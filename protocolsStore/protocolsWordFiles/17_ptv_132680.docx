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FB68" w14:textId="77777777" w:rsidR="00066D98" w:rsidRPr="00066D98" w:rsidRDefault="00066D98" w:rsidP="00066D98">
      <w:pPr>
        <w:bidi/>
        <w:rPr>
          <w:rFonts w:cs="David" w:hint="cs"/>
          <w:b/>
          <w:bCs/>
          <w:rtl/>
        </w:rPr>
      </w:pPr>
    </w:p>
    <w:p w14:paraId="10D2A31F" w14:textId="77777777" w:rsidR="00066D98" w:rsidRPr="00066D98" w:rsidRDefault="00066D98" w:rsidP="005E366D">
      <w:pPr>
        <w:pStyle w:val="Heading5"/>
        <w:jc w:val="left"/>
        <w:rPr>
          <w:b/>
          <w:bCs/>
          <w:rtl/>
        </w:rPr>
      </w:pPr>
      <w:r w:rsidRPr="00066D98">
        <w:rPr>
          <w:b/>
          <w:bCs/>
          <w:rtl/>
        </w:rPr>
        <w:t xml:space="preserve">הכנסת </w:t>
      </w:r>
      <w:r w:rsidRPr="00066D98">
        <w:rPr>
          <w:rFonts w:hint="cs"/>
          <w:b/>
          <w:bCs/>
          <w:rtl/>
        </w:rPr>
        <w:t>השבע-עשרה</w:t>
      </w:r>
      <w:r w:rsidRPr="00066D98">
        <w:rPr>
          <w:b/>
          <w:bCs/>
          <w:rtl/>
        </w:rPr>
        <w:tab/>
      </w:r>
      <w:r w:rsidRPr="00066D98">
        <w:rPr>
          <w:b/>
          <w:bCs/>
          <w:rtl/>
        </w:rPr>
        <w:tab/>
      </w:r>
      <w:r w:rsidRPr="00066D98">
        <w:rPr>
          <w:b/>
          <w:bCs/>
          <w:rtl/>
        </w:rPr>
        <w:tab/>
      </w:r>
      <w:r w:rsidRPr="00066D98">
        <w:rPr>
          <w:b/>
          <w:bCs/>
          <w:rtl/>
        </w:rPr>
        <w:tab/>
      </w:r>
      <w:r w:rsidRPr="00066D98">
        <w:rPr>
          <w:b/>
          <w:bCs/>
          <w:rtl/>
        </w:rPr>
        <w:tab/>
      </w:r>
      <w:r w:rsidRPr="00066D98">
        <w:rPr>
          <w:b/>
          <w:bCs/>
          <w:rtl/>
        </w:rPr>
        <w:tab/>
        <w:t>נוסח לא מתוקן</w:t>
      </w:r>
    </w:p>
    <w:p w14:paraId="7BC88F22" w14:textId="77777777" w:rsidR="00066D98" w:rsidRPr="00066D98" w:rsidRDefault="00066D98" w:rsidP="00066D98">
      <w:pPr>
        <w:bidi/>
        <w:rPr>
          <w:rFonts w:cs="David"/>
          <w:b/>
          <w:bCs/>
          <w:rtl/>
        </w:rPr>
      </w:pPr>
      <w:r w:rsidRPr="00066D98">
        <w:rPr>
          <w:rFonts w:cs="David"/>
          <w:b/>
          <w:bCs/>
          <w:rtl/>
        </w:rPr>
        <w:t xml:space="preserve">מושב </w:t>
      </w:r>
      <w:r w:rsidRPr="00066D98">
        <w:rPr>
          <w:rFonts w:cs="David" w:hint="cs"/>
          <w:b/>
          <w:bCs/>
          <w:rtl/>
        </w:rPr>
        <w:t>שני</w:t>
      </w:r>
    </w:p>
    <w:p w14:paraId="5828185E" w14:textId="77777777" w:rsidR="00066D98" w:rsidRPr="00066D98" w:rsidRDefault="00066D98" w:rsidP="00066D98">
      <w:pPr>
        <w:bidi/>
        <w:rPr>
          <w:rFonts w:cs="David"/>
          <w:b/>
          <w:bCs/>
          <w:rtl/>
        </w:rPr>
      </w:pPr>
    </w:p>
    <w:p w14:paraId="153BA24C" w14:textId="77777777" w:rsidR="00066D98" w:rsidRPr="00066D98" w:rsidRDefault="00066D98" w:rsidP="00066D98">
      <w:pPr>
        <w:bidi/>
        <w:rPr>
          <w:rFonts w:cs="David"/>
          <w:b/>
          <w:bCs/>
          <w:rtl/>
        </w:rPr>
      </w:pPr>
    </w:p>
    <w:p w14:paraId="2BCDF06A" w14:textId="77777777" w:rsidR="00066D98" w:rsidRPr="00066D98" w:rsidRDefault="00066D98" w:rsidP="00066D98">
      <w:pPr>
        <w:bidi/>
        <w:rPr>
          <w:rFonts w:cs="David" w:hint="cs"/>
          <w:b/>
          <w:bCs/>
          <w:rtl/>
        </w:rPr>
      </w:pPr>
    </w:p>
    <w:p w14:paraId="168CCBD5" w14:textId="77777777" w:rsidR="00066D98" w:rsidRPr="00066D98" w:rsidRDefault="00066D98" w:rsidP="00066D98">
      <w:pPr>
        <w:bidi/>
        <w:jc w:val="center"/>
        <w:rPr>
          <w:rFonts w:cs="David" w:hint="cs"/>
          <w:b/>
          <w:bCs/>
          <w:rtl/>
        </w:rPr>
      </w:pPr>
      <w:r w:rsidRPr="00066D98">
        <w:rPr>
          <w:rFonts w:cs="David"/>
          <w:b/>
          <w:bCs/>
          <w:rtl/>
        </w:rPr>
        <w:t>פרוטוקול מס'</w:t>
      </w:r>
      <w:r w:rsidRPr="00066D98">
        <w:rPr>
          <w:rFonts w:cs="David" w:hint="cs"/>
          <w:b/>
          <w:bCs/>
          <w:rtl/>
        </w:rPr>
        <w:t xml:space="preserve"> 54</w:t>
      </w:r>
    </w:p>
    <w:p w14:paraId="32745C22" w14:textId="77777777" w:rsidR="00066D98" w:rsidRPr="00066D98" w:rsidRDefault="00066D98" w:rsidP="00066D98">
      <w:pPr>
        <w:bidi/>
        <w:jc w:val="center"/>
        <w:rPr>
          <w:rFonts w:cs="David" w:hint="cs"/>
          <w:b/>
          <w:bCs/>
          <w:rtl/>
        </w:rPr>
      </w:pPr>
      <w:r w:rsidRPr="00066D98">
        <w:rPr>
          <w:rFonts w:cs="David" w:hint="cs"/>
          <w:b/>
          <w:bCs/>
          <w:rtl/>
        </w:rPr>
        <w:t>מישיבת ועדת הכנסת</w:t>
      </w:r>
    </w:p>
    <w:p w14:paraId="34FF4F35" w14:textId="77777777" w:rsidR="00066D98" w:rsidRPr="00066D98" w:rsidRDefault="00066D98" w:rsidP="00066D98">
      <w:pPr>
        <w:bidi/>
        <w:jc w:val="center"/>
        <w:rPr>
          <w:rFonts w:cs="David" w:hint="cs"/>
          <w:b/>
          <w:bCs/>
          <w:u w:val="single"/>
          <w:rtl/>
        </w:rPr>
      </w:pPr>
      <w:r w:rsidRPr="00066D98">
        <w:rPr>
          <w:rFonts w:cs="David" w:hint="cs"/>
          <w:b/>
          <w:bCs/>
          <w:u w:val="single"/>
          <w:rtl/>
        </w:rPr>
        <w:t>יום שני, ו' בכסלו התשס"ז ( 27 בנובמבר 2006), שעה: 10:00</w:t>
      </w:r>
    </w:p>
    <w:p w14:paraId="418E6957" w14:textId="77777777" w:rsidR="00066D98" w:rsidRPr="00066D98" w:rsidRDefault="00066D98" w:rsidP="00066D98">
      <w:pPr>
        <w:bidi/>
        <w:rPr>
          <w:rFonts w:cs="David"/>
          <w:b/>
          <w:bCs/>
          <w:u w:val="single"/>
          <w:rtl/>
        </w:rPr>
      </w:pPr>
    </w:p>
    <w:p w14:paraId="0F6BF438" w14:textId="77777777" w:rsidR="00066D98" w:rsidRPr="00066D98" w:rsidRDefault="00066D98" w:rsidP="00066D98">
      <w:pPr>
        <w:bidi/>
        <w:rPr>
          <w:rFonts w:cs="David"/>
          <w:b/>
          <w:bCs/>
          <w:rtl/>
        </w:rPr>
      </w:pPr>
    </w:p>
    <w:p w14:paraId="3B84B201" w14:textId="77777777" w:rsidR="00066D98" w:rsidRPr="00066D98" w:rsidRDefault="00066D98" w:rsidP="00066D98">
      <w:pPr>
        <w:tabs>
          <w:tab w:val="left" w:pos="1221"/>
        </w:tabs>
        <w:bidi/>
        <w:rPr>
          <w:rFonts w:cs="David" w:hint="cs"/>
          <w:b/>
          <w:bCs/>
          <w:u w:val="single"/>
          <w:rtl/>
        </w:rPr>
      </w:pPr>
    </w:p>
    <w:p w14:paraId="6CADA9E6" w14:textId="77777777" w:rsidR="00066D98" w:rsidRPr="00066D98" w:rsidRDefault="00066D98" w:rsidP="00066D98">
      <w:pPr>
        <w:tabs>
          <w:tab w:val="left" w:pos="1221"/>
        </w:tabs>
        <w:bidi/>
        <w:rPr>
          <w:rFonts w:cs="David" w:hint="cs"/>
          <w:b/>
          <w:bCs/>
          <w:rtl/>
        </w:rPr>
      </w:pPr>
      <w:r w:rsidRPr="00066D98">
        <w:rPr>
          <w:rFonts w:cs="David"/>
          <w:b/>
          <w:bCs/>
          <w:u w:val="single"/>
          <w:rtl/>
        </w:rPr>
        <w:t>סדר היום</w:t>
      </w:r>
      <w:r w:rsidRPr="00066D98">
        <w:rPr>
          <w:rFonts w:cs="David"/>
          <w:rtl/>
        </w:rPr>
        <w:t>:</w:t>
      </w:r>
      <w:r w:rsidRPr="00066D98">
        <w:rPr>
          <w:rFonts w:cs="David" w:hint="cs"/>
          <w:b/>
          <w:bCs/>
          <w:rtl/>
        </w:rPr>
        <w:tab/>
        <w:t>א. קביעת מסגרת הדיון להצעות להביע אי אמון בממשלה</w:t>
      </w:r>
    </w:p>
    <w:p w14:paraId="5D5BDF14" w14:textId="77777777" w:rsidR="00066D98" w:rsidRPr="00066D98" w:rsidRDefault="00066D98" w:rsidP="00066D98">
      <w:pPr>
        <w:numPr>
          <w:ilvl w:val="0"/>
          <w:numId w:val="1"/>
        </w:numPr>
        <w:tabs>
          <w:tab w:val="left" w:pos="1221"/>
        </w:tabs>
        <w:overflowPunct w:val="0"/>
        <w:autoSpaceDE w:val="0"/>
        <w:autoSpaceDN w:val="0"/>
        <w:bidi/>
        <w:adjustRightInd w:val="0"/>
        <w:jc w:val="both"/>
        <w:textAlignment w:val="baseline"/>
        <w:rPr>
          <w:rFonts w:cs="David" w:hint="cs"/>
          <w:b/>
          <w:bCs/>
          <w:rtl/>
        </w:rPr>
      </w:pPr>
      <w:r w:rsidRPr="00066D98">
        <w:rPr>
          <w:rFonts w:cs="David" w:hint="cs"/>
          <w:b/>
          <w:bCs/>
          <w:rtl/>
        </w:rPr>
        <w:t>קביעת ועדות לדיון בהצעות החוק הבאות:</w:t>
      </w:r>
    </w:p>
    <w:p w14:paraId="2889EC4A" w14:textId="77777777" w:rsidR="00066D98" w:rsidRPr="00066D98" w:rsidRDefault="00066D98" w:rsidP="00066D98">
      <w:pPr>
        <w:numPr>
          <w:ilvl w:val="1"/>
          <w:numId w:val="1"/>
        </w:numPr>
        <w:tabs>
          <w:tab w:val="left" w:pos="1221"/>
        </w:tabs>
        <w:overflowPunct w:val="0"/>
        <w:autoSpaceDE w:val="0"/>
        <w:autoSpaceDN w:val="0"/>
        <w:bidi/>
        <w:adjustRightInd w:val="0"/>
        <w:jc w:val="both"/>
        <w:textAlignment w:val="baseline"/>
        <w:rPr>
          <w:rFonts w:cs="David" w:hint="cs"/>
          <w:b/>
          <w:bCs/>
          <w:rtl/>
        </w:rPr>
      </w:pPr>
      <w:r w:rsidRPr="00066D98">
        <w:rPr>
          <w:rFonts w:cs="David" w:hint="cs"/>
          <w:b/>
          <w:bCs/>
          <w:rtl/>
        </w:rPr>
        <w:t xml:space="preserve">הצעת חוק לתיקון פקודת הסמים המסוכנים (הכרזה על סם מסוכן), </w:t>
      </w:r>
    </w:p>
    <w:p w14:paraId="4E3AAD8C" w14:textId="77777777" w:rsidR="00066D98" w:rsidRPr="00066D98" w:rsidRDefault="00066D98" w:rsidP="00066D98">
      <w:pPr>
        <w:tabs>
          <w:tab w:val="left" w:pos="1221"/>
        </w:tabs>
        <w:bidi/>
        <w:ind w:left="2295"/>
        <w:rPr>
          <w:rFonts w:cs="David" w:hint="cs"/>
          <w:b/>
          <w:bCs/>
          <w:rtl/>
        </w:rPr>
      </w:pPr>
      <w:r w:rsidRPr="00066D98">
        <w:rPr>
          <w:rFonts w:cs="David" w:hint="cs"/>
          <w:b/>
          <w:bCs/>
          <w:rtl/>
        </w:rPr>
        <w:t>התשס"ו-2006, הצעת חבר הכנסת שלמה ברזניץ (פ/783/17)</w:t>
      </w:r>
    </w:p>
    <w:p w14:paraId="3C20A575" w14:textId="77777777" w:rsidR="00066D98" w:rsidRPr="00066D98" w:rsidRDefault="00066D98" w:rsidP="00066D98">
      <w:pPr>
        <w:numPr>
          <w:ilvl w:val="1"/>
          <w:numId w:val="1"/>
        </w:numPr>
        <w:tabs>
          <w:tab w:val="left" w:pos="1221"/>
        </w:tabs>
        <w:overflowPunct w:val="0"/>
        <w:autoSpaceDE w:val="0"/>
        <w:autoSpaceDN w:val="0"/>
        <w:bidi/>
        <w:adjustRightInd w:val="0"/>
        <w:jc w:val="both"/>
        <w:textAlignment w:val="baseline"/>
        <w:rPr>
          <w:rFonts w:cs="David" w:hint="cs"/>
          <w:b/>
          <w:bCs/>
          <w:rtl/>
        </w:rPr>
      </w:pPr>
      <w:r w:rsidRPr="00066D98">
        <w:rPr>
          <w:rFonts w:cs="David" w:hint="cs"/>
          <w:b/>
          <w:bCs/>
          <w:rtl/>
        </w:rPr>
        <w:t>הצעת חוק הגבלת העישון במקומות ציבוריים (תיקון-מניעת העישון</w:t>
      </w:r>
    </w:p>
    <w:p w14:paraId="4B784BED" w14:textId="77777777" w:rsidR="00066D98" w:rsidRPr="00066D98" w:rsidRDefault="00066D98" w:rsidP="00066D98">
      <w:pPr>
        <w:tabs>
          <w:tab w:val="left" w:pos="1221"/>
        </w:tabs>
        <w:bidi/>
        <w:ind w:left="2295"/>
        <w:rPr>
          <w:rFonts w:cs="David" w:hint="cs"/>
          <w:b/>
          <w:bCs/>
          <w:rtl/>
        </w:rPr>
      </w:pPr>
      <w:r w:rsidRPr="00066D98">
        <w:rPr>
          <w:rFonts w:cs="David" w:hint="cs"/>
          <w:b/>
          <w:bCs/>
          <w:rtl/>
        </w:rPr>
        <w:t>במקומות ציבוריים והעישון הכפוי), התשס"ו-2006, של חבר הכנסת</w:t>
      </w:r>
    </w:p>
    <w:p w14:paraId="61059571" w14:textId="77777777" w:rsidR="00066D98" w:rsidRPr="00066D98" w:rsidRDefault="00066D98" w:rsidP="00066D98">
      <w:pPr>
        <w:tabs>
          <w:tab w:val="left" w:pos="1221"/>
        </w:tabs>
        <w:bidi/>
        <w:ind w:left="2295"/>
        <w:rPr>
          <w:rFonts w:cs="David" w:hint="cs"/>
          <w:b/>
          <w:bCs/>
          <w:rtl/>
        </w:rPr>
      </w:pPr>
      <w:r w:rsidRPr="00066D98">
        <w:rPr>
          <w:rFonts w:cs="David" w:hint="cs"/>
          <w:b/>
          <w:bCs/>
          <w:rtl/>
        </w:rPr>
        <w:t>גלעד ארדן וקבוצת חברי כנסת (פ/1216/17)</w:t>
      </w:r>
    </w:p>
    <w:p w14:paraId="2E4301CB" w14:textId="77777777" w:rsidR="00066D98" w:rsidRPr="00066D98" w:rsidRDefault="00066D98" w:rsidP="00066D98">
      <w:pPr>
        <w:numPr>
          <w:ilvl w:val="1"/>
          <w:numId w:val="1"/>
        </w:numPr>
        <w:tabs>
          <w:tab w:val="left" w:pos="1221"/>
        </w:tabs>
        <w:overflowPunct w:val="0"/>
        <w:autoSpaceDE w:val="0"/>
        <w:autoSpaceDN w:val="0"/>
        <w:bidi/>
        <w:adjustRightInd w:val="0"/>
        <w:jc w:val="both"/>
        <w:textAlignment w:val="baseline"/>
        <w:rPr>
          <w:rFonts w:cs="David" w:hint="cs"/>
          <w:b/>
          <w:bCs/>
        </w:rPr>
      </w:pPr>
      <w:r w:rsidRPr="00066D98">
        <w:rPr>
          <w:rFonts w:cs="David" w:hint="cs"/>
          <w:b/>
          <w:bCs/>
          <w:rtl/>
        </w:rPr>
        <w:t>הצעת חוק הגבלת העישון במקומות ציבוריים (תיקון-ביטול היתר עישון בבית קולנוע  והגדלת הקנסות), התשס"ו-2006, של חבר הכנסת יואל חסון (פ/1167/17)</w:t>
      </w:r>
    </w:p>
    <w:p w14:paraId="5BA8983E" w14:textId="77777777" w:rsidR="00066D98" w:rsidRPr="00066D98" w:rsidRDefault="00066D98" w:rsidP="00066D98">
      <w:pPr>
        <w:tabs>
          <w:tab w:val="left" w:pos="1221"/>
        </w:tabs>
        <w:bidi/>
        <w:rPr>
          <w:rFonts w:cs="David" w:hint="cs"/>
          <w:b/>
          <w:bCs/>
          <w:rtl/>
        </w:rPr>
      </w:pPr>
      <w:r w:rsidRPr="00066D98">
        <w:rPr>
          <w:rFonts w:cs="David" w:hint="cs"/>
          <w:b/>
          <w:bCs/>
          <w:rtl/>
        </w:rPr>
        <w:tab/>
        <w:t>ג. קביעת מועדי הכנסים במושב השני של הכנסת ה-17</w:t>
      </w:r>
    </w:p>
    <w:p w14:paraId="6DE57802" w14:textId="77777777" w:rsidR="00066D98" w:rsidRPr="00066D98" w:rsidRDefault="00066D98" w:rsidP="00066D98">
      <w:pPr>
        <w:bidi/>
        <w:rPr>
          <w:rFonts w:cs="David" w:hint="cs"/>
          <w:rtl/>
        </w:rPr>
      </w:pPr>
    </w:p>
    <w:p w14:paraId="1739DDBD" w14:textId="77777777" w:rsidR="00066D98" w:rsidRPr="00066D98" w:rsidRDefault="00066D98" w:rsidP="00066D98">
      <w:pPr>
        <w:bidi/>
        <w:rPr>
          <w:rFonts w:cs="David"/>
          <w:rtl/>
        </w:rPr>
      </w:pPr>
    </w:p>
    <w:p w14:paraId="21FC5CA0" w14:textId="77777777" w:rsidR="00066D98" w:rsidRPr="00066D98" w:rsidRDefault="00066D98" w:rsidP="00066D98">
      <w:pPr>
        <w:bidi/>
        <w:rPr>
          <w:rFonts w:cs="David" w:hint="cs"/>
          <w:b/>
          <w:bCs/>
          <w:u w:val="single"/>
          <w:rtl/>
        </w:rPr>
      </w:pPr>
      <w:r w:rsidRPr="00066D98">
        <w:rPr>
          <w:rFonts w:cs="David"/>
          <w:b/>
          <w:bCs/>
          <w:u w:val="single"/>
          <w:rtl/>
        </w:rPr>
        <w:t>נכחו</w:t>
      </w:r>
      <w:r w:rsidRPr="00066D98">
        <w:rPr>
          <w:rFonts w:cs="David"/>
          <w:rtl/>
        </w:rPr>
        <w:t>:</w:t>
      </w:r>
    </w:p>
    <w:p w14:paraId="697A2C1B" w14:textId="77777777" w:rsidR="00066D98" w:rsidRPr="00066D98" w:rsidRDefault="00066D98" w:rsidP="00066D98">
      <w:pPr>
        <w:tabs>
          <w:tab w:val="left" w:pos="1788"/>
        </w:tabs>
        <w:bidi/>
        <w:rPr>
          <w:rFonts w:cs="David"/>
          <w:rtl/>
        </w:rPr>
      </w:pPr>
      <w:r w:rsidRPr="00066D98">
        <w:rPr>
          <w:rFonts w:cs="David"/>
          <w:b/>
          <w:bCs/>
          <w:u w:val="single"/>
          <w:rtl/>
        </w:rPr>
        <w:t>חברי הוועדה</w:t>
      </w:r>
      <w:r w:rsidRPr="00066D98">
        <w:rPr>
          <w:rFonts w:cs="David"/>
          <w:rtl/>
        </w:rPr>
        <w:t>:</w:t>
      </w:r>
    </w:p>
    <w:p w14:paraId="0EFAFAAD" w14:textId="77777777" w:rsidR="00066D98" w:rsidRPr="00066D98" w:rsidRDefault="00066D98" w:rsidP="00066D98">
      <w:pPr>
        <w:bidi/>
        <w:rPr>
          <w:rFonts w:cs="David" w:hint="cs"/>
          <w:rtl/>
        </w:rPr>
      </w:pPr>
      <w:r w:rsidRPr="00066D98">
        <w:rPr>
          <w:rFonts w:cs="David" w:hint="cs"/>
          <w:rtl/>
        </w:rPr>
        <w:t xml:space="preserve">רוחמה אברהם -  היו"ר </w:t>
      </w:r>
    </w:p>
    <w:p w14:paraId="4D6F83C8" w14:textId="77777777" w:rsidR="00066D98" w:rsidRPr="00066D98" w:rsidRDefault="00066D98" w:rsidP="00066D98">
      <w:pPr>
        <w:bidi/>
        <w:rPr>
          <w:rFonts w:cs="David" w:hint="cs"/>
          <w:rtl/>
        </w:rPr>
      </w:pPr>
      <w:r w:rsidRPr="00066D98">
        <w:rPr>
          <w:rFonts w:cs="David" w:hint="cs"/>
          <w:rtl/>
        </w:rPr>
        <w:t>קולט אביטל</w:t>
      </w:r>
    </w:p>
    <w:p w14:paraId="4A1F6DB1" w14:textId="77777777" w:rsidR="00066D98" w:rsidRPr="00066D98" w:rsidRDefault="00066D98" w:rsidP="00066D98">
      <w:pPr>
        <w:bidi/>
        <w:rPr>
          <w:rFonts w:cs="David" w:hint="cs"/>
          <w:rtl/>
        </w:rPr>
      </w:pPr>
      <w:r w:rsidRPr="00066D98">
        <w:rPr>
          <w:rFonts w:cs="David" w:hint="cs"/>
          <w:rtl/>
        </w:rPr>
        <w:t>גלעד ארדן</w:t>
      </w:r>
    </w:p>
    <w:p w14:paraId="32BFF791" w14:textId="77777777" w:rsidR="00066D98" w:rsidRPr="00066D98" w:rsidRDefault="00066D98" w:rsidP="00066D98">
      <w:pPr>
        <w:bidi/>
        <w:rPr>
          <w:rFonts w:cs="David" w:hint="cs"/>
          <w:rtl/>
        </w:rPr>
      </w:pPr>
      <w:r w:rsidRPr="00066D98">
        <w:rPr>
          <w:rFonts w:cs="David" w:hint="cs"/>
          <w:rtl/>
        </w:rPr>
        <w:t>אורי אריאל</w:t>
      </w:r>
    </w:p>
    <w:p w14:paraId="09894E78" w14:textId="77777777" w:rsidR="00066D98" w:rsidRPr="00066D98" w:rsidRDefault="00066D98" w:rsidP="00066D98">
      <w:pPr>
        <w:bidi/>
        <w:rPr>
          <w:rFonts w:cs="David" w:hint="cs"/>
          <w:rtl/>
        </w:rPr>
      </w:pPr>
      <w:r w:rsidRPr="00066D98">
        <w:rPr>
          <w:rFonts w:cs="David" w:hint="cs"/>
          <w:rtl/>
        </w:rPr>
        <w:t>זהבה גלאון</w:t>
      </w:r>
    </w:p>
    <w:p w14:paraId="73940E6F" w14:textId="77777777" w:rsidR="00066D98" w:rsidRPr="00066D98" w:rsidRDefault="00066D98" w:rsidP="00066D98">
      <w:pPr>
        <w:bidi/>
        <w:rPr>
          <w:rFonts w:cs="David" w:hint="cs"/>
          <w:rtl/>
        </w:rPr>
      </w:pPr>
      <w:r w:rsidRPr="00066D98">
        <w:rPr>
          <w:rFonts w:cs="David" w:hint="cs"/>
          <w:rtl/>
        </w:rPr>
        <w:t>יצחק גלנטי</w:t>
      </w:r>
    </w:p>
    <w:p w14:paraId="11FAA50C" w14:textId="77777777" w:rsidR="00066D98" w:rsidRPr="00066D98" w:rsidRDefault="00066D98" w:rsidP="00066D98">
      <w:pPr>
        <w:bidi/>
        <w:rPr>
          <w:rFonts w:cs="David" w:hint="cs"/>
          <w:rtl/>
        </w:rPr>
      </w:pPr>
      <w:r w:rsidRPr="00066D98">
        <w:rPr>
          <w:rFonts w:cs="David" w:hint="cs"/>
          <w:rtl/>
        </w:rPr>
        <w:t>נסים זאב</w:t>
      </w:r>
    </w:p>
    <w:p w14:paraId="579A866A" w14:textId="77777777" w:rsidR="00066D98" w:rsidRPr="00066D98" w:rsidRDefault="00066D98" w:rsidP="00066D98">
      <w:pPr>
        <w:bidi/>
        <w:rPr>
          <w:rFonts w:cs="David" w:hint="cs"/>
          <w:rtl/>
        </w:rPr>
      </w:pPr>
      <w:r w:rsidRPr="00066D98">
        <w:rPr>
          <w:rFonts w:cs="David" w:hint="cs"/>
          <w:rtl/>
        </w:rPr>
        <w:t>יואל חסון</w:t>
      </w:r>
    </w:p>
    <w:p w14:paraId="5E236E2B" w14:textId="77777777" w:rsidR="00066D98" w:rsidRPr="00066D98" w:rsidRDefault="00066D98" w:rsidP="00066D98">
      <w:pPr>
        <w:pStyle w:val="Heading5"/>
        <w:jc w:val="left"/>
        <w:rPr>
          <w:rFonts w:hint="cs"/>
          <w:rtl/>
        </w:rPr>
      </w:pPr>
      <w:r w:rsidRPr="00066D98">
        <w:rPr>
          <w:rFonts w:hint="cs"/>
          <w:rtl/>
        </w:rPr>
        <w:t>אסתרינה טרטמן</w:t>
      </w:r>
    </w:p>
    <w:p w14:paraId="10464369" w14:textId="77777777" w:rsidR="00066D98" w:rsidRPr="00066D98" w:rsidRDefault="00066D98" w:rsidP="00066D98">
      <w:pPr>
        <w:bidi/>
        <w:rPr>
          <w:rFonts w:cs="David" w:hint="cs"/>
          <w:rtl/>
        </w:rPr>
      </w:pPr>
      <w:r w:rsidRPr="00066D98">
        <w:rPr>
          <w:rFonts w:cs="David" w:hint="cs"/>
          <w:rtl/>
        </w:rPr>
        <w:t>אביגדור יצחקי</w:t>
      </w:r>
    </w:p>
    <w:p w14:paraId="7294DA2C" w14:textId="77777777" w:rsidR="00066D98" w:rsidRPr="00066D98" w:rsidRDefault="00066D98" w:rsidP="00066D98">
      <w:pPr>
        <w:bidi/>
        <w:rPr>
          <w:rFonts w:cs="David" w:hint="cs"/>
          <w:rtl/>
        </w:rPr>
      </w:pPr>
      <w:r w:rsidRPr="00066D98">
        <w:rPr>
          <w:rFonts w:cs="David" w:hint="cs"/>
          <w:rtl/>
        </w:rPr>
        <w:t>מאיר פרוש</w:t>
      </w:r>
    </w:p>
    <w:p w14:paraId="5382D1AE" w14:textId="77777777" w:rsidR="00066D98" w:rsidRPr="00066D98" w:rsidRDefault="00066D98" w:rsidP="00066D98">
      <w:pPr>
        <w:bidi/>
        <w:rPr>
          <w:rFonts w:cs="David" w:hint="cs"/>
          <w:rtl/>
        </w:rPr>
      </w:pPr>
      <w:r w:rsidRPr="00066D98">
        <w:rPr>
          <w:rFonts w:cs="David" w:hint="cs"/>
          <w:rtl/>
        </w:rPr>
        <w:t>ליה שמטוב</w:t>
      </w:r>
    </w:p>
    <w:p w14:paraId="5CB2D840" w14:textId="77777777" w:rsidR="00066D98" w:rsidRPr="00066D98" w:rsidRDefault="00066D98" w:rsidP="00066D98">
      <w:pPr>
        <w:bidi/>
        <w:rPr>
          <w:rFonts w:cs="David" w:hint="cs"/>
          <w:rtl/>
        </w:rPr>
      </w:pPr>
    </w:p>
    <w:p w14:paraId="541EF97F" w14:textId="77777777" w:rsidR="00066D98" w:rsidRPr="00066D98" w:rsidRDefault="00066D98" w:rsidP="00066D98">
      <w:pPr>
        <w:tabs>
          <w:tab w:val="left" w:pos="1788"/>
          <w:tab w:val="left" w:pos="3631"/>
        </w:tabs>
        <w:bidi/>
        <w:rPr>
          <w:rFonts w:cs="David" w:hint="cs"/>
          <w:rtl/>
        </w:rPr>
      </w:pPr>
    </w:p>
    <w:p w14:paraId="43566CB4" w14:textId="77777777" w:rsidR="00066D98" w:rsidRPr="00066D98" w:rsidRDefault="00066D98" w:rsidP="00066D98">
      <w:pPr>
        <w:tabs>
          <w:tab w:val="left" w:pos="1788"/>
          <w:tab w:val="left" w:pos="3631"/>
        </w:tabs>
        <w:bidi/>
        <w:rPr>
          <w:rFonts w:cs="David" w:hint="cs"/>
          <w:rtl/>
        </w:rPr>
      </w:pPr>
      <w:r w:rsidRPr="00066D98">
        <w:rPr>
          <w:rFonts w:cs="David"/>
          <w:b/>
          <w:bCs/>
          <w:u w:val="single"/>
          <w:rtl/>
        </w:rPr>
        <w:t>מוזמנים</w:t>
      </w:r>
      <w:r w:rsidRPr="00066D98">
        <w:rPr>
          <w:rFonts w:cs="David"/>
          <w:rtl/>
        </w:rPr>
        <w:t>:</w:t>
      </w:r>
    </w:p>
    <w:p w14:paraId="659520FC" w14:textId="77777777" w:rsidR="00066D98" w:rsidRPr="00066D98" w:rsidRDefault="00066D98" w:rsidP="00066D98">
      <w:pPr>
        <w:tabs>
          <w:tab w:val="left" w:pos="1788"/>
          <w:tab w:val="left" w:pos="3631"/>
        </w:tabs>
        <w:bidi/>
        <w:rPr>
          <w:rFonts w:cs="David" w:hint="cs"/>
          <w:rtl/>
        </w:rPr>
      </w:pPr>
      <w:r w:rsidRPr="00066D98">
        <w:rPr>
          <w:rFonts w:cs="David" w:hint="cs"/>
          <w:rtl/>
        </w:rPr>
        <w:t>חה"כ שלמה ברזניץ</w:t>
      </w:r>
    </w:p>
    <w:p w14:paraId="251F5D75" w14:textId="77777777" w:rsidR="00066D98" w:rsidRPr="00066D98" w:rsidRDefault="00066D98" w:rsidP="00066D98">
      <w:pPr>
        <w:tabs>
          <w:tab w:val="left" w:pos="1788"/>
          <w:tab w:val="left" w:pos="3631"/>
        </w:tabs>
        <w:bidi/>
        <w:rPr>
          <w:rFonts w:cs="David" w:hint="cs"/>
          <w:rtl/>
        </w:rPr>
      </w:pPr>
      <w:r w:rsidRPr="00066D98">
        <w:rPr>
          <w:rFonts w:cs="David" w:hint="cs"/>
          <w:rtl/>
        </w:rPr>
        <w:t>חה"כ משה כחלון</w:t>
      </w:r>
    </w:p>
    <w:p w14:paraId="3F511949" w14:textId="77777777" w:rsidR="00066D98" w:rsidRPr="00066D98" w:rsidRDefault="00066D98" w:rsidP="00066D98">
      <w:pPr>
        <w:tabs>
          <w:tab w:val="left" w:pos="1788"/>
          <w:tab w:val="left" w:pos="3631"/>
        </w:tabs>
        <w:bidi/>
        <w:rPr>
          <w:rFonts w:cs="David" w:hint="cs"/>
          <w:rtl/>
        </w:rPr>
      </w:pPr>
      <w:r w:rsidRPr="00066D98">
        <w:rPr>
          <w:rFonts w:cs="David" w:hint="cs"/>
          <w:rtl/>
        </w:rPr>
        <w:t>חה"כ שרה מרום-שלו</w:t>
      </w:r>
    </w:p>
    <w:p w14:paraId="2543DFCF" w14:textId="77777777" w:rsidR="00066D98" w:rsidRPr="00066D98" w:rsidRDefault="00066D98" w:rsidP="00066D98">
      <w:pPr>
        <w:bidi/>
        <w:rPr>
          <w:rFonts w:cs="David" w:hint="cs"/>
          <w:rtl/>
        </w:rPr>
      </w:pPr>
      <w:r w:rsidRPr="00066D98">
        <w:rPr>
          <w:rFonts w:cs="David" w:hint="cs"/>
          <w:rtl/>
        </w:rPr>
        <w:t>מזכיר הכנסת אריה האן</w:t>
      </w:r>
    </w:p>
    <w:p w14:paraId="37EDDD52" w14:textId="77777777" w:rsidR="00066D98" w:rsidRPr="00066D98" w:rsidRDefault="00066D98" w:rsidP="00066D98">
      <w:pPr>
        <w:bidi/>
        <w:rPr>
          <w:rFonts w:cs="David" w:hint="cs"/>
          <w:rtl/>
        </w:rPr>
      </w:pPr>
      <w:r w:rsidRPr="00066D98">
        <w:rPr>
          <w:rFonts w:cs="David" w:hint="cs"/>
          <w:rtl/>
        </w:rPr>
        <w:t xml:space="preserve">ירדנה  מלר הורוביץ </w:t>
      </w:r>
      <w:r w:rsidRPr="00066D98">
        <w:rPr>
          <w:rFonts w:cs="David"/>
          <w:rtl/>
        </w:rPr>
        <w:t>–</w:t>
      </w:r>
      <w:r w:rsidRPr="00066D98">
        <w:rPr>
          <w:rFonts w:cs="David" w:hint="cs"/>
          <w:rtl/>
        </w:rPr>
        <w:t xml:space="preserve"> סגנית מזכיר הכנסת</w:t>
      </w:r>
    </w:p>
    <w:p w14:paraId="3B505374" w14:textId="77777777" w:rsidR="00066D98" w:rsidRPr="00066D98" w:rsidRDefault="00066D98" w:rsidP="00066D98">
      <w:pPr>
        <w:bidi/>
        <w:rPr>
          <w:rFonts w:cs="David" w:hint="cs"/>
          <w:rtl/>
        </w:rPr>
      </w:pPr>
    </w:p>
    <w:p w14:paraId="139E599E" w14:textId="77777777" w:rsidR="00066D98" w:rsidRPr="00066D98" w:rsidRDefault="00066D98" w:rsidP="00066D98">
      <w:pPr>
        <w:tabs>
          <w:tab w:val="left" w:pos="1930"/>
        </w:tabs>
        <w:bidi/>
        <w:rPr>
          <w:rFonts w:cs="David" w:hint="cs"/>
          <w:rtl/>
        </w:rPr>
      </w:pPr>
      <w:r w:rsidRPr="00066D98">
        <w:rPr>
          <w:rFonts w:cs="David"/>
          <w:b/>
          <w:bCs/>
          <w:u w:val="single"/>
          <w:rtl/>
        </w:rPr>
        <w:t>י</w:t>
      </w:r>
      <w:r w:rsidRPr="00066D98">
        <w:rPr>
          <w:rFonts w:cs="David" w:hint="cs"/>
          <w:b/>
          <w:bCs/>
          <w:u w:val="single"/>
          <w:rtl/>
        </w:rPr>
        <w:t>יעוץ משפטי</w:t>
      </w:r>
      <w:r w:rsidRPr="00066D98">
        <w:rPr>
          <w:rFonts w:cs="David"/>
          <w:b/>
          <w:bCs/>
          <w:u w:val="single"/>
          <w:rtl/>
        </w:rPr>
        <w:t>:</w:t>
      </w:r>
      <w:r w:rsidRPr="00066D98">
        <w:rPr>
          <w:rFonts w:cs="David" w:hint="cs"/>
          <w:rtl/>
        </w:rPr>
        <w:tab/>
        <w:t>ארבל אסטרחן</w:t>
      </w:r>
    </w:p>
    <w:p w14:paraId="3CE0B906" w14:textId="77777777" w:rsidR="00066D98" w:rsidRPr="00066D98" w:rsidRDefault="00066D98" w:rsidP="00066D98">
      <w:pPr>
        <w:tabs>
          <w:tab w:val="left" w:pos="1930"/>
        </w:tabs>
        <w:bidi/>
        <w:rPr>
          <w:rFonts w:cs="David" w:hint="cs"/>
          <w:b/>
          <w:bCs/>
          <w:rtl/>
        </w:rPr>
      </w:pPr>
      <w:r w:rsidRPr="00066D98">
        <w:rPr>
          <w:rFonts w:cs="David"/>
          <w:b/>
          <w:bCs/>
          <w:u w:val="single"/>
          <w:rtl/>
        </w:rPr>
        <w:t>מנהלת הוועדה</w:t>
      </w:r>
      <w:r w:rsidRPr="00066D98">
        <w:rPr>
          <w:rFonts w:cs="David"/>
          <w:rtl/>
        </w:rPr>
        <w:t>:</w:t>
      </w:r>
      <w:r w:rsidRPr="00066D98">
        <w:rPr>
          <w:rFonts w:cs="David" w:hint="cs"/>
          <w:b/>
          <w:bCs/>
          <w:rtl/>
        </w:rPr>
        <w:tab/>
      </w:r>
      <w:r w:rsidRPr="00066D98">
        <w:rPr>
          <w:rFonts w:cs="David" w:hint="cs"/>
          <w:rtl/>
        </w:rPr>
        <w:t>אתי בן- יוסף</w:t>
      </w:r>
      <w:r w:rsidRPr="00066D98">
        <w:rPr>
          <w:rFonts w:cs="David" w:hint="cs"/>
          <w:b/>
          <w:bCs/>
          <w:rtl/>
        </w:rPr>
        <w:t xml:space="preserve"> </w:t>
      </w:r>
    </w:p>
    <w:p w14:paraId="1426DE9E" w14:textId="77777777" w:rsidR="00066D98" w:rsidRPr="00066D98" w:rsidRDefault="00066D98" w:rsidP="00066D98">
      <w:pPr>
        <w:tabs>
          <w:tab w:val="left" w:pos="1930"/>
        </w:tabs>
        <w:bidi/>
        <w:rPr>
          <w:rFonts w:cs="David" w:hint="cs"/>
          <w:b/>
          <w:bCs/>
          <w:rtl/>
        </w:rPr>
      </w:pPr>
      <w:r w:rsidRPr="00066D98">
        <w:rPr>
          <w:rFonts w:cs="David" w:hint="cs"/>
          <w:b/>
          <w:bCs/>
          <w:u w:val="single"/>
          <w:rtl/>
        </w:rPr>
        <w:t>קצרנית:</w:t>
      </w:r>
      <w:r w:rsidRPr="00066D98">
        <w:rPr>
          <w:rFonts w:cs="David" w:hint="cs"/>
          <w:rtl/>
        </w:rPr>
        <w:tab/>
        <w:t>אושרה עצידה</w:t>
      </w:r>
    </w:p>
    <w:p w14:paraId="32371928" w14:textId="77777777" w:rsidR="00066D98" w:rsidRPr="00066D98" w:rsidRDefault="00066D98" w:rsidP="00066D98">
      <w:pPr>
        <w:pStyle w:val="Heading5"/>
        <w:jc w:val="left"/>
        <w:rPr>
          <w:rFonts w:hint="cs"/>
          <w:rtl/>
        </w:rPr>
      </w:pPr>
    </w:p>
    <w:p w14:paraId="06CCF17F" w14:textId="77777777" w:rsidR="00066D98" w:rsidRPr="00066D98" w:rsidRDefault="00066D98" w:rsidP="00066D98">
      <w:pPr>
        <w:pStyle w:val="Heading5"/>
        <w:jc w:val="left"/>
        <w:rPr>
          <w:rtl/>
        </w:rPr>
      </w:pPr>
      <w:r w:rsidRPr="00066D98">
        <w:rPr>
          <w:rtl/>
        </w:rPr>
        <w:t xml:space="preserve"> </w:t>
      </w:r>
    </w:p>
    <w:p w14:paraId="7F594011" w14:textId="77777777" w:rsidR="00066D98" w:rsidRPr="00066D98" w:rsidRDefault="00066D98" w:rsidP="00066D98">
      <w:pPr>
        <w:bidi/>
        <w:rPr>
          <w:rFonts w:cs="David" w:hint="cs"/>
          <w:rtl/>
        </w:rPr>
      </w:pPr>
    </w:p>
    <w:p w14:paraId="1DFBCF74" w14:textId="77777777" w:rsidR="00066D98" w:rsidRPr="00066D98" w:rsidRDefault="00066D98" w:rsidP="00066D98">
      <w:pPr>
        <w:bidi/>
        <w:rPr>
          <w:rFonts w:cs="David" w:hint="cs"/>
          <w:rtl/>
        </w:rPr>
      </w:pPr>
      <w:r w:rsidRPr="00066D98">
        <w:rPr>
          <w:rFonts w:cs="David"/>
          <w:rtl/>
        </w:rPr>
        <w:br w:type="page"/>
      </w:r>
    </w:p>
    <w:p w14:paraId="6052519B" w14:textId="77777777" w:rsidR="00066D98" w:rsidRPr="00066D98" w:rsidRDefault="00066D98" w:rsidP="00066D98">
      <w:pPr>
        <w:tabs>
          <w:tab w:val="left" w:pos="1221"/>
        </w:tabs>
        <w:bidi/>
        <w:jc w:val="center"/>
        <w:rPr>
          <w:rFonts w:cs="David" w:hint="cs"/>
          <w:b/>
          <w:bCs/>
          <w:u w:val="single"/>
          <w:rtl/>
        </w:rPr>
      </w:pPr>
      <w:r w:rsidRPr="00066D98">
        <w:rPr>
          <w:rFonts w:cs="David" w:hint="cs"/>
          <w:b/>
          <w:bCs/>
          <w:u w:val="single"/>
          <w:rtl/>
        </w:rPr>
        <w:t>א. קביעת מסגרת הדיון להצעות להביע אי אמון בממשלה</w:t>
      </w:r>
    </w:p>
    <w:p w14:paraId="5111978D" w14:textId="77777777" w:rsidR="00066D98" w:rsidRPr="00066D98" w:rsidRDefault="00066D98" w:rsidP="00066D98">
      <w:pPr>
        <w:bidi/>
        <w:rPr>
          <w:rFonts w:cs="David" w:hint="cs"/>
          <w:rtl/>
        </w:rPr>
      </w:pPr>
    </w:p>
    <w:p w14:paraId="2AEFD9CF" w14:textId="77777777" w:rsidR="00066D98" w:rsidRPr="00066D98" w:rsidRDefault="00066D98" w:rsidP="00066D98">
      <w:pPr>
        <w:bidi/>
        <w:rPr>
          <w:rFonts w:cs="David" w:hint="cs"/>
          <w:rtl/>
        </w:rPr>
      </w:pPr>
    </w:p>
    <w:p w14:paraId="4E83AF04" w14:textId="77777777" w:rsidR="00066D98" w:rsidRPr="00066D98" w:rsidRDefault="00066D98" w:rsidP="00066D98">
      <w:pPr>
        <w:bidi/>
        <w:rPr>
          <w:rFonts w:cs="David" w:hint="cs"/>
          <w:rtl/>
        </w:rPr>
      </w:pPr>
      <w:r w:rsidRPr="00066D98">
        <w:rPr>
          <w:rFonts w:cs="David" w:hint="cs"/>
          <w:u w:val="single"/>
          <w:rtl/>
        </w:rPr>
        <w:t>היו"ר רוחמה אברהם:</w:t>
      </w:r>
    </w:p>
    <w:p w14:paraId="2CDE1DF9" w14:textId="77777777" w:rsidR="00066D98" w:rsidRPr="00066D98" w:rsidRDefault="00066D98" w:rsidP="00066D98">
      <w:pPr>
        <w:bidi/>
        <w:rPr>
          <w:rFonts w:cs="David" w:hint="cs"/>
          <w:rtl/>
        </w:rPr>
      </w:pPr>
    </w:p>
    <w:p w14:paraId="6030940D" w14:textId="77777777" w:rsidR="00066D98" w:rsidRPr="00066D98" w:rsidRDefault="00066D98" w:rsidP="00066D98">
      <w:pPr>
        <w:bidi/>
        <w:rPr>
          <w:rFonts w:cs="David" w:hint="cs"/>
          <w:rtl/>
        </w:rPr>
      </w:pPr>
      <w:r w:rsidRPr="00066D98">
        <w:rPr>
          <w:rFonts w:cs="David" w:hint="cs"/>
          <w:rtl/>
        </w:rPr>
        <w:tab/>
        <w:t xml:space="preserve">אני שמחה לפתוח ישיבה נוספת של ועדת הכנסת לשבוע זה. על סדר היום מספר נושאים. הנושא הראשון הוא קביעת מסגרת הדיון להצעות להביע אי אמון בממשלה.  לאחר מכן, קביעת ועדות לשלושה חוקים, וקביעת מועדי הכנסים במושב השני של הכנסת השבע-עשרה.  אני מזכירה לחברי הכנסת שבשבוע שעבר העלתה יושבת-ראש הכנסת הצעה על-פי התקנון. חברי הוועדה מוסמכים לאשר או  לא לאשר. אין לנו שום סמכות להציע הצעה כתובה אחרת. חבר הכנסת אריאל, אני ראיתי  את ההצעה שחילקת ואני שמחה שעשית את זה.  אבל, הוועדה לא יכולה לדון בהצעה שלך אלא רק בהצעתה של היושבת ראש. לאחר מכן אנחנו נתייחס לזה. </w:t>
      </w:r>
    </w:p>
    <w:p w14:paraId="42AC9236" w14:textId="77777777" w:rsidR="00066D98" w:rsidRPr="00066D98" w:rsidRDefault="00066D98" w:rsidP="00066D98">
      <w:pPr>
        <w:bidi/>
        <w:rPr>
          <w:rFonts w:cs="David" w:hint="cs"/>
          <w:rtl/>
        </w:rPr>
      </w:pPr>
    </w:p>
    <w:p w14:paraId="7171F323" w14:textId="77777777" w:rsidR="00066D98" w:rsidRPr="00066D98" w:rsidRDefault="00066D98" w:rsidP="00066D98">
      <w:pPr>
        <w:bidi/>
        <w:rPr>
          <w:rFonts w:cs="David" w:hint="cs"/>
          <w:rtl/>
        </w:rPr>
      </w:pPr>
      <w:r w:rsidRPr="00066D98">
        <w:rPr>
          <w:rFonts w:cs="David" w:hint="cs"/>
          <w:rtl/>
        </w:rPr>
        <w:tab/>
        <w:t xml:space="preserve">לגבי קביעת סדר היום היום  - אנחנו מתחילים בשלוש הצעות אי אמון כאשר ההצעה הראשונה היא בשם יהדות התורה, איחוד לאומי-מפד"ל, בנושא הכוונה לייקר את מחירי המים, מחירי הלחם, והתייקרות עמלות הבנקים, כאשר המועמד להרכיב את הממשלה הוא חבר הכנסת יעקב ליצמן. הנושא השני הוא ליקוי במערכת ההסברה של  הממשלה, של הליכוד כאשר המועמד להרכיב את הממשלה הוא חבר הכנסת בנימין נתניהו. הנושא השלישי הוא מדיניותה כלפי האזרחים הערביים בתחומי החינוך, הכלכלה, החברה, של רע"מ-תע"ל-חד"ש ובל"ד, כאשר המועמד להרכיב את הממשלה הוא חבר הכנסת אחמד טיבי. </w:t>
      </w:r>
    </w:p>
    <w:p w14:paraId="3B897788" w14:textId="77777777" w:rsidR="00066D98" w:rsidRPr="00066D98" w:rsidRDefault="00066D98" w:rsidP="00066D98">
      <w:pPr>
        <w:bidi/>
        <w:rPr>
          <w:rFonts w:cs="David" w:hint="cs"/>
          <w:rtl/>
        </w:rPr>
      </w:pPr>
    </w:p>
    <w:p w14:paraId="23BB72F3" w14:textId="77777777" w:rsidR="00066D98" w:rsidRPr="00066D98" w:rsidRDefault="00066D98" w:rsidP="00066D98">
      <w:pPr>
        <w:bidi/>
        <w:rPr>
          <w:rFonts w:cs="David" w:hint="cs"/>
          <w:rtl/>
        </w:rPr>
      </w:pPr>
      <w:r w:rsidRPr="00066D98">
        <w:rPr>
          <w:rFonts w:cs="David" w:hint="cs"/>
          <w:rtl/>
        </w:rPr>
        <w:tab/>
        <w:t xml:space="preserve">המסגרת לדיון שאני מציעה היא 10 דקות למציעים, ו-3 דקות לכל סיעה. מי בעד? מי נגד? </w:t>
      </w:r>
    </w:p>
    <w:p w14:paraId="6935A63F" w14:textId="77777777" w:rsidR="00066D98" w:rsidRPr="00066D98" w:rsidRDefault="00066D98" w:rsidP="00066D98">
      <w:pPr>
        <w:bidi/>
        <w:rPr>
          <w:rFonts w:cs="David" w:hint="cs"/>
          <w:rtl/>
        </w:rPr>
      </w:pPr>
    </w:p>
    <w:p w14:paraId="4A37B426" w14:textId="77777777" w:rsidR="00066D98" w:rsidRPr="00066D98" w:rsidRDefault="00066D98" w:rsidP="00066D98">
      <w:pPr>
        <w:bidi/>
        <w:jc w:val="center"/>
        <w:rPr>
          <w:rFonts w:cs="David" w:hint="cs"/>
          <w:rtl/>
        </w:rPr>
      </w:pPr>
      <w:r w:rsidRPr="00066D98">
        <w:rPr>
          <w:rFonts w:cs="David" w:hint="cs"/>
          <w:rtl/>
        </w:rPr>
        <w:t>ה צ ב ע ה</w:t>
      </w:r>
    </w:p>
    <w:p w14:paraId="5606F9E8" w14:textId="77777777" w:rsidR="00066D98" w:rsidRPr="00066D98" w:rsidRDefault="00066D98" w:rsidP="00066D98">
      <w:pPr>
        <w:bidi/>
        <w:jc w:val="center"/>
        <w:rPr>
          <w:rFonts w:cs="David" w:hint="cs"/>
          <w:rtl/>
        </w:rPr>
      </w:pPr>
      <w:r w:rsidRPr="00066D98">
        <w:rPr>
          <w:rFonts w:cs="David" w:hint="cs"/>
          <w:rtl/>
        </w:rPr>
        <w:t>בעד -11</w:t>
      </w:r>
    </w:p>
    <w:p w14:paraId="64AE2CE5" w14:textId="77777777" w:rsidR="00066D98" w:rsidRPr="00066D98" w:rsidRDefault="00066D98" w:rsidP="00066D98">
      <w:pPr>
        <w:bidi/>
        <w:jc w:val="center"/>
        <w:rPr>
          <w:rFonts w:cs="David" w:hint="cs"/>
          <w:rtl/>
        </w:rPr>
      </w:pPr>
      <w:r w:rsidRPr="00066D98">
        <w:rPr>
          <w:rFonts w:cs="David" w:hint="cs"/>
          <w:rtl/>
        </w:rPr>
        <w:t xml:space="preserve">נגד </w:t>
      </w:r>
      <w:r w:rsidRPr="00066D98">
        <w:rPr>
          <w:rFonts w:cs="David"/>
          <w:rtl/>
        </w:rPr>
        <w:t>–</w:t>
      </w:r>
      <w:r w:rsidRPr="00066D98">
        <w:rPr>
          <w:rFonts w:cs="David" w:hint="cs"/>
          <w:rtl/>
        </w:rPr>
        <w:t xml:space="preserve"> אין</w:t>
      </w:r>
    </w:p>
    <w:p w14:paraId="08FD3173" w14:textId="77777777" w:rsidR="00066D98" w:rsidRPr="00066D98" w:rsidRDefault="00066D98" w:rsidP="00066D98">
      <w:pPr>
        <w:bidi/>
        <w:jc w:val="center"/>
        <w:rPr>
          <w:rFonts w:cs="David" w:hint="cs"/>
          <w:rtl/>
        </w:rPr>
      </w:pPr>
      <w:r w:rsidRPr="00066D98">
        <w:rPr>
          <w:rFonts w:cs="David" w:hint="cs"/>
          <w:rtl/>
        </w:rPr>
        <w:t xml:space="preserve">נמנעים </w:t>
      </w:r>
      <w:r w:rsidRPr="00066D98">
        <w:rPr>
          <w:rFonts w:cs="David"/>
          <w:rtl/>
        </w:rPr>
        <w:t>–</w:t>
      </w:r>
      <w:r w:rsidRPr="00066D98">
        <w:rPr>
          <w:rFonts w:cs="David" w:hint="cs"/>
          <w:rtl/>
        </w:rPr>
        <w:t xml:space="preserve"> אין</w:t>
      </w:r>
    </w:p>
    <w:p w14:paraId="745EBD99" w14:textId="77777777" w:rsidR="00066D98" w:rsidRPr="00066D98" w:rsidRDefault="00066D98" w:rsidP="00066D98">
      <w:pPr>
        <w:bidi/>
        <w:jc w:val="center"/>
        <w:rPr>
          <w:rFonts w:cs="David" w:hint="cs"/>
          <w:rtl/>
        </w:rPr>
      </w:pPr>
      <w:r w:rsidRPr="00066D98">
        <w:rPr>
          <w:rFonts w:cs="David" w:hint="cs"/>
          <w:rtl/>
        </w:rPr>
        <w:t>מסגרת הדיון להצעות אי אמון בממשלה של 10 דקות למציעים ו-3 דקות לכל סיעה אושרה.</w:t>
      </w:r>
    </w:p>
    <w:p w14:paraId="719C98F4" w14:textId="77777777" w:rsidR="00066D98" w:rsidRPr="00066D98" w:rsidRDefault="00066D98" w:rsidP="00066D98">
      <w:pPr>
        <w:bidi/>
        <w:rPr>
          <w:rFonts w:cs="David" w:hint="cs"/>
          <w:u w:val="single"/>
          <w:rtl/>
        </w:rPr>
      </w:pPr>
    </w:p>
    <w:p w14:paraId="1FA4CAF1" w14:textId="77777777" w:rsidR="00066D98" w:rsidRPr="00066D98" w:rsidRDefault="00066D98" w:rsidP="00066D98">
      <w:pPr>
        <w:bidi/>
        <w:rPr>
          <w:rFonts w:cs="David" w:hint="cs"/>
          <w:rtl/>
        </w:rPr>
      </w:pPr>
      <w:r w:rsidRPr="00066D98">
        <w:rPr>
          <w:rFonts w:cs="David" w:hint="cs"/>
          <w:u w:val="single"/>
          <w:rtl/>
        </w:rPr>
        <w:t>היו"ר רוחמה אברהם:</w:t>
      </w:r>
    </w:p>
    <w:p w14:paraId="100A5499" w14:textId="77777777" w:rsidR="00066D98" w:rsidRPr="00066D98" w:rsidRDefault="00066D98" w:rsidP="00066D98">
      <w:pPr>
        <w:bidi/>
        <w:rPr>
          <w:rFonts w:cs="David" w:hint="cs"/>
          <w:rtl/>
        </w:rPr>
      </w:pPr>
    </w:p>
    <w:p w14:paraId="775C2B46" w14:textId="77777777" w:rsidR="00066D98" w:rsidRPr="00066D98" w:rsidRDefault="00066D98" w:rsidP="00066D98">
      <w:pPr>
        <w:bidi/>
        <w:rPr>
          <w:rFonts w:cs="David" w:hint="cs"/>
          <w:rtl/>
        </w:rPr>
      </w:pPr>
      <w:r w:rsidRPr="00066D98">
        <w:rPr>
          <w:rFonts w:cs="David" w:hint="cs"/>
          <w:rtl/>
        </w:rPr>
        <w:tab/>
        <w:t xml:space="preserve">11 הצביעו בעד, אין נמנעים ואין מתנגדים. לפיכך, אני קובעת שמסגרת הדיון היום  תהיה  10 דקות למציעים, ו-3 דקות לכל סיעה. </w:t>
      </w:r>
    </w:p>
    <w:p w14:paraId="25F51764" w14:textId="77777777" w:rsidR="00066D98" w:rsidRPr="00066D98" w:rsidRDefault="00066D98" w:rsidP="00066D98">
      <w:pPr>
        <w:bidi/>
        <w:rPr>
          <w:rFonts w:cs="David" w:hint="cs"/>
          <w:u w:val="single"/>
          <w:rtl/>
        </w:rPr>
      </w:pPr>
    </w:p>
    <w:p w14:paraId="468F0DA7" w14:textId="77777777" w:rsidR="00066D98" w:rsidRPr="00066D98" w:rsidRDefault="00066D98" w:rsidP="00066D98">
      <w:pPr>
        <w:bidi/>
        <w:rPr>
          <w:rFonts w:cs="David" w:hint="cs"/>
          <w:rtl/>
        </w:rPr>
      </w:pPr>
      <w:r w:rsidRPr="00066D98">
        <w:rPr>
          <w:rFonts w:cs="David" w:hint="cs"/>
          <w:u w:val="single"/>
          <w:rtl/>
        </w:rPr>
        <w:t>נסים זאב:</w:t>
      </w:r>
    </w:p>
    <w:p w14:paraId="790B8D97" w14:textId="77777777" w:rsidR="00066D98" w:rsidRPr="00066D98" w:rsidRDefault="00066D98" w:rsidP="00066D98">
      <w:pPr>
        <w:bidi/>
        <w:rPr>
          <w:rFonts w:cs="David" w:hint="cs"/>
          <w:rtl/>
        </w:rPr>
      </w:pPr>
    </w:p>
    <w:p w14:paraId="4B43D676" w14:textId="77777777" w:rsidR="00066D98" w:rsidRPr="00066D98" w:rsidRDefault="00066D98" w:rsidP="00066D98">
      <w:pPr>
        <w:bidi/>
        <w:rPr>
          <w:rFonts w:cs="David" w:hint="cs"/>
          <w:rtl/>
        </w:rPr>
      </w:pPr>
      <w:r w:rsidRPr="00066D98">
        <w:rPr>
          <w:rFonts w:cs="David" w:hint="cs"/>
          <w:rtl/>
        </w:rPr>
        <w:tab/>
        <w:t xml:space="preserve"> אני מבקש שהשר שעונה לא יאריך יותר מידיי. </w:t>
      </w:r>
    </w:p>
    <w:p w14:paraId="04874968" w14:textId="77777777" w:rsidR="00066D98" w:rsidRPr="00066D98" w:rsidRDefault="00066D98" w:rsidP="00066D98">
      <w:pPr>
        <w:bidi/>
        <w:rPr>
          <w:rFonts w:cs="David" w:hint="cs"/>
          <w:rtl/>
        </w:rPr>
      </w:pPr>
    </w:p>
    <w:p w14:paraId="5517DAC5" w14:textId="77777777" w:rsidR="00066D98" w:rsidRPr="00066D98" w:rsidRDefault="00066D98" w:rsidP="00066D98">
      <w:pPr>
        <w:bidi/>
        <w:rPr>
          <w:rFonts w:cs="David" w:hint="cs"/>
          <w:rtl/>
        </w:rPr>
      </w:pPr>
      <w:r w:rsidRPr="00066D98">
        <w:rPr>
          <w:rFonts w:cs="David" w:hint="cs"/>
          <w:u w:val="single"/>
          <w:rtl/>
        </w:rPr>
        <w:t>היו"ר רוחמה אברהם:</w:t>
      </w:r>
    </w:p>
    <w:p w14:paraId="0F30960E" w14:textId="77777777" w:rsidR="00066D98" w:rsidRPr="00066D98" w:rsidRDefault="00066D98" w:rsidP="00066D98">
      <w:pPr>
        <w:bidi/>
        <w:rPr>
          <w:rFonts w:cs="David" w:hint="cs"/>
          <w:rtl/>
        </w:rPr>
      </w:pPr>
    </w:p>
    <w:p w14:paraId="55F94C6F" w14:textId="77777777" w:rsidR="00066D98" w:rsidRPr="00066D98" w:rsidRDefault="00066D98" w:rsidP="00066D98">
      <w:pPr>
        <w:bidi/>
        <w:rPr>
          <w:rFonts w:cs="David" w:hint="cs"/>
          <w:rtl/>
        </w:rPr>
      </w:pPr>
      <w:r w:rsidRPr="00066D98">
        <w:rPr>
          <w:rFonts w:cs="David" w:hint="cs"/>
          <w:rtl/>
        </w:rPr>
        <w:tab/>
        <w:t xml:space="preserve"> על-פי התקנון, גם אם רצינו להגביל את השר לצערי הרב אין לנו את היכולת. </w:t>
      </w:r>
    </w:p>
    <w:p w14:paraId="57F624C0" w14:textId="77777777" w:rsidR="00066D98" w:rsidRPr="00066D98" w:rsidRDefault="00066D98" w:rsidP="00066D98">
      <w:pPr>
        <w:bidi/>
        <w:rPr>
          <w:rFonts w:cs="David" w:hint="cs"/>
          <w:rtl/>
        </w:rPr>
      </w:pPr>
    </w:p>
    <w:p w14:paraId="18ECBF35" w14:textId="77777777" w:rsidR="00066D98" w:rsidRPr="00066D98" w:rsidRDefault="00066D98" w:rsidP="00066D98">
      <w:pPr>
        <w:bidi/>
        <w:rPr>
          <w:rFonts w:cs="David" w:hint="cs"/>
          <w:rtl/>
        </w:rPr>
      </w:pPr>
    </w:p>
    <w:p w14:paraId="4D70057B" w14:textId="77777777" w:rsidR="00066D98" w:rsidRPr="00066D98" w:rsidRDefault="00066D98" w:rsidP="00066D98">
      <w:pPr>
        <w:bidi/>
        <w:rPr>
          <w:rFonts w:cs="David" w:hint="cs"/>
          <w:rtl/>
        </w:rPr>
      </w:pPr>
    </w:p>
    <w:p w14:paraId="5D8F267C" w14:textId="77777777" w:rsidR="00066D98" w:rsidRPr="00066D98" w:rsidRDefault="00066D98" w:rsidP="00066D98">
      <w:pPr>
        <w:bidi/>
        <w:rPr>
          <w:rFonts w:cs="David" w:hint="cs"/>
          <w:rtl/>
        </w:rPr>
      </w:pPr>
    </w:p>
    <w:p w14:paraId="57C444FA" w14:textId="77777777" w:rsidR="00066D98" w:rsidRPr="00066D98" w:rsidRDefault="00066D98" w:rsidP="00066D98">
      <w:pPr>
        <w:bidi/>
        <w:jc w:val="center"/>
        <w:rPr>
          <w:rFonts w:cs="David" w:hint="cs"/>
          <w:b/>
          <w:bCs/>
          <w:u w:val="single"/>
          <w:rtl/>
        </w:rPr>
      </w:pPr>
    </w:p>
    <w:p w14:paraId="1F97142C" w14:textId="77777777" w:rsidR="00066D98" w:rsidRPr="00066D98" w:rsidRDefault="00066D98" w:rsidP="00066D98">
      <w:pPr>
        <w:bidi/>
        <w:rPr>
          <w:rFonts w:cs="David" w:hint="cs"/>
          <w:rtl/>
        </w:rPr>
      </w:pPr>
    </w:p>
    <w:p w14:paraId="01ED9E4D" w14:textId="77777777" w:rsidR="00066D98" w:rsidRPr="00066D98" w:rsidRDefault="00066D98" w:rsidP="00066D98">
      <w:pPr>
        <w:bidi/>
        <w:rPr>
          <w:rFonts w:cs="David" w:hint="cs"/>
          <w:rtl/>
        </w:rPr>
      </w:pPr>
    </w:p>
    <w:p w14:paraId="13DE99EF" w14:textId="77777777" w:rsidR="00066D98" w:rsidRPr="00066D98" w:rsidRDefault="00066D98" w:rsidP="00066D98">
      <w:pPr>
        <w:bidi/>
        <w:rPr>
          <w:rFonts w:cs="David" w:hint="cs"/>
          <w:rtl/>
        </w:rPr>
      </w:pPr>
    </w:p>
    <w:p w14:paraId="5DC434E0" w14:textId="77777777" w:rsidR="00066D98" w:rsidRPr="00066D98" w:rsidRDefault="00066D98" w:rsidP="00066D98">
      <w:pPr>
        <w:tabs>
          <w:tab w:val="left" w:pos="512"/>
        </w:tabs>
        <w:bidi/>
        <w:rPr>
          <w:rFonts w:cs="David" w:hint="cs"/>
          <w:rtl/>
        </w:rPr>
      </w:pPr>
    </w:p>
    <w:p w14:paraId="4B2D580E" w14:textId="77777777" w:rsidR="00066D98" w:rsidRPr="00066D98" w:rsidRDefault="00066D98" w:rsidP="00066D98">
      <w:pPr>
        <w:tabs>
          <w:tab w:val="left" w:pos="512"/>
        </w:tabs>
        <w:bidi/>
        <w:rPr>
          <w:rFonts w:cs="David" w:hint="cs"/>
          <w:rtl/>
        </w:rPr>
      </w:pPr>
    </w:p>
    <w:p w14:paraId="2597F365" w14:textId="77777777" w:rsidR="00066D98" w:rsidRPr="00066D98" w:rsidRDefault="00066D98" w:rsidP="00066D98">
      <w:pPr>
        <w:tabs>
          <w:tab w:val="left" w:pos="512"/>
        </w:tabs>
        <w:bidi/>
        <w:rPr>
          <w:rFonts w:cs="David" w:hint="cs"/>
          <w:rtl/>
        </w:rPr>
      </w:pPr>
    </w:p>
    <w:p w14:paraId="51612928" w14:textId="77777777" w:rsidR="00066D98" w:rsidRPr="00066D98" w:rsidRDefault="00066D98" w:rsidP="00066D98">
      <w:pPr>
        <w:bidi/>
        <w:rPr>
          <w:rFonts w:cs="David" w:hint="cs"/>
          <w:rtl/>
        </w:rPr>
      </w:pPr>
    </w:p>
    <w:p w14:paraId="1774B79B" w14:textId="77777777" w:rsidR="00066D98" w:rsidRPr="00066D98" w:rsidRDefault="00066D98" w:rsidP="00066D98">
      <w:pPr>
        <w:bidi/>
        <w:rPr>
          <w:rFonts w:cs="David" w:hint="cs"/>
          <w:rtl/>
        </w:rPr>
      </w:pPr>
    </w:p>
    <w:p w14:paraId="73B46124" w14:textId="77777777" w:rsidR="00066D98" w:rsidRPr="00066D98" w:rsidRDefault="00066D98" w:rsidP="00066D98">
      <w:pPr>
        <w:bidi/>
        <w:rPr>
          <w:rFonts w:cs="David" w:hint="cs"/>
          <w:rtl/>
        </w:rPr>
      </w:pPr>
    </w:p>
    <w:p w14:paraId="69FF85E1" w14:textId="77777777" w:rsidR="00066D98" w:rsidRPr="00066D98" w:rsidRDefault="00066D98" w:rsidP="00066D98">
      <w:pPr>
        <w:bidi/>
        <w:rPr>
          <w:rFonts w:cs="David" w:hint="cs"/>
          <w:rtl/>
        </w:rPr>
      </w:pPr>
    </w:p>
    <w:p w14:paraId="0AC006D9" w14:textId="77777777" w:rsidR="00066D98" w:rsidRPr="00066D98" w:rsidRDefault="00066D98" w:rsidP="00066D98">
      <w:pPr>
        <w:bidi/>
        <w:rPr>
          <w:rFonts w:cs="David" w:hint="cs"/>
          <w:rtl/>
        </w:rPr>
      </w:pPr>
    </w:p>
    <w:p w14:paraId="03D35AD9" w14:textId="77777777" w:rsidR="00066D98" w:rsidRPr="00066D98" w:rsidRDefault="00066D98" w:rsidP="00066D98">
      <w:pPr>
        <w:bidi/>
        <w:rPr>
          <w:rFonts w:cs="David" w:hint="cs"/>
          <w:rtl/>
        </w:rPr>
      </w:pPr>
    </w:p>
    <w:p w14:paraId="5E50EA28" w14:textId="77777777" w:rsidR="00066D98" w:rsidRPr="00066D98" w:rsidRDefault="00066D98" w:rsidP="00066D98">
      <w:pPr>
        <w:tabs>
          <w:tab w:val="left" w:pos="1221"/>
        </w:tabs>
        <w:bidi/>
        <w:jc w:val="center"/>
        <w:rPr>
          <w:rFonts w:cs="David" w:hint="cs"/>
          <w:b/>
          <w:bCs/>
          <w:u w:val="single"/>
          <w:rtl/>
        </w:rPr>
      </w:pPr>
      <w:r w:rsidRPr="00066D98">
        <w:rPr>
          <w:rFonts w:cs="David" w:hint="cs"/>
          <w:b/>
          <w:bCs/>
          <w:u w:val="single"/>
          <w:rtl/>
        </w:rPr>
        <w:lastRenderedPageBreak/>
        <w:t>ב. קביעת ועדות לדיון בהצעות חוק הבאות:</w:t>
      </w:r>
    </w:p>
    <w:p w14:paraId="6133EAA1" w14:textId="77777777" w:rsidR="00066D98" w:rsidRPr="00066D98" w:rsidRDefault="00066D98" w:rsidP="00066D98">
      <w:pPr>
        <w:tabs>
          <w:tab w:val="left" w:pos="1221"/>
        </w:tabs>
        <w:bidi/>
        <w:jc w:val="center"/>
        <w:rPr>
          <w:rFonts w:cs="David" w:hint="cs"/>
          <w:b/>
          <w:bCs/>
          <w:u w:val="single"/>
          <w:rtl/>
        </w:rPr>
      </w:pPr>
    </w:p>
    <w:p w14:paraId="1FBD041F" w14:textId="77777777" w:rsidR="00066D98" w:rsidRPr="00066D98" w:rsidRDefault="00066D98" w:rsidP="00066D98">
      <w:pPr>
        <w:tabs>
          <w:tab w:val="left" w:pos="1221"/>
        </w:tabs>
        <w:bidi/>
        <w:jc w:val="center"/>
        <w:rPr>
          <w:rFonts w:cs="David" w:hint="cs"/>
          <w:b/>
          <w:bCs/>
          <w:u w:val="single"/>
          <w:rtl/>
        </w:rPr>
      </w:pPr>
      <w:r w:rsidRPr="00066D98">
        <w:rPr>
          <w:rFonts w:cs="David" w:hint="cs"/>
          <w:b/>
          <w:bCs/>
          <w:u w:val="single"/>
          <w:rtl/>
        </w:rPr>
        <w:t xml:space="preserve">2. הצעת חוק הגבלת העישון במקומות ציבוריים (תיקון-מניעת העישון במקומות ציבוריים והעישון הכפוי), התשס"ו-2006, של חבר הכנסת גלעד ארדן וקבוצת חברי כנסת (פ/1216/17) </w:t>
      </w:r>
    </w:p>
    <w:p w14:paraId="3153E6BD" w14:textId="77777777" w:rsidR="00066D98" w:rsidRPr="00066D98" w:rsidRDefault="00066D98" w:rsidP="00066D98">
      <w:pPr>
        <w:tabs>
          <w:tab w:val="left" w:pos="1221"/>
        </w:tabs>
        <w:bidi/>
        <w:jc w:val="center"/>
        <w:rPr>
          <w:rFonts w:cs="David" w:hint="cs"/>
          <w:b/>
          <w:bCs/>
          <w:u w:val="single"/>
          <w:rtl/>
        </w:rPr>
      </w:pPr>
    </w:p>
    <w:p w14:paraId="7AC7B374" w14:textId="77777777" w:rsidR="00066D98" w:rsidRPr="00066D98" w:rsidRDefault="00066D98" w:rsidP="00066D98">
      <w:pPr>
        <w:tabs>
          <w:tab w:val="left" w:pos="1221"/>
        </w:tabs>
        <w:bidi/>
        <w:jc w:val="center"/>
        <w:rPr>
          <w:rFonts w:cs="David" w:hint="cs"/>
          <w:b/>
          <w:bCs/>
          <w:u w:val="single"/>
        </w:rPr>
      </w:pPr>
      <w:r w:rsidRPr="00066D98">
        <w:rPr>
          <w:rFonts w:cs="David" w:hint="cs"/>
          <w:b/>
          <w:bCs/>
          <w:u w:val="single"/>
          <w:rtl/>
        </w:rPr>
        <w:t>3. הצעת חוק הגבלת העישון במקומות ציבוריים (תיקון-ביטול היתר עישון בבית קולנוע  והגדלת הקנסות), התשס"ו-2006, של חבר הכנסת יואל חסון (פ/1167/17)</w:t>
      </w:r>
    </w:p>
    <w:p w14:paraId="5A3C5E54" w14:textId="77777777" w:rsidR="00066D98" w:rsidRPr="00066D98" w:rsidRDefault="00066D98" w:rsidP="00066D98">
      <w:pPr>
        <w:bidi/>
        <w:rPr>
          <w:rFonts w:cs="David" w:hint="cs"/>
          <w:rtl/>
        </w:rPr>
      </w:pPr>
    </w:p>
    <w:p w14:paraId="58FB99A6"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47426D0A" w14:textId="77777777" w:rsidR="00066D98" w:rsidRPr="00066D98" w:rsidRDefault="00066D98" w:rsidP="00066D98">
      <w:pPr>
        <w:bidi/>
        <w:rPr>
          <w:rFonts w:cs="David" w:hint="cs"/>
          <w:u w:val="single"/>
          <w:rtl/>
        </w:rPr>
      </w:pPr>
    </w:p>
    <w:p w14:paraId="5A5DFC83" w14:textId="77777777" w:rsidR="00066D98" w:rsidRPr="00066D98" w:rsidRDefault="00066D98" w:rsidP="00066D98">
      <w:pPr>
        <w:tabs>
          <w:tab w:val="left" w:pos="512"/>
        </w:tabs>
        <w:bidi/>
        <w:rPr>
          <w:rFonts w:cs="David" w:hint="cs"/>
          <w:rtl/>
        </w:rPr>
      </w:pPr>
      <w:r w:rsidRPr="00066D98">
        <w:rPr>
          <w:rFonts w:cs="David" w:hint="cs"/>
          <w:rtl/>
        </w:rPr>
        <w:tab/>
        <w:t xml:space="preserve">חבר הכנסת משה כחלון יושב-ראש ועדת הכלכלה ביקש  שאנחנו נעביר את הצעת חוק הגבלת עישון כנושא ראשון. האם חבר הכנסת שלמה ברזניץ מתנגד לזה? יש לו שלושים איש שבדיון שמחכים, וזה קצר. </w:t>
      </w:r>
    </w:p>
    <w:p w14:paraId="62AD0C4C" w14:textId="77777777" w:rsidR="00066D98" w:rsidRPr="00066D98" w:rsidRDefault="00066D98" w:rsidP="00066D98">
      <w:pPr>
        <w:tabs>
          <w:tab w:val="left" w:pos="1221"/>
        </w:tabs>
        <w:bidi/>
        <w:rPr>
          <w:rFonts w:cs="David" w:hint="cs"/>
          <w:rtl/>
        </w:rPr>
      </w:pPr>
    </w:p>
    <w:p w14:paraId="23BDB03B" w14:textId="77777777" w:rsidR="00066D98" w:rsidRPr="00066D98" w:rsidRDefault="00066D98" w:rsidP="00066D98">
      <w:pPr>
        <w:tabs>
          <w:tab w:val="left" w:pos="512"/>
          <w:tab w:val="left" w:pos="1221"/>
        </w:tabs>
        <w:bidi/>
        <w:rPr>
          <w:rFonts w:cs="David" w:hint="cs"/>
          <w:rtl/>
        </w:rPr>
      </w:pPr>
      <w:r w:rsidRPr="00066D98">
        <w:rPr>
          <w:rFonts w:cs="David" w:hint="cs"/>
          <w:rtl/>
        </w:rPr>
        <w:tab/>
        <w:t>הצעת חוק היא הצעת חוק</w:t>
      </w:r>
      <w:r w:rsidRPr="00066D98">
        <w:rPr>
          <w:rFonts w:cs="David" w:hint="cs"/>
          <w:b/>
          <w:bCs/>
          <w:rtl/>
        </w:rPr>
        <w:t xml:space="preserve"> </w:t>
      </w:r>
      <w:r w:rsidRPr="00066D98">
        <w:rPr>
          <w:rFonts w:cs="David" w:hint="cs"/>
          <w:rtl/>
        </w:rPr>
        <w:t xml:space="preserve">הצעת חוק הגבלת העישון במקומות ציבוריים (תיקון-מניעת העישון במקומות ציבוריים והעישון הכפוי), התשס"ו-2006, של חבר הכנסת גלעד ארדן וקבוצת חברי כנסת (פ/1216/17). יש הצעה נוספת באותו עניין הצעת חוק הגבלת העישון במקומות ציבוריים (תיקון-ביטול היתר עישון בבית קולנוע  והגדלת הקנסות), התשס"ו-2006, של חבר הכנסת יואל חסון (פ/1167/17). חבר הכנסת יואל חסון לא נמצא פה.  יושב-ראש ועדת העבודה והרווחה מסר כי תיקוני החקיקה אושרו בוועדת העבודה, אולם בעקרון החוק נדון בוועדת הכלכלה. יושב-ראש ועדת הכלכלה סבור כי הצעת החוק חוקקה בוועדת הכלכלה ומטרת הצעת החוק הללו היא מניעת עישון במקומות ציבוריים ולכן מקומן בוועדת הכלכלה.  </w:t>
      </w:r>
    </w:p>
    <w:p w14:paraId="3F1E7B22" w14:textId="77777777" w:rsidR="00066D98" w:rsidRPr="00066D98" w:rsidRDefault="00066D98" w:rsidP="00066D98">
      <w:pPr>
        <w:tabs>
          <w:tab w:val="left" w:pos="1221"/>
        </w:tabs>
        <w:bidi/>
        <w:rPr>
          <w:rFonts w:cs="David" w:hint="cs"/>
          <w:rtl/>
        </w:rPr>
      </w:pPr>
    </w:p>
    <w:p w14:paraId="0F66ADEF" w14:textId="77777777" w:rsidR="00066D98" w:rsidRPr="00066D98" w:rsidRDefault="00066D98" w:rsidP="00066D98">
      <w:pPr>
        <w:tabs>
          <w:tab w:val="left" w:pos="654"/>
          <w:tab w:val="left" w:pos="1221"/>
        </w:tabs>
        <w:bidi/>
        <w:rPr>
          <w:rFonts w:cs="David" w:hint="cs"/>
          <w:rtl/>
        </w:rPr>
      </w:pPr>
      <w:r w:rsidRPr="00066D98">
        <w:rPr>
          <w:rFonts w:cs="David" w:hint="cs"/>
          <w:rtl/>
        </w:rPr>
        <w:tab/>
        <w:t xml:space="preserve">חוות דעתה של היועצת המשפטית של הוועדה היא:  ועדת העבודה והרווחה כי מדובר בשמירה על בריאות הציבור. השר הממונה על החוק הוא שר הבריאות, אישור תקנות הן בוועדת העבודה והרווחה. </w:t>
      </w:r>
    </w:p>
    <w:p w14:paraId="712B507C" w14:textId="77777777" w:rsidR="00066D98" w:rsidRPr="00066D98" w:rsidRDefault="00066D98" w:rsidP="00066D98">
      <w:pPr>
        <w:tabs>
          <w:tab w:val="left" w:pos="1221"/>
        </w:tabs>
        <w:bidi/>
        <w:rPr>
          <w:rFonts w:cs="David" w:hint="cs"/>
        </w:rPr>
      </w:pPr>
    </w:p>
    <w:p w14:paraId="25BB9AC3" w14:textId="77777777" w:rsidR="00066D98" w:rsidRPr="00066D98" w:rsidRDefault="00066D98" w:rsidP="00066D98">
      <w:pPr>
        <w:bidi/>
        <w:rPr>
          <w:rFonts w:cs="David" w:hint="cs"/>
          <w:rtl/>
        </w:rPr>
      </w:pPr>
      <w:r w:rsidRPr="00066D98">
        <w:rPr>
          <w:rFonts w:cs="David" w:hint="cs"/>
          <w:rtl/>
        </w:rPr>
        <w:tab/>
        <w:t xml:space="preserve">האם הם הגיעו להסכמה? יושב-ראש ועדת הכלכלה, האם יש לך משהו מה לומר בעניין? </w:t>
      </w:r>
    </w:p>
    <w:p w14:paraId="292CEC1B" w14:textId="77777777" w:rsidR="00066D98" w:rsidRPr="00066D98" w:rsidRDefault="00066D98" w:rsidP="00066D98">
      <w:pPr>
        <w:bidi/>
        <w:rPr>
          <w:rFonts w:cs="David" w:hint="cs"/>
          <w:rtl/>
        </w:rPr>
      </w:pPr>
      <w:r w:rsidRPr="00066D98">
        <w:rPr>
          <w:rFonts w:cs="David" w:hint="cs"/>
          <w:rtl/>
        </w:rPr>
        <w:t xml:space="preserve"> </w:t>
      </w:r>
    </w:p>
    <w:p w14:paraId="3B6A834D" w14:textId="77777777" w:rsidR="00066D98" w:rsidRPr="00066D98" w:rsidRDefault="00066D98" w:rsidP="00066D98">
      <w:pPr>
        <w:bidi/>
        <w:rPr>
          <w:rFonts w:cs="David" w:hint="cs"/>
          <w:rtl/>
        </w:rPr>
      </w:pPr>
      <w:r w:rsidRPr="00066D98">
        <w:rPr>
          <w:rFonts w:cs="David" w:hint="cs"/>
          <w:u w:val="single"/>
          <w:rtl/>
        </w:rPr>
        <w:t>משה כחלון:</w:t>
      </w:r>
    </w:p>
    <w:p w14:paraId="003C035C" w14:textId="77777777" w:rsidR="00066D98" w:rsidRPr="00066D98" w:rsidRDefault="00066D98" w:rsidP="00066D98">
      <w:pPr>
        <w:bidi/>
        <w:rPr>
          <w:rFonts w:cs="David" w:hint="cs"/>
          <w:rtl/>
        </w:rPr>
      </w:pPr>
    </w:p>
    <w:p w14:paraId="1959807E" w14:textId="77777777" w:rsidR="00066D98" w:rsidRPr="00066D98" w:rsidRDefault="00066D98" w:rsidP="00066D98">
      <w:pPr>
        <w:bidi/>
        <w:rPr>
          <w:rFonts w:cs="David" w:hint="cs"/>
          <w:rtl/>
        </w:rPr>
      </w:pPr>
      <w:r w:rsidRPr="00066D98">
        <w:rPr>
          <w:rFonts w:cs="David" w:hint="cs"/>
          <w:rtl/>
        </w:rPr>
        <w:tab/>
        <w:t xml:space="preserve">לא הגענו לשום הסכמה. החוק המקורי חוקק בוועדת הכלכלה. זה שהיו בדרך כל מיני סטיות לא אומר שאנחנו צריכים להמשיך עם הסטייה הזאת. </w:t>
      </w:r>
    </w:p>
    <w:p w14:paraId="19A331BA" w14:textId="77777777" w:rsidR="00066D98" w:rsidRPr="00066D98" w:rsidRDefault="00066D98" w:rsidP="00066D98">
      <w:pPr>
        <w:bidi/>
        <w:rPr>
          <w:rFonts w:cs="David" w:hint="cs"/>
          <w:rtl/>
        </w:rPr>
      </w:pPr>
    </w:p>
    <w:p w14:paraId="24B76726" w14:textId="77777777" w:rsidR="00066D98" w:rsidRPr="00066D98" w:rsidRDefault="00066D98" w:rsidP="00066D98">
      <w:pPr>
        <w:bidi/>
        <w:rPr>
          <w:rFonts w:cs="David" w:hint="cs"/>
          <w:rtl/>
        </w:rPr>
      </w:pPr>
      <w:r w:rsidRPr="00066D98">
        <w:rPr>
          <w:rFonts w:cs="David" w:hint="cs"/>
          <w:u w:val="single"/>
          <w:rtl/>
        </w:rPr>
        <w:t>גלעד ארדן:</w:t>
      </w:r>
    </w:p>
    <w:p w14:paraId="2AFCD9C7" w14:textId="77777777" w:rsidR="00066D98" w:rsidRPr="00066D98" w:rsidRDefault="00066D98" w:rsidP="00066D98">
      <w:pPr>
        <w:bidi/>
        <w:rPr>
          <w:rFonts w:cs="David" w:hint="cs"/>
          <w:rtl/>
        </w:rPr>
      </w:pPr>
    </w:p>
    <w:p w14:paraId="413B8374" w14:textId="77777777" w:rsidR="00066D98" w:rsidRPr="00066D98" w:rsidRDefault="00066D98" w:rsidP="00066D98">
      <w:pPr>
        <w:bidi/>
        <w:rPr>
          <w:rFonts w:cs="David" w:hint="cs"/>
          <w:rtl/>
        </w:rPr>
      </w:pPr>
      <w:r w:rsidRPr="00066D98">
        <w:rPr>
          <w:rFonts w:cs="David" w:hint="cs"/>
          <w:rtl/>
        </w:rPr>
        <w:tab/>
        <w:t xml:space="preserve">התיקון היחיד שאושר בוועדת העבודה, הרווחה והבריאות נוגע לעישון בבתי חולים. זה  נכון שהתיקון נדון בוועדת הבריאות כי מדובר על עישון בבתי חולים. אבל במקור, וגם החוק שכרגע הוגש, לא משנה שום דבר בנושא בריאות.  בסך הכל מדובר על  איך יאכפו בעסקים, ובפרט בעסקים קטנים, את העניין של עישון במקומות ציבוריים. לכן, חשבנו שהמקום הוא ועדת הכלכלה. </w:t>
      </w:r>
    </w:p>
    <w:p w14:paraId="232EE304" w14:textId="77777777" w:rsidR="00066D98" w:rsidRPr="00066D98" w:rsidRDefault="00066D98" w:rsidP="00066D98">
      <w:pPr>
        <w:bidi/>
        <w:rPr>
          <w:rFonts w:cs="David" w:hint="cs"/>
          <w:rtl/>
        </w:rPr>
      </w:pPr>
    </w:p>
    <w:p w14:paraId="58C7DD2E" w14:textId="77777777" w:rsidR="00066D98" w:rsidRPr="00066D98" w:rsidRDefault="00066D98" w:rsidP="00066D98">
      <w:pPr>
        <w:bidi/>
        <w:rPr>
          <w:rFonts w:cs="David" w:hint="cs"/>
          <w:rtl/>
        </w:rPr>
      </w:pPr>
      <w:r w:rsidRPr="00066D98">
        <w:rPr>
          <w:rFonts w:cs="David" w:hint="cs"/>
          <w:u w:val="single"/>
          <w:rtl/>
        </w:rPr>
        <w:t>נסים זאב:</w:t>
      </w:r>
    </w:p>
    <w:p w14:paraId="067D078E" w14:textId="77777777" w:rsidR="00066D98" w:rsidRPr="00066D98" w:rsidRDefault="00066D98" w:rsidP="00066D98">
      <w:pPr>
        <w:bidi/>
        <w:rPr>
          <w:rFonts w:cs="David" w:hint="cs"/>
          <w:rtl/>
        </w:rPr>
      </w:pPr>
    </w:p>
    <w:p w14:paraId="05977DE6" w14:textId="77777777" w:rsidR="00066D98" w:rsidRPr="00066D98" w:rsidRDefault="00066D98" w:rsidP="00066D98">
      <w:pPr>
        <w:bidi/>
        <w:rPr>
          <w:rFonts w:cs="David" w:hint="cs"/>
          <w:rtl/>
        </w:rPr>
      </w:pPr>
      <w:r w:rsidRPr="00066D98">
        <w:rPr>
          <w:rFonts w:cs="David" w:hint="cs"/>
          <w:rtl/>
        </w:rPr>
        <w:tab/>
        <w:t xml:space="preserve"> אין הצעת חוק  שלא קשורה בצורה כזאת או אחרת  בבריאות. אולי נעביר  הכל לוועדת הבריאות.</w:t>
      </w:r>
    </w:p>
    <w:p w14:paraId="1FC59395" w14:textId="77777777" w:rsidR="00066D98" w:rsidRPr="00066D98" w:rsidRDefault="00066D98" w:rsidP="00066D98">
      <w:pPr>
        <w:bidi/>
        <w:rPr>
          <w:rFonts w:cs="David" w:hint="cs"/>
          <w:rtl/>
        </w:rPr>
      </w:pPr>
    </w:p>
    <w:p w14:paraId="79BB895A" w14:textId="77777777" w:rsidR="00066D98" w:rsidRPr="00066D98" w:rsidRDefault="00066D98" w:rsidP="00066D98">
      <w:pPr>
        <w:bidi/>
        <w:rPr>
          <w:rFonts w:cs="David" w:hint="cs"/>
          <w:rtl/>
        </w:rPr>
      </w:pPr>
      <w:r w:rsidRPr="00066D98">
        <w:rPr>
          <w:rFonts w:cs="David" w:hint="cs"/>
          <w:u w:val="single"/>
          <w:rtl/>
        </w:rPr>
        <w:t>משה כחלון:</w:t>
      </w:r>
    </w:p>
    <w:p w14:paraId="2A9133D0" w14:textId="77777777" w:rsidR="00066D98" w:rsidRPr="00066D98" w:rsidRDefault="00066D98" w:rsidP="00066D98">
      <w:pPr>
        <w:bidi/>
        <w:rPr>
          <w:rFonts w:cs="David" w:hint="cs"/>
          <w:rtl/>
        </w:rPr>
      </w:pPr>
    </w:p>
    <w:p w14:paraId="1F7D7E9E" w14:textId="77777777" w:rsidR="00066D98" w:rsidRPr="00066D98" w:rsidRDefault="00066D98" w:rsidP="00066D98">
      <w:pPr>
        <w:bidi/>
        <w:rPr>
          <w:rFonts w:cs="David" w:hint="cs"/>
          <w:rtl/>
        </w:rPr>
      </w:pPr>
      <w:r w:rsidRPr="00066D98">
        <w:rPr>
          <w:rFonts w:cs="David" w:hint="cs"/>
          <w:rtl/>
        </w:rPr>
        <w:tab/>
        <w:t xml:space="preserve"> כל נושאי טבק, הגבלת עישון, פרסומת על עישון,  הם אצלנו  בוועדת הכלכלה. </w:t>
      </w:r>
    </w:p>
    <w:p w14:paraId="2C6F34E3" w14:textId="77777777" w:rsidR="00066D98" w:rsidRPr="00066D98" w:rsidRDefault="00066D98" w:rsidP="00066D98">
      <w:pPr>
        <w:bidi/>
        <w:rPr>
          <w:rFonts w:cs="David" w:hint="cs"/>
          <w:rtl/>
        </w:rPr>
      </w:pPr>
    </w:p>
    <w:p w14:paraId="414CB8DD"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375CCC4E" w14:textId="77777777" w:rsidR="00066D98" w:rsidRPr="00066D98" w:rsidRDefault="00066D98" w:rsidP="00066D98">
      <w:pPr>
        <w:bidi/>
        <w:rPr>
          <w:rFonts w:cs="David" w:hint="cs"/>
          <w:rtl/>
        </w:rPr>
      </w:pPr>
    </w:p>
    <w:p w14:paraId="7E1693E4" w14:textId="77777777" w:rsidR="00066D98" w:rsidRPr="00066D98" w:rsidRDefault="00066D98" w:rsidP="00066D98">
      <w:pPr>
        <w:bidi/>
        <w:rPr>
          <w:rFonts w:cs="David" w:hint="cs"/>
          <w:rtl/>
        </w:rPr>
      </w:pPr>
      <w:r w:rsidRPr="00066D98">
        <w:rPr>
          <w:rFonts w:cs="David" w:hint="cs"/>
          <w:rtl/>
        </w:rPr>
        <w:tab/>
        <w:t>מי בעד להעביר את שתי ההצעות לוועדת הכלכלה?</w:t>
      </w:r>
      <w:r w:rsidRPr="00066D98">
        <w:rPr>
          <w:rFonts w:cs="David" w:hint="cs"/>
        </w:rPr>
        <w:t xml:space="preserve"> </w:t>
      </w:r>
      <w:r w:rsidRPr="00066D98">
        <w:rPr>
          <w:rFonts w:cs="David" w:hint="cs"/>
          <w:rtl/>
        </w:rPr>
        <w:t xml:space="preserve"> מי מתנגד? מי נמנע?</w:t>
      </w:r>
    </w:p>
    <w:p w14:paraId="43347D93" w14:textId="77777777" w:rsidR="00066D98" w:rsidRPr="00066D98" w:rsidRDefault="00066D98" w:rsidP="00066D98">
      <w:pPr>
        <w:bidi/>
        <w:rPr>
          <w:rFonts w:cs="David" w:hint="cs"/>
          <w:rtl/>
        </w:rPr>
      </w:pPr>
    </w:p>
    <w:p w14:paraId="4FC25209" w14:textId="77777777" w:rsidR="00066D98" w:rsidRPr="00066D98" w:rsidRDefault="00066D98" w:rsidP="00066D98">
      <w:pPr>
        <w:bidi/>
        <w:rPr>
          <w:rFonts w:cs="David" w:hint="cs"/>
          <w:rtl/>
        </w:rPr>
      </w:pPr>
    </w:p>
    <w:p w14:paraId="6CD1F0BE" w14:textId="77777777" w:rsidR="00066D98" w:rsidRPr="00066D98" w:rsidRDefault="00066D98" w:rsidP="00066D98">
      <w:pPr>
        <w:bidi/>
        <w:jc w:val="center"/>
        <w:rPr>
          <w:rFonts w:cs="David" w:hint="cs"/>
          <w:rtl/>
        </w:rPr>
      </w:pPr>
      <w:r w:rsidRPr="00066D98">
        <w:rPr>
          <w:rFonts w:cs="David" w:hint="cs"/>
          <w:rtl/>
        </w:rPr>
        <w:t>ה צ ב ע ה</w:t>
      </w:r>
    </w:p>
    <w:p w14:paraId="4D0DA22F" w14:textId="77777777" w:rsidR="00066D98" w:rsidRPr="00066D98" w:rsidRDefault="00066D98" w:rsidP="00066D98">
      <w:pPr>
        <w:bidi/>
        <w:jc w:val="center"/>
        <w:rPr>
          <w:rFonts w:cs="David" w:hint="cs"/>
          <w:rtl/>
        </w:rPr>
      </w:pPr>
      <w:r w:rsidRPr="00066D98">
        <w:rPr>
          <w:rFonts w:cs="David" w:hint="cs"/>
          <w:rtl/>
        </w:rPr>
        <w:t xml:space="preserve">בעד </w:t>
      </w:r>
      <w:r w:rsidRPr="00066D98">
        <w:rPr>
          <w:rFonts w:cs="David"/>
          <w:rtl/>
        </w:rPr>
        <w:t>–</w:t>
      </w:r>
      <w:r w:rsidRPr="00066D98">
        <w:rPr>
          <w:rFonts w:cs="David" w:hint="cs"/>
          <w:rtl/>
        </w:rPr>
        <w:t xml:space="preserve"> 10</w:t>
      </w:r>
    </w:p>
    <w:p w14:paraId="1F13B3FA" w14:textId="77777777" w:rsidR="00066D98" w:rsidRPr="00066D98" w:rsidRDefault="00066D98" w:rsidP="00066D98">
      <w:pPr>
        <w:bidi/>
        <w:ind w:left="567"/>
        <w:jc w:val="center"/>
        <w:rPr>
          <w:rFonts w:cs="David" w:hint="cs"/>
          <w:rtl/>
        </w:rPr>
      </w:pPr>
      <w:r w:rsidRPr="00066D98">
        <w:rPr>
          <w:rFonts w:cs="David" w:hint="cs"/>
          <w:rtl/>
        </w:rPr>
        <w:lastRenderedPageBreak/>
        <w:t>הצעה להעביר את הצעת חוק הגבלת העישון במקומות ציבוריים (תיקון-מניעת העישון במקומות ציבוריים והעישון הכפוי), התשס"ו-2006, של חבר הכנסת גלעד ארדן וקבוצת חברי כנסת  (פ/1216/17), והצעת חוק הגבלת העישון במקומות ציבוריים (תיקון-ביטול היתר עישון בבית קולנוע  והגדלת הקנסות), התשס"ו-2006, של חבר הכנסת יואל חסון (פ/1167/17), לוועדת הכלכלה אושרה.</w:t>
      </w:r>
    </w:p>
    <w:p w14:paraId="51EC3B8F" w14:textId="77777777" w:rsidR="00066D98" w:rsidRPr="00066D98" w:rsidRDefault="00066D98" w:rsidP="00066D98">
      <w:pPr>
        <w:bidi/>
        <w:rPr>
          <w:rFonts w:cs="David" w:hint="cs"/>
          <w:u w:val="single"/>
          <w:rtl/>
        </w:rPr>
      </w:pPr>
    </w:p>
    <w:p w14:paraId="6EB5D090"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500F0891" w14:textId="77777777" w:rsidR="00066D98" w:rsidRPr="00066D98" w:rsidRDefault="00066D98" w:rsidP="00066D98">
      <w:pPr>
        <w:bidi/>
        <w:rPr>
          <w:rFonts w:cs="David" w:hint="cs"/>
          <w:rtl/>
        </w:rPr>
      </w:pPr>
    </w:p>
    <w:p w14:paraId="6BC87E03" w14:textId="77777777" w:rsidR="00066D98" w:rsidRPr="00066D98" w:rsidRDefault="00066D98" w:rsidP="00066D98">
      <w:pPr>
        <w:bidi/>
        <w:ind w:firstLine="567"/>
        <w:rPr>
          <w:rFonts w:cs="David" w:hint="cs"/>
          <w:rtl/>
        </w:rPr>
      </w:pPr>
      <w:r w:rsidRPr="00066D98">
        <w:rPr>
          <w:rFonts w:cs="David" w:hint="cs"/>
          <w:rtl/>
        </w:rPr>
        <w:t xml:space="preserve"> 10  הצביעו בעד, לכן אני קובעת ששתי הצעות החוק שהזכרתי פ/1216 ו- פ/1617 יועברו לוועדת הכלכלה. </w:t>
      </w:r>
    </w:p>
    <w:p w14:paraId="0597230B" w14:textId="77777777" w:rsidR="00066D98" w:rsidRPr="00066D98" w:rsidRDefault="00066D98" w:rsidP="00066D98">
      <w:pPr>
        <w:bidi/>
        <w:rPr>
          <w:rFonts w:cs="David" w:hint="cs"/>
          <w:rtl/>
        </w:rPr>
      </w:pPr>
    </w:p>
    <w:p w14:paraId="12280A7B" w14:textId="77777777" w:rsidR="00066D98" w:rsidRPr="00066D98" w:rsidRDefault="00066D98" w:rsidP="00066D98">
      <w:pPr>
        <w:bidi/>
        <w:jc w:val="center"/>
        <w:rPr>
          <w:rFonts w:cs="David" w:hint="cs"/>
          <w:b/>
          <w:bCs/>
          <w:u w:val="single"/>
          <w:rtl/>
        </w:rPr>
      </w:pPr>
      <w:r w:rsidRPr="00066D98">
        <w:rPr>
          <w:rFonts w:cs="David"/>
          <w:rtl/>
        </w:rPr>
        <w:br w:type="page"/>
      </w:r>
      <w:r w:rsidRPr="00066D98">
        <w:rPr>
          <w:rFonts w:cs="David" w:hint="cs"/>
          <w:rtl/>
        </w:rPr>
        <w:t xml:space="preserve">1. </w:t>
      </w:r>
      <w:r w:rsidRPr="00066D98">
        <w:rPr>
          <w:rFonts w:cs="David" w:hint="cs"/>
          <w:b/>
          <w:bCs/>
          <w:u w:val="single"/>
          <w:rtl/>
        </w:rPr>
        <w:t xml:space="preserve">קביעת ועדה לדיון בהצעת חוק לתיקון פקודת הסמים המסוכנים (הכרזה על סם מסוכן) </w:t>
      </w:r>
      <w:r w:rsidRPr="00066D98">
        <w:rPr>
          <w:rFonts w:cs="David"/>
          <w:b/>
          <w:bCs/>
          <w:u w:val="single"/>
          <w:rtl/>
        </w:rPr>
        <w:t>–</w:t>
      </w:r>
    </w:p>
    <w:p w14:paraId="2526CDFA" w14:textId="77777777" w:rsidR="00066D98" w:rsidRPr="00066D98" w:rsidRDefault="00066D98" w:rsidP="00066D98">
      <w:pPr>
        <w:bidi/>
        <w:ind w:left="1701" w:firstLine="567"/>
        <w:rPr>
          <w:rFonts w:cs="David" w:hint="cs"/>
          <w:b/>
          <w:bCs/>
          <w:u w:val="single"/>
          <w:rtl/>
        </w:rPr>
      </w:pPr>
      <w:r w:rsidRPr="00066D98">
        <w:rPr>
          <w:rFonts w:cs="David" w:hint="cs"/>
          <w:rtl/>
        </w:rPr>
        <w:t xml:space="preserve">                </w:t>
      </w:r>
      <w:r w:rsidRPr="00066D98">
        <w:rPr>
          <w:rFonts w:cs="David" w:hint="cs"/>
          <w:b/>
          <w:bCs/>
          <w:u w:val="single"/>
          <w:rtl/>
        </w:rPr>
        <w:t>הצעתו של חבר הכנסת שלמה ברזניץ (פ/783/17)</w:t>
      </w:r>
    </w:p>
    <w:p w14:paraId="5CB8B9A0" w14:textId="77777777" w:rsidR="00066D98" w:rsidRPr="00066D98" w:rsidRDefault="00066D98" w:rsidP="00066D98">
      <w:pPr>
        <w:bidi/>
        <w:rPr>
          <w:rFonts w:cs="David" w:hint="cs"/>
          <w:rtl/>
        </w:rPr>
      </w:pPr>
    </w:p>
    <w:p w14:paraId="35B605BE"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230722F7" w14:textId="77777777" w:rsidR="00066D98" w:rsidRPr="00066D98" w:rsidRDefault="00066D98" w:rsidP="00066D98">
      <w:pPr>
        <w:bidi/>
        <w:rPr>
          <w:rFonts w:cs="David" w:hint="cs"/>
          <w:rtl/>
        </w:rPr>
      </w:pPr>
    </w:p>
    <w:p w14:paraId="63D52882" w14:textId="77777777" w:rsidR="00066D98" w:rsidRPr="00066D98" w:rsidRDefault="00066D98" w:rsidP="00066D98">
      <w:pPr>
        <w:bidi/>
        <w:rPr>
          <w:rFonts w:cs="David" w:hint="cs"/>
          <w:rtl/>
        </w:rPr>
      </w:pPr>
      <w:r w:rsidRPr="00066D98">
        <w:rPr>
          <w:rFonts w:cs="David" w:hint="cs"/>
          <w:rtl/>
        </w:rPr>
        <w:tab/>
        <w:t xml:space="preserve"> נשמעו הצעות במליאה להעביר את ההצעה להעביר את  ההצעה לוועדת העבודה או  לוועדה המיוחדת למאבק בנגע הסמים. יושב-ראש  ועדת העבודה, הרווחה והבריאות מבקש להעביר אליו כי ועדת העבודה עסקה בחקיקת החוק, בתיקונים לו ובתוספות של משרד הבריאות לפקודת הסמים המסוכנים. יושב-ראש הוועדה למאבק בנגע הסמים מבקש להעביר אליו כי הוועדה מטפלת בנושא.  חוות דעתה היועצת המשפטית  היא  להעביר לוועדת העבודה, הרווחה והבריאות כי הקשר  של הצעת החוק הוא בריאותי.</w:t>
      </w:r>
    </w:p>
    <w:p w14:paraId="037FE7B6" w14:textId="77777777" w:rsidR="00066D98" w:rsidRPr="00066D98" w:rsidRDefault="00066D98" w:rsidP="00066D98">
      <w:pPr>
        <w:bidi/>
        <w:rPr>
          <w:rFonts w:cs="David" w:hint="cs"/>
          <w:rtl/>
        </w:rPr>
      </w:pPr>
    </w:p>
    <w:p w14:paraId="5CE8D47B" w14:textId="77777777" w:rsidR="00066D98" w:rsidRPr="00066D98" w:rsidRDefault="00066D98" w:rsidP="00066D98">
      <w:pPr>
        <w:bidi/>
        <w:rPr>
          <w:rFonts w:cs="David" w:hint="cs"/>
          <w:rtl/>
        </w:rPr>
      </w:pPr>
      <w:r w:rsidRPr="00066D98">
        <w:rPr>
          <w:rFonts w:cs="David" w:hint="cs"/>
          <w:u w:val="single"/>
          <w:rtl/>
        </w:rPr>
        <w:t>נסים זאב:</w:t>
      </w:r>
    </w:p>
    <w:p w14:paraId="6B2C68B1" w14:textId="77777777" w:rsidR="00066D98" w:rsidRPr="00066D98" w:rsidRDefault="00066D98" w:rsidP="00066D98">
      <w:pPr>
        <w:bidi/>
        <w:rPr>
          <w:rFonts w:cs="David" w:hint="cs"/>
          <w:rtl/>
        </w:rPr>
      </w:pPr>
    </w:p>
    <w:p w14:paraId="21B951BA" w14:textId="77777777" w:rsidR="00066D98" w:rsidRPr="00066D98" w:rsidRDefault="00066D98" w:rsidP="00066D98">
      <w:pPr>
        <w:bidi/>
        <w:rPr>
          <w:rFonts w:cs="David" w:hint="cs"/>
          <w:rtl/>
        </w:rPr>
      </w:pPr>
      <w:r w:rsidRPr="00066D98">
        <w:rPr>
          <w:rFonts w:cs="David" w:hint="cs"/>
          <w:rtl/>
        </w:rPr>
        <w:tab/>
        <w:t xml:space="preserve">אמרתי,  כל דבר זה בריאות. האם כל דבר נעביר לוועדת העבודה והרווחה? </w:t>
      </w:r>
    </w:p>
    <w:p w14:paraId="5D81171F" w14:textId="77777777" w:rsidR="00066D98" w:rsidRPr="00066D98" w:rsidRDefault="00066D98" w:rsidP="00066D98">
      <w:pPr>
        <w:bidi/>
        <w:rPr>
          <w:rFonts w:cs="David" w:hint="cs"/>
          <w:rtl/>
        </w:rPr>
      </w:pPr>
    </w:p>
    <w:p w14:paraId="3C60F633"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6ED1D89E" w14:textId="77777777" w:rsidR="00066D98" w:rsidRPr="00066D98" w:rsidRDefault="00066D98" w:rsidP="00066D98">
      <w:pPr>
        <w:bidi/>
        <w:rPr>
          <w:rFonts w:cs="David" w:hint="cs"/>
          <w:rtl/>
        </w:rPr>
      </w:pPr>
    </w:p>
    <w:p w14:paraId="03701A4A" w14:textId="77777777" w:rsidR="00066D98" w:rsidRPr="00066D98" w:rsidRDefault="00066D98" w:rsidP="00066D98">
      <w:pPr>
        <w:bidi/>
        <w:rPr>
          <w:rFonts w:cs="David" w:hint="cs"/>
          <w:rtl/>
        </w:rPr>
      </w:pPr>
      <w:r w:rsidRPr="00066D98">
        <w:rPr>
          <w:rFonts w:cs="David" w:hint="cs"/>
          <w:rtl/>
        </w:rPr>
        <w:tab/>
        <w:t xml:space="preserve">סליחה,  לא קיבלת רשות הדיבור. תבקש את רשות הדיבור אני אתן לך.  אני רוצה לשמוע את חוות דעתה של היועצת המשפטית. </w:t>
      </w:r>
    </w:p>
    <w:p w14:paraId="7EAD4A24" w14:textId="77777777" w:rsidR="00066D98" w:rsidRPr="00066D98" w:rsidRDefault="00066D98" w:rsidP="00066D98">
      <w:pPr>
        <w:bidi/>
        <w:rPr>
          <w:rFonts w:cs="David" w:hint="cs"/>
          <w:rtl/>
        </w:rPr>
      </w:pPr>
    </w:p>
    <w:p w14:paraId="59024F4C" w14:textId="77777777" w:rsidR="00066D98" w:rsidRPr="00066D98" w:rsidRDefault="00066D98" w:rsidP="00066D98">
      <w:pPr>
        <w:pStyle w:val="Heading5"/>
        <w:jc w:val="left"/>
        <w:rPr>
          <w:rFonts w:hint="cs"/>
          <w:rtl/>
        </w:rPr>
      </w:pPr>
      <w:r w:rsidRPr="00066D98">
        <w:rPr>
          <w:rFonts w:hint="cs"/>
          <w:u w:val="single"/>
          <w:rtl/>
        </w:rPr>
        <w:t>אביגדור יצחקי:</w:t>
      </w:r>
    </w:p>
    <w:p w14:paraId="48A8F924" w14:textId="77777777" w:rsidR="00066D98" w:rsidRPr="00066D98" w:rsidRDefault="00066D98" w:rsidP="00066D98">
      <w:pPr>
        <w:pStyle w:val="Heading5"/>
        <w:jc w:val="left"/>
        <w:rPr>
          <w:rFonts w:hint="cs"/>
          <w:rtl/>
        </w:rPr>
      </w:pPr>
    </w:p>
    <w:p w14:paraId="156AAE73" w14:textId="77777777" w:rsidR="00066D98" w:rsidRPr="00066D98" w:rsidRDefault="00066D98" w:rsidP="00066D98">
      <w:pPr>
        <w:bidi/>
        <w:rPr>
          <w:rFonts w:cs="David" w:hint="cs"/>
          <w:rtl/>
        </w:rPr>
      </w:pPr>
      <w:r w:rsidRPr="00066D98">
        <w:rPr>
          <w:rFonts w:cs="David" w:hint="cs"/>
          <w:rtl/>
        </w:rPr>
        <w:tab/>
        <w:t xml:space="preserve"> האם ועדת משנה רשאית לעסוק בהכנת חוק?</w:t>
      </w:r>
    </w:p>
    <w:p w14:paraId="38B3397C" w14:textId="77777777" w:rsidR="00066D98" w:rsidRPr="00066D98" w:rsidRDefault="00066D98" w:rsidP="00066D98">
      <w:pPr>
        <w:bidi/>
        <w:rPr>
          <w:rFonts w:cs="David" w:hint="cs"/>
          <w:rtl/>
        </w:rPr>
      </w:pPr>
    </w:p>
    <w:p w14:paraId="4EB11D5E" w14:textId="77777777" w:rsidR="00066D98" w:rsidRPr="00066D98" w:rsidRDefault="00066D98" w:rsidP="00066D98">
      <w:pPr>
        <w:bidi/>
        <w:rPr>
          <w:rFonts w:cs="David" w:hint="cs"/>
          <w:rtl/>
        </w:rPr>
      </w:pPr>
      <w:r w:rsidRPr="00066D98">
        <w:rPr>
          <w:rFonts w:cs="David" w:hint="cs"/>
          <w:u w:val="single"/>
          <w:rtl/>
        </w:rPr>
        <w:t>ארבל אסטרחן:</w:t>
      </w:r>
    </w:p>
    <w:p w14:paraId="7BC07862" w14:textId="77777777" w:rsidR="00066D98" w:rsidRPr="00066D98" w:rsidRDefault="00066D98" w:rsidP="00066D98">
      <w:pPr>
        <w:bidi/>
        <w:rPr>
          <w:rFonts w:cs="David" w:hint="cs"/>
          <w:rtl/>
        </w:rPr>
      </w:pPr>
    </w:p>
    <w:p w14:paraId="21D7549E" w14:textId="77777777" w:rsidR="00066D98" w:rsidRPr="00066D98" w:rsidRDefault="00066D98" w:rsidP="00066D98">
      <w:pPr>
        <w:bidi/>
        <w:rPr>
          <w:rFonts w:cs="David" w:hint="cs"/>
          <w:rtl/>
        </w:rPr>
      </w:pPr>
      <w:r w:rsidRPr="00066D98">
        <w:rPr>
          <w:rFonts w:cs="David" w:hint="cs"/>
          <w:rtl/>
        </w:rPr>
        <w:tab/>
        <w:t xml:space="preserve"> ועדת משנה מיוחדת.</w:t>
      </w:r>
    </w:p>
    <w:p w14:paraId="5CD6058B" w14:textId="77777777" w:rsidR="00066D98" w:rsidRPr="00066D98" w:rsidRDefault="00066D98" w:rsidP="00066D98">
      <w:pPr>
        <w:bidi/>
        <w:rPr>
          <w:rFonts w:cs="David" w:hint="cs"/>
          <w:rtl/>
        </w:rPr>
      </w:pPr>
    </w:p>
    <w:p w14:paraId="199F7EAA" w14:textId="77777777" w:rsidR="00066D98" w:rsidRPr="00066D98" w:rsidRDefault="00066D98" w:rsidP="00066D98">
      <w:pPr>
        <w:pStyle w:val="Heading5"/>
        <w:jc w:val="left"/>
        <w:rPr>
          <w:rFonts w:hint="cs"/>
          <w:rtl/>
        </w:rPr>
      </w:pPr>
      <w:r w:rsidRPr="00066D98">
        <w:rPr>
          <w:rFonts w:hint="cs"/>
          <w:u w:val="single"/>
          <w:rtl/>
        </w:rPr>
        <w:t>אביגדור יצחקי:</w:t>
      </w:r>
    </w:p>
    <w:p w14:paraId="16CAF915" w14:textId="77777777" w:rsidR="00066D98" w:rsidRPr="00066D98" w:rsidRDefault="00066D98" w:rsidP="00066D98">
      <w:pPr>
        <w:pStyle w:val="Heading5"/>
        <w:jc w:val="left"/>
        <w:rPr>
          <w:rFonts w:hint="cs"/>
          <w:rtl/>
        </w:rPr>
      </w:pPr>
    </w:p>
    <w:p w14:paraId="03C24C63" w14:textId="77777777" w:rsidR="00066D98" w:rsidRPr="00066D98" w:rsidRDefault="00066D98" w:rsidP="00066D98">
      <w:pPr>
        <w:bidi/>
        <w:rPr>
          <w:rFonts w:cs="David" w:hint="cs"/>
          <w:rtl/>
        </w:rPr>
      </w:pPr>
      <w:r w:rsidRPr="00066D98">
        <w:rPr>
          <w:rFonts w:cs="David" w:hint="cs"/>
          <w:rtl/>
        </w:rPr>
        <w:tab/>
        <w:t xml:space="preserve"> האם ועדה מיוחדת רשאית על-פי תקנון הכנסת  להכין חוק לקריאה ראשונה?  אם כן, לא צריכה לפי דעתי להיות בעיה. </w:t>
      </w:r>
    </w:p>
    <w:p w14:paraId="4FF91674" w14:textId="77777777" w:rsidR="00066D98" w:rsidRPr="00066D98" w:rsidRDefault="00066D98" w:rsidP="00066D98">
      <w:pPr>
        <w:bidi/>
        <w:rPr>
          <w:rFonts w:cs="David" w:hint="cs"/>
          <w:rtl/>
        </w:rPr>
      </w:pPr>
    </w:p>
    <w:p w14:paraId="21DF4B97" w14:textId="77777777" w:rsidR="00066D98" w:rsidRPr="00066D98" w:rsidRDefault="00066D98" w:rsidP="00066D98">
      <w:pPr>
        <w:bidi/>
        <w:rPr>
          <w:rFonts w:cs="David" w:hint="cs"/>
          <w:rtl/>
        </w:rPr>
      </w:pPr>
      <w:r w:rsidRPr="00066D98">
        <w:rPr>
          <w:rFonts w:cs="David" w:hint="cs"/>
          <w:u w:val="single"/>
          <w:rtl/>
        </w:rPr>
        <w:t>ארבל אסטרחן:</w:t>
      </w:r>
    </w:p>
    <w:p w14:paraId="0E63A578" w14:textId="77777777" w:rsidR="00066D98" w:rsidRPr="00066D98" w:rsidRDefault="00066D98" w:rsidP="00066D98">
      <w:pPr>
        <w:bidi/>
        <w:rPr>
          <w:rFonts w:cs="David" w:hint="cs"/>
          <w:rtl/>
        </w:rPr>
      </w:pPr>
    </w:p>
    <w:p w14:paraId="1FCF9642" w14:textId="77777777" w:rsidR="00066D98" w:rsidRPr="00066D98" w:rsidRDefault="00066D98" w:rsidP="00066D98">
      <w:pPr>
        <w:bidi/>
        <w:rPr>
          <w:rFonts w:cs="David" w:hint="cs"/>
          <w:rtl/>
        </w:rPr>
      </w:pPr>
      <w:r w:rsidRPr="00066D98">
        <w:rPr>
          <w:rFonts w:cs="David" w:hint="cs"/>
          <w:rtl/>
        </w:rPr>
        <w:tab/>
        <w:t xml:space="preserve"> הוועדה מוסמכת ברגע שנקבעו סמכויותיה כוועדה קבועה. אבל, במקרה הזה מדובר על הצעת חוק בעלת השלכות נרחבות בנושא פקודת הסמים.  מדובר פה על אפשרות להכריז על  חומרים כחומרים מסוכנים תוך עקיפת הכנסת,  כי זה מאפשר לעשות איזשהי הודעה עד שסם מסוים ייכנס לחוק,  הוא מאפשר את  שינוי התוספת בצורה מקוצרת, הוא מאפשר הכנסת חומרים נוספים. מדובר פה  על הצעת חוק בעלת השלכות רבות. לכן, מקומה הוא בוועדת העבודה, הרווחה והבריאות. </w:t>
      </w:r>
    </w:p>
    <w:p w14:paraId="79C41526" w14:textId="77777777" w:rsidR="00066D98" w:rsidRPr="00066D98" w:rsidRDefault="00066D98" w:rsidP="00066D98">
      <w:pPr>
        <w:bidi/>
        <w:rPr>
          <w:rFonts w:cs="David" w:hint="cs"/>
          <w:rtl/>
        </w:rPr>
      </w:pPr>
    </w:p>
    <w:p w14:paraId="726C5554" w14:textId="77777777" w:rsidR="00066D98" w:rsidRPr="00066D98" w:rsidRDefault="00066D98" w:rsidP="00066D98">
      <w:pPr>
        <w:bidi/>
        <w:rPr>
          <w:rFonts w:cs="David" w:hint="cs"/>
          <w:rtl/>
        </w:rPr>
      </w:pPr>
      <w:r w:rsidRPr="00066D98">
        <w:rPr>
          <w:rFonts w:cs="David" w:hint="cs"/>
          <w:u w:val="single"/>
          <w:rtl/>
        </w:rPr>
        <w:t>נסים זאב:</w:t>
      </w:r>
    </w:p>
    <w:p w14:paraId="4112618A" w14:textId="77777777" w:rsidR="00066D98" w:rsidRPr="00066D98" w:rsidRDefault="00066D98" w:rsidP="00066D98">
      <w:pPr>
        <w:bidi/>
        <w:rPr>
          <w:rFonts w:cs="David" w:hint="cs"/>
          <w:rtl/>
        </w:rPr>
      </w:pPr>
    </w:p>
    <w:p w14:paraId="7934C5DE" w14:textId="77777777" w:rsidR="00066D98" w:rsidRPr="00066D98" w:rsidRDefault="00066D98" w:rsidP="00066D98">
      <w:pPr>
        <w:bidi/>
        <w:rPr>
          <w:rFonts w:cs="David" w:hint="cs"/>
          <w:rtl/>
        </w:rPr>
      </w:pPr>
      <w:r w:rsidRPr="00066D98">
        <w:rPr>
          <w:rFonts w:cs="David" w:hint="cs"/>
          <w:rtl/>
        </w:rPr>
        <w:tab/>
        <w:t xml:space="preserve"> האם  אין  לזה תוקף אם זה יבוא לוועדת הסמים? אם ועדת הסמים תקבל החלטה ותכריז מה שתכריז עם אנשי המקצוע כמובן,  באים לשם כל הגוורדיה, האם לא יהיה תוקף? זאת אומרת,  גם אם הכנסת תאשר זה לא חוקי. </w:t>
      </w:r>
    </w:p>
    <w:p w14:paraId="7897D493" w14:textId="77777777" w:rsidR="00066D98" w:rsidRPr="00066D98" w:rsidRDefault="00066D98" w:rsidP="00066D98">
      <w:pPr>
        <w:bidi/>
        <w:rPr>
          <w:rFonts w:cs="David" w:hint="cs"/>
          <w:rtl/>
        </w:rPr>
      </w:pPr>
    </w:p>
    <w:p w14:paraId="73C30036"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1AEC1EB7" w14:textId="77777777" w:rsidR="00066D98" w:rsidRPr="00066D98" w:rsidRDefault="00066D98" w:rsidP="00066D98">
      <w:pPr>
        <w:bidi/>
        <w:rPr>
          <w:rFonts w:cs="David"/>
          <w:rtl/>
        </w:rPr>
      </w:pPr>
    </w:p>
    <w:p w14:paraId="6F631923"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תלוי מי עומד בראשה.</w:t>
      </w:r>
    </w:p>
    <w:p w14:paraId="47C83891" w14:textId="77777777" w:rsidR="00066D98" w:rsidRPr="00066D98" w:rsidRDefault="00066D98" w:rsidP="00066D98">
      <w:pPr>
        <w:bidi/>
        <w:rPr>
          <w:rFonts w:cs="David" w:hint="cs"/>
          <w:rtl/>
        </w:rPr>
      </w:pPr>
    </w:p>
    <w:p w14:paraId="672EFF65" w14:textId="77777777" w:rsidR="00066D98" w:rsidRPr="00066D98" w:rsidRDefault="00066D98" w:rsidP="00066D98">
      <w:pPr>
        <w:bidi/>
        <w:rPr>
          <w:rFonts w:cs="David" w:hint="cs"/>
          <w:rtl/>
        </w:rPr>
      </w:pPr>
      <w:r w:rsidRPr="00066D98">
        <w:rPr>
          <w:rFonts w:cs="David" w:hint="cs"/>
          <w:u w:val="single"/>
          <w:rtl/>
        </w:rPr>
        <w:t>ארבל אסטרחן:</w:t>
      </w:r>
    </w:p>
    <w:p w14:paraId="1108B50A" w14:textId="77777777" w:rsidR="00066D98" w:rsidRPr="00066D98" w:rsidRDefault="00066D98" w:rsidP="00066D98">
      <w:pPr>
        <w:bidi/>
        <w:rPr>
          <w:rFonts w:cs="David" w:hint="cs"/>
          <w:rtl/>
        </w:rPr>
      </w:pPr>
    </w:p>
    <w:p w14:paraId="1615F0F7" w14:textId="77777777" w:rsidR="00066D98" w:rsidRPr="00066D98" w:rsidRDefault="00066D98" w:rsidP="00066D98">
      <w:pPr>
        <w:bidi/>
        <w:rPr>
          <w:rFonts w:cs="David" w:hint="cs"/>
          <w:rtl/>
        </w:rPr>
      </w:pPr>
      <w:r w:rsidRPr="00066D98">
        <w:rPr>
          <w:rFonts w:cs="David" w:hint="cs"/>
          <w:rtl/>
        </w:rPr>
        <w:tab/>
        <w:t xml:space="preserve"> אמרתי לפי הבנתנו המשפטית מה הוועדה שראוי שתדון  בהצעת החוק.</w:t>
      </w:r>
    </w:p>
    <w:p w14:paraId="62C9ED46" w14:textId="77777777" w:rsidR="00066D98" w:rsidRPr="00066D98" w:rsidRDefault="00066D98" w:rsidP="00066D98">
      <w:pPr>
        <w:bidi/>
        <w:rPr>
          <w:rFonts w:cs="David" w:hint="cs"/>
          <w:rtl/>
        </w:rPr>
      </w:pPr>
    </w:p>
    <w:p w14:paraId="77A08373" w14:textId="77777777" w:rsidR="00066D98" w:rsidRPr="00066D98" w:rsidRDefault="00066D98" w:rsidP="00066D98">
      <w:pPr>
        <w:bidi/>
        <w:rPr>
          <w:rFonts w:cs="David" w:hint="cs"/>
          <w:u w:val="single"/>
          <w:rtl/>
        </w:rPr>
      </w:pPr>
    </w:p>
    <w:p w14:paraId="63DFB7A1" w14:textId="77777777" w:rsidR="00066D98" w:rsidRPr="00066D98" w:rsidRDefault="00066D98" w:rsidP="00066D98">
      <w:pPr>
        <w:bidi/>
        <w:rPr>
          <w:rFonts w:cs="David" w:hint="cs"/>
          <w:rtl/>
        </w:rPr>
      </w:pPr>
      <w:r w:rsidRPr="00066D98">
        <w:rPr>
          <w:rFonts w:cs="David" w:hint="cs"/>
          <w:u w:val="single"/>
          <w:rtl/>
        </w:rPr>
        <w:t>נסים זאב:</w:t>
      </w:r>
    </w:p>
    <w:p w14:paraId="18948836" w14:textId="77777777" w:rsidR="00066D98" w:rsidRPr="00066D98" w:rsidRDefault="00066D98" w:rsidP="00066D98">
      <w:pPr>
        <w:bidi/>
        <w:rPr>
          <w:rFonts w:cs="David" w:hint="cs"/>
          <w:rtl/>
        </w:rPr>
      </w:pPr>
    </w:p>
    <w:p w14:paraId="153A489A" w14:textId="77777777" w:rsidR="00066D98" w:rsidRPr="00066D98" w:rsidRDefault="00066D98" w:rsidP="00066D98">
      <w:pPr>
        <w:bidi/>
        <w:rPr>
          <w:rFonts w:cs="David" w:hint="cs"/>
          <w:rtl/>
        </w:rPr>
      </w:pPr>
      <w:r w:rsidRPr="00066D98">
        <w:rPr>
          <w:rFonts w:cs="David" w:hint="cs"/>
          <w:rtl/>
        </w:rPr>
        <w:tab/>
        <w:t>מה זה ראוי?</w:t>
      </w:r>
      <w:r w:rsidRPr="00066D98">
        <w:rPr>
          <w:rFonts w:cs="David" w:hint="cs"/>
        </w:rPr>
        <w:t xml:space="preserve"> </w:t>
      </w:r>
      <w:r w:rsidRPr="00066D98">
        <w:rPr>
          <w:rFonts w:cs="David" w:hint="cs"/>
          <w:rtl/>
        </w:rPr>
        <w:t xml:space="preserve"> כל אחד חושב שהוא יותר ראוי מהשני.</w:t>
      </w:r>
    </w:p>
    <w:p w14:paraId="77FFEC45" w14:textId="77777777" w:rsidR="00066D98" w:rsidRPr="00066D98" w:rsidRDefault="00066D98" w:rsidP="00066D98">
      <w:pPr>
        <w:bidi/>
        <w:rPr>
          <w:rFonts w:cs="David" w:hint="cs"/>
          <w:rtl/>
        </w:rPr>
      </w:pPr>
    </w:p>
    <w:p w14:paraId="30181957" w14:textId="77777777" w:rsidR="00066D98" w:rsidRPr="00066D98" w:rsidRDefault="00066D98" w:rsidP="00066D98">
      <w:pPr>
        <w:bidi/>
        <w:rPr>
          <w:rFonts w:cs="David" w:hint="cs"/>
          <w:rtl/>
        </w:rPr>
      </w:pPr>
      <w:r w:rsidRPr="00066D98">
        <w:rPr>
          <w:rFonts w:cs="David" w:hint="cs"/>
          <w:u w:val="single"/>
          <w:rtl/>
        </w:rPr>
        <w:t>היו"ר רוחמה אברהם:</w:t>
      </w:r>
    </w:p>
    <w:p w14:paraId="2790E544" w14:textId="77777777" w:rsidR="00066D98" w:rsidRPr="00066D98" w:rsidRDefault="00066D98" w:rsidP="00066D98">
      <w:pPr>
        <w:bidi/>
        <w:rPr>
          <w:rFonts w:cs="David" w:hint="cs"/>
          <w:rtl/>
        </w:rPr>
      </w:pPr>
    </w:p>
    <w:p w14:paraId="7CB82031" w14:textId="77777777" w:rsidR="00066D98" w:rsidRPr="00066D98" w:rsidRDefault="00066D98" w:rsidP="00066D98">
      <w:pPr>
        <w:bidi/>
        <w:rPr>
          <w:rFonts w:cs="David" w:hint="cs"/>
          <w:rtl/>
        </w:rPr>
      </w:pPr>
      <w:r w:rsidRPr="00066D98">
        <w:rPr>
          <w:rFonts w:cs="David" w:hint="cs"/>
          <w:rtl/>
        </w:rPr>
        <w:tab/>
        <w:t xml:space="preserve"> אני רוצה לשמוע את חבר הכנסת ברזניץ. אחריו חבר הכנסת יצחקי. </w:t>
      </w:r>
    </w:p>
    <w:p w14:paraId="3EB7E45F" w14:textId="77777777" w:rsidR="00066D98" w:rsidRPr="00066D98" w:rsidRDefault="00066D98" w:rsidP="00066D98">
      <w:pPr>
        <w:bidi/>
        <w:rPr>
          <w:rFonts w:cs="David" w:hint="cs"/>
          <w:rtl/>
        </w:rPr>
      </w:pPr>
    </w:p>
    <w:p w14:paraId="2FC0F1FF" w14:textId="77777777" w:rsidR="00066D98" w:rsidRPr="00066D98" w:rsidRDefault="00066D98" w:rsidP="00066D98">
      <w:pPr>
        <w:bidi/>
        <w:rPr>
          <w:rFonts w:cs="David"/>
          <w:rtl/>
        </w:rPr>
      </w:pPr>
      <w:r w:rsidRPr="00066D98">
        <w:rPr>
          <w:rFonts w:cs="David" w:hint="eastAsia"/>
          <w:u w:val="single"/>
          <w:rtl/>
        </w:rPr>
        <w:t>שלמה</w:t>
      </w:r>
      <w:r w:rsidRPr="00066D98">
        <w:rPr>
          <w:rFonts w:cs="David"/>
          <w:u w:val="single"/>
          <w:rtl/>
        </w:rPr>
        <w:t xml:space="preserve"> ברזניץ:</w:t>
      </w:r>
    </w:p>
    <w:p w14:paraId="1810832E" w14:textId="77777777" w:rsidR="00066D98" w:rsidRPr="00066D98" w:rsidRDefault="00066D98" w:rsidP="00066D98">
      <w:pPr>
        <w:bidi/>
        <w:rPr>
          <w:rFonts w:cs="David"/>
          <w:rtl/>
        </w:rPr>
      </w:pPr>
    </w:p>
    <w:p w14:paraId="4C853063"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עקרונית אין לי העדפה מיוחדת, אני חושב שחשוב שמי שיעסוק בזה, בין אם זה  בריאות או סמים, יזדקקו פה  לקריאת מומחים  לא מעטים בתחום. לכן  השאלה  היא למי יש יותר נגישות לאנשים האלה,  וזה צריך להיות הקריטריון.</w:t>
      </w:r>
    </w:p>
    <w:p w14:paraId="2C9E140B" w14:textId="77777777" w:rsidR="00066D98" w:rsidRPr="00066D98" w:rsidRDefault="00066D98" w:rsidP="00066D98">
      <w:pPr>
        <w:bidi/>
        <w:rPr>
          <w:rFonts w:cs="David" w:hint="cs"/>
          <w:rtl/>
        </w:rPr>
      </w:pPr>
    </w:p>
    <w:p w14:paraId="4773A7D0" w14:textId="77777777" w:rsidR="00066D98" w:rsidRPr="00066D98" w:rsidRDefault="00066D98" w:rsidP="00066D98">
      <w:pPr>
        <w:pStyle w:val="Heading5"/>
        <w:jc w:val="left"/>
        <w:rPr>
          <w:rFonts w:hint="cs"/>
          <w:rtl/>
        </w:rPr>
      </w:pPr>
      <w:r w:rsidRPr="00066D98">
        <w:rPr>
          <w:rFonts w:hint="cs"/>
          <w:u w:val="single"/>
          <w:rtl/>
        </w:rPr>
        <w:t>אביגדור יצחקי:</w:t>
      </w:r>
    </w:p>
    <w:p w14:paraId="3AF9AAC8" w14:textId="77777777" w:rsidR="00066D98" w:rsidRPr="00066D98" w:rsidRDefault="00066D98" w:rsidP="00066D98">
      <w:pPr>
        <w:pStyle w:val="Heading5"/>
        <w:jc w:val="left"/>
        <w:rPr>
          <w:rFonts w:hint="cs"/>
          <w:rtl/>
        </w:rPr>
      </w:pPr>
    </w:p>
    <w:p w14:paraId="17199ACB" w14:textId="77777777" w:rsidR="00066D98" w:rsidRPr="00066D98" w:rsidRDefault="00066D98" w:rsidP="00066D98">
      <w:pPr>
        <w:bidi/>
        <w:rPr>
          <w:rFonts w:cs="David" w:hint="cs"/>
          <w:rtl/>
        </w:rPr>
      </w:pPr>
      <w:r w:rsidRPr="00066D98">
        <w:rPr>
          <w:rFonts w:cs="David" w:hint="cs"/>
          <w:rtl/>
        </w:rPr>
        <w:tab/>
        <w:t xml:space="preserve"> כמי שהיה מנכ"ל משרד ממשלה וטיפל ברשות למלחמה בסמים, הנושא הזה מאוד מקצועי. צריך להבין את  הדקויות הקטנות מה הוא שם ומה לא, וכל מה שקשור בחוקים בעולם. אני חושב שדווקא ועדת העבודה והרווחה שעוסקת באמת במגוון גדול של דברים, אין לה את המומחיות של העניין הזה. היא  לא שומעת את  הסקירות השוטפות  בנושא הסמים,  והדקויות של ההבדל בין הבול זה לנושא השני. אני חושב  שדווקא פה אנשים שעוסקים כל ימות השנה בסמים, מאחר ויש  פה את ההבדל מה להוריד מה להוסיף בתוך החקיקה, מחוץ לחקיקה, ועדת הסמים חייבת להיות שותפה לעניין הזה. אני  מציע להעביר הכל לוועדת הסמים. אם לא,  לפחות ועדה משותפת בראשות ועדת הסמים. </w:t>
      </w:r>
    </w:p>
    <w:p w14:paraId="4C5412F2" w14:textId="77777777" w:rsidR="00066D98" w:rsidRPr="00066D98" w:rsidRDefault="00066D98" w:rsidP="00066D98">
      <w:pPr>
        <w:bidi/>
        <w:rPr>
          <w:rFonts w:cs="David" w:hint="cs"/>
          <w:rtl/>
        </w:rPr>
      </w:pPr>
    </w:p>
    <w:p w14:paraId="5067A667" w14:textId="77777777" w:rsidR="00066D98" w:rsidRPr="00066D98" w:rsidRDefault="00066D98" w:rsidP="00066D98">
      <w:pPr>
        <w:pStyle w:val="Heading5"/>
        <w:jc w:val="left"/>
        <w:rPr>
          <w:rFonts w:hint="cs"/>
          <w:rtl/>
        </w:rPr>
      </w:pPr>
      <w:r w:rsidRPr="00066D98">
        <w:rPr>
          <w:rFonts w:hint="cs"/>
          <w:u w:val="single"/>
          <w:rtl/>
        </w:rPr>
        <w:t>יצחק גלנטי:</w:t>
      </w:r>
    </w:p>
    <w:p w14:paraId="3367AB1D" w14:textId="77777777" w:rsidR="00066D98" w:rsidRPr="00066D98" w:rsidRDefault="00066D98" w:rsidP="00066D98">
      <w:pPr>
        <w:pStyle w:val="Heading5"/>
        <w:jc w:val="left"/>
        <w:rPr>
          <w:rFonts w:hint="cs"/>
          <w:rtl/>
        </w:rPr>
      </w:pPr>
    </w:p>
    <w:p w14:paraId="2B1C4E61" w14:textId="77777777" w:rsidR="00066D98" w:rsidRPr="00066D98" w:rsidRDefault="00066D98" w:rsidP="00066D98">
      <w:pPr>
        <w:bidi/>
        <w:rPr>
          <w:rFonts w:cs="David" w:hint="cs"/>
          <w:rtl/>
        </w:rPr>
      </w:pPr>
      <w:r w:rsidRPr="00066D98">
        <w:rPr>
          <w:rFonts w:cs="David" w:hint="cs"/>
          <w:rtl/>
        </w:rPr>
        <w:tab/>
        <w:t xml:space="preserve"> מדוע לא ועדה משותפת?</w:t>
      </w:r>
    </w:p>
    <w:p w14:paraId="77F7A6B7" w14:textId="77777777" w:rsidR="00066D98" w:rsidRPr="00066D98" w:rsidRDefault="00066D98" w:rsidP="00066D98">
      <w:pPr>
        <w:bidi/>
        <w:rPr>
          <w:rFonts w:cs="David" w:hint="cs"/>
          <w:rtl/>
        </w:rPr>
      </w:pPr>
    </w:p>
    <w:p w14:paraId="72C3C59F"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5B814A70" w14:textId="77777777" w:rsidR="00066D98" w:rsidRPr="00066D98" w:rsidRDefault="00066D98" w:rsidP="00066D98">
      <w:pPr>
        <w:bidi/>
        <w:rPr>
          <w:rFonts w:cs="David" w:hint="cs"/>
          <w:rtl/>
        </w:rPr>
      </w:pPr>
    </w:p>
    <w:p w14:paraId="0A119743" w14:textId="77777777" w:rsidR="00066D98" w:rsidRPr="00066D98" w:rsidRDefault="00066D98" w:rsidP="00066D98">
      <w:pPr>
        <w:bidi/>
        <w:rPr>
          <w:rFonts w:cs="David" w:hint="cs"/>
          <w:rtl/>
        </w:rPr>
      </w:pPr>
      <w:r w:rsidRPr="00066D98">
        <w:rPr>
          <w:rFonts w:cs="David" w:hint="cs"/>
          <w:rtl/>
        </w:rPr>
        <w:tab/>
        <w:t>כי זה לא נהוג ליצור ועדות משותפות, זה מסורבל.</w:t>
      </w:r>
    </w:p>
    <w:p w14:paraId="5FE4A062" w14:textId="77777777" w:rsidR="00066D98" w:rsidRPr="00066D98" w:rsidRDefault="00066D98" w:rsidP="00066D98">
      <w:pPr>
        <w:bidi/>
        <w:rPr>
          <w:rFonts w:cs="David" w:hint="cs"/>
          <w:rtl/>
        </w:rPr>
      </w:pPr>
    </w:p>
    <w:p w14:paraId="60E9AE89" w14:textId="77777777" w:rsidR="00066D98" w:rsidRPr="00066D98" w:rsidRDefault="00066D98" w:rsidP="00066D98">
      <w:pPr>
        <w:bidi/>
        <w:rPr>
          <w:rFonts w:cs="David" w:hint="cs"/>
          <w:rtl/>
        </w:rPr>
      </w:pPr>
      <w:r w:rsidRPr="00066D98">
        <w:rPr>
          <w:rFonts w:cs="David" w:hint="cs"/>
          <w:u w:val="single"/>
          <w:rtl/>
        </w:rPr>
        <w:t>זהבה גלאון:</w:t>
      </w:r>
    </w:p>
    <w:p w14:paraId="7FD99CED" w14:textId="77777777" w:rsidR="00066D98" w:rsidRPr="00066D98" w:rsidRDefault="00066D98" w:rsidP="00066D98">
      <w:pPr>
        <w:bidi/>
        <w:rPr>
          <w:rFonts w:cs="David" w:hint="cs"/>
          <w:rtl/>
        </w:rPr>
      </w:pPr>
    </w:p>
    <w:p w14:paraId="5A662429" w14:textId="77777777" w:rsidR="00066D98" w:rsidRPr="00066D98" w:rsidRDefault="00066D98" w:rsidP="00066D98">
      <w:pPr>
        <w:bidi/>
        <w:rPr>
          <w:rFonts w:cs="David" w:hint="cs"/>
          <w:rtl/>
        </w:rPr>
      </w:pPr>
      <w:r w:rsidRPr="00066D98">
        <w:rPr>
          <w:rFonts w:cs="David" w:hint="cs"/>
          <w:rtl/>
        </w:rPr>
        <w:tab/>
        <w:t xml:space="preserve"> יצירת ועדה משותפת על חוק היא דבר מסרבל.  אני מסכימה עם חבר הכנסת  יצחקי, כמו שאמר חבר הכנסת ברזניץ, יביאו  את כל המומחים לוועדת הסמים. ישב שם  גם  חבר הכנסת ברזניץ שהוא בעל עניין.  אפשר לעשות שם עבודה נכונה, חבל לסרבל. עבודת הרווחה היא עמוסה. </w:t>
      </w:r>
    </w:p>
    <w:p w14:paraId="1B8620AC" w14:textId="77777777" w:rsidR="00066D98" w:rsidRPr="00066D98" w:rsidRDefault="00066D98" w:rsidP="00066D98">
      <w:pPr>
        <w:bidi/>
        <w:rPr>
          <w:rFonts w:cs="David" w:hint="cs"/>
          <w:rtl/>
        </w:rPr>
      </w:pPr>
    </w:p>
    <w:p w14:paraId="03A02FEB"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335AFE26" w14:textId="77777777" w:rsidR="00066D98" w:rsidRPr="00066D98" w:rsidRDefault="00066D98" w:rsidP="00066D98">
      <w:pPr>
        <w:bidi/>
        <w:rPr>
          <w:rFonts w:cs="David" w:hint="cs"/>
          <w:rtl/>
        </w:rPr>
      </w:pPr>
    </w:p>
    <w:p w14:paraId="44D4BEFD" w14:textId="77777777" w:rsidR="00066D98" w:rsidRPr="00066D98" w:rsidRDefault="00066D98" w:rsidP="00066D98">
      <w:pPr>
        <w:bidi/>
        <w:rPr>
          <w:rFonts w:cs="David" w:hint="cs"/>
          <w:rtl/>
        </w:rPr>
      </w:pPr>
      <w:r w:rsidRPr="00066D98">
        <w:rPr>
          <w:rFonts w:cs="David" w:hint="cs"/>
          <w:rtl/>
        </w:rPr>
        <w:tab/>
        <w:t xml:space="preserve"> אם הוועדה תחליט שנעביר את זה  לוועדת הסמים, אני  רוצה לשאול  את חבריי אם הם מסכימים  לזמן גם  את יו"ר ועדת העבודה והרווחה,  או מי מטעמו, כדי שהוא  ילווה את הוועדה הזאת. </w:t>
      </w:r>
    </w:p>
    <w:p w14:paraId="30AFB8D1" w14:textId="77777777" w:rsidR="00066D98" w:rsidRPr="00066D98" w:rsidRDefault="00066D98" w:rsidP="00066D98">
      <w:pPr>
        <w:bidi/>
        <w:rPr>
          <w:rFonts w:cs="David" w:hint="cs"/>
          <w:rtl/>
        </w:rPr>
      </w:pPr>
    </w:p>
    <w:p w14:paraId="6051F9A6" w14:textId="77777777" w:rsidR="00066D98" w:rsidRPr="00066D98" w:rsidRDefault="00066D98" w:rsidP="00066D98">
      <w:pPr>
        <w:bidi/>
        <w:rPr>
          <w:rFonts w:cs="David" w:hint="cs"/>
          <w:rtl/>
        </w:rPr>
      </w:pPr>
      <w:r w:rsidRPr="00066D98">
        <w:rPr>
          <w:rFonts w:cs="David" w:hint="cs"/>
          <w:u w:val="single"/>
          <w:rtl/>
        </w:rPr>
        <w:t>נסים זאב:</w:t>
      </w:r>
    </w:p>
    <w:p w14:paraId="43E33956" w14:textId="77777777" w:rsidR="00066D98" w:rsidRPr="00066D98" w:rsidRDefault="00066D98" w:rsidP="00066D98">
      <w:pPr>
        <w:bidi/>
        <w:rPr>
          <w:rFonts w:cs="David" w:hint="cs"/>
          <w:rtl/>
        </w:rPr>
      </w:pPr>
    </w:p>
    <w:p w14:paraId="7F1B5E85" w14:textId="77777777" w:rsidR="00066D98" w:rsidRPr="00066D98" w:rsidRDefault="00066D98" w:rsidP="00066D98">
      <w:pPr>
        <w:bidi/>
        <w:rPr>
          <w:rFonts w:cs="David" w:hint="cs"/>
          <w:rtl/>
        </w:rPr>
      </w:pPr>
      <w:r w:rsidRPr="00066D98">
        <w:rPr>
          <w:rFonts w:cs="David" w:hint="cs"/>
          <w:rtl/>
        </w:rPr>
        <w:tab/>
        <w:t xml:space="preserve"> מי שמשתתף בוועדת סמים באופן קבוע רואה שמיטב המומחים מגיעים לוועדה הזאת. כשאני וחברת הכנסת גלאון העלינו את  נושא הגבולות שלכאורה זה נראה  היה שייך יותר  לביטחון יותר מלוועדת סמים,  הבאנו את  מיטב המומחים ושמענו עמדות ודעות. נושא סמים מקומו בוועדת הסמים. ועדת העבודה נראית בעלת אפשרויות רחבות יותר, אבל צריך לדעת שכאשר  מדובר באנשי מקצוע הרלוונטיים לנושא אז  זה ועדת הסמים.</w:t>
      </w:r>
    </w:p>
    <w:p w14:paraId="5806230E" w14:textId="77777777" w:rsidR="00066D98" w:rsidRPr="00066D98" w:rsidRDefault="00066D98" w:rsidP="00066D98">
      <w:pPr>
        <w:bidi/>
        <w:rPr>
          <w:rFonts w:cs="David" w:hint="cs"/>
          <w:u w:val="single"/>
          <w:rtl/>
        </w:rPr>
      </w:pPr>
    </w:p>
    <w:p w14:paraId="7E7BAAF8" w14:textId="77777777" w:rsidR="00066D98" w:rsidRPr="00066D98" w:rsidRDefault="00066D98" w:rsidP="00066D98">
      <w:pPr>
        <w:bidi/>
        <w:rPr>
          <w:rFonts w:cs="David" w:hint="cs"/>
          <w:u w:val="single"/>
          <w:rtl/>
        </w:rPr>
      </w:pPr>
    </w:p>
    <w:p w14:paraId="695AF8F5" w14:textId="77777777" w:rsidR="00066D98" w:rsidRPr="00066D98" w:rsidRDefault="00066D98" w:rsidP="00066D98">
      <w:pPr>
        <w:bidi/>
        <w:rPr>
          <w:rFonts w:cs="David" w:hint="cs"/>
          <w:u w:val="single"/>
          <w:rtl/>
        </w:rPr>
      </w:pPr>
    </w:p>
    <w:p w14:paraId="620DBB6C" w14:textId="77777777" w:rsidR="00066D98" w:rsidRPr="00066D98" w:rsidRDefault="00066D98" w:rsidP="00066D98">
      <w:pPr>
        <w:bidi/>
        <w:rPr>
          <w:rFonts w:cs="David" w:hint="cs"/>
          <w:u w:val="single"/>
          <w:rtl/>
        </w:rPr>
      </w:pPr>
    </w:p>
    <w:p w14:paraId="43DC1811" w14:textId="77777777" w:rsidR="00066D98" w:rsidRPr="00066D98" w:rsidRDefault="00066D98" w:rsidP="00066D98">
      <w:pPr>
        <w:bidi/>
        <w:rPr>
          <w:rFonts w:cs="David" w:hint="cs"/>
          <w:u w:val="single"/>
          <w:rtl/>
        </w:rPr>
      </w:pPr>
    </w:p>
    <w:p w14:paraId="6D942B59" w14:textId="77777777" w:rsidR="00066D98" w:rsidRPr="00066D98" w:rsidRDefault="00066D98" w:rsidP="00066D98">
      <w:pPr>
        <w:bidi/>
        <w:rPr>
          <w:rFonts w:cs="David" w:hint="cs"/>
          <w:u w:val="single"/>
          <w:rtl/>
        </w:rPr>
      </w:pPr>
    </w:p>
    <w:p w14:paraId="684FFA1A" w14:textId="77777777" w:rsidR="00066D98" w:rsidRPr="00066D98" w:rsidRDefault="00066D98" w:rsidP="00066D98">
      <w:pPr>
        <w:bidi/>
        <w:rPr>
          <w:rFonts w:cs="David" w:hint="cs"/>
          <w:u w:val="single"/>
          <w:rtl/>
        </w:rPr>
      </w:pPr>
    </w:p>
    <w:p w14:paraId="5F3AB28D"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69E0B5C5" w14:textId="77777777" w:rsidR="00066D98" w:rsidRPr="00066D98" w:rsidRDefault="00066D98" w:rsidP="00066D98">
      <w:pPr>
        <w:bidi/>
        <w:rPr>
          <w:rFonts w:cs="David" w:hint="cs"/>
          <w:rtl/>
        </w:rPr>
      </w:pPr>
    </w:p>
    <w:p w14:paraId="6CAA2BA4" w14:textId="77777777" w:rsidR="00066D98" w:rsidRPr="00066D98" w:rsidRDefault="00066D98" w:rsidP="00066D98">
      <w:pPr>
        <w:bidi/>
        <w:rPr>
          <w:rFonts w:cs="David" w:hint="cs"/>
          <w:rtl/>
        </w:rPr>
      </w:pPr>
      <w:r w:rsidRPr="00066D98">
        <w:rPr>
          <w:rFonts w:cs="David" w:hint="cs"/>
          <w:rtl/>
        </w:rPr>
        <w:tab/>
        <w:t xml:space="preserve">אני  עוברת להצבעה? מי בעד להעביר את זה לוועדת הסמים? </w:t>
      </w:r>
    </w:p>
    <w:p w14:paraId="5759340E" w14:textId="77777777" w:rsidR="00066D98" w:rsidRPr="00066D98" w:rsidRDefault="00066D98" w:rsidP="00066D98">
      <w:pPr>
        <w:bidi/>
        <w:rPr>
          <w:rFonts w:cs="David" w:hint="cs"/>
          <w:rtl/>
        </w:rPr>
      </w:pPr>
    </w:p>
    <w:p w14:paraId="142ED222" w14:textId="77777777" w:rsidR="00066D98" w:rsidRPr="00066D98" w:rsidRDefault="00066D98" w:rsidP="00066D98">
      <w:pPr>
        <w:bidi/>
        <w:jc w:val="center"/>
        <w:rPr>
          <w:rFonts w:cs="David" w:hint="cs"/>
          <w:rtl/>
        </w:rPr>
      </w:pPr>
    </w:p>
    <w:p w14:paraId="63401C0B" w14:textId="77777777" w:rsidR="00066D98" w:rsidRPr="00066D98" w:rsidRDefault="00066D98" w:rsidP="00066D98">
      <w:pPr>
        <w:bidi/>
        <w:jc w:val="center"/>
        <w:rPr>
          <w:rFonts w:cs="David" w:hint="cs"/>
          <w:rtl/>
        </w:rPr>
      </w:pPr>
      <w:r w:rsidRPr="00066D98">
        <w:rPr>
          <w:rFonts w:cs="David" w:hint="cs"/>
          <w:rtl/>
        </w:rPr>
        <w:t>ה צ ב ע ה</w:t>
      </w:r>
    </w:p>
    <w:p w14:paraId="2D80CCF4" w14:textId="77777777" w:rsidR="00066D98" w:rsidRPr="00066D98" w:rsidRDefault="00066D98" w:rsidP="00066D98">
      <w:pPr>
        <w:bidi/>
        <w:jc w:val="center"/>
        <w:rPr>
          <w:rFonts w:cs="David" w:hint="cs"/>
          <w:rtl/>
        </w:rPr>
      </w:pPr>
      <w:r w:rsidRPr="00066D98">
        <w:rPr>
          <w:rFonts w:cs="David" w:hint="cs"/>
          <w:rtl/>
        </w:rPr>
        <w:t xml:space="preserve">בעד </w:t>
      </w:r>
      <w:r w:rsidRPr="00066D98">
        <w:rPr>
          <w:rFonts w:cs="David"/>
          <w:rtl/>
        </w:rPr>
        <w:t>–</w:t>
      </w:r>
      <w:r w:rsidRPr="00066D98">
        <w:rPr>
          <w:rFonts w:cs="David" w:hint="cs"/>
          <w:rtl/>
        </w:rPr>
        <w:t xml:space="preserve"> 9</w:t>
      </w:r>
    </w:p>
    <w:p w14:paraId="41438941" w14:textId="77777777" w:rsidR="00066D98" w:rsidRPr="00066D98" w:rsidRDefault="00066D98" w:rsidP="00066D98">
      <w:pPr>
        <w:bidi/>
        <w:jc w:val="center"/>
        <w:rPr>
          <w:rFonts w:cs="David" w:hint="cs"/>
          <w:rtl/>
        </w:rPr>
      </w:pPr>
      <w:r w:rsidRPr="00066D98">
        <w:rPr>
          <w:rFonts w:cs="David" w:hint="cs"/>
          <w:rtl/>
        </w:rPr>
        <w:t xml:space="preserve">מתנגדים </w:t>
      </w:r>
      <w:r w:rsidRPr="00066D98">
        <w:rPr>
          <w:rFonts w:cs="David"/>
          <w:rtl/>
        </w:rPr>
        <w:t>–</w:t>
      </w:r>
      <w:r w:rsidRPr="00066D98">
        <w:rPr>
          <w:rFonts w:cs="David" w:hint="cs"/>
          <w:rtl/>
        </w:rPr>
        <w:t xml:space="preserve"> אין</w:t>
      </w:r>
    </w:p>
    <w:p w14:paraId="56F54992" w14:textId="77777777" w:rsidR="00066D98" w:rsidRPr="00066D98" w:rsidRDefault="00066D98" w:rsidP="00066D98">
      <w:pPr>
        <w:bidi/>
        <w:jc w:val="center"/>
        <w:rPr>
          <w:rFonts w:cs="David" w:hint="cs"/>
          <w:rtl/>
        </w:rPr>
      </w:pPr>
      <w:r w:rsidRPr="00066D98">
        <w:rPr>
          <w:rFonts w:cs="David" w:hint="cs"/>
          <w:rtl/>
        </w:rPr>
        <w:t xml:space="preserve">נמנעים </w:t>
      </w:r>
      <w:r w:rsidRPr="00066D98">
        <w:rPr>
          <w:rFonts w:cs="David"/>
          <w:rtl/>
        </w:rPr>
        <w:t>–</w:t>
      </w:r>
      <w:r w:rsidRPr="00066D98">
        <w:rPr>
          <w:rFonts w:cs="David" w:hint="cs"/>
          <w:rtl/>
        </w:rPr>
        <w:t xml:space="preserve"> 1</w:t>
      </w:r>
    </w:p>
    <w:p w14:paraId="1B144068" w14:textId="77777777" w:rsidR="00066D98" w:rsidRPr="00066D98" w:rsidRDefault="00066D98" w:rsidP="00066D98">
      <w:pPr>
        <w:bidi/>
        <w:jc w:val="center"/>
        <w:rPr>
          <w:rFonts w:cs="David" w:hint="cs"/>
          <w:rtl/>
        </w:rPr>
      </w:pPr>
      <w:r w:rsidRPr="00066D98">
        <w:rPr>
          <w:rFonts w:cs="David" w:hint="cs"/>
          <w:rtl/>
        </w:rPr>
        <w:t>ההצעה להעביר את הצעת החוק לתיקון פקודת הסמים המסוכנים (הכרזה על סם מסוכן) , התשס"ו-2006, הצעתו של חבר הכנסת  שלמה ברזניץ (פ/783/17),  לוועדת הסמים אושרה.</w:t>
      </w:r>
    </w:p>
    <w:p w14:paraId="72F78B81" w14:textId="77777777" w:rsidR="00066D98" w:rsidRPr="00066D98" w:rsidRDefault="00066D98" w:rsidP="00066D98">
      <w:pPr>
        <w:bidi/>
        <w:rPr>
          <w:rFonts w:cs="David" w:hint="cs"/>
          <w:rtl/>
        </w:rPr>
      </w:pPr>
      <w:r w:rsidRPr="00066D98">
        <w:rPr>
          <w:rFonts w:cs="David" w:hint="cs"/>
          <w:rtl/>
        </w:rPr>
        <w:tab/>
      </w:r>
    </w:p>
    <w:p w14:paraId="1DAFB6C5" w14:textId="77777777" w:rsidR="00066D98" w:rsidRPr="00066D98" w:rsidRDefault="00066D98" w:rsidP="00066D98">
      <w:pPr>
        <w:bidi/>
        <w:rPr>
          <w:rFonts w:cs="David" w:hint="cs"/>
          <w:rtl/>
        </w:rPr>
      </w:pPr>
    </w:p>
    <w:p w14:paraId="79037469" w14:textId="77777777" w:rsidR="00066D98" w:rsidRPr="00066D98" w:rsidRDefault="00066D98" w:rsidP="00066D98">
      <w:pPr>
        <w:bidi/>
        <w:rPr>
          <w:rFonts w:cs="David" w:hint="cs"/>
          <w:rtl/>
        </w:rPr>
      </w:pPr>
      <w:r w:rsidRPr="00066D98">
        <w:rPr>
          <w:rFonts w:cs="David" w:hint="cs"/>
          <w:u w:val="single"/>
          <w:rtl/>
        </w:rPr>
        <w:t>ארבל אסטרחן:</w:t>
      </w:r>
    </w:p>
    <w:p w14:paraId="1495DFFA" w14:textId="77777777" w:rsidR="00066D98" w:rsidRPr="00066D98" w:rsidRDefault="00066D98" w:rsidP="00066D98">
      <w:pPr>
        <w:bidi/>
        <w:rPr>
          <w:rFonts w:cs="David" w:hint="cs"/>
          <w:rtl/>
        </w:rPr>
      </w:pPr>
    </w:p>
    <w:p w14:paraId="54BE28CD" w14:textId="77777777" w:rsidR="00066D98" w:rsidRPr="00066D98" w:rsidRDefault="00066D98" w:rsidP="00066D98">
      <w:pPr>
        <w:bidi/>
        <w:rPr>
          <w:rFonts w:cs="David" w:hint="cs"/>
          <w:rtl/>
        </w:rPr>
      </w:pPr>
      <w:r w:rsidRPr="00066D98">
        <w:rPr>
          <w:rFonts w:cs="David" w:hint="cs"/>
          <w:rtl/>
        </w:rPr>
        <w:tab/>
        <w:t xml:space="preserve"> גם הסעיף עצמו נותן פה  סמכויות לוועדת העבודה והרווחה.</w:t>
      </w:r>
    </w:p>
    <w:p w14:paraId="1E30160B" w14:textId="77777777" w:rsidR="00066D98" w:rsidRPr="00066D98" w:rsidRDefault="00066D98" w:rsidP="00066D98">
      <w:pPr>
        <w:bidi/>
        <w:rPr>
          <w:rFonts w:cs="David" w:hint="cs"/>
          <w:rtl/>
        </w:rPr>
      </w:pPr>
    </w:p>
    <w:p w14:paraId="35CA681B" w14:textId="77777777" w:rsidR="00066D98" w:rsidRPr="00066D98" w:rsidRDefault="00066D98" w:rsidP="00066D98">
      <w:pPr>
        <w:bidi/>
        <w:rPr>
          <w:rFonts w:cs="David" w:hint="cs"/>
          <w:rtl/>
        </w:rPr>
      </w:pPr>
      <w:r w:rsidRPr="00066D98">
        <w:rPr>
          <w:rFonts w:cs="David" w:hint="cs"/>
          <w:u w:val="single"/>
          <w:rtl/>
        </w:rPr>
        <w:t>זהבה גלאון:</w:t>
      </w:r>
    </w:p>
    <w:p w14:paraId="3108B1EB" w14:textId="77777777" w:rsidR="00066D98" w:rsidRPr="00066D98" w:rsidRDefault="00066D98" w:rsidP="00066D98">
      <w:pPr>
        <w:bidi/>
        <w:rPr>
          <w:rFonts w:cs="David" w:hint="cs"/>
          <w:rtl/>
        </w:rPr>
      </w:pPr>
    </w:p>
    <w:p w14:paraId="359E639B" w14:textId="77777777" w:rsidR="00066D98" w:rsidRPr="00066D98" w:rsidRDefault="00066D98" w:rsidP="00066D98">
      <w:pPr>
        <w:bidi/>
        <w:rPr>
          <w:rFonts w:cs="David" w:hint="cs"/>
          <w:rtl/>
        </w:rPr>
      </w:pPr>
      <w:r w:rsidRPr="00066D98">
        <w:rPr>
          <w:rFonts w:cs="David" w:hint="cs"/>
          <w:rtl/>
        </w:rPr>
        <w:tab/>
        <w:t xml:space="preserve"> ועדת הרווחה  היא כל כך עמוסה. </w:t>
      </w:r>
    </w:p>
    <w:p w14:paraId="186005FB" w14:textId="77777777" w:rsidR="00066D98" w:rsidRPr="00066D98" w:rsidRDefault="00066D98" w:rsidP="00066D98">
      <w:pPr>
        <w:bidi/>
        <w:rPr>
          <w:rFonts w:cs="David" w:hint="cs"/>
          <w:rtl/>
        </w:rPr>
      </w:pPr>
    </w:p>
    <w:p w14:paraId="36D22B67" w14:textId="77777777" w:rsidR="00066D98" w:rsidRPr="00066D98" w:rsidRDefault="00066D98" w:rsidP="00066D98">
      <w:pPr>
        <w:bidi/>
        <w:rPr>
          <w:rFonts w:cs="David" w:hint="cs"/>
          <w:rtl/>
        </w:rPr>
      </w:pPr>
      <w:r w:rsidRPr="00066D98">
        <w:rPr>
          <w:rFonts w:cs="David" w:hint="cs"/>
          <w:u w:val="single"/>
          <w:rtl/>
        </w:rPr>
        <w:t>היו"ר רוחמה אברהם:</w:t>
      </w:r>
    </w:p>
    <w:p w14:paraId="37D7D141" w14:textId="77777777" w:rsidR="00066D98" w:rsidRPr="00066D98" w:rsidRDefault="00066D98" w:rsidP="00066D98">
      <w:pPr>
        <w:bidi/>
        <w:rPr>
          <w:rFonts w:cs="David" w:hint="cs"/>
          <w:rtl/>
        </w:rPr>
      </w:pPr>
    </w:p>
    <w:p w14:paraId="6D838559" w14:textId="77777777" w:rsidR="00066D98" w:rsidRPr="00066D98" w:rsidRDefault="00066D98" w:rsidP="00066D98">
      <w:pPr>
        <w:bidi/>
        <w:rPr>
          <w:rFonts w:cs="David" w:hint="cs"/>
          <w:rtl/>
        </w:rPr>
      </w:pPr>
      <w:r w:rsidRPr="00066D98">
        <w:rPr>
          <w:rFonts w:cs="David" w:hint="cs"/>
          <w:rtl/>
        </w:rPr>
        <w:tab/>
        <w:t xml:space="preserve"> בעד 9, אין מתנגדים, נמנע אחד, הצעת החוק המדוברת תעבור לדיון בוועדת הסמים.</w:t>
      </w:r>
    </w:p>
    <w:p w14:paraId="699FA642" w14:textId="77777777" w:rsidR="00066D98" w:rsidRPr="00066D98" w:rsidRDefault="00066D98" w:rsidP="00066D98">
      <w:pPr>
        <w:bidi/>
        <w:rPr>
          <w:rFonts w:cs="David" w:hint="cs"/>
          <w:rtl/>
        </w:rPr>
      </w:pPr>
    </w:p>
    <w:p w14:paraId="2CBA26CB" w14:textId="77777777" w:rsidR="00066D98" w:rsidRPr="00066D98" w:rsidRDefault="00066D98" w:rsidP="00066D98">
      <w:pPr>
        <w:tabs>
          <w:tab w:val="left" w:pos="1221"/>
        </w:tabs>
        <w:bidi/>
        <w:jc w:val="center"/>
        <w:rPr>
          <w:rFonts w:cs="David" w:hint="cs"/>
          <w:b/>
          <w:bCs/>
          <w:u w:val="single"/>
          <w:rtl/>
        </w:rPr>
      </w:pPr>
      <w:r w:rsidRPr="00066D98">
        <w:rPr>
          <w:rFonts w:cs="David"/>
          <w:rtl/>
        </w:rPr>
        <w:br w:type="page"/>
      </w:r>
      <w:r w:rsidRPr="00066D98">
        <w:rPr>
          <w:rFonts w:cs="David" w:hint="cs"/>
          <w:b/>
          <w:bCs/>
          <w:u w:val="single"/>
          <w:rtl/>
        </w:rPr>
        <w:t>ג. קביעת מועדי הכנסים במושב השני של הכנסת ה-17</w:t>
      </w:r>
    </w:p>
    <w:p w14:paraId="7C6EF409" w14:textId="77777777" w:rsidR="00066D98" w:rsidRPr="00066D98" w:rsidRDefault="00066D98" w:rsidP="00066D98">
      <w:pPr>
        <w:bidi/>
        <w:rPr>
          <w:rFonts w:cs="David" w:hint="cs"/>
          <w:u w:val="single"/>
          <w:rtl/>
        </w:rPr>
      </w:pPr>
    </w:p>
    <w:p w14:paraId="4795099C"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3B9E87C1" w14:textId="77777777" w:rsidR="00066D98" w:rsidRPr="00066D98" w:rsidRDefault="00066D98" w:rsidP="00066D98">
      <w:pPr>
        <w:bidi/>
        <w:rPr>
          <w:rFonts w:cs="David" w:hint="cs"/>
          <w:rtl/>
        </w:rPr>
      </w:pPr>
    </w:p>
    <w:p w14:paraId="4BCAC809" w14:textId="77777777" w:rsidR="00066D98" w:rsidRPr="00066D98" w:rsidRDefault="00066D98" w:rsidP="00066D98">
      <w:pPr>
        <w:bidi/>
        <w:rPr>
          <w:rFonts w:cs="David" w:hint="cs"/>
          <w:rtl/>
        </w:rPr>
      </w:pPr>
      <w:r w:rsidRPr="00066D98">
        <w:rPr>
          <w:rFonts w:cs="David" w:hint="cs"/>
          <w:rtl/>
        </w:rPr>
        <w:tab/>
        <w:t>יש  לנו את הצעת היו"ר לגבי מועדי כנסים במושב השני של הכנסת ה-17 - אוקטובר 2006 עד 2007. שבוע שעבר עלה לדיון, דיברנו עם יו"ר האופוזיציה גדעון סער ועם  חבר הכנסת אורי אריאל.  חבר הכנסת גדעון סער דיבר איתי. הוא  אמר שהוא רצה  את יום רביעי של חנוכה כי ביום זה  בדרך כלל נידונות הצעות החוק הפרטיות. אני  הצעתי כדי שחברי הכנסת לא ייפגעו עם הצעות החוק הפרטיות שלהן, ניתן יהיה להגיש אותן ביום שלישי.</w:t>
      </w:r>
    </w:p>
    <w:p w14:paraId="3D68E1B4" w14:textId="77777777" w:rsidR="00066D98" w:rsidRPr="00066D98" w:rsidRDefault="00066D98" w:rsidP="00066D98">
      <w:pPr>
        <w:bidi/>
        <w:rPr>
          <w:rFonts w:cs="David" w:hint="cs"/>
          <w:rtl/>
        </w:rPr>
      </w:pPr>
    </w:p>
    <w:p w14:paraId="7BA78776" w14:textId="77777777" w:rsidR="00066D98" w:rsidRPr="00066D98" w:rsidRDefault="00066D98" w:rsidP="00066D98">
      <w:pPr>
        <w:bidi/>
        <w:rPr>
          <w:rFonts w:cs="David" w:hint="cs"/>
          <w:rtl/>
        </w:rPr>
      </w:pPr>
      <w:r w:rsidRPr="00066D98">
        <w:rPr>
          <w:rFonts w:cs="David" w:hint="cs"/>
          <w:rtl/>
        </w:rPr>
        <w:tab/>
        <w:t xml:space="preserve"> אני הייתי רוצה שמזכיר הכנסת אריה האן יעבור על ההצעה המפורטת עם הסברים,  אחר כך נעבור להצבעה. חבר הכנסת פרוש, בתחילת הישיבה אמרתי שחבר הכנסת אריאל שאני מכבדת אותו מאוד, לא יכול על-פי התקנון להעביר הצעה. אנחנו כחברי ועדה מוסמכים לאשר או לא לאשר את הצעת יושבת הראש.  כיוון שזה עלה שבוע שעבר והיה שינוי מסוים,  אני אמרתי שנביא את זה  השבוע. אחרי שמזכיר הכנסת אריה האן יאמר דברו ויפרט את  ההצעה המונחת לפניכם, אתן לך רשות הדיבור,  חבר הכנסת אורי אריאל.</w:t>
      </w:r>
    </w:p>
    <w:p w14:paraId="6504A83C" w14:textId="77777777" w:rsidR="00066D98" w:rsidRPr="00066D98" w:rsidRDefault="00066D98" w:rsidP="00066D98">
      <w:pPr>
        <w:bidi/>
        <w:rPr>
          <w:rFonts w:cs="David" w:hint="cs"/>
          <w:rtl/>
        </w:rPr>
      </w:pPr>
    </w:p>
    <w:p w14:paraId="7EB6F510" w14:textId="77777777" w:rsidR="00066D98" w:rsidRPr="00066D98" w:rsidRDefault="00066D98" w:rsidP="00066D98">
      <w:pPr>
        <w:bidi/>
        <w:rPr>
          <w:rFonts w:cs="David" w:hint="cs"/>
          <w:u w:val="single"/>
          <w:rtl/>
        </w:rPr>
      </w:pPr>
      <w:r w:rsidRPr="00066D98">
        <w:rPr>
          <w:rFonts w:cs="David" w:hint="cs"/>
          <w:u w:val="single"/>
          <w:rtl/>
        </w:rPr>
        <w:t>מאיר פרוש:</w:t>
      </w:r>
    </w:p>
    <w:p w14:paraId="4BE45CE6" w14:textId="77777777" w:rsidR="00066D98" w:rsidRPr="00066D98" w:rsidRDefault="00066D98" w:rsidP="00066D98">
      <w:pPr>
        <w:bidi/>
        <w:rPr>
          <w:rFonts w:cs="David" w:hint="cs"/>
          <w:u w:val="single"/>
        </w:rPr>
      </w:pPr>
    </w:p>
    <w:p w14:paraId="12CCC796" w14:textId="77777777" w:rsidR="00066D98" w:rsidRPr="00066D98" w:rsidRDefault="00066D98" w:rsidP="00066D98">
      <w:pPr>
        <w:bidi/>
        <w:rPr>
          <w:rFonts w:cs="David" w:hint="cs"/>
          <w:rtl/>
        </w:rPr>
      </w:pPr>
      <w:r w:rsidRPr="00066D98">
        <w:rPr>
          <w:rFonts w:cs="David" w:hint="cs"/>
          <w:rtl/>
        </w:rPr>
        <w:tab/>
        <w:t>האם אפשר לערער עליה?</w:t>
      </w:r>
      <w:r w:rsidRPr="00066D98">
        <w:rPr>
          <w:rFonts w:cs="David" w:hint="cs"/>
        </w:rPr>
        <w:t xml:space="preserve"> </w:t>
      </w:r>
      <w:r w:rsidRPr="00066D98">
        <w:rPr>
          <w:rFonts w:cs="David" w:hint="cs"/>
          <w:rtl/>
        </w:rPr>
        <w:t xml:space="preserve"> אפשר להתנגד?</w:t>
      </w:r>
    </w:p>
    <w:p w14:paraId="55118BC6" w14:textId="77777777" w:rsidR="00066D98" w:rsidRPr="00066D98" w:rsidRDefault="00066D98" w:rsidP="00066D98">
      <w:pPr>
        <w:bidi/>
        <w:rPr>
          <w:rFonts w:cs="David" w:hint="cs"/>
          <w:rtl/>
        </w:rPr>
      </w:pPr>
    </w:p>
    <w:p w14:paraId="1D2C134F"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3EED7226" w14:textId="77777777" w:rsidR="00066D98" w:rsidRPr="00066D98" w:rsidRDefault="00066D98" w:rsidP="00066D98">
      <w:pPr>
        <w:bidi/>
        <w:rPr>
          <w:rFonts w:cs="David" w:hint="cs"/>
          <w:rtl/>
        </w:rPr>
      </w:pPr>
    </w:p>
    <w:p w14:paraId="3640FB57" w14:textId="77777777" w:rsidR="00066D98" w:rsidRPr="00066D98" w:rsidRDefault="00066D98" w:rsidP="00066D98">
      <w:pPr>
        <w:bidi/>
        <w:rPr>
          <w:rFonts w:cs="David" w:hint="cs"/>
          <w:rtl/>
        </w:rPr>
      </w:pPr>
      <w:r w:rsidRPr="00066D98">
        <w:rPr>
          <w:rFonts w:cs="David" w:hint="cs"/>
          <w:rtl/>
        </w:rPr>
        <w:tab/>
        <w:t>אנחנו יכולים  לאשר או לא לאשר.</w:t>
      </w:r>
    </w:p>
    <w:p w14:paraId="75F702C8" w14:textId="77777777" w:rsidR="00066D98" w:rsidRPr="00066D98" w:rsidRDefault="00066D98" w:rsidP="00066D98">
      <w:pPr>
        <w:bidi/>
        <w:rPr>
          <w:rFonts w:cs="David" w:hint="cs"/>
          <w:rtl/>
        </w:rPr>
      </w:pPr>
    </w:p>
    <w:p w14:paraId="2032AC1E" w14:textId="77777777" w:rsidR="00066D98" w:rsidRPr="00066D98" w:rsidRDefault="00066D98" w:rsidP="00066D98">
      <w:pPr>
        <w:bidi/>
        <w:rPr>
          <w:rFonts w:cs="David" w:hint="cs"/>
          <w:rtl/>
        </w:rPr>
      </w:pPr>
      <w:r w:rsidRPr="00066D98">
        <w:rPr>
          <w:rFonts w:cs="David" w:hint="cs"/>
          <w:u w:val="single"/>
          <w:rtl/>
        </w:rPr>
        <w:t>מזכיר הכנסת אריה האן:</w:t>
      </w:r>
    </w:p>
    <w:p w14:paraId="5301BF4F" w14:textId="77777777" w:rsidR="00066D98" w:rsidRPr="00066D98" w:rsidRDefault="00066D98" w:rsidP="00066D98">
      <w:pPr>
        <w:bidi/>
        <w:rPr>
          <w:rFonts w:cs="David" w:hint="cs"/>
          <w:rtl/>
        </w:rPr>
      </w:pPr>
    </w:p>
    <w:p w14:paraId="05150D53" w14:textId="77777777" w:rsidR="00066D98" w:rsidRPr="00066D98" w:rsidRDefault="00066D98" w:rsidP="00066D98">
      <w:pPr>
        <w:bidi/>
        <w:rPr>
          <w:rFonts w:cs="David" w:hint="cs"/>
          <w:rtl/>
        </w:rPr>
      </w:pPr>
      <w:r w:rsidRPr="00066D98">
        <w:rPr>
          <w:rFonts w:cs="David" w:hint="cs"/>
          <w:rtl/>
        </w:rPr>
        <w:tab/>
        <w:t xml:space="preserve"> החוק והתקנון מחייבים את  הכנסת לשבת שמונה חודשים בשנה לפחות, ובדרך כלל אנחנו יושבים 8 חודשים, 8 חודשים ושבוע, 8 חודשים ושבועיים. כשאנחנו מדברים על פגרה, אנחנו  מדברים על פגרה מישיבות רשמיות של המליאה כי הוועדות יכולות לעבוד, ועדת הכנסת בדרך כלל נותנת לוועדות לעבוד. הכנסת יכולה להיות מכונסת על-ידי 25 חתימות או עלי ידי הממשלה, כך שכל דבר שהוא דחוף אין בעיה להביא אותו גם  למליאה, גם אם נקבעה פגרה. </w:t>
      </w:r>
    </w:p>
    <w:p w14:paraId="13ACD18B" w14:textId="77777777" w:rsidR="00066D98" w:rsidRPr="00066D98" w:rsidRDefault="00066D98" w:rsidP="00066D98">
      <w:pPr>
        <w:bidi/>
        <w:rPr>
          <w:rFonts w:cs="David" w:hint="cs"/>
          <w:rtl/>
        </w:rPr>
      </w:pPr>
    </w:p>
    <w:p w14:paraId="67EF714C" w14:textId="77777777" w:rsidR="00066D98" w:rsidRPr="00066D98" w:rsidRDefault="00066D98" w:rsidP="00066D98">
      <w:pPr>
        <w:bidi/>
        <w:ind w:firstLine="567"/>
        <w:rPr>
          <w:rFonts w:cs="David" w:hint="cs"/>
          <w:rtl/>
        </w:rPr>
      </w:pPr>
      <w:r w:rsidRPr="00066D98">
        <w:rPr>
          <w:rFonts w:cs="David" w:hint="cs"/>
          <w:rtl/>
        </w:rPr>
        <w:t xml:space="preserve">התקנון גם קובע שמושב החורף של הכנסת יתחיל בתוך 4 שבועות משמחת תורה, וכנס הקיץ יתחיל בתוך 4 שבועות מיום העצמאות. מה שאנחנו הצענו הוא להתחיל מיד לאחר שמחת  תורה והתחלנו הפעם אחר שמחת תורה, כשאנחנו מציעים את כנס החורף לסיים באופן רשמי בו' בניסן, אבל פרקטית זה יום רביעי ב' בניסן. זאת אומרת,  12 יום לפני פסח.   נדמה לי שכנס הקיץ התחיל  בשנה שעברה באמצע מאי, השנה מתחילים בל"ג בעומר, י"ח אייר, 6 במאי.  נסיים אותו בסוף יולי. זה נותן לנו נדמה לי 8 וחצי חודשים. </w:t>
      </w:r>
    </w:p>
    <w:p w14:paraId="67DA6C77" w14:textId="77777777" w:rsidR="00066D98" w:rsidRPr="00066D98" w:rsidRDefault="00066D98" w:rsidP="00066D98">
      <w:pPr>
        <w:bidi/>
        <w:ind w:firstLine="567"/>
        <w:rPr>
          <w:rFonts w:cs="David" w:hint="cs"/>
          <w:rtl/>
        </w:rPr>
      </w:pPr>
    </w:p>
    <w:p w14:paraId="417FF4BC" w14:textId="77777777" w:rsidR="00066D98" w:rsidRPr="00066D98" w:rsidRDefault="00066D98" w:rsidP="00066D98">
      <w:pPr>
        <w:bidi/>
        <w:ind w:firstLine="567"/>
        <w:rPr>
          <w:rFonts w:cs="David" w:hint="cs"/>
          <w:rtl/>
        </w:rPr>
      </w:pPr>
      <w:r w:rsidRPr="00066D98">
        <w:rPr>
          <w:rFonts w:cs="David" w:hint="cs"/>
          <w:rtl/>
        </w:rPr>
        <w:t xml:space="preserve">בשבוע שעבר פחות או יותר היה קונצנזוס, אולי חוץ מאורי אריאל, חוץ מדבר אחד </w:t>
      </w:r>
      <w:r w:rsidRPr="00066D98">
        <w:rPr>
          <w:rFonts w:cs="David"/>
          <w:rtl/>
        </w:rPr>
        <w:t>–</w:t>
      </w:r>
      <w:r w:rsidRPr="00066D98">
        <w:rPr>
          <w:rFonts w:cs="David" w:hint="cs"/>
          <w:rtl/>
        </w:rPr>
        <w:t xml:space="preserve"> שהפעם הוצע שבחנוכה נעבוד רק יומיים, יום  ב' ויום ג'. אני מדבר על מליאה, ועדות כרגיל,  כשביום ב' מ-13:00 עד 17:00 מליאה, ב-17:00  יהיה  כאן טקס הדלקת נרות, כנראה תבוא התזמורת הפילהרמונית. ביום שלישי להתחיל מ-13:00 עד 16:00, כאשר אנחנו מאמצים כמובן את  ההצעה של יושבת-ראש ועדת הכנסת שביום שלישי תהיה החקיקה הפרטית. זה מה שיושבת ראש  הוועדה סיכמה גם  עם גדעון סער. לא היתה הסתייגות לגבי יום רביעי. </w:t>
      </w:r>
    </w:p>
    <w:p w14:paraId="64DCB287" w14:textId="77777777" w:rsidR="00066D98" w:rsidRPr="00066D98" w:rsidRDefault="00066D98" w:rsidP="00066D98">
      <w:pPr>
        <w:bidi/>
        <w:ind w:firstLine="567"/>
        <w:rPr>
          <w:rFonts w:cs="David" w:hint="cs"/>
          <w:rtl/>
        </w:rPr>
      </w:pPr>
    </w:p>
    <w:p w14:paraId="01B9C3E8" w14:textId="77777777" w:rsidR="00066D98" w:rsidRPr="00066D98" w:rsidRDefault="00066D98" w:rsidP="00066D98">
      <w:pPr>
        <w:bidi/>
        <w:ind w:firstLine="567"/>
        <w:rPr>
          <w:rFonts w:cs="David" w:hint="cs"/>
          <w:rtl/>
        </w:rPr>
      </w:pPr>
      <w:r w:rsidRPr="00066D98">
        <w:rPr>
          <w:rFonts w:cs="David" w:hint="cs"/>
          <w:rtl/>
        </w:rPr>
        <w:t xml:space="preserve">פורים כרגיל, אותו הדבר  חג השבועות. השנה יוצא לנו לעבוד  גם בשבוע של תשעה באב, שזה יום שאין עובדים בו. </w:t>
      </w:r>
    </w:p>
    <w:p w14:paraId="4E9D4D1C" w14:textId="77777777" w:rsidR="00066D98" w:rsidRPr="00066D98" w:rsidRDefault="00066D98" w:rsidP="00066D98">
      <w:pPr>
        <w:bidi/>
        <w:rPr>
          <w:rFonts w:cs="David" w:hint="cs"/>
          <w:rtl/>
        </w:rPr>
      </w:pPr>
    </w:p>
    <w:p w14:paraId="03A3FD00"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452D9A9A" w14:textId="77777777" w:rsidR="00066D98" w:rsidRPr="00066D98" w:rsidRDefault="00066D98" w:rsidP="00066D98">
      <w:pPr>
        <w:bidi/>
        <w:rPr>
          <w:rFonts w:cs="David" w:hint="cs"/>
          <w:rtl/>
        </w:rPr>
      </w:pPr>
    </w:p>
    <w:p w14:paraId="0190E93B" w14:textId="77777777" w:rsidR="00066D98" w:rsidRPr="00066D98" w:rsidRDefault="00066D98" w:rsidP="00066D98">
      <w:pPr>
        <w:bidi/>
        <w:rPr>
          <w:rFonts w:cs="David" w:hint="cs"/>
          <w:rtl/>
        </w:rPr>
      </w:pPr>
      <w:r w:rsidRPr="00066D98">
        <w:rPr>
          <w:rFonts w:cs="David" w:hint="cs"/>
          <w:rtl/>
        </w:rPr>
        <w:tab/>
        <w:t xml:space="preserve">מה זה פורים רגיל? האם פורים זה רגיל? </w:t>
      </w:r>
    </w:p>
    <w:p w14:paraId="2F502366" w14:textId="77777777" w:rsidR="00066D98" w:rsidRPr="00066D98" w:rsidRDefault="00066D98" w:rsidP="00066D98">
      <w:pPr>
        <w:bidi/>
        <w:rPr>
          <w:rFonts w:cs="David" w:hint="cs"/>
          <w:rtl/>
        </w:rPr>
      </w:pPr>
    </w:p>
    <w:p w14:paraId="306AC4EB" w14:textId="77777777" w:rsidR="00066D98" w:rsidRPr="00066D98" w:rsidRDefault="00066D98" w:rsidP="00066D98">
      <w:pPr>
        <w:bidi/>
        <w:rPr>
          <w:rFonts w:cs="David" w:hint="cs"/>
          <w:u w:val="single"/>
          <w:rtl/>
        </w:rPr>
      </w:pPr>
    </w:p>
    <w:p w14:paraId="0B112794" w14:textId="77777777" w:rsidR="00066D98" w:rsidRPr="00066D98" w:rsidRDefault="00066D98" w:rsidP="00066D98">
      <w:pPr>
        <w:bidi/>
        <w:rPr>
          <w:rFonts w:cs="David" w:hint="cs"/>
          <w:u w:val="single"/>
          <w:rtl/>
        </w:rPr>
      </w:pPr>
    </w:p>
    <w:p w14:paraId="2C281D70" w14:textId="77777777" w:rsidR="00066D98" w:rsidRPr="00066D98" w:rsidRDefault="00066D98" w:rsidP="00066D98">
      <w:pPr>
        <w:bidi/>
        <w:rPr>
          <w:rFonts w:cs="David" w:hint="cs"/>
          <w:u w:val="single"/>
          <w:rtl/>
        </w:rPr>
      </w:pPr>
    </w:p>
    <w:p w14:paraId="19FE2A85" w14:textId="77777777" w:rsidR="00066D98" w:rsidRPr="00066D98" w:rsidRDefault="00066D98" w:rsidP="00066D98">
      <w:pPr>
        <w:bidi/>
        <w:rPr>
          <w:rFonts w:cs="David" w:hint="cs"/>
          <w:u w:val="single"/>
          <w:rtl/>
        </w:rPr>
      </w:pPr>
    </w:p>
    <w:p w14:paraId="46B1DD76" w14:textId="77777777" w:rsidR="00066D98" w:rsidRPr="00066D98" w:rsidRDefault="00066D98" w:rsidP="00066D98">
      <w:pPr>
        <w:bidi/>
        <w:rPr>
          <w:rFonts w:cs="David" w:hint="cs"/>
          <w:rtl/>
        </w:rPr>
      </w:pPr>
      <w:r w:rsidRPr="00066D98">
        <w:rPr>
          <w:rFonts w:cs="David" w:hint="cs"/>
          <w:u w:val="single"/>
          <w:rtl/>
        </w:rPr>
        <w:t>מזכיר הכנסת אריה האן:</w:t>
      </w:r>
    </w:p>
    <w:p w14:paraId="3089CF59" w14:textId="77777777" w:rsidR="00066D98" w:rsidRPr="00066D98" w:rsidRDefault="00066D98" w:rsidP="00066D98">
      <w:pPr>
        <w:bidi/>
        <w:rPr>
          <w:rFonts w:cs="David" w:hint="cs"/>
          <w:rtl/>
        </w:rPr>
      </w:pPr>
    </w:p>
    <w:p w14:paraId="31E45277" w14:textId="77777777" w:rsidR="00066D98" w:rsidRPr="00066D98" w:rsidRDefault="00066D98" w:rsidP="00066D98">
      <w:pPr>
        <w:bidi/>
        <w:rPr>
          <w:rFonts w:cs="David" w:hint="cs"/>
          <w:rtl/>
        </w:rPr>
      </w:pPr>
      <w:r w:rsidRPr="00066D98">
        <w:rPr>
          <w:rFonts w:cs="David" w:hint="cs"/>
          <w:rtl/>
        </w:rPr>
        <w:tab/>
        <w:t xml:space="preserve"> לא, כמו בכל שנה.  הוא יחול ביום ראשון ושני,  אז יש לנו בעיה רק עם יום שני. יום שני זה בירושלים. </w:t>
      </w:r>
    </w:p>
    <w:p w14:paraId="1F3C5D80" w14:textId="77777777" w:rsidR="00066D98" w:rsidRPr="00066D98" w:rsidRDefault="00066D98" w:rsidP="00066D98">
      <w:pPr>
        <w:bidi/>
        <w:rPr>
          <w:rFonts w:cs="David" w:hint="cs"/>
          <w:rtl/>
        </w:rPr>
      </w:pPr>
    </w:p>
    <w:p w14:paraId="69DBA8CD"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2AE7AE3F" w14:textId="77777777" w:rsidR="00066D98" w:rsidRPr="00066D98" w:rsidRDefault="00066D98" w:rsidP="00066D98">
      <w:pPr>
        <w:bidi/>
        <w:rPr>
          <w:rFonts w:cs="David"/>
          <w:rtl/>
        </w:rPr>
      </w:pPr>
    </w:p>
    <w:p w14:paraId="15145E56"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למה בזה אתם  לא מציעים את  יום חמישי לדוגמא?</w:t>
      </w:r>
    </w:p>
    <w:p w14:paraId="4973CC9A" w14:textId="77777777" w:rsidR="00066D98" w:rsidRPr="00066D98" w:rsidRDefault="00066D98" w:rsidP="00066D98">
      <w:pPr>
        <w:bidi/>
        <w:rPr>
          <w:rFonts w:cs="David" w:hint="cs"/>
          <w:rtl/>
        </w:rPr>
      </w:pPr>
    </w:p>
    <w:p w14:paraId="7A7D1518" w14:textId="77777777" w:rsidR="00066D98" w:rsidRPr="00066D98" w:rsidRDefault="00066D98" w:rsidP="00066D98">
      <w:pPr>
        <w:bidi/>
        <w:rPr>
          <w:rFonts w:cs="David" w:hint="cs"/>
          <w:rtl/>
        </w:rPr>
      </w:pPr>
      <w:r w:rsidRPr="00066D98">
        <w:rPr>
          <w:rFonts w:cs="David" w:hint="cs"/>
          <w:u w:val="single"/>
          <w:rtl/>
        </w:rPr>
        <w:t>מזכיר הכנסת אריה האן:</w:t>
      </w:r>
    </w:p>
    <w:p w14:paraId="2B9F422A" w14:textId="77777777" w:rsidR="00066D98" w:rsidRPr="00066D98" w:rsidRDefault="00066D98" w:rsidP="00066D98">
      <w:pPr>
        <w:bidi/>
        <w:rPr>
          <w:rFonts w:cs="David" w:hint="cs"/>
          <w:rtl/>
        </w:rPr>
      </w:pPr>
    </w:p>
    <w:p w14:paraId="17BA1642" w14:textId="77777777" w:rsidR="00066D98" w:rsidRPr="00066D98" w:rsidRDefault="00066D98" w:rsidP="00066D98">
      <w:pPr>
        <w:bidi/>
        <w:rPr>
          <w:rFonts w:cs="David" w:hint="cs"/>
          <w:rtl/>
        </w:rPr>
      </w:pPr>
      <w:r w:rsidRPr="00066D98">
        <w:rPr>
          <w:rFonts w:cs="David" w:hint="cs"/>
          <w:rtl/>
        </w:rPr>
        <w:tab/>
        <w:t xml:space="preserve"> השבוע האחרון הוא שבוע שבו חל תשעה באב.  ביום שלישי  יום צום תשעה באב מציעים שלא תתקיימנה ישיבות כנסת.  ביום שני  היו הרבה תקדימים כאלה.  יום שני נעבוד עד 16:00,  כי זה שעון קיץ, הצום מתחיל מאוחר. יום רביעי כרגיל.</w:t>
      </w:r>
    </w:p>
    <w:p w14:paraId="58F4A303" w14:textId="77777777" w:rsidR="00066D98" w:rsidRPr="00066D98" w:rsidRDefault="00066D98" w:rsidP="00066D98">
      <w:pPr>
        <w:bidi/>
        <w:rPr>
          <w:rFonts w:cs="David" w:hint="cs"/>
          <w:rtl/>
        </w:rPr>
      </w:pPr>
    </w:p>
    <w:p w14:paraId="3C1E9D68" w14:textId="77777777" w:rsidR="00066D98" w:rsidRPr="00066D98" w:rsidRDefault="00066D98" w:rsidP="00066D98">
      <w:pPr>
        <w:bidi/>
        <w:rPr>
          <w:rFonts w:cs="David" w:hint="cs"/>
          <w:rtl/>
        </w:rPr>
      </w:pPr>
      <w:r w:rsidRPr="00066D98">
        <w:rPr>
          <w:rFonts w:cs="David" w:hint="cs"/>
          <w:u w:val="single"/>
          <w:rtl/>
        </w:rPr>
        <w:t>נסים זאב:</w:t>
      </w:r>
    </w:p>
    <w:p w14:paraId="7D896729" w14:textId="77777777" w:rsidR="00066D98" w:rsidRPr="00066D98" w:rsidRDefault="00066D98" w:rsidP="00066D98">
      <w:pPr>
        <w:bidi/>
        <w:rPr>
          <w:rFonts w:cs="David" w:hint="cs"/>
          <w:rtl/>
        </w:rPr>
      </w:pPr>
    </w:p>
    <w:p w14:paraId="1B477B92" w14:textId="77777777" w:rsidR="00066D98" w:rsidRPr="00066D98" w:rsidRDefault="00066D98" w:rsidP="00066D98">
      <w:pPr>
        <w:bidi/>
        <w:rPr>
          <w:rFonts w:cs="David" w:hint="cs"/>
          <w:rtl/>
        </w:rPr>
      </w:pPr>
      <w:r w:rsidRPr="00066D98">
        <w:rPr>
          <w:rFonts w:cs="David" w:hint="cs"/>
          <w:rtl/>
        </w:rPr>
        <w:tab/>
        <w:t xml:space="preserve"> עד 14:00, לא מקובל עליי עד 16:00.</w:t>
      </w:r>
    </w:p>
    <w:p w14:paraId="205C4444" w14:textId="77777777" w:rsidR="00066D98" w:rsidRPr="00066D98" w:rsidRDefault="00066D98" w:rsidP="00066D98">
      <w:pPr>
        <w:bidi/>
        <w:rPr>
          <w:rFonts w:cs="David" w:hint="cs"/>
          <w:rtl/>
        </w:rPr>
      </w:pPr>
    </w:p>
    <w:p w14:paraId="0EB3AF56" w14:textId="77777777" w:rsidR="00066D98" w:rsidRPr="00066D98" w:rsidRDefault="00066D98" w:rsidP="00066D98">
      <w:pPr>
        <w:bidi/>
        <w:rPr>
          <w:rFonts w:cs="David" w:hint="cs"/>
          <w:rtl/>
        </w:rPr>
      </w:pPr>
      <w:r w:rsidRPr="00066D98">
        <w:rPr>
          <w:rFonts w:cs="David" w:hint="cs"/>
          <w:u w:val="single"/>
          <w:rtl/>
        </w:rPr>
        <w:t>מזכיר הכנסת אריה האן:</w:t>
      </w:r>
    </w:p>
    <w:p w14:paraId="1E5A266C" w14:textId="77777777" w:rsidR="00066D98" w:rsidRPr="00066D98" w:rsidRDefault="00066D98" w:rsidP="00066D98">
      <w:pPr>
        <w:bidi/>
        <w:rPr>
          <w:rFonts w:cs="David" w:hint="cs"/>
          <w:rtl/>
        </w:rPr>
      </w:pPr>
    </w:p>
    <w:p w14:paraId="0380CF36" w14:textId="77777777" w:rsidR="00066D98" w:rsidRPr="00066D98" w:rsidRDefault="00066D98" w:rsidP="00066D98">
      <w:pPr>
        <w:bidi/>
        <w:rPr>
          <w:rFonts w:cs="David" w:hint="cs"/>
          <w:rtl/>
        </w:rPr>
      </w:pPr>
      <w:r w:rsidRPr="00066D98">
        <w:rPr>
          <w:rFonts w:cs="David" w:hint="cs"/>
          <w:rtl/>
        </w:rPr>
        <w:tab/>
        <w:t xml:space="preserve"> המושב  השלישי שזה כבר השנה הבאה, יתחיל בכ"ה בתשרי, 7.10.2007.</w:t>
      </w:r>
    </w:p>
    <w:p w14:paraId="7F99F326" w14:textId="77777777" w:rsidR="00066D98" w:rsidRPr="00066D98" w:rsidRDefault="00066D98" w:rsidP="00066D98">
      <w:pPr>
        <w:bidi/>
        <w:rPr>
          <w:rFonts w:cs="David" w:hint="cs"/>
          <w:rtl/>
        </w:rPr>
      </w:pPr>
    </w:p>
    <w:p w14:paraId="50120346"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5E1461AE" w14:textId="77777777" w:rsidR="00066D98" w:rsidRPr="00066D98" w:rsidRDefault="00066D98" w:rsidP="00066D98">
      <w:pPr>
        <w:bidi/>
        <w:rPr>
          <w:rFonts w:cs="David"/>
          <w:rtl/>
        </w:rPr>
      </w:pPr>
    </w:p>
    <w:p w14:paraId="4EF43477"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ראשית, אני רוצה להעיר הערה כללית.  הבוקר נסעו רבים וטובים לנגב. אני מתאר לעצמי שגם את היית רוצה לנסוע. </w:t>
      </w:r>
    </w:p>
    <w:p w14:paraId="098D946C" w14:textId="77777777" w:rsidR="00066D98" w:rsidRPr="00066D98" w:rsidRDefault="00066D98" w:rsidP="00066D98">
      <w:pPr>
        <w:bidi/>
        <w:rPr>
          <w:rFonts w:cs="David" w:hint="cs"/>
          <w:rtl/>
        </w:rPr>
      </w:pPr>
    </w:p>
    <w:p w14:paraId="1783A8E3"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30F2C20A" w14:textId="77777777" w:rsidR="00066D98" w:rsidRPr="00066D98" w:rsidRDefault="00066D98" w:rsidP="00066D98">
      <w:pPr>
        <w:bidi/>
        <w:rPr>
          <w:rFonts w:cs="David" w:hint="cs"/>
          <w:rtl/>
        </w:rPr>
      </w:pPr>
    </w:p>
    <w:p w14:paraId="6C0ACE99" w14:textId="77777777" w:rsidR="00066D98" w:rsidRPr="00066D98" w:rsidRDefault="00066D98" w:rsidP="00066D98">
      <w:pPr>
        <w:bidi/>
        <w:rPr>
          <w:rFonts w:cs="David" w:hint="cs"/>
          <w:rtl/>
        </w:rPr>
      </w:pPr>
      <w:r w:rsidRPr="00066D98">
        <w:rPr>
          <w:rFonts w:cs="David" w:hint="cs"/>
          <w:rtl/>
        </w:rPr>
        <w:tab/>
        <w:t>אבל,  השולחן  פה לא חסר בחברי כנסת.  אני מקבלת את  ההערה, אבל יש נציגות.</w:t>
      </w:r>
    </w:p>
    <w:p w14:paraId="75A4C308" w14:textId="77777777" w:rsidR="00066D98" w:rsidRPr="00066D98" w:rsidRDefault="00066D98" w:rsidP="00066D98">
      <w:pPr>
        <w:bidi/>
        <w:rPr>
          <w:rFonts w:cs="David" w:hint="cs"/>
          <w:rtl/>
        </w:rPr>
      </w:pPr>
    </w:p>
    <w:p w14:paraId="4CDB090F"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09F767BC" w14:textId="77777777" w:rsidR="00066D98" w:rsidRPr="00066D98" w:rsidRDefault="00066D98" w:rsidP="00066D98">
      <w:pPr>
        <w:bidi/>
        <w:rPr>
          <w:rFonts w:cs="David"/>
          <w:rtl/>
        </w:rPr>
      </w:pPr>
    </w:p>
    <w:p w14:paraId="73533E42"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מותר לוועדה, וזאת הצעתי, להמליץ ליושבת ראש על שינוי, כמו שבהחלט את פנית על חנוכה, וכן הלאה. אני מציע לא לעשות את זה  עכשיו חד וחלק, שלושה מדברים, גומרים, הולכים.  אני מציע שזה יהיה דיון מלא עם המלצות ליושבת ראש שייבחר צוות מצומצם כפי שתבחרי  כדי שיציג לפניה את  השיקולים לכאן או לכאן.  היא יכולה להגיד כן רוצה, לא רוצה. אף אחד לא ייקח מיושבת הראש סמכויותיה בבית הזה.</w:t>
      </w:r>
    </w:p>
    <w:p w14:paraId="5B885533" w14:textId="77777777" w:rsidR="00066D98" w:rsidRPr="00066D98" w:rsidRDefault="00066D98" w:rsidP="00066D98">
      <w:pPr>
        <w:bidi/>
        <w:rPr>
          <w:rFonts w:cs="David" w:hint="cs"/>
          <w:rtl/>
        </w:rPr>
      </w:pPr>
    </w:p>
    <w:p w14:paraId="18395CAC" w14:textId="77777777" w:rsidR="00066D98" w:rsidRPr="00066D98" w:rsidRDefault="00066D98" w:rsidP="00066D98">
      <w:pPr>
        <w:bidi/>
        <w:rPr>
          <w:rFonts w:cs="David" w:hint="cs"/>
          <w:rtl/>
        </w:rPr>
      </w:pPr>
      <w:r w:rsidRPr="00066D98">
        <w:rPr>
          <w:rFonts w:cs="David" w:hint="cs"/>
          <w:rtl/>
        </w:rPr>
        <w:tab/>
        <w:t>שניים,  איך אמר לי מישהו על ההצעה הזאת שמונחת  בפניכם?  חבל, כל מי שנמצאים פה מזיקים פה. היושבים פה הם  עצמם המזיקים. אפשר להתייחס לזה כך, אני לא אוהב את זה, אני לא  חושב כך. אני רוצה להציע שבתוספות שמוצעות על ידי, אם מישהו  ירצה להציע  יותר - אני אתמוך - תהיה רק חקיקה. יש באמת הבדל בבית הזה, יש רמות שונות של עשייה, בין חקיקה לבין הצעות לסדר, שאילתות וכד'. חקיקה  זה לוז העניין, כי אין אף אחד במדינה שיעשה את זה.  לדבר כולם יכולים, כולל אנחנו וכלי התקשורת. לכן, אני  רוצה להציע שבימים הנוספים תהיה רק חקיקה שיש בה פיגור מסוים, אני לא רוצה להגיד פיגור גדול.  יש הרבה הצעות חוק שמחכות. להגיד כפי שלעיתים אני שומע מאנשים  שאין בעיה, הוועדות עובדות,  ותיקי הבית הזה יודעים היטב - יותר טוב ממני - שברגע שאין מליאה, קצב עבודת הוועדות, להוציא חריגות, בזמנו היה מיקי איתן - - -</w:t>
      </w:r>
    </w:p>
    <w:p w14:paraId="6BA4EF79" w14:textId="77777777" w:rsidR="00066D98" w:rsidRPr="00066D98" w:rsidRDefault="00066D98" w:rsidP="00066D98">
      <w:pPr>
        <w:bidi/>
        <w:rPr>
          <w:rFonts w:cs="David" w:hint="cs"/>
          <w:rtl/>
        </w:rPr>
      </w:pPr>
    </w:p>
    <w:p w14:paraId="3183EF9E"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2D8C4136" w14:textId="77777777" w:rsidR="00066D98" w:rsidRPr="00066D98" w:rsidRDefault="00066D98" w:rsidP="00066D98">
      <w:pPr>
        <w:bidi/>
        <w:rPr>
          <w:rFonts w:cs="David" w:hint="cs"/>
          <w:rtl/>
        </w:rPr>
      </w:pPr>
    </w:p>
    <w:p w14:paraId="78AE9306" w14:textId="77777777" w:rsidR="00066D98" w:rsidRPr="00066D98" w:rsidRDefault="00066D98" w:rsidP="00066D98">
      <w:pPr>
        <w:bidi/>
        <w:rPr>
          <w:rFonts w:cs="David" w:hint="cs"/>
          <w:rtl/>
        </w:rPr>
      </w:pPr>
      <w:r w:rsidRPr="00066D98">
        <w:rPr>
          <w:rFonts w:cs="David" w:hint="cs"/>
          <w:rtl/>
        </w:rPr>
        <w:tab/>
        <w:t>לא נכון, אני מוכרחה לציין שבפגרה האחרונה ועדות הכנסת עבדו כמעט בצורה מלאה.</w:t>
      </w:r>
    </w:p>
    <w:p w14:paraId="5C4B4849" w14:textId="77777777" w:rsidR="00066D98" w:rsidRPr="00066D98" w:rsidRDefault="00066D98" w:rsidP="00066D98">
      <w:pPr>
        <w:bidi/>
        <w:rPr>
          <w:rFonts w:cs="David" w:hint="cs"/>
          <w:rtl/>
        </w:rPr>
      </w:pPr>
    </w:p>
    <w:p w14:paraId="4F210324" w14:textId="77777777" w:rsidR="00066D98" w:rsidRPr="00066D98" w:rsidRDefault="00066D98" w:rsidP="00066D98">
      <w:pPr>
        <w:pStyle w:val="Heading5"/>
        <w:jc w:val="left"/>
        <w:rPr>
          <w:rFonts w:hint="cs"/>
          <w:rtl/>
        </w:rPr>
      </w:pPr>
      <w:r w:rsidRPr="00066D98">
        <w:rPr>
          <w:rFonts w:hint="cs"/>
          <w:u w:val="single"/>
          <w:rtl/>
        </w:rPr>
        <w:t>אביגדור יצחקי:</w:t>
      </w:r>
    </w:p>
    <w:p w14:paraId="40826820" w14:textId="77777777" w:rsidR="00066D98" w:rsidRPr="00066D98" w:rsidRDefault="00066D98" w:rsidP="00066D98">
      <w:pPr>
        <w:pStyle w:val="Heading5"/>
        <w:jc w:val="left"/>
        <w:rPr>
          <w:rFonts w:hint="cs"/>
          <w:rtl/>
        </w:rPr>
      </w:pPr>
    </w:p>
    <w:p w14:paraId="65E16A9D" w14:textId="77777777" w:rsidR="00066D98" w:rsidRPr="00066D98" w:rsidRDefault="00066D98" w:rsidP="00066D98">
      <w:pPr>
        <w:bidi/>
        <w:rPr>
          <w:rFonts w:cs="David" w:hint="cs"/>
          <w:rtl/>
        </w:rPr>
      </w:pPr>
      <w:r w:rsidRPr="00066D98">
        <w:rPr>
          <w:rFonts w:cs="David" w:hint="cs"/>
          <w:rtl/>
        </w:rPr>
        <w:tab/>
        <w:t>גם  היתה מלחמה.</w:t>
      </w:r>
    </w:p>
    <w:p w14:paraId="13C404D2" w14:textId="77777777" w:rsidR="00066D98" w:rsidRPr="00066D98" w:rsidRDefault="00066D98" w:rsidP="00066D98">
      <w:pPr>
        <w:bidi/>
        <w:rPr>
          <w:rFonts w:cs="David" w:hint="cs"/>
          <w:rtl/>
        </w:rPr>
      </w:pPr>
    </w:p>
    <w:p w14:paraId="61F9A276" w14:textId="77777777" w:rsidR="00066D98" w:rsidRPr="00066D98" w:rsidRDefault="00066D98" w:rsidP="00066D98">
      <w:pPr>
        <w:bidi/>
        <w:rPr>
          <w:rFonts w:cs="David" w:hint="cs"/>
          <w:u w:val="single"/>
          <w:rtl/>
        </w:rPr>
      </w:pPr>
      <w:r w:rsidRPr="00066D98">
        <w:rPr>
          <w:rFonts w:cs="David" w:hint="cs"/>
          <w:u w:val="single"/>
          <w:rtl/>
        </w:rPr>
        <w:t>מאיר פרוש:</w:t>
      </w:r>
    </w:p>
    <w:p w14:paraId="40DA6F38" w14:textId="77777777" w:rsidR="00066D98" w:rsidRPr="00066D98" w:rsidRDefault="00066D98" w:rsidP="00066D98">
      <w:pPr>
        <w:bidi/>
        <w:rPr>
          <w:rFonts w:cs="David" w:hint="cs"/>
          <w:u w:val="single"/>
        </w:rPr>
      </w:pPr>
    </w:p>
    <w:p w14:paraId="16E995D5" w14:textId="77777777" w:rsidR="00066D98" w:rsidRPr="00066D98" w:rsidRDefault="00066D98" w:rsidP="00066D98">
      <w:pPr>
        <w:bidi/>
        <w:rPr>
          <w:rFonts w:cs="David" w:hint="cs"/>
          <w:rtl/>
        </w:rPr>
      </w:pPr>
      <w:r w:rsidRPr="00066D98">
        <w:rPr>
          <w:rFonts w:cs="David" w:hint="cs"/>
          <w:rtl/>
        </w:rPr>
        <w:tab/>
        <w:t>האווירה היתה  אחרת.</w:t>
      </w:r>
    </w:p>
    <w:p w14:paraId="1A25C1BB" w14:textId="77777777" w:rsidR="00066D98" w:rsidRPr="00066D98" w:rsidRDefault="00066D98" w:rsidP="00066D98">
      <w:pPr>
        <w:bidi/>
        <w:rPr>
          <w:rFonts w:cs="David" w:hint="cs"/>
          <w:rtl/>
        </w:rPr>
      </w:pPr>
    </w:p>
    <w:p w14:paraId="3585E300"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6C623616" w14:textId="77777777" w:rsidR="00066D98" w:rsidRPr="00066D98" w:rsidRDefault="00066D98" w:rsidP="00066D98">
      <w:pPr>
        <w:bidi/>
        <w:rPr>
          <w:rFonts w:cs="David" w:hint="cs"/>
          <w:rtl/>
        </w:rPr>
      </w:pPr>
    </w:p>
    <w:p w14:paraId="0EC1E7F3" w14:textId="77777777" w:rsidR="00066D98" w:rsidRPr="00066D98" w:rsidRDefault="00066D98" w:rsidP="00066D98">
      <w:pPr>
        <w:bidi/>
        <w:rPr>
          <w:rFonts w:cs="David" w:hint="cs"/>
          <w:rtl/>
        </w:rPr>
      </w:pPr>
      <w:r w:rsidRPr="00066D98">
        <w:rPr>
          <w:rFonts w:cs="David" w:hint="cs"/>
          <w:rtl/>
        </w:rPr>
        <w:tab/>
        <w:t xml:space="preserve">לא הגבלתי, לא היתה שום הגבלה מבחינתנו. </w:t>
      </w:r>
    </w:p>
    <w:p w14:paraId="3FEC15CA" w14:textId="77777777" w:rsidR="00066D98" w:rsidRPr="00066D98" w:rsidRDefault="00066D98" w:rsidP="00066D98">
      <w:pPr>
        <w:bidi/>
        <w:rPr>
          <w:rFonts w:cs="David" w:hint="cs"/>
          <w:rtl/>
        </w:rPr>
      </w:pPr>
    </w:p>
    <w:p w14:paraId="5F0CCF48"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0978E263" w14:textId="77777777" w:rsidR="00066D98" w:rsidRPr="00066D98" w:rsidRDefault="00066D98" w:rsidP="00066D98">
      <w:pPr>
        <w:bidi/>
        <w:rPr>
          <w:rFonts w:cs="David"/>
          <w:rtl/>
        </w:rPr>
      </w:pPr>
    </w:p>
    <w:p w14:paraId="7D91B2A6"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אני מסכים איתך, נדמה לי שזה נבע מאופי התקופה המיוחדת. כולנו הרגשנו יתר מחויבות, ובדין ובצדק, וטוב שכך. מניסיוני הדל,  כשאין מליאה בתקופות פגרה קצב עבודות הוועדה יורד רובן ככולן באופן משמעותי. יתרה מכך, יש ועדות שיש להן קצבה כמה ישיבות מותר להן לעשות, ואם  הן גומרות את  ההקצבה הן צריכות  אישור מיוחד. זה  לא נכון לגבי ועדת כספים, זה לא נכון לגבי חוץ וביטחון. כל שאר הוועדות צריכות אישור מיוחד, נדמה לי שממך, שאומר שיש  איזה סדר  ובצדק. כי   אם יש פגרה אז  אנשים רוצים לצאת בפגרה. הם לא נמצאים בשביל לעבוד פה, אלא אם יש דברים דחופים.  יש נוהל שמאפשר כינוס מיוחד. אם יש  מלחמה, אסון, אפשר לזמן את הכנסת. זה באמת לא התשובה לדברים שאני אומר. </w:t>
      </w:r>
    </w:p>
    <w:p w14:paraId="597F7D78" w14:textId="77777777" w:rsidR="00066D98" w:rsidRPr="00066D98" w:rsidRDefault="00066D98" w:rsidP="00066D98">
      <w:pPr>
        <w:bidi/>
        <w:rPr>
          <w:rFonts w:cs="David" w:hint="cs"/>
          <w:rtl/>
        </w:rPr>
      </w:pPr>
    </w:p>
    <w:p w14:paraId="0AFD457B" w14:textId="77777777" w:rsidR="00066D98" w:rsidRPr="00066D98" w:rsidRDefault="00066D98" w:rsidP="00066D98">
      <w:pPr>
        <w:bidi/>
        <w:rPr>
          <w:rFonts w:cs="David" w:hint="cs"/>
          <w:rtl/>
        </w:rPr>
      </w:pPr>
      <w:r w:rsidRPr="00066D98">
        <w:rPr>
          <w:rFonts w:cs="David" w:hint="cs"/>
          <w:rtl/>
        </w:rPr>
        <w:tab/>
        <w:t xml:space="preserve">הרצון של חברי הכנסת להיות בשטח הוא רצון משותף, הוא  לא יותר שלי משל אף אחד אחר.  אני יודע שרבים וטובים מסתובבים בשטח גם בשעות מאוחרות ומוקדמות.   יש  בשביל זה את ימי ראשון וחמישי, מי שרוצה גם שישי.  יש כאלה שמקפידים אפילו במוצ"ש בבוקר לבקר את הבוחרים. זה לא מצב שאין לנו זמן  להיות בשטח. נמצאים בשטח.  אם לא די בכך, יש פגרה. נניח שהפגרה  במקום 4 חודשים, היא תהיה 3 וחצי חודשים, וזאת הצעתי. זה לא מספיק זמן להיות בשטח? אתה מציע שלושה וחצי חודשים פגרה בהצעתך? </w:t>
      </w:r>
    </w:p>
    <w:p w14:paraId="315F2DD7" w14:textId="77777777" w:rsidR="00066D98" w:rsidRPr="00066D98" w:rsidRDefault="00066D98" w:rsidP="00066D98">
      <w:pPr>
        <w:bidi/>
        <w:rPr>
          <w:rFonts w:cs="David" w:hint="cs"/>
          <w:rtl/>
        </w:rPr>
      </w:pPr>
    </w:p>
    <w:p w14:paraId="2B6E66C0" w14:textId="77777777" w:rsidR="00066D98" w:rsidRPr="00066D98" w:rsidRDefault="00066D98" w:rsidP="00066D98">
      <w:pPr>
        <w:pStyle w:val="Heading5"/>
        <w:jc w:val="left"/>
        <w:rPr>
          <w:rFonts w:hint="cs"/>
          <w:rtl/>
        </w:rPr>
      </w:pPr>
      <w:r w:rsidRPr="00066D98">
        <w:rPr>
          <w:rFonts w:hint="cs"/>
          <w:u w:val="single"/>
          <w:rtl/>
        </w:rPr>
        <w:t>אביגדור יצחקי:</w:t>
      </w:r>
    </w:p>
    <w:p w14:paraId="45689ED4" w14:textId="77777777" w:rsidR="00066D98" w:rsidRPr="00066D98" w:rsidRDefault="00066D98" w:rsidP="00066D98">
      <w:pPr>
        <w:pStyle w:val="Heading5"/>
        <w:jc w:val="left"/>
        <w:rPr>
          <w:rFonts w:hint="cs"/>
          <w:rtl/>
        </w:rPr>
      </w:pPr>
    </w:p>
    <w:p w14:paraId="59A20501" w14:textId="77777777" w:rsidR="00066D98" w:rsidRPr="00066D98" w:rsidRDefault="00066D98" w:rsidP="00066D98">
      <w:pPr>
        <w:bidi/>
        <w:rPr>
          <w:rFonts w:cs="David" w:hint="cs"/>
          <w:rtl/>
        </w:rPr>
      </w:pPr>
      <w:r w:rsidRPr="00066D98">
        <w:rPr>
          <w:rFonts w:cs="David" w:hint="cs"/>
          <w:rtl/>
        </w:rPr>
        <w:tab/>
        <w:t xml:space="preserve"> מתוך השלושה וחצי חודשים, חצי זה חגי ישראל.</w:t>
      </w:r>
    </w:p>
    <w:p w14:paraId="37A6D6F9" w14:textId="77777777" w:rsidR="00066D98" w:rsidRPr="00066D98" w:rsidRDefault="00066D98" w:rsidP="00066D98">
      <w:pPr>
        <w:bidi/>
        <w:rPr>
          <w:rFonts w:cs="David" w:hint="cs"/>
          <w:rtl/>
        </w:rPr>
      </w:pPr>
    </w:p>
    <w:p w14:paraId="1691DF9B"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753C0C48" w14:textId="77777777" w:rsidR="00066D98" w:rsidRPr="00066D98" w:rsidRDefault="00066D98" w:rsidP="00066D98">
      <w:pPr>
        <w:bidi/>
        <w:rPr>
          <w:rFonts w:cs="David"/>
          <w:rtl/>
        </w:rPr>
      </w:pPr>
    </w:p>
    <w:p w14:paraId="1BB0113B"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יש חגי ישראל ואחרים שכל עם ישראל נהנה מהם, כולל חופשה שנתית במשך כחודש. אנחנו ב</w:t>
      </w:r>
      <w:r w:rsidRPr="00066D98">
        <w:rPr>
          <w:rFonts w:cs="David"/>
        </w:rPr>
        <w:t>-</w:t>
      </w:r>
      <w:r w:rsidRPr="00066D98">
        <w:rPr>
          <w:rFonts w:cs="David" w:hint="cs"/>
          <w:rtl/>
        </w:rPr>
        <w:t xml:space="preserve"> </w:t>
      </w:r>
      <w:r w:rsidRPr="00066D98">
        <w:rPr>
          <w:rFonts w:cs="David"/>
        </w:rPr>
        <w:t>over</w:t>
      </w:r>
      <w:r w:rsidRPr="00066D98">
        <w:rPr>
          <w:rFonts w:cs="David" w:hint="cs"/>
          <w:rtl/>
        </w:rPr>
        <w:t xml:space="preserve"> של חודשיים וחצי.</w:t>
      </w:r>
    </w:p>
    <w:p w14:paraId="4C91CDA3" w14:textId="77777777" w:rsidR="00066D98" w:rsidRPr="00066D98" w:rsidRDefault="00066D98" w:rsidP="00066D98">
      <w:pPr>
        <w:bidi/>
        <w:rPr>
          <w:rFonts w:cs="David" w:hint="cs"/>
          <w:rtl/>
        </w:rPr>
      </w:pPr>
    </w:p>
    <w:p w14:paraId="108AD1D1" w14:textId="77777777" w:rsidR="00066D98" w:rsidRPr="00066D98" w:rsidRDefault="00066D98" w:rsidP="00066D98">
      <w:pPr>
        <w:bidi/>
        <w:rPr>
          <w:rFonts w:cs="David" w:hint="cs"/>
          <w:rtl/>
        </w:rPr>
      </w:pPr>
      <w:r w:rsidRPr="00066D98">
        <w:rPr>
          <w:rFonts w:cs="David" w:hint="cs"/>
          <w:u w:val="single"/>
          <w:rtl/>
        </w:rPr>
        <w:t>מזכיר הכנסת אריה האן:</w:t>
      </w:r>
    </w:p>
    <w:p w14:paraId="389FEC1C" w14:textId="77777777" w:rsidR="00066D98" w:rsidRPr="00066D98" w:rsidRDefault="00066D98" w:rsidP="00066D98">
      <w:pPr>
        <w:bidi/>
        <w:rPr>
          <w:rFonts w:cs="David" w:hint="cs"/>
          <w:rtl/>
        </w:rPr>
      </w:pPr>
    </w:p>
    <w:p w14:paraId="6A31B5F3" w14:textId="77777777" w:rsidR="00066D98" w:rsidRPr="00066D98" w:rsidRDefault="00066D98" w:rsidP="00066D98">
      <w:pPr>
        <w:bidi/>
        <w:rPr>
          <w:rFonts w:cs="David" w:hint="cs"/>
          <w:rtl/>
        </w:rPr>
      </w:pPr>
      <w:r w:rsidRPr="00066D98">
        <w:rPr>
          <w:rFonts w:cs="David" w:hint="cs"/>
          <w:rtl/>
        </w:rPr>
        <w:tab/>
        <w:t xml:space="preserve"> יש את  הפגרה הגדולה שמתחילה בתחילת אוגוסט ומסתיימת ב-7.10 </w:t>
      </w:r>
      <w:r w:rsidRPr="00066D98">
        <w:rPr>
          <w:rFonts w:cs="David"/>
          <w:rtl/>
        </w:rPr>
        <w:t>–</w:t>
      </w:r>
      <w:r w:rsidRPr="00066D98">
        <w:rPr>
          <w:rFonts w:cs="David" w:hint="cs"/>
          <w:rtl/>
        </w:rPr>
        <w:t xml:space="preserve"> זה  חודשיים ושבוע. הפגרה הקטנה - כרגיל  כפי שהיתה תמיד.</w:t>
      </w:r>
    </w:p>
    <w:p w14:paraId="101E2BEF" w14:textId="77777777" w:rsidR="00066D98" w:rsidRPr="00066D98" w:rsidRDefault="00066D98" w:rsidP="00066D98">
      <w:pPr>
        <w:bidi/>
        <w:rPr>
          <w:rFonts w:cs="David" w:hint="cs"/>
          <w:rtl/>
        </w:rPr>
      </w:pPr>
    </w:p>
    <w:p w14:paraId="70881E94"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3109FACB" w14:textId="77777777" w:rsidR="00066D98" w:rsidRPr="00066D98" w:rsidRDefault="00066D98" w:rsidP="00066D98">
      <w:pPr>
        <w:bidi/>
        <w:rPr>
          <w:rFonts w:cs="David"/>
          <w:rtl/>
        </w:rPr>
      </w:pPr>
    </w:p>
    <w:p w14:paraId="66E70E4B"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זה יוצא שלושה ומשהו חודשים.  אריה, אתה מסתכל עליי כאילו אני טועה. תגיד לי אם אני טועה. </w:t>
      </w:r>
    </w:p>
    <w:p w14:paraId="491C3733" w14:textId="77777777" w:rsidR="00066D98" w:rsidRPr="00066D98" w:rsidRDefault="00066D98" w:rsidP="00066D98">
      <w:pPr>
        <w:bidi/>
        <w:rPr>
          <w:rFonts w:cs="David" w:hint="cs"/>
          <w:rtl/>
        </w:rPr>
      </w:pPr>
    </w:p>
    <w:p w14:paraId="5A7E8534"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42C90863" w14:textId="77777777" w:rsidR="00066D98" w:rsidRPr="00066D98" w:rsidRDefault="00066D98" w:rsidP="00066D98">
      <w:pPr>
        <w:bidi/>
        <w:rPr>
          <w:rFonts w:cs="David" w:hint="cs"/>
          <w:rtl/>
        </w:rPr>
      </w:pPr>
    </w:p>
    <w:p w14:paraId="35539867" w14:textId="77777777" w:rsidR="00066D98" w:rsidRPr="00066D98" w:rsidRDefault="00066D98" w:rsidP="00066D98">
      <w:pPr>
        <w:bidi/>
        <w:rPr>
          <w:rFonts w:cs="David" w:hint="cs"/>
          <w:rtl/>
        </w:rPr>
      </w:pPr>
      <w:r w:rsidRPr="00066D98">
        <w:rPr>
          <w:rFonts w:cs="David" w:hint="cs"/>
          <w:rtl/>
        </w:rPr>
        <w:tab/>
        <w:t xml:space="preserve"> אתה לא מנהל ויכוח עם אריה בתוך הוועדה. הוא אמר דברו, אתה תגיד דברך. אחר כך  החברים יחליטו.</w:t>
      </w:r>
    </w:p>
    <w:p w14:paraId="630A8A79" w14:textId="77777777" w:rsidR="00066D98" w:rsidRPr="00066D98" w:rsidRDefault="00066D98" w:rsidP="00066D98">
      <w:pPr>
        <w:bidi/>
        <w:rPr>
          <w:rFonts w:cs="David" w:hint="cs"/>
          <w:rtl/>
        </w:rPr>
      </w:pPr>
    </w:p>
    <w:p w14:paraId="266F22BE"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1094A440" w14:textId="77777777" w:rsidR="00066D98" w:rsidRPr="00066D98" w:rsidRDefault="00066D98" w:rsidP="00066D98">
      <w:pPr>
        <w:bidi/>
        <w:rPr>
          <w:rFonts w:cs="David"/>
          <w:rtl/>
        </w:rPr>
      </w:pPr>
    </w:p>
    <w:p w14:paraId="316DDAD5"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לא חסר זמן להיות בשטח, למי שרוצה,   ואני מאלה שנמצא לא מעט בשטח. </w:t>
      </w:r>
    </w:p>
    <w:p w14:paraId="5E70DDF7" w14:textId="77777777" w:rsidR="00066D98" w:rsidRPr="00066D98" w:rsidRDefault="00066D98" w:rsidP="00066D98">
      <w:pPr>
        <w:bidi/>
        <w:rPr>
          <w:rFonts w:cs="David" w:hint="cs"/>
          <w:rtl/>
        </w:rPr>
      </w:pPr>
    </w:p>
    <w:p w14:paraId="2B003C9A" w14:textId="77777777" w:rsidR="00066D98" w:rsidRPr="00066D98" w:rsidRDefault="00066D98" w:rsidP="00066D98">
      <w:pPr>
        <w:bidi/>
        <w:ind w:firstLine="567"/>
        <w:rPr>
          <w:rFonts w:cs="David" w:hint="cs"/>
          <w:rtl/>
        </w:rPr>
      </w:pPr>
      <w:r w:rsidRPr="00066D98">
        <w:rPr>
          <w:rFonts w:cs="David" w:hint="cs"/>
          <w:rtl/>
        </w:rPr>
        <w:t xml:space="preserve">דבר אחרון, אפשר לדבר כמה שרוצים על שיפור מעמדה של הכנסת ויעילותה.  להגיד לציבור שחברי הכנסת- מעבר לעם ישראל שנמצא סדר גודל של חודש חופש בשנה, כולל חגים, שאנחנו צריכים שלושה וחצי חודשים מעבר לראשון וחמישי - - - </w:t>
      </w:r>
    </w:p>
    <w:p w14:paraId="43219AB0" w14:textId="77777777" w:rsidR="00066D98" w:rsidRPr="00066D98" w:rsidRDefault="00066D98" w:rsidP="00066D98">
      <w:pPr>
        <w:bidi/>
        <w:rPr>
          <w:rFonts w:cs="David" w:hint="cs"/>
          <w:rtl/>
        </w:rPr>
      </w:pPr>
    </w:p>
    <w:p w14:paraId="7B383B5C" w14:textId="77777777" w:rsidR="00066D98" w:rsidRPr="00066D98" w:rsidRDefault="00066D98" w:rsidP="00066D98">
      <w:pPr>
        <w:bidi/>
        <w:rPr>
          <w:rFonts w:cs="David" w:hint="cs"/>
          <w:rtl/>
        </w:rPr>
      </w:pPr>
      <w:r w:rsidRPr="00066D98">
        <w:rPr>
          <w:rFonts w:cs="David" w:hint="cs"/>
          <w:rtl/>
        </w:rPr>
        <w:tab/>
        <w:t xml:space="preserve">אני יודע שיש לעיתים ועדות, ועדת חוקה עובדת בדרך כלל,  ועוד ועדות. אבל, זה לא רוב הוועדות. זה לא להאדיר את שמה של הכנסת,  אלא זה הפוך. </w:t>
      </w:r>
    </w:p>
    <w:p w14:paraId="374A2811" w14:textId="77777777" w:rsidR="00066D98" w:rsidRPr="00066D98" w:rsidRDefault="00066D98" w:rsidP="00066D98">
      <w:pPr>
        <w:bidi/>
        <w:rPr>
          <w:rFonts w:cs="David" w:hint="cs"/>
          <w:rtl/>
        </w:rPr>
      </w:pPr>
    </w:p>
    <w:p w14:paraId="32EFE087" w14:textId="77777777" w:rsidR="00066D98" w:rsidRPr="00066D98" w:rsidRDefault="00066D98" w:rsidP="00066D98">
      <w:pPr>
        <w:bidi/>
        <w:rPr>
          <w:rFonts w:cs="David" w:hint="cs"/>
          <w:rtl/>
        </w:rPr>
      </w:pPr>
      <w:r w:rsidRPr="00066D98">
        <w:rPr>
          <w:rFonts w:cs="David" w:hint="cs"/>
          <w:rtl/>
        </w:rPr>
        <w:tab/>
        <w:t>יש הערות על ימים רגילים. עם כל הכבוד, לא הבנתי למה בשבוע בו חל פורים,  השמחה היא כל כך גדולה שעובדים רק יומיים. אני שואל ברצינות, זו לא היתממות.  אני שואל ברצינות את מזכיר הכנסת אריה האן,  נניח ששיש שבוע ובו חל חג, אני מסכים  שלא עובדים בחג. אבל למה לא עובדים במקביל ביום אחר?</w:t>
      </w:r>
    </w:p>
    <w:p w14:paraId="37857868" w14:textId="77777777" w:rsidR="00066D98" w:rsidRPr="00066D98" w:rsidRDefault="00066D98" w:rsidP="00066D98">
      <w:pPr>
        <w:bidi/>
        <w:rPr>
          <w:rFonts w:cs="David" w:hint="cs"/>
          <w:rtl/>
        </w:rPr>
      </w:pPr>
    </w:p>
    <w:p w14:paraId="1668EDB3" w14:textId="77777777" w:rsidR="00066D98" w:rsidRPr="00066D98" w:rsidRDefault="00066D98" w:rsidP="00066D98">
      <w:pPr>
        <w:bidi/>
        <w:rPr>
          <w:rFonts w:cs="David" w:hint="cs"/>
          <w:rtl/>
        </w:rPr>
      </w:pPr>
      <w:r w:rsidRPr="00066D98">
        <w:rPr>
          <w:rFonts w:cs="David" w:hint="cs"/>
          <w:rtl/>
        </w:rPr>
        <w:tab/>
        <w:t>הערה אחרונה היא לגבי מה שאמר חבר הכנסת נסים זאב.  לגבי תשעה באב,  אני מבקש מאוד מכולכם לצאת מפה ב-16:00. כלומר,   ממי שעובד ויהיה פה.  הרי כל אחד יכול לחתוך מתי שהוא רוצה, להתארגן לצום הזה ולאכול. אבל,  יש כאלה שגרים על גבול הצפון והדרום שלא יכולים להגיע,  אני גר 20 דקות מפה.   זה  לא צודק,  זה לא ראוי. תגמור ב-14:00, אנשים יגיעו בנחת.  אם רוצים אז  אדרבה,  ביום אחר יאריכו  בשש שעות,  למה בשעתיים?</w:t>
      </w:r>
      <w:r w:rsidRPr="00066D98">
        <w:rPr>
          <w:rFonts w:cs="David" w:hint="cs"/>
        </w:rPr>
        <w:t xml:space="preserve"> </w:t>
      </w:r>
      <w:r w:rsidRPr="00066D98">
        <w:rPr>
          <w:rFonts w:cs="David" w:hint="cs"/>
          <w:rtl/>
        </w:rPr>
        <w:t xml:space="preserve"> יש מספיק ימים אחרים להאריך,  לא צריך דווקא ביום הזה לגמור ב-16:00 למרות שעון הקיץ. תודה. </w:t>
      </w:r>
    </w:p>
    <w:p w14:paraId="52739D2E" w14:textId="77777777" w:rsidR="00066D98" w:rsidRPr="00066D98" w:rsidRDefault="00066D98" w:rsidP="00066D98">
      <w:pPr>
        <w:bidi/>
        <w:rPr>
          <w:rFonts w:cs="David" w:hint="cs"/>
          <w:rtl/>
        </w:rPr>
      </w:pPr>
    </w:p>
    <w:p w14:paraId="3861CD8C"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1B17338D" w14:textId="77777777" w:rsidR="00066D98" w:rsidRPr="00066D98" w:rsidRDefault="00066D98" w:rsidP="00066D98">
      <w:pPr>
        <w:bidi/>
        <w:rPr>
          <w:rFonts w:cs="David" w:hint="cs"/>
          <w:rtl/>
        </w:rPr>
      </w:pPr>
    </w:p>
    <w:p w14:paraId="64216AD5" w14:textId="77777777" w:rsidR="00066D98" w:rsidRPr="00066D98" w:rsidRDefault="00066D98" w:rsidP="00066D98">
      <w:pPr>
        <w:bidi/>
        <w:rPr>
          <w:rFonts w:cs="David" w:hint="cs"/>
          <w:rtl/>
        </w:rPr>
      </w:pPr>
      <w:r w:rsidRPr="00066D98">
        <w:rPr>
          <w:rFonts w:cs="David" w:hint="cs"/>
          <w:rtl/>
        </w:rPr>
        <w:tab/>
        <w:t xml:space="preserve">אני מודה לך חבר הכנסת אריאל. אני רק חייבת להעיר הערה.  אני  נמצאת פה בדרך כלל בימים ראשון וחמישי, למרות שאין ועדות. אני מוכרחה לומר  שיש פה רבים מחברי הכנסת שעובדים. </w:t>
      </w:r>
    </w:p>
    <w:p w14:paraId="710C5993" w14:textId="77777777" w:rsidR="00066D98" w:rsidRPr="00066D98" w:rsidRDefault="00066D98" w:rsidP="00066D98">
      <w:pPr>
        <w:bidi/>
        <w:rPr>
          <w:rFonts w:cs="David" w:hint="cs"/>
          <w:rtl/>
        </w:rPr>
      </w:pPr>
    </w:p>
    <w:p w14:paraId="01D54156" w14:textId="77777777" w:rsidR="00066D98" w:rsidRPr="00066D98" w:rsidRDefault="00066D98" w:rsidP="00066D98">
      <w:pPr>
        <w:bidi/>
        <w:rPr>
          <w:rFonts w:cs="David" w:hint="cs"/>
          <w:rtl/>
        </w:rPr>
      </w:pPr>
      <w:r w:rsidRPr="00066D98">
        <w:rPr>
          <w:rFonts w:cs="David" w:hint="cs"/>
          <w:u w:val="single"/>
          <w:rtl/>
        </w:rPr>
        <w:t>זהבה גלאון:</w:t>
      </w:r>
    </w:p>
    <w:p w14:paraId="6D382721" w14:textId="77777777" w:rsidR="00066D98" w:rsidRPr="00066D98" w:rsidRDefault="00066D98" w:rsidP="00066D98">
      <w:pPr>
        <w:bidi/>
        <w:rPr>
          <w:rFonts w:cs="David" w:hint="cs"/>
          <w:rtl/>
        </w:rPr>
      </w:pPr>
    </w:p>
    <w:p w14:paraId="1E42013F" w14:textId="77777777" w:rsidR="00066D98" w:rsidRPr="00066D98" w:rsidRDefault="00066D98" w:rsidP="00066D98">
      <w:pPr>
        <w:bidi/>
        <w:rPr>
          <w:rFonts w:cs="David" w:hint="cs"/>
          <w:rtl/>
        </w:rPr>
      </w:pPr>
      <w:r w:rsidRPr="00066D98">
        <w:rPr>
          <w:rFonts w:cs="David" w:hint="cs"/>
          <w:rtl/>
        </w:rPr>
        <w:tab/>
        <w:t xml:space="preserve"> מי שגר בירושלים יכול לבוא.</w:t>
      </w:r>
    </w:p>
    <w:p w14:paraId="653699CA" w14:textId="77777777" w:rsidR="00066D98" w:rsidRPr="00066D98" w:rsidRDefault="00066D98" w:rsidP="00066D98">
      <w:pPr>
        <w:bidi/>
        <w:rPr>
          <w:rFonts w:cs="David" w:hint="cs"/>
          <w:rtl/>
        </w:rPr>
      </w:pPr>
    </w:p>
    <w:p w14:paraId="7AB6B44B"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4E2FA040" w14:textId="77777777" w:rsidR="00066D98" w:rsidRPr="00066D98" w:rsidRDefault="00066D98" w:rsidP="00066D98">
      <w:pPr>
        <w:bidi/>
        <w:rPr>
          <w:rFonts w:cs="David" w:hint="cs"/>
          <w:rtl/>
        </w:rPr>
      </w:pPr>
    </w:p>
    <w:p w14:paraId="14238C99" w14:textId="77777777" w:rsidR="00066D98" w:rsidRPr="00066D98" w:rsidRDefault="00066D98" w:rsidP="00066D98">
      <w:pPr>
        <w:bidi/>
        <w:rPr>
          <w:rFonts w:cs="David" w:hint="cs"/>
          <w:rtl/>
        </w:rPr>
      </w:pPr>
      <w:r w:rsidRPr="00066D98">
        <w:rPr>
          <w:rFonts w:cs="David" w:hint="cs"/>
          <w:rtl/>
        </w:rPr>
        <w:tab/>
        <w:t xml:space="preserve"> אני לא אומרת שאת לא עובדת בחוץ. כל אחד מחברי הכנסת אחראי בתחום שלו,  והוא עובד ועושה כמיטב יכולתו. לכרוך באופן הבא שרק כשיש  מסגרת של ועדות ומליאה חבר הכנסת  מגיע לעבוד כי  אז מכריחים אותו לעבוד, זו  טעות מיסודה. </w:t>
      </w:r>
    </w:p>
    <w:p w14:paraId="32D578CA" w14:textId="77777777" w:rsidR="00066D98" w:rsidRPr="00066D98" w:rsidRDefault="00066D98" w:rsidP="00066D98">
      <w:pPr>
        <w:bidi/>
        <w:rPr>
          <w:rFonts w:cs="David" w:hint="cs"/>
          <w:rtl/>
        </w:rPr>
      </w:pPr>
    </w:p>
    <w:p w14:paraId="4287A17E"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684B3CE2" w14:textId="77777777" w:rsidR="00066D98" w:rsidRPr="00066D98" w:rsidRDefault="00066D98" w:rsidP="00066D98">
      <w:pPr>
        <w:bidi/>
        <w:rPr>
          <w:rFonts w:cs="David"/>
          <w:rtl/>
        </w:rPr>
      </w:pPr>
    </w:p>
    <w:p w14:paraId="296B8956"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לא אמרתי את זה. </w:t>
      </w:r>
    </w:p>
    <w:p w14:paraId="1D807CEA" w14:textId="77777777" w:rsidR="00066D98" w:rsidRPr="00066D98" w:rsidRDefault="00066D98" w:rsidP="00066D98">
      <w:pPr>
        <w:bidi/>
        <w:rPr>
          <w:rFonts w:cs="David" w:hint="cs"/>
          <w:rtl/>
        </w:rPr>
      </w:pPr>
    </w:p>
    <w:p w14:paraId="6544DA39" w14:textId="77777777" w:rsidR="00066D98" w:rsidRPr="00066D98" w:rsidRDefault="00066D98" w:rsidP="00066D98">
      <w:pPr>
        <w:bidi/>
        <w:rPr>
          <w:rFonts w:cs="David" w:hint="cs"/>
          <w:rtl/>
        </w:rPr>
      </w:pPr>
      <w:r w:rsidRPr="00066D98">
        <w:rPr>
          <w:rFonts w:cs="David" w:hint="cs"/>
          <w:u w:val="single"/>
          <w:rtl/>
        </w:rPr>
        <w:t>היו"ר רוחמה אברהם:</w:t>
      </w:r>
    </w:p>
    <w:p w14:paraId="1D74A5E9" w14:textId="77777777" w:rsidR="00066D98" w:rsidRPr="00066D98" w:rsidRDefault="00066D98" w:rsidP="00066D98">
      <w:pPr>
        <w:bidi/>
        <w:rPr>
          <w:rFonts w:cs="David" w:hint="cs"/>
          <w:rtl/>
        </w:rPr>
      </w:pPr>
    </w:p>
    <w:p w14:paraId="1F0D9006" w14:textId="77777777" w:rsidR="00066D98" w:rsidRPr="00066D98" w:rsidRDefault="00066D98" w:rsidP="00066D98">
      <w:pPr>
        <w:bidi/>
        <w:ind w:firstLine="567"/>
        <w:rPr>
          <w:rFonts w:cs="David" w:hint="cs"/>
          <w:rtl/>
        </w:rPr>
      </w:pPr>
      <w:r w:rsidRPr="00066D98">
        <w:rPr>
          <w:rFonts w:cs="David" w:hint="cs"/>
          <w:rtl/>
        </w:rPr>
        <w:t>היה ניסיון ליצור קשר.</w:t>
      </w:r>
    </w:p>
    <w:p w14:paraId="665AE861" w14:textId="77777777" w:rsidR="00066D98" w:rsidRPr="00066D98" w:rsidRDefault="00066D98" w:rsidP="00066D98">
      <w:pPr>
        <w:bidi/>
        <w:rPr>
          <w:rFonts w:cs="David" w:hint="cs"/>
          <w:rtl/>
        </w:rPr>
      </w:pPr>
    </w:p>
    <w:p w14:paraId="4891C5E7"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1B6201A4" w14:textId="77777777" w:rsidR="00066D98" w:rsidRPr="00066D98" w:rsidRDefault="00066D98" w:rsidP="00066D98">
      <w:pPr>
        <w:bidi/>
        <w:rPr>
          <w:rFonts w:cs="David"/>
          <w:rtl/>
        </w:rPr>
      </w:pPr>
    </w:p>
    <w:p w14:paraId="19E5B870" w14:textId="77777777" w:rsidR="00066D98" w:rsidRPr="00066D98" w:rsidRDefault="00066D98" w:rsidP="00066D98">
      <w:pPr>
        <w:bidi/>
        <w:rPr>
          <w:rFonts w:cs="David" w:hint="cs"/>
          <w:rtl/>
        </w:rPr>
      </w:pPr>
      <w:r w:rsidRPr="00066D98">
        <w:rPr>
          <w:rFonts w:cs="David" w:hint="cs"/>
          <w:rtl/>
        </w:rPr>
        <w:tab/>
        <w:t xml:space="preserve">לא, אני ממש רוצה להסכים איתך. </w:t>
      </w:r>
    </w:p>
    <w:p w14:paraId="1CE15B95" w14:textId="77777777" w:rsidR="00066D98" w:rsidRPr="00066D98" w:rsidRDefault="00066D98" w:rsidP="00066D98">
      <w:pPr>
        <w:bidi/>
        <w:rPr>
          <w:rFonts w:cs="David" w:hint="cs"/>
          <w:rtl/>
        </w:rPr>
      </w:pPr>
      <w:r w:rsidRPr="00066D98">
        <w:rPr>
          <w:rFonts w:cs="David"/>
          <w:rtl/>
        </w:rPr>
        <w:tab/>
      </w:r>
    </w:p>
    <w:p w14:paraId="0C833421"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20739707" w14:textId="77777777" w:rsidR="00066D98" w:rsidRPr="00066D98" w:rsidRDefault="00066D98" w:rsidP="00066D98">
      <w:pPr>
        <w:bidi/>
        <w:rPr>
          <w:rFonts w:cs="David" w:hint="cs"/>
          <w:rtl/>
        </w:rPr>
      </w:pPr>
    </w:p>
    <w:p w14:paraId="0D75B47F" w14:textId="77777777" w:rsidR="00066D98" w:rsidRPr="00066D98" w:rsidRDefault="00066D98" w:rsidP="00066D98">
      <w:pPr>
        <w:bidi/>
        <w:rPr>
          <w:rFonts w:cs="David" w:hint="cs"/>
          <w:rtl/>
        </w:rPr>
      </w:pPr>
      <w:r w:rsidRPr="00066D98">
        <w:rPr>
          <w:rFonts w:cs="David" w:hint="cs"/>
          <w:rtl/>
        </w:rPr>
        <w:tab/>
        <w:t xml:space="preserve">מצד אחד, אני  מבינה מאוד את  הקושי של תשעה באב. מצד שני, חבר כנסת שרוצה לצאת בשעה 15:00 לא יבקש אישור מאף אחד אם לצאת ב-14:00, ב- 15:00 או ב-16:00.  </w:t>
      </w:r>
    </w:p>
    <w:p w14:paraId="779A3484" w14:textId="77777777" w:rsidR="00066D98" w:rsidRPr="00066D98" w:rsidRDefault="00066D98" w:rsidP="00066D98">
      <w:pPr>
        <w:bidi/>
        <w:rPr>
          <w:rFonts w:cs="David" w:hint="cs"/>
          <w:rtl/>
        </w:rPr>
      </w:pPr>
    </w:p>
    <w:p w14:paraId="71DD979F" w14:textId="77777777" w:rsidR="00066D98" w:rsidRPr="00066D98" w:rsidRDefault="00066D98" w:rsidP="00066D98">
      <w:pPr>
        <w:bidi/>
        <w:ind w:firstLine="567"/>
        <w:rPr>
          <w:rFonts w:cs="David" w:hint="cs"/>
          <w:rtl/>
        </w:rPr>
      </w:pPr>
      <w:r w:rsidRPr="00066D98">
        <w:rPr>
          <w:rFonts w:cs="David" w:hint="cs"/>
          <w:rtl/>
        </w:rPr>
        <w:t>דבר אחרון, גם לגבי ימי החופשה הללו ועבודת הוועדות, כיוון שוועדת הכנסת אחראית על העבודה השוטפת של הוועדות, ומכיוון שבכנס האחרון היתה פגרה ומלחמה, ולא הגבלנו לא את המליאה שכינסנו אותה אחת לשבוע,  וגם לא סדר יום הוועדות, ויתרה מזו יש לנו בחופש חנוכה ועדות לא מעטות שיצטרכו לדון בסוגיית חוק התקציב,  והרי שהם יעבדו ממילא בחנוכה לפי הצורך. יותר מזה, אני  גם מתכוונת כניסוי,  ואני אבקש את  אישורכם לכך, להנהיג מצב שבו בחופשת חנוכה הוועדות של הכנסת יפעלו באופן רגיל, ללא הגבלה של ועדת הכנסת. בסופה של הפגרה בחנוכה, אני אקח את סדר יום הוועדות,  אני אבדוק אותן אחורנית. להבא  אני אביא לכם את  ההצעה שהיתה באופן ממוצע. זאת ההערה שלי. חבר הכנסת פרוש, בבקשה.</w:t>
      </w:r>
    </w:p>
    <w:p w14:paraId="5D0EAFB6" w14:textId="77777777" w:rsidR="00066D98" w:rsidRPr="00066D98" w:rsidRDefault="00066D98" w:rsidP="00066D98">
      <w:pPr>
        <w:bidi/>
        <w:rPr>
          <w:rFonts w:cs="David" w:hint="cs"/>
          <w:rtl/>
        </w:rPr>
      </w:pPr>
    </w:p>
    <w:p w14:paraId="1777CA30" w14:textId="77777777" w:rsidR="00066D98" w:rsidRPr="00066D98" w:rsidRDefault="00066D98" w:rsidP="00066D98">
      <w:pPr>
        <w:bidi/>
        <w:rPr>
          <w:rFonts w:cs="David" w:hint="cs"/>
          <w:u w:val="single"/>
          <w:rtl/>
        </w:rPr>
      </w:pPr>
      <w:r w:rsidRPr="00066D98">
        <w:rPr>
          <w:rFonts w:cs="David" w:hint="cs"/>
          <w:u w:val="single"/>
          <w:rtl/>
        </w:rPr>
        <w:t>מאיר פרוש:</w:t>
      </w:r>
    </w:p>
    <w:p w14:paraId="69944A95" w14:textId="77777777" w:rsidR="00066D98" w:rsidRPr="00066D98" w:rsidRDefault="00066D98" w:rsidP="00066D98">
      <w:pPr>
        <w:bidi/>
        <w:rPr>
          <w:rFonts w:cs="David" w:hint="cs"/>
          <w:u w:val="single"/>
        </w:rPr>
      </w:pPr>
    </w:p>
    <w:p w14:paraId="78FE2A57" w14:textId="77777777" w:rsidR="00066D98" w:rsidRPr="00066D98" w:rsidRDefault="00066D98" w:rsidP="00066D98">
      <w:pPr>
        <w:bidi/>
        <w:rPr>
          <w:rFonts w:cs="David" w:hint="cs"/>
          <w:rtl/>
        </w:rPr>
      </w:pPr>
      <w:r w:rsidRPr="00066D98">
        <w:rPr>
          <w:rFonts w:cs="David" w:hint="cs"/>
          <w:rtl/>
        </w:rPr>
        <w:tab/>
        <w:t xml:space="preserve"> מזכיר הכנסת אמר שלפי החוק והתקנון צריכים לעבוד 8 חודשים, וההצעה המונחת פה היא על יותר מ-8 חודשים, כך  שאני נרגעתי שאני לא מנסה לבקש משהו כאילו נגד החוק.  אני ממש לא מבין מדוע את כל כך סגורה בהצעה הזאת.  אני לא אדבר על שום דבר, אלא  על  רק דבר אחד, אנחנו יהודים,  אנחנו בכנסת ישראל, ההלכה  גם אוסרת לעבוד בערב תשעה באב מחצות.  גם חבר הכנסת נסים זאב כחובש כיפה אומר לך את זה,  גם אורי אריאל כחובש כיפה, וגם אני כחובש כיפה  אומר לך. זה לא  עניין שאם רוצים אז  בין כה וכה הולכים. מותר  לנו לבקש  ממך שבערב תשעה באב לא יסיימו בשעה 16:00.  אני כבר בסדר עם החוק אז מה הבעיה? אתם כל כך סגורים בהצעה הזאת ואולי יש  לכם משהו שאנחנו לא יכולים לדעת עליו. יש עוד הערות, אבל אי אפשר כבר  לדבר. </w:t>
      </w:r>
    </w:p>
    <w:p w14:paraId="49AB413E" w14:textId="77777777" w:rsidR="00066D98" w:rsidRPr="00066D98" w:rsidRDefault="00066D98" w:rsidP="00066D98">
      <w:pPr>
        <w:bidi/>
        <w:rPr>
          <w:rFonts w:cs="David" w:hint="cs"/>
          <w:rtl/>
        </w:rPr>
      </w:pPr>
    </w:p>
    <w:p w14:paraId="49F2C841" w14:textId="77777777" w:rsidR="00066D98" w:rsidRPr="00066D98" w:rsidRDefault="00066D98" w:rsidP="00066D98">
      <w:pPr>
        <w:bidi/>
        <w:rPr>
          <w:rFonts w:cs="David" w:hint="cs"/>
          <w:rtl/>
        </w:rPr>
      </w:pPr>
      <w:r w:rsidRPr="00066D98">
        <w:rPr>
          <w:rFonts w:cs="David" w:hint="cs"/>
          <w:rtl/>
        </w:rPr>
        <w:tab/>
        <w:t xml:space="preserve">למה אתם סגורים בהצעה שלכם? אני לא חושב שצריך לסיים בו' ניסן, אריה האן אמר עכשיו שזה כבר ב' ניסן, אם אני  עברתי כבר את ה- 8 חודשים.  אני עובד גם כשאני לא בכנסת. </w:t>
      </w:r>
    </w:p>
    <w:p w14:paraId="01F95290" w14:textId="77777777" w:rsidR="00066D98" w:rsidRPr="00066D98" w:rsidRDefault="00066D98" w:rsidP="00066D98">
      <w:pPr>
        <w:bidi/>
        <w:rPr>
          <w:rFonts w:cs="David" w:hint="cs"/>
          <w:rtl/>
        </w:rPr>
      </w:pPr>
    </w:p>
    <w:p w14:paraId="54E115D5" w14:textId="77777777" w:rsidR="00066D98" w:rsidRPr="00066D98" w:rsidRDefault="00066D98" w:rsidP="00066D98">
      <w:pPr>
        <w:bidi/>
        <w:ind w:firstLine="567"/>
        <w:rPr>
          <w:rFonts w:cs="David" w:hint="cs"/>
          <w:rtl/>
        </w:rPr>
      </w:pPr>
      <w:r w:rsidRPr="00066D98">
        <w:rPr>
          <w:rFonts w:cs="David" w:hint="cs"/>
          <w:rtl/>
        </w:rPr>
        <w:t xml:space="preserve">למה אתם מתחילים אחרי ל"ג בעומר, למה  אי אפשר להתחיל מייד אחרי יום העצמאות? יש לכם סיבות אחרות שאנחנו לא יודעים עליהם. </w:t>
      </w:r>
    </w:p>
    <w:p w14:paraId="5A0F7D12" w14:textId="77777777" w:rsidR="00066D98" w:rsidRPr="00066D98" w:rsidRDefault="00066D98" w:rsidP="00066D98">
      <w:pPr>
        <w:bidi/>
        <w:rPr>
          <w:rFonts w:cs="David" w:hint="cs"/>
          <w:rtl/>
        </w:rPr>
      </w:pPr>
    </w:p>
    <w:p w14:paraId="1F3E1394" w14:textId="77777777" w:rsidR="00066D98" w:rsidRPr="00066D98" w:rsidRDefault="00066D98" w:rsidP="00066D98">
      <w:pPr>
        <w:bidi/>
        <w:rPr>
          <w:rFonts w:cs="David" w:hint="cs"/>
          <w:rtl/>
        </w:rPr>
      </w:pPr>
      <w:r w:rsidRPr="00066D98">
        <w:rPr>
          <w:rFonts w:cs="David" w:hint="cs"/>
          <w:u w:val="single"/>
          <w:rtl/>
        </w:rPr>
        <w:t>היו"ר רוחמה אברהם:</w:t>
      </w:r>
    </w:p>
    <w:p w14:paraId="2B81C7CB" w14:textId="77777777" w:rsidR="00066D98" w:rsidRPr="00066D98" w:rsidRDefault="00066D98" w:rsidP="00066D98">
      <w:pPr>
        <w:bidi/>
        <w:rPr>
          <w:rFonts w:cs="David" w:hint="cs"/>
          <w:rtl/>
        </w:rPr>
      </w:pPr>
    </w:p>
    <w:p w14:paraId="2CDA84F9" w14:textId="77777777" w:rsidR="00066D98" w:rsidRPr="00066D98" w:rsidRDefault="00066D98" w:rsidP="00066D98">
      <w:pPr>
        <w:bidi/>
        <w:rPr>
          <w:rFonts w:cs="David" w:hint="cs"/>
          <w:rtl/>
        </w:rPr>
      </w:pPr>
      <w:r w:rsidRPr="00066D98">
        <w:rPr>
          <w:rFonts w:cs="David" w:hint="cs"/>
          <w:rtl/>
        </w:rPr>
        <w:tab/>
        <w:t xml:space="preserve"> אין לנו סיבות אחרות. חבר הכנסת פרוש הוא לא חבר כנסת חדש. </w:t>
      </w:r>
    </w:p>
    <w:p w14:paraId="562C1035" w14:textId="77777777" w:rsidR="00066D98" w:rsidRPr="00066D98" w:rsidRDefault="00066D98" w:rsidP="00066D98">
      <w:pPr>
        <w:bidi/>
        <w:rPr>
          <w:rFonts w:cs="David" w:hint="cs"/>
          <w:rtl/>
        </w:rPr>
      </w:pPr>
    </w:p>
    <w:p w14:paraId="7376B397" w14:textId="77777777" w:rsidR="00066D98" w:rsidRPr="00066D98" w:rsidRDefault="00066D98" w:rsidP="00066D98">
      <w:pPr>
        <w:bidi/>
        <w:rPr>
          <w:rFonts w:cs="David" w:hint="cs"/>
          <w:u w:val="single"/>
          <w:rtl/>
        </w:rPr>
      </w:pPr>
      <w:r w:rsidRPr="00066D98">
        <w:rPr>
          <w:rFonts w:cs="David" w:hint="cs"/>
          <w:u w:val="single"/>
          <w:rtl/>
        </w:rPr>
        <w:t>מאיר פרוש:</w:t>
      </w:r>
    </w:p>
    <w:p w14:paraId="2BD4AF1A" w14:textId="77777777" w:rsidR="00066D98" w:rsidRPr="00066D98" w:rsidRDefault="00066D98" w:rsidP="00066D98">
      <w:pPr>
        <w:bidi/>
        <w:rPr>
          <w:rFonts w:cs="David"/>
          <w:rtl/>
        </w:rPr>
      </w:pPr>
    </w:p>
    <w:p w14:paraId="194E4D0B" w14:textId="77777777" w:rsidR="00066D98" w:rsidRPr="00066D98" w:rsidRDefault="00066D98" w:rsidP="00066D98">
      <w:pPr>
        <w:bidi/>
        <w:ind w:firstLine="567"/>
        <w:rPr>
          <w:rFonts w:cs="David" w:hint="cs"/>
          <w:rtl/>
        </w:rPr>
      </w:pPr>
      <w:r w:rsidRPr="00066D98">
        <w:rPr>
          <w:rFonts w:cs="David" w:hint="cs"/>
          <w:rtl/>
        </w:rPr>
        <w:t xml:space="preserve">תשעה באב זה דבר עקרוני. אתם סגורים בהצעה הזאת, אבל  כל חובש כיפה,  כל מי ששומר מסורת,  יגיד לך. את לא יכולה לשמוע שמציעים לך הצעה אחרת.  </w:t>
      </w:r>
    </w:p>
    <w:p w14:paraId="6BEE553E" w14:textId="77777777" w:rsidR="00066D98" w:rsidRPr="00066D98" w:rsidRDefault="00066D98" w:rsidP="00066D98">
      <w:pPr>
        <w:bidi/>
        <w:rPr>
          <w:rFonts w:cs="David" w:hint="cs"/>
          <w:rtl/>
        </w:rPr>
      </w:pPr>
    </w:p>
    <w:p w14:paraId="314918D8"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5C4AF0E8" w14:textId="77777777" w:rsidR="00066D98" w:rsidRPr="00066D98" w:rsidRDefault="00066D98" w:rsidP="00066D98">
      <w:pPr>
        <w:bidi/>
        <w:rPr>
          <w:rFonts w:cs="David" w:hint="cs"/>
          <w:rtl/>
        </w:rPr>
      </w:pPr>
    </w:p>
    <w:p w14:paraId="4208D756" w14:textId="77777777" w:rsidR="00066D98" w:rsidRPr="00066D98" w:rsidRDefault="00066D98" w:rsidP="00066D98">
      <w:pPr>
        <w:bidi/>
        <w:rPr>
          <w:rFonts w:cs="David" w:hint="cs"/>
          <w:rtl/>
        </w:rPr>
      </w:pPr>
      <w:r w:rsidRPr="00066D98">
        <w:rPr>
          <w:rFonts w:cs="David" w:hint="cs"/>
          <w:rtl/>
        </w:rPr>
        <w:tab/>
        <w:t>חבר הכנסת פרוש,  אתה לא חבר כנסת חדש.  אתה יודע שבדרך כלל מזכירות הכנסת מנסה להתנהל באופן הכי הוגן שיכול להיות. בדרך כלל יש מה שנהוג על פי תקנות, ויש מה שנהוג על-פי  מסורת.   כאשר המזכירות בהנחיית היושבת ראש מביאה הצעה כזאת היא  מתבססת על שנים עברו.</w:t>
      </w:r>
    </w:p>
    <w:p w14:paraId="6839DD06" w14:textId="77777777" w:rsidR="00066D98" w:rsidRPr="00066D98" w:rsidRDefault="00066D98" w:rsidP="00066D98">
      <w:pPr>
        <w:bidi/>
        <w:rPr>
          <w:rFonts w:cs="David" w:hint="cs"/>
          <w:rtl/>
        </w:rPr>
      </w:pPr>
    </w:p>
    <w:p w14:paraId="0EE126C5" w14:textId="77777777" w:rsidR="00066D98" w:rsidRPr="00066D98" w:rsidRDefault="00066D98" w:rsidP="00066D98">
      <w:pPr>
        <w:bidi/>
        <w:rPr>
          <w:rFonts w:cs="David" w:hint="cs"/>
          <w:u w:val="single"/>
          <w:rtl/>
        </w:rPr>
      </w:pPr>
      <w:r w:rsidRPr="00066D98">
        <w:rPr>
          <w:rFonts w:cs="David" w:hint="cs"/>
          <w:u w:val="single"/>
          <w:rtl/>
        </w:rPr>
        <w:t>מאיר פרוש:</w:t>
      </w:r>
    </w:p>
    <w:p w14:paraId="6E990325" w14:textId="77777777" w:rsidR="00066D98" w:rsidRPr="00066D98" w:rsidRDefault="00066D98" w:rsidP="00066D98">
      <w:pPr>
        <w:bidi/>
        <w:rPr>
          <w:rFonts w:cs="David" w:hint="cs"/>
          <w:u w:val="single"/>
        </w:rPr>
      </w:pPr>
    </w:p>
    <w:p w14:paraId="7F1A8964" w14:textId="77777777" w:rsidR="00066D98" w:rsidRPr="00066D98" w:rsidRDefault="00066D98" w:rsidP="00066D98">
      <w:pPr>
        <w:bidi/>
        <w:rPr>
          <w:rFonts w:cs="David" w:hint="cs"/>
          <w:rtl/>
        </w:rPr>
      </w:pPr>
      <w:r w:rsidRPr="00066D98">
        <w:rPr>
          <w:rFonts w:cs="David" w:hint="cs"/>
          <w:rtl/>
        </w:rPr>
        <w:tab/>
        <w:t>זה לא מדויק.</w:t>
      </w:r>
    </w:p>
    <w:p w14:paraId="3815B159" w14:textId="77777777" w:rsidR="00066D98" w:rsidRPr="00066D98" w:rsidRDefault="00066D98" w:rsidP="00066D98">
      <w:pPr>
        <w:bidi/>
        <w:rPr>
          <w:rFonts w:cs="David" w:hint="cs"/>
          <w:rtl/>
        </w:rPr>
      </w:pPr>
    </w:p>
    <w:p w14:paraId="33416C17"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6FDC7024" w14:textId="77777777" w:rsidR="00066D98" w:rsidRPr="00066D98" w:rsidRDefault="00066D98" w:rsidP="00066D98">
      <w:pPr>
        <w:bidi/>
        <w:rPr>
          <w:rFonts w:cs="David"/>
          <w:rtl/>
        </w:rPr>
      </w:pPr>
    </w:p>
    <w:p w14:paraId="76C70159"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אין בהצעתכם שום התייחסות - אולי אין צורך - לחגי הנוצרים והמוסלמים.</w:t>
      </w:r>
    </w:p>
    <w:p w14:paraId="4B8B9F4E" w14:textId="77777777" w:rsidR="00066D98" w:rsidRPr="00066D98" w:rsidRDefault="00066D98" w:rsidP="00066D98">
      <w:pPr>
        <w:bidi/>
        <w:rPr>
          <w:rFonts w:cs="David" w:hint="cs"/>
          <w:rtl/>
        </w:rPr>
      </w:pPr>
    </w:p>
    <w:p w14:paraId="466B436F" w14:textId="77777777" w:rsidR="00066D98" w:rsidRPr="00066D98" w:rsidRDefault="00066D98" w:rsidP="00066D98">
      <w:pPr>
        <w:bidi/>
        <w:rPr>
          <w:rFonts w:cs="David" w:hint="cs"/>
          <w:u w:val="single"/>
          <w:rtl/>
        </w:rPr>
      </w:pPr>
      <w:r w:rsidRPr="00066D98">
        <w:rPr>
          <w:rFonts w:cs="David" w:hint="cs"/>
          <w:u w:val="single"/>
          <w:rtl/>
        </w:rPr>
        <w:t>מזכיר הכנסת אריה האן:</w:t>
      </w:r>
    </w:p>
    <w:p w14:paraId="1C06D9D6" w14:textId="77777777" w:rsidR="00066D98" w:rsidRPr="00066D98" w:rsidRDefault="00066D98" w:rsidP="00066D98">
      <w:pPr>
        <w:bidi/>
        <w:rPr>
          <w:rFonts w:cs="David" w:hint="cs"/>
          <w:rtl/>
        </w:rPr>
      </w:pPr>
    </w:p>
    <w:p w14:paraId="4DDF986B" w14:textId="77777777" w:rsidR="00066D98" w:rsidRPr="00066D98" w:rsidRDefault="00066D98" w:rsidP="00066D98">
      <w:pPr>
        <w:bidi/>
        <w:rPr>
          <w:rFonts w:cs="David" w:hint="cs"/>
          <w:rtl/>
        </w:rPr>
      </w:pPr>
      <w:r w:rsidRPr="00066D98">
        <w:rPr>
          <w:rFonts w:cs="David" w:hint="cs"/>
          <w:rtl/>
        </w:rPr>
        <w:tab/>
        <w:t xml:space="preserve"> אין צורך, אף פעם לא היה. תמיד היה נהוג שברמדאן לא היו הצבעות - יש כללים לזה.</w:t>
      </w:r>
    </w:p>
    <w:p w14:paraId="15E72B1F" w14:textId="77777777" w:rsidR="00066D98" w:rsidRPr="00066D98" w:rsidRDefault="00066D98" w:rsidP="00066D98">
      <w:pPr>
        <w:bidi/>
        <w:rPr>
          <w:rFonts w:cs="David" w:hint="cs"/>
          <w:rtl/>
        </w:rPr>
      </w:pPr>
    </w:p>
    <w:p w14:paraId="606E0D77"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790779D3" w14:textId="77777777" w:rsidR="00066D98" w:rsidRPr="00066D98" w:rsidRDefault="00066D98" w:rsidP="00066D98">
      <w:pPr>
        <w:bidi/>
        <w:rPr>
          <w:rFonts w:cs="David"/>
          <w:rtl/>
        </w:rPr>
      </w:pPr>
    </w:p>
    <w:p w14:paraId="2ED98D90"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אם כך, בסדר.</w:t>
      </w:r>
    </w:p>
    <w:p w14:paraId="6B18952B" w14:textId="77777777" w:rsidR="00066D98" w:rsidRPr="00066D98" w:rsidRDefault="00066D98" w:rsidP="00066D98">
      <w:pPr>
        <w:bidi/>
        <w:rPr>
          <w:rFonts w:cs="David" w:hint="cs"/>
          <w:rtl/>
        </w:rPr>
      </w:pPr>
    </w:p>
    <w:p w14:paraId="291F73E1" w14:textId="77777777" w:rsidR="00066D98" w:rsidRPr="00066D98" w:rsidRDefault="00066D98" w:rsidP="00066D98">
      <w:pPr>
        <w:bidi/>
        <w:rPr>
          <w:rFonts w:cs="David" w:hint="cs"/>
          <w:rtl/>
        </w:rPr>
      </w:pPr>
      <w:r w:rsidRPr="00066D98">
        <w:rPr>
          <w:rFonts w:cs="David" w:hint="cs"/>
          <w:u w:val="single"/>
          <w:rtl/>
        </w:rPr>
        <w:t>מזכיר הכנסת אריה האן:</w:t>
      </w:r>
    </w:p>
    <w:p w14:paraId="36AD4FE3" w14:textId="77777777" w:rsidR="00066D98" w:rsidRPr="00066D98" w:rsidRDefault="00066D98" w:rsidP="00066D98">
      <w:pPr>
        <w:bidi/>
        <w:rPr>
          <w:rFonts w:cs="David" w:hint="cs"/>
          <w:rtl/>
        </w:rPr>
      </w:pPr>
    </w:p>
    <w:p w14:paraId="31DE8671" w14:textId="77777777" w:rsidR="00066D98" w:rsidRPr="00066D98" w:rsidRDefault="00066D98" w:rsidP="00066D98">
      <w:pPr>
        <w:bidi/>
        <w:rPr>
          <w:rFonts w:cs="David" w:hint="cs"/>
          <w:rtl/>
        </w:rPr>
      </w:pPr>
      <w:r w:rsidRPr="00066D98">
        <w:rPr>
          <w:rFonts w:cs="David" w:hint="cs"/>
          <w:rtl/>
        </w:rPr>
        <w:tab/>
        <w:t>אם מותר לי לענות  לרב פרוש - - -</w:t>
      </w:r>
    </w:p>
    <w:p w14:paraId="40D861C3" w14:textId="77777777" w:rsidR="00066D98" w:rsidRPr="00066D98" w:rsidRDefault="00066D98" w:rsidP="00066D98">
      <w:pPr>
        <w:bidi/>
        <w:rPr>
          <w:rFonts w:cs="David" w:hint="cs"/>
          <w:u w:val="single"/>
          <w:rtl/>
        </w:rPr>
      </w:pPr>
    </w:p>
    <w:p w14:paraId="482B3EF8" w14:textId="77777777" w:rsidR="00066D98" w:rsidRPr="00066D98" w:rsidRDefault="00066D98" w:rsidP="00066D98">
      <w:pPr>
        <w:bidi/>
        <w:rPr>
          <w:rFonts w:cs="David" w:hint="cs"/>
          <w:u w:val="single"/>
          <w:rtl/>
        </w:rPr>
      </w:pPr>
      <w:r w:rsidRPr="00066D98">
        <w:rPr>
          <w:rFonts w:cs="David" w:hint="cs"/>
          <w:u w:val="single"/>
          <w:rtl/>
        </w:rPr>
        <w:t>מאיר פרוש:</w:t>
      </w:r>
    </w:p>
    <w:p w14:paraId="3E1B94B9" w14:textId="77777777" w:rsidR="00066D98" w:rsidRPr="00066D98" w:rsidRDefault="00066D98" w:rsidP="00066D98">
      <w:pPr>
        <w:bidi/>
        <w:rPr>
          <w:rFonts w:cs="David" w:hint="cs"/>
          <w:u w:val="single"/>
        </w:rPr>
      </w:pPr>
    </w:p>
    <w:p w14:paraId="432554E0" w14:textId="77777777" w:rsidR="00066D98" w:rsidRPr="00066D98" w:rsidRDefault="00066D98" w:rsidP="00066D98">
      <w:pPr>
        <w:bidi/>
        <w:rPr>
          <w:rFonts w:cs="David" w:hint="cs"/>
          <w:rtl/>
        </w:rPr>
      </w:pPr>
      <w:r w:rsidRPr="00066D98">
        <w:rPr>
          <w:rFonts w:cs="David" w:hint="cs"/>
          <w:rtl/>
        </w:rPr>
        <w:tab/>
        <w:t>אם אתה עונה,  תענה לי  גם על ו' ניסן.</w:t>
      </w:r>
    </w:p>
    <w:p w14:paraId="0A35DCC9" w14:textId="77777777" w:rsidR="00066D98" w:rsidRPr="00066D98" w:rsidRDefault="00066D98" w:rsidP="00066D98">
      <w:pPr>
        <w:bidi/>
        <w:rPr>
          <w:rFonts w:cs="David" w:hint="cs"/>
          <w:u w:val="single"/>
          <w:rtl/>
        </w:rPr>
      </w:pPr>
    </w:p>
    <w:p w14:paraId="4F63C277" w14:textId="77777777" w:rsidR="00066D98" w:rsidRPr="00066D98" w:rsidRDefault="00066D98" w:rsidP="00066D98">
      <w:pPr>
        <w:bidi/>
        <w:rPr>
          <w:rFonts w:cs="David" w:hint="cs"/>
          <w:rtl/>
        </w:rPr>
      </w:pPr>
      <w:r w:rsidRPr="00066D98">
        <w:rPr>
          <w:rFonts w:cs="David" w:hint="cs"/>
          <w:u w:val="single"/>
          <w:rtl/>
        </w:rPr>
        <w:t>זהבה גלאון:</w:t>
      </w:r>
    </w:p>
    <w:p w14:paraId="412838F4" w14:textId="77777777" w:rsidR="00066D98" w:rsidRPr="00066D98" w:rsidRDefault="00066D98" w:rsidP="00066D98">
      <w:pPr>
        <w:bidi/>
        <w:rPr>
          <w:rFonts w:cs="David" w:hint="cs"/>
          <w:rtl/>
        </w:rPr>
      </w:pPr>
    </w:p>
    <w:p w14:paraId="3F1DCDCB" w14:textId="77777777" w:rsidR="00066D98" w:rsidRPr="00066D98" w:rsidRDefault="00066D98" w:rsidP="00066D98">
      <w:pPr>
        <w:bidi/>
        <w:rPr>
          <w:rFonts w:cs="David" w:hint="cs"/>
          <w:rtl/>
        </w:rPr>
      </w:pPr>
      <w:r w:rsidRPr="00066D98">
        <w:rPr>
          <w:rFonts w:cs="David" w:hint="cs"/>
          <w:rtl/>
        </w:rPr>
        <w:tab/>
        <w:t xml:space="preserve"> קשה לחשוד בי שאני צמה בתשעה באב. הרבה מאוד פעמים במהלך 50 השנה האחרונות תשעה באב נפל בימים שלא היתה מליאה. זה דבר שלא התחשבו בו, ממילא אלו ימים שאנשים בבית. אני בעד לקבל הצעתך כמסגרת כללית ולאשר אותה,  אבל  צריך לראות מה עושים כשיוצא משהו טיפה גבולי.  זאת הצעה של היושבת ראש עם כל ההערכה שיש לי,  אבל  עדיין זה  לא תורה למשה מסיני.  אפשר לעשות בה שינויים קטנים בעניין הנקודתי הזה בלבד של תשעה באב. על מה אנחנו רבים?</w:t>
      </w:r>
      <w:r w:rsidRPr="00066D98">
        <w:rPr>
          <w:rFonts w:cs="David" w:hint="cs"/>
        </w:rPr>
        <w:t xml:space="preserve"> </w:t>
      </w:r>
      <w:r w:rsidRPr="00066D98">
        <w:rPr>
          <w:rFonts w:cs="David" w:hint="cs"/>
          <w:rtl/>
        </w:rPr>
        <w:t xml:space="preserve"> על שעתיים? נתפשר בזה.</w:t>
      </w:r>
    </w:p>
    <w:p w14:paraId="756CC6D3" w14:textId="77777777" w:rsidR="00066D98" w:rsidRPr="00066D98" w:rsidRDefault="00066D98" w:rsidP="00066D98">
      <w:pPr>
        <w:bidi/>
        <w:rPr>
          <w:rFonts w:cs="David" w:hint="cs"/>
          <w:rtl/>
        </w:rPr>
      </w:pPr>
    </w:p>
    <w:p w14:paraId="691483F0" w14:textId="77777777" w:rsidR="00066D98" w:rsidRPr="00066D98" w:rsidRDefault="00066D98" w:rsidP="00066D98">
      <w:pPr>
        <w:pStyle w:val="Heading5"/>
        <w:jc w:val="left"/>
        <w:rPr>
          <w:rFonts w:hint="cs"/>
          <w:rtl/>
        </w:rPr>
      </w:pPr>
      <w:r w:rsidRPr="00066D98">
        <w:rPr>
          <w:rFonts w:hint="cs"/>
          <w:u w:val="single"/>
          <w:rtl/>
        </w:rPr>
        <w:t>אביגדור יצחקי:</w:t>
      </w:r>
    </w:p>
    <w:p w14:paraId="53166E9F" w14:textId="77777777" w:rsidR="00066D98" w:rsidRPr="00066D98" w:rsidRDefault="00066D98" w:rsidP="00066D98">
      <w:pPr>
        <w:pStyle w:val="Heading5"/>
        <w:jc w:val="left"/>
        <w:rPr>
          <w:rFonts w:hint="cs"/>
          <w:rtl/>
        </w:rPr>
      </w:pPr>
    </w:p>
    <w:p w14:paraId="1E9E9AD6" w14:textId="77777777" w:rsidR="00066D98" w:rsidRPr="00066D98" w:rsidRDefault="00066D98" w:rsidP="00066D98">
      <w:pPr>
        <w:bidi/>
        <w:rPr>
          <w:rFonts w:cs="David" w:hint="cs"/>
          <w:rtl/>
        </w:rPr>
      </w:pPr>
      <w:r w:rsidRPr="00066D98">
        <w:rPr>
          <w:rFonts w:cs="David" w:hint="cs"/>
          <w:rtl/>
        </w:rPr>
        <w:tab/>
        <w:t xml:space="preserve"> אני מסכים איתך.</w:t>
      </w:r>
    </w:p>
    <w:p w14:paraId="45A6CBC0" w14:textId="77777777" w:rsidR="00066D98" w:rsidRPr="00066D98" w:rsidRDefault="00066D98" w:rsidP="00066D98">
      <w:pPr>
        <w:bidi/>
        <w:rPr>
          <w:rFonts w:cs="David" w:hint="cs"/>
          <w:rtl/>
        </w:rPr>
      </w:pPr>
    </w:p>
    <w:p w14:paraId="2AE34D95" w14:textId="77777777" w:rsidR="00066D98" w:rsidRPr="00066D98" w:rsidRDefault="00066D98" w:rsidP="00066D98">
      <w:pPr>
        <w:bidi/>
        <w:rPr>
          <w:rFonts w:cs="David" w:hint="cs"/>
          <w:rtl/>
        </w:rPr>
      </w:pPr>
      <w:r w:rsidRPr="00066D98">
        <w:rPr>
          <w:rFonts w:cs="David" w:hint="cs"/>
          <w:u w:val="single"/>
          <w:rtl/>
        </w:rPr>
        <w:t>נסים זאב:</w:t>
      </w:r>
    </w:p>
    <w:p w14:paraId="6D2415E2" w14:textId="77777777" w:rsidR="00066D98" w:rsidRPr="00066D98" w:rsidRDefault="00066D98" w:rsidP="00066D98">
      <w:pPr>
        <w:bidi/>
        <w:rPr>
          <w:rFonts w:cs="David" w:hint="cs"/>
          <w:rtl/>
        </w:rPr>
      </w:pPr>
    </w:p>
    <w:p w14:paraId="1C686741" w14:textId="77777777" w:rsidR="00066D98" w:rsidRPr="00066D98" w:rsidRDefault="00066D98" w:rsidP="00066D98">
      <w:pPr>
        <w:bidi/>
        <w:rPr>
          <w:rFonts w:cs="David" w:hint="cs"/>
          <w:rtl/>
        </w:rPr>
      </w:pPr>
      <w:r w:rsidRPr="00066D98">
        <w:rPr>
          <w:rFonts w:cs="David" w:hint="cs"/>
          <w:rtl/>
        </w:rPr>
        <w:tab/>
        <w:t xml:space="preserve"> ההצעה שמונחת בפנינו היא </w:t>
      </w:r>
      <w:r w:rsidRPr="00066D98">
        <w:rPr>
          <w:rFonts w:cs="David"/>
        </w:rPr>
        <w:t xml:space="preserve">fair enough </w:t>
      </w:r>
      <w:r w:rsidRPr="00066D98">
        <w:rPr>
          <w:rFonts w:cs="David" w:hint="cs"/>
          <w:rtl/>
        </w:rPr>
        <w:t>.  אני חושב שצריך לסיים ב-13:00 בגלל הבעיה של חצות, אפשר שזה יהיה שעה אחת קודם. מי שרוצה להחמיר על עצמו ולבוא לכנסת, הכנסת פתוחה והוא יכול  לבוא מתי שרוצה.</w:t>
      </w:r>
    </w:p>
    <w:p w14:paraId="6C4DEEAB" w14:textId="77777777" w:rsidR="00066D98" w:rsidRPr="00066D98" w:rsidRDefault="00066D98" w:rsidP="00066D98">
      <w:pPr>
        <w:bidi/>
        <w:rPr>
          <w:rFonts w:cs="David" w:hint="cs"/>
          <w:rtl/>
        </w:rPr>
      </w:pPr>
    </w:p>
    <w:p w14:paraId="04CA0FF5" w14:textId="77777777" w:rsidR="00066D98" w:rsidRPr="00066D98" w:rsidRDefault="00066D98" w:rsidP="00066D98">
      <w:pPr>
        <w:bidi/>
        <w:rPr>
          <w:rFonts w:cs="David" w:hint="cs"/>
          <w:u w:val="single"/>
          <w:rtl/>
        </w:rPr>
      </w:pPr>
      <w:r w:rsidRPr="00066D98">
        <w:rPr>
          <w:rFonts w:cs="David" w:hint="cs"/>
          <w:u w:val="single"/>
          <w:rtl/>
        </w:rPr>
        <w:t>מאיר פרוש:</w:t>
      </w:r>
    </w:p>
    <w:p w14:paraId="56D2EAF7" w14:textId="77777777" w:rsidR="00066D98" w:rsidRPr="00066D98" w:rsidRDefault="00066D98" w:rsidP="00066D98">
      <w:pPr>
        <w:bidi/>
        <w:rPr>
          <w:rFonts w:cs="David" w:hint="cs"/>
          <w:u w:val="single"/>
        </w:rPr>
      </w:pPr>
    </w:p>
    <w:p w14:paraId="748CF213" w14:textId="77777777" w:rsidR="00066D98" w:rsidRPr="00066D98" w:rsidRDefault="00066D98" w:rsidP="00066D98">
      <w:pPr>
        <w:bidi/>
        <w:rPr>
          <w:rFonts w:cs="David" w:hint="cs"/>
          <w:rtl/>
        </w:rPr>
      </w:pPr>
      <w:r w:rsidRPr="00066D98">
        <w:rPr>
          <w:rFonts w:cs="David" w:hint="cs"/>
          <w:rtl/>
        </w:rPr>
        <w:tab/>
        <w:t>אריה האן,  תענה לי על ו' ניסן. למה אתם מתחילים בל"ג בעומר ולא קודם?</w:t>
      </w:r>
    </w:p>
    <w:p w14:paraId="5E2FB5C4" w14:textId="77777777" w:rsidR="00066D98" w:rsidRPr="00066D98" w:rsidRDefault="00066D98" w:rsidP="00066D98">
      <w:pPr>
        <w:bidi/>
        <w:rPr>
          <w:rFonts w:cs="David" w:hint="cs"/>
          <w:rtl/>
        </w:rPr>
      </w:pPr>
    </w:p>
    <w:p w14:paraId="675D0B93" w14:textId="77777777" w:rsidR="00066D98" w:rsidRPr="00066D98" w:rsidRDefault="00066D98" w:rsidP="00066D98">
      <w:pPr>
        <w:bidi/>
        <w:rPr>
          <w:rFonts w:cs="David" w:hint="cs"/>
          <w:rtl/>
        </w:rPr>
      </w:pPr>
      <w:r w:rsidRPr="00066D98">
        <w:rPr>
          <w:rFonts w:cs="David" w:hint="cs"/>
          <w:u w:val="single"/>
          <w:rtl/>
        </w:rPr>
        <w:t>מזכיר הכנסת אריה האן:</w:t>
      </w:r>
    </w:p>
    <w:p w14:paraId="7791EB67" w14:textId="77777777" w:rsidR="00066D98" w:rsidRPr="00066D98" w:rsidRDefault="00066D98" w:rsidP="00066D98">
      <w:pPr>
        <w:bidi/>
        <w:rPr>
          <w:rFonts w:cs="David" w:hint="cs"/>
          <w:rtl/>
        </w:rPr>
      </w:pPr>
    </w:p>
    <w:p w14:paraId="3400C8ED" w14:textId="77777777" w:rsidR="00066D98" w:rsidRPr="00066D98" w:rsidRDefault="00066D98" w:rsidP="00066D98">
      <w:pPr>
        <w:bidi/>
        <w:rPr>
          <w:rFonts w:cs="David" w:hint="cs"/>
          <w:rtl/>
        </w:rPr>
      </w:pPr>
      <w:r w:rsidRPr="00066D98">
        <w:rPr>
          <w:rFonts w:cs="David" w:hint="cs"/>
          <w:rtl/>
        </w:rPr>
        <w:tab/>
        <w:t xml:space="preserve"> ו' ניסן זה ב' ניסן כפי שאתה יודע. </w:t>
      </w:r>
    </w:p>
    <w:p w14:paraId="1D290557" w14:textId="77777777" w:rsidR="00066D98" w:rsidRPr="00066D98" w:rsidRDefault="00066D98" w:rsidP="00066D98">
      <w:pPr>
        <w:bidi/>
        <w:rPr>
          <w:rFonts w:cs="David" w:hint="cs"/>
          <w:rtl/>
        </w:rPr>
      </w:pPr>
    </w:p>
    <w:p w14:paraId="49BE9AE5" w14:textId="77777777" w:rsidR="00066D98" w:rsidRPr="00066D98" w:rsidRDefault="00066D98" w:rsidP="00066D98">
      <w:pPr>
        <w:bidi/>
        <w:rPr>
          <w:rFonts w:cs="David" w:hint="cs"/>
          <w:u w:val="single"/>
          <w:rtl/>
        </w:rPr>
      </w:pPr>
      <w:r w:rsidRPr="00066D98">
        <w:rPr>
          <w:rFonts w:cs="David" w:hint="cs"/>
          <w:u w:val="single"/>
          <w:rtl/>
        </w:rPr>
        <w:t>מאיר פרוש:</w:t>
      </w:r>
    </w:p>
    <w:p w14:paraId="30491730" w14:textId="77777777" w:rsidR="00066D98" w:rsidRPr="00066D98" w:rsidRDefault="00066D98" w:rsidP="00066D98">
      <w:pPr>
        <w:bidi/>
        <w:rPr>
          <w:rFonts w:cs="David" w:hint="cs"/>
          <w:u w:val="single"/>
        </w:rPr>
      </w:pPr>
    </w:p>
    <w:p w14:paraId="7F0B57A9" w14:textId="77777777" w:rsidR="00066D98" w:rsidRPr="00066D98" w:rsidRDefault="00066D98" w:rsidP="00066D98">
      <w:pPr>
        <w:bidi/>
        <w:rPr>
          <w:rFonts w:cs="David" w:hint="cs"/>
          <w:rtl/>
        </w:rPr>
      </w:pPr>
      <w:r w:rsidRPr="00066D98">
        <w:rPr>
          <w:rFonts w:cs="David" w:hint="cs"/>
          <w:rtl/>
        </w:rPr>
        <w:tab/>
        <w:t>למה אתה מתחיל בל"ג בעומר?</w:t>
      </w:r>
      <w:r w:rsidRPr="00066D98">
        <w:rPr>
          <w:rFonts w:cs="David" w:hint="cs"/>
        </w:rPr>
        <w:t xml:space="preserve"> </w:t>
      </w:r>
      <w:r w:rsidRPr="00066D98">
        <w:rPr>
          <w:rFonts w:cs="David" w:hint="cs"/>
          <w:rtl/>
        </w:rPr>
        <w:t xml:space="preserve"> אני רוצה להתחיל לעבוד בו' אייר לא בי"ח אייר. </w:t>
      </w:r>
    </w:p>
    <w:p w14:paraId="712EFCAE" w14:textId="77777777" w:rsidR="00066D98" w:rsidRPr="00066D98" w:rsidRDefault="00066D98" w:rsidP="00066D98">
      <w:pPr>
        <w:bidi/>
        <w:rPr>
          <w:rFonts w:cs="David" w:hint="cs"/>
          <w:rtl/>
        </w:rPr>
      </w:pPr>
    </w:p>
    <w:p w14:paraId="32A09D04" w14:textId="77777777" w:rsidR="00066D98" w:rsidRPr="00066D98" w:rsidRDefault="00066D98" w:rsidP="00066D98">
      <w:pPr>
        <w:bidi/>
        <w:rPr>
          <w:rFonts w:cs="David" w:hint="cs"/>
          <w:rtl/>
        </w:rPr>
      </w:pPr>
      <w:r w:rsidRPr="00066D98">
        <w:rPr>
          <w:rFonts w:cs="David" w:hint="cs"/>
          <w:u w:val="single"/>
          <w:rtl/>
        </w:rPr>
        <w:t>מזכיר הכנסת אריה האן:</w:t>
      </w:r>
    </w:p>
    <w:p w14:paraId="56B47B64" w14:textId="77777777" w:rsidR="00066D98" w:rsidRPr="00066D98" w:rsidRDefault="00066D98" w:rsidP="00066D98">
      <w:pPr>
        <w:bidi/>
        <w:rPr>
          <w:rFonts w:cs="David" w:hint="cs"/>
          <w:rtl/>
        </w:rPr>
      </w:pPr>
    </w:p>
    <w:p w14:paraId="64EE9C78" w14:textId="77777777" w:rsidR="00066D98" w:rsidRPr="00066D98" w:rsidRDefault="00066D98" w:rsidP="00066D98">
      <w:pPr>
        <w:bidi/>
        <w:rPr>
          <w:rFonts w:cs="David" w:hint="cs"/>
          <w:rtl/>
        </w:rPr>
      </w:pPr>
      <w:r w:rsidRPr="00066D98">
        <w:rPr>
          <w:rFonts w:cs="David" w:hint="cs"/>
          <w:rtl/>
        </w:rPr>
        <w:tab/>
        <w:t>אני רואה לעצמי חובה לענות לעניין  שעת הסיום בערב תשעה באב. מי שמכיר את הכללים, כשאנחנו קובעים מסגרת של פגרות, המסגרת הקשוחה זה הימים. השעות הן לא קשוחות כי הן בידי היושבת ראש. במילים אחרות, יושבת הראש יכולה לקבוע סדר יום כזה שהוא לא יסתיים בשעה  16:00,  אלא בשעה 13:00 ברגע שהיא לא תשים יותר מדי חוקים.  אתם יכולים לסמוך על הנשיאות.</w:t>
      </w:r>
    </w:p>
    <w:p w14:paraId="30F58C13" w14:textId="77777777" w:rsidR="00066D98" w:rsidRPr="00066D98" w:rsidRDefault="00066D98" w:rsidP="00066D98">
      <w:pPr>
        <w:bidi/>
        <w:rPr>
          <w:rFonts w:cs="David" w:hint="cs"/>
          <w:rtl/>
        </w:rPr>
      </w:pPr>
    </w:p>
    <w:p w14:paraId="570B7EA1"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6F05DC7F" w14:textId="77777777" w:rsidR="00066D98" w:rsidRPr="00066D98" w:rsidRDefault="00066D98" w:rsidP="00066D98">
      <w:pPr>
        <w:bidi/>
        <w:rPr>
          <w:rFonts w:cs="David" w:hint="cs"/>
          <w:rtl/>
        </w:rPr>
      </w:pPr>
    </w:p>
    <w:p w14:paraId="4EE8F78F" w14:textId="77777777" w:rsidR="00066D98" w:rsidRPr="00066D98" w:rsidRDefault="00066D98" w:rsidP="00066D98">
      <w:pPr>
        <w:bidi/>
        <w:rPr>
          <w:rFonts w:cs="David" w:hint="cs"/>
          <w:rtl/>
        </w:rPr>
      </w:pPr>
      <w:r w:rsidRPr="00066D98">
        <w:rPr>
          <w:rFonts w:cs="David" w:hint="cs"/>
          <w:rtl/>
        </w:rPr>
        <w:tab/>
        <w:t xml:space="preserve">אנחנו נמליץ ליושבת הראש להתחיל ביום שני ערב תשעה באב בשעה 10:00 ולסיים אותו בשעה 13:00 בצהריים. </w:t>
      </w:r>
    </w:p>
    <w:p w14:paraId="5A6E19DD" w14:textId="77777777" w:rsidR="00066D98" w:rsidRPr="00066D98" w:rsidRDefault="00066D98" w:rsidP="00066D98">
      <w:pPr>
        <w:bidi/>
        <w:rPr>
          <w:rFonts w:cs="David" w:hint="cs"/>
          <w:rtl/>
        </w:rPr>
      </w:pPr>
    </w:p>
    <w:p w14:paraId="4CE32939" w14:textId="77777777" w:rsidR="00066D98" w:rsidRPr="00066D98" w:rsidRDefault="00066D98" w:rsidP="00066D98">
      <w:pPr>
        <w:bidi/>
        <w:rPr>
          <w:rFonts w:cs="David" w:hint="cs"/>
          <w:rtl/>
        </w:rPr>
      </w:pPr>
      <w:r w:rsidRPr="00066D98">
        <w:rPr>
          <w:rFonts w:cs="David" w:hint="cs"/>
          <w:u w:val="single"/>
          <w:rtl/>
        </w:rPr>
        <w:t>מזכיר הכנסת אריה האן:</w:t>
      </w:r>
    </w:p>
    <w:p w14:paraId="41B145CD" w14:textId="77777777" w:rsidR="00066D98" w:rsidRPr="00066D98" w:rsidRDefault="00066D98" w:rsidP="00066D98">
      <w:pPr>
        <w:bidi/>
        <w:rPr>
          <w:rFonts w:cs="David" w:hint="cs"/>
          <w:rtl/>
        </w:rPr>
      </w:pPr>
    </w:p>
    <w:p w14:paraId="48CF97FF" w14:textId="77777777" w:rsidR="00066D98" w:rsidRPr="00066D98" w:rsidRDefault="00066D98" w:rsidP="00066D98">
      <w:pPr>
        <w:bidi/>
        <w:rPr>
          <w:rFonts w:cs="David" w:hint="cs"/>
          <w:rtl/>
        </w:rPr>
      </w:pPr>
      <w:r w:rsidRPr="00066D98">
        <w:rPr>
          <w:rFonts w:cs="David" w:hint="cs"/>
          <w:rtl/>
        </w:rPr>
        <w:tab/>
        <w:t>הרב פרוש,  זה גמיש.</w:t>
      </w:r>
    </w:p>
    <w:p w14:paraId="5F06F943" w14:textId="77777777" w:rsidR="00066D98" w:rsidRPr="00066D98" w:rsidRDefault="00066D98" w:rsidP="00066D98">
      <w:pPr>
        <w:bidi/>
        <w:rPr>
          <w:rFonts w:cs="David" w:hint="cs"/>
          <w:rtl/>
        </w:rPr>
      </w:pPr>
    </w:p>
    <w:p w14:paraId="29956133"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62BE9D8B" w14:textId="77777777" w:rsidR="00066D98" w:rsidRPr="00066D98" w:rsidRDefault="00066D98" w:rsidP="00066D98">
      <w:pPr>
        <w:bidi/>
        <w:rPr>
          <w:rFonts w:cs="David"/>
          <w:rtl/>
        </w:rPr>
      </w:pPr>
    </w:p>
    <w:p w14:paraId="45AECA4B"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 מה  אתה אומר לגבי פורים?</w:t>
      </w:r>
    </w:p>
    <w:p w14:paraId="5D936F31" w14:textId="77777777" w:rsidR="00066D98" w:rsidRPr="00066D98" w:rsidRDefault="00066D98" w:rsidP="00066D98">
      <w:pPr>
        <w:bidi/>
        <w:rPr>
          <w:rFonts w:cs="David" w:hint="cs"/>
          <w:rtl/>
        </w:rPr>
      </w:pPr>
    </w:p>
    <w:p w14:paraId="7C1DA3BB" w14:textId="77777777" w:rsidR="00066D98" w:rsidRPr="00066D98" w:rsidRDefault="00066D98" w:rsidP="00066D98">
      <w:pPr>
        <w:bidi/>
        <w:rPr>
          <w:rFonts w:cs="David" w:hint="cs"/>
          <w:rtl/>
        </w:rPr>
      </w:pPr>
      <w:r w:rsidRPr="00066D98">
        <w:rPr>
          <w:rFonts w:cs="David" w:hint="cs"/>
          <w:u w:val="single"/>
          <w:rtl/>
        </w:rPr>
        <w:t>מזכיר הכנסת אריה האן:</w:t>
      </w:r>
    </w:p>
    <w:p w14:paraId="181F4395" w14:textId="77777777" w:rsidR="00066D98" w:rsidRPr="00066D98" w:rsidRDefault="00066D98" w:rsidP="00066D98">
      <w:pPr>
        <w:bidi/>
        <w:rPr>
          <w:rFonts w:cs="David" w:hint="cs"/>
          <w:rtl/>
        </w:rPr>
      </w:pPr>
    </w:p>
    <w:p w14:paraId="02706E58" w14:textId="77777777" w:rsidR="00066D98" w:rsidRPr="00066D98" w:rsidRDefault="00066D98" w:rsidP="00066D98">
      <w:pPr>
        <w:bidi/>
        <w:rPr>
          <w:rFonts w:cs="David" w:hint="cs"/>
          <w:rtl/>
        </w:rPr>
      </w:pPr>
      <w:r w:rsidRPr="00066D98">
        <w:rPr>
          <w:rFonts w:cs="David" w:hint="cs"/>
          <w:rtl/>
        </w:rPr>
        <w:tab/>
        <w:t>לגבי פורים, ברוב הפעמים בשבוע של פורים היינו שובתים יומיים,  גם בי"ד וגם בט"ו. השנה י"ד  באדר יוצא ביום ראשון שהוא לא יום מליאה,  ואז אנחנו הצענו את  ההצעה כפי שהיא.</w:t>
      </w:r>
    </w:p>
    <w:p w14:paraId="2E45D6D3" w14:textId="77777777" w:rsidR="00066D98" w:rsidRPr="00066D98" w:rsidRDefault="00066D98" w:rsidP="00066D98">
      <w:pPr>
        <w:bidi/>
        <w:rPr>
          <w:rFonts w:cs="David" w:hint="cs"/>
          <w:rtl/>
        </w:rPr>
      </w:pPr>
    </w:p>
    <w:p w14:paraId="484F209D" w14:textId="77777777" w:rsidR="00066D98" w:rsidRPr="00066D98" w:rsidRDefault="00066D98" w:rsidP="00066D98">
      <w:pPr>
        <w:bidi/>
        <w:rPr>
          <w:rFonts w:cs="David"/>
          <w:rtl/>
        </w:rPr>
      </w:pPr>
      <w:r w:rsidRPr="00066D98">
        <w:rPr>
          <w:rFonts w:cs="David" w:hint="eastAsia"/>
          <w:u w:val="single"/>
          <w:rtl/>
        </w:rPr>
        <w:t>אורי</w:t>
      </w:r>
      <w:r w:rsidRPr="00066D98">
        <w:rPr>
          <w:rFonts w:cs="David"/>
          <w:u w:val="single"/>
          <w:rtl/>
        </w:rPr>
        <w:t xml:space="preserve"> אריאל:</w:t>
      </w:r>
    </w:p>
    <w:p w14:paraId="1EA30E37" w14:textId="77777777" w:rsidR="00066D98" w:rsidRPr="00066D98" w:rsidRDefault="00066D98" w:rsidP="00066D98">
      <w:pPr>
        <w:bidi/>
        <w:rPr>
          <w:rFonts w:cs="David"/>
          <w:rtl/>
        </w:rPr>
      </w:pPr>
    </w:p>
    <w:p w14:paraId="70650C06" w14:textId="77777777" w:rsidR="00066D98" w:rsidRPr="00066D98" w:rsidRDefault="00066D98" w:rsidP="00066D98">
      <w:pPr>
        <w:bidi/>
        <w:rPr>
          <w:rFonts w:cs="David" w:hint="cs"/>
          <w:rtl/>
        </w:rPr>
      </w:pPr>
      <w:r w:rsidRPr="00066D98">
        <w:rPr>
          <w:rFonts w:cs="David"/>
          <w:rtl/>
        </w:rPr>
        <w:tab/>
      </w:r>
      <w:r w:rsidRPr="00066D98">
        <w:rPr>
          <w:rFonts w:cs="David" w:hint="cs"/>
          <w:rtl/>
        </w:rPr>
        <w:t xml:space="preserve">זה  משכנע. אבל,  נהוג לנוח יומיים.  עכשיו יוצא יום אחד, בסדר. </w:t>
      </w:r>
    </w:p>
    <w:p w14:paraId="6F8B3D49" w14:textId="77777777" w:rsidR="00066D98" w:rsidRPr="00066D98" w:rsidRDefault="00066D98" w:rsidP="00066D98">
      <w:pPr>
        <w:bidi/>
        <w:rPr>
          <w:rFonts w:cs="David" w:hint="cs"/>
          <w:rtl/>
        </w:rPr>
      </w:pPr>
    </w:p>
    <w:p w14:paraId="4BBB0424" w14:textId="77777777" w:rsidR="00066D98" w:rsidRPr="00066D98" w:rsidRDefault="00066D98" w:rsidP="00066D98">
      <w:pPr>
        <w:bidi/>
        <w:rPr>
          <w:rFonts w:cs="David" w:hint="cs"/>
          <w:rtl/>
        </w:rPr>
      </w:pPr>
      <w:r w:rsidRPr="00066D98">
        <w:rPr>
          <w:rFonts w:cs="David" w:hint="cs"/>
          <w:u w:val="single"/>
          <w:rtl/>
        </w:rPr>
        <w:t>מזכיר הכנסת אריה האן:</w:t>
      </w:r>
    </w:p>
    <w:p w14:paraId="609AC533" w14:textId="77777777" w:rsidR="00066D98" w:rsidRPr="00066D98" w:rsidRDefault="00066D98" w:rsidP="00066D98">
      <w:pPr>
        <w:bidi/>
        <w:rPr>
          <w:rFonts w:cs="David" w:hint="cs"/>
          <w:rtl/>
        </w:rPr>
      </w:pPr>
    </w:p>
    <w:p w14:paraId="2C8C137D" w14:textId="77777777" w:rsidR="00066D98" w:rsidRPr="00066D98" w:rsidRDefault="00066D98" w:rsidP="00066D98">
      <w:pPr>
        <w:bidi/>
        <w:rPr>
          <w:rFonts w:cs="David" w:hint="cs"/>
          <w:rtl/>
        </w:rPr>
      </w:pPr>
      <w:r w:rsidRPr="00066D98">
        <w:rPr>
          <w:rFonts w:cs="David" w:hint="cs"/>
          <w:rtl/>
        </w:rPr>
        <w:tab/>
        <w:t xml:space="preserve"> לא לנוח. </w:t>
      </w:r>
    </w:p>
    <w:p w14:paraId="14D473B6" w14:textId="77777777" w:rsidR="00066D98" w:rsidRPr="00066D98" w:rsidRDefault="00066D98" w:rsidP="00066D98">
      <w:pPr>
        <w:bidi/>
        <w:rPr>
          <w:rFonts w:cs="David" w:hint="cs"/>
          <w:u w:val="single"/>
          <w:rtl/>
        </w:rPr>
      </w:pPr>
    </w:p>
    <w:p w14:paraId="3567C3AA" w14:textId="77777777" w:rsidR="00066D98" w:rsidRPr="00066D98" w:rsidRDefault="00066D98" w:rsidP="00066D98">
      <w:pPr>
        <w:bidi/>
        <w:rPr>
          <w:rFonts w:cs="David" w:hint="cs"/>
          <w:rtl/>
        </w:rPr>
      </w:pPr>
      <w:r w:rsidRPr="00066D98">
        <w:rPr>
          <w:rFonts w:cs="David" w:hint="cs"/>
          <w:u w:val="single"/>
          <w:rtl/>
        </w:rPr>
        <w:t>היו"ר רוחמה אברהם:</w:t>
      </w:r>
    </w:p>
    <w:p w14:paraId="68CA3396" w14:textId="77777777" w:rsidR="00066D98" w:rsidRPr="00066D98" w:rsidRDefault="00066D98" w:rsidP="00066D98">
      <w:pPr>
        <w:bidi/>
        <w:rPr>
          <w:rFonts w:cs="David" w:hint="cs"/>
          <w:rtl/>
        </w:rPr>
      </w:pPr>
    </w:p>
    <w:p w14:paraId="3029F1BC" w14:textId="77777777" w:rsidR="00066D98" w:rsidRPr="00066D98" w:rsidRDefault="00066D98" w:rsidP="00066D98">
      <w:pPr>
        <w:bidi/>
        <w:rPr>
          <w:rFonts w:cs="David" w:hint="cs"/>
          <w:rtl/>
        </w:rPr>
      </w:pPr>
      <w:r w:rsidRPr="00066D98">
        <w:rPr>
          <w:rFonts w:cs="David" w:hint="cs"/>
          <w:rtl/>
        </w:rPr>
        <w:tab/>
        <w:t xml:space="preserve"> חבר הכנסת אריאל, חבל שאתה מציג את זה בצורה כזאת. </w:t>
      </w:r>
    </w:p>
    <w:p w14:paraId="542B96E2" w14:textId="77777777" w:rsidR="00066D98" w:rsidRPr="00066D98" w:rsidRDefault="00066D98" w:rsidP="00066D98">
      <w:pPr>
        <w:bidi/>
        <w:rPr>
          <w:rFonts w:cs="David" w:hint="cs"/>
          <w:rtl/>
        </w:rPr>
      </w:pPr>
    </w:p>
    <w:p w14:paraId="274830EC" w14:textId="77777777" w:rsidR="00066D98" w:rsidRPr="00066D98" w:rsidRDefault="00066D98" w:rsidP="00066D98">
      <w:pPr>
        <w:pStyle w:val="Heading5"/>
        <w:jc w:val="left"/>
        <w:rPr>
          <w:rFonts w:hint="cs"/>
          <w:rtl/>
        </w:rPr>
      </w:pPr>
      <w:r w:rsidRPr="00066D98">
        <w:rPr>
          <w:rFonts w:hint="cs"/>
          <w:u w:val="single"/>
          <w:rtl/>
        </w:rPr>
        <w:t>אביגדור יצחקי:</w:t>
      </w:r>
    </w:p>
    <w:p w14:paraId="178998E4" w14:textId="77777777" w:rsidR="00066D98" w:rsidRPr="00066D98" w:rsidRDefault="00066D98" w:rsidP="00066D98">
      <w:pPr>
        <w:pStyle w:val="Heading5"/>
        <w:jc w:val="left"/>
        <w:rPr>
          <w:rFonts w:hint="cs"/>
          <w:rtl/>
        </w:rPr>
      </w:pPr>
    </w:p>
    <w:p w14:paraId="14BB1D6D" w14:textId="77777777" w:rsidR="00066D98" w:rsidRPr="00066D98" w:rsidRDefault="00066D98" w:rsidP="00066D98">
      <w:pPr>
        <w:bidi/>
        <w:rPr>
          <w:rFonts w:cs="David" w:hint="cs"/>
          <w:rtl/>
        </w:rPr>
      </w:pPr>
      <w:r w:rsidRPr="00066D98">
        <w:rPr>
          <w:rFonts w:cs="David" w:hint="cs"/>
          <w:rtl/>
        </w:rPr>
        <w:tab/>
        <w:t xml:space="preserve"> הוויכוח פה בעיניי הוא לא מהותי. אני רוצה שבאמת נדון בנושאים מהותיים יותר מאשר דיון  בנושא של עוד שעתיים  או עוד שלושה שבועות של עבודה.  אני רוצה להעיר לחברי הכנסת שגם חברי כנסת  מסיעותיהם מגישים שאילתות בלי סוף, והצעות לסדר בלי סוף,  חברי כנסת נרשמים לדיון בקריאה ראשונה בלי סוף. ומי נמצא שם? אף אחד.</w:t>
      </w:r>
    </w:p>
    <w:p w14:paraId="696493B8" w14:textId="77777777" w:rsidR="00066D98" w:rsidRPr="00066D98" w:rsidRDefault="00066D98" w:rsidP="00066D98">
      <w:pPr>
        <w:bidi/>
        <w:rPr>
          <w:rFonts w:cs="David" w:hint="cs"/>
          <w:rtl/>
        </w:rPr>
      </w:pPr>
    </w:p>
    <w:p w14:paraId="5283F1BA" w14:textId="77777777" w:rsidR="00066D98" w:rsidRPr="00066D98" w:rsidRDefault="00066D98" w:rsidP="00066D98">
      <w:pPr>
        <w:bidi/>
        <w:rPr>
          <w:rFonts w:cs="David" w:hint="cs"/>
          <w:rtl/>
        </w:rPr>
      </w:pPr>
      <w:r w:rsidRPr="00066D98">
        <w:rPr>
          <w:rFonts w:cs="David" w:hint="cs"/>
          <w:u w:val="single"/>
          <w:rtl/>
        </w:rPr>
        <w:t>זהבה גלאון:</w:t>
      </w:r>
    </w:p>
    <w:p w14:paraId="2ADD5E63" w14:textId="77777777" w:rsidR="00066D98" w:rsidRPr="00066D98" w:rsidRDefault="00066D98" w:rsidP="00066D98">
      <w:pPr>
        <w:bidi/>
        <w:rPr>
          <w:rFonts w:cs="David" w:hint="cs"/>
          <w:rtl/>
        </w:rPr>
      </w:pPr>
    </w:p>
    <w:p w14:paraId="097AD270" w14:textId="77777777" w:rsidR="00066D98" w:rsidRPr="00066D98" w:rsidRDefault="00066D98" w:rsidP="00066D98">
      <w:pPr>
        <w:bidi/>
        <w:rPr>
          <w:rFonts w:cs="David" w:hint="cs"/>
          <w:rtl/>
        </w:rPr>
      </w:pPr>
      <w:r w:rsidRPr="00066D98">
        <w:rPr>
          <w:rFonts w:cs="David" w:hint="cs"/>
          <w:rtl/>
        </w:rPr>
        <w:tab/>
        <w:t xml:space="preserve"> חוץ מנסים זאב, אני מוחה.</w:t>
      </w:r>
    </w:p>
    <w:p w14:paraId="47E7B754" w14:textId="77777777" w:rsidR="00066D98" w:rsidRPr="00066D98" w:rsidRDefault="00066D98" w:rsidP="00066D98">
      <w:pPr>
        <w:bidi/>
        <w:rPr>
          <w:rFonts w:cs="David" w:hint="cs"/>
          <w:rtl/>
        </w:rPr>
      </w:pPr>
    </w:p>
    <w:p w14:paraId="1F70E48A" w14:textId="77777777" w:rsidR="00066D98" w:rsidRPr="00066D98" w:rsidRDefault="00066D98" w:rsidP="00066D98">
      <w:pPr>
        <w:pStyle w:val="Heading5"/>
        <w:jc w:val="left"/>
        <w:rPr>
          <w:rFonts w:hint="cs"/>
          <w:rtl/>
        </w:rPr>
      </w:pPr>
      <w:r w:rsidRPr="00066D98">
        <w:rPr>
          <w:rFonts w:hint="cs"/>
          <w:u w:val="single"/>
          <w:rtl/>
        </w:rPr>
        <w:t>אביגדור יצחקי:</w:t>
      </w:r>
    </w:p>
    <w:p w14:paraId="48FC3F80" w14:textId="77777777" w:rsidR="00066D98" w:rsidRPr="00066D98" w:rsidRDefault="00066D98" w:rsidP="00066D98">
      <w:pPr>
        <w:pStyle w:val="Heading5"/>
        <w:jc w:val="left"/>
        <w:rPr>
          <w:rFonts w:hint="cs"/>
          <w:rtl/>
        </w:rPr>
      </w:pPr>
    </w:p>
    <w:p w14:paraId="101CE247" w14:textId="77777777" w:rsidR="00066D98" w:rsidRPr="00066D98" w:rsidRDefault="00066D98" w:rsidP="00066D98">
      <w:pPr>
        <w:bidi/>
        <w:rPr>
          <w:rFonts w:cs="David" w:hint="cs"/>
          <w:rtl/>
        </w:rPr>
      </w:pPr>
      <w:r w:rsidRPr="00066D98">
        <w:rPr>
          <w:rFonts w:cs="David" w:hint="cs"/>
          <w:rtl/>
        </w:rPr>
        <w:tab/>
        <w:t xml:space="preserve"> ראינו  מה קרה עם השאילתות ביום שני האחרון.  עמד שר, אנחנו נוזפים בשרים שלא באים.  קראו אחד אחרי השני,  ואף אחד לא היה שם. השבוע הזה או השעתיים האלה לא ישנו.</w:t>
      </w:r>
    </w:p>
    <w:p w14:paraId="3F2169ED" w14:textId="77777777" w:rsidR="00066D98" w:rsidRPr="00066D98" w:rsidRDefault="00066D98" w:rsidP="00066D98">
      <w:pPr>
        <w:bidi/>
        <w:rPr>
          <w:rFonts w:cs="David" w:hint="cs"/>
          <w:rtl/>
        </w:rPr>
      </w:pPr>
    </w:p>
    <w:p w14:paraId="7FE98269" w14:textId="77777777" w:rsidR="00066D98" w:rsidRPr="00066D98" w:rsidRDefault="00066D98" w:rsidP="00066D98">
      <w:pPr>
        <w:bidi/>
        <w:rPr>
          <w:rFonts w:cs="David" w:hint="cs"/>
          <w:u w:val="single"/>
          <w:rtl/>
        </w:rPr>
      </w:pPr>
      <w:r w:rsidRPr="00066D98">
        <w:rPr>
          <w:rFonts w:cs="David" w:hint="cs"/>
          <w:u w:val="single"/>
          <w:rtl/>
        </w:rPr>
        <w:t>מאיר פרוש:</w:t>
      </w:r>
    </w:p>
    <w:p w14:paraId="3C3CE3C4" w14:textId="77777777" w:rsidR="00066D98" w:rsidRPr="00066D98" w:rsidRDefault="00066D98" w:rsidP="00066D98">
      <w:pPr>
        <w:bidi/>
        <w:rPr>
          <w:rFonts w:cs="David" w:hint="cs"/>
          <w:u w:val="single"/>
        </w:rPr>
      </w:pPr>
    </w:p>
    <w:p w14:paraId="06FAA628" w14:textId="77777777" w:rsidR="00066D98" w:rsidRPr="00066D98" w:rsidRDefault="00066D98" w:rsidP="00066D98">
      <w:pPr>
        <w:bidi/>
        <w:rPr>
          <w:rFonts w:cs="David" w:hint="cs"/>
          <w:rtl/>
        </w:rPr>
      </w:pPr>
      <w:r w:rsidRPr="00066D98">
        <w:rPr>
          <w:rFonts w:cs="David" w:hint="cs"/>
          <w:rtl/>
        </w:rPr>
        <w:tab/>
        <w:t xml:space="preserve"> תשעה באב.</w:t>
      </w:r>
    </w:p>
    <w:p w14:paraId="58C4F8BD" w14:textId="77777777" w:rsidR="00066D98" w:rsidRPr="00066D98" w:rsidRDefault="00066D98" w:rsidP="00066D98">
      <w:pPr>
        <w:bidi/>
        <w:rPr>
          <w:rFonts w:cs="David" w:hint="cs"/>
          <w:rtl/>
        </w:rPr>
      </w:pPr>
    </w:p>
    <w:p w14:paraId="17874AF2" w14:textId="77777777" w:rsidR="00066D98" w:rsidRPr="00066D98" w:rsidRDefault="00066D98" w:rsidP="00066D98">
      <w:pPr>
        <w:pStyle w:val="Heading5"/>
        <w:jc w:val="left"/>
        <w:rPr>
          <w:rFonts w:hint="cs"/>
          <w:rtl/>
        </w:rPr>
      </w:pPr>
      <w:r w:rsidRPr="00066D98">
        <w:rPr>
          <w:rFonts w:hint="cs"/>
          <w:u w:val="single"/>
          <w:rtl/>
        </w:rPr>
        <w:t>אביגדור יצחקי:</w:t>
      </w:r>
    </w:p>
    <w:p w14:paraId="3C52E90D" w14:textId="77777777" w:rsidR="00066D98" w:rsidRPr="00066D98" w:rsidRDefault="00066D98" w:rsidP="00066D98">
      <w:pPr>
        <w:pStyle w:val="Heading5"/>
        <w:jc w:val="left"/>
        <w:rPr>
          <w:rFonts w:hint="cs"/>
          <w:rtl/>
        </w:rPr>
      </w:pPr>
    </w:p>
    <w:p w14:paraId="53C367F8" w14:textId="77777777" w:rsidR="00066D98" w:rsidRPr="00066D98" w:rsidRDefault="00066D98" w:rsidP="00066D98">
      <w:pPr>
        <w:bidi/>
        <w:rPr>
          <w:rFonts w:cs="David" w:hint="cs"/>
          <w:rtl/>
        </w:rPr>
      </w:pPr>
      <w:r w:rsidRPr="00066D98">
        <w:rPr>
          <w:rFonts w:cs="David" w:hint="cs"/>
          <w:rtl/>
        </w:rPr>
        <w:tab/>
        <w:t>בתשעה באב  תעשה מה שאתה אומר, אני מקבל מאוד. אין לי בעיה איתך. מה שאתה רוצה תעשה בתשעה באב. השבוע הזה והיומיים  האלה  זה  באמת לא רציני, ואני אפילו לא יודע מאילו מניעים  זה בא.</w:t>
      </w:r>
    </w:p>
    <w:p w14:paraId="0A78838B" w14:textId="77777777" w:rsidR="00066D98" w:rsidRPr="00066D98" w:rsidRDefault="00066D98" w:rsidP="00066D98">
      <w:pPr>
        <w:bidi/>
        <w:rPr>
          <w:rFonts w:cs="David" w:hint="cs"/>
          <w:rtl/>
        </w:rPr>
      </w:pPr>
    </w:p>
    <w:p w14:paraId="4C5B14EE" w14:textId="77777777" w:rsidR="00066D98" w:rsidRPr="00066D98" w:rsidRDefault="00066D98" w:rsidP="00066D98">
      <w:pPr>
        <w:bidi/>
        <w:rPr>
          <w:rFonts w:cs="David" w:hint="cs"/>
          <w:u w:val="single"/>
          <w:rtl/>
        </w:rPr>
      </w:pPr>
      <w:r w:rsidRPr="00066D98">
        <w:rPr>
          <w:rFonts w:cs="David" w:hint="cs"/>
          <w:u w:val="single"/>
          <w:rtl/>
        </w:rPr>
        <w:t>היו"ר רוחמה אברהם:</w:t>
      </w:r>
    </w:p>
    <w:p w14:paraId="5D3ED975" w14:textId="77777777" w:rsidR="00066D98" w:rsidRPr="00066D98" w:rsidRDefault="00066D98" w:rsidP="00066D98">
      <w:pPr>
        <w:bidi/>
        <w:rPr>
          <w:rFonts w:cs="David" w:hint="cs"/>
          <w:rtl/>
        </w:rPr>
      </w:pPr>
    </w:p>
    <w:p w14:paraId="4F294607" w14:textId="77777777" w:rsidR="00066D98" w:rsidRPr="00066D98" w:rsidRDefault="00066D98" w:rsidP="00066D98">
      <w:pPr>
        <w:bidi/>
        <w:rPr>
          <w:rFonts w:cs="David" w:hint="cs"/>
          <w:rtl/>
        </w:rPr>
      </w:pPr>
      <w:r w:rsidRPr="00066D98">
        <w:rPr>
          <w:rFonts w:cs="David" w:hint="cs"/>
          <w:rtl/>
        </w:rPr>
        <w:tab/>
        <w:t xml:space="preserve">אני מודה לך,   אני עוברת להצבעה.  מי בעד ההצעה עם ההמלצה לתיקון של תשעה באב משעה 10:00 עד השעה 13:00. </w:t>
      </w:r>
    </w:p>
    <w:p w14:paraId="7D70634A" w14:textId="77777777" w:rsidR="00066D98" w:rsidRPr="00066D98" w:rsidRDefault="00066D98" w:rsidP="00066D98">
      <w:pPr>
        <w:bidi/>
        <w:rPr>
          <w:rFonts w:cs="David" w:hint="cs"/>
          <w:rtl/>
        </w:rPr>
      </w:pPr>
    </w:p>
    <w:p w14:paraId="5B9E0B89" w14:textId="77777777" w:rsidR="00066D98" w:rsidRPr="00066D98" w:rsidRDefault="00066D98" w:rsidP="00066D98">
      <w:pPr>
        <w:bidi/>
        <w:jc w:val="center"/>
        <w:rPr>
          <w:rFonts w:cs="David" w:hint="cs"/>
          <w:rtl/>
        </w:rPr>
      </w:pPr>
      <w:r w:rsidRPr="00066D98">
        <w:rPr>
          <w:rFonts w:cs="David" w:hint="cs"/>
          <w:rtl/>
        </w:rPr>
        <w:t>ה צ ב ע ה</w:t>
      </w:r>
    </w:p>
    <w:p w14:paraId="592D7823" w14:textId="77777777" w:rsidR="00066D98" w:rsidRPr="00066D98" w:rsidRDefault="00066D98" w:rsidP="00066D98">
      <w:pPr>
        <w:bidi/>
        <w:jc w:val="center"/>
        <w:rPr>
          <w:rFonts w:cs="David" w:hint="cs"/>
          <w:rtl/>
        </w:rPr>
      </w:pPr>
      <w:r w:rsidRPr="00066D98">
        <w:rPr>
          <w:rFonts w:cs="David" w:hint="cs"/>
          <w:rtl/>
        </w:rPr>
        <w:t xml:space="preserve">בעד </w:t>
      </w:r>
      <w:r w:rsidRPr="00066D98">
        <w:rPr>
          <w:rFonts w:cs="David"/>
          <w:rtl/>
        </w:rPr>
        <w:t>–</w:t>
      </w:r>
      <w:r w:rsidRPr="00066D98">
        <w:rPr>
          <w:rFonts w:cs="David" w:hint="cs"/>
          <w:rtl/>
        </w:rPr>
        <w:t xml:space="preserve"> 8</w:t>
      </w:r>
    </w:p>
    <w:p w14:paraId="4066A9BC" w14:textId="77777777" w:rsidR="00066D98" w:rsidRPr="00066D98" w:rsidRDefault="00066D98" w:rsidP="00066D98">
      <w:pPr>
        <w:bidi/>
        <w:jc w:val="center"/>
        <w:rPr>
          <w:rFonts w:cs="David" w:hint="cs"/>
          <w:rtl/>
        </w:rPr>
      </w:pPr>
      <w:r w:rsidRPr="00066D98">
        <w:rPr>
          <w:rFonts w:cs="David" w:hint="cs"/>
          <w:rtl/>
        </w:rPr>
        <w:t>נגד - 1</w:t>
      </w:r>
    </w:p>
    <w:p w14:paraId="3D8A7507" w14:textId="77777777" w:rsidR="00066D98" w:rsidRPr="00066D98" w:rsidRDefault="00066D98" w:rsidP="00066D98">
      <w:pPr>
        <w:bidi/>
        <w:jc w:val="center"/>
        <w:rPr>
          <w:rFonts w:cs="David" w:hint="cs"/>
          <w:rtl/>
        </w:rPr>
      </w:pPr>
      <w:r w:rsidRPr="00066D98">
        <w:rPr>
          <w:rFonts w:cs="David" w:hint="cs"/>
          <w:rtl/>
        </w:rPr>
        <w:t xml:space="preserve">נמנעים </w:t>
      </w:r>
      <w:r w:rsidRPr="00066D98">
        <w:rPr>
          <w:rFonts w:cs="David"/>
          <w:rtl/>
        </w:rPr>
        <w:t>–</w:t>
      </w:r>
      <w:r w:rsidRPr="00066D98">
        <w:rPr>
          <w:rFonts w:cs="David" w:hint="cs"/>
          <w:rtl/>
        </w:rPr>
        <w:t xml:space="preserve"> אין</w:t>
      </w:r>
    </w:p>
    <w:p w14:paraId="03B85E52" w14:textId="77777777" w:rsidR="00066D98" w:rsidRPr="00066D98" w:rsidRDefault="00066D98" w:rsidP="00066D98">
      <w:pPr>
        <w:bidi/>
        <w:jc w:val="center"/>
        <w:rPr>
          <w:rFonts w:cs="David" w:hint="cs"/>
          <w:rtl/>
        </w:rPr>
      </w:pPr>
      <w:r w:rsidRPr="00066D98">
        <w:rPr>
          <w:rFonts w:cs="David" w:hint="cs"/>
          <w:rtl/>
        </w:rPr>
        <w:t xml:space="preserve">קביעת מועדי הכנסים במושב השני של הכנסת השבע-עשרה, אושרה בכפוף להמלצה לתיקון של </w:t>
      </w:r>
    </w:p>
    <w:p w14:paraId="53071BEC" w14:textId="77777777" w:rsidR="00066D98" w:rsidRPr="00066D98" w:rsidRDefault="00066D98" w:rsidP="00066D98">
      <w:pPr>
        <w:bidi/>
        <w:jc w:val="center"/>
        <w:rPr>
          <w:rFonts w:cs="David" w:hint="cs"/>
          <w:rtl/>
        </w:rPr>
      </w:pPr>
      <w:r w:rsidRPr="00066D98">
        <w:rPr>
          <w:rFonts w:cs="David" w:hint="cs"/>
          <w:rtl/>
        </w:rPr>
        <w:t>תשעה באב.</w:t>
      </w:r>
    </w:p>
    <w:p w14:paraId="52C7060C" w14:textId="77777777" w:rsidR="00066D98" w:rsidRPr="00066D98" w:rsidRDefault="00066D98" w:rsidP="00066D98">
      <w:pPr>
        <w:bidi/>
        <w:rPr>
          <w:rFonts w:cs="David" w:hint="cs"/>
          <w:u w:val="single"/>
          <w:rtl/>
        </w:rPr>
      </w:pPr>
    </w:p>
    <w:p w14:paraId="383FE7FB" w14:textId="77777777" w:rsidR="00066D98" w:rsidRPr="00066D98" w:rsidRDefault="00066D98" w:rsidP="00066D98">
      <w:pPr>
        <w:bidi/>
        <w:rPr>
          <w:rFonts w:cs="David" w:hint="cs"/>
          <w:u w:val="single"/>
          <w:rtl/>
        </w:rPr>
      </w:pPr>
    </w:p>
    <w:p w14:paraId="06B35810" w14:textId="77777777" w:rsidR="00066D98" w:rsidRPr="00066D98" w:rsidRDefault="00066D98" w:rsidP="00066D98">
      <w:pPr>
        <w:bidi/>
        <w:rPr>
          <w:rFonts w:cs="David" w:hint="cs"/>
          <w:u w:val="single"/>
          <w:rtl/>
        </w:rPr>
      </w:pPr>
    </w:p>
    <w:p w14:paraId="2946030E" w14:textId="77777777" w:rsidR="00066D98" w:rsidRPr="00066D98" w:rsidRDefault="00066D98" w:rsidP="00066D98">
      <w:pPr>
        <w:bidi/>
        <w:rPr>
          <w:rFonts w:cs="David" w:hint="cs"/>
          <w:rtl/>
        </w:rPr>
      </w:pPr>
      <w:r w:rsidRPr="00066D98">
        <w:rPr>
          <w:rFonts w:cs="David" w:hint="cs"/>
          <w:u w:val="single"/>
          <w:rtl/>
        </w:rPr>
        <w:t>היו"ר רוחמה אברהם:</w:t>
      </w:r>
    </w:p>
    <w:p w14:paraId="7DEFEE20" w14:textId="77777777" w:rsidR="00066D98" w:rsidRPr="00066D98" w:rsidRDefault="00066D98" w:rsidP="00066D98">
      <w:pPr>
        <w:bidi/>
        <w:rPr>
          <w:rFonts w:cs="David" w:hint="cs"/>
          <w:rtl/>
        </w:rPr>
      </w:pPr>
    </w:p>
    <w:p w14:paraId="788F2ABF" w14:textId="77777777" w:rsidR="00066D98" w:rsidRPr="00066D98" w:rsidRDefault="00066D98" w:rsidP="00066D98">
      <w:pPr>
        <w:bidi/>
        <w:rPr>
          <w:rFonts w:cs="David" w:hint="cs"/>
          <w:rtl/>
        </w:rPr>
      </w:pPr>
      <w:r w:rsidRPr="00066D98">
        <w:rPr>
          <w:rFonts w:cs="David" w:hint="cs"/>
          <w:rtl/>
        </w:rPr>
        <w:tab/>
        <w:t xml:space="preserve">בעד 8, נגד 1, אין נמנעים.  לפיכך, אני קובעת שההצעה התקבלה. </w:t>
      </w:r>
    </w:p>
    <w:p w14:paraId="2767DB99" w14:textId="77777777" w:rsidR="00066D98" w:rsidRPr="00066D98" w:rsidRDefault="00066D98" w:rsidP="00066D98">
      <w:pPr>
        <w:bidi/>
        <w:rPr>
          <w:rFonts w:cs="David" w:hint="cs"/>
          <w:b/>
          <w:bCs/>
          <w:rtl/>
        </w:rPr>
      </w:pPr>
    </w:p>
    <w:p w14:paraId="566039F2" w14:textId="77777777" w:rsidR="00066D98" w:rsidRPr="00066D98" w:rsidRDefault="00066D98" w:rsidP="00066D98">
      <w:pPr>
        <w:bidi/>
        <w:rPr>
          <w:rFonts w:cs="David" w:hint="cs"/>
          <w:b/>
          <w:bCs/>
          <w:rtl/>
        </w:rPr>
      </w:pPr>
    </w:p>
    <w:p w14:paraId="449BF00D" w14:textId="77777777" w:rsidR="00066D98" w:rsidRPr="00066D98" w:rsidRDefault="00066D98" w:rsidP="00066D98">
      <w:pPr>
        <w:tabs>
          <w:tab w:val="left" w:pos="1221"/>
        </w:tabs>
        <w:bidi/>
        <w:rPr>
          <w:rFonts w:cs="David" w:hint="cs"/>
          <w:rtl/>
        </w:rPr>
      </w:pPr>
      <w:r w:rsidRPr="00066D98">
        <w:rPr>
          <w:rFonts w:cs="David" w:hint="cs"/>
          <w:rtl/>
        </w:rPr>
        <w:t>הישיבה ננעלה בשעה 10:40.</w:t>
      </w:r>
    </w:p>
    <w:p w14:paraId="2D54F538" w14:textId="77777777" w:rsidR="00552A80" w:rsidRPr="00066D98" w:rsidRDefault="00552A80" w:rsidP="00066D98">
      <w:pPr>
        <w:bidi/>
        <w:rPr>
          <w:rFonts w:cs="David"/>
        </w:rPr>
      </w:pPr>
    </w:p>
    <w:sectPr w:rsidR="00552A80" w:rsidRPr="00066D98" w:rsidSect="00066D9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E97C" w14:textId="77777777" w:rsidR="00000000" w:rsidRDefault="00560090">
      <w:r>
        <w:separator/>
      </w:r>
    </w:p>
  </w:endnote>
  <w:endnote w:type="continuationSeparator" w:id="0">
    <w:p w14:paraId="67D922C1" w14:textId="77777777" w:rsidR="00000000" w:rsidRDefault="0056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3EA9" w14:textId="77777777" w:rsidR="00000000" w:rsidRDefault="00560090">
      <w:r>
        <w:separator/>
      </w:r>
    </w:p>
  </w:footnote>
  <w:footnote w:type="continuationSeparator" w:id="0">
    <w:p w14:paraId="459FF68B" w14:textId="77777777" w:rsidR="00000000" w:rsidRDefault="00560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A023" w14:textId="77777777" w:rsidR="00066D98" w:rsidRDefault="00066D9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0A05314" w14:textId="77777777" w:rsidR="00066D98" w:rsidRDefault="00066D98">
    <w:pPr>
      <w:pStyle w:val="Header"/>
      <w:ind w:right="360"/>
      <w:jc w:val="both"/>
      <w:rPr>
        <w:rtl/>
      </w:rPr>
    </w:pPr>
  </w:p>
  <w:p w14:paraId="01A0037B" w14:textId="77777777" w:rsidR="00066D98" w:rsidRDefault="00066D98"/>
  <w:p w14:paraId="72B237A8" w14:textId="77777777" w:rsidR="00066D98" w:rsidRDefault="00066D98"/>
  <w:p w14:paraId="3A0E2E28" w14:textId="77777777" w:rsidR="00066D98" w:rsidRDefault="00066D98"/>
  <w:p w14:paraId="4D0D78CA" w14:textId="77777777" w:rsidR="00066D98" w:rsidRDefault="00066D98"/>
  <w:p w14:paraId="18DFC96F" w14:textId="77777777" w:rsidR="00066D98" w:rsidRDefault="00066D98"/>
  <w:p w14:paraId="5C3F57F4" w14:textId="77777777" w:rsidR="00066D98" w:rsidRDefault="00066D98"/>
  <w:p w14:paraId="051E0110" w14:textId="77777777" w:rsidR="00066D98" w:rsidRDefault="00066D98"/>
  <w:p w14:paraId="6B1B78FC" w14:textId="77777777" w:rsidR="00066D98" w:rsidRDefault="00066D98"/>
  <w:p w14:paraId="17FD41E7" w14:textId="77777777" w:rsidR="00066D98" w:rsidRDefault="00066D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6216" w14:textId="77777777" w:rsidR="00066D98" w:rsidRDefault="00066D9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5E366D">
      <w:rPr>
        <w:rStyle w:val="PageNumber"/>
        <w:noProof/>
        <w:rtl/>
      </w:rPr>
      <w:t>3</w:t>
    </w:r>
    <w:r>
      <w:rPr>
        <w:rStyle w:val="PageNumber"/>
        <w:rtl/>
      </w:rPr>
      <w:fldChar w:fldCharType="end"/>
    </w:r>
  </w:p>
  <w:p w14:paraId="47C2C42D" w14:textId="77777777" w:rsidR="00066D98" w:rsidRDefault="00066D98">
    <w:pPr>
      <w:pStyle w:val="Header"/>
      <w:ind w:right="360"/>
      <w:jc w:val="both"/>
      <w:rPr>
        <w:rStyle w:val="PageNumber"/>
        <w:rFonts w:hint="cs"/>
        <w:rtl/>
      </w:rPr>
    </w:pPr>
    <w:r>
      <w:rPr>
        <w:rtl/>
      </w:rPr>
      <w:t>ועדת</w:t>
    </w:r>
    <w:r>
      <w:rPr>
        <w:rStyle w:val="PageNumber"/>
        <w:rFonts w:hint="cs"/>
        <w:rtl/>
      </w:rPr>
      <w:t xml:space="preserve"> הכנסת</w:t>
    </w:r>
  </w:p>
  <w:p w14:paraId="15ECD88E" w14:textId="77777777" w:rsidR="00066D98" w:rsidRDefault="00066D98">
    <w:pPr>
      <w:pStyle w:val="Header"/>
      <w:ind w:right="360"/>
      <w:jc w:val="both"/>
      <w:rPr>
        <w:rStyle w:val="PageNumber"/>
        <w:rFonts w:hint="cs"/>
        <w:rtl/>
      </w:rPr>
    </w:pPr>
    <w:r>
      <w:rPr>
        <w:rStyle w:val="PageNumber"/>
        <w:rFonts w:hint="cs"/>
        <w:rtl/>
      </w:rPr>
      <w:t>27.11.2006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6337C"/>
    <w:multiLevelType w:val="hybridMultilevel"/>
    <w:tmpl w:val="999EB808"/>
    <w:lvl w:ilvl="0" w:tplc="6D6EB0F8">
      <w:start w:val="2"/>
      <w:numFmt w:val="decimal"/>
      <w:lvlText w:val="%1."/>
      <w:lvlJc w:val="left"/>
      <w:pPr>
        <w:tabs>
          <w:tab w:val="num" w:pos="1575"/>
        </w:tabs>
        <w:ind w:left="1575" w:hanging="36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1" w15:restartNumberingAfterBreak="0">
    <w:nsid w:val="56CF09BC"/>
    <w:multiLevelType w:val="hybridMultilevel"/>
    <w:tmpl w:val="3D0EB09A"/>
    <w:lvl w:ilvl="0" w:tplc="173230D8">
      <w:start w:val="2"/>
      <w:numFmt w:val="hebrew1"/>
      <w:lvlText w:val="%1."/>
      <w:lvlJc w:val="left"/>
      <w:pPr>
        <w:tabs>
          <w:tab w:val="num" w:pos="1575"/>
        </w:tabs>
        <w:ind w:left="1575" w:hanging="360"/>
      </w:pPr>
      <w:rPr>
        <w:rFonts w:hint="default"/>
      </w:rPr>
    </w:lvl>
    <w:lvl w:ilvl="1" w:tplc="8496F322">
      <w:start w:val="1"/>
      <w:numFmt w:val="decimal"/>
      <w:lvlText w:val="%2."/>
      <w:lvlJc w:val="left"/>
      <w:pPr>
        <w:tabs>
          <w:tab w:val="num" w:pos="2295"/>
        </w:tabs>
        <w:ind w:left="2295" w:hanging="360"/>
      </w:pPr>
      <w:rPr>
        <w:rFonts w:hint="default"/>
      </w:r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2" w15:restartNumberingAfterBreak="0">
    <w:nsid w:val="5FF80048"/>
    <w:multiLevelType w:val="hybridMultilevel"/>
    <w:tmpl w:val="724E82BC"/>
    <w:lvl w:ilvl="0" w:tplc="A680F332">
      <w:start w:val="2"/>
      <w:numFmt w:val="hebrew1"/>
      <w:lvlText w:val="%1."/>
      <w:lvlJc w:val="left"/>
      <w:pPr>
        <w:tabs>
          <w:tab w:val="num" w:pos="1575"/>
        </w:tabs>
        <w:ind w:left="1575" w:hanging="36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num w:numId="1" w16cid:durableId="1293176560">
    <w:abstractNumId w:val="1"/>
  </w:num>
  <w:num w:numId="2" w16cid:durableId="623388560">
    <w:abstractNumId w:val="0"/>
  </w:num>
  <w:num w:numId="3" w16cid:durableId="202246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129פרוטוקול_ישיבת_ועדה.doc"/>
    <w:docVar w:name="StartMode" w:val="3"/>
  </w:docVars>
  <w:rsids>
    <w:rsidRoot w:val="0010774E"/>
    <w:rsid w:val="00066D98"/>
    <w:rsid w:val="0010774E"/>
    <w:rsid w:val="00552A80"/>
    <w:rsid w:val="00560090"/>
    <w:rsid w:val="005E366D"/>
    <w:rsid w:val="00965806"/>
    <w:rsid w:val="00E51FFA"/>
    <w:rsid w:val="00F97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7921C5"/>
  <w15:chartTrackingRefBased/>
  <w15:docId w15:val="{8186A8ED-53A9-42C3-92E6-E39FE38E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066D98"/>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066D98"/>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066D98"/>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066D98"/>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66D98"/>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066D9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6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3482</Words>
  <Characters>19848</Characters>
  <Application>Microsoft Office Word</Application>
  <DocSecurity>0</DocSecurity>
  <Lines>165</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