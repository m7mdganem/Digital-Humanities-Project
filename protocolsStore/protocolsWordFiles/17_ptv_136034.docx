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42E3" w14:textId="77777777" w:rsidR="00924C7E" w:rsidRPr="00924C7E" w:rsidRDefault="00924C7E" w:rsidP="00924C7E">
      <w:pPr>
        <w:pStyle w:val="Heading5"/>
        <w:jc w:val="left"/>
        <w:rPr>
          <w:b/>
          <w:bCs/>
          <w:sz w:val="24"/>
          <w:rtl/>
        </w:rPr>
      </w:pPr>
      <w:r w:rsidRPr="00924C7E">
        <w:rPr>
          <w:b/>
          <w:bCs/>
          <w:sz w:val="24"/>
          <w:rtl/>
        </w:rPr>
        <w:t xml:space="preserve">הכנסת </w:t>
      </w:r>
      <w:r w:rsidRPr="00924C7E">
        <w:rPr>
          <w:rFonts w:hint="cs"/>
          <w:b/>
          <w:bCs/>
          <w:sz w:val="24"/>
          <w:rtl/>
        </w:rPr>
        <w:t>השבע-עשרה</w:t>
      </w:r>
      <w:r w:rsidRPr="00924C7E">
        <w:rPr>
          <w:b/>
          <w:bCs/>
          <w:sz w:val="24"/>
          <w:rtl/>
        </w:rPr>
        <w:tab/>
      </w:r>
      <w:r w:rsidRPr="00924C7E">
        <w:rPr>
          <w:b/>
          <w:bCs/>
          <w:sz w:val="24"/>
          <w:rtl/>
        </w:rPr>
        <w:tab/>
      </w:r>
      <w:r w:rsidRPr="00924C7E">
        <w:rPr>
          <w:b/>
          <w:bCs/>
          <w:sz w:val="24"/>
          <w:rtl/>
        </w:rPr>
        <w:tab/>
      </w:r>
      <w:r w:rsidRPr="00924C7E">
        <w:rPr>
          <w:b/>
          <w:bCs/>
          <w:sz w:val="24"/>
          <w:rtl/>
        </w:rPr>
        <w:tab/>
      </w:r>
      <w:r w:rsidRPr="00924C7E">
        <w:rPr>
          <w:b/>
          <w:bCs/>
          <w:sz w:val="24"/>
          <w:rtl/>
        </w:rPr>
        <w:tab/>
      </w:r>
      <w:r w:rsidRPr="00924C7E">
        <w:rPr>
          <w:b/>
          <w:bCs/>
          <w:sz w:val="24"/>
          <w:rtl/>
        </w:rPr>
        <w:tab/>
      </w:r>
      <w:r w:rsidRPr="00924C7E">
        <w:rPr>
          <w:b/>
          <w:bCs/>
          <w:sz w:val="24"/>
          <w:rtl/>
        </w:rPr>
        <w:tab/>
        <w:t>נוסח לא מתוקן</w:t>
      </w:r>
    </w:p>
    <w:p w14:paraId="3924CFC3" w14:textId="77777777" w:rsidR="00924C7E" w:rsidRPr="00924C7E" w:rsidRDefault="00924C7E" w:rsidP="00924C7E">
      <w:pPr>
        <w:bidi/>
        <w:rPr>
          <w:rFonts w:cs="David" w:hint="cs"/>
          <w:b/>
          <w:bCs/>
          <w:rtl/>
        </w:rPr>
      </w:pPr>
      <w:r w:rsidRPr="00924C7E">
        <w:rPr>
          <w:rFonts w:cs="David"/>
          <w:b/>
          <w:bCs/>
          <w:rtl/>
        </w:rPr>
        <w:t xml:space="preserve">מושב </w:t>
      </w:r>
      <w:r w:rsidRPr="00924C7E">
        <w:rPr>
          <w:rFonts w:cs="David" w:hint="cs"/>
          <w:b/>
          <w:bCs/>
          <w:rtl/>
        </w:rPr>
        <w:t>שלישי</w:t>
      </w:r>
    </w:p>
    <w:p w14:paraId="544348C0" w14:textId="77777777" w:rsidR="00924C7E" w:rsidRPr="00924C7E" w:rsidRDefault="00924C7E" w:rsidP="00924C7E">
      <w:pPr>
        <w:bidi/>
        <w:rPr>
          <w:rFonts w:cs="David"/>
          <w:b/>
          <w:bCs/>
          <w:rtl/>
        </w:rPr>
      </w:pPr>
    </w:p>
    <w:p w14:paraId="344AD095" w14:textId="77777777" w:rsidR="00924C7E" w:rsidRPr="00924C7E" w:rsidRDefault="00924C7E" w:rsidP="00924C7E">
      <w:pPr>
        <w:bidi/>
        <w:rPr>
          <w:rFonts w:cs="David"/>
          <w:b/>
          <w:bCs/>
          <w:rtl/>
        </w:rPr>
      </w:pPr>
    </w:p>
    <w:p w14:paraId="3530AE02" w14:textId="77777777" w:rsidR="00924C7E" w:rsidRPr="00924C7E" w:rsidRDefault="00924C7E" w:rsidP="00924C7E">
      <w:pPr>
        <w:bidi/>
        <w:rPr>
          <w:rFonts w:cs="David"/>
          <w:b/>
          <w:bCs/>
          <w:rtl/>
        </w:rPr>
      </w:pPr>
    </w:p>
    <w:p w14:paraId="27906050" w14:textId="77777777" w:rsidR="00924C7E" w:rsidRPr="00924C7E" w:rsidRDefault="00924C7E" w:rsidP="00924C7E">
      <w:pPr>
        <w:bidi/>
        <w:jc w:val="center"/>
        <w:rPr>
          <w:rFonts w:cs="David" w:hint="cs"/>
          <w:b/>
          <w:bCs/>
          <w:rtl/>
        </w:rPr>
      </w:pPr>
      <w:r w:rsidRPr="00924C7E">
        <w:rPr>
          <w:rFonts w:cs="David"/>
          <w:b/>
          <w:bCs/>
          <w:rtl/>
        </w:rPr>
        <w:t>פרוטוקול מס'</w:t>
      </w:r>
      <w:r w:rsidRPr="00924C7E">
        <w:rPr>
          <w:rFonts w:cs="David" w:hint="cs"/>
          <w:b/>
          <w:bCs/>
          <w:rtl/>
        </w:rPr>
        <w:t xml:space="preserve"> 6</w:t>
      </w:r>
    </w:p>
    <w:p w14:paraId="68CBB1E1" w14:textId="77777777" w:rsidR="00924C7E" w:rsidRPr="00924C7E" w:rsidRDefault="00924C7E" w:rsidP="00924C7E">
      <w:pPr>
        <w:bidi/>
        <w:jc w:val="center"/>
        <w:rPr>
          <w:rFonts w:cs="David" w:hint="cs"/>
          <w:b/>
          <w:bCs/>
          <w:rtl/>
        </w:rPr>
      </w:pPr>
      <w:r w:rsidRPr="00924C7E">
        <w:rPr>
          <w:rFonts w:cs="David" w:hint="cs"/>
          <w:b/>
          <w:bCs/>
          <w:rtl/>
        </w:rPr>
        <w:t>מישיבת הוועדה המשותפת של ועדת הכנסת וועדת החוקה חוק ומשפט</w:t>
      </w:r>
    </w:p>
    <w:p w14:paraId="6973F641" w14:textId="77777777" w:rsidR="00924C7E" w:rsidRPr="00924C7E" w:rsidRDefault="00924C7E" w:rsidP="00924C7E">
      <w:pPr>
        <w:bidi/>
        <w:jc w:val="center"/>
        <w:rPr>
          <w:rFonts w:cs="David" w:hint="cs"/>
          <w:b/>
          <w:bCs/>
          <w:u w:val="single"/>
          <w:rtl/>
        </w:rPr>
      </w:pPr>
      <w:r w:rsidRPr="00924C7E">
        <w:rPr>
          <w:rFonts w:cs="David" w:hint="cs"/>
          <w:b/>
          <w:bCs/>
          <w:u w:val="single"/>
          <w:rtl/>
        </w:rPr>
        <w:t>יום רביעי, כ"ו אדר ב' התשס"ח (2 באפריל 2008), שעה 09:00</w:t>
      </w:r>
    </w:p>
    <w:p w14:paraId="20BAFC93" w14:textId="77777777" w:rsidR="00924C7E" w:rsidRPr="00924C7E" w:rsidRDefault="00924C7E" w:rsidP="00924C7E">
      <w:pPr>
        <w:bidi/>
        <w:rPr>
          <w:rFonts w:cs="David"/>
          <w:b/>
          <w:bCs/>
          <w:rtl/>
        </w:rPr>
      </w:pPr>
    </w:p>
    <w:p w14:paraId="40784887" w14:textId="77777777" w:rsidR="00924C7E" w:rsidRPr="00924C7E" w:rsidRDefault="00924C7E" w:rsidP="00924C7E">
      <w:pPr>
        <w:bidi/>
        <w:rPr>
          <w:rFonts w:cs="David"/>
          <w:b/>
          <w:bCs/>
          <w:rtl/>
        </w:rPr>
      </w:pPr>
    </w:p>
    <w:p w14:paraId="61833490" w14:textId="77777777" w:rsidR="00924C7E" w:rsidRPr="00924C7E" w:rsidRDefault="00924C7E" w:rsidP="00924C7E">
      <w:pPr>
        <w:tabs>
          <w:tab w:val="left" w:pos="1221"/>
        </w:tabs>
        <w:bidi/>
        <w:rPr>
          <w:rFonts w:cs="David" w:hint="cs"/>
          <w:b/>
          <w:bCs/>
          <w:u w:val="single"/>
          <w:rtl/>
        </w:rPr>
      </w:pPr>
    </w:p>
    <w:p w14:paraId="01846A22" w14:textId="77777777" w:rsidR="00924C7E" w:rsidRPr="00924C7E" w:rsidRDefault="00924C7E" w:rsidP="00924C7E">
      <w:pPr>
        <w:tabs>
          <w:tab w:val="left" w:pos="1221"/>
        </w:tabs>
        <w:bidi/>
        <w:ind w:left="1221" w:hanging="1221"/>
        <w:rPr>
          <w:rFonts w:cs="David" w:hint="cs"/>
          <w:b/>
          <w:bCs/>
          <w:rtl/>
        </w:rPr>
      </w:pPr>
      <w:r w:rsidRPr="00924C7E">
        <w:rPr>
          <w:rFonts w:cs="David"/>
          <w:b/>
          <w:bCs/>
          <w:u w:val="single"/>
          <w:rtl/>
        </w:rPr>
        <w:t>סדר היום</w:t>
      </w:r>
      <w:r w:rsidRPr="00924C7E">
        <w:rPr>
          <w:rFonts w:cs="David"/>
          <w:rtl/>
        </w:rPr>
        <w:t>:</w:t>
      </w:r>
      <w:r w:rsidRPr="00924C7E">
        <w:rPr>
          <w:rFonts w:cs="David" w:hint="cs"/>
          <w:rtl/>
        </w:rPr>
        <w:tab/>
        <w:t xml:space="preserve">הצעת חוק סדרי השלטון והמשפט (ביטול החלת המשפט, השיפוט והמינהל) (תיקון </w:t>
      </w:r>
      <w:r w:rsidRPr="00924C7E">
        <w:rPr>
          <w:rFonts w:cs="David"/>
          <w:rtl/>
        </w:rPr>
        <w:t>–</w:t>
      </w:r>
      <w:r w:rsidRPr="00924C7E">
        <w:rPr>
          <w:rFonts w:cs="David" w:hint="cs"/>
          <w:rtl/>
        </w:rPr>
        <w:t xml:space="preserve"> התקנת תקנות), התשס"ז-2007, (פ/2215), של קבוצת חברי הכנסת</w:t>
      </w:r>
    </w:p>
    <w:p w14:paraId="4FE84A74" w14:textId="77777777" w:rsidR="00924C7E" w:rsidRPr="00924C7E" w:rsidRDefault="00924C7E" w:rsidP="00924C7E">
      <w:pPr>
        <w:bidi/>
        <w:rPr>
          <w:rFonts w:cs="David" w:hint="cs"/>
          <w:b/>
          <w:bCs/>
          <w:rtl/>
        </w:rPr>
      </w:pPr>
    </w:p>
    <w:p w14:paraId="1D7D3583" w14:textId="77777777" w:rsidR="00924C7E" w:rsidRPr="00924C7E" w:rsidRDefault="00924C7E" w:rsidP="00924C7E">
      <w:pPr>
        <w:bidi/>
        <w:rPr>
          <w:rFonts w:cs="David" w:hint="cs"/>
          <w:rtl/>
        </w:rPr>
      </w:pPr>
    </w:p>
    <w:p w14:paraId="677A9AB6" w14:textId="77777777" w:rsidR="00924C7E" w:rsidRPr="00924C7E" w:rsidRDefault="00924C7E" w:rsidP="00924C7E">
      <w:pPr>
        <w:bidi/>
        <w:rPr>
          <w:rFonts w:cs="David"/>
          <w:rtl/>
        </w:rPr>
      </w:pPr>
    </w:p>
    <w:p w14:paraId="658E13D4" w14:textId="77777777" w:rsidR="00924C7E" w:rsidRPr="00924C7E" w:rsidRDefault="00924C7E" w:rsidP="00924C7E">
      <w:pPr>
        <w:bidi/>
        <w:rPr>
          <w:rFonts w:cs="David"/>
          <w:b/>
          <w:bCs/>
          <w:u w:val="single"/>
          <w:rtl/>
        </w:rPr>
      </w:pPr>
      <w:r w:rsidRPr="00924C7E">
        <w:rPr>
          <w:rFonts w:cs="David"/>
          <w:b/>
          <w:bCs/>
          <w:u w:val="single"/>
          <w:rtl/>
        </w:rPr>
        <w:t>נכחו</w:t>
      </w:r>
      <w:r w:rsidRPr="00924C7E">
        <w:rPr>
          <w:rFonts w:cs="David"/>
          <w:rtl/>
        </w:rPr>
        <w:t>:</w:t>
      </w:r>
    </w:p>
    <w:p w14:paraId="169B9272" w14:textId="77777777" w:rsidR="00924C7E" w:rsidRPr="00924C7E" w:rsidRDefault="00924C7E" w:rsidP="00924C7E">
      <w:pPr>
        <w:bidi/>
        <w:rPr>
          <w:rFonts w:cs="David"/>
          <w:rtl/>
        </w:rPr>
      </w:pPr>
    </w:p>
    <w:p w14:paraId="694DDE80" w14:textId="77777777" w:rsidR="00924C7E" w:rsidRPr="00924C7E" w:rsidRDefault="00924C7E" w:rsidP="00924C7E">
      <w:pPr>
        <w:tabs>
          <w:tab w:val="left" w:pos="1788"/>
        </w:tabs>
        <w:bidi/>
        <w:rPr>
          <w:rFonts w:cs="David"/>
          <w:rtl/>
        </w:rPr>
      </w:pPr>
      <w:r w:rsidRPr="00924C7E">
        <w:rPr>
          <w:rFonts w:cs="David"/>
          <w:b/>
          <w:bCs/>
          <w:u w:val="single"/>
          <w:rtl/>
        </w:rPr>
        <w:t>חברי הוועדה</w:t>
      </w:r>
      <w:r w:rsidRPr="00924C7E">
        <w:rPr>
          <w:rFonts w:cs="David"/>
          <w:rtl/>
        </w:rPr>
        <w:t>:</w:t>
      </w:r>
    </w:p>
    <w:p w14:paraId="6B5DD274" w14:textId="77777777" w:rsidR="00924C7E" w:rsidRPr="00924C7E" w:rsidRDefault="00924C7E" w:rsidP="00924C7E">
      <w:pPr>
        <w:bidi/>
        <w:rPr>
          <w:rFonts w:cs="David" w:hint="cs"/>
          <w:rtl/>
        </w:rPr>
      </w:pPr>
      <w:r w:rsidRPr="00924C7E">
        <w:rPr>
          <w:rFonts w:cs="David" w:hint="cs"/>
          <w:rtl/>
        </w:rPr>
        <w:t>דוד טל  -  היו"ר</w:t>
      </w:r>
    </w:p>
    <w:p w14:paraId="095F92F2" w14:textId="77777777" w:rsidR="00924C7E" w:rsidRPr="00924C7E" w:rsidRDefault="00924C7E" w:rsidP="00924C7E">
      <w:pPr>
        <w:bidi/>
        <w:rPr>
          <w:rFonts w:cs="David" w:hint="cs"/>
          <w:rtl/>
        </w:rPr>
      </w:pPr>
      <w:r w:rsidRPr="00924C7E">
        <w:rPr>
          <w:rFonts w:cs="David" w:hint="cs"/>
          <w:rtl/>
        </w:rPr>
        <w:t>מנחם בן-ששון</w:t>
      </w:r>
    </w:p>
    <w:p w14:paraId="3295097C" w14:textId="77777777" w:rsidR="00924C7E" w:rsidRPr="00924C7E" w:rsidRDefault="00924C7E" w:rsidP="00924C7E">
      <w:pPr>
        <w:bidi/>
        <w:rPr>
          <w:rFonts w:cs="David" w:hint="cs"/>
          <w:rtl/>
        </w:rPr>
      </w:pPr>
      <w:r w:rsidRPr="00924C7E">
        <w:rPr>
          <w:rFonts w:cs="David" w:hint="cs"/>
          <w:rtl/>
        </w:rPr>
        <w:t>אברהם מיכאלי</w:t>
      </w:r>
    </w:p>
    <w:p w14:paraId="1A999D09" w14:textId="77777777" w:rsidR="00924C7E" w:rsidRPr="00924C7E" w:rsidRDefault="00924C7E" w:rsidP="00924C7E">
      <w:pPr>
        <w:bidi/>
        <w:rPr>
          <w:rFonts w:cs="David" w:hint="cs"/>
          <w:rtl/>
        </w:rPr>
      </w:pPr>
      <w:r w:rsidRPr="00924C7E">
        <w:rPr>
          <w:rFonts w:cs="David" w:hint="cs"/>
          <w:rtl/>
        </w:rPr>
        <w:t>יצחק לוי</w:t>
      </w:r>
    </w:p>
    <w:p w14:paraId="122A2496" w14:textId="77777777" w:rsidR="00924C7E" w:rsidRPr="00924C7E" w:rsidRDefault="00924C7E" w:rsidP="00924C7E">
      <w:pPr>
        <w:bidi/>
        <w:rPr>
          <w:rFonts w:cs="David" w:hint="cs"/>
          <w:rtl/>
        </w:rPr>
      </w:pPr>
      <w:r w:rsidRPr="00924C7E">
        <w:rPr>
          <w:rFonts w:cs="David" w:hint="cs"/>
          <w:rtl/>
        </w:rPr>
        <w:t>מאיר פרוש</w:t>
      </w:r>
    </w:p>
    <w:p w14:paraId="75CA3873" w14:textId="77777777" w:rsidR="00924C7E" w:rsidRPr="00924C7E" w:rsidRDefault="00924C7E" w:rsidP="00924C7E">
      <w:pPr>
        <w:bidi/>
        <w:rPr>
          <w:rFonts w:cs="David"/>
          <w:rtl/>
        </w:rPr>
      </w:pPr>
    </w:p>
    <w:p w14:paraId="69E48930" w14:textId="77777777" w:rsidR="00924C7E" w:rsidRPr="00924C7E" w:rsidRDefault="00924C7E" w:rsidP="00924C7E">
      <w:pPr>
        <w:tabs>
          <w:tab w:val="left" w:pos="1788"/>
          <w:tab w:val="left" w:pos="3631"/>
        </w:tabs>
        <w:bidi/>
        <w:rPr>
          <w:rFonts w:cs="David" w:hint="cs"/>
          <w:rtl/>
        </w:rPr>
      </w:pPr>
      <w:r w:rsidRPr="00924C7E">
        <w:rPr>
          <w:rFonts w:cs="David"/>
          <w:b/>
          <w:bCs/>
          <w:u w:val="single"/>
          <w:rtl/>
        </w:rPr>
        <w:t>מוזמנים</w:t>
      </w:r>
      <w:r w:rsidRPr="00924C7E">
        <w:rPr>
          <w:rFonts w:cs="David"/>
          <w:rtl/>
        </w:rPr>
        <w:t>:</w:t>
      </w:r>
    </w:p>
    <w:p w14:paraId="7F6FE88D" w14:textId="77777777" w:rsidR="00924C7E" w:rsidRPr="00924C7E" w:rsidRDefault="00924C7E" w:rsidP="00924C7E">
      <w:pPr>
        <w:tabs>
          <w:tab w:val="left" w:pos="1788"/>
          <w:tab w:val="left" w:pos="3631"/>
        </w:tabs>
        <w:bidi/>
        <w:rPr>
          <w:rFonts w:cs="David" w:hint="cs"/>
          <w:rtl/>
        </w:rPr>
      </w:pPr>
      <w:r w:rsidRPr="00924C7E">
        <w:rPr>
          <w:rFonts w:cs="David" w:hint="cs"/>
          <w:rtl/>
        </w:rPr>
        <w:t>חה"כ דב חנין</w:t>
      </w:r>
    </w:p>
    <w:p w14:paraId="03395B91" w14:textId="77777777" w:rsidR="00924C7E" w:rsidRPr="00924C7E" w:rsidRDefault="00924C7E" w:rsidP="00924C7E">
      <w:pPr>
        <w:tabs>
          <w:tab w:val="left" w:pos="1788"/>
          <w:tab w:val="left" w:pos="3631"/>
        </w:tabs>
        <w:bidi/>
        <w:rPr>
          <w:rFonts w:cs="David" w:hint="cs"/>
          <w:rtl/>
        </w:rPr>
      </w:pPr>
      <w:r w:rsidRPr="00924C7E">
        <w:rPr>
          <w:rFonts w:cs="David" w:hint="cs"/>
          <w:rtl/>
        </w:rPr>
        <w:t>עו"ד אורית קורן, משרד המשפטים, משנה ליועמ"ש</w:t>
      </w:r>
    </w:p>
    <w:p w14:paraId="4A7A8458" w14:textId="77777777" w:rsidR="00924C7E" w:rsidRPr="00924C7E" w:rsidRDefault="00924C7E" w:rsidP="00924C7E">
      <w:pPr>
        <w:tabs>
          <w:tab w:val="left" w:pos="1788"/>
          <w:tab w:val="left" w:pos="3631"/>
        </w:tabs>
        <w:bidi/>
        <w:rPr>
          <w:rFonts w:cs="David" w:hint="cs"/>
          <w:rtl/>
        </w:rPr>
      </w:pPr>
      <w:r w:rsidRPr="00924C7E">
        <w:rPr>
          <w:rFonts w:cs="David" w:hint="cs"/>
          <w:rtl/>
        </w:rPr>
        <w:t>פרופסור מרדכי קרמניצר</w:t>
      </w:r>
    </w:p>
    <w:p w14:paraId="5934066D" w14:textId="77777777" w:rsidR="00924C7E" w:rsidRPr="00924C7E" w:rsidRDefault="00924C7E" w:rsidP="00924C7E">
      <w:pPr>
        <w:tabs>
          <w:tab w:val="left" w:pos="1788"/>
          <w:tab w:val="left" w:pos="3631"/>
        </w:tabs>
        <w:bidi/>
        <w:rPr>
          <w:rFonts w:cs="David" w:hint="cs"/>
          <w:rtl/>
        </w:rPr>
      </w:pPr>
      <w:r w:rsidRPr="00924C7E">
        <w:rPr>
          <w:rFonts w:cs="David" w:hint="cs"/>
          <w:rtl/>
        </w:rPr>
        <w:t xml:space="preserve">פרופסור מיכל שמיר </w:t>
      </w:r>
    </w:p>
    <w:p w14:paraId="3BE76801" w14:textId="77777777" w:rsidR="00924C7E" w:rsidRPr="00924C7E" w:rsidRDefault="00924C7E" w:rsidP="00924C7E">
      <w:pPr>
        <w:bidi/>
        <w:rPr>
          <w:rFonts w:cs="David" w:hint="cs"/>
          <w:rtl/>
        </w:rPr>
      </w:pPr>
      <w:r w:rsidRPr="00924C7E">
        <w:rPr>
          <w:rFonts w:cs="David" w:hint="cs"/>
          <w:rtl/>
        </w:rPr>
        <w:t xml:space="preserve">שילה הטיס-וולף </w:t>
      </w:r>
      <w:r w:rsidRPr="00924C7E">
        <w:rPr>
          <w:rFonts w:cs="David"/>
          <w:rtl/>
        </w:rPr>
        <w:t>–</w:t>
      </w:r>
      <w:r w:rsidRPr="00924C7E">
        <w:rPr>
          <w:rFonts w:cs="David" w:hint="cs"/>
          <w:rtl/>
        </w:rPr>
        <w:t xml:space="preserve"> הממ"מ</w:t>
      </w:r>
    </w:p>
    <w:p w14:paraId="378DB120" w14:textId="77777777" w:rsidR="00924C7E" w:rsidRPr="00924C7E" w:rsidRDefault="00924C7E" w:rsidP="00924C7E">
      <w:pPr>
        <w:bidi/>
        <w:rPr>
          <w:rFonts w:cs="David"/>
          <w:rtl/>
        </w:rPr>
      </w:pPr>
    </w:p>
    <w:p w14:paraId="51D0EC65" w14:textId="77777777" w:rsidR="00924C7E" w:rsidRPr="00924C7E" w:rsidRDefault="00924C7E" w:rsidP="00924C7E">
      <w:pPr>
        <w:bidi/>
        <w:rPr>
          <w:rFonts w:cs="David"/>
          <w:rtl/>
        </w:rPr>
      </w:pPr>
    </w:p>
    <w:p w14:paraId="5709BB60" w14:textId="77777777" w:rsidR="00924C7E" w:rsidRPr="00924C7E" w:rsidRDefault="00924C7E" w:rsidP="00924C7E">
      <w:pPr>
        <w:tabs>
          <w:tab w:val="left" w:pos="1930"/>
        </w:tabs>
        <w:bidi/>
        <w:rPr>
          <w:rFonts w:cs="David" w:hint="cs"/>
          <w:rtl/>
        </w:rPr>
      </w:pPr>
      <w:r w:rsidRPr="00924C7E">
        <w:rPr>
          <w:rFonts w:cs="David" w:hint="cs"/>
          <w:b/>
          <w:bCs/>
          <w:u w:val="single"/>
          <w:rtl/>
        </w:rPr>
        <w:t>לשכה</w:t>
      </w:r>
      <w:r w:rsidRPr="00924C7E">
        <w:rPr>
          <w:rFonts w:cs="David"/>
          <w:b/>
          <w:bCs/>
          <w:u w:val="single"/>
          <w:rtl/>
        </w:rPr>
        <w:t xml:space="preserve"> משפטי</w:t>
      </w:r>
      <w:r w:rsidRPr="00924C7E">
        <w:rPr>
          <w:rFonts w:cs="David" w:hint="cs"/>
          <w:b/>
          <w:bCs/>
          <w:u w:val="single"/>
          <w:rtl/>
        </w:rPr>
        <w:t>ת</w:t>
      </w:r>
      <w:r w:rsidRPr="00924C7E">
        <w:rPr>
          <w:rFonts w:cs="David"/>
          <w:rtl/>
        </w:rPr>
        <w:t>:</w:t>
      </w:r>
      <w:r w:rsidRPr="00924C7E">
        <w:rPr>
          <w:rFonts w:cs="David" w:hint="cs"/>
          <w:rtl/>
        </w:rPr>
        <w:tab/>
      </w:r>
    </w:p>
    <w:p w14:paraId="2B66462A" w14:textId="77777777" w:rsidR="00924C7E" w:rsidRPr="00924C7E" w:rsidRDefault="00924C7E" w:rsidP="00924C7E">
      <w:pPr>
        <w:bidi/>
        <w:rPr>
          <w:rFonts w:cs="David" w:hint="cs"/>
          <w:rtl/>
        </w:rPr>
      </w:pPr>
      <w:r w:rsidRPr="00924C7E">
        <w:rPr>
          <w:rFonts w:cs="David" w:hint="cs"/>
          <w:rtl/>
        </w:rPr>
        <w:t>עו"ד ארבל אסטרחן</w:t>
      </w:r>
    </w:p>
    <w:p w14:paraId="0D9E8F81" w14:textId="77777777" w:rsidR="00924C7E" w:rsidRPr="00924C7E" w:rsidRDefault="00924C7E" w:rsidP="00924C7E">
      <w:pPr>
        <w:bidi/>
        <w:rPr>
          <w:rFonts w:cs="David" w:hint="cs"/>
          <w:rtl/>
        </w:rPr>
      </w:pPr>
      <w:r w:rsidRPr="00924C7E">
        <w:rPr>
          <w:rFonts w:cs="David" w:hint="cs"/>
          <w:rtl/>
        </w:rPr>
        <w:t xml:space="preserve">שלומי בלבן </w:t>
      </w:r>
      <w:r w:rsidRPr="00924C7E">
        <w:rPr>
          <w:rFonts w:cs="David"/>
          <w:rtl/>
        </w:rPr>
        <w:t>–</w:t>
      </w:r>
      <w:r w:rsidRPr="00924C7E">
        <w:rPr>
          <w:rFonts w:cs="David" w:hint="cs"/>
          <w:rtl/>
        </w:rPr>
        <w:t xml:space="preserve"> מתמחה</w:t>
      </w:r>
    </w:p>
    <w:p w14:paraId="16F3FDF7" w14:textId="77777777" w:rsidR="00924C7E" w:rsidRPr="00924C7E" w:rsidRDefault="00924C7E" w:rsidP="00924C7E">
      <w:pPr>
        <w:bidi/>
        <w:rPr>
          <w:rFonts w:cs="David" w:hint="cs"/>
          <w:rtl/>
        </w:rPr>
      </w:pPr>
    </w:p>
    <w:p w14:paraId="2962A5C1" w14:textId="77777777" w:rsidR="00924C7E" w:rsidRPr="00924C7E" w:rsidRDefault="00924C7E" w:rsidP="00924C7E">
      <w:pPr>
        <w:tabs>
          <w:tab w:val="left" w:pos="1930"/>
        </w:tabs>
        <w:bidi/>
        <w:rPr>
          <w:rFonts w:cs="David" w:hint="cs"/>
          <w:b/>
          <w:bCs/>
          <w:rtl/>
        </w:rPr>
      </w:pPr>
      <w:r w:rsidRPr="00924C7E">
        <w:rPr>
          <w:rFonts w:cs="David"/>
          <w:b/>
          <w:bCs/>
          <w:u w:val="single"/>
          <w:rtl/>
        </w:rPr>
        <w:t>מנהלת הוועדה</w:t>
      </w:r>
      <w:r w:rsidRPr="00924C7E">
        <w:rPr>
          <w:rFonts w:cs="David"/>
          <w:rtl/>
        </w:rPr>
        <w:t>:</w:t>
      </w:r>
    </w:p>
    <w:p w14:paraId="487D995B" w14:textId="77777777" w:rsidR="00924C7E" w:rsidRPr="00924C7E" w:rsidRDefault="00924C7E" w:rsidP="00924C7E">
      <w:pPr>
        <w:bidi/>
        <w:rPr>
          <w:rFonts w:cs="David" w:hint="cs"/>
          <w:rtl/>
        </w:rPr>
      </w:pPr>
      <w:r w:rsidRPr="00924C7E">
        <w:rPr>
          <w:rFonts w:cs="David" w:hint="cs"/>
          <w:rtl/>
        </w:rPr>
        <w:t>אתי בן-יוסף</w:t>
      </w:r>
    </w:p>
    <w:p w14:paraId="15711366" w14:textId="77777777" w:rsidR="00924C7E" w:rsidRPr="00924C7E" w:rsidRDefault="00924C7E" w:rsidP="00924C7E">
      <w:pPr>
        <w:bidi/>
        <w:rPr>
          <w:rFonts w:cs="David" w:hint="cs"/>
          <w:rtl/>
        </w:rPr>
      </w:pPr>
    </w:p>
    <w:p w14:paraId="2E01F3A4" w14:textId="77777777" w:rsidR="00924C7E" w:rsidRPr="00924C7E" w:rsidRDefault="00924C7E" w:rsidP="00924C7E">
      <w:pPr>
        <w:tabs>
          <w:tab w:val="left" w:pos="1930"/>
        </w:tabs>
        <w:bidi/>
        <w:rPr>
          <w:rFonts w:cs="David" w:hint="cs"/>
          <w:rtl/>
        </w:rPr>
      </w:pPr>
      <w:r w:rsidRPr="00924C7E">
        <w:rPr>
          <w:rFonts w:cs="David" w:hint="cs"/>
          <w:b/>
          <w:bCs/>
          <w:u w:val="single"/>
          <w:rtl/>
        </w:rPr>
        <w:t>קצרנית פרלמנטרית</w:t>
      </w:r>
      <w:r w:rsidRPr="00924C7E">
        <w:rPr>
          <w:rFonts w:cs="David"/>
          <w:rtl/>
        </w:rPr>
        <w:t>:</w:t>
      </w:r>
      <w:r w:rsidRPr="00924C7E">
        <w:rPr>
          <w:rFonts w:cs="David" w:hint="cs"/>
          <w:rtl/>
        </w:rPr>
        <w:tab/>
      </w:r>
    </w:p>
    <w:p w14:paraId="1BECAE47" w14:textId="77777777" w:rsidR="00924C7E" w:rsidRPr="00924C7E" w:rsidRDefault="00924C7E" w:rsidP="00924C7E">
      <w:pPr>
        <w:bidi/>
        <w:rPr>
          <w:rFonts w:cs="David" w:hint="cs"/>
          <w:rtl/>
        </w:rPr>
      </w:pPr>
      <w:r w:rsidRPr="00924C7E">
        <w:rPr>
          <w:rFonts w:cs="David" w:hint="cs"/>
          <w:rtl/>
        </w:rPr>
        <w:t>אסתר מימון</w:t>
      </w:r>
    </w:p>
    <w:p w14:paraId="61E68925" w14:textId="77777777" w:rsidR="00924C7E" w:rsidRPr="00924C7E" w:rsidRDefault="00924C7E" w:rsidP="00924C7E">
      <w:pPr>
        <w:pStyle w:val="Heading5"/>
        <w:jc w:val="left"/>
        <w:rPr>
          <w:rFonts w:hint="cs"/>
          <w:sz w:val="24"/>
          <w:rtl/>
        </w:rPr>
      </w:pPr>
    </w:p>
    <w:p w14:paraId="642848D9" w14:textId="77777777" w:rsidR="00924C7E" w:rsidRPr="00924C7E" w:rsidRDefault="00924C7E" w:rsidP="00924C7E">
      <w:pPr>
        <w:pStyle w:val="Heading5"/>
        <w:jc w:val="left"/>
        <w:rPr>
          <w:sz w:val="24"/>
          <w:rtl/>
        </w:rPr>
      </w:pPr>
      <w:r w:rsidRPr="00924C7E">
        <w:rPr>
          <w:sz w:val="24"/>
          <w:rtl/>
        </w:rPr>
        <w:t xml:space="preserve"> </w:t>
      </w:r>
    </w:p>
    <w:p w14:paraId="787FA90F" w14:textId="77777777" w:rsidR="00924C7E" w:rsidRPr="00924C7E" w:rsidRDefault="00924C7E" w:rsidP="00924C7E">
      <w:pPr>
        <w:bidi/>
        <w:rPr>
          <w:rFonts w:cs="David" w:hint="cs"/>
          <w:rtl/>
        </w:rPr>
      </w:pPr>
    </w:p>
    <w:p w14:paraId="5485AACB" w14:textId="77777777" w:rsidR="00924C7E" w:rsidRDefault="00924C7E" w:rsidP="00924C7E">
      <w:pPr>
        <w:tabs>
          <w:tab w:val="left" w:pos="1221"/>
        </w:tabs>
        <w:bidi/>
        <w:ind w:left="1221" w:hanging="1221"/>
        <w:jc w:val="center"/>
        <w:rPr>
          <w:rFonts w:cs="David" w:hint="cs"/>
          <w:b/>
          <w:bCs/>
          <w:u w:val="single"/>
          <w:rtl/>
        </w:rPr>
      </w:pPr>
      <w:r w:rsidRPr="00924C7E">
        <w:rPr>
          <w:rFonts w:cs="David"/>
          <w:rtl/>
        </w:rPr>
        <w:br w:type="page"/>
      </w:r>
    </w:p>
    <w:p w14:paraId="26F621D0" w14:textId="77777777" w:rsidR="00924C7E" w:rsidRDefault="00924C7E" w:rsidP="00924C7E">
      <w:pPr>
        <w:tabs>
          <w:tab w:val="left" w:pos="1221"/>
        </w:tabs>
        <w:bidi/>
        <w:ind w:left="1221" w:hanging="1221"/>
        <w:jc w:val="center"/>
        <w:rPr>
          <w:rFonts w:cs="David" w:hint="cs"/>
          <w:b/>
          <w:bCs/>
          <w:u w:val="single"/>
          <w:rtl/>
        </w:rPr>
      </w:pPr>
    </w:p>
    <w:p w14:paraId="4B7BE9E6" w14:textId="77777777" w:rsidR="00924C7E" w:rsidRDefault="00924C7E" w:rsidP="00924C7E">
      <w:pPr>
        <w:tabs>
          <w:tab w:val="left" w:pos="1221"/>
        </w:tabs>
        <w:bidi/>
        <w:ind w:left="1221" w:hanging="1221"/>
        <w:jc w:val="center"/>
        <w:rPr>
          <w:rFonts w:cs="David" w:hint="cs"/>
          <w:b/>
          <w:bCs/>
          <w:u w:val="single"/>
          <w:rtl/>
        </w:rPr>
      </w:pPr>
    </w:p>
    <w:p w14:paraId="6BC90561" w14:textId="77777777" w:rsidR="00924C7E" w:rsidRPr="00924C7E" w:rsidRDefault="00924C7E" w:rsidP="00924C7E">
      <w:pPr>
        <w:tabs>
          <w:tab w:val="left" w:pos="1221"/>
        </w:tabs>
        <w:bidi/>
        <w:ind w:left="1221" w:hanging="1221"/>
        <w:jc w:val="center"/>
        <w:rPr>
          <w:rFonts w:cs="David" w:hint="cs"/>
          <w:b/>
          <w:bCs/>
          <w:u w:val="single"/>
          <w:rtl/>
        </w:rPr>
      </w:pPr>
      <w:r w:rsidRPr="00924C7E">
        <w:rPr>
          <w:rFonts w:cs="David" w:hint="cs"/>
          <w:b/>
          <w:bCs/>
          <w:u w:val="single"/>
          <w:rtl/>
        </w:rPr>
        <w:t xml:space="preserve">הצעת חוק סדרי השלטון והמשפט (ביטול החלת המשפט, השיפוט והמינהל) (תיקון </w:t>
      </w:r>
      <w:r w:rsidRPr="00924C7E">
        <w:rPr>
          <w:rFonts w:cs="David"/>
          <w:b/>
          <w:bCs/>
          <w:u w:val="single"/>
          <w:rtl/>
        </w:rPr>
        <w:t>–</w:t>
      </w:r>
      <w:r w:rsidRPr="00924C7E">
        <w:rPr>
          <w:rFonts w:cs="David" w:hint="cs"/>
          <w:b/>
          <w:bCs/>
          <w:u w:val="single"/>
          <w:rtl/>
        </w:rPr>
        <w:t xml:space="preserve"> התקנת תקנות), התשס"ז-2007, (פ/2215), של קבוצת חברי הכנסת</w:t>
      </w:r>
    </w:p>
    <w:p w14:paraId="19E03880" w14:textId="77777777" w:rsidR="00924C7E" w:rsidRPr="00924C7E" w:rsidRDefault="00924C7E" w:rsidP="00924C7E">
      <w:pPr>
        <w:bidi/>
        <w:rPr>
          <w:rFonts w:cs="David" w:hint="cs"/>
          <w:b/>
          <w:bCs/>
          <w:rtl/>
        </w:rPr>
      </w:pPr>
    </w:p>
    <w:p w14:paraId="49E44D75" w14:textId="77777777" w:rsidR="00924C7E" w:rsidRDefault="00924C7E" w:rsidP="00924C7E">
      <w:pPr>
        <w:bidi/>
        <w:rPr>
          <w:rFonts w:cs="David" w:hint="cs"/>
          <w:u w:val="single"/>
          <w:rtl/>
        </w:rPr>
      </w:pPr>
    </w:p>
    <w:p w14:paraId="567C5BDE" w14:textId="77777777" w:rsidR="00924C7E" w:rsidRDefault="00924C7E" w:rsidP="00924C7E">
      <w:pPr>
        <w:bidi/>
        <w:rPr>
          <w:rFonts w:cs="David" w:hint="cs"/>
          <w:u w:val="single"/>
          <w:rtl/>
        </w:rPr>
      </w:pPr>
    </w:p>
    <w:p w14:paraId="7BDD2FBB" w14:textId="77777777" w:rsidR="00924C7E" w:rsidRPr="00924C7E" w:rsidRDefault="00924C7E" w:rsidP="00924C7E">
      <w:pPr>
        <w:bidi/>
        <w:rPr>
          <w:rFonts w:cs="David" w:hint="cs"/>
          <w:rtl/>
        </w:rPr>
      </w:pPr>
      <w:r w:rsidRPr="00924C7E">
        <w:rPr>
          <w:rFonts w:cs="David" w:hint="cs"/>
          <w:u w:val="single"/>
          <w:rtl/>
        </w:rPr>
        <w:t>היו"ר דוד טל:</w:t>
      </w:r>
    </w:p>
    <w:p w14:paraId="6F7D2233" w14:textId="77777777" w:rsidR="00924C7E" w:rsidRPr="00924C7E" w:rsidRDefault="00924C7E" w:rsidP="00924C7E">
      <w:pPr>
        <w:bidi/>
        <w:rPr>
          <w:rFonts w:cs="David" w:hint="cs"/>
          <w:rtl/>
        </w:rPr>
      </w:pPr>
    </w:p>
    <w:p w14:paraId="2E95F5BD" w14:textId="77777777" w:rsidR="00924C7E" w:rsidRPr="00924C7E" w:rsidRDefault="00924C7E" w:rsidP="00924C7E">
      <w:pPr>
        <w:bidi/>
        <w:rPr>
          <w:rFonts w:cs="David" w:hint="cs"/>
          <w:rtl/>
        </w:rPr>
      </w:pPr>
      <w:r w:rsidRPr="00924C7E">
        <w:rPr>
          <w:rFonts w:cs="David" w:hint="cs"/>
          <w:rtl/>
        </w:rPr>
        <w:tab/>
        <w:t>בוקר טוב, רבותי, אני מתכבד לפתוח את הישיבה המשותפת לוועדת הכנסת ולוועדת החוקה, חוק ומשפט. על סדר יומנו הצעת חוק סדרי השלטון והמשפט (ביטול החלת המשפט, השיפוט והמינהל). כבר דנו דיונים מספר בנושא הזה, שמענו אנשי אקדמיה רבים יחסית על הצעת חוק כזאת, ואנחנו מתכבדים היום לארח עוד שני פרופסורים.</w:t>
      </w:r>
    </w:p>
    <w:p w14:paraId="4A012D33" w14:textId="77777777" w:rsidR="00924C7E" w:rsidRPr="00924C7E" w:rsidRDefault="00924C7E" w:rsidP="00924C7E">
      <w:pPr>
        <w:bidi/>
        <w:rPr>
          <w:rFonts w:cs="David" w:hint="cs"/>
          <w:rtl/>
        </w:rPr>
      </w:pPr>
    </w:p>
    <w:p w14:paraId="2A2FD9B1" w14:textId="77777777" w:rsidR="00924C7E" w:rsidRPr="00924C7E" w:rsidRDefault="00924C7E" w:rsidP="00924C7E">
      <w:pPr>
        <w:bidi/>
        <w:rPr>
          <w:rFonts w:cs="David" w:hint="cs"/>
          <w:rtl/>
        </w:rPr>
      </w:pPr>
      <w:r w:rsidRPr="00924C7E">
        <w:rPr>
          <w:rFonts w:cs="David" w:hint="cs"/>
          <w:rtl/>
        </w:rPr>
        <w:tab/>
        <w:t xml:space="preserve">פרופסור שמיר, חוקרת בנושא בחירות. היות ואנחנו עוסקים בחוק שהתחיל בחוק של משאל עם, תקנות של ועדת הבחירות </w:t>
      </w:r>
      <w:r w:rsidRPr="00924C7E">
        <w:rPr>
          <w:rFonts w:cs="David"/>
          <w:rtl/>
        </w:rPr>
        <w:t>–</w:t>
      </w:r>
      <w:r w:rsidRPr="00924C7E">
        <w:rPr>
          <w:rFonts w:cs="David" w:hint="cs"/>
          <w:rtl/>
        </w:rPr>
        <w:t xml:space="preserve"> למען הגילוי הנאות, אני גם סגן יושב-ראש ועדת הבחירות, שהיתה צריכה על-פי החוק להתקין תקנות למשאל עם </w:t>
      </w:r>
      <w:r w:rsidRPr="00924C7E">
        <w:rPr>
          <w:rFonts w:cs="David"/>
          <w:rtl/>
        </w:rPr>
        <w:t>–</w:t>
      </w:r>
      <w:r w:rsidRPr="00924C7E">
        <w:rPr>
          <w:rFonts w:cs="David" w:hint="cs"/>
          <w:rtl/>
        </w:rPr>
        <w:t xml:space="preserve"> הוועדה הזאת אמרה שיהיה לא נכון שאנחנו נאשר את החוק במתכונתו הראשונית, שוועדת הבחירות תתקין את התקנות הללו, חשבנו שזה קצת יותר כבד ורציני, והלכנו על מסלול של חוק. אנחנו כרגע נמצאים בנקודה שדנו במספר נושאים כמו מימון, נשארו לנו, בנושא מימון, עוד כמה סוגיות ללבן, ויש לנו הנושא של התעמולה, שעוד לא נגענו בו. ויש נושא נוסף, השאלה, מה קורה, למשל, אם משאל עם נדחה, האם הממשלה יכולה להביא לפתחנו משאל עם נוסף, ואם כן, באיזה פרק זמן; ואם בפרק זמן כזה או אחר </w:t>
      </w:r>
      <w:r w:rsidRPr="00924C7E">
        <w:rPr>
          <w:rFonts w:cs="David"/>
          <w:rtl/>
        </w:rPr>
        <w:t>–</w:t>
      </w:r>
      <w:r w:rsidRPr="00924C7E">
        <w:rPr>
          <w:rFonts w:cs="David" w:hint="cs"/>
          <w:rtl/>
        </w:rPr>
        <w:t xml:space="preserve"> האם עם רוב של 61 חברי כנסת אולי 80 חברי כנסת. רציתי לשמוע מגברתי הפרופסורית הנכבדה, לשמוע את דעתה לגבי משאל עם בכלל, ולאחר מכן אני אעבור לפרופסור קרמניצר.</w:t>
      </w:r>
    </w:p>
    <w:p w14:paraId="08BF1ED1" w14:textId="77777777" w:rsidR="00924C7E" w:rsidRPr="00924C7E" w:rsidRDefault="00924C7E" w:rsidP="00924C7E">
      <w:pPr>
        <w:bidi/>
        <w:rPr>
          <w:rFonts w:cs="David" w:hint="cs"/>
          <w:rtl/>
        </w:rPr>
      </w:pPr>
    </w:p>
    <w:p w14:paraId="270DDE4A" w14:textId="77777777" w:rsidR="00924C7E" w:rsidRPr="00924C7E" w:rsidRDefault="00924C7E" w:rsidP="00924C7E">
      <w:pPr>
        <w:bidi/>
        <w:rPr>
          <w:rFonts w:cs="David" w:hint="cs"/>
          <w:rtl/>
        </w:rPr>
      </w:pPr>
      <w:r w:rsidRPr="00924C7E">
        <w:rPr>
          <w:rFonts w:cs="David" w:hint="cs"/>
          <w:u w:val="single"/>
          <w:rtl/>
        </w:rPr>
        <w:t>מיכל שמיר:</w:t>
      </w:r>
    </w:p>
    <w:p w14:paraId="5A1596B8" w14:textId="77777777" w:rsidR="00924C7E" w:rsidRPr="00924C7E" w:rsidRDefault="00924C7E" w:rsidP="00924C7E">
      <w:pPr>
        <w:bidi/>
        <w:rPr>
          <w:rFonts w:cs="David" w:hint="cs"/>
          <w:rtl/>
        </w:rPr>
      </w:pPr>
    </w:p>
    <w:p w14:paraId="094408E2" w14:textId="77777777" w:rsidR="00924C7E" w:rsidRPr="00924C7E" w:rsidRDefault="00924C7E" w:rsidP="00924C7E">
      <w:pPr>
        <w:bidi/>
        <w:rPr>
          <w:rFonts w:cs="David" w:hint="cs"/>
          <w:rtl/>
        </w:rPr>
      </w:pPr>
      <w:r w:rsidRPr="00924C7E">
        <w:rPr>
          <w:rFonts w:cs="David" w:hint="cs"/>
          <w:rtl/>
        </w:rPr>
        <w:tab/>
        <w:t>קודם כול, אני מודה לכם שהזמנתם אותי. עברתי על הפרוטוקולים של הדיונים הקודמים, והדיונים מרשימים מאוד, אני שמחה שיש לי ההזדמנות להתייחס לנושא הזה. אני רוצה לדבר בעד משאלי עם, אני חושבת שזה דבר רצוי, והנושא שאליו מתייחסים כאן, המשאל עם בהקשר של ויתור על שטחים, הוא מייצג, או מזקק, את השימוש במשאלי עם.</w:t>
      </w:r>
    </w:p>
    <w:p w14:paraId="12157922" w14:textId="77777777" w:rsidR="00924C7E" w:rsidRPr="00924C7E" w:rsidRDefault="00924C7E" w:rsidP="00924C7E">
      <w:pPr>
        <w:bidi/>
        <w:rPr>
          <w:rFonts w:cs="David" w:hint="cs"/>
          <w:rtl/>
        </w:rPr>
      </w:pPr>
    </w:p>
    <w:p w14:paraId="5CD4B536" w14:textId="77777777" w:rsidR="00924C7E" w:rsidRPr="00924C7E" w:rsidRDefault="00924C7E" w:rsidP="00924C7E">
      <w:pPr>
        <w:bidi/>
        <w:rPr>
          <w:rFonts w:cs="David" w:hint="cs"/>
          <w:rtl/>
        </w:rPr>
      </w:pPr>
      <w:r w:rsidRPr="00924C7E">
        <w:rPr>
          <w:rFonts w:cs="David" w:hint="cs"/>
          <w:rtl/>
        </w:rPr>
        <w:tab/>
        <w:t>קודם כול, משאלי עם הפכו להיות חלק מהמאגר הסטנדרטי של דמוקרטיות. בעבר היתה תפיסה, שהיתה מתאימה לשימוש שנעשה במשאלי עם, בעיקר כאמצעי פופוליסטי, על ידי עריצים ורודנים, אבל לגבי הדמוקרטיות של היום זה פשוט לא נכון. למעשה, ישראל היא אחת ממספר קטן מאוד של דמוקרטיות שלא עשתה אף פעם שימוש במשאל עם ברמה הלאומית, ואין כמעט מדינות כאלה.</w:t>
      </w:r>
    </w:p>
    <w:p w14:paraId="6738CABB" w14:textId="77777777" w:rsidR="00924C7E" w:rsidRPr="00924C7E" w:rsidRDefault="00924C7E" w:rsidP="00924C7E">
      <w:pPr>
        <w:bidi/>
        <w:rPr>
          <w:rFonts w:cs="David" w:hint="cs"/>
          <w:rtl/>
        </w:rPr>
      </w:pPr>
    </w:p>
    <w:p w14:paraId="08C65A47" w14:textId="77777777" w:rsidR="00924C7E" w:rsidRPr="00924C7E" w:rsidRDefault="00924C7E" w:rsidP="00924C7E">
      <w:pPr>
        <w:bidi/>
        <w:rPr>
          <w:rFonts w:cs="David" w:hint="cs"/>
          <w:rtl/>
        </w:rPr>
      </w:pPr>
      <w:r w:rsidRPr="00924C7E">
        <w:rPr>
          <w:rFonts w:cs="David" w:hint="cs"/>
          <w:u w:val="single"/>
          <w:rtl/>
        </w:rPr>
        <w:t>היו"ר דוד טל:</w:t>
      </w:r>
    </w:p>
    <w:p w14:paraId="3C821050" w14:textId="77777777" w:rsidR="00924C7E" w:rsidRPr="00924C7E" w:rsidRDefault="00924C7E" w:rsidP="00924C7E">
      <w:pPr>
        <w:bidi/>
        <w:rPr>
          <w:rFonts w:cs="David" w:hint="cs"/>
          <w:rtl/>
        </w:rPr>
      </w:pPr>
    </w:p>
    <w:p w14:paraId="64B8A194" w14:textId="77777777" w:rsidR="00924C7E" w:rsidRPr="00924C7E" w:rsidRDefault="00924C7E" w:rsidP="00924C7E">
      <w:pPr>
        <w:bidi/>
        <w:rPr>
          <w:rFonts w:cs="David" w:hint="cs"/>
          <w:rtl/>
        </w:rPr>
      </w:pPr>
      <w:r w:rsidRPr="00924C7E">
        <w:rPr>
          <w:rFonts w:cs="David" w:hint="cs"/>
          <w:rtl/>
        </w:rPr>
        <w:tab/>
        <w:t>משום שהיא רצתה לשמר את הסמכויות שהריבון נתן לכנסת.</w:t>
      </w:r>
    </w:p>
    <w:p w14:paraId="1A1BA6C6" w14:textId="77777777" w:rsidR="00924C7E" w:rsidRPr="00924C7E" w:rsidRDefault="00924C7E" w:rsidP="00924C7E">
      <w:pPr>
        <w:bidi/>
        <w:rPr>
          <w:rFonts w:cs="David" w:hint="cs"/>
          <w:rtl/>
        </w:rPr>
      </w:pPr>
    </w:p>
    <w:p w14:paraId="31D9C502" w14:textId="77777777" w:rsidR="00924C7E" w:rsidRPr="00924C7E" w:rsidRDefault="00924C7E" w:rsidP="00924C7E">
      <w:pPr>
        <w:bidi/>
        <w:rPr>
          <w:rFonts w:cs="David" w:hint="cs"/>
          <w:rtl/>
        </w:rPr>
      </w:pPr>
      <w:r w:rsidRPr="00924C7E">
        <w:rPr>
          <w:rFonts w:cs="David" w:hint="cs"/>
          <w:u w:val="single"/>
          <w:rtl/>
        </w:rPr>
        <w:t>מיכל שמיר:</w:t>
      </w:r>
    </w:p>
    <w:p w14:paraId="0A67B7B8" w14:textId="77777777" w:rsidR="00924C7E" w:rsidRPr="00924C7E" w:rsidRDefault="00924C7E" w:rsidP="00924C7E">
      <w:pPr>
        <w:bidi/>
        <w:rPr>
          <w:rFonts w:cs="David" w:hint="cs"/>
          <w:rtl/>
        </w:rPr>
      </w:pPr>
    </w:p>
    <w:p w14:paraId="47FFC717" w14:textId="77777777" w:rsidR="00924C7E" w:rsidRPr="00924C7E" w:rsidRDefault="00924C7E" w:rsidP="00924C7E">
      <w:pPr>
        <w:bidi/>
        <w:rPr>
          <w:rFonts w:cs="David" w:hint="cs"/>
          <w:rtl/>
        </w:rPr>
      </w:pPr>
      <w:r w:rsidRPr="00924C7E">
        <w:rPr>
          <w:rFonts w:cs="David" w:hint="cs"/>
          <w:rtl/>
        </w:rPr>
        <w:tab/>
        <w:t>נכון, אבל אותו כלל חל גם על כל המדינות האחרות, כי כל המדינות האחרות הן דמוקרטיות ייצוגיות. היום כל הדמוקרטיות הן דמוקרטיות ייצוגיות, לא דמוקרטיות ישירות, ובכל זאת רוב רובן של הדמוקרטיות הייצוגיות בעולם אימצו לתוכן, שילבו בתוך הדמוקרטיה הייצוגית גם מנגנונים שונים של דמוקרטיה ישירה, וביניהם משאל העם הוא, כמובן, הבולט ביותר. אנחנו נשארנו בין הבודדים שעדיין לא עשו בזה שימוש.</w:t>
      </w:r>
    </w:p>
    <w:p w14:paraId="3A858E81" w14:textId="77777777" w:rsidR="00924C7E" w:rsidRPr="00924C7E" w:rsidRDefault="00924C7E" w:rsidP="00924C7E">
      <w:pPr>
        <w:bidi/>
        <w:rPr>
          <w:rFonts w:cs="David" w:hint="cs"/>
          <w:rtl/>
        </w:rPr>
      </w:pPr>
    </w:p>
    <w:p w14:paraId="30B8B9D7" w14:textId="77777777" w:rsidR="00924C7E" w:rsidRPr="00924C7E" w:rsidRDefault="00924C7E" w:rsidP="00924C7E">
      <w:pPr>
        <w:bidi/>
        <w:rPr>
          <w:rFonts w:cs="David" w:hint="cs"/>
          <w:rtl/>
        </w:rPr>
      </w:pPr>
      <w:r w:rsidRPr="00924C7E">
        <w:rPr>
          <w:rFonts w:cs="David" w:hint="cs"/>
          <w:u w:val="single"/>
          <w:rtl/>
        </w:rPr>
        <w:t>היו"ר דוד טל:</w:t>
      </w:r>
    </w:p>
    <w:p w14:paraId="39BE31D1" w14:textId="77777777" w:rsidR="00924C7E" w:rsidRPr="00924C7E" w:rsidRDefault="00924C7E" w:rsidP="00924C7E">
      <w:pPr>
        <w:bidi/>
        <w:rPr>
          <w:rFonts w:cs="David" w:hint="cs"/>
          <w:rtl/>
        </w:rPr>
      </w:pPr>
    </w:p>
    <w:p w14:paraId="5089E80E" w14:textId="77777777" w:rsidR="00924C7E" w:rsidRPr="00924C7E" w:rsidRDefault="00924C7E" w:rsidP="00924C7E">
      <w:pPr>
        <w:bidi/>
        <w:rPr>
          <w:rFonts w:cs="David" w:hint="cs"/>
          <w:rtl/>
        </w:rPr>
      </w:pPr>
      <w:r w:rsidRPr="00924C7E">
        <w:rPr>
          <w:rFonts w:cs="David" w:hint="cs"/>
          <w:rtl/>
        </w:rPr>
        <w:tab/>
        <w:t>סליחה שאני מפריע לגברתי, אבל קראתי מסמך של המכון הישראלי לדמוקרטיה, ששם נשמעה טענה. אולי, פרופסור קרמניצר, תציג את העמדה של המכון הישראלי לדמוקרטיה- - -</w:t>
      </w:r>
    </w:p>
    <w:p w14:paraId="559845B7" w14:textId="77777777" w:rsidR="00924C7E" w:rsidRDefault="00924C7E" w:rsidP="00924C7E">
      <w:pPr>
        <w:bidi/>
        <w:rPr>
          <w:rFonts w:cs="David" w:hint="cs"/>
          <w:rtl/>
        </w:rPr>
      </w:pPr>
    </w:p>
    <w:p w14:paraId="4DB75525" w14:textId="77777777" w:rsidR="00924C7E" w:rsidRDefault="00924C7E" w:rsidP="00924C7E">
      <w:pPr>
        <w:bidi/>
        <w:rPr>
          <w:rFonts w:cs="David" w:hint="cs"/>
          <w:rtl/>
        </w:rPr>
      </w:pPr>
    </w:p>
    <w:p w14:paraId="0D4A5A37" w14:textId="77777777" w:rsidR="00924C7E" w:rsidRDefault="00924C7E" w:rsidP="00924C7E">
      <w:pPr>
        <w:bidi/>
        <w:rPr>
          <w:rFonts w:cs="David" w:hint="cs"/>
          <w:rtl/>
        </w:rPr>
      </w:pPr>
    </w:p>
    <w:p w14:paraId="7873A76D" w14:textId="77777777" w:rsidR="00924C7E" w:rsidRPr="00924C7E" w:rsidRDefault="00924C7E" w:rsidP="00924C7E">
      <w:pPr>
        <w:bidi/>
        <w:rPr>
          <w:rFonts w:cs="David" w:hint="cs"/>
          <w:rtl/>
        </w:rPr>
      </w:pPr>
    </w:p>
    <w:p w14:paraId="07EAEA53" w14:textId="77777777" w:rsidR="00924C7E" w:rsidRPr="00924C7E" w:rsidRDefault="00924C7E" w:rsidP="00924C7E">
      <w:pPr>
        <w:bidi/>
        <w:rPr>
          <w:rFonts w:cs="David" w:hint="cs"/>
          <w:rtl/>
        </w:rPr>
      </w:pPr>
      <w:r w:rsidRPr="00924C7E">
        <w:rPr>
          <w:rFonts w:cs="David" w:hint="cs"/>
          <w:u w:val="single"/>
          <w:rtl/>
        </w:rPr>
        <w:t>מרדכי קרמניצר:</w:t>
      </w:r>
    </w:p>
    <w:p w14:paraId="5A2C3104" w14:textId="77777777" w:rsidR="00924C7E" w:rsidRPr="00924C7E" w:rsidRDefault="00924C7E" w:rsidP="00924C7E">
      <w:pPr>
        <w:bidi/>
        <w:rPr>
          <w:rFonts w:cs="David" w:hint="cs"/>
          <w:rtl/>
        </w:rPr>
      </w:pPr>
    </w:p>
    <w:p w14:paraId="6C614F80" w14:textId="77777777" w:rsidR="00924C7E" w:rsidRPr="00924C7E" w:rsidRDefault="00924C7E" w:rsidP="00924C7E">
      <w:pPr>
        <w:bidi/>
        <w:rPr>
          <w:rFonts w:cs="David" w:hint="cs"/>
          <w:rtl/>
        </w:rPr>
      </w:pPr>
      <w:r w:rsidRPr="00924C7E">
        <w:rPr>
          <w:rFonts w:cs="David" w:hint="cs"/>
          <w:rtl/>
        </w:rPr>
        <w:tab/>
        <w:t>את העמדה שלי.</w:t>
      </w:r>
    </w:p>
    <w:p w14:paraId="6C33D4AA" w14:textId="77777777" w:rsidR="00924C7E" w:rsidRDefault="00924C7E" w:rsidP="00924C7E">
      <w:pPr>
        <w:bidi/>
        <w:rPr>
          <w:rFonts w:cs="David" w:hint="cs"/>
          <w:u w:val="single"/>
          <w:rtl/>
        </w:rPr>
      </w:pPr>
    </w:p>
    <w:p w14:paraId="1B725EA5" w14:textId="77777777" w:rsidR="00924C7E" w:rsidRPr="00924C7E" w:rsidRDefault="00924C7E" w:rsidP="00924C7E">
      <w:pPr>
        <w:bidi/>
        <w:rPr>
          <w:rFonts w:cs="David"/>
          <w:u w:val="single"/>
          <w:rtl/>
        </w:rPr>
      </w:pPr>
      <w:r w:rsidRPr="00924C7E">
        <w:rPr>
          <w:rFonts w:cs="David" w:hint="cs"/>
          <w:u w:val="single"/>
          <w:rtl/>
        </w:rPr>
        <w:t>היו"ר דוד טל:</w:t>
      </w:r>
    </w:p>
    <w:p w14:paraId="0DA58E2D" w14:textId="77777777" w:rsidR="00924C7E" w:rsidRPr="00924C7E" w:rsidRDefault="00924C7E" w:rsidP="00924C7E">
      <w:pPr>
        <w:bidi/>
        <w:rPr>
          <w:rFonts w:cs="David" w:hint="cs"/>
          <w:u w:val="single"/>
          <w:rtl/>
        </w:rPr>
      </w:pPr>
    </w:p>
    <w:p w14:paraId="234C0A99" w14:textId="77777777" w:rsidR="00924C7E" w:rsidRPr="00924C7E" w:rsidRDefault="00924C7E" w:rsidP="00924C7E">
      <w:pPr>
        <w:bidi/>
        <w:ind w:firstLine="567"/>
        <w:rPr>
          <w:rFonts w:cs="David" w:hint="cs"/>
          <w:rtl/>
        </w:rPr>
      </w:pPr>
      <w:r w:rsidRPr="00924C7E">
        <w:rPr>
          <w:rFonts w:cs="David" w:hint="cs"/>
          <w:rtl/>
        </w:rPr>
        <w:t xml:space="preserve">תתעמתו. </w:t>
      </w:r>
    </w:p>
    <w:p w14:paraId="373F568A" w14:textId="77777777" w:rsidR="00924C7E" w:rsidRPr="00924C7E" w:rsidRDefault="00924C7E" w:rsidP="00924C7E">
      <w:pPr>
        <w:bidi/>
        <w:rPr>
          <w:rFonts w:cs="David" w:hint="cs"/>
          <w:rtl/>
        </w:rPr>
      </w:pPr>
    </w:p>
    <w:p w14:paraId="13E7C680" w14:textId="77777777" w:rsidR="00924C7E" w:rsidRPr="00924C7E" w:rsidRDefault="00924C7E" w:rsidP="00924C7E">
      <w:pPr>
        <w:bidi/>
        <w:rPr>
          <w:rFonts w:cs="David" w:hint="cs"/>
          <w:rtl/>
        </w:rPr>
      </w:pPr>
      <w:r w:rsidRPr="00924C7E">
        <w:rPr>
          <w:rFonts w:cs="David" w:hint="cs"/>
          <w:u w:val="single"/>
          <w:rtl/>
        </w:rPr>
        <w:t>מיכל שמיר:</w:t>
      </w:r>
    </w:p>
    <w:p w14:paraId="3DB6D239" w14:textId="77777777" w:rsidR="00924C7E" w:rsidRPr="00924C7E" w:rsidRDefault="00924C7E" w:rsidP="00924C7E">
      <w:pPr>
        <w:bidi/>
        <w:rPr>
          <w:rFonts w:cs="David" w:hint="cs"/>
          <w:rtl/>
        </w:rPr>
      </w:pPr>
    </w:p>
    <w:p w14:paraId="29ABB79D" w14:textId="77777777" w:rsidR="00924C7E" w:rsidRPr="00924C7E" w:rsidRDefault="00924C7E" w:rsidP="00924C7E">
      <w:pPr>
        <w:bidi/>
        <w:rPr>
          <w:rFonts w:cs="David" w:hint="cs"/>
          <w:rtl/>
        </w:rPr>
      </w:pPr>
      <w:r w:rsidRPr="00924C7E">
        <w:rPr>
          <w:rFonts w:cs="David" w:hint="cs"/>
          <w:rtl/>
        </w:rPr>
        <w:tab/>
        <w:t>אני לא יודעת שנתעמת. עובדתית זו עובדה אמפירית.</w:t>
      </w:r>
    </w:p>
    <w:p w14:paraId="3BAFD2E2" w14:textId="77777777" w:rsidR="00924C7E" w:rsidRPr="00924C7E" w:rsidRDefault="00924C7E" w:rsidP="00924C7E">
      <w:pPr>
        <w:bidi/>
        <w:rPr>
          <w:rFonts w:cs="David" w:hint="cs"/>
          <w:rtl/>
        </w:rPr>
      </w:pPr>
    </w:p>
    <w:p w14:paraId="633A0190" w14:textId="77777777" w:rsidR="00924C7E" w:rsidRPr="00924C7E" w:rsidRDefault="00924C7E" w:rsidP="00924C7E">
      <w:pPr>
        <w:bidi/>
        <w:rPr>
          <w:rFonts w:cs="David" w:hint="cs"/>
          <w:rtl/>
        </w:rPr>
      </w:pPr>
      <w:r w:rsidRPr="00924C7E">
        <w:rPr>
          <w:rFonts w:cs="David" w:hint="cs"/>
          <w:u w:val="single"/>
          <w:rtl/>
        </w:rPr>
        <w:t>היו"ר דוד טל:</w:t>
      </w:r>
    </w:p>
    <w:p w14:paraId="435AECDF" w14:textId="77777777" w:rsidR="00924C7E" w:rsidRPr="00924C7E" w:rsidRDefault="00924C7E" w:rsidP="00924C7E">
      <w:pPr>
        <w:bidi/>
        <w:rPr>
          <w:rFonts w:cs="David" w:hint="cs"/>
          <w:rtl/>
        </w:rPr>
      </w:pPr>
    </w:p>
    <w:p w14:paraId="123DEEA5" w14:textId="77777777" w:rsidR="00924C7E" w:rsidRPr="00924C7E" w:rsidRDefault="00924C7E" w:rsidP="00924C7E">
      <w:pPr>
        <w:bidi/>
        <w:rPr>
          <w:rFonts w:cs="David" w:hint="cs"/>
          <w:rtl/>
        </w:rPr>
      </w:pPr>
      <w:r w:rsidRPr="00924C7E">
        <w:rPr>
          <w:rFonts w:cs="David" w:hint="cs"/>
          <w:rtl/>
        </w:rPr>
        <w:tab/>
        <w:t>אני מדבר מבחינה זאת שנוצר מצב שחברי הכנסת מוותרים על הסמכות שניתנה להם, ומעבירים בחזרה את האחריות לעם.</w:t>
      </w:r>
    </w:p>
    <w:p w14:paraId="6CF8FC4A" w14:textId="77777777" w:rsidR="00924C7E" w:rsidRPr="00924C7E" w:rsidRDefault="00924C7E" w:rsidP="00924C7E">
      <w:pPr>
        <w:bidi/>
        <w:rPr>
          <w:rFonts w:cs="David" w:hint="cs"/>
          <w:rtl/>
        </w:rPr>
      </w:pPr>
    </w:p>
    <w:p w14:paraId="26F3A69C" w14:textId="77777777" w:rsidR="00924C7E" w:rsidRPr="00924C7E" w:rsidRDefault="00924C7E" w:rsidP="00924C7E">
      <w:pPr>
        <w:bidi/>
        <w:rPr>
          <w:rFonts w:cs="David" w:hint="cs"/>
          <w:rtl/>
        </w:rPr>
      </w:pPr>
      <w:r w:rsidRPr="00924C7E">
        <w:rPr>
          <w:rFonts w:cs="David" w:hint="cs"/>
          <w:u w:val="single"/>
          <w:rtl/>
        </w:rPr>
        <w:t>מיכל שמיר:</w:t>
      </w:r>
    </w:p>
    <w:p w14:paraId="6C4B6EBC" w14:textId="77777777" w:rsidR="00924C7E" w:rsidRPr="00924C7E" w:rsidRDefault="00924C7E" w:rsidP="00924C7E">
      <w:pPr>
        <w:bidi/>
        <w:rPr>
          <w:rFonts w:cs="David" w:hint="cs"/>
          <w:rtl/>
        </w:rPr>
      </w:pPr>
    </w:p>
    <w:p w14:paraId="24E407C0" w14:textId="77777777" w:rsidR="00924C7E" w:rsidRPr="00924C7E" w:rsidRDefault="00924C7E" w:rsidP="00924C7E">
      <w:pPr>
        <w:bidi/>
        <w:rPr>
          <w:rFonts w:cs="David" w:hint="cs"/>
          <w:rtl/>
        </w:rPr>
      </w:pPr>
      <w:r w:rsidRPr="00924C7E">
        <w:rPr>
          <w:rFonts w:cs="David" w:hint="cs"/>
          <w:rtl/>
        </w:rPr>
        <w:tab/>
        <w:t xml:space="preserve">כל מה שאני אומרת שברוב הדמוקרטיות בעולם, שהן כולן דמוקרטיות ייצוגיות זה כבר נעשה. זה דבר ראשון. </w:t>
      </w:r>
    </w:p>
    <w:p w14:paraId="5B0A287D" w14:textId="77777777" w:rsidR="00924C7E" w:rsidRPr="00924C7E" w:rsidRDefault="00924C7E" w:rsidP="00924C7E">
      <w:pPr>
        <w:bidi/>
        <w:rPr>
          <w:rFonts w:cs="David" w:hint="cs"/>
          <w:rtl/>
        </w:rPr>
      </w:pPr>
    </w:p>
    <w:p w14:paraId="2FC03826" w14:textId="77777777" w:rsidR="00924C7E" w:rsidRPr="00924C7E" w:rsidRDefault="00924C7E" w:rsidP="00924C7E">
      <w:pPr>
        <w:bidi/>
        <w:rPr>
          <w:rFonts w:cs="David" w:hint="cs"/>
          <w:rtl/>
        </w:rPr>
      </w:pPr>
      <w:r w:rsidRPr="00924C7E">
        <w:rPr>
          <w:rFonts w:cs="David" w:hint="cs"/>
          <w:rtl/>
        </w:rPr>
        <w:tab/>
        <w:t>מכיוון שזה קורה כל כך הרבה, יש הרבה מאוד ניסיון עם משאלי עם. אחת הטענות שנשמעות מהכיוון שהעלית, שיכול להיות שזה יהפוך לדבר כל כך תכוף, שזה יהיה בעייתי, והעובדה שלא כך הדבר. מביאים תמיד את הדוגמה של שווייץ, והיא דוגמה קלסית, אבל היא מאוד לא מייצגת. שווייץ היא מקרה מאוד יוצא דופן, שבה כל דבר יכול לעלות, ועולה, למשאל עם. ברוב המדינות זה לא קורה, וזה נעשה במקרים מיוחדים מאוד, כאשר המקרים האופייניים שעולים למשאל עם אלה נושאים טריטוריאליים, נושאים קונסטיטוציוניים ונושאים מוסריים. סוג כזה של נושאים הם שעולים למשאל עם.</w:t>
      </w:r>
    </w:p>
    <w:p w14:paraId="7C36E37E" w14:textId="77777777" w:rsidR="00924C7E" w:rsidRPr="00924C7E" w:rsidRDefault="00924C7E" w:rsidP="00924C7E">
      <w:pPr>
        <w:bidi/>
        <w:rPr>
          <w:rFonts w:cs="David" w:hint="cs"/>
          <w:rtl/>
        </w:rPr>
      </w:pPr>
    </w:p>
    <w:p w14:paraId="60C242DF" w14:textId="77777777" w:rsidR="00924C7E" w:rsidRPr="00924C7E" w:rsidRDefault="00924C7E" w:rsidP="00924C7E">
      <w:pPr>
        <w:bidi/>
        <w:rPr>
          <w:rFonts w:cs="David" w:hint="cs"/>
          <w:rtl/>
        </w:rPr>
      </w:pPr>
      <w:r w:rsidRPr="00924C7E">
        <w:rPr>
          <w:rFonts w:cs="David" w:hint="cs"/>
          <w:u w:val="single"/>
          <w:rtl/>
        </w:rPr>
        <w:t>היו"ר דוד טל:</w:t>
      </w:r>
    </w:p>
    <w:p w14:paraId="178C46A5" w14:textId="77777777" w:rsidR="00924C7E" w:rsidRPr="00924C7E" w:rsidRDefault="00924C7E" w:rsidP="00924C7E">
      <w:pPr>
        <w:bidi/>
        <w:rPr>
          <w:rFonts w:cs="David" w:hint="cs"/>
          <w:rtl/>
        </w:rPr>
      </w:pPr>
    </w:p>
    <w:p w14:paraId="7B7EF56A" w14:textId="77777777" w:rsidR="00924C7E" w:rsidRPr="00924C7E" w:rsidRDefault="00924C7E" w:rsidP="00924C7E">
      <w:pPr>
        <w:bidi/>
        <w:rPr>
          <w:rFonts w:cs="David" w:hint="cs"/>
          <w:rtl/>
        </w:rPr>
      </w:pPr>
      <w:r w:rsidRPr="00924C7E">
        <w:rPr>
          <w:rFonts w:cs="David" w:hint="cs"/>
          <w:rtl/>
        </w:rPr>
        <w:tab/>
        <w:t xml:space="preserve">בארץ אנחנו משופעים בזה </w:t>
      </w:r>
      <w:r w:rsidRPr="00924C7E">
        <w:rPr>
          <w:rFonts w:cs="David"/>
          <w:rtl/>
        </w:rPr>
        <w:t>–</w:t>
      </w:r>
      <w:r w:rsidRPr="00924C7E">
        <w:rPr>
          <w:rFonts w:cs="David" w:hint="cs"/>
          <w:rtl/>
        </w:rPr>
        <w:t xml:space="preserve"> להחזיר את רמת הגולן, כן או לא, להחזיר את ירושלים, כן או לא, להעביר את אום אל פאחם לפלסטינים, לקחת מהם שטח אדמה אחר, להעביר בחורי ישיבה שתורתם אומנותם למסלול הצבאי, כן או לא. כתוצאה מכך אולי ייפתח פתח שישאב לתוכו הרבה מאוד נושאים.</w:t>
      </w:r>
    </w:p>
    <w:p w14:paraId="5099DCAB" w14:textId="77777777" w:rsidR="00924C7E" w:rsidRPr="00924C7E" w:rsidRDefault="00924C7E" w:rsidP="00924C7E">
      <w:pPr>
        <w:bidi/>
        <w:rPr>
          <w:rFonts w:cs="David" w:hint="cs"/>
          <w:rtl/>
        </w:rPr>
      </w:pPr>
    </w:p>
    <w:p w14:paraId="39B35B05" w14:textId="77777777" w:rsidR="00924C7E" w:rsidRPr="00924C7E" w:rsidRDefault="00924C7E" w:rsidP="00924C7E">
      <w:pPr>
        <w:bidi/>
        <w:rPr>
          <w:rFonts w:cs="David" w:hint="cs"/>
          <w:rtl/>
        </w:rPr>
      </w:pPr>
      <w:r w:rsidRPr="00924C7E">
        <w:rPr>
          <w:rFonts w:cs="David" w:hint="cs"/>
          <w:u w:val="single"/>
          <w:rtl/>
        </w:rPr>
        <w:t>מיכל שמיר:</w:t>
      </w:r>
    </w:p>
    <w:p w14:paraId="30B7B2EC" w14:textId="77777777" w:rsidR="00924C7E" w:rsidRPr="00924C7E" w:rsidRDefault="00924C7E" w:rsidP="00924C7E">
      <w:pPr>
        <w:bidi/>
        <w:rPr>
          <w:rFonts w:cs="David" w:hint="cs"/>
          <w:rtl/>
        </w:rPr>
      </w:pPr>
    </w:p>
    <w:p w14:paraId="1257D4FD" w14:textId="77777777" w:rsidR="00924C7E" w:rsidRPr="00924C7E" w:rsidRDefault="00924C7E" w:rsidP="00924C7E">
      <w:pPr>
        <w:bidi/>
        <w:rPr>
          <w:rFonts w:cs="David" w:hint="cs"/>
          <w:rtl/>
        </w:rPr>
      </w:pPr>
      <w:r w:rsidRPr="00924C7E">
        <w:rPr>
          <w:rFonts w:cs="David" w:hint="cs"/>
          <w:rtl/>
        </w:rPr>
        <w:tab/>
        <w:t>הפתח ייפתח. מה שאני אומרת, שמבחינה אמפירית, כשאנחנו מסתכלים בעולם, זה לא קורה. כלומר, זה לא שבכל המדינות המערביות- - -</w:t>
      </w:r>
    </w:p>
    <w:p w14:paraId="4E92ABCD" w14:textId="77777777" w:rsidR="00924C7E" w:rsidRPr="00924C7E" w:rsidRDefault="00924C7E" w:rsidP="00924C7E">
      <w:pPr>
        <w:bidi/>
        <w:rPr>
          <w:rFonts w:cs="David" w:hint="cs"/>
          <w:rtl/>
        </w:rPr>
      </w:pPr>
    </w:p>
    <w:p w14:paraId="6BD5B2A8" w14:textId="77777777" w:rsidR="00924C7E" w:rsidRPr="00924C7E" w:rsidRDefault="00924C7E" w:rsidP="00924C7E">
      <w:pPr>
        <w:bidi/>
        <w:rPr>
          <w:rFonts w:cs="David" w:hint="cs"/>
          <w:rtl/>
        </w:rPr>
      </w:pPr>
      <w:r w:rsidRPr="00924C7E">
        <w:rPr>
          <w:rFonts w:cs="David" w:hint="cs"/>
          <w:u w:val="single"/>
          <w:rtl/>
        </w:rPr>
        <w:t>היו"ר דוד טל:</w:t>
      </w:r>
    </w:p>
    <w:p w14:paraId="0033D969" w14:textId="77777777" w:rsidR="00924C7E" w:rsidRPr="00924C7E" w:rsidRDefault="00924C7E" w:rsidP="00924C7E">
      <w:pPr>
        <w:bidi/>
        <w:rPr>
          <w:rFonts w:cs="David" w:hint="cs"/>
          <w:rtl/>
        </w:rPr>
      </w:pPr>
    </w:p>
    <w:p w14:paraId="602846B7" w14:textId="77777777" w:rsidR="00924C7E" w:rsidRPr="00924C7E" w:rsidRDefault="00924C7E" w:rsidP="00924C7E">
      <w:pPr>
        <w:bidi/>
        <w:rPr>
          <w:rFonts w:cs="David" w:hint="cs"/>
          <w:rtl/>
        </w:rPr>
      </w:pPr>
      <w:r w:rsidRPr="00924C7E">
        <w:rPr>
          <w:rFonts w:cs="David" w:hint="cs"/>
          <w:rtl/>
        </w:rPr>
        <w:tab/>
        <w:t>חוץ משווייץ.</w:t>
      </w:r>
    </w:p>
    <w:p w14:paraId="042DD5D1" w14:textId="77777777" w:rsidR="00924C7E" w:rsidRPr="00924C7E" w:rsidRDefault="00924C7E" w:rsidP="00924C7E">
      <w:pPr>
        <w:bidi/>
        <w:rPr>
          <w:rFonts w:cs="David" w:hint="cs"/>
          <w:rtl/>
        </w:rPr>
      </w:pPr>
    </w:p>
    <w:p w14:paraId="6D707409" w14:textId="77777777" w:rsidR="00924C7E" w:rsidRPr="00924C7E" w:rsidRDefault="00924C7E" w:rsidP="00924C7E">
      <w:pPr>
        <w:bidi/>
        <w:rPr>
          <w:rFonts w:cs="David" w:hint="cs"/>
          <w:rtl/>
        </w:rPr>
      </w:pPr>
      <w:r w:rsidRPr="00924C7E">
        <w:rPr>
          <w:rFonts w:cs="David" w:hint="cs"/>
          <w:u w:val="single"/>
          <w:rtl/>
        </w:rPr>
        <w:t>מיכל שמיר:</w:t>
      </w:r>
    </w:p>
    <w:p w14:paraId="0E20778E" w14:textId="77777777" w:rsidR="00924C7E" w:rsidRPr="00924C7E" w:rsidRDefault="00924C7E" w:rsidP="00924C7E">
      <w:pPr>
        <w:bidi/>
        <w:rPr>
          <w:rFonts w:cs="David" w:hint="cs"/>
          <w:rtl/>
        </w:rPr>
      </w:pPr>
    </w:p>
    <w:p w14:paraId="0E9746D9" w14:textId="77777777" w:rsidR="00924C7E" w:rsidRPr="00924C7E" w:rsidRDefault="00924C7E" w:rsidP="00924C7E">
      <w:pPr>
        <w:bidi/>
        <w:rPr>
          <w:rFonts w:cs="David" w:hint="cs"/>
          <w:rtl/>
        </w:rPr>
      </w:pPr>
      <w:r w:rsidRPr="00924C7E">
        <w:rPr>
          <w:rFonts w:cs="David" w:hint="cs"/>
          <w:rtl/>
        </w:rPr>
        <w:tab/>
        <w:t>בשווייץ זה כבר 160-150 שנה. יש הרבה מאוד מדינות שאימצו משאלי עם, וכמעט אצל כולן זה קורה לעתים נדירות, במקרים מיוחדים מאוד. כלומר, על סמך הניסיון של מדינות אחרות אין סיבה לחשוב שזה מה שיקרה דווקא אצלנו.</w:t>
      </w:r>
    </w:p>
    <w:p w14:paraId="5C85B884" w14:textId="77777777" w:rsidR="00924C7E" w:rsidRPr="00924C7E" w:rsidRDefault="00924C7E" w:rsidP="00924C7E">
      <w:pPr>
        <w:bidi/>
        <w:rPr>
          <w:rFonts w:cs="David" w:hint="cs"/>
          <w:rtl/>
        </w:rPr>
      </w:pPr>
    </w:p>
    <w:p w14:paraId="110476F3" w14:textId="77777777" w:rsidR="00924C7E" w:rsidRPr="00924C7E" w:rsidRDefault="00924C7E" w:rsidP="00924C7E">
      <w:pPr>
        <w:bidi/>
        <w:rPr>
          <w:rFonts w:cs="David" w:hint="cs"/>
          <w:rtl/>
        </w:rPr>
      </w:pPr>
      <w:r w:rsidRPr="00924C7E">
        <w:rPr>
          <w:rFonts w:cs="David" w:hint="cs"/>
          <w:rtl/>
        </w:rPr>
        <w:tab/>
        <w:t>אני רוצה להעלות את הטיעונים הבסיסיים ביותר למה משאל עם מתאים. הטיעון הכי מהותי, הכי בסיסי, כי זאת המשמעות הראשונית של דמוקרטיה, זאת אומרת, דמוקרטיה במובן של שלטון העם, במובן שהעם הוא הריבון, ומשאל עם מממש את זה בצורה מהותית מאוד. זה נימוק ראשוני, בסיסי, מהותי, למה יש מקום לחשוב על משאל עם.</w:t>
      </w:r>
    </w:p>
    <w:p w14:paraId="7353F754" w14:textId="77777777" w:rsidR="00924C7E" w:rsidRPr="00924C7E" w:rsidRDefault="00924C7E" w:rsidP="00924C7E">
      <w:pPr>
        <w:bidi/>
        <w:rPr>
          <w:rFonts w:cs="David" w:hint="cs"/>
          <w:rtl/>
        </w:rPr>
      </w:pPr>
    </w:p>
    <w:p w14:paraId="7744546A" w14:textId="77777777" w:rsidR="00924C7E" w:rsidRPr="00924C7E" w:rsidRDefault="00924C7E" w:rsidP="00924C7E">
      <w:pPr>
        <w:bidi/>
        <w:rPr>
          <w:rFonts w:cs="David" w:hint="cs"/>
          <w:rtl/>
        </w:rPr>
      </w:pPr>
      <w:r w:rsidRPr="00924C7E">
        <w:rPr>
          <w:rFonts w:cs="David" w:hint="cs"/>
          <w:rtl/>
        </w:rPr>
        <w:tab/>
        <w:t>הסיבה השנייה היא אינסטרומנטלית, והיא מתייחסת לעניין של לגיטימציה. זה מאוד רלוונטי לנושא שאנחנו דנים בו כאן, כלומר, אם אנחנו מדברים על משאל עם, אנחנו מדברים על משאל עם ספציפי, בנושא ספציפי בחוק. כפי שאמרת לא מדובר על חוק-יסוד כללי, אלא מדובר על החוק המסוים הזה. אני חושבת שהנימוק הזה רלוונטי מאוד. ברור שמדובר בהחלטה קשה מאוד, ומשאל עם, באופן כללי, עוזר לקבל החלטות קשות, הלגיטימציה גבוהה יותר, וסביר מאוד שהתהליך יקטין את העימותים ואת האלימות, כלומר, זה יכול להיות כלי נוסף שיעזור לנו לקבל את ההחלטה, שכולנו מבינים שהיא החלטה קשה.</w:t>
      </w:r>
    </w:p>
    <w:p w14:paraId="13674CF0" w14:textId="77777777" w:rsidR="00924C7E" w:rsidRPr="00924C7E" w:rsidRDefault="00924C7E" w:rsidP="00924C7E">
      <w:pPr>
        <w:bidi/>
        <w:rPr>
          <w:rFonts w:cs="David" w:hint="cs"/>
          <w:rtl/>
        </w:rPr>
      </w:pPr>
    </w:p>
    <w:p w14:paraId="7CFF5259" w14:textId="77777777" w:rsidR="00924C7E" w:rsidRPr="00924C7E" w:rsidRDefault="00924C7E" w:rsidP="00924C7E">
      <w:pPr>
        <w:bidi/>
        <w:rPr>
          <w:rFonts w:cs="David" w:hint="cs"/>
          <w:rtl/>
        </w:rPr>
      </w:pPr>
      <w:r w:rsidRPr="00924C7E">
        <w:rPr>
          <w:rFonts w:cs="David" w:hint="cs"/>
          <w:rtl/>
        </w:rPr>
        <w:tab/>
        <w:t>מעבר לזה, אנחנו לא מדברים באוויר, אנחנו מדברים על מערכת פוליטית דמוקרטית במצב מסוים, וחלק ממה שמאפיין אותנו היום זה משבר אמון משמעותי מאוד בין הציבור לבין ההנהגה, לבין הפוליטיקאים, לבין המוסדות, לבין המפלגות. זה מאפיין אותנו כאן בישראל. הירידה באחוז ההצבעה זה ביטוי אחד, אבל יש הרבה ביטויים אחרים.</w:t>
      </w:r>
    </w:p>
    <w:p w14:paraId="6A072541" w14:textId="77777777" w:rsidR="00924C7E" w:rsidRPr="00924C7E" w:rsidRDefault="00924C7E" w:rsidP="00924C7E">
      <w:pPr>
        <w:bidi/>
        <w:rPr>
          <w:rFonts w:cs="David" w:hint="cs"/>
          <w:rtl/>
        </w:rPr>
      </w:pPr>
    </w:p>
    <w:p w14:paraId="2F2D1172" w14:textId="77777777" w:rsidR="00924C7E" w:rsidRPr="00924C7E" w:rsidRDefault="00924C7E" w:rsidP="00924C7E">
      <w:pPr>
        <w:bidi/>
        <w:rPr>
          <w:rFonts w:cs="David" w:hint="cs"/>
          <w:rtl/>
        </w:rPr>
      </w:pPr>
      <w:r w:rsidRPr="00924C7E">
        <w:rPr>
          <w:rFonts w:cs="David" w:hint="cs"/>
          <w:u w:val="single"/>
          <w:rtl/>
        </w:rPr>
        <w:t>היו"ר דוד טל:</w:t>
      </w:r>
    </w:p>
    <w:p w14:paraId="6F030C4A" w14:textId="77777777" w:rsidR="00924C7E" w:rsidRPr="00924C7E" w:rsidRDefault="00924C7E" w:rsidP="00924C7E">
      <w:pPr>
        <w:bidi/>
        <w:rPr>
          <w:rFonts w:cs="David" w:hint="cs"/>
          <w:rtl/>
        </w:rPr>
      </w:pPr>
    </w:p>
    <w:p w14:paraId="62FB76D4" w14:textId="77777777" w:rsidR="00924C7E" w:rsidRPr="00924C7E" w:rsidRDefault="00924C7E" w:rsidP="00924C7E">
      <w:pPr>
        <w:bidi/>
        <w:rPr>
          <w:rFonts w:cs="David" w:hint="cs"/>
          <w:rtl/>
        </w:rPr>
      </w:pPr>
      <w:r w:rsidRPr="00924C7E">
        <w:rPr>
          <w:rFonts w:cs="David" w:hint="cs"/>
          <w:rtl/>
        </w:rPr>
        <w:tab/>
        <w:t>האם זה גם מאפיין עוד מקומות בעולם?</w:t>
      </w:r>
    </w:p>
    <w:p w14:paraId="640A9E45" w14:textId="77777777" w:rsidR="00924C7E" w:rsidRPr="00924C7E" w:rsidRDefault="00924C7E" w:rsidP="00924C7E">
      <w:pPr>
        <w:bidi/>
        <w:rPr>
          <w:rFonts w:cs="David" w:hint="cs"/>
          <w:rtl/>
        </w:rPr>
      </w:pPr>
    </w:p>
    <w:p w14:paraId="0666B58E" w14:textId="77777777" w:rsidR="00924C7E" w:rsidRPr="00924C7E" w:rsidRDefault="00924C7E" w:rsidP="00924C7E">
      <w:pPr>
        <w:bidi/>
        <w:rPr>
          <w:rFonts w:cs="David" w:hint="cs"/>
          <w:rtl/>
        </w:rPr>
      </w:pPr>
      <w:r w:rsidRPr="00924C7E">
        <w:rPr>
          <w:rFonts w:cs="David" w:hint="cs"/>
          <w:u w:val="single"/>
          <w:rtl/>
        </w:rPr>
        <w:t>מיכל שמיר:</w:t>
      </w:r>
    </w:p>
    <w:p w14:paraId="2D4FBF0F" w14:textId="77777777" w:rsidR="00924C7E" w:rsidRPr="00924C7E" w:rsidRDefault="00924C7E" w:rsidP="00924C7E">
      <w:pPr>
        <w:bidi/>
        <w:rPr>
          <w:rFonts w:cs="David" w:hint="cs"/>
          <w:rtl/>
        </w:rPr>
      </w:pPr>
    </w:p>
    <w:p w14:paraId="67617E4F" w14:textId="77777777" w:rsidR="00924C7E" w:rsidRPr="00924C7E" w:rsidRDefault="00924C7E" w:rsidP="00924C7E">
      <w:pPr>
        <w:bidi/>
        <w:rPr>
          <w:rFonts w:cs="David" w:hint="cs"/>
          <w:rtl/>
        </w:rPr>
      </w:pPr>
      <w:r w:rsidRPr="00924C7E">
        <w:rPr>
          <w:rFonts w:cs="David" w:hint="cs"/>
          <w:rtl/>
        </w:rPr>
        <w:tab/>
        <w:t>זה מאפיין את כל הדמוקרטיות בעולם. יש משבר האמון  הזה, ויש על זה הרבה מאוד מחקר במדע המדינה, והמסקנה שלנו פחות או יותר היא, שמדובר במשבר אמון ברמה של האנשים שמאיישים את התפקידים, כלומר, של המנהיגים.</w:t>
      </w:r>
    </w:p>
    <w:p w14:paraId="22379111" w14:textId="77777777" w:rsidR="00924C7E" w:rsidRPr="00924C7E" w:rsidRDefault="00924C7E" w:rsidP="00924C7E">
      <w:pPr>
        <w:bidi/>
        <w:rPr>
          <w:rFonts w:cs="David" w:hint="cs"/>
          <w:rtl/>
        </w:rPr>
      </w:pPr>
    </w:p>
    <w:p w14:paraId="48C4F006" w14:textId="77777777" w:rsidR="00924C7E" w:rsidRPr="00924C7E" w:rsidRDefault="00924C7E" w:rsidP="00924C7E">
      <w:pPr>
        <w:bidi/>
        <w:rPr>
          <w:rFonts w:cs="David" w:hint="cs"/>
          <w:rtl/>
        </w:rPr>
      </w:pPr>
      <w:r w:rsidRPr="00924C7E">
        <w:rPr>
          <w:rFonts w:cs="David" w:hint="cs"/>
          <w:u w:val="single"/>
          <w:rtl/>
        </w:rPr>
        <w:t>היו"ר דוד טל:</w:t>
      </w:r>
    </w:p>
    <w:p w14:paraId="4638EE85" w14:textId="77777777" w:rsidR="00924C7E" w:rsidRPr="00924C7E" w:rsidRDefault="00924C7E" w:rsidP="00924C7E">
      <w:pPr>
        <w:bidi/>
        <w:rPr>
          <w:rFonts w:cs="David" w:hint="cs"/>
          <w:rtl/>
        </w:rPr>
      </w:pPr>
    </w:p>
    <w:p w14:paraId="11234414" w14:textId="77777777" w:rsidR="00924C7E" w:rsidRPr="00924C7E" w:rsidRDefault="00924C7E" w:rsidP="00924C7E">
      <w:pPr>
        <w:bidi/>
        <w:rPr>
          <w:rFonts w:cs="David" w:hint="cs"/>
          <w:rtl/>
        </w:rPr>
      </w:pPr>
      <w:r w:rsidRPr="00924C7E">
        <w:rPr>
          <w:rFonts w:cs="David" w:hint="cs"/>
          <w:rtl/>
        </w:rPr>
        <w:tab/>
        <w:t>יכול להיות שאנשים בכל העולם לא מתאימים? בישראל לא מתאימים, אני מסכים לגבי זה, אבל בכל העולם, אפילו בגרמניה? היינו בברלין, גם בגרמניה צנח השיעור של המשתתפים בבחירות.</w:t>
      </w:r>
    </w:p>
    <w:p w14:paraId="10F76BFD" w14:textId="77777777" w:rsidR="00924C7E" w:rsidRPr="00924C7E" w:rsidRDefault="00924C7E" w:rsidP="00924C7E">
      <w:pPr>
        <w:bidi/>
        <w:rPr>
          <w:rFonts w:cs="David" w:hint="cs"/>
          <w:rtl/>
        </w:rPr>
      </w:pPr>
    </w:p>
    <w:p w14:paraId="7EF68FA4" w14:textId="77777777" w:rsidR="00924C7E" w:rsidRPr="00924C7E" w:rsidRDefault="00924C7E" w:rsidP="00924C7E">
      <w:pPr>
        <w:bidi/>
        <w:rPr>
          <w:rFonts w:cs="David" w:hint="cs"/>
          <w:rtl/>
        </w:rPr>
      </w:pPr>
      <w:r w:rsidRPr="00924C7E">
        <w:rPr>
          <w:rFonts w:cs="David" w:hint="cs"/>
          <w:u w:val="single"/>
          <w:rtl/>
        </w:rPr>
        <w:t>מיכל שמיר:</w:t>
      </w:r>
    </w:p>
    <w:p w14:paraId="53F17266" w14:textId="77777777" w:rsidR="00924C7E" w:rsidRPr="00924C7E" w:rsidRDefault="00924C7E" w:rsidP="00924C7E">
      <w:pPr>
        <w:bidi/>
        <w:rPr>
          <w:rFonts w:cs="David" w:hint="cs"/>
          <w:rtl/>
        </w:rPr>
      </w:pPr>
    </w:p>
    <w:p w14:paraId="70BE9B94" w14:textId="77777777" w:rsidR="00924C7E" w:rsidRPr="00924C7E" w:rsidRDefault="00924C7E" w:rsidP="00924C7E">
      <w:pPr>
        <w:bidi/>
        <w:rPr>
          <w:rFonts w:cs="David" w:hint="cs"/>
          <w:rtl/>
        </w:rPr>
      </w:pPr>
      <w:r w:rsidRPr="00924C7E">
        <w:rPr>
          <w:rFonts w:cs="David" w:hint="cs"/>
          <w:rtl/>
        </w:rPr>
        <w:tab/>
        <w:t>הצניחה באחוזי ההצבעה מתרחשת כמעט בכל המקומות. אצלנו זה קרה באופן דרסטי, ברוב המקומות זה תהליך הרבה יותר הדרגתי.</w:t>
      </w:r>
    </w:p>
    <w:p w14:paraId="5B636584" w14:textId="77777777" w:rsidR="00924C7E" w:rsidRPr="00924C7E" w:rsidRDefault="00924C7E" w:rsidP="00924C7E">
      <w:pPr>
        <w:bidi/>
        <w:rPr>
          <w:rFonts w:cs="David" w:hint="cs"/>
          <w:rtl/>
        </w:rPr>
      </w:pPr>
    </w:p>
    <w:p w14:paraId="0F3A5066" w14:textId="77777777" w:rsidR="00924C7E" w:rsidRPr="00924C7E" w:rsidRDefault="00924C7E" w:rsidP="00924C7E">
      <w:pPr>
        <w:bidi/>
        <w:rPr>
          <w:rFonts w:cs="David" w:hint="cs"/>
          <w:rtl/>
        </w:rPr>
      </w:pPr>
      <w:r w:rsidRPr="00924C7E">
        <w:rPr>
          <w:rFonts w:cs="David" w:hint="cs"/>
          <w:u w:val="single"/>
          <w:rtl/>
        </w:rPr>
        <w:t>היו"ר דוד טל:</w:t>
      </w:r>
    </w:p>
    <w:p w14:paraId="4B2B0B8E" w14:textId="77777777" w:rsidR="00924C7E" w:rsidRPr="00924C7E" w:rsidRDefault="00924C7E" w:rsidP="00924C7E">
      <w:pPr>
        <w:bidi/>
        <w:rPr>
          <w:rFonts w:cs="David" w:hint="cs"/>
          <w:rtl/>
        </w:rPr>
      </w:pPr>
    </w:p>
    <w:p w14:paraId="4D6730C2" w14:textId="77777777" w:rsidR="00924C7E" w:rsidRPr="00924C7E" w:rsidRDefault="00924C7E" w:rsidP="00924C7E">
      <w:pPr>
        <w:bidi/>
        <w:rPr>
          <w:rFonts w:cs="David" w:hint="cs"/>
          <w:rtl/>
        </w:rPr>
      </w:pPr>
      <w:r w:rsidRPr="00924C7E">
        <w:rPr>
          <w:rFonts w:cs="David" w:hint="cs"/>
          <w:rtl/>
        </w:rPr>
        <w:tab/>
        <w:t>האם הדבר הזה נחקר?</w:t>
      </w:r>
    </w:p>
    <w:p w14:paraId="0AC66B14" w14:textId="77777777" w:rsidR="00924C7E" w:rsidRPr="00924C7E" w:rsidRDefault="00924C7E" w:rsidP="00924C7E">
      <w:pPr>
        <w:bidi/>
        <w:rPr>
          <w:rFonts w:cs="David" w:hint="cs"/>
          <w:rtl/>
        </w:rPr>
      </w:pPr>
    </w:p>
    <w:p w14:paraId="7906A79E" w14:textId="77777777" w:rsidR="00924C7E" w:rsidRPr="00924C7E" w:rsidRDefault="00924C7E" w:rsidP="00924C7E">
      <w:pPr>
        <w:bidi/>
        <w:rPr>
          <w:rFonts w:cs="David" w:hint="cs"/>
          <w:rtl/>
        </w:rPr>
      </w:pPr>
      <w:r w:rsidRPr="00924C7E">
        <w:rPr>
          <w:rFonts w:cs="David" w:hint="cs"/>
          <w:u w:val="single"/>
          <w:rtl/>
        </w:rPr>
        <w:t>מיכל שמיר:</w:t>
      </w:r>
    </w:p>
    <w:p w14:paraId="0F5951EF" w14:textId="77777777" w:rsidR="00924C7E" w:rsidRPr="00924C7E" w:rsidRDefault="00924C7E" w:rsidP="00924C7E">
      <w:pPr>
        <w:bidi/>
        <w:rPr>
          <w:rFonts w:cs="David" w:hint="cs"/>
          <w:rtl/>
        </w:rPr>
      </w:pPr>
    </w:p>
    <w:p w14:paraId="70A90946" w14:textId="77777777" w:rsidR="00924C7E" w:rsidRPr="00924C7E" w:rsidRDefault="00924C7E" w:rsidP="00924C7E">
      <w:pPr>
        <w:bidi/>
        <w:rPr>
          <w:rFonts w:cs="David" w:hint="cs"/>
          <w:rtl/>
        </w:rPr>
      </w:pPr>
      <w:r w:rsidRPr="00924C7E">
        <w:rPr>
          <w:rFonts w:cs="David" w:hint="cs"/>
          <w:rtl/>
        </w:rPr>
        <w:tab/>
        <w:t>הרבה מאוד מחקר נעשה. מבחינתנו, אנשי מדע המדינה, זאת סוגיה מאוד מרכזית. המסקנה היא, שזה גם כלפי האנשים שמאיישים את התפקידים, אבל גם כלפי המוסדות הייצוגיים, אבל לא כלפי הדמוקרטיה כרעיון דמוקרטי, אלא ההפך. יש טיעון שהיום האנשים הם יותר דמוקרטיים,  התרבות הדמוקרטית יותר מפותחת.</w:t>
      </w:r>
    </w:p>
    <w:p w14:paraId="1FD5BF43" w14:textId="77777777" w:rsidR="00924C7E" w:rsidRPr="00924C7E" w:rsidRDefault="00924C7E" w:rsidP="00924C7E">
      <w:pPr>
        <w:bidi/>
        <w:rPr>
          <w:rFonts w:cs="David" w:hint="cs"/>
          <w:rtl/>
        </w:rPr>
      </w:pPr>
    </w:p>
    <w:p w14:paraId="6617387E" w14:textId="77777777" w:rsidR="00924C7E" w:rsidRPr="00924C7E" w:rsidRDefault="00924C7E" w:rsidP="00924C7E">
      <w:pPr>
        <w:bidi/>
        <w:rPr>
          <w:rFonts w:cs="David" w:hint="cs"/>
          <w:rtl/>
        </w:rPr>
      </w:pPr>
      <w:r w:rsidRPr="00924C7E">
        <w:rPr>
          <w:rFonts w:cs="David" w:hint="cs"/>
          <w:u w:val="single"/>
          <w:rtl/>
        </w:rPr>
        <w:t>היו"ר דוד טל:</w:t>
      </w:r>
    </w:p>
    <w:p w14:paraId="23DF1ABC" w14:textId="77777777" w:rsidR="00924C7E" w:rsidRPr="00924C7E" w:rsidRDefault="00924C7E" w:rsidP="00924C7E">
      <w:pPr>
        <w:bidi/>
        <w:rPr>
          <w:rFonts w:cs="David" w:hint="cs"/>
          <w:rtl/>
        </w:rPr>
      </w:pPr>
    </w:p>
    <w:p w14:paraId="4111536C" w14:textId="77777777" w:rsidR="00924C7E" w:rsidRPr="00924C7E" w:rsidRDefault="00924C7E" w:rsidP="00924C7E">
      <w:pPr>
        <w:bidi/>
        <w:rPr>
          <w:rFonts w:cs="David" w:hint="cs"/>
          <w:rtl/>
        </w:rPr>
      </w:pPr>
      <w:r w:rsidRPr="00924C7E">
        <w:rPr>
          <w:rFonts w:cs="David" w:hint="cs"/>
          <w:rtl/>
        </w:rPr>
        <w:tab/>
        <w:t xml:space="preserve">מה שגברתי אומרת שאנשים לא מרוצים ממערכת המשפט </w:t>
      </w:r>
      <w:r w:rsidRPr="00924C7E">
        <w:rPr>
          <w:rFonts w:cs="David"/>
          <w:rtl/>
        </w:rPr>
        <w:t>–</w:t>
      </w:r>
      <w:r w:rsidRPr="00924C7E">
        <w:rPr>
          <w:rFonts w:cs="David" w:hint="cs"/>
          <w:rtl/>
        </w:rPr>
        <w:t xml:space="preserve"> הם לא יבואו להצביע, אנשים לא מרוצים מהכנסת </w:t>
      </w:r>
      <w:r w:rsidRPr="00924C7E">
        <w:rPr>
          <w:rFonts w:cs="David"/>
          <w:rtl/>
        </w:rPr>
        <w:t>–</w:t>
      </w:r>
      <w:r w:rsidRPr="00924C7E">
        <w:rPr>
          <w:rFonts w:cs="David" w:hint="cs"/>
          <w:rtl/>
        </w:rPr>
        <w:t xml:space="preserve"> הם לא יבואו להצביע, אנשים לא מרוצים ממשרדי הממשלה השונים, הרשות המבצעת </w:t>
      </w:r>
      <w:r w:rsidRPr="00924C7E">
        <w:rPr>
          <w:rFonts w:cs="David"/>
          <w:rtl/>
        </w:rPr>
        <w:t>–</w:t>
      </w:r>
      <w:r w:rsidRPr="00924C7E">
        <w:rPr>
          <w:rFonts w:cs="David" w:hint="cs"/>
          <w:rtl/>
        </w:rPr>
        <w:t xml:space="preserve"> הם לא יבואו להצביע?</w:t>
      </w:r>
    </w:p>
    <w:p w14:paraId="50BA27C1" w14:textId="77777777" w:rsidR="00924C7E" w:rsidRPr="00924C7E" w:rsidRDefault="00924C7E" w:rsidP="00924C7E">
      <w:pPr>
        <w:bidi/>
        <w:rPr>
          <w:rFonts w:cs="David" w:hint="cs"/>
          <w:rtl/>
        </w:rPr>
      </w:pPr>
    </w:p>
    <w:p w14:paraId="109408EF" w14:textId="77777777" w:rsidR="00924C7E" w:rsidRPr="00924C7E" w:rsidRDefault="00924C7E" w:rsidP="00924C7E">
      <w:pPr>
        <w:bidi/>
        <w:rPr>
          <w:rFonts w:cs="David" w:hint="cs"/>
          <w:rtl/>
        </w:rPr>
      </w:pPr>
      <w:r w:rsidRPr="00924C7E">
        <w:rPr>
          <w:rFonts w:cs="David" w:hint="cs"/>
          <w:u w:val="single"/>
          <w:rtl/>
        </w:rPr>
        <w:t>מיכל שמיר:</w:t>
      </w:r>
    </w:p>
    <w:p w14:paraId="1A2768EE" w14:textId="77777777" w:rsidR="00924C7E" w:rsidRPr="00924C7E" w:rsidRDefault="00924C7E" w:rsidP="00924C7E">
      <w:pPr>
        <w:bidi/>
        <w:rPr>
          <w:rFonts w:cs="David" w:hint="cs"/>
          <w:rtl/>
        </w:rPr>
      </w:pPr>
    </w:p>
    <w:p w14:paraId="74F13D76" w14:textId="77777777" w:rsidR="00924C7E" w:rsidRPr="00924C7E" w:rsidRDefault="00924C7E" w:rsidP="00924C7E">
      <w:pPr>
        <w:bidi/>
        <w:rPr>
          <w:rFonts w:cs="David" w:hint="cs"/>
          <w:rtl/>
        </w:rPr>
      </w:pPr>
      <w:r w:rsidRPr="00924C7E">
        <w:rPr>
          <w:rFonts w:cs="David" w:hint="cs"/>
          <w:rtl/>
        </w:rPr>
        <w:tab/>
        <w:t>שוב, הירידה באחוז ההצבעה היא רק פן אחד של זה, יש ביטויים יותר ישירים של זה בסקרים. שואלים אנשים מה רמת האמון שלהם בבית המשפט ובכנסת.</w:t>
      </w:r>
    </w:p>
    <w:p w14:paraId="65CFD140" w14:textId="77777777" w:rsidR="00924C7E" w:rsidRPr="00924C7E" w:rsidRDefault="00924C7E" w:rsidP="00924C7E">
      <w:pPr>
        <w:bidi/>
        <w:rPr>
          <w:rFonts w:cs="David" w:hint="cs"/>
          <w:rtl/>
        </w:rPr>
      </w:pPr>
      <w:r w:rsidRPr="00924C7E">
        <w:rPr>
          <w:rFonts w:cs="David"/>
          <w:u w:val="single"/>
          <w:rtl/>
        </w:rPr>
        <w:br w:type="page"/>
      </w:r>
      <w:r w:rsidRPr="00924C7E">
        <w:rPr>
          <w:rFonts w:cs="David" w:hint="cs"/>
          <w:u w:val="single"/>
          <w:rtl/>
        </w:rPr>
        <w:t>היו"ר דוד טל:</w:t>
      </w:r>
    </w:p>
    <w:p w14:paraId="709B67FA" w14:textId="77777777" w:rsidR="00924C7E" w:rsidRPr="00924C7E" w:rsidRDefault="00924C7E" w:rsidP="00924C7E">
      <w:pPr>
        <w:bidi/>
        <w:rPr>
          <w:rFonts w:cs="David" w:hint="cs"/>
          <w:rtl/>
        </w:rPr>
      </w:pPr>
    </w:p>
    <w:p w14:paraId="14F0D8F6" w14:textId="77777777" w:rsidR="00924C7E" w:rsidRPr="00924C7E" w:rsidRDefault="00924C7E" w:rsidP="00924C7E">
      <w:pPr>
        <w:bidi/>
        <w:rPr>
          <w:rFonts w:cs="David" w:hint="cs"/>
          <w:rtl/>
        </w:rPr>
      </w:pPr>
      <w:r w:rsidRPr="00924C7E">
        <w:rPr>
          <w:rFonts w:cs="David" w:hint="cs"/>
          <w:rtl/>
        </w:rPr>
        <w:tab/>
        <w:t>אנחנו רואים, זה נמצא בירידה כל הזמן.</w:t>
      </w:r>
    </w:p>
    <w:p w14:paraId="76C001A6" w14:textId="77777777" w:rsidR="00924C7E" w:rsidRPr="00924C7E" w:rsidRDefault="00924C7E" w:rsidP="00924C7E">
      <w:pPr>
        <w:bidi/>
        <w:rPr>
          <w:rFonts w:cs="David" w:hint="cs"/>
          <w:rtl/>
        </w:rPr>
      </w:pPr>
    </w:p>
    <w:p w14:paraId="3F0C248E" w14:textId="77777777" w:rsidR="00924C7E" w:rsidRPr="00924C7E" w:rsidRDefault="00924C7E" w:rsidP="00924C7E">
      <w:pPr>
        <w:bidi/>
        <w:rPr>
          <w:rFonts w:cs="David" w:hint="cs"/>
          <w:rtl/>
        </w:rPr>
      </w:pPr>
      <w:r w:rsidRPr="00924C7E">
        <w:rPr>
          <w:rFonts w:cs="David" w:hint="cs"/>
          <w:u w:val="single"/>
          <w:rtl/>
        </w:rPr>
        <w:t>מיכל שמיר:</w:t>
      </w:r>
    </w:p>
    <w:p w14:paraId="4FE3411D" w14:textId="77777777" w:rsidR="00924C7E" w:rsidRPr="00924C7E" w:rsidRDefault="00924C7E" w:rsidP="00924C7E">
      <w:pPr>
        <w:bidi/>
        <w:rPr>
          <w:rFonts w:cs="David" w:hint="cs"/>
          <w:rtl/>
        </w:rPr>
      </w:pPr>
    </w:p>
    <w:p w14:paraId="5C45D418" w14:textId="77777777" w:rsidR="00924C7E" w:rsidRPr="00924C7E" w:rsidRDefault="00924C7E" w:rsidP="00924C7E">
      <w:pPr>
        <w:bidi/>
        <w:rPr>
          <w:rFonts w:cs="David" w:hint="cs"/>
          <w:rtl/>
        </w:rPr>
      </w:pPr>
      <w:r w:rsidRPr="00924C7E">
        <w:rPr>
          <w:rFonts w:cs="David" w:hint="cs"/>
          <w:rtl/>
        </w:rPr>
        <w:tab/>
        <w:t>זה נמצא בירידה, והמוסדות, בעיקר הפוליטיים, הם כבר נושקים לתחתית, כלומר, אנחנו מדברים על אחוזים נמוכים מאוד.</w:t>
      </w:r>
    </w:p>
    <w:p w14:paraId="7DE67F65" w14:textId="77777777" w:rsidR="00924C7E" w:rsidRPr="00924C7E" w:rsidRDefault="00924C7E" w:rsidP="00924C7E">
      <w:pPr>
        <w:bidi/>
        <w:rPr>
          <w:rFonts w:cs="David" w:hint="cs"/>
          <w:rtl/>
        </w:rPr>
      </w:pPr>
    </w:p>
    <w:p w14:paraId="0EB24E5D" w14:textId="77777777" w:rsidR="00924C7E" w:rsidRPr="00924C7E" w:rsidRDefault="00924C7E" w:rsidP="00924C7E">
      <w:pPr>
        <w:bidi/>
        <w:rPr>
          <w:rFonts w:cs="David" w:hint="cs"/>
          <w:rtl/>
        </w:rPr>
      </w:pPr>
      <w:r w:rsidRPr="00924C7E">
        <w:rPr>
          <w:rFonts w:cs="David" w:hint="cs"/>
          <w:rtl/>
        </w:rPr>
        <w:tab/>
        <w:t xml:space="preserve">אנחנו נמצאים בתקופה שבה יש משבר אמון, ובתקופה כזאת, על אחת כמה וכמה. ובהכרעה קשה כמו הכרעה כזאת, משאל עם יכול להיות גם לתועלת. </w:t>
      </w:r>
    </w:p>
    <w:p w14:paraId="6975053F" w14:textId="77777777" w:rsidR="00924C7E" w:rsidRPr="00924C7E" w:rsidRDefault="00924C7E" w:rsidP="00924C7E">
      <w:pPr>
        <w:bidi/>
        <w:rPr>
          <w:rFonts w:cs="David" w:hint="cs"/>
          <w:rtl/>
        </w:rPr>
      </w:pPr>
    </w:p>
    <w:p w14:paraId="49573C52" w14:textId="77777777" w:rsidR="00924C7E" w:rsidRPr="00924C7E" w:rsidRDefault="00924C7E" w:rsidP="00924C7E">
      <w:pPr>
        <w:bidi/>
        <w:rPr>
          <w:rFonts w:cs="David" w:hint="cs"/>
          <w:rtl/>
        </w:rPr>
      </w:pPr>
      <w:r w:rsidRPr="00924C7E">
        <w:rPr>
          <w:rFonts w:cs="David" w:hint="cs"/>
          <w:rtl/>
        </w:rPr>
        <w:tab/>
        <w:t>משאלי עם, אם אני חוזרת לאמירה הכללית, שנכנסו לארסנל הדמוקרטי כמעט בכל מקום, הם אחד מהכלים, לא הכלי היחיד. יש גם כלים אחרים שאמורים לשפר את הדמוקרטיה, לנסות ולהתמודד עם המשבר הזה של הדמוקרטיה הייצוגית. זה משבר לא של האידיאל הדמוקרטי, אלא של הדמוקרטיה הייצוגית, ואיך היא באה לידי ביטוי. אחת הדרכים להתמודד עם זה, זה להכניס כלים נוספים.</w:t>
      </w:r>
    </w:p>
    <w:p w14:paraId="32B1E7FD" w14:textId="77777777" w:rsidR="00924C7E" w:rsidRPr="00924C7E" w:rsidRDefault="00924C7E" w:rsidP="00924C7E">
      <w:pPr>
        <w:bidi/>
        <w:rPr>
          <w:rFonts w:cs="David" w:hint="cs"/>
          <w:rtl/>
        </w:rPr>
      </w:pPr>
    </w:p>
    <w:p w14:paraId="6E1D9259" w14:textId="77777777" w:rsidR="00924C7E" w:rsidRPr="00924C7E" w:rsidRDefault="00924C7E" w:rsidP="00924C7E">
      <w:pPr>
        <w:bidi/>
        <w:rPr>
          <w:rFonts w:cs="David" w:hint="cs"/>
          <w:rtl/>
        </w:rPr>
      </w:pPr>
      <w:r w:rsidRPr="00924C7E">
        <w:rPr>
          <w:rFonts w:cs="David" w:hint="cs"/>
          <w:u w:val="single"/>
          <w:rtl/>
        </w:rPr>
        <w:t>היו"ר דוד טל:</w:t>
      </w:r>
    </w:p>
    <w:p w14:paraId="7F845E6F" w14:textId="77777777" w:rsidR="00924C7E" w:rsidRPr="00924C7E" w:rsidRDefault="00924C7E" w:rsidP="00924C7E">
      <w:pPr>
        <w:bidi/>
        <w:rPr>
          <w:rFonts w:cs="David" w:hint="cs"/>
          <w:rtl/>
        </w:rPr>
      </w:pPr>
    </w:p>
    <w:p w14:paraId="1427BD24" w14:textId="77777777" w:rsidR="00924C7E" w:rsidRPr="00924C7E" w:rsidRDefault="00924C7E" w:rsidP="00924C7E">
      <w:pPr>
        <w:bidi/>
        <w:rPr>
          <w:rFonts w:cs="David" w:hint="cs"/>
          <w:rtl/>
        </w:rPr>
      </w:pPr>
      <w:r w:rsidRPr="00924C7E">
        <w:rPr>
          <w:rFonts w:cs="David" w:hint="cs"/>
          <w:rtl/>
        </w:rPr>
        <w:tab/>
        <w:t>האם גברתי סבורה שמשאל עם ייתן ארוכה או מרפא למערכות רק משום שעשו משאל עם בנושא כזה או בנושא אחר?</w:t>
      </w:r>
    </w:p>
    <w:p w14:paraId="538FC872" w14:textId="77777777" w:rsidR="00924C7E" w:rsidRPr="00924C7E" w:rsidRDefault="00924C7E" w:rsidP="00924C7E">
      <w:pPr>
        <w:bidi/>
        <w:rPr>
          <w:rFonts w:cs="David" w:hint="cs"/>
          <w:rtl/>
        </w:rPr>
      </w:pPr>
    </w:p>
    <w:p w14:paraId="4E09AA5C" w14:textId="77777777" w:rsidR="00924C7E" w:rsidRPr="00924C7E" w:rsidRDefault="00924C7E" w:rsidP="00924C7E">
      <w:pPr>
        <w:bidi/>
        <w:rPr>
          <w:rFonts w:cs="David" w:hint="cs"/>
          <w:rtl/>
        </w:rPr>
      </w:pPr>
      <w:r w:rsidRPr="00924C7E">
        <w:rPr>
          <w:rFonts w:cs="David" w:hint="cs"/>
          <w:u w:val="single"/>
          <w:rtl/>
        </w:rPr>
        <w:t>מיכל שמיר:</w:t>
      </w:r>
    </w:p>
    <w:p w14:paraId="63D9694E" w14:textId="77777777" w:rsidR="00924C7E" w:rsidRPr="00924C7E" w:rsidRDefault="00924C7E" w:rsidP="00924C7E">
      <w:pPr>
        <w:bidi/>
        <w:rPr>
          <w:rFonts w:cs="David" w:hint="cs"/>
          <w:rtl/>
        </w:rPr>
      </w:pPr>
    </w:p>
    <w:p w14:paraId="26A9C608" w14:textId="77777777" w:rsidR="00924C7E" w:rsidRPr="00924C7E" w:rsidRDefault="00924C7E" w:rsidP="00924C7E">
      <w:pPr>
        <w:bidi/>
        <w:rPr>
          <w:rFonts w:cs="David" w:hint="cs"/>
          <w:rtl/>
        </w:rPr>
      </w:pPr>
      <w:r w:rsidRPr="00924C7E">
        <w:rPr>
          <w:rFonts w:cs="David" w:hint="cs"/>
          <w:rtl/>
        </w:rPr>
        <w:tab/>
        <w:t>לשפר את המערכות הקיימות זה נושא גדול ושווה דיון, ואם יתקיים, אני אשמח מאוד להשתתף בו. יש המון מה לעשות, אבל זה דבר נוסף שאפשר לעשות. אתה מדבר על איזה שינוי בשלטון הדמוקרטי, בכלים הדמוקרטיים, כשהכלי של משאל עם הוא כלי נוסף שנכנס במסגרת הכלים שיש לנו. יש כאן ניסיון אמפירי, ואני רוצה להדגיש שהוא לא מחליף את המערכת הייצוגית, אני רואה את זה כתגבור, כתחזוק שלה, כאיזה שינוי מהותי שהולך ביחד עם ההעדפות של הציבור, ויש סיכוי שהוא יביא איזה מרפא.</w:t>
      </w:r>
    </w:p>
    <w:p w14:paraId="5A1EDB93" w14:textId="77777777" w:rsidR="00924C7E" w:rsidRPr="00924C7E" w:rsidRDefault="00924C7E" w:rsidP="00924C7E">
      <w:pPr>
        <w:bidi/>
        <w:rPr>
          <w:rFonts w:cs="David" w:hint="cs"/>
          <w:rtl/>
        </w:rPr>
      </w:pPr>
    </w:p>
    <w:p w14:paraId="6CDA78DB" w14:textId="77777777" w:rsidR="00924C7E" w:rsidRPr="00924C7E" w:rsidRDefault="00924C7E" w:rsidP="00924C7E">
      <w:pPr>
        <w:bidi/>
        <w:rPr>
          <w:rFonts w:cs="David" w:hint="cs"/>
          <w:rtl/>
        </w:rPr>
      </w:pPr>
      <w:r w:rsidRPr="00924C7E">
        <w:rPr>
          <w:rFonts w:cs="David" w:hint="cs"/>
          <w:rtl/>
        </w:rPr>
        <w:tab/>
        <w:t>אני יכולה להתייחס, אם יש מקום לטיעונים נגד?</w:t>
      </w:r>
    </w:p>
    <w:p w14:paraId="145B5D53" w14:textId="77777777" w:rsidR="00924C7E" w:rsidRPr="00924C7E" w:rsidRDefault="00924C7E" w:rsidP="00924C7E">
      <w:pPr>
        <w:bidi/>
        <w:rPr>
          <w:rFonts w:cs="David" w:hint="cs"/>
          <w:rtl/>
        </w:rPr>
      </w:pPr>
    </w:p>
    <w:p w14:paraId="1018050F" w14:textId="77777777" w:rsidR="00924C7E" w:rsidRPr="00924C7E" w:rsidRDefault="00924C7E" w:rsidP="00924C7E">
      <w:pPr>
        <w:bidi/>
        <w:rPr>
          <w:rFonts w:cs="David" w:hint="cs"/>
          <w:rtl/>
        </w:rPr>
      </w:pPr>
      <w:r w:rsidRPr="00924C7E">
        <w:rPr>
          <w:rFonts w:cs="David" w:hint="cs"/>
          <w:u w:val="single"/>
          <w:rtl/>
        </w:rPr>
        <w:t>היו"ר דוד טל:</w:t>
      </w:r>
    </w:p>
    <w:p w14:paraId="0486C401" w14:textId="77777777" w:rsidR="00924C7E" w:rsidRPr="00924C7E" w:rsidRDefault="00924C7E" w:rsidP="00924C7E">
      <w:pPr>
        <w:bidi/>
        <w:rPr>
          <w:rFonts w:cs="David" w:hint="cs"/>
          <w:rtl/>
        </w:rPr>
      </w:pPr>
    </w:p>
    <w:p w14:paraId="411A0CA4" w14:textId="77777777" w:rsidR="00924C7E" w:rsidRPr="00924C7E" w:rsidRDefault="00924C7E" w:rsidP="00924C7E">
      <w:pPr>
        <w:bidi/>
        <w:rPr>
          <w:rFonts w:cs="David" w:hint="cs"/>
          <w:rtl/>
        </w:rPr>
      </w:pPr>
      <w:r w:rsidRPr="00924C7E">
        <w:rPr>
          <w:rFonts w:cs="David" w:hint="cs"/>
          <w:rtl/>
        </w:rPr>
        <w:tab/>
        <w:t>אם גברתי קראה את המסמך, ודאי שכן. הדגשתי בתחילת דברי, ותיקחי את זה לתשומת לבך, וזה נאמר גם במסמך. אני חושב שבסיסו של המסמך מוטעה, משום שהוא ניגש להצעת החוק המקורית, שדיברה על כך שוועדת הבחירות המרכזית תתקין תקנות, וזה כבר מאחורינו.</w:t>
      </w:r>
    </w:p>
    <w:p w14:paraId="1F63C4D9" w14:textId="77777777" w:rsidR="00924C7E" w:rsidRPr="00924C7E" w:rsidRDefault="00924C7E" w:rsidP="00924C7E">
      <w:pPr>
        <w:bidi/>
        <w:rPr>
          <w:rFonts w:cs="David" w:hint="cs"/>
          <w:rtl/>
        </w:rPr>
      </w:pPr>
    </w:p>
    <w:p w14:paraId="5183876E" w14:textId="77777777" w:rsidR="00924C7E" w:rsidRPr="00924C7E" w:rsidRDefault="00924C7E" w:rsidP="00924C7E">
      <w:pPr>
        <w:bidi/>
        <w:rPr>
          <w:rFonts w:cs="David" w:hint="cs"/>
          <w:rtl/>
        </w:rPr>
      </w:pPr>
      <w:r w:rsidRPr="00924C7E">
        <w:rPr>
          <w:rFonts w:cs="David" w:hint="cs"/>
          <w:u w:val="single"/>
          <w:rtl/>
        </w:rPr>
        <w:t>מיכל שמיר:</w:t>
      </w:r>
    </w:p>
    <w:p w14:paraId="3DEF758E" w14:textId="77777777" w:rsidR="00924C7E" w:rsidRPr="00924C7E" w:rsidRDefault="00924C7E" w:rsidP="00924C7E">
      <w:pPr>
        <w:bidi/>
        <w:rPr>
          <w:rFonts w:cs="David" w:hint="cs"/>
          <w:rtl/>
        </w:rPr>
      </w:pPr>
    </w:p>
    <w:p w14:paraId="267DA653" w14:textId="77777777" w:rsidR="00924C7E" w:rsidRPr="00924C7E" w:rsidRDefault="00924C7E" w:rsidP="00924C7E">
      <w:pPr>
        <w:bidi/>
        <w:rPr>
          <w:rFonts w:cs="David" w:hint="cs"/>
          <w:rtl/>
        </w:rPr>
      </w:pPr>
      <w:r w:rsidRPr="00924C7E">
        <w:rPr>
          <w:rFonts w:cs="David" w:hint="cs"/>
          <w:rtl/>
        </w:rPr>
        <w:tab/>
        <w:t>יש שלוש טענות עיקריות נגד משאלי עם . טענה אחת היא שהציבור פשוט בור , הוא לא מבין, ואי אפשר לתת לו לקבל החלטות מהסוג הזה. אני עוסקת בפוליטיקה, בהתנהגות פוליטית, בפסיכולוגיה פוליטית. האמירה הזאת פופוליסטית מאוד ולא מדויקת. זה נכון שלכולנו יש כשלי אינפורמציה, אבל יש לנו הרבה מאוד אמצעים להתגבר עליהם, גם לאנשים שנמנים על ציבור הבוחרים וגם, כמובן, לכולם, כולל אנחנו, שנמצאים פה.</w:t>
      </w:r>
    </w:p>
    <w:p w14:paraId="3D627A8C" w14:textId="77777777" w:rsidR="00924C7E" w:rsidRPr="00924C7E" w:rsidRDefault="00924C7E" w:rsidP="00924C7E">
      <w:pPr>
        <w:bidi/>
        <w:rPr>
          <w:rFonts w:cs="David" w:hint="cs"/>
          <w:rtl/>
        </w:rPr>
      </w:pPr>
    </w:p>
    <w:p w14:paraId="06040FC6" w14:textId="77777777" w:rsidR="00924C7E" w:rsidRPr="00924C7E" w:rsidRDefault="00924C7E" w:rsidP="00924C7E">
      <w:pPr>
        <w:bidi/>
        <w:rPr>
          <w:rFonts w:cs="David" w:hint="cs"/>
          <w:rtl/>
        </w:rPr>
      </w:pPr>
      <w:r w:rsidRPr="00924C7E">
        <w:rPr>
          <w:rFonts w:cs="David" w:hint="cs"/>
          <w:rtl/>
        </w:rPr>
        <w:tab/>
        <w:t xml:space="preserve">הציבור הישראלי, בקנה מידה השוואתי, הוא ציבור שמיודע ומעורב פוליטית, ודאי וודאי בנושא שאנחנו מדברים עליו. אם אנחנו מדברים על פנסיה, על איך לשנות את הסדרי הפנסיה, יכול להיות שיש רלוונטיות כשמדברים על בורות. בנושא הספציפי הזה שאנחנו מדברים בו, בהקשר של הציבור הישראלי, זה לא נכון. ההערה העיקרית שלי לעניין של הבורות, שבורות של ציבור בוחרים בדמוקרטיה הוא במידה רבה פונקציה של סביבת האינפורמציה. כלומר, במידה רבה זה תלוי במה המפלגות, האליטות, הקבוצות, התקשורת, מציגים לו, ואז זה מתחבר לדיונים שהיו ועוד יהיו פה, אני מניחה, לגבי העניין של התעמולה, המימון וכל הדברים האלה, שכמובן זה תנאי הכרחי. אם רוצים במשאל עם, חייבת להיות תעמולה שתהיה, כמובן, הוגנת, ולשני הצדדים, עם הרבה אינפורמציה, וכמובן, זה דורש גם מימון. זאת נקודה ראשונה, לגבי הבורות. </w:t>
      </w:r>
    </w:p>
    <w:p w14:paraId="64DDDA45" w14:textId="77777777" w:rsidR="00924C7E" w:rsidRPr="00924C7E" w:rsidRDefault="00924C7E" w:rsidP="00924C7E">
      <w:pPr>
        <w:bidi/>
        <w:rPr>
          <w:rFonts w:cs="David" w:hint="cs"/>
          <w:rtl/>
        </w:rPr>
      </w:pPr>
    </w:p>
    <w:p w14:paraId="2E0B83E0" w14:textId="77777777" w:rsidR="00924C7E" w:rsidRDefault="00924C7E" w:rsidP="00924C7E">
      <w:pPr>
        <w:bidi/>
        <w:rPr>
          <w:rFonts w:cs="David" w:hint="cs"/>
          <w:u w:val="single"/>
          <w:rtl/>
        </w:rPr>
      </w:pPr>
    </w:p>
    <w:p w14:paraId="0ACEF70E" w14:textId="77777777" w:rsidR="00924C7E" w:rsidRDefault="00924C7E" w:rsidP="00924C7E">
      <w:pPr>
        <w:bidi/>
        <w:rPr>
          <w:rFonts w:cs="David" w:hint="cs"/>
          <w:u w:val="single"/>
          <w:rtl/>
        </w:rPr>
      </w:pPr>
    </w:p>
    <w:p w14:paraId="40E87CEC" w14:textId="77777777" w:rsidR="00924C7E" w:rsidRPr="00924C7E" w:rsidRDefault="00924C7E" w:rsidP="00924C7E">
      <w:pPr>
        <w:bidi/>
        <w:rPr>
          <w:rFonts w:cs="David" w:hint="cs"/>
          <w:rtl/>
        </w:rPr>
      </w:pPr>
      <w:r w:rsidRPr="00924C7E">
        <w:rPr>
          <w:rFonts w:cs="David" w:hint="cs"/>
          <w:u w:val="single"/>
          <w:rtl/>
        </w:rPr>
        <w:t>היו"ר דוד טל:</w:t>
      </w:r>
    </w:p>
    <w:p w14:paraId="320D435A" w14:textId="77777777" w:rsidR="00924C7E" w:rsidRPr="00924C7E" w:rsidRDefault="00924C7E" w:rsidP="00924C7E">
      <w:pPr>
        <w:bidi/>
        <w:rPr>
          <w:rFonts w:cs="David" w:hint="cs"/>
          <w:rtl/>
        </w:rPr>
      </w:pPr>
    </w:p>
    <w:p w14:paraId="41DD9076" w14:textId="77777777" w:rsidR="00924C7E" w:rsidRPr="00924C7E" w:rsidRDefault="00924C7E" w:rsidP="00924C7E">
      <w:pPr>
        <w:bidi/>
        <w:rPr>
          <w:rFonts w:cs="David" w:hint="cs"/>
          <w:rtl/>
        </w:rPr>
      </w:pPr>
      <w:r w:rsidRPr="00924C7E">
        <w:rPr>
          <w:rFonts w:cs="David" w:hint="cs"/>
          <w:rtl/>
        </w:rPr>
        <w:tab/>
        <w:t>סליחה שאני קוטע את גברתי, האם יש לך עמדה בקשר למימון? הזכרת את המימון, ואני רוצה לדעת אם יש לך עמדה האם כן לממן, לא לממן.</w:t>
      </w:r>
    </w:p>
    <w:p w14:paraId="6BFBE49E" w14:textId="77777777" w:rsidR="00924C7E" w:rsidRPr="00924C7E" w:rsidRDefault="00924C7E" w:rsidP="00924C7E">
      <w:pPr>
        <w:bidi/>
        <w:rPr>
          <w:rFonts w:cs="David" w:hint="cs"/>
          <w:rtl/>
        </w:rPr>
      </w:pPr>
    </w:p>
    <w:p w14:paraId="397E74DD" w14:textId="77777777" w:rsidR="00924C7E" w:rsidRPr="00924C7E" w:rsidRDefault="00924C7E" w:rsidP="00924C7E">
      <w:pPr>
        <w:bidi/>
        <w:rPr>
          <w:rFonts w:cs="David" w:hint="cs"/>
          <w:rtl/>
        </w:rPr>
      </w:pPr>
      <w:r w:rsidRPr="00924C7E">
        <w:rPr>
          <w:rFonts w:cs="David" w:hint="cs"/>
          <w:u w:val="single"/>
          <w:rtl/>
        </w:rPr>
        <w:t>מיכל שמיר:</w:t>
      </w:r>
    </w:p>
    <w:p w14:paraId="435618AD" w14:textId="77777777" w:rsidR="00924C7E" w:rsidRPr="00924C7E" w:rsidRDefault="00924C7E" w:rsidP="00924C7E">
      <w:pPr>
        <w:bidi/>
        <w:rPr>
          <w:rFonts w:cs="David" w:hint="cs"/>
          <w:rtl/>
        </w:rPr>
      </w:pPr>
    </w:p>
    <w:p w14:paraId="58FD8F3F" w14:textId="77777777" w:rsidR="00924C7E" w:rsidRPr="00924C7E" w:rsidRDefault="00924C7E" w:rsidP="00924C7E">
      <w:pPr>
        <w:bidi/>
        <w:rPr>
          <w:rFonts w:cs="David" w:hint="cs"/>
          <w:rtl/>
        </w:rPr>
      </w:pPr>
      <w:r w:rsidRPr="00924C7E">
        <w:rPr>
          <w:rFonts w:cs="David" w:hint="cs"/>
          <w:rtl/>
        </w:rPr>
        <w:tab/>
        <w:t>ודאי לממן. לצערי, אי אפשר בלי כסף.</w:t>
      </w:r>
    </w:p>
    <w:p w14:paraId="126D3B08" w14:textId="77777777" w:rsidR="00924C7E" w:rsidRPr="00924C7E" w:rsidRDefault="00924C7E" w:rsidP="00924C7E">
      <w:pPr>
        <w:bidi/>
        <w:rPr>
          <w:rFonts w:cs="David" w:hint="cs"/>
          <w:rtl/>
        </w:rPr>
      </w:pPr>
    </w:p>
    <w:p w14:paraId="037E5EE7" w14:textId="77777777" w:rsidR="00924C7E" w:rsidRPr="00924C7E" w:rsidRDefault="00924C7E" w:rsidP="00924C7E">
      <w:pPr>
        <w:bidi/>
        <w:rPr>
          <w:rFonts w:cs="David" w:hint="cs"/>
          <w:rtl/>
        </w:rPr>
      </w:pPr>
      <w:r w:rsidRPr="00924C7E">
        <w:rPr>
          <w:rFonts w:cs="David" w:hint="cs"/>
          <w:u w:val="single"/>
          <w:rtl/>
        </w:rPr>
        <w:t>היו"ר דוד טל:</w:t>
      </w:r>
    </w:p>
    <w:p w14:paraId="220B71DA" w14:textId="77777777" w:rsidR="00924C7E" w:rsidRPr="00924C7E" w:rsidRDefault="00924C7E" w:rsidP="00924C7E">
      <w:pPr>
        <w:bidi/>
        <w:rPr>
          <w:rFonts w:cs="David" w:hint="cs"/>
          <w:rtl/>
        </w:rPr>
      </w:pPr>
    </w:p>
    <w:p w14:paraId="2C1B78EF" w14:textId="77777777" w:rsidR="00924C7E" w:rsidRPr="00924C7E" w:rsidRDefault="00924C7E" w:rsidP="00924C7E">
      <w:pPr>
        <w:bidi/>
        <w:rPr>
          <w:rFonts w:cs="David" w:hint="cs"/>
          <w:rtl/>
        </w:rPr>
      </w:pPr>
      <w:r w:rsidRPr="00924C7E">
        <w:rPr>
          <w:rFonts w:cs="David" w:hint="cs"/>
          <w:rtl/>
        </w:rPr>
        <w:tab/>
        <w:t>אם נרד לרזולוציה נמוכה יותר, האם לממן על-פי מספר חברי כנסת או על-פי גושים, בעד או נגד?</w:t>
      </w:r>
    </w:p>
    <w:p w14:paraId="34FB4044" w14:textId="77777777" w:rsidR="00924C7E" w:rsidRPr="00924C7E" w:rsidRDefault="00924C7E" w:rsidP="00924C7E">
      <w:pPr>
        <w:bidi/>
        <w:rPr>
          <w:rFonts w:cs="David" w:hint="cs"/>
          <w:rtl/>
        </w:rPr>
      </w:pPr>
    </w:p>
    <w:p w14:paraId="25DD4992" w14:textId="77777777" w:rsidR="00924C7E" w:rsidRPr="00924C7E" w:rsidRDefault="00924C7E" w:rsidP="00924C7E">
      <w:pPr>
        <w:bidi/>
        <w:rPr>
          <w:rFonts w:cs="David" w:hint="cs"/>
          <w:rtl/>
        </w:rPr>
      </w:pPr>
      <w:r w:rsidRPr="00924C7E">
        <w:rPr>
          <w:rFonts w:cs="David" w:hint="cs"/>
          <w:u w:val="single"/>
          <w:rtl/>
        </w:rPr>
        <w:t>מיכל שמיר:</w:t>
      </w:r>
    </w:p>
    <w:p w14:paraId="355C29DA" w14:textId="77777777" w:rsidR="00924C7E" w:rsidRPr="00924C7E" w:rsidRDefault="00924C7E" w:rsidP="00924C7E">
      <w:pPr>
        <w:bidi/>
        <w:rPr>
          <w:rFonts w:cs="David" w:hint="cs"/>
          <w:rtl/>
        </w:rPr>
      </w:pPr>
    </w:p>
    <w:p w14:paraId="2BBE526F" w14:textId="77777777" w:rsidR="00924C7E" w:rsidRPr="00924C7E" w:rsidRDefault="00924C7E" w:rsidP="00924C7E">
      <w:pPr>
        <w:bidi/>
        <w:rPr>
          <w:rFonts w:cs="David" w:hint="cs"/>
          <w:rtl/>
        </w:rPr>
      </w:pPr>
      <w:r w:rsidRPr="00924C7E">
        <w:rPr>
          <w:rFonts w:cs="David" w:hint="cs"/>
          <w:rtl/>
        </w:rPr>
        <w:tab/>
        <w:t>האמת, ראיתי שגם אתם עוד לא גמרתם ללבן, וגם אני מתלבטת לגבי זה. ראיתי שהשורה התחתונה היתה שאין סיכוי שזה יעבור אם זה לא יהיה לפי מפלגות. ראיתי שהיה הטיעון המעשי. יש היגיון, יש כאן שתי טענות, זה ברור שיש בעד ונגד, ויש היגיון בללכת לשני גופים, השאלה אם זה דבר מעשי.</w:t>
      </w:r>
    </w:p>
    <w:p w14:paraId="3F6D35AE" w14:textId="77777777" w:rsidR="00924C7E" w:rsidRPr="00924C7E" w:rsidRDefault="00924C7E" w:rsidP="00924C7E">
      <w:pPr>
        <w:bidi/>
        <w:rPr>
          <w:rFonts w:cs="David" w:hint="cs"/>
          <w:rtl/>
        </w:rPr>
      </w:pPr>
    </w:p>
    <w:p w14:paraId="5BB12761" w14:textId="77777777" w:rsidR="00924C7E" w:rsidRPr="00924C7E" w:rsidRDefault="00924C7E" w:rsidP="00924C7E">
      <w:pPr>
        <w:bidi/>
        <w:rPr>
          <w:rFonts w:cs="David" w:hint="cs"/>
          <w:rtl/>
        </w:rPr>
      </w:pPr>
      <w:r w:rsidRPr="00924C7E">
        <w:rPr>
          <w:rFonts w:cs="David" w:hint="cs"/>
          <w:u w:val="single"/>
          <w:rtl/>
        </w:rPr>
        <w:t>יצחק לוי:</w:t>
      </w:r>
    </w:p>
    <w:p w14:paraId="3640A5E8" w14:textId="77777777" w:rsidR="00924C7E" w:rsidRPr="00924C7E" w:rsidRDefault="00924C7E" w:rsidP="00924C7E">
      <w:pPr>
        <w:bidi/>
        <w:rPr>
          <w:rFonts w:cs="David" w:hint="cs"/>
          <w:rtl/>
        </w:rPr>
      </w:pPr>
    </w:p>
    <w:p w14:paraId="69297DCF" w14:textId="77777777" w:rsidR="00924C7E" w:rsidRPr="00924C7E" w:rsidRDefault="00924C7E" w:rsidP="00924C7E">
      <w:pPr>
        <w:bidi/>
        <w:rPr>
          <w:rFonts w:cs="David" w:hint="cs"/>
          <w:rtl/>
        </w:rPr>
      </w:pPr>
      <w:r w:rsidRPr="00924C7E">
        <w:rPr>
          <w:rFonts w:cs="David" w:hint="cs"/>
          <w:rtl/>
        </w:rPr>
        <w:tab/>
        <w:t xml:space="preserve"> כל אחד צריך להזדהות, ואולי יהיו מפלגות שלא ירצו להזדהות באופן כל כך בולט, ואולי לא תהיה אסטרטגיה הסברתית משותפת לגוש אחד.</w:t>
      </w:r>
    </w:p>
    <w:p w14:paraId="77CC67CE" w14:textId="77777777" w:rsidR="00924C7E" w:rsidRPr="00924C7E" w:rsidRDefault="00924C7E" w:rsidP="00924C7E">
      <w:pPr>
        <w:bidi/>
        <w:rPr>
          <w:rFonts w:cs="David" w:hint="cs"/>
          <w:rtl/>
        </w:rPr>
      </w:pPr>
    </w:p>
    <w:p w14:paraId="77B74278" w14:textId="77777777" w:rsidR="00924C7E" w:rsidRPr="00924C7E" w:rsidRDefault="00924C7E" w:rsidP="00924C7E">
      <w:pPr>
        <w:bidi/>
        <w:rPr>
          <w:rFonts w:cs="David" w:hint="cs"/>
          <w:rtl/>
        </w:rPr>
      </w:pPr>
      <w:r w:rsidRPr="00924C7E">
        <w:rPr>
          <w:rFonts w:cs="David" w:hint="cs"/>
          <w:u w:val="single"/>
          <w:rtl/>
        </w:rPr>
        <w:t>מיכל שמיר:</w:t>
      </w:r>
    </w:p>
    <w:p w14:paraId="4C7DE084" w14:textId="77777777" w:rsidR="00924C7E" w:rsidRPr="00924C7E" w:rsidRDefault="00924C7E" w:rsidP="00924C7E">
      <w:pPr>
        <w:bidi/>
        <w:rPr>
          <w:rFonts w:cs="David" w:hint="cs"/>
          <w:rtl/>
        </w:rPr>
      </w:pPr>
    </w:p>
    <w:p w14:paraId="141B0996" w14:textId="77777777" w:rsidR="00924C7E" w:rsidRPr="00924C7E" w:rsidRDefault="00924C7E" w:rsidP="00924C7E">
      <w:pPr>
        <w:bidi/>
        <w:rPr>
          <w:rFonts w:cs="David" w:hint="cs"/>
          <w:rtl/>
        </w:rPr>
      </w:pPr>
      <w:r w:rsidRPr="00924C7E">
        <w:rPr>
          <w:rFonts w:cs="David" w:hint="cs"/>
          <w:rtl/>
        </w:rPr>
        <w:tab/>
        <w:t>הטיעון הבא שמועלה הרבה פעמים זה הנושא של עריצות הרוב. יש כאן סכנה שאם נכניס את הנושא של משאלי עם, תהיה עריצות הרוב. זה תלוי, כמובן, איזה נושאים עומדים על הפרק, אני לא חושבת שזה רלוונטי כאן. זה משאל עם שאליטה יוזמת, יהיה דיון, יהיה תהליך פוליטי, בין אם יהיה משאל עם או לא יהיה משאל עם, לכן בנושא הזה זה לא רלוונטי. יש גם מחקר אמפירי שנעשה, שלא כל כך תומך בטיעון הזה של עריצותה רוב, בארצות-הברית קצת יותר, בשווייץ קצת פחות. כלומר, לא ברור שהטענה התיאורטית הזאת של עריצות הרוב באה לידי ביטוי כאשר זה קורה בשטח. בכל אופן, במקרה הספציפי הזה, לא נראה לי שזה רלוונטי.</w:t>
      </w:r>
    </w:p>
    <w:p w14:paraId="6C4B8CF7" w14:textId="77777777" w:rsidR="00924C7E" w:rsidRPr="00924C7E" w:rsidRDefault="00924C7E" w:rsidP="00924C7E">
      <w:pPr>
        <w:bidi/>
        <w:rPr>
          <w:rFonts w:cs="David" w:hint="cs"/>
          <w:rtl/>
        </w:rPr>
      </w:pPr>
    </w:p>
    <w:p w14:paraId="296BD8E4" w14:textId="77777777" w:rsidR="00924C7E" w:rsidRPr="00924C7E" w:rsidRDefault="00924C7E" w:rsidP="00924C7E">
      <w:pPr>
        <w:bidi/>
        <w:rPr>
          <w:rFonts w:cs="David" w:hint="cs"/>
          <w:rtl/>
        </w:rPr>
      </w:pPr>
      <w:r w:rsidRPr="00924C7E">
        <w:rPr>
          <w:rFonts w:cs="David" w:hint="cs"/>
          <w:rtl/>
        </w:rPr>
        <w:tab/>
        <w:t xml:space="preserve">הטיעון הנוסף שמועלה, שאם נכניס אלמנטים של דמוקרטיה ישירה, ובאופן ספציפי משאל עם, אנחנו מערערים את המוסדות של הדמוקרטיה הייצוגית. כאן התשובה העיקרית שלי, שאני חושבת שהתהליך בכלל הפוך </w:t>
      </w:r>
      <w:r w:rsidRPr="00924C7E">
        <w:rPr>
          <w:rFonts w:cs="David"/>
          <w:rtl/>
        </w:rPr>
        <w:t>–</w:t>
      </w:r>
      <w:r w:rsidRPr="00924C7E">
        <w:rPr>
          <w:rFonts w:cs="David" w:hint="cs"/>
          <w:rtl/>
        </w:rPr>
        <w:t xml:space="preserve"> הדרישה והרפורמות בכיוון של מוסדות של דמוקרטיה ישירה דווקא באים בגלל המשבר של הדמוקרטיה ייצוגית, כלומר זו לא הכנסה של אלמנטים של דמוקרטיה ישירה, שיערערו, אלא בעצם זו כבר פונקציה של זה, זו תוצאה של זה. מכיוון שלדמוקרטיה הייצוגית יש הבעיות שלה, נכנסים מכשירים נוספים של דמוקרטיה ישירה.</w:t>
      </w:r>
    </w:p>
    <w:p w14:paraId="296C71BB" w14:textId="77777777" w:rsidR="00924C7E" w:rsidRPr="00924C7E" w:rsidRDefault="00924C7E" w:rsidP="00924C7E">
      <w:pPr>
        <w:bidi/>
        <w:rPr>
          <w:rFonts w:cs="David" w:hint="cs"/>
          <w:rtl/>
        </w:rPr>
      </w:pPr>
    </w:p>
    <w:p w14:paraId="4053D0AD" w14:textId="77777777" w:rsidR="00924C7E" w:rsidRPr="00924C7E" w:rsidRDefault="00924C7E" w:rsidP="00924C7E">
      <w:pPr>
        <w:bidi/>
        <w:rPr>
          <w:rFonts w:cs="David" w:hint="cs"/>
          <w:rtl/>
        </w:rPr>
      </w:pPr>
      <w:r w:rsidRPr="00924C7E">
        <w:rPr>
          <w:rFonts w:cs="David" w:hint="cs"/>
          <w:rtl/>
        </w:rPr>
        <w:tab/>
        <w:t>שוב, גם כאן, כשמסתכלים אמפירית בשטח, הדברים לא נראים כך. רוב משאלי העם שממשל יוזם מאושרים ולא נדחים. והמרכיב  העיקרי עדיין הוא הנציגים, כלומר, הדמוקרטיה הייצוגית עובדת, עדיין הנציגים הם אלה שמעלים אלטרנטיבות, הם אלה שמקבלים מדיניות, ודאי וודאי במקרה הזה. אנחנו מדברים על התהליך הרגיל הייצוגי, שאנחנו מכירים, שעובר את הממשלה ועובר את הכנסת, ורק בשלב האחרון הוא מגיע אל משאל העם. אנחנו בכלל לא מדברים על יוזמות של משאלי עם שבאים מלמטה. אולי זה רלוונטי, אבל אנחנו לא דנים בזה בכלל, זה לא הנושא שעל הפרק. גם במקומות שזה קורה, יש, למשל, מחקרים על שווייץ, אין סימנים שההשפעה והכוח של האליטות הפוליטיות מתערער, ושם יש כל הזמן משאלי עם. אני לא חושבת שאף אחד מהטיעונים נגד משאל עם הם חזקים. אני לא חושבת שבין הטיעונים נגד משאל העם יש כאלה שהם ממש חזקים.</w:t>
      </w:r>
    </w:p>
    <w:p w14:paraId="6A794A19" w14:textId="77777777" w:rsidR="00924C7E" w:rsidRDefault="00924C7E" w:rsidP="00924C7E">
      <w:pPr>
        <w:bidi/>
        <w:rPr>
          <w:rFonts w:cs="David" w:hint="cs"/>
          <w:u w:val="single"/>
          <w:rtl/>
        </w:rPr>
      </w:pPr>
      <w:r w:rsidRPr="00924C7E">
        <w:rPr>
          <w:rFonts w:cs="David"/>
          <w:u w:val="single"/>
          <w:rtl/>
        </w:rPr>
        <w:br w:type="page"/>
      </w:r>
    </w:p>
    <w:p w14:paraId="4A1C8556" w14:textId="77777777" w:rsidR="00924C7E" w:rsidRDefault="00924C7E" w:rsidP="00924C7E">
      <w:pPr>
        <w:bidi/>
        <w:rPr>
          <w:rFonts w:cs="David" w:hint="cs"/>
          <w:u w:val="single"/>
          <w:rtl/>
        </w:rPr>
      </w:pPr>
    </w:p>
    <w:p w14:paraId="43340F6E" w14:textId="77777777" w:rsidR="00924C7E" w:rsidRDefault="00924C7E" w:rsidP="00924C7E">
      <w:pPr>
        <w:bidi/>
        <w:rPr>
          <w:rFonts w:cs="David" w:hint="cs"/>
          <w:u w:val="single"/>
          <w:rtl/>
        </w:rPr>
      </w:pPr>
    </w:p>
    <w:p w14:paraId="3F40CAF9" w14:textId="77777777" w:rsidR="00924C7E" w:rsidRPr="00924C7E" w:rsidRDefault="00924C7E" w:rsidP="00924C7E">
      <w:pPr>
        <w:bidi/>
        <w:rPr>
          <w:rFonts w:cs="David" w:hint="cs"/>
          <w:rtl/>
        </w:rPr>
      </w:pPr>
      <w:r w:rsidRPr="00924C7E">
        <w:rPr>
          <w:rFonts w:cs="David" w:hint="cs"/>
          <w:u w:val="single"/>
          <w:rtl/>
        </w:rPr>
        <w:t>היו"ר דוד טל:</w:t>
      </w:r>
    </w:p>
    <w:p w14:paraId="33B78E65" w14:textId="77777777" w:rsidR="00924C7E" w:rsidRPr="00924C7E" w:rsidRDefault="00924C7E" w:rsidP="00924C7E">
      <w:pPr>
        <w:bidi/>
        <w:rPr>
          <w:rFonts w:cs="David" w:hint="cs"/>
          <w:rtl/>
        </w:rPr>
      </w:pPr>
    </w:p>
    <w:p w14:paraId="23DE8DAA" w14:textId="77777777" w:rsidR="00924C7E" w:rsidRPr="00924C7E" w:rsidRDefault="00924C7E" w:rsidP="00924C7E">
      <w:pPr>
        <w:bidi/>
        <w:rPr>
          <w:rFonts w:cs="David" w:hint="cs"/>
          <w:rtl/>
        </w:rPr>
      </w:pPr>
      <w:r w:rsidRPr="00924C7E">
        <w:rPr>
          <w:rFonts w:cs="David" w:hint="cs"/>
          <w:rtl/>
        </w:rPr>
        <w:tab/>
        <w:t>תודה, גברתי הפרופסור. לפרופסור שיושב משמאלי יש שלוש-ארבע שאלות.</w:t>
      </w:r>
    </w:p>
    <w:p w14:paraId="2BED657C" w14:textId="77777777" w:rsidR="00924C7E" w:rsidRPr="00924C7E" w:rsidRDefault="00924C7E" w:rsidP="00924C7E">
      <w:pPr>
        <w:bidi/>
        <w:rPr>
          <w:rFonts w:cs="David" w:hint="cs"/>
          <w:rtl/>
        </w:rPr>
      </w:pPr>
    </w:p>
    <w:p w14:paraId="4D5B1EC3" w14:textId="77777777" w:rsidR="00924C7E" w:rsidRPr="00924C7E" w:rsidRDefault="00924C7E" w:rsidP="00924C7E">
      <w:pPr>
        <w:bidi/>
        <w:rPr>
          <w:rFonts w:cs="David" w:hint="cs"/>
          <w:rtl/>
        </w:rPr>
      </w:pPr>
      <w:r w:rsidRPr="00924C7E">
        <w:rPr>
          <w:rFonts w:cs="David" w:hint="cs"/>
          <w:u w:val="single"/>
          <w:rtl/>
        </w:rPr>
        <w:t>מנחם בן-ששון:</w:t>
      </w:r>
    </w:p>
    <w:p w14:paraId="3BB7FB14" w14:textId="77777777" w:rsidR="00924C7E" w:rsidRPr="00924C7E" w:rsidRDefault="00924C7E" w:rsidP="00924C7E">
      <w:pPr>
        <w:bidi/>
        <w:rPr>
          <w:rFonts w:cs="David" w:hint="cs"/>
          <w:rtl/>
        </w:rPr>
      </w:pPr>
    </w:p>
    <w:p w14:paraId="1C27F8BF" w14:textId="77777777" w:rsidR="00924C7E" w:rsidRPr="00924C7E" w:rsidRDefault="00924C7E" w:rsidP="00924C7E">
      <w:pPr>
        <w:bidi/>
        <w:rPr>
          <w:rFonts w:cs="David" w:hint="cs"/>
          <w:rtl/>
        </w:rPr>
      </w:pPr>
      <w:r w:rsidRPr="00924C7E">
        <w:rPr>
          <w:rFonts w:cs="David" w:hint="cs"/>
          <w:rtl/>
        </w:rPr>
        <w:tab/>
        <w:t xml:space="preserve"> האם יש, לפי דעתך, זיקה, מהתמונה הטוטלית הזאת שיש בכל המדינות משאלי עם, אל התהליכים שעברו באירופה לא מזמן, בעשור וחצי האחרונים, אמנת מאסטריכט, הצורך ליצור תלכיד, זאת אומרת, גם מדינות שקודם לכן חשבו אחרת, היו מוכרחות להיכנס לתהליך, ולכן התמונה כל כך רצופה?</w:t>
      </w:r>
    </w:p>
    <w:p w14:paraId="447E7FFE" w14:textId="77777777" w:rsidR="00924C7E" w:rsidRPr="00924C7E" w:rsidRDefault="00924C7E" w:rsidP="00924C7E">
      <w:pPr>
        <w:bidi/>
        <w:rPr>
          <w:rFonts w:cs="David" w:hint="cs"/>
          <w:rtl/>
        </w:rPr>
      </w:pPr>
    </w:p>
    <w:p w14:paraId="44010D7D" w14:textId="77777777" w:rsidR="00924C7E" w:rsidRPr="00924C7E" w:rsidRDefault="00924C7E" w:rsidP="00924C7E">
      <w:pPr>
        <w:bidi/>
        <w:rPr>
          <w:rFonts w:cs="David" w:hint="cs"/>
          <w:rtl/>
        </w:rPr>
      </w:pPr>
      <w:r w:rsidRPr="00924C7E">
        <w:rPr>
          <w:rFonts w:cs="David" w:hint="cs"/>
          <w:rtl/>
        </w:rPr>
        <w:tab/>
        <w:t>האם נבדקה הזיקה בין השתתפות במשאלי עם, ולאחר מכן השתתפות בבחירות? זאת אומרת, האם הערנות הפוליטית עלתה לצורך משאל עם או שהיתה תגובה קשה כמו בקוויבק בזמנו, שיצאו למשאל עם והסתבר שזה לא בסדר וכאן לא בסדר, וההקרנה של חוסר הנחת וההשתתפות מזינות זו את זו?</w:t>
      </w:r>
    </w:p>
    <w:p w14:paraId="776F428F" w14:textId="77777777" w:rsidR="00924C7E" w:rsidRPr="00924C7E" w:rsidRDefault="00924C7E" w:rsidP="00924C7E">
      <w:pPr>
        <w:bidi/>
        <w:rPr>
          <w:rFonts w:cs="David" w:hint="cs"/>
          <w:rtl/>
        </w:rPr>
      </w:pPr>
    </w:p>
    <w:p w14:paraId="0259531A" w14:textId="77777777" w:rsidR="00924C7E" w:rsidRPr="00924C7E" w:rsidRDefault="00924C7E" w:rsidP="00924C7E">
      <w:pPr>
        <w:bidi/>
        <w:rPr>
          <w:rFonts w:cs="David" w:hint="cs"/>
          <w:rtl/>
        </w:rPr>
      </w:pPr>
      <w:r w:rsidRPr="00924C7E">
        <w:rPr>
          <w:rFonts w:cs="David" w:hint="cs"/>
          <w:rtl/>
        </w:rPr>
        <w:tab/>
        <w:t>האם לפי דעתך, אם בכלל עוסקים במשאל עם, ראוי לעסוק בחקיקה רגילה או בחוק-יסוד של הכנסת?</w:t>
      </w:r>
    </w:p>
    <w:p w14:paraId="37D5B655" w14:textId="77777777" w:rsidR="00924C7E" w:rsidRPr="00924C7E" w:rsidRDefault="00924C7E" w:rsidP="00924C7E">
      <w:pPr>
        <w:bidi/>
        <w:rPr>
          <w:rFonts w:cs="David" w:hint="cs"/>
          <w:rtl/>
        </w:rPr>
      </w:pPr>
    </w:p>
    <w:p w14:paraId="1CC0A2F7" w14:textId="77777777" w:rsidR="00924C7E" w:rsidRPr="00924C7E" w:rsidRDefault="00924C7E" w:rsidP="00924C7E">
      <w:pPr>
        <w:bidi/>
        <w:rPr>
          <w:rFonts w:cs="David" w:hint="cs"/>
          <w:rtl/>
        </w:rPr>
      </w:pPr>
      <w:r w:rsidRPr="00924C7E">
        <w:rPr>
          <w:rFonts w:cs="David" w:hint="cs"/>
          <w:rtl/>
        </w:rPr>
        <w:tab/>
        <w:t>האם כשתהיה לנו חוקה, אם תהיה, האם, לפי דעתך, צריך לאשרר אותה לאחר מכן במשאל עם? אני מניח שכן, כי אם עסקנו בשאלות שנוגעות רק לנקודה מסוימת, לחבל ארץ מסוים, או כמו שהעלה היושב-ראש, גיוס בחורי ישבה או לא, מקל וחומר, לפי הבנתי, תגידי שכן.</w:t>
      </w:r>
    </w:p>
    <w:p w14:paraId="25389E2C" w14:textId="77777777" w:rsidR="00924C7E" w:rsidRPr="00924C7E" w:rsidRDefault="00924C7E" w:rsidP="00924C7E">
      <w:pPr>
        <w:bidi/>
        <w:rPr>
          <w:rFonts w:cs="David" w:hint="cs"/>
          <w:rtl/>
        </w:rPr>
      </w:pPr>
    </w:p>
    <w:p w14:paraId="0818B98E" w14:textId="77777777" w:rsidR="00924C7E" w:rsidRPr="00924C7E" w:rsidRDefault="00924C7E" w:rsidP="00924C7E">
      <w:pPr>
        <w:bidi/>
        <w:rPr>
          <w:rFonts w:cs="David" w:hint="cs"/>
          <w:rtl/>
        </w:rPr>
      </w:pPr>
      <w:r w:rsidRPr="00924C7E">
        <w:rPr>
          <w:rFonts w:cs="David" w:hint="cs"/>
          <w:u w:val="single"/>
          <w:rtl/>
        </w:rPr>
        <w:t>מיכל שמיר:</w:t>
      </w:r>
    </w:p>
    <w:p w14:paraId="37933F93" w14:textId="77777777" w:rsidR="00924C7E" w:rsidRPr="00924C7E" w:rsidRDefault="00924C7E" w:rsidP="00924C7E">
      <w:pPr>
        <w:bidi/>
        <w:rPr>
          <w:rFonts w:cs="David" w:hint="cs"/>
          <w:rtl/>
        </w:rPr>
      </w:pPr>
    </w:p>
    <w:p w14:paraId="26FAACB7" w14:textId="77777777" w:rsidR="00924C7E" w:rsidRPr="00924C7E" w:rsidRDefault="00924C7E" w:rsidP="00924C7E">
      <w:pPr>
        <w:bidi/>
        <w:rPr>
          <w:rFonts w:cs="David" w:hint="cs"/>
          <w:rtl/>
        </w:rPr>
      </w:pPr>
      <w:r w:rsidRPr="00924C7E">
        <w:rPr>
          <w:rFonts w:cs="David" w:hint="cs"/>
          <w:rtl/>
        </w:rPr>
        <w:tab/>
        <w:t>אני אקח את השאלות הקלות והקצרות קודם. לגבי חקיקה רגילה או חוק-יסוד, אני לא משפטנית, אבל נראה לי שמתבקש כאן חוק-יסוד. ראיתי שהמשפטנים נחלקו אצלכם בדיונים.</w:t>
      </w:r>
    </w:p>
    <w:p w14:paraId="79C0B8CD" w14:textId="77777777" w:rsidR="00924C7E" w:rsidRPr="00924C7E" w:rsidRDefault="00924C7E" w:rsidP="00924C7E">
      <w:pPr>
        <w:bidi/>
        <w:rPr>
          <w:rFonts w:cs="David" w:hint="cs"/>
          <w:rtl/>
        </w:rPr>
      </w:pPr>
    </w:p>
    <w:p w14:paraId="717E85E2" w14:textId="77777777" w:rsidR="00924C7E" w:rsidRPr="00924C7E" w:rsidRDefault="00924C7E" w:rsidP="00924C7E">
      <w:pPr>
        <w:bidi/>
        <w:rPr>
          <w:rFonts w:cs="David" w:hint="cs"/>
          <w:rtl/>
        </w:rPr>
      </w:pPr>
      <w:r w:rsidRPr="00924C7E">
        <w:rPr>
          <w:rFonts w:cs="David" w:hint="cs"/>
          <w:u w:val="single"/>
          <w:rtl/>
        </w:rPr>
        <w:t>מנחם בן-ששון:</w:t>
      </w:r>
    </w:p>
    <w:p w14:paraId="1DE32138" w14:textId="77777777" w:rsidR="00924C7E" w:rsidRPr="00924C7E" w:rsidRDefault="00924C7E" w:rsidP="00924C7E">
      <w:pPr>
        <w:bidi/>
        <w:rPr>
          <w:rFonts w:cs="David" w:hint="cs"/>
          <w:rtl/>
        </w:rPr>
      </w:pPr>
    </w:p>
    <w:p w14:paraId="2D7E2D66" w14:textId="77777777" w:rsidR="00924C7E" w:rsidRPr="00924C7E" w:rsidRDefault="00924C7E" w:rsidP="00924C7E">
      <w:pPr>
        <w:bidi/>
        <w:rPr>
          <w:rFonts w:cs="David" w:hint="cs"/>
          <w:rtl/>
        </w:rPr>
      </w:pPr>
      <w:r w:rsidRPr="00924C7E">
        <w:rPr>
          <w:rFonts w:cs="David" w:hint="cs"/>
          <w:rtl/>
        </w:rPr>
        <w:tab/>
        <w:t xml:space="preserve"> יש כאלה שאמרו שאפשר אפילו בתקנות.</w:t>
      </w:r>
    </w:p>
    <w:p w14:paraId="5CA0638A" w14:textId="77777777" w:rsidR="00924C7E" w:rsidRPr="00924C7E" w:rsidRDefault="00924C7E" w:rsidP="00924C7E">
      <w:pPr>
        <w:bidi/>
        <w:rPr>
          <w:rFonts w:cs="David" w:hint="cs"/>
          <w:rtl/>
        </w:rPr>
      </w:pPr>
    </w:p>
    <w:p w14:paraId="10179BE6" w14:textId="77777777" w:rsidR="00924C7E" w:rsidRPr="00924C7E" w:rsidRDefault="00924C7E" w:rsidP="00924C7E">
      <w:pPr>
        <w:bidi/>
        <w:rPr>
          <w:rFonts w:cs="David" w:hint="cs"/>
          <w:rtl/>
        </w:rPr>
      </w:pPr>
      <w:r w:rsidRPr="00924C7E">
        <w:rPr>
          <w:rFonts w:cs="David" w:hint="cs"/>
          <w:u w:val="single"/>
          <w:rtl/>
        </w:rPr>
        <w:t>מרדכי קרמניצר:</w:t>
      </w:r>
    </w:p>
    <w:p w14:paraId="74C47635" w14:textId="77777777" w:rsidR="00924C7E" w:rsidRPr="00924C7E" w:rsidRDefault="00924C7E" w:rsidP="00924C7E">
      <w:pPr>
        <w:bidi/>
        <w:rPr>
          <w:rFonts w:cs="David" w:hint="cs"/>
          <w:rtl/>
        </w:rPr>
      </w:pPr>
    </w:p>
    <w:p w14:paraId="2FF7BD2D" w14:textId="77777777" w:rsidR="00924C7E" w:rsidRPr="00924C7E" w:rsidRDefault="00924C7E" w:rsidP="00924C7E">
      <w:pPr>
        <w:bidi/>
        <w:rPr>
          <w:rFonts w:cs="David" w:hint="cs"/>
          <w:rtl/>
        </w:rPr>
      </w:pPr>
      <w:r w:rsidRPr="00924C7E">
        <w:rPr>
          <w:rFonts w:cs="David" w:hint="cs"/>
          <w:rtl/>
        </w:rPr>
        <w:tab/>
        <w:t>היה מישהו כזה?</w:t>
      </w:r>
    </w:p>
    <w:p w14:paraId="4E212CCE" w14:textId="77777777" w:rsidR="00924C7E" w:rsidRPr="00924C7E" w:rsidRDefault="00924C7E" w:rsidP="00924C7E">
      <w:pPr>
        <w:bidi/>
        <w:rPr>
          <w:rFonts w:cs="David" w:hint="cs"/>
          <w:rtl/>
        </w:rPr>
      </w:pPr>
    </w:p>
    <w:p w14:paraId="69C0C349" w14:textId="77777777" w:rsidR="00924C7E" w:rsidRPr="00924C7E" w:rsidRDefault="00924C7E" w:rsidP="00924C7E">
      <w:pPr>
        <w:bidi/>
        <w:rPr>
          <w:rFonts w:cs="David" w:hint="cs"/>
          <w:u w:val="single"/>
          <w:rtl/>
        </w:rPr>
      </w:pPr>
      <w:r w:rsidRPr="00924C7E">
        <w:rPr>
          <w:rFonts w:cs="David" w:hint="cs"/>
          <w:u w:val="single"/>
          <w:rtl/>
        </w:rPr>
        <w:t>מנחם בן-ששון:</w:t>
      </w:r>
    </w:p>
    <w:p w14:paraId="2310A94E" w14:textId="77777777" w:rsidR="00924C7E" w:rsidRPr="00924C7E" w:rsidRDefault="00924C7E" w:rsidP="00924C7E">
      <w:pPr>
        <w:bidi/>
        <w:rPr>
          <w:rFonts w:cs="David" w:hint="cs"/>
          <w:u w:val="single"/>
          <w:rtl/>
        </w:rPr>
      </w:pPr>
    </w:p>
    <w:p w14:paraId="513BCA62" w14:textId="77777777" w:rsidR="00924C7E" w:rsidRPr="00924C7E" w:rsidRDefault="00924C7E" w:rsidP="00924C7E">
      <w:pPr>
        <w:bidi/>
        <w:rPr>
          <w:rFonts w:cs="David" w:hint="cs"/>
          <w:b/>
          <w:bCs/>
          <w:rtl/>
        </w:rPr>
      </w:pPr>
      <w:r w:rsidRPr="00924C7E">
        <w:rPr>
          <w:rFonts w:cs="David" w:hint="cs"/>
          <w:rtl/>
        </w:rPr>
        <w:tab/>
        <w:t>ברכיהו. הוא אמר: עשיתם דברים יותר גרועים בתקנות.</w:t>
      </w:r>
      <w:r w:rsidRPr="00924C7E">
        <w:rPr>
          <w:rFonts w:cs="David" w:hint="cs"/>
          <w:rtl/>
        </w:rPr>
        <w:tab/>
      </w:r>
    </w:p>
    <w:p w14:paraId="7DD00284" w14:textId="77777777" w:rsidR="00924C7E" w:rsidRPr="00924C7E" w:rsidRDefault="00924C7E" w:rsidP="00924C7E">
      <w:pPr>
        <w:bidi/>
        <w:rPr>
          <w:rFonts w:cs="David" w:hint="cs"/>
          <w:rtl/>
        </w:rPr>
      </w:pPr>
    </w:p>
    <w:p w14:paraId="2FFD77E4" w14:textId="77777777" w:rsidR="00924C7E" w:rsidRPr="00924C7E" w:rsidRDefault="00924C7E" w:rsidP="00924C7E">
      <w:pPr>
        <w:bidi/>
        <w:rPr>
          <w:rFonts w:cs="David" w:hint="cs"/>
          <w:rtl/>
        </w:rPr>
      </w:pPr>
      <w:r w:rsidRPr="00924C7E">
        <w:rPr>
          <w:rFonts w:cs="David" w:hint="cs"/>
          <w:u w:val="single"/>
          <w:rtl/>
        </w:rPr>
        <w:t>מיכל שמיר:</w:t>
      </w:r>
    </w:p>
    <w:p w14:paraId="29ED3C12" w14:textId="77777777" w:rsidR="00924C7E" w:rsidRPr="00924C7E" w:rsidRDefault="00924C7E" w:rsidP="00924C7E">
      <w:pPr>
        <w:bidi/>
        <w:rPr>
          <w:rFonts w:cs="David" w:hint="cs"/>
          <w:rtl/>
        </w:rPr>
      </w:pPr>
    </w:p>
    <w:p w14:paraId="0D265B01" w14:textId="77777777" w:rsidR="00924C7E" w:rsidRPr="00924C7E" w:rsidRDefault="00924C7E" w:rsidP="00924C7E">
      <w:pPr>
        <w:bidi/>
        <w:rPr>
          <w:rFonts w:cs="David" w:hint="cs"/>
          <w:rtl/>
        </w:rPr>
      </w:pPr>
      <w:r w:rsidRPr="00924C7E">
        <w:rPr>
          <w:rFonts w:cs="David" w:hint="cs"/>
          <w:rtl/>
        </w:rPr>
        <w:tab/>
        <w:t>ברור שזה שינוי משטרי, זה שינוי מהותי, ובעיני זה מבקש חוק-יסוד. אם תהיה לנו חוקה, הייתי מביאה אותה למשאל עם.</w:t>
      </w:r>
    </w:p>
    <w:p w14:paraId="137DEE63" w14:textId="77777777" w:rsidR="00924C7E" w:rsidRPr="00924C7E" w:rsidRDefault="00924C7E" w:rsidP="00924C7E">
      <w:pPr>
        <w:bidi/>
        <w:rPr>
          <w:rFonts w:cs="David" w:hint="cs"/>
          <w:rtl/>
        </w:rPr>
      </w:pPr>
    </w:p>
    <w:p w14:paraId="612F0835" w14:textId="77777777" w:rsidR="00924C7E" w:rsidRPr="00924C7E" w:rsidRDefault="00924C7E" w:rsidP="00924C7E">
      <w:pPr>
        <w:bidi/>
        <w:rPr>
          <w:rFonts w:cs="David" w:hint="cs"/>
          <w:rtl/>
        </w:rPr>
      </w:pPr>
      <w:r w:rsidRPr="00924C7E">
        <w:rPr>
          <w:rFonts w:cs="David" w:hint="cs"/>
          <w:u w:val="single"/>
          <w:rtl/>
        </w:rPr>
        <w:t>היו"ר דוד טל:</w:t>
      </w:r>
    </w:p>
    <w:p w14:paraId="645AB497" w14:textId="77777777" w:rsidR="00924C7E" w:rsidRPr="00924C7E" w:rsidRDefault="00924C7E" w:rsidP="00924C7E">
      <w:pPr>
        <w:bidi/>
        <w:rPr>
          <w:rFonts w:cs="David" w:hint="cs"/>
          <w:rtl/>
        </w:rPr>
      </w:pPr>
    </w:p>
    <w:p w14:paraId="06CEEECF" w14:textId="77777777" w:rsidR="00924C7E" w:rsidRPr="00924C7E" w:rsidRDefault="00924C7E" w:rsidP="00924C7E">
      <w:pPr>
        <w:bidi/>
        <w:rPr>
          <w:rFonts w:cs="David" w:hint="cs"/>
          <w:rtl/>
        </w:rPr>
      </w:pPr>
      <w:r w:rsidRPr="00924C7E">
        <w:rPr>
          <w:rFonts w:cs="David" w:hint="cs"/>
          <w:rtl/>
        </w:rPr>
        <w:tab/>
        <w:t>אני רוצה להרגיע את גברתי, שחוקה, היה לא תהיה.</w:t>
      </w:r>
    </w:p>
    <w:p w14:paraId="4BAC2888" w14:textId="77777777" w:rsidR="00924C7E" w:rsidRPr="00924C7E" w:rsidRDefault="00924C7E" w:rsidP="00924C7E">
      <w:pPr>
        <w:bidi/>
        <w:rPr>
          <w:rFonts w:cs="David" w:hint="cs"/>
          <w:rtl/>
        </w:rPr>
      </w:pPr>
    </w:p>
    <w:p w14:paraId="269BBF20" w14:textId="77777777" w:rsidR="00924C7E" w:rsidRPr="00924C7E" w:rsidRDefault="00924C7E" w:rsidP="00924C7E">
      <w:pPr>
        <w:bidi/>
        <w:rPr>
          <w:rFonts w:cs="David" w:hint="cs"/>
          <w:u w:val="single"/>
          <w:rtl/>
        </w:rPr>
      </w:pPr>
      <w:r w:rsidRPr="00924C7E">
        <w:rPr>
          <w:rFonts w:cs="David" w:hint="cs"/>
          <w:u w:val="single"/>
          <w:rtl/>
        </w:rPr>
        <w:t>מנחם בן-ששון:</w:t>
      </w:r>
    </w:p>
    <w:p w14:paraId="400000AC" w14:textId="77777777" w:rsidR="00924C7E" w:rsidRPr="00924C7E" w:rsidRDefault="00924C7E" w:rsidP="00924C7E">
      <w:pPr>
        <w:bidi/>
        <w:rPr>
          <w:rFonts w:cs="David" w:hint="cs"/>
          <w:u w:val="single"/>
          <w:rtl/>
        </w:rPr>
      </w:pPr>
    </w:p>
    <w:p w14:paraId="5B269C5A" w14:textId="77777777" w:rsidR="00924C7E" w:rsidRPr="00924C7E" w:rsidRDefault="00924C7E" w:rsidP="00924C7E">
      <w:pPr>
        <w:bidi/>
        <w:rPr>
          <w:rFonts w:cs="David" w:hint="cs"/>
          <w:rtl/>
        </w:rPr>
      </w:pPr>
      <w:r w:rsidRPr="00924C7E">
        <w:rPr>
          <w:rFonts w:cs="David" w:hint="cs"/>
          <w:rtl/>
        </w:rPr>
        <w:tab/>
        <w:t>אני אומר "לכשתהיה".</w:t>
      </w:r>
    </w:p>
    <w:p w14:paraId="734908AD" w14:textId="77777777" w:rsidR="00924C7E" w:rsidRDefault="00924C7E" w:rsidP="00924C7E">
      <w:pPr>
        <w:bidi/>
        <w:rPr>
          <w:rFonts w:cs="David" w:hint="cs"/>
          <w:u w:val="single"/>
          <w:rtl/>
        </w:rPr>
      </w:pPr>
      <w:r w:rsidRPr="00924C7E">
        <w:rPr>
          <w:rFonts w:cs="David"/>
          <w:u w:val="single"/>
          <w:rtl/>
        </w:rPr>
        <w:br w:type="page"/>
      </w:r>
    </w:p>
    <w:p w14:paraId="53DEC8D6" w14:textId="77777777" w:rsidR="00924C7E" w:rsidRDefault="00924C7E" w:rsidP="00924C7E">
      <w:pPr>
        <w:bidi/>
        <w:rPr>
          <w:rFonts w:cs="David" w:hint="cs"/>
          <w:u w:val="single"/>
          <w:rtl/>
        </w:rPr>
      </w:pPr>
    </w:p>
    <w:p w14:paraId="24CB9A7A" w14:textId="77777777" w:rsidR="00924C7E" w:rsidRPr="00924C7E" w:rsidRDefault="00924C7E" w:rsidP="00924C7E">
      <w:pPr>
        <w:bidi/>
        <w:rPr>
          <w:rFonts w:cs="David" w:hint="cs"/>
          <w:rtl/>
        </w:rPr>
      </w:pPr>
      <w:r w:rsidRPr="00924C7E">
        <w:rPr>
          <w:rFonts w:cs="David" w:hint="cs"/>
          <w:u w:val="single"/>
          <w:rtl/>
        </w:rPr>
        <w:t>מיכל שמיר:</w:t>
      </w:r>
    </w:p>
    <w:p w14:paraId="31F200E7" w14:textId="77777777" w:rsidR="00924C7E" w:rsidRPr="00924C7E" w:rsidRDefault="00924C7E" w:rsidP="00924C7E">
      <w:pPr>
        <w:bidi/>
        <w:rPr>
          <w:rFonts w:cs="David" w:hint="cs"/>
          <w:rtl/>
        </w:rPr>
      </w:pPr>
    </w:p>
    <w:p w14:paraId="2C197BCE" w14:textId="77777777" w:rsidR="00924C7E" w:rsidRPr="00924C7E" w:rsidRDefault="00924C7E" w:rsidP="00924C7E">
      <w:pPr>
        <w:bidi/>
        <w:rPr>
          <w:rFonts w:cs="David" w:hint="cs"/>
          <w:rtl/>
        </w:rPr>
      </w:pPr>
      <w:r w:rsidRPr="00924C7E">
        <w:rPr>
          <w:rFonts w:cs="David" w:hint="cs"/>
          <w:rtl/>
        </w:rPr>
        <w:tab/>
        <w:t xml:space="preserve">ראיתי את זה בפרוטוקולים שוב ושוב ושוב. בוודאי זה סוג של נושא שגם עלה במקומות אחרים, וזה מביא אותי לשאלה הראשונה שלך. זה נכון שבאירופה ההתרחבות של משאלי עם היתה סביב האיחוד האירופי </w:t>
      </w:r>
      <w:r w:rsidRPr="00924C7E">
        <w:rPr>
          <w:rFonts w:cs="David"/>
          <w:rtl/>
        </w:rPr>
        <w:t>–</w:t>
      </w:r>
      <w:r w:rsidRPr="00924C7E">
        <w:rPr>
          <w:rFonts w:cs="David" w:hint="cs"/>
          <w:rtl/>
        </w:rPr>
        <w:t xml:space="preserve"> בשווייץ הרי זה לא, ושם היו משאלי עם גם קודם </w:t>
      </w:r>
      <w:r w:rsidRPr="00924C7E">
        <w:rPr>
          <w:rFonts w:cs="David"/>
          <w:rtl/>
        </w:rPr>
        <w:t>–</w:t>
      </w:r>
      <w:r w:rsidRPr="00924C7E">
        <w:rPr>
          <w:rFonts w:cs="David" w:hint="cs"/>
          <w:rtl/>
        </w:rPr>
        <w:t xml:space="preserve"> ברור שההתפשטות הגדולה באירופה היא בהקשר של האיחוד, אבל יש את מזרח-אירופה, שם השתמשו במשאלי עם כדי להגדיר גבולות, כדי להגדיר ריבונות וכדי להגדיר הגדרות קונסטיטוציונית. באיטליה ובניו-זילנד למשל, השתמשו במשאל עם כדי לשנות את שיטת הבחירות. זה מעבר לנושא של אירופה. בארצות-הברית, שהיא אחת המדינות שאין בה משאלי עם ברמה הארצית, ברמה של המדינות יש הרבה מאוד משאלי עם, כולל הרבה מאוד יוזמות מלמטה, בהרבה מאוד נושאים, כלומר, אי אפשר לתחם את זה כאן. בדרום אפריקה היה משאל עם קריטי מאוד, כשהם סיימו את האפרטהייד.</w:t>
      </w:r>
    </w:p>
    <w:p w14:paraId="68AF582A" w14:textId="77777777" w:rsidR="00924C7E" w:rsidRPr="00924C7E" w:rsidRDefault="00924C7E" w:rsidP="00924C7E">
      <w:pPr>
        <w:bidi/>
        <w:rPr>
          <w:rFonts w:cs="David" w:hint="cs"/>
          <w:rtl/>
        </w:rPr>
      </w:pPr>
    </w:p>
    <w:p w14:paraId="29D6244B" w14:textId="77777777" w:rsidR="00924C7E" w:rsidRPr="00924C7E" w:rsidRDefault="00924C7E" w:rsidP="00924C7E">
      <w:pPr>
        <w:bidi/>
        <w:rPr>
          <w:rFonts w:cs="David" w:hint="cs"/>
          <w:rtl/>
        </w:rPr>
      </w:pPr>
      <w:r w:rsidRPr="00924C7E">
        <w:rPr>
          <w:rFonts w:cs="David" w:hint="cs"/>
          <w:u w:val="single"/>
          <w:rtl/>
        </w:rPr>
        <w:t>מנחם בן-ששון:</w:t>
      </w:r>
    </w:p>
    <w:p w14:paraId="173B0D57" w14:textId="77777777" w:rsidR="00924C7E" w:rsidRPr="00924C7E" w:rsidRDefault="00924C7E" w:rsidP="00924C7E">
      <w:pPr>
        <w:bidi/>
        <w:rPr>
          <w:rFonts w:cs="David" w:hint="cs"/>
          <w:rtl/>
        </w:rPr>
      </w:pPr>
    </w:p>
    <w:p w14:paraId="4F7B9001" w14:textId="77777777" w:rsidR="00924C7E" w:rsidRPr="00924C7E" w:rsidRDefault="00924C7E" w:rsidP="00924C7E">
      <w:pPr>
        <w:bidi/>
        <w:rPr>
          <w:rFonts w:cs="David" w:hint="cs"/>
          <w:rtl/>
        </w:rPr>
      </w:pPr>
      <w:r w:rsidRPr="00924C7E">
        <w:rPr>
          <w:rFonts w:cs="David" w:hint="cs"/>
          <w:rtl/>
        </w:rPr>
        <w:tab/>
        <w:t>בתמונה הסטטיסטית הרציפה שנתת, הטוטלית כמעט, האם האיזון השתנה באחת כתוצאה מהתהליכים האירופיים?</w:t>
      </w:r>
    </w:p>
    <w:p w14:paraId="5250688E" w14:textId="77777777" w:rsidR="00924C7E" w:rsidRPr="00924C7E" w:rsidRDefault="00924C7E" w:rsidP="00924C7E">
      <w:pPr>
        <w:bidi/>
        <w:rPr>
          <w:rFonts w:cs="David" w:hint="cs"/>
          <w:rtl/>
        </w:rPr>
      </w:pPr>
    </w:p>
    <w:p w14:paraId="71C7E287" w14:textId="77777777" w:rsidR="00924C7E" w:rsidRPr="00924C7E" w:rsidRDefault="00924C7E" w:rsidP="00924C7E">
      <w:pPr>
        <w:bidi/>
        <w:rPr>
          <w:rFonts w:cs="David" w:hint="cs"/>
          <w:rtl/>
        </w:rPr>
      </w:pPr>
      <w:r w:rsidRPr="00924C7E">
        <w:rPr>
          <w:rFonts w:cs="David" w:hint="cs"/>
          <w:u w:val="single"/>
          <w:rtl/>
        </w:rPr>
        <w:t>מיכל שמיר:</w:t>
      </w:r>
    </w:p>
    <w:p w14:paraId="1C4A582C" w14:textId="77777777" w:rsidR="00924C7E" w:rsidRPr="00924C7E" w:rsidRDefault="00924C7E" w:rsidP="00924C7E">
      <w:pPr>
        <w:bidi/>
        <w:rPr>
          <w:rFonts w:cs="David" w:hint="cs"/>
          <w:rtl/>
        </w:rPr>
      </w:pPr>
    </w:p>
    <w:p w14:paraId="6B253EAA" w14:textId="77777777" w:rsidR="00924C7E" w:rsidRPr="00924C7E" w:rsidRDefault="00924C7E" w:rsidP="00924C7E">
      <w:pPr>
        <w:bidi/>
        <w:rPr>
          <w:rFonts w:cs="David" w:hint="cs"/>
          <w:rtl/>
        </w:rPr>
      </w:pPr>
      <w:r w:rsidRPr="00924C7E">
        <w:rPr>
          <w:rFonts w:cs="David" w:hint="cs"/>
          <w:rtl/>
        </w:rPr>
        <w:tab/>
        <w:t>לא, זה תהליך רחב יותר. יש אירופה מזרח, אירופה מערב, וזה חלק גדול מהדמוקרטיות, אבל זה בכל מקום, זה לא רק הסיפור הזה.</w:t>
      </w:r>
    </w:p>
    <w:p w14:paraId="0EE1DFD2" w14:textId="77777777" w:rsidR="00924C7E" w:rsidRPr="00924C7E" w:rsidRDefault="00924C7E" w:rsidP="00924C7E">
      <w:pPr>
        <w:bidi/>
        <w:rPr>
          <w:rFonts w:cs="David" w:hint="cs"/>
          <w:rtl/>
        </w:rPr>
      </w:pPr>
    </w:p>
    <w:p w14:paraId="0A5429AC" w14:textId="77777777" w:rsidR="00924C7E" w:rsidRPr="00924C7E" w:rsidRDefault="00924C7E" w:rsidP="00924C7E">
      <w:pPr>
        <w:bidi/>
        <w:rPr>
          <w:rFonts w:cs="David" w:hint="cs"/>
          <w:rtl/>
        </w:rPr>
      </w:pPr>
      <w:r w:rsidRPr="00924C7E">
        <w:rPr>
          <w:rFonts w:cs="David" w:hint="cs"/>
          <w:rtl/>
        </w:rPr>
        <w:tab/>
        <w:t xml:space="preserve">התייחסת לעניין של מה זה עושה להשתתפות. מה שאנחנו יודעים אלה ממצאים חזקים, וזה שככל שהציבור מתבקש יותר ויותר לבוא ולהצביע, כלומר, אם הוא כל יומיים מתבקש ללכת ולהצביע, בין אם בבחירות או במשאל עם, אחוז ההצבעה יורד. זה אנחנו יודעים, אבל שוב, כאן לא מדובר על זה, כאן מדובר על משאל עם ספציפי מאוד. </w:t>
      </w:r>
    </w:p>
    <w:p w14:paraId="59CF6FAB" w14:textId="77777777" w:rsidR="00924C7E" w:rsidRPr="00924C7E" w:rsidRDefault="00924C7E" w:rsidP="00924C7E">
      <w:pPr>
        <w:bidi/>
        <w:rPr>
          <w:rFonts w:cs="David" w:hint="cs"/>
          <w:rtl/>
        </w:rPr>
      </w:pPr>
    </w:p>
    <w:p w14:paraId="05FBD834" w14:textId="77777777" w:rsidR="00924C7E" w:rsidRPr="00924C7E" w:rsidRDefault="00924C7E" w:rsidP="00924C7E">
      <w:pPr>
        <w:bidi/>
        <w:rPr>
          <w:rFonts w:cs="David" w:hint="cs"/>
          <w:rtl/>
        </w:rPr>
      </w:pPr>
      <w:r w:rsidRPr="00924C7E">
        <w:rPr>
          <w:rFonts w:cs="David" w:hint="cs"/>
          <w:u w:val="single"/>
          <w:rtl/>
        </w:rPr>
        <w:t>אברהם מיכאלי:</w:t>
      </w:r>
    </w:p>
    <w:p w14:paraId="29A1F7A4" w14:textId="77777777" w:rsidR="00924C7E" w:rsidRPr="00924C7E" w:rsidRDefault="00924C7E" w:rsidP="00924C7E">
      <w:pPr>
        <w:bidi/>
        <w:rPr>
          <w:rFonts w:cs="David" w:hint="cs"/>
          <w:rtl/>
        </w:rPr>
      </w:pPr>
    </w:p>
    <w:p w14:paraId="45A6239F" w14:textId="77777777" w:rsidR="00924C7E" w:rsidRPr="00924C7E" w:rsidRDefault="00924C7E" w:rsidP="00924C7E">
      <w:pPr>
        <w:bidi/>
        <w:rPr>
          <w:rFonts w:cs="David" w:hint="cs"/>
          <w:rtl/>
        </w:rPr>
      </w:pPr>
      <w:r w:rsidRPr="00924C7E">
        <w:rPr>
          <w:rFonts w:cs="David" w:hint="cs"/>
          <w:rtl/>
        </w:rPr>
        <w:tab/>
        <w:t xml:space="preserve"> אולי זה אחד הסימנים לירידה בהצבעה בבחירות כשהבחירות מתקיימות בכל שנתיים.</w:t>
      </w:r>
    </w:p>
    <w:p w14:paraId="11B16AD3" w14:textId="77777777" w:rsidR="00924C7E" w:rsidRPr="00924C7E" w:rsidRDefault="00924C7E" w:rsidP="00924C7E">
      <w:pPr>
        <w:bidi/>
        <w:rPr>
          <w:rFonts w:cs="David" w:hint="cs"/>
          <w:rtl/>
        </w:rPr>
      </w:pPr>
    </w:p>
    <w:p w14:paraId="5E5BCEE2" w14:textId="77777777" w:rsidR="00924C7E" w:rsidRPr="00924C7E" w:rsidRDefault="00924C7E" w:rsidP="00924C7E">
      <w:pPr>
        <w:bidi/>
        <w:rPr>
          <w:rFonts w:cs="David" w:hint="cs"/>
          <w:rtl/>
        </w:rPr>
      </w:pPr>
      <w:r w:rsidRPr="00924C7E">
        <w:rPr>
          <w:rFonts w:cs="David" w:hint="cs"/>
          <w:u w:val="single"/>
          <w:rtl/>
        </w:rPr>
        <w:t>מיכל שמיר:</w:t>
      </w:r>
    </w:p>
    <w:p w14:paraId="031C90B8" w14:textId="77777777" w:rsidR="00924C7E" w:rsidRPr="00924C7E" w:rsidRDefault="00924C7E" w:rsidP="00924C7E">
      <w:pPr>
        <w:bidi/>
        <w:rPr>
          <w:rFonts w:cs="David" w:hint="cs"/>
          <w:rtl/>
        </w:rPr>
      </w:pPr>
    </w:p>
    <w:p w14:paraId="79E8836F" w14:textId="77777777" w:rsidR="00924C7E" w:rsidRPr="00924C7E" w:rsidRDefault="00924C7E" w:rsidP="00924C7E">
      <w:pPr>
        <w:bidi/>
        <w:rPr>
          <w:rFonts w:cs="David" w:hint="cs"/>
          <w:rtl/>
        </w:rPr>
      </w:pPr>
      <w:r w:rsidRPr="00924C7E">
        <w:rPr>
          <w:rFonts w:cs="David" w:hint="cs"/>
          <w:rtl/>
        </w:rPr>
        <w:tab/>
        <w:t>אל"ף, הן לא בדיוק מתקיימות כל שנתיים, אבל זה קרה כבר קודם, והירידה היתה דרסטית מאוד.</w:t>
      </w:r>
    </w:p>
    <w:p w14:paraId="68073A0D" w14:textId="77777777" w:rsidR="00924C7E" w:rsidRPr="00924C7E" w:rsidRDefault="00924C7E" w:rsidP="00924C7E">
      <w:pPr>
        <w:bidi/>
        <w:rPr>
          <w:rFonts w:cs="David" w:hint="cs"/>
          <w:rtl/>
        </w:rPr>
      </w:pPr>
    </w:p>
    <w:p w14:paraId="784AF7E2" w14:textId="77777777" w:rsidR="00924C7E" w:rsidRPr="00924C7E" w:rsidRDefault="00924C7E" w:rsidP="00924C7E">
      <w:pPr>
        <w:bidi/>
        <w:rPr>
          <w:rFonts w:cs="David" w:hint="cs"/>
          <w:rtl/>
        </w:rPr>
      </w:pPr>
      <w:r w:rsidRPr="00924C7E">
        <w:rPr>
          <w:rFonts w:cs="David" w:hint="cs"/>
          <w:u w:val="single"/>
          <w:rtl/>
        </w:rPr>
        <w:t>יצחק לוי:</w:t>
      </w:r>
    </w:p>
    <w:p w14:paraId="6F14A045" w14:textId="77777777" w:rsidR="00924C7E" w:rsidRPr="00924C7E" w:rsidRDefault="00924C7E" w:rsidP="00924C7E">
      <w:pPr>
        <w:bidi/>
        <w:rPr>
          <w:rFonts w:cs="David" w:hint="cs"/>
          <w:rtl/>
        </w:rPr>
      </w:pPr>
    </w:p>
    <w:p w14:paraId="05556AFC" w14:textId="77777777" w:rsidR="00924C7E" w:rsidRPr="00924C7E" w:rsidRDefault="00924C7E" w:rsidP="00924C7E">
      <w:pPr>
        <w:bidi/>
        <w:rPr>
          <w:rFonts w:cs="David" w:hint="cs"/>
          <w:rtl/>
        </w:rPr>
      </w:pPr>
      <w:r w:rsidRPr="00924C7E">
        <w:rPr>
          <w:rFonts w:cs="David" w:hint="cs"/>
          <w:rtl/>
        </w:rPr>
        <w:tab/>
        <w:t xml:space="preserve"> הייתי מעדיף למשל שהבחירות היו אתמול.</w:t>
      </w:r>
    </w:p>
    <w:p w14:paraId="38F5F906" w14:textId="77777777" w:rsidR="00924C7E" w:rsidRPr="00924C7E" w:rsidRDefault="00924C7E" w:rsidP="00924C7E">
      <w:pPr>
        <w:bidi/>
        <w:rPr>
          <w:rFonts w:cs="David" w:hint="cs"/>
          <w:rtl/>
        </w:rPr>
      </w:pPr>
    </w:p>
    <w:p w14:paraId="4F5F2CDA" w14:textId="77777777" w:rsidR="00924C7E" w:rsidRPr="00924C7E" w:rsidRDefault="00924C7E" w:rsidP="00924C7E">
      <w:pPr>
        <w:bidi/>
        <w:rPr>
          <w:rFonts w:cs="David" w:hint="cs"/>
          <w:rtl/>
        </w:rPr>
      </w:pPr>
      <w:r w:rsidRPr="00924C7E">
        <w:rPr>
          <w:rFonts w:cs="David" w:hint="cs"/>
          <w:u w:val="single"/>
          <w:rtl/>
        </w:rPr>
        <w:t>אברהם מיכאלי:</w:t>
      </w:r>
    </w:p>
    <w:p w14:paraId="11488097" w14:textId="77777777" w:rsidR="00924C7E" w:rsidRPr="00924C7E" w:rsidRDefault="00924C7E" w:rsidP="00924C7E">
      <w:pPr>
        <w:bidi/>
        <w:rPr>
          <w:rFonts w:cs="David" w:hint="cs"/>
          <w:rtl/>
        </w:rPr>
      </w:pPr>
    </w:p>
    <w:p w14:paraId="2579C8B8" w14:textId="77777777" w:rsidR="00924C7E" w:rsidRPr="00924C7E" w:rsidRDefault="00924C7E" w:rsidP="00924C7E">
      <w:pPr>
        <w:bidi/>
        <w:rPr>
          <w:rFonts w:cs="David" w:hint="cs"/>
          <w:rtl/>
        </w:rPr>
      </w:pPr>
      <w:r w:rsidRPr="00924C7E">
        <w:rPr>
          <w:rFonts w:cs="David" w:hint="cs"/>
          <w:rtl/>
        </w:rPr>
        <w:tab/>
        <w:t xml:space="preserve"> יש כאלה שהעדיפו, מיד אחרי הבחירות, שיהיו בחירות.</w:t>
      </w:r>
    </w:p>
    <w:p w14:paraId="4C160699" w14:textId="77777777" w:rsidR="00924C7E" w:rsidRPr="00924C7E" w:rsidRDefault="00924C7E" w:rsidP="00924C7E">
      <w:pPr>
        <w:bidi/>
        <w:rPr>
          <w:rFonts w:cs="David" w:hint="cs"/>
          <w:rtl/>
        </w:rPr>
      </w:pPr>
    </w:p>
    <w:p w14:paraId="0407E790" w14:textId="77777777" w:rsidR="00924C7E" w:rsidRPr="00924C7E" w:rsidRDefault="00924C7E" w:rsidP="00924C7E">
      <w:pPr>
        <w:bidi/>
        <w:rPr>
          <w:rFonts w:cs="David" w:hint="cs"/>
          <w:rtl/>
        </w:rPr>
      </w:pPr>
      <w:r w:rsidRPr="00924C7E">
        <w:rPr>
          <w:rFonts w:cs="David" w:hint="cs"/>
          <w:u w:val="single"/>
          <w:rtl/>
        </w:rPr>
        <w:t>מיכל שמיר:</w:t>
      </w:r>
    </w:p>
    <w:p w14:paraId="3E4B39D5" w14:textId="77777777" w:rsidR="00924C7E" w:rsidRPr="00924C7E" w:rsidRDefault="00924C7E" w:rsidP="00924C7E">
      <w:pPr>
        <w:bidi/>
        <w:rPr>
          <w:rFonts w:cs="David" w:hint="cs"/>
          <w:rtl/>
        </w:rPr>
      </w:pPr>
    </w:p>
    <w:p w14:paraId="66F674E5" w14:textId="77777777" w:rsidR="00924C7E" w:rsidRPr="00924C7E" w:rsidRDefault="00924C7E" w:rsidP="00924C7E">
      <w:pPr>
        <w:bidi/>
        <w:rPr>
          <w:rFonts w:cs="David" w:hint="cs"/>
          <w:rtl/>
        </w:rPr>
      </w:pPr>
      <w:r w:rsidRPr="00924C7E">
        <w:rPr>
          <w:rFonts w:cs="David" w:hint="cs"/>
          <w:rtl/>
        </w:rPr>
        <w:tab/>
        <w:t xml:space="preserve">ברור שאנחנו מדברים כאן על מי שרוצה בחירות ומי שלא רוצה בחירות עכשיו. </w:t>
      </w:r>
    </w:p>
    <w:p w14:paraId="17EF7133" w14:textId="77777777" w:rsidR="00924C7E" w:rsidRPr="00924C7E" w:rsidRDefault="00924C7E" w:rsidP="00924C7E">
      <w:pPr>
        <w:bidi/>
        <w:rPr>
          <w:rFonts w:cs="David" w:hint="cs"/>
          <w:rtl/>
        </w:rPr>
      </w:pPr>
    </w:p>
    <w:p w14:paraId="57D67C9B" w14:textId="77777777" w:rsidR="00924C7E" w:rsidRPr="00924C7E" w:rsidRDefault="00924C7E" w:rsidP="00924C7E">
      <w:pPr>
        <w:bidi/>
        <w:rPr>
          <w:rFonts w:cs="David" w:hint="cs"/>
          <w:rtl/>
        </w:rPr>
      </w:pPr>
      <w:r w:rsidRPr="00924C7E">
        <w:rPr>
          <w:rFonts w:cs="David" w:hint="cs"/>
          <w:rtl/>
        </w:rPr>
        <w:tab/>
        <w:t>בהקשר הישראלי זה לא נראה כמו הסבר. משאל עם אחד או שניים לא יעשו את זה, הם לא יהיו בעלי השפעה. אם הבחירות הופכות להיות כל יומיים ומשאלי עם הופכים להיות כל שעתיים, זה ברור שזה יקרה.</w:t>
      </w:r>
    </w:p>
    <w:p w14:paraId="5A77204C" w14:textId="77777777" w:rsidR="00924C7E" w:rsidRDefault="00924C7E" w:rsidP="00924C7E">
      <w:pPr>
        <w:bidi/>
        <w:rPr>
          <w:rFonts w:cs="David" w:hint="cs"/>
          <w:u w:val="single"/>
          <w:rtl/>
        </w:rPr>
      </w:pPr>
      <w:r w:rsidRPr="00924C7E">
        <w:rPr>
          <w:rFonts w:cs="David"/>
          <w:u w:val="single"/>
          <w:rtl/>
        </w:rPr>
        <w:br w:type="page"/>
      </w:r>
    </w:p>
    <w:p w14:paraId="271EE338" w14:textId="77777777" w:rsidR="00924C7E" w:rsidRDefault="00924C7E" w:rsidP="00924C7E">
      <w:pPr>
        <w:bidi/>
        <w:rPr>
          <w:rFonts w:cs="David" w:hint="cs"/>
          <w:u w:val="single"/>
          <w:rtl/>
        </w:rPr>
      </w:pPr>
    </w:p>
    <w:p w14:paraId="66FFAC7D" w14:textId="77777777" w:rsidR="00924C7E" w:rsidRPr="00924C7E" w:rsidRDefault="00924C7E" w:rsidP="00924C7E">
      <w:pPr>
        <w:bidi/>
        <w:rPr>
          <w:rFonts w:cs="David" w:hint="cs"/>
          <w:rtl/>
        </w:rPr>
      </w:pPr>
      <w:r w:rsidRPr="00924C7E">
        <w:rPr>
          <w:rFonts w:cs="David" w:hint="cs"/>
          <w:u w:val="single"/>
          <w:rtl/>
        </w:rPr>
        <w:t>היו"ר דוד טל:</w:t>
      </w:r>
    </w:p>
    <w:p w14:paraId="79892CBF" w14:textId="77777777" w:rsidR="00924C7E" w:rsidRPr="00924C7E" w:rsidRDefault="00924C7E" w:rsidP="00924C7E">
      <w:pPr>
        <w:bidi/>
        <w:rPr>
          <w:rFonts w:cs="David" w:hint="cs"/>
          <w:rtl/>
        </w:rPr>
      </w:pPr>
    </w:p>
    <w:p w14:paraId="1E868676" w14:textId="77777777" w:rsidR="00924C7E" w:rsidRPr="00924C7E" w:rsidRDefault="00924C7E" w:rsidP="00924C7E">
      <w:pPr>
        <w:bidi/>
        <w:rPr>
          <w:rFonts w:cs="David" w:hint="cs"/>
          <w:rtl/>
        </w:rPr>
      </w:pPr>
      <w:r w:rsidRPr="00924C7E">
        <w:rPr>
          <w:rFonts w:cs="David" w:hint="cs"/>
          <w:rtl/>
        </w:rPr>
        <w:tab/>
        <w:t>אם בחירות יהיו כל יומיים, לא יהיו משאלי עם, כי אני מניח שבשנה שיהיו בחירות לא יעשו משאל עם. בחירות זה אולי סוג של משאל עם.</w:t>
      </w:r>
    </w:p>
    <w:p w14:paraId="29E12613" w14:textId="77777777" w:rsidR="00924C7E" w:rsidRPr="00924C7E" w:rsidRDefault="00924C7E" w:rsidP="00924C7E">
      <w:pPr>
        <w:bidi/>
        <w:rPr>
          <w:rFonts w:cs="David" w:hint="cs"/>
          <w:rtl/>
        </w:rPr>
      </w:pPr>
    </w:p>
    <w:p w14:paraId="3D7E6C23" w14:textId="77777777" w:rsidR="00924C7E" w:rsidRPr="00924C7E" w:rsidRDefault="00924C7E" w:rsidP="00924C7E">
      <w:pPr>
        <w:bidi/>
        <w:rPr>
          <w:rFonts w:cs="David" w:hint="cs"/>
          <w:rtl/>
        </w:rPr>
      </w:pPr>
      <w:r w:rsidRPr="00924C7E">
        <w:rPr>
          <w:rFonts w:cs="David" w:hint="cs"/>
          <w:u w:val="single"/>
          <w:rtl/>
        </w:rPr>
        <w:t>מנחם בן-ששון:</w:t>
      </w:r>
    </w:p>
    <w:p w14:paraId="36074E43" w14:textId="77777777" w:rsidR="00924C7E" w:rsidRPr="00924C7E" w:rsidRDefault="00924C7E" w:rsidP="00924C7E">
      <w:pPr>
        <w:bidi/>
        <w:rPr>
          <w:rFonts w:cs="David" w:hint="cs"/>
          <w:rtl/>
        </w:rPr>
      </w:pPr>
    </w:p>
    <w:p w14:paraId="5152281F" w14:textId="77777777" w:rsidR="00924C7E" w:rsidRPr="00924C7E" w:rsidRDefault="00924C7E" w:rsidP="00924C7E">
      <w:pPr>
        <w:bidi/>
        <w:rPr>
          <w:rFonts w:cs="David" w:hint="cs"/>
          <w:rtl/>
        </w:rPr>
      </w:pPr>
      <w:r w:rsidRPr="00924C7E">
        <w:rPr>
          <w:rFonts w:cs="David" w:hint="cs"/>
          <w:rtl/>
        </w:rPr>
        <w:tab/>
        <w:t xml:space="preserve"> הייתי רוצה ברשותך להוסיף לשאלה.</w:t>
      </w:r>
    </w:p>
    <w:p w14:paraId="57DA078D" w14:textId="77777777" w:rsidR="00924C7E" w:rsidRPr="00924C7E" w:rsidRDefault="00924C7E" w:rsidP="00924C7E">
      <w:pPr>
        <w:bidi/>
        <w:rPr>
          <w:rFonts w:cs="David" w:hint="cs"/>
          <w:u w:val="single"/>
          <w:rtl/>
        </w:rPr>
      </w:pPr>
    </w:p>
    <w:p w14:paraId="62608157" w14:textId="77777777" w:rsidR="00924C7E" w:rsidRPr="00924C7E" w:rsidRDefault="00924C7E" w:rsidP="00924C7E">
      <w:pPr>
        <w:bidi/>
        <w:rPr>
          <w:rFonts w:cs="David" w:hint="cs"/>
          <w:rtl/>
        </w:rPr>
      </w:pPr>
      <w:r w:rsidRPr="00924C7E">
        <w:rPr>
          <w:rFonts w:cs="David" w:hint="cs"/>
          <w:u w:val="single"/>
          <w:rtl/>
        </w:rPr>
        <w:t>מאיר פרוש:</w:t>
      </w:r>
    </w:p>
    <w:p w14:paraId="2B4ECDA2" w14:textId="77777777" w:rsidR="00924C7E" w:rsidRPr="00924C7E" w:rsidRDefault="00924C7E" w:rsidP="00924C7E">
      <w:pPr>
        <w:bidi/>
        <w:rPr>
          <w:rFonts w:cs="David" w:hint="cs"/>
          <w:rtl/>
        </w:rPr>
      </w:pPr>
    </w:p>
    <w:p w14:paraId="09339054" w14:textId="77777777" w:rsidR="00924C7E" w:rsidRPr="00924C7E" w:rsidRDefault="00924C7E" w:rsidP="00924C7E">
      <w:pPr>
        <w:bidi/>
        <w:rPr>
          <w:rFonts w:cs="David" w:hint="cs"/>
          <w:rtl/>
        </w:rPr>
      </w:pPr>
      <w:r w:rsidRPr="00924C7E">
        <w:rPr>
          <w:rFonts w:cs="David" w:hint="cs"/>
          <w:rtl/>
        </w:rPr>
        <w:tab/>
        <w:t xml:space="preserve"> פרופסור בן-ששון, לא שמעתי את התשובה בקשר לשאלה שלך, האם בסופו של דבר נובל לעוד משאלי עם גם בנושאים אחרים.</w:t>
      </w:r>
    </w:p>
    <w:p w14:paraId="1A349D24" w14:textId="77777777" w:rsidR="00924C7E" w:rsidRPr="00924C7E" w:rsidRDefault="00924C7E" w:rsidP="00924C7E">
      <w:pPr>
        <w:bidi/>
        <w:rPr>
          <w:rFonts w:cs="David" w:hint="cs"/>
          <w:rtl/>
        </w:rPr>
      </w:pPr>
    </w:p>
    <w:p w14:paraId="6F7D3183" w14:textId="77777777" w:rsidR="00924C7E" w:rsidRPr="00924C7E" w:rsidRDefault="00924C7E" w:rsidP="00924C7E">
      <w:pPr>
        <w:bidi/>
        <w:rPr>
          <w:rFonts w:cs="David" w:hint="cs"/>
          <w:rtl/>
        </w:rPr>
      </w:pPr>
      <w:r w:rsidRPr="00924C7E">
        <w:rPr>
          <w:rFonts w:cs="David" w:hint="cs"/>
          <w:u w:val="single"/>
          <w:rtl/>
        </w:rPr>
        <w:t>מנחם בן-ששון:</w:t>
      </w:r>
    </w:p>
    <w:p w14:paraId="30E15AB6" w14:textId="77777777" w:rsidR="00924C7E" w:rsidRPr="00924C7E" w:rsidRDefault="00924C7E" w:rsidP="00924C7E">
      <w:pPr>
        <w:bidi/>
        <w:rPr>
          <w:rFonts w:cs="David" w:hint="cs"/>
          <w:rtl/>
        </w:rPr>
      </w:pPr>
    </w:p>
    <w:p w14:paraId="5061D627" w14:textId="77777777" w:rsidR="00924C7E" w:rsidRPr="00924C7E" w:rsidRDefault="00924C7E" w:rsidP="00924C7E">
      <w:pPr>
        <w:bidi/>
        <w:rPr>
          <w:rFonts w:cs="David" w:hint="cs"/>
          <w:rtl/>
        </w:rPr>
      </w:pPr>
      <w:r w:rsidRPr="00924C7E">
        <w:rPr>
          <w:rFonts w:cs="David" w:hint="cs"/>
          <w:rtl/>
        </w:rPr>
        <w:tab/>
        <w:t xml:space="preserve"> היושב-ראש העלה את זה כאופציה.</w:t>
      </w:r>
    </w:p>
    <w:p w14:paraId="54616E6F" w14:textId="77777777" w:rsidR="00924C7E" w:rsidRPr="00924C7E" w:rsidRDefault="00924C7E" w:rsidP="00924C7E">
      <w:pPr>
        <w:bidi/>
        <w:rPr>
          <w:rFonts w:cs="David" w:hint="cs"/>
          <w:rtl/>
        </w:rPr>
      </w:pPr>
    </w:p>
    <w:p w14:paraId="38D6711D" w14:textId="77777777" w:rsidR="00924C7E" w:rsidRPr="00924C7E" w:rsidRDefault="00924C7E" w:rsidP="00924C7E">
      <w:pPr>
        <w:bidi/>
        <w:rPr>
          <w:rFonts w:cs="David" w:hint="cs"/>
          <w:rtl/>
        </w:rPr>
      </w:pPr>
      <w:r w:rsidRPr="00924C7E">
        <w:rPr>
          <w:rFonts w:cs="David" w:hint="cs"/>
          <w:u w:val="single"/>
          <w:rtl/>
        </w:rPr>
        <w:t>מאיר פרוש:</w:t>
      </w:r>
    </w:p>
    <w:p w14:paraId="15BE48BE" w14:textId="77777777" w:rsidR="00924C7E" w:rsidRPr="00924C7E" w:rsidRDefault="00924C7E" w:rsidP="00924C7E">
      <w:pPr>
        <w:bidi/>
        <w:rPr>
          <w:rFonts w:cs="David" w:hint="cs"/>
          <w:rtl/>
        </w:rPr>
      </w:pPr>
    </w:p>
    <w:p w14:paraId="3FF96762" w14:textId="77777777" w:rsidR="00924C7E" w:rsidRPr="00924C7E" w:rsidRDefault="00924C7E" w:rsidP="00924C7E">
      <w:pPr>
        <w:bidi/>
        <w:rPr>
          <w:rFonts w:cs="David" w:hint="cs"/>
          <w:rtl/>
        </w:rPr>
      </w:pPr>
      <w:r w:rsidRPr="00924C7E">
        <w:rPr>
          <w:rFonts w:cs="David" w:hint="cs"/>
          <w:rtl/>
        </w:rPr>
        <w:tab/>
        <w:t>אתה שאלת אם זה יכול לגרור אותנו לשאלות בנושאים אחרים, כמו בני ישיבות שהזכרת.</w:t>
      </w:r>
    </w:p>
    <w:p w14:paraId="5DFFE395" w14:textId="77777777" w:rsidR="00924C7E" w:rsidRPr="00924C7E" w:rsidRDefault="00924C7E" w:rsidP="00924C7E">
      <w:pPr>
        <w:bidi/>
        <w:rPr>
          <w:rFonts w:cs="David" w:hint="cs"/>
          <w:rtl/>
        </w:rPr>
      </w:pPr>
    </w:p>
    <w:p w14:paraId="3CCAA1D2" w14:textId="77777777" w:rsidR="00924C7E" w:rsidRPr="00924C7E" w:rsidRDefault="00924C7E" w:rsidP="00924C7E">
      <w:pPr>
        <w:bidi/>
        <w:rPr>
          <w:rFonts w:cs="David" w:hint="cs"/>
          <w:rtl/>
        </w:rPr>
      </w:pPr>
      <w:r w:rsidRPr="00924C7E">
        <w:rPr>
          <w:rFonts w:cs="David" w:hint="cs"/>
          <w:u w:val="single"/>
          <w:rtl/>
        </w:rPr>
        <w:t>מיכל שמיר:</w:t>
      </w:r>
    </w:p>
    <w:p w14:paraId="44AED533" w14:textId="77777777" w:rsidR="00924C7E" w:rsidRPr="00924C7E" w:rsidRDefault="00924C7E" w:rsidP="00924C7E">
      <w:pPr>
        <w:bidi/>
        <w:rPr>
          <w:rFonts w:cs="David" w:hint="cs"/>
          <w:rtl/>
        </w:rPr>
      </w:pPr>
    </w:p>
    <w:p w14:paraId="0235CC30" w14:textId="77777777" w:rsidR="00924C7E" w:rsidRPr="00924C7E" w:rsidRDefault="00924C7E" w:rsidP="00924C7E">
      <w:pPr>
        <w:bidi/>
        <w:rPr>
          <w:rFonts w:cs="David" w:hint="cs"/>
          <w:rtl/>
        </w:rPr>
      </w:pPr>
      <w:r w:rsidRPr="00924C7E">
        <w:rPr>
          <w:rFonts w:cs="David" w:hint="cs"/>
          <w:rtl/>
        </w:rPr>
        <w:tab/>
        <w:t>התייחסתי לזה בשתי צורות. קודם כול, אמרתי שבעולם, כמעט בכל מקום, יש משאלי עם. אין את התופעה שהם הופכים להיות למכת מדינה, כלומר שיש כל יום. יש את שווייץ, ובכל יתר המדינות זה קורה לעתים הרבה יותר רחוקות. אתה שואל את ההערכה שלי, והאמת שלי, שזאת גם הגישה הנורמטיבית שלי, בנושאים משמעותיים יש מקום למשאלי עם. היתה התייחסות לחוקה, אני חושבת שיש בהחלט מקום שאם הכנסת תצליח להגיע לחוקה, שזה גם יקבל את אמון הבוחר.</w:t>
      </w:r>
    </w:p>
    <w:p w14:paraId="64E70BED" w14:textId="77777777" w:rsidR="00924C7E" w:rsidRPr="00924C7E" w:rsidRDefault="00924C7E" w:rsidP="00924C7E">
      <w:pPr>
        <w:bidi/>
        <w:rPr>
          <w:rFonts w:cs="David" w:hint="cs"/>
          <w:rtl/>
        </w:rPr>
      </w:pPr>
    </w:p>
    <w:p w14:paraId="0EC16FAD" w14:textId="77777777" w:rsidR="00924C7E" w:rsidRPr="00924C7E" w:rsidRDefault="00924C7E" w:rsidP="00924C7E">
      <w:pPr>
        <w:bidi/>
        <w:rPr>
          <w:rFonts w:cs="David" w:hint="cs"/>
          <w:rtl/>
        </w:rPr>
      </w:pPr>
      <w:r w:rsidRPr="00924C7E">
        <w:rPr>
          <w:rFonts w:cs="David" w:hint="cs"/>
          <w:u w:val="single"/>
          <w:rtl/>
        </w:rPr>
        <w:t>היו"ר דוד טל:</w:t>
      </w:r>
    </w:p>
    <w:p w14:paraId="2DE5EB88" w14:textId="77777777" w:rsidR="00924C7E" w:rsidRPr="00924C7E" w:rsidRDefault="00924C7E" w:rsidP="00924C7E">
      <w:pPr>
        <w:bidi/>
        <w:rPr>
          <w:rFonts w:cs="David" w:hint="cs"/>
          <w:rtl/>
        </w:rPr>
      </w:pPr>
    </w:p>
    <w:p w14:paraId="68899646" w14:textId="77777777" w:rsidR="00924C7E" w:rsidRPr="00924C7E" w:rsidRDefault="00924C7E" w:rsidP="00924C7E">
      <w:pPr>
        <w:bidi/>
        <w:rPr>
          <w:rFonts w:cs="David" w:hint="cs"/>
          <w:rtl/>
        </w:rPr>
      </w:pPr>
      <w:r w:rsidRPr="00924C7E">
        <w:rPr>
          <w:rFonts w:cs="David" w:hint="cs"/>
          <w:rtl/>
        </w:rPr>
        <w:tab/>
        <w:t>פרופסור קרמניצר, בבקשה.</w:t>
      </w:r>
    </w:p>
    <w:p w14:paraId="0156DB6B" w14:textId="77777777" w:rsidR="00924C7E" w:rsidRPr="00924C7E" w:rsidRDefault="00924C7E" w:rsidP="00924C7E">
      <w:pPr>
        <w:bidi/>
        <w:rPr>
          <w:rFonts w:cs="David" w:hint="cs"/>
          <w:rtl/>
        </w:rPr>
      </w:pPr>
    </w:p>
    <w:p w14:paraId="7C2C3F21" w14:textId="77777777" w:rsidR="00924C7E" w:rsidRPr="00924C7E" w:rsidRDefault="00924C7E" w:rsidP="00924C7E">
      <w:pPr>
        <w:bidi/>
        <w:rPr>
          <w:rFonts w:cs="David" w:hint="cs"/>
          <w:rtl/>
        </w:rPr>
      </w:pPr>
      <w:r w:rsidRPr="00924C7E">
        <w:rPr>
          <w:rFonts w:cs="David" w:hint="cs"/>
          <w:u w:val="single"/>
          <w:rtl/>
        </w:rPr>
        <w:t>מרדכי קרמניצר:</w:t>
      </w:r>
    </w:p>
    <w:p w14:paraId="487EDC16" w14:textId="77777777" w:rsidR="00924C7E" w:rsidRPr="00924C7E" w:rsidRDefault="00924C7E" w:rsidP="00924C7E">
      <w:pPr>
        <w:bidi/>
        <w:rPr>
          <w:rFonts w:cs="David" w:hint="cs"/>
          <w:rtl/>
        </w:rPr>
      </w:pPr>
    </w:p>
    <w:p w14:paraId="45CE0A30" w14:textId="77777777" w:rsidR="00924C7E" w:rsidRPr="00924C7E" w:rsidRDefault="00924C7E" w:rsidP="00924C7E">
      <w:pPr>
        <w:bidi/>
        <w:rPr>
          <w:rFonts w:cs="David" w:hint="cs"/>
          <w:rtl/>
        </w:rPr>
      </w:pPr>
      <w:r w:rsidRPr="00924C7E">
        <w:rPr>
          <w:rFonts w:cs="David" w:hint="cs"/>
          <w:rtl/>
        </w:rPr>
        <w:tab/>
        <w:t>קודם כול, תודה על האפשרות. העמדה שאני רוצה לייצג כאן היא העמדה האישית שלי, לא עמדה של שום גוף. משאלי עם הם אמצעי שהשימוש בו בא בחשבון במקרים של מטה-שינויים, של שינויים משטריים, מה שנקרא "שינויים של סדר ראשון", "שינויים של המעלה הראשונה". ולכן אני לא בטוח שהתמונה שצוירה כאן, שמשאל עם נעשה אופנה רווחת, היא הנכונה. זה נכון, אבל זה גם מטעה, משום שבמערב אירופה לא היינו רואים תמונה כזאת אלמלא מערב אירופה היתה עוברת שינוי משטרי שקשה לתאר את העומק שלו ואת החשיבות שלו. כאשר מדינות עוברות ממצב של ריבונות מוחלטת למצב של ריבונות חלקית, כתוצאה מכך שהן מקימות מעין מבנה פדרטיבי, זו דוגמה מובהקת לשינוי כל כך יסודי, בעצם מדינות מתפשטות מחלק מהריבונות שלהן. אם ישראל תאמץ חוקה, כמו שפרופסור בן-ששון ודאי יתקן ויאמר "כאשר"--</w:t>
      </w:r>
    </w:p>
    <w:p w14:paraId="0C69B73F" w14:textId="77777777" w:rsidR="00924C7E" w:rsidRPr="00924C7E" w:rsidRDefault="00924C7E" w:rsidP="00924C7E">
      <w:pPr>
        <w:bidi/>
        <w:rPr>
          <w:rFonts w:cs="David" w:hint="cs"/>
          <w:rtl/>
        </w:rPr>
      </w:pPr>
    </w:p>
    <w:p w14:paraId="4EA79D44" w14:textId="77777777" w:rsidR="00924C7E" w:rsidRPr="00924C7E" w:rsidRDefault="00924C7E" w:rsidP="00924C7E">
      <w:pPr>
        <w:bidi/>
        <w:rPr>
          <w:rFonts w:cs="David" w:hint="cs"/>
          <w:u w:val="single"/>
          <w:rtl/>
        </w:rPr>
      </w:pPr>
      <w:r w:rsidRPr="00924C7E">
        <w:rPr>
          <w:rFonts w:cs="David" w:hint="cs"/>
          <w:u w:val="single"/>
          <w:rtl/>
        </w:rPr>
        <w:t>היו"ר מנחם בן-ששון:</w:t>
      </w:r>
    </w:p>
    <w:p w14:paraId="0F490815" w14:textId="77777777" w:rsidR="00924C7E" w:rsidRPr="00924C7E" w:rsidRDefault="00924C7E" w:rsidP="00924C7E">
      <w:pPr>
        <w:bidi/>
        <w:rPr>
          <w:rFonts w:cs="David" w:hint="cs"/>
          <w:u w:val="single"/>
          <w:rtl/>
        </w:rPr>
      </w:pPr>
    </w:p>
    <w:p w14:paraId="7FC7C0F4" w14:textId="77777777" w:rsidR="00924C7E" w:rsidRPr="00924C7E" w:rsidRDefault="00924C7E" w:rsidP="00924C7E">
      <w:pPr>
        <w:bidi/>
        <w:rPr>
          <w:rFonts w:cs="David" w:hint="cs"/>
          <w:rtl/>
        </w:rPr>
      </w:pPr>
      <w:r w:rsidRPr="00924C7E">
        <w:rPr>
          <w:rFonts w:cs="David" w:hint="cs"/>
          <w:rtl/>
        </w:rPr>
        <w:tab/>
        <w:t xml:space="preserve"> אני תמיד אומר "לכש- - -".</w:t>
      </w:r>
    </w:p>
    <w:p w14:paraId="2D423ABE" w14:textId="77777777" w:rsidR="00924C7E" w:rsidRPr="00924C7E" w:rsidRDefault="00924C7E" w:rsidP="00924C7E">
      <w:pPr>
        <w:bidi/>
        <w:rPr>
          <w:rFonts w:cs="David" w:hint="cs"/>
          <w:rtl/>
        </w:rPr>
      </w:pPr>
    </w:p>
    <w:p w14:paraId="60D4464A" w14:textId="77777777" w:rsidR="00924C7E" w:rsidRPr="00924C7E" w:rsidRDefault="00924C7E" w:rsidP="00924C7E">
      <w:pPr>
        <w:bidi/>
        <w:rPr>
          <w:rFonts w:cs="David" w:hint="cs"/>
          <w:u w:val="single"/>
          <w:rtl/>
        </w:rPr>
      </w:pPr>
      <w:r w:rsidRPr="00924C7E">
        <w:rPr>
          <w:rFonts w:cs="David" w:hint="cs"/>
          <w:u w:val="single"/>
          <w:rtl/>
        </w:rPr>
        <w:t>מרדכי קרמניצר:</w:t>
      </w:r>
    </w:p>
    <w:p w14:paraId="4A9978B9" w14:textId="77777777" w:rsidR="00924C7E" w:rsidRPr="00924C7E" w:rsidRDefault="00924C7E" w:rsidP="00924C7E">
      <w:pPr>
        <w:bidi/>
        <w:rPr>
          <w:rFonts w:cs="David" w:hint="cs"/>
          <w:rtl/>
        </w:rPr>
      </w:pPr>
    </w:p>
    <w:p w14:paraId="7CB92400" w14:textId="77777777" w:rsidR="00924C7E" w:rsidRPr="00924C7E" w:rsidRDefault="00924C7E" w:rsidP="00924C7E">
      <w:pPr>
        <w:bidi/>
        <w:rPr>
          <w:rFonts w:cs="David" w:hint="cs"/>
          <w:rtl/>
        </w:rPr>
      </w:pPr>
      <w:r w:rsidRPr="00924C7E">
        <w:rPr>
          <w:rFonts w:cs="David" w:hint="cs"/>
          <w:rtl/>
        </w:rPr>
        <w:tab/>
        <w:t>--כאשר ישראל תלך על חוקה, זה שינוי בסדר גודל כזה, שעשוי להצדיק משאל עם. מעבר לזה, צריך להיות שווייץ.</w:t>
      </w:r>
    </w:p>
    <w:p w14:paraId="65A70930" w14:textId="77777777" w:rsidR="00924C7E" w:rsidRDefault="00924C7E" w:rsidP="00924C7E">
      <w:pPr>
        <w:bidi/>
        <w:rPr>
          <w:rFonts w:cs="David" w:hint="cs"/>
          <w:u w:val="single"/>
          <w:rtl/>
        </w:rPr>
      </w:pPr>
    </w:p>
    <w:p w14:paraId="54185393" w14:textId="77777777" w:rsidR="00924C7E" w:rsidRDefault="00924C7E" w:rsidP="00924C7E">
      <w:pPr>
        <w:bidi/>
        <w:rPr>
          <w:rFonts w:cs="David" w:hint="cs"/>
          <w:u w:val="single"/>
          <w:rtl/>
        </w:rPr>
      </w:pPr>
    </w:p>
    <w:p w14:paraId="444AFFC6" w14:textId="77777777" w:rsidR="00924C7E" w:rsidRDefault="00924C7E" w:rsidP="00924C7E">
      <w:pPr>
        <w:bidi/>
        <w:rPr>
          <w:rFonts w:cs="David" w:hint="cs"/>
          <w:u w:val="single"/>
          <w:rtl/>
        </w:rPr>
      </w:pPr>
    </w:p>
    <w:p w14:paraId="0C4332D0" w14:textId="77777777" w:rsidR="00924C7E" w:rsidRPr="00924C7E" w:rsidRDefault="00924C7E" w:rsidP="00924C7E">
      <w:pPr>
        <w:bidi/>
        <w:rPr>
          <w:rFonts w:cs="David" w:hint="cs"/>
          <w:rtl/>
        </w:rPr>
      </w:pPr>
      <w:r w:rsidRPr="00924C7E">
        <w:rPr>
          <w:rFonts w:cs="David" w:hint="cs"/>
          <w:u w:val="single"/>
          <w:rtl/>
        </w:rPr>
        <w:t>יצחק לוי:</w:t>
      </w:r>
    </w:p>
    <w:p w14:paraId="09010DEA" w14:textId="77777777" w:rsidR="00924C7E" w:rsidRPr="00924C7E" w:rsidRDefault="00924C7E" w:rsidP="00924C7E">
      <w:pPr>
        <w:bidi/>
        <w:rPr>
          <w:rFonts w:cs="David" w:hint="cs"/>
          <w:rtl/>
        </w:rPr>
      </w:pPr>
    </w:p>
    <w:p w14:paraId="087F6DE7" w14:textId="77777777" w:rsidR="00924C7E" w:rsidRPr="00924C7E" w:rsidRDefault="00924C7E" w:rsidP="00924C7E">
      <w:pPr>
        <w:bidi/>
        <w:rPr>
          <w:rFonts w:cs="David" w:hint="cs"/>
          <w:rtl/>
        </w:rPr>
      </w:pPr>
      <w:r w:rsidRPr="00924C7E">
        <w:rPr>
          <w:rFonts w:cs="David" w:hint="cs"/>
          <w:rtl/>
        </w:rPr>
        <w:tab/>
        <w:t xml:space="preserve"> אין משהו באמצע?</w:t>
      </w:r>
    </w:p>
    <w:p w14:paraId="1BA7EA9F" w14:textId="77777777" w:rsidR="00924C7E" w:rsidRPr="00924C7E" w:rsidRDefault="00924C7E" w:rsidP="00924C7E">
      <w:pPr>
        <w:bidi/>
        <w:rPr>
          <w:rFonts w:cs="David" w:hint="cs"/>
          <w:rtl/>
        </w:rPr>
      </w:pPr>
    </w:p>
    <w:p w14:paraId="13E095FA" w14:textId="77777777" w:rsidR="00924C7E" w:rsidRPr="00924C7E" w:rsidRDefault="00924C7E" w:rsidP="00924C7E">
      <w:pPr>
        <w:bidi/>
        <w:rPr>
          <w:rFonts w:cs="David" w:hint="cs"/>
          <w:rtl/>
        </w:rPr>
      </w:pPr>
      <w:r w:rsidRPr="00924C7E">
        <w:rPr>
          <w:rFonts w:cs="David" w:hint="cs"/>
          <w:u w:val="single"/>
          <w:rtl/>
        </w:rPr>
        <w:t>מרדכי קרמניצר:</w:t>
      </w:r>
    </w:p>
    <w:p w14:paraId="29E664D9" w14:textId="77777777" w:rsidR="00924C7E" w:rsidRPr="00924C7E" w:rsidRDefault="00924C7E" w:rsidP="00924C7E">
      <w:pPr>
        <w:bidi/>
        <w:rPr>
          <w:rFonts w:cs="David" w:hint="cs"/>
          <w:rtl/>
        </w:rPr>
      </w:pPr>
    </w:p>
    <w:p w14:paraId="06B7A82F" w14:textId="77777777" w:rsidR="00924C7E" w:rsidRPr="00924C7E" w:rsidRDefault="00924C7E" w:rsidP="00924C7E">
      <w:pPr>
        <w:bidi/>
        <w:rPr>
          <w:rFonts w:cs="David" w:hint="cs"/>
          <w:rtl/>
        </w:rPr>
      </w:pPr>
      <w:r w:rsidRPr="00924C7E">
        <w:rPr>
          <w:rFonts w:cs="David" w:hint="cs"/>
          <w:rtl/>
        </w:rPr>
        <w:tab/>
        <w:t>אני חושב שלא. יש היגיון למשאלי עם במקרים שבהם אנחנו עושים משהו שהוא מעבר לפוליטיקה רגילה ומקובלת, משהו שמשנה אושיות יסוד של המשטר. פה אתה יכול להגיד שהנבחרים זה לא מספיק, צריך ללכת לסמכות הראשונית, שהיא הריבון בעצמו. כך אני מסביר לעצמי.</w:t>
      </w:r>
    </w:p>
    <w:p w14:paraId="4EBBD443" w14:textId="77777777" w:rsidR="00924C7E" w:rsidRPr="00924C7E" w:rsidRDefault="00924C7E" w:rsidP="00924C7E">
      <w:pPr>
        <w:bidi/>
        <w:rPr>
          <w:rFonts w:cs="David" w:hint="cs"/>
          <w:rtl/>
        </w:rPr>
      </w:pPr>
    </w:p>
    <w:p w14:paraId="16CAE93B" w14:textId="77777777" w:rsidR="00924C7E" w:rsidRPr="00924C7E" w:rsidRDefault="00924C7E" w:rsidP="00924C7E">
      <w:pPr>
        <w:bidi/>
        <w:rPr>
          <w:rFonts w:cs="David" w:hint="cs"/>
          <w:rtl/>
        </w:rPr>
      </w:pPr>
      <w:r w:rsidRPr="00924C7E">
        <w:rPr>
          <w:rFonts w:cs="David" w:hint="cs"/>
          <w:u w:val="single"/>
          <w:rtl/>
        </w:rPr>
        <w:t>היו"ר דוד טל:</w:t>
      </w:r>
    </w:p>
    <w:p w14:paraId="01623C94" w14:textId="77777777" w:rsidR="00924C7E" w:rsidRPr="00924C7E" w:rsidRDefault="00924C7E" w:rsidP="00924C7E">
      <w:pPr>
        <w:bidi/>
        <w:rPr>
          <w:rFonts w:cs="David" w:hint="cs"/>
          <w:rtl/>
        </w:rPr>
      </w:pPr>
    </w:p>
    <w:p w14:paraId="30BA9976" w14:textId="77777777" w:rsidR="00924C7E" w:rsidRPr="00924C7E" w:rsidRDefault="00924C7E" w:rsidP="00924C7E">
      <w:pPr>
        <w:bidi/>
        <w:rPr>
          <w:rFonts w:cs="David" w:hint="cs"/>
          <w:rtl/>
        </w:rPr>
      </w:pPr>
      <w:r w:rsidRPr="00924C7E">
        <w:rPr>
          <w:rFonts w:cs="David" w:hint="cs"/>
          <w:rtl/>
        </w:rPr>
        <w:tab/>
        <w:t xml:space="preserve">אחת הטענות פה שחלק מהנבחרים נבחרו על אג'נדה כזאת או אחרת. אני מביא את עצמי כדוגמה. האיש מן היישוב שולח אותי לכנסת, ואחרי שהגעתי לכנסת אני מתחבר בכל מיני חיבורים קואליציוניים כאלה או אחרים, ואז אני סוטה במשהו מהדרך שבוחרי נתנו לי את הסמכות, ונוצרה קואליציה שלא בדיוק מייצגת את מה שרוב הציבור רוצה בשטח. לכן במקרים כאלה כמו שאנחנו מדברים כרגע </w:t>
      </w:r>
      <w:r w:rsidRPr="00924C7E">
        <w:rPr>
          <w:rFonts w:cs="David"/>
          <w:rtl/>
        </w:rPr>
        <w:t>–</w:t>
      </w:r>
      <w:r w:rsidRPr="00924C7E">
        <w:rPr>
          <w:rFonts w:cs="David" w:hint="cs"/>
          <w:rtl/>
        </w:rPr>
        <w:t xml:space="preserve"> החוק עצמו מדבר על רמת הגולן במיוחד, מכאן זה התחיל </w:t>
      </w:r>
      <w:r w:rsidRPr="00924C7E">
        <w:rPr>
          <w:rFonts w:cs="David"/>
          <w:rtl/>
        </w:rPr>
        <w:t>–</w:t>
      </w:r>
      <w:r w:rsidRPr="00924C7E">
        <w:rPr>
          <w:rFonts w:cs="David" w:hint="cs"/>
          <w:rtl/>
        </w:rPr>
        <w:t xml:space="preserve"> המצב הקואליציוני נניח, לא בדקתי לאשורו, שיש רוב בעד החזרת רמת הגולן, לעומת זאת הציבור ששלח חלק גדול מהנבחרים סבור אחרת. במקרה הזה הציבור רוצה אולי בצדק להחזיר לו את המנדט, כי אולי הוא לא כל כך סומך על חברי הכנסת שהם יבטאו את עמדתו כפי שהוא היה רוצה שהוא יבטא אותם. כאן אולי נוצר משבר של אמון כמו שאמרה פרופסור שמיר, שאולי זה המקום להחזיר את המנדט לציבור, הוא הריבון, אני רק הנציג שלו.</w:t>
      </w:r>
    </w:p>
    <w:p w14:paraId="019E1758" w14:textId="77777777" w:rsidR="00924C7E" w:rsidRPr="00924C7E" w:rsidRDefault="00924C7E" w:rsidP="00924C7E">
      <w:pPr>
        <w:bidi/>
        <w:rPr>
          <w:rFonts w:cs="David" w:hint="cs"/>
          <w:rtl/>
        </w:rPr>
      </w:pPr>
    </w:p>
    <w:p w14:paraId="28F230EC" w14:textId="77777777" w:rsidR="00924C7E" w:rsidRPr="00924C7E" w:rsidRDefault="00924C7E" w:rsidP="00924C7E">
      <w:pPr>
        <w:bidi/>
        <w:rPr>
          <w:rFonts w:cs="David" w:hint="cs"/>
          <w:rtl/>
        </w:rPr>
      </w:pPr>
      <w:r w:rsidRPr="00924C7E">
        <w:rPr>
          <w:rFonts w:cs="David" w:hint="cs"/>
          <w:u w:val="single"/>
          <w:rtl/>
        </w:rPr>
        <w:t>יצחק לוי:</w:t>
      </w:r>
    </w:p>
    <w:p w14:paraId="6E4B946E" w14:textId="77777777" w:rsidR="00924C7E" w:rsidRPr="00924C7E" w:rsidRDefault="00924C7E" w:rsidP="00924C7E">
      <w:pPr>
        <w:bidi/>
        <w:rPr>
          <w:rFonts w:cs="David" w:hint="cs"/>
          <w:rtl/>
        </w:rPr>
      </w:pPr>
    </w:p>
    <w:p w14:paraId="648A209E" w14:textId="77777777" w:rsidR="00924C7E" w:rsidRPr="00924C7E" w:rsidRDefault="00924C7E" w:rsidP="00924C7E">
      <w:pPr>
        <w:bidi/>
        <w:rPr>
          <w:rFonts w:cs="David" w:hint="cs"/>
          <w:rtl/>
        </w:rPr>
      </w:pPr>
      <w:r w:rsidRPr="00924C7E">
        <w:rPr>
          <w:rFonts w:cs="David" w:hint="cs"/>
          <w:rtl/>
        </w:rPr>
        <w:tab/>
        <w:t xml:space="preserve"> זה בחירות, זה לא משאל עם.</w:t>
      </w:r>
    </w:p>
    <w:p w14:paraId="22123387" w14:textId="77777777" w:rsidR="00924C7E" w:rsidRPr="00924C7E" w:rsidRDefault="00924C7E" w:rsidP="00924C7E">
      <w:pPr>
        <w:bidi/>
        <w:rPr>
          <w:rFonts w:cs="David" w:hint="cs"/>
          <w:rtl/>
        </w:rPr>
      </w:pPr>
    </w:p>
    <w:p w14:paraId="2F4F8BA0" w14:textId="77777777" w:rsidR="00924C7E" w:rsidRPr="00924C7E" w:rsidRDefault="00924C7E" w:rsidP="00924C7E">
      <w:pPr>
        <w:bidi/>
        <w:rPr>
          <w:rFonts w:cs="David" w:hint="cs"/>
          <w:rtl/>
        </w:rPr>
      </w:pPr>
      <w:r w:rsidRPr="00924C7E">
        <w:rPr>
          <w:rFonts w:cs="David" w:hint="cs"/>
          <w:u w:val="single"/>
          <w:rtl/>
        </w:rPr>
        <w:t>אברהם מיכאלי:</w:t>
      </w:r>
    </w:p>
    <w:p w14:paraId="19AC3AD7" w14:textId="77777777" w:rsidR="00924C7E" w:rsidRPr="00924C7E" w:rsidRDefault="00924C7E" w:rsidP="00924C7E">
      <w:pPr>
        <w:bidi/>
        <w:rPr>
          <w:rFonts w:cs="David" w:hint="cs"/>
          <w:rtl/>
        </w:rPr>
      </w:pPr>
    </w:p>
    <w:p w14:paraId="7F5A090B" w14:textId="77777777" w:rsidR="00924C7E" w:rsidRPr="00924C7E" w:rsidRDefault="00924C7E" w:rsidP="00924C7E">
      <w:pPr>
        <w:bidi/>
        <w:rPr>
          <w:rFonts w:cs="David" w:hint="cs"/>
          <w:rtl/>
        </w:rPr>
      </w:pPr>
      <w:r w:rsidRPr="00924C7E">
        <w:rPr>
          <w:rFonts w:cs="David" w:hint="cs"/>
          <w:rtl/>
        </w:rPr>
        <w:tab/>
        <w:t>אני אחדד מה שאומר היושב-ראש. הרבה פעמים אותו ציבור לא רואה שאנחנו, כנציגי ציבור, מבצעים אותו קו שהצהרנו עליו לפני הבחירות, וזה קרה בכמה מהלכים פה, לפחות בקדנציות קודמות, שבאו עם מסר מסוים לפני הבחירות, ואז הגיעו לשלב של ההכרעה, והציבור אומר: לא אמרת לפני הבחירות שאתה הולך על הקו הזה, אז תחזיר לי את המנדט, שאני אחליט בנקודה הספציפית הזאת. אולי זה מה שפגע בנו, באנשי הציבור, שלא אמרנו דברים ברורים לפני הבחירות או שזגזגנו.</w:t>
      </w:r>
    </w:p>
    <w:p w14:paraId="3C19DB04" w14:textId="77777777" w:rsidR="00924C7E" w:rsidRPr="00924C7E" w:rsidRDefault="00924C7E" w:rsidP="00924C7E">
      <w:pPr>
        <w:bidi/>
        <w:rPr>
          <w:rFonts w:cs="David" w:hint="cs"/>
          <w:rtl/>
        </w:rPr>
      </w:pPr>
    </w:p>
    <w:p w14:paraId="46F3F135" w14:textId="77777777" w:rsidR="00924C7E" w:rsidRPr="00924C7E" w:rsidRDefault="00924C7E" w:rsidP="00924C7E">
      <w:pPr>
        <w:bidi/>
        <w:rPr>
          <w:rFonts w:cs="David" w:hint="cs"/>
          <w:rtl/>
        </w:rPr>
      </w:pPr>
      <w:r w:rsidRPr="00924C7E">
        <w:rPr>
          <w:rFonts w:cs="David" w:hint="cs"/>
          <w:u w:val="single"/>
          <w:rtl/>
        </w:rPr>
        <w:t>מרדכי קרמניצר:</w:t>
      </w:r>
    </w:p>
    <w:p w14:paraId="17796668" w14:textId="77777777" w:rsidR="00924C7E" w:rsidRPr="00924C7E" w:rsidRDefault="00924C7E" w:rsidP="00924C7E">
      <w:pPr>
        <w:bidi/>
        <w:rPr>
          <w:rFonts w:cs="David" w:hint="cs"/>
          <w:rtl/>
        </w:rPr>
      </w:pPr>
    </w:p>
    <w:p w14:paraId="275A69B1" w14:textId="77777777" w:rsidR="00924C7E" w:rsidRPr="00924C7E" w:rsidRDefault="00924C7E" w:rsidP="00924C7E">
      <w:pPr>
        <w:bidi/>
        <w:rPr>
          <w:rFonts w:cs="David" w:hint="cs"/>
          <w:rtl/>
        </w:rPr>
      </w:pPr>
      <w:r w:rsidRPr="00924C7E">
        <w:rPr>
          <w:rFonts w:cs="David" w:hint="cs"/>
          <w:rtl/>
        </w:rPr>
        <w:tab/>
        <w:t>התשובה לזה היא מורכבת. קודם כול, יש באמת בעיה כאשר האג'נדות הפוליטיות, והאופנה הזאת הולכת ומתפשטת, הן אג'נדות פוליטיות חסרות משמעות. זו האופנה המדאיגה לדעתי. כשאתה קורא את המצע, בייחוד של המפלגות הגדולות, אין לך מושג על מה מדובר, ואם אתה משווה את המפלגה הזאת למפלגה האחרת, אתה מחפש הבדלים, גם עם זכוכית מגדלת מגדילה מאוד לא תמצא.</w:t>
      </w:r>
    </w:p>
    <w:p w14:paraId="529570D5" w14:textId="77777777" w:rsidR="00924C7E" w:rsidRPr="00924C7E" w:rsidRDefault="00924C7E" w:rsidP="00924C7E">
      <w:pPr>
        <w:bidi/>
        <w:rPr>
          <w:rFonts w:cs="David" w:hint="cs"/>
          <w:rtl/>
        </w:rPr>
      </w:pPr>
    </w:p>
    <w:p w14:paraId="4A168ACC" w14:textId="77777777" w:rsidR="00924C7E" w:rsidRPr="00924C7E" w:rsidRDefault="00924C7E" w:rsidP="00924C7E">
      <w:pPr>
        <w:bidi/>
        <w:rPr>
          <w:rFonts w:cs="David" w:hint="cs"/>
          <w:rtl/>
        </w:rPr>
      </w:pPr>
      <w:r w:rsidRPr="00924C7E">
        <w:rPr>
          <w:rFonts w:cs="David" w:hint="cs"/>
          <w:u w:val="single"/>
          <w:rtl/>
        </w:rPr>
        <w:t>היו"ר דוד טל:</w:t>
      </w:r>
    </w:p>
    <w:p w14:paraId="5DD791C5" w14:textId="77777777" w:rsidR="00924C7E" w:rsidRPr="00924C7E" w:rsidRDefault="00924C7E" w:rsidP="00924C7E">
      <w:pPr>
        <w:bidi/>
        <w:rPr>
          <w:rFonts w:cs="David" w:hint="cs"/>
          <w:rtl/>
        </w:rPr>
      </w:pPr>
    </w:p>
    <w:p w14:paraId="32000E5B" w14:textId="77777777" w:rsidR="00924C7E" w:rsidRPr="00924C7E" w:rsidRDefault="00924C7E" w:rsidP="00924C7E">
      <w:pPr>
        <w:bidi/>
        <w:rPr>
          <w:rFonts w:cs="David" w:hint="cs"/>
          <w:rtl/>
        </w:rPr>
      </w:pPr>
      <w:r w:rsidRPr="00924C7E">
        <w:rPr>
          <w:rFonts w:cs="David" w:hint="cs"/>
          <w:rtl/>
        </w:rPr>
        <w:tab/>
        <w:t>זו בעיה של כבר הרבה שנים.</w:t>
      </w:r>
    </w:p>
    <w:p w14:paraId="47338017" w14:textId="77777777" w:rsidR="00924C7E" w:rsidRPr="00924C7E" w:rsidRDefault="00924C7E" w:rsidP="00924C7E">
      <w:pPr>
        <w:bidi/>
        <w:rPr>
          <w:rFonts w:cs="David" w:hint="cs"/>
          <w:rtl/>
        </w:rPr>
      </w:pPr>
    </w:p>
    <w:p w14:paraId="1DC5D3B1" w14:textId="77777777" w:rsidR="00924C7E" w:rsidRPr="00924C7E" w:rsidRDefault="00924C7E" w:rsidP="00924C7E">
      <w:pPr>
        <w:bidi/>
        <w:rPr>
          <w:rFonts w:cs="David" w:hint="cs"/>
          <w:rtl/>
        </w:rPr>
      </w:pPr>
      <w:r w:rsidRPr="00924C7E">
        <w:rPr>
          <w:rFonts w:cs="David" w:hint="cs"/>
          <w:u w:val="single"/>
          <w:rtl/>
        </w:rPr>
        <w:t>מרדכי קרמניצר:</w:t>
      </w:r>
    </w:p>
    <w:p w14:paraId="4956DEE7" w14:textId="77777777" w:rsidR="00924C7E" w:rsidRPr="00924C7E" w:rsidRDefault="00924C7E" w:rsidP="00924C7E">
      <w:pPr>
        <w:bidi/>
        <w:rPr>
          <w:rFonts w:cs="David" w:hint="cs"/>
          <w:rtl/>
        </w:rPr>
      </w:pPr>
    </w:p>
    <w:p w14:paraId="24B22733" w14:textId="77777777" w:rsidR="00924C7E" w:rsidRPr="00924C7E" w:rsidRDefault="00924C7E" w:rsidP="00924C7E">
      <w:pPr>
        <w:bidi/>
        <w:rPr>
          <w:rFonts w:cs="David" w:hint="cs"/>
          <w:rtl/>
        </w:rPr>
      </w:pPr>
      <w:r w:rsidRPr="00924C7E">
        <w:rPr>
          <w:rFonts w:cs="David" w:hint="cs"/>
          <w:rtl/>
        </w:rPr>
        <w:tab/>
        <w:t>זו בעיה חמורה שצריך לנסות לשנות אותה. אני לא חושב שהפתרון של הבעיה הזאת, שאנחנו ננהיג משאלי עם. אחד היתרונות הגדולים של הדמוקרטיה הייצוגית, שאפשר להגיע להסכמות בנושאים שונים, כלומר, אחד הדברים המרכזיים שבגללו אנחנו צריכים את הדמוקרטיה הפוליטית, את המפלגות ואת ההסכמים בין המפלגות, זאת האפשרות לעשות תן וקח בנושאים שונים. כך אני מבין את המשמעות של הפוליטיקה, ואני גם מבין במשמעות של הפוליטיקה, ששום גוף פוליטי לא יכול להישאר נאמן עד הסוף למצע הפוליטי של עצמו, משום שאם הוא יישאר נאמן, אנחנו לא נתקדם בשום עניין--</w:t>
      </w:r>
    </w:p>
    <w:p w14:paraId="61969CDA" w14:textId="77777777" w:rsidR="00924C7E" w:rsidRPr="00924C7E" w:rsidRDefault="00924C7E" w:rsidP="00924C7E">
      <w:pPr>
        <w:bidi/>
        <w:rPr>
          <w:rFonts w:cs="David" w:hint="cs"/>
          <w:rtl/>
        </w:rPr>
      </w:pPr>
    </w:p>
    <w:p w14:paraId="6A0C426A" w14:textId="77777777" w:rsidR="00924C7E" w:rsidRPr="00924C7E" w:rsidRDefault="00924C7E" w:rsidP="00924C7E">
      <w:pPr>
        <w:bidi/>
        <w:rPr>
          <w:rFonts w:cs="David" w:hint="cs"/>
          <w:rtl/>
        </w:rPr>
      </w:pPr>
      <w:r w:rsidRPr="00924C7E">
        <w:rPr>
          <w:rFonts w:cs="David" w:hint="cs"/>
          <w:u w:val="single"/>
          <w:rtl/>
        </w:rPr>
        <w:t>היו"ר דוד טל:</w:t>
      </w:r>
    </w:p>
    <w:p w14:paraId="735CD9EF" w14:textId="77777777" w:rsidR="00924C7E" w:rsidRPr="00924C7E" w:rsidRDefault="00924C7E" w:rsidP="00924C7E">
      <w:pPr>
        <w:bidi/>
        <w:rPr>
          <w:rFonts w:cs="David" w:hint="cs"/>
          <w:rtl/>
        </w:rPr>
      </w:pPr>
    </w:p>
    <w:p w14:paraId="4C21A893" w14:textId="77777777" w:rsidR="00924C7E" w:rsidRPr="00924C7E" w:rsidRDefault="00924C7E" w:rsidP="00924C7E">
      <w:pPr>
        <w:bidi/>
        <w:rPr>
          <w:rFonts w:cs="David" w:hint="cs"/>
          <w:rtl/>
        </w:rPr>
      </w:pPr>
      <w:r w:rsidRPr="00924C7E">
        <w:rPr>
          <w:rFonts w:cs="David" w:hint="cs"/>
          <w:rtl/>
        </w:rPr>
        <w:tab/>
        <w:t>צריך לעשות פשרות ואיזונים בדרך.</w:t>
      </w:r>
    </w:p>
    <w:p w14:paraId="424CE7E5" w14:textId="77777777" w:rsidR="00924C7E" w:rsidRPr="00924C7E" w:rsidRDefault="00924C7E" w:rsidP="00924C7E">
      <w:pPr>
        <w:bidi/>
        <w:rPr>
          <w:rFonts w:cs="David" w:hint="cs"/>
          <w:rtl/>
        </w:rPr>
      </w:pPr>
    </w:p>
    <w:p w14:paraId="1B690387" w14:textId="77777777" w:rsidR="00924C7E" w:rsidRPr="00924C7E" w:rsidRDefault="00924C7E" w:rsidP="00924C7E">
      <w:pPr>
        <w:bidi/>
        <w:rPr>
          <w:rFonts w:cs="David" w:hint="cs"/>
          <w:rtl/>
        </w:rPr>
      </w:pPr>
      <w:r w:rsidRPr="00924C7E">
        <w:rPr>
          <w:rFonts w:cs="David" w:hint="cs"/>
          <w:u w:val="single"/>
          <w:rtl/>
        </w:rPr>
        <w:t>מרדכי קרמניצר:</w:t>
      </w:r>
    </w:p>
    <w:p w14:paraId="26B90286" w14:textId="77777777" w:rsidR="00924C7E" w:rsidRPr="00924C7E" w:rsidRDefault="00924C7E" w:rsidP="00924C7E">
      <w:pPr>
        <w:bidi/>
        <w:rPr>
          <w:rFonts w:cs="David" w:hint="cs"/>
          <w:rtl/>
        </w:rPr>
      </w:pPr>
    </w:p>
    <w:p w14:paraId="22A2962A" w14:textId="77777777" w:rsidR="00924C7E" w:rsidRPr="00924C7E" w:rsidRDefault="00924C7E" w:rsidP="00924C7E">
      <w:pPr>
        <w:bidi/>
        <w:rPr>
          <w:rFonts w:cs="David" w:hint="cs"/>
          <w:rtl/>
        </w:rPr>
      </w:pPr>
      <w:r w:rsidRPr="00924C7E">
        <w:rPr>
          <w:rFonts w:cs="David" w:hint="cs"/>
          <w:rtl/>
        </w:rPr>
        <w:tab/>
        <w:t xml:space="preserve">--ואני בטוח שחלק גדול מהציבור לא מבין את זה, משום שהחינוך שניתן לציבור מה זה פוליטיקה הוא חינוך מאוד לקוי. תבדוק מה המורים והמורות בבתי הספר מספרים לתלמידים שלהם מה זה פוליטיקה, תראה שיש פה הטעיה בגדול של התהליך הפוליטי, שחלק מהפרי הזה אנחנו גוזרים כששואלים את הציבור מה הוא חושב על הפוליטיקה ועל הכנסת, משום שנוצרות ציפיות אצל הציבור, ששום מערכת פוליטית לא יכולה להגשים אותן. נדמה לי שהפתרון הדמוקרטי היותר בריא, כאשר נוצר פער גדול </w:t>
      </w:r>
      <w:r w:rsidRPr="00924C7E">
        <w:rPr>
          <w:rFonts w:cs="David"/>
          <w:rtl/>
        </w:rPr>
        <w:t>–</w:t>
      </w:r>
      <w:r w:rsidRPr="00924C7E">
        <w:rPr>
          <w:rFonts w:cs="David" w:hint="cs"/>
          <w:rtl/>
        </w:rPr>
        <w:t xml:space="preserve"> ודרך אגב, פער יכול להיווצר, לאו דווקא כתוצאה ממישהו שהוליך שולל את הציבור, אלא כתוצאה מזה שחל שינוי בנסיבות או מישהו שינה את השקפתו. זה יכול לקרות בתום לב </w:t>
      </w:r>
      <w:r w:rsidRPr="00924C7E">
        <w:rPr>
          <w:rFonts w:cs="David"/>
          <w:rtl/>
        </w:rPr>
        <w:t>–</w:t>
      </w:r>
      <w:r w:rsidRPr="00924C7E">
        <w:rPr>
          <w:rFonts w:cs="David" w:hint="cs"/>
          <w:rtl/>
        </w:rPr>
        <w:t xml:space="preserve"> אם מדובר בהכרעה גדולה, ונדמה לי שכולם כאן מסכימים, אנחנו לא רוצים ללכת למשאלי עם, אלא בשאלות גדולות. אולי לא כולם מסכימים שהן צריכות להיות שאלות גדולות כפי שאני מתאר גדולות, אבל נדמה לי שכולם מסכימים שאנחנו לא רוצים את משאלי העם כתחליף להכרעות שמתקבלות בכנסת, אלא הכרעות מיוחדות, נדמה לי שניסחת את זה כנושאים טריטוריאליים, קונסטיטוציוניים, מוסריים, זה צריך להיות שיעור קטן מכלל ההכרעות שמוכרעות בבית המחוקקים. כשיש הכרעה גדולה ויש שינוי- - -</w:t>
      </w:r>
    </w:p>
    <w:p w14:paraId="526787AC" w14:textId="77777777" w:rsidR="00924C7E" w:rsidRPr="00924C7E" w:rsidRDefault="00924C7E" w:rsidP="00924C7E">
      <w:pPr>
        <w:bidi/>
        <w:rPr>
          <w:rFonts w:cs="David" w:hint="cs"/>
          <w:rtl/>
        </w:rPr>
      </w:pPr>
    </w:p>
    <w:p w14:paraId="68CCB716" w14:textId="77777777" w:rsidR="00924C7E" w:rsidRPr="00924C7E" w:rsidRDefault="00924C7E" w:rsidP="00924C7E">
      <w:pPr>
        <w:bidi/>
        <w:rPr>
          <w:rFonts w:cs="David" w:hint="cs"/>
          <w:rtl/>
        </w:rPr>
      </w:pPr>
      <w:r w:rsidRPr="00924C7E">
        <w:rPr>
          <w:rFonts w:cs="David" w:hint="cs"/>
          <w:u w:val="single"/>
          <w:rtl/>
        </w:rPr>
        <w:t>היו"ר דוד טל:</w:t>
      </w:r>
    </w:p>
    <w:p w14:paraId="1098AC86" w14:textId="77777777" w:rsidR="00924C7E" w:rsidRPr="00924C7E" w:rsidRDefault="00924C7E" w:rsidP="00924C7E">
      <w:pPr>
        <w:bidi/>
        <w:rPr>
          <w:rFonts w:cs="David" w:hint="cs"/>
          <w:rtl/>
        </w:rPr>
      </w:pPr>
    </w:p>
    <w:p w14:paraId="4C1F48E0" w14:textId="77777777" w:rsidR="00924C7E" w:rsidRPr="00924C7E" w:rsidRDefault="00924C7E" w:rsidP="00924C7E">
      <w:pPr>
        <w:bidi/>
        <w:rPr>
          <w:rFonts w:cs="David" w:hint="cs"/>
          <w:rtl/>
        </w:rPr>
      </w:pPr>
      <w:r w:rsidRPr="00924C7E">
        <w:rPr>
          <w:rFonts w:cs="David" w:hint="cs"/>
          <w:rtl/>
        </w:rPr>
        <w:tab/>
        <w:t xml:space="preserve">אז תבוא השאלה מהי הכרעה גדולה. מה שהכרעה גדולה לך זו הכרעה קטנה מאוד בשבילי, והפוך. </w:t>
      </w:r>
    </w:p>
    <w:p w14:paraId="673B9C0E" w14:textId="77777777" w:rsidR="00924C7E" w:rsidRPr="00924C7E" w:rsidRDefault="00924C7E" w:rsidP="00924C7E">
      <w:pPr>
        <w:bidi/>
        <w:rPr>
          <w:rFonts w:cs="David" w:hint="cs"/>
          <w:rtl/>
        </w:rPr>
      </w:pPr>
    </w:p>
    <w:p w14:paraId="74DEA764" w14:textId="77777777" w:rsidR="00924C7E" w:rsidRPr="00924C7E" w:rsidRDefault="00924C7E" w:rsidP="00924C7E">
      <w:pPr>
        <w:bidi/>
        <w:rPr>
          <w:rFonts w:cs="David" w:hint="cs"/>
          <w:rtl/>
        </w:rPr>
      </w:pPr>
      <w:r w:rsidRPr="00924C7E">
        <w:rPr>
          <w:rFonts w:cs="David" w:hint="cs"/>
          <w:u w:val="single"/>
          <w:rtl/>
        </w:rPr>
        <w:t>מרדכי קרמניצר:</w:t>
      </w:r>
    </w:p>
    <w:p w14:paraId="1CC88D28" w14:textId="77777777" w:rsidR="00924C7E" w:rsidRPr="00924C7E" w:rsidRDefault="00924C7E" w:rsidP="00924C7E">
      <w:pPr>
        <w:bidi/>
        <w:rPr>
          <w:rFonts w:cs="David" w:hint="cs"/>
          <w:rtl/>
        </w:rPr>
      </w:pPr>
    </w:p>
    <w:p w14:paraId="54DC0BAD" w14:textId="77777777" w:rsidR="00924C7E" w:rsidRPr="00924C7E" w:rsidRDefault="00924C7E" w:rsidP="00924C7E">
      <w:pPr>
        <w:bidi/>
        <w:rPr>
          <w:rFonts w:cs="David" w:hint="cs"/>
          <w:rtl/>
        </w:rPr>
      </w:pPr>
      <w:r w:rsidRPr="00924C7E">
        <w:rPr>
          <w:rFonts w:cs="David" w:hint="cs"/>
          <w:rtl/>
        </w:rPr>
        <w:tab/>
        <w:t>אני לא בטוח שיש לנו ויכוח גדול מהן הכרעות גדולות. כשיש שינוי חזית, אז יש דרך בדמוקרטיה הפרלמנטרית הייצוגית, זו שאנחנו רגילים אליה, והיא הדרך שהולכים אל הבוחר ושואלים לדעתו.</w:t>
      </w:r>
    </w:p>
    <w:p w14:paraId="18B8C504" w14:textId="77777777" w:rsidR="00924C7E" w:rsidRPr="00924C7E" w:rsidRDefault="00924C7E" w:rsidP="00924C7E">
      <w:pPr>
        <w:bidi/>
        <w:rPr>
          <w:rFonts w:cs="David" w:hint="cs"/>
          <w:rtl/>
        </w:rPr>
      </w:pPr>
    </w:p>
    <w:p w14:paraId="036AE3C7" w14:textId="77777777" w:rsidR="00924C7E" w:rsidRPr="00924C7E" w:rsidRDefault="00924C7E" w:rsidP="00924C7E">
      <w:pPr>
        <w:bidi/>
        <w:rPr>
          <w:rFonts w:cs="David" w:hint="cs"/>
          <w:rtl/>
        </w:rPr>
      </w:pPr>
      <w:r w:rsidRPr="00924C7E">
        <w:rPr>
          <w:rFonts w:cs="David" w:hint="cs"/>
          <w:rtl/>
        </w:rPr>
        <w:tab/>
        <w:t>הדמוקרטיה הישראלית היא צעירה, אני חושב שהיא שבירה--</w:t>
      </w:r>
    </w:p>
    <w:p w14:paraId="36B0FB0C" w14:textId="77777777" w:rsidR="00924C7E" w:rsidRPr="00924C7E" w:rsidRDefault="00924C7E" w:rsidP="00924C7E">
      <w:pPr>
        <w:bidi/>
        <w:rPr>
          <w:rFonts w:cs="David" w:hint="cs"/>
          <w:rtl/>
        </w:rPr>
      </w:pPr>
    </w:p>
    <w:p w14:paraId="3E9BC637" w14:textId="77777777" w:rsidR="00924C7E" w:rsidRPr="00924C7E" w:rsidRDefault="00924C7E" w:rsidP="00924C7E">
      <w:pPr>
        <w:bidi/>
        <w:rPr>
          <w:rFonts w:cs="David" w:hint="cs"/>
          <w:rtl/>
        </w:rPr>
      </w:pPr>
      <w:r w:rsidRPr="00924C7E">
        <w:rPr>
          <w:rFonts w:cs="David" w:hint="cs"/>
          <w:u w:val="single"/>
          <w:rtl/>
        </w:rPr>
        <w:t>היו"ר דוד טל:</w:t>
      </w:r>
    </w:p>
    <w:p w14:paraId="790FF110" w14:textId="77777777" w:rsidR="00924C7E" w:rsidRPr="00924C7E" w:rsidRDefault="00924C7E" w:rsidP="00924C7E">
      <w:pPr>
        <w:bidi/>
        <w:rPr>
          <w:rFonts w:cs="David" w:hint="cs"/>
          <w:rtl/>
        </w:rPr>
      </w:pPr>
    </w:p>
    <w:p w14:paraId="739FDEC8" w14:textId="77777777" w:rsidR="00924C7E" w:rsidRPr="00924C7E" w:rsidRDefault="00924C7E" w:rsidP="00924C7E">
      <w:pPr>
        <w:bidi/>
        <w:rPr>
          <w:rFonts w:cs="David" w:hint="cs"/>
          <w:rtl/>
        </w:rPr>
      </w:pPr>
      <w:r w:rsidRPr="00924C7E">
        <w:rPr>
          <w:rFonts w:cs="David" w:hint="cs"/>
          <w:rtl/>
        </w:rPr>
        <w:tab/>
        <w:t>אתה יכול לומר שהיא בת 60 והיא נראית טוב.</w:t>
      </w:r>
    </w:p>
    <w:p w14:paraId="5732951E" w14:textId="77777777" w:rsidR="00924C7E" w:rsidRPr="00924C7E" w:rsidRDefault="00924C7E" w:rsidP="00924C7E">
      <w:pPr>
        <w:bidi/>
        <w:rPr>
          <w:rFonts w:cs="David" w:hint="cs"/>
          <w:rtl/>
        </w:rPr>
      </w:pPr>
    </w:p>
    <w:p w14:paraId="4A8F807B" w14:textId="77777777" w:rsidR="00924C7E" w:rsidRPr="00924C7E" w:rsidRDefault="00924C7E" w:rsidP="00924C7E">
      <w:pPr>
        <w:bidi/>
        <w:rPr>
          <w:rFonts w:cs="David" w:hint="cs"/>
          <w:rtl/>
        </w:rPr>
      </w:pPr>
      <w:r w:rsidRPr="00924C7E">
        <w:rPr>
          <w:rFonts w:cs="David" w:hint="cs"/>
          <w:u w:val="single"/>
          <w:rtl/>
        </w:rPr>
        <w:t>מרדכי קרמניצר:</w:t>
      </w:r>
    </w:p>
    <w:p w14:paraId="7E40CDB0" w14:textId="77777777" w:rsidR="00924C7E" w:rsidRPr="00924C7E" w:rsidRDefault="00924C7E" w:rsidP="00924C7E">
      <w:pPr>
        <w:bidi/>
        <w:rPr>
          <w:rFonts w:cs="David" w:hint="cs"/>
          <w:rtl/>
        </w:rPr>
      </w:pPr>
    </w:p>
    <w:p w14:paraId="171FE56E" w14:textId="77777777" w:rsidR="00924C7E" w:rsidRPr="00924C7E" w:rsidRDefault="00924C7E" w:rsidP="00924C7E">
      <w:pPr>
        <w:bidi/>
        <w:rPr>
          <w:rFonts w:cs="David" w:hint="cs"/>
          <w:rtl/>
        </w:rPr>
      </w:pPr>
      <w:r w:rsidRPr="00924C7E">
        <w:rPr>
          <w:rFonts w:cs="David" w:hint="cs"/>
          <w:rtl/>
        </w:rPr>
        <w:tab/>
        <w:t>היא נראית ככה ככה.</w:t>
      </w:r>
    </w:p>
    <w:p w14:paraId="3DB1769E" w14:textId="77777777" w:rsidR="00924C7E" w:rsidRPr="00924C7E" w:rsidRDefault="00924C7E" w:rsidP="00924C7E">
      <w:pPr>
        <w:bidi/>
        <w:rPr>
          <w:rFonts w:cs="David" w:hint="cs"/>
          <w:rtl/>
        </w:rPr>
      </w:pPr>
    </w:p>
    <w:p w14:paraId="5C205414" w14:textId="77777777" w:rsidR="00924C7E" w:rsidRPr="00924C7E" w:rsidRDefault="00924C7E" w:rsidP="00924C7E">
      <w:pPr>
        <w:bidi/>
        <w:rPr>
          <w:rFonts w:cs="David" w:hint="cs"/>
          <w:rtl/>
        </w:rPr>
      </w:pPr>
      <w:r w:rsidRPr="00924C7E">
        <w:rPr>
          <w:rFonts w:cs="David" w:hint="cs"/>
          <w:rtl/>
        </w:rPr>
        <w:tab/>
        <w:t>--אני חושב שיש על האג'נדה שלה הרבה יותר בעיות משמעותיות מאשר יש במדינות אחרות, לכן אני חושש מהשוואה עם מדינות אחרות, מהבחינה הזאת שבמדינות שכבר יש חוקות, למשל, המדינות של מערב אירופה, במערב אירופה אין בעיות טריטוריאליות, יכולה להתעורר שאלה מסוג של שאלה מוסרית פעם בדור, אז יהיה משאל עם. הסכנה שהוא יערער את השיטה היא לא גדולה. אבל כאשר שמים על סדר-היום המשטרי במדינת ישראל, שהוא עמוס בשאלות גדולות, את תרופת הפלא, ולדעתי מקסם השווא, שנקרא "משאל עם", נקבל דרישות למשאלי עם חדשות לבקרים, לא משום שהפוליטיקאים שלנו הם גרועים או משהו כזה, אלא משום אופי השאלות שנמצא על השולחן שלנו, ומשום שאנחנו עדיין בהתהוות, אנחנו עדיין בבנייה. התרחיש המערב-אירופי לדעתי, לחלוטין בלתי רלוונטי לישראל משום שסדר-היום הפוליטי הישראלי וסדר-היום של מדינה מערב אירופית הם שונים לחלוטין, ולכן הסיכוי שנתחיל במשהו ונדרדר את עצמנו למצב שבו כל הזמן דורשים משאלי עם, וכאשר אתה לא מקיים משאל עם, תמיד ייטען נגדך שלא הלכת אל המהלך הלגיטימי האמיתי, ולכן מה שעשית, אין לו הלגיטימיות המלאה, הרי זה מה שיהיה. חלק גדול מהדרישות האלה לא ייענו, אז במקום שלא תיענה, בדיוק יחול העניין של הלגיטימציה, אבל הוא יחול הפוך. יאמרו: אם אתם, הכנסת, כל כך גיבורים, תבואו למשאל עם, הרי עשיתם את זה לפני שנה, עשיתם את זה לפני שנתיים, למה לא בעניין הזה?</w:t>
      </w:r>
    </w:p>
    <w:p w14:paraId="5F466472" w14:textId="77777777" w:rsidR="00924C7E" w:rsidRPr="00924C7E" w:rsidRDefault="00924C7E" w:rsidP="00924C7E">
      <w:pPr>
        <w:bidi/>
        <w:rPr>
          <w:rFonts w:cs="David" w:hint="cs"/>
          <w:rtl/>
        </w:rPr>
      </w:pPr>
    </w:p>
    <w:p w14:paraId="2A8859CF" w14:textId="77777777" w:rsidR="00924C7E" w:rsidRPr="00924C7E" w:rsidRDefault="00924C7E" w:rsidP="00924C7E">
      <w:pPr>
        <w:bidi/>
        <w:rPr>
          <w:rFonts w:cs="David" w:hint="cs"/>
          <w:rtl/>
        </w:rPr>
      </w:pPr>
      <w:r w:rsidRPr="00924C7E">
        <w:rPr>
          <w:rFonts w:cs="David" w:hint="cs"/>
          <w:u w:val="single"/>
          <w:rtl/>
        </w:rPr>
        <w:t>אברהם מיכאלי:</w:t>
      </w:r>
    </w:p>
    <w:p w14:paraId="4BEA1F5C" w14:textId="77777777" w:rsidR="00924C7E" w:rsidRPr="00924C7E" w:rsidRDefault="00924C7E" w:rsidP="00924C7E">
      <w:pPr>
        <w:bidi/>
        <w:rPr>
          <w:rFonts w:cs="David" w:hint="cs"/>
          <w:rtl/>
        </w:rPr>
      </w:pPr>
    </w:p>
    <w:p w14:paraId="6FC1D8FF" w14:textId="77777777" w:rsidR="00924C7E" w:rsidRPr="00924C7E" w:rsidRDefault="00924C7E" w:rsidP="00924C7E">
      <w:pPr>
        <w:bidi/>
        <w:rPr>
          <w:rFonts w:cs="David" w:hint="cs"/>
          <w:rtl/>
        </w:rPr>
      </w:pPr>
      <w:r w:rsidRPr="00924C7E">
        <w:rPr>
          <w:rFonts w:cs="David" w:hint="cs"/>
          <w:rtl/>
        </w:rPr>
        <w:tab/>
        <w:t xml:space="preserve"> אתה אומר שהתקדים שייווצר הוא תקדים מסוכן.</w:t>
      </w:r>
    </w:p>
    <w:p w14:paraId="7AAEA0E6" w14:textId="77777777" w:rsidR="00924C7E" w:rsidRPr="00924C7E" w:rsidRDefault="00924C7E" w:rsidP="00924C7E">
      <w:pPr>
        <w:bidi/>
        <w:rPr>
          <w:rFonts w:cs="David" w:hint="cs"/>
          <w:rtl/>
        </w:rPr>
      </w:pPr>
    </w:p>
    <w:p w14:paraId="185F97E9" w14:textId="77777777" w:rsidR="00924C7E" w:rsidRPr="00924C7E" w:rsidRDefault="00924C7E" w:rsidP="00924C7E">
      <w:pPr>
        <w:bidi/>
        <w:rPr>
          <w:rFonts w:cs="David" w:hint="cs"/>
          <w:rtl/>
        </w:rPr>
      </w:pPr>
      <w:r w:rsidRPr="00924C7E">
        <w:rPr>
          <w:rFonts w:cs="David" w:hint="cs"/>
          <w:u w:val="single"/>
          <w:rtl/>
        </w:rPr>
        <w:t>מרדכי קרמניצר:</w:t>
      </w:r>
    </w:p>
    <w:p w14:paraId="26537EF7" w14:textId="77777777" w:rsidR="00924C7E" w:rsidRPr="00924C7E" w:rsidRDefault="00924C7E" w:rsidP="00924C7E">
      <w:pPr>
        <w:bidi/>
        <w:rPr>
          <w:rFonts w:cs="David" w:hint="cs"/>
          <w:rtl/>
        </w:rPr>
      </w:pPr>
    </w:p>
    <w:p w14:paraId="6C3AA1D8" w14:textId="77777777" w:rsidR="00924C7E" w:rsidRPr="00924C7E" w:rsidRDefault="00924C7E" w:rsidP="00924C7E">
      <w:pPr>
        <w:bidi/>
        <w:rPr>
          <w:rFonts w:cs="David" w:hint="cs"/>
          <w:rtl/>
        </w:rPr>
      </w:pPr>
      <w:r w:rsidRPr="00924C7E">
        <w:rPr>
          <w:rFonts w:cs="David" w:hint="cs"/>
          <w:rtl/>
        </w:rPr>
        <w:tab/>
        <w:t>אני חושש מאוד.</w:t>
      </w:r>
    </w:p>
    <w:p w14:paraId="205FCCB0" w14:textId="77777777" w:rsidR="00924C7E" w:rsidRPr="00924C7E" w:rsidRDefault="00924C7E" w:rsidP="00924C7E">
      <w:pPr>
        <w:bidi/>
        <w:rPr>
          <w:rFonts w:cs="David" w:hint="cs"/>
          <w:rtl/>
        </w:rPr>
      </w:pPr>
    </w:p>
    <w:p w14:paraId="163C4119" w14:textId="77777777" w:rsidR="00924C7E" w:rsidRPr="00924C7E" w:rsidRDefault="00924C7E" w:rsidP="00924C7E">
      <w:pPr>
        <w:bidi/>
        <w:rPr>
          <w:rFonts w:cs="David" w:hint="cs"/>
          <w:rtl/>
        </w:rPr>
      </w:pPr>
      <w:r w:rsidRPr="00924C7E">
        <w:rPr>
          <w:rFonts w:cs="David" w:hint="cs"/>
          <w:rtl/>
        </w:rPr>
        <w:tab/>
        <w:t>יש משהו בתרבות הפוליטית שלנו שלדעתי אי אפשר להתעלם ממנו. אני רוצה להביא דוגמה מתחום אחר, אבל היא מלמדת משהו. במדינות המשפט המקובל יש סמכות ליועץ המשפטי לעכב הליכים, בדקו פעם כמה בקשות לעיכוב הליכים יש באנגליה וכמה בקשות לעיכוב הליכים יש בישראל. מצאו באותה שנה שבאנגליה, שהיא כידוע מדינה הרבה יותר "קטנה" מישראל היו שבע בקשות לעיכוב הליכים, בישראל היו אלפי בקשות.</w:t>
      </w:r>
    </w:p>
    <w:p w14:paraId="209A28A9" w14:textId="77777777" w:rsidR="00924C7E" w:rsidRPr="00924C7E" w:rsidRDefault="00924C7E" w:rsidP="00924C7E">
      <w:pPr>
        <w:bidi/>
        <w:rPr>
          <w:rFonts w:cs="David" w:hint="cs"/>
          <w:rtl/>
        </w:rPr>
      </w:pPr>
    </w:p>
    <w:p w14:paraId="5516A74C" w14:textId="77777777" w:rsidR="00924C7E" w:rsidRPr="00924C7E" w:rsidRDefault="00924C7E" w:rsidP="00924C7E">
      <w:pPr>
        <w:bidi/>
        <w:rPr>
          <w:rFonts w:cs="David" w:hint="cs"/>
          <w:rtl/>
        </w:rPr>
      </w:pPr>
      <w:r w:rsidRPr="00924C7E">
        <w:rPr>
          <w:rFonts w:cs="David" w:hint="cs"/>
          <w:u w:val="single"/>
          <w:rtl/>
        </w:rPr>
        <w:t>יצחק לוי:</w:t>
      </w:r>
    </w:p>
    <w:p w14:paraId="611CE886" w14:textId="77777777" w:rsidR="00924C7E" w:rsidRPr="00924C7E" w:rsidRDefault="00924C7E" w:rsidP="00924C7E">
      <w:pPr>
        <w:bidi/>
        <w:rPr>
          <w:rFonts w:cs="David" w:hint="cs"/>
          <w:rtl/>
        </w:rPr>
      </w:pPr>
    </w:p>
    <w:p w14:paraId="2D113552" w14:textId="77777777" w:rsidR="00924C7E" w:rsidRPr="00924C7E" w:rsidRDefault="00924C7E" w:rsidP="00924C7E">
      <w:pPr>
        <w:bidi/>
        <w:rPr>
          <w:rFonts w:cs="David" w:hint="cs"/>
          <w:rtl/>
        </w:rPr>
      </w:pPr>
      <w:r w:rsidRPr="00924C7E">
        <w:rPr>
          <w:rFonts w:cs="David" w:hint="cs"/>
          <w:rtl/>
        </w:rPr>
        <w:tab/>
        <w:t xml:space="preserve"> לא הבנתי את ההקשר למשאל עם. אני מבין את העניין, כי מתוך האלפים הגשתי 2,000 בנושא של ההתנתקות, אבל מה הקשר?</w:t>
      </w:r>
    </w:p>
    <w:p w14:paraId="08376010" w14:textId="77777777" w:rsidR="00924C7E" w:rsidRPr="00924C7E" w:rsidRDefault="00924C7E" w:rsidP="00924C7E">
      <w:pPr>
        <w:bidi/>
        <w:rPr>
          <w:rFonts w:cs="David" w:hint="cs"/>
          <w:rtl/>
        </w:rPr>
      </w:pPr>
    </w:p>
    <w:p w14:paraId="4F6CEE0C" w14:textId="77777777" w:rsidR="00924C7E" w:rsidRPr="00924C7E" w:rsidRDefault="00924C7E" w:rsidP="00924C7E">
      <w:pPr>
        <w:bidi/>
        <w:rPr>
          <w:rFonts w:cs="David" w:hint="cs"/>
          <w:rtl/>
        </w:rPr>
      </w:pPr>
      <w:r w:rsidRPr="00924C7E">
        <w:rPr>
          <w:rFonts w:cs="David" w:hint="cs"/>
          <w:u w:val="single"/>
          <w:rtl/>
        </w:rPr>
        <w:t>מרדכי קרמניצר:</w:t>
      </w:r>
    </w:p>
    <w:p w14:paraId="20F530F5" w14:textId="77777777" w:rsidR="00924C7E" w:rsidRPr="00924C7E" w:rsidRDefault="00924C7E" w:rsidP="00924C7E">
      <w:pPr>
        <w:bidi/>
        <w:rPr>
          <w:rFonts w:cs="David" w:hint="cs"/>
          <w:rtl/>
        </w:rPr>
      </w:pPr>
    </w:p>
    <w:p w14:paraId="7963DE5F" w14:textId="77777777" w:rsidR="00924C7E" w:rsidRPr="00924C7E" w:rsidRDefault="00924C7E" w:rsidP="00924C7E">
      <w:pPr>
        <w:bidi/>
        <w:rPr>
          <w:rFonts w:cs="David" w:hint="cs"/>
          <w:rtl/>
        </w:rPr>
      </w:pPr>
      <w:r w:rsidRPr="00924C7E">
        <w:rPr>
          <w:rFonts w:cs="David" w:hint="cs"/>
          <w:rtl/>
        </w:rPr>
        <w:tab/>
        <w:t>הקשר הוא, שכאשר אתה מנסה לבדוק ולהעריך האם הכנסה של מוסד משפטי מסוים, איך תשפיע בתרבות פוליטית מסוימת, האם נראה בישראל משאל עם אחת ל-20 או 30 שנה, שזה המודל המערב אירופי, ואז אפשר להגיד: תסתכלו, כך זה בבריטניה, כך זה בצרפת, ולכן תהיו רגועים, אני אומר שאת ההרגעה הזאת צריך לקחת בזהירות. לשם זה אני מביא את המשל הזה, שאני מסכים שהוא מתחום אחר, אבל הוא מלמד משהו על העניין הזה.</w:t>
      </w:r>
    </w:p>
    <w:p w14:paraId="0756EBA2" w14:textId="77777777" w:rsidR="00924C7E" w:rsidRPr="00924C7E" w:rsidRDefault="00924C7E" w:rsidP="00924C7E">
      <w:pPr>
        <w:bidi/>
        <w:rPr>
          <w:rFonts w:cs="David" w:hint="cs"/>
          <w:rtl/>
        </w:rPr>
      </w:pPr>
    </w:p>
    <w:p w14:paraId="2C9A68EA" w14:textId="77777777" w:rsidR="00924C7E" w:rsidRPr="00924C7E" w:rsidRDefault="00924C7E" w:rsidP="00924C7E">
      <w:pPr>
        <w:bidi/>
        <w:rPr>
          <w:rFonts w:cs="David" w:hint="cs"/>
          <w:rtl/>
        </w:rPr>
      </w:pPr>
      <w:r w:rsidRPr="00924C7E">
        <w:rPr>
          <w:rFonts w:cs="David" w:hint="cs"/>
          <w:u w:val="single"/>
          <w:rtl/>
        </w:rPr>
        <w:t>היו"ר דוד טל:</w:t>
      </w:r>
    </w:p>
    <w:p w14:paraId="3AB7A24A" w14:textId="77777777" w:rsidR="00924C7E" w:rsidRPr="00924C7E" w:rsidRDefault="00924C7E" w:rsidP="00924C7E">
      <w:pPr>
        <w:bidi/>
        <w:rPr>
          <w:rFonts w:cs="David" w:hint="cs"/>
          <w:rtl/>
        </w:rPr>
      </w:pPr>
    </w:p>
    <w:p w14:paraId="31D9BD16" w14:textId="77777777" w:rsidR="00924C7E" w:rsidRPr="00924C7E" w:rsidRDefault="00924C7E" w:rsidP="00924C7E">
      <w:pPr>
        <w:bidi/>
        <w:rPr>
          <w:rFonts w:cs="David" w:hint="cs"/>
          <w:rtl/>
        </w:rPr>
      </w:pPr>
      <w:r w:rsidRPr="00924C7E">
        <w:rPr>
          <w:rFonts w:cs="David" w:hint="cs"/>
          <w:rtl/>
        </w:rPr>
        <w:tab/>
        <w:t>דיברת על כך שרוב המשאלים לא מאושרים ופרופסור שמיר, אם שמעתי טוב, אמרה שרוב המשאלים כן מאושרים.</w:t>
      </w:r>
    </w:p>
    <w:p w14:paraId="0937C46B" w14:textId="77777777" w:rsidR="00924C7E" w:rsidRPr="00924C7E" w:rsidRDefault="00924C7E" w:rsidP="00924C7E">
      <w:pPr>
        <w:bidi/>
        <w:rPr>
          <w:rFonts w:cs="David" w:hint="cs"/>
          <w:rtl/>
        </w:rPr>
      </w:pPr>
    </w:p>
    <w:p w14:paraId="3B770507" w14:textId="77777777" w:rsidR="00924C7E" w:rsidRPr="00924C7E" w:rsidRDefault="00924C7E" w:rsidP="00924C7E">
      <w:pPr>
        <w:bidi/>
        <w:rPr>
          <w:rFonts w:cs="David" w:hint="cs"/>
          <w:rtl/>
        </w:rPr>
      </w:pPr>
      <w:r w:rsidRPr="00924C7E">
        <w:rPr>
          <w:rFonts w:cs="David" w:hint="cs"/>
          <w:u w:val="single"/>
          <w:rtl/>
        </w:rPr>
        <w:t>מרדכי קרמניצר:</w:t>
      </w:r>
    </w:p>
    <w:p w14:paraId="6008B44F" w14:textId="77777777" w:rsidR="00924C7E" w:rsidRPr="00924C7E" w:rsidRDefault="00924C7E" w:rsidP="00924C7E">
      <w:pPr>
        <w:bidi/>
        <w:rPr>
          <w:rFonts w:cs="David" w:hint="cs"/>
          <w:rtl/>
        </w:rPr>
      </w:pPr>
    </w:p>
    <w:p w14:paraId="48FA2193" w14:textId="77777777" w:rsidR="00924C7E" w:rsidRPr="00924C7E" w:rsidRDefault="00924C7E" w:rsidP="00924C7E">
      <w:pPr>
        <w:bidi/>
        <w:rPr>
          <w:rFonts w:cs="David" w:hint="cs"/>
          <w:rtl/>
        </w:rPr>
      </w:pPr>
      <w:r w:rsidRPr="00924C7E">
        <w:rPr>
          <w:rFonts w:cs="David" w:hint="cs"/>
          <w:rtl/>
        </w:rPr>
        <w:tab/>
        <w:t>לא אמרתי שהם לא מאושרים. פרופסור שמיר אמרה, אם הבנתי אותה נכון, שברוב המקרים שהולכים למשאל עם, העם מאשר את ההחלטות הפוליטיות. אני לא התייחסתי בינתיים לנקודה הזאת, ואני רוצה להגיד לגביה משהו. יש איזו הנחה סמויה, יכול להיות שהיא תתבדה גם בעולם, אבל לדעתי, זאת היתה ההנחה הסמויה גם במערב אירופה כשהלכו למשאלי עם, וההנחה הסמויה היתה שאתה לא הולך לעם מתוך מחשבה שזה מצב מאוזן, אלא אתה הולך לעם משום שאתה מניח שהעם ילך בעקבות הפוליטיקה, ואז זה מאוד יפה.</w:t>
      </w:r>
    </w:p>
    <w:p w14:paraId="3EE6ED4D" w14:textId="77777777" w:rsidR="00924C7E" w:rsidRPr="00924C7E" w:rsidRDefault="00924C7E" w:rsidP="00924C7E">
      <w:pPr>
        <w:bidi/>
        <w:rPr>
          <w:rFonts w:cs="David" w:hint="cs"/>
          <w:rtl/>
        </w:rPr>
      </w:pPr>
    </w:p>
    <w:p w14:paraId="3C2A8834" w14:textId="77777777" w:rsidR="00924C7E" w:rsidRPr="00924C7E" w:rsidRDefault="00924C7E" w:rsidP="00924C7E">
      <w:pPr>
        <w:bidi/>
        <w:rPr>
          <w:rFonts w:cs="David" w:hint="cs"/>
          <w:rtl/>
        </w:rPr>
      </w:pPr>
      <w:r w:rsidRPr="00924C7E">
        <w:rPr>
          <w:rFonts w:cs="David" w:hint="cs"/>
          <w:u w:val="single"/>
          <w:rtl/>
        </w:rPr>
        <w:t>היו"ר דוד טל:</w:t>
      </w:r>
    </w:p>
    <w:p w14:paraId="46B7F594" w14:textId="77777777" w:rsidR="00924C7E" w:rsidRPr="00924C7E" w:rsidRDefault="00924C7E" w:rsidP="00924C7E">
      <w:pPr>
        <w:bidi/>
        <w:rPr>
          <w:rFonts w:cs="David" w:hint="cs"/>
          <w:rtl/>
        </w:rPr>
      </w:pPr>
    </w:p>
    <w:p w14:paraId="1A54FB92" w14:textId="77777777" w:rsidR="00924C7E" w:rsidRPr="00924C7E" w:rsidRDefault="00924C7E" w:rsidP="00924C7E">
      <w:pPr>
        <w:bidi/>
        <w:rPr>
          <w:rFonts w:cs="David" w:hint="cs"/>
          <w:rtl/>
        </w:rPr>
      </w:pPr>
      <w:r w:rsidRPr="00924C7E">
        <w:rPr>
          <w:rFonts w:cs="David" w:hint="cs"/>
          <w:rtl/>
        </w:rPr>
        <w:tab/>
        <w:t xml:space="preserve"> אז הוא ייתן אישור וגושפנקה להחלטה שלך?</w:t>
      </w:r>
    </w:p>
    <w:p w14:paraId="4943CA7C" w14:textId="77777777" w:rsidR="00924C7E" w:rsidRPr="00924C7E" w:rsidRDefault="00924C7E" w:rsidP="00924C7E">
      <w:pPr>
        <w:bidi/>
        <w:rPr>
          <w:rFonts w:cs="David" w:hint="cs"/>
          <w:rtl/>
        </w:rPr>
      </w:pPr>
    </w:p>
    <w:p w14:paraId="48BBC499" w14:textId="77777777" w:rsidR="00924C7E" w:rsidRPr="00924C7E" w:rsidRDefault="00924C7E" w:rsidP="00924C7E">
      <w:pPr>
        <w:bidi/>
        <w:rPr>
          <w:rFonts w:cs="David" w:hint="cs"/>
          <w:rtl/>
        </w:rPr>
      </w:pPr>
      <w:r w:rsidRPr="00924C7E">
        <w:rPr>
          <w:rFonts w:cs="David" w:hint="cs"/>
          <w:u w:val="single"/>
          <w:rtl/>
        </w:rPr>
        <w:t>מרדכי קרמניצר:</w:t>
      </w:r>
    </w:p>
    <w:p w14:paraId="6671FB58" w14:textId="77777777" w:rsidR="00924C7E" w:rsidRPr="00924C7E" w:rsidRDefault="00924C7E" w:rsidP="00924C7E">
      <w:pPr>
        <w:bidi/>
        <w:rPr>
          <w:rFonts w:cs="David" w:hint="cs"/>
          <w:rtl/>
        </w:rPr>
      </w:pPr>
    </w:p>
    <w:p w14:paraId="3DC45009" w14:textId="77777777" w:rsidR="00924C7E" w:rsidRPr="00924C7E" w:rsidRDefault="00924C7E" w:rsidP="00924C7E">
      <w:pPr>
        <w:bidi/>
        <w:rPr>
          <w:rFonts w:cs="David" w:hint="cs"/>
          <w:rtl/>
        </w:rPr>
      </w:pPr>
      <w:r w:rsidRPr="00924C7E">
        <w:rPr>
          <w:rFonts w:cs="David" w:hint="cs"/>
          <w:rtl/>
        </w:rPr>
        <w:tab/>
        <w:t xml:space="preserve">בדיוק. אז אתה מקבל לגיטימציה, זה באמת מצוין. </w:t>
      </w:r>
    </w:p>
    <w:p w14:paraId="2F3F46C8" w14:textId="77777777" w:rsidR="00924C7E" w:rsidRPr="00924C7E" w:rsidRDefault="00924C7E" w:rsidP="00924C7E">
      <w:pPr>
        <w:bidi/>
        <w:rPr>
          <w:rFonts w:cs="David" w:hint="cs"/>
          <w:rtl/>
        </w:rPr>
      </w:pPr>
    </w:p>
    <w:p w14:paraId="298B3482" w14:textId="77777777" w:rsidR="00924C7E" w:rsidRPr="00924C7E" w:rsidRDefault="00924C7E" w:rsidP="00924C7E">
      <w:pPr>
        <w:bidi/>
        <w:rPr>
          <w:rFonts w:cs="David" w:hint="cs"/>
          <w:rtl/>
        </w:rPr>
      </w:pPr>
      <w:r w:rsidRPr="00924C7E">
        <w:rPr>
          <w:rFonts w:cs="David" w:hint="cs"/>
          <w:rtl/>
        </w:rPr>
        <w:tab/>
        <w:t>השאלה שצריכה להישאל, האם ההנחות האלה שרירות וקיימות במציאות הישראלית, בגלל שני אלמנטים. האחד, תהליך שחיקת האמון של הציבור במוסדות הפוליטיים, שהוא קיים בכל מקום, בישראל לפי מה שאני רואה יש לו חריפות מיוחדת--</w:t>
      </w:r>
    </w:p>
    <w:p w14:paraId="5C6A2E80" w14:textId="77777777" w:rsidR="00924C7E" w:rsidRPr="00924C7E" w:rsidRDefault="00924C7E" w:rsidP="00924C7E">
      <w:pPr>
        <w:bidi/>
        <w:rPr>
          <w:rFonts w:cs="David" w:hint="cs"/>
          <w:rtl/>
        </w:rPr>
      </w:pPr>
    </w:p>
    <w:p w14:paraId="7086C514" w14:textId="77777777" w:rsidR="00924C7E" w:rsidRDefault="00924C7E" w:rsidP="00924C7E">
      <w:pPr>
        <w:bidi/>
        <w:rPr>
          <w:rFonts w:cs="David" w:hint="cs"/>
          <w:u w:val="single"/>
          <w:rtl/>
        </w:rPr>
      </w:pPr>
    </w:p>
    <w:p w14:paraId="7D4395A2" w14:textId="77777777" w:rsidR="00924C7E" w:rsidRDefault="00924C7E" w:rsidP="00924C7E">
      <w:pPr>
        <w:bidi/>
        <w:rPr>
          <w:rFonts w:cs="David" w:hint="cs"/>
          <w:u w:val="single"/>
          <w:rtl/>
        </w:rPr>
      </w:pPr>
    </w:p>
    <w:p w14:paraId="24D07458" w14:textId="77777777" w:rsidR="00924C7E" w:rsidRDefault="00924C7E" w:rsidP="00924C7E">
      <w:pPr>
        <w:bidi/>
        <w:rPr>
          <w:rFonts w:cs="David" w:hint="cs"/>
          <w:u w:val="single"/>
          <w:rtl/>
        </w:rPr>
      </w:pPr>
    </w:p>
    <w:p w14:paraId="6C0C1D9F" w14:textId="77777777" w:rsidR="00924C7E" w:rsidRDefault="00924C7E" w:rsidP="00924C7E">
      <w:pPr>
        <w:bidi/>
        <w:rPr>
          <w:rFonts w:cs="David" w:hint="cs"/>
          <w:u w:val="single"/>
          <w:rtl/>
        </w:rPr>
      </w:pPr>
    </w:p>
    <w:p w14:paraId="27D94BCF" w14:textId="77777777" w:rsidR="00924C7E" w:rsidRPr="00924C7E" w:rsidRDefault="00924C7E" w:rsidP="00924C7E">
      <w:pPr>
        <w:bidi/>
        <w:rPr>
          <w:rFonts w:cs="David" w:hint="cs"/>
          <w:rtl/>
        </w:rPr>
      </w:pPr>
      <w:r w:rsidRPr="00924C7E">
        <w:rPr>
          <w:rFonts w:cs="David" w:hint="cs"/>
          <w:u w:val="single"/>
          <w:rtl/>
        </w:rPr>
        <w:t>מיכל שמיר:</w:t>
      </w:r>
    </w:p>
    <w:p w14:paraId="563DFF2B" w14:textId="77777777" w:rsidR="00924C7E" w:rsidRPr="00924C7E" w:rsidRDefault="00924C7E" w:rsidP="00924C7E">
      <w:pPr>
        <w:bidi/>
        <w:rPr>
          <w:rFonts w:cs="David" w:hint="cs"/>
          <w:rtl/>
        </w:rPr>
      </w:pPr>
    </w:p>
    <w:p w14:paraId="2372EC97" w14:textId="77777777" w:rsidR="00924C7E" w:rsidRPr="00924C7E" w:rsidRDefault="00924C7E" w:rsidP="00924C7E">
      <w:pPr>
        <w:bidi/>
        <w:rPr>
          <w:rFonts w:cs="David" w:hint="cs"/>
          <w:rtl/>
        </w:rPr>
      </w:pPr>
      <w:r w:rsidRPr="00924C7E">
        <w:rPr>
          <w:rFonts w:cs="David" w:hint="cs"/>
          <w:rtl/>
        </w:rPr>
        <w:tab/>
        <w:t>הוא התחיל מאוחר יותר, והיה יותר דרמטי.</w:t>
      </w:r>
    </w:p>
    <w:p w14:paraId="0AEB19C7" w14:textId="77777777" w:rsidR="00924C7E" w:rsidRPr="00924C7E" w:rsidRDefault="00924C7E" w:rsidP="00924C7E">
      <w:pPr>
        <w:bidi/>
        <w:rPr>
          <w:rFonts w:cs="David" w:hint="cs"/>
          <w:rtl/>
        </w:rPr>
      </w:pPr>
    </w:p>
    <w:p w14:paraId="78488E41" w14:textId="77777777" w:rsidR="00924C7E" w:rsidRPr="00924C7E" w:rsidRDefault="00924C7E" w:rsidP="00924C7E">
      <w:pPr>
        <w:bidi/>
        <w:rPr>
          <w:rFonts w:cs="David" w:hint="cs"/>
          <w:rtl/>
        </w:rPr>
      </w:pPr>
      <w:r w:rsidRPr="00924C7E">
        <w:rPr>
          <w:rFonts w:cs="David" w:hint="cs"/>
          <w:u w:val="single"/>
          <w:rtl/>
        </w:rPr>
        <w:t>מרדכי קרמניצר:</w:t>
      </w:r>
    </w:p>
    <w:p w14:paraId="12863ED7" w14:textId="77777777" w:rsidR="00924C7E" w:rsidRPr="00924C7E" w:rsidRDefault="00924C7E" w:rsidP="00924C7E">
      <w:pPr>
        <w:bidi/>
        <w:rPr>
          <w:rFonts w:cs="David" w:hint="cs"/>
          <w:rtl/>
        </w:rPr>
      </w:pPr>
    </w:p>
    <w:p w14:paraId="43256EE2" w14:textId="77777777" w:rsidR="00924C7E" w:rsidRPr="00924C7E" w:rsidRDefault="00924C7E" w:rsidP="00924C7E">
      <w:pPr>
        <w:bidi/>
        <w:rPr>
          <w:rFonts w:cs="David" w:hint="cs"/>
          <w:rtl/>
        </w:rPr>
      </w:pPr>
      <w:r w:rsidRPr="00924C7E">
        <w:rPr>
          <w:rFonts w:cs="David" w:hint="cs"/>
          <w:rtl/>
        </w:rPr>
        <w:tab/>
        <w:t>--השני, השאלות שנשאלות כאן הן שאלות שאני לא חושב שהציבור ברובו הגדול חושב שלפוליטיקאים שלו יש איזה יתרון יחסי עליו- - -</w:t>
      </w:r>
    </w:p>
    <w:p w14:paraId="0E1BB776" w14:textId="77777777" w:rsidR="00924C7E" w:rsidRPr="00924C7E" w:rsidRDefault="00924C7E" w:rsidP="00924C7E">
      <w:pPr>
        <w:bidi/>
        <w:rPr>
          <w:rFonts w:cs="David" w:hint="cs"/>
          <w:rtl/>
        </w:rPr>
      </w:pPr>
    </w:p>
    <w:p w14:paraId="5859D7CC" w14:textId="77777777" w:rsidR="00924C7E" w:rsidRPr="00924C7E" w:rsidRDefault="00924C7E" w:rsidP="00924C7E">
      <w:pPr>
        <w:bidi/>
        <w:rPr>
          <w:rFonts w:cs="David" w:hint="cs"/>
          <w:rtl/>
        </w:rPr>
      </w:pPr>
      <w:r w:rsidRPr="00924C7E">
        <w:rPr>
          <w:rFonts w:cs="David" w:hint="cs"/>
          <w:u w:val="single"/>
          <w:rtl/>
        </w:rPr>
        <w:t>היו"ר דוד טל:</w:t>
      </w:r>
    </w:p>
    <w:p w14:paraId="09B89437" w14:textId="77777777" w:rsidR="00924C7E" w:rsidRPr="00924C7E" w:rsidRDefault="00924C7E" w:rsidP="00924C7E">
      <w:pPr>
        <w:bidi/>
        <w:rPr>
          <w:rFonts w:cs="David" w:hint="cs"/>
          <w:rtl/>
        </w:rPr>
      </w:pPr>
    </w:p>
    <w:p w14:paraId="091AB310" w14:textId="77777777" w:rsidR="00924C7E" w:rsidRPr="00924C7E" w:rsidRDefault="00924C7E" w:rsidP="00924C7E">
      <w:pPr>
        <w:bidi/>
        <w:rPr>
          <w:rFonts w:cs="David" w:hint="cs"/>
          <w:rtl/>
        </w:rPr>
      </w:pPr>
      <w:r w:rsidRPr="00924C7E">
        <w:rPr>
          <w:rFonts w:cs="David" w:hint="cs"/>
          <w:rtl/>
        </w:rPr>
        <w:tab/>
        <w:t>לפעמים החורבה לא נמצאת בכנסת, אלא בית הכנסת.</w:t>
      </w:r>
    </w:p>
    <w:p w14:paraId="60541F50" w14:textId="77777777" w:rsidR="00924C7E" w:rsidRPr="00924C7E" w:rsidRDefault="00924C7E" w:rsidP="00924C7E">
      <w:pPr>
        <w:bidi/>
        <w:rPr>
          <w:rFonts w:cs="David" w:hint="cs"/>
          <w:rtl/>
        </w:rPr>
      </w:pPr>
    </w:p>
    <w:p w14:paraId="16422A3D" w14:textId="77777777" w:rsidR="00924C7E" w:rsidRPr="00924C7E" w:rsidRDefault="00924C7E" w:rsidP="00924C7E">
      <w:pPr>
        <w:bidi/>
        <w:rPr>
          <w:rFonts w:cs="David" w:hint="cs"/>
          <w:rtl/>
        </w:rPr>
      </w:pPr>
      <w:r w:rsidRPr="00924C7E">
        <w:rPr>
          <w:rFonts w:cs="David" w:hint="cs"/>
          <w:u w:val="single"/>
          <w:rtl/>
        </w:rPr>
        <w:t>מרדכי קרמניצר:</w:t>
      </w:r>
    </w:p>
    <w:p w14:paraId="035B2867" w14:textId="77777777" w:rsidR="00924C7E" w:rsidRPr="00924C7E" w:rsidRDefault="00924C7E" w:rsidP="00924C7E">
      <w:pPr>
        <w:bidi/>
        <w:rPr>
          <w:rFonts w:cs="David" w:hint="cs"/>
          <w:rtl/>
        </w:rPr>
      </w:pPr>
    </w:p>
    <w:p w14:paraId="5B299A68" w14:textId="77777777" w:rsidR="00924C7E" w:rsidRPr="00924C7E" w:rsidRDefault="00924C7E" w:rsidP="00924C7E">
      <w:pPr>
        <w:bidi/>
        <w:rPr>
          <w:rFonts w:cs="David" w:hint="cs"/>
          <w:rtl/>
        </w:rPr>
      </w:pPr>
      <w:r w:rsidRPr="00924C7E">
        <w:rPr>
          <w:rFonts w:cs="David" w:hint="cs"/>
          <w:rtl/>
        </w:rPr>
        <w:tab/>
        <w:t>בשאלות הספציפיות, בייחוד אלה שמדובר עליהן, אני חושב שחלקים רבים בציבור חושבים שהם יודעים לא פחות טוב מחברי הכנסת, ואולי יותר טוב מחברי הכנסת, משום שחברי הכנסת שוקלים שיקולים אחרים וכן הלאה. לכן החשש שבישראל נקבל עימות בין הגורם הנבחר לבין הציבור הוא חשש מציאותי, הוא קיים, ואז צריך לשאול את השאלה מה זה יעשה לדמוקרטיה הישראלית, מה זה יעשה למידת האמון ההולכת ונשחקת כלפי המוסדות בישראל. זאת הסיבה העיקרית שביקשתי לבוא לדיון הזה, כי אני חושש שמשאלי עם במציאות הפוליטית הישראלית עלולים להיות מרשם לפגיעה קשה בדמוקרטיה הישראלית.</w:t>
      </w:r>
    </w:p>
    <w:p w14:paraId="66158150" w14:textId="77777777" w:rsidR="00924C7E" w:rsidRPr="00924C7E" w:rsidRDefault="00924C7E" w:rsidP="00924C7E">
      <w:pPr>
        <w:bidi/>
        <w:rPr>
          <w:rFonts w:cs="David" w:hint="cs"/>
          <w:rtl/>
        </w:rPr>
      </w:pPr>
    </w:p>
    <w:p w14:paraId="620ECBBA" w14:textId="77777777" w:rsidR="00924C7E" w:rsidRPr="00924C7E" w:rsidRDefault="00924C7E" w:rsidP="00924C7E">
      <w:pPr>
        <w:bidi/>
        <w:rPr>
          <w:rFonts w:cs="David" w:hint="cs"/>
          <w:rtl/>
        </w:rPr>
      </w:pPr>
      <w:r w:rsidRPr="00924C7E">
        <w:rPr>
          <w:rFonts w:cs="David" w:hint="cs"/>
          <w:u w:val="single"/>
          <w:rtl/>
        </w:rPr>
        <w:t>היו"ר דוד טל:</w:t>
      </w:r>
    </w:p>
    <w:p w14:paraId="6CAA8D76" w14:textId="77777777" w:rsidR="00924C7E" w:rsidRPr="00924C7E" w:rsidRDefault="00924C7E" w:rsidP="00924C7E">
      <w:pPr>
        <w:bidi/>
        <w:rPr>
          <w:rFonts w:cs="David" w:hint="cs"/>
          <w:rtl/>
        </w:rPr>
      </w:pPr>
    </w:p>
    <w:p w14:paraId="6601E179" w14:textId="77777777" w:rsidR="00924C7E" w:rsidRPr="00924C7E" w:rsidRDefault="00924C7E" w:rsidP="00924C7E">
      <w:pPr>
        <w:bidi/>
        <w:rPr>
          <w:rFonts w:cs="David" w:hint="cs"/>
          <w:rtl/>
        </w:rPr>
      </w:pPr>
      <w:r w:rsidRPr="00924C7E">
        <w:rPr>
          <w:rFonts w:cs="David" w:hint="cs"/>
          <w:rtl/>
        </w:rPr>
        <w:tab/>
        <w:t>יותר ממה שהיא פגועה היום?</w:t>
      </w:r>
    </w:p>
    <w:p w14:paraId="7133D7AA" w14:textId="77777777" w:rsidR="00924C7E" w:rsidRPr="00924C7E" w:rsidRDefault="00924C7E" w:rsidP="00924C7E">
      <w:pPr>
        <w:bidi/>
        <w:rPr>
          <w:rFonts w:cs="David" w:hint="cs"/>
          <w:rtl/>
        </w:rPr>
      </w:pPr>
    </w:p>
    <w:p w14:paraId="6CE5867F" w14:textId="77777777" w:rsidR="00924C7E" w:rsidRPr="00924C7E" w:rsidRDefault="00924C7E" w:rsidP="00924C7E">
      <w:pPr>
        <w:bidi/>
        <w:rPr>
          <w:rFonts w:cs="David" w:hint="cs"/>
          <w:rtl/>
        </w:rPr>
      </w:pPr>
      <w:r w:rsidRPr="00924C7E">
        <w:rPr>
          <w:rFonts w:cs="David" w:hint="cs"/>
          <w:u w:val="single"/>
          <w:rtl/>
        </w:rPr>
        <w:t>מרדכי קרמניצר:</w:t>
      </w:r>
    </w:p>
    <w:p w14:paraId="3C65AC26" w14:textId="77777777" w:rsidR="00924C7E" w:rsidRPr="00924C7E" w:rsidRDefault="00924C7E" w:rsidP="00924C7E">
      <w:pPr>
        <w:bidi/>
        <w:rPr>
          <w:rFonts w:cs="David" w:hint="cs"/>
          <w:rtl/>
        </w:rPr>
      </w:pPr>
    </w:p>
    <w:p w14:paraId="238A0AF1" w14:textId="77777777" w:rsidR="00924C7E" w:rsidRPr="00924C7E" w:rsidRDefault="00924C7E" w:rsidP="00924C7E">
      <w:pPr>
        <w:bidi/>
        <w:rPr>
          <w:rFonts w:cs="David" w:hint="cs"/>
          <w:rtl/>
        </w:rPr>
      </w:pPr>
      <w:r w:rsidRPr="00924C7E">
        <w:rPr>
          <w:rFonts w:cs="David" w:hint="cs"/>
          <w:rtl/>
        </w:rPr>
        <w:tab/>
        <w:t>יותר ממה שהיא פגועה היום.</w:t>
      </w:r>
    </w:p>
    <w:p w14:paraId="01D290ED" w14:textId="77777777" w:rsidR="00924C7E" w:rsidRPr="00924C7E" w:rsidRDefault="00924C7E" w:rsidP="00924C7E">
      <w:pPr>
        <w:bidi/>
        <w:rPr>
          <w:rFonts w:cs="David" w:hint="cs"/>
          <w:rtl/>
        </w:rPr>
      </w:pPr>
    </w:p>
    <w:p w14:paraId="060E919E" w14:textId="77777777" w:rsidR="00924C7E" w:rsidRPr="00924C7E" w:rsidRDefault="00924C7E" w:rsidP="00924C7E">
      <w:pPr>
        <w:bidi/>
        <w:rPr>
          <w:rFonts w:cs="David" w:hint="cs"/>
          <w:rtl/>
        </w:rPr>
      </w:pPr>
      <w:r w:rsidRPr="00924C7E">
        <w:rPr>
          <w:rFonts w:cs="David" w:hint="cs"/>
          <w:u w:val="single"/>
          <w:rtl/>
        </w:rPr>
        <w:t>אברהם מיכאלי:</w:t>
      </w:r>
    </w:p>
    <w:p w14:paraId="77F512BE" w14:textId="77777777" w:rsidR="00924C7E" w:rsidRPr="00924C7E" w:rsidRDefault="00924C7E" w:rsidP="00924C7E">
      <w:pPr>
        <w:bidi/>
        <w:rPr>
          <w:rFonts w:cs="David" w:hint="cs"/>
          <w:rtl/>
        </w:rPr>
      </w:pPr>
    </w:p>
    <w:p w14:paraId="0FDD0AA3" w14:textId="77777777" w:rsidR="00924C7E" w:rsidRPr="00924C7E" w:rsidRDefault="00924C7E" w:rsidP="00924C7E">
      <w:pPr>
        <w:bidi/>
        <w:rPr>
          <w:rFonts w:cs="David" w:hint="cs"/>
          <w:rtl/>
        </w:rPr>
      </w:pPr>
      <w:r w:rsidRPr="00924C7E">
        <w:rPr>
          <w:rFonts w:cs="David" w:hint="cs"/>
          <w:rtl/>
        </w:rPr>
        <w:tab/>
        <w:t xml:space="preserve"> העם יראה במשאל עם תחליף לכנסת. נקודה.</w:t>
      </w:r>
    </w:p>
    <w:p w14:paraId="2DEDD114" w14:textId="77777777" w:rsidR="00924C7E" w:rsidRPr="00924C7E" w:rsidRDefault="00924C7E" w:rsidP="00924C7E">
      <w:pPr>
        <w:bidi/>
        <w:rPr>
          <w:rFonts w:cs="David" w:hint="cs"/>
          <w:rtl/>
        </w:rPr>
      </w:pPr>
    </w:p>
    <w:p w14:paraId="177AB925" w14:textId="77777777" w:rsidR="00924C7E" w:rsidRPr="00924C7E" w:rsidRDefault="00924C7E" w:rsidP="00924C7E">
      <w:pPr>
        <w:bidi/>
        <w:rPr>
          <w:rFonts w:cs="David" w:hint="cs"/>
          <w:rtl/>
        </w:rPr>
      </w:pPr>
      <w:r w:rsidRPr="00924C7E">
        <w:rPr>
          <w:rFonts w:cs="David" w:hint="cs"/>
          <w:u w:val="single"/>
          <w:rtl/>
        </w:rPr>
        <w:t>מרדכי קרמניצר:</w:t>
      </w:r>
    </w:p>
    <w:p w14:paraId="5A1D81DA" w14:textId="77777777" w:rsidR="00924C7E" w:rsidRPr="00924C7E" w:rsidRDefault="00924C7E" w:rsidP="00924C7E">
      <w:pPr>
        <w:bidi/>
        <w:rPr>
          <w:rFonts w:cs="David" w:hint="cs"/>
          <w:rtl/>
        </w:rPr>
      </w:pPr>
    </w:p>
    <w:p w14:paraId="390B77FD" w14:textId="77777777" w:rsidR="00924C7E" w:rsidRPr="00924C7E" w:rsidRDefault="00924C7E" w:rsidP="00924C7E">
      <w:pPr>
        <w:bidi/>
        <w:rPr>
          <w:rFonts w:cs="David" w:hint="cs"/>
          <w:rtl/>
        </w:rPr>
      </w:pPr>
      <w:r w:rsidRPr="00924C7E">
        <w:rPr>
          <w:rFonts w:cs="David" w:hint="cs"/>
          <w:rtl/>
        </w:rPr>
        <w:tab/>
        <w:t>אני חושב שהתביעות למשאל עם עשויות להיות תביעות תכופות. יש אצלנו על סדר-היום הרבה מאוד שאלות ערכיות, מוסריות, אידיאולוגיות רציניות יותר מאשר ברוב המשטרים האחרים, שהיה להם גם יתרון של התגבשות באופן משטרי, אנחנו לא נמצאים באותו מצב.</w:t>
      </w:r>
    </w:p>
    <w:p w14:paraId="0806FF0D" w14:textId="77777777" w:rsidR="00924C7E" w:rsidRPr="00924C7E" w:rsidRDefault="00924C7E" w:rsidP="00924C7E">
      <w:pPr>
        <w:bidi/>
        <w:rPr>
          <w:rFonts w:cs="David" w:hint="cs"/>
          <w:rtl/>
        </w:rPr>
      </w:pPr>
    </w:p>
    <w:p w14:paraId="0F735CE8" w14:textId="77777777" w:rsidR="00924C7E" w:rsidRPr="00924C7E" w:rsidRDefault="00924C7E" w:rsidP="00924C7E">
      <w:pPr>
        <w:bidi/>
        <w:rPr>
          <w:rFonts w:cs="David" w:hint="cs"/>
          <w:rtl/>
        </w:rPr>
      </w:pPr>
      <w:r w:rsidRPr="00924C7E">
        <w:rPr>
          <w:rFonts w:cs="David" w:hint="cs"/>
          <w:u w:val="single"/>
          <w:rtl/>
        </w:rPr>
        <w:t>היו"ר דוד טל:</w:t>
      </w:r>
    </w:p>
    <w:p w14:paraId="57BFF92F" w14:textId="77777777" w:rsidR="00924C7E" w:rsidRPr="00924C7E" w:rsidRDefault="00924C7E" w:rsidP="00924C7E">
      <w:pPr>
        <w:bidi/>
        <w:rPr>
          <w:rFonts w:cs="David" w:hint="cs"/>
          <w:rtl/>
        </w:rPr>
      </w:pPr>
    </w:p>
    <w:p w14:paraId="7AC77628" w14:textId="77777777" w:rsidR="00924C7E" w:rsidRPr="00924C7E" w:rsidRDefault="00924C7E" w:rsidP="00924C7E">
      <w:pPr>
        <w:bidi/>
        <w:rPr>
          <w:rFonts w:cs="David" w:hint="cs"/>
          <w:rtl/>
        </w:rPr>
      </w:pPr>
      <w:r w:rsidRPr="00924C7E">
        <w:rPr>
          <w:rFonts w:cs="David" w:hint="cs"/>
          <w:rtl/>
        </w:rPr>
        <w:tab/>
        <w:t>אפשר לאזן את זה כדי למנוע מה שאדוני אומר. אני אקבע בחוק שבהצבעה רק של 80 חברי הכנסת אפשר לקיים משאל עם.</w:t>
      </w:r>
    </w:p>
    <w:p w14:paraId="510CE6EC" w14:textId="77777777" w:rsidR="00924C7E" w:rsidRPr="00924C7E" w:rsidRDefault="00924C7E" w:rsidP="00924C7E">
      <w:pPr>
        <w:bidi/>
        <w:rPr>
          <w:rFonts w:cs="David" w:hint="cs"/>
          <w:rtl/>
        </w:rPr>
      </w:pPr>
    </w:p>
    <w:p w14:paraId="7703D874" w14:textId="77777777" w:rsidR="00924C7E" w:rsidRPr="00924C7E" w:rsidRDefault="00924C7E" w:rsidP="00924C7E">
      <w:pPr>
        <w:bidi/>
        <w:rPr>
          <w:rFonts w:cs="David" w:hint="cs"/>
          <w:rtl/>
        </w:rPr>
      </w:pPr>
      <w:r w:rsidRPr="00924C7E">
        <w:rPr>
          <w:rFonts w:cs="David" w:hint="cs"/>
          <w:u w:val="single"/>
          <w:rtl/>
        </w:rPr>
        <w:t>יצחק לוי:</w:t>
      </w:r>
    </w:p>
    <w:p w14:paraId="6993C97B" w14:textId="77777777" w:rsidR="00924C7E" w:rsidRPr="00924C7E" w:rsidRDefault="00924C7E" w:rsidP="00924C7E">
      <w:pPr>
        <w:bidi/>
        <w:rPr>
          <w:rFonts w:cs="David" w:hint="cs"/>
          <w:rtl/>
        </w:rPr>
      </w:pPr>
    </w:p>
    <w:p w14:paraId="65A570E3" w14:textId="77777777" w:rsidR="00924C7E" w:rsidRPr="00924C7E" w:rsidRDefault="00924C7E" w:rsidP="00924C7E">
      <w:pPr>
        <w:bidi/>
        <w:rPr>
          <w:rFonts w:cs="David" w:hint="cs"/>
          <w:rtl/>
        </w:rPr>
      </w:pPr>
      <w:r w:rsidRPr="00924C7E">
        <w:rPr>
          <w:rFonts w:cs="David" w:hint="cs"/>
          <w:rtl/>
        </w:rPr>
        <w:tab/>
        <w:t xml:space="preserve"> אפשר לקבוע בחוק, ובלבד שהתוצאות הן כמו התוצאות של הכנסת...</w:t>
      </w:r>
    </w:p>
    <w:p w14:paraId="16E8A250" w14:textId="77777777" w:rsidR="00924C7E" w:rsidRDefault="00924C7E" w:rsidP="00924C7E">
      <w:pPr>
        <w:bidi/>
        <w:rPr>
          <w:rFonts w:cs="David" w:hint="cs"/>
          <w:u w:val="single"/>
          <w:rtl/>
        </w:rPr>
      </w:pPr>
      <w:r w:rsidRPr="00924C7E">
        <w:rPr>
          <w:rFonts w:cs="David"/>
          <w:u w:val="single"/>
          <w:rtl/>
        </w:rPr>
        <w:br w:type="page"/>
      </w:r>
    </w:p>
    <w:p w14:paraId="75A7957A" w14:textId="77777777" w:rsidR="00924C7E" w:rsidRDefault="00924C7E" w:rsidP="00924C7E">
      <w:pPr>
        <w:bidi/>
        <w:rPr>
          <w:rFonts w:cs="David" w:hint="cs"/>
          <w:u w:val="single"/>
          <w:rtl/>
        </w:rPr>
      </w:pPr>
    </w:p>
    <w:p w14:paraId="391E4EEC" w14:textId="77777777" w:rsidR="00924C7E" w:rsidRDefault="00924C7E" w:rsidP="00924C7E">
      <w:pPr>
        <w:bidi/>
        <w:rPr>
          <w:rFonts w:cs="David" w:hint="cs"/>
          <w:u w:val="single"/>
          <w:rtl/>
        </w:rPr>
      </w:pPr>
    </w:p>
    <w:p w14:paraId="5AC69943" w14:textId="77777777" w:rsidR="00924C7E" w:rsidRPr="00924C7E" w:rsidRDefault="00924C7E" w:rsidP="00924C7E">
      <w:pPr>
        <w:bidi/>
        <w:rPr>
          <w:rFonts w:cs="David" w:hint="cs"/>
          <w:rtl/>
        </w:rPr>
      </w:pPr>
      <w:r w:rsidRPr="00924C7E">
        <w:rPr>
          <w:rFonts w:cs="David" w:hint="cs"/>
          <w:u w:val="single"/>
          <w:rtl/>
        </w:rPr>
        <w:t>מרדכי קרמניצר:</w:t>
      </w:r>
    </w:p>
    <w:p w14:paraId="0FF27DE7" w14:textId="77777777" w:rsidR="00924C7E" w:rsidRPr="00924C7E" w:rsidRDefault="00924C7E" w:rsidP="00924C7E">
      <w:pPr>
        <w:bidi/>
        <w:rPr>
          <w:rFonts w:cs="David" w:hint="cs"/>
          <w:rtl/>
        </w:rPr>
      </w:pPr>
    </w:p>
    <w:p w14:paraId="64D4C33C" w14:textId="77777777" w:rsidR="00924C7E" w:rsidRPr="00924C7E" w:rsidRDefault="00924C7E" w:rsidP="00924C7E">
      <w:pPr>
        <w:bidi/>
        <w:rPr>
          <w:rFonts w:cs="David" w:hint="cs"/>
          <w:rtl/>
        </w:rPr>
      </w:pPr>
      <w:r w:rsidRPr="00924C7E">
        <w:rPr>
          <w:rFonts w:cs="David" w:hint="cs"/>
          <w:rtl/>
        </w:rPr>
        <w:tab/>
        <w:t xml:space="preserve">מה שצריך לעשות זה לחזק את המוסדות ולא להחליש אותם. אני חושש שהמהלך הזה פועל בדיוק בניגוד לכיוון של מה שהיה צריך לנסות לעשות. זה עלול להחליש, בהסתברות לא קטנה, את האמון של הציבור במוסדות האלה, שהוא בלאו הכי נמוך. זה לא ייתן תשובה לבעיה של הערעור באמון במוסדות, אלא שזה עלול לחזק את המהלך הזה בתנאים הישראליים. זה נכון שהכנסת יכולה להתגונן, היא יכולה להגיד שהיא לא נותנת, אבל אז יש חשש שבמציאות שבה בלאו הכי חלק לא קטן מהציבור לא רואה את הכנסת כמוסד שבהכרח יש לגיטימיות להחלטות שלו, בייחוד לא כאשר הן מתנגשות עם ציפורי נפש מאוד משמעותיים, אז התשובה של הציבור תהיה </w:t>
      </w:r>
      <w:r w:rsidRPr="00924C7E">
        <w:rPr>
          <w:rFonts w:cs="David"/>
          <w:rtl/>
        </w:rPr>
        <w:t>–</w:t>
      </w:r>
      <w:r w:rsidRPr="00924C7E">
        <w:rPr>
          <w:rFonts w:cs="David" w:hint="cs"/>
          <w:rtl/>
        </w:rPr>
        <w:t xml:space="preserve"> מנעתם מאיתנו משאל עם, אנחנו לא נותנים לגיטימיות להחלטות שלכם, וזה דבר מסוכן ביותר. יתחיל להיות מסחר בשאלת הלגיטימיות, מי בעל הבית המשטרי. לדעתי, עם האוכל יבוא התיאבון, ואי אפשר יהיה להשביע את התיאבון הזה, והמחיר עלול להיות פגיעה חמורה מאוד בכנסת, שהיא על-פי כל שיטה צריכה להישאר המעוז של הדמוקרטיה הישראלית.  אני לא חושב שפרופסור שמיר רוצה משאלי עם תכופים, לא כך הבנתי מדבריה.</w:t>
      </w:r>
    </w:p>
    <w:p w14:paraId="5152B71A" w14:textId="77777777" w:rsidR="00924C7E" w:rsidRPr="00924C7E" w:rsidRDefault="00924C7E" w:rsidP="00924C7E">
      <w:pPr>
        <w:bidi/>
        <w:rPr>
          <w:rFonts w:cs="David" w:hint="cs"/>
          <w:rtl/>
        </w:rPr>
      </w:pPr>
    </w:p>
    <w:p w14:paraId="6D474645" w14:textId="77777777" w:rsidR="00924C7E" w:rsidRPr="00924C7E" w:rsidRDefault="00924C7E" w:rsidP="00924C7E">
      <w:pPr>
        <w:bidi/>
        <w:rPr>
          <w:rFonts w:cs="David" w:hint="cs"/>
          <w:rtl/>
        </w:rPr>
      </w:pPr>
      <w:r w:rsidRPr="00924C7E">
        <w:rPr>
          <w:rFonts w:cs="David" w:hint="cs"/>
          <w:u w:val="single"/>
          <w:rtl/>
        </w:rPr>
        <w:t>אברהם מיכאלי:</w:t>
      </w:r>
    </w:p>
    <w:p w14:paraId="625FBF7F" w14:textId="77777777" w:rsidR="00924C7E" w:rsidRPr="00924C7E" w:rsidRDefault="00924C7E" w:rsidP="00924C7E">
      <w:pPr>
        <w:bidi/>
        <w:rPr>
          <w:rFonts w:cs="David" w:hint="cs"/>
          <w:rtl/>
        </w:rPr>
      </w:pPr>
    </w:p>
    <w:p w14:paraId="0E4263D9" w14:textId="77777777" w:rsidR="00924C7E" w:rsidRPr="00924C7E" w:rsidRDefault="00924C7E" w:rsidP="00924C7E">
      <w:pPr>
        <w:bidi/>
        <w:rPr>
          <w:rFonts w:cs="David" w:hint="cs"/>
          <w:rtl/>
        </w:rPr>
      </w:pPr>
      <w:r w:rsidRPr="00924C7E">
        <w:rPr>
          <w:rFonts w:cs="David" w:hint="cs"/>
          <w:rtl/>
        </w:rPr>
        <w:tab/>
        <w:t xml:space="preserve"> הדחיפות בסוף יקבעו כל מיני אינטרסנטים שהנושאים שחשובים להם הם יקבעו כחשובים.</w:t>
      </w:r>
    </w:p>
    <w:p w14:paraId="23FD4736" w14:textId="77777777" w:rsidR="00924C7E" w:rsidRPr="00924C7E" w:rsidRDefault="00924C7E" w:rsidP="00924C7E">
      <w:pPr>
        <w:bidi/>
        <w:rPr>
          <w:rFonts w:cs="David" w:hint="cs"/>
          <w:rtl/>
        </w:rPr>
      </w:pPr>
    </w:p>
    <w:p w14:paraId="46A1B21E" w14:textId="77777777" w:rsidR="00924C7E" w:rsidRPr="00924C7E" w:rsidRDefault="00924C7E" w:rsidP="00924C7E">
      <w:pPr>
        <w:bidi/>
        <w:rPr>
          <w:rFonts w:cs="David" w:hint="cs"/>
          <w:rtl/>
        </w:rPr>
      </w:pPr>
      <w:r w:rsidRPr="00924C7E">
        <w:rPr>
          <w:rFonts w:cs="David" w:hint="cs"/>
          <w:u w:val="single"/>
          <w:rtl/>
        </w:rPr>
        <w:t>מרדכי קרמניצר:</w:t>
      </w:r>
    </w:p>
    <w:p w14:paraId="443AF806" w14:textId="77777777" w:rsidR="00924C7E" w:rsidRPr="00924C7E" w:rsidRDefault="00924C7E" w:rsidP="00924C7E">
      <w:pPr>
        <w:bidi/>
        <w:rPr>
          <w:rFonts w:cs="David" w:hint="cs"/>
          <w:rtl/>
        </w:rPr>
      </w:pPr>
    </w:p>
    <w:p w14:paraId="2549D0D4" w14:textId="77777777" w:rsidR="00924C7E" w:rsidRPr="00924C7E" w:rsidRDefault="00924C7E" w:rsidP="00924C7E">
      <w:pPr>
        <w:bidi/>
        <w:rPr>
          <w:rFonts w:cs="David" w:hint="cs"/>
          <w:rtl/>
        </w:rPr>
      </w:pPr>
      <w:r w:rsidRPr="00924C7E">
        <w:rPr>
          <w:rFonts w:cs="David" w:hint="cs"/>
          <w:rtl/>
        </w:rPr>
        <w:tab/>
        <w:t xml:space="preserve">אני לא חושב שהציבור בור, אבל ברור שרמת המושכלות או האוריינות של הציבור בשאלות כאלה </w:t>
      </w:r>
      <w:r w:rsidRPr="00924C7E">
        <w:rPr>
          <w:rFonts w:cs="David"/>
          <w:rtl/>
        </w:rPr>
        <w:t>–</w:t>
      </w:r>
      <w:r w:rsidRPr="00924C7E">
        <w:rPr>
          <w:rFonts w:cs="David" w:hint="cs"/>
          <w:rtl/>
        </w:rPr>
        <w:t xml:space="preserve"> ואני משוכנע שאם נתחיל במשאלי עם בשאלות האלה, נגיע למשאלי עם גם בשאלות חשובות וגדולות נוספות, כי אי אפשר יהיה לעמוד בדרישה הזאת </w:t>
      </w:r>
      <w:r w:rsidRPr="00924C7E">
        <w:rPr>
          <w:rFonts w:cs="David"/>
          <w:rtl/>
        </w:rPr>
        <w:t>–</w:t>
      </w:r>
      <w:r w:rsidRPr="00924C7E">
        <w:rPr>
          <w:rFonts w:cs="David" w:hint="cs"/>
          <w:rtl/>
        </w:rPr>
        <w:t xml:space="preserve"> האוריינות של הציבור תלויה במידה גדולה מאוד בתפקוד של התקשורת. אני לא חושב שמישהו יכול להתכחש לזה, ואני לא חושב שמישהו יכול להתכחש לעובדה שרמת התפקוד של התקשורת בהשכלת הציבור הולכת ויורדת. התקשורת הולכת והופכת להיות פלטפורמה לפרסומאים ופלטפורמה לספק לנו בידור, והיכולת שלה לספק לנו אינפורמציה משמעותית וכלים לניתוח של שאלות הולכת ויורדת, כך שאנחנו הולכים להעביר כוח לציבור מבלי שלציבור יהיו כלים טובים ומתאימים להתמודד עם השאלות האלה. נדמה לי שזה גם ברור שלגבי קבוצות שהן קבוצות מיעוט, בייחוד מיעוטים שהם לא הולכים מחר להיהפך להיות רוב, עולם של פוליטיקה נציגותית בדרך כלל מאפשר להם יותר טוב להביא לידי ביטוי את האינטרסים שלהם, את המצוקות שלהם, את הדאגות שלהם באמצעות שימוש בכוח הפוליטי שלהם מאשר הטכניקה של משאלי עם.</w:t>
      </w:r>
    </w:p>
    <w:p w14:paraId="1BDD15E8" w14:textId="77777777" w:rsidR="00924C7E" w:rsidRPr="00924C7E" w:rsidRDefault="00924C7E" w:rsidP="00924C7E">
      <w:pPr>
        <w:bidi/>
        <w:rPr>
          <w:rFonts w:cs="David" w:hint="cs"/>
          <w:rtl/>
        </w:rPr>
      </w:pPr>
    </w:p>
    <w:p w14:paraId="0B9E244D" w14:textId="77777777" w:rsidR="00924C7E" w:rsidRPr="00924C7E" w:rsidRDefault="00924C7E" w:rsidP="00924C7E">
      <w:pPr>
        <w:bidi/>
        <w:rPr>
          <w:rFonts w:cs="David" w:hint="cs"/>
          <w:rtl/>
        </w:rPr>
      </w:pPr>
      <w:r w:rsidRPr="00924C7E">
        <w:rPr>
          <w:rFonts w:cs="David" w:hint="cs"/>
          <w:rtl/>
        </w:rPr>
        <w:tab/>
        <w:t>ברשותכם, עוד שתי הערות. האחת, לגבי הדרך לעשות את זה. זה שינוי משטרי מהמעלה הראשונה. עם כל הכבוד, זה לא נראה לי נכון לעשות אותו בדרך של תפירת הסדר למשאל עם לנושא או לנושאים מסוימים. זו בעיני דרך לא נכונה.  אם רוצים ללכת על שינוי משטרי כזה, הוא יכול להיעשות רק בדרך אחת, וזו גם הדרך שהכנסת התכוונה אליה ב-1999, על ידי חקיקה של חוק-יסוד: משאל עם, כמו שנאמר שם בחוק. אני לא חושב שאלה שהעבירו אז את החוק התכוונו, כשהם כתבו שהם מתנים את זה בחקיקת חוק-יסוד: משאל עם, שזה יהיה חוק-יסוד: משאל עם עבור הנושא של החלת המשפט והשיפוט בישראל. הם התכוונו, לפחות כך הגיוני לפרש את כוונתם, לחוק-יסוד: משאלי עם. אני חושב שזה דבר לא תקין לעשות שינוי משטרי כזה על הגב- - -</w:t>
      </w:r>
    </w:p>
    <w:p w14:paraId="4CE3483B" w14:textId="77777777" w:rsidR="00924C7E" w:rsidRPr="00924C7E" w:rsidRDefault="00924C7E" w:rsidP="00924C7E">
      <w:pPr>
        <w:bidi/>
        <w:rPr>
          <w:rFonts w:cs="David" w:hint="cs"/>
          <w:rtl/>
        </w:rPr>
      </w:pPr>
    </w:p>
    <w:p w14:paraId="4656EA5B" w14:textId="77777777" w:rsidR="00924C7E" w:rsidRPr="00924C7E" w:rsidRDefault="00924C7E" w:rsidP="00924C7E">
      <w:pPr>
        <w:bidi/>
        <w:rPr>
          <w:rFonts w:cs="David" w:hint="cs"/>
          <w:rtl/>
        </w:rPr>
      </w:pPr>
      <w:r w:rsidRPr="00924C7E">
        <w:rPr>
          <w:rFonts w:cs="David" w:hint="cs"/>
          <w:u w:val="single"/>
          <w:rtl/>
        </w:rPr>
        <w:t>היו"ר דוד טל:</w:t>
      </w:r>
    </w:p>
    <w:p w14:paraId="0F69869E" w14:textId="77777777" w:rsidR="00924C7E" w:rsidRPr="00924C7E" w:rsidRDefault="00924C7E" w:rsidP="00924C7E">
      <w:pPr>
        <w:bidi/>
        <w:rPr>
          <w:rFonts w:cs="David" w:hint="cs"/>
          <w:rtl/>
        </w:rPr>
      </w:pPr>
    </w:p>
    <w:p w14:paraId="5E5E21E8" w14:textId="77777777" w:rsidR="00924C7E" w:rsidRPr="00924C7E" w:rsidRDefault="00924C7E" w:rsidP="00924C7E">
      <w:pPr>
        <w:bidi/>
        <w:rPr>
          <w:rFonts w:cs="David" w:hint="cs"/>
          <w:rtl/>
        </w:rPr>
      </w:pPr>
      <w:r w:rsidRPr="00924C7E">
        <w:rPr>
          <w:rFonts w:cs="David" w:hint="cs"/>
          <w:rtl/>
        </w:rPr>
        <w:tab/>
        <w:t>פרופסור קרמניצר, למה זה רלוונטי? הם חשבו כך, היום אנחנו חושבים אחרת. זה לגיטימי, וזכותנו. הציבור נתן אמון בכנסת הזאת, שחושבת אחרת.</w:t>
      </w:r>
    </w:p>
    <w:p w14:paraId="5C479832" w14:textId="77777777" w:rsidR="00924C7E" w:rsidRPr="00924C7E" w:rsidRDefault="00924C7E" w:rsidP="00924C7E">
      <w:pPr>
        <w:bidi/>
        <w:rPr>
          <w:rFonts w:cs="David" w:hint="cs"/>
          <w:rtl/>
        </w:rPr>
      </w:pPr>
    </w:p>
    <w:p w14:paraId="41A6AAFA" w14:textId="77777777" w:rsidR="00924C7E" w:rsidRPr="00924C7E" w:rsidRDefault="00924C7E" w:rsidP="00924C7E">
      <w:pPr>
        <w:bidi/>
        <w:rPr>
          <w:rFonts w:cs="David" w:hint="cs"/>
          <w:rtl/>
        </w:rPr>
      </w:pPr>
      <w:r w:rsidRPr="00924C7E">
        <w:rPr>
          <w:rFonts w:cs="David" w:hint="cs"/>
          <w:u w:val="single"/>
          <w:rtl/>
        </w:rPr>
        <w:t>מרדכי קרמניצר:</w:t>
      </w:r>
    </w:p>
    <w:p w14:paraId="31FA197B" w14:textId="77777777" w:rsidR="00924C7E" w:rsidRPr="00924C7E" w:rsidRDefault="00924C7E" w:rsidP="00924C7E">
      <w:pPr>
        <w:bidi/>
        <w:rPr>
          <w:rFonts w:cs="David" w:hint="cs"/>
          <w:rtl/>
        </w:rPr>
      </w:pPr>
    </w:p>
    <w:p w14:paraId="62B0434C" w14:textId="77777777" w:rsidR="00924C7E" w:rsidRPr="00924C7E" w:rsidRDefault="00924C7E" w:rsidP="00924C7E">
      <w:pPr>
        <w:bidi/>
        <w:rPr>
          <w:rFonts w:cs="David" w:hint="cs"/>
          <w:rtl/>
        </w:rPr>
      </w:pPr>
      <w:r w:rsidRPr="00924C7E">
        <w:rPr>
          <w:rFonts w:cs="David" w:hint="cs"/>
          <w:rtl/>
        </w:rPr>
        <w:tab/>
        <w:t>זו בוודאי תשובה אפשרית. לא חייבים לכבד כנסת קודמת, אבל אם מישהו רוצה לכבד- - -</w:t>
      </w:r>
    </w:p>
    <w:p w14:paraId="1F129C9E" w14:textId="77777777" w:rsidR="00924C7E" w:rsidRDefault="00924C7E" w:rsidP="00924C7E">
      <w:pPr>
        <w:bidi/>
        <w:rPr>
          <w:rFonts w:cs="David" w:hint="cs"/>
          <w:u w:val="single"/>
          <w:rtl/>
        </w:rPr>
      </w:pPr>
      <w:r w:rsidRPr="00924C7E">
        <w:rPr>
          <w:rFonts w:cs="David"/>
          <w:u w:val="single"/>
          <w:rtl/>
        </w:rPr>
        <w:br w:type="page"/>
      </w:r>
    </w:p>
    <w:p w14:paraId="280F235B" w14:textId="77777777" w:rsidR="00924C7E" w:rsidRDefault="00924C7E" w:rsidP="00924C7E">
      <w:pPr>
        <w:bidi/>
        <w:rPr>
          <w:rFonts w:cs="David" w:hint="cs"/>
          <w:u w:val="single"/>
          <w:rtl/>
        </w:rPr>
      </w:pPr>
    </w:p>
    <w:p w14:paraId="67CC183F" w14:textId="77777777" w:rsidR="00924C7E" w:rsidRPr="00924C7E" w:rsidRDefault="00924C7E" w:rsidP="00924C7E">
      <w:pPr>
        <w:bidi/>
        <w:rPr>
          <w:rFonts w:cs="David" w:hint="cs"/>
          <w:rtl/>
        </w:rPr>
      </w:pPr>
      <w:r w:rsidRPr="00924C7E">
        <w:rPr>
          <w:rFonts w:cs="David" w:hint="cs"/>
          <w:u w:val="single"/>
          <w:rtl/>
        </w:rPr>
        <w:t>היו"ר דוד טל:</w:t>
      </w:r>
    </w:p>
    <w:p w14:paraId="1BCB1FF3" w14:textId="77777777" w:rsidR="00924C7E" w:rsidRPr="00924C7E" w:rsidRDefault="00924C7E" w:rsidP="00924C7E">
      <w:pPr>
        <w:bidi/>
        <w:rPr>
          <w:rFonts w:cs="David" w:hint="cs"/>
          <w:rtl/>
        </w:rPr>
      </w:pPr>
    </w:p>
    <w:p w14:paraId="5A9578CE" w14:textId="77777777" w:rsidR="00924C7E" w:rsidRPr="00924C7E" w:rsidRDefault="00924C7E" w:rsidP="00924C7E">
      <w:pPr>
        <w:bidi/>
        <w:rPr>
          <w:rFonts w:cs="David" w:hint="cs"/>
          <w:rtl/>
        </w:rPr>
      </w:pPr>
      <w:r w:rsidRPr="00924C7E">
        <w:rPr>
          <w:rFonts w:cs="David" w:hint="cs"/>
          <w:rtl/>
        </w:rPr>
        <w:tab/>
        <w:t>מה עוד שהפרשנות שלך היא לזה. יכול להיות שמישהו אחר יאמר שהפרשנות שלו למה שהתכוון המחוקק היא משהו אחר, ואני שהייתי שם יכול להגיד לך שבכלל לא התכוונתי לזה.</w:t>
      </w:r>
    </w:p>
    <w:p w14:paraId="33485446" w14:textId="77777777" w:rsidR="00924C7E" w:rsidRPr="00924C7E" w:rsidRDefault="00924C7E" w:rsidP="00924C7E">
      <w:pPr>
        <w:bidi/>
        <w:rPr>
          <w:rFonts w:cs="David" w:hint="cs"/>
          <w:rtl/>
        </w:rPr>
      </w:pPr>
    </w:p>
    <w:p w14:paraId="78D5C84F" w14:textId="77777777" w:rsidR="00924C7E" w:rsidRPr="00924C7E" w:rsidRDefault="00924C7E" w:rsidP="00924C7E">
      <w:pPr>
        <w:bidi/>
        <w:rPr>
          <w:rFonts w:cs="David" w:hint="cs"/>
          <w:rtl/>
        </w:rPr>
      </w:pPr>
      <w:r w:rsidRPr="00924C7E">
        <w:rPr>
          <w:rFonts w:cs="David" w:hint="cs"/>
          <w:u w:val="single"/>
          <w:rtl/>
        </w:rPr>
        <w:t>מרדכי קרמניצר:</w:t>
      </w:r>
    </w:p>
    <w:p w14:paraId="3C727875" w14:textId="77777777" w:rsidR="00924C7E" w:rsidRPr="00924C7E" w:rsidRDefault="00924C7E" w:rsidP="00924C7E">
      <w:pPr>
        <w:bidi/>
        <w:rPr>
          <w:rFonts w:cs="David" w:hint="cs"/>
          <w:rtl/>
        </w:rPr>
      </w:pPr>
    </w:p>
    <w:p w14:paraId="0E8400CA" w14:textId="77777777" w:rsidR="00924C7E" w:rsidRPr="00924C7E" w:rsidRDefault="00924C7E" w:rsidP="00924C7E">
      <w:pPr>
        <w:bidi/>
        <w:rPr>
          <w:rFonts w:cs="David" w:hint="cs"/>
          <w:rtl/>
        </w:rPr>
      </w:pPr>
      <w:r w:rsidRPr="00924C7E">
        <w:rPr>
          <w:rFonts w:cs="David" w:hint="cs"/>
          <w:rtl/>
        </w:rPr>
        <w:tab/>
        <w:t>לשון החוק שמדברת על חוק-יסוד: משאל עם, מדברת על חוק-יסוד: משאל עם במובן הכללי של המושג הזה. זה הפירוש הרגיל. לא חייבים לתת כבוד לכנסת, זה לא אסון אם נותנים לה כבוד, זה מסוג הדברים שמעודדים את הכבוד הכללי במוסד הזה, אבל זה לא הנימוק העיקרי שלי. הנימוק העיקרי שלי שנניח שהם לא אמרו כלום, עכשיו שואלים את השאלה, איך נכון לגשת לזה. לדעתי, מתחייב לגשת לזה, גם כדי להבטיח שהתפירה, העיצוב של עניין כל כך רגיש כמו משאלי עם לא יהיה מושפע משיקולים של איך כדאי לי לבנות את משאל העם כדי לקבל את התוצאה המצופה לי בנושא הזה, שני דברים מתחייבים: האחד, שזה יהיה ברמה החוקתית הכי גבוהה, ובמציאות הישראלית זה חוק-יסוד- - -</w:t>
      </w:r>
    </w:p>
    <w:p w14:paraId="791F0884" w14:textId="77777777" w:rsidR="00924C7E" w:rsidRPr="00924C7E" w:rsidRDefault="00924C7E" w:rsidP="00924C7E">
      <w:pPr>
        <w:bidi/>
        <w:rPr>
          <w:rFonts w:cs="David" w:hint="cs"/>
          <w:rtl/>
        </w:rPr>
      </w:pPr>
    </w:p>
    <w:p w14:paraId="3696A691" w14:textId="77777777" w:rsidR="00924C7E" w:rsidRPr="00924C7E" w:rsidRDefault="00924C7E" w:rsidP="00924C7E">
      <w:pPr>
        <w:bidi/>
        <w:rPr>
          <w:rFonts w:cs="David" w:hint="cs"/>
          <w:rtl/>
        </w:rPr>
      </w:pPr>
      <w:r w:rsidRPr="00924C7E">
        <w:rPr>
          <w:rFonts w:cs="David" w:hint="cs"/>
          <w:u w:val="single"/>
          <w:rtl/>
        </w:rPr>
        <w:t>היו"ר דוד טל:</w:t>
      </w:r>
    </w:p>
    <w:p w14:paraId="4C80D0D5" w14:textId="77777777" w:rsidR="00924C7E" w:rsidRPr="00924C7E" w:rsidRDefault="00924C7E" w:rsidP="00924C7E">
      <w:pPr>
        <w:bidi/>
        <w:rPr>
          <w:rFonts w:cs="David" w:hint="cs"/>
          <w:rtl/>
        </w:rPr>
      </w:pPr>
    </w:p>
    <w:p w14:paraId="04D85226" w14:textId="77777777" w:rsidR="00924C7E" w:rsidRPr="00924C7E" w:rsidRDefault="00924C7E" w:rsidP="00924C7E">
      <w:pPr>
        <w:bidi/>
        <w:rPr>
          <w:rFonts w:cs="David" w:hint="cs"/>
          <w:rtl/>
        </w:rPr>
      </w:pPr>
      <w:r w:rsidRPr="00924C7E">
        <w:rPr>
          <w:rFonts w:cs="David" w:hint="cs"/>
          <w:rtl/>
        </w:rPr>
        <w:tab/>
        <w:t>בזה כבר דנו, והיו משפטנים שחשבו כך והיו שסברו אחרת, ובסוף הוועדה החליטה.</w:t>
      </w:r>
    </w:p>
    <w:p w14:paraId="79D43C51" w14:textId="77777777" w:rsidR="00924C7E" w:rsidRPr="00924C7E" w:rsidRDefault="00924C7E" w:rsidP="00924C7E">
      <w:pPr>
        <w:bidi/>
        <w:rPr>
          <w:rFonts w:cs="David" w:hint="cs"/>
          <w:rtl/>
        </w:rPr>
      </w:pPr>
    </w:p>
    <w:p w14:paraId="5E1AD853" w14:textId="77777777" w:rsidR="00924C7E" w:rsidRPr="00924C7E" w:rsidRDefault="00924C7E" w:rsidP="00924C7E">
      <w:pPr>
        <w:bidi/>
        <w:rPr>
          <w:rFonts w:cs="David" w:hint="cs"/>
          <w:rtl/>
        </w:rPr>
      </w:pPr>
      <w:r w:rsidRPr="00924C7E">
        <w:rPr>
          <w:rFonts w:cs="David" w:hint="cs"/>
          <w:u w:val="single"/>
          <w:rtl/>
        </w:rPr>
        <w:t>מרדכי קרמניצר:</w:t>
      </w:r>
    </w:p>
    <w:p w14:paraId="46E9CD61" w14:textId="77777777" w:rsidR="00924C7E" w:rsidRPr="00924C7E" w:rsidRDefault="00924C7E" w:rsidP="00924C7E">
      <w:pPr>
        <w:bidi/>
        <w:rPr>
          <w:rFonts w:cs="David" w:hint="cs"/>
          <w:rtl/>
        </w:rPr>
      </w:pPr>
    </w:p>
    <w:p w14:paraId="1278EB4A" w14:textId="77777777" w:rsidR="00924C7E" w:rsidRPr="00924C7E" w:rsidRDefault="00924C7E" w:rsidP="00924C7E">
      <w:pPr>
        <w:bidi/>
        <w:rPr>
          <w:rFonts w:cs="David" w:hint="cs"/>
          <w:rtl/>
        </w:rPr>
      </w:pPr>
      <w:r w:rsidRPr="00924C7E">
        <w:rPr>
          <w:rFonts w:cs="David" w:hint="cs"/>
          <w:rtl/>
        </w:rPr>
        <w:tab/>
        <w:t>בעניין הזה גם פרופסור שמיר לא חולקת על כך שזה שינוי כל כך משמעותי שלא סביר שלא לעשות את זה באמצעות חוק-יסוד. ואם חוק-יסוד, חוק-יסוד שמנסה להסדיר את העניין הזה באופן כוללני. זה לא אומר שבחוק-יסוד שמסדיר את העניין באופן כוללני לא יכולות אחר כך להיות הוראות מיוחדות לגבי סוגים שונים של שאלות. זה אפשרי. אבל צריכה להיות פלטפורמה, תשתית כללית ועקרונית, שהמקום שלה בחוק-יסוד.</w:t>
      </w:r>
    </w:p>
    <w:p w14:paraId="43E742AF" w14:textId="77777777" w:rsidR="00924C7E" w:rsidRPr="00924C7E" w:rsidRDefault="00924C7E" w:rsidP="00924C7E">
      <w:pPr>
        <w:bidi/>
        <w:rPr>
          <w:rFonts w:cs="David" w:hint="cs"/>
          <w:rtl/>
        </w:rPr>
      </w:pPr>
    </w:p>
    <w:p w14:paraId="19F61462" w14:textId="77777777" w:rsidR="00924C7E" w:rsidRPr="00924C7E" w:rsidRDefault="00924C7E" w:rsidP="00924C7E">
      <w:pPr>
        <w:bidi/>
        <w:rPr>
          <w:rFonts w:cs="David" w:hint="cs"/>
          <w:rtl/>
        </w:rPr>
      </w:pPr>
      <w:r w:rsidRPr="00924C7E">
        <w:rPr>
          <w:rFonts w:cs="David" w:hint="cs"/>
          <w:rtl/>
        </w:rPr>
        <w:tab/>
        <w:t>אני רוצה להסב את תשומת הלב, שבנושא הספציפי הזה לגבי החוקים שהחילו את השיפוט על ירושלים ועל רמת-הגולן, כדאי לדעת שהעולם לא רואה את המציאות המשפטית כמונו. זה לא אומר שאנחנו צריכים לרקוד לפי החליל של העולם, אבל אנחנו צריכים להביא בחשבון את הראייה של העולם, וצריך לשאול את עצמנו, על רקע הראייה של העולם, איך העולם מתייחס לשאלה שהיא שאלה קטנה שהתעוררה כאן, האם משתפים את התושבים בשטחים במשאל העם הזה, והבנתי שהדעה היותר רווחת בדיונים, כפי שקראתי, היתה לא לשתף אותם.</w:t>
      </w:r>
    </w:p>
    <w:p w14:paraId="1078C128" w14:textId="77777777" w:rsidR="00924C7E" w:rsidRPr="00924C7E" w:rsidRDefault="00924C7E" w:rsidP="00924C7E">
      <w:pPr>
        <w:bidi/>
        <w:rPr>
          <w:rFonts w:cs="David" w:hint="cs"/>
          <w:rtl/>
        </w:rPr>
      </w:pPr>
    </w:p>
    <w:p w14:paraId="0396CEF0" w14:textId="77777777" w:rsidR="00924C7E" w:rsidRPr="00924C7E" w:rsidRDefault="00924C7E" w:rsidP="00924C7E">
      <w:pPr>
        <w:bidi/>
        <w:rPr>
          <w:rFonts w:cs="David" w:hint="cs"/>
          <w:rtl/>
        </w:rPr>
      </w:pPr>
      <w:r w:rsidRPr="00924C7E">
        <w:rPr>
          <w:rFonts w:cs="David" w:hint="cs"/>
          <w:u w:val="single"/>
          <w:rtl/>
        </w:rPr>
        <w:t>היו"ר דוד טל:</w:t>
      </w:r>
    </w:p>
    <w:p w14:paraId="4B8D7187" w14:textId="77777777" w:rsidR="00924C7E" w:rsidRPr="00924C7E" w:rsidRDefault="00924C7E" w:rsidP="00924C7E">
      <w:pPr>
        <w:bidi/>
        <w:rPr>
          <w:rFonts w:cs="David" w:hint="cs"/>
          <w:rtl/>
        </w:rPr>
      </w:pPr>
    </w:p>
    <w:p w14:paraId="0C49258F" w14:textId="77777777" w:rsidR="00924C7E" w:rsidRPr="00924C7E" w:rsidRDefault="00924C7E" w:rsidP="00924C7E">
      <w:pPr>
        <w:bidi/>
        <w:rPr>
          <w:rFonts w:cs="David" w:hint="cs"/>
          <w:rtl/>
        </w:rPr>
      </w:pPr>
      <w:r w:rsidRPr="00924C7E">
        <w:rPr>
          <w:rFonts w:cs="David" w:hint="cs"/>
          <w:rtl/>
        </w:rPr>
        <w:tab/>
        <w:t>לא אמרנו במפגיע לא לשתף אותם, אמרנו שכל מי שיש לו זכות בחירה, יוכל להשתתף.</w:t>
      </w:r>
    </w:p>
    <w:p w14:paraId="6D32866F" w14:textId="77777777" w:rsidR="00924C7E" w:rsidRPr="00924C7E" w:rsidRDefault="00924C7E" w:rsidP="00924C7E">
      <w:pPr>
        <w:bidi/>
        <w:rPr>
          <w:rFonts w:cs="David" w:hint="cs"/>
          <w:rtl/>
        </w:rPr>
      </w:pPr>
    </w:p>
    <w:p w14:paraId="465C45F6" w14:textId="77777777" w:rsidR="00924C7E" w:rsidRPr="00924C7E" w:rsidRDefault="00924C7E" w:rsidP="00924C7E">
      <w:pPr>
        <w:bidi/>
        <w:rPr>
          <w:rFonts w:cs="David" w:hint="cs"/>
          <w:rtl/>
        </w:rPr>
      </w:pPr>
      <w:r w:rsidRPr="00924C7E">
        <w:rPr>
          <w:rFonts w:cs="David" w:hint="cs"/>
          <w:u w:val="single"/>
          <w:rtl/>
        </w:rPr>
        <w:t>מנחם בן-ששון:</w:t>
      </w:r>
    </w:p>
    <w:p w14:paraId="5CF4CF19" w14:textId="77777777" w:rsidR="00924C7E" w:rsidRPr="00924C7E" w:rsidRDefault="00924C7E" w:rsidP="00924C7E">
      <w:pPr>
        <w:bidi/>
        <w:rPr>
          <w:rFonts w:cs="David" w:hint="cs"/>
          <w:rtl/>
        </w:rPr>
      </w:pPr>
    </w:p>
    <w:p w14:paraId="36B9DF07" w14:textId="77777777" w:rsidR="00924C7E" w:rsidRPr="00924C7E" w:rsidRDefault="00924C7E" w:rsidP="00924C7E">
      <w:pPr>
        <w:bidi/>
        <w:rPr>
          <w:rFonts w:cs="David" w:hint="cs"/>
          <w:rtl/>
        </w:rPr>
      </w:pPr>
      <w:r w:rsidRPr="00924C7E">
        <w:rPr>
          <w:rFonts w:cs="David" w:hint="cs"/>
          <w:rtl/>
        </w:rPr>
        <w:tab/>
        <w:t xml:space="preserve"> היו דעות לכאן ולכאן.</w:t>
      </w:r>
    </w:p>
    <w:p w14:paraId="13ADED6E" w14:textId="77777777" w:rsidR="00924C7E" w:rsidRPr="00924C7E" w:rsidRDefault="00924C7E" w:rsidP="00924C7E">
      <w:pPr>
        <w:bidi/>
        <w:rPr>
          <w:rFonts w:cs="David" w:hint="cs"/>
          <w:rtl/>
        </w:rPr>
      </w:pPr>
    </w:p>
    <w:p w14:paraId="127A5F4B" w14:textId="77777777" w:rsidR="00924C7E" w:rsidRPr="00924C7E" w:rsidRDefault="00924C7E" w:rsidP="00924C7E">
      <w:pPr>
        <w:bidi/>
        <w:rPr>
          <w:rFonts w:cs="David" w:hint="cs"/>
          <w:rtl/>
        </w:rPr>
      </w:pPr>
      <w:r w:rsidRPr="00924C7E">
        <w:rPr>
          <w:rFonts w:cs="David" w:hint="cs"/>
          <w:u w:val="single"/>
          <w:rtl/>
        </w:rPr>
        <w:t>מרדכי קרמניצר:</w:t>
      </w:r>
    </w:p>
    <w:p w14:paraId="7BA67AE9" w14:textId="77777777" w:rsidR="00924C7E" w:rsidRPr="00924C7E" w:rsidRDefault="00924C7E" w:rsidP="00924C7E">
      <w:pPr>
        <w:bidi/>
        <w:rPr>
          <w:rFonts w:cs="David" w:hint="cs"/>
          <w:rtl/>
        </w:rPr>
      </w:pPr>
    </w:p>
    <w:p w14:paraId="3CC64577" w14:textId="77777777" w:rsidR="00924C7E" w:rsidRPr="00924C7E" w:rsidRDefault="00924C7E" w:rsidP="00924C7E">
      <w:pPr>
        <w:bidi/>
        <w:rPr>
          <w:rFonts w:cs="David" w:hint="cs"/>
          <w:rtl/>
        </w:rPr>
      </w:pPr>
      <w:r w:rsidRPr="00924C7E">
        <w:rPr>
          <w:rFonts w:cs="David" w:hint="cs"/>
          <w:rtl/>
        </w:rPr>
        <w:tab/>
        <w:t>אני חושב שאם העניין יגיע להצבעות, זאת תהיה התוצאה. אני חושב שתהיה פה ביקורת קשה מאוד.</w:t>
      </w:r>
    </w:p>
    <w:p w14:paraId="1D63B3C9" w14:textId="77777777" w:rsidR="00924C7E" w:rsidRPr="00924C7E" w:rsidRDefault="00924C7E" w:rsidP="00924C7E">
      <w:pPr>
        <w:bidi/>
        <w:rPr>
          <w:rFonts w:cs="David" w:hint="cs"/>
          <w:rtl/>
        </w:rPr>
      </w:pPr>
    </w:p>
    <w:p w14:paraId="14F4D96C" w14:textId="77777777" w:rsidR="00924C7E" w:rsidRPr="00924C7E" w:rsidRDefault="00924C7E" w:rsidP="00924C7E">
      <w:pPr>
        <w:bidi/>
        <w:rPr>
          <w:rFonts w:cs="David" w:hint="cs"/>
          <w:rtl/>
        </w:rPr>
      </w:pPr>
      <w:r w:rsidRPr="00924C7E">
        <w:rPr>
          <w:rFonts w:cs="David" w:hint="cs"/>
          <w:u w:val="single"/>
          <w:rtl/>
        </w:rPr>
        <w:t>היו"ר דוד טל:</w:t>
      </w:r>
    </w:p>
    <w:p w14:paraId="1045CEF1" w14:textId="77777777" w:rsidR="00924C7E" w:rsidRPr="00924C7E" w:rsidRDefault="00924C7E" w:rsidP="00924C7E">
      <w:pPr>
        <w:bidi/>
        <w:rPr>
          <w:rFonts w:cs="David" w:hint="cs"/>
          <w:rtl/>
        </w:rPr>
      </w:pPr>
    </w:p>
    <w:p w14:paraId="6120AAB2" w14:textId="77777777" w:rsidR="00924C7E" w:rsidRPr="00924C7E" w:rsidRDefault="00924C7E" w:rsidP="00924C7E">
      <w:pPr>
        <w:bidi/>
        <w:rPr>
          <w:rFonts w:cs="David" w:hint="cs"/>
          <w:rtl/>
        </w:rPr>
      </w:pPr>
      <w:r w:rsidRPr="00924C7E">
        <w:rPr>
          <w:rFonts w:cs="David" w:hint="cs"/>
          <w:rtl/>
        </w:rPr>
        <w:tab/>
        <w:t>אנחנו רגילים.</w:t>
      </w:r>
    </w:p>
    <w:p w14:paraId="3D4162E1" w14:textId="77777777" w:rsidR="00924C7E" w:rsidRPr="00924C7E" w:rsidRDefault="00924C7E" w:rsidP="00924C7E">
      <w:pPr>
        <w:bidi/>
        <w:rPr>
          <w:rFonts w:cs="David" w:hint="cs"/>
          <w:rtl/>
        </w:rPr>
      </w:pPr>
    </w:p>
    <w:p w14:paraId="107B2104" w14:textId="77777777" w:rsidR="00924C7E" w:rsidRPr="00924C7E" w:rsidRDefault="00924C7E" w:rsidP="00924C7E">
      <w:pPr>
        <w:bidi/>
        <w:rPr>
          <w:rFonts w:cs="David" w:hint="cs"/>
          <w:rtl/>
        </w:rPr>
      </w:pPr>
      <w:r w:rsidRPr="00924C7E">
        <w:rPr>
          <w:rFonts w:cs="David" w:hint="cs"/>
          <w:u w:val="single"/>
          <w:rtl/>
        </w:rPr>
        <w:t>מרדכי קרמניצר:</w:t>
      </w:r>
    </w:p>
    <w:p w14:paraId="5EAE50AC" w14:textId="77777777" w:rsidR="00924C7E" w:rsidRPr="00924C7E" w:rsidRDefault="00924C7E" w:rsidP="00924C7E">
      <w:pPr>
        <w:bidi/>
        <w:rPr>
          <w:rFonts w:cs="David" w:hint="cs"/>
          <w:rtl/>
        </w:rPr>
      </w:pPr>
    </w:p>
    <w:p w14:paraId="6059B57E" w14:textId="77777777" w:rsidR="00924C7E" w:rsidRPr="00924C7E" w:rsidRDefault="00924C7E" w:rsidP="00924C7E">
      <w:pPr>
        <w:bidi/>
        <w:rPr>
          <w:rFonts w:cs="David" w:hint="cs"/>
          <w:rtl/>
        </w:rPr>
      </w:pPr>
      <w:r w:rsidRPr="00924C7E">
        <w:rPr>
          <w:rFonts w:cs="David" w:hint="cs"/>
          <w:rtl/>
        </w:rPr>
        <w:tab/>
        <w:t>לא צריך לזלזל בזה.</w:t>
      </w:r>
    </w:p>
    <w:p w14:paraId="6C9488E6" w14:textId="77777777" w:rsidR="00924C7E" w:rsidRDefault="00924C7E" w:rsidP="00924C7E">
      <w:pPr>
        <w:bidi/>
        <w:rPr>
          <w:rFonts w:cs="David" w:hint="cs"/>
          <w:u w:val="single"/>
          <w:rtl/>
        </w:rPr>
      </w:pPr>
    </w:p>
    <w:p w14:paraId="1954CF80" w14:textId="77777777" w:rsidR="00924C7E" w:rsidRDefault="00924C7E" w:rsidP="00924C7E">
      <w:pPr>
        <w:bidi/>
        <w:rPr>
          <w:rFonts w:cs="David" w:hint="cs"/>
          <w:u w:val="single"/>
          <w:rtl/>
        </w:rPr>
      </w:pPr>
    </w:p>
    <w:p w14:paraId="65A9235C" w14:textId="77777777" w:rsidR="00924C7E" w:rsidRDefault="00924C7E" w:rsidP="00924C7E">
      <w:pPr>
        <w:bidi/>
        <w:rPr>
          <w:rFonts w:cs="David" w:hint="cs"/>
          <w:u w:val="single"/>
          <w:rtl/>
        </w:rPr>
      </w:pPr>
    </w:p>
    <w:p w14:paraId="24BE73AA" w14:textId="77777777" w:rsidR="00924C7E" w:rsidRPr="00924C7E" w:rsidRDefault="00924C7E" w:rsidP="00924C7E">
      <w:pPr>
        <w:bidi/>
        <w:rPr>
          <w:rFonts w:cs="David" w:hint="cs"/>
          <w:rtl/>
        </w:rPr>
      </w:pPr>
      <w:r w:rsidRPr="00924C7E">
        <w:rPr>
          <w:rFonts w:cs="David" w:hint="cs"/>
          <w:u w:val="single"/>
          <w:rtl/>
        </w:rPr>
        <w:t>היו"ר דוד טל:</w:t>
      </w:r>
    </w:p>
    <w:p w14:paraId="3968022C" w14:textId="77777777" w:rsidR="00924C7E" w:rsidRPr="00924C7E" w:rsidRDefault="00924C7E" w:rsidP="00924C7E">
      <w:pPr>
        <w:bidi/>
        <w:rPr>
          <w:rFonts w:cs="David" w:hint="cs"/>
          <w:rtl/>
        </w:rPr>
      </w:pPr>
    </w:p>
    <w:p w14:paraId="66281B69" w14:textId="77777777" w:rsidR="00924C7E" w:rsidRPr="00924C7E" w:rsidRDefault="00924C7E" w:rsidP="00924C7E">
      <w:pPr>
        <w:bidi/>
        <w:rPr>
          <w:rFonts w:cs="David" w:hint="cs"/>
          <w:rtl/>
        </w:rPr>
      </w:pPr>
      <w:r w:rsidRPr="00924C7E">
        <w:rPr>
          <w:rFonts w:cs="David" w:hint="cs"/>
          <w:rtl/>
        </w:rPr>
        <w:tab/>
        <w:t>אנחנו לא מזלזלים, לכן אנחנו נראים כך. היות ואנחנו תמיד מתחשבים מה העולם יגיד, מה האו"ם יגיד, כך אנחנו נראים.</w:t>
      </w:r>
    </w:p>
    <w:p w14:paraId="2BB08BA6" w14:textId="77777777" w:rsidR="00924C7E" w:rsidRPr="00924C7E" w:rsidRDefault="00924C7E" w:rsidP="00924C7E">
      <w:pPr>
        <w:bidi/>
        <w:rPr>
          <w:rFonts w:cs="David" w:hint="cs"/>
          <w:rtl/>
        </w:rPr>
      </w:pPr>
    </w:p>
    <w:p w14:paraId="2EEA267D" w14:textId="77777777" w:rsidR="00924C7E" w:rsidRPr="00924C7E" w:rsidRDefault="00924C7E" w:rsidP="00924C7E">
      <w:pPr>
        <w:bidi/>
        <w:rPr>
          <w:rFonts w:cs="David" w:hint="cs"/>
          <w:rtl/>
        </w:rPr>
      </w:pPr>
      <w:r w:rsidRPr="00924C7E">
        <w:rPr>
          <w:rFonts w:cs="David" w:hint="cs"/>
          <w:u w:val="single"/>
          <w:rtl/>
        </w:rPr>
        <w:t>מרדכי קרמניצר:</w:t>
      </w:r>
    </w:p>
    <w:p w14:paraId="67D35250" w14:textId="77777777" w:rsidR="00924C7E" w:rsidRPr="00924C7E" w:rsidRDefault="00924C7E" w:rsidP="00924C7E">
      <w:pPr>
        <w:bidi/>
        <w:rPr>
          <w:rFonts w:cs="David" w:hint="cs"/>
          <w:rtl/>
        </w:rPr>
      </w:pPr>
    </w:p>
    <w:p w14:paraId="3109BD27" w14:textId="77777777" w:rsidR="00924C7E" w:rsidRPr="00924C7E" w:rsidRDefault="00924C7E" w:rsidP="00924C7E">
      <w:pPr>
        <w:bidi/>
        <w:rPr>
          <w:rFonts w:cs="David" w:hint="cs"/>
          <w:rtl/>
        </w:rPr>
      </w:pPr>
      <w:r w:rsidRPr="00924C7E">
        <w:rPr>
          <w:rFonts w:cs="David" w:hint="cs"/>
          <w:rtl/>
        </w:rPr>
        <w:tab/>
        <w:t>אני לא בטוח. אני חושב שחלק ממה שאנחנו נראים, זה משום שאנחנו לא מתחשבים מספיק במה שהעולם אומר.</w:t>
      </w:r>
    </w:p>
    <w:p w14:paraId="5DAA3ED5" w14:textId="77777777" w:rsidR="00924C7E" w:rsidRPr="00924C7E" w:rsidRDefault="00924C7E" w:rsidP="00924C7E">
      <w:pPr>
        <w:bidi/>
        <w:rPr>
          <w:rFonts w:cs="David" w:hint="cs"/>
          <w:rtl/>
        </w:rPr>
      </w:pPr>
    </w:p>
    <w:p w14:paraId="67395E06" w14:textId="77777777" w:rsidR="00924C7E" w:rsidRPr="00924C7E" w:rsidRDefault="00924C7E" w:rsidP="00924C7E">
      <w:pPr>
        <w:bidi/>
        <w:rPr>
          <w:rFonts w:cs="David" w:hint="cs"/>
          <w:rtl/>
        </w:rPr>
      </w:pPr>
      <w:r w:rsidRPr="00924C7E">
        <w:rPr>
          <w:rFonts w:cs="David" w:hint="cs"/>
          <w:u w:val="single"/>
          <w:rtl/>
        </w:rPr>
        <w:t>היו"ר דוד טל:</w:t>
      </w:r>
    </w:p>
    <w:p w14:paraId="1ED8F48F" w14:textId="77777777" w:rsidR="00924C7E" w:rsidRPr="00924C7E" w:rsidRDefault="00924C7E" w:rsidP="00924C7E">
      <w:pPr>
        <w:bidi/>
        <w:rPr>
          <w:rFonts w:cs="David" w:hint="cs"/>
          <w:rtl/>
        </w:rPr>
      </w:pPr>
    </w:p>
    <w:p w14:paraId="042AC667" w14:textId="77777777" w:rsidR="00924C7E" w:rsidRPr="00924C7E" w:rsidRDefault="00924C7E" w:rsidP="00924C7E">
      <w:pPr>
        <w:bidi/>
        <w:rPr>
          <w:rFonts w:cs="David" w:hint="cs"/>
          <w:rtl/>
        </w:rPr>
      </w:pPr>
      <w:r w:rsidRPr="00924C7E">
        <w:rPr>
          <w:rFonts w:cs="David" w:hint="cs"/>
          <w:rtl/>
        </w:rPr>
        <w:tab/>
        <w:t>אנחנו לא מתחשבים מספיק?</w:t>
      </w:r>
    </w:p>
    <w:p w14:paraId="780A1696" w14:textId="77777777" w:rsidR="00924C7E" w:rsidRPr="00924C7E" w:rsidRDefault="00924C7E" w:rsidP="00924C7E">
      <w:pPr>
        <w:bidi/>
        <w:rPr>
          <w:rFonts w:cs="David" w:hint="cs"/>
          <w:rtl/>
        </w:rPr>
      </w:pPr>
    </w:p>
    <w:p w14:paraId="36116909" w14:textId="77777777" w:rsidR="00924C7E" w:rsidRPr="00924C7E" w:rsidRDefault="00924C7E" w:rsidP="00924C7E">
      <w:pPr>
        <w:bidi/>
        <w:rPr>
          <w:rFonts w:cs="David" w:hint="cs"/>
          <w:rtl/>
        </w:rPr>
      </w:pPr>
      <w:r w:rsidRPr="00924C7E">
        <w:rPr>
          <w:rFonts w:cs="David" w:hint="cs"/>
          <w:u w:val="single"/>
          <w:rtl/>
        </w:rPr>
        <w:t>אסתרינה טרטמן:</w:t>
      </w:r>
    </w:p>
    <w:p w14:paraId="54F75184" w14:textId="77777777" w:rsidR="00924C7E" w:rsidRPr="00924C7E" w:rsidRDefault="00924C7E" w:rsidP="00924C7E">
      <w:pPr>
        <w:bidi/>
        <w:rPr>
          <w:rFonts w:cs="David" w:hint="cs"/>
          <w:rtl/>
        </w:rPr>
      </w:pPr>
    </w:p>
    <w:p w14:paraId="2EFF073A" w14:textId="77777777" w:rsidR="00924C7E" w:rsidRPr="00924C7E" w:rsidRDefault="00924C7E" w:rsidP="00924C7E">
      <w:pPr>
        <w:bidi/>
        <w:rPr>
          <w:rFonts w:cs="David" w:hint="cs"/>
          <w:rtl/>
        </w:rPr>
      </w:pPr>
      <w:r w:rsidRPr="00924C7E">
        <w:rPr>
          <w:rFonts w:cs="David" w:hint="cs"/>
          <w:rtl/>
        </w:rPr>
        <w:tab/>
        <w:t xml:space="preserve"> אנחנו מתיפייפים את עצמנו לדעת.</w:t>
      </w:r>
    </w:p>
    <w:p w14:paraId="08C5007C" w14:textId="77777777" w:rsidR="00924C7E" w:rsidRPr="00924C7E" w:rsidRDefault="00924C7E" w:rsidP="00924C7E">
      <w:pPr>
        <w:bidi/>
        <w:rPr>
          <w:rFonts w:cs="David" w:hint="cs"/>
          <w:rtl/>
        </w:rPr>
      </w:pPr>
    </w:p>
    <w:p w14:paraId="08B0424F" w14:textId="77777777" w:rsidR="00924C7E" w:rsidRPr="00924C7E" w:rsidRDefault="00924C7E" w:rsidP="00924C7E">
      <w:pPr>
        <w:bidi/>
        <w:rPr>
          <w:rFonts w:cs="David" w:hint="cs"/>
          <w:rtl/>
        </w:rPr>
      </w:pPr>
      <w:r w:rsidRPr="00924C7E">
        <w:rPr>
          <w:rFonts w:cs="David" w:hint="cs"/>
          <w:u w:val="single"/>
          <w:rtl/>
        </w:rPr>
        <w:t>מרדכי קרמניצר:</w:t>
      </w:r>
    </w:p>
    <w:p w14:paraId="6CEC7915" w14:textId="77777777" w:rsidR="00924C7E" w:rsidRPr="00924C7E" w:rsidRDefault="00924C7E" w:rsidP="00924C7E">
      <w:pPr>
        <w:bidi/>
        <w:rPr>
          <w:rFonts w:cs="David" w:hint="cs"/>
          <w:rtl/>
        </w:rPr>
      </w:pPr>
    </w:p>
    <w:p w14:paraId="46EE1729" w14:textId="77777777" w:rsidR="00924C7E" w:rsidRPr="00924C7E" w:rsidRDefault="00924C7E" w:rsidP="00924C7E">
      <w:pPr>
        <w:bidi/>
        <w:rPr>
          <w:rFonts w:cs="David" w:hint="cs"/>
          <w:rtl/>
        </w:rPr>
      </w:pPr>
      <w:r w:rsidRPr="00924C7E">
        <w:rPr>
          <w:rFonts w:cs="David" w:hint="cs"/>
          <w:rtl/>
        </w:rPr>
        <w:tab/>
        <w:t xml:space="preserve">הלוואי והיינו מתיפייפים יותר. </w:t>
      </w:r>
    </w:p>
    <w:p w14:paraId="36FB558A" w14:textId="77777777" w:rsidR="00924C7E" w:rsidRPr="00924C7E" w:rsidRDefault="00924C7E" w:rsidP="00924C7E">
      <w:pPr>
        <w:bidi/>
        <w:rPr>
          <w:rFonts w:cs="David" w:hint="cs"/>
          <w:rtl/>
        </w:rPr>
      </w:pPr>
    </w:p>
    <w:p w14:paraId="630D5A36" w14:textId="77777777" w:rsidR="00924C7E" w:rsidRPr="00924C7E" w:rsidRDefault="00924C7E" w:rsidP="00924C7E">
      <w:pPr>
        <w:bidi/>
        <w:rPr>
          <w:rFonts w:cs="David" w:hint="cs"/>
          <w:rtl/>
        </w:rPr>
      </w:pPr>
      <w:r w:rsidRPr="00924C7E">
        <w:rPr>
          <w:rFonts w:cs="David" w:hint="cs"/>
          <w:rtl/>
        </w:rPr>
        <w:tab/>
        <w:t>עוד נקודה אחת שולית בעקבות הדיון שהיה כאן. העניין של ניסוח השאלה הוא בעל חשיבות עליונה. אני לא יודע אם הגעתם לזה.</w:t>
      </w:r>
    </w:p>
    <w:p w14:paraId="124AA39C" w14:textId="77777777" w:rsidR="00924C7E" w:rsidRPr="00924C7E" w:rsidRDefault="00924C7E" w:rsidP="00924C7E">
      <w:pPr>
        <w:bidi/>
        <w:rPr>
          <w:rFonts w:cs="David" w:hint="cs"/>
          <w:rtl/>
        </w:rPr>
      </w:pPr>
    </w:p>
    <w:p w14:paraId="547350EB" w14:textId="77777777" w:rsidR="00924C7E" w:rsidRPr="00924C7E" w:rsidRDefault="00924C7E" w:rsidP="00924C7E">
      <w:pPr>
        <w:bidi/>
        <w:rPr>
          <w:rFonts w:cs="David" w:hint="cs"/>
          <w:rtl/>
        </w:rPr>
      </w:pPr>
      <w:r w:rsidRPr="00924C7E">
        <w:rPr>
          <w:rFonts w:cs="David" w:hint="cs"/>
          <w:u w:val="single"/>
          <w:rtl/>
        </w:rPr>
        <w:t>היו"ר דוד טל:</w:t>
      </w:r>
    </w:p>
    <w:p w14:paraId="66F41884" w14:textId="77777777" w:rsidR="00924C7E" w:rsidRPr="00924C7E" w:rsidRDefault="00924C7E" w:rsidP="00924C7E">
      <w:pPr>
        <w:bidi/>
        <w:rPr>
          <w:rFonts w:cs="David" w:hint="cs"/>
          <w:rtl/>
        </w:rPr>
      </w:pPr>
    </w:p>
    <w:p w14:paraId="3D5D754B" w14:textId="77777777" w:rsidR="00924C7E" w:rsidRPr="00924C7E" w:rsidRDefault="00924C7E" w:rsidP="00924C7E">
      <w:pPr>
        <w:bidi/>
        <w:rPr>
          <w:rFonts w:cs="David" w:hint="cs"/>
          <w:rtl/>
        </w:rPr>
      </w:pPr>
      <w:r w:rsidRPr="00924C7E">
        <w:rPr>
          <w:rFonts w:cs="David" w:hint="cs"/>
          <w:rtl/>
        </w:rPr>
        <w:tab/>
        <w:t>פתרנו את זה או שנשמעו דעות שהחלטת הממשלה תועבר לכנסת, הכנסת, בהנחה שתאשר, את זה נביא לעם, בעד או נגד, משום שאיך אני אשאל, זה קושי גדול מאוד. אם ישאלו בצורה כזאת, ממילא תקבל תוצאה כזאת, ואם ישאלו בצורה אחרת, תקבל תוצאה אחרת.</w:t>
      </w:r>
    </w:p>
    <w:p w14:paraId="456982F5" w14:textId="77777777" w:rsidR="00924C7E" w:rsidRPr="00924C7E" w:rsidRDefault="00924C7E" w:rsidP="00924C7E">
      <w:pPr>
        <w:bidi/>
        <w:rPr>
          <w:rFonts w:cs="David" w:hint="cs"/>
          <w:rtl/>
        </w:rPr>
      </w:pPr>
    </w:p>
    <w:p w14:paraId="7BD1BA21" w14:textId="77777777" w:rsidR="00924C7E" w:rsidRPr="00924C7E" w:rsidRDefault="00924C7E" w:rsidP="00924C7E">
      <w:pPr>
        <w:bidi/>
        <w:rPr>
          <w:rFonts w:cs="David" w:hint="cs"/>
          <w:rtl/>
        </w:rPr>
      </w:pPr>
      <w:r w:rsidRPr="00924C7E">
        <w:rPr>
          <w:rFonts w:cs="David" w:hint="cs"/>
          <w:u w:val="single"/>
          <w:rtl/>
        </w:rPr>
        <w:t>מרדכי קרמניצר:</w:t>
      </w:r>
    </w:p>
    <w:p w14:paraId="37DE8EFB" w14:textId="77777777" w:rsidR="00924C7E" w:rsidRPr="00924C7E" w:rsidRDefault="00924C7E" w:rsidP="00924C7E">
      <w:pPr>
        <w:bidi/>
        <w:rPr>
          <w:rFonts w:cs="David" w:hint="cs"/>
          <w:rtl/>
        </w:rPr>
      </w:pPr>
    </w:p>
    <w:p w14:paraId="70200AEC" w14:textId="77777777" w:rsidR="00924C7E" w:rsidRPr="00924C7E" w:rsidRDefault="00924C7E" w:rsidP="00924C7E">
      <w:pPr>
        <w:bidi/>
        <w:rPr>
          <w:rFonts w:cs="David" w:hint="cs"/>
          <w:rtl/>
        </w:rPr>
      </w:pPr>
      <w:r w:rsidRPr="00924C7E">
        <w:rPr>
          <w:rFonts w:cs="David" w:hint="cs"/>
          <w:rtl/>
        </w:rPr>
        <w:tab/>
        <w:t>זה לא פשוט. ברגע שזה יהיה החלטת הכנסת, כן או לא, כל מי שירצה בתוצאה מסוימת של המשאל, ינסה להשפיע על הנוסח של החלטת הכנסת, וברור שהרוב הפוליטי שיש בכנסת יעצב את החלטת הכנסת לפי התוצאה שהוא מצפה להגיע אליה, וזה לא יהיה הניסוח האובייקטיבי או הנייטרלי ביותר.</w:t>
      </w:r>
    </w:p>
    <w:p w14:paraId="184FF47A" w14:textId="77777777" w:rsidR="00924C7E" w:rsidRPr="00924C7E" w:rsidRDefault="00924C7E" w:rsidP="00924C7E">
      <w:pPr>
        <w:bidi/>
        <w:rPr>
          <w:rFonts w:cs="David" w:hint="cs"/>
          <w:rtl/>
        </w:rPr>
      </w:pPr>
    </w:p>
    <w:p w14:paraId="4E629FCC" w14:textId="77777777" w:rsidR="00924C7E" w:rsidRPr="00924C7E" w:rsidRDefault="00924C7E" w:rsidP="00924C7E">
      <w:pPr>
        <w:bidi/>
        <w:rPr>
          <w:rFonts w:cs="David" w:hint="cs"/>
          <w:rtl/>
        </w:rPr>
      </w:pPr>
      <w:r w:rsidRPr="00924C7E">
        <w:rPr>
          <w:rFonts w:cs="David" w:hint="cs"/>
          <w:u w:val="single"/>
          <w:rtl/>
        </w:rPr>
        <w:t>היו"ר דוד טל:</w:t>
      </w:r>
    </w:p>
    <w:p w14:paraId="389926C8" w14:textId="77777777" w:rsidR="00924C7E" w:rsidRPr="00924C7E" w:rsidRDefault="00924C7E" w:rsidP="00924C7E">
      <w:pPr>
        <w:bidi/>
        <w:rPr>
          <w:rFonts w:cs="David" w:hint="cs"/>
          <w:rtl/>
        </w:rPr>
      </w:pPr>
    </w:p>
    <w:p w14:paraId="6671A00B" w14:textId="77777777" w:rsidR="00924C7E" w:rsidRPr="00924C7E" w:rsidRDefault="00924C7E" w:rsidP="00924C7E">
      <w:pPr>
        <w:bidi/>
        <w:rPr>
          <w:rFonts w:cs="David" w:hint="cs"/>
          <w:rtl/>
        </w:rPr>
      </w:pPr>
      <w:r w:rsidRPr="00924C7E">
        <w:rPr>
          <w:rFonts w:cs="David" w:hint="cs"/>
          <w:rtl/>
        </w:rPr>
        <w:tab/>
        <w:t>יש לך פתרון לניסוח אובייקטיבי? אין דבר כזה.</w:t>
      </w:r>
    </w:p>
    <w:p w14:paraId="3015BA96" w14:textId="77777777" w:rsidR="00924C7E" w:rsidRPr="00924C7E" w:rsidRDefault="00924C7E" w:rsidP="00924C7E">
      <w:pPr>
        <w:bidi/>
        <w:rPr>
          <w:rFonts w:cs="David" w:hint="cs"/>
          <w:rtl/>
        </w:rPr>
      </w:pPr>
    </w:p>
    <w:p w14:paraId="4CA3D83F" w14:textId="77777777" w:rsidR="00924C7E" w:rsidRPr="00924C7E" w:rsidRDefault="00924C7E" w:rsidP="00924C7E">
      <w:pPr>
        <w:bidi/>
        <w:rPr>
          <w:rFonts w:cs="David" w:hint="cs"/>
          <w:rtl/>
        </w:rPr>
      </w:pPr>
      <w:r w:rsidRPr="00924C7E">
        <w:rPr>
          <w:rFonts w:cs="David" w:hint="cs"/>
          <w:u w:val="single"/>
          <w:rtl/>
        </w:rPr>
        <w:t>מרדכי קרמניצר:</w:t>
      </w:r>
    </w:p>
    <w:p w14:paraId="44ABB4DD" w14:textId="77777777" w:rsidR="00924C7E" w:rsidRPr="00924C7E" w:rsidRDefault="00924C7E" w:rsidP="00924C7E">
      <w:pPr>
        <w:bidi/>
        <w:rPr>
          <w:rFonts w:cs="David" w:hint="cs"/>
          <w:rtl/>
        </w:rPr>
      </w:pPr>
    </w:p>
    <w:p w14:paraId="0A46632C" w14:textId="77777777" w:rsidR="00924C7E" w:rsidRPr="00924C7E" w:rsidRDefault="00924C7E" w:rsidP="00924C7E">
      <w:pPr>
        <w:bidi/>
        <w:rPr>
          <w:rFonts w:cs="David" w:hint="cs"/>
          <w:rtl/>
        </w:rPr>
      </w:pPr>
      <w:r w:rsidRPr="00924C7E">
        <w:rPr>
          <w:rFonts w:cs="David" w:hint="cs"/>
          <w:rtl/>
        </w:rPr>
        <w:tab/>
        <w:t>זה פתרון שאני לא אוהב להציע.</w:t>
      </w:r>
    </w:p>
    <w:p w14:paraId="49573D24" w14:textId="77777777" w:rsidR="00924C7E" w:rsidRPr="00924C7E" w:rsidRDefault="00924C7E" w:rsidP="00924C7E">
      <w:pPr>
        <w:bidi/>
        <w:rPr>
          <w:rFonts w:cs="David" w:hint="cs"/>
          <w:rtl/>
        </w:rPr>
      </w:pPr>
    </w:p>
    <w:p w14:paraId="32D163B9" w14:textId="77777777" w:rsidR="00924C7E" w:rsidRPr="00924C7E" w:rsidRDefault="00924C7E" w:rsidP="00924C7E">
      <w:pPr>
        <w:bidi/>
        <w:rPr>
          <w:rFonts w:cs="David" w:hint="cs"/>
          <w:rtl/>
        </w:rPr>
      </w:pPr>
      <w:r w:rsidRPr="00924C7E">
        <w:rPr>
          <w:rFonts w:cs="David" w:hint="cs"/>
          <w:u w:val="single"/>
          <w:rtl/>
        </w:rPr>
        <w:t>היו"ר דוד טל:</w:t>
      </w:r>
    </w:p>
    <w:p w14:paraId="25EB7B49" w14:textId="77777777" w:rsidR="00924C7E" w:rsidRPr="00924C7E" w:rsidRDefault="00924C7E" w:rsidP="00924C7E">
      <w:pPr>
        <w:bidi/>
        <w:rPr>
          <w:rFonts w:cs="David" w:hint="cs"/>
          <w:rtl/>
        </w:rPr>
      </w:pPr>
    </w:p>
    <w:p w14:paraId="55E57982" w14:textId="77777777" w:rsidR="00924C7E" w:rsidRPr="00924C7E" w:rsidRDefault="00924C7E" w:rsidP="00924C7E">
      <w:pPr>
        <w:bidi/>
        <w:rPr>
          <w:rFonts w:cs="David" w:hint="cs"/>
          <w:rtl/>
        </w:rPr>
      </w:pPr>
      <w:r w:rsidRPr="00924C7E">
        <w:rPr>
          <w:rFonts w:cs="David" w:hint="cs"/>
          <w:rtl/>
        </w:rPr>
        <w:tab/>
        <w:t>לתת לבית משפט שיחליט? אנחנו מאוד לא אוהבים את הפתרונות האלה.</w:t>
      </w:r>
    </w:p>
    <w:p w14:paraId="5F734FD5" w14:textId="77777777" w:rsidR="00924C7E" w:rsidRPr="00924C7E" w:rsidRDefault="00924C7E" w:rsidP="00924C7E">
      <w:pPr>
        <w:bidi/>
        <w:rPr>
          <w:rFonts w:cs="David" w:hint="cs"/>
          <w:rtl/>
        </w:rPr>
      </w:pPr>
    </w:p>
    <w:p w14:paraId="65CA95E3" w14:textId="77777777" w:rsidR="00924C7E" w:rsidRPr="00924C7E" w:rsidRDefault="00924C7E" w:rsidP="00924C7E">
      <w:pPr>
        <w:bidi/>
        <w:rPr>
          <w:rFonts w:cs="David" w:hint="cs"/>
          <w:rtl/>
        </w:rPr>
      </w:pPr>
      <w:r w:rsidRPr="00924C7E">
        <w:rPr>
          <w:rFonts w:cs="David" w:hint="cs"/>
          <w:u w:val="single"/>
          <w:rtl/>
        </w:rPr>
        <w:t>מרדכי קרמניצר:</w:t>
      </w:r>
    </w:p>
    <w:p w14:paraId="27E51ACE" w14:textId="77777777" w:rsidR="00924C7E" w:rsidRPr="00924C7E" w:rsidRDefault="00924C7E" w:rsidP="00924C7E">
      <w:pPr>
        <w:bidi/>
        <w:rPr>
          <w:rFonts w:cs="David" w:hint="cs"/>
          <w:rtl/>
        </w:rPr>
      </w:pPr>
    </w:p>
    <w:p w14:paraId="1B42158C" w14:textId="77777777" w:rsidR="00924C7E" w:rsidRPr="00924C7E" w:rsidRDefault="00924C7E" w:rsidP="00924C7E">
      <w:pPr>
        <w:bidi/>
        <w:rPr>
          <w:rFonts w:cs="David" w:hint="cs"/>
          <w:rtl/>
        </w:rPr>
      </w:pPr>
      <w:r w:rsidRPr="00924C7E">
        <w:rPr>
          <w:rFonts w:cs="David" w:hint="cs"/>
          <w:rtl/>
        </w:rPr>
        <w:tab/>
        <w:t>זה נכון שהפתרון הזה יש בו משום השתמטות מכוח או העברת כוח או העברת סמכות.</w:t>
      </w:r>
    </w:p>
    <w:p w14:paraId="514164FD" w14:textId="77777777" w:rsidR="00924C7E" w:rsidRDefault="00924C7E" w:rsidP="00924C7E">
      <w:pPr>
        <w:bidi/>
        <w:rPr>
          <w:rFonts w:cs="David" w:hint="cs"/>
          <w:rtl/>
        </w:rPr>
      </w:pPr>
    </w:p>
    <w:p w14:paraId="54CC228A" w14:textId="77777777" w:rsidR="00924C7E" w:rsidRDefault="00924C7E" w:rsidP="00924C7E">
      <w:pPr>
        <w:bidi/>
        <w:rPr>
          <w:rFonts w:cs="David" w:hint="cs"/>
          <w:rtl/>
        </w:rPr>
      </w:pPr>
    </w:p>
    <w:p w14:paraId="3655DFCD" w14:textId="77777777" w:rsidR="00924C7E" w:rsidRDefault="00924C7E" w:rsidP="00924C7E">
      <w:pPr>
        <w:bidi/>
        <w:rPr>
          <w:rFonts w:cs="David" w:hint="cs"/>
          <w:rtl/>
        </w:rPr>
      </w:pPr>
    </w:p>
    <w:p w14:paraId="177782E2" w14:textId="77777777" w:rsidR="00924C7E" w:rsidRDefault="00924C7E" w:rsidP="00924C7E">
      <w:pPr>
        <w:bidi/>
        <w:rPr>
          <w:rFonts w:cs="David" w:hint="cs"/>
          <w:rtl/>
        </w:rPr>
      </w:pPr>
    </w:p>
    <w:p w14:paraId="5EE4CF8C" w14:textId="77777777" w:rsidR="00924C7E" w:rsidRPr="00924C7E" w:rsidRDefault="00924C7E" w:rsidP="00924C7E">
      <w:pPr>
        <w:bidi/>
        <w:rPr>
          <w:rFonts w:cs="David" w:hint="cs"/>
          <w:rtl/>
        </w:rPr>
      </w:pPr>
    </w:p>
    <w:p w14:paraId="0AFB1796" w14:textId="77777777" w:rsidR="00924C7E" w:rsidRPr="00924C7E" w:rsidRDefault="00924C7E" w:rsidP="00924C7E">
      <w:pPr>
        <w:bidi/>
        <w:rPr>
          <w:rFonts w:cs="David" w:hint="cs"/>
          <w:rtl/>
        </w:rPr>
      </w:pPr>
      <w:r w:rsidRPr="00924C7E">
        <w:rPr>
          <w:rFonts w:cs="David" w:hint="cs"/>
          <w:u w:val="single"/>
          <w:rtl/>
        </w:rPr>
        <w:t>היו"ר דוד טל:</w:t>
      </w:r>
    </w:p>
    <w:p w14:paraId="5DC49448" w14:textId="77777777" w:rsidR="00924C7E" w:rsidRPr="00924C7E" w:rsidRDefault="00924C7E" w:rsidP="00924C7E">
      <w:pPr>
        <w:bidi/>
        <w:rPr>
          <w:rFonts w:cs="David" w:hint="cs"/>
          <w:rtl/>
        </w:rPr>
      </w:pPr>
    </w:p>
    <w:p w14:paraId="5979703C" w14:textId="77777777" w:rsidR="00924C7E" w:rsidRPr="00924C7E" w:rsidRDefault="00924C7E" w:rsidP="00924C7E">
      <w:pPr>
        <w:bidi/>
        <w:rPr>
          <w:rFonts w:cs="David" w:hint="cs"/>
          <w:rtl/>
        </w:rPr>
      </w:pPr>
      <w:r w:rsidRPr="00924C7E">
        <w:rPr>
          <w:rFonts w:cs="David" w:hint="cs"/>
          <w:rtl/>
        </w:rPr>
        <w:tab/>
        <w:t>אתם מדברים כל הזמן על הפרדת רשויות. לא מספיק שהרשות השופטת, כבר נכנסו לקרביים שלה, שאתם קוראים לזה "חקיקה שיפוטית", אתה רוצה שאני אתפרק מנכסי?</w:t>
      </w:r>
    </w:p>
    <w:p w14:paraId="22D3A516" w14:textId="77777777" w:rsidR="00924C7E" w:rsidRPr="00924C7E" w:rsidRDefault="00924C7E" w:rsidP="00924C7E">
      <w:pPr>
        <w:bidi/>
        <w:rPr>
          <w:rFonts w:cs="David" w:hint="cs"/>
          <w:rtl/>
        </w:rPr>
      </w:pPr>
    </w:p>
    <w:p w14:paraId="2C70F710" w14:textId="77777777" w:rsidR="00924C7E" w:rsidRPr="00924C7E" w:rsidRDefault="00924C7E" w:rsidP="00924C7E">
      <w:pPr>
        <w:bidi/>
        <w:rPr>
          <w:rFonts w:cs="David" w:hint="cs"/>
          <w:rtl/>
        </w:rPr>
      </w:pPr>
      <w:r w:rsidRPr="00924C7E">
        <w:rPr>
          <w:rFonts w:cs="David" w:hint="cs"/>
          <w:u w:val="single"/>
          <w:rtl/>
        </w:rPr>
        <w:t>אסתרינה טרטמן:</w:t>
      </w:r>
    </w:p>
    <w:p w14:paraId="04C2F1E4" w14:textId="77777777" w:rsidR="00924C7E" w:rsidRPr="00924C7E" w:rsidRDefault="00924C7E" w:rsidP="00924C7E">
      <w:pPr>
        <w:bidi/>
        <w:rPr>
          <w:rFonts w:cs="David" w:hint="cs"/>
          <w:rtl/>
        </w:rPr>
      </w:pPr>
    </w:p>
    <w:p w14:paraId="45C65979" w14:textId="77777777" w:rsidR="00924C7E" w:rsidRPr="00924C7E" w:rsidRDefault="00924C7E" w:rsidP="00924C7E">
      <w:pPr>
        <w:bidi/>
        <w:rPr>
          <w:rFonts w:cs="David" w:hint="cs"/>
          <w:rtl/>
        </w:rPr>
      </w:pPr>
      <w:r w:rsidRPr="00924C7E">
        <w:rPr>
          <w:rFonts w:cs="David" w:hint="cs"/>
          <w:rtl/>
        </w:rPr>
        <w:tab/>
        <w:t xml:space="preserve">סליחה שאני מתפרצת, אדוני היושב-ראש, למדתי, לפחות בשיעורי אזרחות והיסטוריה, שאחת מאושיות השלטון התקין בעולם זה הפרדה בין הרשויות, שהרשות המחוקקת תישאר מחוקקת, הרשות המבצעת תישאר מבצעת, והרשות השופטת תהיה שופטת, תוך שמירה של כבוד וזכויות של כל אחת מהרשויות. </w:t>
      </w:r>
    </w:p>
    <w:p w14:paraId="65633FC9" w14:textId="77777777" w:rsidR="00924C7E" w:rsidRPr="00924C7E" w:rsidRDefault="00924C7E" w:rsidP="00924C7E">
      <w:pPr>
        <w:bidi/>
        <w:rPr>
          <w:rFonts w:cs="David" w:hint="cs"/>
          <w:rtl/>
        </w:rPr>
      </w:pPr>
    </w:p>
    <w:p w14:paraId="2B92F124" w14:textId="77777777" w:rsidR="00924C7E" w:rsidRPr="00924C7E" w:rsidRDefault="00924C7E" w:rsidP="00924C7E">
      <w:pPr>
        <w:bidi/>
        <w:rPr>
          <w:rFonts w:cs="David" w:hint="cs"/>
          <w:rtl/>
        </w:rPr>
      </w:pPr>
      <w:r w:rsidRPr="00924C7E">
        <w:rPr>
          <w:rFonts w:cs="David" w:hint="cs"/>
          <w:u w:val="single"/>
          <w:rtl/>
        </w:rPr>
        <w:t>היו"ר דוד טל:</w:t>
      </w:r>
    </w:p>
    <w:p w14:paraId="3F39B3DE" w14:textId="77777777" w:rsidR="00924C7E" w:rsidRPr="00924C7E" w:rsidRDefault="00924C7E" w:rsidP="00924C7E">
      <w:pPr>
        <w:bidi/>
        <w:rPr>
          <w:rFonts w:cs="David" w:hint="cs"/>
          <w:rtl/>
        </w:rPr>
      </w:pPr>
    </w:p>
    <w:p w14:paraId="23B6118F" w14:textId="77777777" w:rsidR="00924C7E" w:rsidRPr="00924C7E" w:rsidRDefault="00924C7E" w:rsidP="00924C7E">
      <w:pPr>
        <w:bidi/>
        <w:rPr>
          <w:rFonts w:cs="David" w:hint="cs"/>
          <w:rtl/>
        </w:rPr>
      </w:pPr>
      <w:r w:rsidRPr="00924C7E">
        <w:rPr>
          <w:rFonts w:cs="David" w:hint="cs"/>
          <w:rtl/>
        </w:rPr>
        <w:tab/>
        <w:t>עם מתח מסוים בריא.</w:t>
      </w:r>
    </w:p>
    <w:p w14:paraId="1ACC607C" w14:textId="77777777" w:rsidR="00924C7E" w:rsidRPr="00924C7E" w:rsidRDefault="00924C7E" w:rsidP="00924C7E">
      <w:pPr>
        <w:bidi/>
        <w:rPr>
          <w:rFonts w:cs="David" w:hint="cs"/>
          <w:rtl/>
        </w:rPr>
      </w:pPr>
    </w:p>
    <w:p w14:paraId="2D9E3E1A" w14:textId="77777777" w:rsidR="00924C7E" w:rsidRPr="00924C7E" w:rsidRDefault="00924C7E" w:rsidP="00924C7E">
      <w:pPr>
        <w:bidi/>
        <w:rPr>
          <w:rFonts w:cs="David" w:hint="cs"/>
          <w:rtl/>
        </w:rPr>
      </w:pPr>
      <w:r w:rsidRPr="00924C7E">
        <w:rPr>
          <w:rFonts w:cs="David" w:hint="cs"/>
          <w:u w:val="single"/>
          <w:rtl/>
        </w:rPr>
        <w:t>אסתרינה טרטמן:</w:t>
      </w:r>
    </w:p>
    <w:p w14:paraId="2AC1491B" w14:textId="77777777" w:rsidR="00924C7E" w:rsidRPr="00924C7E" w:rsidRDefault="00924C7E" w:rsidP="00924C7E">
      <w:pPr>
        <w:bidi/>
        <w:rPr>
          <w:rFonts w:cs="David" w:hint="cs"/>
          <w:rtl/>
        </w:rPr>
      </w:pPr>
    </w:p>
    <w:p w14:paraId="541E6C98" w14:textId="77777777" w:rsidR="00924C7E" w:rsidRPr="00924C7E" w:rsidRDefault="00924C7E" w:rsidP="00924C7E">
      <w:pPr>
        <w:bidi/>
        <w:rPr>
          <w:rFonts w:cs="David" w:hint="cs"/>
          <w:rtl/>
        </w:rPr>
      </w:pPr>
      <w:r w:rsidRPr="00924C7E">
        <w:rPr>
          <w:rFonts w:cs="David" w:hint="cs"/>
          <w:rtl/>
        </w:rPr>
        <w:tab/>
        <w:t xml:space="preserve"> אבל צריך לבצע גם הקפדה שכל אחת מהרשויות תדאג שלא לגרום לתמהיל מוחלט שלא נמצא איפה הרשות של מה.</w:t>
      </w:r>
    </w:p>
    <w:p w14:paraId="2E38F09E" w14:textId="77777777" w:rsidR="00924C7E" w:rsidRPr="00924C7E" w:rsidRDefault="00924C7E" w:rsidP="00924C7E">
      <w:pPr>
        <w:bidi/>
        <w:rPr>
          <w:rFonts w:cs="David" w:hint="cs"/>
          <w:rtl/>
        </w:rPr>
      </w:pPr>
    </w:p>
    <w:p w14:paraId="5973985E" w14:textId="77777777" w:rsidR="00924C7E" w:rsidRPr="00924C7E" w:rsidRDefault="00924C7E" w:rsidP="00924C7E">
      <w:pPr>
        <w:bidi/>
        <w:rPr>
          <w:rFonts w:cs="David" w:hint="cs"/>
          <w:rtl/>
        </w:rPr>
      </w:pPr>
      <w:r w:rsidRPr="00924C7E">
        <w:rPr>
          <w:rFonts w:cs="David" w:hint="cs"/>
          <w:u w:val="single"/>
          <w:rtl/>
        </w:rPr>
        <w:t>היו"ר דוד טל:</w:t>
      </w:r>
    </w:p>
    <w:p w14:paraId="42A9261D" w14:textId="77777777" w:rsidR="00924C7E" w:rsidRPr="00924C7E" w:rsidRDefault="00924C7E" w:rsidP="00924C7E">
      <w:pPr>
        <w:bidi/>
        <w:rPr>
          <w:rFonts w:cs="David" w:hint="cs"/>
          <w:rtl/>
        </w:rPr>
      </w:pPr>
    </w:p>
    <w:p w14:paraId="6E2809D0" w14:textId="77777777" w:rsidR="00924C7E" w:rsidRPr="00924C7E" w:rsidRDefault="00924C7E" w:rsidP="00924C7E">
      <w:pPr>
        <w:bidi/>
        <w:rPr>
          <w:rFonts w:cs="David" w:hint="cs"/>
          <w:rtl/>
        </w:rPr>
      </w:pPr>
      <w:r w:rsidRPr="00924C7E">
        <w:rPr>
          <w:rFonts w:cs="David" w:hint="cs"/>
          <w:rtl/>
        </w:rPr>
        <w:tab/>
        <w:t>תכף יסביר פרופסור קרמניצר למה הוא התכוון.</w:t>
      </w:r>
    </w:p>
    <w:p w14:paraId="110D6441" w14:textId="77777777" w:rsidR="00924C7E" w:rsidRPr="00924C7E" w:rsidRDefault="00924C7E" w:rsidP="00924C7E">
      <w:pPr>
        <w:bidi/>
        <w:rPr>
          <w:rFonts w:cs="David" w:hint="cs"/>
          <w:u w:val="single"/>
          <w:rtl/>
        </w:rPr>
      </w:pPr>
    </w:p>
    <w:p w14:paraId="49CBD679" w14:textId="77777777" w:rsidR="00924C7E" w:rsidRPr="00924C7E" w:rsidRDefault="00924C7E" w:rsidP="00924C7E">
      <w:pPr>
        <w:bidi/>
        <w:rPr>
          <w:rFonts w:cs="David" w:hint="cs"/>
          <w:rtl/>
        </w:rPr>
      </w:pPr>
      <w:r w:rsidRPr="00924C7E">
        <w:rPr>
          <w:rFonts w:cs="David" w:hint="cs"/>
          <w:u w:val="single"/>
          <w:rtl/>
        </w:rPr>
        <w:t>מרדכי קרמניצר:</w:t>
      </w:r>
    </w:p>
    <w:p w14:paraId="2BEFB706" w14:textId="77777777" w:rsidR="00924C7E" w:rsidRPr="00924C7E" w:rsidRDefault="00924C7E" w:rsidP="00924C7E">
      <w:pPr>
        <w:bidi/>
        <w:rPr>
          <w:rFonts w:cs="David" w:hint="cs"/>
          <w:rtl/>
        </w:rPr>
      </w:pPr>
    </w:p>
    <w:p w14:paraId="264D3D91" w14:textId="77777777" w:rsidR="00924C7E" w:rsidRPr="00924C7E" w:rsidRDefault="00924C7E" w:rsidP="00924C7E">
      <w:pPr>
        <w:bidi/>
        <w:rPr>
          <w:rFonts w:cs="David" w:hint="cs"/>
          <w:rtl/>
        </w:rPr>
      </w:pPr>
      <w:r w:rsidRPr="00924C7E">
        <w:rPr>
          <w:rFonts w:cs="David" w:hint="cs"/>
          <w:rtl/>
        </w:rPr>
        <w:tab/>
        <w:t>אני שמח על ההזדמנות להסביר משהו על העיקרון של הפרדת הרשויות. העיקרון של הפרדת הרשויות אף פעם לא התכוון לומר, והוא לא התממש בשום מקום בעולם, שהרשויות באמת פועלות באופן נפרד. אני מציע להסתכל על הרשות המבצעת בישראל למשל. הרשות המבצעת בישראל עוסקת בחקיקה, כל חקיקת המשנה, בהיקפים נרחבים ביותר בתחומים בעלי חשיבות ראשונה במעלה.</w:t>
      </w:r>
    </w:p>
    <w:p w14:paraId="7C3FBC16" w14:textId="77777777" w:rsidR="00924C7E" w:rsidRPr="00924C7E" w:rsidRDefault="00924C7E" w:rsidP="00924C7E">
      <w:pPr>
        <w:bidi/>
        <w:rPr>
          <w:rFonts w:cs="David" w:hint="cs"/>
          <w:rtl/>
        </w:rPr>
      </w:pPr>
    </w:p>
    <w:p w14:paraId="341FA515" w14:textId="77777777" w:rsidR="00924C7E" w:rsidRPr="00924C7E" w:rsidRDefault="00924C7E" w:rsidP="00924C7E">
      <w:pPr>
        <w:bidi/>
        <w:rPr>
          <w:rFonts w:cs="David" w:hint="cs"/>
          <w:rtl/>
        </w:rPr>
      </w:pPr>
      <w:r w:rsidRPr="00924C7E">
        <w:rPr>
          <w:rFonts w:cs="David" w:hint="cs"/>
          <w:u w:val="single"/>
          <w:rtl/>
        </w:rPr>
        <w:t>היו"ר דוד טל:</w:t>
      </w:r>
    </w:p>
    <w:p w14:paraId="3D0CF1AB" w14:textId="77777777" w:rsidR="00924C7E" w:rsidRPr="00924C7E" w:rsidRDefault="00924C7E" w:rsidP="00924C7E">
      <w:pPr>
        <w:bidi/>
        <w:rPr>
          <w:rFonts w:cs="David" w:hint="cs"/>
          <w:rtl/>
        </w:rPr>
      </w:pPr>
    </w:p>
    <w:p w14:paraId="349FFB33" w14:textId="77777777" w:rsidR="00924C7E" w:rsidRPr="00924C7E" w:rsidRDefault="00924C7E" w:rsidP="00924C7E">
      <w:pPr>
        <w:bidi/>
        <w:rPr>
          <w:rFonts w:cs="David" w:hint="cs"/>
          <w:rtl/>
        </w:rPr>
      </w:pPr>
      <w:r w:rsidRPr="00924C7E">
        <w:rPr>
          <w:rFonts w:cs="David" w:hint="cs"/>
          <w:rtl/>
        </w:rPr>
        <w:tab/>
        <w:t>זאת סמכות שהכנסת הקנתה לה.</w:t>
      </w:r>
    </w:p>
    <w:p w14:paraId="78749157" w14:textId="77777777" w:rsidR="00924C7E" w:rsidRPr="00924C7E" w:rsidRDefault="00924C7E" w:rsidP="00924C7E">
      <w:pPr>
        <w:bidi/>
        <w:rPr>
          <w:rFonts w:cs="David" w:hint="cs"/>
          <w:rtl/>
        </w:rPr>
      </w:pPr>
    </w:p>
    <w:p w14:paraId="2AF8B131" w14:textId="77777777" w:rsidR="00924C7E" w:rsidRPr="00924C7E" w:rsidRDefault="00924C7E" w:rsidP="00924C7E">
      <w:pPr>
        <w:bidi/>
        <w:rPr>
          <w:rFonts w:cs="David" w:hint="cs"/>
          <w:rtl/>
        </w:rPr>
      </w:pPr>
      <w:r w:rsidRPr="00924C7E">
        <w:rPr>
          <w:rFonts w:cs="David" w:hint="cs"/>
          <w:u w:val="single"/>
          <w:rtl/>
        </w:rPr>
        <w:t>יצחק לוי:</w:t>
      </w:r>
    </w:p>
    <w:p w14:paraId="21B25E93" w14:textId="77777777" w:rsidR="00924C7E" w:rsidRPr="00924C7E" w:rsidRDefault="00924C7E" w:rsidP="00924C7E">
      <w:pPr>
        <w:bidi/>
        <w:rPr>
          <w:rFonts w:cs="David" w:hint="cs"/>
          <w:rtl/>
        </w:rPr>
      </w:pPr>
    </w:p>
    <w:p w14:paraId="52E2E29A" w14:textId="77777777" w:rsidR="00924C7E" w:rsidRPr="00924C7E" w:rsidRDefault="00924C7E" w:rsidP="00924C7E">
      <w:pPr>
        <w:bidi/>
        <w:rPr>
          <w:rFonts w:cs="David" w:hint="cs"/>
          <w:rtl/>
        </w:rPr>
      </w:pPr>
      <w:r w:rsidRPr="00924C7E">
        <w:rPr>
          <w:rFonts w:cs="David" w:hint="cs"/>
          <w:rtl/>
        </w:rPr>
        <w:tab/>
        <w:t xml:space="preserve"> אבל היא עושה את זה.</w:t>
      </w:r>
    </w:p>
    <w:p w14:paraId="651C066F" w14:textId="77777777" w:rsidR="00924C7E" w:rsidRPr="00924C7E" w:rsidRDefault="00924C7E" w:rsidP="00924C7E">
      <w:pPr>
        <w:bidi/>
        <w:rPr>
          <w:rFonts w:cs="David" w:hint="cs"/>
          <w:rtl/>
        </w:rPr>
      </w:pPr>
    </w:p>
    <w:p w14:paraId="7F2FBE04" w14:textId="77777777" w:rsidR="00924C7E" w:rsidRPr="00924C7E" w:rsidRDefault="00924C7E" w:rsidP="00924C7E">
      <w:pPr>
        <w:bidi/>
        <w:rPr>
          <w:rFonts w:cs="David" w:hint="cs"/>
          <w:rtl/>
        </w:rPr>
      </w:pPr>
      <w:r w:rsidRPr="00924C7E">
        <w:rPr>
          <w:rFonts w:cs="David" w:hint="cs"/>
          <w:u w:val="single"/>
          <w:rtl/>
        </w:rPr>
        <w:t>מרדכי קרמניצר:</w:t>
      </w:r>
    </w:p>
    <w:p w14:paraId="65999CA8" w14:textId="77777777" w:rsidR="00924C7E" w:rsidRPr="00924C7E" w:rsidRDefault="00924C7E" w:rsidP="00924C7E">
      <w:pPr>
        <w:bidi/>
        <w:rPr>
          <w:rFonts w:cs="David" w:hint="cs"/>
          <w:rtl/>
        </w:rPr>
      </w:pPr>
    </w:p>
    <w:p w14:paraId="511BC6F3" w14:textId="77777777" w:rsidR="00924C7E" w:rsidRPr="00924C7E" w:rsidRDefault="00924C7E" w:rsidP="00924C7E">
      <w:pPr>
        <w:bidi/>
        <w:rPr>
          <w:rFonts w:cs="David" w:hint="cs"/>
          <w:rtl/>
        </w:rPr>
      </w:pPr>
      <w:r w:rsidRPr="00924C7E">
        <w:rPr>
          <w:rFonts w:cs="David" w:hint="cs"/>
          <w:rtl/>
        </w:rPr>
        <w:tab/>
        <w:t>היא עושה את זה. בתי המשפט כאשר הם מפרשים חוק וקובעים הלכות, הם משתתפים בתהליך החקיקה, לא יעזור שום דבר. אני לא מזלזל בעיקרון של הפרדת הרשויות, יש בו גרעין חיוני מאוד, למשל, אם הממשלה היתה מחליטה שהיא רוצה לשפוט מישהו, היינו חושבים שהתערערו אושיות המשטר, אבל לתאר את זה כאילו יש הפרדה מוחלטת וחציצה בין הסמכויות השונות של הרשות המבצעת, הרשות המחוקקת והרשות השופטת, זה פשוט תיאור שלא עולה בקנה אחד עם המציאות המשטרית בשום מקום בעולם, ולכן לא צריך לחזור על הדבר הזה. אני לא מציע לכם לקחת שופטים דווקא, אם אתם יכולים למצוא אנשים עצמאיים ובלתי תלויים אחרים, תיקחו אותם. הנקודה היא אחרת.</w:t>
      </w:r>
    </w:p>
    <w:p w14:paraId="31AC4407" w14:textId="77777777" w:rsidR="00924C7E" w:rsidRDefault="00924C7E" w:rsidP="00924C7E">
      <w:pPr>
        <w:bidi/>
        <w:rPr>
          <w:rFonts w:cs="David" w:hint="cs"/>
          <w:u w:val="single"/>
          <w:rtl/>
        </w:rPr>
      </w:pPr>
      <w:r w:rsidRPr="00924C7E">
        <w:rPr>
          <w:rFonts w:cs="David"/>
          <w:u w:val="single"/>
          <w:rtl/>
        </w:rPr>
        <w:br w:type="page"/>
      </w:r>
    </w:p>
    <w:p w14:paraId="38BA7BAA" w14:textId="77777777" w:rsidR="00924C7E" w:rsidRDefault="00924C7E" w:rsidP="00924C7E">
      <w:pPr>
        <w:bidi/>
        <w:rPr>
          <w:rFonts w:cs="David" w:hint="cs"/>
          <w:u w:val="single"/>
          <w:rtl/>
        </w:rPr>
      </w:pPr>
    </w:p>
    <w:p w14:paraId="6526E84C" w14:textId="77777777" w:rsidR="00924C7E" w:rsidRPr="00924C7E" w:rsidRDefault="00924C7E" w:rsidP="00924C7E">
      <w:pPr>
        <w:bidi/>
        <w:rPr>
          <w:rFonts w:cs="David" w:hint="cs"/>
          <w:rtl/>
        </w:rPr>
      </w:pPr>
      <w:r w:rsidRPr="00924C7E">
        <w:rPr>
          <w:rFonts w:cs="David" w:hint="cs"/>
          <w:u w:val="single"/>
          <w:rtl/>
        </w:rPr>
        <w:t>היו"ר דוד טל:</w:t>
      </w:r>
    </w:p>
    <w:p w14:paraId="20AA86A6" w14:textId="77777777" w:rsidR="00924C7E" w:rsidRPr="00924C7E" w:rsidRDefault="00924C7E" w:rsidP="00924C7E">
      <w:pPr>
        <w:bidi/>
        <w:rPr>
          <w:rFonts w:cs="David" w:hint="cs"/>
          <w:rtl/>
        </w:rPr>
      </w:pPr>
    </w:p>
    <w:p w14:paraId="48FC5C61" w14:textId="77777777" w:rsidR="00924C7E" w:rsidRPr="00924C7E" w:rsidRDefault="00924C7E" w:rsidP="00924C7E">
      <w:pPr>
        <w:bidi/>
        <w:rPr>
          <w:rFonts w:cs="David" w:hint="cs"/>
          <w:rtl/>
        </w:rPr>
      </w:pPr>
      <w:r w:rsidRPr="00924C7E">
        <w:rPr>
          <w:rFonts w:cs="David" w:hint="cs"/>
          <w:rtl/>
        </w:rPr>
        <w:tab/>
        <w:t xml:space="preserve"> הנושא הזה מטריד אותי מאוד. לו היית אומר לי שיש אנשים במדינת ישראל, אפילו שופטים, שהם מלאכים, או אנשים בלי שום דעה, אין אנשים כאלה, כל אחד בצורה כזאת או אחרת מערב את השקפת עולמו בעבודתו. אני לא יכול להתעלם ממה שיש לאדם בראש, על-פי מה שהוא חונך, אם הוא היה בתנועת הנוער בני עקיבא או הנוער העובד והלומד או השומר הצעיר.</w:t>
      </w:r>
    </w:p>
    <w:p w14:paraId="1470D96C" w14:textId="77777777" w:rsidR="00924C7E" w:rsidRPr="00924C7E" w:rsidRDefault="00924C7E" w:rsidP="00924C7E">
      <w:pPr>
        <w:bidi/>
        <w:rPr>
          <w:rFonts w:cs="David" w:hint="cs"/>
          <w:rtl/>
        </w:rPr>
      </w:pPr>
    </w:p>
    <w:p w14:paraId="4851B217" w14:textId="77777777" w:rsidR="00924C7E" w:rsidRPr="00924C7E" w:rsidRDefault="00924C7E" w:rsidP="00924C7E">
      <w:pPr>
        <w:bidi/>
        <w:rPr>
          <w:rFonts w:cs="David" w:hint="cs"/>
          <w:rtl/>
        </w:rPr>
      </w:pPr>
      <w:r w:rsidRPr="00924C7E">
        <w:rPr>
          <w:rFonts w:cs="David" w:hint="cs"/>
          <w:u w:val="single"/>
          <w:rtl/>
        </w:rPr>
        <w:t>מרדכי קרמניצר:</w:t>
      </w:r>
    </w:p>
    <w:p w14:paraId="0129FC7E" w14:textId="77777777" w:rsidR="00924C7E" w:rsidRPr="00924C7E" w:rsidRDefault="00924C7E" w:rsidP="00924C7E">
      <w:pPr>
        <w:bidi/>
        <w:rPr>
          <w:rFonts w:cs="David" w:hint="cs"/>
          <w:rtl/>
        </w:rPr>
      </w:pPr>
    </w:p>
    <w:p w14:paraId="42C822F9" w14:textId="77777777" w:rsidR="00924C7E" w:rsidRPr="00924C7E" w:rsidRDefault="00924C7E" w:rsidP="00924C7E">
      <w:pPr>
        <w:bidi/>
        <w:rPr>
          <w:rFonts w:cs="David" w:hint="cs"/>
          <w:rtl/>
        </w:rPr>
      </w:pPr>
      <w:r w:rsidRPr="00924C7E">
        <w:rPr>
          <w:rFonts w:cs="David" w:hint="cs"/>
          <w:rtl/>
        </w:rPr>
        <w:tab/>
        <w:t>אי אפשר להשיג שום דבר באופן מושלם. השאיפה של השלמות היא האויב של הטוב.</w:t>
      </w:r>
    </w:p>
    <w:p w14:paraId="12F282F4" w14:textId="77777777" w:rsidR="00924C7E" w:rsidRPr="00924C7E" w:rsidRDefault="00924C7E" w:rsidP="00924C7E">
      <w:pPr>
        <w:bidi/>
        <w:rPr>
          <w:rFonts w:cs="David" w:hint="cs"/>
          <w:rtl/>
        </w:rPr>
      </w:pPr>
    </w:p>
    <w:p w14:paraId="7C967712" w14:textId="77777777" w:rsidR="00924C7E" w:rsidRPr="00924C7E" w:rsidRDefault="00924C7E" w:rsidP="00924C7E">
      <w:pPr>
        <w:bidi/>
        <w:rPr>
          <w:rFonts w:cs="David" w:hint="cs"/>
          <w:rtl/>
        </w:rPr>
      </w:pPr>
      <w:r w:rsidRPr="00924C7E">
        <w:rPr>
          <w:rFonts w:cs="David" w:hint="cs"/>
          <w:u w:val="single"/>
          <w:rtl/>
        </w:rPr>
        <w:t>היו"ר דוד טל:</w:t>
      </w:r>
    </w:p>
    <w:p w14:paraId="3362E2BA" w14:textId="77777777" w:rsidR="00924C7E" w:rsidRPr="00924C7E" w:rsidRDefault="00924C7E" w:rsidP="00924C7E">
      <w:pPr>
        <w:bidi/>
        <w:rPr>
          <w:rFonts w:cs="David" w:hint="cs"/>
          <w:rtl/>
        </w:rPr>
      </w:pPr>
    </w:p>
    <w:p w14:paraId="73A0D6B4" w14:textId="77777777" w:rsidR="00924C7E" w:rsidRPr="00924C7E" w:rsidRDefault="00924C7E" w:rsidP="00924C7E">
      <w:pPr>
        <w:bidi/>
        <w:rPr>
          <w:rFonts w:cs="David" w:hint="cs"/>
          <w:rtl/>
        </w:rPr>
      </w:pPr>
      <w:r w:rsidRPr="00924C7E">
        <w:rPr>
          <w:rFonts w:cs="David" w:hint="cs"/>
          <w:rtl/>
        </w:rPr>
        <w:tab/>
        <w:t>נשאיר את זה פה.</w:t>
      </w:r>
    </w:p>
    <w:p w14:paraId="7C59AF1F" w14:textId="77777777" w:rsidR="00924C7E" w:rsidRPr="00924C7E" w:rsidRDefault="00924C7E" w:rsidP="00924C7E">
      <w:pPr>
        <w:bidi/>
        <w:rPr>
          <w:rFonts w:cs="David" w:hint="cs"/>
          <w:rtl/>
        </w:rPr>
      </w:pPr>
    </w:p>
    <w:p w14:paraId="17A042A8" w14:textId="77777777" w:rsidR="00924C7E" w:rsidRPr="00924C7E" w:rsidRDefault="00924C7E" w:rsidP="00924C7E">
      <w:pPr>
        <w:bidi/>
        <w:rPr>
          <w:rFonts w:cs="David" w:hint="cs"/>
          <w:rtl/>
        </w:rPr>
      </w:pPr>
      <w:r w:rsidRPr="00924C7E">
        <w:rPr>
          <w:rFonts w:cs="David" w:hint="cs"/>
          <w:u w:val="single"/>
          <w:rtl/>
        </w:rPr>
        <w:t>מרדכי קרמניצר:</w:t>
      </w:r>
    </w:p>
    <w:p w14:paraId="7A29ED63" w14:textId="77777777" w:rsidR="00924C7E" w:rsidRPr="00924C7E" w:rsidRDefault="00924C7E" w:rsidP="00924C7E">
      <w:pPr>
        <w:bidi/>
        <w:rPr>
          <w:rFonts w:cs="David" w:hint="cs"/>
          <w:rtl/>
        </w:rPr>
      </w:pPr>
    </w:p>
    <w:p w14:paraId="3584DE4F" w14:textId="77777777" w:rsidR="00924C7E" w:rsidRPr="00924C7E" w:rsidRDefault="00924C7E" w:rsidP="00924C7E">
      <w:pPr>
        <w:bidi/>
        <w:rPr>
          <w:rFonts w:cs="David" w:hint="cs"/>
          <w:rtl/>
        </w:rPr>
      </w:pPr>
      <w:r w:rsidRPr="00924C7E">
        <w:rPr>
          <w:rFonts w:cs="David" w:hint="cs"/>
          <w:rtl/>
        </w:rPr>
        <w:tab/>
        <w:t>אני רוצה להסביר מה זה אומר שמשאירים את זה פה. אם משאירים את זה פה, זה אומר שנותנים לרוב הפוליטי את האפשרות להטות את תוצאות המשאל לטובתו, נראה לי שזה דבר בלתי סביר. אם רוצים להשיג לגיטימיות, כבר באופן הזה אנחנו חותרים תחת הרעיון של השגת לגיטימיות. וכאן אני רוצה להצביע על עוד סכנה. מתי משאל עם עובד יפה מבחינת לגיטימציה, הוא עובד יפה כאשר הרבה אנשים הולכים להשתתף במשאל העם וכאשר התוצאה שלו היא תוצאה חותכת. אם נקבל פה משאלי עם בהשתתפות לא גבוהה מאוד, וזה לא יקרה עם ירושלים ורמת-הגולן, כאן אני מניח ההשתתפות תהיה משמעותית, אבל זה עלול לקרות עם שאלות אחרות, אפילו עם שאלת החוקה, אחד הדברים שאני חושש מהם, חרף מה שאמרתי, שאני לא יודע אם עם ישראל ילך להביע דעה בעניין הזה, מסיבות שונות, לפעמים הסיבה שאתה אומר לעצמך שזה בטח יעבור, שהחברים שלי ילכו, או שמתקבלת הכרעה על חודם של קולות, באמת נקבל לגיטימציה בתהליך הזה? לא נקבל לגיטימציה. אם הוספת לזה שלא הבטחת שהשאלה נשאלת באופן נקי, אתה עלול ליצור מהומת אלוהים, ליצור משבר לגיטימיות בשיטה המשפטית, שאת התוצאות אני לא רוצה להעלות על דל שפתי.</w:t>
      </w:r>
    </w:p>
    <w:p w14:paraId="4551538B" w14:textId="77777777" w:rsidR="00924C7E" w:rsidRPr="00924C7E" w:rsidRDefault="00924C7E" w:rsidP="00924C7E">
      <w:pPr>
        <w:bidi/>
        <w:rPr>
          <w:rFonts w:cs="David" w:hint="cs"/>
          <w:rtl/>
        </w:rPr>
      </w:pPr>
    </w:p>
    <w:p w14:paraId="5BFEC2FA" w14:textId="77777777" w:rsidR="00924C7E" w:rsidRPr="00924C7E" w:rsidRDefault="00924C7E" w:rsidP="00924C7E">
      <w:pPr>
        <w:bidi/>
        <w:rPr>
          <w:rFonts w:cs="David" w:hint="cs"/>
          <w:rtl/>
        </w:rPr>
      </w:pPr>
      <w:r w:rsidRPr="00924C7E">
        <w:rPr>
          <w:rFonts w:cs="David" w:hint="cs"/>
          <w:u w:val="single"/>
          <w:rtl/>
        </w:rPr>
        <w:t>היו"ר דוד טל:</w:t>
      </w:r>
    </w:p>
    <w:p w14:paraId="578AD599" w14:textId="77777777" w:rsidR="00924C7E" w:rsidRPr="00924C7E" w:rsidRDefault="00924C7E" w:rsidP="00924C7E">
      <w:pPr>
        <w:bidi/>
        <w:rPr>
          <w:rFonts w:cs="David" w:hint="cs"/>
          <w:rtl/>
        </w:rPr>
      </w:pPr>
    </w:p>
    <w:p w14:paraId="04313430" w14:textId="77777777" w:rsidR="00924C7E" w:rsidRPr="00924C7E" w:rsidRDefault="00924C7E" w:rsidP="00924C7E">
      <w:pPr>
        <w:bidi/>
        <w:rPr>
          <w:rFonts w:cs="David" w:hint="cs"/>
          <w:rtl/>
        </w:rPr>
      </w:pPr>
      <w:r w:rsidRPr="00924C7E">
        <w:rPr>
          <w:rFonts w:cs="David" w:hint="cs"/>
          <w:rtl/>
        </w:rPr>
        <w:tab/>
        <w:t>מה יקרה לפי דעתך עם הלגיטימציה אם אני אומר נניח שמשאל עם מתקבל ברוב של נניח 40% או 60% מכלל הבוחרים? מתי זה הופך להיות לגיטימי בעיניך?</w:t>
      </w:r>
    </w:p>
    <w:p w14:paraId="6EABD499" w14:textId="77777777" w:rsidR="00924C7E" w:rsidRPr="00924C7E" w:rsidRDefault="00924C7E" w:rsidP="00924C7E">
      <w:pPr>
        <w:bidi/>
        <w:rPr>
          <w:rFonts w:cs="David" w:hint="cs"/>
          <w:rtl/>
        </w:rPr>
      </w:pPr>
    </w:p>
    <w:p w14:paraId="5107F681" w14:textId="77777777" w:rsidR="00924C7E" w:rsidRPr="00924C7E" w:rsidRDefault="00924C7E" w:rsidP="00924C7E">
      <w:pPr>
        <w:bidi/>
        <w:rPr>
          <w:rFonts w:cs="David" w:hint="cs"/>
          <w:rtl/>
        </w:rPr>
      </w:pPr>
      <w:r w:rsidRPr="00924C7E">
        <w:rPr>
          <w:rFonts w:cs="David" w:hint="cs"/>
          <w:u w:val="single"/>
          <w:rtl/>
        </w:rPr>
        <w:t>מרדכי קרמניצר:</w:t>
      </w:r>
    </w:p>
    <w:p w14:paraId="398895B2" w14:textId="77777777" w:rsidR="00924C7E" w:rsidRPr="00924C7E" w:rsidRDefault="00924C7E" w:rsidP="00924C7E">
      <w:pPr>
        <w:bidi/>
        <w:rPr>
          <w:rFonts w:cs="David" w:hint="cs"/>
          <w:rtl/>
        </w:rPr>
      </w:pPr>
    </w:p>
    <w:p w14:paraId="47E3978B" w14:textId="77777777" w:rsidR="00924C7E" w:rsidRPr="00924C7E" w:rsidRDefault="00924C7E" w:rsidP="00924C7E">
      <w:pPr>
        <w:bidi/>
        <w:rPr>
          <w:rFonts w:cs="David" w:hint="cs"/>
          <w:rtl/>
        </w:rPr>
      </w:pPr>
      <w:r w:rsidRPr="00924C7E">
        <w:rPr>
          <w:rFonts w:cs="David" w:hint="cs"/>
          <w:rtl/>
        </w:rPr>
        <w:tab/>
        <w:t>זה מחייב מחקר משווה יותר גדול ממה שאני מכיר.</w:t>
      </w:r>
    </w:p>
    <w:p w14:paraId="01398D16" w14:textId="77777777" w:rsidR="00924C7E" w:rsidRPr="00924C7E" w:rsidRDefault="00924C7E" w:rsidP="00924C7E">
      <w:pPr>
        <w:bidi/>
        <w:rPr>
          <w:rFonts w:cs="David" w:hint="cs"/>
          <w:rtl/>
        </w:rPr>
      </w:pPr>
    </w:p>
    <w:p w14:paraId="17E63373" w14:textId="77777777" w:rsidR="00924C7E" w:rsidRPr="00924C7E" w:rsidRDefault="00924C7E" w:rsidP="00924C7E">
      <w:pPr>
        <w:bidi/>
        <w:rPr>
          <w:rFonts w:cs="David" w:hint="cs"/>
          <w:rtl/>
        </w:rPr>
      </w:pPr>
      <w:r w:rsidRPr="00924C7E">
        <w:rPr>
          <w:rFonts w:cs="David" w:hint="cs"/>
          <w:u w:val="single"/>
          <w:rtl/>
        </w:rPr>
        <w:t>היו"ר דוד טל:</w:t>
      </w:r>
    </w:p>
    <w:p w14:paraId="75508DEE" w14:textId="77777777" w:rsidR="00924C7E" w:rsidRPr="00924C7E" w:rsidRDefault="00924C7E" w:rsidP="00924C7E">
      <w:pPr>
        <w:bidi/>
        <w:rPr>
          <w:rFonts w:cs="David" w:hint="cs"/>
          <w:rtl/>
        </w:rPr>
      </w:pPr>
    </w:p>
    <w:p w14:paraId="2E61CFEC" w14:textId="77777777" w:rsidR="00924C7E" w:rsidRPr="00924C7E" w:rsidRDefault="00924C7E" w:rsidP="00924C7E">
      <w:pPr>
        <w:bidi/>
        <w:rPr>
          <w:rFonts w:cs="David" w:hint="cs"/>
          <w:rtl/>
        </w:rPr>
      </w:pPr>
      <w:r w:rsidRPr="00924C7E">
        <w:rPr>
          <w:rFonts w:cs="David" w:hint="cs"/>
          <w:rtl/>
        </w:rPr>
        <w:tab/>
        <w:t>היית ממליץ שייקבע אחוז מכלל המצביעים ואז יינתן לזה תוקף? אני לא מדבר כרגע על רמת האחוזים.</w:t>
      </w:r>
    </w:p>
    <w:p w14:paraId="7972548B" w14:textId="77777777" w:rsidR="00924C7E" w:rsidRPr="00924C7E" w:rsidRDefault="00924C7E" w:rsidP="00924C7E">
      <w:pPr>
        <w:bidi/>
        <w:rPr>
          <w:rFonts w:cs="David" w:hint="cs"/>
          <w:rtl/>
        </w:rPr>
      </w:pPr>
    </w:p>
    <w:p w14:paraId="32224119" w14:textId="77777777" w:rsidR="00924C7E" w:rsidRPr="00924C7E" w:rsidRDefault="00924C7E" w:rsidP="00924C7E">
      <w:pPr>
        <w:bidi/>
        <w:rPr>
          <w:rFonts w:cs="David" w:hint="cs"/>
          <w:rtl/>
        </w:rPr>
      </w:pPr>
      <w:r w:rsidRPr="00924C7E">
        <w:rPr>
          <w:rFonts w:cs="David" w:hint="cs"/>
          <w:u w:val="single"/>
          <w:rtl/>
        </w:rPr>
        <w:t>מרדכי קרמניצר:</w:t>
      </w:r>
    </w:p>
    <w:p w14:paraId="6728256F" w14:textId="77777777" w:rsidR="00924C7E" w:rsidRPr="00924C7E" w:rsidRDefault="00924C7E" w:rsidP="00924C7E">
      <w:pPr>
        <w:bidi/>
        <w:rPr>
          <w:rFonts w:cs="David" w:hint="cs"/>
          <w:rtl/>
        </w:rPr>
      </w:pPr>
    </w:p>
    <w:p w14:paraId="0A310CDD" w14:textId="77777777" w:rsidR="00924C7E" w:rsidRPr="00924C7E" w:rsidRDefault="00924C7E" w:rsidP="00924C7E">
      <w:pPr>
        <w:bidi/>
        <w:rPr>
          <w:rFonts w:cs="David" w:hint="cs"/>
          <w:rtl/>
        </w:rPr>
      </w:pPr>
      <w:r w:rsidRPr="00924C7E">
        <w:rPr>
          <w:rFonts w:cs="David" w:hint="cs"/>
          <w:rtl/>
        </w:rPr>
        <w:tab/>
        <w:t xml:space="preserve">הייתי בודק בעניין הזה מה מקובל במדינות שצברו ניסיון. אני לא רוצה להגיד דבר לא אחראי, כולל לבדוק את המנגנון לקביעת השאלה. למשל, השאלה, כפי שהציע חבר הכנסת לוי בשאלה קודמת, לשאול האם אתה מסכים או לא מסכים לביטול ההחלה של המשפט והחוק הישראלי בשטחים. יהיה מי שיגיד לכם </w:t>
      </w:r>
      <w:r w:rsidRPr="00924C7E">
        <w:rPr>
          <w:rFonts w:cs="David"/>
          <w:rtl/>
        </w:rPr>
        <w:t>–</w:t>
      </w:r>
      <w:r w:rsidRPr="00924C7E">
        <w:rPr>
          <w:rFonts w:cs="David" w:hint="cs"/>
          <w:rtl/>
        </w:rPr>
        <w:t xml:space="preserve"> זאת לא הכוונה של חבר הכנסת לוי, אני לא מייחס שום כוונה </w:t>
      </w:r>
      <w:r w:rsidRPr="00924C7E">
        <w:rPr>
          <w:rFonts w:cs="David"/>
          <w:rtl/>
        </w:rPr>
        <w:t>–</w:t>
      </w:r>
      <w:r w:rsidRPr="00924C7E">
        <w:rPr>
          <w:rFonts w:cs="David" w:hint="cs"/>
          <w:rtl/>
        </w:rPr>
        <w:t xml:space="preserve"> ששאלה כזאת היא שאלה שמטה לטובת תשובה שלילית לשאלה הזאת, משום שהיא לוקחת את הצד הנגטיבי, או השלילי, של העניין, מה שישראל מאבדת, והיא לא מכניסה לתוך השאלה את ביטול ההחלה בתמורה להסכם שלום, למשל חכירת הגולן ל-100 שנה לצרפת, ובלי האלמנט הזה של התמורה- - - </w:t>
      </w:r>
    </w:p>
    <w:p w14:paraId="16C71F3A" w14:textId="77777777" w:rsidR="00924C7E" w:rsidRDefault="00924C7E" w:rsidP="00924C7E">
      <w:pPr>
        <w:bidi/>
        <w:rPr>
          <w:rFonts w:cs="David" w:hint="cs"/>
          <w:u w:val="single"/>
          <w:rtl/>
        </w:rPr>
      </w:pPr>
    </w:p>
    <w:p w14:paraId="7005BC99" w14:textId="77777777" w:rsidR="00924C7E" w:rsidRDefault="00924C7E" w:rsidP="00924C7E">
      <w:pPr>
        <w:bidi/>
        <w:rPr>
          <w:rFonts w:cs="David" w:hint="cs"/>
          <w:u w:val="single"/>
          <w:rtl/>
        </w:rPr>
      </w:pPr>
    </w:p>
    <w:p w14:paraId="27213331" w14:textId="77777777" w:rsidR="00924C7E" w:rsidRDefault="00924C7E" w:rsidP="00924C7E">
      <w:pPr>
        <w:bidi/>
        <w:rPr>
          <w:rFonts w:cs="David" w:hint="cs"/>
          <w:u w:val="single"/>
          <w:rtl/>
        </w:rPr>
      </w:pPr>
    </w:p>
    <w:p w14:paraId="3FB5B126" w14:textId="77777777" w:rsidR="00924C7E" w:rsidRDefault="00924C7E" w:rsidP="00924C7E">
      <w:pPr>
        <w:bidi/>
        <w:rPr>
          <w:rFonts w:cs="David" w:hint="cs"/>
          <w:u w:val="single"/>
          <w:rtl/>
        </w:rPr>
      </w:pPr>
    </w:p>
    <w:p w14:paraId="3859CA2F" w14:textId="77777777" w:rsidR="00924C7E" w:rsidRPr="00924C7E" w:rsidRDefault="00924C7E" w:rsidP="00924C7E">
      <w:pPr>
        <w:bidi/>
        <w:rPr>
          <w:rFonts w:cs="David" w:hint="cs"/>
          <w:rtl/>
        </w:rPr>
      </w:pPr>
      <w:r w:rsidRPr="00924C7E">
        <w:rPr>
          <w:rFonts w:cs="David" w:hint="cs"/>
          <w:u w:val="single"/>
          <w:rtl/>
        </w:rPr>
        <w:t>יצחק לוי:</w:t>
      </w:r>
    </w:p>
    <w:p w14:paraId="67AE3C92" w14:textId="77777777" w:rsidR="00924C7E" w:rsidRPr="00924C7E" w:rsidRDefault="00924C7E" w:rsidP="00924C7E">
      <w:pPr>
        <w:bidi/>
        <w:rPr>
          <w:rFonts w:cs="David" w:hint="cs"/>
          <w:rtl/>
        </w:rPr>
      </w:pPr>
    </w:p>
    <w:p w14:paraId="2256A287" w14:textId="77777777" w:rsidR="00924C7E" w:rsidRPr="00924C7E" w:rsidRDefault="00924C7E" w:rsidP="00924C7E">
      <w:pPr>
        <w:bidi/>
        <w:rPr>
          <w:rFonts w:cs="David" w:hint="cs"/>
          <w:rtl/>
        </w:rPr>
      </w:pPr>
      <w:r w:rsidRPr="00924C7E">
        <w:rPr>
          <w:rFonts w:cs="David" w:hint="cs"/>
          <w:rtl/>
        </w:rPr>
        <w:tab/>
        <w:t xml:space="preserve"> הסכם זה ניירות וגולן זה שטח, צריך להעמיד את האמת.</w:t>
      </w:r>
    </w:p>
    <w:p w14:paraId="70A5E7B0" w14:textId="77777777" w:rsidR="00924C7E" w:rsidRPr="00924C7E" w:rsidRDefault="00924C7E" w:rsidP="00924C7E">
      <w:pPr>
        <w:bidi/>
        <w:rPr>
          <w:rFonts w:cs="David" w:hint="cs"/>
          <w:rtl/>
        </w:rPr>
      </w:pPr>
    </w:p>
    <w:p w14:paraId="27B63231" w14:textId="77777777" w:rsidR="00924C7E" w:rsidRPr="00924C7E" w:rsidRDefault="00924C7E" w:rsidP="00924C7E">
      <w:pPr>
        <w:bidi/>
        <w:rPr>
          <w:rFonts w:cs="David" w:hint="cs"/>
          <w:rtl/>
        </w:rPr>
      </w:pPr>
      <w:r w:rsidRPr="00924C7E">
        <w:rPr>
          <w:rFonts w:cs="David" w:hint="cs"/>
          <w:u w:val="single"/>
          <w:rtl/>
        </w:rPr>
        <w:t>מרדכי קרמניצר:</w:t>
      </w:r>
    </w:p>
    <w:p w14:paraId="13B040F8" w14:textId="77777777" w:rsidR="00924C7E" w:rsidRPr="00924C7E" w:rsidRDefault="00924C7E" w:rsidP="00924C7E">
      <w:pPr>
        <w:bidi/>
        <w:rPr>
          <w:rFonts w:cs="David" w:hint="cs"/>
          <w:rtl/>
        </w:rPr>
      </w:pPr>
    </w:p>
    <w:p w14:paraId="6BB9224A" w14:textId="77777777" w:rsidR="00924C7E" w:rsidRPr="00924C7E" w:rsidRDefault="00924C7E" w:rsidP="00924C7E">
      <w:pPr>
        <w:bidi/>
        <w:rPr>
          <w:rFonts w:cs="David" w:hint="cs"/>
          <w:rtl/>
        </w:rPr>
      </w:pPr>
      <w:r w:rsidRPr="00924C7E">
        <w:rPr>
          <w:rFonts w:cs="David" w:hint="cs"/>
          <w:rtl/>
        </w:rPr>
        <w:tab/>
        <w:t>השאלה מה זה האמת. מישהו יגיד לך- - -</w:t>
      </w:r>
    </w:p>
    <w:p w14:paraId="38655390" w14:textId="77777777" w:rsidR="00924C7E" w:rsidRPr="00924C7E" w:rsidRDefault="00924C7E" w:rsidP="00924C7E">
      <w:pPr>
        <w:bidi/>
        <w:rPr>
          <w:rFonts w:cs="David" w:hint="cs"/>
          <w:rtl/>
        </w:rPr>
      </w:pPr>
    </w:p>
    <w:p w14:paraId="22439DB2" w14:textId="77777777" w:rsidR="00924C7E" w:rsidRPr="00924C7E" w:rsidRDefault="00924C7E" w:rsidP="00924C7E">
      <w:pPr>
        <w:bidi/>
        <w:rPr>
          <w:rFonts w:cs="David" w:hint="cs"/>
          <w:rtl/>
        </w:rPr>
      </w:pPr>
      <w:r w:rsidRPr="00924C7E">
        <w:rPr>
          <w:rFonts w:cs="David" w:hint="cs"/>
          <w:u w:val="single"/>
          <w:rtl/>
        </w:rPr>
        <w:t>היו"ר דוד טל:</w:t>
      </w:r>
    </w:p>
    <w:p w14:paraId="17057C19" w14:textId="77777777" w:rsidR="00924C7E" w:rsidRPr="00924C7E" w:rsidRDefault="00924C7E" w:rsidP="00924C7E">
      <w:pPr>
        <w:bidi/>
        <w:rPr>
          <w:rFonts w:cs="David" w:hint="cs"/>
          <w:rtl/>
        </w:rPr>
      </w:pPr>
    </w:p>
    <w:p w14:paraId="48769B08" w14:textId="77777777" w:rsidR="00924C7E" w:rsidRPr="00924C7E" w:rsidRDefault="00924C7E" w:rsidP="00924C7E">
      <w:pPr>
        <w:bidi/>
        <w:rPr>
          <w:rFonts w:cs="David" w:hint="cs"/>
          <w:rtl/>
        </w:rPr>
      </w:pPr>
      <w:r w:rsidRPr="00924C7E">
        <w:rPr>
          <w:rFonts w:cs="David" w:hint="cs"/>
          <w:rtl/>
        </w:rPr>
        <w:tab/>
        <w:t>צודק פרופסור קרמניצר.</w:t>
      </w:r>
    </w:p>
    <w:p w14:paraId="0926547B" w14:textId="77777777" w:rsidR="00924C7E" w:rsidRPr="00924C7E" w:rsidRDefault="00924C7E" w:rsidP="00924C7E">
      <w:pPr>
        <w:bidi/>
        <w:rPr>
          <w:rFonts w:cs="David" w:hint="cs"/>
          <w:u w:val="single"/>
          <w:rtl/>
        </w:rPr>
      </w:pPr>
    </w:p>
    <w:p w14:paraId="1E83AC9B" w14:textId="77777777" w:rsidR="00924C7E" w:rsidRPr="00924C7E" w:rsidRDefault="00924C7E" w:rsidP="00924C7E">
      <w:pPr>
        <w:bidi/>
        <w:rPr>
          <w:rFonts w:cs="David" w:hint="cs"/>
          <w:rtl/>
        </w:rPr>
      </w:pPr>
      <w:r w:rsidRPr="00924C7E">
        <w:rPr>
          <w:rFonts w:cs="David" w:hint="cs"/>
          <w:u w:val="single"/>
          <w:rtl/>
        </w:rPr>
        <w:t>אסתרינה טרטמן:</w:t>
      </w:r>
    </w:p>
    <w:p w14:paraId="3C817972" w14:textId="77777777" w:rsidR="00924C7E" w:rsidRPr="00924C7E" w:rsidRDefault="00924C7E" w:rsidP="00924C7E">
      <w:pPr>
        <w:bidi/>
        <w:rPr>
          <w:rFonts w:cs="David" w:hint="cs"/>
          <w:rtl/>
        </w:rPr>
      </w:pPr>
    </w:p>
    <w:p w14:paraId="4E1CDAA9" w14:textId="77777777" w:rsidR="00924C7E" w:rsidRPr="00924C7E" w:rsidRDefault="00924C7E" w:rsidP="00924C7E">
      <w:pPr>
        <w:bidi/>
        <w:rPr>
          <w:rFonts w:cs="David" w:hint="cs"/>
          <w:rtl/>
        </w:rPr>
      </w:pPr>
      <w:r w:rsidRPr="00924C7E">
        <w:rPr>
          <w:rFonts w:cs="David" w:hint="cs"/>
          <w:rtl/>
        </w:rPr>
        <w:tab/>
        <w:t xml:space="preserve"> אנחנו מכירים את זה מהסקרים. צודק פרופסור קרמניצר בעניין הזה.</w:t>
      </w:r>
    </w:p>
    <w:p w14:paraId="43FD73D7" w14:textId="77777777" w:rsidR="00924C7E" w:rsidRPr="00924C7E" w:rsidRDefault="00924C7E" w:rsidP="00924C7E">
      <w:pPr>
        <w:bidi/>
        <w:rPr>
          <w:rFonts w:cs="David" w:hint="cs"/>
          <w:rtl/>
        </w:rPr>
      </w:pPr>
    </w:p>
    <w:p w14:paraId="6D51CEE7" w14:textId="77777777" w:rsidR="00924C7E" w:rsidRPr="00924C7E" w:rsidRDefault="00924C7E" w:rsidP="00924C7E">
      <w:pPr>
        <w:bidi/>
        <w:rPr>
          <w:rFonts w:cs="David" w:hint="cs"/>
          <w:rtl/>
        </w:rPr>
      </w:pPr>
      <w:r w:rsidRPr="00924C7E">
        <w:rPr>
          <w:rFonts w:cs="David" w:hint="cs"/>
          <w:u w:val="single"/>
          <w:rtl/>
        </w:rPr>
        <w:t>היו"ר דוד טל:</w:t>
      </w:r>
    </w:p>
    <w:p w14:paraId="767B5EEA" w14:textId="77777777" w:rsidR="00924C7E" w:rsidRPr="00924C7E" w:rsidRDefault="00924C7E" w:rsidP="00924C7E">
      <w:pPr>
        <w:bidi/>
        <w:rPr>
          <w:rFonts w:cs="David" w:hint="cs"/>
          <w:rtl/>
        </w:rPr>
      </w:pPr>
    </w:p>
    <w:p w14:paraId="75F51F88" w14:textId="77777777" w:rsidR="00924C7E" w:rsidRPr="00924C7E" w:rsidRDefault="00924C7E" w:rsidP="00924C7E">
      <w:pPr>
        <w:bidi/>
        <w:rPr>
          <w:rFonts w:cs="David" w:hint="cs"/>
          <w:rtl/>
        </w:rPr>
      </w:pPr>
      <w:r w:rsidRPr="00924C7E">
        <w:rPr>
          <w:rFonts w:cs="David" w:hint="cs"/>
          <w:rtl/>
        </w:rPr>
        <w:tab/>
        <w:t>לפי השאלה אנחנו יודעים כמה נקבל.</w:t>
      </w:r>
    </w:p>
    <w:p w14:paraId="57C78D3B" w14:textId="77777777" w:rsidR="00924C7E" w:rsidRPr="00924C7E" w:rsidRDefault="00924C7E" w:rsidP="00924C7E">
      <w:pPr>
        <w:bidi/>
        <w:rPr>
          <w:rFonts w:cs="David" w:hint="cs"/>
          <w:rtl/>
        </w:rPr>
      </w:pPr>
    </w:p>
    <w:p w14:paraId="1D81EEC5" w14:textId="77777777" w:rsidR="00924C7E" w:rsidRPr="00924C7E" w:rsidRDefault="00924C7E" w:rsidP="00924C7E">
      <w:pPr>
        <w:bidi/>
        <w:rPr>
          <w:rFonts w:cs="David" w:hint="cs"/>
          <w:rtl/>
        </w:rPr>
      </w:pPr>
      <w:r w:rsidRPr="00924C7E">
        <w:rPr>
          <w:rFonts w:cs="David" w:hint="cs"/>
          <w:u w:val="single"/>
          <w:rtl/>
        </w:rPr>
        <w:t>מנחם בן-ששון:</w:t>
      </w:r>
    </w:p>
    <w:p w14:paraId="1CB1C958" w14:textId="77777777" w:rsidR="00924C7E" w:rsidRPr="00924C7E" w:rsidRDefault="00924C7E" w:rsidP="00924C7E">
      <w:pPr>
        <w:bidi/>
        <w:rPr>
          <w:rFonts w:cs="David" w:hint="cs"/>
          <w:rtl/>
        </w:rPr>
      </w:pPr>
    </w:p>
    <w:p w14:paraId="6B85FD46" w14:textId="77777777" w:rsidR="00924C7E" w:rsidRPr="00924C7E" w:rsidRDefault="00924C7E" w:rsidP="00924C7E">
      <w:pPr>
        <w:bidi/>
        <w:rPr>
          <w:rFonts w:cs="David" w:hint="cs"/>
          <w:rtl/>
        </w:rPr>
      </w:pPr>
      <w:r w:rsidRPr="00924C7E">
        <w:rPr>
          <w:rFonts w:cs="David" w:hint="cs"/>
          <w:rtl/>
        </w:rPr>
        <w:tab/>
        <w:t xml:space="preserve"> שאלה ראשונה היא שאלה ששמרתי כדי לשאול אחרי הדיווח, אמרתי שהיא תיגע בשני הדיווחים. בשולי הדיון הקודם, לפחות חלקנו חשבנו שאם יש בחירות בסמוך למשאל עם, אם יש משאל עם, מן הדין לא לקיים את משאל העם, אלא להעמיד את השאלה של משאל העם במוקד הדיון של הבחירות. והשאלה היא מהי עמדתכם. אני מניח שהיא תהיה מנוגדת.</w:t>
      </w:r>
    </w:p>
    <w:p w14:paraId="0E524B23" w14:textId="77777777" w:rsidR="00924C7E" w:rsidRPr="00924C7E" w:rsidRDefault="00924C7E" w:rsidP="00924C7E">
      <w:pPr>
        <w:bidi/>
        <w:rPr>
          <w:rFonts w:cs="David" w:hint="cs"/>
          <w:rtl/>
        </w:rPr>
      </w:pPr>
    </w:p>
    <w:p w14:paraId="061935FD" w14:textId="77777777" w:rsidR="00924C7E" w:rsidRPr="00924C7E" w:rsidRDefault="00924C7E" w:rsidP="00924C7E">
      <w:pPr>
        <w:bidi/>
        <w:rPr>
          <w:rFonts w:cs="David" w:hint="cs"/>
          <w:rtl/>
        </w:rPr>
      </w:pPr>
      <w:r w:rsidRPr="00924C7E">
        <w:rPr>
          <w:rFonts w:cs="David" w:hint="cs"/>
          <w:rtl/>
        </w:rPr>
        <w:tab/>
        <w:t>השאלה השנייה היא שאלה אליך, פרופסור קרמניצר, לשיטתך, אני מבין שיש לך שלושה מעגלים. המעגל הראשון, שמשאלי העם בכלל אינם מומלצים. לשיטה זאת אתה לכאורה ממליץ ללכת בגישתו של הרב גפני, למחוק מחוק שטחי ממשל ומשפט ישראליים את הסעיף הזה, ואז לא יהיה מוזכר משאל עם ולא נהיה מחויבים בו, החוק לא יהיה בלי תוקף בלי הסעיף הזה, ואם נרצה, נחוקק אחרי זה, ביום מן הימים, את החוק, או לא נחוקק. האם זוהי עמדתך, או האם יש לך תרופה אחרת לסעיף שמקשה על החוק שקיים היום בשאלות טריטוריאליות, שהן יכולות להיות אקוטיות והן יכולות להיות תיאורטיות, שאין להן משמעות? זאת השאלה לגבי ההמלצה הממוקדת שלך בסעיף הזה לגבי הניסוח שלו.</w:t>
      </w:r>
    </w:p>
    <w:p w14:paraId="1038EE33" w14:textId="77777777" w:rsidR="00924C7E" w:rsidRPr="00924C7E" w:rsidRDefault="00924C7E" w:rsidP="00924C7E">
      <w:pPr>
        <w:bidi/>
        <w:rPr>
          <w:rFonts w:cs="David" w:hint="cs"/>
          <w:rtl/>
        </w:rPr>
      </w:pPr>
    </w:p>
    <w:p w14:paraId="7316D259" w14:textId="77777777" w:rsidR="00924C7E" w:rsidRPr="00924C7E" w:rsidRDefault="00924C7E" w:rsidP="00924C7E">
      <w:pPr>
        <w:bidi/>
        <w:rPr>
          <w:rFonts w:cs="David" w:hint="cs"/>
          <w:rtl/>
        </w:rPr>
      </w:pPr>
      <w:r w:rsidRPr="00924C7E">
        <w:rPr>
          <w:rFonts w:cs="David" w:hint="cs"/>
          <w:rtl/>
        </w:rPr>
        <w:tab/>
        <w:t>השאלה האחרת היא שאלת הלגיטימציה. כל הזמן אתה חוזר על משהו שהוא מעין איום. אז אין לגיטימציה, היה ואין לגיטימציה, גם היום אנחנו חשים אותה בהתבטאויות של חלק משופטי בית המשפט העליון כלפינו, הקטנים, חברי הכנסת, הבורים, עמי הארצות, ויש ציטוטים מכאן ומכאן איך אנחנו מתנהלים. בדה-לגיטימציה מהי, התמונה האפוקליפטית הנוראה שלא אמרת, אם אתה מעז לומר.</w:t>
      </w:r>
    </w:p>
    <w:p w14:paraId="4D908689" w14:textId="77777777" w:rsidR="00924C7E" w:rsidRPr="00924C7E" w:rsidRDefault="00924C7E" w:rsidP="00924C7E">
      <w:pPr>
        <w:bidi/>
        <w:rPr>
          <w:rFonts w:cs="David" w:hint="cs"/>
          <w:rtl/>
        </w:rPr>
      </w:pPr>
    </w:p>
    <w:p w14:paraId="3C860651" w14:textId="77777777" w:rsidR="00924C7E" w:rsidRPr="00924C7E" w:rsidRDefault="00924C7E" w:rsidP="00924C7E">
      <w:pPr>
        <w:bidi/>
        <w:rPr>
          <w:rFonts w:cs="David" w:hint="cs"/>
          <w:rtl/>
        </w:rPr>
      </w:pPr>
      <w:r w:rsidRPr="00924C7E">
        <w:rPr>
          <w:rFonts w:cs="David" w:hint="cs"/>
          <w:u w:val="single"/>
          <w:rtl/>
        </w:rPr>
        <w:t>מרדכי קרמניצר:</w:t>
      </w:r>
    </w:p>
    <w:p w14:paraId="7CAD3560" w14:textId="77777777" w:rsidR="00924C7E" w:rsidRPr="00924C7E" w:rsidRDefault="00924C7E" w:rsidP="00924C7E">
      <w:pPr>
        <w:bidi/>
        <w:rPr>
          <w:rFonts w:cs="David" w:hint="cs"/>
          <w:rtl/>
        </w:rPr>
      </w:pPr>
    </w:p>
    <w:p w14:paraId="1BE5AFEB" w14:textId="77777777" w:rsidR="00924C7E" w:rsidRPr="00924C7E" w:rsidRDefault="00924C7E" w:rsidP="00924C7E">
      <w:pPr>
        <w:bidi/>
        <w:rPr>
          <w:rFonts w:cs="David" w:hint="cs"/>
          <w:rtl/>
        </w:rPr>
      </w:pPr>
      <w:r w:rsidRPr="00924C7E">
        <w:rPr>
          <w:rFonts w:cs="David" w:hint="cs"/>
          <w:rtl/>
        </w:rPr>
        <w:tab/>
        <w:t>אני בדעה שאם יש בחירות בסמוך, נכון בשיטת המשטר שלנו, שלא הייתי מחליף אותה בשיטה של משאלי עם שכיחים או דחופים, להעמיד את השאלה להכרעת העם באמצעות הבחירות.</w:t>
      </w:r>
    </w:p>
    <w:p w14:paraId="559A9094" w14:textId="77777777" w:rsidR="00924C7E" w:rsidRPr="00924C7E" w:rsidRDefault="00924C7E" w:rsidP="00924C7E">
      <w:pPr>
        <w:bidi/>
        <w:rPr>
          <w:rFonts w:cs="David" w:hint="cs"/>
          <w:rtl/>
        </w:rPr>
      </w:pPr>
    </w:p>
    <w:p w14:paraId="25A95F2D" w14:textId="77777777" w:rsidR="00924C7E" w:rsidRPr="00924C7E" w:rsidRDefault="00924C7E" w:rsidP="00924C7E">
      <w:pPr>
        <w:bidi/>
        <w:rPr>
          <w:rFonts w:cs="David" w:hint="cs"/>
          <w:rtl/>
        </w:rPr>
      </w:pPr>
      <w:r w:rsidRPr="00924C7E">
        <w:rPr>
          <w:rFonts w:cs="David" w:hint="cs"/>
          <w:u w:val="single"/>
          <w:rtl/>
        </w:rPr>
        <w:t>יצחק לוי:</w:t>
      </w:r>
    </w:p>
    <w:p w14:paraId="6DB4F9EB" w14:textId="77777777" w:rsidR="00924C7E" w:rsidRPr="00924C7E" w:rsidRDefault="00924C7E" w:rsidP="00924C7E">
      <w:pPr>
        <w:bidi/>
        <w:rPr>
          <w:rFonts w:cs="David" w:hint="cs"/>
          <w:rtl/>
        </w:rPr>
      </w:pPr>
    </w:p>
    <w:p w14:paraId="52E48B87" w14:textId="77777777" w:rsidR="00924C7E" w:rsidRPr="00924C7E" w:rsidRDefault="00924C7E" w:rsidP="00924C7E">
      <w:pPr>
        <w:bidi/>
        <w:rPr>
          <w:rFonts w:cs="David" w:hint="cs"/>
          <w:rtl/>
        </w:rPr>
      </w:pPr>
      <w:r w:rsidRPr="00924C7E">
        <w:rPr>
          <w:rFonts w:cs="David" w:hint="cs"/>
          <w:rtl/>
        </w:rPr>
        <w:tab/>
        <w:t xml:space="preserve"> אני מסכים איתך.</w:t>
      </w:r>
    </w:p>
    <w:p w14:paraId="24C9AE42" w14:textId="77777777" w:rsidR="00924C7E" w:rsidRDefault="00924C7E" w:rsidP="00924C7E">
      <w:pPr>
        <w:bidi/>
        <w:rPr>
          <w:rFonts w:cs="David" w:hint="cs"/>
          <w:u w:val="single"/>
          <w:rtl/>
        </w:rPr>
      </w:pPr>
      <w:r w:rsidRPr="00924C7E">
        <w:rPr>
          <w:rFonts w:cs="David"/>
          <w:u w:val="single"/>
          <w:rtl/>
        </w:rPr>
        <w:br w:type="page"/>
      </w:r>
    </w:p>
    <w:p w14:paraId="682EE940" w14:textId="77777777" w:rsidR="00924C7E" w:rsidRDefault="00924C7E" w:rsidP="00924C7E">
      <w:pPr>
        <w:bidi/>
        <w:rPr>
          <w:rFonts w:cs="David" w:hint="cs"/>
          <w:u w:val="single"/>
          <w:rtl/>
        </w:rPr>
      </w:pPr>
    </w:p>
    <w:p w14:paraId="6AB71CD5" w14:textId="77777777" w:rsidR="00924C7E" w:rsidRPr="00924C7E" w:rsidRDefault="00924C7E" w:rsidP="00924C7E">
      <w:pPr>
        <w:bidi/>
        <w:rPr>
          <w:rFonts w:cs="David" w:hint="cs"/>
          <w:rtl/>
        </w:rPr>
      </w:pPr>
      <w:r w:rsidRPr="00924C7E">
        <w:rPr>
          <w:rFonts w:cs="David" w:hint="cs"/>
          <w:u w:val="single"/>
          <w:rtl/>
        </w:rPr>
        <w:t>מרדכי קרמניצר:</w:t>
      </w:r>
    </w:p>
    <w:p w14:paraId="0DD9F664" w14:textId="77777777" w:rsidR="00924C7E" w:rsidRPr="00924C7E" w:rsidRDefault="00924C7E" w:rsidP="00924C7E">
      <w:pPr>
        <w:bidi/>
        <w:rPr>
          <w:rFonts w:cs="David" w:hint="cs"/>
          <w:rtl/>
        </w:rPr>
      </w:pPr>
    </w:p>
    <w:p w14:paraId="7DCE1A17" w14:textId="77777777" w:rsidR="00924C7E" w:rsidRPr="00924C7E" w:rsidRDefault="00924C7E" w:rsidP="00924C7E">
      <w:pPr>
        <w:bidi/>
        <w:rPr>
          <w:rFonts w:cs="David" w:hint="cs"/>
          <w:rtl/>
        </w:rPr>
      </w:pPr>
      <w:r w:rsidRPr="00924C7E">
        <w:rPr>
          <w:rFonts w:cs="David" w:hint="cs"/>
          <w:rtl/>
        </w:rPr>
        <w:tab/>
        <w:t>אני חייב לאכזב לגבי השאלה של עמדת הרב גפני, אני נוטה להסכים איתו, אבל אין לי בעניין הזה דעה מלומדת.</w:t>
      </w:r>
    </w:p>
    <w:p w14:paraId="66CBD44C" w14:textId="77777777" w:rsidR="00924C7E" w:rsidRPr="00924C7E" w:rsidRDefault="00924C7E" w:rsidP="00924C7E">
      <w:pPr>
        <w:bidi/>
        <w:rPr>
          <w:rFonts w:cs="David" w:hint="cs"/>
          <w:rtl/>
        </w:rPr>
      </w:pPr>
      <w:r w:rsidRPr="00924C7E">
        <w:rPr>
          <w:rFonts w:cs="David" w:hint="cs"/>
          <w:rtl/>
        </w:rPr>
        <w:tab/>
      </w:r>
    </w:p>
    <w:p w14:paraId="349C4FD6" w14:textId="77777777" w:rsidR="00924C7E" w:rsidRPr="00924C7E" w:rsidRDefault="00924C7E" w:rsidP="00924C7E">
      <w:pPr>
        <w:bidi/>
        <w:rPr>
          <w:rFonts w:cs="David" w:hint="cs"/>
          <w:rtl/>
        </w:rPr>
      </w:pPr>
      <w:r w:rsidRPr="00924C7E">
        <w:rPr>
          <w:rFonts w:cs="David" w:hint="cs"/>
          <w:u w:val="single"/>
          <w:rtl/>
        </w:rPr>
        <w:t>מנחם בן-ששון:</w:t>
      </w:r>
    </w:p>
    <w:p w14:paraId="6BAF919E" w14:textId="77777777" w:rsidR="00924C7E" w:rsidRPr="00924C7E" w:rsidRDefault="00924C7E" w:rsidP="00924C7E">
      <w:pPr>
        <w:bidi/>
        <w:rPr>
          <w:rFonts w:cs="David" w:hint="cs"/>
          <w:rtl/>
        </w:rPr>
      </w:pPr>
    </w:p>
    <w:p w14:paraId="4972422D" w14:textId="77777777" w:rsidR="00924C7E" w:rsidRPr="00924C7E" w:rsidRDefault="00924C7E" w:rsidP="00924C7E">
      <w:pPr>
        <w:bidi/>
        <w:rPr>
          <w:rFonts w:cs="David" w:hint="cs"/>
          <w:rtl/>
        </w:rPr>
      </w:pPr>
      <w:r w:rsidRPr="00924C7E">
        <w:rPr>
          <w:rFonts w:cs="David" w:hint="cs"/>
          <w:rtl/>
        </w:rPr>
        <w:tab/>
        <w:t xml:space="preserve"> זה לא מובן לי. מבחינתי, אתה לא צריך לתמוך בשאלה של הרב גפני, אלא בכלל. המקום היחיד שאני יודע שמוזכר משאל עם, בנוסח של החוק הישראלי, זה במקום הזה. לטעמך, אתה אומר שזה דבר שאיננו רצוי, אז למה לא למחוק אותו?</w:t>
      </w:r>
    </w:p>
    <w:p w14:paraId="3F6181DA" w14:textId="77777777" w:rsidR="00924C7E" w:rsidRPr="00924C7E" w:rsidRDefault="00924C7E" w:rsidP="00924C7E">
      <w:pPr>
        <w:bidi/>
        <w:rPr>
          <w:rFonts w:cs="David" w:hint="cs"/>
          <w:rtl/>
        </w:rPr>
      </w:pPr>
    </w:p>
    <w:p w14:paraId="1ABF694E" w14:textId="77777777" w:rsidR="00924C7E" w:rsidRPr="00924C7E" w:rsidRDefault="00924C7E" w:rsidP="00924C7E">
      <w:pPr>
        <w:bidi/>
        <w:rPr>
          <w:rFonts w:cs="David" w:hint="cs"/>
          <w:rtl/>
        </w:rPr>
      </w:pPr>
      <w:r w:rsidRPr="00924C7E">
        <w:rPr>
          <w:rFonts w:cs="David" w:hint="cs"/>
          <w:u w:val="single"/>
          <w:rtl/>
        </w:rPr>
        <w:t>מרדכי קרמניצר:</w:t>
      </w:r>
    </w:p>
    <w:p w14:paraId="3C379866" w14:textId="77777777" w:rsidR="00924C7E" w:rsidRPr="00924C7E" w:rsidRDefault="00924C7E" w:rsidP="00924C7E">
      <w:pPr>
        <w:bidi/>
        <w:rPr>
          <w:rFonts w:cs="David" w:hint="cs"/>
          <w:rtl/>
        </w:rPr>
      </w:pPr>
    </w:p>
    <w:p w14:paraId="3BDE4A56" w14:textId="77777777" w:rsidR="00924C7E" w:rsidRPr="00924C7E" w:rsidRDefault="00924C7E" w:rsidP="00924C7E">
      <w:pPr>
        <w:bidi/>
        <w:rPr>
          <w:rFonts w:cs="David" w:hint="cs"/>
          <w:rtl/>
        </w:rPr>
      </w:pPr>
      <w:r w:rsidRPr="00924C7E">
        <w:rPr>
          <w:rFonts w:cs="David" w:hint="cs"/>
          <w:rtl/>
        </w:rPr>
        <w:tab/>
        <w:t>לכן אני אומר שאני נוטה לקבל את עמדתו של משה גפני, אבל לא הייתי אומר שזאת דעה מלומדת. היא דעה מעורבת, כי צריך להכריע בשאלה הזאת, עד כמה הנושא שבו מדובר כאן הוא נושא מסדר הגודל כמו שתיארתי, של שינוי סדרי עולם, שמצדיק משאלי עם או לא. המקרה הזה הוא מקרה לא קל לתחימה, אבל אני נוטה לקבל את עמדתו של הרב גפני.</w:t>
      </w:r>
    </w:p>
    <w:p w14:paraId="59D69171" w14:textId="77777777" w:rsidR="00924C7E" w:rsidRPr="00924C7E" w:rsidRDefault="00924C7E" w:rsidP="00924C7E">
      <w:pPr>
        <w:bidi/>
        <w:rPr>
          <w:rFonts w:cs="David" w:hint="cs"/>
          <w:rtl/>
        </w:rPr>
      </w:pPr>
    </w:p>
    <w:p w14:paraId="179691D7" w14:textId="77777777" w:rsidR="00924C7E" w:rsidRPr="00924C7E" w:rsidRDefault="00924C7E" w:rsidP="00924C7E">
      <w:pPr>
        <w:bidi/>
        <w:rPr>
          <w:rFonts w:cs="David" w:hint="cs"/>
          <w:rtl/>
        </w:rPr>
      </w:pPr>
      <w:r w:rsidRPr="00924C7E">
        <w:rPr>
          <w:rFonts w:cs="David" w:hint="cs"/>
          <w:rtl/>
        </w:rPr>
        <w:tab/>
        <w:t>לגבי שאלת הדה-לגיטימציה. אני חושש שאם נלך אל העם בשאלות החמות של ירושלים, ירושלים כמובן יותר חמה מרמת-הגולן, אני מעריך, בעיית הלגיטימיות עלולה לגרום לזה שנסיים את הסיפור הזה בשפיכות דמים בחברה הישראלית.</w:t>
      </w:r>
    </w:p>
    <w:p w14:paraId="0665AD44" w14:textId="77777777" w:rsidR="00924C7E" w:rsidRPr="00924C7E" w:rsidRDefault="00924C7E" w:rsidP="00924C7E">
      <w:pPr>
        <w:bidi/>
        <w:rPr>
          <w:rFonts w:cs="David" w:hint="cs"/>
          <w:rtl/>
        </w:rPr>
      </w:pPr>
    </w:p>
    <w:p w14:paraId="05B4BA1C" w14:textId="77777777" w:rsidR="00924C7E" w:rsidRPr="00924C7E" w:rsidRDefault="00924C7E" w:rsidP="00924C7E">
      <w:pPr>
        <w:bidi/>
        <w:rPr>
          <w:rFonts w:cs="David" w:hint="cs"/>
          <w:rtl/>
        </w:rPr>
      </w:pPr>
      <w:r w:rsidRPr="00924C7E">
        <w:rPr>
          <w:rFonts w:cs="David" w:hint="cs"/>
          <w:u w:val="single"/>
          <w:rtl/>
        </w:rPr>
        <w:t>היו"ר דוד טל:</w:t>
      </w:r>
    </w:p>
    <w:p w14:paraId="015484B0" w14:textId="77777777" w:rsidR="00924C7E" w:rsidRPr="00924C7E" w:rsidRDefault="00924C7E" w:rsidP="00924C7E">
      <w:pPr>
        <w:bidi/>
        <w:rPr>
          <w:rFonts w:cs="David" w:hint="cs"/>
          <w:rtl/>
        </w:rPr>
      </w:pPr>
    </w:p>
    <w:p w14:paraId="2273167A" w14:textId="77777777" w:rsidR="00924C7E" w:rsidRPr="00924C7E" w:rsidRDefault="00924C7E" w:rsidP="00924C7E">
      <w:pPr>
        <w:bidi/>
        <w:rPr>
          <w:rFonts w:cs="David" w:hint="cs"/>
          <w:rtl/>
        </w:rPr>
      </w:pPr>
      <w:r w:rsidRPr="00924C7E">
        <w:rPr>
          <w:rFonts w:cs="David" w:hint="cs"/>
          <w:rtl/>
        </w:rPr>
        <w:tab/>
        <w:t xml:space="preserve"> עד כדי כך?</w:t>
      </w:r>
    </w:p>
    <w:p w14:paraId="34320530" w14:textId="77777777" w:rsidR="00924C7E" w:rsidRPr="00924C7E" w:rsidRDefault="00924C7E" w:rsidP="00924C7E">
      <w:pPr>
        <w:bidi/>
        <w:rPr>
          <w:rFonts w:cs="David" w:hint="cs"/>
          <w:rtl/>
        </w:rPr>
      </w:pPr>
    </w:p>
    <w:p w14:paraId="7DFDD09F" w14:textId="77777777" w:rsidR="00924C7E" w:rsidRPr="00924C7E" w:rsidRDefault="00924C7E" w:rsidP="00924C7E">
      <w:pPr>
        <w:bidi/>
        <w:rPr>
          <w:rFonts w:cs="David" w:hint="cs"/>
          <w:rtl/>
        </w:rPr>
      </w:pPr>
      <w:r w:rsidRPr="00924C7E">
        <w:rPr>
          <w:rFonts w:cs="David" w:hint="cs"/>
          <w:u w:val="single"/>
          <w:rtl/>
        </w:rPr>
        <w:t>מרדכי קרמניצר:</w:t>
      </w:r>
    </w:p>
    <w:p w14:paraId="0D396594" w14:textId="77777777" w:rsidR="00924C7E" w:rsidRPr="00924C7E" w:rsidRDefault="00924C7E" w:rsidP="00924C7E">
      <w:pPr>
        <w:bidi/>
        <w:rPr>
          <w:rFonts w:cs="David" w:hint="cs"/>
          <w:rtl/>
        </w:rPr>
      </w:pPr>
    </w:p>
    <w:p w14:paraId="6DFA99BB" w14:textId="77777777" w:rsidR="00924C7E" w:rsidRPr="00924C7E" w:rsidRDefault="00924C7E" w:rsidP="00924C7E">
      <w:pPr>
        <w:bidi/>
        <w:rPr>
          <w:rFonts w:cs="David" w:hint="cs"/>
          <w:rtl/>
        </w:rPr>
      </w:pPr>
      <w:r w:rsidRPr="00924C7E">
        <w:rPr>
          <w:rFonts w:cs="David" w:hint="cs"/>
          <w:rtl/>
        </w:rPr>
        <w:tab/>
        <w:t xml:space="preserve">עד כדי כך. מה שעלול לקרות, שאם ההכרעה תהיה הכרעה צפופה, ציבור מסוים שדעתו לא התקבלה, לא ישתכנע מעמדה שהגיבוי הציבורי שלה קטן מאוד. אני לא מהסס לומר שאם העמדה הזאת כוללת בתוכה מצביעים ערבים, הטענה שהתוצאה שהתקבלה </w:t>
      </w:r>
      <w:r w:rsidRPr="00924C7E">
        <w:rPr>
          <w:rFonts w:cs="David"/>
          <w:rtl/>
        </w:rPr>
        <w:t>–</w:t>
      </w:r>
      <w:r w:rsidRPr="00924C7E">
        <w:rPr>
          <w:rFonts w:cs="David" w:hint="cs"/>
          <w:rtl/>
        </w:rPr>
        <w:t xml:space="preserve"> אני לוקח תרחיש שנניח התקבלה עמדה שמחייבת את ההחלטה הזאת </w:t>
      </w:r>
      <w:r w:rsidRPr="00924C7E">
        <w:rPr>
          <w:rFonts w:cs="David"/>
          <w:rtl/>
        </w:rPr>
        <w:t>–</w:t>
      </w:r>
      <w:r w:rsidRPr="00924C7E">
        <w:rPr>
          <w:rFonts w:cs="David" w:hint="cs"/>
          <w:rtl/>
        </w:rPr>
        <w:t xml:space="preserve"> אם היא תתקבל ברוב קטן, והרוב יכלול ערבים, אני חושש שהמתנגדים יכפרו בלגיטימיות של התוצאה הזאת, והם עלולים להיאבק נגדה גם באמצעים כוחניים.</w:t>
      </w:r>
    </w:p>
    <w:p w14:paraId="41E89943" w14:textId="77777777" w:rsidR="00924C7E" w:rsidRPr="00924C7E" w:rsidRDefault="00924C7E" w:rsidP="00924C7E">
      <w:pPr>
        <w:bidi/>
        <w:rPr>
          <w:rFonts w:cs="David" w:hint="cs"/>
          <w:rtl/>
        </w:rPr>
      </w:pPr>
    </w:p>
    <w:p w14:paraId="134C82C6" w14:textId="77777777" w:rsidR="00924C7E" w:rsidRPr="00924C7E" w:rsidRDefault="00924C7E" w:rsidP="00924C7E">
      <w:pPr>
        <w:bidi/>
        <w:rPr>
          <w:rFonts w:cs="David" w:hint="cs"/>
          <w:rtl/>
        </w:rPr>
      </w:pPr>
      <w:r w:rsidRPr="00924C7E">
        <w:rPr>
          <w:rFonts w:cs="David" w:hint="cs"/>
          <w:u w:val="single"/>
          <w:rtl/>
        </w:rPr>
        <w:t>יצחק לוי:</w:t>
      </w:r>
    </w:p>
    <w:p w14:paraId="79419AD3" w14:textId="77777777" w:rsidR="00924C7E" w:rsidRPr="00924C7E" w:rsidRDefault="00924C7E" w:rsidP="00924C7E">
      <w:pPr>
        <w:bidi/>
        <w:rPr>
          <w:rFonts w:cs="David" w:hint="cs"/>
          <w:rtl/>
        </w:rPr>
      </w:pPr>
    </w:p>
    <w:p w14:paraId="64DD99FE" w14:textId="77777777" w:rsidR="00924C7E" w:rsidRPr="00924C7E" w:rsidRDefault="00924C7E" w:rsidP="00924C7E">
      <w:pPr>
        <w:bidi/>
        <w:rPr>
          <w:rFonts w:cs="David" w:hint="cs"/>
          <w:rtl/>
        </w:rPr>
      </w:pPr>
      <w:r w:rsidRPr="00924C7E">
        <w:rPr>
          <w:rFonts w:cs="David" w:hint="cs"/>
          <w:rtl/>
        </w:rPr>
        <w:tab/>
        <w:t xml:space="preserve"> נניח שזה יקרה בכנסת.</w:t>
      </w:r>
    </w:p>
    <w:p w14:paraId="2469A388" w14:textId="77777777" w:rsidR="00924C7E" w:rsidRPr="00924C7E" w:rsidRDefault="00924C7E" w:rsidP="00924C7E">
      <w:pPr>
        <w:bidi/>
        <w:rPr>
          <w:rFonts w:cs="David" w:hint="cs"/>
          <w:rtl/>
        </w:rPr>
      </w:pPr>
    </w:p>
    <w:p w14:paraId="03B34E5C" w14:textId="77777777" w:rsidR="00924C7E" w:rsidRPr="00924C7E" w:rsidRDefault="00924C7E" w:rsidP="00924C7E">
      <w:pPr>
        <w:bidi/>
        <w:rPr>
          <w:rFonts w:cs="David" w:hint="cs"/>
          <w:rtl/>
        </w:rPr>
      </w:pPr>
      <w:r w:rsidRPr="00924C7E">
        <w:rPr>
          <w:rFonts w:cs="David" w:hint="cs"/>
          <w:u w:val="single"/>
          <w:rtl/>
        </w:rPr>
        <w:t>מרדכי קרמניצר:</w:t>
      </w:r>
    </w:p>
    <w:p w14:paraId="10D1CA82" w14:textId="77777777" w:rsidR="00924C7E" w:rsidRPr="00924C7E" w:rsidRDefault="00924C7E" w:rsidP="00924C7E">
      <w:pPr>
        <w:bidi/>
        <w:rPr>
          <w:rFonts w:cs="David" w:hint="cs"/>
          <w:rtl/>
        </w:rPr>
      </w:pPr>
    </w:p>
    <w:p w14:paraId="5B52A1B6" w14:textId="77777777" w:rsidR="00924C7E" w:rsidRPr="00924C7E" w:rsidRDefault="00924C7E" w:rsidP="00924C7E">
      <w:pPr>
        <w:bidi/>
        <w:rPr>
          <w:rFonts w:cs="David" w:hint="cs"/>
          <w:rtl/>
        </w:rPr>
      </w:pPr>
      <w:r w:rsidRPr="00924C7E">
        <w:rPr>
          <w:rFonts w:cs="David" w:hint="cs"/>
          <w:rtl/>
        </w:rPr>
        <w:tab/>
        <w:t>תלוי באיזה רוב.</w:t>
      </w:r>
    </w:p>
    <w:p w14:paraId="0C129DB6" w14:textId="77777777" w:rsidR="00924C7E" w:rsidRPr="00924C7E" w:rsidRDefault="00924C7E" w:rsidP="00924C7E">
      <w:pPr>
        <w:bidi/>
        <w:rPr>
          <w:rFonts w:cs="David" w:hint="cs"/>
          <w:rtl/>
        </w:rPr>
      </w:pPr>
    </w:p>
    <w:p w14:paraId="4138F362" w14:textId="77777777" w:rsidR="00924C7E" w:rsidRPr="00924C7E" w:rsidRDefault="00924C7E" w:rsidP="00924C7E">
      <w:pPr>
        <w:bidi/>
        <w:rPr>
          <w:rFonts w:cs="David" w:hint="cs"/>
          <w:rtl/>
        </w:rPr>
      </w:pPr>
      <w:r w:rsidRPr="00924C7E">
        <w:rPr>
          <w:rFonts w:cs="David" w:hint="cs"/>
          <w:u w:val="single"/>
          <w:rtl/>
        </w:rPr>
        <w:t>מנחם בן-ששון:</w:t>
      </w:r>
    </w:p>
    <w:p w14:paraId="40DDCD25" w14:textId="77777777" w:rsidR="00924C7E" w:rsidRPr="00924C7E" w:rsidRDefault="00924C7E" w:rsidP="00924C7E">
      <w:pPr>
        <w:bidi/>
        <w:rPr>
          <w:rFonts w:cs="David" w:hint="cs"/>
          <w:rtl/>
        </w:rPr>
      </w:pPr>
    </w:p>
    <w:p w14:paraId="1813D66A" w14:textId="77777777" w:rsidR="00924C7E" w:rsidRPr="00924C7E" w:rsidRDefault="00924C7E" w:rsidP="00924C7E">
      <w:pPr>
        <w:bidi/>
        <w:rPr>
          <w:rFonts w:cs="David" w:hint="cs"/>
          <w:rtl/>
        </w:rPr>
      </w:pPr>
      <w:r w:rsidRPr="00924C7E">
        <w:rPr>
          <w:rFonts w:cs="David" w:hint="cs"/>
          <w:rtl/>
        </w:rPr>
        <w:tab/>
        <w:t xml:space="preserve"> זאת לא שאלה בינרית, יש לך ארבע אופציות, ועל כל אחת מהן אני רוצה להתווכח. אני חושב שאתה עושה לעצמך חיים קלים, אבל קודם כול ההגינות מחייבת לתת את התרחישים. יש לך אפשרות אחת, שמשאל העם יתמוך, יש אפשרות שמשאל העם יתנגד, יש אפשרות שלא תביא את זה למשאל עם, ואז תהיה תגובה, וכל השאלות האלה נמצאות על הכותרת שאמרת דה-לגיטימציה. אני בכוונה דוחק אותך. מכיוון שאני חשוב שאתה מציג סכנה או איום, אני מעוניין שתצייר אותו, ואחרי זה אני רוצה להתווכח איתך.</w:t>
      </w:r>
    </w:p>
    <w:p w14:paraId="4C156F68" w14:textId="77777777" w:rsidR="00924C7E" w:rsidRDefault="00924C7E" w:rsidP="00924C7E">
      <w:pPr>
        <w:bidi/>
        <w:rPr>
          <w:rFonts w:cs="David" w:hint="cs"/>
          <w:u w:val="single"/>
          <w:rtl/>
        </w:rPr>
      </w:pPr>
      <w:r w:rsidRPr="00924C7E">
        <w:rPr>
          <w:rFonts w:cs="David"/>
          <w:u w:val="single"/>
          <w:rtl/>
        </w:rPr>
        <w:br w:type="page"/>
      </w:r>
    </w:p>
    <w:p w14:paraId="6D5FCCE2" w14:textId="77777777" w:rsidR="00924C7E" w:rsidRDefault="00924C7E" w:rsidP="00924C7E">
      <w:pPr>
        <w:bidi/>
        <w:rPr>
          <w:rFonts w:cs="David" w:hint="cs"/>
          <w:u w:val="single"/>
          <w:rtl/>
        </w:rPr>
      </w:pPr>
    </w:p>
    <w:p w14:paraId="0F43EDB8" w14:textId="77777777" w:rsidR="00924C7E" w:rsidRDefault="00924C7E" w:rsidP="00924C7E">
      <w:pPr>
        <w:bidi/>
        <w:rPr>
          <w:rFonts w:cs="David" w:hint="cs"/>
          <w:u w:val="single"/>
          <w:rtl/>
        </w:rPr>
      </w:pPr>
    </w:p>
    <w:p w14:paraId="3C0369CF" w14:textId="77777777" w:rsidR="00924C7E" w:rsidRPr="00924C7E" w:rsidRDefault="00924C7E" w:rsidP="00924C7E">
      <w:pPr>
        <w:bidi/>
        <w:rPr>
          <w:rFonts w:cs="David" w:hint="cs"/>
          <w:rtl/>
        </w:rPr>
      </w:pPr>
      <w:r w:rsidRPr="00924C7E">
        <w:rPr>
          <w:rFonts w:cs="David" w:hint="cs"/>
          <w:u w:val="single"/>
          <w:rtl/>
        </w:rPr>
        <w:t>היו"ר דוד טל:</w:t>
      </w:r>
    </w:p>
    <w:p w14:paraId="69FF0C5A" w14:textId="77777777" w:rsidR="00924C7E" w:rsidRPr="00924C7E" w:rsidRDefault="00924C7E" w:rsidP="00924C7E">
      <w:pPr>
        <w:bidi/>
        <w:rPr>
          <w:rFonts w:cs="David" w:hint="cs"/>
          <w:rtl/>
        </w:rPr>
      </w:pPr>
    </w:p>
    <w:p w14:paraId="7889D6F2" w14:textId="77777777" w:rsidR="00924C7E" w:rsidRPr="00924C7E" w:rsidRDefault="00924C7E" w:rsidP="00924C7E">
      <w:pPr>
        <w:bidi/>
        <w:rPr>
          <w:rFonts w:cs="David" w:hint="cs"/>
          <w:rtl/>
        </w:rPr>
      </w:pPr>
      <w:r w:rsidRPr="00924C7E">
        <w:rPr>
          <w:rFonts w:cs="David" w:hint="cs"/>
          <w:rtl/>
        </w:rPr>
        <w:tab/>
        <w:t xml:space="preserve">גם אם הוא קשה. במשאל עם בנושא ירושלים אפשר להגיע עד כדי שפיכות דמים אמרת, או מלחמת אזרחים. </w:t>
      </w:r>
    </w:p>
    <w:p w14:paraId="5B080496" w14:textId="77777777" w:rsidR="00924C7E" w:rsidRPr="00924C7E" w:rsidRDefault="00924C7E" w:rsidP="00924C7E">
      <w:pPr>
        <w:bidi/>
        <w:rPr>
          <w:rFonts w:cs="David" w:hint="cs"/>
          <w:rtl/>
        </w:rPr>
      </w:pPr>
    </w:p>
    <w:p w14:paraId="5DA4E64D" w14:textId="77777777" w:rsidR="00924C7E" w:rsidRPr="00924C7E" w:rsidRDefault="00924C7E" w:rsidP="00924C7E">
      <w:pPr>
        <w:bidi/>
        <w:rPr>
          <w:rFonts w:cs="David" w:hint="cs"/>
          <w:rtl/>
        </w:rPr>
      </w:pPr>
      <w:r w:rsidRPr="00924C7E">
        <w:rPr>
          <w:rFonts w:cs="David" w:hint="cs"/>
          <w:u w:val="single"/>
          <w:rtl/>
        </w:rPr>
        <w:t>מנחם בן-ששון:</w:t>
      </w:r>
    </w:p>
    <w:p w14:paraId="1A2402D3" w14:textId="77777777" w:rsidR="00924C7E" w:rsidRPr="00924C7E" w:rsidRDefault="00924C7E" w:rsidP="00924C7E">
      <w:pPr>
        <w:bidi/>
        <w:rPr>
          <w:rFonts w:cs="David" w:hint="cs"/>
          <w:rtl/>
        </w:rPr>
      </w:pPr>
    </w:p>
    <w:p w14:paraId="728D0CE0" w14:textId="77777777" w:rsidR="00924C7E" w:rsidRPr="00924C7E" w:rsidRDefault="00924C7E" w:rsidP="00924C7E">
      <w:pPr>
        <w:bidi/>
        <w:rPr>
          <w:rFonts w:cs="David" w:hint="cs"/>
          <w:rtl/>
        </w:rPr>
      </w:pPr>
      <w:r w:rsidRPr="00924C7E">
        <w:rPr>
          <w:rFonts w:cs="David" w:hint="cs"/>
          <w:rtl/>
        </w:rPr>
        <w:tab/>
        <w:t xml:space="preserve"> על כל אחד מהדברים.</w:t>
      </w:r>
    </w:p>
    <w:p w14:paraId="2833DE5E" w14:textId="77777777" w:rsidR="00924C7E" w:rsidRPr="00924C7E" w:rsidRDefault="00924C7E" w:rsidP="00924C7E">
      <w:pPr>
        <w:bidi/>
        <w:rPr>
          <w:rFonts w:cs="David" w:hint="cs"/>
          <w:rtl/>
        </w:rPr>
      </w:pPr>
    </w:p>
    <w:p w14:paraId="68E692B0" w14:textId="77777777" w:rsidR="00924C7E" w:rsidRPr="00924C7E" w:rsidRDefault="00924C7E" w:rsidP="00924C7E">
      <w:pPr>
        <w:bidi/>
        <w:rPr>
          <w:rFonts w:cs="David" w:hint="cs"/>
          <w:rtl/>
        </w:rPr>
      </w:pPr>
      <w:r w:rsidRPr="00924C7E">
        <w:rPr>
          <w:rFonts w:cs="David" w:hint="cs"/>
          <w:u w:val="single"/>
          <w:rtl/>
        </w:rPr>
        <w:t>היו"ר דוד טל:</w:t>
      </w:r>
    </w:p>
    <w:p w14:paraId="70966245" w14:textId="77777777" w:rsidR="00924C7E" w:rsidRPr="00924C7E" w:rsidRDefault="00924C7E" w:rsidP="00924C7E">
      <w:pPr>
        <w:bidi/>
        <w:rPr>
          <w:rFonts w:cs="David" w:hint="cs"/>
          <w:rtl/>
        </w:rPr>
      </w:pPr>
    </w:p>
    <w:p w14:paraId="5444E654" w14:textId="77777777" w:rsidR="00924C7E" w:rsidRPr="00924C7E" w:rsidRDefault="00924C7E" w:rsidP="00924C7E">
      <w:pPr>
        <w:bidi/>
        <w:rPr>
          <w:rFonts w:cs="David" w:hint="cs"/>
          <w:rtl/>
        </w:rPr>
      </w:pPr>
      <w:r w:rsidRPr="00924C7E">
        <w:rPr>
          <w:rFonts w:cs="David" w:hint="cs"/>
          <w:rtl/>
        </w:rPr>
        <w:tab/>
        <w:t>אני מנסה מקל וחומר ללמוד מה יקרה אם אני אדון בנושא להעביר את המשולש לפלסטינים ולהחליף איתם שטחים, שם נוכל להגיע למלחמה גרעינית.</w:t>
      </w:r>
    </w:p>
    <w:p w14:paraId="724508B1" w14:textId="77777777" w:rsidR="00924C7E" w:rsidRPr="00924C7E" w:rsidRDefault="00924C7E" w:rsidP="00924C7E">
      <w:pPr>
        <w:bidi/>
        <w:rPr>
          <w:rFonts w:cs="David" w:hint="cs"/>
          <w:rtl/>
        </w:rPr>
      </w:pPr>
    </w:p>
    <w:p w14:paraId="5D6B68E2" w14:textId="77777777" w:rsidR="00924C7E" w:rsidRPr="00924C7E" w:rsidRDefault="00924C7E" w:rsidP="00924C7E">
      <w:pPr>
        <w:bidi/>
        <w:rPr>
          <w:rFonts w:cs="David" w:hint="cs"/>
          <w:rtl/>
        </w:rPr>
      </w:pPr>
      <w:r w:rsidRPr="00924C7E">
        <w:rPr>
          <w:rFonts w:cs="David" w:hint="cs"/>
          <w:u w:val="single"/>
          <w:rtl/>
        </w:rPr>
        <w:t>מרדכי קרמניצר:</w:t>
      </w:r>
    </w:p>
    <w:p w14:paraId="7CA3863B" w14:textId="77777777" w:rsidR="00924C7E" w:rsidRPr="00924C7E" w:rsidRDefault="00924C7E" w:rsidP="00924C7E">
      <w:pPr>
        <w:bidi/>
        <w:rPr>
          <w:rFonts w:cs="David" w:hint="cs"/>
          <w:rtl/>
        </w:rPr>
      </w:pPr>
    </w:p>
    <w:p w14:paraId="2861875C" w14:textId="77777777" w:rsidR="00924C7E" w:rsidRPr="00924C7E" w:rsidRDefault="00924C7E" w:rsidP="00924C7E">
      <w:pPr>
        <w:bidi/>
        <w:rPr>
          <w:rFonts w:cs="David" w:hint="cs"/>
          <w:rtl/>
        </w:rPr>
      </w:pPr>
      <w:r w:rsidRPr="00924C7E">
        <w:rPr>
          <w:rFonts w:cs="David" w:hint="cs"/>
          <w:rtl/>
        </w:rPr>
        <w:tab/>
        <w:t>בשביל להגיע למלחמה גרעינית, צריך שלכוחות השונים יהיה גרעין.</w:t>
      </w:r>
    </w:p>
    <w:p w14:paraId="4092AD10" w14:textId="77777777" w:rsidR="00924C7E" w:rsidRPr="00924C7E" w:rsidRDefault="00924C7E" w:rsidP="00924C7E">
      <w:pPr>
        <w:bidi/>
        <w:rPr>
          <w:rFonts w:cs="David" w:hint="cs"/>
          <w:rtl/>
        </w:rPr>
      </w:pPr>
    </w:p>
    <w:p w14:paraId="56061414" w14:textId="77777777" w:rsidR="00924C7E" w:rsidRPr="00924C7E" w:rsidRDefault="00924C7E" w:rsidP="00924C7E">
      <w:pPr>
        <w:bidi/>
        <w:rPr>
          <w:rFonts w:cs="David" w:hint="cs"/>
          <w:rtl/>
        </w:rPr>
      </w:pPr>
      <w:r w:rsidRPr="00924C7E">
        <w:rPr>
          <w:rFonts w:cs="David" w:hint="cs"/>
          <w:rtl/>
        </w:rPr>
        <w:tab/>
        <w:t xml:space="preserve">כדי לקצר את העניין. אני חושב שהדרך הנכונה להתמודד עם זה בצורה שתבטיח הכי טוב לגיטימיות במצב משברי מטבעו, זה שיש פה עניין שהוא משברי מטבעו, אני לא חושב שאני צריך להתווכח עם מישהו כאן. אתם כועסים על השליח. </w:t>
      </w:r>
    </w:p>
    <w:p w14:paraId="423D383B" w14:textId="77777777" w:rsidR="00924C7E" w:rsidRPr="00924C7E" w:rsidRDefault="00924C7E" w:rsidP="00924C7E">
      <w:pPr>
        <w:bidi/>
        <w:rPr>
          <w:rFonts w:cs="David" w:hint="cs"/>
          <w:rtl/>
        </w:rPr>
      </w:pPr>
    </w:p>
    <w:p w14:paraId="41A2F7AA" w14:textId="77777777" w:rsidR="00924C7E" w:rsidRPr="00924C7E" w:rsidRDefault="00924C7E" w:rsidP="00924C7E">
      <w:pPr>
        <w:bidi/>
        <w:rPr>
          <w:rFonts w:cs="David" w:hint="cs"/>
          <w:rtl/>
        </w:rPr>
      </w:pPr>
      <w:r w:rsidRPr="00924C7E">
        <w:rPr>
          <w:rFonts w:cs="David" w:hint="cs"/>
          <w:u w:val="single"/>
          <w:rtl/>
        </w:rPr>
        <w:t>מנחם בן-ששון:</w:t>
      </w:r>
    </w:p>
    <w:p w14:paraId="2404127F" w14:textId="77777777" w:rsidR="00924C7E" w:rsidRPr="00924C7E" w:rsidRDefault="00924C7E" w:rsidP="00924C7E">
      <w:pPr>
        <w:bidi/>
        <w:rPr>
          <w:rFonts w:cs="David" w:hint="cs"/>
          <w:rtl/>
        </w:rPr>
      </w:pPr>
    </w:p>
    <w:p w14:paraId="4B464E87" w14:textId="77777777" w:rsidR="00924C7E" w:rsidRPr="00924C7E" w:rsidRDefault="00924C7E" w:rsidP="00924C7E">
      <w:pPr>
        <w:bidi/>
        <w:rPr>
          <w:rFonts w:cs="David" w:hint="cs"/>
          <w:rtl/>
        </w:rPr>
      </w:pPr>
      <w:r w:rsidRPr="00924C7E">
        <w:rPr>
          <w:rFonts w:cs="David" w:hint="cs"/>
          <w:rtl/>
        </w:rPr>
        <w:tab/>
        <w:t xml:space="preserve"> עכשיו אתה נביא, ואני רוצה לבדוק את כושר הנבואה שלך.</w:t>
      </w:r>
    </w:p>
    <w:p w14:paraId="633F7A51" w14:textId="77777777" w:rsidR="00924C7E" w:rsidRPr="00924C7E" w:rsidRDefault="00924C7E" w:rsidP="00924C7E">
      <w:pPr>
        <w:bidi/>
        <w:rPr>
          <w:rFonts w:cs="David" w:hint="cs"/>
          <w:rtl/>
        </w:rPr>
      </w:pPr>
    </w:p>
    <w:p w14:paraId="15445723" w14:textId="77777777" w:rsidR="00924C7E" w:rsidRPr="00924C7E" w:rsidRDefault="00924C7E" w:rsidP="00924C7E">
      <w:pPr>
        <w:bidi/>
        <w:rPr>
          <w:rFonts w:cs="David" w:hint="cs"/>
          <w:rtl/>
        </w:rPr>
      </w:pPr>
      <w:r w:rsidRPr="00924C7E">
        <w:rPr>
          <w:rFonts w:cs="David" w:hint="cs"/>
          <w:u w:val="single"/>
          <w:rtl/>
        </w:rPr>
        <w:t>מרדכי קרמניצר:</w:t>
      </w:r>
    </w:p>
    <w:p w14:paraId="79CF87CB" w14:textId="77777777" w:rsidR="00924C7E" w:rsidRPr="00924C7E" w:rsidRDefault="00924C7E" w:rsidP="00924C7E">
      <w:pPr>
        <w:bidi/>
        <w:rPr>
          <w:rFonts w:cs="David" w:hint="cs"/>
          <w:rtl/>
        </w:rPr>
      </w:pPr>
    </w:p>
    <w:p w14:paraId="29996BC9" w14:textId="77777777" w:rsidR="00924C7E" w:rsidRPr="00924C7E" w:rsidRDefault="00924C7E" w:rsidP="00924C7E">
      <w:pPr>
        <w:bidi/>
        <w:rPr>
          <w:rFonts w:cs="David" w:hint="cs"/>
          <w:rtl/>
        </w:rPr>
      </w:pPr>
      <w:r w:rsidRPr="00924C7E">
        <w:rPr>
          <w:rFonts w:cs="David" w:hint="cs"/>
          <w:rtl/>
        </w:rPr>
        <w:tab/>
        <w:t>אני חושב שאם מערכת פוליטית רוצה לשמור על כך שהחברה הזאת לא תתפרק, היא לא תוכל לקבל החלטה על ויתורים בירושלים בלי להביא את זה להחלטה של העם בבחירות. זו בעיני הדרך הנכונה והיחידה לעשות את זה.</w:t>
      </w:r>
    </w:p>
    <w:p w14:paraId="7DC8CD5D" w14:textId="77777777" w:rsidR="00924C7E" w:rsidRPr="00924C7E" w:rsidRDefault="00924C7E" w:rsidP="00924C7E">
      <w:pPr>
        <w:bidi/>
        <w:rPr>
          <w:rFonts w:cs="David" w:hint="cs"/>
          <w:rtl/>
        </w:rPr>
      </w:pPr>
    </w:p>
    <w:p w14:paraId="1B7B76B4" w14:textId="77777777" w:rsidR="00924C7E" w:rsidRPr="00924C7E" w:rsidRDefault="00924C7E" w:rsidP="00924C7E">
      <w:pPr>
        <w:bidi/>
        <w:rPr>
          <w:rFonts w:cs="David" w:hint="cs"/>
          <w:rtl/>
        </w:rPr>
      </w:pPr>
      <w:r w:rsidRPr="00924C7E">
        <w:rPr>
          <w:rFonts w:cs="David" w:hint="cs"/>
          <w:u w:val="single"/>
          <w:rtl/>
        </w:rPr>
        <w:t>יצחק לוי:</w:t>
      </w:r>
    </w:p>
    <w:p w14:paraId="6A858C10" w14:textId="77777777" w:rsidR="00924C7E" w:rsidRPr="00924C7E" w:rsidRDefault="00924C7E" w:rsidP="00924C7E">
      <w:pPr>
        <w:bidi/>
        <w:rPr>
          <w:rFonts w:cs="David" w:hint="cs"/>
          <w:rtl/>
        </w:rPr>
      </w:pPr>
    </w:p>
    <w:p w14:paraId="205B3641" w14:textId="77777777" w:rsidR="00924C7E" w:rsidRPr="00924C7E" w:rsidRDefault="00924C7E" w:rsidP="00924C7E">
      <w:pPr>
        <w:bidi/>
        <w:rPr>
          <w:rFonts w:cs="David" w:hint="cs"/>
          <w:rtl/>
        </w:rPr>
      </w:pPr>
      <w:r w:rsidRPr="00924C7E">
        <w:rPr>
          <w:rFonts w:cs="David" w:hint="cs"/>
          <w:rtl/>
        </w:rPr>
        <w:tab/>
        <w:t xml:space="preserve"> אני לא בטוח שהממשלה חושבת כך.</w:t>
      </w:r>
    </w:p>
    <w:p w14:paraId="663D196D" w14:textId="77777777" w:rsidR="00924C7E" w:rsidRPr="00924C7E" w:rsidRDefault="00924C7E" w:rsidP="00924C7E">
      <w:pPr>
        <w:bidi/>
        <w:rPr>
          <w:rFonts w:cs="David" w:hint="cs"/>
          <w:rtl/>
        </w:rPr>
      </w:pPr>
    </w:p>
    <w:p w14:paraId="5105652E" w14:textId="77777777" w:rsidR="00924C7E" w:rsidRPr="00924C7E" w:rsidRDefault="00924C7E" w:rsidP="00924C7E">
      <w:pPr>
        <w:bidi/>
        <w:rPr>
          <w:rFonts w:cs="David" w:hint="cs"/>
          <w:rtl/>
        </w:rPr>
      </w:pPr>
      <w:r w:rsidRPr="00924C7E">
        <w:rPr>
          <w:rFonts w:cs="David" w:hint="cs"/>
          <w:u w:val="single"/>
          <w:rtl/>
        </w:rPr>
        <w:t>מרדכי קרמניצר:</w:t>
      </w:r>
    </w:p>
    <w:p w14:paraId="570775D8" w14:textId="77777777" w:rsidR="00924C7E" w:rsidRPr="00924C7E" w:rsidRDefault="00924C7E" w:rsidP="00924C7E">
      <w:pPr>
        <w:bidi/>
        <w:rPr>
          <w:rFonts w:cs="David" w:hint="cs"/>
          <w:rtl/>
        </w:rPr>
      </w:pPr>
    </w:p>
    <w:p w14:paraId="5440BB08" w14:textId="77777777" w:rsidR="00924C7E" w:rsidRPr="00924C7E" w:rsidRDefault="00924C7E" w:rsidP="00924C7E">
      <w:pPr>
        <w:bidi/>
        <w:rPr>
          <w:rFonts w:cs="David" w:hint="cs"/>
          <w:rtl/>
        </w:rPr>
      </w:pPr>
      <w:r w:rsidRPr="00924C7E">
        <w:rPr>
          <w:rFonts w:cs="David" w:hint="cs"/>
          <w:rtl/>
        </w:rPr>
        <w:tab/>
        <w:t>האפשרות הנוספת היא שאם ממשלה וכנסת יצליחו לגבש רוב מסיבי--</w:t>
      </w:r>
    </w:p>
    <w:p w14:paraId="5253FA65" w14:textId="77777777" w:rsidR="00924C7E" w:rsidRPr="00924C7E" w:rsidRDefault="00924C7E" w:rsidP="00924C7E">
      <w:pPr>
        <w:bidi/>
        <w:rPr>
          <w:rFonts w:cs="David" w:hint="cs"/>
          <w:rtl/>
        </w:rPr>
      </w:pPr>
    </w:p>
    <w:p w14:paraId="7AB9E262" w14:textId="77777777" w:rsidR="00924C7E" w:rsidRPr="00924C7E" w:rsidRDefault="00924C7E" w:rsidP="00924C7E">
      <w:pPr>
        <w:bidi/>
        <w:rPr>
          <w:rFonts w:cs="David" w:hint="cs"/>
          <w:rtl/>
        </w:rPr>
      </w:pPr>
      <w:r w:rsidRPr="00924C7E">
        <w:rPr>
          <w:rFonts w:cs="David" w:hint="cs"/>
          <w:u w:val="single"/>
          <w:rtl/>
        </w:rPr>
        <w:t>יצחק לוי:</w:t>
      </w:r>
    </w:p>
    <w:p w14:paraId="482EC6CE" w14:textId="77777777" w:rsidR="00924C7E" w:rsidRPr="00924C7E" w:rsidRDefault="00924C7E" w:rsidP="00924C7E">
      <w:pPr>
        <w:bidi/>
        <w:rPr>
          <w:rFonts w:cs="David" w:hint="cs"/>
          <w:rtl/>
        </w:rPr>
      </w:pPr>
    </w:p>
    <w:p w14:paraId="458DBAC1" w14:textId="77777777" w:rsidR="00924C7E" w:rsidRPr="00924C7E" w:rsidRDefault="00924C7E" w:rsidP="00924C7E">
      <w:pPr>
        <w:bidi/>
        <w:rPr>
          <w:rFonts w:cs="David" w:hint="cs"/>
          <w:rtl/>
        </w:rPr>
      </w:pPr>
      <w:r w:rsidRPr="00924C7E">
        <w:rPr>
          <w:rFonts w:cs="David" w:hint="cs"/>
          <w:rtl/>
        </w:rPr>
        <w:tab/>
        <w:t xml:space="preserve"> איזה רוב?</w:t>
      </w:r>
    </w:p>
    <w:p w14:paraId="694269DC" w14:textId="77777777" w:rsidR="00924C7E" w:rsidRPr="00924C7E" w:rsidRDefault="00924C7E" w:rsidP="00924C7E">
      <w:pPr>
        <w:bidi/>
        <w:rPr>
          <w:rFonts w:cs="David" w:hint="cs"/>
          <w:rtl/>
        </w:rPr>
      </w:pPr>
    </w:p>
    <w:p w14:paraId="33E3FE68" w14:textId="77777777" w:rsidR="00924C7E" w:rsidRPr="00924C7E" w:rsidRDefault="00924C7E" w:rsidP="00924C7E">
      <w:pPr>
        <w:bidi/>
        <w:rPr>
          <w:rFonts w:cs="David" w:hint="cs"/>
          <w:rtl/>
        </w:rPr>
      </w:pPr>
      <w:r w:rsidRPr="00924C7E">
        <w:rPr>
          <w:rFonts w:cs="David" w:hint="cs"/>
          <w:u w:val="single"/>
          <w:rtl/>
        </w:rPr>
        <w:t>מרדכי קרמניצר:</w:t>
      </w:r>
    </w:p>
    <w:p w14:paraId="4CA39B52" w14:textId="77777777" w:rsidR="00924C7E" w:rsidRPr="00924C7E" w:rsidRDefault="00924C7E" w:rsidP="00924C7E">
      <w:pPr>
        <w:bidi/>
        <w:rPr>
          <w:rFonts w:cs="David" w:hint="cs"/>
          <w:rtl/>
        </w:rPr>
      </w:pPr>
    </w:p>
    <w:p w14:paraId="3B8A73D4" w14:textId="77777777" w:rsidR="00924C7E" w:rsidRPr="00924C7E" w:rsidRDefault="00924C7E" w:rsidP="00924C7E">
      <w:pPr>
        <w:bidi/>
        <w:rPr>
          <w:rFonts w:cs="David" w:hint="cs"/>
          <w:rtl/>
        </w:rPr>
      </w:pPr>
      <w:r w:rsidRPr="00924C7E">
        <w:rPr>
          <w:rFonts w:cs="David" w:hint="cs"/>
          <w:rtl/>
        </w:rPr>
        <w:tab/>
        <w:t>--85%-80%, רוב מאוד משמעותי, זה גם יכול לעבור. אני גם מסכים שאם יהיה משאל עם, וילכו למשאל עם 70% או 80% מהאזרחים הישראלים, והוא ייגמר בתמיכה מובהקת בהחלטת הכנסת של 70%-67%, אנחנו עשויים לצלוח את זה בשלום. אני לא רוצה להגיד שכל התרחישים הם תרחישי אימה, אבל בתוך התרחישים יש גם תרחיש שהוא תרחיש אימה.</w:t>
      </w:r>
    </w:p>
    <w:p w14:paraId="498A5A17" w14:textId="77777777" w:rsidR="00924C7E" w:rsidRDefault="00924C7E" w:rsidP="00924C7E">
      <w:pPr>
        <w:bidi/>
        <w:rPr>
          <w:rFonts w:cs="David" w:hint="cs"/>
          <w:u w:val="single"/>
          <w:rtl/>
        </w:rPr>
      </w:pPr>
      <w:r w:rsidRPr="00924C7E">
        <w:rPr>
          <w:rFonts w:cs="David"/>
          <w:u w:val="single"/>
          <w:rtl/>
        </w:rPr>
        <w:br w:type="page"/>
      </w:r>
    </w:p>
    <w:p w14:paraId="5BAF0889" w14:textId="77777777" w:rsidR="00924C7E" w:rsidRDefault="00924C7E" w:rsidP="00924C7E">
      <w:pPr>
        <w:bidi/>
        <w:rPr>
          <w:rFonts w:cs="David" w:hint="cs"/>
          <w:u w:val="single"/>
          <w:rtl/>
        </w:rPr>
      </w:pPr>
    </w:p>
    <w:p w14:paraId="64E743FD" w14:textId="77777777" w:rsidR="00924C7E" w:rsidRPr="00924C7E" w:rsidRDefault="00924C7E" w:rsidP="00924C7E">
      <w:pPr>
        <w:bidi/>
        <w:rPr>
          <w:rFonts w:cs="David" w:hint="cs"/>
          <w:rtl/>
        </w:rPr>
      </w:pPr>
      <w:r w:rsidRPr="00924C7E">
        <w:rPr>
          <w:rFonts w:cs="David" w:hint="cs"/>
          <w:u w:val="single"/>
          <w:rtl/>
        </w:rPr>
        <w:t>מנחם בן-ששון:</w:t>
      </w:r>
    </w:p>
    <w:p w14:paraId="1728210C" w14:textId="77777777" w:rsidR="00924C7E" w:rsidRPr="00924C7E" w:rsidRDefault="00924C7E" w:rsidP="00924C7E">
      <w:pPr>
        <w:bidi/>
        <w:rPr>
          <w:rFonts w:cs="David" w:hint="cs"/>
          <w:rtl/>
        </w:rPr>
      </w:pPr>
    </w:p>
    <w:p w14:paraId="79887E8E" w14:textId="77777777" w:rsidR="00924C7E" w:rsidRPr="00924C7E" w:rsidRDefault="00924C7E" w:rsidP="00924C7E">
      <w:pPr>
        <w:bidi/>
        <w:rPr>
          <w:rFonts w:cs="David" w:hint="cs"/>
          <w:rtl/>
        </w:rPr>
      </w:pPr>
      <w:r w:rsidRPr="00924C7E">
        <w:rPr>
          <w:rFonts w:cs="David" w:hint="cs"/>
          <w:rtl/>
        </w:rPr>
        <w:tab/>
        <w:t xml:space="preserve"> לפני ההתנתקות ניבאו כל מיני נבואות. ההתנתקות לא עברה ברוב של 80% ולא ברוב של 80 חברי כנסת, ומדי פעם- - -</w:t>
      </w:r>
    </w:p>
    <w:p w14:paraId="046C0C72" w14:textId="77777777" w:rsidR="00924C7E" w:rsidRPr="00924C7E" w:rsidRDefault="00924C7E" w:rsidP="00924C7E">
      <w:pPr>
        <w:bidi/>
        <w:rPr>
          <w:rFonts w:cs="David" w:hint="cs"/>
          <w:rtl/>
        </w:rPr>
      </w:pPr>
    </w:p>
    <w:p w14:paraId="40261275" w14:textId="77777777" w:rsidR="00924C7E" w:rsidRPr="00924C7E" w:rsidRDefault="00924C7E" w:rsidP="00924C7E">
      <w:pPr>
        <w:bidi/>
        <w:rPr>
          <w:rFonts w:cs="David" w:hint="cs"/>
          <w:rtl/>
        </w:rPr>
      </w:pPr>
      <w:r w:rsidRPr="00924C7E">
        <w:rPr>
          <w:rFonts w:cs="David" w:hint="cs"/>
          <w:u w:val="single"/>
          <w:rtl/>
        </w:rPr>
        <w:t>יצחק לוי:</w:t>
      </w:r>
    </w:p>
    <w:p w14:paraId="0F9EF051" w14:textId="77777777" w:rsidR="00924C7E" w:rsidRPr="00924C7E" w:rsidRDefault="00924C7E" w:rsidP="00924C7E">
      <w:pPr>
        <w:bidi/>
        <w:rPr>
          <w:rFonts w:cs="David" w:hint="cs"/>
          <w:rtl/>
        </w:rPr>
      </w:pPr>
    </w:p>
    <w:p w14:paraId="5F7616C9" w14:textId="77777777" w:rsidR="00924C7E" w:rsidRPr="00924C7E" w:rsidRDefault="00924C7E" w:rsidP="00924C7E">
      <w:pPr>
        <w:bidi/>
        <w:rPr>
          <w:rFonts w:cs="David" w:hint="cs"/>
          <w:rtl/>
        </w:rPr>
      </w:pPr>
      <w:r w:rsidRPr="00924C7E">
        <w:rPr>
          <w:rFonts w:cs="David" w:hint="cs"/>
          <w:rtl/>
        </w:rPr>
        <w:tab/>
        <w:t xml:space="preserve"> אנחנו עם אסון ביד.</w:t>
      </w:r>
    </w:p>
    <w:p w14:paraId="5055022C" w14:textId="77777777" w:rsidR="00924C7E" w:rsidRPr="00924C7E" w:rsidRDefault="00924C7E" w:rsidP="00924C7E">
      <w:pPr>
        <w:bidi/>
        <w:rPr>
          <w:rFonts w:cs="David" w:hint="cs"/>
          <w:rtl/>
        </w:rPr>
      </w:pPr>
    </w:p>
    <w:p w14:paraId="68413410" w14:textId="77777777" w:rsidR="00924C7E" w:rsidRPr="00924C7E" w:rsidRDefault="00924C7E" w:rsidP="00924C7E">
      <w:pPr>
        <w:bidi/>
        <w:rPr>
          <w:rFonts w:cs="David" w:hint="cs"/>
          <w:rtl/>
        </w:rPr>
      </w:pPr>
      <w:r w:rsidRPr="00924C7E">
        <w:rPr>
          <w:rFonts w:cs="David" w:hint="cs"/>
          <w:u w:val="single"/>
          <w:rtl/>
        </w:rPr>
        <w:t>היו"ר דוד טל:</w:t>
      </w:r>
    </w:p>
    <w:p w14:paraId="2877411A" w14:textId="77777777" w:rsidR="00924C7E" w:rsidRPr="00924C7E" w:rsidRDefault="00924C7E" w:rsidP="00924C7E">
      <w:pPr>
        <w:bidi/>
        <w:rPr>
          <w:rFonts w:cs="David" w:hint="cs"/>
          <w:rtl/>
        </w:rPr>
      </w:pPr>
    </w:p>
    <w:p w14:paraId="02093C85" w14:textId="77777777" w:rsidR="00924C7E" w:rsidRPr="00924C7E" w:rsidRDefault="00924C7E" w:rsidP="00924C7E">
      <w:pPr>
        <w:bidi/>
        <w:rPr>
          <w:rFonts w:cs="David" w:hint="cs"/>
          <w:rtl/>
        </w:rPr>
      </w:pPr>
      <w:r w:rsidRPr="00924C7E">
        <w:rPr>
          <w:rFonts w:cs="David" w:hint="cs"/>
          <w:rtl/>
        </w:rPr>
        <w:tab/>
        <w:t>אנחנו נשארים עם אותו אסון גם אם היו 80% בעד.</w:t>
      </w:r>
    </w:p>
    <w:p w14:paraId="37636507" w14:textId="77777777" w:rsidR="00924C7E" w:rsidRPr="00924C7E" w:rsidRDefault="00924C7E" w:rsidP="00924C7E">
      <w:pPr>
        <w:bidi/>
        <w:rPr>
          <w:rFonts w:cs="David" w:hint="cs"/>
          <w:rtl/>
        </w:rPr>
      </w:pPr>
    </w:p>
    <w:p w14:paraId="7B27858C" w14:textId="77777777" w:rsidR="00924C7E" w:rsidRPr="00924C7E" w:rsidRDefault="00924C7E" w:rsidP="00924C7E">
      <w:pPr>
        <w:bidi/>
        <w:rPr>
          <w:rFonts w:cs="David" w:hint="cs"/>
          <w:rtl/>
        </w:rPr>
      </w:pPr>
      <w:r w:rsidRPr="00924C7E">
        <w:rPr>
          <w:rFonts w:cs="David" w:hint="cs"/>
          <w:u w:val="single"/>
          <w:rtl/>
        </w:rPr>
        <w:t>מנחם בן-ששון:</w:t>
      </w:r>
    </w:p>
    <w:p w14:paraId="363B520F" w14:textId="77777777" w:rsidR="00924C7E" w:rsidRPr="00924C7E" w:rsidRDefault="00924C7E" w:rsidP="00924C7E">
      <w:pPr>
        <w:bidi/>
        <w:rPr>
          <w:rFonts w:cs="David" w:hint="cs"/>
          <w:rtl/>
        </w:rPr>
      </w:pPr>
    </w:p>
    <w:p w14:paraId="1CC7C937" w14:textId="77777777" w:rsidR="00924C7E" w:rsidRPr="00924C7E" w:rsidRDefault="00924C7E" w:rsidP="00924C7E">
      <w:pPr>
        <w:bidi/>
        <w:rPr>
          <w:rFonts w:cs="David" w:hint="cs"/>
          <w:rtl/>
        </w:rPr>
      </w:pPr>
      <w:r w:rsidRPr="00924C7E">
        <w:rPr>
          <w:rFonts w:cs="David" w:hint="cs"/>
          <w:rtl/>
        </w:rPr>
        <w:tab/>
        <w:t xml:space="preserve"> מעבר לשאלה הזאת אני רוצה לומר משהו על בגרותו של הציבור הישראלי. עם כל חוסר בגרותו וחוסר התאמתו. בנקודות מסוימות, כשאנשים נמצאים בפני שאלה של להיות או לחדול, לא אישית, אלא ממלכתית, הבגרות מתגברת. עוד ינתחו את הדברים אחורה, זה לא סקטור א' או סקטור ב' או סקטור ג'. נדמה לי שהשאלות העקרוניות, אני יכול להסכים איתך ולא להסכים איתך, במקרה אני מסכים איתך, אני חושב שלא צריך משאל עם.</w:t>
      </w:r>
    </w:p>
    <w:p w14:paraId="377F0C90" w14:textId="77777777" w:rsidR="00924C7E" w:rsidRPr="00924C7E" w:rsidRDefault="00924C7E" w:rsidP="00924C7E">
      <w:pPr>
        <w:bidi/>
        <w:rPr>
          <w:rFonts w:cs="David" w:hint="cs"/>
          <w:rtl/>
        </w:rPr>
      </w:pPr>
    </w:p>
    <w:p w14:paraId="2011B207" w14:textId="77777777" w:rsidR="00924C7E" w:rsidRPr="00924C7E" w:rsidRDefault="00924C7E" w:rsidP="00924C7E">
      <w:pPr>
        <w:bidi/>
        <w:rPr>
          <w:rFonts w:cs="David" w:hint="cs"/>
          <w:rtl/>
        </w:rPr>
      </w:pPr>
      <w:r w:rsidRPr="00924C7E">
        <w:rPr>
          <w:rFonts w:cs="David" w:hint="cs"/>
          <w:u w:val="single"/>
          <w:rtl/>
        </w:rPr>
        <w:t>מרדכי קרמניצר:</w:t>
      </w:r>
    </w:p>
    <w:p w14:paraId="61E7757B" w14:textId="77777777" w:rsidR="00924C7E" w:rsidRPr="00924C7E" w:rsidRDefault="00924C7E" w:rsidP="00924C7E">
      <w:pPr>
        <w:bidi/>
        <w:rPr>
          <w:rFonts w:cs="David" w:hint="cs"/>
          <w:rtl/>
        </w:rPr>
      </w:pPr>
    </w:p>
    <w:p w14:paraId="0792DFB5" w14:textId="77777777" w:rsidR="00924C7E" w:rsidRPr="00924C7E" w:rsidRDefault="00924C7E" w:rsidP="00924C7E">
      <w:pPr>
        <w:bidi/>
        <w:rPr>
          <w:rFonts w:cs="David" w:hint="cs"/>
          <w:rtl/>
        </w:rPr>
      </w:pPr>
      <w:r w:rsidRPr="00924C7E">
        <w:rPr>
          <w:rFonts w:cs="David" w:hint="cs"/>
          <w:rtl/>
        </w:rPr>
        <w:tab/>
        <w:t>אני מקווה שלא במקרה.</w:t>
      </w:r>
    </w:p>
    <w:p w14:paraId="289CC513" w14:textId="77777777" w:rsidR="00924C7E" w:rsidRPr="00924C7E" w:rsidRDefault="00924C7E" w:rsidP="00924C7E">
      <w:pPr>
        <w:bidi/>
        <w:rPr>
          <w:rFonts w:cs="David" w:hint="cs"/>
          <w:rtl/>
        </w:rPr>
      </w:pPr>
    </w:p>
    <w:p w14:paraId="214124B9" w14:textId="77777777" w:rsidR="00924C7E" w:rsidRPr="00924C7E" w:rsidRDefault="00924C7E" w:rsidP="00924C7E">
      <w:pPr>
        <w:bidi/>
        <w:rPr>
          <w:rFonts w:cs="David" w:hint="cs"/>
          <w:rtl/>
        </w:rPr>
      </w:pPr>
      <w:r w:rsidRPr="00924C7E">
        <w:rPr>
          <w:rFonts w:cs="David" w:hint="cs"/>
          <w:u w:val="single"/>
          <w:rtl/>
        </w:rPr>
        <w:t>מנחם בן-ששון:</w:t>
      </w:r>
    </w:p>
    <w:p w14:paraId="5B2A973C" w14:textId="77777777" w:rsidR="00924C7E" w:rsidRPr="00924C7E" w:rsidRDefault="00924C7E" w:rsidP="00924C7E">
      <w:pPr>
        <w:bidi/>
        <w:rPr>
          <w:rFonts w:cs="David" w:hint="cs"/>
          <w:rtl/>
        </w:rPr>
      </w:pPr>
    </w:p>
    <w:p w14:paraId="0BF8C453" w14:textId="77777777" w:rsidR="00924C7E" w:rsidRPr="00924C7E" w:rsidRDefault="00924C7E" w:rsidP="00924C7E">
      <w:pPr>
        <w:bidi/>
        <w:rPr>
          <w:rFonts w:cs="David" w:hint="cs"/>
          <w:rtl/>
        </w:rPr>
      </w:pPr>
      <w:r w:rsidRPr="00924C7E">
        <w:rPr>
          <w:rFonts w:cs="David" w:hint="cs"/>
          <w:rtl/>
        </w:rPr>
        <w:tab/>
        <w:t xml:space="preserve"> אדו ני, במקרה אתה צודק, וזה קורה לך לפעמים, אבל לא זה הוויכוח שלי איתך עכשיו. לגבי השאלה של התרחישים, בעניין הזה אני לא מעוניין ללבות את האנשים לצאת לרחובות ואני לא חושב שצריך ללכת ולחפש אפיקים סובלימטיביים כפתרון לא נכון, אם הוא לא נכון. במקרה הזה אני חושב שהוא נכון </w:t>
      </w:r>
      <w:r w:rsidRPr="00924C7E">
        <w:rPr>
          <w:rFonts w:cs="David"/>
          <w:rtl/>
        </w:rPr>
        <w:t>–</w:t>
      </w:r>
      <w:r w:rsidRPr="00924C7E">
        <w:rPr>
          <w:rFonts w:cs="David" w:hint="cs"/>
          <w:rtl/>
        </w:rPr>
        <w:t xml:space="preserve"> בחירות. </w:t>
      </w:r>
    </w:p>
    <w:p w14:paraId="61904A5D" w14:textId="77777777" w:rsidR="00924C7E" w:rsidRPr="00924C7E" w:rsidRDefault="00924C7E" w:rsidP="00924C7E">
      <w:pPr>
        <w:bidi/>
        <w:rPr>
          <w:rFonts w:cs="David" w:hint="cs"/>
          <w:rtl/>
        </w:rPr>
      </w:pPr>
    </w:p>
    <w:p w14:paraId="7781C40C" w14:textId="77777777" w:rsidR="00924C7E" w:rsidRPr="00924C7E" w:rsidRDefault="00924C7E" w:rsidP="00924C7E">
      <w:pPr>
        <w:bidi/>
        <w:rPr>
          <w:rFonts w:cs="David" w:hint="cs"/>
          <w:u w:val="single"/>
          <w:rtl/>
        </w:rPr>
      </w:pPr>
      <w:r w:rsidRPr="00924C7E">
        <w:rPr>
          <w:rFonts w:cs="David" w:hint="cs"/>
          <w:u w:val="single"/>
          <w:rtl/>
        </w:rPr>
        <w:t>דב חנין:</w:t>
      </w:r>
    </w:p>
    <w:p w14:paraId="484B00A3" w14:textId="77777777" w:rsidR="00924C7E" w:rsidRPr="00924C7E" w:rsidRDefault="00924C7E" w:rsidP="00924C7E">
      <w:pPr>
        <w:bidi/>
        <w:rPr>
          <w:rFonts w:cs="David" w:hint="cs"/>
          <w:rtl/>
        </w:rPr>
      </w:pPr>
    </w:p>
    <w:p w14:paraId="006445DC" w14:textId="77777777" w:rsidR="00924C7E" w:rsidRPr="00924C7E" w:rsidRDefault="00924C7E" w:rsidP="00924C7E">
      <w:pPr>
        <w:bidi/>
        <w:rPr>
          <w:rFonts w:cs="David" w:hint="cs"/>
          <w:rtl/>
        </w:rPr>
      </w:pPr>
      <w:r w:rsidRPr="00924C7E">
        <w:rPr>
          <w:rFonts w:cs="David" w:hint="cs"/>
          <w:rtl/>
        </w:rPr>
        <w:tab/>
        <w:t>אני רוצה להתייחס רק לנקודה הזאת של התרחיש האפוקליפטי ולומר למה משאל עם בהחלט מחזק את הסיכוי לתסריט אפוקליפטי, מובן שעל הרקע הקונקרטי של החברה הישראלית. אני לא אכנס לכל הנושא בהרחבה, כי הוא באמת נושא שראוי אולי לישיבה מיוחדת, אבל משאל עם הוא מנגנון מקטב, בסופו של דבר הציבור מתחלק ל-א' או ב'. אנחנו, במשאל עם, מוציאים מהפוליטיקה את מנגנוני התיווך שלה, למנגנוני תיווך יש הרבה משמעויות והרבה חשיבות.</w:t>
      </w:r>
    </w:p>
    <w:p w14:paraId="21D8B7D4" w14:textId="77777777" w:rsidR="00924C7E" w:rsidRPr="00924C7E" w:rsidRDefault="00924C7E" w:rsidP="00924C7E">
      <w:pPr>
        <w:bidi/>
        <w:rPr>
          <w:rFonts w:cs="David" w:hint="cs"/>
          <w:rtl/>
        </w:rPr>
      </w:pPr>
    </w:p>
    <w:p w14:paraId="12110E9F" w14:textId="77777777" w:rsidR="00924C7E" w:rsidRPr="00924C7E" w:rsidRDefault="00924C7E" w:rsidP="00924C7E">
      <w:pPr>
        <w:bidi/>
        <w:rPr>
          <w:rFonts w:cs="David" w:hint="cs"/>
          <w:rtl/>
        </w:rPr>
      </w:pPr>
      <w:r w:rsidRPr="00924C7E">
        <w:rPr>
          <w:rFonts w:cs="David" w:hint="cs"/>
          <w:u w:val="single"/>
          <w:rtl/>
        </w:rPr>
        <w:t>יצחק לוי:</w:t>
      </w:r>
    </w:p>
    <w:p w14:paraId="336A9A04" w14:textId="77777777" w:rsidR="00924C7E" w:rsidRPr="00924C7E" w:rsidRDefault="00924C7E" w:rsidP="00924C7E">
      <w:pPr>
        <w:bidi/>
        <w:rPr>
          <w:rFonts w:cs="David" w:hint="cs"/>
          <w:rtl/>
        </w:rPr>
      </w:pPr>
    </w:p>
    <w:p w14:paraId="1BA36465" w14:textId="77777777" w:rsidR="00924C7E" w:rsidRPr="00924C7E" w:rsidRDefault="00924C7E" w:rsidP="00924C7E">
      <w:pPr>
        <w:bidi/>
        <w:rPr>
          <w:rFonts w:cs="David" w:hint="cs"/>
          <w:rtl/>
        </w:rPr>
      </w:pPr>
      <w:r w:rsidRPr="00924C7E">
        <w:rPr>
          <w:rFonts w:cs="David" w:hint="cs"/>
          <w:rtl/>
        </w:rPr>
        <w:tab/>
        <w:t xml:space="preserve"> משאל עם בא אחרי שסיימנו את כל מנגנוני התיווך.</w:t>
      </w:r>
    </w:p>
    <w:p w14:paraId="664F4178" w14:textId="77777777" w:rsidR="00924C7E" w:rsidRPr="00924C7E" w:rsidRDefault="00924C7E" w:rsidP="00924C7E">
      <w:pPr>
        <w:bidi/>
        <w:rPr>
          <w:rFonts w:cs="David" w:hint="cs"/>
          <w:rtl/>
        </w:rPr>
      </w:pPr>
    </w:p>
    <w:p w14:paraId="098F7D14" w14:textId="77777777" w:rsidR="00924C7E" w:rsidRPr="00924C7E" w:rsidRDefault="00924C7E" w:rsidP="00924C7E">
      <w:pPr>
        <w:bidi/>
        <w:rPr>
          <w:rFonts w:cs="David" w:hint="cs"/>
          <w:u w:val="single"/>
          <w:rtl/>
        </w:rPr>
      </w:pPr>
      <w:r w:rsidRPr="00924C7E">
        <w:rPr>
          <w:rFonts w:cs="David" w:hint="cs"/>
          <w:u w:val="single"/>
          <w:rtl/>
        </w:rPr>
        <w:t>דב חנין:</w:t>
      </w:r>
    </w:p>
    <w:p w14:paraId="60BE0BA1" w14:textId="77777777" w:rsidR="00924C7E" w:rsidRPr="00924C7E" w:rsidRDefault="00924C7E" w:rsidP="00924C7E">
      <w:pPr>
        <w:bidi/>
        <w:rPr>
          <w:rFonts w:cs="David" w:hint="cs"/>
          <w:rtl/>
        </w:rPr>
      </w:pPr>
    </w:p>
    <w:p w14:paraId="75D1157F" w14:textId="77777777" w:rsidR="00924C7E" w:rsidRPr="00924C7E" w:rsidRDefault="00924C7E" w:rsidP="00924C7E">
      <w:pPr>
        <w:bidi/>
        <w:rPr>
          <w:rFonts w:cs="David" w:hint="cs"/>
          <w:rtl/>
        </w:rPr>
      </w:pPr>
      <w:r w:rsidRPr="00924C7E">
        <w:rPr>
          <w:rFonts w:cs="David" w:hint="cs"/>
          <w:rtl/>
        </w:rPr>
        <w:tab/>
        <w:t xml:space="preserve"> לא סיימנו את מנגנוני התיווך, החלפת את מנגנוני התיווך.</w:t>
      </w:r>
    </w:p>
    <w:p w14:paraId="7132AC8F" w14:textId="77777777" w:rsidR="00924C7E" w:rsidRPr="00924C7E" w:rsidRDefault="00924C7E" w:rsidP="00924C7E">
      <w:pPr>
        <w:bidi/>
        <w:rPr>
          <w:rFonts w:cs="David" w:hint="cs"/>
          <w:rtl/>
        </w:rPr>
      </w:pPr>
    </w:p>
    <w:p w14:paraId="4012DADE" w14:textId="77777777" w:rsidR="00924C7E" w:rsidRPr="00924C7E" w:rsidRDefault="00924C7E" w:rsidP="00924C7E">
      <w:pPr>
        <w:bidi/>
        <w:rPr>
          <w:rFonts w:cs="David" w:hint="cs"/>
          <w:rtl/>
        </w:rPr>
      </w:pPr>
      <w:r w:rsidRPr="00924C7E">
        <w:rPr>
          <w:rFonts w:cs="David" w:hint="cs"/>
          <w:u w:val="single"/>
          <w:rtl/>
        </w:rPr>
        <w:t>מנחם בן-ששון:</w:t>
      </w:r>
    </w:p>
    <w:p w14:paraId="2E63464C" w14:textId="77777777" w:rsidR="00924C7E" w:rsidRPr="00924C7E" w:rsidRDefault="00924C7E" w:rsidP="00924C7E">
      <w:pPr>
        <w:bidi/>
        <w:rPr>
          <w:rFonts w:cs="David" w:hint="cs"/>
          <w:rtl/>
        </w:rPr>
      </w:pPr>
    </w:p>
    <w:p w14:paraId="318CAEAC" w14:textId="77777777" w:rsidR="00924C7E" w:rsidRPr="00924C7E" w:rsidRDefault="00924C7E" w:rsidP="00924C7E">
      <w:pPr>
        <w:bidi/>
        <w:rPr>
          <w:rFonts w:cs="David" w:hint="cs"/>
          <w:rtl/>
        </w:rPr>
      </w:pPr>
      <w:r w:rsidRPr="00924C7E">
        <w:rPr>
          <w:rFonts w:cs="David" w:hint="cs"/>
          <w:rtl/>
        </w:rPr>
        <w:tab/>
        <w:t xml:space="preserve"> החלפת והחרפת.</w:t>
      </w:r>
    </w:p>
    <w:p w14:paraId="7D15C6E3" w14:textId="77777777" w:rsidR="00924C7E" w:rsidRPr="00924C7E" w:rsidRDefault="00924C7E" w:rsidP="00924C7E">
      <w:pPr>
        <w:bidi/>
        <w:rPr>
          <w:rFonts w:cs="David" w:hint="cs"/>
          <w:rtl/>
        </w:rPr>
      </w:pPr>
      <w:r w:rsidRPr="00924C7E">
        <w:rPr>
          <w:rFonts w:cs="David"/>
          <w:u w:val="single"/>
          <w:rtl/>
        </w:rPr>
        <w:br w:type="page"/>
      </w:r>
      <w:r w:rsidRPr="00924C7E">
        <w:rPr>
          <w:rFonts w:cs="David" w:hint="cs"/>
          <w:u w:val="single"/>
          <w:rtl/>
        </w:rPr>
        <w:t>יצחק לוי:</w:t>
      </w:r>
    </w:p>
    <w:p w14:paraId="477BDA77" w14:textId="77777777" w:rsidR="00924C7E" w:rsidRPr="00924C7E" w:rsidRDefault="00924C7E" w:rsidP="00924C7E">
      <w:pPr>
        <w:bidi/>
        <w:rPr>
          <w:rFonts w:cs="David" w:hint="cs"/>
          <w:rtl/>
        </w:rPr>
      </w:pPr>
    </w:p>
    <w:p w14:paraId="7578E590" w14:textId="77777777" w:rsidR="00924C7E" w:rsidRPr="00924C7E" w:rsidRDefault="00924C7E" w:rsidP="00924C7E">
      <w:pPr>
        <w:bidi/>
        <w:rPr>
          <w:rFonts w:cs="David" w:hint="cs"/>
          <w:rtl/>
        </w:rPr>
      </w:pPr>
      <w:r w:rsidRPr="00924C7E">
        <w:rPr>
          <w:rFonts w:cs="David" w:hint="cs"/>
          <w:rtl/>
        </w:rPr>
        <w:tab/>
        <w:t xml:space="preserve"> אני לא מחליף, כי יש החלטת ממשלה ויש החלטת כנסת.</w:t>
      </w:r>
    </w:p>
    <w:p w14:paraId="3A0BB974" w14:textId="77777777" w:rsidR="00924C7E" w:rsidRPr="00924C7E" w:rsidRDefault="00924C7E" w:rsidP="00924C7E">
      <w:pPr>
        <w:bidi/>
        <w:rPr>
          <w:rFonts w:cs="David" w:hint="cs"/>
          <w:u w:val="single"/>
          <w:rtl/>
        </w:rPr>
      </w:pPr>
    </w:p>
    <w:p w14:paraId="6ED65F98" w14:textId="77777777" w:rsidR="00924C7E" w:rsidRPr="00924C7E" w:rsidRDefault="00924C7E" w:rsidP="00924C7E">
      <w:pPr>
        <w:bidi/>
        <w:rPr>
          <w:rFonts w:cs="David" w:hint="cs"/>
          <w:u w:val="single"/>
          <w:rtl/>
        </w:rPr>
      </w:pPr>
      <w:r w:rsidRPr="00924C7E">
        <w:rPr>
          <w:rFonts w:cs="David" w:hint="cs"/>
          <w:u w:val="single"/>
          <w:rtl/>
        </w:rPr>
        <w:t>דב חנין:</w:t>
      </w:r>
    </w:p>
    <w:p w14:paraId="311E3CDC" w14:textId="77777777" w:rsidR="00924C7E" w:rsidRPr="00924C7E" w:rsidRDefault="00924C7E" w:rsidP="00924C7E">
      <w:pPr>
        <w:bidi/>
        <w:rPr>
          <w:rFonts w:cs="David" w:hint="cs"/>
          <w:rtl/>
        </w:rPr>
      </w:pPr>
    </w:p>
    <w:p w14:paraId="70119A76" w14:textId="77777777" w:rsidR="00924C7E" w:rsidRPr="00924C7E" w:rsidRDefault="00924C7E" w:rsidP="00924C7E">
      <w:pPr>
        <w:bidi/>
        <w:rPr>
          <w:rFonts w:cs="David" w:hint="cs"/>
          <w:rtl/>
        </w:rPr>
      </w:pPr>
      <w:r w:rsidRPr="00924C7E">
        <w:rPr>
          <w:rFonts w:cs="David" w:hint="cs"/>
          <w:rtl/>
        </w:rPr>
        <w:tab/>
        <w:t xml:space="preserve"> החלפת אותם. אתה ביטלת את הפעולה של מנגנוני התיווך ברמה האופרטיבית ויצרת מהלך שבו הפנית את השאלה המקטבת ביותר לציבור באופן ישיר, אתה יוצר סיטואציה לעומתית בתוך הציבור, אתה מכניס אינטנסיפיקציה גדולה מאוד לכל התהליכים הפוליטיים הקשים ממילא שיהיו לקראת החלטות פוליטיות קשות.</w:t>
      </w:r>
    </w:p>
    <w:p w14:paraId="6E5F9933" w14:textId="77777777" w:rsidR="00924C7E" w:rsidRPr="00924C7E" w:rsidRDefault="00924C7E" w:rsidP="00924C7E">
      <w:pPr>
        <w:bidi/>
        <w:rPr>
          <w:rFonts w:cs="David" w:hint="cs"/>
          <w:rtl/>
        </w:rPr>
      </w:pPr>
    </w:p>
    <w:p w14:paraId="64852EF0" w14:textId="77777777" w:rsidR="00924C7E" w:rsidRPr="00924C7E" w:rsidRDefault="00924C7E" w:rsidP="00924C7E">
      <w:pPr>
        <w:bidi/>
        <w:rPr>
          <w:rFonts w:cs="David" w:hint="cs"/>
          <w:rtl/>
        </w:rPr>
      </w:pPr>
      <w:r w:rsidRPr="00924C7E">
        <w:rPr>
          <w:rFonts w:cs="David" w:hint="cs"/>
          <w:u w:val="single"/>
          <w:rtl/>
        </w:rPr>
        <w:t>יצחק לוי:</w:t>
      </w:r>
    </w:p>
    <w:p w14:paraId="64669F4D" w14:textId="77777777" w:rsidR="00924C7E" w:rsidRPr="00924C7E" w:rsidRDefault="00924C7E" w:rsidP="00924C7E">
      <w:pPr>
        <w:bidi/>
        <w:rPr>
          <w:rFonts w:cs="David" w:hint="cs"/>
          <w:rtl/>
        </w:rPr>
      </w:pPr>
    </w:p>
    <w:p w14:paraId="4FFA3F50" w14:textId="77777777" w:rsidR="00924C7E" w:rsidRPr="00924C7E" w:rsidRDefault="00924C7E" w:rsidP="00924C7E">
      <w:pPr>
        <w:bidi/>
        <w:rPr>
          <w:rFonts w:cs="David" w:hint="cs"/>
          <w:rtl/>
        </w:rPr>
      </w:pPr>
      <w:r w:rsidRPr="00924C7E">
        <w:rPr>
          <w:rFonts w:cs="David" w:hint="cs"/>
          <w:rtl/>
        </w:rPr>
        <w:tab/>
        <w:t xml:space="preserve"> לא הצטרפתי לחוק הזה כי אני נגד משאלי עם. יש לי בעיה אמונית עם העניין הזה, ולכן אני נגד משאלי עם גם בעניין הזה. אבל אני רוצה למתן את הפחדים שעלו לגובה, לדעתי, בלתי סביר.</w:t>
      </w:r>
    </w:p>
    <w:p w14:paraId="4E5BC0F2" w14:textId="77777777" w:rsidR="00924C7E" w:rsidRPr="00924C7E" w:rsidRDefault="00924C7E" w:rsidP="00924C7E">
      <w:pPr>
        <w:bidi/>
        <w:rPr>
          <w:rFonts w:cs="David" w:hint="cs"/>
          <w:rtl/>
        </w:rPr>
      </w:pPr>
    </w:p>
    <w:p w14:paraId="3105D86F" w14:textId="77777777" w:rsidR="00924C7E" w:rsidRPr="00924C7E" w:rsidRDefault="00924C7E" w:rsidP="00924C7E">
      <w:pPr>
        <w:bidi/>
        <w:rPr>
          <w:rFonts w:cs="David" w:hint="cs"/>
          <w:rtl/>
        </w:rPr>
      </w:pPr>
      <w:r w:rsidRPr="00924C7E">
        <w:rPr>
          <w:rFonts w:cs="David" w:hint="cs"/>
          <w:u w:val="single"/>
          <w:rtl/>
        </w:rPr>
        <w:t>מנחם בן-ששון:</w:t>
      </w:r>
    </w:p>
    <w:p w14:paraId="484CEFF8" w14:textId="77777777" w:rsidR="00924C7E" w:rsidRPr="00924C7E" w:rsidRDefault="00924C7E" w:rsidP="00924C7E">
      <w:pPr>
        <w:bidi/>
        <w:rPr>
          <w:rFonts w:cs="David" w:hint="cs"/>
          <w:rtl/>
        </w:rPr>
      </w:pPr>
    </w:p>
    <w:p w14:paraId="4A9EC82C" w14:textId="77777777" w:rsidR="00924C7E" w:rsidRPr="00924C7E" w:rsidRDefault="00924C7E" w:rsidP="00924C7E">
      <w:pPr>
        <w:bidi/>
        <w:rPr>
          <w:rFonts w:cs="David" w:hint="cs"/>
          <w:rtl/>
        </w:rPr>
      </w:pPr>
      <w:r w:rsidRPr="00924C7E">
        <w:rPr>
          <w:rFonts w:cs="David" w:hint="cs"/>
          <w:rtl/>
        </w:rPr>
        <w:tab/>
        <w:t xml:space="preserve"> אפוקליפטי.</w:t>
      </w:r>
    </w:p>
    <w:p w14:paraId="487219F9" w14:textId="77777777" w:rsidR="00924C7E" w:rsidRPr="00924C7E" w:rsidRDefault="00924C7E" w:rsidP="00924C7E">
      <w:pPr>
        <w:bidi/>
        <w:rPr>
          <w:rFonts w:cs="David" w:hint="cs"/>
          <w:rtl/>
        </w:rPr>
      </w:pPr>
    </w:p>
    <w:p w14:paraId="5C5B4510" w14:textId="77777777" w:rsidR="00924C7E" w:rsidRPr="00924C7E" w:rsidRDefault="00924C7E" w:rsidP="00924C7E">
      <w:pPr>
        <w:bidi/>
        <w:rPr>
          <w:rFonts w:cs="David" w:hint="cs"/>
          <w:rtl/>
        </w:rPr>
      </w:pPr>
      <w:r w:rsidRPr="00924C7E">
        <w:rPr>
          <w:rFonts w:cs="David" w:hint="cs"/>
          <w:u w:val="single"/>
          <w:rtl/>
        </w:rPr>
        <w:t>יצחק לוי:</w:t>
      </w:r>
    </w:p>
    <w:p w14:paraId="34756E53" w14:textId="77777777" w:rsidR="00924C7E" w:rsidRPr="00924C7E" w:rsidRDefault="00924C7E" w:rsidP="00924C7E">
      <w:pPr>
        <w:bidi/>
        <w:rPr>
          <w:rFonts w:cs="David" w:hint="cs"/>
          <w:rtl/>
        </w:rPr>
      </w:pPr>
    </w:p>
    <w:p w14:paraId="18163521" w14:textId="77777777" w:rsidR="00924C7E" w:rsidRPr="00924C7E" w:rsidRDefault="00924C7E" w:rsidP="00924C7E">
      <w:pPr>
        <w:bidi/>
        <w:rPr>
          <w:rFonts w:cs="David" w:hint="cs"/>
          <w:rtl/>
        </w:rPr>
      </w:pPr>
      <w:r w:rsidRPr="00924C7E">
        <w:rPr>
          <w:rFonts w:cs="David" w:hint="cs"/>
          <w:rtl/>
        </w:rPr>
        <w:tab/>
        <w:t xml:space="preserve"> ממש. משאל עם בא רק אחרי שגמרנו את כל הפשרות הפוליטיות, ואז בא משאל העם. זה דבר ראשון. דבר שני, אני מסכים עם חבר הכנסת בן-ששון שהעם בישראל הוא לא עם מתלהם, ההתלהמות היא תמיד בקצוות, לכן אני לא חושש. אני נגד משאל העם מסיבות אחרות, אבל אני לא חושש מכל התסריטים האלה.</w:t>
      </w:r>
    </w:p>
    <w:p w14:paraId="2700F7B3" w14:textId="77777777" w:rsidR="00924C7E" w:rsidRPr="00924C7E" w:rsidRDefault="00924C7E" w:rsidP="00924C7E">
      <w:pPr>
        <w:bidi/>
        <w:rPr>
          <w:rFonts w:cs="David" w:hint="cs"/>
          <w:rtl/>
        </w:rPr>
      </w:pPr>
    </w:p>
    <w:p w14:paraId="6B2B5728" w14:textId="77777777" w:rsidR="00924C7E" w:rsidRPr="00924C7E" w:rsidRDefault="00924C7E" w:rsidP="00924C7E">
      <w:pPr>
        <w:bidi/>
        <w:rPr>
          <w:rFonts w:cs="David" w:hint="cs"/>
          <w:rtl/>
        </w:rPr>
      </w:pPr>
      <w:r w:rsidRPr="00924C7E">
        <w:rPr>
          <w:rFonts w:cs="David" w:hint="cs"/>
          <w:u w:val="single"/>
          <w:rtl/>
        </w:rPr>
        <w:t>היו"ר דוד טל:</w:t>
      </w:r>
    </w:p>
    <w:p w14:paraId="78BB7E28" w14:textId="77777777" w:rsidR="00924C7E" w:rsidRPr="00924C7E" w:rsidRDefault="00924C7E" w:rsidP="00924C7E">
      <w:pPr>
        <w:bidi/>
        <w:rPr>
          <w:rFonts w:cs="David" w:hint="cs"/>
          <w:rtl/>
        </w:rPr>
      </w:pPr>
    </w:p>
    <w:p w14:paraId="4BE3C2A3" w14:textId="77777777" w:rsidR="00924C7E" w:rsidRPr="00924C7E" w:rsidRDefault="00924C7E" w:rsidP="00924C7E">
      <w:pPr>
        <w:bidi/>
        <w:rPr>
          <w:rFonts w:cs="David" w:hint="cs"/>
          <w:rtl/>
        </w:rPr>
      </w:pPr>
      <w:r w:rsidRPr="00924C7E">
        <w:rPr>
          <w:rFonts w:cs="David" w:hint="cs"/>
          <w:rtl/>
        </w:rPr>
        <w:tab/>
        <w:t>פרופסור שמיר, הבמה שלך, ורק הייתי רוצה להוסיף לשאלה האם את מכירה, במחקרים שעשיתם, או שאת מכירה מחקרים כאלה שתוצאה של משאל עם הביאה או לקיטוב רציני או, אם נרחיק לכת, אפילו למה שאמר פרופסור קרמניצר, אולי אפילו לשפיכות דמים? האם היו מקרים כאלה?</w:t>
      </w:r>
    </w:p>
    <w:p w14:paraId="7BAEB5A9" w14:textId="77777777" w:rsidR="00924C7E" w:rsidRPr="00924C7E" w:rsidRDefault="00924C7E" w:rsidP="00924C7E">
      <w:pPr>
        <w:bidi/>
        <w:rPr>
          <w:rFonts w:cs="David" w:hint="cs"/>
          <w:rtl/>
        </w:rPr>
      </w:pPr>
    </w:p>
    <w:p w14:paraId="787C1B6A" w14:textId="77777777" w:rsidR="00924C7E" w:rsidRPr="00924C7E" w:rsidRDefault="00924C7E" w:rsidP="00924C7E">
      <w:pPr>
        <w:bidi/>
        <w:rPr>
          <w:rFonts w:cs="David" w:hint="cs"/>
          <w:rtl/>
        </w:rPr>
      </w:pPr>
      <w:r w:rsidRPr="00924C7E">
        <w:rPr>
          <w:rFonts w:cs="David" w:hint="cs"/>
          <w:u w:val="single"/>
          <w:rtl/>
        </w:rPr>
        <w:t>מיכל שמיר:</w:t>
      </w:r>
    </w:p>
    <w:p w14:paraId="4C3497A2" w14:textId="77777777" w:rsidR="00924C7E" w:rsidRPr="00924C7E" w:rsidRDefault="00924C7E" w:rsidP="00924C7E">
      <w:pPr>
        <w:bidi/>
        <w:rPr>
          <w:rFonts w:cs="David" w:hint="cs"/>
          <w:rtl/>
        </w:rPr>
      </w:pPr>
    </w:p>
    <w:p w14:paraId="18AA11DF" w14:textId="77777777" w:rsidR="00924C7E" w:rsidRPr="00924C7E" w:rsidRDefault="00924C7E" w:rsidP="00924C7E">
      <w:pPr>
        <w:bidi/>
        <w:rPr>
          <w:rFonts w:cs="David" w:hint="cs"/>
          <w:rtl/>
        </w:rPr>
      </w:pPr>
      <w:r w:rsidRPr="00924C7E">
        <w:rPr>
          <w:rFonts w:cs="David" w:hint="cs"/>
          <w:rtl/>
        </w:rPr>
        <w:tab/>
        <w:t>אני לא מכירה מחקר שיטתי כזה, ומהזיכרון שלי על מקרים ספציפיים אני לא מכירה.</w:t>
      </w:r>
    </w:p>
    <w:p w14:paraId="4F7C60B1" w14:textId="77777777" w:rsidR="00924C7E" w:rsidRPr="00924C7E" w:rsidRDefault="00924C7E" w:rsidP="00924C7E">
      <w:pPr>
        <w:bidi/>
        <w:rPr>
          <w:rFonts w:cs="David" w:hint="cs"/>
          <w:rtl/>
        </w:rPr>
      </w:pPr>
    </w:p>
    <w:p w14:paraId="7196477B" w14:textId="77777777" w:rsidR="00924C7E" w:rsidRPr="00924C7E" w:rsidRDefault="00924C7E" w:rsidP="00924C7E">
      <w:pPr>
        <w:bidi/>
        <w:rPr>
          <w:rFonts w:cs="David" w:hint="cs"/>
          <w:rtl/>
        </w:rPr>
      </w:pPr>
      <w:r w:rsidRPr="00924C7E">
        <w:rPr>
          <w:rFonts w:cs="David" w:hint="cs"/>
          <w:rtl/>
        </w:rPr>
        <w:tab/>
        <w:t xml:space="preserve">לשאלתו של פרופסור בן-ששון, חשוב לי מאוד לתת תשובה, כי היא שונה מהתשובה של פרופסור קרמניצר לשאלה שלך אם משאל העם יהיה בסמוך לבחירות, האם הבחירות יהיו במקום משאל עם. </w:t>
      </w:r>
    </w:p>
    <w:p w14:paraId="2D412A14" w14:textId="77777777" w:rsidR="00924C7E" w:rsidRPr="00924C7E" w:rsidRDefault="00924C7E" w:rsidP="00924C7E">
      <w:pPr>
        <w:bidi/>
        <w:rPr>
          <w:rFonts w:cs="David" w:hint="cs"/>
          <w:rtl/>
        </w:rPr>
      </w:pPr>
    </w:p>
    <w:p w14:paraId="37F8066D" w14:textId="77777777" w:rsidR="00924C7E" w:rsidRPr="00924C7E" w:rsidRDefault="00924C7E" w:rsidP="00924C7E">
      <w:pPr>
        <w:bidi/>
        <w:rPr>
          <w:rFonts w:cs="David" w:hint="cs"/>
          <w:rtl/>
        </w:rPr>
      </w:pPr>
      <w:r w:rsidRPr="00924C7E">
        <w:rPr>
          <w:rFonts w:cs="David" w:hint="cs"/>
          <w:u w:val="single"/>
          <w:rtl/>
        </w:rPr>
        <w:t>מנחם בן-ששון:</w:t>
      </w:r>
    </w:p>
    <w:p w14:paraId="411B502D" w14:textId="77777777" w:rsidR="00924C7E" w:rsidRPr="00924C7E" w:rsidRDefault="00924C7E" w:rsidP="00924C7E">
      <w:pPr>
        <w:bidi/>
        <w:rPr>
          <w:rFonts w:cs="David" w:hint="cs"/>
          <w:rtl/>
        </w:rPr>
      </w:pPr>
    </w:p>
    <w:p w14:paraId="4FDF9A40" w14:textId="77777777" w:rsidR="00924C7E" w:rsidRPr="00924C7E" w:rsidRDefault="00924C7E" w:rsidP="00924C7E">
      <w:pPr>
        <w:bidi/>
        <w:rPr>
          <w:rFonts w:cs="David" w:hint="cs"/>
          <w:rtl/>
        </w:rPr>
      </w:pPr>
      <w:r w:rsidRPr="00924C7E">
        <w:rPr>
          <w:rFonts w:cs="David" w:hint="cs"/>
          <w:rtl/>
        </w:rPr>
        <w:tab/>
        <w:t>ראיתי שאת חושבת אחרת ממנו, וצפיתי שזה כך.</w:t>
      </w:r>
    </w:p>
    <w:p w14:paraId="502D632A" w14:textId="77777777" w:rsidR="00924C7E" w:rsidRPr="00924C7E" w:rsidRDefault="00924C7E" w:rsidP="00924C7E">
      <w:pPr>
        <w:bidi/>
        <w:rPr>
          <w:rFonts w:cs="David" w:hint="cs"/>
          <w:rtl/>
        </w:rPr>
      </w:pPr>
    </w:p>
    <w:p w14:paraId="78421AE5" w14:textId="77777777" w:rsidR="00924C7E" w:rsidRPr="00924C7E" w:rsidRDefault="00924C7E" w:rsidP="00924C7E">
      <w:pPr>
        <w:bidi/>
        <w:rPr>
          <w:rFonts w:cs="David" w:hint="cs"/>
          <w:rtl/>
        </w:rPr>
      </w:pPr>
      <w:r w:rsidRPr="00924C7E">
        <w:rPr>
          <w:rFonts w:cs="David" w:hint="cs"/>
          <w:u w:val="single"/>
          <w:rtl/>
        </w:rPr>
        <w:t>מיכל שמיר:</w:t>
      </w:r>
    </w:p>
    <w:p w14:paraId="1B0EBED3" w14:textId="77777777" w:rsidR="00924C7E" w:rsidRPr="00924C7E" w:rsidRDefault="00924C7E" w:rsidP="00924C7E">
      <w:pPr>
        <w:bidi/>
        <w:rPr>
          <w:rFonts w:cs="David" w:hint="cs"/>
          <w:rtl/>
        </w:rPr>
      </w:pPr>
    </w:p>
    <w:p w14:paraId="1FBB7367" w14:textId="77777777" w:rsidR="00924C7E" w:rsidRPr="00924C7E" w:rsidRDefault="00924C7E" w:rsidP="00924C7E">
      <w:pPr>
        <w:bidi/>
        <w:rPr>
          <w:rFonts w:cs="David" w:hint="cs"/>
          <w:rtl/>
        </w:rPr>
      </w:pPr>
      <w:r w:rsidRPr="00924C7E">
        <w:rPr>
          <w:rFonts w:cs="David" w:hint="cs"/>
          <w:rtl/>
        </w:rPr>
        <w:tab/>
        <w:t>אנחנו לא במערכת דו-ראשית, בחירה ישירה, אנחנו במערכת רב מפלגתית, כלומר, התשובה שתקבל בבחירות, גם אם הבחירות נסבות סביב משאל עם, לא תהיה תשובה ישירה על הדבר הזה, ובכלל, מסר של בחירות הוא בדרך כלל לא חד וברור, ובמקרה זה הוא קריטי, כי אתה רוצה את התשובה של כן או לא. שוב בנושא של הלגיטימציה, מכיוון שכך תמיד יוכלו להגיד שהצביעו למועמד הזה כי הוא היה יותר יפה, לא משום שהוא תומך או מתנגד למשאל העם, ותהיה אפשרות למי שרוצה לטשטש את התוצאות, כלומר, אני חושבת שגם במקרה כזה, הייתי הולכת להצבעה כפולה, שישימו את זה ביחד, אבל תהיה הצבעה גם על ההסכם וגם הצבעה לכנסת.</w:t>
      </w:r>
    </w:p>
    <w:p w14:paraId="75470C95" w14:textId="77777777" w:rsidR="00924C7E" w:rsidRPr="00924C7E" w:rsidRDefault="00924C7E" w:rsidP="00924C7E">
      <w:pPr>
        <w:bidi/>
        <w:rPr>
          <w:rFonts w:cs="David" w:hint="cs"/>
          <w:rtl/>
        </w:rPr>
      </w:pPr>
    </w:p>
    <w:p w14:paraId="41BAABFC" w14:textId="77777777" w:rsidR="00924C7E" w:rsidRPr="00924C7E" w:rsidRDefault="00924C7E" w:rsidP="00924C7E">
      <w:pPr>
        <w:bidi/>
        <w:rPr>
          <w:rFonts w:cs="David" w:hint="cs"/>
          <w:rtl/>
        </w:rPr>
      </w:pPr>
      <w:r w:rsidRPr="00924C7E">
        <w:rPr>
          <w:rFonts w:cs="David" w:hint="cs"/>
          <w:rtl/>
        </w:rPr>
        <w:tab/>
        <w:t>אף אחד פה לא מדבר על מעבר לדמוקרטיה ישירה ו/או משאלי עם דחופים שיהיו על כל נושא ונושא, אנחנו מדברים על משאלי עם בנושאים גדולים, אני חושבת שהנושא שאנחנו מדברים עליו הוא אחד מהנושאים האלה. עובדה שמהר מאוד הגענו לשאלה כמה זה יכול להיות בעייתי. אני חולקת על ההערכה שניתנה כאן שמשאל עם יחריף את זה. לדעתי, הוא לא יחריף את זה, אלא ההפך. לדעתי, הוא ימתן את זה, כי אנחנו מדברים על תהליך כאשר במסגרת התהליך הצדדים יודעים שבסופו של דבר זה מגיע גם למשאל עם, והמאבק יהיה הרבה יותר על דעת הקהל מאשר אם דעת הקהל היא לא חלק מזה. הפחדים לגבי הקיטוב. אל"ף, הקיטוב כאן, אנחנו כבר מקוטבים, אבל הכול ייעשה לפני כן, אנחנו לא מדברים על שינוי של הפוליטיקה. כל הפוליטיקה וכל הפשרות וכל המשאים ומתנים יהיו קודם, רק שלב נוסף של חותמת הכשר של העם.</w:t>
      </w:r>
    </w:p>
    <w:p w14:paraId="3164C621" w14:textId="77777777" w:rsidR="00924C7E" w:rsidRPr="00924C7E" w:rsidRDefault="00924C7E" w:rsidP="00924C7E">
      <w:pPr>
        <w:bidi/>
        <w:rPr>
          <w:rFonts w:cs="David" w:hint="cs"/>
          <w:rtl/>
        </w:rPr>
      </w:pPr>
    </w:p>
    <w:p w14:paraId="0211A2D4" w14:textId="77777777" w:rsidR="00924C7E" w:rsidRPr="00924C7E" w:rsidRDefault="00924C7E" w:rsidP="00924C7E">
      <w:pPr>
        <w:bidi/>
        <w:rPr>
          <w:rFonts w:cs="David" w:hint="cs"/>
          <w:rtl/>
        </w:rPr>
      </w:pPr>
      <w:r w:rsidRPr="00924C7E">
        <w:rPr>
          <w:rFonts w:cs="David" w:hint="cs"/>
          <w:u w:val="single"/>
          <w:rtl/>
        </w:rPr>
        <w:t>אברהם מיכאלי:</w:t>
      </w:r>
    </w:p>
    <w:p w14:paraId="79A05363" w14:textId="77777777" w:rsidR="00924C7E" w:rsidRPr="00924C7E" w:rsidRDefault="00924C7E" w:rsidP="00924C7E">
      <w:pPr>
        <w:bidi/>
        <w:rPr>
          <w:rFonts w:cs="David" w:hint="cs"/>
          <w:rtl/>
        </w:rPr>
      </w:pPr>
    </w:p>
    <w:p w14:paraId="16ABFBE6" w14:textId="77777777" w:rsidR="00924C7E" w:rsidRPr="00924C7E" w:rsidRDefault="00924C7E" w:rsidP="00924C7E">
      <w:pPr>
        <w:bidi/>
        <w:rPr>
          <w:rFonts w:cs="David" w:hint="cs"/>
          <w:rtl/>
        </w:rPr>
      </w:pPr>
      <w:r w:rsidRPr="00924C7E">
        <w:rPr>
          <w:rFonts w:cs="David" w:hint="cs"/>
          <w:rtl/>
        </w:rPr>
        <w:tab/>
        <w:t xml:space="preserve"> עמדת העם תהיה בסוף מחייבת?</w:t>
      </w:r>
    </w:p>
    <w:p w14:paraId="5EEB6591" w14:textId="77777777" w:rsidR="00924C7E" w:rsidRPr="00924C7E" w:rsidRDefault="00924C7E" w:rsidP="00924C7E">
      <w:pPr>
        <w:bidi/>
        <w:rPr>
          <w:rFonts w:cs="David" w:hint="cs"/>
          <w:u w:val="single"/>
          <w:rtl/>
        </w:rPr>
      </w:pPr>
    </w:p>
    <w:p w14:paraId="07A462AA" w14:textId="77777777" w:rsidR="00924C7E" w:rsidRPr="00924C7E" w:rsidRDefault="00924C7E" w:rsidP="00924C7E">
      <w:pPr>
        <w:bidi/>
        <w:rPr>
          <w:rFonts w:cs="David" w:hint="cs"/>
          <w:rtl/>
        </w:rPr>
      </w:pPr>
      <w:r w:rsidRPr="00924C7E">
        <w:rPr>
          <w:rFonts w:cs="David" w:hint="cs"/>
          <w:u w:val="single"/>
          <w:rtl/>
        </w:rPr>
        <w:t>יצחק לוי:</w:t>
      </w:r>
    </w:p>
    <w:p w14:paraId="4869D851" w14:textId="77777777" w:rsidR="00924C7E" w:rsidRPr="00924C7E" w:rsidRDefault="00924C7E" w:rsidP="00924C7E">
      <w:pPr>
        <w:bidi/>
        <w:rPr>
          <w:rFonts w:cs="David" w:hint="cs"/>
          <w:rtl/>
        </w:rPr>
      </w:pPr>
    </w:p>
    <w:p w14:paraId="1F9C7CFC" w14:textId="77777777" w:rsidR="00924C7E" w:rsidRPr="00924C7E" w:rsidRDefault="00924C7E" w:rsidP="00924C7E">
      <w:pPr>
        <w:bidi/>
        <w:rPr>
          <w:rFonts w:cs="David" w:hint="cs"/>
          <w:rtl/>
        </w:rPr>
      </w:pPr>
      <w:r w:rsidRPr="00924C7E">
        <w:rPr>
          <w:rFonts w:cs="David" w:hint="cs"/>
          <w:rtl/>
        </w:rPr>
        <w:tab/>
        <w:t xml:space="preserve"> ברור.</w:t>
      </w:r>
    </w:p>
    <w:p w14:paraId="5173960E" w14:textId="77777777" w:rsidR="00924C7E" w:rsidRPr="00924C7E" w:rsidRDefault="00924C7E" w:rsidP="00924C7E">
      <w:pPr>
        <w:bidi/>
        <w:rPr>
          <w:rFonts w:cs="David" w:hint="cs"/>
          <w:rtl/>
        </w:rPr>
      </w:pPr>
    </w:p>
    <w:p w14:paraId="5A506E00" w14:textId="77777777" w:rsidR="00924C7E" w:rsidRPr="00924C7E" w:rsidRDefault="00924C7E" w:rsidP="00924C7E">
      <w:pPr>
        <w:bidi/>
        <w:rPr>
          <w:rFonts w:cs="David" w:hint="cs"/>
          <w:rtl/>
        </w:rPr>
      </w:pPr>
      <w:r w:rsidRPr="00924C7E">
        <w:rPr>
          <w:rFonts w:cs="David" w:hint="cs"/>
          <w:u w:val="single"/>
          <w:rtl/>
        </w:rPr>
        <w:t>מנחם בן-ששון:</w:t>
      </w:r>
    </w:p>
    <w:p w14:paraId="5A98EAD0" w14:textId="77777777" w:rsidR="00924C7E" w:rsidRPr="00924C7E" w:rsidRDefault="00924C7E" w:rsidP="00924C7E">
      <w:pPr>
        <w:bidi/>
        <w:rPr>
          <w:rFonts w:cs="David" w:hint="cs"/>
          <w:rtl/>
        </w:rPr>
      </w:pPr>
    </w:p>
    <w:p w14:paraId="37750E39" w14:textId="77777777" w:rsidR="00924C7E" w:rsidRPr="00924C7E" w:rsidRDefault="00924C7E" w:rsidP="00924C7E">
      <w:pPr>
        <w:bidi/>
        <w:rPr>
          <w:rFonts w:cs="David" w:hint="cs"/>
          <w:rtl/>
        </w:rPr>
      </w:pPr>
      <w:r w:rsidRPr="00924C7E">
        <w:rPr>
          <w:rFonts w:cs="David" w:hint="cs"/>
          <w:rtl/>
        </w:rPr>
        <w:tab/>
        <w:t xml:space="preserve"> ודאי, זה כמו הצבעה בקריאה השלישית.</w:t>
      </w:r>
    </w:p>
    <w:p w14:paraId="20AF6053" w14:textId="77777777" w:rsidR="00924C7E" w:rsidRPr="00924C7E" w:rsidRDefault="00924C7E" w:rsidP="00924C7E">
      <w:pPr>
        <w:bidi/>
        <w:rPr>
          <w:rFonts w:cs="David" w:hint="cs"/>
          <w:rtl/>
        </w:rPr>
      </w:pPr>
    </w:p>
    <w:p w14:paraId="030F0BCD" w14:textId="77777777" w:rsidR="00924C7E" w:rsidRPr="00924C7E" w:rsidRDefault="00924C7E" w:rsidP="00924C7E">
      <w:pPr>
        <w:bidi/>
        <w:rPr>
          <w:rFonts w:cs="David" w:hint="cs"/>
          <w:rtl/>
        </w:rPr>
      </w:pPr>
      <w:r w:rsidRPr="00924C7E">
        <w:rPr>
          <w:rFonts w:cs="David" w:hint="cs"/>
          <w:u w:val="single"/>
          <w:rtl/>
        </w:rPr>
        <w:t>אברהם מיכאלי:</w:t>
      </w:r>
    </w:p>
    <w:p w14:paraId="73445B10" w14:textId="77777777" w:rsidR="00924C7E" w:rsidRPr="00924C7E" w:rsidRDefault="00924C7E" w:rsidP="00924C7E">
      <w:pPr>
        <w:bidi/>
        <w:rPr>
          <w:rFonts w:cs="David" w:hint="cs"/>
          <w:rtl/>
        </w:rPr>
      </w:pPr>
    </w:p>
    <w:p w14:paraId="2066595F" w14:textId="77777777" w:rsidR="00924C7E" w:rsidRPr="00924C7E" w:rsidRDefault="00924C7E" w:rsidP="00924C7E">
      <w:pPr>
        <w:bidi/>
        <w:rPr>
          <w:rFonts w:cs="David" w:hint="cs"/>
          <w:rtl/>
        </w:rPr>
      </w:pPr>
      <w:r w:rsidRPr="00924C7E">
        <w:rPr>
          <w:rFonts w:cs="David" w:hint="cs"/>
          <w:rtl/>
        </w:rPr>
        <w:tab/>
        <w:t>יעשו אחר כך פשרות.</w:t>
      </w:r>
    </w:p>
    <w:p w14:paraId="117F52ED" w14:textId="77777777" w:rsidR="00924C7E" w:rsidRPr="00924C7E" w:rsidRDefault="00924C7E" w:rsidP="00924C7E">
      <w:pPr>
        <w:bidi/>
        <w:rPr>
          <w:rFonts w:cs="David" w:hint="cs"/>
          <w:rtl/>
        </w:rPr>
      </w:pPr>
    </w:p>
    <w:p w14:paraId="5C9D1787" w14:textId="77777777" w:rsidR="00924C7E" w:rsidRPr="00924C7E" w:rsidRDefault="00924C7E" w:rsidP="00924C7E">
      <w:pPr>
        <w:bidi/>
        <w:rPr>
          <w:rFonts w:cs="David" w:hint="cs"/>
          <w:rtl/>
        </w:rPr>
      </w:pPr>
      <w:r w:rsidRPr="00924C7E">
        <w:rPr>
          <w:rFonts w:cs="David" w:hint="cs"/>
          <w:u w:val="single"/>
          <w:rtl/>
        </w:rPr>
        <w:t>מיכל שמיר:</w:t>
      </w:r>
    </w:p>
    <w:p w14:paraId="119C702F" w14:textId="77777777" w:rsidR="00924C7E" w:rsidRPr="00924C7E" w:rsidRDefault="00924C7E" w:rsidP="00924C7E">
      <w:pPr>
        <w:bidi/>
        <w:rPr>
          <w:rFonts w:cs="David" w:hint="cs"/>
          <w:rtl/>
        </w:rPr>
      </w:pPr>
    </w:p>
    <w:p w14:paraId="39888242" w14:textId="77777777" w:rsidR="00924C7E" w:rsidRPr="00924C7E" w:rsidRDefault="00924C7E" w:rsidP="00924C7E">
      <w:pPr>
        <w:bidi/>
        <w:rPr>
          <w:rFonts w:cs="David" w:hint="cs"/>
          <w:rtl/>
        </w:rPr>
      </w:pPr>
      <w:r w:rsidRPr="00924C7E">
        <w:rPr>
          <w:rFonts w:cs="David" w:hint="cs"/>
          <w:rtl/>
        </w:rPr>
        <w:tab/>
        <w:t>זה הסכם בין-לאומי, אתה לא מדבר על הסכם שכבר הושג, ועליו הציבור אומר כן או לא. כל המשא-ומתן הפוליטי הפנימי כבר נעשה קודם.</w:t>
      </w:r>
    </w:p>
    <w:p w14:paraId="44F9E6E2" w14:textId="77777777" w:rsidR="00924C7E" w:rsidRPr="00924C7E" w:rsidRDefault="00924C7E" w:rsidP="00924C7E">
      <w:pPr>
        <w:bidi/>
        <w:rPr>
          <w:rFonts w:cs="David" w:hint="cs"/>
          <w:rtl/>
        </w:rPr>
      </w:pPr>
    </w:p>
    <w:p w14:paraId="421B3BD3" w14:textId="77777777" w:rsidR="00924C7E" w:rsidRPr="00924C7E" w:rsidRDefault="00924C7E" w:rsidP="00924C7E">
      <w:pPr>
        <w:bidi/>
        <w:rPr>
          <w:rFonts w:cs="David" w:hint="cs"/>
          <w:rtl/>
        </w:rPr>
      </w:pPr>
      <w:r w:rsidRPr="00924C7E">
        <w:rPr>
          <w:rFonts w:cs="David" w:hint="cs"/>
          <w:u w:val="single"/>
          <w:rtl/>
        </w:rPr>
        <w:t>אברהם מיכאלי:</w:t>
      </w:r>
    </w:p>
    <w:p w14:paraId="29D2F1AF" w14:textId="77777777" w:rsidR="00924C7E" w:rsidRPr="00924C7E" w:rsidRDefault="00924C7E" w:rsidP="00924C7E">
      <w:pPr>
        <w:bidi/>
        <w:rPr>
          <w:rFonts w:cs="David" w:hint="cs"/>
          <w:rtl/>
        </w:rPr>
      </w:pPr>
    </w:p>
    <w:p w14:paraId="1C8E8CDC" w14:textId="77777777" w:rsidR="00924C7E" w:rsidRPr="00924C7E" w:rsidRDefault="00924C7E" w:rsidP="00924C7E">
      <w:pPr>
        <w:bidi/>
        <w:rPr>
          <w:rFonts w:cs="David" w:hint="cs"/>
          <w:rtl/>
        </w:rPr>
      </w:pPr>
      <w:r w:rsidRPr="00924C7E">
        <w:rPr>
          <w:rFonts w:cs="David" w:hint="cs"/>
          <w:rtl/>
        </w:rPr>
        <w:tab/>
        <w:t xml:space="preserve"> הבנתי קודם מפרופסור קרמניצר, שעלול להיות גם מצב שאחרי שנעשה משאל עם באילוץ כזה או אחר, בכנסת פה לא יקבלו את משאל העם כפי שהוא.</w:t>
      </w:r>
    </w:p>
    <w:p w14:paraId="23BE95F0" w14:textId="77777777" w:rsidR="00924C7E" w:rsidRPr="00924C7E" w:rsidRDefault="00924C7E" w:rsidP="00924C7E">
      <w:pPr>
        <w:bidi/>
        <w:rPr>
          <w:rFonts w:cs="David" w:hint="cs"/>
          <w:rtl/>
        </w:rPr>
      </w:pPr>
    </w:p>
    <w:p w14:paraId="618ACCA3" w14:textId="77777777" w:rsidR="00924C7E" w:rsidRPr="00924C7E" w:rsidRDefault="00924C7E" w:rsidP="00924C7E">
      <w:pPr>
        <w:bidi/>
        <w:rPr>
          <w:rFonts w:cs="David" w:hint="cs"/>
          <w:rtl/>
        </w:rPr>
      </w:pPr>
      <w:r w:rsidRPr="00924C7E">
        <w:rPr>
          <w:rFonts w:cs="David" w:hint="cs"/>
          <w:u w:val="single"/>
          <w:rtl/>
        </w:rPr>
        <w:t>מיכל שמיר:</w:t>
      </w:r>
    </w:p>
    <w:p w14:paraId="24D968C0" w14:textId="77777777" w:rsidR="00924C7E" w:rsidRPr="00924C7E" w:rsidRDefault="00924C7E" w:rsidP="00924C7E">
      <w:pPr>
        <w:bidi/>
        <w:rPr>
          <w:rFonts w:cs="David" w:hint="cs"/>
          <w:rtl/>
        </w:rPr>
      </w:pPr>
    </w:p>
    <w:p w14:paraId="439457EE" w14:textId="77777777" w:rsidR="00924C7E" w:rsidRPr="00924C7E" w:rsidRDefault="00924C7E" w:rsidP="00924C7E">
      <w:pPr>
        <w:bidi/>
        <w:rPr>
          <w:rFonts w:cs="David" w:hint="cs"/>
          <w:rtl/>
        </w:rPr>
      </w:pPr>
      <w:r w:rsidRPr="00924C7E">
        <w:rPr>
          <w:rFonts w:cs="David" w:hint="cs"/>
          <w:rtl/>
        </w:rPr>
        <w:tab/>
        <w:t>לא הבנתי את זה, ואני לא חושבת שזה יהיה.</w:t>
      </w:r>
    </w:p>
    <w:p w14:paraId="2CFE188F" w14:textId="77777777" w:rsidR="00924C7E" w:rsidRPr="00924C7E" w:rsidRDefault="00924C7E" w:rsidP="00924C7E">
      <w:pPr>
        <w:bidi/>
        <w:rPr>
          <w:rFonts w:cs="David" w:hint="cs"/>
          <w:rtl/>
        </w:rPr>
      </w:pPr>
    </w:p>
    <w:p w14:paraId="2B00EA49" w14:textId="77777777" w:rsidR="00924C7E" w:rsidRPr="00924C7E" w:rsidRDefault="00924C7E" w:rsidP="00924C7E">
      <w:pPr>
        <w:bidi/>
        <w:rPr>
          <w:rFonts w:cs="David" w:hint="cs"/>
          <w:rtl/>
        </w:rPr>
      </w:pPr>
      <w:r w:rsidRPr="00924C7E">
        <w:rPr>
          <w:rFonts w:cs="David" w:hint="cs"/>
          <w:u w:val="single"/>
          <w:rtl/>
        </w:rPr>
        <w:t>אברהם מיכאלי:</w:t>
      </w:r>
    </w:p>
    <w:p w14:paraId="5D28BF2B" w14:textId="77777777" w:rsidR="00924C7E" w:rsidRPr="00924C7E" w:rsidRDefault="00924C7E" w:rsidP="00924C7E">
      <w:pPr>
        <w:bidi/>
        <w:rPr>
          <w:rFonts w:cs="David" w:hint="cs"/>
          <w:rtl/>
        </w:rPr>
      </w:pPr>
    </w:p>
    <w:p w14:paraId="7F3ACDDA" w14:textId="77777777" w:rsidR="00924C7E" w:rsidRPr="00924C7E" w:rsidRDefault="00924C7E" w:rsidP="00924C7E">
      <w:pPr>
        <w:bidi/>
        <w:rPr>
          <w:rFonts w:cs="David" w:hint="cs"/>
          <w:rtl/>
        </w:rPr>
      </w:pPr>
      <w:r w:rsidRPr="00924C7E">
        <w:rPr>
          <w:rFonts w:cs="David" w:hint="cs"/>
          <w:rtl/>
        </w:rPr>
        <w:tab/>
        <w:t xml:space="preserve"> האם יכול להיות מצב כזה?</w:t>
      </w:r>
    </w:p>
    <w:p w14:paraId="0DF8205B" w14:textId="77777777" w:rsidR="00924C7E" w:rsidRPr="00924C7E" w:rsidRDefault="00924C7E" w:rsidP="00924C7E">
      <w:pPr>
        <w:bidi/>
        <w:rPr>
          <w:rFonts w:cs="David" w:hint="cs"/>
          <w:rtl/>
        </w:rPr>
      </w:pPr>
    </w:p>
    <w:p w14:paraId="02FDF5CA" w14:textId="77777777" w:rsidR="00924C7E" w:rsidRPr="00924C7E" w:rsidRDefault="00924C7E" w:rsidP="00924C7E">
      <w:pPr>
        <w:bidi/>
        <w:rPr>
          <w:rFonts w:cs="David" w:hint="cs"/>
          <w:rtl/>
        </w:rPr>
      </w:pPr>
      <w:r w:rsidRPr="00924C7E">
        <w:rPr>
          <w:rFonts w:cs="David" w:hint="cs"/>
          <w:u w:val="single"/>
          <w:rtl/>
        </w:rPr>
        <w:t>מיכל שמיר:</w:t>
      </w:r>
    </w:p>
    <w:p w14:paraId="63CAF8BC" w14:textId="77777777" w:rsidR="00924C7E" w:rsidRPr="00924C7E" w:rsidRDefault="00924C7E" w:rsidP="00924C7E">
      <w:pPr>
        <w:bidi/>
        <w:rPr>
          <w:rFonts w:cs="David" w:hint="cs"/>
          <w:rtl/>
        </w:rPr>
      </w:pPr>
    </w:p>
    <w:p w14:paraId="7CB52088" w14:textId="77777777" w:rsidR="00924C7E" w:rsidRPr="00924C7E" w:rsidRDefault="00924C7E" w:rsidP="00924C7E">
      <w:pPr>
        <w:bidi/>
        <w:rPr>
          <w:rFonts w:cs="David" w:hint="cs"/>
          <w:rtl/>
        </w:rPr>
      </w:pPr>
      <w:r w:rsidRPr="00924C7E">
        <w:rPr>
          <w:rFonts w:cs="David" w:hint="cs"/>
          <w:rtl/>
        </w:rPr>
        <w:tab/>
        <w:t>אני לא חושבת שזה יהיה.</w:t>
      </w:r>
    </w:p>
    <w:p w14:paraId="4BAE0940" w14:textId="77777777" w:rsidR="00924C7E" w:rsidRPr="00924C7E" w:rsidRDefault="00924C7E" w:rsidP="00924C7E">
      <w:pPr>
        <w:bidi/>
        <w:rPr>
          <w:rFonts w:cs="David" w:hint="cs"/>
          <w:rtl/>
        </w:rPr>
      </w:pPr>
    </w:p>
    <w:p w14:paraId="6EA5C23A" w14:textId="77777777" w:rsidR="00924C7E" w:rsidRPr="00924C7E" w:rsidRDefault="00924C7E" w:rsidP="00924C7E">
      <w:pPr>
        <w:bidi/>
        <w:rPr>
          <w:rFonts w:cs="David" w:hint="cs"/>
          <w:u w:val="single"/>
          <w:rtl/>
        </w:rPr>
      </w:pPr>
      <w:r w:rsidRPr="00924C7E">
        <w:rPr>
          <w:rFonts w:cs="David" w:hint="cs"/>
          <w:u w:val="single"/>
          <w:rtl/>
        </w:rPr>
        <w:t>דב חנין:</w:t>
      </w:r>
    </w:p>
    <w:p w14:paraId="68190D13" w14:textId="77777777" w:rsidR="00924C7E" w:rsidRPr="00924C7E" w:rsidRDefault="00924C7E" w:rsidP="00924C7E">
      <w:pPr>
        <w:bidi/>
        <w:rPr>
          <w:rFonts w:cs="David" w:hint="cs"/>
          <w:rtl/>
        </w:rPr>
      </w:pPr>
    </w:p>
    <w:p w14:paraId="24178239" w14:textId="77777777" w:rsidR="00924C7E" w:rsidRPr="00924C7E" w:rsidRDefault="00924C7E" w:rsidP="00924C7E">
      <w:pPr>
        <w:bidi/>
        <w:rPr>
          <w:rFonts w:cs="David" w:hint="cs"/>
          <w:rtl/>
        </w:rPr>
      </w:pPr>
      <w:r w:rsidRPr="00924C7E">
        <w:rPr>
          <w:rFonts w:cs="David" w:hint="cs"/>
          <w:rtl/>
        </w:rPr>
        <w:tab/>
        <w:t xml:space="preserve"> למשל, לא הסכימו לחוקה האירופית, זה יצר משבר במערכת הפוליטית שלא יכולה לעבור לחוקה אירופית חדשה.</w:t>
      </w:r>
    </w:p>
    <w:p w14:paraId="34EB82E6" w14:textId="77777777" w:rsidR="00924C7E" w:rsidRPr="00924C7E" w:rsidRDefault="00924C7E" w:rsidP="00924C7E">
      <w:pPr>
        <w:bidi/>
        <w:rPr>
          <w:rFonts w:cs="David" w:hint="cs"/>
          <w:rtl/>
        </w:rPr>
      </w:pPr>
      <w:r w:rsidRPr="00924C7E">
        <w:rPr>
          <w:rFonts w:cs="David" w:hint="cs"/>
          <w:u w:val="single"/>
          <w:rtl/>
        </w:rPr>
        <w:t>מיכל שמיר:</w:t>
      </w:r>
    </w:p>
    <w:p w14:paraId="4A098241" w14:textId="77777777" w:rsidR="00924C7E" w:rsidRPr="00924C7E" w:rsidRDefault="00924C7E" w:rsidP="00924C7E">
      <w:pPr>
        <w:bidi/>
        <w:rPr>
          <w:rFonts w:cs="David" w:hint="cs"/>
          <w:rtl/>
        </w:rPr>
      </w:pPr>
    </w:p>
    <w:p w14:paraId="69D6C324" w14:textId="77777777" w:rsidR="00924C7E" w:rsidRPr="00924C7E" w:rsidRDefault="00924C7E" w:rsidP="00924C7E">
      <w:pPr>
        <w:bidi/>
        <w:rPr>
          <w:rFonts w:cs="David" w:hint="cs"/>
          <w:rtl/>
        </w:rPr>
      </w:pPr>
      <w:r w:rsidRPr="00924C7E">
        <w:rPr>
          <w:rFonts w:cs="David" w:hint="cs"/>
          <w:rtl/>
        </w:rPr>
        <w:tab/>
        <w:t>היא לא בדיוק מרמה, והם יצטרכו להתחשב בזה.</w:t>
      </w:r>
    </w:p>
    <w:p w14:paraId="6F091983" w14:textId="77777777" w:rsidR="00924C7E" w:rsidRDefault="00924C7E" w:rsidP="00924C7E">
      <w:pPr>
        <w:bidi/>
        <w:rPr>
          <w:rFonts w:cs="David" w:hint="cs"/>
          <w:rtl/>
        </w:rPr>
      </w:pPr>
    </w:p>
    <w:p w14:paraId="4B24A3D6" w14:textId="77777777" w:rsidR="00924C7E" w:rsidRDefault="00924C7E" w:rsidP="00924C7E">
      <w:pPr>
        <w:bidi/>
        <w:rPr>
          <w:rFonts w:cs="David" w:hint="cs"/>
          <w:rtl/>
        </w:rPr>
      </w:pPr>
    </w:p>
    <w:p w14:paraId="57AE1C49" w14:textId="77777777" w:rsidR="00924C7E" w:rsidRDefault="00924C7E" w:rsidP="00924C7E">
      <w:pPr>
        <w:bidi/>
        <w:rPr>
          <w:rFonts w:cs="David" w:hint="cs"/>
          <w:rtl/>
        </w:rPr>
      </w:pPr>
    </w:p>
    <w:p w14:paraId="4D800AAA" w14:textId="77777777" w:rsidR="00924C7E" w:rsidRDefault="00924C7E" w:rsidP="00924C7E">
      <w:pPr>
        <w:bidi/>
        <w:rPr>
          <w:rFonts w:cs="David" w:hint="cs"/>
          <w:rtl/>
        </w:rPr>
      </w:pPr>
    </w:p>
    <w:p w14:paraId="4425F60C" w14:textId="77777777" w:rsidR="00924C7E" w:rsidRPr="00924C7E" w:rsidRDefault="00924C7E" w:rsidP="00924C7E">
      <w:pPr>
        <w:bidi/>
        <w:rPr>
          <w:rFonts w:cs="David" w:hint="cs"/>
          <w:rtl/>
        </w:rPr>
      </w:pPr>
    </w:p>
    <w:p w14:paraId="7F5CFF79" w14:textId="77777777" w:rsidR="00924C7E" w:rsidRPr="00924C7E" w:rsidRDefault="00924C7E" w:rsidP="00924C7E">
      <w:pPr>
        <w:bidi/>
        <w:rPr>
          <w:rFonts w:cs="David" w:hint="cs"/>
          <w:u w:val="single"/>
          <w:rtl/>
        </w:rPr>
      </w:pPr>
      <w:r w:rsidRPr="00924C7E">
        <w:rPr>
          <w:rFonts w:cs="David" w:hint="cs"/>
          <w:u w:val="single"/>
          <w:rtl/>
        </w:rPr>
        <w:t>דב חנין:</w:t>
      </w:r>
    </w:p>
    <w:p w14:paraId="2DC1D259" w14:textId="77777777" w:rsidR="00924C7E" w:rsidRPr="00924C7E" w:rsidRDefault="00924C7E" w:rsidP="00924C7E">
      <w:pPr>
        <w:bidi/>
        <w:rPr>
          <w:rFonts w:cs="David" w:hint="cs"/>
          <w:rtl/>
        </w:rPr>
      </w:pPr>
    </w:p>
    <w:p w14:paraId="7FAF70E0" w14:textId="77777777" w:rsidR="00924C7E" w:rsidRPr="00924C7E" w:rsidRDefault="00924C7E" w:rsidP="00924C7E">
      <w:pPr>
        <w:bidi/>
        <w:rPr>
          <w:rFonts w:cs="David" w:hint="cs"/>
          <w:rtl/>
        </w:rPr>
      </w:pPr>
      <w:r w:rsidRPr="00924C7E">
        <w:rPr>
          <w:rFonts w:cs="David" w:hint="cs"/>
          <w:rtl/>
        </w:rPr>
        <w:tab/>
        <w:t>הנה, עכשיו מעבירים הכול לפרלמנטים. כל החוקה האירופית תעבור בפרלמנטים בכל מדינות אירופה.</w:t>
      </w:r>
    </w:p>
    <w:p w14:paraId="088A4BB2" w14:textId="77777777" w:rsidR="00924C7E" w:rsidRPr="00924C7E" w:rsidRDefault="00924C7E" w:rsidP="00924C7E">
      <w:pPr>
        <w:bidi/>
        <w:rPr>
          <w:rFonts w:cs="David" w:hint="cs"/>
          <w:rtl/>
        </w:rPr>
      </w:pPr>
    </w:p>
    <w:p w14:paraId="3C86AB21" w14:textId="77777777" w:rsidR="00924C7E" w:rsidRPr="00924C7E" w:rsidRDefault="00924C7E" w:rsidP="00924C7E">
      <w:pPr>
        <w:bidi/>
        <w:rPr>
          <w:rFonts w:cs="David" w:hint="cs"/>
          <w:rtl/>
        </w:rPr>
      </w:pPr>
      <w:r w:rsidRPr="00924C7E">
        <w:rPr>
          <w:rFonts w:cs="David" w:hint="cs"/>
          <w:u w:val="single"/>
          <w:rtl/>
        </w:rPr>
        <w:t>מיכל שמיר:</w:t>
      </w:r>
    </w:p>
    <w:p w14:paraId="155FE510" w14:textId="77777777" w:rsidR="00924C7E" w:rsidRPr="00924C7E" w:rsidRDefault="00924C7E" w:rsidP="00924C7E">
      <w:pPr>
        <w:bidi/>
        <w:rPr>
          <w:rFonts w:cs="David" w:hint="cs"/>
          <w:rtl/>
        </w:rPr>
      </w:pPr>
    </w:p>
    <w:p w14:paraId="1AE342A6" w14:textId="77777777" w:rsidR="00924C7E" w:rsidRPr="00924C7E" w:rsidRDefault="00924C7E" w:rsidP="00924C7E">
      <w:pPr>
        <w:bidi/>
        <w:rPr>
          <w:rFonts w:cs="David" w:hint="cs"/>
          <w:rtl/>
        </w:rPr>
      </w:pPr>
      <w:r w:rsidRPr="00924C7E">
        <w:rPr>
          <w:rFonts w:cs="David" w:hint="cs"/>
          <w:rtl/>
        </w:rPr>
        <w:tab/>
        <w:t xml:space="preserve">מבחינתי, אתה חוזר לשאלה הבסיסית של הדמוקרטיה. בדמוקרטיה צריכה להיות התאמה בין העדפות של הציבור לבין מה שהפוליטיקאים מחליטים. כשיש התאמה, יופי, הכול מסתדר, כשאין התאמה, לאורך זמן </w:t>
      </w:r>
      <w:r w:rsidRPr="00924C7E">
        <w:rPr>
          <w:rFonts w:cs="David"/>
          <w:rtl/>
        </w:rPr>
        <w:t>–</w:t>
      </w:r>
      <w:r w:rsidRPr="00924C7E">
        <w:rPr>
          <w:rFonts w:cs="David" w:hint="cs"/>
          <w:rtl/>
        </w:rPr>
        <w:t xml:space="preserve"> זאת אחת השאלות שנשאלו פה קודם </w:t>
      </w:r>
      <w:r w:rsidRPr="00924C7E">
        <w:rPr>
          <w:rFonts w:cs="David"/>
          <w:rtl/>
        </w:rPr>
        <w:t>–</w:t>
      </w:r>
      <w:r w:rsidRPr="00924C7E">
        <w:rPr>
          <w:rFonts w:cs="David" w:hint="cs"/>
          <w:rtl/>
        </w:rPr>
        <w:t xml:space="preserve"> אני מקווה שזה יביא ליותר התאמה.</w:t>
      </w:r>
    </w:p>
    <w:p w14:paraId="1B8097C0" w14:textId="77777777" w:rsidR="00924C7E" w:rsidRPr="00924C7E" w:rsidRDefault="00924C7E" w:rsidP="00924C7E">
      <w:pPr>
        <w:bidi/>
        <w:rPr>
          <w:rFonts w:cs="David" w:hint="cs"/>
          <w:rtl/>
        </w:rPr>
      </w:pPr>
    </w:p>
    <w:p w14:paraId="2F4A5221" w14:textId="77777777" w:rsidR="00924C7E" w:rsidRPr="00924C7E" w:rsidRDefault="00924C7E" w:rsidP="00924C7E">
      <w:pPr>
        <w:bidi/>
        <w:rPr>
          <w:rFonts w:cs="David" w:hint="cs"/>
          <w:rtl/>
        </w:rPr>
      </w:pPr>
      <w:r w:rsidRPr="00924C7E">
        <w:rPr>
          <w:rFonts w:cs="David" w:hint="cs"/>
          <w:u w:val="single"/>
          <w:rtl/>
        </w:rPr>
        <w:t>היו"ר דוד טל:</w:t>
      </w:r>
    </w:p>
    <w:p w14:paraId="513D8A5D" w14:textId="77777777" w:rsidR="00924C7E" w:rsidRPr="00924C7E" w:rsidRDefault="00924C7E" w:rsidP="00924C7E">
      <w:pPr>
        <w:bidi/>
        <w:rPr>
          <w:rFonts w:cs="David" w:hint="cs"/>
          <w:rtl/>
        </w:rPr>
      </w:pPr>
    </w:p>
    <w:p w14:paraId="40F1EB79" w14:textId="77777777" w:rsidR="00924C7E" w:rsidRPr="00924C7E" w:rsidRDefault="00924C7E" w:rsidP="00924C7E">
      <w:pPr>
        <w:bidi/>
        <w:rPr>
          <w:rFonts w:cs="David" w:hint="cs"/>
          <w:rtl/>
        </w:rPr>
      </w:pPr>
      <w:r w:rsidRPr="00924C7E">
        <w:rPr>
          <w:rFonts w:cs="David" w:hint="cs"/>
          <w:rtl/>
        </w:rPr>
        <w:tab/>
        <w:t>נהנינו מאוד גם ממך וגם מפרופסור קרמניצר, אז נוכל להזמין אתכם שוב, כי אני לא רואה שאנחנו מעבירים בחאפ-לאפ חוק שכזה, אנחנו רוצים ללמוד קצת יותר. יש לי רק שאלה לנציגת משרד המשפטים, הגברת קורן. ביקשתי בדיון הקודם ובדיון לפניו את עמדת הממשלה. אני מניח שהממשלה מתנגדת לחוק משאל עם.</w:t>
      </w:r>
    </w:p>
    <w:p w14:paraId="1BE36B0F" w14:textId="77777777" w:rsidR="00924C7E" w:rsidRPr="00924C7E" w:rsidRDefault="00924C7E" w:rsidP="00924C7E">
      <w:pPr>
        <w:bidi/>
        <w:rPr>
          <w:rFonts w:cs="David" w:hint="cs"/>
          <w:rtl/>
        </w:rPr>
      </w:pPr>
    </w:p>
    <w:p w14:paraId="7E8ED9B7" w14:textId="77777777" w:rsidR="00924C7E" w:rsidRPr="00924C7E" w:rsidRDefault="00924C7E" w:rsidP="00924C7E">
      <w:pPr>
        <w:bidi/>
        <w:rPr>
          <w:rFonts w:cs="David" w:hint="cs"/>
          <w:rtl/>
        </w:rPr>
      </w:pPr>
      <w:r w:rsidRPr="00924C7E">
        <w:rPr>
          <w:rFonts w:cs="David" w:hint="cs"/>
          <w:u w:val="single"/>
          <w:rtl/>
        </w:rPr>
        <w:t>אורית קורן:</w:t>
      </w:r>
    </w:p>
    <w:p w14:paraId="49433552" w14:textId="77777777" w:rsidR="00924C7E" w:rsidRPr="00924C7E" w:rsidRDefault="00924C7E" w:rsidP="00924C7E">
      <w:pPr>
        <w:bidi/>
        <w:rPr>
          <w:rFonts w:cs="David" w:hint="cs"/>
          <w:rtl/>
        </w:rPr>
      </w:pPr>
    </w:p>
    <w:p w14:paraId="32615DBC" w14:textId="77777777" w:rsidR="00924C7E" w:rsidRPr="00924C7E" w:rsidRDefault="00924C7E" w:rsidP="00924C7E">
      <w:pPr>
        <w:bidi/>
        <w:rPr>
          <w:rFonts w:cs="David" w:hint="cs"/>
          <w:rtl/>
        </w:rPr>
      </w:pPr>
      <w:r w:rsidRPr="00924C7E">
        <w:rPr>
          <w:rFonts w:cs="David" w:hint="cs"/>
          <w:rtl/>
        </w:rPr>
        <w:tab/>
        <w:t>בוועדת השרים לחקיקה ביום שני ההחלטה היתה להתנגד לעיקרון של משאל עם. עכשיו, כפי שסוכם, העלינו את זה בפני ועדת השרים לענייני חקיקה, וחזרתי עם החלטה שדיווחתי עליה כבר ביום שני.</w:t>
      </w:r>
    </w:p>
    <w:p w14:paraId="5C55D20F" w14:textId="77777777" w:rsidR="00924C7E" w:rsidRPr="00924C7E" w:rsidRDefault="00924C7E" w:rsidP="00924C7E">
      <w:pPr>
        <w:bidi/>
        <w:rPr>
          <w:rFonts w:cs="David" w:hint="cs"/>
          <w:rtl/>
        </w:rPr>
      </w:pPr>
    </w:p>
    <w:p w14:paraId="63685E57" w14:textId="77777777" w:rsidR="00924C7E" w:rsidRPr="00924C7E" w:rsidRDefault="00924C7E" w:rsidP="00924C7E">
      <w:pPr>
        <w:bidi/>
        <w:rPr>
          <w:rFonts w:cs="David" w:hint="cs"/>
          <w:rtl/>
        </w:rPr>
      </w:pPr>
      <w:r w:rsidRPr="00924C7E">
        <w:rPr>
          <w:rFonts w:cs="David" w:hint="cs"/>
          <w:u w:val="single"/>
          <w:rtl/>
        </w:rPr>
        <w:t>היו"ר דוד טל:</w:t>
      </w:r>
    </w:p>
    <w:p w14:paraId="35F82817" w14:textId="77777777" w:rsidR="00924C7E" w:rsidRPr="00924C7E" w:rsidRDefault="00924C7E" w:rsidP="00924C7E">
      <w:pPr>
        <w:bidi/>
        <w:rPr>
          <w:rFonts w:cs="David" w:hint="cs"/>
          <w:rtl/>
        </w:rPr>
      </w:pPr>
    </w:p>
    <w:p w14:paraId="0C26D732" w14:textId="77777777" w:rsidR="00924C7E" w:rsidRPr="00924C7E" w:rsidRDefault="00924C7E" w:rsidP="00924C7E">
      <w:pPr>
        <w:bidi/>
        <w:rPr>
          <w:rFonts w:cs="David" w:hint="cs"/>
          <w:rtl/>
        </w:rPr>
      </w:pPr>
      <w:r w:rsidRPr="00924C7E">
        <w:rPr>
          <w:rFonts w:cs="David" w:hint="cs"/>
          <w:rtl/>
        </w:rPr>
        <w:tab/>
        <w:t>גברתי, האם את יכולה להפריד בין ההחלטה של ועדת השרים לענייני חקיקה לבין ההחלטה המקצועית שלכם, של משרד המשפטים? האם יש לך עמדה ואת יכולה לומר אותה או שאת לא רוצה להיכנס לשם?</w:t>
      </w:r>
    </w:p>
    <w:p w14:paraId="491A4EAA" w14:textId="77777777" w:rsidR="00924C7E" w:rsidRPr="00924C7E" w:rsidRDefault="00924C7E" w:rsidP="00924C7E">
      <w:pPr>
        <w:bidi/>
        <w:rPr>
          <w:rFonts w:cs="David" w:hint="cs"/>
          <w:rtl/>
        </w:rPr>
      </w:pPr>
    </w:p>
    <w:p w14:paraId="11489DC3" w14:textId="77777777" w:rsidR="00924C7E" w:rsidRPr="00924C7E" w:rsidRDefault="00924C7E" w:rsidP="00924C7E">
      <w:pPr>
        <w:bidi/>
        <w:rPr>
          <w:rFonts w:cs="David" w:hint="cs"/>
          <w:u w:val="single"/>
          <w:rtl/>
        </w:rPr>
      </w:pPr>
      <w:r w:rsidRPr="00924C7E">
        <w:rPr>
          <w:rFonts w:cs="David" w:hint="cs"/>
          <w:u w:val="single"/>
          <w:rtl/>
        </w:rPr>
        <w:t>אורית קורן:</w:t>
      </w:r>
    </w:p>
    <w:p w14:paraId="29D8F8B0" w14:textId="77777777" w:rsidR="00924C7E" w:rsidRPr="00924C7E" w:rsidRDefault="00924C7E" w:rsidP="00924C7E">
      <w:pPr>
        <w:bidi/>
        <w:rPr>
          <w:rFonts w:cs="David" w:hint="cs"/>
          <w:rtl/>
        </w:rPr>
      </w:pPr>
    </w:p>
    <w:p w14:paraId="03C95048" w14:textId="77777777" w:rsidR="00924C7E" w:rsidRPr="00924C7E" w:rsidRDefault="00924C7E" w:rsidP="00924C7E">
      <w:pPr>
        <w:bidi/>
        <w:rPr>
          <w:rFonts w:cs="David" w:hint="cs"/>
          <w:rtl/>
        </w:rPr>
      </w:pPr>
      <w:r w:rsidRPr="00924C7E">
        <w:rPr>
          <w:rFonts w:cs="David" w:hint="cs"/>
          <w:rtl/>
        </w:rPr>
        <w:tab/>
        <w:t>אין לנו עמדה עקרונית נגד משאל עם, עובדה היא שבעבר הגישה הממשלה הצעת חוק-יסוד: משאל עם, וזה באמת צריך להיות בחוק יסוד, כפי שגם התבטאנו. השאלה אם כן או לא היא יותר שאלה למדעי המדינה מאשר של משרד המשפטים.</w:t>
      </w:r>
    </w:p>
    <w:p w14:paraId="5D19938D" w14:textId="77777777" w:rsidR="00924C7E" w:rsidRPr="00924C7E" w:rsidRDefault="00924C7E" w:rsidP="00924C7E">
      <w:pPr>
        <w:bidi/>
        <w:rPr>
          <w:rFonts w:cs="David" w:hint="cs"/>
          <w:rtl/>
        </w:rPr>
      </w:pPr>
    </w:p>
    <w:p w14:paraId="393E674F" w14:textId="77777777" w:rsidR="00924C7E" w:rsidRPr="00924C7E" w:rsidRDefault="00924C7E" w:rsidP="00924C7E">
      <w:pPr>
        <w:bidi/>
        <w:rPr>
          <w:rFonts w:cs="David" w:hint="cs"/>
          <w:rtl/>
        </w:rPr>
      </w:pPr>
      <w:r w:rsidRPr="00924C7E">
        <w:rPr>
          <w:rFonts w:cs="David" w:hint="cs"/>
          <w:u w:val="single"/>
          <w:rtl/>
        </w:rPr>
        <w:t>היו"ר דוד טל:</w:t>
      </w:r>
    </w:p>
    <w:p w14:paraId="2A0E086F" w14:textId="77777777" w:rsidR="00924C7E" w:rsidRPr="00924C7E" w:rsidRDefault="00924C7E" w:rsidP="00924C7E">
      <w:pPr>
        <w:bidi/>
        <w:rPr>
          <w:rFonts w:cs="David" w:hint="cs"/>
          <w:rtl/>
        </w:rPr>
      </w:pPr>
    </w:p>
    <w:p w14:paraId="77664FC8" w14:textId="77777777" w:rsidR="00924C7E" w:rsidRPr="00924C7E" w:rsidRDefault="00924C7E" w:rsidP="00924C7E">
      <w:pPr>
        <w:bidi/>
        <w:rPr>
          <w:rFonts w:cs="David" w:hint="cs"/>
          <w:rtl/>
        </w:rPr>
      </w:pPr>
      <w:r w:rsidRPr="00924C7E">
        <w:rPr>
          <w:rFonts w:cs="David" w:hint="cs"/>
          <w:rtl/>
        </w:rPr>
        <w:tab/>
        <w:t>רבותי, תודה רבה. אני מודה לכם מאוד ולאורחים שלנו. אני נועל את הדיון בנושא הזה.</w:t>
      </w:r>
    </w:p>
    <w:p w14:paraId="2B0F941C" w14:textId="77777777" w:rsidR="00924C7E" w:rsidRDefault="00924C7E" w:rsidP="00924C7E">
      <w:pPr>
        <w:bidi/>
        <w:rPr>
          <w:rFonts w:cs="David" w:hint="cs"/>
          <w:rtl/>
        </w:rPr>
      </w:pPr>
    </w:p>
    <w:p w14:paraId="0FB1B1BE" w14:textId="77777777" w:rsidR="00924C7E" w:rsidRDefault="00924C7E" w:rsidP="00924C7E">
      <w:pPr>
        <w:bidi/>
        <w:rPr>
          <w:rFonts w:cs="David" w:hint="cs"/>
          <w:rtl/>
        </w:rPr>
      </w:pPr>
    </w:p>
    <w:p w14:paraId="2EFC8903" w14:textId="77777777" w:rsidR="00924C7E" w:rsidRDefault="00924C7E" w:rsidP="00924C7E">
      <w:pPr>
        <w:bidi/>
        <w:rPr>
          <w:rFonts w:cs="David" w:hint="cs"/>
          <w:rtl/>
        </w:rPr>
      </w:pPr>
    </w:p>
    <w:p w14:paraId="2920FA67" w14:textId="77777777" w:rsidR="00924C7E" w:rsidRPr="00924C7E" w:rsidRDefault="00924C7E" w:rsidP="00924C7E">
      <w:pPr>
        <w:bidi/>
        <w:rPr>
          <w:rFonts w:cs="David" w:hint="cs"/>
          <w:rtl/>
        </w:rPr>
      </w:pPr>
    </w:p>
    <w:p w14:paraId="713311BD" w14:textId="77777777" w:rsidR="00924C7E" w:rsidRPr="00924C7E" w:rsidRDefault="00924C7E" w:rsidP="00924C7E">
      <w:pPr>
        <w:bidi/>
        <w:rPr>
          <w:rFonts w:cs="David" w:hint="cs"/>
          <w:b/>
          <w:bCs/>
          <w:u w:val="single"/>
          <w:rtl/>
        </w:rPr>
      </w:pPr>
      <w:r w:rsidRPr="00924C7E">
        <w:rPr>
          <w:rFonts w:cs="David" w:hint="cs"/>
          <w:b/>
          <w:bCs/>
          <w:u w:val="single"/>
          <w:rtl/>
        </w:rPr>
        <w:t>הישיבה ננעלה בשעה 09:20</w:t>
      </w:r>
    </w:p>
    <w:p w14:paraId="4F3C7512" w14:textId="77777777" w:rsidR="00552A80" w:rsidRPr="00924C7E" w:rsidRDefault="00552A80" w:rsidP="00924C7E">
      <w:pPr>
        <w:bidi/>
        <w:rPr>
          <w:rFonts w:cs="David"/>
        </w:rPr>
      </w:pPr>
    </w:p>
    <w:sectPr w:rsidR="00552A80" w:rsidRPr="00924C7E" w:rsidSect="00924C7E">
      <w:headerReference w:type="even" r:id="rId9"/>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5D571" w14:textId="77777777" w:rsidR="002B4970" w:rsidRDefault="002B4970">
      <w:r>
        <w:separator/>
      </w:r>
    </w:p>
  </w:endnote>
  <w:endnote w:type="continuationSeparator" w:id="0">
    <w:p w14:paraId="1B1F58EA" w14:textId="77777777" w:rsidR="002B4970" w:rsidRDefault="002B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425A7" w14:textId="77777777" w:rsidR="002B4970" w:rsidRDefault="002B4970">
      <w:r>
        <w:separator/>
      </w:r>
    </w:p>
  </w:footnote>
  <w:footnote w:type="continuationSeparator" w:id="0">
    <w:p w14:paraId="78C0AF9B" w14:textId="77777777" w:rsidR="002B4970" w:rsidRDefault="002B4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9B0B5" w14:textId="77777777" w:rsidR="00924C7E" w:rsidRDefault="00924C7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D9CDF7A" w14:textId="77777777" w:rsidR="00924C7E" w:rsidRDefault="00924C7E">
    <w:pPr>
      <w:pStyle w:val="Header"/>
      <w:ind w:right="360"/>
      <w:jc w:val="both"/>
      <w:rPr>
        <w:rtl/>
      </w:rPr>
    </w:pPr>
  </w:p>
  <w:p w14:paraId="16362F5A" w14:textId="77777777" w:rsidR="00924C7E" w:rsidRDefault="00924C7E"/>
  <w:p w14:paraId="37C355FB" w14:textId="77777777" w:rsidR="00924C7E" w:rsidRDefault="00924C7E"/>
  <w:p w14:paraId="5BC64032" w14:textId="77777777" w:rsidR="00924C7E" w:rsidRDefault="00924C7E"/>
  <w:p w14:paraId="5F9998FA" w14:textId="77777777" w:rsidR="00924C7E" w:rsidRDefault="00924C7E"/>
  <w:p w14:paraId="228E8E5B" w14:textId="77777777" w:rsidR="00924C7E" w:rsidRDefault="00924C7E"/>
  <w:p w14:paraId="51F8033D" w14:textId="77777777" w:rsidR="00924C7E" w:rsidRDefault="00924C7E"/>
  <w:p w14:paraId="32A10E42" w14:textId="77777777" w:rsidR="00924C7E" w:rsidRDefault="00924C7E"/>
  <w:p w14:paraId="67ACBE4F" w14:textId="77777777" w:rsidR="00924C7E" w:rsidRDefault="00924C7E"/>
  <w:p w14:paraId="690DCFB6" w14:textId="77777777" w:rsidR="00924C7E" w:rsidRDefault="00924C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DBC7E" w14:textId="77777777" w:rsidR="00924C7E" w:rsidRDefault="00924C7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C15624">
      <w:rPr>
        <w:rStyle w:val="PageNumber"/>
        <w:noProof/>
        <w:rtl/>
      </w:rPr>
      <w:t>1</w:t>
    </w:r>
    <w:r>
      <w:rPr>
        <w:rStyle w:val="PageNumber"/>
        <w:rtl/>
      </w:rPr>
      <w:fldChar w:fldCharType="end"/>
    </w:r>
  </w:p>
  <w:p w14:paraId="59F4E06C" w14:textId="77777777" w:rsidR="00924C7E" w:rsidRDefault="00924C7E">
    <w:pPr>
      <w:pStyle w:val="Header"/>
      <w:ind w:right="360"/>
      <w:jc w:val="both"/>
      <w:rPr>
        <w:rFonts w:hint="cs"/>
        <w:rtl/>
      </w:rPr>
    </w:pPr>
    <w:r>
      <w:rPr>
        <w:rFonts w:hint="cs"/>
        <w:rtl/>
      </w:rPr>
      <w:t>הוועדה המשותפת לוועדת הכנסת וועדת החוקה חוק ומשפט</w:t>
    </w:r>
  </w:p>
  <w:p w14:paraId="22528759" w14:textId="77777777" w:rsidR="00924C7E" w:rsidRDefault="00924C7E">
    <w:pPr>
      <w:pStyle w:val="Header"/>
      <w:ind w:right="360"/>
      <w:jc w:val="both"/>
      <w:rPr>
        <w:rStyle w:val="PageNumber"/>
        <w:rtl/>
      </w:rPr>
    </w:pPr>
    <w:r>
      <w:rPr>
        <w:rFonts w:hint="cs"/>
        <w:rtl/>
      </w:rPr>
      <w:t>2.4.2008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0337פרוטוקול_ישיבת_ועדה.doc"/>
    <w:docVar w:name="StartMode" w:val="3"/>
  </w:docVars>
  <w:rsids>
    <w:rsidRoot w:val="00C51CD5"/>
    <w:rsid w:val="001C5ADE"/>
    <w:rsid w:val="002B4970"/>
    <w:rsid w:val="00552A80"/>
    <w:rsid w:val="00924C7E"/>
    <w:rsid w:val="00965806"/>
    <w:rsid w:val="009A5991"/>
    <w:rsid w:val="00C15624"/>
    <w:rsid w:val="00C51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969D49"/>
  <w15:chartTrackingRefBased/>
  <w15:docId w15:val="{12090246-C613-4D4E-B5A5-1DDF5E64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24C7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924C7E"/>
  </w:style>
  <w:style w:type="paragraph" w:styleId="Header">
    <w:name w:val="header"/>
    <w:basedOn w:val="Normal"/>
    <w:rsid w:val="00924C7E"/>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047FB8-1AA1-425E-8955-9F929EC17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1C16B9-01CD-454D-B02F-271EB5464C9D}">
  <ds:schemaRefs>
    <ds:schemaRef ds:uri="http://schemas.microsoft.com/sharepoint/v3/contenttype/forms"/>
  </ds:schemaRefs>
</ds:datastoreItem>
</file>

<file path=customXml/itemProps3.xml><?xml version="1.0" encoding="utf-8"?>
<ds:datastoreItem xmlns:ds="http://schemas.openxmlformats.org/officeDocument/2006/customXml" ds:itemID="{5CA7CAAB-F9B6-49C1-AEF2-1FA667018B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7071</Words>
  <Characters>40305</Characters>
  <Application>Microsoft Office Word</Application>
  <DocSecurity>0</DocSecurity>
  <Lines>335</Lines>
  <Paragraphs>94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