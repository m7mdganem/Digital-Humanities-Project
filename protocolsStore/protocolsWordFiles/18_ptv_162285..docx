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9AAC" w14:textId="77777777" w:rsidR="00CE3A08" w:rsidRPr="00CE3A08" w:rsidRDefault="00CE3A08" w:rsidP="00CE3A08">
      <w:pPr>
        <w:tabs>
          <w:tab w:val="right" w:pos="8278"/>
        </w:tabs>
        <w:bidi/>
        <w:jc w:val="both"/>
        <w:rPr>
          <w:rFonts w:cs="David"/>
          <w:rtl/>
        </w:rPr>
      </w:pPr>
      <w:r w:rsidRPr="00CE3A08">
        <w:rPr>
          <w:rFonts w:cs="David"/>
          <w:b/>
          <w:bCs/>
          <w:rtl/>
        </w:rPr>
        <w:t>הכנסת ה</w:t>
      </w:r>
      <w:r w:rsidRPr="00CE3A08">
        <w:rPr>
          <w:rFonts w:cs="David" w:hint="cs"/>
          <w:b/>
          <w:bCs/>
          <w:rtl/>
        </w:rPr>
        <w:t>שמונה</w:t>
      </w:r>
      <w:r w:rsidRPr="00CE3A08">
        <w:rPr>
          <w:rFonts w:cs="David"/>
          <w:b/>
          <w:bCs/>
          <w:rtl/>
        </w:rPr>
        <w:t>-עשרה</w:t>
      </w:r>
      <w:r w:rsidRPr="00CE3A08">
        <w:rPr>
          <w:rFonts w:cs="David" w:hint="cs"/>
          <w:b/>
          <w:bCs/>
          <w:rtl/>
        </w:rPr>
        <w:tab/>
      </w:r>
      <w:r w:rsidRPr="00CE3A08">
        <w:rPr>
          <w:rFonts w:cs="David"/>
          <w:b/>
          <w:bCs/>
          <w:rtl/>
        </w:rPr>
        <w:t>נוסח לא מתוקן</w:t>
      </w:r>
    </w:p>
    <w:p w14:paraId="1B1CB491" w14:textId="77777777" w:rsidR="00CE3A08" w:rsidRPr="00CE3A08" w:rsidRDefault="00CE3A08" w:rsidP="00CE3A08">
      <w:pPr>
        <w:bidi/>
        <w:jc w:val="both"/>
        <w:rPr>
          <w:rFonts w:cs="David" w:hint="cs"/>
          <w:b/>
          <w:bCs/>
          <w:rtl/>
        </w:rPr>
      </w:pPr>
      <w:r w:rsidRPr="00CE3A08">
        <w:rPr>
          <w:rFonts w:cs="David"/>
          <w:b/>
          <w:bCs/>
          <w:rtl/>
        </w:rPr>
        <w:t xml:space="preserve">מושב </w:t>
      </w:r>
      <w:r w:rsidRPr="00CE3A08">
        <w:rPr>
          <w:rFonts w:cs="David" w:hint="cs"/>
          <w:b/>
          <w:bCs/>
          <w:rtl/>
        </w:rPr>
        <w:t>שלישי</w:t>
      </w:r>
    </w:p>
    <w:p w14:paraId="3747F0B9" w14:textId="77777777" w:rsidR="00CE3A08" w:rsidRDefault="00CE3A08" w:rsidP="00CE3A08">
      <w:pPr>
        <w:bidi/>
        <w:jc w:val="both"/>
        <w:rPr>
          <w:rFonts w:cs="David" w:hint="cs"/>
          <w:b/>
          <w:bCs/>
          <w:rtl/>
        </w:rPr>
      </w:pPr>
    </w:p>
    <w:p w14:paraId="5DEABF13" w14:textId="77777777" w:rsidR="00CE3A08" w:rsidRPr="00CE3A08" w:rsidRDefault="00CE3A08" w:rsidP="00CE3A08">
      <w:pPr>
        <w:bidi/>
        <w:jc w:val="both"/>
        <w:rPr>
          <w:rFonts w:cs="David" w:hint="cs"/>
          <w:b/>
          <w:bCs/>
          <w:rtl/>
        </w:rPr>
      </w:pPr>
    </w:p>
    <w:p w14:paraId="11B11BE3" w14:textId="77777777" w:rsidR="00CE3A08" w:rsidRPr="00CE3A08" w:rsidRDefault="00CE3A08" w:rsidP="00CE3A08">
      <w:pPr>
        <w:bidi/>
        <w:jc w:val="both"/>
        <w:rPr>
          <w:rFonts w:cs="David"/>
          <w:b/>
          <w:bCs/>
          <w:rtl/>
        </w:rPr>
      </w:pPr>
    </w:p>
    <w:p w14:paraId="5287A117" w14:textId="77777777" w:rsidR="00CE3A08" w:rsidRPr="00CE3A08" w:rsidRDefault="00CE3A08" w:rsidP="00CE3A08">
      <w:pPr>
        <w:bidi/>
        <w:jc w:val="center"/>
        <w:rPr>
          <w:rFonts w:cs="David" w:hint="cs"/>
          <w:b/>
          <w:bCs/>
          <w:rtl/>
        </w:rPr>
      </w:pPr>
      <w:r w:rsidRPr="00CE3A08">
        <w:rPr>
          <w:rFonts w:cs="David"/>
          <w:b/>
          <w:bCs/>
          <w:rtl/>
        </w:rPr>
        <w:t>פרוטוקול מס</w:t>
      </w:r>
      <w:r w:rsidRPr="00CE3A08">
        <w:rPr>
          <w:rFonts w:cs="David" w:hint="cs"/>
          <w:b/>
          <w:bCs/>
          <w:rtl/>
        </w:rPr>
        <w:t>' 3</w:t>
      </w:r>
    </w:p>
    <w:p w14:paraId="383BD017" w14:textId="77777777" w:rsidR="00CE3A08" w:rsidRPr="00CE3A08" w:rsidRDefault="00CE3A08" w:rsidP="00CE3A08">
      <w:pPr>
        <w:pStyle w:val="Heading4"/>
        <w:keepNext w:val="0"/>
        <w:widowControl/>
        <w:rPr>
          <w:rFonts w:hint="cs"/>
          <w:b w:val="0"/>
          <w:bCs w:val="0"/>
          <w:sz w:val="24"/>
          <w:rtl/>
        </w:rPr>
      </w:pPr>
      <w:r w:rsidRPr="00CE3A08">
        <w:rPr>
          <w:rFonts w:hint="cs"/>
          <w:sz w:val="24"/>
          <w:rtl/>
        </w:rPr>
        <w:t>מישיבת הוועדה המשותפת של ועדת הכנסת ושל ועדת הכספים לתקציב הכנסת</w:t>
      </w:r>
    </w:p>
    <w:p w14:paraId="69AAC8F0" w14:textId="77777777" w:rsidR="00CE3A08" w:rsidRPr="00CE3A08" w:rsidRDefault="00CE3A08" w:rsidP="00CE3A08">
      <w:pPr>
        <w:bidi/>
        <w:jc w:val="center"/>
        <w:rPr>
          <w:rFonts w:cs="David" w:hint="cs"/>
          <w:u w:val="single"/>
          <w:rtl/>
        </w:rPr>
      </w:pPr>
      <w:r w:rsidRPr="00CE3A08">
        <w:rPr>
          <w:rFonts w:cs="David"/>
          <w:b/>
          <w:bCs/>
          <w:noProof/>
          <w:u w:val="single"/>
          <w:rtl/>
        </w:rPr>
        <w:t>‏יום שלישי, י"א בחשון התשע"א</w:t>
      </w:r>
      <w:r w:rsidRPr="00CE3A08">
        <w:rPr>
          <w:rFonts w:cs="David"/>
          <w:b/>
          <w:bCs/>
          <w:u w:val="single"/>
          <w:rtl/>
        </w:rPr>
        <w:t xml:space="preserve"> </w:t>
      </w:r>
      <w:r w:rsidRPr="00CE3A08">
        <w:rPr>
          <w:rFonts w:cs="David" w:hint="cs"/>
          <w:b/>
          <w:bCs/>
          <w:u w:val="single"/>
          <w:rtl/>
        </w:rPr>
        <w:t>(</w:t>
      </w:r>
      <w:r w:rsidRPr="00CE3A08">
        <w:rPr>
          <w:rFonts w:cs="David"/>
          <w:b/>
          <w:bCs/>
          <w:noProof/>
          <w:u w:val="single"/>
          <w:rtl/>
        </w:rPr>
        <w:t>‏19 באוקטובר, 2010</w:t>
      </w:r>
      <w:r w:rsidRPr="00CE3A08">
        <w:rPr>
          <w:rFonts w:cs="David" w:hint="cs"/>
          <w:b/>
          <w:bCs/>
          <w:u w:val="single"/>
          <w:rtl/>
        </w:rPr>
        <w:t>)</w:t>
      </w:r>
      <w:r w:rsidRPr="00CE3A08">
        <w:rPr>
          <w:rFonts w:cs="David"/>
          <w:b/>
          <w:bCs/>
          <w:u w:val="single"/>
          <w:rtl/>
        </w:rPr>
        <w:t xml:space="preserve">, שעה </w:t>
      </w:r>
      <w:r w:rsidRPr="00CE3A08">
        <w:rPr>
          <w:rFonts w:cs="David" w:hint="cs"/>
          <w:b/>
          <w:bCs/>
          <w:u w:val="single"/>
          <w:rtl/>
        </w:rPr>
        <w:t>14:00</w:t>
      </w:r>
    </w:p>
    <w:p w14:paraId="57EB7D12" w14:textId="77777777" w:rsidR="00CE3A08" w:rsidRPr="00CE3A08" w:rsidRDefault="00CE3A08" w:rsidP="00CE3A08">
      <w:pPr>
        <w:pStyle w:val="Heading3"/>
        <w:keepNext w:val="0"/>
        <w:jc w:val="both"/>
        <w:rPr>
          <w:rFonts w:cs="David" w:hint="cs"/>
          <w:rtl/>
        </w:rPr>
      </w:pPr>
    </w:p>
    <w:p w14:paraId="002A0C3C" w14:textId="77777777" w:rsidR="00CE3A08" w:rsidRPr="00CE3A08" w:rsidRDefault="00CE3A08" w:rsidP="00CE3A08">
      <w:pPr>
        <w:tabs>
          <w:tab w:val="left" w:pos="1134"/>
          <w:tab w:val="left" w:pos="1418"/>
        </w:tabs>
        <w:bidi/>
        <w:ind w:left="1418" w:hanging="1418"/>
        <w:jc w:val="both"/>
        <w:rPr>
          <w:rFonts w:cs="David" w:hint="cs"/>
          <w:b/>
          <w:bCs/>
          <w:u w:val="single"/>
          <w:rtl/>
        </w:rPr>
      </w:pPr>
    </w:p>
    <w:p w14:paraId="68241477" w14:textId="77777777" w:rsidR="00CE3A08" w:rsidRPr="00CE3A08" w:rsidRDefault="00CE3A08" w:rsidP="00CE3A08">
      <w:pPr>
        <w:tabs>
          <w:tab w:val="left" w:pos="1418"/>
          <w:tab w:val="left" w:pos="1701"/>
        </w:tabs>
        <w:bidi/>
        <w:ind w:left="1701" w:hanging="1701"/>
        <w:jc w:val="both"/>
        <w:rPr>
          <w:rFonts w:cs="David" w:hint="cs"/>
          <w:rtl/>
        </w:rPr>
      </w:pPr>
      <w:r w:rsidRPr="00CE3A08">
        <w:rPr>
          <w:rFonts w:cs="David"/>
          <w:b/>
          <w:bCs/>
          <w:u w:val="single"/>
          <w:rtl/>
        </w:rPr>
        <w:t>סדר היום</w:t>
      </w:r>
      <w:r w:rsidRPr="00CE3A08">
        <w:rPr>
          <w:rFonts w:cs="David"/>
          <w:rtl/>
        </w:rPr>
        <w:t>:</w:t>
      </w:r>
    </w:p>
    <w:p w14:paraId="4B31FBB0" w14:textId="77777777" w:rsidR="00CE3A08" w:rsidRPr="00CE3A08" w:rsidRDefault="00CE3A08" w:rsidP="00CE3A08">
      <w:pPr>
        <w:tabs>
          <w:tab w:val="left" w:pos="284"/>
        </w:tabs>
        <w:bidi/>
        <w:ind w:left="284" w:hanging="284"/>
        <w:jc w:val="both"/>
        <w:rPr>
          <w:rFonts w:cs="David" w:hint="cs"/>
          <w:rtl/>
        </w:rPr>
      </w:pPr>
      <w:r w:rsidRPr="00CE3A08">
        <w:rPr>
          <w:rFonts w:cs="David" w:hint="cs"/>
          <w:rtl/>
        </w:rPr>
        <w:t>1.</w:t>
      </w:r>
      <w:r w:rsidRPr="00CE3A08">
        <w:rPr>
          <w:rFonts w:cs="David" w:hint="cs"/>
          <w:rtl/>
        </w:rPr>
        <w:tab/>
        <w:t>העברת עודף תקציבי משנת 2009 לשנת 2010 והעברה מסעיף לסעיף בשנת 2010</w:t>
      </w:r>
    </w:p>
    <w:p w14:paraId="57916AB9" w14:textId="77777777" w:rsidR="00CE3A08" w:rsidRPr="00CE3A08" w:rsidRDefault="00CE3A08" w:rsidP="00CE3A08">
      <w:pPr>
        <w:tabs>
          <w:tab w:val="left" w:pos="1418"/>
          <w:tab w:val="left" w:pos="1701"/>
        </w:tabs>
        <w:bidi/>
        <w:ind w:left="1701" w:hanging="283"/>
        <w:jc w:val="both"/>
        <w:rPr>
          <w:rFonts w:cs="David" w:hint="cs"/>
          <w:rtl/>
        </w:rPr>
      </w:pPr>
    </w:p>
    <w:p w14:paraId="00B8289B" w14:textId="77777777" w:rsidR="00CE3A08" w:rsidRPr="00CE3A08" w:rsidRDefault="00CE3A08" w:rsidP="00CE3A08">
      <w:pPr>
        <w:tabs>
          <w:tab w:val="left" w:pos="1418"/>
        </w:tabs>
        <w:bidi/>
        <w:ind w:left="1418" w:hanging="1418"/>
        <w:jc w:val="both"/>
        <w:rPr>
          <w:rFonts w:cs="David" w:hint="cs"/>
          <w:rtl/>
        </w:rPr>
      </w:pPr>
    </w:p>
    <w:p w14:paraId="33FA7D47" w14:textId="77777777" w:rsidR="00CE3A08" w:rsidRPr="00CE3A08" w:rsidRDefault="00CE3A08" w:rsidP="00CE3A08">
      <w:pPr>
        <w:tabs>
          <w:tab w:val="left" w:pos="1418"/>
        </w:tabs>
        <w:bidi/>
        <w:ind w:left="1418" w:hanging="1418"/>
        <w:jc w:val="both"/>
        <w:rPr>
          <w:rFonts w:cs="David" w:hint="cs"/>
          <w:rtl/>
        </w:rPr>
      </w:pPr>
      <w:r w:rsidRPr="00CE3A08">
        <w:rPr>
          <w:rFonts w:cs="David"/>
          <w:b/>
          <w:bCs/>
          <w:u w:val="single"/>
          <w:rtl/>
        </w:rPr>
        <w:t>נכחו</w:t>
      </w:r>
      <w:r w:rsidRPr="00CE3A08">
        <w:rPr>
          <w:rFonts w:cs="David"/>
          <w:rtl/>
        </w:rPr>
        <w:t>:</w:t>
      </w:r>
      <w:r w:rsidRPr="00CE3A08">
        <w:rPr>
          <w:rFonts w:cs="David" w:hint="cs"/>
          <w:rtl/>
        </w:rPr>
        <w:tab/>
      </w:r>
    </w:p>
    <w:p w14:paraId="2BA4E4C3" w14:textId="77777777" w:rsidR="00CE3A08" w:rsidRPr="00CE3A08" w:rsidRDefault="00CE3A08" w:rsidP="00CE3A08">
      <w:pPr>
        <w:tabs>
          <w:tab w:val="left" w:pos="1418"/>
        </w:tabs>
        <w:bidi/>
        <w:ind w:left="1418"/>
        <w:jc w:val="both"/>
        <w:rPr>
          <w:rFonts w:cs="David" w:hint="cs"/>
          <w:b/>
          <w:bCs/>
          <w:u w:val="single"/>
          <w:rtl/>
        </w:rPr>
      </w:pPr>
    </w:p>
    <w:p w14:paraId="6FE8D541" w14:textId="77777777" w:rsidR="00CE3A08" w:rsidRPr="00CE3A08" w:rsidRDefault="00CE3A08" w:rsidP="00CE3A08">
      <w:pPr>
        <w:tabs>
          <w:tab w:val="left" w:pos="1418"/>
        </w:tabs>
        <w:bidi/>
        <w:ind w:left="1418" w:hanging="1418"/>
        <w:jc w:val="both"/>
        <w:rPr>
          <w:rFonts w:cs="David" w:hint="cs"/>
          <w:b/>
          <w:bCs/>
          <w:u w:val="single"/>
          <w:rtl/>
        </w:rPr>
      </w:pPr>
    </w:p>
    <w:p w14:paraId="524A20F3" w14:textId="77777777" w:rsidR="00CE3A08" w:rsidRPr="00CE3A08" w:rsidRDefault="00CE3A08" w:rsidP="00CE3A08">
      <w:pPr>
        <w:tabs>
          <w:tab w:val="left" w:pos="1418"/>
        </w:tabs>
        <w:bidi/>
        <w:ind w:left="1418" w:hanging="1418"/>
        <w:jc w:val="both"/>
        <w:rPr>
          <w:rFonts w:cs="David" w:hint="cs"/>
          <w:rtl/>
        </w:rPr>
      </w:pPr>
      <w:r w:rsidRPr="00CE3A08">
        <w:rPr>
          <w:rFonts w:cs="David"/>
          <w:b/>
          <w:bCs/>
          <w:u w:val="single"/>
          <w:rtl/>
        </w:rPr>
        <w:t>חברי הוועדה</w:t>
      </w:r>
      <w:r w:rsidRPr="00CE3A08">
        <w:rPr>
          <w:rFonts w:cs="David"/>
          <w:rtl/>
        </w:rPr>
        <w:t>:</w:t>
      </w:r>
      <w:r w:rsidRPr="00CE3A08">
        <w:rPr>
          <w:rFonts w:cs="David" w:hint="cs"/>
          <w:rtl/>
        </w:rPr>
        <w:t xml:space="preserve"> </w:t>
      </w:r>
      <w:r w:rsidRPr="00CE3A08">
        <w:rPr>
          <w:rFonts w:cs="David" w:hint="cs"/>
          <w:rtl/>
        </w:rPr>
        <w:tab/>
      </w:r>
    </w:p>
    <w:p w14:paraId="00DEF5F4" w14:textId="77777777" w:rsidR="00CE3A08" w:rsidRPr="00CE3A08" w:rsidRDefault="00CE3A08" w:rsidP="00CE3A08">
      <w:pPr>
        <w:bidi/>
        <w:jc w:val="both"/>
        <w:rPr>
          <w:rFonts w:cs="David" w:hint="cs"/>
          <w:rtl/>
        </w:rPr>
      </w:pPr>
      <w:r w:rsidRPr="00CE3A08">
        <w:rPr>
          <w:rFonts w:cs="David" w:hint="cs"/>
          <w:rtl/>
        </w:rPr>
        <w:t xml:space="preserve">יריב לוין </w:t>
      </w:r>
      <w:r w:rsidRPr="00CE3A08">
        <w:rPr>
          <w:rFonts w:cs="David"/>
          <w:rtl/>
        </w:rPr>
        <w:t>–</w:t>
      </w:r>
      <w:r w:rsidRPr="00CE3A08">
        <w:rPr>
          <w:rFonts w:cs="David" w:hint="cs"/>
          <w:rtl/>
        </w:rPr>
        <w:t xml:space="preserve"> היו"ר</w:t>
      </w:r>
    </w:p>
    <w:p w14:paraId="048E45CB" w14:textId="77777777" w:rsidR="00CE3A08" w:rsidRPr="00CE3A08" w:rsidRDefault="00CE3A08" w:rsidP="00CE3A08">
      <w:pPr>
        <w:bidi/>
        <w:jc w:val="both"/>
        <w:rPr>
          <w:rFonts w:cs="David" w:hint="cs"/>
          <w:rtl/>
        </w:rPr>
      </w:pPr>
      <w:r w:rsidRPr="00CE3A08">
        <w:rPr>
          <w:rFonts w:cs="David" w:hint="cs"/>
          <w:rtl/>
        </w:rPr>
        <w:t>יעקב אדרי</w:t>
      </w:r>
    </w:p>
    <w:p w14:paraId="61184068" w14:textId="77777777" w:rsidR="00CE3A08" w:rsidRPr="00CE3A08" w:rsidRDefault="00CE3A08" w:rsidP="00CE3A08">
      <w:pPr>
        <w:bidi/>
        <w:jc w:val="both"/>
        <w:rPr>
          <w:rFonts w:cs="David" w:hint="cs"/>
          <w:rtl/>
        </w:rPr>
      </w:pPr>
      <w:r w:rsidRPr="00CE3A08">
        <w:rPr>
          <w:rFonts w:cs="David" w:hint="cs"/>
          <w:rtl/>
        </w:rPr>
        <w:t>משה גפני</w:t>
      </w:r>
    </w:p>
    <w:p w14:paraId="7A6BBBF0" w14:textId="77777777" w:rsidR="00CE3A08" w:rsidRPr="00CE3A08" w:rsidRDefault="00CE3A08" w:rsidP="00CE3A08">
      <w:pPr>
        <w:bidi/>
        <w:jc w:val="both"/>
        <w:rPr>
          <w:rFonts w:cs="David" w:hint="cs"/>
          <w:rtl/>
        </w:rPr>
      </w:pPr>
      <w:r w:rsidRPr="00CE3A08">
        <w:rPr>
          <w:rFonts w:cs="David" w:hint="cs"/>
          <w:rtl/>
        </w:rPr>
        <w:t>אברהם מיכאלי</w:t>
      </w:r>
    </w:p>
    <w:p w14:paraId="1215E532" w14:textId="77777777" w:rsidR="00CE3A08" w:rsidRPr="00CE3A08" w:rsidRDefault="00CE3A08" w:rsidP="00CE3A08">
      <w:pPr>
        <w:bidi/>
        <w:jc w:val="both"/>
        <w:rPr>
          <w:rFonts w:cs="David" w:hint="cs"/>
          <w:rtl/>
        </w:rPr>
      </w:pPr>
      <w:r w:rsidRPr="00CE3A08">
        <w:rPr>
          <w:rFonts w:cs="David" w:hint="cs"/>
          <w:rtl/>
        </w:rPr>
        <w:t>אלכס מילר</w:t>
      </w:r>
    </w:p>
    <w:p w14:paraId="6D065E24" w14:textId="77777777" w:rsidR="00CE3A08" w:rsidRPr="00CE3A08" w:rsidRDefault="00CE3A08" w:rsidP="00CE3A08">
      <w:pPr>
        <w:bidi/>
        <w:jc w:val="both"/>
        <w:rPr>
          <w:rFonts w:cs="David" w:hint="cs"/>
          <w:rtl/>
        </w:rPr>
      </w:pPr>
      <w:r w:rsidRPr="00CE3A08">
        <w:rPr>
          <w:rFonts w:cs="David" w:hint="cs"/>
          <w:rtl/>
        </w:rPr>
        <w:t>ציון פיניאן</w:t>
      </w:r>
    </w:p>
    <w:p w14:paraId="28568703" w14:textId="77777777" w:rsidR="00CE3A08" w:rsidRPr="00CE3A08" w:rsidRDefault="00CE3A08" w:rsidP="00CE3A08">
      <w:pPr>
        <w:bidi/>
        <w:jc w:val="both"/>
        <w:rPr>
          <w:rFonts w:cs="David"/>
          <w:rtl/>
        </w:rPr>
      </w:pPr>
    </w:p>
    <w:p w14:paraId="1A86425A" w14:textId="77777777" w:rsidR="00CE3A08" w:rsidRPr="00CE3A08" w:rsidRDefault="00CE3A08" w:rsidP="00CE3A08">
      <w:pPr>
        <w:tabs>
          <w:tab w:val="left" w:pos="1418"/>
          <w:tab w:val="left" w:pos="3969"/>
          <w:tab w:val="left" w:pos="4253"/>
        </w:tabs>
        <w:bidi/>
        <w:ind w:left="4253" w:hanging="4253"/>
        <w:jc w:val="both"/>
        <w:rPr>
          <w:rFonts w:cs="David" w:hint="cs"/>
          <w:rtl/>
        </w:rPr>
      </w:pPr>
      <w:r w:rsidRPr="00CE3A08">
        <w:rPr>
          <w:rFonts w:cs="David"/>
          <w:b/>
          <w:bCs/>
          <w:u w:val="single"/>
          <w:rtl/>
        </w:rPr>
        <w:t>מוזמנים</w:t>
      </w:r>
      <w:r w:rsidRPr="00CE3A08">
        <w:rPr>
          <w:rFonts w:cs="David"/>
          <w:rtl/>
        </w:rPr>
        <w:t>:</w:t>
      </w:r>
      <w:r w:rsidRPr="00CE3A08">
        <w:rPr>
          <w:rFonts w:cs="David" w:hint="cs"/>
          <w:rtl/>
        </w:rPr>
        <w:tab/>
        <w:t xml:space="preserve"> </w:t>
      </w:r>
    </w:p>
    <w:p w14:paraId="2BAC3C61" w14:textId="77777777" w:rsidR="00CE3A08" w:rsidRPr="00CE3A08" w:rsidRDefault="00CE3A08" w:rsidP="00CE3A08">
      <w:pPr>
        <w:tabs>
          <w:tab w:val="left" w:pos="2637"/>
          <w:tab w:val="left" w:pos="2977"/>
        </w:tabs>
        <w:bidi/>
        <w:ind w:left="2977" w:hanging="2977"/>
        <w:jc w:val="both"/>
        <w:rPr>
          <w:rFonts w:cs="David" w:hint="cs"/>
          <w:rtl/>
        </w:rPr>
      </w:pPr>
      <w:r w:rsidRPr="00CE3A08">
        <w:rPr>
          <w:rFonts w:cs="David" w:hint="cs"/>
          <w:rtl/>
        </w:rPr>
        <w:t>מזכירת הכנסת ירדנה מלר-הורוביץ</w:t>
      </w:r>
    </w:p>
    <w:p w14:paraId="09952C3C" w14:textId="77777777" w:rsidR="00CE3A08" w:rsidRPr="00CE3A08" w:rsidRDefault="00CE3A08" w:rsidP="00CE3A08">
      <w:pPr>
        <w:tabs>
          <w:tab w:val="left" w:pos="2637"/>
          <w:tab w:val="left" w:pos="2977"/>
        </w:tabs>
        <w:bidi/>
        <w:ind w:left="2977" w:hanging="2977"/>
        <w:jc w:val="both"/>
        <w:rPr>
          <w:rFonts w:cs="David" w:hint="cs"/>
          <w:rtl/>
        </w:rPr>
      </w:pPr>
      <w:r w:rsidRPr="00CE3A08">
        <w:rPr>
          <w:rFonts w:cs="David" w:hint="cs"/>
          <w:rtl/>
        </w:rPr>
        <w:t>מנכ"ל הכנסת דן לנדאו</w:t>
      </w:r>
    </w:p>
    <w:p w14:paraId="3ACEA8DA" w14:textId="77777777" w:rsidR="00CE3A08" w:rsidRPr="00CE3A08" w:rsidRDefault="00CE3A08" w:rsidP="00CE3A08">
      <w:pPr>
        <w:tabs>
          <w:tab w:val="left" w:pos="2637"/>
          <w:tab w:val="left" w:pos="2977"/>
        </w:tabs>
        <w:bidi/>
        <w:ind w:left="2977" w:hanging="2977"/>
        <w:jc w:val="both"/>
        <w:rPr>
          <w:rFonts w:cs="David" w:hint="cs"/>
          <w:rtl/>
        </w:rPr>
      </w:pPr>
      <w:r w:rsidRPr="00CE3A08">
        <w:rPr>
          <w:rFonts w:cs="David" w:hint="cs"/>
          <w:rtl/>
        </w:rPr>
        <w:t>חיים אבידור</w:t>
      </w:r>
      <w:r w:rsidRPr="00CE3A08">
        <w:rPr>
          <w:rFonts w:cs="David" w:hint="cs"/>
          <w:rtl/>
        </w:rPr>
        <w:tab/>
        <w:t>-</w:t>
      </w:r>
      <w:r w:rsidRPr="00CE3A08">
        <w:rPr>
          <w:rFonts w:cs="David" w:hint="cs"/>
          <w:rtl/>
        </w:rPr>
        <w:tab/>
        <w:t>חשב הכנסת</w:t>
      </w:r>
    </w:p>
    <w:p w14:paraId="25308FBC" w14:textId="77777777" w:rsidR="00CE3A08" w:rsidRPr="00CE3A08" w:rsidRDefault="00CE3A08" w:rsidP="008B1694">
      <w:pPr>
        <w:tabs>
          <w:tab w:val="left" w:pos="2637"/>
          <w:tab w:val="left" w:pos="2977"/>
        </w:tabs>
        <w:bidi/>
        <w:ind w:left="2977" w:hanging="2977"/>
        <w:jc w:val="both"/>
        <w:rPr>
          <w:rFonts w:cs="David" w:hint="cs"/>
          <w:rtl/>
        </w:rPr>
      </w:pPr>
      <w:r w:rsidRPr="00CE3A08">
        <w:rPr>
          <w:rFonts w:cs="David" w:hint="cs"/>
          <w:rtl/>
        </w:rPr>
        <w:t>טובי חכימיאן</w:t>
      </w:r>
      <w:r w:rsidRPr="00CE3A08">
        <w:rPr>
          <w:rFonts w:cs="David" w:hint="cs"/>
          <w:rtl/>
        </w:rPr>
        <w:tab/>
        <w:t>-</w:t>
      </w:r>
      <w:r w:rsidRPr="00CE3A08">
        <w:rPr>
          <w:rFonts w:cs="David" w:hint="cs"/>
          <w:rtl/>
        </w:rPr>
        <w:tab/>
      </w:r>
      <w:r w:rsidR="008B1694">
        <w:rPr>
          <w:rFonts w:cs="David" w:hint="cs"/>
          <w:rtl/>
        </w:rPr>
        <w:t>מנהלת תנאי שכר ותנאים לח"כים,</w:t>
      </w:r>
      <w:r w:rsidRPr="00CE3A08">
        <w:rPr>
          <w:rFonts w:cs="David" w:hint="cs"/>
          <w:rtl/>
        </w:rPr>
        <w:t xml:space="preserve"> חשב</w:t>
      </w:r>
      <w:r w:rsidR="008B1694">
        <w:rPr>
          <w:rFonts w:cs="David" w:hint="cs"/>
          <w:rtl/>
        </w:rPr>
        <w:t xml:space="preserve">ות </w:t>
      </w:r>
      <w:r w:rsidRPr="00CE3A08">
        <w:rPr>
          <w:rFonts w:cs="David" w:hint="cs"/>
          <w:rtl/>
        </w:rPr>
        <w:t xml:space="preserve"> הכנסת</w:t>
      </w:r>
    </w:p>
    <w:p w14:paraId="5306DF49" w14:textId="77777777" w:rsidR="00CE3A08" w:rsidRPr="00CE3A08" w:rsidRDefault="00CE3A08" w:rsidP="00CE3A08">
      <w:pPr>
        <w:tabs>
          <w:tab w:val="left" w:pos="2637"/>
          <w:tab w:val="left" w:pos="2977"/>
        </w:tabs>
        <w:bidi/>
        <w:ind w:left="2977" w:hanging="2977"/>
        <w:jc w:val="both"/>
        <w:rPr>
          <w:rFonts w:cs="David" w:hint="cs"/>
          <w:rtl/>
        </w:rPr>
      </w:pPr>
      <w:r w:rsidRPr="00CE3A08">
        <w:rPr>
          <w:rFonts w:cs="David" w:hint="cs"/>
          <w:rtl/>
        </w:rPr>
        <w:t>נדב כספי</w:t>
      </w:r>
      <w:r w:rsidRPr="00CE3A08">
        <w:rPr>
          <w:rFonts w:cs="David" w:hint="cs"/>
          <w:rtl/>
        </w:rPr>
        <w:tab/>
        <w:t>-</w:t>
      </w:r>
      <w:r w:rsidRPr="00CE3A08">
        <w:rPr>
          <w:rFonts w:cs="David" w:hint="cs"/>
          <w:rtl/>
        </w:rPr>
        <w:tab/>
        <w:t>עוזר לחשב הכנסת</w:t>
      </w:r>
    </w:p>
    <w:p w14:paraId="49B0D201" w14:textId="77777777" w:rsidR="00CE3A08" w:rsidRPr="00CE3A08" w:rsidRDefault="00CE3A08" w:rsidP="00CE3A08">
      <w:pPr>
        <w:tabs>
          <w:tab w:val="left" w:pos="2637"/>
          <w:tab w:val="left" w:pos="2977"/>
        </w:tabs>
        <w:bidi/>
        <w:ind w:left="2977" w:hanging="2977"/>
        <w:jc w:val="both"/>
        <w:rPr>
          <w:rFonts w:cs="David" w:hint="cs"/>
          <w:rtl/>
        </w:rPr>
      </w:pPr>
      <w:r w:rsidRPr="00CE3A08">
        <w:rPr>
          <w:rFonts w:cs="David" w:hint="cs"/>
          <w:rtl/>
        </w:rPr>
        <w:t>עמי צדיק</w:t>
      </w:r>
      <w:r w:rsidRPr="00CE3A08">
        <w:rPr>
          <w:rFonts w:cs="David" w:hint="cs"/>
          <w:rtl/>
        </w:rPr>
        <w:tab/>
        <w:t>-</w:t>
      </w:r>
      <w:r w:rsidRPr="00CE3A08">
        <w:rPr>
          <w:rFonts w:cs="David" w:hint="cs"/>
          <w:rtl/>
        </w:rPr>
        <w:tab/>
        <w:t>מרכז המחקר והמידע של הכנסת</w:t>
      </w:r>
    </w:p>
    <w:p w14:paraId="1F754C14" w14:textId="77777777" w:rsidR="00CE3A08" w:rsidRPr="00CE3A08" w:rsidRDefault="00CE3A08" w:rsidP="00CE3A08">
      <w:pPr>
        <w:tabs>
          <w:tab w:val="left" w:pos="2637"/>
          <w:tab w:val="left" w:pos="2977"/>
        </w:tabs>
        <w:bidi/>
        <w:ind w:left="2977" w:hanging="2977"/>
        <w:jc w:val="both"/>
        <w:rPr>
          <w:rFonts w:cs="David" w:hint="cs"/>
          <w:rtl/>
        </w:rPr>
      </w:pPr>
      <w:r w:rsidRPr="00CE3A08">
        <w:rPr>
          <w:rFonts w:cs="David" w:hint="cs"/>
          <w:rtl/>
        </w:rPr>
        <w:t>שמעון מלכה</w:t>
      </w:r>
      <w:r w:rsidRPr="00CE3A08">
        <w:rPr>
          <w:rFonts w:cs="David" w:hint="cs"/>
          <w:rtl/>
        </w:rPr>
        <w:tab/>
        <w:t>-</w:t>
      </w:r>
      <w:r w:rsidRPr="00CE3A08">
        <w:rPr>
          <w:rFonts w:cs="David" w:hint="cs"/>
          <w:rtl/>
        </w:rPr>
        <w:tab/>
        <w:t>דובר של ועדת הכנסת</w:t>
      </w:r>
    </w:p>
    <w:p w14:paraId="71F45B54" w14:textId="77777777" w:rsidR="00CE3A08" w:rsidRPr="00CE3A08" w:rsidRDefault="00CE3A08" w:rsidP="008B1694">
      <w:pPr>
        <w:tabs>
          <w:tab w:val="left" w:pos="2637"/>
          <w:tab w:val="left" w:pos="2977"/>
        </w:tabs>
        <w:bidi/>
        <w:ind w:left="2977" w:hanging="2977"/>
        <w:jc w:val="both"/>
        <w:rPr>
          <w:rFonts w:cs="David" w:hint="cs"/>
          <w:rtl/>
        </w:rPr>
      </w:pPr>
      <w:r w:rsidRPr="00CE3A08">
        <w:rPr>
          <w:rFonts w:cs="David" w:hint="cs"/>
          <w:rtl/>
        </w:rPr>
        <w:t>איל קצ</w:t>
      </w:r>
      <w:r w:rsidR="008B1694">
        <w:rPr>
          <w:rFonts w:cs="David" w:hint="cs"/>
          <w:rtl/>
        </w:rPr>
        <w:t>י</w:t>
      </w:r>
      <w:r w:rsidRPr="00CE3A08">
        <w:rPr>
          <w:rFonts w:cs="David" w:hint="cs"/>
          <w:rtl/>
        </w:rPr>
        <w:t>ר</w:t>
      </w:r>
      <w:r w:rsidRPr="00CE3A08">
        <w:rPr>
          <w:rFonts w:cs="David" w:hint="cs"/>
          <w:rtl/>
        </w:rPr>
        <w:tab/>
        <w:t>-</w:t>
      </w:r>
      <w:r w:rsidRPr="00CE3A08">
        <w:rPr>
          <w:rFonts w:cs="David" w:hint="cs"/>
          <w:rtl/>
        </w:rPr>
        <w:tab/>
        <w:t>דובר של ועדת הכספים</w:t>
      </w:r>
    </w:p>
    <w:p w14:paraId="46608AF8" w14:textId="77777777" w:rsidR="00CE3A08" w:rsidRPr="00CE3A08" w:rsidRDefault="00CE3A08" w:rsidP="00CE3A08">
      <w:pPr>
        <w:tabs>
          <w:tab w:val="left" w:pos="2637"/>
          <w:tab w:val="left" w:pos="2977"/>
        </w:tabs>
        <w:bidi/>
        <w:ind w:left="2977" w:hanging="2977"/>
        <w:jc w:val="both"/>
        <w:rPr>
          <w:rFonts w:cs="David" w:hint="cs"/>
          <w:rtl/>
        </w:rPr>
      </w:pPr>
    </w:p>
    <w:p w14:paraId="00C023D7" w14:textId="77777777" w:rsidR="00CE3A08" w:rsidRPr="00CE3A08" w:rsidRDefault="00CE3A08" w:rsidP="00CE3A08">
      <w:pPr>
        <w:tabs>
          <w:tab w:val="left" w:pos="2637"/>
          <w:tab w:val="left" w:pos="2977"/>
        </w:tabs>
        <w:bidi/>
        <w:ind w:left="2977" w:hanging="2977"/>
        <w:jc w:val="both"/>
        <w:rPr>
          <w:rFonts w:cs="David" w:hint="cs"/>
          <w:rtl/>
        </w:rPr>
      </w:pPr>
    </w:p>
    <w:p w14:paraId="662B971D" w14:textId="77777777" w:rsidR="00CE3A08" w:rsidRPr="00CE3A08" w:rsidRDefault="00CE3A08" w:rsidP="00CE3A08">
      <w:pPr>
        <w:tabs>
          <w:tab w:val="left" w:pos="1418"/>
        </w:tabs>
        <w:bidi/>
        <w:ind w:left="1418" w:hanging="1418"/>
        <w:jc w:val="both"/>
        <w:rPr>
          <w:rFonts w:cs="David" w:hint="cs"/>
          <w:rtl/>
        </w:rPr>
      </w:pPr>
      <w:r w:rsidRPr="00CE3A08">
        <w:rPr>
          <w:rFonts w:cs="David"/>
          <w:b/>
          <w:bCs/>
          <w:u w:val="single"/>
          <w:rtl/>
        </w:rPr>
        <w:t>י</w:t>
      </w:r>
      <w:r w:rsidRPr="00CE3A08">
        <w:rPr>
          <w:rFonts w:cs="David" w:hint="cs"/>
          <w:b/>
          <w:bCs/>
          <w:u w:val="single"/>
          <w:rtl/>
        </w:rPr>
        <w:t>י</w:t>
      </w:r>
      <w:r w:rsidRPr="00CE3A08">
        <w:rPr>
          <w:rFonts w:cs="David"/>
          <w:b/>
          <w:bCs/>
          <w:u w:val="single"/>
          <w:rtl/>
        </w:rPr>
        <w:t>ע</w:t>
      </w:r>
      <w:r w:rsidRPr="00CE3A08">
        <w:rPr>
          <w:rFonts w:cs="David" w:hint="cs"/>
          <w:b/>
          <w:bCs/>
          <w:u w:val="single"/>
          <w:rtl/>
        </w:rPr>
        <w:t>וץ</w:t>
      </w:r>
      <w:r w:rsidRPr="00CE3A08">
        <w:rPr>
          <w:rFonts w:cs="David"/>
          <w:b/>
          <w:bCs/>
          <w:u w:val="single"/>
          <w:rtl/>
        </w:rPr>
        <w:t xml:space="preserve"> משפטי</w:t>
      </w:r>
      <w:r w:rsidRPr="00CE3A08">
        <w:rPr>
          <w:rFonts w:cs="David"/>
          <w:rtl/>
        </w:rPr>
        <w:t>:</w:t>
      </w:r>
      <w:r w:rsidRPr="00CE3A08">
        <w:rPr>
          <w:rFonts w:cs="David" w:hint="cs"/>
          <w:rtl/>
        </w:rPr>
        <w:t xml:space="preserve">  </w:t>
      </w:r>
      <w:r w:rsidRPr="00CE3A08">
        <w:rPr>
          <w:rFonts w:cs="David" w:hint="cs"/>
          <w:rtl/>
        </w:rPr>
        <w:tab/>
        <w:t>ארבל אסטרחן</w:t>
      </w:r>
    </w:p>
    <w:p w14:paraId="31513397" w14:textId="77777777" w:rsidR="00CE3A08" w:rsidRPr="00CE3A08" w:rsidRDefault="00CE3A08" w:rsidP="00CE3A08">
      <w:pPr>
        <w:tabs>
          <w:tab w:val="left" w:pos="1418"/>
        </w:tabs>
        <w:bidi/>
        <w:ind w:left="1418" w:hanging="1418"/>
        <w:jc w:val="both"/>
        <w:rPr>
          <w:rFonts w:cs="David" w:hint="cs"/>
          <w:rtl/>
        </w:rPr>
      </w:pPr>
      <w:r w:rsidRPr="00CE3A08">
        <w:rPr>
          <w:rFonts w:cs="David" w:hint="cs"/>
          <w:rtl/>
        </w:rPr>
        <w:tab/>
        <w:t>רן בן יושפט (מתמחה)</w:t>
      </w:r>
    </w:p>
    <w:p w14:paraId="1334F70F" w14:textId="77777777" w:rsidR="00CE3A08" w:rsidRPr="00CE3A08" w:rsidRDefault="00CE3A08" w:rsidP="00CE3A08">
      <w:pPr>
        <w:tabs>
          <w:tab w:val="left" w:pos="1418"/>
        </w:tabs>
        <w:bidi/>
        <w:ind w:left="1418" w:hanging="1418"/>
        <w:jc w:val="both"/>
        <w:rPr>
          <w:rFonts w:cs="David"/>
          <w:rtl/>
        </w:rPr>
      </w:pPr>
    </w:p>
    <w:p w14:paraId="71F6ADB3" w14:textId="77777777" w:rsidR="00CE3A08" w:rsidRDefault="00CE3A08" w:rsidP="008B1694">
      <w:pPr>
        <w:tabs>
          <w:tab w:val="left" w:pos="1418"/>
        </w:tabs>
        <w:bidi/>
        <w:ind w:left="1418" w:hanging="1418"/>
        <w:jc w:val="both"/>
        <w:rPr>
          <w:rFonts w:cs="David" w:hint="cs"/>
          <w:rtl/>
        </w:rPr>
      </w:pPr>
      <w:r w:rsidRPr="00CE3A08">
        <w:rPr>
          <w:rFonts w:cs="David"/>
          <w:b/>
          <w:bCs/>
          <w:u w:val="single"/>
          <w:rtl/>
        </w:rPr>
        <w:t>מנהל</w:t>
      </w:r>
      <w:r w:rsidR="008B1694">
        <w:rPr>
          <w:rFonts w:cs="David" w:hint="cs"/>
          <w:b/>
          <w:bCs/>
          <w:u w:val="single"/>
          <w:rtl/>
        </w:rPr>
        <w:t xml:space="preserve">ת </w:t>
      </w:r>
      <w:r w:rsidRPr="00CE3A08">
        <w:rPr>
          <w:rFonts w:cs="David"/>
          <w:b/>
          <w:bCs/>
          <w:u w:val="single"/>
          <w:rtl/>
        </w:rPr>
        <w:t xml:space="preserve"> ועד</w:t>
      </w:r>
      <w:r w:rsidRPr="00CE3A08">
        <w:rPr>
          <w:rFonts w:cs="David" w:hint="cs"/>
          <w:b/>
          <w:bCs/>
          <w:u w:val="single"/>
          <w:rtl/>
        </w:rPr>
        <w:t>ת</w:t>
      </w:r>
      <w:r w:rsidR="008B1694">
        <w:rPr>
          <w:rFonts w:cs="David" w:hint="cs"/>
          <w:b/>
          <w:bCs/>
          <w:u w:val="single"/>
          <w:rtl/>
        </w:rPr>
        <w:t xml:space="preserve"> הכנסת</w:t>
      </w:r>
      <w:r w:rsidRPr="00CE3A08">
        <w:rPr>
          <w:rFonts w:cs="David"/>
          <w:rtl/>
        </w:rPr>
        <w:t>:</w:t>
      </w:r>
      <w:r w:rsidRPr="00CE3A08">
        <w:rPr>
          <w:rFonts w:cs="David" w:hint="cs"/>
          <w:rtl/>
        </w:rPr>
        <w:tab/>
        <w:t xml:space="preserve">אתי בן יוסף </w:t>
      </w:r>
    </w:p>
    <w:p w14:paraId="1F728F29" w14:textId="77777777" w:rsidR="008B1694" w:rsidRDefault="008B1694" w:rsidP="008B1694">
      <w:pPr>
        <w:tabs>
          <w:tab w:val="left" w:pos="1418"/>
        </w:tabs>
        <w:bidi/>
        <w:ind w:left="1418" w:hanging="1418"/>
        <w:jc w:val="both"/>
        <w:rPr>
          <w:rFonts w:cs="David" w:hint="cs"/>
          <w:rtl/>
        </w:rPr>
      </w:pPr>
    </w:p>
    <w:p w14:paraId="08EAD75D" w14:textId="77777777" w:rsidR="008B1694" w:rsidRPr="00CE3A08" w:rsidRDefault="008B1694" w:rsidP="008B1694">
      <w:pPr>
        <w:tabs>
          <w:tab w:val="left" w:pos="1418"/>
        </w:tabs>
        <w:bidi/>
        <w:ind w:left="1418" w:hanging="1418"/>
        <w:jc w:val="both"/>
        <w:rPr>
          <w:rFonts w:cs="David" w:hint="cs"/>
          <w:rtl/>
        </w:rPr>
      </w:pPr>
      <w:r w:rsidRPr="008B1694">
        <w:rPr>
          <w:rFonts w:cs="David" w:hint="cs"/>
          <w:b/>
          <w:bCs/>
          <w:u w:val="single"/>
          <w:rtl/>
        </w:rPr>
        <w:t>מנהל ועדת הכספים</w:t>
      </w:r>
      <w:r w:rsidRPr="008B1694">
        <w:rPr>
          <w:rFonts w:cs="David" w:hint="cs"/>
          <w:u w:val="single"/>
          <w:rtl/>
        </w:rPr>
        <w:t>:</w:t>
      </w:r>
      <w:r>
        <w:rPr>
          <w:rFonts w:cs="David" w:hint="cs"/>
          <w:rtl/>
        </w:rPr>
        <w:t xml:space="preserve">     טמיר כהן</w:t>
      </w:r>
    </w:p>
    <w:p w14:paraId="3454B87E" w14:textId="77777777" w:rsidR="008B1694" w:rsidRDefault="008B1694" w:rsidP="008B1694">
      <w:pPr>
        <w:tabs>
          <w:tab w:val="left" w:pos="1418"/>
        </w:tabs>
        <w:bidi/>
        <w:ind w:left="1418" w:hanging="1418"/>
        <w:jc w:val="both"/>
        <w:rPr>
          <w:rFonts w:cs="David" w:hint="cs"/>
          <w:rtl/>
        </w:rPr>
      </w:pPr>
    </w:p>
    <w:p w14:paraId="31368BF9" w14:textId="77777777" w:rsidR="00CE3A08" w:rsidRPr="00CE3A08" w:rsidRDefault="00CE3A08" w:rsidP="008B1694">
      <w:pPr>
        <w:tabs>
          <w:tab w:val="left" w:pos="1418"/>
        </w:tabs>
        <w:bidi/>
        <w:ind w:left="1418" w:hanging="1418"/>
        <w:jc w:val="both"/>
        <w:rPr>
          <w:rFonts w:cs="David"/>
          <w:b/>
          <w:bCs/>
          <w:u w:val="single"/>
          <w:rtl/>
        </w:rPr>
      </w:pPr>
      <w:r w:rsidRPr="00CE3A08">
        <w:rPr>
          <w:rFonts w:cs="David" w:hint="cs"/>
          <w:rtl/>
        </w:rPr>
        <w:tab/>
      </w:r>
    </w:p>
    <w:p w14:paraId="14A48CE7" w14:textId="77777777" w:rsidR="00CE3A08" w:rsidRPr="00CE3A08" w:rsidRDefault="00CE3A08" w:rsidP="00CE3A08">
      <w:pPr>
        <w:tabs>
          <w:tab w:val="left" w:pos="1701"/>
        </w:tabs>
        <w:bidi/>
        <w:ind w:left="1701" w:hanging="1701"/>
        <w:jc w:val="both"/>
        <w:rPr>
          <w:rFonts w:cs="David"/>
          <w:rtl/>
        </w:rPr>
      </w:pPr>
      <w:r w:rsidRPr="00CE3A08">
        <w:rPr>
          <w:rFonts w:cs="David" w:hint="cs"/>
          <w:b/>
          <w:bCs/>
          <w:u w:val="single"/>
          <w:rtl/>
        </w:rPr>
        <w:t>רשמת פרלמנטרית</w:t>
      </w:r>
      <w:r w:rsidRPr="00CE3A08">
        <w:rPr>
          <w:rFonts w:cs="David"/>
          <w:rtl/>
        </w:rPr>
        <w:t>:</w:t>
      </w:r>
      <w:r w:rsidRPr="00CE3A08">
        <w:rPr>
          <w:rFonts w:cs="David" w:hint="cs"/>
          <w:rtl/>
        </w:rPr>
        <w:t xml:space="preserve"> אירית שלהבת</w:t>
      </w:r>
    </w:p>
    <w:p w14:paraId="07BE2B4D" w14:textId="77777777" w:rsidR="00CE3A08" w:rsidRPr="00CE3A08" w:rsidRDefault="00CE3A08" w:rsidP="00CE3A08">
      <w:pPr>
        <w:tabs>
          <w:tab w:val="left" w:pos="1559"/>
        </w:tabs>
        <w:bidi/>
        <w:jc w:val="both"/>
        <w:rPr>
          <w:rFonts w:cs="David"/>
          <w:rtl/>
        </w:rPr>
      </w:pPr>
    </w:p>
    <w:p w14:paraId="258FD0FC" w14:textId="77777777" w:rsidR="00CE3A08" w:rsidRPr="00CE3A08" w:rsidRDefault="00CE3A08" w:rsidP="00CE3A08">
      <w:pPr>
        <w:bidi/>
        <w:jc w:val="both"/>
        <w:rPr>
          <w:rFonts w:cs="David" w:hint="cs"/>
          <w:rtl/>
        </w:rPr>
      </w:pPr>
      <w:r w:rsidRPr="00CE3A08">
        <w:rPr>
          <w:rFonts w:cs="David"/>
          <w:rtl/>
        </w:rPr>
        <w:br w:type="page"/>
      </w:r>
    </w:p>
    <w:p w14:paraId="19512D3D" w14:textId="77777777" w:rsidR="00CE3A08" w:rsidRPr="00CE3A08" w:rsidRDefault="00CE3A08" w:rsidP="00CE3A08">
      <w:pPr>
        <w:bidi/>
        <w:jc w:val="center"/>
        <w:rPr>
          <w:rFonts w:cs="David" w:hint="cs"/>
          <w:b/>
          <w:bCs/>
          <w:u w:val="single"/>
          <w:rtl/>
        </w:rPr>
      </w:pPr>
      <w:r w:rsidRPr="00CE3A08">
        <w:rPr>
          <w:rFonts w:cs="David" w:hint="cs"/>
          <w:b/>
          <w:bCs/>
          <w:u w:val="single"/>
          <w:rtl/>
        </w:rPr>
        <w:t>העברת עודף תקציבי משנת 2009 לשנת 2010 והעברה מסעיף לסעיף בשנת 2010</w:t>
      </w:r>
    </w:p>
    <w:p w14:paraId="5A4140E5" w14:textId="77777777" w:rsidR="00CE3A08" w:rsidRPr="00CE3A08" w:rsidRDefault="00CE3A08" w:rsidP="00CE3A08">
      <w:pPr>
        <w:bidi/>
        <w:jc w:val="both"/>
        <w:rPr>
          <w:rFonts w:cs="David" w:hint="cs"/>
          <w:rtl/>
        </w:rPr>
      </w:pPr>
    </w:p>
    <w:p w14:paraId="146372D3" w14:textId="77777777" w:rsidR="00CE3A08" w:rsidRPr="00CE3A08" w:rsidRDefault="00CE3A08" w:rsidP="00CE3A08">
      <w:pPr>
        <w:bidi/>
        <w:jc w:val="both"/>
        <w:rPr>
          <w:rFonts w:cs="David" w:hint="cs"/>
          <w:rtl/>
        </w:rPr>
      </w:pPr>
    </w:p>
    <w:p w14:paraId="4638D621"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0D7B82CA" w14:textId="77777777" w:rsidR="00CE3A08" w:rsidRPr="00CE3A08" w:rsidRDefault="00CE3A08" w:rsidP="00CE3A08">
      <w:pPr>
        <w:bidi/>
        <w:jc w:val="both"/>
        <w:rPr>
          <w:rFonts w:cs="David" w:hint="cs"/>
          <w:rtl/>
        </w:rPr>
      </w:pPr>
    </w:p>
    <w:p w14:paraId="565527D8" w14:textId="77777777" w:rsidR="00CE3A08" w:rsidRPr="00CE3A08" w:rsidRDefault="00CE3A08" w:rsidP="00CE3A08">
      <w:pPr>
        <w:bidi/>
        <w:jc w:val="both"/>
        <w:rPr>
          <w:rFonts w:cs="David" w:hint="cs"/>
          <w:rtl/>
        </w:rPr>
      </w:pPr>
      <w:r w:rsidRPr="00CE3A08">
        <w:rPr>
          <w:rFonts w:cs="David" w:hint="cs"/>
          <w:rtl/>
        </w:rPr>
        <w:tab/>
        <w:t>צהרים טובים. אני פותח את ישיבת הוועדה המשותפת של ועדת הכנסת ושל ועדת הכספים לתקציב הכנסת. על סדר יומנו העברת עודפי תקציב משנת 2009 לשנת 2010. מי יציג לנו את הבקשה?</w:t>
      </w:r>
    </w:p>
    <w:p w14:paraId="1BE6669B" w14:textId="77777777" w:rsidR="00CE3A08" w:rsidRPr="00CE3A08" w:rsidRDefault="00CE3A08" w:rsidP="00CE3A08">
      <w:pPr>
        <w:bidi/>
        <w:jc w:val="both"/>
        <w:rPr>
          <w:rFonts w:cs="David" w:hint="cs"/>
          <w:rtl/>
        </w:rPr>
      </w:pPr>
    </w:p>
    <w:p w14:paraId="70FB19AE" w14:textId="77777777" w:rsidR="00CE3A08" w:rsidRPr="00CE3A08" w:rsidRDefault="00CE3A08" w:rsidP="00CE3A08">
      <w:pPr>
        <w:bidi/>
        <w:jc w:val="both"/>
        <w:rPr>
          <w:rFonts w:cs="David" w:hint="cs"/>
          <w:rtl/>
        </w:rPr>
      </w:pPr>
      <w:r w:rsidRPr="00CE3A08">
        <w:rPr>
          <w:rFonts w:cs="David" w:hint="cs"/>
          <w:rtl/>
        </w:rPr>
        <w:tab/>
        <w:t xml:space="preserve">אדוני החשב, אנחנו נפגשים כאן לראשונה, אז קודם כול ברכות להצלחה רבה. אנחנו נשתדל להיות ועדה מסייעת ולא מערימת קשיים. </w:t>
      </w:r>
    </w:p>
    <w:p w14:paraId="6C150C17" w14:textId="77777777" w:rsidR="00CE3A08" w:rsidRPr="00CE3A08" w:rsidRDefault="00CE3A08" w:rsidP="00CE3A08">
      <w:pPr>
        <w:bidi/>
        <w:jc w:val="both"/>
        <w:rPr>
          <w:rFonts w:cs="David" w:hint="cs"/>
          <w:rtl/>
        </w:rPr>
      </w:pPr>
    </w:p>
    <w:p w14:paraId="7E7DAD23" w14:textId="77777777" w:rsidR="00CE3A08" w:rsidRPr="00CE3A08" w:rsidRDefault="00CE3A08" w:rsidP="00CE3A08">
      <w:pPr>
        <w:bidi/>
        <w:jc w:val="both"/>
        <w:rPr>
          <w:rFonts w:cs="David" w:hint="cs"/>
          <w:rtl/>
        </w:rPr>
      </w:pPr>
      <w:r w:rsidRPr="00CE3A08">
        <w:rPr>
          <w:rFonts w:cs="David" w:hint="cs"/>
          <w:rtl/>
        </w:rPr>
        <w:t xml:space="preserve"> </w:t>
      </w:r>
      <w:r w:rsidRPr="00CE3A08">
        <w:rPr>
          <w:rFonts w:cs="David" w:hint="cs"/>
          <w:rtl/>
        </w:rPr>
        <w:tab/>
        <w:t xml:space="preserve">נשמח לשמוע את ההסברים, וכמובן מי שמבקש לשאול דבר מה יוכל פשוט להפריע באמצע ולשאול, זה יהיה הכי יעיל והכי נוח. בבקשה. </w:t>
      </w:r>
    </w:p>
    <w:p w14:paraId="36680F60" w14:textId="77777777" w:rsidR="00CE3A08" w:rsidRPr="00CE3A08" w:rsidRDefault="00CE3A08" w:rsidP="00CE3A08">
      <w:pPr>
        <w:bidi/>
        <w:jc w:val="both"/>
        <w:rPr>
          <w:rFonts w:cs="David" w:hint="cs"/>
          <w:rtl/>
        </w:rPr>
      </w:pPr>
    </w:p>
    <w:p w14:paraId="5122B2DC"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3B348BB9" w14:textId="77777777" w:rsidR="00CE3A08" w:rsidRPr="00CE3A08" w:rsidRDefault="00CE3A08" w:rsidP="00CE3A08">
      <w:pPr>
        <w:bidi/>
        <w:jc w:val="both"/>
        <w:rPr>
          <w:rFonts w:cs="David" w:hint="cs"/>
          <w:rtl/>
        </w:rPr>
      </w:pPr>
    </w:p>
    <w:p w14:paraId="69E0FDF7" w14:textId="77777777" w:rsidR="00CE3A08" w:rsidRPr="00CE3A08" w:rsidRDefault="00CE3A08" w:rsidP="00CE3A08">
      <w:pPr>
        <w:bidi/>
        <w:jc w:val="both"/>
        <w:rPr>
          <w:rFonts w:cs="David" w:hint="cs"/>
          <w:rtl/>
        </w:rPr>
      </w:pPr>
      <w:r w:rsidRPr="00CE3A08">
        <w:rPr>
          <w:rFonts w:cs="David" w:hint="cs"/>
          <w:rtl/>
        </w:rPr>
        <w:tab/>
        <w:t xml:space="preserve">הבקשה שלנו היא למעשה בקשה טכנית. אנו מבקשים להעביר עודפים משנה לשנה, כאשר אין חריגה ממסגרת התקציב. נסיים את השנה עם הוצאות שהן כנראה אפילו פחות מן התקציבים שנקבעו לשנת 2009 ו-2010. אנחנו מבקשים להעביר עודפים שנוצרו לנו בשנת 2009 לתקציב 2010. זה נובע מהפרשי עיתוי על הוצאות שתוכננו בשנת 2009 ו-2010 והתפזרו על פני שתי השנים. למעשה ההתחייבות נוצרה בשנת 2009 אך ההוצאה בפועל היתה בשנת 2010. החשבונאות הממשלתית עובדת על בסיס מזומן ולכן ההוצאה נרשמת באותה שנה שבה היתה הוצאה בפועל. </w:t>
      </w:r>
    </w:p>
    <w:p w14:paraId="777BCAB0" w14:textId="77777777" w:rsidR="00CE3A08" w:rsidRPr="00CE3A08" w:rsidRDefault="00CE3A08" w:rsidP="00CE3A08">
      <w:pPr>
        <w:bidi/>
        <w:jc w:val="both"/>
        <w:rPr>
          <w:rFonts w:cs="David" w:hint="cs"/>
          <w:rtl/>
        </w:rPr>
      </w:pPr>
    </w:p>
    <w:p w14:paraId="631BB999" w14:textId="77777777" w:rsidR="00CE3A08" w:rsidRPr="00CE3A08" w:rsidRDefault="00CE3A08" w:rsidP="00CE3A08">
      <w:pPr>
        <w:bidi/>
        <w:jc w:val="both"/>
        <w:rPr>
          <w:rFonts w:cs="David" w:hint="cs"/>
          <w:rtl/>
        </w:rPr>
      </w:pPr>
      <w:r w:rsidRPr="00CE3A08">
        <w:rPr>
          <w:rFonts w:cs="David" w:hint="cs"/>
          <w:rtl/>
        </w:rPr>
        <w:tab/>
        <w:t xml:space="preserve">אנחנו מבקשים גם העברה מסעיף לסעיף, חלק מסעיף הרזרבה וחלק מסעיף לסעיף, כתוצאה משינוי אופי ההוצאה. זאת אותה הוצאה ששוּנה האופי שלה. </w:t>
      </w:r>
    </w:p>
    <w:p w14:paraId="39ABFF92" w14:textId="77777777" w:rsidR="00CE3A08" w:rsidRPr="00CE3A08" w:rsidRDefault="00CE3A08" w:rsidP="00CE3A08">
      <w:pPr>
        <w:bidi/>
        <w:jc w:val="both"/>
        <w:rPr>
          <w:rFonts w:cs="David" w:hint="cs"/>
          <w:rtl/>
        </w:rPr>
      </w:pPr>
    </w:p>
    <w:p w14:paraId="1678477A" w14:textId="77777777" w:rsidR="00CE3A08" w:rsidRPr="00CE3A08" w:rsidRDefault="00CE3A08" w:rsidP="00CE3A08">
      <w:pPr>
        <w:bidi/>
        <w:jc w:val="both"/>
        <w:rPr>
          <w:rFonts w:cs="David" w:hint="cs"/>
          <w:rtl/>
        </w:rPr>
      </w:pPr>
      <w:r w:rsidRPr="00CE3A08">
        <w:rPr>
          <w:rFonts w:cs="David" w:hint="cs"/>
          <w:rtl/>
        </w:rPr>
        <w:tab/>
        <w:t xml:space="preserve">אלה הסעיפים שאותם אנו מבקשים לאשר. </w:t>
      </w:r>
    </w:p>
    <w:p w14:paraId="1F5AD915" w14:textId="77777777" w:rsidR="00CE3A08" w:rsidRPr="00CE3A08" w:rsidRDefault="00CE3A08" w:rsidP="00CE3A08">
      <w:pPr>
        <w:bidi/>
        <w:jc w:val="both"/>
        <w:rPr>
          <w:rFonts w:cs="David" w:hint="cs"/>
          <w:rtl/>
        </w:rPr>
      </w:pPr>
    </w:p>
    <w:p w14:paraId="7B46B239" w14:textId="77777777" w:rsidR="00CE3A08" w:rsidRPr="00CE3A08" w:rsidRDefault="00CE3A08" w:rsidP="00CE3A08">
      <w:pPr>
        <w:bidi/>
        <w:jc w:val="both"/>
        <w:rPr>
          <w:rFonts w:cs="David" w:hint="cs"/>
          <w:rtl/>
        </w:rPr>
      </w:pPr>
      <w:r w:rsidRPr="00CE3A08">
        <w:rPr>
          <w:rFonts w:cs="David" w:hint="cs"/>
          <w:rtl/>
        </w:rPr>
        <w:tab/>
        <w:t xml:space="preserve">בגדול, מתוך עודפים של כ-120 מיליון שקל שהיו בשנת 2009, אנו מבקשים להעביר 54 מיליון שקל, אותם הפרשי עיתוי שדיברתי עליהם, משנת 2009 לשנת 2010, ועוד 2.7 מיליון שקל לסעיפים שלא תוקצבו כתוצאה מאי-הבנה במחירים או כל מיני דברים שאפשר להסביר אותם. בסך הכול מדובר בכ-60 מיליון שקל. טרם הסתיימה השנה אך סביר להניח שלא נשתמש בהם והם יוחזרו לאוצר במסגרת סעיפים שלא השתמשנו בהם. </w:t>
      </w:r>
    </w:p>
    <w:p w14:paraId="62302C5E" w14:textId="77777777" w:rsidR="00CE3A08" w:rsidRPr="00CE3A08" w:rsidRDefault="00CE3A08" w:rsidP="00CE3A08">
      <w:pPr>
        <w:bidi/>
        <w:jc w:val="both"/>
        <w:rPr>
          <w:rFonts w:cs="David" w:hint="cs"/>
          <w:rtl/>
        </w:rPr>
      </w:pPr>
    </w:p>
    <w:p w14:paraId="6D22EF22"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703CD526" w14:textId="77777777" w:rsidR="00CE3A08" w:rsidRPr="00CE3A08" w:rsidRDefault="00CE3A08" w:rsidP="00CE3A08">
      <w:pPr>
        <w:bidi/>
        <w:jc w:val="both"/>
        <w:rPr>
          <w:rFonts w:cs="David" w:hint="cs"/>
          <w:rtl/>
        </w:rPr>
      </w:pPr>
    </w:p>
    <w:p w14:paraId="68C9FEED" w14:textId="77777777" w:rsidR="00CE3A08" w:rsidRPr="00CE3A08" w:rsidRDefault="00CE3A08" w:rsidP="00CE3A08">
      <w:pPr>
        <w:bidi/>
        <w:jc w:val="both"/>
        <w:rPr>
          <w:rFonts w:cs="David" w:hint="cs"/>
          <w:rtl/>
        </w:rPr>
      </w:pPr>
      <w:r w:rsidRPr="00CE3A08">
        <w:rPr>
          <w:rFonts w:cs="David" w:hint="cs"/>
          <w:rtl/>
        </w:rPr>
        <w:tab/>
        <w:t>ואז למעשה איבדנו אותם מבחינתנו והם יישארו בקופת המדינה הלכה למעשה?</w:t>
      </w:r>
    </w:p>
    <w:p w14:paraId="2845A822" w14:textId="77777777" w:rsidR="00CE3A08" w:rsidRPr="00CE3A08" w:rsidRDefault="00CE3A08" w:rsidP="00CE3A08">
      <w:pPr>
        <w:bidi/>
        <w:jc w:val="both"/>
        <w:rPr>
          <w:rFonts w:cs="David" w:hint="cs"/>
          <w:rtl/>
        </w:rPr>
      </w:pPr>
    </w:p>
    <w:p w14:paraId="134FF89F"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7E019E2F" w14:textId="77777777" w:rsidR="00CE3A08" w:rsidRPr="00CE3A08" w:rsidRDefault="00CE3A08" w:rsidP="00CE3A08">
      <w:pPr>
        <w:bidi/>
        <w:jc w:val="both"/>
        <w:rPr>
          <w:rFonts w:cs="David" w:hint="cs"/>
          <w:rtl/>
        </w:rPr>
      </w:pPr>
    </w:p>
    <w:p w14:paraId="1F1E7AA5" w14:textId="77777777" w:rsidR="00CE3A08" w:rsidRPr="00CE3A08" w:rsidRDefault="00CE3A08" w:rsidP="00CE3A08">
      <w:pPr>
        <w:bidi/>
        <w:jc w:val="both"/>
        <w:rPr>
          <w:rFonts w:cs="David" w:hint="cs"/>
          <w:rtl/>
        </w:rPr>
      </w:pPr>
      <w:r w:rsidRPr="00CE3A08">
        <w:rPr>
          <w:rFonts w:cs="David" w:hint="cs"/>
          <w:rtl/>
        </w:rPr>
        <w:tab/>
        <w:t xml:space="preserve">נכון, אבל ייתכן מאוד שיהיו לנו עודפים של שנת 2010 שנוכל להשתמש בהם בשנת 2011. </w:t>
      </w:r>
    </w:p>
    <w:p w14:paraId="6F53D24C" w14:textId="77777777" w:rsidR="00CE3A08" w:rsidRPr="00CE3A08" w:rsidRDefault="00CE3A08" w:rsidP="00CE3A08">
      <w:pPr>
        <w:bidi/>
        <w:jc w:val="both"/>
        <w:rPr>
          <w:rFonts w:cs="David" w:hint="cs"/>
          <w:rtl/>
        </w:rPr>
      </w:pPr>
    </w:p>
    <w:p w14:paraId="7DB79CF3"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080D137C" w14:textId="77777777" w:rsidR="00CE3A08" w:rsidRPr="00CE3A08" w:rsidRDefault="00CE3A08" w:rsidP="00CE3A08">
      <w:pPr>
        <w:bidi/>
        <w:jc w:val="both"/>
        <w:rPr>
          <w:rFonts w:cs="David" w:hint="cs"/>
          <w:rtl/>
        </w:rPr>
      </w:pPr>
    </w:p>
    <w:p w14:paraId="78B1439A" w14:textId="77777777" w:rsidR="00CE3A08" w:rsidRPr="00CE3A08" w:rsidRDefault="00CE3A08" w:rsidP="00CE3A08">
      <w:pPr>
        <w:bidi/>
        <w:jc w:val="both"/>
        <w:rPr>
          <w:rFonts w:cs="David" w:hint="cs"/>
          <w:rtl/>
        </w:rPr>
      </w:pPr>
      <w:r w:rsidRPr="00CE3A08">
        <w:rPr>
          <w:rFonts w:cs="David" w:hint="cs"/>
          <w:rtl/>
        </w:rPr>
        <w:tab/>
        <w:t xml:space="preserve">בסדר, אבל מן הבחינה הזאת זה למעשה כסף שאנחנו מוותרים עליו וולונטרית. </w:t>
      </w:r>
    </w:p>
    <w:p w14:paraId="437B56B1" w14:textId="77777777" w:rsidR="00CE3A08" w:rsidRPr="00CE3A08" w:rsidRDefault="00CE3A08" w:rsidP="00CE3A08">
      <w:pPr>
        <w:bidi/>
        <w:jc w:val="both"/>
        <w:rPr>
          <w:rFonts w:cs="David" w:hint="cs"/>
          <w:rtl/>
        </w:rPr>
      </w:pPr>
    </w:p>
    <w:p w14:paraId="6DB9A5EE"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061F8F4E" w14:textId="77777777" w:rsidR="00CE3A08" w:rsidRPr="00CE3A08" w:rsidRDefault="00CE3A08" w:rsidP="00CE3A08">
      <w:pPr>
        <w:bidi/>
        <w:jc w:val="both"/>
        <w:rPr>
          <w:rFonts w:cs="David" w:hint="cs"/>
          <w:rtl/>
        </w:rPr>
      </w:pPr>
    </w:p>
    <w:p w14:paraId="03C94FEC" w14:textId="77777777" w:rsidR="00CE3A08" w:rsidRPr="00CE3A08" w:rsidRDefault="00CE3A08" w:rsidP="00CE3A08">
      <w:pPr>
        <w:bidi/>
        <w:jc w:val="both"/>
        <w:rPr>
          <w:rFonts w:cs="David" w:hint="cs"/>
          <w:rtl/>
        </w:rPr>
      </w:pPr>
      <w:r w:rsidRPr="00CE3A08">
        <w:rPr>
          <w:rFonts w:cs="David" w:hint="cs"/>
          <w:rtl/>
        </w:rPr>
        <w:tab/>
        <w:t xml:space="preserve">אולי טוב שגם הכנסת מחזירה. השאלה שלי איך קורה שנוצר עודף כל-כך גדול לעומת התקציב שהוגש? חבר הכנסת יריב לוין ואני וגם חבר הכנסת ציון פיניאן אישרנו את זה בזמנו. </w:t>
      </w:r>
    </w:p>
    <w:p w14:paraId="5D0BC722" w14:textId="77777777" w:rsidR="00CE3A08" w:rsidRPr="00CE3A08" w:rsidRDefault="00CE3A08" w:rsidP="00CE3A08">
      <w:pPr>
        <w:bidi/>
        <w:jc w:val="both"/>
        <w:rPr>
          <w:rFonts w:cs="David" w:hint="cs"/>
          <w:rtl/>
        </w:rPr>
      </w:pPr>
    </w:p>
    <w:p w14:paraId="27E3383F" w14:textId="77777777" w:rsidR="00CE3A08" w:rsidRPr="00CE3A08" w:rsidRDefault="00CE3A08" w:rsidP="00CE3A08">
      <w:pPr>
        <w:keepLines/>
        <w:bidi/>
        <w:jc w:val="both"/>
        <w:rPr>
          <w:rFonts w:cs="David" w:hint="cs"/>
          <w:u w:val="single"/>
          <w:rtl/>
        </w:rPr>
      </w:pPr>
      <w:r w:rsidRPr="00CE3A08">
        <w:rPr>
          <w:rFonts w:cs="David" w:hint="cs"/>
          <w:u w:val="single"/>
          <w:rtl/>
        </w:rPr>
        <w:t>חיים אבידור:</w:t>
      </w:r>
    </w:p>
    <w:p w14:paraId="52F19B02" w14:textId="77777777" w:rsidR="00CE3A08" w:rsidRPr="00CE3A08" w:rsidRDefault="00CE3A08" w:rsidP="00CE3A08">
      <w:pPr>
        <w:keepLines/>
        <w:bidi/>
        <w:jc w:val="both"/>
        <w:rPr>
          <w:rFonts w:cs="David" w:hint="cs"/>
          <w:rtl/>
        </w:rPr>
      </w:pPr>
    </w:p>
    <w:p w14:paraId="19D47891" w14:textId="77777777" w:rsidR="00CE3A08" w:rsidRPr="00CE3A08" w:rsidRDefault="00CE3A08" w:rsidP="00CE3A08">
      <w:pPr>
        <w:keepLines/>
        <w:bidi/>
        <w:jc w:val="both"/>
        <w:rPr>
          <w:rFonts w:cs="David" w:hint="cs"/>
          <w:rtl/>
        </w:rPr>
      </w:pPr>
      <w:r w:rsidRPr="00CE3A08">
        <w:rPr>
          <w:rFonts w:cs="David" w:hint="cs"/>
          <w:rtl/>
        </w:rPr>
        <w:tab/>
        <w:t xml:space="preserve">העודף לא כל-כך גדול. העודף הוא של 60 מיליון שקל בסך הכול, כי מתוך העודף של 120 מיליון שקל בשנת 2009 כ-56-57 מיליון שקל אנו מבקשים להעביר לשנת 2010, אז העודף שנוצר עומד על כ-60 מיליון שקל. </w:t>
      </w:r>
    </w:p>
    <w:p w14:paraId="0722082E" w14:textId="77777777" w:rsidR="00CE3A08" w:rsidRPr="00CE3A08" w:rsidRDefault="00CE3A08" w:rsidP="00CE3A08">
      <w:pPr>
        <w:bidi/>
        <w:jc w:val="both"/>
        <w:rPr>
          <w:rFonts w:cs="David" w:hint="cs"/>
          <w:rtl/>
        </w:rPr>
      </w:pPr>
    </w:p>
    <w:p w14:paraId="3FA07459"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099C578C" w14:textId="77777777" w:rsidR="00CE3A08" w:rsidRPr="00CE3A08" w:rsidRDefault="00CE3A08" w:rsidP="00CE3A08">
      <w:pPr>
        <w:bidi/>
        <w:jc w:val="both"/>
        <w:rPr>
          <w:rFonts w:cs="David" w:hint="cs"/>
          <w:rtl/>
        </w:rPr>
      </w:pPr>
    </w:p>
    <w:p w14:paraId="4DD747D6" w14:textId="77777777" w:rsidR="00CE3A08" w:rsidRPr="00CE3A08" w:rsidRDefault="00CE3A08" w:rsidP="00CE3A08">
      <w:pPr>
        <w:bidi/>
        <w:jc w:val="both"/>
        <w:rPr>
          <w:rFonts w:cs="David" w:hint="cs"/>
          <w:rtl/>
        </w:rPr>
      </w:pPr>
      <w:r w:rsidRPr="00CE3A08">
        <w:rPr>
          <w:rFonts w:cs="David" w:hint="cs"/>
          <w:rtl/>
        </w:rPr>
        <w:tab/>
        <w:t>היה עודף של שנת 2009 ואתה מבקש להעביר את חלקו לשנת 2010. את זה אני מבין, אבל בכל זאת היה עודף בשנת 2009. מה ההסבר שלכם לעודפים?</w:t>
      </w:r>
    </w:p>
    <w:p w14:paraId="56EBBC80" w14:textId="77777777" w:rsidR="00CE3A08" w:rsidRPr="00CE3A08" w:rsidRDefault="00CE3A08" w:rsidP="00CE3A08">
      <w:pPr>
        <w:bidi/>
        <w:jc w:val="both"/>
        <w:rPr>
          <w:rFonts w:cs="David" w:hint="cs"/>
          <w:rtl/>
        </w:rPr>
      </w:pPr>
    </w:p>
    <w:p w14:paraId="2CAB5996"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44989639" w14:textId="77777777" w:rsidR="00CE3A08" w:rsidRPr="00CE3A08" w:rsidRDefault="00CE3A08" w:rsidP="00CE3A08">
      <w:pPr>
        <w:bidi/>
        <w:jc w:val="both"/>
        <w:rPr>
          <w:rFonts w:cs="David" w:hint="cs"/>
          <w:rtl/>
        </w:rPr>
      </w:pPr>
    </w:p>
    <w:p w14:paraId="2CC7F488" w14:textId="77777777" w:rsidR="00CE3A08" w:rsidRPr="00CE3A08" w:rsidRDefault="00CE3A08" w:rsidP="00CE3A08">
      <w:pPr>
        <w:bidi/>
        <w:jc w:val="both"/>
        <w:rPr>
          <w:rFonts w:cs="David" w:hint="cs"/>
          <w:rtl/>
        </w:rPr>
      </w:pPr>
      <w:r w:rsidRPr="00CE3A08">
        <w:rPr>
          <w:rFonts w:cs="David" w:hint="cs"/>
          <w:rtl/>
        </w:rPr>
        <w:tab/>
        <w:t xml:space="preserve">אם תסתכל במצגת שבפניך, בעמוד האחרון, בצורה עקבית מאוד אנחנו תמיד מנצלים בסביבות 90% מן התקציב ולא מנצלים את כל התקציב. מבדיקות שערכתי, כך קורה לא רק בכנסת אלא גם במשרדים אחרים. זה ניצול די יפה. בנוסף, אתה חייב להביא בחשבון שפה נקבע לראשונה תקציב לשנתיים. אמנם אני לא הכנתי אותו, אבל מן הסתם מי שהכין אותו לקח גם איזשהו שלייקעס. </w:t>
      </w:r>
    </w:p>
    <w:p w14:paraId="0DFCC77F" w14:textId="77777777" w:rsidR="00CE3A08" w:rsidRPr="00CE3A08" w:rsidRDefault="00CE3A08" w:rsidP="00CE3A08">
      <w:pPr>
        <w:bidi/>
        <w:jc w:val="both"/>
        <w:rPr>
          <w:rFonts w:cs="David" w:hint="cs"/>
          <w:rtl/>
        </w:rPr>
      </w:pPr>
    </w:p>
    <w:p w14:paraId="357E0E8E"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40013900" w14:textId="77777777" w:rsidR="00CE3A08" w:rsidRPr="00CE3A08" w:rsidRDefault="00CE3A08" w:rsidP="00CE3A08">
      <w:pPr>
        <w:bidi/>
        <w:jc w:val="both"/>
        <w:rPr>
          <w:rFonts w:cs="David" w:hint="cs"/>
          <w:rtl/>
        </w:rPr>
      </w:pPr>
    </w:p>
    <w:p w14:paraId="09F47F8F" w14:textId="77777777" w:rsidR="00CE3A08" w:rsidRPr="00CE3A08" w:rsidRDefault="00CE3A08" w:rsidP="00CE3A08">
      <w:pPr>
        <w:bidi/>
        <w:jc w:val="both"/>
        <w:rPr>
          <w:rFonts w:cs="David" w:hint="cs"/>
          <w:rtl/>
        </w:rPr>
      </w:pPr>
      <w:r w:rsidRPr="00CE3A08">
        <w:rPr>
          <w:rFonts w:cs="David" w:hint="cs"/>
          <w:rtl/>
        </w:rPr>
        <w:tab/>
        <w:t xml:space="preserve">אמנם לא אתה הגשת את התקציב הזה, אבל אנחנו אישרנו אותו בזמנו. </w:t>
      </w:r>
    </w:p>
    <w:p w14:paraId="03CE3A2A" w14:textId="77777777" w:rsidR="00CE3A08" w:rsidRPr="00CE3A08" w:rsidRDefault="00CE3A08" w:rsidP="00CE3A08">
      <w:pPr>
        <w:bidi/>
        <w:jc w:val="both"/>
        <w:rPr>
          <w:rFonts w:cs="David" w:hint="cs"/>
          <w:rtl/>
        </w:rPr>
      </w:pPr>
    </w:p>
    <w:p w14:paraId="199A0CFD"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45F1146F" w14:textId="77777777" w:rsidR="00CE3A08" w:rsidRPr="00CE3A08" w:rsidRDefault="00CE3A08" w:rsidP="00CE3A08">
      <w:pPr>
        <w:bidi/>
        <w:jc w:val="both"/>
        <w:rPr>
          <w:rFonts w:cs="David" w:hint="cs"/>
          <w:rtl/>
        </w:rPr>
      </w:pPr>
    </w:p>
    <w:p w14:paraId="4CA9CDF3" w14:textId="77777777" w:rsidR="00CE3A08" w:rsidRPr="00CE3A08" w:rsidRDefault="00CE3A08" w:rsidP="00CE3A08">
      <w:pPr>
        <w:bidi/>
        <w:jc w:val="both"/>
        <w:rPr>
          <w:rFonts w:cs="David" w:hint="cs"/>
          <w:rtl/>
        </w:rPr>
      </w:pPr>
      <w:r w:rsidRPr="00CE3A08">
        <w:rPr>
          <w:rFonts w:cs="David" w:hint="cs"/>
          <w:rtl/>
        </w:rPr>
        <w:tab/>
        <w:t xml:space="preserve">אני נפגש היום עם אנשים שצריכים לבנות תקציב לשנתיים הבאות והם שואלים אותי איך נעשה את זה. </w:t>
      </w:r>
    </w:p>
    <w:p w14:paraId="294EC523" w14:textId="77777777" w:rsidR="00CE3A08" w:rsidRPr="00CE3A08" w:rsidRDefault="00CE3A08" w:rsidP="00CE3A08">
      <w:pPr>
        <w:bidi/>
        <w:jc w:val="both"/>
        <w:rPr>
          <w:rFonts w:cs="David" w:hint="cs"/>
          <w:rtl/>
        </w:rPr>
      </w:pPr>
    </w:p>
    <w:p w14:paraId="4DED8BBB"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2D1671BB" w14:textId="77777777" w:rsidR="00CE3A08" w:rsidRPr="00CE3A08" w:rsidRDefault="00CE3A08" w:rsidP="00CE3A08">
      <w:pPr>
        <w:bidi/>
        <w:jc w:val="both"/>
        <w:rPr>
          <w:rFonts w:cs="David" w:hint="cs"/>
          <w:rtl/>
        </w:rPr>
      </w:pPr>
    </w:p>
    <w:p w14:paraId="5115E2E2" w14:textId="77777777" w:rsidR="00CE3A08" w:rsidRPr="00CE3A08" w:rsidRDefault="00CE3A08" w:rsidP="00CE3A08">
      <w:pPr>
        <w:bidi/>
        <w:jc w:val="both"/>
        <w:rPr>
          <w:rFonts w:cs="David" w:hint="cs"/>
          <w:rtl/>
        </w:rPr>
      </w:pPr>
      <w:r w:rsidRPr="00CE3A08">
        <w:rPr>
          <w:rFonts w:cs="David" w:hint="cs"/>
          <w:rtl/>
        </w:rPr>
        <w:tab/>
        <w:t>אתם מכינים תקציב דו-שנתי?</w:t>
      </w:r>
    </w:p>
    <w:p w14:paraId="4FADCAAC" w14:textId="77777777" w:rsidR="00CE3A08" w:rsidRPr="00CE3A08" w:rsidRDefault="00CE3A08" w:rsidP="00CE3A08">
      <w:pPr>
        <w:bidi/>
        <w:jc w:val="both"/>
        <w:rPr>
          <w:rFonts w:cs="David" w:hint="cs"/>
          <w:rtl/>
        </w:rPr>
      </w:pPr>
    </w:p>
    <w:p w14:paraId="594508C4"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486E30B4" w14:textId="77777777" w:rsidR="00CE3A08" w:rsidRPr="00CE3A08" w:rsidRDefault="00CE3A08" w:rsidP="00CE3A08">
      <w:pPr>
        <w:bidi/>
        <w:jc w:val="both"/>
        <w:rPr>
          <w:rFonts w:cs="David" w:hint="cs"/>
          <w:rtl/>
        </w:rPr>
      </w:pPr>
    </w:p>
    <w:p w14:paraId="464F39A4" w14:textId="77777777" w:rsidR="00CE3A08" w:rsidRPr="00CE3A08" w:rsidRDefault="00CE3A08" w:rsidP="00CE3A08">
      <w:pPr>
        <w:bidi/>
        <w:jc w:val="both"/>
        <w:rPr>
          <w:rFonts w:cs="David" w:hint="cs"/>
          <w:rtl/>
        </w:rPr>
      </w:pPr>
      <w:r w:rsidRPr="00CE3A08">
        <w:rPr>
          <w:rFonts w:cs="David" w:hint="cs"/>
          <w:rtl/>
        </w:rPr>
        <w:tab/>
        <w:t xml:space="preserve">כן, אנחנו מכינים תקציב דו-שנתי. </w:t>
      </w:r>
    </w:p>
    <w:p w14:paraId="686310A8" w14:textId="77777777" w:rsidR="00CE3A08" w:rsidRPr="00CE3A08" w:rsidRDefault="00CE3A08" w:rsidP="00CE3A08">
      <w:pPr>
        <w:bidi/>
        <w:jc w:val="both"/>
        <w:rPr>
          <w:rFonts w:cs="David" w:hint="cs"/>
          <w:rtl/>
        </w:rPr>
      </w:pPr>
    </w:p>
    <w:p w14:paraId="3B82F332"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29B889CD" w14:textId="77777777" w:rsidR="00CE3A08" w:rsidRPr="00CE3A08" w:rsidRDefault="00CE3A08" w:rsidP="00CE3A08">
      <w:pPr>
        <w:bidi/>
        <w:jc w:val="both"/>
        <w:rPr>
          <w:rFonts w:cs="David" w:hint="cs"/>
          <w:rtl/>
        </w:rPr>
      </w:pPr>
    </w:p>
    <w:p w14:paraId="278B3FA3" w14:textId="77777777" w:rsidR="00CE3A08" w:rsidRPr="00CE3A08" w:rsidRDefault="00CE3A08" w:rsidP="00CE3A08">
      <w:pPr>
        <w:bidi/>
        <w:jc w:val="both"/>
        <w:rPr>
          <w:rFonts w:cs="David" w:hint="cs"/>
          <w:rtl/>
        </w:rPr>
      </w:pPr>
      <w:r w:rsidRPr="00CE3A08">
        <w:rPr>
          <w:rFonts w:cs="David" w:hint="cs"/>
          <w:rtl/>
        </w:rPr>
        <w:tab/>
        <w:t>מה אתם עושים עם העברת העודפים משנה לשנה, משנת 2011 לשנת 2012?</w:t>
      </w:r>
    </w:p>
    <w:p w14:paraId="2415129A" w14:textId="77777777" w:rsidR="00CE3A08" w:rsidRPr="00CE3A08" w:rsidRDefault="00CE3A08" w:rsidP="00CE3A08">
      <w:pPr>
        <w:bidi/>
        <w:jc w:val="both"/>
        <w:rPr>
          <w:rFonts w:cs="David" w:hint="cs"/>
          <w:rtl/>
        </w:rPr>
      </w:pPr>
    </w:p>
    <w:p w14:paraId="5777753C"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1CD97017" w14:textId="77777777" w:rsidR="00CE3A08" w:rsidRPr="00CE3A08" w:rsidRDefault="00CE3A08" w:rsidP="00CE3A08">
      <w:pPr>
        <w:bidi/>
        <w:jc w:val="both"/>
        <w:rPr>
          <w:rFonts w:cs="David" w:hint="cs"/>
          <w:rtl/>
        </w:rPr>
      </w:pPr>
    </w:p>
    <w:p w14:paraId="5CADEE68" w14:textId="77777777" w:rsidR="00CE3A08" w:rsidRPr="00CE3A08" w:rsidRDefault="00CE3A08" w:rsidP="00CE3A08">
      <w:pPr>
        <w:bidi/>
        <w:jc w:val="both"/>
        <w:rPr>
          <w:rFonts w:cs="David" w:hint="cs"/>
          <w:rtl/>
        </w:rPr>
      </w:pPr>
      <w:r w:rsidRPr="00CE3A08">
        <w:rPr>
          <w:rFonts w:cs="David" w:hint="cs"/>
          <w:rtl/>
        </w:rPr>
        <w:tab/>
        <w:t xml:space="preserve">אני עדיין לא יודע. קודם כול, אם נצטרך אותם אז נשתמש בהם ונדע באותו רגע מה הייעוד שלהם. אתה שואל אולי על העברת עודפים משנת 2010 לשנת 2011. </w:t>
      </w:r>
    </w:p>
    <w:p w14:paraId="179FF3A2" w14:textId="77777777" w:rsidR="00CE3A08" w:rsidRPr="00CE3A08" w:rsidRDefault="00CE3A08" w:rsidP="00CE3A08">
      <w:pPr>
        <w:bidi/>
        <w:jc w:val="both"/>
        <w:rPr>
          <w:rFonts w:cs="David" w:hint="cs"/>
          <w:rtl/>
        </w:rPr>
      </w:pPr>
    </w:p>
    <w:p w14:paraId="6E525E3F"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68F69344" w14:textId="77777777" w:rsidR="00CE3A08" w:rsidRPr="00CE3A08" w:rsidRDefault="00CE3A08" w:rsidP="00CE3A08">
      <w:pPr>
        <w:bidi/>
        <w:jc w:val="both"/>
        <w:rPr>
          <w:rFonts w:cs="David" w:hint="cs"/>
          <w:rtl/>
        </w:rPr>
      </w:pPr>
    </w:p>
    <w:p w14:paraId="567C859F" w14:textId="77777777" w:rsidR="00CE3A08" w:rsidRPr="00CE3A08" w:rsidRDefault="00CE3A08" w:rsidP="00CE3A08">
      <w:pPr>
        <w:bidi/>
        <w:jc w:val="both"/>
        <w:rPr>
          <w:rFonts w:cs="David" w:hint="cs"/>
          <w:rtl/>
        </w:rPr>
      </w:pPr>
      <w:r w:rsidRPr="00CE3A08">
        <w:rPr>
          <w:rFonts w:cs="David" w:hint="cs"/>
          <w:rtl/>
        </w:rPr>
        <w:tab/>
        <w:t>מ-2010 ל-2011 זה ברור, אבל איך אתם מתייחסים לתקציב הדו-שנתי? כתקציב אחד לשנתיים, או כשתי שנות תקציב שמצביעים עליהן פעם אחת?</w:t>
      </w:r>
    </w:p>
    <w:p w14:paraId="021F1083" w14:textId="77777777" w:rsidR="00CE3A08" w:rsidRPr="00CE3A08" w:rsidRDefault="00CE3A08" w:rsidP="00CE3A08">
      <w:pPr>
        <w:bidi/>
        <w:jc w:val="both"/>
        <w:rPr>
          <w:rFonts w:cs="David" w:hint="cs"/>
          <w:rtl/>
        </w:rPr>
      </w:pPr>
    </w:p>
    <w:p w14:paraId="7CC92CB4"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4CC501A9" w14:textId="77777777" w:rsidR="00CE3A08" w:rsidRPr="00CE3A08" w:rsidRDefault="00CE3A08" w:rsidP="00CE3A08">
      <w:pPr>
        <w:bidi/>
        <w:jc w:val="both"/>
        <w:rPr>
          <w:rFonts w:cs="David" w:hint="cs"/>
          <w:rtl/>
        </w:rPr>
      </w:pPr>
    </w:p>
    <w:p w14:paraId="3CDD7C26" w14:textId="77777777" w:rsidR="00CE3A08" w:rsidRPr="00CE3A08" w:rsidRDefault="00CE3A08" w:rsidP="00CE3A08">
      <w:pPr>
        <w:bidi/>
        <w:jc w:val="both"/>
        <w:rPr>
          <w:rFonts w:cs="David" w:hint="cs"/>
          <w:rtl/>
        </w:rPr>
      </w:pPr>
      <w:r w:rsidRPr="00CE3A08">
        <w:rPr>
          <w:rFonts w:cs="David" w:hint="cs"/>
          <w:rtl/>
        </w:rPr>
        <w:tab/>
        <w:t xml:space="preserve">הסברתי בפתח דבריי, תכננו הוצאות ל-2009 ותכננו הוצאות ל-2010. היו פרויקטים שתכננו לשנת 2009 ולא ביצענו אותם אז אלא הם בוצעו ב-2010 ולכן העברנו את העודפים. </w:t>
      </w:r>
    </w:p>
    <w:p w14:paraId="17F089C9" w14:textId="77777777" w:rsidR="00CE3A08" w:rsidRPr="00CE3A08" w:rsidRDefault="00CE3A08" w:rsidP="00CE3A08">
      <w:pPr>
        <w:bidi/>
        <w:jc w:val="both"/>
        <w:rPr>
          <w:rFonts w:cs="David" w:hint="cs"/>
          <w:rtl/>
        </w:rPr>
      </w:pPr>
    </w:p>
    <w:p w14:paraId="01E29E8B"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6DE8E8A6" w14:textId="77777777" w:rsidR="00CE3A08" w:rsidRPr="00CE3A08" w:rsidRDefault="00CE3A08" w:rsidP="00CE3A08">
      <w:pPr>
        <w:bidi/>
        <w:jc w:val="both"/>
        <w:rPr>
          <w:rFonts w:cs="David" w:hint="cs"/>
          <w:rtl/>
        </w:rPr>
      </w:pPr>
    </w:p>
    <w:p w14:paraId="1B322451" w14:textId="77777777" w:rsidR="00CE3A08" w:rsidRPr="00CE3A08" w:rsidRDefault="00CE3A08" w:rsidP="00CE3A08">
      <w:pPr>
        <w:bidi/>
        <w:jc w:val="both"/>
        <w:rPr>
          <w:rFonts w:cs="David" w:hint="cs"/>
          <w:rtl/>
        </w:rPr>
      </w:pPr>
      <w:r w:rsidRPr="00CE3A08">
        <w:rPr>
          <w:rFonts w:cs="David" w:hint="cs"/>
          <w:rtl/>
        </w:rPr>
        <w:tab/>
        <w:t>עד כאן ברור. אני שואל על 2011 ו-2012. זה תקציב אחד?</w:t>
      </w:r>
    </w:p>
    <w:p w14:paraId="6DA7F324" w14:textId="77777777" w:rsidR="00CE3A08" w:rsidRPr="00CE3A08" w:rsidRDefault="00CE3A08" w:rsidP="00CE3A08">
      <w:pPr>
        <w:bidi/>
        <w:jc w:val="both"/>
        <w:rPr>
          <w:rFonts w:cs="David" w:hint="cs"/>
          <w:rtl/>
        </w:rPr>
      </w:pPr>
    </w:p>
    <w:p w14:paraId="5F27A35D" w14:textId="77777777" w:rsidR="00CE3A08" w:rsidRPr="00CE3A08" w:rsidRDefault="00CE3A08" w:rsidP="00CE3A08">
      <w:pPr>
        <w:keepLines/>
        <w:bidi/>
        <w:jc w:val="both"/>
        <w:rPr>
          <w:rFonts w:cs="David" w:hint="cs"/>
          <w:u w:val="single"/>
          <w:rtl/>
        </w:rPr>
      </w:pPr>
      <w:r w:rsidRPr="00CE3A08">
        <w:rPr>
          <w:rFonts w:cs="David" w:hint="cs"/>
          <w:u w:val="single"/>
          <w:rtl/>
        </w:rPr>
        <w:t>חיים אבידור:</w:t>
      </w:r>
    </w:p>
    <w:p w14:paraId="0EB30739" w14:textId="77777777" w:rsidR="00CE3A08" w:rsidRPr="00CE3A08" w:rsidRDefault="00CE3A08" w:rsidP="00CE3A08">
      <w:pPr>
        <w:keepLines/>
        <w:bidi/>
        <w:jc w:val="both"/>
        <w:rPr>
          <w:rFonts w:cs="David" w:hint="cs"/>
          <w:rtl/>
        </w:rPr>
      </w:pPr>
    </w:p>
    <w:p w14:paraId="0528C06C" w14:textId="77777777" w:rsidR="00CE3A08" w:rsidRPr="00CE3A08" w:rsidRDefault="00CE3A08" w:rsidP="00CE3A08">
      <w:pPr>
        <w:keepLines/>
        <w:bidi/>
        <w:jc w:val="both"/>
        <w:rPr>
          <w:rFonts w:cs="David" w:hint="cs"/>
          <w:rtl/>
        </w:rPr>
      </w:pPr>
      <w:r w:rsidRPr="00CE3A08">
        <w:rPr>
          <w:rFonts w:cs="David" w:hint="cs"/>
          <w:rtl/>
        </w:rPr>
        <w:tab/>
        <w:t xml:space="preserve">לא. יש תקציב לכל שנה בנפרד. </w:t>
      </w:r>
    </w:p>
    <w:p w14:paraId="076A90E2" w14:textId="77777777" w:rsidR="00CE3A08" w:rsidRPr="00CE3A08" w:rsidRDefault="00CE3A08" w:rsidP="00CE3A08">
      <w:pPr>
        <w:bidi/>
        <w:jc w:val="both"/>
        <w:rPr>
          <w:rFonts w:cs="David" w:hint="cs"/>
          <w:rtl/>
        </w:rPr>
      </w:pPr>
    </w:p>
    <w:p w14:paraId="1E44D092" w14:textId="77777777" w:rsidR="00CE3A08" w:rsidRPr="00CE3A08" w:rsidRDefault="00CE3A08" w:rsidP="00CE3A08">
      <w:pPr>
        <w:bidi/>
        <w:jc w:val="both"/>
        <w:rPr>
          <w:rFonts w:cs="David" w:hint="cs"/>
          <w:u w:val="single"/>
          <w:rtl/>
        </w:rPr>
      </w:pPr>
      <w:r w:rsidRPr="00CE3A08">
        <w:rPr>
          <w:rFonts w:cs="David" w:hint="cs"/>
          <w:u w:val="single"/>
          <w:rtl/>
        </w:rPr>
        <w:t>נדב כספי:</w:t>
      </w:r>
    </w:p>
    <w:p w14:paraId="510239CB" w14:textId="77777777" w:rsidR="00CE3A08" w:rsidRPr="00CE3A08" w:rsidRDefault="00CE3A08" w:rsidP="00CE3A08">
      <w:pPr>
        <w:bidi/>
        <w:jc w:val="both"/>
        <w:rPr>
          <w:rFonts w:cs="David" w:hint="cs"/>
          <w:rtl/>
        </w:rPr>
      </w:pPr>
    </w:p>
    <w:p w14:paraId="5D7008E5" w14:textId="77777777" w:rsidR="00CE3A08" w:rsidRPr="00CE3A08" w:rsidRDefault="00CE3A08" w:rsidP="00CE3A08">
      <w:pPr>
        <w:bidi/>
        <w:jc w:val="both"/>
        <w:rPr>
          <w:rFonts w:cs="David" w:hint="cs"/>
          <w:rtl/>
        </w:rPr>
      </w:pPr>
      <w:r w:rsidRPr="00CE3A08">
        <w:rPr>
          <w:rFonts w:cs="David" w:hint="cs"/>
          <w:rtl/>
        </w:rPr>
        <w:tab/>
        <w:t xml:space="preserve">סעיף תקציב הכנסת נכנס אל תוך תקציב המדינה. </w:t>
      </w:r>
    </w:p>
    <w:p w14:paraId="2E122577" w14:textId="77777777" w:rsidR="00CE3A08" w:rsidRPr="00CE3A08" w:rsidRDefault="00CE3A08" w:rsidP="00CE3A08">
      <w:pPr>
        <w:bidi/>
        <w:jc w:val="both"/>
        <w:rPr>
          <w:rFonts w:cs="David" w:hint="cs"/>
          <w:rtl/>
        </w:rPr>
      </w:pPr>
    </w:p>
    <w:p w14:paraId="09340BC5"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2CB42742" w14:textId="77777777" w:rsidR="00CE3A08" w:rsidRPr="00CE3A08" w:rsidRDefault="00CE3A08" w:rsidP="00CE3A08">
      <w:pPr>
        <w:bidi/>
        <w:jc w:val="both"/>
        <w:rPr>
          <w:rFonts w:cs="David" w:hint="cs"/>
          <w:rtl/>
        </w:rPr>
      </w:pPr>
    </w:p>
    <w:p w14:paraId="1652ECA4" w14:textId="77777777" w:rsidR="00CE3A08" w:rsidRPr="00CE3A08" w:rsidRDefault="00CE3A08" w:rsidP="00CE3A08">
      <w:pPr>
        <w:bidi/>
        <w:jc w:val="both"/>
        <w:rPr>
          <w:rFonts w:cs="David" w:hint="cs"/>
          <w:rtl/>
        </w:rPr>
      </w:pPr>
      <w:r w:rsidRPr="00CE3A08">
        <w:rPr>
          <w:rFonts w:cs="David" w:hint="cs"/>
          <w:rtl/>
        </w:rPr>
        <w:tab/>
        <w:t xml:space="preserve">כלומר, אתם פועלים בהתאם לתקציב המדינה, שהעברת עודפים תצטרך אישור? </w:t>
      </w:r>
    </w:p>
    <w:p w14:paraId="064D0501" w14:textId="77777777" w:rsidR="00CE3A08" w:rsidRPr="00CE3A08" w:rsidRDefault="00CE3A08" w:rsidP="00CE3A08">
      <w:pPr>
        <w:bidi/>
        <w:jc w:val="both"/>
        <w:rPr>
          <w:rFonts w:cs="David" w:hint="cs"/>
          <w:rtl/>
        </w:rPr>
      </w:pPr>
    </w:p>
    <w:p w14:paraId="53C5BE65"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64260A05" w14:textId="77777777" w:rsidR="00CE3A08" w:rsidRPr="00CE3A08" w:rsidRDefault="00CE3A08" w:rsidP="00CE3A08">
      <w:pPr>
        <w:bidi/>
        <w:jc w:val="both"/>
        <w:rPr>
          <w:rFonts w:cs="David" w:hint="cs"/>
          <w:rtl/>
        </w:rPr>
      </w:pPr>
    </w:p>
    <w:p w14:paraId="225B6026" w14:textId="77777777" w:rsidR="00CE3A08" w:rsidRPr="00CE3A08" w:rsidRDefault="00CE3A08" w:rsidP="00CE3A08">
      <w:pPr>
        <w:bidi/>
        <w:jc w:val="both"/>
        <w:rPr>
          <w:rFonts w:cs="David" w:hint="cs"/>
          <w:rtl/>
        </w:rPr>
      </w:pPr>
      <w:r w:rsidRPr="00CE3A08">
        <w:rPr>
          <w:rFonts w:cs="David" w:hint="cs"/>
          <w:rtl/>
        </w:rPr>
        <w:tab/>
        <w:t xml:space="preserve">כן, בפירוש. </w:t>
      </w:r>
    </w:p>
    <w:p w14:paraId="26844EB9" w14:textId="77777777" w:rsidR="00CE3A08" w:rsidRPr="00CE3A08" w:rsidRDefault="00CE3A08" w:rsidP="00CE3A08">
      <w:pPr>
        <w:bidi/>
        <w:jc w:val="both"/>
        <w:rPr>
          <w:rFonts w:cs="David" w:hint="cs"/>
          <w:rtl/>
        </w:rPr>
      </w:pPr>
    </w:p>
    <w:p w14:paraId="3CCCDC89" w14:textId="77777777" w:rsidR="00CE3A08" w:rsidRPr="00CE3A08" w:rsidRDefault="00CE3A08" w:rsidP="00CE3A08">
      <w:pPr>
        <w:bidi/>
        <w:jc w:val="both"/>
        <w:rPr>
          <w:rFonts w:cs="David" w:hint="cs"/>
          <w:u w:val="single"/>
          <w:rtl/>
        </w:rPr>
      </w:pPr>
      <w:r w:rsidRPr="00CE3A08">
        <w:rPr>
          <w:rFonts w:cs="David" w:hint="cs"/>
          <w:u w:val="single"/>
          <w:rtl/>
        </w:rPr>
        <w:t>אברהם מיכאלי:</w:t>
      </w:r>
    </w:p>
    <w:p w14:paraId="1A3538A2" w14:textId="77777777" w:rsidR="00CE3A08" w:rsidRPr="00CE3A08" w:rsidRDefault="00CE3A08" w:rsidP="00CE3A08">
      <w:pPr>
        <w:bidi/>
        <w:jc w:val="both"/>
        <w:rPr>
          <w:rFonts w:cs="David" w:hint="cs"/>
          <w:rtl/>
        </w:rPr>
      </w:pPr>
    </w:p>
    <w:p w14:paraId="06CA4F8F" w14:textId="77777777" w:rsidR="00CE3A08" w:rsidRPr="00CE3A08" w:rsidRDefault="00CE3A08" w:rsidP="00CE3A08">
      <w:pPr>
        <w:bidi/>
        <w:jc w:val="both"/>
        <w:rPr>
          <w:rFonts w:cs="David" w:hint="cs"/>
          <w:rtl/>
        </w:rPr>
      </w:pPr>
      <w:r w:rsidRPr="00CE3A08">
        <w:rPr>
          <w:rFonts w:cs="David" w:hint="cs"/>
          <w:rtl/>
        </w:rPr>
        <w:tab/>
        <w:t>השאלה שאני רוצה לחדד, בהמשך לשאלה של חבר הכנסת אדרי, האם בעודפים נפגע כאן משהו בכנסת שלא בוצע? היו דברים שהיו צריכים להיעשות בכנסת ולא נעשו, או שהפרויקטים נעשו מאוחר יותר, כמו אולפן הטלוויזיה שעבר מאוחר יותר ולכן נחסך כסף? היו דברים שתוכננו בכנסת ונדחו בשל סיבה כזאת או אחרת?</w:t>
      </w:r>
    </w:p>
    <w:p w14:paraId="1A5AD6FA" w14:textId="77777777" w:rsidR="00CE3A08" w:rsidRPr="00CE3A08" w:rsidRDefault="00CE3A08" w:rsidP="00CE3A08">
      <w:pPr>
        <w:bidi/>
        <w:jc w:val="both"/>
        <w:rPr>
          <w:rFonts w:cs="David" w:hint="cs"/>
          <w:rtl/>
        </w:rPr>
      </w:pPr>
    </w:p>
    <w:p w14:paraId="29F5E6E0"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59A6DFBD" w14:textId="77777777" w:rsidR="00CE3A08" w:rsidRPr="00CE3A08" w:rsidRDefault="00CE3A08" w:rsidP="00CE3A08">
      <w:pPr>
        <w:bidi/>
        <w:jc w:val="both"/>
        <w:rPr>
          <w:rFonts w:cs="David" w:hint="cs"/>
          <w:rtl/>
        </w:rPr>
      </w:pPr>
    </w:p>
    <w:p w14:paraId="71E2309F" w14:textId="77777777" w:rsidR="00CE3A08" w:rsidRPr="00CE3A08" w:rsidRDefault="00CE3A08" w:rsidP="00CE3A08">
      <w:pPr>
        <w:bidi/>
        <w:jc w:val="both"/>
        <w:rPr>
          <w:rFonts w:cs="David" w:hint="cs"/>
          <w:rtl/>
        </w:rPr>
      </w:pPr>
      <w:r w:rsidRPr="00CE3A08">
        <w:rPr>
          <w:rFonts w:cs="David" w:hint="cs"/>
          <w:rtl/>
        </w:rPr>
        <w:tab/>
        <w:t xml:space="preserve">לא, העובדה שאנחנו לא משתמשים בכל העודפים מעידה על כך ששום דבר לא נתקע. מעבר לכך, יש כאן סכום של 2.7 מיליון שקלים שלא תוקצב ובו אנו מבקשים להשתמש גם כן בעודפים. יש עוד סכום של 3.5 מיליון שקלים, בתחום המחשוב, שבו אנו מבקשים להשתמש ברזרבה שהיתה, כלומר להעביר מסעיף הרזרבה לסעיף המחשוב. אבל להגיד לך שלא היה לנו כסף לעשות משהו </w:t>
      </w:r>
      <w:r w:rsidRPr="00CE3A08">
        <w:rPr>
          <w:rFonts w:cs="David"/>
          <w:rtl/>
        </w:rPr>
        <w:t>–</w:t>
      </w:r>
      <w:r w:rsidRPr="00CE3A08">
        <w:rPr>
          <w:rFonts w:cs="David" w:hint="cs"/>
          <w:rtl/>
        </w:rPr>
        <w:t xml:space="preserve"> לא היה דבר כזה. </w:t>
      </w:r>
    </w:p>
    <w:p w14:paraId="0D70313C" w14:textId="77777777" w:rsidR="00CE3A08" w:rsidRPr="00CE3A08" w:rsidRDefault="00CE3A08" w:rsidP="00CE3A08">
      <w:pPr>
        <w:bidi/>
        <w:jc w:val="both"/>
        <w:rPr>
          <w:rFonts w:cs="David" w:hint="cs"/>
          <w:rtl/>
        </w:rPr>
      </w:pPr>
    </w:p>
    <w:p w14:paraId="241D8CD0"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1CAFBC04" w14:textId="77777777" w:rsidR="00CE3A08" w:rsidRPr="00CE3A08" w:rsidRDefault="00CE3A08" w:rsidP="00CE3A08">
      <w:pPr>
        <w:bidi/>
        <w:jc w:val="both"/>
        <w:rPr>
          <w:rFonts w:cs="David" w:hint="cs"/>
          <w:rtl/>
        </w:rPr>
      </w:pPr>
    </w:p>
    <w:p w14:paraId="1CCC9EA0" w14:textId="77777777" w:rsidR="00CE3A08" w:rsidRPr="00CE3A08" w:rsidRDefault="00CE3A08" w:rsidP="00CE3A08">
      <w:pPr>
        <w:bidi/>
        <w:jc w:val="both"/>
        <w:rPr>
          <w:rFonts w:cs="David" w:hint="cs"/>
          <w:rtl/>
        </w:rPr>
      </w:pPr>
      <w:r w:rsidRPr="00CE3A08">
        <w:rPr>
          <w:rFonts w:cs="David" w:hint="cs"/>
          <w:rtl/>
        </w:rPr>
        <w:tab/>
        <w:t xml:space="preserve">אני מבקש, ברשות היושב-ראש, להדגים את העניין. בכל שנה בתקציב הכנסת יש סעיפים שהם כביכול בתת-ניצול. לדוגמה, תקציב לשכות חברי הכנסת, הקשר עם הבוחר, צריך להיות מתוקצב ל-100% שימוש, אולם בפועל חברי הכנסת בשנה שאיננה שנת בחירות משתמשים ב-60%-70% מן התקציב שעומד לרשותם, אז לכאורה נוצר עודף, אולם איננו יכולים שלא לתקצב את זה מראש. כנ"ל לגבי סעיפי רכב וכל מיני דברים מן הסוג הזה. אנחנו נערכים למקסימום ולפעמים הביצוע פחוּת. עוד דוגמה, יש דיבורים בתקשורת על כך שאולי ימונה סגן שר מן הליכוד. מרגע שהוא יתמנה לסגן שר הוא יפסיק לקבל משכורת מן הכנסת, אז כביכול הכנסת תחסוך. זה ייצא מן הקופה הציבורית במקום אחר, אבל מבחינת תקציב הכנסת ייווצר כאן עודף. אלה דוגמאות תדירוֹת מאוד. </w:t>
      </w:r>
    </w:p>
    <w:p w14:paraId="70EE2A4D" w14:textId="77777777" w:rsidR="00CE3A08" w:rsidRPr="00CE3A08" w:rsidRDefault="00CE3A08" w:rsidP="00CE3A08">
      <w:pPr>
        <w:bidi/>
        <w:jc w:val="both"/>
        <w:rPr>
          <w:rFonts w:cs="David" w:hint="cs"/>
          <w:rtl/>
        </w:rPr>
      </w:pPr>
    </w:p>
    <w:p w14:paraId="7BD9C56E"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6C77F7BB" w14:textId="77777777" w:rsidR="00CE3A08" w:rsidRPr="00CE3A08" w:rsidRDefault="00CE3A08" w:rsidP="00CE3A08">
      <w:pPr>
        <w:bidi/>
        <w:jc w:val="both"/>
        <w:rPr>
          <w:rFonts w:cs="David" w:hint="cs"/>
          <w:rtl/>
        </w:rPr>
      </w:pPr>
    </w:p>
    <w:p w14:paraId="5167BAFE" w14:textId="77777777" w:rsidR="00CE3A08" w:rsidRPr="00CE3A08" w:rsidRDefault="00CE3A08" w:rsidP="00CE3A08">
      <w:pPr>
        <w:bidi/>
        <w:jc w:val="both"/>
        <w:rPr>
          <w:rFonts w:cs="David" w:hint="cs"/>
          <w:rtl/>
        </w:rPr>
      </w:pPr>
      <w:r w:rsidRPr="00CE3A08">
        <w:rPr>
          <w:rFonts w:cs="David" w:hint="cs"/>
          <w:rtl/>
        </w:rPr>
        <w:tab/>
        <w:t xml:space="preserve">כאשר אתה בונה תקציב אתה צריך להיערך גם כמובן למצב ההפוך, שתהיה תנועה מן הממשלה לכנסת בחזרה. </w:t>
      </w:r>
    </w:p>
    <w:p w14:paraId="137D7812" w14:textId="77777777" w:rsidR="00CE3A08" w:rsidRPr="00CE3A08" w:rsidRDefault="00CE3A08" w:rsidP="00CE3A08">
      <w:pPr>
        <w:bidi/>
        <w:jc w:val="both"/>
        <w:rPr>
          <w:rFonts w:cs="David" w:hint="cs"/>
          <w:rtl/>
        </w:rPr>
      </w:pPr>
    </w:p>
    <w:p w14:paraId="4F73FD31"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2FC5128D" w14:textId="77777777" w:rsidR="00CE3A08" w:rsidRPr="00CE3A08" w:rsidRDefault="00CE3A08" w:rsidP="00CE3A08">
      <w:pPr>
        <w:bidi/>
        <w:jc w:val="both"/>
        <w:rPr>
          <w:rFonts w:cs="David" w:hint="cs"/>
          <w:rtl/>
        </w:rPr>
      </w:pPr>
    </w:p>
    <w:p w14:paraId="36656538" w14:textId="77777777" w:rsidR="00CE3A08" w:rsidRPr="00CE3A08" w:rsidRDefault="00CE3A08" w:rsidP="00CE3A08">
      <w:pPr>
        <w:bidi/>
        <w:jc w:val="both"/>
        <w:rPr>
          <w:rFonts w:cs="David" w:hint="cs"/>
          <w:rtl/>
        </w:rPr>
      </w:pPr>
      <w:r w:rsidRPr="00CE3A08">
        <w:rPr>
          <w:rFonts w:cs="David" w:hint="cs"/>
          <w:rtl/>
        </w:rPr>
        <w:tab/>
        <w:t xml:space="preserve">אני עוד לא רואה את זה קורה. יש תנועה חד-סטרית. </w:t>
      </w:r>
    </w:p>
    <w:p w14:paraId="6AE8DF72" w14:textId="77777777" w:rsidR="00CE3A08" w:rsidRPr="00CE3A08" w:rsidRDefault="00CE3A08" w:rsidP="00CE3A08">
      <w:pPr>
        <w:bidi/>
        <w:jc w:val="both"/>
        <w:rPr>
          <w:rFonts w:cs="David" w:hint="cs"/>
          <w:rtl/>
        </w:rPr>
      </w:pPr>
    </w:p>
    <w:p w14:paraId="02D10AE9"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289C2EBD" w14:textId="77777777" w:rsidR="00CE3A08" w:rsidRPr="00CE3A08" w:rsidRDefault="00CE3A08" w:rsidP="00CE3A08">
      <w:pPr>
        <w:bidi/>
        <w:jc w:val="both"/>
        <w:rPr>
          <w:rFonts w:cs="David" w:hint="cs"/>
          <w:rtl/>
        </w:rPr>
      </w:pPr>
    </w:p>
    <w:p w14:paraId="0AB9D4F1" w14:textId="77777777" w:rsidR="00CE3A08" w:rsidRPr="00CE3A08" w:rsidRDefault="00CE3A08" w:rsidP="00CE3A08">
      <w:pPr>
        <w:bidi/>
        <w:jc w:val="both"/>
        <w:rPr>
          <w:rFonts w:cs="David" w:hint="cs"/>
          <w:rtl/>
        </w:rPr>
      </w:pPr>
      <w:r w:rsidRPr="00CE3A08">
        <w:rPr>
          <w:rFonts w:cs="David" w:hint="cs"/>
          <w:rtl/>
        </w:rPr>
        <w:tab/>
        <w:t xml:space="preserve">אנחנו לא מאחלים את זה, אבל מוכרחים לקחת את זה בחשבון בבנייה של התקציב. </w:t>
      </w:r>
    </w:p>
    <w:p w14:paraId="162AE896" w14:textId="77777777" w:rsidR="00CE3A08" w:rsidRPr="00CE3A08" w:rsidRDefault="00CE3A08" w:rsidP="00CE3A08">
      <w:pPr>
        <w:bidi/>
        <w:jc w:val="both"/>
        <w:rPr>
          <w:rFonts w:cs="David" w:hint="cs"/>
          <w:rtl/>
        </w:rPr>
      </w:pPr>
    </w:p>
    <w:p w14:paraId="07297D77" w14:textId="77777777" w:rsidR="00CE3A08" w:rsidRPr="00CE3A08" w:rsidRDefault="00CE3A08" w:rsidP="00CE3A08">
      <w:pPr>
        <w:keepLines/>
        <w:bidi/>
        <w:jc w:val="both"/>
        <w:rPr>
          <w:rFonts w:cs="David" w:hint="cs"/>
          <w:u w:val="single"/>
          <w:rtl/>
        </w:rPr>
      </w:pPr>
      <w:r w:rsidRPr="00CE3A08">
        <w:rPr>
          <w:rFonts w:cs="David" w:hint="cs"/>
          <w:u w:val="single"/>
          <w:rtl/>
        </w:rPr>
        <w:t>חיים אבידור:</w:t>
      </w:r>
    </w:p>
    <w:p w14:paraId="5DBEEFD5" w14:textId="77777777" w:rsidR="00CE3A08" w:rsidRPr="00CE3A08" w:rsidRDefault="00CE3A08" w:rsidP="00CE3A08">
      <w:pPr>
        <w:keepLines/>
        <w:bidi/>
        <w:jc w:val="both"/>
        <w:rPr>
          <w:rFonts w:cs="David" w:hint="cs"/>
          <w:rtl/>
        </w:rPr>
      </w:pPr>
    </w:p>
    <w:p w14:paraId="0103A1AA" w14:textId="77777777" w:rsidR="00CE3A08" w:rsidRPr="00CE3A08" w:rsidRDefault="00CE3A08" w:rsidP="00CE3A08">
      <w:pPr>
        <w:keepLines/>
        <w:bidi/>
        <w:jc w:val="both"/>
        <w:rPr>
          <w:rFonts w:cs="David" w:hint="cs"/>
          <w:rtl/>
        </w:rPr>
      </w:pPr>
      <w:r w:rsidRPr="00CE3A08">
        <w:rPr>
          <w:rFonts w:cs="David" w:hint="cs"/>
          <w:rtl/>
        </w:rPr>
        <w:tab/>
        <w:t>על מנת לסכם את כל הדברים שאמרתי, ואם מישהו רוצה שאכנס לפרטים בנושא כלשהו אשמח לעשות כן, הבקשות שלנו הן כדלקמן:</w:t>
      </w:r>
    </w:p>
    <w:p w14:paraId="035D9DB9" w14:textId="77777777" w:rsidR="00CE3A08" w:rsidRPr="00CE3A08" w:rsidRDefault="00CE3A08" w:rsidP="00CE3A08">
      <w:pPr>
        <w:bidi/>
        <w:jc w:val="both"/>
        <w:rPr>
          <w:rFonts w:cs="David" w:hint="cs"/>
          <w:rtl/>
        </w:rPr>
      </w:pPr>
    </w:p>
    <w:p w14:paraId="39788711" w14:textId="77777777" w:rsidR="00CE3A08" w:rsidRPr="00CE3A08" w:rsidRDefault="00CE3A08" w:rsidP="00CE3A08">
      <w:pPr>
        <w:bidi/>
        <w:jc w:val="both"/>
        <w:rPr>
          <w:rFonts w:cs="David" w:hint="cs"/>
          <w:rtl/>
        </w:rPr>
      </w:pPr>
      <w:r w:rsidRPr="00CE3A08">
        <w:rPr>
          <w:rFonts w:cs="David" w:hint="cs"/>
          <w:rtl/>
        </w:rPr>
        <w:tab/>
        <w:t>בקשה ראשונה, להעביר 54.06 מיליון שקל מעודפי 2009 לתקציב 2010;</w:t>
      </w:r>
    </w:p>
    <w:p w14:paraId="5FE279BD" w14:textId="77777777" w:rsidR="00CE3A08" w:rsidRPr="00CE3A08" w:rsidRDefault="00CE3A08" w:rsidP="00CE3A08">
      <w:pPr>
        <w:bidi/>
        <w:jc w:val="both"/>
        <w:rPr>
          <w:rFonts w:cs="David" w:hint="cs"/>
          <w:rtl/>
        </w:rPr>
      </w:pPr>
    </w:p>
    <w:p w14:paraId="0E652B18" w14:textId="77777777" w:rsidR="00CE3A08" w:rsidRPr="00CE3A08" w:rsidRDefault="00CE3A08" w:rsidP="00CE3A08">
      <w:pPr>
        <w:bidi/>
        <w:jc w:val="both"/>
        <w:rPr>
          <w:rFonts w:cs="David" w:hint="cs"/>
          <w:rtl/>
        </w:rPr>
      </w:pPr>
      <w:r w:rsidRPr="00CE3A08">
        <w:rPr>
          <w:rFonts w:cs="David" w:hint="cs"/>
          <w:rtl/>
        </w:rPr>
        <w:tab/>
        <w:t xml:space="preserve">בקשה שנייה, להעביר 2.7 מיליון שקל מעודפי 2009 לתקציב 2010 עבור סעיף שלא תקצבנו, לא ב-2009 ולא ב-2010, אבל עדיין באותה תקנה היה עודף; </w:t>
      </w:r>
    </w:p>
    <w:p w14:paraId="5A32EC9E" w14:textId="77777777" w:rsidR="00CE3A08" w:rsidRPr="00CE3A08" w:rsidRDefault="00CE3A08" w:rsidP="00CE3A08">
      <w:pPr>
        <w:bidi/>
        <w:jc w:val="both"/>
        <w:rPr>
          <w:rFonts w:cs="David" w:hint="cs"/>
          <w:rtl/>
        </w:rPr>
      </w:pPr>
    </w:p>
    <w:p w14:paraId="6EAC4C60" w14:textId="77777777" w:rsidR="00CE3A08" w:rsidRPr="00CE3A08" w:rsidRDefault="00CE3A08" w:rsidP="00CE3A08">
      <w:pPr>
        <w:bidi/>
        <w:jc w:val="both"/>
        <w:rPr>
          <w:rFonts w:cs="David" w:hint="cs"/>
          <w:rtl/>
        </w:rPr>
      </w:pPr>
      <w:r w:rsidRPr="00CE3A08">
        <w:rPr>
          <w:rFonts w:cs="David" w:hint="cs"/>
          <w:rtl/>
        </w:rPr>
        <w:tab/>
        <w:t>בקשה שלישית, תוספת של 4.6 מיליון שקל שתועבר מן הרזרבות שיש לנו לשנת 2010 אל התקציב. 3.5 מיליון שקל מיועדים לתקציבי מחשוב ו-1.1 מיליון שקל מיועדים להוצאות עובדי הכנסת;</w:t>
      </w:r>
    </w:p>
    <w:p w14:paraId="62FAFD0D" w14:textId="77777777" w:rsidR="00CE3A08" w:rsidRPr="00CE3A08" w:rsidRDefault="00CE3A08" w:rsidP="00CE3A08">
      <w:pPr>
        <w:bidi/>
        <w:jc w:val="both"/>
        <w:rPr>
          <w:rFonts w:cs="David" w:hint="cs"/>
          <w:rtl/>
        </w:rPr>
      </w:pPr>
    </w:p>
    <w:p w14:paraId="51CAD76E" w14:textId="77777777" w:rsidR="00CE3A08" w:rsidRPr="00CE3A08" w:rsidRDefault="00CE3A08" w:rsidP="00CE3A08">
      <w:pPr>
        <w:bidi/>
        <w:jc w:val="both"/>
        <w:rPr>
          <w:rFonts w:cs="David" w:hint="cs"/>
          <w:rtl/>
        </w:rPr>
      </w:pPr>
      <w:r w:rsidRPr="00CE3A08">
        <w:rPr>
          <w:rFonts w:cs="David" w:hint="cs"/>
          <w:rtl/>
        </w:rPr>
        <w:tab/>
        <w:t>בקשה רביעית ואחרונה, להעביר 1.4 מיליון שקל מסעיף לסעיף כתוצאה ממעבר של עובדים מאחזקת רכב לרכב ליסינג שהורידה את ההוצאה באחזקת הרכב והעלתה את ההוצאה ברכב הליסינג. דרך אגב, יש השערה שהמעבר הזה ישאיר בקופת הכנסת סכום של כ-300,000 שקל עודף.</w:t>
      </w:r>
    </w:p>
    <w:p w14:paraId="6DB76C87" w14:textId="77777777" w:rsidR="00CE3A08" w:rsidRPr="00CE3A08" w:rsidRDefault="00CE3A08" w:rsidP="00CE3A08">
      <w:pPr>
        <w:bidi/>
        <w:jc w:val="both"/>
        <w:rPr>
          <w:rFonts w:cs="David" w:hint="cs"/>
          <w:rtl/>
        </w:rPr>
      </w:pPr>
    </w:p>
    <w:p w14:paraId="30CB6184" w14:textId="77777777" w:rsidR="00CE3A08" w:rsidRPr="00CE3A08" w:rsidRDefault="00CE3A08" w:rsidP="00CE3A08">
      <w:pPr>
        <w:bidi/>
        <w:jc w:val="both"/>
        <w:rPr>
          <w:rFonts w:cs="David" w:hint="cs"/>
          <w:rtl/>
        </w:rPr>
      </w:pPr>
      <w:r w:rsidRPr="00CE3A08">
        <w:rPr>
          <w:rFonts w:cs="David" w:hint="cs"/>
          <w:rtl/>
        </w:rPr>
        <w:tab/>
        <w:t xml:space="preserve">זאת תמצית הבקשות שלנו. </w:t>
      </w:r>
    </w:p>
    <w:p w14:paraId="0568E324" w14:textId="77777777" w:rsidR="00CE3A08" w:rsidRPr="00CE3A08" w:rsidRDefault="00CE3A08" w:rsidP="00CE3A08">
      <w:pPr>
        <w:bidi/>
        <w:jc w:val="both"/>
        <w:rPr>
          <w:rFonts w:cs="David" w:hint="cs"/>
          <w:rtl/>
        </w:rPr>
      </w:pPr>
    </w:p>
    <w:p w14:paraId="23DE9BEB"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2E1056EC" w14:textId="77777777" w:rsidR="00CE3A08" w:rsidRPr="00CE3A08" w:rsidRDefault="00CE3A08" w:rsidP="00CE3A08">
      <w:pPr>
        <w:bidi/>
        <w:jc w:val="both"/>
        <w:rPr>
          <w:rFonts w:cs="David" w:hint="cs"/>
          <w:rtl/>
        </w:rPr>
      </w:pPr>
    </w:p>
    <w:p w14:paraId="43E35953" w14:textId="77777777" w:rsidR="00CE3A08" w:rsidRPr="00CE3A08" w:rsidRDefault="00CE3A08" w:rsidP="00CE3A08">
      <w:pPr>
        <w:bidi/>
        <w:jc w:val="both"/>
        <w:rPr>
          <w:rFonts w:cs="David" w:hint="cs"/>
          <w:rtl/>
        </w:rPr>
      </w:pPr>
      <w:r w:rsidRPr="00CE3A08">
        <w:rPr>
          <w:rFonts w:cs="David" w:hint="cs"/>
          <w:rtl/>
        </w:rPr>
        <w:tab/>
        <w:t>רבותי, יש שאלות או הערות?</w:t>
      </w:r>
    </w:p>
    <w:p w14:paraId="03E6AAD6" w14:textId="77777777" w:rsidR="00CE3A08" w:rsidRPr="00CE3A08" w:rsidRDefault="00CE3A08" w:rsidP="00CE3A08">
      <w:pPr>
        <w:bidi/>
        <w:jc w:val="both"/>
        <w:rPr>
          <w:rFonts w:cs="David" w:hint="cs"/>
          <w:rtl/>
        </w:rPr>
      </w:pPr>
    </w:p>
    <w:p w14:paraId="43347383"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4E404307" w14:textId="77777777" w:rsidR="00CE3A08" w:rsidRPr="00CE3A08" w:rsidRDefault="00CE3A08" w:rsidP="00CE3A08">
      <w:pPr>
        <w:bidi/>
        <w:jc w:val="both"/>
        <w:rPr>
          <w:rFonts w:cs="David" w:hint="cs"/>
          <w:rtl/>
        </w:rPr>
      </w:pPr>
    </w:p>
    <w:p w14:paraId="1258469A" w14:textId="77777777" w:rsidR="00CE3A08" w:rsidRPr="00CE3A08" w:rsidRDefault="00CE3A08" w:rsidP="00CE3A08">
      <w:pPr>
        <w:bidi/>
        <w:jc w:val="both"/>
        <w:rPr>
          <w:rFonts w:cs="David" w:hint="cs"/>
          <w:rtl/>
        </w:rPr>
      </w:pPr>
      <w:r w:rsidRPr="00CE3A08">
        <w:rPr>
          <w:rFonts w:cs="David" w:hint="cs"/>
          <w:rtl/>
        </w:rPr>
        <w:tab/>
        <w:t xml:space="preserve">אינני יודע אם אפשר להעביר לי את הנתונים עכשיו, אבל אני מבקש לקבל אותם. אני מבקש לדעת כמה עובדים חדשים התקבלו במהלך השנה, וכמה עובדים חדשים התקבלו עם רכב צמוד. </w:t>
      </w:r>
    </w:p>
    <w:p w14:paraId="5F993A5D" w14:textId="77777777" w:rsidR="00CE3A08" w:rsidRPr="00CE3A08" w:rsidRDefault="00CE3A08" w:rsidP="00CE3A08">
      <w:pPr>
        <w:bidi/>
        <w:jc w:val="both"/>
        <w:rPr>
          <w:rFonts w:cs="David" w:hint="cs"/>
          <w:rtl/>
        </w:rPr>
      </w:pPr>
    </w:p>
    <w:p w14:paraId="1460F960"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674B8774" w14:textId="77777777" w:rsidR="00CE3A08" w:rsidRPr="00CE3A08" w:rsidRDefault="00CE3A08" w:rsidP="00CE3A08">
      <w:pPr>
        <w:bidi/>
        <w:jc w:val="both"/>
        <w:rPr>
          <w:rFonts w:cs="David" w:hint="cs"/>
          <w:rtl/>
        </w:rPr>
      </w:pPr>
    </w:p>
    <w:p w14:paraId="57985417" w14:textId="77777777" w:rsidR="00CE3A08" w:rsidRPr="00CE3A08" w:rsidRDefault="00CE3A08" w:rsidP="00CE3A08">
      <w:pPr>
        <w:bidi/>
        <w:jc w:val="both"/>
        <w:rPr>
          <w:rFonts w:cs="David" w:hint="cs"/>
          <w:rtl/>
        </w:rPr>
      </w:pPr>
      <w:r w:rsidRPr="00CE3A08">
        <w:rPr>
          <w:rFonts w:cs="David" w:hint="cs"/>
          <w:rtl/>
        </w:rPr>
        <w:tab/>
        <w:t xml:space="preserve">נוכל להביא לך את הנתונים על מספר העובדים שהתקבלו. </w:t>
      </w:r>
    </w:p>
    <w:p w14:paraId="09DEE63A" w14:textId="77777777" w:rsidR="00CE3A08" w:rsidRPr="00CE3A08" w:rsidRDefault="00CE3A08" w:rsidP="00CE3A08">
      <w:pPr>
        <w:bidi/>
        <w:jc w:val="both"/>
        <w:rPr>
          <w:rFonts w:cs="David" w:hint="cs"/>
          <w:rtl/>
        </w:rPr>
      </w:pPr>
    </w:p>
    <w:p w14:paraId="4732F9D0"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09A689FE" w14:textId="77777777" w:rsidR="00CE3A08" w:rsidRPr="00CE3A08" w:rsidRDefault="00CE3A08" w:rsidP="00CE3A08">
      <w:pPr>
        <w:bidi/>
        <w:jc w:val="both"/>
        <w:rPr>
          <w:rFonts w:cs="David" w:hint="cs"/>
          <w:rtl/>
        </w:rPr>
      </w:pPr>
    </w:p>
    <w:p w14:paraId="55087830" w14:textId="77777777" w:rsidR="00CE3A08" w:rsidRPr="00CE3A08" w:rsidRDefault="00CE3A08" w:rsidP="00CE3A08">
      <w:pPr>
        <w:bidi/>
        <w:jc w:val="both"/>
        <w:rPr>
          <w:rFonts w:cs="David" w:hint="cs"/>
          <w:rtl/>
        </w:rPr>
      </w:pPr>
      <w:r w:rsidRPr="00CE3A08">
        <w:rPr>
          <w:rFonts w:cs="David" w:hint="cs"/>
          <w:rtl/>
        </w:rPr>
        <w:tab/>
        <w:t xml:space="preserve">וגם מה התפקיד שלהם. </w:t>
      </w:r>
    </w:p>
    <w:p w14:paraId="40F7BC01" w14:textId="77777777" w:rsidR="00CE3A08" w:rsidRPr="00CE3A08" w:rsidRDefault="00CE3A08" w:rsidP="00CE3A08">
      <w:pPr>
        <w:bidi/>
        <w:jc w:val="both"/>
        <w:rPr>
          <w:rFonts w:cs="David" w:hint="cs"/>
          <w:rtl/>
        </w:rPr>
      </w:pPr>
    </w:p>
    <w:p w14:paraId="7AF441C9" w14:textId="77777777" w:rsidR="00CE3A08" w:rsidRPr="00CE3A08" w:rsidRDefault="00CE3A08" w:rsidP="00CE3A08">
      <w:pPr>
        <w:bidi/>
        <w:jc w:val="both"/>
        <w:rPr>
          <w:rFonts w:cs="David" w:hint="cs"/>
          <w:u w:val="single"/>
          <w:rtl/>
        </w:rPr>
      </w:pPr>
      <w:r w:rsidRPr="00CE3A08">
        <w:rPr>
          <w:rFonts w:cs="David" w:hint="cs"/>
          <w:u w:val="single"/>
          <w:rtl/>
        </w:rPr>
        <w:t>אלכס מילר:</w:t>
      </w:r>
    </w:p>
    <w:p w14:paraId="078CAA8B" w14:textId="77777777" w:rsidR="00CE3A08" w:rsidRPr="00CE3A08" w:rsidRDefault="00CE3A08" w:rsidP="00CE3A08">
      <w:pPr>
        <w:bidi/>
        <w:jc w:val="both"/>
        <w:rPr>
          <w:rFonts w:cs="David" w:hint="cs"/>
          <w:rtl/>
        </w:rPr>
      </w:pPr>
    </w:p>
    <w:p w14:paraId="3A7746FA" w14:textId="77777777" w:rsidR="00CE3A08" w:rsidRPr="00CE3A08" w:rsidRDefault="00CE3A08" w:rsidP="00CE3A08">
      <w:pPr>
        <w:bidi/>
        <w:jc w:val="both"/>
        <w:rPr>
          <w:rFonts w:cs="David" w:hint="cs"/>
          <w:rtl/>
        </w:rPr>
      </w:pPr>
      <w:r w:rsidRPr="00CE3A08">
        <w:rPr>
          <w:rFonts w:cs="David" w:hint="cs"/>
          <w:rtl/>
        </w:rPr>
        <w:tab/>
        <w:t>מה זה רכב צמוד? ליסינג?</w:t>
      </w:r>
    </w:p>
    <w:p w14:paraId="0CEAAC4E" w14:textId="77777777" w:rsidR="00CE3A08" w:rsidRPr="00CE3A08" w:rsidRDefault="00CE3A08" w:rsidP="00CE3A08">
      <w:pPr>
        <w:bidi/>
        <w:jc w:val="both"/>
        <w:rPr>
          <w:rFonts w:cs="David" w:hint="cs"/>
          <w:rtl/>
        </w:rPr>
      </w:pPr>
    </w:p>
    <w:p w14:paraId="21E0EAC1"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4C9AAD5A" w14:textId="77777777" w:rsidR="00CE3A08" w:rsidRPr="00CE3A08" w:rsidRDefault="00CE3A08" w:rsidP="00CE3A08">
      <w:pPr>
        <w:bidi/>
        <w:jc w:val="both"/>
        <w:rPr>
          <w:rFonts w:cs="David" w:hint="cs"/>
          <w:rtl/>
        </w:rPr>
      </w:pPr>
    </w:p>
    <w:p w14:paraId="64F93B39" w14:textId="77777777" w:rsidR="00CE3A08" w:rsidRPr="00CE3A08" w:rsidRDefault="00CE3A08" w:rsidP="00CE3A08">
      <w:pPr>
        <w:bidi/>
        <w:jc w:val="both"/>
        <w:rPr>
          <w:rFonts w:cs="David" w:hint="cs"/>
          <w:rtl/>
        </w:rPr>
      </w:pPr>
      <w:r w:rsidRPr="00CE3A08">
        <w:rPr>
          <w:rFonts w:cs="David" w:hint="cs"/>
          <w:rtl/>
        </w:rPr>
        <w:tab/>
        <w:t xml:space="preserve">בשנה האחרונה הנהגנו שני חידושים בתנאיי העובדים. קבענו תקן הוצאות רכב חדש </w:t>
      </w:r>
      <w:r w:rsidRPr="00CE3A08">
        <w:rPr>
          <w:rFonts w:cs="David"/>
          <w:rtl/>
        </w:rPr>
        <w:t>–</w:t>
      </w:r>
      <w:r w:rsidRPr="00CE3A08">
        <w:rPr>
          <w:rFonts w:cs="David" w:hint="cs"/>
          <w:rtl/>
        </w:rPr>
        <w:t xml:space="preserve"> שקוף, אחיד, בדומה למונהג במשרדי הממשלה. </w:t>
      </w:r>
    </w:p>
    <w:p w14:paraId="4861D844" w14:textId="77777777" w:rsidR="00CE3A08" w:rsidRPr="00CE3A08" w:rsidRDefault="00CE3A08" w:rsidP="00CE3A08">
      <w:pPr>
        <w:bidi/>
        <w:jc w:val="both"/>
        <w:rPr>
          <w:rFonts w:cs="David" w:hint="cs"/>
          <w:rtl/>
        </w:rPr>
      </w:pPr>
    </w:p>
    <w:p w14:paraId="6CB28B62"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189A10E9" w14:textId="77777777" w:rsidR="00CE3A08" w:rsidRPr="00CE3A08" w:rsidRDefault="00CE3A08" w:rsidP="00CE3A08">
      <w:pPr>
        <w:bidi/>
        <w:jc w:val="both"/>
        <w:rPr>
          <w:rFonts w:cs="David" w:hint="cs"/>
          <w:rtl/>
        </w:rPr>
      </w:pPr>
    </w:p>
    <w:p w14:paraId="69877A1B" w14:textId="77777777" w:rsidR="00CE3A08" w:rsidRPr="00CE3A08" w:rsidRDefault="00CE3A08" w:rsidP="00CE3A08">
      <w:pPr>
        <w:bidi/>
        <w:jc w:val="both"/>
        <w:rPr>
          <w:rFonts w:cs="David" w:hint="cs"/>
          <w:rtl/>
        </w:rPr>
      </w:pPr>
      <w:r w:rsidRPr="00CE3A08">
        <w:rPr>
          <w:rFonts w:cs="David" w:hint="cs"/>
          <w:rtl/>
        </w:rPr>
        <w:tab/>
        <w:t xml:space="preserve">לא כללית. אני רוצה לדעת פרטים. </w:t>
      </w:r>
    </w:p>
    <w:p w14:paraId="0D64583F" w14:textId="77777777" w:rsidR="00CE3A08" w:rsidRPr="00CE3A08" w:rsidRDefault="00CE3A08" w:rsidP="00CE3A08">
      <w:pPr>
        <w:bidi/>
        <w:jc w:val="both"/>
        <w:rPr>
          <w:rFonts w:cs="David" w:hint="cs"/>
          <w:rtl/>
        </w:rPr>
      </w:pPr>
    </w:p>
    <w:p w14:paraId="5D9A14B8"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7B19BAA5" w14:textId="77777777" w:rsidR="00CE3A08" w:rsidRPr="00CE3A08" w:rsidRDefault="00CE3A08" w:rsidP="00CE3A08">
      <w:pPr>
        <w:bidi/>
        <w:jc w:val="both"/>
        <w:rPr>
          <w:rFonts w:cs="David" w:hint="cs"/>
          <w:rtl/>
        </w:rPr>
      </w:pPr>
    </w:p>
    <w:p w14:paraId="251A4A0C" w14:textId="77777777" w:rsidR="00CE3A08" w:rsidRPr="00CE3A08" w:rsidRDefault="00CE3A08" w:rsidP="00CE3A08">
      <w:pPr>
        <w:bidi/>
        <w:jc w:val="both"/>
        <w:rPr>
          <w:rFonts w:cs="David" w:hint="cs"/>
          <w:rtl/>
        </w:rPr>
      </w:pPr>
      <w:r w:rsidRPr="00CE3A08">
        <w:rPr>
          <w:rFonts w:cs="David" w:hint="cs"/>
          <w:rtl/>
        </w:rPr>
        <w:tab/>
        <w:t>זאת הזדמנות לברר כמה רכבים יש בכנסת.</w:t>
      </w:r>
    </w:p>
    <w:p w14:paraId="7C977CCE" w14:textId="77777777" w:rsidR="00CE3A08" w:rsidRPr="00CE3A08" w:rsidRDefault="00CE3A08" w:rsidP="00CE3A08">
      <w:pPr>
        <w:bidi/>
        <w:jc w:val="both"/>
        <w:rPr>
          <w:rFonts w:cs="David" w:hint="cs"/>
          <w:rtl/>
        </w:rPr>
      </w:pPr>
    </w:p>
    <w:p w14:paraId="5A9BF1DB"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2B9A44B0" w14:textId="77777777" w:rsidR="00CE3A08" w:rsidRPr="00CE3A08" w:rsidRDefault="00CE3A08" w:rsidP="00CE3A08">
      <w:pPr>
        <w:bidi/>
        <w:jc w:val="both"/>
        <w:rPr>
          <w:rFonts w:cs="David" w:hint="cs"/>
          <w:rtl/>
        </w:rPr>
      </w:pPr>
    </w:p>
    <w:p w14:paraId="5849DD84" w14:textId="77777777" w:rsidR="00CE3A08" w:rsidRPr="00CE3A08" w:rsidRDefault="00CE3A08" w:rsidP="00CE3A08">
      <w:pPr>
        <w:bidi/>
        <w:jc w:val="both"/>
        <w:rPr>
          <w:rFonts w:cs="David" w:hint="cs"/>
          <w:rtl/>
        </w:rPr>
      </w:pPr>
      <w:r w:rsidRPr="00CE3A08">
        <w:rPr>
          <w:rFonts w:cs="David" w:hint="cs"/>
          <w:rtl/>
        </w:rPr>
        <w:tab/>
        <w:t xml:space="preserve">אבקש שיביאו את הנתונים ואז אוכל להשיב בצורה מדויקת ביותר כי אני לא יודע אותם ב"שְלוֹף". הנהגנו גם תקן נוסף שמגדיר את קבוצת הזכאים מתוך מי שמקבלים החזר הוצאות רכב, מי זכאי להמיר אותו, אם ירצה, לרכב ליסינג. מדוע? כי רכב ליסינג הרבה יותר זול עבור המעביד מאשר תשלום החזר הוצאות רכב. כאשר משלמים לעובד טסט או ביטוח בעצם מגלמים לו את זה, משלמים לו את זה נטו. לעומת זה, כאשר נותנים לו רכב ליסינג </w:t>
      </w:r>
      <w:r w:rsidRPr="00CE3A08">
        <w:rPr>
          <w:rFonts w:cs="David"/>
          <w:rtl/>
        </w:rPr>
        <w:t>–</w:t>
      </w:r>
      <w:r w:rsidRPr="00CE3A08">
        <w:rPr>
          <w:rFonts w:cs="David" w:hint="cs"/>
          <w:rtl/>
        </w:rPr>
        <w:t xml:space="preserve"> ועדת הכספים בוודאי עסקה בנושא בזוויות המקרו </w:t>
      </w:r>
      <w:r w:rsidRPr="00CE3A08">
        <w:rPr>
          <w:rFonts w:cs="David"/>
          <w:rtl/>
        </w:rPr>
        <w:t>–</w:t>
      </w:r>
      <w:r w:rsidRPr="00CE3A08">
        <w:rPr>
          <w:rFonts w:cs="David" w:hint="cs"/>
          <w:rtl/>
        </w:rPr>
        <w:t xml:space="preserve"> בעצם המעביד מוציא פחות. הצענו לעובדים, למי שמעוניין בכך, כי אנחנו לא יכולים לכפות את זה על אף אחד, לקחת רכב ליסינג, מתוך קבוצת העובדים ששיעור החזר הוצאות הרכב שלהם די גבוה כדי להפוך את זה למשתלם לכנסת אם הם ימירו את זה בליסינג. </w:t>
      </w:r>
    </w:p>
    <w:p w14:paraId="24C3F908" w14:textId="77777777" w:rsidR="00CE3A08" w:rsidRPr="00CE3A08" w:rsidRDefault="00CE3A08" w:rsidP="00CE3A08">
      <w:pPr>
        <w:bidi/>
        <w:jc w:val="both"/>
        <w:rPr>
          <w:rFonts w:cs="David" w:hint="cs"/>
          <w:rtl/>
        </w:rPr>
      </w:pPr>
    </w:p>
    <w:p w14:paraId="0D3566D9"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54B75C7C" w14:textId="77777777" w:rsidR="00CE3A08" w:rsidRPr="00CE3A08" w:rsidRDefault="00CE3A08" w:rsidP="00CE3A08">
      <w:pPr>
        <w:bidi/>
        <w:jc w:val="both"/>
        <w:rPr>
          <w:rFonts w:cs="David" w:hint="cs"/>
          <w:rtl/>
        </w:rPr>
      </w:pPr>
    </w:p>
    <w:p w14:paraId="1963F018" w14:textId="77777777" w:rsidR="00CE3A08" w:rsidRPr="00CE3A08" w:rsidRDefault="00CE3A08" w:rsidP="00CE3A08">
      <w:pPr>
        <w:bidi/>
        <w:jc w:val="both"/>
        <w:rPr>
          <w:rFonts w:cs="David" w:hint="cs"/>
          <w:rtl/>
        </w:rPr>
      </w:pPr>
      <w:r w:rsidRPr="00CE3A08">
        <w:rPr>
          <w:rFonts w:cs="David" w:hint="cs"/>
          <w:rtl/>
        </w:rPr>
        <w:tab/>
        <w:t>אלה שמקבלים רכב או אחזקת רכב, זה מסווג לפי דרגות? יש קריטריונים?</w:t>
      </w:r>
    </w:p>
    <w:p w14:paraId="29FE838A" w14:textId="77777777" w:rsidR="00CE3A08" w:rsidRPr="00CE3A08" w:rsidRDefault="00CE3A08" w:rsidP="00CE3A08">
      <w:pPr>
        <w:bidi/>
        <w:jc w:val="both"/>
        <w:rPr>
          <w:rFonts w:cs="David" w:hint="cs"/>
          <w:rtl/>
        </w:rPr>
      </w:pPr>
    </w:p>
    <w:p w14:paraId="24090F2A"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0A97836C" w14:textId="77777777" w:rsidR="00CE3A08" w:rsidRPr="00CE3A08" w:rsidRDefault="00CE3A08" w:rsidP="00CE3A08">
      <w:pPr>
        <w:bidi/>
        <w:jc w:val="both"/>
        <w:rPr>
          <w:rFonts w:cs="David" w:hint="cs"/>
          <w:rtl/>
        </w:rPr>
      </w:pPr>
    </w:p>
    <w:p w14:paraId="71996C72" w14:textId="77777777" w:rsidR="00CE3A08" w:rsidRPr="00CE3A08" w:rsidRDefault="00CE3A08" w:rsidP="00CE3A08">
      <w:pPr>
        <w:bidi/>
        <w:jc w:val="both"/>
        <w:rPr>
          <w:rFonts w:cs="David" w:hint="cs"/>
          <w:rtl/>
        </w:rPr>
      </w:pPr>
      <w:r w:rsidRPr="00CE3A08">
        <w:rPr>
          <w:rFonts w:cs="David" w:hint="cs"/>
          <w:rtl/>
        </w:rPr>
        <w:tab/>
        <w:t xml:space="preserve">בגדול, זה מסווג לפי דרגות, למעט בעלי תפקידים מסוימים שמקבלים רכב בלי קשר לדרגה. לדוגמה, קלטנו 9 דוברים חדשים וכולם קיבלו אפשרות כזאת </w:t>
      </w:r>
      <w:r w:rsidRPr="00CE3A08">
        <w:rPr>
          <w:rFonts w:cs="David"/>
          <w:rtl/>
        </w:rPr>
        <w:t>–</w:t>
      </w:r>
      <w:r w:rsidRPr="00CE3A08">
        <w:rPr>
          <w:rFonts w:cs="David" w:hint="cs"/>
          <w:rtl/>
        </w:rPr>
        <w:t xml:space="preserve"> הם לא חייבים </w:t>
      </w:r>
      <w:r w:rsidRPr="00CE3A08">
        <w:rPr>
          <w:rFonts w:cs="David"/>
          <w:rtl/>
        </w:rPr>
        <w:t>–</w:t>
      </w:r>
      <w:r w:rsidRPr="00CE3A08">
        <w:rPr>
          <w:rFonts w:cs="David" w:hint="cs"/>
          <w:rtl/>
        </w:rPr>
        <w:t xml:space="preserve"> כי הם כמו הצוות של הוועדה. אם צוות הוועדה מקבל אז גם הדוברים מקבלים. דוגמה אחרת, יש אדם במשמר הכנסת שאחראי על אבטחת אישים, כוח "עוז" בתוך משמר הכנסת. הוא מסתובב בכל הארץ וברור שהוא צריך רכב צמוד בגלל התפקיד שלו, בלי קשר לדרגה שלו. פלוני אחראי על האחזקה של דירות המאבטחים של חברי הכנסת המאובטחים. הוא מסתובב בכל הארץ ובודק שכאן הגיע קבלן ושם ניקו וכן הלאה. אדם כזה, לא משנה דרגתו, מקבל רכב צמוד. ככלל, יש הלימה בין דרגת העובד ובין השאלה אם הוא זכאי לרכב ליסינג, כי יש הלימה בין זה ובין השאלה איזה החזר הוצאות רכב הוא מקבל. הדברים קשורים זה בזה. </w:t>
      </w:r>
    </w:p>
    <w:p w14:paraId="25E243AE" w14:textId="77777777" w:rsidR="00CE3A08" w:rsidRPr="00CE3A08" w:rsidRDefault="00CE3A08" w:rsidP="00CE3A08">
      <w:pPr>
        <w:bidi/>
        <w:jc w:val="both"/>
        <w:rPr>
          <w:rFonts w:cs="David" w:hint="cs"/>
          <w:rtl/>
        </w:rPr>
      </w:pPr>
    </w:p>
    <w:p w14:paraId="744B4432"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06843824" w14:textId="77777777" w:rsidR="00CE3A08" w:rsidRPr="00CE3A08" w:rsidRDefault="00CE3A08" w:rsidP="00CE3A08">
      <w:pPr>
        <w:bidi/>
        <w:jc w:val="both"/>
        <w:rPr>
          <w:rFonts w:cs="David" w:hint="cs"/>
          <w:rtl/>
        </w:rPr>
      </w:pPr>
    </w:p>
    <w:p w14:paraId="196A67DD" w14:textId="77777777" w:rsidR="00CE3A08" w:rsidRPr="00CE3A08" w:rsidRDefault="00CE3A08" w:rsidP="00CE3A08">
      <w:pPr>
        <w:bidi/>
        <w:jc w:val="both"/>
        <w:rPr>
          <w:rFonts w:cs="David" w:hint="cs"/>
          <w:rtl/>
        </w:rPr>
      </w:pPr>
      <w:r w:rsidRPr="00CE3A08">
        <w:rPr>
          <w:rFonts w:cs="David" w:hint="cs"/>
          <w:rtl/>
        </w:rPr>
        <w:tab/>
        <w:t>אוכל לקבל רשימה של העובדים החדשים שנתקבלו בשנת 2010?</w:t>
      </w:r>
    </w:p>
    <w:p w14:paraId="221F5843" w14:textId="77777777" w:rsidR="00CE3A08" w:rsidRPr="00CE3A08" w:rsidRDefault="00CE3A08" w:rsidP="00CE3A08">
      <w:pPr>
        <w:bidi/>
        <w:jc w:val="both"/>
        <w:rPr>
          <w:rFonts w:cs="David" w:hint="cs"/>
          <w:rtl/>
        </w:rPr>
      </w:pPr>
    </w:p>
    <w:p w14:paraId="2789C70D"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6BA606DA" w14:textId="77777777" w:rsidR="00CE3A08" w:rsidRPr="00CE3A08" w:rsidRDefault="00CE3A08" w:rsidP="00CE3A08">
      <w:pPr>
        <w:bidi/>
        <w:jc w:val="both"/>
        <w:rPr>
          <w:rFonts w:cs="David" w:hint="cs"/>
          <w:rtl/>
        </w:rPr>
      </w:pPr>
    </w:p>
    <w:p w14:paraId="5B61BDD3" w14:textId="77777777" w:rsidR="00CE3A08" w:rsidRPr="00CE3A08" w:rsidRDefault="00CE3A08" w:rsidP="00CE3A08">
      <w:pPr>
        <w:bidi/>
        <w:jc w:val="both"/>
        <w:rPr>
          <w:rFonts w:cs="David" w:hint="cs"/>
          <w:rtl/>
        </w:rPr>
      </w:pPr>
      <w:r w:rsidRPr="00CE3A08">
        <w:rPr>
          <w:rFonts w:cs="David" w:hint="cs"/>
          <w:rtl/>
        </w:rPr>
        <w:tab/>
        <w:t xml:space="preserve">כן, אין שום בעיה. </w:t>
      </w:r>
    </w:p>
    <w:p w14:paraId="4FBC1F65" w14:textId="77777777" w:rsidR="00CE3A08" w:rsidRPr="00CE3A08" w:rsidRDefault="00CE3A08" w:rsidP="00CE3A08">
      <w:pPr>
        <w:bidi/>
        <w:jc w:val="both"/>
        <w:rPr>
          <w:rFonts w:cs="David" w:hint="cs"/>
          <w:rtl/>
        </w:rPr>
      </w:pPr>
    </w:p>
    <w:p w14:paraId="7F0D3410"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389349DE" w14:textId="77777777" w:rsidR="00CE3A08" w:rsidRPr="00CE3A08" w:rsidRDefault="00CE3A08" w:rsidP="00CE3A08">
      <w:pPr>
        <w:bidi/>
        <w:jc w:val="both"/>
        <w:rPr>
          <w:rFonts w:cs="David" w:hint="cs"/>
          <w:rtl/>
        </w:rPr>
      </w:pPr>
    </w:p>
    <w:p w14:paraId="05858D76" w14:textId="77777777" w:rsidR="00CE3A08" w:rsidRPr="00CE3A08" w:rsidRDefault="00CE3A08" w:rsidP="00CE3A08">
      <w:pPr>
        <w:bidi/>
        <w:jc w:val="both"/>
        <w:rPr>
          <w:rFonts w:cs="David" w:hint="cs"/>
          <w:rtl/>
        </w:rPr>
      </w:pPr>
      <w:r w:rsidRPr="00CE3A08">
        <w:rPr>
          <w:rFonts w:cs="David" w:hint="cs"/>
          <w:rtl/>
        </w:rPr>
        <w:tab/>
        <w:t>אני מבקש לדעת מי העובדים החדשים ומי מהם קיבל רכב. אני מבקש לשאול את החשב, העובדים החדשים שנכנסו במהלך השנה, מאיזה סעיף תקציבי זה נלקח?</w:t>
      </w:r>
    </w:p>
    <w:p w14:paraId="6F90AA1A" w14:textId="77777777" w:rsidR="00CE3A08" w:rsidRPr="00CE3A08" w:rsidRDefault="00CE3A08" w:rsidP="00CE3A08">
      <w:pPr>
        <w:bidi/>
        <w:jc w:val="both"/>
        <w:rPr>
          <w:rFonts w:cs="David" w:hint="cs"/>
          <w:rtl/>
        </w:rPr>
      </w:pPr>
    </w:p>
    <w:p w14:paraId="1BDA972A"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2BE5F981" w14:textId="77777777" w:rsidR="00CE3A08" w:rsidRPr="00CE3A08" w:rsidRDefault="00CE3A08" w:rsidP="00CE3A08">
      <w:pPr>
        <w:bidi/>
        <w:jc w:val="both"/>
        <w:rPr>
          <w:rFonts w:cs="David" w:hint="cs"/>
          <w:rtl/>
        </w:rPr>
      </w:pPr>
    </w:p>
    <w:p w14:paraId="30A19C23" w14:textId="77777777" w:rsidR="00CE3A08" w:rsidRPr="00CE3A08" w:rsidRDefault="00CE3A08" w:rsidP="00CE3A08">
      <w:pPr>
        <w:bidi/>
        <w:jc w:val="both"/>
        <w:rPr>
          <w:rFonts w:cs="David" w:hint="cs"/>
          <w:rtl/>
        </w:rPr>
      </w:pPr>
      <w:r w:rsidRPr="00CE3A08">
        <w:rPr>
          <w:rFonts w:cs="David" w:hint="cs"/>
          <w:rtl/>
        </w:rPr>
        <w:tab/>
        <w:t xml:space="preserve">כל אחד לפי המחלקה שלו. </w:t>
      </w:r>
    </w:p>
    <w:p w14:paraId="42EFAF20" w14:textId="77777777" w:rsidR="00CE3A08" w:rsidRPr="00CE3A08" w:rsidRDefault="00CE3A08" w:rsidP="00CE3A08">
      <w:pPr>
        <w:bidi/>
        <w:jc w:val="both"/>
        <w:rPr>
          <w:rFonts w:cs="David" w:hint="cs"/>
          <w:rtl/>
        </w:rPr>
      </w:pPr>
    </w:p>
    <w:p w14:paraId="001E3240"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217A69A3" w14:textId="77777777" w:rsidR="00CE3A08" w:rsidRPr="00CE3A08" w:rsidRDefault="00CE3A08" w:rsidP="00CE3A08">
      <w:pPr>
        <w:bidi/>
        <w:jc w:val="both"/>
        <w:rPr>
          <w:rFonts w:cs="David" w:hint="cs"/>
          <w:rtl/>
        </w:rPr>
      </w:pPr>
    </w:p>
    <w:p w14:paraId="70336862" w14:textId="77777777" w:rsidR="00CE3A08" w:rsidRPr="00CE3A08" w:rsidRDefault="00CE3A08" w:rsidP="00CE3A08">
      <w:pPr>
        <w:bidi/>
        <w:jc w:val="both"/>
        <w:rPr>
          <w:rFonts w:cs="David" w:hint="cs"/>
          <w:rtl/>
        </w:rPr>
      </w:pPr>
      <w:r w:rsidRPr="00CE3A08">
        <w:rPr>
          <w:rFonts w:cs="David" w:hint="cs"/>
          <w:rtl/>
        </w:rPr>
        <w:tab/>
        <w:t>אתה מתכוון למשרות חדשות? אתה לא מתכוון לעובד שהחליף עובד. כלומר, מן הבחינה הזאת אני לא תקן חדש.</w:t>
      </w:r>
    </w:p>
    <w:p w14:paraId="7F385B7A" w14:textId="77777777" w:rsidR="00CE3A08" w:rsidRPr="00CE3A08" w:rsidRDefault="00CE3A08" w:rsidP="00CE3A08">
      <w:pPr>
        <w:bidi/>
        <w:jc w:val="both"/>
        <w:rPr>
          <w:rFonts w:cs="David" w:hint="cs"/>
          <w:rtl/>
        </w:rPr>
      </w:pPr>
    </w:p>
    <w:p w14:paraId="301A5C78"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7E5A38E3" w14:textId="77777777" w:rsidR="00CE3A08" w:rsidRPr="00CE3A08" w:rsidRDefault="00CE3A08" w:rsidP="00CE3A08">
      <w:pPr>
        <w:bidi/>
        <w:jc w:val="both"/>
        <w:rPr>
          <w:rFonts w:cs="David" w:hint="cs"/>
          <w:rtl/>
        </w:rPr>
      </w:pPr>
    </w:p>
    <w:p w14:paraId="66455FBD" w14:textId="77777777" w:rsidR="00CE3A08" w:rsidRPr="00CE3A08" w:rsidRDefault="00CE3A08" w:rsidP="00CE3A08">
      <w:pPr>
        <w:bidi/>
        <w:jc w:val="both"/>
        <w:rPr>
          <w:rFonts w:cs="David" w:hint="cs"/>
          <w:rtl/>
        </w:rPr>
      </w:pPr>
      <w:r w:rsidRPr="00CE3A08">
        <w:rPr>
          <w:rFonts w:cs="David" w:hint="cs"/>
          <w:rtl/>
        </w:rPr>
        <w:tab/>
        <w:t>אני מתכוון לתקן חדש לגמרי.</w:t>
      </w:r>
    </w:p>
    <w:p w14:paraId="0E76B87E" w14:textId="77777777" w:rsidR="00CE3A08" w:rsidRPr="00CE3A08" w:rsidRDefault="00CE3A08" w:rsidP="00CE3A08">
      <w:pPr>
        <w:bidi/>
        <w:jc w:val="both"/>
        <w:rPr>
          <w:rFonts w:cs="David" w:hint="cs"/>
          <w:rtl/>
        </w:rPr>
      </w:pPr>
    </w:p>
    <w:p w14:paraId="7B9083A6" w14:textId="77777777" w:rsidR="00CE3A08" w:rsidRPr="00CE3A08" w:rsidRDefault="00CE3A08" w:rsidP="00CE3A08">
      <w:pPr>
        <w:bidi/>
        <w:jc w:val="both"/>
        <w:rPr>
          <w:rFonts w:cs="David" w:hint="cs"/>
          <w:u w:val="single"/>
          <w:rtl/>
        </w:rPr>
      </w:pPr>
      <w:r w:rsidRPr="00CE3A08">
        <w:rPr>
          <w:rFonts w:cs="David" w:hint="cs"/>
          <w:u w:val="single"/>
          <w:rtl/>
        </w:rPr>
        <w:t>אלכס מילר:</w:t>
      </w:r>
    </w:p>
    <w:p w14:paraId="72177B40" w14:textId="77777777" w:rsidR="00CE3A08" w:rsidRPr="00CE3A08" w:rsidRDefault="00CE3A08" w:rsidP="00CE3A08">
      <w:pPr>
        <w:bidi/>
        <w:jc w:val="both"/>
        <w:rPr>
          <w:rFonts w:cs="David" w:hint="cs"/>
          <w:rtl/>
        </w:rPr>
      </w:pPr>
    </w:p>
    <w:p w14:paraId="09E04183" w14:textId="77777777" w:rsidR="00CE3A08" w:rsidRPr="00CE3A08" w:rsidRDefault="00CE3A08" w:rsidP="00CE3A08">
      <w:pPr>
        <w:bidi/>
        <w:jc w:val="both"/>
        <w:rPr>
          <w:rFonts w:cs="David" w:hint="cs"/>
          <w:rtl/>
        </w:rPr>
      </w:pPr>
      <w:r w:rsidRPr="00CE3A08">
        <w:rPr>
          <w:rFonts w:cs="David" w:hint="cs"/>
          <w:rtl/>
        </w:rPr>
        <w:tab/>
        <w:t xml:space="preserve">אתה שואל האם יש תקנים חדשים שהוּספו השנה. </w:t>
      </w:r>
    </w:p>
    <w:p w14:paraId="7B3DEA6B" w14:textId="77777777" w:rsidR="00CE3A08" w:rsidRPr="00CE3A08" w:rsidRDefault="00CE3A08" w:rsidP="00CE3A08">
      <w:pPr>
        <w:bidi/>
        <w:jc w:val="both"/>
        <w:rPr>
          <w:rFonts w:cs="David" w:hint="cs"/>
          <w:rtl/>
        </w:rPr>
      </w:pPr>
    </w:p>
    <w:p w14:paraId="1157150B"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54CEF85F" w14:textId="77777777" w:rsidR="00CE3A08" w:rsidRPr="00CE3A08" w:rsidRDefault="00CE3A08" w:rsidP="00CE3A08">
      <w:pPr>
        <w:bidi/>
        <w:jc w:val="both"/>
        <w:rPr>
          <w:rFonts w:cs="David" w:hint="cs"/>
          <w:rtl/>
        </w:rPr>
      </w:pPr>
    </w:p>
    <w:p w14:paraId="231B4941" w14:textId="77777777" w:rsidR="00CE3A08" w:rsidRPr="00CE3A08" w:rsidRDefault="00CE3A08" w:rsidP="00CE3A08">
      <w:pPr>
        <w:bidi/>
        <w:jc w:val="both"/>
        <w:rPr>
          <w:rFonts w:cs="David" w:hint="cs"/>
          <w:rtl/>
        </w:rPr>
      </w:pPr>
      <w:r w:rsidRPr="00CE3A08">
        <w:rPr>
          <w:rFonts w:cs="David" w:hint="cs"/>
          <w:rtl/>
        </w:rPr>
        <w:tab/>
        <w:t>כשהכנו את תקציב 2009-2010 ביקשנו אז, לקראת פרויקט הדוברים, את הגדלת שיא כוח-האדם.</w:t>
      </w:r>
    </w:p>
    <w:p w14:paraId="68D5F5F0" w14:textId="77777777" w:rsidR="00CE3A08" w:rsidRPr="00CE3A08" w:rsidRDefault="00CE3A08" w:rsidP="00CE3A08">
      <w:pPr>
        <w:bidi/>
        <w:jc w:val="both"/>
        <w:rPr>
          <w:rFonts w:cs="David" w:hint="cs"/>
          <w:rtl/>
        </w:rPr>
      </w:pPr>
    </w:p>
    <w:p w14:paraId="7348E248"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4E1DEC27" w14:textId="77777777" w:rsidR="00CE3A08" w:rsidRPr="00CE3A08" w:rsidRDefault="00CE3A08" w:rsidP="00CE3A08">
      <w:pPr>
        <w:bidi/>
        <w:jc w:val="both"/>
        <w:rPr>
          <w:rFonts w:cs="David" w:hint="cs"/>
          <w:rtl/>
        </w:rPr>
      </w:pPr>
    </w:p>
    <w:p w14:paraId="6CF961B7" w14:textId="77777777" w:rsidR="00CE3A08" w:rsidRPr="00CE3A08" w:rsidRDefault="00CE3A08" w:rsidP="00CE3A08">
      <w:pPr>
        <w:bidi/>
        <w:jc w:val="both"/>
        <w:rPr>
          <w:rFonts w:cs="David" w:hint="cs"/>
          <w:rtl/>
        </w:rPr>
      </w:pPr>
      <w:r w:rsidRPr="00CE3A08">
        <w:rPr>
          <w:rFonts w:cs="David" w:hint="cs"/>
          <w:rtl/>
        </w:rPr>
        <w:tab/>
        <w:t xml:space="preserve">לא שאלתי דווקא על הדוברים. שאלתי באופן כללי, האם יש תפקידים חדשים. </w:t>
      </w:r>
    </w:p>
    <w:p w14:paraId="3626A99C" w14:textId="77777777" w:rsidR="00CE3A08" w:rsidRPr="00CE3A08" w:rsidRDefault="00CE3A08" w:rsidP="00CE3A08">
      <w:pPr>
        <w:bidi/>
        <w:jc w:val="both"/>
        <w:rPr>
          <w:rFonts w:cs="David" w:hint="cs"/>
          <w:rtl/>
        </w:rPr>
      </w:pPr>
    </w:p>
    <w:p w14:paraId="04459087"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7BC65020" w14:textId="77777777" w:rsidR="00CE3A08" w:rsidRPr="00CE3A08" w:rsidRDefault="00CE3A08" w:rsidP="00CE3A08">
      <w:pPr>
        <w:bidi/>
        <w:jc w:val="both"/>
        <w:rPr>
          <w:rFonts w:cs="David" w:hint="cs"/>
          <w:rtl/>
        </w:rPr>
      </w:pPr>
    </w:p>
    <w:p w14:paraId="01FCC79A" w14:textId="77777777" w:rsidR="00CE3A08" w:rsidRPr="00CE3A08" w:rsidRDefault="00CE3A08" w:rsidP="00CE3A08">
      <w:pPr>
        <w:bidi/>
        <w:jc w:val="both"/>
        <w:rPr>
          <w:rFonts w:cs="David" w:hint="cs"/>
          <w:rtl/>
        </w:rPr>
      </w:pPr>
      <w:r w:rsidRPr="00CE3A08">
        <w:rPr>
          <w:rFonts w:cs="David" w:hint="cs"/>
          <w:rtl/>
        </w:rPr>
        <w:tab/>
        <w:t xml:space="preserve">הדוברים הם קבוצה בולטת מאוד ולכן נוח לי לחזור אליה. </w:t>
      </w:r>
    </w:p>
    <w:p w14:paraId="598208AE" w14:textId="77777777" w:rsidR="00CE3A08" w:rsidRPr="00CE3A08" w:rsidRDefault="00CE3A08" w:rsidP="00CE3A08">
      <w:pPr>
        <w:bidi/>
        <w:jc w:val="both"/>
        <w:rPr>
          <w:rFonts w:cs="David" w:hint="cs"/>
          <w:rtl/>
        </w:rPr>
      </w:pPr>
    </w:p>
    <w:p w14:paraId="6C93DBB8"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7F6110E2" w14:textId="77777777" w:rsidR="00CE3A08" w:rsidRPr="00CE3A08" w:rsidRDefault="00CE3A08" w:rsidP="00CE3A08">
      <w:pPr>
        <w:bidi/>
        <w:jc w:val="both"/>
        <w:rPr>
          <w:rFonts w:cs="David" w:hint="cs"/>
          <w:rtl/>
        </w:rPr>
      </w:pPr>
    </w:p>
    <w:p w14:paraId="49D1B5CC" w14:textId="77777777" w:rsidR="00CE3A08" w:rsidRPr="00CE3A08" w:rsidRDefault="00CE3A08" w:rsidP="00CE3A08">
      <w:pPr>
        <w:bidi/>
        <w:jc w:val="both"/>
        <w:rPr>
          <w:rFonts w:cs="David" w:hint="cs"/>
          <w:rtl/>
        </w:rPr>
      </w:pPr>
      <w:r w:rsidRPr="00CE3A08">
        <w:rPr>
          <w:rFonts w:cs="David" w:hint="cs"/>
          <w:rtl/>
        </w:rPr>
        <w:tab/>
        <w:t xml:space="preserve">ברור לי שיש קבוצה של עובדים חדשים. השאלה לא נשאלה סתם, זה ברור לי. </w:t>
      </w:r>
    </w:p>
    <w:p w14:paraId="0D382B27" w14:textId="77777777" w:rsidR="00CE3A08" w:rsidRPr="00CE3A08" w:rsidRDefault="00CE3A08" w:rsidP="00CE3A08">
      <w:pPr>
        <w:bidi/>
        <w:jc w:val="both"/>
        <w:rPr>
          <w:rFonts w:cs="David" w:hint="cs"/>
          <w:rtl/>
        </w:rPr>
      </w:pPr>
    </w:p>
    <w:p w14:paraId="3EDC3B0E"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21D2514B" w14:textId="77777777" w:rsidR="00CE3A08" w:rsidRPr="00CE3A08" w:rsidRDefault="00CE3A08" w:rsidP="00CE3A08">
      <w:pPr>
        <w:bidi/>
        <w:jc w:val="both"/>
        <w:rPr>
          <w:rFonts w:cs="David" w:hint="cs"/>
          <w:rtl/>
        </w:rPr>
      </w:pPr>
    </w:p>
    <w:p w14:paraId="1C856F7B" w14:textId="77777777" w:rsidR="00CE3A08" w:rsidRPr="00CE3A08" w:rsidRDefault="00CE3A08" w:rsidP="00CE3A08">
      <w:pPr>
        <w:bidi/>
        <w:jc w:val="both"/>
        <w:rPr>
          <w:rFonts w:cs="David" w:hint="cs"/>
          <w:rtl/>
        </w:rPr>
      </w:pPr>
      <w:r w:rsidRPr="00CE3A08">
        <w:rPr>
          <w:rFonts w:cs="David" w:hint="cs"/>
          <w:rtl/>
        </w:rPr>
        <w:tab/>
        <w:t xml:space="preserve">נבוא אליכם לקראת תקציב 2011-2012. אנחנו עושים עבודה שנציג אותה בפניכם כאשר תהיה מוכנה, שתכליתה "להמיר" תקנים של עובדים שהם כאילו זמניים לתקנים קבועים. יש לנו כאן אנשים, למשל בלשכה המשפטית, שעובדים כבר 4 או 5 שנים ואין להם תקן, אין להם קביעות. החלוקה של הקביעוּת נערכה על-פי מבחנים לא רוחביים לרוחב הארגון, אלא, למשל, חשב הכנסת הגיע לתפקיד שיש בו תקן ולכן מייד קיבל תקן, אבל פלוני הגיע לתפקיד בלשכה המשפטית שאין עליו תקן והוא כביכול תלוי על בלימה במשך שנים. </w:t>
      </w:r>
    </w:p>
    <w:p w14:paraId="4612953B" w14:textId="77777777" w:rsidR="00CE3A08" w:rsidRPr="00CE3A08" w:rsidRDefault="00CE3A08" w:rsidP="00CE3A08">
      <w:pPr>
        <w:bidi/>
        <w:jc w:val="both"/>
        <w:rPr>
          <w:rFonts w:cs="David" w:hint="cs"/>
          <w:rtl/>
        </w:rPr>
      </w:pPr>
    </w:p>
    <w:p w14:paraId="51F3C037"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0F21D846" w14:textId="77777777" w:rsidR="00CE3A08" w:rsidRPr="00CE3A08" w:rsidRDefault="00CE3A08" w:rsidP="00CE3A08">
      <w:pPr>
        <w:bidi/>
        <w:jc w:val="both"/>
        <w:rPr>
          <w:rFonts w:cs="David" w:hint="cs"/>
          <w:rtl/>
        </w:rPr>
      </w:pPr>
    </w:p>
    <w:p w14:paraId="2072A430" w14:textId="77777777" w:rsidR="00CE3A08" w:rsidRPr="00CE3A08" w:rsidRDefault="00CE3A08" w:rsidP="00CE3A08">
      <w:pPr>
        <w:bidi/>
        <w:jc w:val="both"/>
        <w:rPr>
          <w:rFonts w:cs="David" w:hint="cs"/>
          <w:rtl/>
        </w:rPr>
      </w:pPr>
      <w:r w:rsidRPr="00CE3A08">
        <w:rPr>
          <w:rFonts w:cs="David" w:hint="cs"/>
          <w:rtl/>
        </w:rPr>
        <w:tab/>
        <w:t>איך באמת יועץ משפטי כזה עובד?</w:t>
      </w:r>
    </w:p>
    <w:p w14:paraId="69118619" w14:textId="77777777" w:rsidR="00CE3A08" w:rsidRPr="00CE3A08" w:rsidRDefault="00CE3A08" w:rsidP="00CE3A08">
      <w:pPr>
        <w:bidi/>
        <w:jc w:val="both"/>
        <w:rPr>
          <w:rFonts w:cs="David" w:hint="cs"/>
          <w:rtl/>
        </w:rPr>
      </w:pPr>
    </w:p>
    <w:p w14:paraId="605263EB"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53D00B5B" w14:textId="77777777" w:rsidR="00CE3A08" w:rsidRPr="00CE3A08" w:rsidRDefault="00CE3A08" w:rsidP="00CE3A08">
      <w:pPr>
        <w:bidi/>
        <w:jc w:val="both"/>
        <w:rPr>
          <w:rFonts w:cs="David" w:hint="cs"/>
          <w:rtl/>
        </w:rPr>
      </w:pPr>
    </w:p>
    <w:p w14:paraId="6F508BDB" w14:textId="77777777" w:rsidR="00CE3A08" w:rsidRPr="00CE3A08" w:rsidRDefault="00CE3A08" w:rsidP="00CE3A08">
      <w:pPr>
        <w:bidi/>
        <w:jc w:val="both"/>
        <w:rPr>
          <w:rFonts w:cs="David" w:hint="cs"/>
          <w:rtl/>
        </w:rPr>
      </w:pPr>
      <w:r w:rsidRPr="00CE3A08">
        <w:rPr>
          <w:rFonts w:cs="David" w:hint="cs"/>
          <w:rtl/>
        </w:rPr>
        <w:tab/>
        <w:t xml:space="preserve">כל שנה עליו לחתום שוב על חוזה. </w:t>
      </w:r>
    </w:p>
    <w:p w14:paraId="00123CAF" w14:textId="77777777" w:rsidR="00CE3A08" w:rsidRPr="00CE3A08" w:rsidRDefault="00CE3A08" w:rsidP="00CE3A08">
      <w:pPr>
        <w:bidi/>
        <w:jc w:val="both"/>
        <w:rPr>
          <w:rFonts w:cs="David" w:hint="cs"/>
          <w:rtl/>
        </w:rPr>
      </w:pPr>
    </w:p>
    <w:p w14:paraId="56AEBD3F"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089EF228" w14:textId="77777777" w:rsidR="00CE3A08" w:rsidRPr="00CE3A08" w:rsidRDefault="00CE3A08" w:rsidP="00CE3A08">
      <w:pPr>
        <w:bidi/>
        <w:jc w:val="both"/>
        <w:rPr>
          <w:rFonts w:cs="David" w:hint="cs"/>
          <w:rtl/>
        </w:rPr>
      </w:pPr>
    </w:p>
    <w:p w14:paraId="54BCA898" w14:textId="77777777" w:rsidR="00CE3A08" w:rsidRPr="00CE3A08" w:rsidRDefault="00CE3A08" w:rsidP="00CE3A08">
      <w:pPr>
        <w:bidi/>
        <w:jc w:val="both"/>
        <w:rPr>
          <w:rFonts w:cs="David" w:hint="cs"/>
          <w:rtl/>
        </w:rPr>
      </w:pPr>
      <w:r w:rsidRPr="00CE3A08">
        <w:rPr>
          <w:rFonts w:cs="David" w:hint="cs"/>
          <w:rtl/>
        </w:rPr>
        <w:tab/>
        <w:t>לא הייתי מצפה מן הכנסת שתהיה מעביד כל-כך גרוע. אחרי תקופה מסוימת, כאשר מרוצים ממנו, צריך לקבל אותו לעבודה באופן מסודר.</w:t>
      </w:r>
    </w:p>
    <w:p w14:paraId="649CB4AB" w14:textId="77777777" w:rsidR="00CE3A08" w:rsidRPr="00CE3A08" w:rsidRDefault="00CE3A08" w:rsidP="00CE3A08">
      <w:pPr>
        <w:bidi/>
        <w:jc w:val="both"/>
        <w:rPr>
          <w:rFonts w:cs="David" w:hint="cs"/>
          <w:rtl/>
        </w:rPr>
      </w:pPr>
    </w:p>
    <w:p w14:paraId="6ACC0213"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2F7879B5" w14:textId="77777777" w:rsidR="00CE3A08" w:rsidRPr="00CE3A08" w:rsidRDefault="00CE3A08" w:rsidP="00CE3A08">
      <w:pPr>
        <w:bidi/>
        <w:jc w:val="both"/>
        <w:rPr>
          <w:rFonts w:cs="David" w:hint="cs"/>
          <w:rtl/>
        </w:rPr>
      </w:pPr>
    </w:p>
    <w:p w14:paraId="3BE1D053" w14:textId="77777777" w:rsidR="00CE3A08" w:rsidRPr="00CE3A08" w:rsidRDefault="00CE3A08" w:rsidP="00CE3A08">
      <w:pPr>
        <w:bidi/>
        <w:jc w:val="both"/>
        <w:rPr>
          <w:rFonts w:cs="David" w:hint="cs"/>
          <w:rtl/>
        </w:rPr>
      </w:pPr>
      <w:r w:rsidRPr="00CE3A08">
        <w:rPr>
          <w:rFonts w:cs="David" w:hint="cs"/>
          <w:rtl/>
        </w:rPr>
        <w:tab/>
        <w:t>בדיוק. לכן נבוא אליכם, יהיה מהלך בזעיר אנפין כפי שראיתם כאן - - -</w:t>
      </w:r>
    </w:p>
    <w:p w14:paraId="6101C323" w14:textId="77777777" w:rsidR="00CE3A08" w:rsidRPr="00CE3A08" w:rsidRDefault="00CE3A08" w:rsidP="00CE3A08">
      <w:pPr>
        <w:bidi/>
        <w:jc w:val="both"/>
        <w:rPr>
          <w:rFonts w:cs="David" w:hint="cs"/>
          <w:rtl/>
        </w:rPr>
      </w:pPr>
    </w:p>
    <w:p w14:paraId="1BA7FE64"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16D712A7" w14:textId="77777777" w:rsidR="00CE3A08" w:rsidRPr="00CE3A08" w:rsidRDefault="00CE3A08" w:rsidP="00CE3A08">
      <w:pPr>
        <w:bidi/>
        <w:jc w:val="both"/>
        <w:rPr>
          <w:rFonts w:cs="David" w:hint="cs"/>
          <w:rtl/>
        </w:rPr>
      </w:pPr>
    </w:p>
    <w:p w14:paraId="53F35FB7" w14:textId="77777777" w:rsidR="00CE3A08" w:rsidRPr="00CE3A08" w:rsidRDefault="00CE3A08" w:rsidP="00CE3A08">
      <w:pPr>
        <w:bidi/>
        <w:jc w:val="both"/>
        <w:rPr>
          <w:rFonts w:cs="David" w:hint="cs"/>
          <w:rtl/>
        </w:rPr>
      </w:pPr>
      <w:r w:rsidRPr="00CE3A08">
        <w:rPr>
          <w:rFonts w:cs="David" w:hint="cs"/>
          <w:rtl/>
        </w:rPr>
        <w:tab/>
        <w:t xml:space="preserve">לא זאת היתה השאלה שלי. אנחנו ועדה שמאשרת את תקציב הכנסת, שמאשרת את העודפים וההעברות משנה לשנה. אם מחליטים פתאום לקבל קבוצת עובדים חדשה, האם אנחנו צד בעניין הזה? האם אנחנו צריכים לאשר את ההחלטה, או אולי בעצם העובדה שאנו מאשרים תקציב אנו מאשרים אוטוסטרדה, כלומר יכולים לעשות מה שרוצים? זאת השאלה. הרי בתקציב המדינה אין זה כך. </w:t>
      </w:r>
    </w:p>
    <w:p w14:paraId="3AABE186" w14:textId="77777777" w:rsidR="00CE3A08" w:rsidRPr="00CE3A08" w:rsidRDefault="00CE3A08" w:rsidP="00CE3A08">
      <w:pPr>
        <w:bidi/>
        <w:jc w:val="both"/>
        <w:rPr>
          <w:rFonts w:cs="David" w:hint="cs"/>
          <w:rtl/>
        </w:rPr>
      </w:pPr>
    </w:p>
    <w:p w14:paraId="6EF796B0"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2B5CC2F1" w14:textId="77777777" w:rsidR="00CE3A08" w:rsidRPr="00CE3A08" w:rsidRDefault="00CE3A08" w:rsidP="00CE3A08">
      <w:pPr>
        <w:bidi/>
        <w:jc w:val="both"/>
        <w:rPr>
          <w:rFonts w:cs="David" w:hint="cs"/>
          <w:rtl/>
        </w:rPr>
      </w:pPr>
    </w:p>
    <w:p w14:paraId="20AF6BB3" w14:textId="77777777" w:rsidR="00CE3A08" w:rsidRPr="00CE3A08" w:rsidRDefault="00CE3A08" w:rsidP="00CE3A08">
      <w:pPr>
        <w:bidi/>
        <w:jc w:val="both"/>
        <w:rPr>
          <w:rFonts w:cs="David" w:hint="cs"/>
          <w:rtl/>
        </w:rPr>
      </w:pPr>
      <w:r w:rsidRPr="00CE3A08">
        <w:rPr>
          <w:rFonts w:cs="David" w:hint="cs"/>
          <w:rtl/>
        </w:rPr>
        <w:tab/>
        <w:t xml:space="preserve">יושב-ראש ועדת הכספים, אתם מאשרים בכל משרד ממשלתי את שיא כוח-האדם. כשאנו מבקשים להגדיל את שיא כוח-האדם אנו חייבים להסביר לכם מדוע אנו רוצים להגדיל את כוח-האדם, מה קרה, האם הפעילות גדלה. </w:t>
      </w:r>
    </w:p>
    <w:p w14:paraId="04C364D5" w14:textId="77777777" w:rsidR="00CE3A08" w:rsidRPr="00CE3A08" w:rsidRDefault="00CE3A08" w:rsidP="00CE3A08">
      <w:pPr>
        <w:bidi/>
        <w:jc w:val="both"/>
        <w:rPr>
          <w:rFonts w:cs="David" w:hint="cs"/>
          <w:rtl/>
        </w:rPr>
      </w:pPr>
    </w:p>
    <w:p w14:paraId="56FFF8B3"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34F4C325" w14:textId="77777777" w:rsidR="00CE3A08" w:rsidRPr="00CE3A08" w:rsidRDefault="00CE3A08" w:rsidP="00CE3A08">
      <w:pPr>
        <w:bidi/>
        <w:jc w:val="both"/>
        <w:rPr>
          <w:rFonts w:cs="David" w:hint="cs"/>
          <w:rtl/>
        </w:rPr>
      </w:pPr>
    </w:p>
    <w:p w14:paraId="2CEF2D4C" w14:textId="77777777" w:rsidR="00CE3A08" w:rsidRPr="00CE3A08" w:rsidRDefault="00CE3A08" w:rsidP="00CE3A08">
      <w:pPr>
        <w:bidi/>
        <w:jc w:val="both"/>
        <w:rPr>
          <w:rFonts w:cs="David" w:hint="cs"/>
          <w:rtl/>
        </w:rPr>
      </w:pPr>
      <w:r w:rsidRPr="00CE3A08">
        <w:rPr>
          <w:rFonts w:cs="David" w:hint="cs"/>
          <w:rtl/>
        </w:rPr>
        <w:tab/>
        <w:t xml:space="preserve">זה נעשה בפעם הקודמת. </w:t>
      </w:r>
    </w:p>
    <w:p w14:paraId="6EA981B1" w14:textId="77777777" w:rsidR="00CE3A08" w:rsidRPr="00CE3A08" w:rsidRDefault="00CE3A08" w:rsidP="00CE3A08">
      <w:pPr>
        <w:bidi/>
        <w:jc w:val="both"/>
        <w:rPr>
          <w:rFonts w:cs="David" w:hint="cs"/>
          <w:rtl/>
        </w:rPr>
      </w:pPr>
    </w:p>
    <w:p w14:paraId="77E14F45" w14:textId="77777777" w:rsidR="00CE3A08" w:rsidRPr="00CE3A08" w:rsidRDefault="00CE3A08" w:rsidP="00CE3A08">
      <w:pPr>
        <w:keepLines/>
        <w:bidi/>
        <w:jc w:val="both"/>
        <w:rPr>
          <w:rFonts w:cs="David" w:hint="cs"/>
          <w:rtl/>
        </w:rPr>
      </w:pPr>
      <w:r w:rsidRPr="00CE3A08">
        <w:rPr>
          <w:rFonts w:cs="David" w:hint="cs"/>
          <w:u w:val="single"/>
          <w:rtl/>
        </w:rPr>
        <w:t>מנכ"ל הכנסת דן לנדאו:</w:t>
      </w:r>
    </w:p>
    <w:p w14:paraId="19AB0088" w14:textId="77777777" w:rsidR="00CE3A08" w:rsidRPr="00CE3A08" w:rsidRDefault="00CE3A08" w:rsidP="00CE3A08">
      <w:pPr>
        <w:keepLines/>
        <w:bidi/>
        <w:jc w:val="both"/>
        <w:rPr>
          <w:rFonts w:cs="David" w:hint="cs"/>
          <w:rtl/>
        </w:rPr>
      </w:pPr>
    </w:p>
    <w:p w14:paraId="50401BA0" w14:textId="77777777" w:rsidR="00CE3A08" w:rsidRPr="00CE3A08" w:rsidRDefault="00CE3A08" w:rsidP="00CE3A08">
      <w:pPr>
        <w:keepLines/>
        <w:bidi/>
        <w:jc w:val="both"/>
        <w:rPr>
          <w:rFonts w:cs="David" w:hint="cs"/>
          <w:rtl/>
        </w:rPr>
      </w:pPr>
      <w:r w:rsidRPr="00CE3A08">
        <w:rPr>
          <w:rFonts w:cs="David" w:hint="cs"/>
          <w:rtl/>
        </w:rPr>
        <w:tab/>
        <w:t xml:space="preserve">בוודאי, זה נעשה בפעם הקודמת. ארמוז לכם </w:t>
      </w:r>
      <w:r w:rsidRPr="00CE3A08">
        <w:rPr>
          <w:rFonts w:cs="David"/>
          <w:rtl/>
        </w:rPr>
        <w:t>–</w:t>
      </w:r>
      <w:r w:rsidRPr="00CE3A08">
        <w:rPr>
          <w:rFonts w:cs="David" w:hint="cs"/>
          <w:rtl/>
        </w:rPr>
        <w:t xml:space="preserve"> ויש כאן כמובן מישהי שנוגעת בדבר </w:t>
      </w:r>
      <w:r w:rsidRPr="00CE3A08">
        <w:rPr>
          <w:rFonts w:cs="David"/>
          <w:rtl/>
        </w:rPr>
        <w:t>–</w:t>
      </w:r>
      <w:r w:rsidRPr="00CE3A08">
        <w:rPr>
          <w:rFonts w:cs="David" w:hint="cs"/>
          <w:rtl/>
        </w:rPr>
        <w:t xml:space="preserve"> אבל אנו שואפים לסיים כבר את העבודה הארגונית שאנו עושים בעניין מחלקת הפרוטוקולים. סביר מאוד להניח שנבוא אליכם ונבקש להגדיל את מספר התקנים במחלקת הפרוטוקולים של הכנסת. נציג לכם בגרף את הגידול העצום בפעילות הפרלמנטרית, כלומר בייצור המוצר הפרלמנטרי, ולעומת זה את השחיקה, אפילו לא שמירה על הקיים, בכוח האדם של מחלקת הפרוטוקולים. </w:t>
      </w:r>
    </w:p>
    <w:p w14:paraId="4670A822" w14:textId="77777777" w:rsidR="00CE3A08" w:rsidRPr="00CE3A08" w:rsidRDefault="00CE3A08" w:rsidP="00CE3A08">
      <w:pPr>
        <w:bidi/>
        <w:jc w:val="both"/>
        <w:rPr>
          <w:rFonts w:cs="David" w:hint="cs"/>
          <w:rtl/>
        </w:rPr>
      </w:pPr>
    </w:p>
    <w:p w14:paraId="6AEF067A" w14:textId="77777777" w:rsidR="00CE3A08" w:rsidRPr="00CE3A08" w:rsidRDefault="00CE3A08" w:rsidP="00CE3A08">
      <w:pPr>
        <w:bidi/>
        <w:jc w:val="both"/>
        <w:rPr>
          <w:rFonts w:cs="David" w:hint="cs"/>
          <w:u w:val="single"/>
          <w:rtl/>
        </w:rPr>
      </w:pPr>
      <w:r w:rsidRPr="00CE3A08">
        <w:rPr>
          <w:rFonts w:cs="David" w:hint="cs"/>
          <w:u w:val="single"/>
          <w:rtl/>
        </w:rPr>
        <w:t>אלכס מילר:</w:t>
      </w:r>
    </w:p>
    <w:p w14:paraId="6ED86643" w14:textId="77777777" w:rsidR="00CE3A08" w:rsidRPr="00CE3A08" w:rsidRDefault="00CE3A08" w:rsidP="00CE3A08">
      <w:pPr>
        <w:bidi/>
        <w:jc w:val="both"/>
        <w:rPr>
          <w:rFonts w:cs="David" w:hint="cs"/>
          <w:rtl/>
        </w:rPr>
      </w:pPr>
    </w:p>
    <w:p w14:paraId="7ED80090" w14:textId="77777777" w:rsidR="00CE3A08" w:rsidRPr="00CE3A08" w:rsidRDefault="00CE3A08" w:rsidP="00CE3A08">
      <w:pPr>
        <w:bidi/>
        <w:jc w:val="both"/>
        <w:rPr>
          <w:rFonts w:cs="David" w:hint="cs"/>
          <w:rtl/>
        </w:rPr>
      </w:pPr>
      <w:r w:rsidRPr="00CE3A08">
        <w:rPr>
          <w:rFonts w:cs="David" w:hint="cs"/>
          <w:rtl/>
        </w:rPr>
        <w:tab/>
        <w:t>הייתי ממליץ לבחון את הרחבת התקנים במחלקת המחקר והמידע של הכנסת. אני לא יכול לתת דוגמה על חברי כנסת אחרים, ואני מקווה מאוד שזה לא אישי, אבל אני מחכה כבר 3-4 חודשים למחקר לא גרנדיוזי מדי, ולדעתי זה מוגזם. לדעתי זה נובע מחוסר כוח-אדם.</w:t>
      </w:r>
    </w:p>
    <w:p w14:paraId="3F9A87A1" w14:textId="77777777" w:rsidR="00CE3A08" w:rsidRPr="00CE3A08" w:rsidRDefault="00CE3A08" w:rsidP="00CE3A08">
      <w:pPr>
        <w:bidi/>
        <w:jc w:val="both"/>
        <w:rPr>
          <w:rFonts w:cs="David" w:hint="cs"/>
          <w:rtl/>
        </w:rPr>
      </w:pPr>
    </w:p>
    <w:p w14:paraId="2651F3F2"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31085731" w14:textId="77777777" w:rsidR="00CE3A08" w:rsidRPr="00CE3A08" w:rsidRDefault="00CE3A08" w:rsidP="00CE3A08">
      <w:pPr>
        <w:bidi/>
        <w:jc w:val="both"/>
        <w:rPr>
          <w:rFonts w:cs="David" w:hint="cs"/>
          <w:rtl/>
        </w:rPr>
      </w:pPr>
    </w:p>
    <w:p w14:paraId="2805C932" w14:textId="77777777" w:rsidR="00CE3A08" w:rsidRPr="00CE3A08" w:rsidRDefault="00CE3A08" w:rsidP="00CE3A08">
      <w:pPr>
        <w:bidi/>
        <w:jc w:val="both"/>
        <w:rPr>
          <w:rFonts w:cs="David" w:hint="cs"/>
          <w:rtl/>
        </w:rPr>
      </w:pPr>
      <w:r w:rsidRPr="00CE3A08">
        <w:rPr>
          <w:rFonts w:cs="David" w:hint="cs"/>
          <w:rtl/>
        </w:rPr>
        <w:tab/>
        <w:t>בשנה החולפת הגדלנו את כוח-האדם במחלקת המחקר. לא באנו אליכם כדי להגדיל את שיא כוח-האדם בכנסת כי יכולנו להשתמש בתקנים שהיו לנו בתוך הכנסת. אתמול פרסמנו מכרז על תפקיד מיוחד מאוד במחלקת המחקר והמידע. אנו כל הזמן עם עין על המחלקה המופלאה הזאת שעושה עבודה מעולה. ככל שיהיה גידול בפעילות הפרלמנטרית, מינהל הכנסת קיים כדי לתמוך בכך, אבל בסוף אנחנו חוזרים אליכם, אל הדירקטוריון, כדי שנתאים את האמצעים לצרכים.</w:t>
      </w:r>
    </w:p>
    <w:p w14:paraId="01044734" w14:textId="77777777" w:rsidR="00CE3A08" w:rsidRPr="00CE3A08" w:rsidRDefault="00CE3A08" w:rsidP="00CE3A08">
      <w:pPr>
        <w:bidi/>
        <w:jc w:val="both"/>
        <w:rPr>
          <w:rFonts w:cs="David" w:hint="cs"/>
          <w:rtl/>
        </w:rPr>
      </w:pPr>
      <w:r w:rsidRPr="00CE3A08">
        <w:rPr>
          <w:rFonts w:cs="David" w:hint="cs"/>
          <w:rtl/>
        </w:rPr>
        <w:t xml:space="preserve"> </w:t>
      </w:r>
    </w:p>
    <w:p w14:paraId="1C2C46AC"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699FF17A" w14:textId="77777777" w:rsidR="00CE3A08" w:rsidRPr="00CE3A08" w:rsidRDefault="00CE3A08" w:rsidP="00CE3A08">
      <w:pPr>
        <w:bidi/>
        <w:jc w:val="both"/>
        <w:rPr>
          <w:rFonts w:cs="David" w:hint="cs"/>
          <w:rtl/>
        </w:rPr>
      </w:pPr>
    </w:p>
    <w:p w14:paraId="37FFB51E" w14:textId="77777777" w:rsidR="00CE3A08" w:rsidRPr="00CE3A08" w:rsidRDefault="00CE3A08" w:rsidP="00CE3A08">
      <w:pPr>
        <w:bidi/>
        <w:jc w:val="both"/>
        <w:rPr>
          <w:rFonts w:cs="David" w:hint="cs"/>
          <w:rtl/>
        </w:rPr>
      </w:pPr>
      <w:r w:rsidRPr="00CE3A08">
        <w:rPr>
          <w:rFonts w:cs="David" w:hint="cs"/>
          <w:rtl/>
        </w:rPr>
        <w:tab/>
        <w:t xml:space="preserve">בכל זאת אני רוצה לבקש מן היושב-ראש ומן המנכ"ל בהזדמנות הזאת, אולי אני טועה, אבל אני זוכר שאישרנו את תקציב הכנסת לשנת 2009 אחרי הבחירות ומאז נעלמו עקבותיכם. אני מציע שמידי תקופה הוועדה המשותפת המכובדת הזאת תקבל דוח. </w:t>
      </w:r>
    </w:p>
    <w:p w14:paraId="67D40F52" w14:textId="77777777" w:rsidR="00CE3A08" w:rsidRPr="00CE3A08" w:rsidRDefault="00CE3A08" w:rsidP="00CE3A08">
      <w:pPr>
        <w:bidi/>
        <w:jc w:val="both"/>
        <w:rPr>
          <w:rFonts w:cs="David" w:hint="cs"/>
          <w:rtl/>
        </w:rPr>
      </w:pPr>
    </w:p>
    <w:p w14:paraId="4D5CAB4F" w14:textId="77777777" w:rsidR="00CE3A08" w:rsidRPr="00CE3A08" w:rsidRDefault="00CE3A08" w:rsidP="00CE3A08">
      <w:pPr>
        <w:bidi/>
        <w:jc w:val="both"/>
        <w:rPr>
          <w:rFonts w:cs="David" w:hint="cs"/>
          <w:u w:val="single"/>
          <w:rtl/>
        </w:rPr>
      </w:pPr>
      <w:r w:rsidRPr="00CE3A08">
        <w:rPr>
          <w:rFonts w:cs="David" w:hint="cs"/>
          <w:u w:val="single"/>
          <w:rtl/>
        </w:rPr>
        <w:t>אלכס מילר:</w:t>
      </w:r>
    </w:p>
    <w:p w14:paraId="7724CC77" w14:textId="77777777" w:rsidR="00CE3A08" w:rsidRPr="00CE3A08" w:rsidRDefault="00CE3A08" w:rsidP="00CE3A08">
      <w:pPr>
        <w:bidi/>
        <w:jc w:val="both"/>
        <w:rPr>
          <w:rFonts w:cs="David" w:hint="cs"/>
          <w:rtl/>
        </w:rPr>
      </w:pPr>
    </w:p>
    <w:p w14:paraId="59C4D81B" w14:textId="77777777" w:rsidR="00CE3A08" w:rsidRPr="00CE3A08" w:rsidRDefault="00CE3A08" w:rsidP="00CE3A08">
      <w:pPr>
        <w:bidi/>
        <w:jc w:val="both"/>
        <w:rPr>
          <w:rFonts w:cs="David" w:hint="cs"/>
          <w:rtl/>
        </w:rPr>
      </w:pPr>
      <w:r w:rsidRPr="00CE3A08">
        <w:rPr>
          <w:rFonts w:cs="David" w:hint="cs"/>
          <w:rtl/>
        </w:rPr>
        <w:tab/>
        <w:t xml:space="preserve">אני זוכר שהתקיימה עוד ישיבה בנושא הדוברים. </w:t>
      </w:r>
    </w:p>
    <w:p w14:paraId="6FA36CC8" w14:textId="77777777" w:rsidR="00CE3A08" w:rsidRPr="00CE3A08" w:rsidRDefault="00CE3A08" w:rsidP="00CE3A08">
      <w:pPr>
        <w:bidi/>
        <w:jc w:val="both"/>
        <w:rPr>
          <w:rFonts w:cs="David" w:hint="cs"/>
          <w:rtl/>
        </w:rPr>
      </w:pPr>
    </w:p>
    <w:p w14:paraId="6B9120DA"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39A63020" w14:textId="77777777" w:rsidR="00CE3A08" w:rsidRPr="00CE3A08" w:rsidRDefault="00CE3A08" w:rsidP="00CE3A08">
      <w:pPr>
        <w:bidi/>
        <w:jc w:val="both"/>
        <w:rPr>
          <w:rFonts w:cs="David" w:hint="cs"/>
          <w:rtl/>
        </w:rPr>
      </w:pPr>
    </w:p>
    <w:p w14:paraId="379108E0" w14:textId="77777777" w:rsidR="00CE3A08" w:rsidRPr="00CE3A08" w:rsidRDefault="00CE3A08" w:rsidP="00CE3A08">
      <w:pPr>
        <w:bidi/>
        <w:jc w:val="both"/>
        <w:rPr>
          <w:rFonts w:cs="David" w:hint="cs"/>
          <w:rtl/>
        </w:rPr>
      </w:pPr>
      <w:r w:rsidRPr="00CE3A08">
        <w:rPr>
          <w:rFonts w:cs="David" w:hint="cs"/>
          <w:rtl/>
        </w:rPr>
        <w:tab/>
        <w:t xml:space="preserve">אני לא זוכר שהוזמנתי לישיבה הזאת. זה לא נדון בוועדה המשותפת של ועדת הכנסת וועדת הכספים. אני מציע, מאחר ואני שומע גם את המוזיקה מאחורי הדברים, שמידי תקופה מנכ"ל הכנסת ויושב-ראש הוועדה יזמנו אותנו, נשמע דיווח ונתעדכן. זה צעד טוב וגם נכון. </w:t>
      </w:r>
    </w:p>
    <w:p w14:paraId="520E5DA1" w14:textId="77777777" w:rsidR="00CE3A08" w:rsidRPr="00CE3A08" w:rsidRDefault="00CE3A08" w:rsidP="00CE3A08">
      <w:pPr>
        <w:bidi/>
        <w:jc w:val="both"/>
        <w:rPr>
          <w:rFonts w:cs="David" w:hint="cs"/>
          <w:rtl/>
        </w:rPr>
      </w:pPr>
    </w:p>
    <w:p w14:paraId="0C2AC4AE"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5FC7FCDC" w14:textId="77777777" w:rsidR="00CE3A08" w:rsidRPr="00CE3A08" w:rsidRDefault="00CE3A08" w:rsidP="00CE3A08">
      <w:pPr>
        <w:bidi/>
        <w:jc w:val="both"/>
        <w:rPr>
          <w:rFonts w:cs="David" w:hint="cs"/>
          <w:rtl/>
        </w:rPr>
      </w:pPr>
    </w:p>
    <w:p w14:paraId="163C5FDD" w14:textId="77777777" w:rsidR="00CE3A08" w:rsidRPr="00CE3A08" w:rsidRDefault="00CE3A08" w:rsidP="00CE3A08">
      <w:pPr>
        <w:bidi/>
        <w:jc w:val="both"/>
        <w:rPr>
          <w:rFonts w:cs="David" w:hint="cs"/>
          <w:rtl/>
        </w:rPr>
      </w:pPr>
      <w:r w:rsidRPr="00CE3A08">
        <w:rPr>
          <w:rFonts w:cs="David" w:hint="cs"/>
          <w:rtl/>
        </w:rPr>
        <w:tab/>
        <w:t xml:space="preserve">אני לא רואה שום קושי לעשות כן. </w:t>
      </w:r>
    </w:p>
    <w:p w14:paraId="25364FE4" w14:textId="77777777" w:rsidR="00CE3A08" w:rsidRPr="00CE3A08" w:rsidRDefault="00CE3A08" w:rsidP="00CE3A08">
      <w:pPr>
        <w:bidi/>
        <w:jc w:val="both"/>
        <w:rPr>
          <w:rFonts w:cs="David" w:hint="cs"/>
          <w:rtl/>
        </w:rPr>
      </w:pPr>
    </w:p>
    <w:p w14:paraId="2FA3B6EB"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36AD2E16" w14:textId="77777777" w:rsidR="00CE3A08" w:rsidRPr="00CE3A08" w:rsidRDefault="00CE3A08" w:rsidP="00CE3A08">
      <w:pPr>
        <w:bidi/>
        <w:jc w:val="both"/>
        <w:rPr>
          <w:rFonts w:cs="David" w:hint="cs"/>
          <w:rtl/>
        </w:rPr>
      </w:pPr>
    </w:p>
    <w:p w14:paraId="2CCDDE3B" w14:textId="77777777" w:rsidR="00CE3A08" w:rsidRPr="00CE3A08" w:rsidRDefault="00CE3A08" w:rsidP="00CE3A08">
      <w:pPr>
        <w:bidi/>
        <w:jc w:val="both"/>
        <w:rPr>
          <w:rFonts w:cs="David" w:hint="cs"/>
          <w:rtl/>
        </w:rPr>
      </w:pPr>
      <w:r w:rsidRPr="00CE3A08">
        <w:rPr>
          <w:rFonts w:cs="David" w:hint="cs"/>
          <w:rtl/>
        </w:rPr>
        <w:tab/>
        <w:t xml:space="preserve">אתם הדירקטוריון. </w:t>
      </w:r>
    </w:p>
    <w:p w14:paraId="70D347E9" w14:textId="77777777" w:rsidR="00CE3A08" w:rsidRPr="00CE3A08" w:rsidRDefault="00CE3A08" w:rsidP="00CE3A08">
      <w:pPr>
        <w:bidi/>
        <w:jc w:val="both"/>
        <w:rPr>
          <w:rFonts w:cs="David" w:hint="cs"/>
          <w:rtl/>
        </w:rPr>
      </w:pPr>
    </w:p>
    <w:p w14:paraId="747AA49C"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2009F553" w14:textId="77777777" w:rsidR="00CE3A08" w:rsidRPr="00CE3A08" w:rsidRDefault="00CE3A08" w:rsidP="00CE3A08">
      <w:pPr>
        <w:bidi/>
        <w:jc w:val="both"/>
        <w:rPr>
          <w:rFonts w:cs="David" w:hint="cs"/>
          <w:rtl/>
        </w:rPr>
      </w:pPr>
    </w:p>
    <w:p w14:paraId="39154659" w14:textId="77777777" w:rsidR="00CE3A08" w:rsidRPr="00CE3A08" w:rsidRDefault="00CE3A08" w:rsidP="00CE3A08">
      <w:pPr>
        <w:bidi/>
        <w:jc w:val="both"/>
        <w:rPr>
          <w:rFonts w:cs="David" w:hint="cs"/>
          <w:rtl/>
        </w:rPr>
      </w:pPr>
      <w:r w:rsidRPr="00CE3A08">
        <w:rPr>
          <w:rFonts w:cs="David" w:hint="cs"/>
          <w:rtl/>
        </w:rPr>
        <w:tab/>
        <w:t xml:space="preserve">בתקציב המדינה אנו מאשרים תקציב. מגיע אלינו לוועדה משרד האוצר, שמופקד גם על שיא כוח-אדם וגם על כל הדברים הללו, כדי שנאשר לו העברות במהלך כל השנה, פעם אחר פעם, ואז אנו דנים אתו: למה אתה צריך את הכסף הזה? למה אתה מעביר אותו מכאן לשם? אנחנו מקבלים פרטים, אם אנחנו רוצים. אנחנו לא חייבים לקבל פרטים על כל דבר. לכן אני רוצה לדעת מה קרה במהלך השנה. </w:t>
      </w:r>
    </w:p>
    <w:p w14:paraId="00388BF8" w14:textId="77777777" w:rsidR="00CE3A08" w:rsidRPr="00CE3A08" w:rsidRDefault="00CE3A08" w:rsidP="00CE3A08">
      <w:pPr>
        <w:bidi/>
        <w:jc w:val="both"/>
        <w:rPr>
          <w:rFonts w:cs="David" w:hint="cs"/>
          <w:rtl/>
        </w:rPr>
      </w:pPr>
    </w:p>
    <w:p w14:paraId="145E4F16"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010CB5FF" w14:textId="77777777" w:rsidR="00CE3A08" w:rsidRPr="00CE3A08" w:rsidRDefault="00CE3A08" w:rsidP="00CE3A08">
      <w:pPr>
        <w:bidi/>
        <w:jc w:val="both"/>
        <w:rPr>
          <w:rFonts w:cs="David" w:hint="cs"/>
          <w:rtl/>
        </w:rPr>
      </w:pPr>
    </w:p>
    <w:p w14:paraId="5FAE9F8E" w14:textId="77777777" w:rsidR="00CE3A08" w:rsidRPr="00CE3A08" w:rsidRDefault="00CE3A08" w:rsidP="00CE3A08">
      <w:pPr>
        <w:bidi/>
        <w:jc w:val="both"/>
        <w:rPr>
          <w:rFonts w:cs="David" w:hint="cs"/>
          <w:rtl/>
        </w:rPr>
      </w:pPr>
      <w:r w:rsidRPr="00CE3A08">
        <w:rPr>
          <w:rFonts w:cs="David" w:hint="cs"/>
          <w:rtl/>
        </w:rPr>
        <w:tab/>
        <w:t xml:space="preserve">לא מבצעים העברות מבלי שזה בא לכאן, בוודאי. </w:t>
      </w:r>
    </w:p>
    <w:p w14:paraId="492BE528" w14:textId="77777777" w:rsidR="00CE3A08" w:rsidRPr="00CE3A08" w:rsidRDefault="00CE3A08" w:rsidP="00CE3A08">
      <w:pPr>
        <w:bidi/>
        <w:jc w:val="both"/>
        <w:rPr>
          <w:rFonts w:cs="David" w:hint="cs"/>
          <w:rtl/>
        </w:rPr>
      </w:pPr>
    </w:p>
    <w:p w14:paraId="34030D7E"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74296C11" w14:textId="77777777" w:rsidR="00CE3A08" w:rsidRPr="00CE3A08" w:rsidRDefault="00CE3A08" w:rsidP="00CE3A08">
      <w:pPr>
        <w:bidi/>
        <w:jc w:val="both"/>
        <w:rPr>
          <w:rFonts w:cs="David" w:hint="cs"/>
          <w:rtl/>
        </w:rPr>
      </w:pPr>
    </w:p>
    <w:p w14:paraId="7423CB73" w14:textId="77777777" w:rsidR="00CE3A08" w:rsidRPr="00CE3A08" w:rsidRDefault="00CE3A08" w:rsidP="00CE3A08">
      <w:pPr>
        <w:bidi/>
        <w:jc w:val="both"/>
        <w:rPr>
          <w:rFonts w:cs="David" w:hint="cs"/>
          <w:rtl/>
        </w:rPr>
      </w:pPr>
      <w:r w:rsidRPr="00CE3A08">
        <w:rPr>
          <w:rFonts w:cs="David" w:hint="cs"/>
          <w:rtl/>
        </w:rPr>
        <w:tab/>
        <w:t>זה לא הגיע לוועדה המשותפת.</w:t>
      </w:r>
    </w:p>
    <w:p w14:paraId="1C40DD9C" w14:textId="77777777" w:rsidR="00CE3A08" w:rsidRPr="00CE3A08" w:rsidRDefault="00CE3A08" w:rsidP="00CE3A08">
      <w:pPr>
        <w:bidi/>
        <w:jc w:val="both"/>
        <w:rPr>
          <w:rFonts w:cs="David" w:hint="cs"/>
          <w:rtl/>
        </w:rPr>
      </w:pPr>
    </w:p>
    <w:p w14:paraId="7F82739F"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4A9AA5AE" w14:textId="77777777" w:rsidR="00CE3A08" w:rsidRPr="00CE3A08" w:rsidRDefault="00CE3A08" w:rsidP="00CE3A08">
      <w:pPr>
        <w:bidi/>
        <w:jc w:val="both"/>
        <w:rPr>
          <w:rFonts w:cs="David" w:hint="cs"/>
          <w:rtl/>
        </w:rPr>
      </w:pPr>
    </w:p>
    <w:p w14:paraId="29D2D50F" w14:textId="77777777" w:rsidR="00CE3A08" w:rsidRPr="00CE3A08" w:rsidRDefault="00CE3A08" w:rsidP="00CE3A08">
      <w:pPr>
        <w:bidi/>
        <w:jc w:val="both"/>
        <w:rPr>
          <w:rFonts w:cs="David" w:hint="cs"/>
          <w:rtl/>
        </w:rPr>
      </w:pPr>
      <w:r w:rsidRPr="00CE3A08">
        <w:rPr>
          <w:rFonts w:cs="David" w:hint="cs"/>
          <w:rtl/>
        </w:rPr>
        <w:tab/>
        <w:t xml:space="preserve">כי לא היו העברות. </w:t>
      </w:r>
    </w:p>
    <w:p w14:paraId="184479EB" w14:textId="77777777" w:rsidR="00CE3A08" w:rsidRPr="00CE3A08" w:rsidRDefault="00CE3A08" w:rsidP="00CE3A08">
      <w:pPr>
        <w:bidi/>
        <w:jc w:val="both"/>
        <w:rPr>
          <w:rFonts w:cs="David" w:hint="cs"/>
          <w:rtl/>
        </w:rPr>
      </w:pPr>
    </w:p>
    <w:p w14:paraId="1605DB34"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79B72185" w14:textId="77777777" w:rsidR="00CE3A08" w:rsidRPr="00CE3A08" w:rsidRDefault="00CE3A08" w:rsidP="00CE3A08">
      <w:pPr>
        <w:bidi/>
        <w:jc w:val="both"/>
        <w:rPr>
          <w:rFonts w:cs="David" w:hint="cs"/>
          <w:rtl/>
        </w:rPr>
      </w:pPr>
    </w:p>
    <w:p w14:paraId="018DDE09" w14:textId="77777777" w:rsidR="00CE3A08" w:rsidRPr="00CE3A08" w:rsidRDefault="00CE3A08" w:rsidP="00CE3A08">
      <w:pPr>
        <w:bidi/>
        <w:jc w:val="both"/>
        <w:rPr>
          <w:rFonts w:cs="David" w:hint="cs"/>
          <w:rtl/>
        </w:rPr>
      </w:pPr>
      <w:r w:rsidRPr="00CE3A08">
        <w:rPr>
          <w:rFonts w:cs="David" w:hint="cs"/>
          <w:rtl/>
        </w:rPr>
        <w:tab/>
        <w:t xml:space="preserve">גם אם אין העברות כדאי מידי פעם לקבל דיווח. </w:t>
      </w:r>
    </w:p>
    <w:p w14:paraId="3A8BB658" w14:textId="77777777" w:rsidR="00CE3A08" w:rsidRPr="00CE3A08" w:rsidRDefault="00CE3A08" w:rsidP="00CE3A08">
      <w:pPr>
        <w:bidi/>
        <w:jc w:val="both"/>
        <w:rPr>
          <w:rFonts w:cs="David" w:hint="cs"/>
          <w:rtl/>
        </w:rPr>
      </w:pPr>
    </w:p>
    <w:p w14:paraId="1CDF14DB"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352FCE0E" w14:textId="77777777" w:rsidR="00CE3A08" w:rsidRPr="00CE3A08" w:rsidRDefault="00CE3A08" w:rsidP="00CE3A08">
      <w:pPr>
        <w:bidi/>
        <w:jc w:val="both"/>
        <w:rPr>
          <w:rFonts w:cs="David" w:hint="cs"/>
          <w:rtl/>
        </w:rPr>
      </w:pPr>
    </w:p>
    <w:p w14:paraId="0600C748" w14:textId="77777777" w:rsidR="00CE3A08" w:rsidRPr="00CE3A08" w:rsidRDefault="00CE3A08" w:rsidP="00CE3A08">
      <w:pPr>
        <w:bidi/>
        <w:jc w:val="both"/>
        <w:rPr>
          <w:rFonts w:cs="David" w:hint="cs"/>
          <w:rtl/>
        </w:rPr>
      </w:pPr>
      <w:r w:rsidRPr="00CE3A08">
        <w:rPr>
          <w:rFonts w:cs="David" w:hint="cs"/>
          <w:rtl/>
        </w:rPr>
        <w:tab/>
        <w:t xml:space="preserve">אני בעד, אין שום בעיה. נדמה לי שבעידן של תקציב דו-שנתי זה באמת מתבקש. בסדר, אני לא רואה בזה בעיה. ההבדל הוא שכאן פשוט לא היו העברות. משרד האוצר מגיע אל ועדת הכספים כאשר צריכים לאשר העברות מעל לסכומים מסוימים. כאן אין העברות. </w:t>
      </w:r>
    </w:p>
    <w:p w14:paraId="66E9C09D" w14:textId="77777777" w:rsidR="00CE3A08" w:rsidRPr="00CE3A08" w:rsidRDefault="00CE3A08" w:rsidP="00CE3A08">
      <w:pPr>
        <w:bidi/>
        <w:jc w:val="both"/>
        <w:rPr>
          <w:rFonts w:cs="David" w:hint="cs"/>
          <w:rtl/>
        </w:rPr>
      </w:pPr>
    </w:p>
    <w:p w14:paraId="308F2E5D"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7FF26BC4" w14:textId="77777777" w:rsidR="00CE3A08" w:rsidRPr="00CE3A08" w:rsidRDefault="00CE3A08" w:rsidP="00CE3A08">
      <w:pPr>
        <w:bidi/>
        <w:jc w:val="both"/>
        <w:rPr>
          <w:rFonts w:cs="David" w:hint="cs"/>
          <w:rtl/>
        </w:rPr>
      </w:pPr>
    </w:p>
    <w:p w14:paraId="121D3112" w14:textId="77777777" w:rsidR="00CE3A08" w:rsidRPr="00CE3A08" w:rsidRDefault="00CE3A08" w:rsidP="00CE3A08">
      <w:pPr>
        <w:bidi/>
        <w:jc w:val="both"/>
        <w:rPr>
          <w:rFonts w:cs="David" w:hint="cs"/>
          <w:rtl/>
        </w:rPr>
      </w:pPr>
      <w:r w:rsidRPr="00CE3A08">
        <w:rPr>
          <w:rFonts w:cs="David" w:hint="cs"/>
          <w:rtl/>
        </w:rPr>
        <w:tab/>
        <w:t xml:space="preserve">אבדוק את התקנון. </w:t>
      </w:r>
    </w:p>
    <w:p w14:paraId="04F0448D" w14:textId="77777777" w:rsidR="00CE3A08" w:rsidRPr="00CE3A08" w:rsidRDefault="00CE3A08" w:rsidP="00CE3A08">
      <w:pPr>
        <w:bidi/>
        <w:jc w:val="both"/>
        <w:rPr>
          <w:rFonts w:cs="David" w:hint="cs"/>
          <w:rtl/>
        </w:rPr>
      </w:pPr>
    </w:p>
    <w:p w14:paraId="108293DE"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7C6F596D" w14:textId="77777777" w:rsidR="00CE3A08" w:rsidRPr="00CE3A08" w:rsidRDefault="00CE3A08" w:rsidP="00CE3A08">
      <w:pPr>
        <w:bidi/>
        <w:jc w:val="both"/>
        <w:rPr>
          <w:rFonts w:cs="David" w:hint="cs"/>
          <w:rtl/>
        </w:rPr>
      </w:pPr>
    </w:p>
    <w:p w14:paraId="56C6AA20" w14:textId="77777777" w:rsidR="00CE3A08" w:rsidRPr="00CE3A08" w:rsidRDefault="00CE3A08" w:rsidP="00CE3A08">
      <w:pPr>
        <w:bidi/>
        <w:jc w:val="both"/>
        <w:rPr>
          <w:rFonts w:cs="David" w:hint="cs"/>
          <w:rtl/>
        </w:rPr>
      </w:pPr>
      <w:r w:rsidRPr="00CE3A08">
        <w:rPr>
          <w:rFonts w:cs="David" w:hint="cs"/>
          <w:rtl/>
        </w:rPr>
        <w:tab/>
        <w:t xml:space="preserve">זה בדיוק, אגב, מה שאנו עושים עכשיו. </w:t>
      </w:r>
    </w:p>
    <w:p w14:paraId="1E796D76" w14:textId="77777777" w:rsidR="00CE3A08" w:rsidRPr="00CE3A08" w:rsidRDefault="00CE3A08" w:rsidP="00CE3A08">
      <w:pPr>
        <w:bidi/>
        <w:jc w:val="both"/>
        <w:rPr>
          <w:rFonts w:cs="David" w:hint="cs"/>
          <w:rtl/>
        </w:rPr>
      </w:pPr>
    </w:p>
    <w:p w14:paraId="3369078F"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5F53BB8F" w14:textId="77777777" w:rsidR="00CE3A08" w:rsidRPr="00CE3A08" w:rsidRDefault="00CE3A08" w:rsidP="00CE3A08">
      <w:pPr>
        <w:bidi/>
        <w:jc w:val="both"/>
        <w:rPr>
          <w:rFonts w:cs="David" w:hint="cs"/>
          <w:rtl/>
        </w:rPr>
      </w:pPr>
    </w:p>
    <w:p w14:paraId="2A4F4926" w14:textId="77777777" w:rsidR="00CE3A08" w:rsidRPr="00CE3A08" w:rsidRDefault="00CE3A08" w:rsidP="00CE3A08">
      <w:pPr>
        <w:bidi/>
        <w:jc w:val="both"/>
        <w:rPr>
          <w:rFonts w:cs="David" w:hint="cs"/>
          <w:rtl/>
        </w:rPr>
      </w:pPr>
      <w:r w:rsidRPr="00CE3A08">
        <w:rPr>
          <w:rFonts w:cs="David" w:hint="cs"/>
          <w:rtl/>
        </w:rPr>
        <w:tab/>
        <w:t xml:space="preserve">עכשיו אתה עושה דבר אחר, אתה מאשר העברת עודפים משנה לשנה. </w:t>
      </w:r>
    </w:p>
    <w:p w14:paraId="3EB5F55F" w14:textId="77777777" w:rsidR="00CE3A08" w:rsidRPr="00CE3A08" w:rsidRDefault="00CE3A08" w:rsidP="00CE3A08">
      <w:pPr>
        <w:bidi/>
        <w:jc w:val="both"/>
        <w:rPr>
          <w:rFonts w:cs="David" w:hint="cs"/>
          <w:rtl/>
        </w:rPr>
      </w:pPr>
    </w:p>
    <w:p w14:paraId="65930AB0"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550DDF39" w14:textId="77777777" w:rsidR="00CE3A08" w:rsidRPr="00CE3A08" w:rsidRDefault="00CE3A08" w:rsidP="00CE3A08">
      <w:pPr>
        <w:bidi/>
        <w:jc w:val="both"/>
        <w:rPr>
          <w:rFonts w:cs="David" w:hint="cs"/>
          <w:rtl/>
        </w:rPr>
      </w:pPr>
    </w:p>
    <w:p w14:paraId="10396D05" w14:textId="77777777" w:rsidR="00CE3A08" w:rsidRPr="00CE3A08" w:rsidRDefault="00CE3A08" w:rsidP="00CE3A08">
      <w:pPr>
        <w:bidi/>
        <w:jc w:val="both"/>
        <w:rPr>
          <w:rFonts w:cs="David" w:hint="cs"/>
          <w:rtl/>
        </w:rPr>
      </w:pPr>
      <w:r w:rsidRPr="00CE3A08">
        <w:rPr>
          <w:rFonts w:cs="David" w:hint="cs"/>
          <w:rtl/>
        </w:rPr>
        <w:tab/>
        <w:t xml:space="preserve">נכון, אבל יש כאן גם העברה מסעיף לסעיף. </w:t>
      </w:r>
    </w:p>
    <w:p w14:paraId="06180E18" w14:textId="77777777" w:rsidR="00CE3A08" w:rsidRPr="00CE3A08" w:rsidRDefault="00CE3A08" w:rsidP="00CE3A08">
      <w:pPr>
        <w:bidi/>
        <w:jc w:val="both"/>
        <w:rPr>
          <w:rFonts w:cs="David" w:hint="cs"/>
          <w:rtl/>
        </w:rPr>
      </w:pPr>
    </w:p>
    <w:p w14:paraId="63E167D0"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59588023" w14:textId="77777777" w:rsidR="00CE3A08" w:rsidRPr="00CE3A08" w:rsidRDefault="00CE3A08" w:rsidP="00CE3A08">
      <w:pPr>
        <w:bidi/>
        <w:jc w:val="both"/>
        <w:rPr>
          <w:rFonts w:cs="David" w:hint="cs"/>
          <w:rtl/>
        </w:rPr>
      </w:pPr>
    </w:p>
    <w:p w14:paraId="333895EF" w14:textId="77777777" w:rsidR="00CE3A08" w:rsidRPr="00CE3A08" w:rsidRDefault="00CE3A08" w:rsidP="00CE3A08">
      <w:pPr>
        <w:bidi/>
        <w:jc w:val="both"/>
        <w:rPr>
          <w:rFonts w:cs="David" w:hint="cs"/>
          <w:rtl/>
        </w:rPr>
      </w:pPr>
      <w:r w:rsidRPr="00CE3A08">
        <w:rPr>
          <w:rFonts w:cs="David" w:hint="cs"/>
          <w:rtl/>
        </w:rPr>
        <w:tab/>
        <w:t xml:space="preserve">למעשה אם לא הייתם צריכים אישור להעברת העודפים אז לא היינו כאן היום. </w:t>
      </w:r>
    </w:p>
    <w:p w14:paraId="1CDCB5C9" w14:textId="77777777" w:rsidR="00CE3A08" w:rsidRPr="00CE3A08" w:rsidRDefault="00CE3A08" w:rsidP="00CE3A08">
      <w:pPr>
        <w:bidi/>
        <w:jc w:val="both"/>
        <w:rPr>
          <w:rFonts w:cs="David" w:hint="cs"/>
          <w:rtl/>
        </w:rPr>
      </w:pPr>
    </w:p>
    <w:p w14:paraId="5A36B031"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7F122F46" w14:textId="77777777" w:rsidR="00CE3A08" w:rsidRPr="00CE3A08" w:rsidRDefault="00CE3A08" w:rsidP="00CE3A08">
      <w:pPr>
        <w:bidi/>
        <w:jc w:val="both"/>
        <w:rPr>
          <w:rFonts w:cs="David" w:hint="cs"/>
          <w:rtl/>
        </w:rPr>
      </w:pPr>
    </w:p>
    <w:p w14:paraId="77AC8AB6" w14:textId="77777777" w:rsidR="00CE3A08" w:rsidRPr="00CE3A08" w:rsidRDefault="00CE3A08" w:rsidP="00CE3A08">
      <w:pPr>
        <w:bidi/>
        <w:jc w:val="both"/>
        <w:rPr>
          <w:rFonts w:cs="David" w:hint="cs"/>
          <w:rtl/>
        </w:rPr>
      </w:pPr>
      <w:r w:rsidRPr="00CE3A08">
        <w:rPr>
          <w:rFonts w:cs="David" w:hint="cs"/>
          <w:rtl/>
        </w:rPr>
        <w:tab/>
        <w:t xml:space="preserve">יש כאן העברה אחת מסעיף לסעיף. </w:t>
      </w:r>
    </w:p>
    <w:p w14:paraId="315252BE" w14:textId="77777777" w:rsidR="00CE3A08" w:rsidRPr="00CE3A08" w:rsidRDefault="00CE3A08" w:rsidP="00CE3A08">
      <w:pPr>
        <w:bidi/>
        <w:jc w:val="both"/>
        <w:rPr>
          <w:rFonts w:cs="David" w:hint="cs"/>
          <w:rtl/>
        </w:rPr>
      </w:pPr>
    </w:p>
    <w:p w14:paraId="3E3D08C8"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4686BE9E" w14:textId="77777777" w:rsidR="00CE3A08" w:rsidRPr="00CE3A08" w:rsidRDefault="00CE3A08" w:rsidP="00CE3A08">
      <w:pPr>
        <w:bidi/>
        <w:jc w:val="both"/>
        <w:rPr>
          <w:rFonts w:cs="David" w:hint="cs"/>
          <w:rtl/>
        </w:rPr>
      </w:pPr>
    </w:p>
    <w:p w14:paraId="3A4B84B2" w14:textId="77777777" w:rsidR="00CE3A08" w:rsidRPr="00CE3A08" w:rsidRDefault="00CE3A08" w:rsidP="00CE3A08">
      <w:pPr>
        <w:bidi/>
        <w:jc w:val="both"/>
        <w:rPr>
          <w:rFonts w:cs="David" w:hint="cs"/>
          <w:rtl/>
        </w:rPr>
      </w:pPr>
      <w:r w:rsidRPr="00CE3A08">
        <w:rPr>
          <w:rFonts w:cs="David" w:hint="cs"/>
          <w:rtl/>
        </w:rPr>
        <w:tab/>
        <w:t xml:space="preserve">חבר הכנסת אדרי, העובדה שלא באנו לכאן עד עכשיו היא סימן לכך שעבדנו לפי התוכנית. </w:t>
      </w:r>
    </w:p>
    <w:p w14:paraId="7E2E7D92" w14:textId="77777777" w:rsidR="00CE3A08" w:rsidRPr="00CE3A08" w:rsidRDefault="00CE3A08" w:rsidP="00CE3A08">
      <w:pPr>
        <w:bidi/>
        <w:jc w:val="both"/>
        <w:rPr>
          <w:rFonts w:cs="David" w:hint="cs"/>
          <w:rtl/>
        </w:rPr>
      </w:pPr>
    </w:p>
    <w:p w14:paraId="5894533B"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4D49EEC0" w14:textId="77777777" w:rsidR="00CE3A08" w:rsidRPr="00CE3A08" w:rsidRDefault="00CE3A08" w:rsidP="00CE3A08">
      <w:pPr>
        <w:bidi/>
        <w:jc w:val="both"/>
        <w:rPr>
          <w:rFonts w:cs="David" w:hint="cs"/>
          <w:rtl/>
        </w:rPr>
      </w:pPr>
    </w:p>
    <w:p w14:paraId="2859204E" w14:textId="77777777" w:rsidR="00CE3A08" w:rsidRPr="00CE3A08" w:rsidRDefault="00CE3A08" w:rsidP="00CE3A08">
      <w:pPr>
        <w:bidi/>
        <w:jc w:val="both"/>
        <w:rPr>
          <w:rFonts w:cs="David" w:hint="cs"/>
          <w:rtl/>
        </w:rPr>
      </w:pPr>
      <w:r w:rsidRPr="00CE3A08">
        <w:rPr>
          <w:rFonts w:cs="David" w:hint="cs"/>
          <w:rtl/>
        </w:rPr>
        <w:tab/>
        <w:t xml:space="preserve">גם כשאתם עובדים לפי התוכנית אנחנו צריכים לקבל דיווח. </w:t>
      </w:r>
    </w:p>
    <w:p w14:paraId="7E392108" w14:textId="77777777" w:rsidR="00CE3A08" w:rsidRPr="00CE3A08" w:rsidRDefault="00CE3A08" w:rsidP="00CE3A08">
      <w:pPr>
        <w:bidi/>
        <w:jc w:val="both"/>
        <w:rPr>
          <w:rFonts w:cs="David" w:hint="cs"/>
          <w:rtl/>
        </w:rPr>
      </w:pPr>
    </w:p>
    <w:p w14:paraId="70B521CB"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6FDE6C8B" w14:textId="77777777" w:rsidR="00CE3A08" w:rsidRPr="00CE3A08" w:rsidRDefault="00CE3A08" w:rsidP="00CE3A08">
      <w:pPr>
        <w:bidi/>
        <w:jc w:val="both"/>
        <w:rPr>
          <w:rFonts w:cs="David" w:hint="cs"/>
          <w:rtl/>
        </w:rPr>
      </w:pPr>
    </w:p>
    <w:p w14:paraId="42F6FDD1" w14:textId="77777777" w:rsidR="00CE3A08" w:rsidRPr="00CE3A08" w:rsidRDefault="00CE3A08" w:rsidP="00CE3A08">
      <w:pPr>
        <w:bidi/>
        <w:jc w:val="both"/>
        <w:rPr>
          <w:rFonts w:cs="David" w:hint="cs"/>
          <w:rtl/>
        </w:rPr>
      </w:pPr>
      <w:r w:rsidRPr="00CE3A08">
        <w:rPr>
          <w:rFonts w:cs="David" w:hint="cs"/>
          <w:rtl/>
        </w:rPr>
        <w:tab/>
        <w:t xml:space="preserve">אתם זכאים לדיווח, אין שום ספק. אני חייב להגיד לחבר הכנסת גפני באשר לשליטה בכוח-אדם, המנכ"ל הזכיר את מחלקת הפרוטוקולים אך לא סיים את דבריו. הוא אמר שהוא צריך עכשיו 5 עובדות למחלקת הפרוטוקולים, ואני אמרתי לו: אני מצטער, לא תקבל כי נגמר התקן. כאן זה השליטה שלך. </w:t>
      </w:r>
    </w:p>
    <w:p w14:paraId="1874155E" w14:textId="77777777" w:rsidR="00CE3A08" w:rsidRPr="00CE3A08" w:rsidRDefault="00CE3A08" w:rsidP="00CE3A08">
      <w:pPr>
        <w:bidi/>
        <w:jc w:val="both"/>
        <w:rPr>
          <w:rFonts w:cs="David" w:hint="cs"/>
          <w:rtl/>
        </w:rPr>
      </w:pPr>
    </w:p>
    <w:p w14:paraId="386473D7"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00BCDDE5" w14:textId="77777777" w:rsidR="00CE3A08" w:rsidRPr="00CE3A08" w:rsidRDefault="00CE3A08" w:rsidP="00CE3A08">
      <w:pPr>
        <w:bidi/>
        <w:jc w:val="both"/>
        <w:rPr>
          <w:rFonts w:cs="David" w:hint="cs"/>
          <w:rtl/>
        </w:rPr>
      </w:pPr>
    </w:p>
    <w:p w14:paraId="6899450C" w14:textId="77777777" w:rsidR="00CE3A08" w:rsidRPr="00CE3A08" w:rsidRDefault="00CE3A08" w:rsidP="00CE3A08">
      <w:pPr>
        <w:bidi/>
        <w:jc w:val="both"/>
        <w:rPr>
          <w:rFonts w:cs="David" w:hint="cs"/>
          <w:rtl/>
        </w:rPr>
      </w:pPr>
      <w:r w:rsidRPr="00CE3A08">
        <w:rPr>
          <w:rFonts w:cs="David" w:hint="cs"/>
          <w:rtl/>
        </w:rPr>
        <w:tab/>
        <w:t xml:space="preserve">תביאו את זה לאישור. </w:t>
      </w:r>
    </w:p>
    <w:p w14:paraId="5AFAD9AA" w14:textId="77777777" w:rsidR="00CE3A08" w:rsidRPr="00CE3A08" w:rsidRDefault="00CE3A08" w:rsidP="00CE3A08">
      <w:pPr>
        <w:bidi/>
        <w:jc w:val="both"/>
        <w:rPr>
          <w:rFonts w:cs="David" w:hint="cs"/>
          <w:rtl/>
        </w:rPr>
      </w:pPr>
    </w:p>
    <w:p w14:paraId="647D412C"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343A1CD6" w14:textId="77777777" w:rsidR="00CE3A08" w:rsidRPr="00CE3A08" w:rsidRDefault="00CE3A08" w:rsidP="00CE3A08">
      <w:pPr>
        <w:bidi/>
        <w:jc w:val="both"/>
        <w:rPr>
          <w:rFonts w:cs="David" w:hint="cs"/>
          <w:rtl/>
        </w:rPr>
      </w:pPr>
    </w:p>
    <w:p w14:paraId="34710E24" w14:textId="77777777" w:rsidR="00CE3A08" w:rsidRPr="00CE3A08" w:rsidRDefault="00CE3A08" w:rsidP="00CE3A08">
      <w:pPr>
        <w:bidi/>
        <w:jc w:val="both"/>
        <w:rPr>
          <w:rFonts w:cs="David" w:hint="cs"/>
          <w:rtl/>
        </w:rPr>
      </w:pPr>
      <w:r w:rsidRPr="00CE3A08">
        <w:rPr>
          <w:rFonts w:cs="David" w:hint="cs"/>
          <w:rtl/>
        </w:rPr>
        <w:tab/>
        <w:t xml:space="preserve">אישרתם לנו תקנים מסוימים וזה מה שיהיה. </w:t>
      </w:r>
    </w:p>
    <w:p w14:paraId="70385118" w14:textId="77777777" w:rsidR="00CE3A08" w:rsidRPr="00CE3A08" w:rsidRDefault="00CE3A08" w:rsidP="00CE3A08">
      <w:pPr>
        <w:bidi/>
        <w:jc w:val="both"/>
        <w:rPr>
          <w:rFonts w:cs="David" w:hint="cs"/>
          <w:rtl/>
        </w:rPr>
      </w:pPr>
    </w:p>
    <w:p w14:paraId="3B8BF3A4"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030EA00A" w14:textId="77777777" w:rsidR="00CE3A08" w:rsidRPr="00CE3A08" w:rsidRDefault="00CE3A08" w:rsidP="00CE3A08">
      <w:pPr>
        <w:bidi/>
        <w:jc w:val="both"/>
        <w:rPr>
          <w:rFonts w:cs="David" w:hint="cs"/>
          <w:rtl/>
        </w:rPr>
      </w:pPr>
    </w:p>
    <w:p w14:paraId="631E61B8" w14:textId="77777777" w:rsidR="00CE3A08" w:rsidRPr="00CE3A08" w:rsidRDefault="00CE3A08" w:rsidP="00CE3A08">
      <w:pPr>
        <w:bidi/>
        <w:jc w:val="both"/>
        <w:rPr>
          <w:rFonts w:cs="David" w:hint="cs"/>
          <w:rtl/>
        </w:rPr>
      </w:pPr>
      <w:r w:rsidRPr="00CE3A08">
        <w:rPr>
          <w:rFonts w:cs="David" w:hint="cs"/>
          <w:rtl/>
        </w:rPr>
        <w:tab/>
        <w:t xml:space="preserve">אם יש צורך בכוח-אדם לעבודת הכנסת, אני מאוד בעד. </w:t>
      </w:r>
    </w:p>
    <w:p w14:paraId="1F97B1A1" w14:textId="77777777" w:rsidR="00CE3A08" w:rsidRPr="00CE3A08" w:rsidRDefault="00CE3A08" w:rsidP="00CE3A08">
      <w:pPr>
        <w:bidi/>
        <w:jc w:val="both"/>
        <w:rPr>
          <w:rFonts w:cs="David" w:hint="cs"/>
          <w:rtl/>
        </w:rPr>
      </w:pPr>
    </w:p>
    <w:p w14:paraId="1986398B"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4D5A4AFC" w14:textId="77777777" w:rsidR="00CE3A08" w:rsidRPr="00CE3A08" w:rsidRDefault="00CE3A08" w:rsidP="00CE3A08">
      <w:pPr>
        <w:bidi/>
        <w:jc w:val="both"/>
        <w:rPr>
          <w:rFonts w:cs="David" w:hint="cs"/>
          <w:rtl/>
        </w:rPr>
      </w:pPr>
    </w:p>
    <w:p w14:paraId="1BFB75F3" w14:textId="77777777" w:rsidR="00CE3A08" w:rsidRPr="00CE3A08" w:rsidRDefault="00CE3A08" w:rsidP="00CE3A08">
      <w:pPr>
        <w:bidi/>
        <w:jc w:val="both"/>
        <w:rPr>
          <w:rFonts w:cs="David" w:hint="cs"/>
          <w:rtl/>
        </w:rPr>
      </w:pPr>
      <w:r w:rsidRPr="00CE3A08">
        <w:rPr>
          <w:rFonts w:cs="David" w:hint="cs"/>
          <w:rtl/>
        </w:rPr>
        <w:tab/>
        <w:t xml:space="preserve">אדוני המנכ"ל, נתקלתי באיזו תופעה, נדמה לי שאפילו דיברתי אתך עליה, על דבר שולי לחלוטין, אבל בוועדות לפעמים נשמעת טענה שלא היתה אפשרות לקבל רכב לסיורים. </w:t>
      </w:r>
    </w:p>
    <w:p w14:paraId="18E89AEF" w14:textId="77777777" w:rsidR="00CE3A08" w:rsidRPr="00CE3A08" w:rsidRDefault="00CE3A08" w:rsidP="00CE3A08">
      <w:pPr>
        <w:bidi/>
        <w:jc w:val="both"/>
        <w:rPr>
          <w:rFonts w:cs="David" w:hint="cs"/>
          <w:rtl/>
        </w:rPr>
      </w:pPr>
    </w:p>
    <w:p w14:paraId="2E8C8A62"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60A596FC" w14:textId="77777777" w:rsidR="00CE3A08" w:rsidRPr="00CE3A08" w:rsidRDefault="00CE3A08" w:rsidP="00CE3A08">
      <w:pPr>
        <w:bidi/>
        <w:jc w:val="both"/>
        <w:rPr>
          <w:rFonts w:cs="David" w:hint="cs"/>
          <w:rtl/>
        </w:rPr>
      </w:pPr>
    </w:p>
    <w:p w14:paraId="4B9E2307" w14:textId="77777777" w:rsidR="00CE3A08" w:rsidRPr="00CE3A08" w:rsidRDefault="00CE3A08" w:rsidP="00CE3A08">
      <w:pPr>
        <w:bidi/>
        <w:jc w:val="both"/>
        <w:rPr>
          <w:rFonts w:cs="David" w:hint="cs"/>
          <w:rtl/>
        </w:rPr>
      </w:pPr>
      <w:r w:rsidRPr="00CE3A08">
        <w:rPr>
          <w:rFonts w:cs="David" w:hint="cs"/>
          <w:rtl/>
        </w:rPr>
        <w:tab/>
        <w:t xml:space="preserve">זה לא קרה אז וזה לא קורה כעת. </w:t>
      </w:r>
    </w:p>
    <w:p w14:paraId="0CB2A973" w14:textId="77777777" w:rsidR="00CE3A08" w:rsidRPr="00CE3A08" w:rsidRDefault="00CE3A08" w:rsidP="00CE3A08">
      <w:pPr>
        <w:bidi/>
        <w:jc w:val="both"/>
        <w:rPr>
          <w:rFonts w:cs="David" w:hint="cs"/>
          <w:rtl/>
        </w:rPr>
      </w:pPr>
    </w:p>
    <w:p w14:paraId="3D1B5574" w14:textId="77777777" w:rsidR="00CE3A08" w:rsidRPr="00CE3A08" w:rsidRDefault="00CE3A08" w:rsidP="00CE3A08">
      <w:pPr>
        <w:bidi/>
        <w:jc w:val="both"/>
        <w:rPr>
          <w:rFonts w:cs="David" w:hint="cs"/>
          <w:u w:val="single"/>
          <w:rtl/>
        </w:rPr>
      </w:pPr>
      <w:r w:rsidRPr="00CE3A08">
        <w:rPr>
          <w:rFonts w:cs="David" w:hint="cs"/>
          <w:u w:val="single"/>
          <w:rtl/>
        </w:rPr>
        <w:t>מזכירת הכנסת ירדנה מלר-הורוביץ:</w:t>
      </w:r>
    </w:p>
    <w:p w14:paraId="5CAA1137" w14:textId="77777777" w:rsidR="00CE3A08" w:rsidRPr="00CE3A08" w:rsidRDefault="00CE3A08" w:rsidP="00CE3A08">
      <w:pPr>
        <w:bidi/>
        <w:jc w:val="both"/>
        <w:rPr>
          <w:rFonts w:cs="David" w:hint="cs"/>
          <w:rtl/>
        </w:rPr>
      </w:pPr>
    </w:p>
    <w:p w14:paraId="03634F2A" w14:textId="77777777" w:rsidR="00CE3A08" w:rsidRPr="00CE3A08" w:rsidRDefault="00CE3A08" w:rsidP="00CE3A08">
      <w:pPr>
        <w:bidi/>
        <w:jc w:val="both"/>
        <w:rPr>
          <w:rFonts w:cs="David" w:hint="cs"/>
          <w:rtl/>
        </w:rPr>
      </w:pPr>
      <w:r w:rsidRPr="00CE3A08">
        <w:rPr>
          <w:rFonts w:cs="David" w:hint="cs"/>
          <w:rtl/>
        </w:rPr>
        <w:tab/>
        <w:t xml:space="preserve">אם הם יודעים מראש כמה חברים אמורים לצאת לסיור - - - </w:t>
      </w:r>
    </w:p>
    <w:p w14:paraId="13E0AC1E" w14:textId="77777777" w:rsidR="00CE3A08" w:rsidRPr="00CE3A08" w:rsidRDefault="00CE3A08" w:rsidP="00CE3A08">
      <w:pPr>
        <w:bidi/>
        <w:jc w:val="both"/>
        <w:rPr>
          <w:rFonts w:cs="David" w:hint="cs"/>
          <w:rtl/>
        </w:rPr>
      </w:pPr>
    </w:p>
    <w:p w14:paraId="2D37B4AB"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4D1ADFAF" w14:textId="77777777" w:rsidR="00CE3A08" w:rsidRPr="00CE3A08" w:rsidRDefault="00CE3A08" w:rsidP="00CE3A08">
      <w:pPr>
        <w:bidi/>
        <w:jc w:val="both"/>
        <w:rPr>
          <w:rFonts w:cs="David" w:hint="cs"/>
          <w:rtl/>
        </w:rPr>
      </w:pPr>
    </w:p>
    <w:p w14:paraId="1B041511" w14:textId="77777777" w:rsidR="00CE3A08" w:rsidRPr="00CE3A08" w:rsidRDefault="00CE3A08" w:rsidP="00CE3A08">
      <w:pPr>
        <w:bidi/>
        <w:jc w:val="both"/>
        <w:rPr>
          <w:rFonts w:cs="David" w:hint="cs"/>
          <w:rtl/>
        </w:rPr>
      </w:pPr>
      <w:r w:rsidRPr="00CE3A08">
        <w:rPr>
          <w:rFonts w:cs="David" w:hint="cs"/>
          <w:rtl/>
        </w:rPr>
        <w:tab/>
        <w:t xml:space="preserve">מזכירת הכנסת ואני מאשרים מידי שבוע 8-9 בקשות. </w:t>
      </w:r>
    </w:p>
    <w:p w14:paraId="06A8F483" w14:textId="77777777" w:rsidR="00CE3A08" w:rsidRPr="00CE3A08" w:rsidRDefault="00CE3A08" w:rsidP="00CE3A08">
      <w:pPr>
        <w:bidi/>
        <w:jc w:val="both"/>
        <w:rPr>
          <w:rFonts w:cs="David" w:hint="cs"/>
          <w:rtl/>
        </w:rPr>
      </w:pPr>
    </w:p>
    <w:p w14:paraId="1AB8F612"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44C4D805" w14:textId="77777777" w:rsidR="00CE3A08" w:rsidRPr="00CE3A08" w:rsidRDefault="00CE3A08" w:rsidP="00CE3A08">
      <w:pPr>
        <w:bidi/>
        <w:jc w:val="both"/>
        <w:rPr>
          <w:rFonts w:cs="David" w:hint="cs"/>
          <w:rtl/>
        </w:rPr>
      </w:pPr>
    </w:p>
    <w:p w14:paraId="4EA01C98" w14:textId="77777777" w:rsidR="00CE3A08" w:rsidRPr="00CE3A08" w:rsidRDefault="00CE3A08" w:rsidP="00CE3A08">
      <w:pPr>
        <w:bidi/>
        <w:jc w:val="both"/>
        <w:rPr>
          <w:rFonts w:cs="David" w:hint="cs"/>
          <w:rtl/>
        </w:rPr>
      </w:pPr>
      <w:r w:rsidRPr="00CE3A08">
        <w:rPr>
          <w:rFonts w:cs="David" w:hint="cs"/>
          <w:rtl/>
        </w:rPr>
        <w:tab/>
        <w:t xml:space="preserve">הם אמרו אז שהודיעו להם שאין כסף. הסיורים הללו חשובים מאוד. </w:t>
      </w:r>
    </w:p>
    <w:p w14:paraId="6F75D8D2" w14:textId="77777777" w:rsidR="00CE3A08" w:rsidRPr="00CE3A08" w:rsidRDefault="00CE3A08" w:rsidP="00CE3A08">
      <w:pPr>
        <w:bidi/>
        <w:jc w:val="both"/>
        <w:rPr>
          <w:rFonts w:cs="David" w:hint="cs"/>
          <w:rtl/>
        </w:rPr>
      </w:pPr>
    </w:p>
    <w:p w14:paraId="170BD5D2"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3C169190" w14:textId="77777777" w:rsidR="00CE3A08" w:rsidRPr="00CE3A08" w:rsidRDefault="00CE3A08" w:rsidP="00CE3A08">
      <w:pPr>
        <w:bidi/>
        <w:jc w:val="both"/>
        <w:rPr>
          <w:rFonts w:cs="David" w:hint="cs"/>
          <w:rtl/>
        </w:rPr>
      </w:pPr>
    </w:p>
    <w:p w14:paraId="48DB0499" w14:textId="77777777" w:rsidR="00CE3A08" w:rsidRPr="00CE3A08" w:rsidRDefault="00CE3A08" w:rsidP="00CE3A08">
      <w:pPr>
        <w:bidi/>
        <w:jc w:val="both"/>
        <w:rPr>
          <w:rFonts w:cs="David" w:hint="cs"/>
          <w:rtl/>
        </w:rPr>
      </w:pPr>
      <w:r w:rsidRPr="00CE3A08">
        <w:rPr>
          <w:rFonts w:cs="David" w:hint="cs"/>
          <w:rtl/>
        </w:rPr>
        <w:tab/>
        <w:t>נכון שהם אמרו ...</w:t>
      </w:r>
    </w:p>
    <w:p w14:paraId="154C3FC5" w14:textId="77777777" w:rsidR="00CE3A08" w:rsidRPr="00CE3A08" w:rsidRDefault="00CE3A08" w:rsidP="00CE3A08">
      <w:pPr>
        <w:bidi/>
        <w:jc w:val="both"/>
        <w:rPr>
          <w:rFonts w:cs="David" w:hint="cs"/>
          <w:rtl/>
        </w:rPr>
      </w:pPr>
    </w:p>
    <w:p w14:paraId="29372868" w14:textId="77777777" w:rsidR="00CE3A08" w:rsidRPr="00CE3A08" w:rsidRDefault="00CE3A08" w:rsidP="00CE3A08">
      <w:pPr>
        <w:bidi/>
        <w:jc w:val="both"/>
        <w:rPr>
          <w:rFonts w:cs="David" w:hint="cs"/>
          <w:u w:val="single"/>
          <w:rtl/>
        </w:rPr>
      </w:pPr>
      <w:r w:rsidRPr="00CE3A08">
        <w:rPr>
          <w:rFonts w:cs="David" w:hint="cs"/>
          <w:u w:val="single"/>
          <w:rtl/>
        </w:rPr>
        <w:t>מזכירת הכנסת ירדנה מלר-הורוביץ:</w:t>
      </w:r>
    </w:p>
    <w:p w14:paraId="4415EE54" w14:textId="77777777" w:rsidR="00CE3A08" w:rsidRPr="00CE3A08" w:rsidRDefault="00CE3A08" w:rsidP="00CE3A08">
      <w:pPr>
        <w:bidi/>
        <w:jc w:val="both"/>
        <w:rPr>
          <w:rFonts w:cs="David" w:hint="cs"/>
          <w:rtl/>
        </w:rPr>
      </w:pPr>
    </w:p>
    <w:p w14:paraId="1864F079" w14:textId="77777777" w:rsidR="00CE3A08" w:rsidRPr="00CE3A08" w:rsidRDefault="00CE3A08" w:rsidP="00CE3A08">
      <w:pPr>
        <w:bidi/>
        <w:jc w:val="both"/>
        <w:rPr>
          <w:rFonts w:cs="David" w:hint="cs"/>
          <w:rtl/>
        </w:rPr>
      </w:pPr>
      <w:r w:rsidRPr="00CE3A08">
        <w:rPr>
          <w:rFonts w:cs="David" w:hint="cs"/>
          <w:rtl/>
        </w:rPr>
        <w:tab/>
        <w:t xml:space="preserve">אם יודעים מראש שלסיור נרשמו מספר חברי כנסת שזקוקים להסעה - - - </w:t>
      </w:r>
    </w:p>
    <w:p w14:paraId="736A1145" w14:textId="77777777" w:rsidR="00CE3A08" w:rsidRPr="00CE3A08" w:rsidRDefault="00CE3A08" w:rsidP="00CE3A08">
      <w:pPr>
        <w:bidi/>
        <w:jc w:val="both"/>
        <w:rPr>
          <w:rFonts w:cs="David" w:hint="cs"/>
          <w:rtl/>
        </w:rPr>
      </w:pPr>
    </w:p>
    <w:p w14:paraId="47257090"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025C1EC1" w14:textId="77777777" w:rsidR="00CE3A08" w:rsidRPr="00CE3A08" w:rsidRDefault="00CE3A08" w:rsidP="00CE3A08">
      <w:pPr>
        <w:bidi/>
        <w:jc w:val="both"/>
        <w:rPr>
          <w:rFonts w:cs="David" w:hint="cs"/>
          <w:rtl/>
        </w:rPr>
      </w:pPr>
    </w:p>
    <w:p w14:paraId="23148ECF" w14:textId="77777777" w:rsidR="00CE3A08" w:rsidRPr="00CE3A08" w:rsidRDefault="00CE3A08" w:rsidP="00CE3A08">
      <w:pPr>
        <w:bidi/>
        <w:jc w:val="both"/>
        <w:rPr>
          <w:rFonts w:cs="David" w:hint="cs"/>
          <w:rtl/>
        </w:rPr>
      </w:pPr>
      <w:r w:rsidRPr="00CE3A08">
        <w:rPr>
          <w:rFonts w:cs="David" w:hint="cs"/>
          <w:rtl/>
        </w:rPr>
        <w:tab/>
        <w:t>היתה שם אי-הבנה וכל השותפים לאי-ההבנה רוּצוּ.</w:t>
      </w:r>
    </w:p>
    <w:p w14:paraId="66B7539F" w14:textId="77777777" w:rsidR="00CE3A08" w:rsidRPr="00CE3A08" w:rsidRDefault="00CE3A08" w:rsidP="00CE3A08">
      <w:pPr>
        <w:bidi/>
        <w:jc w:val="both"/>
        <w:rPr>
          <w:rFonts w:cs="David" w:hint="cs"/>
          <w:rtl/>
        </w:rPr>
      </w:pPr>
    </w:p>
    <w:p w14:paraId="220FE2FD"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5683D0C9" w14:textId="77777777" w:rsidR="00CE3A08" w:rsidRPr="00CE3A08" w:rsidRDefault="00CE3A08" w:rsidP="00CE3A08">
      <w:pPr>
        <w:bidi/>
        <w:jc w:val="both"/>
        <w:rPr>
          <w:rFonts w:cs="David" w:hint="cs"/>
          <w:rtl/>
        </w:rPr>
      </w:pPr>
    </w:p>
    <w:p w14:paraId="19ED96CC" w14:textId="77777777" w:rsidR="00CE3A08" w:rsidRPr="00CE3A08" w:rsidRDefault="00CE3A08" w:rsidP="00CE3A08">
      <w:pPr>
        <w:bidi/>
        <w:jc w:val="both"/>
        <w:rPr>
          <w:rFonts w:cs="David" w:hint="cs"/>
          <w:rtl/>
        </w:rPr>
      </w:pPr>
      <w:r w:rsidRPr="00CE3A08">
        <w:rPr>
          <w:rFonts w:cs="David" w:hint="cs"/>
          <w:rtl/>
        </w:rPr>
        <w:tab/>
        <w:t xml:space="preserve">הבעיה שם היתה לא תקציבית, זה ברור. </w:t>
      </w:r>
    </w:p>
    <w:p w14:paraId="4ABED98A" w14:textId="77777777" w:rsidR="00CE3A08" w:rsidRPr="00CE3A08" w:rsidRDefault="00CE3A08" w:rsidP="00CE3A08">
      <w:pPr>
        <w:bidi/>
        <w:jc w:val="both"/>
        <w:rPr>
          <w:rFonts w:cs="David" w:hint="cs"/>
          <w:rtl/>
        </w:rPr>
      </w:pPr>
    </w:p>
    <w:p w14:paraId="16AC5D46"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6D830D9C" w14:textId="77777777" w:rsidR="00CE3A08" w:rsidRPr="00CE3A08" w:rsidRDefault="00CE3A08" w:rsidP="00CE3A08">
      <w:pPr>
        <w:bidi/>
        <w:jc w:val="both"/>
        <w:rPr>
          <w:rFonts w:cs="David" w:hint="cs"/>
          <w:rtl/>
        </w:rPr>
      </w:pPr>
    </w:p>
    <w:p w14:paraId="57AE08F0" w14:textId="77777777" w:rsidR="00CE3A08" w:rsidRPr="00CE3A08" w:rsidRDefault="00CE3A08" w:rsidP="00CE3A08">
      <w:pPr>
        <w:bidi/>
        <w:jc w:val="both"/>
        <w:rPr>
          <w:rFonts w:cs="David" w:hint="cs"/>
          <w:rtl/>
        </w:rPr>
      </w:pPr>
      <w:r w:rsidRPr="00CE3A08">
        <w:rPr>
          <w:rFonts w:cs="David" w:hint="cs"/>
          <w:rtl/>
        </w:rPr>
        <w:tab/>
        <w:t xml:space="preserve">קיבלתי את ההסבר. אני מקווה שהבעיה הזאת אכן לא קיימת. </w:t>
      </w:r>
    </w:p>
    <w:p w14:paraId="4A99D559" w14:textId="77777777" w:rsidR="00CE3A08" w:rsidRPr="00CE3A08" w:rsidRDefault="00CE3A08" w:rsidP="00CE3A08">
      <w:pPr>
        <w:bidi/>
        <w:jc w:val="both"/>
        <w:rPr>
          <w:rFonts w:cs="David" w:hint="cs"/>
          <w:rtl/>
        </w:rPr>
      </w:pPr>
    </w:p>
    <w:p w14:paraId="0A9AA255" w14:textId="77777777" w:rsidR="00CE3A08" w:rsidRPr="00CE3A08" w:rsidRDefault="00CE3A08" w:rsidP="00CE3A08">
      <w:pPr>
        <w:keepLines/>
        <w:bidi/>
        <w:jc w:val="both"/>
        <w:rPr>
          <w:rFonts w:cs="David" w:hint="cs"/>
          <w:u w:val="single"/>
          <w:rtl/>
        </w:rPr>
      </w:pPr>
      <w:r w:rsidRPr="00CE3A08">
        <w:rPr>
          <w:rFonts w:cs="David" w:hint="cs"/>
          <w:u w:val="single"/>
          <w:rtl/>
        </w:rPr>
        <w:t>חיים אבידור:</w:t>
      </w:r>
    </w:p>
    <w:p w14:paraId="6952590A" w14:textId="77777777" w:rsidR="00CE3A08" w:rsidRPr="00CE3A08" w:rsidRDefault="00CE3A08" w:rsidP="00CE3A08">
      <w:pPr>
        <w:keepLines/>
        <w:bidi/>
        <w:jc w:val="both"/>
        <w:rPr>
          <w:rFonts w:cs="David" w:hint="cs"/>
          <w:rtl/>
        </w:rPr>
      </w:pPr>
    </w:p>
    <w:p w14:paraId="172EBD63" w14:textId="77777777" w:rsidR="00CE3A08" w:rsidRPr="00CE3A08" w:rsidRDefault="00CE3A08" w:rsidP="00CE3A08">
      <w:pPr>
        <w:keepLines/>
        <w:bidi/>
        <w:jc w:val="both"/>
        <w:rPr>
          <w:rFonts w:cs="David" w:hint="cs"/>
          <w:rtl/>
        </w:rPr>
      </w:pPr>
      <w:r w:rsidRPr="00CE3A08">
        <w:rPr>
          <w:rFonts w:cs="David" w:hint="cs"/>
          <w:rtl/>
        </w:rPr>
        <w:tab/>
        <w:t xml:space="preserve">יש עוד סעיף אחד שלגביו נצטרך לחזור אליכם עד הסוף השנה, עוד סכום מן הרזרבה שלא תוקצב. אלה דברים ש"נפלו" עלינו רק בימים האחרונים, לכן לא הגשנו את זה עד כה. מדובר על התיקונים שנעשו במליאה כתוצאה מן הנפילה שהיתה שם במערכת. </w:t>
      </w:r>
    </w:p>
    <w:p w14:paraId="77242FE4" w14:textId="77777777" w:rsidR="00CE3A08" w:rsidRPr="00CE3A08" w:rsidRDefault="00CE3A08" w:rsidP="00CE3A08">
      <w:pPr>
        <w:bidi/>
        <w:jc w:val="both"/>
        <w:rPr>
          <w:rFonts w:cs="David" w:hint="cs"/>
          <w:rtl/>
        </w:rPr>
      </w:pPr>
    </w:p>
    <w:p w14:paraId="424E2F1F"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4C728450" w14:textId="77777777" w:rsidR="00CE3A08" w:rsidRPr="00CE3A08" w:rsidRDefault="00CE3A08" w:rsidP="00CE3A08">
      <w:pPr>
        <w:bidi/>
        <w:jc w:val="both"/>
        <w:rPr>
          <w:rFonts w:cs="David" w:hint="cs"/>
          <w:rtl/>
        </w:rPr>
      </w:pPr>
    </w:p>
    <w:p w14:paraId="604AD8E9" w14:textId="77777777" w:rsidR="00CE3A08" w:rsidRPr="00CE3A08" w:rsidRDefault="00CE3A08" w:rsidP="00CE3A08">
      <w:pPr>
        <w:bidi/>
        <w:jc w:val="both"/>
        <w:rPr>
          <w:rFonts w:cs="David" w:hint="cs"/>
          <w:rtl/>
        </w:rPr>
      </w:pPr>
      <w:r w:rsidRPr="00CE3A08">
        <w:rPr>
          <w:rFonts w:cs="David" w:hint="cs"/>
          <w:rtl/>
        </w:rPr>
        <w:tab/>
        <w:t xml:space="preserve">אתם בוודאי זוכרים מה אירע בלילה האחרון של מושב הקיץ. </w:t>
      </w:r>
    </w:p>
    <w:p w14:paraId="32705968" w14:textId="77777777" w:rsidR="00CE3A08" w:rsidRPr="00CE3A08" w:rsidRDefault="00CE3A08" w:rsidP="00CE3A08">
      <w:pPr>
        <w:bidi/>
        <w:jc w:val="both"/>
        <w:rPr>
          <w:rFonts w:cs="David" w:hint="cs"/>
          <w:rtl/>
        </w:rPr>
      </w:pPr>
    </w:p>
    <w:p w14:paraId="1B22C0CD"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1F4B4008" w14:textId="77777777" w:rsidR="00CE3A08" w:rsidRPr="00CE3A08" w:rsidRDefault="00CE3A08" w:rsidP="00CE3A08">
      <w:pPr>
        <w:bidi/>
        <w:jc w:val="both"/>
        <w:rPr>
          <w:rFonts w:cs="David" w:hint="cs"/>
          <w:rtl/>
        </w:rPr>
      </w:pPr>
    </w:p>
    <w:p w14:paraId="24E4384B" w14:textId="77777777" w:rsidR="00CE3A08" w:rsidRPr="00CE3A08" w:rsidRDefault="00CE3A08" w:rsidP="00CE3A08">
      <w:pPr>
        <w:bidi/>
        <w:jc w:val="both"/>
        <w:rPr>
          <w:rFonts w:cs="David" w:hint="cs"/>
          <w:rtl/>
        </w:rPr>
      </w:pPr>
      <w:r w:rsidRPr="00CE3A08">
        <w:rPr>
          <w:rFonts w:cs="David" w:hint="cs"/>
          <w:rtl/>
        </w:rPr>
        <w:tab/>
        <w:t xml:space="preserve">השיפור מורגש. </w:t>
      </w:r>
    </w:p>
    <w:p w14:paraId="6250505D" w14:textId="77777777" w:rsidR="00CE3A08" w:rsidRPr="00CE3A08" w:rsidRDefault="00CE3A08" w:rsidP="00CE3A08">
      <w:pPr>
        <w:bidi/>
        <w:jc w:val="both"/>
        <w:rPr>
          <w:rFonts w:cs="David" w:hint="cs"/>
          <w:rtl/>
        </w:rPr>
      </w:pPr>
    </w:p>
    <w:p w14:paraId="3E27E5B0" w14:textId="77777777" w:rsidR="00CE3A08" w:rsidRPr="00CE3A08" w:rsidRDefault="00CE3A08" w:rsidP="00CE3A08">
      <w:pPr>
        <w:bidi/>
        <w:jc w:val="both"/>
        <w:rPr>
          <w:rFonts w:cs="David" w:hint="cs"/>
          <w:u w:val="single"/>
          <w:rtl/>
        </w:rPr>
      </w:pPr>
      <w:r w:rsidRPr="00CE3A08">
        <w:rPr>
          <w:rFonts w:cs="David" w:hint="cs"/>
          <w:u w:val="single"/>
          <w:rtl/>
        </w:rPr>
        <w:t>אלכס מילר:</w:t>
      </w:r>
    </w:p>
    <w:p w14:paraId="1BA36BFA" w14:textId="77777777" w:rsidR="00CE3A08" w:rsidRPr="00CE3A08" w:rsidRDefault="00CE3A08" w:rsidP="00CE3A08">
      <w:pPr>
        <w:bidi/>
        <w:jc w:val="both"/>
        <w:rPr>
          <w:rFonts w:cs="David" w:hint="cs"/>
          <w:rtl/>
        </w:rPr>
      </w:pPr>
    </w:p>
    <w:p w14:paraId="677223E5" w14:textId="77777777" w:rsidR="00CE3A08" w:rsidRPr="00CE3A08" w:rsidRDefault="00CE3A08" w:rsidP="00CE3A08">
      <w:pPr>
        <w:bidi/>
        <w:jc w:val="both"/>
        <w:rPr>
          <w:rFonts w:cs="David" w:hint="cs"/>
          <w:rtl/>
        </w:rPr>
      </w:pPr>
      <w:r w:rsidRPr="00CE3A08">
        <w:rPr>
          <w:rFonts w:cs="David" w:hint="cs"/>
          <w:rtl/>
        </w:rPr>
        <w:tab/>
        <w:t xml:space="preserve">אני כבר אומר לכם, לאור הישיבה של אתמול, שצריך לתקן את המיקרופון בדוכן הנואמים. </w:t>
      </w:r>
    </w:p>
    <w:p w14:paraId="20D7EC5F" w14:textId="77777777" w:rsidR="00CE3A08" w:rsidRPr="00CE3A08" w:rsidRDefault="00CE3A08" w:rsidP="00CE3A08">
      <w:pPr>
        <w:bidi/>
        <w:jc w:val="both"/>
        <w:rPr>
          <w:rFonts w:cs="David" w:hint="cs"/>
          <w:rtl/>
        </w:rPr>
      </w:pPr>
    </w:p>
    <w:p w14:paraId="1693CCBC" w14:textId="77777777" w:rsidR="00CE3A08" w:rsidRPr="00CE3A08" w:rsidRDefault="00CE3A08" w:rsidP="00CE3A08">
      <w:pPr>
        <w:bidi/>
        <w:jc w:val="both"/>
        <w:rPr>
          <w:rFonts w:cs="David" w:hint="cs"/>
          <w:u w:val="single"/>
          <w:rtl/>
        </w:rPr>
      </w:pPr>
      <w:r w:rsidRPr="00CE3A08">
        <w:rPr>
          <w:rFonts w:cs="David" w:hint="cs"/>
          <w:u w:val="single"/>
          <w:rtl/>
        </w:rPr>
        <w:t>חיים אבידור:</w:t>
      </w:r>
    </w:p>
    <w:p w14:paraId="3F220211" w14:textId="77777777" w:rsidR="00CE3A08" w:rsidRPr="00CE3A08" w:rsidRDefault="00CE3A08" w:rsidP="00CE3A08">
      <w:pPr>
        <w:bidi/>
        <w:jc w:val="both"/>
        <w:rPr>
          <w:rFonts w:cs="David" w:hint="cs"/>
          <w:rtl/>
        </w:rPr>
      </w:pPr>
    </w:p>
    <w:p w14:paraId="16B621BE" w14:textId="77777777" w:rsidR="00CE3A08" w:rsidRPr="00CE3A08" w:rsidRDefault="00CE3A08" w:rsidP="00CE3A08">
      <w:pPr>
        <w:bidi/>
        <w:jc w:val="both"/>
        <w:rPr>
          <w:rFonts w:cs="David" w:hint="cs"/>
          <w:rtl/>
        </w:rPr>
      </w:pPr>
      <w:r w:rsidRPr="00CE3A08">
        <w:rPr>
          <w:rFonts w:cs="David" w:hint="cs"/>
          <w:rtl/>
        </w:rPr>
        <w:tab/>
        <w:t xml:space="preserve">הוזמן מיקרופון חלופי, אם כי אינני יודע אם המיקרופון כבר הוחלף. </w:t>
      </w:r>
    </w:p>
    <w:p w14:paraId="64392826" w14:textId="77777777" w:rsidR="00CE3A08" w:rsidRPr="00CE3A08" w:rsidRDefault="00CE3A08" w:rsidP="00CE3A08">
      <w:pPr>
        <w:bidi/>
        <w:jc w:val="both"/>
        <w:rPr>
          <w:rFonts w:cs="David" w:hint="cs"/>
          <w:rtl/>
        </w:rPr>
      </w:pPr>
    </w:p>
    <w:p w14:paraId="7FC6277F"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6FE63057" w14:textId="77777777" w:rsidR="00CE3A08" w:rsidRPr="00CE3A08" w:rsidRDefault="00CE3A08" w:rsidP="00CE3A08">
      <w:pPr>
        <w:bidi/>
        <w:jc w:val="both"/>
        <w:rPr>
          <w:rFonts w:cs="David" w:hint="cs"/>
          <w:rtl/>
        </w:rPr>
      </w:pPr>
    </w:p>
    <w:p w14:paraId="6CD96786" w14:textId="77777777" w:rsidR="00CE3A08" w:rsidRPr="00CE3A08" w:rsidRDefault="00CE3A08" w:rsidP="00CE3A08">
      <w:pPr>
        <w:bidi/>
        <w:jc w:val="both"/>
        <w:rPr>
          <w:rFonts w:cs="David" w:hint="cs"/>
          <w:rtl/>
        </w:rPr>
      </w:pPr>
      <w:r w:rsidRPr="00CE3A08">
        <w:rPr>
          <w:rFonts w:cs="David" w:hint="cs"/>
          <w:rtl/>
        </w:rPr>
        <w:tab/>
        <w:t xml:space="preserve">היום את המיקרופון של דוכן הנואמים שומעים היטב. אינני יודע אם מקשיבים, אבל שומעים. </w:t>
      </w:r>
    </w:p>
    <w:p w14:paraId="6B656B80" w14:textId="77777777" w:rsidR="00CE3A08" w:rsidRPr="00CE3A08" w:rsidRDefault="00CE3A08" w:rsidP="00CE3A08">
      <w:pPr>
        <w:bidi/>
        <w:jc w:val="both"/>
        <w:rPr>
          <w:rFonts w:cs="David" w:hint="cs"/>
          <w:rtl/>
        </w:rPr>
      </w:pPr>
    </w:p>
    <w:p w14:paraId="2CD9F607" w14:textId="77777777" w:rsidR="00CE3A08" w:rsidRPr="00CE3A08" w:rsidRDefault="00CE3A08" w:rsidP="00CE3A08">
      <w:pPr>
        <w:bidi/>
        <w:jc w:val="both"/>
        <w:rPr>
          <w:rFonts w:cs="David" w:hint="cs"/>
          <w:u w:val="single"/>
          <w:rtl/>
        </w:rPr>
      </w:pPr>
      <w:r w:rsidRPr="00CE3A08">
        <w:rPr>
          <w:rFonts w:cs="David" w:hint="cs"/>
          <w:u w:val="single"/>
          <w:rtl/>
        </w:rPr>
        <w:t>אברהם מיכאלי:</w:t>
      </w:r>
    </w:p>
    <w:p w14:paraId="40C02D01" w14:textId="77777777" w:rsidR="00CE3A08" w:rsidRPr="00CE3A08" w:rsidRDefault="00CE3A08" w:rsidP="00CE3A08">
      <w:pPr>
        <w:bidi/>
        <w:jc w:val="both"/>
        <w:rPr>
          <w:rFonts w:cs="David" w:hint="cs"/>
          <w:rtl/>
        </w:rPr>
      </w:pPr>
    </w:p>
    <w:p w14:paraId="278B5DA0" w14:textId="77777777" w:rsidR="00CE3A08" w:rsidRPr="00CE3A08" w:rsidRDefault="00CE3A08" w:rsidP="00CE3A08">
      <w:pPr>
        <w:bidi/>
        <w:jc w:val="both"/>
        <w:rPr>
          <w:rFonts w:cs="David" w:hint="cs"/>
          <w:rtl/>
        </w:rPr>
      </w:pPr>
      <w:r w:rsidRPr="00CE3A08">
        <w:rPr>
          <w:rFonts w:cs="David" w:hint="cs"/>
          <w:rtl/>
        </w:rPr>
        <w:tab/>
        <w:t xml:space="preserve">אתמול היתה בעיה במיקרופון בדוכן הנואמים. </w:t>
      </w:r>
    </w:p>
    <w:p w14:paraId="289389EF" w14:textId="77777777" w:rsidR="00CE3A08" w:rsidRPr="00CE3A08" w:rsidRDefault="00CE3A08" w:rsidP="00CE3A08">
      <w:pPr>
        <w:bidi/>
        <w:jc w:val="both"/>
        <w:rPr>
          <w:rFonts w:cs="David" w:hint="cs"/>
          <w:rtl/>
        </w:rPr>
      </w:pPr>
    </w:p>
    <w:p w14:paraId="3F1F6240" w14:textId="77777777" w:rsidR="00CE3A08" w:rsidRPr="00CE3A08" w:rsidRDefault="00CE3A08" w:rsidP="00CE3A08">
      <w:pPr>
        <w:bidi/>
        <w:jc w:val="both"/>
        <w:rPr>
          <w:rFonts w:cs="David" w:hint="cs"/>
          <w:rtl/>
        </w:rPr>
      </w:pPr>
      <w:r w:rsidRPr="00CE3A08">
        <w:rPr>
          <w:rFonts w:cs="David" w:hint="cs"/>
          <w:rtl/>
        </w:rPr>
        <w:tab/>
        <w:t xml:space="preserve">אדוני היושב-ראש, תפקיד הוועדה המשותפת הזאת לבחון מידי פעם את מכלול הדברים שהכנסת זקוקה להם. הכנסת מתפקדת היטב, ואני יכול לציין לשבח את אופן תפקודה, אבל יש דברים שתוך כדי הדיונים בוועדה הזאת יכולים לעלות כהצעות ייעול ושיפור. פעמים רבות יש תחושה שפוחדים מה יגידו בתקשורת ולכן הכנסת מנסה כל הזמן לקצץ, להצטנע ולא לעשות דברים. לדעתי הכנסת, שהיא בית המחוקקים של מדינת ישראל, הבית המכובד ביותר במדינה מבחינת ההיררכיה, מותר לה לפעמים להיראות מכובדת, הן כלפי המבקרים, הן כלפי אורחים שמגיעים מחוץ-לארץ. כל אחד מאתנו מבקר בפרלמנטים בעולם ורואה שם כל מיני דברים שלא קיימים בכנסת שלנו. זה נובע אולי מתוך פחד או חשש שיגידו: "הנה, חברי הכנסת בזבזנים". אין שום חשש כזה ואין שום פחד. אנו ככנסת יכולים להשתתף בישיבות ועדה כזאת ולהביא כל מיני נושאים לדיון ולקבל החלטות איך לקדם אותם. </w:t>
      </w:r>
    </w:p>
    <w:p w14:paraId="32091595" w14:textId="77777777" w:rsidR="00CE3A08" w:rsidRPr="00CE3A08" w:rsidRDefault="00CE3A08" w:rsidP="00CE3A08">
      <w:pPr>
        <w:bidi/>
        <w:jc w:val="both"/>
        <w:rPr>
          <w:rFonts w:cs="David" w:hint="cs"/>
          <w:rtl/>
        </w:rPr>
      </w:pPr>
    </w:p>
    <w:p w14:paraId="218DB0ED" w14:textId="77777777" w:rsidR="00CE3A08" w:rsidRPr="00CE3A08" w:rsidRDefault="00CE3A08" w:rsidP="00CE3A08">
      <w:pPr>
        <w:bidi/>
        <w:jc w:val="both"/>
        <w:rPr>
          <w:rFonts w:cs="David" w:hint="cs"/>
          <w:rtl/>
        </w:rPr>
      </w:pPr>
      <w:r w:rsidRPr="00CE3A08">
        <w:rPr>
          <w:rFonts w:cs="David" w:hint="cs"/>
          <w:rtl/>
        </w:rPr>
        <w:tab/>
        <w:t xml:space="preserve">נכון שיש ועדה חוץ פרלמנטרית שדנה על כל מיני הטבות לחברי כנסת. לא לכך אני מתכוון. אני לא מרמז שחברי הכנסת יקבלו כאן הטבות כאלה או אחרות בתנאי שכר. אני מדבר על דברים שהכנסת כמוסד חשוב צריכה להסדיר. </w:t>
      </w:r>
    </w:p>
    <w:p w14:paraId="53C925A0" w14:textId="77777777" w:rsidR="00CE3A08" w:rsidRPr="00CE3A08" w:rsidRDefault="00CE3A08" w:rsidP="00CE3A08">
      <w:pPr>
        <w:bidi/>
        <w:jc w:val="both"/>
        <w:rPr>
          <w:rFonts w:cs="David" w:hint="cs"/>
          <w:rtl/>
        </w:rPr>
      </w:pPr>
    </w:p>
    <w:p w14:paraId="66B5476F" w14:textId="77777777" w:rsidR="00CE3A08" w:rsidRPr="00CE3A08" w:rsidRDefault="00CE3A08" w:rsidP="00CE3A08">
      <w:pPr>
        <w:bidi/>
        <w:jc w:val="both"/>
        <w:rPr>
          <w:rFonts w:cs="David" w:hint="cs"/>
          <w:rtl/>
        </w:rPr>
      </w:pPr>
      <w:r w:rsidRPr="00CE3A08">
        <w:rPr>
          <w:rFonts w:cs="David" w:hint="cs"/>
          <w:rtl/>
        </w:rPr>
        <w:t xml:space="preserve"> </w:t>
      </w:r>
      <w:r w:rsidRPr="00CE3A08">
        <w:rPr>
          <w:rFonts w:cs="David" w:hint="cs"/>
          <w:rtl/>
        </w:rPr>
        <w:tab/>
        <w:t xml:space="preserve">אני יודע שבשנה האחרונה לא היו הרבה הרחבות, כי ההרחבות הסתיימו שנה-שנתיים לפני כן, אבל הנה, יש לברך על האולפן החדש שנחנך לפני כמה ימים, ואני מבין שפתיחתו נדחתה במשך חודשים רבים, רצו לעשות את זה לפני כן. אולי יש מקום לחשיבה מחדש על תפעול האולפן הזה בצורה ראויה יותר, כי יש כאן חברים שמתלוננים שאין להם אותה חשיפה שיש לחברים אחרים שמופיעים באופן קבוע בשידורים. על מי שמנהל את האולפן הזה להבין שזה בעצם אולפן של חברי כנסת, לא אולפן טלוויזיה רגיל שמנוהל רק על בסיס שיקולי רייטינג או שיקולים מסחריים כאלה או אחרים. </w:t>
      </w:r>
    </w:p>
    <w:p w14:paraId="53826522" w14:textId="77777777" w:rsidR="00CE3A08" w:rsidRPr="00CE3A08" w:rsidRDefault="00CE3A08" w:rsidP="00CE3A08">
      <w:pPr>
        <w:bidi/>
        <w:jc w:val="both"/>
        <w:rPr>
          <w:rFonts w:cs="David" w:hint="cs"/>
          <w:rtl/>
        </w:rPr>
      </w:pPr>
    </w:p>
    <w:p w14:paraId="4C6EB433" w14:textId="77777777" w:rsidR="00CE3A08" w:rsidRPr="00CE3A08" w:rsidRDefault="00CE3A08" w:rsidP="00CE3A08">
      <w:pPr>
        <w:bidi/>
        <w:jc w:val="both"/>
        <w:rPr>
          <w:rFonts w:cs="David" w:hint="cs"/>
          <w:rtl/>
        </w:rPr>
      </w:pPr>
      <w:r w:rsidRPr="00CE3A08">
        <w:rPr>
          <w:rFonts w:cs="David" w:hint="cs"/>
          <w:rtl/>
        </w:rPr>
        <w:tab/>
        <w:t>כל הדברים הללו יכולים לבוא לדיון בוועדה כזאת. חבר הכנסת יעקב אדרי הציע שמידי תקופה הוועדה הזאת תתכנס ושהחברים ישמעו וישמיעו, כי אין לנו פורום אחר בכנסת שדן בדברים הללו. אני סומך על המנכ"ל, אני סומך על יושב-ראש הכנסת שהם חושבים על הדברים הללו. אני מתאר לעצמי שהם מנהלים ישיבות פנימיות, אבל אנחנו כחברי כנסת שמעורבים בזה ניתן גב לכנסת להיות משופרת ולהיראות אולי טוב יותר.</w:t>
      </w:r>
    </w:p>
    <w:p w14:paraId="4E03E31D" w14:textId="77777777" w:rsidR="00CE3A08" w:rsidRPr="00CE3A08" w:rsidRDefault="00CE3A08" w:rsidP="00CE3A08">
      <w:pPr>
        <w:bidi/>
        <w:jc w:val="both"/>
        <w:rPr>
          <w:rFonts w:cs="David" w:hint="cs"/>
          <w:rtl/>
        </w:rPr>
      </w:pPr>
    </w:p>
    <w:p w14:paraId="062CC088"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7DE2D195" w14:textId="77777777" w:rsidR="00CE3A08" w:rsidRPr="00CE3A08" w:rsidRDefault="00CE3A08" w:rsidP="00CE3A08">
      <w:pPr>
        <w:bidi/>
        <w:jc w:val="both"/>
        <w:rPr>
          <w:rFonts w:cs="David" w:hint="cs"/>
          <w:rtl/>
        </w:rPr>
      </w:pPr>
    </w:p>
    <w:p w14:paraId="018F3978" w14:textId="77777777" w:rsidR="00CE3A08" w:rsidRPr="00CE3A08" w:rsidRDefault="00CE3A08" w:rsidP="00CE3A08">
      <w:pPr>
        <w:bidi/>
        <w:jc w:val="both"/>
        <w:rPr>
          <w:rFonts w:cs="David" w:hint="cs"/>
          <w:rtl/>
        </w:rPr>
      </w:pPr>
      <w:r w:rsidRPr="00CE3A08">
        <w:rPr>
          <w:rFonts w:cs="David" w:hint="cs"/>
          <w:rtl/>
        </w:rPr>
        <w:tab/>
        <w:t xml:space="preserve">אין שום בעיה. </w:t>
      </w:r>
    </w:p>
    <w:p w14:paraId="6E9C5947" w14:textId="77777777" w:rsidR="00CE3A08" w:rsidRPr="00CE3A08" w:rsidRDefault="00CE3A08" w:rsidP="00CE3A08">
      <w:pPr>
        <w:bidi/>
        <w:jc w:val="both"/>
        <w:rPr>
          <w:rFonts w:cs="David" w:hint="cs"/>
          <w:rtl/>
        </w:rPr>
      </w:pPr>
    </w:p>
    <w:p w14:paraId="7F19EAD5"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2052E44B" w14:textId="77777777" w:rsidR="00CE3A08" w:rsidRPr="00CE3A08" w:rsidRDefault="00CE3A08" w:rsidP="00CE3A08">
      <w:pPr>
        <w:bidi/>
        <w:jc w:val="both"/>
        <w:rPr>
          <w:rFonts w:cs="David" w:hint="cs"/>
          <w:rtl/>
        </w:rPr>
      </w:pPr>
    </w:p>
    <w:p w14:paraId="270CCEEA" w14:textId="77777777" w:rsidR="00CE3A08" w:rsidRPr="00CE3A08" w:rsidRDefault="00CE3A08" w:rsidP="00CE3A08">
      <w:pPr>
        <w:bidi/>
        <w:jc w:val="both"/>
        <w:rPr>
          <w:rFonts w:cs="David" w:hint="cs"/>
          <w:rtl/>
        </w:rPr>
      </w:pPr>
      <w:r w:rsidRPr="00CE3A08">
        <w:rPr>
          <w:rFonts w:cs="David" w:hint="cs"/>
          <w:rtl/>
        </w:rPr>
        <w:tab/>
        <w:t xml:space="preserve">אני מבקש להעיר לחבר הכנסת מיכאלי שוועדת הכנסת </w:t>
      </w:r>
      <w:r w:rsidRPr="00CE3A08">
        <w:rPr>
          <w:rFonts w:cs="David"/>
          <w:rtl/>
        </w:rPr>
        <w:t>–</w:t>
      </w:r>
      <w:r w:rsidRPr="00CE3A08">
        <w:rPr>
          <w:rFonts w:cs="David" w:hint="cs"/>
          <w:rtl/>
        </w:rPr>
        <w:t xml:space="preserve"> לא הוועדה המשותפת </w:t>
      </w:r>
      <w:r w:rsidRPr="00CE3A08">
        <w:rPr>
          <w:rFonts w:cs="David"/>
          <w:rtl/>
        </w:rPr>
        <w:t>–</w:t>
      </w:r>
      <w:r w:rsidRPr="00CE3A08">
        <w:rPr>
          <w:rFonts w:cs="David" w:hint="cs"/>
          <w:rtl/>
        </w:rPr>
        <w:t xml:space="preserve"> היא מחוקקת המשנה של חוק שידורי טלוויזיה מן הכנסת, התשס"ד-2004, והיא מתקינה תקנות מדיניות. בסמכותה להתכנס גם אחרי 6-7 שנים של הפעלת ערוץ הכנסת ולקבל סקירה, או לחשוב אם צריך לשנות משהו במדיניות. אני לא מדבר על הניהול אלא על המדיניות של הערוץ. אדרבה ואדרבה, זאת סמכות שטוב שהוועדה תעשה בה שימוש. </w:t>
      </w:r>
    </w:p>
    <w:p w14:paraId="316AAD4B" w14:textId="77777777" w:rsidR="00CE3A08" w:rsidRPr="00CE3A08" w:rsidRDefault="00CE3A08" w:rsidP="00CE3A08">
      <w:pPr>
        <w:bidi/>
        <w:jc w:val="both"/>
        <w:rPr>
          <w:rFonts w:cs="David" w:hint="cs"/>
          <w:rtl/>
        </w:rPr>
      </w:pPr>
    </w:p>
    <w:p w14:paraId="6486D842"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242336CB" w14:textId="77777777" w:rsidR="00CE3A08" w:rsidRPr="00CE3A08" w:rsidRDefault="00CE3A08" w:rsidP="00CE3A08">
      <w:pPr>
        <w:bidi/>
        <w:jc w:val="both"/>
        <w:rPr>
          <w:rFonts w:cs="David" w:hint="cs"/>
          <w:rtl/>
        </w:rPr>
      </w:pPr>
    </w:p>
    <w:p w14:paraId="75F9C2EA" w14:textId="77777777" w:rsidR="00CE3A08" w:rsidRPr="00CE3A08" w:rsidRDefault="00CE3A08" w:rsidP="00CE3A08">
      <w:pPr>
        <w:bidi/>
        <w:jc w:val="both"/>
        <w:rPr>
          <w:rFonts w:cs="David" w:hint="cs"/>
          <w:rtl/>
        </w:rPr>
      </w:pPr>
      <w:r w:rsidRPr="00CE3A08">
        <w:rPr>
          <w:rFonts w:cs="David" w:hint="cs"/>
          <w:rtl/>
        </w:rPr>
        <w:tab/>
        <w:t xml:space="preserve">אני נזהר מאוד מזה. המעורבות שלנו בערוץ הכנסת צריכה להיות זהירה מאוד. אם יש אנשים שחשים </w:t>
      </w:r>
      <w:r w:rsidRPr="00CE3A08">
        <w:rPr>
          <w:rFonts w:cs="David"/>
          <w:rtl/>
        </w:rPr>
        <w:t>–</w:t>
      </w:r>
      <w:r w:rsidRPr="00CE3A08">
        <w:rPr>
          <w:rFonts w:cs="David" w:hint="cs"/>
          <w:rtl/>
        </w:rPr>
        <w:t xml:space="preserve"> ואני בטוח שאלה לא תחושות אלא עובדות </w:t>
      </w:r>
      <w:r w:rsidRPr="00CE3A08">
        <w:rPr>
          <w:rFonts w:cs="David"/>
          <w:rtl/>
        </w:rPr>
        <w:t>–</w:t>
      </w:r>
      <w:r w:rsidRPr="00CE3A08">
        <w:rPr>
          <w:rFonts w:cs="David" w:hint="cs"/>
          <w:rtl/>
        </w:rPr>
        <w:t xml:space="preserve"> שבשל סיבות כאלה או אחרות נושאים שחשובים להם או הם עצמם לא מקבלים את הבמה המתאימה, אדוני המנכ"ל, אם מותר לי להציע, נכון יותר שיפנו אליך במישור האישי ואתה תבהיר את העניין ותנסו לפחות למצות קודם את המסלול הזה מאשר שאנו נקיים כאן דיון על מידת החשיפה של חבר כנסת כזה או אחר בערוץ הכנסת. הייתי נזהר מזה.</w:t>
      </w:r>
    </w:p>
    <w:p w14:paraId="09B77B8E" w14:textId="77777777" w:rsidR="00CE3A08" w:rsidRPr="00CE3A08" w:rsidRDefault="00CE3A08" w:rsidP="00CE3A08">
      <w:pPr>
        <w:bidi/>
        <w:jc w:val="both"/>
        <w:rPr>
          <w:rFonts w:cs="David" w:hint="cs"/>
          <w:rtl/>
        </w:rPr>
      </w:pPr>
    </w:p>
    <w:p w14:paraId="5F0BA377"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5C8B04DD" w14:textId="77777777" w:rsidR="00CE3A08" w:rsidRPr="00CE3A08" w:rsidRDefault="00CE3A08" w:rsidP="00CE3A08">
      <w:pPr>
        <w:bidi/>
        <w:jc w:val="both"/>
        <w:rPr>
          <w:rFonts w:cs="David" w:hint="cs"/>
          <w:rtl/>
        </w:rPr>
      </w:pPr>
    </w:p>
    <w:p w14:paraId="5C467D0E" w14:textId="77777777" w:rsidR="00CE3A08" w:rsidRPr="00CE3A08" w:rsidRDefault="00CE3A08" w:rsidP="00CE3A08">
      <w:pPr>
        <w:bidi/>
        <w:jc w:val="both"/>
        <w:rPr>
          <w:rFonts w:cs="David" w:hint="cs"/>
          <w:rtl/>
        </w:rPr>
      </w:pPr>
      <w:r w:rsidRPr="00CE3A08">
        <w:rPr>
          <w:rFonts w:cs="David" w:hint="cs"/>
          <w:rtl/>
        </w:rPr>
        <w:tab/>
        <w:t xml:space="preserve">לא התכוונתי שתנהלו דיון על מקרה ספציפי. </w:t>
      </w:r>
    </w:p>
    <w:p w14:paraId="17387C12" w14:textId="77777777" w:rsidR="00CE3A08" w:rsidRPr="00CE3A08" w:rsidRDefault="00CE3A08" w:rsidP="00CE3A08">
      <w:pPr>
        <w:bidi/>
        <w:jc w:val="both"/>
        <w:rPr>
          <w:rFonts w:cs="David" w:hint="cs"/>
          <w:rtl/>
        </w:rPr>
      </w:pPr>
    </w:p>
    <w:p w14:paraId="6CFC8D49"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2FC5260D" w14:textId="77777777" w:rsidR="00CE3A08" w:rsidRPr="00CE3A08" w:rsidRDefault="00CE3A08" w:rsidP="00CE3A08">
      <w:pPr>
        <w:bidi/>
        <w:jc w:val="both"/>
        <w:rPr>
          <w:rFonts w:cs="David" w:hint="cs"/>
          <w:rtl/>
        </w:rPr>
      </w:pPr>
    </w:p>
    <w:p w14:paraId="3951965E" w14:textId="77777777" w:rsidR="00CE3A08" w:rsidRPr="00CE3A08" w:rsidRDefault="00CE3A08" w:rsidP="00CE3A08">
      <w:pPr>
        <w:bidi/>
        <w:jc w:val="both"/>
        <w:rPr>
          <w:rFonts w:cs="David" w:hint="cs"/>
          <w:rtl/>
        </w:rPr>
      </w:pPr>
      <w:r w:rsidRPr="00CE3A08">
        <w:rPr>
          <w:rFonts w:cs="David" w:hint="cs"/>
          <w:rtl/>
        </w:rPr>
        <w:tab/>
        <w:t xml:space="preserve">ברור, אבל לשם זה יגיע. </w:t>
      </w:r>
    </w:p>
    <w:p w14:paraId="0A025F3B" w14:textId="77777777" w:rsidR="00CE3A08" w:rsidRPr="00CE3A08" w:rsidRDefault="00CE3A08" w:rsidP="00CE3A08">
      <w:pPr>
        <w:bidi/>
        <w:jc w:val="both"/>
        <w:rPr>
          <w:rFonts w:cs="David" w:hint="cs"/>
          <w:rtl/>
        </w:rPr>
      </w:pPr>
    </w:p>
    <w:p w14:paraId="180C0E10"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2184350F" w14:textId="77777777" w:rsidR="00CE3A08" w:rsidRPr="00CE3A08" w:rsidRDefault="00CE3A08" w:rsidP="00CE3A08">
      <w:pPr>
        <w:bidi/>
        <w:jc w:val="both"/>
        <w:rPr>
          <w:rFonts w:cs="David" w:hint="cs"/>
          <w:rtl/>
        </w:rPr>
      </w:pPr>
    </w:p>
    <w:p w14:paraId="67F45198" w14:textId="77777777" w:rsidR="00CE3A08" w:rsidRPr="00CE3A08" w:rsidRDefault="00CE3A08" w:rsidP="00CE3A08">
      <w:pPr>
        <w:bidi/>
        <w:jc w:val="both"/>
        <w:rPr>
          <w:rFonts w:cs="David" w:hint="cs"/>
          <w:rtl/>
        </w:rPr>
      </w:pPr>
      <w:r w:rsidRPr="00CE3A08">
        <w:rPr>
          <w:rFonts w:cs="David" w:hint="cs"/>
          <w:rtl/>
        </w:rPr>
        <w:tab/>
        <w:t xml:space="preserve">בוודאי בשנים הראשונות להפעלת הערוץ כאשר עלו טענות, ערוץ הכנסת קִיים אז, ומקיים גם היום, מעקב רבעוני ושנתי מדוקדק אחר מספר ההופעות כדי להבטיח שההופעות יהיו מאוזנות ככל האפשר, אם כי לא בהכרח כל חברי הכנסת מופיעים אותו מספר פעמים. </w:t>
      </w:r>
    </w:p>
    <w:p w14:paraId="22EB298F" w14:textId="77777777" w:rsidR="00CE3A08" w:rsidRPr="00CE3A08" w:rsidRDefault="00CE3A08" w:rsidP="00CE3A08">
      <w:pPr>
        <w:bidi/>
        <w:jc w:val="both"/>
        <w:rPr>
          <w:rFonts w:cs="David" w:hint="cs"/>
          <w:rtl/>
        </w:rPr>
      </w:pPr>
    </w:p>
    <w:p w14:paraId="32A617A9"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28E67787" w14:textId="77777777" w:rsidR="00CE3A08" w:rsidRPr="00CE3A08" w:rsidRDefault="00CE3A08" w:rsidP="00CE3A08">
      <w:pPr>
        <w:bidi/>
        <w:jc w:val="both"/>
        <w:rPr>
          <w:rFonts w:cs="David" w:hint="cs"/>
          <w:rtl/>
        </w:rPr>
      </w:pPr>
    </w:p>
    <w:p w14:paraId="2C84344F" w14:textId="77777777" w:rsidR="00CE3A08" w:rsidRPr="00CE3A08" w:rsidRDefault="00CE3A08" w:rsidP="00CE3A08">
      <w:pPr>
        <w:bidi/>
        <w:jc w:val="both"/>
        <w:rPr>
          <w:rFonts w:cs="David" w:hint="cs"/>
          <w:rtl/>
        </w:rPr>
      </w:pPr>
      <w:r w:rsidRPr="00CE3A08">
        <w:rPr>
          <w:rFonts w:cs="David" w:hint="cs"/>
          <w:rtl/>
        </w:rPr>
        <w:tab/>
        <w:t xml:space="preserve">זה ממש לא מאוזן, אבל זה דיון אחר. </w:t>
      </w:r>
    </w:p>
    <w:p w14:paraId="66D7925D" w14:textId="77777777" w:rsidR="00CE3A08" w:rsidRPr="00CE3A08" w:rsidRDefault="00CE3A08" w:rsidP="00CE3A08">
      <w:pPr>
        <w:bidi/>
        <w:jc w:val="both"/>
        <w:rPr>
          <w:rFonts w:cs="David" w:hint="cs"/>
          <w:rtl/>
        </w:rPr>
      </w:pPr>
    </w:p>
    <w:p w14:paraId="7716E78D"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44BE1065" w14:textId="77777777" w:rsidR="00CE3A08" w:rsidRPr="00CE3A08" w:rsidRDefault="00CE3A08" w:rsidP="00CE3A08">
      <w:pPr>
        <w:bidi/>
        <w:jc w:val="both"/>
        <w:rPr>
          <w:rFonts w:cs="David" w:hint="cs"/>
          <w:rtl/>
        </w:rPr>
      </w:pPr>
    </w:p>
    <w:p w14:paraId="4A87DC6A" w14:textId="77777777" w:rsidR="00CE3A08" w:rsidRPr="00CE3A08" w:rsidRDefault="00CE3A08" w:rsidP="00CE3A08">
      <w:pPr>
        <w:bidi/>
        <w:jc w:val="both"/>
        <w:rPr>
          <w:rFonts w:cs="David" w:hint="cs"/>
          <w:rtl/>
        </w:rPr>
      </w:pPr>
      <w:r w:rsidRPr="00CE3A08">
        <w:rPr>
          <w:rFonts w:cs="David" w:hint="cs"/>
          <w:rtl/>
        </w:rPr>
        <w:tab/>
        <w:t xml:space="preserve">יש מקום לבדוק את הדברים הללו, אבל נדמה לי שכדאי למצות את מסלול הבדיקה באמצעות מנכ"ל הכנסת. המוצא של קיום דיון מן הסוג הזה בוועדה נראה לי מוצא אחרון של לית ברירה שעדיף להימנע ממנו, ללא שום ספק. </w:t>
      </w:r>
    </w:p>
    <w:p w14:paraId="591FB3A9" w14:textId="77777777" w:rsidR="00CE3A08" w:rsidRPr="00CE3A08" w:rsidRDefault="00CE3A08" w:rsidP="00CE3A08">
      <w:pPr>
        <w:bidi/>
        <w:jc w:val="both"/>
        <w:rPr>
          <w:rFonts w:cs="David" w:hint="cs"/>
          <w:rtl/>
        </w:rPr>
      </w:pPr>
    </w:p>
    <w:p w14:paraId="303C3C7A" w14:textId="77777777" w:rsidR="00CE3A08" w:rsidRPr="00CE3A08" w:rsidRDefault="00CE3A08" w:rsidP="00CE3A08">
      <w:pPr>
        <w:bidi/>
        <w:jc w:val="both"/>
        <w:rPr>
          <w:rFonts w:cs="David" w:hint="cs"/>
          <w:u w:val="single"/>
          <w:rtl/>
        </w:rPr>
      </w:pPr>
      <w:r w:rsidRPr="00CE3A08">
        <w:rPr>
          <w:rFonts w:cs="David" w:hint="cs"/>
          <w:u w:val="single"/>
          <w:rtl/>
        </w:rPr>
        <w:t>יעקב אדרי:</w:t>
      </w:r>
    </w:p>
    <w:p w14:paraId="11E8E53F" w14:textId="77777777" w:rsidR="00CE3A08" w:rsidRPr="00CE3A08" w:rsidRDefault="00CE3A08" w:rsidP="00CE3A08">
      <w:pPr>
        <w:bidi/>
        <w:jc w:val="both"/>
        <w:rPr>
          <w:rFonts w:cs="David" w:hint="cs"/>
          <w:rtl/>
        </w:rPr>
      </w:pPr>
    </w:p>
    <w:p w14:paraId="2EAF5BF5" w14:textId="77777777" w:rsidR="00CE3A08" w:rsidRPr="00CE3A08" w:rsidRDefault="00CE3A08" w:rsidP="00CE3A08">
      <w:pPr>
        <w:bidi/>
        <w:jc w:val="both"/>
        <w:rPr>
          <w:rFonts w:cs="David" w:hint="cs"/>
          <w:rtl/>
        </w:rPr>
      </w:pPr>
      <w:r w:rsidRPr="00CE3A08">
        <w:rPr>
          <w:rFonts w:cs="David" w:hint="cs"/>
          <w:rtl/>
        </w:rPr>
        <w:tab/>
        <w:t xml:space="preserve">אני שמח לשמוע שאתם מטפלים בנושא מתן קביעות לעובדים שעובדים כאן כבר כמה שנים. אני מציע שתקבעו קריטריון ברור, או ששולחים עובד הביתה אם הוא לא מתאים, ויש גם כאלה - - - </w:t>
      </w:r>
    </w:p>
    <w:p w14:paraId="18679714" w14:textId="77777777" w:rsidR="00CE3A08" w:rsidRPr="00CE3A08" w:rsidRDefault="00CE3A08" w:rsidP="00CE3A08">
      <w:pPr>
        <w:bidi/>
        <w:jc w:val="both"/>
        <w:rPr>
          <w:rFonts w:cs="David" w:hint="cs"/>
          <w:rtl/>
        </w:rPr>
      </w:pPr>
    </w:p>
    <w:p w14:paraId="591BA245"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142D2043" w14:textId="77777777" w:rsidR="00CE3A08" w:rsidRPr="00CE3A08" w:rsidRDefault="00CE3A08" w:rsidP="00CE3A08">
      <w:pPr>
        <w:bidi/>
        <w:jc w:val="both"/>
        <w:rPr>
          <w:rFonts w:cs="David" w:hint="cs"/>
          <w:rtl/>
        </w:rPr>
      </w:pPr>
    </w:p>
    <w:p w14:paraId="223B7319" w14:textId="77777777" w:rsidR="00CE3A08" w:rsidRPr="00CE3A08" w:rsidRDefault="00CE3A08" w:rsidP="00CE3A08">
      <w:pPr>
        <w:bidi/>
        <w:jc w:val="both"/>
        <w:rPr>
          <w:rFonts w:cs="David" w:hint="cs"/>
          <w:rtl/>
        </w:rPr>
      </w:pPr>
      <w:r w:rsidRPr="00CE3A08">
        <w:rPr>
          <w:rFonts w:cs="David" w:hint="cs"/>
          <w:rtl/>
        </w:rPr>
        <w:tab/>
        <w:t xml:space="preserve">יש עבודה שנעשית בנציבות שירות המדינה. אנחנו לא עובדים לבד. </w:t>
      </w:r>
    </w:p>
    <w:p w14:paraId="5DBB47DE" w14:textId="77777777" w:rsidR="00CE3A08" w:rsidRPr="00CE3A08" w:rsidRDefault="00CE3A08" w:rsidP="00CE3A08">
      <w:pPr>
        <w:keepLines/>
        <w:bidi/>
        <w:jc w:val="both"/>
        <w:rPr>
          <w:rFonts w:cs="David" w:hint="cs"/>
          <w:rtl/>
        </w:rPr>
      </w:pPr>
    </w:p>
    <w:p w14:paraId="74C0FBEB" w14:textId="77777777" w:rsidR="00CE3A08" w:rsidRPr="00CE3A08" w:rsidRDefault="00CE3A08" w:rsidP="00CE3A08">
      <w:pPr>
        <w:keepLines/>
        <w:bidi/>
        <w:jc w:val="both"/>
        <w:rPr>
          <w:rFonts w:cs="David" w:hint="cs"/>
          <w:u w:val="single"/>
          <w:rtl/>
        </w:rPr>
      </w:pPr>
      <w:r w:rsidRPr="00CE3A08">
        <w:rPr>
          <w:rFonts w:cs="David" w:hint="cs"/>
          <w:u w:val="single"/>
          <w:rtl/>
        </w:rPr>
        <w:t>יעקב אדרי:</w:t>
      </w:r>
    </w:p>
    <w:p w14:paraId="2A8D5245" w14:textId="77777777" w:rsidR="00CE3A08" w:rsidRPr="00CE3A08" w:rsidRDefault="00CE3A08" w:rsidP="00CE3A08">
      <w:pPr>
        <w:keepLines/>
        <w:bidi/>
        <w:jc w:val="both"/>
        <w:rPr>
          <w:rFonts w:cs="David" w:hint="cs"/>
          <w:rtl/>
        </w:rPr>
      </w:pPr>
    </w:p>
    <w:p w14:paraId="0A99EA20" w14:textId="77777777" w:rsidR="00CE3A08" w:rsidRPr="00CE3A08" w:rsidRDefault="00CE3A08" w:rsidP="00CE3A08">
      <w:pPr>
        <w:keepLines/>
        <w:bidi/>
        <w:jc w:val="both"/>
        <w:rPr>
          <w:rFonts w:cs="David" w:hint="cs"/>
          <w:rtl/>
        </w:rPr>
      </w:pPr>
      <w:r w:rsidRPr="00CE3A08">
        <w:rPr>
          <w:rFonts w:cs="David" w:hint="cs"/>
          <w:rtl/>
        </w:rPr>
        <w:tab/>
        <w:t xml:space="preserve">בסדר גמור, טוב שייקבע שלאחר שנתיים-שלוש נותנים קביעות. זה נכון לגבי כולם מהיום והלאה. </w:t>
      </w:r>
    </w:p>
    <w:p w14:paraId="4DB784EC" w14:textId="77777777" w:rsidR="00CE3A08" w:rsidRPr="00CE3A08" w:rsidRDefault="00CE3A08" w:rsidP="00CE3A08">
      <w:pPr>
        <w:bidi/>
        <w:jc w:val="both"/>
        <w:rPr>
          <w:rFonts w:cs="David" w:hint="cs"/>
          <w:rtl/>
        </w:rPr>
      </w:pPr>
    </w:p>
    <w:p w14:paraId="14732D86" w14:textId="77777777" w:rsidR="00CE3A08" w:rsidRPr="00CE3A08" w:rsidRDefault="00CE3A08" w:rsidP="00CE3A08">
      <w:pPr>
        <w:bidi/>
        <w:jc w:val="both"/>
        <w:rPr>
          <w:rFonts w:cs="David" w:hint="cs"/>
          <w:rtl/>
        </w:rPr>
      </w:pPr>
      <w:r w:rsidRPr="00CE3A08">
        <w:rPr>
          <w:rFonts w:cs="David" w:hint="cs"/>
          <w:rtl/>
        </w:rPr>
        <w:tab/>
        <w:t xml:space="preserve">דבר נוסף, הייתי מבקש שיתקיים דיון בהזדמנות הראשונה, אולי בפורום קטן ולאחר מכן להביא את העניין לכאן </w:t>
      </w:r>
      <w:r w:rsidRPr="00CE3A08">
        <w:rPr>
          <w:rFonts w:cs="David"/>
          <w:rtl/>
        </w:rPr>
        <w:t>–</w:t>
      </w:r>
      <w:r w:rsidRPr="00CE3A08">
        <w:rPr>
          <w:rFonts w:cs="David" w:hint="cs"/>
          <w:rtl/>
        </w:rPr>
        <w:t xml:space="preserve"> חבר הכנסת יריב לוין ואני התעסקנו בזה אבל לא התקדמנו </w:t>
      </w:r>
      <w:r w:rsidRPr="00CE3A08">
        <w:rPr>
          <w:rFonts w:cs="David"/>
          <w:rtl/>
        </w:rPr>
        <w:t>–</w:t>
      </w:r>
      <w:r w:rsidRPr="00CE3A08">
        <w:rPr>
          <w:rFonts w:cs="David" w:hint="cs"/>
          <w:rtl/>
        </w:rPr>
        <w:t xml:space="preserve"> על נושא העוזרים הפרלמנטריים והזכויות שלהם. זה נושא כאוב שחוזר פעם אחר פעם. בואו נראה מה ניתן לעשות בעניין זה על מנת שהעובדים הללו, שמשרתים אותנו בנאמנות, יקבלו שכר הוגן. אני לא רוצה להגיד שהיום לא ניתן שכר הוגן, אבל יש כמה מרכיבים שאפשר לשפר ולשנות. </w:t>
      </w:r>
    </w:p>
    <w:p w14:paraId="21A634B7" w14:textId="77777777" w:rsidR="00CE3A08" w:rsidRPr="00CE3A08" w:rsidRDefault="00CE3A08" w:rsidP="00CE3A08">
      <w:pPr>
        <w:bidi/>
        <w:jc w:val="both"/>
        <w:rPr>
          <w:rFonts w:cs="David" w:hint="cs"/>
          <w:rtl/>
        </w:rPr>
      </w:pPr>
    </w:p>
    <w:p w14:paraId="00410B74" w14:textId="77777777" w:rsidR="00CE3A08" w:rsidRPr="00CE3A08" w:rsidRDefault="00CE3A08" w:rsidP="00CE3A08">
      <w:pPr>
        <w:bidi/>
        <w:jc w:val="both"/>
        <w:rPr>
          <w:rFonts w:cs="David" w:hint="cs"/>
          <w:rtl/>
        </w:rPr>
      </w:pPr>
      <w:r w:rsidRPr="00CE3A08">
        <w:rPr>
          <w:rFonts w:cs="David" w:hint="cs"/>
          <w:u w:val="single"/>
          <w:rtl/>
        </w:rPr>
        <w:t>מנכ"ל הכנסת דן לנדאו:</w:t>
      </w:r>
    </w:p>
    <w:p w14:paraId="5A6112BE" w14:textId="77777777" w:rsidR="00CE3A08" w:rsidRPr="00CE3A08" w:rsidRDefault="00CE3A08" w:rsidP="00CE3A08">
      <w:pPr>
        <w:bidi/>
        <w:jc w:val="both"/>
        <w:rPr>
          <w:rFonts w:cs="David" w:hint="cs"/>
          <w:rtl/>
        </w:rPr>
      </w:pPr>
    </w:p>
    <w:p w14:paraId="5918E64E" w14:textId="77777777" w:rsidR="00CE3A08" w:rsidRPr="00CE3A08" w:rsidRDefault="00CE3A08" w:rsidP="00CE3A08">
      <w:pPr>
        <w:bidi/>
        <w:jc w:val="both"/>
        <w:rPr>
          <w:rFonts w:cs="David" w:hint="cs"/>
          <w:rtl/>
        </w:rPr>
      </w:pPr>
      <w:r w:rsidRPr="00CE3A08">
        <w:rPr>
          <w:rFonts w:cs="David" w:hint="cs"/>
          <w:rtl/>
        </w:rPr>
        <w:tab/>
        <w:t xml:space="preserve">אני לא מוסמך בכלל לעסוק בנושא העוזרים הפרלמנטריים. מי שמוסמך זה ועדת הכנסת לפי המלצת הוועדה הציבורית, ועדת גרונאו. מה שאתם מחליטים שם אנחנו חייבים לבצע. </w:t>
      </w:r>
    </w:p>
    <w:p w14:paraId="2B481A0D" w14:textId="77777777" w:rsidR="00CE3A08" w:rsidRPr="00CE3A08" w:rsidRDefault="00CE3A08" w:rsidP="00CE3A08">
      <w:pPr>
        <w:bidi/>
        <w:jc w:val="both"/>
        <w:rPr>
          <w:rFonts w:cs="David" w:hint="cs"/>
          <w:rtl/>
        </w:rPr>
      </w:pPr>
    </w:p>
    <w:p w14:paraId="081C24CA"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3ABC1879" w14:textId="77777777" w:rsidR="00CE3A08" w:rsidRPr="00CE3A08" w:rsidRDefault="00CE3A08" w:rsidP="00CE3A08">
      <w:pPr>
        <w:bidi/>
        <w:jc w:val="both"/>
        <w:rPr>
          <w:rFonts w:cs="David" w:hint="cs"/>
          <w:rtl/>
        </w:rPr>
      </w:pPr>
    </w:p>
    <w:p w14:paraId="5D03B18C" w14:textId="77777777" w:rsidR="00CE3A08" w:rsidRPr="00CE3A08" w:rsidRDefault="00CE3A08" w:rsidP="00CE3A08">
      <w:pPr>
        <w:bidi/>
        <w:jc w:val="both"/>
        <w:rPr>
          <w:rFonts w:cs="David" w:hint="cs"/>
          <w:rtl/>
        </w:rPr>
      </w:pPr>
      <w:r w:rsidRPr="00CE3A08">
        <w:rPr>
          <w:rFonts w:cs="David" w:hint="cs"/>
          <w:rtl/>
        </w:rPr>
        <w:tab/>
        <w:t xml:space="preserve">אנחנו מחזיקים באותה עמדה. אני יכול לומר לך שדיברתי על לִבה של ועדת גרונאו. נפתח הלב קצת. עוד לא מספיק, לטעמי. יש לנו עוד כברת דרך לעבור. אני יודע שיש איזו התארגנות של העוזרים הפרלמנטריים כדי להציב בצורה מסודרת את האופן שבו הם רואים את הדברים. אמרתי להם, ואני אומר את זה גם כאן, שאני שותף מלא למאבק שלהם. הם צודקים, ואנחנו הנפגעים הראשונים, עוד אפילו לפניהם. </w:t>
      </w:r>
    </w:p>
    <w:p w14:paraId="71BF2EA9" w14:textId="77777777" w:rsidR="00CE3A08" w:rsidRPr="00CE3A08" w:rsidRDefault="00CE3A08" w:rsidP="00CE3A08">
      <w:pPr>
        <w:bidi/>
        <w:jc w:val="both"/>
        <w:rPr>
          <w:rFonts w:cs="David" w:hint="cs"/>
          <w:rtl/>
        </w:rPr>
      </w:pPr>
    </w:p>
    <w:p w14:paraId="4E6DEB53"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69E9B893" w14:textId="77777777" w:rsidR="00CE3A08" w:rsidRPr="00CE3A08" w:rsidRDefault="00CE3A08" w:rsidP="00CE3A08">
      <w:pPr>
        <w:bidi/>
        <w:jc w:val="both"/>
        <w:rPr>
          <w:rFonts w:cs="David" w:hint="cs"/>
          <w:rtl/>
        </w:rPr>
      </w:pPr>
    </w:p>
    <w:p w14:paraId="465ACF0C" w14:textId="77777777" w:rsidR="00CE3A08" w:rsidRPr="00CE3A08" w:rsidRDefault="00CE3A08" w:rsidP="00CE3A08">
      <w:pPr>
        <w:bidi/>
        <w:jc w:val="both"/>
        <w:rPr>
          <w:rFonts w:cs="David" w:hint="cs"/>
          <w:rtl/>
        </w:rPr>
      </w:pPr>
      <w:r w:rsidRPr="00CE3A08">
        <w:rPr>
          <w:rFonts w:cs="David" w:hint="cs"/>
          <w:rtl/>
        </w:rPr>
        <w:tab/>
        <w:t xml:space="preserve">אני נמצא 22 שנים בכנסת. אני סבור שהכנסת היא גוף מאוד-מאוד יעיל שעושה את עבודתו היטב. המטלות שמוטלות על העובדים כאן מקבלות מענה באופן מעורר כבוד. יש עובדים רבים שאני זוכר עוד מאז שהגעתי לכנסת ואני סבור שבאמת צריך לדאוג לעובדים הללו. כפי שנאמר קודם, במקומות שחסרים תקנים, כשזה באמת טובת עבודת הכנסת וזאת מציאות שצריך לטפל בה אז צריך לטפל בה, לא להזניח אותה. צריך שאכן היא תטופל. </w:t>
      </w:r>
    </w:p>
    <w:p w14:paraId="24C5CB90" w14:textId="77777777" w:rsidR="00CE3A08" w:rsidRPr="00CE3A08" w:rsidRDefault="00CE3A08" w:rsidP="00CE3A08">
      <w:pPr>
        <w:bidi/>
        <w:jc w:val="both"/>
        <w:rPr>
          <w:rFonts w:cs="David" w:hint="cs"/>
          <w:rtl/>
        </w:rPr>
      </w:pPr>
    </w:p>
    <w:p w14:paraId="531F22BC" w14:textId="77777777" w:rsidR="00CE3A08" w:rsidRPr="00CE3A08" w:rsidRDefault="00CE3A08" w:rsidP="00CE3A08">
      <w:pPr>
        <w:bidi/>
        <w:jc w:val="both"/>
        <w:rPr>
          <w:rFonts w:cs="David" w:hint="cs"/>
          <w:rtl/>
        </w:rPr>
      </w:pPr>
      <w:r w:rsidRPr="00CE3A08">
        <w:rPr>
          <w:rFonts w:cs="David" w:hint="cs"/>
          <w:rtl/>
        </w:rPr>
        <w:tab/>
        <w:t xml:space="preserve">אני מעלה ספקות לגבי תהליך ההחלטה על מהלך חדש, על קליטת תקנים חדשים ומשרות חדשות, שאני לא בטוח שנעשה ביחד עם הנבחרים בכנסת, כלומר עם ראשי הוועדות. האם הדברים הללו הם באמת לטובת הכנסת? האם בסופו של דבר זה מעמיד את הכנסת במצב טוב יותר מאשר היתה לפני כן? ייתכן ששיפור מעמדם של העוזרים הפרלמנטריים יעמיד את הכנסת במצב טוב יותר. הכנסת היא הרי בבואה של החברה הישראלית. האם באמת זה בא לידי ביטוי מבחינת התדמית של הכנסת כפי שהיא נמצאת עם עובדיה הקבועים וכל מה שנלווה לעניין הזה? </w:t>
      </w:r>
    </w:p>
    <w:p w14:paraId="6C8474D0" w14:textId="77777777" w:rsidR="00CE3A08" w:rsidRPr="00CE3A08" w:rsidRDefault="00CE3A08" w:rsidP="00CE3A08">
      <w:pPr>
        <w:bidi/>
        <w:jc w:val="both"/>
        <w:rPr>
          <w:rFonts w:cs="David" w:hint="cs"/>
          <w:rtl/>
        </w:rPr>
      </w:pPr>
    </w:p>
    <w:p w14:paraId="30824CB2" w14:textId="77777777" w:rsidR="00CE3A08" w:rsidRPr="00CE3A08" w:rsidRDefault="00CE3A08" w:rsidP="00CE3A08">
      <w:pPr>
        <w:bidi/>
        <w:jc w:val="both"/>
        <w:rPr>
          <w:rFonts w:cs="David" w:hint="cs"/>
          <w:rtl/>
        </w:rPr>
      </w:pPr>
      <w:r w:rsidRPr="00CE3A08">
        <w:rPr>
          <w:rFonts w:cs="David" w:hint="cs"/>
          <w:rtl/>
        </w:rPr>
        <w:t xml:space="preserve"> </w:t>
      </w:r>
      <w:r w:rsidRPr="00CE3A08">
        <w:rPr>
          <w:rFonts w:cs="David" w:hint="cs"/>
          <w:rtl/>
        </w:rPr>
        <w:tab/>
        <w:t xml:space="preserve">יש לי ספקות לגבי זה. לוקחים בחשבון את הנושא הארגוני, שאולי יוצא טוב, אבל מעבר לנושא הארגוני, מעבר לריבוע של הארגון, מאחורי העניין עומדים גם אנשים. אנחנו נמצאים כאן, יש לנו עוזרים פרלמנטריים, יש לנו את העבודה שלנו, בעיקר ראשי הוועדות, אבל לא רק. גם כשרוצים להכניס שינויים דרמטיים למדי, שינויים במערך העבודה של האנשים, צריך לעשות את זה בהתייעצות. אי אפשר לעשות את זה בהחלטה אדמיניסטרטיבית שקובעת: הנה, יש ריבוע, החלטנו על ריבוע, סימנו איקס או וי ו'שלום על ישראל'. זה לא עובד כך. </w:t>
      </w:r>
    </w:p>
    <w:p w14:paraId="11C50955" w14:textId="77777777" w:rsidR="00CE3A08" w:rsidRPr="00CE3A08" w:rsidRDefault="00CE3A08" w:rsidP="00CE3A08">
      <w:pPr>
        <w:bidi/>
        <w:jc w:val="both"/>
        <w:rPr>
          <w:rFonts w:cs="David" w:hint="cs"/>
          <w:rtl/>
        </w:rPr>
      </w:pPr>
    </w:p>
    <w:p w14:paraId="4F03ABFD" w14:textId="77777777" w:rsidR="00CE3A08" w:rsidRPr="00CE3A08" w:rsidRDefault="00CE3A08" w:rsidP="00CE3A08">
      <w:pPr>
        <w:bidi/>
        <w:jc w:val="both"/>
        <w:rPr>
          <w:rFonts w:cs="David" w:hint="cs"/>
          <w:rtl/>
        </w:rPr>
      </w:pPr>
      <w:r w:rsidRPr="00CE3A08">
        <w:rPr>
          <w:rFonts w:cs="David" w:hint="cs"/>
          <w:rtl/>
        </w:rPr>
        <w:t xml:space="preserve"> </w:t>
      </w:r>
      <w:r w:rsidRPr="00CE3A08">
        <w:rPr>
          <w:rFonts w:cs="David" w:hint="cs"/>
          <w:rtl/>
        </w:rPr>
        <w:tab/>
        <w:t xml:space="preserve">כפי שאמרתי, הכנסת היא גוף יעיל מאוד, גוף שממלא את המטלות המוטלות עליו גם בשעה שהמטלות קשות. המטלות שמוטלות על הכנסת </w:t>
      </w:r>
      <w:r w:rsidRPr="00CE3A08">
        <w:rPr>
          <w:rFonts w:cs="David"/>
          <w:rtl/>
        </w:rPr>
        <w:t>–</w:t>
      </w:r>
      <w:r w:rsidRPr="00CE3A08">
        <w:rPr>
          <w:rFonts w:cs="David" w:hint="cs"/>
          <w:rtl/>
        </w:rPr>
        <w:t xml:space="preserve"> אנחנו גם חלק מן העניין, ולכן חשוב לי מאוד לדעת מה קרה בשנה האחרונה </w:t>
      </w:r>
      <w:r w:rsidRPr="00CE3A08">
        <w:rPr>
          <w:rFonts w:cs="David"/>
          <w:rtl/>
        </w:rPr>
        <w:t>–</w:t>
      </w:r>
      <w:r w:rsidRPr="00CE3A08">
        <w:rPr>
          <w:rFonts w:cs="David" w:hint="cs"/>
          <w:rtl/>
        </w:rPr>
        <w:t xml:space="preserve"> אילו תקנים חדשים התווספו, כמה מן העובדים החדשים קיבלו רכב. אני רוצה לראות את המערך הכולל, לדעת שחס וחלילה מה שהיה כאן כל השנים לא נפגע. אולי היה עדיף לשפר את מעמדם של העוזרים הפרלמנטריים לעומת קבלת עובדים חדשים. אפשר היה לעשות כמה דברים. לכן אנחנו ועדה שמשמשת כדירקטוריון. </w:t>
      </w:r>
    </w:p>
    <w:p w14:paraId="5AE9E5E5" w14:textId="77777777" w:rsidR="00CE3A08" w:rsidRPr="00CE3A08" w:rsidRDefault="00CE3A08" w:rsidP="00CE3A08">
      <w:pPr>
        <w:bidi/>
        <w:jc w:val="both"/>
        <w:rPr>
          <w:rFonts w:cs="David" w:hint="cs"/>
          <w:rtl/>
        </w:rPr>
      </w:pPr>
    </w:p>
    <w:p w14:paraId="5A256BFD"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68ACB508" w14:textId="77777777" w:rsidR="00CE3A08" w:rsidRPr="00CE3A08" w:rsidRDefault="00CE3A08" w:rsidP="00CE3A08">
      <w:pPr>
        <w:bidi/>
        <w:jc w:val="both"/>
        <w:rPr>
          <w:rFonts w:cs="David" w:hint="cs"/>
          <w:rtl/>
        </w:rPr>
      </w:pPr>
    </w:p>
    <w:p w14:paraId="44A9D1DE" w14:textId="77777777" w:rsidR="00CE3A08" w:rsidRPr="00CE3A08" w:rsidRDefault="00CE3A08" w:rsidP="00CE3A08">
      <w:pPr>
        <w:bidi/>
        <w:jc w:val="both"/>
        <w:rPr>
          <w:rFonts w:cs="David" w:hint="cs"/>
          <w:rtl/>
        </w:rPr>
      </w:pPr>
      <w:r w:rsidRPr="00CE3A08">
        <w:rPr>
          <w:rFonts w:cs="David" w:hint="cs"/>
          <w:rtl/>
        </w:rPr>
        <w:tab/>
        <w:t xml:space="preserve">אין ויכוח, אין שום בעיה. כל המידע שאתה רוצה לקבל, תקבל. אני מודיע חד-משמעית, בכל עניין שתבקש לקיים בו דיון, אקיים באופן מיידי דיון. אין כאן כל שאלה. </w:t>
      </w:r>
    </w:p>
    <w:p w14:paraId="41E502F2" w14:textId="77777777" w:rsidR="00CE3A08" w:rsidRPr="00CE3A08" w:rsidRDefault="00CE3A08" w:rsidP="00CE3A08">
      <w:pPr>
        <w:bidi/>
        <w:jc w:val="both"/>
        <w:rPr>
          <w:rFonts w:cs="David" w:hint="cs"/>
          <w:rtl/>
        </w:rPr>
      </w:pPr>
    </w:p>
    <w:p w14:paraId="09AEDAD4" w14:textId="77777777" w:rsidR="00CE3A08" w:rsidRPr="00CE3A08" w:rsidRDefault="00CE3A08" w:rsidP="00CE3A08">
      <w:pPr>
        <w:keepLines/>
        <w:bidi/>
        <w:jc w:val="both"/>
        <w:rPr>
          <w:rFonts w:cs="David" w:hint="cs"/>
          <w:u w:val="single"/>
          <w:rtl/>
        </w:rPr>
      </w:pPr>
      <w:r w:rsidRPr="00CE3A08">
        <w:rPr>
          <w:rFonts w:cs="David" w:hint="cs"/>
          <w:u w:val="single"/>
          <w:rtl/>
        </w:rPr>
        <w:t>משה גפני:</w:t>
      </w:r>
    </w:p>
    <w:p w14:paraId="140DB37C" w14:textId="77777777" w:rsidR="00CE3A08" w:rsidRPr="00CE3A08" w:rsidRDefault="00CE3A08" w:rsidP="00CE3A08">
      <w:pPr>
        <w:keepLines/>
        <w:bidi/>
        <w:jc w:val="both"/>
        <w:rPr>
          <w:rFonts w:cs="David" w:hint="cs"/>
          <w:rtl/>
        </w:rPr>
      </w:pPr>
    </w:p>
    <w:p w14:paraId="6CAB65EC" w14:textId="77777777" w:rsidR="00CE3A08" w:rsidRPr="00CE3A08" w:rsidRDefault="00CE3A08" w:rsidP="00CE3A08">
      <w:pPr>
        <w:keepLines/>
        <w:bidi/>
        <w:jc w:val="both"/>
        <w:rPr>
          <w:rFonts w:cs="David" w:hint="cs"/>
          <w:rtl/>
        </w:rPr>
      </w:pPr>
      <w:r w:rsidRPr="00CE3A08">
        <w:rPr>
          <w:rFonts w:cs="David" w:hint="cs"/>
          <w:rtl/>
        </w:rPr>
        <w:tab/>
        <w:t xml:space="preserve">הייתי ספציפי מאוד. אני רוצה לקבל את רשימת העובדים החדשים. לא מדובר על חשב שהתחלף, אלא על עובדים חדשים. בוועדת הכספים אישרנו בשמחה רבה את קבלת החשב החדש ואני מרוצה מכך. </w:t>
      </w:r>
    </w:p>
    <w:p w14:paraId="067212B0" w14:textId="77777777" w:rsidR="00CE3A08" w:rsidRPr="00CE3A08" w:rsidRDefault="00CE3A08" w:rsidP="00CE3A08">
      <w:pPr>
        <w:bidi/>
        <w:jc w:val="both"/>
        <w:rPr>
          <w:rFonts w:cs="David" w:hint="cs"/>
          <w:rtl/>
        </w:rPr>
      </w:pPr>
    </w:p>
    <w:p w14:paraId="61439877"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793D05B6" w14:textId="77777777" w:rsidR="00CE3A08" w:rsidRPr="00CE3A08" w:rsidRDefault="00CE3A08" w:rsidP="00CE3A08">
      <w:pPr>
        <w:bidi/>
        <w:jc w:val="both"/>
        <w:rPr>
          <w:rFonts w:cs="David" w:hint="cs"/>
          <w:rtl/>
        </w:rPr>
      </w:pPr>
    </w:p>
    <w:p w14:paraId="35111A51" w14:textId="77777777" w:rsidR="00CE3A08" w:rsidRPr="00CE3A08" w:rsidRDefault="00CE3A08" w:rsidP="00CE3A08">
      <w:pPr>
        <w:bidi/>
        <w:jc w:val="both"/>
        <w:rPr>
          <w:rFonts w:cs="David" w:hint="cs"/>
          <w:rtl/>
        </w:rPr>
      </w:pPr>
      <w:r w:rsidRPr="00CE3A08">
        <w:rPr>
          <w:rFonts w:cs="David" w:hint="cs"/>
          <w:rtl/>
        </w:rPr>
        <w:tab/>
        <w:t xml:space="preserve">חבר הכנסת גפני, אני מודיע כבר שברגע שתקבל את הרשימה, אם תרצה לקיים דיון בעניינה או בכל עניין אחר, אני מתחייב לקיים אותו מיידית. </w:t>
      </w:r>
    </w:p>
    <w:p w14:paraId="6C2B715C" w14:textId="77777777" w:rsidR="00CE3A08" w:rsidRPr="00CE3A08" w:rsidRDefault="00CE3A08" w:rsidP="00CE3A08">
      <w:pPr>
        <w:bidi/>
        <w:jc w:val="both"/>
        <w:rPr>
          <w:rFonts w:cs="David" w:hint="cs"/>
          <w:rtl/>
        </w:rPr>
      </w:pPr>
    </w:p>
    <w:p w14:paraId="59A8D1C1"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3C83B25A" w14:textId="77777777" w:rsidR="00CE3A08" w:rsidRPr="00CE3A08" w:rsidRDefault="00CE3A08" w:rsidP="00CE3A08">
      <w:pPr>
        <w:bidi/>
        <w:jc w:val="both"/>
        <w:rPr>
          <w:rFonts w:cs="David" w:hint="cs"/>
          <w:rtl/>
        </w:rPr>
      </w:pPr>
    </w:p>
    <w:p w14:paraId="235E0D59" w14:textId="77777777" w:rsidR="00CE3A08" w:rsidRPr="00CE3A08" w:rsidRDefault="00CE3A08" w:rsidP="00CE3A08">
      <w:pPr>
        <w:bidi/>
        <w:jc w:val="both"/>
        <w:rPr>
          <w:rFonts w:cs="David" w:hint="cs"/>
          <w:rtl/>
        </w:rPr>
      </w:pPr>
      <w:r w:rsidRPr="00CE3A08">
        <w:rPr>
          <w:rFonts w:cs="David" w:hint="cs"/>
          <w:rtl/>
        </w:rPr>
        <w:tab/>
        <w:t>כן, אני ארצה. אני מבקש לקבל את הרשימה ולקיים דיון. העלית טיעון נכון. אנחנו חברי כנסת ותיקים ויודעים מה היא טובת העניין.</w:t>
      </w:r>
    </w:p>
    <w:p w14:paraId="6A32E353" w14:textId="77777777" w:rsidR="00CE3A08" w:rsidRPr="00CE3A08" w:rsidRDefault="00CE3A08" w:rsidP="00CE3A08">
      <w:pPr>
        <w:bidi/>
        <w:jc w:val="both"/>
        <w:rPr>
          <w:rFonts w:cs="David" w:hint="cs"/>
          <w:rtl/>
        </w:rPr>
      </w:pPr>
    </w:p>
    <w:p w14:paraId="3D47D8BE"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0852D8F4" w14:textId="77777777" w:rsidR="00CE3A08" w:rsidRPr="00CE3A08" w:rsidRDefault="00CE3A08" w:rsidP="00CE3A08">
      <w:pPr>
        <w:bidi/>
        <w:jc w:val="both"/>
        <w:rPr>
          <w:rFonts w:cs="David" w:hint="cs"/>
          <w:rtl/>
        </w:rPr>
      </w:pPr>
    </w:p>
    <w:p w14:paraId="6D59B9A4" w14:textId="77777777" w:rsidR="00CE3A08" w:rsidRPr="00CE3A08" w:rsidRDefault="00CE3A08" w:rsidP="00CE3A08">
      <w:pPr>
        <w:bidi/>
        <w:jc w:val="both"/>
        <w:rPr>
          <w:rFonts w:cs="David" w:hint="cs"/>
          <w:rtl/>
        </w:rPr>
      </w:pPr>
      <w:r w:rsidRPr="00CE3A08">
        <w:rPr>
          <w:rFonts w:cs="David" w:hint="cs"/>
          <w:rtl/>
        </w:rPr>
        <w:tab/>
        <w:t xml:space="preserve">בסדר גמור. אני כבר אומר שאין שום בעיה. כאשר אקבל בקשה יתקיים דיון באופן מיידי. </w:t>
      </w:r>
    </w:p>
    <w:p w14:paraId="2633C0D7" w14:textId="77777777" w:rsidR="00CE3A08" w:rsidRPr="00CE3A08" w:rsidRDefault="00CE3A08" w:rsidP="00CE3A08">
      <w:pPr>
        <w:bidi/>
        <w:jc w:val="both"/>
        <w:rPr>
          <w:rFonts w:cs="David" w:hint="cs"/>
          <w:rtl/>
        </w:rPr>
      </w:pPr>
    </w:p>
    <w:p w14:paraId="2A79C01D" w14:textId="77777777" w:rsidR="00CE3A08" w:rsidRPr="00CE3A08" w:rsidRDefault="00CE3A08" w:rsidP="00CE3A08">
      <w:pPr>
        <w:bidi/>
        <w:jc w:val="both"/>
        <w:rPr>
          <w:rFonts w:cs="David" w:hint="cs"/>
          <w:u w:val="single"/>
          <w:rtl/>
        </w:rPr>
      </w:pPr>
      <w:r w:rsidRPr="00CE3A08">
        <w:rPr>
          <w:rFonts w:cs="David" w:hint="cs"/>
          <w:u w:val="single"/>
          <w:rtl/>
        </w:rPr>
        <w:t>משה גפני:</w:t>
      </w:r>
    </w:p>
    <w:p w14:paraId="1BCBE15E" w14:textId="77777777" w:rsidR="00CE3A08" w:rsidRPr="00CE3A08" w:rsidRDefault="00CE3A08" w:rsidP="00CE3A08">
      <w:pPr>
        <w:bidi/>
        <w:jc w:val="both"/>
        <w:rPr>
          <w:rFonts w:cs="David" w:hint="cs"/>
          <w:rtl/>
        </w:rPr>
      </w:pPr>
    </w:p>
    <w:p w14:paraId="77919BE7" w14:textId="77777777" w:rsidR="00CE3A08" w:rsidRPr="00CE3A08" w:rsidRDefault="00CE3A08" w:rsidP="00CE3A08">
      <w:pPr>
        <w:bidi/>
        <w:jc w:val="both"/>
        <w:rPr>
          <w:rFonts w:cs="David" w:hint="cs"/>
          <w:rtl/>
        </w:rPr>
      </w:pPr>
      <w:r w:rsidRPr="00CE3A08">
        <w:rPr>
          <w:rFonts w:cs="David" w:hint="cs"/>
          <w:rtl/>
        </w:rPr>
        <w:tab/>
        <w:t xml:space="preserve">עכשיו ביקשתי. </w:t>
      </w:r>
    </w:p>
    <w:p w14:paraId="2816D512" w14:textId="77777777" w:rsidR="00CE3A08" w:rsidRPr="00CE3A08" w:rsidRDefault="00CE3A08" w:rsidP="00CE3A08">
      <w:pPr>
        <w:bidi/>
        <w:jc w:val="both"/>
        <w:rPr>
          <w:rFonts w:cs="David" w:hint="cs"/>
          <w:rtl/>
        </w:rPr>
      </w:pPr>
    </w:p>
    <w:p w14:paraId="0EF8D99A"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7BC0960C" w14:textId="77777777" w:rsidR="00CE3A08" w:rsidRPr="00CE3A08" w:rsidRDefault="00CE3A08" w:rsidP="00CE3A08">
      <w:pPr>
        <w:bidi/>
        <w:jc w:val="both"/>
        <w:rPr>
          <w:rFonts w:cs="David" w:hint="cs"/>
          <w:rtl/>
        </w:rPr>
      </w:pPr>
    </w:p>
    <w:p w14:paraId="264957E7" w14:textId="77777777" w:rsidR="00CE3A08" w:rsidRPr="00CE3A08" w:rsidRDefault="00CE3A08" w:rsidP="00CE3A08">
      <w:pPr>
        <w:bidi/>
        <w:jc w:val="both"/>
        <w:rPr>
          <w:rFonts w:cs="David" w:hint="cs"/>
          <w:rtl/>
        </w:rPr>
      </w:pPr>
      <w:r w:rsidRPr="00CE3A08">
        <w:rPr>
          <w:rFonts w:cs="David" w:hint="cs"/>
          <w:rtl/>
        </w:rPr>
        <w:tab/>
        <w:t>אתה לא צריך לבקש בכתב, אבל כדאי שתקבל קודם את הרשימה, שנראה במה אנחנו הולכים לדון. הרי לא נדון בדבר ערטילאי. עלינו לדעת על מה הדיון. תודה רבה.</w:t>
      </w:r>
    </w:p>
    <w:p w14:paraId="66BDF10A" w14:textId="77777777" w:rsidR="00CE3A08" w:rsidRPr="00CE3A08" w:rsidRDefault="00CE3A08" w:rsidP="00CE3A08">
      <w:pPr>
        <w:bidi/>
        <w:jc w:val="both"/>
        <w:rPr>
          <w:rFonts w:cs="David" w:hint="cs"/>
          <w:rtl/>
        </w:rPr>
      </w:pPr>
    </w:p>
    <w:p w14:paraId="1FD4E859" w14:textId="77777777" w:rsidR="00CE3A08" w:rsidRPr="00CE3A08" w:rsidRDefault="00CE3A08" w:rsidP="00CE3A08">
      <w:pPr>
        <w:bidi/>
        <w:jc w:val="both"/>
        <w:rPr>
          <w:rFonts w:cs="David" w:hint="cs"/>
          <w:rtl/>
        </w:rPr>
      </w:pPr>
      <w:r w:rsidRPr="00CE3A08">
        <w:rPr>
          <w:rFonts w:cs="David" w:hint="cs"/>
          <w:rtl/>
        </w:rPr>
        <w:tab/>
        <w:t>רבותי, מי בעד אישור הבקשות המונחות בפנינו? מי נגד? מי נמנע?</w:t>
      </w:r>
    </w:p>
    <w:p w14:paraId="45E25E65" w14:textId="77777777" w:rsidR="00CE3A08" w:rsidRPr="00CE3A08" w:rsidRDefault="00CE3A08" w:rsidP="00CE3A08">
      <w:pPr>
        <w:bidi/>
        <w:jc w:val="both"/>
        <w:rPr>
          <w:rFonts w:cs="David" w:hint="cs"/>
          <w:rtl/>
        </w:rPr>
      </w:pPr>
    </w:p>
    <w:p w14:paraId="184C2E26" w14:textId="77777777" w:rsidR="00CE3A08" w:rsidRPr="00CE3A08" w:rsidRDefault="00CE3A08" w:rsidP="00CE3A08">
      <w:pPr>
        <w:bidi/>
        <w:jc w:val="both"/>
        <w:rPr>
          <w:rFonts w:cs="David" w:hint="cs"/>
          <w:b/>
          <w:bCs/>
          <w:rtl/>
        </w:rPr>
      </w:pPr>
      <w:r w:rsidRPr="00CE3A08">
        <w:rPr>
          <w:rFonts w:cs="David" w:hint="cs"/>
          <w:b/>
          <w:bCs/>
          <w:rtl/>
        </w:rPr>
        <w:t>הצבעה</w:t>
      </w:r>
    </w:p>
    <w:p w14:paraId="3D931908" w14:textId="77777777" w:rsidR="00CE3A08" w:rsidRPr="00CE3A08" w:rsidRDefault="00CE3A08" w:rsidP="00CE3A08">
      <w:pPr>
        <w:bidi/>
        <w:jc w:val="both"/>
        <w:rPr>
          <w:rFonts w:cs="David" w:hint="cs"/>
          <w:rtl/>
        </w:rPr>
      </w:pPr>
    </w:p>
    <w:p w14:paraId="4F342EB5" w14:textId="77777777" w:rsidR="00CE3A08" w:rsidRPr="00CE3A08" w:rsidRDefault="00CE3A08" w:rsidP="00CE3A08">
      <w:pPr>
        <w:bidi/>
        <w:jc w:val="both"/>
        <w:rPr>
          <w:rFonts w:cs="David" w:hint="cs"/>
          <w:rtl/>
        </w:rPr>
      </w:pPr>
      <w:r w:rsidRPr="00CE3A08">
        <w:rPr>
          <w:rFonts w:cs="David" w:hint="cs"/>
          <w:rtl/>
        </w:rPr>
        <w:t xml:space="preserve">בעד הבקשה להעברת עודף תקציבי משנת 2009 לשנת 2010 והעברה מסעיף לסעיף בשנת 2010 בתקציב הכנסת </w:t>
      </w:r>
      <w:r w:rsidRPr="00CE3A08">
        <w:rPr>
          <w:rFonts w:cs="David"/>
          <w:rtl/>
        </w:rPr>
        <w:t>–</w:t>
      </w:r>
      <w:r w:rsidRPr="00CE3A08">
        <w:rPr>
          <w:rFonts w:cs="David" w:hint="cs"/>
          <w:rtl/>
        </w:rPr>
        <w:t xml:space="preserve"> 4</w:t>
      </w:r>
    </w:p>
    <w:p w14:paraId="1FF0B7B0" w14:textId="77777777" w:rsidR="00CE3A08" w:rsidRPr="00CE3A08" w:rsidRDefault="00CE3A08" w:rsidP="00CE3A08">
      <w:pPr>
        <w:bidi/>
        <w:jc w:val="both"/>
        <w:rPr>
          <w:rFonts w:cs="David" w:hint="cs"/>
          <w:rtl/>
        </w:rPr>
      </w:pPr>
      <w:r w:rsidRPr="00CE3A08">
        <w:rPr>
          <w:rFonts w:cs="David" w:hint="cs"/>
          <w:rtl/>
        </w:rPr>
        <w:t xml:space="preserve">נגד </w:t>
      </w:r>
      <w:r w:rsidRPr="00CE3A08">
        <w:rPr>
          <w:rFonts w:cs="David"/>
          <w:rtl/>
        </w:rPr>
        <w:t>–</w:t>
      </w:r>
      <w:r w:rsidRPr="00CE3A08">
        <w:rPr>
          <w:rFonts w:cs="David" w:hint="cs"/>
          <w:rtl/>
        </w:rPr>
        <w:t xml:space="preserve"> 1</w:t>
      </w:r>
    </w:p>
    <w:p w14:paraId="70C39DEC" w14:textId="77777777" w:rsidR="00CE3A08" w:rsidRPr="00CE3A08" w:rsidRDefault="00CE3A08" w:rsidP="00CE3A08">
      <w:pPr>
        <w:bidi/>
        <w:jc w:val="both"/>
        <w:rPr>
          <w:rFonts w:cs="David" w:hint="cs"/>
          <w:rtl/>
        </w:rPr>
      </w:pPr>
      <w:r w:rsidRPr="00CE3A08">
        <w:rPr>
          <w:rFonts w:cs="David" w:hint="cs"/>
          <w:rtl/>
        </w:rPr>
        <w:t xml:space="preserve">נמנעים </w:t>
      </w:r>
      <w:r w:rsidRPr="00CE3A08">
        <w:rPr>
          <w:rFonts w:cs="David"/>
          <w:rtl/>
        </w:rPr>
        <w:t>–</w:t>
      </w:r>
      <w:r w:rsidRPr="00CE3A08">
        <w:rPr>
          <w:rFonts w:cs="David" w:hint="cs"/>
          <w:rtl/>
        </w:rPr>
        <w:t xml:space="preserve"> אין</w:t>
      </w:r>
    </w:p>
    <w:p w14:paraId="1B8E4F69" w14:textId="77777777" w:rsidR="00CE3A08" w:rsidRPr="00CE3A08" w:rsidRDefault="00CE3A08" w:rsidP="00CE3A08">
      <w:pPr>
        <w:bidi/>
        <w:jc w:val="both"/>
        <w:rPr>
          <w:rFonts w:cs="David" w:hint="cs"/>
          <w:rtl/>
        </w:rPr>
      </w:pPr>
      <w:r w:rsidRPr="00CE3A08">
        <w:rPr>
          <w:rFonts w:cs="David" w:hint="cs"/>
          <w:rtl/>
        </w:rPr>
        <w:t>הבקשה נתקבלה.</w:t>
      </w:r>
    </w:p>
    <w:p w14:paraId="3D893F8B" w14:textId="77777777" w:rsidR="00CE3A08" w:rsidRPr="00CE3A08" w:rsidRDefault="00CE3A08" w:rsidP="00CE3A08">
      <w:pPr>
        <w:bidi/>
        <w:jc w:val="both"/>
        <w:rPr>
          <w:rFonts w:cs="David" w:hint="cs"/>
          <w:rtl/>
        </w:rPr>
      </w:pPr>
    </w:p>
    <w:p w14:paraId="55578D83" w14:textId="77777777" w:rsidR="00CE3A08" w:rsidRPr="00CE3A08" w:rsidRDefault="00CE3A08" w:rsidP="00CE3A08">
      <w:pPr>
        <w:bidi/>
        <w:jc w:val="both"/>
        <w:rPr>
          <w:rFonts w:cs="David" w:hint="cs"/>
          <w:u w:val="single"/>
          <w:rtl/>
        </w:rPr>
      </w:pPr>
      <w:r w:rsidRPr="00CE3A08">
        <w:rPr>
          <w:rFonts w:cs="David" w:hint="cs"/>
          <w:u w:val="single"/>
          <w:rtl/>
        </w:rPr>
        <w:t>היו"ר יריב לוין:</w:t>
      </w:r>
    </w:p>
    <w:p w14:paraId="1ADCC883" w14:textId="77777777" w:rsidR="00CE3A08" w:rsidRPr="00CE3A08" w:rsidRDefault="00CE3A08" w:rsidP="00CE3A08">
      <w:pPr>
        <w:bidi/>
        <w:jc w:val="both"/>
        <w:rPr>
          <w:rFonts w:cs="David" w:hint="cs"/>
          <w:rtl/>
        </w:rPr>
      </w:pPr>
    </w:p>
    <w:p w14:paraId="23050EFA" w14:textId="77777777" w:rsidR="00CE3A08" w:rsidRPr="00CE3A08" w:rsidRDefault="00CE3A08" w:rsidP="00CE3A08">
      <w:pPr>
        <w:bidi/>
        <w:jc w:val="both"/>
        <w:rPr>
          <w:rFonts w:cs="David" w:hint="cs"/>
          <w:rtl/>
        </w:rPr>
      </w:pPr>
      <w:r w:rsidRPr="00CE3A08">
        <w:rPr>
          <w:rFonts w:cs="David" w:hint="cs"/>
          <w:rtl/>
        </w:rPr>
        <w:tab/>
        <w:t xml:space="preserve">4 בעד, אחד נגד, אין נמנעים, לפיכך הוחלט לאשר את הבקשות כפי שמונחות בפנינו. </w:t>
      </w:r>
    </w:p>
    <w:p w14:paraId="141C47F1" w14:textId="77777777" w:rsidR="00CE3A08" w:rsidRPr="00CE3A08" w:rsidRDefault="00CE3A08" w:rsidP="00CE3A08">
      <w:pPr>
        <w:bidi/>
        <w:jc w:val="both"/>
        <w:rPr>
          <w:rFonts w:cs="David" w:hint="cs"/>
          <w:rtl/>
        </w:rPr>
      </w:pPr>
    </w:p>
    <w:p w14:paraId="1C00A818" w14:textId="77777777" w:rsidR="00CE3A08" w:rsidRPr="00CE3A08" w:rsidRDefault="00CE3A08" w:rsidP="00CE3A08">
      <w:pPr>
        <w:bidi/>
        <w:jc w:val="both"/>
        <w:rPr>
          <w:rFonts w:cs="David" w:hint="cs"/>
          <w:rtl/>
        </w:rPr>
      </w:pPr>
      <w:r w:rsidRPr="00CE3A08">
        <w:rPr>
          <w:rFonts w:cs="David" w:hint="cs"/>
          <w:rtl/>
        </w:rPr>
        <w:tab/>
        <w:t xml:space="preserve">תודה רבה. הישיבה נעולה. </w:t>
      </w:r>
    </w:p>
    <w:p w14:paraId="603D5564" w14:textId="77777777" w:rsidR="00CE3A08" w:rsidRPr="00CE3A08" w:rsidRDefault="00CE3A08" w:rsidP="00CE3A08">
      <w:pPr>
        <w:bidi/>
        <w:jc w:val="both"/>
        <w:rPr>
          <w:rFonts w:cs="David" w:hint="cs"/>
          <w:rtl/>
        </w:rPr>
      </w:pPr>
    </w:p>
    <w:p w14:paraId="2C01D1C5" w14:textId="77777777" w:rsidR="00CE3A08" w:rsidRPr="00CE3A08" w:rsidRDefault="00CE3A08" w:rsidP="00CE3A08">
      <w:pPr>
        <w:bidi/>
        <w:jc w:val="both"/>
        <w:rPr>
          <w:rFonts w:cs="David" w:hint="cs"/>
          <w:rtl/>
        </w:rPr>
      </w:pPr>
    </w:p>
    <w:p w14:paraId="5CD93061" w14:textId="77777777" w:rsidR="00CE3A08" w:rsidRPr="00CE3A08" w:rsidRDefault="00CE3A08" w:rsidP="00CE3A08">
      <w:pPr>
        <w:bidi/>
        <w:jc w:val="both"/>
        <w:rPr>
          <w:rFonts w:cs="David" w:hint="cs"/>
          <w:rtl/>
        </w:rPr>
      </w:pPr>
      <w:r w:rsidRPr="00CE3A08">
        <w:rPr>
          <w:rFonts w:cs="David" w:hint="cs"/>
          <w:b/>
          <w:bCs/>
          <w:u w:val="single"/>
          <w:rtl/>
        </w:rPr>
        <w:t>הישיבה ננעלה בשעה 14:40</w:t>
      </w:r>
    </w:p>
    <w:p w14:paraId="1321F3D3" w14:textId="77777777" w:rsidR="00552A80" w:rsidRPr="00CE3A08" w:rsidRDefault="00552A80" w:rsidP="00CE3A08">
      <w:pPr>
        <w:bidi/>
        <w:jc w:val="both"/>
        <w:rPr>
          <w:rFonts w:cs="David"/>
        </w:rPr>
      </w:pPr>
    </w:p>
    <w:sectPr w:rsidR="00552A80" w:rsidRPr="00CE3A08" w:rsidSect="00CE3A08">
      <w:headerReference w:type="even" r:id="rId6"/>
      <w:headerReference w:type="default" r:id="rId7"/>
      <w:footerReference w:type="even"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2482" w14:textId="77777777" w:rsidR="00CE3A08" w:rsidRDefault="00CE3A08">
      <w:r>
        <w:separator/>
      </w:r>
    </w:p>
  </w:endnote>
  <w:endnote w:type="continuationSeparator" w:id="0">
    <w:p w14:paraId="3EE829A5" w14:textId="77777777" w:rsidR="00CE3A08" w:rsidRDefault="00CE3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9D2AC" w14:textId="77777777" w:rsidR="00CE3A08" w:rsidRDefault="00CE3A08" w:rsidP="00CE3A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33C4A3" w14:textId="77777777" w:rsidR="00CE3A08" w:rsidRDefault="00CE3A08" w:rsidP="00CE3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C009" w14:textId="77777777" w:rsidR="00CE3A08" w:rsidRDefault="00CE3A08" w:rsidP="00CE3A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1694">
      <w:rPr>
        <w:rStyle w:val="PageNumber"/>
        <w:noProof/>
      </w:rPr>
      <w:t>14</w:t>
    </w:r>
    <w:r>
      <w:rPr>
        <w:rStyle w:val="PageNumber"/>
      </w:rPr>
      <w:fldChar w:fldCharType="end"/>
    </w:r>
  </w:p>
  <w:p w14:paraId="3CB9113B" w14:textId="77777777" w:rsidR="00CE3A08" w:rsidRDefault="00CE3A08" w:rsidP="00CE3A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9F6D" w14:textId="77777777" w:rsidR="00CE3A08" w:rsidRDefault="00CE3A08">
      <w:r>
        <w:separator/>
      </w:r>
    </w:p>
  </w:footnote>
  <w:footnote w:type="continuationSeparator" w:id="0">
    <w:p w14:paraId="2D7EE39A" w14:textId="77777777" w:rsidR="00CE3A08" w:rsidRDefault="00CE3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C941A" w14:textId="77777777" w:rsidR="00CE3A08" w:rsidRDefault="00CE3A0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67A89E1" w14:textId="77777777" w:rsidR="00CE3A08" w:rsidRDefault="00CE3A08">
    <w:pPr>
      <w:pStyle w:val="Header"/>
      <w:ind w:right="360"/>
      <w:jc w:val="both"/>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CC70" w14:textId="77777777" w:rsidR="00CE3A08" w:rsidRDefault="00CE3A08" w:rsidP="00CE3A08">
    <w:pPr>
      <w:pStyle w:val="Header"/>
      <w:tabs>
        <w:tab w:val="clear" w:pos="4153"/>
      </w:tabs>
      <w:jc w:val="both"/>
      <w:rPr>
        <w:rFonts w:hint="cs"/>
        <w:rtl/>
      </w:rPr>
    </w:pPr>
    <w:r>
      <w:rPr>
        <w:rFonts w:hint="cs"/>
        <w:rtl/>
      </w:rPr>
      <w:t>הו</w:t>
    </w:r>
    <w:r>
      <w:rPr>
        <w:rtl/>
      </w:rPr>
      <w:t>ועד</w:t>
    </w:r>
    <w:r>
      <w:rPr>
        <w:rFonts w:hint="cs"/>
        <w:rtl/>
      </w:rPr>
      <w:t>ה המשותפת כנסת-כספים לעניין תקציב הכנסת</w:t>
    </w:r>
    <w:r>
      <w:rPr>
        <w:rFonts w:hint="cs"/>
        <w:rtl/>
      </w:rPr>
      <w:tab/>
    </w:r>
    <w:r>
      <w:rPr>
        <w:rStyle w:val="PageNumber"/>
      </w:rPr>
      <w:fldChar w:fldCharType="begin"/>
    </w:r>
    <w:r>
      <w:rPr>
        <w:rStyle w:val="PageNumber"/>
      </w:rPr>
      <w:instrText xml:space="preserve"> PAGE </w:instrText>
    </w:r>
    <w:r>
      <w:rPr>
        <w:rStyle w:val="PageNumber"/>
      </w:rPr>
      <w:fldChar w:fldCharType="separate"/>
    </w:r>
    <w:r w:rsidR="008B1694">
      <w:rPr>
        <w:rStyle w:val="PageNumber"/>
        <w:noProof/>
        <w:rtl/>
      </w:rPr>
      <w:t>14</w:t>
    </w:r>
    <w:r>
      <w:rPr>
        <w:rStyle w:val="PageNumber"/>
      </w:rPr>
      <w:fldChar w:fldCharType="end"/>
    </w:r>
  </w:p>
  <w:p w14:paraId="6ECFCFC2" w14:textId="77777777" w:rsidR="00CE3A08" w:rsidRDefault="00CE3A08">
    <w:pPr>
      <w:pStyle w:val="Header"/>
      <w:jc w:val="both"/>
      <w:rPr>
        <w:rFonts w:hint="cs"/>
        <w:rtl/>
      </w:rPr>
    </w:pPr>
    <w:bookmarkStart w:id="0" w:name="MeetingDate"/>
    <w:r>
      <w:rPr>
        <w:rtl/>
      </w:rPr>
      <w:t>19/10/2010</w:t>
    </w:r>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89510פרוטוקול_ישיבת_ועדה.doc"/>
    <w:docVar w:name="StartMode" w:val="3"/>
  </w:docVars>
  <w:rsids>
    <w:rsidRoot w:val="00AC75E5"/>
    <w:rsid w:val="003A3E80"/>
    <w:rsid w:val="00550CD9"/>
    <w:rsid w:val="00552A80"/>
    <w:rsid w:val="008B1694"/>
    <w:rsid w:val="00965806"/>
    <w:rsid w:val="00AC75E5"/>
    <w:rsid w:val="00CE3A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353EE5"/>
  <w15:chartTrackingRefBased/>
  <w15:docId w15:val="{86388ED5-0626-49D6-9754-805FD665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CE3A08"/>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E3A08"/>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E3A08"/>
  </w:style>
  <w:style w:type="paragraph" w:customStyle="1" w:styleId="CharChar1">
    <w:name w:val=" Char Char תו תו תו תו תו תו תו תו תו תו תו תו תו תו תו תו תו תו תו תו תו תו תו תו תו תו תו1 תו"/>
    <w:basedOn w:val="Normal"/>
    <w:rsid w:val="00CE3A08"/>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Footer">
    <w:name w:val="footer"/>
    <w:basedOn w:val="Normal"/>
    <w:rsid w:val="00CE3A08"/>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3578</Words>
  <Characters>20398</Characters>
  <Application>Microsoft Office Word</Application>
  <DocSecurity>0</DocSecurity>
  <Lines>169</Lines>
  <Paragraphs>47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