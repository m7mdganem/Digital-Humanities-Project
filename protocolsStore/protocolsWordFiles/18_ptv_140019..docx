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BA6D" w14:textId="77777777" w:rsidR="00F97E70" w:rsidRPr="00F97E70" w:rsidRDefault="00F97E70" w:rsidP="00F97E70">
      <w:pPr>
        <w:bidi/>
        <w:rPr>
          <w:rFonts w:cs="David" w:hint="cs"/>
          <w:b/>
          <w:bCs/>
          <w:rtl/>
        </w:rPr>
      </w:pPr>
      <w:r w:rsidRPr="00F97E70">
        <w:rPr>
          <w:rFonts w:cs="David" w:hint="cs"/>
          <w:b/>
          <w:bCs/>
          <w:rtl/>
        </w:rPr>
        <w:t>הכנסת השמונה עשרה</w:t>
      </w:r>
      <w:r w:rsidRPr="00F97E70">
        <w:rPr>
          <w:rFonts w:cs="David" w:hint="cs"/>
          <w:b/>
          <w:bCs/>
          <w:rtl/>
        </w:rPr>
        <w:tab/>
      </w:r>
      <w:r w:rsidRPr="00F97E70">
        <w:rPr>
          <w:rFonts w:cs="David" w:hint="cs"/>
          <w:b/>
          <w:bCs/>
          <w:rtl/>
        </w:rPr>
        <w:tab/>
      </w:r>
      <w:r w:rsidRPr="00F97E70">
        <w:rPr>
          <w:rFonts w:cs="David" w:hint="cs"/>
          <w:b/>
          <w:bCs/>
          <w:rtl/>
        </w:rPr>
        <w:tab/>
      </w:r>
      <w:r w:rsidRPr="00F97E70">
        <w:rPr>
          <w:rFonts w:cs="David" w:hint="cs"/>
          <w:b/>
          <w:bCs/>
          <w:rtl/>
        </w:rPr>
        <w:tab/>
      </w:r>
      <w:r w:rsidRPr="00F97E70">
        <w:rPr>
          <w:rFonts w:cs="David" w:hint="cs"/>
          <w:b/>
          <w:bCs/>
          <w:rtl/>
        </w:rPr>
        <w:tab/>
      </w:r>
      <w:r w:rsidRPr="00F97E70">
        <w:rPr>
          <w:rFonts w:cs="David" w:hint="cs"/>
          <w:b/>
          <w:bCs/>
          <w:rtl/>
        </w:rPr>
        <w:tab/>
      </w:r>
      <w:r w:rsidRPr="00F97E70">
        <w:rPr>
          <w:rFonts w:cs="David" w:hint="cs"/>
          <w:b/>
          <w:bCs/>
          <w:rtl/>
        </w:rPr>
        <w:tab/>
        <w:t>נוסח לא מתוקן</w:t>
      </w:r>
    </w:p>
    <w:p w14:paraId="7675C614" w14:textId="77777777" w:rsidR="00F97E70" w:rsidRPr="00F97E70" w:rsidRDefault="00F97E70" w:rsidP="00F97E70">
      <w:pPr>
        <w:bidi/>
        <w:rPr>
          <w:rFonts w:cs="David" w:hint="cs"/>
          <w:b/>
          <w:bCs/>
          <w:rtl/>
        </w:rPr>
      </w:pPr>
      <w:r w:rsidRPr="00F97E70">
        <w:rPr>
          <w:rFonts w:cs="David" w:hint="cs"/>
          <w:b/>
          <w:bCs/>
          <w:rtl/>
        </w:rPr>
        <w:t>מושב שני</w:t>
      </w:r>
    </w:p>
    <w:p w14:paraId="1F3CEF58" w14:textId="77777777" w:rsidR="00F97E70" w:rsidRPr="00F97E70" w:rsidRDefault="00F97E70" w:rsidP="00F97E70">
      <w:pPr>
        <w:bidi/>
        <w:rPr>
          <w:rFonts w:cs="David" w:hint="cs"/>
          <w:b/>
          <w:bCs/>
          <w:rtl/>
        </w:rPr>
      </w:pPr>
    </w:p>
    <w:p w14:paraId="7FB6C307" w14:textId="77777777" w:rsidR="00F97E70" w:rsidRPr="00F97E70" w:rsidRDefault="00F97E70" w:rsidP="00F97E70">
      <w:pPr>
        <w:bidi/>
        <w:rPr>
          <w:rFonts w:cs="David" w:hint="cs"/>
          <w:b/>
          <w:bCs/>
          <w:rtl/>
        </w:rPr>
      </w:pPr>
    </w:p>
    <w:p w14:paraId="2164EF5D" w14:textId="77777777" w:rsidR="00F97E70" w:rsidRPr="00F97E70" w:rsidRDefault="00F97E70" w:rsidP="00F97E70">
      <w:pPr>
        <w:bidi/>
        <w:jc w:val="center"/>
        <w:rPr>
          <w:rFonts w:cs="David" w:hint="cs"/>
          <w:b/>
          <w:bCs/>
          <w:rtl/>
        </w:rPr>
      </w:pPr>
      <w:r w:rsidRPr="00F97E70">
        <w:rPr>
          <w:rFonts w:cs="David" w:hint="cs"/>
          <w:b/>
          <w:bCs/>
          <w:rtl/>
        </w:rPr>
        <w:t>פרוטוקול מס' 6</w:t>
      </w:r>
    </w:p>
    <w:p w14:paraId="383F742A" w14:textId="77777777" w:rsidR="00F97E70" w:rsidRPr="00F97E70" w:rsidRDefault="00F97E70" w:rsidP="00F97E70">
      <w:pPr>
        <w:bidi/>
        <w:jc w:val="center"/>
        <w:rPr>
          <w:rFonts w:cs="David" w:hint="cs"/>
          <w:b/>
          <w:bCs/>
          <w:rtl/>
        </w:rPr>
      </w:pPr>
      <w:r w:rsidRPr="00F97E70">
        <w:rPr>
          <w:rFonts w:cs="David" w:hint="cs"/>
          <w:b/>
          <w:bCs/>
          <w:rtl/>
        </w:rPr>
        <w:t>מישיבת ועדה משותפת של ועדת הכנסת וועדת החוקה, חוק ומשפט</w:t>
      </w:r>
    </w:p>
    <w:p w14:paraId="75583DA1" w14:textId="77777777" w:rsidR="00F97E70" w:rsidRDefault="00F97E70" w:rsidP="00F97E70">
      <w:pPr>
        <w:bidi/>
        <w:jc w:val="center"/>
        <w:rPr>
          <w:rFonts w:cs="David" w:hint="cs"/>
          <w:b/>
          <w:bCs/>
          <w:rtl/>
        </w:rPr>
      </w:pPr>
      <w:r w:rsidRPr="00F97E70">
        <w:rPr>
          <w:rFonts w:cs="David" w:hint="cs"/>
          <w:b/>
          <w:bCs/>
          <w:rtl/>
        </w:rPr>
        <w:t xml:space="preserve">להצעת חוק סדרי השלטון והמשפט </w:t>
      </w:r>
    </w:p>
    <w:p w14:paraId="5541498A" w14:textId="77777777" w:rsidR="00F97E70" w:rsidRPr="00F97E70" w:rsidRDefault="00F97E70" w:rsidP="00F97E70">
      <w:pPr>
        <w:bidi/>
        <w:jc w:val="center"/>
        <w:rPr>
          <w:rFonts w:cs="David" w:hint="cs"/>
          <w:b/>
          <w:bCs/>
          <w:rtl/>
        </w:rPr>
      </w:pPr>
      <w:r w:rsidRPr="00F97E70">
        <w:rPr>
          <w:rFonts w:cs="David" w:hint="cs"/>
          <w:b/>
          <w:bCs/>
          <w:rtl/>
        </w:rPr>
        <w:t>(ביטול החלת המשפט, השיפוט והמינהל) (עריכת משאל עם)</w:t>
      </w:r>
    </w:p>
    <w:p w14:paraId="44AF1D4E" w14:textId="77777777" w:rsidR="00F97E70" w:rsidRPr="00F97E70" w:rsidRDefault="00F97E70" w:rsidP="00F97E70">
      <w:pPr>
        <w:pStyle w:val="Heading1"/>
        <w:jc w:val="center"/>
        <w:rPr>
          <w:rFonts w:cs="David" w:hint="cs"/>
          <w:b/>
          <w:bCs/>
          <w:rtl/>
        </w:rPr>
      </w:pPr>
      <w:r w:rsidRPr="00F97E70">
        <w:rPr>
          <w:rFonts w:cs="David" w:hint="cs"/>
          <w:b/>
          <w:bCs/>
          <w:rtl/>
        </w:rPr>
        <w:t>יום חמישי, כ"ז בשבט התש"ע (11 בפברואר 2010), שעה 11:00</w:t>
      </w:r>
    </w:p>
    <w:p w14:paraId="0D0421F0" w14:textId="77777777" w:rsidR="00F97E70" w:rsidRPr="00F97E70" w:rsidRDefault="00F97E70" w:rsidP="00F97E70">
      <w:pPr>
        <w:bidi/>
        <w:rPr>
          <w:rFonts w:cs="David" w:hint="cs"/>
          <w:rtl/>
        </w:rPr>
      </w:pPr>
    </w:p>
    <w:p w14:paraId="7296BD8A" w14:textId="77777777" w:rsidR="00F97E70" w:rsidRPr="00F97E70" w:rsidRDefault="00F97E70" w:rsidP="00F97E70">
      <w:pPr>
        <w:bidi/>
        <w:rPr>
          <w:rFonts w:cs="David" w:hint="cs"/>
          <w:rtl/>
        </w:rPr>
      </w:pPr>
    </w:p>
    <w:p w14:paraId="1BF250AB" w14:textId="77777777" w:rsidR="00F97E70" w:rsidRPr="00F97E70" w:rsidRDefault="00F97E70" w:rsidP="00F97E70">
      <w:pPr>
        <w:bidi/>
        <w:rPr>
          <w:rFonts w:cs="David" w:hint="cs"/>
          <w:b/>
          <w:bCs/>
          <w:u w:val="single"/>
          <w:rtl/>
        </w:rPr>
      </w:pPr>
      <w:r w:rsidRPr="00F97E70">
        <w:rPr>
          <w:rFonts w:cs="David" w:hint="cs"/>
          <w:b/>
          <w:bCs/>
          <w:u w:val="single"/>
          <w:rtl/>
        </w:rPr>
        <w:t>סדר היום:</w:t>
      </w:r>
    </w:p>
    <w:p w14:paraId="3A0D7B93" w14:textId="77777777" w:rsidR="00F97E70" w:rsidRPr="00F97E70" w:rsidRDefault="00F97E70" w:rsidP="00F97E70">
      <w:pPr>
        <w:bidi/>
        <w:jc w:val="both"/>
        <w:rPr>
          <w:rFonts w:cs="David" w:hint="cs"/>
          <w:rtl/>
        </w:rPr>
      </w:pPr>
      <w:r w:rsidRPr="00F97E70">
        <w:rPr>
          <w:rFonts w:cs="David" w:hint="cs"/>
          <w:rtl/>
        </w:rPr>
        <w:t>הצעת חוק סדרי השלטון והמשפט (ביטול החלת המשפט, השיפוט והמינהל) (תיקון) (עריכת משאל עם), התשס"ח-2008</w:t>
      </w:r>
    </w:p>
    <w:p w14:paraId="324A8CDF" w14:textId="77777777" w:rsidR="00F97E70" w:rsidRPr="00F97E70" w:rsidRDefault="00255F28" w:rsidP="00F97E70">
      <w:pPr>
        <w:bidi/>
        <w:jc w:val="both"/>
        <w:rPr>
          <w:rFonts w:cs="David" w:hint="cs"/>
          <w:rtl/>
        </w:rPr>
      </w:pPr>
      <w:r>
        <w:rPr>
          <w:rFonts w:cs="David" w:hint="cs"/>
          <w:rtl/>
        </w:rPr>
        <w:t xml:space="preserve"> </w:t>
      </w:r>
    </w:p>
    <w:p w14:paraId="710B1203" w14:textId="77777777" w:rsidR="00F97E70" w:rsidRPr="00F97E70" w:rsidRDefault="00F97E70" w:rsidP="00F97E70">
      <w:pPr>
        <w:bidi/>
        <w:jc w:val="both"/>
        <w:rPr>
          <w:rFonts w:cs="David" w:hint="cs"/>
          <w:rtl/>
        </w:rPr>
      </w:pPr>
      <w:r w:rsidRPr="00F97E70">
        <w:rPr>
          <w:rFonts w:cs="David" w:hint="cs"/>
          <w:rtl/>
        </w:rPr>
        <w:t xml:space="preserve">הצעתם של חברי הכנסת זבולון אורלב, </w:t>
      </w:r>
      <w:smartTag w:uri="urn:schemas-microsoft-com:office:smarttags" w:element="PersonName">
        <w:r w:rsidRPr="00F97E70">
          <w:rPr>
            <w:rFonts w:cs="David" w:hint="cs"/>
            <w:rtl/>
          </w:rPr>
          <w:t>דוד אזולאי</w:t>
        </w:r>
      </w:smartTag>
      <w:r w:rsidRPr="00F97E70">
        <w:rPr>
          <w:rFonts w:cs="David" w:hint="cs"/>
          <w:rtl/>
        </w:rPr>
        <w:t xml:space="preserve">, רוברט אילטוב, אריה אלדד, זאב אלקין, חיים אמסלם, אורי אריאל, צחי הנגבי, יצחק וקנין, נסים זאב, יואל חסון, ישראל חסון, שי חרמש, שלי יחימוביץ, אמנון כהן, חיים כץ, </w:t>
      </w:r>
      <w:smartTag w:uri="urn:schemas-microsoft-com:office:smarttags" w:element="PersonName">
        <w:r w:rsidRPr="00F97E70">
          <w:rPr>
            <w:rFonts w:cs="David" w:hint="cs"/>
            <w:rtl/>
          </w:rPr>
          <w:t>אברהם מיכאלי</w:t>
        </w:r>
      </w:smartTag>
      <w:r w:rsidRPr="00F97E70">
        <w:rPr>
          <w:rFonts w:cs="David" w:hint="cs"/>
          <w:rtl/>
        </w:rPr>
        <w:t>, אלכס מילר, סטס מיסז'ניקוב, יעקב מרגי, אורית נוקד, בנימין נתניהו, מרינה סולודקין, גדעון סער, דוד רותם, יובל שטייניץ, ליה שמטוב, עתניאל שנלר, רונית תירוש וסילבן שלום</w:t>
      </w:r>
    </w:p>
    <w:p w14:paraId="50BEF679" w14:textId="77777777" w:rsidR="00F97E70" w:rsidRPr="00F97E70" w:rsidRDefault="00F97E70" w:rsidP="00F97E70">
      <w:pPr>
        <w:bidi/>
        <w:jc w:val="both"/>
        <w:rPr>
          <w:rFonts w:cs="David" w:hint="cs"/>
          <w:rtl/>
        </w:rPr>
      </w:pPr>
    </w:p>
    <w:p w14:paraId="490263B0" w14:textId="77777777" w:rsidR="00F97E70" w:rsidRPr="00F97E70" w:rsidRDefault="00F97E70" w:rsidP="00F97E70">
      <w:pPr>
        <w:bidi/>
        <w:jc w:val="both"/>
        <w:rPr>
          <w:rFonts w:cs="David" w:hint="cs"/>
          <w:rtl/>
        </w:rPr>
      </w:pPr>
    </w:p>
    <w:p w14:paraId="7BB727B5" w14:textId="77777777" w:rsidR="00F97E70" w:rsidRPr="00F97E70" w:rsidRDefault="00F97E70" w:rsidP="00F97E70">
      <w:pPr>
        <w:bidi/>
        <w:jc w:val="both"/>
        <w:rPr>
          <w:rFonts w:cs="David" w:hint="cs"/>
          <w:rtl/>
        </w:rPr>
      </w:pPr>
    </w:p>
    <w:p w14:paraId="3C7B439D" w14:textId="77777777" w:rsidR="00F97E70" w:rsidRPr="00F97E70" w:rsidRDefault="00F97E70" w:rsidP="00F97E70">
      <w:pPr>
        <w:bidi/>
        <w:jc w:val="both"/>
        <w:rPr>
          <w:rFonts w:cs="David" w:hint="cs"/>
          <w:b/>
          <w:bCs/>
          <w:u w:val="single"/>
          <w:rtl/>
        </w:rPr>
      </w:pPr>
      <w:r w:rsidRPr="00F97E70">
        <w:rPr>
          <w:rFonts w:cs="David" w:hint="cs"/>
          <w:b/>
          <w:bCs/>
          <w:u w:val="single"/>
          <w:rtl/>
        </w:rPr>
        <w:t>נכחו:</w:t>
      </w:r>
    </w:p>
    <w:p w14:paraId="5FDDB76C" w14:textId="77777777" w:rsidR="00F97E70" w:rsidRPr="00F97E70" w:rsidRDefault="00F97E70" w:rsidP="00F97E70">
      <w:pPr>
        <w:bidi/>
        <w:jc w:val="both"/>
        <w:rPr>
          <w:rFonts w:cs="David" w:hint="cs"/>
          <w:b/>
          <w:bCs/>
          <w:u w:val="single"/>
          <w:rtl/>
        </w:rPr>
      </w:pPr>
    </w:p>
    <w:p w14:paraId="57D29ED2" w14:textId="77777777" w:rsidR="00F97E70" w:rsidRPr="00F97E70" w:rsidRDefault="00F97E70" w:rsidP="00F97E70">
      <w:pPr>
        <w:bidi/>
        <w:jc w:val="both"/>
        <w:rPr>
          <w:rFonts w:cs="David" w:hint="cs"/>
          <w:b/>
          <w:bCs/>
          <w:u w:val="single"/>
          <w:rtl/>
        </w:rPr>
      </w:pPr>
      <w:r w:rsidRPr="00F97E70">
        <w:rPr>
          <w:rFonts w:cs="David" w:hint="cs"/>
          <w:b/>
          <w:bCs/>
          <w:u w:val="single"/>
          <w:rtl/>
        </w:rPr>
        <w:t>חברי הוועדה:</w:t>
      </w:r>
    </w:p>
    <w:p w14:paraId="4623D068" w14:textId="77777777" w:rsidR="00F97E70" w:rsidRPr="00F97E70" w:rsidRDefault="00F97E70" w:rsidP="00F97E70">
      <w:pPr>
        <w:bidi/>
        <w:jc w:val="both"/>
        <w:rPr>
          <w:rFonts w:cs="David" w:hint="cs"/>
          <w:rtl/>
        </w:rPr>
      </w:pPr>
      <w:r w:rsidRPr="00F97E70">
        <w:rPr>
          <w:rFonts w:cs="David" w:hint="cs"/>
          <w:rtl/>
        </w:rPr>
        <w:t xml:space="preserve">יריב לוין </w:t>
      </w:r>
      <w:r w:rsidRPr="00F97E70">
        <w:rPr>
          <w:rFonts w:cs="David"/>
          <w:rtl/>
        </w:rPr>
        <w:t>–</w:t>
      </w:r>
      <w:r w:rsidRPr="00F97E70">
        <w:rPr>
          <w:rFonts w:cs="David" w:hint="cs"/>
          <w:rtl/>
        </w:rPr>
        <w:t xml:space="preserve"> יו"ר ועדת הכנסת</w:t>
      </w:r>
    </w:p>
    <w:p w14:paraId="66FEF1C2" w14:textId="77777777" w:rsidR="00F97E70" w:rsidRPr="00F97E70" w:rsidRDefault="00F97E70" w:rsidP="00F97E70">
      <w:pPr>
        <w:bidi/>
        <w:jc w:val="both"/>
        <w:rPr>
          <w:rFonts w:cs="David" w:hint="cs"/>
          <w:rtl/>
        </w:rPr>
      </w:pPr>
      <w:r w:rsidRPr="00F97E70">
        <w:rPr>
          <w:rFonts w:cs="David" w:hint="cs"/>
          <w:rtl/>
        </w:rPr>
        <w:t xml:space="preserve">דוד רותם </w:t>
      </w:r>
      <w:r w:rsidRPr="00F97E70">
        <w:rPr>
          <w:rFonts w:cs="David"/>
          <w:rtl/>
        </w:rPr>
        <w:t>–</w:t>
      </w:r>
      <w:r w:rsidRPr="00F97E70">
        <w:rPr>
          <w:rFonts w:cs="David" w:hint="cs"/>
          <w:rtl/>
        </w:rPr>
        <w:t xml:space="preserve"> יו"ר ועדת החוקה, חוק ומשפט</w:t>
      </w:r>
    </w:p>
    <w:p w14:paraId="5D8D805B" w14:textId="77777777" w:rsidR="00F97E70" w:rsidRPr="00F97E70" w:rsidRDefault="00F97E70" w:rsidP="00F97E70">
      <w:pPr>
        <w:bidi/>
        <w:jc w:val="both"/>
        <w:rPr>
          <w:rFonts w:cs="David" w:hint="cs"/>
          <w:rtl/>
        </w:rPr>
      </w:pPr>
      <w:r w:rsidRPr="00F97E70">
        <w:rPr>
          <w:rFonts w:cs="David" w:hint="cs"/>
          <w:rtl/>
        </w:rPr>
        <w:t>אורי אורבך</w:t>
      </w:r>
    </w:p>
    <w:p w14:paraId="18821DF2" w14:textId="77777777" w:rsidR="00F97E70" w:rsidRPr="00F97E70" w:rsidRDefault="00F97E70" w:rsidP="00F97E70">
      <w:pPr>
        <w:bidi/>
        <w:jc w:val="both"/>
        <w:rPr>
          <w:rFonts w:cs="David" w:hint="cs"/>
          <w:rtl/>
        </w:rPr>
      </w:pPr>
      <w:smartTag w:uri="urn:schemas-microsoft-com:office:smarttags" w:element="PersonName">
        <w:r w:rsidRPr="00F97E70">
          <w:rPr>
            <w:rFonts w:cs="David" w:hint="cs"/>
            <w:rtl/>
          </w:rPr>
          <w:t>אברהם מיכאלי</w:t>
        </w:r>
      </w:smartTag>
    </w:p>
    <w:p w14:paraId="52C37C31" w14:textId="77777777" w:rsidR="00F97E70" w:rsidRPr="00F97E70" w:rsidRDefault="00F97E70" w:rsidP="00F97E70">
      <w:pPr>
        <w:bidi/>
        <w:jc w:val="both"/>
        <w:rPr>
          <w:rFonts w:cs="David" w:hint="cs"/>
          <w:rtl/>
        </w:rPr>
      </w:pPr>
      <w:r w:rsidRPr="00F97E70">
        <w:rPr>
          <w:rFonts w:cs="David" w:hint="cs"/>
          <w:rtl/>
        </w:rPr>
        <w:t>כרמל שאמה</w:t>
      </w:r>
    </w:p>
    <w:p w14:paraId="3080553E" w14:textId="77777777" w:rsidR="00F97E70" w:rsidRPr="00F97E70" w:rsidRDefault="00F97E70" w:rsidP="00F97E70">
      <w:pPr>
        <w:bidi/>
        <w:jc w:val="both"/>
        <w:rPr>
          <w:rFonts w:cs="David" w:hint="cs"/>
          <w:rtl/>
        </w:rPr>
      </w:pPr>
    </w:p>
    <w:p w14:paraId="46530583" w14:textId="77777777" w:rsidR="00F97E70" w:rsidRPr="00F97E70" w:rsidRDefault="00F97E70" w:rsidP="00F97E70">
      <w:pPr>
        <w:bidi/>
        <w:jc w:val="both"/>
        <w:rPr>
          <w:rFonts w:cs="David" w:hint="cs"/>
          <w:b/>
          <w:bCs/>
          <w:u w:val="single"/>
          <w:rtl/>
        </w:rPr>
      </w:pPr>
      <w:r w:rsidRPr="00F97E70">
        <w:rPr>
          <w:rFonts w:cs="David" w:hint="cs"/>
          <w:b/>
          <w:bCs/>
          <w:u w:val="single"/>
          <w:rtl/>
        </w:rPr>
        <w:t>מוזמנים:</w:t>
      </w:r>
    </w:p>
    <w:p w14:paraId="7A075232" w14:textId="77777777" w:rsidR="00F97E70" w:rsidRPr="00F97E70" w:rsidRDefault="00F97E70" w:rsidP="00F97E70">
      <w:pPr>
        <w:bidi/>
        <w:jc w:val="both"/>
        <w:rPr>
          <w:rFonts w:cs="David" w:hint="cs"/>
          <w:rtl/>
        </w:rPr>
      </w:pPr>
      <w:r w:rsidRPr="00F97E70">
        <w:rPr>
          <w:rFonts w:cs="David" w:hint="cs"/>
          <w:rtl/>
        </w:rPr>
        <w:t>עו"ד אורלי עדס, מנהלת כללית (בפועל), ועדת הבחירות המרכזית</w:t>
      </w:r>
    </w:p>
    <w:p w14:paraId="05E93FAE" w14:textId="77777777" w:rsidR="00F97E70" w:rsidRPr="00F97E70" w:rsidRDefault="00F97E70" w:rsidP="00F97E70">
      <w:pPr>
        <w:bidi/>
        <w:jc w:val="both"/>
        <w:rPr>
          <w:rFonts w:cs="David" w:hint="cs"/>
          <w:rtl/>
        </w:rPr>
      </w:pPr>
      <w:r w:rsidRPr="00F97E70">
        <w:rPr>
          <w:rFonts w:cs="David" w:hint="cs"/>
          <w:rtl/>
        </w:rPr>
        <w:t>עו"ד אהוד שילת, היועץ המשפטי, ועדת הבחירות לכנסת</w:t>
      </w:r>
    </w:p>
    <w:p w14:paraId="603C9EE5" w14:textId="77777777" w:rsidR="00F97E70" w:rsidRPr="00F97E70" w:rsidRDefault="00F97E70" w:rsidP="00F97E70">
      <w:pPr>
        <w:bidi/>
        <w:jc w:val="both"/>
        <w:rPr>
          <w:rFonts w:cs="David" w:hint="cs"/>
          <w:rtl/>
        </w:rPr>
      </w:pPr>
      <w:r w:rsidRPr="00F97E70">
        <w:rPr>
          <w:rFonts w:cs="David" w:hint="cs"/>
          <w:rtl/>
        </w:rPr>
        <w:t>ירדנה מלר הורוביץ, סגנית מזכיר הכנסת</w:t>
      </w:r>
    </w:p>
    <w:p w14:paraId="10A8A93C" w14:textId="77777777" w:rsidR="00F97E70" w:rsidRPr="00F97E70" w:rsidRDefault="00F97E70" w:rsidP="00F97E70">
      <w:pPr>
        <w:bidi/>
        <w:jc w:val="both"/>
        <w:rPr>
          <w:rFonts w:cs="David" w:hint="cs"/>
          <w:rtl/>
        </w:rPr>
      </w:pPr>
      <w:r w:rsidRPr="00F97E70">
        <w:rPr>
          <w:rFonts w:cs="David" w:hint="cs"/>
          <w:rtl/>
        </w:rPr>
        <w:t>עו"ד איל זנדברג, ייעוץ וחקיקה, משרד המשפטים</w:t>
      </w:r>
    </w:p>
    <w:p w14:paraId="317127CF" w14:textId="77777777" w:rsidR="00F97E70" w:rsidRPr="00F97E70" w:rsidRDefault="00F97E70" w:rsidP="00F97E70">
      <w:pPr>
        <w:bidi/>
        <w:jc w:val="both"/>
        <w:rPr>
          <w:rFonts w:cs="David" w:hint="cs"/>
          <w:rtl/>
        </w:rPr>
      </w:pPr>
      <w:r w:rsidRPr="00F97E70">
        <w:rPr>
          <w:rFonts w:cs="David" w:hint="cs"/>
          <w:rtl/>
        </w:rPr>
        <w:t>עו"ד עמי ברקוביץ, ייעוץ וחקיקה, משרד המשפטים</w:t>
      </w:r>
    </w:p>
    <w:p w14:paraId="5D10EED6" w14:textId="77777777" w:rsidR="00F97E70" w:rsidRPr="00F97E70" w:rsidRDefault="00F97E70" w:rsidP="00F97E70">
      <w:pPr>
        <w:bidi/>
        <w:jc w:val="both"/>
        <w:rPr>
          <w:rFonts w:cs="David" w:hint="cs"/>
          <w:rtl/>
        </w:rPr>
      </w:pPr>
      <w:r w:rsidRPr="00F97E70">
        <w:rPr>
          <w:rFonts w:cs="David" w:hint="cs"/>
          <w:rtl/>
        </w:rPr>
        <w:t>עו"ד אסתר אפרת סמילג, סגנית היועץ המשפטי ומנהלת מחלקת אמנות, משרד החוץ</w:t>
      </w:r>
    </w:p>
    <w:p w14:paraId="6DA7823F" w14:textId="77777777" w:rsidR="00F97E70" w:rsidRPr="00F97E70" w:rsidRDefault="00F97E70" w:rsidP="00F97E70">
      <w:pPr>
        <w:bidi/>
        <w:jc w:val="both"/>
        <w:rPr>
          <w:rFonts w:cs="David" w:hint="cs"/>
          <w:rtl/>
        </w:rPr>
      </w:pPr>
      <w:r w:rsidRPr="00F97E70">
        <w:rPr>
          <w:rFonts w:cs="David" w:hint="cs"/>
          <w:rtl/>
        </w:rPr>
        <w:t>יהודה הראל, חבר כנסת לשעבר</w:t>
      </w:r>
    </w:p>
    <w:p w14:paraId="4E3CAA6A" w14:textId="77777777" w:rsidR="00F97E70" w:rsidRPr="00F97E70" w:rsidRDefault="00F97E70" w:rsidP="00F97E70">
      <w:pPr>
        <w:bidi/>
        <w:jc w:val="both"/>
        <w:rPr>
          <w:rFonts w:cs="David" w:hint="cs"/>
          <w:rtl/>
        </w:rPr>
      </w:pPr>
      <w:r w:rsidRPr="00F97E70">
        <w:rPr>
          <w:rFonts w:cs="David" w:hint="cs"/>
          <w:rtl/>
        </w:rPr>
        <w:t>פרופ' אריאל בנדור, הפקולטה למשפטים, אוניברסיטת בר-אילן</w:t>
      </w:r>
    </w:p>
    <w:p w14:paraId="08628458" w14:textId="77777777" w:rsidR="00F97E70" w:rsidRPr="00F97E70" w:rsidRDefault="00F97E70" w:rsidP="00F97E70">
      <w:pPr>
        <w:bidi/>
        <w:jc w:val="both"/>
        <w:rPr>
          <w:rFonts w:cs="David" w:hint="cs"/>
          <w:rtl/>
        </w:rPr>
      </w:pPr>
      <w:r w:rsidRPr="00F97E70">
        <w:rPr>
          <w:rFonts w:cs="David" w:hint="cs"/>
          <w:rtl/>
        </w:rPr>
        <w:t>פרופסור מיכל שמיר, הפקולטה למדעי הרוח, אוניברסיטת תל-אביב</w:t>
      </w:r>
    </w:p>
    <w:p w14:paraId="467BE3A8" w14:textId="77777777" w:rsidR="00F97E70" w:rsidRPr="00F97E70" w:rsidRDefault="00F97E70" w:rsidP="00F97E70">
      <w:pPr>
        <w:bidi/>
        <w:jc w:val="both"/>
        <w:rPr>
          <w:rFonts w:cs="David" w:hint="cs"/>
          <w:rtl/>
        </w:rPr>
      </w:pPr>
      <w:r w:rsidRPr="00F97E70">
        <w:rPr>
          <w:rFonts w:cs="David" w:hint="cs"/>
          <w:rtl/>
        </w:rPr>
        <w:t>ד"ר גידי רהט, המכון הישראלי לדמוקרטיה</w:t>
      </w:r>
    </w:p>
    <w:p w14:paraId="19D98D02" w14:textId="77777777" w:rsidR="00F97E70" w:rsidRPr="00F97E70" w:rsidRDefault="00F97E70" w:rsidP="00F97E70">
      <w:pPr>
        <w:bidi/>
        <w:jc w:val="both"/>
        <w:rPr>
          <w:rFonts w:cs="David" w:hint="cs"/>
          <w:rtl/>
        </w:rPr>
      </w:pPr>
    </w:p>
    <w:p w14:paraId="4A034B8F" w14:textId="77777777" w:rsidR="00F97E70" w:rsidRPr="00F97E70" w:rsidRDefault="00F97E70" w:rsidP="00F97E70">
      <w:pPr>
        <w:bidi/>
        <w:jc w:val="both"/>
        <w:rPr>
          <w:rFonts w:cs="David" w:hint="cs"/>
          <w:b/>
          <w:bCs/>
          <w:u w:val="single"/>
          <w:rtl/>
        </w:rPr>
      </w:pPr>
      <w:r w:rsidRPr="00F97E70">
        <w:rPr>
          <w:rFonts w:cs="David" w:hint="cs"/>
          <w:b/>
          <w:bCs/>
          <w:u w:val="single"/>
          <w:rtl/>
        </w:rPr>
        <w:t>ייעוץ משפטי:</w:t>
      </w:r>
    </w:p>
    <w:p w14:paraId="7B7691E0" w14:textId="77777777" w:rsidR="00F97E70" w:rsidRPr="00F97E70" w:rsidRDefault="00F97E70" w:rsidP="00F97E70">
      <w:pPr>
        <w:bidi/>
        <w:jc w:val="both"/>
        <w:rPr>
          <w:rFonts w:cs="David" w:hint="cs"/>
          <w:rtl/>
        </w:rPr>
      </w:pPr>
      <w:r w:rsidRPr="00F97E70">
        <w:rPr>
          <w:rFonts w:cs="David" w:hint="cs"/>
          <w:rtl/>
        </w:rPr>
        <w:t>ארבל אסטרחן</w:t>
      </w:r>
    </w:p>
    <w:p w14:paraId="0EC731EB" w14:textId="77777777" w:rsidR="00F97E70" w:rsidRPr="00F97E70" w:rsidRDefault="00F97E70" w:rsidP="00F97E70">
      <w:pPr>
        <w:bidi/>
        <w:jc w:val="both"/>
        <w:rPr>
          <w:rFonts w:cs="David" w:hint="cs"/>
          <w:rtl/>
        </w:rPr>
      </w:pPr>
    </w:p>
    <w:p w14:paraId="0AD2BB72" w14:textId="77777777" w:rsidR="00F97E70" w:rsidRPr="00F97E70" w:rsidRDefault="00F97E70" w:rsidP="00F97E70">
      <w:pPr>
        <w:bidi/>
        <w:jc w:val="both"/>
        <w:rPr>
          <w:rFonts w:cs="David" w:hint="cs"/>
          <w:b/>
          <w:bCs/>
          <w:u w:val="single"/>
          <w:rtl/>
        </w:rPr>
      </w:pPr>
      <w:r w:rsidRPr="00F97E70">
        <w:rPr>
          <w:rFonts w:cs="David" w:hint="cs"/>
          <w:b/>
          <w:bCs/>
          <w:u w:val="single"/>
          <w:rtl/>
        </w:rPr>
        <w:t>מנהלת ועדת הכנסת:</w:t>
      </w:r>
    </w:p>
    <w:p w14:paraId="516DCB4C" w14:textId="77777777" w:rsidR="00F97E70" w:rsidRPr="00F97E70" w:rsidRDefault="00F97E70" w:rsidP="00F97E70">
      <w:pPr>
        <w:bidi/>
        <w:jc w:val="both"/>
        <w:rPr>
          <w:rFonts w:cs="David" w:hint="cs"/>
          <w:rtl/>
        </w:rPr>
      </w:pPr>
      <w:r w:rsidRPr="00F97E70">
        <w:rPr>
          <w:rFonts w:cs="David" w:hint="cs"/>
          <w:rtl/>
        </w:rPr>
        <w:t>אתי בן יוסף</w:t>
      </w:r>
    </w:p>
    <w:p w14:paraId="7C1CF600" w14:textId="77777777" w:rsidR="00F97E70" w:rsidRPr="00F97E70" w:rsidRDefault="00F97E70" w:rsidP="00F97E70">
      <w:pPr>
        <w:bidi/>
        <w:jc w:val="both"/>
        <w:rPr>
          <w:rFonts w:cs="David" w:hint="cs"/>
          <w:rtl/>
        </w:rPr>
      </w:pPr>
    </w:p>
    <w:p w14:paraId="7E166491" w14:textId="77777777" w:rsidR="00F97E70" w:rsidRPr="00F97E70" w:rsidRDefault="00F97E70" w:rsidP="00F97E70">
      <w:pPr>
        <w:bidi/>
        <w:jc w:val="both"/>
        <w:rPr>
          <w:rFonts w:cs="David" w:hint="cs"/>
          <w:b/>
          <w:bCs/>
          <w:u w:val="single"/>
          <w:rtl/>
        </w:rPr>
      </w:pPr>
      <w:r w:rsidRPr="00F97E70">
        <w:rPr>
          <w:rFonts w:cs="David" w:hint="cs"/>
          <w:b/>
          <w:bCs/>
          <w:u w:val="single"/>
          <w:rtl/>
        </w:rPr>
        <w:t>מנהלת ועדת החוקה, חוק ומשפט:</w:t>
      </w:r>
    </w:p>
    <w:p w14:paraId="3C1D1792" w14:textId="77777777" w:rsidR="00F97E70" w:rsidRPr="00F97E70" w:rsidRDefault="00F97E70" w:rsidP="00F97E70">
      <w:pPr>
        <w:bidi/>
        <w:jc w:val="both"/>
        <w:rPr>
          <w:rFonts w:cs="David" w:hint="cs"/>
          <w:rtl/>
        </w:rPr>
      </w:pPr>
      <w:r w:rsidRPr="00F97E70">
        <w:rPr>
          <w:rFonts w:cs="David" w:hint="cs"/>
          <w:rtl/>
        </w:rPr>
        <w:t>דורית ואג</w:t>
      </w:r>
    </w:p>
    <w:p w14:paraId="431E107C" w14:textId="77777777" w:rsidR="00F97E70" w:rsidRPr="00F97E70" w:rsidRDefault="00F97E70" w:rsidP="00F97E70">
      <w:pPr>
        <w:bidi/>
        <w:jc w:val="both"/>
        <w:rPr>
          <w:rFonts w:cs="David" w:hint="cs"/>
          <w:rtl/>
        </w:rPr>
      </w:pPr>
    </w:p>
    <w:p w14:paraId="736B33B8" w14:textId="77777777" w:rsidR="00F97E70" w:rsidRPr="00F97E70" w:rsidRDefault="00F97E70" w:rsidP="00F97E70">
      <w:pPr>
        <w:bidi/>
        <w:jc w:val="both"/>
        <w:rPr>
          <w:rFonts w:cs="David" w:hint="cs"/>
          <w:b/>
          <w:bCs/>
          <w:u w:val="single"/>
          <w:rtl/>
        </w:rPr>
      </w:pPr>
      <w:r w:rsidRPr="00F97E70">
        <w:rPr>
          <w:rFonts w:cs="David" w:hint="cs"/>
          <w:b/>
          <w:bCs/>
          <w:u w:val="single"/>
          <w:rtl/>
        </w:rPr>
        <w:t>רשמה וערכה:</w:t>
      </w:r>
    </w:p>
    <w:p w14:paraId="72AC0F67" w14:textId="77777777" w:rsidR="00F97E70" w:rsidRPr="00F97E70" w:rsidRDefault="00F97E70" w:rsidP="00F97E70">
      <w:pPr>
        <w:bidi/>
        <w:jc w:val="both"/>
        <w:rPr>
          <w:rFonts w:cs="David" w:hint="cs"/>
          <w:rtl/>
        </w:rPr>
      </w:pPr>
      <w:r w:rsidRPr="00F97E70">
        <w:rPr>
          <w:rFonts w:cs="David" w:hint="cs"/>
          <w:rtl/>
        </w:rPr>
        <w:t xml:space="preserve">אהובה שרון </w:t>
      </w:r>
      <w:r w:rsidRPr="00F97E70">
        <w:rPr>
          <w:rFonts w:cs="David"/>
          <w:rtl/>
        </w:rPr>
        <w:t>–</w:t>
      </w:r>
      <w:r w:rsidRPr="00F97E70">
        <w:rPr>
          <w:rFonts w:cs="David" w:hint="cs"/>
          <w:rtl/>
        </w:rPr>
        <w:t xml:space="preserve"> חבר המתרגמים בע"מ</w:t>
      </w:r>
    </w:p>
    <w:p w14:paraId="4DD7E278" w14:textId="77777777" w:rsidR="00F97E70" w:rsidRPr="00F97E70" w:rsidRDefault="00F97E70" w:rsidP="00F97E70">
      <w:pPr>
        <w:bidi/>
        <w:jc w:val="both"/>
        <w:rPr>
          <w:rFonts w:cs="David" w:hint="cs"/>
          <w:rtl/>
        </w:rPr>
      </w:pPr>
    </w:p>
    <w:p w14:paraId="6E17FFC4" w14:textId="77777777" w:rsidR="00F97E70" w:rsidRPr="00F97E70" w:rsidRDefault="00F97E70" w:rsidP="00F97E70">
      <w:pPr>
        <w:bidi/>
        <w:jc w:val="center"/>
        <w:rPr>
          <w:rFonts w:cs="David" w:hint="cs"/>
          <w:rtl/>
        </w:rPr>
      </w:pPr>
    </w:p>
    <w:p w14:paraId="29BBEACE" w14:textId="77777777" w:rsidR="00F97E70" w:rsidRPr="00F97E70" w:rsidRDefault="00F97E70" w:rsidP="00F97E70">
      <w:pPr>
        <w:bidi/>
        <w:jc w:val="center"/>
        <w:rPr>
          <w:rFonts w:cs="David" w:hint="cs"/>
          <w:rtl/>
        </w:rPr>
      </w:pPr>
    </w:p>
    <w:p w14:paraId="292BAA31" w14:textId="77777777" w:rsidR="00F97E70" w:rsidRPr="00F97E70" w:rsidRDefault="00F97E70" w:rsidP="00F97E70">
      <w:pPr>
        <w:bidi/>
        <w:jc w:val="center"/>
        <w:rPr>
          <w:rFonts w:cs="David" w:hint="cs"/>
          <w:b/>
          <w:bCs/>
          <w:u w:val="single"/>
          <w:rtl/>
        </w:rPr>
      </w:pPr>
      <w:r w:rsidRPr="00F97E70">
        <w:rPr>
          <w:rFonts w:cs="David" w:hint="cs"/>
          <w:b/>
          <w:bCs/>
          <w:u w:val="single"/>
          <w:rtl/>
        </w:rPr>
        <w:lastRenderedPageBreak/>
        <w:t>הצעת חוק סדרי השלטון והמשפט (ביטול החלת המשפט, השיפוט והמינהל) (תיקון) (עריכת משאל עם), התשס"ח-2008</w:t>
      </w:r>
    </w:p>
    <w:p w14:paraId="0B2CECFA" w14:textId="77777777" w:rsidR="00F97E70" w:rsidRPr="00F97E70" w:rsidRDefault="00F97E70" w:rsidP="00F97E70">
      <w:pPr>
        <w:bidi/>
        <w:jc w:val="both"/>
        <w:rPr>
          <w:rFonts w:cs="David" w:hint="cs"/>
          <w:rtl/>
        </w:rPr>
      </w:pPr>
    </w:p>
    <w:p w14:paraId="558BD7C2" w14:textId="77777777" w:rsidR="00F97E70" w:rsidRPr="00F97E70" w:rsidRDefault="00F97E70" w:rsidP="00F97E70">
      <w:pPr>
        <w:bidi/>
        <w:jc w:val="center"/>
        <w:rPr>
          <w:rFonts w:cs="David" w:hint="cs"/>
          <w:b/>
          <w:bCs/>
          <w:u w:val="single"/>
          <w:rtl/>
        </w:rPr>
      </w:pPr>
      <w:r w:rsidRPr="00F97E70">
        <w:rPr>
          <w:rFonts w:cs="David" w:hint="cs"/>
          <w:b/>
          <w:bCs/>
          <w:u w:val="single"/>
          <w:rtl/>
        </w:rPr>
        <w:t>הצעתם של חברי הכנסת:</w:t>
      </w:r>
    </w:p>
    <w:p w14:paraId="70E11C5E" w14:textId="77777777" w:rsidR="00F97E70" w:rsidRPr="00F97E70" w:rsidRDefault="00F97E70" w:rsidP="00F97E70">
      <w:pPr>
        <w:bidi/>
        <w:jc w:val="both"/>
        <w:rPr>
          <w:rFonts w:cs="David" w:hint="cs"/>
          <w:b/>
          <w:bCs/>
          <w:rtl/>
        </w:rPr>
      </w:pPr>
      <w:r w:rsidRPr="00F97E70">
        <w:rPr>
          <w:rFonts w:cs="David" w:hint="cs"/>
          <w:b/>
          <w:bCs/>
          <w:rtl/>
        </w:rPr>
        <w:t xml:space="preserve">זבולון אורלב, </w:t>
      </w:r>
      <w:smartTag w:uri="urn:schemas-microsoft-com:office:smarttags" w:element="PersonName">
        <w:r w:rsidRPr="00F97E70">
          <w:rPr>
            <w:rFonts w:cs="David" w:hint="cs"/>
            <w:b/>
            <w:bCs/>
            <w:rtl/>
          </w:rPr>
          <w:t>דוד אזולאי</w:t>
        </w:r>
      </w:smartTag>
      <w:r w:rsidRPr="00F97E70">
        <w:rPr>
          <w:rFonts w:cs="David" w:hint="cs"/>
          <w:b/>
          <w:bCs/>
          <w:rtl/>
        </w:rPr>
        <w:t xml:space="preserve">, רוברט אילטוב, אריה אלדד, זאב אלקין, חיים אמסלם, אורי אריאל, צחי הנגבי, יצחק וקנין, נסים זאב, יואל חסון, ישראל חסון, שי חרמש, שלי יחימוביץ, אמנון כהן, חיים כץ, </w:t>
      </w:r>
      <w:smartTag w:uri="urn:schemas-microsoft-com:office:smarttags" w:element="PersonName">
        <w:r w:rsidRPr="00F97E70">
          <w:rPr>
            <w:rFonts w:cs="David" w:hint="cs"/>
            <w:b/>
            <w:bCs/>
            <w:rtl/>
          </w:rPr>
          <w:t>אברהם מיכאלי</w:t>
        </w:r>
      </w:smartTag>
      <w:r w:rsidRPr="00F97E70">
        <w:rPr>
          <w:rFonts w:cs="David" w:hint="cs"/>
          <w:b/>
          <w:bCs/>
          <w:rtl/>
        </w:rPr>
        <w:t>, אלכס מילר, סטס מיסז'ניקוב, יעקב מרגי, אורית נוקד, בנימין נתניהו, מרינה סולודקין, גדעון סער, דוד רותם, יובל שטייניץ, ליה שמטוב, עתניאל שנלר, רונית תירוש וסילבן שלום</w:t>
      </w:r>
    </w:p>
    <w:p w14:paraId="070A3BC3" w14:textId="77777777" w:rsidR="00F97E70" w:rsidRPr="00F97E70" w:rsidRDefault="00F97E70" w:rsidP="00F97E70">
      <w:pPr>
        <w:bidi/>
        <w:jc w:val="both"/>
        <w:rPr>
          <w:rFonts w:cs="David" w:hint="cs"/>
          <w:rtl/>
        </w:rPr>
      </w:pPr>
    </w:p>
    <w:p w14:paraId="2EA353D3" w14:textId="77777777" w:rsidR="00F97E70" w:rsidRPr="00F97E70" w:rsidRDefault="00F97E70" w:rsidP="00F97E70">
      <w:pPr>
        <w:bidi/>
        <w:jc w:val="both"/>
        <w:rPr>
          <w:rFonts w:cs="David" w:hint="cs"/>
          <w:rtl/>
        </w:rPr>
      </w:pPr>
    </w:p>
    <w:p w14:paraId="4AD39108" w14:textId="77777777" w:rsidR="00F97E70" w:rsidRPr="00F97E70" w:rsidRDefault="00F97E70" w:rsidP="00F97E70">
      <w:pPr>
        <w:bidi/>
        <w:jc w:val="both"/>
        <w:rPr>
          <w:rFonts w:cs="David" w:hint="cs"/>
          <w:rtl/>
        </w:rPr>
      </w:pPr>
    </w:p>
    <w:p w14:paraId="316FAF6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4A8F7E8" w14:textId="77777777" w:rsidR="00F97E70" w:rsidRPr="00F97E70" w:rsidRDefault="00F97E70" w:rsidP="00F97E70">
      <w:pPr>
        <w:bidi/>
        <w:jc w:val="both"/>
        <w:rPr>
          <w:rFonts w:cs="David" w:hint="cs"/>
          <w:rtl/>
        </w:rPr>
      </w:pPr>
    </w:p>
    <w:p w14:paraId="013B51EE" w14:textId="77777777" w:rsidR="00F97E70" w:rsidRPr="00F97E70" w:rsidRDefault="00F97E70" w:rsidP="00F97E70">
      <w:pPr>
        <w:bidi/>
        <w:jc w:val="both"/>
        <w:rPr>
          <w:rFonts w:cs="David" w:hint="cs"/>
          <w:rtl/>
        </w:rPr>
      </w:pPr>
      <w:r w:rsidRPr="00F97E70">
        <w:rPr>
          <w:rFonts w:cs="David" w:hint="cs"/>
          <w:rtl/>
        </w:rPr>
        <w:tab/>
        <w:t>צהרים טובים. אני פותח את הישיבה, המשך הדיון בהצעת חוק סדרי השלטון והמשפט (ביטול החלת המשפט, השיפוט והמינהל) (תיקון) (עריכת משאל עם).</w:t>
      </w:r>
    </w:p>
    <w:p w14:paraId="5BC2D859" w14:textId="77777777" w:rsidR="00F97E70" w:rsidRPr="00F97E70" w:rsidRDefault="00F97E70" w:rsidP="00F97E70">
      <w:pPr>
        <w:bidi/>
        <w:jc w:val="both"/>
        <w:rPr>
          <w:rFonts w:cs="David" w:hint="cs"/>
          <w:rtl/>
        </w:rPr>
      </w:pPr>
    </w:p>
    <w:p w14:paraId="5CF2B3B6" w14:textId="77777777" w:rsidR="00F97E70" w:rsidRPr="00F97E70" w:rsidRDefault="00F97E70" w:rsidP="00F97E70">
      <w:pPr>
        <w:bidi/>
        <w:jc w:val="both"/>
        <w:rPr>
          <w:rFonts w:cs="David" w:hint="cs"/>
          <w:rtl/>
        </w:rPr>
      </w:pPr>
      <w:r w:rsidRPr="00F97E70">
        <w:rPr>
          <w:rFonts w:cs="David" w:hint="cs"/>
          <w:rtl/>
        </w:rPr>
        <w:tab/>
        <w:t>הישיבה היום מתחלקת לשני חלקים כאשר בחלק הראשון של הישיבה אנחנו נמשיך במעבר על הסעיפים של הצעת החוק ובחלק השני של הישיבה אנחנו נקיים דיון לבקשתם של מספר חברים, דיון עקרוני כללי בכל הסוגיה של האם משאל עם, כן או לא, והאם חוק יסוד, כן או לא. אני מדגיש שאני חושב שהדיון הזה במידה רבה הוא דיון שאין מקום לקיים אותו במסגרת הזאת משום שהחוק שמכריע בסוגיה העקרונית של האם משאל עם, כן או לא, כבר נחקק ואנחנו למעשה נדרשים רק למסגרת הטכנית של אופן הביצוע, אבל מאחר שהייתה בקשה כזאת, מבלי שזה יגרע מהאמירה החד משמעית הזאת שאמרתי כרגע, חשבתי שבכל זאת יהיה נכון לאפשר לשמוע דעות לכאן ולכאן בסוגיה הזאת ואת זה אנחנו נעשה מהשעה 13:00.</w:t>
      </w:r>
    </w:p>
    <w:p w14:paraId="65E52934" w14:textId="77777777" w:rsidR="00F97E70" w:rsidRPr="00F97E70" w:rsidRDefault="00F97E70" w:rsidP="00F97E70">
      <w:pPr>
        <w:bidi/>
        <w:jc w:val="both"/>
        <w:rPr>
          <w:rFonts w:cs="David" w:hint="cs"/>
          <w:rtl/>
        </w:rPr>
      </w:pPr>
    </w:p>
    <w:p w14:paraId="236A92CC" w14:textId="77777777" w:rsidR="00F97E70" w:rsidRPr="00F97E70" w:rsidRDefault="00F97E70" w:rsidP="00F97E70">
      <w:pPr>
        <w:bidi/>
        <w:jc w:val="both"/>
        <w:rPr>
          <w:rFonts w:cs="David" w:hint="cs"/>
          <w:rtl/>
        </w:rPr>
      </w:pPr>
      <w:r w:rsidRPr="00F97E70">
        <w:rPr>
          <w:rFonts w:cs="David" w:hint="cs"/>
          <w:rtl/>
        </w:rPr>
        <w:tab/>
        <w:t>עכשיו נמשיך בנושא של התעמולה, אליו הגענו בישיבה  הקודמת. ארבל, בבקשה.</w:t>
      </w:r>
    </w:p>
    <w:p w14:paraId="4A8E6CF5" w14:textId="77777777" w:rsidR="00F97E70" w:rsidRPr="00F97E70" w:rsidRDefault="00F97E70" w:rsidP="00F97E70">
      <w:pPr>
        <w:bidi/>
        <w:jc w:val="both"/>
        <w:rPr>
          <w:rFonts w:cs="David" w:hint="cs"/>
          <w:rtl/>
        </w:rPr>
      </w:pPr>
    </w:p>
    <w:p w14:paraId="54F6CC78" w14:textId="77777777" w:rsidR="00F97E70" w:rsidRPr="00F97E70" w:rsidRDefault="00F97E70" w:rsidP="00F97E70">
      <w:pPr>
        <w:bidi/>
        <w:jc w:val="both"/>
        <w:rPr>
          <w:rFonts w:cs="David" w:hint="cs"/>
          <w:rtl/>
        </w:rPr>
      </w:pPr>
      <w:r w:rsidRPr="00F97E70">
        <w:rPr>
          <w:rFonts w:cs="David" w:hint="cs"/>
          <w:u w:val="single"/>
          <w:rtl/>
        </w:rPr>
        <w:t>ארבל אסטרחן:</w:t>
      </w:r>
    </w:p>
    <w:p w14:paraId="1B0EECCA" w14:textId="77777777" w:rsidR="00F97E70" w:rsidRPr="00F97E70" w:rsidRDefault="00F97E70" w:rsidP="00F97E70">
      <w:pPr>
        <w:bidi/>
        <w:jc w:val="both"/>
        <w:rPr>
          <w:rFonts w:cs="David" w:hint="cs"/>
          <w:rtl/>
        </w:rPr>
      </w:pPr>
    </w:p>
    <w:p w14:paraId="269EC904" w14:textId="77777777" w:rsidR="00F97E70" w:rsidRPr="00F97E70" w:rsidRDefault="00F97E70" w:rsidP="00F97E70">
      <w:pPr>
        <w:bidi/>
        <w:jc w:val="both"/>
        <w:rPr>
          <w:rFonts w:cs="David" w:hint="cs"/>
          <w:rtl/>
        </w:rPr>
      </w:pPr>
      <w:r w:rsidRPr="00F97E70">
        <w:rPr>
          <w:rFonts w:cs="David" w:hint="cs"/>
          <w:rtl/>
        </w:rPr>
        <w:tab/>
        <w:t>אנחנו בעמוד 23 בנוסח שמונח בפניכם, עדכונים לחוק התעמולה ואני אומר משפט כללי שהתחלנו לדבר עליו בישיבה הקודמת, אחרי שבדקנו את ההתאמות הנדרשות בחוק הבחירות לצורך עריכתו של משאל עם. צריך לעבור על חוק התעמולה ולראות האם יש להחיל אותו בכל הנוגע למשאל עם ואם כן, מה הם השינויים שיש להכניס. במסגרת הזאת, צריך לזכור שחוק התעמולה הקיים היום הוא חוק שבמובנים מסוימים יכול להיות רלוונטי גם לנושא משאל עם בהיבטים שקשורים לחופש ביטוי, לשוויון, לדרכי התבטאות, יש בו הוראות שקשורות, כל מיני תכליות שנוגעות לאיסור שיתוף ילדים, שמירה על מקרקעין, איסור לכלוך ודברים שיכולים להיות רלוונטיים ויש בו הוראות שראינו שיכולות להיות לא רלוונטיות שכן חוק התעמולה כיום מדבר על מפלגות, על רשימה סגורה של מתמודדים בבחירות שיש להם אינטרס, קבוצות שיודעים לזהות אותן, שתמיד יש להם אינטרס אחד של בחירה באותה מפלגה, בעוד שבמשאל עם מדובר בעצם בקבוצה בלתי מוגבלת של אנשים שיכולים להיות מעונינים בתוצאותיו ולא מדובר בקבוצות מסודרות שאפשר להחיל עליהן את כל ההוראות. לכן צריך לעבור סעיף סעיף בחוק התעמולה ולראות אם הוא רלוונטי או לא רלוונטי ואיזה שינויים צריך להכניס בו.</w:t>
      </w:r>
    </w:p>
    <w:p w14:paraId="34926ACE" w14:textId="77777777" w:rsidR="00F97E70" w:rsidRPr="00F97E70" w:rsidRDefault="00F97E70" w:rsidP="00F97E70">
      <w:pPr>
        <w:bidi/>
        <w:jc w:val="both"/>
        <w:rPr>
          <w:rFonts w:cs="David" w:hint="cs"/>
          <w:rtl/>
        </w:rPr>
      </w:pPr>
    </w:p>
    <w:p w14:paraId="70183E32" w14:textId="77777777" w:rsidR="00F97E70" w:rsidRPr="00F97E70" w:rsidRDefault="00F97E70" w:rsidP="00F97E70">
      <w:pPr>
        <w:bidi/>
        <w:jc w:val="both"/>
        <w:rPr>
          <w:rFonts w:cs="David" w:hint="cs"/>
          <w:rtl/>
        </w:rPr>
      </w:pPr>
      <w:r w:rsidRPr="00F97E70">
        <w:rPr>
          <w:rFonts w:cs="David" w:hint="cs"/>
          <w:rtl/>
        </w:rPr>
        <w:tab/>
        <w:t>בנוסף, אחת הבעיות שמתעוררת היא שחוק התעמולה עצמו  הוא חוק שאינו חף מבעיות והזכרתי גם בישיבה הקודמת שיושבי ראש ועדות הבחירות, השופטים שעמדו בראש הוועדות, כבר ציינו שמדובר בחוק שזקוק לשינוי. השופטת בייניש שעמדה בראש ועדת הבחירות לכנסת השבע עשרה אמרה בדוח שלה שהוא הוא חוק מיושן שאינו מתאים לתקופתנו ונדרשת בו רביזיה מקיפה. השופט חשין שעמד בראש ועדת הבחירות בבחירות לכנסת השש עשרה אמר שזה חוק שאבד עליו הכלח, חוק שהפך להיות מטרד ונגף על דרכם של הליכי בחירות ראויים, ראוי שהוא יזכה לטלטול וניעור נמרצים. מדובר כאן שהוועדה הזאת לא תתקן את חוק הבחירות, אבל גם צריך לזכור את זה כאשר באים להחיל את ההוראות.</w:t>
      </w:r>
    </w:p>
    <w:p w14:paraId="6D16EA70" w14:textId="77777777" w:rsidR="00F97E70" w:rsidRPr="00F97E70" w:rsidRDefault="00F97E70" w:rsidP="00F97E70">
      <w:pPr>
        <w:bidi/>
        <w:jc w:val="both"/>
        <w:rPr>
          <w:rFonts w:cs="David" w:hint="cs"/>
          <w:rtl/>
        </w:rPr>
      </w:pPr>
    </w:p>
    <w:p w14:paraId="232CC8A5" w14:textId="77777777" w:rsidR="00F97E70" w:rsidRPr="00F97E70" w:rsidRDefault="00F97E70" w:rsidP="00F97E70">
      <w:pPr>
        <w:keepLines/>
        <w:bidi/>
        <w:jc w:val="both"/>
        <w:rPr>
          <w:rFonts w:cs="David" w:hint="cs"/>
          <w:rtl/>
        </w:rPr>
      </w:pPr>
      <w:r w:rsidRPr="00F97E70">
        <w:rPr>
          <w:rFonts w:cs="David" w:hint="cs"/>
          <w:u w:val="single"/>
          <w:rtl/>
        </w:rPr>
        <w:t>עמי ברקוביץ:</w:t>
      </w:r>
    </w:p>
    <w:p w14:paraId="081A2275" w14:textId="77777777" w:rsidR="00F97E70" w:rsidRPr="00F97E70" w:rsidRDefault="00F97E70" w:rsidP="00F97E70">
      <w:pPr>
        <w:keepLines/>
        <w:bidi/>
        <w:jc w:val="both"/>
        <w:rPr>
          <w:rFonts w:cs="David" w:hint="cs"/>
          <w:rtl/>
        </w:rPr>
      </w:pPr>
    </w:p>
    <w:p w14:paraId="6DA8A50A" w14:textId="77777777" w:rsidR="00F97E70" w:rsidRPr="00F97E70" w:rsidRDefault="00F97E70" w:rsidP="00F97E70">
      <w:pPr>
        <w:keepLines/>
        <w:bidi/>
        <w:jc w:val="both"/>
        <w:rPr>
          <w:rFonts w:cs="David" w:hint="cs"/>
          <w:rtl/>
        </w:rPr>
      </w:pPr>
      <w:r w:rsidRPr="00F97E70">
        <w:rPr>
          <w:rFonts w:cs="David" w:hint="cs"/>
          <w:rtl/>
        </w:rPr>
        <w:lastRenderedPageBreak/>
        <w:tab/>
        <w:t>בהמשך לדברים של ארבל, מהצד השני, במיוחד בשים לב לסיטואציה של בו זמניות של משאל והבחירות או סמיכות, אוסיף ואומר שיש קושי וצריך לתת את הדעת על כך שלא יהיו פערים יותר מדיי גדולים.</w:t>
      </w:r>
    </w:p>
    <w:p w14:paraId="79D055DC" w14:textId="77777777" w:rsidR="00F97E70" w:rsidRPr="00F97E70" w:rsidRDefault="00F97E70" w:rsidP="00F97E70">
      <w:pPr>
        <w:bidi/>
        <w:jc w:val="both"/>
        <w:rPr>
          <w:rFonts w:cs="David" w:hint="cs"/>
          <w:rtl/>
        </w:rPr>
      </w:pPr>
    </w:p>
    <w:p w14:paraId="487AC20C" w14:textId="77777777" w:rsidR="00F97E70" w:rsidRPr="00F97E70" w:rsidRDefault="00F97E70" w:rsidP="00F97E70">
      <w:pPr>
        <w:bidi/>
        <w:jc w:val="both"/>
        <w:rPr>
          <w:rFonts w:cs="David" w:hint="cs"/>
          <w:rtl/>
        </w:rPr>
      </w:pPr>
      <w:r w:rsidRPr="00F97E70">
        <w:rPr>
          <w:rFonts w:cs="David" w:hint="cs"/>
          <w:u w:val="single"/>
          <w:rtl/>
        </w:rPr>
        <w:t>ארבל אסטרחן:</w:t>
      </w:r>
    </w:p>
    <w:p w14:paraId="28731A35" w14:textId="77777777" w:rsidR="00F97E70" w:rsidRPr="00F97E70" w:rsidRDefault="00F97E70" w:rsidP="00F97E70">
      <w:pPr>
        <w:bidi/>
        <w:jc w:val="both"/>
        <w:rPr>
          <w:rFonts w:cs="David" w:hint="cs"/>
          <w:rtl/>
        </w:rPr>
      </w:pPr>
    </w:p>
    <w:p w14:paraId="62C1208B" w14:textId="77777777" w:rsidR="00F97E70" w:rsidRPr="00F97E70" w:rsidRDefault="00F97E70" w:rsidP="00F97E70">
      <w:pPr>
        <w:bidi/>
        <w:jc w:val="both"/>
        <w:rPr>
          <w:rFonts w:cs="David" w:hint="cs"/>
          <w:rtl/>
        </w:rPr>
      </w:pPr>
      <w:r w:rsidRPr="00F97E70">
        <w:rPr>
          <w:rFonts w:cs="David" w:hint="cs"/>
          <w:rtl/>
        </w:rPr>
        <w:tab/>
        <w:t>אני חושבת שכדאי להתחיל לעבור אולי על חוק התעמולה. אני אומר מה הן ההוראות הקיימות בו היום ונראה איזה שינויים צריך להכניס.</w:t>
      </w:r>
    </w:p>
    <w:p w14:paraId="260A64AA" w14:textId="77777777" w:rsidR="00F97E70" w:rsidRPr="00F97E70" w:rsidRDefault="00F97E70" w:rsidP="00F97E70">
      <w:pPr>
        <w:bidi/>
        <w:jc w:val="both"/>
        <w:rPr>
          <w:rFonts w:cs="David" w:hint="cs"/>
          <w:rtl/>
        </w:rPr>
      </w:pPr>
    </w:p>
    <w:p w14:paraId="77C4A45F" w14:textId="77777777" w:rsidR="00F97E70" w:rsidRPr="00F97E70" w:rsidRDefault="00F97E70" w:rsidP="00F97E70">
      <w:pPr>
        <w:bidi/>
        <w:jc w:val="both"/>
        <w:rPr>
          <w:rFonts w:cs="David" w:hint="cs"/>
          <w:rtl/>
        </w:rPr>
      </w:pPr>
      <w:r w:rsidRPr="00F97E70">
        <w:rPr>
          <w:rFonts w:cs="David" w:hint="cs"/>
          <w:rtl/>
        </w:rPr>
        <w:tab/>
        <w:t>סעיף 2 לחוק התעמולה מגדיר את תקופת ההגבלות והיום הוא אומר שהאיסורים יחולו בתקופת 90 הימים שלפני יום הבחירות וביום הבחירות, למעט איסורים מסוימים שיחולו גם מחוץ לתקופה האמורה, וכאן מוצע לעשות איזושהי התאמה טכנית, כך שבמקום בתקופת 90 הימים שלפני יום הבחירות וביום הבחירות, ייאמר: "מהיום שלאחר היום שבו נוצרה העילה לעריכת משאל עם", כלומר, היום שבו אישרה הכנסת את החלטת הממשלה, "וביום משאל העם". זה משהו יותר טכני. אתם רואים את התיקון שמופיע בעמוד 23, פסקה (2).</w:t>
      </w:r>
    </w:p>
    <w:p w14:paraId="4DE2CFD0" w14:textId="77777777" w:rsidR="00F97E70" w:rsidRPr="00F97E70" w:rsidRDefault="00F97E70" w:rsidP="00F97E70">
      <w:pPr>
        <w:bidi/>
        <w:jc w:val="both"/>
        <w:rPr>
          <w:rFonts w:cs="David" w:hint="cs"/>
          <w:rtl/>
        </w:rPr>
      </w:pPr>
    </w:p>
    <w:p w14:paraId="114B4FC8" w14:textId="77777777" w:rsidR="00F97E70" w:rsidRPr="00F97E70" w:rsidRDefault="00F97E70" w:rsidP="00F97E70">
      <w:pPr>
        <w:bidi/>
        <w:jc w:val="both"/>
        <w:rPr>
          <w:rFonts w:cs="David" w:hint="cs"/>
          <w:rtl/>
        </w:rPr>
      </w:pPr>
      <w:r w:rsidRPr="00F97E70">
        <w:rPr>
          <w:rFonts w:cs="David" w:hint="cs"/>
          <w:rtl/>
        </w:rPr>
        <w:tab/>
        <w:t>הסעיף הבא, סעיף 2(א), הוא סעיף שכותרתו "איסור שימוש בנכסי הציבור" והוא מדבר על כך שלא ייעשה שימוש בקשר עם תעמולת בחירות בכספים של גופים מבוקרים או של תאגידים שהממשלה משתתפת בקיומם וכולי.</w:t>
      </w:r>
    </w:p>
    <w:p w14:paraId="114070BE" w14:textId="77777777" w:rsidR="00F97E70" w:rsidRPr="00F97E70" w:rsidRDefault="00F97E70" w:rsidP="00F97E70">
      <w:pPr>
        <w:bidi/>
        <w:jc w:val="both"/>
        <w:rPr>
          <w:rFonts w:cs="David" w:hint="cs"/>
          <w:rtl/>
        </w:rPr>
      </w:pPr>
    </w:p>
    <w:p w14:paraId="7031EEA1" w14:textId="77777777" w:rsidR="00F97E70" w:rsidRPr="00F97E70" w:rsidRDefault="00F97E70" w:rsidP="00F97E70">
      <w:pPr>
        <w:bidi/>
        <w:jc w:val="both"/>
        <w:rPr>
          <w:rFonts w:cs="David" w:hint="cs"/>
          <w:rtl/>
        </w:rPr>
      </w:pPr>
      <w:r w:rsidRPr="00F97E70">
        <w:rPr>
          <w:rFonts w:cs="David" w:hint="cs"/>
          <w:rtl/>
        </w:rPr>
        <w:tab/>
        <w:t>כאן מתעוררת השאלה של רשויות מקומיות שהם גופים מבוקרים, לאור מספר פסקי דין של בית המשפט העליון בעניין הזה. פסק דין שניתן בשנת 1997, פסק דין חשוב בעניין הזה, וגם עסק בנושאים שאנחנו מדברים עליהם כאן, פסק דין גרינברג נגד המועצה המקומית קצרין, שם עתרו תושבים במועצה המקומית קצרין, במועצה האזורית גולן, נגד הרשויות המקומיות בטענה שהן הקצו כספים לעמותת יישובי הגולן שערכו מסע שכלל מיצג עם הגולן ודברים מה סוג הזה וטענו שרשות מקומית לא אמורה להוציא כספים לצרכים כאלה שהם צרכים כלליים-לאומיים, לא משהו שנוגע לרווחה המקומית של התושבים באותן רשויות.</w:t>
      </w:r>
    </w:p>
    <w:p w14:paraId="469C8CE0" w14:textId="77777777" w:rsidR="00F97E70" w:rsidRPr="00F97E70" w:rsidRDefault="00F97E70" w:rsidP="00F97E70">
      <w:pPr>
        <w:bidi/>
        <w:jc w:val="both"/>
        <w:rPr>
          <w:rFonts w:cs="David" w:hint="cs"/>
          <w:rtl/>
        </w:rPr>
      </w:pPr>
    </w:p>
    <w:p w14:paraId="7ED546E9" w14:textId="77777777" w:rsidR="00F97E70" w:rsidRPr="00F97E70" w:rsidRDefault="00F97E70" w:rsidP="00F97E70">
      <w:pPr>
        <w:bidi/>
        <w:ind w:firstLine="720"/>
        <w:jc w:val="both"/>
        <w:rPr>
          <w:rFonts w:cs="David" w:hint="cs"/>
          <w:rtl/>
        </w:rPr>
      </w:pPr>
      <w:r w:rsidRPr="00F97E70">
        <w:rPr>
          <w:rFonts w:cs="David" w:hint="cs"/>
          <w:rtl/>
        </w:rPr>
        <w:t>בית המשפט קבע שבמקרים מסוימים יכולה רשות מקומית להעביר כספים לנושאים כאלה, אבל הוא קבע לכך סייגים. אמר שם השופט שלמה לוין שלמימון יש השפעה מיוחדת ונפרדת על הציבור שבתחומי הרשות המקומית מעבר למשמעות הארצית או הלאומית. הוא בודק אם יש אינטרס מקומי שחורג מהאינטרס הלאומי. לכאורה, אינטרס לאומי בעניין הזה יכול להיות לכל רשות והוא אמר שהמועצות יצביעו על קיומו של אינטרס לוקלי נפרד מהמשמעות הארצית כי העמותה הזאת והמימון של הפעילות שלה נועדו לקדם מאבק נגד נסיגה ישראלית מהגולן ובכלל זה מתחומי המועצות ובפועל הפסקת קיומן, וכל החלטה שתתקבל, עשויה לשנות את מהלך חייהם של תושבי המועצות מהקצה  אל הקצה וכולי.</w:t>
      </w:r>
    </w:p>
    <w:p w14:paraId="570E5B2B" w14:textId="77777777" w:rsidR="00F97E70" w:rsidRPr="00F97E70" w:rsidRDefault="00F97E70" w:rsidP="00F97E70">
      <w:pPr>
        <w:bidi/>
        <w:jc w:val="both"/>
        <w:rPr>
          <w:rFonts w:cs="David" w:hint="cs"/>
          <w:rtl/>
        </w:rPr>
      </w:pPr>
    </w:p>
    <w:p w14:paraId="5CCC6AA5" w14:textId="77777777" w:rsidR="00F97E70" w:rsidRPr="00F97E70" w:rsidRDefault="00F97E70" w:rsidP="00F97E70">
      <w:pPr>
        <w:bidi/>
        <w:jc w:val="both"/>
        <w:rPr>
          <w:rFonts w:cs="David" w:hint="cs"/>
          <w:rtl/>
        </w:rPr>
      </w:pPr>
      <w:smartTag w:uri="urn:schemas-microsoft-com:office:smarttags" w:element="PersonName">
        <w:r w:rsidRPr="00F97E70">
          <w:rPr>
            <w:rFonts w:cs="David" w:hint="cs"/>
            <w:u w:val="single"/>
            <w:rtl/>
          </w:rPr>
          <w:t>אברהם מיכאלי</w:t>
        </w:r>
      </w:smartTag>
      <w:r w:rsidRPr="00F97E70">
        <w:rPr>
          <w:rFonts w:cs="David" w:hint="cs"/>
          <w:u w:val="single"/>
          <w:rtl/>
        </w:rPr>
        <w:t>:</w:t>
      </w:r>
    </w:p>
    <w:p w14:paraId="2924169B" w14:textId="77777777" w:rsidR="00F97E70" w:rsidRPr="00F97E70" w:rsidRDefault="00F97E70" w:rsidP="00F97E70">
      <w:pPr>
        <w:bidi/>
        <w:jc w:val="both"/>
        <w:rPr>
          <w:rFonts w:cs="David" w:hint="cs"/>
          <w:rtl/>
        </w:rPr>
      </w:pPr>
    </w:p>
    <w:p w14:paraId="688409E7" w14:textId="77777777" w:rsidR="00F97E70" w:rsidRPr="00F97E70" w:rsidRDefault="00F97E70" w:rsidP="00F97E70">
      <w:pPr>
        <w:bidi/>
        <w:jc w:val="both"/>
        <w:rPr>
          <w:rFonts w:cs="David" w:hint="cs"/>
          <w:rtl/>
        </w:rPr>
      </w:pPr>
      <w:r w:rsidRPr="00F97E70">
        <w:rPr>
          <w:rFonts w:cs="David" w:hint="cs"/>
          <w:rtl/>
        </w:rPr>
        <w:tab/>
        <w:t>זה על המיזם שלהם אז.</w:t>
      </w:r>
    </w:p>
    <w:p w14:paraId="2C7CDBB4" w14:textId="77777777" w:rsidR="00F97E70" w:rsidRPr="00F97E70" w:rsidRDefault="00F97E70" w:rsidP="00F97E70">
      <w:pPr>
        <w:bidi/>
        <w:jc w:val="both"/>
        <w:rPr>
          <w:rFonts w:cs="David" w:hint="cs"/>
          <w:rtl/>
        </w:rPr>
      </w:pPr>
    </w:p>
    <w:p w14:paraId="4D055ABD" w14:textId="77777777" w:rsidR="00F97E70" w:rsidRPr="00F97E70" w:rsidRDefault="00F97E70" w:rsidP="00F97E70">
      <w:pPr>
        <w:bidi/>
        <w:jc w:val="both"/>
        <w:rPr>
          <w:rFonts w:cs="David" w:hint="cs"/>
          <w:rtl/>
        </w:rPr>
      </w:pPr>
      <w:r w:rsidRPr="00F97E70">
        <w:rPr>
          <w:rFonts w:cs="David" w:hint="cs"/>
          <w:u w:val="single"/>
          <w:rtl/>
        </w:rPr>
        <w:t>ארבל אסטרחן:</w:t>
      </w:r>
    </w:p>
    <w:p w14:paraId="6176D009" w14:textId="77777777" w:rsidR="00F97E70" w:rsidRPr="00F97E70" w:rsidRDefault="00F97E70" w:rsidP="00F97E70">
      <w:pPr>
        <w:bidi/>
        <w:jc w:val="both"/>
        <w:rPr>
          <w:rFonts w:cs="David" w:hint="cs"/>
          <w:rtl/>
        </w:rPr>
      </w:pPr>
    </w:p>
    <w:p w14:paraId="2617DF22" w14:textId="77777777" w:rsidR="00F97E70" w:rsidRPr="00F97E70" w:rsidRDefault="00F97E70" w:rsidP="00F97E70">
      <w:pPr>
        <w:bidi/>
        <w:jc w:val="both"/>
        <w:rPr>
          <w:rFonts w:cs="David" w:hint="cs"/>
          <w:rtl/>
        </w:rPr>
      </w:pPr>
      <w:r w:rsidRPr="00F97E70">
        <w:rPr>
          <w:rFonts w:cs="David" w:hint="cs"/>
          <w:rtl/>
        </w:rPr>
        <w:tab/>
        <w:t xml:space="preserve">נכון, בשנת 1997. העתירה הוגשה בשנת 1995 וב-1997 ניתן פסק הדין. אמר גם השופט גולדברג שהרשות מקצה חלק ממשאביה לנקיטת עמדה בסוגיה קיומית מקומית, נותרת על כנה ההנחה שהפעולה שלה מייצגת את האינטרס של התושבים להמשיך להיות במקום בי הכו שורשים. אגב, השופטת דורנר הייתה בעמדת מיעוט שם. </w:t>
      </w:r>
    </w:p>
    <w:p w14:paraId="7CD7EA79" w14:textId="77777777" w:rsidR="00F97E70" w:rsidRPr="00F97E70" w:rsidRDefault="00F97E70" w:rsidP="00F97E70">
      <w:pPr>
        <w:bidi/>
        <w:jc w:val="both"/>
        <w:rPr>
          <w:rFonts w:cs="David" w:hint="cs"/>
          <w:rtl/>
        </w:rPr>
      </w:pPr>
    </w:p>
    <w:p w14:paraId="024B1CF8" w14:textId="77777777" w:rsidR="00F97E70" w:rsidRPr="00F97E70" w:rsidRDefault="00F97E70" w:rsidP="00F97E70">
      <w:pPr>
        <w:bidi/>
        <w:jc w:val="both"/>
        <w:rPr>
          <w:rFonts w:cs="David" w:hint="cs"/>
          <w:rtl/>
        </w:rPr>
      </w:pPr>
      <w:r w:rsidRPr="00F97E70">
        <w:rPr>
          <w:rFonts w:cs="David" w:hint="cs"/>
          <w:rtl/>
        </w:rPr>
        <w:tab/>
        <w:t>זה היה פסק דין משמעותי שצריך להתייחס אליו כי לכאורה, אם אנחנו משאירים את הסעיף כפי שהוא, לא ניתן לעשות שימוש בכספי רשויות מקומיות לצורכי משאל עם.</w:t>
      </w:r>
    </w:p>
    <w:p w14:paraId="16A3170F" w14:textId="77777777" w:rsidR="00F97E70" w:rsidRPr="00F97E70" w:rsidRDefault="00F97E70" w:rsidP="00F97E70">
      <w:pPr>
        <w:bidi/>
        <w:jc w:val="both"/>
        <w:rPr>
          <w:rFonts w:cs="David" w:hint="cs"/>
          <w:rtl/>
        </w:rPr>
      </w:pPr>
    </w:p>
    <w:p w14:paraId="09B86070" w14:textId="77777777" w:rsidR="00F97E70" w:rsidRPr="00F97E70" w:rsidRDefault="00F97E70" w:rsidP="00F97E70">
      <w:pPr>
        <w:bidi/>
        <w:jc w:val="both"/>
        <w:rPr>
          <w:rFonts w:cs="David" w:hint="cs"/>
          <w:rtl/>
        </w:rPr>
      </w:pPr>
      <w:r w:rsidRPr="00F97E70">
        <w:rPr>
          <w:rFonts w:cs="David" w:hint="cs"/>
          <w:rtl/>
        </w:rPr>
        <w:tab/>
        <w:t>אני אזכיר עוד פסק דין אחד שניתן בשנת 2006 בעתירה של שלום עכשיו שנגעה לשימוש בתקציבי רשויות מקומיות למימון מאבק בתוכנית ההתנתקות. דובר על רשויות מקומיות ביש"ע. אז שלושה שופטים נגד שניים קבעו שניתן להתיר שימוש בכספי הרשויות המקומיות, למרות ששם לא דובר על הישובים האלה לגביהם התבצעה ההתנתקות.</w:t>
      </w:r>
    </w:p>
    <w:p w14:paraId="015865D5" w14:textId="77777777" w:rsidR="00F97E70" w:rsidRPr="00F97E70" w:rsidRDefault="00F97E70" w:rsidP="00F97E70">
      <w:pPr>
        <w:bidi/>
        <w:jc w:val="both"/>
        <w:rPr>
          <w:rFonts w:cs="David" w:hint="cs"/>
          <w:rtl/>
        </w:rPr>
      </w:pPr>
    </w:p>
    <w:p w14:paraId="3747583F" w14:textId="77777777" w:rsidR="00F97E70" w:rsidRPr="00F97E70" w:rsidRDefault="00F97E70" w:rsidP="00F97E70">
      <w:pPr>
        <w:bidi/>
        <w:jc w:val="both"/>
        <w:rPr>
          <w:rFonts w:cs="David" w:hint="cs"/>
          <w:rtl/>
        </w:rPr>
      </w:pPr>
      <w:smartTag w:uri="urn:schemas-microsoft-com:office:smarttags" w:element="PersonName">
        <w:r w:rsidRPr="00F97E70">
          <w:rPr>
            <w:rFonts w:cs="David" w:hint="cs"/>
            <w:u w:val="single"/>
            <w:rtl/>
          </w:rPr>
          <w:t>אברהם מיכאלי</w:t>
        </w:r>
      </w:smartTag>
      <w:r w:rsidRPr="00F97E70">
        <w:rPr>
          <w:rFonts w:cs="David" w:hint="cs"/>
          <w:u w:val="single"/>
          <w:rtl/>
        </w:rPr>
        <w:t>:</w:t>
      </w:r>
    </w:p>
    <w:p w14:paraId="471147BF" w14:textId="77777777" w:rsidR="00F97E70" w:rsidRPr="00F97E70" w:rsidRDefault="00F97E70" w:rsidP="00F97E70">
      <w:pPr>
        <w:bidi/>
        <w:jc w:val="both"/>
        <w:rPr>
          <w:rFonts w:cs="David" w:hint="cs"/>
          <w:rtl/>
        </w:rPr>
      </w:pPr>
    </w:p>
    <w:p w14:paraId="7CFA4E0A" w14:textId="77777777" w:rsidR="00F97E70" w:rsidRPr="00F97E70" w:rsidRDefault="00F97E70" w:rsidP="00F97E70">
      <w:pPr>
        <w:bidi/>
        <w:jc w:val="both"/>
        <w:rPr>
          <w:rFonts w:cs="David" w:hint="cs"/>
          <w:rtl/>
        </w:rPr>
      </w:pPr>
      <w:r w:rsidRPr="00F97E70">
        <w:rPr>
          <w:rFonts w:cs="David" w:hint="cs"/>
          <w:rtl/>
        </w:rPr>
        <w:tab/>
        <w:t>זה יותר גרוע, מבחינת ההתייחסות העקרונית.</w:t>
      </w:r>
    </w:p>
    <w:p w14:paraId="2990C5CD" w14:textId="77777777" w:rsidR="00F97E70" w:rsidRPr="00F97E70" w:rsidRDefault="00F97E70" w:rsidP="00F97E70">
      <w:pPr>
        <w:bidi/>
        <w:jc w:val="both"/>
        <w:rPr>
          <w:rFonts w:cs="David" w:hint="cs"/>
          <w:rtl/>
        </w:rPr>
      </w:pPr>
    </w:p>
    <w:p w14:paraId="3201202A" w14:textId="77777777" w:rsidR="00F97E70" w:rsidRPr="00F97E70" w:rsidRDefault="00F97E70" w:rsidP="00F97E70">
      <w:pPr>
        <w:bidi/>
        <w:jc w:val="both"/>
        <w:rPr>
          <w:rFonts w:cs="David" w:hint="cs"/>
          <w:rtl/>
        </w:rPr>
      </w:pPr>
      <w:r w:rsidRPr="00F97E70">
        <w:rPr>
          <w:rFonts w:cs="David" w:hint="cs"/>
          <w:u w:val="single"/>
          <w:rtl/>
        </w:rPr>
        <w:t>ארבל אסטרחן:</w:t>
      </w:r>
    </w:p>
    <w:p w14:paraId="703BCB2A" w14:textId="77777777" w:rsidR="00F97E70" w:rsidRPr="00F97E70" w:rsidRDefault="00F97E70" w:rsidP="00F97E70">
      <w:pPr>
        <w:bidi/>
        <w:jc w:val="both"/>
        <w:rPr>
          <w:rFonts w:cs="David" w:hint="cs"/>
          <w:rtl/>
        </w:rPr>
      </w:pPr>
    </w:p>
    <w:p w14:paraId="40EDF747" w14:textId="77777777" w:rsidR="00F97E70" w:rsidRPr="00F97E70" w:rsidRDefault="00F97E70" w:rsidP="00F97E70">
      <w:pPr>
        <w:bidi/>
        <w:jc w:val="both"/>
        <w:rPr>
          <w:rFonts w:cs="David" w:hint="cs"/>
          <w:rtl/>
        </w:rPr>
      </w:pPr>
      <w:r w:rsidRPr="00F97E70">
        <w:rPr>
          <w:rFonts w:cs="David" w:hint="cs"/>
          <w:rtl/>
        </w:rPr>
        <w:tab/>
        <w:t>נכון. זאת בעצם איזושהי הרחבה, אבל  הנשיא ברק נתן את פסק הדין של הרוב, אחד מפסקי הדין של הרוב, והוא אמר שהוא לא רוצה לסטות ממה שנקבע בפסק דין גרינברג, אבל כאן המועצות ביש"ע פעלו על יסוד ההשקפה שההתנתקות מעזה וצפון השומרון היא צעד ראשון בסדרה של נסיגות נוספות. הייתה איזו מדיניות חדשה של הממשלה שהייתה בבחינת שינוי מדיניות כלפי ההתיישבות היהודית גם ביו"ש, ולכן ניתן לעשות את זה. אמר גם השופט רובינשטיין שהייתה קיימת אפשרות לפירוק ישובים נוספים והם לא ידעו בדיוק מה התוכניות הנוספות. לכן באמת הייתה כאן איזושהי הרחבה. אגב, השופטת בייניש הייתה במיעוט בפסק הדין הזה ביחד עם השופט חשין.</w:t>
      </w:r>
    </w:p>
    <w:p w14:paraId="043443BA" w14:textId="77777777" w:rsidR="00F97E70" w:rsidRPr="00F97E70" w:rsidRDefault="00F97E70" w:rsidP="00F97E70">
      <w:pPr>
        <w:bidi/>
        <w:jc w:val="both"/>
        <w:rPr>
          <w:rFonts w:cs="David" w:hint="cs"/>
          <w:rtl/>
        </w:rPr>
      </w:pPr>
    </w:p>
    <w:p w14:paraId="6416DD62" w14:textId="77777777" w:rsidR="00F97E70" w:rsidRPr="00F97E70" w:rsidRDefault="00F97E70" w:rsidP="00F97E70">
      <w:pPr>
        <w:bidi/>
        <w:jc w:val="both"/>
        <w:rPr>
          <w:rFonts w:cs="David" w:hint="cs"/>
          <w:rtl/>
        </w:rPr>
      </w:pPr>
      <w:r w:rsidRPr="00F97E70">
        <w:rPr>
          <w:rFonts w:cs="David" w:hint="cs"/>
          <w:rtl/>
        </w:rPr>
        <w:tab/>
        <w:t xml:space="preserve">בכל מקרה, הנוסח שמוצע בפניכם עכשיו בא להתמודד עם הסעיף לאור הפסיקה ולהוסיף </w:t>
      </w:r>
      <w:r w:rsidRPr="00F97E70">
        <w:rPr>
          <w:rFonts w:cs="David"/>
          <w:rtl/>
        </w:rPr>
        <w:t>–</w:t>
      </w:r>
      <w:r w:rsidRPr="00F97E70">
        <w:rPr>
          <w:rFonts w:cs="David" w:hint="cs"/>
          <w:rtl/>
        </w:rPr>
        <w:t xml:space="preserve"> תסתכלו בעמוד 24 למעלה </w:t>
      </w:r>
      <w:r w:rsidRPr="00F97E70">
        <w:rPr>
          <w:rFonts w:cs="David"/>
          <w:rtl/>
        </w:rPr>
        <w:t>–</w:t>
      </w:r>
      <w:r w:rsidRPr="00F97E70">
        <w:rPr>
          <w:rFonts w:cs="David" w:hint="cs"/>
          <w:rtl/>
        </w:rPr>
        <w:t xml:space="preserve"> לאותו סעיף 2(א) שקיים היום בחוק התעמולה, שלא יעשה שימוש בכספים של גוף מבוקר לצורכי משאל עם, "אין בהוראות סעיף קטן (א) כדי למנוע שימוש בכספים של רשות מקומית בקשר עם תעמולה לקראת משאל עם לפי חוק סדרי השלטון והמשפט ובלבד שהמשפט, השיפוט והמינהל של מדינת ישראל לא יחולו בתחומי אותה רשות אם יאושר ההסכם במשאל העם".</w:t>
      </w:r>
    </w:p>
    <w:p w14:paraId="5C37D5E3" w14:textId="77777777" w:rsidR="00F97E70" w:rsidRPr="00F97E70" w:rsidRDefault="00F97E70" w:rsidP="00F97E70">
      <w:pPr>
        <w:bidi/>
        <w:jc w:val="both"/>
        <w:rPr>
          <w:rFonts w:cs="David" w:hint="cs"/>
          <w:rtl/>
        </w:rPr>
      </w:pPr>
    </w:p>
    <w:p w14:paraId="651544C6" w14:textId="77777777" w:rsidR="00F97E70" w:rsidRPr="00F97E70" w:rsidRDefault="00F97E70" w:rsidP="00F97E70">
      <w:pPr>
        <w:bidi/>
        <w:jc w:val="both"/>
        <w:rPr>
          <w:rFonts w:cs="David" w:hint="cs"/>
          <w:rtl/>
        </w:rPr>
      </w:pPr>
      <w:r w:rsidRPr="00F97E70">
        <w:rPr>
          <w:rFonts w:cs="David" w:hint="cs"/>
          <w:rtl/>
        </w:rPr>
        <w:tab/>
        <w:t>כלומר, כאן מדובר בעצם ביישום של הלכת גרינברג שאם זאת רשות מקומית בשטח שלגביה רוצים לקבוע שלא יחול בה יותר המשפט, היא תוכל גם להשתמש בכספיה.</w:t>
      </w:r>
    </w:p>
    <w:p w14:paraId="7BFC3B90" w14:textId="77777777" w:rsidR="00F97E70" w:rsidRPr="00F97E70" w:rsidRDefault="00F97E70" w:rsidP="00F97E70">
      <w:pPr>
        <w:bidi/>
        <w:jc w:val="both"/>
        <w:rPr>
          <w:rFonts w:cs="David" w:hint="cs"/>
          <w:rtl/>
        </w:rPr>
      </w:pPr>
    </w:p>
    <w:p w14:paraId="16860923" w14:textId="77777777" w:rsidR="00F97E70" w:rsidRPr="00F97E70" w:rsidRDefault="00F97E70" w:rsidP="00F97E70">
      <w:pPr>
        <w:bidi/>
        <w:jc w:val="both"/>
        <w:rPr>
          <w:rFonts w:cs="David" w:hint="cs"/>
          <w:rtl/>
        </w:rPr>
      </w:pPr>
      <w:r w:rsidRPr="00F97E70">
        <w:rPr>
          <w:rFonts w:cs="David" w:hint="cs"/>
          <w:rtl/>
        </w:rPr>
        <w:tab/>
        <w:t>כמו שאמרתי גם בפעם הקודמת, הנוסחים כאן מבוססים על דיונים שהיו גם בכנסת הקודמת, אז התחלנו לדון בחוק התעמולה, ובדיונים שקיים יושב ראש הוועדה בכנסת הזאת.</w:t>
      </w:r>
    </w:p>
    <w:p w14:paraId="2F194714" w14:textId="77777777" w:rsidR="00F97E70" w:rsidRPr="00F97E70" w:rsidRDefault="00F97E70" w:rsidP="00F97E70">
      <w:pPr>
        <w:bidi/>
        <w:jc w:val="both"/>
        <w:rPr>
          <w:rFonts w:cs="David" w:hint="cs"/>
          <w:rtl/>
        </w:rPr>
      </w:pPr>
    </w:p>
    <w:p w14:paraId="77C8890D" w14:textId="77777777" w:rsidR="00F97E70" w:rsidRPr="00F97E70" w:rsidRDefault="00F97E70" w:rsidP="00F97E70">
      <w:pPr>
        <w:bidi/>
        <w:jc w:val="both"/>
        <w:rPr>
          <w:rFonts w:cs="David" w:hint="cs"/>
          <w:rtl/>
        </w:rPr>
      </w:pPr>
      <w:r w:rsidRPr="00F97E70">
        <w:rPr>
          <w:rFonts w:cs="David" w:hint="cs"/>
          <w:rtl/>
        </w:rPr>
        <w:tab/>
        <w:t xml:space="preserve">סעיף 2(ב) בחוק התעמולה היום מדבר על הגבלות על תעמולה שבה יש התייחסות לכוחות הביטחון. כאן זה משהו יותר טכני. היום קובע חוק התעמולה ש"לא יעשה שימוש בתעמולת בחירות בשמו או בדתו של איש כוחות הביטחון שנפצע או שנהרג ולא יעשה שימוש בתעמולת בחירות בצה"ל באופן העשוי ליצור רושם כי צה"ל מזוהה עם מפלגה או עם רשימת מועמדים". כאן הצענו למחוק ובמקום "עם רשימת מועמדים" לומר "באופן העשוי ליצור רושם כי צה"ל מזוהה עם מפלגה או עם העמדה  בעד ההסכם או נגד ההסכם (להלן </w:t>
      </w:r>
      <w:r w:rsidRPr="00F97E70">
        <w:rPr>
          <w:rFonts w:cs="David"/>
          <w:rtl/>
        </w:rPr>
        <w:t>–</w:t>
      </w:r>
      <w:r w:rsidRPr="00F97E70">
        <w:rPr>
          <w:rFonts w:cs="David" w:hint="cs"/>
          <w:rtl/>
        </w:rPr>
        <w:t xml:space="preserve">  העמדות שבמשאל העם)". זה כתוב בפסקה (4). "אין בסעיף קטן זה כדי למנוע ממפלגה </w:t>
      </w:r>
      <w:r w:rsidRPr="00F97E70">
        <w:rPr>
          <w:rFonts w:cs="David"/>
          <w:rtl/>
        </w:rPr>
        <w:t>–</w:t>
      </w:r>
      <w:r w:rsidRPr="00F97E70">
        <w:rPr>
          <w:rFonts w:cs="David" w:hint="cs"/>
          <w:rtl/>
        </w:rPr>
        <w:t xml:space="preserve"> וכאן הוספנו </w:t>
      </w:r>
      <w:r w:rsidRPr="00F97E70">
        <w:rPr>
          <w:rFonts w:cs="David"/>
          <w:rtl/>
        </w:rPr>
        <w:t>–</w:t>
      </w:r>
      <w:r w:rsidRPr="00F97E70">
        <w:rPr>
          <w:rFonts w:cs="David" w:hint="cs"/>
          <w:rtl/>
        </w:rPr>
        <w:t xml:space="preserve"> או ממי שמשתתף בתעמולה לקראת משאל עם, להביע תמיכה בצה"ל".</w:t>
      </w:r>
    </w:p>
    <w:p w14:paraId="633EC02A" w14:textId="77777777" w:rsidR="00F97E70" w:rsidRPr="00F97E70" w:rsidRDefault="00F97E70" w:rsidP="00F97E70">
      <w:pPr>
        <w:bidi/>
        <w:jc w:val="both"/>
        <w:rPr>
          <w:rFonts w:cs="David" w:hint="cs"/>
          <w:rtl/>
        </w:rPr>
      </w:pPr>
    </w:p>
    <w:p w14:paraId="795F029E" w14:textId="77777777" w:rsidR="00F97E70" w:rsidRPr="00F97E70" w:rsidRDefault="00F97E70" w:rsidP="00F97E70">
      <w:pPr>
        <w:bidi/>
        <w:jc w:val="both"/>
        <w:rPr>
          <w:rFonts w:cs="David" w:hint="cs"/>
          <w:rtl/>
        </w:rPr>
      </w:pPr>
      <w:r w:rsidRPr="00F97E70">
        <w:rPr>
          <w:rFonts w:cs="David" w:hint="cs"/>
          <w:rtl/>
        </w:rPr>
        <w:tab/>
        <w:t>אם כן, זה סעיף 2(ב) לחוק התעמולה.</w:t>
      </w:r>
    </w:p>
    <w:p w14:paraId="4CF44ECD" w14:textId="77777777" w:rsidR="00F97E70" w:rsidRPr="00F97E70" w:rsidRDefault="00F97E70" w:rsidP="00F97E70">
      <w:pPr>
        <w:bidi/>
        <w:jc w:val="both"/>
        <w:rPr>
          <w:rFonts w:cs="David" w:hint="cs"/>
          <w:rtl/>
        </w:rPr>
      </w:pPr>
    </w:p>
    <w:p w14:paraId="537FDB6C" w14:textId="77777777" w:rsidR="00F97E70" w:rsidRPr="00F97E70" w:rsidRDefault="00F97E70" w:rsidP="00F97E70">
      <w:pPr>
        <w:bidi/>
        <w:jc w:val="both"/>
        <w:rPr>
          <w:rFonts w:cs="David" w:hint="cs"/>
          <w:rtl/>
        </w:rPr>
      </w:pPr>
      <w:r w:rsidRPr="00F97E70">
        <w:rPr>
          <w:rFonts w:cs="David" w:hint="cs"/>
          <w:rtl/>
        </w:rPr>
        <w:tab/>
        <w:t>סעיף 2(ג) אותו לא מוצע לתקן, מדבר על הגבלה על שיתוף ילדים בתעמולה -  "לא ישותף בתעמולה ילד שגילו מתחת לגיל 15".</w:t>
      </w:r>
    </w:p>
    <w:p w14:paraId="6B11ACFA" w14:textId="77777777" w:rsidR="00F97E70" w:rsidRPr="00F97E70" w:rsidRDefault="00F97E70" w:rsidP="00F97E70">
      <w:pPr>
        <w:bidi/>
        <w:jc w:val="both"/>
        <w:rPr>
          <w:rFonts w:cs="David" w:hint="cs"/>
          <w:rtl/>
        </w:rPr>
      </w:pPr>
    </w:p>
    <w:p w14:paraId="2025DE7F" w14:textId="77777777" w:rsidR="00F97E70" w:rsidRPr="00F97E70" w:rsidRDefault="00F97E70" w:rsidP="00F97E70">
      <w:pPr>
        <w:bidi/>
        <w:jc w:val="both"/>
        <w:rPr>
          <w:rFonts w:cs="David" w:hint="cs"/>
          <w:rtl/>
        </w:rPr>
      </w:pPr>
      <w:r w:rsidRPr="00F97E70">
        <w:rPr>
          <w:rFonts w:cs="David" w:hint="cs"/>
          <w:rtl/>
        </w:rPr>
        <w:tab/>
        <w:t xml:space="preserve">יש מספר סעיפים שמוצע למחוק אותם מתוך חוק התעמולה. את הסעיפים שמחקנו הזכרנו בפסקה (1) בעמוד 23. </w:t>
      </w:r>
    </w:p>
    <w:p w14:paraId="67D5625C" w14:textId="77777777" w:rsidR="00F97E70" w:rsidRPr="00F97E70" w:rsidRDefault="00F97E70" w:rsidP="00F97E70">
      <w:pPr>
        <w:bidi/>
        <w:jc w:val="both"/>
        <w:rPr>
          <w:rFonts w:cs="David" w:hint="cs"/>
          <w:rtl/>
        </w:rPr>
      </w:pPr>
    </w:p>
    <w:p w14:paraId="002B546B" w14:textId="77777777" w:rsidR="00F97E70" w:rsidRPr="00F97E70" w:rsidRDefault="00F97E70" w:rsidP="00F97E70">
      <w:pPr>
        <w:bidi/>
        <w:jc w:val="both"/>
        <w:rPr>
          <w:rFonts w:cs="David" w:hint="cs"/>
          <w:rtl/>
        </w:rPr>
      </w:pPr>
      <w:r w:rsidRPr="00F97E70">
        <w:rPr>
          <w:rFonts w:cs="David" w:hint="cs"/>
          <w:rtl/>
        </w:rPr>
        <w:tab/>
        <w:t xml:space="preserve">סעיף (1) מדבר על איסור השימוש בכלי טיס וכלי שיט </w:t>
      </w:r>
      <w:r w:rsidRPr="00F97E70">
        <w:rPr>
          <w:rFonts w:cs="David"/>
          <w:rtl/>
        </w:rPr>
        <w:t>–</w:t>
      </w:r>
      <w:r w:rsidRPr="00F97E70">
        <w:rPr>
          <w:rFonts w:cs="David" w:hint="cs"/>
          <w:rtl/>
        </w:rPr>
        <w:t xml:space="preserve"> "לא תהיה תעמולת בחירות באמצעות השימוש בכלי טיס או בכלי שיט". זה סעיף שהוצע למחוק אותו בנוגע למשאל עם.</w:t>
      </w:r>
    </w:p>
    <w:p w14:paraId="19523D0D" w14:textId="77777777" w:rsidR="00F97E70" w:rsidRPr="00F97E70" w:rsidRDefault="00F97E70" w:rsidP="00F97E70">
      <w:pPr>
        <w:bidi/>
        <w:jc w:val="both"/>
        <w:rPr>
          <w:rFonts w:cs="David" w:hint="cs"/>
          <w:rtl/>
        </w:rPr>
      </w:pPr>
    </w:p>
    <w:p w14:paraId="02FCEDB3"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C37A2EE" w14:textId="77777777" w:rsidR="00F97E70" w:rsidRPr="00F97E70" w:rsidRDefault="00F97E70" w:rsidP="00F97E70">
      <w:pPr>
        <w:bidi/>
        <w:jc w:val="both"/>
        <w:rPr>
          <w:rFonts w:cs="David" w:hint="cs"/>
          <w:rtl/>
        </w:rPr>
      </w:pPr>
    </w:p>
    <w:p w14:paraId="3D726B9F" w14:textId="77777777" w:rsidR="00F97E70" w:rsidRPr="00F97E70" w:rsidRDefault="00F97E70" w:rsidP="00F97E70">
      <w:pPr>
        <w:bidi/>
        <w:jc w:val="both"/>
        <w:rPr>
          <w:rFonts w:cs="David" w:hint="cs"/>
          <w:rtl/>
        </w:rPr>
      </w:pPr>
      <w:r w:rsidRPr="00F97E70">
        <w:rPr>
          <w:rFonts w:cs="David" w:hint="cs"/>
          <w:rtl/>
        </w:rPr>
        <w:tab/>
        <w:t>לאור ההערה של עמי, אני חושב שלא כדאי למחוק.</w:t>
      </w:r>
    </w:p>
    <w:p w14:paraId="699789AD" w14:textId="77777777" w:rsidR="00F97E70" w:rsidRPr="00F97E70" w:rsidRDefault="00F97E70" w:rsidP="00F97E70">
      <w:pPr>
        <w:bidi/>
        <w:jc w:val="both"/>
        <w:rPr>
          <w:rFonts w:cs="David" w:hint="cs"/>
          <w:rtl/>
        </w:rPr>
      </w:pPr>
    </w:p>
    <w:p w14:paraId="7589A6A8" w14:textId="77777777" w:rsidR="00F97E70" w:rsidRPr="00F97E70" w:rsidRDefault="00F97E70" w:rsidP="00F97E70">
      <w:pPr>
        <w:bidi/>
        <w:jc w:val="both"/>
        <w:rPr>
          <w:rFonts w:cs="David" w:hint="cs"/>
          <w:rtl/>
        </w:rPr>
      </w:pPr>
      <w:r w:rsidRPr="00F97E70">
        <w:rPr>
          <w:rFonts w:cs="David" w:hint="cs"/>
          <w:u w:val="single"/>
          <w:rtl/>
        </w:rPr>
        <w:t>ארבל אסטרחן:</w:t>
      </w:r>
    </w:p>
    <w:p w14:paraId="3CCB820D" w14:textId="77777777" w:rsidR="00F97E70" w:rsidRPr="00F97E70" w:rsidRDefault="00F97E70" w:rsidP="00F97E70">
      <w:pPr>
        <w:bidi/>
        <w:jc w:val="both"/>
        <w:rPr>
          <w:rFonts w:cs="David" w:hint="cs"/>
          <w:rtl/>
        </w:rPr>
      </w:pPr>
    </w:p>
    <w:p w14:paraId="664912D9" w14:textId="77777777" w:rsidR="00F97E70" w:rsidRPr="00F97E70" w:rsidRDefault="00F97E70" w:rsidP="00F97E70">
      <w:pPr>
        <w:bidi/>
        <w:jc w:val="both"/>
        <w:rPr>
          <w:rFonts w:cs="David" w:hint="cs"/>
          <w:rtl/>
        </w:rPr>
      </w:pPr>
      <w:r w:rsidRPr="00F97E70">
        <w:rPr>
          <w:rFonts w:cs="David" w:hint="cs"/>
          <w:rtl/>
        </w:rPr>
        <w:tab/>
        <w:t>לנסות להיצמד.</w:t>
      </w:r>
    </w:p>
    <w:p w14:paraId="1C64FEC7" w14:textId="77777777" w:rsidR="00F97E70" w:rsidRPr="00F97E70" w:rsidRDefault="00F97E70" w:rsidP="00F97E70">
      <w:pPr>
        <w:bidi/>
        <w:jc w:val="both"/>
        <w:rPr>
          <w:rFonts w:cs="David" w:hint="cs"/>
          <w:rtl/>
        </w:rPr>
      </w:pPr>
    </w:p>
    <w:p w14:paraId="698EDA0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84E3DAB" w14:textId="77777777" w:rsidR="00F97E70" w:rsidRPr="00F97E70" w:rsidRDefault="00F97E70" w:rsidP="00F97E70">
      <w:pPr>
        <w:bidi/>
        <w:jc w:val="both"/>
        <w:rPr>
          <w:rFonts w:cs="David" w:hint="cs"/>
          <w:rtl/>
        </w:rPr>
      </w:pPr>
    </w:p>
    <w:p w14:paraId="5CA092C6" w14:textId="77777777" w:rsidR="00F97E70" w:rsidRPr="00F97E70" w:rsidRDefault="00F97E70" w:rsidP="00F97E70">
      <w:pPr>
        <w:bidi/>
        <w:jc w:val="both"/>
        <w:rPr>
          <w:rFonts w:cs="David" w:hint="cs"/>
          <w:rtl/>
        </w:rPr>
      </w:pPr>
      <w:r w:rsidRPr="00F97E70">
        <w:rPr>
          <w:rFonts w:cs="David" w:hint="cs"/>
          <w:rtl/>
        </w:rPr>
        <w:tab/>
        <w:t>כן.</w:t>
      </w:r>
    </w:p>
    <w:p w14:paraId="172BA4FA" w14:textId="77777777" w:rsidR="00F97E70" w:rsidRPr="00F97E70" w:rsidRDefault="00F97E70" w:rsidP="00F97E70">
      <w:pPr>
        <w:bidi/>
        <w:jc w:val="both"/>
        <w:rPr>
          <w:rFonts w:cs="David" w:hint="cs"/>
          <w:rtl/>
        </w:rPr>
      </w:pPr>
    </w:p>
    <w:p w14:paraId="0064C5A5" w14:textId="77777777" w:rsidR="00F97E70" w:rsidRPr="00F97E70" w:rsidRDefault="00F97E70" w:rsidP="00F97E70">
      <w:pPr>
        <w:bidi/>
        <w:jc w:val="both"/>
        <w:rPr>
          <w:rFonts w:cs="David" w:hint="cs"/>
          <w:rtl/>
        </w:rPr>
      </w:pPr>
      <w:smartTag w:uri="urn:schemas-microsoft-com:office:smarttags" w:element="PersonName">
        <w:r w:rsidRPr="00F97E70">
          <w:rPr>
            <w:rFonts w:cs="David" w:hint="cs"/>
            <w:u w:val="single"/>
            <w:rtl/>
          </w:rPr>
          <w:t>אברהם מיכאלי</w:t>
        </w:r>
      </w:smartTag>
      <w:r w:rsidRPr="00F97E70">
        <w:rPr>
          <w:rFonts w:cs="David" w:hint="cs"/>
          <w:u w:val="single"/>
          <w:rtl/>
        </w:rPr>
        <w:t>:</w:t>
      </w:r>
    </w:p>
    <w:p w14:paraId="34FEEE9C" w14:textId="77777777" w:rsidR="00F97E70" w:rsidRPr="00F97E70" w:rsidRDefault="00F97E70" w:rsidP="00F97E70">
      <w:pPr>
        <w:bidi/>
        <w:jc w:val="both"/>
        <w:rPr>
          <w:rFonts w:cs="David" w:hint="cs"/>
          <w:rtl/>
        </w:rPr>
      </w:pPr>
    </w:p>
    <w:p w14:paraId="33149BD5" w14:textId="77777777" w:rsidR="00F97E70" w:rsidRPr="00F97E70" w:rsidRDefault="00F97E70" w:rsidP="00F97E70">
      <w:pPr>
        <w:bidi/>
        <w:jc w:val="both"/>
        <w:rPr>
          <w:rFonts w:cs="David" w:hint="cs"/>
          <w:rtl/>
        </w:rPr>
      </w:pPr>
      <w:r w:rsidRPr="00F97E70">
        <w:rPr>
          <w:rFonts w:cs="David" w:hint="cs"/>
          <w:rtl/>
        </w:rPr>
        <w:tab/>
        <w:t>מה עם בלון שמתנפח באוויר?  לפי ההגדרה הוא כלי טיס?</w:t>
      </w:r>
    </w:p>
    <w:p w14:paraId="38AB1558" w14:textId="77777777" w:rsidR="00F97E70" w:rsidRPr="00F97E70" w:rsidRDefault="00F97E70" w:rsidP="00F97E70">
      <w:pPr>
        <w:bidi/>
        <w:jc w:val="both"/>
        <w:rPr>
          <w:rFonts w:cs="David" w:hint="cs"/>
          <w:rtl/>
        </w:rPr>
      </w:pPr>
    </w:p>
    <w:p w14:paraId="165E981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5FCF934" w14:textId="77777777" w:rsidR="00F97E70" w:rsidRPr="00F97E70" w:rsidRDefault="00F97E70" w:rsidP="00F97E70">
      <w:pPr>
        <w:bidi/>
        <w:jc w:val="both"/>
        <w:rPr>
          <w:rFonts w:cs="David" w:hint="cs"/>
          <w:rtl/>
        </w:rPr>
      </w:pPr>
    </w:p>
    <w:p w14:paraId="14F113BD" w14:textId="77777777" w:rsidR="00F97E70" w:rsidRPr="00F97E70" w:rsidRDefault="00F97E70" w:rsidP="00F97E70">
      <w:pPr>
        <w:bidi/>
        <w:jc w:val="both"/>
        <w:rPr>
          <w:rFonts w:cs="David" w:hint="cs"/>
          <w:rtl/>
        </w:rPr>
      </w:pPr>
      <w:r w:rsidRPr="00F97E70">
        <w:rPr>
          <w:rFonts w:cs="David" w:hint="cs"/>
          <w:rtl/>
        </w:rPr>
        <w:tab/>
        <w:t>לא. אני מקבל את הגישה של עמי. אני חושב שזה נכון. בואו נישאר צמודים  ונעשה את מינימום התיקונים שמוכרחים לעשות ולא מעבר לזה.</w:t>
      </w:r>
    </w:p>
    <w:p w14:paraId="7F8EF6F3" w14:textId="77777777" w:rsidR="00F97E70" w:rsidRPr="00F97E70" w:rsidRDefault="00F97E70" w:rsidP="00F97E70">
      <w:pPr>
        <w:bidi/>
        <w:jc w:val="both"/>
        <w:rPr>
          <w:rFonts w:cs="David" w:hint="cs"/>
          <w:rtl/>
        </w:rPr>
      </w:pPr>
    </w:p>
    <w:p w14:paraId="2AA4B872" w14:textId="77777777" w:rsidR="00F97E70" w:rsidRPr="00F97E70" w:rsidRDefault="00F97E70" w:rsidP="00F97E70">
      <w:pPr>
        <w:bidi/>
        <w:jc w:val="both"/>
        <w:rPr>
          <w:rFonts w:cs="David" w:hint="cs"/>
          <w:rtl/>
        </w:rPr>
      </w:pPr>
      <w:r w:rsidRPr="00F97E70">
        <w:rPr>
          <w:rFonts w:cs="David" w:hint="cs"/>
          <w:u w:val="single"/>
          <w:rtl/>
        </w:rPr>
        <w:t>ארבל אסטרחן:</w:t>
      </w:r>
    </w:p>
    <w:p w14:paraId="0C44C41C" w14:textId="77777777" w:rsidR="00F97E70" w:rsidRPr="00F97E70" w:rsidRDefault="00F97E70" w:rsidP="00F97E70">
      <w:pPr>
        <w:bidi/>
        <w:jc w:val="both"/>
        <w:rPr>
          <w:rFonts w:cs="David" w:hint="cs"/>
          <w:rtl/>
        </w:rPr>
      </w:pPr>
    </w:p>
    <w:p w14:paraId="45241FB8" w14:textId="77777777" w:rsidR="00F97E70" w:rsidRPr="00F97E70" w:rsidRDefault="00F97E70" w:rsidP="00F97E70">
      <w:pPr>
        <w:bidi/>
        <w:jc w:val="both"/>
        <w:rPr>
          <w:rFonts w:cs="David" w:hint="cs"/>
          <w:rtl/>
        </w:rPr>
      </w:pPr>
      <w:r w:rsidRPr="00F97E70">
        <w:rPr>
          <w:rFonts w:cs="David" w:hint="cs"/>
          <w:rtl/>
        </w:rPr>
        <w:tab/>
        <w:t xml:space="preserve">אחר כך יש סעיף על הגבלת השימוש ברמקול </w:t>
      </w:r>
      <w:r w:rsidRPr="00F97E70">
        <w:rPr>
          <w:rFonts w:cs="David"/>
          <w:rtl/>
        </w:rPr>
        <w:t>–</w:t>
      </w:r>
      <w:r w:rsidRPr="00F97E70">
        <w:rPr>
          <w:rFonts w:cs="David" w:hint="cs"/>
          <w:rtl/>
        </w:rPr>
        <w:t xml:space="preserve"> "לא תהא תעמולת בחירות באמצעות רמקול, פרט לשימוש ברמקול כדי להגביר את קולו של נואם באסיפה המתקיימת". אתה רוצה שגם את זה נשאיר.</w:t>
      </w:r>
    </w:p>
    <w:p w14:paraId="15E19C81" w14:textId="77777777" w:rsidR="00F97E70" w:rsidRPr="00F97E70" w:rsidRDefault="00F97E70" w:rsidP="00F97E70">
      <w:pPr>
        <w:bidi/>
        <w:jc w:val="both"/>
        <w:rPr>
          <w:rFonts w:cs="David" w:hint="cs"/>
          <w:rtl/>
        </w:rPr>
      </w:pPr>
    </w:p>
    <w:p w14:paraId="0B3DBF5B"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AE2CC44" w14:textId="77777777" w:rsidR="00F97E70" w:rsidRPr="00F97E70" w:rsidRDefault="00F97E70" w:rsidP="00F97E70">
      <w:pPr>
        <w:bidi/>
        <w:jc w:val="both"/>
        <w:rPr>
          <w:rFonts w:cs="David" w:hint="cs"/>
          <w:rtl/>
        </w:rPr>
      </w:pPr>
    </w:p>
    <w:p w14:paraId="49C32E1C" w14:textId="77777777" w:rsidR="00F97E70" w:rsidRPr="00F97E70" w:rsidRDefault="00F97E70" w:rsidP="00F97E70">
      <w:pPr>
        <w:bidi/>
        <w:jc w:val="both"/>
        <w:rPr>
          <w:rFonts w:cs="David" w:hint="cs"/>
          <w:rtl/>
        </w:rPr>
      </w:pPr>
      <w:r w:rsidRPr="00F97E70">
        <w:rPr>
          <w:rFonts w:cs="David" w:hint="cs"/>
          <w:rtl/>
        </w:rPr>
        <w:tab/>
        <w:t xml:space="preserve">כן. אני חושב. </w:t>
      </w:r>
    </w:p>
    <w:p w14:paraId="5FCCC71B" w14:textId="77777777" w:rsidR="00F97E70" w:rsidRPr="00F97E70" w:rsidRDefault="00F97E70" w:rsidP="00F97E70">
      <w:pPr>
        <w:bidi/>
        <w:jc w:val="both"/>
        <w:rPr>
          <w:rFonts w:cs="David" w:hint="cs"/>
          <w:rtl/>
        </w:rPr>
      </w:pPr>
    </w:p>
    <w:p w14:paraId="4DFF35F8" w14:textId="77777777" w:rsidR="00F97E70" w:rsidRPr="00F97E70" w:rsidRDefault="00F97E70" w:rsidP="00F97E70">
      <w:pPr>
        <w:bidi/>
        <w:jc w:val="both"/>
        <w:rPr>
          <w:rFonts w:cs="David" w:hint="cs"/>
          <w:rtl/>
        </w:rPr>
      </w:pPr>
      <w:r w:rsidRPr="00F97E70">
        <w:rPr>
          <w:rFonts w:cs="David" w:hint="cs"/>
          <w:u w:val="single"/>
          <w:rtl/>
        </w:rPr>
        <w:t>ארבל אסטרחן:</w:t>
      </w:r>
    </w:p>
    <w:p w14:paraId="52C638CB" w14:textId="77777777" w:rsidR="00F97E70" w:rsidRPr="00F97E70" w:rsidRDefault="00F97E70" w:rsidP="00F97E70">
      <w:pPr>
        <w:bidi/>
        <w:jc w:val="both"/>
        <w:rPr>
          <w:rFonts w:cs="David" w:hint="cs"/>
          <w:rtl/>
        </w:rPr>
      </w:pPr>
    </w:p>
    <w:p w14:paraId="197DAB73" w14:textId="77777777" w:rsidR="00F97E70" w:rsidRPr="00F97E70" w:rsidRDefault="00F97E70" w:rsidP="00F97E70">
      <w:pPr>
        <w:bidi/>
        <w:jc w:val="both"/>
        <w:rPr>
          <w:rFonts w:cs="David" w:hint="cs"/>
          <w:rtl/>
        </w:rPr>
      </w:pPr>
      <w:r w:rsidRPr="00F97E70">
        <w:rPr>
          <w:rFonts w:cs="David" w:hint="cs"/>
          <w:rtl/>
        </w:rPr>
        <w:tab/>
        <w:t>אנחנו מגיעים לסעיף חשוב, סעיף 5. זה הסעיף שאומר ש"בשידורי רדיו או טלוויזיה לא תהא תעמולת בחירות בתקופת שישים הימים לפני הבחירות".</w:t>
      </w:r>
    </w:p>
    <w:p w14:paraId="05271D3E" w14:textId="77777777" w:rsidR="00F97E70" w:rsidRPr="00F97E70" w:rsidRDefault="00F97E70" w:rsidP="00F97E70">
      <w:pPr>
        <w:bidi/>
        <w:jc w:val="both"/>
        <w:rPr>
          <w:rFonts w:cs="David" w:hint="cs"/>
          <w:rtl/>
        </w:rPr>
      </w:pPr>
    </w:p>
    <w:p w14:paraId="48998B6B"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586750B" w14:textId="77777777" w:rsidR="00F97E70" w:rsidRPr="00F97E70" w:rsidRDefault="00F97E70" w:rsidP="00F97E70">
      <w:pPr>
        <w:bidi/>
        <w:jc w:val="both"/>
        <w:rPr>
          <w:rFonts w:cs="David" w:hint="cs"/>
          <w:rtl/>
        </w:rPr>
      </w:pPr>
    </w:p>
    <w:p w14:paraId="5244F36C" w14:textId="77777777" w:rsidR="00F97E70" w:rsidRPr="00F97E70" w:rsidRDefault="00F97E70" w:rsidP="00F97E70">
      <w:pPr>
        <w:bidi/>
        <w:jc w:val="both"/>
        <w:rPr>
          <w:rFonts w:cs="David" w:hint="cs"/>
          <w:rtl/>
        </w:rPr>
      </w:pPr>
      <w:r w:rsidRPr="00F97E70">
        <w:rPr>
          <w:rFonts w:cs="David" w:hint="cs"/>
          <w:rtl/>
        </w:rPr>
        <w:tab/>
        <w:t>צריך לבטל את הסעיף גם בחוק התעמולה.</w:t>
      </w:r>
    </w:p>
    <w:p w14:paraId="3A3B5A90" w14:textId="77777777" w:rsidR="00F97E70" w:rsidRPr="00F97E70" w:rsidRDefault="00F97E70" w:rsidP="00F97E70">
      <w:pPr>
        <w:bidi/>
        <w:jc w:val="both"/>
        <w:rPr>
          <w:rFonts w:cs="David" w:hint="cs"/>
          <w:rtl/>
        </w:rPr>
      </w:pPr>
    </w:p>
    <w:p w14:paraId="120E2879" w14:textId="77777777" w:rsidR="00F97E70" w:rsidRPr="00F97E70" w:rsidRDefault="00F97E70" w:rsidP="00F97E70">
      <w:pPr>
        <w:bidi/>
        <w:jc w:val="both"/>
        <w:rPr>
          <w:rFonts w:cs="David" w:hint="cs"/>
          <w:rtl/>
        </w:rPr>
      </w:pPr>
      <w:r w:rsidRPr="00F97E70">
        <w:rPr>
          <w:rFonts w:cs="David" w:hint="cs"/>
          <w:u w:val="single"/>
          <w:rtl/>
        </w:rPr>
        <w:t>ארבל אסטרחן:</w:t>
      </w:r>
    </w:p>
    <w:p w14:paraId="44335B7C" w14:textId="77777777" w:rsidR="00F97E70" w:rsidRPr="00F97E70" w:rsidRDefault="00F97E70" w:rsidP="00F97E70">
      <w:pPr>
        <w:bidi/>
        <w:jc w:val="both"/>
        <w:rPr>
          <w:rFonts w:cs="David" w:hint="cs"/>
          <w:rtl/>
        </w:rPr>
      </w:pPr>
    </w:p>
    <w:p w14:paraId="0149805D" w14:textId="77777777" w:rsidR="00F97E70" w:rsidRPr="00F97E70" w:rsidRDefault="00F97E70" w:rsidP="00F97E70">
      <w:pPr>
        <w:bidi/>
        <w:jc w:val="both"/>
        <w:rPr>
          <w:rFonts w:cs="David" w:hint="cs"/>
          <w:rtl/>
        </w:rPr>
      </w:pPr>
      <w:r w:rsidRPr="00F97E70">
        <w:rPr>
          <w:rFonts w:cs="David" w:hint="cs"/>
          <w:rtl/>
        </w:rPr>
        <w:tab/>
        <w:t>זה סעיף שנמתחה עליו ביקורת רבה. ראיתי שהשופט מצא, יושב ראש ועדת הבחירות לכנסת החמש עשרה, אמר שזה הפך לאות מתה והגיע השעה לבטלו. השופט חשין, יושב וראש ועדת הבחירות לכנסת השש עשרה אמר שצריך לבטל, אבל למצוא איזונים. כנ"ל חשבה השופטת בייניש שהייתה יושבת ראש ועדת הבחירות לכנסת השבע עשרה.</w:t>
      </w:r>
    </w:p>
    <w:p w14:paraId="7BCE1ADE" w14:textId="77777777" w:rsidR="00F97E70" w:rsidRPr="00F97E70" w:rsidRDefault="00F97E70" w:rsidP="00F97E70">
      <w:pPr>
        <w:bidi/>
        <w:jc w:val="both"/>
        <w:rPr>
          <w:rFonts w:cs="David" w:hint="cs"/>
          <w:rtl/>
        </w:rPr>
      </w:pPr>
    </w:p>
    <w:p w14:paraId="2CE9A180" w14:textId="77777777" w:rsidR="00F97E70" w:rsidRPr="00F97E70" w:rsidRDefault="00F97E70" w:rsidP="00F97E70">
      <w:pPr>
        <w:bidi/>
        <w:jc w:val="both"/>
        <w:rPr>
          <w:rFonts w:cs="David" w:hint="cs"/>
          <w:rtl/>
        </w:rPr>
      </w:pPr>
      <w:r w:rsidRPr="00F97E70">
        <w:rPr>
          <w:rFonts w:cs="David" w:hint="cs"/>
          <w:rtl/>
        </w:rPr>
        <w:tab/>
        <w:t>בנוסח המוצע כאן מוצע לבטל אותו ולו בגלל שמעבר לעובדה שהוא בכלל בעייתי, יכול להיות שבמשאל עם זה יהיה קשה יותר ליישום.</w:t>
      </w:r>
    </w:p>
    <w:p w14:paraId="19E56B44" w14:textId="77777777" w:rsidR="00F97E70" w:rsidRPr="00F97E70" w:rsidRDefault="00F97E70" w:rsidP="00F97E70">
      <w:pPr>
        <w:bidi/>
        <w:jc w:val="both"/>
        <w:rPr>
          <w:rFonts w:cs="David" w:hint="cs"/>
          <w:rtl/>
        </w:rPr>
      </w:pPr>
    </w:p>
    <w:p w14:paraId="1150D949" w14:textId="77777777" w:rsidR="00F97E70" w:rsidRPr="00F97E70" w:rsidRDefault="00F97E70" w:rsidP="00F97E70">
      <w:pPr>
        <w:bidi/>
        <w:jc w:val="both"/>
        <w:rPr>
          <w:rFonts w:cs="David" w:hint="cs"/>
          <w:rtl/>
        </w:rPr>
      </w:pPr>
      <w:r w:rsidRPr="00F97E70">
        <w:rPr>
          <w:rFonts w:cs="David" w:hint="cs"/>
          <w:u w:val="single"/>
          <w:rtl/>
        </w:rPr>
        <w:t>אורי אורבך:</w:t>
      </w:r>
    </w:p>
    <w:p w14:paraId="65AC873B" w14:textId="77777777" w:rsidR="00F97E70" w:rsidRPr="00F97E70" w:rsidRDefault="00F97E70" w:rsidP="00F97E70">
      <w:pPr>
        <w:bidi/>
        <w:jc w:val="both"/>
        <w:rPr>
          <w:rFonts w:cs="David" w:hint="cs"/>
          <w:rtl/>
        </w:rPr>
      </w:pPr>
    </w:p>
    <w:p w14:paraId="26CCC7BD" w14:textId="77777777" w:rsidR="00F97E70" w:rsidRPr="00F97E70" w:rsidRDefault="00F97E70" w:rsidP="00F97E70">
      <w:pPr>
        <w:bidi/>
        <w:jc w:val="both"/>
        <w:rPr>
          <w:rFonts w:cs="David" w:hint="cs"/>
          <w:rtl/>
        </w:rPr>
      </w:pPr>
      <w:r w:rsidRPr="00F97E70">
        <w:rPr>
          <w:rFonts w:cs="David" w:hint="cs"/>
          <w:rtl/>
        </w:rPr>
        <w:tab/>
        <w:t>זה הנושא היחידי עליו מנהלים את התעמולה.</w:t>
      </w:r>
    </w:p>
    <w:p w14:paraId="19176751" w14:textId="77777777" w:rsidR="00F97E70" w:rsidRPr="00F97E70" w:rsidRDefault="00F97E70" w:rsidP="00F97E70">
      <w:pPr>
        <w:bidi/>
        <w:jc w:val="both"/>
        <w:rPr>
          <w:rFonts w:cs="David" w:hint="cs"/>
          <w:rtl/>
        </w:rPr>
      </w:pPr>
    </w:p>
    <w:p w14:paraId="31E3571B" w14:textId="77777777" w:rsidR="00F97E70" w:rsidRPr="00F97E70" w:rsidRDefault="00F97E70" w:rsidP="00F97E70">
      <w:pPr>
        <w:bidi/>
        <w:jc w:val="both"/>
        <w:rPr>
          <w:rFonts w:cs="David" w:hint="cs"/>
          <w:rtl/>
        </w:rPr>
      </w:pPr>
      <w:r w:rsidRPr="00F97E70">
        <w:rPr>
          <w:rFonts w:cs="David" w:hint="cs"/>
          <w:u w:val="single"/>
          <w:rtl/>
        </w:rPr>
        <w:t>עמי ברקוביץ:</w:t>
      </w:r>
    </w:p>
    <w:p w14:paraId="799187FD" w14:textId="77777777" w:rsidR="00F97E70" w:rsidRPr="00F97E70" w:rsidRDefault="00F97E70" w:rsidP="00F97E70">
      <w:pPr>
        <w:bidi/>
        <w:jc w:val="both"/>
        <w:rPr>
          <w:rFonts w:cs="David" w:hint="cs"/>
          <w:rtl/>
        </w:rPr>
      </w:pPr>
    </w:p>
    <w:p w14:paraId="5F1AE54D" w14:textId="77777777" w:rsidR="00F97E70" w:rsidRPr="00F97E70" w:rsidRDefault="00F97E70" w:rsidP="00F97E70">
      <w:pPr>
        <w:bidi/>
        <w:jc w:val="both"/>
        <w:rPr>
          <w:rFonts w:cs="David" w:hint="cs"/>
          <w:rtl/>
        </w:rPr>
      </w:pPr>
      <w:r w:rsidRPr="00F97E70">
        <w:rPr>
          <w:rFonts w:cs="David" w:hint="cs"/>
          <w:rtl/>
        </w:rPr>
        <w:tab/>
        <w:t>לא, זאת לא תעמולה. הכוונה היא לשידורים רגילים. זה כולל גם ראיונות רגילים.</w:t>
      </w:r>
    </w:p>
    <w:p w14:paraId="25DBA67F" w14:textId="77777777" w:rsidR="00F97E70" w:rsidRPr="00F97E70" w:rsidRDefault="00F97E70" w:rsidP="00F97E70">
      <w:pPr>
        <w:bidi/>
        <w:jc w:val="both"/>
        <w:rPr>
          <w:rFonts w:cs="David" w:hint="cs"/>
          <w:rtl/>
        </w:rPr>
      </w:pPr>
    </w:p>
    <w:p w14:paraId="768F22B6" w14:textId="77777777" w:rsidR="00F97E70" w:rsidRPr="00F97E70" w:rsidRDefault="00F97E70" w:rsidP="00F97E70">
      <w:pPr>
        <w:bidi/>
        <w:jc w:val="both"/>
        <w:rPr>
          <w:rFonts w:cs="David" w:hint="cs"/>
          <w:rtl/>
        </w:rPr>
      </w:pPr>
      <w:r w:rsidRPr="00F97E70">
        <w:rPr>
          <w:rFonts w:cs="David" w:hint="cs"/>
          <w:u w:val="single"/>
          <w:rtl/>
        </w:rPr>
        <w:t>ארבל אסטרחן:</w:t>
      </w:r>
    </w:p>
    <w:p w14:paraId="6C339261" w14:textId="77777777" w:rsidR="00F97E70" w:rsidRPr="00F97E70" w:rsidRDefault="00F97E70" w:rsidP="00F97E70">
      <w:pPr>
        <w:bidi/>
        <w:jc w:val="both"/>
        <w:rPr>
          <w:rFonts w:cs="David" w:hint="cs"/>
          <w:rtl/>
        </w:rPr>
      </w:pPr>
    </w:p>
    <w:p w14:paraId="11839398" w14:textId="77777777" w:rsidR="00F97E70" w:rsidRPr="00F97E70" w:rsidRDefault="00F97E70" w:rsidP="00F97E70">
      <w:pPr>
        <w:bidi/>
        <w:jc w:val="both"/>
        <w:rPr>
          <w:rFonts w:cs="David" w:hint="cs"/>
          <w:rtl/>
        </w:rPr>
      </w:pPr>
      <w:r w:rsidRPr="00F97E70">
        <w:rPr>
          <w:rFonts w:cs="David" w:hint="cs"/>
          <w:rtl/>
        </w:rPr>
        <w:tab/>
        <w:t>ראיונות רגילים.</w:t>
      </w:r>
    </w:p>
    <w:p w14:paraId="7FC1E789" w14:textId="77777777" w:rsidR="00F97E70" w:rsidRPr="00F97E70" w:rsidRDefault="00F97E70" w:rsidP="00F97E70">
      <w:pPr>
        <w:bidi/>
        <w:jc w:val="both"/>
        <w:rPr>
          <w:rFonts w:cs="David" w:hint="cs"/>
          <w:rtl/>
        </w:rPr>
      </w:pPr>
    </w:p>
    <w:p w14:paraId="4CDC713F" w14:textId="77777777" w:rsidR="00F97E70" w:rsidRPr="00F97E70" w:rsidRDefault="00F97E70" w:rsidP="00F97E70">
      <w:pPr>
        <w:keepLines/>
        <w:bidi/>
        <w:jc w:val="both"/>
        <w:rPr>
          <w:rFonts w:cs="David" w:hint="cs"/>
          <w:rtl/>
        </w:rPr>
      </w:pPr>
      <w:r w:rsidRPr="00F97E70">
        <w:rPr>
          <w:rFonts w:cs="David" w:hint="cs"/>
          <w:u w:val="single"/>
          <w:rtl/>
        </w:rPr>
        <w:t>היו"ר יריב לוין</w:t>
      </w:r>
      <w:r w:rsidRPr="00F97E70">
        <w:rPr>
          <w:rFonts w:cs="David" w:hint="cs"/>
          <w:rtl/>
        </w:rPr>
        <w:t>:</w:t>
      </w:r>
    </w:p>
    <w:p w14:paraId="3FF16F1B" w14:textId="77777777" w:rsidR="00F97E70" w:rsidRPr="00F97E70" w:rsidRDefault="00F97E70" w:rsidP="00F97E70">
      <w:pPr>
        <w:keepLines/>
        <w:bidi/>
        <w:jc w:val="both"/>
        <w:rPr>
          <w:rFonts w:cs="David" w:hint="cs"/>
          <w:rtl/>
        </w:rPr>
      </w:pPr>
    </w:p>
    <w:p w14:paraId="2C4023E5" w14:textId="77777777" w:rsidR="00F97E70" w:rsidRPr="00F97E70" w:rsidRDefault="00F97E70" w:rsidP="00F97E70">
      <w:pPr>
        <w:keepLines/>
        <w:bidi/>
        <w:jc w:val="both"/>
        <w:rPr>
          <w:rFonts w:cs="David" w:hint="cs"/>
          <w:rtl/>
        </w:rPr>
      </w:pPr>
      <w:r w:rsidRPr="00F97E70">
        <w:rPr>
          <w:rFonts w:cs="David" w:hint="cs"/>
          <w:rtl/>
        </w:rPr>
        <w:tab/>
        <w:t>זה חסר כל משמעות. זה מקרה שאין ברירה.</w:t>
      </w:r>
    </w:p>
    <w:p w14:paraId="33ADCDCD" w14:textId="77777777" w:rsidR="00F97E70" w:rsidRPr="00F97E70" w:rsidRDefault="00F97E70" w:rsidP="00F97E70">
      <w:pPr>
        <w:bidi/>
        <w:jc w:val="both"/>
        <w:rPr>
          <w:rFonts w:cs="David" w:hint="cs"/>
          <w:rtl/>
        </w:rPr>
      </w:pPr>
    </w:p>
    <w:p w14:paraId="2DBD017F"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6EF3EAD" w14:textId="77777777" w:rsidR="00F97E70" w:rsidRPr="00F97E70" w:rsidRDefault="00F97E70" w:rsidP="00F97E70">
      <w:pPr>
        <w:bidi/>
        <w:jc w:val="both"/>
        <w:rPr>
          <w:rFonts w:cs="David" w:hint="cs"/>
          <w:rtl/>
        </w:rPr>
      </w:pPr>
    </w:p>
    <w:p w14:paraId="63444F02" w14:textId="77777777" w:rsidR="00F97E70" w:rsidRPr="00F97E70" w:rsidRDefault="00F97E70" w:rsidP="00F97E70">
      <w:pPr>
        <w:bidi/>
        <w:jc w:val="both"/>
        <w:rPr>
          <w:rFonts w:cs="David" w:hint="cs"/>
          <w:rtl/>
        </w:rPr>
      </w:pPr>
      <w:r w:rsidRPr="00F97E70">
        <w:rPr>
          <w:rFonts w:cs="David" w:hint="cs"/>
          <w:rtl/>
        </w:rPr>
        <w:tab/>
        <w:t>מה אין ברירה? לבטל?</w:t>
      </w:r>
    </w:p>
    <w:p w14:paraId="4E97E99A" w14:textId="77777777" w:rsidR="00F97E70" w:rsidRPr="00F97E70" w:rsidRDefault="00F97E70" w:rsidP="00F97E70">
      <w:pPr>
        <w:bidi/>
        <w:jc w:val="both"/>
        <w:rPr>
          <w:rFonts w:cs="David" w:hint="cs"/>
          <w:rtl/>
        </w:rPr>
      </w:pPr>
    </w:p>
    <w:p w14:paraId="34E985A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7DB9F152" w14:textId="77777777" w:rsidR="00F97E70" w:rsidRPr="00F97E70" w:rsidRDefault="00F97E70" w:rsidP="00F97E70">
      <w:pPr>
        <w:bidi/>
        <w:jc w:val="both"/>
        <w:rPr>
          <w:rFonts w:cs="David" w:hint="cs"/>
          <w:rtl/>
        </w:rPr>
      </w:pPr>
    </w:p>
    <w:p w14:paraId="616BCED3" w14:textId="77777777" w:rsidR="00F97E70" w:rsidRPr="00F97E70" w:rsidRDefault="00F97E70" w:rsidP="00F97E70">
      <w:pPr>
        <w:bidi/>
        <w:jc w:val="both"/>
        <w:rPr>
          <w:rFonts w:cs="David" w:hint="cs"/>
          <w:rtl/>
        </w:rPr>
      </w:pPr>
      <w:r w:rsidRPr="00F97E70">
        <w:rPr>
          <w:rFonts w:cs="David" w:hint="cs"/>
          <w:rtl/>
        </w:rPr>
        <w:tab/>
        <w:t xml:space="preserve">לבטל. אני אומר, אין ברירה, צריך לבטל אותו. </w:t>
      </w:r>
    </w:p>
    <w:p w14:paraId="7FEA4E30" w14:textId="77777777" w:rsidR="00F97E70" w:rsidRPr="00F97E70" w:rsidRDefault="00F97E70" w:rsidP="00F97E70">
      <w:pPr>
        <w:bidi/>
        <w:jc w:val="both"/>
        <w:rPr>
          <w:rFonts w:cs="David" w:hint="cs"/>
          <w:rtl/>
        </w:rPr>
      </w:pPr>
    </w:p>
    <w:p w14:paraId="5AC689F6"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DA78C65" w14:textId="77777777" w:rsidR="00F97E70" w:rsidRPr="00F97E70" w:rsidRDefault="00F97E70" w:rsidP="00F97E70">
      <w:pPr>
        <w:bidi/>
        <w:jc w:val="both"/>
        <w:rPr>
          <w:rFonts w:cs="David" w:hint="cs"/>
          <w:rtl/>
        </w:rPr>
      </w:pPr>
    </w:p>
    <w:p w14:paraId="6FC1B2FD" w14:textId="77777777" w:rsidR="00F97E70" w:rsidRPr="00F97E70" w:rsidRDefault="00F97E70" w:rsidP="00F97E70">
      <w:pPr>
        <w:bidi/>
        <w:jc w:val="both"/>
        <w:rPr>
          <w:rFonts w:cs="David" w:hint="cs"/>
          <w:rtl/>
        </w:rPr>
      </w:pPr>
      <w:r w:rsidRPr="00F97E70">
        <w:rPr>
          <w:rFonts w:cs="David" w:hint="cs"/>
          <w:rtl/>
        </w:rPr>
        <w:tab/>
        <w:t>צריך באיזשהו מקום לדרוש איזון. הרי לא יכול להיות מצב שאפילו בשידורים בתשלום, תקום קרן מסוימת, בדרך כלל חדשה, ותקנה שעות פרסום עבור צד אחד. צריך להיות מצב לפיו גם בתוכניות יהיה איזון כי אני לא רוצה שהימנים האלה ישתלטו על רשת ב' ויראיינו רק אותם, ואחר כך אנחנו, אלה שמצביעים בעד ההסכם, יישארו בלי זה.</w:t>
      </w:r>
    </w:p>
    <w:p w14:paraId="74FC8BDE" w14:textId="77777777" w:rsidR="00F97E70" w:rsidRPr="00F97E70" w:rsidRDefault="00F97E70" w:rsidP="00F97E70">
      <w:pPr>
        <w:bidi/>
        <w:jc w:val="both"/>
        <w:rPr>
          <w:rFonts w:cs="David" w:hint="cs"/>
          <w:rtl/>
        </w:rPr>
      </w:pPr>
    </w:p>
    <w:p w14:paraId="178EBC83" w14:textId="77777777" w:rsidR="00F97E70" w:rsidRPr="00F97E70" w:rsidRDefault="00F97E70" w:rsidP="00F97E70">
      <w:pPr>
        <w:bidi/>
        <w:jc w:val="both"/>
        <w:rPr>
          <w:rFonts w:cs="David" w:hint="cs"/>
          <w:rtl/>
        </w:rPr>
      </w:pPr>
      <w:r w:rsidRPr="00F97E70">
        <w:rPr>
          <w:rFonts w:cs="David" w:hint="cs"/>
          <w:u w:val="single"/>
          <w:rtl/>
        </w:rPr>
        <w:t>ארבל אסטרחן:</w:t>
      </w:r>
    </w:p>
    <w:p w14:paraId="59E2A09D" w14:textId="77777777" w:rsidR="00F97E70" w:rsidRPr="00F97E70" w:rsidRDefault="00F97E70" w:rsidP="00F97E70">
      <w:pPr>
        <w:bidi/>
        <w:jc w:val="both"/>
        <w:rPr>
          <w:rFonts w:cs="David" w:hint="cs"/>
          <w:rtl/>
        </w:rPr>
      </w:pPr>
    </w:p>
    <w:p w14:paraId="66389B9F" w14:textId="77777777" w:rsidR="00F97E70" w:rsidRPr="00F97E70" w:rsidRDefault="00F97E70" w:rsidP="00F97E70">
      <w:pPr>
        <w:bidi/>
        <w:jc w:val="both"/>
        <w:rPr>
          <w:rFonts w:cs="David" w:hint="cs"/>
          <w:rtl/>
        </w:rPr>
      </w:pPr>
      <w:r w:rsidRPr="00F97E70">
        <w:rPr>
          <w:rFonts w:cs="David" w:hint="cs"/>
          <w:rtl/>
        </w:rPr>
        <w:tab/>
        <w:t xml:space="preserve">צריך אולי להבחין בין תוכניות לבין פרסומות. פרסומות, לפי הדין היום, אסורות. </w:t>
      </w:r>
    </w:p>
    <w:p w14:paraId="24B714E1" w14:textId="77777777" w:rsidR="00F97E70" w:rsidRPr="00F97E70" w:rsidRDefault="00F97E70" w:rsidP="00F97E70">
      <w:pPr>
        <w:bidi/>
        <w:jc w:val="both"/>
        <w:rPr>
          <w:rFonts w:cs="David" w:hint="cs"/>
          <w:rtl/>
        </w:rPr>
      </w:pPr>
    </w:p>
    <w:p w14:paraId="1EA8C7B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C02985D" w14:textId="77777777" w:rsidR="00F97E70" w:rsidRPr="00F97E70" w:rsidRDefault="00F97E70" w:rsidP="00F97E70">
      <w:pPr>
        <w:bidi/>
        <w:jc w:val="both"/>
        <w:rPr>
          <w:rFonts w:cs="David" w:hint="cs"/>
          <w:rtl/>
        </w:rPr>
      </w:pPr>
    </w:p>
    <w:p w14:paraId="1A9BFC4F" w14:textId="77777777" w:rsidR="00F97E70" w:rsidRPr="00F97E70" w:rsidRDefault="00F97E70" w:rsidP="00F97E70">
      <w:pPr>
        <w:bidi/>
        <w:jc w:val="both"/>
        <w:rPr>
          <w:rFonts w:cs="David" w:hint="cs"/>
          <w:rtl/>
        </w:rPr>
      </w:pPr>
      <w:r w:rsidRPr="00F97E70">
        <w:rPr>
          <w:rFonts w:cs="David" w:hint="cs"/>
          <w:rtl/>
        </w:rPr>
        <w:tab/>
        <w:t>זה בסדר. את זה אנחנו נשאיר את זה כך.</w:t>
      </w:r>
    </w:p>
    <w:p w14:paraId="6D2B11FA" w14:textId="77777777" w:rsidR="00F97E70" w:rsidRPr="00F97E70" w:rsidRDefault="00F97E70" w:rsidP="00F97E70">
      <w:pPr>
        <w:bidi/>
        <w:jc w:val="both"/>
        <w:rPr>
          <w:rFonts w:cs="David" w:hint="cs"/>
          <w:rtl/>
        </w:rPr>
      </w:pPr>
    </w:p>
    <w:p w14:paraId="285D9543" w14:textId="77777777" w:rsidR="00F97E70" w:rsidRPr="00F97E70" w:rsidRDefault="00F97E70" w:rsidP="00F97E70">
      <w:pPr>
        <w:bidi/>
        <w:jc w:val="both"/>
        <w:rPr>
          <w:rFonts w:cs="David" w:hint="cs"/>
          <w:rtl/>
        </w:rPr>
      </w:pPr>
      <w:r w:rsidRPr="00F97E70">
        <w:rPr>
          <w:rFonts w:cs="David" w:hint="cs"/>
          <w:u w:val="single"/>
          <w:rtl/>
        </w:rPr>
        <w:t>ארבל אסטרחן:</w:t>
      </w:r>
    </w:p>
    <w:p w14:paraId="2934057B" w14:textId="77777777" w:rsidR="00F97E70" w:rsidRPr="00F97E70" w:rsidRDefault="00F97E70" w:rsidP="00F97E70">
      <w:pPr>
        <w:bidi/>
        <w:jc w:val="both"/>
        <w:rPr>
          <w:rFonts w:cs="David" w:hint="cs"/>
          <w:rtl/>
        </w:rPr>
      </w:pPr>
    </w:p>
    <w:p w14:paraId="4BC306DD" w14:textId="77777777" w:rsidR="00F97E70" w:rsidRPr="00F97E70" w:rsidRDefault="00F97E70" w:rsidP="00F97E70">
      <w:pPr>
        <w:bidi/>
        <w:jc w:val="both"/>
        <w:rPr>
          <w:rFonts w:cs="David" w:hint="cs"/>
          <w:rtl/>
        </w:rPr>
      </w:pPr>
      <w:r w:rsidRPr="00F97E70">
        <w:rPr>
          <w:rFonts w:cs="David" w:hint="cs"/>
          <w:rtl/>
        </w:rPr>
        <w:tab/>
        <w:t>גם רשות השידור והרשות השנייה אוסרות תשדירים ופרסומות בעניינים שנויים במחלוקת. רק לאחרונה הדבר הזה אושר בפסק דין על ידי השופט רובינשטיין.</w:t>
      </w:r>
    </w:p>
    <w:p w14:paraId="13EB3B8F" w14:textId="77777777" w:rsidR="00F97E70" w:rsidRPr="00F97E70" w:rsidRDefault="00F97E70" w:rsidP="00F97E70">
      <w:pPr>
        <w:bidi/>
        <w:jc w:val="both"/>
        <w:rPr>
          <w:rFonts w:cs="David" w:hint="cs"/>
          <w:rtl/>
        </w:rPr>
      </w:pPr>
    </w:p>
    <w:p w14:paraId="4258864F" w14:textId="77777777" w:rsidR="00F97E70" w:rsidRPr="00F97E70" w:rsidRDefault="00F97E70" w:rsidP="00F97E70">
      <w:pPr>
        <w:bidi/>
        <w:jc w:val="both"/>
        <w:rPr>
          <w:rFonts w:cs="David" w:hint="cs"/>
          <w:rtl/>
        </w:rPr>
      </w:pPr>
      <w:r w:rsidRPr="00F97E70">
        <w:rPr>
          <w:rFonts w:cs="David" w:hint="cs"/>
          <w:rtl/>
        </w:rPr>
        <w:tab/>
        <w:t xml:space="preserve">לגבי שידורים. </w:t>
      </w:r>
    </w:p>
    <w:p w14:paraId="592568BA" w14:textId="77777777" w:rsidR="00F97E70" w:rsidRPr="00F97E70" w:rsidRDefault="00F97E70" w:rsidP="00F97E70">
      <w:pPr>
        <w:bidi/>
        <w:jc w:val="both"/>
        <w:rPr>
          <w:rFonts w:cs="David" w:hint="cs"/>
          <w:rtl/>
        </w:rPr>
      </w:pPr>
    </w:p>
    <w:p w14:paraId="0B2F9438" w14:textId="77777777" w:rsidR="00F97E70" w:rsidRPr="00F97E70" w:rsidRDefault="00F97E70" w:rsidP="00F97E70">
      <w:pPr>
        <w:bidi/>
        <w:jc w:val="both"/>
        <w:rPr>
          <w:rFonts w:cs="David" w:hint="cs"/>
          <w:rtl/>
        </w:rPr>
      </w:pPr>
      <w:r w:rsidRPr="00F97E70">
        <w:rPr>
          <w:rFonts w:cs="David" w:hint="cs"/>
          <w:u w:val="single"/>
          <w:rtl/>
        </w:rPr>
        <w:t>עמי ברקוביץ:</w:t>
      </w:r>
    </w:p>
    <w:p w14:paraId="3B55EA5B" w14:textId="77777777" w:rsidR="00F97E70" w:rsidRPr="00F97E70" w:rsidRDefault="00F97E70" w:rsidP="00F97E70">
      <w:pPr>
        <w:bidi/>
        <w:jc w:val="both"/>
        <w:rPr>
          <w:rFonts w:cs="David" w:hint="cs"/>
          <w:rtl/>
        </w:rPr>
      </w:pPr>
    </w:p>
    <w:p w14:paraId="6A0C7FDF" w14:textId="77777777" w:rsidR="00F97E70" w:rsidRPr="00F97E70" w:rsidRDefault="00F97E70" w:rsidP="00F97E70">
      <w:pPr>
        <w:bidi/>
        <w:jc w:val="both"/>
        <w:rPr>
          <w:rFonts w:cs="David" w:hint="cs"/>
          <w:rtl/>
        </w:rPr>
      </w:pPr>
      <w:r w:rsidRPr="00F97E70">
        <w:rPr>
          <w:rFonts w:cs="David" w:hint="cs"/>
          <w:rtl/>
        </w:rPr>
        <w:tab/>
        <w:t>יש חובות הגינות שחלות.</w:t>
      </w:r>
    </w:p>
    <w:p w14:paraId="7C926D8B" w14:textId="77777777" w:rsidR="00F97E70" w:rsidRPr="00F97E70" w:rsidRDefault="00F97E70" w:rsidP="00F97E70">
      <w:pPr>
        <w:bidi/>
        <w:jc w:val="both"/>
        <w:rPr>
          <w:rFonts w:cs="David" w:hint="cs"/>
          <w:rtl/>
        </w:rPr>
      </w:pPr>
    </w:p>
    <w:p w14:paraId="18815E0B" w14:textId="77777777" w:rsidR="00F97E70" w:rsidRPr="00F97E70" w:rsidRDefault="00F97E70" w:rsidP="00F97E70">
      <w:pPr>
        <w:bidi/>
        <w:jc w:val="both"/>
        <w:rPr>
          <w:rFonts w:cs="David" w:hint="cs"/>
          <w:rtl/>
        </w:rPr>
      </w:pPr>
      <w:r w:rsidRPr="00F97E70">
        <w:rPr>
          <w:rFonts w:cs="David" w:hint="cs"/>
          <w:u w:val="single"/>
          <w:rtl/>
        </w:rPr>
        <w:t>אורי אורבך:</w:t>
      </w:r>
    </w:p>
    <w:p w14:paraId="360178E1" w14:textId="77777777" w:rsidR="00F97E70" w:rsidRPr="00F97E70" w:rsidRDefault="00F97E70" w:rsidP="00F97E70">
      <w:pPr>
        <w:bidi/>
        <w:jc w:val="both"/>
        <w:rPr>
          <w:rFonts w:cs="David" w:hint="cs"/>
          <w:rtl/>
        </w:rPr>
      </w:pPr>
    </w:p>
    <w:p w14:paraId="71872202" w14:textId="77777777" w:rsidR="00F97E70" w:rsidRPr="00F97E70" w:rsidRDefault="00F97E70" w:rsidP="00F97E70">
      <w:pPr>
        <w:bidi/>
        <w:jc w:val="both"/>
        <w:rPr>
          <w:rFonts w:cs="David" w:hint="cs"/>
          <w:rtl/>
        </w:rPr>
      </w:pPr>
      <w:r w:rsidRPr="00F97E70">
        <w:rPr>
          <w:rFonts w:cs="David" w:hint="cs"/>
          <w:rtl/>
        </w:rPr>
        <w:tab/>
        <w:t>אם לא יעמדו בשבוע הזה בפיתוי, אי אפשר לתקן את זה.</w:t>
      </w:r>
    </w:p>
    <w:p w14:paraId="6830917F" w14:textId="77777777" w:rsidR="00F97E70" w:rsidRPr="00F97E70" w:rsidRDefault="00F97E70" w:rsidP="00F97E70">
      <w:pPr>
        <w:bidi/>
        <w:jc w:val="both"/>
        <w:rPr>
          <w:rFonts w:cs="David" w:hint="cs"/>
          <w:rtl/>
        </w:rPr>
      </w:pPr>
    </w:p>
    <w:p w14:paraId="2A4AAF3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E2FE6E3" w14:textId="77777777" w:rsidR="00F97E70" w:rsidRPr="00F97E70" w:rsidRDefault="00F97E70" w:rsidP="00F97E70">
      <w:pPr>
        <w:bidi/>
        <w:jc w:val="both"/>
        <w:rPr>
          <w:rFonts w:cs="David" w:hint="cs"/>
          <w:rtl/>
        </w:rPr>
      </w:pPr>
    </w:p>
    <w:p w14:paraId="5EB93E26" w14:textId="77777777" w:rsidR="00F97E70" w:rsidRPr="00F97E70" w:rsidRDefault="00F97E70" w:rsidP="00F97E70">
      <w:pPr>
        <w:bidi/>
        <w:jc w:val="both"/>
        <w:rPr>
          <w:rFonts w:cs="David" w:hint="cs"/>
          <w:rtl/>
        </w:rPr>
      </w:pPr>
      <w:r w:rsidRPr="00F97E70">
        <w:rPr>
          <w:rFonts w:cs="David" w:hint="cs"/>
          <w:rtl/>
        </w:rPr>
        <w:tab/>
        <w:t>כן, אבל גם אי אפשר לפקח על זה.</w:t>
      </w:r>
    </w:p>
    <w:p w14:paraId="03920DAD" w14:textId="77777777" w:rsidR="00F97E70" w:rsidRPr="00F97E70" w:rsidRDefault="00F97E70" w:rsidP="00F97E70">
      <w:pPr>
        <w:bidi/>
        <w:jc w:val="both"/>
        <w:rPr>
          <w:rFonts w:cs="David" w:hint="cs"/>
          <w:rtl/>
        </w:rPr>
      </w:pPr>
    </w:p>
    <w:p w14:paraId="15235F78"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9124C39" w14:textId="77777777" w:rsidR="00F97E70" w:rsidRPr="00F97E70" w:rsidRDefault="00F97E70" w:rsidP="00F97E70">
      <w:pPr>
        <w:bidi/>
        <w:jc w:val="both"/>
        <w:rPr>
          <w:rFonts w:cs="David" w:hint="cs"/>
          <w:rtl/>
        </w:rPr>
      </w:pPr>
    </w:p>
    <w:p w14:paraId="1E02E114" w14:textId="77777777" w:rsidR="00F97E70" w:rsidRPr="00F97E70" w:rsidRDefault="00F97E70" w:rsidP="00F97E70">
      <w:pPr>
        <w:bidi/>
        <w:jc w:val="both"/>
        <w:rPr>
          <w:rFonts w:cs="David" w:hint="cs"/>
          <w:rtl/>
        </w:rPr>
      </w:pPr>
      <w:r w:rsidRPr="00F97E70">
        <w:rPr>
          <w:rFonts w:cs="David" w:hint="cs"/>
          <w:rtl/>
        </w:rPr>
        <w:tab/>
        <w:t>אפשר לפקח על זה כי אני רוצה להזכיר לך שהיה גם שופט שהוריד את השאלטר מרשות השידור.</w:t>
      </w:r>
    </w:p>
    <w:p w14:paraId="6F8182D8" w14:textId="77777777" w:rsidR="00F97E70" w:rsidRPr="00F97E70" w:rsidRDefault="00F97E70" w:rsidP="00F97E70">
      <w:pPr>
        <w:bidi/>
        <w:jc w:val="both"/>
        <w:rPr>
          <w:rFonts w:cs="David" w:hint="cs"/>
          <w:rtl/>
        </w:rPr>
      </w:pPr>
    </w:p>
    <w:p w14:paraId="56859CB7" w14:textId="77777777" w:rsidR="00F97E70" w:rsidRPr="00F97E70" w:rsidRDefault="00F97E70" w:rsidP="00F97E70">
      <w:pPr>
        <w:bidi/>
        <w:jc w:val="both"/>
        <w:rPr>
          <w:rFonts w:cs="David" w:hint="cs"/>
          <w:rtl/>
        </w:rPr>
      </w:pPr>
      <w:r w:rsidRPr="00F97E70">
        <w:rPr>
          <w:rFonts w:cs="David" w:hint="cs"/>
          <w:u w:val="single"/>
          <w:rtl/>
        </w:rPr>
        <w:t>עמי ברקוביץ:</w:t>
      </w:r>
    </w:p>
    <w:p w14:paraId="5EDA093F" w14:textId="77777777" w:rsidR="00F97E70" w:rsidRPr="00F97E70" w:rsidRDefault="00F97E70" w:rsidP="00F97E70">
      <w:pPr>
        <w:bidi/>
        <w:jc w:val="both"/>
        <w:rPr>
          <w:rFonts w:cs="David" w:hint="cs"/>
          <w:rtl/>
        </w:rPr>
      </w:pPr>
    </w:p>
    <w:p w14:paraId="6DA19DE2" w14:textId="77777777" w:rsidR="00F97E70" w:rsidRPr="00F97E70" w:rsidRDefault="00F97E70" w:rsidP="00F97E70">
      <w:pPr>
        <w:bidi/>
        <w:jc w:val="both"/>
        <w:rPr>
          <w:rFonts w:cs="David" w:hint="cs"/>
          <w:rtl/>
        </w:rPr>
      </w:pPr>
      <w:r w:rsidRPr="00F97E70">
        <w:rPr>
          <w:rFonts w:cs="David" w:hint="cs"/>
          <w:rtl/>
        </w:rPr>
        <w:tab/>
        <w:t>עכשיו בכלל רוצים להוריד את השאלטר ברשות השידור.</w:t>
      </w:r>
    </w:p>
    <w:p w14:paraId="6C32EBCC" w14:textId="77777777" w:rsidR="00F97E70" w:rsidRPr="00F97E70" w:rsidRDefault="00F97E70" w:rsidP="00F97E70">
      <w:pPr>
        <w:bidi/>
        <w:jc w:val="both"/>
        <w:rPr>
          <w:rFonts w:cs="David" w:hint="cs"/>
          <w:rtl/>
        </w:rPr>
      </w:pPr>
    </w:p>
    <w:p w14:paraId="788CE552"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0467080" w14:textId="77777777" w:rsidR="00F97E70" w:rsidRPr="00F97E70" w:rsidRDefault="00F97E70" w:rsidP="00F97E70">
      <w:pPr>
        <w:bidi/>
        <w:jc w:val="both"/>
        <w:rPr>
          <w:rFonts w:cs="David" w:hint="cs"/>
          <w:rtl/>
        </w:rPr>
      </w:pPr>
    </w:p>
    <w:p w14:paraId="3956C620" w14:textId="77777777" w:rsidR="00F97E70" w:rsidRPr="00F97E70" w:rsidRDefault="00F97E70" w:rsidP="00F97E70">
      <w:pPr>
        <w:bidi/>
        <w:jc w:val="both"/>
        <w:rPr>
          <w:rFonts w:cs="David" w:hint="cs"/>
          <w:rtl/>
        </w:rPr>
      </w:pPr>
      <w:r w:rsidRPr="00F97E70">
        <w:rPr>
          <w:rFonts w:cs="David" w:hint="cs"/>
          <w:rtl/>
        </w:rPr>
        <w:tab/>
        <w:t>זה לא היה ברשות השידור. נדמה לי שזה היה בערוץ השני.</w:t>
      </w:r>
    </w:p>
    <w:p w14:paraId="50FB9B7B" w14:textId="77777777" w:rsidR="00F97E70" w:rsidRPr="00F97E70" w:rsidRDefault="00F97E70" w:rsidP="00F97E70">
      <w:pPr>
        <w:bidi/>
        <w:jc w:val="both"/>
        <w:rPr>
          <w:rFonts w:cs="David" w:hint="cs"/>
          <w:rtl/>
        </w:rPr>
      </w:pPr>
    </w:p>
    <w:p w14:paraId="5F88A010" w14:textId="77777777" w:rsidR="00F97E70" w:rsidRPr="00F97E70" w:rsidRDefault="00F97E70" w:rsidP="00F97E70">
      <w:pPr>
        <w:bidi/>
        <w:jc w:val="both"/>
        <w:rPr>
          <w:rFonts w:cs="David" w:hint="cs"/>
          <w:rtl/>
        </w:rPr>
      </w:pPr>
      <w:r w:rsidRPr="00F97E70">
        <w:rPr>
          <w:rFonts w:cs="David" w:hint="cs"/>
          <w:u w:val="single"/>
          <w:rtl/>
        </w:rPr>
        <w:t>אורי אורבך:</w:t>
      </w:r>
    </w:p>
    <w:p w14:paraId="1771729C" w14:textId="77777777" w:rsidR="00F97E70" w:rsidRPr="00F97E70" w:rsidRDefault="00F97E70" w:rsidP="00F97E70">
      <w:pPr>
        <w:bidi/>
        <w:jc w:val="both"/>
        <w:rPr>
          <w:rFonts w:cs="David" w:hint="cs"/>
          <w:rtl/>
        </w:rPr>
      </w:pPr>
    </w:p>
    <w:p w14:paraId="76469A9E" w14:textId="77777777" w:rsidR="00F97E70" w:rsidRPr="00F97E70" w:rsidRDefault="00F97E70" w:rsidP="00F97E70">
      <w:pPr>
        <w:bidi/>
        <w:jc w:val="both"/>
        <w:rPr>
          <w:rFonts w:cs="David" w:hint="cs"/>
          <w:rtl/>
        </w:rPr>
      </w:pPr>
      <w:r w:rsidRPr="00F97E70">
        <w:rPr>
          <w:rFonts w:cs="David" w:hint="cs"/>
          <w:rtl/>
        </w:rPr>
        <w:tab/>
        <w:t>זה היה בכולם.</w:t>
      </w:r>
    </w:p>
    <w:p w14:paraId="0DA69856" w14:textId="77777777" w:rsidR="00F97E70" w:rsidRPr="00F97E70" w:rsidRDefault="00F97E70" w:rsidP="00F97E70">
      <w:pPr>
        <w:bidi/>
        <w:jc w:val="both"/>
        <w:rPr>
          <w:rFonts w:cs="David" w:hint="cs"/>
          <w:rtl/>
        </w:rPr>
      </w:pPr>
    </w:p>
    <w:p w14:paraId="4B2ED550"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EBA2F22" w14:textId="77777777" w:rsidR="00F97E70" w:rsidRPr="00F97E70" w:rsidRDefault="00F97E70" w:rsidP="00F97E70">
      <w:pPr>
        <w:bidi/>
        <w:jc w:val="both"/>
        <w:rPr>
          <w:rFonts w:cs="David" w:hint="cs"/>
          <w:rtl/>
        </w:rPr>
      </w:pPr>
    </w:p>
    <w:p w14:paraId="27AF19B9" w14:textId="77777777" w:rsidR="00F97E70" w:rsidRPr="00F97E70" w:rsidRDefault="00F97E70" w:rsidP="00F97E70">
      <w:pPr>
        <w:bidi/>
        <w:jc w:val="both"/>
        <w:rPr>
          <w:rFonts w:cs="David" w:hint="cs"/>
          <w:rtl/>
        </w:rPr>
      </w:pPr>
      <w:r w:rsidRPr="00F97E70">
        <w:rPr>
          <w:rFonts w:cs="David" w:hint="cs"/>
          <w:rtl/>
        </w:rPr>
        <w:tab/>
        <w:t>מה אתם מציעים? איזה מנגנון אתם מציעים?</w:t>
      </w:r>
    </w:p>
    <w:p w14:paraId="037A970B" w14:textId="77777777" w:rsidR="00F97E70" w:rsidRPr="00F97E70" w:rsidRDefault="00F97E70" w:rsidP="00F97E70">
      <w:pPr>
        <w:bidi/>
        <w:jc w:val="both"/>
        <w:rPr>
          <w:rFonts w:cs="David" w:hint="cs"/>
          <w:rtl/>
        </w:rPr>
      </w:pPr>
    </w:p>
    <w:p w14:paraId="1101236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3B7751D" w14:textId="77777777" w:rsidR="00F97E70" w:rsidRPr="00F97E70" w:rsidRDefault="00F97E70" w:rsidP="00F97E70">
      <w:pPr>
        <w:bidi/>
        <w:jc w:val="both"/>
        <w:rPr>
          <w:rFonts w:cs="David" w:hint="cs"/>
          <w:rtl/>
        </w:rPr>
      </w:pPr>
    </w:p>
    <w:p w14:paraId="6014C5CE" w14:textId="77777777" w:rsidR="00F97E70" w:rsidRPr="00F97E70" w:rsidRDefault="00F97E70" w:rsidP="00F97E70">
      <w:pPr>
        <w:bidi/>
        <w:jc w:val="both"/>
        <w:rPr>
          <w:rFonts w:cs="David" w:hint="cs"/>
          <w:rtl/>
        </w:rPr>
      </w:pPr>
      <w:r w:rsidRPr="00F97E70">
        <w:rPr>
          <w:rFonts w:cs="David" w:hint="cs"/>
          <w:rtl/>
        </w:rPr>
        <w:tab/>
        <w:t xml:space="preserve">אילו הייתי יודע לקבוע מנגנונים, הייתי יועץ משפטי. </w:t>
      </w:r>
    </w:p>
    <w:p w14:paraId="17F55BCF" w14:textId="77777777" w:rsidR="00F97E70" w:rsidRPr="00F97E70" w:rsidRDefault="00F97E70" w:rsidP="00F97E70">
      <w:pPr>
        <w:bidi/>
        <w:jc w:val="both"/>
        <w:rPr>
          <w:rFonts w:cs="David" w:hint="cs"/>
          <w:rtl/>
        </w:rPr>
      </w:pPr>
    </w:p>
    <w:p w14:paraId="3ACFE439"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473383F" w14:textId="77777777" w:rsidR="00F97E70" w:rsidRPr="00F97E70" w:rsidRDefault="00F97E70" w:rsidP="00F97E70">
      <w:pPr>
        <w:bidi/>
        <w:jc w:val="both"/>
        <w:rPr>
          <w:rFonts w:cs="David" w:hint="cs"/>
          <w:rtl/>
        </w:rPr>
      </w:pPr>
    </w:p>
    <w:p w14:paraId="6341A50C" w14:textId="77777777" w:rsidR="00F97E70" w:rsidRPr="00F97E70" w:rsidRDefault="00F97E70" w:rsidP="00F97E70">
      <w:pPr>
        <w:bidi/>
        <w:jc w:val="both"/>
        <w:rPr>
          <w:rFonts w:cs="David" w:hint="cs"/>
          <w:rtl/>
        </w:rPr>
      </w:pPr>
      <w:r w:rsidRPr="00F97E70">
        <w:rPr>
          <w:rFonts w:cs="David" w:hint="cs"/>
          <w:rtl/>
        </w:rPr>
        <w:tab/>
        <w:t>בלי לנסח אותו אלא רק ברעיון הכללי.</w:t>
      </w:r>
    </w:p>
    <w:p w14:paraId="6865A73B" w14:textId="77777777" w:rsidR="00F97E70" w:rsidRPr="00F97E70" w:rsidRDefault="00F97E70" w:rsidP="00F97E70">
      <w:pPr>
        <w:bidi/>
        <w:jc w:val="both"/>
        <w:rPr>
          <w:rFonts w:cs="David" w:hint="cs"/>
          <w:rtl/>
        </w:rPr>
      </w:pPr>
    </w:p>
    <w:p w14:paraId="1ECD758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B226F85" w14:textId="77777777" w:rsidR="00F97E70" w:rsidRPr="00F97E70" w:rsidRDefault="00F97E70" w:rsidP="00F97E70">
      <w:pPr>
        <w:bidi/>
        <w:jc w:val="both"/>
        <w:rPr>
          <w:rFonts w:cs="David" w:hint="cs"/>
          <w:rtl/>
        </w:rPr>
      </w:pPr>
    </w:p>
    <w:p w14:paraId="031D12FE" w14:textId="77777777" w:rsidR="00F97E70" w:rsidRPr="00F97E70" w:rsidRDefault="00F97E70" w:rsidP="00F97E70">
      <w:pPr>
        <w:bidi/>
        <w:jc w:val="both"/>
        <w:rPr>
          <w:rFonts w:cs="David" w:hint="cs"/>
          <w:rtl/>
        </w:rPr>
      </w:pPr>
      <w:r w:rsidRPr="00F97E70">
        <w:rPr>
          <w:rFonts w:cs="David" w:hint="cs"/>
          <w:rtl/>
        </w:rPr>
        <w:tab/>
        <w:t>צריך לשמור על איזון נאות כמידת האפשר. זה לא כתוב בחוק אלא זה בהנחיות פנימיות של מסמך נקדי.</w:t>
      </w:r>
    </w:p>
    <w:p w14:paraId="0D6E4D4E" w14:textId="77777777" w:rsidR="00F97E70" w:rsidRPr="00F97E70" w:rsidRDefault="00F97E70" w:rsidP="00F97E70">
      <w:pPr>
        <w:bidi/>
        <w:jc w:val="both"/>
        <w:rPr>
          <w:rFonts w:cs="David" w:hint="cs"/>
          <w:rtl/>
        </w:rPr>
      </w:pPr>
    </w:p>
    <w:p w14:paraId="5B985133" w14:textId="77777777" w:rsidR="00F97E70" w:rsidRPr="00F97E70" w:rsidRDefault="00F97E70" w:rsidP="00F97E70">
      <w:pPr>
        <w:bidi/>
        <w:jc w:val="both"/>
        <w:rPr>
          <w:rFonts w:cs="David" w:hint="cs"/>
          <w:rtl/>
        </w:rPr>
      </w:pPr>
      <w:r w:rsidRPr="00F97E70">
        <w:rPr>
          <w:rFonts w:cs="David" w:hint="cs"/>
          <w:u w:val="single"/>
          <w:rtl/>
        </w:rPr>
        <w:t>ארבל אסטרחן:</w:t>
      </w:r>
    </w:p>
    <w:p w14:paraId="7D6FF448" w14:textId="77777777" w:rsidR="00F97E70" w:rsidRPr="00F97E70" w:rsidRDefault="00F97E70" w:rsidP="00F97E70">
      <w:pPr>
        <w:bidi/>
        <w:jc w:val="both"/>
        <w:rPr>
          <w:rFonts w:cs="David" w:hint="cs"/>
          <w:rtl/>
        </w:rPr>
      </w:pPr>
    </w:p>
    <w:p w14:paraId="4AFB576E" w14:textId="77777777" w:rsidR="00F97E70" w:rsidRPr="00F97E70" w:rsidRDefault="00F97E70" w:rsidP="00F97E70">
      <w:pPr>
        <w:bidi/>
        <w:jc w:val="both"/>
        <w:rPr>
          <w:rFonts w:cs="David" w:hint="cs"/>
          <w:rtl/>
        </w:rPr>
      </w:pPr>
      <w:r w:rsidRPr="00F97E70">
        <w:rPr>
          <w:rFonts w:cs="David" w:hint="cs"/>
          <w:rtl/>
        </w:rPr>
        <w:tab/>
        <w:t>לא.</w:t>
      </w:r>
    </w:p>
    <w:p w14:paraId="2755F8BF" w14:textId="77777777" w:rsidR="00F97E70" w:rsidRPr="00F97E70" w:rsidRDefault="00F97E70" w:rsidP="00F97E70">
      <w:pPr>
        <w:bidi/>
        <w:jc w:val="both"/>
        <w:rPr>
          <w:rFonts w:cs="David" w:hint="cs"/>
          <w:rtl/>
        </w:rPr>
      </w:pPr>
    </w:p>
    <w:p w14:paraId="28346C70" w14:textId="77777777" w:rsidR="00F97E70" w:rsidRPr="00F97E70" w:rsidRDefault="00F97E70" w:rsidP="00F97E70">
      <w:pPr>
        <w:bidi/>
        <w:jc w:val="both"/>
        <w:rPr>
          <w:rFonts w:cs="David" w:hint="cs"/>
          <w:rtl/>
        </w:rPr>
      </w:pPr>
      <w:r w:rsidRPr="00F97E70">
        <w:rPr>
          <w:rFonts w:cs="David" w:hint="cs"/>
          <w:u w:val="single"/>
          <w:rtl/>
        </w:rPr>
        <w:t>אורי אורבך:</w:t>
      </w:r>
    </w:p>
    <w:p w14:paraId="7E30CF3D" w14:textId="77777777" w:rsidR="00F97E70" w:rsidRPr="00F97E70" w:rsidRDefault="00F97E70" w:rsidP="00F97E70">
      <w:pPr>
        <w:bidi/>
        <w:jc w:val="both"/>
        <w:rPr>
          <w:rFonts w:cs="David" w:hint="cs"/>
          <w:rtl/>
        </w:rPr>
      </w:pPr>
    </w:p>
    <w:p w14:paraId="318B4D19" w14:textId="77777777" w:rsidR="00F97E70" w:rsidRPr="00F97E70" w:rsidRDefault="00F97E70" w:rsidP="00F97E70">
      <w:pPr>
        <w:bidi/>
        <w:jc w:val="both"/>
        <w:rPr>
          <w:rFonts w:cs="David" w:hint="cs"/>
          <w:rtl/>
        </w:rPr>
      </w:pPr>
      <w:r w:rsidRPr="00F97E70">
        <w:rPr>
          <w:rFonts w:cs="David" w:hint="cs"/>
          <w:rtl/>
        </w:rPr>
        <w:tab/>
        <w:t>השאלה אם אפשר בתקופה מסוימת, נגיד שבוע עד עשרה ימים שלפני מועד עריכת משאל העם, שתהיה איזו החמרה והקפדה על האיזון.</w:t>
      </w:r>
    </w:p>
    <w:p w14:paraId="48198E53" w14:textId="77777777" w:rsidR="00F97E70" w:rsidRPr="00F97E70" w:rsidRDefault="00F97E70" w:rsidP="00F97E70">
      <w:pPr>
        <w:bidi/>
        <w:jc w:val="both"/>
        <w:rPr>
          <w:rFonts w:cs="David" w:hint="cs"/>
          <w:rtl/>
        </w:rPr>
      </w:pPr>
    </w:p>
    <w:p w14:paraId="1775E29E"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083806C" w14:textId="77777777" w:rsidR="00F97E70" w:rsidRPr="00F97E70" w:rsidRDefault="00F97E70" w:rsidP="00F97E70">
      <w:pPr>
        <w:bidi/>
        <w:jc w:val="both"/>
        <w:rPr>
          <w:rFonts w:cs="David" w:hint="cs"/>
          <w:rtl/>
        </w:rPr>
      </w:pPr>
    </w:p>
    <w:p w14:paraId="6FE26B79" w14:textId="77777777" w:rsidR="00F97E70" w:rsidRPr="00F97E70" w:rsidRDefault="00F97E70" w:rsidP="00F97E70">
      <w:pPr>
        <w:bidi/>
        <w:jc w:val="both"/>
        <w:rPr>
          <w:rFonts w:cs="David" w:hint="cs"/>
          <w:rtl/>
        </w:rPr>
      </w:pPr>
      <w:r w:rsidRPr="00F97E70">
        <w:rPr>
          <w:rFonts w:cs="David" w:hint="cs"/>
          <w:rtl/>
        </w:rPr>
        <w:tab/>
        <w:t>השאלה רק איך זה עוזר לך. נניח מראיינים אותי לגבי הצבעת אזרחים ישראלים בחוץ לארץ ותוך כדי הראיון אני אומר שאתם מבינים שמכיוון שצריך עכשיו להצביע נגד ההסכם, אז אם היו כאן האזרחים הישראלים שיש להם אינטרס כזה וכולי. יוצא שעשיתי את הפרסום.</w:t>
      </w:r>
    </w:p>
    <w:p w14:paraId="5C4202A8" w14:textId="77777777" w:rsidR="00F97E70" w:rsidRPr="00F97E70" w:rsidRDefault="00F97E70" w:rsidP="00F97E70">
      <w:pPr>
        <w:bidi/>
        <w:jc w:val="both"/>
        <w:rPr>
          <w:rFonts w:cs="David" w:hint="cs"/>
          <w:rtl/>
        </w:rPr>
      </w:pPr>
    </w:p>
    <w:p w14:paraId="6B6CD10D" w14:textId="77777777" w:rsidR="00F97E70" w:rsidRPr="00F97E70" w:rsidRDefault="00F97E70" w:rsidP="00F97E70">
      <w:pPr>
        <w:bidi/>
        <w:jc w:val="both"/>
        <w:rPr>
          <w:rFonts w:cs="David" w:hint="cs"/>
          <w:rtl/>
        </w:rPr>
      </w:pPr>
      <w:r w:rsidRPr="00F97E70">
        <w:rPr>
          <w:rFonts w:cs="David" w:hint="cs"/>
          <w:u w:val="single"/>
          <w:rtl/>
        </w:rPr>
        <w:t>אורי אורבך:</w:t>
      </w:r>
    </w:p>
    <w:p w14:paraId="489CE0C0" w14:textId="77777777" w:rsidR="00F97E70" w:rsidRPr="00F97E70" w:rsidRDefault="00F97E70" w:rsidP="00F97E70">
      <w:pPr>
        <w:bidi/>
        <w:jc w:val="both"/>
        <w:rPr>
          <w:rFonts w:cs="David" w:hint="cs"/>
          <w:rtl/>
        </w:rPr>
      </w:pPr>
    </w:p>
    <w:p w14:paraId="4566F77F" w14:textId="77777777" w:rsidR="00F97E70" w:rsidRPr="00F97E70" w:rsidRDefault="00F97E70" w:rsidP="00F97E70">
      <w:pPr>
        <w:bidi/>
        <w:jc w:val="both"/>
        <w:rPr>
          <w:rFonts w:cs="David" w:hint="cs"/>
          <w:rtl/>
        </w:rPr>
      </w:pPr>
      <w:r w:rsidRPr="00F97E70">
        <w:rPr>
          <w:rFonts w:cs="David" w:hint="cs"/>
          <w:rtl/>
        </w:rPr>
        <w:tab/>
        <w:t xml:space="preserve">אני אתן לך דוגמה. נגיד הנחיה שאני לא יודע אם היא בחוק או בתקנות פנימיות של הגופים, שאנחנו יכולים לאכוף עליהם להתקין תקנות, כך שהמראיין יהיה חייב להודיע למרואיין </w:t>
      </w:r>
      <w:r w:rsidRPr="00F97E70">
        <w:rPr>
          <w:rFonts w:cs="David"/>
          <w:rtl/>
        </w:rPr>
        <w:t>–</w:t>
      </w:r>
      <w:r w:rsidRPr="00F97E70">
        <w:rPr>
          <w:rFonts w:cs="David" w:hint="cs"/>
          <w:rtl/>
        </w:rPr>
        <w:t xml:space="preserve"> כמו שעושים נדמה לי גם היום </w:t>
      </w:r>
      <w:r w:rsidRPr="00F97E70">
        <w:rPr>
          <w:rFonts w:cs="David"/>
          <w:rtl/>
        </w:rPr>
        <w:t>–</w:t>
      </w:r>
      <w:r w:rsidRPr="00F97E70">
        <w:rPr>
          <w:rFonts w:cs="David" w:hint="cs"/>
          <w:rtl/>
        </w:rPr>
        <w:t xml:space="preserve"> שהוא מחויב לא לעשות פרסום.</w:t>
      </w:r>
    </w:p>
    <w:p w14:paraId="1A31A37F" w14:textId="77777777" w:rsidR="00F97E70" w:rsidRPr="00F97E70" w:rsidRDefault="00F97E70" w:rsidP="00F97E70">
      <w:pPr>
        <w:bidi/>
        <w:jc w:val="both"/>
        <w:rPr>
          <w:rFonts w:cs="David" w:hint="cs"/>
          <w:rtl/>
        </w:rPr>
      </w:pPr>
    </w:p>
    <w:p w14:paraId="7D5A093D" w14:textId="77777777" w:rsidR="00F97E70" w:rsidRPr="00F97E70" w:rsidRDefault="00F97E70" w:rsidP="00F97E70">
      <w:pPr>
        <w:bidi/>
        <w:jc w:val="both"/>
        <w:rPr>
          <w:rFonts w:cs="David" w:hint="cs"/>
          <w:rtl/>
        </w:rPr>
      </w:pPr>
      <w:r w:rsidRPr="00F97E70">
        <w:rPr>
          <w:rFonts w:cs="David" w:hint="cs"/>
          <w:u w:val="single"/>
          <w:rtl/>
        </w:rPr>
        <w:t>קריאה:</w:t>
      </w:r>
    </w:p>
    <w:p w14:paraId="02215BA8" w14:textId="77777777" w:rsidR="00F97E70" w:rsidRPr="00F97E70" w:rsidRDefault="00F97E70" w:rsidP="00F97E70">
      <w:pPr>
        <w:bidi/>
        <w:jc w:val="both"/>
        <w:rPr>
          <w:rFonts w:cs="David" w:hint="cs"/>
          <w:rtl/>
        </w:rPr>
      </w:pPr>
    </w:p>
    <w:p w14:paraId="54C5DE1F" w14:textId="77777777" w:rsidR="00F97E70" w:rsidRPr="00F97E70" w:rsidRDefault="00F97E70" w:rsidP="00F97E70">
      <w:pPr>
        <w:bidi/>
        <w:jc w:val="both"/>
        <w:rPr>
          <w:rFonts w:cs="David" w:hint="cs"/>
          <w:rtl/>
        </w:rPr>
      </w:pPr>
      <w:r w:rsidRPr="00F97E70">
        <w:rPr>
          <w:rFonts w:cs="David" w:hint="cs"/>
          <w:rtl/>
        </w:rPr>
        <w:tab/>
        <w:t>הוא לא יהיה מחויב לעשות פרסום. אתם מציעים לבטל את ההוראה כך שיהיה לו מותר לעשות.</w:t>
      </w:r>
    </w:p>
    <w:p w14:paraId="45E73DE8" w14:textId="77777777" w:rsidR="00F97E70" w:rsidRPr="00F97E70" w:rsidRDefault="00F97E70" w:rsidP="00F97E70">
      <w:pPr>
        <w:bidi/>
        <w:jc w:val="both"/>
        <w:rPr>
          <w:rFonts w:cs="David" w:hint="cs"/>
          <w:rtl/>
        </w:rPr>
      </w:pPr>
    </w:p>
    <w:p w14:paraId="533EB450" w14:textId="77777777" w:rsidR="00F97E70" w:rsidRPr="00F97E70" w:rsidRDefault="00F97E70" w:rsidP="00F97E70">
      <w:pPr>
        <w:bidi/>
        <w:jc w:val="both"/>
        <w:rPr>
          <w:rFonts w:cs="David" w:hint="cs"/>
          <w:rtl/>
        </w:rPr>
      </w:pPr>
      <w:r w:rsidRPr="00F97E70">
        <w:rPr>
          <w:rFonts w:cs="David" w:hint="cs"/>
          <w:u w:val="single"/>
          <w:rtl/>
        </w:rPr>
        <w:t>אורי אורבך:</w:t>
      </w:r>
    </w:p>
    <w:p w14:paraId="27984265" w14:textId="77777777" w:rsidR="00F97E70" w:rsidRPr="00F97E70" w:rsidRDefault="00F97E70" w:rsidP="00F97E70">
      <w:pPr>
        <w:bidi/>
        <w:jc w:val="both"/>
        <w:rPr>
          <w:rFonts w:cs="David" w:hint="cs"/>
          <w:rtl/>
        </w:rPr>
      </w:pPr>
    </w:p>
    <w:p w14:paraId="1737F4A9" w14:textId="77777777" w:rsidR="00F97E70" w:rsidRPr="00F97E70" w:rsidRDefault="00F97E70" w:rsidP="00F97E70">
      <w:pPr>
        <w:bidi/>
        <w:jc w:val="both"/>
        <w:rPr>
          <w:rFonts w:cs="David" w:hint="cs"/>
          <w:rtl/>
        </w:rPr>
      </w:pPr>
      <w:r w:rsidRPr="00F97E70">
        <w:rPr>
          <w:rFonts w:cs="David" w:hint="cs"/>
          <w:rtl/>
        </w:rPr>
        <w:tab/>
        <w:t>אני אומר שיש דברים שזה יהיה ברור באוויר, בשידור, שאסור לעשות פרסום בתקופה קצרה יותר מאשר התקופה.</w:t>
      </w:r>
    </w:p>
    <w:p w14:paraId="58B1B44F" w14:textId="77777777" w:rsidR="00F97E70" w:rsidRPr="00F97E70" w:rsidRDefault="00F97E70" w:rsidP="00F97E70">
      <w:pPr>
        <w:bidi/>
        <w:jc w:val="both"/>
        <w:rPr>
          <w:rFonts w:cs="David" w:hint="cs"/>
          <w:rtl/>
        </w:rPr>
      </w:pPr>
    </w:p>
    <w:p w14:paraId="345F2E6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2837730" w14:textId="77777777" w:rsidR="00F97E70" w:rsidRPr="00F97E70" w:rsidRDefault="00F97E70" w:rsidP="00F97E70">
      <w:pPr>
        <w:bidi/>
        <w:jc w:val="both"/>
        <w:rPr>
          <w:rFonts w:cs="David" w:hint="cs"/>
          <w:rtl/>
        </w:rPr>
      </w:pPr>
    </w:p>
    <w:p w14:paraId="48804381" w14:textId="77777777" w:rsidR="00F97E70" w:rsidRPr="00F97E70" w:rsidRDefault="00F97E70" w:rsidP="00F97E70">
      <w:pPr>
        <w:bidi/>
        <w:jc w:val="both"/>
        <w:rPr>
          <w:rFonts w:cs="David" w:hint="cs"/>
          <w:rtl/>
        </w:rPr>
      </w:pPr>
      <w:r w:rsidRPr="00F97E70">
        <w:rPr>
          <w:rFonts w:cs="David" w:hint="cs"/>
          <w:rtl/>
        </w:rPr>
        <w:tab/>
        <w:t>ואם עשיתי?</w:t>
      </w:r>
    </w:p>
    <w:p w14:paraId="7BAA883F" w14:textId="77777777" w:rsidR="00F97E70" w:rsidRPr="00F97E70" w:rsidRDefault="00F97E70" w:rsidP="00F97E70">
      <w:pPr>
        <w:bidi/>
        <w:jc w:val="both"/>
        <w:rPr>
          <w:rFonts w:cs="David" w:hint="cs"/>
          <w:rtl/>
        </w:rPr>
      </w:pPr>
    </w:p>
    <w:p w14:paraId="5839D7AA" w14:textId="77777777" w:rsidR="00F97E70" w:rsidRPr="00F97E70" w:rsidRDefault="00F97E70" w:rsidP="00F97E70">
      <w:pPr>
        <w:bidi/>
        <w:jc w:val="both"/>
        <w:rPr>
          <w:rFonts w:cs="David" w:hint="cs"/>
          <w:rtl/>
        </w:rPr>
      </w:pPr>
      <w:r w:rsidRPr="00F97E70">
        <w:rPr>
          <w:rFonts w:cs="David" w:hint="cs"/>
          <w:u w:val="single"/>
          <w:rtl/>
        </w:rPr>
        <w:t>אורי אורבך:</w:t>
      </w:r>
    </w:p>
    <w:p w14:paraId="3E137B7C" w14:textId="77777777" w:rsidR="00F97E70" w:rsidRPr="00F97E70" w:rsidRDefault="00F97E70" w:rsidP="00F97E70">
      <w:pPr>
        <w:bidi/>
        <w:jc w:val="both"/>
        <w:rPr>
          <w:rFonts w:cs="David" w:hint="cs"/>
          <w:rtl/>
        </w:rPr>
      </w:pPr>
    </w:p>
    <w:p w14:paraId="0C751F03" w14:textId="77777777" w:rsidR="00F97E70" w:rsidRPr="00F97E70" w:rsidRDefault="00F97E70" w:rsidP="00F97E70">
      <w:pPr>
        <w:bidi/>
        <w:jc w:val="both"/>
        <w:rPr>
          <w:rFonts w:cs="David" w:hint="cs"/>
          <w:rtl/>
        </w:rPr>
      </w:pPr>
      <w:r w:rsidRPr="00F97E70">
        <w:rPr>
          <w:rFonts w:cs="David" w:hint="cs"/>
          <w:rtl/>
        </w:rPr>
        <w:tab/>
        <w:t>מה אתה רוצה, כלא?</w:t>
      </w:r>
    </w:p>
    <w:p w14:paraId="04337D33" w14:textId="77777777" w:rsidR="00F97E70" w:rsidRPr="00F97E70" w:rsidRDefault="00F97E70" w:rsidP="00F97E70">
      <w:pPr>
        <w:bidi/>
        <w:jc w:val="both"/>
        <w:rPr>
          <w:rFonts w:cs="David" w:hint="cs"/>
          <w:rtl/>
        </w:rPr>
      </w:pPr>
    </w:p>
    <w:p w14:paraId="4656CF7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B61DC14" w14:textId="77777777" w:rsidR="00F97E70" w:rsidRPr="00F97E70" w:rsidRDefault="00F97E70" w:rsidP="00F97E70">
      <w:pPr>
        <w:bidi/>
        <w:jc w:val="both"/>
        <w:rPr>
          <w:rFonts w:cs="David" w:hint="cs"/>
          <w:rtl/>
        </w:rPr>
      </w:pPr>
    </w:p>
    <w:p w14:paraId="4444A88F" w14:textId="77777777" w:rsidR="00F97E70" w:rsidRPr="00F97E70" w:rsidRDefault="00F97E70" w:rsidP="00F97E70">
      <w:pPr>
        <w:bidi/>
        <w:jc w:val="both"/>
        <w:rPr>
          <w:rFonts w:cs="David" w:hint="cs"/>
          <w:rtl/>
        </w:rPr>
      </w:pPr>
      <w:r w:rsidRPr="00F97E70">
        <w:rPr>
          <w:rFonts w:cs="David" w:hint="cs"/>
          <w:rtl/>
        </w:rPr>
        <w:tab/>
        <w:t>לא. אני רוצה שאז גם ייתנו לצד השני לעשות את הפרסום.</w:t>
      </w:r>
    </w:p>
    <w:p w14:paraId="19033FC2" w14:textId="77777777" w:rsidR="00F97E70" w:rsidRPr="00F97E70" w:rsidRDefault="00F97E70" w:rsidP="00F97E70">
      <w:pPr>
        <w:bidi/>
        <w:jc w:val="both"/>
        <w:rPr>
          <w:rFonts w:cs="David" w:hint="cs"/>
          <w:rtl/>
        </w:rPr>
      </w:pPr>
    </w:p>
    <w:p w14:paraId="2CB1A5BB" w14:textId="77777777" w:rsidR="00F97E70" w:rsidRPr="00F97E70" w:rsidRDefault="00F97E70" w:rsidP="00F97E70">
      <w:pPr>
        <w:bidi/>
        <w:jc w:val="both"/>
        <w:rPr>
          <w:rFonts w:cs="David" w:hint="cs"/>
          <w:rtl/>
        </w:rPr>
      </w:pPr>
      <w:r w:rsidRPr="00F97E70">
        <w:rPr>
          <w:rFonts w:cs="David" w:hint="cs"/>
          <w:u w:val="single"/>
          <w:rtl/>
        </w:rPr>
        <w:t>אורי אורבך:</w:t>
      </w:r>
    </w:p>
    <w:p w14:paraId="362FCFE0" w14:textId="77777777" w:rsidR="00F97E70" w:rsidRPr="00F97E70" w:rsidRDefault="00F97E70" w:rsidP="00F97E70">
      <w:pPr>
        <w:bidi/>
        <w:jc w:val="both"/>
        <w:rPr>
          <w:rFonts w:cs="David" w:hint="cs"/>
          <w:rtl/>
        </w:rPr>
      </w:pPr>
    </w:p>
    <w:p w14:paraId="63468F27" w14:textId="77777777" w:rsidR="00F97E70" w:rsidRPr="00F97E70" w:rsidRDefault="00F97E70" w:rsidP="00F97E70">
      <w:pPr>
        <w:bidi/>
        <w:jc w:val="both"/>
        <w:rPr>
          <w:rFonts w:cs="David" w:hint="cs"/>
          <w:rtl/>
        </w:rPr>
      </w:pPr>
      <w:r w:rsidRPr="00F97E70">
        <w:rPr>
          <w:rFonts w:cs="David" w:hint="cs"/>
          <w:rtl/>
        </w:rPr>
        <w:tab/>
        <w:t>אתה לא יכול להיכנס לרזולוציה של עריכת תוכנית בעצמך.</w:t>
      </w:r>
    </w:p>
    <w:p w14:paraId="24EEAFA6" w14:textId="77777777" w:rsidR="00F97E70" w:rsidRPr="00F97E70" w:rsidRDefault="00F97E70" w:rsidP="00F97E70">
      <w:pPr>
        <w:bidi/>
        <w:jc w:val="both"/>
        <w:rPr>
          <w:rFonts w:cs="David" w:hint="cs"/>
          <w:rtl/>
        </w:rPr>
      </w:pPr>
    </w:p>
    <w:p w14:paraId="73D53D08"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69351EB" w14:textId="77777777" w:rsidR="00F97E70" w:rsidRPr="00F97E70" w:rsidRDefault="00F97E70" w:rsidP="00F97E70">
      <w:pPr>
        <w:bidi/>
        <w:jc w:val="both"/>
        <w:rPr>
          <w:rFonts w:cs="David" w:hint="cs"/>
          <w:rtl/>
        </w:rPr>
      </w:pPr>
    </w:p>
    <w:p w14:paraId="6CBA8181" w14:textId="77777777" w:rsidR="00F97E70" w:rsidRPr="00F97E70" w:rsidRDefault="00F97E70" w:rsidP="00F97E70">
      <w:pPr>
        <w:bidi/>
        <w:jc w:val="both"/>
        <w:rPr>
          <w:rFonts w:cs="David" w:hint="cs"/>
          <w:rtl/>
        </w:rPr>
      </w:pPr>
      <w:r w:rsidRPr="00F97E70">
        <w:rPr>
          <w:rFonts w:cs="David" w:hint="cs"/>
          <w:rtl/>
        </w:rPr>
        <w:tab/>
        <w:t>אני לא יודע. אני לא מבין בתקשורת.</w:t>
      </w:r>
    </w:p>
    <w:p w14:paraId="4A072999" w14:textId="77777777" w:rsidR="00F97E70" w:rsidRPr="00F97E70" w:rsidRDefault="00F97E70" w:rsidP="00F97E70">
      <w:pPr>
        <w:bidi/>
        <w:jc w:val="both"/>
        <w:rPr>
          <w:rFonts w:cs="David" w:hint="cs"/>
          <w:rtl/>
        </w:rPr>
      </w:pPr>
    </w:p>
    <w:p w14:paraId="0FD3B69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8116B51" w14:textId="77777777" w:rsidR="00F97E70" w:rsidRPr="00F97E70" w:rsidRDefault="00F97E70" w:rsidP="00F97E70">
      <w:pPr>
        <w:bidi/>
        <w:jc w:val="both"/>
        <w:rPr>
          <w:rFonts w:cs="David" w:hint="cs"/>
          <w:rtl/>
        </w:rPr>
      </w:pPr>
    </w:p>
    <w:p w14:paraId="5F4EEACD" w14:textId="77777777" w:rsidR="00F97E70" w:rsidRPr="00F97E70" w:rsidRDefault="00F97E70" w:rsidP="00F97E70">
      <w:pPr>
        <w:bidi/>
        <w:jc w:val="both"/>
        <w:rPr>
          <w:rFonts w:cs="David" w:hint="cs"/>
          <w:rtl/>
        </w:rPr>
      </w:pPr>
      <w:r w:rsidRPr="00F97E70">
        <w:rPr>
          <w:rFonts w:cs="David" w:hint="cs"/>
          <w:rtl/>
        </w:rPr>
        <w:tab/>
        <w:t>אני חושב שזה לא מעשי וזה לא יעבוד.  אני הייתי מציע איזשהו מנגנון, אולי איזושהי קבועה שיושב ראש ועדת הבחירות יוודא את האיזון הזה וכן הלאה, ואז אנשים יוכלו לפנות אליו בתלונות ותהיה לו הסמכות לתת צווים ולתת הוראות כאלה ואחרות. אני חושב שזה הפתרון הנכון.</w:t>
      </w:r>
    </w:p>
    <w:p w14:paraId="71929548" w14:textId="77777777" w:rsidR="00F97E70" w:rsidRPr="00F97E70" w:rsidRDefault="00F97E70" w:rsidP="00F97E70">
      <w:pPr>
        <w:bidi/>
        <w:jc w:val="both"/>
        <w:rPr>
          <w:rFonts w:cs="David" w:hint="cs"/>
          <w:rtl/>
        </w:rPr>
      </w:pPr>
    </w:p>
    <w:p w14:paraId="1F75F10E" w14:textId="77777777" w:rsidR="00F97E70" w:rsidRPr="00F97E70" w:rsidRDefault="00F97E70" w:rsidP="00F97E70">
      <w:pPr>
        <w:bidi/>
        <w:jc w:val="both"/>
        <w:rPr>
          <w:rFonts w:cs="David" w:hint="cs"/>
          <w:rtl/>
        </w:rPr>
      </w:pPr>
      <w:r w:rsidRPr="00F97E70">
        <w:rPr>
          <w:rFonts w:cs="David" w:hint="cs"/>
          <w:u w:val="single"/>
          <w:rtl/>
        </w:rPr>
        <w:t>קריאה:</w:t>
      </w:r>
    </w:p>
    <w:p w14:paraId="0AAD7058" w14:textId="77777777" w:rsidR="00F97E70" w:rsidRPr="00F97E70" w:rsidRDefault="00F97E70" w:rsidP="00F97E70">
      <w:pPr>
        <w:bidi/>
        <w:jc w:val="both"/>
        <w:rPr>
          <w:rFonts w:cs="David" w:hint="cs"/>
          <w:rtl/>
        </w:rPr>
      </w:pPr>
    </w:p>
    <w:p w14:paraId="3ABB93AC" w14:textId="77777777" w:rsidR="00F97E70" w:rsidRPr="00F97E70" w:rsidRDefault="00F97E70" w:rsidP="00F97E70">
      <w:pPr>
        <w:bidi/>
        <w:jc w:val="both"/>
        <w:rPr>
          <w:rFonts w:cs="David" w:hint="cs"/>
          <w:rtl/>
        </w:rPr>
      </w:pPr>
      <w:r w:rsidRPr="00F97E70">
        <w:rPr>
          <w:rFonts w:cs="David" w:hint="cs"/>
          <w:rtl/>
        </w:rPr>
        <w:tab/>
        <w:t>איזה כלים יש לו לוודא את האיזון?</w:t>
      </w:r>
    </w:p>
    <w:p w14:paraId="491CEDB3" w14:textId="77777777" w:rsidR="00F97E70" w:rsidRPr="00F97E70" w:rsidRDefault="00F97E70" w:rsidP="00F97E70">
      <w:pPr>
        <w:bidi/>
        <w:jc w:val="both"/>
        <w:rPr>
          <w:rFonts w:cs="David" w:hint="cs"/>
          <w:rtl/>
        </w:rPr>
      </w:pPr>
    </w:p>
    <w:p w14:paraId="75D7B90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FE31D6F" w14:textId="77777777" w:rsidR="00F97E70" w:rsidRPr="00F97E70" w:rsidRDefault="00F97E70" w:rsidP="00F97E70">
      <w:pPr>
        <w:bidi/>
        <w:jc w:val="both"/>
        <w:rPr>
          <w:rFonts w:cs="David" w:hint="cs"/>
          <w:rtl/>
        </w:rPr>
      </w:pPr>
    </w:p>
    <w:p w14:paraId="76ED12F2" w14:textId="77777777" w:rsidR="00F97E70" w:rsidRPr="00F97E70" w:rsidRDefault="00F97E70" w:rsidP="00F97E70">
      <w:pPr>
        <w:bidi/>
        <w:jc w:val="both"/>
        <w:rPr>
          <w:rFonts w:cs="David" w:hint="cs"/>
          <w:rtl/>
        </w:rPr>
      </w:pPr>
      <w:r w:rsidRPr="00F97E70">
        <w:rPr>
          <w:rFonts w:cs="David" w:hint="cs"/>
          <w:rtl/>
        </w:rPr>
        <w:tab/>
        <w:t>יש כלים.</w:t>
      </w:r>
    </w:p>
    <w:p w14:paraId="7FFCD634" w14:textId="77777777" w:rsidR="00F97E70" w:rsidRPr="00F97E70" w:rsidRDefault="00F97E70" w:rsidP="00F97E70">
      <w:pPr>
        <w:bidi/>
        <w:jc w:val="both"/>
        <w:rPr>
          <w:rFonts w:cs="David" w:hint="cs"/>
          <w:rtl/>
        </w:rPr>
      </w:pPr>
    </w:p>
    <w:p w14:paraId="21B298AE"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B981490" w14:textId="77777777" w:rsidR="00F97E70" w:rsidRPr="00F97E70" w:rsidRDefault="00F97E70" w:rsidP="00F97E70">
      <w:pPr>
        <w:bidi/>
        <w:jc w:val="both"/>
        <w:rPr>
          <w:rFonts w:cs="David" w:hint="cs"/>
          <w:rtl/>
        </w:rPr>
      </w:pPr>
    </w:p>
    <w:p w14:paraId="7459D1D8" w14:textId="77777777" w:rsidR="00F97E70" w:rsidRPr="00F97E70" w:rsidRDefault="00F97E70" w:rsidP="00F97E70">
      <w:pPr>
        <w:bidi/>
        <w:jc w:val="both"/>
        <w:rPr>
          <w:rFonts w:cs="David" w:hint="cs"/>
          <w:rtl/>
        </w:rPr>
      </w:pPr>
      <w:r w:rsidRPr="00F97E70">
        <w:rPr>
          <w:rFonts w:cs="David" w:hint="cs"/>
          <w:rtl/>
        </w:rPr>
        <w:tab/>
        <w:t xml:space="preserve">הוא יראה שבערוץ כלשהו ראיינו את חבר הכנסת אורי אורבך שכידוע לך ידבר במשך חצי שעה, לא חשוב על מה תשאל אותו, הוא יגיע לזה שהוא בעד ההסכם וכי צריך להחזיר את הגולן. </w:t>
      </w:r>
    </w:p>
    <w:p w14:paraId="34D43D23" w14:textId="77777777" w:rsidR="00F97E70" w:rsidRPr="00F97E70" w:rsidRDefault="00F97E70" w:rsidP="00F97E70">
      <w:pPr>
        <w:bidi/>
        <w:jc w:val="both"/>
        <w:rPr>
          <w:rFonts w:cs="David" w:hint="cs"/>
          <w:rtl/>
        </w:rPr>
      </w:pPr>
    </w:p>
    <w:p w14:paraId="4D3A3052" w14:textId="77777777" w:rsidR="00F97E70" w:rsidRPr="00F97E70" w:rsidRDefault="00F97E70" w:rsidP="00F97E70">
      <w:pPr>
        <w:bidi/>
        <w:jc w:val="both"/>
        <w:rPr>
          <w:rFonts w:cs="David" w:hint="cs"/>
          <w:rtl/>
        </w:rPr>
      </w:pPr>
      <w:r w:rsidRPr="00F97E70">
        <w:rPr>
          <w:rFonts w:cs="David" w:hint="cs"/>
          <w:u w:val="single"/>
          <w:rtl/>
        </w:rPr>
        <w:t>אורי אורבך:</w:t>
      </w:r>
    </w:p>
    <w:p w14:paraId="4C5C9401" w14:textId="77777777" w:rsidR="00F97E70" w:rsidRPr="00F97E70" w:rsidRDefault="00F97E70" w:rsidP="00F97E70">
      <w:pPr>
        <w:bidi/>
        <w:jc w:val="both"/>
        <w:rPr>
          <w:rFonts w:cs="David" w:hint="cs"/>
          <w:rtl/>
        </w:rPr>
      </w:pPr>
    </w:p>
    <w:p w14:paraId="16A6B884" w14:textId="77777777" w:rsidR="00F97E70" w:rsidRPr="00F97E70" w:rsidRDefault="00F97E70" w:rsidP="00F97E70">
      <w:pPr>
        <w:bidi/>
        <w:jc w:val="both"/>
        <w:rPr>
          <w:rFonts w:cs="David" w:hint="cs"/>
          <w:rtl/>
        </w:rPr>
      </w:pPr>
      <w:r w:rsidRPr="00F97E70">
        <w:rPr>
          <w:rFonts w:cs="David" w:hint="cs"/>
          <w:rtl/>
        </w:rPr>
        <w:tab/>
        <w:t>למסור, לא להחזיר.</w:t>
      </w:r>
    </w:p>
    <w:p w14:paraId="150164BE" w14:textId="77777777" w:rsidR="00F97E70" w:rsidRPr="00F97E70" w:rsidRDefault="00F97E70" w:rsidP="00F97E70">
      <w:pPr>
        <w:bidi/>
        <w:jc w:val="both"/>
        <w:rPr>
          <w:rFonts w:cs="David" w:hint="cs"/>
          <w:rtl/>
        </w:rPr>
      </w:pPr>
    </w:p>
    <w:p w14:paraId="718276C1" w14:textId="77777777" w:rsidR="00F97E70" w:rsidRPr="00F97E70" w:rsidRDefault="00F97E70" w:rsidP="00F97E70">
      <w:pPr>
        <w:bidi/>
        <w:jc w:val="both"/>
        <w:rPr>
          <w:rFonts w:cs="David" w:hint="cs"/>
          <w:rtl/>
        </w:rPr>
      </w:pPr>
      <w:r w:rsidRPr="00F97E70">
        <w:rPr>
          <w:rFonts w:cs="David" w:hint="cs"/>
          <w:u w:val="single"/>
          <w:rtl/>
        </w:rPr>
        <w:t>קריאה:</w:t>
      </w:r>
    </w:p>
    <w:p w14:paraId="3512D0FC" w14:textId="77777777" w:rsidR="00F97E70" w:rsidRPr="00F97E70" w:rsidRDefault="00F97E70" w:rsidP="00F97E70">
      <w:pPr>
        <w:bidi/>
        <w:jc w:val="both"/>
        <w:rPr>
          <w:rFonts w:cs="David" w:hint="cs"/>
          <w:rtl/>
        </w:rPr>
      </w:pPr>
    </w:p>
    <w:p w14:paraId="2DE82B97" w14:textId="77777777" w:rsidR="00F97E70" w:rsidRPr="00F97E70" w:rsidRDefault="00F97E70" w:rsidP="00F97E70">
      <w:pPr>
        <w:bidi/>
        <w:jc w:val="both"/>
        <w:rPr>
          <w:rFonts w:cs="David" w:hint="cs"/>
          <w:rtl/>
        </w:rPr>
      </w:pPr>
      <w:r w:rsidRPr="00F97E70">
        <w:rPr>
          <w:rFonts w:cs="David" w:hint="cs"/>
          <w:rtl/>
        </w:rPr>
        <w:tab/>
        <w:t>כיום החובה הזו לשמירת האיזון מוטלת בעצם על הרשויות. לפי הנחיות יושב ראש הוועדה, הן אלה שאחראיות   לאזן את השידורים וכאשר יש עמדה בעד, הם מציגים גם עמדת נגד.</w:t>
      </w:r>
    </w:p>
    <w:p w14:paraId="3EDD03BE" w14:textId="77777777" w:rsidR="00F97E70" w:rsidRPr="00F97E70" w:rsidRDefault="00F97E70" w:rsidP="00F97E70">
      <w:pPr>
        <w:bidi/>
        <w:jc w:val="both"/>
        <w:rPr>
          <w:rFonts w:cs="David" w:hint="cs"/>
          <w:rtl/>
        </w:rPr>
      </w:pPr>
    </w:p>
    <w:p w14:paraId="3FE5593B"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C9CF1AA" w14:textId="77777777" w:rsidR="00F97E70" w:rsidRPr="00F97E70" w:rsidRDefault="00F97E70" w:rsidP="00F97E70">
      <w:pPr>
        <w:bidi/>
        <w:jc w:val="both"/>
        <w:rPr>
          <w:rFonts w:cs="David" w:hint="cs"/>
          <w:rtl/>
        </w:rPr>
      </w:pPr>
    </w:p>
    <w:p w14:paraId="0BF000AB" w14:textId="77777777" w:rsidR="00F97E70" w:rsidRPr="00F97E70" w:rsidRDefault="00F97E70" w:rsidP="00F97E70">
      <w:pPr>
        <w:bidi/>
        <w:jc w:val="both"/>
        <w:rPr>
          <w:rFonts w:cs="David" w:hint="cs"/>
          <w:rtl/>
        </w:rPr>
      </w:pPr>
      <w:r w:rsidRPr="00F97E70">
        <w:rPr>
          <w:rFonts w:cs="David" w:hint="cs"/>
          <w:rtl/>
        </w:rPr>
        <w:tab/>
        <w:t>אני רוצה בזה.</w:t>
      </w:r>
    </w:p>
    <w:p w14:paraId="115667E8" w14:textId="77777777" w:rsidR="00F97E70" w:rsidRPr="00F97E70" w:rsidRDefault="00F97E70" w:rsidP="00F97E70">
      <w:pPr>
        <w:bidi/>
        <w:jc w:val="both"/>
        <w:rPr>
          <w:rFonts w:cs="David" w:hint="cs"/>
          <w:rtl/>
        </w:rPr>
      </w:pPr>
    </w:p>
    <w:p w14:paraId="3ADCE335" w14:textId="77777777" w:rsidR="00F97E70" w:rsidRPr="00F97E70" w:rsidRDefault="00F97E70" w:rsidP="00F97E70">
      <w:pPr>
        <w:bidi/>
        <w:jc w:val="both"/>
        <w:rPr>
          <w:rFonts w:cs="David" w:hint="cs"/>
          <w:rtl/>
        </w:rPr>
      </w:pPr>
      <w:r w:rsidRPr="00F97E70">
        <w:rPr>
          <w:rFonts w:cs="David" w:hint="cs"/>
          <w:u w:val="single"/>
          <w:rtl/>
        </w:rPr>
        <w:t>אורי אורבך:</w:t>
      </w:r>
    </w:p>
    <w:p w14:paraId="47053D5F" w14:textId="77777777" w:rsidR="00F97E70" w:rsidRPr="00F97E70" w:rsidRDefault="00F97E70" w:rsidP="00F97E70">
      <w:pPr>
        <w:bidi/>
        <w:jc w:val="both"/>
        <w:rPr>
          <w:rFonts w:cs="David" w:hint="cs"/>
          <w:rtl/>
        </w:rPr>
      </w:pPr>
    </w:p>
    <w:p w14:paraId="2F104C8A" w14:textId="77777777" w:rsidR="00F97E70" w:rsidRPr="00F97E70" w:rsidRDefault="00F97E70" w:rsidP="00F97E70">
      <w:pPr>
        <w:bidi/>
        <w:jc w:val="both"/>
        <w:rPr>
          <w:rFonts w:cs="David" w:hint="cs"/>
          <w:rtl/>
        </w:rPr>
      </w:pPr>
      <w:r w:rsidRPr="00F97E70">
        <w:rPr>
          <w:rFonts w:cs="David" w:hint="cs"/>
          <w:rtl/>
        </w:rPr>
        <w:tab/>
        <w:t>לפי החוק של פרסום סקרים. אולי אפשר להיתלות בו.</w:t>
      </w:r>
    </w:p>
    <w:p w14:paraId="1F551A9C" w14:textId="77777777" w:rsidR="00F97E70" w:rsidRPr="00F97E70" w:rsidRDefault="00F97E70" w:rsidP="00F97E70">
      <w:pPr>
        <w:bidi/>
        <w:jc w:val="both"/>
        <w:rPr>
          <w:rFonts w:cs="David" w:hint="cs"/>
          <w:rtl/>
        </w:rPr>
      </w:pPr>
    </w:p>
    <w:p w14:paraId="1EEA894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6A1EC0C" w14:textId="77777777" w:rsidR="00F97E70" w:rsidRPr="00F97E70" w:rsidRDefault="00F97E70" w:rsidP="00F97E70">
      <w:pPr>
        <w:bidi/>
        <w:jc w:val="both"/>
        <w:rPr>
          <w:rFonts w:cs="David" w:hint="cs"/>
          <w:rtl/>
        </w:rPr>
      </w:pPr>
    </w:p>
    <w:p w14:paraId="2CE94E1E" w14:textId="77777777" w:rsidR="00F97E70" w:rsidRPr="00F97E70" w:rsidRDefault="00F97E70" w:rsidP="00F97E70">
      <w:pPr>
        <w:bidi/>
        <w:jc w:val="both"/>
        <w:rPr>
          <w:rFonts w:cs="David" w:hint="cs"/>
          <w:rtl/>
        </w:rPr>
      </w:pPr>
      <w:r w:rsidRPr="00F97E70">
        <w:rPr>
          <w:rFonts w:cs="David" w:hint="cs"/>
          <w:rtl/>
        </w:rPr>
        <w:tab/>
        <w:t>אני חושב שאנחנו מאוד נסבך את העניין. אני מציע שתעשו בדיקה.</w:t>
      </w:r>
    </w:p>
    <w:p w14:paraId="0D66B2DD" w14:textId="77777777" w:rsidR="00F97E70" w:rsidRPr="00F97E70" w:rsidRDefault="00F97E70" w:rsidP="00F97E70">
      <w:pPr>
        <w:bidi/>
        <w:jc w:val="both"/>
        <w:rPr>
          <w:rFonts w:cs="David" w:hint="cs"/>
          <w:rtl/>
        </w:rPr>
      </w:pPr>
    </w:p>
    <w:p w14:paraId="37E87338" w14:textId="77777777" w:rsidR="00F97E70" w:rsidRPr="00F97E70" w:rsidRDefault="00F97E70" w:rsidP="00F97E70">
      <w:pPr>
        <w:bidi/>
        <w:jc w:val="both"/>
        <w:rPr>
          <w:rFonts w:cs="David" w:hint="cs"/>
          <w:rtl/>
        </w:rPr>
      </w:pPr>
      <w:r w:rsidRPr="00F97E70">
        <w:rPr>
          <w:rFonts w:cs="David" w:hint="cs"/>
          <w:u w:val="single"/>
          <w:rtl/>
        </w:rPr>
        <w:t>עמי ברקוביץ:</w:t>
      </w:r>
    </w:p>
    <w:p w14:paraId="6B990841" w14:textId="77777777" w:rsidR="00F97E70" w:rsidRPr="00F97E70" w:rsidRDefault="00F97E70" w:rsidP="00F97E70">
      <w:pPr>
        <w:bidi/>
        <w:jc w:val="both"/>
        <w:rPr>
          <w:rFonts w:cs="David" w:hint="cs"/>
          <w:rtl/>
        </w:rPr>
      </w:pPr>
    </w:p>
    <w:p w14:paraId="68DE8871" w14:textId="77777777" w:rsidR="00F97E70" w:rsidRPr="00F97E70" w:rsidRDefault="00F97E70" w:rsidP="00F97E70">
      <w:pPr>
        <w:bidi/>
        <w:jc w:val="both"/>
        <w:rPr>
          <w:rFonts w:cs="David" w:hint="cs"/>
          <w:rtl/>
        </w:rPr>
      </w:pPr>
      <w:r w:rsidRPr="00F97E70">
        <w:rPr>
          <w:rFonts w:cs="David" w:hint="cs"/>
          <w:rtl/>
        </w:rPr>
        <w:tab/>
        <w:t>לפי המצב המשפטי, אנחנו נבדוק מכוח החוקים.</w:t>
      </w:r>
    </w:p>
    <w:p w14:paraId="3C25475E" w14:textId="77777777" w:rsidR="00F97E70" w:rsidRPr="00F97E70" w:rsidRDefault="00F97E70" w:rsidP="00F97E70">
      <w:pPr>
        <w:bidi/>
        <w:jc w:val="both"/>
        <w:rPr>
          <w:rFonts w:cs="David" w:hint="cs"/>
          <w:rtl/>
        </w:rPr>
      </w:pPr>
    </w:p>
    <w:p w14:paraId="7D2FC5B3"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CC05B17" w14:textId="77777777" w:rsidR="00F97E70" w:rsidRPr="00F97E70" w:rsidRDefault="00F97E70" w:rsidP="00F97E70">
      <w:pPr>
        <w:bidi/>
        <w:jc w:val="both"/>
        <w:rPr>
          <w:rFonts w:cs="David" w:hint="cs"/>
          <w:rtl/>
        </w:rPr>
      </w:pPr>
    </w:p>
    <w:p w14:paraId="6A734CF5" w14:textId="77777777" w:rsidR="00F97E70" w:rsidRPr="00F97E70" w:rsidRDefault="00F97E70" w:rsidP="00F97E70">
      <w:pPr>
        <w:bidi/>
        <w:jc w:val="both"/>
        <w:rPr>
          <w:rFonts w:cs="David" w:hint="cs"/>
          <w:rtl/>
        </w:rPr>
      </w:pPr>
      <w:r w:rsidRPr="00F97E70">
        <w:rPr>
          <w:rFonts w:cs="David" w:hint="cs"/>
          <w:rtl/>
        </w:rPr>
        <w:tab/>
        <w:t xml:space="preserve">בכל מקרה, אני מציע שזה מה שנעשה. כלומר, אנחנו נקבע </w:t>
      </w:r>
      <w:r w:rsidRPr="00F97E70">
        <w:rPr>
          <w:rFonts w:cs="David"/>
          <w:rtl/>
        </w:rPr>
        <w:t>–</w:t>
      </w:r>
      <w:r w:rsidRPr="00F97E70">
        <w:rPr>
          <w:rFonts w:cs="David" w:hint="cs"/>
          <w:rtl/>
        </w:rPr>
        <w:t xml:space="preserve"> ואני משאיר לכם את הצד הטכני איך </w:t>
      </w:r>
      <w:r w:rsidRPr="00F97E70">
        <w:rPr>
          <w:rFonts w:cs="David"/>
          <w:rtl/>
        </w:rPr>
        <w:t>–</w:t>
      </w:r>
      <w:r w:rsidRPr="00F97E70">
        <w:rPr>
          <w:rFonts w:cs="David" w:hint="cs"/>
          <w:rtl/>
        </w:rPr>
        <w:t xml:space="preserve"> שיושב ראש ועדת הבחירות, בעצם תהיה לו את הסמכות לוודא שיש איזון ולתת את הצווים המתאימים במקום בו האיזון לא נשמר.</w:t>
      </w:r>
    </w:p>
    <w:p w14:paraId="645C3768" w14:textId="77777777" w:rsidR="00F97E70" w:rsidRPr="00F97E70" w:rsidRDefault="00F97E70" w:rsidP="00F97E70">
      <w:pPr>
        <w:bidi/>
        <w:jc w:val="both"/>
        <w:rPr>
          <w:rFonts w:cs="David" w:hint="cs"/>
          <w:rtl/>
        </w:rPr>
      </w:pPr>
    </w:p>
    <w:p w14:paraId="40C679E8" w14:textId="77777777" w:rsidR="00F97E70" w:rsidRPr="00F97E70" w:rsidRDefault="00F97E70" w:rsidP="00F97E70">
      <w:pPr>
        <w:bidi/>
        <w:jc w:val="both"/>
        <w:rPr>
          <w:rFonts w:cs="David" w:hint="cs"/>
          <w:rtl/>
        </w:rPr>
      </w:pPr>
      <w:r w:rsidRPr="00F97E70">
        <w:rPr>
          <w:rFonts w:cs="David" w:hint="cs"/>
          <w:u w:val="single"/>
          <w:rtl/>
        </w:rPr>
        <w:t>קריאה:</w:t>
      </w:r>
    </w:p>
    <w:p w14:paraId="193F8D0E" w14:textId="77777777" w:rsidR="00F97E70" w:rsidRPr="00F97E70" w:rsidRDefault="00F97E70" w:rsidP="00F97E70">
      <w:pPr>
        <w:bidi/>
        <w:jc w:val="both"/>
        <w:rPr>
          <w:rFonts w:cs="David" w:hint="cs"/>
          <w:rtl/>
        </w:rPr>
      </w:pPr>
    </w:p>
    <w:p w14:paraId="36130869" w14:textId="77777777" w:rsidR="00F97E70" w:rsidRPr="00F97E70" w:rsidRDefault="00F97E70" w:rsidP="00F97E70">
      <w:pPr>
        <w:bidi/>
        <w:jc w:val="both"/>
        <w:rPr>
          <w:rFonts w:cs="David" w:hint="cs"/>
          <w:rtl/>
        </w:rPr>
      </w:pPr>
      <w:r w:rsidRPr="00F97E70">
        <w:rPr>
          <w:rFonts w:cs="David" w:hint="cs"/>
          <w:rtl/>
        </w:rPr>
        <w:tab/>
        <w:t>נניח שהייתה תוכנית ולא היה שם איזון, נתנו לצד אחד יותר מאשר נתנו לצד השני, יבואו אל השופט. מה הוא יעשה? הוא יאמר לחזור על התוכנית?</w:t>
      </w:r>
    </w:p>
    <w:p w14:paraId="13367213" w14:textId="77777777" w:rsidR="00F97E70" w:rsidRPr="00F97E70" w:rsidRDefault="00F97E70" w:rsidP="00F97E70">
      <w:pPr>
        <w:bidi/>
        <w:jc w:val="both"/>
        <w:rPr>
          <w:rFonts w:cs="David" w:hint="cs"/>
          <w:rtl/>
        </w:rPr>
      </w:pPr>
    </w:p>
    <w:p w14:paraId="2AC2F2C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3E8BF1F" w14:textId="77777777" w:rsidR="00F97E70" w:rsidRPr="00F97E70" w:rsidRDefault="00F97E70" w:rsidP="00F97E70">
      <w:pPr>
        <w:bidi/>
        <w:jc w:val="both"/>
        <w:rPr>
          <w:rFonts w:cs="David" w:hint="cs"/>
          <w:rtl/>
        </w:rPr>
      </w:pPr>
    </w:p>
    <w:p w14:paraId="62F8C148" w14:textId="77777777" w:rsidR="00F97E70" w:rsidRPr="00F97E70" w:rsidRDefault="00F97E70" w:rsidP="00F97E70">
      <w:pPr>
        <w:bidi/>
        <w:jc w:val="both"/>
        <w:rPr>
          <w:rFonts w:cs="David" w:hint="cs"/>
          <w:rtl/>
        </w:rPr>
      </w:pPr>
      <w:r w:rsidRPr="00F97E70">
        <w:rPr>
          <w:rFonts w:cs="David" w:hint="cs"/>
          <w:rtl/>
        </w:rPr>
        <w:tab/>
        <w:t>לא, הוא לא יאמר לחזור על התוכנית, אבל הוא יכול להורות למשל שלמחרת באותה שעה ובאותו ערוץ תינתן במה לצד השני. הוא יכול לעשות כך, אם יהיה מקרה קיצוני. אנחנו הרי לא מדברים על איזונים של דקות. אם מישהו יבוא ויראה שבמשך חמישה ימים רצופים במהדורת החדשות של ערוץ 2 בחמש דקות הפתיחה מביאים כל הזמן רק דוברים מצד מסוים, אני מניח שאז יושב ראש ועדת הבחירות יוכל להתערב ולומר להם עד כאן.</w:t>
      </w:r>
    </w:p>
    <w:p w14:paraId="7C1BC9C2" w14:textId="77777777" w:rsidR="00F97E70" w:rsidRPr="00F97E70" w:rsidRDefault="00F97E70" w:rsidP="00F97E70">
      <w:pPr>
        <w:bidi/>
        <w:jc w:val="both"/>
        <w:rPr>
          <w:rFonts w:cs="David" w:hint="cs"/>
          <w:rtl/>
        </w:rPr>
      </w:pPr>
    </w:p>
    <w:p w14:paraId="5118192D" w14:textId="77777777" w:rsidR="00F97E70" w:rsidRPr="00F97E70" w:rsidRDefault="00F97E70" w:rsidP="00F97E70">
      <w:pPr>
        <w:bidi/>
        <w:jc w:val="both"/>
        <w:rPr>
          <w:rFonts w:cs="David" w:hint="cs"/>
          <w:rtl/>
        </w:rPr>
      </w:pPr>
      <w:r w:rsidRPr="00F97E70">
        <w:rPr>
          <w:rFonts w:cs="David" w:hint="cs"/>
          <w:u w:val="single"/>
          <w:rtl/>
        </w:rPr>
        <w:t>אורלי עדס:</w:t>
      </w:r>
    </w:p>
    <w:p w14:paraId="248ABD60" w14:textId="77777777" w:rsidR="00F97E70" w:rsidRPr="00F97E70" w:rsidRDefault="00F97E70" w:rsidP="00F97E70">
      <w:pPr>
        <w:bidi/>
        <w:jc w:val="both"/>
        <w:rPr>
          <w:rFonts w:cs="David" w:hint="cs"/>
          <w:rtl/>
        </w:rPr>
      </w:pPr>
    </w:p>
    <w:p w14:paraId="798FC02C" w14:textId="77777777" w:rsidR="00F97E70" w:rsidRPr="00F97E70" w:rsidRDefault="00F97E70" w:rsidP="00F97E70">
      <w:pPr>
        <w:bidi/>
        <w:jc w:val="both"/>
        <w:rPr>
          <w:rFonts w:cs="David" w:hint="cs"/>
          <w:rtl/>
        </w:rPr>
      </w:pPr>
      <w:r w:rsidRPr="00F97E70">
        <w:rPr>
          <w:rFonts w:cs="David" w:hint="cs"/>
          <w:rtl/>
        </w:rPr>
        <w:tab/>
        <w:t>היום הוא יכול לעשות את זה במסגרת מאוד מסוימת, במסגרת בקשות לצווי מניעה שמוגשות.</w:t>
      </w:r>
    </w:p>
    <w:p w14:paraId="1ACC4FF2" w14:textId="77777777" w:rsidR="00F97E70" w:rsidRPr="00F97E70" w:rsidRDefault="00F97E70" w:rsidP="00F97E70">
      <w:pPr>
        <w:bidi/>
        <w:jc w:val="both"/>
        <w:rPr>
          <w:rFonts w:cs="David" w:hint="cs"/>
          <w:rtl/>
        </w:rPr>
      </w:pPr>
    </w:p>
    <w:p w14:paraId="2B23C969"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6F29A76" w14:textId="77777777" w:rsidR="00F97E70" w:rsidRPr="00F97E70" w:rsidRDefault="00F97E70" w:rsidP="00F97E70">
      <w:pPr>
        <w:bidi/>
        <w:jc w:val="both"/>
        <w:rPr>
          <w:rFonts w:cs="David" w:hint="cs"/>
          <w:rtl/>
        </w:rPr>
      </w:pPr>
    </w:p>
    <w:p w14:paraId="741C681F" w14:textId="77777777" w:rsidR="00F97E70" w:rsidRPr="00F97E70" w:rsidRDefault="00F97E70" w:rsidP="00F97E70">
      <w:pPr>
        <w:bidi/>
        <w:jc w:val="both"/>
        <w:rPr>
          <w:rFonts w:cs="David" w:hint="cs"/>
          <w:rtl/>
        </w:rPr>
      </w:pPr>
      <w:r w:rsidRPr="00F97E70">
        <w:rPr>
          <w:rFonts w:cs="David" w:hint="cs"/>
          <w:rtl/>
        </w:rPr>
        <w:tab/>
        <w:t>נכון. כך זה יעבוד.</w:t>
      </w:r>
    </w:p>
    <w:p w14:paraId="00D36381" w14:textId="77777777" w:rsidR="00F97E70" w:rsidRPr="00F97E70" w:rsidRDefault="00F97E70" w:rsidP="00F97E70">
      <w:pPr>
        <w:bidi/>
        <w:jc w:val="both"/>
        <w:rPr>
          <w:rFonts w:cs="David" w:hint="cs"/>
          <w:rtl/>
        </w:rPr>
      </w:pPr>
    </w:p>
    <w:p w14:paraId="489CF14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7E01697" w14:textId="77777777" w:rsidR="00F97E70" w:rsidRPr="00F97E70" w:rsidRDefault="00F97E70" w:rsidP="00F97E70">
      <w:pPr>
        <w:bidi/>
        <w:jc w:val="both"/>
        <w:rPr>
          <w:rFonts w:cs="David" w:hint="cs"/>
          <w:rtl/>
        </w:rPr>
      </w:pPr>
    </w:p>
    <w:p w14:paraId="7ACF8B33" w14:textId="77777777" w:rsidR="00F97E70" w:rsidRPr="00F97E70" w:rsidRDefault="00F97E70" w:rsidP="00F97E70">
      <w:pPr>
        <w:bidi/>
        <w:jc w:val="both"/>
        <w:rPr>
          <w:rFonts w:cs="David" w:hint="cs"/>
          <w:rtl/>
        </w:rPr>
      </w:pPr>
      <w:r w:rsidRPr="00F97E70">
        <w:rPr>
          <w:rFonts w:cs="David" w:hint="cs"/>
          <w:rtl/>
        </w:rPr>
        <w:tab/>
        <w:t>גבירתי ממלאת מקום המנכ"ל, בבחירות האחרונות, כמה בקשות לצווי מניעה הוגשו וכמה מהם בוצעו לפני הבחירות?</w:t>
      </w:r>
    </w:p>
    <w:p w14:paraId="071C1665" w14:textId="77777777" w:rsidR="00F97E70" w:rsidRPr="00F97E70" w:rsidRDefault="00F97E70" w:rsidP="00F97E70">
      <w:pPr>
        <w:bidi/>
        <w:jc w:val="both"/>
        <w:rPr>
          <w:rFonts w:cs="David" w:hint="cs"/>
          <w:rtl/>
        </w:rPr>
      </w:pPr>
    </w:p>
    <w:p w14:paraId="5B93E5B3" w14:textId="77777777" w:rsidR="00F97E70" w:rsidRPr="00F97E70" w:rsidRDefault="00F97E70" w:rsidP="00F97E70">
      <w:pPr>
        <w:bidi/>
        <w:jc w:val="both"/>
        <w:rPr>
          <w:rFonts w:cs="David" w:hint="cs"/>
          <w:rtl/>
        </w:rPr>
      </w:pPr>
      <w:r w:rsidRPr="00F97E70">
        <w:rPr>
          <w:rFonts w:cs="David" w:hint="cs"/>
          <w:u w:val="single"/>
          <w:rtl/>
        </w:rPr>
        <w:t>אורלי עדס:</w:t>
      </w:r>
    </w:p>
    <w:p w14:paraId="53DFE908" w14:textId="77777777" w:rsidR="00F97E70" w:rsidRPr="00F97E70" w:rsidRDefault="00F97E70" w:rsidP="00F97E70">
      <w:pPr>
        <w:bidi/>
        <w:jc w:val="both"/>
        <w:rPr>
          <w:rFonts w:cs="David" w:hint="cs"/>
          <w:rtl/>
        </w:rPr>
      </w:pPr>
    </w:p>
    <w:p w14:paraId="4FFBAC0D" w14:textId="77777777" w:rsidR="00F97E70" w:rsidRPr="00F97E70" w:rsidRDefault="00F97E70" w:rsidP="00F97E70">
      <w:pPr>
        <w:bidi/>
        <w:jc w:val="both"/>
        <w:rPr>
          <w:rFonts w:cs="David" w:hint="cs"/>
          <w:rtl/>
        </w:rPr>
      </w:pPr>
      <w:r w:rsidRPr="00F97E70">
        <w:rPr>
          <w:rFonts w:cs="David" w:hint="cs"/>
          <w:rtl/>
        </w:rPr>
        <w:tab/>
        <w:t>אין לי את הנתון המדויק.</w:t>
      </w:r>
    </w:p>
    <w:p w14:paraId="050447E4" w14:textId="77777777" w:rsidR="00F97E70" w:rsidRPr="00F97E70" w:rsidRDefault="00F97E70" w:rsidP="00F97E70">
      <w:pPr>
        <w:bidi/>
        <w:jc w:val="both"/>
        <w:rPr>
          <w:rFonts w:cs="David" w:hint="cs"/>
          <w:rtl/>
        </w:rPr>
      </w:pPr>
    </w:p>
    <w:p w14:paraId="1046AF2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2BA1CED" w14:textId="77777777" w:rsidR="00F97E70" w:rsidRPr="00F97E70" w:rsidRDefault="00F97E70" w:rsidP="00F97E70">
      <w:pPr>
        <w:bidi/>
        <w:jc w:val="both"/>
        <w:rPr>
          <w:rFonts w:cs="David" w:hint="cs"/>
          <w:rtl/>
        </w:rPr>
      </w:pPr>
    </w:p>
    <w:p w14:paraId="38F45497" w14:textId="77777777" w:rsidR="00F97E70" w:rsidRPr="00F97E70" w:rsidRDefault="00F97E70" w:rsidP="00F97E70">
      <w:pPr>
        <w:bidi/>
        <w:jc w:val="both"/>
        <w:rPr>
          <w:rFonts w:cs="David" w:hint="cs"/>
          <w:rtl/>
        </w:rPr>
      </w:pPr>
      <w:r w:rsidRPr="00F97E70">
        <w:rPr>
          <w:rFonts w:cs="David" w:hint="cs"/>
          <w:rtl/>
        </w:rPr>
        <w:tab/>
        <w:t>יש לך את הנתון המדויק מאוד.</w:t>
      </w:r>
    </w:p>
    <w:p w14:paraId="105DE9F2" w14:textId="77777777" w:rsidR="00F97E70" w:rsidRPr="00F97E70" w:rsidRDefault="00F97E70" w:rsidP="00F97E70">
      <w:pPr>
        <w:bidi/>
        <w:jc w:val="both"/>
        <w:rPr>
          <w:rFonts w:cs="David" w:hint="cs"/>
          <w:rtl/>
        </w:rPr>
      </w:pPr>
    </w:p>
    <w:p w14:paraId="7DE49F29" w14:textId="77777777" w:rsidR="00F97E70" w:rsidRPr="00F97E70" w:rsidRDefault="00F97E70" w:rsidP="00F97E70">
      <w:pPr>
        <w:bidi/>
        <w:jc w:val="both"/>
        <w:rPr>
          <w:rFonts w:cs="David" w:hint="cs"/>
          <w:rtl/>
        </w:rPr>
      </w:pPr>
      <w:r w:rsidRPr="00F97E70">
        <w:rPr>
          <w:rFonts w:cs="David" w:hint="cs"/>
          <w:u w:val="single"/>
          <w:rtl/>
        </w:rPr>
        <w:t>אורלי עדס:</w:t>
      </w:r>
    </w:p>
    <w:p w14:paraId="46BAD537" w14:textId="77777777" w:rsidR="00F97E70" w:rsidRPr="00F97E70" w:rsidRDefault="00F97E70" w:rsidP="00F97E70">
      <w:pPr>
        <w:bidi/>
        <w:jc w:val="both"/>
        <w:rPr>
          <w:rFonts w:cs="David" w:hint="cs"/>
          <w:rtl/>
        </w:rPr>
      </w:pPr>
    </w:p>
    <w:p w14:paraId="0892796C" w14:textId="77777777" w:rsidR="00F97E70" w:rsidRPr="00F97E70" w:rsidRDefault="00F97E70" w:rsidP="00F97E70">
      <w:pPr>
        <w:bidi/>
        <w:jc w:val="both"/>
        <w:rPr>
          <w:rFonts w:cs="David" w:hint="cs"/>
          <w:rtl/>
        </w:rPr>
      </w:pPr>
      <w:r w:rsidRPr="00F97E70">
        <w:rPr>
          <w:rFonts w:cs="David" w:hint="cs"/>
          <w:rtl/>
        </w:rPr>
        <w:tab/>
        <w:t>למיטב זיכרוני, היו כ-50 בקשות לצווי מניעה. אני לא יכולה לומר כמה צווים ניתנו וכמה לא. יש דברים שהשופט נותן עליהם מענה לא במסגרת בקשות לצו מניעה. ברשויות מקומיות, זה שונה בין מערכת בחירות לכנסת לבין מערכת בחירות לרשויות המקומיות. כדי שתקבלו את המספרים והכמויות, ברשויות המקומיות למשל מדובר בסביבות 200 בקשות כאשר בלמעלה ממחצית מהן  יוצאים צווי מניעה.</w:t>
      </w:r>
    </w:p>
    <w:p w14:paraId="7648E0EC" w14:textId="77777777" w:rsidR="00F97E70" w:rsidRPr="00F97E70" w:rsidRDefault="00F97E70" w:rsidP="00F97E70">
      <w:pPr>
        <w:bidi/>
        <w:jc w:val="both"/>
        <w:rPr>
          <w:rFonts w:cs="David" w:hint="cs"/>
          <w:rtl/>
        </w:rPr>
      </w:pPr>
    </w:p>
    <w:p w14:paraId="64E9C2E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6E62965" w14:textId="77777777" w:rsidR="00F97E70" w:rsidRPr="00F97E70" w:rsidRDefault="00F97E70" w:rsidP="00F97E70">
      <w:pPr>
        <w:bidi/>
        <w:jc w:val="both"/>
        <w:rPr>
          <w:rFonts w:cs="David" w:hint="cs"/>
          <w:rtl/>
        </w:rPr>
      </w:pPr>
    </w:p>
    <w:p w14:paraId="76CF0AF6" w14:textId="77777777" w:rsidR="00F97E70" w:rsidRPr="00F97E70" w:rsidRDefault="00F97E70" w:rsidP="00F97E70">
      <w:pPr>
        <w:bidi/>
        <w:jc w:val="both"/>
        <w:rPr>
          <w:rFonts w:cs="David" w:hint="cs"/>
          <w:rtl/>
        </w:rPr>
      </w:pPr>
      <w:r w:rsidRPr="00F97E70">
        <w:rPr>
          <w:rFonts w:cs="David" w:hint="cs"/>
          <w:rtl/>
        </w:rPr>
        <w:tab/>
        <w:t>אני שאלתי על הבחירות האחרונות לכנסת.</w:t>
      </w:r>
    </w:p>
    <w:p w14:paraId="7FE4888F" w14:textId="77777777" w:rsidR="00F97E70" w:rsidRPr="00F97E70" w:rsidRDefault="00F97E70" w:rsidP="00F97E70">
      <w:pPr>
        <w:bidi/>
        <w:jc w:val="both"/>
        <w:rPr>
          <w:rFonts w:cs="David" w:hint="cs"/>
          <w:rtl/>
        </w:rPr>
      </w:pPr>
    </w:p>
    <w:p w14:paraId="7D57C643" w14:textId="77777777" w:rsidR="00F97E70" w:rsidRPr="00F97E70" w:rsidRDefault="00F97E70" w:rsidP="00F97E70">
      <w:pPr>
        <w:bidi/>
        <w:jc w:val="both"/>
        <w:rPr>
          <w:rFonts w:cs="David" w:hint="cs"/>
          <w:rtl/>
        </w:rPr>
      </w:pPr>
      <w:r w:rsidRPr="00F97E70">
        <w:rPr>
          <w:rFonts w:cs="David" w:hint="cs"/>
          <w:u w:val="single"/>
          <w:rtl/>
        </w:rPr>
        <w:t>אורלי עדס:</w:t>
      </w:r>
    </w:p>
    <w:p w14:paraId="2B5E0355" w14:textId="77777777" w:rsidR="00F97E70" w:rsidRPr="00F97E70" w:rsidRDefault="00F97E70" w:rsidP="00F97E70">
      <w:pPr>
        <w:bidi/>
        <w:jc w:val="both"/>
        <w:rPr>
          <w:rFonts w:cs="David" w:hint="cs"/>
          <w:rtl/>
        </w:rPr>
      </w:pPr>
    </w:p>
    <w:p w14:paraId="50B2AB9F" w14:textId="77777777" w:rsidR="00F97E70" w:rsidRPr="00F97E70" w:rsidRDefault="00F97E70" w:rsidP="00F97E70">
      <w:pPr>
        <w:bidi/>
        <w:jc w:val="both"/>
        <w:rPr>
          <w:rFonts w:cs="David" w:hint="cs"/>
          <w:rtl/>
        </w:rPr>
      </w:pPr>
      <w:r w:rsidRPr="00F97E70">
        <w:rPr>
          <w:rFonts w:cs="David" w:hint="cs"/>
          <w:rtl/>
        </w:rPr>
        <w:tab/>
        <w:t>אני חושבת שבסביבות חמישים, אבל אני לא זוכרת את המספר המדויק.</w:t>
      </w:r>
    </w:p>
    <w:p w14:paraId="716EC122" w14:textId="77777777" w:rsidR="00F97E70" w:rsidRPr="00F97E70" w:rsidRDefault="00F97E70" w:rsidP="00F97E70">
      <w:pPr>
        <w:bidi/>
        <w:jc w:val="both"/>
        <w:rPr>
          <w:rFonts w:cs="David" w:hint="cs"/>
          <w:rtl/>
        </w:rPr>
      </w:pPr>
    </w:p>
    <w:p w14:paraId="40F4356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3B19A97" w14:textId="77777777" w:rsidR="00F97E70" w:rsidRPr="00F97E70" w:rsidRDefault="00F97E70" w:rsidP="00F97E70">
      <w:pPr>
        <w:bidi/>
        <w:jc w:val="both"/>
        <w:rPr>
          <w:rFonts w:cs="David" w:hint="cs"/>
          <w:rtl/>
        </w:rPr>
      </w:pPr>
    </w:p>
    <w:p w14:paraId="7F847B74" w14:textId="77777777" w:rsidR="00F97E70" w:rsidRPr="00F97E70" w:rsidRDefault="00F97E70" w:rsidP="00F97E70">
      <w:pPr>
        <w:bidi/>
        <w:jc w:val="both"/>
        <w:rPr>
          <w:rFonts w:cs="David" w:hint="cs"/>
          <w:rtl/>
        </w:rPr>
      </w:pPr>
      <w:r w:rsidRPr="00F97E70">
        <w:rPr>
          <w:rFonts w:cs="David" w:hint="cs"/>
          <w:rtl/>
        </w:rPr>
        <w:tab/>
        <w:t>אני יכול לעזור לך ולומר כמה צווים ניתנו. משהו כמו חמישה?</w:t>
      </w:r>
    </w:p>
    <w:p w14:paraId="188100DD" w14:textId="77777777" w:rsidR="00F97E70" w:rsidRPr="00F97E70" w:rsidRDefault="00F97E70" w:rsidP="00F97E70">
      <w:pPr>
        <w:bidi/>
        <w:jc w:val="both"/>
        <w:rPr>
          <w:rFonts w:cs="David" w:hint="cs"/>
          <w:rtl/>
        </w:rPr>
      </w:pPr>
    </w:p>
    <w:p w14:paraId="280ACB2B" w14:textId="77777777" w:rsidR="00F97E70" w:rsidRPr="00F97E70" w:rsidRDefault="00F97E70" w:rsidP="00F97E70">
      <w:pPr>
        <w:bidi/>
        <w:jc w:val="both"/>
        <w:rPr>
          <w:rFonts w:cs="David" w:hint="cs"/>
          <w:rtl/>
        </w:rPr>
      </w:pPr>
      <w:r w:rsidRPr="00F97E70">
        <w:rPr>
          <w:rFonts w:cs="David" w:hint="cs"/>
          <w:u w:val="single"/>
          <w:rtl/>
        </w:rPr>
        <w:t>אורלי עדס:</w:t>
      </w:r>
    </w:p>
    <w:p w14:paraId="412102E5" w14:textId="77777777" w:rsidR="00F97E70" w:rsidRPr="00F97E70" w:rsidRDefault="00F97E70" w:rsidP="00F97E70">
      <w:pPr>
        <w:bidi/>
        <w:jc w:val="both"/>
        <w:rPr>
          <w:rFonts w:cs="David" w:hint="cs"/>
          <w:rtl/>
        </w:rPr>
      </w:pPr>
    </w:p>
    <w:p w14:paraId="2A78CF9A" w14:textId="77777777" w:rsidR="00F97E70" w:rsidRPr="00F97E70" w:rsidRDefault="00F97E70" w:rsidP="00F97E70">
      <w:pPr>
        <w:bidi/>
        <w:jc w:val="both"/>
        <w:rPr>
          <w:rFonts w:cs="David" w:hint="cs"/>
          <w:rtl/>
        </w:rPr>
      </w:pPr>
      <w:r w:rsidRPr="00F97E70">
        <w:rPr>
          <w:rFonts w:cs="David" w:hint="cs"/>
          <w:rtl/>
        </w:rPr>
        <w:tab/>
        <w:t>אני ממש לא זוכרת.</w:t>
      </w:r>
    </w:p>
    <w:p w14:paraId="77C11A90" w14:textId="77777777" w:rsidR="00F97E70" w:rsidRPr="00F97E70" w:rsidRDefault="00F97E70" w:rsidP="00F97E70">
      <w:pPr>
        <w:bidi/>
        <w:jc w:val="both"/>
        <w:rPr>
          <w:rFonts w:cs="David" w:hint="cs"/>
          <w:rtl/>
        </w:rPr>
      </w:pPr>
    </w:p>
    <w:p w14:paraId="4624FB6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3CE5AD8" w14:textId="77777777" w:rsidR="00F97E70" w:rsidRPr="00F97E70" w:rsidRDefault="00F97E70" w:rsidP="00F97E70">
      <w:pPr>
        <w:bidi/>
        <w:jc w:val="both"/>
        <w:rPr>
          <w:rFonts w:cs="David" w:hint="cs"/>
          <w:rtl/>
        </w:rPr>
      </w:pPr>
    </w:p>
    <w:p w14:paraId="6E7FC691" w14:textId="77777777" w:rsidR="00F97E70" w:rsidRPr="00F97E70" w:rsidRDefault="00F97E70" w:rsidP="00F97E70">
      <w:pPr>
        <w:bidi/>
        <w:jc w:val="both"/>
        <w:rPr>
          <w:rFonts w:cs="David" w:hint="cs"/>
          <w:rtl/>
        </w:rPr>
      </w:pPr>
      <w:r w:rsidRPr="00F97E70">
        <w:rPr>
          <w:rFonts w:cs="David" w:hint="cs"/>
          <w:rtl/>
        </w:rPr>
        <w:tab/>
        <w:t>הרעיון יהיה להיצמד למצב הקיים. שוב, מכיוון שאנחנו לא נלך על סעיף 5 בנוסחו הקיים, שהוא במאת ארכאי, יהיה צריך לייצר כאן איזושהי התאמה שתבהיר את סמכות יושב ראש ועדת הבחירות על פי שיקול דעתו להתערב במקום שהוא יחשוב שיש מקום להתערב.</w:t>
      </w:r>
    </w:p>
    <w:p w14:paraId="36F1880F" w14:textId="77777777" w:rsidR="00F97E70" w:rsidRPr="00F97E70" w:rsidRDefault="00F97E70" w:rsidP="00F97E70">
      <w:pPr>
        <w:bidi/>
        <w:jc w:val="both"/>
        <w:rPr>
          <w:rFonts w:cs="David" w:hint="cs"/>
          <w:rtl/>
        </w:rPr>
      </w:pPr>
    </w:p>
    <w:p w14:paraId="6AFD8A2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BA8F64C" w14:textId="77777777" w:rsidR="00F97E70" w:rsidRPr="00F97E70" w:rsidRDefault="00F97E70" w:rsidP="00F97E70">
      <w:pPr>
        <w:bidi/>
        <w:jc w:val="both"/>
        <w:rPr>
          <w:rFonts w:cs="David" w:hint="cs"/>
          <w:rtl/>
        </w:rPr>
      </w:pPr>
    </w:p>
    <w:p w14:paraId="3BFD8113" w14:textId="77777777" w:rsidR="00F97E70" w:rsidRPr="00F97E70" w:rsidRDefault="00F97E70" w:rsidP="00F97E70">
      <w:pPr>
        <w:bidi/>
        <w:jc w:val="both"/>
        <w:rPr>
          <w:rFonts w:cs="David" w:hint="cs"/>
          <w:rtl/>
        </w:rPr>
      </w:pPr>
      <w:r w:rsidRPr="00F97E70">
        <w:rPr>
          <w:rFonts w:cs="David" w:hint="cs"/>
          <w:rtl/>
        </w:rPr>
        <w:tab/>
        <w:t>כבר מזמן היה צריך לבטל את כל חוקי התעמולה. את כל התעמולה עושים באינטרנט.</w:t>
      </w:r>
    </w:p>
    <w:p w14:paraId="074D89FA" w14:textId="77777777" w:rsidR="00F97E70" w:rsidRPr="00F97E70" w:rsidRDefault="00F97E70" w:rsidP="00F97E70">
      <w:pPr>
        <w:bidi/>
        <w:jc w:val="both"/>
        <w:rPr>
          <w:rFonts w:cs="David" w:hint="cs"/>
          <w:rtl/>
        </w:rPr>
      </w:pPr>
      <w:r w:rsidRPr="00F97E70">
        <w:rPr>
          <w:rFonts w:cs="David" w:hint="cs"/>
          <w:rtl/>
        </w:rPr>
        <w:tab/>
      </w:r>
    </w:p>
    <w:p w14:paraId="44B2E7A7"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E6DD57A" w14:textId="77777777" w:rsidR="00F97E70" w:rsidRPr="00F97E70" w:rsidRDefault="00F97E70" w:rsidP="00F97E70">
      <w:pPr>
        <w:bidi/>
        <w:jc w:val="both"/>
        <w:rPr>
          <w:rFonts w:cs="David" w:hint="cs"/>
          <w:rtl/>
        </w:rPr>
      </w:pPr>
    </w:p>
    <w:p w14:paraId="76A35AB2" w14:textId="77777777" w:rsidR="00F97E70" w:rsidRPr="00F97E70" w:rsidRDefault="00F97E70" w:rsidP="00F97E70">
      <w:pPr>
        <w:bidi/>
        <w:jc w:val="both"/>
        <w:rPr>
          <w:rFonts w:cs="David" w:hint="cs"/>
          <w:rtl/>
        </w:rPr>
      </w:pPr>
      <w:r w:rsidRPr="00F97E70">
        <w:rPr>
          <w:rFonts w:cs="David" w:hint="cs"/>
          <w:rtl/>
        </w:rPr>
        <w:tab/>
        <w:t>אבל אנחנו לא שם. זה אולי נכון, אבל אנחנו לא בעניין הזה כרגע.</w:t>
      </w:r>
    </w:p>
    <w:p w14:paraId="73DB5366" w14:textId="77777777" w:rsidR="00F97E70" w:rsidRPr="00F97E70" w:rsidRDefault="00F97E70" w:rsidP="00F97E70">
      <w:pPr>
        <w:bidi/>
        <w:jc w:val="both"/>
        <w:rPr>
          <w:rFonts w:cs="David" w:hint="cs"/>
          <w:rtl/>
        </w:rPr>
      </w:pPr>
    </w:p>
    <w:p w14:paraId="401B7042" w14:textId="77777777" w:rsidR="00F97E70" w:rsidRPr="00F97E70" w:rsidRDefault="00F97E70" w:rsidP="00F97E70">
      <w:pPr>
        <w:bidi/>
        <w:jc w:val="both"/>
        <w:rPr>
          <w:rFonts w:cs="David" w:hint="cs"/>
          <w:rtl/>
        </w:rPr>
      </w:pPr>
      <w:r w:rsidRPr="00F97E70">
        <w:rPr>
          <w:rFonts w:cs="David" w:hint="cs"/>
          <w:u w:val="single"/>
          <w:rtl/>
        </w:rPr>
        <w:t>ארבל אסטרחן:</w:t>
      </w:r>
    </w:p>
    <w:p w14:paraId="77AE65B8" w14:textId="77777777" w:rsidR="00F97E70" w:rsidRPr="00F97E70" w:rsidRDefault="00F97E70" w:rsidP="00F97E70">
      <w:pPr>
        <w:bidi/>
        <w:jc w:val="both"/>
        <w:rPr>
          <w:rFonts w:cs="David" w:hint="cs"/>
          <w:rtl/>
        </w:rPr>
      </w:pPr>
    </w:p>
    <w:p w14:paraId="78814A90" w14:textId="77777777" w:rsidR="00F97E70" w:rsidRPr="00F97E70" w:rsidRDefault="00F97E70" w:rsidP="00F97E70">
      <w:pPr>
        <w:bidi/>
        <w:jc w:val="both"/>
        <w:rPr>
          <w:rFonts w:cs="David" w:hint="cs"/>
          <w:rtl/>
        </w:rPr>
      </w:pPr>
      <w:r w:rsidRPr="00F97E70">
        <w:rPr>
          <w:rFonts w:cs="David" w:hint="cs"/>
          <w:rtl/>
        </w:rPr>
        <w:tab/>
        <w:t>הסעיף הבא הוא סעיף 7. אין סעיף 6 בחוק. הסעיף מדבר על הגבלת השימוש באות של רשימה. זה סעיף שמוצע למחוק.</w:t>
      </w:r>
    </w:p>
    <w:p w14:paraId="131666EF" w14:textId="77777777" w:rsidR="00F97E70" w:rsidRPr="00F97E70" w:rsidRDefault="00F97E70" w:rsidP="00F97E70">
      <w:pPr>
        <w:bidi/>
        <w:jc w:val="both"/>
        <w:rPr>
          <w:rFonts w:cs="David" w:hint="cs"/>
          <w:rtl/>
        </w:rPr>
      </w:pPr>
    </w:p>
    <w:p w14:paraId="5D779299"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F3FE520" w14:textId="77777777" w:rsidR="00F97E70" w:rsidRPr="00F97E70" w:rsidRDefault="00F97E70" w:rsidP="00F97E70">
      <w:pPr>
        <w:bidi/>
        <w:jc w:val="both"/>
        <w:rPr>
          <w:rFonts w:cs="David" w:hint="cs"/>
          <w:rtl/>
        </w:rPr>
      </w:pPr>
    </w:p>
    <w:p w14:paraId="6145EBE4" w14:textId="77777777" w:rsidR="00F97E70" w:rsidRPr="00F97E70" w:rsidRDefault="00F97E70" w:rsidP="00F97E70">
      <w:pPr>
        <w:bidi/>
        <w:jc w:val="both"/>
        <w:rPr>
          <w:rFonts w:cs="David" w:hint="cs"/>
          <w:rtl/>
        </w:rPr>
      </w:pPr>
      <w:r w:rsidRPr="00F97E70">
        <w:rPr>
          <w:rFonts w:cs="David" w:hint="cs"/>
          <w:rtl/>
        </w:rPr>
        <w:tab/>
        <w:t>זאת פסקה (5) בעמוד 24.</w:t>
      </w:r>
    </w:p>
    <w:p w14:paraId="52777FEA" w14:textId="77777777" w:rsidR="00F97E70" w:rsidRPr="00F97E70" w:rsidRDefault="00F97E70" w:rsidP="00F97E70">
      <w:pPr>
        <w:bidi/>
        <w:jc w:val="both"/>
        <w:rPr>
          <w:rFonts w:cs="David" w:hint="cs"/>
          <w:rtl/>
        </w:rPr>
      </w:pPr>
    </w:p>
    <w:p w14:paraId="4D731809" w14:textId="77777777" w:rsidR="00F97E70" w:rsidRPr="00F97E70" w:rsidRDefault="00F97E70" w:rsidP="00F97E70">
      <w:pPr>
        <w:bidi/>
        <w:jc w:val="both"/>
        <w:rPr>
          <w:rFonts w:cs="David" w:hint="cs"/>
          <w:rtl/>
        </w:rPr>
      </w:pPr>
      <w:r w:rsidRPr="00F97E70">
        <w:rPr>
          <w:rFonts w:cs="David" w:hint="cs"/>
          <w:u w:val="single"/>
          <w:rtl/>
        </w:rPr>
        <w:t>ארבל אסטרחן:</w:t>
      </w:r>
    </w:p>
    <w:p w14:paraId="536DFDEA" w14:textId="77777777" w:rsidR="00F97E70" w:rsidRPr="00F97E70" w:rsidRDefault="00F97E70" w:rsidP="00F97E70">
      <w:pPr>
        <w:bidi/>
        <w:jc w:val="both"/>
        <w:rPr>
          <w:rFonts w:cs="David" w:hint="cs"/>
          <w:rtl/>
        </w:rPr>
      </w:pPr>
    </w:p>
    <w:p w14:paraId="3DB2E262" w14:textId="77777777" w:rsidR="00F97E70" w:rsidRPr="00F97E70" w:rsidRDefault="00F97E70" w:rsidP="00F97E70">
      <w:pPr>
        <w:bidi/>
        <w:jc w:val="both"/>
        <w:rPr>
          <w:rFonts w:cs="David" w:hint="cs"/>
          <w:rtl/>
        </w:rPr>
      </w:pPr>
      <w:r w:rsidRPr="00F97E70">
        <w:rPr>
          <w:rFonts w:cs="David" w:hint="cs"/>
          <w:rtl/>
        </w:rPr>
        <w:tab/>
        <w:t>נכון.</w:t>
      </w:r>
    </w:p>
    <w:p w14:paraId="12A3A46B" w14:textId="77777777" w:rsidR="00F97E70" w:rsidRPr="00F97E70" w:rsidRDefault="00F97E70" w:rsidP="00F97E70">
      <w:pPr>
        <w:bidi/>
        <w:jc w:val="both"/>
        <w:rPr>
          <w:rFonts w:cs="David" w:hint="cs"/>
          <w:rtl/>
        </w:rPr>
      </w:pPr>
    </w:p>
    <w:p w14:paraId="2AE7560B" w14:textId="77777777" w:rsidR="00F97E70" w:rsidRPr="00F97E70" w:rsidRDefault="00F97E70" w:rsidP="00F97E70">
      <w:pPr>
        <w:bidi/>
        <w:jc w:val="both"/>
        <w:rPr>
          <w:rFonts w:cs="David" w:hint="cs"/>
          <w:rtl/>
        </w:rPr>
      </w:pPr>
      <w:r w:rsidRPr="00F97E70">
        <w:rPr>
          <w:rFonts w:cs="David" w:hint="cs"/>
          <w:rtl/>
        </w:rPr>
        <w:tab/>
        <w:t xml:space="preserve">סעיף 8 מדבר על איסור תוכניות בידור וכיבודים </w:t>
      </w:r>
      <w:r w:rsidRPr="00F97E70">
        <w:rPr>
          <w:rFonts w:cs="David"/>
          <w:rtl/>
        </w:rPr>
        <w:t>–</w:t>
      </w:r>
      <w:r w:rsidRPr="00F97E70">
        <w:rPr>
          <w:rFonts w:cs="David" w:hint="cs"/>
          <w:rtl/>
        </w:rPr>
        <w:t xml:space="preserve"> "לא תהא תעמולת בחירות מלווה תוכניות בידור, לרבות הופעת אומנים, נגינה, זימרה, הצגת סרטים ונשיאת לפידים".</w:t>
      </w:r>
    </w:p>
    <w:p w14:paraId="07DCAE2E" w14:textId="77777777" w:rsidR="00F97E70" w:rsidRPr="00F97E70" w:rsidRDefault="00F97E70" w:rsidP="00F97E70">
      <w:pPr>
        <w:bidi/>
        <w:jc w:val="both"/>
        <w:rPr>
          <w:rFonts w:cs="David" w:hint="cs"/>
          <w:rtl/>
        </w:rPr>
      </w:pPr>
    </w:p>
    <w:p w14:paraId="3812C772" w14:textId="77777777" w:rsidR="00F97E70" w:rsidRPr="00F97E70" w:rsidRDefault="00F97E70" w:rsidP="00F97E70">
      <w:pPr>
        <w:bidi/>
        <w:jc w:val="both"/>
        <w:rPr>
          <w:rFonts w:cs="David" w:hint="cs"/>
          <w:rtl/>
        </w:rPr>
      </w:pPr>
      <w:smartTag w:uri="urn:schemas-microsoft-com:office:smarttags" w:element="PersonName">
        <w:r w:rsidRPr="00F97E70">
          <w:rPr>
            <w:rFonts w:cs="David" w:hint="cs"/>
            <w:u w:val="single"/>
            <w:rtl/>
          </w:rPr>
          <w:t>אברהם מיכאלי</w:t>
        </w:r>
      </w:smartTag>
      <w:r w:rsidRPr="00F97E70">
        <w:rPr>
          <w:rFonts w:cs="David" w:hint="cs"/>
          <w:u w:val="single"/>
          <w:rtl/>
        </w:rPr>
        <w:t>:</w:t>
      </w:r>
    </w:p>
    <w:p w14:paraId="437A24C0" w14:textId="77777777" w:rsidR="00F97E70" w:rsidRPr="00F97E70" w:rsidRDefault="00F97E70" w:rsidP="00F97E70">
      <w:pPr>
        <w:bidi/>
        <w:jc w:val="both"/>
        <w:rPr>
          <w:rFonts w:cs="David" w:hint="cs"/>
          <w:rtl/>
        </w:rPr>
      </w:pPr>
    </w:p>
    <w:p w14:paraId="3FE0A667" w14:textId="77777777" w:rsidR="00F97E70" w:rsidRPr="00F97E70" w:rsidRDefault="00F97E70" w:rsidP="00F97E70">
      <w:pPr>
        <w:bidi/>
        <w:jc w:val="both"/>
        <w:rPr>
          <w:rFonts w:cs="David" w:hint="cs"/>
          <w:rtl/>
        </w:rPr>
      </w:pPr>
      <w:r w:rsidRPr="00F97E70">
        <w:rPr>
          <w:rFonts w:cs="David" w:hint="cs"/>
          <w:rtl/>
        </w:rPr>
        <w:tab/>
        <w:t>לא יוכנס ספר תורה.</w:t>
      </w:r>
    </w:p>
    <w:p w14:paraId="285C904A" w14:textId="77777777" w:rsidR="00F97E70" w:rsidRPr="00F97E70" w:rsidRDefault="00F97E70" w:rsidP="00F97E70">
      <w:pPr>
        <w:bidi/>
        <w:jc w:val="both"/>
        <w:rPr>
          <w:rFonts w:cs="David" w:hint="cs"/>
          <w:rtl/>
        </w:rPr>
      </w:pPr>
    </w:p>
    <w:p w14:paraId="02183CA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76DC91DC" w14:textId="77777777" w:rsidR="00F97E70" w:rsidRPr="00F97E70" w:rsidRDefault="00F97E70" w:rsidP="00F97E70">
      <w:pPr>
        <w:bidi/>
        <w:jc w:val="both"/>
        <w:rPr>
          <w:rFonts w:cs="David" w:hint="cs"/>
          <w:rtl/>
        </w:rPr>
      </w:pPr>
    </w:p>
    <w:p w14:paraId="06D49D0A" w14:textId="77777777" w:rsidR="00F97E70" w:rsidRPr="00F97E70" w:rsidRDefault="00F97E70" w:rsidP="00F97E70">
      <w:pPr>
        <w:bidi/>
        <w:jc w:val="both"/>
        <w:rPr>
          <w:rFonts w:cs="David" w:hint="cs"/>
          <w:rtl/>
        </w:rPr>
      </w:pPr>
      <w:r w:rsidRPr="00F97E70">
        <w:rPr>
          <w:rFonts w:cs="David" w:hint="cs"/>
          <w:rtl/>
        </w:rPr>
        <w:tab/>
        <w:t>אני שוב אומר, נאמן לקו שלך, בוא נשאיר את זה ולא ניגע בזה.</w:t>
      </w:r>
    </w:p>
    <w:p w14:paraId="25993345" w14:textId="77777777" w:rsidR="00F97E70" w:rsidRPr="00F97E70" w:rsidRDefault="00F97E70" w:rsidP="00F97E70">
      <w:pPr>
        <w:bidi/>
        <w:jc w:val="both"/>
        <w:rPr>
          <w:rFonts w:cs="David" w:hint="cs"/>
          <w:rtl/>
        </w:rPr>
      </w:pPr>
    </w:p>
    <w:p w14:paraId="01509F1C" w14:textId="77777777" w:rsidR="00F97E70" w:rsidRPr="00F97E70" w:rsidRDefault="00F97E70" w:rsidP="00F97E70">
      <w:pPr>
        <w:bidi/>
        <w:jc w:val="both"/>
        <w:rPr>
          <w:rFonts w:cs="David" w:hint="cs"/>
          <w:rtl/>
        </w:rPr>
      </w:pPr>
      <w:smartTag w:uri="urn:schemas-microsoft-com:office:smarttags" w:element="PersonName">
        <w:r w:rsidRPr="00F97E70">
          <w:rPr>
            <w:rFonts w:cs="David" w:hint="cs"/>
            <w:u w:val="single"/>
            <w:rtl/>
          </w:rPr>
          <w:t>אברהם מיכאלי</w:t>
        </w:r>
      </w:smartTag>
      <w:r w:rsidRPr="00F97E70">
        <w:rPr>
          <w:rFonts w:cs="David" w:hint="cs"/>
          <w:u w:val="single"/>
          <w:rtl/>
        </w:rPr>
        <w:t>:</w:t>
      </w:r>
    </w:p>
    <w:p w14:paraId="0CF49BC3" w14:textId="77777777" w:rsidR="00F97E70" w:rsidRPr="00F97E70" w:rsidRDefault="00F97E70" w:rsidP="00F97E70">
      <w:pPr>
        <w:bidi/>
        <w:jc w:val="both"/>
        <w:rPr>
          <w:rFonts w:cs="David" w:hint="cs"/>
          <w:rtl/>
        </w:rPr>
      </w:pPr>
    </w:p>
    <w:p w14:paraId="1F085039" w14:textId="77777777" w:rsidR="00F97E70" w:rsidRPr="00F97E70" w:rsidRDefault="00F97E70" w:rsidP="00F97E70">
      <w:pPr>
        <w:bidi/>
        <w:jc w:val="both"/>
        <w:rPr>
          <w:rFonts w:cs="David" w:hint="cs"/>
          <w:rtl/>
        </w:rPr>
      </w:pPr>
      <w:r w:rsidRPr="00F97E70">
        <w:rPr>
          <w:rFonts w:cs="David" w:hint="cs"/>
          <w:rtl/>
        </w:rPr>
        <w:tab/>
        <w:t>השאלה היא רצינית. אם באותו זמן ייערך בגולן טקס הכנסת ספר תורה?</w:t>
      </w:r>
    </w:p>
    <w:p w14:paraId="1CFA6B85" w14:textId="77777777" w:rsidR="00F97E70" w:rsidRPr="00F97E70" w:rsidRDefault="00F97E70" w:rsidP="00F97E70">
      <w:pPr>
        <w:bidi/>
        <w:jc w:val="both"/>
        <w:rPr>
          <w:rFonts w:cs="David" w:hint="cs"/>
          <w:rtl/>
        </w:rPr>
      </w:pPr>
    </w:p>
    <w:p w14:paraId="4DFB901D" w14:textId="77777777" w:rsidR="00F97E70" w:rsidRPr="00F97E70" w:rsidRDefault="00F97E70" w:rsidP="00F97E70">
      <w:pPr>
        <w:bidi/>
        <w:jc w:val="both"/>
        <w:rPr>
          <w:rFonts w:cs="David" w:hint="cs"/>
          <w:rtl/>
        </w:rPr>
      </w:pPr>
      <w:r w:rsidRPr="00F97E70">
        <w:rPr>
          <w:rFonts w:cs="David" w:hint="cs"/>
          <w:u w:val="single"/>
          <w:rtl/>
        </w:rPr>
        <w:t>קריאה:</w:t>
      </w:r>
    </w:p>
    <w:p w14:paraId="46D492F9" w14:textId="77777777" w:rsidR="00F97E70" w:rsidRPr="00F97E70" w:rsidRDefault="00F97E70" w:rsidP="00F97E70">
      <w:pPr>
        <w:bidi/>
        <w:jc w:val="both"/>
        <w:rPr>
          <w:rFonts w:cs="David" w:hint="cs"/>
          <w:rtl/>
        </w:rPr>
      </w:pPr>
    </w:p>
    <w:p w14:paraId="641721F0" w14:textId="77777777" w:rsidR="00F97E70" w:rsidRPr="00F97E70" w:rsidRDefault="00F97E70" w:rsidP="00F97E70">
      <w:pPr>
        <w:bidi/>
        <w:jc w:val="both"/>
        <w:rPr>
          <w:rFonts w:cs="David" w:hint="cs"/>
          <w:rtl/>
        </w:rPr>
      </w:pPr>
      <w:r w:rsidRPr="00F97E70">
        <w:rPr>
          <w:rFonts w:cs="David" w:hint="cs"/>
          <w:rtl/>
        </w:rPr>
        <w:tab/>
        <w:t>השאלה אם זאת תעמולה.</w:t>
      </w:r>
    </w:p>
    <w:p w14:paraId="667DD8F7" w14:textId="77777777" w:rsidR="00F97E70" w:rsidRPr="00F97E70" w:rsidRDefault="00F97E70" w:rsidP="00F97E70">
      <w:pPr>
        <w:bidi/>
        <w:jc w:val="both"/>
        <w:rPr>
          <w:rFonts w:cs="David" w:hint="cs"/>
          <w:rtl/>
        </w:rPr>
      </w:pPr>
    </w:p>
    <w:p w14:paraId="04F96156" w14:textId="77777777" w:rsidR="00F97E70" w:rsidRPr="00F97E70" w:rsidRDefault="00F97E70" w:rsidP="00F97E70">
      <w:pPr>
        <w:bidi/>
        <w:jc w:val="both"/>
        <w:rPr>
          <w:rFonts w:cs="David" w:hint="cs"/>
          <w:rtl/>
        </w:rPr>
      </w:pPr>
      <w:smartTag w:uri="urn:schemas-microsoft-com:office:smarttags" w:element="PersonName">
        <w:r w:rsidRPr="00F97E70">
          <w:rPr>
            <w:rFonts w:cs="David" w:hint="cs"/>
            <w:u w:val="single"/>
            <w:rtl/>
          </w:rPr>
          <w:t>אברהם מיכאלי</w:t>
        </w:r>
      </w:smartTag>
      <w:r w:rsidRPr="00F97E70">
        <w:rPr>
          <w:rFonts w:cs="David" w:hint="cs"/>
          <w:u w:val="single"/>
          <w:rtl/>
        </w:rPr>
        <w:t>:</w:t>
      </w:r>
    </w:p>
    <w:p w14:paraId="6E17DF67" w14:textId="77777777" w:rsidR="00F97E70" w:rsidRPr="00F97E70" w:rsidRDefault="00F97E70" w:rsidP="00F97E70">
      <w:pPr>
        <w:bidi/>
        <w:jc w:val="both"/>
        <w:rPr>
          <w:rFonts w:cs="David" w:hint="cs"/>
          <w:rtl/>
        </w:rPr>
      </w:pPr>
    </w:p>
    <w:p w14:paraId="24E27758" w14:textId="77777777" w:rsidR="00F97E70" w:rsidRPr="00F97E70" w:rsidRDefault="00F97E70" w:rsidP="00F97E70">
      <w:pPr>
        <w:bidi/>
        <w:jc w:val="both"/>
        <w:rPr>
          <w:rFonts w:cs="David" w:hint="cs"/>
          <w:rtl/>
        </w:rPr>
      </w:pPr>
      <w:r w:rsidRPr="00F97E70">
        <w:rPr>
          <w:rFonts w:cs="David" w:hint="cs"/>
          <w:rtl/>
        </w:rPr>
        <w:tab/>
        <w:t>לא, זאת לא תעמולה אלא הכנסת ספר תורה וגם נושאים לפידים. יהיה שם מישהו שיצעק שאנחנו בעד הגולן וכי העם עם הגולן.</w:t>
      </w:r>
    </w:p>
    <w:p w14:paraId="1F092770" w14:textId="77777777" w:rsidR="00F97E70" w:rsidRPr="00F97E70" w:rsidRDefault="00F97E70" w:rsidP="00F97E70">
      <w:pPr>
        <w:bidi/>
        <w:jc w:val="both"/>
        <w:rPr>
          <w:rFonts w:cs="David" w:hint="cs"/>
          <w:rtl/>
        </w:rPr>
      </w:pPr>
    </w:p>
    <w:p w14:paraId="3D3ABD91" w14:textId="77777777" w:rsidR="00F97E70" w:rsidRPr="00F97E70" w:rsidRDefault="00F97E70" w:rsidP="00F97E70">
      <w:pPr>
        <w:bidi/>
        <w:jc w:val="both"/>
        <w:rPr>
          <w:rFonts w:cs="David" w:hint="cs"/>
          <w:rtl/>
        </w:rPr>
      </w:pPr>
      <w:r w:rsidRPr="00F97E70">
        <w:rPr>
          <w:rFonts w:cs="David" w:hint="cs"/>
          <w:u w:val="single"/>
          <w:rtl/>
        </w:rPr>
        <w:t>ארבל אסטרחן:</w:t>
      </w:r>
    </w:p>
    <w:p w14:paraId="11874144" w14:textId="77777777" w:rsidR="00F97E70" w:rsidRPr="00F97E70" w:rsidRDefault="00F97E70" w:rsidP="00F97E70">
      <w:pPr>
        <w:bidi/>
        <w:jc w:val="both"/>
        <w:rPr>
          <w:rFonts w:cs="David" w:hint="cs"/>
          <w:rtl/>
        </w:rPr>
      </w:pPr>
    </w:p>
    <w:p w14:paraId="0CDF7C2A" w14:textId="77777777" w:rsidR="00F97E70" w:rsidRPr="00F97E70" w:rsidRDefault="00F97E70" w:rsidP="00F97E70">
      <w:pPr>
        <w:bidi/>
        <w:jc w:val="both"/>
        <w:rPr>
          <w:rFonts w:cs="David" w:hint="cs"/>
          <w:rtl/>
        </w:rPr>
      </w:pPr>
      <w:r w:rsidRPr="00F97E70">
        <w:rPr>
          <w:rFonts w:cs="David" w:hint="cs"/>
          <w:rtl/>
        </w:rPr>
        <w:tab/>
        <w:t>צריך לזכור שזה באמת קשה יותר, גם בשידורים, כי אין מפלגה.</w:t>
      </w:r>
    </w:p>
    <w:p w14:paraId="74AAFC0B" w14:textId="77777777" w:rsidR="00F97E70" w:rsidRPr="00F97E70" w:rsidRDefault="00F97E70" w:rsidP="00F97E70">
      <w:pPr>
        <w:bidi/>
        <w:jc w:val="both"/>
        <w:rPr>
          <w:rFonts w:cs="David" w:hint="cs"/>
          <w:rtl/>
        </w:rPr>
      </w:pPr>
    </w:p>
    <w:p w14:paraId="5E94395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767B40F" w14:textId="77777777" w:rsidR="00F97E70" w:rsidRPr="00F97E70" w:rsidRDefault="00F97E70" w:rsidP="00F97E70">
      <w:pPr>
        <w:bidi/>
        <w:jc w:val="both"/>
        <w:rPr>
          <w:rFonts w:cs="David" w:hint="cs"/>
          <w:rtl/>
        </w:rPr>
      </w:pPr>
    </w:p>
    <w:p w14:paraId="6073A945" w14:textId="77777777" w:rsidR="00F97E70" w:rsidRPr="00F97E70" w:rsidRDefault="00F97E70" w:rsidP="00F97E70">
      <w:pPr>
        <w:bidi/>
        <w:jc w:val="both"/>
        <w:rPr>
          <w:rFonts w:cs="David" w:hint="cs"/>
          <w:rtl/>
        </w:rPr>
      </w:pPr>
      <w:r w:rsidRPr="00F97E70">
        <w:rPr>
          <w:rFonts w:cs="David" w:hint="cs"/>
          <w:rtl/>
        </w:rPr>
        <w:tab/>
        <w:t>הגולן הוא לא יש"ע.</w:t>
      </w:r>
    </w:p>
    <w:p w14:paraId="5031A5CA" w14:textId="77777777" w:rsidR="00F97E70" w:rsidRPr="00F97E70" w:rsidRDefault="00F97E70" w:rsidP="00F97E70">
      <w:pPr>
        <w:bidi/>
        <w:jc w:val="both"/>
        <w:rPr>
          <w:rFonts w:cs="David" w:hint="cs"/>
          <w:rtl/>
        </w:rPr>
      </w:pPr>
    </w:p>
    <w:p w14:paraId="1BB21B8A" w14:textId="77777777" w:rsidR="00F97E70" w:rsidRPr="00F97E70" w:rsidRDefault="00F97E70" w:rsidP="00F97E70">
      <w:pPr>
        <w:bidi/>
        <w:jc w:val="both"/>
        <w:rPr>
          <w:rFonts w:cs="David" w:hint="cs"/>
          <w:rtl/>
        </w:rPr>
      </w:pPr>
      <w:r w:rsidRPr="00F97E70">
        <w:rPr>
          <w:rFonts w:cs="David" w:hint="cs"/>
          <w:u w:val="single"/>
          <w:rtl/>
        </w:rPr>
        <w:t>ארבל אסטרחן:</w:t>
      </w:r>
    </w:p>
    <w:p w14:paraId="1AD738DA" w14:textId="77777777" w:rsidR="00F97E70" w:rsidRPr="00F97E70" w:rsidRDefault="00F97E70" w:rsidP="00F97E70">
      <w:pPr>
        <w:bidi/>
        <w:jc w:val="both"/>
        <w:rPr>
          <w:rFonts w:cs="David" w:hint="cs"/>
          <w:rtl/>
        </w:rPr>
      </w:pPr>
    </w:p>
    <w:p w14:paraId="4DACD41E" w14:textId="77777777" w:rsidR="00F97E70" w:rsidRPr="00F97E70" w:rsidRDefault="00F97E70" w:rsidP="00F97E70">
      <w:pPr>
        <w:bidi/>
        <w:jc w:val="both"/>
        <w:rPr>
          <w:rFonts w:cs="David" w:hint="cs"/>
          <w:rtl/>
        </w:rPr>
      </w:pPr>
      <w:r w:rsidRPr="00F97E70">
        <w:rPr>
          <w:rFonts w:cs="David" w:hint="cs"/>
          <w:rtl/>
        </w:rPr>
        <w:tab/>
        <w:t>אם יש נציג מפלגה, ברור שהוא רוצה לומר שיצביעו למפלגה שלו.</w:t>
      </w:r>
    </w:p>
    <w:p w14:paraId="7A526354" w14:textId="77777777" w:rsidR="00F97E70" w:rsidRPr="00F97E70" w:rsidRDefault="00F97E70" w:rsidP="00F97E70">
      <w:pPr>
        <w:bidi/>
        <w:jc w:val="both"/>
        <w:rPr>
          <w:rFonts w:cs="David" w:hint="cs"/>
          <w:rtl/>
        </w:rPr>
      </w:pPr>
    </w:p>
    <w:p w14:paraId="45B984F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92E4CCB" w14:textId="77777777" w:rsidR="00F97E70" w:rsidRPr="00F97E70" w:rsidRDefault="00F97E70" w:rsidP="00F97E70">
      <w:pPr>
        <w:bidi/>
        <w:jc w:val="both"/>
        <w:rPr>
          <w:rFonts w:cs="David" w:hint="cs"/>
          <w:rtl/>
        </w:rPr>
      </w:pPr>
    </w:p>
    <w:p w14:paraId="004504E1" w14:textId="77777777" w:rsidR="00F97E70" w:rsidRPr="00F97E70" w:rsidRDefault="00F97E70" w:rsidP="00F97E70">
      <w:pPr>
        <w:bidi/>
        <w:jc w:val="both"/>
        <w:rPr>
          <w:rFonts w:cs="David" w:hint="cs"/>
          <w:rtl/>
        </w:rPr>
      </w:pPr>
      <w:r w:rsidRPr="00F97E70">
        <w:rPr>
          <w:rFonts w:cs="David" w:hint="cs"/>
          <w:rtl/>
        </w:rPr>
        <w:tab/>
        <w:t>הגולן הוא לא יש"ע.</w:t>
      </w:r>
    </w:p>
    <w:p w14:paraId="72D8EC66" w14:textId="77777777" w:rsidR="00F97E70" w:rsidRPr="00F97E70" w:rsidRDefault="00F97E70" w:rsidP="00F97E70">
      <w:pPr>
        <w:bidi/>
        <w:jc w:val="both"/>
        <w:rPr>
          <w:rFonts w:cs="David" w:hint="cs"/>
          <w:rtl/>
        </w:rPr>
      </w:pPr>
    </w:p>
    <w:p w14:paraId="06F1FBE5"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C594534" w14:textId="77777777" w:rsidR="00F97E70" w:rsidRPr="00F97E70" w:rsidRDefault="00F97E70" w:rsidP="00F97E70">
      <w:pPr>
        <w:bidi/>
        <w:jc w:val="both"/>
        <w:rPr>
          <w:rFonts w:cs="David" w:hint="cs"/>
          <w:rtl/>
        </w:rPr>
      </w:pPr>
    </w:p>
    <w:p w14:paraId="57C09A88" w14:textId="77777777" w:rsidR="00F97E70" w:rsidRPr="00F97E70" w:rsidRDefault="00F97E70" w:rsidP="00F97E70">
      <w:pPr>
        <w:bidi/>
        <w:jc w:val="both"/>
        <w:rPr>
          <w:rFonts w:cs="David" w:hint="cs"/>
          <w:rtl/>
        </w:rPr>
      </w:pPr>
      <w:r w:rsidRPr="00F97E70">
        <w:rPr>
          <w:rFonts w:cs="David" w:hint="cs"/>
          <w:rtl/>
        </w:rPr>
        <w:tab/>
        <w:t>אני מציע לא לגעת בזה.  בדיוק בהתאם לקו שאתה הצעת כאן.</w:t>
      </w:r>
    </w:p>
    <w:p w14:paraId="12F5278E" w14:textId="77777777" w:rsidR="00F97E70" w:rsidRPr="00F97E70" w:rsidRDefault="00F97E70" w:rsidP="00F97E70">
      <w:pPr>
        <w:bidi/>
        <w:jc w:val="both"/>
        <w:rPr>
          <w:rFonts w:cs="David" w:hint="cs"/>
          <w:rtl/>
        </w:rPr>
      </w:pPr>
    </w:p>
    <w:p w14:paraId="61FB2563" w14:textId="77777777" w:rsidR="00F97E70" w:rsidRPr="00F97E70" w:rsidRDefault="00F97E70" w:rsidP="00F97E70">
      <w:pPr>
        <w:bidi/>
        <w:jc w:val="both"/>
        <w:rPr>
          <w:rFonts w:cs="David" w:hint="cs"/>
          <w:rtl/>
        </w:rPr>
      </w:pPr>
      <w:r w:rsidRPr="00F97E70">
        <w:rPr>
          <w:rFonts w:cs="David" w:hint="cs"/>
          <w:u w:val="single"/>
          <w:rtl/>
        </w:rPr>
        <w:t>ארבל אסטרחן:</w:t>
      </w:r>
    </w:p>
    <w:p w14:paraId="7AD626A5" w14:textId="77777777" w:rsidR="00F97E70" w:rsidRPr="00F97E70" w:rsidRDefault="00F97E70" w:rsidP="00F97E70">
      <w:pPr>
        <w:bidi/>
        <w:jc w:val="both"/>
        <w:rPr>
          <w:rFonts w:cs="David" w:hint="cs"/>
          <w:rtl/>
        </w:rPr>
      </w:pPr>
    </w:p>
    <w:p w14:paraId="0495866D" w14:textId="77777777" w:rsidR="00F97E70" w:rsidRPr="00F97E70" w:rsidRDefault="00F97E70" w:rsidP="00F97E70">
      <w:pPr>
        <w:bidi/>
        <w:jc w:val="both"/>
        <w:rPr>
          <w:rFonts w:cs="David" w:hint="cs"/>
          <w:rtl/>
        </w:rPr>
      </w:pPr>
      <w:r w:rsidRPr="00F97E70">
        <w:rPr>
          <w:rFonts w:cs="David" w:hint="cs"/>
          <w:rtl/>
        </w:rPr>
        <w:tab/>
        <w:t>בסדר. בכנסת הקודמת הוצע להוסיף שזה לא מונע הופעה של אמן במסגרת תעמולה.</w:t>
      </w:r>
    </w:p>
    <w:p w14:paraId="7752A816" w14:textId="77777777" w:rsidR="00F97E70" w:rsidRPr="00F97E70" w:rsidRDefault="00F97E70" w:rsidP="00F97E70">
      <w:pPr>
        <w:bidi/>
        <w:jc w:val="both"/>
        <w:rPr>
          <w:rFonts w:cs="David" w:hint="cs"/>
          <w:rtl/>
        </w:rPr>
      </w:pPr>
      <w:r w:rsidRPr="00F97E70">
        <w:rPr>
          <w:rFonts w:cs="David" w:hint="cs"/>
          <w:rtl/>
        </w:rPr>
        <w:tab/>
      </w:r>
    </w:p>
    <w:p w14:paraId="39073F7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61997CF" w14:textId="77777777" w:rsidR="00F97E70" w:rsidRPr="00F97E70" w:rsidRDefault="00F97E70" w:rsidP="00F97E70">
      <w:pPr>
        <w:bidi/>
        <w:jc w:val="both"/>
        <w:rPr>
          <w:rFonts w:cs="David" w:hint="cs"/>
          <w:rtl/>
        </w:rPr>
      </w:pPr>
    </w:p>
    <w:p w14:paraId="7EE1BE28" w14:textId="77777777" w:rsidR="00F97E70" w:rsidRPr="00F97E70" w:rsidRDefault="00F97E70" w:rsidP="00F97E70">
      <w:pPr>
        <w:bidi/>
        <w:jc w:val="both"/>
        <w:rPr>
          <w:rFonts w:cs="David" w:hint="cs"/>
          <w:rtl/>
        </w:rPr>
      </w:pPr>
      <w:r w:rsidRPr="00F97E70">
        <w:rPr>
          <w:rFonts w:cs="David" w:hint="cs"/>
          <w:rtl/>
        </w:rPr>
        <w:tab/>
        <w:t>לא, אל תיכנסו לזה. אריאל זילבר ישיר כמו שהוא שר כל הזמן.</w:t>
      </w:r>
    </w:p>
    <w:p w14:paraId="3548FC31" w14:textId="77777777" w:rsidR="00F97E70" w:rsidRPr="00F97E70" w:rsidRDefault="00F97E70" w:rsidP="00F97E70">
      <w:pPr>
        <w:bidi/>
        <w:jc w:val="both"/>
        <w:rPr>
          <w:rFonts w:cs="David" w:hint="cs"/>
          <w:rtl/>
        </w:rPr>
      </w:pPr>
    </w:p>
    <w:p w14:paraId="4BFFC0C9" w14:textId="77777777" w:rsidR="00F97E70" w:rsidRPr="00F97E70" w:rsidRDefault="00F97E70" w:rsidP="00F97E70">
      <w:pPr>
        <w:bidi/>
        <w:jc w:val="both"/>
        <w:rPr>
          <w:rFonts w:cs="David" w:hint="cs"/>
          <w:rtl/>
        </w:rPr>
      </w:pPr>
      <w:r w:rsidRPr="00F97E70">
        <w:rPr>
          <w:rFonts w:cs="David" w:hint="cs"/>
          <w:u w:val="single"/>
          <w:rtl/>
        </w:rPr>
        <w:t>אורלי עדס:</w:t>
      </w:r>
    </w:p>
    <w:p w14:paraId="2D93C8D2" w14:textId="77777777" w:rsidR="00F97E70" w:rsidRPr="00F97E70" w:rsidRDefault="00F97E70" w:rsidP="00F97E70">
      <w:pPr>
        <w:bidi/>
        <w:jc w:val="both"/>
        <w:rPr>
          <w:rFonts w:cs="David" w:hint="cs"/>
          <w:rtl/>
        </w:rPr>
      </w:pPr>
    </w:p>
    <w:p w14:paraId="198BE60D" w14:textId="77777777" w:rsidR="00F97E70" w:rsidRPr="00F97E70" w:rsidRDefault="00F97E70" w:rsidP="00F97E70">
      <w:pPr>
        <w:bidi/>
        <w:jc w:val="both"/>
        <w:rPr>
          <w:rFonts w:cs="David" w:hint="cs"/>
          <w:rtl/>
        </w:rPr>
      </w:pPr>
      <w:r w:rsidRPr="00F97E70">
        <w:rPr>
          <w:rFonts w:cs="David" w:hint="cs"/>
          <w:rtl/>
        </w:rPr>
        <w:tab/>
        <w:t>אם כן, נשאר הנוסח הקיים.</w:t>
      </w:r>
    </w:p>
    <w:p w14:paraId="27053852" w14:textId="77777777" w:rsidR="00F97E70" w:rsidRPr="00F97E70" w:rsidRDefault="00F97E70" w:rsidP="00F97E70">
      <w:pPr>
        <w:bidi/>
        <w:jc w:val="both"/>
        <w:rPr>
          <w:rFonts w:cs="David" w:hint="cs"/>
          <w:rtl/>
        </w:rPr>
      </w:pPr>
    </w:p>
    <w:p w14:paraId="0E4E7317" w14:textId="77777777" w:rsidR="00F97E70" w:rsidRPr="00F97E70" w:rsidRDefault="00F97E70" w:rsidP="00F97E70">
      <w:pPr>
        <w:bidi/>
        <w:jc w:val="both"/>
        <w:rPr>
          <w:rFonts w:cs="David" w:hint="cs"/>
          <w:rtl/>
        </w:rPr>
      </w:pPr>
      <w:r w:rsidRPr="00F97E70">
        <w:rPr>
          <w:rFonts w:cs="David" w:hint="cs"/>
          <w:u w:val="single"/>
          <w:rtl/>
        </w:rPr>
        <w:t>ארבל אסטרחן:</w:t>
      </w:r>
    </w:p>
    <w:p w14:paraId="72A1EFE7" w14:textId="77777777" w:rsidR="00F97E70" w:rsidRPr="00F97E70" w:rsidRDefault="00F97E70" w:rsidP="00F97E70">
      <w:pPr>
        <w:bidi/>
        <w:jc w:val="both"/>
        <w:rPr>
          <w:rFonts w:cs="David" w:hint="cs"/>
          <w:rtl/>
        </w:rPr>
      </w:pPr>
    </w:p>
    <w:p w14:paraId="497D53C0" w14:textId="77777777" w:rsidR="00F97E70" w:rsidRPr="00F97E70" w:rsidRDefault="00F97E70" w:rsidP="00F97E70">
      <w:pPr>
        <w:bidi/>
        <w:jc w:val="both"/>
        <w:rPr>
          <w:rFonts w:cs="David" w:hint="cs"/>
          <w:rtl/>
        </w:rPr>
      </w:pPr>
      <w:r w:rsidRPr="00F97E70">
        <w:rPr>
          <w:rFonts w:cs="David" w:hint="cs"/>
          <w:rtl/>
        </w:rPr>
        <w:tab/>
        <w:t>כן. אנחנו נותנים כאן הפניה שמופנה לשידורים.</w:t>
      </w:r>
    </w:p>
    <w:p w14:paraId="6802B6B4" w14:textId="77777777" w:rsidR="00F97E70" w:rsidRPr="00F97E70" w:rsidRDefault="00F97E70" w:rsidP="00F97E70">
      <w:pPr>
        <w:bidi/>
        <w:jc w:val="both"/>
        <w:rPr>
          <w:rFonts w:cs="David" w:hint="cs"/>
          <w:rtl/>
        </w:rPr>
      </w:pPr>
    </w:p>
    <w:p w14:paraId="4B27FBF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7F9439C" w14:textId="77777777" w:rsidR="00F97E70" w:rsidRPr="00F97E70" w:rsidRDefault="00F97E70" w:rsidP="00F97E70">
      <w:pPr>
        <w:bidi/>
        <w:jc w:val="both"/>
        <w:rPr>
          <w:rFonts w:cs="David" w:hint="cs"/>
          <w:rtl/>
        </w:rPr>
      </w:pPr>
    </w:p>
    <w:p w14:paraId="10A3A991" w14:textId="77777777" w:rsidR="00F97E70" w:rsidRPr="00F97E70" w:rsidRDefault="00F97E70" w:rsidP="00F97E70">
      <w:pPr>
        <w:bidi/>
        <w:jc w:val="both"/>
        <w:rPr>
          <w:rFonts w:cs="David" w:hint="cs"/>
          <w:rtl/>
        </w:rPr>
      </w:pPr>
      <w:r w:rsidRPr="00F97E70">
        <w:rPr>
          <w:rFonts w:cs="David" w:hint="cs"/>
          <w:rtl/>
        </w:rPr>
        <w:tab/>
        <w:t>כן. זה ברור.</w:t>
      </w:r>
    </w:p>
    <w:p w14:paraId="71ACD6BF" w14:textId="77777777" w:rsidR="00F97E70" w:rsidRPr="00F97E70" w:rsidRDefault="00F97E70" w:rsidP="00F97E70">
      <w:pPr>
        <w:bidi/>
        <w:jc w:val="both"/>
        <w:rPr>
          <w:rFonts w:cs="David" w:hint="cs"/>
          <w:rtl/>
        </w:rPr>
      </w:pPr>
    </w:p>
    <w:p w14:paraId="0EB74AA3" w14:textId="77777777" w:rsidR="00F97E70" w:rsidRPr="00F97E70" w:rsidRDefault="00F97E70" w:rsidP="00F97E70">
      <w:pPr>
        <w:bidi/>
        <w:jc w:val="both"/>
        <w:rPr>
          <w:rFonts w:cs="David" w:hint="cs"/>
          <w:rtl/>
        </w:rPr>
      </w:pPr>
      <w:r w:rsidRPr="00F97E70">
        <w:rPr>
          <w:rFonts w:cs="David" w:hint="cs"/>
          <w:u w:val="single"/>
          <w:rtl/>
        </w:rPr>
        <w:t>ארבל אסטרחן:</w:t>
      </w:r>
    </w:p>
    <w:p w14:paraId="28B6FC66" w14:textId="77777777" w:rsidR="00F97E70" w:rsidRPr="00F97E70" w:rsidRDefault="00F97E70" w:rsidP="00F97E70">
      <w:pPr>
        <w:bidi/>
        <w:jc w:val="both"/>
        <w:rPr>
          <w:rFonts w:cs="David" w:hint="cs"/>
          <w:rtl/>
        </w:rPr>
      </w:pPr>
    </w:p>
    <w:p w14:paraId="0EFD9CD7" w14:textId="77777777" w:rsidR="00F97E70" w:rsidRPr="00F97E70" w:rsidRDefault="00F97E70" w:rsidP="00F97E70">
      <w:pPr>
        <w:bidi/>
        <w:jc w:val="both"/>
        <w:rPr>
          <w:rFonts w:cs="David" w:hint="cs"/>
          <w:rtl/>
        </w:rPr>
      </w:pPr>
      <w:r w:rsidRPr="00F97E70">
        <w:rPr>
          <w:rFonts w:cs="David" w:hint="cs"/>
          <w:rtl/>
        </w:rPr>
        <w:tab/>
        <w:t xml:space="preserve">סעיף 9 אומר ש"פרט להגבלת הוראות על מודעות מוסדרות" </w:t>
      </w:r>
      <w:r w:rsidRPr="00F97E70">
        <w:rPr>
          <w:rFonts w:cs="David"/>
          <w:rtl/>
        </w:rPr>
        <w:t>–</w:t>
      </w:r>
      <w:r w:rsidRPr="00F97E70">
        <w:rPr>
          <w:rFonts w:cs="David" w:hint="cs"/>
          <w:rtl/>
        </w:rPr>
        <w:t xml:space="preserve"> שתכף נגיע לזה בסעיף 10 </w:t>
      </w:r>
      <w:r w:rsidRPr="00F97E70">
        <w:rPr>
          <w:rFonts w:cs="David"/>
          <w:rtl/>
        </w:rPr>
        <w:t>–</w:t>
      </w:r>
      <w:r w:rsidRPr="00F97E70">
        <w:rPr>
          <w:rFonts w:cs="David" w:hint="cs"/>
          <w:rtl/>
        </w:rPr>
        <w:t xml:space="preserve"> "לא תהא תעמולת בחירות באמצעות הדבקה, התקנה, כתיבה, צביעה, הדלקת אור על מבנים וגדרות". את זה מוצע להשאיר.</w:t>
      </w:r>
    </w:p>
    <w:p w14:paraId="32769808" w14:textId="77777777" w:rsidR="00F97E70" w:rsidRPr="00F97E70" w:rsidRDefault="00F97E70" w:rsidP="00F97E70">
      <w:pPr>
        <w:bidi/>
        <w:jc w:val="both"/>
        <w:rPr>
          <w:rFonts w:cs="David" w:hint="cs"/>
          <w:rtl/>
        </w:rPr>
      </w:pPr>
    </w:p>
    <w:p w14:paraId="0AB34007"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9AC0D35" w14:textId="77777777" w:rsidR="00F97E70" w:rsidRPr="00F97E70" w:rsidRDefault="00F97E70" w:rsidP="00F97E70">
      <w:pPr>
        <w:bidi/>
        <w:jc w:val="both"/>
        <w:rPr>
          <w:rFonts w:cs="David" w:hint="cs"/>
          <w:rtl/>
        </w:rPr>
      </w:pPr>
    </w:p>
    <w:p w14:paraId="78837AB9" w14:textId="77777777" w:rsidR="00F97E70" w:rsidRPr="00F97E70" w:rsidRDefault="00F97E70" w:rsidP="00F97E70">
      <w:pPr>
        <w:bidi/>
        <w:jc w:val="both"/>
        <w:rPr>
          <w:rFonts w:cs="David" w:hint="cs"/>
          <w:rtl/>
        </w:rPr>
      </w:pPr>
      <w:r w:rsidRPr="00F97E70">
        <w:rPr>
          <w:rFonts w:cs="David" w:hint="cs"/>
          <w:rtl/>
        </w:rPr>
        <w:tab/>
        <w:t>בסדר.</w:t>
      </w:r>
    </w:p>
    <w:p w14:paraId="67080E8E" w14:textId="77777777" w:rsidR="00F97E70" w:rsidRPr="00F97E70" w:rsidRDefault="00F97E70" w:rsidP="00F97E70">
      <w:pPr>
        <w:bidi/>
        <w:jc w:val="both"/>
        <w:rPr>
          <w:rFonts w:cs="David" w:hint="cs"/>
          <w:rtl/>
        </w:rPr>
      </w:pPr>
    </w:p>
    <w:p w14:paraId="3B234776"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3794698" w14:textId="77777777" w:rsidR="00F97E70" w:rsidRPr="00F97E70" w:rsidRDefault="00F97E70" w:rsidP="00F97E70">
      <w:pPr>
        <w:bidi/>
        <w:jc w:val="both"/>
        <w:rPr>
          <w:rFonts w:cs="David" w:hint="cs"/>
          <w:rtl/>
        </w:rPr>
      </w:pPr>
    </w:p>
    <w:p w14:paraId="6E960F0E" w14:textId="77777777" w:rsidR="00F97E70" w:rsidRPr="00F97E70" w:rsidRDefault="00F97E70" w:rsidP="00F97E70">
      <w:pPr>
        <w:bidi/>
        <w:jc w:val="both"/>
        <w:rPr>
          <w:rFonts w:cs="David" w:hint="cs"/>
          <w:rtl/>
        </w:rPr>
      </w:pPr>
      <w:r w:rsidRPr="00F97E70">
        <w:rPr>
          <w:rFonts w:cs="David" w:hint="cs"/>
          <w:rtl/>
        </w:rPr>
        <w:tab/>
        <w:t>זה יעשיר את קופת המדינה בקנסות.</w:t>
      </w:r>
    </w:p>
    <w:p w14:paraId="0DCC8420" w14:textId="77777777" w:rsidR="00F97E70" w:rsidRPr="00F97E70" w:rsidRDefault="00F97E70" w:rsidP="00F97E70">
      <w:pPr>
        <w:bidi/>
        <w:jc w:val="both"/>
        <w:rPr>
          <w:rFonts w:cs="David" w:hint="cs"/>
          <w:rtl/>
        </w:rPr>
      </w:pPr>
    </w:p>
    <w:p w14:paraId="79F572CC" w14:textId="77777777" w:rsidR="00F97E70" w:rsidRPr="00F97E70" w:rsidRDefault="00F97E70" w:rsidP="00F97E70">
      <w:pPr>
        <w:bidi/>
        <w:jc w:val="both"/>
        <w:rPr>
          <w:rFonts w:cs="David" w:hint="cs"/>
          <w:rtl/>
        </w:rPr>
      </w:pPr>
      <w:r w:rsidRPr="00F97E70">
        <w:rPr>
          <w:rFonts w:cs="David" w:hint="cs"/>
          <w:u w:val="single"/>
          <w:rtl/>
        </w:rPr>
        <w:t>ארבל אסטרחן:</w:t>
      </w:r>
    </w:p>
    <w:p w14:paraId="5841FEA2" w14:textId="77777777" w:rsidR="00F97E70" w:rsidRPr="00F97E70" w:rsidRDefault="00F97E70" w:rsidP="00F97E70">
      <w:pPr>
        <w:bidi/>
        <w:jc w:val="both"/>
        <w:rPr>
          <w:rFonts w:cs="David" w:hint="cs"/>
          <w:rtl/>
        </w:rPr>
      </w:pPr>
    </w:p>
    <w:p w14:paraId="76D276DF" w14:textId="77777777" w:rsidR="00F97E70" w:rsidRPr="00F97E70" w:rsidRDefault="00F97E70" w:rsidP="00F97E70">
      <w:pPr>
        <w:bidi/>
        <w:jc w:val="both"/>
        <w:rPr>
          <w:rFonts w:cs="David" w:hint="cs"/>
          <w:rtl/>
        </w:rPr>
      </w:pPr>
      <w:r w:rsidRPr="00F97E70">
        <w:rPr>
          <w:rFonts w:cs="David" w:hint="cs"/>
          <w:rtl/>
        </w:rPr>
        <w:tab/>
        <w:t>ראיתי שבדוחות הרבה מהשופטים כתבו על כך שהדבקה עם דבק, צריך לאסור את זה.</w:t>
      </w:r>
    </w:p>
    <w:p w14:paraId="03274A0B" w14:textId="77777777" w:rsidR="00F97E70" w:rsidRPr="00F97E70" w:rsidRDefault="00F97E70" w:rsidP="00F97E70">
      <w:pPr>
        <w:bidi/>
        <w:jc w:val="both"/>
        <w:rPr>
          <w:rFonts w:cs="David" w:hint="cs"/>
          <w:rtl/>
        </w:rPr>
      </w:pPr>
    </w:p>
    <w:p w14:paraId="15503362" w14:textId="77777777" w:rsidR="00F97E70" w:rsidRPr="00F97E70" w:rsidRDefault="00F97E70" w:rsidP="00F97E70">
      <w:pPr>
        <w:bidi/>
        <w:jc w:val="both"/>
        <w:rPr>
          <w:rFonts w:cs="David" w:hint="cs"/>
          <w:rtl/>
        </w:rPr>
      </w:pPr>
      <w:r w:rsidRPr="00F97E70">
        <w:rPr>
          <w:rFonts w:cs="David" w:hint="cs"/>
          <w:rtl/>
        </w:rPr>
        <w:tab/>
        <w:t xml:space="preserve">סעיף 10 מדבר על מודעות מודפסות בעיתונים ולא בעיתונים. סעיף קטן (א) שבו מדבר  על הגבלה של מודעות שיודבקו על לוחות ברשויות מקומיות. לא מדובר כאן על שלטי חוצות והוא מגביל את הגודל </w:t>
      </w:r>
      <w:r w:rsidRPr="00F97E70">
        <w:rPr>
          <w:rFonts w:cs="David"/>
          <w:rtl/>
        </w:rPr>
        <w:t>–</w:t>
      </w:r>
      <w:r w:rsidRPr="00F97E70">
        <w:rPr>
          <w:rFonts w:cs="David" w:hint="cs"/>
          <w:rtl/>
        </w:rPr>
        <w:t xml:space="preserve"> "המודעה לא תהיה גדולה מ-50 על 70 סנטימטרים, מענו של המדפיס וכולי". כאן מוצע להשאיר את ההוראה הזאת.</w:t>
      </w:r>
    </w:p>
    <w:p w14:paraId="40CFF099" w14:textId="77777777" w:rsidR="00F97E70" w:rsidRPr="00F97E70" w:rsidRDefault="00F97E70" w:rsidP="00F97E70">
      <w:pPr>
        <w:bidi/>
        <w:jc w:val="both"/>
        <w:rPr>
          <w:rFonts w:cs="David" w:hint="cs"/>
          <w:rtl/>
        </w:rPr>
      </w:pPr>
    </w:p>
    <w:p w14:paraId="044DFEB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F308F5D" w14:textId="77777777" w:rsidR="00F97E70" w:rsidRPr="00F97E70" w:rsidRDefault="00F97E70" w:rsidP="00F97E70">
      <w:pPr>
        <w:bidi/>
        <w:jc w:val="both"/>
        <w:rPr>
          <w:rFonts w:cs="David" w:hint="cs"/>
          <w:rtl/>
        </w:rPr>
      </w:pPr>
    </w:p>
    <w:p w14:paraId="44F8AC11" w14:textId="77777777" w:rsidR="00F97E70" w:rsidRPr="00F97E70" w:rsidRDefault="00F97E70" w:rsidP="00F97E70">
      <w:pPr>
        <w:bidi/>
        <w:jc w:val="both"/>
        <w:rPr>
          <w:rFonts w:cs="David" w:hint="cs"/>
          <w:rtl/>
        </w:rPr>
      </w:pPr>
      <w:r w:rsidRPr="00F97E70">
        <w:rPr>
          <w:rFonts w:cs="David" w:hint="cs"/>
          <w:rtl/>
        </w:rPr>
        <w:tab/>
        <w:t>את ההוראה הזאת צריך לבטל גם בבחירות הכלליות.</w:t>
      </w:r>
    </w:p>
    <w:p w14:paraId="12EDD462" w14:textId="77777777" w:rsidR="00F97E70" w:rsidRPr="00F97E70" w:rsidRDefault="00F97E70" w:rsidP="00F97E70">
      <w:pPr>
        <w:bidi/>
        <w:jc w:val="both"/>
        <w:rPr>
          <w:rFonts w:cs="David" w:hint="cs"/>
          <w:rtl/>
        </w:rPr>
      </w:pPr>
    </w:p>
    <w:p w14:paraId="48F95CA9"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164ADEA" w14:textId="77777777" w:rsidR="00F97E70" w:rsidRPr="00F97E70" w:rsidRDefault="00F97E70" w:rsidP="00F97E70">
      <w:pPr>
        <w:bidi/>
        <w:jc w:val="both"/>
        <w:rPr>
          <w:rFonts w:cs="David" w:hint="cs"/>
          <w:rtl/>
        </w:rPr>
      </w:pPr>
    </w:p>
    <w:p w14:paraId="2E70C0C7" w14:textId="77777777" w:rsidR="00F97E70" w:rsidRPr="00F97E70" w:rsidRDefault="00F97E70" w:rsidP="00F97E70">
      <w:pPr>
        <w:bidi/>
        <w:jc w:val="both"/>
        <w:rPr>
          <w:rFonts w:cs="David" w:hint="cs"/>
          <w:rtl/>
        </w:rPr>
      </w:pPr>
      <w:r w:rsidRPr="00F97E70">
        <w:rPr>
          <w:rFonts w:cs="David" w:hint="cs"/>
          <w:rtl/>
        </w:rPr>
        <w:tab/>
        <w:t>ברור. אין ויכוח על זה.</w:t>
      </w:r>
    </w:p>
    <w:p w14:paraId="36A052CF" w14:textId="77777777" w:rsidR="00F97E70" w:rsidRPr="00F97E70" w:rsidRDefault="00F97E70" w:rsidP="00F97E70">
      <w:pPr>
        <w:bidi/>
        <w:jc w:val="both"/>
        <w:rPr>
          <w:rFonts w:cs="David" w:hint="cs"/>
          <w:rtl/>
        </w:rPr>
      </w:pPr>
    </w:p>
    <w:p w14:paraId="3F9591BC" w14:textId="77777777" w:rsidR="00F97E70" w:rsidRPr="00F97E70" w:rsidRDefault="00F97E70" w:rsidP="00F97E70">
      <w:pPr>
        <w:bidi/>
        <w:jc w:val="both"/>
        <w:rPr>
          <w:rFonts w:cs="David" w:hint="cs"/>
          <w:rtl/>
        </w:rPr>
      </w:pPr>
      <w:r w:rsidRPr="00F97E70">
        <w:rPr>
          <w:rFonts w:cs="David" w:hint="cs"/>
          <w:u w:val="single"/>
          <w:rtl/>
        </w:rPr>
        <w:t>ארבל אסטרחן:</w:t>
      </w:r>
    </w:p>
    <w:p w14:paraId="6804BE86" w14:textId="77777777" w:rsidR="00F97E70" w:rsidRPr="00F97E70" w:rsidRDefault="00F97E70" w:rsidP="00F97E70">
      <w:pPr>
        <w:bidi/>
        <w:jc w:val="both"/>
        <w:rPr>
          <w:rFonts w:cs="David" w:hint="cs"/>
          <w:rtl/>
        </w:rPr>
      </w:pPr>
    </w:p>
    <w:p w14:paraId="190E03BB" w14:textId="77777777" w:rsidR="00F97E70" w:rsidRPr="00F97E70" w:rsidRDefault="00F97E70" w:rsidP="00F97E70">
      <w:pPr>
        <w:bidi/>
        <w:jc w:val="both"/>
        <w:rPr>
          <w:rFonts w:cs="David" w:hint="cs"/>
          <w:rtl/>
        </w:rPr>
      </w:pPr>
      <w:r w:rsidRPr="00F97E70">
        <w:rPr>
          <w:rFonts w:cs="David" w:hint="cs"/>
          <w:rtl/>
        </w:rPr>
        <w:tab/>
        <w:t>יש הוראה שמתירה הצגת מודעה על דירת מגורים או משרדיה או מועדוניה של מפלגה. היום כתוב "או רשימת מועמדים" ומוצע רק לתקן כאן ולומר "או גוף אחר שמקיים תעמולה לקראת משאל עם".</w:t>
      </w:r>
    </w:p>
    <w:p w14:paraId="49B1E9BC" w14:textId="77777777" w:rsidR="00F97E70" w:rsidRPr="00F97E70" w:rsidRDefault="00F97E70" w:rsidP="00F97E70">
      <w:pPr>
        <w:bidi/>
        <w:jc w:val="both"/>
        <w:rPr>
          <w:rFonts w:cs="David" w:hint="cs"/>
          <w:rtl/>
        </w:rPr>
      </w:pPr>
    </w:p>
    <w:p w14:paraId="4960B21B" w14:textId="77777777" w:rsidR="00F97E70" w:rsidRPr="00F97E70" w:rsidRDefault="00F97E70" w:rsidP="00F97E70">
      <w:pPr>
        <w:bidi/>
        <w:jc w:val="both"/>
        <w:rPr>
          <w:rFonts w:cs="David" w:hint="cs"/>
          <w:rtl/>
        </w:rPr>
      </w:pPr>
      <w:r w:rsidRPr="00F97E70">
        <w:rPr>
          <w:rFonts w:cs="David" w:hint="cs"/>
          <w:rtl/>
        </w:rPr>
        <w:tab/>
        <w:t xml:space="preserve">סעיף קטן (ב) שמופיע אצלכם בעמוד 24 פסקה (6), מוצע למחוק את סעיף קטן (ב) שמדבר על מגבלות בעיתונים. כאן יש הוראה שמגבילה את המודעה, את הגודל שלה </w:t>
      </w:r>
      <w:r w:rsidRPr="00F97E70">
        <w:rPr>
          <w:rFonts w:cs="David"/>
          <w:rtl/>
        </w:rPr>
        <w:t>–</w:t>
      </w:r>
      <w:r w:rsidRPr="00F97E70">
        <w:rPr>
          <w:rFonts w:cs="David" w:hint="cs"/>
          <w:rtl/>
        </w:rPr>
        <w:t xml:space="preserve"> "לא תהיה גדולה מ-40 אינצ', לא תפורסם יותר ממודעה אחת ביום מטעם כל מפלגה ובשלושת החודשים לפני יום הבחירות לא יותר וכולי". כאן, שוב, בגלל שאין לנו שחקנים מוגדרים, וגם בגלל שעיתון הוא לא כל כך משאב שהוא בלתי מוגבל, מוצע לבטל לחלוטין את המגבלות על העיתון.</w:t>
      </w:r>
    </w:p>
    <w:p w14:paraId="1D9D835D" w14:textId="77777777" w:rsidR="00F97E70" w:rsidRPr="00F97E70" w:rsidRDefault="00F97E70" w:rsidP="00F97E70">
      <w:pPr>
        <w:bidi/>
        <w:jc w:val="both"/>
        <w:rPr>
          <w:rFonts w:cs="David" w:hint="cs"/>
          <w:rtl/>
        </w:rPr>
      </w:pPr>
    </w:p>
    <w:p w14:paraId="3EC53A30" w14:textId="77777777" w:rsidR="00F97E70" w:rsidRPr="00F97E70" w:rsidRDefault="00F97E70" w:rsidP="00F97E70">
      <w:pPr>
        <w:bidi/>
        <w:jc w:val="both"/>
        <w:rPr>
          <w:rFonts w:cs="David" w:hint="cs"/>
          <w:rtl/>
        </w:rPr>
      </w:pPr>
      <w:r w:rsidRPr="00F97E70">
        <w:rPr>
          <w:rFonts w:cs="David" w:hint="cs"/>
          <w:rtl/>
        </w:rPr>
        <w:tab/>
        <w:t xml:space="preserve">סעיף 10(א), האמת היא שהסעיף לא היה כל כך ברור, מדבר על הגבלה על שלטים כאשר ההוראות של סעיף 10 </w:t>
      </w:r>
      <w:r w:rsidRPr="00F97E70">
        <w:rPr>
          <w:rFonts w:cs="David"/>
          <w:rtl/>
        </w:rPr>
        <w:t>–</w:t>
      </w:r>
      <w:r w:rsidRPr="00F97E70">
        <w:rPr>
          <w:rFonts w:cs="David" w:hint="cs"/>
          <w:rtl/>
        </w:rPr>
        <w:t xml:space="preserve"> כלומר, הגודל, חיוב ציון השם </w:t>
      </w:r>
      <w:r w:rsidRPr="00F97E70">
        <w:rPr>
          <w:rFonts w:cs="David"/>
          <w:rtl/>
        </w:rPr>
        <w:t>–</w:t>
      </w:r>
      <w:r w:rsidRPr="00F97E70">
        <w:rPr>
          <w:rFonts w:cs="David" w:hint="cs"/>
          <w:rtl/>
        </w:rPr>
        <w:t xml:space="preserve"> יחולו גם על שלט מודפס או בלתי מודפס, חוץ משלט שנושא רק אות וכינוי שאושרו ברשימת מועמדים.</w:t>
      </w:r>
    </w:p>
    <w:p w14:paraId="2F560E24" w14:textId="77777777" w:rsidR="00F97E70" w:rsidRPr="00F97E70" w:rsidRDefault="00F97E70" w:rsidP="00F97E70">
      <w:pPr>
        <w:bidi/>
        <w:jc w:val="both"/>
        <w:rPr>
          <w:rFonts w:cs="David" w:hint="cs"/>
          <w:rtl/>
        </w:rPr>
      </w:pPr>
    </w:p>
    <w:p w14:paraId="13695897"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B7866B5" w14:textId="77777777" w:rsidR="00F97E70" w:rsidRPr="00F97E70" w:rsidRDefault="00F97E70" w:rsidP="00F97E70">
      <w:pPr>
        <w:bidi/>
        <w:jc w:val="both"/>
        <w:rPr>
          <w:rFonts w:cs="David" w:hint="cs"/>
          <w:rtl/>
        </w:rPr>
      </w:pPr>
    </w:p>
    <w:p w14:paraId="6508FD07" w14:textId="77777777" w:rsidR="00F97E70" w:rsidRPr="00F97E70" w:rsidRDefault="00F97E70" w:rsidP="00F97E70">
      <w:pPr>
        <w:bidi/>
        <w:jc w:val="both"/>
        <w:rPr>
          <w:rFonts w:cs="David" w:hint="cs"/>
          <w:rtl/>
        </w:rPr>
      </w:pPr>
      <w:r w:rsidRPr="00F97E70">
        <w:rPr>
          <w:rFonts w:cs="David" w:hint="cs"/>
          <w:rtl/>
        </w:rPr>
        <w:tab/>
        <w:t>זה מיותר לחלוטין כאן.</w:t>
      </w:r>
    </w:p>
    <w:p w14:paraId="24DFD621" w14:textId="77777777" w:rsidR="00F97E70" w:rsidRPr="00F97E70" w:rsidRDefault="00F97E70" w:rsidP="00F97E70">
      <w:pPr>
        <w:bidi/>
        <w:jc w:val="both"/>
        <w:rPr>
          <w:rFonts w:cs="David" w:hint="cs"/>
          <w:rtl/>
        </w:rPr>
      </w:pPr>
    </w:p>
    <w:p w14:paraId="3A2668A2"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E88F4FA" w14:textId="77777777" w:rsidR="00F97E70" w:rsidRPr="00F97E70" w:rsidRDefault="00F97E70" w:rsidP="00F97E70">
      <w:pPr>
        <w:bidi/>
        <w:jc w:val="both"/>
        <w:rPr>
          <w:rFonts w:cs="David" w:hint="cs"/>
          <w:rtl/>
        </w:rPr>
      </w:pPr>
    </w:p>
    <w:p w14:paraId="172B0AC4" w14:textId="77777777" w:rsidR="00F97E70" w:rsidRPr="00F97E70" w:rsidRDefault="00F97E70" w:rsidP="00F97E70">
      <w:pPr>
        <w:bidi/>
        <w:jc w:val="both"/>
        <w:rPr>
          <w:rFonts w:cs="David" w:hint="cs"/>
          <w:rtl/>
        </w:rPr>
      </w:pPr>
      <w:r w:rsidRPr="00F97E70">
        <w:rPr>
          <w:rFonts w:cs="David" w:hint="cs"/>
          <w:rtl/>
        </w:rPr>
        <w:tab/>
        <w:t>נכון. לא צריך את זה.</w:t>
      </w:r>
    </w:p>
    <w:p w14:paraId="6948C310" w14:textId="77777777" w:rsidR="00F97E70" w:rsidRPr="00F97E70" w:rsidRDefault="00F97E70" w:rsidP="00F97E70">
      <w:pPr>
        <w:bidi/>
        <w:jc w:val="both"/>
        <w:rPr>
          <w:rFonts w:cs="David" w:hint="cs"/>
          <w:rtl/>
        </w:rPr>
      </w:pPr>
    </w:p>
    <w:p w14:paraId="2770300E" w14:textId="77777777" w:rsidR="00F97E70" w:rsidRPr="00F97E70" w:rsidRDefault="00F97E70" w:rsidP="00F97E70">
      <w:pPr>
        <w:bidi/>
        <w:jc w:val="both"/>
        <w:rPr>
          <w:rFonts w:cs="David" w:hint="cs"/>
          <w:rtl/>
        </w:rPr>
      </w:pPr>
      <w:r w:rsidRPr="00F97E70">
        <w:rPr>
          <w:rFonts w:cs="David" w:hint="cs"/>
          <w:u w:val="single"/>
          <w:rtl/>
        </w:rPr>
        <w:t>ארבל אסטרחן:</w:t>
      </w:r>
    </w:p>
    <w:p w14:paraId="15F04A80" w14:textId="77777777" w:rsidR="00F97E70" w:rsidRPr="00F97E70" w:rsidRDefault="00F97E70" w:rsidP="00F97E70">
      <w:pPr>
        <w:bidi/>
        <w:jc w:val="both"/>
        <w:rPr>
          <w:rFonts w:cs="David" w:hint="cs"/>
          <w:rtl/>
        </w:rPr>
      </w:pPr>
    </w:p>
    <w:p w14:paraId="3E66D9EE" w14:textId="77777777" w:rsidR="00F97E70" w:rsidRPr="00F97E70" w:rsidRDefault="00F97E70" w:rsidP="00F97E70">
      <w:pPr>
        <w:bidi/>
        <w:jc w:val="both"/>
        <w:rPr>
          <w:rFonts w:cs="David" w:hint="cs"/>
          <w:rtl/>
        </w:rPr>
      </w:pPr>
      <w:r w:rsidRPr="00F97E70">
        <w:rPr>
          <w:rFonts w:cs="David" w:hint="cs"/>
          <w:rtl/>
        </w:rPr>
        <w:tab/>
        <w:t>בסדר. נמחק.</w:t>
      </w:r>
    </w:p>
    <w:p w14:paraId="0AC3599A" w14:textId="77777777" w:rsidR="00F97E70" w:rsidRPr="00F97E70" w:rsidRDefault="00F97E70" w:rsidP="00F97E70">
      <w:pPr>
        <w:bidi/>
        <w:jc w:val="both"/>
        <w:rPr>
          <w:rFonts w:cs="David" w:hint="cs"/>
          <w:rtl/>
        </w:rPr>
      </w:pPr>
    </w:p>
    <w:p w14:paraId="03513022" w14:textId="77777777" w:rsidR="00F97E70" w:rsidRPr="00F97E70" w:rsidRDefault="00F97E70" w:rsidP="00F97E70">
      <w:pPr>
        <w:bidi/>
        <w:jc w:val="both"/>
        <w:rPr>
          <w:rFonts w:cs="David" w:hint="cs"/>
          <w:rtl/>
        </w:rPr>
      </w:pPr>
      <w:r w:rsidRPr="00F97E70">
        <w:rPr>
          <w:rFonts w:cs="David" w:hint="cs"/>
          <w:rtl/>
        </w:rPr>
        <w:tab/>
        <w:t>סעיף 10(ב) הוא סעיף שמופיע אצלכם בפסקה (7), סעיף שכולל הוראות רבות בנוגע לשילוט על גבי מתקני פרסום חוצות, שלטי פרסום חוצות ואוטובוסים. כאן יש הרבה מגבלות שקיימות גם על המפלגות וגם על המשווקים. למשל, מי שמשווק פרסום ויש לו למעלה מ-10 אחוזים ממתקני הפרסום במדינה או בשטח רשות מקומית, לא יכול להקצות למתמודד אחד בבחירות שטח פרסום שעולה על אחוזים מסוימים שמפורטים בחוק. הרעיון כאן הוא גם ליצור איזשהו שוויון ולמנוע בזבוז, אבל גם למנוע השתלטות של מפלגה אחת.</w:t>
      </w:r>
    </w:p>
    <w:p w14:paraId="5CB02AE4" w14:textId="77777777" w:rsidR="00F97E70" w:rsidRPr="00F97E70" w:rsidRDefault="00F97E70" w:rsidP="00F97E70">
      <w:pPr>
        <w:bidi/>
        <w:jc w:val="both"/>
        <w:rPr>
          <w:rFonts w:cs="David" w:hint="cs"/>
          <w:rtl/>
        </w:rPr>
      </w:pPr>
    </w:p>
    <w:p w14:paraId="6D6A62EA"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561A60B" w14:textId="77777777" w:rsidR="00F97E70" w:rsidRPr="00F97E70" w:rsidRDefault="00F97E70" w:rsidP="00F97E70">
      <w:pPr>
        <w:bidi/>
        <w:jc w:val="both"/>
        <w:rPr>
          <w:rFonts w:cs="David" w:hint="cs"/>
          <w:rtl/>
        </w:rPr>
      </w:pPr>
    </w:p>
    <w:p w14:paraId="2E2BB15D" w14:textId="77777777" w:rsidR="00F97E70" w:rsidRPr="00F97E70" w:rsidRDefault="00F97E70" w:rsidP="00F97E70">
      <w:pPr>
        <w:bidi/>
        <w:jc w:val="both"/>
        <w:rPr>
          <w:rFonts w:cs="David" w:hint="cs"/>
          <w:rtl/>
        </w:rPr>
      </w:pPr>
      <w:r w:rsidRPr="00F97E70">
        <w:rPr>
          <w:rFonts w:cs="David" w:hint="cs"/>
          <w:rtl/>
        </w:rPr>
        <w:tab/>
        <w:t xml:space="preserve">אפשר למחוק את זה. אין כאן מפלגות ואז מה שקורה זה שאני הולך לאותו גוף, אני אומר לו שאני רוצה את כל שלטי הפרסום שלו בכל הארץ. את המודעה הראשונה, מפרסם יריב לוין, את המודעה השנייה מפרסם דוד רותם, את השלישית מפרסם </w:t>
      </w:r>
      <w:smartTag w:uri="urn:schemas-microsoft-com:office:smarttags" w:element="PersonName">
        <w:r w:rsidRPr="00F97E70">
          <w:rPr>
            <w:rFonts w:cs="David" w:hint="cs"/>
            <w:rtl/>
          </w:rPr>
          <w:t>אברהם מיכאלי</w:t>
        </w:r>
      </w:smartTag>
      <w:r w:rsidRPr="00F97E70">
        <w:rPr>
          <w:rFonts w:cs="David" w:hint="cs"/>
          <w:rtl/>
        </w:rPr>
        <w:t>, אחר כך אורי אורבך ואחר כך זה וזה. הרי מותר לכל אחד לפרסם מודעה ואין כאן הגבלה. זאת לא מפלגה.</w:t>
      </w:r>
    </w:p>
    <w:p w14:paraId="5D400D8E" w14:textId="77777777" w:rsidR="00F97E70" w:rsidRPr="00F97E70" w:rsidRDefault="00F97E70" w:rsidP="00F97E70">
      <w:pPr>
        <w:bidi/>
        <w:jc w:val="both"/>
        <w:rPr>
          <w:rFonts w:cs="David" w:hint="cs"/>
          <w:rtl/>
        </w:rPr>
      </w:pPr>
    </w:p>
    <w:p w14:paraId="7D54F971" w14:textId="77777777" w:rsidR="00F97E70" w:rsidRPr="00F97E70" w:rsidRDefault="00F97E70" w:rsidP="00F97E70">
      <w:pPr>
        <w:bidi/>
        <w:jc w:val="both"/>
        <w:rPr>
          <w:rFonts w:cs="David" w:hint="cs"/>
          <w:rtl/>
        </w:rPr>
      </w:pPr>
      <w:r w:rsidRPr="00F97E70">
        <w:rPr>
          <w:rFonts w:cs="David" w:hint="cs"/>
          <w:u w:val="single"/>
          <w:rtl/>
        </w:rPr>
        <w:t>איל זנדברג:</w:t>
      </w:r>
    </w:p>
    <w:p w14:paraId="3FF263BB" w14:textId="77777777" w:rsidR="00F97E70" w:rsidRPr="00F97E70" w:rsidRDefault="00F97E70" w:rsidP="00F97E70">
      <w:pPr>
        <w:bidi/>
        <w:jc w:val="both"/>
        <w:rPr>
          <w:rFonts w:cs="David" w:hint="cs"/>
          <w:rtl/>
        </w:rPr>
      </w:pPr>
    </w:p>
    <w:p w14:paraId="50E8C431" w14:textId="77777777" w:rsidR="00F97E70" w:rsidRPr="00F97E70" w:rsidRDefault="00F97E70" w:rsidP="00F97E70">
      <w:pPr>
        <w:bidi/>
        <w:jc w:val="both"/>
        <w:rPr>
          <w:rFonts w:cs="David" w:hint="cs"/>
          <w:rtl/>
        </w:rPr>
      </w:pPr>
      <w:r w:rsidRPr="00F97E70">
        <w:rPr>
          <w:rFonts w:cs="David" w:hint="cs"/>
          <w:rtl/>
        </w:rPr>
        <w:tab/>
        <w:t>אין הגבלה או לא צריכה להיות הגבלה? אתה בעצם אומר שזה לא ישים?</w:t>
      </w:r>
    </w:p>
    <w:p w14:paraId="0CBB5BAE" w14:textId="77777777" w:rsidR="00F97E70" w:rsidRPr="00F97E70" w:rsidRDefault="00F97E70" w:rsidP="00F97E70">
      <w:pPr>
        <w:bidi/>
        <w:jc w:val="both"/>
        <w:rPr>
          <w:rFonts w:cs="David" w:hint="cs"/>
          <w:rtl/>
        </w:rPr>
      </w:pPr>
    </w:p>
    <w:p w14:paraId="0AB8C77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DC86B2E" w14:textId="77777777" w:rsidR="00F97E70" w:rsidRPr="00F97E70" w:rsidRDefault="00F97E70" w:rsidP="00F97E70">
      <w:pPr>
        <w:bidi/>
        <w:jc w:val="both"/>
        <w:rPr>
          <w:rFonts w:cs="David" w:hint="cs"/>
          <w:rtl/>
        </w:rPr>
      </w:pPr>
    </w:p>
    <w:p w14:paraId="3CC4ACD6" w14:textId="77777777" w:rsidR="00F97E70" w:rsidRPr="00F97E70" w:rsidRDefault="00F97E70" w:rsidP="00F97E70">
      <w:pPr>
        <w:bidi/>
        <w:jc w:val="both"/>
        <w:rPr>
          <w:rFonts w:cs="David" w:hint="cs"/>
          <w:rtl/>
        </w:rPr>
      </w:pPr>
      <w:r w:rsidRPr="00F97E70">
        <w:rPr>
          <w:rFonts w:cs="David" w:hint="cs"/>
          <w:rtl/>
        </w:rPr>
        <w:tab/>
        <w:t>הסעיף הזה הוא לא ישים ולא צריך אותו.</w:t>
      </w:r>
    </w:p>
    <w:p w14:paraId="60276196" w14:textId="77777777" w:rsidR="00F97E70" w:rsidRPr="00F97E70" w:rsidRDefault="00F97E70" w:rsidP="00F97E70">
      <w:pPr>
        <w:bidi/>
        <w:jc w:val="both"/>
        <w:rPr>
          <w:rFonts w:cs="David" w:hint="cs"/>
          <w:rtl/>
        </w:rPr>
      </w:pPr>
    </w:p>
    <w:p w14:paraId="61D79B25" w14:textId="77777777" w:rsidR="00F97E70" w:rsidRPr="00F97E70" w:rsidRDefault="00F97E70" w:rsidP="00F97E70">
      <w:pPr>
        <w:bidi/>
        <w:jc w:val="both"/>
        <w:rPr>
          <w:rFonts w:cs="David" w:hint="cs"/>
          <w:rtl/>
        </w:rPr>
      </w:pPr>
      <w:r w:rsidRPr="00F97E70">
        <w:rPr>
          <w:rFonts w:cs="David" w:hint="cs"/>
          <w:u w:val="single"/>
          <w:rtl/>
        </w:rPr>
        <w:t>איל זנדברג:</w:t>
      </w:r>
    </w:p>
    <w:p w14:paraId="2767CA9C" w14:textId="77777777" w:rsidR="00F97E70" w:rsidRPr="00F97E70" w:rsidRDefault="00F97E70" w:rsidP="00F97E70">
      <w:pPr>
        <w:bidi/>
        <w:jc w:val="both"/>
        <w:rPr>
          <w:rFonts w:cs="David" w:hint="cs"/>
          <w:rtl/>
        </w:rPr>
      </w:pPr>
    </w:p>
    <w:p w14:paraId="53D4994A" w14:textId="77777777" w:rsidR="00F97E70" w:rsidRPr="00F97E70" w:rsidRDefault="00F97E70" w:rsidP="00F97E70">
      <w:pPr>
        <w:bidi/>
        <w:jc w:val="both"/>
        <w:rPr>
          <w:rFonts w:cs="David" w:hint="cs"/>
          <w:rtl/>
        </w:rPr>
      </w:pPr>
      <w:r w:rsidRPr="00F97E70">
        <w:rPr>
          <w:rFonts w:cs="David" w:hint="cs"/>
          <w:rtl/>
        </w:rPr>
        <w:tab/>
        <w:t>האם זה טוב? השאלה אם ההסדר שהיית רוצה להגיע אליו, אז אפשר לתפור אותו. היית רוצה שתתאפשר השתלטות במסווה של פיצול בין אנשים?</w:t>
      </w:r>
    </w:p>
    <w:p w14:paraId="1E0984D3" w14:textId="77777777" w:rsidR="00F97E70" w:rsidRPr="00F97E70" w:rsidRDefault="00F97E70" w:rsidP="00F97E70">
      <w:pPr>
        <w:bidi/>
        <w:jc w:val="both"/>
        <w:rPr>
          <w:rFonts w:cs="David" w:hint="cs"/>
          <w:rtl/>
        </w:rPr>
      </w:pPr>
    </w:p>
    <w:p w14:paraId="6E395D6E"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9C22971" w14:textId="77777777" w:rsidR="00F97E70" w:rsidRPr="00F97E70" w:rsidRDefault="00F97E70" w:rsidP="00F97E70">
      <w:pPr>
        <w:bidi/>
        <w:jc w:val="both"/>
        <w:rPr>
          <w:rFonts w:cs="David" w:hint="cs"/>
          <w:rtl/>
        </w:rPr>
      </w:pPr>
    </w:p>
    <w:p w14:paraId="18BC9DDC" w14:textId="77777777" w:rsidR="00F97E70" w:rsidRPr="00F97E70" w:rsidRDefault="00F97E70" w:rsidP="00F97E70">
      <w:pPr>
        <w:bidi/>
        <w:jc w:val="both"/>
        <w:rPr>
          <w:rFonts w:cs="David" w:hint="cs"/>
          <w:rtl/>
        </w:rPr>
      </w:pPr>
      <w:r w:rsidRPr="00F97E70">
        <w:rPr>
          <w:rFonts w:cs="David" w:hint="cs"/>
          <w:rtl/>
        </w:rPr>
        <w:tab/>
        <w:t>אני בכלל חושב שכל נושא התעמולה צריך היה לעשות לו רביזיה מסיבה אחת פשוטה. היום יש אינטרנט, היום יש אי-מייל, היום יש טוויטר ועוד כל מיני סיפורים כאלה. מי בכלל קורא עיתונים?  העיתונים היחידים שאתה קורא, אם אתה מקבל אותם חינם. זה הפך להיות דבר ארכאי. פעם היה עיתון "דבר". בבחירות האחרונות עסקנו אם כאשר בעיתון "המודיע" ו"יתד נאמן" יש הודעות שהרבנים מצווים להצביע כך וכך, האם זה כן תיחשב פרסומת או לא תיחשב פרסומת, כן ייכלל בעמודים או לא ייכלל בעמודים. חבר'ה, די, זה נגמר.</w:t>
      </w:r>
    </w:p>
    <w:p w14:paraId="1700B12E" w14:textId="77777777" w:rsidR="00F97E70" w:rsidRPr="00F97E70" w:rsidRDefault="00F97E70" w:rsidP="00F97E70">
      <w:pPr>
        <w:bidi/>
        <w:jc w:val="both"/>
        <w:rPr>
          <w:rFonts w:cs="David" w:hint="cs"/>
          <w:rtl/>
        </w:rPr>
      </w:pPr>
    </w:p>
    <w:p w14:paraId="1099E44A" w14:textId="77777777" w:rsidR="00F97E70" w:rsidRPr="00F97E70" w:rsidRDefault="00F97E70" w:rsidP="00F97E70">
      <w:pPr>
        <w:bidi/>
        <w:jc w:val="both"/>
        <w:rPr>
          <w:rFonts w:cs="David" w:hint="cs"/>
          <w:rtl/>
        </w:rPr>
      </w:pPr>
      <w:r w:rsidRPr="00F97E70">
        <w:rPr>
          <w:rFonts w:cs="David" w:hint="cs"/>
          <w:u w:val="single"/>
          <w:rtl/>
        </w:rPr>
        <w:t>איל זנדברג:</w:t>
      </w:r>
    </w:p>
    <w:p w14:paraId="7AD7B5A8" w14:textId="77777777" w:rsidR="00F97E70" w:rsidRPr="00F97E70" w:rsidRDefault="00F97E70" w:rsidP="00F97E70">
      <w:pPr>
        <w:bidi/>
        <w:jc w:val="both"/>
        <w:rPr>
          <w:rFonts w:cs="David" w:hint="cs"/>
          <w:rtl/>
        </w:rPr>
      </w:pPr>
    </w:p>
    <w:p w14:paraId="4060F8E0" w14:textId="77777777" w:rsidR="00F97E70" w:rsidRPr="00F97E70" w:rsidRDefault="00F97E70" w:rsidP="00F97E70">
      <w:pPr>
        <w:bidi/>
        <w:jc w:val="both"/>
        <w:rPr>
          <w:rFonts w:cs="David" w:hint="cs"/>
          <w:rtl/>
        </w:rPr>
      </w:pPr>
      <w:r w:rsidRPr="00F97E70">
        <w:rPr>
          <w:rFonts w:cs="David" w:hint="cs"/>
          <w:rtl/>
        </w:rPr>
        <w:tab/>
        <w:t xml:space="preserve">ההסדר הזה קיים. </w:t>
      </w:r>
    </w:p>
    <w:p w14:paraId="6338732D" w14:textId="77777777" w:rsidR="00F97E70" w:rsidRPr="00F97E70" w:rsidRDefault="00F97E70" w:rsidP="00F97E70">
      <w:pPr>
        <w:bidi/>
        <w:jc w:val="both"/>
        <w:rPr>
          <w:rFonts w:cs="David" w:hint="cs"/>
          <w:rtl/>
        </w:rPr>
      </w:pPr>
    </w:p>
    <w:p w14:paraId="07A78255"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03FA975" w14:textId="77777777" w:rsidR="00F97E70" w:rsidRPr="00F97E70" w:rsidRDefault="00F97E70" w:rsidP="00F97E70">
      <w:pPr>
        <w:bidi/>
        <w:jc w:val="both"/>
        <w:rPr>
          <w:rFonts w:cs="David" w:hint="cs"/>
          <w:rtl/>
        </w:rPr>
      </w:pPr>
    </w:p>
    <w:p w14:paraId="6554B848" w14:textId="77777777" w:rsidR="00F97E70" w:rsidRPr="00F97E70" w:rsidRDefault="00F97E70" w:rsidP="00F97E70">
      <w:pPr>
        <w:bidi/>
        <w:jc w:val="both"/>
        <w:rPr>
          <w:rFonts w:cs="David" w:hint="cs"/>
          <w:rtl/>
        </w:rPr>
      </w:pPr>
      <w:r w:rsidRPr="00F97E70">
        <w:rPr>
          <w:rFonts w:cs="David" w:hint="cs"/>
          <w:rtl/>
        </w:rPr>
        <w:tab/>
        <w:t>לדעתי צריך לבטל אותו גם בבחירות הכלליות ובטח לבטל אותו כאן כי כאן אני גם לא יכול לפקח.</w:t>
      </w:r>
    </w:p>
    <w:p w14:paraId="7E2E86A2" w14:textId="77777777" w:rsidR="00F97E70" w:rsidRPr="00F97E70" w:rsidRDefault="00F97E70" w:rsidP="00F97E70">
      <w:pPr>
        <w:bidi/>
        <w:jc w:val="both"/>
        <w:rPr>
          <w:rFonts w:cs="David" w:hint="cs"/>
          <w:rtl/>
        </w:rPr>
      </w:pPr>
    </w:p>
    <w:p w14:paraId="59EFE4F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32EE790" w14:textId="77777777" w:rsidR="00F97E70" w:rsidRPr="00F97E70" w:rsidRDefault="00F97E70" w:rsidP="00F97E70">
      <w:pPr>
        <w:bidi/>
        <w:jc w:val="both"/>
        <w:rPr>
          <w:rFonts w:cs="David" w:hint="cs"/>
          <w:rtl/>
        </w:rPr>
      </w:pPr>
    </w:p>
    <w:p w14:paraId="19765C60" w14:textId="77777777" w:rsidR="00F97E70" w:rsidRPr="00F97E70" w:rsidRDefault="00F97E70" w:rsidP="00F97E70">
      <w:pPr>
        <w:bidi/>
        <w:jc w:val="both"/>
        <w:rPr>
          <w:rFonts w:cs="David" w:hint="cs"/>
          <w:rtl/>
        </w:rPr>
      </w:pPr>
      <w:r w:rsidRPr="00F97E70">
        <w:rPr>
          <w:rFonts w:cs="David" w:hint="cs"/>
          <w:rtl/>
        </w:rPr>
        <w:tab/>
        <w:t>מה אתם מציעים?</w:t>
      </w:r>
    </w:p>
    <w:p w14:paraId="6CC29947" w14:textId="77777777" w:rsidR="00F97E70" w:rsidRPr="00F97E70" w:rsidRDefault="00F97E70" w:rsidP="00F97E70">
      <w:pPr>
        <w:bidi/>
        <w:jc w:val="both"/>
        <w:rPr>
          <w:rFonts w:cs="David" w:hint="cs"/>
          <w:rtl/>
        </w:rPr>
      </w:pPr>
    </w:p>
    <w:p w14:paraId="007F20CC" w14:textId="77777777" w:rsidR="00F97E70" w:rsidRPr="00F97E70" w:rsidRDefault="00F97E70" w:rsidP="00F97E70">
      <w:pPr>
        <w:bidi/>
        <w:jc w:val="both"/>
        <w:rPr>
          <w:rFonts w:cs="David" w:hint="cs"/>
          <w:rtl/>
        </w:rPr>
      </w:pPr>
      <w:r w:rsidRPr="00F97E70">
        <w:rPr>
          <w:rFonts w:cs="David" w:hint="cs"/>
          <w:u w:val="single"/>
          <w:rtl/>
        </w:rPr>
        <w:t>איל זנדברג:</w:t>
      </w:r>
    </w:p>
    <w:p w14:paraId="2819EA15" w14:textId="77777777" w:rsidR="00F97E70" w:rsidRPr="00F97E70" w:rsidRDefault="00F97E70" w:rsidP="00F97E70">
      <w:pPr>
        <w:bidi/>
        <w:jc w:val="both"/>
        <w:rPr>
          <w:rFonts w:cs="David" w:hint="cs"/>
          <w:rtl/>
        </w:rPr>
      </w:pPr>
    </w:p>
    <w:p w14:paraId="0535F569" w14:textId="77777777" w:rsidR="00F97E70" w:rsidRPr="00F97E70" w:rsidRDefault="00F97E70" w:rsidP="00F97E70">
      <w:pPr>
        <w:bidi/>
        <w:jc w:val="both"/>
        <w:rPr>
          <w:rFonts w:cs="David" w:hint="cs"/>
          <w:rtl/>
        </w:rPr>
      </w:pPr>
      <w:r w:rsidRPr="00F97E70">
        <w:rPr>
          <w:rFonts w:cs="David" w:hint="cs"/>
          <w:rtl/>
        </w:rPr>
        <w:tab/>
        <w:t>זאת הנקודה שדיברנו, שנזדקק לעוד זמן אבל יהיו אמות מידה, קווים מנחים שאפשר יהיה להבין.</w:t>
      </w:r>
    </w:p>
    <w:p w14:paraId="02146A98" w14:textId="77777777" w:rsidR="00F97E70" w:rsidRPr="00F97E70" w:rsidRDefault="00F97E70" w:rsidP="00F97E70">
      <w:pPr>
        <w:bidi/>
        <w:jc w:val="both"/>
        <w:rPr>
          <w:rFonts w:cs="David" w:hint="cs"/>
          <w:rtl/>
        </w:rPr>
      </w:pPr>
    </w:p>
    <w:p w14:paraId="6449EFD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3831086" w14:textId="77777777" w:rsidR="00F97E70" w:rsidRPr="00F97E70" w:rsidRDefault="00F97E70" w:rsidP="00F97E70">
      <w:pPr>
        <w:bidi/>
        <w:jc w:val="both"/>
        <w:rPr>
          <w:rFonts w:cs="David" w:hint="cs"/>
          <w:rtl/>
        </w:rPr>
      </w:pPr>
    </w:p>
    <w:p w14:paraId="561D8559" w14:textId="77777777" w:rsidR="00F97E70" w:rsidRPr="00F97E70" w:rsidRDefault="00F97E70" w:rsidP="00F97E70">
      <w:pPr>
        <w:bidi/>
        <w:jc w:val="both"/>
        <w:rPr>
          <w:rFonts w:cs="David" w:hint="cs"/>
          <w:rtl/>
        </w:rPr>
      </w:pPr>
      <w:r w:rsidRPr="00F97E70">
        <w:rPr>
          <w:rFonts w:cs="David" w:hint="cs"/>
          <w:rtl/>
        </w:rPr>
        <w:tab/>
        <w:t>אני אומר לכם מה אני מציע. אני מציע שאנחנו לא נקבע הגבלה מלבד אותו עיקרון של איזון הולם ונשאיר ליושב ראש ועדת הבחירות במקרה שסוגיה כזאת תעלה.</w:t>
      </w:r>
    </w:p>
    <w:p w14:paraId="459188AA" w14:textId="77777777" w:rsidR="00F97E70" w:rsidRPr="00F97E70" w:rsidRDefault="00F97E70" w:rsidP="00F97E70">
      <w:pPr>
        <w:bidi/>
        <w:jc w:val="both"/>
        <w:rPr>
          <w:rFonts w:cs="David" w:hint="cs"/>
          <w:rtl/>
        </w:rPr>
      </w:pPr>
    </w:p>
    <w:p w14:paraId="7B34B9B8"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0C5D17D" w14:textId="77777777" w:rsidR="00F97E70" w:rsidRPr="00F97E70" w:rsidRDefault="00F97E70" w:rsidP="00F97E70">
      <w:pPr>
        <w:bidi/>
        <w:jc w:val="both"/>
        <w:rPr>
          <w:rFonts w:cs="David" w:hint="cs"/>
          <w:rtl/>
        </w:rPr>
      </w:pPr>
    </w:p>
    <w:p w14:paraId="300275D0" w14:textId="77777777" w:rsidR="00F97E70" w:rsidRPr="00F97E70" w:rsidRDefault="00F97E70" w:rsidP="00F97E70">
      <w:pPr>
        <w:bidi/>
        <w:jc w:val="both"/>
        <w:rPr>
          <w:rFonts w:cs="David" w:hint="cs"/>
          <w:rtl/>
        </w:rPr>
      </w:pPr>
      <w:r w:rsidRPr="00F97E70">
        <w:rPr>
          <w:rFonts w:cs="David" w:hint="cs"/>
          <w:rtl/>
        </w:rPr>
        <w:tab/>
        <w:t>מה זה איזון הולם? הצד השני לא רוצה לקנות.</w:t>
      </w:r>
    </w:p>
    <w:p w14:paraId="696E7863" w14:textId="77777777" w:rsidR="00F97E70" w:rsidRPr="00F97E70" w:rsidRDefault="00F97E70" w:rsidP="00F97E70">
      <w:pPr>
        <w:bidi/>
        <w:jc w:val="both"/>
        <w:rPr>
          <w:rFonts w:cs="David" w:hint="cs"/>
          <w:rtl/>
        </w:rPr>
      </w:pPr>
    </w:p>
    <w:p w14:paraId="4E0D6746" w14:textId="77777777" w:rsidR="00F97E70" w:rsidRPr="00F97E70" w:rsidRDefault="00F97E70" w:rsidP="00F97E70">
      <w:pPr>
        <w:bidi/>
        <w:jc w:val="both"/>
        <w:rPr>
          <w:rFonts w:cs="David" w:hint="cs"/>
          <w:rtl/>
        </w:rPr>
      </w:pPr>
      <w:r w:rsidRPr="00F97E70">
        <w:rPr>
          <w:rFonts w:cs="David" w:hint="cs"/>
          <w:u w:val="single"/>
          <w:rtl/>
        </w:rPr>
        <w:t>איל זנדברג:</w:t>
      </w:r>
    </w:p>
    <w:p w14:paraId="733FC530" w14:textId="77777777" w:rsidR="00F97E70" w:rsidRPr="00F97E70" w:rsidRDefault="00F97E70" w:rsidP="00F97E70">
      <w:pPr>
        <w:bidi/>
        <w:jc w:val="both"/>
        <w:rPr>
          <w:rFonts w:cs="David" w:hint="cs"/>
          <w:rtl/>
        </w:rPr>
      </w:pPr>
    </w:p>
    <w:p w14:paraId="707CBDB1" w14:textId="77777777" w:rsidR="00F97E70" w:rsidRPr="00F97E70" w:rsidRDefault="00F97E70" w:rsidP="00F97E70">
      <w:pPr>
        <w:bidi/>
        <w:jc w:val="both"/>
        <w:rPr>
          <w:rFonts w:cs="David" w:hint="cs"/>
          <w:rtl/>
        </w:rPr>
      </w:pPr>
      <w:r w:rsidRPr="00F97E70">
        <w:rPr>
          <w:rFonts w:cs="David" w:hint="cs"/>
          <w:rtl/>
        </w:rPr>
        <w:tab/>
        <w:t>יש הרבה מאוד שחקנים. בכל עיר יכולים להיות שניים-שלושה זכיינים שמחזיקים חלק מהשלטים. זאת אומרת, אלה לא ערוצי תקשורת שיש כך וכך אנשים.</w:t>
      </w:r>
    </w:p>
    <w:p w14:paraId="7C8627DB" w14:textId="77777777" w:rsidR="00F97E70" w:rsidRPr="00F97E70" w:rsidRDefault="00F97E70" w:rsidP="00F97E70">
      <w:pPr>
        <w:bidi/>
        <w:jc w:val="both"/>
        <w:rPr>
          <w:rFonts w:cs="David" w:hint="cs"/>
          <w:rtl/>
        </w:rPr>
      </w:pPr>
    </w:p>
    <w:p w14:paraId="41B406C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275C542" w14:textId="77777777" w:rsidR="00F97E70" w:rsidRPr="00F97E70" w:rsidRDefault="00F97E70" w:rsidP="00F97E70">
      <w:pPr>
        <w:bidi/>
        <w:jc w:val="both"/>
        <w:rPr>
          <w:rFonts w:cs="David" w:hint="cs"/>
          <w:rtl/>
        </w:rPr>
      </w:pPr>
    </w:p>
    <w:p w14:paraId="6B1D4632" w14:textId="77777777" w:rsidR="00F97E70" w:rsidRPr="00F97E70" w:rsidRDefault="00F97E70" w:rsidP="00F97E70">
      <w:pPr>
        <w:bidi/>
        <w:jc w:val="both"/>
        <w:rPr>
          <w:rFonts w:cs="David" w:hint="cs"/>
          <w:rtl/>
        </w:rPr>
      </w:pPr>
      <w:r w:rsidRPr="00F97E70">
        <w:rPr>
          <w:rFonts w:cs="David" w:hint="cs"/>
          <w:rtl/>
        </w:rPr>
        <w:tab/>
        <w:t>לא חשוב, אז אתה אומר בעיקרון פר זכיין.</w:t>
      </w:r>
    </w:p>
    <w:p w14:paraId="5D1AE878" w14:textId="77777777" w:rsidR="00F97E70" w:rsidRPr="00F97E70" w:rsidRDefault="00F97E70" w:rsidP="00F97E70">
      <w:pPr>
        <w:bidi/>
        <w:jc w:val="both"/>
        <w:rPr>
          <w:rFonts w:cs="David" w:hint="cs"/>
          <w:rtl/>
        </w:rPr>
      </w:pPr>
    </w:p>
    <w:p w14:paraId="6C552A9E"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A50E63D" w14:textId="77777777" w:rsidR="00F97E70" w:rsidRPr="00F97E70" w:rsidRDefault="00F97E70" w:rsidP="00F97E70">
      <w:pPr>
        <w:bidi/>
        <w:jc w:val="both"/>
        <w:rPr>
          <w:rFonts w:cs="David" w:hint="cs"/>
          <w:rtl/>
        </w:rPr>
      </w:pPr>
    </w:p>
    <w:p w14:paraId="2C9D68EF" w14:textId="77777777" w:rsidR="00F97E70" w:rsidRPr="00F97E70" w:rsidRDefault="00F97E70" w:rsidP="00F97E70">
      <w:pPr>
        <w:bidi/>
        <w:jc w:val="both"/>
        <w:rPr>
          <w:rFonts w:cs="David" w:hint="cs"/>
          <w:rtl/>
        </w:rPr>
      </w:pPr>
      <w:r w:rsidRPr="00F97E70">
        <w:rPr>
          <w:rFonts w:cs="David" w:hint="cs"/>
          <w:rtl/>
        </w:rPr>
        <w:tab/>
        <w:t>לא פר זכיין. אתה אומר למשל שצריך להיות איזון. אני בא ואומרים לי שלא יכולים למכור לי מחמישים אחוזים. קניתי. אתה לא מגיע אליו בכלל. אתה לא מעונין. אתה גרמת לו נזק כלכלי. למה? אם אתה אומר איזון, אני בא לקנות והוא מוכר לי חמישים אחוזים. הוא אדם הגון, הוא רוצה לשמוע על האיזון.</w:t>
      </w:r>
    </w:p>
    <w:p w14:paraId="2DCF6A33" w14:textId="77777777" w:rsidR="00F97E70" w:rsidRPr="00F97E70" w:rsidRDefault="00F97E70" w:rsidP="00F97E70">
      <w:pPr>
        <w:bidi/>
        <w:jc w:val="both"/>
        <w:rPr>
          <w:rFonts w:cs="David" w:hint="cs"/>
          <w:rtl/>
        </w:rPr>
      </w:pPr>
    </w:p>
    <w:p w14:paraId="0929E40C" w14:textId="77777777" w:rsidR="00F97E70" w:rsidRPr="00F97E70" w:rsidRDefault="00F97E70" w:rsidP="00F97E70">
      <w:pPr>
        <w:bidi/>
        <w:jc w:val="both"/>
        <w:rPr>
          <w:rFonts w:cs="David" w:hint="cs"/>
          <w:rtl/>
        </w:rPr>
      </w:pPr>
      <w:r w:rsidRPr="00F97E70">
        <w:rPr>
          <w:rFonts w:cs="David" w:hint="cs"/>
          <w:u w:val="single"/>
          <w:rtl/>
        </w:rPr>
        <w:t>ארבל אסטרחן:</w:t>
      </w:r>
    </w:p>
    <w:p w14:paraId="271E58B5" w14:textId="77777777" w:rsidR="00F97E70" w:rsidRPr="00F97E70" w:rsidRDefault="00F97E70" w:rsidP="00F97E70">
      <w:pPr>
        <w:bidi/>
        <w:jc w:val="both"/>
        <w:rPr>
          <w:rFonts w:cs="David" w:hint="cs"/>
          <w:rtl/>
        </w:rPr>
      </w:pPr>
    </w:p>
    <w:p w14:paraId="523DE202" w14:textId="77777777" w:rsidR="00F97E70" w:rsidRPr="00F97E70" w:rsidRDefault="00F97E70" w:rsidP="00F97E70">
      <w:pPr>
        <w:bidi/>
        <w:jc w:val="both"/>
        <w:rPr>
          <w:rFonts w:cs="David" w:hint="cs"/>
          <w:rtl/>
        </w:rPr>
      </w:pPr>
      <w:r w:rsidRPr="00F97E70">
        <w:rPr>
          <w:rFonts w:cs="David" w:hint="cs"/>
          <w:rtl/>
        </w:rPr>
        <w:tab/>
        <w:t>כך דובר בכנסת הקודמת.</w:t>
      </w:r>
    </w:p>
    <w:p w14:paraId="2B1440CB" w14:textId="77777777" w:rsidR="00F97E70" w:rsidRPr="00F97E70" w:rsidRDefault="00F97E70" w:rsidP="00F97E70">
      <w:pPr>
        <w:bidi/>
        <w:jc w:val="both"/>
        <w:rPr>
          <w:rFonts w:cs="David" w:hint="cs"/>
          <w:rtl/>
        </w:rPr>
      </w:pPr>
    </w:p>
    <w:p w14:paraId="43066BF6"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8688964" w14:textId="77777777" w:rsidR="00F97E70" w:rsidRPr="00F97E70" w:rsidRDefault="00F97E70" w:rsidP="00F97E70">
      <w:pPr>
        <w:bidi/>
        <w:jc w:val="both"/>
        <w:rPr>
          <w:rFonts w:cs="David" w:hint="cs"/>
          <w:rtl/>
        </w:rPr>
      </w:pPr>
    </w:p>
    <w:p w14:paraId="0D6BB70B" w14:textId="77777777" w:rsidR="00F97E70" w:rsidRPr="00F97E70" w:rsidRDefault="00F97E70" w:rsidP="00F97E70">
      <w:pPr>
        <w:bidi/>
        <w:jc w:val="both"/>
        <w:rPr>
          <w:rFonts w:cs="David" w:hint="cs"/>
          <w:rtl/>
        </w:rPr>
      </w:pPr>
      <w:r w:rsidRPr="00F97E70">
        <w:rPr>
          <w:rFonts w:cs="David" w:hint="cs"/>
          <w:rtl/>
        </w:rPr>
        <w:tab/>
        <w:t>אחר כך הוא יישאר תקוע עם לוחות כי השני לא בא. כולנו יודעים שבערב בחירות הכל הולך לנושא.</w:t>
      </w:r>
    </w:p>
    <w:p w14:paraId="7859E22E" w14:textId="77777777" w:rsidR="00F97E70" w:rsidRPr="00F97E70" w:rsidRDefault="00F97E70" w:rsidP="00F97E70">
      <w:pPr>
        <w:bidi/>
        <w:jc w:val="both"/>
        <w:rPr>
          <w:rFonts w:cs="David" w:hint="cs"/>
          <w:rtl/>
        </w:rPr>
      </w:pPr>
    </w:p>
    <w:p w14:paraId="2B46FFF7" w14:textId="77777777" w:rsidR="00F97E70" w:rsidRPr="00F97E70" w:rsidRDefault="00F97E70" w:rsidP="00F97E70">
      <w:pPr>
        <w:bidi/>
        <w:jc w:val="both"/>
        <w:rPr>
          <w:rFonts w:cs="David" w:hint="cs"/>
          <w:rtl/>
        </w:rPr>
      </w:pPr>
      <w:r w:rsidRPr="00F97E70">
        <w:rPr>
          <w:rFonts w:cs="David" w:hint="cs"/>
          <w:u w:val="single"/>
          <w:rtl/>
        </w:rPr>
        <w:t>איל זנדברג:</w:t>
      </w:r>
    </w:p>
    <w:p w14:paraId="5DD666F1" w14:textId="77777777" w:rsidR="00F97E70" w:rsidRPr="00F97E70" w:rsidRDefault="00F97E70" w:rsidP="00F97E70">
      <w:pPr>
        <w:bidi/>
        <w:jc w:val="both"/>
        <w:rPr>
          <w:rFonts w:cs="David" w:hint="cs"/>
          <w:rtl/>
        </w:rPr>
      </w:pPr>
    </w:p>
    <w:p w14:paraId="05381EF2" w14:textId="77777777" w:rsidR="00F97E70" w:rsidRPr="00F97E70" w:rsidRDefault="00F97E70" w:rsidP="00F97E70">
      <w:pPr>
        <w:bidi/>
        <w:jc w:val="both"/>
        <w:rPr>
          <w:rFonts w:cs="David" w:hint="cs"/>
          <w:rtl/>
        </w:rPr>
      </w:pPr>
      <w:r w:rsidRPr="00F97E70">
        <w:rPr>
          <w:rFonts w:cs="David" w:hint="cs"/>
          <w:rtl/>
        </w:rPr>
        <w:tab/>
        <w:t>יש ביקוש, אבל אם בחוק אתה חוסם את הביקוש, זה לא שהוא נותר ריק.</w:t>
      </w:r>
    </w:p>
    <w:p w14:paraId="5507D2E6" w14:textId="77777777" w:rsidR="00F97E70" w:rsidRPr="00F97E70" w:rsidRDefault="00F97E70" w:rsidP="00F97E70">
      <w:pPr>
        <w:bidi/>
        <w:jc w:val="both"/>
        <w:rPr>
          <w:rFonts w:cs="David" w:hint="cs"/>
          <w:rtl/>
        </w:rPr>
      </w:pPr>
    </w:p>
    <w:p w14:paraId="2832A91B" w14:textId="77777777" w:rsidR="00F97E70" w:rsidRPr="00F97E70" w:rsidRDefault="00F97E70" w:rsidP="00F97E70">
      <w:pPr>
        <w:bidi/>
        <w:jc w:val="both"/>
        <w:rPr>
          <w:rFonts w:cs="David" w:hint="cs"/>
          <w:rtl/>
        </w:rPr>
      </w:pPr>
      <w:r w:rsidRPr="00F97E70">
        <w:rPr>
          <w:rFonts w:cs="David" w:hint="cs"/>
          <w:u w:val="single"/>
          <w:rtl/>
        </w:rPr>
        <w:t>עמי ברקוביץ:</w:t>
      </w:r>
    </w:p>
    <w:p w14:paraId="3A8E4BB3" w14:textId="77777777" w:rsidR="00F97E70" w:rsidRPr="00F97E70" w:rsidRDefault="00F97E70" w:rsidP="00F97E70">
      <w:pPr>
        <w:bidi/>
        <w:jc w:val="both"/>
        <w:rPr>
          <w:rFonts w:cs="David" w:hint="cs"/>
          <w:rtl/>
        </w:rPr>
      </w:pPr>
    </w:p>
    <w:p w14:paraId="7FFAD22A" w14:textId="77777777" w:rsidR="00F97E70" w:rsidRPr="00F97E70" w:rsidRDefault="00F97E70" w:rsidP="00F97E70">
      <w:pPr>
        <w:bidi/>
        <w:jc w:val="both"/>
        <w:rPr>
          <w:rFonts w:cs="David" w:hint="cs"/>
          <w:rtl/>
        </w:rPr>
      </w:pPr>
      <w:r w:rsidRPr="00F97E70">
        <w:rPr>
          <w:rFonts w:cs="David" w:hint="cs"/>
          <w:rtl/>
        </w:rPr>
        <w:tab/>
        <w:t>בכנסת הקודמת עלתה אפשרות להגביל את סך הבעד וסך הנגד באחוזים מסוימים. זה כמובן לא יפתור את הבעיה בתוך הקבוצה.</w:t>
      </w:r>
    </w:p>
    <w:p w14:paraId="545D81AE" w14:textId="77777777" w:rsidR="00F97E70" w:rsidRPr="00F97E70" w:rsidRDefault="00F97E70" w:rsidP="00F97E70">
      <w:pPr>
        <w:bidi/>
        <w:jc w:val="both"/>
        <w:rPr>
          <w:rFonts w:cs="David" w:hint="cs"/>
          <w:rtl/>
        </w:rPr>
      </w:pPr>
    </w:p>
    <w:p w14:paraId="2244C3C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316B142" w14:textId="77777777" w:rsidR="00F97E70" w:rsidRPr="00F97E70" w:rsidRDefault="00F97E70" w:rsidP="00F97E70">
      <w:pPr>
        <w:bidi/>
        <w:jc w:val="both"/>
        <w:rPr>
          <w:rFonts w:cs="David" w:hint="cs"/>
          <w:rtl/>
        </w:rPr>
      </w:pPr>
    </w:p>
    <w:p w14:paraId="589B0B44" w14:textId="77777777" w:rsidR="00F97E70" w:rsidRPr="00F97E70" w:rsidRDefault="00F97E70" w:rsidP="00F97E70">
      <w:pPr>
        <w:bidi/>
        <w:jc w:val="both"/>
        <w:rPr>
          <w:rFonts w:cs="David" w:hint="cs"/>
          <w:rtl/>
        </w:rPr>
      </w:pPr>
      <w:r w:rsidRPr="00F97E70">
        <w:rPr>
          <w:rFonts w:cs="David" w:hint="cs"/>
          <w:rtl/>
        </w:rPr>
        <w:tab/>
        <w:t>אני בעד. אני מסכים ויושב ראש ועדת הבחירות יכריע במקום בו יהיו טענות על כך שהפרו את האיזון הזה.</w:t>
      </w:r>
    </w:p>
    <w:p w14:paraId="4F0C04D2" w14:textId="77777777" w:rsidR="00F97E70" w:rsidRPr="00F97E70" w:rsidRDefault="00F97E70" w:rsidP="00F97E70">
      <w:pPr>
        <w:bidi/>
        <w:jc w:val="both"/>
        <w:rPr>
          <w:rFonts w:cs="David" w:hint="cs"/>
          <w:rtl/>
        </w:rPr>
      </w:pPr>
    </w:p>
    <w:p w14:paraId="1B21D351" w14:textId="77777777" w:rsidR="00F97E70" w:rsidRPr="00F97E70" w:rsidRDefault="00F97E70" w:rsidP="00F97E70">
      <w:pPr>
        <w:bidi/>
        <w:jc w:val="both"/>
        <w:rPr>
          <w:rFonts w:cs="David" w:hint="cs"/>
          <w:rtl/>
        </w:rPr>
      </w:pPr>
      <w:r w:rsidRPr="00F97E70">
        <w:rPr>
          <w:rFonts w:cs="David" w:hint="cs"/>
          <w:u w:val="single"/>
          <w:rtl/>
        </w:rPr>
        <w:t>עמי ברקוביץ:</w:t>
      </w:r>
    </w:p>
    <w:p w14:paraId="7BB49AE5" w14:textId="77777777" w:rsidR="00F97E70" w:rsidRPr="00F97E70" w:rsidRDefault="00F97E70" w:rsidP="00F97E70">
      <w:pPr>
        <w:bidi/>
        <w:jc w:val="both"/>
        <w:rPr>
          <w:rFonts w:cs="David" w:hint="cs"/>
          <w:rtl/>
        </w:rPr>
      </w:pPr>
    </w:p>
    <w:p w14:paraId="5AA7468A" w14:textId="77777777" w:rsidR="00F97E70" w:rsidRPr="00F97E70" w:rsidRDefault="00F97E70" w:rsidP="00F97E70">
      <w:pPr>
        <w:bidi/>
        <w:jc w:val="both"/>
        <w:rPr>
          <w:rFonts w:cs="David" w:hint="cs"/>
          <w:rtl/>
        </w:rPr>
      </w:pPr>
      <w:r w:rsidRPr="00F97E70">
        <w:rPr>
          <w:rFonts w:cs="David" w:hint="cs"/>
          <w:rtl/>
        </w:rPr>
        <w:tab/>
        <w:t xml:space="preserve">הקו הכללי שאתה מדבר עליו עכשיו הוא שמפרסם בעל לוחות פרסום </w:t>
      </w:r>
      <w:r w:rsidRPr="00F97E70">
        <w:rPr>
          <w:rFonts w:cs="David"/>
          <w:rtl/>
        </w:rPr>
        <w:t>–</w:t>
      </w:r>
      <w:r w:rsidRPr="00F97E70">
        <w:rPr>
          <w:rFonts w:cs="David" w:hint="cs"/>
          <w:rtl/>
        </w:rPr>
        <w:t xml:space="preserve"> נקרא לו מפרסם לצורך העניין למרות שהוא לא מפרסם </w:t>
      </w:r>
      <w:r w:rsidRPr="00F97E70">
        <w:rPr>
          <w:rFonts w:cs="David"/>
          <w:rtl/>
        </w:rPr>
        <w:t>–</w:t>
      </w:r>
      <w:r w:rsidRPr="00F97E70">
        <w:rPr>
          <w:rFonts w:cs="David" w:hint="cs"/>
          <w:rtl/>
        </w:rPr>
        <w:t xml:space="preserve"> בעל המתקן, הוא יוכל למכור עד כדי שלושים אחוזים לכל אחד מהגושים מתוך מה שיש לו.</w:t>
      </w:r>
    </w:p>
    <w:p w14:paraId="5E4A0601" w14:textId="77777777" w:rsidR="00F97E70" w:rsidRPr="00F97E70" w:rsidRDefault="00F97E70" w:rsidP="00F97E70">
      <w:pPr>
        <w:bidi/>
        <w:jc w:val="both"/>
        <w:rPr>
          <w:rFonts w:cs="David" w:hint="cs"/>
          <w:rtl/>
        </w:rPr>
      </w:pPr>
    </w:p>
    <w:p w14:paraId="58D5477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92306FC" w14:textId="77777777" w:rsidR="00F97E70" w:rsidRPr="00F97E70" w:rsidRDefault="00F97E70" w:rsidP="00F97E70">
      <w:pPr>
        <w:bidi/>
        <w:jc w:val="both"/>
        <w:rPr>
          <w:rFonts w:cs="David" w:hint="cs"/>
          <w:rtl/>
        </w:rPr>
      </w:pPr>
    </w:p>
    <w:p w14:paraId="1FCF9CDC" w14:textId="77777777" w:rsidR="00F97E70" w:rsidRPr="00F97E70" w:rsidRDefault="00F97E70" w:rsidP="00F97E70">
      <w:pPr>
        <w:bidi/>
        <w:jc w:val="both"/>
        <w:rPr>
          <w:rFonts w:cs="David" w:hint="cs"/>
          <w:rtl/>
        </w:rPr>
      </w:pPr>
      <w:r w:rsidRPr="00F97E70">
        <w:rPr>
          <w:rFonts w:cs="David" w:hint="cs"/>
          <w:rtl/>
        </w:rPr>
        <w:tab/>
        <w:t>לכן אני אומר שלכן אני רוצה לתת את הסמכות ליושב ראש ועדת הבחירות שאני אבוא ואומר שהשלטים האלה הם בכלל עובדים נגדי.</w:t>
      </w:r>
    </w:p>
    <w:p w14:paraId="7AC156F2" w14:textId="77777777" w:rsidR="00F97E70" w:rsidRPr="00F97E70" w:rsidRDefault="00F97E70" w:rsidP="00F97E70">
      <w:pPr>
        <w:bidi/>
        <w:jc w:val="both"/>
        <w:rPr>
          <w:rFonts w:cs="David" w:hint="cs"/>
          <w:rtl/>
        </w:rPr>
      </w:pPr>
    </w:p>
    <w:p w14:paraId="66317680" w14:textId="77777777" w:rsidR="00F97E70" w:rsidRPr="00F97E70" w:rsidRDefault="00F97E70" w:rsidP="00F97E70">
      <w:pPr>
        <w:bidi/>
        <w:jc w:val="both"/>
        <w:rPr>
          <w:rFonts w:cs="David" w:hint="cs"/>
          <w:rtl/>
        </w:rPr>
      </w:pPr>
      <w:r w:rsidRPr="00F97E70">
        <w:rPr>
          <w:rFonts w:cs="David" w:hint="cs"/>
          <w:u w:val="single"/>
          <w:rtl/>
        </w:rPr>
        <w:t>ארבל אסטרחן:</w:t>
      </w:r>
    </w:p>
    <w:p w14:paraId="129BFE9E" w14:textId="77777777" w:rsidR="00F97E70" w:rsidRPr="00F97E70" w:rsidRDefault="00F97E70" w:rsidP="00F97E70">
      <w:pPr>
        <w:bidi/>
        <w:jc w:val="both"/>
        <w:rPr>
          <w:rFonts w:cs="David" w:hint="cs"/>
          <w:rtl/>
        </w:rPr>
      </w:pPr>
    </w:p>
    <w:p w14:paraId="0583BF61" w14:textId="77777777" w:rsidR="00F97E70" w:rsidRPr="00F97E70" w:rsidRDefault="00F97E70" w:rsidP="00F97E70">
      <w:pPr>
        <w:bidi/>
        <w:jc w:val="both"/>
        <w:rPr>
          <w:rFonts w:cs="David" w:hint="cs"/>
          <w:rtl/>
        </w:rPr>
      </w:pPr>
      <w:r w:rsidRPr="00F97E70">
        <w:rPr>
          <w:rFonts w:cs="David" w:hint="cs"/>
          <w:rtl/>
        </w:rPr>
        <w:tab/>
        <w:t>אתה חושב שהם עובדים נגדך.</w:t>
      </w:r>
    </w:p>
    <w:p w14:paraId="2A51A6C2" w14:textId="77777777" w:rsidR="00F97E70" w:rsidRPr="00F97E70" w:rsidRDefault="00F97E70" w:rsidP="00F97E70">
      <w:pPr>
        <w:bidi/>
        <w:jc w:val="both"/>
        <w:rPr>
          <w:rFonts w:cs="David" w:hint="cs"/>
          <w:rtl/>
        </w:rPr>
      </w:pPr>
    </w:p>
    <w:p w14:paraId="19773500" w14:textId="77777777" w:rsidR="00F97E70" w:rsidRPr="00F97E70" w:rsidRDefault="00F97E70" w:rsidP="00F97E70">
      <w:pPr>
        <w:bidi/>
        <w:jc w:val="both"/>
        <w:rPr>
          <w:rFonts w:cs="David" w:hint="cs"/>
          <w:rtl/>
        </w:rPr>
      </w:pPr>
      <w:r w:rsidRPr="00F97E70">
        <w:rPr>
          <w:rFonts w:cs="David" w:hint="cs"/>
          <w:u w:val="single"/>
          <w:rtl/>
        </w:rPr>
        <w:t>עמי ברקוביץ:</w:t>
      </w:r>
    </w:p>
    <w:p w14:paraId="0D38F048" w14:textId="77777777" w:rsidR="00F97E70" w:rsidRPr="00F97E70" w:rsidRDefault="00F97E70" w:rsidP="00F97E70">
      <w:pPr>
        <w:bidi/>
        <w:jc w:val="both"/>
        <w:rPr>
          <w:rFonts w:cs="David" w:hint="cs"/>
          <w:rtl/>
        </w:rPr>
      </w:pPr>
    </w:p>
    <w:p w14:paraId="5C66C53C" w14:textId="77777777" w:rsidR="00F97E70" w:rsidRPr="00F97E70" w:rsidRDefault="00F97E70" w:rsidP="00F97E70">
      <w:pPr>
        <w:bidi/>
        <w:jc w:val="both"/>
        <w:rPr>
          <w:rFonts w:cs="David" w:hint="cs"/>
          <w:rtl/>
        </w:rPr>
      </w:pPr>
      <w:r w:rsidRPr="00F97E70">
        <w:rPr>
          <w:rFonts w:cs="David" w:hint="cs"/>
          <w:rtl/>
        </w:rPr>
        <w:tab/>
        <w:t>יש כאן רזולוציה יותר קטנה.</w:t>
      </w:r>
    </w:p>
    <w:p w14:paraId="6DA968C9" w14:textId="77777777" w:rsidR="00F97E70" w:rsidRPr="00F97E70" w:rsidRDefault="00F97E70" w:rsidP="00F97E70">
      <w:pPr>
        <w:bidi/>
        <w:jc w:val="both"/>
        <w:rPr>
          <w:rFonts w:cs="David" w:hint="cs"/>
          <w:rtl/>
        </w:rPr>
      </w:pPr>
    </w:p>
    <w:p w14:paraId="1725C6A1" w14:textId="77777777" w:rsidR="00F97E70" w:rsidRPr="00F97E70" w:rsidRDefault="00F97E70" w:rsidP="00F97E70">
      <w:pPr>
        <w:bidi/>
        <w:jc w:val="both"/>
        <w:rPr>
          <w:rFonts w:cs="David" w:hint="cs"/>
          <w:rtl/>
        </w:rPr>
      </w:pPr>
      <w:r w:rsidRPr="00F97E70">
        <w:rPr>
          <w:rFonts w:cs="David" w:hint="cs"/>
          <w:u w:val="single"/>
          <w:rtl/>
        </w:rPr>
        <w:t>ארבל אסטרחן:</w:t>
      </w:r>
    </w:p>
    <w:p w14:paraId="1F41DFA3" w14:textId="77777777" w:rsidR="00F97E70" w:rsidRPr="00F97E70" w:rsidRDefault="00F97E70" w:rsidP="00F97E70">
      <w:pPr>
        <w:bidi/>
        <w:jc w:val="both"/>
        <w:rPr>
          <w:rFonts w:cs="David" w:hint="cs"/>
          <w:rtl/>
        </w:rPr>
      </w:pPr>
    </w:p>
    <w:p w14:paraId="3D2D3F31" w14:textId="77777777" w:rsidR="00F97E70" w:rsidRPr="00F97E70" w:rsidRDefault="00F97E70" w:rsidP="00F97E70">
      <w:pPr>
        <w:bidi/>
        <w:jc w:val="both"/>
        <w:rPr>
          <w:rFonts w:cs="David" w:hint="cs"/>
          <w:rtl/>
        </w:rPr>
      </w:pPr>
      <w:r w:rsidRPr="00F97E70">
        <w:rPr>
          <w:rFonts w:cs="David" w:hint="cs"/>
          <w:rtl/>
        </w:rPr>
        <w:tab/>
        <w:t>לכן לא רצית את הפתרון ההוא.</w:t>
      </w:r>
    </w:p>
    <w:p w14:paraId="0BDDFF83" w14:textId="77777777" w:rsidR="00F97E70" w:rsidRPr="00F97E70" w:rsidRDefault="00F97E70" w:rsidP="00F97E70">
      <w:pPr>
        <w:bidi/>
        <w:jc w:val="both"/>
        <w:rPr>
          <w:rFonts w:cs="David" w:hint="cs"/>
          <w:rtl/>
        </w:rPr>
      </w:pPr>
    </w:p>
    <w:p w14:paraId="5EA00DB8"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D3B3079" w14:textId="77777777" w:rsidR="00F97E70" w:rsidRPr="00F97E70" w:rsidRDefault="00F97E70" w:rsidP="00F97E70">
      <w:pPr>
        <w:bidi/>
        <w:jc w:val="both"/>
        <w:rPr>
          <w:rFonts w:cs="David" w:hint="cs"/>
          <w:rtl/>
        </w:rPr>
      </w:pPr>
    </w:p>
    <w:p w14:paraId="22BF69A0" w14:textId="77777777" w:rsidR="00F97E70" w:rsidRPr="00F97E70" w:rsidRDefault="00F97E70" w:rsidP="00F97E70">
      <w:pPr>
        <w:bidi/>
        <w:jc w:val="both"/>
        <w:rPr>
          <w:rFonts w:cs="David" w:hint="cs"/>
          <w:rtl/>
        </w:rPr>
      </w:pPr>
      <w:r w:rsidRPr="00F97E70">
        <w:rPr>
          <w:rFonts w:cs="David" w:hint="cs"/>
          <w:rtl/>
        </w:rPr>
        <w:tab/>
        <w:t>עמוד 24, פסקה (ב).</w:t>
      </w:r>
    </w:p>
    <w:p w14:paraId="2443E689" w14:textId="77777777" w:rsidR="00F97E70" w:rsidRPr="00F97E70" w:rsidRDefault="00F97E70" w:rsidP="00F97E70">
      <w:pPr>
        <w:bidi/>
        <w:jc w:val="both"/>
        <w:rPr>
          <w:rFonts w:cs="David" w:hint="cs"/>
          <w:rtl/>
        </w:rPr>
      </w:pPr>
    </w:p>
    <w:p w14:paraId="5BEFCD37"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9A0A0B5" w14:textId="77777777" w:rsidR="00F97E70" w:rsidRPr="00F97E70" w:rsidRDefault="00F97E70" w:rsidP="00F97E70">
      <w:pPr>
        <w:bidi/>
        <w:jc w:val="both"/>
        <w:rPr>
          <w:rFonts w:cs="David" w:hint="cs"/>
          <w:rtl/>
        </w:rPr>
      </w:pPr>
    </w:p>
    <w:p w14:paraId="4241FE8B" w14:textId="77777777" w:rsidR="00F97E70" w:rsidRPr="00F97E70" w:rsidRDefault="00F97E70" w:rsidP="00F97E70">
      <w:pPr>
        <w:bidi/>
        <w:jc w:val="both"/>
        <w:rPr>
          <w:rFonts w:cs="David" w:hint="cs"/>
          <w:rtl/>
        </w:rPr>
      </w:pPr>
      <w:r w:rsidRPr="00F97E70">
        <w:rPr>
          <w:rFonts w:cs="David" w:hint="cs"/>
          <w:rtl/>
        </w:rPr>
        <w:tab/>
        <w:t>השארנו אותו בצורה הזאת. השארנו אותו בדיוק כמו שהוא כאן.</w:t>
      </w:r>
    </w:p>
    <w:p w14:paraId="78CEFC93" w14:textId="77777777" w:rsidR="00F97E70" w:rsidRPr="00F97E70" w:rsidRDefault="00F97E70" w:rsidP="00F97E70">
      <w:pPr>
        <w:bidi/>
        <w:jc w:val="both"/>
        <w:rPr>
          <w:rFonts w:cs="David" w:hint="cs"/>
          <w:rtl/>
        </w:rPr>
      </w:pPr>
    </w:p>
    <w:p w14:paraId="37BC8AB0"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721625E" w14:textId="77777777" w:rsidR="00F97E70" w:rsidRPr="00F97E70" w:rsidRDefault="00F97E70" w:rsidP="00F97E70">
      <w:pPr>
        <w:bidi/>
        <w:jc w:val="both"/>
        <w:rPr>
          <w:rFonts w:cs="David" w:hint="cs"/>
          <w:rtl/>
        </w:rPr>
      </w:pPr>
    </w:p>
    <w:p w14:paraId="36C7A796" w14:textId="77777777" w:rsidR="00F97E70" w:rsidRPr="00F97E70" w:rsidRDefault="00F97E70" w:rsidP="00F97E70">
      <w:pPr>
        <w:bidi/>
        <w:jc w:val="both"/>
        <w:rPr>
          <w:rFonts w:cs="David" w:hint="cs"/>
          <w:rtl/>
        </w:rPr>
      </w:pPr>
      <w:r w:rsidRPr="00F97E70">
        <w:rPr>
          <w:rFonts w:cs="David" w:hint="cs"/>
          <w:rtl/>
        </w:rPr>
        <w:tab/>
        <w:t>לא, מה פתאום? זה לא הבג"ץ של שלום עכשיו.</w:t>
      </w:r>
    </w:p>
    <w:p w14:paraId="2474ED80" w14:textId="77777777" w:rsidR="00F97E70" w:rsidRPr="00F97E70" w:rsidRDefault="00F97E70" w:rsidP="00F97E70">
      <w:pPr>
        <w:bidi/>
        <w:jc w:val="both"/>
        <w:rPr>
          <w:rFonts w:cs="David" w:hint="cs"/>
          <w:rtl/>
        </w:rPr>
      </w:pPr>
    </w:p>
    <w:p w14:paraId="34C81055" w14:textId="77777777" w:rsidR="00F97E70" w:rsidRPr="00F97E70" w:rsidRDefault="00F97E70" w:rsidP="00F97E70">
      <w:pPr>
        <w:bidi/>
        <w:jc w:val="both"/>
        <w:rPr>
          <w:rFonts w:cs="David" w:hint="cs"/>
          <w:rtl/>
        </w:rPr>
      </w:pPr>
      <w:r w:rsidRPr="00F97E70">
        <w:rPr>
          <w:rFonts w:cs="David" w:hint="cs"/>
          <w:u w:val="single"/>
          <w:rtl/>
        </w:rPr>
        <w:t>ארבל אסטרחן:</w:t>
      </w:r>
    </w:p>
    <w:p w14:paraId="7A2755A2" w14:textId="77777777" w:rsidR="00F97E70" w:rsidRPr="00F97E70" w:rsidRDefault="00F97E70" w:rsidP="00F97E70">
      <w:pPr>
        <w:bidi/>
        <w:jc w:val="both"/>
        <w:rPr>
          <w:rFonts w:cs="David" w:hint="cs"/>
          <w:rtl/>
        </w:rPr>
      </w:pPr>
    </w:p>
    <w:p w14:paraId="520D1000" w14:textId="77777777" w:rsidR="00F97E70" w:rsidRPr="00F97E70" w:rsidRDefault="00F97E70" w:rsidP="00F97E70">
      <w:pPr>
        <w:bidi/>
        <w:jc w:val="both"/>
        <w:rPr>
          <w:rFonts w:cs="David" w:hint="cs"/>
          <w:rtl/>
        </w:rPr>
      </w:pPr>
      <w:r w:rsidRPr="00F97E70">
        <w:rPr>
          <w:rFonts w:cs="David" w:hint="cs"/>
          <w:rtl/>
        </w:rPr>
        <w:tab/>
        <w:t>נכון. זה בג"ץ גרינברג.</w:t>
      </w:r>
    </w:p>
    <w:p w14:paraId="5A2BBC6C" w14:textId="77777777" w:rsidR="00F97E70" w:rsidRPr="00F97E70" w:rsidRDefault="00F97E70" w:rsidP="00F97E70">
      <w:pPr>
        <w:bidi/>
        <w:jc w:val="both"/>
        <w:rPr>
          <w:rFonts w:cs="David" w:hint="cs"/>
          <w:rtl/>
        </w:rPr>
      </w:pPr>
    </w:p>
    <w:p w14:paraId="5AE84EB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D203692" w14:textId="77777777" w:rsidR="00F97E70" w:rsidRPr="00F97E70" w:rsidRDefault="00F97E70" w:rsidP="00F97E70">
      <w:pPr>
        <w:bidi/>
        <w:jc w:val="both"/>
        <w:rPr>
          <w:rFonts w:cs="David" w:hint="cs"/>
          <w:rtl/>
        </w:rPr>
      </w:pPr>
    </w:p>
    <w:p w14:paraId="77DA3715" w14:textId="77777777" w:rsidR="00F97E70" w:rsidRPr="00F97E70" w:rsidRDefault="00F97E70" w:rsidP="00F97E70">
      <w:pPr>
        <w:bidi/>
        <w:jc w:val="both"/>
        <w:rPr>
          <w:rFonts w:cs="David" w:hint="cs"/>
          <w:rtl/>
        </w:rPr>
      </w:pPr>
      <w:r w:rsidRPr="00F97E70">
        <w:rPr>
          <w:rFonts w:cs="David" w:hint="cs"/>
          <w:rtl/>
        </w:rPr>
        <w:tab/>
        <w:t>לא מקובל עלי.</w:t>
      </w:r>
    </w:p>
    <w:p w14:paraId="09801BBD" w14:textId="77777777" w:rsidR="00F97E70" w:rsidRPr="00F97E70" w:rsidRDefault="00F97E70" w:rsidP="00F97E70">
      <w:pPr>
        <w:bidi/>
        <w:jc w:val="both"/>
        <w:rPr>
          <w:rFonts w:cs="David" w:hint="cs"/>
          <w:rtl/>
        </w:rPr>
      </w:pPr>
    </w:p>
    <w:p w14:paraId="12B4E5E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0E5546B" w14:textId="77777777" w:rsidR="00F97E70" w:rsidRPr="00F97E70" w:rsidRDefault="00F97E70" w:rsidP="00F97E70">
      <w:pPr>
        <w:bidi/>
        <w:jc w:val="both"/>
        <w:rPr>
          <w:rFonts w:cs="David" w:hint="cs"/>
          <w:rtl/>
        </w:rPr>
      </w:pPr>
    </w:p>
    <w:p w14:paraId="38E463DD" w14:textId="77777777" w:rsidR="00F97E70" w:rsidRPr="00F97E70" w:rsidRDefault="00F97E70" w:rsidP="00F97E70">
      <w:pPr>
        <w:bidi/>
        <w:jc w:val="both"/>
        <w:rPr>
          <w:rFonts w:cs="David" w:hint="cs"/>
          <w:rtl/>
        </w:rPr>
      </w:pPr>
      <w:r w:rsidRPr="00F97E70">
        <w:rPr>
          <w:rFonts w:cs="David" w:hint="cs"/>
          <w:rtl/>
        </w:rPr>
        <w:tab/>
        <w:t>תכף נחזור לשם.</w:t>
      </w:r>
    </w:p>
    <w:p w14:paraId="2CD7EAB4" w14:textId="77777777" w:rsidR="00F97E70" w:rsidRPr="00F97E70" w:rsidRDefault="00F97E70" w:rsidP="00F97E70">
      <w:pPr>
        <w:bidi/>
        <w:jc w:val="both"/>
        <w:rPr>
          <w:rFonts w:cs="David" w:hint="cs"/>
          <w:rtl/>
        </w:rPr>
      </w:pPr>
    </w:p>
    <w:p w14:paraId="7253D7ED"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58F8574" w14:textId="77777777" w:rsidR="00F97E70" w:rsidRPr="00F97E70" w:rsidRDefault="00F97E70" w:rsidP="00F97E70">
      <w:pPr>
        <w:bidi/>
        <w:jc w:val="both"/>
        <w:rPr>
          <w:rFonts w:cs="David" w:hint="cs"/>
          <w:rtl/>
        </w:rPr>
      </w:pPr>
    </w:p>
    <w:p w14:paraId="3DFF6B6A" w14:textId="77777777" w:rsidR="00F97E70" w:rsidRPr="00F97E70" w:rsidRDefault="00F97E70" w:rsidP="00F97E70">
      <w:pPr>
        <w:bidi/>
        <w:jc w:val="both"/>
        <w:rPr>
          <w:rFonts w:cs="David" w:hint="cs"/>
          <w:rtl/>
        </w:rPr>
      </w:pPr>
      <w:r w:rsidRPr="00F97E70">
        <w:rPr>
          <w:rFonts w:cs="David" w:hint="cs"/>
          <w:rtl/>
        </w:rPr>
        <w:tab/>
        <w:t>אני ניהלתי את בג"ץ שלום עכשיו כדי שאתם תעשו לי את התרגיל הזה?</w:t>
      </w:r>
    </w:p>
    <w:p w14:paraId="0AC884CC" w14:textId="77777777" w:rsidR="00F97E70" w:rsidRPr="00F97E70" w:rsidRDefault="00F97E70" w:rsidP="00F97E70">
      <w:pPr>
        <w:bidi/>
        <w:jc w:val="both"/>
        <w:rPr>
          <w:rFonts w:cs="David" w:hint="cs"/>
          <w:rtl/>
        </w:rPr>
      </w:pPr>
    </w:p>
    <w:p w14:paraId="499B3DE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3A3B9A9" w14:textId="77777777" w:rsidR="00F97E70" w:rsidRPr="00F97E70" w:rsidRDefault="00F97E70" w:rsidP="00F97E70">
      <w:pPr>
        <w:bidi/>
        <w:jc w:val="both"/>
        <w:rPr>
          <w:rFonts w:cs="David" w:hint="cs"/>
          <w:rtl/>
        </w:rPr>
      </w:pPr>
    </w:p>
    <w:p w14:paraId="1B167F4F" w14:textId="77777777" w:rsidR="00F97E70" w:rsidRPr="00F97E70" w:rsidRDefault="00F97E70" w:rsidP="00F97E70">
      <w:pPr>
        <w:bidi/>
        <w:jc w:val="both"/>
        <w:rPr>
          <w:rFonts w:cs="David" w:hint="cs"/>
          <w:rtl/>
        </w:rPr>
      </w:pPr>
      <w:r w:rsidRPr="00F97E70">
        <w:rPr>
          <w:rFonts w:cs="David" w:hint="cs"/>
          <w:rtl/>
        </w:rPr>
        <w:tab/>
        <w:t>תכף נגיע לשם. בוא נסיים את הסוגיה הזאת.</w:t>
      </w:r>
    </w:p>
    <w:p w14:paraId="491EB74A" w14:textId="77777777" w:rsidR="00F97E70" w:rsidRPr="00F97E70" w:rsidRDefault="00F97E70" w:rsidP="00F97E70">
      <w:pPr>
        <w:bidi/>
        <w:jc w:val="both"/>
        <w:rPr>
          <w:rFonts w:cs="David" w:hint="cs"/>
          <w:rtl/>
        </w:rPr>
      </w:pPr>
    </w:p>
    <w:p w14:paraId="3A6A7790" w14:textId="77777777" w:rsidR="00F97E70" w:rsidRPr="00F97E70" w:rsidRDefault="00F97E70" w:rsidP="00F97E70">
      <w:pPr>
        <w:bidi/>
        <w:jc w:val="both"/>
        <w:rPr>
          <w:rFonts w:cs="David" w:hint="cs"/>
          <w:rtl/>
        </w:rPr>
      </w:pPr>
      <w:r w:rsidRPr="00F97E70">
        <w:rPr>
          <w:rFonts w:cs="David" w:hint="cs"/>
          <w:rtl/>
        </w:rPr>
        <w:tab/>
        <w:t>אני חושב שצריך לייצר כאן איזשהו פתרון בסגנון הזה, כזה או אחר. לא יעזור, יושב ראש ועדת הבחירות יצטרך כאן גם לעבוד קצת ולהפעיל את שיקול הדעת שלו במקרים שאנשים יבואו, יהיו תלונות ויהיו טענות, וזה בסדר.</w:t>
      </w:r>
    </w:p>
    <w:p w14:paraId="21799573" w14:textId="77777777" w:rsidR="00F97E70" w:rsidRPr="00F97E70" w:rsidRDefault="00F97E70" w:rsidP="00F97E70">
      <w:pPr>
        <w:bidi/>
        <w:jc w:val="both"/>
        <w:rPr>
          <w:rFonts w:cs="David" w:hint="cs"/>
          <w:rtl/>
        </w:rPr>
      </w:pPr>
    </w:p>
    <w:p w14:paraId="506710DA" w14:textId="77777777" w:rsidR="00F97E70" w:rsidRPr="00F97E70" w:rsidRDefault="00F97E70" w:rsidP="00F97E70">
      <w:pPr>
        <w:bidi/>
        <w:jc w:val="both"/>
        <w:rPr>
          <w:rFonts w:cs="David" w:hint="cs"/>
          <w:rtl/>
        </w:rPr>
      </w:pPr>
      <w:r w:rsidRPr="00F97E70">
        <w:rPr>
          <w:rFonts w:cs="David" w:hint="cs"/>
          <w:u w:val="single"/>
          <w:rtl/>
        </w:rPr>
        <w:t>איל זנדברג:</w:t>
      </w:r>
    </w:p>
    <w:p w14:paraId="1CFE5E41" w14:textId="77777777" w:rsidR="00F97E70" w:rsidRPr="00F97E70" w:rsidRDefault="00F97E70" w:rsidP="00F97E70">
      <w:pPr>
        <w:bidi/>
        <w:jc w:val="both"/>
        <w:rPr>
          <w:rFonts w:cs="David" w:hint="cs"/>
          <w:rtl/>
        </w:rPr>
      </w:pPr>
    </w:p>
    <w:p w14:paraId="65729C08" w14:textId="77777777" w:rsidR="00F97E70" w:rsidRPr="00F97E70" w:rsidRDefault="00F97E70" w:rsidP="00F97E70">
      <w:pPr>
        <w:bidi/>
        <w:jc w:val="both"/>
        <w:rPr>
          <w:rFonts w:cs="David" w:hint="cs"/>
          <w:rtl/>
        </w:rPr>
      </w:pPr>
      <w:r w:rsidRPr="00F97E70">
        <w:rPr>
          <w:rFonts w:cs="David" w:hint="cs"/>
          <w:rtl/>
        </w:rPr>
        <w:tab/>
        <w:t>צריך לציין שאם יש דיווחים לפי החוק גם למבקר המדינה, בהקשר של מפרסמים, צריך לדווח כמה הם שיווקו ומה המחירים הרגילים. יש כבר מנגנון קבוע לעניין הזה. אולי השיעורים יהיו שונים.</w:t>
      </w:r>
    </w:p>
    <w:p w14:paraId="78D8D67D" w14:textId="77777777" w:rsidR="00F97E70" w:rsidRPr="00F97E70" w:rsidRDefault="00F97E70" w:rsidP="00F97E70">
      <w:pPr>
        <w:bidi/>
        <w:jc w:val="both"/>
        <w:rPr>
          <w:rFonts w:cs="David" w:hint="cs"/>
          <w:rtl/>
        </w:rPr>
      </w:pPr>
    </w:p>
    <w:p w14:paraId="31A975B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D15D482" w14:textId="77777777" w:rsidR="00F97E70" w:rsidRPr="00F97E70" w:rsidRDefault="00F97E70" w:rsidP="00F97E70">
      <w:pPr>
        <w:bidi/>
        <w:jc w:val="both"/>
        <w:rPr>
          <w:rFonts w:cs="David" w:hint="cs"/>
          <w:rtl/>
        </w:rPr>
      </w:pPr>
    </w:p>
    <w:p w14:paraId="59864FB3" w14:textId="77777777" w:rsidR="00F97E70" w:rsidRPr="00F97E70" w:rsidRDefault="00F97E70" w:rsidP="00F97E70">
      <w:pPr>
        <w:bidi/>
        <w:jc w:val="both"/>
        <w:rPr>
          <w:rFonts w:cs="David" w:hint="cs"/>
          <w:rtl/>
        </w:rPr>
      </w:pPr>
      <w:r w:rsidRPr="00F97E70">
        <w:rPr>
          <w:rFonts w:cs="David" w:hint="cs"/>
          <w:rtl/>
        </w:rPr>
        <w:tab/>
        <w:t>זה נראה לי טכני.</w:t>
      </w:r>
    </w:p>
    <w:p w14:paraId="10AC6304" w14:textId="77777777" w:rsidR="00F97E70" w:rsidRPr="00F97E70" w:rsidRDefault="00F97E70" w:rsidP="00F97E70">
      <w:pPr>
        <w:bidi/>
        <w:jc w:val="both"/>
        <w:rPr>
          <w:rFonts w:cs="David" w:hint="cs"/>
          <w:rtl/>
        </w:rPr>
      </w:pPr>
    </w:p>
    <w:p w14:paraId="405F53E4" w14:textId="77777777" w:rsidR="00F97E70" w:rsidRPr="00F97E70" w:rsidRDefault="00F97E70" w:rsidP="00F97E70">
      <w:pPr>
        <w:bidi/>
        <w:jc w:val="both"/>
        <w:rPr>
          <w:rFonts w:cs="David" w:hint="cs"/>
          <w:rtl/>
        </w:rPr>
      </w:pPr>
      <w:r w:rsidRPr="00F97E70">
        <w:rPr>
          <w:rFonts w:cs="David" w:hint="cs"/>
          <w:u w:val="single"/>
          <w:rtl/>
        </w:rPr>
        <w:t>ארבל אסטרחן:</w:t>
      </w:r>
    </w:p>
    <w:p w14:paraId="24221797" w14:textId="77777777" w:rsidR="00F97E70" w:rsidRPr="00F97E70" w:rsidRDefault="00F97E70" w:rsidP="00F97E70">
      <w:pPr>
        <w:bidi/>
        <w:jc w:val="both"/>
        <w:rPr>
          <w:rFonts w:cs="David" w:hint="cs"/>
          <w:rtl/>
        </w:rPr>
      </w:pPr>
    </w:p>
    <w:p w14:paraId="4AEFB374" w14:textId="77777777" w:rsidR="00F97E70" w:rsidRPr="00F97E70" w:rsidRDefault="00F97E70" w:rsidP="00F97E70">
      <w:pPr>
        <w:bidi/>
        <w:jc w:val="both"/>
        <w:rPr>
          <w:rFonts w:cs="David" w:hint="cs"/>
          <w:rtl/>
        </w:rPr>
      </w:pPr>
      <w:r w:rsidRPr="00F97E70">
        <w:rPr>
          <w:rFonts w:cs="David" w:hint="cs"/>
          <w:rtl/>
        </w:rPr>
        <w:tab/>
        <w:t>מבקר המדינה מעורב גם כמבקר את המימון ואת ההוצאות של המפלגות.</w:t>
      </w:r>
    </w:p>
    <w:p w14:paraId="68C43A70" w14:textId="77777777" w:rsidR="00F97E70" w:rsidRPr="00F97E70" w:rsidRDefault="00F97E70" w:rsidP="00F97E70">
      <w:pPr>
        <w:bidi/>
        <w:jc w:val="both"/>
        <w:rPr>
          <w:rFonts w:cs="David" w:hint="cs"/>
          <w:rtl/>
        </w:rPr>
      </w:pPr>
    </w:p>
    <w:p w14:paraId="4B02B799"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24A4B6A" w14:textId="77777777" w:rsidR="00F97E70" w:rsidRPr="00F97E70" w:rsidRDefault="00F97E70" w:rsidP="00F97E70">
      <w:pPr>
        <w:bidi/>
        <w:jc w:val="both"/>
        <w:rPr>
          <w:rFonts w:cs="David" w:hint="cs"/>
          <w:rtl/>
        </w:rPr>
      </w:pPr>
    </w:p>
    <w:p w14:paraId="373BEB63" w14:textId="77777777" w:rsidR="00F97E70" w:rsidRPr="00F97E70" w:rsidRDefault="00F97E70" w:rsidP="00F97E70">
      <w:pPr>
        <w:bidi/>
        <w:jc w:val="both"/>
        <w:rPr>
          <w:rFonts w:cs="David" w:hint="cs"/>
          <w:rtl/>
        </w:rPr>
      </w:pPr>
      <w:r w:rsidRPr="00F97E70">
        <w:rPr>
          <w:rFonts w:cs="David" w:hint="cs"/>
          <w:rtl/>
        </w:rPr>
        <w:tab/>
        <w:t>אני חושב שהכתובת צריכה להיות יושב ראש ועדת הבחירות ולא מבקר המדינה. אדם בא ומגיש ערעור למה בשלטים ברמת גן כולם מסוג מסוים.</w:t>
      </w:r>
    </w:p>
    <w:p w14:paraId="10C2128E" w14:textId="77777777" w:rsidR="00F97E70" w:rsidRPr="00F97E70" w:rsidRDefault="00F97E70" w:rsidP="00F97E70">
      <w:pPr>
        <w:bidi/>
        <w:jc w:val="both"/>
        <w:rPr>
          <w:rFonts w:cs="David" w:hint="cs"/>
          <w:rtl/>
        </w:rPr>
      </w:pPr>
    </w:p>
    <w:p w14:paraId="004E800C" w14:textId="77777777" w:rsidR="00F97E70" w:rsidRPr="00F97E70" w:rsidRDefault="00F97E70" w:rsidP="00F97E70">
      <w:pPr>
        <w:bidi/>
        <w:jc w:val="both"/>
        <w:rPr>
          <w:rFonts w:cs="David" w:hint="cs"/>
          <w:rtl/>
        </w:rPr>
      </w:pPr>
      <w:r w:rsidRPr="00F97E70">
        <w:rPr>
          <w:rFonts w:cs="David" w:hint="cs"/>
          <w:u w:val="single"/>
          <w:rtl/>
        </w:rPr>
        <w:t>איל זנדברג:</w:t>
      </w:r>
    </w:p>
    <w:p w14:paraId="5E92F126" w14:textId="77777777" w:rsidR="00F97E70" w:rsidRPr="00F97E70" w:rsidRDefault="00F97E70" w:rsidP="00F97E70">
      <w:pPr>
        <w:bidi/>
        <w:jc w:val="both"/>
        <w:rPr>
          <w:rFonts w:cs="David" w:hint="cs"/>
          <w:rtl/>
        </w:rPr>
      </w:pPr>
    </w:p>
    <w:p w14:paraId="463A1FC3" w14:textId="77777777" w:rsidR="00F97E70" w:rsidRPr="00F97E70" w:rsidRDefault="00F97E70" w:rsidP="00F97E70">
      <w:pPr>
        <w:bidi/>
        <w:jc w:val="both"/>
        <w:rPr>
          <w:rFonts w:cs="David" w:hint="cs"/>
          <w:rtl/>
        </w:rPr>
      </w:pPr>
      <w:r w:rsidRPr="00F97E70">
        <w:rPr>
          <w:rFonts w:cs="David" w:hint="cs"/>
          <w:rtl/>
        </w:rPr>
        <w:tab/>
        <w:t>השאלה אם צריך חובת דיווח מראש, שזה המנגנון הקיים. זאת אומרת, יש היום חובת דיווח.</w:t>
      </w:r>
    </w:p>
    <w:p w14:paraId="3EE165B7" w14:textId="77777777" w:rsidR="00F97E70" w:rsidRPr="00F97E70" w:rsidRDefault="00F97E70" w:rsidP="00F97E70">
      <w:pPr>
        <w:bidi/>
        <w:jc w:val="both"/>
        <w:rPr>
          <w:rFonts w:cs="David" w:hint="cs"/>
          <w:rtl/>
        </w:rPr>
      </w:pPr>
    </w:p>
    <w:p w14:paraId="6807EA34" w14:textId="77777777" w:rsidR="00F97E70" w:rsidRPr="00F97E70" w:rsidRDefault="00F97E70" w:rsidP="00F97E70">
      <w:pPr>
        <w:bidi/>
        <w:jc w:val="both"/>
        <w:rPr>
          <w:rFonts w:cs="David" w:hint="cs"/>
          <w:rtl/>
        </w:rPr>
      </w:pPr>
      <w:r w:rsidRPr="00F97E70">
        <w:rPr>
          <w:rFonts w:cs="David" w:hint="cs"/>
          <w:u w:val="single"/>
          <w:rtl/>
        </w:rPr>
        <w:t>אורלי עדס:</w:t>
      </w:r>
    </w:p>
    <w:p w14:paraId="12B0CD19" w14:textId="77777777" w:rsidR="00F97E70" w:rsidRPr="00F97E70" w:rsidRDefault="00F97E70" w:rsidP="00F97E70">
      <w:pPr>
        <w:bidi/>
        <w:jc w:val="both"/>
        <w:rPr>
          <w:rFonts w:cs="David" w:hint="cs"/>
          <w:rtl/>
        </w:rPr>
      </w:pPr>
    </w:p>
    <w:p w14:paraId="23B8E365" w14:textId="77777777" w:rsidR="00F97E70" w:rsidRPr="00F97E70" w:rsidRDefault="00F97E70" w:rsidP="00F97E70">
      <w:pPr>
        <w:bidi/>
        <w:jc w:val="both"/>
        <w:rPr>
          <w:rFonts w:cs="David" w:hint="cs"/>
          <w:rtl/>
        </w:rPr>
      </w:pPr>
      <w:r w:rsidRPr="00F97E70">
        <w:rPr>
          <w:rFonts w:cs="David" w:hint="cs"/>
          <w:rtl/>
        </w:rPr>
        <w:tab/>
        <w:t>חובת הדיווח היא למבקר.</w:t>
      </w:r>
    </w:p>
    <w:p w14:paraId="06F84CB9" w14:textId="77777777" w:rsidR="00F97E70" w:rsidRPr="00F97E70" w:rsidRDefault="00F97E70" w:rsidP="00F97E70">
      <w:pPr>
        <w:bidi/>
        <w:jc w:val="both"/>
        <w:rPr>
          <w:rFonts w:cs="David" w:hint="cs"/>
          <w:rtl/>
        </w:rPr>
      </w:pPr>
    </w:p>
    <w:p w14:paraId="7EA3FD11" w14:textId="77777777" w:rsidR="00F97E70" w:rsidRPr="00F97E70" w:rsidRDefault="00F97E70" w:rsidP="00F97E70">
      <w:pPr>
        <w:bidi/>
        <w:jc w:val="both"/>
        <w:rPr>
          <w:rFonts w:cs="David" w:hint="cs"/>
          <w:rtl/>
        </w:rPr>
      </w:pPr>
      <w:r w:rsidRPr="00F97E70">
        <w:rPr>
          <w:rFonts w:cs="David" w:hint="cs"/>
          <w:u w:val="single"/>
          <w:rtl/>
        </w:rPr>
        <w:t>איל זנדברג:</w:t>
      </w:r>
    </w:p>
    <w:p w14:paraId="7430674A" w14:textId="77777777" w:rsidR="00F97E70" w:rsidRPr="00F97E70" w:rsidRDefault="00F97E70" w:rsidP="00F97E70">
      <w:pPr>
        <w:bidi/>
        <w:jc w:val="both"/>
        <w:rPr>
          <w:rFonts w:cs="David" w:hint="cs"/>
          <w:rtl/>
        </w:rPr>
      </w:pPr>
    </w:p>
    <w:p w14:paraId="7FF7744B" w14:textId="77777777" w:rsidR="00F97E70" w:rsidRPr="00F97E70" w:rsidRDefault="00F97E70" w:rsidP="00F97E70">
      <w:pPr>
        <w:bidi/>
        <w:jc w:val="both"/>
        <w:rPr>
          <w:rFonts w:cs="David" w:hint="cs"/>
          <w:rtl/>
        </w:rPr>
      </w:pPr>
      <w:r w:rsidRPr="00F97E70">
        <w:rPr>
          <w:rFonts w:cs="David" w:hint="cs"/>
          <w:rtl/>
        </w:rPr>
        <w:tab/>
        <w:t>אבל היא מראש והיא מאפשרת אכיפה אמיתית. במצב שאתה מתאר, רק מקרים מאוד מאוד קיצוניים יוכלו להגיע אל היושב ראש.</w:t>
      </w:r>
    </w:p>
    <w:p w14:paraId="53356F89" w14:textId="77777777" w:rsidR="00F97E70" w:rsidRPr="00F97E70" w:rsidRDefault="00F97E70" w:rsidP="00F97E70">
      <w:pPr>
        <w:bidi/>
        <w:jc w:val="both"/>
        <w:rPr>
          <w:rFonts w:cs="David" w:hint="cs"/>
          <w:rtl/>
        </w:rPr>
      </w:pPr>
    </w:p>
    <w:p w14:paraId="4404B236"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3359A7C" w14:textId="77777777" w:rsidR="00F97E70" w:rsidRPr="00F97E70" w:rsidRDefault="00F97E70" w:rsidP="00F97E70">
      <w:pPr>
        <w:bidi/>
        <w:jc w:val="both"/>
        <w:rPr>
          <w:rFonts w:cs="David" w:hint="cs"/>
          <w:rtl/>
        </w:rPr>
      </w:pPr>
    </w:p>
    <w:p w14:paraId="3A744ADC" w14:textId="77777777" w:rsidR="00F97E70" w:rsidRPr="00F97E70" w:rsidRDefault="00F97E70" w:rsidP="00F97E70">
      <w:pPr>
        <w:bidi/>
        <w:jc w:val="both"/>
        <w:rPr>
          <w:rFonts w:cs="David" w:hint="cs"/>
          <w:rtl/>
        </w:rPr>
      </w:pPr>
      <w:r w:rsidRPr="00F97E70">
        <w:rPr>
          <w:rFonts w:cs="David" w:hint="cs"/>
          <w:rtl/>
        </w:rPr>
        <w:tab/>
        <w:t>אין בעיה להטיל חובת דיווח. אני לא רואה בעיה.</w:t>
      </w:r>
    </w:p>
    <w:p w14:paraId="1A689C2A" w14:textId="77777777" w:rsidR="00F97E70" w:rsidRPr="00F97E70" w:rsidRDefault="00F97E70" w:rsidP="00F97E70">
      <w:pPr>
        <w:bidi/>
        <w:jc w:val="both"/>
        <w:rPr>
          <w:rFonts w:cs="David" w:hint="cs"/>
          <w:rtl/>
        </w:rPr>
      </w:pPr>
    </w:p>
    <w:p w14:paraId="3A3BB14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F0BD4B8" w14:textId="77777777" w:rsidR="00F97E70" w:rsidRPr="00F97E70" w:rsidRDefault="00F97E70" w:rsidP="00F97E70">
      <w:pPr>
        <w:bidi/>
        <w:jc w:val="both"/>
        <w:rPr>
          <w:rFonts w:cs="David" w:hint="cs"/>
          <w:rtl/>
        </w:rPr>
      </w:pPr>
    </w:p>
    <w:p w14:paraId="23EC62F9" w14:textId="77777777" w:rsidR="00F97E70" w:rsidRPr="00F97E70" w:rsidRDefault="00F97E70" w:rsidP="00F97E70">
      <w:pPr>
        <w:bidi/>
        <w:jc w:val="both"/>
        <w:rPr>
          <w:rFonts w:cs="David" w:hint="cs"/>
          <w:rtl/>
        </w:rPr>
      </w:pPr>
      <w:r w:rsidRPr="00F97E70">
        <w:rPr>
          <w:rFonts w:cs="David" w:hint="cs"/>
          <w:rtl/>
        </w:rPr>
        <w:tab/>
        <w:t>אתם שוכחים דבר אחד. מה הכלים שיש למבקר? המבקר יכול לקנוס מפלגה ויכול לתת הוראה.</w:t>
      </w:r>
    </w:p>
    <w:p w14:paraId="3E9DB2EA" w14:textId="77777777" w:rsidR="00F97E70" w:rsidRPr="00F97E70" w:rsidRDefault="00F97E70" w:rsidP="00F97E70">
      <w:pPr>
        <w:bidi/>
        <w:jc w:val="both"/>
        <w:rPr>
          <w:rFonts w:cs="David" w:hint="cs"/>
          <w:rtl/>
        </w:rPr>
      </w:pPr>
    </w:p>
    <w:p w14:paraId="42E58749" w14:textId="77777777" w:rsidR="00F97E70" w:rsidRPr="00F97E70" w:rsidRDefault="00F97E70" w:rsidP="00F97E70">
      <w:pPr>
        <w:bidi/>
        <w:jc w:val="both"/>
        <w:rPr>
          <w:rFonts w:cs="David" w:hint="cs"/>
          <w:rtl/>
        </w:rPr>
      </w:pPr>
      <w:r w:rsidRPr="00F97E70">
        <w:rPr>
          <w:rFonts w:cs="David" w:hint="cs"/>
          <w:u w:val="single"/>
          <w:rtl/>
        </w:rPr>
        <w:t>איל זנדברג:</w:t>
      </w:r>
    </w:p>
    <w:p w14:paraId="7A83D1E9" w14:textId="77777777" w:rsidR="00F97E70" w:rsidRPr="00F97E70" w:rsidRDefault="00F97E70" w:rsidP="00F97E70">
      <w:pPr>
        <w:bidi/>
        <w:jc w:val="both"/>
        <w:rPr>
          <w:rFonts w:cs="David" w:hint="cs"/>
          <w:rtl/>
        </w:rPr>
      </w:pPr>
    </w:p>
    <w:p w14:paraId="2E18C20B" w14:textId="77777777" w:rsidR="00F97E70" w:rsidRPr="00F97E70" w:rsidRDefault="00F97E70" w:rsidP="00F97E70">
      <w:pPr>
        <w:bidi/>
        <w:jc w:val="both"/>
        <w:rPr>
          <w:rFonts w:cs="David" w:hint="cs"/>
          <w:rtl/>
        </w:rPr>
      </w:pPr>
      <w:r w:rsidRPr="00F97E70">
        <w:rPr>
          <w:rFonts w:cs="David" w:hint="cs"/>
          <w:rtl/>
        </w:rPr>
        <w:tab/>
        <w:t>יכול להיות שהוא לא מתאים כאן.</w:t>
      </w:r>
    </w:p>
    <w:p w14:paraId="06D8F724" w14:textId="77777777" w:rsidR="00F97E70" w:rsidRPr="00F97E70" w:rsidRDefault="00F97E70" w:rsidP="00F97E70">
      <w:pPr>
        <w:bidi/>
        <w:jc w:val="both"/>
        <w:rPr>
          <w:rFonts w:cs="David" w:hint="cs"/>
          <w:rtl/>
        </w:rPr>
      </w:pPr>
    </w:p>
    <w:p w14:paraId="4C8DDD12"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966CFD5" w14:textId="77777777" w:rsidR="00F97E70" w:rsidRPr="00F97E70" w:rsidRDefault="00F97E70" w:rsidP="00F97E70">
      <w:pPr>
        <w:bidi/>
        <w:jc w:val="both"/>
        <w:rPr>
          <w:rFonts w:cs="David" w:hint="cs"/>
          <w:rtl/>
        </w:rPr>
      </w:pPr>
    </w:p>
    <w:p w14:paraId="7840057A" w14:textId="77777777" w:rsidR="00F97E70" w:rsidRPr="00F97E70" w:rsidRDefault="00F97E70" w:rsidP="00F97E70">
      <w:pPr>
        <w:bidi/>
        <w:jc w:val="both"/>
        <w:rPr>
          <w:rFonts w:cs="David" w:hint="cs"/>
          <w:rtl/>
        </w:rPr>
      </w:pPr>
      <w:r w:rsidRPr="00F97E70">
        <w:rPr>
          <w:rFonts w:cs="David" w:hint="cs"/>
          <w:rtl/>
        </w:rPr>
        <w:tab/>
        <w:t>זה לא מתאים כאן כי הרי אני פרסמתי את כל השלטים בתל אביב ואחר כך אני לא קיים יותר. הרי לא יהיו כאן מפלגות.</w:t>
      </w:r>
    </w:p>
    <w:p w14:paraId="4B1F1720" w14:textId="77777777" w:rsidR="00F97E70" w:rsidRPr="00F97E70" w:rsidRDefault="00F97E70" w:rsidP="00F97E70">
      <w:pPr>
        <w:bidi/>
        <w:jc w:val="both"/>
        <w:rPr>
          <w:rFonts w:cs="David" w:hint="cs"/>
          <w:rtl/>
        </w:rPr>
      </w:pPr>
    </w:p>
    <w:p w14:paraId="02C6FF92" w14:textId="77777777" w:rsidR="00F97E70" w:rsidRPr="00F97E70" w:rsidRDefault="00F97E70" w:rsidP="00F97E70">
      <w:pPr>
        <w:bidi/>
        <w:jc w:val="both"/>
        <w:rPr>
          <w:rFonts w:cs="David" w:hint="cs"/>
          <w:rtl/>
        </w:rPr>
      </w:pPr>
      <w:r w:rsidRPr="00F97E70">
        <w:rPr>
          <w:rFonts w:cs="David" w:hint="cs"/>
          <w:u w:val="single"/>
          <w:rtl/>
        </w:rPr>
        <w:t>איל זנדברג:</w:t>
      </w:r>
    </w:p>
    <w:p w14:paraId="27472875" w14:textId="77777777" w:rsidR="00F97E70" w:rsidRPr="00F97E70" w:rsidRDefault="00F97E70" w:rsidP="00F97E70">
      <w:pPr>
        <w:bidi/>
        <w:jc w:val="both"/>
        <w:rPr>
          <w:rFonts w:cs="David" w:hint="cs"/>
          <w:rtl/>
        </w:rPr>
      </w:pPr>
    </w:p>
    <w:p w14:paraId="6FE7CE9F" w14:textId="77777777" w:rsidR="00F97E70" w:rsidRPr="00F97E70" w:rsidRDefault="00F97E70" w:rsidP="00F97E70">
      <w:pPr>
        <w:bidi/>
        <w:jc w:val="both"/>
        <w:rPr>
          <w:rFonts w:cs="David" w:hint="cs"/>
          <w:rtl/>
        </w:rPr>
      </w:pPr>
      <w:r w:rsidRPr="00F97E70">
        <w:rPr>
          <w:rFonts w:cs="David" w:hint="cs"/>
          <w:rtl/>
        </w:rPr>
        <w:tab/>
        <w:t>אבל האיסור יהיה על המפרסם, על בעל המתקנים ולא על מי שמבקש לרכוש. חובת האיזון חלה על מי שמחזיק את המתקנים.</w:t>
      </w:r>
    </w:p>
    <w:p w14:paraId="2AEE8A7F" w14:textId="77777777" w:rsidR="00F97E70" w:rsidRPr="00F97E70" w:rsidRDefault="00F97E70" w:rsidP="00F97E70">
      <w:pPr>
        <w:bidi/>
        <w:jc w:val="both"/>
        <w:rPr>
          <w:rFonts w:cs="David" w:hint="cs"/>
          <w:rtl/>
        </w:rPr>
      </w:pPr>
    </w:p>
    <w:p w14:paraId="1C43F0CC"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5798099" w14:textId="77777777" w:rsidR="00F97E70" w:rsidRPr="00F97E70" w:rsidRDefault="00F97E70" w:rsidP="00F97E70">
      <w:pPr>
        <w:bidi/>
        <w:jc w:val="both"/>
        <w:rPr>
          <w:rFonts w:cs="David" w:hint="cs"/>
          <w:rtl/>
        </w:rPr>
      </w:pPr>
    </w:p>
    <w:p w14:paraId="51475A27" w14:textId="77777777" w:rsidR="00F97E70" w:rsidRPr="00F97E70" w:rsidRDefault="00F97E70" w:rsidP="00F97E70">
      <w:pPr>
        <w:bidi/>
        <w:jc w:val="both"/>
        <w:rPr>
          <w:rFonts w:cs="David" w:hint="cs"/>
          <w:rtl/>
        </w:rPr>
      </w:pPr>
      <w:r w:rsidRPr="00F97E70">
        <w:rPr>
          <w:rFonts w:cs="David" w:hint="cs"/>
          <w:rtl/>
        </w:rPr>
        <w:tab/>
        <w:t>בקיצור, הוא יהיה הצנזורה כי הוא יצטרך גם לבדוק את המודעות שלי ולראות האם אני בעד או נגד.</w:t>
      </w:r>
    </w:p>
    <w:p w14:paraId="395A6BA7" w14:textId="77777777" w:rsidR="00F97E70" w:rsidRPr="00F97E70" w:rsidRDefault="00F97E70" w:rsidP="00F97E70">
      <w:pPr>
        <w:bidi/>
        <w:jc w:val="both"/>
        <w:rPr>
          <w:rFonts w:cs="David" w:hint="cs"/>
          <w:rtl/>
        </w:rPr>
      </w:pPr>
    </w:p>
    <w:p w14:paraId="5CE0A535" w14:textId="77777777" w:rsidR="00F97E70" w:rsidRPr="00F97E70" w:rsidRDefault="00F97E70" w:rsidP="00F97E70">
      <w:pPr>
        <w:bidi/>
        <w:jc w:val="both"/>
        <w:rPr>
          <w:rFonts w:cs="David" w:hint="cs"/>
          <w:rtl/>
        </w:rPr>
      </w:pPr>
      <w:r w:rsidRPr="00F97E70">
        <w:rPr>
          <w:rFonts w:cs="David" w:hint="cs"/>
          <w:u w:val="single"/>
          <w:rtl/>
        </w:rPr>
        <w:t>ארבל אסטרחן:</w:t>
      </w:r>
    </w:p>
    <w:p w14:paraId="312EBD4B" w14:textId="77777777" w:rsidR="00F97E70" w:rsidRPr="00F97E70" w:rsidRDefault="00F97E70" w:rsidP="00F97E70">
      <w:pPr>
        <w:bidi/>
        <w:jc w:val="both"/>
        <w:rPr>
          <w:rFonts w:cs="David" w:hint="cs"/>
          <w:rtl/>
        </w:rPr>
      </w:pPr>
    </w:p>
    <w:p w14:paraId="6920B452" w14:textId="77777777" w:rsidR="00F97E70" w:rsidRPr="00F97E70" w:rsidRDefault="00F97E70" w:rsidP="00F97E70">
      <w:pPr>
        <w:bidi/>
        <w:jc w:val="both"/>
        <w:rPr>
          <w:rFonts w:cs="David" w:hint="cs"/>
          <w:rtl/>
        </w:rPr>
      </w:pPr>
      <w:r w:rsidRPr="00F97E70">
        <w:rPr>
          <w:rFonts w:cs="David" w:hint="cs"/>
          <w:rtl/>
        </w:rPr>
        <w:tab/>
        <w:t xml:space="preserve">אם יש לו ספק </w:t>
      </w:r>
      <w:r w:rsidRPr="00F97E70">
        <w:rPr>
          <w:rFonts w:cs="David"/>
          <w:rtl/>
        </w:rPr>
        <w:t>–</w:t>
      </w:r>
      <w:r w:rsidRPr="00F97E70">
        <w:rPr>
          <w:rFonts w:cs="David" w:hint="cs"/>
          <w:rtl/>
        </w:rPr>
        <w:t xml:space="preserve"> ועדת הבחירות.</w:t>
      </w:r>
    </w:p>
    <w:p w14:paraId="26B291F8" w14:textId="77777777" w:rsidR="00F97E70" w:rsidRPr="00F97E70" w:rsidRDefault="00F97E70" w:rsidP="00F97E70">
      <w:pPr>
        <w:bidi/>
        <w:jc w:val="both"/>
        <w:rPr>
          <w:rFonts w:cs="David" w:hint="cs"/>
          <w:rtl/>
        </w:rPr>
      </w:pPr>
    </w:p>
    <w:p w14:paraId="2B96AB5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E36FC32" w14:textId="77777777" w:rsidR="00F97E70" w:rsidRPr="00F97E70" w:rsidRDefault="00F97E70" w:rsidP="00F97E70">
      <w:pPr>
        <w:bidi/>
        <w:jc w:val="both"/>
        <w:rPr>
          <w:rFonts w:cs="David" w:hint="cs"/>
          <w:rtl/>
        </w:rPr>
      </w:pPr>
    </w:p>
    <w:p w14:paraId="2E75E5BA" w14:textId="77777777" w:rsidR="00F97E70" w:rsidRPr="00F97E70" w:rsidRDefault="00F97E70" w:rsidP="00F97E70">
      <w:pPr>
        <w:bidi/>
        <w:jc w:val="both"/>
        <w:rPr>
          <w:rFonts w:cs="David" w:hint="cs"/>
          <w:rtl/>
        </w:rPr>
      </w:pPr>
      <w:r w:rsidRPr="00F97E70">
        <w:rPr>
          <w:rFonts w:cs="David" w:hint="cs"/>
          <w:rtl/>
        </w:rPr>
        <w:tab/>
        <w:t>בואו נעשה את החיים קלים עד כמה שאפשר. צריך לקבוע עיקרון איזון כללי כמו שאנחנו עושים בנושא של השידורים ולתת ליושב ראש ועדת הבחירות להכריע במקרים שאנשים יבואו אליו עם איזושהי עתירה ויאמרו שכאן האיזון מופר. אני חושב שזה הדרך הנכונה.</w:t>
      </w:r>
    </w:p>
    <w:p w14:paraId="7BFAE90F" w14:textId="77777777" w:rsidR="00F97E70" w:rsidRPr="00F97E70" w:rsidRDefault="00F97E70" w:rsidP="00F97E70">
      <w:pPr>
        <w:bidi/>
        <w:jc w:val="both"/>
        <w:rPr>
          <w:rFonts w:cs="David" w:hint="cs"/>
          <w:rtl/>
        </w:rPr>
      </w:pPr>
    </w:p>
    <w:p w14:paraId="63CBD224" w14:textId="77777777" w:rsidR="00F97E70" w:rsidRPr="00F97E70" w:rsidRDefault="00F97E70" w:rsidP="00F97E70">
      <w:pPr>
        <w:bidi/>
        <w:jc w:val="both"/>
        <w:rPr>
          <w:rFonts w:cs="David" w:hint="cs"/>
          <w:rtl/>
        </w:rPr>
      </w:pPr>
      <w:r w:rsidRPr="00F97E70">
        <w:rPr>
          <w:rFonts w:cs="David" w:hint="cs"/>
          <w:u w:val="single"/>
          <w:rtl/>
        </w:rPr>
        <w:t>ארבל אסטרחן:</w:t>
      </w:r>
    </w:p>
    <w:p w14:paraId="1D49AC49" w14:textId="77777777" w:rsidR="00F97E70" w:rsidRPr="00F97E70" w:rsidRDefault="00F97E70" w:rsidP="00F97E70">
      <w:pPr>
        <w:bidi/>
        <w:jc w:val="both"/>
        <w:rPr>
          <w:rFonts w:cs="David" w:hint="cs"/>
          <w:rtl/>
        </w:rPr>
      </w:pPr>
    </w:p>
    <w:p w14:paraId="2E633401" w14:textId="77777777" w:rsidR="00F97E70" w:rsidRPr="00F97E70" w:rsidRDefault="00F97E70" w:rsidP="00F97E70">
      <w:pPr>
        <w:bidi/>
        <w:jc w:val="both"/>
        <w:rPr>
          <w:rFonts w:cs="David" w:hint="cs"/>
          <w:rtl/>
        </w:rPr>
      </w:pPr>
      <w:r w:rsidRPr="00F97E70">
        <w:rPr>
          <w:rFonts w:cs="David" w:hint="cs"/>
          <w:rtl/>
        </w:rPr>
        <w:tab/>
        <w:t>זאת אומרת, לא לנקוב במספרים ולא לומר שלא ימכור יותר מכך וכך? זה האיזון.</w:t>
      </w:r>
    </w:p>
    <w:p w14:paraId="2ECEC8C8" w14:textId="77777777" w:rsidR="00F97E70" w:rsidRPr="00F97E70" w:rsidRDefault="00F97E70" w:rsidP="00F97E70">
      <w:pPr>
        <w:bidi/>
        <w:jc w:val="both"/>
        <w:rPr>
          <w:rFonts w:cs="David" w:hint="cs"/>
          <w:rtl/>
        </w:rPr>
      </w:pPr>
    </w:p>
    <w:p w14:paraId="4DF95FE5"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72E0B9B7" w14:textId="77777777" w:rsidR="00F97E70" w:rsidRPr="00F97E70" w:rsidRDefault="00F97E70" w:rsidP="00F97E70">
      <w:pPr>
        <w:bidi/>
        <w:jc w:val="both"/>
        <w:rPr>
          <w:rFonts w:cs="David" w:hint="cs"/>
          <w:rtl/>
        </w:rPr>
      </w:pPr>
    </w:p>
    <w:p w14:paraId="3241A668" w14:textId="77777777" w:rsidR="00F97E70" w:rsidRPr="00F97E70" w:rsidRDefault="00F97E70" w:rsidP="00F97E70">
      <w:pPr>
        <w:bidi/>
        <w:jc w:val="both"/>
        <w:rPr>
          <w:rFonts w:cs="David" w:hint="cs"/>
          <w:rtl/>
        </w:rPr>
      </w:pPr>
      <w:r w:rsidRPr="00F97E70">
        <w:rPr>
          <w:rFonts w:cs="David" w:hint="cs"/>
          <w:rtl/>
        </w:rPr>
        <w:tab/>
        <w:t>אין בעיה לקבוע אחוז. אני אומר שהכלל צריך להיות איזון ולהשאיר ליושב ראש ועדת הבחירות. אם מישהו יבוא אליו בעתירה, הוא יבדוק את העניין. אני חושב שזהת הדרך הסבירה היחידה כאן וכל דבר אחר אומר יצירת מנגנון בירוקרטי.</w:t>
      </w:r>
    </w:p>
    <w:p w14:paraId="1B99A040" w14:textId="77777777" w:rsidR="00F97E70" w:rsidRPr="00F97E70" w:rsidRDefault="00F97E70" w:rsidP="00F97E70">
      <w:pPr>
        <w:bidi/>
        <w:jc w:val="both"/>
        <w:rPr>
          <w:rFonts w:cs="David" w:hint="cs"/>
          <w:rtl/>
        </w:rPr>
      </w:pPr>
    </w:p>
    <w:p w14:paraId="6FA58120" w14:textId="77777777" w:rsidR="00F97E70" w:rsidRPr="00F97E70" w:rsidRDefault="00F97E70" w:rsidP="00F97E70">
      <w:pPr>
        <w:bidi/>
        <w:jc w:val="both"/>
        <w:rPr>
          <w:rFonts w:cs="David" w:hint="cs"/>
          <w:rtl/>
        </w:rPr>
      </w:pPr>
      <w:r w:rsidRPr="00F97E70">
        <w:rPr>
          <w:rFonts w:cs="David" w:hint="cs"/>
          <w:u w:val="single"/>
          <w:rtl/>
        </w:rPr>
        <w:t>אהוד שילת:</w:t>
      </w:r>
    </w:p>
    <w:p w14:paraId="3B57AC93" w14:textId="77777777" w:rsidR="00F97E70" w:rsidRPr="00F97E70" w:rsidRDefault="00F97E70" w:rsidP="00F97E70">
      <w:pPr>
        <w:bidi/>
        <w:jc w:val="both"/>
        <w:rPr>
          <w:rFonts w:cs="David" w:hint="cs"/>
          <w:rtl/>
        </w:rPr>
      </w:pPr>
    </w:p>
    <w:p w14:paraId="2D84584C" w14:textId="77777777" w:rsidR="00F97E70" w:rsidRPr="00F97E70" w:rsidRDefault="00F97E70" w:rsidP="00F97E70">
      <w:pPr>
        <w:bidi/>
        <w:jc w:val="both"/>
        <w:rPr>
          <w:rFonts w:cs="David" w:hint="cs"/>
          <w:rtl/>
        </w:rPr>
      </w:pPr>
      <w:r w:rsidRPr="00F97E70">
        <w:rPr>
          <w:rFonts w:cs="David" w:hint="cs"/>
          <w:rtl/>
        </w:rPr>
        <w:tab/>
        <w:t>יש כאן הרבה דברים עובדתיים שהוא כיושב ראש ועדת הבחירות, לא כמו בבית משפט אליו מביאים עדים, הוכחות וראיות. הוא יכול לבדוק עד מידה מסוימת.</w:t>
      </w:r>
    </w:p>
    <w:p w14:paraId="493C2DBB" w14:textId="77777777" w:rsidR="00F97E70" w:rsidRPr="00F97E70" w:rsidRDefault="00F97E70" w:rsidP="00F97E70">
      <w:pPr>
        <w:bidi/>
        <w:jc w:val="both"/>
        <w:rPr>
          <w:rFonts w:cs="David" w:hint="cs"/>
          <w:rtl/>
        </w:rPr>
      </w:pPr>
    </w:p>
    <w:p w14:paraId="24B33BC6"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B08D06F" w14:textId="77777777" w:rsidR="00F97E70" w:rsidRPr="00F97E70" w:rsidRDefault="00F97E70" w:rsidP="00F97E70">
      <w:pPr>
        <w:bidi/>
        <w:jc w:val="both"/>
        <w:rPr>
          <w:rFonts w:cs="David" w:hint="cs"/>
          <w:rtl/>
        </w:rPr>
      </w:pPr>
    </w:p>
    <w:p w14:paraId="6C30D9F5" w14:textId="77777777" w:rsidR="00F97E70" w:rsidRPr="00F97E70" w:rsidRDefault="00F97E70" w:rsidP="00F97E70">
      <w:pPr>
        <w:bidi/>
        <w:jc w:val="both"/>
        <w:rPr>
          <w:rFonts w:cs="David" w:hint="cs"/>
          <w:rtl/>
        </w:rPr>
      </w:pPr>
      <w:r w:rsidRPr="00F97E70">
        <w:rPr>
          <w:rFonts w:cs="David" w:hint="cs"/>
          <w:rtl/>
        </w:rPr>
        <w:tab/>
        <w:t>נכון.</w:t>
      </w:r>
    </w:p>
    <w:p w14:paraId="29268F94" w14:textId="77777777" w:rsidR="00F97E70" w:rsidRPr="00F97E70" w:rsidRDefault="00F97E70" w:rsidP="00F97E70">
      <w:pPr>
        <w:bidi/>
        <w:jc w:val="both"/>
        <w:rPr>
          <w:rFonts w:cs="David" w:hint="cs"/>
          <w:rtl/>
        </w:rPr>
      </w:pPr>
    </w:p>
    <w:p w14:paraId="475EF91B" w14:textId="77777777" w:rsidR="00F97E70" w:rsidRPr="00F97E70" w:rsidRDefault="00F97E70" w:rsidP="00F97E70">
      <w:pPr>
        <w:bidi/>
        <w:jc w:val="both"/>
        <w:rPr>
          <w:rFonts w:cs="David" w:hint="cs"/>
          <w:rtl/>
        </w:rPr>
      </w:pPr>
      <w:r w:rsidRPr="00F97E70">
        <w:rPr>
          <w:rFonts w:cs="David" w:hint="cs"/>
          <w:u w:val="single"/>
          <w:rtl/>
        </w:rPr>
        <w:t>אהוד שילת:</w:t>
      </w:r>
    </w:p>
    <w:p w14:paraId="21876092" w14:textId="77777777" w:rsidR="00F97E70" w:rsidRPr="00F97E70" w:rsidRDefault="00F97E70" w:rsidP="00F97E70">
      <w:pPr>
        <w:bidi/>
        <w:jc w:val="both"/>
        <w:rPr>
          <w:rFonts w:cs="David" w:hint="cs"/>
          <w:rtl/>
        </w:rPr>
      </w:pPr>
    </w:p>
    <w:p w14:paraId="619079C2" w14:textId="77777777" w:rsidR="00F97E70" w:rsidRPr="00F97E70" w:rsidRDefault="00F97E70" w:rsidP="00F97E70">
      <w:pPr>
        <w:bidi/>
        <w:jc w:val="both"/>
        <w:rPr>
          <w:rFonts w:cs="David" w:hint="cs"/>
          <w:rtl/>
        </w:rPr>
      </w:pPr>
      <w:r w:rsidRPr="00F97E70">
        <w:rPr>
          <w:rFonts w:cs="David" w:hint="cs"/>
          <w:rtl/>
        </w:rPr>
        <w:tab/>
        <w:t>הוא לא יכול לדעת אם בעד או נגד קונים את שלטי החוצות לכל אורך רחוב ז'בוטינסקי דרך כביש פתח תקווה וכן הלאה, ולצד השני הוא נותן פרסום חוצות בכל הרחובות הצדדיים שלא מעניינים אף אחד ומדובר בכמה חברות. זאת אומרת, אני, שאני בעד, אני לוקח מחברה א' כמה שלטים ומחברה ב' והכל בדרך ז'בוטינסקי. איך יוכיחו ליושב ראש ועדת הבחירות?</w:t>
      </w:r>
    </w:p>
    <w:p w14:paraId="7E9BF492" w14:textId="77777777" w:rsidR="00F97E70" w:rsidRPr="00F97E70" w:rsidRDefault="00F97E70" w:rsidP="00F97E70">
      <w:pPr>
        <w:bidi/>
        <w:jc w:val="both"/>
        <w:rPr>
          <w:rFonts w:cs="David" w:hint="cs"/>
          <w:rtl/>
        </w:rPr>
      </w:pPr>
    </w:p>
    <w:p w14:paraId="400270D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8B09073" w14:textId="77777777" w:rsidR="00F97E70" w:rsidRPr="00F97E70" w:rsidRDefault="00F97E70" w:rsidP="00F97E70">
      <w:pPr>
        <w:bidi/>
        <w:jc w:val="both"/>
        <w:rPr>
          <w:rFonts w:cs="David" w:hint="cs"/>
          <w:rtl/>
        </w:rPr>
      </w:pPr>
    </w:p>
    <w:p w14:paraId="68A24E29" w14:textId="77777777" w:rsidR="00F97E70" w:rsidRPr="00F97E70" w:rsidRDefault="00F97E70" w:rsidP="00F97E70">
      <w:pPr>
        <w:bidi/>
        <w:jc w:val="both"/>
        <w:rPr>
          <w:rFonts w:cs="David" w:hint="cs"/>
          <w:rtl/>
        </w:rPr>
      </w:pPr>
      <w:r w:rsidRPr="00F97E70">
        <w:rPr>
          <w:rFonts w:cs="David" w:hint="cs"/>
          <w:rtl/>
        </w:rPr>
        <w:tab/>
        <w:t>אבל זה נכון לגבי כל דבר. אז מה נעשה?</w:t>
      </w:r>
    </w:p>
    <w:p w14:paraId="359D788D" w14:textId="77777777" w:rsidR="00F97E70" w:rsidRPr="00F97E70" w:rsidRDefault="00F97E70" w:rsidP="00F97E70">
      <w:pPr>
        <w:bidi/>
        <w:jc w:val="both"/>
        <w:rPr>
          <w:rFonts w:cs="David" w:hint="cs"/>
          <w:rtl/>
        </w:rPr>
      </w:pPr>
    </w:p>
    <w:p w14:paraId="75268426" w14:textId="77777777" w:rsidR="00F97E70" w:rsidRPr="00F97E70" w:rsidRDefault="00F97E70" w:rsidP="00F97E70">
      <w:pPr>
        <w:bidi/>
        <w:jc w:val="both"/>
        <w:rPr>
          <w:rFonts w:cs="David" w:hint="cs"/>
          <w:rtl/>
        </w:rPr>
      </w:pPr>
      <w:r w:rsidRPr="00F97E70">
        <w:rPr>
          <w:rFonts w:cs="David" w:hint="cs"/>
          <w:u w:val="single"/>
          <w:rtl/>
        </w:rPr>
        <w:t>אהוד שילת:</w:t>
      </w:r>
    </w:p>
    <w:p w14:paraId="61A89838" w14:textId="77777777" w:rsidR="00F97E70" w:rsidRPr="00F97E70" w:rsidRDefault="00F97E70" w:rsidP="00F97E70">
      <w:pPr>
        <w:bidi/>
        <w:jc w:val="both"/>
        <w:rPr>
          <w:rFonts w:cs="David" w:hint="cs"/>
          <w:rtl/>
        </w:rPr>
      </w:pPr>
    </w:p>
    <w:p w14:paraId="1BE48446" w14:textId="77777777" w:rsidR="00F97E70" w:rsidRPr="00F97E70" w:rsidRDefault="00F97E70" w:rsidP="00F97E70">
      <w:pPr>
        <w:bidi/>
        <w:jc w:val="both"/>
        <w:rPr>
          <w:rFonts w:cs="David" w:hint="cs"/>
          <w:rtl/>
        </w:rPr>
      </w:pPr>
      <w:r w:rsidRPr="00F97E70">
        <w:rPr>
          <w:rFonts w:cs="David" w:hint="cs"/>
          <w:rtl/>
        </w:rPr>
        <w:tab/>
        <w:t>אם קובעים, כמו שכתוב היום, ש-30 אחוזים אתה יכול.</w:t>
      </w:r>
    </w:p>
    <w:p w14:paraId="28B3226F" w14:textId="77777777" w:rsidR="00F97E70" w:rsidRPr="00F97E70" w:rsidRDefault="00F97E70" w:rsidP="00F97E70">
      <w:pPr>
        <w:bidi/>
        <w:jc w:val="both"/>
        <w:rPr>
          <w:rFonts w:cs="David" w:hint="cs"/>
          <w:rtl/>
        </w:rPr>
      </w:pPr>
    </w:p>
    <w:p w14:paraId="7B3CCE3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6C028A3" w14:textId="77777777" w:rsidR="00F97E70" w:rsidRPr="00F97E70" w:rsidRDefault="00F97E70" w:rsidP="00F97E70">
      <w:pPr>
        <w:bidi/>
        <w:jc w:val="both"/>
        <w:rPr>
          <w:rFonts w:cs="David" w:hint="cs"/>
          <w:rtl/>
        </w:rPr>
      </w:pPr>
    </w:p>
    <w:p w14:paraId="74E3DD70" w14:textId="77777777" w:rsidR="00F97E70" w:rsidRPr="00F97E70" w:rsidRDefault="00F97E70" w:rsidP="00F97E70">
      <w:pPr>
        <w:bidi/>
        <w:jc w:val="both"/>
        <w:rPr>
          <w:rFonts w:cs="David" w:hint="cs"/>
          <w:rtl/>
        </w:rPr>
      </w:pPr>
      <w:r w:rsidRPr="00F97E70">
        <w:rPr>
          <w:rFonts w:cs="David" w:hint="cs"/>
          <w:rtl/>
        </w:rPr>
        <w:tab/>
        <w:t>כן, אנחנו קובעים 30 אחוזים.</w:t>
      </w:r>
    </w:p>
    <w:p w14:paraId="64B304ED" w14:textId="77777777" w:rsidR="00F97E70" w:rsidRPr="00F97E70" w:rsidRDefault="00F97E70" w:rsidP="00F97E70">
      <w:pPr>
        <w:bidi/>
        <w:jc w:val="both"/>
        <w:rPr>
          <w:rFonts w:cs="David" w:hint="cs"/>
          <w:rtl/>
        </w:rPr>
      </w:pPr>
    </w:p>
    <w:p w14:paraId="42D0E006" w14:textId="77777777" w:rsidR="00F97E70" w:rsidRPr="00F97E70" w:rsidRDefault="00F97E70" w:rsidP="00F97E70">
      <w:pPr>
        <w:bidi/>
        <w:jc w:val="both"/>
        <w:rPr>
          <w:rFonts w:cs="David" w:hint="cs"/>
          <w:rtl/>
        </w:rPr>
      </w:pPr>
      <w:r w:rsidRPr="00F97E70">
        <w:rPr>
          <w:rFonts w:cs="David" w:hint="cs"/>
          <w:u w:val="single"/>
          <w:rtl/>
        </w:rPr>
        <w:t>אהוד שילת:</w:t>
      </w:r>
    </w:p>
    <w:p w14:paraId="622F1D8B" w14:textId="77777777" w:rsidR="00F97E70" w:rsidRPr="00F97E70" w:rsidRDefault="00F97E70" w:rsidP="00F97E70">
      <w:pPr>
        <w:bidi/>
        <w:jc w:val="both"/>
        <w:rPr>
          <w:rFonts w:cs="David" w:hint="cs"/>
          <w:rtl/>
        </w:rPr>
      </w:pPr>
    </w:p>
    <w:p w14:paraId="448D55C2" w14:textId="77777777" w:rsidR="00F97E70" w:rsidRPr="00F97E70" w:rsidRDefault="00F97E70" w:rsidP="00F97E70">
      <w:pPr>
        <w:bidi/>
        <w:jc w:val="both"/>
        <w:rPr>
          <w:rFonts w:cs="David" w:hint="cs"/>
          <w:rtl/>
        </w:rPr>
      </w:pPr>
      <w:r w:rsidRPr="00F97E70">
        <w:rPr>
          <w:rFonts w:cs="David" w:hint="cs"/>
          <w:rtl/>
        </w:rPr>
        <w:tab/>
        <w:t>אתה אומר איזון.</w:t>
      </w:r>
    </w:p>
    <w:p w14:paraId="7D1FBB68" w14:textId="77777777" w:rsidR="00F97E70" w:rsidRPr="00F97E70" w:rsidRDefault="00F97E70" w:rsidP="00F97E70">
      <w:pPr>
        <w:bidi/>
        <w:jc w:val="both"/>
        <w:rPr>
          <w:rFonts w:cs="David" w:hint="cs"/>
          <w:rtl/>
        </w:rPr>
      </w:pPr>
    </w:p>
    <w:p w14:paraId="45656D02" w14:textId="77777777" w:rsidR="00F97E70" w:rsidRPr="00F97E70" w:rsidRDefault="00F97E70" w:rsidP="00F97E70">
      <w:pPr>
        <w:bidi/>
        <w:jc w:val="both"/>
        <w:rPr>
          <w:rFonts w:cs="David" w:hint="cs"/>
          <w:rtl/>
        </w:rPr>
      </w:pPr>
      <w:r w:rsidRPr="00F97E70">
        <w:rPr>
          <w:rFonts w:cs="David" w:hint="cs"/>
          <w:u w:val="single"/>
          <w:rtl/>
        </w:rPr>
        <w:t>איל זנדברג:</w:t>
      </w:r>
    </w:p>
    <w:p w14:paraId="5F13B2AD" w14:textId="77777777" w:rsidR="00F97E70" w:rsidRPr="00F97E70" w:rsidRDefault="00F97E70" w:rsidP="00F97E70">
      <w:pPr>
        <w:bidi/>
        <w:jc w:val="both"/>
        <w:rPr>
          <w:rFonts w:cs="David" w:hint="cs"/>
          <w:rtl/>
        </w:rPr>
      </w:pPr>
    </w:p>
    <w:p w14:paraId="11BA8598" w14:textId="77777777" w:rsidR="00F97E70" w:rsidRPr="00F97E70" w:rsidRDefault="00F97E70" w:rsidP="00F97E70">
      <w:pPr>
        <w:bidi/>
        <w:jc w:val="both"/>
        <w:rPr>
          <w:rFonts w:cs="David" w:hint="cs"/>
          <w:rtl/>
        </w:rPr>
      </w:pPr>
      <w:r w:rsidRPr="00F97E70">
        <w:rPr>
          <w:rFonts w:cs="David" w:hint="cs"/>
          <w:rtl/>
        </w:rPr>
        <w:tab/>
        <w:t>לא, הוא מתכוון לתרגם את זה לאחוזים.</w:t>
      </w:r>
    </w:p>
    <w:p w14:paraId="3BA3DD87" w14:textId="77777777" w:rsidR="00F97E70" w:rsidRPr="00F97E70" w:rsidRDefault="00F97E70" w:rsidP="00F97E70">
      <w:pPr>
        <w:bidi/>
        <w:jc w:val="both"/>
        <w:rPr>
          <w:rFonts w:cs="David" w:hint="cs"/>
          <w:rtl/>
        </w:rPr>
      </w:pPr>
    </w:p>
    <w:p w14:paraId="18765E8F"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016579D" w14:textId="77777777" w:rsidR="00F97E70" w:rsidRPr="00F97E70" w:rsidRDefault="00F97E70" w:rsidP="00F97E70">
      <w:pPr>
        <w:bidi/>
        <w:jc w:val="both"/>
        <w:rPr>
          <w:rFonts w:cs="David" w:hint="cs"/>
          <w:rtl/>
        </w:rPr>
      </w:pPr>
    </w:p>
    <w:p w14:paraId="442BD656" w14:textId="77777777" w:rsidR="00F97E70" w:rsidRPr="00F97E70" w:rsidRDefault="00F97E70" w:rsidP="00F97E70">
      <w:pPr>
        <w:bidi/>
        <w:jc w:val="both"/>
        <w:rPr>
          <w:rFonts w:cs="David" w:hint="cs"/>
          <w:rtl/>
        </w:rPr>
      </w:pPr>
      <w:r w:rsidRPr="00F97E70">
        <w:rPr>
          <w:rFonts w:cs="David" w:hint="cs"/>
          <w:rtl/>
        </w:rPr>
        <w:tab/>
        <w:t>האיזון הוא מספרי, הוא לא מיקומי. זה ברור שאתה לא תוכל להיכנס לרזולוציה כזאת.</w:t>
      </w:r>
    </w:p>
    <w:p w14:paraId="60CA72D6" w14:textId="77777777" w:rsidR="00F97E70" w:rsidRPr="00F97E70" w:rsidRDefault="00F97E70" w:rsidP="00F97E70">
      <w:pPr>
        <w:bidi/>
        <w:jc w:val="both"/>
        <w:rPr>
          <w:rFonts w:cs="David" w:hint="cs"/>
          <w:rtl/>
        </w:rPr>
      </w:pPr>
    </w:p>
    <w:p w14:paraId="51A47487" w14:textId="77777777" w:rsidR="00F97E70" w:rsidRPr="00F97E70" w:rsidRDefault="00F97E70" w:rsidP="00F97E70">
      <w:pPr>
        <w:bidi/>
        <w:jc w:val="both"/>
        <w:rPr>
          <w:rFonts w:cs="David" w:hint="cs"/>
          <w:rtl/>
        </w:rPr>
      </w:pPr>
      <w:r w:rsidRPr="00F97E70">
        <w:rPr>
          <w:rFonts w:cs="David" w:hint="cs"/>
          <w:rtl/>
        </w:rPr>
        <w:tab/>
        <w:t xml:space="preserve">אם כן, כאן צריך לעשות איזשהו ניסוח קצר וזה ייתר את כל הנוסח הארוך הזה. </w:t>
      </w:r>
    </w:p>
    <w:p w14:paraId="2D173164" w14:textId="77777777" w:rsidR="00F97E70" w:rsidRPr="00F97E70" w:rsidRDefault="00F97E70" w:rsidP="00F97E70">
      <w:pPr>
        <w:bidi/>
        <w:jc w:val="both"/>
        <w:rPr>
          <w:rFonts w:cs="David" w:hint="cs"/>
          <w:rtl/>
        </w:rPr>
      </w:pPr>
    </w:p>
    <w:p w14:paraId="6DCE94B4" w14:textId="77777777" w:rsidR="00F97E70" w:rsidRPr="00F97E70" w:rsidRDefault="00F97E70" w:rsidP="00F97E70">
      <w:pPr>
        <w:bidi/>
        <w:jc w:val="both"/>
        <w:rPr>
          <w:rFonts w:cs="David" w:hint="cs"/>
          <w:rtl/>
        </w:rPr>
      </w:pPr>
      <w:r w:rsidRPr="00F97E70">
        <w:rPr>
          <w:rFonts w:cs="David" w:hint="cs"/>
          <w:u w:val="single"/>
          <w:rtl/>
        </w:rPr>
        <w:t>אורלי עדס:</w:t>
      </w:r>
    </w:p>
    <w:p w14:paraId="292BB341" w14:textId="77777777" w:rsidR="00F97E70" w:rsidRPr="00F97E70" w:rsidRDefault="00F97E70" w:rsidP="00F97E70">
      <w:pPr>
        <w:bidi/>
        <w:jc w:val="both"/>
        <w:rPr>
          <w:rFonts w:cs="David" w:hint="cs"/>
          <w:rtl/>
        </w:rPr>
      </w:pPr>
    </w:p>
    <w:p w14:paraId="0C8893D1" w14:textId="77777777" w:rsidR="00F97E70" w:rsidRPr="00F97E70" w:rsidRDefault="00F97E70" w:rsidP="00F97E70">
      <w:pPr>
        <w:bidi/>
        <w:jc w:val="both"/>
        <w:rPr>
          <w:rFonts w:cs="David" w:hint="cs"/>
          <w:rtl/>
        </w:rPr>
      </w:pPr>
      <w:r w:rsidRPr="00F97E70">
        <w:rPr>
          <w:rFonts w:cs="David" w:hint="cs"/>
          <w:rtl/>
        </w:rPr>
        <w:tab/>
        <w:t>אנחנו לא חוזרים לעמותות?</w:t>
      </w:r>
    </w:p>
    <w:p w14:paraId="6E9B6C2D" w14:textId="77777777" w:rsidR="00F97E70" w:rsidRPr="00F97E70" w:rsidRDefault="00F97E70" w:rsidP="00F97E70">
      <w:pPr>
        <w:bidi/>
        <w:jc w:val="both"/>
        <w:rPr>
          <w:rFonts w:cs="David" w:hint="cs"/>
          <w:rtl/>
        </w:rPr>
      </w:pPr>
    </w:p>
    <w:p w14:paraId="5B91DD7A" w14:textId="77777777" w:rsidR="00F97E70" w:rsidRPr="00F97E70" w:rsidRDefault="00F97E70" w:rsidP="00F97E70">
      <w:pPr>
        <w:bidi/>
        <w:jc w:val="both"/>
        <w:rPr>
          <w:rFonts w:cs="David" w:hint="cs"/>
          <w:rtl/>
        </w:rPr>
      </w:pPr>
      <w:r w:rsidRPr="00F97E70">
        <w:rPr>
          <w:rFonts w:cs="David" w:hint="cs"/>
          <w:u w:val="single"/>
          <w:rtl/>
        </w:rPr>
        <w:t>ארבל אסטרחן:</w:t>
      </w:r>
    </w:p>
    <w:p w14:paraId="05EA7727" w14:textId="77777777" w:rsidR="00F97E70" w:rsidRPr="00F97E70" w:rsidRDefault="00F97E70" w:rsidP="00F97E70">
      <w:pPr>
        <w:bidi/>
        <w:jc w:val="both"/>
        <w:rPr>
          <w:rFonts w:cs="David" w:hint="cs"/>
          <w:rtl/>
        </w:rPr>
      </w:pPr>
    </w:p>
    <w:p w14:paraId="0EE9C0E1" w14:textId="77777777" w:rsidR="00F97E70" w:rsidRPr="00F97E70" w:rsidRDefault="00F97E70" w:rsidP="00F97E70">
      <w:pPr>
        <w:bidi/>
        <w:jc w:val="both"/>
        <w:rPr>
          <w:rFonts w:cs="David" w:hint="cs"/>
          <w:rtl/>
        </w:rPr>
      </w:pPr>
      <w:r w:rsidRPr="00F97E70">
        <w:rPr>
          <w:rFonts w:cs="David" w:hint="cs"/>
          <w:rtl/>
        </w:rPr>
        <w:tab/>
        <w:t xml:space="preserve">לא, הם לא יהיו. כל אחד יוכל לפרסם. </w:t>
      </w:r>
    </w:p>
    <w:p w14:paraId="38992392" w14:textId="77777777" w:rsidR="00F97E70" w:rsidRPr="00F97E70" w:rsidRDefault="00F97E70" w:rsidP="00F97E70">
      <w:pPr>
        <w:bidi/>
        <w:jc w:val="both"/>
        <w:rPr>
          <w:rFonts w:cs="David" w:hint="cs"/>
          <w:rtl/>
        </w:rPr>
      </w:pPr>
    </w:p>
    <w:p w14:paraId="65F67BD7" w14:textId="77777777" w:rsidR="00F97E70" w:rsidRPr="00F97E70" w:rsidRDefault="00F97E70" w:rsidP="00F97E70">
      <w:pPr>
        <w:bidi/>
        <w:jc w:val="both"/>
        <w:rPr>
          <w:rFonts w:cs="David" w:hint="cs"/>
          <w:rtl/>
        </w:rPr>
      </w:pPr>
      <w:r w:rsidRPr="00F97E70">
        <w:rPr>
          <w:rFonts w:cs="David" w:hint="cs"/>
          <w:u w:val="single"/>
          <w:rtl/>
        </w:rPr>
        <w:t>אורלי עדס:</w:t>
      </w:r>
    </w:p>
    <w:p w14:paraId="3BF9E536" w14:textId="77777777" w:rsidR="00F97E70" w:rsidRPr="00F97E70" w:rsidRDefault="00F97E70" w:rsidP="00F97E70">
      <w:pPr>
        <w:bidi/>
        <w:jc w:val="both"/>
        <w:rPr>
          <w:rFonts w:cs="David" w:hint="cs"/>
          <w:rtl/>
        </w:rPr>
      </w:pPr>
    </w:p>
    <w:p w14:paraId="7CDB16FD" w14:textId="77777777" w:rsidR="00F97E70" w:rsidRPr="00F97E70" w:rsidRDefault="00F97E70" w:rsidP="00F97E70">
      <w:pPr>
        <w:bidi/>
        <w:jc w:val="both"/>
        <w:rPr>
          <w:rFonts w:cs="David" w:hint="cs"/>
          <w:rtl/>
        </w:rPr>
      </w:pPr>
      <w:r w:rsidRPr="00F97E70">
        <w:rPr>
          <w:rFonts w:cs="David" w:hint="cs"/>
          <w:rtl/>
        </w:rPr>
        <w:tab/>
        <w:t>מי יוכל לפרסם בסופו של דבר? בנוסח הקיים היום מדובר אך ורק על עמותות.</w:t>
      </w:r>
    </w:p>
    <w:p w14:paraId="7C0DE7F6" w14:textId="77777777" w:rsidR="00F97E70" w:rsidRPr="00F97E70" w:rsidRDefault="00F97E70" w:rsidP="00F97E70">
      <w:pPr>
        <w:bidi/>
        <w:jc w:val="both"/>
        <w:rPr>
          <w:rFonts w:cs="David" w:hint="cs"/>
          <w:rtl/>
        </w:rPr>
      </w:pPr>
    </w:p>
    <w:p w14:paraId="3C88B28B" w14:textId="77777777" w:rsidR="00F97E70" w:rsidRPr="00F97E70" w:rsidRDefault="00F97E70" w:rsidP="00F97E70">
      <w:pPr>
        <w:bidi/>
        <w:jc w:val="both"/>
        <w:rPr>
          <w:rFonts w:cs="David" w:hint="cs"/>
          <w:rtl/>
        </w:rPr>
      </w:pPr>
      <w:r w:rsidRPr="00F97E70">
        <w:rPr>
          <w:rFonts w:cs="David" w:hint="cs"/>
          <w:u w:val="single"/>
          <w:rtl/>
        </w:rPr>
        <w:t>איל זנדברג:</w:t>
      </w:r>
    </w:p>
    <w:p w14:paraId="633640CE" w14:textId="77777777" w:rsidR="00F97E70" w:rsidRPr="00F97E70" w:rsidRDefault="00F97E70" w:rsidP="00F97E70">
      <w:pPr>
        <w:bidi/>
        <w:jc w:val="both"/>
        <w:rPr>
          <w:rFonts w:cs="David" w:hint="cs"/>
          <w:rtl/>
        </w:rPr>
      </w:pPr>
    </w:p>
    <w:p w14:paraId="33611586" w14:textId="77777777" w:rsidR="00F97E70" w:rsidRPr="00F97E70" w:rsidRDefault="00F97E70" w:rsidP="00F97E70">
      <w:pPr>
        <w:bidi/>
        <w:jc w:val="both"/>
        <w:rPr>
          <w:rFonts w:cs="David" w:hint="cs"/>
          <w:rtl/>
        </w:rPr>
      </w:pPr>
      <w:r w:rsidRPr="00F97E70">
        <w:rPr>
          <w:rFonts w:cs="David" w:hint="cs"/>
          <w:rtl/>
        </w:rPr>
        <w:tab/>
        <w:t>זה יורד.</w:t>
      </w:r>
    </w:p>
    <w:p w14:paraId="2E8384BB" w14:textId="77777777" w:rsidR="00F97E70" w:rsidRPr="00F97E70" w:rsidRDefault="00F97E70" w:rsidP="00F97E70">
      <w:pPr>
        <w:bidi/>
        <w:jc w:val="both"/>
        <w:rPr>
          <w:rFonts w:cs="David" w:hint="cs"/>
          <w:rtl/>
        </w:rPr>
      </w:pPr>
    </w:p>
    <w:p w14:paraId="0687C59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1B4DD0C" w14:textId="77777777" w:rsidR="00F97E70" w:rsidRPr="00F97E70" w:rsidRDefault="00F97E70" w:rsidP="00F97E70">
      <w:pPr>
        <w:bidi/>
        <w:jc w:val="both"/>
        <w:rPr>
          <w:rFonts w:cs="David" w:hint="cs"/>
          <w:rtl/>
        </w:rPr>
      </w:pPr>
    </w:p>
    <w:p w14:paraId="3290D400" w14:textId="77777777" w:rsidR="00F97E70" w:rsidRPr="00F97E70" w:rsidRDefault="00F97E70" w:rsidP="00F97E70">
      <w:pPr>
        <w:bidi/>
        <w:jc w:val="both"/>
        <w:rPr>
          <w:rFonts w:cs="David" w:hint="cs"/>
          <w:rtl/>
        </w:rPr>
      </w:pPr>
      <w:r w:rsidRPr="00F97E70">
        <w:rPr>
          <w:rFonts w:cs="David" w:hint="cs"/>
          <w:rtl/>
        </w:rPr>
        <w:tab/>
        <w:t>יורד.</w:t>
      </w:r>
    </w:p>
    <w:p w14:paraId="7921D824" w14:textId="77777777" w:rsidR="00F97E70" w:rsidRPr="00F97E70" w:rsidRDefault="00F97E70" w:rsidP="00F97E70">
      <w:pPr>
        <w:bidi/>
        <w:jc w:val="both"/>
        <w:rPr>
          <w:rFonts w:cs="David" w:hint="cs"/>
          <w:rtl/>
        </w:rPr>
      </w:pPr>
    </w:p>
    <w:p w14:paraId="226DDC9C" w14:textId="77777777" w:rsidR="00F97E70" w:rsidRPr="00F97E70" w:rsidRDefault="00F97E70" w:rsidP="00F97E70">
      <w:pPr>
        <w:bidi/>
        <w:jc w:val="both"/>
        <w:rPr>
          <w:rFonts w:cs="David" w:hint="cs"/>
          <w:rtl/>
        </w:rPr>
      </w:pPr>
      <w:r w:rsidRPr="00F97E70">
        <w:rPr>
          <w:rFonts w:cs="David" w:hint="cs"/>
          <w:u w:val="single"/>
          <w:rtl/>
        </w:rPr>
        <w:t>אורלי עדס:</w:t>
      </w:r>
    </w:p>
    <w:p w14:paraId="6BB50624" w14:textId="77777777" w:rsidR="00F97E70" w:rsidRPr="00F97E70" w:rsidRDefault="00F97E70" w:rsidP="00F97E70">
      <w:pPr>
        <w:bidi/>
        <w:jc w:val="both"/>
        <w:rPr>
          <w:rFonts w:cs="David" w:hint="cs"/>
          <w:rtl/>
        </w:rPr>
      </w:pPr>
    </w:p>
    <w:p w14:paraId="1AB97922" w14:textId="77777777" w:rsidR="00F97E70" w:rsidRPr="00F97E70" w:rsidRDefault="00F97E70" w:rsidP="00F97E70">
      <w:pPr>
        <w:bidi/>
        <w:jc w:val="both"/>
        <w:rPr>
          <w:rFonts w:cs="David" w:hint="cs"/>
          <w:rtl/>
        </w:rPr>
      </w:pPr>
      <w:r w:rsidRPr="00F97E70">
        <w:rPr>
          <w:rFonts w:cs="David" w:hint="cs"/>
          <w:rtl/>
        </w:rPr>
        <w:tab/>
        <w:t>מי יוכל לפרסם?</w:t>
      </w:r>
    </w:p>
    <w:p w14:paraId="5868D01D" w14:textId="77777777" w:rsidR="00F97E70" w:rsidRPr="00F97E70" w:rsidRDefault="00F97E70" w:rsidP="00F97E70">
      <w:pPr>
        <w:bidi/>
        <w:jc w:val="both"/>
        <w:rPr>
          <w:rFonts w:cs="David" w:hint="cs"/>
          <w:rtl/>
        </w:rPr>
      </w:pPr>
    </w:p>
    <w:p w14:paraId="4804BC4E" w14:textId="77777777" w:rsidR="00F97E70" w:rsidRPr="00F97E70" w:rsidRDefault="00F97E70" w:rsidP="00F97E70">
      <w:pPr>
        <w:bidi/>
        <w:jc w:val="both"/>
        <w:rPr>
          <w:rFonts w:cs="David" w:hint="cs"/>
          <w:rtl/>
        </w:rPr>
      </w:pPr>
      <w:r w:rsidRPr="00F97E70">
        <w:rPr>
          <w:rFonts w:cs="David" w:hint="cs"/>
          <w:u w:val="single"/>
          <w:rtl/>
        </w:rPr>
        <w:t>ארבל אסטרחן:</w:t>
      </w:r>
    </w:p>
    <w:p w14:paraId="78B8D905" w14:textId="77777777" w:rsidR="00F97E70" w:rsidRPr="00F97E70" w:rsidRDefault="00F97E70" w:rsidP="00F97E70">
      <w:pPr>
        <w:bidi/>
        <w:jc w:val="both"/>
        <w:rPr>
          <w:rFonts w:cs="David" w:hint="cs"/>
          <w:rtl/>
        </w:rPr>
      </w:pPr>
    </w:p>
    <w:p w14:paraId="666A891A" w14:textId="77777777" w:rsidR="00F97E70" w:rsidRPr="00F97E70" w:rsidRDefault="00F97E70" w:rsidP="00F97E70">
      <w:pPr>
        <w:bidi/>
        <w:jc w:val="both"/>
        <w:rPr>
          <w:rFonts w:cs="David" w:hint="cs"/>
          <w:rtl/>
        </w:rPr>
      </w:pPr>
      <w:r w:rsidRPr="00F97E70">
        <w:rPr>
          <w:rFonts w:cs="David" w:hint="cs"/>
          <w:rtl/>
        </w:rPr>
        <w:tab/>
        <w:t>כל אחד ובלבד שהמפרסם או בעל שלטי החוצות יהיו עליו מגבלות. הוא לא יוכל למכור יותר מאשר למשל 30 אחוזים לאנשים מגופים שהם בעד ו-30 אחוזים לגופים שהם נגד.</w:t>
      </w:r>
    </w:p>
    <w:p w14:paraId="201AA70E" w14:textId="77777777" w:rsidR="00F97E70" w:rsidRPr="00F97E70" w:rsidRDefault="00F97E70" w:rsidP="00F97E70">
      <w:pPr>
        <w:bidi/>
        <w:jc w:val="both"/>
        <w:rPr>
          <w:rFonts w:cs="David" w:hint="cs"/>
          <w:rtl/>
        </w:rPr>
      </w:pPr>
    </w:p>
    <w:p w14:paraId="39877A2F" w14:textId="77777777" w:rsidR="00F97E70" w:rsidRPr="00F97E70" w:rsidRDefault="00F97E70" w:rsidP="00F97E70">
      <w:pPr>
        <w:bidi/>
        <w:jc w:val="both"/>
        <w:rPr>
          <w:rFonts w:cs="David" w:hint="cs"/>
          <w:rtl/>
        </w:rPr>
      </w:pPr>
      <w:r w:rsidRPr="00F97E70">
        <w:rPr>
          <w:rFonts w:cs="David" w:hint="cs"/>
          <w:u w:val="single"/>
          <w:rtl/>
        </w:rPr>
        <w:t>אורלי עדס:</w:t>
      </w:r>
    </w:p>
    <w:p w14:paraId="1D673C76" w14:textId="77777777" w:rsidR="00F97E70" w:rsidRPr="00F97E70" w:rsidRDefault="00F97E70" w:rsidP="00F97E70">
      <w:pPr>
        <w:bidi/>
        <w:jc w:val="both"/>
        <w:rPr>
          <w:rFonts w:cs="David" w:hint="cs"/>
          <w:rtl/>
        </w:rPr>
      </w:pPr>
    </w:p>
    <w:p w14:paraId="1C87371D" w14:textId="77777777" w:rsidR="00F97E70" w:rsidRPr="00F97E70" w:rsidRDefault="00F97E70" w:rsidP="00F97E70">
      <w:pPr>
        <w:bidi/>
        <w:jc w:val="both"/>
        <w:rPr>
          <w:rFonts w:cs="David" w:hint="cs"/>
          <w:rtl/>
        </w:rPr>
      </w:pPr>
      <w:r w:rsidRPr="00F97E70">
        <w:rPr>
          <w:rFonts w:cs="David" w:hint="cs"/>
          <w:rtl/>
        </w:rPr>
        <w:tab/>
        <w:t>עניין העמותות יורד לחלוטין.</w:t>
      </w:r>
    </w:p>
    <w:p w14:paraId="0A5A0883" w14:textId="77777777" w:rsidR="00F97E70" w:rsidRPr="00F97E70" w:rsidRDefault="00F97E70" w:rsidP="00F97E70">
      <w:pPr>
        <w:bidi/>
        <w:jc w:val="both"/>
        <w:rPr>
          <w:rFonts w:cs="David" w:hint="cs"/>
          <w:rtl/>
        </w:rPr>
      </w:pPr>
    </w:p>
    <w:p w14:paraId="3B054D2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56E8B0B" w14:textId="77777777" w:rsidR="00F97E70" w:rsidRPr="00F97E70" w:rsidRDefault="00F97E70" w:rsidP="00F97E70">
      <w:pPr>
        <w:bidi/>
        <w:jc w:val="both"/>
        <w:rPr>
          <w:rFonts w:cs="David" w:hint="cs"/>
          <w:rtl/>
        </w:rPr>
      </w:pPr>
    </w:p>
    <w:p w14:paraId="0CD8FAB8" w14:textId="77777777" w:rsidR="00F97E70" w:rsidRPr="00F97E70" w:rsidRDefault="00F97E70" w:rsidP="00F97E70">
      <w:pPr>
        <w:bidi/>
        <w:jc w:val="both"/>
        <w:rPr>
          <w:rFonts w:cs="David" w:hint="cs"/>
          <w:rtl/>
        </w:rPr>
      </w:pPr>
      <w:r w:rsidRPr="00F97E70">
        <w:rPr>
          <w:rFonts w:cs="David" w:hint="cs"/>
          <w:rtl/>
        </w:rPr>
        <w:tab/>
        <w:t>יורד לחלוטין, כן.</w:t>
      </w:r>
    </w:p>
    <w:p w14:paraId="7B171086" w14:textId="77777777" w:rsidR="00F97E70" w:rsidRPr="00F97E70" w:rsidRDefault="00F97E70" w:rsidP="00F97E70">
      <w:pPr>
        <w:bidi/>
        <w:jc w:val="both"/>
        <w:rPr>
          <w:rFonts w:cs="David" w:hint="cs"/>
          <w:rtl/>
        </w:rPr>
      </w:pPr>
    </w:p>
    <w:p w14:paraId="3EE1E0E9" w14:textId="77777777" w:rsidR="00F97E70" w:rsidRPr="00F97E70" w:rsidRDefault="00F97E70" w:rsidP="00F97E70">
      <w:pPr>
        <w:bidi/>
        <w:jc w:val="both"/>
        <w:rPr>
          <w:rFonts w:cs="David" w:hint="cs"/>
          <w:rtl/>
        </w:rPr>
      </w:pPr>
      <w:r w:rsidRPr="00F97E70">
        <w:rPr>
          <w:rFonts w:cs="David" w:hint="cs"/>
          <w:rtl/>
        </w:rPr>
        <w:tab/>
        <w:t>אנחנו למעשה סיימנו את החלק הזה.</w:t>
      </w:r>
    </w:p>
    <w:p w14:paraId="7A7E2AC6" w14:textId="77777777" w:rsidR="00F97E70" w:rsidRPr="00F97E70" w:rsidRDefault="00F97E70" w:rsidP="00F97E70">
      <w:pPr>
        <w:bidi/>
        <w:jc w:val="both"/>
        <w:rPr>
          <w:rFonts w:cs="David" w:hint="cs"/>
          <w:rtl/>
        </w:rPr>
      </w:pPr>
    </w:p>
    <w:p w14:paraId="553BEFDB" w14:textId="77777777" w:rsidR="00F97E70" w:rsidRPr="00F97E70" w:rsidRDefault="00F97E70" w:rsidP="00F97E70">
      <w:pPr>
        <w:bidi/>
        <w:jc w:val="both"/>
        <w:rPr>
          <w:rFonts w:cs="David" w:hint="cs"/>
          <w:rtl/>
        </w:rPr>
      </w:pPr>
      <w:r w:rsidRPr="00F97E70">
        <w:rPr>
          <w:rFonts w:cs="David" w:hint="cs"/>
          <w:u w:val="single"/>
          <w:rtl/>
        </w:rPr>
        <w:t>ארבל אסטרחן:</w:t>
      </w:r>
    </w:p>
    <w:p w14:paraId="776D7D32" w14:textId="77777777" w:rsidR="00F97E70" w:rsidRPr="00F97E70" w:rsidRDefault="00F97E70" w:rsidP="00F97E70">
      <w:pPr>
        <w:bidi/>
        <w:jc w:val="both"/>
        <w:rPr>
          <w:rFonts w:cs="David" w:hint="cs"/>
          <w:rtl/>
        </w:rPr>
      </w:pPr>
    </w:p>
    <w:p w14:paraId="3E68E2CC" w14:textId="77777777" w:rsidR="00F97E70" w:rsidRPr="00F97E70" w:rsidRDefault="00F97E70" w:rsidP="00F97E70">
      <w:pPr>
        <w:bidi/>
        <w:jc w:val="both"/>
        <w:rPr>
          <w:rFonts w:cs="David" w:hint="cs"/>
          <w:rtl/>
        </w:rPr>
      </w:pPr>
      <w:r w:rsidRPr="00F97E70">
        <w:rPr>
          <w:rFonts w:cs="David" w:hint="cs"/>
          <w:rtl/>
        </w:rPr>
        <w:tab/>
        <w:t xml:space="preserve">לא. סעיף 11 שאותו מוצע לא לתקן ולכן הוא לא מופיע כאן אומר שרשות מקומית לא תרשה הדבקת חומר שיש בו תעמולת בחירות אם הוא נוגד את ההוראות שבחוק. זה נשאר. </w:t>
      </w:r>
    </w:p>
    <w:p w14:paraId="58D17ADC" w14:textId="77777777" w:rsidR="00F97E70" w:rsidRPr="00F97E70" w:rsidRDefault="00F97E70" w:rsidP="00F97E70">
      <w:pPr>
        <w:bidi/>
        <w:jc w:val="both"/>
        <w:rPr>
          <w:rFonts w:cs="David" w:hint="cs"/>
          <w:rtl/>
        </w:rPr>
      </w:pPr>
    </w:p>
    <w:p w14:paraId="77632016" w14:textId="77777777" w:rsidR="00F97E70" w:rsidRPr="00F97E70" w:rsidRDefault="00F97E70" w:rsidP="00F97E70">
      <w:pPr>
        <w:bidi/>
        <w:jc w:val="both"/>
        <w:rPr>
          <w:rFonts w:cs="David" w:hint="cs"/>
          <w:rtl/>
        </w:rPr>
      </w:pPr>
      <w:r w:rsidRPr="00F97E70">
        <w:rPr>
          <w:rFonts w:cs="David" w:hint="cs"/>
          <w:rtl/>
        </w:rPr>
        <w:tab/>
        <w:t>סעיף 12 היום אומר שמדפיס לא ימסור חומר שהדפיס ושיש בו תעמולת בחירות אלא לידי מי שהזמין את הדפסתו או לידי מי שהוסמך.</w:t>
      </w:r>
    </w:p>
    <w:p w14:paraId="30D2E7DA" w14:textId="77777777" w:rsidR="00F97E70" w:rsidRPr="00F97E70" w:rsidRDefault="00F97E70" w:rsidP="00F97E70">
      <w:pPr>
        <w:bidi/>
        <w:jc w:val="both"/>
        <w:rPr>
          <w:rFonts w:cs="David" w:hint="cs"/>
          <w:rtl/>
        </w:rPr>
      </w:pPr>
    </w:p>
    <w:p w14:paraId="2615536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B2DCC59" w14:textId="77777777" w:rsidR="00F97E70" w:rsidRPr="00F97E70" w:rsidRDefault="00F97E70" w:rsidP="00F97E70">
      <w:pPr>
        <w:bidi/>
        <w:jc w:val="both"/>
        <w:rPr>
          <w:rFonts w:cs="David" w:hint="cs"/>
          <w:rtl/>
        </w:rPr>
      </w:pPr>
    </w:p>
    <w:p w14:paraId="470526B5" w14:textId="77777777" w:rsidR="00F97E70" w:rsidRPr="00F97E70" w:rsidRDefault="00F97E70" w:rsidP="00F97E70">
      <w:pPr>
        <w:bidi/>
        <w:jc w:val="both"/>
        <w:rPr>
          <w:rFonts w:cs="David" w:hint="cs"/>
          <w:rtl/>
        </w:rPr>
      </w:pPr>
      <w:r w:rsidRPr="00F97E70">
        <w:rPr>
          <w:rFonts w:cs="David" w:hint="cs"/>
          <w:rtl/>
        </w:rPr>
        <w:tab/>
        <w:t>זאת בדיחה. זה מתאים לימי קיצוב הנייר, אבל נשאיר את זה.</w:t>
      </w:r>
    </w:p>
    <w:p w14:paraId="2BAAC652" w14:textId="77777777" w:rsidR="00F97E70" w:rsidRPr="00F97E70" w:rsidRDefault="00F97E70" w:rsidP="00F97E70">
      <w:pPr>
        <w:bidi/>
        <w:jc w:val="both"/>
        <w:rPr>
          <w:rFonts w:cs="David" w:hint="cs"/>
          <w:rtl/>
        </w:rPr>
      </w:pPr>
    </w:p>
    <w:p w14:paraId="51870617" w14:textId="77777777" w:rsidR="00F97E70" w:rsidRPr="00F97E70" w:rsidRDefault="00F97E70" w:rsidP="00F97E70">
      <w:pPr>
        <w:bidi/>
        <w:jc w:val="both"/>
        <w:rPr>
          <w:rFonts w:cs="David" w:hint="cs"/>
          <w:rtl/>
        </w:rPr>
      </w:pPr>
      <w:r w:rsidRPr="00F97E70">
        <w:rPr>
          <w:rFonts w:cs="David" w:hint="cs"/>
          <w:u w:val="single"/>
          <w:rtl/>
        </w:rPr>
        <w:t>ארבל אסטרחן:</w:t>
      </w:r>
    </w:p>
    <w:p w14:paraId="44017314" w14:textId="77777777" w:rsidR="00F97E70" w:rsidRPr="00F97E70" w:rsidRDefault="00F97E70" w:rsidP="00F97E70">
      <w:pPr>
        <w:bidi/>
        <w:jc w:val="both"/>
        <w:rPr>
          <w:rFonts w:cs="David" w:hint="cs"/>
          <w:rtl/>
        </w:rPr>
      </w:pPr>
    </w:p>
    <w:p w14:paraId="06A88E20" w14:textId="77777777" w:rsidR="00F97E70" w:rsidRPr="00F97E70" w:rsidRDefault="00F97E70" w:rsidP="00F97E70">
      <w:pPr>
        <w:bidi/>
        <w:jc w:val="both"/>
        <w:rPr>
          <w:rFonts w:cs="David" w:hint="cs"/>
          <w:rtl/>
        </w:rPr>
      </w:pPr>
      <w:r w:rsidRPr="00F97E70">
        <w:rPr>
          <w:rFonts w:cs="David" w:hint="cs"/>
          <w:rtl/>
        </w:rPr>
        <w:tab/>
        <w:t>בכל זאת להשאיר את זה?</w:t>
      </w:r>
    </w:p>
    <w:p w14:paraId="0B611C86" w14:textId="77777777" w:rsidR="00F97E70" w:rsidRPr="00F97E70" w:rsidRDefault="00F97E70" w:rsidP="00F97E70">
      <w:pPr>
        <w:bidi/>
        <w:jc w:val="both"/>
        <w:rPr>
          <w:rFonts w:cs="David" w:hint="cs"/>
          <w:rtl/>
        </w:rPr>
      </w:pPr>
    </w:p>
    <w:p w14:paraId="278FEB5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7434376" w14:textId="77777777" w:rsidR="00F97E70" w:rsidRPr="00F97E70" w:rsidRDefault="00F97E70" w:rsidP="00F97E70">
      <w:pPr>
        <w:bidi/>
        <w:jc w:val="both"/>
        <w:rPr>
          <w:rFonts w:cs="David" w:hint="cs"/>
          <w:rtl/>
        </w:rPr>
      </w:pPr>
    </w:p>
    <w:p w14:paraId="4A7FF92E" w14:textId="77777777" w:rsidR="00F97E70" w:rsidRPr="00F97E70" w:rsidRDefault="00F97E70" w:rsidP="00F97E70">
      <w:pPr>
        <w:bidi/>
        <w:jc w:val="both"/>
        <w:rPr>
          <w:rFonts w:cs="David" w:hint="cs"/>
          <w:rtl/>
        </w:rPr>
      </w:pPr>
      <w:r w:rsidRPr="00F97E70">
        <w:rPr>
          <w:rFonts w:cs="David" w:hint="cs"/>
          <w:rtl/>
        </w:rPr>
        <w:tab/>
        <w:t>נשאיר את זה. לא ימסור, אז לא ימסור. שייתן למי שהזמין.</w:t>
      </w:r>
    </w:p>
    <w:p w14:paraId="2A874875" w14:textId="77777777" w:rsidR="00F97E70" w:rsidRPr="00F97E70" w:rsidRDefault="00F97E70" w:rsidP="00F97E70">
      <w:pPr>
        <w:bidi/>
        <w:jc w:val="both"/>
        <w:rPr>
          <w:rFonts w:cs="David" w:hint="cs"/>
          <w:rtl/>
        </w:rPr>
      </w:pPr>
    </w:p>
    <w:p w14:paraId="22F375D1" w14:textId="77777777" w:rsidR="00F97E70" w:rsidRPr="00F97E70" w:rsidRDefault="00F97E70" w:rsidP="00F97E70">
      <w:pPr>
        <w:bidi/>
        <w:jc w:val="both"/>
        <w:rPr>
          <w:rFonts w:cs="David" w:hint="cs"/>
          <w:rtl/>
        </w:rPr>
      </w:pPr>
      <w:r w:rsidRPr="00F97E70">
        <w:rPr>
          <w:rFonts w:cs="David" w:hint="cs"/>
          <w:u w:val="single"/>
          <w:rtl/>
        </w:rPr>
        <w:t>ארבל אסטרחן:</w:t>
      </w:r>
    </w:p>
    <w:p w14:paraId="70FB8713" w14:textId="77777777" w:rsidR="00F97E70" w:rsidRPr="00F97E70" w:rsidRDefault="00F97E70" w:rsidP="00F97E70">
      <w:pPr>
        <w:bidi/>
        <w:jc w:val="both"/>
        <w:rPr>
          <w:rFonts w:cs="David" w:hint="cs"/>
          <w:rtl/>
        </w:rPr>
      </w:pPr>
    </w:p>
    <w:p w14:paraId="7C79CDEC" w14:textId="77777777" w:rsidR="00F97E70" w:rsidRPr="00F97E70" w:rsidRDefault="00F97E70" w:rsidP="00F97E70">
      <w:pPr>
        <w:bidi/>
        <w:jc w:val="both"/>
        <w:rPr>
          <w:rFonts w:cs="David" w:hint="cs"/>
          <w:rtl/>
        </w:rPr>
      </w:pPr>
      <w:r w:rsidRPr="00F97E70">
        <w:rPr>
          <w:rFonts w:cs="David" w:hint="cs"/>
          <w:rtl/>
        </w:rPr>
        <w:tab/>
        <w:t>יימחק בחוק התעמולה.</w:t>
      </w:r>
    </w:p>
    <w:p w14:paraId="67DDD7D5" w14:textId="77777777" w:rsidR="00F97E70" w:rsidRPr="00F97E70" w:rsidRDefault="00F97E70" w:rsidP="00F97E70">
      <w:pPr>
        <w:bidi/>
        <w:jc w:val="both"/>
        <w:rPr>
          <w:rFonts w:cs="David" w:hint="cs"/>
          <w:rtl/>
        </w:rPr>
      </w:pPr>
    </w:p>
    <w:p w14:paraId="44AE056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31155DE" w14:textId="77777777" w:rsidR="00F97E70" w:rsidRPr="00F97E70" w:rsidRDefault="00F97E70" w:rsidP="00F97E70">
      <w:pPr>
        <w:bidi/>
        <w:jc w:val="both"/>
        <w:rPr>
          <w:rFonts w:cs="David" w:hint="cs"/>
          <w:rtl/>
        </w:rPr>
      </w:pPr>
    </w:p>
    <w:p w14:paraId="2B181A9D" w14:textId="77777777" w:rsidR="00F97E70" w:rsidRPr="00F97E70" w:rsidRDefault="00F97E70" w:rsidP="00F97E70">
      <w:pPr>
        <w:bidi/>
        <w:jc w:val="both"/>
        <w:rPr>
          <w:rFonts w:cs="David" w:hint="cs"/>
          <w:rtl/>
        </w:rPr>
      </w:pPr>
      <w:r w:rsidRPr="00F97E70">
        <w:rPr>
          <w:rFonts w:cs="David" w:hint="cs"/>
          <w:rtl/>
        </w:rPr>
        <w:tab/>
        <w:t>מי שיבוא לגנוב מהדפוס את הניירות היקרים האלה, שלא ייתן לו.</w:t>
      </w:r>
    </w:p>
    <w:p w14:paraId="56C1C144" w14:textId="77777777" w:rsidR="00F97E70" w:rsidRPr="00F97E70" w:rsidRDefault="00F97E70" w:rsidP="00F97E70">
      <w:pPr>
        <w:bidi/>
        <w:jc w:val="both"/>
        <w:rPr>
          <w:rFonts w:cs="David" w:hint="cs"/>
          <w:rtl/>
        </w:rPr>
      </w:pPr>
    </w:p>
    <w:p w14:paraId="62202B70" w14:textId="77777777" w:rsidR="00F97E70" w:rsidRPr="00F97E70" w:rsidRDefault="00F97E70" w:rsidP="00F97E70">
      <w:pPr>
        <w:bidi/>
        <w:jc w:val="both"/>
        <w:rPr>
          <w:rFonts w:cs="David" w:hint="cs"/>
          <w:rtl/>
        </w:rPr>
      </w:pPr>
      <w:r w:rsidRPr="00F97E70">
        <w:rPr>
          <w:rFonts w:cs="David" w:hint="cs"/>
          <w:u w:val="single"/>
          <w:rtl/>
        </w:rPr>
        <w:t>ארבל אסטרחן:</w:t>
      </w:r>
    </w:p>
    <w:p w14:paraId="072F4A72" w14:textId="77777777" w:rsidR="00F97E70" w:rsidRPr="00F97E70" w:rsidRDefault="00F97E70" w:rsidP="00F97E70">
      <w:pPr>
        <w:bidi/>
        <w:jc w:val="both"/>
        <w:rPr>
          <w:rFonts w:cs="David" w:hint="cs"/>
          <w:rtl/>
        </w:rPr>
      </w:pPr>
    </w:p>
    <w:p w14:paraId="3C47BA53" w14:textId="77777777" w:rsidR="00F97E70" w:rsidRPr="00F97E70" w:rsidRDefault="00F97E70" w:rsidP="00F97E70">
      <w:pPr>
        <w:bidi/>
        <w:jc w:val="both"/>
        <w:rPr>
          <w:rFonts w:cs="David" w:hint="cs"/>
          <w:rtl/>
        </w:rPr>
      </w:pPr>
      <w:r w:rsidRPr="00F97E70">
        <w:rPr>
          <w:rFonts w:cs="David" w:hint="cs"/>
          <w:rtl/>
        </w:rPr>
        <w:tab/>
        <w:t>סעיף 13 שמופיע אצלכם בעמוד 27 למטה, היום כותרתו "איסור הפרעה". היום הוא אומר ש"לא תהא תעמולת בחירות מטעם מפלגה או רשימת מועמדים אחת או למענה בצורה כזאת שיש בה משום הפרעה בלתי הוגנת של תעמולת בחירות מטעם מפלגה או רשימת מועמדים אחרת או למענה".</w:t>
      </w:r>
    </w:p>
    <w:p w14:paraId="26C3E3DC" w14:textId="77777777" w:rsidR="00F97E70" w:rsidRPr="00F97E70" w:rsidRDefault="00F97E70" w:rsidP="00F97E70">
      <w:pPr>
        <w:bidi/>
        <w:jc w:val="both"/>
        <w:rPr>
          <w:rFonts w:cs="David" w:hint="cs"/>
          <w:rtl/>
        </w:rPr>
      </w:pPr>
    </w:p>
    <w:p w14:paraId="4409435E" w14:textId="77777777" w:rsidR="00F97E70" w:rsidRPr="00F97E70" w:rsidRDefault="00F97E70" w:rsidP="00F97E70">
      <w:pPr>
        <w:bidi/>
        <w:jc w:val="both"/>
        <w:rPr>
          <w:rFonts w:cs="David" w:hint="cs"/>
          <w:rtl/>
        </w:rPr>
      </w:pPr>
      <w:r w:rsidRPr="00F97E70">
        <w:rPr>
          <w:rFonts w:cs="David" w:hint="cs"/>
          <w:rtl/>
        </w:rPr>
        <w:tab/>
        <w:t>כאן מוצע לעשות את ההתאמות ולומר שלא תהיה תעמולה לקראת משאל עם על ידי גוף או אדם בצורה או בדרך שיש בהם משום הפרעה בלתי הוגנת לתעמולה לקראת משאל עם וכולי".</w:t>
      </w:r>
    </w:p>
    <w:p w14:paraId="326A3BD3" w14:textId="77777777" w:rsidR="00F97E70" w:rsidRPr="00F97E70" w:rsidRDefault="00F97E70" w:rsidP="00F97E70">
      <w:pPr>
        <w:bidi/>
        <w:jc w:val="both"/>
        <w:rPr>
          <w:rFonts w:cs="David" w:hint="cs"/>
          <w:rtl/>
        </w:rPr>
      </w:pPr>
    </w:p>
    <w:p w14:paraId="3085DCD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A7670D0" w14:textId="77777777" w:rsidR="00F97E70" w:rsidRPr="00F97E70" w:rsidRDefault="00F97E70" w:rsidP="00F97E70">
      <w:pPr>
        <w:bidi/>
        <w:jc w:val="both"/>
        <w:rPr>
          <w:rFonts w:cs="David" w:hint="cs"/>
          <w:rtl/>
        </w:rPr>
      </w:pPr>
    </w:p>
    <w:p w14:paraId="4CD29854" w14:textId="77777777" w:rsidR="00F97E70" w:rsidRPr="00F97E70" w:rsidRDefault="00F97E70" w:rsidP="00F97E70">
      <w:pPr>
        <w:bidi/>
        <w:jc w:val="both"/>
        <w:rPr>
          <w:rFonts w:cs="David" w:hint="cs"/>
          <w:rtl/>
        </w:rPr>
      </w:pPr>
      <w:r w:rsidRPr="00F97E70">
        <w:rPr>
          <w:rFonts w:cs="David" w:hint="cs"/>
          <w:rtl/>
        </w:rPr>
        <w:tab/>
        <w:t>בסדר.</w:t>
      </w:r>
    </w:p>
    <w:p w14:paraId="462AB445" w14:textId="77777777" w:rsidR="00F97E70" w:rsidRPr="00F97E70" w:rsidRDefault="00F97E70" w:rsidP="00F97E70">
      <w:pPr>
        <w:bidi/>
        <w:jc w:val="both"/>
        <w:rPr>
          <w:rFonts w:cs="David" w:hint="cs"/>
          <w:rtl/>
        </w:rPr>
      </w:pPr>
    </w:p>
    <w:p w14:paraId="6F52882A" w14:textId="77777777" w:rsidR="00F97E70" w:rsidRPr="00F97E70" w:rsidRDefault="00F97E70" w:rsidP="00F97E70">
      <w:pPr>
        <w:bidi/>
        <w:jc w:val="both"/>
        <w:rPr>
          <w:rFonts w:cs="David" w:hint="cs"/>
          <w:rtl/>
        </w:rPr>
      </w:pPr>
      <w:r w:rsidRPr="00F97E70">
        <w:rPr>
          <w:rFonts w:cs="David" w:hint="cs"/>
          <w:u w:val="single"/>
          <w:rtl/>
        </w:rPr>
        <w:t>ארבל אסטרחן:</w:t>
      </w:r>
    </w:p>
    <w:p w14:paraId="4C3EAFF0" w14:textId="77777777" w:rsidR="00F97E70" w:rsidRPr="00F97E70" w:rsidRDefault="00F97E70" w:rsidP="00F97E70">
      <w:pPr>
        <w:bidi/>
        <w:jc w:val="both"/>
        <w:rPr>
          <w:rFonts w:cs="David" w:hint="cs"/>
          <w:rtl/>
        </w:rPr>
      </w:pPr>
    </w:p>
    <w:p w14:paraId="1BF06D9F" w14:textId="77777777" w:rsidR="00F97E70" w:rsidRPr="00F97E70" w:rsidRDefault="00F97E70" w:rsidP="00F97E70">
      <w:pPr>
        <w:bidi/>
        <w:jc w:val="both"/>
        <w:rPr>
          <w:rFonts w:cs="David" w:hint="cs"/>
          <w:rtl/>
        </w:rPr>
      </w:pPr>
      <w:r w:rsidRPr="00F97E70">
        <w:rPr>
          <w:rFonts w:cs="David" w:hint="cs"/>
          <w:rtl/>
        </w:rPr>
        <w:tab/>
        <w:t>סעיף 14 הוא גם סעיף שהוצע למחוק והוא מדבר היום על הסדר בנוגע לאולמות ומקומות פומביים. יושב ראש ועדת הבחירות רשאי.</w:t>
      </w:r>
    </w:p>
    <w:p w14:paraId="71AA21A9" w14:textId="77777777" w:rsidR="00F97E70" w:rsidRPr="00F97E70" w:rsidRDefault="00F97E70" w:rsidP="00F97E70">
      <w:pPr>
        <w:bidi/>
        <w:jc w:val="both"/>
        <w:rPr>
          <w:rFonts w:cs="David" w:hint="cs"/>
          <w:rtl/>
        </w:rPr>
      </w:pPr>
    </w:p>
    <w:p w14:paraId="26DA3360"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BF1C1C5" w14:textId="77777777" w:rsidR="00F97E70" w:rsidRPr="00F97E70" w:rsidRDefault="00F97E70" w:rsidP="00F97E70">
      <w:pPr>
        <w:bidi/>
        <w:jc w:val="both"/>
        <w:rPr>
          <w:rFonts w:cs="David" w:hint="cs"/>
          <w:rtl/>
        </w:rPr>
      </w:pPr>
    </w:p>
    <w:p w14:paraId="24A35884" w14:textId="77777777" w:rsidR="00F97E70" w:rsidRPr="00F97E70" w:rsidRDefault="00F97E70" w:rsidP="00F97E70">
      <w:pPr>
        <w:bidi/>
        <w:jc w:val="both"/>
        <w:rPr>
          <w:rFonts w:cs="David" w:hint="cs"/>
          <w:rtl/>
        </w:rPr>
      </w:pPr>
      <w:r w:rsidRPr="00F97E70">
        <w:rPr>
          <w:rFonts w:cs="David" w:hint="cs"/>
          <w:rtl/>
        </w:rPr>
        <w:tab/>
        <w:t>נשאיר אותו. אני מקבל לחלוטין את הקו הזה.  נשאיר את תיקון העולם לאחרים.</w:t>
      </w:r>
    </w:p>
    <w:p w14:paraId="29879167" w14:textId="77777777" w:rsidR="00F97E70" w:rsidRPr="00F97E70" w:rsidRDefault="00F97E70" w:rsidP="00F97E70">
      <w:pPr>
        <w:bidi/>
        <w:jc w:val="both"/>
        <w:rPr>
          <w:rFonts w:cs="David" w:hint="cs"/>
          <w:rtl/>
        </w:rPr>
      </w:pPr>
    </w:p>
    <w:p w14:paraId="50E1E0E7" w14:textId="77777777" w:rsidR="00F97E70" w:rsidRPr="00F97E70" w:rsidRDefault="00F97E70" w:rsidP="00F97E70">
      <w:pPr>
        <w:bidi/>
        <w:jc w:val="both"/>
        <w:rPr>
          <w:rFonts w:cs="David" w:hint="cs"/>
          <w:rtl/>
        </w:rPr>
      </w:pPr>
      <w:r w:rsidRPr="00F97E70">
        <w:rPr>
          <w:rFonts w:cs="David" w:hint="cs"/>
          <w:u w:val="single"/>
          <w:rtl/>
        </w:rPr>
        <w:t>ארבל אסטרחן:</w:t>
      </w:r>
    </w:p>
    <w:p w14:paraId="047DD883" w14:textId="77777777" w:rsidR="00F97E70" w:rsidRPr="00F97E70" w:rsidRDefault="00F97E70" w:rsidP="00F97E70">
      <w:pPr>
        <w:bidi/>
        <w:jc w:val="both"/>
        <w:rPr>
          <w:rFonts w:cs="David" w:hint="cs"/>
          <w:rtl/>
        </w:rPr>
      </w:pPr>
    </w:p>
    <w:p w14:paraId="6AE7BDDA" w14:textId="77777777" w:rsidR="00F97E70" w:rsidRPr="00F97E70" w:rsidRDefault="00F97E70" w:rsidP="00F97E70">
      <w:pPr>
        <w:bidi/>
        <w:jc w:val="both"/>
        <w:rPr>
          <w:rFonts w:cs="David" w:hint="cs"/>
          <w:rtl/>
        </w:rPr>
      </w:pPr>
      <w:r w:rsidRPr="00F97E70">
        <w:rPr>
          <w:rFonts w:cs="David" w:hint="cs"/>
          <w:rtl/>
        </w:rPr>
        <w:tab/>
        <w:t>יש לנו עכשיו את הסעיפים שנוגעים לשידורים ברדיו ובטלוויזיה. סעיף 15, שאצלכם מופיע בפסקה (1) כמוצע למחוק אותו. אצלכם זה מופיע בפסקה הראשונה.</w:t>
      </w:r>
    </w:p>
    <w:p w14:paraId="576B511A" w14:textId="77777777" w:rsidR="00F97E70" w:rsidRPr="00F97E70" w:rsidRDefault="00F97E70" w:rsidP="00F97E70">
      <w:pPr>
        <w:bidi/>
        <w:jc w:val="both"/>
        <w:rPr>
          <w:rFonts w:cs="David" w:hint="cs"/>
          <w:rtl/>
        </w:rPr>
      </w:pPr>
    </w:p>
    <w:p w14:paraId="4B13247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86BCBA4" w14:textId="77777777" w:rsidR="00F97E70" w:rsidRPr="00F97E70" w:rsidRDefault="00F97E70" w:rsidP="00F97E70">
      <w:pPr>
        <w:bidi/>
        <w:jc w:val="both"/>
        <w:rPr>
          <w:rFonts w:cs="David" w:hint="cs"/>
          <w:rtl/>
        </w:rPr>
      </w:pPr>
    </w:p>
    <w:p w14:paraId="1A703290" w14:textId="77777777" w:rsidR="00F97E70" w:rsidRPr="00F97E70" w:rsidRDefault="00F97E70" w:rsidP="00F97E70">
      <w:pPr>
        <w:bidi/>
        <w:jc w:val="both"/>
        <w:rPr>
          <w:rFonts w:cs="David" w:hint="cs"/>
          <w:rtl/>
        </w:rPr>
      </w:pPr>
      <w:r w:rsidRPr="00F97E70">
        <w:rPr>
          <w:rFonts w:cs="David" w:hint="cs"/>
          <w:rtl/>
        </w:rPr>
        <w:tab/>
        <w:t>אצלנו זה מופיע ב-10(א)(1) בעמוד 23 כאחד הסעיפים שנמחקו.</w:t>
      </w:r>
    </w:p>
    <w:p w14:paraId="5D508BF0" w14:textId="77777777" w:rsidR="00F97E70" w:rsidRPr="00F97E70" w:rsidRDefault="00F97E70" w:rsidP="00F97E70">
      <w:pPr>
        <w:bidi/>
        <w:jc w:val="both"/>
        <w:rPr>
          <w:rFonts w:cs="David" w:hint="cs"/>
          <w:rtl/>
        </w:rPr>
      </w:pPr>
    </w:p>
    <w:p w14:paraId="761556EB" w14:textId="77777777" w:rsidR="00F97E70" w:rsidRPr="00F97E70" w:rsidRDefault="00F97E70" w:rsidP="00F97E70">
      <w:pPr>
        <w:bidi/>
        <w:jc w:val="both"/>
        <w:rPr>
          <w:rFonts w:cs="David" w:hint="cs"/>
          <w:rtl/>
        </w:rPr>
      </w:pPr>
      <w:r w:rsidRPr="00F97E70">
        <w:rPr>
          <w:rFonts w:cs="David" w:hint="cs"/>
          <w:u w:val="single"/>
          <w:rtl/>
        </w:rPr>
        <w:t>ארבל אסטרחן:</w:t>
      </w:r>
    </w:p>
    <w:p w14:paraId="2BB46252" w14:textId="77777777" w:rsidR="00F97E70" w:rsidRPr="00F97E70" w:rsidRDefault="00F97E70" w:rsidP="00F97E70">
      <w:pPr>
        <w:bidi/>
        <w:jc w:val="both"/>
        <w:rPr>
          <w:rFonts w:cs="David" w:hint="cs"/>
          <w:rtl/>
        </w:rPr>
      </w:pPr>
    </w:p>
    <w:p w14:paraId="422C9B76" w14:textId="77777777" w:rsidR="00F97E70" w:rsidRPr="00F97E70" w:rsidRDefault="00F97E70" w:rsidP="00F97E70">
      <w:pPr>
        <w:bidi/>
        <w:jc w:val="both"/>
        <w:rPr>
          <w:rFonts w:cs="David" w:hint="cs"/>
          <w:rtl/>
        </w:rPr>
      </w:pPr>
      <w:r w:rsidRPr="00F97E70">
        <w:rPr>
          <w:rFonts w:cs="David" w:hint="cs"/>
          <w:rtl/>
        </w:rPr>
        <w:tab/>
        <w:t>כן. סעיף 15 שמדבר היום על שידורי חינם ברדיו, הדקות שניתנות לכל מפלגה ורשימה. סעיף 15(א) מסדיר את זה בטלוויזיה וסעיף 15(ב) נותן פטור מאחריות לרשות שמשדרת את זה. אותם מוצע למחוק.</w:t>
      </w:r>
    </w:p>
    <w:p w14:paraId="4454D622" w14:textId="77777777" w:rsidR="00F97E70" w:rsidRPr="00F97E70" w:rsidRDefault="00F97E70" w:rsidP="00F97E70">
      <w:pPr>
        <w:bidi/>
        <w:jc w:val="both"/>
        <w:rPr>
          <w:rFonts w:cs="David" w:hint="cs"/>
          <w:rtl/>
        </w:rPr>
      </w:pPr>
    </w:p>
    <w:p w14:paraId="05A7AF25"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CF6DB49" w14:textId="77777777" w:rsidR="00F97E70" w:rsidRPr="00F97E70" w:rsidRDefault="00F97E70" w:rsidP="00F97E70">
      <w:pPr>
        <w:bidi/>
        <w:jc w:val="both"/>
        <w:rPr>
          <w:rFonts w:cs="David" w:hint="cs"/>
          <w:rtl/>
        </w:rPr>
      </w:pPr>
    </w:p>
    <w:p w14:paraId="754745E0" w14:textId="77777777" w:rsidR="00F97E70" w:rsidRPr="00F97E70" w:rsidRDefault="00F97E70" w:rsidP="00F97E70">
      <w:pPr>
        <w:bidi/>
        <w:jc w:val="both"/>
        <w:rPr>
          <w:rFonts w:cs="David" w:hint="cs"/>
          <w:rtl/>
        </w:rPr>
      </w:pPr>
      <w:r w:rsidRPr="00F97E70">
        <w:rPr>
          <w:rFonts w:cs="David" w:hint="cs"/>
          <w:rtl/>
        </w:rPr>
        <w:tab/>
        <w:t>כן, זה לא יהיה כאן.</w:t>
      </w:r>
    </w:p>
    <w:p w14:paraId="4A5091B8" w14:textId="77777777" w:rsidR="00F97E70" w:rsidRPr="00F97E70" w:rsidRDefault="00F97E70" w:rsidP="00F97E70">
      <w:pPr>
        <w:bidi/>
        <w:jc w:val="both"/>
        <w:rPr>
          <w:rFonts w:cs="David" w:hint="cs"/>
          <w:rtl/>
        </w:rPr>
      </w:pPr>
    </w:p>
    <w:p w14:paraId="0FF316B0" w14:textId="77777777" w:rsidR="00F97E70" w:rsidRPr="00F97E70" w:rsidRDefault="00F97E70" w:rsidP="00F97E70">
      <w:pPr>
        <w:bidi/>
        <w:jc w:val="both"/>
        <w:rPr>
          <w:rFonts w:cs="David" w:hint="cs"/>
          <w:rtl/>
        </w:rPr>
      </w:pPr>
      <w:r w:rsidRPr="00F97E70">
        <w:rPr>
          <w:rFonts w:cs="David" w:hint="cs"/>
          <w:u w:val="single"/>
          <w:rtl/>
        </w:rPr>
        <w:t>ארבל אסטרחן:</w:t>
      </w:r>
    </w:p>
    <w:p w14:paraId="7BBA256A" w14:textId="77777777" w:rsidR="00F97E70" w:rsidRPr="00F97E70" w:rsidRDefault="00F97E70" w:rsidP="00F97E70">
      <w:pPr>
        <w:bidi/>
        <w:jc w:val="both"/>
        <w:rPr>
          <w:rFonts w:cs="David" w:hint="cs"/>
          <w:rtl/>
        </w:rPr>
      </w:pPr>
    </w:p>
    <w:p w14:paraId="2F3A5EA7" w14:textId="77777777" w:rsidR="00F97E70" w:rsidRPr="00F97E70" w:rsidRDefault="00F97E70" w:rsidP="00F97E70">
      <w:pPr>
        <w:bidi/>
        <w:jc w:val="both"/>
        <w:rPr>
          <w:rFonts w:cs="David" w:hint="cs"/>
          <w:rtl/>
        </w:rPr>
      </w:pPr>
      <w:r w:rsidRPr="00F97E70">
        <w:rPr>
          <w:rFonts w:cs="David" w:hint="cs"/>
          <w:rtl/>
        </w:rPr>
        <w:tab/>
        <w:t>אבל כן נשאיר את סעיף 16, שאצלכם הוא מופיע בפסקה (ב).</w:t>
      </w:r>
    </w:p>
    <w:p w14:paraId="6D4DEBFB" w14:textId="77777777" w:rsidR="00F97E70" w:rsidRPr="00F97E70" w:rsidRDefault="00F97E70" w:rsidP="00F97E70">
      <w:pPr>
        <w:bidi/>
        <w:jc w:val="both"/>
        <w:rPr>
          <w:rFonts w:cs="David" w:hint="cs"/>
          <w:rtl/>
        </w:rPr>
      </w:pPr>
    </w:p>
    <w:p w14:paraId="6162E8A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A8535A7" w14:textId="77777777" w:rsidR="00F97E70" w:rsidRPr="00F97E70" w:rsidRDefault="00F97E70" w:rsidP="00F97E70">
      <w:pPr>
        <w:bidi/>
        <w:jc w:val="both"/>
        <w:rPr>
          <w:rFonts w:cs="David" w:hint="cs"/>
          <w:rtl/>
        </w:rPr>
      </w:pPr>
    </w:p>
    <w:p w14:paraId="5368045C" w14:textId="77777777" w:rsidR="00F97E70" w:rsidRPr="00F97E70" w:rsidRDefault="00F97E70" w:rsidP="00F97E70">
      <w:pPr>
        <w:bidi/>
        <w:jc w:val="both"/>
        <w:rPr>
          <w:rFonts w:cs="David" w:hint="cs"/>
          <w:rtl/>
        </w:rPr>
      </w:pPr>
      <w:r w:rsidRPr="00F97E70">
        <w:rPr>
          <w:rFonts w:cs="David" w:hint="cs"/>
          <w:rtl/>
        </w:rPr>
        <w:tab/>
        <w:t>אלה  ההודעות של יושב ראש ועדת הבחירות.</w:t>
      </w:r>
    </w:p>
    <w:p w14:paraId="587C1C34" w14:textId="77777777" w:rsidR="00F97E70" w:rsidRPr="00F97E70" w:rsidRDefault="00F97E70" w:rsidP="00F97E70">
      <w:pPr>
        <w:bidi/>
        <w:jc w:val="both"/>
        <w:rPr>
          <w:rFonts w:cs="David" w:hint="cs"/>
          <w:rtl/>
        </w:rPr>
      </w:pPr>
    </w:p>
    <w:p w14:paraId="2C52EE7A" w14:textId="77777777" w:rsidR="00F97E70" w:rsidRPr="00F97E70" w:rsidRDefault="00F97E70" w:rsidP="00F97E70">
      <w:pPr>
        <w:bidi/>
        <w:jc w:val="both"/>
        <w:rPr>
          <w:rFonts w:cs="David" w:hint="cs"/>
          <w:rtl/>
        </w:rPr>
      </w:pPr>
      <w:r w:rsidRPr="00F97E70">
        <w:rPr>
          <w:rFonts w:cs="David" w:hint="cs"/>
          <w:u w:val="single"/>
          <w:rtl/>
        </w:rPr>
        <w:t>ארבל אסטרחן:</w:t>
      </w:r>
    </w:p>
    <w:p w14:paraId="04939444" w14:textId="77777777" w:rsidR="00F97E70" w:rsidRPr="00F97E70" w:rsidRDefault="00F97E70" w:rsidP="00F97E70">
      <w:pPr>
        <w:bidi/>
        <w:jc w:val="both"/>
        <w:rPr>
          <w:rFonts w:cs="David" w:hint="cs"/>
          <w:rtl/>
        </w:rPr>
      </w:pPr>
    </w:p>
    <w:p w14:paraId="2CABB54B" w14:textId="77777777" w:rsidR="00F97E70" w:rsidRPr="00F97E70" w:rsidRDefault="00F97E70" w:rsidP="00F97E70">
      <w:pPr>
        <w:bidi/>
        <w:jc w:val="both"/>
        <w:rPr>
          <w:rFonts w:cs="David" w:hint="cs"/>
          <w:rtl/>
        </w:rPr>
      </w:pPr>
      <w:r w:rsidRPr="00F97E70">
        <w:rPr>
          <w:rFonts w:cs="David" w:hint="cs"/>
          <w:rtl/>
        </w:rPr>
        <w:tab/>
        <w:t>בדיוק. הודעות של יושב ראש ועדת הבחירות כן יישארו. זאת אומרת, הוא יפרסם בעיתונים, בשידורי הרדיו והטלוויזיה, הודעה שתבהיר לבוחרים את זכותם לבחור וכולי.</w:t>
      </w:r>
    </w:p>
    <w:p w14:paraId="5256C7C0" w14:textId="77777777" w:rsidR="00F97E70" w:rsidRPr="00F97E70" w:rsidRDefault="00F97E70" w:rsidP="00F97E70">
      <w:pPr>
        <w:bidi/>
        <w:jc w:val="both"/>
        <w:rPr>
          <w:rFonts w:cs="David" w:hint="cs"/>
          <w:rtl/>
        </w:rPr>
      </w:pPr>
    </w:p>
    <w:p w14:paraId="6639F1DB" w14:textId="77777777" w:rsidR="00F97E70" w:rsidRPr="00F97E70" w:rsidRDefault="00F97E70" w:rsidP="00F97E70">
      <w:pPr>
        <w:bidi/>
        <w:jc w:val="both"/>
        <w:rPr>
          <w:rFonts w:cs="David" w:hint="cs"/>
          <w:rtl/>
        </w:rPr>
      </w:pPr>
      <w:r w:rsidRPr="00F97E70">
        <w:rPr>
          <w:rFonts w:cs="David" w:hint="cs"/>
          <w:rtl/>
        </w:rPr>
        <w:tab/>
        <w:t>אנחנו עכשיו בעמוד 28 למעלה, פסקה (9) למעלה, שם כתוב שסעיפים 16, 16(א), 16(ב) ו-16(ג) יחולו לעניין הוראות השידורים מטעם יושב ראש ועדת הבחירות. אלה סעיפים שאומרים שהוא יפרסם הודעות שיבהירו לבוחרים את זכותם לבחור באופן חופשי ולפי מצפונם.</w:t>
      </w:r>
    </w:p>
    <w:p w14:paraId="580047FB" w14:textId="77777777" w:rsidR="00F97E70" w:rsidRPr="00F97E70" w:rsidRDefault="00F97E70" w:rsidP="00F97E70">
      <w:pPr>
        <w:bidi/>
        <w:jc w:val="both"/>
        <w:rPr>
          <w:rFonts w:cs="David" w:hint="cs"/>
          <w:rtl/>
        </w:rPr>
      </w:pPr>
    </w:p>
    <w:p w14:paraId="1DD657D4" w14:textId="77777777" w:rsidR="00F97E70" w:rsidRPr="00F97E70" w:rsidRDefault="00F97E70" w:rsidP="00F97E70">
      <w:pPr>
        <w:bidi/>
        <w:jc w:val="both"/>
        <w:rPr>
          <w:rFonts w:cs="David" w:hint="cs"/>
          <w:rtl/>
        </w:rPr>
      </w:pPr>
      <w:smartTag w:uri="urn:schemas-microsoft-com:office:smarttags" w:element="PersonName">
        <w:r w:rsidRPr="00F97E70">
          <w:rPr>
            <w:rFonts w:cs="David" w:hint="cs"/>
            <w:u w:val="single"/>
            <w:rtl/>
          </w:rPr>
          <w:t>אברהם מיכאלי</w:t>
        </w:r>
      </w:smartTag>
      <w:r w:rsidRPr="00F97E70">
        <w:rPr>
          <w:rFonts w:cs="David" w:hint="cs"/>
          <w:u w:val="single"/>
          <w:rtl/>
        </w:rPr>
        <w:t>:</w:t>
      </w:r>
    </w:p>
    <w:p w14:paraId="42F42C38" w14:textId="77777777" w:rsidR="00F97E70" w:rsidRPr="00F97E70" w:rsidRDefault="00F97E70" w:rsidP="00F97E70">
      <w:pPr>
        <w:bidi/>
        <w:jc w:val="both"/>
        <w:rPr>
          <w:rFonts w:cs="David" w:hint="cs"/>
          <w:rtl/>
        </w:rPr>
      </w:pPr>
    </w:p>
    <w:p w14:paraId="2C512FC5" w14:textId="77777777" w:rsidR="00F97E70" w:rsidRPr="00F97E70" w:rsidRDefault="00F97E70" w:rsidP="00F97E70">
      <w:pPr>
        <w:bidi/>
        <w:jc w:val="both"/>
        <w:rPr>
          <w:rFonts w:cs="David" w:hint="cs"/>
          <w:rtl/>
        </w:rPr>
      </w:pPr>
      <w:r w:rsidRPr="00F97E70">
        <w:rPr>
          <w:rFonts w:cs="David" w:hint="cs"/>
          <w:rtl/>
        </w:rPr>
        <w:tab/>
        <w:t>הודעות אינפורמציה.</w:t>
      </w:r>
    </w:p>
    <w:p w14:paraId="41A260B9" w14:textId="77777777" w:rsidR="00F97E70" w:rsidRPr="00F97E70" w:rsidRDefault="00F97E70" w:rsidP="00F97E70">
      <w:pPr>
        <w:bidi/>
        <w:jc w:val="both"/>
        <w:rPr>
          <w:rFonts w:cs="David" w:hint="cs"/>
          <w:rtl/>
        </w:rPr>
      </w:pPr>
    </w:p>
    <w:p w14:paraId="0D656FFA" w14:textId="77777777" w:rsidR="00F97E70" w:rsidRPr="00F97E70" w:rsidRDefault="00F97E70" w:rsidP="00F97E70">
      <w:pPr>
        <w:bidi/>
        <w:jc w:val="both"/>
        <w:rPr>
          <w:rFonts w:cs="David" w:hint="cs"/>
          <w:rtl/>
        </w:rPr>
      </w:pPr>
      <w:r w:rsidRPr="00F97E70">
        <w:rPr>
          <w:rFonts w:cs="David" w:hint="cs"/>
          <w:u w:val="single"/>
          <w:rtl/>
        </w:rPr>
        <w:t>ארבל אסטרחן:</w:t>
      </w:r>
    </w:p>
    <w:p w14:paraId="07858A56" w14:textId="77777777" w:rsidR="00F97E70" w:rsidRPr="00F97E70" w:rsidRDefault="00F97E70" w:rsidP="00F97E70">
      <w:pPr>
        <w:bidi/>
        <w:jc w:val="both"/>
        <w:rPr>
          <w:rFonts w:cs="David" w:hint="cs"/>
          <w:rtl/>
        </w:rPr>
      </w:pPr>
    </w:p>
    <w:p w14:paraId="2918C7C8" w14:textId="77777777" w:rsidR="00F97E70" w:rsidRPr="00F97E70" w:rsidRDefault="00F97E70" w:rsidP="00F97E70">
      <w:pPr>
        <w:bidi/>
        <w:jc w:val="both"/>
        <w:rPr>
          <w:rFonts w:cs="David" w:hint="cs"/>
          <w:rtl/>
        </w:rPr>
      </w:pPr>
      <w:r w:rsidRPr="00F97E70">
        <w:rPr>
          <w:rFonts w:cs="David" w:hint="cs"/>
          <w:rtl/>
        </w:rPr>
        <w:tab/>
        <w:t>בדיוק. אחר כך סעיף 16(א) מדבר על שידורי הסברה והדרכה ומוצע להחיל אותו. סעיף 16(ב) אומר שהשידורים האלה יהיו ללא תשלום וגם אותו מוצע להחיל. אני מזכירה כאן שטענו בכנסת הקודמת, רשות השידור ואם אני לא טועה גם הרשות השנייה, שיש כאן פגיעה בקניינם והם כן מבקשים לקבל תשלום על הדברים האלה. היום לפי חוק התעמולה זה ללא תשלום. החלה של ההוראות האלה גם על הרשות השנייה.</w:t>
      </w:r>
    </w:p>
    <w:p w14:paraId="36B50286" w14:textId="77777777" w:rsidR="00F97E70" w:rsidRPr="00F97E70" w:rsidRDefault="00F97E70" w:rsidP="00F97E70">
      <w:pPr>
        <w:bidi/>
        <w:jc w:val="both"/>
        <w:rPr>
          <w:rFonts w:cs="David" w:hint="cs"/>
          <w:rtl/>
        </w:rPr>
      </w:pPr>
    </w:p>
    <w:p w14:paraId="592E915D" w14:textId="77777777" w:rsidR="00F97E70" w:rsidRPr="00F97E70" w:rsidRDefault="00F97E70" w:rsidP="00F97E70">
      <w:pPr>
        <w:bidi/>
        <w:jc w:val="both"/>
        <w:rPr>
          <w:rFonts w:cs="David" w:hint="cs"/>
          <w:rtl/>
        </w:rPr>
      </w:pPr>
      <w:r w:rsidRPr="00F97E70">
        <w:rPr>
          <w:rFonts w:cs="David" w:hint="cs"/>
          <w:rtl/>
        </w:rPr>
        <w:tab/>
        <w:t>אלה סעיפים 16, 16(א), 16(ב) ו-16(ג).</w:t>
      </w:r>
    </w:p>
    <w:p w14:paraId="6A8B8FF3" w14:textId="77777777" w:rsidR="00F97E70" w:rsidRPr="00F97E70" w:rsidRDefault="00F97E70" w:rsidP="00F97E70">
      <w:pPr>
        <w:bidi/>
        <w:jc w:val="both"/>
        <w:rPr>
          <w:rFonts w:cs="David" w:hint="cs"/>
          <w:rtl/>
        </w:rPr>
      </w:pPr>
    </w:p>
    <w:p w14:paraId="071E3E1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E409F8B" w14:textId="77777777" w:rsidR="00F97E70" w:rsidRPr="00F97E70" w:rsidRDefault="00F97E70" w:rsidP="00F97E70">
      <w:pPr>
        <w:bidi/>
        <w:jc w:val="both"/>
        <w:rPr>
          <w:rFonts w:cs="David" w:hint="cs"/>
          <w:rtl/>
        </w:rPr>
      </w:pPr>
    </w:p>
    <w:p w14:paraId="00357144" w14:textId="77777777" w:rsidR="00F97E70" w:rsidRPr="00F97E70" w:rsidRDefault="00F97E70" w:rsidP="00F97E70">
      <w:pPr>
        <w:bidi/>
        <w:jc w:val="both"/>
        <w:rPr>
          <w:rFonts w:cs="David" w:hint="cs"/>
          <w:rtl/>
        </w:rPr>
      </w:pPr>
      <w:r w:rsidRPr="00F97E70">
        <w:rPr>
          <w:rFonts w:cs="David" w:hint="cs"/>
          <w:rtl/>
        </w:rPr>
        <w:tab/>
        <w:t>צריך לעשות את זה בתשלום.</w:t>
      </w:r>
    </w:p>
    <w:p w14:paraId="1D46E20C" w14:textId="77777777" w:rsidR="00F97E70" w:rsidRPr="00F97E70" w:rsidRDefault="00F97E70" w:rsidP="00F97E70">
      <w:pPr>
        <w:bidi/>
        <w:jc w:val="both"/>
        <w:rPr>
          <w:rFonts w:cs="David" w:hint="cs"/>
          <w:rtl/>
        </w:rPr>
      </w:pPr>
    </w:p>
    <w:p w14:paraId="435A9D8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6596078" w14:textId="77777777" w:rsidR="00F97E70" w:rsidRPr="00F97E70" w:rsidRDefault="00F97E70" w:rsidP="00F97E70">
      <w:pPr>
        <w:bidi/>
        <w:jc w:val="both"/>
        <w:rPr>
          <w:rFonts w:cs="David" w:hint="cs"/>
          <w:rtl/>
        </w:rPr>
      </w:pPr>
    </w:p>
    <w:p w14:paraId="2DD67FB6" w14:textId="77777777" w:rsidR="00F97E70" w:rsidRPr="00F97E70" w:rsidRDefault="00F97E70" w:rsidP="00F97E70">
      <w:pPr>
        <w:bidi/>
        <w:jc w:val="both"/>
        <w:rPr>
          <w:rFonts w:cs="David" w:hint="cs"/>
          <w:rtl/>
        </w:rPr>
      </w:pPr>
      <w:r w:rsidRPr="00F97E70">
        <w:rPr>
          <w:rFonts w:cs="David" w:hint="cs"/>
          <w:rtl/>
        </w:rPr>
        <w:tab/>
        <w:t>שוב, לא נשנה את סדרי העולם.</w:t>
      </w:r>
    </w:p>
    <w:p w14:paraId="18EE31BA" w14:textId="77777777" w:rsidR="00F97E70" w:rsidRPr="00F97E70" w:rsidRDefault="00F97E70" w:rsidP="00F97E70">
      <w:pPr>
        <w:bidi/>
        <w:jc w:val="both"/>
        <w:rPr>
          <w:rFonts w:cs="David" w:hint="cs"/>
          <w:rtl/>
        </w:rPr>
      </w:pPr>
    </w:p>
    <w:p w14:paraId="04F6606D"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ADDDD62" w14:textId="77777777" w:rsidR="00F97E70" w:rsidRPr="00F97E70" w:rsidRDefault="00F97E70" w:rsidP="00F97E70">
      <w:pPr>
        <w:bidi/>
        <w:jc w:val="both"/>
        <w:rPr>
          <w:rFonts w:cs="David" w:hint="cs"/>
          <w:rtl/>
        </w:rPr>
      </w:pPr>
    </w:p>
    <w:p w14:paraId="2C82E3C0" w14:textId="77777777" w:rsidR="00F97E70" w:rsidRPr="00F97E70" w:rsidRDefault="00F97E70" w:rsidP="00F97E70">
      <w:pPr>
        <w:bidi/>
        <w:jc w:val="both"/>
        <w:rPr>
          <w:rFonts w:cs="David" w:hint="cs"/>
          <w:rtl/>
        </w:rPr>
      </w:pPr>
      <w:r w:rsidRPr="00F97E70">
        <w:rPr>
          <w:rFonts w:cs="David" w:hint="cs"/>
          <w:rtl/>
        </w:rPr>
        <w:tab/>
        <w:t>צריך גם שם לשנות את זה.</w:t>
      </w:r>
    </w:p>
    <w:p w14:paraId="34680D00" w14:textId="77777777" w:rsidR="00F97E70" w:rsidRPr="00F97E70" w:rsidRDefault="00F97E70" w:rsidP="00F97E70">
      <w:pPr>
        <w:bidi/>
        <w:jc w:val="both"/>
        <w:rPr>
          <w:rFonts w:cs="David" w:hint="cs"/>
          <w:rtl/>
        </w:rPr>
      </w:pPr>
    </w:p>
    <w:p w14:paraId="16C78115" w14:textId="77777777" w:rsidR="00F97E70" w:rsidRPr="00F97E70" w:rsidRDefault="00F97E70" w:rsidP="00F97E70">
      <w:pPr>
        <w:bidi/>
        <w:jc w:val="both"/>
        <w:rPr>
          <w:rFonts w:cs="David" w:hint="cs"/>
          <w:rtl/>
        </w:rPr>
      </w:pPr>
      <w:r w:rsidRPr="00F97E70">
        <w:rPr>
          <w:rFonts w:cs="David" w:hint="cs"/>
          <w:u w:val="single"/>
          <w:rtl/>
        </w:rPr>
        <w:t>אהוד שילת:</w:t>
      </w:r>
    </w:p>
    <w:p w14:paraId="7EAFD26D" w14:textId="77777777" w:rsidR="00F97E70" w:rsidRPr="00F97E70" w:rsidRDefault="00F97E70" w:rsidP="00F97E70">
      <w:pPr>
        <w:bidi/>
        <w:jc w:val="both"/>
        <w:rPr>
          <w:rFonts w:cs="David" w:hint="cs"/>
          <w:rtl/>
        </w:rPr>
      </w:pPr>
    </w:p>
    <w:p w14:paraId="3A288A99" w14:textId="77777777" w:rsidR="00F97E70" w:rsidRPr="00F97E70" w:rsidRDefault="00F97E70" w:rsidP="00F97E70">
      <w:pPr>
        <w:bidi/>
        <w:jc w:val="both"/>
        <w:rPr>
          <w:rFonts w:cs="David" w:hint="cs"/>
          <w:rtl/>
        </w:rPr>
      </w:pPr>
      <w:r w:rsidRPr="00F97E70">
        <w:rPr>
          <w:rFonts w:cs="David" w:hint="cs"/>
          <w:rtl/>
        </w:rPr>
        <w:tab/>
        <w:t>שאלה לסעיף התעמולה ברדיו ובטלוויזיה. הנוסח הזה של חוק דרכי תעמולה חל במשאל עם בלי בחירות?</w:t>
      </w:r>
    </w:p>
    <w:p w14:paraId="4059D1BE" w14:textId="77777777" w:rsidR="00F97E70" w:rsidRPr="00F97E70" w:rsidRDefault="00F97E70" w:rsidP="00F97E70">
      <w:pPr>
        <w:bidi/>
        <w:jc w:val="both"/>
        <w:rPr>
          <w:rFonts w:cs="David" w:hint="cs"/>
          <w:rtl/>
        </w:rPr>
      </w:pPr>
    </w:p>
    <w:p w14:paraId="50D04EC6" w14:textId="77777777" w:rsidR="00F97E70" w:rsidRPr="00F97E70" w:rsidRDefault="00F97E70" w:rsidP="00F97E70">
      <w:pPr>
        <w:bidi/>
        <w:jc w:val="both"/>
        <w:rPr>
          <w:rFonts w:cs="David" w:hint="cs"/>
          <w:rtl/>
        </w:rPr>
      </w:pPr>
      <w:r w:rsidRPr="00F97E70">
        <w:rPr>
          <w:rFonts w:cs="David" w:hint="cs"/>
          <w:u w:val="single"/>
          <w:rtl/>
        </w:rPr>
        <w:t>ארבל אסטרחן:</w:t>
      </w:r>
    </w:p>
    <w:p w14:paraId="626AD938" w14:textId="77777777" w:rsidR="00F97E70" w:rsidRPr="00F97E70" w:rsidRDefault="00F97E70" w:rsidP="00F97E70">
      <w:pPr>
        <w:bidi/>
        <w:jc w:val="both"/>
        <w:rPr>
          <w:rFonts w:cs="David" w:hint="cs"/>
          <w:rtl/>
        </w:rPr>
      </w:pPr>
    </w:p>
    <w:p w14:paraId="381C2AA3" w14:textId="77777777" w:rsidR="00F97E70" w:rsidRPr="00F97E70" w:rsidRDefault="00F97E70" w:rsidP="00F97E70">
      <w:pPr>
        <w:bidi/>
        <w:jc w:val="both"/>
        <w:rPr>
          <w:rFonts w:cs="David" w:hint="cs"/>
          <w:rtl/>
        </w:rPr>
      </w:pPr>
      <w:r w:rsidRPr="00F97E70">
        <w:rPr>
          <w:rFonts w:cs="David" w:hint="cs"/>
          <w:rtl/>
        </w:rPr>
        <w:tab/>
        <w:t>כן. עד עכשיו דיברנו על משאל עם שנערך לא ביום הבחירות.</w:t>
      </w:r>
    </w:p>
    <w:p w14:paraId="2B9C7B45" w14:textId="77777777" w:rsidR="00F97E70" w:rsidRPr="00F97E70" w:rsidRDefault="00F97E70" w:rsidP="00F97E70">
      <w:pPr>
        <w:bidi/>
        <w:jc w:val="both"/>
        <w:rPr>
          <w:rFonts w:cs="David" w:hint="cs"/>
          <w:rtl/>
        </w:rPr>
      </w:pPr>
    </w:p>
    <w:p w14:paraId="2D31C78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9C162FB" w14:textId="77777777" w:rsidR="00F97E70" w:rsidRPr="00F97E70" w:rsidRDefault="00F97E70" w:rsidP="00F97E70">
      <w:pPr>
        <w:bidi/>
        <w:jc w:val="both"/>
        <w:rPr>
          <w:rFonts w:cs="David" w:hint="cs"/>
          <w:rtl/>
        </w:rPr>
      </w:pPr>
    </w:p>
    <w:p w14:paraId="3AFF3391" w14:textId="77777777" w:rsidR="00F97E70" w:rsidRPr="00F97E70" w:rsidRDefault="00F97E70" w:rsidP="00F97E70">
      <w:pPr>
        <w:bidi/>
        <w:jc w:val="both"/>
        <w:rPr>
          <w:rFonts w:cs="David" w:hint="cs"/>
          <w:rtl/>
        </w:rPr>
      </w:pPr>
      <w:r w:rsidRPr="00F97E70">
        <w:rPr>
          <w:rFonts w:cs="David" w:hint="cs"/>
          <w:rtl/>
        </w:rPr>
        <w:tab/>
        <w:t>תכף נגיע.</w:t>
      </w:r>
    </w:p>
    <w:p w14:paraId="6B6A093B" w14:textId="77777777" w:rsidR="00F97E70" w:rsidRPr="00F97E70" w:rsidRDefault="00F97E70" w:rsidP="00F97E70">
      <w:pPr>
        <w:bidi/>
        <w:jc w:val="both"/>
        <w:rPr>
          <w:rFonts w:cs="David" w:hint="cs"/>
          <w:rtl/>
        </w:rPr>
      </w:pPr>
    </w:p>
    <w:p w14:paraId="5DF1082E" w14:textId="77777777" w:rsidR="00F97E70" w:rsidRPr="00F97E70" w:rsidRDefault="00F97E70" w:rsidP="00F97E70">
      <w:pPr>
        <w:bidi/>
        <w:jc w:val="both"/>
        <w:rPr>
          <w:rFonts w:cs="David" w:hint="cs"/>
          <w:rtl/>
        </w:rPr>
      </w:pPr>
      <w:r w:rsidRPr="00F97E70">
        <w:rPr>
          <w:rFonts w:cs="David" w:hint="cs"/>
          <w:u w:val="single"/>
          <w:rtl/>
        </w:rPr>
        <w:t>ארבל אסטרחן:</w:t>
      </w:r>
    </w:p>
    <w:p w14:paraId="02D3AE59" w14:textId="77777777" w:rsidR="00F97E70" w:rsidRPr="00F97E70" w:rsidRDefault="00F97E70" w:rsidP="00F97E70">
      <w:pPr>
        <w:bidi/>
        <w:jc w:val="both"/>
        <w:rPr>
          <w:rFonts w:cs="David" w:hint="cs"/>
          <w:rtl/>
        </w:rPr>
      </w:pPr>
    </w:p>
    <w:p w14:paraId="0DD43373" w14:textId="77777777" w:rsidR="00F97E70" w:rsidRPr="00F97E70" w:rsidRDefault="00F97E70" w:rsidP="00F97E70">
      <w:pPr>
        <w:bidi/>
        <w:jc w:val="both"/>
        <w:rPr>
          <w:rFonts w:cs="David" w:hint="cs"/>
          <w:rtl/>
        </w:rPr>
      </w:pPr>
      <w:r w:rsidRPr="00F97E70">
        <w:rPr>
          <w:rFonts w:cs="David" w:hint="cs"/>
          <w:rtl/>
        </w:rPr>
        <w:tab/>
        <w:t>זה מסתבך כאשר מגיעים עם זה באותו יום, אבל עד עכשיו דיברנו כאשר זה נפרד.</w:t>
      </w:r>
    </w:p>
    <w:p w14:paraId="20C66F37" w14:textId="77777777" w:rsidR="00F97E70" w:rsidRPr="00F97E70" w:rsidRDefault="00F97E70" w:rsidP="00F97E70">
      <w:pPr>
        <w:bidi/>
        <w:jc w:val="both"/>
        <w:rPr>
          <w:rFonts w:cs="David" w:hint="cs"/>
          <w:rtl/>
        </w:rPr>
      </w:pPr>
    </w:p>
    <w:p w14:paraId="77A55071" w14:textId="77777777" w:rsidR="00F97E70" w:rsidRPr="00F97E70" w:rsidRDefault="00F97E70" w:rsidP="00F97E70">
      <w:pPr>
        <w:bidi/>
        <w:jc w:val="both"/>
        <w:rPr>
          <w:rFonts w:cs="David" w:hint="cs"/>
          <w:rtl/>
        </w:rPr>
      </w:pPr>
      <w:r w:rsidRPr="00F97E70">
        <w:rPr>
          <w:rFonts w:cs="David" w:hint="cs"/>
          <w:rtl/>
        </w:rPr>
        <w:tab/>
        <w:t>הסעיף הבא הוא לא רלוונטי.</w:t>
      </w:r>
    </w:p>
    <w:p w14:paraId="1C0BF97C" w14:textId="77777777" w:rsidR="00F97E70" w:rsidRPr="00F97E70" w:rsidRDefault="00F97E70" w:rsidP="00F97E70">
      <w:pPr>
        <w:bidi/>
        <w:jc w:val="both"/>
        <w:rPr>
          <w:rFonts w:cs="David" w:hint="cs"/>
          <w:rtl/>
        </w:rPr>
      </w:pPr>
    </w:p>
    <w:p w14:paraId="126EDC65"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209DA12" w14:textId="77777777" w:rsidR="00F97E70" w:rsidRPr="00F97E70" w:rsidRDefault="00F97E70" w:rsidP="00F97E70">
      <w:pPr>
        <w:bidi/>
        <w:jc w:val="both"/>
        <w:rPr>
          <w:rFonts w:cs="David" w:hint="cs"/>
          <w:rtl/>
        </w:rPr>
      </w:pPr>
    </w:p>
    <w:p w14:paraId="0EFFB40B" w14:textId="77777777" w:rsidR="00F97E70" w:rsidRPr="00F97E70" w:rsidRDefault="00F97E70" w:rsidP="00F97E70">
      <w:pPr>
        <w:bidi/>
        <w:jc w:val="both"/>
        <w:rPr>
          <w:rFonts w:cs="David" w:hint="cs"/>
          <w:rtl/>
        </w:rPr>
      </w:pPr>
      <w:r w:rsidRPr="00F97E70">
        <w:rPr>
          <w:rFonts w:cs="David" w:hint="cs"/>
          <w:rtl/>
        </w:rPr>
        <w:tab/>
        <w:t>אתם רוצים לומר לי שהם יצטרכו לתת זמני תעמולה?</w:t>
      </w:r>
    </w:p>
    <w:p w14:paraId="02AAB2C3" w14:textId="77777777" w:rsidR="00F97E70" w:rsidRPr="00F97E70" w:rsidRDefault="00F97E70" w:rsidP="00F97E70">
      <w:pPr>
        <w:bidi/>
        <w:jc w:val="both"/>
        <w:rPr>
          <w:rFonts w:cs="David" w:hint="cs"/>
          <w:rtl/>
        </w:rPr>
      </w:pPr>
    </w:p>
    <w:p w14:paraId="69988F1F" w14:textId="77777777" w:rsidR="00F97E70" w:rsidRPr="00F97E70" w:rsidRDefault="00F97E70" w:rsidP="00F97E70">
      <w:pPr>
        <w:bidi/>
        <w:jc w:val="both"/>
        <w:rPr>
          <w:rFonts w:cs="David" w:hint="cs"/>
          <w:rtl/>
        </w:rPr>
      </w:pPr>
      <w:r w:rsidRPr="00F97E70">
        <w:rPr>
          <w:rFonts w:cs="David" w:hint="cs"/>
          <w:u w:val="single"/>
          <w:rtl/>
        </w:rPr>
        <w:t>ארבל אסטרחן:</w:t>
      </w:r>
    </w:p>
    <w:p w14:paraId="1CB77F85" w14:textId="77777777" w:rsidR="00F97E70" w:rsidRPr="00F97E70" w:rsidRDefault="00F97E70" w:rsidP="00F97E70">
      <w:pPr>
        <w:bidi/>
        <w:jc w:val="both"/>
        <w:rPr>
          <w:rFonts w:cs="David" w:hint="cs"/>
          <w:rtl/>
        </w:rPr>
      </w:pPr>
    </w:p>
    <w:p w14:paraId="46A3C0F9" w14:textId="77777777" w:rsidR="00F97E70" w:rsidRPr="00F97E70" w:rsidRDefault="00F97E70" w:rsidP="00F97E70">
      <w:pPr>
        <w:bidi/>
        <w:jc w:val="both"/>
        <w:rPr>
          <w:rFonts w:cs="David" w:hint="cs"/>
          <w:rtl/>
        </w:rPr>
      </w:pPr>
      <w:r w:rsidRPr="00F97E70">
        <w:rPr>
          <w:rFonts w:cs="David" w:hint="cs"/>
          <w:rtl/>
        </w:rPr>
        <w:tab/>
        <w:t>לא זמנים של הרדיו והטלוויזיה למפלגות אלא רק ליושב ראש ועדת הבחירות שיסביר על טוהר הבחירות.</w:t>
      </w:r>
    </w:p>
    <w:p w14:paraId="132ED804" w14:textId="77777777" w:rsidR="00F97E70" w:rsidRPr="00F97E70" w:rsidRDefault="00F97E70" w:rsidP="00F97E70">
      <w:pPr>
        <w:bidi/>
        <w:jc w:val="both"/>
        <w:rPr>
          <w:rFonts w:cs="David" w:hint="cs"/>
          <w:rtl/>
        </w:rPr>
      </w:pPr>
    </w:p>
    <w:p w14:paraId="0721D6D7"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83BB13A" w14:textId="77777777" w:rsidR="00F97E70" w:rsidRPr="00F97E70" w:rsidRDefault="00F97E70" w:rsidP="00F97E70">
      <w:pPr>
        <w:bidi/>
        <w:jc w:val="both"/>
        <w:rPr>
          <w:rFonts w:cs="David" w:hint="cs"/>
          <w:rtl/>
        </w:rPr>
      </w:pPr>
    </w:p>
    <w:p w14:paraId="650ABD9C" w14:textId="77777777" w:rsidR="00F97E70" w:rsidRPr="00F97E70" w:rsidRDefault="00F97E70" w:rsidP="00F97E70">
      <w:pPr>
        <w:bidi/>
        <w:jc w:val="both"/>
        <w:rPr>
          <w:rFonts w:cs="David" w:hint="cs"/>
          <w:rtl/>
        </w:rPr>
      </w:pPr>
      <w:r w:rsidRPr="00F97E70">
        <w:rPr>
          <w:rFonts w:cs="David" w:hint="cs"/>
          <w:rtl/>
        </w:rPr>
        <w:tab/>
        <w:t>לא לצדדים אלא רק ליושב ראש ועדת הבחירות.</w:t>
      </w:r>
    </w:p>
    <w:p w14:paraId="6818E4B5" w14:textId="77777777" w:rsidR="00F97E70" w:rsidRPr="00F97E70" w:rsidRDefault="00F97E70" w:rsidP="00F97E70">
      <w:pPr>
        <w:bidi/>
        <w:jc w:val="both"/>
        <w:rPr>
          <w:rFonts w:cs="David" w:hint="cs"/>
          <w:rtl/>
        </w:rPr>
      </w:pPr>
    </w:p>
    <w:p w14:paraId="1E0AE832"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37A83FB" w14:textId="77777777" w:rsidR="00F97E70" w:rsidRPr="00F97E70" w:rsidRDefault="00F97E70" w:rsidP="00F97E70">
      <w:pPr>
        <w:bidi/>
        <w:jc w:val="both"/>
        <w:rPr>
          <w:rFonts w:cs="David" w:hint="cs"/>
          <w:rtl/>
        </w:rPr>
      </w:pPr>
    </w:p>
    <w:p w14:paraId="2E260868" w14:textId="77777777" w:rsidR="00F97E70" w:rsidRPr="00F97E70" w:rsidRDefault="00F97E70" w:rsidP="00F97E70">
      <w:pPr>
        <w:bidi/>
        <w:jc w:val="both"/>
        <w:rPr>
          <w:rFonts w:cs="David" w:hint="cs"/>
          <w:rtl/>
        </w:rPr>
      </w:pPr>
      <w:r w:rsidRPr="00F97E70">
        <w:rPr>
          <w:rFonts w:cs="David" w:hint="cs"/>
          <w:rtl/>
        </w:rPr>
        <w:tab/>
        <w:t>הבנתי. לא לצדדים.</w:t>
      </w:r>
    </w:p>
    <w:p w14:paraId="041D378E" w14:textId="77777777" w:rsidR="00F97E70" w:rsidRPr="00F97E70" w:rsidRDefault="00F97E70" w:rsidP="00F97E70">
      <w:pPr>
        <w:bidi/>
        <w:jc w:val="both"/>
        <w:rPr>
          <w:rFonts w:cs="David" w:hint="cs"/>
          <w:rtl/>
        </w:rPr>
      </w:pPr>
    </w:p>
    <w:p w14:paraId="6FE8F7C8" w14:textId="77777777" w:rsidR="00F97E70" w:rsidRPr="00F97E70" w:rsidRDefault="00F97E70" w:rsidP="00F97E70">
      <w:pPr>
        <w:bidi/>
        <w:jc w:val="both"/>
        <w:rPr>
          <w:rFonts w:cs="David" w:hint="cs"/>
          <w:rtl/>
        </w:rPr>
      </w:pPr>
      <w:r w:rsidRPr="00F97E70">
        <w:rPr>
          <w:rFonts w:cs="David" w:hint="cs"/>
          <w:u w:val="single"/>
          <w:rtl/>
        </w:rPr>
        <w:t>ארבל אסטרחן:</w:t>
      </w:r>
    </w:p>
    <w:p w14:paraId="5776B282" w14:textId="77777777" w:rsidR="00F97E70" w:rsidRPr="00F97E70" w:rsidRDefault="00F97E70" w:rsidP="00F97E70">
      <w:pPr>
        <w:bidi/>
        <w:jc w:val="both"/>
        <w:rPr>
          <w:rFonts w:cs="David" w:hint="cs"/>
          <w:rtl/>
        </w:rPr>
      </w:pPr>
    </w:p>
    <w:p w14:paraId="7FAB12FE" w14:textId="77777777" w:rsidR="00F97E70" w:rsidRPr="00F97E70" w:rsidRDefault="00F97E70" w:rsidP="00F97E70">
      <w:pPr>
        <w:bidi/>
        <w:jc w:val="both"/>
        <w:rPr>
          <w:rFonts w:cs="David" w:hint="cs"/>
          <w:rtl/>
        </w:rPr>
      </w:pPr>
      <w:r w:rsidRPr="00F97E70">
        <w:rPr>
          <w:rFonts w:cs="David" w:hint="cs"/>
          <w:rtl/>
        </w:rPr>
        <w:tab/>
        <w:t xml:space="preserve">לא, לא לצדדים. </w:t>
      </w:r>
    </w:p>
    <w:p w14:paraId="61049E72" w14:textId="77777777" w:rsidR="00F97E70" w:rsidRPr="00F97E70" w:rsidRDefault="00F97E70" w:rsidP="00F97E70">
      <w:pPr>
        <w:bidi/>
        <w:jc w:val="both"/>
        <w:rPr>
          <w:rFonts w:cs="David" w:hint="cs"/>
          <w:rtl/>
        </w:rPr>
      </w:pPr>
    </w:p>
    <w:p w14:paraId="093F652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017D4DE" w14:textId="77777777" w:rsidR="00F97E70" w:rsidRPr="00F97E70" w:rsidRDefault="00F97E70" w:rsidP="00F97E70">
      <w:pPr>
        <w:bidi/>
        <w:jc w:val="both"/>
        <w:rPr>
          <w:rFonts w:cs="David" w:hint="cs"/>
          <w:rtl/>
        </w:rPr>
      </w:pPr>
    </w:p>
    <w:p w14:paraId="0D4E2ABC" w14:textId="77777777" w:rsidR="00F97E70" w:rsidRPr="00F97E70" w:rsidRDefault="00F97E70" w:rsidP="00F97E70">
      <w:pPr>
        <w:bidi/>
        <w:jc w:val="both"/>
        <w:rPr>
          <w:rFonts w:cs="David" w:hint="cs"/>
          <w:rtl/>
        </w:rPr>
      </w:pPr>
      <w:r w:rsidRPr="00F97E70">
        <w:rPr>
          <w:rFonts w:cs="David" w:hint="cs"/>
          <w:rtl/>
        </w:rPr>
        <w:tab/>
        <w:t>אם כן, זה בסדר.</w:t>
      </w:r>
    </w:p>
    <w:p w14:paraId="0ACA18DC" w14:textId="77777777" w:rsidR="00F97E70" w:rsidRPr="00F97E70" w:rsidRDefault="00F97E70" w:rsidP="00F97E70">
      <w:pPr>
        <w:bidi/>
        <w:jc w:val="both"/>
        <w:rPr>
          <w:rFonts w:cs="David" w:hint="cs"/>
          <w:rtl/>
        </w:rPr>
      </w:pPr>
    </w:p>
    <w:p w14:paraId="062869FF" w14:textId="77777777" w:rsidR="00F97E70" w:rsidRPr="00F97E70" w:rsidRDefault="00F97E70" w:rsidP="00F97E70">
      <w:pPr>
        <w:bidi/>
        <w:jc w:val="both"/>
        <w:rPr>
          <w:rFonts w:cs="David" w:hint="cs"/>
          <w:rtl/>
        </w:rPr>
      </w:pPr>
      <w:r w:rsidRPr="00F97E70">
        <w:rPr>
          <w:rFonts w:cs="David" w:hint="cs"/>
          <w:u w:val="single"/>
          <w:rtl/>
        </w:rPr>
        <w:t>ארבל אסטרחן:</w:t>
      </w:r>
    </w:p>
    <w:p w14:paraId="57770658" w14:textId="77777777" w:rsidR="00F97E70" w:rsidRPr="00F97E70" w:rsidRDefault="00F97E70" w:rsidP="00F97E70">
      <w:pPr>
        <w:bidi/>
        <w:jc w:val="both"/>
        <w:rPr>
          <w:rFonts w:cs="David" w:hint="cs"/>
          <w:rtl/>
        </w:rPr>
      </w:pPr>
    </w:p>
    <w:p w14:paraId="0C3B4C57" w14:textId="77777777" w:rsidR="00F97E70" w:rsidRPr="00F97E70" w:rsidRDefault="00F97E70" w:rsidP="00F97E70">
      <w:pPr>
        <w:bidi/>
        <w:jc w:val="both"/>
        <w:rPr>
          <w:rFonts w:cs="David" w:hint="cs"/>
          <w:rtl/>
        </w:rPr>
      </w:pPr>
      <w:r w:rsidRPr="00F97E70">
        <w:rPr>
          <w:rFonts w:cs="David" w:hint="cs"/>
          <w:rtl/>
        </w:rPr>
        <w:tab/>
        <w:t>הדקות ברדיו ובטלוויזיה בסעיף 15, ירדו.</w:t>
      </w:r>
    </w:p>
    <w:p w14:paraId="59EC6E6F" w14:textId="77777777" w:rsidR="00F97E70" w:rsidRPr="00F97E70" w:rsidRDefault="00F97E70" w:rsidP="00F97E70">
      <w:pPr>
        <w:bidi/>
        <w:jc w:val="both"/>
        <w:rPr>
          <w:rFonts w:cs="David" w:hint="cs"/>
          <w:rtl/>
        </w:rPr>
      </w:pPr>
    </w:p>
    <w:p w14:paraId="5E558771" w14:textId="77777777" w:rsidR="00F97E70" w:rsidRPr="00F97E70" w:rsidRDefault="00F97E70" w:rsidP="00F97E70">
      <w:pPr>
        <w:bidi/>
        <w:jc w:val="both"/>
        <w:rPr>
          <w:rFonts w:cs="David" w:hint="cs"/>
          <w:rtl/>
        </w:rPr>
      </w:pPr>
      <w:r w:rsidRPr="00F97E70">
        <w:rPr>
          <w:rFonts w:cs="David" w:hint="cs"/>
          <w:rtl/>
        </w:rPr>
        <w:tab/>
        <w:t>סעיף 16(ד) הוא לא רלוונטי כי הוא מדבר על שידורי תעמולה ברדיו אזורי בבחירות. ברשויות מקומיות אפשר לשדר גם פרסומות ברדיו.</w:t>
      </w:r>
    </w:p>
    <w:p w14:paraId="1239E234" w14:textId="77777777" w:rsidR="00F97E70" w:rsidRPr="00F97E70" w:rsidRDefault="00F97E70" w:rsidP="00F97E70">
      <w:pPr>
        <w:bidi/>
        <w:jc w:val="both"/>
        <w:rPr>
          <w:rFonts w:cs="David" w:hint="cs"/>
          <w:rtl/>
        </w:rPr>
      </w:pPr>
    </w:p>
    <w:p w14:paraId="51A7AACC" w14:textId="77777777" w:rsidR="00F97E70" w:rsidRPr="00F97E70" w:rsidRDefault="00F97E70" w:rsidP="00F97E70">
      <w:pPr>
        <w:bidi/>
        <w:jc w:val="both"/>
        <w:rPr>
          <w:rFonts w:cs="David" w:hint="cs"/>
          <w:rtl/>
        </w:rPr>
      </w:pPr>
      <w:r w:rsidRPr="00F97E70">
        <w:rPr>
          <w:rFonts w:cs="David" w:hint="cs"/>
          <w:rtl/>
        </w:rPr>
        <w:tab/>
        <w:t>סעיף 16(ה) הוא הסעיף על הסקרים. מוצע להשאיר אותו בהתאמות הנדרשות. למשל, היום סקר בחירות מוגדר כ"סקר שנערך בתקופת בחירות הבודק דפוסי הצבעה של בוחרים בבחירות או הבודק נושאים הקשורים במישרין במי שמתמודד". בעמוד 28, פסקה (19) מוצע שיהיה כתוב שהוא בודק דפוסי הצבעה של בוחרים במשאל עם או נושאים הקשורים במשאל עם. היתר, אלה הסדרים.</w:t>
      </w:r>
    </w:p>
    <w:p w14:paraId="28504002" w14:textId="77777777" w:rsidR="00F97E70" w:rsidRPr="00F97E70" w:rsidRDefault="00F97E70" w:rsidP="00F97E70">
      <w:pPr>
        <w:bidi/>
        <w:jc w:val="both"/>
        <w:rPr>
          <w:rFonts w:cs="David" w:hint="cs"/>
          <w:rtl/>
        </w:rPr>
      </w:pPr>
    </w:p>
    <w:p w14:paraId="29B455C9"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64BB752" w14:textId="77777777" w:rsidR="00F97E70" w:rsidRPr="00F97E70" w:rsidRDefault="00F97E70" w:rsidP="00F97E70">
      <w:pPr>
        <w:bidi/>
        <w:jc w:val="both"/>
        <w:rPr>
          <w:rFonts w:cs="David" w:hint="cs"/>
          <w:rtl/>
        </w:rPr>
      </w:pPr>
    </w:p>
    <w:p w14:paraId="21C47A37" w14:textId="77777777" w:rsidR="00F97E70" w:rsidRPr="00F97E70" w:rsidRDefault="00F97E70" w:rsidP="00F97E70">
      <w:pPr>
        <w:bidi/>
        <w:jc w:val="both"/>
        <w:rPr>
          <w:rFonts w:cs="David" w:hint="cs"/>
          <w:rtl/>
        </w:rPr>
      </w:pPr>
      <w:r w:rsidRPr="00F97E70">
        <w:rPr>
          <w:rFonts w:cs="David" w:hint="cs"/>
          <w:rtl/>
        </w:rPr>
        <w:tab/>
        <w:t>אני חושב שלא צריך למנוע את פרסום הסקרים האלה כולל עד היום האחרון.</w:t>
      </w:r>
    </w:p>
    <w:p w14:paraId="09915704" w14:textId="77777777" w:rsidR="00F97E70" w:rsidRPr="00F97E70" w:rsidRDefault="00F97E70" w:rsidP="00F97E70">
      <w:pPr>
        <w:bidi/>
        <w:jc w:val="both"/>
        <w:rPr>
          <w:rFonts w:cs="David" w:hint="cs"/>
          <w:u w:val="single"/>
          <w:rtl/>
        </w:rPr>
      </w:pPr>
    </w:p>
    <w:p w14:paraId="27C3EF6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2C4DA34" w14:textId="77777777" w:rsidR="00F97E70" w:rsidRPr="00F97E70" w:rsidRDefault="00F97E70" w:rsidP="00F97E70">
      <w:pPr>
        <w:bidi/>
        <w:jc w:val="both"/>
        <w:rPr>
          <w:rFonts w:cs="David" w:hint="cs"/>
          <w:rtl/>
        </w:rPr>
      </w:pPr>
    </w:p>
    <w:p w14:paraId="74F3B9CE" w14:textId="77777777" w:rsidR="00F97E70" w:rsidRPr="00F97E70" w:rsidRDefault="00F97E70" w:rsidP="00F97E70">
      <w:pPr>
        <w:bidi/>
        <w:jc w:val="both"/>
        <w:rPr>
          <w:rFonts w:cs="David" w:hint="cs"/>
          <w:rtl/>
        </w:rPr>
      </w:pPr>
      <w:r w:rsidRPr="00F97E70">
        <w:rPr>
          <w:rFonts w:cs="David" w:hint="cs"/>
          <w:rtl/>
        </w:rPr>
        <w:tab/>
        <w:t>כן, אבל זה כבר נקבע בבחירות. אתה רוצה כאן לשנות את זה? אני לא מציע לעשות זאת. בואו ניצמד למה שכבר נקבע.</w:t>
      </w:r>
    </w:p>
    <w:p w14:paraId="452C0786" w14:textId="77777777" w:rsidR="00F97E70" w:rsidRPr="00F97E70" w:rsidRDefault="00F97E70" w:rsidP="00F97E70">
      <w:pPr>
        <w:bidi/>
        <w:jc w:val="both"/>
        <w:rPr>
          <w:rFonts w:cs="David" w:hint="cs"/>
          <w:rtl/>
        </w:rPr>
      </w:pPr>
    </w:p>
    <w:p w14:paraId="45298AE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5C296FC" w14:textId="77777777" w:rsidR="00F97E70" w:rsidRPr="00F97E70" w:rsidRDefault="00F97E70" w:rsidP="00F97E70">
      <w:pPr>
        <w:bidi/>
        <w:jc w:val="both"/>
        <w:rPr>
          <w:rFonts w:cs="David" w:hint="cs"/>
          <w:rtl/>
        </w:rPr>
      </w:pPr>
    </w:p>
    <w:p w14:paraId="75271DEE" w14:textId="77777777" w:rsidR="00F97E70" w:rsidRPr="00F97E70" w:rsidRDefault="00F97E70" w:rsidP="00F97E70">
      <w:pPr>
        <w:bidi/>
        <w:jc w:val="both"/>
        <w:rPr>
          <w:rFonts w:cs="David" w:hint="cs"/>
          <w:rtl/>
        </w:rPr>
      </w:pPr>
      <w:r w:rsidRPr="00F97E70">
        <w:rPr>
          <w:rFonts w:cs="David" w:hint="cs"/>
          <w:rtl/>
        </w:rPr>
        <w:tab/>
        <w:t>למה אני צריך להיצמד לבחירות? זה לא הגיוני גם בבחירות. אנחנו מאמצים דברים שהם טיפשיים בבחירות.</w:t>
      </w:r>
    </w:p>
    <w:p w14:paraId="78B4323D" w14:textId="77777777" w:rsidR="00F97E70" w:rsidRPr="00F97E70" w:rsidRDefault="00F97E70" w:rsidP="00F97E70">
      <w:pPr>
        <w:bidi/>
        <w:jc w:val="both"/>
        <w:rPr>
          <w:rFonts w:cs="David" w:hint="cs"/>
          <w:rtl/>
        </w:rPr>
      </w:pPr>
    </w:p>
    <w:p w14:paraId="33F834E3"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411C380" w14:textId="77777777" w:rsidR="00F97E70" w:rsidRPr="00F97E70" w:rsidRDefault="00F97E70" w:rsidP="00F97E70">
      <w:pPr>
        <w:bidi/>
        <w:jc w:val="both"/>
        <w:rPr>
          <w:rFonts w:cs="David" w:hint="cs"/>
          <w:rtl/>
        </w:rPr>
      </w:pPr>
    </w:p>
    <w:p w14:paraId="4885F9F0" w14:textId="77777777" w:rsidR="00F97E70" w:rsidRPr="00F97E70" w:rsidRDefault="00F97E70" w:rsidP="00F97E70">
      <w:pPr>
        <w:bidi/>
        <w:jc w:val="both"/>
        <w:rPr>
          <w:rFonts w:cs="David" w:hint="cs"/>
          <w:rtl/>
        </w:rPr>
      </w:pPr>
      <w:r w:rsidRPr="00F97E70">
        <w:rPr>
          <w:rFonts w:cs="David" w:hint="cs"/>
          <w:rtl/>
        </w:rPr>
        <w:tab/>
        <w:t>ביום שישנו את זה בבחירות, יתקנו את זה גם כאן.</w:t>
      </w:r>
    </w:p>
    <w:p w14:paraId="56D2505E" w14:textId="77777777" w:rsidR="00F97E70" w:rsidRPr="00F97E70" w:rsidRDefault="00F97E70" w:rsidP="00F97E70">
      <w:pPr>
        <w:bidi/>
        <w:jc w:val="both"/>
        <w:rPr>
          <w:rFonts w:cs="David" w:hint="cs"/>
          <w:rtl/>
        </w:rPr>
      </w:pPr>
    </w:p>
    <w:p w14:paraId="5D61FA5E" w14:textId="77777777" w:rsidR="00F97E70" w:rsidRPr="00F97E70" w:rsidRDefault="00F97E70" w:rsidP="00F97E70">
      <w:pPr>
        <w:bidi/>
        <w:jc w:val="both"/>
        <w:rPr>
          <w:rFonts w:cs="David" w:hint="cs"/>
          <w:rtl/>
        </w:rPr>
      </w:pPr>
      <w:r w:rsidRPr="00F97E70">
        <w:rPr>
          <w:rFonts w:cs="David" w:hint="cs"/>
          <w:u w:val="single"/>
          <w:rtl/>
        </w:rPr>
        <w:t>איל זנדברג:</w:t>
      </w:r>
    </w:p>
    <w:p w14:paraId="12CEC849" w14:textId="77777777" w:rsidR="00F97E70" w:rsidRPr="00F97E70" w:rsidRDefault="00F97E70" w:rsidP="00F97E70">
      <w:pPr>
        <w:bidi/>
        <w:jc w:val="both"/>
        <w:rPr>
          <w:rFonts w:cs="David" w:hint="cs"/>
          <w:rtl/>
        </w:rPr>
      </w:pPr>
    </w:p>
    <w:p w14:paraId="21E64DB9" w14:textId="77777777" w:rsidR="00F97E70" w:rsidRPr="00F97E70" w:rsidRDefault="00F97E70" w:rsidP="00F97E70">
      <w:pPr>
        <w:bidi/>
        <w:jc w:val="both"/>
        <w:rPr>
          <w:rFonts w:cs="David" w:hint="cs"/>
          <w:rtl/>
        </w:rPr>
      </w:pPr>
      <w:r w:rsidRPr="00F97E70">
        <w:rPr>
          <w:rFonts w:cs="David" w:hint="cs"/>
          <w:rtl/>
        </w:rPr>
        <w:tab/>
        <w:t>לגבי הסקרים, זה הסדר חדש יחסית.</w:t>
      </w:r>
    </w:p>
    <w:p w14:paraId="1B406456" w14:textId="77777777" w:rsidR="00F97E70" w:rsidRPr="00F97E70" w:rsidRDefault="00F97E70" w:rsidP="00F97E70">
      <w:pPr>
        <w:bidi/>
        <w:jc w:val="both"/>
        <w:rPr>
          <w:rFonts w:cs="David" w:hint="cs"/>
          <w:rtl/>
        </w:rPr>
      </w:pPr>
    </w:p>
    <w:p w14:paraId="1055FE9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E14243E" w14:textId="77777777" w:rsidR="00F97E70" w:rsidRPr="00F97E70" w:rsidRDefault="00F97E70" w:rsidP="00F97E70">
      <w:pPr>
        <w:bidi/>
        <w:jc w:val="both"/>
        <w:rPr>
          <w:rFonts w:cs="David" w:hint="cs"/>
          <w:rtl/>
        </w:rPr>
      </w:pPr>
    </w:p>
    <w:p w14:paraId="75BF4C5E" w14:textId="77777777" w:rsidR="00F97E70" w:rsidRPr="00F97E70" w:rsidRDefault="00F97E70" w:rsidP="00F97E70">
      <w:pPr>
        <w:bidi/>
        <w:jc w:val="both"/>
        <w:rPr>
          <w:rFonts w:cs="David" w:hint="cs"/>
          <w:rtl/>
        </w:rPr>
      </w:pPr>
      <w:r w:rsidRPr="00F97E70">
        <w:rPr>
          <w:rFonts w:cs="David" w:hint="cs"/>
          <w:rtl/>
        </w:rPr>
        <w:tab/>
        <w:t>זה הסדר חדש ממש.</w:t>
      </w:r>
    </w:p>
    <w:p w14:paraId="46E196ED" w14:textId="77777777" w:rsidR="00F97E70" w:rsidRPr="00F97E70" w:rsidRDefault="00F97E70" w:rsidP="00F97E70">
      <w:pPr>
        <w:bidi/>
        <w:jc w:val="both"/>
        <w:rPr>
          <w:rFonts w:cs="David" w:hint="cs"/>
          <w:rtl/>
        </w:rPr>
      </w:pPr>
    </w:p>
    <w:p w14:paraId="5767E7C6"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833836D" w14:textId="77777777" w:rsidR="00F97E70" w:rsidRPr="00F97E70" w:rsidRDefault="00F97E70" w:rsidP="00F97E70">
      <w:pPr>
        <w:bidi/>
        <w:jc w:val="both"/>
        <w:rPr>
          <w:rFonts w:cs="David" w:hint="cs"/>
          <w:rtl/>
        </w:rPr>
      </w:pPr>
    </w:p>
    <w:p w14:paraId="7B45C708" w14:textId="77777777" w:rsidR="00F97E70" w:rsidRPr="00F97E70" w:rsidRDefault="00F97E70" w:rsidP="00F97E70">
      <w:pPr>
        <w:bidi/>
        <w:jc w:val="both"/>
        <w:rPr>
          <w:rFonts w:cs="David" w:hint="cs"/>
          <w:rtl/>
        </w:rPr>
      </w:pPr>
      <w:r w:rsidRPr="00F97E70">
        <w:rPr>
          <w:rFonts w:cs="David" w:hint="cs"/>
          <w:rtl/>
        </w:rPr>
        <w:tab/>
        <w:t>הוא היה מטומטם עת חוקקנו אותו וברגע שחוקקנו אותו. אני מכיר את הסעיף הזה. זה היה אחרי ששמעון פרס הלך לישון ראש ממשלה והתעורר בבוקר ראש האופוזיציה.</w:t>
      </w:r>
    </w:p>
    <w:p w14:paraId="3EF18753" w14:textId="77777777" w:rsidR="00F97E70" w:rsidRPr="00F97E70" w:rsidRDefault="00F97E70" w:rsidP="00F97E70">
      <w:pPr>
        <w:bidi/>
        <w:jc w:val="both"/>
        <w:rPr>
          <w:rFonts w:cs="David" w:hint="cs"/>
          <w:rtl/>
        </w:rPr>
      </w:pPr>
    </w:p>
    <w:p w14:paraId="52E15A16" w14:textId="77777777" w:rsidR="00F97E70" w:rsidRPr="00F97E70" w:rsidRDefault="00F97E70" w:rsidP="00F97E70">
      <w:pPr>
        <w:bidi/>
        <w:jc w:val="both"/>
        <w:rPr>
          <w:rFonts w:cs="David" w:hint="cs"/>
          <w:rtl/>
        </w:rPr>
      </w:pPr>
      <w:r w:rsidRPr="00F97E70">
        <w:rPr>
          <w:rFonts w:cs="David" w:hint="cs"/>
          <w:u w:val="single"/>
          <w:rtl/>
        </w:rPr>
        <w:t>איל זנדברג:</w:t>
      </w:r>
    </w:p>
    <w:p w14:paraId="2A49DD27" w14:textId="77777777" w:rsidR="00F97E70" w:rsidRPr="00F97E70" w:rsidRDefault="00F97E70" w:rsidP="00F97E70">
      <w:pPr>
        <w:bidi/>
        <w:jc w:val="both"/>
        <w:rPr>
          <w:rFonts w:cs="David" w:hint="cs"/>
          <w:rtl/>
        </w:rPr>
      </w:pPr>
    </w:p>
    <w:p w14:paraId="6EB5EEDE" w14:textId="77777777" w:rsidR="00F97E70" w:rsidRPr="00F97E70" w:rsidRDefault="00F97E70" w:rsidP="00F97E70">
      <w:pPr>
        <w:bidi/>
        <w:jc w:val="both"/>
        <w:rPr>
          <w:rFonts w:cs="David" w:hint="cs"/>
          <w:rtl/>
        </w:rPr>
      </w:pPr>
      <w:r w:rsidRPr="00F97E70">
        <w:rPr>
          <w:rFonts w:cs="David" w:hint="cs"/>
          <w:rtl/>
        </w:rPr>
        <w:tab/>
        <w:t>זה הורחב גם לפריימריס.</w:t>
      </w:r>
    </w:p>
    <w:p w14:paraId="5499A259" w14:textId="77777777" w:rsidR="00F97E70" w:rsidRPr="00F97E70" w:rsidRDefault="00F97E70" w:rsidP="00F97E70">
      <w:pPr>
        <w:bidi/>
        <w:jc w:val="both"/>
        <w:rPr>
          <w:rFonts w:cs="David" w:hint="cs"/>
          <w:rtl/>
        </w:rPr>
      </w:pPr>
    </w:p>
    <w:p w14:paraId="24F61929"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02FF1CB" w14:textId="77777777" w:rsidR="00F97E70" w:rsidRPr="00F97E70" w:rsidRDefault="00F97E70" w:rsidP="00F97E70">
      <w:pPr>
        <w:bidi/>
        <w:jc w:val="both"/>
        <w:rPr>
          <w:rFonts w:cs="David" w:hint="cs"/>
          <w:rtl/>
        </w:rPr>
      </w:pPr>
    </w:p>
    <w:p w14:paraId="1A5BBF8E" w14:textId="77777777" w:rsidR="00F97E70" w:rsidRPr="00F97E70" w:rsidRDefault="00F97E70" w:rsidP="00F97E70">
      <w:pPr>
        <w:bidi/>
        <w:jc w:val="both"/>
        <w:rPr>
          <w:rFonts w:cs="David" w:hint="cs"/>
          <w:rtl/>
        </w:rPr>
      </w:pPr>
      <w:r w:rsidRPr="00F97E70">
        <w:rPr>
          <w:rFonts w:cs="David" w:hint="cs"/>
          <w:rtl/>
        </w:rPr>
        <w:tab/>
        <w:t>כן.</w:t>
      </w:r>
    </w:p>
    <w:p w14:paraId="4CD07703" w14:textId="77777777" w:rsidR="00F97E70" w:rsidRPr="00F97E70" w:rsidRDefault="00F97E70" w:rsidP="00F97E70">
      <w:pPr>
        <w:bidi/>
        <w:jc w:val="both"/>
        <w:rPr>
          <w:rFonts w:cs="David" w:hint="cs"/>
          <w:rtl/>
        </w:rPr>
      </w:pPr>
    </w:p>
    <w:p w14:paraId="7472926A" w14:textId="77777777" w:rsidR="00F97E70" w:rsidRPr="00F97E70" w:rsidRDefault="00F97E70" w:rsidP="00F97E70">
      <w:pPr>
        <w:bidi/>
        <w:jc w:val="both"/>
        <w:rPr>
          <w:rFonts w:cs="David" w:hint="cs"/>
          <w:rtl/>
        </w:rPr>
      </w:pPr>
      <w:r w:rsidRPr="00F97E70">
        <w:rPr>
          <w:rFonts w:cs="David" w:hint="cs"/>
          <w:u w:val="single"/>
          <w:rtl/>
        </w:rPr>
        <w:t>ארבל אסטרחן:</w:t>
      </w:r>
    </w:p>
    <w:p w14:paraId="6A67F506" w14:textId="77777777" w:rsidR="00F97E70" w:rsidRPr="00F97E70" w:rsidRDefault="00F97E70" w:rsidP="00F97E70">
      <w:pPr>
        <w:bidi/>
        <w:jc w:val="both"/>
        <w:rPr>
          <w:rFonts w:cs="David" w:hint="cs"/>
          <w:rtl/>
        </w:rPr>
      </w:pPr>
    </w:p>
    <w:p w14:paraId="312FE596" w14:textId="77777777" w:rsidR="00F97E70" w:rsidRPr="00F97E70" w:rsidRDefault="00F97E70" w:rsidP="00F97E70">
      <w:pPr>
        <w:bidi/>
        <w:jc w:val="both"/>
        <w:rPr>
          <w:rFonts w:cs="David" w:hint="cs"/>
          <w:rtl/>
        </w:rPr>
      </w:pPr>
      <w:r w:rsidRPr="00F97E70">
        <w:rPr>
          <w:rFonts w:cs="David" w:hint="cs"/>
          <w:rtl/>
        </w:rPr>
        <w:tab/>
        <w:t>זה הסדר שמחייב מי שמציין תוצאות סקרים לתת כל מיני פרטים על הסקר, מי ערך, מה האוכלוסייה וכל מיני הוראות שחלות על מי שעורך סקרים. הסעיף אומר בימים שלפני הבחירות לא ישודרו תוצאות של סקרים וכולי. הסעיף הזה מוחל כמו שהוא עם התיקונים שאמרתי.</w:t>
      </w:r>
    </w:p>
    <w:p w14:paraId="15876F61" w14:textId="77777777" w:rsidR="00F97E70" w:rsidRPr="00F97E70" w:rsidRDefault="00F97E70" w:rsidP="00F97E70">
      <w:pPr>
        <w:bidi/>
        <w:jc w:val="both"/>
        <w:rPr>
          <w:rFonts w:cs="David" w:hint="cs"/>
          <w:rtl/>
        </w:rPr>
      </w:pPr>
    </w:p>
    <w:p w14:paraId="07C8A572" w14:textId="77777777" w:rsidR="00F97E70" w:rsidRPr="00F97E70" w:rsidRDefault="00F97E70" w:rsidP="00F97E70">
      <w:pPr>
        <w:bidi/>
        <w:jc w:val="both"/>
        <w:rPr>
          <w:rFonts w:cs="David" w:hint="cs"/>
          <w:rtl/>
        </w:rPr>
      </w:pPr>
      <w:r w:rsidRPr="00F97E70">
        <w:rPr>
          <w:rFonts w:cs="David" w:hint="cs"/>
          <w:rtl/>
        </w:rPr>
        <w:tab/>
        <w:t xml:space="preserve">אחר כך יש הצעה להחיל את סעיפי העונשין </w:t>
      </w:r>
      <w:r w:rsidRPr="00F97E70">
        <w:rPr>
          <w:rFonts w:cs="David"/>
          <w:rtl/>
        </w:rPr>
        <w:t>–</w:t>
      </w:r>
      <w:r w:rsidRPr="00F97E70">
        <w:rPr>
          <w:rFonts w:cs="David" w:hint="cs"/>
          <w:rtl/>
        </w:rPr>
        <w:t xml:space="preserve"> סעיף 17 שמופיע אצלכם בסעיף קטן (ב) בעמוד 28. יחולו סעיפים 17, 17(א), 17(ב) ו-17(ג), כאשר סעיף 17 אומר שמי שמפר הוראה מהוראות החוק, דינו כך וכך. סעיף 17(א) מטיל אחריות פלילית גם על מי שמחזיק בכספים או בנכס שנעברה בהם העבירה ושהיה ממונה על אחזקתם. כמו שאמרנו בחוק הבחירות, ההוראות העונשיות, אנחנו חוזרים עליהן במפורש. סעיף 17(ב) מעניק סמכות ליושב ראש ועדת הבחירות להוציא צו מניעה.  יש כאן איזשהו תיקון שאתם רואים בעמוד 28, פסקה (ב)(1). היום כתוב שהוא יכול להוציא צו לאחר שנתן לנוגע בדבר הזדמנות להביא את טענותיו. הגדרה של נוגע בדבר היום אומרת "חבר ועדת הבחירות שהוא נציג סיעה שהתעמולה בעדה מהווה עבירה לפי החוק או בא כוח רשימה וכולי". כאן מוצע לקבוע שאם התעמולה היא מטעם סיעה, זה יהיה חבר ועדת הבחירות שהוא נציג הסיעה.</w:t>
      </w:r>
    </w:p>
    <w:p w14:paraId="377FCBA6" w14:textId="77777777" w:rsidR="00F97E70" w:rsidRPr="00F97E70" w:rsidRDefault="00F97E70" w:rsidP="00F97E70">
      <w:pPr>
        <w:bidi/>
        <w:jc w:val="both"/>
        <w:rPr>
          <w:rFonts w:cs="David" w:hint="cs"/>
          <w:rtl/>
        </w:rPr>
      </w:pPr>
    </w:p>
    <w:p w14:paraId="3CB472DA" w14:textId="77777777" w:rsidR="00F97E70" w:rsidRPr="00F97E70" w:rsidRDefault="00F97E70" w:rsidP="00F97E70">
      <w:pPr>
        <w:bidi/>
        <w:jc w:val="both"/>
        <w:rPr>
          <w:rFonts w:cs="David" w:hint="cs"/>
          <w:rtl/>
        </w:rPr>
      </w:pPr>
      <w:r w:rsidRPr="00F97E70">
        <w:rPr>
          <w:rFonts w:cs="David" w:hint="cs"/>
          <w:u w:val="single"/>
          <w:rtl/>
        </w:rPr>
        <w:t>אורלי עדס:</w:t>
      </w:r>
    </w:p>
    <w:p w14:paraId="71A6DCF9" w14:textId="77777777" w:rsidR="00F97E70" w:rsidRPr="00F97E70" w:rsidRDefault="00F97E70" w:rsidP="00F97E70">
      <w:pPr>
        <w:bidi/>
        <w:jc w:val="both"/>
        <w:rPr>
          <w:rFonts w:cs="David" w:hint="cs"/>
          <w:rtl/>
        </w:rPr>
      </w:pPr>
    </w:p>
    <w:p w14:paraId="29783D1C" w14:textId="77777777" w:rsidR="00F97E70" w:rsidRPr="00F97E70" w:rsidRDefault="00F97E70" w:rsidP="00F97E70">
      <w:pPr>
        <w:bidi/>
        <w:jc w:val="both"/>
        <w:rPr>
          <w:rFonts w:cs="David" w:hint="cs"/>
          <w:rtl/>
        </w:rPr>
      </w:pPr>
      <w:r w:rsidRPr="00F97E70">
        <w:rPr>
          <w:rFonts w:cs="David" w:hint="cs"/>
          <w:rtl/>
        </w:rPr>
        <w:tab/>
        <w:t>צריך להרחיב כעת את ההגדרה, נוכח זה שכל אחד יכול לפרסם.</w:t>
      </w:r>
    </w:p>
    <w:p w14:paraId="04CD305F" w14:textId="77777777" w:rsidR="00F97E70" w:rsidRPr="00F97E70" w:rsidRDefault="00F97E70" w:rsidP="00F97E70">
      <w:pPr>
        <w:bidi/>
        <w:jc w:val="both"/>
        <w:rPr>
          <w:rFonts w:cs="David" w:hint="cs"/>
          <w:rtl/>
        </w:rPr>
      </w:pPr>
    </w:p>
    <w:p w14:paraId="4EC54DC8" w14:textId="77777777" w:rsidR="00F97E70" w:rsidRPr="00F97E70" w:rsidRDefault="00F97E70" w:rsidP="00F97E70">
      <w:pPr>
        <w:bidi/>
        <w:jc w:val="both"/>
        <w:rPr>
          <w:rFonts w:cs="David" w:hint="cs"/>
          <w:rtl/>
        </w:rPr>
      </w:pPr>
      <w:r w:rsidRPr="00F97E70">
        <w:rPr>
          <w:rFonts w:cs="David" w:hint="cs"/>
          <w:u w:val="single"/>
          <w:rtl/>
        </w:rPr>
        <w:t>ארבל אסטרחן:</w:t>
      </w:r>
    </w:p>
    <w:p w14:paraId="0245BE03" w14:textId="77777777" w:rsidR="00F97E70" w:rsidRPr="00F97E70" w:rsidRDefault="00F97E70" w:rsidP="00F97E70">
      <w:pPr>
        <w:bidi/>
        <w:jc w:val="both"/>
        <w:rPr>
          <w:rFonts w:cs="David" w:hint="cs"/>
          <w:rtl/>
        </w:rPr>
      </w:pPr>
    </w:p>
    <w:p w14:paraId="48973016" w14:textId="77777777" w:rsidR="00F97E70" w:rsidRPr="00F97E70" w:rsidRDefault="00F97E70" w:rsidP="00F97E70">
      <w:pPr>
        <w:bidi/>
        <w:jc w:val="both"/>
        <w:rPr>
          <w:rFonts w:cs="David" w:hint="cs"/>
          <w:rtl/>
        </w:rPr>
      </w:pPr>
      <w:r w:rsidRPr="00F97E70">
        <w:rPr>
          <w:rFonts w:cs="David" w:hint="cs"/>
          <w:rtl/>
        </w:rPr>
        <w:tab/>
        <w:t>איך?</w:t>
      </w:r>
    </w:p>
    <w:p w14:paraId="6B1CA245" w14:textId="77777777" w:rsidR="00F97E70" w:rsidRPr="00F97E70" w:rsidRDefault="00F97E70" w:rsidP="00F97E70">
      <w:pPr>
        <w:bidi/>
        <w:jc w:val="both"/>
        <w:rPr>
          <w:rFonts w:cs="David" w:hint="cs"/>
          <w:rtl/>
        </w:rPr>
      </w:pPr>
    </w:p>
    <w:p w14:paraId="448A1F96" w14:textId="77777777" w:rsidR="00F97E70" w:rsidRPr="00F97E70" w:rsidRDefault="00F97E70" w:rsidP="00F97E70">
      <w:pPr>
        <w:bidi/>
        <w:jc w:val="both"/>
        <w:rPr>
          <w:rFonts w:cs="David" w:hint="cs"/>
          <w:rtl/>
        </w:rPr>
      </w:pPr>
      <w:r w:rsidRPr="00F97E70">
        <w:rPr>
          <w:rFonts w:cs="David" w:hint="cs"/>
          <w:u w:val="single"/>
          <w:rtl/>
        </w:rPr>
        <w:t>אורלי עדס:</w:t>
      </w:r>
    </w:p>
    <w:p w14:paraId="01EA9457" w14:textId="77777777" w:rsidR="00F97E70" w:rsidRPr="00F97E70" w:rsidRDefault="00F97E70" w:rsidP="00F97E70">
      <w:pPr>
        <w:bidi/>
        <w:jc w:val="both"/>
        <w:rPr>
          <w:rFonts w:cs="David" w:hint="cs"/>
          <w:rtl/>
        </w:rPr>
      </w:pPr>
    </w:p>
    <w:p w14:paraId="1F496EBA" w14:textId="77777777" w:rsidR="00F97E70" w:rsidRPr="00F97E70" w:rsidRDefault="00F97E70" w:rsidP="00F97E70">
      <w:pPr>
        <w:bidi/>
        <w:jc w:val="both"/>
        <w:rPr>
          <w:rFonts w:cs="David" w:hint="cs"/>
          <w:rtl/>
        </w:rPr>
      </w:pPr>
      <w:r w:rsidRPr="00F97E70">
        <w:rPr>
          <w:rFonts w:cs="David" w:hint="cs"/>
          <w:rtl/>
        </w:rPr>
        <w:tab/>
        <w:t>צריך למצוא הגדרה חדשה ל"נוגע בדבר" כי אחרת יבואו בקשות לצווי מניעה. איך השופט יכול לדון בהן אם זה איזשהו גוף או עמותה? צריך להרחיב את ההגדרה הזאת.</w:t>
      </w:r>
    </w:p>
    <w:p w14:paraId="5F2993FD" w14:textId="77777777" w:rsidR="00F97E70" w:rsidRPr="00F97E70" w:rsidRDefault="00F97E70" w:rsidP="00F97E70">
      <w:pPr>
        <w:bidi/>
        <w:jc w:val="both"/>
        <w:rPr>
          <w:rFonts w:cs="David" w:hint="cs"/>
          <w:rtl/>
        </w:rPr>
      </w:pPr>
    </w:p>
    <w:p w14:paraId="591F272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B2DDFA2" w14:textId="77777777" w:rsidR="00F97E70" w:rsidRPr="00F97E70" w:rsidRDefault="00F97E70" w:rsidP="00F97E70">
      <w:pPr>
        <w:bidi/>
        <w:jc w:val="both"/>
        <w:rPr>
          <w:rFonts w:cs="David" w:hint="cs"/>
          <w:rtl/>
        </w:rPr>
      </w:pPr>
    </w:p>
    <w:p w14:paraId="49E902DF" w14:textId="77777777" w:rsidR="00F97E70" w:rsidRPr="00F97E70" w:rsidRDefault="00F97E70" w:rsidP="00F97E70">
      <w:pPr>
        <w:bidi/>
        <w:jc w:val="both"/>
        <w:rPr>
          <w:rFonts w:cs="David" w:hint="cs"/>
          <w:rtl/>
        </w:rPr>
      </w:pPr>
      <w:r w:rsidRPr="00F97E70">
        <w:rPr>
          <w:rFonts w:cs="David" w:hint="cs"/>
          <w:rtl/>
        </w:rPr>
        <w:tab/>
        <w:t>איך הוא יוכל לדון בזה?</w:t>
      </w:r>
    </w:p>
    <w:p w14:paraId="0B20079F" w14:textId="77777777" w:rsidR="00F97E70" w:rsidRPr="00F97E70" w:rsidRDefault="00F97E70" w:rsidP="00F97E70">
      <w:pPr>
        <w:bidi/>
        <w:jc w:val="both"/>
        <w:rPr>
          <w:rFonts w:cs="David" w:hint="cs"/>
          <w:rtl/>
        </w:rPr>
      </w:pPr>
    </w:p>
    <w:p w14:paraId="66D113BC" w14:textId="77777777" w:rsidR="00F97E70" w:rsidRPr="00F97E70" w:rsidRDefault="00F97E70" w:rsidP="00F97E70">
      <w:pPr>
        <w:bidi/>
        <w:jc w:val="both"/>
        <w:rPr>
          <w:rFonts w:cs="David" w:hint="cs"/>
          <w:rtl/>
        </w:rPr>
      </w:pPr>
      <w:r w:rsidRPr="00F97E70">
        <w:rPr>
          <w:rFonts w:cs="David" w:hint="cs"/>
          <w:u w:val="single"/>
          <w:rtl/>
        </w:rPr>
        <w:t>אורלי עדס:</w:t>
      </w:r>
    </w:p>
    <w:p w14:paraId="7DEEFD3E" w14:textId="77777777" w:rsidR="00F97E70" w:rsidRPr="00F97E70" w:rsidRDefault="00F97E70" w:rsidP="00F97E70">
      <w:pPr>
        <w:bidi/>
        <w:jc w:val="both"/>
        <w:rPr>
          <w:rFonts w:cs="David" w:hint="cs"/>
          <w:rtl/>
        </w:rPr>
      </w:pPr>
    </w:p>
    <w:p w14:paraId="54762D95" w14:textId="77777777" w:rsidR="00F97E70" w:rsidRPr="00F97E70" w:rsidRDefault="00F97E70" w:rsidP="00F97E70">
      <w:pPr>
        <w:bidi/>
        <w:jc w:val="both"/>
        <w:rPr>
          <w:rFonts w:cs="David" w:hint="cs"/>
          <w:rtl/>
        </w:rPr>
      </w:pPr>
      <w:r w:rsidRPr="00F97E70">
        <w:rPr>
          <w:rFonts w:cs="David" w:hint="cs"/>
          <w:rtl/>
        </w:rPr>
        <w:tab/>
        <w:t>מדובר כאן על "הנוגע בדבר" שהוא נציג הסיעה שהתעמולה מטעמה מהווה או עלולה להוות עבירה. יש התייחסות רק לסיעה.</w:t>
      </w:r>
    </w:p>
    <w:p w14:paraId="54BF82EC" w14:textId="77777777" w:rsidR="00F97E70" w:rsidRPr="00F97E70" w:rsidRDefault="00F97E70" w:rsidP="00F97E70">
      <w:pPr>
        <w:bidi/>
        <w:jc w:val="both"/>
        <w:rPr>
          <w:rFonts w:cs="David" w:hint="cs"/>
          <w:rtl/>
        </w:rPr>
      </w:pPr>
    </w:p>
    <w:p w14:paraId="520E70C0" w14:textId="77777777" w:rsidR="00F97E70" w:rsidRPr="00F97E70" w:rsidRDefault="00F97E70" w:rsidP="00F97E70">
      <w:pPr>
        <w:bidi/>
        <w:jc w:val="both"/>
        <w:rPr>
          <w:rFonts w:cs="David" w:hint="cs"/>
          <w:rtl/>
        </w:rPr>
      </w:pPr>
      <w:r w:rsidRPr="00F97E70">
        <w:rPr>
          <w:rFonts w:cs="David" w:hint="cs"/>
          <w:u w:val="single"/>
          <w:rtl/>
        </w:rPr>
        <w:t>ארבל אסטרחן:</w:t>
      </w:r>
    </w:p>
    <w:p w14:paraId="0F084780" w14:textId="77777777" w:rsidR="00F97E70" w:rsidRPr="00F97E70" w:rsidRDefault="00F97E70" w:rsidP="00F97E70">
      <w:pPr>
        <w:bidi/>
        <w:jc w:val="both"/>
        <w:rPr>
          <w:rFonts w:cs="David" w:hint="cs"/>
          <w:rtl/>
        </w:rPr>
      </w:pPr>
    </w:p>
    <w:p w14:paraId="4BABB37E" w14:textId="77777777" w:rsidR="00F97E70" w:rsidRPr="00F97E70" w:rsidRDefault="00F97E70" w:rsidP="00F97E70">
      <w:pPr>
        <w:bidi/>
        <w:jc w:val="both"/>
        <w:rPr>
          <w:rFonts w:cs="David" w:hint="cs"/>
          <w:rtl/>
        </w:rPr>
      </w:pPr>
      <w:r w:rsidRPr="00F97E70">
        <w:rPr>
          <w:rFonts w:cs="David" w:hint="cs"/>
          <w:rtl/>
        </w:rPr>
        <w:tab/>
        <w:t>נכון.</w:t>
      </w:r>
    </w:p>
    <w:p w14:paraId="1511D93E" w14:textId="77777777" w:rsidR="00F97E70" w:rsidRPr="00F97E70" w:rsidRDefault="00F97E70" w:rsidP="00F97E70">
      <w:pPr>
        <w:bidi/>
        <w:jc w:val="both"/>
        <w:rPr>
          <w:rFonts w:cs="David" w:hint="cs"/>
          <w:rtl/>
        </w:rPr>
      </w:pPr>
    </w:p>
    <w:p w14:paraId="68C7EBA6" w14:textId="77777777" w:rsidR="00F97E70" w:rsidRPr="00F97E70" w:rsidRDefault="00F97E70" w:rsidP="00F97E70">
      <w:pPr>
        <w:bidi/>
        <w:jc w:val="both"/>
        <w:rPr>
          <w:rFonts w:cs="David" w:hint="cs"/>
          <w:rtl/>
        </w:rPr>
      </w:pPr>
      <w:r w:rsidRPr="00F97E70">
        <w:rPr>
          <w:rFonts w:cs="David" w:hint="cs"/>
          <w:u w:val="single"/>
          <w:rtl/>
        </w:rPr>
        <w:t>אורלי עדס:</w:t>
      </w:r>
    </w:p>
    <w:p w14:paraId="58A82E1F" w14:textId="77777777" w:rsidR="00F97E70" w:rsidRPr="00F97E70" w:rsidRDefault="00F97E70" w:rsidP="00F97E70">
      <w:pPr>
        <w:bidi/>
        <w:jc w:val="both"/>
        <w:rPr>
          <w:rFonts w:cs="David" w:hint="cs"/>
          <w:rtl/>
        </w:rPr>
      </w:pPr>
    </w:p>
    <w:p w14:paraId="46FE4DE7" w14:textId="77777777" w:rsidR="00F97E70" w:rsidRPr="00F97E70" w:rsidRDefault="00F97E70" w:rsidP="00F97E70">
      <w:pPr>
        <w:bidi/>
        <w:jc w:val="both"/>
        <w:rPr>
          <w:rFonts w:cs="David" w:hint="cs"/>
          <w:rtl/>
        </w:rPr>
      </w:pPr>
      <w:r w:rsidRPr="00F97E70">
        <w:rPr>
          <w:rFonts w:cs="David" w:hint="cs"/>
          <w:rtl/>
        </w:rPr>
        <w:tab/>
        <w:t>צריך להרחיב.</w:t>
      </w:r>
    </w:p>
    <w:p w14:paraId="24FF6D50" w14:textId="77777777" w:rsidR="00F97E70" w:rsidRPr="00F97E70" w:rsidRDefault="00F97E70" w:rsidP="00F97E70">
      <w:pPr>
        <w:bidi/>
        <w:jc w:val="both"/>
        <w:rPr>
          <w:rFonts w:cs="David" w:hint="cs"/>
          <w:rtl/>
        </w:rPr>
      </w:pPr>
    </w:p>
    <w:p w14:paraId="76115A18" w14:textId="77777777" w:rsidR="00F97E70" w:rsidRPr="00F97E70" w:rsidRDefault="00F97E70" w:rsidP="00F97E70">
      <w:pPr>
        <w:bidi/>
        <w:jc w:val="both"/>
        <w:rPr>
          <w:rFonts w:cs="David" w:hint="cs"/>
          <w:rtl/>
        </w:rPr>
      </w:pPr>
      <w:r w:rsidRPr="00F97E70">
        <w:rPr>
          <w:rFonts w:cs="David" w:hint="cs"/>
          <w:u w:val="single"/>
          <w:rtl/>
        </w:rPr>
        <w:t>ארבל אסטרחן:</w:t>
      </w:r>
    </w:p>
    <w:p w14:paraId="12BA483A" w14:textId="77777777" w:rsidR="00F97E70" w:rsidRPr="00F97E70" w:rsidRDefault="00F97E70" w:rsidP="00F97E70">
      <w:pPr>
        <w:bidi/>
        <w:jc w:val="both"/>
        <w:rPr>
          <w:rFonts w:cs="David" w:hint="cs"/>
          <w:rtl/>
        </w:rPr>
      </w:pPr>
    </w:p>
    <w:p w14:paraId="0F719624" w14:textId="77777777" w:rsidR="00F97E70" w:rsidRPr="00F97E70" w:rsidRDefault="00F97E70" w:rsidP="00F97E70">
      <w:pPr>
        <w:bidi/>
        <w:jc w:val="both"/>
        <w:rPr>
          <w:rFonts w:cs="David" w:hint="cs"/>
          <w:rtl/>
        </w:rPr>
      </w:pPr>
      <w:r w:rsidRPr="00F97E70">
        <w:rPr>
          <w:rFonts w:cs="David" w:hint="cs"/>
          <w:rtl/>
        </w:rPr>
        <w:tab/>
        <w:t>לפי זה הוא לא צריך לתת. לפי הנוסח שמוצע כאן, רק אם התעמולה מטעם סיעה, הוא צריך לתת.</w:t>
      </w:r>
    </w:p>
    <w:p w14:paraId="139997FB" w14:textId="77777777" w:rsidR="00F97E70" w:rsidRPr="00F97E70" w:rsidRDefault="00F97E70" w:rsidP="00F97E70">
      <w:pPr>
        <w:bidi/>
        <w:jc w:val="both"/>
        <w:rPr>
          <w:rFonts w:cs="David" w:hint="cs"/>
          <w:rtl/>
        </w:rPr>
      </w:pPr>
    </w:p>
    <w:p w14:paraId="066834CE" w14:textId="77777777" w:rsidR="00F97E70" w:rsidRPr="00F97E70" w:rsidRDefault="00F97E70" w:rsidP="00F97E70">
      <w:pPr>
        <w:bidi/>
        <w:jc w:val="both"/>
        <w:rPr>
          <w:rFonts w:cs="David" w:hint="cs"/>
          <w:rtl/>
        </w:rPr>
      </w:pPr>
      <w:r w:rsidRPr="00F97E70">
        <w:rPr>
          <w:rFonts w:cs="David" w:hint="cs"/>
          <w:u w:val="single"/>
          <w:rtl/>
        </w:rPr>
        <w:t>אורלי עדס:</w:t>
      </w:r>
    </w:p>
    <w:p w14:paraId="66BE7449" w14:textId="77777777" w:rsidR="00F97E70" w:rsidRPr="00F97E70" w:rsidRDefault="00F97E70" w:rsidP="00F97E70">
      <w:pPr>
        <w:bidi/>
        <w:jc w:val="both"/>
        <w:rPr>
          <w:rFonts w:cs="David" w:hint="cs"/>
          <w:rtl/>
        </w:rPr>
      </w:pPr>
    </w:p>
    <w:p w14:paraId="3380103A" w14:textId="77777777" w:rsidR="00F97E70" w:rsidRPr="00F97E70" w:rsidRDefault="00F97E70" w:rsidP="00F97E70">
      <w:pPr>
        <w:bidi/>
        <w:jc w:val="both"/>
        <w:rPr>
          <w:rFonts w:cs="David" w:hint="cs"/>
          <w:rtl/>
        </w:rPr>
      </w:pPr>
      <w:r w:rsidRPr="00F97E70">
        <w:rPr>
          <w:rFonts w:cs="David" w:hint="cs"/>
          <w:rtl/>
        </w:rPr>
        <w:tab/>
        <w:t>ואם מישהו יפר הוראות אחרות?</w:t>
      </w:r>
    </w:p>
    <w:p w14:paraId="52FB56A3" w14:textId="77777777" w:rsidR="00F97E70" w:rsidRPr="00F97E70" w:rsidRDefault="00F97E70" w:rsidP="00F97E70">
      <w:pPr>
        <w:bidi/>
        <w:jc w:val="both"/>
        <w:rPr>
          <w:rFonts w:cs="David" w:hint="cs"/>
          <w:rtl/>
        </w:rPr>
      </w:pPr>
    </w:p>
    <w:p w14:paraId="0F3795B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2765F0C" w14:textId="77777777" w:rsidR="00F97E70" w:rsidRPr="00F97E70" w:rsidRDefault="00F97E70" w:rsidP="00F97E70">
      <w:pPr>
        <w:bidi/>
        <w:jc w:val="both"/>
        <w:rPr>
          <w:rFonts w:cs="David" w:hint="cs"/>
          <w:rtl/>
        </w:rPr>
      </w:pPr>
    </w:p>
    <w:p w14:paraId="72292E97" w14:textId="77777777" w:rsidR="00F97E70" w:rsidRPr="00F97E70" w:rsidRDefault="00F97E70" w:rsidP="00F97E70">
      <w:pPr>
        <w:bidi/>
        <w:jc w:val="both"/>
        <w:rPr>
          <w:rFonts w:cs="David" w:hint="cs"/>
          <w:rtl/>
        </w:rPr>
      </w:pPr>
      <w:r w:rsidRPr="00F97E70">
        <w:rPr>
          <w:rFonts w:cs="David" w:hint="cs"/>
          <w:rtl/>
        </w:rPr>
        <w:tab/>
        <w:t>זה צריך להיות נגד המפרסם.</w:t>
      </w:r>
    </w:p>
    <w:p w14:paraId="30ED51E4" w14:textId="77777777" w:rsidR="00F97E70" w:rsidRPr="00F97E70" w:rsidRDefault="00F97E70" w:rsidP="00F97E70">
      <w:pPr>
        <w:bidi/>
        <w:jc w:val="both"/>
        <w:rPr>
          <w:rFonts w:cs="David" w:hint="cs"/>
          <w:rtl/>
        </w:rPr>
      </w:pPr>
    </w:p>
    <w:p w14:paraId="1B6B5532" w14:textId="77777777" w:rsidR="00F97E70" w:rsidRPr="00F97E70" w:rsidRDefault="00F97E70" w:rsidP="00F97E70">
      <w:pPr>
        <w:bidi/>
        <w:jc w:val="both"/>
        <w:rPr>
          <w:rFonts w:cs="David" w:hint="cs"/>
          <w:rtl/>
        </w:rPr>
      </w:pPr>
      <w:r w:rsidRPr="00F97E70">
        <w:rPr>
          <w:rFonts w:cs="David" w:hint="cs"/>
          <w:u w:val="single"/>
          <w:rtl/>
        </w:rPr>
        <w:t>עמי ברקוביץ:</w:t>
      </w:r>
    </w:p>
    <w:p w14:paraId="7FB02FEF" w14:textId="77777777" w:rsidR="00F97E70" w:rsidRPr="00F97E70" w:rsidRDefault="00F97E70" w:rsidP="00F97E70">
      <w:pPr>
        <w:bidi/>
        <w:jc w:val="both"/>
        <w:rPr>
          <w:rFonts w:cs="David" w:hint="cs"/>
          <w:rtl/>
        </w:rPr>
      </w:pPr>
    </w:p>
    <w:p w14:paraId="252BDCAF" w14:textId="77777777" w:rsidR="00F97E70" w:rsidRPr="00F97E70" w:rsidRDefault="00F97E70" w:rsidP="00F97E70">
      <w:pPr>
        <w:bidi/>
        <w:jc w:val="both"/>
        <w:rPr>
          <w:rFonts w:cs="David" w:hint="cs"/>
          <w:rtl/>
        </w:rPr>
      </w:pPr>
      <w:r w:rsidRPr="00F97E70">
        <w:rPr>
          <w:rFonts w:cs="David" w:hint="cs"/>
          <w:rtl/>
        </w:rPr>
        <w:tab/>
        <w:t>כאשר זאת תעמולה מטעם סיעה.</w:t>
      </w:r>
    </w:p>
    <w:p w14:paraId="1EBDFEF7" w14:textId="77777777" w:rsidR="00F97E70" w:rsidRPr="00F97E70" w:rsidRDefault="00F97E70" w:rsidP="00F97E70">
      <w:pPr>
        <w:bidi/>
        <w:jc w:val="both"/>
        <w:rPr>
          <w:rFonts w:cs="David" w:hint="cs"/>
          <w:rtl/>
        </w:rPr>
      </w:pPr>
    </w:p>
    <w:p w14:paraId="79EB17F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B02DDC2" w14:textId="77777777" w:rsidR="00F97E70" w:rsidRPr="00F97E70" w:rsidRDefault="00F97E70" w:rsidP="00F97E70">
      <w:pPr>
        <w:bidi/>
        <w:jc w:val="both"/>
        <w:rPr>
          <w:rFonts w:cs="David" w:hint="cs"/>
          <w:rtl/>
        </w:rPr>
      </w:pPr>
    </w:p>
    <w:p w14:paraId="48022787" w14:textId="77777777" w:rsidR="00F97E70" w:rsidRPr="00F97E70" w:rsidRDefault="00F97E70" w:rsidP="00F97E70">
      <w:pPr>
        <w:bidi/>
        <w:jc w:val="both"/>
        <w:rPr>
          <w:rFonts w:cs="David" w:hint="cs"/>
          <w:rtl/>
        </w:rPr>
      </w:pPr>
      <w:r w:rsidRPr="00F97E70">
        <w:rPr>
          <w:rFonts w:cs="David" w:hint="cs"/>
          <w:rtl/>
        </w:rPr>
        <w:tab/>
        <w:t>אין כאן סיעות.</w:t>
      </w:r>
    </w:p>
    <w:p w14:paraId="15B34DE6" w14:textId="77777777" w:rsidR="00F97E70" w:rsidRPr="00F97E70" w:rsidRDefault="00F97E70" w:rsidP="00F97E70">
      <w:pPr>
        <w:bidi/>
        <w:jc w:val="both"/>
        <w:rPr>
          <w:rFonts w:cs="David" w:hint="cs"/>
          <w:rtl/>
        </w:rPr>
      </w:pPr>
    </w:p>
    <w:p w14:paraId="1AC01A98" w14:textId="77777777" w:rsidR="00F97E70" w:rsidRPr="00F97E70" w:rsidRDefault="00F97E70" w:rsidP="00F97E70">
      <w:pPr>
        <w:bidi/>
        <w:jc w:val="both"/>
        <w:rPr>
          <w:rFonts w:cs="David" w:hint="cs"/>
          <w:rtl/>
        </w:rPr>
      </w:pPr>
      <w:r w:rsidRPr="00F97E70">
        <w:rPr>
          <w:rFonts w:cs="David" w:hint="cs"/>
          <w:u w:val="single"/>
          <w:rtl/>
        </w:rPr>
        <w:t>עמי ברקוביץ:</w:t>
      </w:r>
    </w:p>
    <w:p w14:paraId="56C8E8DF" w14:textId="77777777" w:rsidR="00F97E70" w:rsidRPr="00F97E70" w:rsidRDefault="00F97E70" w:rsidP="00F97E70">
      <w:pPr>
        <w:bidi/>
        <w:jc w:val="both"/>
        <w:rPr>
          <w:rFonts w:cs="David" w:hint="cs"/>
          <w:rtl/>
        </w:rPr>
      </w:pPr>
    </w:p>
    <w:p w14:paraId="749AA0EE" w14:textId="77777777" w:rsidR="00F97E70" w:rsidRPr="00F97E70" w:rsidRDefault="00F97E70" w:rsidP="00F97E70">
      <w:pPr>
        <w:bidi/>
        <w:jc w:val="both"/>
        <w:rPr>
          <w:rFonts w:cs="David" w:hint="cs"/>
          <w:rtl/>
        </w:rPr>
      </w:pPr>
      <w:r w:rsidRPr="00F97E70">
        <w:rPr>
          <w:rFonts w:cs="David" w:hint="cs"/>
          <w:rtl/>
        </w:rPr>
        <w:tab/>
        <w:t>ההגדרה מתייחסת רק לנסיבות האלה. זה לא אומר שבנסיבות אחרות הוא לא יכול להוציא צווי מניעה, להבנתי.</w:t>
      </w:r>
    </w:p>
    <w:p w14:paraId="6B1CB635" w14:textId="77777777" w:rsidR="00F97E70" w:rsidRPr="00F97E70" w:rsidRDefault="00F97E70" w:rsidP="00F97E70">
      <w:pPr>
        <w:bidi/>
        <w:jc w:val="both"/>
        <w:rPr>
          <w:rFonts w:cs="David" w:hint="cs"/>
          <w:rtl/>
        </w:rPr>
      </w:pPr>
    </w:p>
    <w:p w14:paraId="4786F0E3" w14:textId="77777777" w:rsidR="00F97E70" w:rsidRPr="00F97E70" w:rsidRDefault="00F97E70" w:rsidP="00F97E70">
      <w:pPr>
        <w:bidi/>
        <w:jc w:val="both"/>
        <w:rPr>
          <w:rFonts w:cs="David" w:hint="cs"/>
          <w:rtl/>
        </w:rPr>
      </w:pPr>
      <w:r w:rsidRPr="00F97E70">
        <w:rPr>
          <w:rFonts w:cs="David" w:hint="cs"/>
          <w:u w:val="single"/>
          <w:rtl/>
        </w:rPr>
        <w:t>ארבל אסטרחן:</w:t>
      </w:r>
    </w:p>
    <w:p w14:paraId="1ED40205" w14:textId="77777777" w:rsidR="00F97E70" w:rsidRPr="00F97E70" w:rsidRDefault="00F97E70" w:rsidP="00F97E70">
      <w:pPr>
        <w:bidi/>
        <w:jc w:val="both"/>
        <w:rPr>
          <w:rFonts w:cs="David" w:hint="cs"/>
          <w:rtl/>
        </w:rPr>
      </w:pPr>
    </w:p>
    <w:p w14:paraId="465E2D38" w14:textId="77777777" w:rsidR="00F97E70" w:rsidRPr="00F97E70" w:rsidRDefault="00F97E70" w:rsidP="00F97E70">
      <w:pPr>
        <w:bidi/>
        <w:jc w:val="both"/>
        <w:rPr>
          <w:rFonts w:cs="David" w:hint="cs"/>
          <w:rtl/>
        </w:rPr>
      </w:pPr>
      <w:r w:rsidRPr="00F97E70">
        <w:rPr>
          <w:rFonts w:cs="David" w:hint="cs"/>
          <w:rtl/>
        </w:rPr>
        <w:tab/>
        <w:t>לא, לתת צווי מניעה הוא יכול אבל לא ברור מי זה הנוגע בדבר.</w:t>
      </w:r>
    </w:p>
    <w:p w14:paraId="25F9880D" w14:textId="77777777" w:rsidR="00F97E70" w:rsidRPr="00F97E70" w:rsidRDefault="00F97E70" w:rsidP="00F97E70">
      <w:pPr>
        <w:bidi/>
        <w:jc w:val="both"/>
        <w:rPr>
          <w:rFonts w:cs="David" w:hint="cs"/>
          <w:rtl/>
        </w:rPr>
      </w:pPr>
    </w:p>
    <w:p w14:paraId="70E511DE" w14:textId="77777777" w:rsidR="00F97E70" w:rsidRPr="00F97E70" w:rsidRDefault="00F97E70" w:rsidP="00F97E70">
      <w:pPr>
        <w:bidi/>
        <w:jc w:val="both"/>
        <w:rPr>
          <w:rFonts w:cs="David" w:hint="cs"/>
          <w:rtl/>
        </w:rPr>
      </w:pPr>
      <w:r w:rsidRPr="00F97E70">
        <w:rPr>
          <w:rFonts w:cs="David" w:hint="cs"/>
          <w:u w:val="single"/>
          <w:rtl/>
        </w:rPr>
        <w:t>איל זנדברג:</w:t>
      </w:r>
    </w:p>
    <w:p w14:paraId="1EEB65DD" w14:textId="77777777" w:rsidR="00F97E70" w:rsidRPr="00F97E70" w:rsidRDefault="00F97E70" w:rsidP="00F97E70">
      <w:pPr>
        <w:bidi/>
        <w:jc w:val="both"/>
        <w:rPr>
          <w:rFonts w:cs="David" w:hint="cs"/>
          <w:rtl/>
        </w:rPr>
      </w:pPr>
    </w:p>
    <w:p w14:paraId="47AF9EA2" w14:textId="77777777" w:rsidR="00F97E70" w:rsidRPr="00F97E70" w:rsidRDefault="00F97E70" w:rsidP="00F97E70">
      <w:pPr>
        <w:bidi/>
        <w:jc w:val="both"/>
        <w:rPr>
          <w:rFonts w:cs="David" w:hint="cs"/>
          <w:rtl/>
        </w:rPr>
      </w:pPr>
      <w:r w:rsidRPr="00F97E70">
        <w:rPr>
          <w:rFonts w:cs="David" w:hint="cs"/>
          <w:rtl/>
        </w:rPr>
        <w:tab/>
        <w:t>נכון, זה משאיר את זה פתוח בגלל המספר הבלתי מוגבל של השחקנים.</w:t>
      </w:r>
    </w:p>
    <w:p w14:paraId="37659467" w14:textId="77777777" w:rsidR="00F97E70" w:rsidRPr="00F97E70" w:rsidRDefault="00F97E70" w:rsidP="00F97E70">
      <w:pPr>
        <w:bidi/>
        <w:jc w:val="both"/>
        <w:rPr>
          <w:rFonts w:cs="David" w:hint="cs"/>
          <w:rtl/>
        </w:rPr>
      </w:pPr>
    </w:p>
    <w:p w14:paraId="4EFB0E4E" w14:textId="77777777" w:rsidR="00F97E70" w:rsidRPr="00F97E70" w:rsidRDefault="00F97E70" w:rsidP="00F97E70">
      <w:pPr>
        <w:bidi/>
        <w:jc w:val="both"/>
        <w:rPr>
          <w:rFonts w:cs="David" w:hint="cs"/>
          <w:rtl/>
        </w:rPr>
      </w:pPr>
      <w:r w:rsidRPr="00F97E70">
        <w:rPr>
          <w:rFonts w:cs="David" w:hint="cs"/>
          <w:u w:val="single"/>
          <w:rtl/>
        </w:rPr>
        <w:t>אהוד שילת:</w:t>
      </w:r>
    </w:p>
    <w:p w14:paraId="1060ACD7" w14:textId="77777777" w:rsidR="00F97E70" w:rsidRPr="00F97E70" w:rsidRDefault="00F97E70" w:rsidP="00F97E70">
      <w:pPr>
        <w:bidi/>
        <w:jc w:val="both"/>
        <w:rPr>
          <w:rFonts w:cs="David" w:hint="cs"/>
          <w:rtl/>
        </w:rPr>
      </w:pPr>
    </w:p>
    <w:p w14:paraId="67D37A29" w14:textId="77777777" w:rsidR="00F97E70" w:rsidRPr="00F97E70" w:rsidRDefault="00F97E70" w:rsidP="00F97E70">
      <w:pPr>
        <w:bidi/>
        <w:jc w:val="both"/>
        <w:rPr>
          <w:rFonts w:cs="David" w:hint="cs"/>
          <w:rtl/>
        </w:rPr>
      </w:pPr>
      <w:r w:rsidRPr="00F97E70">
        <w:rPr>
          <w:rFonts w:cs="David" w:hint="cs"/>
          <w:rtl/>
        </w:rPr>
        <w:tab/>
        <w:t>אולי אפשר להוסיף את המלים "ובכלל זה אם הייתה תעמולה מטעם", כי אז זה לא משחרר אותם מכל אחד אחר.</w:t>
      </w:r>
    </w:p>
    <w:p w14:paraId="370270BB" w14:textId="77777777" w:rsidR="00F97E70" w:rsidRPr="00F97E70" w:rsidRDefault="00F97E70" w:rsidP="00F97E70">
      <w:pPr>
        <w:bidi/>
        <w:jc w:val="both"/>
        <w:rPr>
          <w:rFonts w:cs="David" w:hint="cs"/>
          <w:rtl/>
        </w:rPr>
      </w:pPr>
    </w:p>
    <w:p w14:paraId="73AB76BE" w14:textId="77777777" w:rsidR="00F97E70" w:rsidRPr="00F97E70" w:rsidRDefault="00F97E70" w:rsidP="00F97E70">
      <w:pPr>
        <w:bidi/>
        <w:jc w:val="both"/>
        <w:rPr>
          <w:rFonts w:cs="David" w:hint="cs"/>
          <w:rtl/>
        </w:rPr>
      </w:pPr>
      <w:r w:rsidRPr="00F97E70">
        <w:rPr>
          <w:rFonts w:cs="David" w:hint="cs"/>
          <w:u w:val="single"/>
          <w:rtl/>
        </w:rPr>
        <w:t>ארבל אסטרחן:</w:t>
      </w:r>
    </w:p>
    <w:p w14:paraId="13F75BCD" w14:textId="77777777" w:rsidR="00F97E70" w:rsidRPr="00F97E70" w:rsidRDefault="00F97E70" w:rsidP="00F97E70">
      <w:pPr>
        <w:bidi/>
        <w:jc w:val="both"/>
        <w:rPr>
          <w:rFonts w:cs="David" w:hint="cs"/>
          <w:rtl/>
        </w:rPr>
      </w:pPr>
    </w:p>
    <w:p w14:paraId="138975DB" w14:textId="77777777" w:rsidR="00F97E70" w:rsidRPr="00F97E70" w:rsidRDefault="00F97E70" w:rsidP="00F97E70">
      <w:pPr>
        <w:bidi/>
        <w:jc w:val="both"/>
        <w:rPr>
          <w:rFonts w:cs="David" w:hint="cs"/>
          <w:rtl/>
        </w:rPr>
      </w:pPr>
      <w:r w:rsidRPr="00F97E70">
        <w:rPr>
          <w:rFonts w:cs="David" w:hint="cs"/>
          <w:rtl/>
        </w:rPr>
        <w:tab/>
        <w:t xml:space="preserve">בסדר. זאת אומרת, זה בא רק להרחיב. </w:t>
      </w:r>
    </w:p>
    <w:p w14:paraId="1B7B16BF" w14:textId="77777777" w:rsidR="00F97E70" w:rsidRPr="00F97E70" w:rsidRDefault="00F97E70" w:rsidP="00F97E70">
      <w:pPr>
        <w:bidi/>
        <w:jc w:val="both"/>
        <w:rPr>
          <w:rFonts w:cs="David" w:hint="cs"/>
          <w:rtl/>
        </w:rPr>
      </w:pPr>
    </w:p>
    <w:p w14:paraId="5C245C1A" w14:textId="77777777" w:rsidR="00F97E70" w:rsidRPr="00F97E70" w:rsidRDefault="00F97E70" w:rsidP="00F97E70">
      <w:pPr>
        <w:bidi/>
        <w:jc w:val="both"/>
        <w:rPr>
          <w:rFonts w:cs="David" w:hint="cs"/>
          <w:rtl/>
        </w:rPr>
      </w:pPr>
      <w:r w:rsidRPr="00F97E70">
        <w:rPr>
          <w:rFonts w:cs="David" w:hint="cs"/>
          <w:u w:val="single"/>
          <w:rtl/>
        </w:rPr>
        <w:t>אורלי עדס:</w:t>
      </w:r>
    </w:p>
    <w:p w14:paraId="79EE2C8E" w14:textId="77777777" w:rsidR="00F97E70" w:rsidRPr="00F97E70" w:rsidRDefault="00F97E70" w:rsidP="00F97E70">
      <w:pPr>
        <w:bidi/>
        <w:jc w:val="both"/>
        <w:rPr>
          <w:rFonts w:cs="David" w:hint="cs"/>
          <w:rtl/>
        </w:rPr>
      </w:pPr>
    </w:p>
    <w:p w14:paraId="41303EFE" w14:textId="77777777" w:rsidR="00F97E70" w:rsidRPr="00F97E70" w:rsidRDefault="00F97E70" w:rsidP="00F97E70">
      <w:pPr>
        <w:bidi/>
        <w:jc w:val="both"/>
        <w:rPr>
          <w:rFonts w:cs="David" w:hint="cs"/>
          <w:rtl/>
        </w:rPr>
      </w:pPr>
      <w:r w:rsidRPr="00F97E70">
        <w:rPr>
          <w:rFonts w:cs="David" w:hint="cs"/>
          <w:rtl/>
        </w:rPr>
        <w:tab/>
        <w:t>זו הכוונה.</w:t>
      </w:r>
    </w:p>
    <w:p w14:paraId="72ED7667" w14:textId="77777777" w:rsidR="00F97E70" w:rsidRPr="00F97E70" w:rsidRDefault="00F97E70" w:rsidP="00F97E70">
      <w:pPr>
        <w:bidi/>
        <w:jc w:val="both"/>
        <w:rPr>
          <w:rFonts w:cs="David" w:hint="cs"/>
          <w:rtl/>
        </w:rPr>
      </w:pPr>
    </w:p>
    <w:p w14:paraId="1AE44F59" w14:textId="77777777" w:rsidR="00F97E70" w:rsidRPr="00F97E70" w:rsidRDefault="00F97E70" w:rsidP="00F97E70">
      <w:pPr>
        <w:bidi/>
        <w:jc w:val="both"/>
        <w:rPr>
          <w:rFonts w:cs="David" w:hint="cs"/>
          <w:rtl/>
        </w:rPr>
      </w:pPr>
      <w:r w:rsidRPr="00F97E70">
        <w:rPr>
          <w:rFonts w:cs="David" w:hint="cs"/>
          <w:u w:val="single"/>
          <w:rtl/>
        </w:rPr>
        <w:t>ארבל אסטרחן:</w:t>
      </w:r>
    </w:p>
    <w:p w14:paraId="43C4BB9C" w14:textId="77777777" w:rsidR="00F97E70" w:rsidRPr="00F97E70" w:rsidRDefault="00F97E70" w:rsidP="00F97E70">
      <w:pPr>
        <w:bidi/>
        <w:jc w:val="both"/>
        <w:rPr>
          <w:rFonts w:cs="David" w:hint="cs"/>
          <w:rtl/>
        </w:rPr>
      </w:pPr>
    </w:p>
    <w:p w14:paraId="6D5E24F0" w14:textId="77777777" w:rsidR="00F97E70" w:rsidRPr="00F97E70" w:rsidRDefault="00F97E70" w:rsidP="00F97E70">
      <w:pPr>
        <w:bidi/>
        <w:jc w:val="both"/>
        <w:rPr>
          <w:rFonts w:cs="David" w:hint="cs"/>
          <w:rtl/>
        </w:rPr>
      </w:pPr>
      <w:r w:rsidRPr="00F97E70">
        <w:rPr>
          <w:rFonts w:cs="David" w:hint="cs"/>
          <w:rtl/>
        </w:rPr>
        <w:tab/>
        <w:t>אפשר את חבר ועדת הבחירות. בסדר. יתר הסמכויות של יושב ראש ועדת הבחירות בסעיף 17(ב) נשארות.</w:t>
      </w:r>
    </w:p>
    <w:p w14:paraId="4FBC0026" w14:textId="77777777" w:rsidR="00F97E70" w:rsidRPr="00F97E70" w:rsidRDefault="00F97E70" w:rsidP="00F97E70">
      <w:pPr>
        <w:bidi/>
        <w:jc w:val="both"/>
        <w:rPr>
          <w:rFonts w:cs="David" w:hint="cs"/>
          <w:rtl/>
        </w:rPr>
      </w:pPr>
    </w:p>
    <w:p w14:paraId="7A5EA078" w14:textId="77777777" w:rsidR="00F97E70" w:rsidRPr="00F97E70" w:rsidRDefault="00F97E70" w:rsidP="00F97E70">
      <w:pPr>
        <w:bidi/>
        <w:jc w:val="both"/>
        <w:rPr>
          <w:rFonts w:cs="David" w:hint="cs"/>
          <w:rtl/>
        </w:rPr>
      </w:pPr>
      <w:r w:rsidRPr="00F97E70">
        <w:rPr>
          <w:rFonts w:cs="David" w:hint="cs"/>
          <w:rtl/>
        </w:rPr>
        <w:t>סעיף 17(ג) מדבר על צו להסרת מודעות וניכוי ושיקום מקרקעין. שוב, היום כתוב שהוא רשאי לתת צו שמחייב סיעה, רשימת מועמדים או מועמד בבחירות לראש רשות להסיר מודעה. אני מבקשת להוסיף כאן שהוא רשאי לתת את הצו הזה גם לגוף או אדם שקיימו תעמולה לקראת משאל עם.</w:t>
      </w:r>
    </w:p>
    <w:p w14:paraId="1B3F26AA" w14:textId="77777777" w:rsidR="00F97E70" w:rsidRPr="00F97E70" w:rsidRDefault="00F97E70" w:rsidP="00F97E70">
      <w:pPr>
        <w:bidi/>
        <w:jc w:val="both"/>
        <w:rPr>
          <w:rFonts w:cs="David" w:hint="cs"/>
          <w:rtl/>
        </w:rPr>
      </w:pPr>
    </w:p>
    <w:p w14:paraId="60BB000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0FCF632" w14:textId="77777777" w:rsidR="00F97E70" w:rsidRPr="00F97E70" w:rsidRDefault="00F97E70" w:rsidP="00F97E70">
      <w:pPr>
        <w:bidi/>
        <w:jc w:val="both"/>
        <w:rPr>
          <w:rFonts w:cs="David" w:hint="cs"/>
          <w:rtl/>
        </w:rPr>
      </w:pPr>
    </w:p>
    <w:p w14:paraId="037D93FD" w14:textId="77777777" w:rsidR="00F97E70" w:rsidRPr="00F97E70" w:rsidRDefault="00F97E70" w:rsidP="00F97E70">
      <w:pPr>
        <w:bidi/>
        <w:jc w:val="both"/>
        <w:rPr>
          <w:rFonts w:cs="David" w:hint="cs"/>
          <w:rtl/>
        </w:rPr>
      </w:pPr>
      <w:r w:rsidRPr="00F97E70">
        <w:rPr>
          <w:rFonts w:cs="David" w:hint="cs"/>
          <w:rtl/>
        </w:rPr>
        <w:tab/>
        <w:t xml:space="preserve">או למי שפרסם את המודעה. </w:t>
      </w:r>
    </w:p>
    <w:p w14:paraId="03A310C1" w14:textId="77777777" w:rsidR="00F97E70" w:rsidRPr="00F97E70" w:rsidRDefault="00F97E70" w:rsidP="00F97E70">
      <w:pPr>
        <w:bidi/>
        <w:jc w:val="both"/>
        <w:rPr>
          <w:rFonts w:cs="David" w:hint="cs"/>
          <w:rtl/>
        </w:rPr>
      </w:pPr>
    </w:p>
    <w:p w14:paraId="21C671C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50863B8" w14:textId="77777777" w:rsidR="00F97E70" w:rsidRPr="00F97E70" w:rsidRDefault="00F97E70" w:rsidP="00F97E70">
      <w:pPr>
        <w:bidi/>
        <w:jc w:val="both"/>
        <w:rPr>
          <w:rFonts w:cs="David" w:hint="cs"/>
          <w:rtl/>
        </w:rPr>
      </w:pPr>
    </w:p>
    <w:p w14:paraId="3DE67298" w14:textId="77777777" w:rsidR="00F97E70" w:rsidRPr="00F97E70" w:rsidRDefault="00F97E70" w:rsidP="00F97E70">
      <w:pPr>
        <w:bidi/>
        <w:jc w:val="both"/>
        <w:rPr>
          <w:rFonts w:cs="David" w:hint="cs"/>
          <w:rtl/>
        </w:rPr>
      </w:pPr>
      <w:r w:rsidRPr="00F97E70">
        <w:rPr>
          <w:rFonts w:cs="David" w:hint="cs"/>
          <w:rtl/>
        </w:rPr>
        <w:tab/>
        <w:t>גוף או אדם.</w:t>
      </w:r>
    </w:p>
    <w:p w14:paraId="4CC70882" w14:textId="77777777" w:rsidR="00F97E70" w:rsidRPr="00F97E70" w:rsidRDefault="00F97E70" w:rsidP="00F97E70">
      <w:pPr>
        <w:bidi/>
        <w:jc w:val="both"/>
        <w:rPr>
          <w:rFonts w:cs="David" w:hint="cs"/>
          <w:rtl/>
        </w:rPr>
      </w:pPr>
    </w:p>
    <w:p w14:paraId="0A9E5486"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71D3E5E" w14:textId="77777777" w:rsidR="00F97E70" w:rsidRPr="00F97E70" w:rsidRDefault="00F97E70" w:rsidP="00F97E70">
      <w:pPr>
        <w:bidi/>
        <w:jc w:val="both"/>
        <w:rPr>
          <w:rFonts w:cs="David" w:hint="cs"/>
          <w:rtl/>
        </w:rPr>
      </w:pPr>
    </w:p>
    <w:p w14:paraId="37EE8400" w14:textId="77777777" w:rsidR="00F97E70" w:rsidRPr="00F97E70" w:rsidRDefault="00F97E70" w:rsidP="00F97E70">
      <w:pPr>
        <w:bidi/>
        <w:jc w:val="both"/>
        <w:rPr>
          <w:rFonts w:cs="David" w:hint="cs"/>
          <w:rtl/>
        </w:rPr>
      </w:pPr>
      <w:r w:rsidRPr="00F97E70">
        <w:rPr>
          <w:rFonts w:cs="David" w:hint="cs"/>
          <w:rtl/>
        </w:rPr>
        <w:tab/>
        <w:t>גוף או אדם שקיימו תעמולה.</w:t>
      </w:r>
    </w:p>
    <w:p w14:paraId="544AC48C" w14:textId="77777777" w:rsidR="00F97E70" w:rsidRPr="00F97E70" w:rsidRDefault="00F97E70" w:rsidP="00F97E70">
      <w:pPr>
        <w:bidi/>
        <w:jc w:val="both"/>
        <w:rPr>
          <w:rFonts w:cs="David" w:hint="cs"/>
          <w:rtl/>
        </w:rPr>
      </w:pPr>
    </w:p>
    <w:p w14:paraId="536312D0" w14:textId="77777777" w:rsidR="00F97E70" w:rsidRPr="00F97E70" w:rsidRDefault="00F97E70" w:rsidP="00F97E70">
      <w:pPr>
        <w:bidi/>
        <w:jc w:val="both"/>
        <w:rPr>
          <w:rFonts w:cs="David" w:hint="cs"/>
          <w:rtl/>
        </w:rPr>
      </w:pPr>
      <w:r w:rsidRPr="00F97E70">
        <w:rPr>
          <w:rFonts w:cs="David" w:hint="cs"/>
          <w:u w:val="single"/>
          <w:rtl/>
        </w:rPr>
        <w:t>ארבל אסטרחן:</w:t>
      </w:r>
    </w:p>
    <w:p w14:paraId="1AD59B3E" w14:textId="77777777" w:rsidR="00F97E70" w:rsidRPr="00F97E70" w:rsidRDefault="00F97E70" w:rsidP="00F97E70">
      <w:pPr>
        <w:bidi/>
        <w:jc w:val="both"/>
        <w:rPr>
          <w:rFonts w:cs="David" w:hint="cs"/>
          <w:rtl/>
        </w:rPr>
      </w:pPr>
    </w:p>
    <w:p w14:paraId="0FB15FA9" w14:textId="77777777" w:rsidR="00F97E70" w:rsidRPr="00F97E70" w:rsidRDefault="00F97E70" w:rsidP="00F97E70">
      <w:pPr>
        <w:bidi/>
        <w:jc w:val="both"/>
        <w:rPr>
          <w:rFonts w:cs="David" w:hint="cs"/>
          <w:rtl/>
        </w:rPr>
      </w:pPr>
      <w:r w:rsidRPr="00F97E70">
        <w:rPr>
          <w:rFonts w:cs="David" w:hint="cs"/>
          <w:rtl/>
        </w:rPr>
        <w:tab/>
        <w:t>נכון, הוא לא המפרסם.</w:t>
      </w:r>
    </w:p>
    <w:p w14:paraId="22AF8A79" w14:textId="77777777" w:rsidR="00F97E70" w:rsidRPr="00F97E70" w:rsidRDefault="00F97E70" w:rsidP="00F97E70">
      <w:pPr>
        <w:bidi/>
        <w:jc w:val="both"/>
        <w:rPr>
          <w:rFonts w:cs="David" w:hint="cs"/>
          <w:rtl/>
        </w:rPr>
      </w:pPr>
    </w:p>
    <w:p w14:paraId="436000A6"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505BF17" w14:textId="77777777" w:rsidR="00F97E70" w:rsidRPr="00F97E70" w:rsidRDefault="00F97E70" w:rsidP="00F97E70">
      <w:pPr>
        <w:bidi/>
        <w:jc w:val="both"/>
        <w:rPr>
          <w:rFonts w:cs="David" w:hint="cs"/>
          <w:rtl/>
        </w:rPr>
      </w:pPr>
    </w:p>
    <w:p w14:paraId="5880A694" w14:textId="77777777" w:rsidR="00F97E70" w:rsidRPr="00F97E70" w:rsidRDefault="00F97E70" w:rsidP="00F97E70">
      <w:pPr>
        <w:bidi/>
        <w:jc w:val="both"/>
        <w:rPr>
          <w:rFonts w:cs="David" w:hint="cs"/>
          <w:rtl/>
        </w:rPr>
      </w:pPr>
      <w:r w:rsidRPr="00F97E70">
        <w:rPr>
          <w:rFonts w:cs="David" w:hint="cs"/>
          <w:rtl/>
        </w:rPr>
        <w:tab/>
        <w:t>אני חושב שזה צריך להיות גם על המפרסם.</w:t>
      </w:r>
    </w:p>
    <w:p w14:paraId="5A8351B5" w14:textId="77777777" w:rsidR="00F97E70" w:rsidRPr="00F97E70" w:rsidRDefault="00F97E70" w:rsidP="00F97E70">
      <w:pPr>
        <w:bidi/>
        <w:jc w:val="both"/>
        <w:rPr>
          <w:rFonts w:cs="David" w:hint="cs"/>
          <w:rtl/>
        </w:rPr>
      </w:pPr>
    </w:p>
    <w:p w14:paraId="7AE273B4" w14:textId="77777777" w:rsidR="00F97E70" w:rsidRPr="00F97E70" w:rsidRDefault="00F97E70" w:rsidP="00F97E70">
      <w:pPr>
        <w:bidi/>
        <w:jc w:val="both"/>
        <w:rPr>
          <w:rFonts w:cs="David" w:hint="cs"/>
          <w:rtl/>
        </w:rPr>
      </w:pPr>
      <w:r w:rsidRPr="00F97E70">
        <w:rPr>
          <w:rFonts w:cs="David" w:hint="cs"/>
          <w:u w:val="single"/>
          <w:rtl/>
        </w:rPr>
        <w:t>ארבל אסטרחן:</w:t>
      </w:r>
    </w:p>
    <w:p w14:paraId="5C7DB042" w14:textId="77777777" w:rsidR="00F97E70" w:rsidRPr="00F97E70" w:rsidRDefault="00F97E70" w:rsidP="00F97E70">
      <w:pPr>
        <w:bidi/>
        <w:jc w:val="both"/>
        <w:rPr>
          <w:rFonts w:cs="David" w:hint="cs"/>
          <w:rtl/>
        </w:rPr>
      </w:pPr>
    </w:p>
    <w:p w14:paraId="5CDFB528" w14:textId="77777777" w:rsidR="00F97E70" w:rsidRPr="00F97E70" w:rsidRDefault="00F97E70" w:rsidP="00F97E70">
      <w:pPr>
        <w:bidi/>
        <w:jc w:val="both"/>
        <w:rPr>
          <w:rFonts w:cs="David" w:hint="cs"/>
          <w:rtl/>
        </w:rPr>
      </w:pPr>
      <w:r w:rsidRPr="00F97E70">
        <w:rPr>
          <w:rFonts w:cs="David" w:hint="cs"/>
          <w:rtl/>
        </w:rPr>
        <w:tab/>
        <w:t>זה לא קיים כרגע.</w:t>
      </w:r>
    </w:p>
    <w:p w14:paraId="0D35AFED" w14:textId="77777777" w:rsidR="00F97E70" w:rsidRPr="00F97E70" w:rsidRDefault="00F97E70" w:rsidP="00F97E70">
      <w:pPr>
        <w:bidi/>
        <w:jc w:val="both"/>
        <w:rPr>
          <w:rFonts w:cs="David" w:hint="cs"/>
          <w:rtl/>
        </w:rPr>
      </w:pPr>
    </w:p>
    <w:p w14:paraId="5FAADC4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8D09C8E" w14:textId="77777777" w:rsidR="00F97E70" w:rsidRPr="00F97E70" w:rsidRDefault="00F97E70" w:rsidP="00F97E70">
      <w:pPr>
        <w:bidi/>
        <w:jc w:val="both"/>
        <w:rPr>
          <w:rFonts w:cs="David" w:hint="cs"/>
          <w:rtl/>
        </w:rPr>
      </w:pPr>
    </w:p>
    <w:p w14:paraId="3612BF7D" w14:textId="77777777" w:rsidR="00F97E70" w:rsidRPr="00F97E70" w:rsidRDefault="00F97E70" w:rsidP="00F97E70">
      <w:pPr>
        <w:bidi/>
        <w:jc w:val="both"/>
        <w:rPr>
          <w:rFonts w:cs="David" w:hint="cs"/>
          <w:rtl/>
        </w:rPr>
      </w:pPr>
      <w:r w:rsidRPr="00F97E70">
        <w:rPr>
          <w:rFonts w:cs="David" w:hint="cs"/>
          <w:rtl/>
        </w:rPr>
        <w:tab/>
        <w:t>על פי החוק צריך להיות על המודעה שם המפרסם.</w:t>
      </w:r>
    </w:p>
    <w:p w14:paraId="0848F854" w14:textId="77777777" w:rsidR="00F97E70" w:rsidRPr="00F97E70" w:rsidRDefault="00F97E70" w:rsidP="00F97E70">
      <w:pPr>
        <w:bidi/>
        <w:jc w:val="both"/>
        <w:rPr>
          <w:rFonts w:cs="David" w:hint="cs"/>
          <w:rtl/>
        </w:rPr>
      </w:pPr>
    </w:p>
    <w:p w14:paraId="726B60CA" w14:textId="77777777" w:rsidR="00F97E70" w:rsidRPr="00F97E70" w:rsidRDefault="00F97E70" w:rsidP="00F97E70">
      <w:pPr>
        <w:bidi/>
        <w:jc w:val="both"/>
        <w:rPr>
          <w:rFonts w:cs="David" w:hint="cs"/>
          <w:rtl/>
        </w:rPr>
      </w:pPr>
      <w:r w:rsidRPr="00F97E70">
        <w:rPr>
          <w:rFonts w:cs="David" w:hint="cs"/>
          <w:u w:val="single"/>
          <w:rtl/>
        </w:rPr>
        <w:t>קריאה:</w:t>
      </w:r>
    </w:p>
    <w:p w14:paraId="1C6D2104" w14:textId="77777777" w:rsidR="00F97E70" w:rsidRPr="00F97E70" w:rsidRDefault="00F97E70" w:rsidP="00F97E70">
      <w:pPr>
        <w:bidi/>
        <w:jc w:val="both"/>
        <w:rPr>
          <w:rFonts w:cs="David" w:hint="cs"/>
          <w:rtl/>
        </w:rPr>
      </w:pPr>
    </w:p>
    <w:p w14:paraId="21986534" w14:textId="77777777" w:rsidR="00F97E70" w:rsidRPr="00F97E70" w:rsidRDefault="00F97E70" w:rsidP="00F97E70">
      <w:pPr>
        <w:bidi/>
        <w:jc w:val="both"/>
        <w:rPr>
          <w:rFonts w:cs="David" w:hint="cs"/>
          <w:rtl/>
        </w:rPr>
      </w:pPr>
      <w:r w:rsidRPr="00F97E70">
        <w:rPr>
          <w:rFonts w:cs="David" w:hint="cs"/>
          <w:rtl/>
        </w:rPr>
        <w:tab/>
        <w:t>הסעיף הזה לא הורד?</w:t>
      </w:r>
    </w:p>
    <w:p w14:paraId="6E6F520E" w14:textId="77777777" w:rsidR="00F97E70" w:rsidRPr="00F97E70" w:rsidRDefault="00F97E70" w:rsidP="00F97E70">
      <w:pPr>
        <w:bidi/>
        <w:jc w:val="both"/>
        <w:rPr>
          <w:rFonts w:cs="David" w:hint="cs"/>
          <w:rtl/>
        </w:rPr>
      </w:pPr>
    </w:p>
    <w:p w14:paraId="3FABDEF1" w14:textId="77777777" w:rsidR="00F97E70" w:rsidRPr="00F97E70" w:rsidRDefault="00F97E70" w:rsidP="00F97E70">
      <w:pPr>
        <w:keepLines/>
        <w:bidi/>
        <w:jc w:val="both"/>
        <w:rPr>
          <w:rFonts w:cs="David" w:hint="cs"/>
          <w:rtl/>
        </w:rPr>
      </w:pPr>
      <w:r w:rsidRPr="00F97E70">
        <w:rPr>
          <w:rFonts w:cs="David" w:hint="cs"/>
          <w:u w:val="single"/>
          <w:rtl/>
        </w:rPr>
        <w:t>ארבל אסטרחן:</w:t>
      </w:r>
    </w:p>
    <w:p w14:paraId="3F94A721" w14:textId="77777777" w:rsidR="00F97E70" w:rsidRPr="00F97E70" w:rsidRDefault="00F97E70" w:rsidP="00F97E70">
      <w:pPr>
        <w:keepLines/>
        <w:bidi/>
        <w:jc w:val="both"/>
        <w:rPr>
          <w:rFonts w:cs="David" w:hint="cs"/>
          <w:rtl/>
        </w:rPr>
      </w:pPr>
    </w:p>
    <w:p w14:paraId="44DC8630" w14:textId="77777777" w:rsidR="00F97E70" w:rsidRPr="00F97E70" w:rsidRDefault="00F97E70" w:rsidP="00F97E70">
      <w:pPr>
        <w:keepLines/>
        <w:bidi/>
        <w:jc w:val="both"/>
        <w:rPr>
          <w:rFonts w:cs="David" w:hint="cs"/>
          <w:rtl/>
        </w:rPr>
      </w:pPr>
      <w:r w:rsidRPr="00F97E70">
        <w:rPr>
          <w:rFonts w:cs="David" w:hint="cs"/>
          <w:rtl/>
        </w:rPr>
        <w:tab/>
        <w:t>לא, לא הורד.</w:t>
      </w:r>
    </w:p>
    <w:p w14:paraId="5B14BA2D" w14:textId="77777777" w:rsidR="00F97E70" w:rsidRPr="00F97E70" w:rsidRDefault="00F97E70" w:rsidP="00F97E70">
      <w:pPr>
        <w:bidi/>
        <w:jc w:val="both"/>
        <w:rPr>
          <w:rFonts w:cs="David" w:hint="cs"/>
          <w:rtl/>
        </w:rPr>
      </w:pPr>
    </w:p>
    <w:p w14:paraId="453728EA"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029674E" w14:textId="77777777" w:rsidR="00F97E70" w:rsidRPr="00F97E70" w:rsidRDefault="00F97E70" w:rsidP="00F97E70">
      <w:pPr>
        <w:bidi/>
        <w:jc w:val="both"/>
        <w:rPr>
          <w:rFonts w:cs="David" w:hint="cs"/>
          <w:rtl/>
        </w:rPr>
      </w:pPr>
    </w:p>
    <w:p w14:paraId="7F6D146B" w14:textId="77777777" w:rsidR="00F97E70" w:rsidRPr="00F97E70" w:rsidRDefault="00F97E70" w:rsidP="00F97E70">
      <w:pPr>
        <w:bidi/>
        <w:jc w:val="both"/>
        <w:rPr>
          <w:rFonts w:cs="David" w:hint="cs"/>
          <w:rtl/>
        </w:rPr>
      </w:pPr>
      <w:r w:rsidRPr="00F97E70">
        <w:rPr>
          <w:rFonts w:cs="David" w:hint="cs"/>
          <w:rtl/>
        </w:rPr>
        <w:tab/>
        <w:t>מבחינתי המפרסם זה מי שהדפיס את המודעה ומי שהדביק אותה.</w:t>
      </w:r>
    </w:p>
    <w:p w14:paraId="16B53B18" w14:textId="77777777" w:rsidR="00F97E70" w:rsidRPr="00F97E70" w:rsidRDefault="00F97E70" w:rsidP="00F97E70">
      <w:pPr>
        <w:bidi/>
        <w:jc w:val="both"/>
        <w:rPr>
          <w:rFonts w:cs="David" w:hint="cs"/>
          <w:rtl/>
        </w:rPr>
      </w:pPr>
    </w:p>
    <w:p w14:paraId="41A8C2B0" w14:textId="77777777" w:rsidR="00F97E70" w:rsidRPr="00F97E70" w:rsidRDefault="00F97E70" w:rsidP="00F97E70">
      <w:pPr>
        <w:bidi/>
        <w:jc w:val="both"/>
        <w:rPr>
          <w:rFonts w:cs="David" w:hint="cs"/>
          <w:rtl/>
        </w:rPr>
      </w:pPr>
      <w:r w:rsidRPr="00F97E70">
        <w:rPr>
          <w:rFonts w:cs="David" w:hint="cs"/>
          <w:u w:val="single"/>
          <w:rtl/>
        </w:rPr>
        <w:t>עמי ברקוביץ:</w:t>
      </w:r>
    </w:p>
    <w:p w14:paraId="0241B1E8" w14:textId="77777777" w:rsidR="00F97E70" w:rsidRPr="00F97E70" w:rsidRDefault="00F97E70" w:rsidP="00F97E70">
      <w:pPr>
        <w:bidi/>
        <w:jc w:val="both"/>
        <w:rPr>
          <w:rFonts w:cs="David" w:hint="cs"/>
          <w:rtl/>
        </w:rPr>
      </w:pPr>
    </w:p>
    <w:p w14:paraId="2D52CE33" w14:textId="77777777" w:rsidR="00F97E70" w:rsidRPr="00F97E70" w:rsidRDefault="00F97E70" w:rsidP="00F97E70">
      <w:pPr>
        <w:bidi/>
        <w:jc w:val="both"/>
        <w:rPr>
          <w:rFonts w:cs="David" w:hint="cs"/>
          <w:rtl/>
        </w:rPr>
      </w:pPr>
      <w:r w:rsidRPr="00F97E70">
        <w:rPr>
          <w:rFonts w:cs="David" w:hint="cs"/>
          <w:rtl/>
        </w:rPr>
        <w:tab/>
        <w:t>זה בעל העסק שמדביק.</w:t>
      </w:r>
    </w:p>
    <w:p w14:paraId="5CBD47DB" w14:textId="77777777" w:rsidR="00F97E70" w:rsidRPr="00F97E70" w:rsidRDefault="00F97E70" w:rsidP="00F97E70">
      <w:pPr>
        <w:bidi/>
        <w:jc w:val="both"/>
        <w:rPr>
          <w:rFonts w:cs="David" w:hint="cs"/>
          <w:rtl/>
        </w:rPr>
      </w:pPr>
    </w:p>
    <w:p w14:paraId="647A786B"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96A953C" w14:textId="77777777" w:rsidR="00F97E70" w:rsidRPr="00F97E70" w:rsidRDefault="00F97E70" w:rsidP="00F97E70">
      <w:pPr>
        <w:bidi/>
        <w:jc w:val="both"/>
        <w:rPr>
          <w:rFonts w:cs="David" w:hint="cs"/>
          <w:rtl/>
        </w:rPr>
      </w:pPr>
    </w:p>
    <w:p w14:paraId="18EBFC03" w14:textId="77777777" w:rsidR="00F97E70" w:rsidRPr="00F97E70" w:rsidRDefault="00F97E70" w:rsidP="00F97E70">
      <w:pPr>
        <w:bidi/>
        <w:jc w:val="both"/>
        <w:rPr>
          <w:rFonts w:cs="David" w:hint="cs"/>
          <w:rtl/>
        </w:rPr>
      </w:pPr>
      <w:r w:rsidRPr="00F97E70">
        <w:rPr>
          <w:rFonts w:cs="David" w:hint="cs"/>
          <w:rtl/>
        </w:rPr>
        <w:tab/>
        <w:t>לא, זה לא בעל העסק. באים חבר'ה ולוקחים את המודעות שלך ומדביקים אותן בכל מקום. אז בבחירות אין לי בעיה, אני מטיל על הסיעה את הקנס ואחר כך באות הסיעות ובוכות ואומרות שזה בכלל לא הן אלא באו חבר'ה צעירים. אני אומר שכאן אין לי סיעות ולכן אם מישהו לקח מודעות שהודפסו אצלי והדביק אותן, אני יודע מי הזמין אצלי את המודעות.</w:t>
      </w:r>
    </w:p>
    <w:p w14:paraId="302FB111" w14:textId="77777777" w:rsidR="00F97E70" w:rsidRPr="00F97E70" w:rsidRDefault="00F97E70" w:rsidP="00F97E70">
      <w:pPr>
        <w:bidi/>
        <w:jc w:val="both"/>
        <w:rPr>
          <w:rFonts w:cs="David" w:hint="cs"/>
          <w:rtl/>
        </w:rPr>
      </w:pPr>
    </w:p>
    <w:p w14:paraId="30A8B8EF" w14:textId="77777777" w:rsidR="00F97E70" w:rsidRPr="00F97E70" w:rsidRDefault="00F97E70" w:rsidP="00F97E70">
      <w:pPr>
        <w:bidi/>
        <w:jc w:val="both"/>
        <w:rPr>
          <w:rFonts w:cs="David" w:hint="cs"/>
          <w:rtl/>
        </w:rPr>
      </w:pPr>
      <w:r w:rsidRPr="00F97E70">
        <w:rPr>
          <w:rFonts w:cs="David" w:hint="cs"/>
          <w:u w:val="single"/>
          <w:rtl/>
        </w:rPr>
        <w:t>ארבל אסטרחן:</w:t>
      </w:r>
    </w:p>
    <w:p w14:paraId="53CB87E8" w14:textId="77777777" w:rsidR="00F97E70" w:rsidRPr="00F97E70" w:rsidRDefault="00F97E70" w:rsidP="00F97E70">
      <w:pPr>
        <w:bidi/>
        <w:jc w:val="both"/>
        <w:rPr>
          <w:rFonts w:cs="David" w:hint="cs"/>
          <w:rtl/>
        </w:rPr>
      </w:pPr>
    </w:p>
    <w:p w14:paraId="4229BC61" w14:textId="77777777" w:rsidR="00F97E70" w:rsidRPr="00F97E70" w:rsidRDefault="00F97E70" w:rsidP="00F97E70">
      <w:pPr>
        <w:bidi/>
        <w:jc w:val="both"/>
        <w:rPr>
          <w:rFonts w:cs="David" w:hint="cs"/>
          <w:rtl/>
        </w:rPr>
      </w:pPr>
      <w:r w:rsidRPr="00F97E70">
        <w:rPr>
          <w:rFonts w:cs="David" w:hint="cs"/>
          <w:rtl/>
        </w:rPr>
        <w:tab/>
        <w:t>אפשר לחייב אותך? לתת לך את הצו?</w:t>
      </w:r>
    </w:p>
    <w:p w14:paraId="562C9AB2" w14:textId="77777777" w:rsidR="00F97E70" w:rsidRPr="00F97E70" w:rsidRDefault="00F97E70" w:rsidP="00F97E70">
      <w:pPr>
        <w:bidi/>
        <w:jc w:val="both"/>
        <w:rPr>
          <w:rFonts w:cs="David" w:hint="cs"/>
          <w:rtl/>
        </w:rPr>
      </w:pPr>
    </w:p>
    <w:p w14:paraId="0837871E"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5474551" w14:textId="77777777" w:rsidR="00F97E70" w:rsidRPr="00F97E70" w:rsidRDefault="00F97E70" w:rsidP="00F97E70">
      <w:pPr>
        <w:bidi/>
        <w:jc w:val="both"/>
        <w:rPr>
          <w:rFonts w:cs="David" w:hint="cs"/>
          <w:rtl/>
        </w:rPr>
      </w:pPr>
    </w:p>
    <w:p w14:paraId="2A3B0FD7" w14:textId="77777777" w:rsidR="00F97E70" w:rsidRPr="00F97E70" w:rsidRDefault="00F97E70" w:rsidP="00F97E70">
      <w:pPr>
        <w:bidi/>
        <w:jc w:val="both"/>
        <w:rPr>
          <w:rFonts w:cs="David" w:hint="cs"/>
          <w:rtl/>
        </w:rPr>
      </w:pPr>
      <w:r w:rsidRPr="00F97E70">
        <w:rPr>
          <w:rFonts w:cs="David" w:hint="cs"/>
          <w:rtl/>
        </w:rPr>
        <w:tab/>
        <w:t>כן. ייתנו לי את הצו ואני אצטרך לדאוג שיורידו את זה. או שאני אמסור את זה או לא.</w:t>
      </w:r>
    </w:p>
    <w:p w14:paraId="36DB75A9" w14:textId="77777777" w:rsidR="00F97E70" w:rsidRPr="00F97E70" w:rsidRDefault="00F97E70" w:rsidP="00F97E70">
      <w:pPr>
        <w:bidi/>
        <w:jc w:val="both"/>
        <w:rPr>
          <w:rFonts w:cs="David" w:hint="cs"/>
          <w:rtl/>
        </w:rPr>
      </w:pPr>
    </w:p>
    <w:p w14:paraId="1C3DA3F9" w14:textId="77777777" w:rsidR="00F97E70" w:rsidRPr="00F97E70" w:rsidRDefault="00F97E70" w:rsidP="00F97E70">
      <w:pPr>
        <w:bidi/>
        <w:jc w:val="both"/>
        <w:rPr>
          <w:rFonts w:cs="David" w:hint="cs"/>
          <w:rtl/>
        </w:rPr>
      </w:pPr>
      <w:r w:rsidRPr="00F97E70">
        <w:rPr>
          <w:rFonts w:cs="David" w:hint="cs"/>
          <w:u w:val="single"/>
          <w:rtl/>
        </w:rPr>
        <w:t>איל זנדברג:</w:t>
      </w:r>
    </w:p>
    <w:p w14:paraId="03C83731" w14:textId="77777777" w:rsidR="00F97E70" w:rsidRPr="00F97E70" w:rsidRDefault="00F97E70" w:rsidP="00F97E70">
      <w:pPr>
        <w:bidi/>
        <w:jc w:val="both"/>
        <w:rPr>
          <w:rFonts w:cs="David" w:hint="cs"/>
          <w:rtl/>
        </w:rPr>
      </w:pPr>
    </w:p>
    <w:p w14:paraId="32F9FAF7" w14:textId="77777777" w:rsidR="00F97E70" w:rsidRPr="00F97E70" w:rsidRDefault="00F97E70" w:rsidP="00F97E70">
      <w:pPr>
        <w:bidi/>
        <w:jc w:val="both"/>
        <w:rPr>
          <w:rFonts w:cs="David" w:hint="cs"/>
          <w:rtl/>
        </w:rPr>
      </w:pPr>
      <w:r w:rsidRPr="00F97E70">
        <w:rPr>
          <w:rFonts w:cs="David" w:hint="cs"/>
          <w:rtl/>
        </w:rPr>
        <w:tab/>
        <w:t>בעל הגוף הפוליטי או בעל הדפוס?</w:t>
      </w:r>
    </w:p>
    <w:p w14:paraId="3B1D96FE" w14:textId="77777777" w:rsidR="00F97E70" w:rsidRPr="00F97E70" w:rsidRDefault="00F97E70" w:rsidP="00F97E70">
      <w:pPr>
        <w:bidi/>
        <w:jc w:val="both"/>
        <w:rPr>
          <w:rFonts w:cs="David" w:hint="cs"/>
          <w:rtl/>
        </w:rPr>
      </w:pPr>
    </w:p>
    <w:p w14:paraId="79367020"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878845F" w14:textId="77777777" w:rsidR="00F97E70" w:rsidRPr="00F97E70" w:rsidRDefault="00F97E70" w:rsidP="00F97E70">
      <w:pPr>
        <w:bidi/>
        <w:jc w:val="both"/>
        <w:rPr>
          <w:rFonts w:cs="David" w:hint="cs"/>
          <w:rtl/>
        </w:rPr>
      </w:pPr>
    </w:p>
    <w:p w14:paraId="027AF706" w14:textId="77777777" w:rsidR="00F97E70" w:rsidRPr="00F97E70" w:rsidRDefault="00F97E70" w:rsidP="00F97E70">
      <w:pPr>
        <w:bidi/>
        <w:jc w:val="both"/>
        <w:rPr>
          <w:rFonts w:cs="David" w:hint="cs"/>
          <w:rtl/>
        </w:rPr>
      </w:pPr>
      <w:r w:rsidRPr="00F97E70">
        <w:rPr>
          <w:rFonts w:cs="David" w:hint="cs"/>
          <w:rtl/>
        </w:rPr>
        <w:tab/>
        <w:t xml:space="preserve">בעל הדפוס. </w:t>
      </w:r>
    </w:p>
    <w:p w14:paraId="426351BC" w14:textId="77777777" w:rsidR="00F97E70" w:rsidRPr="00F97E70" w:rsidRDefault="00F97E70" w:rsidP="00F97E70">
      <w:pPr>
        <w:bidi/>
        <w:jc w:val="both"/>
        <w:rPr>
          <w:rFonts w:cs="David" w:hint="cs"/>
          <w:rtl/>
        </w:rPr>
      </w:pPr>
    </w:p>
    <w:p w14:paraId="774367BF" w14:textId="77777777" w:rsidR="00F97E70" w:rsidRPr="00F97E70" w:rsidRDefault="00F97E70" w:rsidP="00F97E70">
      <w:pPr>
        <w:bidi/>
        <w:jc w:val="both"/>
        <w:rPr>
          <w:rFonts w:cs="David" w:hint="cs"/>
          <w:rtl/>
        </w:rPr>
      </w:pPr>
      <w:r w:rsidRPr="00F97E70">
        <w:rPr>
          <w:rFonts w:cs="David" w:hint="cs"/>
          <w:u w:val="single"/>
          <w:rtl/>
        </w:rPr>
        <w:t>איל זנדברג:</w:t>
      </w:r>
    </w:p>
    <w:p w14:paraId="6FF0020B" w14:textId="77777777" w:rsidR="00F97E70" w:rsidRPr="00F97E70" w:rsidRDefault="00F97E70" w:rsidP="00F97E70">
      <w:pPr>
        <w:bidi/>
        <w:jc w:val="both"/>
        <w:rPr>
          <w:rFonts w:cs="David" w:hint="cs"/>
          <w:rtl/>
        </w:rPr>
      </w:pPr>
    </w:p>
    <w:p w14:paraId="658B6358" w14:textId="77777777" w:rsidR="00F97E70" w:rsidRPr="00F97E70" w:rsidRDefault="00F97E70" w:rsidP="00F97E70">
      <w:pPr>
        <w:bidi/>
        <w:jc w:val="both"/>
        <w:rPr>
          <w:rFonts w:cs="David" w:hint="cs"/>
          <w:rtl/>
        </w:rPr>
      </w:pPr>
      <w:r w:rsidRPr="00F97E70">
        <w:rPr>
          <w:rFonts w:cs="David" w:hint="cs"/>
          <w:rtl/>
        </w:rPr>
        <w:tab/>
        <w:t>הוא הגורם החלש בכל המערכת. הוא מוכר.</w:t>
      </w:r>
    </w:p>
    <w:p w14:paraId="2F6F10D8" w14:textId="77777777" w:rsidR="00F97E70" w:rsidRPr="00F97E70" w:rsidRDefault="00F97E70" w:rsidP="00F97E70">
      <w:pPr>
        <w:bidi/>
        <w:jc w:val="both"/>
        <w:rPr>
          <w:rFonts w:cs="David" w:hint="cs"/>
          <w:rtl/>
        </w:rPr>
      </w:pPr>
    </w:p>
    <w:p w14:paraId="52E5FB32"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BE28700" w14:textId="77777777" w:rsidR="00F97E70" w:rsidRPr="00F97E70" w:rsidRDefault="00F97E70" w:rsidP="00F97E70">
      <w:pPr>
        <w:bidi/>
        <w:jc w:val="both"/>
        <w:rPr>
          <w:rFonts w:cs="David" w:hint="cs"/>
          <w:rtl/>
        </w:rPr>
      </w:pPr>
    </w:p>
    <w:p w14:paraId="1C62030A" w14:textId="77777777" w:rsidR="00F97E70" w:rsidRPr="00F97E70" w:rsidRDefault="00F97E70" w:rsidP="00F97E70">
      <w:pPr>
        <w:bidi/>
        <w:jc w:val="both"/>
        <w:rPr>
          <w:rFonts w:cs="David" w:hint="cs"/>
          <w:rtl/>
        </w:rPr>
      </w:pPr>
      <w:r w:rsidRPr="00F97E70">
        <w:rPr>
          <w:rFonts w:cs="David" w:hint="cs"/>
          <w:rtl/>
        </w:rPr>
        <w:tab/>
        <w:t>הוא לא מוכר. זה בדיוק העניין. שיאמר לי מי הזמין אצלו. הרי חלק גדול מהמודעות האלה לא יישאו שמות.</w:t>
      </w:r>
    </w:p>
    <w:p w14:paraId="771B49A8" w14:textId="77777777" w:rsidR="00F97E70" w:rsidRPr="00F97E70" w:rsidRDefault="00F97E70" w:rsidP="00F97E70">
      <w:pPr>
        <w:bidi/>
        <w:jc w:val="both"/>
        <w:rPr>
          <w:rFonts w:cs="David" w:hint="cs"/>
          <w:rtl/>
        </w:rPr>
      </w:pPr>
    </w:p>
    <w:p w14:paraId="6CE5A69E" w14:textId="77777777" w:rsidR="00F97E70" w:rsidRPr="00F97E70" w:rsidRDefault="00F97E70" w:rsidP="00F97E70">
      <w:pPr>
        <w:bidi/>
        <w:jc w:val="both"/>
        <w:rPr>
          <w:rFonts w:cs="David" w:hint="cs"/>
          <w:rtl/>
        </w:rPr>
      </w:pPr>
      <w:r w:rsidRPr="00F97E70">
        <w:rPr>
          <w:rFonts w:cs="David" w:hint="cs"/>
          <w:u w:val="single"/>
          <w:rtl/>
        </w:rPr>
        <w:t>קריאה:</w:t>
      </w:r>
    </w:p>
    <w:p w14:paraId="4135ED84" w14:textId="77777777" w:rsidR="00F97E70" w:rsidRPr="00F97E70" w:rsidRDefault="00F97E70" w:rsidP="00F97E70">
      <w:pPr>
        <w:bidi/>
        <w:jc w:val="both"/>
        <w:rPr>
          <w:rFonts w:cs="David" w:hint="cs"/>
          <w:rtl/>
        </w:rPr>
      </w:pPr>
    </w:p>
    <w:p w14:paraId="4CE5AD01" w14:textId="77777777" w:rsidR="00F97E70" w:rsidRPr="00F97E70" w:rsidRDefault="00F97E70" w:rsidP="00F97E70">
      <w:pPr>
        <w:bidi/>
        <w:jc w:val="both"/>
        <w:rPr>
          <w:rFonts w:cs="David" w:hint="cs"/>
          <w:rtl/>
        </w:rPr>
      </w:pPr>
      <w:r w:rsidRPr="00F97E70">
        <w:rPr>
          <w:rFonts w:cs="David" w:hint="cs"/>
          <w:rtl/>
        </w:rPr>
        <w:tab/>
        <w:t>אבל הן חייבות לשאת שמות.</w:t>
      </w:r>
    </w:p>
    <w:p w14:paraId="222AE737" w14:textId="77777777" w:rsidR="00F97E70" w:rsidRPr="00F97E70" w:rsidRDefault="00F97E70" w:rsidP="00F97E70">
      <w:pPr>
        <w:bidi/>
        <w:jc w:val="both"/>
        <w:rPr>
          <w:rFonts w:cs="David" w:hint="cs"/>
          <w:rtl/>
        </w:rPr>
      </w:pPr>
    </w:p>
    <w:p w14:paraId="62F4F960"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B0FD441" w14:textId="77777777" w:rsidR="00F97E70" w:rsidRPr="00F97E70" w:rsidRDefault="00F97E70" w:rsidP="00F97E70">
      <w:pPr>
        <w:bidi/>
        <w:jc w:val="both"/>
        <w:rPr>
          <w:rFonts w:cs="David" w:hint="cs"/>
          <w:rtl/>
        </w:rPr>
      </w:pPr>
    </w:p>
    <w:p w14:paraId="594EAF88" w14:textId="77777777" w:rsidR="00F97E70" w:rsidRPr="00F97E70" w:rsidRDefault="00F97E70" w:rsidP="00F97E70">
      <w:pPr>
        <w:bidi/>
        <w:jc w:val="both"/>
        <w:rPr>
          <w:rFonts w:cs="David" w:hint="cs"/>
          <w:rtl/>
        </w:rPr>
      </w:pPr>
      <w:r w:rsidRPr="00F97E70">
        <w:rPr>
          <w:rFonts w:cs="David" w:hint="cs"/>
          <w:rtl/>
        </w:rPr>
        <w:tab/>
        <w:t>הרי מטנפים לנו את הארץ ואחר כך אף אחד לא יודע מי עשה את זה ולך תחפש את החברים שלך. אני בא לבעל בית הדפוס ושואל אותו מי הזמין את המודעות האלה.</w:t>
      </w:r>
    </w:p>
    <w:p w14:paraId="3AB0E03B" w14:textId="77777777" w:rsidR="00F97E70" w:rsidRPr="00F97E70" w:rsidRDefault="00F97E70" w:rsidP="00F97E70">
      <w:pPr>
        <w:bidi/>
        <w:jc w:val="both"/>
        <w:rPr>
          <w:rFonts w:cs="David" w:hint="cs"/>
          <w:rtl/>
        </w:rPr>
      </w:pPr>
    </w:p>
    <w:p w14:paraId="2E96F986" w14:textId="77777777" w:rsidR="00F97E70" w:rsidRPr="00F97E70" w:rsidRDefault="00F97E70" w:rsidP="00F97E70">
      <w:pPr>
        <w:bidi/>
        <w:jc w:val="both"/>
        <w:rPr>
          <w:rFonts w:cs="David" w:hint="cs"/>
          <w:rtl/>
        </w:rPr>
      </w:pPr>
      <w:r w:rsidRPr="00F97E70">
        <w:rPr>
          <w:rFonts w:cs="David" w:hint="cs"/>
          <w:u w:val="single"/>
          <w:rtl/>
        </w:rPr>
        <w:t>איל זנדברג:</w:t>
      </w:r>
    </w:p>
    <w:p w14:paraId="70EF4518" w14:textId="77777777" w:rsidR="00F97E70" w:rsidRPr="00F97E70" w:rsidRDefault="00F97E70" w:rsidP="00F97E70">
      <w:pPr>
        <w:bidi/>
        <w:jc w:val="both"/>
        <w:rPr>
          <w:rFonts w:cs="David" w:hint="cs"/>
          <w:rtl/>
        </w:rPr>
      </w:pPr>
    </w:p>
    <w:p w14:paraId="263AAB7F" w14:textId="77777777" w:rsidR="00F97E70" w:rsidRPr="00F97E70" w:rsidRDefault="00F97E70" w:rsidP="00F97E70">
      <w:pPr>
        <w:bidi/>
        <w:jc w:val="both"/>
        <w:rPr>
          <w:rFonts w:cs="David" w:hint="cs"/>
          <w:rtl/>
        </w:rPr>
      </w:pPr>
      <w:r w:rsidRPr="00F97E70">
        <w:rPr>
          <w:rFonts w:cs="David" w:hint="cs"/>
          <w:rtl/>
        </w:rPr>
        <w:tab/>
        <w:t xml:space="preserve">זאת לא הפרוצדורה. הפרוצדורה היא שאתה מורה לו בצו לנקות, מטיל עליו חזקה שהוא אחראי לכל נייר שיצא מודפס מבית העסק שלו. </w:t>
      </w:r>
    </w:p>
    <w:p w14:paraId="33D1F1B1" w14:textId="77777777" w:rsidR="00F97E70" w:rsidRPr="00F97E70" w:rsidRDefault="00F97E70" w:rsidP="00F97E70">
      <w:pPr>
        <w:bidi/>
        <w:jc w:val="both"/>
        <w:rPr>
          <w:rFonts w:cs="David" w:hint="cs"/>
          <w:rtl/>
        </w:rPr>
      </w:pPr>
    </w:p>
    <w:p w14:paraId="1831E2E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CD98178" w14:textId="77777777" w:rsidR="00F97E70" w:rsidRPr="00F97E70" w:rsidRDefault="00F97E70" w:rsidP="00F97E70">
      <w:pPr>
        <w:bidi/>
        <w:jc w:val="both"/>
        <w:rPr>
          <w:rFonts w:cs="David" w:hint="cs"/>
          <w:rtl/>
        </w:rPr>
      </w:pPr>
    </w:p>
    <w:p w14:paraId="4F48A71E" w14:textId="77777777" w:rsidR="00F97E70" w:rsidRPr="00F97E70" w:rsidRDefault="00F97E70" w:rsidP="00F97E70">
      <w:pPr>
        <w:bidi/>
        <w:jc w:val="both"/>
        <w:rPr>
          <w:rFonts w:cs="David" w:hint="cs"/>
          <w:rtl/>
        </w:rPr>
      </w:pPr>
      <w:r w:rsidRPr="00F97E70">
        <w:rPr>
          <w:rFonts w:cs="David" w:hint="cs"/>
          <w:rtl/>
        </w:rPr>
        <w:tab/>
        <w:t xml:space="preserve">בנושא הזה צריך למצוא לזה פתרון. </w:t>
      </w:r>
    </w:p>
    <w:p w14:paraId="31401187" w14:textId="77777777" w:rsidR="00F97E70" w:rsidRPr="00F97E70" w:rsidRDefault="00F97E70" w:rsidP="00F97E70">
      <w:pPr>
        <w:bidi/>
        <w:jc w:val="both"/>
        <w:rPr>
          <w:rFonts w:cs="David" w:hint="cs"/>
          <w:rtl/>
        </w:rPr>
      </w:pPr>
    </w:p>
    <w:p w14:paraId="01ED238A" w14:textId="77777777" w:rsidR="00F97E70" w:rsidRPr="00F97E70" w:rsidRDefault="00F97E70" w:rsidP="00F97E70">
      <w:pPr>
        <w:bidi/>
        <w:jc w:val="both"/>
        <w:rPr>
          <w:rFonts w:cs="David" w:hint="cs"/>
          <w:rtl/>
        </w:rPr>
      </w:pPr>
      <w:r w:rsidRPr="00F97E70">
        <w:rPr>
          <w:rFonts w:cs="David" w:hint="cs"/>
          <w:u w:val="single"/>
          <w:rtl/>
        </w:rPr>
        <w:t>איל זנדברג:</w:t>
      </w:r>
    </w:p>
    <w:p w14:paraId="01792128" w14:textId="77777777" w:rsidR="00F97E70" w:rsidRPr="00F97E70" w:rsidRDefault="00F97E70" w:rsidP="00F97E70">
      <w:pPr>
        <w:bidi/>
        <w:jc w:val="both"/>
        <w:rPr>
          <w:rFonts w:cs="David" w:hint="cs"/>
          <w:rtl/>
        </w:rPr>
      </w:pPr>
    </w:p>
    <w:p w14:paraId="1EF99B9B" w14:textId="77777777" w:rsidR="00F97E70" w:rsidRPr="00F97E70" w:rsidRDefault="00F97E70" w:rsidP="00F97E70">
      <w:pPr>
        <w:bidi/>
        <w:jc w:val="both"/>
        <w:rPr>
          <w:rFonts w:cs="David" w:hint="cs"/>
          <w:rtl/>
        </w:rPr>
      </w:pPr>
      <w:r w:rsidRPr="00F97E70">
        <w:rPr>
          <w:rFonts w:cs="David" w:hint="cs"/>
          <w:rtl/>
        </w:rPr>
        <w:tab/>
        <w:t>מה אתה תדרוש ממנו?</w:t>
      </w:r>
    </w:p>
    <w:p w14:paraId="68D349E4" w14:textId="77777777" w:rsidR="00F97E70" w:rsidRPr="00F97E70" w:rsidRDefault="00F97E70" w:rsidP="00F97E70">
      <w:pPr>
        <w:bidi/>
        <w:jc w:val="both"/>
        <w:rPr>
          <w:rFonts w:cs="David" w:hint="cs"/>
          <w:rtl/>
        </w:rPr>
      </w:pPr>
    </w:p>
    <w:p w14:paraId="0CC68C8E"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80AE1C7" w14:textId="77777777" w:rsidR="00F97E70" w:rsidRPr="00F97E70" w:rsidRDefault="00F97E70" w:rsidP="00F97E70">
      <w:pPr>
        <w:bidi/>
        <w:jc w:val="both"/>
        <w:rPr>
          <w:rFonts w:cs="David" w:hint="cs"/>
          <w:rtl/>
        </w:rPr>
      </w:pPr>
    </w:p>
    <w:p w14:paraId="14845FFE" w14:textId="77777777" w:rsidR="00F97E70" w:rsidRPr="00F97E70" w:rsidRDefault="00F97E70" w:rsidP="00F97E70">
      <w:pPr>
        <w:bidi/>
        <w:jc w:val="both"/>
        <w:rPr>
          <w:rFonts w:cs="David" w:hint="cs"/>
          <w:rtl/>
        </w:rPr>
      </w:pPr>
      <w:r w:rsidRPr="00F97E70">
        <w:rPr>
          <w:rFonts w:cs="David" w:hint="cs"/>
          <w:rtl/>
        </w:rPr>
        <w:tab/>
        <w:t xml:space="preserve">אני לא דורש ממנו כלום. אני לא רוצה שיטנפו לי את הארץ. על כל גשר ועל כל עמוד ובכל מקום ואי אפשר להשתלט על זה. אני רוצה למצוא לזה פתרון. אני מציע שכל תושבי רמת הגולן יהיו אחראים לניקיון. </w:t>
      </w:r>
    </w:p>
    <w:p w14:paraId="35635ECD" w14:textId="77777777" w:rsidR="00F97E70" w:rsidRPr="00F97E70" w:rsidRDefault="00F97E70" w:rsidP="00F97E70">
      <w:pPr>
        <w:bidi/>
        <w:jc w:val="both"/>
        <w:rPr>
          <w:rFonts w:cs="David" w:hint="cs"/>
          <w:rtl/>
        </w:rPr>
      </w:pPr>
    </w:p>
    <w:p w14:paraId="4038BBE9" w14:textId="77777777" w:rsidR="00F97E70" w:rsidRPr="00F97E70" w:rsidRDefault="00F97E70" w:rsidP="00F97E70">
      <w:pPr>
        <w:bidi/>
        <w:jc w:val="both"/>
        <w:rPr>
          <w:rFonts w:cs="David" w:hint="cs"/>
          <w:rtl/>
        </w:rPr>
      </w:pPr>
      <w:r w:rsidRPr="00F97E70">
        <w:rPr>
          <w:rFonts w:cs="David" w:hint="cs"/>
          <w:u w:val="single"/>
          <w:rtl/>
        </w:rPr>
        <w:t>קריאה:</w:t>
      </w:r>
    </w:p>
    <w:p w14:paraId="5B8DA086" w14:textId="77777777" w:rsidR="00F97E70" w:rsidRPr="00F97E70" w:rsidRDefault="00F97E70" w:rsidP="00F97E70">
      <w:pPr>
        <w:bidi/>
        <w:jc w:val="both"/>
        <w:rPr>
          <w:rFonts w:cs="David" w:hint="cs"/>
          <w:rtl/>
        </w:rPr>
      </w:pPr>
    </w:p>
    <w:p w14:paraId="63542E70" w14:textId="77777777" w:rsidR="00F97E70" w:rsidRPr="00F97E70" w:rsidRDefault="00F97E70" w:rsidP="00F97E70">
      <w:pPr>
        <w:bidi/>
        <w:jc w:val="both"/>
        <w:rPr>
          <w:rFonts w:cs="David" w:hint="cs"/>
          <w:rtl/>
        </w:rPr>
      </w:pPr>
      <w:r w:rsidRPr="00F97E70">
        <w:rPr>
          <w:rFonts w:cs="David" w:hint="cs"/>
          <w:rtl/>
        </w:rPr>
        <w:tab/>
        <w:t>במקרה של ניצחון או במקרה של הפסד?</w:t>
      </w:r>
    </w:p>
    <w:p w14:paraId="2F865EE6" w14:textId="77777777" w:rsidR="00F97E70" w:rsidRPr="00F97E70" w:rsidRDefault="00F97E70" w:rsidP="00F97E70">
      <w:pPr>
        <w:bidi/>
        <w:jc w:val="both"/>
        <w:rPr>
          <w:rFonts w:cs="David" w:hint="cs"/>
          <w:rtl/>
        </w:rPr>
      </w:pPr>
    </w:p>
    <w:p w14:paraId="50F359B9"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2C5E294" w14:textId="77777777" w:rsidR="00F97E70" w:rsidRPr="00F97E70" w:rsidRDefault="00F97E70" w:rsidP="00F97E70">
      <w:pPr>
        <w:bidi/>
        <w:jc w:val="both"/>
        <w:rPr>
          <w:rFonts w:cs="David" w:hint="cs"/>
          <w:rtl/>
        </w:rPr>
      </w:pPr>
    </w:p>
    <w:p w14:paraId="1C920F79" w14:textId="77777777" w:rsidR="00F97E70" w:rsidRPr="00F97E70" w:rsidRDefault="00F97E70" w:rsidP="00F97E70">
      <w:pPr>
        <w:bidi/>
        <w:jc w:val="both"/>
        <w:rPr>
          <w:rFonts w:cs="David" w:hint="cs"/>
          <w:rtl/>
        </w:rPr>
      </w:pPr>
      <w:r w:rsidRPr="00F97E70">
        <w:rPr>
          <w:rFonts w:cs="David" w:hint="cs"/>
          <w:rtl/>
        </w:rPr>
        <w:tab/>
        <w:t>במקרה של הפסד, ממילא לא יהיה להם מה לעשות.</w:t>
      </w:r>
    </w:p>
    <w:p w14:paraId="2A686847" w14:textId="77777777" w:rsidR="00F97E70" w:rsidRPr="00F97E70" w:rsidRDefault="00F97E70" w:rsidP="00F97E70">
      <w:pPr>
        <w:bidi/>
        <w:jc w:val="both"/>
        <w:rPr>
          <w:rFonts w:cs="David" w:hint="cs"/>
          <w:rtl/>
        </w:rPr>
      </w:pPr>
    </w:p>
    <w:p w14:paraId="02754509" w14:textId="77777777" w:rsidR="00F97E70" w:rsidRPr="00F97E70" w:rsidRDefault="00F97E70" w:rsidP="00F97E70">
      <w:pPr>
        <w:bidi/>
        <w:jc w:val="both"/>
        <w:rPr>
          <w:rFonts w:cs="David" w:hint="cs"/>
          <w:rtl/>
        </w:rPr>
      </w:pPr>
      <w:r w:rsidRPr="00F97E70">
        <w:rPr>
          <w:rFonts w:cs="David" w:hint="cs"/>
          <w:u w:val="single"/>
          <w:rtl/>
        </w:rPr>
        <w:t>איל זנדברג:</w:t>
      </w:r>
    </w:p>
    <w:p w14:paraId="67E62A8E" w14:textId="77777777" w:rsidR="00F97E70" w:rsidRPr="00F97E70" w:rsidRDefault="00F97E70" w:rsidP="00F97E70">
      <w:pPr>
        <w:bidi/>
        <w:jc w:val="both"/>
        <w:rPr>
          <w:rFonts w:cs="David" w:hint="cs"/>
          <w:rtl/>
        </w:rPr>
      </w:pPr>
    </w:p>
    <w:p w14:paraId="03FB83F3" w14:textId="77777777" w:rsidR="00F97E70" w:rsidRPr="00F97E70" w:rsidRDefault="00F97E70" w:rsidP="00F97E70">
      <w:pPr>
        <w:bidi/>
        <w:jc w:val="both"/>
        <w:rPr>
          <w:rFonts w:cs="David" w:hint="cs"/>
          <w:rtl/>
        </w:rPr>
      </w:pPr>
      <w:r w:rsidRPr="00F97E70">
        <w:rPr>
          <w:rFonts w:cs="David" w:hint="cs"/>
          <w:rtl/>
        </w:rPr>
        <w:tab/>
        <w:t>חבר הכנסת רותם מציע חובת דיווח. לדעתי למדפיס לא צריכה להיות אחריות לרוץ ולנקות. הוא חייב למסור את המידע.</w:t>
      </w:r>
    </w:p>
    <w:p w14:paraId="6301BD25" w14:textId="77777777" w:rsidR="00F97E70" w:rsidRPr="00F97E70" w:rsidRDefault="00F97E70" w:rsidP="00F97E70">
      <w:pPr>
        <w:bidi/>
        <w:jc w:val="both"/>
        <w:rPr>
          <w:rFonts w:cs="David" w:hint="cs"/>
          <w:rtl/>
        </w:rPr>
      </w:pPr>
    </w:p>
    <w:p w14:paraId="54C2134D"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46B492A" w14:textId="77777777" w:rsidR="00F97E70" w:rsidRPr="00F97E70" w:rsidRDefault="00F97E70" w:rsidP="00F97E70">
      <w:pPr>
        <w:bidi/>
        <w:jc w:val="both"/>
        <w:rPr>
          <w:rFonts w:cs="David" w:hint="cs"/>
          <w:rtl/>
        </w:rPr>
      </w:pPr>
    </w:p>
    <w:p w14:paraId="12E2A215" w14:textId="77777777" w:rsidR="00F97E70" w:rsidRPr="00F97E70" w:rsidRDefault="00F97E70" w:rsidP="00F97E70">
      <w:pPr>
        <w:bidi/>
        <w:jc w:val="both"/>
        <w:rPr>
          <w:rFonts w:cs="David" w:hint="cs"/>
          <w:rtl/>
        </w:rPr>
      </w:pPr>
      <w:r w:rsidRPr="00F97E70">
        <w:rPr>
          <w:rFonts w:cs="David" w:hint="cs"/>
          <w:rtl/>
        </w:rPr>
        <w:tab/>
        <w:t>אז שימסור את המידע.</w:t>
      </w:r>
    </w:p>
    <w:p w14:paraId="1B70C098" w14:textId="77777777" w:rsidR="00F97E70" w:rsidRPr="00F97E70" w:rsidRDefault="00F97E70" w:rsidP="00F97E70">
      <w:pPr>
        <w:bidi/>
        <w:jc w:val="both"/>
        <w:rPr>
          <w:rFonts w:cs="David" w:hint="cs"/>
          <w:rtl/>
        </w:rPr>
      </w:pPr>
    </w:p>
    <w:p w14:paraId="4F994D33" w14:textId="77777777" w:rsidR="00F97E70" w:rsidRPr="00F97E70" w:rsidRDefault="00F97E70" w:rsidP="00F97E70">
      <w:pPr>
        <w:bidi/>
        <w:jc w:val="both"/>
        <w:rPr>
          <w:rFonts w:cs="David" w:hint="cs"/>
          <w:rtl/>
        </w:rPr>
      </w:pPr>
      <w:r w:rsidRPr="00F97E70">
        <w:rPr>
          <w:rFonts w:cs="David" w:hint="cs"/>
          <w:u w:val="single"/>
          <w:rtl/>
        </w:rPr>
        <w:t>איל זנדברג:</w:t>
      </w:r>
    </w:p>
    <w:p w14:paraId="47339064" w14:textId="77777777" w:rsidR="00F97E70" w:rsidRPr="00F97E70" w:rsidRDefault="00F97E70" w:rsidP="00F97E70">
      <w:pPr>
        <w:bidi/>
        <w:jc w:val="both"/>
        <w:rPr>
          <w:rFonts w:cs="David" w:hint="cs"/>
          <w:rtl/>
        </w:rPr>
      </w:pPr>
    </w:p>
    <w:p w14:paraId="203737A1" w14:textId="77777777" w:rsidR="00F97E70" w:rsidRPr="00F97E70" w:rsidRDefault="00F97E70" w:rsidP="00F97E70">
      <w:pPr>
        <w:bidi/>
        <w:jc w:val="both"/>
        <w:rPr>
          <w:rFonts w:cs="David" w:hint="cs"/>
          <w:rtl/>
        </w:rPr>
      </w:pPr>
      <w:r w:rsidRPr="00F97E70">
        <w:rPr>
          <w:rFonts w:cs="David" w:hint="cs"/>
          <w:rtl/>
        </w:rPr>
        <w:tab/>
        <w:t>במסירת המידע יש פגיעה מסוג אחר.</w:t>
      </w:r>
    </w:p>
    <w:p w14:paraId="015DD32A" w14:textId="77777777" w:rsidR="00F97E70" w:rsidRPr="00F97E70" w:rsidRDefault="00F97E70" w:rsidP="00F97E70">
      <w:pPr>
        <w:bidi/>
        <w:jc w:val="both"/>
        <w:rPr>
          <w:rFonts w:cs="David" w:hint="cs"/>
          <w:rtl/>
        </w:rPr>
      </w:pPr>
    </w:p>
    <w:p w14:paraId="077AA42A"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6F891B1" w14:textId="77777777" w:rsidR="00F97E70" w:rsidRPr="00F97E70" w:rsidRDefault="00F97E70" w:rsidP="00F97E70">
      <w:pPr>
        <w:bidi/>
        <w:jc w:val="both"/>
        <w:rPr>
          <w:rFonts w:cs="David" w:hint="cs"/>
          <w:rtl/>
        </w:rPr>
      </w:pPr>
    </w:p>
    <w:p w14:paraId="08F9D549" w14:textId="77777777" w:rsidR="00F97E70" w:rsidRPr="00F97E70" w:rsidRDefault="00F97E70" w:rsidP="00F97E70">
      <w:pPr>
        <w:bidi/>
        <w:jc w:val="both"/>
        <w:rPr>
          <w:rFonts w:cs="David" w:hint="cs"/>
          <w:rtl/>
        </w:rPr>
      </w:pPr>
      <w:r w:rsidRPr="00F97E70">
        <w:rPr>
          <w:rFonts w:cs="David" w:hint="cs"/>
          <w:rtl/>
        </w:rPr>
        <w:tab/>
        <w:t>אתה בעצם אומר לי דבר מאוד פשוט. אני נכנס לבית דפוס, אני מזמין מודעות.</w:t>
      </w:r>
    </w:p>
    <w:p w14:paraId="73780029" w14:textId="77777777" w:rsidR="00F97E70" w:rsidRPr="00F97E70" w:rsidRDefault="00F97E70" w:rsidP="00F97E70">
      <w:pPr>
        <w:bidi/>
        <w:jc w:val="both"/>
        <w:rPr>
          <w:rFonts w:cs="David" w:hint="cs"/>
          <w:rtl/>
        </w:rPr>
      </w:pPr>
    </w:p>
    <w:p w14:paraId="5DAB14A6" w14:textId="77777777" w:rsidR="00F97E70" w:rsidRPr="00F97E70" w:rsidRDefault="00F97E70" w:rsidP="00F97E70">
      <w:pPr>
        <w:bidi/>
        <w:jc w:val="both"/>
        <w:rPr>
          <w:rFonts w:cs="David" w:hint="cs"/>
          <w:rtl/>
        </w:rPr>
      </w:pPr>
      <w:r w:rsidRPr="00F97E70">
        <w:rPr>
          <w:rFonts w:cs="David" w:hint="cs"/>
          <w:u w:val="single"/>
          <w:rtl/>
        </w:rPr>
        <w:t>איל זנדברג:</w:t>
      </w:r>
    </w:p>
    <w:p w14:paraId="07440E2F" w14:textId="77777777" w:rsidR="00F97E70" w:rsidRPr="00F97E70" w:rsidRDefault="00F97E70" w:rsidP="00F97E70">
      <w:pPr>
        <w:bidi/>
        <w:jc w:val="both"/>
        <w:rPr>
          <w:rFonts w:cs="David" w:hint="cs"/>
          <w:rtl/>
        </w:rPr>
      </w:pPr>
    </w:p>
    <w:p w14:paraId="58E0C770" w14:textId="77777777" w:rsidR="00F97E70" w:rsidRPr="00F97E70" w:rsidRDefault="00F97E70" w:rsidP="00F97E70">
      <w:pPr>
        <w:bidi/>
        <w:jc w:val="both"/>
        <w:rPr>
          <w:rFonts w:cs="David" w:hint="cs"/>
          <w:rtl/>
        </w:rPr>
      </w:pPr>
      <w:r w:rsidRPr="00F97E70">
        <w:rPr>
          <w:rFonts w:cs="David" w:hint="cs"/>
          <w:rtl/>
        </w:rPr>
        <w:tab/>
        <w:t>בגלל ריבוי השחקנים, יהיה קשה מאוד. ישלחו בחור שייתן את זה, מחר בבוקר הוא נעלם והוא לא פועל בשם גוף כלשהו, כך שתהיה לך כאן בעיה מעשית מאוד קשה.</w:t>
      </w:r>
    </w:p>
    <w:p w14:paraId="424FED87" w14:textId="77777777" w:rsidR="00F97E70" w:rsidRPr="00F97E70" w:rsidRDefault="00F97E70" w:rsidP="00F97E70">
      <w:pPr>
        <w:bidi/>
        <w:jc w:val="both"/>
        <w:rPr>
          <w:rFonts w:cs="David" w:hint="cs"/>
          <w:rtl/>
        </w:rPr>
      </w:pPr>
    </w:p>
    <w:p w14:paraId="0F5825B8"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3ABB6DF" w14:textId="77777777" w:rsidR="00F97E70" w:rsidRPr="00F97E70" w:rsidRDefault="00F97E70" w:rsidP="00F97E70">
      <w:pPr>
        <w:bidi/>
        <w:jc w:val="both"/>
        <w:rPr>
          <w:rFonts w:cs="David" w:hint="cs"/>
          <w:rtl/>
        </w:rPr>
      </w:pPr>
    </w:p>
    <w:p w14:paraId="2D93573D" w14:textId="77777777" w:rsidR="00F97E70" w:rsidRPr="00F97E70" w:rsidRDefault="00F97E70" w:rsidP="00F97E70">
      <w:pPr>
        <w:bidi/>
        <w:jc w:val="both"/>
        <w:rPr>
          <w:rFonts w:cs="David" w:hint="cs"/>
          <w:rtl/>
        </w:rPr>
      </w:pPr>
      <w:r w:rsidRPr="00F97E70">
        <w:rPr>
          <w:rFonts w:cs="David" w:hint="cs"/>
          <w:rtl/>
        </w:rPr>
        <w:tab/>
        <w:t>מי יזמין את המודעות?</w:t>
      </w:r>
    </w:p>
    <w:p w14:paraId="08868AEB" w14:textId="77777777" w:rsidR="00F97E70" w:rsidRPr="00F97E70" w:rsidRDefault="00F97E70" w:rsidP="00F97E70">
      <w:pPr>
        <w:bidi/>
        <w:jc w:val="both"/>
        <w:rPr>
          <w:rFonts w:cs="David" w:hint="cs"/>
          <w:rtl/>
        </w:rPr>
      </w:pPr>
    </w:p>
    <w:p w14:paraId="2C8BFEFD" w14:textId="77777777" w:rsidR="00F97E70" w:rsidRPr="00F97E70" w:rsidRDefault="00F97E70" w:rsidP="00F97E70">
      <w:pPr>
        <w:bidi/>
        <w:jc w:val="both"/>
        <w:rPr>
          <w:rFonts w:cs="David" w:hint="cs"/>
          <w:rtl/>
        </w:rPr>
      </w:pPr>
      <w:r w:rsidRPr="00F97E70">
        <w:rPr>
          <w:rFonts w:cs="David" w:hint="cs"/>
          <w:u w:val="single"/>
          <w:rtl/>
        </w:rPr>
        <w:t>איל זנדברג:</w:t>
      </w:r>
    </w:p>
    <w:p w14:paraId="11C1EA6F" w14:textId="77777777" w:rsidR="00F97E70" w:rsidRPr="00F97E70" w:rsidRDefault="00F97E70" w:rsidP="00F97E70">
      <w:pPr>
        <w:bidi/>
        <w:jc w:val="both"/>
        <w:rPr>
          <w:rFonts w:cs="David" w:hint="cs"/>
          <w:rtl/>
        </w:rPr>
      </w:pPr>
    </w:p>
    <w:p w14:paraId="574B527B" w14:textId="77777777" w:rsidR="00F97E70" w:rsidRPr="00F97E70" w:rsidRDefault="00F97E70" w:rsidP="00F97E70">
      <w:pPr>
        <w:bidi/>
        <w:jc w:val="both"/>
        <w:rPr>
          <w:rFonts w:cs="David" w:hint="cs"/>
          <w:rtl/>
        </w:rPr>
      </w:pPr>
      <w:r w:rsidRPr="00F97E70">
        <w:rPr>
          <w:rFonts w:cs="David" w:hint="cs"/>
          <w:rtl/>
        </w:rPr>
        <w:tab/>
        <w:t>מי שמשלם.</w:t>
      </w:r>
    </w:p>
    <w:p w14:paraId="7FA80E53" w14:textId="77777777" w:rsidR="00F97E70" w:rsidRPr="00F97E70" w:rsidRDefault="00F97E70" w:rsidP="00F97E70">
      <w:pPr>
        <w:bidi/>
        <w:jc w:val="both"/>
        <w:rPr>
          <w:rFonts w:cs="David" w:hint="cs"/>
          <w:rtl/>
        </w:rPr>
      </w:pPr>
    </w:p>
    <w:p w14:paraId="6D3A779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70ADC5B" w14:textId="77777777" w:rsidR="00F97E70" w:rsidRPr="00F97E70" w:rsidRDefault="00F97E70" w:rsidP="00F97E70">
      <w:pPr>
        <w:bidi/>
        <w:jc w:val="both"/>
        <w:rPr>
          <w:rFonts w:cs="David" w:hint="cs"/>
          <w:rtl/>
        </w:rPr>
      </w:pPr>
    </w:p>
    <w:p w14:paraId="76B47CAD" w14:textId="77777777" w:rsidR="00F97E70" w:rsidRPr="00F97E70" w:rsidRDefault="00F97E70" w:rsidP="00F97E70">
      <w:pPr>
        <w:bidi/>
        <w:jc w:val="both"/>
        <w:rPr>
          <w:rFonts w:cs="David" w:hint="cs"/>
          <w:rtl/>
        </w:rPr>
      </w:pPr>
      <w:r w:rsidRPr="00F97E70">
        <w:rPr>
          <w:rFonts w:cs="David" w:hint="cs"/>
          <w:rtl/>
        </w:rPr>
        <w:tab/>
        <w:t>יאמר בעל הדפוס מי הזמין את המודעה.</w:t>
      </w:r>
    </w:p>
    <w:p w14:paraId="051FEF2A" w14:textId="77777777" w:rsidR="00F97E70" w:rsidRPr="00F97E70" w:rsidRDefault="00F97E70" w:rsidP="00F97E70">
      <w:pPr>
        <w:bidi/>
        <w:jc w:val="both"/>
        <w:rPr>
          <w:rFonts w:cs="David" w:hint="cs"/>
          <w:rtl/>
        </w:rPr>
      </w:pPr>
    </w:p>
    <w:p w14:paraId="3526CA8B" w14:textId="77777777" w:rsidR="00F97E70" w:rsidRPr="00F97E70" w:rsidRDefault="00F97E70" w:rsidP="00F97E70">
      <w:pPr>
        <w:bidi/>
        <w:jc w:val="both"/>
        <w:rPr>
          <w:rFonts w:cs="David" w:hint="cs"/>
          <w:rtl/>
        </w:rPr>
      </w:pPr>
      <w:r w:rsidRPr="00F97E70">
        <w:rPr>
          <w:rFonts w:cs="David" w:hint="cs"/>
          <w:u w:val="single"/>
          <w:rtl/>
        </w:rPr>
        <w:t>איל זנדברג:</w:t>
      </w:r>
    </w:p>
    <w:p w14:paraId="2C34F763" w14:textId="77777777" w:rsidR="00F97E70" w:rsidRPr="00F97E70" w:rsidRDefault="00F97E70" w:rsidP="00F97E70">
      <w:pPr>
        <w:bidi/>
        <w:jc w:val="both"/>
        <w:rPr>
          <w:rFonts w:cs="David" w:hint="cs"/>
          <w:rtl/>
        </w:rPr>
      </w:pPr>
    </w:p>
    <w:p w14:paraId="07034FFC" w14:textId="77777777" w:rsidR="00F97E70" w:rsidRPr="00F97E70" w:rsidRDefault="00F97E70" w:rsidP="00F97E70">
      <w:pPr>
        <w:bidi/>
        <w:jc w:val="both"/>
        <w:rPr>
          <w:rFonts w:cs="David" w:hint="cs"/>
          <w:rtl/>
        </w:rPr>
      </w:pPr>
      <w:r w:rsidRPr="00F97E70">
        <w:rPr>
          <w:rFonts w:cs="David" w:hint="cs"/>
          <w:rtl/>
        </w:rPr>
        <w:tab/>
        <w:t>ימצאו איש קש ועכשיו לך תחפש אותו.</w:t>
      </w:r>
    </w:p>
    <w:p w14:paraId="252020CF" w14:textId="77777777" w:rsidR="00F97E70" w:rsidRPr="00F97E70" w:rsidRDefault="00F97E70" w:rsidP="00F97E70">
      <w:pPr>
        <w:bidi/>
        <w:jc w:val="both"/>
        <w:rPr>
          <w:rFonts w:cs="David" w:hint="cs"/>
          <w:rtl/>
        </w:rPr>
      </w:pPr>
    </w:p>
    <w:p w14:paraId="5C9769C2"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7C11909" w14:textId="77777777" w:rsidR="00F97E70" w:rsidRPr="00F97E70" w:rsidRDefault="00F97E70" w:rsidP="00F97E70">
      <w:pPr>
        <w:bidi/>
        <w:jc w:val="both"/>
        <w:rPr>
          <w:rFonts w:cs="David" w:hint="cs"/>
          <w:rtl/>
        </w:rPr>
      </w:pPr>
    </w:p>
    <w:p w14:paraId="05EA34C8" w14:textId="77777777" w:rsidR="00F97E70" w:rsidRPr="00F97E70" w:rsidRDefault="00F97E70" w:rsidP="00F97E70">
      <w:pPr>
        <w:bidi/>
        <w:jc w:val="both"/>
        <w:rPr>
          <w:rFonts w:cs="David" w:hint="cs"/>
          <w:rtl/>
        </w:rPr>
      </w:pPr>
      <w:r w:rsidRPr="00F97E70">
        <w:rPr>
          <w:rFonts w:cs="David" w:hint="cs"/>
          <w:rtl/>
        </w:rPr>
        <w:tab/>
        <w:t>תן לי שם וכתובת, אני בא אליו ואומר לו שהוא אחראי למודעות. אחרי הבחירות אני רואה איך מע"צ מגיש את החשבונות וזה כאשר יש לך סיעות. כולם צוחקים עליהם וכל הארץ מטונפת. אני לא אוהב את זה. לכן גם הייתי אוסר, דרך אגב, שימוש בשלטי פלסטיק. אני בעד לאסור שימוש ב-פריג בגלל החומר ואם תלכי ליד הקניון, תראי שכל הצומת מלאה בדברים האלה.</w:t>
      </w:r>
    </w:p>
    <w:p w14:paraId="04F78D37" w14:textId="77777777" w:rsidR="00F97E70" w:rsidRPr="00F97E70" w:rsidRDefault="00F97E70" w:rsidP="00F97E70">
      <w:pPr>
        <w:bidi/>
        <w:jc w:val="both"/>
        <w:rPr>
          <w:rFonts w:cs="David" w:hint="cs"/>
          <w:u w:val="single"/>
          <w:rtl/>
        </w:rPr>
      </w:pPr>
    </w:p>
    <w:p w14:paraId="27F11F1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841AFD5" w14:textId="77777777" w:rsidR="00F97E70" w:rsidRPr="00F97E70" w:rsidRDefault="00F97E70" w:rsidP="00F97E70">
      <w:pPr>
        <w:bidi/>
        <w:jc w:val="both"/>
        <w:rPr>
          <w:rFonts w:cs="David" w:hint="cs"/>
          <w:rtl/>
        </w:rPr>
      </w:pPr>
    </w:p>
    <w:p w14:paraId="3B03645B" w14:textId="77777777" w:rsidR="00F97E70" w:rsidRPr="00F97E70" w:rsidRDefault="00F97E70" w:rsidP="00F97E70">
      <w:pPr>
        <w:bidi/>
        <w:jc w:val="both"/>
        <w:rPr>
          <w:rFonts w:cs="David" w:hint="cs"/>
          <w:rtl/>
        </w:rPr>
      </w:pPr>
      <w:r w:rsidRPr="00F97E70">
        <w:rPr>
          <w:rFonts w:cs="David" w:hint="cs"/>
          <w:rtl/>
        </w:rPr>
        <w:tab/>
        <w:t>אני לא מציע כי לאסור פריג, יהיה צריך להביא לכאן עכשיו את כל יצרני הפריגים ואת כל המדפיסים שלהם ולהתחיל לקיים כאן דיון שלם סביב זה. אני מציע לקבוע באמת איזשהו מנגנון טכני של דיווח.</w:t>
      </w:r>
    </w:p>
    <w:p w14:paraId="0C2DD911" w14:textId="77777777" w:rsidR="00F97E70" w:rsidRPr="00F97E70" w:rsidRDefault="00F97E70" w:rsidP="00F97E70">
      <w:pPr>
        <w:bidi/>
        <w:jc w:val="both"/>
        <w:rPr>
          <w:rFonts w:cs="David" w:hint="cs"/>
          <w:rtl/>
        </w:rPr>
      </w:pPr>
    </w:p>
    <w:p w14:paraId="55ED2B2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69C758C" w14:textId="77777777" w:rsidR="00F97E70" w:rsidRPr="00F97E70" w:rsidRDefault="00F97E70" w:rsidP="00F97E70">
      <w:pPr>
        <w:bidi/>
        <w:jc w:val="both"/>
        <w:rPr>
          <w:rFonts w:cs="David" w:hint="cs"/>
          <w:rtl/>
        </w:rPr>
      </w:pPr>
    </w:p>
    <w:p w14:paraId="3B562632" w14:textId="77777777" w:rsidR="00F97E70" w:rsidRPr="00F97E70" w:rsidRDefault="00F97E70" w:rsidP="00F97E70">
      <w:pPr>
        <w:bidi/>
        <w:jc w:val="both"/>
        <w:rPr>
          <w:rFonts w:cs="David" w:hint="cs"/>
          <w:rtl/>
        </w:rPr>
      </w:pPr>
      <w:r w:rsidRPr="00F97E70">
        <w:rPr>
          <w:rFonts w:cs="David" w:hint="cs"/>
          <w:rtl/>
        </w:rPr>
        <w:tab/>
        <w:t>לא רק רמת הגולן היא ארץ ישראל אלא גם ירושלים היא חלק מהארץ.</w:t>
      </w:r>
    </w:p>
    <w:p w14:paraId="730417B0" w14:textId="77777777" w:rsidR="00F97E70" w:rsidRPr="00F97E70" w:rsidRDefault="00F97E70" w:rsidP="00F97E70">
      <w:pPr>
        <w:bidi/>
        <w:jc w:val="both"/>
        <w:rPr>
          <w:rFonts w:cs="David" w:hint="cs"/>
          <w:rtl/>
        </w:rPr>
      </w:pPr>
    </w:p>
    <w:p w14:paraId="7F0DBEB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D5B1F9E" w14:textId="77777777" w:rsidR="00F97E70" w:rsidRPr="00F97E70" w:rsidRDefault="00F97E70" w:rsidP="00F97E70">
      <w:pPr>
        <w:bidi/>
        <w:jc w:val="both"/>
        <w:rPr>
          <w:rFonts w:cs="David" w:hint="cs"/>
          <w:rtl/>
        </w:rPr>
      </w:pPr>
    </w:p>
    <w:p w14:paraId="3BD8CAD6" w14:textId="77777777" w:rsidR="00F97E70" w:rsidRPr="00F97E70" w:rsidRDefault="00F97E70" w:rsidP="00F97E70">
      <w:pPr>
        <w:bidi/>
        <w:jc w:val="both"/>
        <w:rPr>
          <w:rFonts w:cs="David" w:hint="cs"/>
          <w:rtl/>
        </w:rPr>
      </w:pPr>
      <w:r w:rsidRPr="00F97E70">
        <w:rPr>
          <w:rFonts w:cs="David" w:hint="cs"/>
          <w:rtl/>
        </w:rPr>
        <w:tab/>
        <w:t>אני מסכים.</w:t>
      </w:r>
    </w:p>
    <w:p w14:paraId="06EA56CD" w14:textId="77777777" w:rsidR="00F97E70" w:rsidRPr="00F97E70" w:rsidRDefault="00F97E70" w:rsidP="00F97E70">
      <w:pPr>
        <w:bidi/>
        <w:jc w:val="both"/>
        <w:rPr>
          <w:rFonts w:cs="David" w:hint="cs"/>
          <w:rtl/>
        </w:rPr>
      </w:pPr>
    </w:p>
    <w:p w14:paraId="6710AEE4" w14:textId="77777777" w:rsidR="00F97E70" w:rsidRPr="00F97E70" w:rsidRDefault="00F97E70" w:rsidP="00F97E70">
      <w:pPr>
        <w:bidi/>
        <w:jc w:val="both"/>
        <w:rPr>
          <w:rFonts w:cs="David" w:hint="cs"/>
          <w:rtl/>
        </w:rPr>
      </w:pPr>
      <w:r w:rsidRPr="00F97E70">
        <w:rPr>
          <w:rFonts w:cs="David" w:hint="cs"/>
          <w:u w:val="single"/>
          <w:rtl/>
        </w:rPr>
        <w:t>קריאה:</w:t>
      </w:r>
    </w:p>
    <w:p w14:paraId="0612586B" w14:textId="77777777" w:rsidR="00F97E70" w:rsidRPr="00F97E70" w:rsidRDefault="00F97E70" w:rsidP="00F97E70">
      <w:pPr>
        <w:bidi/>
        <w:jc w:val="both"/>
        <w:rPr>
          <w:rFonts w:cs="David" w:hint="cs"/>
          <w:rtl/>
        </w:rPr>
      </w:pPr>
    </w:p>
    <w:p w14:paraId="08D6B074" w14:textId="77777777" w:rsidR="00F97E70" w:rsidRPr="00F97E70" w:rsidRDefault="00F97E70" w:rsidP="00F97E70">
      <w:pPr>
        <w:bidi/>
        <w:jc w:val="both"/>
        <w:rPr>
          <w:rFonts w:cs="David" w:hint="cs"/>
          <w:rtl/>
        </w:rPr>
      </w:pPr>
      <w:r w:rsidRPr="00F97E70">
        <w:rPr>
          <w:rFonts w:cs="David" w:hint="cs"/>
          <w:rtl/>
        </w:rPr>
        <w:tab/>
        <w:t>החוק מתייחס לירושלים.</w:t>
      </w:r>
    </w:p>
    <w:p w14:paraId="2F3C12BB" w14:textId="77777777" w:rsidR="00F97E70" w:rsidRPr="00F97E70" w:rsidRDefault="00F97E70" w:rsidP="00F97E70">
      <w:pPr>
        <w:bidi/>
        <w:jc w:val="both"/>
        <w:rPr>
          <w:rFonts w:cs="David" w:hint="cs"/>
          <w:rtl/>
        </w:rPr>
      </w:pPr>
    </w:p>
    <w:p w14:paraId="2EA7597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51EFECB" w14:textId="77777777" w:rsidR="00F97E70" w:rsidRPr="00F97E70" w:rsidRDefault="00F97E70" w:rsidP="00F97E70">
      <w:pPr>
        <w:bidi/>
        <w:jc w:val="both"/>
        <w:rPr>
          <w:rFonts w:cs="David" w:hint="cs"/>
          <w:rtl/>
        </w:rPr>
      </w:pPr>
    </w:p>
    <w:p w14:paraId="71219B2B" w14:textId="77777777" w:rsidR="00F97E70" w:rsidRPr="00F97E70" w:rsidRDefault="00F97E70" w:rsidP="00F97E70">
      <w:pPr>
        <w:bidi/>
        <w:jc w:val="both"/>
        <w:rPr>
          <w:rFonts w:cs="David" w:hint="cs"/>
          <w:rtl/>
        </w:rPr>
      </w:pPr>
      <w:r w:rsidRPr="00F97E70">
        <w:rPr>
          <w:rFonts w:cs="David" w:hint="cs"/>
          <w:rtl/>
        </w:rPr>
        <w:tab/>
        <w:t>אני מציע ברוח מה שאתם אומרים כאן, שנעשה איזושהי חובת דיווח ובזה נסיים את העניין הזה.</w:t>
      </w:r>
    </w:p>
    <w:p w14:paraId="314AB044" w14:textId="77777777" w:rsidR="00F97E70" w:rsidRPr="00F97E70" w:rsidRDefault="00F97E70" w:rsidP="00F97E70">
      <w:pPr>
        <w:bidi/>
        <w:jc w:val="both"/>
        <w:rPr>
          <w:rFonts w:cs="David" w:hint="cs"/>
          <w:rtl/>
        </w:rPr>
      </w:pPr>
    </w:p>
    <w:p w14:paraId="1958ED0F" w14:textId="77777777" w:rsidR="00F97E70" w:rsidRPr="00F97E70" w:rsidRDefault="00F97E70" w:rsidP="00F97E70">
      <w:pPr>
        <w:bidi/>
        <w:jc w:val="both"/>
        <w:rPr>
          <w:rFonts w:cs="David" w:hint="cs"/>
          <w:rtl/>
        </w:rPr>
      </w:pPr>
      <w:r w:rsidRPr="00F97E70">
        <w:rPr>
          <w:rFonts w:cs="David" w:hint="cs"/>
          <w:u w:val="single"/>
          <w:rtl/>
        </w:rPr>
        <w:t>עמי ברקוביץ:</w:t>
      </w:r>
    </w:p>
    <w:p w14:paraId="038B0F73" w14:textId="77777777" w:rsidR="00F97E70" w:rsidRPr="00F97E70" w:rsidRDefault="00F97E70" w:rsidP="00F97E70">
      <w:pPr>
        <w:bidi/>
        <w:jc w:val="both"/>
        <w:rPr>
          <w:rFonts w:cs="David" w:hint="cs"/>
          <w:rtl/>
        </w:rPr>
      </w:pPr>
    </w:p>
    <w:p w14:paraId="08DC6EB2" w14:textId="77777777" w:rsidR="00F97E70" w:rsidRPr="00F97E70" w:rsidRDefault="00F97E70" w:rsidP="00F97E70">
      <w:pPr>
        <w:bidi/>
        <w:jc w:val="both"/>
        <w:rPr>
          <w:rFonts w:cs="David" w:hint="cs"/>
          <w:rtl/>
        </w:rPr>
      </w:pPr>
      <w:r w:rsidRPr="00F97E70">
        <w:rPr>
          <w:rFonts w:cs="David" w:hint="cs"/>
          <w:rtl/>
        </w:rPr>
        <w:tab/>
        <w:t>חובת דיווח ואז תהיה סמכות רגילה להורות למזמין.</w:t>
      </w:r>
    </w:p>
    <w:p w14:paraId="0B8F53D2" w14:textId="77777777" w:rsidR="00F97E70" w:rsidRPr="00F97E70" w:rsidRDefault="00F97E70" w:rsidP="00F97E70">
      <w:pPr>
        <w:bidi/>
        <w:jc w:val="both"/>
        <w:rPr>
          <w:rFonts w:cs="David" w:hint="cs"/>
          <w:rtl/>
        </w:rPr>
      </w:pPr>
    </w:p>
    <w:p w14:paraId="148F58C3"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A4CF087" w14:textId="77777777" w:rsidR="00F97E70" w:rsidRPr="00F97E70" w:rsidRDefault="00F97E70" w:rsidP="00F97E70">
      <w:pPr>
        <w:bidi/>
        <w:jc w:val="both"/>
        <w:rPr>
          <w:rFonts w:cs="David" w:hint="cs"/>
          <w:rtl/>
        </w:rPr>
      </w:pPr>
    </w:p>
    <w:p w14:paraId="54B45404" w14:textId="77777777" w:rsidR="00F97E70" w:rsidRPr="00F97E70" w:rsidRDefault="00F97E70" w:rsidP="00F97E70">
      <w:pPr>
        <w:bidi/>
        <w:jc w:val="both"/>
        <w:rPr>
          <w:rFonts w:cs="David" w:hint="cs"/>
          <w:rtl/>
        </w:rPr>
      </w:pPr>
      <w:r w:rsidRPr="00F97E70">
        <w:rPr>
          <w:rFonts w:cs="David" w:hint="cs"/>
          <w:rtl/>
        </w:rPr>
        <w:tab/>
        <w:t>כן.</w:t>
      </w:r>
    </w:p>
    <w:p w14:paraId="250809A7" w14:textId="77777777" w:rsidR="00F97E70" w:rsidRPr="00F97E70" w:rsidRDefault="00F97E70" w:rsidP="00F97E70">
      <w:pPr>
        <w:bidi/>
        <w:jc w:val="both"/>
        <w:rPr>
          <w:rFonts w:cs="David" w:hint="cs"/>
          <w:rtl/>
        </w:rPr>
      </w:pPr>
    </w:p>
    <w:p w14:paraId="40670A3C" w14:textId="77777777" w:rsidR="00F97E70" w:rsidRPr="00F97E70" w:rsidRDefault="00F97E70" w:rsidP="00F97E70">
      <w:pPr>
        <w:bidi/>
        <w:jc w:val="both"/>
        <w:rPr>
          <w:rFonts w:cs="David" w:hint="cs"/>
          <w:rtl/>
        </w:rPr>
      </w:pPr>
      <w:r w:rsidRPr="00F97E70">
        <w:rPr>
          <w:rFonts w:cs="David" w:hint="cs"/>
          <w:u w:val="single"/>
          <w:rtl/>
        </w:rPr>
        <w:t>ארבל אסטרחן:</w:t>
      </w:r>
    </w:p>
    <w:p w14:paraId="4C006CF9" w14:textId="77777777" w:rsidR="00F97E70" w:rsidRPr="00F97E70" w:rsidRDefault="00F97E70" w:rsidP="00F97E70">
      <w:pPr>
        <w:bidi/>
        <w:jc w:val="both"/>
        <w:rPr>
          <w:rFonts w:cs="David" w:hint="cs"/>
          <w:rtl/>
        </w:rPr>
      </w:pPr>
    </w:p>
    <w:p w14:paraId="476169BE" w14:textId="77777777" w:rsidR="00F97E70" w:rsidRPr="00F97E70" w:rsidRDefault="00F97E70" w:rsidP="00F97E70">
      <w:pPr>
        <w:bidi/>
        <w:jc w:val="both"/>
        <w:rPr>
          <w:rFonts w:cs="David" w:hint="cs"/>
          <w:rtl/>
        </w:rPr>
      </w:pPr>
      <w:r w:rsidRPr="00F97E70">
        <w:rPr>
          <w:rFonts w:cs="David" w:hint="cs"/>
          <w:rtl/>
        </w:rPr>
        <w:tab/>
        <w:t>נוסף: חובת דיווח למדפיס וסמכות ליושב ראש ועדת הבחירות להורות למזמין.</w:t>
      </w:r>
    </w:p>
    <w:p w14:paraId="7F227D54" w14:textId="77777777" w:rsidR="00F97E70" w:rsidRPr="00F97E70" w:rsidRDefault="00F97E70" w:rsidP="00F97E70">
      <w:pPr>
        <w:bidi/>
        <w:jc w:val="both"/>
        <w:rPr>
          <w:rFonts w:cs="David" w:hint="cs"/>
          <w:rtl/>
        </w:rPr>
      </w:pPr>
    </w:p>
    <w:p w14:paraId="692F018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B5A047D" w14:textId="77777777" w:rsidR="00F97E70" w:rsidRPr="00F97E70" w:rsidRDefault="00F97E70" w:rsidP="00F97E70">
      <w:pPr>
        <w:bidi/>
        <w:jc w:val="both"/>
        <w:rPr>
          <w:rFonts w:cs="David" w:hint="cs"/>
          <w:rtl/>
        </w:rPr>
      </w:pPr>
    </w:p>
    <w:p w14:paraId="576AF997" w14:textId="77777777" w:rsidR="00F97E70" w:rsidRPr="00F97E70" w:rsidRDefault="00F97E70" w:rsidP="00F97E70">
      <w:pPr>
        <w:bidi/>
        <w:jc w:val="both"/>
        <w:rPr>
          <w:rFonts w:cs="David" w:hint="cs"/>
          <w:rtl/>
        </w:rPr>
      </w:pPr>
      <w:r w:rsidRPr="00F97E70">
        <w:rPr>
          <w:rFonts w:cs="David" w:hint="cs"/>
          <w:rtl/>
        </w:rPr>
        <w:tab/>
        <w:t>בדיוק.</w:t>
      </w:r>
    </w:p>
    <w:p w14:paraId="3DF5E8F4" w14:textId="77777777" w:rsidR="00F97E70" w:rsidRPr="00F97E70" w:rsidRDefault="00F97E70" w:rsidP="00F97E70">
      <w:pPr>
        <w:bidi/>
        <w:jc w:val="both"/>
        <w:rPr>
          <w:rFonts w:cs="David" w:hint="cs"/>
          <w:rtl/>
        </w:rPr>
      </w:pPr>
    </w:p>
    <w:p w14:paraId="1DF69CFA" w14:textId="77777777" w:rsidR="00F97E70" w:rsidRPr="00F97E70" w:rsidRDefault="00F97E70" w:rsidP="00F97E70">
      <w:pPr>
        <w:bidi/>
        <w:jc w:val="both"/>
        <w:rPr>
          <w:rFonts w:cs="David" w:hint="cs"/>
          <w:rtl/>
        </w:rPr>
      </w:pPr>
      <w:r w:rsidRPr="00F97E70">
        <w:rPr>
          <w:rFonts w:cs="David" w:hint="cs"/>
          <w:u w:val="single"/>
          <w:rtl/>
        </w:rPr>
        <w:t>אהוד שילת:</w:t>
      </w:r>
    </w:p>
    <w:p w14:paraId="18F0EF7A" w14:textId="77777777" w:rsidR="00F97E70" w:rsidRPr="00F97E70" w:rsidRDefault="00F97E70" w:rsidP="00F97E70">
      <w:pPr>
        <w:bidi/>
        <w:jc w:val="both"/>
        <w:rPr>
          <w:rFonts w:cs="David" w:hint="cs"/>
          <w:rtl/>
        </w:rPr>
      </w:pPr>
    </w:p>
    <w:p w14:paraId="6E1FC7D3" w14:textId="77777777" w:rsidR="00F97E70" w:rsidRPr="00F97E70" w:rsidRDefault="00F97E70" w:rsidP="00F97E70">
      <w:pPr>
        <w:bidi/>
        <w:jc w:val="both"/>
        <w:rPr>
          <w:rFonts w:cs="David" w:hint="cs"/>
          <w:rtl/>
        </w:rPr>
      </w:pPr>
      <w:r w:rsidRPr="00F97E70">
        <w:rPr>
          <w:rFonts w:cs="David" w:hint="cs"/>
          <w:rtl/>
        </w:rPr>
        <w:tab/>
        <w:t>מי ידווח? המדפיס ידווח על כל מודעה שהוא מדפיס?</w:t>
      </w:r>
    </w:p>
    <w:p w14:paraId="5441E5CF" w14:textId="77777777" w:rsidR="00F97E70" w:rsidRPr="00F97E70" w:rsidRDefault="00F97E70" w:rsidP="00F97E70">
      <w:pPr>
        <w:bidi/>
        <w:jc w:val="both"/>
        <w:rPr>
          <w:rFonts w:cs="David" w:hint="cs"/>
          <w:rtl/>
        </w:rPr>
      </w:pPr>
    </w:p>
    <w:p w14:paraId="7F1A0F49" w14:textId="77777777" w:rsidR="00F97E70" w:rsidRPr="00F97E70" w:rsidRDefault="00F97E70" w:rsidP="00F97E70">
      <w:pPr>
        <w:bidi/>
        <w:jc w:val="both"/>
        <w:rPr>
          <w:rFonts w:cs="David" w:hint="cs"/>
          <w:rtl/>
        </w:rPr>
      </w:pPr>
      <w:r w:rsidRPr="00F97E70">
        <w:rPr>
          <w:rFonts w:cs="David" w:hint="cs"/>
          <w:u w:val="single"/>
          <w:rtl/>
        </w:rPr>
        <w:t>ארבל אסטרחן:</w:t>
      </w:r>
    </w:p>
    <w:p w14:paraId="25C9629A" w14:textId="77777777" w:rsidR="00F97E70" w:rsidRPr="00F97E70" w:rsidRDefault="00F97E70" w:rsidP="00F97E70">
      <w:pPr>
        <w:bidi/>
        <w:jc w:val="both"/>
        <w:rPr>
          <w:rFonts w:cs="David" w:hint="cs"/>
          <w:rtl/>
        </w:rPr>
      </w:pPr>
    </w:p>
    <w:p w14:paraId="39D863D2" w14:textId="77777777" w:rsidR="00F97E70" w:rsidRPr="00F97E70" w:rsidRDefault="00F97E70" w:rsidP="00F97E70">
      <w:pPr>
        <w:bidi/>
        <w:jc w:val="both"/>
        <w:rPr>
          <w:rFonts w:cs="David" w:hint="cs"/>
          <w:rtl/>
        </w:rPr>
      </w:pPr>
      <w:r w:rsidRPr="00F97E70">
        <w:rPr>
          <w:rFonts w:cs="David" w:hint="cs"/>
          <w:rtl/>
        </w:rPr>
        <w:tab/>
        <w:t>לא, לבקשת יושב ראש ועדת הבחירות. יושב ראש ועדת הבחירות ייתקל במצב שיש שלטים שלא יודעים של מי הם, הוא יפנה למדפיס וישאל מי הזמין ממנו את השלטים, והמדפיס חייב לומר לו.</w:t>
      </w:r>
    </w:p>
    <w:p w14:paraId="3D7A39C5" w14:textId="77777777" w:rsidR="00F97E70" w:rsidRPr="00F97E70" w:rsidRDefault="00F97E70" w:rsidP="00F97E70">
      <w:pPr>
        <w:bidi/>
        <w:jc w:val="both"/>
        <w:rPr>
          <w:rFonts w:cs="David" w:hint="cs"/>
          <w:rtl/>
        </w:rPr>
      </w:pPr>
    </w:p>
    <w:p w14:paraId="1507032D" w14:textId="77777777" w:rsidR="00F97E70" w:rsidRPr="00F97E70" w:rsidRDefault="00F97E70" w:rsidP="00F97E70">
      <w:pPr>
        <w:bidi/>
        <w:jc w:val="both"/>
        <w:rPr>
          <w:rFonts w:cs="David" w:hint="cs"/>
          <w:rtl/>
        </w:rPr>
      </w:pPr>
      <w:r w:rsidRPr="00F97E70">
        <w:rPr>
          <w:rFonts w:cs="David" w:hint="cs"/>
          <w:rtl/>
        </w:rPr>
        <w:tab/>
        <w:t>זה היה סעיף 17(ג). הסעיף גם כולל הוראה שאם לא קוים הצו שנתן יושב ראש ועדת הבחירות, הוא רשאי להורות לרשות המקומית שבה היו השלטים או למע"צ לבצע את העבודה ולנכות את הסכום. היום, בגלל שאלה מפלגות, הוא רשאי להורות ליושב ראש הכנסת לנקות את הסכום מכספי המימון אבל כאשר אלה לא מפלגות, זה לא יהיה רלוונטי.</w:t>
      </w:r>
    </w:p>
    <w:p w14:paraId="49118933" w14:textId="77777777" w:rsidR="00F97E70" w:rsidRPr="00F97E70" w:rsidRDefault="00F97E70" w:rsidP="00F97E70">
      <w:pPr>
        <w:bidi/>
        <w:jc w:val="both"/>
        <w:rPr>
          <w:rFonts w:cs="David" w:hint="cs"/>
          <w:rtl/>
        </w:rPr>
      </w:pPr>
    </w:p>
    <w:p w14:paraId="40C937AE" w14:textId="77777777" w:rsidR="00F97E70" w:rsidRPr="00F97E70" w:rsidRDefault="00F97E70" w:rsidP="00F97E70">
      <w:pPr>
        <w:bidi/>
        <w:jc w:val="both"/>
        <w:rPr>
          <w:rFonts w:cs="David" w:hint="cs"/>
          <w:rtl/>
        </w:rPr>
      </w:pPr>
      <w:r w:rsidRPr="00F97E70">
        <w:rPr>
          <w:rFonts w:cs="David" w:hint="cs"/>
          <w:rtl/>
        </w:rPr>
        <w:tab/>
        <w:t>סעיפים 18 ו-19, מוצע למחוק אותם. אלה סעיפים שמדברים על זכות אישום. זה אומר שחבר ועדת הבחירות רשאי להביא אדם בפלילים בשל עבירה לפי חוק זה ואם הוגש כתב אישום, לא יהיה היועץ המשפטי לממשלה רשאי לצוות על הפסקת הדיון. מוצע למחוק את הסעיפים האלה.</w:t>
      </w:r>
    </w:p>
    <w:p w14:paraId="0269D300" w14:textId="77777777" w:rsidR="00F97E70" w:rsidRPr="00F97E70" w:rsidRDefault="00F97E70" w:rsidP="00F97E70">
      <w:pPr>
        <w:bidi/>
        <w:jc w:val="both"/>
        <w:rPr>
          <w:rFonts w:cs="David" w:hint="cs"/>
          <w:rtl/>
        </w:rPr>
      </w:pPr>
    </w:p>
    <w:p w14:paraId="30D050BC" w14:textId="77777777" w:rsidR="00F97E70" w:rsidRPr="00F97E70" w:rsidRDefault="00F97E70" w:rsidP="00F97E70">
      <w:pPr>
        <w:bidi/>
        <w:jc w:val="both"/>
        <w:rPr>
          <w:rFonts w:cs="David" w:hint="cs"/>
          <w:rtl/>
        </w:rPr>
      </w:pPr>
      <w:r w:rsidRPr="00F97E70">
        <w:rPr>
          <w:rFonts w:cs="David" w:hint="cs"/>
          <w:rtl/>
        </w:rPr>
        <w:tab/>
        <w:t xml:space="preserve">הסעיפים הבאים </w:t>
      </w:r>
      <w:r w:rsidRPr="00F97E70">
        <w:rPr>
          <w:rFonts w:cs="David"/>
          <w:rtl/>
        </w:rPr>
        <w:t>–</w:t>
      </w:r>
      <w:r w:rsidRPr="00F97E70">
        <w:rPr>
          <w:rFonts w:cs="David" w:hint="cs"/>
          <w:rtl/>
        </w:rPr>
        <w:t xml:space="preserve"> 20, 20(א), 20(ב), 20(ג) </w:t>
      </w:r>
      <w:r w:rsidRPr="00F97E70">
        <w:rPr>
          <w:rFonts w:cs="David"/>
          <w:rtl/>
        </w:rPr>
        <w:t>–</w:t>
      </w:r>
      <w:r w:rsidRPr="00F97E70">
        <w:rPr>
          <w:rFonts w:cs="David" w:hint="cs"/>
          <w:rtl/>
        </w:rPr>
        <w:t xml:space="preserve"> נשארים ללא שינוי. חלק מהם לא רלוונטיים. סעיף שנותן חסינות לחוק, תקנות שעת חירום, תקופת ההתיישנות של עבירה לפי סעיף זה היא שלוש שנים.</w:t>
      </w:r>
    </w:p>
    <w:p w14:paraId="42B61CCF" w14:textId="77777777" w:rsidR="00F97E70" w:rsidRPr="00F97E70" w:rsidRDefault="00F97E70" w:rsidP="00F97E70">
      <w:pPr>
        <w:bidi/>
        <w:jc w:val="both"/>
        <w:rPr>
          <w:rFonts w:cs="David" w:hint="cs"/>
          <w:rtl/>
        </w:rPr>
      </w:pPr>
    </w:p>
    <w:p w14:paraId="5F7BF9E1" w14:textId="77777777" w:rsidR="00F97E70" w:rsidRPr="00F97E70" w:rsidRDefault="00F97E70" w:rsidP="00F97E70">
      <w:pPr>
        <w:bidi/>
        <w:jc w:val="both"/>
        <w:rPr>
          <w:rFonts w:cs="David" w:hint="cs"/>
          <w:rtl/>
        </w:rPr>
      </w:pPr>
      <w:r w:rsidRPr="00F97E70">
        <w:rPr>
          <w:rFonts w:cs="David" w:hint="cs"/>
          <w:rtl/>
        </w:rPr>
        <w:tab/>
        <w:t>זה חוק התעמולה.</w:t>
      </w:r>
    </w:p>
    <w:p w14:paraId="322E0DEC" w14:textId="77777777" w:rsidR="00F97E70" w:rsidRPr="00F97E70" w:rsidRDefault="00F97E70" w:rsidP="00F97E70">
      <w:pPr>
        <w:bidi/>
        <w:jc w:val="both"/>
        <w:rPr>
          <w:rFonts w:cs="David" w:hint="cs"/>
          <w:rtl/>
        </w:rPr>
      </w:pPr>
    </w:p>
    <w:p w14:paraId="2BD8E0C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A33845D" w14:textId="77777777" w:rsidR="00F97E70" w:rsidRPr="00F97E70" w:rsidRDefault="00F97E70" w:rsidP="00F97E70">
      <w:pPr>
        <w:bidi/>
        <w:jc w:val="both"/>
        <w:rPr>
          <w:rFonts w:cs="David" w:hint="cs"/>
          <w:rtl/>
        </w:rPr>
      </w:pPr>
    </w:p>
    <w:p w14:paraId="6569B05C" w14:textId="77777777" w:rsidR="00F97E70" w:rsidRPr="00F97E70" w:rsidRDefault="00F97E70" w:rsidP="00F97E70">
      <w:pPr>
        <w:bidi/>
        <w:jc w:val="both"/>
        <w:rPr>
          <w:rFonts w:cs="David" w:hint="cs"/>
          <w:rtl/>
        </w:rPr>
      </w:pPr>
      <w:r w:rsidRPr="00F97E70">
        <w:rPr>
          <w:rFonts w:cs="David" w:hint="cs"/>
          <w:rtl/>
        </w:rPr>
        <w:tab/>
        <w:t>אנחנו נידרש לנושא שביקש חבר הכנסת רותם להעלות. עד שהוא יחזור, נמשיך בסעיף 11 ואחר כך נחזור לבקשתו.</w:t>
      </w:r>
    </w:p>
    <w:p w14:paraId="229FABB1" w14:textId="77777777" w:rsidR="00F97E70" w:rsidRPr="00F97E70" w:rsidRDefault="00F97E70" w:rsidP="00F97E70">
      <w:pPr>
        <w:bidi/>
        <w:jc w:val="both"/>
        <w:rPr>
          <w:rFonts w:cs="David" w:hint="cs"/>
          <w:rtl/>
        </w:rPr>
      </w:pPr>
    </w:p>
    <w:p w14:paraId="628A58DA" w14:textId="77777777" w:rsidR="00F97E70" w:rsidRPr="00F97E70" w:rsidRDefault="00F97E70" w:rsidP="00F97E70">
      <w:pPr>
        <w:bidi/>
        <w:jc w:val="both"/>
        <w:rPr>
          <w:rFonts w:cs="David" w:hint="cs"/>
          <w:rtl/>
        </w:rPr>
      </w:pPr>
      <w:r w:rsidRPr="00F97E70">
        <w:rPr>
          <w:rFonts w:cs="David" w:hint="cs"/>
          <w:u w:val="single"/>
          <w:rtl/>
        </w:rPr>
        <w:t>ארבל אסטרחן:</w:t>
      </w:r>
    </w:p>
    <w:p w14:paraId="707F7BD5" w14:textId="77777777" w:rsidR="00F97E70" w:rsidRPr="00F97E70" w:rsidRDefault="00F97E70" w:rsidP="00F97E70">
      <w:pPr>
        <w:bidi/>
        <w:jc w:val="both"/>
        <w:rPr>
          <w:rFonts w:cs="David" w:hint="cs"/>
          <w:rtl/>
        </w:rPr>
      </w:pPr>
    </w:p>
    <w:p w14:paraId="65BE9602" w14:textId="77777777" w:rsidR="00F97E70" w:rsidRPr="00F97E70" w:rsidRDefault="00F97E70" w:rsidP="00F97E70">
      <w:pPr>
        <w:bidi/>
        <w:jc w:val="both"/>
        <w:rPr>
          <w:rFonts w:cs="David" w:hint="cs"/>
          <w:rtl/>
        </w:rPr>
      </w:pPr>
      <w:r w:rsidRPr="00F97E70">
        <w:rPr>
          <w:rFonts w:cs="David" w:hint="cs"/>
          <w:rtl/>
        </w:rPr>
        <w:tab/>
        <w:t>אם זה באותו יום, מה שמופיע בסעיף קטן (ג).</w:t>
      </w:r>
    </w:p>
    <w:p w14:paraId="5B8DBFD7" w14:textId="77777777" w:rsidR="00F97E70" w:rsidRPr="00F97E70" w:rsidRDefault="00F97E70" w:rsidP="00F97E70">
      <w:pPr>
        <w:bidi/>
        <w:jc w:val="both"/>
        <w:rPr>
          <w:rFonts w:cs="David" w:hint="cs"/>
          <w:rtl/>
        </w:rPr>
      </w:pPr>
    </w:p>
    <w:p w14:paraId="68057145"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3D75FED" w14:textId="77777777" w:rsidR="00F97E70" w:rsidRPr="00F97E70" w:rsidRDefault="00F97E70" w:rsidP="00F97E70">
      <w:pPr>
        <w:bidi/>
        <w:jc w:val="both"/>
        <w:rPr>
          <w:rFonts w:cs="David" w:hint="cs"/>
          <w:rtl/>
        </w:rPr>
      </w:pPr>
    </w:p>
    <w:p w14:paraId="6887C43D" w14:textId="77777777" w:rsidR="00F97E70" w:rsidRPr="00F97E70" w:rsidRDefault="00F97E70" w:rsidP="00F97E70">
      <w:pPr>
        <w:bidi/>
        <w:jc w:val="both"/>
        <w:rPr>
          <w:rFonts w:cs="David" w:hint="cs"/>
          <w:rtl/>
        </w:rPr>
      </w:pPr>
      <w:r w:rsidRPr="00F97E70">
        <w:rPr>
          <w:rFonts w:cs="David" w:hint="cs"/>
          <w:rtl/>
        </w:rPr>
        <w:tab/>
        <w:t>הסוגיה של האם זה באותו יום. בסדר.</w:t>
      </w:r>
    </w:p>
    <w:p w14:paraId="3B803A64" w14:textId="77777777" w:rsidR="00F97E70" w:rsidRPr="00F97E70" w:rsidRDefault="00F97E70" w:rsidP="00F97E70">
      <w:pPr>
        <w:bidi/>
        <w:jc w:val="both"/>
        <w:rPr>
          <w:rFonts w:cs="David" w:hint="cs"/>
          <w:rtl/>
        </w:rPr>
      </w:pPr>
    </w:p>
    <w:p w14:paraId="414CED30" w14:textId="77777777" w:rsidR="00F97E70" w:rsidRPr="00F97E70" w:rsidRDefault="00F97E70" w:rsidP="00F97E70">
      <w:pPr>
        <w:bidi/>
        <w:jc w:val="both"/>
        <w:rPr>
          <w:rFonts w:cs="David" w:hint="cs"/>
          <w:rtl/>
        </w:rPr>
      </w:pPr>
      <w:r w:rsidRPr="00F97E70">
        <w:rPr>
          <w:rFonts w:cs="David" w:hint="cs"/>
          <w:u w:val="single"/>
          <w:rtl/>
        </w:rPr>
        <w:t>ארבל אסטרחן:</w:t>
      </w:r>
    </w:p>
    <w:p w14:paraId="3F3422A1" w14:textId="77777777" w:rsidR="00F97E70" w:rsidRPr="00F97E70" w:rsidRDefault="00F97E70" w:rsidP="00F97E70">
      <w:pPr>
        <w:bidi/>
        <w:jc w:val="both"/>
        <w:rPr>
          <w:rFonts w:cs="David" w:hint="cs"/>
          <w:rtl/>
        </w:rPr>
      </w:pPr>
    </w:p>
    <w:p w14:paraId="4E214C4F" w14:textId="77777777" w:rsidR="00F97E70" w:rsidRPr="00F97E70" w:rsidRDefault="00F97E70" w:rsidP="00F97E70">
      <w:pPr>
        <w:bidi/>
        <w:jc w:val="both"/>
        <w:rPr>
          <w:rFonts w:cs="David" w:hint="cs"/>
          <w:rtl/>
        </w:rPr>
      </w:pPr>
      <w:r w:rsidRPr="00F97E70">
        <w:rPr>
          <w:rFonts w:cs="David" w:hint="cs"/>
          <w:rtl/>
        </w:rPr>
        <w:tab/>
        <w:t>זאת סוגיה מורכבת שאנחנו עוד לא בטוחים לגבי כל ההסדרים שצריכים להיות בה. מה קורה כאשר משאל העם והבחירות נערכים באותו יום. במיוחד כאשר סטינו כאן מההוראות. למשל, אם מדובר על כך ש-60 ימים לפני מועד הבחירות לא ניתן לעשות תעמולה למפלגה אבל ניתן לעשות תעמולה למשאל עם.</w:t>
      </w:r>
    </w:p>
    <w:p w14:paraId="6E795A06" w14:textId="77777777" w:rsidR="00F97E70" w:rsidRPr="00F97E70" w:rsidRDefault="00F97E70" w:rsidP="00F97E70">
      <w:pPr>
        <w:bidi/>
        <w:jc w:val="both"/>
        <w:rPr>
          <w:rFonts w:cs="David" w:hint="cs"/>
          <w:rtl/>
        </w:rPr>
      </w:pPr>
    </w:p>
    <w:p w14:paraId="407F8487"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770BFBB1" w14:textId="77777777" w:rsidR="00F97E70" w:rsidRPr="00F97E70" w:rsidRDefault="00F97E70" w:rsidP="00F97E70">
      <w:pPr>
        <w:bidi/>
        <w:jc w:val="both"/>
        <w:rPr>
          <w:rFonts w:cs="David" w:hint="cs"/>
          <w:rtl/>
        </w:rPr>
      </w:pPr>
    </w:p>
    <w:p w14:paraId="21C3AE89" w14:textId="77777777" w:rsidR="00F97E70" w:rsidRPr="00F97E70" w:rsidRDefault="00F97E70" w:rsidP="00F97E70">
      <w:pPr>
        <w:bidi/>
        <w:jc w:val="both"/>
        <w:rPr>
          <w:rFonts w:cs="David" w:hint="cs"/>
          <w:rtl/>
        </w:rPr>
      </w:pPr>
      <w:r w:rsidRPr="00F97E70">
        <w:rPr>
          <w:rFonts w:cs="David" w:hint="cs"/>
          <w:rtl/>
        </w:rPr>
        <w:tab/>
        <w:t>אני לא רואה בזה בעיה. פרקטית לא אוכפים גם היום את ה-60 ימים בבחירות לכנסת.</w:t>
      </w:r>
    </w:p>
    <w:p w14:paraId="6B0B93B6" w14:textId="77777777" w:rsidR="00F97E70" w:rsidRPr="00F97E70" w:rsidRDefault="00F97E70" w:rsidP="00F97E70">
      <w:pPr>
        <w:bidi/>
        <w:jc w:val="both"/>
        <w:rPr>
          <w:rFonts w:cs="David" w:hint="cs"/>
          <w:rtl/>
        </w:rPr>
      </w:pPr>
    </w:p>
    <w:p w14:paraId="362E9412" w14:textId="77777777" w:rsidR="00F97E70" w:rsidRPr="00F97E70" w:rsidRDefault="00F97E70" w:rsidP="00F97E70">
      <w:pPr>
        <w:bidi/>
        <w:jc w:val="both"/>
        <w:rPr>
          <w:rFonts w:cs="David" w:hint="cs"/>
          <w:rtl/>
        </w:rPr>
      </w:pPr>
      <w:r w:rsidRPr="00F97E70">
        <w:rPr>
          <w:rFonts w:cs="David" w:hint="cs"/>
          <w:u w:val="single"/>
          <w:rtl/>
        </w:rPr>
        <w:t>איל זנדברג:</w:t>
      </w:r>
    </w:p>
    <w:p w14:paraId="33F34032" w14:textId="77777777" w:rsidR="00F97E70" w:rsidRPr="00F97E70" w:rsidRDefault="00F97E70" w:rsidP="00F97E70">
      <w:pPr>
        <w:bidi/>
        <w:jc w:val="both"/>
        <w:rPr>
          <w:rFonts w:cs="David" w:hint="cs"/>
          <w:rtl/>
        </w:rPr>
      </w:pPr>
    </w:p>
    <w:p w14:paraId="15F286D9" w14:textId="77777777" w:rsidR="00F97E70" w:rsidRPr="00F97E70" w:rsidRDefault="00F97E70" w:rsidP="00F97E70">
      <w:pPr>
        <w:bidi/>
        <w:jc w:val="both"/>
        <w:rPr>
          <w:rFonts w:cs="David" w:hint="cs"/>
          <w:rtl/>
        </w:rPr>
      </w:pPr>
      <w:r w:rsidRPr="00F97E70">
        <w:rPr>
          <w:rFonts w:cs="David" w:hint="cs"/>
          <w:rtl/>
        </w:rPr>
        <w:tab/>
        <w:t>בן אדם מתראיין ברדיו ומותר לו לומר?</w:t>
      </w:r>
    </w:p>
    <w:p w14:paraId="142BEDA7" w14:textId="77777777" w:rsidR="00F97E70" w:rsidRPr="00F97E70" w:rsidRDefault="00F97E70" w:rsidP="00F97E70">
      <w:pPr>
        <w:bidi/>
        <w:jc w:val="both"/>
        <w:rPr>
          <w:rFonts w:cs="David" w:hint="cs"/>
          <w:rtl/>
        </w:rPr>
      </w:pPr>
    </w:p>
    <w:p w14:paraId="7448E9B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C3A3D30" w14:textId="77777777" w:rsidR="00F97E70" w:rsidRPr="00F97E70" w:rsidRDefault="00F97E70" w:rsidP="00F97E70">
      <w:pPr>
        <w:bidi/>
        <w:jc w:val="both"/>
        <w:rPr>
          <w:rFonts w:cs="David" w:hint="cs"/>
          <w:rtl/>
        </w:rPr>
      </w:pPr>
    </w:p>
    <w:p w14:paraId="514A2717" w14:textId="77777777" w:rsidR="00F97E70" w:rsidRPr="00F97E70" w:rsidRDefault="00F97E70" w:rsidP="00F97E70">
      <w:pPr>
        <w:bidi/>
        <w:jc w:val="both"/>
        <w:rPr>
          <w:rFonts w:cs="David" w:hint="cs"/>
          <w:rtl/>
        </w:rPr>
      </w:pPr>
      <w:r w:rsidRPr="00F97E70">
        <w:rPr>
          <w:rFonts w:cs="David" w:hint="cs"/>
          <w:rtl/>
        </w:rPr>
        <w:tab/>
        <w:t>מותר לו לומר תצביעו משאל עם, אבל אסור לו לומר תצביעו ליכוד.</w:t>
      </w:r>
    </w:p>
    <w:p w14:paraId="24CA703A" w14:textId="77777777" w:rsidR="00F97E70" w:rsidRPr="00F97E70" w:rsidRDefault="00F97E70" w:rsidP="00F97E70">
      <w:pPr>
        <w:bidi/>
        <w:jc w:val="both"/>
        <w:rPr>
          <w:rFonts w:cs="David" w:hint="cs"/>
          <w:rtl/>
        </w:rPr>
      </w:pPr>
    </w:p>
    <w:p w14:paraId="054036DE" w14:textId="77777777" w:rsidR="00F97E70" w:rsidRPr="00F97E70" w:rsidRDefault="00F97E70" w:rsidP="00F97E70">
      <w:pPr>
        <w:bidi/>
        <w:jc w:val="both"/>
        <w:rPr>
          <w:rFonts w:cs="David" w:hint="cs"/>
          <w:rtl/>
        </w:rPr>
      </w:pPr>
      <w:r w:rsidRPr="00F97E70">
        <w:rPr>
          <w:rFonts w:cs="David" w:hint="cs"/>
          <w:u w:val="single"/>
          <w:rtl/>
        </w:rPr>
        <w:t>איל זנדברג:</w:t>
      </w:r>
    </w:p>
    <w:p w14:paraId="0B85954E" w14:textId="77777777" w:rsidR="00F97E70" w:rsidRPr="00F97E70" w:rsidRDefault="00F97E70" w:rsidP="00F97E70">
      <w:pPr>
        <w:bidi/>
        <w:jc w:val="both"/>
        <w:rPr>
          <w:rFonts w:cs="David" w:hint="cs"/>
          <w:rtl/>
        </w:rPr>
      </w:pPr>
    </w:p>
    <w:p w14:paraId="1EBD7CB9" w14:textId="77777777" w:rsidR="00F97E70" w:rsidRPr="00F97E70" w:rsidRDefault="00F97E70" w:rsidP="00F97E70">
      <w:pPr>
        <w:bidi/>
        <w:jc w:val="both"/>
        <w:rPr>
          <w:rFonts w:cs="David" w:hint="cs"/>
          <w:rtl/>
        </w:rPr>
      </w:pPr>
      <w:r w:rsidRPr="00F97E70">
        <w:rPr>
          <w:rFonts w:cs="David" w:hint="cs"/>
          <w:rtl/>
        </w:rPr>
        <w:tab/>
        <w:t>הוא יאמר: מפלגתי שהיא כזו וכזו חושבת.</w:t>
      </w:r>
    </w:p>
    <w:p w14:paraId="66667F33" w14:textId="77777777" w:rsidR="00F97E70" w:rsidRPr="00F97E70" w:rsidRDefault="00F97E70" w:rsidP="00F97E70">
      <w:pPr>
        <w:bidi/>
        <w:jc w:val="both"/>
        <w:rPr>
          <w:rFonts w:cs="David" w:hint="cs"/>
          <w:rtl/>
        </w:rPr>
      </w:pPr>
    </w:p>
    <w:p w14:paraId="052AB800"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2E17DC3" w14:textId="77777777" w:rsidR="00F97E70" w:rsidRPr="00F97E70" w:rsidRDefault="00F97E70" w:rsidP="00F97E70">
      <w:pPr>
        <w:bidi/>
        <w:jc w:val="both"/>
        <w:rPr>
          <w:rFonts w:cs="David" w:hint="cs"/>
          <w:rtl/>
        </w:rPr>
      </w:pPr>
    </w:p>
    <w:p w14:paraId="2FA290A9" w14:textId="77777777" w:rsidR="00F97E70" w:rsidRPr="00F97E70" w:rsidRDefault="00F97E70" w:rsidP="00F97E70">
      <w:pPr>
        <w:bidi/>
        <w:jc w:val="both"/>
        <w:rPr>
          <w:rFonts w:cs="David" w:hint="cs"/>
          <w:rtl/>
        </w:rPr>
      </w:pPr>
      <w:r w:rsidRPr="00F97E70">
        <w:rPr>
          <w:rFonts w:cs="David" w:hint="cs"/>
          <w:rtl/>
        </w:rPr>
        <w:tab/>
        <w:t>אין בעיה. זה מותר לו תמיד לומר.</w:t>
      </w:r>
    </w:p>
    <w:p w14:paraId="0A946FAD" w14:textId="77777777" w:rsidR="00F97E70" w:rsidRPr="00F97E70" w:rsidRDefault="00F97E70" w:rsidP="00F97E70">
      <w:pPr>
        <w:bidi/>
        <w:jc w:val="both"/>
        <w:rPr>
          <w:rFonts w:cs="David" w:hint="cs"/>
          <w:rtl/>
        </w:rPr>
      </w:pPr>
    </w:p>
    <w:p w14:paraId="7B8CEFE0" w14:textId="77777777" w:rsidR="00F97E70" w:rsidRPr="00F97E70" w:rsidRDefault="00F97E70" w:rsidP="00F97E70">
      <w:pPr>
        <w:bidi/>
        <w:jc w:val="both"/>
        <w:rPr>
          <w:rFonts w:cs="David" w:hint="cs"/>
          <w:rtl/>
        </w:rPr>
      </w:pPr>
      <w:r w:rsidRPr="00F97E70">
        <w:rPr>
          <w:rFonts w:cs="David" w:hint="cs"/>
          <w:u w:val="single"/>
          <w:rtl/>
        </w:rPr>
        <w:t>איל זנדברג:</w:t>
      </w:r>
    </w:p>
    <w:p w14:paraId="68DB4EC5" w14:textId="77777777" w:rsidR="00F97E70" w:rsidRPr="00F97E70" w:rsidRDefault="00F97E70" w:rsidP="00F97E70">
      <w:pPr>
        <w:bidi/>
        <w:jc w:val="both"/>
        <w:rPr>
          <w:rFonts w:cs="David" w:hint="cs"/>
          <w:rtl/>
        </w:rPr>
      </w:pPr>
    </w:p>
    <w:p w14:paraId="4069D912" w14:textId="77777777" w:rsidR="00F97E70" w:rsidRPr="00F97E70" w:rsidRDefault="00F97E70" w:rsidP="00F97E70">
      <w:pPr>
        <w:bidi/>
        <w:jc w:val="both"/>
        <w:rPr>
          <w:rFonts w:cs="David" w:hint="cs"/>
          <w:rtl/>
        </w:rPr>
      </w:pPr>
      <w:r w:rsidRPr="00F97E70">
        <w:rPr>
          <w:rFonts w:cs="David" w:hint="cs"/>
          <w:rtl/>
        </w:rPr>
        <w:tab/>
        <w:t>הוא יאמר: רק אני אשמור על רמת הגולן ולכן.</w:t>
      </w:r>
    </w:p>
    <w:p w14:paraId="37B96AE5" w14:textId="77777777" w:rsidR="00F97E70" w:rsidRPr="00F97E70" w:rsidRDefault="00F97E70" w:rsidP="00F97E70">
      <w:pPr>
        <w:bidi/>
        <w:jc w:val="both"/>
        <w:rPr>
          <w:rFonts w:cs="David" w:hint="cs"/>
          <w:rtl/>
        </w:rPr>
      </w:pPr>
    </w:p>
    <w:p w14:paraId="5F46A77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4942726" w14:textId="77777777" w:rsidR="00F97E70" w:rsidRPr="00F97E70" w:rsidRDefault="00F97E70" w:rsidP="00F97E70">
      <w:pPr>
        <w:bidi/>
        <w:jc w:val="both"/>
        <w:rPr>
          <w:rFonts w:cs="David" w:hint="cs"/>
          <w:rtl/>
        </w:rPr>
      </w:pPr>
    </w:p>
    <w:p w14:paraId="32AEB43F" w14:textId="77777777" w:rsidR="00F97E70" w:rsidRPr="00F97E70" w:rsidRDefault="00F97E70" w:rsidP="00F97E70">
      <w:pPr>
        <w:bidi/>
        <w:jc w:val="both"/>
        <w:rPr>
          <w:rFonts w:cs="David" w:hint="cs"/>
          <w:rtl/>
        </w:rPr>
      </w:pPr>
      <w:r w:rsidRPr="00F97E70">
        <w:rPr>
          <w:rFonts w:cs="David" w:hint="cs"/>
          <w:rtl/>
        </w:rPr>
        <w:tab/>
        <w:t xml:space="preserve">ולכן תצביעו ליכוד. אסור לו. אנחנו מצביעים במשאל עם על רמת הגולן.  אם אדם בא ואומר רק אני אשמור על הגולן ולכן תצביעו ליכוד,  אסור לו. </w:t>
      </w:r>
    </w:p>
    <w:p w14:paraId="7345ADC0" w14:textId="77777777" w:rsidR="00F97E70" w:rsidRPr="00F97E70" w:rsidRDefault="00F97E70" w:rsidP="00F97E70">
      <w:pPr>
        <w:bidi/>
        <w:jc w:val="both"/>
        <w:rPr>
          <w:rFonts w:cs="David" w:hint="cs"/>
          <w:rtl/>
        </w:rPr>
      </w:pPr>
    </w:p>
    <w:p w14:paraId="532788EC" w14:textId="77777777" w:rsidR="00F97E70" w:rsidRPr="00F97E70" w:rsidRDefault="00F97E70" w:rsidP="00F97E70">
      <w:pPr>
        <w:bidi/>
        <w:jc w:val="both"/>
        <w:rPr>
          <w:rFonts w:cs="David" w:hint="cs"/>
          <w:rtl/>
        </w:rPr>
      </w:pPr>
      <w:r w:rsidRPr="00F97E70">
        <w:rPr>
          <w:rFonts w:cs="David" w:hint="cs"/>
          <w:u w:val="single"/>
          <w:rtl/>
        </w:rPr>
        <w:t>איל זנדברג:</w:t>
      </w:r>
    </w:p>
    <w:p w14:paraId="2EBCAE69" w14:textId="77777777" w:rsidR="00F97E70" w:rsidRPr="00F97E70" w:rsidRDefault="00F97E70" w:rsidP="00F97E70">
      <w:pPr>
        <w:bidi/>
        <w:jc w:val="both"/>
        <w:rPr>
          <w:rFonts w:cs="David" w:hint="cs"/>
          <w:rtl/>
        </w:rPr>
      </w:pPr>
    </w:p>
    <w:p w14:paraId="177BC278" w14:textId="77777777" w:rsidR="00F97E70" w:rsidRPr="00F97E70" w:rsidRDefault="00F97E70" w:rsidP="00F97E70">
      <w:pPr>
        <w:bidi/>
        <w:jc w:val="both"/>
        <w:rPr>
          <w:rFonts w:cs="David" w:hint="cs"/>
          <w:rtl/>
        </w:rPr>
      </w:pPr>
      <w:r w:rsidRPr="00F97E70">
        <w:rPr>
          <w:rFonts w:cs="David" w:hint="cs"/>
          <w:rtl/>
        </w:rPr>
        <w:tab/>
        <w:t>הוא נוקב בשם העומד בראש המפלגה.</w:t>
      </w:r>
    </w:p>
    <w:p w14:paraId="01E044A6" w14:textId="77777777" w:rsidR="00F97E70" w:rsidRPr="00F97E70" w:rsidRDefault="00F97E70" w:rsidP="00F97E70">
      <w:pPr>
        <w:bidi/>
        <w:jc w:val="both"/>
        <w:rPr>
          <w:rFonts w:cs="David" w:hint="cs"/>
          <w:rtl/>
        </w:rPr>
      </w:pPr>
    </w:p>
    <w:p w14:paraId="13B6399F"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0CD4DC6" w14:textId="77777777" w:rsidR="00F97E70" w:rsidRPr="00F97E70" w:rsidRDefault="00F97E70" w:rsidP="00F97E70">
      <w:pPr>
        <w:bidi/>
        <w:jc w:val="both"/>
        <w:rPr>
          <w:rFonts w:cs="David" w:hint="cs"/>
          <w:rtl/>
        </w:rPr>
      </w:pPr>
    </w:p>
    <w:p w14:paraId="6F2D7A92" w14:textId="77777777" w:rsidR="00F97E70" w:rsidRPr="00F97E70" w:rsidRDefault="00F97E70" w:rsidP="00F97E70">
      <w:pPr>
        <w:bidi/>
        <w:jc w:val="both"/>
        <w:rPr>
          <w:rFonts w:cs="David" w:hint="cs"/>
          <w:rtl/>
        </w:rPr>
      </w:pPr>
      <w:r w:rsidRPr="00F97E70">
        <w:rPr>
          <w:rFonts w:cs="David" w:hint="cs"/>
          <w:rtl/>
        </w:rPr>
        <w:tab/>
        <w:t>אם הוא אומר שרק משה ישמור על הגולן ולכן תצביעו ליכוד, גם אסור לו. אבל אם הוא בא ואומר שהוא קורא להם להצביע זה או הוא אומר להם שהעמדה של משה ראש מפלגתו היא לשמור על הגולן והיא העמדה הנכונה ולכן במשאל העם צריך להצביע כך וכך, זה בסדר.</w:t>
      </w:r>
    </w:p>
    <w:p w14:paraId="3EC4247B" w14:textId="77777777" w:rsidR="00F97E70" w:rsidRPr="00F97E70" w:rsidRDefault="00F97E70" w:rsidP="00F97E70">
      <w:pPr>
        <w:bidi/>
        <w:jc w:val="both"/>
        <w:rPr>
          <w:rFonts w:cs="David" w:hint="cs"/>
          <w:rtl/>
        </w:rPr>
      </w:pPr>
    </w:p>
    <w:p w14:paraId="05B85CD4" w14:textId="77777777" w:rsidR="00F97E70" w:rsidRPr="00F97E70" w:rsidRDefault="00F97E70" w:rsidP="00F97E70">
      <w:pPr>
        <w:bidi/>
        <w:jc w:val="both"/>
        <w:rPr>
          <w:rFonts w:cs="David" w:hint="cs"/>
          <w:rtl/>
        </w:rPr>
      </w:pPr>
      <w:r w:rsidRPr="00F97E70">
        <w:rPr>
          <w:rFonts w:cs="David" w:hint="cs"/>
          <w:u w:val="single"/>
          <w:rtl/>
        </w:rPr>
        <w:t>איל זנדברג:</w:t>
      </w:r>
    </w:p>
    <w:p w14:paraId="0CCDD1D6" w14:textId="77777777" w:rsidR="00F97E70" w:rsidRPr="00F97E70" w:rsidRDefault="00F97E70" w:rsidP="00F97E70">
      <w:pPr>
        <w:bidi/>
        <w:jc w:val="both"/>
        <w:rPr>
          <w:rFonts w:cs="David" w:hint="cs"/>
          <w:rtl/>
        </w:rPr>
      </w:pPr>
    </w:p>
    <w:p w14:paraId="4EF7C7A6" w14:textId="77777777" w:rsidR="00F97E70" w:rsidRPr="00F97E70" w:rsidRDefault="00F97E70" w:rsidP="00F97E70">
      <w:pPr>
        <w:bidi/>
        <w:jc w:val="both"/>
        <w:rPr>
          <w:rFonts w:cs="David" w:hint="cs"/>
          <w:rtl/>
        </w:rPr>
      </w:pPr>
      <w:r w:rsidRPr="00F97E70">
        <w:rPr>
          <w:rFonts w:cs="David" w:hint="cs"/>
          <w:rtl/>
        </w:rPr>
        <w:tab/>
        <w:t>ברור שיהיו הרבה יותר מצבים אפורים.</w:t>
      </w:r>
    </w:p>
    <w:p w14:paraId="12B2FB08" w14:textId="77777777" w:rsidR="00F97E70" w:rsidRPr="00F97E70" w:rsidRDefault="00F97E70" w:rsidP="00F97E70">
      <w:pPr>
        <w:bidi/>
        <w:jc w:val="both"/>
        <w:rPr>
          <w:rFonts w:cs="David" w:hint="cs"/>
          <w:rtl/>
        </w:rPr>
      </w:pPr>
    </w:p>
    <w:p w14:paraId="77551F9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7A910B0" w14:textId="77777777" w:rsidR="00F97E70" w:rsidRPr="00F97E70" w:rsidRDefault="00F97E70" w:rsidP="00F97E70">
      <w:pPr>
        <w:bidi/>
        <w:jc w:val="both"/>
        <w:rPr>
          <w:rFonts w:cs="David" w:hint="cs"/>
          <w:rtl/>
        </w:rPr>
      </w:pPr>
    </w:p>
    <w:p w14:paraId="4BF1F219" w14:textId="77777777" w:rsidR="00F97E70" w:rsidRPr="00F97E70" w:rsidRDefault="00F97E70" w:rsidP="00F97E70">
      <w:pPr>
        <w:bidi/>
        <w:jc w:val="both"/>
        <w:rPr>
          <w:rFonts w:cs="David" w:hint="cs"/>
          <w:rtl/>
        </w:rPr>
      </w:pPr>
      <w:r w:rsidRPr="00F97E70">
        <w:rPr>
          <w:rFonts w:cs="David" w:hint="cs"/>
          <w:rtl/>
        </w:rPr>
        <w:tab/>
        <w:t>נכון.</w:t>
      </w:r>
    </w:p>
    <w:p w14:paraId="1BE191D6" w14:textId="77777777" w:rsidR="00F97E70" w:rsidRPr="00F97E70" w:rsidRDefault="00F97E70" w:rsidP="00F97E70">
      <w:pPr>
        <w:bidi/>
        <w:jc w:val="both"/>
        <w:rPr>
          <w:rFonts w:cs="David" w:hint="cs"/>
          <w:rtl/>
        </w:rPr>
      </w:pPr>
    </w:p>
    <w:p w14:paraId="37A46FAC" w14:textId="77777777" w:rsidR="00F97E70" w:rsidRPr="00F97E70" w:rsidRDefault="00F97E70" w:rsidP="00F97E70">
      <w:pPr>
        <w:bidi/>
        <w:jc w:val="both"/>
        <w:rPr>
          <w:rFonts w:cs="David" w:hint="cs"/>
          <w:rtl/>
        </w:rPr>
      </w:pPr>
      <w:r w:rsidRPr="00F97E70">
        <w:rPr>
          <w:rFonts w:cs="David" w:hint="cs"/>
          <w:u w:val="single"/>
          <w:rtl/>
        </w:rPr>
        <w:t>איל זנדברג:</w:t>
      </w:r>
    </w:p>
    <w:p w14:paraId="3A5CE46A" w14:textId="77777777" w:rsidR="00F97E70" w:rsidRPr="00F97E70" w:rsidRDefault="00F97E70" w:rsidP="00F97E70">
      <w:pPr>
        <w:bidi/>
        <w:jc w:val="both"/>
        <w:rPr>
          <w:rFonts w:cs="David" w:hint="cs"/>
          <w:rtl/>
        </w:rPr>
      </w:pPr>
    </w:p>
    <w:p w14:paraId="18B38290" w14:textId="77777777" w:rsidR="00F97E70" w:rsidRPr="00F97E70" w:rsidRDefault="00F97E70" w:rsidP="00F97E70">
      <w:pPr>
        <w:bidi/>
        <w:jc w:val="both"/>
        <w:rPr>
          <w:rFonts w:cs="David" w:hint="cs"/>
          <w:rtl/>
        </w:rPr>
      </w:pPr>
      <w:r w:rsidRPr="00F97E70">
        <w:rPr>
          <w:rFonts w:cs="David" w:hint="cs"/>
          <w:rtl/>
        </w:rPr>
        <w:tab/>
        <w:t>המוטיבציות יהיו כמעט רק מצבים אפורים.</w:t>
      </w:r>
    </w:p>
    <w:p w14:paraId="39A48FCD" w14:textId="77777777" w:rsidR="00F97E70" w:rsidRPr="00F97E70" w:rsidRDefault="00F97E70" w:rsidP="00F97E70">
      <w:pPr>
        <w:bidi/>
        <w:jc w:val="both"/>
        <w:rPr>
          <w:rFonts w:cs="David" w:hint="cs"/>
          <w:rtl/>
        </w:rPr>
      </w:pPr>
    </w:p>
    <w:p w14:paraId="792D7BD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0F5F007" w14:textId="77777777" w:rsidR="00F97E70" w:rsidRPr="00F97E70" w:rsidRDefault="00F97E70" w:rsidP="00F97E70">
      <w:pPr>
        <w:bidi/>
        <w:jc w:val="both"/>
        <w:rPr>
          <w:rFonts w:cs="David" w:hint="cs"/>
          <w:rtl/>
        </w:rPr>
      </w:pPr>
    </w:p>
    <w:p w14:paraId="56062A76" w14:textId="77777777" w:rsidR="00F97E70" w:rsidRPr="00F97E70" w:rsidRDefault="00F97E70" w:rsidP="00F97E70">
      <w:pPr>
        <w:bidi/>
        <w:jc w:val="both"/>
        <w:rPr>
          <w:rFonts w:cs="David" w:hint="cs"/>
          <w:rtl/>
        </w:rPr>
      </w:pPr>
      <w:r w:rsidRPr="00F97E70">
        <w:rPr>
          <w:rFonts w:cs="David" w:hint="cs"/>
          <w:rtl/>
        </w:rPr>
        <w:tab/>
        <w:t>אין ויכוח על זה.</w:t>
      </w:r>
    </w:p>
    <w:p w14:paraId="4597DC9D" w14:textId="77777777" w:rsidR="00F97E70" w:rsidRPr="00F97E70" w:rsidRDefault="00F97E70" w:rsidP="00F97E70">
      <w:pPr>
        <w:bidi/>
        <w:jc w:val="both"/>
        <w:rPr>
          <w:rFonts w:cs="David" w:hint="cs"/>
          <w:rtl/>
        </w:rPr>
      </w:pPr>
    </w:p>
    <w:p w14:paraId="6DF75484" w14:textId="77777777" w:rsidR="00F97E70" w:rsidRPr="00F97E70" w:rsidRDefault="00F97E70" w:rsidP="00F97E70">
      <w:pPr>
        <w:bidi/>
        <w:jc w:val="both"/>
        <w:rPr>
          <w:rFonts w:cs="David" w:hint="cs"/>
          <w:rtl/>
        </w:rPr>
      </w:pPr>
      <w:r w:rsidRPr="00F97E70">
        <w:rPr>
          <w:rFonts w:cs="David" w:hint="cs"/>
          <w:u w:val="single"/>
          <w:rtl/>
        </w:rPr>
        <w:t>איל זנדברג:</w:t>
      </w:r>
    </w:p>
    <w:p w14:paraId="447231DB" w14:textId="77777777" w:rsidR="00F97E70" w:rsidRPr="00F97E70" w:rsidRDefault="00F97E70" w:rsidP="00F97E70">
      <w:pPr>
        <w:bidi/>
        <w:jc w:val="both"/>
        <w:rPr>
          <w:rFonts w:cs="David" w:hint="cs"/>
          <w:rtl/>
        </w:rPr>
      </w:pPr>
    </w:p>
    <w:p w14:paraId="6BEF7998" w14:textId="77777777" w:rsidR="00F97E70" w:rsidRPr="00F97E70" w:rsidRDefault="00F97E70" w:rsidP="00F97E70">
      <w:pPr>
        <w:bidi/>
        <w:jc w:val="both"/>
        <w:rPr>
          <w:rFonts w:cs="David" w:hint="cs"/>
          <w:rtl/>
        </w:rPr>
      </w:pPr>
      <w:r w:rsidRPr="00F97E70">
        <w:rPr>
          <w:rFonts w:cs="David" w:hint="cs"/>
          <w:rtl/>
        </w:rPr>
        <w:tab/>
        <w:t>הם ייכנסו לתוך התחום הזה במכוון ובמודע, אולי לגיטימי או לא לגיטימי.</w:t>
      </w:r>
    </w:p>
    <w:p w14:paraId="5D18B0A8" w14:textId="77777777" w:rsidR="00F97E70" w:rsidRPr="00F97E70" w:rsidRDefault="00F97E70" w:rsidP="00F97E70">
      <w:pPr>
        <w:bidi/>
        <w:jc w:val="both"/>
        <w:rPr>
          <w:rFonts w:cs="David" w:hint="cs"/>
          <w:rtl/>
        </w:rPr>
      </w:pPr>
    </w:p>
    <w:p w14:paraId="173E015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0C70894" w14:textId="77777777" w:rsidR="00F97E70" w:rsidRPr="00F97E70" w:rsidRDefault="00F97E70" w:rsidP="00F97E70">
      <w:pPr>
        <w:bidi/>
        <w:jc w:val="both"/>
        <w:rPr>
          <w:rFonts w:cs="David" w:hint="cs"/>
          <w:rtl/>
        </w:rPr>
      </w:pPr>
    </w:p>
    <w:p w14:paraId="2EA0EDA8" w14:textId="77777777" w:rsidR="00F97E70" w:rsidRPr="00F97E70" w:rsidRDefault="00F97E70" w:rsidP="00F97E70">
      <w:pPr>
        <w:bidi/>
        <w:jc w:val="both"/>
        <w:rPr>
          <w:rFonts w:cs="David" w:hint="cs"/>
          <w:rtl/>
        </w:rPr>
      </w:pPr>
      <w:r w:rsidRPr="00F97E70">
        <w:rPr>
          <w:rFonts w:cs="David" w:hint="cs"/>
          <w:rtl/>
        </w:rPr>
        <w:tab/>
        <w:t>אין ויכוח על כך שהבחירות יתנהלו במרכיב, שוב, תלוי באיזה סקטור, אבל בוא נאמר שבחלק מהסקטורים הם לא יתנהלו סביב העניין הזה. המאבקים נניח בין יהדות התורה ל-ש"ס, אני לא בטוח שיתנהלו סביב משאל עם על הגולן אבל בסקטורים מסוימים הבחירות יתנהלו ממילא סביב העניין הזה. אי אפשר הרי לסתום את הפה לאנשים כדי שלא יטענו. גם היום, גם בחוק הקיים, אבל החוק בא ואוסר בנושא של מפלגות לפרסם את האותיות, לקרוא באופן מפורש לתמוך במפלגה מסוימת בפרק הזמן שקבוע בחוק. אני לא רואה עם זה בעיה. זה נשאר אותו הדבר.</w:t>
      </w:r>
    </w:p>
    <w:p w14:paraId="6ECA2257" w14:textId="77777777" w:rsidR="00F97E70" w:rsidRPr="00F97E70" w:rsidRDefault="00F97E70" w:rsidP="00F97E70">
      <w:pPr>
        <w:bidi/>
        <w:jc w:val="both"/>
        <w:rPr>
          <w:rFonts w:cs="David" w:hint="cs"/>
          <w:rtl/>
        </w:rPr>
      </w:pPr>
    </w:p>
    <w:p w14:paraId="5B945B6A" w14:textId="77777777" w:rsidR="00F97E70" w:rsidRPr="00F97E70" w:rsidRDefault="00F97E70" w:rsidP="00F97E70">
      <w:pPr>
        <w:bidi/>
        <w:jc w:val="both"/>
        <w:rPr>
          <w:rFonts w:cs="David" w:hint="cs"/>
          <w:rtl/>
        </w:rPr>
      </w:pPr>
      <w:r w:rsidRPr="00F97E70">
        <w:rPr>
          <w:rFonts w:cs="David" w:hint="cs"/>
          <w:u w:val="single"/>
          <w:rtl/>
        </w:rPr>
        <w:t>איל זנדברג:</w:t>
      </w:r>
    </w:p>
    <w:p w14:paraId="6583DC6E" w14:textId="77777777" w:rsidR="00F97E70" w:rsidRPr="00F97E70" w:rsidRDefault="00F97E70" w:rsidP="00F97E70">
      <w:pPr>
        <w:bidi/>
        <w:jc w:val="both"/>
        <w:rPr>
          <w:rFonts w:cs="David" w:hint="cs"/>
          <w:rtl/>
        </w:rPr>
      </w:pPr>
    </w:p>
    <w:p w14:paraId="0EAC4985" w14:textId="77777777" w:rsidR="00F97E70" w:rsidRPr="00F97E70" w:rsidRDefault="00F97E70" w:rsidP="00F97E70">
      <w:pPr>
        <w:bidi/>
        <w:jc w:val="both"/>
        <w:rPr>
          <w:rFonts w:cs="David" w:hint="cs"/>
          <w:rtl/>
        </w:rPr>
      </w:pPr>
      <w:r w:rsidRPr="00F97E70">
        <w:rPr>
          <w:rFonts w:cs="David" w:hint="cs"/>
          <w:rtl/>
        </w:rPr>
        <w:tab/>
        <w:t>היום יש איסור על תעמולה ברדיו ובטלוויזיה במשך שישים ימים.</w:t>
      </w:r>
    </w:p>
    <w:p w14:paraId="028D39D4" w14:textId="77777777" w:rsidR="00F97E70" w:rsidRPr="00F97E70" w:rsidRDefault="00F97E70" w:rsidP="00F97E70">
      <w:pPr>
        <w:bidi/>
        <w:jc w:val="both"/>
        <w:rPr>
          <w:rFonts w:cs="David" w:hint="cs"/>
          <w:rtl/>
        </w:rPr>
      </w:pPr>
    </w:p>
    <w:p w14:paraId="7EF02A9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E9DF17D" w14:textId="77777777" w:rsidR="00F97E70" w:rsidRPr="00F97E70" w:rsidRDefault="00F97E70" w:rsidP="00F97E70">
      <w:pPr>
        <w:bidi/>
        <w:jc w:val="both"/>
        <w:rPr>
          <w:rFonts w:cs="David" w:hint="cs"/>
          <w:rtl/>
        </w:rPr>
      </w:pPr>
    </w:p>
    <w:p w14:paraId="6C464011" w14:textId="77777777" w:rsidR="00F97E70" w:rsidRPr="00F97E70" w:rsidRDefault="00F97E70" w:rsidP="00F97E70">
      <w:pPr>
        <w:bidi/>
        <w:jc w:val="both"/>
        <w:rPr>
          <w:rFonts w:cs="David" w:hint="cs"/>
          <w:rtl/>
        </w:rPr>
      </w:pPr>
      <w:r w:rsidRPr="00F97E70">
        <w:rPr>
          <w:rFonts w:cs="David" w:hint="cs"/>
          <w:rtl/>
        </w:rPr>
        <w:tab/>
        <w:t>נכון.</w:t>
      </w:r>
    </w:p>
    <w:p w14:paraId="5E14CF73" w14:textId="77777777" w:rsidR="00F97E70" w:rsidRPr="00F97E70" w:rsidRDefault="00F97E70" w:rsidP="00F97E70">
      <w:pPr>
        <w:bidi/>
        <w:jc w:val="both"/>
        <w:rPr>
          <w:rFonts w:cs="David" w:hint="cs"/>
          <w:rtl/>
        </w:rPr>
      </w:pPr>
    </w:p>
    <w:p w14:paraId="5F67519B" w14:textId="77777777" w:rsidR="00F97E70" w:rsidRPr="00F97E70" w:rsidRDefault="00F97E70" w:rsidP="00F97E70">
      <w:pPr>
        <w:bidi/>
        <w:jc w:val="both"/>
        <w:rPr>
          <w:rFonts w:cs="David" w:hint="cs"/>
          <w:rtl/>
        </w:rPr>
      </w:pPr>
      <w:r w:rsidRPr="00F97E70">
        <w:rPr>
          <w:rFonts w:cs="David" w:hint="cs"/>
          <w:u w:val="single"/>
          <w:rtl/>
        </w:rPr>
        <w:t>איל זנדברג:</w:t>
      </w:r>
    </w:p>
    <w:p w14:paraId="19B2978E" w14:textId="77777777" w:rsidR="00F97E70" w:rsidRPr="00F97E70" w:rsidRDefault="00F97E70" w:rsidP="00F97E70">
      <w:pPr>
        <w:bidi/>
        <w:jc w:val="both"/>
        <w:rPr>
          <w:rFonts w:cs="David" w:hint="cs"/>
          <w:rtl/>
        </w:rPr>
      </w:pPr>
    </w:p>
    <w:p w14:paraId="736CD9CE" w14:textId="77777777" w:rsidR="00F97E70" w:rsidRPr="00F97E70" w:rsidRDefault="00F97E70" w:rsidP="00F97E70">
      <w:pPr>
        <w:bidi/>
        <w:jc w:val="both"/>
        <w:rPr>
          <w:rFonts w:cs="David" w:hint="cs"/>
          <w:rtl/>
        </w:rPr>
      </w:pPr>
      <w:r w:rsidRPr="00F97E70">
        <w:rPr>
          <w:rFonts w:cs="David" w:hint="cs"/>
          <w:rtl/>
        </w:rPr>
        <w:tab/>
        <w:t>זה איסור יחסית מוחלט. המוחלטות שלו גורמת לכך שיהיה תחום אפור קרוב אליו ונקודת המוצא היא היישום. אותו דובר, לגבי אותו משאל עם שיהיה בעוד שישים ימים, שהוא עניין פוליטי, משאל עם הוא עניין פוליטי, יהיה אסור לו באופן מוחלט לדבר בתחום של תעמולה מפלגתית ויהיה לו מותר לחלוטין לדבר בנושא של משאל עם שהוא כמובן עניין פוליטי ואולי גם מפלגתי. זה יוצר בעיניי מצב בלתי אפשרי מבחינת ההנחיה לדוברים, מבחינת ההנחיה למראיין ברדיו. כלומר, גבולות המותר והאסור כאן יהפכו להיות דבר הרבה יותר לא ברור מאשר היום.</w:t>
      </w:r>
    </w:p>
    <w:p w14:paraId="31ECAF05" w14:textId="77777777" w:rsidR="00F97E70" w:rsidRPr="00F97E70" w:rsidRDefault="00F97E70" w:rsidP="00F97E70">
      <w:pPr>
        <w:bidi/>
        <w:jc w:val="both"/>
        <w:rPr>
          <w:rFonts w:cs="David" w:hint="cs"/>
          <w:rtl/>
        </w:rPr>
      </w:pPr>
    </w:p>
    <w:p w14:paraId="60031DF8" w14:textId="77777777" w:rsidR="00F97E70" w:rsidRPr="00F97E70" w:rsidRDefault="00F97E70" w:rsidP="00F97E70">
      <w:pPr>
        <w:bidi/>
        <w:jc w:val="both"/>
        <w:rPr>
          <w:rFonts w:cs="David" w:hint="cs"/>
          <w:rtl/>
        </w:rPr>
      </w:pPr>
      <w:r w:rsidRPr="00F97E70">
        <w:rPr>
          <w:rFonts w:cs="David" w:hint="cs"/>
          <w:u w:val="single"/>
          <w:rtl/>
        </w:rPr>
        <w:t>עמי ברקוביץ:</w:t>
      </w:r>
    </w:p>
    <w:p w14:paraId="72A1940C" w14:textId="77777777" w:rsidR="00F97E70" w:rsidRPr="00F97E70" w:rsidRDefault="00F97E70" w:rsidP="00F97E70">
      <w:pPr>
        <w:bidi/>
        <w:jc w:val="both"/>
        <w:rPr>
          <w:rFonts w:cs="David" w:hint="cs"/>
          <w:rtl/>
        </w:rPr>
      </w:pPr>
    </w:p>
    <w:p w14:paraId="3BB99236" w14:textId="77777777" w:rsidR="00F97E70" w:rsidRPr="00F97E70" w:rsidRDefault="00F97E70" w:rsidP="00F97E70">
      <w:pPr>
        <w:bidi/>
        <w:jc w:val="both"/>
        <w:rPr>
          <w:rFonts w:cs="David" w:hint="cs"/>
          <w:rtl/>
        </w:rPr>
      </w:pPr>
      <w:r w:rsidRPr="00F97E70">
        <w:rPr>
          <w:rFonts w:cs="David" w:hint="cs"/>
          <w:rtl/>
        </w:rPr>
        <w:tab/>
        <w:t>כרגע לגבי הזמניות, זה טעון דיון, אבל שם מוצע למעט הסעיף הזה.</w:t>
      </w:r>
    </w:p>
    <w:p w14:paraId="592AF336" w14:textId="77777777" w:rsidR="00F97E70" w:rsidRPr="00F97E70" w:rsidRDefault="00F97E70" w:rsidP="00F97E70">
      <w:pPr>
        <w:bidi/>
        <w:jc w:val="both"/>
        <w:rPr>
          <w:rFonts w:cs="David" w:hint="cs"/>
          <w:rtl/>
        </w:rPr>
      </w:pPr>
    </w:p>
    <w:p w14:paraId="5FC15766" w14:textId="77777777" w:rsidR="00F97E70" w:rsidRPr="00F97E70" w:rsidRDefault="00F97E70" w:rsidP="00F97E70">
      <w:pPr>
        <w:bidi/>
        <w:jc w:val="both"/>
        <w:rPr>
          <w:rFonts w:cs="David" w:hint="cs"/>
          <w:rtl/>
        </w:rPr>
      </w:pPr>
      <w:r w:rsidRPr="00F97E70">
        <w:rPr>
          <w:rFonts w:cs="David" w:hint="cs"/>
          <w:u w:val="single"/>
          <w:rtl/>
        </w:rPr>
        <w:t>ארבל אסטרחן:</w:t>
      </w:r>
    </w:p>
    <w:p w14:paraId="1742DCC4" w14:textId="77777777" w:rsidR="00F97E70" w:rsidRPr="00F97E70" w:rsidRDefault="00F97E70" w:rsidP="00F97E70">
      <w:pPr>
        <w:bidi/>
        <w:jc w:val="both"/>
        <w:rPr>
          <w:rFonts w:cs="David" w:hint="cs"/>
          <w:rtl/>
        </w:rPr>
      </w:pPr>
    </w:p>
    <w:p w14:paraId="7B1C1694" w14:textId="77777777" w:rsidR="00F97E70" w:rsidRPr="00F97E70" w:rsidRDefault="00F97E70" w:rsidP="00F97E70">
      <w:pPr>
        <w:bidi/>
        <w:jc w:val="both"/>
        <w:rPr>
          <w:rFonts w:cs="David" w:hint="cs"/>
          <w:rtl/>
        </w:rPr>
      </w:pPr>
      <w:r w:rsidRPr="00F97E70">
        <w:rPr>
          <w:rFonts w:cs="David" w:hint="cs"/>
          <w:rtl/>
        </w:rPr>
        <w:tab/>
        <w:t>שזה לא יחול.</w:t>
      </w:r>
    </w:p>
    <w:p w14:paraId="7F9B21A0" w14:textId="77777777" w:rsidR="00F97E70" w:rsidRPr="00F97E70" w:rsidRDefault="00F97E70" w:rsidP="00F97E70">
      <w:pPr>
        <w:bidi/>
        <w:jc w:val="both"/>
        <w:rPr>
          <w:rFonts w:cs="David" w:hint="cs"/>
          <w:rtl/>
        </w:rPr>
      </w:pPr>
    </w:p>
    <w:p w14:paraId="7D65ECAF" w14:textId="77777777" w:rsidR="00F97E70" w:rsidRPr="00F97E70" w:rsidRDefault="00F97E70" w:rsidP="00F97E70">
      <w:pPr>
        <w:bidi/>
        <w:jc w:val="both"/>
        <w:rPr>
          <w:rFonts w:cs="David" w:hint="cs"/>
          <w:rtl/>
        </w:rPr>
      </w:pPr>
      <w:r w:rsidRPr="00F97E70">
        <w:rPr>
          <w:rFonts w:cs="David" w:hint="cs"/>
          <w:u w:val="single"/>
          <w:rtl/>
        </w:rPr>
        <w:t>עמי ברקוביץ:</w:t>
      </w:r>
    </w:p>
    <w:p w14:paraId="4A35F5A0" w14:textId="77777777" w:rsidR="00F97E70" w:rsidRPr="00F97E70" w:rsidRDefault="00F97E70" w:rsidP="00F97E70">
      <w:pPr>
        <w:bidi/>
        <w:jc w:val="both"/>
        <w:rPr>
          <w:rFonts w:cs="David" w:hint="cs"/>
          <w:rtl/>
        </w:rPr>
      </w:pPr>
    </w:p>
    <w:p w14:paraId="131CE54D" w14:textId="77777777" w:rsidR="00F97E70" w:rsidRPr="00F97E70" w:rsidRDefault="00F97E70" w:rsidP="00F97E70">
      <w:pPr>
        <w:bidi/>
        <w:jc w:val="both"/>
        <w:rPr>
          <w:rFonts w:cs="David" w:hint="cs"/>
          <w:rtl/>
        </w:rPr>
      </w:pPr>
      <w:r w:rsidRPr="00F97E70">
        <w:rPr>
          <w:rFonts w:cs="David" w:hint="cs"/>
          <w:rtl/>
        </w:rPr>
        <w:tab/>
        <w:t>שזה לא יחול.</w:t>
      </w:r>
    </w:p>
    <w:p w14:paraId="56957D35" w14:textId="77777777" w:rsidR="00F97E70" w:rsidRPr="00F97E70" w:rsidRDefault="00F97E70" w:rsidP="00F97E70">
      <w:pPr>
        <w:bidi/>
        <w:jc w:val="both"/>
        <w:rPr>
          <w:rFonts w:cs="David" w:hint="cs"/>
          <w:rtl/>
        </w:rPr>
      </w:pPr>
    </w:p>
    <w:p w14:paraId="3FF149F9" w14:textId="77777777" w:rsidR="00F97E70" w:rsidRPr="00F97E70" w:rsidRDefault="00F97E70" w:rsidP="00F97E70">
      <w:pPr>
        <w:bidi/>
        <w:jc w:val="both"/>
        <w:rPr>
          <w:rFonts w:cs="David" w:hint="cs"/>
          <w:rtl/>
        </w:rPr>
      </w:pPr>
      <w:r w:rsidRPr="00F97E70">
        <w:rPr>
          <w:rFonts w:cs="David" w:hint="cs"/>
          <w:u w:val="single"/>
          <w:rtl/>
        </w:rPr>
        <w:t>איל זנדברג:</w:t>
      </w:r>
    </w:p>
    <w:p w14:paraId="26AFA8A1" w14:textId="77777777" w:rsidR="00F97E70" w:rsidRPr="00F97E70" w:rsidRDefault="00F97E70" w:rsidP="00F97E70">
      <w:pPr>
        <w:bidi/>
        <w:jc w:val="both"/>
        <w:rPr>
          <w:rFonts w:cs="David" w:hint="cs"/>
          <w:rtl/>
        </w:rPr>
      </w:pPr>
    </w:p>
    <w:p w14:paraId="3BE4F3CB" w14:textId="77777777" w:rsidR="00F97E70" w:rsidRPr="00F97E70" w:rsidRDefault="00F97E70" w:rsidP="00F97E70">
      <w:pPr>
        <w:bidi/>
        <w:jc w:val="both"/>
        <w:rPr>
          <w:rFonts w:cs="David" w:hint="cs"/>
          <w:rtl/>
        </w:rPr>
      </w:pPr>
      <w:r w:rsidRPr="00F97E70">
        <w:rPr>
          <w:rFonts w:cs="David" w:hint="cs"/>
          <w:rtl/>
        </w:rPr>
        <w:tab/>
        <w:t>כלומר, יהיה מותר גם וגם.</w:t>
      </w:r>
    </w:p>
    <w:p w14:paraId="59697B47" w14:textId="77777777" w:rsidR="00F97E70" w:rsidRPr="00F97E70" w:rsidRDefault="00F97E70" w:rsidP="00F97E70">
      <w:pPr>
        <w:bidi/>
        <w:jc w:val="both"/>
        <w:rPr>
          <w:rFonts w:cs="David" w:hint="cs"/>
          <w:rtl/>
        </w:rPr>
      </w:pPr>
    </w:p>
    <w:p w14:paraId="3EAB260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6DF1FE7" w14:textId="77777777" w:rsidR="00F97E70" w:rsidRPr="00F97E70" w:rsidRDefault="00F97E70" w:rsidP="00F97E70">
      <w:pPr>
        <w:bidi/>
        <w:jc w:val="both"/>
        <w:rPr>
          <w:rFonts w:cs="David" w:hint="cs"/>
          <w:rtl/>
        </w:rPr>
      </w:pPr>
    </w:p>
    <w:p w14:paraId="78D7CBB0" w14:textId="77777777" w:rsidR="00F97E70" w:rsidRPr="00F97E70" w:rsidRDefault="00F97E70" w:rsidP="00F97E70">
      <w:pPr>
        <w:bidi/>
        <w:jc w:val="both"/>
        <w:rPr>
          <w:rFonts w:cs="David" w:hint="cs"/>
          <w:rtl/>
        </w:rPr>
      </w:pPr>
      <w:r w:rsidRPr="00F97E70">
        <w:rPr>
          <w:rFonts w:cs="David" w:hint="cs"/>
          <w:rtl/>
        </w:rPr>
        <w:tab/>
        <w:t>גם זאת אפשרות. אין לי בעיה. אני מוכן ללכת גם לשם למרות שאני דווקא רואה דיכוטומיה.</w:t>
      </w:r>
    </w:p>
    <w:p w14:paraId="09AE18ED" w14:textId="77777777" w:rsidR="00F97E70" w:rsidRPr="00F97E70" w:rsidRDefault="00F97E70" w:rsidP="00F97E70">
      <w:pPr>
        <w:bidi/>
        <w:jc w:val="both"/>
        <w:rPr>
          <w:rFonts w:cs="David" w:hint="cs"/>
          <w:rtl/>
        </w:rPr>
      </w:pPr>
    </w:p>
    <w:p w14:paraId="76FEE47B" w14:textId="77777777" w:rsidR="00F97E70" w:rsidRPr="00F97E70" w:rsidRDefault="00F97E70" w:rsidP="00F97E70">
      <w:pPr>
        <w:bidi/>
        <w:jc w:val="both"/>
        <w:rPr>
          <w:rFonts w:cs="David" w:hint="cs"/>
          <w:rtl/>
        </w:rPr>
      </w:pPr>
      <w:r w:rsidRPr="00F97E70">
        <w:rPr>
          <w:rFonts w:cs="David" w:hint="cs"/>
          <w:u w:val="single"/>
          <w:rtl/>
        </w:rPr>
        <w:t>עמי ברקוביץ:</w:t>
      </w:r>
    </w:p>
    <w:p w14:paraId="2B903F37" w14:textId="77777777" w:rsidR="00F97E70" w:rsidRPr="00F97E70" w:rsidRDefault="00F97E70" w:rsidP="00F97E70">
      <w:pPr>
        <w:bidi/>
        <w:jc w:val="both"/>
        <w:rPr>
          <w:rFonts w:cs="David" w:hint="cs"/>
          <w:rtl/>
        </w:rPr>
      </w:pPr>
    </w:p>
    <w:p w14:paraId="57D5F69F" w14:textId="77777777" w:rsidR="00F97E70" w:rsidRPr="00F97E70" w:rsidRDefault="00F97E70" w:rsidP="00F97E70">
      <w:pPr>
        <w:bidi/>
        <w:jc w:val="both"/>
        <w:rPr>
          <w:rFonts w:cs="David" w:hint="cs"/>
          <w:rtl/>
        </w:rPr>
      </w:pPr>
      <w:r w:rsidRPr="00F97E70">
        <w:rPr>
          <w:rFonts w:cs="David" w:hint="cs"/>
          <w:rtl/>
        </w:rPr>
        <w:tab/>
        <w:t>למשל בגודל של המודעות. זאת אומרת, בתעמולת בחירות אתה תוכל לפרסם בעיתונים בגודל מסוים. יש כאן כל מיני פערים.</w:t>
      </w:r>
    </w:p>
    <w:p w14:paraId="46632334" w14:textId="77777777" w:rsidR="00F97E70" w:rsidRPr="00F97E70" w:rsidRDefault="00F97E70" w:rsidP="00F97E70">
      <w:pPr>
        <w:bidi/>
        <w:jc w:val="both"/>
        <w:rPr>
          <w:rFonts w:cs="David" w:hint="cs"/>
          <w:rtl/>
        </w:rPr>
      </w:pPr>
    </w:p>
    <w:p w14:paraId="644A5BE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3B3A65A" w14:textId="77777777" w:rsidR="00F97E70" w:rsidRPr="00F97E70" w:rsidRDefault="00F97E70" w:rsidP="00F97E70">
      <w:pPr>
        <w:bidi/>
        <w:jc w:val="both"/>
        <w:rPr>
          <w:rFonts w:cs="David" w:hint="cs"/>
          <w:rtl/>
        </w:rPr>
      </w:pPr>
    </w:p>
    <w:p w14:paraId="6E01757A" w14:textId="77777777" w:rsidR="00F97E70" w:rsidRPr="00F97E70" w:rsidRDefault="00F97E70" w:rsidP="00F97E70">
      <w:pPr>
        <w:bidi/>
        <w:jc w:val="both"/>
        <w:rPr>
          <w:rFonts w:cs="David" w:hint="cs"/>
          <w:rtl/>
        </w:rPr>
      </w:pPr>
      <w:r w:rsidRPr="00F97E70">
        <w:rPr>
          <w:rFonts w:cs="David" w:hint="cs"/>
          <w:rtl/>
        </w:rPr>
        <w:tab/>
        <w:t>בסדר, אבל הפער הוא פער.</w:t>
      </w:r>
    </w:p>
    <w:p w14:paraId="4904BEA8" w14:textId="77777777" w:rsidR="00F97E70" w:rsidRPr="00F97E70" w:rsidRDefault="00F97E70" w:rsidP="00F97E70">
      <w:pPr>
        <w:bidi/>
        <w:jc w:val="both"/>
        <w:rPr>
          <w:rFonts w:cs="David" w:hint="cs"/>
          <w:rtl/>
        </w:rPr>
      </w:pPr>
    </w:p>
    <w:p w14:paraId="56131E41" w14:textId="77777777" w:rsidR="00F97E70" w:rsidRPr="00F97E70" w:rsidRDefault="00F97E70" w:rsidP="00F97E70">
      <w:pPr>
        <w:bidi/>
        <w:jc w:val="both"/>
        <w:rPr>
          <w:rFonts w:cs="David" w:hint="cs"/>
          <w:rtl/>
        </w:rPr>
      </w:pPr>
      <w:r w:rsidRPr="00F97E70">
        <w:rPr>
          <w:rFonts w:cs="David" w:hint="cs"/>
          <w:u w:val="single"/>
          <w:rtl/>
        </w:rPr>
        <w:t>עמי ברקוביץ:</w:t>
      </w:r>
    </w:p>
    <w:p w14:paraId="367C7AAE" w14:textId="77777777" w:rsidR="00F97E70" w:rsidRPr="00F97E70" w:rsidRDefault="00F97E70" w:rsidP="00F97E70">
      <w:pPr>
        <w:bidi/>
        <w:jc w:val="both"/>
        <w:rPr>
          <w:rFonts w:cs="David" w:hint="cs"/>
          <w:rtl/>
        </w:rPr>
      </w:pPr>
    </w:p>
    <w:p w14:paraId="607B4199" w14:textId="77777777" w:rsidR="00F97E70" w:rsidRPr="00F97E70" w:rsidRDefault="00F97E70" w:rsidP="00F97E70">
      <w:pPr>
        <w:bidi/>
        <w:jc w:val="both"/>
        <w:rPr>
          <w:rFonts w:cs="David" w:hint="cs"/>
          <w:rtl/>
        </w:rPr>
      </w:pPr>
      <w:r w:rsidRPr="00F97E70">
        <w:rPr>
          <w:rFonts w:cs="David" w:hint="cs"/>
          <w:rtl/>
        </w:rPr>
        <w:tab/>
        <w:t>השאלה אם מפלגה למשל שגם אם היא מפרסמת תעמולה לקראת משאל עם, האם זאת לא תעמולת בחירות מעצם היותה מפלגה, ואיך אנחנו מתייחסים לזה. היו לנו הרבה מאוד התחבטויות.</w:t>
      </w:r>
    </w:p>
    <w:p w14:paraId="739062FF" w14:textId="77777777" w:rsidR="00F97E70" w:rsidRPr="00F97E70" w:rsidRDefault="00F97E70" w:rsidP="00F97E70">
      <w:pPr>
        <w:bidi/>
        <w:jc w:val="both"/>
        <w:rPr>
          <w:rFonts w:cs="David" w:hint="cs"/>
          <w:rtl/>
        </w:rPr>
      </w:pPr>
    </w:p>
    <w:p w14:paraId="0532B75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5B145D4" w14:textId="77777777" w:rsidR="00F97E70" w:rsidRPr="00F97E70" w:rsidRDefault="00F97E70" w:rsidP="00F97E70">
      <w:pPr>
        <w:bidi/>
        <w:jc w:val="both"/>
        <w:rPr>
          <w:rFonts w:cs="David" w:hint="cs"/>
          <w:rtl/>
        </w:rPr>
      </w:pPr>
    </w:p>
    <w:p w14:paraId="7CD07DB9" w14:textId="77777777" w:rsidR="00F97E70" w:rsidRPr="00F97E70" w:rsidRDefault="00F97E70" w:rsidP="00F97E70">
      <w:pPr>
        <w:bidi/>
        <w:jc w:val="both"/>
        <w:rPr>
          <w:rFonts w:cs="David" w:hint="cs"/>
          <w:rtl/>
        </w:rPr>
      </w:pPr>
      <w:r w:rsidRPr="00F97E70">
        <w:rPr>
          <w:rFonts w:cs="David" w:hint="cs"/>
          <w:rtl/>
        </w:rPr>
        <w:tab/>
        <w:t>אני אומר לכם מה אני הייתי מציע לעשות. אני הייתי קובע שבמקרה שהדברים נעשים בכפיפה אחת, במודעות ובתעמולה שנעשים על פי משאל עם, ראשית, יהיה איסור שימוש בדיוקנאות ובתמונות של מועמדים שהם מועמדים לבחירות, ושנית, הייתי אומר שהייתי מגביל לגודל קטן מאוד את הגודל של הפונט של השם של המפלגה. זאת אומרת, אפשר יהיה לכתוב את שם המפלגה.</w:t>
      </w:r>
    </w:p>
    <w:p w14:paraId="65742CBF" w14:textId="77777777" w:rsidR="00F97E70" w:rsidRPr="00F97E70" w:rsidRDefault="00F97E70" w:rsidP="00F97E70">
      <w:pPr>
        <w:bidi/>
        <w:jc w:val="both"/>
        <w:rPr>
          <w:rFonts w:cs="David" w:hint="cs"/>
          <w:rtl/>
        </w:rPr>
      </w:pPr>
    </w:p>
    <w:p w14:paraId="34E5960C" w14:textId="77777777" w:rsidR="00F97E70" w:rsidRPr="00F97E70" w:rsidRDefault="00F97E70" w:rsidP="00F97E70">
      <w:pPr>
        <w:bidi/>
        <w:jc w:val="both"/>
        <w:rPr>
          <w:rFonts w:cs="David" w:hint="cs"/>
          <w:rtl/>
        </w:rPr>
      </w:pPr>
      <w:r w:rsidRPr="00F97E70">
        <w:rPr>
          <w:rFonts w:cs="David" w:hint="cs"/>
          <w:u w:val="single"/>
          <w:rtl/>
        </w:rPr>
        <w:t>עמי ברקוביץ:</w:t>
      </w:r>
    </w:p>
    <w:p w14:paraId="66BA0B18" w14:textId="77777777" w:rsidR="00F97E70" w:rsidRPr="00F97E70" w:rsidRDefault="00F97E70" w:rsidP="00F97E70">
      <w:pPr>
        <w:bidi/>
        <w:jc w:val="both"/>
        <w:rPr>
          <w:rFonts w:cs="David" w:hint="cs"/>
          <w:rtl/>
        </w:rPr>
      </w:pPr>
    </w:p>
    <w:p w14:paraId="0A489587" w14:textId="77777777" w:rsidR="00F97E70" w:rsidRPr="00F97E70" w:rsidRDefault="00F97E70" w:rsidP="00F97E70">
      <w:pPr>
        <w:bidi/>
        <w:jc w:val="both"/>
        <w:rPr>
          <w:rFonts w:cs="David" w:hint="cs"/>
          <w:rtl/>
        </w:rPr>
      </w:pPr>
      <w:r w:rsidRPr="00F97E70">
        <w:rPr>
          <w:rFonts w:cs="David" w:hint="cs"/>
          <w:rtl/>
        </w:rPr>
        <w:tab/>
        <w:t>למה?</w:t>
      </w:r>
    </w:p>
    <w:p w14:paraId="1D9D0E8C" w14:textId="77777777" w:rsidR="00F97E70" w:rsidRPr="00F97E70" w:rsidRDefault="00F97E70" w:rsidP="00F97E70">
      <w:pPr>
        <w:bidi/>
        <w:jc w:val="both"/>
        <w:rPr>
          <w:rFonts w:cs="David" w:hint="cs"/>
          <w:rtl/>
        </w:rPr>
      </w:pPr>
    </w:p>
    <w:p w14:paraId="2D43D4A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E428CB9" w14:textId="77777777" w:rsidR="00F97E70" w:rsidRPr="00F97E70" w:rsidRDefault="00F97E70" w:rsidP="00F97E70">
      <w:pPr>
        <w:bidi/>
        <w:jc w:val="both"/>
        <w:rPr>
          <w:rFonts w:cs="David" w:hint="cs"/>
          <w:rtl/>
        </w:rPr>
      </w:pPr>
    </w:p>
    <w:p w14:paraId="7A1D5E8F" w14:textId="77777777" w:rsidR="00F97E70" w:rsidRPr="00F97E70" w:rsidRDefault="00F97E70" w:rsidP="00F97E70">
      <w:pPr>
        <w:bidi/>
        <w:jc w:val="both"/>
        <w:rPr>
          <w:rFonts w:cs="David" w:hint="cs"/>
          <w:rtl/>
        </w:rPr>
      </w:pPr>
      <w:r w:rsidRPr="00F97E70">
        <w:rPr>
          <w:rFonts w:cs="David" w:hint="cs"/>
          <w:rtl/>
        </w:rPr>
        <w:tab/>
        <w:t>כדי שלא יהיה לא למשאל עם, עם מודעה בגודל כזה של מפלגה כזו או אחרת, עם השם של המפלגה בגודל כזה. אני חושב שזה הגיוני. הרי הרעיון הוא לעשות תעמולה למשאל עם. אם מישהו רוצה לבוא ולומר שאנחנו, מפלגתנו, מתנגדת או תומכת, נאפשר לו את זה אבל הוא יכתוב את שם המפלגה.</w:t>
      </w:r>
    </w:p>
    <w:p w14:paraId="53C18D7B" w14:textId="77777777" w:rsidR="00F97E70" w:rsidRPr="00F97E70" w:rsidRDefault="00F97E70" w:rsidP="00F97E70">
      <w:pPr>
        <w:bidi/>
        <w:jc w:val="both"/>
        <w:rPr>
          <w:rFonts w:cs="David" w:hint="cs"/>
          <w:rtl/>
        </w:rPr>
      </w:pPr>
    </w:p>
    <w:p w14:paraId="435D9980" w14:textId="77777777" w:rsidR="00F97E70" w:rsidRPr="00F97E70" w:rsidRDefault="00F97E70" w:rsidP="00F97E70">
      <w:pPr>
        <w:bidi/>
        <w:jc w:val="both"/>
        <w:rPr>
          <w:rFonts w:cs="David" w:hint="cs"/>
          <w:rtl/>
        </w:rPr>
      </w:pPr>
      <w:r w:rsidRPr="00F97E70">
        <w:rPr>
          <w:rFonts w:cs="David" w:hint="cs"/>
          <w:u w:val="single"/>
          <w:rtl/>
        </w:rPr>
        <w:t>עמי ברקוביץ:</w:t>
      </w:r>
    </w:p>
    <w:p w14:paraId="78D699F7" w14:textId="77777777" w:rsidR="00F97E70" w:rsidRPr="00F97E70" w:rsidRDefault="00F97E70" w:rsidP="00F97E70">
      <w:pPr>
        <w:bidi/>
        <w:jc w:val="both"/>
        <w:rPr>
          <w:rFonts w:cs="David" w:hint="cs"/>
          <w:rtl/>
        </w:rPr>
      </w:pPr>
    </w:p>
    <w:p w14:paraId="5BDD8A18" w14:textId="77777777" w:rsidR="00F97E70" w:rsidRPr="00F97E70" w:rsidRDefault="00F97E70" w:rsidP="00F97E70">
      <w:pPr>
        <w:bidi/>
        <w:jc w:val="both"/>
        <w:rPr>
          <w:rFonts w:cs="David" w:hint="cs"/>
          <w:rtl/>
        </w:rPr>
      </w:pPr>
      <w:r w:rsidRPr="00F97E70">
        <w:rPr>
          <w:rFonts w:cs="David" w:hint="cs"/>
          <w:rtl/>
        </w:rPr>
        <w:tab/>
        <w:t xml:space="preserve">מרכיב מרכזי בבחירות הוא הנושא הזה. </w:t>
      </w:r>
    </w:p>
    <w:p w14:paraId="5D07B42D" w14:textId="77777777" w:rsidR="00F97E70" w:rsidRPr="00F97E70" w:rsidRDefault="00F97E70" w:rsidP="00F97E70">
      <w:pPr>
        <w:bidi/>
        <w:jc w:val="both"/>
        <w:rPr>
          <w:rFonts w:cs="David" w:hint="cs"/>
          <w:rtl/>
        </w:rPr>
      </w:pPr>
    </w:p>
    <w:p w14:paraId="0B980D0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3395202" w14:textId="77777777" w:rsidR="00F97E70" w:rsidRPr="00F97E70" w:rsidRDefault="00F97E70" w:rsidP="00F97E70">
      <w:pPr>
        <w:bidi/>
        <w:jc w:val="both"/>
        <w:rPr>
          <w:rFonts w:cs="David" w:hint="cs"/>
          <w:rtl/>
        </w:rPr>
      </w:pPr>
    </w:p>
    <w:p w14:paraId="290C0FF6" w14:textId="77777777" w:rsidR="00F97E70" w:rsidRPr="00F97E70" w:rsidRDefault="00F97E70" w:rsidP="00F97E70">
      <w:pPr>
        <w:bidi/>
        <w:jc w:val="both"/>
        <w:rPr>
          <w:rFonts w:cs="David" w:hint="cs"/>
          <w:rtl/>
        </w:rPr>
      </w:pPr>
      <w:r w:rsidRPr="00F97E70">
        <w:rPr>
          <w:rFonts w:cs="David" w:hint="cs"/>
          <w:rtl/>
        </w:rPr>
        <w:tab/>
        <w:t>אני לא מבדל. אני אומר שכל מה שהוא חורג מזה, אוטומטית הוא מיוחס לתעמולת הבחירות.</w:t>
      </w:r>
    </w:p>
    <w:p w14:paraId="4ECD2629" w14:textId="77777777" w:rsidR="00F97E70" w:rsidRPr="00F97E70" w:rsidRDefault="00F97E70" w:rsidP="00F97E70">
      <w:pPr>
        <w:bidi/>
        <w:jc w:val="both"/>
        <w:rPr>
          <w:rFonts w:cs="David" w:hint="cs"/>
          <w:rtl/>
        </w:rPr>
      </w:pPr>
    </w:p>
    <w:p w14:paraId="2F3DCBE9" w14:textId="77777777" w:rsidR="00F97E70" w:rsidRPr="00F97E70" w:rsidRDefault="00F97E70" w:rsidP="00F97E70">
      <w:pPr>
        <w:bidi/>
        <w:jc w:val="both"/>
        <w:rPr>
          <w:rFonts w:cs="David" w:hint="cs"/>
          <w:rtl/>
        </w:rPr>
      </w:pPr>
      <w:r w:rsidRPr="00F97E70">
        <w:rPr>
          <w:rFonts w:cs="David" w:hint="cs"/>
          <w:u w:val="single"/>
          <w:rtl/>
        </w:rPr>
        <w:t>ארבל אסטרחן:</w:t>
      </w:r>
    </w:p>
    <w:p w14:paraId="70C47B63" w14:textId="77777777" w:rsidR="00F97E70" w:rsidRPr="00F97E70" w:rsidRDefault="00F97E70" w:rsidP="00F97E70">
      <w:pPr>
        <w:bidi/>
        <w:jc w:val="both"/>
        <w:rPr>
          <w:rFonts w:cs="David" w:hint="cs"/>
          <w:rtl/>
        </w:rPr>
      </w:pPr>
    </w:p>
    <w:p w14:paraId="3CBE8BB0" w14:textId="77777777" w:rsidR="00F97E70" w:rsidRPr="00F97E70" w:rsidRDefault="00F97E70" w:rsidP="00F97E70">
      <w:pPr>
        <w:bidi/>
        <w:jc w:val="both"/>
        <w:rPr>
          <w:rFonts w:cs="David" w:hint="cs"/>
          <w:rtl/>
        </w:rPr>
      </w:pPr>
      <w:r w:rsidRPr="00F97E70">
        <w:rPr>
          <w:rFonts w:cs="David" w:hint="cs"/>
          <w:rtl/>
        </w:rPr>
        <w:tab/>
        <w:t>רק הליכוד ישמור על הגולן.</w:t>
      </w:r>
    </w:p>
    <w:p w14:paraId="7501A930" w14:textId="77777777" w:rsidR="00F97E70" w:rsidRPr="00F97E70" w:rsidRDefault="00F97E70" w:rsidP="00F97E70">
      <w:pPr>
        <w:bidi/>
        <w:jc w:val="both"/>
        <w:rPr>
          <w:rFonts w:cs="David" w:hint="cs"/>
          <w:rtl/>
        </w:rPr>
      </w:pPr>
    </w:p>
    <w:p w14:paraId="5BC496D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FDC8304" w14:textId="77777777" w:rsidR="00F97E70" w:rsidRPr="00F97E70" w:rsidRDefault="00F97E70" w:rsidP="00F97E70">
      <w:pPr>
        <w:bidi/>
        <w:jc w:val="both"/>
        <w:rPr>
          <w:rFonts w:cs="David" w:hint="cs"/>
          <w:rtl/>
        </w:rPr>
      </w:pPr>
    </w:p>
    <w:p w14:paraId="699AE50D" w14:textId="77777777" w:rsidR="00F97E70" w:rsidRPr="00F97E70" w:rsidRDefault="00F97E70" w:rsidP="00F97E70">
      <w:pPr>
        <w:bidi/>
        <w:jc w:val="both"/>
        <w:rPr>
          <w:rFonts w:cs="David" w:hint="cs"/>
          <w:rtl/>
        </w:rPr>
      </w:pPr>
      <w:r w:rsidRPr="00F97E70">
        <w:rPr>
          <w:rFonts w:cs="David" w:hint="cs"/>
          <w:rtl/>
        </w:rPr>
        <w:tab/>
        <w:t>זה בתעמולת הבחירות. חד משמעית. זה גם נכון, זאת תעמולת בחירות וזה לא משאל עם.</w:t>
      </w:r>
    </w:p>
    <w:p w14:paraId="76521131" w14:textId="77777777" w:rsidR="00F97E70" w:rsidRPr="00F97E70" w:rsidRDefault="00F97E70" w:rsidP="00F97E70">
      <w:pPr>
        <w:bidi/>
        <w:jc w:val="both"/>
        <w:rPr>
          <w:rFonts w:cs="David" w:hint="cs"/>
          <w:rtl/>
        </w:rPr>
      </w:pPr>
    </w:p>
    <w:p w14:paraId="456A6D1A"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EE8524B" w14:textId="77777777" w:rsidR="00F97E70" w:rsidRPr="00F97E70" w:rsidRDefault="00F97E70" w:rsidP="00F97E70">
      <w:pPr>
        <w:bidi/>
        <w:jc w:val="both"/>
        <w:rPr>
          <w:rFonts w:cs="David" w:hint="cs"/>
          <w:rtl/>
        </w:rPr>
      </w:pPr>
    </w:p>
    <w:p w14:paraId="51A9C489" w14:textId="77777777" w:rsidR="00F97E70" w:rsidRPr="00F97E70" w:rsidRDefault="00F97E70" w:rsidP="00F97E70">
      <w:pPr>
        <w:bidi/>
        <w:jc w:val="both"/>
        <w:rPr>
          <w:rFonts w:cs="David" w:hint="cs"/>
          <w:rtl/>
        </w:rPr>
      </w:pPr>
      <w:r w:rsidRPr="00F97E70">
        <w:rPr>
          <w:rFonts w:cs="David" w:hint="cs"/>
          <w:rtl/>
        </w:rPr>
        <w:tab/>
        <w:t>לא, זה לא נכון. זאת תעמולת בחירות, אבל זה לא נכון.</w:t>
      </w:r>
    </w:p>
    <w:p w14:paraId="78E5ABEF" w14:textId="77777777" w:rsidR="00F97E70" w:rsidRPr="00F97E70" w:rsidRDefault="00F97E70" w:rsidP="00F97E70">
      <w:pPr>
        <w:bidi/>
        <w:jc w:val="both"/>
        <w:rPr>
          <w:rFonts w:cs="David" w:hint="cs"/>
          <w:rtl/>
        </w:rPr>
      </w:pPr>
    </w:p>
    <w:p w14:paraId="1E01ECCF" w14:textId="77777777" w:rsidR="00F97E70" w:rsidRPr="00F97E70" w:rsidRDefault="00F97E70" w:rsidP="00F97E70">
      <w:pPr>
        <w:bidi/>
        <w:jc w:val="both"/>
        <w:rPr>
          <w:rFonts w:cs="David" w:hint="cs"/>
          <w:rtl/>
        </w:rPr>
      </w:pPr>
      <w:r w:rsidRPr="00F97E70">
        <w:rPr>
          <w:rFonts w:cs="David" w:hint="cs"/>
          <w:u w:val="single"/>
          <w:rtl/>
        </w:rPr>
        <w:t>ארבל אסטרחן:</w:t>
      </w:r>
    </w:p>
    <w:p w14:paraId="4AE673C7" w14:textId="77777777" w:rsidR="00F97E70" w:rsidRPr="00F97E70" w:rsidRDefault="00F97E70" w:rsidP="00F97E70">
      <w:pPr>
        <w:bidi/>
        <w:jc w:val="both"/>
        <w:rPr>
          <w:rFonts w:cs="David" w:hint="cs"/>
          <w:rtl/>
        </w:rPr>
      </w:pPr>
    </w:p>
    <w:p w14:paraId="05F46413" w14:textId="77777777" w:rsidR="00F97E70" w:rsidRPr="00F97E70" w:rsidRDefault="00F97E70" w:rsidP="00F97E70">
      <w:pPr>
        <w:bidi/>
        <w:jc w:val="both"/>
        <w:rPr>
          <w:rFonts w:cs="David" w:hint="cs"/>
          <w:rtl/>
        </w:rPr>
      </w:pPr>
      <w:r w:rsidRPr="00F97E70">
        <w:rPr>
          <w:rFonts w:cs="David" w:hint="cs"/>
          <w:rtl/>
        </w:rPr>
        <w:tab/>
        <w:t>הנוסח שמוצע כאן כרגע אומר שאם זה חל באותו יום, הוראות חוק התעמולה למעט סעיף 5 יחולו על מפלגה, סיעה או רשימת מועמדים בין אם עסקה התעמולה בבחירות לכנסת ובין אם עסקה במשאל עם.</w:t>
      </w:r>
    </w:p>
    <w:p w14:paraId="0BAFEB05" w14:textId="77777777" w:rsidR="00F97E70" w:rsidRPr="00F97E70" w:rsidRDefault="00F97E70" w:rsidP="00F97E70">
      <w:pPr>
        <w:bidi/>
        <w:jc w:val="both"/>
        <w:rPr>
          <w:rFonts w:cs="David" w:hint="cs"/>
          <w:rtl/>
        </w:rPr>
      </w:pPr>
    </w:p>
    <w:p w14:paraId="76D7E88B"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4011282" w14:textId="77777777" w:rsidR="00F97E70" w:rsidRPr="00F97E70" w:rsidRDefault="00F97E70" w:rsidP="00F97E70">
      <w:pPr>
        <w:bidi/>
        <w:jc w:val="both"/>
        <w:rPr>
          <w:rFonts w:cs="David" w:hint="cs"/>
          <w:rtl/>
        </w:rPr>
      </w:pPr>
    </w:p>
    <w:p w14:paraId="482FE25D" w14:textId="77777777" w:rsidR="00F97E70" w:rsidRPr="00F97E70" w:rsidRDefault="00F97E70" w:rsidP="00F97E70">
      <w:pPr>
        <w:bidi/>
        <w:jc w:val="both"/>
        <w:rPr>
          <w:rFonts w:cs="David" w:hint="cs"/>
          <w:rtl/>
        </w:rPr>
      </w:pPr>
      <w:r w:rsidRPr="00F97E70">
        <w:rPr>
          <w:rFonts w:cs="David" w:hint="cs"/>
          <w:rtl/>
        </w:rPr>
        <w:tab/>
        <w:t>ראשית, זה בסדר. על הסיעות, אני מבין את זה.</w:t>
      </w:r>
    </w:p>
    <w:p w14:paraId="700BDB28" w14:textId="77777777" w:rsidR="00F97E70" w:rsidRPr="00F97E70" w:rsidRDefault="00F97E70" w:rsidP="00F97E70">
      <w:pPr>
        <w:bidi/>
        <w:jc w:val="both"/>
        <w:rPr>
          <w:rFonts w:cs="David" w:hint="cs"/>
          <w:rtl/>
        </w:rPr>
      </w:pPr>
    </w:p>
    <w:p w14:paraId="11E3716A" w14:textId="77777777" w:rsidR="00F97E70" w:rsidRPr="00F97E70" w:rsidRDefault="00F97E70" w:rsidP="00F97E70">
      <w:pPr>
        <w:bidi/>
        <w:jc w:val="both"/>
        <w:rPr>
          <w:rFonts w:cs="David" w:hint="cs"/>
          <w:rtl/>
        </w:rPr>
      </w:pPr>
      <w:r w:rsidRPr="00F97E70">
        <w:rPr>
          <w:rFonts w:cs="David" w:hint="cs"/>
          <w:u w:val="single"/>
          <w:rtl/>
        </w:rPr>
        <w:t>ארבל אסטרחן:</w:t>
      </w:r>
    </w:p>
    <w:p w14:paraId="5D82A7ED" w14:textId="77777777" w:rsidR="00F97E70" w:rsidRPr="00F97E70" w:rsidRDefault="00F97E70" w:rsidP="00F97E70">
      <w:pPr>
        <w:bidi/>
        <w:jc w:val="both"/>
        <w:rPr>
          <w:rFonts w:cs="David" w:hint="cs"/>
          <w:rtl/>
        </w:rPr>
      </w:pPr>
    </w:p>
    <w:p w14:paraId="787126AE" w14:textId="77777777" w:rsidR="00F97E70" w:rsidRPr="00F97E70" w:rsidRDefault="00F97E70" w:rsidP="00F97E70">
      <w:pPr>
        <w:bidi/>
        <w:jc w:val="both"/>
        <w:rPr>
          <w:rFonts w:cs="David" w:hint="cs"/>
          <w:rtl/>
        </w:rPr>
      </w:pPr>
      <w:r w:rsidRPr="00F97E70">
        <w:rPr>
          <w:rFonts w:cs="David" w:hint="cs"/>
          <w:rtl/>
        </w:rPr>
        <w:tab/>
        <w:t>על העיתונים, זה יחול עליהם לכל דבר ועניין.</w:t>
      </w:r>
    </w:p>
    <w:p w14:paraId="27E5DD85" w14:textId="77777777" w:rsidR="00F97E70" w:rsidRPr="00F97E70" w:rsidRDefault="00F97E70" w:rsidP="00F97E70">
      <w:pPr>
        <w:bidi/>
        <w:jc w:val="both"/>
        <w:rPr>
          <w:rFonts w:cs="David" w:hint="cs"/>
          <w:rtl/>
        </w:rPr>
      </w:pPr>
      <w:r w:rsidRPr="00F97E70">
        <w:rPr>
          <w:rFonts w:cs="David" w:hint="cs"/>
          <w:rtl/>
        </w:rPr>
        <w:tab/>
      </w:r>
    </w:p>
    <w:p w14:paraId="386FF7FB"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A8928A8" w14:textId="77777777" w:rsidR="00F97E70" w:rsidRPr="00F97E70" w:rsidRDefault="00F97E70" w:rsidP="00F97E70">
      <w:pPr>
        <w:bidi/>
        <w:jc w:val="both"/>
        <w:rPr>
          <w:rFonts w:cs="David" w:hint="cs"/>
          <w:rtl/>
        </w:rPr>
      </w:pPr>
    </w:p>
    <w:p w14:paraId="3AE99205" w14:textId="77777777" w:rsidR="00F97E70" w:rsidRPr="00F97E70" w:rsidRDefault="00F97E70" w:rsidP="00F97E70">
      <w:pPr>
        <w:bidi/>
        <w:jc w:val="both"/>
        <w:rPr>
          <w:rFonts w:cs="David" w:hint="cs"/>
          <w:rtl/>
        </w:rPr>
      </w:pPr>
      <w:r w:rsidRPr="00F97E70">
        <w:rPr>
          <w:rFonts w:cs="David" w:hint="cs"/>
          <w:rtl/>
        </w:rPr>
        <w:tab/>
        <w:t>אני מסכים.</w:t>
      </w:r>
    </w:p>
    <w:p w14:paraId="2D938D41" w14:textId="77777777" w:rsidR="00F97E70" w:rsidRPr="00F97E70" w:rsidRDefault="00F97E70" w:rsidP="00F97E70">
      <w:pPr>
        <w:bidi/>
        <w:jc w:val="both"/>
        <w:rPr>
          <w:rFonts w:cs="David" w:hint="cs"/>
          <w:rtl/>
        </w:rPr>
      </w:pPr>
    </w:p>
    <w:p w14:paraId="109EBC60" w14:textId="77777777" w:rsidR="00F97E70" w:rsidRPr="00F97E70" w:rsidRDefault="00F97E70" w:rsidP="00F97E70">
      <w:pPr>
        <w:bidi/>
        <w:jc w:val="both"/>
        <w:rPr>
          <w:rFonts w:cs="David" w:hint="cs"/>
          <w:rtl/>
        </w:rPr>
      </w:pPr>
      <w:r w:rsidRPr="00F97E70">
        <w:rPr>
          <w:rFonts w:cs="David" w:hint="cs"/>
          <w:u w:val="single"/>
          <w:rtl/>
        </w:rPr>
        <w:t>ארבל אסטרחן:</w:t>
      </w:r>
    </w:p>
    <w:p w14:paraId="34AD6679" w14:textId="77777777" w:rsidR="00F97E70" w:rsidRPr="00F97E70" w:rsidRDefault="00F97E70" w:rsidP="00F97E70">
      <w:pPr>
        <w:bidi/>
        <w:jc w:val="both"/>
        <w:rPr>
          <w:rFonts w:cs="David" w:hint="cs"/>
          <w:rtl/>
        </w:rPr>
      </w:pPr>
    </w:p>
    <w:p w14:paraId="7B410140" w14:textId="77777777" w:rsidR="00F97E70" w:rsidRPr="00F97E70" w:rsidRDefault="00F97E70" w:rsidP="00F97E70">
      <w:pPr>
        <w:bidi/>
        <w:jc w:val="both"/>
        <w:rPr>
          <w:rFonts w:cs="David" w:hint="cs"/>
          <w:rtl/>
        </w:rPr>
      </w:pPr>
      <w:r w:rsidRPr="00F97E70">
        <w:rPr>
          <w:rFonts w:cs="David" w:hint="cs"/>
          <w:rtl/>
        </w:rPr>
        <w:tab/>
        <w:t>על גוף או אדם אחר שמקיים תעמולה רק לקראת משאל עם, כי הוא לא מתמודד בבחירות, יחולו הוראות חוק התעמולה בשינויים שדיברנו עליהם כאן, למעט שלטי חוצות שצריך עוד לדון בו.</w:t>
      </w:r>
    </w:p>
    <w:p w14:paraId="07D9F787" w14:textId="77777777" w:rsidR="00F97E70" w:rsidRPr="00F97E70" w:rsidRDefault="00F97E70" w:rsidP="00F97E70">
      <w:pPr>
        <w:bidi/>
        <w:jc w:val="both"/>
        <w:rPr>
          <w:rFonts w:cs="David" w:hint="cs"/>
          <w:rtl/>
        </w:rPr>
      </w:pPr>
    </w:p>
    <w:p w14:paraId="4FF9B28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9421578" w14:textId="77777777" w:rsidR="00F97E70" w:rsidRPr="00F97E70" w:rsidRDefault="00F97E70" w:rsidP="00F97E70">
      <w:pPr>
        <w:bidi/>
        <w:jc w:val="both"/>
        <w:rPr>
          <w:rFonts w:cs="David" w:hint="cs"/>
          <w:rtl/>
        </w:rPr>
      </w:pPr>
    </w:p>
    <w:p w14:paraId="373E7A2E" w14:textId="77777777" w:rsidR="00F97E70" w:rsidRPr="00F97E70" w:rsidRDefault="00F97E70" w:rsidP="00F97E70">
      <w:pPr>
        <w:bidi/>
        <w:jc w:val="both"/>
        <w:rPr>
          <w:rFonts w:cs="David" w:hint="cs"/>
          <w:rtl/>
        </w:rPr>
      </w:pPr>
      <w:r w:rsidRPr="00F97E70">
        <w:rPr>
          <w:rFonts w:cs="David" w:hint="cs"/>
          <w:rtl/>
        </w:rPr>
        <w:tab/>
        <w:t>בסך הכל המסגרת הזאת היא נכונה. אני אומר שאני חושב שיכול להיות שצריך לייצר איזושהי אמירה ברורה שמגדירה אולי גודל או פרסום של השמות ודיוקנאות של מועמדים כדי באופן ברור לומר שכל דבר מהסוג הזה מיוחס אוטומטית לתעמולת בחירות והוא לא ייחשב כתעמולה למשאל עם גם אם הכותרת היא שאומרים כן לגולן עם תמונה של נתניהו. ברגע שיש תמונה של נתניהו, העסק הוא לא משאל עם אלא הוא שייך לתעמולת בחירות.</w:t>
      </w:r>
    </w:p>
    <w:p w14:paraId="72E20B87" w14:textId="77777777" w:rsidR="00F97E70" w:rsidRPr="00F97E70" w:rsidRDefault="00F97E70" w:rsidP="00F97E70">
      <w:pPr>
        <w:bidi/>
        <w:jc w:val="both"/>
        <w:rPr>
          <w:rFonts w:cs="David" w:hint="cs"/>
          <w:rtl/>
        </w:rPr>
      </w:pPr>
    </w:p>
    <w:p w14:paraId="64E12B8F" w14:textId="77777777" w:rsidR="00F97E70" w:rsidRPr="00F97E70" w:rsidRDefault="00F97E70" w:rsidP="00F97E70">
      <w:pPr>
        <w:bidi/>
        <w:jc w:val="both"/>
        <w:rPr>
          <w:rFonts w:cs="David" w:hint="cs"/>
          <w:rtl/>
        </w:rPr>
      </w:pPr>
      <w:r w:rsidRPr="00F97E70">
        <w:rPr>
          <w:rFonts w:cs="David" w:hint="cs"/>
          <w:u w:val="single"/>
          <w:rtl/>
        </w:rPr>
        <w:t>איל זנדברג:</w:t>
      </w:r>
    </w:p>
    <w:p w14:paraId="2D50EDFC" w14:textId="77777777" w:rsidR="00F97E70" w:rsidRPr="00F97E70" w:rsidRDefault="00F97E70" w:rsidP="00F97E70">
      <w:pPr>
        <w:bidi/>
        <w:jc w:val="both"/>
        <w:rPr>
          <w:rFonts w:cs="David" w:hint="cs"/>
          <w:rtl/>
        </w:rPr>
      </w:pPr>
    </w:p>
    <w:p w14:paraId="14C698A4" w14:textId="77777777" w:rsidR="00F97E70" w:rsidRPr="00F97E70" w:rsidRDefault="00F97E70" w:rsidP="00F97E70">
      <w:pPr>
        <w:bidi/>
        <w:jc w:val="both"/>
        <w:rPr>
          <w:rFonts w:cs="David" w:hint="cs"/>
          <w:rtl/>
        </w:rPr>
      </w:pPr>
      <w:r w:rsidRPr="00F97E70">
        <w:rPr>
          <w:rFonts w:cs="David" w:hint="cs"/>
          <w:rtl/>
        </w:rPr>
        <w:tab/>
        <w:t>הייתי מציע שכל פעולה שעושה סיעה, לא משנה מה התוכן שלה, נחשב בכפוף למגבלות.</w:t>
      </w:r>
    </w:p>
    <w:p w14:paraId="21DA98FB" w14:textId="77777777" w:rsidR="00F97E70" w:rsidRPr="00F97E70" w:rsidRDefault="00F97E70" w:rsidP="00F97E70">
      <w:pPr>
        <w:bidi/>
        <w:jc w:val="both"/>
        <w:rPr>
          <w:rFonts w:cs="David" w:hint="cs"/>
          <w:rtl/>
        </w:rPr>
      </w:pPr>
    </w:p>
    <w:p w14:paraId="5A2BA102"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6CCC309" w14:textId="77777777" w:rsidR="00F97E70" w:rsidRPr="00F97E70" w:rsidRDefault="00F97E70" w:rsidP="00F97E70">
      <w:pPr>
        <w:bidi/>
        <w:jc w:val="both"/>
        <w:rPr>
          <w:rFonts w:cs="David" w:hint="cs"/>
          <w:rtl/>
        </w:rPr>
      </w:pPr>
    </w:p>
    <w:p w14:paraId="08630D09" w14:textId="77777777" w:rsidR="00F97E70" w:rsidRPr="00F97E70" w:rsidRDefault="00F97E70" w:rsidP="00F97E70">
      <w:pPr>
        <w:bidi/>
        <w:jc w:val="both"/>
        <w:rPr>
          <w:rFonts w:cs="David" w:hint="cs"/>
          <w:rtl/>
        </w:rPr>
      </w:pPr>
      <w:r w:rsidRPr="00F97E70">
        <w:rPr>
          <w:rFonts w:cs="David" w:hint="cs"/>
          <w:rtl/>
        </w:rPr>
        <w:tab/>
        <w:t>כן, אבל נניח שאני או יהודה הראל נשים תמונה של נתניהו שם כתוב כן לרמת הגולן כי הוא חושב שכל הציבור ינהר אחריו.</w:t>
      </w:r>
    </w:p>
    <w:p w14:paraId="5AF7C0CC" w14:textId="77777777" w:rsidR="00F97E70" w:rsidRPr="00F97E70" w:rsidRDefault="00F97E70" w:rsidP="00F97E70">
      <w:pPr>
        <w:bidi/>
        <w:jc w:val="both"/>
        <w:rPr>
          <w:rFonts w:cs="David" w:hint="cs"/>
          <w:rtl/>
        </w:rPr>
      </w:pPr>
    </w:p>
    <w:p w14:paraId="6DAC4A97" w14:textId="77777777" w:rsidR="00F97E70" w:rsidRPr="00F97E70" w:rsidRDefault="00F97E70" w:rsidP="00F97E70">
      <w:pPr>
        <w:bidi/>
        <w:jc w:val="both"/>
        <w:rPr>
          <w:rFonts w:cs="David" w:hint="cs"/>
          <w:rtl/>
        </w:rPr>
      </w:pPr>
      <w:r w:rsidRPr="00F97E70">
        <w:rPr>
          <w:rFonts w:cs="David" w:hint="cs"/>
          <w:u w:val="single"/>
          <w:rtl/>
        </w:rPr>
        <w:t>ארבל אסטרחן:</w:t>
      </w:r>
    </w:p>
    <w:p w14:paraId="05B6860F" w14:textId="77777777" w:rsidR="00F97E70" w:rsidRPr="00F97E70" w:rsidRDefault="00F97E70" w:rsidP="00F97E70">
      <w:pPr>
        <w:bidi/>
        <w:jc w:val="both"/>
        <w:rPr>
          <w:rFonts w:cs="David" w:hint="cs"/>
          <w:rtl/>
        </w:rPr>
      </w:pPr>
    </w:p>
    <w:p w14:paraId="4641A306" w14:textId="77777777" w:rsidR="00F97E70" w:rsidRPr="00F97E70" w:rsidRDefault="00F97E70" w:rsidP="00F97E70">
      <w:pPr>
        <w:bidi/>
        <w:jc w:val="both"/>
        <w:rPr>
          <w:rFonts w:cs="David" w:hint="cs"/>
          <w:rtl/>
        </w:rPr>
      </w:pPr>
      <w:r w:rsidRPr="00F97E70">
        <w:rPr>
          <w:rFonts w:cs="David" w:hint="cs"/>
          <w:rtl/>
        </w:rPr>
        <w:tab/>
        <w:t>בבחירות רגילות, אם מישהו אחר שם, מייחסים את זה למערכת הבחירות.</w:t>
      </w:r>
    </w:p>
    <w:p w14:paraId="5F17F226" w14:textId="77777777" w:rsidR="00F97E70" w:rsidRPr="00F97E70" w:rsidRDefault="00F97E70" w:rsidP="00F97E70">
      <w:pPr>
        <w:bidi/>
        <w:jc w:val="both"/>
        <w:rPr>
          <w:rFonts w:cs="David" w:hint="cs"/>
          <w:rtl/>
        </w:rPr>
      </w:pPr>
    </w:p>
    <w:p w14:paraId="34B174E5"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6DE4DE9" w14:textId="77777777" w:rsidR="00F97E70" w:rsidRPr="00F97E70" w:rsidRDefault="00F97E70" w:rsidP="00F97E70">
      <w:pPr>
        <w:bidi/>
        <w:jc w:val="both"/>
        <w:rPr>
          <w:rFonts w:cs="David" w:hint="cs"/>
          <w:rtl/>
        </w:rPr>
      </w:pPr>
    </w:p>
    <w:p w14:paraId="695F9984" w14:textId="77777777" w:rsidR="00F97E70" w:rsidRPr="00F97E70" w:rsidRDefault="00F97E70" w:rsidP="00F97E70">
      <w:pPr>
        <w:bidi/>
        <w:jc w:val="both"/>
        <w:rPr>
          <w:rFonts w:cs="David" w:hint="cs"/>
          <w:rtl/>
        </w:rPr>
      </w:pPr>
      <w:r w:rsidRPr="00F97E70">
        <w:rPr>
          <w:rFonts w:cs="David" w:hint="cs"/>
          <w:rtl/>
        </w:rPr>
        <w:tab/>
        <w:t>בוודאי. ברור לגמרי.</w:t>
      </w:r>
    </w:p>
    <w:p w14:paraId="13914DCC" w14:textId="77777777" w:rsidR="00F97E70" w:rsidRPr="00F97E70" w:rsidRDefault="00F97E70" w:rsidP="00F97E70">
      <w:pPr>
        <w:bidi/>
        <w:jc w:val="both"/>
        <w:rPr>
          <w:rFonts w:cs="David" w:hint="cs"/>
          <w:rtl/>
        </w:rPr>
      </w:pPr>
    </w:p>
    <w:p w14:paraId="486253B7" w14:textId="77777777" w:rsidR="00F97E70" w:rsidRPr="00F97E70" w:rsidRDefault="00F97E70" w:rsidP="00F97E70">
      <w:pPr>
        <w:bidi/>
        <w:jc w:val="both"/>
        <w:rPr>
          <w:rFonts w:cs="David" w:hint="cs"/>
          <w:rtl/>
        </w:rPr>
      </w:pPr>
      <w:r w:rsidRPr="00F97E70">
        <w:rPr>
          <w:rFonts w:cs="David" w:hint="cs"/>
          <w:u w:val="single"/>
          <w:rtl/>
        </w:rPr>
        <w:t>ארבל אסטרחן:</w:t>
      </w:r>
    </w:p>
    <w:p w14:paraId="7F326DB1" w14:textId="77777777" w:rsidR="00F97E70" w:rsidRPr="00F97E70" w:rsidRDefault="00F97E70" w:rsidP="00F97E70">
      <w:pPr>
        <w:bidi/>
        <w:jc w:val="both"/>
        <w:rPr>
          <w:rFonts w:cs="David" w:hint="cs"/>
          <w:rtl/>
        </w:rPr>
      </w:pPr>
    </w:p>
    <w:p w14:paraId="4CA713D0" w14:textId="77777777" w:rsidR="00F97E70" w:rsidRPr="00F97E70" w:rsidRDefault="00F97E70" w:rsidP="00F97E70">
      <w:pPr>
        <w:bidi/>
        <w:jc w:val="both"/>
        <w:rPr>
          <w:rFonts w:cs="David" w:hint="cs"/>
          <w:rtl/>
        </w:rPr>
      </w:pPr>
      <w:r w:rsidRPr="00F97E70">
        <w:rPr>
          <w:rFonts w:cs="David" w:hint="cs"/>
          <w:rtl/>
        </w:rPr>
        <w:tab/>
        <w:t>גם כאן.</w:t>
      </w:r>
    </w:p>
    <w:p w14:paraId="40AFFDC9" w14:textId="77777777" w:rsidR="00F97E70" w:rsidRPr="00F97E70" w:rsidRDefault="00F97E70" w:rsidP="00F97E70">
      <w:pPr>
        <w:bidi/>
        <w:jc w:val="both"/>
        <w:rPr>
          <w:rFonts w:cs="David" w:hint="cs"/>
          <w:rtl/>
        </w:rPr>
      </w:pPr>
    </w:p>
    <w:p w14:paraId="3AA7DF16"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5262B61" w14:textId="77777777" w:rsidR="00F97E70" w:rsidRPr="00F97E70" w:rsidRDefault="00F97E70" w:rsidP="00F97E70">
      <w:pPr>
        <w:bidi/>
        <w:jc w:val="both"/>
        <w:rPr>
          <w:rFonts w:cs="David" w:hint="cs"/>
          <w:rtl/>
        </w:rPr>
      </w:pPr>
    </w:p>
    <w:p w14:paraId="345B00A8" w14:textId="77777777" w:rsidR="00F97E70" w:rsidRPr="00F97E70" w:rsidRDefault="00F97E70" w:rsidP="00F97E70">
      <w:pPr>
        <w:bidi/>
        <w:jc w:val="both"/>
        <w:rPr>
          <w:rFonts w:cs="David" w:hint="cs"/>
          <w:rtl/>
        </w:rPr>
      </w:pPr>
      <w:r w:rsidRPr="00F97E70">
        <w:rPr>
          <w:rFonts w:cs="David" w:hint="cs"/>
          <w:rtl/>
        </w:rPr>
        <w:tab/>
        <w:t>זה יקרה גם כאן. זה ברור. שם קבעו את הקו ומצאו את המנגנונים איך מתגברים על זה שלא אני אבוא ואשים מודעות בשם מרצ כדי לגרור אותם אחר כך. זה ברור. נעצור כאן. אני חושב שהבעייתיות יכולה להיות בשם של המפלגה ואז אם מצניעים אותו, זה פוטר אותה במידה רבה, ובדיוקנאות שבכל מקרה שיש תמונה של מועמד שהוא מועמד לבחירות, אוטומטית זה משויך לתעמולה ולא לכאן.</w:t>
      </w:r>
    </w:p>
    <w:p w14:paraId="2234ED66" w14:textId="77777777" w:rsidR="00F97E70" w:rsidRPr="00F97E70" w:rsidRDefault="00F97E70" w:rsidP="00F97E70">
      <w:pPr>
        <w:bidi/>
        <w:jc w:val="both"/>
        <w:rPr>
          <w:rFonts w:cs="David" w:hint="cs"/>
          <w:rtl/>
        </w:rPr>
      </w:pPr>
    </w:p>
    <w:p w14:paraId="638416A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D65F223" w14:textId="77777777" w:rsidR="00F97E70" w:rsidRPr="00F97E70" w:rsidRDefault="00F97E70" w:rsidP="00F97E70">
      <w:pPr>
        <w:bidi/>
        <w:jc w:val="both"/>
        <w:rPr>
          <w:rFonts w:cs="David" w:hint="cs"/>
          <w:rtl/>
        </w:rPr>
      </w:pPr>
    </w:p>
    <w:p w14:paraId="2B071104" w14:textId="77777777" w:rsidR="00F97E70" w:rsidRPr="00F97E70" w:rsidRDefault="00F97E70" w:rsidP="00F97E70">
      <w:pPr>
        <w:bidi/>
        <w:jc w:val="both"/>
        <w:rPr>
          <w:rFonts w:cs="David" w:hint="cs"/>
          <w:rtl/>
        </w:rPr>
      </w:pPr>
      <w:r w:rsidRPr="00F97E70">
        <w:rPr>
          <w:rFonts w:cs="David" w:hint="cs"/>
          <w:rtl/>
        </w:rPr>
        <w:tab/>
        <w:t>אם יש שלט שיאמר שגם אנחנו נגד החזרת הגולן? חתום בנימין נתניהו, יריב לוין וכל רשימת הליכוד.</w:t>
      </w:r>
    </w:p>
    <w:p w14:paraId="49249A4C" w14:textId="77777777" w:rsidR="00F97E70" w:rsidRPr="00F97E70" w:rsidRDefault="00F97E70" w:rsidP="00F97E70">
      <w:pPr>
        <w:bidi/>
        <w:jc w:val="both"/>
        <w:rPr>
          <w:rFonts w:cs="David" w:hint="cs"/>
          <w:rtl/>
        </w:rPr>
      </w:pPr>
    </w:p>
    <w:p w14:paraId="1C40394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6E1AF81" w14:textId="77777777" w:rsidR="00F97E70" w:rsidRPr="00F97E70" w:rsidRDefault="00F97E70" w:rsidP="00F97E70">
      <w:pPr>
        <w:bidi/>
        <w:jc w:val="both"/>
        <w:rPr>
          <w:rFonts w:cs="David" w:hint="cs"/>
          <w:rtl/>
        </w:rPr>
      </w:pPr>
    </w:p>
    <w:p w14:paraId="7B16E4D7" w14:textId="77777777" w:rsidR="00F97E70" w:rsidRPr="00F97E70" w:rsidRDefault="00F97E70" w:rsidP="00F97E70">
      <w:pPr>
        <w:bidi/>
        <w:jc w:val="both"/>
        <w:rPr>
          <w:rFonts w:cs="David" w:hint="cs"/>
          <w:rtl/>
        </w:rPr>
      </w:pPr>
      <w:r w:rsidRPr="00F97E70">
        <w:rPr>
          <w:rFonts w:cs="David" w:hint="cs"/>
          <w:rtl/>
        </w:rPr>
        <w:tab/>
        <w:t>אין שום בעיה. אני אומר עוד פעם. אתה תיקח גודל מסוים וממנו תגזור.</w:t>
      </w:r>
    </w:p>
    <w:p w14:paraId="38560B69" w14:textId="77777777" w:rsidR="00F97E70" w:rsidRPr="00F97E70" w:rsidRDefault="00F97E70" w:rsidP="00F97E70">
      <w:pPr>
        <w:bidi/>
        <w:jc w:val="both"/>
        <w:rPr>
          <w:rFonts w:cs="David" w:hint="cs"/>
          <w:rtl/>
        </w:rPr>
      </w:pPr>
    </w:p>
    <w:p w14:paraId="580085FF" w14:textId="77777777" w:rsidR="00F97E70" w:rsidRPr="00F97E70" w:rsidRDefault="00F97E70" w:rsidP="00F97E70">
      <w:pPr>
        <w:bidi/>
        <w:jc w:val="both"/>
        <w:rPr>
          <w:rFonts w:cs="David" w:hint="cs"/>
          <w:rtl/>
        </w:rPr>
      </w:pPr>
      <w:r w:rsidRPr="00F97E70">
        <w:rPr>
          <w:rFonts w:cs="David" w:hint="cs"/>
          <w:u w:val="single"/>
          <w:rtl/>
        </w:rPr>
        <w:t>איל זנדברג:</w:t>
      </w:r>
    </w:p>
    <w:p w14:paraId="27217316" w14:textId="77777777" w:rsidR="00F97E70" w:rsidRPr="00F97E70" w:rsidRDefault="00F97E70" w:rsidP="00F97E70">
      <w:pPr>
        <w:bidi/>
        <w:jc w:val="both"/>
        <w:rPr>
          <w:rFonts w:cs="David" w:hint="cs"/>
          <w:rtl/>
        </w:rPr>
      </w:pPr>
    </w:p>
    <w:p w14:paraId="4948D89A" w14:textId="77777777" w:rsidR="00F97E70" w:rsidRPr="00F97E70" w:rsidRDefault="00F97E70" w:rsidP="00F97E70">
      <w:pPr>
        <w:bidi/>
        <w:jc w:val="both"/>
        <w:rPr>
          <w:rFonts w:cs="David" w:hint="cs"/>
          <w:rtl/>
        </w:rPr>
      </w:pPr>
      <w:r w:rsidRPr="00F97E70">
        <w:rPr>
          <w:rFonts w:cs="David" w:hint="cs"/>
          <w:rtl/>
        </w:rPr>
        <w:tab/>
        <w:t xml:space="preserve">עצם זה שחברי הסיעה חתומים, זה ייחשב כתעמולה. </w:t>
      </w:r>
    </w:p>
    <w:p w14:paraId="0AAA5BF9" w14:textId="77777777" w:rsidR="00F97E70" w:rsidRPr="00F97E70" w:rsidRDefault="00F97E70" w:rsidP="00F97E70">
      <w:pPr>
        <w:bidi/>
        <w:jc w:val="both"/>
        <w:rPr>
          <w:rFonts w:cs="David" w:hint="cs"/>
          <w:rtl/>
        </w:rPr>
      </w:pPr>
    </w:p>
    <w:p w14:paraId="449712A2"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2B2AD03" w14:textId="77777777" w:rsidR="00F97E70" w:rsidRPr="00F97E70" w:rsidRDefault="00F97E70" w:rsidP="00F97E70">
      <w:pPr>
        <w:bidi/>
        <w:jc w:val="both"/>
        <w:rPr>
          <w:rFonts w:cs="David" w:hint="cs"/>
          <w:rtl/>
        </w:rPr>
      </w:pPr>
    </w:p>
    <w:p w14:paraId="4BA435F7" w14:textId="77777777" w:rsidR="00F97E70" w:rsidRPr="00F97E70" w:rsidRDefault="00F97E70" w:rsidP="00F97E70">
      <w:pPr>
        <w:bidi/>
        <w:jc w:val="both"/>
        <w:rPr>
          <w:rFonts w:cs="David" w:hint="cs"/>
          <w:rtl/>
        </w:rPr>
      </w:pPr>
      <w:r w:rsidRPr="00F97E70">
        <w:rPr>
          <w:rFonts w:cs="David" w:hint="cs"/>
          <w:rtl/>
        </w:rPr>
        <w:tab/>
        <w:t>זאת לא רק תמונה.</w:t>
      </w:r>
    </w:p>
    <w:p w14:paraId="75B71187" w14:textId="77777777" w:rsidR="00F97E70" w:rsidRPr="00F97E70" w:rsidRDefault="00F97E70" w:rsidP="00F97E70">
      <w:pPr>
        <w:bidi/>
        <w:jc w:val="both"/>
        <w:rPr>
          <w:rFonts w:cs="David" w:hint="cs"/>
          <w:rtl/>
        </w:rPr>
      </w:pPr>
    </w:p>
    <w:p w14:paraId="0B286F3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93F5E88" w14:textId="77777777" w:rsidR="00F97E70" w:rsidRPr="00F97E70" w:rsidRDefault="00F97E70" w:rsidP="00F97E70">
      <w:pPr>
        <w:bidi/>
        <w:jc w:val="both"/>
        <w:rPr>
          <w:rFonts w:cs="David" w:hint="cs"/>
          <w:rtl/>
        </w:rPr>
      </w:pPr>
    </w:p>
    <w:p w14:paraId="7F1A612B" w14:textId="77777777" w:rsidR="00F97E70" w:rsidRPr="00F97E70" w:rsidRDefault="00F97E70" w:rsidP="00F97E70">
      <w:pPr>
        <w:bidi/>
        <w:jc w:val="both"/>
        <w:rPr>
          <w:rFonts w:cs="David" w:hint="cs"/>
          <w:rtl/>
        </w:rPr>
      </w:pPr>
      <w:r w:rsidRPr="00F97E70">
        <w:rPr>
          <w:rFonts w:cs="David" w:hint="cs"/>
          <w:rtl/>
        </w:rPr>
        <w:tab/>
        <w:t>בסדר, אז זה ייחשב כתעמולה.</w:t>
      </w:r>
    </w:p>
    <w:p w14:paraId="320E9FB0" w14:textId="77777777" w:rsidR="00F97E70" w:rsidRPr="00F97E70" w:rsidRDefault="00F97E70" w:rsidP="00F97E70">
      <w:pPr>
        <w:bidi/>
        <w:jc w:val="both"/>
        <w:rPr>
          <w:rFonts w:cs="David" w:hint="cs"/>
          <w:rtl/>
        </w:rPr>
      </w:pPr>
    </w:p>
    <w:p w14:paraId="76110085"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54DE981" w14:textId="77777777" w:rsidR="00F97E70" w:rsidRPr="00F97E70" w:rsidRDefault="00F97E70" w:rsidP="00F97E70">
      <w:pPr>
        <w:bidi/>
        <w:jc w:val="both"/>
        <w:rPr>
          <w:rFonts w:cs="David" w:hint="cs"/>
          <w:rtl/>
        </w:rPr>
      </w:pPr>
    </w:p>
    <w:p w14:paraId="19039EA8" w14:textId="77777777" w:rsidR="00F97E70" w:rsidRPr="00F97E70" w:rsidRDefault="00F97E70" w:rsidP="00F97E70">
      <w:pPr>
        <w:bidi/>
        <w:jc w:val="both"/>
        <w:rPr>
          <w:rFonts w:cs="David" w:hint="cs"/>
          <w:rtl/>
        </w:rPr>
      </w:pPr>
      <w:r w:rsidRPr="00F97E70">
        <w:rPr>
          <w:rFonts w:cs="David" w:hint="cs"/>
          <w:rtl/>
        </w:rPr>
        <w:tab/>
        <w:t>בקיצור, אי אפשר יהיה להשתמש בשם שלך.</w:t>
      </w:r>
    </w:p>
    <w:p w14:paraId="3AEA4DA0" w14:textId="77777777" w:rsidR="00F97E70" w:rsidRPr="00F97E70" w:rsidRDefault="00F97E70" w:rsidP="00F97E70">
      <w:pPr>
        <w:bidi/>
        <w:jc w:val="both"/>
        <w:rPr>
          <w:rFonts w:cs="David" w:hint="cs"/>
          <w:rtl/>
        </w:rPr>
      </w:pPr>
    </w:p>
    <w:p w14:paraId="49B0CE9D" w14:textId="77777777" w:rsidR="00F97E70" w:rsidRPr="00F97E70" w:rsidRDefault="00F97E70" w:rsidP="00F97E70">
      <w:pPr>
        <w:bidi/>
        <w:jc w:val="both"/>
        <w:rPr>
          <w:rFonts w:cs="David" w:hint="cs"/>
          <w:rtl/>
        </w:rPr>
      </w:pPr>
      <w:r w:rsidRPr="00F97E70">
        <w:rPr>
          <w:rFonts w:cs="David" w:hint="cs"/>
          <w:u w:val="single"/>
          <w:rtl/>
        </w:rPr>
        <w:t>עמי ברקוביץ:</w:t>
      </w:r>
    </w:p>
    <w:p w14:paraId="1EF32E8F" w14:textId="77777777" w:rsidR="00F97E70" w:rsidRPr="00F97E70" w:rsidRDefault="00F97E70" w:rsidP="00F97E70">
      <w:pPr>
        <w:bidi/>
        <w:jc w:val="both"/>
        <w:rPr>
          <w:rFonts w:cs="David" w:hint="cs"/>
          <w:rtl/>
        </w:rPr>
      </w:pPr>
    </w:p>
    <w:p w14:paraId="724DEF66" w14:textId="77777777" w:rsidR="00F97E70" w:rsidRPr="00F97E70" w:rsidRDefault="00F97E70" w:rsidP="00F97E70">
      <w:pPr>
        <w:bidi/>
        <w:jc w:val="both"/>
        <w:rPr>
          <w:rFonts w:cs="David" w:hint="cs"/>
          <w:rtl/>
        </w:rPr>
      </w:pPr>
      <w:r w:rsidRPr="00F97E70">
        <w:rPr>
          <w:rFonts w:cs="David" w:hint="cs"/>
          <w:rtl/>
        </w:rPr>
        <w:tab/>
        <w:t>זה יהפוך את זה אוטומטית לתעמולת בחירות.</w:t>
      </w:r>
    </w:p>
    <w:p w14:paraId="32E618E3" w14:textId="77777777" w:rsidR="00F97E70" w:rsidRPr="00F97E70" w:rsidRDefault="00F97E70" w:rsidP="00F97E70">
      <w:pPr>
        <w:bidi/>
        <w:jc w:val="both"/>
        <w:rPr>
          <w:rFonts w:cs="David" w:hint="cs"/>
          <w:rtl/>
        </w:rPr>
      </w:pPr>
    </w:p>
    <w:p w14:paraId="4055879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C40995B" w14:textId="77777777" w:rsidR="00F97E70" w:rsidRPr="00F97E70" w:rsidRDefault="00F97E70" w:rsidP="00F97E70">
      <w:pPr>
        <w:bidi/>
        <w:jc w:val="both"/>
        <w:rPr>
          <w:rFonts w:cs="David" w:hint="cs"/>
          <w:rtl/>
        </w:rPr>
      </w:pPr>
    </w:p>
    <w:p w14:paraId="4548138C" w14:textId="77777777" w:rsidR="00F97E70" w:rsidRPr="00F97E70" w:rsidRDefault="00F97E70" w:rsidP="00F97E70">
      <w:pPr>
        <w:bidi/>
        <w:jc w:val="both"/>
        <w:rPr>
          <w:rFonts w:cs="David" w:hint="cs"/>
          <w:rtl/>
        </w:rPr>
      </w:pPr>
      <w:r w:rsidRPr="00F97E70">
        <w:rPr>
          <w:rFonts w:cs="David" w:hint="cs"/>
          <w:rtl/>
        </w:rPr>
        <w:tab/>
        <w:t>ברור, זה גם הגיוני.</w:t>
      </w:r>
    </w:p>
    <w:p w14:paraId="7922B361" w14:textId="77777777" w:rsidR="00F97E70" w:rsidRPr="00F97E70" w:rsidRDefault="00F97E70" w:rsidP="00F97E70">
      <w:pPr>
        <w:bidi/>
        <w:jc w:val="both"/>
        <w:rPr>
          <w:rFonts w:cs="David" w:hint="cs"/>
          <w:rtl/>
        </w:rPr>
      </w:pPr>
    </w:p>
    <w:p w14:paraId="4348820E" w14:textId="77777777" w:rsidR="00F97E70" w:rsidRPr="00F97E70" w:rsidRDefault="00F97E70" w:rsidP="00F97E70">
      <w:pPr>
        <w:bidi/>
        <w:jc w:val="both"/>
        <w:rPr>
          <w:rFonts w:cs="David" w:hint="cs"/>
          <w:rtl/>
        </w:rPr>
      </w:pPr>
      <w:r w:rsidRPr="00F97E70">
        <w:rPr>
          <w:rFonts w:cs="David" w:hint="cs"/>
          <w:rtl/>
        </w:rPr>
        <w:tab/>
        <w:t>אנחנו עוברים לסעיף 11.</w:t>
      </w:r>
    </w:p>
    <w:p w14:paraId="4FB229A1" w14:textId="77777777" w:rsidR="00F97E70" w:rsidRPr="00F97E70" w:rsidRDefault="00F97E70" w:rsidP="00F97E70">
      <w:pPr>
        <w:bidi/>
        <w:jc w:val="both"/>
        <w:rPr>
          <w:rFonts w:cs="David" w:hint="cs"/>
          <w:rtl/>
        </w:rPr>
      </w:pPr>
    </w:p>
    <w:p w14:paraId="00F3D777" w14:textId="77777777" w:rsidR="00F97E70" w:rsidRPr="00F97E70" w:rsidRDefault="00F97E70" w:rsidP="00F97E70">
      <w:pPr>
        <w:bidi/>
        <w:jc w:val="both"/>
        <w:rPr>
          <w:rFonts w:cs="David" w:hint="cs"/>
          <w:rtl/>
        </w:rPr>
      </w:pPr>
      <w:r w:rsidRPr="00F97E70">
        <w:rPr>
          <w:rFonts w:cs="David" w:hint="cs"/>
          <w:u w:val="single"/>
          <w:rtl/>
        </w:rPr>
        <w:t>ארבל אסטרחן:</w:t>
      </w:r>
    </w:p>
    <w:p w14:paraId="259D98C5" w14:textId="77777777" w:rsidR="00F97E70" w:rsidRPr="00F97E70" w:rsidRDefault="00F97E70" w:rsidP="00F97E70">
      <w:pPr>
        <w:bidi/>
        <w:jc w:val="both"/>
        <w:rPr>
          <w:rFonts w:cs="David" w:hint="cs"/>
          <w:rtl/>
        </w:rPr>
      </w:pPr>
    </w:p>
    <w:p w14:paraId="29FA7B4F" w14:textId="77777777" w:rsidR="00F97E70" w:rsidRPr="00F97E70" w:rsidRDefault="00F97E70" w:rsidP="00F97E70">
      <w:pPr>
        <w:bidi/>
        <w:jc w:val="both"/>
        <w:rPr>
          <w:rFonts w:cs="David" w:hint="cs"/>
          <w:rtl/>
        </w:rPr>
      </w:pPr>
      <w:r w:rsidRPr="00F97E70">
        <w:rPr>
          <w:rFonts w:cs="David" w:hint="cs"/>
          <w:rtl/>
        </w:rPr>
        <w:tab/>
        <w:t>יש סעיף כללי שמדבר על סמכות יושב ראש ועדת הבחירות שאומר שאם מתעורר ספק בקשר להחלת הוראות חוק הבחירות, הוראות חוק התעמולה לעניין משאל עם, יכריע בדבר יושב ראש ועדת הבחירות המרכזית ביוזמתו או על פי בקשה של חבר ועדת הבחירות.</w:t>
      </w:r>
    </w:p>
    <w:p w14:paraId="09595E75" w14:textId="77777777" w:rsidR="00F97E70" w:rsidRPr="00F97E70" w:rsidRDefault="00F97E70" w:rsidP="00F97E70">
      <w:pPr>
        <w:bidi/>
        <w:jc w:val="both"/>
        <w:rPr>
          <w:rFonts w:cs="David" w:hint="cs"/>
          <w:rtl/>
        </w:rPr>
      </w:pPr>
      <w:r w:rsidRPr="00F97E70">
        <w:rPr>
          <w:rFonts w:cs="David" w:hint="cs"/>
          <w:rtl/>
        </w:rPr>
        <w:tab/>
      </w:r>
    </w:p>
    <w:p w14:paraId="448954A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38272CF" w14:textId="77777777" w:rsidR="00F97E70" w:rsidRPr="00F97E70" w:rsidRDefault="00F97E70" w:rsidP="00F97E70">
      <w:pPr>
        <w:bidi/>
        <w:jc w:val="both"/>
        <w:rPr>
          <w:rFonts w:cs="David" w:hint="cs"/>
          <w:rtl/>
        </w:rPr>
      </w:pPr>
    </w:p>
    <w:p w14:paraId="1E7B5E65" w14:textId="77777777" w:rsidR="00F97E70" w:rsidRPr="00F97E70" w:rsidRDefault="00F97E70" w:rsidP="00F97E70">
      <w:pPr>
        <w:bidi/>
        <w:jc w:val="both"/>
        <w:rPr>
          <w:rFonts w:cs="David" w:hint="cs"/>
          <w:rtl/>
        </w:rPr>
      </w:pPr>
      <w:r w:rsidRPr="00F97E70">
        <w:rPr>
          <w:rFonts w:cs="David" w:hint="cs"/>
          <w:rtl/>
        </w:rPr>
        <w:tab/>
        <w:t>בסדר. לכאן אנחנו נייבא את מה שדיברנו עליו קודם.</w:t>
      </w:r>
    </w:p>
    <w:p w14:paraId="7DE11171" w14:textId="77777777" w:rsidR="00F97E70" w:rsidRPr="00F97E70" w:rsidRDefault="00F97E70" w:rsidP="00F97E70">
      <w:pPr>
        <w:bidi/>
        <w:jc w:val="both"/>
        <w:rPr>
          <w:rFonts w:cs="David" w:hint="cs"/>
          <w:rtl/>
        </w:rPr>
      </w:pPr>
    </w:p>
    <w:p w14:paraId="3E672A91" w14:textId="77777777" w:rsidR="00F97E70" w:rsidRPr="00F97E70" w:rsidRDefault="00F97E70" w:rsidP="00F97E70">
      <w:pPr>
        <w:bidi/>
        <w:jc w:val="both"/>
        <w:rPr>
          <w:rFonts w:cs="David" w:hint="cs"/>
          <w:rtl/>
        </w:rPr>
      </w:pPr>
      <w:r w:rsidRPr="00F97E70">
        <w:rPr>
          <w:rFonts w:cs="David" w:hint="cs"/>
          <w:u w:val="single"/>
          <w:rtl/>
        </w:rPr>
        <w:t>ארבל אסטרחן:</w:t>
      </w:r>
    </w:p>
    <w:p w14:paraId="16D8C2BD" w14:textId="77777777" w:rsidR="00F97E70" w:rsidRPr="00F97E70" w:rsidRDefault="00F97E70" w:rsidP="00F97E70">
      <w:pPr>
        <w:bidi/>
        <w:jc w:val="both"/>
        <w:rPr>
          <w:rFonts w:cs="David" w:hint="cs"/>
          <w:rtl/>
        </w:rPr>
      </w:pPr>
    </w:p>
    <w:p w14:paraId="14B379C5" w14:textId="77777777" w:rsidR="00F97E70" w:rsidRPr="00F97E70" w:rsidRDefault="00F97E70" w:rsidP="00F97E70">
      <w:pPr>
        <w:bidi/>
        <w:jc w:val="both"/>
        <w:rPr>
          <w:rFonts w:cs="David" w:hint="cs"/>
          <w:rtl/>
        </w:rPr>
      </w:pPr>
      <w:r w:rsidRPr="00F97E70">
        <w:rPr>
          <w:rFonts w:cs="David" w:hint="cs"/>
          <w:rtl/>
        </w:rPr>
        <w:tab/>
        <w:t>חוק שירות המדינה, איסור פעילות מפלגתית ומגבית כספים, קובע שאסור לעובדי מדינה או נושאי משרות בשירות המדינה להשתתף בתעמולה לבחירות לכנסת. מוצע להחיל את זה גם על משאל עם.</w:t>
      </w:r>
    </w:p>
    <w:p w14:paraId="44533B61" w14:textId="77777777" w:rsidR="00F97E70" w:rsidRPr="00F97E70" w:rsidRDefault="00F97E70" w:rsidP="00F97E70">
      <w:pPr>
        <w:bidi/>
        <w:jc w:val="both"/>
        <w:rPr>
          <w:rFonts w:cs="David" w:hint="cs"/>
          <w:rtl/>
        </w:rPr>
      </w:pPr>
    </w:p>
    <w:p w14:paraId="4819D6A6" w14:textId="77777777" w:rsidR="00F97E70" w:rsidRPr="00F97E70" w:rsidRDefault="00F97E70" w:rsidP="00F97E70">
      <w:pPr>
        <w:bidi/>
        <w:jc w:val="both"/>
        <w:rPr>
          <w:rFonts w:cs="David" w:hint="cs"/>
          <w:rtl/>
        </w:rPr>
      </w:pPr>
      <w:r w:rsidRPr="00F97E70">
        <w:rPr>
          <w:rFonts w:cs="David" w:hint="cs"/>
          <w:rtl/>
        </w:rPr>
        <w:tab/>
        <w:t xml:space="preserve">חוק מימון מפלגות שמדבר על הסעת בוחרים, מוצע להחיל אותו גם לצורך הסעת בוחרים לצורך משאל עם. </w:t>
      </w:r>
    </w:p>
    <w:p w14:paraId="224C730D" w14:textId="77777777" w:rsidR="00F97E70" w:rsidRPr="00F97E70" w:rsidRDefault="00F97E70" w:rsidP="00F97E70">
      <w:pPr>
        <w:bidi/>
        <w:jc w:val="both"/>
        <w:rPr>
          <w:rFonts w:cs="David" w:hint="cs"/>
          <w:rtl/>
        </w:rPr>
      </w:pPr>
    </w:p>
    <w:p w14:paraId="69E67DE8" w14:textId="77777777" w:rsidR="00F97E70" w:rsidRPr="00F97E70" w:rsidRDefault="00F97E70" w:rsidP="00F97E70">
      <w:pPr>
        <w:bidi/>
        <w:jc w:val="both"/>
        <w:rPr>
          <w:rFonts w:cs="David" w:hint="cs"/>
          <w:rtl/>
        </w:rPr>
      </w:pPr>
      <w:r w:rsidRPr="00F97E70">
        <w:rPr>
          <w:rFonts w:cs="David" w:hint="cs"/>
          <w:rtl/>
        </w:rPr>
        <w:tab/>
        <w:t xml:space="preserve">סעיף 52 לחוק העונשין, עברנו לסעיף 14, חיפשנו היכן יש עוד הוראות שקשורות לנושאים של בחירות, הוא סעיף שכותרתו מאסר על תנאי והוא מדבר על כך שבית המשפט יכול להתיר מאסר על תנאי ומי שנדון למאסר על תנאי, לא יישא את העונש אם הוא עבר תוך תקופה שלא תפחת משנה ולא תעלה על שלוש שנים את העבירות שנקבעו בגזר הדין, והוא משנה את התקופה לעניין עבירות בחירות בגלל שבחירות יש כל ארבע שנים. הוא אומר שיכול שתעלה תקופת העל תנאי שהיא עבירה לפחות עד שלוש שנים ובלבד שלא תעלה על חמש שנים. מוצע לאמץ את זה גם לעניין עבירה לעניין משאל עם. </w:t>
      </w:r>
    </w:p>
    <w:p w14:paraId="4A79125C" w14:textId="77777777" w:rsidR="00F97E70" w:rsidRPr="00F97E70" w:rsidRDefault="00F97E70" w:rsidP="00F97E70">
      <w:pPr>
        <w:bidi/>
        <w:jc w:val="both"/>
        <w:rPr>
          <w:rFonts w:cs="David" w:hint="cs"/>
          <w:rtl/>
        </w:rPr>
      </w:pPr>
    </w:p>
    <w:p w14:paraId="21C22E89" w14:textId="77777777" w:rsidR="00F97E70" w:rsidRPr="00F97E70" w:rsidRDefault="00F97E70" w:rsidP="00F97E70">
      <w:pPr>
        <w:bidi/>
        <w:jc w:val="both"/>
        <w:rPr>
          <w:rFonts w:cs="David" w:hint="cs"/>
          <w:rtl/>
        </w:rPr>
      </w:pPr>
      <w:r w:rsidRPr="00F97E70">
        <w:rPr>
          <w:rFonts w:cs="David" w:hint="cs"/>
          <w:rtl/>
        </w:rPr>
        <w:tab/>
        <w:t>חוק מיסוי תשלומים בתקופת בחירות, סעיף 15, קובע הוראות מיוחדות על מי שמקבלים תשלומים בזמן הבחירות, עובדים בקלפיות וכולי בכל מערכת הבחירות. מוצע להחיל אותו גם על משאל העם. מוצע שראש הממשלה יהיה ממונה על ביצוע החוק והוא זה שרשאי להתקין תקנות.</w:t>
      </w:r>
    </w:p>
    <w:p w14:paraId="318012D0" w14:textId="77777777" w:rsidR="00F97E70" w:rsidRPr="00F97E70" w:rsidRDefault="00F97E70" w:rsidP="00F97E70">
      <w:pPr>
        <w:bidi/>
        <w:jc w:val="both"/>
        <w:rPr>
          <w:rFonts w:cs="David" w:hint="cs"/>
          <w:rtl/>
        </w:rPr>
      </w:pPr>
    </w:p>
    <w:p w14:paraId="195E95A0"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C9EC95B" w14:textId="77777777" w:rsidR="00F97E70" w:rsidRPr="00F97E70" w:rsidRDefault="00F97E70" w:rsidP="00F97E70">
      <w:pPr>
        <w:bidi/>
        <w:jc w:val="both"/>
        <w:rPr>
          <w:rFonts w:cs="David" w:hint="cs"/>
          <w:rtl/>
        </w:rPr>
      </w:pPr>
    </w:p>
    <w:p w14:paraId="529F84AB" w14:textId="77777777" w:rsidR="00F97E70" w:rsidRPr="00F97E70" w:rsidRDefault="00F97E70" w:rsidP="00F97E70">
      <w:pPr>
        <w:bidi/>
        <w:jc w:val="both"/>
        <w:rPr>
          <w:rFonts w:cs="David" w:hint="cs"/>
          <w:rtl/>
        </w:rPr>
      </w:pPr>
      <w:r w:rsidRPr="00F97E70">
        <w:rPr>
          <w:rFonts w:cs="David" w:hint="cs"/>
          <w:rtl/>
        </w:rPr>
        <w:tab/>
        <w:t xml:space="preserve">למה לא יושב ראש ועדת הבחירות? ראש הממשלה הוא זה שרוצה להעביר את ההסכם שלו. איפה אני סומך עליו? הצחקתם אותי. אתם נותנים לחתול לשמור על השמנת. </w:t>
      </w:r>
    </w:p>
    <w:p w14:paraId="4CB18171" w14:textId="77777777" w:rsidR="00F97E70" w:rsidRPr="00F97E70" w:rsidRDefault="00F97E70" w:rsidP="00F97E70">
      <w:pPr>
        <w:bidi/>
        <w:jc w:val="both"/>
        <w:rPr>
          <w:rFonts w:cs="David" w:hint="cs"/>
          <w:rtl/>
        </w:rPr>
      </w:pPr>
    </w:p>
    <w:p w14:paraId="50BFA66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3600C98" w14:textId="77777777" w:rsidR="00F97E70" w:rsidRPr="00F97E70" w:rsidRDefault="00F97E70" w:rsidP="00F97E70">
      <w:pPr>
        <w:bidi/>
        <w:jc w:val="both"/>
        <w:rPr>
          <w:rFonts w:cs="David" w:hint="cs"/>
          <w:rtl/>
        </w:rPr>
      </w:pPr>
    </w:p>
    <w:p w14:paraId="76D0061F" w14:textId="77777777" w:rsidR="00F97E70" w:rsidRPr="00F97E70" w:rsidRDefault="00F97E70" w:rsidP="00F97E70">
      <w:pPr>
        <w:bidi/>
        <w:jc w:val="both"/>
        <w:rPr>
          <w:rFonts w:cs="David" w:hint="cs"/>
          <w:rtl/>
        </w:rPr>
      </w:pPr>
      <w:r w:rsidRPr="00F97E70">
        <w:rPr>
          <w:rFonts w:cs="David" w:hint="cs"/>
          <w:rtl/>
        </w:rPr>
        <w:tab/>
        <w:t>איך אתה סומך עליו בחוק הבחירות?</w:t>
      </w:r>
    </w:p>
    <w:p w14:paraId="2587CA79" w14:textId="77777777" w:rsidR="00F97E70" w:rsidRPr="00F97E70" w:rsidRDefault="00F97E70" w:rsidP="00F97E70">
      <w:pPr>
        <w:bidi/>
        <w:jc w:val="both"/>
        <w:rPr>
          <w:rFonts w:cs="David" w:hint="cs"/>
          <w:rtl/>
        </w:rPr>
      </w:pPr>
    </w:p>
    <w:p w14:paraId="656F5D7F" w14:textId="77777777" w:rsidR="00F97E70" w:rsidRPr="00F97E70" w:rsidRDefault="00F97E70" w:rsidP="00F97E70">
      <w:pPr>
        <w:bidi/>
        <w:jc w:val="both"/>
        <w:rPr>
          <w:rFonts w:cs="David" w:hint="cs"/>
          <w:rtl/>
        </w:rPr>
      </w:pPr>
      <w:r w:rsidRPr="00F97E70">
        <w:rPr>
          <w:rFonts w:cs="David" w:hint="cs"/>
          <w:u w:val="single"/>
          <w:rtl/>
        </w:rPr>
        <w:t>אורלי עדס:</w:t>
      </w:r>
    </w:p>
    <w:p w14:paraId="7C62AD4C" w14:textId="77777777" w:rsidR="00F97E70" w:rsidRPr="00F97E70" w:rsidRDefault="00F97E70" w:rsidP="00F97E70">
      <w:pPr>
        <w:bidi/>
        <w:jc w:val="both"/>
        <w:rPr>
          <w:rFonts w:cs="David" w:hint="cs"/>
          <w:rtl/>
        </w:rPr>
      </w:pPr>
    </w:p>
    <w:p w14:paraId="709F267B" w14:textId="77777777" w:rsidR="00F97E70" w:rsidRPr="00F97E70" w:rsidRDefault="00F97E70" w:rsidP="00F97E70">
      <w:pPr>
        <w:bidi/>
        <w:jc w:val="both"/>
        <w:rPr>
          <w:rFonts w:cs="David" w:hint="cs"/>
          <w:rtl/>
        </w:rPr>
      </w:pPr>
      <w:r w:rsidRPr="00F97E70">
        <w:rPr>
          <w:rFonts w:cs="David" w:hint="cs"/>
          <w:rtl/>
        </w:rPr>
        <w:tab/>
        <w:t>שר הפנים ממונה על ביצוע חוק הבחירות.</w:t>
      </w:r>
    </w:p>
    <w:p w14:paraId="24942FDA" w14:textId="77777777" w:rsidR="00F97E70" w:rsidRPr="00F97E70" w:rsidRDefault="00F97E70" w:rsidP="00F97E70">
      <w:pPr>
        <w:bidi/>
        <w:jc w:val="both"/>
        <w:rPr>
          <w:rFonts w:cs="David" w:hint="cs"/>
          <w:rtl/>
        </w:rPr>
      </w:pPr>
    </w:p>
    <w:p w14:paraId="63FC78B6"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7AFD8FF" w14:textId="77777777" w:rsidR="00F97E70" w:rsidRPr="00F97E70" w:rsidRDefault="00F97E70" w:rsidP="00F97E70">
      <w:pPr>
        <w:bidi/>
        <w:jc w:val="both"/>
        <w:rPr>
          <w:rFonts w:cs="David" w:hint="cs"/>
          <w:rtl/>
        </w:rPr>
      </w:pPr>
    </w:p>
    <w:p w14:paraId="6024AAA4" w14:textId="77777777" w:rsidR="00F97E70" w:rsidRPr="00F97E70" w:rsidRDefault="00F97E70" w:rsidP="00F97E70">
      <w:pPr>
        <w:bidi/>
        <w:jc w:val="both"/>
        <w:rPr>
          <w:rFonts w:cs="David" w:hint="cs"/>
          <w:rtl/>
        </w:rPr>
      </w:pPr>
      <w:r w:rsidRPr="00F97E70">
        <w:rPr>
          <w:rFonts w:cs="David" w:hint="cs"/>
          <w:rtl/>
        </w:rPr>
        <w:tab/>
        <w:t>לשר הפנים יש אינטרס בבחירות כמו שיש לי. זה לא שהוא צד אחד. לו יש אינטרס שיהיו בחירות כי הוא רוצה שהמפלגה שלו תנצח. כאן ראש הממשלה הוא זה שמביא את ההסכם ואתה אומר לו שעכשיו הוא יקבע איך יהיה משאל העם. הוא עושה את כל התרגילים בעולם כדי שהמשאל הזה ייכשל.</w:t>
      </w:r>
    </w:p>
    <w:p w14:paraId="79B34704" w14:textId="77777777" w:rsidR="00F97E70" w:rsidRPr="00F97E70" w:rsidRDefault="00F97E70" w:rsidP="00F97E70">
      <w:pPr>
        <w:bidi/>
        <w:jc w:val="both"/>
        <w:rPr>
          <w:rFonts w:cs="David" w:hint="cs"/>
          <w:rtl/>
        </w:rPr>
      </w:pPr>
    </w:p>
    <w:p w14:paraId="6DB864CE" w14:textId="77777777" w:rsidR="00F97E70" w:rsidRPr="00F97E70" w:rsidRDefault="00F97E70" w:rsidP="00F97E70">
      <w:pPr>
        <w:bidi/>
        <w:jc w:val="both"/>
        <w:rPr>
          <w:rFonts w:cs="David" w:hint="cs"/>
          <w:rtl/>
        </w:rPr>
      </w:pPr>
      <w:r w:rsidRPr="00F97E70">
        <w:rPr>
          <w:rFonts w:cs="David" w:hint="cs"/>
          <w:u w:val="single"/>
          <w:rtl/>
        </w:rPr>
        <w:t>יהודה הראל:</w:t>
      </w:r>
    </w:p>
    <w:p w14:paraId="56001285" w14:textId="77777777" w:rsidR="00F97E70" w:rsidRPr="00F97E70" w:rsidRDefault="00F97E70" w:rsidP="00F97E70">
      <w:pPr>
        <w:bidi/>
        <w:jc w:val="both"/>
        <w:rPr>
          <w:rFonts w:cs="David" w:hint="cs"/>
          <w:rtl/>
        </w:rPr>
      </w:pPr>
    </w:p>
    <w:p w14:paraId="5BD35081" w14:textId="77777777" w:rsidR="00F97E70" w:rsidRPr="00F97E70" w:rsidRDefault="00F97E70" w:rsidP="00F97E70">
      <w:pPr>
        <w:bidi/>
        <w:jc w:val="both"/>
        <w:rPr>
          <w:rFonts w:cs="David" w:hint="cs"/>
          <w:rtl/>
        </w:rPr>
      </w:pPr>
      <w:r w:rsidRPr="00F97E70">
        <w:rPr>
          <w:rFonts w:cs="David" w:hint="cs"/>
          <w:rtl/>
        </w:rPr>
        <w:tab/>
        <w:t>יכול להיות יושב ראש הכנסת?</w:t>
      </w:r>
    </w:p>
    <w:p w14:paraId="54C45D0C" w14:textId="77777777" w:rsidR="00F97E70" w:rsidRPr="00F97E70" w:rsidRDefault="00F97E70" w:rsidP="00F97E70">
      <w:pPr>
        <w:bidi/>
        <w:jc w:val="both"/>
        <w:rPr>
          <w:rFonts w:cs="David" w:hint="cs"/>
          <w:rtl/>
        </w:rPr>
      </w:pPr>
    </w:p>
    <w:p w14:paraId="0C327CB0" w14:textId="77777777" w:rsidR="00F97E70" w:rsidRPr="00F97E70" w:rsidRDefault="00F97E70" w:rsidP="00F97E70">
      <w:pPr>
        <w:bidi/>
        <w:jc w:val="both"/>
        <w:rPr>
          <w:rFonts w:cs="David" w:hint="cs"/>
          <w:rtl/>
        </w:rPr>
      </w:pPr>
      <w:r w:rsidRPr="00F97E70">
        <w:rPr>
          <w:rFonts w:cs="David" w:hint="cs"/>
          <w:u w:val="single"/>
          <w:rtl/>
        </w:rPr>
        <w:t>ארבל אסטרחן:</w:t>
      </w:r>
    </w:p>
    <w:p w14:paraId="07E631ED" w14:textId="77777777" w:rsidR="00F97E70" w:rsidRPr="00F97E70" w:rsidRDefault="00F97E70" w:rsidP="00F97E70">
      <w:pPr>
        <w:bidi/>
        <w:jc w:val="both"/>
        <w:rPr>
          <w:rFonts w:cs="David" w:hint="cs"/>
          <w:rtl/>
        </w:rPr>
      </w:pPr>
    </w:p>
    <w:p w14:paraId="2515F73D" w14:textId="77777777" w:rsidR="00F97E70" w:rsidRPr="00F97E70" w:rsidRDefault="00F97E70" w:rsidP="00F97E70">
      <w:pPr>
        <w:bidi/>
        <w:jc w:val="both"/>
        <w:rPr>
          <w:rFonts w:cs="David" w:hint="cs"/>
          <w:rtl/>
        </w:rPr>
      </w:pPr>
      <w:r w:rsidRPr="00F97E70">
        <w:rPr>
          <w:rFonts w:cs="David" w:hint="cs"/>
          <w:rtl/>
        </w:rPr>
        <w:tab/>
        <w:t>זה בכלל לא חוק שנוגע לכנסת.</w:t>
      </w:r>
    </w:p>
    <w:p w14:paraId="56BAA418" w14:textId="77777777" w:rsidR="00F97E70" w:rsidRPr="00F97E70" w:rsidRDefault="00F97E70" w:rsidP="00F97E70">
      <w:pPr>
        <w:bidi/>
        <w:jc w:val="both"/>
        <w:rPr>
          <w:rFonts w:cs="David" w:hint="cs"/>
          <w:rtl/>
        </w:rPr>
      </w:pPr>
    </w:p>
    <w:p w14:paraId="51360AC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1476662" w14:textId="77777777" w:rsidR="00F97E70" w:rsidRPr="00F97E70" w:rsidRDefault="00F97E70" w:rsidP="00F97E70">
      <w:pPr>
        <w:bidi/>
        <w:jc w:val="both"/>
        <w:rPr>
          <w:rFonts w:cs="David" w:hint="cs"/>
          <w:rtl/>
        </w:rPr>
      </w:pPr>
    </w:p>
    <w:p w14:paraId="4B2F7007" w14:textId="77777777" w:rsidR="00F97E70" w:rsidRPr="00F97E70" w:rsidRDefault="00F97E70" w:rsidP="00F97E70">
      <w:pPr>
        <w:bidi/>
        <w:jc w:val="both"/>
        <w:rPr>
          <w:rFonts w:cs="David" w:hint="cs"/>
          <w:rtl/>
        </w:rPr>
      </w:pPr>
      <w:r w:rsidRPr="00F97E70">
        <w:rPr>
          <w:rFonts w:cs="David" w:hint="cs"/>
          <w:rtl/>
        </w:rPr>
        <w:tab/>
        <w:t xml:space="preserve">לא, יושב ראש הכנסת לא יכול להיות. </w:t>
      </w:r>
    </w:p>
    <w:p w14:paraId="75E99FBF" w14:textId="77777777" w:rsidR="00F97E70" w:rsidRPr="00F97E70" w:rsidRDefault="00F97E70" w:rsidP="00F97E70">
      <w:pPr>
        <w:bidi/>
        <w:jc w:val="both"/>
        <w:rPr>
          <w:rFonts w:cs="David" w:hint="cs"/>
          <w:rtl/>
        </w:rPr>
      </w:pPr>
    </w:p>
    <w:p w14:paraId="1EA24F1C"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3C1AE3A" w14:textId="77777777" w:rsidR="00F97E70" w:rsidRPr="00F97E70" w:rsidRDefault="00F97E70" w:rsidP="00F97E70">
      <w:pPr>
        <w:bidi/>
        <w:jc w:val="both"/>
        <w:rPr>
          <w:rFonts w:cs="David" w:hint="cs"/>
          <w:rtl/>
        </w:rPr>
      </w:pPr>
    </w:p>
    <w:p w14:paraId="4845C4BB" w14:textId="77777777" w:rsidR="00F97E70" w:rsidRPr="00F97E70" w:rsidRDefault="00F97E70" w:rsidP="00F97E70">
      <w:pPr>
        <w:bidi/>
        <w:jc w:val="both"/>
        <w:rPr>
          <w:rFonts w:cs="David" w:hint="cs"/>
          <w:rtl/>
        </w:rPr>
      </w:pPr>
      <w:r w:rsidRPr="00F97E70">
        <w:rPr>
          <w:rFonts w:cs="David" w:hint="cs"/>
          <w:rtl/>
        </w:rPr>
        <w:tab/>
        <w:t>מה היית מציע?</w:t>
      </w:r>
    </w:p>
    <w:p w14:paraId="379915B9" w14:textId="77777777" w:rsidR="00F97E70" w:rsidRPr="00F97E70" w:rsidRDefault="00F97E70" w:rsidP="00F97E70">
      <w:pPr>
        <w:bidi/>
        <w:jc w:val="both"/>
        <w:rPr>
          <w:rFonts w:cs="David" w:hint="cs"/>
          <w:rtl/>
        </w:rPr>
      </w:pPr>
    </w:p>
    <w:p w14:paraId="06E3213E"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27F027E" w14:textId="77777777" w:rsidR="00F97E70" w:rsidRPr="00F97E70" w:rsidRDefault="00F97E70" w:rsidP="00F97E70">
      <w:pPr>
        <w:bidi/>
        <w:jc w:val="both"/>
        <w:rPr>
          <w:rFonts w:cs="David" w:hint="cs"/>
          <w:rtl/>
        </w:rPr>
      </w:pPr>
    </w:p>
    <w:p w14:paraId="6D8F73BD" w14:textId="77777777" w:rsidR="00F97E70" w:rsidRPr="00F97E70" w:rsidRDefault="00F97E70" w:rsidP="00F97E70">
      <w:pPr>
        <w:bidi/>
        <w:jc w:val="both"/>
        <w:rPr>
          <w:rFonts w:cs="David" w:hint="cs"/>
          <w:rtl/>
        </w:rPr>
      </w:pPr>
      <w:r w:rsidRPr="00F97E70">
        <w:rPr>
          <w:rFonts w:cs="David" w:hint="cs"/>
          <w:rtl/>
        </w:rPr>
        <w:tab/>
        <w:t>אני לא יודע.</w:t>
      </w:r>
    </w:p>
    <w:p w14:paraId="3357FCF1" w14:textId="77777777" w:rsidR="00F97E70" w:rsidRPr="00F97E70" w:rsidRDefault="00F97E70" w:rsidP="00F97E70">
      <w:pPr>
        <w:bidi/>
        <w:jc w:val="both"/>
        <w:rPr>
          <w:rFonts w:cs="David" w:hint="cs"/>
          <w:rtl/>
        </w:rPr>
      </w:pPr>
    </w:p>
    <w:p w14:paraId="518F76F3" w14:textId="77777777" w:rsidR="00F97E70" w:rsidRPr="00F97E70" w:rsidRDefault="00F97E70" w:rsidP="00F97E70">
      <w:pPr>
        <w:bidi/>
        <w:jc w:val="both"/>
        <w:rPr>
          <w:rFonts w:cs="David" w:hint="cs"/>
          <w:rtl/>
        </w:rPr>
      </w:pPr>
      <w:r w:rsidRPr="00F97E70">
        <w:rPr>
          <w:rFonts w:cs="David" w:hint="cs"/>
          <w:u w:val="single"/>
          <w:rtl/>
        </w:rPr>
        <w:t>אהוד שילת:</w:t>
      </w:r>
    </w:p>
    <w:p w14:paraId="07D33A79" w14:textId="77777777" w:rsidR="00F97E70" w:rsidRPr="00F97E70" w:rsidRDefault="00F97E70" w:rsidP="00F97E70">
      <w:pPr>
        <w:bidi/>
        <w:jc w:val="both"/>
        <w:rPr>
          <w:rFonts w:cs="David" w:hint="cs"/>
          <w:rtl/>
        </w:rPr>
      </w:pPr>
    </w:p>
    <w:p w14:paraId="4D76E08A" w14:textId="77777777" w:rsidR="00F97E70" w:rsidRPr="00F97E70" w:rsidRDefault="00F97E70" w:rsidP="00F97E70">
      <w:pPr>
        <w:bidi/>
        <w:jc w:val="both"/>
        <w:rPr>
          <w:rFonts w:cs="David" w:hint="cs"/>
          <w:rtl/>
        </w:rPr>
      </w:pPr>
      <w:r w:rsidRPr="00F97E70">
        <w:rPr>
          <w:rFonts w:cs="David" w:hint="cs"/>
          <w:rtl/>
        </w:rPr>
        <w:tab/>
        <w:t xml:space="preserve">שר ממונה על חוק </w:t>
      </w:r>
      <w:r w:rsidRPr="00F97E70">
        <w:rPr>
          <w:rFonts w:cs="David"/>
          <w:rtl/>
        </w:rPr>
        <w:t>–</w:t>
      </w:r>
      <w:r w:rsidRPr="00F97E70">
        <w:rPr>
          <w:rFonts w:cs="David" w:hint="cs"/>
          <w:rtl/>
        </w:rPr>
        <w:t xml:space="preserve"> אני מדבר על חוקי בחירות כאשר כתוב היום ששר הפנים ממונה על ביצוע </w:t>
      </w:r>
      <w:r w:rsidRPr="00F97E70">
        <w:rPr>
          <w:rFonts w:cs="David"/>
          <w:rtl/>
        </w:rPr>
        <w:t>–</w:t>
      </w:r>
      <w:r w:rsidRPr="00F97E70">
        <w:rPr>
          <w:rFonts w:cs="David" w:hint="cs"/>
          <w:rtl/>
        </w:rPr>
        <w:t xml:space="preserve"> מי שבאמת ממונה על הביצוע היא ועדת הבחירות. שר הפנים היום, לפי החוקים שקיימים היום, לא יכול להתערב לוועדת הבחירות אפילו כגודל ראש מחט.</w:t>
      </w:r>
    </w:p>
    <w:p w14:paraId="6490EAE4" w14:textId="77777777" w:rsidR="00F97E70" w:rsidRPr="00F97E70" w:rsidRDefault="00F97E70" w:rsidP="00F97E70">
      <w:pPr>
        <w:bidi/>
        <w:jc w:val="both"/>
        <w:rPr>
          <w:rFonts w:cs="David" w:hint="cs"/>
          <w:rtl/>
        </w:rPr>
      </w:pPr>
    </w:p>
    <w:p w14:paraId="26902816" w14:textId="77777777" w:rsidR="00F97E70" w:rsidRPr="00F97E70" w:rsidRDefault="00F97E70" w:rsidP="00F97E70">
      <w:pPr>
        <w:bidi/>
        <w:jc w:val="both"/>
        <w:rPr>
          <w:rFonts w:cs="David" w:hint="cs"/>
          <w:rtl/>
        </w:rPr>
      </w:pPr>
      <w:r w:rsidRPr="00F97E70">
        <w:rPr>
          <w:rFonts w:cs="David" w:hint="cs"/>
          <w:u w:val="single"/>
          <w:rtl/>
        </w:rPr>
        <w:t>ארבל אסטרחן:</w:t>
      </w:r>
    </w:p>
    <w:p w14:paraId="035EA61E" w14:textId="77777777" w:rsidR="00F97E70" w:rsidRPr="00F97E70" w:rsidRDefault="00F97E70" w:rsidP="00F97E70">
      <w:pPr>
        <w:bidi/>
        <w:jc w:val="both"/>
        <w:rPr>
          <w:rFonts w:cs="David" w:hint="cs"/>
          <w:rtl/>
        </w:rPr>
      </w:pPr>
    </w:p>
    <w:p w14:paraId="6117835F" w14:textId="77777777" w:rsidR="00F97E70" w:rsidRPr="00F97E70" w:rsidRDefault="00F97E70" w:rsidP="00F97E70">
      <w:pPr>
        <w:bidi/>
        <w:jc w:val="both"/>
        <w:rPr>
          <w:rFonts w:cs="David" w:hint="cs"/>
          <w:rtl/>
        </w:rPr>
      </w:pPr>
      <w:r w:rsidRPr="00F97E70">
        <w:rPr>
          <w:rFonts w:cs="David" w:hint="cs"/>
          <w:rtl/>
        </w:rPr>
        <w:tab/>
        <w:t>אבל הוא זה שיכול להתקין תקנות. לפי חוק יסוד: הממשלה, השר הממונה על ביצוע של חוק מוסמך להתקין תקנות לביצועו.</w:t>
      </w:r>
    </w:p>
    <w:p w14:paraId="5E17AF5F" w14:textId="77777777" w:rsidR="00F97E70" w:rsidRPr="00F97E70" w:rsidRDefault="00F97E70" w:rsidP="00F97E70">
      <w:pPr>
        <w:bidi/>
        <w:jc w:val="both"/>
        <w:rPr>
          <w:rFonts w:cs="David" w:hint="cs"/>
          <w:rtl/>
        </w:rPr>
      </w:pPr>
    </w:p>
    <w:p w14:paraId="4DAFC3E0" w14:textId="77777777" w:rsidR="00F97E70" w:rsidRPr="00F97E70" w:rsidRDefault="00F97E70" w:rsidP="00F97E70">
      <w:pPr>
        <w:bidi/>
        <w:jc w:val="both"/>
        <w:rPr>
          <w:rFonts w:cs="David" w:hint="cs"/>
          <w:rtl/>
        </w:rPr>
      </w:pPr>
      <w:r w:rsidRPr="00F97E70">
        <w:rPr>
          <w:rFonts w:cs="David" w:hint="cs"/>
          <w:u w:val="single"/>
          <w:rtl/>
        </w:rPr>
        <w:t>אהוד שילת:</w:t>
      </w:r>
    </w:p>
    <w:p w14:paraId="6AFA4595" w14:textId="77777777" w:rsidR="00F97E70" w:rsidRPr="00F97E70" w:rsidRDefault="00F97E70" w:rsidP="00F97E70">
      <w:pPr>
        <w:bidi/>
        <w:jc w:val="both"/>
        <w:rPr>
          <w:rFonts w:cs="David" w:hint="cs"/>
          <w:rtl/>
        </w:rPr>
      </w:pPr>
    </w:p>
    <w:p w14:paraId="1E4C63D6" w14:textId="77777777" w:rsidR="00F97E70" w:rsidRPr="00F97E70" w:rsidRDefault="00F97E70" w:rsidP="00F97E70">
      <w:pPr>
        <w:bidi/>
        <w:jc w:val="both"/>
        <w:rPr>
          <w:rFonts w:cs="David" w:hint="cs"/>
          <w:rtl/>
        </w:rPr>
      </w:pPr>
      <w:r w:rsidRPr="00F97E70">
        <w:rPr>
          <w:rFonts w:cs="David" w:hint="cs"/>
          <w:rtl/>
        </w:rPr>
        <w:tab/>
        <w:t>היום זה כתוב, אז צריך להכניס בהתייעצות עם ועדת הבחירות או עם ועדת החוקה.</w:t>
      </w:r>
    </w:p>
    <w:p w14:paraId="739EC236" w14:textId="77777777" w:rsidR="00F97E70" w:rsidRPr="00F97E70" w:rsidRDefault="00F97E70" w:rsidP="00F97E70">
      <w:pPr>
        <w:bidi/>
        <w:jc w:val="both"/>
        <w:rPr>
          <w:rFonts w:cs="David" w:hint="cs"/>
          <w:rtl/>
        </w:rPr>
      </w:pPr>
    </w:p>
    <w:p w14:paraId="2C8D77AC"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A34C43F" w14:textId="77777777" w:rsidR="00F97E70" w:rsidRPr="00F97E70" w:rsidRDefault="00F97E70" w:rsidP="00F97E70">
      <w:pPr>
        <w:bidi/>
        <w:jc w:val="both"/>
        <w:rPr>
          <w:rFonts w:cs="David" w:hint="cs"/>
          <w:rtl/>
        </w:rPr>
      </w:pPr>
    </w:p>
    <w:p w14:paraId="655978A8" w14:textId="77777777" w:rsidR="00F97E70" w:rsidRPr="00F97E70" w:rsidRDefault="00F97E70" w:rsidP="00F97E70">
      <w:pPr>
        <w:bidi/>
        <w:jc w:val="both"/>
        <w:rPr>
          <w:rFonts w:cs="David" w:hint="cs"/>
          <w:rtl/>
        </w:rPr>
      </w:pPr>
      <w:r w:rsidRPr="00F97E70">
        <w:rPr>
          <w:rFonts w:cs="David" w:hint="cs"/>
          <w:rtl/>
        </w:rPr>
        <w:tab/>
        <w:t>לא. אני אומר לך היכן הבעיה שלי. ראש הממשלה הוא זה שמביא את ההסכם לאישור הכנסת.</w:t>
      </w:r>
    </w:p>
    <w:p w14:paraId="3476A1B8" w14:textId="77777777" w:rsidR="00F97E70" w:rsidRPr="00F97E70" w:rsidRDefault="00F97E70" w:rsidP="00F97E70">
      <w:pPr>
        <w:bidi/>
        <w:jc w:val="both"/>
        <w:rPr>
          <w:rFonts w:cs="David" w:hint="cs"/>
          <w:rtl/>
        </w:rPr>
      </w:pPr>
    </w:p>
    <w:p w14:paraId="4626DDC5" w14:textId="77777777" w:rsidR="00F97E70" w:rsidRPr="00F97E70" w:rsidRDefault="00F97E70" w:rsidP="00F97E70">
      <w:pPr>
        <w:bidi/>
        <w:jc w:val="both"/>
        <w:rPr>
          <w:rFonts w:cs="David" w:hint="cs"/>
          <w:rtl/>
        </w:rPr>
      </w:pPr>
      <w:r w:rsidRPr="00F97E70">
        <w:rPr>
          <w:rFonts w:cs="David" w:hint="cs"/>
          <w:u w:val="single"/>
          <w:rtl/>
        </w:rPr>
        <w:t>אהוד שילת:</w:t>
      </w:r>
    </w:p>
    <w:p w14:paraId="5C16A4CF" w14:textId="77777777" w:rsidR="00F97E70" w:rsidRPr="00F97E70" w:rsidRDefault="00F97E70" w:rsidP="00F97E70">
      <w:pPr>
        <w:bidi/>
        <w:jc w:val="both"/>
        <w:rPr>
          <w:rFonts w:cs="David" w:hint="cs"/>
          <w:rtl/>
        </w:rPr>
      </w:pPr>
    </w:p>
    <w:p w14:paraId="6BBD75A9" w14:textId="77777777" w:rsidR="00F97E70" w:rsidRPr="00F97E70" w:rsidRDefault="00F97E70" w:rsidP="00F97E70">
      <w:pPr>
        <w:bidi/>
        <w:jc w:val="both"/>
        <w:rPr>
          <w:rFonts w:cs="David" w:hint="cs"/>
          <w:rtl/>
        </w:rPr>
      </w:pPr>
      <w:r w:rsidRPr="00F97E70">
        <w:rPr>
          <w:rFonts w:cs="David" w:hint="cs"/>
          <w:rtl/>
        </w:rPr>
        <w:tab/>
        <w:t>את זה הבנתי.</w:t>
      </w:r>
    </w:p>
    <w:p w14:paraId="5E57B3C7" w14:textId="77777777" w:rsidR="00F97E70" w:rsidRPr="00F97E70" w:rsidRDefault="00F97E70" w:rsidP="00F97E70">
      <w:pPr>
        <w:bidi/>
        <w:jc w:val="both"/>
        <w:rPr>
          <w:rFonts w:cs="David" w:hint="cs"/>
          <w:rtl/>
        </w:rPr>
      </w:pPr>
    </w:p>
    <w:p w14:paraId="6598BBF9"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F7021C4" w14:textId="77777777" w:rsidR="00F97E70" w:rsidRPr="00F97E70" w:rsidRDefault="00F97E70" w:rsidP="00F97E70">
      <w:pPr>
        <w:bidi/>
        <w:jc w:val="both"/>
        <w:rPr>
          <w:rFonts w:cs="David" w:hint="cs"/>
          <w:rtl/>
        </w:rPr>
      </w:pPr>
    </w:p>
    <w:p w14:paraId="7BCC1BAA" w14:textId="77777777" w:rsidR="00F97E70" w:rsidRPr="00F97E70" w:rsidRDefault="00F97E70" w:rsidP="00F97E70">
      <w:pPr>
        <w:bidi/>
        <w:jc w:val="both"/>
        <w:rPr>
          <w:rFonts w:cs="David" w:hint="cs"/>
          <w:rtl/>
        </w:rPr>
      </w:pPr>
      <w:r w:rsidRPr="00F97E70">
        <w:rPr>
          <w:rFonts w:cs="David" w:hint="cs"/>
          <w:rtl/>
        </w:rPr>
        <w:tab/>
        <w:t>אחר כך מה שקורה זה שהוא לא יתקין תקנות.</w:t>
      </w:r>
    </w:p>
    <w:p w14:paraId="604E4330" w14:textId="77777777" w:rsidR="00F97E70" w:rsidRPr="00F97E70" w:rsidRDefault="00F97E70" w:rsidP="00F97E70">
      <w:pPr>
        <w:bidi/>
        <w:jc w:val="both"/>
        <w:rPr>
          <w:rFonts w:cs="David" w:hint="cs"/>
          <w:rtl/>
        </w:rPr>
      </w:pPr>
    </w:p>
    <w:p w14:paraId="35748126" w14:textId="77777777" w:rsidR="00F97E70" w:rsidRPr="00F97E70" w:rsidRDefault="00F97E70" w:rsidP="00F97E70">
      <w:pPr>
        <w:bidi/>
        <w:jc w:val="both"/>
        <w:rPr>
          <w:rFonts w:cs="David" w:hint="cs"/>
          <w:rtl/>
        </w:rPr>
      </w:pPr>
      <w:r w:rsidRPr="00F97E70">
        <w:rPr>
          <w:rFonts w:cs="David" w:hint="cs"/>
          <w:u w:val="single"/>
          <w:rtl/>
        </w:rPr>
        <w:t>ארבל אסטרחן:</w:t>
      </w:r>
    </w:p>
    <w:p w14:paraId="518B5A2F" w14:textId="77777777" w:rsidR="00F97E70" w:rsidRPr="00F97E70" w:rsidRDefault="00F97E70" w:rsidP="00F97E70">
      <w:pPr>
        <w:bidi/>
        <w:jc w:val="both"/>
        <w:rPr>
          <w:rFonts w:cs="David" w:hint="cs"/>
          <w:rtl/>
        </w:rPr>
      </w:pPr>
    </w:p>
    <w:p w14:paraId="6A0F8C92" w14:textId="77777777" w:rsidR="00F97E70" w:rsidRPr="00F97E70" w:rsidRDefault="00F97E70" w:rsidP="00F97E70">
      <w:pPr>
        <w:bidi/>
        <w:ind w:firstLine="720"/>
        <w:jc w:val="both"/>
        <w:rPr>
          <w:rFonts w:cs="David" w:hint="cs"/>
          <w:rtl/>
        </w:rPr>
      </w:pPr>
      <w:r w:rsidRPr="00F97E70">
        <w:rPr>
          <w:rFonts w:cs="David" w:hint="cs"/>
          <w:rtl/>
        </w:rPr>
        <w:t>השאלה איזה תקנות צריך. התקנות קיימות והסמכות לשנות אותן היא בסמכות שר הפנים, שזה לפי חוק הבחירות.</w:t>
      </w:r>
    </w:p>
    <w:p w14:paraId="7190B286" w14:textId="77777777" w:rsidR="00F97E70" w:rsidRPr="00F97E70" w:rsidRDefault="00F97E70" w:rsidP="00F97E70">
      <w:pPr>
        <w:bidi/>
        <w:jc w:val="both"/>
        <w:rPr>
          <w:rFonts w:cs="David" w:hint="cs"/>
          <w:rtl/>
        </w:rPr>
      </w:pPr>
    </w:p>
    <w:p w14:paraId="571DB7B0"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A1CC244" w14:textId="77777777" w:rsidR="00F97E70" w:rsidRPr="00F97E70" w:rsidRDefault="00F97E70" w:rsidP="00F97E70">
      <w:pPr>
        <w:bidi/>
        <w:jc w:val="both"/>
        <w:rPr>
          <w:rFonts w:cs="David" w:hint="cs"/>
          <w:rtl/>
        </w:rPr>
      </w:pPr>
    </w:p>
    <w:p w14:paraId="2C5570B0" w14:textId="77777777" w:rsidR="00F97E70" w:rsidRPr="00F97E70" w:rsidRDefault="00F97E70" w:rsidP="00F97E70">
      <w:pPr>
        <w:bidi/>
        <w:jc w:val="both"/>
        <w:rPr>
          <w:rFonts w:cs="David" w:hint="cs"/>
          <w:rtl/>
        </w:rPr>
      </w:pPr>
      <w:r w:rsidRPr="00F97E70">
        <w:rPr>
          <w:rFonts w:cs="David" w:hint="cs"/>
          <w:rtl/>
        </w:rPr>
        <w:tab/>
        <w:t>סמכות שר הפנים באישור ועדת הבחירות או באישור מי?</w:t>
      </w:r>
    </w:p>
    <w:p w14:paraId="64D0DC70" w14:textId="77777777" w:rsidR="00F97E70" w:rsidRPr="00F97E70" w:rsidRDefault="00F97E70" w:rsidP="00F97E70">
      <w:pPr>
        <w:bidi/>
        <w:jc w:val="both"/>
        <w:rPr>
          <w:rFonts w:cs="David" w:hint="cs"/>
          <w:rtl/>
        </w:rPr>
      </w:pPr>
    </w:p>
    <w:p w14:paraId="3BA59FFC" w14:textId="77777777" w:rsidR="00F97E70" w:rsidRPr="00F97E70" w:rsidRDefault="00F97E70" w:rsidP="00F97E70">
      <w:pPr>
        <w:bidi/>
        <w:jc w:val="both"/>
        <w:rPr>
          <w:rFonts w:cs="David" w:hint="cs"/>
          <w:rtl/>
        </w:rPr>
      </w:pPr>
      <w:r w:rsidRPr="00F97E70">
        <w:rPr>
          <w:rFonts w:cs="David" w:hint="cs"/>
          <w:u w:val="single"/>
          <w:rtl/>
        </w:rPr>
        <w:t>אהוד שילת:</w:t>
      </w:r>
    </w:p>
    <w:p w14:paraId="5BF76495" w14:textId="77777777" w:rsidR="00F97E70" w:rsidRPr="00F97E70" w:rsidRDefault="00F97E70" w:rsidP="00F97E70">
      <w:pPr>
        <w:bidi/>
        <w:jc w:val="both"/>
        <w:rPr>
          <w:rFonts w:cs="David" w:hint="cs"/>
          <w:rtl/>
        </w:rPr>
      </w:pPr>
    </w:p>
    <w:p w14:paraId="3CDA8065" w14:textId="77777777" w:rsidR="00F97E70" w:rsidRPr="00F97E70" w:rsidRDefault="00F97E70" w:rsidP="00F97E70">
      <w:pPr>
        <w:bidi/>
        <w:jc w:val="both"/>
        <w:rPr>
          <w:rFonts w:cs="David" w:hint="cs"/>
          <w:rtl/>
        </w:rPr>
      </w:pPr>
      <w:r w:rsidRPr="00F97E70">
        <w:rPr>
          <w:rFonts w:cs="David" w:hint="cs"/>
          <w:rtl/>
        </w:rPr>
        <w:tab/>
        <w:t>היום כתוב בהתייעצות או באישור.</w:t>
      </w:r>
    </w:p>
    <w:p w14:paraId="257C7B7C" w14:textId="77777777" w:rsidR="00F97E70" w:rsidRPr="00F97E70" w:rsidRDefault="00F97E70" w:rsidP="00F97E70">
      <w:pPr>
        <w:bidi/>
        <w:jc w:val="both"/>
        <w:rPr>
          <w:rFonts w:cs="David" w:hint="cs"/>
          <w:rtl/>
        </w:rPr>
      </w:pPr>
    </w:p>
    <w:p w14:paraId="339A00E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620F130" w14:textId="77777777" w:rsidR="00F97E70" w:rsidRPr="00F97E70" w:rsidRDefault="00F97E70" w:rsidP="00F97E70">
      <w:pPr>
        <w:bidi/>
        <w:jc w:val="both"/>
        <w:rPr>
          <w:rFonts w:cs="David" w:hint="cs"/>
          <w:rtl/>
        </w:rPr>
      </w:pPr>
    </w:p>
    <w:p w14:paraId="28D1876B" w14:textId="77777777" w:rsidR="00F97E70" w:rsidRPr="00F97E70" w:rsidRDefault="00F97E70" w:rsidP="00F97E70">
      <w:pPr>
        <w:bidi/>
        <w:jc w:val="both"/>
        <w:rPr>
          <w:rFonts w:cs="David" w:hint="cs"/>
          <w:rtl/>
        </w:rPr>
      </w:pPr>
      <w:r w:rsidRPr="00F97E70">
        <w:rPr>
          <w:rFonts w:cs="David" w:hint="cs"/>
          <w:rtl/>
        </w:rPr>
        <w:tab/>
        <w:t>אני יודע מהי התייעצות.</w:t>
      </w:r>
    </w:p>
    <w:p w14:paraId="0944EA91" w14:textId="77777777" w:rsidR="00F97E70" w:rsidRPr="00F97E70" w:rsidRDefault="00F97E70" w:rsidP="00F97E70">
      <w:pPr>
        <w:bidi/>
        <w:jc w:val="both"/>
        <w:rPr>
          <w:rFonts w:cs="David" w:hint="cs"/>
          <w:rtl/>
        </w:rPr>
      </w:pPr>
    </w:p>
    <w:p w14:paraId="33E77639" w14:textId="77777777" w:rsidR="00F97E70" w:rsidRPr="00F97E70" w:rsidRDefault="00F97E70" w:rsidP="00F97E70">
      <w:pPr>
        <w:bidi/>
        <w:jc w:val="both"/>
        <w:rPr>
          <w:rFonts w:cs="David" w:hint="cs"/>
          <w:rtl/>
        </w:rPr>
      </w:pPr>
      <w:r w:rsidRPr="00F97E70">
        <w:rPr>
          <w:rFonts w:cs="David" w:hint="cs"/>
          <w:u w:val="single"/>
          <w:rtl/>
        </w:rPr>
        <w:t>ארבל אסטרחן:</w:t>
      </w:r>
    </w:p>
    <w:p w14:paraId="51AF2F5D" w14:textId="77777777" w:rsidR="00F97E70" w:rsidRPr="00F97E70" w:rsidRDefault="00F97E70" w:rsidP="00F97E70">
      <w:pPr>
        <w:bidi/>
        <w:jc w:val="both"/>
        <w:rPr>
          <w:rFonts w:cs="David" w:hint="cs"/>
          <w:rtl/>
        </w:rPr>
      </w:pPr>
    </w:p>
    <w:p w14:paraId="48B8E7A3" w14:textId="77777777" w:rsidR="00F97E70" w:rsidRPr="00F97E70" w:rsidRDefault="00F97E70" w:rsidP="00F97E70">
      <w:pPr>
        <w:bidi/>
        <w:jc w:val="both"/>
        <w:rPr>
          <w:rFonts w:cs="David" w:hint="cs"/>
          <w:rtl/>
        </w:rPr>
      </w:pPr>
      <w:r w:rsidRPr="00F97E70">
        <w:rPr>
          <w:rFonts w:cs="David" w:hint="cs"/>
          <w:rtl/>
        </w:rPr>
        <w:tab/>
        <w:t>בהסכמת הוועדה המרכזית או על פי המלצתה.</w:t>
      </w:r>
    </w:p>
    <w:p w14:paraId="789B44C8" w14:textId="77777777" w:rsidR="00F97E70" w:rsidRPr="00F97E70" w:rsidRDefault="00F97E70" w:rsidP="00F97E70">
      <w:pPr>
        <w:bidi/>
        <w:jc w:val="both"/>
        <w:rPr>
          <w:rFonts w:cs="David" w:hint="cs"/>
          <w:rtl/>
        </w:rPr>
      </w:pPr>
    </w:p>
    <w:p w14:paraId="77AAB46C"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AD89888" w14:textId="77777777" w:rsidR="00F97E70" w:rsidRPr="00F97E70" w:rsidRDefault="00F97E70" w:rsidP="00F97E70">
      <w:pPr>
        <w:bidi/>
        <w:jc w:val="both"/>
        <w:rPr>
          <w:rFonts w:cs="David" w:hint="cs"/>
          <w:rtl/>
        </w:rPr>
      </w:pPr>
    </w:p>
    <w:p w14:paraId="126078A5" w14:textId="77777777" w:rsidR="00F97E70" w:rsidRPr="00F97E70" w:rsidRDefault="00F97E70" w:rsidP="00F97E70">
      <w:pPr>
        <w:bidi/>
        <w:jc w:val="both"/>
        <w:rPr>
          <w:rFonts w:cs="David" w:hint="cs"/>
          <w:rtl/>
        </w:rPr>
      </w:pPr>
      <w:r w:rsidRPr="00F97E70">
        <w:rPr>
          <w:rFonts w:cs="David" w:hint="cs"/>
          <w:rtl/>
        </w:rPr>
        <w:tab/>
        <w:t>בהסכמה. זה בסדר.</w:t>
      </w:r>
    </w:p>
    <w:p w14:paraId="1A010053" w14:textId="77777777" w:rsidR="00F97E70" w:rsidRPr="00F97E70" w:rsidRDefault="00F97E70" w:rsidP="00F97E70">
      <w:pPr>
        <w:bidi/>
        <w:jc w:val="both"/>
        <w:rPr>
          <w:rFonts w:cs="David" w:hint="cs"/>
          <w:rtl/>
        </w:rPr>
      </w:pPr>
    </w:p>
    <w:p w14:paraId="33763457" w14:textId="77777777" w:rsidR="00F97E70" w:rsidRPr="00F97E70" w:rsidRDefault="00F97E70" w:rsidP="00F97E70">
      <w:pPr>
        <w:bidi/>
        <w:jc w:val="both"/>
        <w:rPr>
          <w:rFonts w:cs="David" w:hint="cs"/>
          <w:rtl/>
        </w:rPr>
      </w:pPr>
      <w:r w:rsidRPr="00F97E70">
        <w:rPr>
          <w:rFonts w:cs="David" w:hint="cs"/>
          <w:u w:val="single"/>
          <w:rtl/>
        </w:rPr>
        <w:t>אהוד שילת:</w:t>
      </w:r>
    </w:p>
    <w:p w14:paraId="58C2AC52" w14:textId="77777777" w:rsidR="00F97E70" w:rsidRPr="00F97E70" w:rsidRDefault="00F97E70" w:rsidP="00F97E70">
      <w:pPr>
        <w:bidi/>
        <w:jc w:val="both"/>
        <w:rPr>
          <w:rFonts w:cs="David" w:hint="cs"/>
          <w:rtl/>
        </w:rPr>
      </w:pPr>
    </w:p>
    <w:p w14:paraId="3F59A0E7" w14:textId="77777777" w:rsidR="00F97E70" w:rsidRPr="00F97E70" w:rsidRDefault="00F97E70" w:rsidP="00F97E70">
      <w:pPr>
        <w:bidi/>
        <w:jc w:val="both"/>
        <w:rPr>
          <w:rFonts w:cs="David" w:hint="cs"/>
          <w:rtl/>
        </w:rPr>
      </w:pPr>
      <w:r w:rsidRPr="00F97E70">
        <w:rPr>
          <w:rFonts w:cs="David" w:hint="cs"/>
          <w:rtl/>
        </w:rPr>
        <w:tab/>
        <w:t>או על פי המלצתה.</w:t>
      </w:r>
    </w:p>
    <w:p w14:paraId="6C7E92F6" w14:textId="77777777" w:rsidR="00F97E70" w:rsidRPr="00F97E70" w:rsidRDefault="00F97E70" w:rsidP="00F97E70">
      <w:pPr>
        <w:bidi/>
        <w:jc w:val="both"/>
        <w:rPr>
          <w:rFonts w:cs="David" w:hint="cs"/>
          <w:rtl/>
        </w:rPr>
      </w:pPr>
    </w:p>
    <w:p w14:paraId="4ED8C76D"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D677557" w14:textId="77777777" w:rsidR="00F97E70" w:rsidRPr="00F97E70" w:rsidRDefault="00F97E70" w:rsidP="00F97E70">
      <w:pPr>
        <w:bidi/>
        <w:jc w:val="both"/>
        <w:rPr>
          <w:rFonts w:cs="David" w:hint="cs"/>
          <w:rtl/>
        </w:rPr>
      </w:pPr>
    </w:p>
    <w:p w14:paraId="350D7528" w14:textId="77777777" w:rsidR="00F97E70" w:rsidRPr="00F97E70" w:rsidRDefault="00F97E70" w:rsidP="00F97E70">
      <w:pPr>
        <w:bidi/>
        <w:jc w:val="both"/>
        <w:rPr>
          <w:rFonts w:cs="David" w:hint="cs"/>
          <w:rtl/>
        </w:rPr>
      </w:pPr>
      <w:r w:rsidRPr="00F97E70">
        <w:rPr>
          <w:rFonts w:cs="David" w:hint="cs"/>
          <w:rtl/>
        </w:rPr>
        <w:tab/>
        <w:t>בסדר. זה בסדר.</w:t>
      </w:r>
    </w:p>
    <w:p w14:paraId="60543E65" w14:textId="77777777" w:rsidR="00F97E70" w:rsidRPr="00F97E70" w:rsidRDefault="00F97E70" w:rsidP="00F97E70">
      <w:pPr>
        <w:bidi/>
        <w:jc w:val="both"/>
        <w:rPr>
          <w:rFonts w:cs="David" w:hint="cs"/>
          <w:rtl/>
        </w:rPr>
      </w:pPr>
    </w:p>
    <w:p w14:paraId="1AEA91BE" w14:textId="77777777" w:rsidR="00F97E70" w:rsidRPr="00F97E70" w:rsidRDefault="00F97E70" w:rsidP="00F97E70">
      <w:pPr>
        <w:bidi/>
        <w:jc w:val="both"/>
        <w:rPr>
          <w:rFonts w:cs="David" w:hint="cs"/>
          <w:rtl/>
        </w:rPr>
      </w:pPr>
      <w:r w:rsidRPr="00F97E70">
        <w:rPr>
          <w:rFonts w:cs="David" w:hint="cs"/>
          <w:u w:val="single"/>
          <w:rtl/>
        </w:rPr>
        <w:t>ארבל אסטרחן:</w:t>
      </w:r>
    </w:p>
    <w:p w14:paraId="33E5F2D3" w14:textId="77777777" w:rsidR="00F97E70" w:rsidRPr="00F97E70" w:rsidRDefault="00F97E70" w:rsidP="00F97E70">
      <w:pPr>
        <w:bidi/>
        <w:jc w:val="both"/>
        <w:rPr>
          <w:rFonts w:cs="David" w:hint="cs"/>
          <w:rtl/>
        </w:rPr>
      </w:pPr>
    </w:p>
    <w:p w14:paraId="17A16976" w14:textId="77777777" w:rsidR="00F97E70" w:rsidRPr="00F97E70" w:rsidRDefault="00F97E70" w:rsidP="00F97E70">
      <w:pPr>
        <w:bidi/>
        <w:jc w:val="both"/>
        <w:rPr>
          <w:rFonts w:cs="David" w:hint="cs"/>
          <w:rtl/>
        </w:rPr>
      </w:pPr>
      <w:r w:rsidRPr="00F97E70">
        <w:rPr>
          <w:rFonts w:cs="David" w:hint="cs"/>
          <w:rtl/>
        </w:rPr>
        <w:tab/>
        <w:t>שר המשפטים מתקין תקנות לעניין סדרי עתירות וערעורים.</w:t>
      </w:r>
    </w:p>
    <w:p w14:paraId="2657A16B" w14:textId="77777777" w:rsidR="00F97E70" w:rsidRPr="00F97E70" w:rsidRDefault="00F97E70" w:rsidP="00F97E70">
      <w:pPr>
        <w:bidi/>
        <w:jc w:val="both"/>
        <w:rPr>
          <w:rFonts w:cs="David" w:hint="cs"/>
          <w:rtl/>
        </w:rPr>
      </w:pPr>
    </w:p>
    <w:p w14:paraId="0AD85FA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9D9BAEC" w14:textId="77777777" w:rsidR="00F97E70" w:rsidRPr="00F97E70" w:rsidRDefault="00F97E70" w:rsidP="00F97E70">
      <w:pPr>
        <w:bidi/>
        <w:jc w:val="both"/>
        <w:rPr>
          <w:rFonts w:cs="David" w:hint="cs"/>
          <w:rtl/>
        </w:rPr>
      </w:pPr>
    </w:p>
    <w:p w14:paraId="20E4A6E2" w14:textId="77777777" w:rsidR="00F97E70" w:rsidRPr="00F97E70" w:rsidRDefault="00F97E70" w:rsidP="00F97E70">
      <w:pPr>
        <w:bidi/>
        <w:jc w:val="both"/>
        <w:rPr>
          <w:rFonts w:cs="David" w:hint="cs"/>
          <w:rtl/>
        </w:rPr>
      </w:pPr>
      <w:r w:rsidRPr="00F97E70">
        <w:rPr>
          <w:rFonts w:cs="David" w:hint="cs"/>
          <w:rtl/>
        </w:rPr>
        <w:tab/>
        <w:t>בסדר. גם זה לא איכפת לי.</w:t>
      </w:r>
    </w:p>
    <w:p w14:paraId="7EE2F9F3" w14:textId="77777777" w:rsidR="00F97E70" w:rsidRPr="00F97E70" w:rsidRDefault="00F97E70" w:rsidP="00F97E70">
      <w:pPr>
        <w:bidi/>
        <w:jc w:val="both"/>
        <w:rPr>
          <w:rFonts w:cs="David" w:hint="cs"/>
          <w:rtl/>
        </w:rPr>
      </w:pPr>
    </w:p>
    <w:p w14:paraId="649BD4EA" w14:textId="77777777" w:rsidR="00F97E70" w:rsidRPr="00F97E70" w:rsidRDefault="00F97E70" w:rsidP="00F97E70">
      <w:pPr>
        <w:bidi/>
        <w:jc w:val="both"/>
        <w:rPr>
          <w:rFonts w:cs="David" w:hint="cs"/>
          <w:rtl/>
        </w:rPr>
      </w:pPr>
      <w:r w:rsidRPr="00F97E70">
        <w:rPr>
          <w:rFonts w:cs="David" w:hint="cs"/>
          <w:u w:val="single"/>
          <w:rtl/>
        </w:rPr>
        <w:t>אהוד שילת:</w:t>
      </w:r>
    </w:p>
    <w:p w14:paraId="4943F5BD" w14:textId="77777777" w:rsidR="00F97E70" w:rsidRPr="00F97E70" w:rsidRDefault="00F97E70" w:rsidP="00F97E70">
      <w:pPr>
        <w:bidi/>
        <w:jc w:val="both"/>
        <w:rPr>
          <w:rFonts w:cs="David" w:hint="cs"/>
          <w:rtl/>
        </w:rPr>
      </w:pPr>
    </w:p>
    <w:p w14:paraId="4F37409B" w14:textId="77777777" w:rsidR="00F97E70" w:rsidRPr="00F97E70" w:rsidRDefault="00F97E70" w:rsidP="00F97E70">
      <w:pPr>
        <w:bidi/>
        <w:jc w:val="both"/>
        <w:rPr>
          <w:rFonts w:cs="David" w:hint="cs"/>
          <w:rtl/>
        </w:rPr>
      </w:pPr>
      <w:r w:rsidRPr="00F97E70">
        <w:rPr>
          <w:rFonts w:cs="David" w:hint="cs"/>
          <w:rtl/>
        </w:rPr>
        <w:tab/>
        <w:t>אפשר לפתח את הסעיף הזה.</w:t>
      </w:r>
    </w:p>
    <w:p w14:paraId="15B65832" w14:textId="77777777" w:rsidR="00F97E70" w:rsidRPr="00F97E70" w:rsidRDefault="00F97E70" w:rsidP="00F97E70">
      <w:pPr>
        <w:bidi/>
        <w:jc w:val="both"/>
        <w:rPr>
          <w:rFonts w:cs="David" w:hint="cs"/>
          <w:rtl/>
        </w:rPr>
      </w:pPr>
    </w:p>
    <w:p w14:paraId="0F62407F" w14:textId="77777777" w:rsidR="00F97E70" w:rsidRPr="00F97E70" w:rsidRDefault="00F97E70" w:rsidP="00F97E70">
      <w:pPr>
        <w:bidi/>
        <w:jc w:val="both"/>
        <w:rPr>
          <w:rFonts w:cs="David" w:hint="cs"/>
          <w:rtl/>
        </w:rPr>
      </w:pPr>
      <w:r w:rsidRPr="00F97E70">
        <w:rPr>
          <w:rFonts w:cs="David" w:hint="cs"/>
          <w:u w:val="single"/>
          <w:rtl/>
        </w:rPr>
        <w:t>עמי ברקוביץ:</w:t>
      </w:r>
    </w:p>
    <w:p w14:paraId="475102CE" w14:textId="77777777" w:rsidR="00F97E70" w:rsidRPr="00F97E70" w:rsidRDefault="00F97E70" w:rsidP="00F97E70">
      <w:pPr>
        <w:bidi/>
        <w:jc w:val="both"/>
        <w:rPr>
          <w:rFonts w:cs="David" w:hint="cs"/>
          <w:rtl/>
        </w:rPr>
      </w:pPr>
    </w:p>
    <w:p w14:paraId="09E57B4C" w14:textId="77777777" w:rsidR="00F97E70" w:rsidRPr="00F97E70" w:rsidRDefault="00F97E70" w:rsidP="00F97E70">
      <w:pPr>
        <w:bidi/>
        <w:jc w:val="both"/>
        <w:rPr>
          <w:rFonts w:cs="David" w:hint="cs"/>
          <w:rtl/>
        </w:rPr>
      </w:pPr>
      <w:r w:rsidRPr="00F97E70">
        <w:rPr>
          <w:rFonts w:cs="David" w:hint="cs"/>
          <w:rtl/>
        </w:rPr>
        <w:tab/>
        <w:t>הסעיף הזה חל ממילא.</w:t>
      </w:r>
    </w:p>
    <w:p w14:paraId="43B7B9A6" w14:textId="77777777" w:rsidR="00F97E70" w:rsidRPr="00F97E70" w:rsidRDefault="00F97E70" w:rsidP="00F97E70">
      <w:pPr>
        <w:bidi/>
        <w:jc w:val="both"/>
        <w:rPr>
          <w:rFonts w:cs="David" w:hint="cs"/>
          <w:rtl/>
        </w:rPr>
      </w:pPr>
    </w:p>
    <w:p w14:paraId="7A59E121" w14:textId="77777777" w:rsidR="00F97E70" w:rsidRPr="00F97E70" w:rsidRDefault="00F97E70" w:rsidP="00F97E70">
      <w:pPr>
        <w:bidi/>
        <w:jc w:val="both"/>
        <w:rPr>
          <w:rFonts w:cs="David" w:hint="cs"/>
          <w:rtl/>
        </w:rPr>
      </w:pPr>
      <w:r w:rsidRPr="00F97E70">
        <w:rPr>
          <w:rFonts w:cs="David" w:hint="cs"/>
          <w:u w:val="single"/>
          <w:rtl/>
        </w:rPr>
        <w:t>ארבל אסטרחן:</w:t>
      </w:r>
    </w:p>
    <w:p w14:paraId="651EA84C" w14:textId="77777777" w:rsidR="00F97E70" w:rsidRPr="00F97E70" w:rsidRDefault="00F97E70" w:rsidP="00F97E70">
      <w:pPr>
        <w:bidi/>
        <w:jc w:val="both"/>
        <w:rPr>
          <w:rFonts w:cs="David" w:hint="cs"/>
          <w:rtl/>
        </w:rPr>
      </w:pPr>
    </w:p>
    <w:p w14:paraId="642B4872" w14:textId="77777777" w:rsidR="00F97E70" w:rsidRPr="00F97E70" w:rsidRDefault="00F97E70" w:rsidP="00F97E70">
      <w:pPr>
        <w:bidi/>
        <w:jc w:val="both"/>
        <w:rPr>
          <w:rFonts w:cs="David" w:hint="cs"/>
          <w:rtl/>
        </w:rPr>
      </w:pPr>
      <w:r w:rsidRPr="00F97E70">
        <w:rPr>
          <w:rFonts w:cs="David" w:hint="cs"/>
          <w:rtl/>
        </w:rPr>
        <w:tab/>
        <w:t>כן.</w:t>
      </w:r>
    </w:p>
    <w:p w14:paraId="6B871946" w14:textId="77777777" w:rsidR="00F97E70" w:rsidRPr="00F97E70" w:rsidRDefault="00F97E70" w:rsidP="00F97E70">
      <w:pPr>
        <w:bidi/>
        <w:jc w:val="both"/>
        <w:rPr>
          <w:rFonts w:cs="David" w:hint="cs"/>
          <w:rtl/>
        </w:rPr>
      </w:pPr>
    </w:p>
    <w:p w14:paraId="38E186CB" w14:textId="77777777" w:rsidR="00F97E70" w:rsidRPr="00F97E70" w:rsidRDefault="00F97E70" w:rsidP="00F97E70">
      <w:pPr>
        <w:bidi/>
        <w:jc w:val="both"/>
        <w:rPr>
          <w:rFonts w:cs="David" w:hint="cs"/>
          <w:rtl/>
        </w:rPr>
      </w:pPr>
      <w:r w:rsidRPr="00F97E70">
        <w:rPr>
          <w:rFonts w:cs="David" w:hint="cs"/>
          <w:u w:val="single"/>
          <w:rtl/>
        </w:rPr>
        <w:t>איל זנדברג:</w:t>
      </w:r>
    </w:p>
    <w:p w14:paraId="3EFCF708" w14:textId="77777777" w:rsidR="00F97E70" w:rsidRPr="00F97E70" w:rsidRDefault="00F97E70" w:rsidP="00F97E70">
      <w:pPr>
        <w:bidi/>
        <w:jc w:val="both"/>
        <w:rPr>
          <w:rFonts w:cs="David" w:hint="cs"/>
          <w:rtl/>
        </w:rPr>
      </w:pPr>
    </w:p>
    <w:p w14:paraId="099DCD38" w14:textId="77777777" w:rsidR="00F97E70" w:rsidRPr="00F97E70" w:rsidRDefault="00F97E70" w:rsidP="00F97E70">
      <w:pPr>
        <w:bidi/>
        <w:jc w:val="both"/>
        <w:rPr>
          <w:rFonts w:cs="David" w:hint="cs"/>
          <w:rtl/>
        </w:rPr>
      </w:pPr>
      <w:r w:rsidRPr="00F97E70">
        <w:rPr>
          <w:rFonts w:cs="David" w:hint="cs"/>
          <w:rtl/>
        </w:rPr>
        <w:tab/>
        <w:t>הוא חל מכוח ההחלה של חוק הבחירות.</w:t>
      </w:r>
    </w:p>
    <w:p w14:paraId="05D6929F" w14:textId="77777777" w:rsidR="00F97E70" w:rsidRPr="00F97E70" w:rsidRDefault="00F97E70" w:rsidP="00F97E70">
      <w:pPr>
        <w:bidi/>
        <w:jc w:val="both"/>
        <w:rPr>
          <w:rFonts w:cs="David" w:hint="cs"/>
          <w:rtl/>
        </w:rPr>
      </w:pPr>
    </w:p>
    <w:p w14:paraId="13C396DC"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17F3922" w14:textId="77777777" w:rsidR="00F97E70" w:rsidRPr="00F97E70" w:rsidRDefault="00F97E70" w:rsidP="00F97E70">
      <w:pPr>
        <w:bidi/>
        <w:jc w:val="both"/>
        <w:rPr>
          <w:rFonts w:cs="David" w:hint="cs"/>
          <w:rtl/>
        </w:rPr>
      </w:pPr>
    </w:p>
    <w:p w14:paraId="18BFA492" w14:textId="77777777" w:rsidR="00F97E70" w:rsidRPr="00F97E70" w:rsidRDefault="00F97E70" w:rsidP="00F97E70">
      <w:pPr>
        <w:bidi/>
        <w:jc w:val="both"/>
        <w:rPr>
          <w:rFonts w:cs="David" w:hint="cs"/>
          <w:rtl/>
        </w:rPr>
      </w:pPr>
      <w:r w:rsidRPr="00F97E70">
        <w:rPr>
          <w:rFonts w:cs="David" w:hint="cs"/>
          <w:rtl/>
        </w:rPr>
        <w:tab/>
        <w:t>שר הפנים ממונה על ביצוע חוק זה.</w:t>
      </w:r>
    </w:p>
    <w:p w14:paraId="0B193901" w14:textId="77777777" w:rsidR="00F97E70" w:rsidRPr="00F97E70" w:rsidRDefault="00F97E70" w:rsidP="00F97E70">
      <w:pPr>
        <w:bidi/>
        <w:jc w:val="both"/>
        <w:rPr>
          <w:rFonts w:cs="David" w:hint="cs"/>
          <w:rtl/>
        </w:rPr>
      </w:pPr>
    </w:p>
    <w:p w14:paraId="61AC852C" w14:textId="77777777" w:rsidR="00F97E70" w:rsidRPr="00F97E70" w:rsidRDefault="00F97E70" w:rsidP="00F97E70">
      <w:pPr>
        <w:bidi/>
        <w:jc w:val="both"/>
        <w:rPr>
          <w:rFonts w:cs="David" w:hint="cs"/>
          <w:rtl/>
        </w:rPr>
      </w:pPr>
      <w:r w:rsidRPr="00F97E70">
        <w:rPr>
          <w:rFonts w:cs="David" w:hint="cs"/>
          <w:u w:val="single"/>
          <w:rtl/>
        </w:rPr>
        <w:t>אהוד שילת:</w:t>
      </w:r>
    </w:p>
    <w:p w14:paraId="327DD076" w14:textId="77777777" w:rsidR="00F97E70" w:rsidRPr="00F97E70" w:rsidRDefault="00F97E70" w:rsidP="00F97E70">
      <w:pPr>
        <w:bidi/>
        <w:jc w:val="both"/>
        <w:rPr>
          <w:rFonts w:cs="David" w:hint="cs"/>
          <w:rtl/>
        </w:rPr>
      </w:pPr>
    </w:p>
    <w:p w14:paraId="1FB312CA" w14:textId="77777777" w:rsidR="00F97E70" w:rsidRPr="00F97E70" w:rsidRDefault="00F97E70" w:rsidP="00F97E70">
      <w:pPr>
        <w:bidi/>
        <w:jc w:val="both"/>
        <w:rPr>
          <w:rFonts w:cs="David" w:hint="cs"/>
          <w:rtl/>
        </w:rPr>
      </w:pPr>
      <w:r w:rsidRPr="00F97E70">
        <w:rPr>
          <w:rFonts w:cs="David" w:hint="cs"/>
          <w:rtl/>
        </w:rPr>
        <w:tab/>
        <w:t xml:space="preserve">זה חוק סדרי שלטון ומשפט. </w:t>
      </w:r>
    </w:p>
    <w:p w14:paraId="33E493A5" w14:textId="77777777" w:rsidR="00F97E70" w:rsidRPr="00F97E70" w:rsidRDefault="00F97E70" w:rsidP="00F97E70">
      <w:pPr>
        <w:bidi/>
        <w:jc w:val="both"/>
        <w:rPr>
          <w:rFonts w:cs="David" w:hint="cs"/>
          <w:rtl/>
        </w:rPr>
      </w:pPr>
    </w:p>
    <w:p w14:paraId="6300E69F"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49C5F1E" w14:textId="77777777" w:rsidR="00F97E70" w:rsidRPr="00F97E70" w:rsidRDefault="00F97E70" w:rsidP="00F97E70">
      <w:pPr>
        <w:bidi/>
        <w:jc w:val="both"/>
        <w:rPr>
          <w:rFonts w:cs="David" w:hint="cs"/>
          <w:rtl/>
        </w:rPr>
      </w:pPr>
    </w:p>
    <w:p w14:paraId="6DF9D750" w14:textId="77777777" w:rsidR="00F97E70" w:rsidRPr="00F97E70" w:rsidRDefault="00F97E70" w:rsidP="00F97E70">
      <w:pPr>
        <w:bidi/>
        <w:jc w:val="both"/>
        <w:rPr>
          <w:rFonts w:cs="David" w:hint="cs"/>
          <w:rtl/>
        </w:rPr>
      </w:pPr>
      <w:r w:rsidRPr="00F97E70">
        <w:rPr>
          <w:rFonts w:cs="David" w:hint="cs"/>
          <w:rtl/>
        </w:rPr>
        <w:tab/>
        <w:t>האמת היא שהייתי מעדיף ששר החוץ יהיה ממונה על החוק.</w:t>
      </w:r>
    </w:p>
    <w:p w14:paraId="24C61AF7" w14:textId="77777777" w:rsidR="00F97E70" w:rsidRPr="00F97E70" w:rsidRDefault="00F97E70" w:rsidP="00F97E70">
      <w:pPr>
        <w:bidi/>
        <w:jc w:val="both"/>
        <w:rPr>
          <w:rFonts w:cs="David" w:hint="cs"/>
          <w:rtl/>
        </w:rPr>
      </w:pPr>
    </w:p>
    <w:p w14:paraId="5F0535CB" w14:textId="77777777" w:rsidR="00F97E70" w:rsidRPr="00F97E70" w:rsidRDefault="00F97E70" w:rsidP="00F97E70">
      <w:pPr>
        <w:bidi/>
        <w:jc w:val="both"/>
        <w:rPr>
          <w:rFonts w:cs="David" w:hint="cs"/>
          <w:rtl/>
        </w:rPr>
      </w:pPr>
      <w:r w:rsidRPr="00F97E70">
        <w:rPr>
          <w:rFonts w:cs="David" w:hint="cs"/>
          <w:u w:val="single"/>
          <w:rtl/>
        </w:rPr>
        <w:t>קריאה:</w:t>
      </w:r>
    </w:p>
    <w:p w14:paraId="65ED9232" w14:textId="77777777" w:rsidR="00F97E70" w:rsidRPr="00F97E70" w:rsidRDefault="00F97E70" w:rsidP="00F97E70">
      <w:pPr>
        <w:bidi/>
        <w:jc w:val="both"/>
        <w:rPr>
          <w:rFonts w:cs="David" w:hint="cs"/>
          <w:rtl/>
        </w:rPr>
      </w:pPr>
    </w:p>
    <w:p w14:paraId="660E861E" w14:textId="77777777" w:rsidR="00F97E70" w:rsidRPr="00F97E70" w:rsidRDefault="00F97E70" w:rsidP="00F97E70">
      <w:pPr>
        <w:bidi/>
        <w:jc w:val="both"/>
        <w:rPr>
          <w:rFonts w:cs="David" w:hint="cs"/>
          <w:rtl/>
        </w:rPr>
      </w:pPr>
      <w:r w:rsidRPr="00F97E70">
        <w:rPr>
          <w:rFonts w:cs="David" w:hint="cs"/>
          <w:rtl/>
        </w:rPr>
        <w:tab/>
        <w:t>לגבי ההצבעה בחוץ לארץ.</w:t>
      </w:r>
    </w:p>
    <w:p w14:paraId="563C13B3" w14:textId="77777777" w:rsidR="00F97E70" w:rsidRPr="00F97E70" w:rsidRDefault="00F97E70" w:rsidP="00F97E70">
      <w:pPr>
        <w:bidi/>
        <w:jc w:val="both"/>
        <w:rPr>
          <w:rFonts w:cs="David" w:hint="cs"/>
          <w:rtl/>
        </w:rPr>
      </w:pPr>
    </w:p>
    <w:p w14:paraId="59CC9BF5"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987EF5B" w14:textId="77777777" w:rsidR="00F97E70" w:rsidRPr="00F97E70" w:rsidRDefault="00F97E70" w:rsidP="00F97E70">
      <w:pPr>
        <w:bidi/>
        <w:jc w:val="both"/>
        <w:rPr>
          <w:rFonts w:cs="David" w:hint="cs"/>
          <w:rtl/>
        </w:rPr>
      </w:pPr>
    </w:p>
    <w:p w14:paraId="0EF63860" w14:textId="77777777" w:rsidR="00F97E70" w:rsidRPr="00F97E70" w:rsidRDefault="00F97E70" w:rsidP="00F97E70">
      <w:pPr>
        <w:bidi/>
        <w:jc w:val="both"/>
        <w:rPr>
          <w:rFonts w:cs="David" w:hint="cs"/>
          <w:rtl/>
        </w:rPr>
      </w:pPr>
      <w:r w:rsidRPr="00F97E70">
        <w:rPr>
          <w:rFonts w:cs="David" w:hint="cs"/>
          <w:rtl/>
        </w:rPr>
        <w:tab/>
        <w:t>לא, לגבי ההצבעה בחוץ לארץ, זה יהיה ראש הממשלה.</w:t>
      </w:r>
    </w:p>
    <w:p w14:paraId="16DD64D6" w14:textId="77777777" w:rsidR="00F97E70" w:rsidRPr="00F97E70" w:rsidRDefault="00F97E70" w:rsidP="00F97E70">
      <w:pPr>
        <w:bidi/>
        <w:jc w:val="both"/>
        <w:rPr>
          <w:rFonts w:cs="David" w:hint="cs"/>
          <w:rtl/>
        </w:rPr>
      </w:pPr>
    </w:p>
    <w:p w14:paraId="467234CB"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6601B6D" w14:textId="77777777" w:rsidR="00F97E70" w:rsidRPr="00F97E70" w:rsidRDefault="00F97E70" w:rsidP="00F97E70">
      <w:pPr>
        <w:bidi/>
        <w:jc w:val="both"/>
        <w:rPr>
          <w:rFonts w:cs="David" w:hint="cs"/>
          <w:rtl/>
        </w:rPr>
      </w:pPr>
    </w:p>
    <w:p w14:paraId="5008E99B" w14:textId="77777777" w:rsidR="00F97E70" w:rsidRPr="00F97E70" w:rsidRDefault="00F97E70" w:rsidP="00F97E70">
      <w:pPr>
        <w:bidi/>
        <w:jc w:val="both"/>
        <w:rPr>
          <w:rFonts w:cs="David" w:hint="cs"/>
          <w:rtl/>
        </w:rPr>
      </w:pPr>
      <w:r w:rsidRPr="00F97E70">
        <w:rPr>
          <w:rFonts w:cs="David" w:hint="cs"/>
          <w:rtl/>
        </w:rPr>
        <w:tab/>
        <w:t>אנחנו מסכמים לגבי שר הפנים. זה יהיה שר הפנים.</w:t>
      </w:r>
    </w:p>
    <w:p w14:paraId="00F6C451" w14:textId="77777777" w:rsidR="00F97E70" w:rsidRPr="00F97E70" w:rsidRDefault="00F97E70" w:rsidP="00F97E70">
      <w:pPr>
        <w:bidi/>
        <w:jc w:val="both"/>
        <w:rPr>
          <w:rFonts w:cs="David" w:hint="cs"/>
          <w:rtl/>
        </w:rPr>
      </w:pPr>
    </w:p>
    <w:p w14:paraId="15D60536" w14:textId="77777777" w:rsidR="00F97E70" w:rsidRPr="00F97E70" w:rsidRDefault="00F97E70" w:rsidP="00F97E70">
      <w:pPr>
        <w:bidi/>
        <w:jc w:val="both"/>
        <w:rPr>
          <w:rFonts w:cs="David" w:hint="cs"/>
          <w:rtl/>
        </w:rPr>
      </w:pPr>
      <w:r w:rsidRPr="00F97E70">
        <w:rPr>
          <w:rFonts w:cs="David" w:hint="cs"/>
          <w:rtl/>
        </w:rPr>
        <w:tab/>
        <w:t>אנחנו חוזרים לנושא שמעל חבר הכנסת דוד רותם.</w:t>
      </w:r>
    </w:p>
    <w:p w14:paraId="4E929B6B" w14:textId="77777777" w:rsidR="00F97E70" w:rsidRPr="00F97E70" w:rsidRDefault="00F97E70" w:rsidP="00F97E70">
      <w:pPr>
        <w:bidi/>
        <w:jc w:val="both"/>
        <w:rPr>
          <w:rFonts w:cs="David" w:hint="cs"/>
          <w:rtl/>
        </w:rPr>
      </w:pPr>
    </w:p>
    <w:p w14:paraId="6961430E"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35656E3" w14:textId="77777777" w:rsidR="00F97E70" w:rsidRPr="00F97E70" w:rsidRDefault="00F97E70" w:rsidP="00F97E70">
      <w:pPr>
        <w:bidi/>
        <w:jc w:val="both"/>
        <w:rPr>
          <w:rFonts w:cs="David" w:hint="cs"/>
          <w:rtl/>
        </w:rPr>
      </w:pPr>
    </w:p>
    <w:p w14:paraId="32502466" w14:textId="77777777" w:rsidR="00F97E70" w:rsidRPr="00F97E70" w:rsidRDefault="00F97E70" w:rsidP="00F97E70">
      <w:pPr>
        <w:bidi/>
        <w:jc w:val="both"/>
        <w:rPr>
          <w:rFonts w:cs="David" w:hint="cs"/>
          <w:rtl/>
        </w:rPr>
      </w:pPr>
      <w:r w:rsidRPr="00F97E70">
        <w:rPr>
          <w:rFonts w:cs="David" w:hint="cs"/>
          <w:rtl/>
        </w:rPr>
        <w:tab/>
        <w:t>אני מבקש שהסעיף יסתיים אחרי המלים "משאל עם לפי חוק סדרי השלטון".</w:t>
      </w:r>
    </w:p>
    <w:p w14:paraId="4791200A" w14:textId="77777777" w:rsidR="00F97E70" w:rsidRPr="00F97E70" w:rsidRDefault="00F97E70" w:rsidP="00F97E70">
      <w:pPr>
        <w:bidi/>
        <w:jc w:val="both"/>
        <w:rPr>
          <w:rFonts w:cs="David" w:hint="cs"/>
          <w:rtl/>
        </w:rPr>
      </w:pPr>
    </w:p>
    <w:p w14:paraId="2587084F"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8568F06" w14:textId="77777777" w:rsidR="00F97E70" w:rsidRPr="00F97E70" w:rsidRDefault="00F97E70" w:rsidP="00F97E70">
      <w:pPr>
        <w:bidi/>
        <w:jc w:val="both"/>
        <w:rPr>
          <w:rFonts w:cs="David" w:hint="cs"/>
          <w:rtl/>
        </w:rPr>
      </w:pPr>
    </w:p>
    <w:p w14:paraId="3BB9A83B" w14:textId="77777777" w:rsidR="00F97E70" w:rsidRPr="00F97E70" w:rsidRDefault="00F97E70" w:rsidP="00F97E70">
      <w:pPr>
        <w:bidi/>
        <w:jc w:val="both"/>
        <w:rPr>
          <w:rFonts w:cs="David" w:hint="cs"/>
          <w:rtl/>
        </w:rPr>
      </w:pPr>
      <w:r w:rsidRPr="00F97E70">
        <w:rPr>
          <w:rFonts w:cs="David" w:hint="cs"/>
          <w:rtl/>
        </w:rPr>
        <w:tab/>
        <w:t>עמוד 24.</w:t>
      </w:r>
    </w:p>
    <w:p w14:paraId="5C77AB1C" w14:textId="77777777" w:rsidR="00F97E70" w:rsidRPr="00F97E70" w:rsidRDefault="00F97E70" w:rsidP="00F97E70">
      <w:pPr>
        <w:bidi/>
        <w:jc w:val="both"/>
        <w:rPr>
          <w:rFonts w:cs="David" w:hint="cs"/>
          <w:rtl/>
        </w:rPr>
      </w:pPr>
    </w:p>
    <w:p w14:paraId="75EC3C8B" w14:textId="77777777" w:rsidR="00F97E70" w:rsidRPr="00F97E70" w:rsidRDefault="00F97E70" w:rsidP="00F97E70">
      <w:pPr>
        <w:bidi/>
        <w:jc w:val="both"/>
        <w:rPr>
          <w:rFonts w:cs="David" w:hint="cs"/>
          <w:rtl/>
        </w:rPr>
      </w:pPr>
      <w:r w:rsidRPr="00F97E70">
        <w:rPr>
          <w:rFonts w:cs="David" w:hint="cs"/>
          <w:u w:val="single"/>
          <w:rtl/>
        </w:rPr>
        <w:t>ארבל אסטרחן:</w:t>
      </w:r>
    </w:p>
    <w:p w14:paraId="02DB8581" w14:textId="77777777" w:rsidR="00F97E70" w:rsidRPr="00F97E70" w:rsidRDefault="00F97E70" w:rsidP="00F97E70">
      <w:pPr>
        <w:bidi/>
        <w:jc w:val="both"/>
        <w:rPr>
          <w:rFonts w:cs="David" w:hint="cs"/>
          <w:rtl/>
        </w:rPr>
      </w:pPr>
    </w:p>
    <w:p w14:paraId="3A9D53A5" w14:textId="77777777" w:rsidR="00F97E70" w:rsidRPr="00F97E70" w:rsidRDefault="00F97E70" w:rsidP="00F97E70">
      <w:pPr>
        <w:bidi/>
        <w:jc w:val="both"/>
        <w:rPr>
          <w:rFonts w:cs="David" w:hint="cs"/>
          <w:rtl/>
        </w:rPr>
      </w:pPr>
      <w:r w:rsidRPr="00F97E70">
        <w:rPr>
          <w:rFonts w:cs="David" w:hint="cs"/>
          <w:rtl/>
        </w:rPr>
        <w:tab/>
        <w:t>לפני שנכנסת, אמרתי מה נאמר בפסקי הדין.</w:t>
      </w:r>
    </w:p>
    <w:p w14:paraId="409EBA1C" w14:textId="77777777" w:rsidR="00F97E70" w:rsidRPr="00F97E70" w:rsidRDefault="00F97E70" w:rsidP="00F97E70">
      <w:pPr>
        <w:bidi/>
        <w:jc w:val="both"/>
        <w:rPr>
          <w:rFonts w:cs="David" w:hint="cs"/>
          <w:rtl/>
        </w:rPr>
      </w:pPr>
    </w:p>
    <w:p w14:paraId="2456947F"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88B9B30" w14:textId="77777777" w:rsidR="00F97E70" w:rsidRPr="00F97E70" w:rsidRDefault="00F97E70" w:rsidP="00F97E70">
      <w:pPr>
        <w:bidi/>
        <w:jc w:val="both"/>
        <w:rPr>
          <w:rFonts w:cs="David" w:hint="cs"/>
          <w:rtl/>
        </w:rPr>
      </w:pPr>
    </w:p>
    <w:p w14:paraId="0ECD4C1E" w14:textId="77777777" w:rsidR="00F97E70" w:rsidRPr="00F97E70" w:rsidRDefault="00F97E70" w:rsidP="00F97E70">
      <w:pPr>
        <w:bidi/>
        <w:jc w:val="both"/>
        <w:rPr>
          <w:rFonts w:cs="David" w:hint="cs"/>
          <w:rtl/>
        </w:rPr>
      </w:pPr>
      <w:r w:rsidRPr="00F97E70">
        <w:rPr>
          <w:rFonts w:cs="David" w:hint="cs"/>
          <w:rtl/>
        </w:rPr>
        <w:tab/>
        <w:t>מה אתה מבקש? לא הבנתי מה ביקשת.</w:t>
      </w:r>
    </w:p>
    <w:p w14:paraId="74EDDFE8" w14:textId="77777777" w:rsidR="00F97E70" w:rsidRPr="00F97E70" w:rsidRDefault="00F97E70" w:rsidP="00F97E70">
      <w:pPr>
        <w:bidi/>
        <w:jc w:val="both"/>
        <w:rPr>
          <w:rFonts w:cs="David" w:hint="cs"/>
          <w:rtl/>
        </w:rPr>
      </w:pPr>
    </w:p>
    <w:p w14:paraId="64B3AC48"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BE540AA" w14:textId="77777777" w:rsidR="00F97E70" w:rsidRPr="00F97E70" w:rsidRDefault="00F97E70" w:rsidP="00F97E70">
      <w:pPr>
        <w:bidi/>
        <w:jc w:val="both"/>
        <w:rPr>
          <w:rFonts w:cs="David" w:hint="cs"/>
          <w:rtl/>
        </w:rPr>
      </w:pPr>
    </w:p>
    <w:p w14:paraId="04EE92ED" w14:textId="77777777" w:rsidR="00F97E70" w:rsidRPr="00F97E70" w:rsidRDefault="00F97E70" w:rsidP="00F97E70">
      <w:pPr>
        <w:bidi/>
        <w:jc w:val="both"/>
        <w:rPr>
          <w:rFonts w:cs="David" w:hint="cs"/>
          <w:rtl/>
        </w:rPr>
      </w:pPr>
      <w:r w:rsidRPr="00F97E70">
        <w:rPr>
          <w:rFonts w:cs="David" w:hint="cs"/>
          <w:rtl/>
        </w:rPr>
        <w:tab/>
        <w:t>הדבר הוא פשוט. אני, עיריית ירושלים, מגישים מחר הסכם שמוותרים על רמת הגולן, אני יודע שאני השלב הבא בתור ואני רוצה לעשות תעמולת בחירות נגד. אני יודע שאם ייכשלו במקרה הזה, אז גם לא יביאו את ירושלים.</w:t>
      </w:r>
    </w:p>
    <w:p w14:paraId="4F87476B" w14:textId="77777777" w:rsidR="00F97E70" w:rsidRPr="00F97E70" w:rsidRDefault="00F97E70" w:rsidP="00F97E70">
      <w:pPr>
        <w:bidi/>
        <w:jc w:val="both"/>
        <w:rPr>
          <w:rFonts w:cs="David" w:hint="cs"/>
          <w:rtl/>
        </w:rPr>
      </w:pPr>
    </w:p>
    <w:p w14:paraId="13CBABFD" w14:textId="77777777" w:rsidR="00F97E70" w:rsidRPr="00F97E70" w:rsidRDefault="00F97E70" w:rsidP="00F97E70">
      <w:pPr>
        <w:bidi/>
        <w:jc w:val="both"/>
        <w:rPr>
          <w:rFonts w:cs="David" w:hint="cs"/>
          <w:rtl/>
        </w:rPr>
      </w:pPr>
      <w:r w:rsidRPr="00F97E70">
        <w:rPr>
          <w:rFonts w:cs="David" w:hint="cs"/>
          <w:u w:val="single"/>
          <w:rtl/>
        </w:rPr>
        <w:t>איל זנדברג:</w:t>
      </w:r>
    </w:p>
    <w:p w14:paraId="0791D3C4" w14:textId="77777777" w:rsidR="00F97E70" w:rsidRPr="00F97E70" w:rsidRDefault="00F97E70" w:rsidP="00F97E70">
      <w:pPr>
        <w:bidi/>
        <w:jc w:val="both"/>
        <w:rPr>
          <w:rFonts w:cs="David" w:hint="cs"/>
          <w:rtl/>
        </w:rPr>
      </w:pPr>
    </w:p>
    <w:p w14:paraId="0075CB4B" w14:textId="77777777" w:rsidR="00F97E70" w:rsidRPr="00F97E70" w:rsidRDefault="00F97E70" w:rsidP="00F97E70">
      <w:pPr>
        <w:bidi/>
        <w:jc w:val="both"/>
        <w:rPr>
          <w:rFonts w:cs="David" w:hint="cs"/>
          <w:rtl/>
        </w:rPr>
      </w:pPr>
      <w:r w:rsidRPr="00F97E70">
        <w:rPr>
          <w:rFonts w:cs="David" w:hint="cs"/>
          <w:rtl/>
        </w:rPr>
        <w:tab/>
        <w:t>ואם עיריית ראשון רוצה לעשות?</w:t>
      </w:r>
    </w:p>
    <w:p w14:paraId="42049B7E" w14:textId="77777777" w:rsidR="00F97E70" w:rsidRPr="00F97E70" w:rsidRDefault="00F97E70" w:rsidP="00F97E70">
      <w:pPr>
        <w:bidi/>
        <w:jc w:val="both"/>
        <w:rPr>
          <w:rFonts w:cs="David" w:hint="cs"/>
          <w:rtl/>
        </w:rPr>
      </w:pPr>
    </w:p>
    <w:p w14:paraId="45CE00CC"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B01771E" w14:textId="77777777" w:rsidR="00F97E70" w:rsidRPr="00F97E70" w:rsidRDefault="00F97E70" w:rsidP="00F97E70">
      <w:pPr>
        <w:bidi/>
        <w:jc w:val="both"/>
        <w:rPr>
          <w:rFonts w:cs="David" w:hint="cs"/>
          <w:rtl/>
        </w:rPr>
      </w:pPr>
    </w:p>
    <w:p w14:paraId="524367AE" w14:textId="77777777" w:rsidR="00F97E70" w:rsidRPr="00F97E70" w:rsidRDefault="00F97E70" w:rsidP="00F97E70">
      <w:pPr>
        <w:bidi/>
        <w:jc w:val="both"/>
        <w:rPr>
          <w:rFonts w:cs="David" w:hint="cs"/>
          <w:rtl/>
        </w:rPr>
      </w:pPr>
      <w:r w:rsidRPr="00F97E70">
        <w:rPr>
          <w:rFonts w:cs="David" w:hint="cs"/>
          <w:rtl/>
        </w:rPr>
        <w:tab/>
        <w:t>זה בג"ץ שלום עכשיו. אני טענתי שמותר לכל הרשויות.</w:t>
      </w:r>
    </w:p>
    <w:p w14:paraId="7EED575F" w14:textId="77777777" w:rsidR="00F97E70" w:rsidRPr="00F97E70" w:rsidRDefault="00F97E70" w:rsidP="00F97E70">
      <w:pPr>
        <w:bidi/>
        <w:jc w:val="both"/>
        <w:rPr>
          <w:rFonts w:cs="David" w:hint="cs"/>
          <w:rtl/>
        </w:rPr>
      </w:pPr>
    </w:p>
    <w:p w14:paraId="723DDD8E" w14:textId="77777777" w:rsidR="00F97E70" w:rsidRPr="00F97E70" w:rsidRDefault="00F97E70" w:rsidP="00F97E70">
      <w:pPr>
        <w:bidi/>
        <w:jc w:val="both"/>
        <w:rPr>
          <w:rFonts w:cs="David" w:hint="cs"/>
          <w:rtl/>
        </w:rPr>
      </w:pPr>
      <w:r w:rsidRPr="00F97E70">
        <w:rPr>
          <w:rFonts w:cs="David" w:hint="cs"/>
          <w:u w:val="single"/>
          <w:rtl/>
        </w:rPr>
        <w:t>ארבל אסטרחן:</w:t>
      </w:r>
    </w:p>
    <w:p w14:paraId="4A698F24" w14:textId="77777777" w:rsidR="00F97E70" w:rsidRPr="00F97E70" w:rsidRDefault="00F97E70" w:rsidP="00F97E70">
      <w:pPr>
        <w:bidi/>
        <w:jc w:val="both"/>
        <w:rPr>
          <w:rFonts w:cs="David" w:hint="cs"/>
          <w:rtl/>
        </w:rPr>
      </w:pPr>
    </w:p>
    <w:p w14:paraId="4EA529F9" w14:textId="77777777" w:rsidR="00F97E70" w:rsidRPr="00F97E70" w:rsidRDefault="00F97E70" w:rsidP="00F97E70">
      <w:pPr>
        <w:bidi/>
        <w:jc w:val="both"/>
        <w:rPr>
          <w:rFonts w:cs="David" w:hint="cs"/>
          <w:rtl/>
        </w:rPr>
      </w:pPr>
      <w:r w:rsidRPr="00F97E70">
        <w:rPr>
          <w:rFonts w:cs="David" w:hint="cs"/>
          <w:rtl/>
        </w:rPr>
        <w:tab/>
        <w:t>זה לא מה שבית המשפט אמר.</w:t>
      </w:r>
    </w:p>
    <w:p w14:paraId="314823C1" w14:textId="77777777" w:rsidR="00F97E70" w:rsidRPr="00F97E70" w:rsidRDefault="00F97E70" w:rsidP="00F97E70">
      <w:pPr>
        <w:bidi/>
        <w:jc w:val="both"/>
        <w:rPr>
          <w:rFonts w:cs="David" w:hint="cs"/>
          <w:rtl/>
        </w:rPr>
      </w:pPr>
    </w:p>
    <w:p w14:paraId="379064FA"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97E97B3" w14:textId="77777777" w:rsidR="00F97E70" w:rsidRPr="00F97E70" w:rsidRDefault="00F97E70" w:rsidP="00F97E70">
      <w:pPr>
        <w:bidi/>
        <w:jc w:val="both"/>
        <w:rPr>
          <w:rFonts w:cs="David" w:hint="cs"/>
          <w:rtl/>
        </w:rPr>
      </w:pPr>
    </w:p>
    <w:p w14:paraId="488E6F71" w14:textId="77777777" w:rsidR="00F97E70" w:rsidRPr="00F97E70" w:rsidRDefault="00F97E70" w:rsidP="00F97E70">
      <w:pPr>
        <w:bidi/>
        <w:jc w:val="both"/>
        <w:rPr>
          <w:rFonts w:cs="David" w:hint="cs"/>
          <w:rtl/>
        </w:rPr>
      </w:pPr>
      <w:r w:rsidRPr="00F97E70">
        <w:rPr>
          <w:rFonts w:cs="David" w:hint="cs"/>
          <w:rtl/>
        </w:rPr>
        <w:tab/>
        <w:t>סליחה, בית המשפט קיבל את זה אלא הוא אמר דבר אחד ויחדי: השאלה אם המדינה רשאית לחייב אותך. אין לי בעיה שהמדינה תחייב אותי. אני רוצה שיישאר בדיוק מה שכתוב, שהמדינה תקזז.</w:t>
      </w:r>
    </w:p>
    <w:p w14:paraId="1B560B7C" w14:textId="77777777" w:rsidR="00F97E70" w:rsidRPr="00F97E70" w:rsidRDefault="00F97E70" w:rsidP="00F97E70">
      <w:pPr>
        <w:bidi/>
        <w:jc w:val="both"/>
        <w:rPr>
          <w:rFonts w:cs="David" w:hint="cs"/>
          <w:rtl/>
        </w:rPr>
      </w:pPr>
    </w:p>
    <w:p w14:paraId="4F0347D2" w14:textId="77777777" w:rsidR="00F97E70" w:rsidRPr="00F97E70" w:rsidRDefault="00F97E70" w:rsidP="00F97E70">
      <w:pPr>
        <w:bidi/>
        <w:jc w:val="both"/>
        <w:rPr>
          <w:rFonts w:cs="David" w:hint="cs"/>
          <w:rtl/>
        </w:rPr>
      </w:pPr>
      <w:r w:rsidRPr="00F97E70">
        <w:rPr>
          <w:rFonts w:cs="David" w:hint="cs"/>
          <w:u w:val="single"/>
          <w:rtl/>
        </w:rPr>
        <w:t>ארבל אסטרחן:</w:t>
      </w:r>
    </w:p>
    <w:p w14:paraId="4BE730D5" w14:textId="77777777" w:rsidR="00F97E70" w:rsidRPr="00F97E70" w:rsidRDefault="00F97E70" w:rsidP="00F97E70">
      <w:pPr>
        <w:bidi/>
        <w:jc w:val="both"/>
        <w:rPr>
          <w:rFonts w:cs="David" w:hint="cs"/>
          <w:rtl/>
        </w:rPr>
      </w:pPr>
    </w:p>
    <w:p w14:paraId="7F494AA5" w14:textId="77777777" w:rsidR="00F97E70" w:rsidRPr="00F97E70" w:rsidRDefault="00F97E70" w:rsidP="00F97E70">
      <w:pPr>
        <w:bidi/>
        <w:jc w:val="both"/>
        <w:rPr>
          <w:rFonts w:cs="David" w:hint="cs"/>
          <w:rtl/>
        </w:rPr>
      </w:pPr>
      <w:r w:rsidRPr="00F97E70">
        <w:rPr>
          <w:rFonts w:cs="David" w:hint="cs"/>
          <w:rtl/>
        </w:rPr>
        <w:tab/>
        <w:t>בית המשפט נימק את ההרחבה של גרינברג בכך שלא היה ידוע מה התוכנית המדינית.</w:t>
      </w:r>
    </w:p>
    <w:p w14:paraId="39C19207" w14:textId="77777777" w:rsidR="00F97E70" w:rsidRPr="00F97E70" w:rsidRDefault="00F97E70" w:rsidP="00F97E70">
      <w:pPr>
        <w:bidi/>
        <w:jc w:val="both"/>
        <w:rPr>
          <w:rFonts w:cs="David" w:hint="cs"/>
          <w:rtl/>
        </w:rPr>
      </w:pPr>
    </w:p>
    <w:p w14:paraId="520BFA92"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0989FB0" w14:textId="77777777" w:rsidR="00F97E70" w:rsidRPr="00F97E70" w:rsidRDefault="00F97E70" w:rsidP="00F97E70">
      <w:pPr>
        <w:bidi/>
        <w:jc w:val="both"/>
        <w:rPr>
          <w:rFonts w:cs="David" w:hint="cs"/>
          <w:rtl/>
        </w:rPr>
      </w:pPr>
    </w:p>
    <w:p w14:paraId="6A32E4F2" w14:textId="77777777" w:rsidR="00F97E70" w:rsidRPr="00F97E70" w:rsidRDefault="00F97E70" w:rsidP="00F97E70">
      <w:pPr>
        <w:bidi/>
        <w:jc w:val="both"/>
        <w:rPr>
          <w:rFonts w:cs="David" w:hint="cs"/>
          <w:rtl/>
        </w:rPr>
      </w:pPr>
      <w:r w:rsidRPr="00F97E70">
        <w:rPr>
          <w:rFonts w:cs="David" w:hint="cs"/>
          <w:rtl/>
        </w:rPr>
        <w:tab/>
        <w:t>נכון.</w:t>
      </w:r>
    </w:p>
    <w:p w14:paraId="3D861917" w14:textId="77777777" w:rsidR="00F97E70" w:rsidRPr="00F97E70" w:rsidRDefault="00F97E70" w:rsidP="00F97E70">
      <w:pPr>
        <w:bidi/>
        <w:jc w:val="both"/>
        <w:rPr>
          <w:rFonts w:cs="David" w:hint="cs"/>
          <w:rtl/>
        </w:rPr>
      </w:pPr>
    </w:p>
    <w:p w14:paraId="5C7D66E3" w14:textId="77777777" w:rsidR="00F97E70" w:rsidRPr="00F97E70" w:rsidRDefault="00F97E70" w:rsidP="00F97E70">
      <w:pPr>
        <w:bidi/>
        <w:jc w:val="both"/>
        <w:rPr>
          <w:rFonts w:cs="David" w:hint="cs"/>
          <w:rtl/>
        </w:rPr>
      </w:pPr>
      <w:r w:rsidRPr="00F97E70">
        <w:rPr>
          <w:rFonts w:cs="David" w:hint="cs"/>
          <w:u w:val="single"/>
          <w:rtl/>
        </w:rPr>
        <w:t>ארבל אסטרחן:</w:t>
      </w:r>
    </w:p>
    <w:p w14:paraId="51E10302" w14:textId="77777777" w:rsidR="00F97E70" w:rsidRPr="00F97E70" w:rsidRDefault="00F97E70" w:rsidP="00F97E70">
      <w:pPr>
        <w:bidi/>
        <w:jc w:val="both"/>
        <w:rPr>
          <w:rFonts w:cs="David" w:hint="cs"/>
          <w:rtl/>
        </w:rPr>
      </w:pPr>
    </w:p>
    <w:p w14:paraId="403D36D3" w14:textId="77777777" w:rsidR="00F97E70" w:rsidRPr="00F97E70" w:rsidRDefault="00F97E70" w:rsidP="00F97E70">
      <w:pPr>
        <w:bidi/>
        <w:jc w:val="both"/>
        <w:rPr>
          <w:rFonts w:cs="David" w:hint="cs"/>
          <w:rtl/>
        </w:rPr>
      </w:pPr>
      <w:r w:rsidRPr="00F97E70">
        <w:rPr>
          <w:rFonts w:cs="David" w:hint="cs"/>
          <w:rtl/>
        </w:rPr>
        <w:tab/>
        <w:t>לכן אמרת שאם ירושלים חושבת שהיא הבאה בתור, אבל אם זו רשות מקומית שברור שהיא לא הבאה בתור.</w:t>
      </w:r>
    </w:p>
    <w:p w14:paraId="076D00FE" w14:textId="77777777" w:rsidR="00F97E70" w:rsidRPr="00F97E70" w:rsidRDefault="00F97E70" w:rsidP="00F97E70">
      <w:pPr>
        <w:bidi/>
        <w:jc w:val="both"/>
        <w:rPr>
          <w:rFonts w:cs="David" w:hint="cs"/>
          <w:rtl/>
        </w:rPr>
      </w:pPr>
    </w:p>
    <w:p w14:paraId="7BCBB68F" w14:textId="77777777" w:rsidR="00F97E70" w:rsidRPr="00F97E70" w:rsidRDefault="00F97E70" w:rsidP="00F97E70">
      <w:pPr>
        <w:bidi/>
        <w:jc w:val="both"/>
        <w:rPr>
          <w:rFonts w:cs="David" w:hint="cs"/>
          <w:rtl/>
        </w:rPr>
      </w:pPr>
      <w:r w:rsidRPr="00F97E70">
        <w:rPr>
          <w:rFonts w:cs="David" w:hint="cs"/>
          <w:u w:val="single"/>
          <w:rtl/>
        </w:rPr>
        <w:t>איל זנדברג:</w:t>
      </w:r>
    </w:p>
    <w:p w14:paraId="5127852F" w14:textId="77777777" w:rsidR="00F97E70" w:rsidRPr="00F97E70" w:rsidRDefault="00F97E70" w:rsidP="00F97E70">
      <w:pPr>
        <w:bidi/>
        <w:jc w:val="both"/>
        <w:rPr>
          <w:rFonts w:cs="David" w:hint="cs"/>
          <w:rtl/>
        </w:rPr>
      </w:pPr>
    </w:p>
    <w:p w14:paraId="742D3204" w14:textId="77777777" w:rsidR="00F97E70" w:rsidRPr="00F97E70" w:rsidRDefault="00F97E70" w:rsidP="00F97E70">
      <w:pPr>
        <w:bidi/>
        <w:jc w:val="both"/>
        <w:rPr>
          <w:rFonts w:cs="David" w:hint="cs"/>
          <w:rtl/>
        </w:rPr>
      </w:pPr>
      <w:r w:rsidRPr="00F97E70">
        <w:rPr>
          <w:rFonts w:cs="David" w:hint="cs"/>
          <w:rtl/>
        </w:rPr>
        <w:tab/>
        <w:t>תל אביב.</w:t>
      </w:r>
    </w:p>
    <w:p w14:paraId="04E4AA69" w14:textId="77777777" w:rsidR="00F97E70" w:rsidRPr="00F97E70" w:rsidRDefault="00F97E70" w:rsidP="00F97E70">
      <w:pPr>
        <w:bidi/>
        <w:jc w:val="both"/>
        <w:rPr>
          <w:rFonts w:cs="David" w:hint="cs"/>
          <w:rtl/>
        </w:rPr>
      </w:pPr>
    </w:p>
    <w:p w14:paraId="536A216F"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9918E5F" w14:textId="77777777" w:rsidR="00F97E70" w:rsidRPr="00F97E70" w:rsidRDefault="00F97E70" w:rsidP="00F97E70">
      <w:pPr>
        <w:bidi/>
        <w:jc w:val="both"/>
        <w:rPr>
          <w:rFonts w:cs="David" w:hint="cs"/>
          <w:rtl/>
        </w:rPr>
      </w:pPr>
    </w:p>
    <w:p w14:paraId="500F8D54" w14:textId="77777777" w:rsidR="00F97E70" w:rsidRPr="00F97E70" w:rsidRDefault="00F97E70" w:rsidP="00F97E70">
      <w:pPr>
        <w:bidi/>
        <w:jc w:val="both"/>
        <w:rPr>
          <w:rFonts w:cs="David" w:hint="cs"/>
          <w:rtl/>
        </w:rPr>
      </w:pPr>
      <w:r w:rsidRPr="00F97E70">
        <w:rPr>
          <w:rFonts w:cs="David" w:hint="cs"/>
          <w:rtl/>
        </w:rPr>
        <w:tab/>
        <w:t>תדעו לכם שתל אביב קודמת לרמת הגולן. אם אתם לא יודעים, תל אביב זה שייח מוניס. על תיטעו.</w:t>
      </w:r>
    </w:p>
    <w:p w14:paraId="7FADBFE8" w14:textId="77777777" w:rsidR="00F97E70" w:rsidRPr="00F97E70" w:rsidRDefault="00F97E70" w:rsidP="00F97E70">
      <w:pPr>
        <w:bidi/>
        <w:jc w:val="both"/>
        <w:rPr>
          <w:rFonts w:cs="David" w:hint="cs"/>
          <w:rtl/>
        </w:rPr>
      </w:pPr>
    </w:p>
    <w:p w14:paraId="47A812CE" w14:textId="77777777" w:rsidR="00F97E70" w:rsidRPr="00F97E70" w:rsidRDefault="00F97E70" w:rsidP="00F97E70">
      <w:pPr>
        <w:bidi/>
        <w:jc w:val="both"/>
        <w:rPr>
          <w:rFonts w:cs="David" w:hint="cs"/>
          <w:rtl/>
        </w:rPr>
      </w:pPr>
      <w:r w:rsidRPr="00F97E70">
        <w:rPr>
          <w:rFonts w:cs="David" w:hint="cs"/>
          <w:u w:val="single"/>
          <w:rtl/>
        </w:rPr>
        <w:t>ארבל אסטרחן:</w:t>
      </w:r>
    </w:p>
    <w:p w14:paraId="15E6357E" w14:textId="77777777" w:rsidR="00F97E70" w:rsidRPr="00F97E70" w:rsidRDefault="00F97E70" w:rsidP="00F97E70">
      <w:pPr>
        <w:bidi/>
        <w:jc w:val="both"/>
        <w:rPr>
          <w:rFonts w:cs="David" w:hint="cs"/>
          <w:rtl/>
        </w:rPr>
      </w:pPr>
    </w:p>
    <w:p w14:paraId="3B9ECF48" w14:textId="77777777" w:rsidR="00F97E70" w:rsidRPr="00F97E70" w:rsidRDefault="00F97E70" w:rsidP="00F97E70">
      <w:pPr>
        <w:bidi/>
        <w:jc w:val="both"/>
        <w:rPr>
          <w:rFonts w:cs="David" w:hint="cs"/>
          <w:rtl/>
        </w:rPr>
      </w:pPr>
      <w:r w:rsidRPr="00F97E70">
        <w:rPr>
          <w:rFonts w:cs="David" w:hint="cs"/>
          <w:rtl/>
        </w:rPr>
        <w:tab/>
        <w:t>אם עושים הסכם עם סוריה ועיריית חיפה יודעת שזה לא משפיע על שטחה המוניציפאלי.</w:t>
      </w:r>
    </w:p>
    <w:p w14:paraId="5682D2F3" w14:textId="77777777" w:rsidR="00F97E70" w:rsidRPr="00F97E70" w:rsidRDefault="00F97E70" w:rsidP="00F97E70">
      <w:pPr>
        <w:bidi/>
        <w:jc w:val="both"/>
        <w:rPr>
          <w:rFonts w:cs="David" w:hint="cs"/>
          <w:rtl/>
        </w:rPr>
      </w:pPr>
    </w:p>
    <w:p w14:paraId="73E38D4A"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BB047FD" w14:textId="77777777" w:rsidR="00F97E70" w:rsidRPr="00F97E70" w:rsidRDefault="00F97E70" w:rsidP="00F97E70">
      <w:pPr>
        <w:bidi/>
        <w:jc w:val="both"/>
        <w:rPr>
          <w:rFonts w:cs="David" w:hint="cs"/>
          <w:rtl/>
        </w:rPr>
      </w:pPr>
    </w:p>
    <w:p w14:paraId="34C6BBB5" w14:textId="77777777" w:rsidR="00F97E70" w:rsidRPr="00F97E70" w:rsidRDefault="00F97E70" w:rsidP="00F97E70">
      <w:pPr>
        <w:bidi/>
        <w:jc w:val="both"/>
        <w:rPr>
          <w:rFonts w:cs="David" w:hint="cs"/>
          <w:rtl/>
        </w:rPr>
      </w:pPr>
      <w:r w:rsidRPr="00F97E70">
        <w:rPr>
          <w:rFonts w:cs="David" w:hint="cs"/>
          <w:rtl/>
        </w:rPr>
        <w:tab/>
        <w:t>אבל עיריית חיפה יודעת שכאשר יורדים מרמת הגולן, יושבים שם התותחים הסורים שמפגיזים את חיפה.</w:t>
      </w:r>
    </w:p>
    <w:p w14:paraId="471BDFE7" w14:textId="77777777" w:rsidR="00F97E70" w:rsidRPr="00F97E70" w:rsidRDefault="00F97E70" w:rsidP="00F97E70">
      <w:pPr>
        <w:bidi/>
        <w:jc w:val="both"/>
        <w:rPr>
          <w:rFonts w:cs="David" w:hint="cs"/>
          <w:rtl/>
        </w:rPr>
      </w:pPr>
    </w:p>
    <w:p w14:paraId="13696FE5" w14:textId="77777777" w:rsidR="00F97E70" w:rsidRPr="00F97E70" w:rsidRDefault="00F97E70" w:rsidP="00F97E70">
      <w:pPr>
        <w:bidi/>
        <w:jc w:val="both"/>
        <w:rPr>
          <w:rFonts w:cs="David" w:hint="cs"/>
          <w:rtl/>
        </w:rPr>
      </w:pPr>
      <w:r w:rsidRPr="00F97E70">
        <w:rPr>
          <w:rFonts w:cs="David" w:hint="cs"/>
          <w:u w:val="single"/>
          <w:rtl/>
        </w:rPr>
        <w:t>אורי אורבך:</w:t>
      </w:r>
    </w:p>
    <w:p w14:paraId="4EF668E6" w14:textId="77777777" w:rsidR="00F97E70" w:rsidRPr="00F97E70" w:rsidRDefault="00F97E70" w:rsidP="00F97E70">
      <w:pPr>
        <w:bidi/>
        <w:jc w:val="both"/>
        <w:rPr>
          <w:rFonts w:cs="David" w:hint="cs"/>
          <w:rtl/>
        </w:rPr>
      </w:pPr>
    </w:p>
    <w:p w14:paraId="5E232F0C" w14:textId="77777777" w:rsidR="00F97E70" w:rsidRPr="00F97E70" w:rsidRDefault="00F97E70" w:rsidP="00F97E70">
      <w:pPr>
        <w:bidi/>
        <w:jc w:val="both"/>
        <w:rPr>
          <w:rFonts w:cs="David" w:hint="cs"/>
          <w:rtl/>
        </w:rPr>
      </w:pPr>
      <w:r w:rsidRPr="00F97E70">
        <w:rPr>
          <w:rFonts w:cs="David" w:hint="cs"/>
          <w:rtl/>
        </w:rPr>
        <w:tab/>
        <w:t>יותר מזה, קליטת תושבים על ידי רשות מקומית, קליטת מפונים ועקורים. זה לא משליך? גוש קטיף לא משליך על מועצה אזורית נגב? יש השלכה דרמטית.</w:t>
      </w:r>
    </w:p>
    <w:p w14:paraId="06D0C3FE" w14:textId="77777777" w:rsidR="00F97E70" w:rsidRPr="00F97E70" w:rsidRDefault="00F97E70" w:rsidP="00F97E70">
      <w:pPr>
        <w:bidi/>
        <w:jc w:val="both"/>
        <w:rPr>
          <w:rFonts w:cs="David" w:hint="cs"/>
          <w:rtl/>
        </w:rPr>
      </w:pPr>
    </w:p>
    <w:p w14:paraId="11FB989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C192D2B" w14:textId="77777777" w:rsidR="00F97E70" w:rsidRPr="00F97E70" w:rsidRDefault="00F97E70" w:rsidP="00F97E70">
      <w:pPr>
        <w:bidi/>
        <w:jc w:val="both"/>
        <w:rPr>
          <w:rFonts w:cs="David" w:hint="cs"/>
          <w:rtl/>
        </w:rPr>
      </w:pPr>
    </w:p>
    <w:p w14:paraId="6CE6CECB" w14:textId="77777777" w:rsidR="00F97E70" w:rsidRPr="00F97E70" w:rsidRDefault="00F97E70" w:rsidP="00F97E70">
      <w:pPr>
        <w:bidi/>
        <w:jc w:val="both"/>
        <w:rPr>
          <w:rFonts w:cs="David" w:hint="cs"/>
          <w:rtl/>
        </w:rPr>
      </w:pPr>
      <w:r w:rsidRPr="00F97E70">
        <w:rPr>
          <w:rFonts w:cs="David" w:hint="cs"/>
          <w:rtl/>
        </w:rPr>
        <w:tab/>
        <w:t>אני רוצה לומר לכם משהו. פסק הדין הזה בשלום עכשיו יצא בצורה הכי מסודרת והוא אומר דבר מאוד פשוט. אתה רוצה לתמוך, התושבים שלך רוצים לתמוך, אתה בעצם פקיד.</w:t>
      </w:r>
    </w:p>
    <w:p w14:paraId="6D982B78" w14:textId="77777777" w:rsidR="00F97E70" w:rsidRPr="00F97E70" w:rsidRDefault="00F97E70" w:rsidP="00F97E70">
      <w:pPr>
        <w:bidi/>
        <w:jc w:val="both"/>
        <w:rPr>
          <w:rFonts w:cs="David" w:hint="cs"/>
          <w:rtl/>
        </w:rPr>
      </w:pPr>
    </w:p>
    <w:p w14:paraId="01C87FD3" w14:textId="77777777" w:rsidR="00F97E70" w:rsidRPr="00F97E70" w:rsidRDefault="00F97E70" w:rsidP="00F97E70">
      <w:pPr>
        <w:bidi/>
        <w:jc w:val="both"/>
        <w:rPr>
          <w:rFonts w:cs="David" w:hint="cs"/>
          <w:rtl/>
        </w:rPr>
      </w:pPr>
      <w:r w:rsidRPr="00F97E70">
        <w:rPr>
          <w:rFonts w:cs="David" w:hint="cs"/>
          <w:u w:val="single"/>
          <w:rtl/>
        </w:rPr>
        <w:t>ארבל אסטרחן:</w:t>
      </w:r>
    </w:p>
    <w:p w14:paraId="03DC846B" w14:textId="77777777" w:rsidR="00F97E70" w:rsidRPr="00F97E70" w:rsidRDefault="00F97E70" w:rsidP="00F97E70">
      <w:pPr>
        <w:bidi/>
        <w:jc w:val="both"/>
        <w:rPr>
          <w:rFonts w:cs="David" w:hint="cs"/>
          <w:rtl/>
        </w:rPr>
      </w:pPr>
    </w:p>
    <w:p w14:paraId="3DD0AA48" w14:textId="77777777" w:rsidR="00F97E70" w:rsidRPr="00F97E70" w:rsidRDefault="00F97E70" w:rsidP="00F97E70">
      <w:pPr>
        <w:bidi/>
        <w:jc w:val="both"/>
        <w:rPr>
          <w:rFonts w:cs="David" w:hint="cs"/>
          <w:rtl/>
        </w:rPr>
      </w:pPr>
      <w:r w:rsidRPr="00F97E70">
        <w:rPr>
          <w:rFonts w:cs="David" w:hint="cs"/>
          <w:rtl/>
        </w:rPr>
        <w:tab/>
        <w:t>הוא לא שואל את התושבים אם הם רוצים לתמוך. הרשות המקומית מחליטה.</w:t>
      </w:r>
    </w:p>
    <w:p w14:paraId="0921597A" w14:textId="77777777" w:rsidR="00F97E70" w:rsidRPr="00F97E70" w:rsidRDefault="00F97E70" w:rsidP="00F97E70">
      <w:pPr>
        <w:bidi/>
        <w:jc w:val="both"/>
        <w:rPr>
          <w:rFonts w:cs="David" w:hint="cs"/>
          <w:rtl/>
        </w:rPr>
      </w:pPr>
    </w:p>
    <w:p w14:paraId="5F7252E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FE2F029" w14:textId="77777777" w:rsidR="00F97E70" w:rsidRPr="00F97E70" w:rsidRDefault="00F97E70" w:rsidP="00F97E70">
      <w:pPr>
        <w:bidi/>
        <w:jc w:val="both"/>
        <w:rPr>
          <w:rFonts w:cs="David" w:hint="cs"/>
          <w:rtl/>
        </w:rPr>
      </w:pPr>
    </w:p>
    <w:p w14:paraId="00242DFD" w14:textId="77777777" w:rsidR="00F97E70" w:rsidRPr="00F97E70" w:rsidRDefault="00F97E70" w:rsidP="00F97E70">
      <w:pPr>
        <w:bidi/>
        <w:jc w:val="both"/>
        <w:rPr>
          <w:rFonts w:cs="David" w:hint="cs"/>
          <w:rtl/>
        </w:rPr>
      </w:pPr>
      <w:r w:rsidRPr="00F97E70">
        <w:rPr>
          <w:rFonts w:cs="David" w:hint="cs"/>
          <w:rtl/>
        </w:rPr>
        <w:tab/>
        <w:t>סליחה, התושבים בחרו בי לנהל את הרשות המקומית. מה שקורה זה שמדינת ישראל תאמר שאתה פועל נגדי, תקזז. זאת זכותי להחליט על כך. לכן זה צריך לעצור עד משאל עם לפי חוק סדרי שלטון ומשפט. נקודה. פסק הדין של הבג"ץ ממילא מחייב את כולם.</w:t>
      </w:r>
    </w:p>
    <w:p w14:paraId="0704F544" w14:textId="77777777" w:rsidR="00F97E70" w:rsidRPr="00F97E70" w:rsidRDefault="00F97E70" w:rsidP="00F97E70">
      <w:pPr>
        <w:bidi/>
        <w:jc w:val="both"/>
        <w:rPr>
          <w:rFonts w:cs="David" w:hint="cs"/>
          <w:rtl/>
        </w:rPr>
      </w:pPr>
    </w:p>
    <w:p w14:paraId="6441E793" w14:textId="77777777" w:rsidR="00F97E70" w:rsidRPr="00F97E70" w:rsidRDefault="00F97E70" w:rsidP="00F97E70">
      <w:pPr>
        <w:bidi/>
        <w:jc w:val="both"/>
        <w:rPr>
          <w:rFonts w:cs="David" w:hint="cs"/>
          <w:rtl/>
        </w:rPr>
      </w:pPr>
      <w:r w:rsidRPr="00F97E70">
        <w:rPr>
          <w:rFonts w:cs="David" w:hint="cs"/>
          <w:u w:val="single"/>
          <w:rtl/>
        </w:rPr>
        <w:t>עמי ברקוביץ:</w:t>
      </w:r>
    </w:p>
    <w:p w14:paraId="4F5DF19F" w14:textId="77777777" w:rsidR="00F97E70" w:rsidRPr="00F97E70" w:rsidRDefault="00F97E70" w:rsidP="00F97E70">
      <w:pPr>
        <w:bidi/>
        <w:jc w:val="both"/>
        <w:rPr>
          <w:rFonts w:cs="David" w:hint="cs"/>
          <w:rtl/>
        </w:rPr>
      </w:pPr>
    </w:p>
    <w:p w14:paraId="620B3BA6" w14:textId="77777777" w:rsidR="00F97E70" w:rsidRPr="00F97E70" w:rsidRDefault="00F97E70" w:rsidP="00F97E70">
      <w:pPr>
        <w:bidi/>
        <w:jc w:val="both"/>
        <w:rPr>
          <w:rFonts w:cs="David" w:hint="cs"/>
          <w:rtl/>
        </w:rPr>
      </w:pPr>
      <w:r w:rsidRPr="00F97E70">
        <w:rPr>
          <w:rFonts w:cs="David" w:hint="cs"/>
          <w:rtl/>
        </w:rPr>
        <w:tab/>
        <w:t>איך הקיזוז נכנס בהסדר הזה? מכוח הוראות של בית המשפט?</w:t>
      </w:r>
    </w:p>
    <w:p w14:paraId="63FC35CE" w14:textId="77777777" w:rsidR="00F97E70" w:rsidRPr="00F97E70" w:rsidRDefault="00F97E70" w:rsidP="00F97E70">
      <w:pPr>
        <w:bidi/>
        <w:jc w:val="both"/>
        <w:rPr>
          <w:rFonts w:cs="David" w:hint="cs"/>
          <w:rtl/>
        </w:rPr>
      </w:pPr>
    </w:p>
    <w:p w14:paraId="5DA90C4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9481373" w14:textId="77777777" w:rsidR="00F97E70" w:rsidRPr="00F97E70" w:rsidRDefault="00F97E70" w:rsidP="00F97E70">
      <w:pPr>
        <w:bidi/>
        <w:jc w:val="both"/>
        <w:rPr>
          <w:rFonts w:cs="David" w:hint="cs"/>
          <w:rtl/>
        </w:rPr>
      </w:pPr>
    </w:p>
    <w:p w14:paraId="1D1EE398" w14:textId="77777777" w:rsidR="00F97E70" w:rsidRPr="00F97E70" w:rsidRDefault="00F97E70" w:rsidP="00F97E70">
      <w:pPr>
        <w:bidi/>
        <w:jc w:val="both"/>
        <w:rPr>
          <w:rFonts w:cs="David" w:hint="cs"/>
          <w:rtl/>
        </w:rPr>
      </w:pPr>
      <w:r w:rsidRPr="00F97E70">
        <w:rPr>
          <w:rFonts w:cs="David" w:hint="cs"/>
          <w:rtl/>
        </w:rPr>
        <w:tab/>
        <w:t>אלה ההוראות של בית המשפט. אפילו אני קיזזתי.</w:t>
      </w:r>
    </w:p>
    <w:p w14:paraId="450DF644" w14:textId="77777777" w:rsidR="00F97E70" w:rsidRPr="00F97E70" w:rsidRDefault="00F97E70" w:rsidP="00F97E70">
      <w:pPr>
        <w:bidi/>
        <w:jc w:val="both"/>
        <w:rPr>
          <w:rFonts w:cs="David" w:hint="cs"/>
          <w:rtl/>
        </w:rPr>
      </w:pPr>
    </w:p>
    <w:p w14:paraId="43AD6372" w14:textId="77777777" w:rsidR="00F97E70" w:rsidRPr="00F97E70" w:rsidRDefault="00F97E70" w:rsidP="00F97E70">
      <w:pPr>
        <w:bidi/>
        <w:jc w:val="both"/>
        <w:rPr>
          <w:rFonts w:cs="David" w:hint="cs"/>
          <w:rtl/>
        </w:rPr>
      </w:pPr>
      <w:r w:rsidRPr="00F97E70">
        <w:rPr>
          <w:rFonts w:cs="David" w:hint="cs"/>
          <w:u w:val="single"/>
          <w:rtl/>
        </w:rPr>
        <w:t>עמי ברקוביץ:</w:t>
      </w:r>
    </w:p>
    <w:p w14:paraId="6DCCF6F6" w14:textId="77777777" w:rsidR="00F97E70" w:rsidRPr="00F97E70" w:rsidRDefault="00F97E70" w:rsidP="00F97E70">
      <w:pPr>
        <w:bidi/>
        <w:jc w:val="both"/>
        <w:rPr>
          <w:rFonts w:cs="David" w:hint="cs"/>
          <w:rtl/>
        </w:rPr>
      </w:pPr>
    </w:p>
    <w:p w14:paraId="6B2B2071" w14:textId="77777777" w:rsidR="00F97E70" w:rsidRPr="00F97E70" w:rsidRDefault="00F97E70" w:rsidP="00F97E70">
      <w:pPr>
        <w:bidi/>
        <w:jc w:val="both"/>
        <w:rPr>
          <w:rFonts w:cs="David" w:hint="cs"/>
          <w:rtl/>
        </w:rPr>
      </w:pPr>
      <w:r w:rsidRPr="00F97E70">
        <w:rPr>
          <w:rFonts w:cs="David" w:hint="cs"/>
          <w:rtl/>
        </w:rPr>
        <w:tab/>
        <w:t>אתה מרחיב כי אתה נותן לכל עירייה שהיא לא קשורה.</w:t>
      </w:r>
    </w:p>
    <w:p w14:paraId="70889099" w14:textId="77777777" w:rsidR="00F97E70" w:rsidRPr="00F97E70" w:rsidRDefault="00F97E70" w:rsidP="00F97E70">
      <w:pPr>
        <w:bidi/>
        <w:jc w:val="both"/>
        <w:rPr>
          <w:rFonts w:cs="David" w:hint="cs"/>
          <w:rtl/>
        </w:rPr>
      </w:pPr>
    </w:p>
    <w:p w14:paraId="42204008"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A4555E2" w14:textId="77777777" w:rsidR="00F97E70" w:rsidRPr="00F97E70" w:rsidRDefault="00F97E70" w:rsidP="00F97E70">
      <w:pPr>
        <w:bidi/>
        <w:jc w:val="both"/>
        <w:rPr>
          <w:rFonts w:cs="David" w:hint="cs"/>
          <w:rtl/>
        </w:rPr>
      </w:pPr>
    </w:p>
    <w:p w14:paraId="00FCBD49" w14:textId="77777777" w:rsidR="00F97E70" w:rsidRPr="00F97E70" w:rsidRDefault="00F97E70" w:rsidP="00F97E70">
      <w:pPr>
        <w:bidi/>
        <w:jc w:val="both"/>
        <w:rPr>
          <w:rFonts w:cs="David" w:hint="cs"/>
          <w:rtl/>
        </w:rPr>
      </w:pPr>
      <w:r w:rsidRPr="00F97E70">
        <w:rPr>
          <w:rFonts w:cs="David" w:hint="cs"/>
          <w:rtl/>
        </w:rPr>
        <w:tab/>
        <w:t xml:space="preserve">יקזזו לי את הכסף מהתקציב. מה איכפת לך? התושבים שלי רוצים לשלם ארנונה כדי שאני אפגין נגד פינוי רמת הגולן ולא רוצים דשא באותו ישוב. </w:t>
      </w:r>
    </w:p>
    <w:p w14:paraId="7AF6487F" w14:textId="77777777" w:rsidR="00F97E70" w:rsidRPr="00F97E70" w:rsidRDefault="00F97E70" w:rsidP="00F97E70">
      <w:pPr>
        <w:bidi/>
        <w:jc w:val="both"/>
        <w:rPr>
          <w:rFonts w:cs="David" w:hint="cs"/>
          <w:rtl/>
        </w:rPr>
      </w:pPr>
    </w:p>
    <w:p w14:paraId="55482C11" w14:textId="77777777" w:rsidR="00F97E70" w:rsidRPr="00F97E70" w:rsidRDefault="00F97E70" w:rsidP="00F97E70">
      <w:pPr>
        <w:bidi/>
        <w:jc w:val="both"/>
        <w:rPr>
          <w:rFonts w:cs="David" w:hint="cs"/>
          <w:rtl/>
        </w:rPr>
      </w:pPr>
      <w:r w:rsidRPr="00F97E70">
        <w:rPr>
          <w:rFonts w:cs="David" w:hint="cs"/>
          <w:u w:val="single"/>
          <w:rtl/>
        </w:rPr>
        <w:t>ארבל אסטרחן:</w:t>
      </w:r>
    </w:p>
    <w:p w14:paraId="4CCF7E30" w14:textId="77777777" w:rsidR="00F97E70" w:rsidRPr="00F97E70" w:rsidRDefault="00F97E70" w:rsidP="00F97E70">
      <w:pPr>
        <w:bidi/>
        <w:jc w:val="both"/>
        <w:rPr>
          <w:rFonts w:cs="David" w:hint="cs"/>
          <w:rtl/>
        </w:rPr>
      </w:pPr>
    </w:p>
    <w:p w14:paraId="4F28D47F" w14:textId="77777777" w:rsidR="00F97E70" w:rsidRPr="00F97E70" w:rsidRDefault="00F97E70" w:rsidP="00F97E70">
      <w:pPr>
        <w:bidi/>
        <w:jc w:val="both"/>
        <w:rPr>
          <w:rFonts w:cs="David" w:hint="cs"/>
          <w:rtl/>
        </w:rPr>
      </w:pPr>
      <w:r w:rsidRPr="00F97E70">
        <w:rPr>
          <w:rFonts w:cs="David" w:hint="cs"/>
          <w:rtl/>
        </w:rPr>
        <w:tab/>
        <w:t>זה לא שייך לתקציבים.</w:t>
      </w:r>
    </w:p>
    <w:p w14:paraId="6C6CFCE7" w14:textId="77777777" w:rsidR="00F97E70" w:rsidRPr="00F97E70" w:rsidRDefault="00F97E70" w:rsidP="00F97E70">
      <w:pPr>
        <w:bidi/>
        <w:jc w:val="both"/>
        <w:rPr>
          <w:rFonts w:cs="David" w:hint="cs"/>
          <w:rtl/>
        </w:rPr>
      </w:pPr>
    </w:p>
    <w:p w14:paraId="2C2F11EC" w14:textId="77777777" w:rsidR="00F97E70" w:rsidRPr="00F97E70" w:rsidRDefault="00F97E70" w:rsidP="00F97E70">
      <w:pPr>
        <w:bidi/>
        <w:jc w:val="both"/>
        <w:rPr>
          <w:rFonts w:cs="David" w:hint="cs"/>
          <w:rtl/>
        </w:rPr>
      </w:pPr>
      <w:r w:rsidRPr="00F97E70">
        <w:rPr>
          <w:rFonts w:cs="David" w:hint="cs"/>
          <w:u w:val="single"/>
          <w:rtl/>
        </w:rPr>
        <w:t>איל זנדברג:</w:t>
      </w:r>
    </w:p>
    <w:p w14:paraId="24CF42B5" w14:textId="77777777" w:rsidR="00F97E70" w:rsidRPr="00F97E70" w:rsidRDefault="00F97E70" w:rsidP="00F97E70">
      <w:pPr>
        <w:bidi/>
        <w:jc w:val="both"/>
        <w:rPr>
          <w:rFonts w:cs="David" w:hint="cs"/>
          <w:rtl/>
        </w:rPr>
      </w:pPr>
    </w:p>
    <w:p w14:paraId="3E3EE788" w14:textId="77777777" w:rsidR="00F97E70" w:rsidRPr="00F97E70" w:rsidRDefault="00F97E70" w:rsidP="00F97E70">
      <w:pPr>
        <w:bidi/>
        <w:jc w:val="both"/>
        <w:rPr>
          <w:rFonts w:cs="David" w:hint="cs"/>
          <w:rtl/>
        </w:rPr>
      </w:pPr>
      <w:r w:rsidRPr="00F97E70">
        <w:rPr>
          <w:rFonts w:cs="David" w:hint="cs"/>
          <w:rtl/>
        </w:rPr>
        <w:tab/>
        <w:t>אם עושים הסדר, עושים אותו הסדר מלא.</w:t>
      </w:r>
    </w:p>
    <w:p w14:paraId="0E4514B7" w14:textId="77777777" w:rsidR="00F97E70" w:rsidRPr="00F97E70" w:rsidRDefault="00F97E70" w:rsidP="00F97E70">
      <w:pPr>
        <w:bidi/>
        <w:jc w:val="both"/>
        <w:rPr>
          <w:rFonts w:cs="David" w:hint="cs"/>
          <w:rtl/>
        </w:rPr>
      </w:pPr>
    </w:p>
    <w:p w14:paraId="0B386ED3"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0F004CED" w14:textId="77777777" w:rsidR="00F97E70" w:rsidRPr="00F97E70" w:rsidRDefault="00F97E70" w:rsidP="00F97E70">
      <w:pPr>
        <w:bidi/>
        <w:jc w:val="both"/>
        <w:rPr>
          <w:rFonts w:cs="David" w:hint="cs"/>
          <w:rtl/>
        </w:rPr>
      </w:pPr>
    </w:p>
    <w:p w14:paraId="1993E363" w14:textId="77777777" w:rsidR="00F97E70" w:rsidRPr="00F97E70" w:rsidRDefault="00F97E70" w:rsidP="00F97E70">
      <w:pPr>
        <w:bidi/>
        <w:jc w:val="both"/>
        <w:rPr>
          <w:rFonts w:cs="David" w:hint="cs"/>
          <w:rtl/>
        </w:rPr>
      </w:pPr>
      <w:r w:rsidRPr="00F97E70">
        <w:rPr>
          <w:rFonts w:cs="David" w:hint="cs"/>
          <w:rtl/>
        </w:rPr>
        <w:tab/>
        <w:t>לא הסדר. ההסדר קבוע בבג"ץ.</w:t>
      </w:r>
    </w:p>
    <w:p w14:paraId="598704C9" w14:textId="77777777" w:rsidR="00F97E70" w:rsidRPr="00F97E70" w:rsidRDefault="00F97E70" w:rsidP="00F97E70">
      <w:pPr>
        <w:bidi/>
        <w:jc w:val="both"/>
        <w:rPr>
          <w:rFonts w:cs="David" w:hint="cs"/>
          <w:rtl/>
        </w:rPr>
      </w:pPr>
    </w:p>
    <w:p w14:paraId="2BCF7939" w14:textId="77777777" w:rsidR="00F97E70" w:rsidRPr="00F97E70" w:rsidRDefault="00F97E70" w:rsidP="00F97E70">
      <w:pPr>
        <w:bidi/>
        <w:jc w:val="both"/>
        <w:rPr>
          <w:rFonts w:cs="David" w:hint="cs"/>
          <w:rtl/>
        </w:rPr>
      </w:pPr>
      <w:r w:rsidRPr="00F97E70">
        <w:rPr>
          <w:rFonts w:cs="David" w:hint="cs"/>
          <w:u w:val="single"/>
          <w:rtl/>
        </w:rPr>
        <w:t>ארבל אסטרחן:</w:t>
      </w:r>
    </w:p>
    <w:p w14:paraId="516A5041" w14:textId="77777777" w:rsidR="00F97E70" w:rsidRPr="00F97E70" w:rsidRDefault="00F97E70" w:rsidP="00F97E70">
      <w:pPr>
        <w:bidi/>
        <w:jc w:val="both"/>
        <w:rPr>
          <w:rFonts w:cs="David" w:hint="cs"/>
          <w:rtl/>
        </w:rPr>
      </w:pPr>
    </w:p>
    <w:p w14:paraId="7695B191" w14:textId="77777777" w:rsidR="00F97E70" w:rsidRPr="00F97E70" w:rsidRDefault="00F97E70" w:rsidP="00F97E70">
      <w:pPr>
        <w:bidi/>
        <w:jc w:val="both"/>
        <w:rPr>
          <w:rFonts w:cs="David" w:hint="cs"/>
          <w:rtl/>
        </w:rPr>
      </w:pPr>
      <w:r w:rsidRPr="00F97E70">
        <w:rPr>
          <w:rFonts w:cs="David" w:hint="cs"/>
          <w:rtl/>
        </w:rPr>
        <w:tab/>
        <w:t>זה חוק מאוחר מהבג"ץ.</w:t>
      </w:r>
    </w:p>
    <w:p w14:paraId="67C9ED5A" w14:textId="77777777" w:rsidR="00F97E70" w:rsidRPr="00F97E70" w:rsidRDefault="00F97E70" w:rsidP="00F97E70">
      <w:pPr>
        <w:bidi/>
        <w:jc w:val="both"/>
        <w:rPr>
          <w:rFonts w:cs="David" w:hint="cs"/>
          <w:rtl/>
        </w:rPr>
      </w:pPr>
    </w:p>
    <w:p w14:paraId="48A3824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43C94C1C" w14:textId="77777777" w:rsidR="00F97E70" w:rsidRPr="00F97E70" w:rsidRDefault="00F97E70" w:rsidP="00F97E70">
      <w:pPr>
        <w:bidi/>
        <w:jc w:val="both"/>
        <w:rPr>
          <w:rFonts w:cs="David" w:hint="cs"/>
          <w:rtl/>
        </w:rPr>
      </w:pPr>
    </w:p>
    <w:p w14:paraId="1C79AD1C" w14:textId="77777777" w:rsidR="00F97E70" w:rsidRPr="00F97E70" w:rsidRDefault="00F97E70" w:rsidP="00F97E70">
      <w:pPr>
        <w:bidi/>
        <w:jc w:val="both"/>
        <w:rPr>
          <w:rFonts w:cs="David" w:hint="cs"/>
          <w:rtl/>
        </w:rPr>
      </w:pPr>
      <w:r w:rsidRPr="00F97E70">
        <w:rPr>
          <w:rFonts w:cs="David" w:hint="cs"/>
          <w:rtl/>
        </w:rPr>
        <w:tab/>
        <w:t>זאת סמכותו של משרד הפנים. בג"ץ לא חייב את משרד הפנים.</w:t>
      </w:r>
    </w:p>
    <w:p w14:paraId="02F2C3F9" w14:textId="77777777" w:rsidR="00F97E70" w:rsidRPr="00F97E70" w:rsidRDefault="00F97E70" w:rsidP="00F97E70">
      <w:pPr>
        <w:bidi/>
        <w:jc w:val="both"/>
        <w:rPr>
          <w:rFonts w:cs="David" w:hint="cs"/>
          <w:rtl/>
        </w:rPr>
      </w:pPr>
    </w:p>
    <w:p w14:paraId="3654CECC" w14:textId="77777777" w:rsidR="00F97E70" w:rsidRPr="00F97E70" w:rsidRDefault="00F97E70" w:rsidP="00F97E70">
      <w:pPr>
        <w:bidi/>
        <w:jc w:val="both"/>
        <w:rPr>
          <w:rFonts w:cs="David" w:hint="cs"/>
          <w:rtl/>
        </w:rPr>
      </w:pPr>
      <w:r w:rsidRPr="00F97E70">
        <w:rPr>
          <w:rFonts w:cs="David" w:hint="cs"/>
          <w:u w:val="single"/>
          <w:rtl/>
        </w:rPr>
        <w:t>עמי ברקוביץ:</w:t>
      </w:r>
    </w:p>
    <w:p w14:paraId="6E8E2972" w14:textId="77777777" w:rsidR="00F97E70" w:rsidRPr="00F97E70" w:rsidRDefault="00F97E70" w:rsidP="00F97E70">
      <w:pPr>
        <w:bidi/>
        <w:jc w:val="both"/>
        <w:rPr>
          <w:rFonts w:cs="David" w:hint="cs"/>
          <w:rtl/>
        </w:rPr>
      </w:pPr>
    </w:p>
    <w:p w14:paraId="5ED8FA3D" w14:textId="77777777" w:rsidR="00F97E70" w:rsidRPr="00F97E70" w:rsidRDefault="00F97E70" w:rsidP="00F97E70">
      <w:pPr>
        <w:bidi/>
        <w:jc w:val="both"/>
        <w:rPr>
          <w:rFonts w:cs="David" w:hint="cs"/>
          <w:rtl/>
        </w:rPr>
      </w:pPr>
      <w:r w:rsidRPr="00F97E70">
        <w:rPr>
          <w:rFonts w:cs="David" w:hint="cs"/>
          <w:rtl/>
        </w:rPr>
        <w:tab/>
        <w:t>אבל גם הבג"ץ, אם הבנתי אותו נכון, הוא לא קבע שכל רשות מקומית רשאית.</w:t>
      </w:r>
    </w:p>
    <w:p w14:paraId="4504F1DE" w14:textId="77777777" w:rsidR="00F97E70" w:rsidRPr="00F97E70" w:rsidRDefault="00F97E70" w:rsidP="00F97E70">
      <w:pPr>
        <w:bidi/>
        <w:jc w:val="both"/>
        <w:rPr>
          <w:rFonts w:cs="David" w:hint="cs"/>
          <w:rtl/>
        </w:rPr>
      </w:pPr>
    </w:p>
    <w:p w14:paraId="69BFA737"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87ED373" w14:textId="77777777" w:rsidR="00F97E70" w:rsidRPr="00F97E70" w:rsidRDefault="00F97E70" w:rsidP="00F97E70">
      <w:pPr>
        <w:bidi/>
        <w:jc w:val="both"/>
        <w:rPr>
          <w:rFonts w:cs="David" w:hint="cs"/>
          <w:rtl/>
        </w:rPr>
      </w:pPr>
    </w:p>
    <w:p w14:paraId="3482E740" w14:textId="77777777" w:rsidR="00F97E70" w:rsidRPr="00F97E70" w:rsidRDefault="00F97E70" w:rsidP="00F97E70">
      <w:pPr>
        <w:bidi/>
        <w:jc w:val="both"/>
        <w:rPr>
          <w:rFonts w:cs="David" w:hint="cs"/>
          <w:rtl/>
        </w:rPr>
      </w:pPr>
      <w:r w:rsidRPr="00F97E70">
        <w:rPr>
          <w:rFonts w:cs="David" w:hint="cs"/>
          <w:rtl/>
        </w:rPr>
        <w:tab/>
        <w:t>הטענה שלי הייתה שאנחנו מתחילים היום עם צפון השומרון ועם חוף עזה, ומחר יגיעו גם אלי.</w:t>
      </w:r>
    </w:p>
    <w:p w14:paraId="1CEE617C" w14:textId="77777777" w:rsidR="00F97E70" w:rsidRPr="00F97E70" w:rsidRDefault="00F97E70" w:rsidP="00F97E70">
      <w:pPr>
        <w:bidi/>
        <w:jc w:val="both"/>
        <w:rPr>
          <w:rFonts w:cs="David" w:hint="cs"/>
          <w:rtl/>
        </w:rPr>
      </w:pPr>
    </w:p>
    <w:p w14:paraId="001EA6B8" w14:textId="77777777" w:rsidR="00F97E70" w:rsidRPr="00F97E70" w:rsidRDefault="00F97E70" w:rsidP="00F97E70">
      <w:pPr>
        <w:bidi/>
        <w:jc w:val="both"/>
        <w:rPr>
          <w:rFonts w:cs="David" w:hint="cs"/>
          <w:rtl/>
        </w:rPr>
      </w:pPr>
      <w:r w:rsidRPr="00F97E70">
        <w:rPr>
          <w:rFonts w:cs="David" w:hint="cs"/>
          <w:u w:val="single"/>
          <w:rtl/>
        </w:rPr>
        <w:t>איל זנדברג:</w:t>
      </w:r>
    </w:p>
    <w:p w14:paraId="32EE9E10" w14:textId="77777777" w:rsidR="00F97E70" w:rsidRPr="00F97E70" w:rsidRDefault="00F97E70" w:rsidP="00F97E70">
      <w:pPr>
        <w:bidi/>
        <w:jc w:val="both"/>
        <w:rPr>
          <w:rFonts w:cs="David" w:hint="cs"/>
          <w:rtl/>
        </w:rPr>
      </w:pPr>
    </w:p>
    <w:p w14:paraId="07328EA7" w14:textId="77777777" w:rsidR="00F97E70" w:rsidRPr="00F97E70" w:rsidRDefault="00F97E70" w:rsidP="00F97E70">
      <w:pPr>
        <w:bidi/>
        <w:jc w:val="both"/>
        <w:rPr>
          <w:rFonts w:cs="David" w:hint="cs"/>
          <w:rtl/>
        </w:rPr>
      </w:pPr>
      <w:r w:rsidRPr="00F97E70">
        <w:rPr>
          <w:rFonts w:cs="David" w:hint="cs"/>
          <w:rtl/>
        </w:rPr>
        <w:tab/>
        <w:t>אליך, אבל אם עיריית ראשון הייתה מופיעה בבג"ץ, גם אז בית המשפט היה מאפשר לה לעשות את הדבר הזה?</w:t>
      </w:r>
    </w:p>
    <w:p w14:paraId="39975F6E" w14:textId="77777777" w:rsidR="00F97E70" w:rsidRPr="00F97E70" w:rsidRDefault="00F97E70" w:rsidP="00F97E70">
      <w:pPr>
        <w:bidi/>
        <w:jc w:val="both"/>
        <w:rPr>
          <w:rFonts w:cs="David" w:hint="cs"/>
          <w:rtl/>
        </w:rPr>
      </w:pPr>
    </w:p>
    <w:p w14:paraId="7F34D2BA"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28852C9F" w14:textId="77777777" w:rsidR="00F97E70" w:rsidRPr="00F97E70" w:rsidRDefault="00F97E70" w:rsidP="00F97E70">
      <w:pPr>
        <w:bidi/>
        <w:jc w:val="both"/>
        <w:rPr>
          <w:rFonts w:cs="David" w:hint="cs"/>
          <w:rtl/>
        </w:rPr>
      </w:pPr>
    </w:p>
    <w:p w14:paraId="180D9DC4" w14:textId="77777777" w:rsidR="00F97E70" w:rsidRPr="00F97E70" w:rsidRDefault="00F97E70" w:rsidP="00F97E70">
      <w:pPr>
        <w:bidi/>
        <w:jc w:val="both"/>
        <w:rPr>
          <w:rFonts w:cs="David" w:hint="cs"/>
          <w:rtl/>
        </w:rPr>
      </w:pPr>
      <w:r w:rsidRPr="00F97E70">
        <w:rPr>
          <w:rFonts w:cs="David" w:hint="cs"/>
          <w:rtl/>
        </w:rPr>
        <w:tab/>
        <w:t xml:space="preserve">אתה רוצה שאני אומר לך משהו? </w:t>
      </w:r>
    </w:p>
    <w:p w14:paraId="5D6A1F0D" w14:textId="77777777" w:rsidR="00F97E70" w:rsidRPr="00F97E70" w:rsidRDefault="00F97E70" w:rsidP="00F97E70">
      <w:pPr>
        <w:bidi/>
        <w:jc w:val="both"/>
        <w:rPr>
          <w:rFonts w:cs="David" w:hint="cs"/>
          <w:rtl/>
        </w:rPr>
      </w:pPr>
    </w:p>
    <w:p w14:paraId="4B360E10" w14:textId="77777777" w:rsidR="00F97E70" w:rsidRPr="00F97E70" w:rsidRDefault="00F97E70" w:rsidP="00F97E70">
      <w:pPr>
        <w:bidi/>
        <w:jc w:val="both"/>
        <w:rPr>
          <w:rFonts w:cs="David" w:hint="cs"/>
          <w:rtl/>
        </w:rPr>
      </w:pPr>
      <w:r w:rsidRPr="00F97E70">
        <w:rPr>
          <w:rFonts w:cs="David" w:hint="cs"/>
          <w:u w:val="single"/>
          <w:rtl/>
        </w:rPr>
        <w:t>איל זנדברג:</w:t>
      </w:r>
    </w:p>
    <w:p w14:paraId="73C65B91" w14:textId="77777777" w:rsidR="00F97E70" w:rsidRPr="00F97E70" w:rsidRDefault="00F97E70" w:rsidP="00F97E70">
      <w:pPr>
        <w:bidi/>
        <w:jc w:val="both"/>
        <w:rPr>
          <w:rFonts w:cs="David" w:hint="cs"/>
          <w:rtl/>
        </w:rPr>
      </w:pPr>
    </w:p>
    <w:p w14:paraId="1BB3CF20" w14:textId="77777777" w:rsidR="00F97E70" w:rsidRPr="00F97E70" w:rsidRDefault="00F97E70" w:rsidP="00F97E70">
      <w:pPr>
        <w:bidi/>
        <w:jc w:val="both"/>
        <w:rPr>
          <w:rFonts w:cs="David" w:hint="cs"/>
          <w:rtl/>
        </w:rPr>
      </w:pPr>
      <w:r w:rsidRPr="00F97E70">
        <w:rPr>
          <w:rFonts w:cs="David" w:hint="cs"/>
          <w:rtl/>
        </w:rPr>
        <w:tab/>
        <w:t>לפי פסק הדין.</w:t>
      </w:r>
    </w:p>
    <w:p w14:paraId="5C1DC56E" w14:textId="77777777" w:rsidR="00F97E70" w:rsidRPr="00F97E70" w:rsidRDefault="00F97E70" w:rsidP="00F97E70">
      <w:pPr>
        <w:bidi/>
        <w:jc w:val="both"/>
        <w:rPr>
          <w:rFonts w:cs="David" w:hint="cs"/>
          <w:rtl/>
        </w:rPr>
      </w:pPr>
    </w:p>
    <w:p w14:paraId="7D2BFFBF"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BFF4D15" w14:textId="77777777" w:rsidR="00F97E70" w:rsidRPr="00F97E70" w:rsidRDefault="00F97E70" w:rsidP="00F97E70">
      <w:pPr>
        <w:bidi/>
        <w:jc w:val="both"/>
        <w:rPr>
          <w:rFonts w:cs="David" w:hint="cs"/>
          <w:rtl/>
        </w:rPr>
      </w:pPr>
    </w:p>
    <w:p w14:paraId="2C3CDA80" w14:textId="77777777" w:rsidR="00F97E70" w:rsidRPr="00F97E70" w:rsidRDefault="00F97E70" w:rsidP="00F97E70">
      <w:pPr>
        <w:bidi/>
        <w:jc w:val="both"/>
        <w:rPr>
          <w:rFonts w:cs="David" w:hint="cs"/>
          <w:rtl/>
        </w:rPr>
      </w:pPr>
      <w:r w:rsidRPr="00F97E70">
        <w:rPr>
          <w:rFonts w:cs="David" w:hint="cs"/>
          <w:rtl/>
        </w:rPr>
        <w:tab/>
        <w:t xml:space="preserve">לפי פסק הדין, אם היה בא ראש עיריית ראשון והיה אומר שהוא לא יודע, אולי יש גם מחר תוכנית עליו - כי בכל אופן רמת הגולן חל עליה חוק המשטר הישראלי, אלה לא השטחים הכבושים. איך הם אמרו בגולן? הגולן זה לא יש"ע </w:t>
      </w:r>
      <w:r w:rsidRPr="00F97E70">
        <w:rPr>
          <w:rFonts w:cs="David"/>
          <w:rtl/>
        </w:rPr>
        <w:t>–</w:t>
      </w:r>
      <w:r w:rsidRPr="00F97E70">
        <w:rPr>
          <w:rFonts w:cs="David" w:hint="cs"/>
          <w:rtl/>
        </w:rPr>
        <w:t xml:space="preserve"> אז אולי גם מחר יעשו את זה.</w:t>
      </w:r>
    </w:p>
    <w:p w14:paraId="359718FF" w14:textId="77777777" w:rsidR="00F97E70" w:rsidRPr="00F97E70" w:rsidRDefault="00F97E70" w:rsidP="00F97E70">
      <w:pPr>
        <w:bidi/>
        <w:jc w:val="both"/>
        <w:rPr>
          <w:rFonts w:cs="David" w:hint="cs"/>
          <w:rtl/>
        </w:rPr>
      </w:pPr>
    </w:p>
    <w:p w14:paraId="00A6C6D5" w14:textId="77777777" w:rsidR="00F97E70" w:rsidRPr="00F97E70" w:rsidRDefault="00F97E70" w:rsidP="00F97E70">
      <w:pPr>
        <w:bidi/>
        <w:jc w:val="both"/>
        <w:rPr>
          <w:rFonts w:cs="David" w:hint="cs"/>
          <w:rtl/>
        </w:rPr>
      </w:pPr>
      <w:r w:rsidRPr="00F97E70">
        <w:rPr>
          <w:rFonts w:cs="David" w:hint="cs"/>
          <w:u w:val="single"/>
          <w:rtl/>
        </w:rPr>
        <w:t>ארבל אסטרחן:</w:t>
      </w:r>
    </w:p>
    <w:p w14:paraId="192684D7" w14:textId="77777777" w:rsidR="00F97E70" w:rsidRPr="00F97E70" w:rsidRDefault="00F97E70" w:rsidP="00F97E70">
      <w:pPr>
        <w:bidi/>
        <w:jc w:val="both"/>
        <w:rPr>
          <w:rFonts w:cs="David" w:hint="cs"/>
          <w:rtl/>
        </w:rPr>
      </w:pPr>
    </w:p>
    <w:p w14:paraId="75C2ED11" w14:textId="77777777" w:rsidR="00F97E70" w:rsidRPr="00F97E70" w:rsidRDefault="00F97E70" w:rsidP="00F97E70">
      <w:pPr>
        <w:bidi/>
        <w:jc w:val="both"/>
        <w:rPr>
          <w:rFonts w:cs="David" w:hint="cs"/>
          <w:rtl/>
        </w:rPr>
      </w:pPr>
      <w:r w:rsidRPr="00F97E70">
        <w:rPr>
          <w:rFonts w:cs="David" w:hint="cs"/>
          <w:rtl/>
        </w:rPr>
        <w:tab/>
        <w:t>זה לא נאמר בפסק הדין.</w:t>
      </w:r>
    </w:p>
    <w:p w14:paraId="520D9D06" w14:textId="77777777" w:rsidR="00F97E70" w:rsidRPr="00F97E70" w:rsidRDefault="00F97E70" w:rsidP="00F97E70">
      <w:pPr>
        <w:bidi/>
        <w:jc w:val="both"/>
        <w:rPr>
          <w:rFonts w:cs="David" w:hint="cs"/>
          <w:rtl/>
        </w:rPr>
      </w:pPr>
    </w:p>
    <w:p w14:paraId="6F4DCA5D" w14:textId="77777777" w:rsidR="00F97E70" w:rsidRPr="00F97E70" w:rsidRDefault="00F97E70" w:rsidP="00F97E70">
      <w:pPr>
        <w:bidi/>
        <w:jc w:val="both"/>
        <w:rPr>
          <w:rFonts w:cs="David" w:hint="cs"/>
          <w:rtl/>
        </w:rPr>
      </w:pPr>
      <w:r w:rsidRPr="00F97E70">
        <w:rPr>
          <w:rFonts w:cs="David" w:hint="cs"/>
          <w:u w:val="single"/>
          <w:rtl/>
        </w:rPr>
        <w:t>איל זנדברג:</w:t>
      </w:r>
    </w:p>
    <w:p w14:paraId="1659542A" w14:textId="77777777" w:rsidR="00F97E70" w:rsidRPr="00F97E70" w:rsidRDefault="00F97E70" w:rsidP="00F97E70">
      <w:pPr>
        <w:bidi/>
        <w:jc w:val="both"/>
        <w:rPr>
          <w:rFonts w:cs="David" w:hint="cs"/>
          <w:rtl/>
        </w:rPr>
      </w:pPr>
    </w:p>
    <w:p w14:paraId="7BFE84D4" w14:textId="77777777" w:rsidR="00F97E70" w:rsidRPr="00F97E70" w:rsidRDefault="00F97E70" w:rsidP="00F97E70">
      <w:pPr>
        <w:bidi/>
        <w:jc w:val="both"/>
        <w:rPr>
          <w:rFonts w:cs="David" w:hint="cs"/>
          <w:rtl/>
        </w:rPr>
      </w:pPr>
      <w:r w:rsidRPr="00F97E70">
        <w:rPr>
          <w:rFonts w:cs="David" w:hint="cs"/>
          <w:rtl/>
        </w:rPr>
        <w:tab/>
        <w:t>באופן אמיתי, זה לא המבחן.</w:t>
      </w:r>
    </w:p>
    <w:p w14:paraId="6E3AB458" w14:textId="77777777" w:rsidR="00F97E70" w:rsidRPr="00F97E70" w:rsidRDefault="00F97E70" w:rsidP="00F97E70">
      <w:pPr>
        <w:bidi/>
        <w:jc w:val="both"/>
        <w:rPr>
          <w:rFonts w:cs="David" w:hint="cs"/>
          <w:rtl/>
        </w:rPr>
      </w:pPr>
    </w:p>
    <w:p w14:paraId="5D259392" w14:textId="77777777" w:rsidR="00F97E70" w:rsidRPr="00F97E70" w:rsidRDefault="00F97E70" w:rsidP="00F97E70">
      <w:pPr>
        <w:bidi/>
        <w:jc w:val="both"/>
        <w:rPr>
          <w:rFonts w:cs="David" w:hint="cs"/>
          <w:rtl/>
        </w:rPr>
      </w:pPr>
      <w:r w:rsidRPr="00F97E70">
        <w:rPr>
          <w:rFonts w:cs="David" w:hint="cs"/>
          <w:u w:val="single"/>
          <w:rtl/>
        </w:rPr>
        <w:t>ארבל אסטרחן:</w:t>
      </w:r>
    </w:p>
    <w:p w14:paraId="059B2EC5" w14:textId="77777777" w:rsidR="00F97E70" w:rsidRPr="00F97E70" w:rsidRDefault="00F97E70" w:rsidP="00F97E70">
      <w:pPr>
        <w:bidi/>
        <w:jc w:val="both"/>
        <w:rPr>
          <w:rFonts w:cs="David" w:hint="cs"/>
          <w:rtl/>
        </w:rPr>
      </w:pPr>
    </w:p>
    <w:p w14:paraId="2D5DF02B" w14:textId="77777777" w:rsidR="00F97E70" w:rsidRPr="00F97E70" w:rsidRDefault="00F97E70" w:rsidP="00F97E70">
      <w:pPr>
        <w:bidi/>
        <w:jc w:val="both"/>
        <w:rPr>
          <w:rFonts w:cs="David" w:hint="cs"/>
          <w:rtl/>
        </w:rPr>
      </w:pPr>
      <w:r w:rsidRPr="00F97E70">
        <w:rPr>
          <w:rFonts w:cs="David" w:hint="cs"/>
          <w:rtl/>
        </w:rPr>
        <w:tab/>
        <w:t>זה גם לא עלה.</w:t>
      </w:r>
    </w:p>
    <w:p w14:paraId="07D368BB" w14:textId="77777777" w:rsidR="00F97E70" w:rsidRPr="00F97E70" w:rsidRDefault="00F97E70" w:rsidP="00F97E70">
      <w:pPr>
        <w:bidi/>
        <w:jc w:val="both"/>
        <w:rPr>
          <w:rFonts w:cs="David" w:hint="cs"/>
          <w:rtl/>
        </w:rPr>
      </w:pPr>
    </w:p>
    <w:p w14:paraId="54658FDF"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74D31DB" w14:textId="77777777" w:rsidR="00F97E70" w:rsidRPr="00F97E70" w:rsidRDefault="00F97E70" w:rsidP="00F97E70">
      <w:pPr>
        <w:bidi/>
        <w:jc w:val="both"/>
        <w:rPr>
          <w:rFonts w:cs="David" w:hint="cs"/>
          <w:rtl/>
        </w:rPr>
      </w:pPr>
    </w:p>
    <w:p w14:paraId="477E8237" w14:textId="77777777" w:rsidR="00F97E70" w:rsidRPr="00F97E70" w:rsidRDefault="00F97E70" w:rsidP="00F97E70">
      <w:pPr>
        <w:bidi/>
        <w:jc w:val="both"/>
        <w:rPr>
          <w:rFonts w:cs="David" w:hint="cs"/>
          <w:rtl/>
        </w:rPr>
      </w:pPr>
      <w:r w:rsidRPr="00F97E70">
        <w:rPr>
          <w:rFonts w:cs="David" w:hint="cs"/>
          <w:rtl/>
        </w:rPr>
        <w:tab/>
        <w:t>זה לא עלה ולכן זה לא נאמר.</w:t>
      </w:r>
    </w:p>
    <w:p w14:paraId="5B5641C9" w14:textId="77777777" w:rsidR="00F97E70" w:rsidRPr="00F97E70" w:rsidRDefault="00F97E70" w:rsidP="00F97E70">
      <w:pPr>
        <w:bidi/>
        <w:jc w:val="both"/>
        <w:rPr>
          <w:rFonts w:cs="David" w:hint="cs"/>
          <w:rtl/>
        </w:rPr>
      </w:pPr>
    </w:p>
    <w:p w14:paraId="172692A4" w14:textId="77777777" w:rsidR="00F97E70" w:rsidRPr="00F97E70" w:rsidRDefault="00F97E70" w:rsidP="00F97E70">
      <w:pPr>
        <w:bidi/>
        <w:jc w:val="both"/>
        <w:rPr>
          <w:rFonts w:cs="David" w:hint="cs"/>
          <w:rtl/>
        </w:rPr>
      </w:pPr>
      <w:r w:rsidRPr="00F97E70">
        <w:rPr>
          <w:rFonts w:cs="David" w:hint="cs"/>
          <w:u w:val="single"/>
          <w:rtl/>
        </w:rPr>
        <w:t>ארבל אסטרחן:</w:t>
      </w:r>
    </w:p>
    <w:p w14:paraId="3DD45028" w14:textId="77777777" w:rsidR="00F97E70" w:rsidRPr="00F97E70" w:rsidRDefault="00F97E70" w:rsidP="00F97E70">
      <w:pPr>
        <w:bidi/>
        <w:jc w:val="both"/>
        <w:rPr>
          <w:rFonts w:cs="David" w:hint="cs"/>
          <w:rtl/>
        </w:rPr>
      </w:pPr>
    </w:p>
    <w:p w14:paraId="1513D950" w14:textId="77777777" w:rsidR="00F97E70" w:rsidRPr="00F97E70" w:rsidRDefault="00F97E70" w:rsidP="00F97E70">
      <w:pPr>
        <w:bidi/>
        <w:jc w:val="both"/>
        <w:rPr>
          <w:rFonts w:cs="David" w:hint="cs"/>
          <w:rtl/>
        </w:rPr>
      </w:pPr>
      <w:r w:rsidRPr="00F97E70">
        <w:rPr>
          <w:rFonts w:cs="David" w:hint="cs"/>
          <w:rtl/>
        </w:rPr>
        <w:tab/>
        <w:t>אבל הם נימקו את החריגה מגרינברג בכך שיש תוכנית חדשה של הממשלה.</w:t>
      </w:r>
    </w:p>
    <w:p w14:paraId="3584902E" w14:textId="77777777" w:rsidR="00F97E70" w:rsidRPr="00F97E70" w:rsidRDefault="00F97E70" w:rsidP="00F97E70">
      <w:pPr>
        <w:bidi/>
        <w:jc w:val="both"/>
        <w:rPr>
          <w:rFonts w:cs="David" w:hint="cs"/>
          <w:rtl/>
        </w:rPr>
      </w:pPr>
    </w:p>
    <w:p w14:paraId="399BFE71"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307D04B3" w14:textId="77777777" w:rsidR="00F97E70" w:rsidRPr="00F97E70" w:rsidRDefault="00F97E70" w:rsidP="00F97E70">
      <w:pPr>
        <w:bidi/>
        <w:jc w:val="both"/>
        <w:rPr>
          <w:rFonts w:cs="David" w:hint="cs"/>
          <w:rtl/>
        </w:rPr>
      </w:pPr>
    </w:p>
    <w:p w14:paraId="472A2417" w14:textId="77777777" w:rsidR="00F97E70" w:rsidRPr="00F97E70" w:rsidRDefault="00F97E70" w:rsidP="00F97E70">
      <w:pPr>
        <w:bidi/>
        <w:jc w:val="both"/>
        <w:rPr>
          <w:rFonts w:cs="David" w:hint="cs"/>
          <w:rtl/>
        </w:rPr>
      </w:pPr>
      <w:r w:rsidRPr="00F97E70">
        <w:rPr>
          <w:rFonts w:cs="David" w:hint="cs"/>
          <w:rtl/>
        </w:rPr>
        <w:tab/>
        <w:t>הם נימקו את החריגה מגרינברג כי הם רצו להוציא נגדי צו.  זו הסיבה היחידה.</w:t>
      </w:r>
    </w:p>
    <w:p w14:paraId="36B750C3" w14:textId="77777777" w:rsidR="00F97E70" w:rsidRPr="00F97E70" w:rsidRDefault="00F97E70" w:rsidP="00F97E70">
      <w:pPr>
        <w:bidi/>
        <w:jc w:val="both"/>
        <w:rPr>
          <w:rFonts w:cs="David" w:hint="cs"/>
          <w:rtl/>
        </w:rPr>
      </w:pPr>
      <w:r w:rsidRPr="00F97E70">
        <w:rPr>
          <w:rFonts w:cs="David" w:hint="cs"/>
          <w:rtl/>
        </w:rPr>
        <w:tab/>
      </w:r>
    </w:p>
    <w:p w14:paraId="31A20A7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078C8A8" w14:textId="77777777" w:rsidR="00F97E70" w:rsidRPr="00F97E70" w:rsidRDefault="00F97E70" w:rsidP="00F97E70">
      <w:pPr>
        <w:bidi/>
        <w:jc w:val="both"/>
        <w:rPr>
          <w:rFonts w:cs="David" w:hint="cs"/>
          <w:rtl/>
        </w:rPr>
      </w:pPr>
    </w:p>
    <w:p w14:paraId="24B6A2CF" w14:textId="77777777" w:rsidR="00F97E70" w:rsidRPr="00F97E70" w:rsidRDefault="00F97E70" w:rsidP="00F97E70">
      <w:pPr>
        <w:bidi/>
        <w:jc w:val="both"/>
        <w:rPr>
          <w:rFonts w:cs="David" w:hint="cs"/>
          <w:rtl/>
        </w:rPr>
      </w:pPr>
      <w:r w:rsidRPr="00F97E70">
        <w:rPr>
          <w:rFonts w:cs="David" w:hint="cs"/>
          <w:rtl/>
        </w:rPr>
        <w:tab/>
        <w:t>למה שלא ניקח את הרישא של הסעיף ונוסיף: וכן לרשות שההחלטה עשויה להיות לה השפעה ישירה עליה או משהו דומה. איזשהו ניסוח ברמה הזאת.</w:t>
      </w:r>
    </w:p>
    <w:p w14:paraId="0D90A782" w14:textId="77777777" w:rsidR="00F97E70" w:rsidRPr="00F97E70" w:rsidRDefault="00F97E70" w:rsidP="00F97E70">
      <w:pPr>
        <w:bidi/>
        <w:jc w:val="both"/>
        <w:rPr>
          <w:rFonts w:cs="David" w:hint="cs"/>
          <w:rtl/>
        </w:rPr>
      </w:pPr>
    </w:p>
    <w:p w14:paraId="0176E492" w14:textId="77777777" w:rsidR="00F97E70" w:rsidRPr="00F97E70" w:rsidRDefault="00F97E70" w:rsidP="00F97E70">
      <w:pPr>
        <w:bidi/>
        <w:jc w:val="both"/>
        <w:rPr>
          <w:rFonts w:cs="David" w:hint="cs"/>
          <w:rtl/>
        </w:rPr>
      </w:pPr>
      <w:r w:rsidRPr="00F97E70">
        <w:rPr>
          <w:rFonts w:cs="David" w:hint="cs"/>
          <w:u w:val="single"/>
          <w:rtl/>
        </w:rPr>
        <w:t>ארבל אסטרחן:</w:t>
      </w:r>
    </w:p>
    <w:p w14:paraId="492B6D4F" w14:textId="77777777" w:rsidR="00F97E70" w:rsidRPr="00F97E70" w:rsidRDefault="00F97E70" w:rsidP="00F97E70">
      <w:pPr>
        <w:bidi/>
        <w:jc w:val="both"/>
        <w:rPr>
          <w:rFonts w:cs="David" w:hint="cs"/>
          <w:rtl/>
        </w:rPr>
      </w:pPr>
    </w:p>
    <w:p w14:paraId="220D595A" w14:textId="77777777" w:rsidR="00F97E70" w:rsidRPr="00F97E70" w:rsidRDefault="00F97E70" w:rsidP="00F97E70">
      <w:pPr>
        <w:bidi/>
        <w:jc w:val="both"/>
        <w:rPr>
          <w:rFonts w:cs="David" w:hint="cs"/>
          <w:rtl/>
        </w:rPr>
      </w:pPr>
      <w:r w:rsidRPr="00F97E70">
        <w:rPr>
          <w:rFonts w:cs="David" w:hint="cs"/>
          <w:rtl/>
        </w:rPr>
        <w:tab/>
        <w:t>ברור שעל רשויות סמוכות תהיה השפעה.</w:t>
      </w:r>
    </w:p>
    <w:p w14:paraId="752994FA" w14:textId="77777777" w:rsidR="00F97E70" w:rsidRPr="00F97E70" w:rsidRDefault="00F97E70" w:rsidP="00F97E70">
      <w:pPr>
        <w:bidi/>
        <w:jc w:val="both"/>
        <w:rPr>
          <w:rFonts w:cs="David" w:hint="cs"/>
          <w:rtl/>
        </w:rPr>
      </w:pPr>
    </w:p>
    <w:p w14:paraId="57453F5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69CDF6E" w14:textId="77777777" w:rsidR="00F97E70" w:rsidRPr="00F97E70" w:rsidRDefault="00F97E70" w:rsidP="00F97E70">
      <w:pPr>
        <w:bidi/>
        <w:jc w:val="both"/>
        <w:rPr>
          <w:rFonts w:cs="David" w:hint="cs"/>
          <w:rtl/>
        </w:rPr>
      </w:pPr>
    </w:p>
    <w:p w14:paraId="1B34301E" w14:textId="77777777" w:rsidR="00F97E70" w:rsidRPr="00F97E70" w:rsidRDefault="00F97E70" w:rsidP="00F97E70">
      <w:pPr>
        <w:bidi/>
        <w:jc w:val="both"/>
        <w:rPr>
          <w:rFonts w:cs="David" w:hint="cs"/>
          <w:rtl/>
        </w:rPr>
      </w:pPr>
      <w:r w:rsidRPr="00F97E70">
        <w:rPr>
          <w:rFonts w:cs="David" w:hint="cs"/>
          <w:rtl/>
        </w:rPr>
        <w:tab/>
        <w:t>נכון. אז גם הן יהיו חלק.</w:t>
      </w:r>
    </w:p>
    <w:p w14:paraId="3C26A85E" w14:textId="77777777" w:rsidR="00F97E70" w:rsidRPr="00F97E70" w:rsidRDefault="00F97E70" w:rsidP="00F97E70">
      <w:pPr>
        <w:bidi/>
        <w:jc w:val="both"/>
        <w:rPr>
          <w:rFonts w:cs="David" w:hint="cs"/>
          <w:rtl/>
        </w:rPr>
      </w:pPr>
    </w:p>
    <w:p w14:paraId="32160434"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1AC0181" w14:textId="77777777" w:rsidR="00F97E70" w:rsidRPr="00F97E70" w:rsidRDefault="00F97E70" w:rsidP="00F97E70">
      <w:pPr>
        <w:bidi/>
        <w:jc w:val="both"/>
        <w:rPr>
          <w:rFonts w:cs="David" w:hint="cs"/>
          <w:rtl/>
        </w:rPr>
      </w:pPr>
    </w:p>
    <w:p w14:paraId="0EC277B3" w14:textId="77777777" w:rsidR="00F97E70" w:rsidRPr="00F97E70" w:rsidRDefault="00F97E70" w:rsidP="00F97E70">
      <w:pPr>
        <w:bidi/>
        <w:jc w:val="both"/>
        <w:rPr>
          <w:rFonts w:cs="David" w:hint="cs"/>
          <w:rtl/>
        </w:rPr>
      </w:pPr>
      <w:r w:rsidRPr="00F97E70">
        <w:rPr>
          <w:rFonts w:cs="David" w:hint="cs"/>
          <w:rtl/>
        </w:rPr>
        <w:tab/>
        <w:t>אלה שנמצאים בצד המזרחי של הכינרת, אסור להם להילחם נגד זה? איזה הגיון יש בזה?</w:t>
      </w:r>
    </w:p>
    <w:p w14:paraId="5576CC97" w14:textId="77777777" w:rsidR="00F97E70" w:rsidRPr="00F97E70" w:rsidRDefault="00F97E70" w:rsidP="00F97E70">
      <w:pPr>
        <w:bidi/>
        <w:jc w:val="both"/>
        <w:rPr>
          <w:rFonts w:cs="David" w:hint="cs"/>
          <w:rtl/>
        </w:rPr>
      </w:pPr>
    </w:p>
    <w:p w14:paraId="4993B065"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1E2EFFA" w14:textId="77777777" w:rsidR="00F97E70" w:rsidRPr="00F97E70" w:rsidRDefault="00F97E70" w:rsidP="00F97E70">
      <w:pPr>
        <w:bidi/>
        <w:jc w:val="both"/>
        <w:rPr>
          <w:rFonts w:cs="David" w:hint="cs"/>
          <w:rtl/>
        </w:rPr>
      </w:pPr>
    </w:p>
    <w:p w14:paraId="3A1D2921" w14:textId="77777777" w:rsidR="00F97E70" w:rsidRPr="00F97E70" w:rsidRDefault="00F97E70" w:rsidP="00F97E70">
      <w:pPr>
        <w:bidi/>
        <w:jc w:val="both"/>
        <w:rPr>
          <w:rFonts w:cs="David" w:hint="cs"/>
          <w:rtl/>
        </w:rPr>
      </w:pPr>
      <w:r w:rsidRPr="00F97E70">
        <w:rPr>
          <w:rFonts w:cs="David" w:hint="cs"/>
          <w:rtl/>
        </w:rPr>
        <w:tab/>
        <w:t>מי שיש לו נגיעה ישירה.</w:t>
      </w:r>
    </w:p>
    <w:p w14:paraId="0BBFB2A1" w14:textId="77777777" w:rsidR="00F97E70" w:rsidRPr="00F97E70" w:rsidRDefault="00F97E70" w:rsidP="00F97E70">
      <w:pPr>
        <w:bidi/>
        <w:jc w:val="both"/>
        <w:rPr>
          <w:rFonts w:cs="David" w:hint="cs"/>
          <w:rtl/>
        </w:rPr>
      </w:pPr>
    </w:p>
    <w:p w14:paraId="54348395" w14:textId="77777777" w:rsidR="00F97E70" w:rsidRPr="00F97E70" w:rsidRDefault="00F97E70" w:rsidP="00F97E70">
      <w:pPr>
        <w:bidi/>
        <w:jc w:val="both"/>
        <w:rPr>
          <w:rFonts w:cs="David" w:hint="cs"/>
          <w:rtl/>
        </w:rPr>
      </w:pPr>
      <w:r w:rsidRPr="00F97E70">
        <w:rPr>
          <w:rFonts w:cs="David" w:hint="cs"/>
          <w:u w:val="single"/>
          <w:rtl/>
        </w:rPr>
        <w:t>יהודה הראל:</w:t>
      </w:r>
    </w:p>
    <w:p w14:paraId="7DA8D4B3" w14:textId="77777777" w:rsidR="00F97E70" w:rsidRPr="00F97E70" w:rsidRDefault="00F97E70" w:rsidP="00F97E70">
      <w:pPr>
        <w:bidi/>
        <w:jc w:val="both"/>
        <w:rPr>
          <w:rFonts w:cs="David" w:hint="cs"/>
          <w:rtl/>
        </w:rPr>
      </w:pPr>
    </w:p>
    <w:p w14:paraId="50F4D49B" w14:textId="77777777" w:rsidR="00F97E70" w:rsidRPr="00F97E70" w:rsidRDefault="00F97E70" w:rsidP="00F97E70">
      <w:pPr>
        <w:bidi/>
        <w:jc w:val="both"/>
        <w:rPr>
          <w:rFonts w:cs="David" w:hint="cs"/>
          <w:rtl/>
        </w:rPr>
      </w:pPr>
      <w:r w:rsidRPr="00F97E70">
        <w:rPr>
          <w:rFonts w:cs="David" w:hint="cs"/>
          <w:rtl/>
        </w:rPr>
        <w:tab/>
        <w:t>אני רוצה לשכנע אותך לוותר בעניין.</w:t>
      </w:r>
    </w:p>
    <w:p w14:paraId="5B8D28A1" w14:textId="77777777" w:rsidR="00F97E70" w:rsidRPr="00F97E70" w:rsidRDefault="00F97E70" w:rsidP="00F97E70">
      <w:pPr>
        <w:bidi/>
        <w:jc w:val="both"/>
        <w:rPr>
          <w:rFonts w:cs="David" w:hint="cs"/>
          <w:rtl/>
        </w:rPr>
      </w:pPr>
    </w:p>
    <w:p w14:paraId="515C9F06"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694D90A7" w14:textId="77777777" w:rsidR="00F97E70" w:rsidRPr="00F97E70" w:rsidRDefault="00F97E70" w:rsidP="00F97E70">
      <w:pPr>
        <w:bidi/>
        <w:jc w:val="both"/>
        <w:rPr>
          <w:rFonts w:cs="David" w:hint="cs"/>
          <w:rtl/>
        </w:rPr>
      </w:pPr>
    </w:p>
    <w:p w14:paraId="5FB350F3" w14:textId="77777777" w:rsidR="00F97E70" w:rsidRPr="00F97E70" w:rsidRDefault="00F97E70" w:rsidP="00F97E70">
      <w:pPr>
        <w:bidi/>
        <w:jc w:val="both"/>
        <w:rPr>
          <w:rFonts w:cs="David" w:hint="cs"/>
          <w:rtl/>
        </w:rPr>
      </w:pPr>
      <w:r w:rsidRPr="00F97E70">
        <w:rPr>
          <w:rFonts w:cs="David" w:hint="cs"/>
          <w:rtl/>
        </w:rPr>
        <w:tab/>
        <w:t>נרשם בפרוטוקול שהוא מבקש ממני לוותר. ויתרתי.</w:t>
      </w:r>
    </w:p>
    <w:p w14:paraId="7D3564E6" w14:textId="77777777" w:rsidR="00F97E70" w:rsidRPr="00F97E70" w:rsidRDefault="00F97E70" w:rsidP="00F97E70">
      <w:pPr>
        <w:bidi/>
        <w:jc w:val="both"/>
        <w:rPr>
          <w:rFonts w:cs="David" w:hint="cs"/>
          <w:rtl/>
        </w:rPr>
      </w:pPr>
    </w:p>
    <w:p w14:paraId="046CB79B" w14:textId="77777777" w:rsidR="00F97E70" w:rsidRPr="00F97E70" w:rsidRDefault="00F97E70" w:rsidP="00F97E70">
      <w:pPr>
        <w:bidi/>
        <w:jc w:val="both"/>
        <w:rPr>
          <w:rFonts w:cs="David" w:hint="cs"/>
          <w:rtl/>
        </w:rPr>
      </w:pPr>
      <w:r w:rsidRPr="00F97E70">
        <w:rPr>
          <w:rFonts w:cs="David" w:hint="cs"/>
          <w:u w:val="single"/>
          <w:rtl/>
        </w:rPr>
        <w:t>יהודה הראל:</w:t>
      </w:r>
    </w:p>
    <w:p w14:paraId="59CC6616" w14:textId="77777777" w:rsidR="00F97E70" w:rsidRPr="00F97E70" w:rsidRDefault="00F97E70" w:rsidP="00F97E70">
      <w:pPr>
        <w:bidi/>
        <w:jc w:val="both"/>
        <w:rPr>
          <w:rFonts w:cs="David" w:hint="cs"/>
          <w:rtl/>
        </w:rPr>
      </w:pPr>
    </w:p>
    <w:p w14:paraId="11753D5A" w14:textId="77777777" w:rsidR="00F97E70" w:rsidRPr="00F97E70" w:rsidRDefault="00F97E70" w:rsidP="00F97E70">
      <w:pPr>
        <w:bidi/>
        <w:jc w:val="both"/>
        <w:rPr>
          <w:rFonts w:cs="David" w:hint="cs"/>
          <w:rtl/>
        </w:rPr>
      </w:pPr>
      <w:r w:rsidRPr="00F97E70">
        <w:rPr>
          <w:rFonts w:cs="David" w:hint="cs"/>
          <w:rtl/>
        </w:rPr>
        <w:tab/>
        <w:t>אני אומר.</w:t>
      </w:r>
    </w:p>
    <w:p w14:paraId="59BF53A0" w14:textId="77777777" w:rsidR="00F97E70" w:rsidRPr="00F97E70" w:rsidRDefault="00F97E70" w:rsidP="00F97E70">
      <w:pPr>
        <w:bidi/>
        <w:jc w:val="both"/>
        <w:rPr>
          <w:rFonts w:cs="David" w:hint="cs"/>
          <w:rtl/>
        </w:rPr>
      </w:pPr>
    </w:p>
    <w:p w14:paraId="1BF8083B"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15607084" w14:textId="77777777" w:rsidR="00F97E70" w:rsidRPr="00F97E70" w:rsidRDefault="00F97E70" w:rsidP="00F97E70">
      <w:pPr>
        <w:bidi/>
        <w:jc w:val="both"/>
        <w:rPr>
          <w:rFonts w:cs="David" w:hint="cs"/>
          <w:rtl/>
        </w:rPr>
      </w:pPr>
    </w:p>
    <w:p w14:paraId="2FC92A75" w14:textId="77777777" w:rsidR="00F97E70" w:rsidRPr="00F97E70" w:rsidRDefault="00F97E70" w:rsidP="00F97E70">
      <w:pPr>
        <w:bidi/>
        <w:jc w:val="both"/>
        <w:rPr>
          <w:rFonts w:cs="David" w:hint="cs"/>
          <w:rtl/>
        </w:rPr>
      </w:pPr>
      <w:r w:rsidRPr="00F97E70">
        <w:rPr>
          <w:rFonts w:cs="David" w:hint="cs"/>
          <w:rtl/>
        </w:rPr>
        <w:tab/>
        <w:t>לא, ויתרתי. אתה לא צריך לומר. למה אתה רוצה לשכנע אותי?</w:t>
      </w:r>
    </w:p>
    <w:p w14:paraId="536E8E50" w14:textId="77777777" w:rsidR="00F97E70" w:rsidRPr="00F97E70" w:rsidRDefault="00F97E70" w:rsidP="00F97E70">
      <w:pPr>
        <w:bidi/>
        <w:jc w:val="both"/>
        <w:rPr>
          <w:rFonts w:cs="David" w:hint="cs"/>
          <w:rtl/>
        </w:rPr>
      </w:pPr>
    </w:p>
    <w:p w14:paraId="53567BA9" w14:textId="77777777" w:rsidR="00F97E70" w:rsidRPr="00F97E70" w:rsidRDefault="00F97E70" w:rsidP="00F97E70">
      <w:pPr>
        <w:bidi/>
        <w:jc w:val="both"/>
        <w:rPr>
          <w:rFonts w:cs="David" w:hint="cs"/>
          <w:rtl/>
        </w:rPr>
      </w:pPr>
      <w:r w:rsidRPr="00F97E70">
        <w:rPr>
          <w:rFonts w:cs="David" w:hint="cs"/>
          <w:u w:val="single"/>
          <w:rtl/>
        </w:rPr>
        <w:t>יהודה הראל:</w:t>
      </w:r>
    </w:p>
    <w:p w14:paraId="37D2F21D" w14:textId="77777777" w:rsidR="00F97E70" w:rsidRPr="00F97E70" w:rsidRDefault="00F97E70" w:rsidP="00F97E70">
      <w:pPr>
        <w:bidi/>
        <w:jc w:val="both"/>
        <w:rPr>
          <w:rFonts w:cs="David" w:hint="cs"/>
          <w:rtl/>
        </w:rPr>
      </w:pPr>
    </w:p>
    <w:p w14:paraId="329F15B5" w14:textId="77777777" w:rsidR="00F97E70" w:rsidRPr="00F97E70" w:rsidRDefault="00F97E70" w:rsidP="00F97E70">
      <w:pPr>
        <w:bidi/>
        <w:jc w:val="both"/>
        <w:rPr>
          <w:rFonts w:cs="David" w:hint="cs"/>
          <w:rtl/>
        </w:rPr>
      </w:pPr>
      <w:r w:rsidRPr="00F97E70">
        <w:rPr>
          <w:rFonts w:cs="David" w:hint="cs"/>
          <w:rtl/>
        </w:rPr>
        <w:tab/>
        <w:t>להעביר את זה לכל העיריות, זה נותן יתרון לעיריות שלא מקבלות תקציב מהמדינה. כלומר, תל אביב, רמת גן, הרצליה בעוד שהחוק כמו שהוא נותן יתרון למי שבאופן ישיר נושא בו.</w:t>
      </w:r>
    </w:p>
    <w:p w14:paraId="1C108C0F" w14:textId="77777777" w:rsidR="00F97E70" w:rsidRPr="00F97E70" w:rsidRDefault="00F97E70" w:rsidP="00F97E70">
      <w:pPr>
        <w:bidi/>
        <w:jc w:val="both"/>
        <w:rPr>
          <w:rFonts w:cs="David" w:hint="cs"/>
          <w:rtl/>
        </w:rPr>
      </w:pPr>
    </w:p>
    <w:p w14:paraId="41D9E3FB"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F0BE76D" w14:textId="77777777" w:rsidR="00F97E70" w:rsidRPr="00F97E70" w:rsidRDefault="00F97E70" w:rsidP="00F97E70">
      <w:pPr>
        <w:bidi/>
        <w:jc w:val="both"/>
        <w:rPr>
          <w:rFonts w:cs="David" w:hint="cs"/>
          <w:rtl/>
        </w:rPr>
      </w:pPr>
    </w:p>
    <w:p w14:paraId="66BA393B" w14:textId="77777777" w:rsidR="00F97E70" w:rsidRPr="00F97E70" w:rsidRDefault="00F97E70" w:rsidP="00F97E70">
      <w:pPr>
        <w:bidi/>
        <w:jc w:val="both"/>
        <w:rPr>
          <w:rFonts w:cs="David" w:hint="cs"/>
          <w:rtl/>
        </w:rPr>
      </w:pPr>
      <w:r w:rsidRPr="00F97E70">
        <w:rPr>
          <w:rFonts w:cs="David" w:hint="cs"/>
          <w:rtl/>
        </w:rPr>
        <w:tab/>
        <w:t>שכנעת אותי. אבל תזכור שאתה שכנעת אותי.</w:t>
      </w:r>
    </w:p>
    <w:p w14:paraId="11327736" w14:textId="77777777" w:rsidR="00F97E70" w:rsidRPr="00F97E70" w:rsidRDefault="00F97E70" w:rsidP="00F97E70">
      <w:pPr>
        <w:bidi/>
        <w:jc w:val="both"/>
        <w:rPr>
          <w:rFonts w:cs="David" w:hint="cs"/>
          <w:rtl/>
        </w:rPr>
      </w:pPr>
    </w:p>
    <w:p w14:paraId="5813FFDF" w14:textId="77777777" w:rsidR="00F97E70" w:rsidRPr="00F97E70" w:rsidRDefault="00F97E70" w:rsidP="00F97E70">
      <w:pPr>
        <w:bidi/>
        <w:jc w:val="both"/>
        <w:rPr>
          <w:rFonts w:cs="David" w:hint="cs"/>
          <w:rtl/>
        </w:rPr>
      </w:pPr>
      <w:r w:rsidRPr="00F97E70">
        <w:rPr>
          <w:rFonts w:cs="David" w:hint="cs"/>
          <w:u w:val="single"/>
          <w:rtl/>
        </w:rPr>
        <w:t>אורי אורבך:</w:t>
      </w:r>
    </w:p>
    <w:p w14:paraId="124C0321" w14:textId="77777777" w:rsidR="00F97E70" w:rsidRPr="00F97E70" w:rsidRDefault="00F97E70" w:rsidP="00F97E70">
      <w:pPr>
        <w:bidi/>
        <w:jc w:val="both"/>
        <w:rPr>
          <w:rFonts w:cs="David" w:hint="cs"/>
          <w:rtl/>
        </w:rPr>
      </w:pPr>
    </w:p>
    <w:p w14:paraId="0920B8CC" w14:textId="77777777" w:rsidR="00F97E70" w:rsidRPr="00F97E70" w:rsidRDefault="00F97E70" w:rsidP="00F97E70">
      <w:pPr>
        <w:bidi/>
        <w:jc w:val="both"/>
        <w:rPr>
          <w:rFonts w:cs="David" w:hint="cs"/>
          <w:rtl/>
        </w:rPr>
      </w:pPr>
      <w:r w:rsidRPr="00F97E70">
        <w:rPr>
          <w:rFonts w:cs="David" w:hint="cs"/>
          <w:rtl/>
        </w:rPr>
        <w:tab/>
        <w:t>הגולן הוא עסק פרטי?</w:t>
      </w:r>
    </w:p>
    <w:p w14:paraId="475E193D" w14:textId="77777777" w:rsidR="00F97E70" w:rsidRPr="00F97E70" w:rsidRDefault="00F97E70" w:rsidP="00F97E70">
      <w:pPr>
        <w:bidi/>
        <w:jc w:val="both"/>
        <w:rPr>
          <w:rFonts w:cs="David" w:hint="cs"/>
          <w:rtl/>
        </w:rPr>
      </w:pPr>
    </w:p>
    <w:p w14:paraId="7FFB1CA9" w14:textId="77777777" w:rsidR="00F97E70" w:rsidRPr="00F97E70" w:rsidRDefault="00F97E70" w:rsidP="00F97E70">
      <w:pPr>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5F8787FD" w14:textId="77777777" w:rsidR="00F97E70" w:rsidRPr="00F97E70" w:rsidRDefault="00F97E70" w:rsidP="00F97E70">
      <w:pPr>
        <w:bidi/>
        <w:jc w:val="both"/>
        <w:rPr>
          <w:rFonts w:cs="David" w:hint="cs"/>
          <w:rtl/>
        </w:rPr>
      </w:pPr>
    </w:p>
    <w:p w14:paraId="6D78D3D8" w14:textId="77777777" w:rsidR="00F97E70" w:rsidRPr="00F97E70" w:rsidRDefault="00F97E70" w:rsidP="00F97E70">
      <w:pPr>
        <w:bidi/>
        <w:jc w:val="both"/>
        <w:rPr>
          <w:rFonts w:cs="David" w:hint="cs"/>
          <w:rtl/>
        </w:rPr>
      </w:pPr>
      <w:r w:rsidRPr="00F97E70">
        <w:rPr>
          <w:rFonts w:cs="David" w:hint="cs"/>
          <w:rtl/>
        </w:rPr>
        <w:tab/>
        <w:t xml:space="preserve">זה בדיוק מה שהיה לי בגוש קטיף. </w:t>
      </w:r>
    </w:p>
    <w:p w14:paraId="4F63E4A1" w14:textId="77777777" w:rsidR="00F97E70" w:rsidRPr="00F97E70" w:rsidRDefault="00F97E70" w:rsidP="00F97E70">
      <w:pPr>
        <w:bidi/>
        <w:jc w:val="both"/>
        <w:rPr>
          <w:rFonts w:cs="David" w:hint="cs"/>
          <w:u w:val="single"/>
          <w:rtl/>
        </w:rPr>
      </w:pPr>
    </w:p>
    <w:p w14:paraId="4646C257"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39A52E2" w14:textId="77777777" w:rsidR="00F97E70" w:rsidRPr="00F97E70" w:rsidRDefault="00F97E70" w:rsidP="00F97E70">
      <w:pPr>
        <w:bidi/>
        <w:jc w:val="both"/>
        <w:rPr>
          <w:rFonts w:cs="David" w:hint="cs"/>
          <w:rtl/>
        </w:rPr>
      </w:pPr>
    </w:p>
    <w:p w14:paraId="726A6251" w14:textId="77777777" w:rsidR="00F97E70" w:rsidRPr="00F97E70" w:rsidRDefault="00F97E70" w:rsidP="00F97E70">
      <w:pPr>
        <w:bidi/>
        <w:jc w:val="both"/>
        <w:rPr>
          <w:rFonts w:cs="David" w:hint="cs"/>
          <w:rtl/>
        </w:rPr>
      </w:pPr>
      <w:r w:rsidRPr="00F97E70">
        <w:rPr>
          <w:rFonts w:cs="David" w:hint="cs"/>
          <w:rtl/>
        </w:rPr>
        <w:tab/>
        <w:t>אני מציע שנלך בדרך ביניים. נשאיר את הרישא ונכתוב: וכן רשות מקומית שיש לה נגיעה ישירה. מי שבגבול, יאמרו שיש לו נגיעה ישירה. ירושלים, יכולים לומר שיש לה נגיעה ישירה. אם יאמרו בתל אביב, יהיה יותר קשה.  הרי מה שלא נכתוב, בסוף יהיו ויכוחים על זה. קשה מאוד לתחם כאן איזה קו.</w:t>
      </w:r>
    </w:p>
    <w:p w14:paraId="764AC2CC" w14:textId="77777777" w:rsidR="00F97E70" w:rsidRPr="00F97E70" w:rsidRDefault="00F97E70" w:rsidP="00F97E70">
      <w:pPr>
        <w:bidi/>
        <w:jc w:val="both"/>
        <w:rPr>
          <w:rFonts w:cs="David" w:hint="cs"/>
          <w:rtl/>
        </w:rPr>
      </w:pPr>
    </w:p>
    <w:p w14:paraId="2D1FF23D" w14:textId="77777777" w:rsidR="00F97E70" w:rsidRPr="00F97E70" w:rsidRDefault="00F97E70" w:rsidP="00F97E70">
      <w:pPr>
        <w:bidi/>
        <w:jc w:val="both"/>
        <w:rPr>
          <w:rFonts w:cs="David" w:hint="cs"/>
          <w:rtl/>
        </w:rPr>
      </w:pPr>
      <w:r w:rsidRPr="00F97E70">
        <w:rPr>
          <w:rFonts w:cs="David" w:hint="cs"/>
          <w:u w:val="single"/>
          <w:rtl/>
        </w:rPr>
        <w:t>קריאה:</w:t>
      </w:r>
    </w:p>
    <w:p w14:paraId="3D9CD7D1" w14:textId="77777777" w:rsidR="00F97E70" w:rsidRPr="00F97E70" w:rsidRDefault="00F97E70" w:rsidP="00F97E70">
      <w:pPr>
        <w:bidi/>
        <w:jc w:val="both"/>
        <w:rPr>
          <w:rFonts w:cs="David" w:hint="cs"/>
          <w:rtl/>
        </w:rPr>
      </w:pPr>
    </w:p>
    <w:p w14:paraId="4510359B" w14:textId="77777777" w:rsidR="00F97E70" w:rsidRPr="00F97E70" w:rsidRDefault="00F97E70" w:rsidP="00F97E70">
      <w:pPr>
        <w:bidi/>
        <w:jc w:val="both"/>
        <w:rPr>
          <w:rFonts w:cs="David" w:hint="cs"/>
          <w:rtl/>
        </w:rPr>
      </w:pPr>
      <w:r w:rsidRPr="00F97E70">
        <w:rPr>
          <w:rFonts w:cs="David" w:hint="cs"/>
          <w:rtl/>
        </w:rPr>
        <w:tab/>
        <w:t>אפשר לכתוב שהסעיף ייכנס לתוקף רק אם הוא יעזור לגולן?</w:t>
      </w:r>
    </w:p>
    <w:p w14:paraId="19E55C7E" w14:textId="77777777" w:rsidR="00F97E70" w:rsidRPr="00F97E70" w:rsidRDefault="00F97E70" w:rsidP="00F97E70">
      <w:pPr>
        <w:bidi/>
        <w:jc w:val="both"/>
        <w:rPr>
          <w:rFonts w:cs="David" w:hint="cs"/>
          <w:rtl/>
        </w:rPr>
      </w:pPr>
    </w:p>
    <w:p w14:paraId="0F1A17CE" w14:textId="77777777" w:rsidR="00F97E70" w:rsidRPr="00F97E70" w:rsidRDefault="00F97E70" w:rsidP="00F97E70">
      <w:pPr>
        <w:keepLines/>
        <w:bidi/>
        <w:jc w:val="both"/>
        <w:rPr>
          <w:rFonts w:cs="David" w:hint="cs"/>
          <w:rtl/>
        </w:rPr>
      </w:pPr>
      <w:r w:rsidRPr="00F97E70">
        <w:rPr>
          <w:rFonts w:cs="David" w:hint="cs"/>
          <w:u w:val="single"/>
          <w:rtl/>
        </w:rPr>
        <w:t>היו</w:t>
      </w:r>
      <w:r w:rsidRPr="00F97E70">
        <w:rPr>
          <w:rFonts w:cs="David"/>
          <w:u w:val="single"/>
          <w:rtl/>
        </w:rPr>
        <w:t>"</w:t>
      </w:r>
      <w:r w:rsidRPr="00F97E70">
        <w:rPr>
          <w:rFonts w:cs="David" w:hint="cs"/>
          <w:u w:val="single"/>
          <w:rtl/>
        </w:rPr>
        <w:t>ר דוד רותם:</w:t>
      </w:r>
    </w:p>
    <w:p w14:paraId="770FFEFE" w14:textId="77777777" w:rsidR="00F97E70" w:rsidRPr="00F97E70" w:rsidRDefault="00F97E70" w:rsidP="00F97E70">
      <w:pPr>
        <w:keepLines/>
        <w:bidi/>
        <w:jc w:val="both"/>
        <w:rPr>
          <w:rFonts w:cs="David" w:hint="cs"/>
          <w:rtl/>
        </w:rPr>
      </w:pPr>
    </w:p>
    <w:p w14:paraId="3BB64937" w14:textId="77777777" w:rsidR="00F97E70" w:rsidRPr="00F97E70" w:rsidRDefault="00F97E70" w:rsidP="00F97E70">
      <w:pPr>
        <w:bidi/>
        <w:jc w:val="both"/>
        <w:rPr>
          <w:rFonts w:cs="David" w:hint="cs"/>
          <w:rtl/>
        </w:rPr>
      </w:pPr>
      <w:r w:rsidRPr="00F97E70">
        <w:rPr>
          <w:rFonts w:cs="David" w:hint="cs"/>
          <w:rtl/>
        </w:rPr>
        <w:tab/>
        <w:t>יש פסק דין של בית המשפט.</w:t>
      </w:r>
    </w:p>
    <w:p w14:paraId="5B238F08" w14:textId="77777777" w:rsidR="00F97E70" w:rsidRPr="00F97E70" w:rsidRDefault="00F97E70" w:rsidP="00F97E70">
      <w:pPr>
        <w:bidi/>
        <w:jc w:val="both"/>
        <w:rPr>
          <w:rFonts w:cs="David" w:hint="cs"/>
          <w:rtl/>
        </w:rPr>
      </w:pPr>
    </w:p>
    <w:p w14:paraId="7E330DC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7A39BE1" w14:textId="77777777" w:rsidR="00F97E70" w:rsidRPr="00F97E70" w:rsidRDefault="00F97E70" w:rsidP="00F97E70">
      <w:pPr>
        <w:bidi/>
        <w:jc w:val="both"/>
        <w:rPr>
          <w:rFonts w:cs="David" w:hint="cs"/>
          <w:rtl/>
        </w:rPr>
      </w:pPr>
    </w:p>
    <w:p w14:paraId="2A9FB678" w14:textId="77777777" w:rsidR="00F97E70" w:rsidRPr="00F97E70" w:rsidRDefault="00F97E70" w:rsidP="00F97E70">
      <w:pPr>
        <w:bidi/>
        <w:jc w:val="both"/>
        <w:rPr>
          <w:rFonts w:cs="David" w:hint="cs"/>
          <w:rtl/>
        </w:rPr>
      </w:pPr>
      <w:r w:rsidRPr="00F97E70">
        <w:rPr>
          <w:rFonts w:cs="David" w:hint="cs"/>
          <w:rtl/>
        </w:rPr>
        <w:tab/>
        <w:t>אנחנו נכתוב נגיעה ישירה ובית המשפט יפרש מהי נגיעה ישירה.</w:t>
      </w:r>
    </w:p>
    <w:p w14:paraId="4C27E81E" w14:textId="77777777" w:rsidR="00F97E70" w:rsidRPr="00F97E70" w:rsidRDefault="00F97E70" w:rsidP="00F97E70">
      <w:pPr>
        <w:bidi/>
        <w:jc w:val="both"/>
        <w:rPr>
          <w:rFonts w:cs="David" w:hint="cs"/>
          <w:rtl/>
        </w:rPr>
      </w:pPr>
    </w:p>
    <w:p w14:paraId="3200AE87" w14:textId="77777777" w:rsidR="00F97E70" w:rsidRPr="00F97E70" w:rsidRDefault="00F97E70" w:rsidP="00F97E70">
      <w:pPr>
        <w:bidi/>
        <w:jc w:val="both"/>
        <w:rPr>
          <w:rFonts w:cs="David" w:hint="cs"/>
          <w:rtl/>
        </w:rPr>
      </w:pPr>
      <w:r w:rsidRPr="00F97E70">
        <w:rPr>
          <w:rFonts w:cs="David" w:hint="cs"/>
          <w:rtl/>
        </w:rPr>
        <w:tab/>
        <w:t>רבותיי, אנחנו סיכמנו את החלק הזה. אנחנו נעשה עכשיו הפסקה עד השעה 13:00 ואז נקיים את החלק השני של הישיבה בהשתתפות נציגי האקדמיה שיבואו ויציגו את העמדות השונות שלהם בשאלות העקרוניות של משאל עם, כן או לא, בכפוף לאמירה שלי מראש שלמעשה הדיון הזה מקומו הוא לא במסגרת הדיון בחוק הזה, אבל לבקשת חברים שביקשו את זה, אנחנו נקיים את זה.</w:t>
      </w:r>
    </w:p>
    <w:p w14:paraId="5F342C89" w14:textId="77777777" w:rsidR="00F97E70" w:rsidRPr="00F97E70" w:rsidRDefault="00F97E70" w:rsidP="00F97E70">
      <w:pPr>
        <w:bidi/>
        <w:jc w:val="both"/>
        <w:rPr>
          <w:rFonts w:cs="David" w:hint="cs"/>
          <w:rtl/>
        </w:rPr>
      </w:pPr>
    </w:p>
    <w:p w14:paraId="6F9D6626" w14:textId="77777777" w:rsidR="00F97E70" w:rsidRPr="00F97E70" w:rsidRDefault="00F97E70" w:rsidP="00F97E70">
      <w:pPr>
        <w:pStyle w:val="Heading1"/>
        <w:rPr>
          <w:rFonts w:cs="David" w:hint="cs"/>
          <w:rtl/>
        </w:rPr>
      </w:pPr>
      <w:r w:rsidRPr="00F97E70">
        <w:rPr>
          <w:rFonts w:cs="David" w:hint="cs"/>
          <w:rtl/>
        </w:rPr>
        <w:t>הישיבה הופסקה בשעה  12:20 וחודשה בשעה 13:00</w:t>
      </w:r>
    </w:p>
    <w:p w14:paraId="0464AC9B" w14:textId="77777777" w:rsidR="00F97E70" w:rsidRPr="00F97E70" w:rsidRDefault="00F97E70" w:rsidP="00F97E70">
      <w:pPr>
        <w:bidi/>
        <w:jc w:val="both"/>
        <w:rPr>
          <w:rFonts w:cs="David" w:hint="cs"/>
          <w:rtl/>
        </w:rPr>
      </w:pPr>
    </w:p>
    <w:p w14:paraId="253E5FE5"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4F1A6C3" w14:textId="77777777" w:rsidR="00F97E70" w:rsidRPr="00F97E70" w:rsidRDefault="00F97E70" w:rsidP="00F97E70">
      <w:pPr>
        <w:bidi/>
        <w:jc w:val="both"/>
        <w:rPr>
          <w:rFonts w:cs="David" w:hint="cs"/>
          <w:rtl/>
        </w:rPr>
      </w:pPr>
    </w:p>
    <w:p w14:paraId="25976720" w14:textId="77777777" w:rsidR="00F97E70" w:rsidRPr="00F97E70" w:rsidRDefault="00F97E70" w:rsidP="00F97E70">
      <w:pPr>
        <w:bidi/>
        <w:jc w:val="both"/>
        <w:rPr>
          <w:rFonts w:cs="David" w:hint="cs"/>
          <w:rtl/>
        </w:rPr>
      </w:pPr>
      <w:r w:rsidRPr="00F97E70">
        <w:rPr>
          <w:rFonts w:cs="David" w:hint="cs"/>
          <w:rtl/>
        </w:rPr>
        <w:tab/>
        <w:t>אנחנו מחדשים את הישיבה. היו חברים שביקשו, ולצערי אינם כאן, לקיים ובעיקר לשמוע חוות דעת, בעיקר בשני נושאים: האחת, האם משאל עם עולה בקנה אחד עם שיטת המשטר שלנו והשנייה, האם החוק שאנחנו דנים בו כרגע צריך להיות מחוקק במסגרת של חוק יסוד או שניתן לחוקק אותו במסגרת של חוק רגיל.</w:t>
      </w:r>
    </w:p>
    <w:p w14:paraId="3C5BF9C3" w14:textId="77777777" w:rsidR="00F97E70" w:rsidRPr="00F97E70" w:rsidRDefault="00F97E70" w:rsidP="00F97E70">
      <w:pPr>
        <w:bidi/>
        <w:jc w:val="both"/>
        <w:rPr>
          <w:rFonts w:cs="David" w:hint="cs"/>
          <w:rtl/>
        </w:rPr>
      </w:pPr>
    </w:p>
    <w:p w14:paraId="2F897E17" w14:textId="77777777" w:rsidR="00F97E70" w:rsidRPr="00F97E70" w:rsidRDefault="00F97E70" w:rsidP="00F97E70">
      <w:pPr>
        <w:bidi/>
        <w:jc w:val="both"/>
        <w:rPr>
          <w:rFonts w:cs="David" w:hint="cs"/>
          <w:rtl/>
        </w:rPr>
      </w:pPr>
      <w:r w:rsidRPr="00F97E70">
        <w:rPr>
          <w:rFonts w:cs="David" w:hint="cs"/>
          <w:rtl/>
        </w:rPr>
        <w:tab/>
        <w:t>כאשר הנושא הזה אני ציינתי ואני רוצה להדגיש ולציין את זה שוב שלטעמי, מאחר שאנחנו עוסקים בסוגיה טכנית של אופן עריכת משאל העם ולא בסוגיה העקרונית של האם לערוך משאל עם, כי זו לשיטתי הוכרעה כבר במסגרת החוק הקיים, כאשר חוקקה הוראה שקובעת שיהיה משאל עם, אני לא בטוח שהדיון הזה הוא באמת במסגרת מה שאנחנו צריכים לבצע כאן בוועדה אבל מאחר שחברים ביקשו, מצאתי לנכון לאפשר לשמוע את העמדות המקצועיות, גם בעניין הזה.</w:t>
      </w:r>
    </w:p>
    <w:p w14:paraId="48B70070" w14:textId="77777777" w:rsidR="00F97E70" w:rsidRPr="00F97E70" w:rsidRDefault="00F97E70" w:rsidP="00F97E70">
      <w:pPr>
        <w:bidi/>
        <w:jc w:val="both"/>
        <w:rPr>
          <w:rFonts w:cs="David" w:hint="cs"/>
          <w:rtl/>
        </w:rPr>
      </w:pPr>
    </w:p>
    <w:p w14:paraId="2F98987D" w14:textId="77777777" w:rsidR="00F97E70" w:rsidRPr="00F97E70" w:rsidRDefault="00F97E70" w:rsidP="00F97E70">
      <w:pPr>
        <w:bidi/>
        <w:jc w:val="both"/>
        <w:rPr>
          <w:rFonts w:cs="David" w:hint="cs"/>
          <w:rtl/>
        </w:rPr>
      </w:pPr>
      <w:r w:rsidRPr="00F97E70">
        <w:rPr>
          <w:rFonts w:cs="David" w:hint="cs"/>
          <w:rtl/>
        </w:rPr>
        <w:tab/>
        <w:t>לצורך כך הזמנו מספר מומחים שיוכלו להאיר את עינינו בסוגיה הזאת. אני מציע שאנחנו פשוט נשמע אחד אחד וכל אחד יציג את התפיסה שלו ביחס לנושא של משאל העם בהתייחס לשיטת המשטר שלנו וגם לסוגיה של חוק יסוד מול חוק רגיל, ואם ירצה, אין מניעה להוסיף דברים נוספים.</w:t>
      </w:r>
    </w:p>
    <w:p w14:paraId="0C1EB80C" w14:textId="77777777" w:rsidR="00F97E70" w:rsidRPr="00F97E70" w:rsidRDefault="00F97E70" w:rsidP="00F97E70">
      <w:pPr>
        <w:bidi/>
        <w:jc w:val="both"/>
        <w:rPr>
          <w:rFonts w:cs="David" w:hint="cs"/>
          <w:rtl/>
        </w:rPr>
      </w:pPr>
    </w:p>
    <w:p w14:paraId="11876686" w14:textId="77777777" w:rsidR="00F97E70" w:rsidRPr="00F97E70" w:rsidRDefault="00F97E70" w:rsidP="00F97E70">
      <w:pPr>
        <w:bidi/>
        <w:jc w:val="both"/>
        <w:rPr>
          <w:rFonts w:cs="David" w:hint="cs"/>
          <w:rtl/>
        </w:rPr>
      </w:pPr>
      <w:r w:rsidRPr="00F97E70">
        <w:rPr>
          <w:rFonts w:cs="David" w:hint="cs"/>
          <w:rtl/>
        </w:rPr>
        <w:tab/>
        <w:t>בפניכם מונח מסמך שהכין פרופסור שמעון שטרית מהאוניברסיטה העברית בירושלים, שגם הוא הוזמן אבל לא יכול היה להגיע והגיש נייר מפורט וכתוב בהתייחס גם לשאלות האלה וגם למספר נקודות נוספות שהוא מצא לנכון להתייחס אליהן.</w:t>
      </w:r>
    </w:p>
    <w:p w14:paraId="1274E512" w14:textId="77777777" w:rsidR="00F97E70" w:rsidRPr="00F97E70" w:rsidRDefault="00F97E70" w:rsidP="00F97E70">
      <w:pPr>
        <w:bidi/>
        <w:jc w:val="both"/>
        <w:rPr>
          <w:rFonts w:cs="David" w:hint="cs"/>
          <w:rtl/>
        </w:rPr>
      </w:pPr>
    </w:p>
    <w:p w14:paraId="29849478" w14:textId="77777777" w:rsidR="00F97E70" w:rsidRPr="00F97E70" w:rsidRDefault="00F97E70" w:rsidP="00F97E70">
      <w:pPr>
        <w:bidi/>
        <w:jc w:val="both"/>
        <w:rPr>
          <w:rFonts w:cs="David" w:hint="cs"/>
          <w:rtl/>
        </w:rPr>
      </w:pPr>
      <w:r w:rsidRPr="00F97E70">
        <w:rPr>
          <w:rFonts w:cs="David" w:hint="cs"/>
          <w:u w:val="single"/>
          <w:rtl/>
        </w:rPr>
        <w:t>אריאל בנדור:</w:t>
      </w:r>
    </w:p>
    <w:p w14:paraId="5E408A85" w14:textId="77777777" w:rsidR="00F97E70" w:rsidRPr="00F97E70" w:rsidRDefault="00F97E70" w:rsidP="00F97E70">
      <w:pPr>
        <w:bidi/>
        <w:jc w:val="both"/>
        <w:rPr>
          <w:rFonts w:cs="David" w:hint="cs"/>
          <w:rtl/>
        </w:rPr>
      </w:pPr>
    </w:p>
    <w:p w14:paraId="6D0F02BB" w14:textId="77777777" w:rsidR="00F97E70" w:rsidRPr="00F97E70" w:rsidRDefault="00F97E70" w:rsidP="00F97E70">
      <w:pPr>
        <w:bidi/>
        <w:jc w:val="both"/>
        <w:rPr>
          <w:rFonts w:cs="David" w:hint="cs"/>
          <w:rtl/>
        </w:rPr>
      </w:pPr>
      <w:r w:rsidRPr="00F97E70">
        <w:rPr>
          <w:rFonts w:cs="David" w:hint="cs"/>
          <w:rtl/>
        </w:rPr>
        <w:tab/>
        <w:t>למרות שאני משפטן, כאזרח, משאל עם לא נראה לי דבר פסול כשלעצמו. השאלה האם צריך או ראוי לערוך במצב כזה או אחר משאל עם, מה שבעיקרון נראה לי לפחות לגיטימי. אני באמת אתייחס לשאלות המשפטיות, וכמו שאמרת, השאלה המשפטית העיקרית שעומדת בשלב הזה היא חוק לעומת חוק יסוד.</w:t>
      </w:r>
    </w:p>
    <w:p w14:paraId="73E8A7C8" w14:textId="77777777" w:rsidR="00F97E70" w:rsidRPr="00F97E70" w:rsidRDefault="00F97E70" w:rsidP="00F97E70">
      <w:pPr>
        <w:bidi/>
        <w:jc w:val="both"/>
        <w:rPr>
          <w:rFonts w:cs="David" w:hint="cs"/>
          <w:rtl/>
        </w:rPr>
      </w:pPr>
    </w:p>
    <w:p w14:paraId="3F799A91" w14:textId="77777777" w:rsidR="00F97E70" w:rsidRPr="00F97E70" w:rsidRDefault="00F97E70" w:rsidP="00F97E70">
      <w:pPr>
        <w:bidi/>
        <w:jc w:val="both"/>
        <w:rPr>
          <w:rFonts w:cs="David" w:hint="cs"/>
          <w:rtl/>
        </w:rPr>
      </w:pPr>
      <w:r w:rsidRPr="00F97E70">
        <w:rPr>
          <w:rFonts w:cs="David" w:hint="cs"/>
          <w:rtl/>
        </w:rPr>
        <w:tab/>
        <w:t xml:space="preserve">לי נראה שיש צורך לא בקביעה כפי שהיה המצב המשפטי עד עכשיו של הסדר כולל בעניין משאל עם במסגרת חוק יסוד, כלומר שיהיה חוק יסוד: משאל עם, אבל יש צורך באיזושהי הוראת הסמכה במסגרת חוק יסוד, כאשר חוק היסוד הרלוונטי לדעתי ביותר הוא חוק יסוד: הכנסת. </w:t>
      </w:r>
    </w:p>
    <w:p w14:paraId="372B90B5" w14:textId="77777777" w:rsidR="00F97E70" w:rsidRPr="00F97E70" w:rsidRDefault="00F97E70" w:rsidP="00F97E70">
      <w:pPr>
        <w:bidi/>
        <w:jc w:val="both"/>
        <w:rPr>
          <w:rFonts w:cs="David" w:hint="cs"/>
          <w:rtl/>
        </w:rPr>
      </w:pPr>
    </w:p>
    <w:p w14:paraId="1D5B360A" w14:textId="77777777" w:rsidR="00F97E70" w:rsidRPr="00F97E70" w:rsidRDefault="00F97E70" w:rsidP="00F97E70">
      <w:pPr>
        <w:bidi/>
        <w:jc w:val="both"/>
        <w:rPr>
          <w:rFonts w:cs="David" w:hint="cs"/>
          <w:rtl/>
        </w:rPr>
      </w:pPr>
      <w:r w:rsidRPr="00F97E70">
        <w:rPr>
          <w:rFonts w:cs="David" w:hint="cs"/>
          <w:rtl/>
        </w:rPr>
        <w:tab/>
        <w:t>כיום חלוקת הסמכויות והקצאת סמכויות השלטון הבסיסיות במדינת ישראל נעשית במסגרת חוקי יסוד הרלוונטיים ביותר כמו חוק יסוד: הכנסת, חוק יסוד: הממשלה, חוק יסוד: השפיטה. אין כיום סמכות במדינת ישראל, סמכות שלטונית בסיסית שאיננה נתונה בידי אחת הרשויות הללו במסגרת הסמכות הבסיסית שלה, הכנסת, הרשות המחוקקת, רשות חוקתית כאשר היא מקבלת חוקי יסוד, פרלמנט במובן הרחב, מבקרת את הממשלה וכן הלאה, הממשלה במסגרת סמכויותיה וכן הלאה. כאן בעצם אנחנו יוצרים במסגרת משאל עם משהו שאפשר לקרוא לו רשות חדשה ואנחנו מעבירים סמכות שעד עתה הייתה בידי הממשלה ובידי הכנסת, כל אחת במסגרת התפקיד שלה, הרשות המבצעת מקבלת את ההחלטה הבסיסית והכנסת, במסגרת סמכות הביקורת שלה כבית הנבחרים של העם, מאשרת את ההחלטה בהתאם לחוק הקיים. כאן אנחנו כבר יוצרים איזושהי רשות חדשה שבאופן הכרחי בעצם מקבלת סמכות שעד עתה במלואה הייתה בידי הכנסת והממשלה על פי ההסדר הקיים.</w:t>
      </w:r>
    </w:p>
    <w:p w14:paraId="4F34DFA5" w14:textId="77777777" w:rsidR="00F97E70" w:rsidRPr="00F97E70" w:rsidRDefault="00F97E70" w:rsidP="00F97E70">
      <w:pPr>
        <w:bidi/>
        <w:jc w:val="both"/>
        <w:rPr>
          <w:rFonts w:cs="David" w:hint="cs"/>
          <w:rtl/>
        </w:rPr>
      </w:pPr>
    </w:p>
    <w:p w14:paraId="3A7497C1" w14:textId="77777777" w:rsidR="00F97E70" w:rsidRPr="00F97E70" w:rsidRDefault="00F97E70" w:rsidP="00F97E70">
      <w:pPr>
        <w:bidi/>
        <w:jc w:val="both"/>
        <w:rPr>
          <w:rFonts w:cs="David" w:hint="cs"/>
          <w:rtl/>
        </w:rPr>
      </w:pPr>
      <w:r w:rsidRPr="00F97E70">
        <w:rPr>
          <w:rFonts w:cs="David" w:hint="cs"/>
          <w:rtl/>
        </w:rPr>
        <w:tab/>
        <w:t>מאחר שההסדר הקיים מעוגן ביסודו בחוקי יסוד, אם לא היה לנו חוק יסוד: הכנסת וחוק יסוד: הממשלה שמסדירים את הסמכויות הבסיסיות, לא הייתה בעיה. אפשר גם בחוק רגיל כשם שהכנסת מחוקקת בדרך כלל הרבה פעמים גם בעניינים שמבחינה מהותית הם עניינים קונסטיטוציוניים, הם עניינים חוקתיים. משהנושא שבו החוק הזה עוסק הוא נושא שמצוי במסגרת סמכויות הכנסת והממשלה, כאשר מבקשים להעביר לידי משהו שאפשר לקרוא לו, בהיעדר מינוח יותר מוצלח, לאיזשהו מוסד שלטוני חדש במדינת ישראל שעומד בפני עצמו, העם, במסגרת משאל עם, דעתי היא שיש צורך לא בהסדר כולל אבל בהוראת הסמכה בחוק יסוד: הכנסת כגון להוסיף בחוק הכנסת סעיף שייאמר בו שהכנסת רשאית בחוק לקבוע שעניינים אלו ואחרים יוכרעו במשאל עם על פי פרטים שייקבעו בחוק. די בכך כאשר יש הוראת הסמכה בחוק יסוד שמאפשרת את כל הפרטים ועל מה בדיוק יהיה משאל עם, ואת הכללים לעריכת משאל עם, וכל מה שרוצים לקבוע במסגרת חוק, זה בסדר. אחרת אני חושש שעלול להתעורר קושי משפטי שבחוק רגיל בעצם אנחנו משנים חוק יסוד. חוק יסוד: הכנסת יחד עם חוק יסוד: הממשלה, חוק יסוד: השפיטה אולי, ממצים כיום את סמכויות השלטון במדינה. כאן יש איזשהו מוסד אחר.</w:t>
      </w:r>
    </w:p>
    <w:p w14:paraId="25EEA6A6" w14:textId="77777777" w:rsidR="00F97E70" w:rsidRPr="00F97E70" w:rsidRDefault="00F97E70" w:rsidP="00F97E70">
      <w:pPr>
        <w:bidi/>
        <w:jc w:val="both"/>
        <w:rPr>
          <w:rFonts w:cs="David" w:hint="cs"/>
          <w:rtl/>
        </w:rPr>
      </w:pPr>
    </w:p>
    <w:p w14:paraId="4F7BF87C" w14:textId="77777777" w:rsidR="00F97E70" w:rsidRPr="00F97E70" w:rsidRDefault="00F97E70" w:rsidP="00F97E70">
      <w:pPr>
        <w:bidi/>
        <w:ind w:firstLine="720"/>
        <w:jc w:val="both"/>
        <w:rPr>
          <w:rFonts w:cs="David" w:hint="cs"/>
          <w:rtl/>
        </w:rPr>
      </w:pPr>
      <w:r w:rsidRPr="00F97E70">
        <w:rPr>
          <w:rFonts w:cs="David" w:hint="cs"/>
          <w:rtl/>
        </w:rPr>
        <w:t>נכון שאפשר לטעון טענות אחרות, אפשר לומר שבשיטה דמוקרטית אין צורך בקביעה בחוק יסוד שעניינים אלו ואחרים יוכרעו במשאל עם. זאת טענה אפשרית, אבל הטענה הזאת היא טענה מסופקת כי אפשר היה אז לומר שהרבה דברים שקבועים היום בחוק יסוד, גם אין צורך בחוק יסוד כי הם משתמעים מהשיטה הדמוקרטית שלנו. בסך הכל במסגרת שיטה דמוקרטית יש שיטות שונות, יש שיטה נשיאותית, והייתה לנו בחירה ישירה, והיום יש לנו שיטה שבעיקרה היא שיטה פרלמנטרית, כלומר, מקור הסמכות הבסיסי הוא הפרלמנט והאופי של שיטת הממשל, הרשויות, מי בעלי הסמכות בשיטת הממשל, אצלנו מוכרעות על פי חוקי יסוד וסמכות הכנסת לחוקק חוקי יסוד. לא קובעים כאן איזשהו דבר שמנוגד לשיטת הממשל הבסיסית שלנו.</w:t>
      </w:r>
    </w:p>
    <w:p w14:paraId="61F88024" w14:textId="77777777" w:rsidR="00F97E70" w:rsidRPr="00F97E70" w:rsidRDefault="00F97E70" w:rsidP="00F97E70">
      <w:pPr>
        <w:bidi/>
        <w:ind w:firstLine="720"/>
        <w:jc w:val="both"/>
        <w:rPr>
          <w:rFonts w:cs="David" w:hint="cs"/>
          <w:rtl/>
        </w:rPr>
      </w:pPr>
    </w:p>
    <w:p w14:paraId="1558CFC7" w14:textId="77777777" w:rsidR="00F97E70" w:rsidRPr="00F97E70" w:rsidRDefault="00F97E70" w:rsidP="00F97E70">
      <w:pPr>
        <w:bidi/>
        <w:jc w:val="both"/>
        <w:rPr>
          <w:rFonts w:cs="David" w:hint="cs"/>
          <w:rtl/>
        </w:rPr>
      </w:pPr>
      <w:r w:rsidRPr="00F97E70">
        <w:rPr>
          <w:rFonts w:cs="David" w:hint="cs"/>
          <w:rtl/>
        </w:rPr>
        <w:tab/>
        <w:t xml:space="preserve">לכן, כדי להימנע מטענות שלדעתי הן טענות חזקות, גם אם יש טענות נגד, אפשריות שאני ער להן שאומרות שמשאל עם זה דבר שבכל מקרה הוא אפשרי בשיטה דמוקרטית, אני חושב שלא צריך להשאיר את הדברים הללו לאחר מכן לבג"צים ועוד פעם הדבר יגיע לבית המשפט העליון בטענות כאלה ואחרות ברגע האחרון. סמכות הכנסת, ואנחנו עדיין נמצאים בשלב רלוונטי, לערוך את השינוי הנדרש כדי שהתיקון יהיה תיקון תקין בעניין חוקתי עקרוני. אני חושב שגם מהבחינה העקרונית זה לא עניין של מה בכך. משאל עם הוא דבר חשוב, זה דבר משמעותי, זה משנה </w:t>
      </w:r>
      <w:r w:rsidRPr="00F97E70">
        <w:rPr>
          <w:rFonts w:cs="David"/>
          <w:rtl/>
        </w:rPr>
        <w:t>–</w:t>
      </w:r>
      <w:r w:rsidRPr="00F97E70">
        <w:rPr>
          <w:rFonts w:cs="David" w:hint="cs"/>
          <w:rtl/>
        </w:rPr>
        <w:t xml:space="preserve"> לפחות בהקשר שאנחנו עוסקים בו </w:t>
      </w:r>
      <w:r w:rsidRPr="00F97E70">
        <w:rPr>
          <w:rFonts w:cs="David"/>
          <w:rtl/>
        </w:rPr>
        <w:t>–</w:t>
      </w:r>
      <w:r w:rsidRPr="00F97E70">
        <w:rPr>
          <w:rFonts w:cs="David" w:hint="cs"/>
          <w:rtl/>
        </w:rPr>
        <w:t xml:space="preserve"> את שיטת המשטר שלנו. שיטת המשטר, עיקריה בנויים במסגרת חוקי יסוד. כאן לגיטימי לומר שאנחנו לא רוצים לחוקק חוק יסוד עצמאי בעניין משאל עם, לא רוצים שמשאל עם גם יהפוך לאיזושהי דרך שגרתית, דרך שמייחדים אותה לעת הזאת, בוודאי לנושא מאוד מסוים עם כל הרגישות והדרמטיות, ובמידה רבה אי ההפיכות שלו. יש לגיטימיות מיוחדת למשאל עם דווקא בעניין הזה, אבל מבחינה משפטית הדבר טעון עיגון בחוק יסוד. לא פירוט בחוק יסוד אלא עיגון סעיף אחד בחוק יסוד: הכנסת כדי למנוע כל ספק וכל טענה שלא יכולה להתעורר, אלא ללא ספק תתעורר, ואני חושב שלפחות זאת טענה חזקה מבחינה משפטית.</w:t>
      </w:r>
    </w:p>
    <w:p w14:paraId="0B27D1F3" w14:textId="77777777" w:rsidR="00F97E70" w:rsidRPr="00F97E70" w:rsidRDefault="00F97E70" w:rsidP="00F97E70">
      <w:pPr>
        <w:bidi/>
        <w:jc w:val="both"/>
        <w:rPr>
          <w:rFonts w:cs="David" w:hint="cs"/>
          <w:rtl/>
        </w:rPr>
      </w:pPr>
    </w:p>
    <w:p w14:paraId="11AE03CA" w14:textId="77777777" w:rsidR="00F97E70" w:rsidRPr="00F97E70" w:rsidRDefault="00F97E70" w:rsidP="00F97E70">
      <w:pPr>
        <w:bidi/>
        <w:jc w:val="both"/>
        <w:rPr>
          <w:rFonts w:cs="David" w:hint="cs"/>
          <w:rtl/>
        </w:rPr>
      </w:pPr>
      <w:r w:rsidRPr="00F97E70">
        <w:rPr>
          <w:rFonts w:cs="David" w:hint="cs"/>
          <w:rtl/>
        </w:rPr>
        <w:tab/>
        <w:t xml:space="preserve">זה בעצם לגבי השאלה המרכזית שעומדת בפנינו. אני חושב שכל השאר הם באמת עניינים שבתחום הסמכות של הכנסת, הרשות המחוקקת, לקבוע את פרטי הדברים. יש בכל זאת משמעות חוקתית נניח להסדרים שנוגעים לגבי תעמולת בחירות או תעמולת משאל עם. לא כל המגבלות שמתאימות לבחירות לכנסת מתאימות למשאל עם. אני מתאר לעצמי שחלק גדול ממה שהציבור הישראלי באמצעות כלי התקשורת יעסוק בתקופה הרלוונטית, זה ויכוח על העניינים הללו, כך שאי אפשר כמו בתעמולת בחירות לכנסת, שגם שם אלה לא הגבלות הכי יעילות בעולם, להגביל בצורה כזאת או אחרת את הדיון הציבורי. על רקע זה יכול להיות שאין גם צורך בהסדרים לגבי תשדירי תעמולה שיחייבו את ערוצי השידור וכיוצא באלה. לעניינים הללו יש גם היבטים חוקתיים אבל בשאלה המרכזית, התשובה שלי היא שיש צורך  בחוק יסוד, אין חובה בחוק יסוד: משאל עם, אבל יש צורך בהוראת הסמכה במסגרת חוק יסוד כאשר כל השאר </w:t>
      </w:r>
      <w:r w:rsidRPr="00F97E70">
        <w:rPr>
          <w:rFonts w:cs="David"/>
          <w:rtl/>
        </w:rPr>
        <w:t>–</w:t>
      </w:r>
      <w:r w:rsidRPr="00F97E70">
        <w:rPr>
          <w:rFonts w:cs="David" w:hint="cs"/>
          <w:rtl/>
        </w:rPr>
        <w:t xml:space="preserve"> שזה בעצם העיקר </w:t>
      </w:r>
      <w:r w:rsidRPr="00F97E70">
        <w:rPr>
          <w:rFonts w:cs="David"/>
          <w:rtl/>
        </w:rPr>
        <w:t>–</w:t>
      </w:r>
      <w:r w:rsidRPr="00F97E70">
        <w:rPr>
          <w:rFonts w:cs="David" w:hint="cs"/>
          <w:rtl/>
        </w:rPr>
        <w:t xml:space="preserve"> יכול להיות ואין סיבה שלא יהיה במסגרת חוק.</w:t>
      </w:r>
    </w:p>
    <w:p w14:paraId="5BD40BD0" w14:textId="77777777" w:rsidR="00F97E70" w:rsidRPr="00F97E70" w:rsidRDefault="00F97E70" w:rsidP="00F97E70">
      <w:pPr>
        <w:bidi/>
        <w:jc w:val="both"/>
        <w:rPr>
          <w:rFonts w:cs="David" w:hint="cs"/>
          <w:rtl/>
        </w:rPr>
      </w:pPr>
    </w:p>
    <w:p w14:paraId="70D60393" w14:textId="77777777" w:rsidR="00F97E70" w:rsidRPr="00F97E70" w:rsidRDefault="00F97E70" w:rsidP="00F97E70">
      <w:pPr>
        <w:bidi/>
        <w:jc w:val="both"/>
        <w:rPr>
          <w:rFonts w:cs="David" w:hint="cs"/>
          <w:rtl/>
        </w:rPr>
      </w:pPr>
      <w:r w:rsidRPr="00F97E70">
        <w:rPr>
          <w:rFonts w:cs="David" w:hint="cs"/>
          <w:u w:val="single"/>
          <w:rtl/>
        </w:rPr>
        <w:t>אורי אורבך:</w:t>
      </w:r>
    </w:p>
    <w:p w14:paraId="5D541683" w14:textId="77777777" w:rsidR="00F97E70" w:rsidRPr="00F97E70" w:rsidRDefault="00F97E70" w:rsidP="00F97E70">
      <w:pPr>
        <w:bidi/>
        <w:jc w:val="both"/>
        <w:rPr>
          <w:rFonts w:cs="David" w:hint="cs"/>
          <w:rtl/>
        </w:rPr>
      </w:pPr>
    </w:p>
    <w:p w14:paraId="7DF08005" w14:textId="77777777" w:rsidR="00F97E70" w:rsidRPr="00F97E70" w:rsidRDefault="00F97E70" w:rsidP="00F97E70">
      <w:pPr>
        <w:bidi/>
        <w:jc w:val="both"/>
        <w:rPr>
          <w:rFonts w:cs="David" w:hint="cs"/>
          <w:rtl/>
        </w:rPr>
      </w:pPr>
      <w:r w:rsidRPr="00F97E70">
        <w:rPr>
          <w:rFonts w:cs="David" w:hint="cs"/>
          <w:rtl/>
        </w:rPr>
        <w:tab/>
        <w:t>שאלה. אתה מייחד את הדברים שלך כלפי משאל עם בכלל או שזה נגיד משאל עם בנושא הגולן, בנושא ירושלים, בנושא אחר?</w:t>
      </w:r>
    </w:p>
    <w:p w14:paraId="0E6C3741" w14:textId="77777777" w:rsidR="00F97E70" w:rsidRPr="00F97E70" w:rsidRDefault="00F97E70" w:rsidP="00F97E70">
      <w:pPr>
        <w:bidi/>
        <w:jc w:val="both"/>
        <w:rPr>
          <w:rFonts w:cs="David" w:hint="cs"/>
          <w:rtl/>
        </w:rPr>
      </w:pPr>
    </w:p>
    <w:p w14:paraId="689080C4" w14:textId="77777777" w:rsidR="00F97E70" w:rsidRPr="00F97E70" w:rsidRDefault="00F97E70" w:rsidP="00F97E70">
      <w:pPr>
        <w:bidi/>
        <w:jc w:val="both"/>
        <w:rPr>
          <w:rFonts w:cs="David" w:hint="cs"/>
          <w:rtl/>
        </w:rPr>
      </w:pPr>
      <w:r w:rsidRPr="00F97E70">
        <w:rPr>
          <w:rFonts w:cs="David" w:hint="cs"/>
          <w:u w:val="single"/>
          <w:rtl/>
        </w:rPr>
        <w:t>אריאל בנדור:</w:t>
      </w:r>
    </w:p>
    <w:p w14:paraId="0AA8DC56" w14:textId="77777777" w:rsidR="00F97E70" w:rsidRPr="00F97E70" w:rsidRDefault="00F97E70" w:rsidP="00F97E70">
      <w:pPr>
        <w:bidi/>
        <w:jc w:val="both"/>
        <w:rPr>
          <w:rFonts w:cs="David" w:hint="cs"/>
          <w:rtl/>
        </w:rPr>
      </w:pPr>
    </w:p>
    <w:p w14:paraId="0B198FC2" w14:textId="77777777" w:rsidR="00F97E70" w:rsidRPr="00F97E70" w:rsidRDefault="00F97E70" w:rsidP="00F97E70">
      <w:pPr>
        <w:bidi/>
        <w:jc w:val="both"/>
        <w:rPr>
          <w:rFonts w:cs="David" w:hint="cs"/>
          <w:rtl/>
        </w:rPr>
      </w:pPr>
      <w:r w:rsidRPr="00F97E70">
        <w:rPr>
          <w:rFonts w:cs="David" w:hint="cs"/>
          <w:rtl/>
        </w:rPr>
        <w:tab/>
        <w:t>משאל עם.</w:t>
      </w:r>
    </w:p>
    <w:p w14:paraId="6EACC803" w14:textId="77777777" w:rsidR="00F97E70" w:rsidRPr="00F97E70" w:rsidRDefault="00F97E70" w:rsidP="00F97E70">
      <w:pPr>
        <w:bidi/>
        <w:jc w:val="both"/>
        <w:rPr>
          <w:rFonts w:cs="David" w:hint="cs"/>
          <w:rtl/>
        </w:rPr>
      </w:pPr>
    </w:p>
    <w:p w14:paraId="75820051" w14:textId="77777777" w:rsidR="00F97E70" w:rsidRPr="00F97E70" w:rsidRDefault="00F97E70" w:rsidP="00F97E70">
      <w:pPr>
        <w:bidi/>
        <w:jc w:val="both"/>
        <w:rPr>
          <w:rFonts w:cs="David"/>
          <w:rtl/>
        </w:rPr>
      </w:pPr>
      <w:r w:rsidRPr="00F97E70">
        <w:rPr>
          <w:rFonts w:cs="David" w:hint="cs"/>
          <w:u w:val="single"/>
          <w:rtl/>
        </w:rPr>
        <w:t>אורי אורבך:</w:t>
      </w:r>
    </w:p>
    <w:p w14:paraId="17530C8E" w14:textId="77777777" w:rsidR="00F97E70" w:rsidRPr="00F97E70" w:rsidRDefault="00F97E70" w:rsidP="00F97E70">
      <w:pPr>
        <w:bidi/>
        <w:jc w:val="both"/>
        <w:rPr>
          <w:rFonts w:cs="David"/>
          <w:rtl/>
        </w:rPr>
      </w:pPr>
    </w:p>
    <w:p w14:paraId="68155111" w14:textId="77777777" w:rsidR="00F97E70" w:rsidRPr="00F97E70" w:rsidRDefault="00F97E70" w:rsidP="00F97E70">
      <w:pPr>
        <w:bidi/>
        <w:jc w:val="both"/>
        <w:rPr>
          <w:rFonts w:cs="David" w:hint="cs"/>
          <w:rtl/>
        </w:rPr>
      </w:pPr>
      <w:r w:rsidRPr="00F97E70">
        <w:rPr>
          <w:rFonts w:cs="David" w:hint="cs"/>
          <w:rtl/>
        </w:rPr>
        <w:tab/>
        <w:t>אתה מבין את ההבדל. אם זה משאל עם בנושא ספציפי, שהחוק כולל את הנושא, האם זה לא מהווה פתח? הרי אנחנו לא רוצים שמשאל עם יהיה דבר תדיר ותכוף. אם אתה קובע בחוק יסוד: משאל עם, בעצם למרות שעיגנת את זה בחקיקת יסוד, פתחת אפשרות למשאלי עם כחול אשר על שפת הים, בעוד שאם אתה מייחד את זה לנושא מסוים, אולי אתה פטור מחקיקת חוק יסוד כי מדובר בחוק חד פעמי.</w:t>
      </w:r>
    </w:p>
    <w:p w14:paraId="14D3DCD5" w14:textId="77777777" w:rsidR="00F97E70" w:rsidRPr="00F97E70" w:rsidRDefault="00F97E70" w:rsidP="00F97E70">
      <w:pPr>
        <w:bidi/>
        <w:jc w:val="both"/>
        <w:rPr>
          <w:rFonts w:cs="David" w:hint="cs"/>
          <w:rtl/>
        </w:rPr>
      </w:pPr>
    </w:p>
    <w:p w14:paraId="1ECBA130" w14:textId="77777777" w:rsidR="00F97E70" w:rsidRPr="00F97E70" w:rsidRDefault="00F97E70" w:rsidP="00F97E70">
      <w:pPr>
        <w:bidi/>
        <w:jc w:val="both"/>
        <w:rPr>
          <w:rFonts w:cs="David" w:hint="cs"/>
          <w:rtl/>
        </w:rPr>
      </w:pPr>
      <w:r w:rsidRPr="00F97E70">
        <w:rPr>
          <w:rFonts w:cs="David" w:hint="cs"/>
          <w:u w:val="single"/>
          <w:rtl/>
        </w:rPr>
        <w:t>אריאל בנדור:</w:t>
      </w:r>
    </w:p>
    <w:p w14:paraId="04F35EB2" w14:textId="77777777" w:rsidR="00F97E70" w:rsidRPr="00F97E70" w:rsidRDefault="00F97E70" w:rsidP="00F97E70">
      <w:pPr>
        <w:bidi/>
        <w:jc w:val="both"/>
        <w:rPr>
          <w:rFonts w:cs="David" w:hint="cs"/>
          <w:rtl/>
        </w:rPr>
      </w:pPr>
    </w:p>
    <w:p w14:paraId="0784853F" w14:textId="77777777" w:rsidR="00F97E70" w:rsidRPr="00F97E70" w:rsidRDefault="00F97E70" w:rsidP="00F97E70">
      <w:pPr>
        <w:bidi/>
        <w:jc w:val="both"/>
        <w:rPr>
          <w:rFonts w:cs="David" w:hint="cs"/>
          <w:rtl/>
        </w:rPr>
      </w:pPr>
      <w:r w:rsidRPr="00F97E70">
        <w:rPr>
          <w:rFonts w:cs="David" w:hint="cs"/>
          <w:rtl/>
        </w:rPr>
        <w:tab/>
        <w:t xml:space="preserve">הדרך להתמודד עם זה, זאת בהחלט הערה שהטרידה גם אותי, היא לציין בחוק יסוד, לא פרטי פרטים, אלא שהכנסת רשאית לקבוע בחוק הסדרים או קיומו של משאל עם בנושא הזה. הכנסת לא חייבת לקבוע בחוק יסוד משאל עם נקודה, אלא היא בהחלט רשאית לומר שהנושא על רקע מציאות שנכונה לעת הזאת </w:t>
      </w:r>
      <w:r w:rsidRPr="00F97E70">
        <w:rPr>
          <w:rFonts w:cs="David"/>
          <w:rtl/>
        </w:rPr>
        <w:t>–</w:t>
      </w:r>
      <w:r w:rsidRPr="00F97E70">
        <w:rPr>
          <w:rFonts w:cs="David" w:hint="cs"/>
          <w:rtl/>
        </w:rPr>
        <w:t xml:space="preserve"> אם רוצים, תמיד אפשר לתקן בחוק יסוד, אם עומדים בתנאים לכך </w:t>
      </w:r>
      <w:r w:rsidRPr="00F97E70">
        <w:rPr>
          <w:rFonts w:cs="David"/>
          <w:rtl/>
        </w:rPr>
        <w:t>–</w:t>
      </w:r>
      <w:r w:rsidRPr="00F97E70">
        <w:rPr>
          <w:rFonts w:cs="David" w:hint="cs"/>
          <w:rtl/>
        </w:rPr>
        <w:t xml:space="preserve"> אבל אפשר בהחלט לקבוע בחוק יסוד מהו הנושא שניתן לערוך בו משאל עם והפרטים ייקבעו בחוק. חוק יסוד: הכנסת, יש שורה ארוכה של הוראות.</w:t>
      </w:r>
    </w:p>
    <w:p w14:paraId="01F8664E" w14:textId="77777777" w:rsidR="00F97E70" w:rsidRPr="00F97E70" w:rsidRDefault="00F97E70" w:rsidP="00F97E70">
      <w:pPr>
        <w:bidi/>
        <w:jc w:val="both"/>
        <w:rPr>
          <w:rFonts w:cs="David" w:hint="cs"/>
          <w:rtl/>
        </w:rPr>
      </w:pPr>
    </w:p>
    <w:p w14:paraId="31797C74" w14:textId="77777777" w:rsidR="00F97E70" w:rsidRPr="00F97E70" w:rsidRDefault="00F97E70" w:rsidP="00F97E70">
      <w:pPr>
        <w:bidi/>
        <w:jc w:val="both"/>
        <w:rPr>
          <w:rFonts w:cs="David" w:hint="cs"/>
          <w:rtl/>
        </w:rPr>
      </w:pPr>
      <w:r w:rsidRPr="00F97E70">
        <w:rPr>
          <w:rFonts w:cs="David" w:hint="cs"/>
          <w:u w:val="single"/>
          <w:rtl/>
        </w:rPr>
        <w:t>אריאל בנדור:</w:t>
      </w:r>
    </w:p>
    <w:p w14:paraId="1CA837E0" w14:textId="77777777" w:rsidR="00F97E70" w:rsidRPr="00F97E70" w:rsidRDefault="00F97E70" w:rsidP="00F97E70">
      <w:pPr>
        <w:bidi/>
        <w:jc w:val="both"/>
        <w:rPr>
          <w:rFonts w:cs="David" w:hint="cs"/>
          <w:rtl/>
        </w:rPr>
      </w:pPr>
    </w:p>
    <w:p w14:paraId="7C744CA9" w14:textId="77777777" w:rsidR="00F97E70" w:rsidRPr="00F97E70" w:rsidRDefault="00F97E70" w:rsidP="00F97E70">
      <w:pPr>
        <w:bidi/>
        <w:jc w:val="both"/>
        <w:rPr>
          <w:rFonts w:cs="David" w:hint="cs"/>
          <w:rtl/>
        </w:rPr>
      </w:pPr>
      <w:r w:rsidRPr="00F97E70">
        <w:rPr>
          <w:rFonts w:cs="David" w:hint="cs"/>
          <w:rtl/>
        </w:rPr>
        <w:tab/>
        <w:t>השאלה אם גם זה דורש חוק יסוד.</w:t>
      </w:r>
    </w:p>
    <w:p w14:paraId="14ADE9C1" w14:textId="77777777" w:rsidR="00F97E70" w:rsidRPr="00F97E70" w:rsidRDefault="00F97E70" w:rsidP="00F97E70">
      <w:pPr>
        <w:bidi/>
        <w:jc w:val="both"/>
        <w:rPr>
          <w:rFonts w:cs="David" w:hint="cs"/>
          <w:rtl/>
        </w:rPr>
      </w:pPr>
    </w:p>
    <w:p w14:paraId="6EED5C6A" w14:textId="77777777" w:rsidR="00F97E70" w:rsidRPr="00F97E70" w:rsidRDefault="00F97E70" w:rsidP="00F97E70">
      <w:pPr>
        <w:bidi/>
        <w:jc w:val="both"/>
        <w:rPr>
          <w:rFonts w:cs="David" w:hint="cs"/>
          <w:rtl/>
        </w:rPr>
      </w:pPr>
      <w:r w:rsidRPr="00F97E70">
        <w:rPr>
          <w:rFonts w:cs="David" w:hint="cs"/>
          <w:u w:val="single"/>
          <w:rtl/>
        </w:rPr>
        <w:t>אריאל בנדור:</w:t>
      </w:r>
    </w:p>
    <w:p w14:paraId="22FF3D67" w14:textId="77777777" w:rsidR="00F97E70" w:rsidRPr="00F97E70" w:rsidRDefault="00F97E70" w:rsidP="00F97E70">
      <w:pPr>
        <w:bidi/>
        <w:jc w:val="both"/>
        <w:rPr>
          <w:rFonts w:cs="David" w:hint="cs"/>
          <w:rtl/>
        </w:rPr>
      </w:pPr>
    </w:p>
    <w:p w14:paraId="34E36BAA" w14:textId="77777777" w:rsidR="00F97E70" w:rsidRPr="00F97E70" w:rsidRDefault="00F97E70" w:rsidP="00F97E70">
      <w:pPr>
        <w:bidi/>
        <w:jc w:val="both"/>
        <w:rPr>
          <w:rFonts w:cs="David" w:hint="cs"/>
          <w:rtl/>
        </w:rPr>
      </w:pPr>
      <w:r w:rsidRPr="00F97E70">
        <w:rPr>
          <w:rFonts w:cs="David" w:hint="cs"/>
          <w:rtl/>
        </w:rPr>
        <w:tab/>
        <w:t>כן, משום שלפי פרשנותי, הסמכויות היום לגבי הכרעות בהן מדובר בחוק המסוים הזה, לגבי השליטה או החלת המשפט, השיפוט והמינהל, מצויות בידי הכנסת והממשלה על פי חוק יסוד. משרוצים לאפשר שהכרעות בעניינים הללו יתקבלו בסופו של דבר על ידי העם במסגרת של משאל עם, יש צורך באיזשהו עיגון בחוק יסוד שיכול להיות מינימלי שיכלול רק את הפרטים ההכרחיים. אם פרט הכרחי, רוצים להגביל אותו, אני חושב שהמחשבה הזאת היא מחשבה נכונה בשלב הזה לא לתת פתח רחב אלא בעניין החלת המשפט, השיפוט והמינהל, אפשר לציין באותה הוראה בחוק יסוד שהכנסת רשאית לקבוע חובת עריכת משאל עם בנושא ביטול החלת המשפט, השיפוט והמינהל על שטח מסוים ופרטים ייקבעו בחוק.</w:t>
      </w:r>
    </w:p>
    <w:p w14:paraId="13A62B08" w14:textId="77777777" w:rsidR="00F97E70" w:rsidRPr="00F97E70" w:rsidRDefault="00F97E70" w:rsidP="00F97E70">
      <w:pPr>
        <w:bidi/>
        <w:jc w:val="both"/>
        <w:rPr>
          <w:rFonts w:cs="David" w:hint="cs"/>
          <w:rtl/>
        </w:rPr>
      </w:pPr>
      <w:r w:rsidRPr="00F97E70">
        <w:rPr>
          <w:rFonts w:cs="David" w:hint="cs"/>
          <w:rtl/>
        </w:rPr>
        <w:tab/>
      </w:r>
    </w:p>
    <w:p w14:paraId="68CD9650"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20C750C" w14:textId="77777777" w:rsidR="00F97E70" w:rsidRPr="00F97E70" w:rsidRDefault="00F97E70" w:rsidP="00F97E70">
      <w:pPr>
        <w:bidi/>
        <w:jc w:val="both"/>
        <w:rPr>
          <w:rFonts w:cs="David" w:hint="cs"/>
          <w:rtl/>
        </w:rPr>
      </w:pPr>
    </w:p>
    <w:p w14:paraId="22F31C1C" w14:textId="77777777" w:rsidR="00F97E70" w:rsidRPr="00F97E70" w:rsidRDefault="00F97E70" w:rsidP="00F97E70">
      <w:pPr>
        <w:bidi/>
        <w:jc w:val="both"/>
        <w:rPr>
          <w:rFonts w:cs="David" w:hint="cs"/>
          <w:rtl/>
        </w:rPr>
      </w:pPr>
      <w:r w:rsidRPr="00F97E70">
        <w:rPr>
          <w:rFonts w:cs="David" w:hint="cs"/>
          <w:rtl/>
        </w:rPr>
        <w:tab/>
        <w:t>ברשותך, שתיים או שלוש שאלות. למעשה הסוגיה של משאל עם נקבעה בהסדר החוקי שנחקק ב-1999. אנחנו הרי היום בעצם באים כדי למלא את התוכן הטכני של איך עושים את משאל העם בצד הטכני אבל הקביעה העקרונית שיהיה משאל עם, היא קביעה שכבר נכנסה לתוך החוק ב-1999 ונדמה לי שעד עכשיו למעשה לא הייתה תקיפה של אותו סעיף חוק.</w:t>
      </w:r>
    </w:p>
    <w:p w14:paraId="638A3456" w14:textId="77777777" w:rsidR="00F97E70" w:rsidRPr="00F97E70" w:rsidRDefault="00F97E70" w:rsidP="00F97E70">
      <w:pPr>
        <w:bidi/>
        <w:jc w:val="both"/>
        <w:rPr>
          <w:rFonts w:cs="David" w:hint="cs"/>
          <w:rtl/>
        </w:rPr>
      </w:pPr>
    </w:p>
    <w:p w14:paraId="4806C319" w14:textId="77777777" w:rsidR="00F97E70" w:rsidRPr="00F97E70" w:rsidRDefault="00F97E70" w:rsidP="00F97E70">
      <w:pPr>
        <w:bidi/>
        <w:jc w:val="both"/>
        <w:rPr>
          <w:rFonts w:cs="David" w:hint="cs"/>
          <w:rtl/>
        </w:rPr>
      </w:pPr>
      <w:r w:rsidRPr="00F97E70">
        <w:rPr>
          <w:rFonts w:cs="David" w:hint="cs"/>
          <w:u w:val="single"/>
          <w:rtl/>
        </w:rPr>
        <w:t>אריאל בנדור:</w:t>
      </w:r>
    </w:p>
    <w:p w14:paraId="46777996" w14:textId="77777777" w:rsidR="00F97E70" w:rsidRPr="00F97E70" w:rsidRDefault="00F97E70" w:rsidP="00F97E70">
      <w:pPr>
        <w:bidi/>
        <w:jc w:val="both"/>
        <w:rPr>
          <w:rFonts w:cs="David" w:hint="cs"/>
          <w:rtl/>
        </w:rPr>
      </w:pPr>
    </w:p>
    <w:p w14:paraId="708051B8" w14:textId="77777777" w:rsidR="00F97E70" w:rsidRPr="00F97E70" w:rsidRDefault="00F97E70" w:rsidP="00F97E70">
      <w:pPr>
        <w:bidi/>
        <w:jc w:val="both"/>
        <w:rPr>
          <w:rFonts w:cs="David" w:hint="cs"/>
          <w:rtl/>
        </w:rPr>
      </w:pPr>
      <w:r w:rsidRPr="00F97E70">
        <w:rPr>
          <w:rFonts w:cs="David" w:hint="cs"/>
          <w:rtl/>
        </w:rPr>
        <w:tab/>
        <w:t>הסיבה שלא הייתה תקיפה, מעבר לזה שאולי הנושא לא היה אקטואלי במובן הביצועי, בחוק, כפי שהיה כל השנים, נאמר שתוקף ההוראה בעניין משאל עם ייכנס כאשר יחוקק יסוד בעניין משאל עם. אני בא ואומר שאין צורך בחוק יסוד:  משאל עם.  יש לזה השלכות מאוד מאוד רחבות ואין בזה צורך משפטי. הכנסת סוברנית כמובן, אם היא רוצה בכך, לחוקק, אבל לדעתי יש צורך בהוראת הסמכה שתיכנס לחוק יסוד. לא תקפו את זה משום שנאמר שם שזה נכנס לתוקף רק כאשר יהיה חוק יסוד.</w:t>
      </w:r>
    </w:p>
    <w:p w14:paraId="05CC0512" w14:textId="77777777" w:rsidR="00F97E70" w:rsidRPr="00F97E70" w:rsidRDefault="00F97E70" w:rsidP="00F97E70">
      <w:pPr>
        <w:bidi/>
        <w:jc w:val="both"/>
        <w:rPr>
          <w:rFonts w:cs="David" w:hint="cs"/>
          <w:rtl/>
        </w:rPr>
      </w:pPr>
    </w:p>
    <w:p w14:paraId="7EEB3583"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070E8B7" w14:textId="77777777" w:rsidR="00F97E70" w:rsidRPr="00F97E70" w:rsidRDefault="00F97E70" w:rsidP="00F97E70">
      <w:pPr>
        <w:bidi/>
        <w:jc w:val="both"/>
        <w:rPr>
          <w:rFonts w:cs="David" w:hint="cs"/>
          <w:rtl/>
        </w:rPr>
      </w:pPr>
    </w:p>
    <w:p w14:paraId="269C6D5A" w14:textId="77777777" w:rsidR="00F97E70" w:rsidRPr="00F97E70" w:rsidRDefault="00F97E70" w:rsidP="00F97E70">
      <w:pPr>
        <w:bidi/>
        <w:jc w:val="both"/>
        <w:rPr>
          <w:rFonts w:cs="David" w:hint="cs"/>
          <w:rtl/>
        </w:rPr>
      </w:pPr>
      <w:r w:rsidRPr="00F97E70">
        <w:rPr>
          <w:rFonts w:cs="David" w:hint="cs"/>
          <w:rtl/>
        </w:rPr>
        <w:tab/>
        <w:t>כן, אבל לשיטתך זה לא פותר את הבעיה משום שמה שנאמר שם זה שלקחו חוק רגיל, קבעו בו שיהיה משאל עם ואמרו שאיך יתבצע משאל העם, ייקבע בחוק יסוד. אתה אומר אחרת. אתה אומר שצריך לקבוע בחוק יסוד את זה שבאופן עקרוני יהיה משאל עם ואיך הוא יתבצע, צריך לקבוע בחוק רגיל. זה אם אני מבין נכון את התיזה שאתה מציג כאן. לכן אני שואל, לכאורה, על פי הגישה הזאת, היו צריכים לקום ב-1999 ולומר: רבותיי, לא, זה שתקבעו באיזשהו חוק יסוד איך עושים משאל עם, זה יפה מאוד, אבל אתם הייתם צריכים לקבוע מלכתחילה בתוך חוק יסוד את עצם האפשרות בכלל לקיים משאל עם ואחר כך, בשלב שני, למלא את אותו תוכן טכני, אפשר לקרוא לו כך, שאתה מדבר עליו בהליך אחר. כלומר, אם אני מבין נכון, כדי להבהיר מה אני שואל, אתה בעצם אומר שמה שצריך לתקוף ומה שאיננו לשיטתך עולה בקנה אחד עם מה שצריך להיות, זה בכלל את ההסדר הראשוני שנעשה ב-1999.</w:t>
      </w:r>
    </w:p>
    <w:p w14:paraId="5A1BEA5D" w14:textId="77777777" w:rsidR="00F97E70" w:rsidRPr="00F97E70" w:rsidRDefault="00F97E70" w:rsidP="00F97E70">
      <w:pPr>
        <w:bidi/>
        <w:jc w:val="both"/>
        <w:rPr>
          <w:rFonts w:cs="David" w:hint="cs"/>
          <w:rtl/>
        </w:rPr>
      </w:pPr>
    </w:p>
    <w:p w14:paraId="7BFAD55D" w14:textId="77777777" w:rsidR="00F97E70" w:rsidRPr="00F97E70" w:rsidRDefault="00F97E70" w:rsidP="00F97E70">
      <w:pPr>
        <w:bidi/>
        <w:jc w:val="both"/>
        <w:rPr>
          <w:rFonts w:cs="David" w:hint="cs"/>
          <w:rtl/>
        </w:rPr>
      </w:pPr>
      <w:r w:rsidRPr="00F97E70">
        <w:rPr>
          <w:rFonts w:cs="David" w:hint="cs"/>
          <w:u w:val="single"/>
          <w:rtl/>
        </w:rPr>
        <w:t>אריאל בנדור:</w:t>
      </w:r>
    </w:p>
    <w:p w14:paraId="60D839FC" w14:textId="77777777" w:rsidR="00F97E70" w:rsidRPr="00F97E70" w:rsidRDefault="00F97E70" w:rsidP="00F97E70">
      <w:pPr>
        <w:bidi/>
        <w:jc w:val="both"/>
        <w:rPr>
          <w:rFonts w:cs="David" w:hint="cs"/>
          <w:rtl/>
        </w:rPr>
      </w:pPr>
    </w:p>
    <w:p w14:paraId="62355349" w14:textId="77777777" w:rsidR="00F97E70" w:rsidRPr="00F97E70" w:rsidRDefault="00F97E70" w:rsidP="00F97E70">
      <w:pPr>
        <w:bidi/>
        <w:jc w:val="both"/>
        <w:rPr>
          <w:rFonts w:cs="David" w:hint="cs"/>
          <w:rtl/>
        </w:rPr>
      </w:pPr>
      <w:r w:rsidRPr="00F97E70">
        <w:rPr>
          <w:rFonts w:cs="David" w:hint="cs"/>
          <w:rtl/>
        </w:rPr>
        <w:tab/>
        <w:t>האמת היא שהוראת החוק, יכול להיות שהיא לא נוסחה באופן האופטימלי, אבל היא הובנה גם על ידי כאומרת שכעיקרון לדעת הכנסת יש מקום לקיים משאל עם, אבל יש לדון בזה ברמה החוקתית. כל עוד לא דנו ברמה החוקתית והחליטו שבאמת עושים משאל עם, הוראת החוק הזאת היא איזושהי הצהרה ובאמת היא הייתה הצהרה והיא חסרת משמעות כל עוד אין חוק יסוד. אם היו שואלים אותי אז מבחינת האלגנטיות זה מנוסח בצורה אלגנטית ביותר, הייתי אומר למה צריך לכתוב דבר מהסוג הזה. בדרך כלל בחוק יסוד כותבים שצריך לחוקק חוק או שניתן לחוקק חוק בעניין כזה ואחר וזה באמת דבר מוזר ולא מקובל בחוק לקבוע שיחוקקו חוק יסוד. המשמעות המעשית, וכך גם אני הבנתי את זה, למרות אי האלגנטיות, שבסך הכל אמרו שם שאנחנו לא יכולים כאן בחוק לקבוע סופית שיש משאל עם, העניין הזה טעון חוק יסוד, חשבו אז לא סתם חוק יסוד אלא חוק יסוד: משאל עם, עם פרטים רחבים יותר. אני חושב שמבחינה משפטית לפחות אין צורך בחוק יסוד כזה אלא די בהוראת הסמכה וגם סעיף אחד בחוק יסוד יספיק.</w:t>
      </w:r>
    </w:p>
    <w:p w14:paraId="32C8F016" w14:textId="77777777" w:rsidR="00F97E70" w:rsidRPr="00F97E70" w:rsidRDefault="00F97E70" w:rsidP="00F97E70">
      <w:pPr>
        <w:bidi/>
        <w:jc w:val="both"/>
        <w:rPr>
          <w:rFonts w:cs="David" w:hint="cs"/>
          <w:rtl/>
        </w:rPr>
      </w:pPr>
    </w:p>
    <w:p w14:paraId="61AF4A4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CC1F1F8" w14:textId="77777777" w:rsidR="00F97E70" w:rsidRPr="00F97E70" w:rsidRDefault="00F97E70" w:rsidP="00F97E70">
      <w:pPr>
        <w:bidi/>
        <w:jc w:val="both"/>
        <w:rPr>
          <w:rFonts w:cs="David" w:hint="cs"/>
          <w:rtl/>
        </w:rPr>
      </w:pPr>
    </w:p>
    <w:p w14:paraId="576C7EF3" w14:textId="77777777" w:rsidR="00F97E70" w:rsidRPr="00F97E70" w:rsidRDefault="00F97E70" w:rsidP="00F97E70">
      <w:pPr>
        <w:bidi/>
        <w:jc w:val="both"/>
        <w:rPr>
          <w:rFonts w:cs="David" w:hint="cs"/>
          <w:rtl/>
        </w:rPr>
      </w:pPr>
      <w:r w:rsidRPr="00F97E70">
        <w:rPr>
          <w:rFonts w:cs="David" w:hint="cs"/>
          <w:rtl/>
        </w:rPr>
        <w:tab/>
        <w:t>שאלה שנייה. אם אני רואה את חוות הדעת של פרופסור שטרית, הוא מתייחס לכך שבעצם כל הסוגיה הזאת של אישור הסכמים מהסוג הזה, אם זה יהיה בהסכם או בכלל כל השאלות, למעשה אין היום הסדרה מפורשת שבאה ואומרת שזה צריך להיעשות כך או כך, ובמקרים כאלה בדרך כזו או בדרך אחרת. אז למעשה כל מה שנעשה עד היום הוא אפילו במידה רבה פעולות שנעשו לא רק בהתאם להוראה של איזשהו חוק יסוד אלא למעשה ללא כל הוראה בכלל. כלומר, השאלה איך אתה מוסר שטח לגורם אחר. זאת שאלה קרדינלית ולא שאלה שולית בחייה של מדינה. בעצם החוק לגמרי שותק. אז יצרו איזה שהם מנהגים. כאן עשו את זה בהחלטת ממשלה ושם החליטו להביא את זה בכל זאת לאישור הכנסת. אני לא מדבר כרגע על ההסדר שנקבע כאן ביחס ספציפי למקרה, אבל אין כאן איזו הסדרה ברורה בעניין. אז בהחלט יכולה להישמע הטענה שכאשר אתה מעביר את ההכרעה הזאת למשאל עם, אתה לא מייצר כאן איזשהו שינוי משטרי כפי שאתה קורא לזה משום שלמעשה יש ואקום משטרי שאפשר למלא אותו בכל מיני דרכים בעניין הזה.</w:t>
      </w:r>
    </w:p>
    <w:p w14:paraId="784F1188" w14:textId="77777777" w:rsidR="00F97E70" w:rsidRPr="00F97E70" w:rsidRDefault="00F97E70" w:rsidP="00F97E70">
      <w:pPr>
        <w:bidi/>
        <w:jc w:val="both"/>
        <w:rPr>
          <w:rFonts w:cs="David" w:hint="cs"/>
          <w:rtl/>
        </w:rPr>
      </w:pPr>
    </w:p>
    <w:p w14:paraId="0C6085C5" w14:textId="77777777" w:rsidR="00F97E70" w:rsidRPr="00F97E70" w:rsidRDefault="00F97E70" w:rsidP="00F97E70">
      <w:pPr>
        <w:bidi/>
        <w:jc w:val="both"/>
        <w:rPr>
          <w:rFonts w:cs="David"/>
          <w:rtl/>
        </w:rPr>
      </w:pPr>
      <w:r w:rsidRPr="00F97E70">
        <w:rPr>
          <w:rFonts w:cs="David" w:hint="cs"/>
          <w:u w:val="single"/>
          <w:rtl/>
        </w:rPr>
        <w:t>אריאל בנדור:</w:t>
      </w:r>
    </w:p>
    <w:p w14:paraId="6DF897AD" w14:textId="77777777" w:rsidR="00F97E70" w:rsidRPr="00F97E70" w:rsidRDefault="00F97E70" w:rsidP="00F97E70">
      <w:pPr>
        <w:bidi/>
        <w:jc w:val="both"/>
        <w:rPr>
          <w:rFonts w:cs="David" w:hint="cs"/>
          <w:rtl/>
        </w:rPr>
      </w:pPr>
    </w:p>
    <w:p w14:paraId="74DFC221" w14:textId="77777777" w:rsidR="00F97E70" w:rsidRPr="00F97E70" w:rsidRDefault="00F97E70" w:rsidP="00F97E70">
      <w:pPr>
        <w:bidi/>
        <w:jc w:val="both"/>
        <w:rPr>
          <w:rFonts w:cs="David" w:hint="cs"/>
          <w:rtl/>
        </w:rPr>
      </w:pPr>
      <w:r w:rsidRPr="00F97E70">
        <w:rPr>
          <w:rFonts w:cs="David" w:hint="cs"/>
          <w:rtl/>
        </w:rPr>
        <w:tab/>
        <w:t>כמובן הטענה הזאת באמת הייתה רלוונטית לפני שחוקקו חוק בעניין שפחות או יותר מסדיר את זה. התשובה היא תשובה פשוטה. ההסדר, גם אם לא היה קיים חוק, הוא אכן הסדר מעורפל אבל מה שברור הוא שהסמכות הבסיסית היא בידי הכנסת. הכנסת היא בית הנבחרים של המדינה מכוח חוק יסוד: הכנסת. הממשלה כרשות המבצעת, ויכול להיות שעל פי המשפט הבין לאומי אפילו הסמכות הבסיסית הייתה שלה, אבל זאת הכנסת, הממשלה, והמצב המעורפל נוגע לחלוקת הסמכויות בין הכנסת לבין הממשלה.</w:t>
      </w:r>
    </w:p>
    <w:p w14:paraId="4727569C" w14:textId="77777777" w:rsidR="00F97E70" w:rsidRPr="00F97E70" w:rsidRDefault="00F97E70" w:rsidP="00F97E70">
      <w:pPr>
        <w:bidi/>
        <w:jc w:val="both"/>
        <w:rPr>
          <w:rFonts w:cs="David" w:hint="cs"/>
          <w:rtl/>
        </w:rPr>
      </w:pPr>
    </w:p>
    <w:p w14:paraId="4B328ACB" w14:textId="77777777" w:rsidR="00F97E70" w:rsidRPr="00F97E70" w:rsidRDefault="00F97E70" w:rsidP="00F97E70">
      <w:pPr>
        <w:keepLines/>
        <w:bidi/>
        <w:jc w:val="both"/>
        <w:rPr>
          <w:rFonts w:cs="David" w:hint="cs"/>
          <w:rtl/>
        </w:rPr>
      </w:pPr>
      <w:r w:rsidRPr="00F97E70">
        <w:rPr>
          <w:rFonts w:cs="David" w:hint="cs"/>
          <w:u w:val="single"/>
          <w:rtl/>
        </w:rPr>
        <w:t>היו"ר יריב לוין</w:t>
      </w:r>
      <w:r w:rsidRPr="00F97E70">
        <w:rPr>
          <w:rFonts w:cs="David" w:hint="cs"/>
          <w:rtl/>
        </w:rPr>
        <w:t>:</w:t>
      </w:r>
    </w:p>
    <w:p w14:paraId="6D036BB4" w14:textId="77777777" w:rsidR="00F97E70" w:rsidRPr="00F97E70" w:rsidRDefault="00F97E70" w:rsidP="00F97E70">
      <w:pPr>
        <w:keepLines/>
        <w:bidi/>
        <w:jc w:val="both"/>
        <w:rPr>
          <w:rFonts w:cs="David" w:hint="cs"/>
          <w:rtl/>
        </w:rPr>
      </w:pPr>
    </w:p>
    <w:p w14:paraId="3747D00D" w14:textId="77777777" w:rsidR="00F97E70" w:rsidRPr="00F97E70" w:rsidRDefault="00F97E70" w:rsidP="00F97E70">
      <w:pPr>
        <w:keepLines/>
        <w:bidi/>
        <w:jc w:val="both"/>
        <w:rPr>
          <w:rFonts w:cs="David" w:hint="cs"/>
          <w:rtl/>
        </w:rPr>
      </w:pPr>
      <w:r w:rsidRPr="00F97E70">
        <w:rPr>
          <w:rFonts w:cs="David" w:hint="cs"/>
          <w:rtl/>
        </w:rPr>
        <w:tab/>
        <w:t xml:space="preserve">מהיכן אתה מסיק את זה? זאת אומרת, לו תישמע הטענה האומרת, לא. יתרה מזאת, יכול לבוא מישהו  </w:t>
      </w:r>
      <w:r w:rsidRPr="00F97E70">
        <w:rPr>
          <w:rFonts w:cs="David"/>
          <w:rtl/>
        </w:rPr>
        <w:t>–</w:t>
      </w:r>
      <w:r w:rsidRPr="00F97E70">
        <w:rPr>
          <w:rFonts w:cs="David" w:hint="cs"/>
          <w:rtl/>
        </w:rPr>
        <w:t xml:space="preserve"> ואגב, אנחנו רואים את זה באופן מאוד מובהק למשל באירופה, כאשר הגיעו לכל המהלך הזה של הצטרפות לאיחוד האירופי -  ואפשר לראות שהגישה הבסיסית </w:t>
      </w:r>
      <w:r w:rsidRPr="00F97E70">
        <w:rPr>
          <w:rFonts w:cs="David"/>
          <w:rtl/>
        </w:rPr>
        <w:t>–</w:t>
      </w:r>
      <w:r w:rsidRPr="00F97E70">
        <w:rPr>
          <w:rFonts w:cs="David" w:hint="cs"/>
          <w:rtl/>
        </w:rPr>
        <w:t xml:space="preserve"> שאפשר לומר שהיא כמעט אינהרנטית לתוך המשטר, בטח כאשר אין הסדר חד משמעי אחר </w:t>
      </w:r>
      <w:r w:rsidRPr="00F97E70">
        <w:rPr>
          <w:rFonts w:cs="David"/>
          <w:rtl/>
        </w:rPr>
        <w:t>–</w:t>
      </w:r>
      <w:r w:rsidRPr="00F97E70">
        <w:rPr>
          <w:rFonts w:cs="David" w:hint="cs"/>
          <w:rtl/>
        </w:rPr>
        <w:t xml:space="preserve"> התפרקות מסמכות שלטונית על שטח או התפרקות מסמכות שלטונית בכלל ברמה הזאת, ושם זה אפילו לא שטח אלא העברה של סמכויות שלטוניות לאיזשהו גוף שהוא מחוץ למדינה </w:t>
      </w:r>
      <w:r w:rsidRPr="00F97E70">
        <w:rPr>
          <w:rFonts w:cs="David"/>
          <w:rtl/>
        </w:rPr>
        <w:t>–</w:t>
      </w:r>
      <w:r w:rsidRPr="00F97E70">
        <w:rPr>
          <w:rFonts w:cs="David" w:hint="cs"/>
          <w:rtl/>
        </w:rPr>
        <w:t xml:space="preserve"> זה דבר שמחייב מעצם מהותו הכרעה על ידי הריבון העליון, אם אפשר לקרוא לו כך, קרי, על ידי העם כולו. מדוע לא לקרוא את זה דווקא בדיוק כך? להגיע מהנקודה שאתה יוצא ממנה ולהגיע בדיוק למסקנה ההפוכה?</w:t>
      </w:r>
    </w:p>
    <w:p w14:paraId="59055FB5" w14:textId="77777777" w:rsidR="00F97E70" w:rsidRPr="00F97E70" w:rsidRDefault="00F97E70" w:rsidP="00F97E70">
      <w:pPr>
        <w:bidi/>
        <w:jc w:val="both"/>
        <w:rPr>
          <w:rFonts w:cs="David" w:hint="cs"/>
          <w:rtl/>
        </w:rPr>
      </w:pPr>
    </w:p>
    <w:p w14:paraId="3E358C8E" w14:textId="77777777" w:rsidR="00F97E70" w:rsidRPr="00F97E70" w:rsidRDefault="00F97E70" w:rsidP="00F97E70">
      <w:pPr>
        <w:bidi/>
        <w:jc w:val="both"/>
        <w:rPr>
          <w:rFonts w:cs="David" w:hint="cs"/>
          <w:rtl/>
        </w:rPr>
      </w:pPr>
      <w:r w:rsidRPr="00F97E70">
        <w:rPr>
          <w:rFonts w:cs="David" w:hint="cs"/>
          <w:u w:val="single"/>
          <w:rtl/>
        </w:rPr>
        <w:t>אריאל בנדור:</w:t>
      </w:r>
    </w:p>
    <w:p w14:paraId="275DE959" w14:textId="77777777" w:rsidR="00F97E70" w:rsidRPr="00F97E70" w:rsidRDefault="00F97E70" w:rsidP="00F97E70">
      <w:pPr>
        <w:bidi/>
        <w:jc w:val="both"/>
        <w:rPr>
          <w:rFonts w:cs="David" w:hint="cs"/>
          <w:rtl/>
        </w:rPr>
      </w:pPr>
    </w:p>
    <w:p w14:paraId="58CDB2ED" w14:textId="77777777" w:rsidR="00F97E70" w:rsidRPr="00F97E70" w:rsidRDefault="00F97E70" w:rsidP="00F97E70">
      <w:pPr>
        <w:bidi/>
        <w:jc w:val="both"/>
        <w:rPr>
          <w:rFonts w:cs="David" w:hint="cs"/>
          <w:rtl/>
        </w:rPr>
      </w:pPr>
      <w:r w:rsidRPr="00F97E70">
        <w:rPr>
          <w:rFonts w:cs="David" w:hint="cs"/>
          <w:rtl/>
        </w:rPr>
        <w:tab/>
        <w:t>משום שעל פי הפירוש, שאני חושב שהוא גם פירוש כי אחרת היו מתעוררות בעיות קשות מאוד, אין סמכות וכפיפות לאיזה שהם חוקי על קיימים, מדינת ישראל כמדינה יהודית ודמוקרטית, הכרזת העצמאות וכיוצא באלה, אבל פרשנות שעל פיה יש דברים, כפיפות לאיזה שהן יכולות על של הכרזת העצמאות וכיוצא באלה, שאינה בסמכות רשויות המדינה. זאת לא פרשנות מתקבלת על הדעת.</w:t>
      </w:r>
    </w:p>
    <w:p w14:paraId="665625C2" w14:textId="77777777" w:rsidR="00F97E70" w:rsidRPr="00F97E70" w:rsidRDefault="00F97E70" w:rsidP="00F97E70">
      <w:pPr>
        <w:bidi/>
        <w:jc w:val="both"/>
        <w:rPr>
          <w:rFonts w:cs="David" w:hint="cs"/>
          <w:rtl/>
        </w:rPr>
      </w:pPr>
    </w:p>
    <w:p w14:paraId="11F3606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0C598CC" w14:textId="77777777" w:rsidR="00F97E70" w:rsidRPr="00F97E70" w:rsidRDefault="00F97E70" w:rsidP="00F97E70">
      <w:pPr>
        <w:bidi/>
        <w:jc w:val="both"/>
        <w:rPr>
          <w:rFonts w:cs="David" w:hint="cs"/>
          <w:rtl/>
        </w:rPr>
      </w:pPr>
    </w:p>
    <w:p w14:paraId="778393FC" w14:textId="77777777" w:rsidR="00F97E70" w:rsidRPr="00F97E70" w:rsidRDefault="00F97E70" w:rsidP="00F97E70">
      <w:pPr>
        <w:bidi/>
        <w:jc w:val="both"/>
        <w:rPr>
          <w:rFonts w:cs="David" w:hint="cs"/>
          <w:rtl/>
        </w:rPr>
      </w:pPr>
      <w:r w:rsidRPr="00F97E70">
        <w:rPr>
          <w:rFonts w:cs="David" w:hint="cs"/>
          <w:rtl/>
        </w:rPr>
        <w:tab/>
        <w:t>לא. אני לא אומר שהן אינן בסמכויות אבל אני בהחלט אומר שאין שום מניעה בוודאי בחקיקה ואולי יש מי שיאמר אפילו בהחלטת ממשלה להעביר אותן להכרעה אצל העם במקום בכנסת או במקום בממשלה עצמה.</w:t>
      </w:r>
    </w:p>
    <w:p w14:paraId="0DD12E80" w14:textId="77777777" w:rsidR="00F97E70" w:rsidRPr="00F97E70" w:rsidRDefault="00F97E70" w:rsidP="00F97E70">
      <w:pPr>
        <w:bidi/>
        <w:jc w:val="both"/>
        <w:rPr>
          <w:rFonts w:cs="David" w:hint="cs"/>
          <w:rtl/>
        </w:rPr>
      </w:pPr>
    </w:p>
    <w:p w14:paraId="2CF19308" w14:textId="77777777" w:rsidR="00F97E70" w:rsidRPr="00F97E70" w:rsidRDefault="00F97E70" w:rsidP="00F97E70">
      <w:pPr>
        <w:bidi/>
        <w:jc w:val="both"/>
        <w:rPr>
          <w:rFonts w:cs="David" w:hint="cs"/>
          <w:rtl/>
        </w:rPr>
      </w:pPr>
      <w:r w:rsidRPr="00F97E70">
        <w:rPr>
          <w:rFonts w:cs="David" w:hint="cs"/>
          <w:u w:val="single"/>
          <w:rtl/>
        </w:rPr>
        <w:t>אריאל בנדור:</w:t>
      </w:r>
    </w:p>
    <w:p w14:paraId="4AA26C07" w14:textId="77777777" w:rsidR="00F97E70" w:rsidRPr="00F97E70" w:rsidRDefault="00F97E70" w:rsidP="00F97E70">
      <w:pPr>
        <w:bidi/>
        <w:jc w:val="both"/>
        <w:rPr>
          <w:rFonts w:cs="David" w:hint="cs"/>
          <w:rtl/>
        </w:rPr>
      </w:pPr>
    </w:p>
    <w:p w14:paraId="54172561" w14:textId="77777777" w:rsidR="00F97E70" w:rsidRPr="00F97E70" w:rsidRDefault="00F97E70" w:rsidP="00F97E70">
      <w:pPr>
        <w:bidi/>
        <w:jc w:val="both"/>
        <w:rPr>
          <w:rFonts w:cs="David" w:hint="cs"/>
          <w:rtl/>
        </w:rPr>
      </w:pPr>
      <w:r w:rsidRPr="00F97E70">
        <w:rPr>
          <w:rFonts w:cs="David" w:hint="cs"/>
          <w:rtl/>
        </w:rPr>
        <w:tab/>
        <w:t xml:space="preserve">הן בידי הכנסת והממשלה מכוח חוקי יסוד, במיוחד חוק יסוד: הכנסת בשיטה שלנו כאשר הכנסת היא בית הנבחרים של המדינה, כך היא מוגדרת ולא אציג כאן את כל הקונסטרוקציה המשפטית, היא רשות מחוקקת במובן הרחב, הפרלמנט רשות חוקתית, הממשלה באה מכוח חוק יסוד: הממשלה סעיף 1, הרשות המבצעת של המדינה. לדעתי זאת לא גישה אפשרית  שבין אם אנחנו לעניין ספציפי כזה או אחר אומרים שהוא מצוי בידי הכנסת או בידי הממשלה. לפעמים השאלות הללו הן שאלות מסובכות ומעורפלות, אבל אין סמכות שלטונית במדינת ישראל שמבחינה חוקתית איננה נמצאת היום בידי אחת מהרשויות הללו. זאת לא דרך מתקבלת על הדעת לומר שכאשר יש איזשהו ערפול </w:t>
      </w:r>
      <w:r w:rsidRPr="00F97E70">
        <w:rPr>
          <w:rFonts w:cs="David"/>
          <w:rtl/>
        </w:rPr>
        <w:t>–</w:t>
      </w:r>
      <w:r w:rsidRPr="00F97E70">
        <w:rPr>
          <w:rFonts w:cs="David" w:hint="cs"/>
          <w:rtl/>
        </w:rPr>
        <w:t xml:space="preserve"> או היה ערפול, כי היום המצב הוא לא כל כך מסובך כי יש לנו חוק, אבל נניח לפני החוק הקיים היה ערפול - אם הסמכות  בידי הממשלה, אם הסמכות היא בידי הכנסת, אם הסמכות היא בידי שתיהן, אבל לא היה ערפול בכך שהמערך הכולל של חוקי היסוד הוא מקור הסמכויות, בין אם יפרשו בסופו של דבר את הסמכות הזאת כמצויה בידי הכנסת ובין כמצויה בידי הממשלה ובין כמצויה בידי שתיהן. כל הסמכויות מצויות מכוח חוקי היסוד בידי אחת מרשויות השלטון הקיימות, הכנסת כרשות החוקתית והרשות המחוקקת, הפרלמנט, הממשלה כרשות המבצעת, השפיטה כרשות השופטת. אם מכניסים איזשהו גורם נוסף </w:t>
      </w:r>
      <w:r w:rsidRPr="00F97E70">
        <w:rPr>
          <w:rFonts w:cs="David"/>
          <w:rtl/>
        </w:rPr>
        <w:t>–</w:t>
      </w:r>
      <w:r w:rsidRPr="00F97E70">
        <w:rPr>
          <w:rFonts w:cs="David" w:hint="cs"/>
          <w:rtl/>
        </w:rPr>
        <w:t xml:space="preserve"> יש לעגן את הדבר הזה במסגרת חוק יסוד כי אלמלא הגורם הנוסף, מכוח חוקי היסוד. הסמכות צריכה להיות, בין אם בידי רשות אחת ובין אם בידי רשות אחרת. לשמחתנו לפחות כיום יש לנו חוק שמסדיר את העניין. לפני החוק באמת ניתן היה להתווכח מהו בדיוק ההסדר המשפטי אבל לא היה ויכוח שיש רשות במדינת ישראל שמכוח סמכויותיה החוקתיות יש לה סמכות כלשהי לטפל גם בעניינים האלה.</w:t>
      </w:r>
    </w:p>
    <w:p w14:paraId="1701D61A" w14:textId="77777777" w:rsidR="00F97E70" w:rsidRPr="00F97E70" w:rsidRDefault="00F97E70" w:rsidP="00F97E70">
      <w:pPr>
        <w:bidi/>
        <w:jc w:val="both"/>
        <w:rPr>
          <w:rFonts w:cs="David" w:hint="cs"/>
          <w:rtl/>
        </w:rPr>
      </w:pPr>
    </w:p>
    <w:p w14:paraId="3C7F7172" w14:textId="77777777" w:rsidR="00F97E70" w:rsidRPr="00F97E70" w:rsidRDefault="00F97E70" w:rsidP="00F97E70">
      <w:pPr>
        <w:bidi/>
        <w:jc w:val="both"/>
        <w:rPr>
          <w:rFonts w:cs="David" w:hint="cs"/>
          <w:rtl/>
        </w:rPr>
      </w:pPr>
      <w:r w:rsidRPr="00F97E70">
        <w:rPr>
          <w:rFonts w:cs="David" w:hint="cs"/>
          <w:u w:val="single"/>
          <w:rtl/>
        </w:rPr>
        <w:t>אורי אורבך:</w:t>
      </w:r>
    </w:p>
    <w:p w14:paraId="002FFFA1" w14:textId="77777777" w:rsidR="00F97E70" w:rsidRPr="00F97E70" w:rsidRDefault="00F97E70" w:rsidP="00F97E70">
      <w:pPr>
        <w:bidi/>
        <w:jc w:val="both"/>
        <w:rPr>
          <w:rFonts w:cs="David" w:hint="cs"/>
          <w:rtl/>
        </w:rPr>
      </w:pPr>
    </w:p>
    <w:p w14:paraId="4C6E7577" w14:textId="77777777" w:rsidR="00F97E70" w:rsidRPr="00F97E70" w:rsidRDefault="00F97E70" w:rsidP="00F97E70">
      <w:pPr>
        <w:bidi/>
        <w:jc w:val="both"/>
        <w:rPr>
          <w:rFonts w:cs="David" w:hint="cs"/>
          <w:rtl/>
        </w:rPr>
      </w:pPr>
      <w:r w:rsidRPr="00F97E70">
        <w:rPr>
          <w:rFonts w:cs="David" w:hint="cs"/>
          <w:rtl/>
        </w:rPr>
        <w:tab/>
        <w:t>הסמכות להתפרק מסמכות. הרי על זה מדובר. הכנסת מוותרת על מה שהוא כיום בסמכותה, לאשר הסכמים מדיניים או לא לאשר הסכמים מדיניים, ומעבירה באופן מאוד מוגבל סביב נושא מסוים או בכלל במקרים מסוימים לסמכות אחרת. השאלה אם בסיס חוק היסוד המוצע, מהו. האם הוא הקמת ישות אחרת הקובעת את ענייני המדינה? כלומר, העם באופן ישיר, או הבעיה העיקרית היא התפרקות הכנסת מסמכותה?</w:t>
      </w:r>
    </w:p>
    <w:p w14:paraId="449D35FE" w14:textId="77777777" w:rsidR="00F97E70" w:rsidRPr="00F97E70" w:rsidRDefault="00F97E70" w:rsidP="00F97E70">
      <w:pPr>
        <w:bidi/>
        <w:jc w:val="both"/>
        <w:rPr>
          <w:rFonts w:cs="David" w:hint="cs"/>
          <w:rtl/>
        </w:rPr>
      </w:pPr>
    </w:p>
    <w:p w14:paraId="5E2D1861" w14:textId="77777777" w:rsidR="00F97E70" w:rsidRPr="00F97E70" w:rsidRDefault="00F97E70" w:rsidP="00F97E70">
      <w:pPr>
        <w:keepLines/>
        <w:bidi/>
        <w:jc w:val="both"/>
        <w:rPr>
          <w:rFonts w:cs="David" w:hint="cs"/>
          <w:rtl/>
        </w:rPr>
      </w:pPr>
      <w:r w:rsidRPr="00F97E70">
        <w:rPr>
          <w:rFonts w:cs="David" w:hint="cs"/>
          <w:u w:val="single"/>
          <w:rtl/>
        </w:rPr>
        <w:t>אריאל בנדור:</w:t>
      </w:r>
    </w:p>
    <w:p w14:paraId="030D298B" w14:textId="77777777" w:rsidR="00F97E70" w:rsidRPr="00F97E70" w:rsidRDefault="00F97E70" w:rsidP="00F97E70">
      <w:pPr>
        <w:keepLines/>
        <w:bidi/>
        <w:jc w:val="both"/>
        <w:rPr>
          <w:rFonts w:cs="David" w:hint="cs"/>
          <w:rtl/>
        </w:rPr>
      </w:pPr>
    </w:p>
    <w:p w14:paraId="2AFF66FB" w14:textId="77777777" w:rsidR="00F97E70" w:rsidRPr="00F97E70" w:rsidRDefault="00F97E70" w:rsidP="00F97E70">
      <w:pPr>
        <w:keepLines/>
        <w:bidi/>
        <w:jc w:val="both"/>
        <w:rPr>
          <w:rFonts w:cs="David" w:hint="cs"/>
          <w:rtl/>
        </w:rPr>
      </w:pPr>
      <w:r w:rsidRPr="00F97E70">
        <w:rPr>
          <w:rFonts w:cs="David" w:hint="cs"/>
          <w:rtl/>
        </w:rPr>
        <w:tab/>
        <w:t>אנחנו מדברים כאן בכל מקרה על הכנסת. השאלה היא האם הכנסת צריכה להסדיר את הדברים או לפחות להסמיך את העם לערוך משאל עם במסגרת הסמכות החוקתית שלה או במסגרת הסמכות החקיקתית שלה. מאחר שבמסגרת הסמכות החוקתית שלה, דהיינו, בחוקי יסוד, היא קבעה הסדרים שמהם עולה שכל דבר ועניין במסגרת המדינה הוא או בסמכות הכנסת, הרשות המחוקקת, הרשות המפקחת, בית הנבחרים, או בסמכות הממשלה מכוח חוק יסוד: הממשלה וכיוצא באלה, יצירת איזשהו דבר אחר. זה לא שהכנסת לא יכולה לעשות את זה, אלא מאחר שהכנסת, ההסדר הבסיסי קבוע במסגרת הסמכות החוקתית שלה, שאותה היא מפעילה נכון להיום, עדיין, חוקה, אבל מפעילה אותה על פי התפיסה שהתקבלה, הכנסת בסופו של דבר הכירה במסגרת הסמכות החוקתית שלה, כדי לחרוג מכך הכנסת צריכה להתייחס לנושא במסגרת הסמכות החוקתית שלה ולא במסגרת הסמכות החקיקתית שלה, במסגרת חוק, מה שנקרא חוק רגיל.</w:t>
      </w:r>
    </w:p>
    <w:p w14:paraId="231E687B" w14:textId="77777777" w:rsidR="00F97E70" w:rsidRPr="00F97E70" w:rsidRDefault="00F97E70" w:rsidP="00F97E70">
      <w:pPr>
        <w:bidi/>
        <w:jc w:val="both"/>
        <w:rPr>
          <w:rFonts w:cs="David" w:hint="cs"/>
          <w:rtl/>
        </w:rPr>
      </w:pPr>
    </w:p>
    <w:p w14:paraId="609AF120"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33214C8A" w14:textId="77777777" w:rsidR="00F97E70" w:rsidRPr="00F97E70" w:rsidRDefault="00F97E70" w:rsidP="00F97E70">
      <w:pPr>
        <w:bidi/>
        <w:jc w:val="both"/>
        <w:rPr>
          <w:rFonts w:cs="David" w:hint="cs"/>
          <w:rtl/>
        </w:rPr>
      </w:pPr>
    </w:p>
    <w:p w14:paraId="1F8223E6" w14:textId="77777777" w:rsidR="00F97E70" w:rsidRPr="00F97E70" w:rsidRDefault="00F97E70" w:rsidP="00F97E70">
      <w:pPr>
        <w:bidi/>
        <w:jc w:val="both"/>
        <w:rPr>
          <w:rFonts w:cs="David" w:hint="cs"/>
          <w:rtl/>
        </w:rPr>
      </w:pPr>
      <w:r w:rsidRPr="00F97E70">
        <w:rPr>
          <w:rFonts w:cs="David" w:hint="cs"/>
          <w:rtl/>
        </w:rPr>
        <w:tab/>
        <w:t>לו היה נקבע בחוק ב-1999, במקום משאל עם, שבמקרה של הסכם כזה שאושר על ידי 61 חברי כנסת, הדבר הזה מביא לפיזורה של הכנסת ולעריכת בחירות שרק לאחריהן ימומש ההסכם? כלומר, באים ואומרים שעל הסכם כזה צריך ללכת לבחירות או לפני אישורו או במקום אישורו.</w:t>
      </w:r>
    </w:p>
    <w:p w14:paraId="5EA7F942" w14:textId="77777777" w:rsidR="00F97E70" w:rsidRPr="00F97E70" w:rsidRDefault="00F97E70" w:rsidP="00F97E70">
      <w:pPr>
        <w:bidi/>
        <w:jc w:val="both"/>
        <w:rPr>
          <w:rFonts w:cs="David" w:hint="cs"/>
          <w:rtl/>
        </w:rPr>
      </w:pPr>
    </w:p>
    <w:p w14:paraId="6D12367C" w14:textId="77777777" w:rsidR="00F97E70" w:rsidRPr="00F97E70" w:rsidRDefault="00F97E70" w:rsidP="00F97E70">
      <w:pPr>
        <w:bidi/>
        <w:jc w:val="both"/>
        <w:rPr>
          <w:rFonts w:cs="David" w:hint="cs"/>
          <w:rtl/>
        </w:rPr>
      </w:pPr>
      <w:r w:rsidRPr="00F97E70">
        <w:rPr>
          <w:rFonts w:cs="David" w:hint="cs"/>
          <w:u w:val="single"/>
          <w:rtl/>
        </w:rPr>
        <w:t>אורי אורבך:</w:t>
      </w:r>
    </w:p>
    <w:p w14:paraId="6EC12742" w14:textId="77777777" w:rsidR="00F97E70" w:rsidRPr="00F97E70" w:rsidRDefault="00F97E70" w:rsidP="00F97E70">
      <w:pPr>
        <w:bidi/>
        <w:jc w:val="both"/>
        <w:rPr>
          <w:rFonts w:cs="David" w:hint="cs"/>
          <w:rtl/>
        </w:rPr>
      </w:pPr>
    </w:p>
    <w:p w14:paraId="030C04B1" w14:textId="77777777" w:rsidR="00F97E70" w:rsidRPr="00F97E70" w:rsidRDefault="00F97E70" w:rsidP="00F97E70">
      <w:pPr>
        <w:bidi/>
        <w:jc w:val="both"/>
        <w:rPr>
          <w:rFonts w:cs="David" w:hint="cs"/>
          <w:rtl/>
        </w:rPr>
      </w:pPr>
      <w:r w:rsidRPr="00F97E70">
        <w:rPr>
          <w:rFonts w:cs="David" w:hint="cs"/>
          <w:rtl/>
        </w:rPr>
        <w:tab/>
        <w:t>או שיהיו 90 חברי כנסת.</w:t>
      </w:r>
    </w:p>
    <w:p w14:paraId="7F1CBB8F" w14:textId="77777777" w:rsidR="00F97E70" w:rsidRPr="00F97E70" w:rsidRDefault="00F97E70" w:rsidP="00F97E70">
      <w:pPr>
        <w:bidi/>
        <w:jc w:val="both"/>
        <w:rPr>
          <w:rFonts w:cs="David" w:hint="cs"/>
          <w:rtl/>
        </w:rPr>
      </w:pPr>
    </w:p>
    <w:p w14:paraId="0C54652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CBA1C15" w14:textId="77777777" w:rsidR="00F97E70" w:rsidRPr="00F97E70" w:rsidRDefault="00F97E70" w:rsidP="00F97E70">
      <w:pPr>
        <w:bidi/>
        <w:jc w:val="both"/>
        <w:rPr>
          <w:rFonts w:cs="David" w:hint="cs"/>
          <w:rtl/>
        </w:rPr>
      </w:pPr>
    </w:p>
    <w:p w14:paraId="2AD415F7" w14:textId="77777777" w:rsidR="00F97E70" w:rsidRPr="00F97E70" w:rsidRDefault="00F97E70" w:rsidP="00F97E70">
      <w:pPr>
        <w:bidi/>
        <w:jc w:val="both"/>
        <w:rPr>
          <w:rFonts w:cs="David" w:hint="cs"/>
          <w:rtl/>
        </w:rPr>
      </w:pPr>
      <w:r w:rsidRPr="00F97E70">
        <w:rPr>
          <w:rFonts w:cs="David" w:hint="cs"/>
          <w:rtl/>
        </w:rPr>
        <w:tab/>
        <w:t>במקום אישורו. איך היית רואה הוראה כזאת?</w:t>
      </w:r>
    </w:p>
    <w:p w14:paraId="255B7162" w14:textId="77777777" w:rsidR="00F97E70" w:rsidRPr="00F97E70" w:rsidRDefault="00F97E70" w:rsidP="00F97E70">
      <w:pPr>
        <w:bidi/>
        <w:jc w:val="both"/>
        <w:rPr>
          <w:rFonts w:cs="David" w:hint="cs"/>
          <w:rtl/>
        </w:rPr>
      </w:pPr>
    </w:p>
    <w:p w14:paraId="40198F79" w14:textId="77777777" w:rsidR="00F97E70" w:rsidRPr="00F97E70" w:rsidRDefault="00F97E70" w:rsidP="00F97E70">
      <w:pPr>
        <w:bidi/>
        <w:jc w:val="both"/>
        <w:rPr>
          <w:rFonts w:cs="David" w:hint="cs"/>
          <w:rtl/>
        </w:rPr>
      </w:pPr>
      <w:r w:rsidRPr="00F97E70">
        <w:rPr>
          <w:rFonts w:cs="David" w:hint="cs"/>
          <w:u w:val="single"/>
          <w:rtl/>
        </w:rPr>
        <w:t>אריאל בנדור:</w:t>
      </w:r>
    </w:p>
    <w:p w14:paraId="2FA1EAC0" w14:textId="77777777" w:rsidR="00F97E70" w:rsidRPr="00F97E70" w:rsidRDefault="00F97E70" w:rsidP="00F97E70">
      <w:pPr>
        <w:bidi/>
        <w:jc w:val="both"/>
        <w:rPr>
          <w:rFonts w:cs="David" w:hint="cs"/>
          <w:rtl/>
        </w:rPr>
      </w:pPr>
    </w:p>
    <w:p w14:paraId="71B7A0C3" w14:textId="77777777" w:rsidR="00F97E70" w:rsidRPr="00F97E70" w:rsidRDefault="00F97E70" w:rsidP="00F97E70">
      <w:pPr>
        <w:bidi/>
        <w:jc w:val="both"/>
        <w:rPr>
          <w:rFonts w:cs="David" w:hint="cs"/>
          <w:rtl/>
        </w:rPr>
      </w:pPr>
      <w:r w:rsidRPr="00F97E70">
        <w:rPr>
          <w:rFonts w:cs="David" w:hint="cs"/>
          <w:rtl/>
        </w:rPr>
        <w:tab/>
        <w:t xml:space="preserve">הסדרים בעניין בחירות פוגעים בחוק יסוד: הכנסת. חובת עריכת בחירות וכיוצא באלה, בוודאי. על פי הסמכה בחוק יסוד: הכנסת נקבעו ההסדרים הבסיסיים, מתי צריך ללכת לבחירות, בחירות מוקדמות, בחירות מאוחרות וכולי. פרטים בעניינים אלה ואלה, אפשר לקבוע בחוק. זה גם מה שאני אומר. בעניינים הבסיסיים שמוסדרים בחוק יסוד הכנסת, שאלה שאתה שואל, גם אז אילו היו אומרים שצריך ללכת לבחירות, חוק יסוד: הכנסת קובע עילות בהן הולכים לבחירות, היה צריך לעניין הליכה לבחירות, יש צורך. יש כאן חיכוך עם נושא שמוסדר במסגרת חוק יסוד: הכנסת. </w:t>
      </w:r>
    </w:p>
    <w:p w14:paraId="2C9F50F4" w14:textId="77777777" w:rsidR="00F97E70" w:rsidRPr="00F97E70" w:rsidRDefault="00F97E70" w:rsidP="00F97E70">
      <w:pPr>
        <w:bidi/>
        <w:jc w:val="both"/>
        <w:rPr>
          <w:rFonts w:cs="David" w:hint="cs"/>
          <w:rtl/>
        </w:rPr>
      </w:pPr>
    </w:p>
    <w:p w14:paraId="76F15AB5" w14:textId="77777777" w:rsidR="00F97E70" w:rsidRPr="00F97E70" w:rsidRDefault="00F97E70" w:rsidP="00F97E70">
      <w:pPr>
        <w:bidi/>
        <w:jc w:val="both"/>
        <w:rPr>
          <w:rFonts w:cs="David" w:hint="cs"/>
          <w:rtl/>
        </w:rPr>
      </w:pPr>
      <w:r w:rsidRPr="00F97E70">
        <w:rPr>
          <w:rFonts w:cs="David" w:hint="cs"/>
          <w:rtl/>
        </w:rPr>
        <w:tab/>
        <w:t>אמרתי קודם לכן שהנושא הוא לא ממין הנושאים המשפטיים הבנאליים, אחד ועוד אחד זה שתיים. אבל אני חושב שזה יהיה הימור גדול מדיי מצד הכנסת, נושא שמעורר קשיים מהסוג הזה, והקשיים הללו ידועים ואלה לא קשיים מפתיעים, בעניין בעל השלכות באמת ציבוריות כל כך דרמטיות מבחינת מדינת ישראל, להמר ולקוות שהיה והנושא יתעורר, אם בכלל יתעורר, ויגיע לבית המשפט, אז בית המשפט יאמר בין מטעמים של שפיטות, בין אם יש פנים לכאן או לכאן, יאמר שאנחנו בעניין הזה לא נתערב. הרי לא בכל דבר שהוא אפילו לא לגמרי תקין מבחינה חוקתית, בית המשפט מתערב ואולי הוא לא יתערב. אבל בשלב הזה כאשר אנחנו עוסקים בחקיקה, ראוי מראש לא להיכנס לבעיות ולאי בהירות -  גם ככה אני מתאר לעצמי שתהיה  תקופה שנגיע לבעיות מהסוג הזה מבחינה ציבורית לא פשוטה  - ולא לערב בזה גם טענות משפטיות האם בכלל יש סמכות לערוך משאל עם. לפחות שהעניין הזה לא יתעוררו בו ספקות.</w:t>
      </w:r>
    </w:p>
    <w:p w14:paraId="2431C931" w14:textId="77777777" w:rsidR="00F97E70" w:rsidRPr="00F97E70" w:rsidRDefault="00F97E70" w:rsidP="00F97E70">
      <w:pPr>
        <w:bidi/>
        <w:jc w:val="both"/>
        <w:rPr>
          <w:rFonts w:cs="David" w:hint="cs"/>
          <w:rtl/>
        </w:rPr>
      </w:pPr>
    </w:p>
    <w:p w14:paraId="250024F5"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196A1C6" w14:textId="77777777" w:rsidR="00F97E70" w:rsidRPr="00F97E70" w:rsidRDefault="00F97E70" w:rsidP="00F97E70">
      <w:pPr>
        <w:bidi/>
        <w:jc w:val="both"/>
        <w:rPr>
          <w:rFonts w:cs="David" w:hint="cs"/>
          <w:rtl/>
        </w:rPr>
      </w:pPr>
    </w:p>
    <w:p w14:paraId="5AC8E971" w14:textId="77777777" w:rsidR="00F97E70" w:rsidRPr="00F97E70" w:rsidRDefault="00F97E70" w:rsidP="00F97E70">
      <w:pPr>
        <w:bidi/>
        <w:jc w:val="both"/>
        <w:rPr>
          <w:rFonts w:cs="David" w:hint="cs"/>
          <w:rtl/>
        </w:rPr>
      </w:pPr>
      <w:r w:rsidRPr="00F97E70">
        <w:rPr>
          <w:rFonts w:cs="David" w:hint="cs"/>
          <w:rtl/>
        </w:rPr>
        <w:tab/>
        <w:t>תודה רבה. פרופסור שמיר, בבקשה.</w:t>
      </w:r>
    </w:p>
    <w:p w14:paraId="68B07CF3" w14:textId="77777777" w:rsidR="00F97E70" w:rsidRPr="00F97E70" w:rsidRDefault="00F97E70" w:rsidP="00F97E70">
      <w:pPr>
        <w:bidi/>
        <w:jc w:val="both"/>
        <w:rPr>
          <w:rFonts w:cs="David" w:hint="cs"/>
          <w:rtl/>
        </w:rPr>
      </w:pPr>
    </w:p>
    <w:p w14:paraId="55B65B81" w14:textId="77777777" w:rsidR="00F97E70" w:rsidRPr="00F97E70" w:rsidRDefault="00F97E70" w:rsidP="00F97E70">
      <w:pPr>
        <w:bidi/>
        <w:jc w:val="both"/>
        <w:rPr>
          <w:rFonts w:cs="David" w:hint="cs"/>
          <w:rtl/>
        </w:rPr>
      </w:pPr>
      <w:r w:rsidRPr="00F97E70">
        <w:rPr>
          <w:rFonts w:cs="David" w:hint="cs"/>
          <w:u w:val="single"/>
          <w:rtl/>
        </w:rPr>
        <w:t>מיכל שמיר:</w:t>
      </w:r>
    </w:p>
    <w:p w14:paraId="4FE14CE9" w14:textId="77777777" w:rsidR="00F97E70" w:rsidRPr="00F97E70" w:rsidRDefault="00F97E70" w:rsidP="00F97E70">
      <w:pPr>
        <w:bidi/>
        <w:jc w:val="both"/>
        <w:rPr>
          <w:rFonts w:cs="David" w:hint="cs"/>
          <w:rtl/>
        </w:rPr>
      </w:pPr>
    </w:p>
    <w:p w14:paraId="115079D0" w14:textId="77777777" w:rsidR="00F97E70" w:rsidRPr="00F97E70" w:rsidRDefault="00F97E70" w:rsidP="00F97E70">
      <w:pPr>
        <w:bidi/>
        <w:jc w:val="both"/>
        <w:rPr>
          <w:rFonts w:cs="David" w:hint="cs"/>
          <w:rtl/>
        </w:rPr>
      </w:pPr>
      <w:r w:rsidRPr="00F97E70">
        <w:rPr>
          <w:rFonts w:cs="David" w:hint="cs"/>
          <w:rtl/>
        </w:rPr>
        <w:tab/>
        <w:t>אני מדענית מדינה ולא משפטנית. אני אתחיל ואומר שאני מתייחסת מאוד ברצינות לנושא של משאל עם, מה שאומר שלגבי הסוגיה שנדונה עכשיו מאוד בהרחבה, אני בהחלט חושבת שצריכה להיות התייחסות לנושא הזה של משאל עם בחוק יסוד. אני חושבת שזה שינוי משטרי מאוד משמעותי. אני חושבת שאין בעיה לעשות את זה באופן עקבי עם שיטת המשטר שלנו, ובזה עניתי בתמצית על שתי השאלות ששאלת, אבל אני רוצה להרחיב.</w:t>
      </w:r>
    </w:p>
    <w:p w14:paraId="575DDB01" w14:textId="77777777" w:rsidR="00F97E70" w:rsidRPr="00F97E70" w:rsidRDefault="00F97E70" w:rsidP="00F97E70">
      <w:pPr>
        <w:bidi/>
        <w:jc w:val="both"/>
        <w:rPr>
          <w:rFonts w:cs="David" w:hint="cs"/>
          <w:rtl/>
        </w:rPr>
      </w:pPr>
    </w:p>
    <w:p w14:paraId="46A7A947" w14:textId="77777777" w:rsidR="00F97E70" w:rsidRPr="00F97E70" w:rsidRDefault="00F97E70" w:rsidP="00F97E70">
      <w:pPr>
        <w:bidi/>
        <w:jc w:val="both"/>
        <w:rPr>
          <w:rFonts w:cs="David" w:hint="cs"/>
          <w:rtl/>
        </w:rPr>
      </w:pPr>
      <w:r w:rsidRPr="00F97E70">
        <w:rPr>
          <w:rFonts w:cs="David" w:hint="cs"/>
          <w:rtl/>
        </w:rPr>
        <w:tab/>
        <w:t>משאל עם היום הוא דבר שקיים כמעט בכל מדינות העולם, הדמוקרטיות והלא דמוקרטיות ואנחנו מתעניינים במדינות הדמוקרטיות. אין כמעט אין מדינות שלא ערכו בהן משאלי עם. זה לא כמו שהיה פעם, שזה היה דבר מאוד יוצא דופן. זה גם לא כמו שזה בשוויץ, כאשר זה נעשה כל חצי שעה אלא באמת ברוב המדינות זה נעשה בנושאים מאוד קרדינליים, מאוד משמעותיים וזה קורה בעיקר בנושאים בעלי אופי טריטוריאלי, נושאים בעלי אופי משטרי, בנושאים בעלי אופי מוסרי. אני חושבת שהסוגיה בה זה עלה אצלנו, זה לא מקרה וזה מאוד הגיוני, ואני גם חושבת שזה מתאים. יחד עם זאת, אני כבר אענה לשאלה שלך ואומר שאני לא חושבת שתוכל להתחמק ברגע שיש את החקיקה הזאת ולומר שזה לא נכנס פנימה. אפילו אם זה לא יהיה בחוק יסוד, זה ייכנס פנימה. כלומר, ברגע שעשינו משאל עם, זה כבר חלק מהארסנל של מה שיש לנו וצריך לקחת את זה בחשבון.</w:t>
      </w:r>
    </w:p>
    <w:p w14:paraId="2915E28F" w14:textId="77777777" w:rsidR="00F97E70" w:rsidRPr="00F97E70" w:rsidRDefault="00F97E70" w:rsidP="00F97E70">
      <w:pPr>
        <w:bidi/>
        <w:jc w:val="both"/>
        <w:rPr>
          <w:rFonts w:cs="David" w:hint="cs"/>
          <w:rtl/>
        </w:rPr>
      </w:pPr>
      <w:r w:rsidRPr="00F97E70">
        <w:rPr>
          <w:rFonts w:cs="David" w:hint="cs"/>
          <w:rtl/>
        </w:rPr>
        <w:tab/>
      </w:r>
    </w:p>
    <w:p w14:paraId="47A152A7" w14:textId="77777777" w:rsidR="00F97E70" w:rsidRPr="00F97E70" w:rsidRDefault="00F97E70" w:rsidP="00F97E70">
      <w:pPr>
        <w:bidi/>
        <w:jc w:val="both"/>
        <w:rPr>
          <w:rFonts w:cs="David" w:hint="cs"/>
          <w:rtl/>
        </w:rPr>
      </w:pPr>
      <w:r w:rsidRPr="00F97E70">
        <w:rPr>
          <w:rFonts w:cs="David" w:hint="cs"/>
          <w:rtl/>
        </w:rPr>
        <w:tab/>
        <w:t>אני דווקא בעד, אבל מהשאלות שנשאלו כאן, השתמע כאילו לא כולם בעצם בעד ואז, אם הם לא בעד, שיחשבו עוד פעם אם הם חושבים לעשות את זה. כלומר, אני חושבת שאם אנחנו מכניסים עכשיו משאל עם בסוגיה הזאת, זה לא יכול להיות קונייקטורלי, זה מהותי, זה מהותי גם בגלל מה שקורה בעולם. זאת אומרת, הדמוקרטיה היא משטר שמשתנה. זאת אומרת, זה חלק מהחוזק של המשטר.  משטר דמוקרטי היום  יכניס לתוכו גם את המרכיבים האלה ולדעתי הגיע הזמן גם שזה ייכנס בישראל ואני לא רואה בזה בעיה, אבל אני כן חושבת שצריכה להיות לזה התייחסות במסגרת חוק יסוד. אני מתחברת ומקבלת את הנימוקים המשפטיים, אבל מבחינה מהותית, כי אנחנו כאן עושים משהו שהוא משמעותי, שהוא שינוי, שיהיה לו משמעות ולכן הוא באמת צריך להיות מחוקק בחוק יסוד. באיזה אופן, לזה אני לא נכנסת כי אין לי כאן תרומה.</w:t>
      </w:r>
    </w:p>
    <w:p w14:paraId="12ECAE2E" w14:textId="77777777" w:rsidR="00F97E70" w:rsidRPr="00F97E70" w:rsidRDefault="00F97E70" w:rsidP="00F97E70">
      <w:pPr>
        <w:bidi/>
        <w:jc w:val="both"/>
        <w:rPr>
          <w:rFonts w:cs="David" w:hint="cs"/>
          <w:rtl/>
        </w:rPr>
      </w:pPr>
    </w:p>
    <w:p w14:paraId="1CE2E890" w14:textId="77777777" w:rsidR="00F97E70" w:rsidRPr="00F97E70" w:rsidRDefault="00F97E70" w:rsidP="00F97E70">
      <w:pPr>
        <w:bidi/>
        <w:jc w:val="both"/>
        <w:rPr>
          <w:rFonts w:cs="David" w:hint="cs"/>
          <w:rtl/>
        </w:rPr>
      </w:pPr>
      <w:r w:rsidRPr="00F97E70">
        <w:rPr>
          <w:rFonts w:cs="David" w:hint="cs"/>
          <w:rtl/>
        </w:rPr>
        <w:tab/>
        <w:t>זה שינוי מהותי. אני לא חושבת שיש בעיה לעשות את זה באופן עקבי עם שיטת המשטר שלנו. כמו שאמרתי, זה קיים בכל מקום. כלומר, אין דמוקרטיות ישירות בעולם. בכל המקומות זה עדיין דמוקרטיות של משטר ייצוגי ולכן דמוקרטיה עקיפה שהכניסו פנימה את הכלי הזה שעושים בו שימוש, כמו שאמרתי, ברוב המקרים, לעתים מאוד מאוד נדירות והמקרה שאנחנו דנים בו בעיניי הוא אחד המקרים המתאימים.</w:t>
      </w:r>
    </w:p>
    <w:p w14:paraId="4800AB96" w14:textId="77777777" w:rsidR="00F97E70" w:rsidRPr="00F97E70" w:rsidRDefault="00F97E70" w:rsidP="00F97E70">
      <w:pPr>
        <w:bidi/>
        <w:jc w:val="both"/>
        <w:rPr>
          <w:rFonts w:cs="David" w:hint="cs"/>
          <w:rtl/>
        </w:rPr>
      </w:pPr>
    </w:p>
    <w:p w14:paraId="5CC37A13" w14:textId="77777777" w:rsidR="00F97E70" w:rsidRPr="00F97E70" w:rsidRDefault="00F97E70" w:rsidP="00F97E70">
      <w:pPr>
        <w:bidi/>
        <w:jc w:val="both"/>
        <w:rPr>
          <w:rFonts w:cs="David" w:hint="cs"/>
          <w:rtl/>
        </w:rPr>
      </w:pPr>
      <w:r w:rsidRPr="00F97E70">
        <w:rPr>
          <w:rFonts w:cs="David" w:hint="cs"/>
          <w:rtl/>
        </w:rPr>
        <w:tab/>
        <w:t>מכאן אני רוצה לומר שמכיוון שאני מתייחסת וחושבת שהכנסת צריכה להתייחס ברצינות לעניין של משאל עם, יש לי גם כמה הערות לגבי הסוגיות שעוד השארתם פתוחות או אני מבינה שיש גרסאות שונות לגבי החוק הקיים.</w:t>
      </w:r>
    </w:p>
    <w:p w14:paraId="522F09E9" w14:textId="77777777" w:rsidR="00F97E70" w:rsidRPr="00F97E70" w:rsidRDefault="00F97E70" w:rsidP="00F97E70">
      <w:pPr>
        <w:bidi/>
        <w:jc w:val="both"/>
        <w:rPr>
          <w:rFonts w:cs="David" w:hint="cs"/>
          <w:rtl/>
        </w:rPr>
      </w:pPr>
    </w:p>
    <w:p w14:paraId="719C15C5" w14:textId="77777777" w:rsidR="00F97E70" w:rsidRPr="00F97E70" w:rsidRDefault="00F97E70" w:rsidP="00F97E70">
      <w:pPr>
        <w:bidi/>
        <w:jc w:val="both"/>
        <w:rPr>
          <w:rFonts w:cs="David" w:hint="cs"/>
          <w:rtl/>
        </w:rPr>
      </w:pPr>
      <w:r w:rsidRPr="00F97E70">
        <w:rPr>
          <w:rFonts w:cs="David" w:hint="cs"/>
          <w:rtl/>
        </w:rPr>
        <w:tab/>
        <w:t xml:space="preserve">מרכיב אחד שראיתי לפחות בגרסה אחת שקיימת הוא שהולכים להתנות את משאל העם. כלומר, אם יהיו 80 חברי כנסת, דיינו, לא עושים משאל עם. דבר שני, באחת הגרסאות שראיתי, לא מה שקיבלתי עכשיו, גם מופיעה התניה שאם יש בחירות בעוד תקופה מסוימת או הכנסת יכולה להכריז על בחירות, לא יהיה משאל עם. </w:t>
      </w:r>
    </w:p>
    <w:p w14:paraId="0BFC1683" w14:textId="77777777" w:rsidR="00F97E70" w:rsidRPr="00F97E70" w:rsidRDefault="00F97E70" w:rsidP="00F97E70">
      <w:pPr>
        <w:bidi/>
        <w:jc w:val="both"/>
        <w:rPr>
          <w:rFonts w:cs="David" w:hint="cs"/>
          <w:rtl/>
        </w:rPr>
      </w:pPr>
    </w:p>
    <w:p w14:paraId="60F86173" w14:textId="77777777" w:rsidR="00F97E70" w:rsidRPr="00F97E70" w:rsidRDefault="00F97E70" w:rsidP="00F97E70">
      <w:pPr>
        <w:bidi/>
        <w:jc w:val="both"/>
        <w:rPr>
          <w:rFonts w:cs="David" w:hint="cs"/>
          <w:rtl/>
        </w:rPr>
      </w:pPr>
      <w:r w:rsidRPr="00F97E70">
        <w:rPr>
          <w:rFonts w:cs="David" w:hint="cs"/>
          <w:u w:val="single"/>
          <w:rtl/>
        </w:rPr>
        <w:t>ארבל אסטרחן:</w:t>
      </w:r>
    </w:p>
    <w:p w14:paraId="33BF6C05" w14:textId="77777777" w:rsidR="00F97E70" w:rsidRPr="00F97E70" w:rsidRDefault="00F97E70" w:rsidP="00F97E70">
      <w:pPr>
        <w:bidi/>
        <w:jc w:val="both"/>
        <w:rPr>
          <w:rFonts w:cs="David" w:hint="cs"/>
          <w:rtl/>
        </w:rPr>
      </w:pPr>
    </w:p>
    <w:p w14:paraId="519FBD3A" w14:textId="77777777" w:rsidR="00F97E70" w:rsidRPr="00F97E70" w:rsidRDefault="00F97E70" w:rsidP="00F97E70">
      <w:pPr>
        <w:bidi/>
        <w:jc w:val="both"/>
        <w:rPr>
          <w:rFonts w:cs="David" w:hint="cs"/>
          <w:rtl/>
        </w:rPr>
      </w:pPr>
      <w:r w:rsidRPr="00F97E70">
        <w:rPr>
          <w:rFonts w:cs="David" w:hint="cs"/>
          <w:rtl/>
        </w:rPr>
        <w:tab/>
        <w:t>ירדו מזה.</w:t>
      </w:r>
    </w:p>
    <w:p w14:paraId="782B49DC" w14:textId="77777777" w:rsidR="00F97E70" w:rsidRPr="00F97E70" w:rsidRDefault="00F97E70" w:rsidP="00F97E70">
      <w:pPr>
        <w:bidi/>
        <w:jc w:val="both"/>
        <w:rPr>
          <w:rFonts w:cs="David" w:hint="cs"/>
          <w:rtl/>
        </w:rPr>
      </w:pPr>
    </w:p>
    <w:p w14:paraId="2FBD7D6D" w14:textId="77777777" w:rsidR="00F97E70" w:rsidRPr="00F97E70" w:rsidRDefault="00F97E70" w:rsidP="00F97E70">
      <w:pPr>
        <w:bidi/>
        <w:jc w:val="both"/>
        <w:rPr>
          <w:rFonts w:cs="David" w:hint="cs"/>
          <w:rtl/>
        </w:rPr>
      </w:pPr>
      <w:r w:rsidRPr="00F97E70">
        <w:rPr>
          <w:rFonts w:cs="David" w:hint="cs"/>
          <w:u w:val="single"/>
          <w:rtl/>
        </w:rPr>
        <w:t>מיכל שמיר:</w:t>
      </w:r>
    </w:p>
    <w:p w14:paraId="138185DC" w14:textId="77777777" w:rsidR="00F97E70" w:rsidRPr="00F97E70" w:rsidRDefault="00F97E70" w:rsidP="00F97E70">
      <w:pPr>
        <w:bidi/>
        <w:jc w:val="both"/>
        <w:rPr>
          <w:rFonts w:cs="David" w:hint="cs"/>
          <w:rtl/>
        </w:rPr>
      </w:pPr>
    </w:p>
    <w:p w14:paraId="6AF8F26E" w14:textId="77777777" w:rsidR="00F97E70" w:rsidRPr="00F97E70" w:rsidRDefault="00F97E70" w:rsidP="00F97E70">
      <w:pPr>
        <w:bidi/>
        <w:jc w:val="both"/>
        <w:rPr>
          <w:rFonts w:cs="David" w:hint="cs"/>
          <w:rtl/>
        </w:rPr>
      </w:pPr>
      <w:r w:rsidRPr="00F97E70">
        <w:rPr>
          <w:rFonts w:cs="David" w:hint="cs"/>
          <w:rtl/>
        </w:rPr>
        <w:tab/>
        <w:t>ירדו מזה לגמרי. בסדר.</w:t>
      </w:r>
    </w:p>
    <w:p w14:paraId="6B7957ED" w14:textId="77777777" w:rsidR="00F97E70" w:rsidRPr="00F97E70" w:rsidRDefault="00F97E70" w:rsidP="00F97E70">
      <w:pPr>
        <w:bidi/>
        <w:jc w:val="both"/>
        <w:rPr>
          <w:rFonts w:cs="David" w:hint="cs"/>
          <w:rtl/>
        </w:rPr>
      </w:pPr>
    </w:p>
    <w:p w14:paraId="292F0394" w14:textId="77777777" w:rsidR="00F97E70" w:rsidRPr="00F97E70" w:rsidRDefault="00F97E70" w:rsidP="00F97E70">
      <w:pPr>
        <w:bidi/>
        <w:jc w:val="both"/>
        <w:rPr>
          <w:rFonts w:cs="David" w:hint="cs"/>
          <w:rtl/>
        </w:rPr>
      </w:pPr>
      <w:r w:rsidRPr="00F97E70">
        <w:rPr>
          <w:rFonts w:cs="David" w:hint="cs"/>
          <w:u w:val="single"/>
          <w:rtl/>
        </w:rPr>
        <w:t>ארבל אסטרחן:</w:t>
      </w:r>
    </w:p>
    <w:p w14:paraId="0BA90E93" w14:textId="77777777" w:rsidR="00F97E70" w:rsidRPr="00F97E70" w:rsidRDefault="00F97E70" w:rsidP="00F97E70">
      <w:pPr>
        <w:bidi/>
        <w:jc w:val="both"/>
        <w:rPr>
          <w:rFonts w:cs="David" w:hint="cs"/>
          <w:rtl/>
        </w:rPr>
      </w:pPr>
    </w:p>
    <w:p w14:paraId="6FA0CDA7" w14:textId="77777777" w:rsidR="00F97E70" w:rsidRPr="00F97E70" w:rsidRDefault="00F97E70" w:rsidP="00F97E70">
      <w:pPr>
        <w:bidi/>
        <w:jc w:val="both"/>
        <w:rPr>
          <w:rFonts w:cs="David" w:hint="cs"/>
          <w:rtl/>
        </w:rPr>
      </w:pPr>
      <w:r w:rsidRPr="00F97E70">
        <w:rPr>
          <w:rFonts w:cs="David" w:hint="cs"/>
          <w:rtl/>
        </w:rPr>
        <w:tab/>
        <w:t>זה יהיה באותו יום.</w:t>
      </w:r>
    </w:p>
    <w:p w14:paraId="06FE7EFA" w14:textId="77777777" w:rsidR="00F97E70" w:rsidRPr="00F97E70" w:rsidRDefault="00F97E70" w:rsidP="00F97E70">
      <w:pPr>
        <w:bidi/>
        <w:jc w:val="both"/>
        <w:rPr>
          <w:rFonts w:cs="David" w:hint="cs"/>
          <w:rtl/>
        </w:rPr>
      </w:pPr>
    </w:p>
    <w:p w14:paraId="6C59E14F" w14:textId="77777777" w:rsidR="00F97E70" w:rsidRPr="00F97E70" w:rsidRDefault="00F97E70" w:rsidP="00F97E70">
      <w:pPr>
        <w:bidi/>
        <w:jc w:val="both"/>
        <w:rPr>
          <w:rFonts w:cs="David" w:hint="cs"/>
          <w:rtl/>
        </w:rPr>
      </w:pPr>
      <w:r w:rsidRPr="00F97E70">
        <w:rPr>
          <w:rFonts w:cs="David" w:hint="cs"/>
          <w:u w:val="single"/>
          <w:rtl/>
        </w:rPr>
        <w:t>מיכל שמיר:</w:t>
      </w:r>
    </w:p>
    <w:p w14:paraId="4F257F25" w14:textId="77777777" w:rsidR="00F97E70" w:rsidRPr="00F97E70" w:rsidRDefault="00F97E70" w:rsidP="00F97E70">
      <w:pPr>
        <w:bidi/>
        <w:jc w:val="both"/>
        <w:rPr>
          <w:rFonts w:cs="David" w:hint="cs"/>
          <w:rtl/>
        </w:rPr>
      </w:pPr>
    </w:p>
    <w:p w14:paraId="6C8B9A8F" w14:textId="77777777" w:rsidR="00F97E70" w:rsidRPr="00F97E70" w:rsidRDefault="00F97E70" w:rsidP="00F97E70">
      <w:pPr>
        <w:bidi/>
        <w:jc w:val="both"/>
        <w:rPr>
          <w:rFonts w:cs="David" w:hint="cs"/>
          <w:rtl/>
        </w:rPr>
      </w:pPr>
      <w:r w:rsidRPr="00F97E70">
        <w:rPr>
          <w:rFonts w:cs="David" w:hint="cs"/>
          <w:rtl/>
        </w:rPr>
        <w:tab/>
        <w:t>יהיה גם זה וגם זה. בסדר. בעיניי זה נכון מאוד ואני שמחה. ההגיון הוא באמת שאם אנחנו עושים את זה, אנחנו עושים את זה. כלומר, אז יהיה באמת את שני הדברים.</w:t>
      </w:r>
    </w:p>
    <w:p w14:paraId="42B56446" w14:textId="77777777" w:rsidR="00F97E70" w:rsidRPr="00F97E70" w:rsidRDefault="00F97E70" w:rsidP="00F97E70">
      <w:pPr>
        <w:bidi/>
        <w:jc w:val="both"/>
        <w:rPr>
          <w:rFonts w:cs="David" w:hint="cs"/>
          <w:rtl/>
        </w:rPr>
      </w:pPr>
    </w:p>
    <w:p w14:paraId="43D4A2E0" w14:textId="77777777" w:rsidR="00F97E70" w:rsidRPr="00F97E70" w:rsidRDefault="00F97E70" w:rsidP="00F97E70">
      <w:pPr>
        <w:bidi/>
        <w:jc w:val="both"/>
        <w:rPr>
          <w:rFonts w:cs="David" w:hint="cs"/>
          <w:rtl/>
        </w:rPr>
      </w:pPr>
      <w:r w:rsidRPr="00F97E70">
        <w:rPr>
          <w:rFonts w:cs="David" w:hint="cs"/>
          <w:u w:val="single"/>
          <w:rtl/>
        </w:rPr>
        <w:t>ארבל אסטרחן:</w:t>
      </w:r>
    </w:p>
    <w:p w14:paraId="4F795639" w14:textId="77777777" w:rsidR="00F97E70" w:rsidRPr="00F97E70" w:rsidRDefault="00F97E70" w:rsidP="00F97E70">
      <w:pPr>
        <w:bidi/>
        <w:jc w:val="both"/>
        <w:rPr>
          <w:rFonts w:cs="David" w:hint="cs"/>
          <w:rtl/>
        </w:rPr>
      </w:pPr>
    </w:p>
    <w:p w14:paraId="7CEDA34B" w14:textId="77777777" w:rsidR="00F97E70" w:rsidRPr="00F97E70" w:rsidRDefault="00F97E70" w:rsidP="00F97E70">
      <w:pPr>
        <w:bidi/>
        <w:jc w:val="both"/>
        <w:rPr>
          <w:rFonts w:cs="David" w:hint="cs"/>
          <w:rtl/>
        </w:rPr>
      </w:pPr>
      <w:r w:rsidRPr="00F97E70">
        <w:rPr>
          <w:rFonts w:cs="David" w:hint="cs"/>
          <w:rtl/>
        </w:rPr>
        <w:tab/>
        <w:t>זה מעלה הרבה שאלות פרקטיות.</w:t>
      </w:r>
    </w:p>
    <w:p w14:paraId="439E653D" w14:textId="77777777" w:rsidR="00F97E70" w:rsidRPr="00F97E70" w:rsidRDefault="00F97E70" w:rsidP="00F97E70">
      <w:pPr>
        <w:bidi/>
        <w:jc w:val="both"/>
        <w:rPr>
          <w:rFonts w:cs="David" w:hint="cs"/>
          <w:rtl/>
        </w:rPr>
      </w:pPr>
    </w:p>
    <w:p w14:paraId="2E9EABB4" w14:textId="77777777" w:rsidR="00F97E70" w:rsidRPr="00F97E70" w:rsidRDefault="00F97E70" w:rsidP="00F97E70">
      <w:pPr>
        <w:bidi/>
        <w:jc w:val="both"/>
        <w:rPr>
          <w:rFonts w:cs="David" w:hint="cs"/>
          <w:rtl/>
        </w:rPr>
      </w:pPr>
      <w:r w:rsidRPr="00F97E70">
        <w:rPr>
          <w:rFonts w:cs="David" w:hint="cs"/>
          <w:u w:val="single"/>
          <w:rtl/>
        </w:rPr>
        <w:t>מיכל שמיר:</w:t>
      </w:r>
    </w:p>
    <w:p w14:paraId="182DEA5D" w14:textId="77777777" w:rsidR="00F97E70" w:rsidRPr="00F97E70" w:rsidRDefault="00F97E70" w:rsidP="00F97E70">
      <w:pPr>
        <w:bidi/>
        <w:jc w:val="both"/>
        <w:rPr>
          <w:rFonts w:cs="David" w:hint="cs"/>
          <w:rtl/>
        </w:rPr>
      </w:pPr>
    </w:p>
    <w:p w14:paraId="3484C0B0" w14:textId="77777777" w:rsidR="00F97E70" w:rsidRPr="00F97E70" w:rsidRDefault="00F97E70" w:rsidP="00F97E70">
      <w:pPr>
        <w:bidi/>
        <w:jc w:val="both"/>
        <w:rPr>
          <w:rFonts w:cs="David" w:hint="cs"/>
          <w:rtl/>
        </w:rPr>
      </w:pPr>
      <w:r w:rsidRPr="00F97E70">
        <w:rPr>
          <w:rFonts w:cs="David" w:hint="cs"/>
          <w:rtl/>
        </w:rPr>
        <w:tab/>
        <w:t>ברור, אבל אנחנו כרגע לא נכנסים לזה. אלה דברים מאוד מקובלים. כלומר, בהרבה מאוד מדינות בעולם יש משאלי עם ובמקביל יש עוד הרבה מאוד שאלות אחרות שנשאלות. יש כאן בעיה שהיא בעיה מהותית.</w:t>
      </w:r>
    </w:p>
    <w:p w14:paraId="63E0DDAD" w14:textId="77777777" w:rsidR="00F97E70" w:rsidRPr="00F97E70" w:rsidRDefault="00F97E70" w:rsidP="00F97E70">
      <w:pPr>
        <w:bidi/>
        <w:jc w:val="both"/>
        <w:rPr>
          <w:rFonts w:cs="David" w:hint="cs"/>
          <w:rtl/>
        </w:rPr>
      </w:pPr>
    </w:p>
    <w:p w14:paraId="44A52976" w14:textId="77777777" w:rsidR="00F97E70" w:rsidRPr="00F97E70" w:rsidRDefault="00F97E70" w:rsidP="00F97E70">
      <w:pPr>
        <w:bidi/>
        <w:jc w:val="both"/>
        <w:rPr>
          <w:rFonts w:cs="David" w:hint="cs"/>
          <w:rtl/>
        </w:rPr>
      </w:pPr>
      <w:r w:rsidRPr="00F97E70">
        <w:rPr>
          <w:rFonts w:cs="David" w:hint="cs"/>
          <w:rtl/>
        </w:rPr>
        <w:tab/>
        <w:t>מכיוון שאני מתייחסת ברצינות למשאל עם ומכיוון שאני מתייחסת ברצינות גם לסוגיה שאנחנו דנים בה כאן, כלומר, ביטול החלת המשפט, השיפוט והמינהל, אני חושבת שמאוד מאוד קריטי, ואני לא יודעת אם אנחנו נדון בזה בפורום הזה, אבל חשוב לי לומר את זה, שהחוק יאפשר סביבת אינפורמציה שתהיה כזאת שבאמת תאפשר לעם לומר את דברו באופן מושכל. כלומר, שיהיה דיון ציבורי, שיהיה ראוי, שיהיה ענייני, שיהיה אמין, שיהיה אינפורמטיבי. למשל, אחד הדברים שלא ראיתי בהצעות שהסתובבו, אני חושבת שצריך לדאוג לזה, שאת ההסכם או תקציר של ההסכם ישלחו לכל בוחר ובוחרת כדי שיוכל לראות את זה, שהדברים יעלו על האינטרנט ולא רק בשפה אחת אלא בכל השפות שהן רלוונטיות, שבאמת יתקיים דיון רחב, פלורליסטי וענייני על הנושא שהוא באמת נושא מאוד מהותי. בהתאמה לדברים שאמרו כאן קודם לכן, אני לא בדעה שאנחנו צריכים להיות שוויץ, אבל אני כן בדעה שבנושאים מאוד מאוד מהותיים וקריטיים יש מקום למשאלי עם ויש מקום לתת לעם לומר את דברו באופן ישיר ולא בבחירות כי יש כמובן הבדל בין משאלי עם לבחירות.</w:t>
      </w:r>
    </w:p>
    <w:p w14:paraId="0F347820" w14:textId="77777777" w:rsidR="00F97E70" w:rsidRPr="00F97E70" w:rsidRDefault="00F97E70" w:rsidP="00F97E70">
      <w:pPr>
        <w:bidi/>
        <w:jc w:val="both"/>
        <w:rPr>
          <w:rFonts w:cs="David" w:hint="cs"/>
          <w:rtl/>
        </w:rPr>
      </w:pPr>
    </w:p>
    <w:p w14:paraId="6AF11872" w14:textId="77777777" w:rsidR="00F97E70" w:rsidRPr="00F97E70" w:rsidRDefault="00F97E70" w:rsidP="00F97E70">
      <w:pPr>
        <w:bidi/>
        <w:jc w:val="both"/>
        <w:rPr>
          <w:rFonts w:cs="David" w:hint="cs"/>
          <w:rtl/>
        </w:rPr>
      </w:pPr>
      <w:r w:rsidRPr="00F97E70">
        <w:rPr>
          <w:rFonts w:cs="David" w:hint="cs"/>
          <w:u w:val="single"/>
          <w:rtl/>
        </w:rPr>
        <w:t>אורי אורבך:</w:t>
      </w:r>
    </w:p>
    <w:p w14:paraId="3E43CFCA" w14:textId="77777777" w:rsidR="00F97E70" w:rsidRPr="00F97E70" w:rsidRDefault="00F97E70" w:rsidP="00F97E70">
      <w:pPr>
        <w:bidi/>
        <w:jc w:val="both"/>
        <w:rPr>
          <w:rFonts w:cs="David" w:hint="cs"/>
          <w:rtl/>
        </w:rPr>
      </w:pPr>
    </w:p>
    <w:p w14:paraId="4A875452" w14:textId="77777777" w:rsidR="00F97E70" w:rsidRPr="00F97E70" w:rsidRDefault="00F97E70" w:rsidP="00F97E70">
      <w:pPr>
        <w:bidi/>
        <w:jc w:val="both"/>
        <w:rPr>
          <w:rFonts w:cs="David" w:hint="cs"/>
          <w:rtl/>
        </w:rPr>
      </w:pPr>
      <w:r w:rsidRPr="00F97E70">
        <w:rPr>
          <w:rFonts w:cs="David" w:hint="cs"/>
          <w:rtl/>
        </w:rPr>
        <w:tab/>
        <w:t>במקומות בהם יש משאל עם, במדינות אחרות, יש עוד איזה הליך של אישור נוסף של משאל העם? כלומר, ולו טכני של ממשלה, של פרלמנט, שמאשרר את החלטת העם? או שזאת ההחלטה הסופית המחייבת? האם יש השתנות נסיבות? העם אישר נסיגה מהגולן לדוגמה וסוריה פתחה במלחמה יומיים לאחר מכן. כלומר, השאלה מה הסמכות של הממשלה או של הכנסת, וזה אותו הדבר, לאחר ההחלטה.</w:t>
      </w:r>
    </w:p>
    <w:p w14:paraId="44BAA2C2" w14:textId="77777777" w:rsidR="00F97E70" w:rsidRPr="00F97E70" w:rsidRDefault="00F97E70" w:rsidP="00F97E70">
      <w:pPr>
        <w:bidi/>
        <w:jc w:val="both"/>
        <w:rPr>
          <w:rFonts w:cs="David" w:hint="cs"/>
          <w:rtl/>
        </w:rPr>
      </w:pPr>
    </w:p>
    <w:p w14:paraId="4702C591" w14:textId="77777777" w:rsidR="00F97E70" w:rsidRPr="00F97E70" w:rsidRDefault="00F97E70" w:rsidP="00F97E70">
      <w:pPr>
        <w:bidi/>
        <w:jc w:val="both"/>
        <w:rPr>
          <w:rFonts w:cs="David" w:hint="cs"/>
          <w:rtl/>
        </w:rPr>
      </w:pPr>
      <w:r w:rsidRPr="00F97E70">
        <w:rPr>
          <w:rFonts w:cs="David" w:hint="cs"/>
          <w:u w:val="single"/>
          <w:rtl/>
        </w:rPr>
        <w:t>מיכל שמיר:</w:t>
      </w:r>
    </w:p>
    <w:p w14:paraId="50622464" w14:textId="77777777" w:rsidR="00F97E70" w:rsidRPr="00F97E70" w:rsidRDefault="00F97E70" w:rsidP="00F97E70">
      <w:pPr>
        <w:bidi/>
        <w:jc w:val="both"/>
        <w:rPr>
          <w:rFonts w:cs="David" w:hint="cs"/>
          <w:rtl/>
        </w:rPr>
      </w:pPr>
    </w:p>
    <w:p w14:paraId="601AEC90" w14:textId="77777777" w:rsidR="00F97E70" w:rsidRPr="00F97E70" w:rsidRDefault="00F97E70" w:rsidP="00F97E70">
      <w:pPr>
        <w:bidi/>
        <w:jc w:val="both"/>
        <w:rPr>
          <w:rFonts w:cs="David" w:hint="cs"/>
          <w:rtl/>
        </w:rPr>
      </w:pPr>
      <w:r w:rsidRPr="00F97E70">
        <w:rPr>
          <w:rFonts w:cs="David" w:hint="cs"/>
          <w:rtl/>
        </w:rPr>
        <w:tab/>
        <w:t>השאלה שאתה מעלה יכולה גם להיות בהקשר של החלטה של הכנסת בנושא הזה. כמו בכל שיטות בחירות, הווריאציות הן עצומות. כלומר, יש מגוון עצום במדינות שונות ובנושאים שונים והפרוצדורות הן שונות אבל ברוב המקרים כאשר נותנים לעם לומר את דברו, העם אומר את דברו. כלומר, יש גם אפשרות לעשות למשל משאל עם מייעץ, שרק שואלים את העם מה הוא חושב ואחר כך מחליטים מה שרוצים. זה בפועל לא קורה למרות שעל הנייר זה קיים.</w:t>
      </w:r>
    </w:p>
    <w:p w14:paraId="03F24129" w14:textId="77777777" w:rsidR="00F97E70" w:rsidRPr="00F97E70" w:rsidRDefault="00F97E70" w:rsidP="00F97E70">
      <w:pPr>
        <w:bidi/>
        <w:jc w:val="both"/>
        <w:rPr>
          <w:rFonts w:cs="David" w:hint="cs"/>
          <w:rtl/>
        </w:rPr>
      </w:pPr>
    </w:p>
    <w:p w14:paraId="7FBA6422" w14:textId="77777777" w:rsidR="00F97E70" w:rsidRPr="00F97E70" w:rsidRDefault="00F97E70" w:rsidP="00F97E70">
      <w:pPr>
        <w:bidi/>
        <w:jc w:val="both"/>
        <w:rPr>
          <w:rFonts w:cs="David" w:hint="cs"/>
          <w:rtl/>
        </w:rPr>
      </w:pPr>
      <w:r w:rsidRPr="00F97E70">
        <w:rPr>
          <w:rFonts w:cs="David" w:hint="cs"/>
          <w:u w:val="single"/>
          <w:rtl/>
        </w:rPr>
        <w:t>אורי אורבך:</w:t>
      </w:r>
    </w:p>
    <w:p w14:paraId="2CA06CEE" w14:textId="77777777" w:rsidR="00F97E70" w:rsidRPr="00F97E70" w:rsidRDefault="00F97E70" w:rsidP="00F97E70">
      <w:pPr>
        <w:bidi/>
        <w:jc w:val="both"/>
        <w:rPr>
          <w:rFonts w:cs="David" w:hint="cs"/>
          <w:rtl/>
        </w:rPr>
      </w:pPr>
    </w:p>
    <w:p w14:paraId="217FB49D" w14:textId="77777777" w:rsidR="00F97E70" w:rsidRPr="00F97E70" w:rsidRDefault="00F97E70" w:rsidP="00F97E70">
      <w:pPr>
        <w:bidi/>
        <w:jc w:val="both"/>
        <w:rPr>
          <w:rFonts w:cs="David" w:hint="cs"/>
          <w:rtl/>
        </w:rPr>
      </w:pPr>
      <w:r w:rsidRPr="00F97E70">
        <w:rPr>
          <w:rFonts w:cs="David" w:hint="cs"/>
          <w:rtl/>
        </w:rPr>
        <w:tab/>
        <w:t>דוגמה שהיא לא באותו מעמד חוקתי, משאל מתפקדים בתוך מפלגה. כלומר, ההחלטה לא התקבלה כי מצאו איזה עניין קונייקטורלי.</w:t>
      </w:r>
    </w:p>
    <w:p w14:paraId="3B40AFD2" w14:textId="77777777" w:rsidR="00F97E70" w:rsidRPr="00F97E70" w:rsidRDefault="00F97E70" w:rsidP="00F97E70">
      <w:pPr>
        <w:bidi/>
        <w:jc w:val="both"/>
        <w:rPr>
          <w:rFonts w:cs="David" w:hint="cs"/>
          <w:rtl/>
        </w:rPr>
      </w:pPr>
    </w:p>
    <w:p w14:paraId="3BA5DB63"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4DE4578" w14:textId="77777777" w:rsidR="00F97E70" w:rsidRPr="00F97E70" w:rsidRDefault="00F97E70" w:rsidP="00F97E70">
      <w:pPr>
        <w:bidi/>
        <w:jc w:val="both"/>
        <w:rPr>
          <w:rFonts w:cs="David" w:hint="cs"/>
          <w:rtl/>
        </w:rPr>
      </w:pPr>
    </w:p>
    <w:p w14:paraId="3E1C0B00" w14:textId="77777777" w:rsidR="00F97E70" w:rsidRPr="00F97E70" w:rsidRDefault="00F97E70" w:rsidP="00F97E70">
      <w:pPr>
        <w:bidi/>
        <w:jc w:val="both"/>
        <w:rPr>
          <w:rFonts w:cs="David" w:hint="cs"/>
          <w:rtl/>
        </w:rPr>
      </w:pPr>
      <w:r w:rsidRPr="00F97E70">
        <w:rPr>
          <w:rFonts w:cs="David" w:hint="cs"/>
          <w:rtl/>
        </w:rPr>
        <w:tab/>
        <w:t>זה לא שמצאו איזה עניין קונייקטורלי אלא פשוט צפצפו על ההחלטה.</w:t>
      </w:r>
    </w:p>
    <w:p w14:paraId="54DEC2E2" w14:textId="77777777" w:rsidR="00F97E70" w:rsidRPr="00F97E70" w:rsidRDefault="00F97E70" w:rsidP="00F97E70">
      <w:pPr>
        <w:bidi/>
        <w:jc w:val="both"/>
        <w:rPr>
          <w:rFonts w:cs="David" w:hint="cs"/>
          <w:rtl/>
        </w:rPr>
      </w:pPr>
    </w:p>
    <w:p w14:paraId="00E747AD" w14:textId="77777777" w:rsidR="00F97E70" w:rsidRPr="00F97E70" w:rsidRDefault="00F97E70" w:rsidP="00F97E70">
      <w:pPr>
        <w:bidi/>
        <w:jc w:val="both"/>
        <w:rPr>
          <w:rFonts w:cs="David" w:hint="cs"/>
          <w:rtl/>
        </w:rPr>
      </w:pPr>
      <w:r w:rsidRPr="00F97E70">
        <w:rPr>
          <w:rFonts w:cs="David" w:hint="cs"/>
          <w:u w:val="single"/>
          <w:rtl/>
        </w:rPr>
        <w:t>אורי אורבך:</w:t>
      </w:r>
    </w:p>
    <w:p w14:paraId="43B556B8" w14:textId="77777777" w:rsidR="00F97E70" w:rsidRPr="00F97E70" w:rsidRDefault="00F97E70" w:rsidP="00F97E70">
      <w:pPr>
        <w:bidi/>
        <w:jc w:val="both"/>
        <w:rPr>
          <w:rFonts w:cs="David" w:hint="cs"/>
          <w:rtl/>
        </w:rPr>
      </w:pPr>
    </w:p>
    <w:p w14:paraId="1ECCA464" w14:textId="77777777" w:rsidR="00F97E70" w:rsidRPr="00F97E70" w:rsidRDefault="00F97E70" w:rsidP="00F97E70">
      <w:pPr>
        <w:bidi/>
        <w:jc w:val="both"/>
        <w:rPr>
          <w:rFonts w:cs="David" w:hint="cs"/>
          <w:rtl/>
        </w:rPr>
      </w:pPr>
      <w:r w:rsidRPr="00F97E70">
        <w:rPr>
          <w:rFonts w:cs="David" w:hint="cs"/>
          <w:rtl/>
        </w:rPr>
        <w:tab/>
        <w:t>באופן פורמלי לא. באופן פורמלי אמרו שיש תנאים ומצאו עילה.</w:t>
      </w:r>
    </w:p>
    <w:p w14:paraId="2BCB6393" w14:textId="77777777" w:rsidR="00F97E70" w:rsidRPr="00F97E70" w:rsidRDefault="00F97E70" w:rsidP="00F97E70">
      <w:pPr>
        <w:bidi/>
        <w:jc w:val="both"/>
        <w:rPr>
          <w:rFonts w:cs="David" w:hint="cs"/>
          <w:rtl/>
        </w:rPr>
      </w:pPr>
    </w:p>
    <w:p w14:paraId="34B7D0A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ACD4143" w14:textId="77777777" w:rsidR="00F97E70" w:rsidRPr="00F97E70" w:rsidRDefault="00F97E70" w:rsidP="00F97E70">
      <w:pPr>
        <w:bidi/>
        <w:jc w:val="both"/>
        <w:rPr>
          <w:rFonts w:cs="David" w:hint="cs"/>
          <w:rtl/>
        </w:rPr>
      </w:pPr>
    </w:p>
    <w:p w14:paraId="7F4D5498" w14:textId="77777777" w:rsidR="00F97E70" w:rsidRPr="00F97E70" w:rsidRDefault="00F97E70" w:rsidP="00F97E70">
      <w:pPr>
        <w:bidi/>
        <w:jc w:val="both"/>
        <w:rPr>
          <w:rFonts w:cs="David" w:hint="cs"/>
          <w:rtl/>
        </w:rPr>
      </w:pPr>
      <w:r w:rsidRPr="00F97E70">
        <w:rPr>
          <w:rFonts w:cs="David" w:hint="cs"/>
          <w:rtl/>
        </w:rPr>
        <w:tab/>
        <w:t>לא.</w:t>
      </w:r>
    </w:p>
    <w:p w14:paraId="54B34055" w14:textId="77777777" w:rsidR="00F97E70" w:rsidRPr="00F97E70" w:rsidRDefault="00F97E70" w:rsidP="00F97E70">
      <w:pPr>
        <w:bidi/>
        <w:jc w:val="both"/>
        <w:rPr>
          <w:rFonts w:cs="David" w:hint="cs"/>
          <w:rtl/>
        </w:rPr>
      </w:pPr>
    </w:p>
    <w:p w14:paraId="7BB7D31E" w14:textId="77777777" w:rsidR="00F97E70" w:rsidRPr="00F97E70" w:rsidRDefault="00F97E70" w:rsidP="00F97E70">
      <w:pPr>
        <w:bidi/>
        <w:jc w:val="both"/>
        <w:rPr>
          <w:rFonts w:cs="David" w:hint="cs"/>
          <w:rtl/>
        </w:rPr>
      </w:pPr>
      <w:r w:rsidRPr="00F97E70">
        <w:rPr>
          <w:rFonts w:cs="David" w:hint="cs"/>
          <w:u w:val="single"/>
          <w:rtl/>
        </w:rPr>
        <w:t>מיכל שמיר:</w:t>
      </w:r>
    </w:p>
    <w:p w14:paraId="562B28B9" w14:textId="77777777" w:rsidR="00F97E70" w:rsidRPr="00F97E70" w:rsidRDefault="00F97E70" w:rsidP="00F97E70">
      <w:pPr>
        <w:bidi/>
        <w:jc w:val="both"/>
        <w:rPr>
          <w:rFonts w:cs="David" w:hint="cs"/>
          <w:rtl/>
        </w:rPr>
      </w:pPr>
    </w:p>
    <w:p w14:paraId="50C620BD" w14:textId="77777777" w:rsidR="00F97E70" w:rsidRPr="00F97E70" w:rsidRDefault="00F97E70" w:rsidP="00F97E70">
      <w:pPr>
        <w:bidi/>
        <w:jc w:val="both"/>
        <w:rPr>
          <w:rFonts w:cs="David" w:hint="cs"/>
          <w:rtl/>
        </w:rPr>
      </w:pPr>
      <w:r w:rsidRPr="00F97E70">
        <w:rPr>
          <w:rFonts w:cs="David" w:hint="cs"/>
          <w:rtl/>
        </w:rPr>
        <w:tab/>
        <w:t>אני לא חושבת שנתנו תשובה אלא פשוט לא התייחסו לזה.</w:t>
      </w:r>
    </w:p>
    <w:p w14:paraId="5BE2E333" w14:textId="77777777" w:rsidR="00F97E70" w:rsidRPr="00F97E70" w:rsidRDefault="00F97E70" w:rsidP="00F97E70">
      <w:pPr>
        <w:bidi/>
        <w:jc w:val="both"/>
        <w:rPr>
          <w:rFonts w:cs="David" w:hint="cs"/>
          <w:rtl/>
        </w:rPr>
      </w:pPr>
    </w:p>
    <w:p w14:paraId="2A3314F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4B8F240" w14:textId="77777777" w:rsidR="00F97E70" w:rsidRPr="00F97E70" w:rsidRDefault="00F97E70" w:rsidP="00F97E70">
      <w:pPr>
        <w:bidi/>
        <w:jc w:val="both"/>
        <w:rPr>
          <w:rFonts w:cs="David" w:hint="cs"/>
          <w:rtl/>
        </w:rPr>
      </w:pPr>
    </w:p>
    <w:p w14:paraId="4632278A" w14:textId="77777777" w:rsidR="00F97E70" w:rsidRPr="00F97E70" w:rsidRDefault="00F97E70" w:rsidP="00F97E70">
      <w:pPr>
        <w:bidi/>
        <w:jc w:val="both"/>
        <w:rPr>
          <w:rFonts w:cs="David" w:hint="cs"/>
          <w:rtl/>
        </w:rPr>
      </w:pPr>
      <w:r w:rsidRPr="00F97E70">
        <w:rPr>
          <w:rFonts w:cs="David" w:hint="cs"/>
          <w:rtl/>
        </w:rPr>
        <w:tab/>
        <w:t>החליטו שמתעלמים מזה.</w:t>
      </w:r>
    </w:p>
    <w:p w14:paraId="0D23AC02" w14:textId="77777777" w:rsidR="00F97E70" w:rsidRPr="00F97E70" w:rsidRDefault="00F97E70" w:rsidP="00F97E70">
      <w:pPr>
        <w:bidi/>
        <w:jc w:val="both"/>
        <w:rPr>
          <w:rFonts w:cs="David" w:hint="cs"/>
          <w:rtl/>
        </w:rPr>
      </w:pPr>
    </w:p>
    <w:p w14:paraId="2C8A7828" w14:textId="77777777" w:rsidR="00F97E70" w:rsidRPr="00F97E70" w:rsidRDefault="00F97E70" w:rsidP="00F97E70">
      <w:pPr>
        <w:bidi/>
        <w:jc w:val="both"/>
        <w:rPr>
          <w:rFonts w:cs="David" w:hint="cs"/>
          <w:rtl/>
        </w:rPr>
      </w:pPr>
      <w:r w:rsidRPr="00F97E70">
        <w:rPr>
          <w:rFonts w:cs="David" w:hint="cs"/>
          <w:u w:val="single"/>
          <w:rtl/>
        </w:rPr>
        <w:t>מיכל שמיר:</w:t>
      </w:r>
    </w:p>
    <w:p w14:paraId="57306F8C" w14:textId="77777777" w:rsidR="00F97E70" w:rsidRPr="00F97E70" w:rsidRDefault="00F97E70" w:rsidP="00F97E70">
      <w:pPr>
        <w:bidi/>
        <w:jc w:val="both"/>
        <w:rPr>
          <w:rFonts w:cs="David" w:hint="cs"/>
          <w:rtl/>
        </w:rPr>
      </w:pPr>
    </w:p>
    <w:p w14:paraId="78341F9A" w14:textId="77777777" w:rsidR="00F97E70" w:rsidRPr="00F97E70" w:rsidRDefault="00F97E70" w:rsidP="00F97E70">
      <w:pPr>
        <w:bidi/>
        <w:jc w:val="both"/>
        <w:rPr>
          <w:rFonts w:cs="David" w:hint="cs"/>
          <w:rtl/>
        </w:rPr>
      </w:pPr>
      <w:r w:rsidRPr="00F97E70">
        <w:rPr>
          <w:rFonts w:cs="David" w:hint="cs"/>
          <w:rtl/>
        </w:rPr>
        <w:tab/>
        <w:t xml:space="preserve">זה דווקא מחזיר לתחילת הדברים, שחשוב מאוד שהדברים יהיו באופן כללי לגבי הפרוצדורה הזאת וייאמרו בצורה מפורשת. </w:t>
      </w:r>
    </w:p>
    <w:p w14:paraId="02AD5DAC" w14:textId="77777777" w:rsidR="00F97E70" w:rsidRPr="00F97E70" w:rsidRDefault="00F97E70" w:rsidP="00F97E70">
      <w:pPr>
        <w:bidi/>
        <w:jc w:val="both"/>
        <w:rPr>
          <w:rFonts w:cs="David" w:hint="cs"/>
          <w:rtl/>
        </w:rPr>
      </w:pPr>
    </w:p>
    <w:p w14:paraId="4FEF3360"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692C3F1" w14:textId="77777777" w:rsidR="00F97E70" w:rsidRPr="00F97E70" w:rsidRDefault="00F97E70" w:rsidP="00F97E70">
      <w:pPr>
        <w:bidi/>
        <w:jc w:val="both"/>
        <w:rPr>
          <w:rFonts w:cs="David" w:hint="cs"/>
          <w:rtl/>
        </w:rPr>
      </w:pPr>
    </w:p>
    <w:p w14:paraId="6773CBC4" w14:textId="77777777" w:rsidR="00F97E70" w:rsidRPr="00F97E70" w:rsidRDefault="00F97E70" w:rsidP="00F97E70">
      <w:pPr>
        <w:bidi/>
        <w:jc w:val="both"/>
        <w:rPr>
          <w:rFonts w:cs="David" w:hint="cs"/>
          <w:rtl/>
        </w:rPr>
      </w:pPr>
      <w:r w:rsidRPr="00F97E70">
        <w:rPr>
          <w:rFonts w:cs="David" w:hint="cs"/>
          <w:rtl/>
        </w:rPr>
        <w:tab/>
        <w:t>תודה. דוקטור רהט, בבקשה. אני מבין שאתה מטעם המכון הישראלי לדמוקרטיה.</w:t>
      </w:r>
    </w:p>
    <w:p w14:paraId="605D0886" w14:textId="77777777" w:rsidR="00F97E70" w:rsidRPr="00F97E70" w:rsidRDefault="00F97E70" w:rsidP="00F97E70">
      <w:pPr>
        <w:bidi/>
        <w:jc w:val="both"/>
        <w:rPr>
          <w:rFonts w:cs="David" w:hint="cs"/>
          <w:rtl/>
        </w:rPr>
      </w:pPr>
    </w:p>
    <w:p w14:paraId="6C1CF337" w14:textId="77777777" w:rsidR="00F97E70" w:rsidRPr="00F97E70" w:rsidRDefault="00F97E70" w:rsidP="00F97E70">
      <w:pPr>
        <w:bidi/>
        <w:jc w:val="both"/>
        <w:rPr>
          <w:rFonts w:cs="David" w:hint="cs"/>
          <w:rtl/>
        </w:rPr>
      </w:pPr>
      <w:r w:rsidRPr="00F97E70">
        <w:rPr>
          <w:rFonts w:cs="David" w:hint="cs"/>
          <w:u w:val="single"/>
          <w:rtl/>
        </w:rPr>
        <w:t>גידי רהט:</w:t>
      </w:r>
    </w:p>
    <w:p w14:paraId="2DAB6C75" w14:textId="77777777" w:rsidR="00F97E70" w:rsidRPr="00F97E70" w:rsidRDefault="00F97E70" w:rsidP="00F97E70">
      <w:pPr>
        <w:bidi/>
        <w:jc w:val="both"/>
        <w:rPr>
          <w:rFonts w:cs="David" w:hint="cs"/>
          <w:rtl/>
        </w:rPr>
      </w:pPr>
    </w:p>
    <w:p w14:paraId="246C9880" w14:textId="77777777" w:rsidR="00F97E70" w:rsidRPr="00F97E70" w:rsidRDefault="00F97E70" w:rsidP="00F97E70">
      <w:pPr>
        <w:bidi/>
        <w:jc w:val="both"/>
        <w:rPr>
          <w:rFonts w:cs="David" w:hint="cs"/>
          <w:rtl/>
        </w:rPr>
      </w:pPr>
      <w:r w:rsidRPr="00F97E70">
        <w:rPr>
          <w:rFonts w:cs="David" w:hint="cs"/>
          <w:rtl/>
        </w:rPr>
        <w:tab/>
        <w:t>בעיקר מטעם עצמי, אבל כן.</w:t>
      </w:r>
    </w:p>
    <w:p w14:paraId="752331BA" w14:textId="77777777" w:rsidR="00F97E70" w:rsidRPr="00F97E70" w:rsidRDefault="00F97E70" w:rsidP="00F97E70">
      <w:pPr>
        <w:bidi/>
        <w:jc w:val="both"/>
        <w:rPr>
          <w:rFonts w:cs="David" w:hint="cs"/>
          <w:rtl/>
        </w:rPr>
      </w:pPr>
      <w:r w:rsidRPr="00F97E70">
        <w:rPr>
          <w:rFonts w:cs="David" w:hint="cs"/>
          <w:rtl/>
        </w:rPr>
        <w:tab/>
      </w:r>
    </w:p>
    <w:p w14:paraId="6237947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948A395" w14:textId="77777777" w:rsidR="00F97E70" w:rsidRPr="00F97E70" w:rsidRDefault="00F97E70" w:rsidP="00F97E70">
      <w:pPr>
        <w:bidi/>
        <w:jc w:val="both"/>
        <w:rPr>
          <w:rFonts w:cs="David" w:hint="cs"/>
          <w:rtl/>
        </w:rPr>
      </w:pPr>
    </w:p>
    <w:p w14:paraId="42B83DA1" w14:textId="77777777" w:rsidR="00F97E70" w:rsidRPr="00F97E70" w:rsidRDefault="00F97E70" w:rsidP="00F97E70">
      <w:pPr>
        <w:bidi/>
        <w:jc w:val="both"/>
        <w:rPr>
          <w:rFonts w:cs="David" w:hint="cs"/>
          <w:rtl/>
        </w:rPr>
      </w:pPr>
      <w:r w:rsidRPr="00F97E70">
        <w:rPr>
          <w:rFonts w:cs="David" w:hint="cs"/>
          <w:rtl/>
        </w:rPr>
        <w:tab/>
        <w:t>קיבלתי פנייה מהמכון.</w:t>
      </w:r>
    </w:p>
    <w:p w14:paraId="312133AA" w14:textId="77777777" w:rsidR="00F97E70" w:rsidRPr="00F97E70" w:rsidRDefault="00F97E70" w:rsidP="00F97E70">
      <w:pPr>
        <w:bidi/>
        <w:jc w:val="both"/>
        <w:rPr>
          <w:rFonts w:cs="David" w:hint="cs"/>
          <w:rtl/>
        </w:rPr>
      </w:pPr>
    </w:p>
    <w:p w14:paraId="61C7C2FE" w14:textId="77777777" w:rsidR="00F97E70" w:rsidRPr="00F97E70" w:rsidRDefault="00F97E70" w:rsidP="00F97E70">
      <w:pPr>
        <w:bidi/>
        <w:jc w:val="both"/>
        <w:rPr>
          <w:rFonts w:cs="David" w:hint="cs"/>
          <w:rtl/>
        </w:rPr>
      </w:pPr>
      <w:r w:rsidRPr="00F97E70">
        <w:rPr>
          <w:rFonts w:cs="David" w:hint="cs"/>
          <w:u w:val="single"/>
          <w:rtl/>
        </w:rPr>
        <w:t>גידי רהט:</w:t>
      </w:r>
    </w:p>
    <w:p w14:paraId="479079FE" w14:textId="77777777" w:rsidR="00F97E70" w:rsidRPr="00F97E70" w:rsidRDefault="00F97E70" w:rsidP="00F97E70">
      <w:pPr>
        <w:bidi/>
        <w:jc w:val="both"/>
        <w:rPr>
          <w:rFonts w:cs="David" w:hint="cs"/>
          <w:rtl/>
        </w:rPr>
      </w:pPr>
    </w:p>
    <w:p w14:paraId="0CA4D873" w14:textId="77777777" w:rsidR="00F97E70" w:rsidRPr="00F97E70" w:rsidRDefault="00F97E70" w:rsidP="00F97E70">
      <w:pPr>
        <w:bidi/>
        <w:jc w:val="both"/>
        <w:rPr>
          <w:rFonts w:cs="David" w:hint="cs"/>
          <w:rtl/>
        </w:rPr>
      </w:pPr>
      <w:r w:rsidRPr="00F97E70">
        <w:rPr>
          <w:rFonts w:cs="David" w:hint="cs"/>
          <w:rtl/>
        </w:rPr>
        <w:tab/>
        <w:t>אני לא בטוח שיש את עמדת המכון.</w:t>
      </w:r>
    </w:p>
    <w:p w14:paraId="2B1058B8" w14:textId="77777777" w:rsidR="00F97E70" w:rsidRPr="00F97E70" w:rsidRDefault="00F97E70" w:rsidP="00F97E70">
      <w:pPr>
        <w:bidi/>
        <w:jc w:val="both"/>
        <w:rPr>
          <w:rFonts w:cs="David" w:hint="cs"/>
          <w:rtl/>
        </w:rPr>
      </w:pPr>
    </w:p>
    <w:p w14:paraId="2D285360"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7F135D1E" w14:textId="77777777" w:rsidR="00F97E70" w:rsidRPr="00F97E70" w:rsidRDefault="00F97E70" w:rsidP="00F97E70">
      <w:pPr>
        <w:bidi/>
        <w:jc w:val="both"/>
        <w:rPr>
          <w:rFonts w:cs="David" w:hint="cs"/>
          <w:rtl/>
        </w:rPr>
      </w:pPr>
    </w:p>
    <w:p w14:paraId="24E84089" w14:textId="77777777" w:rsidR="00F97E70" w:rsidRPr="00F97E70" w:rsidRDefault="00F97E70" w:rsidP="00F97E70">
      <w:pPr>
        <w:bidi/>
        <w:jc w:val="both"/>
        <w:rPr>
          <w:rFonts w:cs="David" w:hint="cs"/>
          <w:rtl/>
        </w:rPr>
      </w:pPr>
      <w:r w:rsidRPr="00F97E70">
        <w:rPr>
          <w:rFonts w:cs="David" w:hint="cs"/>
          <w:rtl/>
        </w:rPr>
        <w:tab/>
        <w:t>חשוב להדגיש. אתה מציג כאן איזושהי עמדה שלך ושל איזשהו מחקר שערכת במסגרת פעילותך במכון הישראלי לדמוקרטיה.</w:t>
      </w:r>
    </w:p>
    <w:p w14:paraId="7D008C53" w14:textId="77777777" w:rsidR="00F97E70" w:rsidRPr="00F97E70" w:rsidRDefault="00F97E70" w:rsidP="00F97E70">
      <w:pPr>
        <w:bidi/>
        <w:jc w:val="both"/>
        <w:rPr>
          <w:rFonts w:cs="David" w:hint="cs"/>
          <w:rtl/>
        </w:rPr>
      </w:pPr>
    </w:p>
    <w:p w14:paraId="19145413" w14:textId="77777777" w:rsidR="00F97E70" w:rsidRPr="00F97E70" w:rsidRDefault="00F97E70" w:rsidP="00F97E70">
      <w:pPr>
        <w:bidi/>
        <w:jc w:val="both"/>
        <w:rPr>
          <w:rFonts w:cs="David" w:hint="cs"/>
          <w:rtl/>
        </w:rPr>
      </w:pPr>
      <w:r w:rsidRPr="00F97E70">
        <w:rPr>
          <w:rFonts w:cs="David" w:hint="cs"/>
          <w:u w:val="single"/>
          <w:rtl/>
        </w:rPr>
        <w:t>גידי רהט:</w:t>
      </w:r>
    </w:p>
    <w:p w14:paraId="3BEA238F" w14:textId="77777777" w:rsidR="00F97E70" w:rsidRPr="00F97E70" w:rsidRDefault="00F97E70" w:rsidP="00F97E70">
      <w:pPr>
        <w:bidi/>
        <w:jc w:val="both"/>
        <w:rPr>
          <w:rFonts w:cs="David" w:hint="cs"/>
          <w:rtl/>
        </w:rPr>
      </w:pPr>
    </w:p>
    <w:p w14:paraId="206309CE" w14:textId="77777777" w:rsidR="00F97E70" w:rsidRPr="00F97E70" w:rsidRDefault="00F97E70" w:rsidP="00F97E70">
      <w:pPr>
        <w:bidi/>
        <w:jc w:val="both"/>
        <w:rPr>
          <w:rFonts w:cs="David" w:hint="cs"/>
          <w:rtl/>
        </w:rPr>
      </w:pPr>
      <w:r w:rsidRPr="00F97E70">
        <w:rPr>
          <w:rFonts w:cs="David" w:hint="cs"/>
          <w:rtl/>
        </w:rPr>
        <w:tab/>
        <w:t>כן. גם במסגרות אחרות. אני חושב שמיכל צודקת. השימוש במשאל עם בדמוקרטיות הולך וגובר ואני עדיין חרד מהמכשיר הזה ואני אומר מדוע.</w:t>
      </w:r>
    </w:p>
    <w:p w14:paraId="127BEA0C" w14:textId="77777777" w:rsidR="00F97E70" w:rsidRPr="00F97E70" w:rsidRDefault="00F97E70" w:rsidP="00F97E70">
      <w:pPr>
        <w:bidi/>
        <w:jc w:val="both"/>
        <w:rPr>
          <w:rFonts w:cs="David" w:hint="cs"/>
          <w:rtl/>
        </w:rPr>
      </w:pPr>
    </w:p>
    <w:p w14:paraId="36CE8967" w14:textId="77777777" w:rsidR="00F97E70" w:rsidRPr="00F97E70" w:rsidRDefault="00F97E70" w:rsidP="00F97E70">
      <w:pPr>
        <w:bidi/>
        <w:jc w:val="both"/>
        <w:rPr>
          <w:rFonts w:cs="David" w:hint="cs"/>
          <w:rtl/>
        </w:rPr>
      </w:pPr>
      <w:r w:rsidRPr="00F97E70">
        <w:rPr>
          <w:rFonts w:cs="David" w:hint="cs"/>
          <w:rtl/>
        </w:rPr>
        <w:tab/>
        <w:t xml:space="preserve">אני מבין את הקונייקטורה. יש כאן רצון להשיג איזושהי מטרה פוליטית מסוימת, ואגב, ההיסטוריה מלמדת אותנו שיכול להיות שיושג בדיוק ההפך. שני משאלי עם שהיו בישראל, משאלי עם לא ברמה הלאומית </w:t>
      </w:r>
      <w:r w:rsidRPr="00F97E70">
        <w:rPr>
          <w:rFonts w:cs="David"/>
          <w:rtl/>
        </w:rPr>
        <w:t>–</w:t>
      </w:r>
      <w:r w:rsidRPr="00F97E70">
        <w:rPr>
          <w:rFonts w:cs="David" w:hint="cs"/>
          <w:rtl/>
        </w:rPr>
        <w:t xml:space="preserve"> אחד היה במשאל של בן גוריון של חברי ההסתדרות על הסכם ז'בוטינסקי-בן גוריון, והם דחו את זה, ואחרי כן שרון עשה את המשאל והפסיד. שניהם יזמו את זה כי חשבו שיקבלו לגיטימציה וקיבלו ההפך. אני חושב שגם בנושא של הגולן, זאת אומרת, אם מישהו סימן מטרה ואמר שהוא יגיע לשם עם משאל עם, אני לא בטוח שהוא בסוף ישיג את זה. אחת הסיבות לתמיכה היציבה בגולן היום היא בגלל שהגולן נתפס כחסר תג מחיר. אני לא אומר את זה לגבי מי שבאמת מאמין עמוק בגולן אלא אני מדבר על המרכז, על המרכז הזה שיכול לזוז ולהיות היום בעד ההתנתקות ומחר נגד. אותם אנשים שהם היום בעד הגולן, יוכלו לזוז ואני לא בטוח לכן שמי שחושב שבזה הוא עושה איזשהו שירות, הוא בדיוק יודע לאן הוא הולך. אני רק מזהיר מפני זה.</w:t>
      </w:r>
    </w:p>
    <w:p w14:paraId="2C7A135B" w14:textId="77777777" w:rsidR="00F97E70" w:rsidRPr="00F97E70" w:rsidRDefault="00F97E70" w:rsidP="00F97E70">
      <w:pPr>
        <w:bidi/>
        <w:jc w:val="both"/>
        <w:rPr>
          <w:rFonts w:cs="David" w:hint="cs"/>
          <w:rtl/>
        </w:rPr>
      </w:pPr>
    </w:p>
    <w:p w14:paraId="624542D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6229943" w14:textId="77777777" w:rsidR="00F97E70" w:rsidRPr="00F97E70" w:rsidRDefault="00F97E70" w:rsidP="00F97E70">
      <w:pPr>
        <w:bidi/>
        <w:jc w:val="both"/>
        <w:rPr>
          <w:rFonts w:cs="David" w:hint="cs"/>
          <w:rtl/>
        </w:rPr>
      </w:pPr>
    </w:p>
    <w:p w14:paraId="485E60AD" w14:textId="77777777" w:rsidR="00F97E70" w:rsidRPr="00F97E70" w:rsidRDefault="00F97E70" w:rsidP="00F97E70">
      <w:pPr>
        <w:bidi/>
        <w:jc w:val="both"/>
        <w:rPr>
          <w:rFonts w:cs="David" w:hint="cs"/>
          <w:rtl/>
        </w:rPr>
      </w:pPr>
      <w:r w:rsidRPr="00F97E70">
        <w:rPr>
          <w:rFonts w:cs="David" w:hint="cs"/>
          <w:rtl/>
        </w:rPr>
        <w:tab/>
        <w:t>אני רק רוצה להבין דבר אחד. אתה בא מאיזה תחום, מתחום של מדעי המדינה?</w:t>
      </w:r>
    </w:p>
    <w:p w14:paraId="67AFB5AC" w14:textId="77777777" w:rsidR="00F97E70" w:rsidRPr="00F97E70" w:rsidRDefault="00F97E70" w:rsidP="00F97E70">
      <w:pPr>
        <w:bidi/>
        <w:jc w:val="both"/>
        <w:rPr>
          <w:rFonts w:cs="David" w:hint="cs"/>
          <w:rtl/>
        </w:rPr>
      </w:pPr>
    </w:p>
    <w:p w14:paraId="5AD965BE" w14:textId="77777777" w:rsidR="00F97E70" w:rsidRPr="00F97E70" w:rsidRDefault="00F97E70" w:rsidP="00F97E70">
      <w:pPr>
        <w:bidi/>
        <w:jc w:val="both"/>
        <w:rPr>
          <w:rFonts w:cs="David" w:hint="cs"/>
          <w:rtl/>
        </w:rPr>
      </w:pPr>
      <w:r w:rsidRPr="00F97E70">
        <w:rPr>
          <w:rFonts w:cs="David" w:hint="cs"/>
          <w:u w:val="single"/>
          <w:rtl/>
        </w:rPr>
        <w:t>גידי רהט:</w:t>
      </w:r>
    </w:p>
    <w:p w14:paraId="61211731" w14:textId="77777777" w:rsidR="00F97E70" w:rsidRPr="00F97E70" w:rsidRDefault="00F97E70" w:rsidP="00F97E70">
      <w:pPr>
        <w:bidi/>
        <w:jc w:val="both"/>
        <w:rPr>
          <w:rFonts w:cs="David" w:hint="cs"/>
          <w:rtl/>
        </w:rPr>
      </w:pPr>
    </w:p>
    <w:p w14:paraId="4D83A597" w14:textId="77777777" w:rsidR="00F97E70" w:rsidRPr="00F97E70" w:rsidRDefault="00F97E70" w:rsidP="00F97E70">
      <w:pPr>
        <w:bidi/>
        <w:jc w:val="both"/>
        <w:rPr>
          <w:rFonts w:cs="David" w:hint="cs"/>
          <w:rtl/>
        </w:rPr>
      </w:pPr>
      <w:r w:rsidRPr="00F97E70">
        <w:rPr>
          <w:rFonts w:cs="David" w:hint="cs"/>
          <w:rtl/>
        </w:rPr>
        <w:tab/>
        <w:t>כן. אני איש מדע המדינה.</w:t>
      </w:r>
    </w:p>
    <w:p w14:paraId="4E74762F" w14:textId="77777777" w:rsidR="00F97E70" w:rsidRPr="00F97E70" w:rsidRDefault="00F97E70" w:rsidP="00F97E70">
      <w:pPr>
        <w:bidi/>
        <w:jc w:val="both"/>
        <w:rPr>
          <w:rFonts w:cs="David" w:hint="cs"/>
          <w:rtl/>
        </w:rPr>
      </w:pPr>
    </w:p>
    <w:p w14:paraId="64E6CB3A" w14:textId="77777777" w:rsidR="00F97E70" w:rsidRPr="00F97E70" w:rsidRDefault="00F97E70" w:rsidP="00F97E70">
      <w:pPr>
        <w:bidi/>
        <w:jc w:val="both"/>
        <w:rPr>
          <w:rFonts w:cs="David" w:hint="cs"/>
          <w:rtl/>
        </w:rPr>
      </w:pPr>
      <w:r w:rsidRPr="00F97E70">
        <w:rPr>
          <w:rFonts w:cs="David" w:hint="cs"/>
          <w:rtl/>
        </w:rPr>
        <w:tab/>
        <w:t>אני יכול לתת דוגמאות רבות שחוקקו חוקים עם כוונה מסוימת וקיבלו ההפך. להזכירכם את העלאת אחוז החסימה לפני הבחירות בשנת 1992, אם אתם מכירים את סיפור הדבר ואני לא אחזור עליו. העלו את אחוז החסימה בקצת ומי שיזם את העלאתו קיבל את אוסלו. אני מזהיר. לכן אני אומר שצריך לחשוב על הדבר הזה בדיוק בכיוון החוקתי, וכאן אני חושב ההפך מפרופסור שמיר. לא ההפך בגלל שאני מסכים אתה שזה כדור שלג. להוא חשוב הגולן, להוא חשוב גיוס בני הישיבות, ואנחנו נגיע למצב שאנשים ירצו ליזום משאל עם על הרבה מאוד נושאים ואנחנו נכניס את המכשיר לתפריט והוא יתחיל להיות מופעל ואז הסכנה המרכזית שלו היא שמשאל עם הוא בסופו של דבר מכשיר רובי שיכול להוות מכשיר בו הרוב דורס את המיעוט. בשוויץ למשל הייתה החלטה מ-1890 ומשהו נגד שחיטה כשרה בטענה שזה פוגע בבעלי חיים. יכול להיות שהטענה היא נכונה, אבל כנראה שהם גם לא רצו שיהודים יגורו בשכנותם. לא מזמן הם קיבלו החלטה נגד צריחי מסגדים, מאוד הטריד אותם הגובה של הצריחים.</w:t>
      </w:r>
    </w:p>
    <w:p w14:paraId="050F6E54" w14:textId="77777777" w:rsidR="00F97E70" w:rsidRPr="00F97E70" w:rsidRDefault="00F97E70" w:rsidP="00F97E70">
      <w:pPr>
        <w:bidi/>
        <w:jc w:val="both"/>
        <w:rPr>
          <w:rFonts w:cs="David" w:hint="cs"/>
          <w:rtl/>
        </w:rPr>
      </w:pPr>
    </w:p>
    <w:p w14:paraId="3C084277" w14:textId="77777777" w:rsidR="00F97E70" w:rsidRPr="00F97E70" w:rsidRDefault="00F97E70" w:rsidP="00F97E70">
      <w:pPr>
        <w:bidi/>
        <w:ind w:firstLine="720"/>
        <w:jc w:val="both"/>
        <w:rPr>
          <w:rFonts w:cs="David" w:hint="cs"/>
          <w:rtl/>
        </w:rPr>
      </w:pPr>
      <w:r w:rsidRPr="00F97E70">
        <w:rPr>
          <w:rFonts w:cs="David" w:hint="cs"/>
          <w:rtl/>
        </w:rPr>
        <w:t>הדמוקרטיה אמנם מאמצת יותר משאלי עם, אבל דמוקרטיה היום היא יותר ויותר על זכויות של מיעוט ופרט והמכשיר הזה הוא מכשיר מאוד רובני ואני מפחד מהשימוש בו במסגרת הפוליטיקה הישראלית. השימוש בו, שוב, של אנשים טובים שרוצים להשיג מטרה שהיא מאוד חשובה להם, וזה יתחיל להיות משהו שיגרום להתנגשות. אנחנו רואים מה קורה כאשר מתנגשת הרשות המחוקקת, המבצעת והשופטת, אז מתחילות כאן מהומות. רק לחשוב שאנחנו נכנסים כאן למשחק של עוד רשות שמבחינה מסוימת היא קודש הקודשים של הדמוקרטיה. אם העם יכריע, אני לא רואה איזו רשות יכולה ללכת נגד זה. השאלה אם אתה נכנס לקודש הקודשים.</w:t>
      </w:r>
    </w:p>
    <w:p w14:paraId="23EAA0AE" w14:textId="77777777" w:rsidR="00F97E70" w:rsidRPr="00F97E70" w:rsidRDefault="00F97E70" w:rsidP="00F97E70">
      <w:pPr>
        <w:bidi/>
        <w:jc w:val="both"/>
        <w:rPr>
          <w:rFonts w:cs="David" w:hint="cs"/>
          <w:rtl/>
        </w:rPr>
      </w:pPr>
    </w:p>
    <w:p w14:paraId="7B22F7B1" w14:textId="77777777" w:rsidR="00F97E70" w:rsidRPr="00F97E70" w:rsidRDefault="00F97E70" w:rsidP="00F97E70">
      <w:pPr>
        <w:bidi/>
        <w:jc w:val="both"/>
        <w:rPr>
          <w:rFonts w:cs="David" w:hint="cs"/>
          <w:rtl/>
        </w:rPr>
      </w:pPr>
      <w:r w:rsidRPr="00F97E70">
        <w:rPr>
          <w:rFonts w:cs="David" w:hint="cs"/>
          <w:rtl/>
        </w:rPr>
        <w:tab/>
        <w:t>אני חושב שהמכשיר הזה הוא מסוכן. אני מעדיף את המכשיר של בחירות. אני מעדיף את זה שישקללו אינטרסים. אני מעדיף שלא יהיה מכשיר חותך. אני אומר בשיא הרצינות. אני מאוד מפחד מכדור שלג שאנשים יתחילו להשתמש במכשיר הזה, והם יתחילו להשתמש בו, וזה יתחיל בדריסת מיעוט. כאשר אני אומר מיעוט, אולי אנשים חושבים שהם ברוב, ואני רוצה להרגיע את כולנו ולומר שכולנו באיזשהו מיעוט. זה ברור. במשהו אנחנו במיעוט. השאלה אם אנחנו רוצים להכניס את עצמנו למקום הזה.</w:t>
      </w:r>
    </w:p>
    <w:p w14:paraId="07854242" w14:textId="77777777" w:rsidR="00F97E70" w:rsidRPr="00F97E70" w:rsidRDefault="00F97E70" w:rsidP="00F97E70">
      <w:pPr>
        <w:bidi/>
        <w:jc w:val="both"/>
        <w:rPr>
          <w:rFonts w:cs="David" w:hint="cs"/>
          <w:rtl/>
        </w:rPr>
      </w:pPr>
    </w:p>
    <w:p w14:paraId="1E4B8252" w14:textId="77777777" w:rsidR="00F97E70" w:rsidRPr="00F97E70" w:rsidRDefault="00F97E70" w:rsidP="00F97E70">
      <w:pPr>
        <w:bidi/>
        <w:jc w:val="both"/>
        <w:rPr>
          <w:rFonts w:cs="David" w:hint="cs"/>
          <w:rtl/>
        </w:rPr>
      </w:pPr>
      <w:r w:rsidRPr="00F97E70">
        <w:rPr>
          <w:rFonts w:cs="David" w:hint="cs"/>
          <w:rtl/>
        </w:rPr>
        <w:tab/>
        <w:t>אני מבין שהתקדמתם בחקיקה וכולי. אני חושב שאם אתם תתעכבו עוד כמה עשרות שנים, לא יקרה שום אסון אלא להפך, אני חושב שזה יציל את המערכת הפוליטית שלנו.</w:t>
      </w:r>
    </w:p>
    <w:p w14:paraId="51D33AEF" w14:textId="77777777" w:rsidR="00F97E70" w:rsidRPr="00F97E70" w:rsidRDefault="00F97E70" w:rsidP="00F97E70">
      <w:pPr>
        <w:bidi/>
        <w:jc w:val="both"/>
        <w:rPr>
          <w:rFonts w:cs="David" w:hint="cs"/>
          <w:rtl/>
        </w:rPr>
      </w:pPr>
    </w:p>
    <w:p w14:paraId="2F88D70A" w14:textId="77777777" w:rsidR="00F97E70" w:rsidRPr="00F97E70" w:rsidRDefault="00F97E70" w:rsidP="00F97E70">
      <w:pPr>
        <w:bidi/>
        <w:jc w:val="both"/>
        <w:rPr>
          <w:rFonts w:cs="David" w:hint="cs"/>
          <w:rtl/>
        </w:rPr>
      </w:pPr>
      <w:r w:rsidRPr="00F97E70">
        <w:rPr>
          <w:rFonts w:cs="David" w:hint="cs"/>
          <w:u w:val="single"/>
          <w:rtl/>
        </w:rPr>
        <w:t>אריאל בנדור:</w:t>
      </w:r>
    </w:p>
    <w:p w14:paraId="2FAE69E9" w14:textId="77777777" w:rsidR="00F97E70" w:rsidRPr="00F97E70" w:rsidRDefault="00F97E70" w:rsidP="00F97E70">
      <w:pPr>
        <w:bidi/>
        <w:jc w:val="both"/>
        <w:rPr>
          <w:rFonts w:cs="David" w:hint="cs"/>
          <w:rtl/>
        </w:rPr>
      </w:pPr>
    </w:p>
    <w:p w14:paraId="5121C9DD" w14:textId="77777777" w:rsidR="00F97E70" w:rsidRPr="00F97E70" w:rsidRDefault="00F97E70" w:rsidP="00F97E70">
      <w:pPr>
        <w:bidi/>
        <w:jc w:val="both"/>
        <w:rPr>
          <w:rFonts w:cs="David" w:hint="cs"/>
          <w:rtl/>
        </w:rPr>
      </w:pPr>
      <w:r w:rsidRPr="00F97E70">
        <w:rPr>
          <w:rFonts w:cs="David" w:hint="cs"/>
          <w:rtl/>
        </w:rPr>
        <w:tab/>
        <w:t>הערה לדברים האחרונים שנשמעו. אחת הדרכים אולי למנוע, להיערך לקראת סכנה כזאת  שעניינים נוספים כעניין שבשגרה יועברו להכרעה במסגרת משאלי עם, הוא העיגון החוקתי. למה בכלל קיים כל הוויכוח מבחינה פוליטית? משום שאפילו כאשר אין איזושהי דרישה לרוב מיוחד, וכל שכן חוק יסוד אפשר גם לשריין אותו אם רוצים, שינויי חוקי יסוד הם פוליטית הרבה יותר מסובכים כי אחרת לא היינו נמצאים בישיבה הזאת אלא היו מחוקקים חוק יסוד: משאל עם, אם רוצים משאל עם ובזה היה נפתר העניין.</w:t>
      </w:r>
    </w:p>
    <w:p w14:paraId="184A024C" w14:textId="77777777" w:rsidR="00F97E70" w:rsidRPr="00F97E70" w:rsidRDefault="00F97E70" w:rsidP="00F97E70">
      <w:pPr>
        <w:bidi/>
        <w:jc w:val="both"/>
        <w:rPr>
          <w:rFonts w:cs="David" w:hint="cs"/>
          <w:rtl/>
        </w:rPr>
      </w:pPr>
    </w:p>
    <w:p w14:paraId="6A46DD5F" w14:textId="77777777" w:rsidR="00F97E70" w:rsidRPr="00F97E70" w:rsidRDefault="00F97E70" w:rsidP="00F97E70">
      <w:pPr>
        <w:bidi/>
        <w:jc w:val="both"/>
        <w:rPr>
          <w:rFonts w:cs="David" w:hint="cs"/>
          <w:rtl/>
        </w:rPr>
      </w:pPr>
      <w:r w:rsidRPr="00F97E70">
        <w:rPr>
          <w:rFonts w:cs="David" w:hint="cs"/>
          <w:rtl/>
        </w:rPr>
        <w:tab/>
        <w:t>אחת הדרכים להיערך לסכנה הזאת, לצד השיקולים הנוספים שהזכרתי קודם לכן, היא באמת עיגון הנושא במסגרת חוק יסוד, לרבות ציון בעקבות ההערה של חבר הכנסת אורבך שמשאל עם יוכל על פי חוק להיערך בנושא ביטול החלת המשפט, השיפוט והמינהל ובנושא זה בלבד וכדי לחרוג מכך צריך יהיה לשנות את חוק היסוד. ניתן לשריין את הסעיף ולומר ששינוי הסעיף הזה עצמו ידרוש רוב מיוחס כפי שייקבע. זאת אולי דרך. זה לא מסיר את החששות אבל זה מציג את העמדה.</w:t>
      </w:r>
    </w:p>
    <w:p w14:paraId="3BA77575" w14:textId="77777777" w:rsidR="00F97E70" w:rsidRPr="00F97E70" w:rsidRDefault="00F97E70" w:rsidP="00F97E70">
      <w:pPr>
        <w:bidi/>
        <w:jc w:val="both"/>
        <w:rPr>
          <w:rFonts w:cs="David" w:hint="cs"/>
          <w:rtl/>
        </w:rPr>
      </w:pPr>
    </w:p>
    <w:p w14:paraId="2251CB38" w14:textId="77777777" w:rsidR="00F97E70" w:rsidRPr="00F97E70" w:rsidRDefault="00F97E70" w:rsidP="00F97E70">
      <w:pPr>
        <w:bidi/>
        <w:jc w:val="both"/>
        <w:rPr>
          <w:rFonts w:cs="David" w:hint="cs"/>
          <w:rtl/>
        </w:rPr>
      </w:pPr>
      <w:r w:rsidRPr="00F97E70">
        <w:rPr>
          <w:rFonts w:cs="David" w:hint="cs"/>
          <w:u w:val="single"/>
          <w:rtl/>
        </w:rPr>
        <w:t>מיכל שמיר:</w:t>
      </w:r>
    </w:p>
    <w:p w14:paraId="36EDE249" w14:textId="77777777" w:rsidR="00F97E70" w:rsidRPr="00F97E70" w:rsidRDefault="00F97E70" w:rsidP="00F97E70">
      <w:pPr>
        <w:bidi/>
        <w:jc w:val="both"/>
        <w:rPr>
          <w:rFonts w:cs="David" w:hint="cs"/>
          <w:rtl/>
        </w:rPr>
      </w:pPr>
    </w:p>
    <w:p w14:paraId="5F0ED42C" w14:textId="77777777" w:rsidR="00F97E70" w:rsidRPr="00F97E70" w:rsidRDefault="00F97E70" w:rsidP="00F97E70">
      <w:pPr>
        <w:bidi/>
        <w:jc w:val="both"/>
        <w:rPr>
          <w:rFonts w:cs="David" w:hint="cs"/>
          <w:rtl/>
        </w:rPr>
      </w:pPr>
      <w:r w:rsidRPr="00F97E70">
        <w:rPr>
          <w:rFonts w:cs="David" w:hint="cs"/>
          <w:rtl/>
        </w:rPr>
        <w:tab/>
        <w:t>להחזיר את הדברים לפרופורציות, לדעתי זה יכניס את המכשיר הזה למשטר הישראלי. אם אנחנו מסתכלים על העולם, בשום מקום, חוץ מאשר בשוויץ, זה לא משהו שנעשה מדי יום ביומו. עדיין אנחנו מדברים על מקרים מאוד יוצאי דופן, ואני גם לא רואה סיבה שזה לא יהיה כאן בארץ.</w:t>
      </w:r>
    </w:p>
    <w:p w14:paraId="56EE8B07" w14:textId="77777777" w:rsidR="00F97E70" w:rsidRPr="00F97E70" w:rsidRDefault="00F97E70" w:rsidP="00F97E70">
      <w:pPr>
        <w:bidi/>
        <w:jc w:val="both"/>
        <w:rPr>
          <w:rFonts w:cs="David" w:hint="cs"/>
          <w:rtl/>
        </w:rPr>
      </w:pPr>
    </w:p>
    <w:p w14:paraId="18586CB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34FE59A" w14:textId="77777777" w:rsidR="00F97E70" w:rsidRPr="00F97E70" w:rsidRDefault="00F97E70" w:rsidP="00F97E70">
      <w:pPr>
        <w:bidi/>
        <w:jc w:val="both"/>
        <w:rPr>
          <w:rFonts w:cs="David" w:hint="cs"/>
          <w:rtl/>
        </w:rPr>
      </w:pPr>
    </w:p>
    <w:p w14:paraId="7B280A1A" w14:textId="77777777" w:rsidR="00F97E70" w:rsidRPr="00F97E70" w:rsidRDefault="00F97E70" w:rsidP="00F97E70">
      <w:pPr>
        <w:bidi/>
        <w:jc w:val="both"/>
        <w:rPr>
          <w:rFonts w:cs="David" w:hint="cs"/>
          <w:rtl/>
        </w:rPr>
      </w:pPr>
      <w:r w:rsidRPr="00F97E70">
        <w:rPr>
          <w:rFonts w:cs="David" w:hint="cs"/>
          <w:rtl/>
        </w:rPr>
        <w:tab/>
        <w:t>הערות נוספות והתייחסויות.</w:t>
      </w:r>
    </w:p>
    <w:p w14:paraId="4A187A63" w14:textId="77777777" w:rsidR="00F97E70" w:rsidRPr="00F97E70" w:rsidRDefault="00F97E70" w:rsidP="00F97E70">
      <w:pPr>
        <w:bidi/>
        <w:jc w:val="both"/>
        <w:rPr>
          <w:rFonts w:cs="David" w:hint="cs"/>
          <w:rtl/>
        </w:rPr>
      </w:pPr>
    </w:p>
    <w:p w14:paraId="281BF405" w14:textId="77777777" w:rsidR="00F97E70" w:rsidRPr="00F97E70" w:rsidRDefault="00F97E70" w:rsidP="00F97E70">
      <w:pPr>
        <w:bidi/>
        <w:jc w:val="both"/>
        <w:rPr>
          <w:rFonts w:cs="David" w:hint="cs"/>
          <w:rtl/>
        </w:rPr>
      </w:pPr>
      <w:r w:rsidRPr="00F97E70">
        <w:rPr>
          <w:rFonts w:cs="David" w:hint="cs"/>
          <w:u w:val="single"/>
          <w:rtl/>
        </w:rPr>
        <w:t>אורי אורבך:</w:t>
      </w:r>
    </w:p>
    <w:p w14:paraId="536D254E" w14:textId="77777777" w:rsidR="00F97E70" w:rsidRPr="00F97E70" w:rsidRDefault="00F97E70" w:rsidP="00F97E70">
      <w:pPr>
        <w:bidi/>
        <w:jc w:val="both"/>
        <w:rPr>
          <w:rFonts w:cs="David" w:hint="cs"/>
          <w:rtl/>
        </w:rPr>
      </w:pPr>
    </w:p>
    <w:p w14:paraId="1D3CF1BD" w14:textId="77777777" w:rsidR="00F97E70" w:rsidRPr="00F97E70" w:rsidRDefault="00F97E70" w:rsidP="00F97E70">
      <w:pPr>
        <w:bidi/>
        <w:jc w:val="both"/>
        <w:rPr>
          <w:rFonts w:cs="David" w:hint="cs"/>
          <w:rtl/>
        </w:rPr>
      </w:pPr>
      <w:r w:rsidRPr="00F97E70">
        <w:rPr>
          <w:rFonts w:cs="David" w:hint="cs"/>
          <w:rtl/>
        </w:rPr>
        <w:tab/>
        <w:t>פרופסור שמיר, מעניין אותי ברמת המידע האם נערכים משאלי עם במקומות בהם הם נערכים, למעט שוויץ שאני מבין שהיא חריג, בסוגיות בהן יש תחושה שאין הכרעה ברורה? כלומר, יודעים מראש את יחסי הכוחות או שזה נועד להשיג תמיכה ציבורית רחבה יותר לממשלה? למניעים יש משמעות? מה המנגנון שמוביל להכרעה על משאל עם? האם יש איזה קו מאפיין?</w:t>
      </w:r>
    </w:p>
    <w:p w14:paraId="46128F51" w14:textId="77777777" w:rsidR="00F97E70" w:rsidRPr="00F97E70" w:rsidRDefault="00F97E70" w:rsidP="00F97E70">
      <w:pPr>
        <w:bidi/>
        <w:jc w:val="both"/>
        <w:rPr>
          <w:rFonts w:cs="David" w:hint="cs"/>
          <w:rtl/>
        </w:rPr>
      </w:pPr>
    </w:p>
    <w:p w14:paraId="5110DDFB" w14:textId="77777777" w:rsidR="00F97E70" w:rsidRPr="00F97E70" w:rsidRDefault="00F97E70" w:rsidP="00F97E70">
      <w:pPr>
        <w:bidi/>
        <w:jc w:val="both"/>
        <w:rPr>
          <w:rFonts w:cs="David" w:hint="cs"/>
          <w:rtl/>
        </w:rPr>
      </w:pPr>
      <w:r w:rsidRPr="00F97E70">
        <w:rPr>
          <w:rFonts w:cs="David" w:hint="cs"/>
          <w:u w:val="single"/>
          <w:rtl/>
        </w:rPr>
        <w:t>מיכל שמיר:</w:t>
      </w:r>
    </w:p>
    <w:p w14:paraId="0F20D1EF" w14:textId="77777777" w:rsidR="00F97E70" w:rsidRPr="00F97E70" w:rsidRDefault="00F97E70" w:rsidP="00F97E70">
      <w:pPr>
        <w:bidi/>
        <w:jc w:val="both"/>
        <w:rPr>
          <w:rFonts w:cs="David" w:hint="cs"/>
          <w:rtl/>
        </w:rPr>
      </w:pPr>
    </w:p>
    <w:p w14:paraId="792278F1" w14:textId="77777777" w:rsidR="00F97E70" w:rsidRPr="00F97E70" w:rsidRDefault="00F97E70" w:rsidP="00F97E70">
      <w:pPr>
        <w:bidi/>
        <w:jc w:val="both"/>
        <w:rPr>
          <w:rFonts w:cs="David" w:hint="cs"/>
          <w:rtl/>
        </w:rPr>
      </w:pPr>
      <w:r w:rsidRPr="00F97E70">
        <w:rPr>
          <w:rFonts w:cs="David" w:hint="cs"/>
          <w:rtl/>
        </w:rPr>
        <w:tab/>
        <w:t>השאלה שאתה מעלה היא באמת הגיונית. למה שפרלמנט יוותר על הסמכות שלו. זה קורה בדרך כלל כאשר יש נושאים שהם נושאים שמעלים בעיות, שהם מאוד עמוקים, שהם הרבה פעמים חוצים מפלגות ולפרלמנט לא מתאים לעשות את זה. לפעמים זה עולה מסיבות פוליטיות קונייקטורליות. התחלנו לדבר על משאל עם כאשר התחילו להיות בעיות בהקמת קואליציות בעוד מפלגת העבודה התחילה להבטיח למפלגות כדי שיצטרפו לממשלה שאם יהיה פעם הסדר, אז נעשה משאל עם. כלומר, אלה שיקולים פוליטיים. באמת מבחינת סוג הסוגיות שעולות, הן בדרך כלל סוגיות טריטוריאליות, מוסריות, או באמת של בינוי משטר.  כלומר, במזרח אירופה עשו את זה הרבה.</w:t>
      </w:r>
    </w:p>
    <w:p w14:paraId="3A869B74" w14:textId="77777777" w:rsidR="00F97E70" w:rsidRPr="00F97E70" w:rsidRDefault="00F97E70" w:rsidP="00F97E70">
      <w:pPr>
        <w:bidi/>
        <w:jc w:val="both"/>
        <w:rPr>
          <w:rFonts w:cs="David" w:hint="cs"/>
          <w:rtl/>
        </w:rPr>
      </w:pPr>
    </w:p>
    <w:p w14:paraId="59068C2D" w14:textId="77777777" w:rsidR="00F97E70" w:rsidRPr="00F97E70" w:rsidRDefault="00F97E70" w:rsidP="00F97E70">
      <w:pPr>
        <w:bidi/>
        <w:jc w:val="both"/>
        <w:rPr>
          <w:rFonts w:cs="David" w:hint="cs"/>
          <w:rtl/>
        </w:rPr>
      </w:pPr>
      <w:r w:rsidRPr="00F97E70">
        <w:rPr>
          <w:rFonts w:cs="David" w:hint="cs"/>
          <w:u w:val="single"/>
          <w:rtl/>
        </w:rPr>
        <w:t>אורי אורבך:</w:t>
      </w:r>
    </w:p>
    <w:p w14:paraId="6B3C8EC9" w14:textId="77777777" w:rsidR="00F97E70" w:rsidRPr="00F97E70" w:rsidRDefault="00F97E70" w:rsidP="00F97E70">
      <w:pPr>
        <w:bidi/>
        <w:jc w:val="both"/>
        <w:rPr>
          <w:rFonts w:cs="David" w:hint="cs"/>
          <w:rtl/>
        </w:rPr>
      </w:pPr>
    </w:p>
    <w:p w14:paraId="0D3E9934" w14:textId="77777777" w:rsidR="00F97E70" w:rsidRPr="00F97E70" w:rsidRDefault="00F97E70" w:rsidP="00F97E70">
      <w:pPr>
        <w:bidi/>
        <w:jc w:val="both"/>
        <w:rPr>
          <w:rFonts w:cs="David" w:hint="cs"/>
          <w:rtl/>
        </w:rPr>
      </w:pPr>
      <w:r w:rsidRPr="00F97E70">
        <w:rPr>
          <w:rFonts w:cs="David" w:hint="cs"/>
          <w:rtl/>
        </w:rPr>
        <w:tab/>
        <w:t>זה לא כלאחר יד. כל דבר הוא דבר מאוד מהותי.</w:t>
      </w:r>
    </w:p>
    <w:p w14:paraId="35880DD3" w14:textId="77777777" w:rsidR="00F97E70" w:rsidRPr="00F97E70" w:rsidRDefault="00F97E70" w:rsidP="00F97E70">
      <w:pPr>
        <w:bidi/>
        <w:jc w:val="both"/>
        <w:rPr>
          <w:rFonts w:cs="David" w:hint="cs"/>
          <w:rtl/>
        </w:rPr>
      </w:pPr>
    </w:p>
    <w:p w14:paraId="3F871864" w14:textId="77777777" w:rsidR="00F97E70" w:rsidRPr="00F97E70" w:rsidRDefault="00F97E70" w:rsidP="00F97E70">
      <w:pPr>
        <w:bidi/>
        <w:jc w:val="both"/>
        <w:rPr>
          <w:rFonts w:cs="David" w:hint="cs"/>
          <w:rtl/>
        </w:rPr>
      </w:pPr>
      <w:r w:rsidRPr="00F97E70">
        <w:rPr>
          <w:rFonts w:cs="David" w:hint="cs"/>
          <w:u w:val="single"/>
          <w:rtl/>
        </w:rPr>
        <w:t>מיכל שמיר:</w:t>
      </w:r>
    </w:p>
    <w:p w14:paraId="3CBF8BC5" w14:textId="77777777" w:rsidR="00F97E70" w:rsidRPr="00F97E70" w:rsidRDefault="00F97E70" w:rsidP="00F97E70">
      <w:pPr>
        <w:bidi/>
        <w:jc w:val="both"/>
        <w:rPr>
          <w:rFonts w:cs="David" w:hint="cs"/>
          <w:rtl/>
        </w:rPr>
      </w:pPr>
    </w:p>
    <w:p w14:paraId="1B61DD6F" w14:textId="77777777" w:rsidR="00F97E70" w:rsidRPr="00F97E70" w:rsidRDefault="00F97E70" w:rsidP="00F97E70">
      <w:pPr>
        <w:bidi/>
        <w:jc w:val="both"/>
        <w:rPr>
          <w:rFonts w:cs="David" w:hint="cs"/>
          <w:rtl/>
        </w:rPr>
      </w:pPr>
      <w:r w:rsidRPr="00F97E70">
        <w:rPr>
          <w:rFonts w:cs="David" w:hint="cs"/>
          <w:rtl/>
        </w:rPr>
        <w:tab/>
        <w:t>רוב המקרים שמשאלי עם נעשו לגביהם, מלבד באמת הדוגמה, הם נושאים מהותיים, בעיקר משלושת הסוגים האלה.</w:t>
      </w:r>
    </w:p>
    <w:p w14:paraId="1478AF23" w14:textId="77777777" w:rsidR="00F97E70" w:rsidRPr="00F97E70" w:rsidRDefault="00F97E70" w:rsidP="00F97E70">
      <w:pPr>
        <w:bidi/>
        <w:jc w:val="both"/>
        <w:rPr>
          <w:rFonts w:cs="David" w:hint="cs"/>
          <w:rtl/>
        </w:rPr>
      </w:pPr>
    </w:p>
    <w:p w14:paraId="74E393F3" w14:textId="77777777" w:rsidR="00F97E70" w:rsidRPr="00F97E70" w:rsidRDefault="00F97E70" w:rsidP="00F97E70">
      <w:pPr>
        <w:bidi/>
        <w:jc w:val="both"/>
        <w:rPr>
          <w:rFonts w:cs="David" w:hint="cs"/>
          <w:rtl/>
        </w:rPr>
      </w:pPr>
      <w:r w:rsidRPr="00F97E70">
        <w:rPr>
          <w:rFonts w:cs="David" w:hint="cs"/>
          <w:u w:val="single"/>
          <w:rtl/>
        </w:rPr>
        <w:t>גידי רהט:</w:t>
      </w:r>
    </w:p>
    <w:p w14:paraId="59AFC0FF" w14:textId="77777777" w:rsidR="00F97E70" w:rsidRPr="00F97E70" w:rsidRDefault="00F97E70" w:rsidP="00F97E70">
      <w:pPr>
        <w:bidi/>
        <w:jc w:val="both"/>
        <w:rPr>
          <w:rFonts w:cs="David" w:hint="cs"/>
          <w:rtl/>
        </w:rPr>
      </w:pPr>
    </w:p>
    <w:p w14:paraId="468BC9E2" w14:textId="77777777" w:rsidR="00F97E70" w:rsidRPr="00F97E70" w:rsidRDefault="00F97E70" w:rsidP="00F97E70">
      <w:pPr>
        <w:bidi/>
        <w:jc w:val="both"/>
        <w:rPr>
          <w:rFonts w:cs="David" w:hint="cs"/>
          <w:rtl/>
        </w:rPr>
      </w:pPr>
      <w:r w:rsidRPr="00F97E70">
        <w:rPr>
          <w:rFonts w:cs="David" w:hint="cs"/>
          <w:rtl/>
        </w:rPr>
        <w:tab/>
        <w:t>אני יכול להוסיף לסוגיה. כתבתי מחקר ושאלתי את עצמי מה פתאום חברי כנסת שנבחרו, פתאום מעבירים את זכות ההכרעה לציבור. שלוש מוטיבציות ראשיות יש כאן כאשר המוטיבציה הראשונה היא להימנע מצורך בהכרעה כדי לשמור על אחדות מפלגה, אחדות קואליציה, או מניע אלקטורלי, כמו שברק בא בבחירות ומבטיח משאל על הגולן כי הוא רוצה את הקולות של אנשים שמתנגדים לנסיגה.</w:t>
      </w:r>
    </w:p>
    <w:p w14:paraId="7BCCB55F" w14:textId="77777777" w:rsidR="00F97E70" w:rsidRPr="00F97E70" w:rsidRDefault="00F97E70" w:rsidP="00F97E70">
      <w:pPr>
        <w:bidi/>
        <w:jc w:val="both"/>
        <w:rPr>
          <w:rFonts w:cs="David" w:hint="cs"/>
          <w:rtl/>
        </w:rPr>
      </w:pPr>
    </w:p>
    <w:p w14:paraId="7756E84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C1A0C37" w14:textId="77777777" w:rsidR="00F97E70" w:rsidRPr="00F97E70" w:rsidRDefault="00F97E70" w:rsidP="00F97E70">
      <w:pPr>
        <w:bidi/>
        <w:jc w:val="both"/>
        <w:rPr>
          <w:rFonts w:cs="David" w:hint="cs"/>
          <w:rtl/>
        </w:rPr>
      </w:pPr>
    </w:p>
    <w:p w14:paraId="6E536FC5" w14:textId="77777777" w:rsidR="00F97E70" w:rsidRPr="00F97E70" w:rsidRDefault="00F97E70" w:rsidP="00F97E70">
      <w:pPr>
        <w:bidi/>
        <w:jc w:val="both"/>
        <w:rPr>
          <w:rFonts w:cs="David" w:hint="cs"/>
          <w:rtl/>
        </w:rPr>
      </w:pPr>
      <w:r w:rsidRPr="00F97E70">
        <w:rPr>
          <w:rFonts w:cs="David" w:hint="cs"/>
          <w:rtl/>
        </w:rPr>
        <w:tab/>
        <w:t>ברשותך, נדמה לי שזה לא כל כך רלוונטי כאן כי אנחנו לא דנים בזה. אנחנו צריכים מחר להכריע בסוגיה הזאת ואנחנו אומרים שנתפרק עכשיו, לשיטתך, מהסמכות ונעביר אותה לעם כדי שנימנע מזה. אנחנו עושים משהו שיש יאמרו שבכלל לא יקרה אף פעם ויש יאמרו שהוא אולי צופה פני איזשהו עתיד שאף אחד לא יודע אם בכלל הוא יקרה ומתי.</w:t>
      </w:r>
    </w:p>
    <w:p w14:paraId="11F3D7F3" w14:textId="77777777" w:rsidR="00F97E70" w:rsidRPr="00F97E70" w:rsidRDefault="00F97E70" w:rsidP="00F97E70">
      <w:pPr>
        <w:bidi/>
        <w:jc w:val="both"/>
        <w:rPr>
          <w:rFonts w:cs="David" w:hint="cs"/>
          <w:rtl/>
        </w:rPr>
      </w:pPr>
    </w:p>
    <w:p w14:paraId="52B030A9" w14:textId="77777777" w:rsidR="00F97E70" w:rsidRPr="00F97E70" w:rsidRDefault="00F97E70" w:rsidP="00F97E70">
      <w:pPr>
        <w:bidi/>
        <w:jc w:val="both"/>
        <w:rPr>
          <w:rFonts w:cs="David" w:hint="cs"/>
          <w:rtl/>
        </w:rPr>
      </w:pPr>
      <w:r w:rsidRPr="00F97E70">
        <w:rPr>
          <w:rFonts w:cs="David" w:hint="cs"/>
          <w:u w:val="single"/>
          <w:rtl/>
        </w:rPr>
        <w:t>גידי רהט:</w:t>
      </w:r>
    </w:p>
    <w:p w14:paraId="4C47A3C0" w14:textId="77777777" w:rsidR="00F97E70" w:rsidRPr="00F97E70" w:rsidRDefault="00F97E70" w:rsidP="00F97E70">
      <w:pPr>
        <w:bidi/>
        <w:jc w:val="both"/>
        <w:rPr>
          <w:rFonts w:cs="David" w:hint="cs"/>
          <w:rtl/>
        </w:rPr>
      </w:pPr>
    </w:p>
    <w:p w14:paraId="7361ED37" w14:textId="77777777" w:rsidR="00F97E70" w:rsidRPr="00F97E70" w:rsidRDefault="00F97E70" w:rsidP="00F97E70">
      <w:pPr>
        <w:bidi/>
        <w:jc w:val="both"/>
        <w:rPr>
          <w:rFonts w:cs="David" w:hint="cs"/>
          <w:rtl/>
        </w:rPr>
      </w:pPr>
      <w:r w:rsidRPr="00F97E70">
        <w:rPr>
          <w:rFonts w:cs="David" w:hint="cs"/>
          <w:rtl/>
        </w:rPr>
        <w:tab/>
        <w:t>שאלת על מוטיבציות ואני אומר מה המוטיבציות.</w:t>
      </w:r>
    </w:p>
    <w:p w14:paraId="0ED64979" w14:textId="77777777" w:rsidR="00F97E70" w:rsidRPr="00F97E70" w:rsidRDefault="00F97E70" w:rsidP="00F97E70">
      <w:pPr>
        <w:bidi/>
        <w:jc w:val="both"/>
        <w:rPr>
          <w:rFonts w:cs="David" w:hint="cs"/>
          <w:rtl/>
        </w:rPr>
      </w:pPr>
    </w:p>
    <w:p w14:paraId="4DCD6F6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D3801C9" w14:textId="77777777" w:rsidR="00F97E70" w:rsidRPr="00F97E70" w:rsidRDefault="00F97E70" w:rsidP="00F97E70">
      <w:pPr>
        <w:bidi/>
        <w:jc w:val="both"/>
        <w:rPr>
          <w:rFonts w:cs="David" w:hint="cs"/>
          <w:rtl/>
        </w:rPr>
      </w:pPr>
    </w:p>
    <w:p w14:paraId="48A95269" w14:textId="77777777" w:rsidR="00F97E70" w:rsidRPr="00F97E70" w:rsidRDefault="00F97E70" w:rsidP="00F97E70">
      <w:pPr>
        <w:bidi/>
        <w:jc w:val="both"/>
        <w:rPr>
          <w:rFonts w:cs="David" w:hint="cs"/>
          <w:rtl/>
        </w:rPr>
      </w:pPr>
      <w:r w:rsidRPr="00F97E70">
        <w:rPr>
          <w:rFonts w:cs="David" w:hint="cs"/>
          <w:rtl/>
        </w:rPr>
        <w:tab/>
        <w:t>זה בוודאי לא יכול להיות נכון.</w:t>
      </w:r>
    </w:p>
    <w:p w14:paraId="22CB708B" w14:textId="77777777" w:rsidR="00F97E70" w:rsidRPr="00F97E70" w:rsidRDefault="00F97E70" w:rsidP="00F97E70">
      <w:pPr>
        <w:bidi/>
        <w:jc w:val="both"/>
        <w:rPr>
          <w:rFonts w:cs="David" w:hint="cs"/>
          <w:rtl/>
        </w:rPr>
      </w:pPr>
    </w:p>
    <w:p w14:paraId="71A95BA3" w14:textId="77777777" w:rsidR="00F97E70" w:rsidRPr="00F97E70" w:rsidRDefault="00F97E70" w:rsidP="00F97E70">
      <w:pPr>
        <w:bidi/>
        <w:jc w:val="both"/>
        <w:rPr>
          <w:rFonts w:cs="David" w:hint="cs"/>
          <w:rtl/>
        </w:rPr>
      </w:pPr>
      <w:r w:rsidRPr="00F97E70">
        <w:rPr>
          <w:rFonts w:cs="David" w:hint="cs"/>
          <w:u w:val="single"/>
          <w:rtl/>
        </w:rPr>
        <w:t>גידי רהט:</w:t>
      </w:r>
    </w:p>
    <w:p w14:paraId="092D5F93" w14:textId="77777777" w:rsidR="00F97E70" w:rsidRPr="00F97E70" w:rsidRDefault="00F97E70" w:rsidP="00F97E70">
      <w:pPr>
        <w:bidi/>
        <w:jc w:val="both"/>
        <w:rPr>
          <w:rFonts w:cs="David" w:hint="cs"/>
          <w:rtl/>
        </w:rPr>
      </w:pPr>
    </w:p>
    <w:p w14:paraId="2CB8387C" w14:textId="77777777" w:rsidR="00F97E70" w:rsidRPr="00F97E70" w:rsidRDefault="00F97E70" w:rsidP="00F97E70">
      <w:pPr>
        <w:bidi/>
        <w:jc w:val="both"/>
        <w:rPr>
          <w:rFonts w:cs="David" w:hint="cs"/>
          <w:rtl/>
        </w:rPr>
      </w:pPr>
      <w:r w:rsidRPr="00F97E70">
        <w:rPr>
          <w:rFonts w:cs="David" w:hint="cs"/>
          <w:rtl/>
        </w:rPr>
        <w:tab/>
        <w:t>המוטיבציה עכשיו היא די ברורה לי. המוטיבציה היא להוסיף עוד קו הגנה על הגולן.</w:t>
      </w:r>
    </w:p>
    <w:p w14:paraId="325BBBB9" w14:textId="77777777" w:rsidR="00F97E70" w:rsidRPr="00F97E70" w:rsidRDefault="00F97E70" w:rsidP="00F97E70">
      <w:pPr>
        <w:bidi/>
        <w:jc w:val="both"/>
        <w:rPr>
          <w:rFonts w:cs="David" w:hint="cs"/>
          <w:rtl/>
        </w:rPr>
      </w:pPr>
    </w:p>
    <w:p w14:paraId="043D7769"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51AAA65" w14:textId="77777777" w:rsidR="00F97E70" w:rsidRPr="00F97E70" w:rsidRDefault="00F97E70" w:rsidP="00F97E70">
      <w:pPr>
        <w:bidi/>
        <w:jc w:val="both"/>
        <w:rPr>
          <w:rFonts w:cs="David" w:hint="cs"/>
          <w:rtl/>
        </w:rPr>
      </w:pPr>
    </w:p>
    <w:p w14:paraId="2B07C7D3" w14:textId="77777777" w:rsidR="00F97E70" w:rsidRPr="00F97E70" w:rsidRDefault="00F97E70" w:rsidP="00F97E70">
      <w:pPr>
        <w:bidi/>
        <w:jc w:val="both"/>
        <w:rPr>
          <w:rFonts w:cs="David" w:hint="cs"/>
          <w:rtl/>
        </w:rPr>
      </w:pPr>
      <w:r w:rsidRPr="00F97E70">
        <w:rPr>
          <w:rFonts w:cs="David" w:hint="cs"/>
          <w:rtl/>
        </w:rPr>
        <w:tab/>
        <w:t>אתה אומר שזאת אפשרות אחת והשנייה היא הגנה על הגולן. מהי השלישית?</w:t>
      </w:r>
    </w:p>
    <w:p w14:paraId="6489A90A" w14:textId="77777777" w:rsidR="00F97E70" w:rsidRPr="00F97E70" w:rsidRDefault="00F97E70" w:rsidP="00F97E70">
      <w:pPr>
        <w:bidi/>
        <w:jc w:val="both"/>
        <w:rPr>
          <w:rFonts w:cs="David" w:hint="cs"/>
          <w:rtl/>
        </w:rPr>
      </w:pPr>
    </w:p>
    <w:p w14:paraId="1026D81A" w14:textId="77777777" w:rsidR="00F97E70" w:rsidRPr="00F97E70" w:rsidRDefault="00F97E70" w:rsidP="00F97E70">
      <w:pPr>
        <w:bidi/>
        <w:jc w:val="both"/>
        <w:rPr>
          <w:rFonts w:cs="David" w:hint="cs"/>
          <w:rtl/>
        </w:rPr>
      </w:pPr>
      <w:r w:rsidRPr="00F97E70">
        <w:rPr>
          <w:rFonts w:cs="David" w:hint="cs"/>
          <w:u w:val="single"/>
          <w:rtl/>
        </w:rPr>
        <w:t>גידי רהט:</w:t>
      </w:r>
    </w:p>
    <w:p w14:paraId="3D3D0D66" w14:textId="77777777" w:rsidR="00F97E70" w:rsidRPr="00F97E70" w:rsidRDefault="00F97E70" w:rsidP="00F97E70">
      <w:pPr>
        <w:bidi/>
        <w:jc w:val="both"/>
        <w:rPr>
          <w:rFonts w:cs="David" w:hint="cs"/>
          <w:rtl/>
        </w:rPr>
      </w:pPr>
    </w:p>
    <w:p w14:paraId="6A37E57B" w14:textId="77777777" w:rsidR="00F97E70" w:rsidRPr="00F97E70" w:rsidRDefault="00F97E70" w:rsidP="00F97E70">
      <w:pPr>
        <w:bidi/>
        <w:jc w:val="both"/>
        <w:rPr>
          <w:rFonts w:cs="David" w:hint="cs"/>
          <w:rtl/>
        </w:rPr>
      </w:pPr>
      <w:r w:rsidRPr="00F97E70">
        <w:rPr>
          <w:rFonts w:cs="David" w:hint="cs"/>
          <w:rtl/>
        </w:rPr>
        <w:tab/>
        <w:t>כרגע המוטיבציה היא כפי הנראה הצבת קו הגנה נוסף. מצד המתנגדים הצבת קו הגנה נוסף ומצד אלה שכן רואים אולי באפשרות, הרעיון שתתקבל לגיטימציה להחלטה. יכול להיות שיבואו אנשים שהם בדעות שונות לגבי הגולן, אלה יבואו בשם הלגיטימציה ואלה יבואו בשם ההתנגדות ויחברו יחד. זאת אומרת, הרי זה ברור שיש כאן כל מיני מוטיבציות. אפילו אף אחד מאתנו לא יכול להודות בפני עצמו מה המוטיבציה הסופית. המכלול הזה מוביל להחלטה.</w:t>
      </w:r>
    </w:p>
    <w:p w14:paraId="7D6BA14E" w14:textId="77777777" w:rsidR="00F97E70" w:rsidRPr="00F97E70" w:rsidRDefault="00F97E70" w:rsidP="00F97E70">
      <w:pPr>
        <w:bidi/>
        <w:jc w:val="both"/>
        <w:rPr>
          <w:rFonts w:cs="David" w:hint="cs"/>
          <w:rtl/>
        </w:rPr>
      </w:pPr>
    </w:p>
    <w:p w14:paraId="251836A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CF6891A" w14:textId="77777777" w:rsidR="00F97E70" w:rsidRPr="00F97E70" w:rsidRDefault="00F97E70" w:rsidP="00F97E70">
      <w:pPr>
        <w:bidi/>
        <w:jc w:val="both"/>
        <w:rPr>
          <w:rFonts w:cs="David" w:hint="cs"/>
          <w:rtl/>
        </w:rPr>
      </w:pPr>
    </w:p>
    <w:p w14:paraId="08F686C3" w14:textId="77777777" w:rsidR="00F97E70" w:rsidRPr="00F97E70" w:rsidRDefault="00F97E70" w:rsidP="00F97E70">
      <w:pPr>
        <w:bidi/>
        <w:jc w:val="both"/>
        <w:rPr>
          <w:rFonts w:cs="David" w:hint="cs"/>
          <w:rtl/>
        </w:rPr>
      </w:pPr>
      <w:r w:rsidRPr="00F97E70">
        <w:rPr>
          <w:rFonts w:cs="David" w:hint="cs"/>
          <w:rtl/>
        </w:rPr>
        <w:tab/>
        <w:t>כן, אבל אם אני אלך לשיטתך, גם מי שמתנגד לזה, גם הוא בא מאיזושהי מוטיבציה שהוא רוצה להקל על הוויתור אם יהיה כזה. אגב, אני בכלל חושב שהמוטיבציה הראשונה במעלה כאן היא המוטיבציה של שמירה על אחדות העם ומניעת קרע בעם, והמוטיבציה השנייה היא שברגע שיודעים שהסכם צריך לבוא לאישור העם, יעשו קברניטי המדינה את המקסימום להגיע לתוצאה כזאת שהם מאמינים שהעם כולו, או לפחות ברובו, יוכל להתאחד מאחוריה ולכן גם ישיגו תוצאה יותר טובה. אני חושב שאלה המוטיבציות העיקריות, לפחות בעיניי. אלה מחשבות בלב איש.</w:t>
      </w:r>
    </w:p>
    <w:p w14:paraId="749C91EC" w14:textId="77777777" w:rsidR="00F97E70" w:rsidRPr="00F97E70" w:rsidRDefault="00F97E70" w:rsidP="00F97E70">
      <w:pPr>
        <w:bidi/>
        <w:jc w:val="both"/>
        <w:rPr>
          <w:rFonts w:cs="David" w:hint="cs"/>
          <w:rtl/>
        </w:rPr>
      </w:pPr>
    </w:p>
    <w:p w14:paraId="3596F595" w14:textId="77777777" w:rsidR="00F97E70" w:rsidRPr="00F97E70" w:rsidRDefault="00F97E70" w:rsidP="00F97E70">
      <w:pPr>
        <w:bidi/>
        <w:jc w:val="both"/>
        <w:rPr>
          <w:rFonts w:cs="David" w:hint="cs"/>
          <w:rtl/>
        </w:rPr>
      </w:pPr>
      <w:r w:rsidRPr="00F97E70">
        <w:rPr>
          <w:rFonts w:cs="David" w:hint="cs"/>
          <w:u w:val="single"/>
          <w:rtl/>
        </w:rPr>
        <w:t>גידי רהט:</w:t>
      </w:r>
    </w:p>
    <w:p w14:paraId="7B582FDD" w14:textId="77777777" w:rsidR="00F97E70" w:rsidRPr="00F97E70" w:rsidRDefault="00F97E70" w:rsidP="00F97E70">
      <w:pPr>
        <w:bidi/>
        <w:jc w:val="both"/>
        <w:rPr>
          <w:rFonts w:cs="David" w:hint="cs"/>
          <w:rtl/>
        </w:rPr>
      </w:pPr>
    </w:p>
    <w:p w14:paraId="01313038" w14:textId="77777777" w:rsidR="00F97E70" w:rsidRPr="00F97E70" w:rsidRDefault="00F97E70" w:rsidP="00F97E70">
      <w:pPr>
        <w:bidi/>
        <w:jc w:val="both"/>
        <w:rPr>
          <w:rFonts w:cs="David" w:hint="cs"/>
          <w:rtl/>
        </w:rPr>
      </w:pPr>
      <w:r w:rsidRPr="00F97E70">
        <w:rPr>
          <w:rFonts w:cs="David" w:hint="cs"/>
          <w:rtl/>
        </w:rPr>
        <w:tab/>
        <w:t>בסדר, אבל העם הוא לא רוב. העם הוא אוסף של מאה אחוזים. יש שם גם חתיכה של עם שתהיה מיעוט במשאל הזה.</w:t>
      </w:r>
    </w:p>
    <w:p w14:paraId="57137C6E" w14:textId="77777777" w:rsidR="00F97E70" w:rsidRPr="00F97E70" w:rsidRDefault="00F97E70" w:rsidP="00F97E70">
      <w:pPr>
        <w:bidi/>
        <w:jc w:val="both"/>
        <w:rPr>
          <w:rFonts w:cs="David" w:hint="cs"/>
          <w:rtl/>
        </w:rPr>
      </w:pPr>
    </w:p>
    <w:p w14:paraId="2199689F"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54F66D8" w14:textId="77777777" w:rsidR="00F97E70" w:rsidRPr="00F97E70" w:rsidRDefault="00F97E70" w:rsidP="00F97E70">
      <w:pPr>
        <w:bidi/>
        <w:jc w:val="both"/>
        <w:rPr>
          <w:rFonts w:cs="David" w:hint="cs"/>
          <w:rtl/>
        </w:rPr>
      </w:pPr>
    </w:p>
    <w:p w14:paraId="22292019" w14:textId="77777777" w:rsidR="00F97E70" w:rsidRPr="00F97E70" w:rsidRDefault="00F97E70" w:rsidP="00F97E70">
      <w:pPr>
        <w:bidi/>
        <w:jc w:val="both"/>
        <w:rPr>
          <w:rFonts w:cs="David" w:hint="cs"/>
          <w:rtl/>
        </w:rPr>
      </w:pPr>
      <w:r w:rsidRPr="00F97E70">
        <w:rPr>
          <w:rFonts w:cs="David" w:hint="cs"/>
          <w:rtl/>
        </w:rPr>
        <w:tab/>
        <w:t>זה תמיד קיים אבל עדיין יש הבדל. תראה, הרי כל תהליך, אתה יכול לבצע אותו בדרך בה בוצעה ההתנתקות, להדיח שני שרים שמתנגדים לך ערב ישיבת הממשלה ולעשות שורה שלמה של פעולות כאלה. אגב, אני אזכיר שזה אושר. זאת אומרת, בדרך הזאת ושם לא נזקקו לא לחוקי יסוד ולא לשום דבר אלא פשוט זרקו שני שרים, הפכו את הרוב בממשלה לרוב אחר והלכו וביצעו איזשהו תהליך. כאן בסך הכל באים מראש, עוד לפני שהעניין בכלל מונח על השולחן, ומנסים לייצר איזושהי חקיקה שהיא גם תהיה מאוזנת וגם בסוף יהיה בה פוטנציאל אמיתי למנוע קרע מצד אחד ובוודאי להקל את איחוי הקרעים מצד שני, אם תהיה התוצאה כזאת או אחרת.</w:t>
      </w:r>
    </w:p>
    <w:p w14:paraId="1EC11854" w14:textId="77777777" w:rsidR="00F97E70" w:rsidRPr="00F97E70" w:rsidRDefault="00F97E70" w:rsidP="00F97E70">
      <w:pPr>
        <w:bidi/>
        <w:jc w:val="both"/>
        <w:rPr>
          <w:rFonts w:cs="David" w:hint="cs"/>
          <w:rtl/>
        </w:rPr>
      </w:pPr>
    </w:p>
    <w:p w14:paraId="70CF1FA9" w14:textId="77777777" w:rsidR="00F97E70" w:rsidRPr="00F97E70" w:rsidRDefault="00F97E70" w:rsidP="00F97E70">
      <w:pPr>
        <w:bidi/>
        <w:jc w:val="both"/>
        <w:rPr>
          <w:rFonts w:cs="David" w:hint="cs"/>
          <w:rtl/>
        </w:rPr>
      </w:pPr>
      <w:r w:rsidRPr="00F97E70">
        <w:rPr>
          <w:rFonts w:cs="David" w:hint="cs"/>
          <w:u w:val="single"/>
          <w:rtl/>
        </w:rPr>
        <w:t>גידי רהט:</w:t>
      </w:r>
    </w:p>
    <w:p w14:paraId="54FE8BBB" w14:textId="77777777" w:rsidR="00F97E70" w:rsidRPr="00F97E70" w:rsidRDefault="00F97E70" w:rsidP="00F97E70">
      <w:pPr>
        <w:bidi/>
        <w:jc w:val="both"/>
        <w:rPr>
          <w:rFonts w:cs="David" w:hint="cs"/>
          <w:rtl/>
        </w:rPr>
      </w:pPr>
    </w:p>
    <w:p w14:paraId="44437028" w14:textId="77777777" w:rsidR="00F97E70" w:rsidRPr="00F97E70" w:rsidRDefault="00F97E70" w:rsidP="00F97E70">
      <w:pPr>
        <w:bidi/>
        <w:jc w:val="both"/>
        <w:rPr>
          <w:rFonts w:cs="David" w:hint="cs"/>
          <w:rtl/>
        </w:rPr>
      </w:pPr>
      <w:r w:rsidRPr="00F97E70">
        <w:rPr>
          <w:rFonts w:cs="David" w:hint="cs"/>
          <w:rtl/>
        </w:rPr>
        <w:tab/>
        <w:t>למה לא נעשה משאל עם גם על נושאים חשובים כמו שוויון זכויות לנשים?</w:t>
      </w:r>
    </w:p>
    <w:p w14:paraId="6A328598" w14:textId="77777777" w:rsidR="00F97E70" w:rsidRPr="00F97E70" w:rsidRDefault="00F97E70" w:rsidP="00F97E70">
      <w:pPr>
        <w:bidi/>
        <w:jc w:val="both"/>
        <w:rPr>
          <w:rFonts w:cs="David" w:hint="cs"/>
          <w:rtl/>
        </w:rPr>
      </w:pPr>
    </w:p>
    <w:p w14:paraId="2F3C1AF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2FE37483" w14:textId="77777777" w:rsidR="00F97E70" w:rsidRPr="00F97E70" w:rsidRDefault="00F97E70" w:rsidP="00F97E70">
      <w:pPr>
        <w:bidi/>
        <w:jc w:val="both"/>
        <w:rPr>
          <w:rFonts w:cs="David" w:hint="cs"/>
          <w:rtl/>
        </w:rPr>
      </w:pPr>
    </w:p>
    <w:p w14:paraId="43F985F4" w14:textId="77777777" w:rsidR="00F97E70" w:rsidRPr="00F97E70" w:rsidRDefault="00F97E70" w:rsidP="00F97E70">
      <w:pPr>
        <w:bidi/>
        <w:jc w:val="both"/>
        <w:rPr>
          <w:rFonts w:cs="David" w:hint="cs"/>
          <w:rtl/>
        </w:rPr>
      </w:pPr>
      <w:r w:rsidRPr="00F97E70">
        <w:rPr>
          <w:rFonts w:cs="David" w:hint="cs"/>
          <w:rtl/>
        </w:rPr>
        <w:tab/>
        <w:t xml:space="preserve">יכולים אנשים להחזיק בעמדה הזאת, אבל נדמה לי שאמרה פרופסור שמיר והסבירה בדיוק את הטעמים למה זה סוג של סוגיה שהיא כנראה יותר ראויה ומתאימה למשאל עם, וזאת לא העמדה הפרטית שלי אלא כנראה מה שנתפס כנכון בלא מעט דמוקרטיות   מערביות מבוססות. בעיניי לפחות גם בצדק. </w:t>
      </w:r>
    </w:p>
    <w:p w14:paraId="5694BC9A" w14:textId="77777777" w:rsidR="00F97E70" w:rsidRPr="00F97E70" w:rsidRDefault="00F97E70" w:rsidP="00F97E70">
      <w:pPr>
        <w:bidi/>
        <w:jc w:val="both"/>
        <w:rPr>
          <w:rFonts w:cs="David" w:hint="cs"/>
          <w:rtl/>
        </w:rPr>
      </w:pPr>
    </w:p>
    <w:p w14:paraId="23144D6B" w14:textId="77777777" w:rsidR="00F97E70" w:rsidRPr="00F97E70" w:rsidRDefault="00F97E70" w:rsidP="00F97E70">
      <w:pPr>
        <w:bidi/>
        <w:jc w:val="both"/>
        <w:rPr>
          <w:rFonts w:cs="David" w:hint="cs"/>
          <w:rtl/>
        </w:rPr>
      </w:pPr>
      <w:r w:rsidRPr="00F97E70">
        <w:rPr>
          <w:rFonts w:cs="David" w:hint="cs"/>
          <w:rtl/>
        </w:rPr>
        <w:tab/>
        <w:t>אני רוצה לומר עוד דבר אחד. צריך לזכור שהשאלה הזאת היא גם שאלה שבמובנים רבים היא בלתי הפיכה. זכויות של נשים, שהן בוודאי דבר חשוב מאוד, הם דבר שאפשר בעוד שנה גם לתקן ואפשר בעוד שנה לעשות אחרת, כמו בשורה שלמה של דברים אחרים, בעוד שכאן אתה מדבר על איזשהו מהלך שאתה לא יכול בעוד שנה לומר לא, כפי שקרה לנו עם ההתנתקות. לו היית בודק את זה היום, כנראה שההתלהבות מהפרוייקט הזה הייתה יותר קטנה היום אצל אנשים, אבל את הנעשה אין להשיב ואי אפשר לעשות שום דבר.</w:t>
      </w:r>
    </w:p>
    <w:p w14:paraId="5CEAC3CE" w14:textId="77777777" w:rsidR="00F97E70" w:rsidRPr="00F97E70" w:rsidRDefault="00F97E70" w:rsidP="00F97E70">
      <w:pPr>
        <w:bidi/>
        <w:jc w:val="both"/>
        <w:rPr>
          <w:rFonts w:cs="David" w:hint="cs"/>
          <w:rtl/>
        </w:rPr>
      </w:pPr>
    </w:p>
    <w:p w14:paraId="3566B00C" w14:textId="77777777" w:rsidR="00F97E70" w:rsidRPr="00F97E70" w:rsidRDefault="00F97E70" w:rsidP="00F97E70">
      <w:pPr>
        <w:bidi/>
        <w:jc w:val="both"/>
        <w:rPr>
          <w:rFonts w:cs="David" w:hint="cs"/>
          <w:rtl/>
        </w:rPr>
      </w:pPr>
      <w:r w:rsidRPr="00F97E70">
        <w:rPr>
          <w:rFonts w:cs="David" w:hint="cs"/>
          <w:rtl/>
        </w:rPr>
        <w:tab/>
        <w:t xml:space="preserve">הייתה גם חסרה לי אולי התייחסות לסוגיה אחת שבעיניי היא גם סוג של סוגיית יסוד. אנחנו נמצאים במדינת ישראל שקמה בשנת 1948 ומחזיקה ברמת הגולן משנת 1967, והחילה עליו את המשפט הישראלי בשנת 1981, אם אני זוכר נכון. אנחנו מדברים על נקודה מסוימת בציר הזמן שפתאום יש 61 חברי כנסת כדי לפרק את כל הדבר הזה וזה באופן תיאורטי יכול להיות בעוד עשרים או שלושים או ארבעים שנים. אז נשאלת השאלה האם רוב מקרי נקודתי בכנסת, ביום מסוים, במצב נתון שכולנו יודעים שהוא גם לא תמיד פרי דברים שהם נטולי </w:t>
      </w:r>
      <w:r w:rsidRPr="00F97E70">
        <w:rPr>
          <w:rFonts w:cs="David"/>
          <w:rtl/>
        </w:rPr>
        <w:t>–</w:t>
      </w:r>
      <w:r w:rsidRPr="00F97E70">
        <w:rPr>
          <w:rFonts w:cs="David" w:hint="cs"/>
          <w:rtl/>
        </w:rPr>
        <w:t xml:space="preserve"> אני לא רוצה לקרוא לזה שוחד </w:t>
      </w:r>
      <w:r w:rsidRPr="00F97E70">
        <w:rPr>
          <w:rFonts w:cs="David"/>
          <w:rtl/>
        </w:rPr>
        <w:t>–</w:t>
      </w:r>
      <w:r w:rsidRPr="00F97E70">
        <w:rPr>
          <w:rFonts w:cs="David" w:hint="cs"/>
          <w:rtl/>
        </w:rPr>
        <w:t xml:space="preserve"> אינטרסים וטובות הנאה אישיות של האנשים שמשתתפים בהצבעות, האם זה בכלל נכון, דווקא אני שואל מהבחינה המשטרית, החוקתית, התפיסות שאתם הצגתם כאן, והאם זה לא נכון שלפחות במצב כזה זה יובא באמת לאיזושהי הכרעה רחבה. יש מי שיטען שאם לאורך מאה שנים בנקודת זמן אחת בשנה ה-82 יש במקרה רוב בעם למהלך כזה, גם אז בראייה הכוללת של העניין אולי הדבר הוא לא נכון ולא לגיטימי.</w:t>
      </w:r>
    </w:p>
    <w:p w14:paraId="3F7C79A7" w14:textId="77777777" w:rsidR="00F97E70" w:rsidRPr="00F97E70" w:rsidRDefault="00F97E70" w:rsidP="00F97E70">
      <w:pPr>
        <w:bidi/>
        <w:jc w:val="both"/>
        <w:rPr>
          <w:rFonts w:cs="David" w:hint="cs"/>
          <w:rtl/>
        </w:rPr>
      </w:pPr>
    </w:p>
    <w:p w14:paraId="2553C579" w14:textId="77777777" w:rsidR="00F97E70" w:rsidRPr="00F97E70" w:rsidRDefault="00F97E70" w:rsidP="00F97E70">
      <w:pPr>
        <w:bidi/>
        <w:jc w:val="both"/>
        <w:rPr>
          <w:rFonts w:cs="David" w:hint="cs"/>
          <w:rtl/>
        </w:rPr>
      </w:pPr>
      <w:r w:rsidRPr="00F97E70">
        <w:rPr>
          <w:rFonts w:cs="David" w:hint="cs"/>
          <w:rtl/>
        </w:rPr>
        <w:tab/>
        <w:t>אני שואל את השאלות האלו כי לא כל כך מצאתי איזושהי התייחסות לעניין הזה ובעיניי השאלות האלה מאוד מטרידות.  הולכות ממשלה אחרי ממשלה לאורך שנים, בונות ישובים, אנשים מתגוררים במקום וכן הלאה, מתקבלים חוקים, בנקודת זמן מסוימת, בגלל איזושהי קונייקטורה כזו או אחרת, נוצר מצב שיש רוב בחצי שנה נקודתית למהלך מסוים, מהלך בלתי הפיך, קרדינאלי. אם היה בא מישהו ואומר שצריך לאשר את זה פעם שנייה בעוד שלוש שנים, האם הוא לא היה צודק?</w:t>
      </w:r>
    </w:p>
    <w:p w14:paraId="19CB8994" w14:textId="77777777" w:rsidR="00F97E70" w:rsidRPr="00F97E70" w:rsidRDefault="00F97E70" w:rsidP="00F97E70">
      <w:pPr>
        <w:bidi/>
        <w:jc w:val="both"/>
        <w:rPr>
          <w:rFonts w:cs="David" w:hint="cs"/>
          <w:rtl/>
        </w:rPr>
      </w:pPr>
    </w:p>
    <w:p w14:paraId="3069A558" w14:textId="77777777" w:rsidR="00F97E70" w:rsidRPr="00F97E70" w:rsidRDefault="00F97E70" w:rsidP="00F97E70">
      <w:pPr>
        <w:bidi/>
        <w:jc w:val="both"/>
        <w:rPr>
          <w:rFonts w:cs="David" w:hint="cs"/>
          <w:rtl/>
        </w:rPr>
      </w:pPr>
      <w:r w:rsidRPr="00F97E70">
        <w:rPr>
          <w:rFonts w:cs="David" w:hint="cs"/>
          <w:u w:val="single"/>
          <w:rtl/>
        </w:rPr>
        <w:t>מיכל שמיר:</w:t>
      </w:r>
    </w:p>
    <w:p w14:paraId="5FF8EBBF" w14:textId="77777777" w:rsidR="00F97E70" w:rsidRPr="00F97E70" w:rsidRDefault="00F97E70" w:rsidP="00F97E70">
      <w:pPr>
        <w:bidi/>
        <w:jc w:val="both"/>
        <w:rPr>
          <w:rFonts w:cs="David" w:hint="cs"/>
          <w:rtl/>
        </w:rPr>
      </w:pPr>
    </w:p>
    <w:p w14:paraId="6B78E2DD" w14:textId="77777777" w:rsidR="00F97E70" w:rsidRPr="00F97E70" w:rsidRDefault="00F97E70" w:rsidP="00F97E70">
      <w:pPr>
        <w:bidi/>
        <w:jc w:val="both"/>
        <w:rPr>
          <w:rFonts w:cs="David" w:hint="cs"/>
          <w:rtl/>
        </w:rPr>
      </w:pPr>
      <w:r w:rsidRPr="00F97E70">
        <w:rPr>
          <w:rFonts w:cs="David" w:hint="cs"/>
          <w:rtl/>
        </w:rPr>
        <w:tab/>
        <w:t>למה לא להפוך את זה לגבי כל טענה, לגבי כל סוג של מעשה?</w:t>
      </w:r>
    </w:p>
    <w:p w14:paraId="17A42861" w14:textId="77777777" w:rsidR="00F97E70" w:rsidRPr="00F97E70" w:rsidRDefault="00F97E70" w:rsidP="00F97E70">
      <w:pPr>
        <w:bidi/>
        <w:jc w:val="both"/>
        <w:rPr>
          <w:rFonts w:cs="David" w:hint="cs"/>
          <w:rtl/>
        </w:rPr>
      </w:pPr>
    </w:p>
    <w:p w14:paraId="0FADE0E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C994187" w14:textId="77777777" w:rsidR="00F97E70" w:rsidRPr="00F97E70" w:rsidRDefault="00F97E70" w:rsidP="00F97E70">
      <w:pPr>
        <w:bidi/>
        <w:jc w:val="both"/>
        <w:rPr>
          <w:rFonts w:cs="David" w:hint="cs"/>
          <w:rtl/>
        </w:rPr>
      </w:pPr>
    </w:p>
    <w:p w14:paraId="3E73A272" w14:textId="77777777" w:rsidR="00F97E70" w:rsidRPr="00F97E70" w:rsidRDefault="00F97E70" w:rsidP="00F97E70">
      <w:pPr>
        <w:bidi/>
        <w:jc w:val="both"/>
        <w:rPr>
          <w:rFonts w:cs="David" w:hint="cs"/>
          <w:rtl/>
        </w:rPr>
      </w:pPr>
      <w:r w:rsidRPr="00F97E70">
        <w:rPr>
          <w:rFonts w:cs="David" w:hint="cs"/>
          <w:rtl/>
        </w:rPr>
        <w:tab/>
        <w:t xml:space="preserve">לא. אני חושב שההחלטה הזאת היא לא ממין ההחלטה. אני אומר שוב, אני משווה אותה, אני חושב שהדבר היחיד שאפשר להשוות אותה זה להחלטה כמו ההצטרפות לאיחוד האירופי במובן הזה של התפרקות של המדינה מסמכות שלטון בסיסית שלה. ויתור על טריטוריה מיושבת שהוחל עליה השלטון והמשפט שלך. </w:t>
      </w:r>
    </w:p>
    <w:p w14:paraId="752BD769" w14:textId="77777777" w:rsidR="00F97E70" w:rsidRPr="00F97E70" w:rsidRDefault="00F97E70" w:rsidP="00F97E70">
      <w:pPr>
        <w:bidi/>
        <w:jc w:val="both"/>
        <w:rPr>
          <w:rFonts w:cs="David" w:hint="cs"/>
          <w:rtl/>
        </w:rPr>
      </w:pPr>
    </w:p>
    <w:p w14:paraId="2DF3DBD8" w14:textId="77777777" w:rsidR="00F97E70" w:rsidRPr="00F97E70" w:rsidRDefault="00F97E70" w:rsidP="00F97E70">
      <w:pPr>
        <w:bidi/>
        <w:jc w:val="both"/>
        <w:rPr>
          <w:rFonts w:cs="David" w:hint="cs"/>
          <w:rtl/>
        </w:rPr>
      </w:pPr>
      <w:r w:rsidRPr="00F97E70">
        <w:rPr>
          <w:rFonts w:cs="David" w:hint="cs"/>
          <w:u w:val="single"/>
          <w:rtl/>
        </w:rPr>
        <w:t>גידי רהט:</w:t>
      </w:r>
    </w:p>
    <w:p w14:paraId="7F45BB51" w14:textId="77777777" w:rsidR="00F97E70" w:rsidRPr="00F97E70" w:rsidRDefault="00F97E70" w:rsidP="00F97E70">
      <w:pPr>
        <w:bidi/>
        <w:jc w:val="both"/>
        <w:rPr>
          <w:rFonts w:cs="David" w:hint="cs"/>
          <w:rtl/>
        </w:rPr>
      </w:pPr>
    </w:p>
    <w:p w14:paraId="31300810" w14:textId="77777777" w:rsidR="00F97E70" w:rsidRPr="00F97E70" w:rsidRDefault="00F97E70" w:rsidP="00F97E70">
      <w:pPr>
        <w:bidi/>
        <w:jc w:val="both"/>
        <w:rPr>
          <w:rFonts w:cs="David" w:hint="cs"/>
          <w:rtl/>
        </w:rPr>
      </w:pPr>
      <w:r w:rsidRPr="00F97E70">
        <w:rPr>
          <w:rFonts w:cs="David" w:hint="cs"/>
          <w:rtl/>
        </w:rPr>
        <w:tab/>
        <w:t>למה לא עשו משאל עם כאשר אימצו את זה?</w:t>
      </w:r>
    </w:p>
    <w:p w14:paraId="1AB22E8C" w14:textId="77777777" w:rsidR="00F97E70" w:rsidRPr="00F97E70" w:rsidRDefault="00F97E70" w:rsidP="00F97E70">
      <w:pPr>
        <w:bidi/>
        <w:jc w:val="both"/>
        <w:rPr>
          <w:rFonts w:cs="David" w:hint="cs"/>
          <w:rtl/>
        </w:rPr>
      </w:pPr>
    </w:p>
    <w:p w14:paraId="40B0777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CE307EF" w14:textId="77777777" w:rsidR="00F97E70" w:rsidRPr="00F97E70" w:rsidRDefault="00F97E70" w:rsidP="00F97E70">
      <w:pPr>
        <w:bidi/>
        <w:jc w:val="both"/>
        <w:rPr>
          <w:rFonts w:cs="David" w:hint="cs"/>
          <w:rtl/>
        </w:rPr>
      </w:pPr>
    </w:p>
    <w:p w14:paraId="3CB44C84" w14:textId="77777777" w:rsidR="00F97E70" w:rsidRPr="00F97E70" w:rsidRDefault="00F97E70" w:rsidP="00F97E70">
      <w:pPr>
        <w:bidi/>
        <w:jc w:val="both"/>
        <w:rPr>
          <w:rFonts w:cs="David" w:hint="cs"/>
          <w:rtl/>
        </w:rPr>
      </w:pPr>
      <w:r w:rsidRPr="00F97E70">
        <w:rPr>
          <w:rFonts w:cs="David" w:hint="cs"/>
          <w:rtl/>
        </w:rPr>
        <w:tab/>
        <w:t>זאת לא עוד איזושהי החלטה בדרך ואני אומר שוב שזאת עמדה שיכול להיות שעל פני ציר של מאה שנים, יכולה להיות עמדת הרוב המוחלט לאורך 99 שנים.</w:t>
      </w:r>
    </w:p>
    <w:p w14:paraId="6BE844FC" w14:textId="77777777" w:rsidR="00F97E70" w:rsidRPr="00F97E70" w:rsidRDefault="00F97E70" w:rsidP="00F97E70">
      <w:pPr>
        <w:bidi/>
        <w:jc w:val="both"/>
        <w:rPr>
          <w:rFonts w:cs="David" w:hint="cs"/>
          <w:rtl/>
        </w:rPr>
      </w:pPr>
    </w:p>
    <w:p w14:paraId="48AB5A01" w14:textId="77777777" w:rsidR="00F97E70" w:rsidRPr="00F97E70" w:rsidRDefault="00F97E70" w:rsidP="00F97E70">
      <w:pPr>
        <w:bidi/>
        <w:jc w:val="both"/>
        <w:rPr>
          <w:rFonts w:cs="David" w:hint="cs"/>
          <w:rtl/>
        </w:rPr>
      </w:pPr>
      <w:r w:rsidRPr="00F97E70">
        <w:rPr>
          <w:rFonts w:cs="David" w:hint="cs"/>
          <w:u w:val="single"/>
          <w:rtl/>
        </w:rPr>
        <w:t>גידי רהט:</w:t>
      </w:r>
    </w:p>
    <w:p w14:paraId="70A8A5E9" w14:textId="77777777" w:rsidR="00F97E70" w:rsidRPr="00F97E70" w:rsidRDefault="00F97E70" w:rsidP="00F97E70">
      <w:pPr>
        <w:bidi/>
        <w:jc w:val="both"/>
        <w:rPr>
          <w:rFonts w:cs="David" w:hint="cs"/>
          <w:rtl/>
        </w:rPr>
      </w:pPr>
    </w:p>
    <w:p w14:paraId="10F1DBC6" w14:textId="77777777" w:rsidR="00F97E70" w:rsidRPr="00F97E70" w:rsidRDefault="00F97E70" w:rsidP="00F97E70">
      <w:pPr>
        <w:bidi/>
        <w:jc w:val="both"/>
        <w:rPr>
          <w:rFonts w:cs="David" w:hint="cs"/>
          <w:rtl/>
        </w:rPr>
      </w:pPr>
      <w:r w:rsidRPr="00F97E70">
        <w:rPr>
          <w:rFonts w:cs="David" w:hint="cs"/>
          <w:rtl/>
        </w:rPr>
        <w:tab/>
        <w:t>לפי ההגיון הזה נעשה משאל עם ונאשר את חוק הגולן.</w:t>
      </w:r>
    </w:p>
    <w:p w14:paraId="298905C9" w14:textId="77777777" w:rsidR="00F97E70" w:rsidRPr="00F97E70" w:rsidRDefault="00F97E70" w:rsidP="00F97E70">
      <w:pPr>
        <w:bidi/>
        <w:jc w:val="both"/>
        <w:rPr>
          <w:rFonts w:cs="David" w:hint="cs"/>
          <w:rtl/>
        </w:rPr>
      </w:pPr>
    </w:p>
    <w:p w14:paraId="08AFB51B"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7C3926A" w14:textId="77777777" w:rsidR="00F97E70" w:rsidRPr="00F97E70" w:rsidRDefault="00F97E70" w:rsidP="00F97E70">
      <w:pPr>
        <w:bidi/>
        <w:jc w:val="both"/>
        <w:rPr>
          <w:rFonts w:cs="David" w:hint="cs"/>
          <w:rtl/>
        </w:rPr>
      </w:pPr>
    </w:p>
    <w:p w14:paraId="04D4E2E6" w14:textId="77777777" w:rsidR="00F97E70" w:rsidRPr="00F97E70" w:rsidRDefault="00F97E70" w:rsidP="00F97E70">
      <w:pPr>
        <w:bidi/>
        <w:jc w:val="both"/>
        <w:rPr>
          <w:rFonts w:cs="David" w:hint="cs"/>
          <w:rtl/>
        </w:rPr>
      </w:pPr>
      <w:r w:rsidRPr="00F97E70">
        <w:rPr>
          <w:rFonts w:cs="David" w:hint="cs"/>
          <w:rtl/>
        </w:rPr>
        <w:tab/>
        <w:t xml:space="preserve">לא. אני שואל את השאלה בצורה אחרת. זה לא נוגע דווקא למשאל עם. אני אומר שיבוא מישהו ויאמר לך שממילא לקבל החלטה כזאת ברוב  בנקודת זמן, זה דבר בעייתי על פניו, ולכן הדבר הנכון הוא לפחות להביא את זה להכרעה של העם. זאת הטענה. הרי משאל העם לא מייתר גם הוא את הקושי הזה כי גם משאל העם נעשה בנקודת זמן אחת נקודתית מסוימת אבל הוא לפחות אומר שאם כבר אנחנו עושים את זה, אז בהכרעה רחבה יותר. </w:t>
      </w:r>
    </w:p>
    <w:p w14:paraId="761144BA" w14:textId="77777777" w:rsidR="00F97E70" w:rsidRPr="00F97E70" w:rsidRDefault="00F97E70" w:rsidP="00F97E70">
      <w:pPr>
        <w:bidi/>
        <w:jc w:val="both"/>
        <w:rPr>
          <w:rFonts w:cs="David" w:hint="cs"/>
          <w:rtl/>
        </w:rPr>
      </w:pPr>
    </w:p>
    <w:p w14:paraId="0F869619" w14:textId="77777777" w:rsidR="00F97E70" w:rsidRPr="00F97E70" w:rsidRDefault="00F97E70" w:rsidP="00F97E70">
      <w:pPr>
        <w:bidi/>
        <w:jc w:val="both"/>
        <w:rPr>
          <w:rFonts w:cs="David" w:hint="cs"/>
          <w:rtl/>
        </w:rPr>
      </w:pPr>
      <w:r w:rsidRPr="00F97E70">
        <w:rPr>
          <w:rFonts w:cs="David" w:hint="cs"/>
          <w:u w:val="single"/>
          <w:rtl/>
        </w:rPr>
        <w:t>גידי רהט:</w:t>
      </w:r>
    </w:p>
    <w:p w14:paraId="393900BE" w14:textId="77777777" w:rsidR="00F97E70" w:rsidRPr="00F97E70" w:rsidRDefault="00F97E70" w:rsidP="00F97E70">
      <w:pPr>
        <w:bidi/>
        <w:jc w:val="both"/>
        <w:rPr>
          <w:rFonts w:cs="David" w:hint="cs"/>
          <w:rtl/>
        </w:rPr>
      </w:pPr>
    </w:p>
    <w:p w14:paraId="5ADE53AF" w14:textId="77777777" w:rsidR="00F97E70" w:rsidRPr="00F97E70" w:rsidRDefault="00F97E70" w:rsidP="00F97E70">
      <w:pPr>
        <w:bidi/>
        <w:jc w:val="both"/>
        <w:rPr>
          <w:rFonts w:cs="David" w:hint="cs"/>
          <w:rtl/>
        </w:rPr>
      </w:pPr>
      <w:r w:rsidRPr="00F97E70">
        <w:rPr>
          <w:rFonts w:cs="David" w:hint="cs"/>
          <w:rtl/>
        </w:rPr>
        <w:tab/>
        <w:t>אני יכול לענות. אני מכבד מאוד את עמדתך.</w:t>
      </w:r>
    </w:p>
    <w:p w14:paraId="1E3D5889" w14:textId="77777777" w:rsidR="00F97E70" w:rsidRPr="00F97E70" w:rsidRDefault="00F97E70" w:rsidP="00F97E70">
      <w:pPr>
        <w:bidi/>
        <w:jc w:val="both"/>
        <w:rPr>
          <w:rFonts w:cs="David" w:hint="cs"/>
          <w:rtl/>
        </w:rPr>
      </w:pPr>
    </w:p>
    <w:p w14:paraId="327A523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9AFF426" w14:textId="77777777" w:rsidR="00F97E70" w:rsidRPr="00F97E70" w:rsidRDefault="00F97E70" w:rsidP="00F97E70">
      <w:pPr>
        <w:bidi/>
        <w:jc w:val="both"/>
        <w:rPr>
          <w:rFonts w:cs="David" w:hint="cs"/>
          <w:rtl/>
        </w:rPr>
      </w:pPr>
    </w:p>
    <w:p w14:paraId="0E362130" w14:textId="77777777" w:rsidR="00F97E70" w:rsidRPr="00F97E70" w:rsidRDefault="00F97E70" w:rsidP="00F97E70">
      <w:pPr>
        <w:bidi/>
        <w:jc w:val="both"/>
        <w:rPr>
          <w:rFonts w:cs="David" w:hint="cs"/>
          <w:rtl/>
        </w:rPr>
      </w:pPr>
      <w:r w:rsidRPr="00F97E70">
        <w:rPr>
          <w:rFonts w:cs="David" w:hint="cs"/>
          <w:rtl/>
        </w:rPr>
        <w:tab/>
        <w:t>אני שואל. אני מציב את זה כשאלה.</w:t>
      </w:r>
    </w:p>
    <w:p w14:paraId="4DA3D793" w14:textId="77777777" w:rsidR="00F97E70" w:rsidRPr="00F97E70" w:rsidRDefault="00F97E70" w:rsidP="00F97E70">
      <w:pPr>
        <w:bidi/>
        <w:jc w:val="both"/>
        <w:rPr>
          <w:rFonts w:cs="David" w:hint="cs"/>
          <w:rtl/>
        </w:rPr>
      </w:pPr>
    </w:p>
    <w:p w14:paraId="2191F187" w14:textId="77777777" w:rsidR="00F97E70" w:rsidRPr="00F97E70" w:rsidRDefault="00F97E70" w:rsidP="00F97E70">
      <w:pPr>
        <w:bidi/>
        <w:jc w:val="both"/>
        <w:rPr>
          <w:rFonts w:cs="David" w:hint="cs"/>
          <w:rtl/>
        </w:rPr>
      </w:pPr>
      <w:r w:rsidRPr="00F97E70">
        <w:rPr>
          <w:rFonts w:cs="David" w:hint="cs"/>
          <w:u w:val="single"/>
          <w:rtl/>
        </w:rPr>
        <w:t>גידי רהט:</w:t>
      </w:r>
    </w:p>
    <w:p w14:paraId="76EB9AB0" w14:textId="77777777" w:rsidR="00F97E70" w:rsidRPr="00F97E70" w:rsidRDefault="00F97E70" w:rsidP="00F97E70">
      <w:pPr>
        <w:bidi/>
        <w:jc w:val="both"/>
        <w:rPr>
          <w:rFonts w:cs="David" w:hint="cs"/>
          <w:rtl/>
        </w:rPr>
      </w:pPr>
    </w:p>
    <w:p w14:paraId="479A3930" w14:textId="77777777" w:rsidR="00F97E70" w:rsidRPr="00F97E70" w:rsidRDefault="00F97E70" w:rsidP="00F97E70">
      <w:pPr>
        <w:bidi/>
        <w:jc w:val="both"/>
        <w:rPr>
          <w:rFonts w:cs="David" w:hint="cs"/>
          <w:rtl/>
        </w:rPr>
      </w:pPr>
      <w:r w:rsidRPr="00F97E70">
        <w:rPr>
          <w:rFonts w:cs="David" w:hint="cs"/>
          <w:rtl/>
        </w:rPr>
        <w:tab/>
        <w:t>השאלה היא לא שאלה פשוטה אבל אני חושב שצריך לזכור שלכל אחד מאתנו יש דברים שמוצאים חן במצב הקיים ויש דברים שפחות מוצאים חן. לגבי הדברים שמוצאים חן במצב הקיים, אנחנו רוצים לשריין אותם. לגבי הדברים שלא מוצאים חן, אנחנו מוכנים שזה יעבור אפילו לא בהחלטת כנסת אלא בהחלטת ממשלה.</w:t>
      </w:r>
    </w:p>
    <w:p w14:paraId="0290CBF8" w14:textId="77777777" w:rsidR="00F97E70" w:rsidRPr="00F97E70" w:rsidRDefault="00F97E70" w:rsidP="00F97E70">
      <w:pPr>
        <w:bidi/>
        <w:jc w:val="both"/>
        <w:rPr>
          <w:rFonts w:cs="David" w:hint="cs"/>
          <w:rtl/>
        </w:rPr>
      </w:pPr>
    </w:p>
    <w:p w14:paraId="07EDA14B" w14:textId="77777777" w:rsidR="00F97E70" w:rsidRPr="00F97E70" w:rsidRDefault="00F97E70" w:rsidP="00F97E70">
      <w:pPr>
        <w:bidi/>
        <w:jc w:val="both"/>
        <w:rPr>
          <w:rFonts w:cs="David" w:hint="cs"/>
          <w:rtl/>
        </w:rPr>
      </w:pPr>
      <w:r w:rsidRPr="00F97E70">
        <w:rPr>
          <w:rFonts w:cs="David" w:hint="cs"/>
          <w:rtl/>
        </w:rPr>
        <w:tab/>
        <w:t xml:space="preserve">נשאלת השאלה כמובן איזה דברים אנחנו מכניסים לתוך השק הזה ואיזה לא. אתה אומר עכשיו שאתה מכניס את הנושא הטריטוריאלי. מקובל עלי. מאוד חשוב לך. </w:t>
      </w:r>
    </w:p>
    <w:p w14:paraId="42517691" w14:textId="77777777" w:rsidR="00F97E70" w:rsidRPr="00F97E70" w:rsidRDefault="00F97E70" w:rsidP="00F97E70">
      <w:pPr>
        <w:bidi/>
        <w:jc w:val="both"/>
        <w:rPr>
          <w:rFonts w:cs="David" w:hint="cs"/>
          <w:rtl/>
        </w:rPr>
      </w:pPr>
    </w:p>
    <w:p w14:paraId="4A3E6B9D"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7B33383" w14:textId="77777777" w:rsidR="00F97E70" w:rsidRPr="00F97E70" w:rsidRDefault="00F97E70" w:rsidP="00F97E70">
      <w:pPr>
        <w:bidi/>
        <w:jc w:val="both"/>
        <w:rPr>
          <w:rFonts w:cs="David" w:hint="cs"/>
          <w:rtl/>
        </w:rPr>
      </w:pPr>
    </w:p>
    <w:p w14:paraId="10CBFB64" w14:textId="77777777" w:rsidR="00F97E70" w:rsidRPr="00F97E70" w:rsidRDefault="00F97E70" w:rsidP="00F97E70">
      <w:pPr>
        <w:bidi/>
        <w:jc w:val="both"/>
        <w:rPr>
          <w:rFonts w:cs="David" w:hint="cs"/>
          <w:rtl/>
        </w:rPr>
      </w:pPr>
      <w:r w:rsidRPr="00F97E70">
        <w:rPr>
          <w:rFonts w:cs="David" w:hint="cs"/>
          <w:rtl/>
        </w:rPr>
        <w:tab/>
        <w:t>לא, זה לא אני אומר. תיארה פרופסור שמיר ולא אני אומר.</w:t>
      </w:r>
    </w:p>
    <w:p w14:paraId="7C77D3C9" w14:textId="77777777" w:rsidR="00F97E70" w:rsidRPr="00F97E70" w:rsidRDefault="00F97E70" w:rsidP="00F97E70">
      <w:pPr>
        <w:bidi/>
        <w:jc w:val="both"/>
        <w:rPr>
          <w:rFonts w:cs="David" w:hint="cs"/>
          <w:rtl/>
        </w:rPr>
      </w:pPr>
    </w:p>
    <w:p w14:paraId="1C04C985" w14:textId="77777777" w:rsidR="00F97E70" w:rsidRPr="00F97E70" w:rsidRDefault="00F97E70" w:rsidP="00F97E70">
      <w:pPr>
        <w:bidi/>
        <w:jc w:val="both"/>
        <w:rPr>
          <w:rFonts w:cs="David" w:hint="cs"/>
          <w:rtl/>
        </w:rPr>
      </w:pPr>
      <w:r w:rsidRPr="00F97E70">
        <w:rPr>
          <w:rFonts w:cs="David" w:hint="cs"/>
          <w:u w:val="single"/>
          <w:rtl/>
        </w:rPr>
        <w:t>גידי רהט:</w:t>
      </w:r>
    </w:p>
    <w:p w14:paraId="7EB3C4C3" w14:textId="77777777" w:rsidR="00F97E70" w:rsidRPr="00F97E70" w:rsidRDefault="00F97E70" w:rsidP="00F97E70">
      <w:pPr>
        <w:bidi/>
        <w:jc w:val="both"/>
        <w:rPr>
          <w:rFonts w:cs="David" w:hint="cs"/>
          <w:rtl/>
        </w:rPr>
      </w:pPr>
    </w:p>
    <w:p w14:paraId="519057B0" w14:textId="77777777" w:rsidR="00F97E70" w:rsidRPr="00F97E70" w:rsidRDefault="00F97E70" w:rsidP="00F97E70">
      <w:pPr>
        <w:bidi/>
        <w:jc w:val="both"/>
        <w:rPr>
          <w:rFonts w:cs="David" w:hint="cs"/>
          <w:rtl/>
        </w:rPr>
      </w:pPr>
      <w:r w:rsidRPr="00F97E70">
        <w:rPr>
          <w:rFonts w:cs="David" w:hint="cs"/>
          <w:rtl/>
        </w:rPr>
        <w:tab/>
        <w:t>יש מדינות שגם עושות משאלי עם על דברים אחרים.</w:t>
      </w:r>
    </w:p>
    <w:p w14:paraId="2980D5AD" w14:textId="77777777" w:rsidR="00F97E70" w:rsidRPr="00F97E70" w:rsidRDefault="00F97E70" w:rsidP="00F97E70">
      <w:pPr>
        <w:bidi/>
        <w:jc w:val="both"/>
        <w:rPr>
          <w:rFonts w:cs="David" w:hint="cs"/>
          <w:rtl/>
        </w:rPr>
      </w:pPr>
    </w:p>
    <w:p w14:paraId="4E92266A"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7D87ECF" w14:textId="77777777" w:rsidR="00F97E70" w:rsidRPr="00F97E70" w:rsidRDefault="00F97E70" w:rsidP="00F97E70">
      <w:pPr>
        <w:bidi/>
        <w:jc w:val="both"/>
        <w:rPr>
          <w:rFonts w:cs="David" w:hint="cs"/>
          <w:rtl/>
        </w:rPr>
      </w:pPr>
    </w:p>
    <w:p w14:paraId="27859DEC" w14:textId="77777777" w:rsidR="00F97E70" w:rsidRPr="00F97E70" w:rsidRDefault="00F97E70" w:rsidP="00F97E70">
      <w:pPr>
        <w:bidi/>
        <w:jc w:val="both"/>
        <w:rPr>
          <w:rFonts w:cs="David" w:hint="cs"/>
          <w:rtl/>
        </w:rPr>
      </w:pPr>
      <w:r w:rsidRPr="00F97E70">
        <w:rPr>
          <w:rFonts w:cs="David" w:hint="cs"/>
          <w:rtl/>
        </w:rPr>
        <w:tab/>
        <w:t>חלקן כן. לא כולן. רובן לא.</w:t>
      </w:r>
    </w:p>
    <w:p w14:paraId="4C082E97" w14:textId="77777777" w:rsidR="00F97E70" w:rsidRPr="00F97E70" w:rsidRDefault="00F97E70" w:rsidP="00F97E70">
      <w:pPr>
        <w:bidi/>
        <w:jc w:val="both"/>
        <w:rPr>
          <w:rFonts w:cs="David" w:hint="cs"/>
          <w:rtl/>
        </w:rPr>
      </w:pPr>
    </w:p>
    <w:p w14:paraId="70F0381C" w14:textId="77777777" w:rsidR="00F97E70" w:rsidRPr="00F97E70" w:rsidRDefault="00F97E70" w:rsidP="00F97E70">
      <w:pPr>
        <w:bidi/>
        <w:jc w:val="both"/>
        <w:rPr>
          <w:rFonts w:cs="David" w:hint="cs"/>
          <w:rtl/>
        </w:rPr>
      </w:pPr>
      <w:r w:rsidRPr="00F97E70">
        <w:rPr>
          <w:rFonts w:cs="David" w:hint="cs"/>
          <w:u w:val="single"/>
          <w:rtl/>
        </w:rPr>
        <w:t>גידי רהט:</w:t>
      </w:r>
    </w:p>
    <w:p w14:paraId="4AA58188" w14:textId="77777777" w:rsidR="00F97E70" w:rsidRPr="00F97E70" w:rsidRDefault="00F97E70" w:rsidP="00F97E70">
      <w:pPr>
        <w:bidi/>
        <w:jc w:val="both"/>
        <w:rPr>
          <w:rFonts w:cs="David" w:hint="cs"/>
          <w:rtl/>
        </w:rPr>
      </w:pPr>
    </w:p>
    <w:p w14:paraId="4A6725E2" w14:textId="77777777" w:rsidR="00F97E70" w:rsidRPr="00F97E70" w:rsidRDefault="00F97E70" w:rsidP="00F97E70">
      <w:pPr>
        <w:bidi/>
        <w:jc w:val="both"/>
        <w:rPr>
          <w:rFonts w:cs="David" w:hint="cs"/>
          <w:rtl/>
        </w:rPr>
      </w:pPr>
      <w:r w:rsidRPr="00F97E70">
        <w:rPr>
          <w:rFonts w:cs="David" w:hint="cs"/>
          <w:rtl/>
        </w:rPr>
        <w:tab/>
        <w:t>שוב, אני אומר לך שלפי ההגיון הזה, זה לא מוכח מה שאמרתי שצריך לעשות אולי משאל עם קודם על חוק הגולן. שוב, כל מה שאני מנסה להראות לך זה כדור שלג.</w:t>
      </w:r>
    </w:p>
    <w:p w14:paraId="72252305" w14:textId="77777777" w:rsidR="00F97E70" w:rsidRPr="00F97E70" w:rsidRDefault="00F97E70" w:rsidP="00F97E70">
      <w:pPr>
        <w:bidi/>
        <w:jc w:val="both"/>
        <w:rPr>
          <w:rFonts w:cs="David" w:hint="cs"/>
          <w:rtl/>
        </w:rPr>
      </w:pPr>
    </w:p>
    <w:p w14:paraId="15BD617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1D4FF1D0" w14:textId="77777777" w:rsidR="00F97E70" w:rsidRPr="00F97E70" w:rsidRDefault="00F97E70" w:rsidP="00F97E70">
      <w:pPr>
        <w:bidi/>
        <w:jc w:val="both"/>
        <w:rPr>
          <w:rFonts w:cs="David" w:hint="cs"/>
          <w:rtl/>
        </w:rPr>
      </w:pPr>
    </w:p>
    <w:p w14:paraId="1EFC7029" w14:textId="77777777" w:rsidR="00F97E70" w:rsidRPr="00F97E70" w:rsidRDefault="00F97E70" w:rsidP="00F97E70">
      <w:pPr>
        <w:bidi/>
        <w:jc w:val="both"/>
        <w:rPr>
          <w:rFonts w:cs="David" w:hint="cs"/>
          <w:rtl/>
        </w:rPr>
      </w:pPr>
      <w:r w:rsidRPr="00F97E70">
        <w:rPr>
          <w:rFonts w:cs="David" w:hint="cs"/>
          <w:rtl/>
        </w:rPr>
        <w:tab/>
        <w:t>כי אז זה לא דומה לבני ישיבות, דווקא בגלל הנקודה הזאת שאתה העלית, כי בני ישיבות עכשיו הוחלט לא לגייס, מחר יחליטו לגייס ומחרתיים יהיה רוב להפסיק את הגיוס שלהם. כאן המהלך הוא כזה שאין דרך חזרה.</w:t>
      </w:r>
    </w:p>
    <w:p w14:paraId="5567A631" w14:textId="77777777" w:rsidR="00F97E70" w:rsidRPr="00F97E70" w:rsidRDefault="00F97E70" w:rsidP="00F97E70">
      <w:pPr>
        <w:bidi/>
        <w:jc w:val="both"/>
        <w:rPr>
          <w:rFonts w:cs="David" w:hint="cs"/>
          <w:rtl/>
        </w:rPr>
      </w:pPr>
    </w:p>
    <w:p w14:paraId="045F82B7" w14:textId="77777777" w:rsidR="00F97E70" w:rsidRPr="00F97E70" w:rsidRDefault="00F97E70" w:rsidP="00F97E70">
      <w:pPr>
        <w:bidi/>
        <w:jc w:val="both"/>
        <w:rPr>
          <w:rFonts w:cs="David" w:hint="cs"/>
          <w:rtl/>
        </w:rPr>
      </w:pPr>
      <w:r w:rsidRPr="00F97E70">
        <w:rPr>
          <w:rFonts w:cs="David" w:hint="cs"/>
          <w:u w:val="single"/>
          <w:rtl/>
        </w:rPr>
        <w:t>גידי רהט:</w:t>
      </w:r>
    </w:p>
    <w:p w14:paraId="5F2662F2" w14:textId="77777777" w:rsidR="00F97E70" w:rsidRPr="00F97E70" w:rsidRDefault="00F97E70" w:rsidP="00F97E70">
      <w:pPr>
        <w:bidi/>
        <w:jc w:val="both"/>
        <w:rPr>
          <w:rFonts w:cs="David" w:hint="cs"/>
          <w:rtl/>
        </w:rPr>
      </w:pPr>
    </w:p>
    <w:p w14:paraId="5EAECE28" w14:textId="77777777" w:rsidR="00F97E70" w:rsidRPr="00F97E70" w:rsidRDefault="00F97E70" w:rsidP="00F97E70">
      <w:pPr>
        <w:bidi/>
        <w:jc w:val="both"/>
        <w:rPr>
          <w:rFonts w:cs="David" w:hint="cs"/>
          <w:rtl/>
        </w:rPr>
      </w:pPr>
      <w:r w:rsidRPr="00F97E70">
        <w:rPr>
          <w:rFonts w:cs="David" w:hint="cs"/>
          <w:rtl/>
        </w:rPr>
        <w:tab/>
        <w:t>כן, אבל בני הישיבות, אתה יודע, יש הרבה מאוד אנשים שיכול להיות שגורלם היה אחר אם בני הישיבות היו מתגייסים. אני לא רוצה להיכנס כאן לדעות, אני רק מנסה להקשות.</w:t>
      </w:r>
    </w:p>
    <w:p w14:paraId="7327B21D" w14:textId="77777777" w:rsidR="00F97E70" w:rsidRPr="00F97E70" w:rsidRDefault="00F97E70" w:rsidP="00F97E70">
      <w:pPr>
        <w:bidi/>
        <w:jc w:val="both"/>
        <w:rPr>
          <w:rFonts w:cs="David" w:hint="cs"/>
          <w:rtl/>
        </w:rPr>
      </w:pPr>
    </w:p>
    <w:p w14:paraId="54E8FDB7" w14:textId="77777777" w:rsidR="00F97E70" w:rsidRPr="00F97E70" w:rsidRDefault="00F97E70" w:rsidP="00F97E70">
      <w:pPr>
        <w:bidi/>
        <w:jc w:val="both"/>
        <w:rPr>
          <w:rFonts w:cs="David" w:hint="cs"/>
          <w:rtl/>
        </w:rPr>
      </w:pPr>
      <w:r w:rsidRPr="00F97E70">
        <w:rPr>
          <w:rFonts w:cs="David" w:hint="cs"/>
          <w:u w:val="single"/>
          <w:rtl/>
        </w:rPr>
        <w:t>מיכל שמיר:</w:t>
      </w:r>
    </w:p>
    <w:p w14:paraId="095A4700" w14:textId="77777777" w:rsidR="00F97E70" w:rsidRPr="00F97E70" w:rsidRDefault="00F97E70" w:rsidP="00F97E70">
      <w:pPr>
        <w:bidi/>
        <w:jc w:val="both"/>
        <w:rPr>
          <w:rFonts w:cs="David" w:hint="cs"/>
          <w:rtl/>
        </w:rPr>
      </w:pPr>
    </w:p>
    <w:p w14:paraId="67628598" w14:textId="77777777" w:rsidR="00F97E70" w:rsidRPr="00F97E70" w:rsidRDefault="00F97E70" w:rsidP="00F97E70">
      <w:pPr>
        <w:bidi/>
        <w:jc w:val="both"/>
        <w:rPr>
          <w:rFonts w:cs="David" w:hint="cs"/>
          <w:rtl/>
        </w:rPr>
      </w:pPr>
      <w:r w:rsidRPr="00F97E70">
        <w:rPr>
          <w:rFonts w:cs="David" w:hint="cs"/>
          <w:rtl/>
        </w:rPr>
        <w:tab/>
        <w:t>דוגמה אחרת שאולי קצת תעזור להבהיר את הדברים. דוגמה אחרת שבעיניי היא ממש מתבקשת שתעלה למשאל עם היא אם למשל הכנסת תגיע לחוקה. אני חושבת שחוקה שהכנסת מגיעה אליה, אני הייתי מעלה למשאל עם.</w:t>
      </w:r>
    </w:p>
    <w:p w14:paraId="49ABF3B5" w14:textId="77777777" w:rsidR="00F97E70" w:rsidRPr="00F97E70" w:rsidRDefault="00F97E70" w:rsidP="00F97E70">
      <w:pPr>
        <w:bidi/>
        <w:jc w:val="both"/>
        <w:rPr>
          <w:rFonts w:cs="David" w:hint="cs"/>
          <w:rtl/>
        </w:rPr>
      </w:pPr>
    </w:p>
    <w:p w14:paraId="64B13846"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7DC8C73E" w14:textId="77777777" w:rsidR="00F97E70" w:rsidRPr="00F97E70" w:rsidRDefault="00F97E70" w:rsidP="00F97E70">
      <w:pPr>
        <w:bidi/>
        <w:jc w:val="both"/>
        <w:rPr>
          <w:rFonts w:cs="David" w:hint="cs"/>
          <w:rtl/>
        </w:rPr>
      </w:pPr>
    </w:p>
    <w:p w14:paraId="1A90925B" w14:textId="77777777" w:rsidR="00F97E70" w:rsidRPr="00F97E70" w:rsidRDefault="00F97E70" w:rsidP="00F97E70">
      <w:pPr>
        <w:bidi/>
        <w:jc w:val="both"/>
        <w:rPr>
          <w:rFonts w:cs="David" w:hint="cs"/>
          <w:rtl/>
        </w:rPr>
      </w:pPr>
      <w:r w:rsidRPr="00F97E70">
        <w:rPr>
          <w:rFonts w:cs="David" w:hint="cs"/>
          <w:rtl/>
        </w:rPr>
        <w:tab/>
        <w:t>אני באופן אישי מסכים. הדיכוטומיה בין זה לבין גיוס בני ישיבות, בעיניי היא ברורה לגמרי.</w:t>
      </w:r>
    </w:p>
    <w:p w14:paraId="374B7836" w14:textId="77777777" w:rsidR="00F97E70" w:rsidRPr="00F97E70" w:rsidRDefault="00F97E70" w:rsidP="00F97E70">
      <w:pPr>
        <w:bidi/>
        <w:jc w:val="both"/>
        <w:rPr>
          <w:rFonts w:cs="David" w:hint="cs"/>
          <w:rtl/>
        </w:rPr>
      </w:pPr>
    </w:p>
    <w:p w14:paraId="654F9093" w14:textId="77777777" w:rsidR="00F97E70" w:rsidRPr="00F97E70" w:rsidRDefault="00F97E70" w:rsidP="00F97E70">
      <w:pPr>
        <w:bidi/>
        <w:jc w:val="both"/>
        <w:rPr>
          <w:rFonts w:cs="David" w:hint="cs"/>
          <w:rtl/>
        </w:rPr>
      </w:pPr>
      <w:r w:rsidRPr="00F97E70">
        <w:rPr>
          <w:rFonts w:cs="David" w:hint="cs"/>
          <w:u w:val="single"/>
          <w:rtl/>
        </w:rPr>
        <w:t>גידי רהט:</w:t>
      </w:r>
    </w:p>
    <w:p w14:paraId="386A32E4" w14:textId="77777777" w:rsidR="00F97E70" w:rsidRPr="00F97E70" w:rsidRDefault="00F97E70" w:rsidP="00F97E70">
      <w:pPr>
        <w:bidi/>
        <w:jc w:val="both"/>
        <w:rPr>
          <w:rFonts w:cs="David" w:hint="cs"/>
          <w:rtl/>
        </w:rPr>
      </w:pPr>
    </w:p>
    <w:p w14:paraId="5D2F2659" w14:textId="77777777" w:rsidR="00F97E70" w:rsidRPr="00F97E70" w:rsidRDefault="00F97E70" w:rsidP="00F97E70">
      <w:pPr>
        <w:bidi/>
        <w:jc w:val="both"/>
        <w:rPr>
          <w:rFonts w:cs="David" w:hint="cs"/>
          <w:rtl/>
        </w:rPr>
      </w:pPr>
      <w:r w:rsidRPr="00F97E70">
        <w:rPr>
          <w:rFonts w:cs="David" w:hint="cs"/>
          <w:rtl/>
        </w:rPr>
        <w:tab/>
        <w:t>לגבי חוקה, אפילו אני מסוגל להיכנע ללא תנאי אבל רק על חוקה.</w:t>
      </w:r>
    </w:p>
    <w:p w14:paraId="74DF1625" w14:textId="77777777" w:rsidR="00F97E70" w:rsidRPr="00F97E70" w:rsidRDefault="00F97E70" w:rsidP="00F97E70">
      <w:pPr>
        <w:bidi/>
        <w:jc w:val="both"/>
        <w:rPr>
          <w:rFonts w:cs="David" w:hint="cs"/>
          <w:rtl/>
        </w:rPr>
      </w:pPr>
    </w:p>
    <w:p w14:paraId="2D618646" w14:textId="77777777" w:rsidR="00F97E70" w:rsidRPr="00F97E70" w:rsidRDefault="00F97E70" w:rsidP="00F97E70">
      <w:pPr>
        <w:bidi/>
        <w:jc w:val="both"/>
        <w:rPr>
          <w:rFonts w:cs="David" w:hint="cs"/>
          <w:u w:val="single"/>
          <w:rtl/>
        </w:rPr>
      </w:pPr>
      <w:r w:rsidRPr="00F97E70">
        <w:rPr>
          <w:rFonts w:cs="David" w:hint="cs"/>
          <w:u w:val="single"/>
          <w:rtl/>
        </w:rPr>
        <w:t>יהודה הראל:</w:t>
      </w:r>
    </w:p>
    <w:p w14:paraId="1168F696" w14:textId="77777777" w:rsidR="00F97E70" w:rsidRPr="00F97E70" w:rsidRDefault="00F97E70" w:rsidP="00F97E70">
      <w:pPr>
        <w:bidi/>
        <w:jc w:val="both"/>
        <w:rPr>
          <w:rFonts w:cs="David" w:hint="cs"/>
          <w:rtl/>
        </w:rPr>
      </w:pPr>
    </w:p>
    <w:p w14:paraId="02C89317" w14:textId="77777777" w:rsidR="00F97E70" w:rsidRPr="00F97E70" w:rsidRDefault="00F97E70" w:rsidP="00F97E70">
      <w:pPr>
        <w:bidi/>
        <w:jc w:val="both"/>
        <w:rPr>
          <w:rFonts w:cs="David" w:hint="cs"/>
          <w:rtl/>
        </w:rPr>
      </w:pPr>
      <w:r w:rsidRPr="00F97E70">
        <w:rPr>
          <w:rFonts w:cs="David" w:hint="cs"/>
          <w:rtl/>
        </w:rPr>
        <w:tab/>
        <w:t>מונחת כאן חוות דעת של פרופסור שטרית שכותב שגם רוב מיוחס נחשב לרוב מיוחס אפקטיבי בנושא הזה. כאשר דנו בחוק בזמנו, אנחנו השתכנענו לא להכניס את הנושא של רוב מיוחס מאחר שזה יכול להתפרש כאי לגיטימציה לקולות המיעוטים בארץ, של הערבים בארץ. אני מבין שזאת לא הייתה הכוונה שלו, אבל גם בזמנו מפלגת העבודה התנתה את התמיכה שלה בחוק בזה שיהיה כתוב במפורש רוב רגיל. הייתי רוצה לשמוע התייחסות לנושא הרוב המיוחס. אגב, אם אינני טועה, בספרד בנושא של ניתוק קטלוניה דרוש רוב במשאל פעמיים, בהפרש של שנה. נדמה לי שכך זה בספרד ובקנדה, שם יש דרישה לרוב משמעותי ולא לרוב רגיל.</w:t>
      </w:r>
    </w:p>
    <w:p w14:paraId="63BF8E7A" w14:textId="77777777" w:rsidR="00F97E70" w:rsidRPr="00F97E70" w:rsidRDefault="00F97E70" w:rsidP="00F97E70">
      <w:pPr>
        <w:bidi/>
        <w:jc w:val="both"/>
        <w:rPr>
          <w:rFonts w:cs="David" w:hint="cs"/>
          <w:rtl/>
        </w:rPr>
      </w:pPr>
    </w:p>
    <w:p w14:paraId="46C9D635" w14:textId="77777777" w:rsidR="00F97E70" w:rsidRPr="00F97E70" w:rsidRDefault="00F97E70" w:rsidP="00F97E70">
      <w:pPr>
        <w:bidi/>
        <w:jc w:val="both"/>
        <w:rPr>
          <w:rFonts w:cs="David" w:hint="cs"/>
          <w:rtl/>
        </w:rPr>
      </w:pPr>
      <w:r w:rsidRPr="00F97E70">
        <w:rPr>
          <w:rFonts w:cs="David" w:hint="cs"/>
          <w:u w:val="single"/>
          <w:rtl/>
        </w:rPr>
        <w:t>מיכל שמיר:</w:t>
      </w:r>
    </w:p>
    <w:p w14:paraId="482B91B6" w14:textId="77777777" w:rsidR="00F97E70" w:rsidRPr="00F97E70" w:rsidRDefault="00F97E70" w:rsidP="00F97E70">
      <w:pPr>
        <w:bidi/>
        <w:jc w:val="both"/>
        <w:rPr>
          <w:rFonts w:cs="David" w:hint="cs"/>
          <w:rtl/>
        </w:rPr>
      </w:pPr>
    </w:p>
    <w:p w14:paraId="4A81C085" w14:textId="77777777" w:rsidR="00F97E70" w:rsidRPr="00F97E70" w:rsidRDefault="00F97E70" w:rsidP="00F97E70">
      <w:pPr>
        <w:bidi/>
        <w:jc w:val="both"/>
        <w:rPr>
          <w:rFonts w:cs="David" w:hint="cs"/>
          <w:rtl/>
        </w:rPr>
      </w:pPr>
      <w:r w:rsidRPr="00F97E70">
        <w:rPr>
          <w:rFonts w:cs="David" w:hint="cs"/>
          <w:rtl/>
        </w:rPr>
        <w:tab/>
        <w:t>כן, אבל שני הצדדים מצביעים. כאן יש לך צד שבכלל לא משתתף.</w:t>
      </w:r>
    </w:p>
    <w:p w14:paraId="6EC37A24" w14:textId="77777777" w:rsidR="00F97E70" w:rsidRPr="00F97E70" w:rsidRDefault="00F97E70" w:rsidP="00F97E70">
      <w:pPr>
        <w:bidi/>
        <w:jc w:val="both"/>
        <w:rPr>
          <w:rFonts w:cs="David" w:hint="cs"/>
          <w:rtl/>
        </w:rPr>
      </w:pPr>
    </w:p>
    <w:p w14:paraId="5C31B063" w14:textId="77777777" w:rsidR="00F97E70" w:rsidRPr="00F97E70" w:rsidRDefault="00F97E70" w:rsidP="00F97E70">
      <w:pPr>
        <w:bidi/>
        <w:jc w:val="both"/>
        <w:rPr>
          <w:rFonts w:cs="David" w:hint="cs"/>
          <w:u w:val="single"/>
          <w:rtl/>
        </w:rPr>
      </w:pPr>
      <w:r w:rsidRPr="00F97E70">
        <w:rPr>
          <w:rFonts w:cs="David" w:hint="cs"/>
          <w:u w:val="single"/>
          <w:rtl/>
        </w:rPr>
        <w:t>יהודה הראל:</w:t>
      </w:r>
    </w:p>
    <w:p w14:paraId="7948A2CC" w14:textId="77777777" w:rsidR="00F97E70" w:rsidRPr="00F97E70" w:rsidRDefault="00F97E70" w:rsidP="00F97E70">
      <w:pPr>
        <w:bidi/>
        <w:jc w:val="both"/>
        <w:rPr>
          <w:rFonts w:cs="David" w:hint="cs"/>
          <w:rtl/>
        </w:rPr>
      </w:pPr>
    </w:p>
    <w:p w14:paraId="729A6E55" w14:textId="77777777" w:rsidR="00F97E70" w:rsidRPr="00F97E70" w:rsidRDefault="00F97E70" w:rsidP="00F97E70">
      <w:pPr>
        <w:bidi/>
        <w:jc w:val="both"/>
        <w:rPr>
          <w:rFonts w:cs="David" w:hint="cs"/>
          <w:rtl/>
        </w:rPr>
      </w:pPr>
      <w:r w:rsidRPr="00F97E70">
        <w:rPr>
          <w:rFonts w:cs="David" w:hint="cs"/>
          <w:rtl/>
        </w:rPr>
        <w:tab/>
        <w:t>זה ויתור על טריטוריה.</w:t>
      </w:r>
    </w:p>
    <w:p w14:paraId="2987A765" w14:textId="77777777" w:rsidR="00F97E70" w:rsidRPr="00F97E70" w:rsidRDefault="00F97E70" w:rsidP="00F97E70">
      <w:pPr>
        <w:bidi/>
        <w:jc w:val="both"/>
        <w:rPr>
          <w:rFonts w:cs="David" w:hint="cs"/>
          <w:rtl/>
        </w:rPr>
      </w:pPr>
    </w:p>
    <w:p w14:paraId="542D928D" w14:textId="77777777" w:rsidR="00F97E70" w:rsidRPr="00F97E70" w:rsidRDefault="00F97E70" w:rsidP="00F97E70">
      <w:pPr>
        <w:bidi/>
        <w:jc w:val="both"/>
        <w:rPr>
          <w:rFonts w:cs="David" w:hint="cs"/>
          <w:rtl/>
        </w:rPr>
      </w:pPr>
      <w:r w:rsidRPr="00F97E70">
        <w:rPr>
          <w:rFonts w:cs="David" w:hint="cs"/>
          <w:u w:val="single"/>
          <w:rtl/>
        </w:rPr>
        <w:t>אריאל בנדור:</w:t>
      </w:r>
    </w:p>
    <w:p w14:paraId="735C0249" w14:textId="77777777" w:rsidR="00F97E70" w:rsidRPr="00F97E70" w:rsidRDefault="00F97E70" w:rsidP="00F97E70">
      <w:pPr>
        <w:bidi/>
        <w:jc w:val="both"/>
        <w:rPr>
          <w:rFonts w:cs="David" w:hint="cs"/>
          <w:rtl/>
        </w:rPr>
      </w:pPr>
    </w:p>
    <w:p w14:paraId="2BD0AD45" w14:textId="77777777" w:rsidR="00F97E70" w:rsidRPr="00F97E70" w:rsidRDefault="00F97E70" w:rsidP="00F97E70">
      <w:pPr>
        <w:bidi/>
        <w:jc w:val="both"/>
        <w:rPr>
          <w:rFonts w:cs="David" w:hint="cs"/>
          <w:rtl/>
        </w:rPr>
      </w:pPr>
      <w:r w:rsidRPr="00F97E70">
        <w:rPr>
          <w:rFonts w:cs="David" w:hint="cs"/>
          <w:rtl/>
        </w:rPr>
        <w:tab/>
        <w:t xml:space="preserve">רציתי להעיר הערה שמתמקדת בעניין המשפטי שזה התחום שלי ואני מבין בו. האמת היא שלחוק רגיל אין ערך רב, בוודאי לא מבחינה משפטית במובן זה שלא משנה מה כתוב בו, תמיד ניתן לשנות אותו ברוב רגיל. אם נכתוב בחוק הרגיל שיהיה משאל עם ו-120 חברי כנסת ולאחר מכן משאל עם ולאחר מכן מה שירצו, צריכים לאשר את ביטול החלת המשפט, השיפוט וכן הלאה, יכולים אחר כך באחד נגד אפס או שלושה נגד שניים לשנות. </w:t>
      </w:r>
    </w:p>
    <w:p w14:paraId="7F94088E" w14:textId="77777777" w:rsidR="00F97E70" w:rsidRPr="00F97E70" w:rsidRDefault="00F97E70" w:rsidP="00F97E70">
      <w:pPr>
        <w:bidi/>
        <w:jc w:val="both"/>
        <w:rPr>
          <w:rFonts w:cs="David" w:hint="cs"/>
          <w:rtl/>
        </w:rPr>
      </w:pPr>
    </w:p>
    <w:p w14:paraId="6D191D47" w14:textId="77777777" w:rsidR="00F97E70" w:rsidRPr="00F97E70" w:rsidRDefault="00F97E70" w:rsidP="00F97E70">
      <w:pPr>
        <w:bidi/>
        <w:jc w:val="both"/>
        <w:rPr>
          <w:rFonts w:cs="David" w:hint="cs"/>
          <w:rtl/>
        </w:rPr>
      </w:pPr>
      <w:r w:rsidRPr="00F97E70">
        <w:rPr>
          <w:rFonts w:cs="David" w:hint="cs"/>
          <w:rtl/>
        </w:rPr>
        <w:tab/>
        <w:t>זה יותר עניין הצהרתי כבר. אם רוצים לקבוע עיגון בעל משמעות חוקתית, אין מנוס מאשר עיגון במסגרת מסמך חוקתי משוריין במובן זה שבאותה הוראה בחוק יסוד עליה אני מדבר צריך לציין מהו הרוב שניתן לשנות אותו, וגם אם בחוק רגיל התיימרו לשריין אותו, וכאן אני מדבר בביטחון שבעניין הזה לטעמי אין כל ספק, אין שום תוקף להוראת שריון בחוק רגיל, גם אם תהיה. הדרך היחידה להבטיח קיומו של משאל עם היא לקבוע את ההוראה הבסיסית הרלוונטית במסגרת חוק יסוד ולשריין אותו.</w:t>
      </w:r>
    </w:p>
    <w:p w14:paraId="778529FF" w14:textId="77777777" w:rsidR="00F97E70" w:rsidRPr="00F97E70" w:rsidRDefault="00F97E70" w:rsidP="00F97E70">
      <w:pPr>
        <w:bidi/>
        <w:jc w:val="both"/>
        <w:rPr>
          <w:rFonts w:cs="David" w:hint="cs"/>
          <w:rtl/>
        </w:rPr>
      </w:pPr>
    </w:p>
    <w:p w14:paraId="4AA9098E"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1E07868" w14:textId="77777777" w:rsidR="00F97E70" w:rsidRPr="00F97E70" w:rsidRDefault="00F97E70" w:rsidP="00F97E70">
      <w:pPr>
        <w:bidi/>
        <w:jc w:val="both"/>
        <w:rPr>
          <w:rFonts w:cs="David" w:hint="cs"/>
          <w:rtl/>
        </w:rPr>
      </w:pPr>
    </w:p>
    <w:p w14:paraId="2B78163C" w14:textId="77777777" w:rsidR="00F97E70" w:rsidRPr="00F97E70" w:rsidRDefault="00F97E70" w:rsidP="00F97E70">
      <w:pPr>
        <w:bidi/>
        <w:jc w:val="both"/>
        <w:rPr>
          <w:rFonts w:cs="David" w:hint="cs"/>
          <w:rtl/>
        </w:rPr>
      </w:pPr>
      <w:r w:rsidRPr="00F97E70">
        <w:rPr>
          <w:rFonts w:cs="David" w:hint="cs"/>
          <w:rtl/>
        </w:rPr>
        <w:tab/>
        <w:t>זה תמיד ברור למרות שלכאורה גם את חוק היסוד אפשר לשנות.</w:t>
      </w:r>
    </w:p>
    <w:p w14:paraId="38F9B737" w14:textId="77777777" w:rsidR="00F97E70" w:rsidRPr="00F97E70" w:rsidRDefault="00F97E70" w:rsidP="00F97E70">
      <w:pPr>
        <w:bidi/>
        <w:jc w:val="both"/>
        <w:rPr>
          <w:rFonts w:cs="David" w:hint="cs"/>
          <w:rtl/>
        </w:rPr>
      </w:pPr>
    </w:p>
    <w:p w14:paraId="5EF69464" w14:textId="77777777" w:rsidR="00F97E70" w:rsidRPr="00F97E70" w:rsidRDefault="00F97E70" w:rsidP="00F97E70">
      <w:pPr>
        <w:bidi/>
        <w:jc w:val="both"/>
        <w:rPr>
          <w:rFonts w:cs="David" w:hint="cs"/>
          <w:rtl/>
        </w:rPr>
      </w:pPr>
      <w:r w:rsidRPr="00F97E70">
        <w:rPr>
          <w:rFonts w:cs="David" w:hint="cs"/>
          <w:u w:val="single"/>
          <w:rtl/>
        </w:rPr>
        <w:t>אריאל בנדור:</w:t>
      </w:r>
    </w:p>
    <w:p w14:paraId="34A7B13F" w14:textId="77777777" w:rsidR="00F97E70" w:rsidRPr="00F97E70" w:rsidRDefault="00F97E70" w:rsidP="00F97E70">
      <w:pPr>
        <w:bidi/>
        <w:jc w:val="both"/>
        <w:rPr>
          <w:rFonts w:cs="David" w:hint="cs"/>
          <w:rtl/>
        </w:rPr>
      </w:pPr>
    </w:p>
    <w:p w14:paraId="20478D76" w14:textId="77777777" w:rsidR="00F97E70" w:rsidRPr="00F97E70" w:rsidRDefault="00F97E70" w:rsidP="00F97E70">
      <w:pPr>
        <w:bidi/>
        <w:jc w:val="both"/>
        <w:rPr>
          <w:rFonts w:cs="David" w:hint="cs"/>
          <w:rtl/>
        </w:rPr>
      </w:pPr>
      <w:r w:rsidRPr="00F97E70">
        <w:rPr>
          <w:rFonts w:cs="David" w:hint="cs"/>
          <w:rtl/>
        </w:rPr>
        <w:tab/>
        <w:t>לא, בחוק יסוד אפשר לשריין.</w:t>
      </w:r>
    </w:p>
    <w:p w14:paraId="740ABDF5" w14:textId="77777777" w:rsidR="00F97E70" w:rsidRPr="00F97E70" w:rsidRDefault="00F97E70" w:rsidP="00F97E70">
      <w:pPr>
        <w:bidi/>
        <w:jc w:val="both"/>
        <w:rPr>
          <w:rFonts w:cs="David" w:hint="cs"/>
          <w:rtl/>
        </w:rPr>
      </w:pPr>
    </w:p>
    <w:p w14:paraId="5B2654E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8939674" w14:textId="77777777" w:rsidR="00F97E70" w:rsidRPr="00F97E70" w:rsidRDefault="00F97E70" w:rsidP="00F97E70">
      <w:pPr>
        <w:bidi/>
        <w:jc w:val="both"/>
        <w:rPr>
          <w:rFonts w:cs="David" w:hint="cs"/>
          <w:rtl/>
        </w:rPr>
      </w:pPr>
    </w:p>
    <w:p w14:paraId="00FFC200" w14:textId="77777777" w:rsidR="00F97E70" w:rsidRPr="00F97E70" w:rsidRDefault="00F97E70" w:rsidP="00F97E70">
      <w:pPr>
        <w:bidi/>
        <w:jc w:val="both"/>
        <w:rPr>
          <w:rFonts w:cs="David" w:hint="cs"/>
          <w:rtl/>
        </w:rPr>
      </w:pPr>
      <w:r w:rsidRPr="00F97E70">
        <w:rPr>
          <w:rFonts w:cs="David" w:hint="cs"/>
          <w:rtl/>
        </w:rPr>
        <w:tab/>
        <w:t xml:space="preserve">ברוב המשוריין, אם יש לך 61. </w:t>
      </w:r>
    </w:p>
    <w:p w14:paraId="6EC23604" w14:textId="77777777" w:rsidR="00F97E70" w:rsidRPr="00F97E70" w:rsidRDefault="00F97E70" w:rsidP="00F97E70">
      <w:pPr>
        <w:bidi/>
        <w:jc w:val="both"/>
        <w:rPr>
          <w:rFonts w:cs="David" w:hint="cs"/>
          <w:rtl/>
        </w:rPr>
      </w:pPr>
    </w:p>
    <w:p w14:paraId="2B9F2440" w14:textId="77777777" w:rsidR="00F97E70" w:rsidRPr="00F97E70" w:rsidRDefault="00F97E70" w:rsidP="00F97E70">
      <w:pPr>
        <w:bidi/>
        <w:jc w:val="both"/>
        <w:rPr>
          <w:rFonts w:cs="David" w:hint="cs"/>
          <w:rtl/>
        </w:rPr>
      </w:pPr>
      <w:r w:rsidRPr="00F97E70">
        <w:rPr>
          <w:rFonts w:cs="David" w:hint="cs"/>
          <w:u w:val="single"/>
          <w:rtl/>
        </w:rPr>
        <w:t>אריאל בנדור:</w:t>
      </w:r>
    </w:p>
    <w:p w14:paraId="133E86BE" w14:textId="77777777" w:rsidR="00F97E70" w:rsidRPr="00F97E70" w:rsidRDefault="00F97E70" w:rsidP="00F97E70">
      <w:pPr>
        <w:bidi/>
        <w:jc w:val="both"/>
        <w:rPr>
          <w:rFonts w:cs="David" w:hint="cs"/>
          <w:rtl/>
        </w:rPr>
      </w:pPr>
    </w:p>
    <w:p w14:paraId="60C3D22E" w14:textId="77777777" w:rsidR="00F97E70" w:rsidRPr="00F97E70" w:rsidRDefault="00F97E70" w:rsidP="00F97E70">
      <w:pPr>
        <w:bidi/>
        <w:jc w:val="both"/>
        <w:rPr>
          <w:rFonts w:cs="David" w:hint="cs"/>
          <w:rtl/>
        </w:rPr>
      </w:pPr>
      <w:r w:rsidRPr="00F97E70">
        <w:rPr>
          <w:rFonts w:cs="David" w:hint="cs"/>
          <w:rtl/>
        </w:rPr>
        <w:tab/>
        <w:t>חוק יסוד, אפילו אם הוא לא משוריין.</w:t>
      </w:r>
    </w:p>
    <w:p w14:paraId="53632087" w14:textId="77777777" w:rsidR="00F97E70" w:rsidRPr="00F97E70" w:rsidRDefault="00F97E70" w:rsidP="00F97E70">
      <w:pPr>
        <w:bidi/>
        <w:jc w:val="both"/>
        <w:rPr>
          <w:rFonts w:cs="David" w:hint="cs"/>
          <w:rtl/>
        </w:rPr>
      </w:pPr>
    </w:p>
    <w:p w14:paraId="1CE3B183"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61DB997" w14:textId="77777777" w:rsidR="00F97E70" w:rsidRPr="00F97E70" w:rsidRDefault="00F97E70" w:rsidP="00F97E70">
      <w:pPr>
        <w:bidi/>
        <w:jc w:val="both"/>
        <w:rPr>
          <w:rFonts w:cs="David" w:hint="cs"/>
          <w:rtl/>
        </w:rPr>
      </w:pPr>
    </w:p>
    <w:p w14:paraId="1D65CF3E" w14:textId="77777777" w:rsidR="00F97E70" w:rsidRPr="00F97E70" w:rsidRDefault="00F97E70" w:rsidP="00F97E70">
      <w:pPr>
        <w:bidi/>
        <w:jc w:val="both"/>
        <w:rPr>
          <w:rFonts w:cs="David" w:hint="cs"/>
          <w:rtl/>
        </w:rPr>
      </w:pPr>
      <w:r w:rsidRPr="00F97E70">
        <w:rPr>
          <w:rFonts w:cs="David" w:hint="cs"/>
          <w:rtl/>
        </w:rPr>
        <w:tab/>
        <w:t>נכון. זה ברור. ברור גם שאם יש לך 61, אתה יכול גם את חוק היסוד. זה מובן. בסוף, כל חוק אפשר לשנות. אני אומר שוב שלכן אני דווקא רואה את זה יותר מההיבט של אחדות העם. נדמה לי שאם נגיע למצב הזה, זאת לא תהיה ברירת המחדל לרוץ ולשנות את ההסדרים החוקיים כדי לעקוף חשש שההסכם לא יאושר בכנסת או על ידי העם.</w:t>
      </w:r>
    </w:p>
    <w:p w14:paraId="65CC3AE3" w14:textId="77777777" w:rsidR="00F97E70" w:rsidRPr="00F97E70" w:rsidRDefault="00F97E70" w:rsidP="00F97E70">
      <w:pPr>
        <w:bidi/>
        <w:jc w:val="both"/>
        <w:rPr>
          <w:rFonts w:cs="David" w:hint="cs"/>
          <w:rtl/>
        </w:rPr>
      </w:pPr>
    </w:p>
    <w:p w14:paraId="66FC0D99" w14:textId="77777777" w:rsidR="00F97E70" w:rsidRPr="00F97E70" w:rsidRDefault="00F97E70" w:rsidP="00F97E70">
      <w:pPr>
        <w:bidi/>
        <w:jc w:val="both"/>
        <w:rPr>
          <w:rFonts w:cs="David" w:hint="cs"/>
          <w:rtl/>
        </w:rPr>
      </w:pPr>
      <w:r w:rsidRPr="00F97E70">
        <w:rPr>
          <w:rFonts w:cs="David" w:hint="cs"/>
          <w:u w:val="single"/>
          <w:rtl/>
        </w:rPr>
        <w:t>גידי רהט:</w:t>
      </w:r>
    </w:p>
    <w:p w14:paraId="6EA29F70" w14:textId="77777777" w:rsidR="00F97E70" w:rsidRPr="00F97E70" w:rsidRDefault="00F97E70" w:rsidP="00F97E70">
      <w:pPr>
        <w:bidi/>
        <w:jc w:val="both"/>
        <w:rPr>
          <w:rFonts w:cs="David" w:hint="cs"/>
          <w:rtl/>
        </w:rPr>
      </w:pPr>
    </w:p>
    <w:p w14:paraId="6FCB8B5D" w14:textId="77777777" w:rsidR="00F97E70" w:rsidRPr="00F97E70" w:rsidRDefault="00F97E70" w:rsidP="00F97E70">
      <w:pPr>
        <w:bidi/>
        <w:jc w:val="both"/>
        <w:rPr>
          <w:rFonts w:cs="David" w:hint="cs"/>
          <w:rtl/>
        </w:rPr>
      </w:pPr>
      <w:r w:rsidRPr="00F97E70">
        <w:rPr>
          <w:rFonts w:cs="David" w:hint="cs"/>
          <w:rtl/>
        </w:rPr>
        <w:tab/>
        <w:t xml:space="preserve">אני דווקא שמחתי לראות שזה רוב פשוט. אתה מכניס משאלי עם, הכנסת עז אחת שהיא בעייתית. אתה מכניס רוב מיוחס, עוד פעם. למה רוב מיוחס? כי יש מצב שאתה מרוצה ממנו ואתה רוצה לשמור אותו. זה לגיטימי אבל יש דברים אחרים שאני רוצה. בקיצור, מכניסים את הדבר הזה </w:t>
      </w:r>
      <w:r w:rsidRPr="00F97E70">
        <w:rPr>
          <w:rFonts w:cs="David"/>
          <w:rtl/>
        </w:rPr>
        <w:t>–</w:t>
      </w:r>
      <w:r w:rsidRPr="00F97E70">
        <w:rPr>
          <w:rFonts w:cs="David" w:hint="cs"/>
          <w:rtl/>
        </w:rPr>
        <w:t xml:space="preserve"> עוד פעם זה כדור שלג. אם כבר, אני חושב שעניינים של רוב מעל רגיל, צריכים להישמר לנושא כללי המשחק, לנושאים חוקתיים, ולא לנושאים כאלו. זאת אומרת, טוב מאוד שזה נשאר בחוץ.</w:t>
      </w:r>
    </w:p>
    <w:p w14:paraId="6EAE5C67" w14:textId="77777777" w:rsidR="00F97E70" w:rsidRPr="00F97E70" w:rsidRDefault="00F97E70" w:rsidP="00F97E70">
      <w:pPr>
        <w:bidi/>
        <w:jc w:val="both"/>
        <w:rPr>
          <w:rFonts w:cs="David" w:hint="cs"/>
          <w:rtl/>
        </w:rPr>
      </w:pPr>
    </w:p>
    <w:p w14:paraId="321BD1BB" w14:textId="77777777" w:rsidR="00F97E70" w:rsidRPr="00F97E70" w:rsidRDefault="00F97E70" w:rsidP="00F97E70">
      <w:pPr>
        <w:bidi/>
        <w:ind w:firstLine="720"/>
        <w:jc w:val="both"/>
        <w:rPr>
          <w:rFonts w:cs="David" w:hint="cs"/>
          <w:rtl/>
        </w:rPr>
      </w:pPr>
      <w:r w:rsidRPr="00F97E70">
        <w:rPr>
          <w:rFonts w:cs="David" w:hint="cs"/>
          <w:rtl/>
        </w:rPr>
        <w:t xml:space="preserve">עם הרעיון הזה של משאל עם על הגולן, יש בו שאלה אחרת שהיא מאוד מעניינת וההשלכות הפוליטיות שלה הן מורכבות. אולי צריך בכלל לשאול את תושבי הגולן מי הם רוצים שישלוט בהם? אני לא אומר דבר מופרך. הייתה איזו בעיית גבולות בין גרמניה לדנמרק אחרי מלחמת העולם, שאלו אותם, עשו משבצות ושאלו מי הם רוצים שישלוט. ברמה די ברור מה תהיה התוצאה, במזרח ירושלים זה יכול להיות הדבר הכי מעניין בעולם ואני לא בטוח שזה לא פתרון נפלא לשאול בכל שכונה אם הם מעדיפים את ביטוח לאומי או את הרשות הפלסטינית. שאלה מעניינת.  אני חושב שכל הרעיון הזה ששואלים את אזרחי ישראל כולם מה הם חושבים על איזושהי יחידת שטח, יכול להיות שהוא רעיון לא נכון. יכול להיות באמת שאתה צריך לשאול את האנשים שגרים במקום מסוים מה דעתם. הבעיה היא שבגולן זה מורכב, כי אם נעשה את זה כך, יאמרו חכמים, יש לכם רוב ואנחנו רוצים לשאול את אלה שברחו מהרמה במלחמה.  </w:t>
      </w:r>
    </w:p>
    <w:p w14:paraId="7049C594" w14:textId="77777777" w:rsidR="00F97E70" w:rsidRPr="00F97E70" w:rsidRDefault="00F97E70" w:rsidP="00F97E70">
      <w:pPr>
        <w:bidi/>
        <w:jc w:val="both"/>
        <w:rPr>
          <w:rFonts w:cs="David" w:hint="cs"/>
          <w:rtl/>
        </w:rPr>
      </w:pPr>
      <w:r w:rsidRPr="00F97E70">
        <w:rPr>
          <w:rFonts w:cs="David" w:hint="cs"/>
          <w:rtl/>
        </w:rPr>
        <w:tab/>
      </w:r>
    </w:p>
    <w:p w14:paraId="592DA60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746CCFB" w14:textId="77777777" w:rsidR="00F97E70" w:rsidRPr="00F97E70" w:rsidRDefault="00F97E70" w:rsidP="00F97E70">
      <w:pPr>
        <w:bidi/>
        <w:jc w:val="both"/>
        <w:rPr>
          <w:rFonts w:cs="David" w:hint="cs"/>
          <w:rtl/>
        </w:rPr>
      </w:pPr>
    </w:p>
    <w:p w14:paraId="023297BF" w14:textId="77777777" w:rsidR="00F97E70" w:rsidRPr="00F97E70" w:rsidRDefault="00F97E70" w:rsidP="00F97E70">
      <w:pPr>
        <w:bidi/>
        <w:jc w:val="both"/>
        <w:rPr>
          <w:rFonts w:cs="David" w:hint="cs"/>
          <w:rtl/>
        </w:rPr>
      </w:pPr>
      <w:r w:rsidRPr="00F97E70">
        <w:rPr>
          <w:rFonts w:cs="David" w:hint="cs"/>
          <w:rtl/>
        </w:rPr>
        <w:tab/>
        <w:t>הם לא היו כי המקום לא היה מיושב.</w:t>
      </w:r>
    </w:p>
    <w:p w14:paraId="69F436B4" w14:textId="77777777" w:rsidR="00F97E70" w:rsidRPr="00F97E70" w:rsidRDefault="00F97E70" w:rsidP="00F97E70">
      <w:pPr>
        <w:bidi/>
        <w:jc w:val="both"/>
        <w:rPr>
          <w:rFonts w:cs="David" w:hint="cs"/>
          <w:rtl/>
        </w:rPr>
      </w:pPr>
    </w:p>
    <w:p w14:paraId="58E379B3" w14:textId="77777777" w:rsidR="00F97E70" w:rsidRPr="00F97E70" w:rsidRDefault="00F97E70" w:rsidP="00F97E70">
      <w:pPr>
        <w:bidi/>
        <w:jc w:val="both"/>
        <w:rPr>
          <w:rFonts w:cs="David" w:hint="cs"/>
          <w:rtl/>
        </w:rPr>
      </w:pPr>
      <w:r w:rsidRPr="00F97E70">
        <w:rPr>
          <w:rFonts w:cs="David" w:hint="cs"/>
          <w:u w:val="single"/>
          <w:rtl/>
        </w:rPr>
        <w:t>גידי רהט:</w:t>
      </w:r>
    </w:p>
    <w:p w14:paraId="29C09E7F" w14:textId="77777777" w:rsidR="00F97E70" w:rsidRPr="00F97E70" w:rsidRDefault="00F97E70" w:rsidP="00F97E70">
      <w:pPr>
        <w:bidi/>
        <w:jc w:val="both"/>
        <w:rPr>
          <w:rFonts w:cs="David" w:hint="cs"/>
          <w:rtl/>
        </w:rPr>
      </w:pPr>
    </w:p>
    <w:p w14:paraId="5D8D3923" w14:textId="77777777" w:rsidR="00F97E70" w:rsidRPr="00F97E70" w:rsidRDefault="00F97E70" w:rsidP="00F97E70">
      <w:pPr>
        <w:bidi/>
        <w:jc w:val="both"/>
        <w:rPr>
          <w:rFonts w:cs="David" w:hint="cs"/>
          <w:rtl/>
        </w:rPr>
      </w:pPr>
      <w:r w:rsidRPr="00F97E70">
        <w:rPr>
          <w:rFonts w:cs="David" w:hint="cs"/>
          <w:rtl/>
        </w:rPr>
        <w:tab/>
        <w:t>אני לא רוצה להיכנס לזה. כל מה שאני רוצה לומר זה שיש כאן נושאים שאנחנו לא נוכל בסופו של דבר להגיע להחלטה, אבל אני אומר שהדבר ההגון ביותר והכי פחות נפיץ, אני מאוד שמחתי לראות שזה רוב. אני חשבתי שכל העניין של רוב מיוחד לא במקומו ושמחתי מאוד שלפחות המרכיב הזה מופיע שם. לי זה נראה בסדר גמור. זה צריך להיות כך ואני מקווה שאף אחד לא ינסה להכניס תיקונים אחרי כן כי אני חושב שכבר ההליכה למשאל עם היא הליכה מסוכנת, כמו שאמרתי.</w:t>
      </w:r>
    </w:p>
    <w:p w14:paraId="0DD5ED1A" w14:textId="77777777" w:rsidR="00F97E70" w:rsidRPr="00F97E70" w:rsidRDefault="00F97E70" w:rsidP="00F97E70">
      <w:pPr>
        <w:bidi/>
        <w:jc w:val="both"/>
        <w:rPr>
          <w:rFonts w:cs="David" w:hint="cs"/>
          <w:rtl/>
        </w:rPr>
      </w:pPr>
    </w:p>
    <w:p w14:paraId="62F5BBCF"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832EB57" w14:textId="77777777" w:rsidR="00F97E70" w:rsidRPr="00F97E70" w:rsidRDefault="00F97E70" w:rsidP="00F97E70">
      <w:pPr>
        <w:bidi/>
        <w:jc w:val="both"/>
        <w:rPr>
          <w:rFonts w:cs="David" w:hint="cs"/>
          <w:rtl/>
        </w:rPr>
      </w:pPr>
    </w:p>
    <w:p w14:paraId="247B14BE" w14:textId="77777777" w:rsidR="00F97E70" w:rsidRPr="00F97E70" w:rsidRDefault="00F97E70" w:rsidP="00F97E70">
      <w:pPr>
        <w:bidi/>
        <w:jc w:val="both"/>
        <w:rPr>
          <w:rFonts w:cs="David" w:hint="cs"/>
          <w:rtl/>
        </w:rPr>
      </w:pPr>
      <w:r w:rsidRPr="00F97E70">
        <w:rPr>
          <w:rFonts w:cs="David" w:hint="cs"/>
          <w:rtl/>
        </w:rPr>
        <w:tab/>
        <w:t>המטרה היא בהחלט לעשות משהו שיהיה מאוזן וזה בא לידי ביטוי גם בהסדרים שנגענו בהם קודם של משאל עם מול הבחירות וגם בהיבט הזה, ובאמת לייצר משהו שאני אומר שבעיניי לפחות התכלית הראשונה שלו היא אחדות העם וזה לפני השאלות האחרות כי אף פעם אי אפשר לדעת מה עובד לטובת מי. לפעמים יש מי שחשובים, וזו עמדה שביטא, אם הבנתי אותו נכון, בנימין בן אליעזר דווקא בצורה ברורה כאשר אמר שהוא תומך בחוק משום שהוא חושב שמצד אחד הוא יביא לאחדות העם ומצד שני הוא יקל על מנהיג לבצע ויתורים משמעותיים כי בסופו של דבר העם שותף אתו בהחלטה, ואין לי ספק שכאשר זה יבוא להכרעת העם נוכח המציאות שתיווצר והאלטרנטיבות שיהיו, העם יכריע ברוב גדול בעד קבלת ההסכם.</w:t>
      </w:r>
    </w:p>
    <w:p w14:paraId="20D76FFA" w14:textId="77777777" w:rsidR="00F97E70" w:rsidRPr="00F97E70" w:rsidRDefault="00F97E70" w:rsidP="00F97E70">
      <w:pPr>
        <w:bidi/>
        <w:jc w:val="both"/>
        <w:rPr>
          <w:rFonts w:cs="David" w:hint="cs"/>
          <w:rtl/>
        </w:rPr>
      </w:pPr>
    </w:p>
    <w:p w14:paraId="03EF9115" w14:textId="77777777" w:rsidR="00F97E70" w:rsidRPr="00F97E70" w:rsidRDefault="00F97E70" w:rsidP="00F97E70">
      <w:pPr>
        <w:bidi/>
        <w:jc w:val="both"/>
        <w:rPr>
          <w:rFonts w:cs="David" w:hint="cs"/>
          <w:rtl/>
        </w:rPr>
      </w:pPr>
      <w:r w:rsidRPr="00F97E70">
        <w:rPr>
          <w:rFonts w:cs="David" w:hint="cs"/>
          <w:rtl/>
        </w:rPr>
        <w:tab/>
        <w:t>זה עניין שהוא יותר בתחום הנבואה.</w:t>
      </w:r>
    </w:p>
    <w:p w14:paraId="189D7C24" w14:textId="77777777" w:rsidR="00F97E70" w:rsidRPr="00F97E70" w:rsidRDefault="00F97E70" w:rsidP="00F97E70">
      <w:pPr>
        <w:bidi/>
        <w:jc w:val="both"/>
        <w:rPr>
          <w:rFonts w:cs="David" w:hint="cs"/>
          <w:rtl/>
        </w:rPr>
      </w:pPr>
    </w:p>
    <w:p w14:paraId="6CB03CAE" w14:textId="77777777" w:rsidR="00F97E70" w:rsidRPr="00F97E70" w:rsidRDefault="00F97E70" w:rsidP="00F97E70">
      <w:pPr>
        <w:bidi/>
        <w:jc w:val="both"/>
        <w:rPr>
          <w:rFonts w:cs="David" w:hint="cs"/>
          <w:rtl/>
        </w:rPr>
      </w:pPr>
      <w:r w:rsidRPr="00F97E70">
        <w:rPr>
          <w:rFonts w:cs="David" w:hint="cs"/>
          <w:u w:val="single"/>
          <w:rtl/>
        </w:rPr>
        <w:t>גידי רהט:</w:t>
      </w:r>
    </w:p>
    <w:p w14:paraId="4014C39D" w14:textId="77777777" w:rsidR="00F97E70" w:rsidRPr="00F97E70" w:rsidRDefault="00F97E70" w:rsidP="00F97E70">
      <w:pPr>
        <w:bidi/>
        <w:jc w:val="both"/>
        <w:rPr>
          <w:rFonts w:cs="David" w:hint="cs"/>
          <w:rtl/>
        </w:rPr>
      </w:pPr>
    </w:p>
    <w:p w14:paraId="77A14728" w14:textId="77777777" w:rsidR="00F97E70" w:rsidRPr="00F97E70" w:rsidRDefault="00F97E70" w:rsidP="00F97E70">
      <w:pPr>
        <w:bidi/>
        <w:jc w:val="both"/>
        <w:rPr>
          <w:rFonts w:cs="David" w:hint="cs"/>
          <w:rtl/>
        </w:rPr>
      </w:pPr>
      <w:r w:rsidRPr="00F97E70">
        <w:rPr>
          <w:rFonts w:cs="David" w:hint="cs"/>
          <w:rtl/>
        </w:rPr>
        <w:tab/>
        <w:t>אני אומר לך מה מפחיד אותי. אם לעם יהיה רוב אבל הרוב יהיה מבוסס על זה שנניח יהיו 49 אחוזים יהודים ורוב הערבים יצביעו, אתה חושב שזה יוביל לאחדות?</w:t>
      </w:r>
    </w:p>
    <w:p w14:paraId="0133C3AB" w14:textId="77777777" w:rsidR="00F97E70" w:rsidRPr="00F97E70" w:rsidRDefault="00F97E70" w:rsidP="00F97E70">
      <w:pPr>
        <w:bidi/>
        <w:jc w:val="both"/>
        <w:rPr>
          <w:rFonts w:cs="David" w:hint="cs"/>
          <w:rtl/>
        </w:rPr>
      </w:pPr>
    </w:p>
    <w:p w14:paraId="39E62D98"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4E6FFC15" w14:textId="77777777" w:rsidR="00F97E70" w:rsidRPr="00F97E70" w:rsidRDefault="00F97E70" w:rsidP="00F97E70">
      <w:pPr>
        <w:bidi/>
        <w:jc w:val="both"/>
        <w:rPr>
          <w:rFonts w:cs="David" w:hint="cs"/>
          <w:rtl/>
        </w:rPr>
      </w:pPr>
    </w:p>
    <w:p w14:paraId="39268B18" w14:textId="77777777" w:rsidR="00F97E70" w:rsidRPr="00F97E70" w:rsidRDefault="00F97E70" w:rsidP="00F97E70">
      <w:pPr>
        <w:bidi/>
        <w:jc w:val="both"/>
        <w:rPr>
          <w:rFonts w:cs="David" w:hint="cs"/>
          <w:rtl/>
        </w:rPr>
      </w:pPr>
      <w:r w:rsidRPr="00F97E70">
        <w:rPr>
          <w:rFonts w:cs="David" w:hint="cs"/>
          <w:rtl/>
        </w:rPr>
        <w:tab/>
        <w:t>אבל זה עשוי בהחלט לקרות גם בכנסת, כי גם כאן אם אלה יהיו פערי הדעות בציבור, קשה לראות שבכנסת התוצאה תהיה בפער כל כך גדול שלא הקולות של הסיעות הערביות שמצהירות על עצמן כלא ציוניות.</w:t>
      </w:r>
    </w:p>
    <w:p w14:paraId="16B2ECEA" w14:textId="77777777" w:rsidR="00F97E70" w:rsidRPr="00F97E70" w:rsidRDefault="00F97E70" w:rsidP="00F97E70">
      <w:pPr>
        <w:bidi/>
        <w:jc w:val="both"/>
        <w:rPr>
          <w:rFonts w:cs="David" w:hint="cs"/>
          <w:rtl/>
        </w:rPr>
      </w:pPr>
    </w:p>
    <w:p w14:paraId="693794A3" w14:textId="77777777" w:rsidR="00F97E70" w:rsidRPr="00F97E70" w:rsidRDefault="00F97E70" w:rsidP="00F97E70">
      <w:pPr>
        <w:bidi/>
        <w:jc w:val="both"/>
        <w:rPr>
          <w:rFonts w:cs="David" w:hint="cs"/>
          <w:rtl/>
        </w:rPr>
      </w:pPr>
      <w:r w:rsidRPr="00F97E70">
        <w:rPr>
          <w:rFonts w:cs="David" w:hint="cs"/>
          <w:u w:val="single"/>
          <w:rtl/>
        </w:rPr>
        <w:t>מיכל שמיר:</w:t>
      </w:r>
    </w:p>
    <w:p w14:paraId="144E23EF" w14:textId="77777777" w:rsidR="00F97E70" w:rsidRPr="00F97E70" w:rsidRDefault="00F97E70" w:rsidP="00F97E70">
      <w:pPr>
        <w:bidi/>
        <w:jc w:val="both"/>
        <w:rPr>
          <w:rFonts w:cs="David" w:hint="cs"/>
          <w:rtl/>
        </w:rPr>
      </w:pPr>
    </w:p>
    <w:p w14:paraId="14C53ED3" w14:textId="77777777" w:rsidR="00F97E70" w:rsidRPr="00F97E70" w:rsidRDefault="00F97E70" w:rsidP="00F97E70">
      <w:pPr>
        <w:bidi/>
        <w:jc w:val="both"/>
        <w:rPr>
          <w:rFonts w:cs="David" w:hint="cs"/>
          <w:rtl/>
        </w:rPr>
      </w:pPr>
      <w:r w:rsidRPr="00F97E70">
        <w:rPr>
          <w:rFonts w:cs="David" w:hint="cs"/>
          <w:rtl/>
        </w:rPr>
        <w:tab/>
        <w:t>אחדות העם צריכה להיות משני הצדדים.</w:t>
      </w:r>
    </w:p>
    <w:p w14:paraId="6E07E490" w14:textId="77777777" w:rsidR="00F97E70" w:rsidRPr="00F97E70" w:rsidRDefault="00F97E70" w:rsidP="00F97E70">
      <w:pPr>
        <w:bidi/>
        <w:jc w:val="both"/>
        <w:rPr>
          <w:rFonts w:cs="David" w:hint="cs"/>
          <w:rtl/>
        </w:rPr>
      </w:pPr>
    </w:p>
    <w:p w14:paraId="3FD86631"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6BD545A2" w14:textId="77777777" w:rsidR="00F97E70" w:rsidRPr="00F97E70" w:rsidRDefault="00F97E70" w:rsidP="00F97E70">
      <w:pPr>
        <w:bidi/>
        <w:jc w:val="both"/>
        <w:rPr>
          <w:rFonts w:cs="David" w:hint="cs"/>
          <w:rtl/>
        </w:rPr>
      </w:pPr>
    </w:p>
    <w:p w14:paraId="6FDD3DE7" w14:textId="77777777" w:rsidR="00F97E70" w:rsidRPr="00F97E70" w:rsidRDefault="00F97E70" w:rsidP="00F97E70">
      <w:pPr>
        <w:bidi/>
        <w:jc w:val="both"/>
        <w:rPr>
          <w:rFonts w:cs="David" w:hint="cs"/>
          <w:rtl/>
        </w:rPr>
      </w:pPr>
      <w:r w:rsidRPr="00F97E70">
        <w:rPr>
          <w:rFonts w:cs="David" w:hint="cs"/>
          <w:rtl/>
        </w:rPr>
        <w:tab/>
        <w:t>הם אלה שיכריעו. לכן אם זה יקרה, זה לא יעמיק את הבעיה. אולי לא יפתור אותה, אבל בוודאי לא יעמיק אותה. לעומת זאת, אם התוצאה בעם תהיה בפער יותר רחב, יכול להיות.</w:t>
      </w:r>
    </w:p>
    <w:p w14:paraId="159CB00C" w14:textId="77777777" w:rsidR="00F97E70" w:rsidRPr="00F97E70" w:rsidRDefault="00F97E70" w:rsidP="00F97E70">
      <w:pPr>
        <w:bidi/>
        <w:jc w:val="both"/>
        <w:rPr>
          <w:rFonts w:cs="David" w:hint="cs"/>
          <w:rtl/>
        </w:rPr>
      </w:pPr>
    </w:p>
    <w:p w14:paraId="371A69D7" w14:textId="77777777" w:rsidR="00F97E70" w:rsidRPr="00F97E70" w:rsidRDefault="00F97E70" w:rsidP="00F97E70">
      <w:pPr>
        <w:bidi/>
        <w:jc w:val="both"/>
        <w:rPr>
          <w:rFonts w:cs="David" w:hint="cs"/>
          <w:rtl/>
        </w:rPr>
      </w:pPr>
      <w:r w:rsidRPr="00F97E70">
        <w:rPr>
          <w:rFonts w:cs="David" w:hint="cs"/>
          <w:u w:val="single"/>
          <w:rtl/>
        </w:rPr>
        <w:t>גידי רהט:</w:t>
      </w:r>
    </w:p>
    <w:p w14:paraId="0B5B40C3" w14:textId="77777777" w:rsidR="00F97E70" w:rsidRPr="00F97E70" w:rsidRDefault="00F97E70" w:rsidP="00F97E70">
      <w:pPr>
        <w:bidi/>
        <w:jc w:val="both"/>
        <w:rPr>
          <w:rFonts w:cs="David" w:hint="cs"/>
          <w:rtl/>
        </w:rPr>
      </w:pPr>
    </w:p>
    <w:p w14:paraId="46D042A5" w14:textId="77777777" w:rsidR="00F97E70" w:rsidRPr="00F97E70" w:rsidRDefault="00F97E70" w:rsidP="00F97E70">
      <w:pPr>
        <w:bidi/>
        <w:jc w:val="both"/>
        <w:rPr>
          <w:rFonts w:cs="David" w:hint="cs"/>
          <w:rtl/>
        </w:rPr>
      </w:pPr>
      <w:r w:rsidRPr="00F97E70">
        <w:rPr>
          <w:rFonts w:cs="David" w:hint="cs"/>
          <w:rtl/>
        </w:rPr>
        <w:tab/>
        <w:t>נקווה שאתה צודק ובסוף לא יפנו את זה. בקוויבק שלא הצליחו להעביר במשאל עם, האשימו את היהודים ועוד כמה אנשים.</w:t>
      </w:r>
    </w:p>
    <w:p w14:paraId="3E998A8F" w14:textId="77777777" w:rsidR="00F97E70" w:rsidRPr="00F97E70" w:rsidRDefault="00F97E70" w:rsidP="00F97E70">
      <w:pPr>
        <w:bidi/>
        <w:jc w:val="both"/>
        <w:rPr>
          <w:rFonts w:cs="David" w:hint="cs"/>
          <w:rtl/>
        </w:rPr>
      </w:pPr>
    </w:p>
    <w:p w14:paraId="236568E4"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0475BD9C" w14:textId="77777777" w:rsidR="00F97E70" w:rsidRPr="00F97E70" w:rsidRDefault="00F97E70" w:rsidP="00F97E70">
      <w:pPr>
        <w:bidi/>
        <w:jc w:val="both"/>
        <w:rPr>
          <w:rFonts w:cs="David" w:hint="cs"/>
          <w:rtl/>
        </w:rPr>
      </w:pPr>
    </w:p>
    <w:p w14:paraId="33F7C7CA" w14:textId="77777777" w:rsidR="00F97E70" w:rsidRPr="00F97E70" w:rsidRDefault="00F97E70" w:rsidP="00F97E70">
      <w:pPr>
        <w:bidi/>
        <w:jc w:val="both"/>
        <w:rPr>
          <w:rFonts w:cs="David" w:hint="cs"/>
          <w:rtl/>
        </w:rPr>
      </w:pPr>
      <w:r w:rsidRPr="00F97E70">
        <w:rPr>
          <w:rFonts w:cs="David" w:hint="cs"/>
          <w:rtl/>
        </w:rPr>
        <w:tab/>
        <w:t>האשמות יהיו תמיד. אני פחות מוטרד מהשאלה את מי יאשימו בתוצאה ויותר מהשאלה איך כולם יחיו ביחד יום אחר כך.</w:t>
      </w:r>
    </w:p>
    <w:p w14:paraId="43B85A1D" w14:textId="77777777" w:rsidR="00F97E70" w:rsidRPr="00F97E70" w:rsidRDefault="00F97E70" w:rsidP="00F97E70">
      <w:pPr>
        <w:bidi/>
        <w:jc w:val="both"/>
        <w:rPr>
          <w:rFonts w:cs="David" w:hint="cs"/>
          <w:rtl/>
        </w:rPr>
      </w:pPr>
    </w:p>
    <w:p w14:paraId="1265DA30" w14:textId="77777777" w:rsidR="00F97E70" w:rsidRPr="00F97E70" w:rsidRDefault="00F97E70" w:rsidP="00F97E70">
      <w:pPr>
        <w:bidi/>
        <w:jc w:val="both"/>
        <w:rPr>
          <w:rFonts w:cs="David" w:hint="cs"/>
          <w:rtl/>
        </w:rPr>
      </w:pPr>
      <w:r w:rsidRPr="00F97E70">
        <w:rPr>
          <w:rFonts w:cs="David" w:hint="cs"/>
          <w:u w:val="single"/>
          <w:rtl/>
        </w:rPr>
        <w:t>מיכל שמיר:</w:t>
      </w:r>
    </w:p>
    <w:p w14:paraId="68701A22" w14:textId="77777777" w:rsidR="00F97E70" w:rsidRPr="00F97E70" w:rsidRDefault="00F97E70" w:rsidP="00F97E70">
      <w:pPr>
        <w:bidi/>
        <w:jc w:val="both"/>
        <w:rPr>
          <w:rFonts w:cs="David" w:hint="cs"/>
          <w:rtl/>
        </w:rPr>
      </w:pPr>
    </w:p>
    <w:p w14:paraId="2FA77B1F" w14:textId="77777777" w:rsidR="00F97E70" w:rsidRPr="00F97E70" w:rsidRDefault="00F97E70" w:rsidP="00F97E70">
      <w:pPr>
        <w:bidi/>
        <w:jc w:val="both"/>
        <w:rPr>
          <w:rFonts w:cs="David" w:hint="cs"/>
          <w:rtl/>
        </w:rPr>
      </w:pPr>
      <w:r w:rsidRPr="00F97E70">
        <w:rPr>
          <w:rFonts w:cs="David" w:hint="cs"/>
          <w:rtl/>
        </w:rPr>
        <w:tab/>
        <w:t>השאלה אם יקבלו את ההחלטה. מדברים כאן על הלגיטימציה של ההחלטה. ברור לגמרי שהחלטה במשאל עם תהיה לה יותר לגיטימציה מאשר ההחלטה של הכנסת, ודאי אם קודם זאת הכנסת ואחר כך משאל עם.</w:t>
      </w:r>
    </w:p>
    <w:p w14:paraId="472B15E6" w14:textId="77777777" w:rsidR="00F97E70" w:rsidRPr="00F97E70" w:rsidRDefault="00F97E70" w:rsidP="00F97E70">
      <w:pPr>
        <w:bidi/>
        <w:jc w:val="both"/>
        <w:rPr>
          <w:rFonts w:cs="David" w:hint="cs"/>
          <w:rtl/>
        </w:rPr>
      </w:pPr>
    </w:p>
    <w:p w14:paraId="5AF3F6E3" w14:textId="77777777" w:rsidR="00F97E70" w:rsidRPr="00F97E70" w:rsidRDefault="00F97E70" w:rsidP="00F97E70">
      <w:pPr>
        <w:bidi/>
        <w:jc w:val="both"/>
        <w:rPr>
          <w:rFonts w:cs="David" w:hint="cs"/>
          <w:rtl/>
        </w:rPr>
      </w:pPr>
      <w:r w:rsidRPr="00F97E70">
        <w:rPr>
          <w:rFonts w:cs="David" w:hint="cs"/>
          <w:u w:val="single"/>
          <w:rtl/>
        </w:rPr>
        <w:t>היו"ר יריב לוין</w:t>
      </w:r>
      <w:r w:rsidRPr="00F97E70">
        <w:rPr>
          <w:rFonts w:cs="David" w:hint="cs"/>
          <w:rtl/>
        </w:rPr>
        <w:t>:</w:t>
      </w:r>
    </w:p>
    <w:p w14:paraId="5C53569A" w14:textId="77777777" w:rsidR="00F97E70" w:rsidRPr="00F97E70" w:rsidRDefault="00F97E70" w:rsidP="00F97E70">
      <w:pPr>
        <w:bidi/>
        <w:jc w:val="both"/>
        <w:rPr>
          <w:rFonts w:cs="David" w:hint="cs"/>
          <w:rtl/>
        </w:rPr>
      </w:pPr>
    </w:p>
    <w:p w14:paraId="042E409E" w14:textId="77777777" w:rsidR="00F97E70" w:rsidRPr="00F97E70" w:rsidRDefault="00F97E70" w:rsidP="00F97E70">
      <w:pPr>
        <w:bidi/>
        <w:jc w:val="both"/>
        <w:rPr>
          <w:rFonts w:cs="David" w:hint="cs"/>
          <w:rtl/>
        </w:rPr>
      </w:pPr>
      <w:r w:rsidRPr="00F97E70">
        <w:rPr>
          <w:rFonts w:cs="David" w:hint="cs"/>
          <w:rtl/>
        </w:rPr>
        <w:tab/>
        <w:t>בוודאי.</w:t>
      </w:r>
    </w:p>
    <w:p w14:paraId="7D71ABBC" w14:textId="77777777" w:rsidR="00F97E70" w:rsidRPr="00F97E70" w:rsidRDefault="00F97E70" w:rsidP="00F97E70">
      <w:pPr>
        <w:bidi/>
        <w:jc w:val="both"/>
        <w:rPr>
          <w:rFonts w:cs="David" w:hint="cs"/>
          <w:rtl/>
        </w:rPr>
      </w:pPr>
    </w:p>
    <w:p w14:paraId="0CD6504C" w14:textId="77777777" w:rsidR="00F97E70" w:rsidRPr="00F97E70" w:rsidRDefault="00F97E70" w:rsidP="00F97E70">
      <w:pPr>
        <w:bidi/>
        <w:jc w:val="both"/>
        <w:rPr>
          <w:rFonts w:cs="David" w:hint="cs"/>
          <w:rtl/>
        </w:rPr>
      </w:pPr>
      <w:r w:rsidRPr="00F97E70">
        <w:rPr>
          <w:rFonts w:cs="David" w:hint="cs"/>
          <w:rtl/>
        </w:rPr>
        <w:tab/>
        <w:t>אני באמת רוצה להודות לכם מאוד. כחלק בלתי נפרד מהפרוטוקול אנחנו נראה כמובן גם את חוות הדעת של פרופסור שטרית והמסמכים שהוא הציג וגם את פרוטוקול הישיבה שקיימה הוועדה הזאת בכנסת השבע עשרה, בה נשמעו עמדות שונות. נדמה לי שפרופסור שמיר ופרופסור בנדור השתתפו גם בישיבה ההיא ושם נשמעו גם דעות נוספות על אלה שאנחנו שמענו כאן היום. נדמה לי שהצירוף של שני הדברים ביחד אכן נותן באמת תמונה רחבה גם מן האספקט של מדעי המדינה וגם מן האספקט המשפטי של העמדות השונות. הוועדה למעשה במסגרת הטיוטה שמונחת בפניה תידרש בסופו של דבר להכריע האם היא מאשרת את החוק להבאה לקריאה שנייה או לא, על בסיס מלוא המידע החשוב שקיבלנו גם באדיבותכם וגם באדיבותם של מי שהופיעו בפני הוועדה בכנסת השבע עשרה ושל פרופסור שטרית.</w:t>
      </w:r>
    </w:p>
    <w:p w14:paraId="14D336F9" w14:textId="77777777" w:rsidR="00F97E70" w:rsidRPr="00F97E70" w:rsidRDefault="00F97E70" w:rsidP="00F97E70">
      <w:pPr>
        <w:bidi/>
        <w:jc w:val="both"/>
        <w:rPr>
          <w:rFonts w:cs="David" w:hint="cs"/>
          <w:rtl/>
        </w:rPr>
      </w:pPr>
    </w:p>
    <w:p w14:paraId="05F0AD40" w14:textId="77777777" w:rsidR="00F97E70" w:rsidRPr="00F97E70" w:rsidRDefault="00F97E70" w:rsidP="00F97E70">
      <w:pPr>
        <w:bidi/>
        <w:jc w:val="both"/>
        <w:rPr>
          <w:rFonts w:cs="David" w:hint="cs"/>
          <w:rtl/>
        </w:rPr>
      </w:pPr>
      <w:r w:rsidRPr="00F97E70">
        <w:rPr>
          <w:rFonts w:cs="David" w:hint="cs"/>
          <w:rtl/>
        </w:rPr>
        <w:tab/>
        <w:t>תודה רבה. הישיבה נעולה.</w:t>
      </w:r>
    </w:p>
    <w:p w14:paraId="7D332BF7" w14:textId="77777777" w:rsidR="00F97E70" w:rsidRPr="00F97E70" w:rsidRDefault="00F97E70" w:rsidP="00F97E70">
      <w:pPr>
        <w:bidi/>
        <w:jc w:val="both"/>
        <w:rPr>
          <w:rFonts w:cs="David" w:hint="cs"/>
          <w:rtl/>
        </w:rPr>
      </w:pPr>
    </w:p>
    <w:p w14:paraId="2F2A9A05" w14:textId="77777777" w:rsidR="00F97E70" w:rsidRPr="00F97E70" w:rsidRDefault="00F97E70" w:rsidP="00F97E70">
      <w:pPr>
        <w:bidi/>
        <w:jc w:val="both"/>
        <w:rPr>
          <w:rFonts w:cs="David" w:hint="cs"/>
          <w:rtl/>
        </w:rPr>
      </w:pPr>
    </w:p>
    <w:p w14:paraId="10636BE4" w14:textId="77777777" w:rsidR="00F97E70" w:rsidRPr="00F97E70" w:rsidRDefault="00F97E70" w:rsidP="00F97E70">
      <w:pPr>
        <w:pStyle w:val="Heading2"/>
        <w:rPr>
          <w:rFonts w:cs="David" w:hint="cs"/>
          <w:u w:val="single"/>
          <w:rtl/>
        </w:rPr>
      </w:pPr>
      <w:r w:rsidRPr="00F97E70">
        <w:rPr>
          <w:rFonts w:cs="David" w:hint="cs"/>
          <w:u w:val="single"/>
          <w:rtl/>
        </w:rPr>
        <w:t>הישיבה ננעלה בשעה 14:20</w:t>
      </w:r>
    </w:p>
    <w:p w14:paraId="512EB489" w14:textId="77777777" w:rsidR="00F97E70" w:rsidRPr="00F97E70" w:rsidRDefault="00F97E70" w:rsidP="00F97E70">
      <w:pPr>
        <w:bidi/>
        <w:jc w:val="both"/>
        <w:rPr>
          <w:rFonts w:cs="David" w:hint="cs"/>
          <w:rtl/>
        </w:rPr>
      </w:pPr>
    </w:p>
    <w:p w14:paraId="07D0DA25" w14:textId="77777777" w:rsidR="00F97E70" w:rsidRPr="00F97E70" w:rsidRDefault="00F97E70" w:rsidP="00F97E70">
      <w:pPr>
        <w:bidi/>
        <w:jc w:val="both"/>
        <w:rPr>
          <w:rFonts w:cs="David" w:hint="cs"/>
        </w:rPr>
      </w:pPr>
    </w:p>
    <w:p w14:paraId="724D5FE8" w14:textId="77777777" w:rsidR="00552A80" w:rsidRPr="00F97E70" w:rsidRDefault="00552A80" w:rsidP="00F97E70">
      <w:pPr>
        <w:bidi/>
        <w:rPr>
          <w:rFonts w:cs="David"/>
        </w:rPr>
      </w:pPr>
    </w:p>
    <w:sectPr w:rsidR="00552A80" w:rsidRPr="00F97E70" w:rsidSect="00F97E70">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0F01" w14:textId="77777777" w:rsidR="00F97E70" w:rsidRDefault="00F97E70">
      <w:r>
        <w:separator/>
      </w:r>
    </w:p>
  </w:endnote>
  <w:endnote w:type="continuationSeparator" w:id="0">
    <w:p w14:paraId="7222E30B" w14:textId="77777777" w:rsidR="00F97E70" w:rsidRDefault="00F97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53667" w14:textId="77777777" w:rsidR="00F97E70" w:rsidRDefault="00F97E70">
      <w:r>
        <w:separator/>
      </w:r>
    </w:p>
  </w:footnote>
  <w:footnote w:type="continuationSeparator" w:id="0">
    <w:p w14:paraId="3AF0CA09" w14:textId="77777777" w:rsidR="00F97E70" w:rsidRDefault="00F97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5C80" w14:textId="77777777" w:rsidR="00F97E70" w:rsidRDefault="00F97E70" w:rsidP="00F97E70">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EF58580" w14:textId="77777777" w:rsidR="00F97E70" w:rsidRDefault="00F97E70">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D926" w14:textId="77777777" w:rsidR="00F97E70" w:rsidRDefault="00F97E70" w:rsidP="00F97E70">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255F28">
      <w:rPr>
        <w:rStyle w:val="PageNumber"/>
        <w:noProof/>
        <w:rtl/>
      </w:rPr>
      <w:t>57</w:t>
    </w:r>
    <w:r>
      <w:rPr>
        <w:rStyle w:val="PageNumber"/>
        <w:rtl/>
      </w:rPr>
      <w:fldChar w:fldCharType="end"/>
    </w:r>
  </w:p>
  <w:p w14:paraId="1ED537BC" w14:textId="77777777" w:rsidR="00F97E70" w:rsidRDefault="00F97E70">
    <w:pPr>
      <w:pStyle w:val="Header"/>
      <w:ind w:right="360"/>
      <w:rPr>
        <w:rFonts w:hint="cs"/>
        <w:rtl/>
      </w:rPr>
    </w:pPr>
    <w:r>
      <w:rPr>
        <w:rFonts w:hint="cs"/>
        <w:rtl/>
      </w:rPr>
      <w:t>ועדה משותפת לוועדת הכנסת ולוועדת החוקה, חוק ומשפט</w:t>
    </w:r>
  </w:p>
  <w:p w14:paraId="74C7F239" w14:textId="77777777" w:rsidR="00F97E70" w:rsidRDefault="00F97E70">
    <w:pPr>
      <w:pStyle w:val="Header"/>
      <w:rPr>
        <w:rFonts w:hint="cs"/>
        <w:rtl/>
      </w:rPr>
    </w:pPr>
    <w:r>
      <w:rPr>
        <w:rFonts w:hint="cs"/>
        <w:rtl/>
      </w:rPr>
      <w:t>להצעת חוק סדרי השלטון והמשפט (ביטול החלת המשפט, השיפוט והמינהל) ( עריכת משאל עם)</w:t>
    </w:r>
  </w:p>
  <w:p w14:paraId="35A47582" w14:textId="77777777" w:rsidR="00F97E70" w:rsidRDefault="00F97E70">
    <w:pPr>
      <w:pStyle w:val="Header"/>
      <w:rPr>
        <w:rFonts w:hint="cs"/>
        <w:rtl/>
      </w:rPr>
    </w:pPr>
    <w:r>
      <w:rPr>
        <w:rFonts w:hint="cs"/>
        <w:rtl/>
      </w:rPr>
      <w:t>11.2.2010</w:t>
    </w:r>
  </w:p>
  <w:p w14:paraId="013CDF5C" w14:textId="77777777" w:rsidR="00F97E70" w:rsidRDefault="00F97E70">
    <w:pPr>
      <w:pStyle w:val="Header"/>
      <w:rPr>
        <w:rFonts w:hint="cs"/>
        <w:rtl/>
      </w:rPr>
    </w:pPr>
  </w:p>
  <w:p w14:paraId="17518BD0" w14:textId="77777777" w:rsidR="00F97E70" w:rsidRDefault="00F97E70">
    <w:pPr>
      <w:pStyle w:val="Header"/>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6353פרוטוקול_ישיבת_ועדה.doc"/>
    <w:docVar w:name="StartMode" w:val="3"/>
  </w:docVars>
  <w:rsids>
    <w:rsidRoot w:val="004C7F7B"/>
    <w:rsid w:val="00255F28"/>
    <w:rsid w:val="002B75C7"/>
    <w:rsid w:val="004C7F7B"/>
    <w:rsid w:val="00552A80"/>
    <w:rsid w:val="00793551"/>
    <w:rsid w:val="00965806"/>
    <w:rsid w:val="00F97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1318566"/>
  <w15:chartTrackingRefBased/>
  <w15:docId w15:val="{C6622A18-90CA-492C-B70F-BFDEEE74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F97E70"/>
  </w:style>
  <w:style w:type="paragraph" w:styleId="Header">
    <w:name w:val="header"/>
    <w:basedOn w:val="Normal"/>
    <w:rsid w:val="00F97E70"/>
    <w:pPr>
      <w:tabs>
        <w:tab w:val="center" w:pos="4153"/>
        <w:tab w:val="right" w:pos="8306"/>
      </w:tabs>
      <w:bidi/>
    </w:pPr>
    <w:rPr>
      <w:rFonts w:cs="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14345</Words>
  <Characters>81770</Characters>
  <Application>Microsoft Office Word</Application>
  <DocSecurity>0</DocSecurity>
  <Lines>681</Lines>
  <Paragraphs>191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