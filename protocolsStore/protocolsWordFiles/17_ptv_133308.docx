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5DBC1" w14:textId="77777777" w:rsidR="00A535C4" w:rsidRPr="00A535C4" w:rsidRDefault="00A535C4" w:rsidP="00A535C4">
      <w:pPr>
        <w:pStyle w:val="Heading5"/>
        <w:jc w:val="left"/>
        <w:rPr>
          <w:b/>
          <w:bCs/>
          <w:rtl/>
        </w:rPr>
      </w:pPr>
      <w:r w:rsidRPr="00A535C4">
        <w:rPr>
          <w:b/>
          <w:bCs/>
          <w:rtl/>
        </w:rPr>
        <w:t xml:space="preserve">הכנסת </w:t>
      </w:r>
      <w:r w:rsidRPr="00A535C4">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A535C4">
        <w:rPr>
          <w:b/>
          <w:bCs/>
          <w:rtl/>
        </w:rPr>
        <w:tab/>
        <w:t>נוסח לא מתוקן</w:t>
      </w:r>
    </w:p>
    <w:p w14:paraId="63CC2406" w14:textId="77777777" w:rsidR="00A535C4" w:rsidRPr="00A535C4" w:rsidRDefault="00A535C4" w:rsidP="00A535C4">
      <w:pPr>
        <w:bidi/>
        <w:jc w:val="both"/>
        <w:rPr>
          <w:rFonts w:cs="David"/>
          <w:b/>
          <w:bCs/>
          <w:rtl/>
        </w:rPr>
      </w:pPr>
      <w:r w:rsidRPr="00A535C4">
        <w:rPr>
          <w:rFonts w:cs="David"/>
          <w:b/>
          <w:bCs/>
          <w:rtl/>
        </w:rPr>
        <w:t xml:space="preserve">מושב </w:t>
      </w:r>
      <w:r w:rsidRPr="00A535C4">
        <w:rPr>
          <w:rFonts w:cs="David" w:hint="cs"/>
          <w:b/>
          <w:bCs/>
          <w:rtl/>
        </w:rPr>
        <w:t>שני</w:t>
      </w:r>
    </w:p>
    <w:p w14:paraId="298EDAC4" w14:textId="77777777" w:rsidR="00A535C4" w:rsidRDefault="00A535C4" w:rsidP="00A535C4">
      <w:pPr>
        <w:bidi/>
        <w:jc w:val="center"/>
        <w:rPr>
          <w:rFonts w:cs="David" w:hint="cs"/>
          <w:b/>
          <w:bCs/>
          <w:color w:val="000000"/>
          <w:rtl/>
        </w:rPr>
      </w:pPr>
    </w:p>
    <w:p w14:paraId="686B49D9" w14:textId="77777777" w:rsidR="00A535C4" w:rsidRPr="00A535C4" w:rsidRDefault="00A535C4" w:rsidP="00A535C4">
      <w:pPr>
        <w:bidi/>
        <w:jc w:val="center"/>
        <w:rPr>
          <w:rFonts w:cs="David" w:hint="cs"/>
          <w:b/>
          <w:bCs/>
          <w:color w:val="000000"/>
          <w:rtl/>
        </w:rPr>
      </w:pPr>
      <w:r w:rsidRPr="00A535C4">
        <w:rPr>
          <w:rFonts w:cs="David"/>
          <w:b/>
          <w:bCs/>
          <w:color w:val="000000"/>
          <w:rtl/>
        </w:rPr>
        <w:t>פרוטוקול מס'</w:t>
      </w:r>
      <w:r w:rsidRPr="00A535C4">
        <w:rPr>
          <w:rFonts w:cs="David" w:hint="cs"/>
          <w:b/>
          <w:bCs/>
          <w:color w:val="000000"/>
          <w:rtl/>
        </w:rPr>
        <w:t xml:space="preserve"> 93</w:t>
      </w:r>
    </w:p>
    <w:p w14:paraId="76FCEFF5" w14:textId="77777777" w:rsidR="00A535C4" w:rsidRPr="00A535C4" w:rsidRDefault="00A535C4" w:rsidP="00A535C4">
      <w:pPr>
        <w:bidi/>
        <w:jc w:val="center"/>
        <w:rPr>
          <w:rFonts w:cs="David" w:hint="cs"/>
          <w:b/>
          <w:bCs/>
          <w:color w:val="000000"/>
          <w:rtl/>
        </w:rPr>
      </w:pPr>
    </w:p>
    <w:p w14:paraId="608E79F2" w14:textId="77777777" w:rsidR="00A535C4" w:rsidRPr="00A535C4" w:rsidRDefault="00A535C4" w:rsidP="00A535C4">
      <w:pPr>
        <w:bidi/>
        <w:jc w:val="center"/>
        <w:rPr>
          <w:rFonts w:cs="David" w:hint="cs"/>
          <w:b/>
          <w:bCs/>
          <w:rtl/>
        </w:rPr>
      </w:pPr>
      <w:r w:rsidRPr="00A535C4">
        <w:rPr>
          <w:rFonts w:cs="David" w:hint="cs"/>
          <w:b/>
          <w:bCs/>
          <w:rtl/>
        </w:rPr>
        <w:t>מישיבת ועדת הכנסת</w:t>
      </w:r>
    </w:p>
    <w:p w14:paraId="54E92123" w14:textId="77777777" w:rsidR="00A535C4" w:rsidRPr="00A535C4" w:rsidRDefault="00A535C4" w:rsidP="00A535C4">
      <w:pPr>
        <w:bidi/>
        <w:jc w:val="center"/>
        <w:rPr>
          <w:rFonts w:cs="David" w:hint="cs"/>
          <w:b/>
          <w:bCs/>
          <w:u w:val="single"/>
          <w:rtl/>
        </w:rPr>
      </w:pPr>
      <w:r w:rsidRPr="00A535C4">
        <w:rPr>
          <w:rFonts w:cs="David" w:hint="cs"/>
          <w:b/>
          <w:bCs/>
          <w:u w:val="single"/>
          <w:rtl/>
        </w:rPr>
        <w:t xml:space="preserve">שהתקיימה ביום רביעי, ג' באדר, </w:t>
      </w:r>
      <w:proofErr w:type="spellStart"/>
      <w:r w:rsidRPr="00A535C4">
        <w:rPr>
          <w:rFonts w:cs="David" w:hint="cs"/>
          <w:b/>
          <w:bCs/>
          <w:u w:val="single"/>
          <w:rtl/>
        </w:rPr>
        <w:t>התשס"ז</w:t>
      </w:r>
      <w:proofErr w:type="spellEnd"/>
      <w:r w:rsidRPr="00A535C4">
        <w:rPr>
          <w:rFonts w:cs="David" w:hint="cs"/>
          <w:b/>
          <w:bCs/>
          <w:u w:val="single"/>
          <w:rtl/>
        </w:rPr>
        <w:t>, (21 בפברואר 2007), בשעה 09:00</w:t>
      </w:r>
    </w:p>
    <w:p w14:paraId="0EA92EF5" w14:textId="77777777" w:rsidR="00A535C4" w:rsidRPr="00A535C4" w:rsidRDefault="00A535C4" w:rsidP="00A535C4">
      <w:pPr>
        <w:bidi/>
        <w:jc w:val="center"/>
        <w:rPr>
          <w:rFonts w:cs="David"/>
          <w:u w:val="single"/>
          <w:rtl/>
        </w:rPr>
      </w:pPr>
    </w:p>
    <w:p w14:paraId="0B7B2E6B" w14:textId="77777777" w:rsidR="00A535C4" w:rsidRPr="00A535C4" w:rsidRDefault="00A535C4" w:rsidP="00A535C4">
      <w:pPr>
        <w:bidi/>
        <w:jc w:val="both"/>
        <w:rPr>
          <w:rFonts w:cs="David"/>
          <w:b/>
          <w:bCs/>
          <w:rtl/>
        </w:rPr>
      </w:pPr>
    </w:p>
    <w:p w14:paraId="0FB0884E" w14:textId="77777777" w:rsidR="00A535C4" w:rsidRPr="00A535C4" w:rsidRDefault="00A535C4" w:rsidP="00A535C4">
      <w:pPr>
        <w:tabs>
          <w:tab w:val="left" w:pos="1221"/>
        </w:tabs>
        <w:bidi/>
        <w:jc w:val="both"/>
        <w:rPr>
          <w:rFonts w:cs="David" w:hint="cs"/>
          <w:b/>
          <w:bCs/>
          <w:u w:val="single"/>
          <w:rtl/>
        </w:rPr>
      </w:pPr>
    </w:p>
    <w:p w14:paraId="0269CC1E" w14:textId="77777777" w:rsidR="00A535C4" w:rsidRPr="00A535C4" w:rsidRDefault="00A535C4" w:rsidP="00A535C4">
      <w:pPr>
        <w:tabs>
          <w:tab w:val="left" w:pos="1221"/>
        </w:tabs>
        <w:bidi/>
        <w:ind w:left="1134" w:hanging="1134"/>
        <w:jc w:val="both"/>
        <w:rPr>
          <w:rFonts w:cs="David" w:hint="cs"/>
          <w:b/>
          <w:bCs/>
          <w:rtl/>
        </w:rPr>
      </w:pPr>
      <w:r w:rsidRPr="00A535C4">
        <w:rPr>
          <w:rFonts w:cs="David"/>
          <w:b/>
          <w:bCs/>
          <w:u w:val="single"/>
          <w:rtl/>
        </w:rPr>
        <w:t>סדר היום</w:t>
      </w:r>
      <w:r w:rsidRPr="00A535C4">
        <w:rPr>
          <w:rFonts w:cs="David"/>
          <w:rtl/>
        </w:rPr>
        <w:t>:</w:t>
      </w:r>
      <w:r w:rsidRPr="00A535C4">
        <w:rPr>
          <w:rFonts w:cs="David" w:hint="cs"/>
          <w:rtl/>
        </w:rPr>
        <w:tab/>
      </w:r>
      <w:r w:rsidRPr="00A535C4">
        <w:rPr>
          <w:rFonts w:cs="David" w:hint="cs"/>
          <w:b/>
          <w:bCs/>
          <w:rtl/>
        </w:rPr>
        <w:t>דיון בקובלנה שהגישו חברי הכנסת להעברת נשיא המדינה מכהונתו לפי סעיף 20 לחוק-יסוד: נשיא המדינה.</w:t>
      </w:r>
    </w:p>
    <w:p w14:paraId="2FC83BB8" w14:textId="77777777" w:rsidR="00A535C4" w:rsidRPr="00A535C4" w:rsidRDefault="00A535C4" w:rsidP="00A535C4">
      <w:pPr>
        <w:bidi/>
        <w:jc w:val="both"/>
        <w:rPr>
          <w:rFonts w:cs="David" w:hint="cs"/>
          <w:b/>
          <w:bCs/>
          <w:rtl/>
        </w:rPr>
      </w:pPr>
    </w:p>
    <w:p w14:paraId="2FA7CAC1" w14:textId="77777777" w:rsidR="00A535C4" w:rsidRPr="00A535C4" w:rsidRDefault="00A535C4" w:rsidP="00A535C4">
      <w:pPr>
        <w:bidi/>
        <w:jc w:val="both"/>
        <w:rPr>
          <w:rFonts w:cs="David" w:hint="cs"/>
          <w:rtl/>
        </w:rPr>
      </w:pPr>
    </w:p>
    <w:p w14:paraId="531A0E7A" w14:textId="77777777" w:rsidR="00A535C4" w:rsidRPr="00A535C4" w:rsidRDefault="00A535C4" w:rsidP="00A535C4">
      <w:pPr>
        <w:bidi/>
        <w:jc w:val="both"/>
        <w:rPr>
          <w:rFonts w:cs="David"/>
          <w:b/>
          <w:bCs/>
          <w:u w:val="single"/>
          <w:rtl/>
        </w:rPr>
      </w:pPr>
      <w:r w:rsidRPr="00A535C4">
        <w:rPr>
          <w:rFonts w:cs="David"/>
          <w:b/>
          <w:bCs/>
          <w:u w:val="single"/>
          <w:rtl/>
        </w:rPr>
        <w:t>נכחו</w:t>
      </w:r>
      <w:r w:rsidRPr="00A535C4">
        <w:rPr>
          <w:rFonts w:cs="David"/>
          <w:rtl/>
        </w:rPr>
        <w:t>:</w:t>
      </w:r>
    </w:p>
    <w:p w14:paraId="29AA3949" w14:textId="77777777" w:rsidR="00A535C4" w:rsidRPr="00A535C4" w:rsidRDefault="00A535C4" w:rsidP="00A535C4">
      <w:pPr>
        <w:tabs>
          <w:tab w:val="left" w:pos="1788"/>
        </w:tabs>
        <w:bidi/>
        <w:jc w:val="both"/>
        <w:rPr>
          <w:rFonts w:cs="David" w:hint="cs"/>
          <w:b/>
          <w:bCs/>
          <w:u w:val="single"/>
          <w:rtl/>
        </w:rPr>
      </w:pPr>
    </w:p>
    <w:p w14:paraId="02646CA1" w14:textId="77777777" w:rsidR="00A535C4" w:rsidRPr="00A535C4" w:rsidRDefault="00A535C4" w:rsidP="00A535C4">
      <w:pPr>
        <w:tabs>
          <w:tab w:val="left" w:pos="1788"/>
        </w:tabs>
        <w:bidi/>
        <w:jc w:val="both"/>
        <w:rPr>
          <w:rFonts w:cs="David"/>
          <w:rtl/>
        </w:rPr>
      </w:pPr>
      <w:r w:rsidRPr="00A535C4">
        <w:rPr>
          <w:rFonts w:cs="David"/>
          <w:b/>
          <w:bCs/>
          <w:u w:val="single"/>
          <w:rtl/>
        </w:rPr>
        <w:t>חברי הוועדה</w:t>
      </w:r>
      <w:r w:rsidRPr="00A535C4">
        <w:rPr>
          <w:rFonts w:cs="David"/>
          <w:rtl/>
        </w:rPr>
        <w:t>:</w:t>
      </w:r>
    </w:p>
    <w:p w14:paraId="61A81E6C" w14:textId="77777777" w:rsidR="00A535C4" w:rsidRPr="00A535C4" w:rsidRDefault="00A535C4" w:rsidP="00A535C4">
      <w:pPr>
        <w:bidi/>
        <w:jc w:val="both"/>
        <w:rPr>
          <w:rFonts w:cs="David" w:hint="cs"/>
          <w:rtl/>
        </w:rPr>
      </w:pPr>
    </w:p>
    <w:p w14:paraId="09A40F73" w14:textId="77777777" w:rsidR="00A535C4" w:rsidRPr="00A535C4" w:rsidRDefault="00A535C4" w:rsidP="00A535C4">
      <w:pPr>
        <w:bidi/>
        <w:jc w:val="both"/>
        <w:rPr>
          <w:rFonts w:cs="David" w:hint="cs"/>
          <w:rtl/>
        </w:rPr>
      </w:pPr>
      <w:r w:rsidRPr="00A535C4">
        <w:rPr>
          <w:rFonts w:cs="David" w:hint="cs"/>
          <w:rtl/>
        </w:rPr>
        <w:t xml:space="preserve">רוחמה אברהם </w:t>
      </w:r>
      <w:r w:rsidRPr="00A535C4">
        <w:rPr>
          <w:rFonts w:cs="David"/>
          <w:rtl/>
        </w:rPr>
        <w:t>–</w:t>
      </w:r>
      <w:r w:rsidRPr="00A535C4">
        <w:rPr>
          <w:rFonts w:cs="David" w:hint="cs"/>
          <w:rtl/>
        </w:rPr>
        <w:t xml:space="preserve"> היו"ר</w:t>
      </w:r>
    </w:p>
    <w:p w14:paraId="75F15CB5" w14:textId="77777777" w:rsidR="00A535C4" w:rsidRPr="00A535C4" w:rsidRDefault="00A535C4" w:rsidP="00A535C4">
      <w:pPr>
        <w:bidi/>
        <w:jc w:val="both"/>
        <w:rPr>
          <w:rFonts w:cs="David" w:hint="cs"/>
          <w:rtl/>
        </w:rPr>
      </w:pPr>
      <w:r w:rsidRPr="00A535C4">
        <w:rPr>
          <w:rFonts w:cs="David" w:hint="cs"/>
          <w:rtl/>
        </w:rPr>
        <w:t>דוד אזולאי</w:t>
      </w:r>
    </w:p>
    <w:p w14:paraId="477E72DB" w14:textId="77777777" w:rsidR="00A535C4" w:rsidRPr="00A535C4" w:rsidRDefault="00A535C4" w:rsidP="00A535C4">
      <w:pPr>
        <w:bidi/>
        <w:jc w:val="both"/>
        <w:rPr>
          <w:rFonts w:cs="David" w:hint="cs"/>
          <w:rtl/>
        </w:rPr>
      </w:pPr>
      <w:r w:rsidRPr="00A535C4">
        <w:rPr>
          <w:rFonts w:cs="David" w:hint="cs"/>
          <w:rtl/>
        </w:rPr>
        <w:t>מיכאל איתן</w:t>
      </w:r>
    </w:p>
    <w:p w14:paraId="59091300" w14:textId="77777777" w:rsidR="00A535C4" w:rsidRPr="00A535C4" w:rsidRDefault="00A535C4" w:rsidP="00A535C4">
      <w:pPr>
        <w:bidi/>
        <w:jc w:val="both"/>
        <w:rPr>
          <w:rFonts w:cs="David" w:hint="cs"/>
          <w:rtl/>
        </w:rPr>
      </w:pPr>
      <w:r w:rsidRPr="00A535C4">
        <w:rPr>
          <w:rFonts w:cs="David" w:hint="cs"/>
          <w:rtl/>
        </w:rPr>
        <w:t xml:space="preserve">גלעד </w:t>
      </w:r>
      <w:proofErr w:type="spellStart"/>
      <w:r w:rsidRPr="00A535C4">
        <w:rPr>
          <w:rFonts w:cs="David" w:hint="cs"/>
          <w:rtl/>
        </w:rPr>
        <w:t>ארדן</w:t>
      </w:r>
      <w:proofErr w:type="spellEnd"/>
    </w:p>
    <w:p w14:paraId="4C2ABFDD" w14:textId="77777777" w:rsidR="00A535C4" w:rsidRPr="00A535C4" w:rsidRDefault="00A535C4" w:rsidP="00A535C4">
      <w:pPr>
        <w:bidi/>
        <w:jc w:val="both"/>
        <w:rPr>
          <w:rFonts w:cs="David" w:hint="cs"/>
          <w:rtl/>
        </w:rPr>
      </w:pPr>
      <w:r w:rsidRPr="00A535C4">
        <w:rPr>
          <w:rFonts w:cs="David" w:hint="cs"/>
          <w:rtl/>
        </w:rPr>
        <w:t>אליהו גבאי</w:t>
      </w:r>
    </w:p>
    <w:p w14:paraId="1F0F6B76" w14:textId="77777777" w:rsidR="00A535C4" w:rsidRPr="00A535C4" w:rsidRDefault="00A535C4" w:rsidP="00A535C4">
      <w:pPr>
        <w:bidi/>
        <w:jc w:val="both"/>
        <w:rPr>
          <w:rFonts w:cs="David" w:hint="cs"/>
          <w:rtl/>
        </w:rPr>
      </w:pPr>
      <w:r w:rsidRPr="00A535C4">
        <w:rPr>
          <w:rFonts w:cs="David" w:hint="cs"/>
          <w:rtl/>
        </w:rPr>
        <w:t xml:space="preserve">זהבה </w:t>
      </w:r>
      <w:proofErr w:type="spellStart"/>
      <w:r w:rsidRPr="00A535C4">
        <w:rPr>
          <w:rFonts w:cs="David" w:hint="cs"/>
          <w:rtl/>
        </w:rPr>
        <w:t>גלאון</w:t>
      </w:r>
      <w:proofErr w:type="spellEnd"/>
    </w:p>
    <w:p w14:paraId="2D9A501B" w14:textId="77777777" w:rsidR="00A535C4" w:rsidRPr="00A535C4" w:rsidRDefault="00A535C4" w:rsidP="00A535C4">
      <w:pPr>
        <w:bidi/>
        <w:jc w:val="both"/>
        <w:rPr>
          <w:rFonts w:cs="David" w:hint="cs"/>
          <w:rtl/>
        </w:rPr>
      </w:pPr>
      <w:r w:rsidRPr="00A535C4">
        <w:rPr>
          <w:rFonts w:cs="David" w:hint="cs"/>
          <w:rtl/>
        </w:rPr>
        <w:t>יצחק גלנטי</w:t>
      </w:r>
    </w:p>
    <w:p w14:paraId="13FFE52B" w14:textId="77777777" w:rsidR="00A535C4" w:rsidRPr="00A535C4" w:rsidRDefault="00A535C4" w:rsidP="00A535C4">
      <w:pPr>
        <w:bidi/>
        <w:jc w:val="both"/>
        <w:rPr>
          <w:rFonts w:cs="David" w:hint="cs"/>
          <w:rtl/>
        </w:rPr>
      </w:pPr>
      <w:r w:rsidRPr="00A535C4">
        <w:rPr>
          <w:rFonts w:cs="David" w:hint="cs"/>
          <w:rtl/>
        </w:rPr>
        <w:t>צבי הנדל</w:t>
      </w:r>
    </w:p>
    <w:p w14:paraId="5B074F6D" w14:textId="77777777" w:rsidR="00A535C4" w:rsidRPr="00A535C4" w:rsidRDefault="00A535C4" w:rsidP="00A535C4">
      <w:pPr>
        <w:bidi/>
        <w:jc w:val="both"/>
        <w:rPr>
          <w:rFonts w:cs="David" w:hint="cs"/>
          <w:rtl/>
        </w:rPr>
      </w:pPr>
      <w:r w:rsidRPr="00A535C4">
        <w:rPr>
          <w:rFonts w:cs="David" w:hint="cs"/>
          <w:rtl/>
        </w:rPr>
        <w:t>מגלי והבה</w:t>
      </w:r>
    </w:p>
    <w:p w14:paraId="427EFA44" w14:textId="77777777" w:rsidR="00A535C4" w:rsidRPr="00A535C4" w:rsidRDefault="00A535C4" w:rsidP="00A535C4">
      <w:pPr>
        <w:bidi/>
        <w:jc w:val="both"/>
        <w:rPr>
          <w:rFonts w:cs="David" w:hint="cs"/>
          <w:rtl/>
        </w:rPr>
      </w:pPr>
      <w:r w:rsidRPr="00A535C4">
        <w:rPr>
          <w:rFonts w:cs="David" w:hint="cs"/>
          <w:rtl/>
        </w:rPr>
        <w:t>נסים זאב</w:t>
      </w:r>
    </w:p>
    <w:p w14:paraId="1C53CB3C" w14:textId="77777777" w:rsidR="00A535C4" w:rsidRPr="00A535C4" w:rsidRDefault="00A535C4" w:rsidP="00A535C4">
      <w:pPr>
        <w:bidi/>
        <w:jc w:val="both"/>
        <w:rPr>
          <w:rFonts w:cs="David" w:hint="cs"/>
          <w:rtl/>
        </w:rPr>
      </w:pPr>
      <w:proofErr w:type="spellStart"/>
      <w:r w:rsidRPr="00A535C4">
        <w:rPr>
          <w:rFonts w:cs="David" w:hint="cs"/>
          <w:rtl/>
        </w:rPr>
        <w:t>נאדיה</w:t>
      </w:r>
      <w:proofErr w:type="spellEnd"/>
      <w:r w:rsidRPr="00A535C4">
        <w:rPr>
          <w:rFonts w:cs="David" w:hint="cs"/>
          <w:rtl/>
        </w:rPr>
        <w:t xml:space="preserve"> חילו</w:t>
      </w:r>
    </w:p>
    <w:p w14:paraId="55A8900B" w14:textId="77777777" w:rsidR="00A535C4" w:rsidRPr="00A535C4" w:rsidRDefault="00A535C4" w:rsidP="00A535C4">
      <w:pPr>
        <w:bidi/>
        <w:jc w:val="both"/>
        <w:rPr>
          <w:rFonts w:cs="David" w:hint="cs"/>
          <w:rtl/>
        </w:rPr>
      </w:pPr>
      <w:r w:rsidRPr="00A535C4">
        <w:rPr>
          <w:rFonts w:cs="David" w:hint="cs"/>
          <w:rtl/>
        </w:rPr>
        <w:t>יואל חסון</w:t>
      </w:r>
    </w:p>
    <w:p w14:paraId="3EAAC845" w14:textId="77777777" w:rsidR="00A535C4" w:rsidRPr="00A535C4" w:rsidRDefault="00A535C4" w:rsidP="00A535C4">
      <w:pPr>
        <w:bidi/>
        <w:jc w:val="both"/>
        <w:rPr>
          <w:rFonts w:cs="David" w:hint="cs"/>
          <w:rtl/>
        </w:rPr>
      </w:pPr>
      <w:r w:rsidRPr="00A535C4">
        <w:rPr>
          <w:rFonts w:cs="David" w:hint="cs"/>
          <w:rtl/>
        </w:rPr>
        <w:t>שי חרמש</w:t>
      </w:r>
    </w:p>
    <w:p w14:paraId="38D1C37A" w14:textId="77777777" w:rsidR="00A535C4" w:rsidRPr="00A535C4" w:rsidRDefault="00A535C4" w:rsidP="00A535C4">
      <w:pPr>
        <w:bidi/>
        <w:jc w:val="both"/>
        <w:rPr>
          <w:rFonts w:cs="David" w:hint="cs"/>
          <w:rtl/>
        </w:rPr>
      </w:pPr>
      <w:proofErr w:type="spellStart"/>
      <w:r w:rsidRPr="00A535C4">
        <w:rPr>
          <w:rFonts w:cs="David" w:hint="cs"/>
          <w:rtl/>
        </w:rPr>
        <w:t>אחמד</w:t>
      </w:r>
      <w:proofErr w:type="spellEnd"/>
      <w:r w:rsidRPr="00A535C4">
        <w:rPr>
          <w:rFonts w:cs="David" w:hint="cs"/>
          <w:rtl/>
        </w:rPr>
        <w:t xml:space="preserve"> טיבי</w:t>
      </w:r>
    </w:p>
    <w:p w14:paraId="6244F2F0" w14:textId="77777777" w:rsidR="00A535C4" w:rsidRPr="00A535C4" w:rsidRDefault="00A535C4" w:rsidP="00A535C4">
      <w:pPr>
        <w:bidi/>
        <w:jc w:val="both"/>
        <w:rPr>
          <w:rFonts w:cs="David" w:hint="cs"/>
          <w:rtl/>
        </w:rPr>
      </w:pPr>
      <w:proofErr w:type="spellStart"/>
      <w:r w:rsidRPr="00A535C4">
        <w:rPr>
          <w:rFonts w:cs="David" w:hint="cs"/>
          <w:rtl/>
        </w:rPr>
        <w:t>אסתרינה</w:t>
      </w:r>
      <w:proofErr w:type="spellEnd"/>
      <w:r w:rsidRPr="00A535C4">
        <w:rPr>
          <w:rFonts w:cs="David" w:hint="cs"/>
          <w:rtl/>
        </w:rPr>
        <w:t xml:space="preserve"> </w:t>
      </w:r>
      <w:proofErr w:type="spellStart"/>
      <w:r w:rsidRPr="00A535C4">
        <w:rPr>
          <w:rFonts w:cs="David" w:hint="cs"/>
          <w:rtl/>
        </w:rPr>
        <w:t>טרטמן</w:t>
      </w:r>
      <w:proofErr w:type="spellEnd"/>
    </w:p>
    <w:p w14:paraId="0A28D64E" w14:textId="77777777" w:rsidR="00A535C4" w:rsidRPr="00A535C4" w:rsidRDefault="00A535C4" w:rsidP="00A535C4">
      <w:pPr>
        <w:bidi/>
        <w:jc w:val="both"/>
        <w:rPr>
          <w:rFonts w:cs="David" w:hint="cs"/>
          <w:rtl/>
        </w:rPr>
      </w:pPr>
      <w:r w:rsidRPr="00A535C4">
        <w:rPr>
          <w:rFonts w:cs="David" w:hint="cs"/>
          <w:rtl/>
        </w:rPr>
        <w:t xml:space="preserve">שלי </w:t>
      </w:r>
      <w:proofErr w:type="spellStart"/>
      <w:r w:rsidRPr="00A535C4">
        <w:rPr>
          <w:rFonts w:cs="David" w:hint="cs"/>
          <w:rtl/>
        </w:rPr>
        <w:t>יחימוביץ</w:t>
      </w:r>
      <w:proofErr w:type="spellEnd"/>
    </w:p>
    <w:p w14:paraId="5BB21E24" w14:textId="77777777" w:rsidR="00A535C4" w:rsidRPr="00A535C4" w:rsidRDefault="00A535C4" w:rsidP="00A535C4">
      <w:pPr>
        <w:bidi/>
        <w:jc w:val="both"/>
        <w:rPr>
          <w:rFonts w:cs="David" w:hint="cs"/>
          <w:rtl/>
        </w:rPr>
      </w:pPr>
      <w:r w:rsidRPr="00A535C4">
        <w:rPr>
          <w:rFonts w:cs="David" w:hint="cs"/>
          <w:rtl/>
        </w:rPr>
        <w:t xml:space="preserve">אביגדור </w:t>
      </w:r>
      <w:proofErr w:type="spellStart"/>
      <w:r w:rsidRPr="00A535C4">
        <w:rPr>
          <w:rFonts w:cs="David" w:hint="cs"/>
          <w:rtl/>
        </w:rPr>
        <w:t>יצחקי</w:t>
      </w:r>
      <w:proofErr w:type="spellEnd"/>
    </w:p>
    <w:p w14:paraId="5B3B2092" w14:textId="77777777" w:rsidR="00A535C4" w:rsidRPr="00A535C4" w:rsidRDefault="00A535C4" w:rsidP="00A535C4">
      <w:pPr>
        <w:bidi/>
        <w:jc w:val="both"/>
        <w:rPr>
          <w:rFonts w:cs="David" w:hint="cs"/>
          <w:rtl/>
        </w:rPr>
      </w:pPr>
      <w:r w:rsidRPr="00A535C4">
        <w:rPr>
          <w:rFonts w:cs="David" w:hint="cs"/>
          <w:rtl/>
        </w:rPr>
        <w:t>לימור לבנת</w:t>
      </w:r>
    </w:p>
    <w:p w14:paraId="065D648C" w14:textId="77777777" w:rsidR="00A535C4" w:rsidRPr="00A535C4" w:rsidRDefault="00A535C4" w:rsidP="00A535C4">
      <w:pPr>
        <w:bidi/>
        <w:jc w:val="both"/>
        <w:rPr>
          <w:rFonts w:cs="David" w:hint="cs"/>
          <w:rtl/>
        </w:rPr>
      </w:pPr>
      <w:r w:rsidRPr="00A535C4">
        <w:rPr>
          <w:rFonts w:cs="David" w:hint="cs"/>
          <w:rtl/>
        </w:rPr>
        <w:t xml:space="preserve">יעקב </w:t>
      </w:r>
      <w:proofErr w:type="spellStart"/>
      <w:r w:rsidRPr="00A535C4">
        <w:rPr>
          <w:rFonts w:cs="David" w:hint="cs"/>
          <w:rtl/>
        </w:rPr>
        <w:t>מרגי</w:t>
      </w:r>
      <w:proofErr w:type="spellEnd"/>
    </w:p>
    <w:p w14:paraId="47E70ABA" w14:textId="77777777" w:rsidR="00A535C4" w:rsidRPr="00A535C4" w:rsidRDefault="00A535C4" w:rsidP="00A535C4">
      <w:pPr>
        <w:bidi/>
        <w:jc w:val="both"/>
        <w:rPr>
          <w:rFonts w:cs="David" w:hint="cs"/>
          <w:rtl/>
        </w:rPr>
      </w:pPr>
      <w:r w:rsidRPr="00A535C4">
        <w:rPr>
          <w:rFonts w:cs="David" w:hint="cs"/>
          <w:rtl/>
        </w:rPr>
        <w:t xml:space="preserve">יורם </w:t>
      </w:r>
      <w:proofErr w:type="spellStart"/>
      <w:r w:rsidRPr="00A535C4">
        <w:rPr>
          <w:rFonts w:cs="David" w:hint="cs"/>
          <w:rtl/>
        </w:rPr>
        <w:t>מרציאנו</w:t>
      </w:r>
      <w:proofErr w:type="spellEnd"/>
    </w:p>
    <w:p w14:paraId="0593606F" w14:textId="77777777" w:rsidR="00A535C4" w:rsidRPr="00A535C4" w:rsidRDefault="00A535C4" w:rsidP="00A535C4">
      <w:pPr>
        <w:bidi/>
        <w:jc w:val="both"/>
        <w:rPr>
          <w:rFonts w:cs="David" w:hint="cs"/>
          <w:rtl/>
        </w:rPr>
      </w:pPr>
      <w:r w:rsidRPr="00A535C4">
        <w:rPr>
          <w:rFonts w:cs="David" w:hint="cs"/>
          <w:rtl/>
        </w:rPr>
        <w:t>גדעון סער</w:t>
      </w:r>
    </w:p>
    <w:p w14:paraId="01E73428" w14:textId="77777777" w:rsidR="00A535C4" w:rsidRPr="00A535C4" w:rsidRDefault="00A535C4" w:rsidP="00A535C4">
      <w:pPr>
        <w:bidi/>
        <w:jc w:val="both"/>
        <w:rPr>
          <w:rFonts w:cs="David" w:hint="cs"/>
          <w:rtl/>
        </w:rPr>
      </w:pPr>
      <w:r w:rsidRPr="00A535C4">
        <w:rPr>
          <w:rFonts w:cs="David" w:hint="cs"/>
          <w:rtl/>
        </w:rPr>
        <w:t>מאיר פרוש</w:t>
      </w:r>
    </w:p>
    <w:p w14:paraId="1DC88DFE" w14:textId="77777777" w:rsidR="00A535C4" w:rsidRPr="00A535C4" w:rsidRDefault="00A535C4" w:rsidP="00A535C4">
      <w:pPr>
        <w:bidi/>
        <w:jc w:val="both"/>
        <w:rPr>
          <w:rFonts w:cs="David" w:hint="cs"/>
          <w:rtl/>
        </w:rPr>
      </w:pPr>
      <w:proofErr w:type="spellStart"/>
      <w:r w:rsidRPr="00A535C4">
        <w:rPr>
          <w:rFonts w:cs="David" w:hint="cs"/>
          <w:rtl/>
        </w:rPr>
        <w:t>ליה</w:t>
      </w:r>
      <w:proofErr w:type="spellEnd"/>
      <w:r w:rsidRPr="00A535C4">
        <w:rPr>
          <w:rFonts w:cs="David" w:hint="cs"/>
          <w:rtl/>
        </w:rPr>
        <w:t xml:space="preserve"> שמטוב</w:t>
      </w:r>
    </w:p>
    <w:p w14:paraId="31FC0A3D" w14:textId="77777777" w:rsidR="00A535C4" w:rsidRPr="00A535C4" w:rsidRDefault="00A535C4" w:rsidP="00A535C4">
      <w:pPr>
        <w:bidi/>
        <w:jc w:val="both"/>
        <w:rPr>
          <w:rFonts w:cs="David" w:hint="cs"/>
          <w:rtl/>
        </w:rPr>
      </w:pPr>
      <w:r w:rsidRPr="00A535C4">
        <w:rPr>
          <w:rFonts w:cs="David" w:hint="cs"/>
          <w:rtl/>
        </w:rPr>
        <w:t xml:space="preserve">משה </w:t>
      </w:r>
      <w:proofErr w:type="spellStart"/>
      <w:r w:rsidRPr="00A535C4">
        <w:rPr>
          <w:rFonts w:cs="David" w:hint="cs"/>
          <w:rtl/>
        </w:rPr>
        <w:t>שרוני</w:t>
      </w:r>
      <w:proofErr w:type="spellEnd"/>
    </w:p>
    <w:p w14:paraId="2D21A326" w14:textId="77777777" w:rsidR="00A535C4" w:rsidRPr="00A535C4" w:rsidRDefault="00A535C4" w:rsidP="00A535C4">
      <w:pPr>
        <w:bidi/>
        <w:jc w:val="both"/>
        <w:rPr>
          <w:rFonts w:cs="David"/>
          <w:rtl/>
        </w:rPr>
      </w:pPr>
    </w:p>
    <w:p w14:paraId="7E7CAC3D" w14:textId="77777777" w:rsidR="00A535C4" w:rsidRPr="00A535C4" w:rsidRDefault="00A535C4" w:rsidP="00A535C4">
      <w:pPr>
        <w:tabs>
          <w:tab w:val="left" w:pos="1788"/>
          <w:tab w:val="left" w:pos="3631"/>
        </w:tabs>
        <w:bidi/>
        <w:jc w:val="both"/>
        <w:rPr>
          <w:rFonts w:cs="David" w:hint="cs"/>
          <w:rtl/>
        </w:rPr>
      </w:pPr>
      <w:r w:rsidRPr="00A535C4">
        <w:rPr>
          <w:rFonts w:cs="David"/>
          <w:b/>
          <w:bCs/>
          <w:u w:val="single"/>
          <w:rtl/>
        </w:rPr>
        <w:t>מוזמנים</w:t>
      </w:r>
      <w:r w:rsidRPr="00A535C4">
        <w:rPr>
          <w:rFonts w:cs="David"/>
          <w:rtl/>
        </w:rPr>
        <w:t>:</w:t>
      </w:r>
    </w:p>
    <w:p w14:paraId="0FE88C49" w14:textId="77777777" w:rsidR="00A535C4" w:rsidRPr="00A535C4" w:rsidRDefault="00A535C4" w:rsidP="00A535C4">
      <w:pPr>
        <w:bidi/>
        <w:jc w:val="both"/>
        <w:rPr>
          <w:rFonts w:cs="David" w:hint="cs"/>
          <w:rtl/>
        </w:rPr>
      </w:pPr>
    </w:p>
    <w:p w14:paraId="675A8430" w14:textId="77777777" w:rsidR="00A535C4" w:rsidRPr="00A535C4" w:rsidRDefault="00A535C4" w:rsidP="00A535C4">
      <w:pPr>
        <w:bidi/>
        <w:jc w:val="both"/>
        <w:rPr>
          <w:rFonts w:cs="David" w:hint="cs"/>
          <w:rtl/>
        </w:rPr>
      </w:pPr>
      <w:r w:rsidRPr="00A535C4">
        <w:rPr>
          <w:rFonts w:cs="David" w:hint="cs"/>
          <w:rtl/>
        </w:rPr>
        <w:t>חבר הכנסת יעקב כהן</w:t>
      </w:r>
    </w:p>
    <w:p w14:paraId="168E2412" w14:textId="77777777" w:rsidR="00A535C4" w:rsidRPr="00A535C4" w:rsidRDefault="00A535C4" w:rsidP="00A535C4">
      <w:pPr>
        <w:bidi/>
        <w:jc w:val="both"/>
        <w:rPr>
          <w:rFonts w:cs="David" w:hint="cs"/>
          <w:rtl/>
        </w:rPr>
      </w:pPr>
      <w:r w:rsidRPr="00A535C4">
        <w:rPr>
          <w:rFonts w:cs="David" w:hint="cs"/>
          <w:rtl/>
        </w:rPr>
        <w:t xml:space="preserve">אריה </w:t>
      </w:r>
      <w:proofErr w:type="spellStart"/>
      <w:r w:rsidRPr="00A535C4">
        <w:rPr>
          <w:rFonts w:cs="David" w:hint="cs"/>
          <w:rtl/>
        </w:rPr>
        <w:t>האן</w:t>
      </w:r>
      <w:proofErr w:type="spellEnd"/>
      <w:r w:rsidRPr="00A535C4">
        <w:rPr>
          <w:rFonts w:cs="David" w:hint="cs"/>
          <w:rtl/>
        </w:rPr>
        <w:t xml:space="preserve"> </w:t>
      </w:r>
      <w:r w:rsidRPr="00A535C4">
        <w:rPr>
          <w:rFonts w:cs="David"/>
          <w:rtl/>
        </w:rPr>
        <w:t>–</w:t>
      </w:r>
      <w:r w:rsidRPr="00A535C4">
        <w:rPr>
          <w:rFonts w:cs="David" w:hint="cs"/>
          <w:rtl/>
        </w:rPr>
        <w:t xml:space="preserve"> מזכיר הכנסת</w:t>
      </w:r>
    </w:p>
    <w:p w14:paraId="660A78F7" w14:textId="77777777" w:rsidR="00A535C4" w:rsidRPr="00A535C4" w:rsidRDefault="00A535C4" w:rsidP="00A535C4">
      <w:pPr>
        <w:bidi/>
        <w:jc w:val="both"/>
        <w:rPr>
          <w:rFonts w:cs="David" w:hint="cs"/>
          <w:rtl/>
        </w:rPr>
      </w:pPr>
    </w:p>
    <w:p w14:paraId="3ACF7EF0" w14:textId="77777777" w:rsidR="00A535C4" w:rsidRPr="00A535C4" w:rsidRDefault="00A535C4" w:rsidP="00A535C4">
      <w:pPr>
        <w:bidi/>
        <w:jc w:val="both"/>
        <w:rPr>
          <w:rFonts w:cs="David" w:hint="cs"/>
          <w:rtl/>
        </w:rPr>
      </w:pPr>
      <w:r w:rsidRPr="00A535C4">
        <w:rPr>
          <w:rFonts w:cs="David" w:hint="cs"/>
          <w:rtl/>
        </w:rPr>
        <w:t xml:space="preserve">מני מזוז </w:t>
      </w:r>
      <w:r w:rsidRPr="00A535C4">
        <w:rPr>
          <w:rFonts w:cs="David"/>
          <w:rtl/>
        </w:rPr>
        <w:t>–</w:t>
      </w:r>
      <w:r w:rsidRPr="00A535C4">
        <w:rPr>
          <w:rFonts w:cs="David" w:hint="cs"/>
          <w:rtl/>
        </w:rPr>
        <w:t xml:space="preserve"> היועץ המשפטי לממשלה</w:t>
      </w:r>
    </w:p>
    <w:p w14:paraId="4545838C" w14:textId="77777777" w:rsidR="00A535C4" w:rsidRPr="00A535C4" w:rsidRDefault="00A535C4" w:rsidP="00A535C4">
      <w:pPr>
        <w:bidi/>
        <w:jc w:val="both"/>
        <w:rPr>
          <w:rFonts w:cs="David" w:hint="cs"/>
          <w:rtl/>
        </w:rPr>
      </w:pPr>
      <w:r w:rsidRPr="00A535C4">
        <w:rPr>
          <w:rFonts w:cs="David" w:hint="cs"/>
          <w:rtl/>
        </w:rPr>
        <w:t xml:space="preserve">רז </w:t>
      </w:r>
      <w:proofErr w:type="spellStart"/>
      <w:r w:rsidRPr="00A535C4">
        <w:rPr>
          <w:rFonts w:cs="David" w:hint="cs"/>
          <w:rtl/>
        </w:rPr>
        <w:t>ניזרי</w:t>
      </w:r>
      <w:proofErr w:type="spellEnd"/>
      <w:r w:rsidRPr="00A535C4">
        <w:rPr>
          <w:rFonts w:cs="David" w:hint="cs"/>
          <w:rtl/>
        </w:rPr>
        <w:t xml:space="preserve"> - עוזר ליועץ המשפטי לממשלה</w:t>
      </w:r>
    </w:p>
    <w:p w14:paraId="16D45AD8" w14:textId="77777777" w:rsidR="00A535C4" w:rsidRPr="00A535C4" w:rsidRDefault="00A535C4" w:rsidP="00A535C4">
      <w:pPr>
        <w:bidi/>
        <w:jc w:val="both"/>
        <w:rPr>
          <w:rFonts w:cs="David" w:hint="cs"/>
          <w:rtl/>
        </w:rPr>
      </w:pPr>
      <w:r w:rsidRPr="00A535C4">
        <w:rPr>
          <w:rFonts w:cs="David" w:hint="cs"/>
          <w:rtl/>
        </w:rPr>
        <w:t>אייל ינון - עוזר ליועץ המשפטי לממשלה</w:t>
      </w:r>
    </w:p>
    <w:p w14:paraId="6BADC0CC" w14:textId="77777777" w:rsidR="00A535C4" w:rsidRPr="00A535C4" w:rsidRDefault="00A535C4" w:rsidP="00A535C4">
      <w:pPr>
        <w:bidi/>
        <w:jc w:val="both"/>
        <w:rPr>
          <w:rFonts w:cs="David" w:hint="cs"/>
          <w:rtl/>
        </w:rPr>
      </w:pPr>
      <w:r w:rsidRPr="00A535C4">
        <w:rPr>
          <w:rFonts w:cs="David" w:hint="cs"/>
          <w:rtl/>
        </w:rPr>
        <w:t>משה כהן - דובר משרד המשפטים</w:t>
      </w:r>
    </w:p>
    <w:p w14:paraId="03CA3206" w14:textId="77777777" w:rsidR="00A535C4" w:rsidRPr="00A535C4" w:rsidRDefault="00A535C4" w:rsidP="00A535C4">
      <w:pPr>
        <w:bidi/>
        <w:jc w:val="both"/>
        <w:rPr>
          <w:rFonts w:cs="David" w:hint="cs"/>
          <w:rtl/>
        </w:rPr>
      </w:pPr>
      <w:r w:rsidRPr="00A535C4">
        <w:rPr>
          <w:rFonts w:cs="David" w:hint="cs"/>
          <w:rtl/>
        </w:rPr>
        <w:t xml:space="preserve">עו"ד ציון אמיר </w:t>
      </w:r>
      <w:r w:rsidRPr="00A535C4">
        <w:rPr>
          <w:rFonts w:cs="David"/>
          <w:rtl/>
        </w:rPr>
        <w:t>–</w:t>
      </w:r>
      <w:r w:rsidRPr="00A535C4">
        <w:rPr>
          <w:rFonts w:cs="David" w:hint="cs"/>
          <w:rtl/>
        </w:rPr>
        <w:t xml:space="preserve"> בא כוח הנשיא</w:t>
      </w:r>
    </w:p>
    <w:p w14:paraId="7EEDB078" w14:textId="77777777" w:rsidR="00A535C4" w:rsidRPr="00A535C4" w:rsidRDefault="00A535C4" w:rsidP="00A535C4">
      <w:pPr>
        <w:bidi/>
        <w:jc w:val="both"/>
        <w:rPr>
          <w:rFonts w:cs="David" w:hint="cs"/>
          <w:rtl/>
        </w:rPr>
      </w:pPr>
      <w:r w:rsidRPr="00A535C4">
        <w:rPr>
          <w:rFonts w:cs="David" w:hint="cs"/>
          <w:rtl/>
        </w:rPr>
        <w:t>עו"ד ענת הדד -ב"כ הנשיא</w:t>
      </w:r>
    </w:p>
    <w:p w14:paraId="7F97F6CF" w14:textId="77777777" w:rsidR="00A535C4" w:rsidRPr="00A535C4" w:rsidRDefault="00A535C4" w:rsidP="00A535C4">
      <w:pPr>
        <w:bidi/>
        <w:jc w:val="both"/>
        <w:rPr>
          <w:rFonts w:cs="David" w:hint="cs"/>
          <w:rtl/>
        </w:rPr>
      </w:pPr>
    </w:p>
    <w:p w14:paraId="03E44FED" w14:textId="77777777" w:rsidR="00A535C4" w:rsidRPr="00A535C4" w:rsidRDefault="00A535C4" w:rsidP="00A535C4">
      <w:pPr>
        <w:tabs>
          <w:tab w:val="left" w:pos="1930"/>
        </w:tabs>
        <w:bidi/>
        <w:jc w:val="both"/>
        <w:rPr>
          <w:rFonts w:cs="David" w:hint="cs"/>
          <w:rtl/>
        </w:rPr>
      </w:pPr>
      <w:r w:rsidRPr="00A535C4">
        <w:rPr>
          <w:rFonts w:cs="David"/>
          <w:b/>
          <w:bCs/>
          <w:u w:val="single"/>
          <w:rtl/>
        </w:rPr>
        <w:t>י</w:t>
      </w:r>
      <w:r w:rsidRPr="00A535C4">
        <w:rPr>
          <w:rFonts w:cs="David" w:hint="cs"/>
          <w:b/>
          <w:bCs/>
          <w:u w:val="single"/>
          <w:rtl/>
        </w:rPr>
        <w:t>יעוץ משפטי</w:t>
      </w:r>
      <w:r w:rsidRPr="00A535C4">
        <w:rPr>
          <w:rFonts w:cs="David"/>
          <w:b/>
          <w:bCs/>
          <w:u w:val="single"/>
          <w:rtl/>
        </w:rPr>
        <w:t>:</w:t>
      </w:r>
      <w:r w:rsidRPr="00A535C4">
        <w:rPr>
          <w:rFonts w:cs="David" w:hint="cs"/>
          <w:rtl/>
        </w:rPr>
        <w:tab/>
      </w:r>
      <w:r w:rsidRPr="00A535C4">
        <w:rPr>
          <w:rFonts w:cs="David" w:hint="cs"/>
          <w:rtl/>
        </w:rPr>
        <w:tab/>
        <w:t xml:space="preserve">נורית </w:t>
      </w:r>
      <w:proofErr w:type="spellStart"/>
      <w:r w:rsidRPr="00A535C4">
        <w:rPr>
          <w:rFonts w:cs="David" w:hint="cs"/>
          <w:rtl/>
        </w:rPr>
        <w:t>אלשטיין</w:t>
      </w:r>
      <w:proofErr w:type="spellEnd"/>
      <w:r w:rsidRPr="00A535C4">
        <w:rPr>
          <w:rFonts w:cs="David" w:hint="cs"/>
          <w:rtl/>
        </w:rPr>
        <w:t xml:space="preserve">,   ארבל </w:t>
      </w:r>
      <w:proofErr w:type="spellStart"/>
      <w:r w:rsidRPr="00A535C4">
        <w:rPr>
          <w:rFonts w:cs="David" w:hint="cs"/>
          <w:rtl/>
        </w:rPr>
        <w:t>אסטרחן</w:t>
      </w:r>
      <w:proofErr w:type="spellEnd"/>
    </w:p>
    <w:p w14:paraId="68DAD9CA" w14:textId="77777777" w:rsidR="00A535C4" w:rsidRPr="00A535C4" w:rsidRDefault="00A535C4" w:rsidP="00A535C4">
      <w:pPr>
        <w:tabs>
          <w:tab w:val="left" w:pos="1930"/>
        </w:tabs>
        <w:bidi/>
        <w:jc w:val="both"/>
        <w:rPr>
          <w:rFonts w:cs="David" w:hint="cs"/>
          <w:rtl/>
        </w:rPr>
      </w:pPr>
      <w:r w:rsidRPr="00A535C4">
        <w:rPr>
          <w:rFonts w:cs="David"/>
          <w:b/>
          <w:bCs/>
          <w:u w:val="single"/>
          <w:rtl/>
        </w:rPr>
        <w:t>מנהלת הוועדה</w:t>
      </w:r>
      <w:r w:rsidRPr="00A535C4">
        <w:rPr>
          <w:rFonts w:cs="David"/>
          <w:rtl/>
        </w:rPr>
        <w:t>:</w:t>
      </w:r>
      <w:r w:rsidRPr="00A535C4">
        <w:rPr>
          <w:rFonts w:cs="David" w:hint="cs"/>
          <w:rtl/>
        </w:rPr>
        <w:tab/>
      </w:r>
      <w:r w:rsidRPr="00A535C4">
        <w:rPr>
          <w:rFonts w:cs="David" w:hint="cs"/>
          <w:rtl/>
        </w:rPr>
        <w:tab/>
        <w:t>אתי בן-יוסף</w:t>
      </w:r>
    </w:p>
    <w:p w14:paraId="2EE1F80B" w14:textId="77777777" w:rsidR="00A535C4" w:rsidRPr="00A535C4" w:rsidRDefault="00A535C4" w:rsidP="00A535C4">
      <w:pPr>
        <w:tabs>
          <w:tab w:val="left" w:pos="1930"/>
        </w:tabs>
        <w:bidi/>
        <w:jc w:val="both"/>
        <w:rPr>
          <w:rFonts w:cs="David" w:hint="cs"/>
          <w:rtl/>
        </w:rPr>
      </w:pPr>
      <w:r w:rsidRPr="00A535C4">
        <w:rPr>
          <w:rFonts w:cs="David" w:hint="cs"/>
          <w:b/>
          <w:bCs/>
          <w:u w:val="single"/>
          <w:rtl/>
        </w:rPr>
        <w:t>רשמות פרלמנטאריות</w:t>
      </w:r>
      <w:r w:rsidRPr="00A535C4">
        <w:rPr>
          <w:rFonts w:cs="David"/>
          <w:rtl/>
        </w:rPr>
        <w:t>:</w:t>
      </w:r>
      <w:r w:rsidRPr="00A535C4">
        <w:rPr>
          <w:rFonts w:cs="David" w:hint="cs"/>
          <w:rtl/>
        </w:rPr>
        <w:tab/>
        <w:t xml:space="preserve">אתי </w:t>
      </w:r>
      <w:proofErr w:type="spellStart"/>
      <w:r w:rsidRPr="00A535C4">
        <w:rPr>
          <w:rFonts w:cs="David" w:hint="cs"/>
          <w:rtl/>
        </w:rPr>
        <w:t>אפלבוים</w:t>
      </w:r>
      <w:proofErr w:type="spellEnd"/>
      <w:r w:rsidRPr="00A535C4">
        <w:rPr>
          <w:rFonts w:cs="David" w:hint="cs"/>
          <w:rtl/>
        </w:rPr>
        <w:t>,   לאה קיקיון</w:t>
      </w:r>
    </w:p>
    <w:p w14:paraId="2DF599C9" w14:textId="77777777" w:rsidR="00A535C4" w:rsidRPr="00A535C4" w:rsidRDefault="00A535C4" w:rsidP="00A535C4">
      <w:pPr>
        <w:bidi/>
        <w:jc w:val="both"/>
        <w:rPr>
          <w:rFonts w:cs="David" w:hint="cs"/>
          <w:rtl/>
        </w:rPr>
      </w:pPr>
    </w:p>
    <w:p w14:paraId="42197B0D" w14:textId="77777777" w:rsidR="00A535C4" w:rsidRPr="00A535C4" w:rsidRDefault="00A535C4" w:rsidP="00A535C4">
      <w:pPr>
        <w:tabs>
          <w:tab w:val="left" w:pos="1221"/>
        </w:tabs>
        <w:bidi/>
        <w:ind w:left="1134" w:hanging="1134"/>
        <w:jc w:val="center"/>
        <w:rPr>
          <w:rFonts w:cs="David" w:hint="cs"/>
          <w:b/>
          <w:bCs/>
          <w:u w:val="single"/>
          <w:rtl/>
        </w:rPr>
      </w:pPr>
      <w:r w:rsidRPr="00A535C4">
        <w:rPr>
          <w:rFonts w:cs="David" w:hint="cs"/>
          <w:b/>
          <w:bCs/>
          <w:u w:val="single"/>
          <w:rtl/>
        </w:rPr>
        <w:lastRenderedPageBreak/>
        <w:t xml:space="preserve">דיון בקובלנה שהגישו חברי הכנסת להעברת נשיא המדינה </w:t>
      </w:r>
      <w:proofErr w:type="spellStart"/>
      <w:r w:rsidRPr="00A535C4">
        <w:rPr>
          <w:rFonts w:cs="David" w:hint="cs"/>
          <w:b/>
          <w:bCs/>
          <w:u w:val="single"/>
          <w:rtl/>
        </w:rPr>
        <w:t>מכונתו</w:t>
      </w:r>
      <w:proofErr w:type="spellEnd"/>
      <w:r w:rsidRPr="00A535C4">
        <w:rPr>
          <w:rFonts w:cs="David" w:hint="cs"/>
          <w:b/>
          <w:bCs/>
          <w:u w:val="single"/>
          <w:rtl/>
        </w:rPr>
        <w:t xml:space="preserve"> לפי סעיף 20</w:t>
      </w:r>
    </w:p>
    <w:p w14:paraId="6692830D" w14:textId="77777777" w:rsidR="00A535C4" w:rsidRPr="00A535C4" w:rsidRDefault="00A535C4" w:rsidP="00A535C4">
      <w:pPr>
        <w:tabs>
          <w:tab w:val="left" w:pos="1221"/>
        </w:tabs>
        <w:bidi/>
        <w:ind w:left="1134" w:hanging="1134"/>
        <w:jc w:val="center"/>
        <w:rPr>
          <w:rFonts w:cs="David" w:hint="cs"/>
          <w:b/>
          <w:bCs/>
          <w:u w:val="single"/>
          <w:rtl/>
        </w:rPr>
      </w:pPr>
      <w:r w:rsidRPr="00A535C4">
        <w:rPr>
          <w:rFonts w:cs="David" w:hint="cs"/>
          <w:b/>
          <w:bCs/>
          <w:u w:val="single"/>
          <w:rtl/>
        </w:rPr>
        <w:t>לחוק-יסוד:נשיא המדינה.</w:t>
      </w:r>
    </w:p>
    <w:p w14:paraId="1DBA880E" w14:textId="77777777" w:rsidR="00A535C4" w:rsidRPr="00A535C4" w:rsidRDefault="00A535C4" w:rsidP="00A535C4">
      <w:pPr>
        <w:bidi/>
        <w:jc w:val="both"/>
        <w:rPr>
          <w:rFonts w:cs="David" w:hint="cs"/>
          <w:u w:val="single"/>
          <w:rtl/>
        </w:rPr>
      </w:pPr>
    </w:p>
    <w:p w14:paraId="18023E01"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291179B1" w14:textId="77777777" w:rsidR="00A535C4" w:rsidRPr="00A535C4" w:rsidRDefault="00A535C4" w:rsidP="00A535C4">
      <w:pPr>
        <w:bidi/>
        <w:jc w:val="both"/>
        <w:rPr>
          <w:rFonts w:cs="David" w:hint="cs"/>
          <w:rtl/>
        </w:rPr>
      </w:pPr>
    </w:p>
    <w:p w14:paraId="1E76402A" w14:textId="77777777" w:rsidR="00A535C4" w:rsidRPr="00A535C4" w:rsidRDefault="00A535C4" w:rsidP="00A535C4">
      <w:pPr>
        <w:bidi/>
        <w:ind w:firstLine="567"/>
        <w:jc w:val="both"/>
        <w:rPr>
          <w:rFonts w:cs="David" w:hint="cs"/>
          <w:rtl/>
        </w:rPr>
      </w:pPr>
      <w:r w:rsidRPr="00A535C4">
        <w:rPr>
          <w:rFonts w:cs="David" w:hint="cs"/>
          <w:rtl/>
        </w:rPr>
        <w:t xml:space="preserve">בוקר טוב חבריי חברי הכנסת. אני מקדמת בברכה את היועץ המשפטי לממשלה, מר מני מזוז ואת באי כוחו של הנשיא, שמכבדים אותנו בנוכחותם, בדיון שהחל בעקבות הקובלנה של 38 חברי כנסת בעניין העברת הנשיא מהכהונה, על פי חוק יסוד נשיא המדינה. אני מקווה שאנחנו נשכיל לשמוע גם ממך, אדוני היועץ המשפטי, וגם מעורך דינו ובא כוחו של הנשיא, פרטים נוספים על ההליך. </w:t>
      </w:r>
    </w:p>
    <w:p w14:paraId="39883BF6" w14:textId="77777777" w:rsidR="00A535C4" w:rsidRPr="00A535C4" w:rsidRDefault="00A535C4" w:rsidP="00A535C4">
      <w:pPr>
        <w:bidi/>
        <w:ind w:firstLine="567"/>
        <w:jc w:val="both"/>
        <w:rPr>
          <w:rFonts w:cs="David" w:hint="cs"/>
          <w:rtl/>
        </w:rPr>
      </w:pPr>
    </w:p>
    <w:p w14:paraId="3A7128C1" w14:textId="77777777" w:rsidR="00A535C4" w:rsidRPr="00A535C4" w:rsidRDefault="00A535C4" w:rsidP="00A535C4">
      <w:pPr>
        <w:bidi/>
        <w:ind w:firstLine="567"/>
        <w:jc w:val="both"/>
        <w:rPr>
          <w:rFonts w:cs="David" w:hint="cs"/>
          <w:rtl/>
        </w:rPr>
      </w:pPr>
      <w:r w:rsidRPr="00A535C4">
        <w:rPr>
          <w:rFonts w:cs="David" w:hint="cs"/>
          <w:rtl/>
        </w:rPr>
        <w:t>לפני שאגע בסוגיה הקריטית לגבי העברת הנשיא מכהונתו, אני מבקשת לאשר בקשות  נבצרות של חברי כנסת. אני מזכירה לחבריי חברי הכנסת שלפי הנוהל שקבענו, רק חבר כנסת שהשתתף בכל הישיבות בהן התקיים דיון מהותי בנושא מהנושאים המנויים בסעיף קטן א', דהיינו, "על אף האמור בפסקה 1, הודיע חבר הכנסת לפני הישיבה כי נבצר ממנו להשתתף באותה ישיבה, מסיבה רפואית, או מסיבה מוצדקת אחרת, רשאית ועדת הכנסת, במועד קיומה של כל ישיבה לקבוע כי היעדרותו, כאמור, לא תמנע ממנו מלהשתתף בהצבעה ובלבד שהשתתף בלפחות ממחצית הישיבות באותו נושא".</w:t>
      </w:r>
    </w:p>
    <w:p w14:paraId="22354C88" w14:textId="77777777" w:rsidR="00A535C4" w:rsidRPr="00A535C4" w:rsidRDefault="00A535C4" w:rsidP="00A535C4">
      <w:pPr>
        <w:bidi/>
        <w:jc w:val="both"/>
        <w:rPr>
          <w:rFonts w:cs="David" w:hint="cs"/>
          <w:rtl/>
        </w:rPr>
      </w:pPr>
    </w:p>
    <w:p w14:paraId="71C5BDC4" w14:textId="77777777" w:rsidR="00A535C4" w:rsidRPr="00A535C4" w:rsidRDefault="00A535C4" w:rsidP="00A535C4">
      <w:pPr>
        <w:bidi/>
        <w:ind w:firstLine="567"/>
        <w:jc w:val="both"/>
        <w:rPr>
          <w:rFonts w:cs="David" w:hint="cs"/>
          <w:rtl/>
        </w:rPr>
      </w:pPr>
      <w:r w:rsidRPr="00A535C4">
        <w:rPr>
          <w:rFonts w:cs="David" w:hint="cs"/>
          <w:rtl/>
        </w:rPr>
        <w:t>כפי שהיה בישיבה הקודמת, גם בישיבה הזאת עורכת מנהלת הוועדה רישום מדויק של כל חברי הוועדה הנוכחים, כולל יציאות של דקות. בנוסף, יש לי פה 3 בקשות  שאותן נצטרך לאשר או לדחות, כל אחת בנפרד.</w:t>
      </w:r>
    </w:p>
    <w:p w14:paraId="4A0E0987" w14:textId="77777777" w:rsidR="00A535C4" w:rsidRPr="00A535C4" w:rsidRDefault="00A535C4" w:rsidP="00A535C4">
      <w:pPr>
        <w:bidi/>
        <w:jc w:val="both"/>
        <w:rPr>
          <w:rFonts w:cs="David" w:hint="cs"/>
          <w:rtl/>
        </w:rPr>
      </w:pPr>
    </w:p>
    <w:p w14:paraId="17906DAA" w14:textId="77777777" w:rsidR="00A535C4" w:rsidRPr="00A535C4" w:rsidRDefault="00A535C4" w:rsidP="00A535C4">
      <w:pPr>
        <w:bidi/>
        <w:jc w:val="both"/>
        <w:rPr>
          <w:rFonts w:cs="David" w:hint="cs"/>
          <w:u w:val="single"/>
          <w:rtl/>
        </w:rPr>
      </w:pPr>
      <w:r w:rsidRPr="00A535C4">
        <w:rPr>
          <w:rFonts w:cs="David" w:hint="cs"/>
          <w:u w:val="single"/>
          <w:rtl/>
        </w:rPr>
        <w:t>לימור לבנת:</w:t>
      </w:r>
    </w:p>
    <w:p w14:paraId="1ACBE2A2" w14:textId="77777777" w:rsidR="00A535C4" w:rsidRPr="00A535C4" w:rsidRDefault="00A535C4" w:rsidP="00A535C4">
      <w:pPr>
        <w:bidi/>
        <w:jc w:val="both"/>
        <w:rPr>
          <w:rFonts w:cs="David" w:hint="cs"/>
          <w:rtl/>
        </w:rPr>
      </w:pPr>
    </w:p>
    <w:p w14:paraId="1AC22C75" w14:textId="77777777" w:rsidR="00A535C4" w:rsidRPr="00A535C4" w:rsidRDefault="00A535C4" w:rsidP="00A535C4">
      <w:pPr>
        <w:bidi/>
        <w:ind w:firstLine="567"/>
        <w:jc w:val="both"/>
        <w:rPr>
          <w:rFonts w:cs="David" w:hint="cs"/>
          <w:rtl/>
        </w:rPr>
      </w:pPr>
      <w:r w:rsidRPr="00A535C4">
        <w:rPr>
          <w:rFonts w:cs="David" w:hint="cs"/>
          <w:rtl/>
        </w:rPr>
        <w:t xml:space="preserve">האם לא יתקבלו בקשות נוספות במהלך הישיבה? </w:t>
      </w:r>
    </w:p>
    <w:p w14:paraId="2630428C" w14:textId="77777777" w:rsidR="00A535C4" w:rsidRPr="00A535C4" w:rsidRDefault="00A535C4" w:rsidP="00A535C4">
      <w:pPr>
        <w:bidi/>
        <w:jc w:val="both"/>
        <w:rPr>
          <w:rFonts w:cs="David" w:hint="cs"/>
          <w:rtl/>
        </w:rPr>
      </w:pPr>
    </w:p>
    <w:p w14:paraId="2475B79F" w14:textId="77777777" w:rsidR="00A535C4" w:rsidRPr="00A535C4" w:rsidRDefault="00A535C4" w:rsidP="00A535C4">
      <w:pPr>
        <w:bidi/>
        <w:jc w:val="both"/>
        <w:rPr>
          <w:rFonts w:cs="David" w:hint="cs"/>
          <w:rtl/>
        </w:rPr>
      </w:pPr>
      <w:r w:rsidRPr="00A535C4">
        <w:rPr>
          <w:rFonts w:cs="David" w:hint="cs"/>
          <w:u w:val="single"/>
          <w:rtl/>
        </w:rPr>
        <w:t>היו"ר רוחמה אברהם:</w:t>
      </w:r>
    </w:p>
    <w:p w14:paraId="53122288" w14:textId="77777777" w:rsidR="00A535C4" w:rsidRPr="00A535C4" w:rsidRDefault="00A535C4" w:rsidP="00A535C4">
      <w:pPr>
        <w:bidi/>
        <w:jc w:val="both"/>
        <w:rPr>
          <w:rFonts w:cs="David" w:hint="cs"/>
          <w:rtl/>
        </w:rPr>
      </w:pPr>
    </w:p>
    <w:p w14:paraId="79C39817" w14:textId="77777777" w:rsidR="00A535C4" w:rsidRPr="00A535C4" w:rsidRDefault="00A535C4" w:rsidP="00A535C4">
      <w:pPr>
        <w:bidi/>
        <w:ind w:firstLine="567"/>
        <w:jc w:val="both"/>
        <w:rPr>
          <w:rFonts w:cs="David" w:hint="cs"/>
          <w:rtl/>
        </w:rPr>
      </w:pPr>
      <w:r w:rsidRPr="00A535C4">
        <w:rPr>
          <w:rFonts w:cs="David" w:hint="cs"/>
          <w:rtl/>
        </w:rPr>
        <w:t xml:space="preserve">כפי שסיכמנו, אני לא אניח על שולחנה של הוועדה בקשות לנבצרות. לחברי הכנסת היה מספיק זמן לבקש נבצרות, מהישיבה הקודמת ועד לרגע זה ממש. </w:t>
      </w:r>
    </w:p>
    <w:p w14:paraId="5FAE9EA4" w14:textId="77777777" w:rsidR="00A535C4" w:rsidRPr="00A535C4" w:rsidRDefault="00A535C4" w:rsidP="00A535C4">
      <w:pPr>
        <w:bidi/>
        <w:ind w:firstLine="567"/>
        <w:jc w:val="both"/>
        <w:rPr>
          <w:rFonts w:cs="David" w:hint="cs"/>
          <w:rtl/>
        </w:rPr>
      </w:pPr>
    </w:p>
    <w:p w14:paraId="4908F62F" w14:textId="77777777" w:rsidR="00A535C4" w:rsidRPr="00A535C4" w:rsidRDefault="00A535C4" w:rsidP="00A535C4">
      <w:pPr>
        <w:bidi/>
        <w:ind w:firstLine="567"/>
        <w:jc w:val="both"/>
        <w:rPr>
          <w:rFonts w:cs="David" w:hint="cs"/>
          <w:rtl/>
        </w:rPr>
      </w:pPr>
      <w:r w:rsidRPr="00A535C4">
        <w:rPr>
          <w:rFonts w:cs="David" w:hint="cs"/>
          <w:rtl/>
        </w:rPr>
        <w:t xml:space="preserve">הבקשה שמונחת על שולחני היא בקשתה של חברת הכנסת קולט אביטל. </w:t>
      </w:r>
    </w:p>
    <w:p w14:paraId="77D94588" w14:textId="77777777" w:rsidR="00A535C4" w:rsidRPr="00A535C4" w:rsidRDefault="00A535C4" w:rsidP="00A535C4">
      <w:pPr>
        <w:bidi/>
        <w:ind w:firstLine="567"/>
        <w:jc w:val="both"/>
        <w:rPr>
          <w:rFonts w:cs="David" w:hint="cs"/>
          <w:rtl/>
        </w:rPr>
      </w:pPr>
    </w:p>
    <w:p w14:paraId="654D7827" w14:textId="77777777" w:rsidR="00A535C4" w:rsidRPr="00A535C4" w:rsidRDefault="00A535C4" w:rsidP="00A535C4">
      <w:pPr>
        <w:bidi/>
        <w:ind w:firstLine="567"/>
        <w:jc w:val="both"/>
        <w:rPr>
          <w:rFonts w:cs="David" w:hint="cs"/>
          <w:rtl/>
        </w:rPr>
      </w:pPr>
      <w:r w:rsidRPr="00A535C4">
        <w:rPr>
          <w:rFonts w:cs="David" w:hint="cs"/>
          <w:rtl/>
        </w:rPr>
        <w:t xml:space="preserve">אני מקריאה: "ברצוני להודיע לך ולחברי הוועדה כי לא אוכל להיות נוכחת היום במהלך הדיון על הליך ההדחה של נשיא המדינה שיתקיים בוועדה, היות ואני צריכה להיות נוכחת במקביל בוועדת הכספים בה עולה הצעת חוק שלי בנושא ניצולי השואה, ובוועדת חוקה הצבעות על נוסח החוק הנורבגי שהייתי בין יוזמיו. אשתדל מאוד להגיע לחלק מהדיון ולהיות נוכחת בהצבעות אם יהיו. אודה על אישורך ואישור הוועדה להיעדרות מסיבה מוצדקת". </w:t>
      </w:r>
    </w:p>
    <w:p w14:paraId="680752D9" w14:textId="77777777" w:rsidR="00A535C4" w:rsidRPr="00A535C4" w:rsidRDefault="00A535C4" w:rsidP="00A535C4">
      <w:pPr>
        <w:bidi/>
        <w:ind w:firstLine="567"/>
        <w:jc w:val="both"/>
        <w:rPr>
          <w:rFonts w:cs="David" w:hint="cs"/>
          <w:rtl/>
        </w:rPr>
      </w:pPr>
    </w:p>
    <w:p w14:paraId="7C023122" w14:textId="77777777" w:rsidR="00A535C4" w:rsidRPr="00A535C4" w:rsidRDefault="00A535C4" w:rsidP="00A535C4">
      <w:pPr>
        <w:bidi/>
        <w:ind w:firstLine="567"/>
        <w:jc w:val="both"/>
        <w:rPr>
          <w:rFonts w:cs="David" w:hint="cs"/>
          <w:rtl/>
        </w:rPr>
      </w:pPr>
      <w:r w:rsidRPr="00A535C4">
        <w:rPr>
          <w:rFonts w:cs="David" w:hint="cs"/>
          <w:rtl/>
        </w:rPr>
        <w:t>אני לא אפתח לדיון את השאלה האם הבקשה שלה מוצדקת כן או לא, אלא נצביע.</w:t>
      </w:r>
    </w:p>
    <w:p w14:paraId="7B23F18A" w14:textId="77777777" w:rsidR="00A535C4" w:rsidRPr="00A535C4" w:rsidRDefault="00A535C4" w:rsidP="00A535C4">
      <w:pPr>
        <w:bidi/>
        <w:jc w:val="both"/>
        <w:rPr>
          <w:rFonts w:cs="David" w:hint="cs"/>
          <w:rtl/>
        </w:rPr>
      </w:pPr>
    </w:p>
    <w:p w14:paraId="2CF635A4"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7C74ADD0" w14:textId="77777777" w:rsidR="00A535C4" w:rsidRPr="00A535C4" w:rsidRDefault="00A535C4" w:rsidP="00A535C4">
      <w:pPr>
        <w:bidi/>
        <w:jc w:val="both"/>
        <w:rPr>
          <w:rFonts w:cs="David" w:hint="cs"/>
          <w:rtl/>
        </w:rPr>
      </w:pPr>
    </w:p>
    <w:p w14:paraId="233D1194" w14:textId="77777777" w:rsidR="00A535C4" w:rsidRPr="00A535C4" w:rsidRDefault="00A535C4" w:rsidP="00A535C4">
      <w:pPr>
        <w:bidi/>
        <w:ind w:firstLine="567"/>
        <w:jc w:val="both"/>
        <w:rPr>
          <w:rFonts w:cs="David" w:hint="cs"/>
          <w:rtl/>
        </w:rPr>
      </w:pPr>
      <w:r w:rsidRPr="00A535C4">
        <w:rPr>
          <w:rFonts w:cs="David" w:hint="cs"/>
          <w:rtl/>
        </w:rPr>
        <w:t xml:space="preserve">הבקשה מתחלקת לשני חלקים. ככל שמדובר בהצבעות שמתקיימות בוועדות אחרות, זה לא יכול להיות, לדעתי, צידוק. אני רוצה להבהיר שגם לסיעות אחרות יש חברים בוועדת חוקה והם מצאו מצביעים מחליפים שיצביעו בהתאם לעמדת הסיעה. </w:t>
      </w:r>
    </w:p>
    <w:p w14:paraId="78D82EE8" w14:textId="77777777" w:rsidR="00A535C4" w:rsidRPr="00A535C4" w:rsidRDefault="00A535C4" w:rsidP="00A535C4">
      <w:pPr>
        <w:bidi/>
        <w:ind w:firstLine="567"/>
        <w:jc w:val="both"/>
        <w:rPr>
          <w:rFonts w:cs="David" w:hint="cs"/>
          <w:rtl/>
        </w:rPr>
      </w:pPr>
    </w:p>
    <w:p w14:paraId="188C79D0" w14:textId="77777777" w:rsidR="00A535C4" w:rsidRPr="00A535C4" w:rsidRDefault="00A535C4" w:rsidP="00A535C4">
      <w:pPr>
        <w:bidi/>
        <w:ind w:firstLine="567"/>
        <w:jc w:val="both"/>
        <w:rPr>
          <w:rFonts w:cs="David" w:hint="cs"/>
          <w:rtl/>
        </w:rPr>
      </w:pPr>
      <w:r w:rsidRPr="00A535C4">
        <w:rPr>
          <w:rFonts w:cs="David" w:hint="cs"/>
          <w:rtl/>
        </w:rPr>
        <w:t xml:space="preserve">כאשר יש לחבר כנסת הצעה שלו, זה דבר שונה, אבל אני חושב שחייבים להנחות את חברי הכנסת, כפי שחלק מהם עושים, לדחות את הדיון גם בהצעות חוק שלהם. אם דיון מקביל הוא פחות חשוב מהעניין הזה, אז חבל על הזמן, אז כל דבר הוא חשוב. זה כבר חלק משגרת החיים בכנסת. </w:t>
      </w:r>
    </w:p>
    <w:p w14:paraId="6029DA08" w14:textId="77777777" w:rsidR="00A535C4" w:rsidRPr="00A535C4" w:rsidRDefault="00A535C4" w:rsidP="00A535C4">
      <w:pPr>
        <w:bidi/>
        <w:ind w:firstLine="567"/>
        <w:jc w:val="both"/>
        <w:rPr>
          <w:rFonts w:cs="David" w:hint="cs"/>
          <w:rtl/>
        </w:rPr>
      </w:pPr>
    </w:p>
    <w:p w14:paraId="409E4AF5" w14:textId="77777777" w:rsidR="00A535C4" w:rsidRPr="00A535C4" w:rsidRDefault="00A535C4" w:rsidP="00A535C4">
      <w:pPr>
        <w:bidi/>
        <w:ind w:firstLine="567"/>
        <w:jc w:val="both"/>
        <w:rPr>
          <w:rFonts w:cs="David" w:hint="cs"/>
          <w:rtl/>
        </w:rPr>
      </w:pPr>
      <w:r w:rsidRPr="00A535C4">
        <w:rPr>
          <w:rFonts w:cs="David" w:hint="cs"/>
          <w:rtl/>
        </w:rPr>
        <w:t xml:space="preserve">אגב, לחברת הכנסת אביטל היה הבוקר ראיון מצוין ב"גלי צה"ל" לכן אני לא מחמיר איתה. </w:t>
      </w:r>
    </w:p>
    <w:p w14:paraId="13AE81FB" w14:textId="77777777" w:rsidR="00A535C4" w:rsidRPr="00A535C4" w:rsidRDefault="00A535C4" w:rsidP="00A535C4">
      <w:pPr>
        <w:bidi/>
        <w:jc w:val="both"/>
        <w:rPr>
          <w:rFonts w:cs="David" w:hint="cs"/>
          <w:rtl/>
        </w:rPr>
      </w:pPr>
      <w:r w:rsidRPr="00A535C4">
        <w:rPr>
          <w:rFonts w:cs="David"/>
          <w:rtl/>
        </w:rPr>
        <w:br w:type="page"/>
      </w:r>
    </w:p>
    <w:p w14:paraId="28BD4005"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7F4DBE61" w14:textId="77777777" w:rsidR="00A535C4" w:rsidRPr="00A535C4" w:rsidRDefault="00A535C4" w:rsidP="00A535C4">
      <w:pPr>
        <w:bidi/>
        <w:jc w:val="both"/>
        <w:rPr>
          <w:rFonts w:cs="David" w:hint="cs"/>
          <w:rtl/>
        </w:rPr>
      </w:pPr>
    </w:p>
    <w:p w14:paraId="648D82C7" w14:textId="77777777" w:rsidR="00A535C4" w:rsidRPr="00A535C4" w:rsidRDefault="00A535C4" w:rsidP="00A535C4">
      <w:pPr>
        <w:bidi/>
        <w:jc w:val="both"/>
        <w:rPr>
          <w:rFonts w:cs="David" w:hint="cs"/>
          <w:rtl/>
        </w:rPr>
      </w:pPr>
      <w:r w:rsidRPr="00A535C4">
        <w:rPr>
          <w:rFonts w:cs="David" w:hint="cs"/>
          <w:rtl/>
        </w:rPr>
        <w:tab/>
        <w:t xml:space="preserve">אני מודה לך אדוני. תשיב במקום חברת הכנסת אביטל, חברתה לסיעה, חברת הכנסת שלי </w:t>
      </w:r>
      <w:proofErr w:type="spellStart"/>
      <w:r w:rsidRPr="00A535C4">
        <w:rPr>
          <w:rFonts w:cs="David" w:hint="cs"/>
          <w:rtl/>
        </w:rPr>
        <w:t>יחימוביץ</w:t>
      </w:r>
      <w:proofErr w:type="spellEnd"/>
      <w:r w:rsidRPr="00A535C4">
        <w:rPr>
          <w:rFonts w:cs="David" w:hint="cs"/>
          <w:rtl/>
        </w:rPr>
        <w:t xml:space="preserve">. </w:t>
      </w:r>
    </w:p>
    <w:p w14:paraId="23DEE9BB" w14:textId="77777777" w:rsidR="00A535C4" w:rsidRPr="00A535C4" w:rsidRDefault="00A535C4" w:rsidP="00A535C4">
      <w:pPr>
        <w:bidi/>
        <w:jc w:val="both"/>
        <w:rPr>
          <w:rFonts w:cs="David" w:hint="cs"/>
          <w:rtl/>
        </w:rPr>
      </w:pPr>
    </w:p>
    <w:p w14:paraId="39B971D1" w14:textId="77777777" w:rsidR="00A535C4" w:rsidRPr="00A535C4" w:rsidRDefault="00A535C4" w:rsidP="00A535C4">
      <w:pPr>
        <w:pStyle w:val="Heading5"/>
        <w:rPr>
          <w:rFonts w:hint="cs"/>
          <w:rtl/>
        </w:rPr>
      </w:pPr>
      <w:r w:rsidRPr="00A535C4">
        <w:rPr>
          <w:rFonts w:hint="cs"/>
          <w:u w:val="single"/>
          <w:rtl/>
        </w:rPr>
        <w:t xml:space="preserve">שלי </w:t>
      </w:r>
      <w:proofErr w:type="spellStart"/>
      <w:r w:rsidRPr="00A535C4">
        <w:rPr>
          <w:rFonts w:hint="cs"/>
          <w:u w:val="single"/>
          <w:rtl/>
        </w:rPr>
        <w:t>יחימוביץ</w:t>
      </w:r>
      <w:proofErr w:type="spellEnd"/>
      <w:r w:rsidRPr="00A535C4">
        <w:rPr>
          <w:rFonts w:hint="cs"/>
          <w:u w:val="single"/>
          <w:rtl/>
        </w:rPr>
        <w:t>:</w:t>
      </w:r>
    </w:p>
    <w:p w14:paraId="1A503253" w14:textId="77777777" w:rsidR="00A535C4" w:rsidRPr="00A535C4" w:rsidRDefault="00A535C4" w:rsidP="00A535C4">
      <w:pPr>
        <w:pStyle w:val="Heading5"/>
        <w:rPr>
          <w:rFonts w:hint="cs"/>
          <w:rtl/>
        </w:rPr>
      </w:pPr>
    </w:p>
    <w:p w14:paraId="11A75400" w14:textId="77777777" w:rsidR="00A535C4" w:rsidRPr="00A535C4" w:rsidRDefault="00A535C4" w:rsidP="00A535C4">
      <w:pPr>
        <w:bidi/>
        <w:jc w:val="both"/>
        <w:rPr>
          <w:rFonts w:cs="David" w:hint="cs"/>
          <w:rtl/>
        </w:rPr>
      </w:pPr>
      <w:r w:rsidRPr="00A535C4">
        <w:rPr>
          <w:rFonts w:cs="David" w:hint="cs"/>
          <w:rtl/>
        </w:rPr>
        <w:tab/>
        <w:t xml:space="preserve"> מדובר בהצעת חוק שמובילה חברתי, חברת הכנסת קולט אביטל, שנוגעת לנכי רדיפות הנאצים. זה נושא שהיא בקביעות מובילה בכנסת. הישיבה בוועדת הכספים נקבעה זמן רב קודם לכן. בלתי אפשרי, מבחינתה, שלא להיות בדיון הזה, גם כיוון שהיא מובילה וגם כיוון שזאת הצעת חוק שלה. כיוון שהנושא כה חשוב וקריטי, אני אפילו מרשה לעצמי לומר, יותר מעניין הדחת הנשיא, אני מבקשת לאשר את הנבצרות שלה.</w:t>
      </w:r>
    </w:p>
    <w:p w14:paraId="5B4E402B" w14:textId="77777777" w:rsidR="00A535C4" w:rsidRPr="00A535C4" w:rsidRDefault="00A535C4" w:rsidP="00A535C4">
      <w:pPr>
        <w:bidi/>
        <w:jc w:val="both"/>
        <w:rPr>
          <w:rFonts w:cs="David" w:hint="cs"/>
          <w:rtl/>
        </w:rPr>
      </w:pPr>
    </w:p>
    <w:p w14:paraId="640085FD"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032128FC" w14:textId="77777777" w:rsidR="00A535C4" w:rsidRPr="00A535C4" w:rsidRDefault="00A535C4" w:rsidP="00A535C4">
      <w:pPr>
        <w:bidi/>
        <w:jc w:val="both"/>
        <w:rPr>
          <w:rFonts w:cs="David" w:hint="cs"/>
          <w:rtl/>
        </w:rPr>
      </w:pPr>
    </w:p>
    <w:p w14:paraId="2A2DF881" w14:textId="77777777" w:rsidR="00A535C4" w:rsidRPr="00A535C4" w:rsidRDefault="00A535C4" w:rsidP="00A535C4">
      <w:pPr>
        <w:bidi/>
        <w:jc w:val="both"/>
        <w:rPr>
          <w:rFonts w:cs="David" w:hint="cs"/>
          <w:rtl/>
        </w:rPr>
      </w:pPr>
      <w:r w:rsidRPr="00A535C4">
        <w:rPr>
          <w:rFonts w:cs="David" w:hint="cs"/>
          <w:rtl/>
        </w:rPr>
        <w:tab/>
        <w:t>אני מודה לך גברתי. אני עוברת להצבעה. מי בעד לאשר את הנבצרות של חברת הכנסת קולט אביטל?</w:t>
      </w:r>
    </w:p>
    <w:p w14:paraId="40A3461B" w14:textId="77777777" w:rsidR="00A535C4" w:rsidRPr="00A535C4" w:rsidRDefault="00A535C4" w:rsidP="00A535C4">
      <w:pPr>
        <w:bidi/>
        <w:jc w:val="both"/>
        <w:rPr>
          <w:rFonts w:cs="David" w:hint="cs"/>
          <w:rtl/>
        </w:rPr>
      </w:pPr>
    </w:p>
    <w:p w14:paraId="52C55119" w14:textId="77777777" w:rsidR="00A535C4" w:rsidRPr="00A535C4" w:rsidRDefault="00A535C4" w:rsidP="00A535C4">
      <w:pPr>
        <w:bidi/>
        <w:jc w:val="both"/>
        <w:rPr>
          <w:rFonts w:cs="David" w:hint="cs"/>
          <w:b/>
          <w:bCs/>
          <w:rtl/>
        </w:rPr>
      </w:pPr>
      <w:r w:rsidRPr="00A535C4">
        <w:rPr>
          <w:rFonts w:cs="David" w:hint="cs"/>
          <w:b/>
          <w:bCs/>
          <w:rtl/>
        </w:rPr>
        <w:t>הצבעה</w:t>
      </w:r>
    </w:p>
    <w:p w14:paraId="76C51D5F" w14:textId="77777777" w:rsidR="00A535C4" w:rsidRPr="00A535C4" w:rsidRDefault="00A535C4" w:rsidP="00A535C4">
      <w:pPr>
        <w:bidi/>
        <w:jc w:val="both"/>
        <w:rPr>
          <w:rFonts w:cs="David" w:hint="cs"/>
          <w:rtl/>
        </w:rPr>
      </w:pPr>
    </w:p>
    <w:p w14:paraId="0304B7EE" w14:textId="77777777" w:rsidR="00A535C4" w:rsidRPr="00A535C4" w:rsidRDefault="00A535C4" w:rsidP="00A535C4">
      <w:pPr>
        <w:bidi/>
        <w:jc w:val="both"/>
        <w:rPr>
          <w:rFonts w:cs="David" w:hint="cs"/>
          <w:rtl/>
        </w:rPr>
      </w:pPr>
      <w:r w:rsidRPr="00A535C4">
        <w:rPr>
          <w:rFonts w:cs="David" w:hint="cs"/>
          <w:rtl/>
        </w:rPr>
        <w:t xml:space="preserve">בעד </w:t>
      </w:r>
      <w:r w:rsidRPr="00A535C4">
        <w:rPr>
          <w:rFonts w:cs="David"/>
          <w:rtl/>
        </w:rPr>
        <w:t>–</w:t>
      </w:r>
      <w:r w:rsidRPr="00A535C4">
        <w:rPr>
          <w:rFonts w:cs="David" w:hint="cs"/>
          <w:rtl/>
        </w:rPr>
        <w:t xml:space="preserve"> 9</w:t>
      </w:r>
    </w:p>
    <w:p w14:paraId="6710E705" w14:textId="77777777" w:rsidR="00A535C4" w:rsidRPr="00A535C4" w:rsidRDefault="00A535C4" w:rsidP="00A535C4">
      <w:pPr>
        <w:bidi/>
        <w:jc w:val="both"/>
        <w:rPr>
          <w:rFonts w:cs="David" w:hint="cs"/>
          <w:rtl/>
        </w:rPr>
      </w:pPr>
      <w:r w:rsidRPr="00A535C4">
        <w:rPr>
          <w:rFonts w:cs="David" w:hint="cs"/>
          <w:rtl/>
        </w:rPr>
        <w:t xml:space="preserve">נגד </w:t>
      </w:r>
      <w:r w:rsidRPr="00A535C4">
        <w:rPr>
          <w:rFonts w:cs="David"/>
          <w:rtl/>
        </w:rPr>
        <w:t>–</w:t>
      </w:r>
      <w:r w:rsidRPr="00A535C4">
        <w:rPr>
          <w:rFonts w:cs="David" w:hint="cs"/>
          <w:rtl/>
        </w:rPr>
        <w:t xml:space="preserve">  3</w:t>
      </w:r>
    </w:p>
    <w:p w14:paraId="0E7BA88D" w14:textId="77777777" w:rsidR="00A535C4" w:rsidRPr="00A535C4" w:rsidRDefault="00A535C4" w:rsidP="00A535C4">
      <w:pPr>
        <w:bidi/>
        <w:jc w:val="both"/>
        <w:rPr>
          <w:rFonts w:cs="David" w:hint="cs"/>
          <w:rtl/>
        </w:rPr>
      </w:pPr>
      <w:r w:rsidRPr="00A535C4">
        <w:rPr>
          <w:rFonts w:cs="David" w:hint="cs"/>
          <w:rtl/>
        </w:rPr>
        <w:t>נמנעים - 1</w:t>
      </w:r>
    </w:p>
    <w:p w14:paraId="38FDEBC2" w14:textId="77777777" w:rsidR="00A535C4" w:rsidRPr="00A535C4" w:rsidRDefault="00A535C4" w:rsidP="00A535C4">
      <w:pPr>
        <w:bidi/>
        <w:jc w:val="both"/>
        <w:rPr>
          <w:rFonts w:cs="David" w:hint="cs"/>
          <w:rtl/>
        </w:rPr>
      </w:pPr>
      <w:r w:rsidRPr="00A535C4">
        <w:rPr>
          <w:rFonts w:cs="David" w:hint="cs"/>
          <w:rtl/>
        </w:rPr>
        <w:t>ההצעה לאשר נבצרות לחברת הכנסת קולט אביטל, נתקבלה.</w:t>
      </w:r>
    </w:p>
    <w:p w14:paraId="004A56B5" w14:textId="77777777" w:rsidR="00A535C4" w:rsidRPr="00A535C4" w:rsidRDefault="00A535C4" w:rsidP="00A535C4">
      <w:pPr>
        <w:bidi/>
        <w:jc w:val="both"/>
        <w:rPr>
          <w:rFonts w:cs="David" w:hint="cs"/>
          <w:rtl/>
        </w:rPr>
      </w:pPr>
    </w:p>
    <w:p w14:paraId="3EED2071" w14:textId="77777777" w:rsidR="00A535C4" w:rsidRPr="00A535C4" w:rsidRDefault="00A535C4" w:rsidP="00A535C4">
      <w:pPr>
        <w:pStyle w:val="Heading5"/>
        <w:rPr>
          <w:rFonts w:hint="cs"/>
          <w:rtl/>
        </w:rPr>
      </w:pPr>
      <w:proofErr w:type="spellStart"/>
      <w:r w:rsidRPr="00A535C4">
        <w:rPr>
          <w:rFonts w:hint="cs"/>
          <w:u w:val="single"/>
          <w:rtl/>
        </w:rPr>
        <w:t>אסתרינה</w:t>
      </w:r>
      <w:proofErr w:type="spellEnd"/>
      <w:r w:rsidRPr="00A535C4">
        <w:rPr>
          <w:rFonts w:hint="cs"/>
          <w:u w:val="single"/>
          <w:rtl/>
        </w:rPr>
        <w:t xml:space="preserve"> </w:t>
      </w:r>
      <w:proofErr w:type="spellStart"/>
      <w:r w:rsidRPr="00A535C4">
        <w:rPr>
          <w:rFonts w:hint="cs"/>
          <w:u w:val="single"/>
          <w:rtl/>
        </w:rPr>
        <w:t>טרטמן</w:t>
      </w:r>
      <w:proofErr w:type="spellEnd"/>
      <w:r w:rsidRPr="00A535C4">
        <w:rPr>
          <w:rFonts w:hint="cs"/>
          <w:u w:val="single"/>
          <w:rtl/>
        </w:rPr>
        <w:t>:</w:t>
      </w:r>
    </w:p>
    <w:p w14:paraId="2A025BDB" w14:textId="77777777" w:rsidR="00A535C4" w:rsidRPr="00A535C4" w:rsidRDefault="00A535C4" w:rsidP="00A535C4">
      <w:pPr>
        <w:pStyle w:val="Heading5"/>
        <w:rPr>
          <w:rFonts w:hint="cs"/>
          <w:rtl/>
        </w:rPr>
      </w:pPr>
    </w:p>
    <w:p w14:paraId="378AA964" w14:textId="77777777" w:rsidR="00A535C4" w:rsidRPr="00A535C4" w:rsidRDefault="00A535C4" w:rsidP="00A535C4">
      <w:pPr>
        <w:bidi/>
        <w:jc w:val="both"/>
        <w:rPr>
          <w:rFonts w:cs="David" w:hint="cs"/>
          <w:rtl/>
        </w:rPr>
      </w:pPr>
      <w:r w:rsidRPr="00A535C4">
        <w:rPr>
          <w:rFonts w:cs="David" w:hint="cs"/>
          <w:rtl/>
        </w:rPr>
        <w:tab/>
        <w:t xml:space="preserve">יש לי הצעה לסדר. אני חושבת שבמקרה דנן יש מקום לתת סדרי עדיפויות. במקרה של ישיבה מהסוג הזה יש מקום לדחות את הדיון בוועדות אחרות. יחד עם זאת, חברת הכנסת אביטל לא </w:t>
      </w:r>
      <w:proofErr w:type="spellStart"/>
      <w:r w:rsidRPr="00A535C4">
        <w:rPr>
          <w:rFonts w:cs="David" w:hint="cs"/>
          <w:rtl/>
        </w:rPr>
        <w:t>היתה</w:t>
      </w:r>
      <w:proofErr w:type="spellEnd"/>
      <w:r w:rsidRPr="00A535C4">
        <w:rPr>
          <w:rFonts w:cs="David" w:hint="cs"/>
          <w:rtl/>
        </w:rPr>
        <w:t xml:space="preserve"> שותפה לשיחה שהתנהלה פה כרגע לכן אני תמכתי בנבצרות. הצעתי לסדר היא שנקבל החלטה: היה ויש המשך דיון ויש סיטואציה דומה, חברי כנסת שחברים בוועדה, יעשו </w:t>
      </w:r>
      <w:proofErr w:type="spellStart"/>
      <w:r w:rsidRPr="00A535C4">
        <w:rPr>
          <w:rFonts w:cs="David" w:hint="cs"/>
          <w:rtl/>
        </w:rPr>
        <w:t>הכל</w:t>
      </w:r>
      <w:proofErr w:type="spellEnd"/>
      <w:r w:rsidRPr="00A535C4">
        <w:rPr>
          <w:rFonts w:cs="David" w:hint="cs"/>
          <w:rtl/>
        </w:rPr>
        <w:t xml:space="preserve"> כדי לדחות את הדיונים בוועדות מקבילות על מנת שיהיו נוכחים כאן.</w:t>
      </w:r>
    </w:p>
    <w:p w14:paraId="5D912A15" w14:textId="77777777" w:rsidR="00A535C4" w:rsidRPr="00A535C4" w:rsidRDefault="00A535C4" w:rsidP="00A535C4">
      <w:pPr>
        <w:bidi/>
        <w:jc w:val="both"/>
        <w:rPr>
          <w:rFonts w:cs="David" w:hint="cs"/>
          <w:rtl/>
        </w:rPr>
      </w:pPr>
    </w:p>
    <w:p w14:paraId="25084FC8" w14:textId="77777777" w:rsidR="00A535C4" w:rsidRPr="00A535C4" w:rsidRDefault="00A535C4" w:rsidP="00A535C4">
      <w:pPr>
        <w:bidi/>
        <w:jc w:val="both"/>
        <w:rPr>
          <w:rFonts w:cs="David" w:hint="cs"/>
          <w:rtl/>
        </w:rPr>
      </w:pPr>
      <w:r w:rsidRPr="00A535C4">
        <w:rPr>
          <w:rFonts w:cs="David" w:hint="cs"/>
          <w:u w:val="single"/>
          <w:rtl/>
        </w:rPr>
        <w:t>מיכאל איתן:</w:t>
      </w:r>
    </w:p>
    <w:p w14:paraId="4AE97190" w14:textId="77777777" w:rsidR="00A535C4" w:rsidRPr="00A535C4" w:rsidRDefault="00A535C4" w:rsidP="00A535C4">
      <w:pPr>
        <w:bidi/>
        <w:jc w:val="both"/>
        <w:rPr>
          <w:rFonts w:cs="David" w:hint="cs"/>
          <w:rtl/>
        </w:rPr>
      </w:pPr>
    </w:p>
    <w:p w14:paraId="78B68D35" w14:textId="77777777" w:rsidR="00A535C4" w:rsidRPr="00A535C4" w:rsidRDefault="00A535C4" w:rsidP="00A535C4">
      <w:pPr>
        <w:bidi/>
        <w:jc w:val="both"/>
        <w:rPr>
          <w:rFonts w:cs="David" w:hint="cs"/>
          <w:rtl/>
        </w:rPr>
      </w:pPr>
      <w:r w:rsidRPr="00A535C4">
        <w:rPr>
          <w:rFonts w:cs="David" w:hint="cs"/>
          <w:rtl/>
        </w:rPr>
        <w:tab/>
        <w:t xml:space="preserve"> רציתי להתייחס לנקודה הזאת בהקשר יותר כללי. השקעתי הרבה זמן כדי לבדוק מה קורה בהליכים של התנהגות בלתי הולמת בלשכת עורכי דין, בקואופרטיבים לתחבורה, בהתאחדות לספורט וכדורגל. הכרזה על אדם שמתנהג בהתנהגות בלתי הולמת היא הכרזה שמלווה בהליך משפטי, מעין משפטי, שיש לו סדרי דיון, שיש בו שני צדדים, שיש מישהו שמגיש את האשמה ודואג לתשתית </w:t>
      </w:r>
      <w:proofErr w:type="spellStart"/>
      <w:r w:rsidRPr="00A535C4">
        <w:rPr>
          <w:rFonts w:cs="David" w:hint="cs"/>
          <w:rtl/>
        </w:rPr>
        <w:t>ראייתית</w:t>
      </w:r>
      <w:proofErr w:type="spellEnd"/>
      <w:r w:rsidRPr="00A535C4">
        <w:rPr>
          <w:rFonts w:cs="David" w:hint="cs"/>
          <w:rtl/>
        </w:rPr>
        <w:t xml:space="preserve"> כזאת או אחרת. </w:t>
      </w:r>
    </w:p>
    <w:p w14:paraId="0E5419AD" w14:textId="77777777" w:rsidR="00A535C4" w:rsidRPr="00A535C4" w:rsidRDefault="00A535C4" w:rsidP="00A535C4">
      <w:pPr>
        <w:bidi/>
        <w:jc w:val="both"/>
        <w:rPr>
          <w:rFonts w:cs="David" w:hint="cs"/>
          <w:rtl/>
        </w:rPr>
      </w:pPr>
    </w:p>
    <w:p w14:paraId="4B69B938" w14:textId="77777777" w:rsidR="00A535C4" w:rsidRPr="00A535C4" w:rsidRDefault="00A535C4" w:rsidP="00A535C4">
      <w:pPr>
        <w:bidi/>
        <w:ind w:firstLine="567"/>
        <w:jc w:val="both"/>
        <w:rPr>
          <w:rFonts w:cs="David" w:hint="cs"/>
          <w:rtl/>
        </w:rPr>
      </w:pPr>
      <w:r w:rsidRPr="00A535C4">
        <w:rPr>
          <w:rFonts w:cs="David" w:hint="cs"/>
          <w:rtl/>
        </w:rPr>
        <w:t xml:space="preserve">אנחנו חיים באנדרלמוסיה. אנחנו לא יודעים מי מופיע, מתי, מי מייצג, מי התובע, מי הנתבע. אין דבר כזה בעולם, על זה כבר דיברתי פעמיים שלוש. הראיתי לכם, אנחנו מבזים את עצמנו ואת ההליך. </w:t>
      </w:r>
    </w:p>
    <w:p w14:paraId="31F37C1A" w14:textId="77777777" w:rsidR="00A535C4" w:rsidRPr="00A535C4" w:rsidRDefault="00A535C4" w:rsidP="00A535C4">
      <w:pPr>
        <w:bidi/>
        <w:jc w:val="both"/>
        <w:rPr>
          <w:rFonts w:cs="David" w:hint="cs"/>
          <w:rtl/>
        </w:rPr>
      </w:pPr>
    </w:p>
    <w:p w14:paraId="64ECB45B"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67CFE8C3" w14:textId="77777777" w:rsidR="00A535C4" w:rsidRPr="00A535C4" w:rsidRDefault="00A535C4" w:rsidP="00A535C4">
      <w:pPr>
        <w:bidi/>
        <w:jc w:val="both"/>
        <w:rPr>
          <w:rFonts w:cs="David" w:hint="cs"/>
          <w:rtl/>
        </w:rPr>
      </w:pPr>
    </w:p>
    <w:p w14:paraId="2E217BA6" w14:textId="77777777" w:rsidR="00A535C4" w:rsidRPr="00A535C4" w:rsidRDefault="00A535C4" w:rsidP="00A535C4">
      <w:pPr>
        <w:bidi/>
        <w:jc w:val="both"/>
        <w:rPr>
          <w:rFonts w:cs="David" w:hint="cs"/>
          <w:rtl/>
        </w:rPr>
      </w:pPr>
      <w:r w:rsidRPr="00A535C4">
        <w:rPr>
          <w:rFonts w:cs="David" w:hint="cs"/>
          <w:rtl/>
        </w:rPr>
        <w:tab/>
        <w:t>מה אדוני מציע? שלא נאשר נבצרות לחברי הכנסת?</w:t>
      </w:r>
    </w:p>
    <w:p w14:paraId="55915DFA" w14:textId="77777777" w:rsidR="00A535C4" w:rsidRPr="00A535C4" w:rsidRDefault="00A535C4" w:rsidP="00A535C4">
      <w:pPr>
        <w:bidi/>
        <w:jc w:val="both"/>
        <w:rPr>
          <w:rFonts w:cs="David" w:hint="cs"/>
          <w:rtl/>
        </w:rPr>
      </w:pPr>
    </w:p>
    <w:p w14:paraId="44CF3562" w14:textId="77777777" w:rsidR="00A535C4" w:rsidRPr="00A535C4" w:rsidRDefault="00A535C4" w:rsidP="00A535C4">
      <w:pPr>
        <w:bidi/>
        <w:jc w:val="both"/>
        <w:rPr>
          <w:rFonts w:cs="David" w:hint="cs"/>
          <w:u w:val="single"/>
          <w:rtl/>
        </w:rPr>
      </w:pPr>
      <w:r w:rsidRPr="00A535C4">
        <w:rPr>
          <w:rFonts w:cs="David" w:hint="cs"/>
          <w:u w:val="single"/>
          <w:rtl/>
        </w:rPr>
        <w:t>מיכאל איתן:</w:t>
      </w:r>
    </w:p>
    <w:p w14:paraId="5C3FCA37" w14:textId="77777777" w:rsidR="00A535C4" w:rsidRPr="00A535C4" w:rsidRDefault="00A535C4" w:rsidP="00A535C4">
      <w:pPr>
        <w:bidi/>
        <w:jc w:val="both"/>
        <w:rPr>
          <w:rFonts w:cs="David" w:hint="cs"/>
          <w:rtl/>
        </w:rPr>
      </w:pPr>
    </w:p>
    <w:p w14:paraId="163D831D" w14:textId="77777777" w:rsidR="00A535C4" w:rsidRPr="00A535C4" w:rsidRDefault="00A535C4" w:rsidP="00A535C4">
      <w:pPr>
        <w:bidi/>
        <w:ind w:firstLine="567"/>
        <w:jc w:val="both"/>
        <w:rPr>
          <w:rFonts w:cs="David" w:hint="cs"/>
          <w:rtl/>
        </w:rPr>
      </w:pPr>
      <w:r w:rsidRPr="00A535C4">
        <w:rPr>
          <w:rFonts w:cs="David" w:hint="cs"/>
          <w:rtl/>
        </w:rPr>
        <w:t xml:space="preserve">אני מציע שנעשה אתנחתא לצורך קביעת סדרי דיון ונסכם בינינו איך עושים את זה. </w:t>
      </w:r>
    </w:p>
    <w:p w14:paraId="50DBAEEC" w14:textId="77777777" w:rsidR="00A535C4" w:rsidRPr="00A535C4" w:rsidRDefault="00A535C4" w:rsidP="00A535C4">
      <w:pPr>
        <w:bidi/>
        <w:jc w:val="both"/>
        <w:rPr>
          <w:rFonts w:cs="David" w:hint="cs"/>
          <w:rtl/>
        </w:rPr>
      </w:pPr>
    </w:p>
    <w:p w14:paraId="16D28734" w14:textId="77777777" w:rsidR="00A535C4" w:rsidRPr="00A535C4" w:rsidRDefault="00A535C4" w:rsidP="00A535C4">
      <w:pPr>
        <w:bidi/>
        <w:jc w:val="both"/>
        <w:rPr>
          <w:rFonts w:cs="David" w:hint="cs"/>
          <w:u w:val="single"/>
          <w:rtl/>
        </w:rPr>
      </w:pPr>
      <w:r w:rsidRPr="00A535C4">
        <w:rPr>
          <w:rFonts w:cs="David" w:hint="cs"/>
          <w:u w:val="single"/>
          <w:rtl/>
        </w:rPr>
        <w:t>צבי הנדל:</w:t>
      </w:r>
    </w:p>
    <w:p w14:paraId="259985D9" w14:textId="77777777" w:rsidR="00A535C4" w:rsidRPr="00A535C4" w:rsidRDefault="00A535C4" w:rsidP="00A535C4">
      <w:pPr>
        <w:bidi/>
        <w:jc w:val="both"/>
        <w:rPr>
          <w:rFonts w:cs="David" w:hint="cs"/>
          <w:u w:val="single"/>
          <w:rtl/>
        </w:rPr>
      </w:pPr>
    </w:p>
    <w:p w14:paraId="0DB092E7" w14:textId="77777777" w:rsidR="00A535C4" w:rsidRPr="00A535C4" w:rsidRDefault="00A535C4" w:rsidP="00A535C4">
      <w:pPr>
        <w:bidi/>
        <w:ind w:firstLine="567"/>
        <w:jc w:val="both"/>
        <w:rPr>
          <w:rFonts w:cs="David" w:hint="cs"/>
          <w:rtl/>
        </w:rPr>
      </w:pPr>
      <w:r w:rsidRPr="00A535C4">
        <w:rPr>
          <w:rFonts w:cs="David" w:hint="cs"/>
          <w:rtl/>
        </w:rPr>
        <w:t>כמה שנים אתה רוצה למשוך את זה?</w:t>
      </w:r>
    </w:p>
    <w:p w14:paraId="4A005CD1" w14:textId="77777777" w:rsidR="00A535C4" w:rsidRPr="00A535C4" w:rsidRDefault="00A535C4" w:rsidP="00A535C4">
      <w:pPr>
        <w:bidi/>
        <w:jc w:val="both"/>
        <w:rPr>
          <w:rFonts w:cs="David" w:hint="cs"/>
          <w:rtl/>
        </w:rPr>
      </w:pPr>
    </w:p>
    <w:p w14:paraId="0AF5A0E9" w14:textId="77777777" w:rsidR="00A535C4" w:rsidRPr="00A535C4" w:rsidRDefault="00A535C4" w:rsidP="00A535C4">
      <w:pPr>
        <w:bidi/>
        <w:jc w:val="both"/>
        <w:rPr>
          <w:rFonts w:cs="David" w:hint="cs"/>
          <w:u w:val="single"/>
          <w:rtl/>
        </w:rPr>
      </w:pPr>
      <w:r w:rsidRPr="00A535C4">
        <w:rPr>
          <w:rFonts w:cs="David" w:hint="cs"/>
          <w:u w:val="single"/>
          <w:rtl/>
        </w:rPr>
        <w:t>מיקי איתן:</w:t>
      </w:r>
    </w:p>
    <w:p w14:paraId="0C2ABC1A" w14:textId="77777777" w:rsidR="00A535C4" w:rsidRPr="00A535C4" w:rsidRDefault="00A535C4" w:rsidP="00A535C4">
      <w:pPr>
        <w:bidi/>
        <w:jc w:val="both"/>
        <w:rPr>
          <w:rFonts w:cs="David" w:hint="cs"/>
          <w:u w:val="single"/>
          <w:rtl/>
        </w:rPr>
      </w:pPr>
    </w:p>
    <w:p w14:paraId="5E7EE06C" w14:textId="77777777" w:rsidR="00A535C4" w:rsidRPr="00A535C4" w:rsidRDefault="00A535C4" w:rsidP="00A535C4">
      <w:pPr>
        <w:bidi/>
        <w:ind w:firstLine="567"/>
        <w:jc w:val="both"/>
        <w:rPr>
          <w:rFonts w:cs="David" w:hint="cs"/>
          <w:rtl/>
        </w:rPr>
      </w:pPr>
      <w:r w:rsidRPr="00A535C4">
        <w:rPr>
          <w:rFonts w:cs="David" w:hint="cs"/>
          <w:rtl/>
        </w:rPr>
        <w:t xml:space="preserve">הנה, זאת התשובה. זה ייקח לכם יותר זמן, לא תקבלו את התוצאה ואנחנו רק נתבזה. </w:t>
      </w:r>
    </w:p>
    <w:p w14:paraId="44748B2A" w14:textId="77777777" w:rsidR="00A535C4" w:rsidRPr="00A535C4" w:rsidRDefault="00A535C4" w:rsidP="00A535C4">
      <w:pPr>
        <w:bidi/>
        <w:ind w:firstLine="567"/>
        <w:jc w:val="both"/>
        <w:rPr>
          <w:rFonts w:cs="David" w:hint="cs"/>
          <w:rtl/>
        </w:rPr>
      </w:pPr>
    </w:p>
    <w:p w14:paraId="460BB4BB" w14:textId="77777777" w:rsidR="00A535C4" w:rsidRPr="00A535C4" w:rsidRDefault="00A535C4" w:rsidP="00A535C4">
      <w:pPr>
        <w:bidi/>
        <w:ind w:firstLine="567"/>
        <w:jc w:val="both"/>
        <w:rPr>
          <w:rFonts w:cs="David" w:hint="cs"/>
          <w:rtl/>
        </w:rPr>
      </w:pPr>
      <w:r w:rsidRPr="00A535C4">
        <w:rPr>
          <w:rFonts w:cs="David" w:hint="cs"/>
          <w:rtl/>
        </w:rPr>
        <w:t>אני רוצה לקבל חוות דעת של היועצת המשפטית. על פי תקדימים שראיתי, ההחלטות שלנו הן תחת ביקורת שיפוטית. הביקורת המינימלית היא אי פגיעה בעיקרי הצדק הטבעי. כלומר, מתן זכות לנאשם וקביעת סדרי דיון מינימליים. אני אומר לכם, אולי אני טועה, כי אני היחיד פה. אני שואל את עצמי האם אני שיכור, כי כולם אומרים לי שאני טועה. נדמה לי שאנחנו במסלול שלא יתקבל. גם אם תשיגו תוצאה כזאת או אחרת, תהיה עליו ביקורת שיפוטית. אני מבקש לקבל חוות דעת.</w:t>
      </w:r>
    </w:p>
    <w:p w14:paraId="4A21480B" w14:textId="77777777" w:rsidR="00A535C4" w:rsidRPr="00A535C4" w:rsidRDefault="00A535C4" w:rsidP="00A535C4">
      <w:pPr>
        <w:bidi/>
        <w:jc w:val="both"/>
        <w:rPr>
          <w:rFonts w:cs="David" w:hint="cs"/>
          <w:rtl/>
        </w:rPr>
      </w:pPr>
    </w:p>
    <w:p w14:paraId="79D5AD3A" w14:textId="77777777" w:rsidR="00A535C4" w:rsidRPr="00A535C4" w:rsidRDefault="00A535C4" w:rsidP="00A535C4">
      <w:pPr>
        <w:bidi/>
        <w:ind w:firstLine="567"/>
        <w:jc w:val="both"/>
        <w:rPr>
          <w:rFonts w:cs="David" w:hint="cs"/>
          <w:rtl/>
        </w:rPr>
      </w:pPr>
      <w:r w:rsidRPr="00A535C4">
        <w:rPr>
          <w:rFonts w:cs="David" w:hint="cs"/>
          <w:rtl/>
        </w:rPr>
        <w:t xml:space="preserve">לגבי העניין הקונקרטי. חברת הכנסת שלי </w:t>
      </w:r>
      <w:proofErr w:type="spellStart"/>
      <w:r w:rsidRPr="00A535C4">
        <w:rPr>
          <w:rFonts w:cs="David" w:hint="cs"/>
          <w:rtl/>
        </w:rPr>
        <w:t>יחימוביץ</w:t>
      </w:r>
      <w:proofErr w:type="spellEnd"/>
      <w:r w:rsidRPr="00A535C4">
        <w:rPr>
          <w:rFonts w:cs="David" w:hint="cs"/>
          <w:rtl/>
        </w:rPr>
        <w:t xml:space="preserve"> אומרת שהעניין של קולט אביטל  מאוד חשוב. בואו נקבע ישיבות בימים שאין ישיבות כנסת. נבוא ביום ראשון כשאין ישיבות של ועדות. כך לפחות נושא הדחת נשיא ייעשה כהצגה ראויה עם כבוד לתהליך, ולא שאנחנו מדיחים נשיא - כתב אישום הכינו ב-5 דקות 4 שורות, צירפו מסמך שבו כתוב: "אנחנו מצרפים את הודעת היועץ". אני מסתכל, אין שום הודעת יועץ. יש שם הודעת דובר ואומרים עכשיו: "מהר נדיח". ואז אומרים  לי: "למה אתה מעכב"? ככה מדיחים נשיא?</w:t>
      </w:r>
    </w:p>
    <w:p w14:paraId="1563851B" w14:textId="77777777" w:rsidR="00A535C4" w:rsidRPr="00A535C4" w:rsidRDefault="00A535C4" w:rsidP="00A535C4">
      <w:pPr>
        <w:bidi/>
        <w:jc w:val="both"/>
        <w:rPr>
          <w:rFonts w:cs="David" w:hint="cs"/>
          <w:rtl/>
        </w:rPr>
      </w:pPr>
    </w:p>
    <w:p w14:paraId="25F61A2D" w14:textId="77777777" w:rsidR="00A535C4" w:rsidRPr="00A535C4" w:rsidRDefault="00A535C4" w:rsidP="00A535C4">
      <w:pPr>
        <w:bidi/>
        <w:jc w:val="both"/>
        <w:rPr>
          <w:rFonts w:cs="David" w:hint="cs"/>
          <w:u w:val="single"/>
          <w:rtl/>
        </w:rPr>
      </w:pPr>
      <w:r w:rsidRPr="00A535C4">
        <w:rPr>
          <w:rFonts w:cs="David" w:hint="cs"/>
          <w:u w:val="single"/>
          <w:rtl/>
        </w:rPr>
        <w:t>לימור לבנת:</w:t>
      </w:r>
    </w:p>
    <w:p w14:paraId="6D57011E" w14:textId="77777777" w:rsidR="00A535C4" w:rsidRPr="00A535C4" w:rsidRDefault="00A535C4" w:rsidP="00A535C4">
      <w:pPr>
        <w:bidi/>
        <w:jc w:val="both"/>
        <w:rPr>
          <w:rFonts w:cs="David" w:hint="cs"/>
          <w:rtl/>
        </w:rPr>
      </w:pPr>
    </w:p>
    <w:p w14:paraId="3DD2D4C2" w14:textId="77777777" w:rsidR="00A535C4" w:rsidRPr="00A535C4" w:rsidRDefault="00A535C4" w:rsidP="00A535C4">
      <w:pPr>
        <w:bidi/>
        <w:ind w:firstLine="567"/>
        <w:jc w:val="both"/>
        <w:rPr>
          <w:rFonts w:cs="David" w:hint="cs"/>
          <w:rtl/>
        </w:rPr>
      </w:pPr>
      <w:r w:rsidRPr="00A535C4">
        <w:rPr>
          <w:rFonts w:cs="David" w:hint="cs"/>
          <w:rtl/>
        </w:rPr>
        <w:t>כתב אישום הכינו ב-4 דקות?</w:t>
      </w:r>
    </w:p>
    <w:p w14:paraId="5C38EFDD" w14:textId="77777777" w:rsidR="00A535C4" w:rsidRPr="00A535C4" w:rsidRDefault="00A535C4" w:rsidP="00A535C4">
      <w:pPr>
        <w:bidi/>
        <w:jc w:val="both"/>
        <w:rPr>
          <w:rFonts w:cs="David" w:hint="cs"/>
          <w:rtl/>
        </w:rPr>
      </w:pPr>
    </w:p>
    <w:p w14:paraId="0F56E5E0" w14:textId="77777777" w:rsidR="00A535C4" w:rsidRPr="00A535C4" w:rsidRDefault="00A535C4" w:rsidP="00A535C4">
      <w:pPr>
        <w:bidi/>
        <w:jc w:val="both"/>
        <w:rPr>
          <w:rFonts w:cs="David" w:hint="cs"/>
          <w:rtl/>
        </w:rPr>
      </w:pPr>
      <w:r w:rsidRPr="00A535C4">
        <w:rPr>
          <w:rFonts w:cs="David" w:hint="cs"/>
          <w:u w:val="single"/>
          <w:rtl/>
        </w:rPr>
        <w:t>מיכאל איתן:</w:t>
      </w:r>
    </w:p>
    <w:p w14:paraId="13BD8E21" w14:textId="77777777" w:rsidR="00A535C4" w:rsidRPr="00A535C4" w:rsidRDefault="00A535C4" w:rsidP="00A535C4">
      <w:pPr>
        <w:bidi/>
        <w:jc w:val="both"/>
        <w:rPr>
          <w:rFonts w:cs="David" w:hint="cs"/>
          <w:rtl/>
        </w:rPr>
      </w:pPr>
    </w:p>
    <w:p w14:paraId="6A0253F7" w14:textId="77777777" w:rsidR="00A535C4" w:rsidRPr="00A535C4" w:rsidRDefault="00A535C4" w:rsidP="00A535C4">
      <w:pPr>
        <w:bidi/>
        <w:jc w:val="both"/>
        <w:rPr>
          <w:rFonts w:cs="David" w:hint="cs"/>
          <w:rtl/>
        </w:rPr>
      </w:pPr>
      <w:r w:rsidRPr="00A535C4">
        <w:rPr>
          <w:rFonts w:cs="David" w:hint="cs"/>
          <w:rtl/>
        </w:rPr>
        <w:tab/>
        <w:t xml:space="preserve">אז בואו נעצור ל-5 דקות. 5 דקות זה יכול להיות יומיים, ונעשה את זה בצורה מכובדת. מאות הישראלים יודעים מה זה בית דין משמעתי ובכל מיני פורומים אומרים: "מה, בכנסת הם לא יודעים אל"ף, בי"ת?". </w:t>
      </w:r>
    </w:p>
    <w:p w14:paraId="765C0B9C" w14:textId="77777777" w:rsidR="00A535C4" w:rsidRPr="00A535C4" w:rsidRDefault="00A535C4" w:rsidP="00A535C4">
      <w:pPr>
        <w:bidi/>
        <w:jc w:val="both"/>
        <w:rPr>
          <w:rFonts w:cs="David" w:hint="cs"/>
          <w:rtl/>
        </w:rPr>
      </w:pPr>
    </w:p>
    <w:p w14:paraId="44365A8E" w14:textId="77777777" w:rsidR="00A535C4" w:rsidRPr="00A535C4" w:rsidRDefault="00A535C4" w:rsidP="00A535C4">
      <w:pPr>
        <w:bidi/>
        <w:jc w:val="both"/>
        <w:rPr>
          <w:rFonts w:cs="David" w:hint="cs"/>
          <w:rtl/>
        </w:rPr>
      </w:pPr>
      <w:r w:rsidRPr="00A535C4">
        <w:rPr>
          <w:rFonts w:cs="David" w:hint="cs"/>
          <w:u w:val="single"/>
          <w:rtl/>
        </w:rPr>
        <w:t>היו"ר רוחמה אברהם:</w:t>
      </w:r>
    </w:p>
    <w:p w14:paraId="743CCF3A" w14:textId="77777777" w:rsidR="00A535C4" w:rsidRPr="00A535C4" w:rsidRDefault="00A535C4" w:rsidP="00A535C4">
      <w:pPr>
        <w:bidi/>
        <w:jc w:val="both"/>
        <w:rPr>
          <w:rFonts w:cs="David" w:hint="cs"/>
          <w:rtl/>
        </w:rPr>
      </w:pPr>
    </w:p>
    <w:p w14:paraId="5BE6D583" w14:textId="77777777" w:rsidR="00A535C4" w:rsidRPr="00A535C4" w:rsidRDefault="00A535C4" w:rsidP="00A535C4">
      <w:pPr>
        <w:bidi/>
        <w:ind w:firstLine="567"/>
        <w:jc w:val="both"/>
        <w:rPr>
          <w:rFonts w:cs="David" w:hint="cs"/>
          <w:rtl/>
        </w:rPr>
      </w:pPr>
      <w:r w:rsidRPr="00A535C4">
        <w:rPr>
          <w:rFonts w:cs="David" w:hint="cs"/>
          <w:rtl/>
        </w:rPr>
        <w:t xml:space="preserve">אני מודה לך אדוני. </w:t>
      </w:r>
    </w:p>
    <w:p w14:paraId="4199DCBB" w14:textId="77777777" w:rsidR="00A535C4" w:rsidRPr="00A535C4" w:rsidRDefault="00A535C4" w:rsidP="00A535C4">
      <w:pPr>
        <w:bidi/>
        <w:ind w:firstLine="567"/>
        <w:jc w:val="both"/>
        <w:rPr>
          <w:rFonts w:cs="David" w:hint="cs"/>
          <w:rtl/>
        </w:rPr>
      </w:pPr>
    </w:p>
    <w:p w14:paraId="46B5B91E" w14:textId="77777777" w:rsidR="00A535C4" w:rsidRPr="00A535C4" w:rsidRDefault="00A535C4" w:rsidP="00A535C4">
      <w:pPr>
        <w:bidi/>
        <w:ind w:firstLine="567"/>
        <w:jc w:val="both"/>
        <w:rPr>
          <w:rFonts w:cs="David" w:hint="cs"/>
          <w:rtl/>
        </w:rPr>
      </w:pPr>
      <w:r w:rsidRPr="00A535C4">
        <w:rPr>
          <w:rFonts w:cs="David" w:hint="cs"/>
          <w:rtl/>
        </w:rPr>
        <w:t xml:space="preserve">אני בהחלט מקבלת את ההערה וההארה שאולי כדאי לשקול קיום דיונים לא בימים של כנסת. אבל לעניות דעתי זה לא משנה למתי נקבע. ההליך הזה הוא מאוד חשוב וכבד. גם לי יש חוקים וגם אני דוחה אותם מפני שחשוב שנשתתף בכל הדיונים הללו, אלא אם יש סיבה מוצדקת מאוד. </w:t>
      </w:r>
    </w:p>
    <w:p w14:paraId="448B7CCE" w14:textId="77777777" w:rsidR="00A535C4" w:rsidRPr="00A535C4" w:rsidRDefault="00A535C4" w:rsidP="00A535C4">
      <w:pPr>
        <w:bidi/>
        <w:jc w:val="both"/>
        <w:rPr>
          <w:rFonts w:cs="David" w:hint="cs"/>
          <w:rtl/>
        </w:rPr>
      </w:pPr>
    </w:p>
    <w:p w14:paraId="363FBA90" w14:textId="77777777" w:rsidR="00A535C4" w:rsidRPr="00A535C4" w:rsidRDefault="00A535C4" w:rsidP="00A535C4">
      <w:pPr>
        <w:bidi/>
        <w:jc w:val="both"/>
        <w:rPr>
          <w:rFonts w:cs="David" w:hint="cs"/>
          <w:rtl/>
        </w:rPr>
      </w:pPr>
      <w:r w:rsidRPr="00A535C4">
        <w:rPr>
          <w:rFonts w:cs="David" w:hint="cs"/>
          <w:u w:val="single"/>
          <w:rtl/>
        </w:rPr>
        <w:t xml:space="preserve">זהבה </w:t>
      </w:r>
      <w:proofErr w:type="spellStart"/>
      <w:r w:rsidRPr="00A535C4">
        <w:rPr>
          <w:rFonts w:cs="David" w:hint="cs"/>
          <w:u w:val="single"/>
          <w:rtl/>
        </w:rPr>
        <w:t>גלאון</w:t>
      </w:r>
      <w:proofErr w:type="spellEnd"/>
      <w:r w:rsidRPr="00A535C4">
        <w:rPr>
          <w:rFonts w:cs="David" w:hint="cs"/>
          <w:u w:val="single"/>
          <w:rtl/>
        </w:rPr>
        <w:t>:</w:t>
      </w:r>
    </w:p>
    <w:p w14:paraId="45E4E3FA" w14:textId="77777777" w:rsidR="00A535C4" w:rsidRPr="00A535C4" w:rsidRDefault="00A535C4" w:rsidP="00A535C4">
      <w:pPr>
        <w:bidi/>
        <w:jc w:val="both"/>
        <w:rPr>
          <w:rFonts w:cs="David" w:hint="cs"/>
          <w:rtl/>
        </w:rPr>
      </w:pPr>
    </w:p>
    <w:p w14:paraId="790ADA77" w14:textId="77777777" w:rsidR="00A535C4" w:rsidRPr="00A535C4" w:rsidRDefault="00A535C4" w:rsidP="00A535C4">
      <w:pPr>
        <w:bidi/>
        <w:jc w:val="both"/>
        <w:rPr>
          <w:rFonts w:cs="David" w:hint="cs"/>
          <w:rtl/>
        </w:rPr>
      </w:pPr>
      <w:r w:rsidRPr="00A535C4">
        <w:rPr>
          <w:rFonts w:cs="David" w:hint="cs"/>
          <w:rtl/>
        </w:rPr>
        <w:tab/>
        <w:t xml:space="preserve">באותו עניין. אני חושבת שכדי שלא תיווצר התחושה, כפי שקרה לחבר הכנסת איתן, שתהליך ההדחה הוא בבחינת ההצגה - אני מוחה על זה. הישיבה הראשונה </w:t>
      </w:r>
      <w:proofErr w:type="spellStart"/>
      <w:r w:rsidRPr="00A535C4">
        <w:rPr>
          <w:rFonts w:cs="David" w:hint="cs"/>
          <w:rtl/>
        </w:rPr>
        <w:t>היתה</w:t>
      </w:r>
      <w:proofErr w:type="spellEnd"/>
      <w:r w:rsidRPr="00A535C4">
        <w:rPr>
          <w:rFonts w:cs="David" w:hint="cs"/>
          <w:rtl/>
        </w:rPr>
        <w:t xml:space="preserve"> בשבוע שעבר, הישיבה השניה מתקיימת היום וכדי למנוע סחבת מאוד יכול להיות שגברתי צריכה לקבוע עכשיו כמה מועדים סמוכים אחד לשני ולסיים. יהיה רוב, יהיה רוב, לא יהיה רוב, לא יהיה רוב. זה קצת הופך להיות ביזיון. זה לא לכבודו של בית הנשיא וזה לא לכבודה של הכנסת. אולי צריך לקבוע בשבוע הבא שתיים שלוש ישיבות רצופות. אין שום מניעה, אני בדקתי את הנוהל.</w:t>
      </w:r>
    </w:p>
    <w:p w14:paraId="306BEF9B" w14:textId="77777777" w:rsidR="00A535C4" w:rsidRPr="00A535C4" w:rsidRDefault="00A535C4" w:rsidP="00A535C4">
      <w:pPr>
        <w:bidi/>
        <w:jc w:val="both"/>
        <w:rPr>
          <w:rFonts w:cs="David" w:hint="cs"/>
          <w:rtl/>
        </w:rPr>
      </w:pPr>
    </w:p>
    <w:p w14:paraId="37D3E833" w14:textId="77777777" w:rsidR="00A535C4" w:rsidRPr="00A535C4" w:rsidRDefault="00A535C4" w:rsidP="00A535C4">
      <w:pPr>
        <w:bidi/>
        <w:jc w:val="both"/>
        <w:rPr>
          <w:rFonts w:cs="David" w:hint="cs"/>
          <w:rtl/>
        </w:rPr>
      </w:pPr>
      <w:r w:rsidRPr="00A535C4">
        <w:rPr>
          <w:rFonts w:cs="David" w:hint="cs"/>
          <w:u w:val="single"/>
          <w:rtl/>
        </w:rPr>
        <w:t>נסים זאב:</w:t>
      </w:r>
    </w:p>
    <w:p w14:paraId="577FACAA" w14:textId="77777777" w:rsidR="00A535C4" w:rsidRPr="00A535C4" w:rsidRDefault="00A535C4" w:rsidP="00A535C4">
      <w:pPr>
        <w:bidi/>
        <w:jc w:val="both"/>
        <w:rPr>
          <w:rFonts w:cs="David" w:hint="cs"/>
          <w:rtl/>
        </w:rPr>
      </w:pPr>
    </w:p>
    <w:p w14:paraId="580FE22E" w14:textId="77777777" w:rsidR="00A535C4" w:rsidRPr="00A535C4" w:rsidRDefault="00A535C4" w:rsidP="00A535C4">
      <w:pPr>
        <w:bidi/>
        <w:jc w:val="both"/>
        <w:rPr>
          <w:rFonts w:cs="David" w:hint="cs"/>
          <w:rtl/>
        </w:rPr>
      </w:pPr>
      <w:r w:rsidRPr="00A535C4">
        <w:rPr>
          <w:rFonts w:cs="David" w:hint="cs"/>
          <w:rtl/>
        </w:rPr>
        <w:tab/>
        <w:t xml:space="preserve"> אין לנו עבודה, נדון כל השבוע בנושא הנשיא? </w:t>
      </w:r>
    </w:p>
    <w:p w14:paraId="7464D22E" w14:textId="77777777" w:rsidR="00A535C4" w:rsidRPr="00A535C4" w:rsidRDefault="00A535C4" w:rsidP="00A535C4">
      <w:pPr>
        <w:bidi/>
        <w:jc w:val="both"/>
        <w:rPr>
          <w:rFonts w:cs="David" w:hint="cs"/>
          <w:rtl/>
        </w:rPr>
      </w:pPr>
    </w:p>
    <w:p w14:paraId="5AE015E3" w14:textId="77777777" w:rsidR="00A535C4" w:rsidRPr="00A535C4" w:rsidRDefault="00A535C4" w:rsidP="00A535C4">
      <w:pPr>
        <w:bidi/>
        <w:jc w:val="both"/>
        <w:rPr>
          <w:rFonts w:cs="David" w:hint="cs"/>
          <w:rtl/>
        </w:rPr>
      </w:pPr>
      <w:r w:rsidRPr="00A535C4">
        <w:rPr>
          <w:rFonts w:cs="David" w:hint="cs"/>
          <w:u w:val="single"/>
          <w:rtl/>
        </w:rPr>
        <w:t>היו"ר רוחמה אברהם:</w:t>
      </w:r>
    </w:p>
    <w:p w14:paraId="61B483F3" w14:textId="77777777" w:rsidR="00A535C4" w:rsidRPr="00A535C4" w:rsidRDefault="00A535C4" w:rsidP="00A535C4">
      <w:pPr>
        <w:bidi/>
        <w:jc w:val="both"/>
        <w:rPr>
          <w:rFonts w:cs="David" w:hint="cs"/>
          <w:rtl/>
        </w:rPr>
      </w:pPr>
    </w:p>
    <w:p w14:paraId="6536DCFD" w14:textId="77777777" w:rsidR="00A535C4" w:rsidRPr="00A535C4" w:rsidRDefault="00A535C4" w:rsidP="00A535C4">
      <w:pPr>
        <w:bidi/>
        <w:ind w:firstLine="567"/>
        <w:jc w:val="both"/>
        <w:rPr>
          <w:rFonts w:cs="David" w:hint="cs"/>
          <w:rtl/>
        </w:rPr>
      </w:pPr>
      <w:r w:rsidRPr="00A535C4">
        <w:rPr>
          <w:rFonts w:cs="David" w:hint="cs"/>
          <w:rtl/>
        </w:rPr>
        <w:t>אני מציעה את הדבר הבא. הישיבה נקבעה לשעות 09:00-11:00. לא הייתי רוצה להעביר את זמננו כאן בשאלות הללו, שהן שאלות טכניות. לכן אבקש מהיושבת ראש, שאנחנו, ועדת הכנסת, נתכנס בין השעות 11:00 עד 11:15 כדי לקבוע את המשך הישיבות, בין אם זה בימים שאין כנסת ובין אם זה בימי פעילות הכנסת. בואו לא נעשה את זה על חשבון זמננו עכשיו.</w:t>
      </w:r>
    </w:p>
    <w:p w14:paraId="04C8BC57" w14:textId="77777777" w:rsidR="00A535C4" w:rsidRPr="00A535C4" w:rsidRDefault="00A535C4" w:rsidP="00A535C4">
      <w:pPr>
        <w:bidi/>
        <w:jc w:val="both"/>
        <w:rPr>
          <w:rFonts w:cs="David" w:hint="cs"/>
          <w:rtl/>
        </w:rPr>
      </w:pPr>
    </w:p>
    <w:p w14:paraId="23EE14B2" w14:textId="77777777" w:rsidR="00A535C4" w:rsidRPr="00A535C4" w:rsidRDefault="00A535C4" w:rsidP="00A535C4">
      <w:pPr>
        <w:pStyle w:val="Heading5"/>
        <w:rPr>
          <w:rFonts w:hint="cs"/>
          <w:rtl/>
        </w:rPr>
      </w:pPr>
      <w:r w:rsidRPr="00A535C4">
        <w:rPr>
          <w:rFonts w:hint="cs"/>
          <w:u w:val="single"/>
          <w:rtl/>
        </w:rPr>
        <w:t xml:space="preserve">אביגדור </w:t>
      </w:r>
      <w:proofErr w:type="spellStart"/>
      <w:r w:rsidRPr="00A535C4">
        <w:rPr>
          <w:rFonts w:hint="cs"/>
          <w:u w:val="single"/>
          <w:rtl/>
        </w:rPr>
        <w:t>יצחקי</w:t>
      </w:r>
      <w:proofErr w:type="spellEnd"/>
      <w:r w:rsidRPr="00A535C4">
        <w:rPr>
          <w:rFonts w:hint="cs"/>
          <w:u w:val="single"/>
          <w:rtl/>
        </w:rPr>
        <w:t>:</w:t>
      </w:r>
    </w:p>
    <w:p w14:paraId="7F9CC840" w14:textId="77777777" w:rsidR="00A535C4" w:rsidRPr="00A535C4" w:rsidRDefault="00A535C4" w:rsidP="00A535C4">
      <w:pPr>
        <w:pStyle w:val="Heading5"/>
        <w:rPr>
          <w:rFonts w:hint="cs"/>
          <w:rtl/>
        </w:rPr>
      </w:pPr>
    </w:p>
    <w:p w14:paraId="3CBB4C6A" w14:textId="77777777" w:rsidR="00A535C4" w:rsidRPr="00A535C4" w:rsidRDefault="00A535C4" w:rsidP="00A535C4">
      <w:pPr>
        <w:bidi/>
        <w:jc w:val="both"/>
        <w:rPr>
          <w:rFonts w:cs="David" w:hint="cs"/>
          <w:rtl/>
        </w:rPr>
      </w:pPr>
      <w:r w:rsidRPr="00A535C4">
        <w:rPr>
          <w:rFonts w:cs="David" w:hint="cs"/>
          <w:rtl/>
        </w:rPr>
        <w:tab/>
        <w:t xml:space="preserve">יש לי הצעה לסדר. יש פה גם בעיה אריתמטית, וזאת לא רק בעיה מהותית. הבעיה האריתמטית היא שצריכים 19 חברי כנסת להצביע הצבעה פוזיטיבית. אם אין מצב כזה בגלל ישיבה אחת, צריך לוודא, ואת צריכה לוודא את זה שיש פה קוורום שבסופו של דבר מסוגל להצביע בסוף על הצעה פוזיטיבית. אם ננהל את כל הדיון בניוטרל ובסופו של דבר לא יהיו 19 חברי כנסת שיהיו מסוגלים להצביע, אז בואו לא נתחיל בכלל עם הדיון הזה. אנחנו עוסקים בדיון הזה וזאת לא העבודה הרגילה שלנו. יש לנו עבודה אחרת לעשות, שלטעמי היא הרבה יותר חשובה. לעצם העניין אני חושב שאם לא יוקפד שבסופו של תהליך שיהיו פה 19 חברים שמסוגלים להצביע פוזיטיבית, חבל להתחיל בדיונים וחבל על זמנו של היועץ המשפטי לממשלה וחבל על הזמן של כולנו. </w:t>
      </w:r>
    </w:p>
    <w:p w14:paraId="786F6070" w14:textId="77777777" w:rsidR="00A535C4" w:rsidRPr="00A535C4" w:rsidRDefault="00A535C4" w:rsidP="00A535C4">
      <w:pPr>
        <w:bidi/>
        <w:jc w:val="both"/>
        <w:rPr>
          <w:rFonts w:cs="David" w:hint="cs"/>
          <w:rtl/>
        </w:rPr>
      </w:pPr>
    </w:p>
    <w:p w14:paraId="63D39209" w14:textId="77777777" w:rsidR="00A535C4" w:rsidRPr="00A535C4" w:rsidRDefault="00A535C4" w:rsidP="00A535C4">
      <w:pPr>
        <w:bidi/>
        <w:jc w:val="both"/>
        <w:rPr>
          <w:rFonts w:cs="David" w:hint="cs"/>
          <w:rtl/>
        </w:rPr>
      </w:pPr>
      <w:r w:rsidRPr="00A535C4">
        <w:rPr>
          <w:rFonts w:cs="David" w:hint="cs"/>
          <w:u w:val="single"/>
          <w:rtl/>
        </w:rPr>
        <w:t>היו"ר רוחמה אברהם:</w:t>
      </w:r>
    </w:p>
    <w:p w14:paraId="46964C18" w14:textId="77777777" w:rsidR="00A535C4" w:rsidRPr="00A535C4" w:rsidRDefault="00A535C4" w:rsidP="00A535C4">
      <w:pPr>
        <w:bidi/>
        <w:jc w:val="both"/>
        <w:rPr>
          <w:rFonts w:cs="David" w:hint="cs"/>
          <w:rtl/>
        </w:rPr>
      </w:pPr>
    </w:p>
    <w:p w14:paraId="0EF212FB" w14:textId="77777777" w:rsidR="00A535C4" w:rsidRPr="00A535C4" w:rsidRDefault="00A535C4" w:rsidP="00A535C4">
      <w:pPr>
        <w:bidi/>
        <w:ind w:firstLine="567"/>
        <w:jc w:val="both"/>
        <w:rPr>
          <w:rFonts w:cs="David" w:hint="cs"/>
          <w:rtl/>
        </w:rPr>
      </w:pPr>
      <w:r w:rsidRPr="00A535C4">
        <w:rPr>
          <w:rFonts w:cs="David" w:hint="cs"/>
          <w:rtl/>
        </w:rPr>
        <w:t xml:space="preserve">לצורך העניין הזה, אבקש מהיועצת המשפטית של הכנסת, נורית </w:t>
      </w:r>
      <w:proofErr w:type="spellStart"/>
      <w:r w:rsidRPr="00A535C4">
        <w:rPr>
          <w:rFonts w:cs="David" w:hint="cs"/>
          <w:rtl/>
        </w:rPr>
        <w:t>אלשטיין</w:t>
      </w:r>
      <w:proofErr w:type="spellEnd"/>
      <w:r w:rsidRPr="00A535C4">
        <w:rPr>
          <w:rFonts w:cs="David" w:hint="cs"/>
          <w:rtl/>
        </w:rPr>
        <w:t xml:space="preserve">, להשיב על הסוגיה האם ועדת הכנסת יכולה להתחיל את דיוניה כשאין קוורום של 19? או האם נקבעה מסגרת כזאת? </w:t>
      </w:r>
    </w:p>
    <w:p w14:paraId="77CEEDFD" w14:textId="77777777" w:rsidR="00A535C4" w:rsidRPr="00A535C4" w:rsidRDefault="00A535C4" w:rsidP="00A535C4">
      <w:pPr>
        <w:bidi/>
        <w:jc w:val="both"/>
        <w:rPr>
          <w:rFonts w:cs="David" w:hint="cs"/>
          <w:rtl/>
        </w:rPr>
      </w:pPr>
    </w:p>
    <w:p w14:paraId="588CF5B3" w14:textId="77777777" w:rsidR="00A535C4" w:rsidRPr="00A535C4" w:rsidRDefault="00A535C4" w:rsidP="00A535C4">
      <w:pPr>
        <w:bidi/>
        <w:jc w:val="both"/>
        <w:rPr>
          <w:rFonts w:cs="David" w:hint="cs"/>
          <w:u w:val="single"/>
          <w:rtl/>
        </w:rPr>
      </w:pPr>
      <w:r w:rsidRPr="00A535C4">
        <w:rPr>
          <w:rFonts w:cs="David" w:hint="cs"/>
          <w:u w:val="single"/>
          <w:rtl/>
        </w:rPr>
        <w:t xml:space="preserve">נורית </w:t>
      </w:r>
      <w:proofErr w:type="spellStart"/>
      <w:r w:rsidRPr="00A535C4">
        <w:rPr>
          <w:rFonts w:cs="David" w:hint="cs"/>
          <w:u w:val="single"/>
          <w:rtl/>
        </w:rPr>
        <w:t>אלשטיין</w:t>
      </w:r>
      <w:proofErr w:type="spellEnd"/>
      <w:r w:rsidRPr="00A535C4">
        <w:rPr>
          <w:rFonts w:cs="David" w:hint="cs"/>
          <w:u w:val="single"/>
          <w:rtl/>
        </w:rPr>
        <w:t>:</w:t>
      </w:r>
    </w:p>
    <w:p w14:paraId="32BAB85C" w14:textId="77777777" w:rsidR="00A535C4" w:rsidRPr="00A535C4" w:rsidRDefault="00A535C4" w:rsidP="00A535C4">
      <w:pPr>
        <w:bidi/>
        <w:jc w:val="both"/>
        <w:rPr>
          <w:rFonts w:cs="David" w:hint="cs"/>
          <w:rtl/>
        </w:rPr>
      </w:pPr>
    </w:p>
    <w:p w14:paraId="403F5D37" w14:textId="77777777" w:rsidR="00A535C4" w:rsidRPr="00A535C4" w:rsidRDefault="00A535C4" w:rsidP="00A535C4">
      <w:pPr>
        <w:bidi/>
        <w:ind w:firstLine="567"/>
        <w:jc w:val="both"/>
        <w:rPr>
          <w:rFonts w:cs="David" w:hint="cs"/>
          <w:rtl/>
        </w:rPr>
      </w:pPr>
      <w:r w:rsidRPr="00A535C4">
        <w:rPr>
          <w:rFonts w:cs="David" w:hint="cs"/>
          <w:rtl/>
        </w:rPr>
        <w:t xml:space="preserve">כפי שעולה מהנוהל, השתתפות בכל הישיבות, קרי השתתפות בלא פחות ממחצית מהזמן שנקבע לישיבה. לאמור, אנחנו עדיין לא נכנסנו למחצית הזמן. אם יבואו 19 חברי כנסת עד השעה 10:00, ניתן לראותם כמי שהשתתפו בישיבות לפי הנוהל שקבענו. אבל עולה פה סוגיה אחרת, שהעלו חבר הכנסת איתן וחבר הכנסת </w:t>
      </w:r>
      <w:proofErr w:type="spellStart"/>
      <w:r w:rsidRPr="00A535C4">
        <w:rPr>
          <w:rFonts w:cs="David" w:hint="cs"/>
          <w:rtl/>
        </w:rPr>
        <w:t>יצחקי</w:t>
      </w:r>
      <w:proofErr w:type="spellEnd"/>
      <w:r w:rsidRPr="00A535C4">
        <w:rPr>
          <w:rFonts w:cs="David" w:hint="cs"/>
          <w:rtl/>
        </w:rPr>
        <w:t xml:space="preserve">: מה ייחשב כאותו "הארד קור", אותו גוף שיכול לקבל הכרעה, בשים לב לנוהל שקבענו? לטעמי, נכון היה שאותם חברי כנסת שפנו בקובלנה יקיימו ישיבה ויחליטו ש-19 מהם משתתפים כל הזמן בהליך. </w:t>
      </w:r>
    </w:p>
    <w:p w14:paraId="59E7DEDF" w14:textId="77777777" w:rsidR="00A535C4" w:rsidRPr="00A535C4" w:rsidRDefault="00A535C4" w:rsidP="00A535C4">
      <w:pPr>
        <w:bidi/>
        <w:ind w:firstLine="567"/>
        <w:jc w:val="both"/>
        <w:rPr>
          <w:rFonts w:cs="David" w:hint="cs"/>
          <w:rtl/>
        </w:rPr>
      </w:pPr>
    </w:p>
    <w:p w14:paraId="2F5DED53"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41665A9A" w14:textId="77777777" w:rsidR="00A535C4" w:rsidRPr="00A535C4" w:rsidRDefault="00A535C4" w:rsidP="00A535C4">
      <w:pPr>
        <w:bidi/>
        <w:ind w:firstLine="567"/>
        <w:jc w:val="both"/>
        <w:rPr>
          <w:rFonts w:cs="David" w:hint="cs"/>
          <w:rtl/>
        </w:rPr>
      </w:pPr>
    </w:p>
    <w:p w14:paraId="0EAE8A6F" w14:textId="77777777" w:rsidR="00A535C4" w:rsidRPr="00A535C4" w:rsidRDefault="00A535C4" w:rsidP="00A535C4">
      <w:pPr>
        <w:bidi/>
        <w:ind w:firstLine="567"/>
        <w:jc w:val="both"/>
        <w:rPr>
          <w:rFonts w:cs="David" w:hint="cs"/>
          <w:rtl/>
        </w:rPr>
      </w:pPr>
      <w:r w:rsidRPr="00A535C4">
        <w:rPr>
          <w:rFonts w:cs="David" w:hint="cs"/>
          <w:rtl/>
        </w:rPr>
        <w:t>גם אם הם לא חברי וועדה?</w:t>
      </w:r>
    </w:p>
    <w:p w14:paraId="5901788C" w14:textId="77777777" w:rsidR="00A535C4" w:rsidRPr="00A535C4" w:rsidRDefault="00A535C4" w:rsidP="00A535C4">
      <w:pPr>
        <w:bidi/>
        <w:jc w:val="both"/>
        <w:rPr>
          <w:rFonts w:cs="David" w:hint="cs"/>
          <w:rtl/>
        </w:rPr>
      </w:pPr>
    </w:p>
    <w:p w14:paraId="287A83DA" w14:textId="77777777" w:rsidR="00A535C4" w:rsidRPr="00A535C4" w:rsidRDefault="00A535C4" w:rsidP="00A535C4">
      <w:pPr>
        <w:bidi/>
        <w:jc w:val="both"/>
        <w:rPr>
          <w:rFonts w:cs="David" w:hint="cs"/>
          <w:rtl/>
        </w:rPr>
      </w:pPr>
      <w:r w:rsidRPr="00A535C4">
        <w:rPr>
          <w:rFonts w:cs="David" w:hint="cs"/>
          <w:u w:val="single"/>
          <w:rtl/>
        </w:rPr>
        <w:t xml:space="preserve">זהבה </w:t>
      </w:r>
      <w:proofErr w:type="spellStart"/>
      <w:r w:rsidRPr="00A535C4">
        <w:rPr>
          <w:rFonts w:cs="David" w:hint="cs"/>
          <w:u w:val="single"/>
          <w:rtl/>
        </w:rPr>
        <w:t>גלאון</w:t>
      </w:r>
      <w:proofErr w:type="spellEnd"/>
      <w:r w:rsidRPr="00A535C4">
        <w:rPr>
          <w:rFonts w:cs="David" w:hint="cs"/>
          <w:u w:val="single"/>
          <w:rtl/>
        </w:rPr>
        <w:t>:</w:t>
      </w:r>
    </w:p>
    <w:p w14:paraId="7F2118BC" w14:textId="77777777" w:rsidR="00A535C4" w:rsidRPr="00A535C4" w:rsidRDefault="00A535C4" w:rsidP="00A535C4">
      <w:pPr>
        <w:bidi/>
        <w:jc w:val="both"/>
        <w:rPr>
          <w:rFonts w:cs="David" w:hint="cs"/>
          <w:rtl/>
        </w:rPr>
      </w:pPr>
    </w:p>
    <w:p w14:paraId="33BEDCA2" w14:textId="77777777" w:rsidR="00A535C4" w:rsidRPr="00A535C4" w:rsidRDefault="00A535C4" w:rsidP="00A535C4">
      <w:pPr>
        <w:bidi/>
        <w:jc w:val="both"/>
        <w:rPr>
          <w:rFonts w:cs="David" w:hint="cs"/>
          <w:rtl/>
        </w:rPr>
      </w:pPr>
      <w:r w:rsidRPr="00A535C4">
        <w:rPr>
          <w:rFonts w:cs="David" w:hint="cs"/>
          <w:rtl/>
        </w:rPr>
        <w:tab/>
        <w:t>אבל אין הלימה, לא כולם חברים בוועדת הכנסת.</w:t>
      </w:r>
    </w:p>
    <w:p w14:paraId="3C2301E7" w14:textId="77777777" w:rsidR="00A535C4" w:rsidRPr="00A535C4" w:rsidRDefault="00A535C4" w:rsidP="00A535C4">
      <w:pPr>
        <w:bidi/>
        <w:jc w:val="both"/>
        <w:rPr>
          <w:rFonts w:cs="David" w:hint="cs"/>
          <w:rtl/>
        </w:rPr>
      </w:pPr>
    </w:p>
    <w:p w14:paraId="260CC699" w14:textId="77777777" w:rsidR="00A535C4" w:rsidRPr="00A535C4" w:rsidRDefault="00A535C4" w:rsidP="00A535C4">
      <w:pPr>
        <w:bidi/>
        <w:jc w:val="both"/>
        <w:rPr>
          <w:rFonts w:cs="David" w:hint="cs"/>
          <w:rtl/>
        </w:rPr>
      </w:pPr>
      <w:r w:rsidRPr="00A535C4">
        <w:rPr>
          <w:rFonts w:cs="David" w:hint="cs"/>
          <w:u w:val="single"/>
          <w:rtl/>
        </w:rPr>
        <w:t xml:space="preserve">נורית </w:t>
      </w:r>
      <w:proofErr w:type="spellStart"/>
      <w:r w:rsidRPr="00A535C4">
        <w:rPr>
          <w:rFonts w:cs="David" w:hint="cs"/>
          <w:u w:val="single"/>
          <w:rtl/>
        </w:rPr>
        <w:t>אלשטיין</w:t>
      </w:r>
      <w:proofErr w:type="spellEnd"/>
      <w:r w:rsidRPr="00A535C4">
        <w:rPr>
          <w:rFonts w:cs="David" w:hint="cs"/>
          <w:u w:val="single"/>
          <w:rtl/>
        </w:rPr>
        <w:t>:</w:t>
      </w:r>
    </w:p>
    <w:p w14:paraId="532BA097" w14:textId="77777777" w:rsidR="00A535C4" w:rsidRPr="00A535C4" w:rsidRDefault="00A535C4" w:rsidP="00A535C4">
      <w:pPr>
        <w:bidi/>
        <w:jc w:val="both"/>
        <w:rPr>
          <w:rFonts w:cs="David" w:hint="cs"/>
          <w:rtl/>
        </w:rPr>
      </w:pPr>
    </w:p>
    <w:p w14:paraId="4BBCA5DC" w14:textId="77777777" w:rsidR="00A535C4" w:rsidRPr="00A535C4" w:rsidRDefault="00A535C4" w:rsidP="00A535C4">
      <w:pPr>
        <w:bidi/>
        <w:jc w:val="both"/>
        <w:rPr>
          <w:rFonts w:cs="David" w:hint="cs"/>
          <w:rtl/>
        </w:rPr>
      </w:pPr>
      <w:r w:rsidRPr="00A535C4">
        <w:rPr>
          <w:rFonts w:cs="David" w:hint="cs"/>
          <w:rtl/>
        </w:rPr>
        <w:tab/>
        <w:t>הבנתי, אין סינכרוניזציה.</w:t>
      </w:r>
    </w:p>
    <w:p w14:paraId="1F33BD12" w14:textId="77777777" w:rsidR="00A535C4" w:rsidRPr="00A535C4" w:rsidRDefault="00A535C4" w:rsidP="00A535C4">
      <w:pPr>
        <w:bidi/>
        <w:jc w:val="both"/>
        <w:rPr>
          <w:rFonts w:cs="David" w:hint="cs"/>
          <w:rtl/>
        </w:rPr>
      </w:pPr>
    </w:p>
    <w:p w14:paraId="1EE90E58"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6DD7FF49" w14:textId="77777777" w:rsidR="00A535C4" w:rsidRPr="00A535C4" w:rsidRDefault="00A535C4" w:rsidP="00A535C4">
      <w:pPr>
        <w:bidi/>
        <w:jc w:val="both"/>
        <w:rPr>
          <w:rFonts w:cs="David" w:hint="cs"/>
          <w:rtl/>
        </w:rPr>
      </w:pPr>
    </w:p>
    <w:p w14:paraId="12699200" w14:textId="77777777" w:rsidR="00A535C4" w:rsidRPr="00A535C4" w:rsidRDefault="00A535C4" w:rsidP="00A535C4">
      <w:pPr>
        <w:bidi/>
        <w:jc w:val="both"/>
        <w:rPr>
          <w:rFonts w:cs="David" w:hint="cs"/>
          <w:rtl/>
        </w:rPr>
      </w:pPr>
      <w:r w:rsidRPr="00A535C4">
        <w:rPr>
          <w:rFonts w:cs="David" w:hint="cs"/>
          <w:rtl/>
        </w:rPr>
        <w:tab/>
        <w:t>אני מבקשת לקבל תשובה בהמשך.</w:t>
      </w:r>
    </w:p>
    <w:p w14:paraId="7712D4DA" w14:textId="77777777" w:rsidR="00A535C4" w:rsidRPr="00A535C4" w:rsidRDefault="00A535C4" w:rsidP="00A535C4">
      <w:pPr>
        <w:bidi/>
        <w:jc w:val="both"/>
        <w:rPr>
          <w:rFonts w:cs="David" w:hint="cs"/>
          <w:rtl/>
        </w:rPr>
      </w:pPr>
    </w:p>
    <w:p w14:paraId="287C9AA5"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4F4571B3" w14:textId="77777777" w:rsidR="00A535C4" w:rsidRPr="00A535C4" w:rsidRDefault="00A535C4" w:rsidP="00A535C4">
      <w:pPr>
        <w:bidi/>
        <w:jc w:val="both"/>
        <w:rPr>
          <w:rFonts w:cs="David" w:hint="cs"/>
          <w:u w:val="single"/>
          <w:rtl/>
        </w:rPr>
      </w:pPr>
    </w:p>
    <w:p w14:paraId="3627BDFD" w14:textId="77777777" w:rsidR="00A535C4" w:rsidRPr="00A535C4" w:rsidRDefault="00A535C4" w:rsidP="00A535C4">
      <w:pPr>
        <w:bidi/>
        <w:jc w:val="both"/>
        <w:rPr>
          <w:rFonts w:cs="David" w:hint="cs"/>
          <w:rtl/>
        </w:rPr>
      </w:pPr>
      <w:r w:rsidRPr="00A535C4">
        <w:rPr>
          <w:rFonts w:cs="David" w:hint="cs"/>
          <w:rtl/>
        </w:rPr>
        <w:tab/>
        <w:t xml:space="preserve"> אני מציע שהיועצת המשפטית תתמקד בייעוץ לוועדה ולא לקבוצות. היא תתמקד בהצעות או בייעוץ לוועדה או לאורגן מוכר של הכנסת. אין מעמד סטטוטורי או אחר לחברים, </w:t>
      </w:r>
      <w:proofErr w:type="spellStart"/>
      <w:r w:rsidRPr="00A535C4">
        <w:rPr>
          <w:rFonts w:cs="David" w:hint="cs"/>
          <w:rtl/>
        </w:rPr>
        <w:t>שאגב</w:t>
      </w:r>
      <w:proofErr w:type="spellEnd"/>
      <w:r w:rsidRPr="00A535C4">
        <w:rPr>
          <w:rFonts w:cs="David" w:hint="cs"/>
          <w:rtl/>
        </w:rPr>
        <w:t xml:space="preserve">, חלקם אינם חברים בוועדת הכנסת. לכן אני מציע לה את זה כעצה טובה. </w:t>
      </w:r>
    </w:p>
    <w:p w14:paraId="2DB06435" w14:textId="77777777" w:rsidR="00A535C4" w:rsidRPr="00A535C4" w:rsidRDefault="00A535C4" w:rsidP="00A535C4">
      <w:pPr>
        <w:bidi/>
        <w:jc w:val="both"/>
        <w:rPr>
          <w:rFonts w:cs="David" w:hint="cs"/>
          <w:rtl/>
        </w:rPr>
      </w:pPr>
    </w:p>
    <w:p w14:paraId="6301222A" w14:textId="77777777" w:rsidR="00A535C4" w:rsidRPr="00A535C4" w:rsidRDefault="00A535C4" w:rsidP="00A535C4">
      <w:pPr>
        <w:bidi/>
        <w:jc w:val="both"/>
        <w:rPr>
          <w:rFonts w:cs="David" w:hint="cs"/>
          <w:rtl/>
        </w:rPr>
      </w:pPr>
      <w:r w:rsidRPr="00A535C4">
        <w:rPr>
          <w:rFonts w:cs="David" w:hint="cs"/>
          <w:u w:val="single"/>
          <w:rtl/>
        </w:rPr>
        <w:t xml:space="preserve">נורית </w:t>
      </w:r>
      <w:proofErr w:type="spellStart"/>
      <w:r w:rsidRPr="00A535C4">
        <w:rPr>
          <w:rFonts w:cs="David" w:hint="cs"/>
          <w:u w:val="single"/>
          <w:rtl/>
        </w:rPr>
        <w:t>אלשטיין</w:t>
      </w:r>
      <w:proofErr w:type="spellEnd"/>
      <w:r w:rsidRPr="00A535C4">
        <w:rPr>
          <w:rFonts w:cs="David" w:hint="cs"/>
          <w:u w:val="single"/>
          <w:rtl/>
        </w:rPr>
        <w:t>:</w:t>
      </w:r>
    </w:p>
    <w:p w14:paraId="3D888817" w14:textId="77777777" w:rsidR="00A535C4" w:rsidRPr="00A535C4" w:rsidRDefault="00A535C4" w:rsidP="00A535C4">
      <w:pPr>
        <w:bidi/>
        <w:jc w:val="both"/>
        <w:rPr>
          <w:rFonts w:cs="David" w:hint="cs"/>
          <w:rtl/>
        </w:rPr>
      </w:pPr>
    </w:p>
    <w:p w14:paraId="39D9A43C" w14:textId="77777777" w:rsidR="00A535C4" w:rsidRPr="00A535C4" w:rsidRDefault="00A535C4" w:rsidP="00A535C4">
      <w:pPr>
        <w:bidi/>
        <w:jc w:val="both"/>
        <w:rPr>
          <w:rFonts w:cs="David" w:hint="cs"/>
          <w:rtl/>
        </w:rPr>
      </w:pPr>
      <w:r w:rsidRPr="00A535C4">
        <w:rPr>
          <w:rFonts w:cs="David" w:hint="cs"/>
          <w:rtl/>
        </w:rPr>
        <w:tab/>
        <w:t xml:space="preserve"> אבל צריך לקבוע מיהו הקובל לצורך העניין. מכיוון שאין הלימה, אז לפחות 19 מבין החברים האחרים - אני לא אמרתי חברי וועדת הכנסת </w:t>
      </w:r>
      <w:r w:rsidRPr="00A535C4">
        <w:rPr>
          <w:rFonts w:cs="David"/>
          <w:rtl/>
        </w:rPr>
        <w:t>–</w:t>
      </w:r>
      <w:r w:rsidRPr="00A535C4">
        <w:rPr>
          <w:rFonts w:cs="David" w:hint="cs"/>
          <w:rtl/>
        </w:rPr>
        <w:t xml:space="preserve"> אבל הם מוסמכים להצביע. </w:t>
      </w:r>
    </w:p>
    <w:p w14:paraId="6D7E6F61" w14:textId="77777777" w:rsidR="00A535C4" w:rsidRPr="00A535C4" w:rsidRDefault="00A535C4" w:rsidP="00A535C4">
      <w:pPr>
        <w:bidi/>
        <w:jc w:val="both"/>
        <w:rPr>
          <w:rFonts w:cs="David" w:hint="cs"/>
          <w:rtl/>
        </w:rPr>
      </w:pPr>
    </w:p>
    <w:p w14:paraId="2683D76C" w14:textId="77777777" w:rsidR="00A535C4" w:rsidRPr="00A535C4" w:rsidRDefault="00A535C4" w:rsidP="00A535C4">
      <w:pPr>
        <w:bidi/>
        <w:jc w:val="both"/>
        <w:rPr>
          <w:rFonts w:cs="David" w:hint="cs"/>
          <w:rtl/>
        </w:rPr>
      </w:pPr>
      <w:r w:rsidRPr="00A535C4">
        <w:rPr>
          <w:rFonts w:cs="David" w:hint="cs"/>
          <w:u w:val="single"/>
          <w:rtl/>
        </w:rPr>
        <w:t xml:space="preserve">זהבה </w:t>
      </w:r>
      <w:proofErr w:type="spellStart"/>
      <w:r w:rsidRPr="00A535C4">
        <w:rPr>
          <w:rFonts w:cs="David" w:hint="cs"/>
          <w:u w:val="single"/>
          <w:rtl/>
        </w:rPr>
        <w:t>גלאון</w:t>
      </w:r>
      <w:proofErr w:type="spellEnd"/>
      <w:r w:rsidRPr="00A535C4">
        <w:rPr>
          <w:rFonts w:cs="David" w:hint="cs"/>
          <w:u w:val="single"/>
          <w:rtl/>
        </w:rPr>
        <w:t>:</w:t>
      </w:r>
    </w:p>
    <w:p w14:paraId="2AEC1564" w14:textId="77777777" w:rsidR="00A535C4" w:rsidRPr="00A535C4" w:rsidRDefault="00A535C4" w:rsidP="00A535C4">
      <w:pPr>
        <w:bidi/>
        <w:jc w:val="both"/>
        <w:rPr>
          <w:rFonts w:cs="David" w:hint="cs"/>
          <w:rtl/>
        </w:rPr>
      </w:pPr>
    </w:p>
    <w:p w14:paraId="3DFD57EC" w14:textId="77777777" w:rsidR="00A535C4" w:rsidRPr="00A535C4" w:rsidRDefault="00A535C4" w:rsidP="00A535C4">
      <w:pPr>
        <w:bidi/>
        <w:jc w:val="both"/>
        <w:rPr>
          <w:rFonts w:cs="David" w:hint="cs"/>
          <w:rtl/>
        </w:rPr>
      </w:pPr>
      <w:r w:rsidRPr="00A535C4">
        <w:rPr>
          <w:rFonts w:cs="David" w:hint="cs"/>
          <w:rtl/>
        </w:rPr>
        <w:tab/>
        <w:t>לא, אבל הם צריכים להשתתף בכל הישיבות אז מלכתחילה הם לא יכולים.</w:t>
      </w:r>
    </w:p>
    <w:p w14:paraId="3B22D439" w14:textId="77777777" w:rsidR="00A535C4" w:rsidRPr="00A535C4" w:rsidRDefault="00A535C4" w:rsidP="00A535C4">
      <w:pPr>
        <w:bidi/>
        <w:jc w:val="both"/>
        <w:rPr>
          <w:rFonts w:cs="David" w:hint="cs"/>
          <w:rtl/>
        </w:rPr>
      </w:pPr>
    </w:p>
    <w:p w14:paraId="4234603B" w14:textId="77777777" w:rsidR="00A535C4" w:rsidRPr="00A535C4" w:rsidRDefault="00A535C4" w:rsidP="00A535C4">
      <w:pPr>
        <w:bidi/>
        <w:jc w:val="both"/>
        <w:rPr>
          <w:rFonts w:cs="David" w:hint="cs"/>
          <w:rtl/>
        </w:rPr>
      </w:pPr>
      <w:r w:rsidRPr="00A535C4">
        <w:rPr>
          <w:rFonts w:cs="David" w:hint="cs"/>
          <w:u w:val="single"/>
          <w:rtl/>
        </w:rPr>
        <w:t xml:space="preserve">נורית </w:t>
      </w:r>
      <w:proofErr w:type="spellStart"/>
      <w:r w:rsidRPr="00A535C4">
        <w:rPr>
          <w:rFonts w:cs="David" w:hint="cs"/>
          <w:u w:val="single"/>
          <w:rtl/>
        </w:rPr>
        <w:t>אלשטיין</w:t>
      </w:r>
      <w:proofErr w:type="spellEnd"/>
      <w:r w:rsidRPr="00A535C4">
        <w:rPr>
          <w:rFonts w:cs="David" w:hint="cs"/>
          <w:u w:val="single"/>
          <w:rtl/>
        </w:rPr>
        <w:t>:</w:t>
      </w:r>
    </w:p>
    <w:p w14:paraId="6E5C82E2" w14:textId="77777777" w:rsidR="00A535C4" w:rsidRPr="00A535C4" w:rsidRDefault="00A535C4" w:rsidP="00A535C4">
      <w:pPr>
        <w:bidi/>
        <w:jc w:val="both"/>
        <w:rPr>
          <w:rFonts w:cs="David" w:hint="cs"/>
          <w:rtl/>
        </w:rPr>
      </w:pPr>
    </w:p>
    <w:p w14:paraId="6E1614EE" w14:textId="77777777" w:rsidR="00A535C4" w:rsidRPr="00A535C4" w:rsidRDefault="00A535C4" w:rsidP="00A535C4">
      <w:pPr>
        <w:bidi/>
        <w:jc w:val="both"/>
        <w:rPr>
          <w:rFonts w:cs="David" w:hint="cs"/>
          <w:rtl/>
        </w:rPr>
      </w:pPr>
      <w:r w:rsidRPr="00A535C4">
        <w:rPr>
          <w:rFonts w:cs="David" w:hint="cs"/>
          <w:rtl/>
        </w:rPr>
        <w:tab/>
        <w:t xml:space="preserve"> אלה דברים שצריך ללבן אותם. אבל בוודאי צריך מישהו שיוגדר לצורך העניין כקובל, יהיה כאן. הדברים שאמר חבר הכנסת איתן הם דברי טעם. לאמור, אם כל פעם יש תחלופה של חברי ככנסת, מיהו הקובל לצורך העניין? </w:t>
      </w:r>
    </w:p>
    <w:p w14:paraId="602DDFFA" w14:textId="77777777" w:rsidR="00A535C4" w:rsidRPr="00A535C4" w:rsidRDefault="00A535C4" w:rsidP="00A535C4">
      <w:pPr>
        <w:bidi/>
        <w:jc w:val="both"/>
        <w:rPr>
          <w:rFonts w:cs="David" w:hint="cs"/>
          <w:rtl/>
        </w:rPr>
      </w:pPr>
    </w:p>
    <w:p w14:paraId="5AF65ADA"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38083FA7" w14:textId="77777777" w:rsidR="00A535C4" w:rsidRPr="00A535C4" w:rsidRDefault="00A535C4" w:rsidP="00A535C4">
      <w:pPr>
        <w:bidi/>
        <w:jc w:val="both"/>
        <w:rPr>
          <w:rFonts w:cs="David" w:hint="cs"/>
          <w:u w:val="single"/>
          <w:rtl/>
        </w:rPr>
      </w:pPr>
    </w:p>
    <w:p w14:paraId="2F7EB712" w14:textId="77777777" w:rsidR="00A535C4" w:rsidRPr="00A535C4" w:rsidRDefault="00A535C4" w:rsidP="00A535C4">
      <w:pPr>
        <w:bidi/>
        <w:jc w:val="both"/>
        <w:rPr>
          <w:rFonts w:cs="David" w:hint="cs"/>
          <w:rtl/>
        </w:rPr>
      </w:pPr>
      <w:r w:rsidRPr="00A535C4">
        <w:rPr>
          <w:rFonts w:cs="David" w:hint="cs"/>
          <w:rtl/>
        </w:rPr>
        <w:tab/>
        <w:t xml:space="preserve"> חתמו 38 חברים, זה הרבה למעלה מהנדרש בחוק. הנוהל אותו קיבלנו לא התייחס מעבר לזה לתפקיד כלשהו. אין שום תפקיד, בנוהל אותו גיבשנו, בוודאי לא בחוק, לקבוצה שמלכתחילה היא זו שפתחה את ההליך. אני גם לא מציע להיכנס למשטר של מחנות. זה מקובל, אמנם, בחיים הפוליטיים, אבל לא בסוג כזה של הליכים. בכל רגע נתון ממילא מצויים בחדרי הוועדה אנשים שחתמו והם גם חברים בוועדת הכנסת. אם היועצת המשפטית מציעה לפתוח את הנוהל ולהוסיף לו דברים ברגע זה, אז באמת כדאי שנאמץ את ההצעה של חבר הכנסת איתן, ונתחיל בדיון בנושא הזה. נתחיל למצוא תפקידים חדשים לקבוצה ואין ספק שזה יאריך את ההליך. </w:t>
      </w:r>
    </w:p>
    <w:p w14:paraId="2B41F95E" w14:textId="77777777" w:rsidR="00A535C4" w:rsidRPr="00A535C4" w:rsidRDefault="00A535C4" w:rsidP="00A535C4">
      <w:pPr>
        <w:bidi/>
        <w:jc w:val="both"/>
        <w:rPr>
          <w:rFonts w:cs="David" w:hint="cs"/>
          <w:rtl/>
        </w:rPr>
      </w:pPr>
    </w:p>
    <w:p w14:paraId="1D085E19" w14:textId="77777777" w:rsidR="00A535C4" w:rsidRPr="00A535C4" w:rsidRDefault="00A535C4" w:rsidP="00A535C4">
      <w:pPr>
        <w:bidi/>
        <w:jc w:val="both"/>
        <w:rPr>
          <w:rFonts w:cs="David" w:hint="cs"/>
          <w:rtl/>
        </w:rPr>
      </w:pPr>
      <w:r w:rsidRPr="00A535C4">
        <w:rPr>
          <w:rFonts w:cs="David" w:hint="cs"/>
          <w:u w:val="single"/>
          <w:rtl/>
        </w:rPr>
        <w:t xml:space="preserve">זהבה </w:t>
      </w:r>
      <w:proofErr w:type="spellStart"/>
      <w:r w:rsidRPr="00A535C4">
        <w:rPr>
          <w:rFonts w:cs="David" w:hint="cs"/>
          <w:u w:val="single"/>
          <w:rtl/>
        </w:rPr>
        <w:t>גלאון</w:t>
      </w:r>
      <w:proofErr w:type="spellEnd"/>
      <w:r w:rsidRPr="00A535C4">
        <w:rPr>
          <w:rFonts w:cs="David" w:hint="cs"/>
          <w:u w:val="single"/>
          <w:rtl/>
        </w:rPr>
        <w:t>:</w:t>
      </w:r>
    </w:p>
    <w:p w14:paraId="650E9B7A" w14:textId="77777777" w:rsidR="00A535C4" w:rsidRPr="00A535C4" w:rsidRDefault="00A535C4" w:rsidP="00A535C4">
      <w:pPr>
        <w:bidi/>
        <w:jc w:val="both"/>
        <w:rPr>
          <w:rFonts w:cs="David" w:hint="cs"/>
          <w:rtl/>
        </w:rPr>
      </w:pPr>
    </w:p>
    <w:p w14:paraId="7C6F9293" w14:textId="77777777" w:rsidR="00A535C4" w:rsidRPr="00A535C4" w:rsidRDefault="00A535C4" w:rsidP="00A535C4">
      <w:pPr>
        <w:bidi/>
        <w:jc w:val="both"/>
        <w:rPr>
          <w:rFonts w:cs="David" w:hint="cs"/>
          <w:rtl/>
        </w:rPr>
      </w:pPr>
      <w:r w:rsidRPr="00A535C4">
        <w:rPr>
          <w:rFonts w:cs="David" w:hint="cs"/>
          <w:rtl/>
        </w:rPr>
        <w:tab/>
        <w:t>כמו שאמר חברי, חבר הכנסת סער, 38 חברי כנסת, באופן מקרי או לא מקרי, מתוך השקפת עולם חוצה מפלגות, חוצה מחנות פוליטיים, התקבצו והגישו קובלנה. נקבע נוהל המדבר על רצף של השתתפות. לכן ההצעה, שכרגע מציעה היועצת המשפטית, בהגדרה, לא יכולה להיות תקפה כי כבר התקיימו שתי ישיבות וממילא חלק מהאנשים אינם מיוצגים בוועדת הכנסת. לכן אני מבקשת לא לשנות סדרי עולם. עם כל הכבוד והערכה לחבר הכנסת איתן, שבאופן שיטתי, ואני אומרת את זה לזכותו, כל ישיבה הוא מנסה לבדוק מאיזה כיוון הוא יכול לטרפד את הליך ההדחה. אני מכבדת את זה אבל מתנגדת לזה. אני מציעה שניצמד לנוהל שקבענו.</w:t>
      </w:r>
    </w:p>
    <w:p w14:paraId="5F5709E3" w14:textId="77777777" w:rsidR="00A535C4" w:rsidRPr="00A535C4" w:rsidRDefault="00A535C4" w:rsidP="00A535C4">
      <w:pPr>
        <w:bidi/>
        <w:jc w:val="both"/>
        <w:rPr>
          <w:rFonts w:cs="David" w:hint="cs"/>
          <w:rtl/>
        </w:rPr>
      </w:pPr>
    </w:p>
    <w:p w14:paraId="2923264D" w14:textId="77777777" w:rsidR="00A535C4" w:rsidRPr="00A535C4" w:rsidRDefault="00A535C4" w:rsidP="00A535C4">
      <w:pPr>
        <w:bidi/>
        <w:ind w:firstLine="567"/>
        <w:jc w:val="both"/>
        <w:rPr>
          <w:rFonts w:cs="David" w:hint="cs"/>
          <w:rtl/>
        </w:rPr>
      </w:pPr>
      <w:r w:rsidRPr="00A535C4">
        <w:rPr>
          <w:rFonts w:cs="David" w:hint="cs"/>
          <w:rtl/>
        </w:rPr>
        <w:t xml:space="preserve">גברתי, אני חושבת שכדי למנוע את הדברים עליהם מדבר חבר הכנסת איתן, כדי שזה לא ייראה הצגה, צריך להודיע בסוף היום מתי רצף הישיבות הבא ולהעביר את ההנחיה. אמרה חברת הכנסת </w:t>
      </w:r>
      <w:proofErr w:type="spellStart"/>
      <w:r w:rsidRPr="00A535C4">
        <w:rPr>
          <w:rFonts w:cs="David" w:hint="cs"/>
          <w:rtl/>
        </w:rPr>
        <w:t>טרטמן</w:t>
      </w:r>
      <w:proofErr w:type="spellEnd"/>
      <w:r w:rsidRPr="00A535C4">
        <w:rPr>
          <w:rFonts w:cs="David" w:hint="cs"/>
          <w:rtl/>
        </w:rPr>
        <w:t xml:space="preserve">, בצדק, שמה שמונע מחברי כנסת להשתתף בוועדה אלה דברים שהם בבחינת "פורס </w:t>
      </w:r>
      <w:proofErr w:type="spellStart"/>
      <w:r w:rsidRPr="00A535C4">
        <w:rPr>
          <w:rFonts w:cs="David" w:hint="cs"/>
          <w:rtl/>
        </w:rPr>
        <w:t>מג'ור</w:t>
      </w:r>
      <w:proofErr w:type="spellEnd"/>
      <w:r w:rsidRPr="00A535C4">
        <w:rPr>
          <w:rFonts w:cs="David" w:hint="cs"/>
          <w:rtl/>
        </w:rPr>
        <w:t xml:space="preserve">". בכל ההערכה, הצבעתי בעד חברת הכנסת אביטל אבל יש דברים שאפשר לבטל. צריך לסיים את התהליך. יהיה רוב ידיחו את הנשיא, לא יהיה רוב לא ידיחו את הנשיא. זה יהיה המסר של הכנסת אבל צריך לסיים עם זה. </w:t>
      </w:r>
    </w:p>
    <w:p w14:paraId="448133D6" w14:textId="77777777" w:rsidR="00A535C4" w:rsidRPr="00A535C4" w:rsidRDefault="00A535C4" w:rsidP="00A535C4">
      <w:pPr>
        <w:bidi/>
        <w:jc w:val="both"/>
        <w:rPr>
          <w:rFonts w:cs="David" w:hint="cs"/>
          <w:rtl/>
        </w:rPr>
      </w:pPr>
    </w:p>
    <w:p w14:paraId="2BAE66BE" w14:textId="77777777" w:rsidR="00A535C4" w:rsidRPr="00A535C4" w:rsidRDefault="00A535C4" w:rsidP="00A535C4">
      <w:pPr>
        <w:pStyle w:val="Heading5"/>
        <w:rPr>
          <w:rFonts w:hint="cs"/>
          <w:rtl/>
        </w:rPr>
      </w:pPr>
      <w:r w:rsidRPr="00A535C4">
        <w:rPr>
          <w:rFonts w:hint="cs"/>
          <w:u w:val="single"/>
          <w:rtl/>
        </w:rPr>
        <w:t xml:space="preserve">אביגדור </w:t>
      </w:r>
      <w:proofErr w:type="spellStart"/>
      <w:r w:rsidRPr="00A535C4">
        <w:rPr>
          <w:rFonts w:hint="cs"/>
          <w:u w:val="single"/>
          <w:rtl/>
        </w:rPr>
        <w:t>יצחקי</w:t>
      </w:r>
      <w:proofErr w:type="spellEnd"/>
      <w:r w:rsidRPr="00A535C4">
        <w:rPr>
          <w:rFonts w:hint="cs"/>
          <w:u w:val="single"/>
          <w:rtl/>
        </w:rPr>
        <w:t>:</w:t>
      </w:r>
    </w:p>
    <w:p w14:paraId="5CA8643C" w14:textId="77777777" w:rsidR="00A535C4" w:rsidRPr="00A535C4" w:rsidRDefault="00A535C4" w:rsidP="00A535C4">
      <w:pPr>
        <w:pStyle w:val="Heading5"/>
        <w:rPr>
          <w:rFonts w:hint="cs"/>
          <w:rtl/>
        </w:rPr>
      </w:pPr>
    </w:p>
    <w:p w14:paraId="431A2A23" w14:textId="77777777" w:rsidR="00A535C4" w:rsidRPr="00A535C4" w:rsidRDefault="00A535C4" w:rsidP="00A535C4">
      <w:pPr>
        <w:bidi/>
        <w:jc w:val="both"/>
        <w:rPr>
          <w:rFonts w:cs="David" w:hint="cs"/>
          <w:rtl/>
        </w:rPr>
      </w:pPr>
      <w:r w:rsidRPr="00A535C4">
        <w:rPr>
          <w:rFonts w:cs="David" w:hint="cs"/>
          <w:rtl/>
        </w:rPr>
        <w:tab/>
        <w:t xml:space="preserve">תראו, זה לא רק שיש קוורום או אין קוורום. אנחנו בסך </w:t>
      </w:r>
      <w:proofErr w:type="spellStart"/>
      <w:r w:rsidRPr="00A535C4">
        <w:rPr>
          <w:rFonts w:cs="David" w:hint="cs"/>
          <w:rtl/>
        </w:rPr>
        <w:t>הכל</w:t>
      </w:r>
      <w:proofErr w:type="spellEnd"/>
      <w:r w:rsidRPr="00A535C4">
        <w:rPr>
          <w:rFonts w:cs="David" w:hint="cs"/>
          <w:rtl/>
        </w:rPr>
        <w:t xml:space="preserve"> מכירים אחד את השני ומכירים את הגיגי הלב של כל אחד מהיושבים פה. אני מודיע לכם עכשיו, שבקוורום הנוכחי שנמצא פה אין צ'אנס וחבל על הזמן של כולנו. לכן, כל סיעה וכל חבר כנסת שרוצים שהדבר יקרה, צריכים לוודא שהחברים שלהם מגיעים לפה, אחרת חבל על הזמן שלנו. אם אני אראה, עוד ישיבה אחת, שבסופו של דבר הסיכוי להביא 19 הוא פחות מ-50%, אני כבר אומר לכם שאני אפסיק את השתתפותי בוועדה. אני לא מוכן להשתתף בדבר הזה. הדיונים האלה יהיו ארוכים ומפרכים ואם אני לא אראה היתכנות שיש פה בסופו של דבר קצה לתהליך הזה, אני וסיעתי לא נשתתף בפארסה הזאת. </w:t>
      </w:r>
    </w:p>
    <w:p w14:paraId="5DCF6079" w14:textId="77777777" w:rsidR="00A535C4" w:rsidRPr="00A535C4" w:rsidRDefault="00A535C4" w:rsidP="00A535C4">
      <w:pPr>
        <w:bidi/>
        <w:jc w:val="both"/>
        <w:rPr>
          <w:rFonts w:cs="David" w:hint="cs"/>
          <w:rtl/>
        </w:rPr>
      </w:pPr>
    </w:p>
    <w:p w14:paraId="77B4E10A" w14:textId="77777777" w:rsidR="00A535C4" w:rsidRPr="00A535C4" w:rsidRDefault="00A535C4" w:rsidP="00A535C4">
      <w:pPr>
        <w:bidi/>
        <w:jc w:val="both"/>
        <w:rPr>
          <w:rFonts w:cs="David" w:hint="cs"/>
          <w:rtl/>
        </w:rPr>
      </w:pPr>
      <w:r w:rsidRPr="00A535C4">
        <w:rPr>
          <w:rFonts w:cs="David" w:hint="cs"/>
          <w:u w:val="single"/>
          <w:rtl/>
        </w:rPr>
        <w:t>לימור לבנת:</w:t>
      </w:r>
    </w:p>
    <w:p w14:paraId="712A29BA" w14:textId="77777777" w:rsidR="00A535C4" w:rsidRPr="00A535C4" w:rsidRDefault="00A535C4" w:rsidP="00A535C4">
      <w:pPr>
        <w:bidi/>
        <w:jc w:val="both"/>
        <w:rPr>
          <w:rFonts w:cs="David" w:hint="cs"/>
          <w:rtl/>
        </w:rPr>
      </w:pPr>
    </w:p>
    <w:p w14:paraId="798FB064" w14:textId="77777777" w:rsidR="00A535C4" w:rsidRPr="00A535C4" w:rsidRDefault="00A535C4" w:rsidP="00A535C4">
      <w:pPr>
        <w:bidi/>
        <w:jc w:val="both"/>
        <w:rPr>
          <w:rFonts w:cs="David" w:hint="cs"/>
          <w:rtl/>
        </w:rPr>
      </w:pPr>
      <w:r w:rsidRPr="00A535C4">
        <w:rPr>
          <w:rFonts w:cs="David" w:hint="cs"/>
          <w:rtl/>
        </w:rPr>
        <w:tab/>
        <w:t xml:space="preserve">הדיון שמתקיים כאן הוא דיון ממש מסוכן לדמוקרטיה ואני אסביר את דבריי. על פי הדברים שאתה אומר, חבר הכנסת אביגדור </w:t>
      </w:r>
      <w:proofErr w:type="spellStart"/>
      <w:r w:rsidRPr="00A535C4">
        <w:rPr>
          <w:rFonts w:cs="David" w:hint="cs"/>
          <w:rtl/>
        </w:rPr>
        <w:t>יצחקי</w:t>
      </w:r>
      <w:proofErr w:type="spellEnd"/>
      <w:r w:rsidRPr="00A535C4">
        <w:rPr>
          <w:rFonts w:cs="David" w:hint="cs"/>
          <w:rtl/>
        </w:rPr>
        <w:t xml:space="preserve">, לא צריך בכלל אופוזיציה, לא צריך סיעות מיעוט בכנסת, הרי התוצאות ידועות מראש. לכל עניין ודבר, בכל הצבעה יש קואליציה ולא משנה של איזה ממשלה. פעם אנחנו בקואליציה ופעם אנחנו באופוזיציה, זה ממש לא משנה. אין היתכנות שכשממשלה מביאה הצעת חוק או שכאשר אופוזיציה מציעה הצעת אי אמון והיא במיעוט, שהצבעה כזאת תצליח. אין היתכנות שכאשר קואליציה מביאה הצעת חוק ואופוזיציה מתנגדת, שאי פעם יהיה לה רוב.  </w:t>
      </w:r>
    </w:p>
    <w:p w14:paraId="186ED4DB" w14:textId="77777777" w:rsidR="00A535C4" w:rsidRPr="00A535C4" w:rsidRDefault="00A535C4" w:rsidP="00A535C4">
      <w:pPr>
        <w:bidi/>
        <w:jc w:val="both"/>
        <w:rPr>
          <w:rFonts w:cs="David" w:hint="cs"/>
          <w:rtl/>
        </w:rPr>
      </w:pPr>
    </w:p>
    <w:p w14:paraId="6EE89804" w14:textId="77777777" w:rsidR="00A535C4" w:rsidRPr="00A535C4" w:rsidRDefault="00A535C4" w:rsidP="00A535C4">
      <w:pPr>
        <w:pStyle w:val="Heading5"/>
        <w:rPr>
          <w:rFonts w:hint="cs"/>
          <w:rtl/>
        </w:rPr>
      </w:pPr>
      <w:r w:rsidRPr="00A535C4">
        <w:rPr>
          <w:rFonts w:hint="cs"/>
          <w:u w:val="single"/>
          <w:rtl/>
        </w:rPr>
        <w:t xml:space="preserve">אביגדור </w:t>
      </w:r>
      <w:proofErr w:type="spellStart"/>
      <w:r w:rsidRPr="00A535C4">
        <w:rPr>
          <w:rFonts w:hint="cs"/>
          <w:u w:val="single"/>
          <w:rtl/>
        </w:rPr>
        <w:t>יצחקי</w:t>
      </w:r>
      <w:proofErr w:type="spellEnd"/>
      <w:r w:rsidRPr="00A535C4">
        <w:rPr>
          <w:rFonts w:hint="cs"/>
          <w:u w:val="single"/>
          <w:rtl/>
        </w:rPr>
        <w:t>:</w:t>
      </w:r>
    </w:p>
    <w:p w14:paraId="6C1CD613" w14:textId="77777777" w:rsidR="00A535C4" w:rsidRPr="00A535C4" w:rsidRDefault="00A535C4" w:rsidP="00A535C4">
      <w:pPr>
        <w:pStyle w:val="Heading5"/>
        <w:rPr>
          <w:rFonts w:hint="cs"/>
          <w:rtl/>
        </w:rPr>
      </w:pPr>
    </w:p>
    <w:p w14:paraId="294D8439" w14:textId="77777777" w:rsidR="00A535C4" w:rsidRPr="00A535C4" w:rsidRDefault="00A535C4" w:rsidP="00A535C4">
      <w:pPr>
        <w:bidi/>
        <w:jc w:val="both"/>
        <w:rPr>
          <w:rFonts w:cs="David" w:hint="cs"/>
          <w:rtl/>
        </w:rPr>
      </w:pPr>
      <w:r w:rsidRPr="00A535C4">
        <w:rPr>
          <w:rFonts w:cs="David" w:hint="cs"/>
          <w:rtl/>
        </w:rPr>
        <w:tab/>
        <w:t xml:space="preserve"> עשית אתמול מהלך ראוי, בין היתר משום שאין לו היתכנות.</w:t>
      </w:r>
    </w:p>
    <w:p w14:paraId="1DD65926" w14:textId="77777777" w:rsidR="00A535C4" w:rsidRPr="00A535C4" w:rsidRDefault="00A535C4" w:rsidP="00A535C4">
      <w:pPr>
        <w:bidi/>
        <w:jc w:val="both"/>
        <w:rPr>
          <w:rFonts w:cs="David" w:hint="cs"/>
          <w:rtl/>
        </w:rPr>
      </w:pPr>
      <w:r w:rsidRPr="00A535C4">
        <w:rPr>
          <w:rFonts w:cs="David"/>
          <w:rtl/>
        </w:rPr>
        <w:br w:type="page"/>
      </w:r>
    </w:p>
    <w:p w14:paraId="4326C37F"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4126BDEC" w14:textId="77777777" w:rsidR="00A535C4" w:rsidRPr="00A535C4" w:rsidRDefault="00A535C4" w:rsidP="00A535C4">
      <w:pPr>
        <w:bidi/>
        <w:jc w:val="both"/>
        <w:rPr>
          <w:rFonts w:cs="David" w:hint="cs"/>
          <w:rtl/>
        </w:rPr>
      </w:pPr>
    </w:p>
    <w:p w14:paraId="0650D7F6" w14:textId="77777777" w:rsidR="00A535C4" w:rsidRPr="00A535C4" w:rsidRDefault="00A535C4" w:rsidP="00A535C4">
      <w:pPr>
        <w:bidi/>
        <w:jc w:val="both"/>
        <w:rPr>
          <w:rFonts w:cs="David" w:hint="cs"/>
          <w:rtl/>
        </w:rPr>
      </w:pPr>
      <w:r w:rsidRPr="00A535C4">
        <w:rPr>
          <w:rFonts w:cs="David" w:hint="cs"/>
          <w:rtl/>
        </w:rPr>
        <w:tab/>
        <w:t xml:space="preserve">חבר הכנסת </w:t>
      </w:r>
      <w:proofErr w:type="spellStart"/>
      <w:r w:rsidRPr="00A535C4">
        <w:rPr>
          <w:rFonts w:cs="David" w:hint="cs"/>
          <w:rtl/>
        </w:rPr>
        <w:t>יצחקי</w:t>
      </w:r>
      <w:proofErr w:type="spellEnd"/>
      <w:r w:rsidRPr="00A535C4">
        <w:rPr>
          <w:rFonts w:cs="David" w:hint="cs"/>
          <w:rtl/>
        </w:rPr>
        <w:t>, אני קוראת אותך לסדר פעם ראשונה.</w:t>
      </w:r>
    </w:p>
    <w:p w14:paraId="6679A7F2" w14:textId="77777777" w:rsidR="00A535C4" w:rsidRPr="00A535C4" w:rsidRDefault="00A535C4" w:rsidP="00A535C4">
      <w:pPr>
        <w:bidi/>
        <w:jc w:val="both"/>
        <w:rPr>
          <w:rFonts w:cs="David" w:hint="cs"/>
          <w:u w:val="single"/>
          <w:rtl/>
        </w:rPr>
      </w:pPr>
    </w:p>
    <w:p w14:paraId="642CD5DD" w14:textId="77777777" w:rsidR="00A535C4" w:rsidRPr="00A535C4" w:rsidRDefault="00A535C4" w:rsidP="00A535C4">
      <w:pPr>
        <w:bidi/>
        <w:jc w:val="both"/>
        <w:rPr>
          <w:rFonts w:cs="David" w:hint="cs"/>
          <w:rtl/>
        </w:rPr>
      </w:pPr>
      <w:r w:rsidRPr="00A535C4">
        <w:rPr>
          <w:rFonts w:cs="David" w:hint="cs"/>
          <w:u w:val="single"/>
          <w:rtl/>
        </w:rPr>
        <w:t>לימור לבנת:</w:t>
      </w:r>
    </w:p>
    <w:p w14:paraId="27156F28" w14:textId="77777777" w:rsidR="00A535C4" w:rsidRPr="00A535C4" w:rsidRDefault="00A535C4" w:rsidP="00A535C4">
      <w:pPr>
        <w:bidi/>
        <w:jc w:val="both"/>
        <w:rPr>
          <w:rFonts w:cs="David" w:hint="cs"/>
          <w:rtl/>
        </w:rPr>
      </w:pPr>
    </w:p>
    <w:p w14:paraId="7C560C46" w14:textId="77777777" w:rsidR="00A535C4" w:rsidRPr="00A535C4" w:rsidRDefault="00A535C4" w:rsidP="00A535C4">
      <w:pPr>
        <w:bidi/>
        <w:jc w:val="both"/>
        <w:rPr>
          <w:rFonts w:cs="David" w:hint="cs"/>
          <w:rtl/>
        </w:rPr>
      </w:pPr>
      <w:r w:rsidRPr="00A535C4">
        <w:rPr>
          <w:rFonts w:cs="David" w:hint="cs"/>
          <w:rtl/>
        </w:rPr>
        <w:tab/>
        <w:t xml:space="preserve">ההצעה אומרת שכשנראה שאין 19 חברי כנסת נעצור את </w:t>
      </w:r>
      <w:proofErr w:type="spellStart"/>
      <w:r w:rsidRPr="00A535C4">
        <w:rPr>
          <w:rFonts w:cs="David" w:hint="cs"/>
          <w:rtl/>
        </w:rPr>
        <w:t>הכל</w:t>
      </w:r>
      <w:proofErr w:type="spellEnd"/>
      <w:r w:rsidRPr="00A535C4">
        <w:rPr>
          <w:rFonts w:cs="David" w:hint="cs"/>
          <w:rtl/>
        </w:rPr>
        <w:t xml:space="preserve"> ונפסיק את הדיונים. אין היתכנות, חבל על המשך הדיונים וחבל על זמנם של חברי הכנסת. יש לנו דברים חשובים לעשות, לכנסת יש ועדות ויש עבודה אחרת. חברים יקרים, אנחנו עושים את חובתנו, ממלאים את חובתנו, עושים את עבודתנו. גם אם רק 20 חברי כנסת היו חותמים על קובלנה, חובתה של ועדת הכנסת וחובתנו כחברי כנסת היתה לדון עד אשר נמצה את הדיונים ותתקיים כאן הצבעה, גם אם לא יימצאו בהצבעה הזאת 19 חברי כנסת והקובלנה הזאת והדחת הנשיא לא יעברו.  </w:t>
      </w:r>
    </w:p>
    <w:p w14:paraId="0C21C2DB" w14:textId="77777777" w:rsidR="00A535C4" w:rsidRPr="00A535C4" w:rsidRDefault="00A535C4" w:rsidP="00A535C4">
      <w:pPr>
        <w:bidi/>
        <w:jc w:val="both"/>
        <w:rPr>
          <w:rFonts w:cs="David" w:hint="cs"/>
          <w:rtl/>
        </w:rPr>
      </w:pPr>
    </w:p>
    <w:p w14:paraId="063D14EB" w14:textId="77777777" w:rsidR="00A535C4" w:rsidRPr="00A535C4" w:rsidRDefault="00A535C4" w:rsidP="00A535C4">
      <w:pPr>
        <w:bidi/>
        <w:jc w:val="both"/>
        <w:rPr>
          <w:rFonts w:cs="David" w:hint="cs"/>
          <w:rtl/>
        </w:rPr>
      </w:pPr>
      <w:r w:rsidRPr="00A535C4">
        <w:rPr>
          <w:rFonts w:cs="David" w:hint="cs"/>
          <w:rtl/>
        </w:rPr>
        <w:tab/>
        <w:t xml:space="preserve">חבר הכנסת </w:t>
      </w:r>
      <w:proofErr w:type="spellStart"/>
      <w:r w:rsidRPr="00A535C4">
        <w:rPr>
          <w:rFonts w:cs="David" w:hint="cs"/>
          <w:rtl/>
        </w:rPr>
        <w:t>יצחקי</w:t>
      </w:r>
      <w:proofErr w:type="spellEnd"/>
      <w:r w:rsidRPr="00A535C4">
        <w:rPr>
          <w:rFonts w:cs="David" w:hint="cs"/>
          <w:rtl/>
        </w:rPr>
        <w:t>, אני אודה לך אם תשמע אותי עד הסוף. אולי תשתכנע ואולי לא, אבל גם זה חלק מהשיח וגם זה חלק מהדמוקרטיה. אנחנו מנסים לשכנע אחד את השני גם אם אולי בסוף לא מצליחים.</w:t>
      </w:r>
    </w:p>
    <w:p w14:paraId="7058282D" w14:textId="77777777" w:rsidR="00A535C4" w:rsidRPr="00A535C4" w:rsidRDefault="00A535C4" w:rsidP="00A535C4">
      <w:pPr>
        <w:bidi/>
        <w:jc w:val="both"/>
        <w:rPr>
          <w:rFonts w:cs="David" w:hint="cs"/>
          <w:rtl/>
        </w:rPr>
      </w:pPr>
    </w:p>
    <w:p w14:paraId="010A3805" w14:textId="77777777" w:rsidR="00A535C4" w:rsidRPr="00A535C4" w:rsidRDefault="00A535C4" w:rsidP="00A535C4">
      <w:pPr>
        <w:bidi/>
        <w:ind w:firstLine="567"/>
        <w:jc w:val="both"/>
        <w:rPr>
          <w:rFonts w:cs="David" w:hint="cs"/>
          <w:rtl/>
        </w:rPr>
      </w:pPr>
      <w:r w:rsidRPr="00A535C4">
        <w:rPr>
          <w:rFonts w:cs="David" w:hint="cs"/>
          <w:rtl/>
        </w:rPr>
        <w:t xml:space="preserve">גם אם בסופו של דבר לא יימצאו 19 חברי כנסת, זה מהות הקיום של פרלמנט, של הכנסת, של הויכוח, של הדמוקרטיה. בלי זה אפשר לנעול את הכנסת, לא צריך אותה יותר, כי אין היתכנות למיעוט מול רוב. אנחנו עוד לא יודעים שאין כאן רוב אבל גם אם נדע שכך הם הדברים, אנחנו חייבים למצות את הדיון הזה. </w:t>
      </w:r>
    </w:p>
    <w:p w14:paraId="0013BA10" w14:textId="77777777" w:rsidR="00A535C4" w:rsidRPr="00A535C4" w:rsidRDefault="00A535C4" w:rsidP="00A535C4">
      <w:pPr>
        <w:bidi/>
        <w:jc w:val="both"/>
        <w:rPr>
          <w:rFonts w:cs="David" w:hint="cs"/>
          <w:rtl/>
        </w:rPr>
      </w:pPr>
    </w:p>
    <w:p w14:paraId="0FD5ABAB" w14:textId="77777777" w:rsidR="00A535C4" w:rsidRPr="00A535C4" w:rsidRDefault="00A535C4" w:rsidP="00A535C4">
      <w:pPr>
        <w:bidi/>
        <w:ind w:firstLine="567"/>
        <w:jc w:val="both"/>
        <w:rPr>
          <w:rFonts w:cs="David" w:hint="cs"/>
          <w:rtl/>
        </w:rPr>
      </w:pPr>
      <w:r w:rsidRPr="00A535C4">
        <w:rPr>
          <w:rFonts w:cs="David" w:hint="cs"/>
          <w:rtl/>
        </w:rPr>
        <w:t xml:space="preserve">עוד משפט נוסף ליועצת המשפטית של הוועדה. התשובה לשאלה שעלתה כאן, יכולה, בעייני, להיות רק אחת. אינני רואה שום אפשרות שתהיה כאן איזה עצה משפטית או הכרעה משפטית שאומרת שאם לא היו באחת הישיבות 19 חברי כנסת, הדיונים יופסקו. זה לא כתוב בשום נוהל, זה לא נמצא בשום מקום והחלטה כזאת תהיה בלתי סבירה בעליל. </w:t>
      </w:r>
    </w:p>
    <w:p w14:paraId="13277269" w14:textId="77777777" w:rsidR="00A535C4" w:rsidRPr="00A535C4" w:rsidRDefault="00A535C4" w:rsidP="00A535C4">
      <w:pPr>
        <w:bidi/>
        <w:jc w:val="both"/>
        <w:rPr>
          <w:rFonts w:cs="David" w:hint="cs"/>
          <w:rtl/>
        </w:rPr>
      </w:pPr>
    </w:p>
    <w:p w14:paraId="6B5CE4BA" w14:textId="77777777" w:rsidR="00A535C4" w:rsidRPr="00A535C4" w:rsidRDefault="00A535C4" w:rsidP="00A535C4">
      <w:pPr>
        <w:bidi/>
        <w:jc w:val="both"/>
        <w:rPr>
          <w:rFonts w:cs="David" w:hint="cs"/>
          <w:rtl/>
        </w:rPr>
      </w:pPr>
      <w:r w:rsidRPr="00A535C4">
        <w:rPr>
          <w:rFonts w:cs="David" w:hint="cs"/>
          <w:u w:val="single"/>
          <w:rtl/>
        </w:rPr>
        <w:t>נסים זאב:</w:t>
      </w:r>
    </w:p>
    <w:p w14:paraId="65BF9F42" w14:textId="77777777" w:rsidR="00A535C4" w:rsidRPr="00A535C4" w:rsidRDefault="00A535C4" w:rsidP="00A535C4">
      <w:pPr>
        <w:bidi/>
        <w:jc w:val="both"/>
        <w:rPr>
          <w:rFonts w:cs="David" w:hint="cs"/>
          <w:rtl/>
        </w:rPr>
      </w:pPr>
    </w:p>
    <w:p w14:paraId="034DA024" w14:textId="77777777" w:rsidR="00A535C4" w:rsidRPr="00A535C4" w:rsidRDefault="00A535C4" w:rsidP="00A535C4">
      <w:pPr>
        <w:bidi/>
        <w:jc w:val="both"/>
        <w:rPr>
          <w:rFonts w:cs="David" w:hint="cs"/>
          <w:rtl/>
        </w:rPr>
      </w:pPr>
      <w:r w:rsidRPr="00A535C4">
        <w:rPr>
          <w:rFonts w:cs="David" w:hint="cs"/>
          <w:rtl/>
        </w:rPr>
        <w:tab/>
        <w:t xml:space="preserve"> הערה ושאלה ליועץ המשפטית. הכלל הוא שאין עד נעשה דיין - - - </w:t>
      </w:r>
    </w:p>
    <w:p w14:paraId="54052D8A" w14:textId="77777777" w:rsidR="00A535C4" w:rsidRPr="00A535C4" w:rsidRDefault="00A535C4" w:rsidP="00A535C4">
      <w:pPr>
        <w:bidi/>
        <w:jc w:val="both"/>
        <w:rPr>
          <w:rFonts w:cs="David" w:hint="cs"/>
          <w:rtl/>
        </w:rPr>
      </w:pPr>
    </w:p>
    <w:p w14:paraId="65B0E445"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4E321371" w14:textId="77777777" w:rsidR="00A535C4" w:rsidRPr="00A535C4" w:rsidRDefault="00A535C4" w:rsidP="00A535C4">
      <w:pPr>
        <w:bidi/>
        <w:jc w:val="both"/>
        <w:rPr>
          <w:rFonts w:cs="David" w:hint="cs"/>
          <w:rtl/>
        </w:rPr>
      </w:pPr>
    </w:p>
    <w:p w14:paraId="7220B0DC" w14:textId="77777777" w:rsidR="00A535C4" w:rsidRPr="00A535C4" w:rsidRDefault="00A535C4" w:rsidP="00A535C4">
      <w:pPr>
        <w:bidi/>
        <w:jc w:val="both"/>
        <w:rPr>
          <w:rFonts w:cs="David" w:hint="cs"/>
          <w:rtl/>
        </w:rPr>
      </w:pPr>
      <w:r w:rsidRPr="00A535C4">
        <w:rPr>
          <w:rFonts w:cs="David" w:hint="cs"/>
          <w:rtl/>
        </w:rPr>
        <w:tab/>
        <w:t xml:space="preserve">אני לא פותחת כרגע את השאלות ליועץ המשפטי לממשלה. בבקשה תתייחס לסוגיות שהעלינו כאן. </w:t>
      </w:r>
    </w:p>
    <w:p w14:paraId="6B2DEDD1" w14:textId="77777777" w:rsidR="00A535C4" w:rsidRPr="00A535C4" w:rsidRDefault="00A535C4" w:rsidP="00A535C4">
      <w:pPr>
        <w:bidi/>
        <w:jc w:val="both"/>
        <w:rPr>
          <w:rFonts w:cs="David" w:hint="cs"/>
          <w:rtl/>
        </w:rPr>
      </w:pPr>
    </w:p>
    <w:p w14:paraId="5C095B8B" w14:textId="77777777" w:rsidR="00A535C4" w:rsidRPr="00A535C4" w:rsidRDefault="00A535C4" w:rsidP="00A535C4">
      <w:pPr>
        <w:bidi/>
        <w:jc w:val="both"/>
        <w:rPr>
          <w:rFonts w:cs="David" w:hint="cs"/>
          <w:u w:val="single"/>
          <w:rtl/>
        </w:rPr>
      </w:pPr>
      <w:r w:rsidRPr="00A535C4">
        <w:rPr>
          <w:rFonts w:cs="David" w:hint="cs"/>
          <w:u w:val="single"/>
          <w:rtl/>
        </w:rPr>
        <w:t>נסים זאב:</w:t>
      </w:r>
    </w:p>
    <w:p w14:paraId="6E09BDA2" w14:textId="77777777" w:rsidR="00A535C4" w:rsidRPr="00A535C4" w:rsidRDefault="00A535C4" w:rsidP="00A535C4">
      <w:pPr>
        <w:bidi/>
        <w:jc w:val="both"/>
        <w:rPr>
          <w:rFonts w:cs="David" w:hint="cs"/>
          <w:u w:val="single"/>
          <w:rtl/>
        </w:rPr>
      </w:pPr>
    </w:p>
    <w:p w14:paraId="06BCDD67" w14:textId="77777777" w:rsidR="00A535C4" w:rsidRPr="00A535C4" w:rsidRDefault="00A535C4" w:rsidP="00A535C4">
      <w:pPr>
        <w:bidi/>
        <w:jc w:val="both"/>
        <w:rPr>
          <w:rFonts w:cs="David" w:hint="cs"/>
          <w:rtl/>
        </w:rPr>
      </w:pPr>
      <w:r w:rsidRPr="00A535C4">
        <w:rPr>
          <w:rFonts w:cs="David" w:hint="cs"/>
          <w:rtl/>
        </w:rPr>
        <w:tab/>
        <w:t>את יודעת מה אני רוצה לשאול? למה הדברים שלה יותר חשובים? ביקשתי חצי דקה, תתני לי. תתני את הכבוד לחברים.</w:t>
      </w:r>
    </w:p>
    <w:p w14:paraId="16865B1D" w14:textId="77777777" w:rsidR="00A535C4" w:rsidRPr="00A535C4" w:rsidRDefault="00A535C4" w:rsidP="00A535C4">
      <w:pPr>
        <w:bidi/>
        <w:jc w:val="both"/>
        <w:rPr>
          <w:rFonts w:cs="David" w:hint="cs"/>
          <w:rtl/>
        </w:rPr>
      </w:pPr>
    </w:p>
    <w:p w14:paraId="3B621ED5"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3E45AD2B" w14:textId="77777777" w:rsidR="00A535C4" w:rsidRPr="00A535C4" w:rsidRDefault="00A535C4" w:rsidP="00A535C4">
      <w:pPr>
        <w:bidi/>
        <w:jc w:val="both"/>
        <w:rPr>
          <w:rFonts w:cs="David" w:hint="cs"/>
          <w:rtl/>
        </w:rPr>
      </w:pPr>
    </w:p>
    <w:p w14:paraId="121111A8" w14:textId="77777777" w:rsidR="00A535C4" w:rsidRPr="00A535C4" w:rsidRDefault="00A535C4" w:rsidP="00A535C4">
      <w:pPr>
        <w:bidi/>
        <w:jc w:val="both"/>
        <w:rPr>
          <w:rFonts w:cs="David" w:hint="cs"/>
          <w:rtl/>
        </w:rPr>
      </w:pPr>
      <w:r w:rsidRPr="00A535C4">
        <w:rPr>
          <w:rFonts w:cs="David" w:hint="cs"/>
          <w:rtl/>
        </w:rPr>
        <w:tab/>
        <w:t xml:space="preserve">אתה מקבל את כל הכבוד. </w:t>
      </w:r>
    </w:p>
    <w:p w14:paraId="33DF1500" w14:textId="77777777" w:rsidR="00A535C4" w:rsidRPr="00A535C4" w:rsidRDefault="00A535C4" w:rsidP="00A535C4">
      <w:pPr>
        <w:bidi/>
        <w:jc w:val="both"/>
        <w:rPr>
          <w:rFonts w:cs="David" w:hint="cs"/>
          <w:rtl/>
        </w:rPr>
      </w:pPr>
    </w:p>
    <w:p w14:paraId="103578F8" w14:textId="77777777" w:rsidR="00A535C4" w:rsidRPr="00A535C4" w:rsidRDefault="00A535C4" w:rsidP="00A535C4">
      <w:pPr>
        <w:bidi/>
        <w:jc w:val="both"/>
        <w:rPr>
          <w:rFonts w:cs="David" w:hint="cs"/>
          <w:u w:val="single"/>
          <w:rtl/>
        </w:rPr>
      </w:pPr>
      <w:r w:rsidRPr="00A535C4">
        <w:rPr>
          <w:rFonts w:cs="David" w:hint="cs"/>
          <w:u w:val="single"/>
          <w:rtl/>
        </w:rPr>
        <w:t>נסים זאב:</w:t>
      </w:r>
    </w:p>
    <w:p w14:paraId="6E6E7F02" w14:textId="77777777" w:rsidR="00A535C4" w:rsidRPr="00A535C4" w:rsidRDefault="00A535C4" w:rsidP="00A535C4">
      <w:pPr>
        <w:bidi/>
        <w:jc w:val="both"/>
        <w:rPr>
          <w:rFonts w:cs="David" w:hint="cs"/>
          <w:u w:val="single"/>
          <w:rtl/>
        </w:rPr>
      </w:pPr>
    </w:p>
    <w:p w14:paraId="200B636B" w14:textId="77777777" w:rsidR="00A535C4" w:rsidRPr="00A535C4" w:rsidRDefault="00A535C4" w:rsidP="00A535C4">
      <w:pPr>
        <w:bidi/>
        <w:jc w:val="both"/>
        <w:rPr>
          <w:rFonts w:cs="David" w:hint="cs"/>
          <w:rtl/>
        </w:rPr>
      </w:pPr>
      <w:r w:rsidRPr="00A535C4">
        <w:rPr>
          <w:rFonts w:cs="David" w:hint="cs"/>
          <w:rtl/>
        </w:rPr>
        <w:tab/>
        <w:t xml:space="preserve">אני לא מקבל את כל הכבוד, אם אני לא יכול לדבר חצי דקה אז אני קם והולך, אני מודיע לך. </w:t>
      </w:r>
    </w:p>
    <w:p w14:paraId="6FF1C4BA" w14:textId="77777777" w:rsidR="00A535C4" w:rsidRPr="00A535C4" w:rsidRDefault="00A535C4" w:rsidP="00A535C4">
      <w:pPr>
        <w:bidi/>
        <w:jc w:val="both"/>
        <w:rPr>
          <w:rFonts w:cs="David" w:hint="cs"/>
          <w:rtl/>
        </w:rPr>
      </w:pPr>
    </w:p>
    <w:p w14:paraId="29151101"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283A098A" w14:textId="77777777" w:rsidR="00A535C4" w:rsidRPr="00A535C4" w:rsidRDefault="00A535C4" w:rsidP="00A535C4">
      <w:pPr>
        <w:bidi/>
        <w:jc w:val="both"/>
        <w:rPr>
          <w:rFonts w:cs="David" w:hint="cs"/>
          <w:rtl/>
        </w:rPr>
      </w:pPr>
    </w:p>
    <w:p w14:paraId="558CB31F" w14:textId="77777777" w:rsidR="00A535C4" w:rsidRPr="00A535C4" w:rsidRDefault="00A535C4" w:rsidP="00A535C4">
      <w:pPr>
        <w:bidi/>
        <w:jc w:val="both"/>
        <w:rPr>
          <w:rFonts w:cs="David" w:hint="cs"/>
          <w:rtl/>
        </w:rPr>
      </w:pPr>
      <w:r w:rsidRPr="00A535C4">
        <w:rPr>
          <w:rFonts w:cs="David" w:hint="cs"/>
          <w:rtl/>
        </w:rPr>
        <w:tab/>
        <w:t>חבר הכנסת נסים זאב, אל תאיים ואל תצעק.</w:t>
      </w:r>
    </w:p>
    <w:p w14:paraId="11C08AC0" w14:textId="77777777" w:rsidR="00A535C4" w:rsidRPr="00A535C4" w:rsidRDefault="00A535C4" w:rsidP="00A535C4">
      <w:pPr>
        <w:bidi/>
        <w:jc w:val="both"/>
        <w:rPr>
          <w:rFonts w:cs="David" w:hint="cs"/>
          <w:rtl/>
        </w:rPr>
      </w:pPr>
    </w:p>
    <w:p w14:paraId="22979D1A" w14:textId="77777777" w:rsidR="00A535C4" w:rsidRPr="00A535C4" w:rsidRDefault="00A535C4" w:rsidP="00A535C4">
      <w:pPr>
        <w:bidi/>
        <w:jc w:val="both"/>
        <w:rPr>
          <w:rFonts w:cs="David" w:hint="cs"/>
          <w:u w:val="single"/>
          <w:rtl/>
        </w:rPr>
      </w:pPr>
      <w:r w:rsidRPr="00A535C4">
        <w:rPr>
          <w:rFonts w:cs="David" w:hint="cs"/>
          <w:u w:val="single"/>
          <w:rtl/>
        </w:rPr>
        <w:t>צבי הנדל:</w:t>
      </w:r>
    </w:p>
    <w:p w14:paraId="2D72AE83" w14:textId="77777777" w:rsidR="00A535C4" w:rsidRPr="00A535C4" w:rsidRDefault="00A535C4" w:rsidP="00A535C4">
      <w:pPr>
        <w:bidi/>
        <w:jc w:val="both"/>
        <w:rPr>
          <w:rFonts w:cs="David" w:hint="cs"/>
          <w:u w:val="single"/>
          <w:rtl/>
        </w:rPr>
      </w:pPr>
    </w:p>
    <w:p w14:paraId="239D96AE" w14:textId="77777777" w:rsidR="00A535C4" w:rsidRPr="00A535C4" w:rsidRDefault="00A535C4" w:rsidP="00A535C4">
      <w:pPr>
        <w:bidi/>
        <w:jc w:val="both"/>
        <w:rPr>
          <w:rFonts w:cs="David" w:hint="cs"/>
          <w:rtl/>
        </w:rPr>
      </w:pPr>
      <w:r w:rsidRPr="00A535C4">
        <w:rPr>
          <w:rFonts w:cs="David" w:hint="cs"/>
          <w:rtl/>
        </w:rPr>
        <w:tab/>
        <w:t xml:space="preserve">תיתני לו לדבר, ריבונו של עולם. </w:t>
      </w:r>
    </w:p>
    <w:p w14:paraId="6FAA68CD" w14:textId="77777777" w:rsidR="00A535C4" w:rsidRPr="00A535C4" w:rsidRDefault="00A535C4" w:rsidP="00A535C4">
      <w:pPr>
        <w:bidi/>
        <w:jc w:val="both"/>
        <w:rPr>
          <w:rFonts w:cs="David" w:hint="cs"/>
          <w:rtl/>
        </w:rPr>
      </w:pPr>
    </w:p>
    <w:p w14:paraId="77836745" w14:textId="77777777" w:rsidR="00A535C4" w:rsidRPr="00A535C4" w:rsidRDefault="00A535C4" w:rsidP="00A535C4">
      <w:pPr>
        <w:bidi/>
        <w:jc w:val="both"/>
        <w:rPr>
          <w:rFonts w:cs="David" w:hint="cs"/>
          <w:u w:val="single"/>
          <w:rtl/>
        </w:rPr>
      </w:pPr>
      <w:r w:rsidRPr="00A535C4">
        <w:rPr>
          <w:rFonts w:cs="David" w:hint="cs"/>
          <w:u w:val="single"/>
          <w:rtl/>
        </w:rPr>
        <w:t>נסים זאב:</w:t>
      </w:r>
    </w:p>
    <w:p w14:paraId="071DCA5D" w14:textId="77777777" w:rsidR="00A535C4" w:rsidRPr="00A535C4" w:rsidRDefault="00A535C4" w:rsidP="00A535C4">
      <w:pPr>
        <w:bidi/>
        <w:jc w:val="both"/>
        <w:rPr>
          <w:rFonts w:cs="David" w:hint="cs"/>
          <w:u w:val="single"/>
          <w:rtl/>
        </w:rPr>
      </w:pPr>
    </w:p>
    <w:p w14:paraId="1CE914D9" w14:textId="77777777" w:rsidR="00A535C4" w:rsidRPr="00A535C4" w:rsidRDefault="00A535C4" w:rsidP="00A535C4">
      <w:pPr>
        <w:bidi/>
        <w:jc w:val="both"/>
        <w:rPr>
          <w:rFonts w:cs="David" w:hint="cs"/>
          <w:rtl/>
        </w:rPr>
      </w:pPr>
      <w:r w:rsidRPr="00A535C4">
        <w:rPr>
          <w:rFonts w:cs="David" w:hint="cs"/>
          <w:rtl/>
        </w:rPr>
        <w:tab/>
        <w:t xml:space="preserve">חצי דקה תתני לי, זה </w:t>
      </w:r>
      <w:proofErr w:type="spellStart"/>
      <w:r w:rsidRPr="00A535C4">
        <w:rPr>
          <w:rFonts w:cs="David" w:hint="cs"/>
          <w:rtl/>
        </w:rPr>
        <w:t>הכל</w:t>
      </w:r>
      <w:proofErr w:type="spellEnd"/>
      <w:r w:rsidRPr="00A535C4">
        <w:rPr>
          <w:rFonts w:cs="David" w:hint="cs"/>
          <w:rtl/>
        </w:rPr>
        <w:t xml:space="preserve">. </w:t>
      </w:r>
    </w:p>
    <w:p w14:paraId="34D1921D" w14:textId="77777777" w:rsidR="00A535C4" w:rsidRPr="00A535C4" w:rsidRDefault="00A535C4" w:rsidP="00A535C4">
      <w:pPr>
        <w:bidi/>
        <w:jc w:val="both"/>
        <w:rPr>
          <w:rFonts w:cs="David" w:hint="cs"/>
          <w:rtl/>
        </w:rPr>
      </w:pPr>
    </w:p>
    <w:p w14:paraId="66DF2EBC"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1B10D816" w14:textId="77777777" w:rsidR="00A535C4" w:rsidRPr="00A535C4" w:rsidRDefault="00A535C4" w:rsidP="00A535C4">
      <w:pPr>
        <w:bidi/>
        <w:jc w:val="both"/>
        <w:rPr>
          <w:rFonts w:cs="David" w:hint="cs"/>
          <w:rtl/>
        </w:rPr>
      </w:pPr>
    </w:p>
    <w:p w14:paraId="703E8C25" w14:textId="77777777" w:rsidR="00A535C4" w:rsidRPr="00A535C4" w:rsidRDefault="00A535C4" w:rsidP="00A535C4">
      <w:pPr>
        <w:bidi/>
        <w:jc w:val="both"/>
        <w:rPr>
          <w:rFonts w:cs="David" w:hint="cs"/>
          <w:rtl/>
        </w:rPr>
      </w:pPr>
      <w:r w:rsidRPr="00A535C4">
        <w:rPr>
          <w:rFonts w:cs="David" w:hint="cs"/>
          <w:rtl/>
        </w:rPr>
        <w:tab/>
        <w:t xml:space="preserve">בבקשה. </w:t>
      </w:r>
    </w:p>
    <w:p w14:paraId="2A936493" w14:textId="77777777" w:rsidR="00A535C4" w:rsidRPr="00A535C4" w:rsidRDefault="00A535C4" w:rsidP="00A535C4">
      <w:pPr>
        <w:bidi/>
        <w:jc w:val="both"/>
        <w:rPr>
          <w:rFonts w:cs="David" w:hint="cs"/>
          <w:rtl/>
        </w:rPr>
      </w:pPr>
    </w:p>
    <w:p w14:paraId="73861C10" w14:textId="77777777" w:rsidR="00A535C4" w:rsidRPr="00A535C4" w:rsidRDefault="00A535C4" w:rsidP="00A535C4">
      <w:pPr>
        <w:bidi/>
        <w:jc w:val="both"/>
        <w:rPr>
          <w:rFonts w:cs="David" w:hint="cs"/>
          <w:u w:val="single"/>
          <w:rtl/>
        </w:rPr>
      </w:pPr>
      <w:r w:rsidRPr="00A535C4">
        <w:rPr>
          <w:rFonts w:cs="David" w:hint="cs"/>
          <w:u w:val="single"/>
          <w:rtl/>
        </w:rPr>
        <w:t>נסים זאב:</w:t>
      </w:r>
    </w:p>
    <w:p w14:paraId="7AEF88A5" w14:textId="77777777" w:rsidR="00A535C4" w:rsidRPr="00A535C4" w:rsidRDefault="00A535C4" w:rsidP="00A535C4">
      <w:pPr>
        <w:bidi/>
        <w:jc w:val="both"/>
        <w:rPr>
          <w:rFonts w:cs="David" w:hint="cs"/>
          <w:rtl/>
        </w:rPr>
      </w:pPr>
    </w:p>
    <w:p w14:paraId="525A2571" w14:textId="77777777" w:rsidR="00A535C4" w:rsidRPr="00A535C4" w:rsidRDefault="00A535C4" w:rsidP="00A535C4">
      <w:pPr>
        <w:bidi/>
        <w:ind w:firstLine="567"/>
        <w:jc w:val="both"/>
        <w:rPr>
          <w:rFonts w:cs="David" w:hint="cs"/>
          <w:rtl/>
        </w:rPr>
      </w:pPr>
      <w:r w:rsidRPr="00A535C4">
        <w:rPr>
          <w:rFonts w:cs="David" w:hint="cs"/>
          <w:rtl/>
        </w:rPr>
        <w:t xml:space="preserve">אדוני היועץ המשפטי. הכלל  הוא שאין עד נעשה דיין. מכיוון שחלק מחברי הוועדה הם מגישי הקובלנה, בעצם הם באים עם דעה מגובשת, לא משנה מה ייאמר פה. האם זה הליך תקין, שאותו מגיש הקובלנה הוא גם זה שמצביע בסופו של דבר? בעצם התובע הוא הדיין והשופט. האם זה הליך תקין מבחינת הוועדה שהיא מעין שיפוטית? </w:t>
      </w:r>
    </w:p>
    <w:p w14:paraId="675B317F" w14:textId="77777777" w:rsidR="00A535C4" w:rsidRPr="00A535C4" w:rsidRDefault="00A535C4" w:rsidP="00A535C4">
      <w:pPr>
        <w:bidi/>
        <w:jc w:val="both"/>
        <w:rPr>
          <w:rFonts w:cs="David" w:hint="cs"/>
          <w:rtl/>
        </w:rPr>
      </w:pPr>
    </w:p>
    <w:p w14:paraId="3086BFFC" w14:textId="77777777" w:rsidR="00A535C4" w:rsidRPr="00A535C4" w:rsidRDefault="00A535C4" w:rsidP="00A535C4">
      <w:pPr>
        <w:bidi/>
        <w:ind w:firstLine="567"/>
        <w:jc w:val="both"/>
        <w:rPr>
          <w:rFonts w:cs="David" w:hint="cs"/>
          <w:rtl/>
        </w:rPr>
      </w:pPr>
      <w:r w:rsidRPr="00A535C4">
        <w:rPr>
          <w:rFonts w:cs="David" w:hint="cs"/>
          <w:rtl/>
        </w:rPr>
        <w:t>הדבר השני, האם זה נכון בכלל לקיים דיון מהסוג הזה לפני השימוע?</w:t>
      </w:r>
    </w:p>
    <w:p w14:paraId="3C800123" w14:textId="77777777" w:rsidR="00A535C4" w:rsidRPr="00A535C4" w:rsidRDefault="00A535C4" w:rsidP="00A535C4">
      <w:pPr>
        <w:bidi/>
        <w:jc w:val="both"/>
        <w:rPr>
          <w:rFonts w:cs="David" w:hint="cs"/>
          <w:rtl/>
        </w:rPr>
      </w:pPr>
    </w:p>
    <w:p w14:paraId="15B86659" w14:textId="77777777" w:rsidR="00A535C4" w:rsidRPr="00A535C4" w:rsidRDefault="00A535C4" w:rsidP="00A535C4">
      <w:pPr>
        <w:pStyle w:val="Heading5"/>
        <w:rPr>
          <w:rFonts w:hint="cs"/>
          <w:rtl/>
        </w:rPr>
      </w:pPr>
      <w:r w:rsidRPr="00A535C4">
        <w:rPr>
          <w:rFonts w:hint="cs"/>
          <w:u w:val="single"/>
          <w:rtl/>
        </w:rPr>
        <w:t xml:space="preserve">שלי </w:t>
      </w:r>
      <w:proofErr w:type="spellStart"/>
      <w:r w:rsidRPr="00A535C4">
        <w:rPr>
          <w:rFonts w:hint="cs"/>
          <w:u w:val="single"/>
          <w:rtl/>
        </w:rPr>
        <w:t>יחימוביץ</w:t>
      </w:r>
      <w:proofErr w:type="spellEnd"/>
      <w:r w:rsidRPr="00A535C4">
        <w:rPr>
          <w:rFonts w:hint="cs"/>
          <w:u w:val="single"/>
          <w:rtl/>
        </w:rPr>
        <w:t>:</w:t>
      </w:r>
    </w:p>
    <w:p w14:paraId="5E3B1482" w14:textId="77777777" w:rsidR="00A535C4" w:rsidRPr="00A535C4" w:rsidRDefault="00A535C4" w:rsidP="00A535C4">
      <w:pPr>
        <w:pStyle w:val="Heading5"/>
        <w:rPr>
          <w:rFonts w:hint="cs"/>
          <w:rtl/>
        </w:rPr>
      </w:pPr>
    </w:p>
    <w:p w14:paraId="1B8EB790" w14:textId="77777777" w:rsidR="00A535C4" w:rsidRPr="00A535C4" w:rsidRDefault="00A535C4" w:rsidP="00A535C4">
      <w:pPr>
        <w:bidi/>
        <w:jc w:val="both"/>
        <w:rPr>
          <w:rFonts w:cs="David" w:hint="cs"/>
          <w:rtl/>
        </w:rPr>
      </w:pPr>
      <w:r w:rsidRPr="00A535C4">
        <w:rPr>
          <w:rFonts w:cs="David" w:hint="cs"/>
          <w:rtl/>
        </w:rPr>
        <w:tab/>
        <w:t xml:space="preserve"> גברתי היועצת המשפטית. 38 החתימות על הקובלנה אינן רלוונטיות כלל לדיון שמתנהל כאן בוועדת הכנסת. לו סברת שהן רלוונטיות ושהיה צריך להיות ייצוג לחותמים, גם אם אינם חברי ועדת הכנסת, שהרי יש חברים בוועדת הכנסת שחתמו על הקובלנה, היית צריכה להעלות זאת בדיונים על הנוהל. הדבר לא עלה ואין שום סיבה לפתוח את הנוהל, שכולנו החלטנו עליו וקיבלנו אותו בייצוגן של כל מיני קבוצות חדשות שאינן רלוונטיות לוועדת הכנסת. </w:t>
      </w:r>
    </w:p>
    <w:p w14:paraId="4D24DE36" w14:textId="77777777" w:rsidR="00A535C4" w:rsidRPr="00A535C4" w:rsidRDefault="00A535C4" w:rsidP="00A535C4">
      <w:pPr>
        <w:bidi/>
        <w:jc w:val="both"/>
        <w:rPr>
          <w:rFonts w:cs="David" w:hint="cs"/>
          <w:rtl/>
        </w:rPr>
      </w:pPr>
    </w:p>
    <w:p w14:paraId="1A6DA1B9" w14:textId="77777777" w:rsidR="00A535C4" w:rsidRPr="00A535C4" w:rsidRDefault="00A535C4" w:rsidP="00A535C4">
      <w:pPr>
        <w:bidi/>
        <w:ind w:firstLine="567"/>
        <w:jc w:val="both"/>
        <w:rPr>
          <w:rFonts w:cs="David" w:hint="cs"/>
          <w:rtl/>
        </w:rPr>
      </w:pPr>
      <w:r w:rsidRPr="00A535C4">
        <w:rPr>
          <w:rFonts w:cs="David" w:hint="cs"/>
          <w:rtl/>
        </w:rPr>
        <w:t xml:space="preserve">לחברי חבר הכנסת </w:t>
      </w:r>
      <w:proofErr w:type="spellStart"/>
      <w:r w:rsidRPr="00A535C4">
        <w:rPr>
          <w:rFonts w:cs="David" w:hint="cs"/>
          <w:rtl/>
        </w:rPr>
        <w:t>יצחקי</w:t>
      </w:r>
      <w:proofErr w:type="spellEnd"/>
      <w:r w:rsidRPr="00A535C4">
        <w:rPr>
          <w:rFonts w:cs="David" w:hint="cs"/>
          <w:rtl/>
        </w:rPr>
        <w:t xml:space="preserve">. לדיון כאן יש משמעות שהיא מעבר למשמעות האריתמטית. זה דיון ציבורי, מוסרי ומן הראוי שיתקיים. אנחנו מקיימים דיונים רבים גם אם אין להם היתכנות. אנחנו לא קבלני עפר אלא פרלמנטרים ונציגי ציבור. אתמול במליאת הכנסת עליתי לנמק התנגדות לרפורמה בחשמל על אף שידעתי שאולי עוד שניים שלושה חברי כנסת יצביעו איתי במיעוט מזהיר, ובכל זאת זה דיון שהיה צריך לקיים, כפי שאת הדיון כאן צריך לקיים ביסודיות רבה ביותר. </w:t>
      </w:r>
    </w:p>
    <w:p w14:paraId="7AE20374" w14:textId="77777777" w:rsidR="00A535C4" w:rsidRPr="00A535C4" w:rsidRDefault="00A535C4" w:rsidP="00A535C4">
      <w:pPr>
        <w:bidi/>
        <w:jc w:val="both"/>
        <w:rPr>
          <w:rFonts w:cs="David" w:hint="cs"/>
          <w:rtl/>
        </w:rPr>
      </w:pPr>
    </w:p>
    <w:p w14:paraId="4BAB83C2" w14:textId="77777777" w:rsidR="00A535C4" w:rsidRPr="00A535C4" w:rsidRDefault="00A535C4" w:rsidP="00A535C4">
      <w:pPr>
        <w:bidi/>
        <w:ind w:firstLine="567"/>
        <w:jc w:val="both"/>
        <w:rPr>
          <w:rFonts w:cs="David" w:hint="cs"/>
          <w:rtl/>
        </w:rPr>
      </w:pPr>
      <w:r w:rsidRPr="00A535C4">
        <w:rPr>
          <w:rFonts w:cs="David" w:hint="cs"/>
          <w:rtl/>
        </w:rPr>
        <w:t xml:space="preserve">הערה שלישית כן נוגעת לאריתמטיקה. אנחנו מתקדמים למחצית זמן הישיבה ומכלים את זמן הישיבה בסוגיות נוהליות אותן היינו אמורים לסיים בעת הדיון על הנוהל עצמו. אני מקבלת את הצעתו של חבר הכנסת איתן והצעות נוספות שעלו כאן ומבקשת לקיים דיונים יותר תכופים גם אם זה דורש קיומם בימים שהם לא ימי כנסת ולאפשר סוף </w:t>
      </w:r>
      <w:proofErr w:type="spellStart"/>
      <w:r w:rsidRPr="00A535C4">
        <w:rPr>
          <w:rFonts w:cs="David" w:hint="cs"/>
          <w:rtl/>
        </w:rPr>
        <w:t>סוף</w:t>
      </w:r>
      <w:proofErr w:type="spellEnd"/>
      <w:r w:rsidRPr="00A535C4">
        <w:rPr>
          <w:rFonts w:cs="David" w:hint="cs"/>
          <w:rtl/>
        </w:rPr>
        <w:t xml:space="preserve"> דיון מהותי ועקרוני בסוגיה הזאת.</w:t>
      </w:r>
    </w:p>
    <w:p w14:paraId="0DEA84D1" w14:textId="77777777" w:rsidR="00A535C4" w:rsidRPr="00A535C4" w:rsidRDefault="00A535C4" w:rsidP="00A535C4">
      <w:pPr>
        <w:bidi/>
        <w:jc w:val="both"/>
        <w:rPr>
          <w:rFonts w:cs="David" w:hint="cs"/>
          <w:u w:val="single"/>
          <w:rtl/>
        </w:rPr>
      </w:pPr>
    </w:p>
    <w:p w14:paraId="78F60982" w14:textId="77777777" w:rsidR="00A535C4" w:rsidRPr="00A535C4" w:rsidRDefault="00A535C4" w:rsidP="00A535C4">
      <w:pPr>
        <w:bidi/>
        <w:jc w:val="both"/>
        <w:rPr>
          <w:rFonts w:cs="David" w:hint="cs"/>
          <w:rtl/>
        </w:rPr>
      </w:pPr>
      <w:r w:rsidRPr="00A535C4">
        <w:rPr>
          <w:rFonts w:cs="David" w:hint="cs"/>
          <w:u w:val="single"/>
          <w:rtl/>
        </w:rPr>
        <w:t xml:space="preserve">יורם </w:t>
      </w:r>
      <w:proofErr w:type="spellStart"/>
      <w:r w:rsidRPr="00A535C4">
        <w:rPr>
          <w:rFonts w:cs="David" w:hint="cs"/>
          <w:u w:val="single"/>
          <w:rtl/>
        </w:rPr>
        <w:t>מרציאנו</w:t>
      </w:r>
      <w:proofErr w:type="spellEnd"/>
      <w:r w:rsidRPr="00A535C4">
        <w:rPr>
          <w:rFonts w:cs="David" w:hint="cs"/>
          <w:u w:val="single"/>
          <w:rtl/>
        </w:rPr>
        <w:t>:</w:t>
      </w:r>
    </w:p>
    <w:p w14:paraId="11D7BA4A" w14:textId="77777777" w:rsidR="00A535C4" w:rsidRPr="00A535C4" w:rsidRDefault="00A535C4" w:rsidP="00A535C4">
      <w:pPr>
        <w:bidi/>
        <w:jc w:val="both"/>
        <w:rPr>
          <w:rFonts w:cs="David" w:hint="cs"/>
          <w:rtl/>
        </w:rPr>
      </w:pPr>
    </w:p>
    <w:p w14:paraId="1C125851" w14:textId="77777777" w:rsidR="00A535C4" w:rsidRPr="00A535C4" w:rsidRDefault="00A535C4" w:rsidP="00A535C4">
      <w:pPr>
        <w:bidi/>
        <w:jc w:val="both"/>
        <w:rPr>
          <w:rFonts w:cs="David" w:hint="cs"/>
          <w:rtl/>
        </w:rPr>
      </w:pPr>
      <w:r w:rsidRPr="00A535C4">
        <w:rPr>
          <w:rFonts w:cs="David" w:hint="cs"/>
          <w:rtl/>
        </w:rPr>
        <w:tab/>
        <w:t>מתי מתחילים את הדיון?</w:t>
      </w:r>
    </w:p>
    <w:p w14:paraId="06D2CE15" w14:textId="77777777" w:rsidR="00A535C4" w:rsidRPr="00A535C4" w:rsidRDefault="00A535C4" w:rsidP="00A535C4">
      <w:pPr>
        <w:bidi/>
        <w:jc w:val="both"/>
        <w:rPr>
          <w:rFonts w:cs="David" w:hint="cs"/>
          <w:rtl/>
        </w:rPr>
      </w:pPr>
    </w:p>
    <w:p w14:paraId="6038A703"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786BFE72" w14:textId="77777777" w:rsidR="00A535C4" w:rsidRPr="00A535C4" w:rsidRDefault="00A535C4" w:rsidP="00A535C4">
      <w:pPr>
        <w:bidi/>
        <w:jc w:val="both"/>
        <w:rPr>
          <w:rFonts w:cs="David" w:hint="cs"/>
          <w:rtl/>
        </w:rPr>
      </w:pPr>
    </w:p>
    <w:p w14:paraId="620D4BE1" w14:textId="77777777" w:rsidR="00A535C4" w:rsidRPr="00A535C4" w:rsidRDefault="00A535C4" w:rsidP="00A535C4">
      <w:pPr>
        <w:bidi/>
        <w:jc w:val="both"/>
        <w:rPr>
          <w:rFonts w:cs="David" w:hint="cs"/>
          <w:rtl/>
        </w:rPr>
      </w:pPr>
      <w:r w:rsidRPr="00A535C4">
        <w:rPr>
          <w:rFonts w:cs="David" w:hint="cs"/>
          <w:rtl/>
        </w:rPr>
        <w:tab/>
        <w:t xml:space="preserve">אנחנו כרגע בעיצומן של אישור בקשות לנבצרות. </w:t>
      </w:r>
    </w:p>
    <w:p w14:paraId="3324E94E" w14:textId="77777777" w:rsidR="00A535C4" w:rsidRPr="00A535C4" w:rsidRDefault="00A535C4" w:rsidP="00A535C4">
      <w:pPr>
        <w:bidi/>
        <w:jc w:val="both"/>
        <w:rPr>
          <w:rFonts w:cs="David" w:hint="cs"/>
          <w:rtl/>
        </w:rPr>
      </w:pPr>
      <w:r w:rsidRPr="00A535C4">
        <w:rPr>
          <w:rFonts w:cs="David" w:hint="cs"/>
          <w:rtl/>
        </w:rPr>
        <w:tab/>
      </w:r>
    </w:p>
    <w:p w14:paraId="2A1724C3" w14:textId="77777777" w:rsidR="00A535C4" w:rsidRPr="00A535C4" w:rsidRDefault="00A535C4" w:rsidP="00A535C4">
      <w:pPr>
        <w:bidi/>
        <w:jc w:val="both"/>
        <w:rPr>
          <w:rFonts w:cs="David" w:hint="cs"/>
          <w:u w:val="single"/>
          <w:rtl/>
        </w:rPr>
      </w:pPr>
      <w:r w:rsidRPr="00A535C4">
        <w:rPr>
          <w:rFonts w:cs="David" w:hint="cs"/>
          <w:u w:val="single"/>
          <w:rtl/>
        </w:rPr>
        <w:t xml:space="preserve">היו"ר משה </w:t>
      </w:r>
      <w:proofErr w:type="spellStart"/>
      <w:r w:rsidRPr="00A535C4">
        <w:rPr>
          <w:rFonts w:cs="David" w:hint="cs"/>
          <w:u w:val="single"/>
          <w:rtl/>
        </w:rPr>
        <w:t>שרוני</w:t>
      </w:r>
      <w:proofErr w:type="spellEnd"/>
      <w:r w:rsidRPr="00A535C4">
        <w:rPr>
          <w:rFonts w:cs="David" w:hint="cs"/>
          <w:u w:val="single"/>
          <w:rtl/>
        </w:rPr>
        <w:t>:</w:t>
      </w:r>
    </w:p>
    <w:p w14:paraId="54EA14FF" w14:textId="77777777" w:rsidR="00A535C4" w:rsidRPr="00A535C4" w:rsidRDefault="00A535C4" w:rsidP="00A535C4">
      <w:pPr>
        <w:bidi/>
        <w:jc w:val="both"/>
        <w:rPr>
          <w:rFonts w:cs="David" w:hint="cs"/>
          <w:u w:val="single"/>
          <w:rtl/>
        </w:rPr>
      </w:pPr>
    </w:p>
    <w:p w14:paraId="33345168" w14:textId="77777777" w:rsidR="00A535C4" w:rsidRPr="00A535C4" w:rsidRDefault="00A535C4" w:rsidP="00A535C4">
      <w:pPr>
        <w:bidi/>
        <w:ind w:firstLine="567"/>
        <w:jc w:val="both"/>
        <w:rPr>
          <w:rFonts w:cs="David" w:hint="cs"/>
          <w:rtl/>
        </w:rPr>
      </w:pPr>
      <w:r w:rsidRPr="00A535C4">
        <w:rPr>
          <w:rFonts w:cs="David" w:hint="cs"/>
          <w:rtl/>
        </w:rPr>
        <w:t xml:space="preserve">אני חושב שאנחנו מסתובבים מסביב לכדור ולא יכולים לתפוס אותו. הבעיה המרכזית היא שאם היינו דנים וחושבים קצת, טיפה שמים תשומת לב - עם כל הכבוד לקובלנה של 38 חברי כנסת, כולם יודעים שהחוק אומר שאם אין 90 חברי כנסת שחותמים, אז אנחנו טוחנים מים. מתכנסים, שותים, מבזבזים את הזמן של היועץ המשפטי, של היועץ של הנשיא. זהו, העיקר לשבת ולדוש על דבר שחוזרים כל הזמן. אני חושב שכל זה מיותר בכלל. מדברים על דמוקרטיה. דמוקרטיה? תביאו 90 חתימות ואז לא צריכים את כל הדיון הזה. </w:t>
      </w:r>
    </w:p>
    <w:p w14:paraId="7923C34B" w14:textId="77777777" w:rsidR="00A535C4" w:rsidRPr="00A535C4" w:rsidRDefault="00A535C4" w:rsidP="00A535C4">
      <w:pPr>
        <w:bidi/>
        <w:jc w:val="both"/>
        <w:rPr>
          <w:rFonts w:cs="David" w:hint="cs"/>
          <w:rtl/>
        </w:rPr>
      </w:pPr>
    </w:p>
    <w:p w14:paraId="6C07FD25" w14:textId="77777777" w:rsidR="00A535C4" w:rsidRPr="00A535C4" w:rsidRDefault="00A535C4" w:rsidP="00A535C4">
      <w:pPr>
        <w:bidi/>
        <w:jc w:val="both"/>
        <w:rPr>
          <w:rFonts w:cs="David" w:hint="cs"/>
          <w:rtl/>
        </w:rPr>
      </w:pPr>
    </w:p>
    <w:p w14:paraId="098759AC" w14:textId="77777777" w:rsidR="00A535C4" w:rsidRPr="00A535C4" w:rsidRDefault="00A535C4" w:rsidP="00A535C4">
      <w:pPr>
        <w:bidi/>
        <w:jc w:val="both"/>
        <w:rPr>
          <w:rFonts w:cs="David" w:hint="cs"/>
          <w:rtl/>
        </w:rPr>
      </w:pPr>
    </w:p>
    <w:p w14:paraId="2887DE3F" w14:textId="77777777" w:rsidR="00A535C4" w:rsidRPr="00A535C4" w:rsidRDefault="00A535C4" w:rsidP="00A535C4">
      <w:pPr>
        <w:bidi/>
        <w:jc w:val="both"/>
        <w:rPr>
          <w:rFonts w:cs="David" w:hint="cs"/>
          <w:rtl/>
        </w:rPr>
      </w:pPr>
      <w:r w:rsidRPr="00A535C4">
        <w:rPr>
          <w:rFonts w:cs="David" w:hint="cs"/>
          <w:u w:val="single"/>
          <w:rtl/>
        </w:rPr>
        <w:t>היו"ר רוחמה אברהם:</w:t>
      </w:r>
    </w:p>
    <w:p w14:paraId="7F65EAA7" w14:textId="77777777" w:rsidR="00A535C4" w:rsidRPr="00A535C4" w:rsidRDefault="00A535C4" w:rsidP="00A535C4">
      <w:pPr>
        <w:bidi/>
        <w:jc w:val="both"/>
        <w:rPr>
          <w:rFonts w:cs="David" w:hint="cs"/>
          <w:rtl/>
        </w:rPr>
      </w:pPr>
    </w:p>
    <w:p w14:paraId="03E80BB9" w14:textId="77777777" w:rsidR="00A535C4" w:rsidRPr="00A535C4" w:rsidRDefault="00A535C4" w:rsidP="00A535C4">
      <w:pPr>
        <w:bidi/>
        <w:ind w:firstLine="567"/>
        <w:jc w:val="both"/>
        <w:rPr>
          <w:rFonts w:cs="David" w:hint="cs"/>
          <w:rtl/>
        </w:rPr>
      </w:pPr>
      <w:r w:rsidRPr="00A535C4">
        <w:rPr>
          <w:rFonts w:cs="David" w:hint="cs"/>
          <w:rtl/>
        </w:rPr>
        <w:t>אבל זה לא החוק.</w:t>
      </w:r>
    </w:p>
    <w:p w14:paraId="78165FD7" w14:textId="77777777" w:rsidR="00A535C4" w:rsidRPr="00A535C4" w:rsidRDefault="00A535C4" w:rsidP="00A535C4">
      <w:pPr>
        <w:bidi/>
        <w:jc w:val="both"/>
        <w:rPr>
          <w:rFonts w:cs="David" w:hint="cs"/>
          <w:rtl/>
        </w:rPr>
      </w:pPr>
    </w:p>
    <w:p w14:paraId="0D67BEAF" w14:textId="77777777" w:rsidR="00A535C4" w:rsidRPr="00A535C4" w:rsidRDefault="00A535C4" w:rsidP="00A535C4">
      <w:pPr>
        <w:bidi/>
        <w:jc w:val="both"/>
        <w:rPr>
          <w:rFonts w:cs="David" w:hint="cs"/>
          <w:u w:val="single"/>
          <w:rtl/>
        </w:rPr>
      </w:pPr>
      <w:r w:rsidRPr="00A535C4">
        <w:rPr>
          <w:rFonts w:cs="David" w:hint="cs"/>
          <w:u w:val="single"/>
          <w:rtl/>
        </w:rPr>
        <w:t xml:space="preserve">היו"ר משה </w:t>
      </w:r>
      <w:proofErr w:type="spellStart"/>
      <w:r w:rsidRPr="00A535C4">
        <w:rPr>
          <w:rFonts w:cs="David" w:hint="cs"/>
          <w:u w:val="single"/>
          <w:rtl/>
        </w:rPr>
        <w:t>שרוני</w:t>
      </w:r>
      <w:proofErr w:type="spellEnd"/>
      <w:r w:rsidRPr="00A535C4">
        <w:rPr>
          <w:rFonts w:cs="David" w:hint="cs"/>
          <w:u w:val="single"/>
          <w:rtl/>
        </w:rPr>
        <w:t>:</w:t>
      </w:r>
    </w:p>
    <w:p w14:paraId="600AF18D" w14:textId="77777777" w:rsidR="00A535C4" w:rsidRPr="00A535C4" w:rsidRDefault="00A535C4" w:rsidP="00A535C4">
      <w:pPr>
        <w:bidi/>
        <w:jc w:val="both"/>
        <w:rPr>
          <w:rFonts w:cs="David" w:hint="cs"/>
          <w:u w:val="single"/>
          <w:rtl/>
        </w:rPr>
      </w:pPr>
    </w:p>
    <w:p w14:paraId="1EE18DFC" w14:textId="77777777" w:rsidR="00A535C4" w:rsidRPr="00A535C4" w:rsidRDefault="00A535C4" w:rsidP="00A535C4">
      <w:pPr>
        <w:bidi/>
        <w:ind w:firstLine="567"/>
        <w:jc w:val="both"/>
        <w:rPr>
          <w:rFonts w:cs="David" w:hint="cs"/>
          <w:rtl/>
        </w:rPr>
      </w:pPr>
      <w:r w:rsidRPr="00A535C4">
        <w:rPr>
          <w:rFonts w:cs="David" w:hint="cs"/>
          <w:rtl/>
        </w:rPr>
        <w:t xml:space="preserve">זה נוהל. תראו, רבותי. אי אפשר לעשות את הוועדה הזאת בזמן שיש ועדות אחרות. אני חושב שאם מעוניינים באמת לשבת, אני מציע שביום שני וביום שלישי, אחרי מליאת הכנסת נתכנס כאן ונדון בזה עד הבוקר ונגמור. </w:t>
      </w:r>
    </w:p>
    <w:p w14:paraId="4E10B544" w14:textId="77777777" w:rsidR="00A535C4" w:rsidRPr="00A535C4" w:rsidRDefault="00A535C4" w:rsidP="00A535C4">
      <w:pPr>
        <w:bidi/>
        <w:jc w:val="both"/>
        <w:rPr>
          <w:rFonts w:cs="David" w:hint="cs"/>
          <w:rtl/>
        </w:rPr>
      </w:pPr>
    </w:p>
    <w:p w14:paraId="7206DECC" w14:textId="77777777" w:rsidR="00A535C4" w:rsidRPr="00A535C4" w:rsidRDefault="00A535C4" w:rsidP="00A535C4">
      <w:pPr>
        <w:bidi/>
        <w:jc w:val="both"/>
        <w:rPr>
          <w:rFonts w:cs="David" w:hint="cs"/>
          <w:rtl/>
        </w:rPr>
      </w:pPr>
      <w:r w:rsidRPr="00A535C4">
        <w:rPr>
          <w:rFonts w:cs="David" w:hint="cs"/>
          <w:u w:val="single"/>
          <w:rtl/>
        </w:rPr>
        <w:t>מיכאל איתן:</w:t>
      </w:r>
    </w:p>
    <w:p w14:paraId="0C9E23EF" w14:textId="77777777" w:rsidR="00A535C4" w:rsidRPr="00A535C4" w:rsidRDefault="00A535C4" w:rsidP="00A535C4">
      <w:pPr>
        <w:bidi/>
        <w:jc w:val="both"/>
        <w:rPr>
          <w:rFonts w:cs="David" w:hint="cs"/>
          <w:rtl/>
        </w:rPr>
      </w:pPr>
    </w:p>
    <w:p w14:paraId="29D549FD" w14:textId="77777777" w:rsidR="00A535C4" w:rsidRPr="00A535C4" w:rsidRDefault="00A535C4" w:rsidP="00A535C4">
      <w:pPr>
        <w:bidi/>
        <w:jc w:val="both"/>
        <w:rPr>
          <w:rFonts w:cs="David" w:hint="cs"/>
          <w:rtl/>
        </w:rPr>
      </w:pPr>
      <w:r w:rsidRPr="00A535C4">
        <w:rPr>
          <w:rFonts w:cs="David" w:hint="cs"/>
          <w:rtl/>
        </w:rPr>
        <w:tab/>
        <w:t xml:space="preserve"> זה יהיה בית דין לילי.</w:t>
      </w:r>
    </w:p>
    <w:p w14:paraId="7684314B" w14:textId="77777777" w:rsidR="00A535C4" w:rsidRPr="00A535C4" w:rsidRDefault="00A535C4" w:rsidP="00A535C4">
      <w:pPr>
        <w:bidi/>
        <w:jc w:val="both"/>
        <w:rPr>
          <w:rFonts w:cs="David" w:hint="cs"/>
          <w:rtl/>
        </w:rPr>
      </w:pPr>
    </w:p>
    <w:p w14:paraId="486407E7" w14:textId="77777777" w:rsidR="00A535C4" w:rsidRPr="00A535C4" w:rsidRDefault="00A535C4" w:rsidP="00A535C4">
      <w:pPr>
        <w:bidi/>
        <w:jc w:val="both"/>
        <w:rPr>
          <w:rFonts w:cs="David" w:hint="cs"/>
          <w:u w:val="single"/>
          <w:rtl/>
        </w:rPr>
      </w:pPr>
      <w:r w:rsidRPr="00A535C4">
        <w:rPr>
          <w:rFonts w:cs="David" w:hint="cs"/>
          <w:u w:val="single"/>
          <w:rtl/>
        </w:rPr>
        <w:t>צבי הנדל:</w:t>
      </w:r>
    </w:p>
    <w:p w14:paraId="408FF3EC" w14:textId="77777777" w:rsidR="00A535C4" w:rsidRPr="00A535C4" w:rsidRDefault="00A535C4" w:rsidP="00A535C4">
      <w:pPr>
        <w:bidi/>
        <w:jc w:val="both"/>
        <w:rPr>
          <w:rFonts w:cs="David" w:hint="cs"/>
          <w:rtl/>
        </w:rPr>
      </w:pPr>
    </w:p>
    <w:p w14:paraId="6D8D77C1" w14:textId="77777777" w:rsidR="00A535C4" w:rsidRPr="00A535C4" w:rsidRDefault="00A535C4" w:rsidP="00A535C4">
      <w:pPr>
        <w:bidi/>
        <w:ind w:firstLine="567"/>
        <w:jc w:val="both"/>
        <w:rPr>
          <w:rFonts w:cs="David" w:hint="cs"/>
          <w:rtl/>
        </w:rPr>
      </w:pPr>
      <w:r w:rsidRPr="00A535C4">
        <w:rPr>
          <w:rFonts w:cs="David" w:hint="cs"/>
          <w:rtl/>
        </w:rPr>
        <w:t xml:space="preserve">גברתי היושבת ראש. לצערי, כמו חלק מחבריי, ידענו שנגיע לסיטואציה מביכה שאנחנו נמצאים בה. אם יהיו כאלה שיגידו, לפחות מהפה לחוץ, שאנחנו בעד שהנשיא לא יהיה בתפקידו, אבל בינתיים נעשה לו נבצרות זמנית. אנחנו ידענו שאם נבצרות זמנית </w:t>
      </w:r>
      <w:r w:rsidRPr="00A535C4">
        <w:rPr>
          <w:rFonts w:cs="David"/>
          <w:rtl/>
        </w:rPr>
        <w:t>–</w:t>
      </w:r>
      <w:r w:rsidRPr="00A535C4">
        <w:rPr>
          <w:rFonts w:cs="David" w:hint="cs"/>
          <w:rtl/>
        </w:rPr>
        <w:t xml:space="preserve"> באותו רגע היו לא 90 אלא היו 115 חברי כנסת שהיו מוכנים להדחתו של הנשיא. היה ברור לי ולחלק מחבריי שאם נסכים לנבצרות זמנית, לעניין ההדחה אין סיכוי.</w:t>
      </w:r>
    </w:p>
    <w:p w14:paraId="67380AD7" w14:textId="77777777" w:rsidR="00A535C4" w:rsidRPr="00A535C4" w:rsidRDefault="00A535C4" w:rsidP="00A535C4">
      <w:pPr>
        <w:bidi/>
        <w:jc w:val="both"/>
        <w:rPr>
          <w:rFonts w:cs="David" w:hint="cs"/>
          <w:rtl/>
        </w:rPr>
      </w:pPr>
    </w:p>
    <w:p w14:paraId="6C04D150" w14:textId="77777777" w:rsidR="00A535C4" w:rsidRPr="00A535C4" w:rsidRDefault="00A535C4" w:rsidP="00A535C4">
      <w:pPr>
        <w:bidi/>
        <w:jc w:val="both"/>
        <w:rPr>
          <w:rFonts w:cs="David" w:hint="cs"/>
          <w:u w:val="single"/>
          <w:rtl/>
        </w:rPr>
      </w:pPr>
      <w:r w:rsidRPr="00A535C4">
        <w:rPr>
          <w:rFonts w:cs="David" w:hint="cs"/>
          <w:rtl/>
        </w:rPr>
        <w:tab/>
        <w:t xml:space="preserve">לכן, למרות דעותיהן של חברותיי שהתבטאו בעניין הזה, שבדרך כלל עצם הדיון הוא חלק מהדמוקרטיה, אני חושב שהסוגיה הזאת עוסקת גם בבן אדם ולא רק במוסד. ככל שאנחנו מאריכים אותו, אנחנו מקצרים את דמותה של הדמוקרטיה במדינה שלנו. לכן אני מצטרף לכל מי שביקש להגיע במסלול הכי קצר שאפשר, לראות אם יש 19 או לא. אם הייתי יודע היום  בוודאות  שאין 19 חברי כנסת, בדיוק כמו חבר הכנסת </w:t>
      </w:r>
      <w:proofErr w:type="spellStart"/>
      <w:r w:rsidRPr="00A535C4">
        <w:rPr>
          <w:rFonts w:cs="David" w:hint="cs"/>
          <w:rtl/>
        </w:rPr>
        <w:t>יצחקי</w:t>
      </w:r>
      <w:proofErr w:type="spellEnd"/>
      <w:r w:rsidRPr="00A535C4">
        <w:rPr>
          <w:rFonts w:cs="David" w:hint="cs"/>
          <w:rtl/>
        </w:rPr>
        <w:t>, הייתי קם והולך. לא בסוגיה הזאת נמצה את מהות הדמוקרטיה. בסוגיה הזאת זה בדיוק הפוך.</w:t>
      </w:r>
    </w:p>
    <w:p w14:paraId="0FDEE9E5" w14:textId="77777777" w:rsidR="00A535C4" w:rsidRPr="00A535C4" w:rsidRDefault="00A535C4" w:rsidP="00A535C4">
      <w:pPr>
        <w:bidi/>
        <w:jc w:val="both"/>
        <w:rPr>
          <w:rFonts w:cs="David" w:hint="cs"/>
          <w:u w:val="single"/>
          <w:rtl/>
        </w:rPr>
      </w:pPr>
    </w:p>
    <w:p w14:paraId="75BFA52B" w14:textId="77777777" w:rsidR="00A535C4" w:rsidRPr="00A535C4" w:rsidRDefault="00A535C4" w:rsidP="00A535C4">
      <w:pPr>
        <w:bidi/>
        <w:jc w:val="both"/>
        <w:rPr>
          <w:rFonts w:cs="David" w:hint="cs"/>
          <w:rtl/>
        </w:rPr>
      </w:pPr>
      <w:r w:rsidRPr="00A535C4">
        <w:rPr>
          <w:rFonts w:cs="David" w:hint="cs"/>
          <w:u w:val="single"/>
          <w:rtl/>
        </w:rPr>
        <w:t>היו"ר רוחמה אברהם:</w:t>
      </w:r>
    </w:p>
    <w:p w14:paraId="54305E8D" w14:textId="77777777" w:rsidR="00A535C4" w:rsidRPr="00A535C4" w:rsidRDefault="00A535C4" w:rsidP="00A535C4">
      <w:pPr>
        <w:bidi/>
        <w:jc w:val="both"/>
        <w:rPr>
          <w:rFonts w:cs="David" w:hint="cs"/>
          <w:rtl/>
        </w:rPr>
      </w:pPr>
    </w:p>
    <w:p w14:paraId="5EA831D8" w14:textId="77777777" w:rsidR="00A535C4" w:rsidRPr="00A535C4" w:rsidRDefault="00A535C4" w:rsidP="00A535C4">
      <w:pPr>
        <w:bidi/>
        <w:ind w:firstLine="567"/>
        <w:jc w:val="both"/>
        <w:rPr>
          <w:rFonts w:cs="David" w:hint="cs"/>
          <w:rtl/>
        </w:rPr>
      </w:pPr>
      <w:r w:rsidRPr="00A535C4">
        <w:rPr>
          <w:rFonts w:cs="David" w:hint="cs"/>
          <w:rtl/>
        </w:rPr>
        <w:t xml:space="preserve">תודה לך אדוני. חבריי חבר הכנסת. אנחנו מנהלים דיון בנושאים טכניים כבר 45 דקות. הנושאים מאוד חשובים אבל נמצאים איתנו גם היועץ המשפטי לממשלה וגם בא כוחו של נשיא המדינה ולפיכך אני חוזרת על הצעתי. ביקשתי את אישורה של היושבת ראש לקיים דיון בין השעות 11:00 ל-11:30 ובו נחליט הן לגבי המשך קיומן של הישיבות וגם לגבי הימים. </w:t>
      </w:r>
    </w:p>
    <w:p w14:paraId="758D1783" w14:textId="77777777" w:rsidR="00A535C4" w:rsidRPr="00A535C4" w:rsidRDefault="00A535C4" w:rsidP="00A535C4">
      <w:pPr>
        <w:bidi/>
        <w:ind w:firstLine="567"/>
        <w:jc w:val="both"/>
        <w:rPr>
          <w:rFonts w:cs="David" w:hint="cs"/>
          <w:rtl/>
        </w:rPr>
      </w:pPr>
    </w:p>
    <w:p w14:paraId="40CBF9F2" w14:textId="77777777" w:rsidR="00A535C4" w:rsidRPr="00A535C4" w:rsidRDefault="00A535C4" w:rsidP="00A535C4">
      <w:pPr>
        <w:bidi/>
        <w:ind w:firstLine="567"/>
        <w:jc w:val="both"/>
        <w:rPr>
          <w:rFonts w:cs="David" w:hint="cs"/>
          <w:rtl/>
        </w:rPr>
      </w:pPr>
      <w:r w:rsidRPr="00A535C4">
        <w:rPr>
          <w:rFonts w:cs="David" w:hint="cs"/>
          <w:rtl/>
        </w:rPr>
        <w:t xml:space="preserve">אני מבקשת לאשר נבצרות נוספת של חבר הכנסת דב </w:t>
      </w:r>
      <w:proofErr w:type="spellStart"/>
      <w:r w:rsidRPr="00A535C4">
        <w:rPr>
          <w:rFonts w:cs="David" w:hint="cs"/>
          <w:rtl/>
        </w:rPr>
        <w:t>חנין</w:t>
      </w:r>
      <w:proofErr w:type="spellEnd"/>
      <w:r w:rsidRPr="00A535C4">
        <w:rPr>
          <w:rFonts w:cs="David" w:hint="cs"/>
          <w:rtl/>
        </w:rPr>
        <w:t xml:space="preserve"> ששלח אישור רפואי. "לצערי הרב אני נאלץ לבקשתך להביא בפני הוועדה לאשר את בקשתי להיעדר מהישיבות עקב מחלה". </w:t>
      </w:r>
    </w:p>
    <w:p w14:paraId="6C408E68" w14:textId="77777777" w:rsidR="00A535C4" w:rsidRPr="00A535C4" w:rsidRDefault="00A535C4" w:rsidP="00A535C4">
      <w:pPr>
        <w:bidi/>
        <w:jc w:val="both"/>
        <w:rPr>
          <w:rFonts w:cs="David" w:hint="cs"/>
          <w:rtl/>
        </w:rPr>
      </w:pPr>
    </w:p>
    <w:p w14:paraId="03A40F4A" w14:textId="77777777" w:rsidR="00A535C4" w:rsidRPr="00A535C4" w:rsidRDefault="00A535C4" w:rsidP="00A535C4">
      <w:pPr>
        <w:bidi/>
        <w:jc w:val="both"/>
        <w:rPr>
          <w:rFonts w:cs="David" w:hint="cs"/>
          <w:rtl/>
        </w:rPr>
      </w:pPr>
      <w:r w:rsidRPr="00A535C4">
        <w:rPr>
          <w:rFonts w:cs="David" w:hint="cs"/>
          <w:rtl/>
        </w:rPr>
        <w:tab/>
        <w:t>מי בעד לאשר לו?</w:t>
      </w:r>
    </w:p>
    <w:p w14:paraId="47EB45C0" w14:textId="77777777" w:rsidR="00A535C4" w:rsidRPr="00A535C4" w:rsidRDefault="00A535C4" w:rsidP="00A535C4">
      <w:pPr>
        <w:bidi/>
        <w:jc w:val="both"/>
        <w:rPr>
          <w:rFonts w:cs="David" w:hint="cs"/>
          <w:rtl/>
        </w:rPr>
      </w:pPr>
    </w:p>
    <w:p w14:paraId="27DFB59C" w14:textId="77777777" w:rsidR="00A535C4" w:rsidRPr="00A535C4" w:rsidRDefault="00A535C4" w:rsidP="00A535C4">
      <w:pPr>
        <w:bidi/>
        <w:jc w:val="both"/>
        <w:rPr>
          <w:rFonts w:cs="David" w:hint="cs"/>
          <w:b/>
          <w:bCs/>
          <w:rtl/>
        </w:rPr>
      </w:pPr>
      <w:r w:rsidRPr="00A535C4">
        <w:rPr>
          <w:rFonts w:cs="David" w:hint="cs"/>
          <w:b/>
          <w:bCs/>
          <w:rtl/>
        </w:rPr>
        <w:t>הצבעה</w:t>
      </w:r>
    </w:p>
    <w:p w14:paraId="4C46F9DD" w14:textId="77777777" w:rsidR="00A535C4" w:rsidRPr="00A535C4" w:rsidRDefault="00A535C4" w:rsidP="00A535C4">
      <w:pPr>
        <w:bidi/>
        <w:jc w:val="both"/>
        <w:rPr>
          <w:rFonts w:cs="David" w:hint="cs"/>
          <w:rtl/>
        </w:rPr>
      </w:pPr>
    </w:p>
    <w:p w14:paraId="59EC651B" w14:textId="77777777" w:rsidR="00A535C4" w:rsidRPr="00A535C4" w:rsidRDefault="00A535C4" w:rsidP="00A535C4">
      <w:pPr>
        <w:bidi/>
        <w:jc w:val="both"/>
        <w:rPr>
          <w:rFonts w:cs="David" w:hint="cs"/>
          <w:rtl/>
        </w:rPr>
      </w:pPr>
      <w:r w:rsidRPr="00A535C4">
        <w:rPr>
          <w:rFonts w:cs="David" w:hint="cs"/>
          <w:rtl/>
        </w:rPr>
        <w:t xml:space="preserve">בעד </w:t>
      </w:r>
      <w:r w:rsidRPr="00A535C4">
        <w:rPr>
          <w:rFonts w:cs="David"/>
          <w:rtl/>
        </w:rPr>
        <w:t>–</w:t>
      </w:r>
      <w:r w:rsidRPr="00A535C4">
        <w:rPr>
          <w:rFonts w:cs="David" w:hint="cs"/>
          <w:rtl/>
        </w:rPr>
        <w:t xml:space="preserve"> 16</w:t>
      </w:r>
    </w:p>
    <w:p w14:paraId="5CEFA422" w14:textId="77777777" w:rsidR="00A535C4" w:rsidRPr="00A535C4" w:rsidRDefault="00A535C4" w:rsidP="00A535C4">
      <w:pPr>
        <w:bidi/>
        <w:jc w:val="both"/>
        <w:rPr>
          <w:rFonts w:cs="David" w:hint="cs"/>
          <w:rtl/>
        </w:rPr>
      </w:pPr>
      <w:r w:rsidRPr="00A535C4">
        <w:rPr>
          <w:rFonts w:cs="David" w:hint="cs"/>
          <w:rtl/>
        </w:rPr>
        <w:t xml:space="preserve">נגד </w:t>
      </w:r>
      <w:r w:rsidRPr="00A535C4">
        <w:rPr>
          <w:rFonts w:cs="David"/>
          <w:rtl/>
        </w:rPr>
        <w:t>–</w:t>
      </w:r>
      <w:r w:rsidRPr="00A535C4">
        <w:rPr>
          <w:rFonts w:cs="David" w:hint="cs"/>
          <w:rtl/>
        </w:rPr>
        <w:t xml:space="preserve"> אין</w:t>
      </w:r>
    </w:p>
    <w:p w14:paraId="707898B2" w14:textId="77777777" w:rsidR="00A535C4" w:rsidRPr="00A535C4" w:rsidRDefault="00A535C4" w:rsidP="00A535C4">
      <w:pPr>
        <w:bidi/>
        <w:jc w:val="both"/>
        <w:rPr>
          <w:rFonts w:cs="David" w:hint="cs"/>
          <w:rtl/>
        </w:rPr>
      </w:pPr>
      <w:r w:rsidRPr="00A535C4">
        <w:rPr>
          <w:rFonts w:cs="David" w:hint="cs"/>
          <w:rtl/>
        </w:rPr>
        <w:t>נמנעים - 1</w:t>
      </w:r>
    </w:p>
    <w:p w14:paraId="5D86D787" w14:textId="77777777" w:rsidR="00A535C4" w:rsidRPr="00A535C4" w:rsidRDefault="00A535C4" w:rsidP="00A535C4">
      <w:pPr>
        <w:bidi/>
        <w:jc w:val="both"/>
        <w:rPr>
          <w:rFonts w:cs="David" w:hint="cs"/>
          <w:rtl/>
        </w:rPr>
      </w:pPr>
      <w:r w:rsidRPr="00A535C4">
        <w:rPr>
          <w:rFonts w:cs="David" w:hint="cs"/>
          <w:rtl/>
        </w:rPr>
        <w:t xml:space="preserve">בקשתו של חבר הכנסת דב </w:t>
      </w:r>
      <w:proofErr w:type="spellStart"/>
      <w:r w:rsidRPr="00A535C4">
        <w:rPr>
          <w:rFonts w:cs="David" w:hint="cs"/>
          <w:rtl/>
        </w:rPr>
        <w:t>חנין</w:t>
      </w:r>
      <w:proofErr w:type="spellEnd"/>
      <w:r w:rsidRPr="00A535C4">
        <w:rPr>
          <w:rFonts w:cs="David" w:hint="cs"/>
          <w:rtl/>
        </w:rPr>
        <w:t xml:space="preserve"> לנבצרות, נתקבלה.</w:t>
      </w:r>
    </w:p>
    <w:p w14:paraId="1907416B" w14:textId="77777777" w:rsidR="00A535C4" w:rsidRPr="00A535C4" w:rsidRDefault="00A535C4" w:rsidP="00A535C4">
      <w:pPr>
        <w:bidi/>
        <w:jc w:val="both"/>
        <w:rPr>
          <w:rFonts w:cs="David" w:hint="cs"/>
          <w:rtl/>
        </w:rPr>
      </w:pPr>
    </w:p>
    <w:p w14:paraId="46656483" w14:textId="77777777" w:rsidR="00A535C4" w:rsidRPr="00A535C4" w:rsidRDefault="00A535C4" w:rsidP="00A535C4">
      <w:pPr>
        <w:bidi/>
        <w:jc w:val="both"/>
        <w:rPr>
          <w:rFonts w:cs="David" w:hint="cs"/>
          <w:rtl/>
        </w:rPr>
      </w:pPr>
      <w:r w:rsidRPr="00A535C4">
        <w:rPr>
          <w:rFonts w:cs="David" w:hint="cs"/>
          <w:u w:val="single"/>
          <w:rtl/>
        </w:rPr>
        <w:t>היו"ר רוחמה אברהם:</w:t>
      </w:r>
    </w:p>
    <w:p w14:paraId="3ACDC9BC" w14:textId="77777777" w:rsidR="00A535C4" w:rsidRPr="00A535C4" w:rsidRDefault="00A535C4" w:rsidP="00A535C4">
      <w:pPr>
        <w:bidi/>
        <w:jc w:val="both"/>
        <w:rPr>
          <w:rFonts w:cs="David" w:hint="cs"/>
          <w:rtl/>
        </w:rPr>
      </w:pPr>
    </w:p>
    <w:p w14:paraId="03C10A77" w14:textId="77777777" w:rsidR="00A535C4" w:rsidRPr="00A535C4" w:rsidRDefault="00A535C4" w:rsidP="00A535C4">
      <w:pPr>
        <w:bidi/>
        <w:ind w:firstLine="567"/>
        <w:jc w:val="both"/>
        <w:rPr>
          <w:rFonts w:cs="David" w:hint="cs"/>
          <w:rtl/>
        </w:rPr>
      </w:pPr>
      <w:r w:rsidRPr="00A535C4">
        <w:rPr>
          <w:rFonts w:cs="David" w:hint="cs"/>
          <w:rtl/>
        </w:rPr>
        <w:t>ישנם 38 חברי כנסת שחתמו על הקובלנה. חברת הכנסת רונית תירוש שלחה אלי בקשה: "הוצאת שמי מרשימת החתומים על קובלנה להדחת הנשיא. בהמשך לדיון שהתקיים היום בוועדת הכנסת בקשר להדחת הנשיא, מצאתי שהסמכות הניתנת לח"כים, אשר אינם נוכחים, להצביע בעד פתיחת ההליך להדחת הנשיא, אינה ראויה. לפיכך שלא להיות חלק ממהלך זה ולפיכך להסיר את חתימתי ממכתב הקובלנה. הריני להדגיש שאין בכך שום שינוי בדעתי שעל הנשיא להתפטר משום שנשיא צריך להיות מעל לכל חשד".</w:t>
      </w:r>
    </w:p>
    <w:p w14:paraId="1FBB308E" w14:textId="77777777" w:rsidR="00A535C4" w:rsidRPr="00A535C4" w:rsidRDefault="00A535C4" w:rsidP="00A535C4">
      <w:pPr>
        <w:bidi/>
        <w:jc w:val="both"/>
        <w:rPr>
          <w:rFonts w:cs="David" w:hint="cs"/>
          <w:rtl/>
        </w:rPr>
      </w:pPr>
    </w:p>
    <w:p w14:paraId="6B426956" w14:textId="77777777" w:rsidR="00A535C4" w:rsidRPr="00A535C4" w:rsidRDefault="00A535C4" w:rsidP="00A535C4">
      <w:pPr>
        <w:bidi/>
        <w:ind w:firstLine="567"/>
        <w:jc w:val="both"/>
        <w:rPr>
          <w:rFonts w:cs="David" w:hint="cs"/>
          <w:rtl/>
        </w:rPr>
      </w:pPr>
      <w:r w:rsidRPr="00A535C4">
        <w:rPr>
          <w:rFonts w:cs="David" w:hint="cs"/>
          <w:rtl/>
        </w:rPr>
        <w:t xml:space="preserve">חברי הכנסת, אני פותחת את הדיון. בדיון הקודם היו כאלה שלא דיברו. חברת הכנסת לימור לבנת </w:t>
      </w:r>
      <w:proofErr w:type="spellStart"/>
      <w:r w:rsidRPr="00A535C4">
        <w:rPr>
          <w:rFonts w:cs="David" w:hint="cs"/>
          <w:rtl/>
        </w:rPr>
        <w:t>היתה</w:t>
      </w:r>
      <w:proofErr w:type="spellEnd"/>
      <w:r w:rsidRPr="00A535C4">
        <w:rPr>
          <w:rFonts w:cs="David" w:hint="cs"/>
          <w:rtl/>
        </w:rPr>
        <w:t xml:space="preserve"> באמצע דבריה, לאחריה חבר הכנסת יורם </w:t>
      </w:r>
      <w:proofErr w:type="spellStart"/>
      <w:r w:rsidRPr="00A535C4">
        <w:rPr>
          <w:rFonts w:cs="David" w:hint="cs"/>
          <w:rtl/>
        </w:rPr>
        <w:t>מרציאנו</w:t>
      </w:r>
      <w:proofErr w:type="spellEnd"/>
      <w:r w:rsidRPr="00A535C4">
        <w:rPr>
          <w:rFonts w:cs="David" w:hint="cs"/>
          <w:rtl/>
        </w:rPr>
        <w:t xml:space="preserve">, שלי </w:t>
      </w:r>
      <w:proofErr w:type="spellStart"/>
      <w:r w:rsidRPr="00A535C4">
        <w:rPr>
          <w:rFonts w:cs="David" w:hint="cs"/>
          <w:rtl/>
        </w:rPr>
        <w:t>יחימוביץ</w:t>
      </w:r>
      <w:proofErr w:type="spellEnd"/>
      <w:r w:rsidRPr="00A535C4">
        <w:rPr>
          <w:rFonts w:cs="David" w:hint="cs"/>
          <w:rtl/>
        </w:rPr>
        <w:t xml:space="preserve">, מיקי איתן, גלעד </w:t>
      </w:r>
      <w:proofErr w:type="spellStart"/>
      <w:r w:rsidRPr="00A535C4">
        <w:rPr>
          <w:rFonts w:cs="David" w:hint="cs"/>
          <w:rtl/>
        </w:rPr>
        <w:t>ארדן</w:t>
      </w:r>
      <w:proofErr w:type="spellEnd"/>
      <w:r w:rsidRPr="00A535C4">
        <w:rPr>
          <w:rFonts w:cs="David" w:hint="cs"/>
          <w:rtl/>
        </w:rPr>
        <w:t xml:space="preserve">, נסים זאב, חבר הכנסת פרוש, חבר הכנסת </w:t>
      </w:r>
      <w:proofErr w:type="spellStart"/>
      <w:r w:rsidRPr="00A535C4">
        <w:rPr>
          <w:rFonts w:cs="David" w:hint="cs"/>
          <w:rtl/>
        </w:rPr>
        <w:t>חנין</w:t>
      </w:r>
      <w:proofErr w:type="spellEnd"/>
      <w:r w:rsidRPr="00A535C4">
        <w:rPr>
          <w:rFonts w:cs="David" w:hint="cs"/>
          <w:rtl/>
        </w:rPr>
        <w:t>, שנבצר ממנו מלהגיע, חבר הכנסת מגלי והבה, חבר הכנסת גלנטי.</w:t>
      </w:r>
    </w:p>
    <w:p w14:paraId="6DCFF975" w14:textId="77777777" w:rsidR="00A535C4" w:rsidRPr="00A535C4" w:rsidRDefault="00A535C4" w:rsidP="00A535C4">
      <w:pPr>
        <w:bidi/>
        <w:jc w:val="both"/>
        <w:rPr>
          <w:rFonts w:cs="David" w:hint="cs"/>
          <w:rtl/>
        </w:rPr>
      </w:pPr>
    </w:p>
    <w:p w14:paraId="5EA1E906" w14:textId="77777777" w:rsidR="00A535C4" w:rsidRPr="00A535C4" w:rsidRDefault="00A535C4" w:rsidP="00A535C4">
      <w:pPr>
        <w:bidi/>
        <w:jc w:val="both"/>
        <w:rPr>
          <w:rFonts w:cs="David" w:hint="cs"/>
          <w:u w:val="single"/>
          <w:rtl/>
        </w:rPr>
      </w:pPr>
      <w:proofErr w:type="spellStart"/>
      <w:r w:rsidRPr="00A535C4">
        <w:rPr>
          <w:rFonts w:cs="David" w:hint="cs"/>
          <w:u w:val="single"/>
          <w:rtl/>
        </w:rPr>
        <w:t>אחמד</w:t>
      </w:r>
      <w:proofErr w:type="spellEnd"/>
      <w:r w:rsidRPr="00A535C4">
        <w:rPr>
          <w:rFonts w:cs="David" w:hint="cs"/>
          <w:u w:val="single"/>
          <w:rtl/>
        </w:rPr>
        <w:t xml:space="preserve"> טיבי:</w:t>
      </w:r>
    </w:p>
    <w:p w14:paraId="04757E33" w14:textId="77777777" w:rsidR="00A535C4" w:rsidRPr="00A535C4" w:rsidRDefault="00A535C4" w:rsidP="00A535C4">
      <w:pPr>
        <w:bidi/>
        <w:jc w:val="both"/>
        <w:rPr>
          <w:rFonts w:cs="David" w:hint="cs"/>
          <w:u w:val="single"/>
          <w:rtl/>
        </w:rPr>
      </w:pPr>
    </w:p>
    <w:p w14:paraId="2A771709" w14:textId="77777777" w:rsidR="00A535C4" w:rsidRPr="00A535C4" w:rsidRDefault="00A535C4" w:rsidP="00A535C4">
      <w:pPr>
        <w:bidi/>
        <w:jc w:val="both"/>
        <w:rPr>
          <w:rFonts w:cs="David" w:hint="cs"/>
          <w:rtl/>
        </w:rPr>
      </w:pPr>
      <w:r w:rsidRPr="00A535C4">
        <w:rPr>
          <w:rFonts w:cs="David" w:hint="cs"/>
          <w:rtl/>
        </w:rPr>
        <w:tab/>
        <w:t xml:space="preserve">יש אחד שנשמט בטעות וזה אני. </w:t>
      </w:r>
    </w:p>
    <w:p w14:paraId="35BB8A10" w14:textId="77777777" w:rsidR="00A535C4" w:rsidRPr="00A535C4" w:rsidRDefault="00A535C4" w:rsidP="00A535C4">
      <w:pPr>
        <w:bidi/>
        <w:jc w:val="both"/>
        <w:rPr>
          <w:rFonts w:cs="David" w:hint="cs"/>
          <w:rtl/>
        </w:rPr>
      </w:pPr>
    </w:p>
    <w:p w14:paraId="76AC60D3"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4E0B76C3" w14:textId="77777777" w:rsidR="00A535C4" w:rsidRPr="00A535C4" w:rsidRDefault="00A535C4" w:rsidP="00A535C4">
      <w:pPr>
        <w:bidi/>
        <w:jc w:val="both"/>
        <w:rPr>
          <w:rFonts w:cs="David" w:hint="cs"/>
          <w:rtl/>
        </w:rPr>
      </w:pPr>
    </w:p>
    <w:p w14:paraId="28D7F746" w14:textId="77777777" w:rsidR="00A535C4" w:rsidRPr="00A535C4" w:rsidRDefault="00A535C4" w:rsidP="00A535C4">
      <w:pPr>
        <w:bidi/>
        <w:ind w:firstLine="567"/>
        <w:jc w:val="both"/>
        <w:rPr>
          <w:rFonts w:cs="David" w:hint="cs"/>
          <w:rtl/>
        </w:rPr>
      </w:pPr>
      <w:r w:rsidRPr="00A535C4">
        <w:rPr>
          <w:rFonts w:cs="David" w:hint="cs"/>
          <w:rtl/>
        </w:rPr>
        <w:t xml:space="preserve">הוספתי את חבר הכנסת טיבי, את חברת הכנסת חילו, חברת הכנסת </w:t>
      </w:r>
      <w:proofErr w:type="spellStart"/>
      <w:r w:rsidRPr="00A535C4">
        <w:rPr>
          <w:rFonts w:cs="David" w:hint="cs"/>
          <w:rtl/>
        </w:rPr>
        <w:t>טרטמן</w:t>
      </w:r>
      <w:proofErr w:type="spellEnd"/>
      <w:r w:rsidRPr="00A535C4">
        <w:rPr>
          <w:rFonts w:cs="David" w:hint="cs"/>
          <w:rtl/>
        </w:rPr>
        <w:t xml:space="preserve">, חבר הכנסת גבאי וחבר הכנסת </w:t>
      </w:r>
      <w:proofErr w:type="spellStart"/>
      <w:r w:rsidRPr="00A535C4">
        <w:rPr>
          <w:rFonts w:cs="David" w:hint="cs"/>
          <w:rtl/>
        </w:rPr>
        <w:t>שרוני</w:t>
      </w:r>
      <w:proofErr w:type="spellEnd"/>
      <w:r w:rsidRPr="00A535C4">
        <w:rPr>
          <w:rFonts w:cs="David" w:hint="cs"/>
          <w:rtl/>
        </w:rPr>
        <w:t xml:space="preserve">. </w:t>
      </w:r>
    </w:p>
    <w:p w14:paraId="00360982" w14:textId="77777777" w:rsidR="00A535C4" w:rsidRPr="00A535C4" w:rsidRDefault="00A535C4" w:rsidP="00A535C4">
      <w:pPr>
        <w:bidi/>
        <w:ind w:firstLine="567"/>
        <w:jc w:val="both"/>
        <w:rPr>
          <w:rFonts w:cs="David" w:hint="cs"/>
          <w:rtl/>
        </w:rPr>
      </w:pPr>
    </w:p>
    <w:p w14:paraId="341761DF" w14:textId="77777777" w:rsidR="00A535C4" w:rsidRPr="00A535C4" w:rsidRDefault="00A535C4" w:rsidP="00A535C4">
      <w:pPr>
        <w:bidi/>
        <w:ind w:firstLine="567"/>
        <w:jc w:val="both"/>
        <w:rPr>
          <w:rFonts w:cs="David" w:hint="cs"/>
          <w:rtl/>
        </w:rPr>
      </w:pPr>
      <w:r w:rsidRPr="00A535C4">
        <w:rPr>
          <w:rFonts w:cs="David" w:hint="cs"/>
          <w:rtl/>
        </w:rPr>
        <w:t>אדוני היועץ המשפטי לממשלה. בישיבה הראשונה שהתקיימה בעניין הזה עלתה השאלה לגבי מועד הליך השימוע כיוון שלעניין זה יש השלכה על ההליך שבפנינו. ככל שיתארכו הליכי השימוע, מובן שחברי הכנסת יבקשו לקיים, וביתר שאת, את תהליך ההעברה מכהונה. איש איננו רוצה לחלק בתמרון שנועד להרוויח זמן. לשם כך ביקשנו ממך, אדוני היועץ, להגיע אלינו. רצינו לשמוע מפיך עד כמה לדעתך יימשך ההליך? מתי מתוכנן מועד השימוע? כמה זמן, לפי מיטב הבנתך, אתה סבור שייקח לך לגבש החלטה סופית?</w:t>
      </w:r>
    </w:p>
    <w:p w14:paraId="001270D9" w14:textId="77777777" w:rsidR="00A535C4" w:rsidRPr="00A535C4" w:rsidRDefault="00A535C4" w:rsidP="00A535C4">
      <w:pPr>
        <w:bidi/>
        <w:ind w:firstLine="567"/>
        <w:jc w:val="both"/>
        <w:rPr>
          <w:rFonts w:cs="David" w:hint="cs"/>
          <w:rtl/>
        </w:rPr>
      </w:pPr>
    </w:p>
    <w:p w14:paraId="5E7FE59C" w14:textId="77777777" w:rsidR="00A535C4" w:rsidRPr="00A535C4" w:rsidRDefault="00A535C4" w:rsidP="00A535C4">
      <w:pPr>
        <w:bidi/>
        <w:ind w:firstLine="567"/>
        <w:jc w:val="both"/>
        <w:rPr>
          <w:rFonts w:cs="David" w:hint="cs"/>
          <w:rtl/>
        </w:rPr>
      </w:pPr>
      <w:r w:rsidRPr="00A535C4">
        <w:rPr>
          <w:rFonts w:cs="David" w:hint="cs"/>
          <w:rtl/>
        </w:rPr>
        <w:t xml:space="preserve">אני מבקשת מחבריי חברי הכנסת לשמוע בפתיחת הדיון את דברי היועץ המשפטי ולאחר מכן  נמשיך ברשימת הדוברים.  </w:t>
      </w:r>
    </w:p>
    <w:p w14:paraId="6B987507" w14:textId="77777777" w:rsidR="00A535C4" w:rsidRPr="00A535C4" w:rsidRDefault="00A535C4" w:rsidP="00A535C4">
      <w:pPr>
        <w:bidi/>
        <w:jc w:val="both"/>
        <w:rPr>
          <w:rFonts w:cs="David" w:hint="cs"/>
          <w:rtl/>
        </w:rPr>
      </w:pPr>
    </w:p>
    <w:p w14:paraId="52CE6F79"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54975E61" w14:textId="77777777" w:rsidR="00A535C4" w:rsidRPr="00A535C4" w:rsidRDefault="00A535C4" w:rsidP="00A535C4">
      <w:pPr>
        <w:bidi/>
        <w:jc w:val="both"/>
        <w:rPr>
          <w:rFonts w:cs="David" w:hint="cs"/>
          <w:u w:val="single"/>
          <w:rtl/>
        </w:rPr>
      </w:pPr>
    </w:p>
    <w:p w14:paraId="4E0C9EE2" w14:textId="77777777" w:rsidR="00A535C4" w:rsidRPr="00A535C4" w:rsidRDefault="00A535C4" w:rsidP="00A535C4">
      <w:pPr>
        <w:bidi/>
        <w:jc w:val="both"/>
        <w:rPr>
          <w:rFonts w:cs="David" w:hint="cs"/>
          <w:rtl/>
        </w:rPr>
      </w:pPr>
      <w:r w:rsidRPr="00A535C4">
        <w:rPr>
          <w:rFonts w:cs="David" w:hint="cs"/>
          <w:rtl/>
        </w:rPr>
        <w:tab/>
        <w:t xml:space="preserve">דברי ההקדמה שלך התייחסו בעיקר לשימוע, שהוא וודאי מעניין את הוועדה. אולם, מבחינת ההליך הזה, הוא מעניין אותנו במידה מוגבלת בלבד. עיקר המניע להזמנתו של היועץ המשפטי </w:t>
      </w:r>
      <w:proofErr w:type="spellStart"/>
      <w:r w:rsidRPr="00A535C4">
        <w:rPr>
          <w:rFonts w:cs="David" w:hint="cs"/>
          <w:rtl/>
        </w:rPr>
        <w:t>היתה</w:t>
      </w:r>
      <w:proofErr w:type="spellEnd"/>
      <w:r w:rsidRPr="00A535C4">
        <w:rPr>
          <w:rFonts w:cs="David" w:hint="cs"/>
          <w:rtl/>
        </w:rPr>
        <w:t xml:space="preserve"> התייחסותו לעניין התשתית </w:t>
      </w:r>
      <w:proofErr w:type="spellStart"/>
      <w:r w:rsidRPr="00A535C4">
        <w:rPr>
          <w:rFonts w:cs="David" w:hint="cs"/>
          <w:rtl/>
        </w:rPr>
        <w:t>ראייתית</w:t>
      </w:r>
      <w:proofErr w:type="spellEnd"/>
      <w:r w:rsidRPr="00A535C4">
        <w:rPr>
          <w:rFonts w:cs="David" w:hint="cs"/>
          <w:rtl/>
        </w:rPr>
        <w:t xml:space="preserve"> עליה הסתמכה החלטתו, שכמובן גם היא ניתנת לשינוי. לדעתי זוהי הסיבה העיקרית להזמנתו של היועץ המשפטי. </w:t>
      </w:r>
    </w:p>
    <w:p w14:paraId="5538104D" w14:textId="77777777" w:rsidR="00A535C4" w:rsidRPr="00A535C4" w:rsidRDefault="00A535C4" w:rsidP="00A535C4">
      <w:pPr>
        <w:bidi/>
        <w:jc w:val="both"/>
        <w:rPr>
          <w:rFonts w:cs="David" w:hint="cs"/>
          <w:rtl/>
        </w:rPr>
      </w:pPr>
    </w:p>
    <w:p w14:paraId="62D64FC2" w14:textId="77777777" w:rsidR="00A535C4" w:rsidRPr="00A535C4" w:rsidRDefault="00A535C4" w:rsidP="00A535C4">
      <w:pPr>
        <w:bidi/>
        <w:jc w:val="both"/>
        <w:rPr>
          <w:rFonts w:cs="David" w:hint="cs"/>
          <w:rtl/>
        </w:rPr>
      </w:pPr>
      <w:r w:rsidRPr="00A535C4">
        <w:rPr>
          <w:rFonts w:cs="David" w:hint="cs"/>
          <w:u w:val="single"/>
          <w:rtl/>
        </w:rPr>
        <w:t>מיכאל איתן:</w:t>
      </w:r>
    </w:p>
    <w:p w14:paraId="52BEB3FF" w14:textId="77777777" w:rsidR="00A535C4" w:rsidRPr="00A535C4" w:rsidRDefault="00A535C4" w:rsidP="00A535C4">
      <w:pPr>
        <w:bidi/>
        <w:jc w:val="both"/>
        <w:rPr>
          <w:rFonts w:cs="David" w:hint="cs"/>
          <w:rtl/>
        </w:rPr>
      </w:pPr>
    </w:p>
    <w:p w14:paraId="790C1467" w14:textId="77777777" w:rsidR="00A535C4" w:rsidRPr="00A535C4" w:rsidRDefault="00A535C4" w:rsidP="00A535C4">
      <w:pPr>
        <w:bidi/>
        <w:jc w:val="both"/>
        <w:rPr>
          <w:rFonts w:cs="David" w:hint="cs"/>
          <w:rtl/>
        </w:rPr>
      </w:pPr>
      <w:r w:rsidRPr="00A535C4">
        <w:rPr>
          <w:rFonts w:cs="David" w:hint="cs"/>
          <w:rtl/>
        </w:rPr>
        <w:tab/>
        <w:t xml:space="preserve">מה שגדעון אומר הוא הגיוני, רק שצריך לעשות אותו בסדר מסוים. אם היועץ בא על מנת לתת לנו את מה שאת שאלת, אז זה עניין של מידע ניטרלי והוא לא שייך לעצם העניין של הוכחת התנהגות בלתי הולמת. </w:t>
      </w:r>
    </w:p>
    <w:p w14:paraId="5F779A4B" w14:textId="77777777" w:rsidR="00A535C4" w:rsidRPr="00A535C4" w:rsidRDefault="00A535C4" w:rsidP="00A535C4">
      <w:pPr>
        <w:bidi/>
        <w:jc w:val="both"/>
        <w:rPr>
          <w:rFonts w:cs="David" w:hint="cs"/>
          <w:rtl/>
        </w:rPr>
      </w:pPr>
    </w:p>
    <w:p w14:paraId="0A671839" w14:textId="77777777" w:rsidR="00A535C4" w:rsidRPr="00A535C4" w:rsidRDefault="00A535C4" w:rsidP="00A535C4">
      <w:pPr>
        <w:bidi/>
        <w:jc w:val="both"/>
        <w:rPr>
          <w:rFonts w:cs="David" w:hint="cs"/>
          <w:rtl/>
        </w:rPr>
      </w:pPr>
      <w:r w:rsidRPr="00A535C4">
        <w:rPr>
          <w:rFonts w:cs="David" w:hint="cs"/>
          <w:rtl/>
        </w:rPr>
        <w:tab/>
        <w:t xml:space="preserve">אם זה כמו שגדעון רוצה, אנחנו צריכים לדעת האם הוא מופיע כמי שהוזמן על ידי אלה שרוצים להוכיח שיש תשתית </w:t>
      </w:r>
      <w:proofErr w:type="spellStart"/>
      <w:r w:rsidRPr="00A535C4">
        <w:rPr>
          <w:rFonts w:cs="David" w:hint="cs"/>
          <w:rtl/>
        </w:rPr>
        <w:t>ראייתית</w:t>
      </w:r>
      <w:proofErr w:type="spellEnd"/>
      <w:r w:rsidRPr="00A535C4">
        <w:rPr>
          <w:rFonts w:cs="David" w:hint="cs"/>
          <w:rtl/>
        </w:rPr>
        <w:t xml:space="preserve">, ואז צריכים לקבוע את ההסדרים: מי יחקור אותו? האם הוא מופיע כאן כעד? </w:t>
      </w:r>
    </w:p>
    <w:p w14:paraId="3019088B" w14:textId="77777777" w:rsidR="00A535C4" w:rsidRPr="00A535C4" w:rsidRDefault="00A535C4" w:rsidP="00A535C4">
      <w:pPr>
        <w:bidi/>
        <w:jc w:val="both"/>
        <w:rPr>
          <w:rFonts w:cs="David" w:hint="cs"/>
          <w:rtl/>
        </w:rPr>
      </w:pPr>
    </w:p>
    <w:p w14:paraId="4B697B10"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28A2E1FE" w14:textId="77777777" w:rsidR="00A535C4" w:rsidRPr="00A535C4" w:rsidRDefault="00A535C4" w:rsidP="00A535C4">
      <w:pPr>
        <w:bidi/>
        <w:jc w:val="both"/>
        <w:rPr>
          <w:rFonts w:cs="David" w:hint="cs"/>
          <w:u w:val="single"/>
          <w:rtl/>
        </w:rPr>
      </w:pPr>
    </w:p>
    <w:p w14:paraId="0BC48433" w14:textId="77777777" w:rsidR="00A535C4" w:rsidRPr="00A535C4" w:rsidRDefault="00A535C4" w:rsidP="00A535C4">
      <w:pPr>
        <w:bidi/>
        <w:jc w:val="both"/>
        <w:rPr>
          <w:rFonts w:cs="David" w:hint="cs"/>
          <w:rtl/>
        </w:rPr>
      </w:pPr>
      <w:r w:rsidRPr="00A535C4">
        <w:rPr>
          <w:rFonts w:cs="David" w:hint="cs"/>
          <w:rtl/>
        </w:rPr>
        <w:tab/>
        <w:t>אין מעמד כזה.</w:t>
      </w:r>
    </w:p>
    <w:p w14:paraId="0D10517A" w14:textId="77777777" w:rsidR="00A535C4" w:rsidRPr="00A535C4" w:rsidRDefault="00A535C4" w:rsidP="00A535C4">
      <w:pPr>
        <w:bidi/>
        <w:jc w:val="both"/>
        <w:rPr>
          <w:rFonts w:cs="David" w:hint="cs"/>
          <w:rtl/>
        </w:rPr>
      </w:pPr>
    </w:p>
    <w:p w14:paraId="46126A98" w14:textId="77777777" w:rsidR="00A535C4" w:rsidRPr="00A535C4" w:rsidRDefault="00A535C4" w:rsidP="00A535C4">
      <w:pPr>
        <w:bidi/>
        <w:jc w:val="both"/>
        <w:rPr>
          <w:rFonts w:cs="David" w:hint="cs"/>
          <w:u w:val="single"/>
          <w:rtl/>
        </w:rPr>
      </w:pPr>
      <w:r w:rsidRPr="00A535C4">
        <w:rPr>
          <w:rFonts w:cs="David" w:hint="cs"/>
          <w:u w:val="single"/>
          <w:rtl/>
        </w:rPr>
        <w:t>מיקי איתן:</w:t>
      </w:r>
    </w:p>
    <w:p w14:paraId="4B9028AD" w14:textId="77777777" w:rsidR="00A535C4" w:rsidRPr="00A535C4" w:rsidRDefault="00A535C4" w:rsidP="00A535C4">
      <w:pPr>
        <w:bidi/>
        <w:jc w:val="both"/>
        <w:rPr>
          <w:rFonts w:cs="David" w:hint="cs"/>
          <w:u w:val="single"/>
          <w:rtl/>
        </w:rPr>
      </w:pPr>
    </w:p>
    <w:p w14:paraId="74755E6B" w14:textId="77777777" w:rsidR="00A535C4" w:rsidRPr="00A535C4" w:rsidRDefault="00A535C4" w:rsidP="00A535C4">
      <w:pPr>
        <w:bidi/>
        <w:jc w:val="both"/>
        <w:rPr>
          <w:rFonts w:cs="David" w:hint="cs"/>
          <w:rtl/>
        </w:rPr>
      </w:pPr>
      <w:r w:rsidRPr="00A535C4">
        <w:rPr>
          <w:rFonts w:cs="David" w:hint="cs"/>
          <w:rtl/>
        </w:rPr>
        <w:tab/>
        <w:t xml:space="preserve">אני רוצה לדעת בתור מה הוא מופיע כאן. </w:t>
      </w:r>
    </w:p>
    <w:p w14:paraId="55B42C73" w14:textId="77777777" w:rsidR="00A535C4" w:rsidRPr="00A535C4" w:rsidRDefault="00A535C4" w:rsidP="00A535C4">
      <w:pPr>
        <w:bidi/>
        <w:jc w:val="both"/>
        <w:rPr>
          <w:rFonts w:cs="David" w:hint="cs"/>
          <w:rtl/>
        </w:rPr>
      </w:pPr>
    </w:p>
    <w:p w14:paraId="7C1A2219" w14:textId="77777777" w:rsidR="00A535C4" w:rsidRPr="00A535C4" w:rsidRDefault="00A535C4" w:rsidP="00A535C4">
      <w:pPr>
        <w:bidi/>
        <w:jc w:val="both"/>
        <w:rPr>
          <w:rFonts w:cs="David" w:hint="cs"/>
          <w:u w:val="single"/>
          <w:rtl/>
        </w:rPr>
      </w:pPr>
      <w:r w:rsidRPr="00A535C4">
        <w:rPr>
          <w:rFonts w:cs="David" w:hint="cs"/>
          <w:u w:val="single"/>
          <w:rtl/>
        </w:rPr>
        <w:t xml:space="preserve">אביגדור </w:t>
      </w:r>
      <w:proofErr w:type="spellStart"/>
      <w:r w:rsidRPr="00A535C4">
        <w:rPr>
          <w:rFonts w:cs="David" w:hint="cs"/>
          <w:u w:val="single"/>
          <w:rtl/>
        </w:rPr>
        <w:t>יצחקי</w:t>
      </w:r>
      <w:proofErr w:type="spellEnd"/>
      <w:r w:rsidRPr="00A535C4">
        <w:rPr>
          <w:rFonts w:cs="David" w:hint="cs"/>
          <w:u w:val="single"/>
          <w:rtl/>
        </w:rPr>
        <w:t>:</w:t>
      </w:r>
    </w:p>
    <w:p w14:paraId="119B0F9F" w14:textId="77777777" w:rsidR="00A535C4" w:rsidRPr="00A535C4" w:rsidRDefault="00A535C4" w:rsidP="00A535C4">
      <w:pPr>
        <w:bidi/>
        <w:jc w:val="both"/>
        <w:rPr>
          <w:rFonts w:cs="David" w:hint="cs"/>
          <w:u w:val="single"/>
          <w:rtl/>
        </w:rPr>
      </w:pPr>
    </w:p>
    <w:p w14:paraId="04B30807" w14:textId="77777777" w:rsidR="00A535C4" w:rsidRPr="00A535C4" w:rsidRDefault="00A535C4" w:rsidP="00A535C4">
      <w:pPr>
        <w:bidi/>
        <w:jc w:val="both"/>
        <w:rPr>
          <w:rFonts w:cs="David" w:hint="cs"/>
          <w:rtl/>
        </w:rPr>
      </w:pPr>
      <w:r w:rsidRPr="00A535C4">
        <w:rPr>
          <w:rFonts w:cs="David" w:hint="cs"/>
          <w:rtl/>
        </w:rPr>
        <w:tab/>
        <w:t xml:space="preserve">בתור היועץ המשפטי לממשלה. </w:t>
      </w:r>
    </w:p>
    <w:p w14:paraId="6347B009" w14:textId="77777777" w:rsidR="00A535C4" w:rsidRPr="00A535C4" w:rsidRDefault="00A535C4" w:rsidP="00A535C4">
      <w:pPr>
        <w:bidi/>
        <w:jc w:val="both"/>
        <w:rPr>
          <w:rFonts w:cs="David" w:hint="cs"/>
          <w:rtl/>
        </w:rPr>
      </w:pPr>
    </w:p>
    <w:p w14:paraId="50392BA6"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3C4C6C1A" w14:textId="77777777" w:rsidR="00A535C4" w:rsidRPr="00A535C4" w:rsidRDefault="00A535C4" w:rsidP="00A535C4">
      <w:pPr>
        <w:bidi/>
        <w:jc w:val="both"/>
        <w:rPr>
          <w:rFonts w:cs="David" w:hint="cs"/>
          <w:rtl/>
        </w:rPr>
      </w:pPr>
    </w:p>
    <w:p w14:paraId="5ADBF164" w14:textId="77777777" w:rsidR="00A535C4" w:rsidRPr="00A535C4" w:rsidRDefault="00A535C4" w:rsidP="00A535C4">
      <w:pPr>
        <w:bidi/>
        <w:jc w:val="both"/>
        <w:rPr>
          <w:rFonts w:cs="David" w:hint="cs"/>
          <w:rtl/>
        </w:rPr>
      </w:pPr>
      <w:r w:rsidRPr="00A535C4">
        <w:rPr>
          <w:rFonts w:cs="David" w:hint="cs"/>
          <w:rtl/>
        </w:rPr>
        <w:tab/>
        <w:t xml:space="preserve">חבר הכנסת מיקי איתן, הסוגיה הזאת עלתה בדיון הקודם, לאור דבריו של בא כוח נשיא המדינה, עורך הדיון ציון אמיר, כאשר חברת הכנסת לימור לבנת שאלה אותו מתי אמור להיערך השימוע והתשובה </w:t>
      </w:r>
      <w:proofErr w:type="spellStart"/>
      <w:r w:rsidRPr="00A535C4">
        <w:rPr>
          <w:rFonts w:cs="David" w:hint="cs"/>
          <w:rtl/>
        </w:rPr>
        <w:t>היתה</w:t>
      </w:r>
      <w:proofErr w:type="spellEnd"/>
      <w:r w:rsidRPr="00A535C4">
        <w:rPr>
          <w:rFonts w:cs="David" w:hint="cs"/>
          <w:rtl/>
        </w:rPr>
        <w:t xml:space="preserve">: בין  3 ל-4 חודשים. לפיכך, החליטה ועדת הכנסת, בהצבעה, להזמין את היועץ המשפטי לממשלה כדי להבהיר את הסוגיה הזאת. </w:t>
      </w:r>
    </w:p>
    <w:p w14:paraId="42C88243" w14:textId="77777777" w:rsidR="00A535C4" w:rsidRPr="00A535C4" w:rsidRDefault="00A535C4" w:rsidP="00A535C4">
      <w:pPr>
        <w:bidi/>
        <w:jc w:val="both"/>
        <w:rPr>
          <w:rFonts w:cs="David" w:hint="cs"/>
          <w:rtl/>
        </w:rPr>
      </w:pPr>
    </w:p>
    <w:p w14:paraId="213A24A0" w14:textId="77777777" w:rsidR="00A535C4" w:rsidRPr="00A535C4" w:rsidRDefault="00A535C4" w:rsidP="00A535C4">
      <w:pPr>
        <w:bidi/>
        <w:ind w:firstLine="567"/>
        <w:jc w:val="both"/>
        <w:rPr>
          <w:rFonts w:cs="David" w:hint="cs"/>
          <w:rtl/>
        </w:rPr>
      </w:pPr>
      <w:r w:rsidRPr="00A535C4">
        <w:rPr>
          <w:rFonts w:cs="David" w:hint="cs"/>
          <w:rtl/>
        </w:rPr>
        <w:t xml:space="preserve">ישנה בקשה נוספת של חבר הכנסת גדעון סער, ואני סבורה שהיועץ המשפטי לממשלה יכבד אותה. אני חושבת שכרגע השאלה שלך, על סמך מה הזמנו את היועץ המשפטי לממשלה, איננה במקומה. </w:t>
      </w:r>
    </w:p>
    <w:p w14:paraId="4E9BD143" w14:textId="77777777" w:rsidR="00A535C4" w:rsidRPr="00A535C4" w:rsidRDefault="00A535C4" w:rsidP="00A535C4">
      <w:pPr>
        <w:bidi/>
        <w:jc w:val="both"/>
        <w:rPr>
          <w:rFonts w:cs="David" w:hint="cs"/>
          <w:rtl/>
        </w:rPr>
      </w:pPr>
    </w:p>
    <w:p w14:paraId="4AB7C796" w14:textId="77777777" w:rsidR="00A535C4" w:rsidRPr="00A535C4" w:rsidRDefault="00A535C4" w:rsidP="00A535C4">
      <w:pPr>
        <w:bidi/>
        <w:jc w:val="both"/>
        <w:rPr>
          <w:rFonts w:cs="David" w:hint="cs"/>
          <w:u w:val="single"/>
          <w:rtl/>
        </w:rPr>
      </w:pPr>
      <w:r w:rsidRPr="00A535C4">
        <w:rPr>
          <w:rFonts w:cs="David" w:hint="cs"/>
          <w:u w:val="single"/>
          <w:rtl/>
        </w:rPr>
        <w:t>מיקי איתן:</w:t>
      </w:r>
    </w:p>
    <w:p w14:paraId="0770B3F1" w14:textId="77777777" w:rsidR="00A535C4" w:rsidRPr="00A535C4" w:rsidRDefault="00A535C4" w:rsidP="00A535C4">
      <w:pPr>
        <w:bidi/>
        <w:jc w:val="both"/>
        <w:rPr>
          <w:rFonts w:cs="David" w:hint="cs"/>
          <w:u w:val="single"/>
          <w:rtl/>
        </w:rPr>
      </w:pPr>
    </w:p>
    <w:p w14:paraId="09B3CDFD" w14:textId="77777777" w:rsidR="00A535C4" w:rsidRPr="00A535C4" w:rsidRDefault="00A535C4" w:rsidP="00A535C4">
      <w:pPr>
        <w:bidi/>
        <w:jc w:val="both"/>
        <w:rPr>
          <w:rFonts w:cs="David" w:hint="cs"/>
          <w:rtl/>
        </w:rPr>
      </w:pPr>
      <w:r w:rsidRPr="00A535C4">
        <w:rPr>
          <w:rFonts w:cs="David" w:hint="cs"/>
          <w:rtl/>
        </w:rPr>
        <w:tab/>
        <w:t xml:space="preserve">גברתי היושבת ראש, את לא הבנת. </w:t>
      </w:r>
    </w:p>
    <w:p w14:paraId="51F2278B" w14:textId="77777777" w:rsidR="00A535C4" w:rsidRPr="00A535C4" w:rsidRDefault="00A535C4" w:rsidP="00A535C4">
      <w:pPr>
        <w:bidi/>
        <w:jc w:val="both"/>
        <w:rPr>
          <w:rFonts w:cs="David" w:hint="cs"/>
          <w:rtl/>
        </w:rPr>
      </w:pPr>
    </w:p>
    <w:p w14:paraId="51E3E805"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2F48F091" w14:textId="77777777" w:rsidR="00A535C4" w:rsidRPr="00A535C4" w:rsidRDefault="00A535C4" w:rsidP="00A535C4">
      <w:pPr>
        <w:bidi/>
        <w:jc w:val="both"/>
        <w:rPr>
          <w:rFonts w:cs="David" w:hint="cs"/>
          <w:rtl/>
        </w:rPr>
      </w:pPr>
    </w:p>
    <w:p w14:paraId="1C41C1F8" w14:textId="77777777" w:rsidR="00A535C4" w:rsidRPr="00A535C4" w:rsidRDefault="00A535C4" w:rsidP="00A535C4">
      <w:pPr>
        <w:bidi/>
        <w:jc w:val="both"/>
        <w:rPr>
          <w:rFonts w:cs="David" w:hint="cs"/>
          <w:rtl/>
        </w:rPr>
      </w:pPr>
      <w:r w:rsidRPr="00A535C4">
        <w:rPr>
          <w:rFonts w:cs="David" w:hint="cs"/>
          <w:rtl/>
        </w:rPr>
        <w:tab/>
        <w:t>תודה רבה חבר הכנסת מיקי איתן.</w:t>
      </w:r>
    </w:p>
    <w:p w14:paraId="21BB1206" w14:textId="77777777" w:rsidR="00A535C4" w:rsidRPr="00A535C4" w:rsidRDefault="00A535C4" w:rsidP="00A535C4">
      <w:pPr>
        <w:bidi/>
        <w:jc w:val="both"/>
        <w:rPr>
          <w:rFonts w:cs="David" w:hint="cs"/>
          <w:rtl/>
        </w:rPr>
      </w:pPr>
    </w:p>
    <w:p w14:paraId="20AF3C3C" w14:textId="77777777" w:rsidR="00A535C4" w:rsidRPr="00A535C4" w:rsidRDefault="00A535C4" w:rsidP="00A535C4">
      <w:pPr>
        <w:bidi/>
        <w:jc w:val="both"/>
        <w:rPr>
          <w:rFonts w:cs="David" w:hint="cs"/>
          <w:u w:val="single"/>
          <w:rtl/>
        </w:rPr>
      </w:pPr>
      <w:r w:rsidRPr="00A535C4">
        <w:rPr>
          <w:rFonts w:cs="David" w:hint="cs"/>
          <w:u w:val="single"/>
          <w:rtl/>
        </w:rPr>
        <w:t>מיקי איתן:</w:t>
      </w:r>
    </w:p>
    <w:p w14:paraId="7DA68B48" w14:textId="77777777" w:rsidR="00A535C4" w:rsidRPr="00A535C4" w:rsidRDefault="00A535C4" w:rsidP="00A535C4">
      <w:pPr>
        <w:bidi/>
        <w:jc w:val="both"/>
        <w:rPr>
          <w:rFonts w:cs="David" w:hint="cs"/>
          <w:u w:val="single"/>
          <w:rtl/>
        </w:rPr>
      </w:pPr>
    </w:p>
    <w:p w14:paraId="793A3FEA" w14:textId="77777777" w:rsidR="00A535C4" w:rsidRPr="00A535C4" w:rsidRDefault="00A535C4" w:rsidP="00A535C4">
      <w:pPr>
        <w:bidi/>
        <w:jc w:val="both"/>
        <w:rPr>
          <w:rFonts w:cs="David" w:hint="cs"/>
          <w:rtl/>
        </w:rPr>
      </w:pPr>
      <w:r w:rsidRPr="00A535C4">
        <w:rPr>
          <w:rFonts w:cs="David" w:hint="cs"/>
          <w:rtl/>
        </w:rPr>
        <w:tab/>
        <w:t xml:space="preserve">עם כל הכבוד, את לא הבנת. </w:t>
      </w:r>
    </w:p>
    <w:p w14:paraId="4AB2F077" w14:textId="77777777" w:rsidR="00A535C4" w:rsidRPr="00A535C4" w:rsidRDefault="00A535C4" w:rsidP="00A535C4">
      <w:pPr>
        <w:bidi/>
        <w:jc w:val="both"/>
        <w:rPr>
          <w:rFonts w:cs="David" w:hint="cs"/>
          <w:rtl/>
        </w:rPr>
      </w:pPr>
    </w:p>
    <w:p w14:paraId="4DBFD3D4"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532E5A9C" w14:textId="77777777" w:rsidR="00A535C4" w:rsidRPr="00A535C4" w:rsidRDefault="00A535C4" w:rsidP="00A535C4">
      <w:pPr>
        <w:bidi/>
        <w:jc w:val="both"/>
        <w:rPr>
          <w:rFonts w:cs="David" w:hint="cs"/>
          <w:rtl/>
        </w:rPr>
      </w:pPr>
    </w:p>
    <w:p w14:paraId="3456F069" w14:textId="77777777" w:rsidR="00A535C4" w:rsidRPr="00A535C4" w:rsidRDefault="00A535C4" w:rsidP="00A535C4">
      <w:pPr>
        <w:bidi/>
        <w:jc w:val="both"/>
        <w:rPr>
          <w:rFonts w:cs="David" w:hint="cs"/>
          <w:rtl/>
        </w:rPr>
      </w:pPr>
      <w:r w:rsidRPr="00A535C4">
        <w:rPr>
          <w:rFonts w:cs="David" w:hint="cs"/>
          <w:rtl/>
        </w:rPr>
        <w:tab/>
        <w:t xml:space="preserve">חברת הכנסת לימור לבנת בבקשה. </w:t>
      </w:r>
    </w:p>
    <w:p w14:paraId="0651A88A" w14:textId="77777777" w:rsidR="00A535C4" w:rsidRPr="00A535C4" w:rsidRDefault="00A535C4" w:rsidP="00A535C4">
      <w:pPr>
        <w:bidi/>
        <w:jc w:val="both"/>
        <w:rPr>
          <w:rFonts w:cs="David" w:hint="cs"/>
          <w:rtl/>
        </w:rPr>
      </w:pPr>
    </w:p>
    <w:p w14:paraId="05BB790C" w14:textId="77777777" w:rsidR="00A535C4" w:rsidRPr="00A535C4" w:rsidRDefault="00A535C4" w:rsidP="00A535C4">
      <w:pPr>
        <w:bidi/>
        <w:jc w:val="both"/>
        <w:rPr>
          <w:rFonts w:cs="David" w:hint="cs"/>
          <w:rtl/>
        </w:rPr>
      </w:pPr>
      <w:r w:rsidRPr="00A535C4">
        <w:rPr>
          <w:rFonts w:cs="David" w:hint="cs"/>
          <w:u w:val="single"/>
          <w:rtl/>
        </w:rPr>
        <w:t>לימור לבנת:</w:t>
      </w:r>
    </w:p>
    <w:p w14:paraId="041F7CB5" w14:textId="77777777" w:rsidR="00A535C4" w:rsidRPr="00A535C4" w:rsidRDefault="00A535C4" w:rsidP="00A535C4">
      <w:pPr>
        <w:bidi/>
        <w:jc w:val="both"/>
        <w:rPr>
          <w:rFonts w:cs="David" w:hint="cs"/>
          <w:rtl/>
        </w:rPr>
      </w:pPr>
    </w:p>
    <w:p w14:paraId="46FFD9D6" w14:textId="77777777" w:rsidR="00A535C4" w:rsidRPr="00A535C4" w:rsidRDefault="00A535C4" w:rsidP="00A535C4">
      <w:pPr>
        <w:bidi/>
        <w:jc w:val="both"/>
        <w:rPr>
          <w:rFonts w:cs="David" w:hint="cs"/>
          <w:rtl/>
        </w:rPr>
      </w:pPr>
      <w:r w:rsidRPr="00A535C4">
        <w:rPr>
          <w:rFonts w:cs="David" w:hint="cs"/>
          <w:rtl/>
        </w:rPr>
        <w:tab/>
        <w:t xml:space="preserve"> אני רוצה לחדד את השאלה של חבר הכנסת גדעון סער ליועץ המשפטי לממשלה. </w:t>
      </w:r>
    </w:p>
    <w:p w14:paraId="6054B56A" w14:textId="77777777" w:rsidR="00A535C4" w:rsidRPr="00A535C4" w:rsidRDefault="00A535C4" w:rsidP="00A535C4">
      <w:pPr>
        <w:bidi/>
        <w:jc w:val="both"/>
        <w:rPr>
          <w:rFonts w:cs="David" w:hint="cs"/>
          <w:u w:val="single"/>
          <w:rtl/>
        </w:rPr>
      </w:pPr>
    </w:p>
    <w:p w14:paraId="2CC09912" w14:textId="77777777" w:rsidR="00A535C4" w:rsidRPr="00A535C4" w:rsidRDefault="00A535C4" w:rsidP="00A535C4">
      <w:pPr>
        <w:bidi/>
        <w:jc w:val="both"/>
        <w:rPr>
          <w:rFonts w:cs="David" w:hint="cs"/>
          <w:u w:val="single"/>
          <w:rtl/>
        </w:rPr>
      </w:pPr>
      <w:r w:rsidRPr="00A535C4">
        <w:rPr>
          <w:rFonts w:cs="David" w:hint="cs"/>
          <w:u w:val="single"/>
          <w:rtl/>
        </w:rPr>
        <w:t xml:space="preserve">יורם </w:t>
      </w:r>
      <w:proofErr w:type="spellStart"/>
      <w:r w:rsidRPr="00A535C4">
        <w:rPr>
          <w:rFonts w:cs="David" w:hint="cs"/>
          <w:u w:val="single"/>
          <w:rtl/>
        </w:rPr>
        <w:t>מרציאנו</w:t>
      </w:r>
      <w:proofErr w:type="spellEnd"/>
      <w:r w:rsidRPr="00A535C4">
        <w:rPr>
          <w:rFonts w:cs="David" w:hint="cs"/>
          <w:u w:val="single"/>
          <w:rtl/>
        </w:rPr>
        <w:t>:</w:t>
      </w:r>
    </w:p>
    <w:p w14:paraId="73BD2127" w14:textId="77777777" w:rsidR="00A535C4" w:rsidRPr="00A535C4" w:rsidRDefault="00A535C4" w:rsidP="00A535C4">
      <w:pPr>
        <w:bidi/>
        <w:jc w:val="both"/>
        <w:rPr>
          <w:rFonts w:cs="David" w:hint="cs"/>
          <w:u w:val="single"/>
          <w:rtl/>
        </w:rPr>
      </w:pPr>
    </w:p>
    <w:p w14:paraId="39ADB84C" w14:textId="77777777" w:rsidR="00A535C4" w:rsidRPr="00A535C4" w:rsidRDefault="00A535C4" w:rsidP="00A535C4">
      <w:pPr>
        <w:bidi/>
        <w:jc w:val="both"/>
        <w:rPr>
          <w:rFonts w:cs="David" w:hint="cs"/>
          <w:rtl/>
        </w:rPr>
      </w:pPr>
      <w:r w:rsidRPr="00A535C4">
        <w:rPr>
          <w:rFonts w:cs="David" w:hint="cs"/>
          <w:rtl/>
        </w:rPr>
        <w:tab/>
        <w:t xml:space="preserve">תקראו לי שזה יתחיל. ברצינות, אנחנו מתנהלים כמו גנון. </w:t>
      </w:r>
    </w:p>
    <w:p w14:paraId="58842170" w14:textId="77777777" w:rsidR="00A535C4" w:rsidRPr="00A535C4" w:rsidRDefault="00A535C4" w:rsidP="00A535C4">
      <w:pPr>
        <w:bidi/>
        <w:jc w:val="both"/>
        <w:rPr>
          <w:rFonts w:cs="David" w:hint="cs"/>
          <w:rtl/>
        </w:rPr>
      </w:pPr>
    </w:p>
    <w:p w14:paraId="600399C1" w14:textId="77777777" w:rsidR="00A535C4" w:rsidRPr="00A535C4" w:rsidRDefault="00A535C4" w:rsidP="00A535C4">
      <w:pPr>
        <w:bidi/>
        <w:jc w:val="both"/>
        <w:rPr>
          <w:rFonts w:cs="David" w:hint="cs"/>
          <w:u w:val="single"/>
          <w:rtl/>
        </w:rPr>
      </w:pPr>
      <w:r w:rsidRPr="00A535C4">
        <w:rPr>
          <w:rFonts w:cs="David" w:hint="cs"/>
          <w:u w:val="single"/>
          <w:rtl/>
        </w:rPr>
        <w:t>לימור לבנת:</w:t>
      </w:r>
    </w:p>
    <w:p w14:paraId="052E79AD" w14:textId="77777777" w:rsidR="00A535C4" w:rsidRPr="00A535C4" w:rsidRDefault="00A535C4" w:rsidP="00A535C4">
      <w:pPr>
        <w:bidi/>
        <w:jc w:val="both"/>
        <w:rPr>
          <w:rFonts w:cs="David" w:hint="cs"/>
          <w:u w:val="single"/>
          <w:rtl/>
        </w:rPr>
      </w:pPr>
    </w:p>
    <w:p w14:paraId="62FE9F49" w14:textId="77777777" w:rsidR="00A535C4" w:rsidRPr="00A535C4" w:rsidRDefault="00A535C4" w:rsidP="00A535C4">
      <w:pPr>
        <w:bidi/>
        <w:jc w:val="both"/>
        <w:rPr>
          <w:rFonts w:cs="David" w:hint="cs"/>
          <w:rtl/>
        </w:rPr>
      </w:pPr>
      <w:r w:rsidRPr="00A535C4">
        <w:rPr>
          <w:rFonts w:cs="David" w:hint="cs"/>
          <w:rtl/>
        </w:rPr>
        <w:tab/>
        <w:t>אבל יש שאלות ליועץ, אני לא מבינה.</w:t>
      </w:r>
    </w:p>
    <w:p w14:paraId="5D31B19F" w14:textId="77777777" w:rsidR="00A535C4" w:rsidRPr="00A535C4" w:rsidRDefault="00A535C4" w:rsidP="00A535C4">
      <w:pPr>
        <w:bidi/>
        <w:jc w:val="both"/>
        <w:rPr>
          <w:rFonts w:cs="David" w:hint="cs"/>
          <w:rtl/>
        </w:rPr>
      </w:pPr>
    </w:p>
    <w:p w14:paraId="56781580" w14:textId="77777777" w:rsidR="00A535C4" w:rsidRPr="00A535C4" w:rsidRDefault="00A535C4" w:rsidP="00A535C4">
      <w:pPr>
        <w:bidi/>
        <w:jc w:val="both"/>
        <w:rPr>
          <w:rFonts w:cs="David" w:hint="cs"/>
          <w:u w:val="single"/>
          <w:rtl/>
        </w:rPr>
      </w:pPr>
      <w:r w:rsidRPr="00A535C4">
        <w:rPr>
          <w:rFonts w:cs="David" w:hint="cs"/>
          <w:u w:val="single"/>
          <w:rtl/>
        </w:rPr>
        <w:t xml:space="preserve">יורם </w:t>
      </w:r>
      <w:proofErr w:type="spellStart"/>
      <w:r w:rsidRPr="00A535C4">
        <w:rPr>
          <w:rFonts w:cs="David" w:hint="cs"/>
          <w:u w:val="single"/>
          <w:rtl/>
        </w:rPr>
        <w:t>מרציאנו</w:t>
      </w:r>
      <w:proofErr w:type="spellEnd"/>
      <w:r w:rsidRPr="00A535C4">
        <w:rPr>
          <w:rFonts w:cs="David" w:hint="cs"/>
          <w:u w:val="single"/>
          <w:rtl/>
        </w:rPr>
        <w:t>:</w:t>
      </w:r>
    </w:p>
    <w:p w14:paraId="57DDA930" w14:textId="77777777" w:rsidR="00A535C4" w:rsidRPr="00A535C4" w:rsidRDefault="00A535C4" w:rsidP="00A535C4">
      <w:pPr>
        <w:bidi/>
        <w:jc w:val="both"/>
        <w:rPr>
          <w:rFonts w:cs="David" w:hint="cs"/>
          <w:u w:val="single"/>
          <w:rtl/>
        </w:rPr>
      </w:pPr>
    </w:p>
    <w:p w14:paraId="6DB08089" w14:textId="77777777" w:rsidR="00A535C4" w:rsidRPr="00A535C4" w:rsidRDefault="00A535C4" w:rsidP="00A535C4">
      <w:pPr>
        <w:bidi/>
        <w:ind w:firstLine="567"/>
        <w:jc w:val="both"/>
        <w:rPr>
          <w:rFonts w:cs="David" w:hint="cs"/>
          <w:rtl/>
        </w:rPr>
      </w:pPr>
      <w:r w:rsidRPr="00A535C4">
        <w:rPr>
          <w:rFonts w:cs="David" w:hint="cs"/>
          <w:rtl/>
        </w:rPr>
        <w:t xml:space="preserve">כמה שאלות אפשר לשאול? נגמרה כבר הקדנציה. </w:t>
      </w:r>
    </w:p>
    <w:p w14:paraId="273FE967" w14:textId="77777777" w:rsidR="00A535C4" w:rsidRPr="00A535C4" w:rsidRDefault="00A535C4" w:rsidP="00A535C4">
      <w:pPr>
        <w:bidi/>
        <w:jc w:val="both"/>
        <w:rPr>
          <w:rFonts w:cs="David" w:hint="cs"/>
          <w:rtl/>
        </w:rPr>
      </w:pPr>
    </w:p>
    <w:p w14:paraId="59E9E1F8" w14:textId="77777777" w:rsidR="00A535C4" w:rsidRPr="00A535C4" w:rsidRDefault="00A535C4" w:rsidP="00A535C4">
      <w:pPr>
        <w:bidi/>
        <w:jc w:val="both"/>
        <w:rPr>
          <w:rFonts w:cs="David" w:hint="cs"/>
          <w:u w:val="single"/>
          <w:rtl/>
        </w:rPr>
      </w:pPr>
      <w:r w:rsidRPr="00A535C4">
        <w:rPr>
          <w:rFonts w:cs="David" w:hint="cs"/>
          <w:u w:val="single"/>
          <w:rtl/>
        </w:rPr>
        <w:t>לימור לבנת:</w:t>
      </w:r>
    </w:p>
    <w:p w14:paraId="7C8EC0DB" w14:textId="77777777" w:rsidR="00A535C4" w:rsidRPr="00A535C4" w:rsidRDefault="00A535C4" w:rsidP="00A535C4">
      <w:pPr>
        <w:bidi/>
        <w:jc w:val="both"/>
        <w:rPr>
          <w:rFonts w:cs="David" w:hint="cs"/>
          <w:u w:val="single"/>
          <w:rtl/>
        </w:rPr>
      </w:pPr>
    </w:p>
    <w:p w14:paraId="0B8982A1" w14:textId="77777777" w:rsidR="00A535C4" w:rsidRPr="00A535C4" w:rsidRDefault="00A535C4" w:rsidP="00A535C4">
      <w:pPr>
        <w:bidi/>
        <w:ind w:firstLine="567"/>
        <w:jc w:val="both"/>
        <w:rPr>
          <w:rFonts w:cs="David" w:hint="cs"/>
          <w:rtl/>
        </w:rPr>
      </w:pPr>
      <w:r w:rsidRPr="00A535C4">
        <w:rPr>
          <w:rFonts w:cs="David" w:hint="cs"/>
          <w:rtl/>
        </w:rPr>
        <w:t xml:space="preserve">אני רוצה לחדד את השאלה של גדעון סער. שמענו מהיועצים המשפטיים של נשיא המדינה, שגם התבטאו בכלי התקשורת, שלא סביר יהיה שהם יביאו בפני הוועדה את הראיות, קודם שמביאים אותן בפני היועץ המשפטי לממשלה. בכך הם יחשפו גם את הראיות וגם את האסטרטגיה של ההגנה על הנשיא. מכך אני מבינה שעל פי ראייתם הם צריכים להביא בפני הוועדה ראיות פליליות קודם שהוועדה מחליטה כן או לא על הדחת נשיא המדינה. </w:t>
      </w:r>
    </w:p>
    <w:p w14:paraId="356511B6" w14:textId="77777777" w:rsidR="00A535C4" w:rsidRPr="00A535C4" w:rsidRDefault="00A535C4" w:rsidP="00A535C4">
      <w:pPr>
        <w:bidi/>
        <w:jc w:val="both"/>
        <w:rPr>
          <w:rFonts w:cs="David" w:hint="cs"/>
          <w:rtl/>
        </w:rPr>
      </w:pPr>
    </w:p>
    <w:p w14:paraId="016547F1" w14:textId="77777777" w:rsidR="00A535C4" w:rsidRPr="00A535C4" w:rsidRDefault="00A535C4" w:rsidP="00A535C4">
      <w:pPr>
        <w:bidi/>
        <w:ind w:firstLine="567"/>
        <w:jc w:val="both"/>
        <w:rPr>
          <w:rFonts w:cs="David" w:hint="cs"/>
          <w:rtl/>
        </w:rPr>
      </w:pPr>
      <w:r w:rsidRPr="00A535C4">
        <w:rPr>
          <w:rFonts w:cs="David" w:hint="cs"/>
          <w:rtl/>
        </w:rPr>
        <w:t xml:space="preserve">לעומת זאת, עומדת בפנינו חוות דעת של היועצת המשפטית לוועדה שאומרת שבפני הוועדה צריכות לעמוד ראיות מנהליות ולא ראיות פליליות. אני רוצה לשאול את היועץ המשפטי לממשלה: מה צריך לעמוד בפני הוועדה? האם נכונים דבריהם  של היועצים המשפטיים של הנשיא, שצריכות לעמוד בפנינו ראיות פליליות? או שמדובר רק במילים </w:t>
      </w:r>
      <w:r w:rsidRPr="00A535C4">
        <w:rPr>
          <w:rFonts w:cs="David"/>
          <w:rtl/>
        </w:rPr>
        <w:t>–</w:t>
      </w:r>
      <w:r w:rsidRPr="00A535C4">
        <w:rPr>
          <w:rFonts w:cs="David" w:hint="cs"/>
          <w:rtl/>
        </w:rPr>
        <w:t xml:space="preserve"> אני לא רוצה לתת כינויים לדברים כי, כמובן, שזאת זכותם של היועצים המשפטיים של הנשיא לייצג אותו. האם באמת, כחברי ועדת הכנסת, אנחנו צריכים להתייחס לדברים כפי שהם נאמרים? </w:t>
      </w:r>
    </w:p>
    <w:p w14:paraId="25858D58" w14:textId="77777777" w:rsidR="00A535C4" w:rsidRPr="00A535C4" w:rsidRDefault="00A535C4" w:rsidP="00A535C4">
      <w:pPr>
        <w:bidi/>
        <w:jc w:val="both"/>
        <w:rPr>
          <w:rFonts w:cs="David" w:hint="cs"/>
          <w:rtl/>
        </w:rPr>
      </w:pPr>
    </w:p>
    <w:p w14:paraId="0F8C2391" w14:textId="77777777" w:rsidR="00A535C4" w:rsidRPr="00A535C4" w:rsidRDefault="00A535C4" w:rsidP="00A535C4">
      <w:pPr>
        <w:bidi/>
        <w:jc w:val="both"/>
        <w:rPr>
          <w:rFonts w:cs="David" w:hint="cs"/>
          <w:rtl/>
        </w:rPr>
      </w:pPr>
      <w:r w:rsidRPr="00A535C4">
        <w:rPr>
          <w:rFonts w:cs="David" w:hint="cs"/>
          <w:u w:val="single"/>
          <w:rtl/>
        </w:rPr>
        <w:t>היו"ר רוחמה אברהם:</w:t>
      </w:r>
    </w:p>
    <w:p w14:paraId="0E3D324E" w14:textId="77777777" w:rsidR="00A535C4" w:rsidRPr="00A535C4" w:rsidRDefault="00A535C4" w:rsidP="00A535C4">
      <w:pPr>
        <w:bidi/>
        <w:jc w:val="both"/>
        <w:rPr>
          <w:rFonts w:cs="David" w:hint="cs"/>
          <w:rtl/>
        </w:rPr>
      </w:pPr>
    </w:p>
    <w:p w14:paraId="5CBF9424" w14:textId="77777777" w:rsidR="00A535C4" w:rsidRPr="00A535C4" w:rsidRDefault="00A535C4" w:rsidP="00A535C4">
      <w:pPr>
        <w:bidi/>
        <w:jc w:val="both"/>
        <w:rPr>
          <w:rFonts w:cs="David" w:hint="cs"/>
          <w:rtl/>
        </w:rPr>
      </w:pPr>
      <w:r w:rsidRPr="00A535C4">
        <w:rPr>
          <w:rFonts w:cs="David" w:hint="cs"/>
          <w:rtl/>
        </w:rPr>
        <w:tab/>
        <w:t xml:space="preserve">חברי הכנסת, נשארה לנו שעה - - - </w:t>
      </w:r>
    </w:p>
    <w:p w14:paraId="3CA31B4F" w14:textId="77777777" w:rsidR="00A535C4" w:rsidRPr="00A535C4" w:rsidRDefault="00A535C4" w:rsidP="00A535C4">
      <w:pPr>
        <w:bidi/>
        <w:jc w:val="both"/>
        <w:rPr>
          <w:rFonts w:cs="David" w:hint="cs"/>
          <w:rtl/>
        </w:rPr>
      </w:pPr>
    </w:p>
    <w:p w14:paraId="585B68FC" w14:textId="77777777" w:rsidR="00A535C4" w:rsidRPr="00A535C4" w:rsidRDefault="00A535C4" w:rsidP="00A535C4">
      <w:pPr>
        <w:bidi/>
        <w:jc w:val="both"/>
        <w:rPr>
          <w:rFonts w:cs="David" w:hint="cs"/>
          <w:rtl/>
        </w:rPr>
      </w:pPr>
      <w:r w:rsidRPr="00A535C4">
        <w:rPr>
          <w:rFonts w:cs="David" w:hint="cs"/>
          <w:u w:val="single"/>
          <w:rtl/>
        </w:rPr>
        <w:t>מיכאל איתן:</w:t>
      </w:r>
    </w:p>
    <w:p w14:paraId="45D769BB" w14:textId="77777777" w:rsidR="00A535C4" w:rsidRPr="00A535C4" w:rsidRDefault="00A535C4" w:rsidP="00A535C4">
      <w:pPr>
        <w:bidi/>
        <w:jc w:val="both"/>
        <w:rPr>
          <w:rFonts w:cs="David" w:hint="cs"/>
          <w:rtl/>
        </w:rPr>
      </w:pPr>
    </w:p>
    <w:p w14:paraId="74001122" w14:textId="77777777" w:rsidR="00A535C4" w:rsidRPr="00A535C4" w:rsidRDefault="00A535C4" w:rsidP="00A535C4">
      <w:pPr>
        <w:bidi/>
        <w:jc w:val="both"/>
        <w:rPr>
          <w:rFonts w:cs="David" w:hint="cs"/>
          <w:rtl/>
        </w:rPr>
      </w:pPr>
      <w:r w:rsidRPr="00A535C4">
        <w:rPr>
          <w:rFonts w:cs="David" w:hint="cs"/>
          <w:rtl/>
        </w:rPr>
        <w:tab/>
        <w:t>אני רוצה לדעת למה אני לא מקבל רשות לדבר כמו כל אחד אחר.</w:t>
      </w:r>
    </w:p>
    <w:p w14:paraId="419E3C43" w14:textId="77777777" w:rsidR="00A535C4" w:rsidRPr="00A535C4" w:rsidRDefault="00A535C4" w:rsidP="00A535C4">
      <w:pPr>
        <w:bidi/>
        <w:jc w:val="both"/>
        <w:rPr>
          <w:rFonts w:cs="David" w:hint="cs"/>
          <w:rtl/>
        </w:rPr>
      </w:pPr>
    </w:p>
    <w:p w14:paraId="6E7ABA5E"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754C94CB" w14:textId="77777777" w:rsidR="00A535C4" w:rsidRPr="00A535C4" w:rsidRDefault="00A535C4" w:rsidP="00A535C4">
      <w:pPr>
        <w:bidi/>
        <w:jc w:val="both"/>
        <w:rPr>
          <w:rFonts w:cs="David" w:hint="cs"/>
          <w:rtl/>
        </w:rPr>
      </w:pPr>
    </w:p>
    <w:p w14:paraId="15F51846" w14:textId="77777777" w:rsidR="00A535C4" w:rsidRPr="00A535C4" w:rsidRDefault="00A535C4" w:rsidP="00A535C4">
      <w:pPr>
        <w:bidi/>
        <w:ind w:firstLine="567"/>
        <w:jc w:val="both"/>
        <w:rPr>
          <w:rFonts w:cs="David" w:hint="cs"/>
          <w:rtl/>
        </w:rPr>
      </w:pPr>
      <w:r w:rsidRPr="00A535C4">
        <w:rPr>
          <w:rFonts w:cs="David" w:hint="cs"/>
          <w:rtl/>
        </w:rPr>
        <w:t xml:space="preserve">אתה דיברת כבר 4 פעמים מתחילת הישיבה במהלך השעה האחרונה. </w:t>
      </w:r>
    </w:p>
    <w:p w14:paraId="76B0F7E3" w14:textId="77777777" w:rsidR="00A535C4" w:rsidRPr="00A535C4" w:rsidRDefault="00A535C4" w:rsidP="00A535C4">
      <w:pPr>
        <w:bidi/>
        <w:jc w:val="both"/>
        <w:rPr>
          <w:rFonts w:cs="David" w:hint="cs"/>
          <w:rtl/>
        </w:rPr>
      </w:pPr>
    </w:p>
    <w:p w14:paraId="7E22C416" w14:textId="77777777" w:rsidR="00A535C4" w:rsidRPr="00A535C4" w:rsidRDefault="00A535C4" w:rsidP="00A535C4">
      <w:pPr>
        <w:bidi/>
        <w:jc w:val="both"/>
        <w:rPr>
          <w:rFonts w:cs="David" w:hint="cs"/>
          <w:u w:val="single"/>
          <w:rtl/>
        </w:rPr>
      </w:pPr>
      <w:r w:rsidRPr="00A535C4">
        <w:rPr>
          <w:rFonts w:cs="David" w:hint="cs"/>
          <w:u w:val="single"/>
          <w:rtl/>
        </w:rPr>
        <w:t>מיכאל איתן:</w:t>
      </w:r>
    </w:p>
    <w:p w14:paraId="16C96D51" w14:textId="77777777" w:rsidR="00A535C4" w:rsidRPr="00A535C4" w:rsidRDefault="00A535C4" w:rsidP="00A535C4">
      <w:pPr>
        <w:bidi/>
        <w:jc w:val="both"/>
        <w:rPr>
          <w:rFonts w:cs="David" w:hint="cs"/>
          <w:u w:val="single"/>
          <w:rtl/>
        </w:rPr>
      </w:pPr>
    </w:p>
    <w:p w14:paraId="48737080" w14:textId="77777777" w:rsidR="00A535C4" w:rsidRPr="00A535C4" w:rsidRDefault="00A535C4" w:rsidP="00A535C4">
      <w:pPr>
        <w:bidi/>
        <w:ind w:firstLine="567"/>
        <w:jc w:val="both"/>
        <w:rPr>
          <w:rFonts w:cs="David" w:hint="cs"/>
          <w:rtl/>
        </w:rPr>
      </w:pPr>
      <w:r w:rsidRPr="00A535C4">
        <w:rPr>
          <w:rFonts w:cs="David" w:hint="cs"/>
          <w:rtl/>
        </w:rPr>
        <w:t>אני שאלתי שאלה. גברתי, אני שאלתי שאלה, את ענית דבר שעל פניו בכלל לא התייחס לשאלה שלי. לא שללתי את זכותו של היועץ המשפטי לבוא לוועדה ולהסביר את כל מה שאת שאלת. לא לזה התייחסתי. אני שאלתי שאלה אחרת, את צריכה לעשות הבחנה בין שאלות שהוועדה רוצה לשאול, על מנת לקבל מידע, לבין דברים שנוגעים לגופו של ההליך. גדעון אומר: "אני רוצה להסתייע בעדות היועץ המשפטי לממשלה".</w:t>
      </w:r>
    </w:p>
    <w:p w14:paraId="0FAFC18F" w14:textId="77777777" w:rsidR="00A535C4" w:rsidRPr="00A535C4" w:rsidRDefault="00A535C4" w:rsidP="00A535C4">
      <w:pPr>
        <w:bidi/>
        <w:jc w:val="both"/>
        <w:rPr>
          <w:rFonts w:cs="David" w:hint="cs"/>
          <w:rtl/>
        </w:rPr>
      </w:pPr>
    </w:p>
    <w:p w14:paraId="64A1435E"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19A264BD" w14:textId="77777777" w:rsidR="00A535C4" w:rsidRPr="00A535C4" w:rsidRDefault="00A535C4" w:rsidP="00A535C4">
      <w:pPr>
        <w:bidi/>
        <w:jc w:val="both"/>
        <w:rPr>
          <w:rFonts w:cs="David" w:hint="cs"/>
          <w:u w:val="single"/>
          <w:rtl/>
        </w:rPr>
      </w:pPr>
    </w:p>
    <w:p w14:paraId="05FF563E" w14:textId="77777777" w:rsidR="00A535C4" w:rsidRPr="00A535C4" w:rsidRDefault="00A535C4" w:rsidP="00A535C4">
      <w:pPr>
        <w:bidi/>
        <w:ind w:firstLine="567"/>
        <w:jc w:val="both"/>
        <w:rPr>
          <w:rFonts w:cs="David" w:hint="cs"/>
          <w:rtl/>
        </w:rPr>
      </w:pPr>
      <w:r w:rsidRPr="00A535C4">
        <w:rPr>
          <w:rFonts w:cs="David" w:hint="cs"/>
          <w:rtl/>
        </w:rPr>
        <w:t>זה לא מה שאני אומר, זה תרגום איתן. זה לא מה שנאמר. מה שאמרתי נרשם בפרוטוקול.</w:t>
      </w:r>
    </w:p>
    <w:p w14:paraId="2F9C491D" w14:textId="77777777" w:rsidR="00A535C4" w:rsidRPr="00A535C4" w:rsidRDefault="00A535C4" w:rsidP="00A535C4">
      <w:pPr>
        <w:bidi/>
        <w:jc w:val="both"/>
        <w:rPr>
          <w:rFonts w:cs="David" w:hint="cs"/>
          <w:rtl/>
        </w:rPr>
      </w:pPr>
    </w:p>
    <w:p w14:paraId="19ADA70B" w14:textId="77777777" w:rsidR="00A535C4" w:rsidRPr="00A535C4" w:rsidRDefault="00A535C4" w:rsidP="00A535C4">
      <w:pPr>
        <w:bidi/>
        <w:jc w:val="both"/>
        <w:rPr>
          <w:rFonts w:cs="David" w:hint="cs"/>
          <w:rtl/>
        </w:rPr>
      </w:pPr>
      <w:r w:rsidRPr="00A535C4">
        <w:rPr>
          <w:rFonts w:cs="David" w:hint="cs"/>
          <w:u w:val="single"/>
          <w:rtl/>
        </w:rPr>
        <w:t>מיכאל איתן:</w:t>
      </w:r>
    </w:p>
    <w:p w14:paraId="35EE0BBE" w14:textId="77777777" w:rsidR="00A535C4" w:rsidRPr="00A535C4" w:rsidRDefault="00A535C4" w:rsidP="00A535C4">
      <w:pPr>
        <w:bidi/>
        <w:jc w:val="both"/>
        <w:rPr>
          <w:rFonts w:cs="David" w:hint="cs"/>
          <w:rtl/>
        </w:rPr>
      </w:pPr>
    </w:p>
    <w:p w14:paraId="08453B17" w14:textId="77777777" w:rsidR="00A535C4" w:rsidRPr="00A535C4" w:rsidRDefault="00A535C4" w:rsidP="00A535C4">
      <w:pPr>
        <w:bidi/>
        <w:jc w:val="both"/>
        <w:rPr>
          <w:rFonts w:cs="David" w:hint="cs"/>
          <w:rtl/>
        </w:rPr>
      </w:pPr>
      <w:r w:rsidRPr="00A535C4">
        <w:rPr>
          <w:rFonts w:cs="David" w:hint="cs"/>
          <w:rtl/>
        </w:rPr>
        <w:tab/>
        <w:t xml:space="preserve">הוועדה צריכה לקבוע האם הנשיא התנהג התנהגות שלא הולמת,כן או לא. על מנת שהיא תוכיח את זה, על מנת שזה יעלה פה ואנשים יוכלו להצביע על השאלה הזאת, צריך להביא תשתית </w:t>
      </w:r>
      <w:proofErr w:type="spellStart"/>
      <w:r w:rsidRPr="00A535C4">
        <w:rPr>
          <w:rFonts w:cs="David" w:hint="cs"/>
          <w:rtl/>
        </w:rPr>
        <w:t>ראייתית</w:t>
      </w:r>
      <w:proofErr w:type="spellEnd"/>
      <w:r w:rsidRPr="00A535C4">
        <w:rPr>
          <w:rFonts w:cs="David" w:hint="cs"/>
          <w:rtl/>
        </w:rPr>
        <w:t xml:space="preserve">. אני לא נכנס כרגע מהי אותה תשתית. זה לא רק לאסוף את האנשים. צריך להביא הנה בסיס. כי גם אם נהיה פה כולנו פה אחד, בלי תשתית </w:t>
      </w:r>
      <w:proofErr w:type="spellStart"/>
      <w:r w:rsidRPr="00A535C4">
        <w:rPr>
          <w:rFonts w:cs="David" w:hint="cs"/>
          <w:rtl/>
        </w:rPr>
        <w:t>ראייתית</w:t>
      </w:r>
      <w:proofErr w:type="spellEnd"/>
      <w:r w:rsidRPr="00A535C4">
        <w:rPr>
          <w:rFonts w:cs="David" w:hint="cs"/>
          <w:rtl/>
        </w:rPr>
        <w:t xml:space="preserve"> זה לא עובר. זה לא יעבור במליאה וגם המליאה לא יכולה לקבל 120 חברי כנסת שיחליטו להדיח את הנשיא, בלי שהם יראו שהוא התנהג התנהגות שאינה הולמת. זה לא קיים, זה ייפסל. </w:t>
      </w:r>
    </w:p>
    <w:p w14:paraId="62F88445" w14:textId="77777777" w:rsidR="00A535C4" w:rsidRPr="00A535C4" w:rsidRDefault="00A535C4" w:rsidP="00A535C4">
      <w:pPr>
        <w:bidi/>
        <w:jc w:val="both"/>
        <w:rPr>
          <w:rFonts w:cs="David" w:hint="cs"/>
          <w:rtl/>
        </w:rPr>
      </w:pPr>
    </w:p>
    <w:p w14:paraId="72F73DA1" w14:textId="77777777" w:rsidR="00A535C4" w:rsidRPr="00A535C4" w:rsidRDefault="00A535C4" w:rsidP="00A535C4">
      <w:pPr>
        <w:bidi/>
        <w:jc w:val="both"/>
        <w:rPr>
          <w:rFonts w:cs="David" w:hint="cs"/>
          <w:rtl/>
        </w:rPr>
      </w:pPr>
      <w:r w:rsidRPr="00A535C4">
        <w:rPr>
          <w:rFonts w:cs="David" w:hint="cs"/>
          <w:rtl/>
        </w:rPr>
        <w:tab/>
        <w:t xml:space="preserve">עכשיו השאלה היא כזאת. אם היועץ המשפטי בא לתת לנו את המידע שאת שאלת לגביו, זה לא רלוונטי כעת לעניין ההתנהגות ההולמת כן או לא. אם הוא בא להסביר לנו מהי התשתית </w:t>
      </w:r>
      <w:proofErr w:type="spellStart"/>
      <w:r w:rsidRPr="00A535C4">
        <w:rPr>
          <w:rFonts w:cs="David" w:hint="cs"/>
          <w:rtl/>
        </w:rPr>
        <w:t>הראייתית</w:t>
      </w:r>
      <w:proofErr w:type="spellEnd"/>
      <w:r w:rsidRPr="00A535C4">
        <w:rPr>
          <w:rFonts w:cs="David" w:hint="cs"/>
          <w:rtl/>
        </w:rPr>
        <w:t xml:space="preserve"> הנדרשת והוא יעיד שיש אכן תשתית </w:t>
      </w:r>
      <w:proofErr w:type="spellStart"/>
      <w:r w:rsidRPr="00A535C4">
        <w:rPr>
          <w:rFonts w:cs="David" w:hint="cs"/>
          <w:rtl/>
        </w:rPr>
        <w:t>ראייתית</w:t>
      </w:r>
      <w:proofErr w:type="spellEnd"/>
      <w:r w:rsidRPr="00A535C4">
        <w:rPr>
          <w:rFonts w:cs="David" w:hint="cs"/>
          <w:rtl/>
        </w:rPr>
        <w:t xml:space="preserve"> כזאת, מוכרח להיות צד שני לעניין הזה. </w:t>
      </w:r>
    </w:p>
    <w:p w14:paraId="12043F47" w14:textId="77777777" w:rsidR="00A535C4" w:rsidRPr="00A535C4" w:rsidRDefault="00A535C4" w:rsidP="00A535C4">
      <w:pPr>
        <w:bidi/>
        <w:jc w:val="both"/>
        <w:rPr>
          <w:rFonts w:cs="David" w:hint="cs"/>
          <w:rtl/>
        </w:rPr>
      </w:pPr>
    </w:p>
    <w:p w14:paraId="47FC4EF3" w14:textId="77777777" w:rsidR="00A535C4" w:rsidRPr="00A535C4" w:rsidRDefault="00A535C4" w:rsidP="00A535C4">
      <w:pPr>
        <w:bidi/>
        <w:jc w:val="both"/>
        <w:rPr>
          <w:rFonts w:cs="David" w:hint="cs"/>
          <w:rtl/>
        </w:rPr>
      </w:pPr>
      <w:r w:rsidRPr="00A535C4">
        <w:rPr>
          <w:rFonts w:cs="David" w:hint="cs"/>
          <w:rtl/>
        </w:rPr>
        <w:tab/>
        <w:t xml:space="preserve">לכן, לגבי מה שאת אומרת, אני הצבעתי בעד וזה מקובל עלי. השאלה למה הוא יתייחס. </w:t>
      </w:r>
    </w:p>
    <w:p w14:paraId="356D970C" w14:textId="77777777" w:rsidR="00A535C4" w:rsidRPr="00A535C4" w:rsidRDefault="00A535C4" w:rsidP="00A535C4">
      <w:pPr>
        <w:bidi/>
        <w:jc w:val="both"/>
        <w:rPr>
          <w:rFonts w:cs="David" w:hint="cs"/>
          <w:rtl/>
        </w:rPr>
      </w:pPr>
    </w:p>
    <w:p w14:paraId="484867DF" w14:textId="77777777" w:rsidR="00A535C4" w:rsidRPr="00A535C4" w:rsidRDefault="00A535C4" w:rsidP="00A535C4">
      <w:pPr>
        <w:bidi/>
        <w:jc w:val="both"/>
        <w:rPr>
          <w:rFonts w:cs="David" w:hint="cs"/>
          <w:u w:val="single"/>
          <w:rtl/>
        </w:rPr>
      </w:pPr>
      <w:r w:rsidRPr="00A535C4">
        <w:rPr>
          <w:rFonts w:cs="David" w:hint="cs"/>
          <w:rtl/>
        </w:rPr>
        <w:t xml:space="preserve"> </w:t>
      </w: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1CC5BEEA" w14:textId="77777777" w:rsidR="00A535C4" w:rsidRPr="00A535C4" w:rsidRDefault="00A535C4" w:rsidP="00A535C4">
      <w:pPr>
        <w:bidi/>
        <w:jc w:val="both"/>
        <w:rPr>
          <w:rFonts w:cs="David" w:hint="cs"/>
          <w:rtl/>
        </w:rPr>
      </w:pPr>
    </w:p>
    <w:p w14:paraId="6939D5DF" w14:textId="77777777" w:rsidR="00A535C4" w:rsidRPr="00A535C4" w:rsidRDefault="00A535C4" w:rsidP="00A535C4">
      <w:pPr>
        <w:bidi/>
        <w:jc w:val="both"/>
        <w:rPr>
          <w:rFonts w:cs="David" w:hint="cs"/>
          <w:rtl/>
        </w:rPr>
      </w:pPr>
      <w:r w:rsidRPr="00A535C4">
        <w:rPr>
          <w:rFonts w:cs="David" w:hint="cs"/>
          <w:rtl/>
        </w:rPr>
        <w:tab/>
        <w:t xml:space="preserve">אני שאלתי והוא אמר שהוא יתייחס לסוגיה הזו. </w:t>
      </w:r>
    </w:p>
    <w:p w14:paraId="6ACEB50F" w14:textId="77777777" w:rsidR="00A535C4" w:rsidRPr="00A535C4" w:rsidRDefault="00A535C4" w:rsidP="00A535C4">
      <w:pPr>
        <w:bidi/>
        <w:jc w:val="both"/>
        <w:rPr>
          <w:rFonts w:cs="David" w:hint="cs"/>
          <w:rtl/>
        </w:rPr>
      </w:pPr>
    </w:p>
    <w:p w14:paraId="1704F39E" w14:textId="77777777" w:rsidR="00A535C4" w:rsidRPr="00A535C4" w:rsidRDefault="00A535C4" w:rsidP="00A535C4">
      <w:pPr>
        <w:pStyle w:val="Heading5"/>
        <w:rPr>
          <w:rFonts w:hint="cs"/>
          <w:rtl/>
        </w:rPr>
      </w:pPr>
      <w:r w:rsidRPr="00A535C4">
        <w:rPr>
          <w:rFonts w:hint="cs"/>
          <w:u w:val="single"/>
          <w:rtl/>
        </w:rPr>
        <w:t xml:space="preserve">אביגדור </w:t>
      </w:r>
      <w:proofErr w:type="spellStart"/>
      <w:r w:rsidRPr="00A535C4">
        <w:rPr>
          <w:rFonts w:hint="cs"/>
          <w:u w:val="single"/>
          <w:rtl/>
        </w:rPr>
        <w:t>יצחקי</w:t>
      </w:r>
      <w:proofErr w:type="spellEnd"/>
      <w:r w:rsidRPr="00A535C4">
        <w:rPr>
          <w:rFonts w:hint="cs"/>
          <w:u w:val="single"/>
          <w:rtl/>
        </w:rPr>
        <w:t>:</w:t>
      </w:r>
    </w:p>
    <w:p w14:paraId="3402AEEB" w14:textId="77777777" w:rsidR="00A535C4" w:rsidRPr="00A535C4" w:rsidRDefault="00A535C4" w:rsidP="00A535C4">
      <w:pPr>
        <w:pStyle w:val="Heading5"/>
        <w:rPr>
          <w:rFonts w:hint="cs"/>
          <w:rtl/>
        </w:rPr>
      </w:pPr>
    </w:p>
    <w:p w14:paraId="65FD41E3" w14:textId="77777777" w:rsidR="00A535C4" w:rsidRPr="00A535C4" w:rsidRDefault="00A535C4" w:rsidP="00A535C4">
      <w:pPr>
        <w:bidi/>
        <w:jc w:val="both"/>
        <w:rPr>
          <w:rFonts w:cs="David" w:hint="cs"/>
          <w:rtl/>
        </w:rPr>
      </w:pPr>
      <w:r w:rsidRPr="00A535C4">
        <w:rPr>
          <w:rFonts w:cs="David" w:hint="cs"/>
          <w:rtl/>
        </w:rPr>
        <w:tab/>
        <w:t xml:space="preserve"> אני מוכרח לומר - - </w:t>
      </w:r>
    </w:p>
    <w:p w14:paraId="3FD59D79" w14:textId="77777777" w:rsidR="00A535C4" w:rsidRPr="00A535C4" w:rsidRDefault="00A535C4" w:rsidP="00A535C4">
      <w:pPr>
        <w:bidi/>
        <w:jc w:val="both"/>
        <w:rPr>
          <w:rFonts w:cs="David" w:hint="cs"/>
          <w:rtl/>
        </w:rPr>
      </w:pPr>
    </w:p>
    <w:p w14:paraId="0106F60A"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03199143" w14:textId="77777777" w:rsidR="00A535C4" w:rsidRPr="00A535C4" w:rsidRDefault="00A535C4" w:rsidP="00A535C4">
      <w:pPr>
        <w:bidi/>
        <w:jc w:val="both"/>
        <w:rPr>
          <w:rFonts w:cs="David" w:hint="cs"/>
          <w:rtl/>
        </w:rPr>
      </w:pPr>
    </w:p>
    <w:p w14:paraId="06E67097" w14:textId="77777777" w:rsidR="00A535C4" w:rsidRPr="00A535C4" w:rsidRDefault="00A535C4" w:rsidP="00A535C4">
      <w:pPr>
        <w:bidi/>
        <w:jc w:val="both"/>
        <w:rPr>
          <w:rFonts w:cs="David" w:hint="cs"/>
          <w:rtl/>
        </w:rPr>
      </w:pPr>
      <w:r w:rsidRPr="00A535C4">
        <w:rPr>
          <w:rFonts w:cs="David" w:hint="cs"/>
          <w:rtl/>
        </w:rPr>
        <w:tab/>
        <w:t xml:space="preserve"> אני פותחת את הדיון - היועץ המשפטי לממשלה, בבקשה. סוגיה נוספת שאינני יודעת אם חברי הוועדה שמו לב אליה זו סוגיית הנבצרות. אנחנו אישרנו את בקשתו של נשיא המדינה לצאת לנבצרות ב- 24 לינואר.  שלושת החודשים מסתיימים ב- 24 לאפריל, בשעה שהכנסת בפגרה, בחג העצמאות. אז אני מניחה שהנשיא יבקש נבצרות נוספת, ומה שאני אבקש מהיועץ המשפטי לממשלה - האם עד אז נראה לכבודו שהוא יסיים את הליך השימוע או שמא ועדת הכנסת תידרש לישיבה לצורך אישור נבצרות נוספת של הנשיא? </w:t>
      </w:r>
    </w:p>
    <w:p w14:paraId="517A0723" w14:textId="77777777" w:rsidR="00A535C4" w:rsidRPr="00A535C4" w:rsidRDefault="00A535C4" w:rsidP="00A535C4">
      <w:pPr>
        <w:bidi/>
        <w:jc w:val="both"/>
        <w:rPr>
          <w:rFonts w:cs="David" w:hint="cs"/>
          <w:rtl/>
        </w:rPr>
      </w:pPr>
    </w:p>
    <w:p w14:paraId="5170B6B5" w14:textId="77777777" w:rsidR="00A535C4" w:rsidRPr="00A535C4" w:rsidRDefault="00A535C4" w:rsidP="00A535C4">
      <w:pPr>
        <w:bidi/>
        <w:jc w:val="both"/>
        <w:rPr>
          <w:rFonts w:cs="David" w:hint="cs"/>
          <w:rtl/>
        </w:rPr>
      </w:pPr>
      <w:r w:rsidRPr="00A535C4">
        <w:rPr>
          <w:rFonts w:cs="David" w:hint="cs"/>
          <w:rtl/>
        </w:rPr>
        <w:tab/>
        <w:t xml:space="preserve">בבקשה, היועץ המשפטי לממשלה. </w:t>
      </w:r>
    </w:p>
    <w:p w14:paraId="6C1E1B30" w14:textId="77777777" w:rsidR="00A535C4" w:rsidRPr="00A535C4" w:rsidRDefault="00A535C4" w:rsidP="00A535C4">
      <w:pPr>
        <w:bidi/>
        <w:jc w:val="both"/>
        <w:rPr>
          <w:rFonts w:cs="David" w:hint="cs"/>
          <w:rtl/>
        </w:rPr>
      </w:pPr>
    </w:p>
    <w:p w14:paraId="5A05EDAF" w14:textId="77777777" w:rsidR="00A535C4" w:rsidRPr="00A535C4" w:rsidRDefault="00A535C4" w:rsidP="00A535C4">
      <w:pPr>
        <w:bidi/>
        <w:jc w:val="both"/>
        <w:rPr>
          <w:rFonts w:cs="David" w:hint="cs"/>
          <w:u w:val="single"/>
          <w:rtl/>
        </w:rPr>
      </w:pPr>
      <w:r w:rsidRPr="00A535C4">
        <w:rPr>
          <w:rFonts w:cs="David" w:hint="cs"/>
          <w:u w:val="single"/>
          <w:rtl/>
        </w:rPr>
        <w:t>מני מזוז:</w:t>
      </w:r>
    </w:p>
    <w:p w14:paraId="307C261F" w14:textId="77777777" w:rsidR="00A535C4" w:rsidRPr="00A535C4" w:rsidRDefault="00A535C4" w:rsidP="00A535C4">
      <w:pPr>
        <w:bidi/>
        <w:jc w:val="both"/>
        <w:rPr>
          <w:rFonts w:cs="David" w:hint="cs"/>
          <w:rtl/>
        </w:rPr>
      </w:pPr>
    </w:p>
    <w:p w14:paraId="25CF3B0C" w14:textId="77777777" w:rsidR="00A535C4" w:rsidRPr="00A535C4" w:rsidRDefault="00A535C4" w:rsidP="00A535C4">
      <w:pPr>
        <w:bidi/>
        <w:jc w:val="both"/>
        <w:rPr>
          <w:rFonts w:cs="David" w:hint="cs"/>
          <w:rtl/>
        </w:rPr>
      </w:pPr>
      <w:r w:rsidRPr="00A535C4">
        <w:rPr>
          <w:rFonts w:cs="David" w:hint="cs"/>
          <w:rtl/>
        </w:rPr>
        <w:tab/>
        <w:t xml:space="preserve">ראשית לגבי המועדים - מועד השימוע נקבע סופית אתמול ל- 2 במאי, לפי בקשתם של הסנגורים של הנשיא, בגלל אילוצים שונים שלהם,  אנחנו הסכמנו לדחות את זה קצת.  זה נקבע ל- 2 במאי. זה אומר שתחילת תהליך השימוע יהיה לאחר תום שלושת החודשים, כלומר,  בוודאות יהיה צורך בהארכת תקופת הנבצרות, אלא אם כן תהיה החלטה על העברה - - </w:t>
      </w:r>
    </w:p>
    <w:p w14:paraId="1A18EF4A" w14:textId="77777777" w:rsidR="00A535C4" w:rsidRPr="00A535C4" w:rsidRDefault="00A535C4" w:rsidP="00A535C4">
      <w:pPr>
        <w:bidi/>
        <w:jc w:val="both"/>
        <w:rPr>
          <w:rFonts w:cs="David" w:hint="cs"/>
          <w:u w:val="single"/>
          <w:rtl/>
        </w:rPr>
      </w:pPr>
    </w:p>
    <w:p w14:paraId="49A098A3" w14:textId="77777777" w:rsidR="00A535C4" w:rsidRPr="00A535C4" w:rsidRDefault="00A535C4" w:rsidP="00A535C4">
      <w:pPr>
        <w:bidi/>
        <w:jc w:val="both"/>
        <w:rPr>
          <w:rFonts w:cs="David" w:hint="cs"/>
          <w:u w:val="single"/>
          <w:rtl/>
        </w:rPr>
      </w:pPr>
      <w:r w:rsidRPr="00A535C4">
        <w:rPr>
          <w:rFonts w:cs="David" w:hint="cs"/>
          <w:u w:val="single"/>
          <w:rtl/>
        </w:rPr>
        <w:t>קריאה:</w:t>
      </w:r>
    </w:p>
    <w:p w14:paraId="310C8C3E" w14:textId="77777777" w:rsidR="00A535C4" w:rsidRPr="00A535C4" w:rsidRDefault="00A535C4" w:rsidP="00A535C4">
      <w:pPr>
        <w:bidi/>
        <w:jc w:val="both"/>
        <w:rPr>
          <w:rFonts w:cs="David" w:hint="cs"/>
          <w:u w:val="single"/>
          <w:rtl/>
        </w:rPr>
      </w:pPr>
    </w:p>
    <w:p w14:paraId="496CF6FF" w14:textId="77777777" w:rsidR="00A535C4" w:rsidRPr="00A535C4" w:rsidRDefault="00A535C4" w:rsidP="00A535C4">
      <w:pPr>
        <w:bidi/>
        <w:jc w:val="both"/>
        <w:rPr>
          <w:rFonts w:cs="David" w:hint="cs"/>
          <w:rtl/>
        </w:rPr>
      </w:pPr>
      <w:r w:rsidRPr="00A535C4">
        <w:rPr>
          <w:rFonts w:cs="David" w:hint="cs"/>
          <w:rtl/>
        </w:rPr>
        <w:tab/>
        <w:t>- - -</w:t>
      </w:r>
    </w:p>
    <w:p w14:paraId="744C719F" w14:textId="77777777" w:rsidR="00A535C4" w:rsidRPr="00A535C4" w:rsidRDefault="00A535C4" w:rsidP="00A535C4">
      <w:pPr>
        <w:bidi/>
        <w:jc w:val="both"/>
        <w:rPr>
          <w:rFonts w:cs="David" w:hint="cs"/>
          <w:rtl/>
        </w:rPr>
      </w:pPr>
    </w:p>
    <w:p w14:paraId="33AFCA90" w14:textId="77777777" w:rsidR="00A535C4" w:rsidRPr="00A535C4" w:rsidRDefault="00A535C4" w:rsidP="00A535C4">
      <w:pPr>
        <w:bidi/>
        <w:jc w:val="both"/>
        <w:rPr>
          <w:rFonts w:cs="David" w:hint="cs"/>
          <w:u w:val="single"/>
          <w:rtl/>
        </w:rPr>
      </w:pPr>
      <w:r w:rsidRPr="00A535C4">
        <w:rPr>
          <w:rFonts w:cs="David" w:hint="cs"/>
          <w:u w:val="single"/>
          <w:rtl/>
        </w:rPr>
        <w:t>קריאה:</w:t>
      </w:r>
    </w:p>
    <w:p w14:paraId="79FABC11" w14:textId="77777777" w:rsidR="00A535C4" w:rsidRPr="00A535C4" w:rsidRDefault="00A535C4" w:rsidP="00A535C4">
      <w:pPr>
        <w:bidi/>
        <w:jc w:val="both"/>
        <w:rPr>
          <w:rFonts w:cs="David" w:hint="cs"/>
          <w:rtl/>
        </w:rPr>
      </w:pPr>
    </w:p>
    <w:p w14:paraId="230DDC80" w14:textId="77777777" w:rsidR="00A535C4" w:rsidRPr="00A535C4" w:rsidRDefault="00A535C4" w:rsidP="00A535C4">
      <w:pPr>
        <w:bidi/>
        <w:jc w:val="both"/>
        <w:rPr>
          <w:rFonts w:cs="David" w:hint="cs"/>
          <w:rtl/>
        </w:rPr>
      </w:pPr>
      <w:r w:rsidRPr="00A535C4">
        <w:rPr>
          <w:rFonts w:cs="David" w:hint="cs"/>
          <w:rtl/>
        </w:rPr>
        <w:tab/>
        <w:t xml:space="preserve">הוא אמר את זה. </w:t>
      </w:r>
    </w:p>
    <w:p w14:paraId="65D0EBF2" w14:textId="77777777" w:rsidR="00A535C4" w:rsidRPr="00A535C4" w:rsidRDefault="00A535C4" w:rsidP="00A535C4">
      <w:pPr>
        <w:bidi/>
        <w:jc w:val="both"/>
        <w:rPr>
          <w:rFonts w:cs="David" w:hint="cs"/>
          <w:rtl/>
        </w:rPr>
      </w:pPr>
    </w:p>
    <w:p w14:paraId="1AF88DC4" w14:textId="77777777" w:rsidR="00A535C4" w:rsidRPr="00A535C4" w:rsidRDefault="00A535C4" w:rsidP="00A535C4">
      <w:pPr>
        <w:bidi/>
        <w:jc w:val="both"/>
        <w:rPr>
          <w:rFonts w:cs="David" w:hint="cs"/>
          <w:u w:val="single"/>
          <w:rtl/>
        </w:rPr>
      </w:pPr>
      <w:r w:rsidRPr="00A535C4">
        <w:rPr>
          <w:rFonts w:cs="David" w:hint="cs"/>
          <w:u w:val="single"/>
          <w:rtl/>
        </w:rPr>
        <w:t>מני מזוז:</w:t>
      </w:r>
    </w:p>
    <w:p w14:paraId="4C634C6D" w14:textId="77777777" w:rsidR="00A535C4" w:rsidRPr="00A535C4" w:rsidRDefault="00A535C4" w:rsidP="00A535C4">
      <w:pPr>
        <w:bidi/>
        <w:jc w:val="both"/>
        <w:rPr>
          <w:rFonts w:cs="David" w:hint="cs"/>
          <w:rtl/>
        </w:rPr>
      </w:pPr>
    </w:p>
    <w:p w14:paraId="1877E298" w14:textId="77777777" w:rsidR="00A535C4" w:rsidRPr="00A535C4" w:rsidRDefault="00A535C4" w:rsidP="00A535C4">
      <w:pPr>
        <w:bidi/>
        <w:jc w:val="both"/>
        <w:rPr>
          <w:rFonts w:cs="David" w:hint="cs"/>
          <w:rtl/>
        </w:rPr>
      </w:pPr>
      <w:r w:rsidRPr="00A535C4">
        <w:rPr>
          <w:rFonts w:cs="David" w:hint="cs"/>
          <w:rtl/>
        </w:rPr>
        <w:tab/>
        <w:t xml:space="preserve">לגבי עצם התקופה -התקופה שנקבעה, שהיא כשלושה חודשים, היא תקופה סבירה. בעצם, </w:t>
      </w:r>
    </w:p>
    <w:p w14:paraId="4A3C9166" w14:textId="77777777" w:rsidR="00A535C4" w:rsidRPr="00A535C4" w:rsidRDefault="00A535C4" w:rsidP="00A535C4">
      <w:pPr>
        <w:bidi/>
        <w:jc w:val="both"/>
        <w:rPr>
          <w:rFonts w:cs="David" w:hint="cs"/>
          <w:rtl/>
        </w:rPr>
      </w:pPr>
      <w:r w:rsidRPr="00A535C4">
        <w:rPr>
          <w:rFonts w:cs="David" w:hint="cs"/>
          <w:rtl/>
        </w:rPr>
        <w:t xml:space="preserve">היו גם אילוצים של חילופים בצוות ההגנה של הנשיא וחג הפסח באמצע, והתקופה שהתבקשה ושנקבעה- כשלושה חודשים - היא לא תקופה חריגה למקובל לצורך שימוע. הסנגורים צריכים ללמוד את כל חומר הראיות שהוכן להם, והוא לא מוכן. הליך השימוע עצמו הוא קצר, אבל תהליך ההחלטה הוא לא בהכרח קצר. הוא תלוי, כמובן, בטענות שנשמע. השימוע עצמו הוא לא משפט זוטא. בדרך כלל הוא מתקיים במשך כשעתיים, או במידת הצורך אפילו שלוש שעות, אבל בדרך כלל זו ישיבה אחת שבה הסנגורים מציגים את הטענות העיקריות שלהם נגד ההחלטה להגיש כתב אישום. לאחר מכן אנחנו נצטרך לשקול את הטענות האלה, ולפעמים ההליך הזה לוקח ימים ספורים ולפעמים יכול לקחת גם מספר שבועות. אם זה יחייב השלמות חקירה והליכים כאלה - אנחנו ניקח את כל הזמן הדרוש, זו החלטה מאד קריטית, מאד רגישה ואנחנו נעשה את כל התהליך הדרוש על מנת שתתקבל החלטה מבוססת ביותר, האפשרית. </w:t>
      </w:r>
    </w:p>
    <w:p w14:paraId="10A2C808" w14:textId="77777777" w:rsidR="00A535C4" w:rsidRPr="00A535C4" w:rsidRDefault="00A535C4" w:rsidP="00A535C4">
      <w:pPr>
        <w:bidi/>
        <w:jc w:val="both"/>
        <w:rPr>
          <w:rFonts w:cs="David" w:hint="cs"/>
          <w:rtl/>
        </w:rPr>
      </w:pPr>
    </w:p>
    <w:p w14:paraId="4FE08371" w14:textId="77777777" w:rsidR="00A535C4" w:rsidRPr="00A535C4" w:rsidRDefault="00A535C4" w:rsidP="00A535C4">
      <w:pPr>
        <w:bidi/>
        <w:jc w:val="both"/>
        <w:rPr>
          <w:rFonts w:cs="David" w:hint="cs"/>
          <w:rtl/>
        </w:rPr>
      </w:pPr>
      <w:r w:rsidRPr="00A535C4">
        <w:rPr>
          <w:rFonts w:cs="David" w:hint="cs"/>
          <w:rtl/>
        </w:rPr>
        <w:tab/>
        <w:t xml:space="preserve">אני הודעתי בשעתו כשניתנה ההחלטה שאני שוקל להגיש כתב אישום שהליך השימוע הוא לא מהשפה לחוץ. הוא לא הליך </w:t>
      </w:r>
      <w:proofErr w:type="spellStart"/>
      <w:r w:rsidRPr="00A535C4">
        <w:rPr>
          <w:rFonts w:cs="David" w:hint="cs"/>
          <w:rtl/>
        </w:rPr>
        <w:t>פורמלי</w:t>
      </w:r>
      <w:proofErr w:type="spellEnd"/>
      <w:r w:rsidRPr="00A535C4">
        <w:rPr>
          <w:rFonts w:cs="David" w:hint="cs"/>
          <w:rtl/>
        </w:rPr>
        <w:t xml:space="preserve">, הוא לא הליך טכני. הוא הליך מהותי. אנחנו מייחסים לו חשיבות ומתכוונים לשמוע בצורה רצינית טענות ולבדוק אותן בצורה רצינית. לכן אני לא יכול לומר בוודאות שמייד אחרי שנשמע את הסנגורים נוכל לקבל החלטה סופית. היו מקרים שניתנה החלטה די במיידית - תוך יום -יומיים, והיו מקרים שלקח יותר, זה תלוי במהות ההחלטות, מהות הטענות שנשמעות ומה שנגזר מהן. זה לגבי המועדים. </w:t>
      </w:r>
    </w:p>
    <w:p w14:paraId="731F6A27" w14:textId="77777777" w:rsidR="00A535C4" w:rsidRPr="00A535C4" w:rsidRDefault="00A535C4" w:rsidP="00A535C4">
      <w:pPr>
        <w:bidi/>
        <w:jc w:val="both"/>
        <w:rPr>
          <w:rFonts w:cs="David" w:hint="cs"/>
          <w:rtl/>
        </w:rPr>
      </w:pPr>
      <w:r w:rsidRPr="00A535C4">
        <w:rPr>
          <w:rFonts w:cs="David" w:hint="cs"/>
          <w:rtl/>
        </w:rPr>
        <w:tab/>
        <w:t xml:space="preserve">לגבי השאלה האחרת שעלתה, של הראיות. קראתי את הקובלנה. אני חייב לומר שהקובלנה בעיניי לא ברורה במובן הזה  מה היא העילה של התנהגות שאינה הולמת. לאחר מכן, בישיבה </w:t>
      </w:r>
      <w:proofErr w:type="spellStart"/>
      <w:r w:rsidRPr="00A535C4">
        <w:rPr>
          <w:rFonts w:cs="David" w:hint="cs"/>
          <w:rtl/>
        </w:rPr>
        <w:t>שהיתה</w:t>
      </w:r>
      <w:proofErr w:type="spellEnd"/>
      <w:r w:rsidRPr="00A535C4">
        <w:rPr>
          <w:rFonts w:cs="David" w:hint="cs"/>
          <w:rtl/>
        </w:rPr>
        <w:t xml:space="preserve"> בשבוע שעבר הדברים הובהרו יותר, בדברים בעל פה שנשמעו מפי בעיקר שני הדוברים העיקריים -  חברת הכנסת זהבה </w:t>
      </w:r>
      <w:proofErr w:type="spellStart"/>
      <w:r w:rsidRPr="00A535C4">
        <w:rPr>
          <w:rFonts w:cs="David" w:hint="cs"/>
          <w:rtl/>
        </w:rPr>
        <w:t>גלאון</w:t>
      </w:r>
      <w:proofErr w:type="spellEnd"/>
      <w:r w:rsidRPr="00A535C4">
        <w:rPr>
          <w:rFonts w:cs="David" w:hint="cs"/>
          <w:rtl/>
        </w:rPr>
        <w:t xml:space="preserve"> וחבר הכנסת גדעון סער, אבל מהקובלנה עצמה הדברים לא לגמרי ברורים ומזה נגזר - גם הראיות. אם הקובלנה מייחסת את ההתנהגות שאינה הולמת לעצם העובדה שהיועץ המשפטי לממשלה שוקל להעמיד לדין את נשיא המדינה באותן עבירות שיהיו בהודעה - אז בעצם תפקידי כאן זה להעיד שאכן אני שוקל, ולא להסתפק בהודעה לעיתונות. אז אני מאמת את ההודעה לעיתונות. ואם זאת העילה, אז אלה העובדות. אם העילה היא התוכן של הדברים אז בעצם הדיון כאן הופך להיות לדיון בתיק לגופו, ופה אני חושב שאני לא רואה אפשרות שוועדה של הכנסת תדון בעצם התשתית </w:t>
      </w:r>
      <w:proofErr w:type="spellStart"/>
      <w:r w:rsidRPr="00A535C4">
        <w:rPr>
          <w:rFonts w:cs="David" w:hint="cs"/>
          <w:rtl/>
        </w:rPr>
        <w:t>הראייתית</w:t>
      </w:r>
      <w:proofErr w:type="spellEnd"/>
      <w:r w:rsidRPr="00A535C4">
        <w:rPr>
          <w:rFonts w:cs="David" w:hint="cs"/>
          <w:rtl/>
        </w:rPr>
        <w:t xml:space="preserve"> להחלטה שלי שאני שוקל להעמיד לדין את הנשיא באותה שורה של עבירות. </w:t>
      </w:r>
    </w:p>
    <w:p w14:paraId="17384DC9" w14:textId="77777777" w:rsidR="00A535C4" w:rsidRPr="00A535C4" w:rsidRDefault="00A535C4" w:rsidP="00A535C4">
      <w:pPr>
        <w:bidi/>
        <w:jc w:val="both"/>
        <w:rPr>
          <w:rFonts w:cs="David" w:hint="cs"/>
          <w:rtl/>
        </w:rPr>
      </w:pPr>
    </w:p>
    <w:p w14:paraId="660CD5FC" w14:textId="77777777" w:rsidR="00A535C4" w:rsidRPr="00A535C4" w:rsidRDefault="00A535C4" w:rsidP="00A535C4">
      <w:pPr>
        <w:bidi/>
        <w:jc w:val="both"/>
        <w:rPr>
          <w:rFonts w:cs="David" w:hint="cs"/>
          <w:rtl/>
        </w:rPr>
      </w:pPr>
      <w:r w:rsidRPr="00A535C4">
        <w:rPr>
          <w:rFonts w:cs="David" w:hint="cs"/>
          <w:rtl/>
        </w:rPr>
        <w:tab/>
        <w:t xml:space="preserve">אני הבנתי מקריאת הפרוטוקול של הישיבה הקודמת מהדברים -גם של חברת הכנסת </w:t>
      </w:r>
      <w:proofErr w:type="spellStart"/>
      <w:r w:rsidRPr="00A535C4">
        <w:rPr>
          <w:rFonts w:cs="David" w:hint="cs"/>
          <w:rtl/>
        </w:rPr>
        <w:t>גלאון</w:t>
      </w:r>
      <w:proofErr w:type="spellEnd"/>
      <w:r w:rsidRPr="00A535C4">
        <w:rPr>
          <w:rFonts w:cs="David" w:hint="cs"/>
          <w:rtl/>
        </w:rPr>
        <w:t xml:space="preserve"> וגם של חבר הכנסת סער,  הם הדגישו שהבקשה אינה מבוססת על חומר החקירה, חומר הראיות עצמו, אלא על עצם ההליך. ולכן נאמר- למשל, על ידי חברת הכנסת </w:t>
      </w:r>
      <w:proofErr w:type="spellStart"/>
      <w:r w:rsidRPr="00A535C4">
        <w:rPr>
          <w:rFonts w:cs="David" w:hint="cs"/>
          <w:rtl/>
        </w:rPr>
        <w:t>גלאון</w:t>
      </w:r>
      <w:proofErr w:type="spellEnd"/>
      <w:r w:rsidRPr="00A535C4">
        <w:rPr>
          <w:rFonts w:cs="David" w:hint="cs"/>
          <w:rtl/>
        </w:rPr>
        <w:t xml:space="preserve">, שההחלטה היא מצפונית, ערכית, נורמטיבית וציבורית, ולא החלטה </w:t>
      </w:r>
      <w:proofErr w:type="spellStart"/>
      <w:r w:rsidRPr="00A535C4">
        <w:rPr>
          <w:rFonts w:cs="David" w:hint="cs"/>
          <w:rtl/>
        </w:rPr>
        <w:t>ראייתית</w:t>
      </w:r>
      <w:proofErr w:type="spellEnd"/>
      <w:r w:rsidRPr="00A535C4">
        <w:rPr>
          <w:rFonts w:cs="David" w:hint="cs"/>
          <w:rtl/>
        </w:rPr>
        <w:t xml:space="preserve">. כלומר, אם הקביעה היא שההתנהגות שאינה הולמת זה עצם העובדה שנפתחה חקירה פלילית נגד הנשיא בעבירות מסוימות, או עצם העובדה שהתקבלה החלטה לשקול הגשת כתב אישום בעבירות מסוימות, אז ברור שכל חומר הראיות אינו רלבנטי לדיון כאן. המונח "התנהגות שאינה הולמת" אינו מתחבר דווקא להליך פלילי. המונח "התנהגות שאינה הולמת" יכול להתחבר להתנהגויות שהן לא פליליות. התנהגויות ציבוריות או מוסריות, מקצועיות או לא מקצועיות - כאלה ואחרות. יחד עם זאת, הדברים צריכים להיות מחודדים מה בעצם ההתנהגות שאינה הולמת שמיוחסת לנשיא, כי החוק קוב,בחוק יסוד: הנשיא, שוועדת הכנסת לא תציע להעביר את  נשיא מדינה מכהונתו אלא לאחר שניתנה לו הזדמנות לסתור את הקובלנה. כלומר, כדי שהנשיא בעת הזו, יוכלו לסתור את הקובלנה, צריך להגדיר באופן מדויק מה היא הקובלנה, כלומר- מה היא ההתנהגות שאינה הולמת שמיוחסת לו, ויידע שצריך להתמודד בהליך אתה. כפי שאני הבנתי מהדוברים בישיבה הקודמת, כפי שציינתי קודם - ההתנהגות שאינה הולמת היא לא ההתנהגות שהיא נושא החקירה עצמה, כי זה נושא שעדיין בהליך משפטי, אלא  האמירה הסמלית, הנורמטיבית, הערכית - עצם העובדה שנשיא נחקר או נמצא בהליך של שלב יותר מתקדם היא מצב שהוא בגדר "התנהגות שאינה הולמת" לגישת מגישי הקובלנה. </w:t>
      </w:r>
    </w:p>
    <w:p w14:paraId="157A06B5" w14:textId="77777777" w:rsidR="00A535C4" w:rsidRPr="00A535C4" w:rsidRDefault="00A535C4" w:rsidP="00A535C4">
      <w:pPr>
        <w:bidi/>
        <w:jc w:val="both"/>
        <w:rPr>
          <w:rFonts w:cs="David" w:hint="cs"/>
          <w:rtl/>
        </w:rPr>
      </w:pPr>
    </w:p>
    <w:p w14:paraId="055FFF49" w14:textId="77777777" w:rsidR="00A535C4" w:rsidRPr="00A535C4" w:rsidRDefault="00A535C4" w:rsidP="00A535C4">
      <w:pPr>
        <w:bidi/>
        <w:jc w:val="both"/>
        <w:rPr>
          <w:rFonts w:cs="David" w:hint="cs"/>
          <w:rtl/>
        </w:rPr>
      </w:pPr>
      <w:r w:rsidRPr="00A535C4">
        <w:rPr>
          <w:rFonts w:cs="David" w:hint="cs"/>
          <w:rtl/>
        </w:rPr>
        <w:tab/>
        <w:t xml:space="preserve">עוד מילה - סעיף 20 שעוסק בהעברת נשיא מכהונתו, כפי שהזכרתי קודם, לא מחובר בהכרח בהתנהגות פלילית או בהליכים פליליים. אגב, בניגוד לסעיף 22 שמכוחו הוועדה החליטה על הפסקה זמנית של כהונת הנשיא עקב נבצרות שהוא נחקר במוצהר כדי להתמודד עם מצב של חקירה פלילית, כפי שהודגש במפורש בדברי ההסבר לתיקון לחוק מלפני כשלוש שנים. סעיף 20 הוא סעיף כללי והוא עוסק, יכול לעסוק, במגוון רחב של התנהגויות - לא בהכרח פליליות. יש לנו הוראה דומה לגבי ראש רשות מקומית. גם שם יש הוראה וסמכות למועצת רשות מקומית להעביר ראש רשות מכהונתו בגין התנהגות שאינה הולמת. התנהגות שאינה הולמת לא חייבת לעלות כדי עבירה פלילית או כדי הליכים פליליים. מעבר לכך אני כמובן לא מתכוון להתייחס לעניין לגופו. אין לי, כיועץ משפטי,  כל מעמד בהליך הזה לגופו. אם יש שאלות שנוגעות אלי אני אשיב עליהן. </w:t>
      </w:r>
    </w:p>
    <w:p w14:paraId="4ED14978" w14:textId="77777777" w:rsidR="00A535C4" w:rsidRPr="00A535C4" w:rsidRDefault="00A535C4" w:rsidP="00A535C4">
      <w:pPr>
        <w:bidi/>
        <w:jc w:val="both"/>
        <w:rPr>
          <w:rFonts w:cs="David" w:hint="cs"/>
          <w:rtl/>
        </w:rPr>
      </w:pPr>
    </w:p>
    <w:p w14:paraId="4DFC520A" w14:textId="77777777" w:rsidR="00A535C4" w:rsidRPr="00A535C4" w:rsidRDefault="00A535C4" w:rsidP="00A535C4">
      <w:pPr>
        <w:bidi/>
        <w:jc w:val="both"/>
        <w:rPr>
          <w:rFonts w:cs="David" w:hint="cs"/>
          <w:rtl/>
        </w:rPr>
      </w:pPr>
      <w:r w:rsidRPr="00A535C4">
        <w:rPr>
          <w:rFonts w:cs="David" w:hint="cs"/>
          <w:u w:val="single"/>
          <w:rtl/>
        </w:rPr>
        <w:t>צבי הנדל:</w:t>
      </w:r>
    </w:p>
    <w:p w14:paraId="63E4347B" w14:textId="77777777" w:rsidR="00A535C4" w:rsidRPr="00A535C4" w:rsidRDefault="00A535C4" w:rsidP="00A535C4">
      <w:pPr>
        <w:bidi/>
        <w:jc w:val="both"/>
        <w:rPr>
          <w:rFonts w:cs="David" w:hint="cs"/>
          <w:rtl/>
        </w:rPr>
      </w:pPr>
    </w:p>
    <w:p w14:paraId="44BE2D46" w14:textId="77777777" w:rsidR="00A535C4" w:rsidRPr="00A535C4" w:rsidRDefault="00A535C4" w:rsidP="00A535C4">
      <w:pPr>
        <w:bidi/>
        <w:jc w:val="both"/>
        <w:rPr>
          <w:rFonts w:cs="David" w:hint="cs"/>
          <w:rtl/>
        </w:rPr>
      </w:pPr>
      <w:r w:rsidRPr="00A535C4">
        <w:rPr>
          <w:rFonts w:cs="David" w:hint="cs"/>
          <w:rtl/>
        </w:rPr>
        <w:tab/>
        <w:t xml:space="preserve"> תודה, היית בהיר. </w:t>
      </w:r>
    </w:p>
    <w:p w14:paraId="4EDBA10F" w14:textId="77777777" w:rsidR="00A535C4" w:rsidRPr="00A535C4" w:rsidRDefault="00A535C4" w:rsidP="00A535C4">
      <w:pPr>
        <w:bidi/>
        <w:jc w:val="both"/>
        <w:rPr>
          <w:rFonts w:cs="David" w:hint="cs"/>
          <w:rtl/>
        </w:rPr>
      </w:pPr>
    </w:p>
    <w:p w14:paraId="5ABE92FD" w14:textId="77777777" w:rsidR="00A535C4" w:rsidRPr="00A535C4" w:rsidRDefault="00A535C4" w:rsidP="00A535C4">
      <w:pPr>
        <w:pStyle w:val="Heading5"/>
        <w:rPr>
          <w:rFonts w:hint="cs"/>
          <w:rtl/>
        </w:rPr>
      </w:pPr>
      <w:r w:rsidRPr="00A535C4">
        <w:rPr>
          <w:rFonts w:hint="cs"/>
          <w:u w:val="single"/>
          <w:rtl/>
        </w:rPr>
        <w:t xml:space="preserve">אביגדור </w:t>
      </w:r>
      <w:proofErr w:type="spellStart"/>
      <w:r w:rsidRPr="00A535C4">
        <w:rPr>
          <w:rFonts w:hint="cs"/>
          <w:u w:val="single"/>
          <w:rtl/>
        </w:rPr>
        <w:t>יצחקי</w:t>
      </w:r>
      <w:proofErr w:type="spellEnd"/>
      <w:r w:rsidRPr="00A535C4">
        <w:rPr>
          <w:rFonts w:hint="cs"/>
          <w:u w:val="single"/>
          <w:rtl/>
        </w:rPr>
        <w:t>:</w:t>
      </w:r>
    </w:p>
    <w:p w14:paraId="5C19EC3E" w14:textId="77777777" w:rsidR="00A535C4" w:rsidRPr="00A535C4" w:rsidRDefault="00A535C4" w:rsidP="00A535C4">
      <w:pPr>
        <w:pStyle w:val="Heading5"/>
        <w:rPr>
          <w:rFonts w:hint="cs"/>
          <w:rtl/>
        </w:rPr>
      </w:pPr>
    </w:p>
    <w:p w14:paraId="6988FBC9" w14:textId="77777777" w:rsidR="00A535C4" w:rsidRPr="00A535C4" w:rsidRDefault="00A535C4" w:rsidP="00A535C4">
      <w:pPr>
        <w:bidi/>
        <w:jc w:val="both"/>
        <w:rPr>
          <w:rFonts w:cs="David" w:hint="cs"/>
          <w:rtl/>
        </w:rPr>
      </w:pPr>
      <w:r w:rsidRPr="00A535C4">
        <w:rPr>
          <w:rFonts w:cs="David" w:hint="cs"/>
          <w:rtl/>
        </w:rPr>
        <w:tab/>
        <w:t xml:space="preserve"> השאלה שלי - אני לא יודע אם זו סמכותך או לא, אני ממש לא בקיא במה שאמרו האנשים ומה לא. אבל: האם בעיניך - וזה הדבר שלפי דעתי הוא העיקרי שעומד כאן לדיון -האם בעיניך, שיקול שלך להגשת כתב אישום או אפשרות להגיש כתב אישום כנגד הנשיא, אנחנו יודעים מה זה היווה בשביל כתב האישום, אנחנו יודעים מה טוען כתב האישום בהתנהגות הנשיא. אני לא חושב שההתנהגות הלא הולמת - -  בעיניי, גם זה שהנשיא לא התפטר לאור זה שנשארו לו כל כך מעט חודשים, גם לפי מה שאתה אומר - לחזור להיות נשיא הוא לא יחזור. לכן אני לא מבין למה הוא לא מתפטר - אבל זה שיקול דעתו. אבל האם עצם זה שאתה שוקל להגיש כתב אישום, אנחנו, חברי ועדת הכנסת ולאחר מכן - חברי מליאת הכנסת, זה משהו שיכול לאחוז בהיבט המשפטי כהתנהגות שאינה הולמת שעליה אנחנו יכולים לבסס את השוואתנו. </w:t>
      </w:r>
    </w:p>
    <w:p w14:paraId="47303220" w14:textId="77777777" w:rsidR="00A535C4" w:rsidRPr="00A535C4" w:rsidRDefault="00A535C4" w:rsidP="00A535C4">
      <w:pPr>
        <w:bidi/>
        <w:jc w:val="both"/>
        <w:rPr>
          <w:rFonts w:cs="David" w:hint="cs"/>
          <w:rtl/>
        </w:rPr>
      </w:pPr>
    </w:p>
    <w:p w14:paraId="1EFFC2E1"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54E3EFA1" w14:textId="77777777" w:rsidR="00A535C4" w:rsidRPr="00A535C4" w:rsidRDefault="00A535C4" w:rsidP="00A535C4">
      <w:pPr>
        <w:bidi/>
        <w:jc w:val="both"/>
        <w:rPr>
          <w:rFonts w:cs="David" w:hint="cs"/>
          <w:rtl/>
        </w:rPr>
      </w:pPr>
    </w:p>
    <w:p w14:paraId="476CCEAD" w14:textId="77777777" w:rsidR="00A535C4" w:rsidRPr="00A535C4" w:rsidRDefault="00A535C4" w:rsidP="00A535C4">
      <w:pPr>
        <w:bidi/>
        <w:jc w:val="both"/>
        <w:rPr>
          <w:rFonts w:cs="David" w:hint="cs"/>
          <w:rtl/>
        </w:rPr>
      </w:pPr>
      <w:r w:rsidRPr="00A535C4">
        <w:rPr>
          <w:rFonts w:cs="David" w:hint="cs"/>
          <w:rtl/>
        </w:rPr>
        <w:tab/>
        <w:t xml:space="preserve">שאלה נוספת לחברת הכנסת </w:t>
      </w:r>
      <w:proofErr w:type="spellStart"/>
      <w:r w:rsidRPr="00A535C4">
        <w:rPr>
          <w:rFonts w:cs="David" w:hint="cs"/>
          <w:rtl/>
        </w:rPr>
        <w:t>גלאון</w:t>
      </w:r>
      <w:proofErr w:type="spellEnd"/>
      <w:r w:rsidRPr="00A535C4">
        <w:rPr>
          <w:rFonts w:cs="David" w:hint="cs"/>
          <w:rtl/>
        </w:rPr>
        <w:t xml:space="preserve">, ולאחר מכן - חבר הכנסת גלעד </w:t>
      </w:r>
      <w:proofErr w:type="spellStart"/>
      <w:r w:rsidRPr="00A535C4">
        <w:rPr>
          <w:rFonts w:cs="David" w:hint="cs"/>
          <w:rtl/>
        </w:rPr>
        <w:t>ארדן</w:t>
      </w:r>
      <w:proofErr w:type="spellEnd"/>
      <w:r w:rsidRPr="00A535C4">
        <w:rPr>
          <w:rFonts w:cs="David" w:hint="cs"/>
          <w:rtl/>
        </w:rPr>
        <w:t xml:space="preserve">, חבר הכנסת מיכאל איתן. </w:t>
      </w:r>
    </w:p>
    <w:p w14:paraId="34419EDC" w14:textId="77777777" w:rsidR="00A535C4" w:rsidRPr="00A535C4" w:rsidRDefault="00A535C4" w:rsidP="00A535C4">
      <w:pPr>
        <w:bidi/>
        <w:jc w:val="both"/>
        <w:rPr>
          <w:rFonts w:cs="David" w:hint="cs"/>
          <w:rtl/>
        </w:rPr>
      </w:pPr>
    </w:p>
    <w:p w14:paraId="547839DC" w14:textId="77777777" w:rsidR="00A535C4" w:rsidRPr="00A535C4" w:rsidRDefault="00A535C4" w:rsidP="00A535C4">
      <w:pPr>
        <w:bidi/>
        <w:jc w:val="both"/>
        <w:rPr>
          <w:rFonts w:cs="David" w:hint="cs"/>
          <w:rtl/>
        </w:rPr>
      </w:pPr>
      <w:r w:rsidRPr="00A535C4">
        <w:rPr>
          <w:rFonts w:cs="David" w:hint="cs"/>
          <w:u w:val="single"/>
          <w:rtl/>
        </w:rPr>
        <w:t xml:space="preserve">זהבה </w:t>
      </w:r>
      <w:proofErr w:type="spellStart"/>
      <w:r w:rsidRPr="00A535C4">
        <w:rPr>
          <w:rFonts w:cs="David" w:hint="cs"/>
          <w:u w:val="single"/>
          <w:rtl/>
        </w:rPr>
        <w:t>גלאון</w:t>
      </w:r>
      <w:proofErr w:type="spellEnd"/>
      <w:r w:rsidRPr="00A535C4">
        <w:rPr>
          <w:rFonts w:cs="David" w:hint="cs"/>
          <w:u w:val="single"/>
          <w:rtl/>
        </w:rPr>
        <w:t>:</w:t>
      </w:r>
    </w:p>
    <w:p w14:paraId="235081E5" w14:textId="77777777" w:rsidR="00A535C4" w:rsidRPr="00A535C4" w:rsidRDefault="00A535C4" w:rsidP="00A535C4">
      <w:pPr>
        <w:bidi/>
        <w:jc w:val="both"/>
        <w:rPr>
          <w:rFonts w:cs="David" w:hint="cs"/>
          <w:rtl/>
        </w:rPr>
      </w:pPr>
    </w:p>
    <w:p w14:paraId="6293E0EB" w14:textId="77777777" w:rsidR="00A535C4" w:rsidRPr="00A535C4" w:rsidRDefault="00A535C4" w:rsidP="00A535C4">
      <w:pPr>
        <w:bidi/>
        <w:jc w:val="both"/>
        <w:rPr>
          <w:rFonts w:cs="David" w:hint="cs"/>
          <w:rtl/>
        </w:rPr>
      </w:pPr>
      <w:r w:rsidRPr="00A535C4">
        <w:rPr>
          <w:rFonts w:cs="David" w:hint="cs"/>
          <w:rtl/>
        </w:rPr>
        <w:tab/>
        <w:t xml:space="preserve"> אדוני היועץ, לצורך העניין - אני מדברת בשם עצמי מאחר ושהתביעה שלי-שלנו להדחת הנשיא בשם מה שנקרא "התנהגות שאינה הולמת", על פי כל ה - - שציינת, האם - אני מציגה את זה באופן שאני מודה שקצת מביך אותי - אנחנו קיבלנו חוות דעת מהיועצת המשפטית של הכנסת שאמרה, אני מצטטת: "על חברי ועדת הכנסת יהיה צורך לגבש תשתית </w:t>
      </w:r>
      <w:proofErr w:type="spellStart"/>
      <w:r w:rsidRPr="00A535C4">
        <w:rPr>
          <w:rFonts w:cs="David" w:hint="cs"/>
          <w:rtl/>
        </w:rPr>
        <w:t>ראייתית</w:t>
      </w:r>
      <w:proofErr w:type="spellEnd"/>
      <w:r w:rsidRPr="00A535C4">
        <w:rPr>
          <w:rFonts w:cs="David" w:hint="cs"/>
          <w:rtl/>
        </w:rPr>
        <w:t xml:space="preserve"> מספקת לצורך העברת הנשיא מתפקידו".</w:t>
      </w:r>
    </w:p>
    <w:p w14:paraId="5E287016" w14:textId="77777777" w:rsidR="00A535C4" w:rsidRPr="00A535C4" w:rsidRDefault="00A535C4" w:rsidP="00A535C4">
      <w:pPr>
        <w:bidi/>
        <w:jc w:val="both"/>
        <w:rPr>
          <w:rFonts w:cs="David" w:hint="cs"/>
          <w:rtl/>
        </w:rPr>
      </w:pPr>
    </w:p>
    <w:p w14:paraId="5060D83A" w14:textId="77777777" w:rsidR="00A535C4" w:rsidRPr="00A535C4" w:rsidRDefault="00A535C4" w:rsidP="00A535C4">
      <w:pPr>
        <w:bidi/>
        <w:jc w:val="both"/>
        <w:rPr>
          <w:rFonts w:cs="David" w:hint="cs"/>
          <w:rtl/>
        </w:rPr>
      </w:pPr>
      <w:r w:rsidRPr="00A535C4">
        <w:rPr>
          <w:rFonts w:cs="David" w:hint="cs"/>
          <w:u w:val="single"/>
          <w:rtl/>
        </w:rPr>
        <w:t xml:space="preserve">נורית </w:t>
      </w:r>
      <w:proofErr w:type="spellStart"/>
      <w:r w:rsidRPr="00A535C4">
        <w:rPr>
          <w:rFonts w:cs="David" w:hint="cs"/>
          <w:u w:val="single"/>
          <w:rtl/>
        </w:rPr>
        <w:t>אלשטיין</w:t>
      </w:r>
      <w:proofErr w:type="spellEnd"/>
      <w:r w:rsidRPr="00A535C4">
        <w:rPr>
          <w:rFonts w:cs="David" w:hint="cs"/>
          <w:u w:val="single"/>
          <w:rtl/>
        </w:rPr>
        <w:t>:</w:t>
      </w:r>
    </w:p>
    <w:p w14:paraId="2E5419EA" w14:textId="77777777" w:rsidR="00A535C4" w:rsidRPr="00A535C4" w:rsidRDefault="00A535C4" w:rsidP="00A535C4">
      <w:pPr>
        <w:bidi/>
        <w:jc w:val="both"/>
        <w:rPr>
          <w:rFonts w:cs="David" w:hint="cs"/>
          <w:rtl/>
        </w:rPr>
      </w:pPr>
    </w:p>
    <w:p w14:paraId="6B72EE9C" w14:textId="77777777" w:rsidR="00A535C4" w:rsidRPr="00A535C4" w:rsidRDefault="00A535C4" w:rsidP="00A535C4">
      <w:pPr>
        <w:bidi/>
        <w:jc w:val="both"/>
        <w:rPr>
          <w:rFonts w:cs="David" w:hint="cs"/>
          <w:rtl/>
        </w:rPr>
      </w:pPr>
      <w:r w:rsidRPr="00A535C4">
        <w:rPr>
          <w:rFonts w:cs="David" w:hint="cs"/>
          <w:rtl/>
        </w:rPr>
        <w:tab/>
        <w:t xml:space="preserve"> לשקול מה התשתית קיימת. </w:t>
      </w:r>
    </w:p>
    <w:p w14:paraId="3338D740" w14:textId="77777777" w:rsidR="00A535C4" w:rsidRPr="00A535C4" w:rsidRDefault="00A535C4" w:rsidP="00A535C4">
      <w:pPr>
        <w:bidi/>
        <w:jc w:val="both"/>
        <w:rPr>
          <w:rFonts w:cs="David" w:hint="cs"/>
          <w:rtl/>
        </w:rPr>
      </w:pPr>
    </w:p>
    <w:p w14:paraId="26A68067" w14:textId="77777777" w:rsidR="00A535C4" w:rsidRPr="00A535C4" w:rsidRDefault="00A535C4" w:rsidP="00A535C4">
      <w:pPr>
        <w:bidi/>
        <w:jc w:val="both"/>
        <w:rPr>
          <w:rFonts w:cs="David" w:hint="cs"/>
          <w:rtl/>
        </w:rPr>
      </w:pPr>
      <w:r w:rsidRPr="00A535C4">
        <w:rPr>
          <w:rFonts w:cs="David" w:hint="cs"/>
          <w:u w:val="single"/>
          <w:rtl/>
        </w:rPr>
        <w:t xml:space="preserve">זהבה </w:t>
      </w:r>
      <w:proofErr w:type="spellStart"/>
      <w:r w:rsidRPr="00A535C4">
        <w:rPr>
          <w:rFonts w:cs="David" w:hint="cs"/>
          <w:u w:val="single"/>
          <w:rtl/>
        </w:rPr>
        <w:t>גלאון</w:t>
      </w:r>
      <w:proofErr w:type="spellEnd"/>
      <w:r w:rsidRPr="00A535C4">
        <w:rPr>
          <w:rFonts w:cs="David" w:hint="cs"/>
          <w:u w:val="single"/>
          <w:rtl/>
        </w:rPr>
        <w:t>:</w:t>
      </w:r>
    </w:p>
    <w:p w14:paraId="5C98B433" w14:textId="77777777" w:rsidR="00A535C4" w:rsidRPr="00A535C4" w:rsidRDefault="00A535C4" w:rsidP="00A535C4">
      <w:pPr>
        <w:bidi/>
        <w:jc w:val="both"/>
        <w:rPr>
          <w:rFonts w:cs="David" w:hint="cs"/>
          <w:rtl/>
        </w:rPr>
      </w:pPr>
    </w:p>
    <w:p w14:paraId="6945FEFD" w14:textId="77777777" w:rsidR="00A535C4" w:rsidRPr="00A535C4" w:rsidRDefault="00A535C4" w:rsidP="00A535C4">
      <w:pPr>
        <w:bidi/>
        <w:jc w:val="both"/>
        <w:rPr>
          <w:rFonts w:cs="David" w:hint="cs"/>
          <w:rtl/>
        </w:rPr>
      </w:pPr>
      <w:r w:rsidRPr="00A535C4">
        <w:rPr>
          <w:rFonts w:cs="David" w:hint="cs"/>
          <w:rtl/>
        </w:rPr>
        <w:tab/>
        <w:t xml:space="preserve">אז זה אומר בעצם, אני מודעת שיש לי כאן אולי מחלוקת עם חבריי - בעצם,  אם זו הגישה אז בכלל אין במעמדנו, אין באפשרותנו לשקול או להתייחס לראיות מנהליות או לתשתית </w:t>
      </w:r>
      <w:proofErr w:type="spellStart"/>
      <w:r w:rsidRPr="00A535C4">
        <w:rPr>
          <w:rFonts w:cs="David" w:hint="cs"/>
          <w:rtl/>
        </w:rPr>
        <w:t>ראייתית</w:t>
      </w:r>
      <w:proofErr w:type="spellEnd"/>
      <w:r w:rsidRPr="00A535C4">
        <w:rPr>
          <w:rFonts w:cs="David" w:hint="cs"/>
          <w:rtl/>
        </w:rPr>
        <w:t xml:space="preserve">, כי אנחנו מדברים עכשיו - זה לא קשור </w:t>
      </w:r>
      <w:proofErr w:type="spellStart"/>
      <w:r w:rsidRPr="00A535C4">
        <w:rPr>
          <w:rFonts w:cs="David" w:hint="cs"/>
          <w:rtl/>
        </w:rPr>
        <w:t>לטיוטאת</w:t>
      </w:r>
      <w:proofErr w:type="spellEnd"/>
      <w:r w:rsidRPr="00A535C4">
        <w:rPr>
          <w:rFonts w:cs="David" w:hint="cs"/>
          <w:rtl/>
        </w:rPr>
        <w:t xml:space="preserve"> כתב האישום, זה לא קשור לתאריך השימוע, לתהליך השימוע, למשך ההתמשכות - העמדה שלנו, לצורך העניין היא יותר בתחום הציבורי-נורמטיבי, ולא לגופו של עניין או לגופן של הראיות. </w:t>
      </w:r>
    </w:p>
    <w:p w14:paraId="3D54106B" w14:textId="77777777" w:rsidR="00A535C4" w:rsidRPr="00A535C4" w:rsidRDefault="00A535C4" w:rsidP="00A535C4">
      <w:pPr>
        <w:bidi/>
        <w:jc w:val="both"/>
        <w:rPr>
          <w:rFonts w:cs="David" w:hint="cs"/>
          <w:rtl/>
        </w:rPr>
      </w:pPr>
    </w:p>
    <w:p w14:paraId="5D06B0E9" w14:textId="77777777" w:rsidR="00A535C4" w:rsidRPr="00A535C4" w:rsidRDefault="00A535C4" w:rsidP="00A535C4">
      <w:pPr>
        <w:keepNext/>
        <w:bidi/>
        <w:jc w:val="both"/>
        <w:rPr>
          <w:rFonts w:cs="David" w:hint="cs"/>
          <w:rtl/>
        </w:rPr>
      </w:pPr>
      <w:r w:rsidRPr="00A535C4">
        <w:rPr>
          <w:rFonts w:cs="David" w:hint="cs"/>
          <w:u w:val="single"/>
          <w:rtl/>
        </w:rPr>
        <w:t xml:space="preserve">גלעד </w:t>
      </w:r>
      <w:proofErr w:type="spellStart"/>
      <w:r w:rsidRPr="00A535C4">
        <w:rPr>
          <w:rFonts w:cs="David" w:hint="cs"/>
          <w:u w:val="single"/>
          <w:rtl/>
        </w:rPr>
        <w:t>ארדן</w:t>
      </w:r>
      <w:proofErr w:type="spellEnd"/>
      <w:r w:rsidRPr="00A535C4">
        <w:rPr>
          <w:rFonts w:cs="David" w:hint="cs"/>
          <w:u w:val="single"/>
          <w:rtl/>
        </w:rPr>
        <w:t>:</w:t>
      </w:r>
    </w:p>
    <w:p w14:paraId="64BDC4E4" w14:textId="77777777" w:rsidR="00A535C4" w:rsidRPr="00A535C4" w:rsidRDefault="00A535C4" w:rsidP="00A535C4">
      <w:pPr>
        <w:keepNext/>
        <w:bidi/>
        <w:jc w:val="both"/>
        <w:rPr>
          <w:rFonts w:cs="David" w:hint="cs"/>
          <w:rtl/>
        </w:rPr>
      </w:pPr>
    </w:p>
    <w:p w14:paraId="5F374E65" w14:textId="77777777" w:rsidR="00A535C4" w:rsidRPr="00A535C4" w:rsidRDefault="00A535C4" w:rsidP="00A535C4">
      <w:pPr>
        <w:bidi/>
        <w:jc w:val="both"/>
        <w:rPr>
          <w:rFonts w:cs="David" w:hint="cs"/>
          <w:rtl/>
        </w:rPr>
      </w:pPr>
      <w:r w:rsidRPr="00A535C4">
        <w:rPr>
          <w:rFonts w:cs="David" w:hint="cs"/>
          <w:rtl/>
        </w:rPr>
        <w:tab/>
        <w:t xml:space="preserve"> כיוון שהביטוי ,"שוקל להגיש כתב אישום" - אנחנו התחבטנו בו ארוכות, והבנתי שאתה הסברת קצת יותר, אני חייב לומר שעדיין, כשאני רוצה לשקול את ההיבטים הציבוריים הנורמטיביים, עדיין אני חושב שנדרשת הבהרה נוספת לגבי הביטוי  "שוקל להגיש כתב אישום". שהרי בתוך ההודעה שפרסמת, שבה אתה שוקל להגיש כתב אישום, ממש באותה הודעה גם סגרת שתי חקירות אחרות שהתנהלו כנגד הנשיא בהאשמות אחרות שהוא הואשם, ואתה החלטת שאין מקום להעמיד לדין באותן שתי ההאשמות. ואילו לגבי 4 המתלוננות האחרות, נדמה לי, או לא משנה מה המספר -  אתה אמרת שאתה שוקל. כדי להבין מה המשקל של זה אני רוצה לשאול, ואני מקווה שיש לך תשובה ברורה: נניח שהנשיא יחליט שהוא בכלל לא מגיע, הוא מוותר על השימוע. האם במצב כזה, שבו הוא מוותר על השימוע, האם לגבי אותן 4 שאתה שוקל - האם זה יהפוך לכלל כתב אישום וכרגע - חובת הניסיון לשכנע אותך ההפך היא של הנשיא, או שגם במצב  כזה עדיין נדרשת מחשבה נוספת שלך האם להגיד כתב אישום או לא. </w:t>
      </w:r>
    </w:p>
    <w:p w14:paraId="67C76449" w14:textId="77777777" w:rsidR="00A535C4" w:rsidRPr="00A535C4" w:rsidRDefault="00A535C4" w:rsidP="00A535C4">
      <w:pPr>
        <w:bidi/>
        <w:jc w:val="both"/>
        <w:rPr>
          <w:rFonts w:cs="David" w:hint="cs"/>
          <w:rtl/>
        </w:rPr>
      </w:pPr>
    </w:p>
    <w:p w14:paraId="675F3E6D" w14:textId="77777777" w:rsidR="00A535C4" w:rsidRPr="00A535C4" w:rsidRDefault="00A535C4" w:rsidP="00A535C4">
      <w:pPr>
        <w:bidi/>
        <w:jc w:val="both"/>
        <w:rPr>
          <w:rFonts w:cs="David" w:hint="cs"/>
          <w:rtl/>
        </w:rPr>
      </w:pPr>
      <w:r w:rsidRPr="00A535C4">
        <w:rPr>
          <w:rFonts w:cs="David" w:hint="cs"/>
          <w:u w:val="single"/>
          <w:rtl/>
        </w:rPr>
        <w:t>מיכאל איתן:</w:t>
      </w:r>
    </w:p>
    <w:p w14:paraId="4BEAC9BE" w14:textId="77777777" w:rsidR="00A535C4" w:rsidRPr="00A535C4" w:rsidRDefault="00A535C4" w:rsidP="00A535C4">
      <w:pPr>
        <w:bidi/>
        <w:jc w:val="both"/>
        <w:rPr>
          <w:rFonts w:cs="David" w:hint="cs"/>
          <w:rtl/>
        </w:rPr>
      </w:pPr>
    </w:p>
    <w:p w14:paraId="094A5851" w14:textId="77777777" w:rsidR="00A535C4" w:rsidRPr="00A535C4" w:rsidRDefault="00A535C4" w:rsidP="00A535C4">
      <w:pPr>
        <w:bidi/>
        <w:jc w:val="both"/>
        <w:rPr>
          <w:rFonts w:cs="David" w:hint="cs"/>
          <w:rtl/>
        </w:rPr>
      </w:pPr>
      <w:r w:rsidRPr="00A535C4">
        <w:rPr>
          <w:rFonts w:cs="David" w:hint="cs"/>
          <w:rtl/>
        </w:rPr>
        <w:tab/>
        <w:t xml:space="preserve"> אני רוצה, ברשותך, אדוני היועץ, להתחיל לבקש את התייחסותך לסוג ההליך שבו אנחנו מצויים - לפי דעתך ולפי השקפתך. האם מדובר פה בהחלטה פוליטית, כמו שמדיחים ראש ממשלה, שצריכה רוב בלבד, האם מדובר פה בהליך משפטי מלא- עם נאשם, תובע והגנה?  האם מדובר בהליך מעין משפטי?  איזה ראיות מותר להביא על מנת לחזק את  - -</w:t>
      </w:r>
    </w:p>
    <w:p w14:paraId="042ACA2F" w14:textId="77777777" w:rsidR="00A535C4" w:rsidRPr="00A535C4" w:rsidRDefault="00A535C4" w:rsidP="00A535C4">
      <w:pPr>
        <w:bidi/>
        <w:jc w:val="both"/>
        <w:rPr>
          <w:rFonts w:cs="David" w:hint="cs"/>
          <w:rtl/>
        </w:rPr>
      </w:pPr>
    </w:p>
    <w:p w14:paraId="789B2DBC" w14:textId="77777777" w:rsidR="00A535C4" w:rsidRPr="00A535C4" w:rsidRDefault="00A535C4" w:rsidP="00A535C4">
      <w:pPr>
        <w:bidi/>
        <w:jc w:val="both"/>
        <w:rPr>
          <w:rFonts w:cs="David" w:hint="cs"/>
          <w:rtl/>
        </w:rPr>
      </w:pPr>
      <w:r w:rsidRPr="00A535C4">
        <w:rPr>
          <w:rFonts w:cs="David" w:hint="cs"/>
          <w:u w:val="single"/>
          <w:rtl/>
        </w:rPr>
        <w:t>צבי הנדל:</w:t>
      </w:r>
    </w:p>
    <w:p w14:paraId="74367C21" w14:textId="77777777" w:rsidR="00A535C4" w:rsidRPr="00A535C4" w:rsidRDefault="00A535C4" w:rsidP="00A535C4">
      <w:pPr>
        <w:bidi/>
        <w:jc w:val="both"/>
        <w:rPr>
          <w:rFonts w:cs="David" w:hint="cs"/>
          <w:rtl/>
        </w:rPr>
      </w:pPr>
    </w:p>
    <w:p w14:paraId="6945017C" w14:textId="77777777" w:rsidR="00A535C4" w:rsidRPr="00A535C4" w:rsidRDefault="00A535C4" w:rsidP="00A535C4">
      <w:pPr>
        <w:bidi/>
        <w:jc w:val="both"/>
        <w:rPr>
          <w:rFonts w:cs="David" w:hint="cs"/>
          <w:rtl/>
        </w:rPr>
      </w:pPr>
      <w:r w:rsidRPr="00A535C4">
        <w:rPr>
          <w:rFonts w:cs="David" w:hint="cs"/>
          <w:rtl/>
        </w:rPr>
        <w:tab/>
        <w:t xml:space="preserve">עם כל הכבוד,  הוא לא יועץ משפטי שלנו. </w:t>
      </w:r>
    </w:p>
    <w:p w14:paraId="1756E9DC" w14:textId="77777777" w:rsidR="00A535C4" w:rsidRPr="00A535C4" w:rsidRDefault="00A535C4" w:rsidP="00A535C4">
      <w:pPr>
        <w:bidi/>
        <w:jc w:val="both"/>
        <w:rPr>
          <w:rFonts w:cs="David" w:hint="cs"/>
          <w:rtl/>
        </w:rPr>
      </w:pPr>
    </w:p>
    <w:p w14:paraId="7C566167" w14:textId="77777777" w:rsidR="00A535C4" w:rsidRPr="00A535C4" w:rsidRDefault="00A535C4" w:rsidP="00A535C4">
      <w:pPr>
        <w:bidi/>
        <w:jc w:val="both"/>
        <w:rPr>
          <w:rFonts w:cs="David" w:hint="cs"/>
          <w:rtl/>
        </w:rPr>
      </w:pPr>
      <w:r w:rsidRPr="00A535C4">
        <w:rPr>
          <w:rFonts w:cs="David" w:hint="cs"/>
          <w:u w:val="single"/>
          <w:rtl/>
        </w:rPr>
        <w:t>מיכאל איתן:</w:t>
      </w:r>
    </w:p>
    <w:p w14:paraId="18E3AD5F" w14:textId="77777777" w:rsidR="00A535C4" w:rsidRPr="00A535C4" w:rsidRDefault="00A535C4" w:rsidP="00A535C4">
      <w:pPr>
        <w:bidi/>
        <w:jc w:val="both"/>
        <w:rPr>
          <w:rFonts w:cs="David" w:hint="cs"/>
          <w:rtl/>
        </w:rPr>
      </w:pPr>
    </w:p>
    <w:p w14:paraId="717EE036" w14:textId="77777777" w:rsidR="00A535C4" w:rsidRPr="00A535C4" w:rsidRDefault="00A535C4" w:rsidP="00A535C4">
      <w:pPr>
        <w:bidi/>
        <w:jc w:val="both"/>
        <w:rPr>
          <w:rFonts w:cs="David" w:hint="cs"/>
          <w:rtl/>
        </w:rPr>
      </w:pPr>
      <w:r w:rsidRPr="00A535C4">
        <w:rPr>
          <w:rFonts w:cs="David" w:hint="cs"/>
          <w:rtl/>
        </w:rPr>
        <w:tab/>
        <w:t xml:space="preserve"> אני אגיד לך למה חוות דעתו חשובה - כי כפי שאני אומר כל הזמן, ההליך הזה הוא הליך שנתון לביקורת שיפוטית. אז אני חושב שבמינימום </w:t>
      </w:r>
      <w:proofErr w:type="spellStart"/>
      <w:r w:rsidRPr="00A535C4">
        <w:rPr>
          <w:rFonts w:cs="David" w:hint="cs"/>
          <w:rtl/>
        </w:rPr>
        <w:t>שבמינימום</w:t>
      </w:r>
      <w:proofErr w:type="spellEnd"/>
      <w:r w:rsidRPr="00A535C4">
        <w:rPr>
          <w:rFonts w:cs="David" w:hint="cs"/>
          <w:rtl/>
        </w:rPr>
        <w:t xml:space="preserve"> - זו דעתי, אבל אשמח לשמוע - מה המינימום שנדרש על מנת שכל העבודה שאנחנו עושים פה, ונניח שנצליח להגיע להחלטה ולקבל החלטה, שבסופו של דבר היא לא תיפסל, או שנקבל ביקורת שוועדת כנסת מכובדת של 38 משתתפים ועוד 19 השתתפו והחליטו - קיימה דיונים שקיבלו ביקורת מבית המשפט. לכן  אני מציע שנשמע גם את דעתו של היועץ המשפטי לממשלה. אמרתי, בזהירות הראויה, למיטב הבנתו המקצועית. לא  מזמן עסק היועץ המשפטי לממשלה בפרשה שנוגעת להתנהגות של איש ציבור, ובסופו של דבר מהערות ששמעתי מבית המשפט אולי דעתם </w:t>
      </w:r>
      <w:proofErr w:type="spellStart"/>
      <w:r w:rsidRPr="00A535C4">
        <w:rPr>
          <w:rFonts w:cs="David" w:hint="cs"/>
          <w:rtl/>
        </w:rPr>
        <w:t>היתה</w:t>
      </w:r>
      <w:proofErr w:type="spellEnd"/>
      <w:r w:rsidRPr="00A535C4">
        <w:rPr>
          <w:rFonts w:cs="David" w:hint="cs"/>
          <w:rtl/>
        </w:rPr>
        <w:t xml:space="preserve"> שונה מדעתו. בסופו של דבר מי שקוע זה בית המשפט. אבל הוא אורח כאן ואנחנו הזמנו אותו, ואני חושב שזו הזדמנות טובה. אני הייתי,בכל אופן, פתוח לשמוע, מעוניין לשמוע וגם להשתכנע - מה הוא אומר בדבר הזה. </w:t>
      </w:r>
    </w:p>
    <w:p w14:paraId="2B6C7B7E" w14:textId="77777777" w:rsidR="00A535C4" w:rsidRPr="00A535C4" w:rsidRDefault="00A535C4" w:rsidP="00A535C4">
      <w:pPr>
        <w:bidi/>
        <w:jc w:val="both"/>
        <w:rPr>
          <w:rFonts w:cs="David" w:hint="cs"/>
          <w:rtl/>
        </w:rPr>
      </w:pPr>
    </w:p>
    <w:p w14:paraId="7BCA5E9F" w14:textId="77777777" w:rsidR="00A535C4" w:rsidRPr="00A535C4" w:rsidRDefault="00A535C4" w:rsidP="00A535C4">
      <w:pPr>
        <w:bidi/>
        <w:jc w:val="both"/>
        <w:rPr>
          <w:rFonts w:cs="David" w:hint="cs"/>
          <w:rtl/>
        </w:rPr>
      </w:pPr>
      <w:r w:rsidRPr="00A535C4">
        <w:rPr>
          <w:rFonts w:cs="David" w:hint="cs"/>
          <w:rtl/>
        </w:rPr>
        <w:tab/>
        <w:t xml:space="preserve">מכאן אני רוצה, מאחר ואני לא יכול לשאול אותך, ודאי תענה ואני אשאל עוד פעם - אז אני רוצה להניח משהו שמתייחס לדברים שלך. אני לא יודע באיזו רמה אתה תתייחס לצורת ההליך כאן, אבל גם בדברים שלך - אני מבין את הסיטואציה שבה אתה נמצא, אבל עשית כאן איזו לוליינות משפטית שאני מנסה לעקוב אחריה ולבקש ממך לפתור את הסבך שאליו נכנסנו.  אתה אמרת כאן - ראו חברים, אם עצם העובדה שאני הגעתי בשלב אכיפת הדין על התלונה הזו בפרשת קצב היא  - - כי עצם העובדה שאני הגעתי לכך שאני שוקל בכפוף לשימוע היא העילה - אז אין לי מה להוסיף דבר, כולנו יודעים את זה, אני מאשר אותה כאן, אל תסתמכו על הודעת דובר - יש לנו אותה ממקור ראשון, עדות ראשונה, שלי - אני אומר את זה נכון. בסדר. השאלה - לא נפתרה לנו עדיין הבעיה בכך משום שאנחנו צריכים לבסס את החלטתנו על התנהגות של הנשיא שאינה הולמת, לא על התנהגות של היועץ המשפטי. מה שמתנהג היועץ המשפטי אינו נושא לדיון כאן. אנחנו צריכים להיות משוכנעים - - </w:t>
      </w:r>
    </w:p>
    <w:p w14:paraId="1D9CEF67" w14:textId="77777777" w:rsidR="00A535C4" w:rsidRPr="00A535C4" w:rsidRDefault="00A535C4" w:rsidP="00A535C4">
      <w:pPr>
        <w:bidi/>
        <w:jc w:val="both"/>
        <w:rPr>
          <w:rFonts w:cs="David" w:hint="cs"/>
          <w:rtl/>
        </w:rPr>
      </w:pPr>
    </w:p>
    <w:p w14:paraId="2898FCCA"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102697F8" w14:textId="77777777" w:rsidR="00A535C4" w:rsidRPr="00A535C4" w:rsidRDefault="00A535C4" w:rsidP="00A535C4">
      <w:pPr>
        <w:bidi/>
        <w:jc w:val="both"/>
        <w:rPr>
          <w:rFonts w:cs="David" w:hint="cs"/>
          <w:rtl/>
        </w:rPr>
      </w:pPr>
    </w:p>
    <w:p w14:paraId="33A0BC9E" w14:textId="77777777" w:rsidR="00A535C4" w:rsidRPr="00A535C4" w:rsidRDefault="00A535C4" w:rsidP="00A535C4">
      <w:pPr>
        <w:bidi/>
        <w:jc w:val="both"/>
        <w:rPr>
          <w:rFonts w:cs="David" w:hint="cs"/>
          <w:rtl/>
        </w:rPr>
      </w:pPr>
      <w:r w:rsidRPr="00A535C4">
        <w:rPr>
          <w:rFonts w:cs="David" w:hint="cs"/>
          <w:rtl/>
        </w:rPr>
        <w:tab/>
        <w:t xml:space="preserve"> ולסיום? </w:t>
      </w:r>
    </w:p>
    <w:p w14:paraId="3870C3BA" w14:textId="77777777" w:rsidR="00A535C4" w:rsidRPr="00A535C4" w:rsidRDefault="00A535C4" w:rsidP="00A535C4">
      <w:pPr>
        <w:bidi/>
        <w:jc w:val="both"/>
        <w:rPr>
          <w:rFonts w:cs="David" w:hint="cs"/>
          <w:rtl/>
        </w:rPr>
      </w:pPr>
    </w:p>
    <w:p w14:paraId="5911979A" w14:textId="77777777" w:rsidR="00A535C4" w:rsidRPr="00A535C4" w:rsidRDefault="00A535C4" w:rsidP="00A535C4">
      <w:pPr>
        <w:bidi/>
        <w:jc w:val="both"/>
        <w:rPr>
          <w:rFonts w:cs="David" w:hint="cs"/>
          <w:u w:val="single"/>
          <w:rtl/>
        </w:rPr>
      </w:pPr>
      <w:r w:rsidRPr="00A535C4">
        <w:rPr>
          <w:rFonts w:cs="David" w:hint="cs"/>
          <w:u w:val="single"/>
          <w:rtl/>
        </w:rPr>
        <w:t>קריאות:</w:t>
      </w:r>
    </w:p>
    <w:p w14:paraId="12F1D167" w14:textId="77777777" w:rsidR="00A535C4" w:rsidRPr="00A535C4" w:rsidRDefault="00A535C4" w:rsidP="00A535C4">
      <w:pPr>
        <w:bidi/>
        <w:jc w:val="both"/>
        <w:rPr>
          <w:rFonts w:cs="David" w:hint="cs"/>
          <w:u w:val="single"/>
          <w:rtl/>
        </w:rPr>
      </w:pPr>
    </w:p>
    <w:p w14:paraId="61FB29D1" w14:textId="77777777" w:rsidR="00A535C4" w:rsidRPr="00A535C4" w:rsidRDefault="00A535C4" w:rsidP="00A535C4">
      <w:pPr>
        <w:bidi/>
        <w:jc w:val="both"/>
        <w:rPr>
          <w:rFonts w:cs="David" w:hint="cs"/>
          <w:rtl/>
        </w:rPr>
      </w:pPr>
      <w:r w:rsidRPr="00A535C4">
        <w:rPr>
          <w:rFonts w:cs="David" w:hint="cs"/>
          <w:rtl/>
        </w:rPr>
        <w:tab/>
        <w:t>- - -</w:t>
      </w:r>
    </w:p>
    <w:p w14:paraId="7B80291D" w14:textId="77777777" w:rsidR="00A535C4" w:rsidRPr="00A535C4" w:rsidRDefault="00A535C4" w:rsidP="00A535C4">
      <w:pPr>
        <w:bidi/>
        <w:jc w:val="both"/>
        <w:rPr>
          <w:rFonts w:cs="David" w:hint="cs"/>
          <w:rtl/>
        </w:rPr>
      </w:pPr>
    </w:p>
    <w:p w14:paraId="7EB636D7" w14:textId="77777777" w:rsidR="00A535C4" w:rsidRPr="00A535C4" w:rsidRDefault="00A535C4" w:rsidP="00A535C4">
      <w:pPr>
        <w:bidi/>
        <w:jc w:val="both"/>
        <w:rPr>
          <w:rFonts w:cs="David" w:hint="cs"/>
          <w:u w:val="single"/>
          <w:rtl/>
        </w:rPr>
      </w:pPr>
      <w:r w:rsidRPr="00A535C4">
        <w:rPr>
          <w:rFonts w:cs="David" w:hint="cs"/>
          <w:u w:val="single"/>
          <w:rtl/>
        </w:rPr>
        <w:t>צבי הנדל:</w:t>
      </w:r>
    </w:p>
    <w:p w14:paraId="2F62D94E" w14:textId="77777777" w:rsidR="00A535C4" w:rsidRPr="00A535C4" w:rsidRDefault="00A535C4" w:rsidP="00A535C4">
      <w:pPr>
        <w:bidi/>
        <w:jc w:val="both"/>
        <w:rPr>
          <w:rFonts w:cs="David" w:hint="cs"/>
          <w:rtl/>
        </w:rPr>
      </w:pPr>
    </w:p>
    <w:p w14:paraId="7E376145" w14:textId="77777777" w:rsidR="00A535C4" w:rsidRPr="00A535C4" w:rsidRDefault="00A535C4" w:rsidP="00A535C4">
      <w:pPr>
        <w:bidi/>
        <w:jc w:val="both"/>
        <w:rPr>
          <w:rFonts w:cs="David" w:hint="cs"/>
          <w:rtl/>
        </w:rPr>
      </w:pPr>
      <w:r w:rsidRPr="00A535C4">
        <w:rPr>
          <w:rFonts w:cs="David" w:hint="cs"/>
          <w:rtl/>
        </w:rPr>
        <w:tab/>
        <w:t xml:space="preserve">היא צודקת במאה אחוז. אם לא הייתי מכיר אותך, והייתי מבין שאתה מבין היטב את - - אתה יודע את התשובה. אתה שואל "קלוץ </w:t>
      </w:r>
      <w:proofErr w:type="spellStart"/>
      <w:r w:rsidRPr="00A535C4">
        <w:rPr>
          <w:rFonts w:cs="David" w:hint="cs"/>
          <w:rtl/>
        </w:rPr>
        <w:t>קאשס</w:t>
      </w:r>
      <w:proofErr w:type="spellEnd"/>
      <w:r w:rsidRPr="00A535C4">
        <w:rPr>
          <w:rFonts w:cs="David" w:hint="cs"/>
          <w:rtl/>
        </w:rPr>
        <w:t xml:space="preserve">". </w:t>
      </w:r>
    </w:p>
    <w:p w14:paraId="2D9B8F66" w14:textId="77777777" w:rsidR="00A535C4" w:rsidRPr="00A535C4" w:rsidRDefault="00A535C4" w:rsidP="00A535C4">
      <w:pPr>
        <w:bidi/>
        <w:jc w:val="both"/>
        <w:rPr>
          <w:rFonts w:cs="David" w:hint="cs"/>
          <w:rtl/>
        </w:rPr>
      </w:pPr>
    </w:p>
    <w:p w14:paraId="43D9154B"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7A12C4E5" w14:textId="77777777" w:rsidR="00A535C4" w:rsidRPr="00A535C4" w:rsidRDefault="00A535C4" w:rsidP="00A535C4">
      <w:pPr>
        <w:bidi/>
        <w:jc w:val="both"/>
        <w:rPr>
          <w:rFonts w:cs="David" w:hint="cs"/>
          <w:rtl/>
        </w:rPr>
      </w:pPr>
    </w:p>
    <w:p w14:paraId="3D187F8D" w14:textId="77777777" w:rsidR="00A535C4" w:rsidRPr="00A535C4" w:rsidRDefault="00A535C4" w:rsidP="00A535C4">
      <w:pPr>
        <w:bidi/>
        <w:jc w:val="both"/>
        <w:rPr>
          <w:rFonts w:cs="David" w:hint="cs"/>
          <w:rtl/>
        </w:rPr>
      </w:pPr>
      <w:r w:rsidRPr="00A535C4">
        <w:rPr>
          <w:rFonts w:cs="David" w:hint="cs"/>
          <w:rtl/>
        </w:rPr>
        <w:tab/>
        <w:t>חבר הכנסת מיכאל איתן. אין ספק שאתה מעלה פה טיעונים חשובים מאד, אבל אנחנו בסבב שאלות קצר, אז אנא - -</w:t>
      </w:r>
    </w:p>
    <w:p w14:paraId="6FE20F86" w14:textId="77777777" w:rsidR="00A535C4" w:rsidRPr="00A535C4" w:rsidRDefault="00A535C4" w:rsidP="00A535C4">
      <w:pPr>
        <w:bidi/>
        <w:jc w:val="both"/>
        <w:rPr>
          <w:rFonts w:cs="David" w:hint="cs"/>
          <w:rtl/>
        </w:rPr>
      </w:pPr>
    </w:p>
    <w:p w14:paraId="4E7A7693" w14:textId="77777777" w:rsidR="00A535C4" w:rsidRPr="00A535C4" w:rsidRDefault="00A535C4" w:rsidP="00A535C4">
      <w:pPr>
        <w:bidi/>
        <w:jc w:val="both"/>
        <w:rPr>
          <w:rFonts w:cs="David" w:hint="cs"/>
          <w:rtl/>
        </w:rPr>
      </w:pPr>
      <w:r w:rsidRPr="00A535C4">
        <w:rPr>
          <w:rFonts w:cs="David" w:hint="cs"/>
          <w:u w:val="single"/>
          <w:rtl/>
        </w:rPr>
        <w:t>מיכאל איתן:</w:t>
      </w:r>
    </w:p>
    <w:p w14:paraId="4B23B8A6" w14:textId="77777777" w:rsidR="00A535C4" w:rsidRPr="00A535C4" w:rsidRDefault="00A535C4" w:rsidP="00A535C4">
      <w:pPr>
        <w:bidi/>
        <w:jc w:val="both"/>
        <w:rPr>
          <w:rFonts w:cs="David" w:hint="cs"/>
          <w:rtl/>
        </w:rPr>
      </w:pPr>
    </w:p>
    <w:p w14:paraId="346F8A94" w14:textId="77777777" w:rsidR="00A535C4" w:rsidRPr="00A535C4" w:rsidRDefault="00A535C4" w:rsidP="00A535C4">
      <w:pPr>
        <w:bidi/>
        <w:jc w:val="both"/>
        <w:rPr>
          <w:rFonts w:cs="David" w:hint="cs"/>
          <w:rtl/>
        </w:rPr>
      </w:pPr>
      <w:r w:rsidRPr="00A535C4">
        <w:rPr>
          <w:rFonts w:cs="David" w:hint="cs"/>
          <w:rtl/>
        </w:rPr>
        <w:tab/>
        <w:t xml:space="preserve">אבל זה לב העניין, עם כל הכבוד. </w:t>
      </w:r>
    </w:p>
    <w:p w14:paraId="3624142D" w14:textId="77777777" w:rsidR="00A535C4" w:rsidRPr="00A535C4" w:rsidRDefault="00A535C4" w:rsidP="00A535C4">
      <w:pPr>
        <w:bidi/>
        <w:jc w:val="both"/>
        <w:rPr>
          <w:rFonts w:cs="David" w:hint="cs"/>
          <w:rtl/>
        </w:rPr>
      </w:pPr>
    </w:p>
    <w:p w14:paraId="2126D5F8"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69EB59D7" w14:textId="77777777" w:rsidR="00A535C4" w:rsidRPr="00A535C4" w:rsidRDefault="00A535C4" w:rsidP="00A535C4">
      <w:pPr>
        <w:bidi/>
        <w:jc w:val="both"/>
        <w:rPr>
          <w:rFonts w:cs="David" w:hint="cs"/>
          <w:rtl/>
        </w:rPr>
      </w:pPr>
    </w:p>
    <w:p w14:paraId="04E289A4" w14:textId="77777777" w:rsidR="00A535C4" w:rsidRPr="00A535C4" w:rsidRDefault="00A535C4" w:rsidP="00A535C4">
      <w:pPr>
        <w:bidi/>
        <w:jc w:val="both"/>
        <w:rPr>
          <w:rFonts w:cs="David" w:hint="cs"/>
          <w:rtl/>
        </w:rPr>
      </w:pPr>
      <w:r w:rsidRPr="00A535C4">
        <w:rPr>
          <w:rFonts w:cs="David" w:hint="cs"/>
          <w:rtl/>
        </w:rPr>
        <w:tab/>
        <w:t xml:space="preserve">אבל אני לא יכולה להניח את זה לדיון רק שאתה תדבר. מצטערת. </w:t>
      </w:r>
    </w:p>
    <w:p w14:paraId="01C707B6" w14:textId="77777777" w:rsidR="00A535C4" w:rsidRPr="00A535C4" w:rsidRDefault="00A535C4" w:rsidP="00A535C4">
      <w:pPr>
        <w:bidi/>
        <w:jc w:val="both"/>
        <w:rPr>
          <w:rFonts w:cs="David" w:hint="cs"/>
          <w:rtl/>
        </w:rPr>
      </w:pPr>
    </w:p>
    <w:p w14:paraId="4B7F8E42" w14:textId="77777777" w:rsidR="00A535C4" w:rsidRPr="00A535C4" w:rsidRDefault="00A535C4" w:rsidP="00A535C4">
      <w:pPr>
        <w:bidi/>
        <w:jc w:val="both"/>
        <w:rPr>
          <w:rFonts w:cs="David" w:hint="cs"/>
          <w:u w:val="single"/>
          <w:rtl/>
        </w:rPr>
      </w:pPr>
      <w:r w:rsidRPr="00A535C4">
        <w:rPr>
          <w:rFonts w:cs="David" w:hint="cs"/>
          <w:u w:val="single"/>
          <w:rtl/>
        </w:rPr>
        <w:t>מיכאל איתן:</w:t>
      </w:r>
    </w:p>
    <w:p w14:paraId="77815C35" w14:textId="77777777" w:rsidR="00A535C4" w:rsidRPr="00A535C4" w:rsidRDefault="00A535C4" w:rsidP="00A535C4">
      <w:pPr>
        <w:bidi/>
        <w:jc w:val="both"/>
        <w:rPr>
          <w:rFonts w:cs="David" w:hint="cs"/>
          <w:rtl/>
        </w:rPr>
      </w:pPr>
    </w:p>
    <w:p w14:paraId="38BB531E" w14:textId="77777777" w:rsidR="00A535C4" w:rsidRPr="00A535C4" w:rsidRDefault="00A535C4" w:rsidP="00A535C4">
      <w:pPr>
        <w:bidi/>
        <w:jc w:val="both"/>
        <w:rPr>
          <w:rFonts w:cs="David" w:hint="cs"/>
          <w:rtl/>
        </w:rPr>
      </w:pPr>
      <w:r w:rsidRPr="00A535C4">
        <w:rPr>
          <w:rFonts w:cs="David" w:hint="cs"/>
          <w:rtl/>
        </w:rPr>
        <w:tab/>
        <w:t xml:space="preserve"> אני מודה שאני מדבר בכמות הזמן שאת נותנת לי יותר מאשר כל אדם בודד אחר פה סביב השולחן, אבל כמות הדברים שאני משמיע כצד שמגן על ההליך הזה לעומת הצדדים האחרים, היא עדיין הרבה פחות, כי שם יש הרבה מאד אנשים שכבר - - </w:t>
      </w:r>
    </w:p>
    <w:p w14:paraId="0570751A" w14:textId="77777777" w:rsidR="00A535C4" w:rsidRPr="00A535C4" w:rsidRDefault="00A535C4" w:rsidP="00A535C4">
      <w:pPr>
        <w:bidi/>
        <w:jc w:val="both"/>
        <w:rPr>
          <w:rFonts w:cs="David" w:hint="cs"/>
          <w:rtl/>
        </w:rPr>
      </w:pPr>
    </w:p>
    <w:p w14:paraId="464919B2" w14:textId="77777777" w:rsidR="00A535C4" w:rsidRPr="00A535C4" w:rsidRDefault="00A535C4" w:rsidP="00A535C4">
      <w:pPr>
        <w:bidi/>
        <w:jc w:val="both"/>
        <w:rPr>
          <w:rFonts w:cs="David" w:hint="cs"/>
          <w:rtl/>
        </w:rPr>
      </w:pPr>
      <w:r w:rsidRPr="00A535C4">
        <w:rPr>
          <w:rFonts w:cs="David" w:hint="cs"/>
          <w:u w:val="single"/>
          <w:rtl/>
        </w:rPr>
        <w:t xml:space="preserve">גלעד </w:t>
      </w:r>
      <w:proofErr w:type="spellStart"/>
      <w:r w:rsidRPr="00A535C4">
        <w:rPr>
          <w:rFonts w:cs="David" w:hint="cs"/>
          <w:u w:val="single"/>
          <w:rtl/>
        </w:rPr>
        <w:t>ארדן</w:t>
      </w:r>
      <w:proofErr w:type="spellEnd"/>
      <w:r w:rsidRPr="00A535C4">
        <w:rPr>
          <w:rFonts w:cs="David" w:hint="cs"/>
          <w:u w:val="single"/>
          <w:rtl/>
        </w:rPr>
        <w:t>:</w:t>
      </w:r>
    </w:p>
    <w:p w14:paraId="7D6BA4CA" w14:textId="77777777" w:rsidR="00A535C4" w:rsidRPr="00A535C4" w:rsidRDefault="00A535C4" w:rsidP="00A535C4">
      <w:pPr>
        <w:bidi/>
        <w:jc w:val="both"/>
        <w:rPr>
          <w:rFonts w:cs="David" w:hint="cs"/>
          <w:rtl/>
        </w:rPr>
      </w:pPr>
    </w:p>
    <w:p w14:paraId="259DE580" w14:textId="77777777" w:rsidR="00A535C4" w:rsidRPr="00A535C4" w:rsidRDefault="00A535C4" w:rsidP="00A535C4">
      <w:pPr>
        <w:bidi/>
        <w:jc w:val="both"/>
        <w:rPr>
          <w:rFonts w:cs="David" w:hint="cs"/>
          <w:rtl/>
        </w:rPr>
      </w:pPr>
      <w:r w:rsidRPr="00A535C4">
        <w:rPr>
          <w:rFonts w:cs="David" w:hint="cs"/>
          <w:rtl/>
        </w:rPr>
        <w:tab/>
        <w:t>- - -</w:t>
      </w:r>
    </w:p>
    <w:p w14:paraId="357A2CC1" w14:textId="77777777" w:rsidR="00A535C4" w:rsidRPr="00A535C4" w:rsidRDefault="00A535C4" w:rsidP="00A535C4">
      <w:pPr>
        <w:bidi/>
        <w:jc w:val="both"/>
        <w:rPr>
          <w:rFonts w:cs="David" w:hint="cs"/>
          <w:rtl/>
        </w:rPr>
      </w:pPr>
    </w:p>
    <w:p w14:paraId="2B13A601" w14:textId="77777777" w:rsidR="00A535C4" w:rsidRPr="00A535C4" w:rsidRDefault="00A535C4" w:rsidP="00A535C4">
      <w:pPr>
        <w:bidi/>
        <w:jc w:val="both"/>
        <w:rPr>
          <w:rFonts w:cs="David" w:hint="cs"/>
          <w:rtl/>
        </w:rPr>
      </w:pPr>
      <w:r w:rsidRPr="00A535C4">
        <w:rPr>
          <w:rFonts w:cs="David" w:hint="cs"/>
          <w:u w:val="single"/>
          <w:rtl/>
        </w:rPr>
        <w:t>היו"ר רוחמה אברהם:</w:t>
      </w:r>
    </w:p>
    <w:p w14:paraId="2BD44F8D" w14:textId="77777777" w:rsidR="00A535C4" w:rsidRPr="00A535C4" w:rsidRDefault="00A535C4" w:rsidP="00A535C4">
      <w:pPr>
        <w:bidi/>
        <w:jc w:val="both"/>
        <w:rPr>
          <w:rFonts w:cs="David" w:hint="cs"/>
          <w:rtl/>
        </w:rPr>
      </w:pPr>
    </w:p>
    <w:p w14:paraId="0AFCB03D" w14:textId="77777777" w:rsidR="00A535C4" w:rsidRPr="00A535C4" w:rsidRDefault="00A535C4" w:rsidP="00A535C4">
      <w:pPr>
        <w:bidi/>
        <w:jc w:val="both"/>
        <w:rPr>
          <w:rFonts w:cs="David" w:hint="cs"/>
          <w:rtl/>
        </w:rPr>
      </w:pPr>
      <w:r w:rsidRPr="00A535C4">
        <w:rPr>
          <w:rFonts w:cs="David" w:hint="cs"/>
          <w:rtl/>
        </w:rPr>
        <w:tab/>
        <w:t xml:space="preserve">חבר הכנסת איתן, אנא ממך. </w:t>
      </w:r>
    </w:p>
    <w:p w14:paraId="1B01C9BD" w14:textId="77777777" w:rsidR="00A535C4" w:rsidRPr="00A535C4" w:rsidRDefault="00A535C4" w:rsidP="00A535C4">
      <w:pPr>
        <w:bidi/>
        <w:jc w:val="both"/>
        <w:rPr>
          <w:rFonts w:cs="David" w:hint="cs"/>
          <w:rtl/>
        </w:rPr>
      </w:pPr>
    </w:p>
    <w:p w14:paraId="2EA50644" w14:textId="77777777" w:rsidR="00A535C4" w:rsidRPr="00A535C4" w:rsidRDefault="00A535C4" w:rsidP="00A535C4">
      <w:pPr>
        <w:bidi/>
        <w:jc w:val="both"/>
        <w:rPr>
          <w:rFonts w:cs="David" w:hint="cs"/>
          <w:u w:val="single"/>
          <w:rtl/>
        </w:rPr>
      </w:pPr>
      <w:r w:rsidRPr="00A535C4">
        <w:rPr>
          <w:rFonts w:cs="David" w:hint="cs"/>
          <w:u w:val="single"/>
          <w:rtl/>
        </w:rPr>
        <w:t>מיכאל איתן:</w:t>
      </w:r>
    </w:p>
    <w:p w14:paraId="0BEE37CC" w14:textId="77777777" w:rsidR="00A535C4" w:rsidRPr="00A535C4" w:rsidRDefault="00A535C4" w:rsidP="00A535C4">
      <w:pPr>
        <w:bidi/>
        <w:jc w:val="both"/>
        <w:rPr>
          <w:rFonts w:cs="David" w:hint="cs"/>
          <w:rtl/>
        </w:rPr>
      </w:pPr>
    </w:p>
    <w:p w14:paraId="4CDF3F76" w14:textId="77777777" w:rsidR="00A535C4" w:rsidRPr="00A535C4" w:rsidRDefault="00A535C4" w:rsidP="00A535C4">
      <w:pPr>
        <w:bidi/>
        <w:jc w:val="both"/>
        <w:rPr>
          <w:rFonts w:cs="David" w:hint="cs"/>
          <w:rtl/>
        </w:rPr>
      </w:pPr>
      <w:r w:rsidRPr="00A535C4">
        <w:rPr>
          <w:rFonts w:cs="David" w:hint="cs"/>
          <w:rtl/>
        </w:rPr>
        <w:tab/>
        <w:t xml:space="preserve">נכון, בדיוק כך. </w:t>
      </w:r>
    </w:p>
    <w:p w14:paraId="2B926E1B" w14:textId="77777777" w:rsidR="00A535C4" w:rsidRPr="00A535C4" w:rsidRDefault="00A535C4" w:rsidP="00A535C4">
      <w:pPr>
        <w:bidi/>
        <w:jc w:val="both"/>
        <w:rPr>
          <w:rFonts w:cs="David" w:hint="cs"/>
          <w:rtl/>
        </w:rPr>
      </w:pPr>
    </w:p>
    <w:p w14:paraId="2B96CC4A" w14:textId="77777777" w:rsidR="00A535C4" w:rsidRPr="00A535C4" w:rsidRDefault="00A535C4" w:rsidP="00A535C4">
      <w:pPr>
        <w:bidi/>
        <w:jc w:val="both"/>
        <w:rPr>
          <w:rFonts w:cs="David" w:hint="cs"/>
          <w:u w:val="single"/>
          <w:rtl/>
        </w:rPr>
      </w:pPr>
      <w:r w:rsidRPr="00A535C4">
        <w:rPr>
          <w:rFonts w:cs="David" w:hint="cs"/>
          <w:u w:val="single"/>
          <w:rtl/>
        </w:rPr>
        <w:t>קריאות:</w:t>
      </w:r>
    </w:p>
    <w:p w14:paraId="5327FB7D" w14:textId="77777777" w:rsidR="00A535C4" w:rsidRPr="00A535C4" w:rsidRDefault="00A535C4" w:rsidP="00A535C4">
      <w:pPr>
        <w:bidi/>
        <w:jc w:val="both"/>
        <w:rPr>
          <w:rFonts w:cs="David" w:hint="cs"/>
          <w:rtl/>
        </w:rPr>
      </w:pPr>
    </w:p>
    <w:p w14:paraId="3FE7C4A0" w14:textId="77777777" w:rsidR="00A535C4" w:rsidRPr="00A535C4" w:rsidRDefault="00A535C4" w:rsidP="00A535C4">
      <w:pPr>
        <w:bidi/>
        <w:jc w:val="both"/>
        <w:rPr>
          <w:rFonts w:cs="David" w:hint="cs"/>
          <w:rtl/>
        </w:rPr>
      </w:pPr>
      <w:r w:rsidRPr="00A535C4">
        <w:rPr>
          <w:rFonts w:cs="David" w:hint="cs"/>
          <w:rtl/>
        </w:rPr>
        <w:tab/>
        <w:t>- - -</w:t>
      </w:r>
    </w:p>
    <w:p w14:paraId="396EFC47" w14:textId="77777777" w:rsidR="00A535C4" w:rsidRPr="00A535C4" w:rsidRDefault="00A535C4" w:rsidP="00A535C4">
      <w:pPr>
        <w:bidi/>
        <w:jc w:val="both"/>
        <w:rPr>
          <w:rFonts w:cs="David" w:hint="cs"/>
          <w:rtl/>
        </w:rPr>
      </w:pPr>
    </w:p>
    <w:p w14:paraId="71D0F493" w14:textId="77777777" w:rsidR="00A535C4" w:rsidRPr="00A535C4" w:rsidRDefault="00A535C4" w:rsidP="00A535C4">
      <w:pPr>
        <w:bidi/>
        <w:jc w:val="both"/>
        <w:rPr>
          <w:rFonts w:cs="David" w:hint="cs"/>
          <w:u w:val="single"/>
          <w:rtl/>
        </w:rPr>
      </w:pPr>
      <w:r w:rsidRPr="00A535C4">
        <w:rPr>
          <w:rFonts w:cs="David" w:hint="cs"/>
          <w:u w:val="single"/>
          <w:rtl/>
        </w:rPr>
        <w:t>מיכאל איתן:</w:t>
      </w:r>
    </w:p>
    <w:p w14:paraId="7843A1DC" w14:textId="77777777" w:rsidR="00A535C4" w:rsidRPr="00A535C4" w:rsidRDefault="00A535C4" w:rsidP="00A535C4">
      <w:pPr>
        <w:bidi/>
        <w:jc w:val="both"/>
        <w:rPr>
          <w:rFonts w:cs="David" w:hint="cs"/>
          <w:rtl/>
        </w:rPr>
      </w:pPr>
    </w:p>
    <w:p w14:paraId="55A57BDE" w14:textId="77777777" w:rsidR="00A535C4" w:rsidRPr="00A535C4" w:rsidRDefault="00A535C4" w:rsidP="00A535C4">
      <w:pPr>
        <w:bidi/>
        <w:jc w:val="both"/>
        <w:rPr>
          <w:rFonts w:cs="David" w:hint="cs"/>
          <w:rtl/>
        </w:rPr>
      </w:pPr>
      <w:r w:rsidRPr="00A535C4">
        <w:rPr>
          <w:rFonts w:cs="David" w:hint="cs"/>
          <w:rtl/>
        </w:rPr>
        <w:tab/>
        <w:t xml:space="preserve">אני רוצה לחזור לנקודה, ולפנות ליועץ המשפטי: אני אומר פעם נוספת: אני לא מדבר אפילו על המקרה הזה. ניקח את זה כרמה כללית - מה מוטל על הוועדה, מה הוועדה צריכה מבחינה משפטית להשתכנע שהנשיא התנהג התנהגות שאינה הולמת? לא מה עמדת היועץ המשפטי, מה שיקול דעתו. מה היועץ המשפטי יכול להעיד. אם היועץ המשפטי יבוא ויגיד לחברי הוועדה: שמעו, חברים, יש הרבה ראיות שהוא עשה כך ועשה כך - הוא יניח לנו על ידי זה תשתית עובדתית. יכול להיות שאנחנו לא צריכים לשמוע את העדויות, אבל שמענו תשתית </w:t>
      </w:r>
      <w:proofErr w:type="spellStart"/>
      <w:r w:rsidRPr="00A535C4">
        <w:rPr>
          <w:rFonts w:cs="David" w:hint="cs"/>
          <w:rtl/>
        </w:rPr>
        <w:t>ראייתית</w:t>
      </w:r>
      <w:proofErr w:type="spellEnd"/>
      <w:r w:rsidRPr="00A535C4">
        <w:rPr>
          <w:rFonts w:cs="David" w:hint="cs"/>
          <w:rtl/>
        </w:rPr>
        <w:t xml:space="preserve"> בשם היועץ המשפטי ומותר לנו עדות שמיעה, אולי, אם  אתם תקבעו שזה בסדר לפורום הזה, אני חושב שכן - אז יש לנו משהו, ואנחנו סומכים על משהו. אנחנו יודעים משהו שנוגע להתנהגות הנשיא. אנחנו שומעים עכשיו רק את העניין הזה של שיקול הדעת, ועכשיו אני מביא את כולנו למקום אחר. אומר הנשיא, או שיביאו אותו הנה או מישהו מטעמו- אני לא עשיתי כלום. אז אני שואל: מצד אחד, אומר היועץ המשפטי: אני עוד לא הגעתי למסקנה סופית אם טענת הנשיא שעשה או לא עשה היא שלמה ומלאה. אני לא דחיתי ולא קיבלתי, אני רוצה לשמוע אותו בטרם אחליט סופית. אם במצב שיועץ משפטי לא יכול לומר לדעתי - אומר היועץ המשפטי שקרא את חומר הראיות, רואה את התיק ושומע את כולם - אני עוד לא יכול לשים החלטה סופית האם הנשיא צודק או לא צודק, כאשר הוא אומר: לא עשיתי, אני לא אשם. </w:t>
      </w:r>
    </w:p>
    <w:p w14:paraId="488DD2BB" w14:textId="77777777" w:rsidR="00A535C4" w:rsidRPr="00A535C4" w:rsidRDefault="00A535C4" w:rsidP="00A535C4">
      <w:pPr>
        <w:bidi/>
        <w:jc w:val="both"/>
        <w:rPr>
          <w:rFonts w:cs="David" w:hint="cs"/>
          <w:rtl/>
        </w:rPr>
      </w:pPr>
    </w:p>
    <w:p w14:paraId="03DA3D08" w14:textId="77777777" w:rsidR="00A535C4" w:rsidRPr="00A535C4" w:rsidRDefault="00A535C4" w:rsidP="00A535C4">
      <w:pPr>
        <w:bidi/>
        <w:jc w:val="both"/>
        <w:rPr>
          <w:rFonts w:cs="David" w:hint="cs"/>
          <w:rtl/>
        </w:rPr>
      </w:pPr>
      <w:r w:rsidRPr="00A535C4">
        <w:rPr>
          <w:rFonts w:cs="David" w:hint="cs"/>
          <w:u w:val="single"/>
          <w:rtl/>
        </w:rPr>
        <w:t>צבי הנדל:</w:t>
      </w:r>
    </w:p>
    <w:p w14:paraId="6664215D" w14:textId="77777777" w:rsidR="00A535C4" w:rsidRPr="00A535C4" w:rsidRDefault="00A535C4" w:rsidP="00A535C4">
      <w:pPr>
        <w:bidi/>
        <w:jc w:val="both"/>
        <w:rPr>
          <w:rFonts w:cs="David" w:hint="cs"/>
          <w:rtl/>
        </w:rPr>
      </w:pPr>
    </w:p>
    <w:p w14:paraId="2A60D53D" w14:textId="77777777" w:rsidR="00A535C4" w:rsidRPr="00A535C4" w:rsidRDefault="00A535C4" w:rsidP="00A535C4">
      <w:pPr>
        <w:bidi/>
        <w:jc w:val="both"/>
        <w:rPr>
          <w:rFonts w:cs="David" w:hint="cs"/>
          <w:rtl/>
        </w:rPr>
      </w:pPr>
      <w:r w:rsidRPr="00A535C4">
        <w:rPr>
          <w:rFonts w:cs="David" w:hint="cs"/>
          <w:rtl/>
        </w:rPr>
        <w:tab/>
        <w:t xml:space="preserve"> בגלל השימוע. </w:t>
      </w:r>
    </w:p>
    <w:p w14:paraId="5FE14094" w14:textId="77777777" w:rsidR="00A535C4" w:rsidRPr="00A535C4" w:rsidRDefault="00A535C4" w:rsidP="00A535C4">
      <w:pPr>
        <w:bidi/>
        <w:jc w:val="both"/>
        <w:rPr>
          <w:rFonts w:cs="David" w:hint="cs"/>
          <w:rtl/>
        </w:rPr>
      </w:pPr>
    </w:p>
    <w:p w14:paraId="5F77492D" w14:textId="77777777" w:rsidR="00A535C4" w:rsidRPr="00A535C4" w:rsidRDefault="00A535C4" w:rsidP="00A535C4">
      <w:pPr>
        <w:bidi/>
        <w:jc w:val="both"/>
        <w:rPr>
          <w:rFonts w:cs="David" w:hint="cs"/>
          <w:rtl/>
        </w:rPr>
      </w:pPr>
      <w:r w:rsidRPr="00A535C4">
        <w:rPr>
          <w:rFonts w:cs="David" w:hint="cs"/>
          <w:u w:val="single"/>
          <w:rtl/>
        </w:rPr>
        <w:t>מיכאל איתן:</w:t>
      </w:r>
    </w:p>
    <w:p w14:paraId="7E3F3443" w14:textId="77777777" w:rsidR="00A535C4" w:rsidRPr="00A535C4" w:rsidRDefault="00A535C4" w:rsidP="00A535C4">
      <w:pPr>
        <w:bidi/>
        <w:jc w:val="both"/>
        <w:rPr>
          <w:rFonts w:cs="David" w:hint="cs"/>
          <w:rtl/>
        </w:rPr>
      </w:pPr>
    </w:p>
    <w:p w14:paraId="59C4E447" w14:textId="77777777" w:rsidR="00A535C4" w:rsidRPr="00A535C4" w:rsidRDefault="00A535C4" w:rsidP="00A535C4">
      <w:pPr>
        <w:bidi/>
        <w:jc w:val="both"/>
        <w:rPr>
          <w:rFonts w:cs="David" w:hint="cs"/>
          <w:rtl/>
        </w:rPr>
      </w:pPr>
      <w:r w:rsidRPr="00A535C4">
        <w:rPr>
          <w:rFonts w:cs="David" w:hint="cs"/>
          <w:rtl/>
        </w:rPr>
        <w:tab/>
        <w:t xml:space="preserve"> לא בגלל השימוע. הוא אומר לך כאן, עכשיו - אני פתוח לשכנוע. אתה יודע מה? שאלה מצוינת. אני מבקש מכבוד היועץ המשפטי לומר האם זה רק בגלל השימוע שהוא לא יכול להגיד את זה, או האם המצב הוא כזה שזה עדיין נמצא בבדיקה, ורק אחרי הבדיקה הסופית הוא יוכל לומר איזה דבר. </w:t>
      </w:r>
    </w:p>
    <w:p w14:paraId="71764E08" w14:textId="77777777" w:rsidR="00A535C4" w:rsidRPr="00A535C4" w:rsidRDefault="00A535C4" w:rsidP="00A535C4">
      <w:pPr>
        <w:bidi/>
        <w:jc w:val="both"/>
        <w:rPr>
          <w:rFonts w:cs="David" w:hint="cs"/>
          <w:rtl/>
        </w:rPr>
      </w:pPr>
    </w:p>
    <w:p w14:paraId="629C8BBB"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2AA96478" w14:textId="77777777" w:rsidR="00A535C4" w:rsidRPr="00A535C4" w:rsidRDefault="00A535C4" w:rsidP="00A535C4">
      <w:pPr>
        <w:bidi/>
        <w:jc w:val="both"/>
        <w:rPr>
          <w:rFonts w:cs="David" w:hint="cs"/>
          <w:rtl/>
        </w:rPr>
      </w:pPr>
    </w:p>
    <w:p w14:paraId="3F8019C6" w14:textId="77777777" w:rsidR="00A535C4" w:rsidRPr="00A535C4" w:rsidRDefault="00A535C4" w:rsidP="00A535C4">
      <w:pPr>
        <w:bidi/>
        <w:jc w:val="both"/>
        <w:rPr>
          <w:rFonts w:cs="David" w:hint="cs"/>
          <w:rtl/>
        </w:rPr>
      </w:pPr>
      <w:r w:rsidRPr="00A535C4">
        <w:rPr>
          <w:rFonts w:cs="David" w:hint="cs"/>
          <w:rtl/>
        </w:rPr>
        <w:tab/>
        <w:t xml:space="preserve">ועכשיו- - </w:t>
      </w:r>
    </w:p>
    <w:p w14:paraId="30699407" w14:textId="77777777" w:rsidR="00A535C4" w:rsidRPr="00A535C4" w:rsidRDefault="00A535C4" w:rsidP="00A535C4">
      <w:pPr>
        <w:bidi/>
        <w:jc w:val="both"/>
        <w:rPr>
          <w:rFonts w:cs="David" w:hint="cs"/>
          <w:rtl/>
        </w:rPr>
      </w:pPr>
    </w:p>
    <w:p w14:paraId="5D6094E0" w14:textId="77777777" w:rsidR="00A535C4" w:rsidRPr="00A535C4" w:rsidRDefault="00A535C4" w:rsidP="00A535C4">
      <w:pPr>
        <w:bidi/>
        <w:jc w:val="both"/>
        <w:rPr>
          <w:rFonts w:cs="David" w:hint="cs"/>
          <w:rtl/>
        </w:rPr>
      </w:pPr>
      <w:r w:rsidRPr="00A535C4">
        <w:rPr>
          <w:rFonts w:cs="David" w:hint="cs"/>
          <w:u w:val="single"/>
          <w:rtl/>
        </w:rPr>
        <w:t>מיכאל איתן:</w:t>
      </w:r>
    </w:p>
    <w:p w14:paraId="5D3C4863" w14:textId="77777777" w:rsidR="00A535C4" w:rsidRPr="00A535C4" w:rsidRDefault="00A535C4" w:rsidP="00A535C4">
      <w:pPr>
        <w:bidi/>
        <w:jc w:val="both"/>
        <w:rPr>
          <w:rFonts w:cs="David" w:hint="cs"/>
          <w:rtl/>
        </w:rPr>
      </w:pPr>
    </w:p>
    <w:p w14:paraId="6CB1F732" w14:textId="77777777" w:rsidR="00A535C4" w:rsidRPr="00A535C4" w:rsidRDefault="00A535C4" w:rsidP="00A535C4">
      <w:pPr>
        <w:bidi/>
        <w:jc w:val="both"/>
        <w:rPr>
          <w:rFonts w:cs="David" w:hint="cs"/>
          <w:rtl/>
        </w:rPr>
      </w:pPr>
      <w:r w:rsidRPr="00A535C4">
        <w:rPr>
          <w:rFonts w:cs="David" w:hint="cs"/>
          <w:rtl/>
        </w:rPr>
        <w:tab/>
        <w:t xml:space="preserve"> תני לי עוד נקודה. </w:t>
      </w:r>
    </w:p>
    <w:p w14:paraId="02653553" w14:textId="77777777" w:rsidR="00A535C4" w:rsidRPr="00A535C4" w:rsidRDefault="00A535C4" w:rsidP="00A535C4">
      <w:pPr>
        <w:bidi/>
        <w:jc w:val="both"/>
        <w:rPr>
          <w:rFonts w:cs="David" w:hint="cs"/>
          <w:rtl/>
        </w:rPr>
      </w:pPr>
    </w:p>
    <w:p w14:paraId="7FBB63E0"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52F38774" w14:textId="77777777" w:rsidR="00A535C4" w:rsidRPr="00A535C4" w:rsidRDefault="00A535C4" w:rsidP="00A535C4">
      <w:pPr>
        <w:bidi/>
        <w:jc w:val="both"/>
        <w:rPr>
          <w:rFonts w:cs="David" w:hint="cs"/>
          <w:rtl/>
        </w:rPr>
      </w:pPr>
    </w:p>
    <w:p w14:paraId="63A06074" w14:textId="77777777" w:rsidR="00A535C4" w:rsidRPr="00A535C4" w:rsidRDefault="00A535C4" w:rsidP="00A535C4">
      <w:pPr>
        <w:bidi/>
        <w:jc w:val="both"/>
        <w:rPr>
          <w:rFonts w:cs="David" w:hint="cs"/>
          <w:rtl/>
        </w:rPr>
      </w:pPr>
      <w:r w:rsidRPr="00A535C4">
        <w:rPr>
          <w:rFonts w:cs="David" w:hint="cs"/>
          <w:rtl/>
        </w:rPr>
        <w:tab/>
        <w:t>לא, אתה - -</w:t>
      </w:r>
    </w:p>
    <w:p w14:paraId="1AA130E3" w14:textId="77777777" w:rsidR="00A535C4" w:rsidRPr="00A535C4" w:rsidRDefault="00A535C4" w:rsidP="00A535C4">
      <w:pPr>
        <w:bidi/>
        <w:jc w:val="both"/>
        <w:rPr>
          <w:rFonts w:cs="David" w:hint="cs"/>
          <w:rtl/>
        </w:rPr>
      </w:pPr>
    </w:p>
    <w:p w14:paraId="34DD39C6" w14:textId="77777777" w:rsidR="00A535C4" w:rsidRPr="00A535C4" w:rsidRDefault="00A535C4" w:rsidP="00A535C4">
      <w:pPr>
        <w:bidi/>
        <w:jc w:val="both"/>
        <w:rPr>
          <w:rFonts w:cs="David" w:hint="cs"/>
          <w:u w:val="single"/>
          <w:rtl/>
        </w:rPr>
      </w:pPr>
      <w:r w:rsidRPr="00A535C4">
        <w:rPr>
          <w:rFonts w:cs="David" w:hint="cs"/>
          <w:u w:val="single"/>
          <w:rtl/>
        </w:rPr>
        <w:t>מיכאל איתן:</w:t>
      </w:r>
    </w:p>
    <w:p w14:paraId="25FE3B72" w14:textId="77777777" w:rsidR="00A535C4" w:rsidRPr="00A535C4" w:rsidRDefault="00A535C4" w:rsidP="00A535C4">
      <w:pPr>
        <w:bidi/>
        <w:jc w:val="both"/>
        <w:rPr>
          <w:rFonts w:cs="David" w:hint="cs"/>
          <w:rtl/>
        </w:rPr>
      </w:pPr>
    </w:p>
    <w:p w14:paraId="253B4814" w14:textId="77777777" w:rsidR="00A535C4" w:rsidRPr="00A535C4" w:rsidRDefault="00A535C4" w:rsidP="00A535C4">
      <w:pPr>
        <w:bidi/>
        <w:jc w:val="both"/>
        <w:rPr>
          <w:rFonts w:cs="David" w:hint="cs"/>
          <w:rtl/>
        </w:rPr>
      </w:pPr>
      <w:r w:rsidRPr="00A535C4">
        <w:rPr>
          <w:rFonts w:cs="David" w:hint="cs"/>
          <w:rtl/>
        </w:rPr>
        <w:tab/>
        <w:t xml:space="preserve">לאן את ממהרת? תגידי לי. אני מבקש להוסיף  נקודה שלא נוגעת לזה. שני משפטים.יש מאזן שהוועדה הזו צריכה לחשוב בו - בין חזקת החפות ובין אינטרסים ציבוריים. האם נוכח העובדה שקיים מוסד של נבצרות, שנועד בדיוק למטרות האלה, על מנת לאזן בין מוסד הטוהר של מוסד הנשיאות לבין חזקת החפות, בדיוק לזה נוצר המוסד -האם לדעת היועץ המשפטי לממשלה, </w:t>
      </w:r>
    </w:p>
    <w:p w14:paraId="6E48DB90" w14:textId="77777777" w:rsidR="00A535C4" w:rsidRPr="00A535C4" w:rsidRDefault="00A535C4" w:rsidP="00A535C4">
      <w:pPr>
        <w:bidi/>
        <w:jc w:val="both"/>
        <w:rPr>
          <w:rFonts w:cs="David" w:hint="cs"/>
          <w:rtl/>
        </w:rPr>
      </w:pPr>
      <w:r w:rsidRPr="00A535C4">
        <w:rPr>
          <w:rFonts w:cs="David" w:hint="cs"/>
          <w:rtl/>
        </w:rPr>
        <w:t xml:space="preserve">המתווה שעליו יש הסכמה חלקית או הסכמה שבשתיקה, על פיו - עד לגמר השימוע יהיה מצב של תהליך של נבצרות, שלא מחייב את הוועדה הזו, אני אומר - אבל, האם לדעת היועץ, מבחינת הנורמות הציבוריות ונקודת האיזון הציבורית היא מספקת או לדעתו - אינה נוחה למצב הקיים? </w:t>
      </w:r>
    </w:p>
    <w:p w14:paraId="7C1C1B45" w14:textId="77777777" w:rsidR="00A535C4" w:rsidRPr="00A535C4" w:rsidRDefault="00A535C4" w:rsidP="00A535C4">
      <w:pPr>
        <w:bidi/>
        <w:jc w:val="both"/>
        <w:rPr>
          <w:rFonts w:cs="David" w:hint="cs"/>
          <w:rtl/>
        </w:rPr>
      </w:pPr>
    </w:p>
    <w:p w14:paraId="5D4F1EED"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3F62437D" w14:textId="77777777" w:rsidR="00A535C4" w:rsidRPr="00A535C4" w:rsidRDefault="00A535C4" w:rsidP="00A535C4">
      <w:pPr>
        <w:bidi/>
        <w:jc w:val="both"/>
        <w:rPr>
          <w:rFonts w:cs="David" w:hint="cs"/>
          <w:rtl/>
        </w:rPr>
      </w:pPr>
    </w:p>
    <w:p w14:paraId="37C3E0A3" w14:textId="77777777" w:rsidR="00A535C4" w:rsidRPr="00A535C4" w:rsidRDefault="00A535C4" w:rsidP="00A535C4">
      <w:pPr>
        <w:bidi/>
        <w:jc w:val="both"/>
        <w:rPr>
          <w:rFonts w:cs="David" w:hint="cs"/>
          <w:rtl/>
        </w:rPr>
      </w:pPr>
      <w:r w:rsidRPr="00A535C4">
        <w:rPr>
          <w:rFonts w:cs="David" w:hint="cs"/>
          <w:rtl/>
        </w:rPr>
        <w:tab/>
        <w:t xml:space="preserve"> תודה רבה, חבר הכנסת גדעון סער, בבקשה. </w:t>
      </w:r>
    </w:p>
    <w:p w14:paraId="708D98F7" w14:textId="77777777" w:rsidR="00A535C4" w:rsidRPr="00A535C4" w:rsidRDefault="00A535C4" w:rsidP="00A535C4">
      <w:pPr>
        <w:bidi/>
        <w:jc w:val="both"/>
        <w:rPr>
          <w:rFonts w:cs="David" w:hint="cs"/>
          <w:rtl/>
        </w:rPr>
      </w:pPr>
    </w:p>
    <w:p w14:paraId="03322E13"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371E4992" w14:textId="77777777" w:rsidR="00A535C4" w:rsidRPr="00A535C4" w:rsidRDefault="00A535C4" w:rsidP="00A535C4">
      <w:pPr>
        <w:bidi/>
        <w:jc w:val="both"/>
        <w:rPr>
          <w:rFonts w:cs="David" w:hint="cs"/>
          <w:u w:val="single"/>
          <w:rtl/>
        </w:rPr>
      </w:pPr>
    </w:p>
    <w:p w14:paraId="1FF94880" w14:textId="77777777" w:rsidR="00A535C4" w:rsidRPr="00A535C4" w:rsidRDefault="00A535C4" w:rsidP="00A535C4">
      <w:pPr>
        <w:bidi/>
        <w:jc w:val="both"/>
        <w:rPr>
          <w:rFonts w:cs="David" w:hint="cs"/>
          <w:rtl/>
        </w:rPr>
      </w:pPr>
      <w:r w:rsidRPr="00A535C4">
        <w:rPr>
          <w:rFonts w:cs="David" w:hint="cs"/>
          <w:rtl/>
        </w:rPr>
        <w:tab/>
        <w:t xml:space="preserve"> אני אהיה חייב לנמק. אני בהחלט אשאל את היועץ שאלה, אבל אני אהיה חייב להתייחס לדברים. אני לא מכיר בדיון  - -היועץ התייחס לעילת הקובלנה , ועל הקובלנה חתמו 38 אנשים. ברמה התיאורטית - כל אחד היה יכול לחשוב בראש על איזה שהוא הקשר שהוא במרכז ההחלטה שלו. יחד עם זאת, גם מנוסח כתב הקובלנה ונספחיו, וגם מהעובדה שהיא </w:t>
      </w:r>
      <w:proofErr w:type="spellStart"/>
      <w:r w:rsidRPr="00A535C4">
        <w:rPr>
          <w:rFonts w:cs="David" w:hint="cs"/>
          <w:rtl/>
        </w:rPr>
        <w:t>היתה</w:t>
      </w:r>
      <w:proofErr w:type="spellEnd"/>
      <w:r w:rsidRPr="00A535C4">
        <w:rPr>
          <w:rFonts w:cs="David" w:hint="cs"/>
          <w:rtl/>
        </w:rPr>
        <w:t xml:space="preserve"> ברורה ביותר, החקירה היא חקירה שנפתחה לפי חצי שנה. המשטרה לפני למעלה מ- 3 חודשים סיימה את חקירתה והמליצה המלצות להעמדה לדין. רק לאחר החלטתך - שעליה גם הודעת בתקשורת, ובאותו שבוע שבו החלטת את החלטתך, הוגשה הקובלנה  והושג אותו מספר של חתימות שנדרש כי היו כאלה שגם רצו לפתוח שבוע לפני כן. כלומר, זה מה שגרם - אני בין היתר מתייחס לדברים שנאמרו על ידך - גם העילה וגם הישענות - יכול להיות שזה נוח לך או לא נוח לך בשלב שאתה נמצא - אבל הישענות על התשתית </w:t>
      </w:r>
      <w:proofErr w:type="spellStart"/>
      <w:r w:rsidRPr="00A535C4">
        <w:rPr>
          <w:rFonts w:cs="David" w:hint="cs"/>
          <w:rtl/>
        </w:rPr>
        <w:t>הראייתית</w:t>
      </w:r>
      <w:proofErr w:type="spellEnd"/>
      <w:r w:rsidRPr="00A535C4">
        <w:rPr>
          <w:rFonts w:cs="David" w:hint="cs"/>
          <w:rtl/>
        </w:rPr>
        <w:t xml:space="preserve"> שבידך, שאתה גם מיומן לשפוט אותה והיא גם בידך, היא לא בידנו. והיא לא יכולה להיות ולא צריכה להיות בידינו. </w:t>
      </w:r>
    </w:p>
    <w:p w14:paraId="395F148B" w14:textId="77777777" w:rsidR="00A535C4" w:rsidRPr="00A535C4" w:rsidRDefault="00A535C4" w:rsidP="00A535C4">
      <w:pPr>
        <w:bidi/>
        <w:jc w:val="both"/>
        <w:rPr>
          <w:rFonts w:cs="David" w:hint="cs"/>
          <w:rtl/>
        </w:rPr>
      </w:pPr>
    </w:p>
    <w:p w14:paraId="0FA3DB43" w14:textId="77777777" w:rsidR="00A535C4" w:rsidRPr="00A535C4" w:rsidRDefault="00A535C4" w:rsidP="00A535C4">
      <w:pPr>
        <w:bidi/>
        <w:jc w:val="both"/>
        <w:rPr>
          <w:rFonts w:cs="David" w:hint="cs"/>
          <w:rtl/>
        </w:rPr>
      </w:pPr>
      <w:r w:rsidRPr="00A535C4">
        <w:rPr>
          <w:rFonts w:cs="David" w:hint="cs"/>
          <w:rtl/>
        </w:rPr>
        <w:tab/>
        <w:t xml:space="preserve">במובן הזה העילה היא שילוב גם של החומרה של החשדות, בכמות ובאיכות, זאת אומרת 0 </w:t>
      </w:r>
    </w:p>
    <w:p w14:paraId="1C1F46C0" w14:textId="77777777" w:rsidR="00A535C4" w:rsidRPr="00A535C4" w:rsidRDefault="00A535C4" w:rsidP="00A535C4">
      <w:pPr>
        <w:bidi/>
        <w:jc w:val="both"/>
        <w:rPr>
          <w:rFonts w:cs="David" w:hint="cs"/>
          <w:rtl/>
        </w:rPr>
      </w:pPr>
      <w:r w:rsidRPr="00A535C4">
        <w:rPr>
          <w:rFonts w:cs="David" w:hint="cs"/>
          <w:rtl/>
        </w:rPr>
        <w:t xml:space="preserve">במגוון פרשיות ברמת - - מאד גבוהה, וגם של השלב שאליו היגיע ההליך הפלילי. זאת אומרת - עברנו לשלב השלישי שאולי הרביעי הוא הגשת האישום בבית המשפט. הציפייה שלי, ואני חושב שזה - הרי בסופו של דבר, אותו סעיף נכנס לנוהל בדבר האפשרות להזמין את היועץ המשפטי לממשלה, בדיוק למקרים האלה. יכול היה להיות, עלתה אפילו האפשרות שאולי מסיבת העיתונאים תהיה העילה. נאמר על ידי חברים בצדק - שזה תפל שהולך אחר העיקר. זה לא רציני לבוא ולהכריז דבר כזה. בסופו של דבר- אותו הליך פלילי שמתקיים הוא היסוד של הדברים. וזאת גם הסיבה שניתן מעמד היועץ המשפטי לממשלה, כי אם היה דבר שהוא לא מצוי בידך כראש התביעה הכללית והוא לא מהתחום הפלילי, אני לא בטוח בכלל שהיית מוזמן. לכן הציפייה שלי, גם בהקשר לחברים שלא כולם מכירים את אותו הליך שמתקיים בלשכתך, בטרם יוצאת הודעה לתקשורת, כפי שיצאה לפני כחודש, להבהיר מה זה ההליך הזה, ומה הוא כלל. אני חושב שזה שלא רק אותם סעיפים ופרשיות שהן ידועות לכולם - אני חושב שזה חלק מהעניין. </w:t>
      </w:r>
    </w:p>
    <w:p w14:paraId="76E9EA12" w14:textId="77777777" w:rsidR="00A535C4" w:rsidRPr="00A535C4" w:rsidRDefault="00A535C4" w:rsidP="00A535C4">
      <w:pPr>
        <w:bidi/>
        <w:jc w:val="both"/>
        <w:rPr>
          <w:rFonts w:cs="David" w:hint="cs"/>
          <w:rtl/>
        </w:rPr>
      </w:pPr>
    </w:p>
    <w:p w14:paraId="06C5A8D5" w14:textId="77777777" w:rsidR="00A535C4" w:rsidRPr="00A535C4" w:rsidRDefault="00A535C4" w:rsidP="00A535C4">
      <w:pPr>
        <w:bidi/>
        <w:jc w:val="both"/>
        <w:rPr>
          <w:rFonts w:cs="David" w:hint="cs"/>
          <w:rtl/>
        </w:rPr>
      </w:pPr>
      <w:r w:rsidRPr="00A535C4">
        <w:rPr>
          <w:rFonts w:cs="David" w:hint="cs"/>
          <w:u w:val="single"/>
          <w:rtl/>
        </w:rPr>
        <w:t>מיכאל איתן:</w:t>
      </w:r>
    </w:p>
    <w:p w14:paraId="67EAA342" w14:textId="77777777" w:rsidR="00A535C4" w:rsidRPr="00A535C4" w:rsidRDefault="00A535C4" w:rsidP="00A535C4">
      <w:pPr>
        <w:bidi/>
        <w:jc w:val="both"/>
        <w:rPr>
          <w:rFonts w:cs="David" w:hint="cs"/>
          <w:rtl/>
        </w:rPr>
      </w:pPr>
    </w:p>
    <w:p w14:paraId="2F85F770" w14:textId="77777777" w:rsidR="00A535C4" w:rsidRPr="00A535C4" w:rsidRDefault="00A535C4" w:rsidP="00A535C4">
      <w:pPr>
        <w:bidi/>
        <w:jc w:val="both"/>
        <w:rPr>
          <w:rFonts w:cs="David" w:hint="cs"/>
          <w:rtl/>
        </w:rPr>
      </w:pPr>
      <w:r w:rsidRPr="00A535C4">
        <w:rPr>
          <w:rFonts w:cs="David" w:hint="cs"/>
          <w:rtl/>
        </w:rPr>
        <w:tab/>
        <w:t xml:space="preserve"> מאיפה הן ידועות? - מהתקשורת. </w:t>
      </w:r>
    </w:p>
    <w:p w14:paraId="41726312" w14:textId="77777777" w:rsidR="00A535C4" w:rsidRPr="00A535C4" w:rsidRDefault="00A535C4" w:rsidP="00A535C4">
      <w:pPr>
        <w:bidi/>
        <w:jc w:val="both"/>
        <w:rPr>
          <w:rFonts w:cs="David" w:hint="cs"/>
          <w:rtl/>
        </w:rPr>
      </w:pPr>
    </w:p>
    <w:p w14:paraId="5C4F8C25" w14:textId="77777777" w:rsidR="00A535C4" w:rsidRPr="00A535C4" w:rsidRDefault="00A535C4" w:rsidP="00A535C4">
      <w:pPr>
        <w:bidi/>
        <w:jc w:val="both"/>
        <w:rPr>
          <w:rFonts w:cs="David" w:hint="cs"/>
          <w:rtl/>
        </w:rPr>
      </w:pPr>
      <w:r w:rsidRPr="00A535C4">
        <w:rPr>
          <w:rFonts w:cs="David" w:hint="cs"/>
          <w:u w:val="single"/>
          <w:rtl/>
        </w:rPr>
        <w:t xml:space="preserve">יעקב </w:t>
      </w:r>
      <w:proofErr w:type="spellStart"/>
      <w:r w:rsidRPr="00A535C4">
        <w:rPr>
          <w:rFonts w:cs="David" w:hint="cs"/>
          <w:u w:val="single"/>
          <w:rtl/>
        </w:rPr>
        <w:t>מרגי</w:t>
      </w:r>
      <w:proofErr w:type="spellEnd"/>
      <w:r w:rsidRPr="00A535C4">
        <w:rPr>
          <w:rFonts w:cs="David" w:hint="cs"/>
          <w:u w:val="single"/>
          <w:rtl/>
        </w:rPr>
        <w:t>:</w:t>
      </w:r>
    </w:p>
    <w:p w14:paraId="72C042C7" w14:textId="77777777" w:rsidR="00A535C4" w:rsidRPr="00A535C4" w:rsidRDefault="00A535C4" w:rsidP="00A535C4">
      <w:pPr>
        <w:bidi/>
        <w:jc w:val="both"/>
        <w:rPr>
          <w:rFonts w:cs="David" w:hint="cs"/>
          <w:rtl/>
        </w:rPr>
      </w:pPr>
    </w:p>
    <w:p w14:paraId="54CEB63E" w14:textId="77777777" w:rsidR="00A535C4" w:rsidRPr="00A535C4" w:rsidRDefault="00A535C4" w:rsidP="00A535C4">
      <w:pPr>
        <w:bidi/>
        <w:jc w:val="both"/>
        <w:rPr>
          <w:rFonts w:cs="David" w:hint="cs"/>
          <w:rtl/>
        </w:rPr>
      </w:pPr>
      <w:r w:rsidRPr="00A535C4">
        <w:rPr>
          <w:rFonts w:cs="David" w:hint="cs"/>
          <w:rtl/>
        </w:rPr>
        <w:tab/>
        <w:t xml:space="preserve">משתמע מדברי היועץ - ואולי לא הבנתי נכון:  האם הוועדה היא שצריכה לקבוע בדיון זה אם עצם פתיחת חקירה כנגד הנשיא הוא ההתנהגות הבלתי הולמת? </w:t>
      </w:r>
    </w:p>
    <w:p w14:paraId="19323C5F" w14:textId="77777777" w:rsidR="00A535C4" w:rsidRPr="00A535C4" w:rsidRDefault="00A535C4" w:rsidP="00A535C4">
      <w:pPr>
        <w:bidi/>
        <w:jc w:val="both"/>
        <w:rPr>
          <w:rFonts w:cs="David" w:hint="cs"/>
          <w:rtl/>
        </w:rPr>
      </w:pPr>
    </w:p>
    <w:p w14:paraId="3742C5CE" w14:textId="77777777" w:rsidR="00A535C4" w:rsidRPr="00A535C4" w:rsidRDefault="00A535C4" w:rsidP="00A535C4">
      <w:pPr>
        <w:bidi/>
        <w:jc w:val="both"/>
        <w:rPr>
          <w:rFonts w:cs="David" w:hint="cs"/>
          <w:u w:val="single"/>
          <w:rtl/>
        </w:rPr>
      </w:pPr>
      <w:r w:rsidRPr="00A535C4">
        <w:rPr>
          <w:rFonts w:cs="David" w:hint="cs"/>
          <w:u w:val="single"/>
          <w:rtl/>
        </w:rPr>
        <w:t>קריאה:</w:t>
      </w:r>
    </w:p>
    <w:p w14:paraId="17AB39A5" w14:textId="77777777" w:rsidR="00A535C4" w:rsidRPr="00A535C4" w:rsidRDefault="00A535C4" w:rsidP="00A535C4">
      <w:pPr>
        <w:bidi/>
        <w:jc w:val="both"/>
        <w:rPr>
          <w:rFonts w:cs="David" w:hint="cs"/>
          <w:rtl/>
        </w:rPr>
      </w:pPr>
    </w:p>
    <w:p w14:paraId="1ECF1F33" w14:textId="77777777" w:rsidR="00A535C4" w:rsidRPr="00A535C4" w:rsidRDefault="00A535C4" w:rsidP="00A535C4">
      <w:pPr>
        <w:bidi/>
        <w:jc w:val="both"/>
        <w:rPr>
          <w:rFonts w:cs="David" w:hint="cs"/>
          <w:rtl/>
        </w:rPr>
      </w:pPr>
      <w:r w:rsidRPr="00A535C4">
        <w:rPr>
          <w:rFonts w:cs="David" w:hint="cs"/>
          <w:rtl/>
        </w:rPr>
        <w:tab/>
        <w:t xml:space="preserve">כן. </w:t>
      </w:r>
    </w:p>
    <w:p w14:paraId="0AEC9A1C" w14:textId="77777777" w:rsidR="00A535C4" w:rsidRPr="00A535C4" w:rsidRDefault="00A535C4" w:rsidP="00A535C4">
      <w:pPr>
        <w:bidi/>
        <w:jc w:val="both"/>
        <w:rPr>
          <w:rFonts w:cs="David" w:hint="cs"/>
          <w:rtl/>
        </w:rPr>
      </w:pPr>
    </w:p>
    <w:p w14:paraId="31E0C897"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177C06F9" w14:textId="77777777" w:rsidR="00A535C4" w:rsidRPr="00A535C4" w:rsidRDefault="00A535C4" w:rsidP="00A535C4">
      <w:pPr>
        <w:bidi/>
        <w:jc w:val="both"/>
        <w:rPr>
          <w:rFonts w:cs="David" w:hint="cs"/>
          <w:u w:val="single"/>
          <w:rtl/>
        </w:rPr>
      </w:pPr>
    </w:p>
    <w:p w14:paraId="0C244831" w14:textId="77777777" w:rsidR="00A535C4" w:rsidRPr="00A535C4" w:rsidRDefault="00A535C4" w:rsidP="00A535C4">
      <w:pPr>
        <w:bidi/>
        <w:jc w:val="both"/>
        <w:rPr>
          <w:rFonts w:cs="David" w:hint="cs"/>
          <w:rtl/>
        </w:rPr>
      </w:pPr>
      <w:r w:rsidRPr="00A535C4">
        <w:rPr>
          <w:rFonts w:cs="David" w:hint="cs"/>
          <w:rtl/>
        </w:rPr>
        <w:tab/>
        <w:t xml:space="preserve"> ברור. </w:t>
      </w:r>
    </w:p>
    <w:p w14:paraId="66F22916" w14:textId="77777777" w:rsidR="00A535C4" w:rsidRPr="00A535C4" w:rsidRDefault="00A535C4" w:rsidP="00A535C4">
      <w:pPr>
        <w:bidi/>
        <w:jc w:val="both"/>
        <w:rPr>
          <w:rFonts w:cs="David" w:hint="cs"/>
          <w:rtl/>
        </w:rPr>
      </w:pPr>
    </w:p>
    <w:p w14:paraId="731F0E0D" w14:textId="77777777" w:rsidR="00A535C4" w:rsidRPr="00A535C4" w:rsidRDefault="00A535C4" w:rsidP="00A535C4">
      <w:pPr>
        <w:bidi/>
        <w:jc w:val="both"/>
        <w:rPr>
          <w:rFonts w:cs="David" w:hint="cs"/>
          <w:u w:val="single"/>
          <w:rtl/>
        </w:rPr>
      </w:pPr>
      <w:r w:rsidRPr="00A535C4">
        <w:rPr>
          <w:rFonts w:cs="David" w:hint="cs"/>
          <w:u w:val="single"/>
          <w:rtl/>
        </w:rPr>
        <w:t>קריאות:</w:t>
      </w:r>
    </w:p>
    <w:p w14:paraId="096AF97E" w14:textId="77777777" w:rsidR="00A535C4" w:rsidRPr="00A535C4" w:rsidRDefault="00A535C4" w:rsidP="00A535C4">
      <w:pPr>
        <w:bidi/>
        <w:jc w:val="both"/>
        <w:rPr>
          <w:rFonts w:cs="David" w:hint="cs"/>
          <w:rtl/>
        </w:rPr>
      </w:pPr>
    </w:p>
    <w:p w14:paraId="67F2187C" w14:textId="77777777" w:rsidR="00A535C4" w:rsidRPr="00A535C4" w:rsidRDefault="00A535C4" w:rsidP="00A535C4">
      <w:pPr>
        <w:bidi/>
        <w:jc w:val="both"/>
        <w:rPr>
          <w:rFonts w:cs="David" w:hint="cs"/>
          <w:rtl/>
        </w:rPr>
      </w:pPr>
      <w:r w:rsidRPr="00A535C4">
        <w:rPr>
          <w:rFonts w:cs="David" w:hint="cs"/>
          <w:rtl/>
        </w:rPr>
        <w:tab/>
        <w:t xml:space="preserve"> - --</w:t>
      </w:r>
    </w:p>
    <w:p w14:paraId="4DA23259" w14:textId="77777777" w:rsidR="00A535C4" w:rsidRPr="00A535C4" w:rsidRDefault="00A535C4" w:rsidP="00A535C4">
      <w:pPr>
        <w:bidi/>
        <w:jc w:val="both"/>
        <w:rPr>
          <w:rFonts w:cs="David" w:hint="cs"/>
          <w:rtl/>
        </w:rPr>
      </w:pPr>
    </w:p>
    <w:p w14:paraId="62727059" w14:textId="77777777" w:rsidR="00A535C4" w:rsidRPr="00A535C4" w:rsidRDefault="00A535C4" w:rsidP="00A535C4">
      <w:pPr>
        <w:bidi/>
        <w:jc w:val="both"/>
        <w:rPr>
          <w:rFonts w:cs="David" w:hint="cs"/>
          <w:rtl/>
        </w:rPr>
      </w:pPr>
      <w:r w:rsidRPr="00A535C4">
        <w:rPr>
          <w:rFonts w:cs="David" w:hint="cs"/>
          <w:u w:val="single"/>
          <w:rtl/>
        </w:rPr>
        <w:t xml:space="preserve">גלעד </w:t>
      </w:r>
      <w:proofErr w:type="spellStart"/>
      <w:r w:rsidRPr="00A535C4">
        <w:rPr>
          <w:rFonts w:cs="David" w:hint="cs"/>
          <w:u w:val="single"/>
          <w:rtl/>
        </w:rPr>
        <w:t>ארדן</w:t>
      </w:r>
      <w:proofErr w:type="spellEnd"/>
      <w:r w:rsidRPr="00A535C4">
        <w:rPr>
          <w:rFonts w:cs="David" w:hint="cs"/>
          <w:u w:val="single"/>
          <w:rtl/>
        </w:rPr>
        <w:t>:</w:t>
      </w:r>
    </w:p>
    <w:p w14:paraId="5B4CF560" w14:textId="77777777" w:rsidR="00A535C4" w:rsidRPr="00A535C4" w:rsidRDefault="00A535C4" w:rsidP="00A535C4">
      <w:pPr>
        <w:bidi/>
        <w:jc w:val="both"/>
        <w:rPr>
          <w:rFonts w:cs="David" w:hint="cs"/>
          <w:rtl/>
        </w:rPr>
      </w:pPr>
    </w:p>
    <w:p w14:paraId="326E450F" w14:textId="77777777" w:rsidR="00A535C4" w:rsidRPr="00A535C4" w:rsidRDefault="00A535C4" w:rsidP="00A535C4">
      <w:pPr>
        <w:bidi/>
        <w:jc w:val="both"/>
        <w:rPr>
          <w:rFonts w:cs="David" w:hint="cs"/>
          <w:rtl/>
        </w:rPr>
      </w:pPr>
      <w:r w:rsidRPr="00A535C4">
        <w:rPr>
          <w:rFonts w:cs="David" w:hint="cs"/>
          <w:rtl/>
        </w:rPr>
        <w:tab/>
        <w:t>- - -</w:t>
      </w:r>
      <w:r w:rsidRPr="00A535C4">
        <w:rPr>
          <w:rFonts w:cs="David" w:hint="cs"/>
          <w:rtl/>
        </w:rPr>
        <w:tab/>
      </w:r>
    </w:p>
    <w:p w14:paraId="4B5C1A7A" w14:textId="77777777" w:rsidR="00A535C4" w:rsidRPr="00A535C4" w:rsidRDefault="00A535C4" w:rsidP="00A535C4">
      <w:pPr>
        <w:bidi/>
        <w:jc w:val="both"/>
        <w:rPr>
          <w:rFonts w:cs="David" w:hint="cs"/>
          <w:rtl/>
        </w:rPr>
      </w:pPr>
    </w:p>
    <w:p w14:paraId="2770A5D8" w14:textId="77777777" w:rsidR="00A535C4" w:rsidRPr="00A535C4" w:rsidRDefault="00A535C4" w:rsidP="00A535C4">
      <w:pPr>
        <w:bidi/>
        <w:jc w:val="both"/>
        <w:rPr>
          <w:rFonts w:cs="David" w:hint="cs"/>
          <w:rtl/>
        </w:rPr>
      </w:pPr>
      <w:r w:rsidRPr="00A535C4">
        <w:rPr>
          <w:rFonts w:cs="David" w:hint="cs"/>
          <w:u w:val="single"/>
          <w:rtl/>
        </w:rPr>
        <w:t xml:space="preserve">יעקב </w:t>
      </w:r>
      <w:proofErr w:type="spellStart"/>
      <w:r w:rsidRPr="00A535C4">
        <w:rPr>
          <w:rFonts w:cs="David" w:hint="cs"/>
          <w:u w:val="single"/>
          <w:rtl/>
        </w:rPr>
        <w:t>מרגי</w:t>
      </w:r>
      <w:proofErr w:type="spellEnd"/>
      <w:r w:rsidRPr="00A535C4">
        <w:rPr>
          <w:rFonts w:cs="David" w:hint="cs"/>
          <w:u w:val="single"/>
          <w:rtl/>
        </w:rPr>
        <w:t>:</w:t>
      </w:r>
    </w:p>
    <w:p w14:paraId="27971C0C" w14:textId="77777777" w:rsidR="00A535C4" w:rsidRPr="00A535C4" w:rsidRDefault="00A535C4" w:rsidP="00A535C4">
      <w:pPr>
        <w:bidi/>
        <w:jc w:val="both"/>
        <w:rPr>
          <w:rFonts w:cs="David" w:hint="cs"/>
          <w:rtl/>
        </w:rPr>
      </w:pPr>
    </w:p>
    <w:p w14:paraId="6B1BC442" w14:textId="77777777" w:rsidR="00A535C4" w:rsidRPr="00A535C4" w:rsidRDefault="00A535C4" w:rsidP="00A535C4">
      <w:pPr>
        <w:bidi/>
        <w:jc w:val="both"/>
        <w:rPr>
          <w:rFonts w:cs="David" w:hint="cs"/>
          <w:rtl/>
        </w:rPr>
      </w:pPr>
      <w:r w:rsidRPr="00A535C4">
        <w:rPr>
          <w:rFonts w:cs="David" w:hint="cs"/>
          <w:rtl/>
        </w:rPr>
        <w:tab/>
        <w:t xml:space="preserve"> רציתי לשמוע את הברור מאליו. </w:t>
      </w:r>
    </w:p>
    <w:p w14:paraId="23451842" w14:textId="77777777" w:rsidR="00A535C4" w:rsidRPr="00A535C4" w:rsidRDefault="00A535C4" w:rsidP="00A535C4">
      <w:pPr>
        <w:bidi/>
        <w:jc w:val="both"/>
        <w:rPr>
          <w:rFonts w:cs="David" w:hint="cs"/>
          <w:rtl/>
        </w:rPr>
      </w:pPr>
    </w:p>
    <w:p w14:paraId="2CC04E41" w14:textId="77777777" w:rsidR="00A535C4" w:rsidRPr="00A535C4" w:rsidRDefault="00A535C4" w:rsidP="00A535C4">
      <w:pPr>
        <w:bidi/>
        <w:jc w:val="both"/>
        <w:rPr>
          <w:rFonts w:cs="David" w:hint="cs"/>
          <w:rtl/>
        </w:rPr>
      </w:pPr>
      <w:r w:rsidRPr="00A535C4">
        <w:rPr>
          <w:rFonts w:cs="David" w:hint="cs"/>
          <w:rtl/>
        </w:rPr>
        <w:tab/>
        <w:t xml:space="preserve">או שבעצם - פתיחת חקירה כנגד הנשיא מהווה התנהגות בלתי הולמת. </w:t>
      </w:r>
    </w:p>
    <w:p w14:paraId="6886E8E1" w14:textId="77777777" w:rsidR="00A535C4" w:rsidRPr="00A535C4" w:rsidRDefault="00A535C4" w:rsidP="00A535C4">
      <w:pPr>
        <w:bidi/>
        <w:jc w:val="both"/>
        <w:rPr>
          <w:rFonts w:cs="David" w:hint="cs"/>
          <w:rtl/>
        </w:rPr>
      </w:pPr>
    </w:p>
    <w:p w14:paraId="1AA0F4B4" w14:textId="77777777" w:rsidR="00A535C4" w:rsidRPr="00A535C4" w:rsidRDefault="00A535C4" w:rsidP="00A535C4">
      <w:pPr>
        <w:bidi/>
        <w:jc w:val="both"/>
        <w:rPr>
          <w:rFonts w:cs="David" w:hint="cs"/>
          <w:u w:val="single"/>
          <w:rtl/>
        </w:rPr>
      </w:pPr>
      <w:r w:rsidRPr="00A535C4">
        <w:rPr>
          <w:rFonts w:cs="David" w:hint="cs"/>
          <w:u w:val="single"/>
          <w:rtl/>
        </w:rPr>
        <w:t>קריאה:</w:t>
      </w:r>
    </w:p>
    <w:p w14:paraId="2BD865A0" w14:textId="77777777" w:rsidR="00A535C4" w:rsidRPr="00A535C4" w:rsidRDefault="00A535C4" w:rsidP="00A535C4">
      <w:pPr>
        <w:bidi/>
        <w:jc w:val="both"/>
        <w:rPr>
          <w:rFonts w:cs="David" w:hint="cs"/>
          <w:rtl/>
        </w:rPr>
      </w:pPr>
    </w:p>
    <w:p w14:paraId="27BF6280" w14:textId="77777777" w:rsidR="00A535C4" w:rsidRPr="00A535C4" w:rsidRDefault="00A535C4" w:rsidP="00A535C4">
      <w:pPr>
        <w:bidi/>
        <w:jc w:val="both"/>
        <w:rPr>
          <w:rFonts w:cs="David" w:hint="cs"/>
          <w:rtl/>
        </w:rPr>
      </w:pPr>
      <w:r w:rsidRPr="00A535C4">
        <w:rPr>
          <w:rFonts w:cs="David" w:hint="cs"/>
          <w:rtl/>
        </w:rPr>
        <w:tab/>
        <w:t xml:space="preserve">את זה אנחנו צריכים - - </w:t>
      </w:r>
    </w:p>
    <w:p w14:paraId="743284E4" w14:textId="77777777" w:rsidR="00A535C4" w:rsidRPr="00A535C4" w:rsidRDefault="00A535C4" w:rsidP="00A535C4">
      <w:pPr>
        <w:bidi/>
        <w:jc w:val="both"/>
        <w:rPr>
          <w:rFonts w:cs="David" w:hint="cs"/>
          <w:rtl/>
        </w:rPr>
      </w:pPr>
    </w:p>
    <w:p w14:paraId="5121081A" w14:textId="77777777" w:rsidR="00A535C4" w:rsidRPr="00A535C4" w:rsidRDefault="00A535C4" w:rsidP="00A535C4">
      <w:pPr>
        <w:bidi/>
        <w:jc w:val="both"/>
        <w:rPr>
          <w:rFonts w:cs="David" w:hint="cs"/>
          <w:u w:val="single"/>
          <w:rtl/>
        </w:rPr>
      </w:pPr>
      <w:r w:rsidRPr="00A535C4">
        <w:rPr>
          <w:rFonts w:cs="David" w:hint="cs"/>
          <w:u w:val="single"/>
          <w:rtl/>
        </w:rPr>
        <w:t xml:space="preserve">יעקב </w:t>
      </w:r>
      <w:proofErr w:type="spellStart"/>
      <w:r w:rsidRPr="00A535C4">
        <w:rPr>
          <w:rFonts w:cs="David" w:hint="cs"/>
          <w:u w:val="single"/>
          <w:rtl/>
        </w:rPr>
        <w:t>מרגי</w:t>
      </w:r>
      <w:proofErr w:type="spellEnd"/>
      <w:r w:rsidRPr="00A535C4">
        <w:rPr>
          <w:rFonts w:cs="David" w:hint="cs"/>
          <w:u w:val="single"/>
          <w:rtl/>
        </w:rPr>
        <w:t>:</w:t>
      </w:r>
    </w:p>
    <w:p w14:paraId="7B40AF39" w14:textId="77777777" w:rsidR="00A535C4" w:rsidRPr="00A535C4" w:rsidRDefault="00A535C4" w:rsidP="00A535C4">
      <w:pPr>
        <w:bidi/>
        <w:jc w:val="both"/>
        <w:rPr>
          <w:rFonts w:cs="David" w:hint="cs"/>
          <w:rtl/>
        </w:rPr>
      </w:pPr>
    </w:p>
    <w:p w14:paraId="7B8F1F7B" w14:textId="77777777" w:rsidR="00A535C4" w:rsidRPr="00A535C4" w:rsidRDefault="00A535C4" w:rsidP="00A535C4">
      <w:pPr>
        <w:bidi/>
        <w:jc w:val="both"/>
        <w:rPr>
          <w:rFonts w:cs="David" w:hint="cs"/>
          <w:rtl/>
        </w:rPr>
      </w:pPr>
      <w:r w:rsidRPr="00A535C4">
        <w:rPr>
          <w:rFonts w:cs="David" w:hint="cs"/>
          <w:rtl/>
        </w:rPr>
        <w:tab/>
        <w:t xml:space="preserve">נשמעו גם בדיון הקודם וגם בדיון הזה והרצו לנו הרצאות ערכיות ומוסריות - ערכים ונורמות </w:t>
      </w:r>
      <w:proofErr w:type="spellStart"/>
      <w:r w:rsidRPr="00A535C4">
        <w:rPr>
          <w:rFonts w:cs="David" w:hint="cs"/>
          <w:rtl/>
        </w:rPr>
        <w:t>והכל</w:t>
      </w:r>
      <w:proofErr w:type="spellEnd"/>
      <w:r w:rsidRPr="00A535C4">
        <w:rPr>
          <w:rFonts w:cs="David" w:hint="cs"/>
          <w:rtl/>
        </w:rPr>
        <w:t xml:space="preserve">,  שעצם פתיחת חקירה כנגד הנשיא הינה התנהגות בלתי הולמת. </w:t>
      </w:r>
    </w:p>
    <w:p w14:paraId="3CB7A29A" w14:textId="77777777" w:rsidR="00A535C4" w:rsidRPr="00A535C4" w:rsidRDefault="00A535C4" w:rsidP="00A535C4">
      <w:pPr>
        <w:bidi/>
        <w:jc w:val="both"/>
        <w:rPr>
          <w:rFonts w:cs="David" w:hint="cs"/>
          <w:rtl/>
        </w:rPr>
      </w:pPr>
    </w:p>
    <w:p w14:paraId="6BE5BD97" w14:textId="77777777" w:rsidR="00A535C4" w:rsidRPr="00A535C4" w:rsidRDefault="00A535C4" w:rsidP="00A535C4">
      <w:pPr>
        <w:pStyle w:val="Heading5"/>
        <w:rPr>
          <w:rFonts w:hint="cs"/>
          <w:rtl/>
        </w:rPr>
      </w:pPr>
      <w:proofErr w:type="spellStart"/>
      <w:r w:rsidRPr="00A535C4">
        <w:rPr>
          <w:rFonts w:hint="cs"/>
          <w:u w:val="single"/>
          <w:rtl/>
        </w:rPr>
        <w:t>נאדיה</w:t>
      </w:r>
      <w:proofErr w:type="spellEnd"/>
      <w:r w:rsidRPr="00A535C4">
        <w:rPr>
          <w:rFonts w:hint="cs"/>
          <w:u w:val="single"/>
          <w:rtl/>
        </w:rPr>
        <w:t xml:space="preserve"> חילו:</w:t>
      </w:r>
    </w:p>
    <w:p w14:paraId="67A74D47" w14:textId="77777777" w:rsidR="00A535C4" w:rsidRPr="00A535C4" w:rsidRDefault="00A535C4" w:rsidP="00A535C4">
      <w:pPr>
        <w:pStyle w:val="Heading5"/>
        <w:rPr>
          <w:rFonts w:hint="cs"/>
          <w:rtl/>
        </w:rPr>
      </w:pPr>
    </w:p>
    <w:p w14:paraId="184C8DB6" w14:textId="77777777" w:rsidR="00A535C4" w:rsidRPr="00A535C4" w:rsidRDefault="00A535C4" w:rsidP="00A535C4">
      <w:pPr>
        <w:bidi/>
        <w:jc w:val="both"/>
        <w:rPr>
          <w:rFonts w:cs="David" w:hint="cs"/>
          <w:rtl/>
        </w:rPr>
      </w:pPr>
      <w:r w:rsidRPr="00A535C4">
        <w:rPr>
          <w:rFonts w:cs="David" w:hint="cs"/>
          <w:rtl/>
        </w:rPr>
        <w:tab/>
        <w:t xml:space="preserve"> השתמע מהתייחסות היועץ המשפטי שבעצם ההתנהגות הבלתי הולמת נובעת מהנושא הציבורי - הערכי- המוסרי ולא מהתשתית </w:t>
      </w:r>
      <w:proofErr w:type="spellStart"/>
      <w:r w:rsidRPr="00A535C4">
        <w:rPr>
          <w:rFonts w:cs="David" w:hint="cs"/>
          <w:rtl/>
        </w:rPr>
        <w:t>הראייתית</w:t>
      </w:r>
      <w:proofErr w:type="spellEnd"/>
      <w:r w:rsidRPr="00A535C4">
        <w:rPr>
          <w:rFonts w:cs="David" w:hint="cs"/>
          <w:rtl/>
        </w:rPr>
        <w:t xml:space="preserve">. אנחנו לא אמורים להיכנס לזה. אבל בכל זאת, כשאנחנו בנינו את ההמלצה שלנו וחתמנו, ואני אחת שחתמה על הקובלנה, אנחנו ניזונו בגיבוש חוות הדעת שלנו על התנהגות לא הולמת  בכל זאת מאיזו מטריית תכנים כללית  שהובאה על ידך המלצה להעמיד לדין, בלי לדעת את פרטי הפרטים. השאלה שעומדת היום - האם אנחנו אמורים לקבל עוד אינפורמציה לתשתית </w:t>
      </w:r>
      <w:proofErr w:type="spellStart"/>
      <w:r w:rsidRPr="00A535C4">
        <w:rPr>
          <w:rFonts w:cs="David" w:hint="cs"/>
          <w:rtl/>
        </w:rPr>
        <w:t>ראייתית</w:t>
      </w:r>
      <w:proofErr w:type="spellEnd"/>
      <w:r w:rsidRPr="00A535C4">
        <w:rPr>
          <w:rFonts w:cs="David" w:hint="cs"/>
          <w:rtl/>
        </w:rPr>
        <w:t xml:space="preserve"> אם החוק, בעצם - -כלומר, גם על ההתנהגות, התנהגות הלא הולמת היא לא אמורה להביא אותנו לכניסה לפרטי פרטים - - היא מספקת, בשלב הזה, לקבוע, ועובדה היא שאנחנו לא הגשנו את הקובלנה בתחילת החקירה. כלומר, בכל זאת, גם בתחילת החקירה, כביכול, יכולת להגיד שזו התנהגות לא הולמת </w:t>
      </w:r>
      <w:proofErr w:type="spellStart"/>
      <w:r w:rsidRPr="00A535C4">
        <w:rPr>
          <w:rFonts w:cs="David" w:hint="cs"/>
          <w:rtl/>
        </w:rPr>
        <w:t>וצימצמנו</w:t>
      </w:r>
      <w:proofErr w:type="spellEnd"/>
      <w:r w:rsidRPr="00A535C4">
        <w:rPr>
          <w:rFonts w:cs="David" w:hint="cs"/>
          <w:rtl/>
        </w:rPr>
        <w:t xml:space="preserve">. כלומר, היה איזה שלב נוסף שהביא אותנו להיות יותר בטוחים בהתנהגות הבלתי הולמת בהיבט הציבורי-הערכי שבעצם בכלל לא מחייב אותנו היום להיכנס לכל פרט, לתשתית </w:t>
      </w:r>
      <w:proofErr w:type="spellStart"/>
      <w:r w:rsidRPr="00A535C4">
        <w:rPr>
          <w:rFonts w:cs="David" w:hint="cs"/>
          <w:rtl/>
        </w:rPr>
        <w:t>הראייתית</w:t>
      </w:r>
      <w:proofErr w:type="spellEnd"/>
      <w:r w:rsidRPr="00A535C4">
        <w:rPr>
          <w:rFonts w:cs="David" w:hint="cs"/>
          <w:rtl/>
        </w:rPr>
        <w:t xml:space="preserve"> או כל מיני ראיות נוספות בשלב הזה. </w:t>
      </w:r>
    </w:p>
    <w:p w14:paraId="4BE54EB1" w14:textId="77777777" w:rsidR="00A535C4" w:rsidRPr="00A535C4" w:rsidRDefault="00A535C4" w:rsidP="00A535C4">
      <w:pPr>
        <w:bidi/>
        <w:jc w:val="both"/>
        <w:rPr>
          <w:rFonts w:cs="David" w:hint="cs"/>
          <w:rtl/>
        </w:rPr>
      </w:pPr>
    </w:p>
    <w:p w14:paraId="3708B265" w14:textId="77777777" w:rsidR="00A535C4" w:rsidRPr="00A535C4" w:rsidRDefault="00A535C4" w:rsidP="00A535C4">
      <w:pPr>
        <w:pStyle w:val="Heading5"/>
        <w:rPr>
          <w:rFonts w:hint="cs"/>
          <w:rtl/>
        </w:rPr>
      </w:pPr>
      <w:proofErr w:type="spellStart"/>
      <w:r w:rsidRPr="00A535C4">
        <w:rPr>
          <w:rFonts w:hint="cs"/>
          <w:u w:val="single"/>
          <w:rtl/>
        </w:rPr>
        <w:t>אסתרינה</w:t>
      </w:r>
      <w:proofErr w:type="spellEnd"/>
      <w:r w:rsidRPr="00A535C4">
        <w:rPr>
          <w:rFonts w:hint="cs"/>
          <w:u w:val="single"/>
          <w:rtl/>
        </w:rPr>
        <w:t xml:space="preserve"> </w:t>
      </w:r>
      <w:proofErr w:type="spellStart"/>
      <w:r w:rsidRPr="00A535C4">
        <w:rPr>
          <w:rFonts w:hint="cs"/>
          <w:u w:val="single"/>
          <w:rtl/>
        </w:rPr>
        <w:t>טרטמן</w:t>
      </w:r>
      <w:proofErr w:type="spellEnd"/>
      <w:r w:rsidRPr="00A535C4">
        <w:rPr>
          <w:rFonts w:hint="cs"/>
          <w:u w:val="single"/>
          <w:rtl/>
        </w:rPr>
        <w:t>:</w:t>
      </w:r>
    </w:p>
    <w:p w14:paraId="63B09B37" w14:textId="77777777" w:rsidR="00A535C4" w:rsidRPr="00A535C4" w:rsidRDefault="00A535C4" w:rsidP="00A535C4">
      <w:pPr>
        <w:pStyle w:val="Heading5"/>
        <w:rPr>
          <w:rFonts w:hint="cs"/>
          <w:rtl/>
        </w:rPr>
      </w:pPr>
    </w:p>
    <w:p w14:paraId="093F749C" w14:textId="77777777" w:rsidR="00A535C4" w:rsidRPr="00A535C4" w:rsidRDefault="00A535C4" w:rsidP="00A535C4">
      <w:pPr>
        <w:bidi/>
        <w:jc w:val="both"/>
        <w:rPr>
          <w:rFonts w:cs="David" w:hint="cs"/>
          <w:rtl/>
        </w:rPr>
      </w:pPr>
      <w:r w:rsidRPr="00A535C4">
        <w:rPr>
          <w:rFonts w:cs="David" w:hint="cs"/>
          <w:rtl/>
        </w:rPr>
        <w:tab/>
        <w:t xml:space="preserve">בג"ץ פוקס נגד נשיא המדינה מ-27 לנובמבר עשה לי את העבודה.  חסך ממני והעביר בצורה ברורה את מה שגרסתי כל הזמן, וכמובן - דברים שאמר היועץ המשפטי לממשלה, מר מזוז, חיזקו את האמירה הזו. אני סברתי ועודני סוברת שאין מתפקידה של כנסת ישראל לשמש חלופה לבתי המשפט, לדון ולשפוט, מה עוד שהפרטים אינם מצויים בידינו. יחד עם זאת, מעבר לכך,  ברמה הפרקטית, חשוב שהציבור בישראל יידע: </w:t>
      </w:r>
      <w:proofErr w:type="spellStart"/>
      <w:r w:rsidRPr="00A535C4">
        <w:rPr>
          <w:rFonts w:cs="David" w:hint="cs"/>
          <w:rtl/>
        </w:rPr>
        <w:t>נבצרותו</w:t>
      </w:r>
      <w:proofErr w:type="spellEnd"/>
      <w:r w:rsidRPr="00A535C4">
        <w:rPr>
          <w:rFonts w:cs="David" w:hint="cs"/>
          <w:rtl/>
        </w:rPr>
        <w:t xml:space="preserve"> של הנשיא נטלה ממנו את סמכויותיו כתפקיד, לתפקד כנשיא. הן הועברו לממלאת מקומו, יושבת ראש הכנסת וניתן להעמידו לדין אם והיה,  כאשר ימצאו לנכון להגיש נגדו כתב אישום. </w:t>
      </w:r>
    </w:p>
    <w:p w14:paraId="6269402A" w14:textId="77777777" w:rsidR="00A535C4" w:rsidRPr="00A535C4" w:rsidRDefault="00A535C4" w:rsidP="00A535C4">
      <w:pPr>
        <w:bidi/>
        <w:jc w:val="both"/>
        <w:rPr>
          <w:rFonts w:cs="David" w:hint="cs"/>
          <w:rtl/>
        </w:rPr>
      </w:pPr>
    </w:p>
    <w:p w14:paraId="7ACF6DA3" w14:textId="77777777" w:rsidR="00A535C4" w:rsidRPr="00A535C4" w:rsidRDefault="00A535C4" w:rsidP="00A535C4">
      <w:pPr>
        <w:bidi/>
        <w:jc w:val="both"/>
        <w:rPr>
          <w:rFonts w:cs="David" w:hint="cs"/>
          <w:rtl/>
        </w:rPr>
      </w:pPr>
      <w:r w:rsidRPr="00A535C4">
        <w:rPr>
          <w:rFonts w:cs="David" w:hint="cs"/>
          <w:u w:val="single"/>
          <w:rtl/>
        </w:rPr>
        <w:t>צבי הנדל:</w:t>
      </w:r>
    </w:p>
    <w:p w14:paraId="02ADF304" w14:textId="77777777" w:rsidR="00A535C4" w:rsidRPr="00A535C4" w:rsidRDefault="00A535C4" w:rsidP="00A535C4">
      <w:pPr>
        <w:bidi/>
        <w:jc w:val="both"/>
        <w:rPr>
          <w:rFonts w:cs="David" w:hint="cs"/>
          <w:rtl/>
        </w:rPr>
      </w:pPr>
    </w:p>
    <w:p w14:paraId="66508A09" w14:textId="77777777" w:rsidR="00A535C4" w:rsidRPr="00A535C4" w:rsidRDefault="00A535C4" w:rsidP="00A535C4">
      <w:pPr>
        <w:bidi/>
        <w:jc w:val="both"/>
        <w:rPr>
          <w:rFonts w:cs="David" w:hint="cs"/>
          <w:rtl/>
        </w:rPr>
      </w:pPr>
      <w:r w:rsidRPr="00A535C4">
        <w:rPr>
          <w:rFonts w:cs="David" w:hint="cs"/>
          <w:rtl/>
        </w:rPr>
        <w:tab/>
        <w:t xml:space="preserve"> לא נכון. </w:t>
      </w:r>
    </w:p>
    <w:p w14:paraId="3ACC7435" w14:textId="77777777" w:rsidR="00A535C4" w:rsidRPr="00A535C4" w:rsidRDefault="00A535C4" w:rsidP="00A535C4">
      <w:pPr>
        <w:bidi/>
        <w:jc w:val="both"/>
        <w:rPr>
          <w:rFonts w:cs="David" w:hint="cs"/>
          <w:rtl/>
        </w:rPr>
      </w:pPr>
    </w:p>
    <w:p w14:paraId="5092E62D" w14:textId="77777777" w:rsidR="00A535C4" w:rsidRPr="00A535C4" w:rsidRDefault="00A535C4" w:rsidP="00A535C4">
      <w:pPr>
        <w:bidi/>
        <w:jc w:val="both"/>
        <w:rPr>
          <w:rFonts w:cs="David" w:hint="cs"/>
          <w:u w:val="single"/>
          <w:rtl/>
        </w:rPr>
      </w:pPr>
      <w:r w:rsidRPr="00A535C4">
        <w:rPr>
          <w:rFonts w:cs="David" w:hint="cs"/>
          <w:u w:val="single"/>
          <w:rtl/>
        </w:rPr>
        <w:t>קריאות:</w:t>
      </w:r>
    </w:p>
    <w:p w14:paraId="2E952CC8" w14:textId="77777777" w:rsidR="00A535C4" w:rsidRPr="00A535C4" w:rsidRDefault="00A535C4" w:rsidP="00A535C4">
      <w:pPr>
        <w:bidi/>
        <w:jc w:val="both"/>
        <w:rPr>
          <w:rFonts w:cs="David" w:hint="cs"/>
          <w:rtl/>
        </w:rPr>
      </w:pPr>
    </w:p>
    <w:p w14:paraId="2BE3C5BB" w14:textId="77777777" w:rsidR="00A535C4" w:rsidRPr="00A535C4" w:rsidRDefault="00A535C4" w:rsidP="00A535C4">
      <w:pPr>
        <w:bidi/>
        <w:jc w:val="both"/>
        <w:rPr>
          <w:rFonts w:cs="David" w:hint="cs"/>
          <w:rtl/>
        </w:rPr>
      </w:pPr>
      <w:r w:rsidRPr="00A535C4">
        <w:rPr>
          <w:rFonts w:cs="David" w:hint="cs"/>
          <w:rtl/>
        </w:rPr>
        <w:tab/>
        <w:t>- - -</w:t>
      </w:r>
    </w:p>
    <w:p w14:paraId="5C255EF0" w14:textId="77777777" w:rsidR="00A535C4" w:rsidRPr="00A535C4" w:rsidRDefault="00A535C4" w:rsidP="00A535C4">
      <w:pPr>
        <w:bidi/>
        <w:jc w:val="both"/>
        <w:rPr>
          <w:rFonts w:cs="David" w:hint="cs"/>
          <w:rtl/>
        </w:rPr>
      </w:pPr>
    </w:p>
    <w:p w14:paraId="20B80C62" w14:textId="77777777" w:rsidR="00A535C4" w:rsidRPr="00A535C4" w:rsidRDefault="00A535C4" w:rsidP="00A535C4">
      <w:pPr>
        <w:pStyle w:val="Heading5"/>
        <w:rPr>
          <w:rFonts w:hint="cs"/>
          <w:rtl/>
        </w:rPr>
      </w:pPr>
      <w:proofErr w:type="spellStart"/>
      <w:r w:rsidRPr="00A535C4">
        <w:rPr>
          <w:rFonts w:hint="cs"/>
          <w:u w:val="single"/>
          <w:rtl/>
        </w:rPr>
        <w:t>אסתרינה</w:t>
      </w:r>
      <w:proofErr w:type="spellEnd"/>
      <w:r w:rsidRPr="00A535C4">
        <w:rPr>
          <w:rFonts w:hint="cs"/>
          <w:u w:val="single"/>
          <w:rtl/>
        </w:rPr>
        <w:t xml:space="preserve"> </w:t>
      </w:r>
      <w:proofErr w:type="spellStart"/>
      <w:r w:rsidRPr="00A535C4">
        <w:rPr>
          <w:rFonts w:hint="cs"/>
          <w:u w:val="single"/>
          <w:rtl/>
        </w:rPr>
        <w:t>טרטמן</w:t>
      </w:r>
      <w:proofErr w:type="spellEnd"/>
      <w:r w:rsidRPr="00A535C4">
        <w:rPr>
          <w:rFonts w:hint="cs"/>
          <w:u w:val="single"/>
          <w:rtl/>
        </w:rPr>
        <w:t>:</w:t>
      </w:r>
    </w:p>
    <w:p w14:paraId="4FBFD45B" w14:textId="77777777" w:rsidR="00A535C4" w:rsidRPr="00A535C4" w:rsidRDefault="00A535C4" w:rsidP="00A535C4">
      <w:pPr>
        <w:pStyle w:val="Heading5"/>
        <w:rPr>
          <w:rFonts w:hint="cs"/>
          <w:rtl/>
        </w:rPr>
      </w:pPr>
    </w:p>
    <w:p w14:paraId="0D428F36" w14:textId="77777777" w:rsidR="00A535C4" w:rsidRPr="00A535C4" w:rsidRDefault="00A535C4" w:rsidP="00A535C4">
      <w:pPr>
        <w:bidi/>
        <w:jc w:val="both"/>
        <w:rPr>
          <w:rFonts w:cs="David" w:hint="cs"/>
          <w:rtl/>
        </w:rPr>
      </w:pPr>
      <w:r w:rsidRPr="00A535C4">
        <w:rPr>
          <w:rFonts w:cs="David" w:hint="cs"/>
          <w:rtl/>
        </w:rPr>
        <w:tab/>
        <w:t xml:space="preserve"> פתחתי ואמרתי - בהתחשב בבג"ץ פוקס. חזקה עלי שעם ההחלטה הזו - אם תוכלו לקרוא את מה שכתוב, אפילו במכתב שהונח על שולחנך, בסעיף 5. חזקה עלי שבג"ץ קיבל את הנימוק הזה אז היה וכאשר - אני מפנה  את תשומת לבך, חבר הכנסת הנדל, לשורה אחת לפני האחרונה ואל תקפצו להגיד לי - לא נכון. ראוי ורצוי  להכין שיעורי בית לפני שמתפרצים. </w:t>
      </w:r>
    </w:p>
    <w:p w14:paraId="4D7CD086" w14:textId="77777777" w:rsidR="00A535C4" w:rsidRPr="00A535C4" w:rsidRDefault="00A535C4" w:rsidP="00A535C4">
      <w:pPr>
        <w:bidi/>
        <w:jc w:val="both"/>
        <w:rPr>
          <w:rFonts w:cs="David" w:hint="cs"/>
          <w:rtl/>
        </w:rPr>
      </w:pPr>
    </w:p>
    <w:p w14:paraId="48589094" w14:textId="77777777" w:rsidR="00A535C4" w:rsidRPr="00A535C4" w:rsidRDefault="00A535C4" w:rsidP="00A535C4">
      <w:pPr>
        <w:bidi/>
        <w:jc w:val="both"/>
        <w:rPr>
          <w:rFonts w:cs="David" w:hint="cs"/>
          <w:rtl/>
        </w:rPr>
      </w:pPr>
      <w:r w:rsidRPr="00A535C4">
        <w:rPr>
          <w:rFonts w:cs="David" w:hint="cs"/>
          <w:u w:val="single"/>
          <w:rtl/>
        </w:rPr>
        <w:t>צבי הנדל:</w:t>
      </w:r>
    </w:p>
    <w:p w14:paraId="08AF46D3" w14:textId="77777777" w:rsidR="00A535C4" w:rsidRPr="00A535C4" w:rsidRDefault="00A535C4" w:rsidP="00A535C4">
      <w:pPr>
        <w:bidi/>
        <w:jc w:val="both"/>
        <w:rPr>
          <w:rFonts w:cs="David" w:hint="cs"/>
          <w:rtl/>
        </w:rPr>
      </w:pPr>
    </w:p>
    <w:p w14:paraId="473CC3F3" w14:textId="77777777" w:rsidR="00A535C4" w:rsidRPr="00A535C4" w:rsidRDefault="00A535C4" w:rsidP="00A535C4">
      <w:pPr>
        <w:bidi/>
        <w:jc w:val="both"/>
        <w:rPr>
          <w:rFonts w:cs="David" w:hint="cs"/>
          <w:rtl/>
        </w:rPr>
      </w:pPr>
      <w:r w:rsidRPr="00A535C4">
        <w:rPr>
          <w:rFonts w:cs="David" w:hint="cs"/>
          <w:rtl/>
        </w:rPr>
        <w:tab/>
        <w:t xml:space="preserve"> למרות חד המשמעיות - לא נכון. </w:t>
      </w:r>
    </w:p>
    <w:p w14:paraId="01361D12" w14:textId="77777777" w:rsidR="00A535C4" w:rsidRPr="00A535C4" w:rsidRDefault="00A535C4" w:rsidP="00A535C4">
      <w:pPr>
        <w:bidi/>
        <w:jc w:val="both"/>
        <w:rPr>
          <w:rFonts w:cs="David" w:hint="cs"/>
          <w:rtl/>
        </w:rPr>
      </w:pPr>
    </w:p>
    <w:p w14:paraId="1405DC36" w14:textId="77777777" w:rsidR="00A535C4" w:rsidRPr="00A535C4" w:rsidRDefault="00A535C4" w:rsidP="00A535C4">
      <w:pPr>
        <w:pStyle w:val="Heading5"/>
        <w:rPr>
          <w:rFonts w:hint="cs"/>
          <w:rtl/>
        </w:rPr>
      </w:pPr>
      <w:proofErr w:type="spellStart"/>
      <w:r w:rsidRPr="00A535C4">
        <w:rPr>
          <w:rFonts w:hint="cs"/>
          <w:u w:val="single"/>
          <w:rtl/>
        </w:rPr>
        <w:t>אסתרינה</w:t>
      </w:r>
      <w:proofErr w:type="spellEnd"/>
      <w:r w:rsidRPr="00A535C4">
        <w:rPr>
          <w:rFonts w:hint="cs"/>
          <w:u w:val="single"/>
          <w:rtl/>
        </w:rPr>
        <w:t xml:space="preserve"> </w:t>
      </w:r>
      <w:proofErr w:type="spellStart"/>
      <w:r w:rsidRPr="00A535C4">
        <w:rPr>
          <w:rFonts w:hint="cs"/>
          <w:u w:val="single"/>
          <w:rtl/>
        </w:rPr>
        <w:t>טרטמן</w:t>
      </w:r>
      <w:proofErr w:type="spellEnd"/>
      <w:r w:rsidRPr="00A535C4">
        <w:rPr>
          <w:rFonts w:hint="cs"/>
          <w:u w:val="single"/>
          <w:rtl/>
        </w:rPr>
        <w:t>:</w:t>
      </w:r>
    </w:p>
    <w:p w14:paraId="3FDDBE96" w14:textId="77777777" w:rsidR="00A535C4" w:rsidRPr="00A535C4" w:rsidRDefault="00A535C4" w:rsidP="00A535C4">
      <w:pPr>
        <w:pStyle w:val="Heading5"/>
        <w:rPr>
          <w:rFonts w:hint="cs"/>
          <w:rtl/>
        </w:rPr>
      </w:pPr>
    </w:p>
    <w:p w14:paraId="38E563F6" w14:textId="77777777" w:rsidR="00A535C4" w:rsidRPr="00A535C4" w:rsidRDefault="00A535C4" w:rsidP="00A535C4">
      <w:pPr>
        <w:bidi/>
        <w:jc w:val="both"/>
        <w:rPr>
          <w:rFonts w:cs="David" w:hint="cs"/>
          <w:rtl/>
        </w:rPr>
      </w:pPr>
      <w:r w:rsidRPr="00A535C4">
        <w:rPr>
          <w:rFonts w:cs="David" w:hint="cs"/>
          <w:rtl/>
        </w:rPr>
        <w:tab/>
        <w:t xml:space="preserve">ברמה הפרקטית, כל הדיון הזה הוא דיון שבעצם אין לו משמעות משפטית, כי אין זה מסמכותנו לה-  - את הדברים האלה. יש לנו, ואני מקבלת את הדברים שנאמרו פה קודם על ידי חברי כנסת שונים, שהישיבה כאן בעצם היא בבחינת חוות דעת ציבורית או ערכית, ברמה המהותית: האם בהתנהלותו של הנשיא יש דבר שהוא התנהגות שאינה הולמת או לא. מעבר לכך אין לנו שום כלים. אני חייבת להודות שכחברת כנסת וכאזרחית במדינת ישראל, כל המידע שמונח על שולחני נוכח תפקידו, התנהלותו, תפקודו ומעשיו של נשיא המדינה הם אך ורק - ודומני שכך הם גם הכלים של חבריי - אך ורק: עיתונות, טלוויזיה, רדיו. זה בסדר, אבל זה לא מספיק לי כדי לפסוק האם ההתנהגות היא ראויה או לא. </w:t>
      </w:r>
    </w:p>
    <w:p w14:paraId="53389FE5" w14:textId="77777777" w:rsidR="00A535C4" w:rsidRPr="00A535C4" w:rsidRDefault="00A535C4" w:rsidP="00A535C4">
      <w:pPr>
        <w:bidi/>
        <w:jc w:val="both"/>
        <w:rPr>
          <w:rFonts w:cs="David" w:hint="cs"/>
          <w:rtl/>
        </w:rPr>
      </w:pPr>
    </w:p>
    <w:p w14:paraId="3E5AF1A1" w14:textId="77777777" w:rsidR="00A535C4" w:rsidRPr="00A535C4" w:rsidRDefault="00A535C4" w:rsidP="00A535C4">
      <w:pPr>
        <w:bidi/>
        <w:jc w:val="both"/>
        <w:rPr>
          <w:rFonts w:cs="David" w:hint="cs"/>
          <w:rtl/>
        </w:rPr>
      </w:pPr>
      <w:r w:rsidRPr="00A535C4">
        <w:rPr>
          <w:rFonts w:cs="David" w:hint="cs"/>
          <w:rtl/>
        </w:rPr>
        <w:tab/>
        <w:t xml:space="preserve">לכן אני פונה בבקשה לשני היועצים המשפטיים שיושבים פה - הן ליועץ המשפטי לממשלה, מר מזוז, והן ליועצת המשפטית לכנסת, הגברת </w:t>
      </w:r>
      <w:proofErr w:type="spellStart"/>
      <w:r w:rsidRPr="00A535C4">
        <w:rPr>
          <w:rFonts w:cs="David" w:hint="cs"/>
          <w:rtl/>
        </w:rPr>
        <w:t>אלשטיין</w:t>
      </w:r>
      <w:proofErr w:type="spellEnd"/>
      <w:r w:rsidRPr="00A535C4">
        <w:rPr>
          <w:rFonts w:cs="David" w:hint="cs"/>
          <w:rtl/>
        </w:rPr>
        <w:t xml:space="preserve">. אני רוצה מכם פשוט עצה שתאיר את עיניי: האם מתוך המידע, לו הייתם במקומנו, במקום הכנסת, האם מתוך המידע והנתונים שחזקה עלי שליועץ המשפטי לממשלה יש את הנתונים שאין בידינו - לא רק בידיי, בידי כל החברים פה, אני מניחה, לפחות - רובם, והאם אנחנו, גברתי יועצת המשפטית של הכנסת, האם אנחנו מכוח המידע הבלעדי שיש בידינו, שזה בעצם התקשורת, ואני לא מבקרת את התקשורת, כי היא עושה את תפקידה נאמנה- היא מוציאה ומחצינה דברים שבלעדיהם לא הייתי יודעת. האם  אלה הכלים שמספיקים לי? מה המלצתכם, הצעתכם המקצועית? הם מספיקים לי כדי לקבל החלטה על התנהגות שאינה הולמת? אם כן - יש מקום. אם לא - אנחנו צריכים לחשוב פעמיים. </w:t>
      </w:r>
    </w:p>
    <w:p w14:paraId="41F4745F" w14:textId="77777777" w:rsidR="00A535C4" w:rsidRPr="00A535C4" w:rsidRDefault="00A535C4" w:rsidP="00A535C4">
      <w:pPr>
        <w:bidi/>
        <w:jc w:val="both"/>
        <w:rPr>
          <w:rFonts w:cs="David" w:hint="cs"/>
          <w:rtl/>
        </w:rPr>
      </w:pPr>
    </w:p>
    <w:p w14:paraId="5A2133E8" w14:textId="77777777" w:rsidR="00A535C4" w:rsidRPr="00A535C4" w:rsidRDefault="00A535C4" w:rsidP="00A535C4">
      <w:pPr>
        <w:pStyle w:val="Heading5"/>
        <w:rPr>
          <w:rFonts w:hint="cs"/>
          <w:rtl/>
        </w:rPr>
      </w:pPr>
      <w:r w:rsidRPr="00A535C4">
        <w:rPr>
          <w:rFonts w:hint="cs"/>
          <w:u w:val="single"/>
          <w:rtl/>
        </w:rPr>
        <w:t>יצחק גלנטי:</w:t>
      </w:r>
    </w:p>
    <w:p w14:paraId="46D12B7D" w14:textId="77777777" w:rsidR="00A535C4" w:rsidRPr="00A535C4" w:rsidRDefault="00A535C4" w:rsidP="00A535C4">
      <w:pPr>
        <w:pStyle w:val="Heading5"/>
        <w:rPr>
          <w:rFonts w:hint="cs"/>
          <w:rtl/>
        </w:rPr>
      </w:pPr>
    </w:p>
    <w:p w14:paraId="617E3CF0" w14:textId="77777777" w:rsidR="00A535C4" w:rsidRPr="00A535C4" w:rsidRDefault="00A535C4" w:rsidP="00A535C4">
      <w:pPr>
        <w:bidi/>
        <w:jc w:val="both"/>
        <w:rPr>
          <w:rFonts w:cs="David" w:hint="cs"/>
          <w:rtl/>
        </w:rPr>
      </w:pPr>
      <w:r w:rsidRPr="00A535C4">
        <w:rPr>
          <w:rFonts w:cs="David" w:hint="cs"/>
          <w:rtl/>
        </w:rPr>
        <w:tab/>
        <w:t xml:space="preserve">הייתי אומר כך- עד להגשת חוות הדעת של היועץ המשפטי אם יש פה מקום להגשת כתב אישום או אין פה מקום להגשת כתב אישום, הרי שבאמת, לפי דברי היועץ המשפטי, לא היה ברור מה היא המשמעות של "התנהגות שאינה הולמת". אבל - אליה וקוץ בה. ההיסוס הרב שלקח ליועץ המשפטי טרם הוגש כתב אישום - אני חושב שההיסוס הזה הביא בעצם למעין הסלמה בתוך ערוצי התקשורת השונים שבעצם כבר הוציאו את פסק דינו של הנשיא, שלא בצדק, כאשר נמנעה ממנו כל אפשרות להוכחת חפותו. במצב הזה נוצר כבר הליך - הייתי אומר - להתנהגות שאינה הולמת, מה שקודם לא היה. פתאום נוצר מצב של התנהגות שאינה הולמת. ומדוע? מכיוון שהנשיא, כנשיא, חייב לדעתי להעמיד את טובת העם והמדינה לפני טובתו האישית.  ולכן אני סבור שמין הדין היה שמאחר ונוצר מצב כזה אז הוא היה צריך להגיע לכלל החלטה של התפטרות. הדבר לא נעשה. </w:t>
      </w:r>
    </w:p>
    <w:p w14:paraId="42F4BDEC" w14:textId="77777777" w:rsidR="00A535C4" w:rsidRPr="00A535C4" w:rsidRDefault="00A535C4" w:rsidP="00A535C4">
      <w:pPr>
        <w:bidi/>
        <w:jc w:val="both"/>
        <w:rPr>
          <w:rFonts w:cs="David" w:hint="cs"/>
          <w:rtl/>
        </w:rPr>
      </w:pPr>
    </w:p>
    <w:p w14:paraId="4226CE71" w14:textId="77777777" w:rsidR="00A535C4" w:rsidRPr="00A535C4" w:rsidRDefault="00A535C4" w:rsidP="00A535C4">
      <w:pPr>
        <w:bidi/>
        <w:jc w:val="both"/>
        <w:rPr>
          <w:rFonts w:cs="David" w:hint="cs"/>
          <w:rtl/>
        </w:rPr>
      </w:pPr>
      <w:r w:rsidRPr="00A535C4">
        <w:rPr>
          <w:rFonts w:cs="David" w:hint="cs"/>
          <w:rtl/>
        </w:rPr>
        <w:tab/>
        <w:t xml:space="preserve">השאלה כעת, שעומדת בפנינו:  האם בגלל ההליך הזה שנוצר והביא למצב הזה של התנהגות שאינה הולמת, מן השיקול שטובת המדינה עומדת לפני טובתו הוא, האם זה מספיק על מנת שוועדת הכנסת והכנסת תדיח נשיא?                                                         </w:t>
      </w:r>
    </w:p>
    <w:p w14:paraId="65CA985E" w14:textId="77777777" w:rsidR="00A535C4" w:rsidRPr="00A535C4" w:rsidRDefault="00A535C4" w:rsidP="00A535C4">
      <w:pPr>
        <w:bidi/>
        <w:jc w:val="both"/>
        <w:rPr>
          <w:rFonts w:cs="David" w:hint="cs"/>
          <w:rtl/>
        </w:rPr>
      </w:pPr>
    </w:p>
    <w:p w14:paraId="28444DC1"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5F67A566" w14:textId="77777777" w:rsidR="00A535C4" w:rsidRPr="00A535C4" w:rsidRDefault="00A535C4" w:rsidP="00A535C4">
      <w:pPr>
        <w:bidi/>
        <w:jc w:val="both"/>
        <w:rPr>
          <w:rFonts w:cs="David" w:hint="cs"/>
          <w:rtl/>
        </w:rPr>
      </w:pPr>
    </w:p>
    <w:p w14:paraId="2641346A" w14:textId="77777777" w:rsidR="00A535C4" w:rsidRPr="00A535C4" w:rsidRDefault="00A535C4" w:rsidP="00A535C4">
      <w:pPr>
        <w:bidi/>
        <w:jc w:val="both"/>
        <w:rPr>
          <w:rFonts w:cs="David" w:hint="cs"/>
          <w:rtl/>
        </w:rPr>
      </w:pPr>
      <w:r w:rsidRPr="00A535C4">
        <w:rPr>
          <w:rFonts w:cs="David" w:hint="cs"/>
          <w:rtl/>
        </w:rPr>
        <w:tab/>
        <w:t xml:space="preserve"> אני מודה לך.  אדוני, היועץ המשפטי לממשלה. </w:t>
      </w:r>
    </w:p>
    <w:p w14:paraId="2E8491BD" w14:textId="77777777" w:rsidR="00A535C4" w:rsidRPr="00A535C4" w:rsidRDefault="00A535C4" w:rsidP="00A535C4">
      <w:pPr>
        <w:bidi/>
        <w:jc w:val="both"/>
        <w:rPr>
          <w:rFonts w:cs="David" w:hint="cs"/>
          <w:rtl/>
        </w:rPr>
      </w:pPr>
    </w:p>
    <w:p w14:paraId="2ED7C139" w14:textId="77777777" w:rsidR="00A535C4" w:rsidRPr="00A535C4" w:rsidRDefault="00A535C4" w:rsidP="00A535C4">
      <w:pPr>
        <w:bidi/>
        <w:jc w:val="both"/>
        <w:rPr>
          <w:rFonts w:cs="David" w:hint="cs"/>
          <w:u w:val="single"/>
          <w:rtl/>
        </w:rPr>
      </w:pPr>
      <w:r w:rsidRPr="00A535C4">
        <w:rPr>
          <w:rFonts w:cs="David" w:hint="cs"/>
          <w:u w:val="single"/>
          <w:rtl/>
        </w:rPr>
        <w:t>מני מזוז:</w:t>
      </w:r>
    </w:p>
    <w:p w14:paraId="261C7F13" w14:textId="77777777" w:rsidR="00A535C4" w:rsidRPr="00A535C4" w:rsidRDefault="00A535C4" w:rsidP="00A535C4">
      <w:pPr>
        <w:bidi/>
        <w:jc w:val="both"/>
        <w:rPr>
          <w:rFonts w:cs="David" w:hint="cs"/>
          <w:rtl/>
        </w:rPr>
      </w:pPr>
    </w:p>
    <w:p w14:paraId="2E43CDCD" w14:textId="77777777" w:rsidR="00A535C4" w:rsidRPr="00A535C4" w:rsidRDefault="00A535C4" w:rsidP="00A535C4">
      <w:pPr>
        <w:bidi/>
        <w:jc w:val="both"/>
        <w:rPr>
          <w:rFonts w:cs="David" w:hint="cs"/>
          <w:rtl/>
        </w:rPr>
      </w:pPr>
      <w:r w:rsidRPr="00A535C4">
        <w:rPr>
          <w:rFonts w:cs="David" w:hint="cs"/>
          <w:rtl/>
        </w:rPr>
        <w:tab/>
        <w:t xml:space="preserve">חבר הכנסת הנדל העיר קודם - ואני מקבל את הערתו: אני לא היועץ המשפטי של הכנסת ואני לא מתכוון לתת חוות דעת משפטית ולהסיג את גבולה של עמיתתי המלומדת. אני אשתדל בכל זאת להשיב במגבלה הזו, על השאלות שאלו. ראשית השאלות הותר אינפורמטיביות. לגבי השאלה של משמעות ההליך שבו אנחנו נמצאים, חבר הכנסת </w:t>
      </w:r>
      <w:proofErr w:type="spellStart"/>
      <w:r w:rsidRPr="00A535C4">
        <w:rPr>
          <w:rFonts w:cs="David" w:hint="cs"/>
          <w:rtl/>
        </w:rPr>
        <w:t>ארדן</w:t>
      </w:r>
      <w:proofErr w:type="spellEnd"/>
      <w:r w:rsidRPr="00A535C4">
        <w:rPr>
          <w:rFonts w:cs="David" w:hint="cs"/>
          <w:rtl/>
        </w:rPr>
        <w:t xml:space="preserve"> שאל. המונח "שוקל להגיש" הוא המונח שמקובל בדין, בפסיקה, לגבי הליך השימוע. הוא לא ייחודי לשימוע פלילי. המונח הזה, או הליך השימוע, נולד במשפט המנהלי, לא במשפט הפלילי - וזה כאשר עובד ציבור, בעל סמכות, שוקל לפגוע בזכויותיו של אזרח, לפני שהוא מקבל החלטה סופית הוא צריך לתת לו הזדמנות להשמיע את טענותיו, מתוך הנחה שלאחר שמיעת הטענות ייתכן שהוא ישנה את כוונתו או את המגמה שלו. זה מסמן שלב מתקדם בתהליך קבלת ההחלטה, אבל לא את השלב הסופי, כי השלב הסופי ייעשה אחרי השימוע. בפועל, בהקשר של הליכים פליליים זה שלב שמגיעים אליו כמובן לאחר סיום חקירה, ולאחר בחינה פנימית בתוך מערכת התביעה של חומר הראיות.  ואז, אם מגיעים למסקנה שבדברים מסוימים אין בסיס להגשת כתב אישום, לא צריך שימוע בשביל לקבל החלטה כזו. סביר להניח שהחשוד לא ישכנע אותנו כן להגיש. באותם דברים שלכאורה, על סמך החומר יש בסיס להביא לכתב אישום, אלה הדברים שעוברים לשלב הבא, שלב ההכרעה הסופי שבו משלימים את התהליך על ידי שמיעה של הגורם הנוגע בדבר. אני לא חושב שיש טעם לנסות להגדיר את זה במספרים או באחוזים, אבל אנחנו נמצאים בשלב הסופי, בשלב שכבר לכאורה יש תשתית </w:t>
      </w:r>
      <w:proofErr w:type="spellStart"/>
      <w:r w:rsidRPr="00A535C4">
        <w:rPr>
          <w:rFonts w:cs="David" w:hint="cs"/>
          <w:rtl/>
        </w:rPr>
        <w:t>ראייתית</w:t>
      </w:r>
      <w:proofErr w:type="spellEnd"/>
      <w:r w:rsidRPr="00A535C4">
        <w:rPr>
          <w:rFonts w:cs="David" w:hint="cs"/>
          <w:rtl/>
        </w:rPr>
        <w:t xml:space="preserve"> משמעותית. אם אני אענה לשאלה שחידדת בסוף - בדרך כלל, אבל לא תמיד - המשמעות היא שאם החשוד מוותר על השימוע, מוגש כתב האישום במתכונת ההיא, אבל יכולים להיות חריגים כי לפעמים יש סימני שאלה שמשאירים אותם לצורך שמיעת הגרסה של החשוד. ולכן, אם הוא מוותר על השימוע, זה מחייב אותנו להתמודד עם אותם סימני שאלה בכלים אחרים- בין אם זה השלמות חקירה או בדיקה אחרת. אבל נכון לומר כי ברוב המקרים המשמעות היא שאם החשוד מוותר על השימוע, המשמעות היא שמוגש כתב האישום כפי שהוא. </w:t>
      </w:r>
    </w:p>
    <w:p w14:paraId="7A3AF967" w14:textId="77777777" w:rsidR="00A535C4" w:rsidRPr="00A535C4" w:rsidRDefault="00A535C4" w:rsidP="00A535C4">
      <w:pPr>
        <w:bidi/>
        <w:jc w:val="both"/>
        <w:rPr>
          <w:rFonts w:cs="David" w:hint="cs"/>
          <w:rtl/>
        </w:rPr>
      </w:pPr>
    </w:p>
    <w:p w14:paraId="437ECCA5" w14:textId="77777777" w:rsidR="00A535C4" w:rsidRPr="00A535C4" w:rsidRDefault="00A535C4" w:rsidP="00A535C4">
      <w:pPr>
        <w:bidi/>
        <w:jc w:val="both"/>
        <w:rPr>
          <w:rFonts w:cs="David" w:hint="cs"/>
          <w:rtl/>
        </w:rPr>
      </w:pPr>
      <w:r w:rsidRPr="00A535C4">
        <w:rPr>
          <w:rFonts w:cs="David" w:hint="cs"/>
          <w:rtl/>
        </w:rPr>
        <w:tab/>
        <w:t xml:space="preserve">לגבי השאלה של סוג ההליך, ששאל חבר הכנסת איתן - לפי הבנתי זה הליך מעין שיפוטי, אבל הוא לא הליך משמעתי במובן הרגיל, אפרופו הדוגמאות שציינת - לשכת עורכי הדין או  בית הדין למשמעת של עובדי המדינה, וכו'. אלה הליכים שיפוטיים ממש. הליך משמעתי שמתנהל עם שופטים, תובע, סנגור ודיני ראיות שהם דומים, בדרך כלל - אפילו דומים מאד להליכים פליליים. </w:t>
      </w:r>
    </w:p>
    <w:p w14:paraId="727DA2E4" w14:textId="77777777" w:rsidR="00A535C4" w:rsidRPr="00A535C4" w:rsidRDefault="00A535C4" w:rsidP="00A535C4">
      <w:pPr>
        <w:bidi/>
        <w:jc w:val="both"/>
        <w:rPr>
          <w:rFonts w:cs="David" w:hint="cs"/>
          <w:rtl/>
        </w:rPr>
      </w:pPr>
      <w:r w:rsidRPr="00A535C4">
        <w:rPr>
          <w:rFonts w:cs="David" w:hint="cs"/>
          <w:rtl/>
        </w:rPr>
        <w:t xml:space="preserve">כלומר, כמעט כל דיני הראיות שחלים בהליך פלילי חלים בהליך משמעתי. כאן זה הליך מעין שיפוטי, אבל הוא לא הליך משפטי ממש או הליך משמעתי. אבל זה כמובן מקרין על ההליך. צריך שתהיה הגדרה ברורה מה הקובלנה, צריך שתינתן הזדמנות הולמת להוכיח את הקובלנה והזדמנות הולמת לסתור אותה, וצריכה להתקבל החלטה מנומקת - וכל זה צריך להיעשות בהליכים מקובלים , זכות טיעון, היעדר ניגוד עניינים, כל הכללים הרגילים שמלווים את זה. </w:t>
      </w:r>
    </w:p>
    <w:p w14:paraId="58DEF392" w14:textId="77777777" w:rsidR="00A535C4" w:rsidRPr="00A535C4" w:rsidRDefault="00A535C4" w:rsidP="00A535C4">
      <w:pPr>
        <w:bidi/>
        <w:jc w:val="both"/>
        <w:rPr>
          <w:rFonts w:cs="David" w:hint="cs"/>
          <w:rtl/>
        </w:rPr>
      </w:pPr>
    </w:p>
    <w:p w14:paraId="7C3313DC" w14:textId="77777777" w:rsidR="00A535C4" w:rsidRPr="00A535C4" w:rsidRDefault="00A535C4" w:rsidP="00A535C4">
      <w:pPr>
        <w:bidi/>
        <w:jc w:val="both"/>
        <w:rPr>
          <w:rFonts w:cs="David" w:hint="cs"/>
          <w:rtl/>
        </w:rPr>
      </w:pPr>
      <w:r w:rsidRPr="00A535C4">
        <w:rPr>
          <w:rFonts w:cs="David" w:hint="cs"/>
          <w:rtl/>
        </w:rPr>
        <w:tab/>
        <w:t xml:space="preserve">אני הערתי קודם שלהבדיל מהנבצרות, שלמיטב זכרוני </w:t>
      </w:r>
      <w:proofErr w:type="spellStart"/>
      <w:r w:rsidRPr="00A535C4">
        <w:rPr>
          <w:rFonts w:cs="David" w:hint="cs"/>
          <w:rtl/>
        </w:rPr>
        <w:t>היתה</w:t>
      </w:r>
      <w:proofErr w:type="spellEnd"/>
      <w:r w:rsidRPr="00A535C4">
        <w:rPr>
          <w:rFonts w:cs="David" w:hint="cs"/>
          <w:rtl/>
        </w:rPr>
        <w:t xml:space="preserve"> יוזמת חקיקה שלך - שהיא נועדה באופן מוצהר, אם כי לא באופן בלעדי, אבל באופן מוצהר- להתמודד עם סיטואציה של חקירה פלילית - ההליך של קביעת התנהגות שאינה הולמת היא מושג הרבה יותר רחב. כפי שאמרתי קודם - יכולות להיות התנהגויות שהן לא פליליות, יכולות להיות התנהגויות שהוחלט לסגור תיק פלילי, אבל עדיין יש ממצאים על התנהגות, שהם לא מצדיקים או אין עניין ציבורי לנהל בגינם הליך פלילי, אבל יכולים להיות מאד רלבנטיים - - </w:t>
      </w:r>
    </w:p>
    <w:p w14:paraId="4E8DC75F" w14:textId="77777777" w:rsidR="00A535C4" w:rsidRPr="00A535C4" w:rsidRDefault="00A535C4" w:rsidP="00A535C4">
      <w:pPr>
        <w:bidi/>
        <w:jc w:val="both"/>
        <w:rPr>
          <w:rFonts w:cs="David" w:hint="cs"/>
          <w:rtl/>
        </w:rPr>
      </w:pPr>
    </w:p>
    <w:p w14:paraId="30266972" w14:textId="77777777" w:rsidR="00A535C4" w:rsidRPr="00A535C4" w:rsidRDefault="00A535C4" w:rsidP="00A535C4">
      <w:pPr>
        <w:bidi/>
        <w:jc w:val="both"/>
        <w:rPr>
          <w:rFonts w:cs="David" w:hint="cs"/>
          <w:rtl/>
        </w:rPr>
      </w:pPr>
      <w:r w:rsidRPr="00A535C4">
        <w:rPr>
          <w:rFonts w:cs="David" w:hint="cs"/>
          <w:u w:val="single"/>
          <w:rtl/>
        </w:rPr>
        <w:t>מיכאל איתן:</w:t>
      </w:r>
    </w:p>
    <w:p w14:paraId="4CA7FD66" w14:textId="77777777" w:rsidR="00A535C4" w:rsidRPr="00A535C4" w:rsidRDefault="00A535C4" w:rsidP="00A535C4">
      <w:pPr>
        <w:bidi/>
        <w:jc w:val="both"/>
        <w:rPr>
          <w:rFonts w:cs="David" w:hint="cs"/>
          <w:rtl/>
        </w:rPr>
      </w:pPr>
    </w:p>
    <w:p w14:paraId="63B11ABA" w14:textId="77777777" w:rsidR="00A535C4" w:rsidRPr="00A535C4" w:rsidRDefault="00A535C4" w:rsidP="00A535C4">
      <w:pPr>
        <w:bidi/>
        <w:jc w:val="both"/>
        <w:rPr>
          <w:rFonts w:cs="David" w:hint="cs"/>
          <w:rtl/>
        </w:rPr>
      </w:pPr>
      <w:r w:rsidRPr="00A535C4">
        <w:rPr>
          <w:rFonts w:cs="David" w:hint="cs"/>
          <w:rtl/>
        </w:rPr>
        <w:tab/>
        <w:t xml:space="preserve"> למשל - נשיא שהוא אלכוהוליסט. </w:t>
      </w:r>
    </w:p>
    <w:p w14:paraId="1C5B4842" w14:textId="77777777" w:rsidR="00A535C4" w:rsidRPr="00A535C4" w:rsidRDefault="00A535C4" w:rsidP="00A535C4">
      <w:pPr>
        <w:bidi/>
        <w:jc w:val="both"/>
        <w:rPr>
          <w:rFonts w:cs="David" w:hint="cs"/>
          <w:rtl/>
        </w:rPr>
      </w:pPr>
    </w:p>
    <w:p w14:paraId="74EFDB06" w14:textId="77777777" w:rsidR="00A535C4" w:rsidRPr="00A535C4" w:rsidRDefault="00A535C4" w:rsidP="00A535C4">
      <w:pPr>
        <w:bidi/>
        <w:jc w:val="both"/>
        <w:rPr>
          <w:rFonts w:cs="David" w:hint="cs"/>
          <w:u w:val="single"/>
          <w:rtl/>
        </w:rPr>
      </w:pPr>
      <w:r w:rsidRPr="00A535C4">
        <w:rPr>
          <w:rFonts w:cs="David" w:hint="cs"/>
          <w:u w:val="single"/>
          <w:rtl/>
        </w:rPr>
        <w:t>מני מזוז:</w:t>
      </w:r>
    </w:p>
    <w:p w14:paraId="30B26739" w14:textId="77777777" w:rsidR="00A535C4" w:rsidRPr="00A535C4" w:rsidRDefault="00A535C4" w:rsidP="00A535C4">
      <w:pPr>
        <w:bidi/>
        <w:jc w:val="both"/>
        <w:rPr>
          <w:rFonts w:cs="David" w:hint="cs"/>
        </w:rPr>
      </w:pPr>
    </w:p>
    <w:p w14:paraId="472EBADE" w14:textId="77777777" w:rsidR="00A535C4" w:rsidRPr="00A535C4" w:rsidRDefault="00A535C4" w:rsidP="00A535C4">
      <w:pPr>
        <w:bidi/>
        <w:jc w:val="both"/>
        <w:rPr>
          <w:rFonts w:cs="David" w:hint="cs"/>
          <w:rtl/>
        </w:rPr>
      </w:pPr>
      <w:r w:rsidRPr="00A535C4">
        <w:rPr>
          <w:rFonts w:cs="David" w:hint="cs"/>
        </w:rPr>
        <w:tab/>
      </w:r>
      <w:r w:rsidRPr="00A535C4">
        <w:rPr>
          <w:rFonts w:cs="David" w:hint="cs"/>
          <w:rtl/>
        </w:rPr>
        <w:t xml:space="preserve">נכון. יכול להיות אדם שהוא אלכוהוליסט, יכול להיות - אדם שהתנהג בצורה מבזה ברחוב, יכול להיות אדם שהעיר הערות בעלות אופי בלתי מתקבל על הדעת לאיש ציבור, אבל הם לא דברים שמערכת אכיפת החוק עוסקת בהם או רוצה לעסוק בהם, או אמורה לעסוק בהם. ואז יש לנו בעצם מצב נקי שהגוף הנוגע בדבר, במקרה הזה - הכנסת, הזכרתי קודם - מועצת </w:t>
      </w:r>
      <w:proofErr w:type="spellStart"/>
      <w:r w:rsidRPr="00A535C4">
        <w:rPr>
          <w:rFonts w:cs="David" w:hint="cs"/>
          <w:rtl/>
        </w:rPr>
        <w:t>עיריה</w:t>
      </w:r>
      <w:proofErr w:type="spellEnd"/>
      <w:r w:rsidRPr="00A535C4">
        <w:rPr>
          <w:rFonts w:cs="David" w:hint="cs"/>
          <w:rtl/>
        </w:rPr>
        <w:t xml:space="preserve"> או רשות מקומית - צריך  לשאול את עצמו - האם הוא מוכן לקבל שמי שעומד בראש הגוף, במקרה שלנו - הנשיא, יכול לכהן עם כזו התנהגות או דפוס התנהגות. </w:t>
      </w:r>
    </w:p>
    <w:p w14:paraId="66C3A339" w14:textId="77777777" w:rsidR="00A535C4" w:rsidRPr="00A535C4" w:rsidRDefault="00A535C4" w:rsidP="00A535C4">
      <w:pPr>
        <w:bidi/>
        <w:jc w:val="both"/>
        <w:rPr>
          <w:rFonts w:cs="David" w:hint="cs"/>
          <w:rtl/>
        </w:rPr>
      </w:pPr>
      <w:r w:rsidRPr="00A535C4">
        <w:rPr>
          <w:rFonts w:cs="David" w:hint="cs"/>
          <w:rtl/>
        </w:rPr>
        <w:tab/>
      </w:r>
    </w:p>
    <w:p w14:paraId="7A59B3F8" w14:textId="77777777" w:rsidR="00A535C4" w:rsidRPr="00A535C4" w:rsidRDefault="00A535C4" w:rsidP="00A535C4">
      <w:pPr>
        <w:bidi/>
        <w:jc w:val="both"/>
        <w:rPr>
          <w:rFonts w:cs="David" w:hint="cs"/>
          <w:rtl/>
        </w:rPr>
      </w:pPr>
      <w:r w:rsidRPr="00A535C4">
        <w:rPr>
          <w:rFonts w:cs="David" w:hint="cs"/>
          <w:rtl/>
        </w:rPr>
        <w:tab/>
        <w:t xml:space="preserve">הסיטואציה שבה אנחנו נמצאים היא מאד מורכבת בחיבור בין הליך פלילי להליך של התנהגות שאינה הולמת. לכן הערתי בתחילת הדברים שלי לא היה לגמרי ברור מכתב הקובלנה מה היא בעצם אותה התנהגות שאינה הולמת במובן של סעיף 20 לחוק שמייחסים לנשיא, ולדעתי הדברים האלה חייבים להיות מאד ברורים כיוון שזו הקובלנה שמולה צריך להתמודד הנשיא, ולגביה הוא צריך, כפי שקובע סעיף 20(ג) - צריכה להיות לו הזדמנות לסתור אותה. לכן אמרתי - השאלה היא: אם הקובלנה מבוססת על העובדות, ההתנהגות שהיא נושא החקירה הפלילית, ובאים ואומרים - וזה, אפרופו השאלה של - - </w:t>
      </w:r>
    </w:p>
    <w:p w14:paraId="5E5A315F" w14:textId="77777777" w:rsidR="00A535C4" w:rsidRPr="00A535C4" w:rsidRDefault="00A535C4" w:rsidP="00A535C4">
      <w:pPr>
        <w:bidi/>
        <w:jc w:val="both"/>
        <w:rPr>
          <w:rFonts w:cs="David" w:hint="cs"/>
          <w:rtl/>
        </w:rPr>
      </w:pPr>
    </w:p>
    <w:p w14:paraId="4524E227" w14:textId="77777777" w:rsidR="00A535C4" w:rsidRPr="00A535C4" w:rsidRDefault="00A535C4" w:rsidP="00A535C4">
      <w:pPr>
        <w:bidi/>
        <w:jc w:val="both"/>
        <w:rPr>
          <w:rFonts w:cs="David" w:hint="cs"/>
          <w:rtl/>
        </w:rPr>
      </w:pPr>
      <w:r w:rsidRPr="00A535C4">
        <w:rPr>
          <w:rFonts w:cs="David" w:hint="cs"/>
          <w:u w:val="single"/>
          <w:rtl/>
        </w:rPr>
        <w:t>מיכאל איתן:</w:t>
      </w:r>
    </w:p>
    <w:p w14:paraId="3304C770" w14:textId="77777777" w:rsidR="00A535C4" w:rsidRPr="00A535C4" w:rsidRDefault="00A535C4" w:rsidP="00A535C4">
      <w:pPr>
        <w:bidi/>
        <w:jc w:val="both"/>
        <w:rPr>
          <w:rFonts w:cs="David" w:hint="cs"/>
          <w:rtl/>
        </w:rPr>
      </w:pPr>
    </w:p>
    <w:p w14:paraId="5963E249" w14:textId="77777777" w:rsidR="00A535C4" w:rsidRPr="00A535C4" w:rsidRDefault="00A535C4" w:rsidP="00A535C4">
      <w:pPr>
        <w:bidi/>
        <w:jc w:val="both"/>
        <w:rPr>
          <w:rFonts w:cs="David" w:hint="cs"/>
          <w:rtl/>
        </w:rPr>
      </w:pPr>
      <w:r w:rsidRPr="00A535C4">
        <w:rPr>
          <w:rFonts w:cs="David" w:hint="cs"/>
          <w:rtl/>
        </w:rPr>
        <w:tab/>
        <w:t xml:space="preserve"> זה כתוב בקובלנה. ההתנהגות שאינה הולמת היא קשר עם 4 נשים. זה מה שכותבים. תסתכל בקובלנה. </w:t>
      </w:r>
    </w:p>
    <w:p w14:paraId="67ECF91D" w14:textId="77777777" w:rsidR="00A535C4" w:rsidRPr="00A535C4" w:rsidRDefault="00A535C4" w:rsidP="00A535C4">
      <w:pPr>
        <w:bidi/>
        <w:jc w:val="both"/>
        <w:rPr>
          <w:rFonts w:cs="David" w:hint="cs"/>
          <w:rtl/>
        </w:rPr>
      </w:pPr>
    </w:p>
    <w:p w14:paraId="091DAB46" w14:textId="77777777" w:rsidR="00A535C4" w:rsidRPr="00A535C4" w:rsidRDefault="00A535C4" w:rsidP="00A535C4">
      <w:pPr>
        <w:bidi/>
        <w:jc w:val="both"/>
        <w:rPr>
          <w:rFonts w:cs="David" w:hint="cs"/>
          <w:u w:val="single"/>
          <w:rtl/>
        </w:rPr>
      </w:pPr>
      <w:r w:rsidRPr="00A535C4">
        <w:rPr>
          <w:rFonts w:cs="David" w:hint="cs"/>
          <w:u w:val="single"/>
          <w:rtl/>
        </w:rPr>
        <w:t>מני מזוז:</w:t>
      </w:r>
    </w:p>
    <w:p w14:paraId="524058D2" w14:textId="77777777" w:rsidR="00A535C4" w:rsidRPr="00A535C4" w:rsidRDefault="00A535C4" w:rsidP="00A535C4">
      <w:pPr>
        <w:bidi/>
        <w:jc w:val="both"/>
        <w:rPr>
          <w:rFonts w:cs="David" w:hint="cs"/>
          <w:rtl/>
        </w:rPr>
      </w:pPr>
    </w:p>
    <w:p w14:paraId="099C5991" w14:textId="77777777" w:rsidR="00A535C4" w:rsidRPr="00A535C4" w:rsidRDefault="00A535C4" w:rsidP="00A535C4">
      <w:pPr>
        <w:bidi/>
        <w:jc w:val="both"/>
        <w:rPr>
          <w:rFonts w:cs="David" w:hint="cs"/>
          <w:rtl/>
        </w:rPr>
      </w:pPr>
      <w:r w:rsidRPr="00A535C4">
        <w:rPr>
          <w:rFonts w:cs="David" w:hint="cs"/>
          <w:rtl/>
        </w:rPr>
        <w:tab/>
        <w:t xml:space="preserve">אני בוודאי לא לוקח על עצמי את המעמד והתפקיד לפרש את הקובלנה או את עמדת הקובל. </w:t>
      </w:r>
    </w:p>
    <w:p w14:paraId="4E24CB05" w14:textId="77777777" w:rsidR="00A535C4" w:rsidRPr="00A535C4" w:rsidRDefault="00A535C4" w:rsidP="00A535C4">
      <w:pPr>
        <w:bidi/>
        <w:jc w:val="both"/>
        <w:rPr>
          <w:rFonts w:cs="David" w:hint="cs"/>
          <w:rtl/>
        </w:rPr>
      </w:pPr>
    </w:p>
    <w:p w14:paraId="748D5342" w14:textId="77777777" w:rsidR="00A535C4" w:rsidRPr="00A535C4" w:rsidRDefault="00A535C4" w:rsidP="00A535C4">
      <w:pPr>
        <w:bidi/>
        <w:jc w:val="both"/>
        <w:rPr>
          <w:rFonts w:cs="David" w:hint="cs"/>
          <w:rtl/>
        </w:rPr>
      </w:pPr>
    </w:p>
    <w:p w14:paraId="6CC00003" w14:textId="77777777" w:rsidR="00A535C4" w:rsidRPr="00A535C4" w:rsidRDefault="00A535C4" w:rsidP="00A535C4">
      <w:pPr>
        <w:bidi/>
        <w:jc w:val="both"/>
        <w:rPr>
          <w:rFonts w:cs="David" w:hint="cs"/>
          <w:rtl/>
        </w:rPr>
      </w:pPr>
      <w:r w:rsidRPr="00A535C4">
        <w:rPr>
          <w:rFonts w:cs="David" w:hint="cs"/>
          <w:u w:val="single"/>
          <w:rtl/>
        </w:rPr>
        <w:t>מיכאל איתן:</w:t>
      </w:r>
    </w:p>
    <w:p w14:paraId="1CCD68CE" w14:textId="77777777" w:rsidR="00A535C4" w:rsidRPr="00A535C4" w:rsidRDefault="00A535C4" w:rsidP="00A535C4">
      <w:pPr>
        <w:bidi/>
        <w:jc w:val="both"/>
        <w:rPr>
          <w:rFonts w:cs="David" w:hint="cs"/>
          <w:rtl/>
        </w:rPr>
      </w:pPr>
    </w:p>
    <w:p w14:paraId="0F3A681A" w14:textId="77777777" w:rsidR="00A535C4" w:rsidRPr="00A535C4" w:rsidRDefault="00A535C4" w:rsidP="00A535C4">
      <w:pPr>
        <w:bidi/>
        <w:jc w:val="both"/>
        <w:rPr>
          <w:rFonts w:cs="David" w:hint="cs"/>
          <w:rtl/>
        </w:rPr>
      </w:pPr>
      <w:r w:rsidRPr="00A535C4">
        <w:rPr>
          <w:rFonts w:cs="David" w:hint="cs"/>
          <w:rtl/>
        </w:rPr>
        <w:tab/>
        <w:t xml:space="preserve"> זה  כתוב. </w:t>
      </w:r>
    </w:p>
    <w:p w14:paraId="4EB868F0" w14:textId="77777777" w:rsidR="00A535C4" w:rsidRPr="00A535C4" w:rsidRDefault="00A535C4" w:rsidP="00A535C4">
      <w:pPr>
        <w:bidi/>
        <w:jc w:val="both"/>
        <w:rPr>
          <w:rFonts w:cs="David" w:hint="cs"/>
          <w:rtl/>
        </w:rPr>
      </w:pPr>
    </w:p>
    <w:p w14:paraId="139EA192" w14:textId="77777777" w:rsidR="00A535C4" w:rsidRPr="00A535C4" w:rsidRDefault="00A535C4" w:rsidP="00A535C4">
      <w:pPr>
        <w:bidi/>
        <w:jc w:val="both"/>
        <w:rPr>
          <w:rFonts w:cs="David" w:hint="cs"/>
          <w:u w:val="single"/>
          <w:rtl/>
        </w:rPr>
      </w:pPr>
      <w:r w:rsidRPr="00A535C4">
        <w:rPr>
          <w:rFonts w:cs="David" w:hint="cs"/>
          <w:u w:val="single"/>
          <w:rtl/>
        </w:rPr>
        <w:t>מני מזוז:</w:t>
      </w:r>
    </w:p>
    <w:p w14:paraId="47A92479" w14:textId="77777777" w:rsidR="00A535C4" w:rsidRPr="00A535C4" w:rsidRDefault="00A535C4" w:rsidP="00A535C4">
      <w:pPr>
        <w:bidi/>
        <w:jc w:val="both"/>
        <w:rPr>
          <w:rFonts w:cs="David" w:hint="cs"/>
          <w:rtl/>
        </w:rPr>
      </w:pPr>
    </w:p>
    <w:p w14:paraId="3EE905E8" w14:textId="77777777" w:rsidR="00A535C4" w:rsidRPr="00A535C4" w:rsidRDefault="00A535C4" w:rsidP="00A535C4">
      <w:pPr>
        <w:bidi/>
        <w:jc w:val="both"/>
        <w:rPr>
          <w:rFonts w:cs="David" w:hint="cs"/>
          <w:rtl/>
        </w:rPr>
      </w:pPr>
      <w:r w:rsidRPr="00A535C4">
        <w:rPr>
          <w:rFonts w:cs="David" w:hint="cs"/>
          <w:rtl/>
        </w:rPr>
        <w:tab/>
        <w:t xml:space="preserve">אני רק רוצה לוודא את הדברים. אם הטענה היא, אם ההתנהגות שאינה הולמת שמיוחסת בקובלנה היא אותה התנהגות שבגינה מתנהל ההליך הפלילי - אותן עבירות, לכאורה, שהנשיא ביצע, אז מייד מתעוררת השאלה מה היא התשתית </w:t>
      </w:r>
      <w:proofErr w:type="spellStart"/>
      <w:r w:rsidRPr="00A535C4">
        <w:rPr>
          <w:rFonts w:cs="David" w:hint="cs"/>
          <w:rtl/>
        </w:rPr>
        <w:t>הראייתית</w:t>
      </w:r>
      <w:proofErr w:type="spellEnd"/>
      <w:r w:rsidRPr="00A535C4">
        <w:rPr>
          <w:rFonts w:cs="David" w:hint="cs"/>
          <w:rtl/>
        </w:rPr>
        <w:t xml:space="preserve"> שמוצגת בפני הכנסת לצורך הוכחת הקובלנה, ואיך הנשיא מתמודד אתה. ואז מתעוררת השאלה הבאה, לוגית- משפטית: האם העובדה שהיועץ המשפטי החליט לשקול הגשת כתב אישום על בסיס סיכום חקירה של המשטרה ובדיקה פנימית בתוך התביעה היא מהווה ראייה מנהלית. זה ההבדל בין ראייה מנהלית לפלילית. אם - - מנהלי מספקת לצורך ההליך הזה בשביל להוכיח את אותה התנהלות - או לא. אם, לעומת זאת, הקובלנה - ופה, למיטב הבנתי היה פער בין הדברים של חבר הכנסת סער בישיבה הקודמת לדברים של חברת הכנסת </w:t>
      </w:r>
      <w:proofErr w:type="spellStart"/>
      <w:r w:rsidRPr="00A535C4">
        <w:rPr>
          <w:rFonts w:cs="David" w:hint="cs"/>
          <w:rtl/>
        </w:rPr>
        <w:t>גלאון</w:t>
      </w:r>
      <w:proofErr w:type="spellEnd"/>
      <w:r w:rsidRPr="00A535C4">
        <w:rPr>
          <w:rFonts w:cs="David" w:hint="cs"/>
          <w:rtl/>
        </w:rPr>
        <w:t xml:space="preserve">, לעומת זאת, לפי התרשמותי - חברת הכנסת </w:t>
      </w:r>
      <w:proofErr w:type="spellStart"/>
      <w:r w:rsidRPr="00A535C4">
        <w:rPr>
          <w:rFonts w:cs="David" w:hint="cs"/>
          <w:rtl/>
        </w:rPr>
        <w:t>גלאון</w:t>
      </w:r>
      <w:proofErr w:type="spellEnd"/>
      <w:r w:rsidRPr="00A535C4">
        <w:rPr>
          <w:rFonts w:cs="David" w:hint="cs"/>
          <w:rtl/>
        </w:rPr>
        <w:t xml:space="preserve">  מתרחקת עוד צעד מההתנהגות שהיא נושא ההליך הפלילי. היא אומרת: מבחינתנו, ככנסת, עצם העובדה שנשיא חשוד בעבירות כאלה חמורות זה מצב שמצדיק את הפסקת כהונתו. </w:t>
      </w:r>
    </w:p>
    <w:p w14:paraId="0C9467DB" w14:textId="77777777" w:rsidR="00A535C4" w:rsidRPr="00A535C4" w:rsidRDefault="00A535C4" w:rsidP="00A535C4">
      <w:pPr>
        <w:bidi/>
        <w:jc w:val="both"/>
        <w:rPr>
          <w:rFonts w:cs="David" w:hint="cs"/>
          <w:rtl/>
        </w:rPr>
      </w:pPr>
    </w:p>
    <w:p w14:paraId="3460F67B" w14:textId="77777777" w:rsidR="00A535C4" w:rsidRPr="00A535C4" w:rsidRDefault="00A535C4" w:rsidP="00A535C4">
      <w:pPr>
        <w:keepNext/>
        <w:bidi/>
        <w:jc w:val="both"/>
        <w:rPr>
          <w:rFonts w:cs="David" w:hint="cs"/>
          <w:rtl/>
        </w:rPr>
      </w:pPr>
      <w:r w:rsidRPr="00A535C4">
        <w:rPr>
          <w:rFonts w:cs="David" w:hint="cs"/>
          <w:u w:val="single"/>
          <w:rtl/>
        </w:rPr>
        <w:t>מיכאל איתן:</w:t>
      </w:r>
    </w:p>
    <w:p w14:paraId="06DC8FD3" w14:textId="77777777" w:rsidR="00A535C4" w:rsidRPr="00A535C4" w:rsidRDefault="00A535C4" w:rsidP="00A535C4">
      <w:pPr>
        <w:keepNext/>
        <w:bidi/>
        <w:jc w:val="both"/>
        <w:rPr>
          <w:rFonts w:cs="David" w:hint="cs"/>
          <w:rtl/>
        </w:rPr>
      </w:pPr>
    </w:p>
    <w:p w14:paraId="56863B89" w14:textId="77777777" w:rsidR="00A535C4" w:rsidRPr="00A535C4" w:rsidRDefault="00A535C4" w:rsidP="00A535C4">
      <w:pPr>
        <w:bidi/>
        <w:jc w:val="both"/>
        <w:rPr>
          <w:rFonts w:cs="David" w:hint="cs"/>
          <w:rtl/>
        </w:rPr>
      </w:pPr>
      <w:r w:rsidRPr="00A535C4">
        <w:rPr>
          <w:rFonts w:cs="David" w:hint="cs"/>
          <w:rtl/>
        </w:rPr>
        <w:tab/>
        <w:t xml:space="preserve"> שהוא התנהג התנהגות בלתי הולמת. </w:t>
      </w:r>
    </w:p>
    <w:p w14:paraId="76A6E536" w14:textId="77777777" w:rsidR="00A535C4" w:rsidRPr="00A535C4" w:rsidRDefault="00A535C4" w:rsidP="00A535C4">
      <w:pPr>
        <w:bidi/>
        <w:jc w:val="both"/>
        <w:rPr>
          <w:rFonts w:cs="David" w:hint="cs"/>
          <w:rtl/>
        </w:rPr>
      </w:pPr>
    </w:p>
    <w:p w14:paraId="7BB43EC7" w14:textId="77777777" w:rsidR="00A535C4" w:rsidRPr="00A535C4" w:rsidRDefault="00A535C4" w:rsidP="00A535C4">
      <w:pPr>
        <w:bidi/>
        <w:jc w:val="both"/>
        <w:rPr>
          <w:rFonts w:cs="David" w:hint="cs"/>
          <w:u w:val="single"/>
          <w:rtl/>
        </w:rPr>
      </w:pPr>
      <w:r w:rsidRPr="00A535C4">
        <w:rPr>
          <w:rFonts w:cs="David"/>
          <w:u w:val="single"/>
          <w:rtl/>
        </w:rPr>
        <w:br w:type="page"/>
      </w:r>
      <w:r w:rsidRPr="00A535C4">
        <w:rPr>
          <w:rFonts w:cs="David" w:hint="cs"/>
          <w:u w:val="single"/>
          <w:rtl/>
        </w:rPr>
        <w:t>מני מזוז:</w:t>
      </w:r>
    </w:p>
    <w:p w14:paraId="4CD9435D" w14:textId="77777777" w:rsidR="00A535C4" w:rsidRPr="00A535C4" w:rsidRDefault="00A535C4" w:rsidP="00A535C4">
      <w:pPr>
        <w:bidi/>
        <w:jc w:val="both"/>
        <w:rPr>
          <w:rFonts w:cs="David" w:hint="cs"/>
          <w:rtl/>
        </w:rPr>
      </w:pPr>
    </w:p>
    <w:p w14:paraId="45FA365A" w14:textId="77777777" w:rsidR="00A535C4" w:rsidRPr="00A535C4" w:rsidRDefault="00A535C4" w:rsidP="00A535C4">
      <w:pPr>
        <w:bidi/>
        <w:jc w:val="both"/>
        <w:rPr>
          <w:rFonts w:cs="David" w:hint="cs"/>
          <w:rtl/>
        </w:rPr>
      </w:pPr>
      <w:r w:rsidRPr="00A535C4">
        <w:rPr>
          <w:rFonts w:cs="David" w:hint="cs"/>
          <w:rtl/>
        </w:rPr>
        <w:tab/>
        <w:t xml:space="preserve">אני לא רוצה לפרש, ברשותך. אני לא הקובל. אני מנסה - - אני מותח את האמירה שלי שאני לא - - </w:t>
      </w:r>
    </w:p>
    <w:p w14:paraId="2B04064B" w14:textId="77777777" w:rsidR="00A535C4" w:rsidRPr="00A535C4" w:rsidRDefault="00A535C4" w:rsidP="00A535C4">
      <w:pPr>
        <w:bidi/>
        <w:jc w:val="both"/>
        <w:rPr>
          <w:rFonts w:cs="David" w:hint="cs"/>
          <w:rtl/>
        </w:rPr>
      </w:pPr>
    </w:p>
    <w:p w14:paraId="54723ECA" w14:textId="77777777" w:rsidR="00A535C4" w:rsidRPr="00A535C4" w:rsidRDefault="00A535C4" w:rsidP="00A535C4">
      <w:pPr>
        <w:bidi/>
        <w:jc w:val="both"/>
        <w:rPr>
          <w:rFonts w:cs="David" w:hint="cs"/>
          <w:u w:val="single"/>
          <w:rtl/>
        </w:rPr>
      </w:pPr>
      <w:proofErr w:type="spellStart"/>
      <w:r w:rsidRPr="00A535C4">
        <w:rPr>
          <w:rFonts w:cs="David" w:hint="cs"/>
          <w:u w:val="single"/>
          <w:rtl/>
        </w:rPr>
        <w:t>אסתרינה</w:t>
      </w:r>
      <w:proofErr w:type="spellEnd"/>
      <w:r w:rsidRPr="00A535C4">
        <w:rPr>
          <w:rFonts w:cs="David" w:hint="cs"/>
          <w:u w:val="single"/>
          <w:rtl/>
        </w:rPr>
        <w:t xml:space="preserve"> </w:t>
      </w:r>
      <w:proofErr w:type="spellStart"/>
      <w:r w:rsidRPr="00A535C4">
        <w:rPr>
          <w:rFonts w:cs="David" w:hint="cs"/>
          <w:u w:val="single"/>
          <w:rtl/>
        </w:rPr>
        <w:t>טרטמן</w:t>
      </w:r>
      <w:proofErr w:type="spellEnd"/>
      <w:r w:rsidRPr="00A535C4">
        <w:rPr>
          <w:rFonts w:cs="David" w:hint="cs"/>
          <w:u w:val="single"/>
          <w:rtl/>
        </w:rPr>
        <w:t>:</w:t>
      </w:r>
    </w:p>
    <w:p w14:paraId="3DDFB987" w14:textId="77777777" w:rsidR="00A535C4" w:rsidRPr="00A535C4" w:rsidRDefault="00A535C4" w:rsidP="00A535C4">
      <w:pPr>
        <w:bidi/>
        <w:jc w:val="both"/>
        <w:rPr>
          <w:rFonts w:cs="David" w:hint="cs"/>
          <w:rtl/>
        </w:rPr>
      </w:pPr>
    </w:p>
    <w:p w14:paraId="4ADD4A55" w14:textId="77777777" w:rsidR="00A535C4" w:rsidRPr="00A535C4" w:rsidRDefault="00A535C4" w:rsidP="00A535C4">
      <w:pPr>
        <w:bidi/>
        <w:jc w:val="both"/>
        <w:rPr>
          <w:rFonts w:cs="David" w:hint="cs"/>
          <w:rtl/>
        </w:rPr>
      </w:pPr>
      <w:r w:rsidRPr="00A535C4">
        <w:rPr>
          <w:rFonts w:cs="David" w:hint="cs"/>
          <w:rtl/>
        </w:rPr>
        <w:tab/>
        <w:t xml:space="preserve">- - בקשר לחשד. </w:t>
      </w:r>
    </w:p>
    <w:p w14:paraId="26797400" w14:textId="77777777" w:rsidR="00A535C4" w:rsidRPr="00A535C4" w:rsidRDefault="00A535C4" w:rsidP="00A535C4">
      <w:pPr>
        <w:bidi/>
        <w:jc w:val="both"/>
        <w:rPr>
          <w:rFonts w:cs="David" w:hint="cs"/>
          <w:rtl/>
        </w:rPr>
      </w:pPr>
    </w:p>
    <w:p w14:paraId="1C63E4AA" w14:textId="77777777" w:rsidR="00A535C4" w:rsidRPr="00A535C4" w:rsidRDefault="00A535C4" w:rsidP="00A535C4">
      <w:pPr>
        <w:bidi/>
        <w:jc w:val="both"/>
        <w:rPr>
          <w:rFonts w:cs="David" w:hint="cs"/>
          <w:rtl/>
        </w:rPr>
      </w:pPr>
      <w:r w:rsidRPr="00A535C4">
        <w:rPr>
          <w:rFonts w:cs="David" w:hint="cs"/>
          <w:u w:val="single"/>
          <w:rtl/>
        </w:rPr>
        <w:t>מיכאל איתן:</w:t>
      </w:r>
    </w:p>
    <w:p w14:paraId="3F481E3B" w14:textId="77777777" w:rsidR="00A535C4" w:rsidRPr="00A535C4" w:rsidRDefault="00A535C4" w:rsidP="00A535C4">
      <w:pPr>
        <w:bidi/>
        <w:jc w:val="both"/>
        <w:rPr>
          <w:rFonts w:cs="David" w:hint="cs"/>
          <w:rtl/>
        </w:rPr>
      </w:pPr>
    </w:p>
    <w:p w14:paraId="4CBC9A6B" w14:textId="77777777" w:rsidR="00A535C4" w:rsidRPr="00A535C4" w:rsidRDefault="00A535C4" w:rsidP="00A535C4">
      <w:pPr>
        <w:bidi/>
        <w:jc w:val="both"/>
        <w:rPr>
          <w:rFonts w:cs="David" w:hint="cs"/>
          <w:rtl/>
        </w:rPr>
      </w:pPr>
      <w:r w:rsidRPr="00A535C4">
        <w:rPr>
          <w:rFonts w:cs="David" w:hint="cs"/>
          <w:rtl/>
        </w:rPr>
        <w:tab/>
        <w:t xml:space="preserve"> אסור לנו להגיע למדינה כזו שעצם הגשת חקירה היא - - </w:t>
      </w:r>
    </w:p>
    <w:p w14:paraId="7A7CE4AB" w14:textId="77777777" w:rsidR="00A535C4" w:rsidRPr="00A535C4" w:rsidRDefault="00A535C4" w:rsidP="00A535C4">
      <w:pPr>
        <w:bidi/>
        <w:jc w:val="both"/>
        <w:rPr>
          <w:rFonts w:cs="David" w:hint="cs"/>
          <w:rtl/>
        </w:rPr>
      </w:pPr>
    </w:p>
    <w:p w14:paraId="245D603F"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2D42088F" w14:textId="77777777" w:rsidR="00A535C4" w:rsidRPr="00A535C4" w:rsidRDefault="00A535C4" w:rsidP="00A535C4">
      <w:pPr>
        <w:bidi/>
        <w:jc w:val="both"/>
        <w:rPr>
          <w:rFonts w:cs="David" w:hint="cs"/>
          <w:rtl/>
        </w:rPr>
      </w:pPr>
    </w:p>
    <w:p w14:paraId="594F2E37" w14:textId="77777777" w:rsidR="00A535C4" w:rsidRPr="00A535C4" w:rsidRDefault="00A535C4" w:rsidP="00A535C4">
      <w:pPr>
        <w:bidi/>
        <w:jc w:val="both"/>
        <w:rPr>
          <w:rFonts w:cs="David" w:hint="cs"/>
          <w:rtl/>
        </w:rPr>
      </w:pPr>
      <w:r w:rsidRPr="00A535C4">
        <w:rPr>
          <w:rFonts w:cs="David" w:hint="cs"/>
          <w:rtl/>
        </w:rPr>
        <w:tab/>
        <w:t xml:space="preserve">חבר הכנסת מיכאל איתן אני קוראת אותך לסדר - - </w:t>
      </w:r>
    </w:p>
    <w:p w14:paraId="4DACCCC5" w14:textId="77777777" w:rsidR="00A535C4" w:rsidRPr="00A535C4" w:rsidRDefault="00A535C4" w:rsidP="00A535C4">
      <w:pPr>
        <w:bidi/>
        <w:jc w:val="both"/>
        <w:rPr>
          <w:rFonts w:cs="David" w:hint="cs"/>
          <w:rtl/>
        </w:rPr>
      </w:pPr>
    </w:p>
    <w:p w14:paraId="793884C5" w14:textId="77777777" w:rsidR="00A535C4" w:rsidRPr="00A535C4" w:rsidRDefault="00A535C4" w:rsidP="00A535C4">
      <w:pPr>
        <w:bidi/>
        <w:jc w:val="both"/>
        <w:rPr>
          <w:rFonts w:cs="David" w:hint="cs"/>
          <w:rtl/>
        </w:rPr>
      </w:pPr>
      <w:r w:rsidRPr="00A535C4">
        <w:rPr>
          <w:rFonts w:cs="David" w:hint="cs"/>
          <w:u w:val="single"/>
          <w:rtl/>
        </w:rPr>
        <w:t xml:space="preserve">גלעד </w:t>
      </w:r>
      <w:proofErr w:type="spellStart"/>
      <w:r w:rsidRPr="00A535C4">
        <w:rPr>
          <w:rFonts w:cs="David" w:hint="cs"/>
          <w:u w:val="single"/>
          <w:rtl/>
        </w:rPr>
        <w:t>ארדן</w:t>
      </w:r>
      <w:proofErr w:type="spellEnd"/>
      <w:r w:rsidRPr="00A535C4">
        <w:rPr>
          <w:rFonts w:cs="David" w:hint="cs"/>
          <w:u w:val="single"/>
          <w:rtl/>
        </w:rPr>
        <w:t>:</w:t>
      </w:r>
    </w:p>
    <w:p w14:paraId="084A664B" w14:textId="77777777" w:rsidR="00A535C4" w:rsidRPr="00A535C4" w:rsidRDefault="00A535C4" w:rsidP="00A535C4">
      <w:pPr>
        <w:bidi/>
        <w:jc w:val="both"/>
        <w:rPr>
          <w:rFonts w:cs="David" w:hint="cs"/>
          <w:rtl/>
        </w:rPr>
      </w:pPr>
    </w:p>
    <w:p w14:paraId="2942EDF1" w14:textId="77777777" w:rsidR="00A535C4" w:rsidRPr="00A535C4" w:rsidRDefault="00A535C4" w:rsidP="00A535C4">
      <w:pPr>
        <w:bidi/>
        <w:jc w:val="both"/>
        <w:rPr>
          <w:rFonts w:cs="David" w:hint="cs"/>
          <w:rtl/>
        </w:rPr>
      </w:pPr>
      <w:r w:rsidRPr="00A535C4">
        <w:rPr>
          <w:rFonts w:cs="David" w:hint="cs"/>
          <w:rtl/>
        </w:rPr>
        <w:tab/>
        <w:t xml:space="preserve"> זה לא הגשת חקירה. זה כתב אישום. </w:t>
      </w:r>
    </w:p>
    <w:p w14:paraId="07AEEDDA" w14:textId="77777777" w:rsidR="00A535C4" w:rsidRPr="00A535C4" w:rsidRDefault="00A535C4" w:rsidP="00A535C4">
      <w:pPr>
        <w:bidi/>
        <w:jc w:val="both"/>
        <w:rPr>
          <w:rFonts w:cs="David" w:hint="cs"/>
          <w:u w:val="single"/>
          <w:rtl/>
        </w:rPr>
      </w:pPr>
    </w:p>
    <w:p w14:paraId="5CE7799E" w14:textId="77777777" w:rsidR="00A535C4" w:rsidRPr="00A535C4" w:rsidRDefault="00A535C4" w:rsidP="00A535C4">
      <w:pPr>
        <w:bidi/>
        <w:jc w:val="both"/>
        <w:rPr>
          <w:rFonts w:cs="David" w:hint="cs"/>
          <w:u w:val="single"/>
          <w:rtl/>
        </w:rPr>
      </w:pPr>
      <w:r w:rsidRPr="00A535C4">
        <w:rPr>
          <w:rFonts w:cs="David" w:hint="cs"/>
          <w:u w:val="single"/>
          <w:rtl/>
        </w:rPr>
        <w:t>מני מזוז:</w:t>
      </w:r>
    </w:p>
    <w:p w14:paraId="37318FCB" w14:textId="77777777" w:rsidR="00A535C4" w:rsidRPr="00A535C4" w:rsidRDefault="00A535C4" w:rsidP="00A535C4">
      <w:pPr>
        <w:bidi/>
        <w:jc w:val="both"/>
        <w:rPr>
          <w:rFonts w:cs="David" w:hint="cs"/>
          <w:rtl/>
        </w:rPr>
      </w:pPr>
    </w:p>
    <w:p w14:paraId="03664015" w14:textId="77777777" w:rsidR="00A535C4" w:rsidRPr="00A535C4" w:rsidRDefault="00A535C4" w:rsidP="00A535C4">
      <w:pPr>
        <w:bidi/>
        <w:jc w:val="both"/>
        <w:rPr>
          <w:rFonts w:cs="David" w:hint="cs"/>
          <w:rtl/>
        </w:rPr>
      </w:pPr>
      <w:r w:rsidRPr="00A535C4">
        <w:rPr>
          <w:rFonts w:cs="David" w:hint="cs"/>
          <w:rtl/>
        </w:rPr>
        <w:tab/>
        <w:t xml:space="preserve">חבר הכנסת איתן, אני לא ייצגתי את הדברים, אני הצגתי את הדברים כדי לחדד את ההבחנה ואת ההתייחסות כי אם העמדה של הקובלים לא נשענת בכלל על העובדות עצמן, נושא החקירה - אז לכאורה, העובדות לא טעונות - - הליך הזה, אלא עצם העובדה </w:t>
      </w:r>
      <w:proofErr w:type="spellStart"/>
      <w:r w:rsidRPr="00A535C4">
        <w:rPr>
          <w:rFonts w:cs="David" w:hint="cs"/>
          <w:rtl/>
        </w:rPr>
        <w:t>שהיתה</w:t>
      </w:r>
      <w:proofErr w:type="spellEnd"/>
      <w:r w:rsidRPr="00A535C4">
        <w:rPr>
          <w:rFonts w:cs="David" w:hint="cs"/>
          <w:rtl/>
        </w:rPr>
        <w:t xml:space="preserve"> החלטה לפתוח בחקירה, או עצם העובדה </w:t>
      </w:r>
      <w:proofErr w:type="spellStart"/>
      <w:r w:rsidRPr="00A535C4">
        <w:rPr>
          <w:rFonts w:cs="David" w:hint="cs"/>
          <w:rtl/>
        </w:rPr>
        <w:t>שהיתה</w:t>
      </w:r>
      <w:proofErr w:type="spellEnd"/>
      <w:r w:rsidRPr="00A535C4">
        <w:rPr>
          <w:rFonts w:cs="David" w:hint="cs"/>
          <w:rtl/>
        </w:rPr>
        <w:t xml:space="preserve"> המלצה להגיש כתב אישום או עצם העובדה שנשקלת הגשת כתב אישום בכפוף לשימוע - אני לא מביע פה את עמדתי ולא את חוות דעתי האם זו יכולה להיות עילה הולמת או מספקת במסגרת סעיף 20, וגם אם זאת יכולה להיות עילה אני בוודאי לא מביע עמדה גם אם זו עילה האם ההחלטה שצריכה להתקבל היא אל"ף או בי"ת. אני רק מנסה לחדד את הדברים לפי הבנתי - מה נגזר מהם לגבי התשתית העובדתית. </w:t>
      </w:r>
    </w:p>
    <w:p w14:paraId="04B5173C" w14:textId="77777777" w:rsidR="00A535C4" w:rsidRPr="00A535C4" w:rsidRDefault="00A535C4" w:rsidP="00A535C4">
      <w:pPr>
        <w:bidi/>
        <w:jc w:val="both"/>
        <w:rPr>
          <w:rFonts w:cs="David" w:hint="cs"/>
          <w:rtl/>
        </w:rPr>
      </w:pPr>
    </w:p>
    <w:p w14:paraId="324915B7" w14:textId="77777777" w:rsidR="00A535C4" w:rsidRPr="00A535C4" w:rsidRDefault="00A535C4" w:rsidP="00A535C4">
      <w:pPr>
        <w:bidi/>
        <w:jc w:val="both"/>
        <w:rPr>
          <w:rFonts w:cs="David" w:hint="cs"/>
          <w:rtl/>
        </w:rPr>
      </w:pPr>
      <w:r w:rsidRPr="00A535C4">
        <w:rPr>
          <w:rFonts w:cs="David" w:hint="cs"/>
          <w:rtl/>
        </w:rPr>
        <w:tab/>
        <w:t xml:space="preserve">אולי עוד מילה אחת - אנחנו, במסגרת ההליכים בבג"ץ באותה עתירה שהוזכרה כאן של בג"ץ פוקס - מה שעמד אז על הפרק היה שאלת הנבצרות. אני, באותה עתירה, הבעתי את דעתי שבמצב שבו אנו נמצאים בעיניי זה מצב לא מתקבל על הדעת שהנשיא ימשיך למלא את תפקידו, ונתתי עמדה כזו מתוך הראיה של התפקיד שלי, כי אני חושב שיש, לצורך ההליך של נבצרות, כפי שהזכרתי קודם - זה הליך שנחקק במיוחד כדי לענות על מצב של חקירה, וגם מהטעם </w:t>
      </w:r>
      <w:proofErr w:type="spellStart"/>
      <w:r w:rsidRPr="00A535C4">
        <w:rPr>
          <w:rFonts w:cs="David" w:hint="cs"/>
          <w:rtl/>
        </w:rPr>
        <w:t>שצויין</w:t>
      </w:r>
      <w:proofErr w:type="spellEnd"/>
      <w:r w:rsidRPr="00A535C4">
        <w:rPr>
          <w:rFonts w:cs="David" w:hint="cs"/>
          <w:rtl/>
        </w:rPr>
        <w:t xml:space="preserve"> בהודעה מטעמי לבית המשפט שהיה לזה גם השלכה מעשית על יכולת לנהל חקירה אפקטיבית. לכן, לגבי השלב הזה - הבעתי את עמדתי שבעיניי, המצב שהנשיא ממשיך לכהן כשגרה הוא מצב שלא מתקבל על הדעת, הוא לא אפשרי, הוא סותר את מטרת החוק, את תכלית חוק היסוד, ולכן הבעתי את דעתי שהנשיא צריך, מחויב, לנקוט בהליך של נבצרות גם  הערתי שאם הוא לא יעשה כן, נכון יהיה מצד הכנסת לשקול הליך של העברה מכהונה. לא התייחסתי אז, ואני חושב שזה לא מתפקידי ולא מסמכותי להתייחס לשאלה של העברה מכהונה כדבר שעומד ברשות עצמו. אין לי מעמד, לפי חוק יסוד: הנשיא בהליך הזה, וכנראה לא בכדי יש פה - זה עניין שבין נשיא המדינה ובין הכנסת, שהיא זו שממנה אותו  - - ומתפקידה לקבוע. </w:t>
      </w:r>
    </w:p>
    <w:p w14:paraId="38D2DACF" w14:textId="77777777" w:rsidR="00A535C4" w:rsidRPr="00A535C4" w:rsidRDefault="00A535C4" w:rsidP="00A535C4">
      <w:pPr>
        <w:bidi/>
        <w:jc w:val="both"/>
        <w:rPr>
          <w:rFonts w:cs="David" w:hint="cs"/>
          <w:rtl/>
        </w:rPr>
      </w:pPr>
    </w:p>
    <w:p w14:paraId="0C20FC10"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6872A284" w14:textId="77777777" w:rsidR="00A535C4" w:rsidRPr="00A535C4" w:rsidRDefault="00A535C4" w:rsidP="00A535C4">
      <w:pPr>
        <w:bidi/>
        <w:jc w:val="both"/>
        <w:rPr>
          <w:rFonts w:cs="David" w:hint="cs"/>
          <w:u w:val="single"/>
          <w:rtl/>
        </w:rPr>
      </w:pPr>
    </w:p>
    <w:p w14:paraId="10D17E58" w14:textId="77777777" w:rsidR="00A535C4" w:rsidRPr="00A535C4" w:rsidRDefault="00A535C4" w:rsidP="00A535C4">
      <w:pPr>
        <w:bidi/>
        <w:jc w:val="both"/>
        <w:rPr>
          <w:rFonts w:cs="David" w:hint="cs"/>
          <w:rtl/>
        </w:rPr>
      </w:pPr>
      <w:r w:rsidRPr="00A535C4">
        <w:rPr>
          <w:rFonts w:cs="David" w:hint="cs"/>
          <w:rtl/>
        </w:rPr>
        <w:tab/>
        <w:t xml:space="preserve"> היא בוחרת. </w:t>
      </w:r>
    </w:p>
    <w:p w14:paraId="4FE8A805" w14:textId="77777777" w:rsidR="00A535C4" w:rsidRPr="00A535C4" w:rsidRDefault="00A535C4" w:rsidP="00A535C4">
      <w:pPr>
        <w:bidi/>
        <w:jc w:val="both"/>
        <w:rPr>
          <w:rFonts w:cs="David" w:hint="cs"/>
          <w:rtl/>
        </w:rPr>
      </w:pPr>
    </w:p>
    <w:p w14:paraId="2B82AE8B" w14:textId="77777777" w:rsidR="00A535C4" w:rsidRPr="00A535C4" w:rsidRDefault="00A535C4" w:rsidP="00A535C4">
      <w:pPr>
        <w:keepNext/>
        <w:bidi/>
        <w:jc w:val="both"/>
        <w:rPr>
          <w:rFonts w:cs="David" w:hint="cs"/>
          <w:u w:val="single"/>
          <w:rtl/>
        </w:rPr>
      </w:pPr>
      <w:r w:rsidRPr="00A535C4">
        <w:rPr>
          <w:rFonts w:cs="David" w:hint="cs"/>
          <w:u w:val="single"/>
          <w:rtl/>
        </w:rPr>
        <w:t>מני מזוז:</w:t>
      </w:r>
    </w:p>
    <w:p w14:paraId="4F6EE575" w14:textId="77777777" w:rsidR="00A535C4" w:rsidRPr="00A535C4" w:rsidRDefault="00A535C4" w:rsidP="00A535C4">
      <w:pPr>
        <w:keepNext/>
        <w:bidi/>
        <w:jc w:val="both"/>
        <w:rPr>
          <w:rFonts w:cs="David" w:hint="cs"/>
        </w:rPr>
      </w:pPr>
    </w:p>
    <w:p w14:paraId="6C65A6F9" w14:textId="77777777" w:rsidR="00A535C4" w:rsidRPr="00A535C4" w:rsidRDefault="00A535C4" w:rsidP="00A535C4">
      <w:pPr>
        <w:bidi/>
        <w:jc w:val="both"/>
        <w:rPr>
          <w:rFonts w:cs="David" w:hint="cs"/>
          <w:rtl/>
        </w:rPr>
      </w:pPr>
      <w:r w:rsidRPr="00A535C4">
        <w:rPr>
          <w:rFonts w:cs="David" w:hint="cs"/>
        </w:rPr>
        <w:tab/>
      </w:r>
      <w:r w:rsidRPr="00A535C4">
        <w:rPr>
          <w:rFonts w:cs="David" w:hint="cs"/>
          <w:rtl/>
        </w:rPr>
        <w:t xml:space="preserve">סליחה - היא זו שבוחרת את הנשיא, ולכן הוענקו לה גם סמכויות הפיקוח גם לגבי הפסקה זמנית וגם לגבי העברה מכהונה של הנשיא. תודה רבה. </w:t>
      </w:r>
    </w:p>
    <w:p w14:paraId="12C386C3" w14:textId="77777777" w:rsidR="00A535C4" w:rsidRPr="00A535C4" w:rsidRDefault="00A535C4" w:rsidP="00A535C4">
      <w:pPr>
        <w:bidi/>
        <w:jc w:val="both"/>
        <w:rPr>
          <w:rFonts w:cs="David" w:hint="cs"/>
          <w:rtl/>
        </w:rPr>
      </w:pPr>
    </w:p>
    <w:p w14:paraId="72159452" w14:textId="77777777" w:rsidR="00A535C4" w:rsidRPr="00A535C4" w:rsidRDefault="00A535C4" w:rsidP="00A535C4">
      <w:pPr>
        <w:pStyle w:val="Heading5"/>
        <w:rPr>
          <w:rFonts w:hint="cs"/>
          <w:rtl/>
        </w:rPr>
      </w:pPr>
      <w:r w:rsidRPr="00A535C4">
        <w:rPr>
          <w:rFonts w:hint="cs"/>
          <w:u w:val="single"/>
          <w:rtl/>
        </w:rPr>
        <w:t>אליהו גבאי:</w:t>
      </w:r>
    </w:p>
    <w:p w14:paraId="40E7F172" w14:textId="77777777" w:rsidR="00A535C4" w:rsidRPr="00A535C4" w:rsidRDefault="00A535C4" w:rsidP="00A535C4">
      <w:pPr>
        <w:pStyle w:val="Heading5"/>
        <w:rPr>
          <w:rFonts w:hint="cs"/>
          <w:rtl/>
        </w:rPr>
      </w:pPr>
    </w:p>
    <w:p w14:paraId="1D266C5F" w14:textId="77777777" w:rsidR="00A535C4" w:rsidRPr="00A535C4" w:rsidRDefault="00A535C4" w:rsidP="00A535C4">
      <w:pPr>
        <w:bidi/>
        <w:jc w:val="both"/>
        <w:rPr>
          <w:rFonts w:cs="David" w:hint="cs"/>
          <w:rtl/>
        </w:rPr>
      </w:pPr>
      <w:r w:rsidRPr="00A535C4">
        <w:rPr>
          <w:rFonts w:cs="David" w:hint="cs"/>
          <w:rtl/>
        </w:rPr>
        <w:tab/>
        <w:t xml:space="preserve"> כאן, החומר שהגשת בהאשמה שהולכים לתבוע את הנשיא זה חומר חמור ביותר. כל מה שכעת ניתן לו - הפריבילגיה, והיא רק בשבילו, הלא, הנושא הזה של השימוע - זה לא מקבל כל אזרח. </w:t>
      </w:r>
    </w:p>
    <w:p w14:paraId="661836B3" w14:textId="77777777" w:rsidR="00A535C4" w:rsidRPr="00A535C4" w:rsidRDefault="00A535C4" w:rsidP="00A535C4">
      <w:pPr>
        <w:bidi/>
        <w:jc w:val="both"/>
        <w:rPr>
          <w:rFonts w:cs="David" w:hint="cs"/>
          <w:rtl/>
        </w:rPr>
      </w:pPr>
    </w:p>
    <w:p w14:paraId="49F76817" w14:textId="77777777" w:rsidR="00A535C4" w:rsidRPr="00A535C4" w:rsidRDefault="00A535C4" w:rsidP="00A535C4">
      <w:pPr>
        <w:bidi/>
        <w:jc w:val="both"/>
        <w:rPr>
          <w:rFonts w:cs="David" w:hint="cs"/>
          <w:u w:val="single"/>
          <w:rtl/>
        </w:rPr>
      </w:pPr>
      <w:r w:rsidRPr="00A535C4">
        <w:rPr>
          <w:rFonts w:cs="David" w:hint="cs"/>
          <w:u w:val="single"/>
          <w:rtl/>
        </w:rPr>
        <w:t>מני מזוז:</w:t>
      </w:r>
    </w:p>
    <w:p w14:paraId="336105E2" w14:textId="77777777" w:rsidR="00A535C4" w:rsidRPr="00A535C4" w:rsidRDefault="00A535C4" w:rsidP="00A535C4">
      <w:pPr>
        <w:bidi/>
        <w:jc w:val="both"/>
        <w:rPr>
          <w:rFonts w:cs="David" w:hint="cs"/>
        </w:rPr>
      </w:pPr>
    </w:p>
    <w:p w14:paraId="2C2B8C8A" w14:textId="77777777" w:rsidR="00A535C4" w:rsidRPr="00A535C4" w:rsidRDefault="00A535C4" w:rsidP="00A535C4">
      <w:pPr>
        <w:bidi/>
        <w:jc w:val="both"/>
        <w:rPr>
          <w:rFonts w:cs="David" w:hint="cs"/>
          <w:rtl/>
        </w:rPr>
      </w:pPr>
      <w:r w:rsidRPr="00A535C4">
        <w:rPr>
          <w:rFonts w:cs="David" w:hint="cs"/>
        </w:rPr>
        <w:tab/>
      </w:r>
      <w:r w:rsidRPr="00A535C4">
        <w:rPr>
          <w:rFonts w:cs="David" w:hint="cs"/>
          <w:rtl/>
        </w:rPr>
        <w:t xml:space="preserve">כל אזרח . שלא תהיה אי הבנה: כל אזרח במדינת ישראל זכאי לשימוע, מכוח החוק בעבירה שהיא פשע.  </w:t>
      </w:r>
    </w:p>
    <w:p w14:paraId="1DBB5104" w14:textId="77777777" w:rsidR="00A535C4" w:rsidRPr="00A535C4" w:rsidRDefault="00A535C4" w:rsidP="00A535C4">
      <w:pPr>
        <w:bidi/>
        <w:jc w:val="both"/>
        <w:rPr>
          <w:rFonts w:cs="David" w:hint="cs"/>
          <w:rtl/>
        </w:rPr>
      </w:pPr>
    </w:p>
    <w:p w14:paraId="361FD9D9" w14:textId="77777777" w:rsidR="00A535C4" w:rsidRPr="00A535C4" w:rsidRDefault="00A535C4" w:rsidP="00A535C4">
      <w:pPr>
        <w:bidi/>
        <w:jc w:val="both"/>
        <w:rPr>
          <w:rFonts w:cs="David" w:hint="cs"/>
          <w:u w:val="single"/>
          <w:rtl/>
        </w:rPr>
      </w:pPr>
      <w:r w:rsidRPr="00A535C4">
        <w:rPr>
          <w:rFonts w:cs="David" w:hint="cs"/>
          <w:u w:val="single"/>
          <w:rtl/>
        </w:rPr>
        <w:t>מאיר פרוש:</w:t>
      </w:r>
    </w:p>
    <w:p w14:paraId="7EF53A09" w14:textId="77777777" w:rsidR="00A535C4" w:rsidRPr="00A535C4" w:rsidRDefault="00A535C4" w:rsidP="00A535C4">
      <w:pPr>
        <w:bidi/>
        <w:jc w:val="both"/>
        <w:rPr>
          <w:rFonts w:cs="David" w:hint="cs"/>
          <w:u w:val="single"/>
        </w:rPr>
      </w:pPr>
    </w:p>
    <w:p w14:paraId="20C0742A" w14:textId="77777777" w:rsidR="00A535C4" w:rsidRPr="00A535C4" w:rsidRDefault="00A535C4" w:rsidP="00A535C4">
      <w:pPr>
        <w:bidi/>
        <w:jc w:val="both"/>
        <w:rPr>
          <w:rFonts w:cs="David" w:hint="cs"/>
          <w:rtl/>
        </w:rPr>
      </w:pPr>
      <w:r w:rsidRPr="00A535C4">
        <w:rPr>
          <w:rFonts w:cs="David" w:hint="cs"/>
          <w:rtl/>
        </w:rPr>
        <w:tab/>
        <w:t xml:space="preserve"> מה הדבר שזמיר חידש, בשעתו? </w:t>
      </w:r>
    </w:p>
    <w:p w14:paraId="123543B5" w14:textId="77777777" w:rsidR="00A535C4" w:rsidRPr="00A535C4" w:rsidRDefault="00A535C4" w:rsidP="00A535C4">
      <w:pPr>
        <w:bidi/>
        <w:jc w:val="both"/>
        <w:rPr>
          <w:rFonts w:cs="David" w:hint="cs"/>
          <w:rtl/>
        </w:rPr>
      </w:pPr>
    </w:p>
    <w:p w14:paraId="20731F11" w14:textId="77777777" w:rsidR="00A535C4" w:rsidRPr="00A535C4" w:rsidRDefault="00A535C4" w:rsidP="00A535C4">
      <w:pPr>
        <w:bidi/>
        <w:jc w:val="both"/>
        <w:rPr>
          <w:rFonts w:cs="David" w:hint="cs"/>
          <w:rtl/>
        </w:rPr>
      </w:pPr>
      <w:r w:rsidRPr="00A535C4">
        <w:rPr>
          <w:rFonts w:cs="David" w:hint="cs"/>
          <w:u w:val="single"/>
          <w:rtl/>
        </w:rPr>
        <w:t>מיכאל איתן:</w:t>
      </w:r>
    </w:p>
    <w:p w14:paraId="7B7B9E5F" w14:textId="77777777" w:rsidR="00A535C4" w:rsidRPr="00A535C4" w:rsidRDefault="00A535C4" w:rsidP="00A535C4">
      <w:pPr>
        <w:bidi/>
        <w:jc w:val="both"/>
        <w:rPr>
          <w:rFonts w:cs="David" w:hint="cs"/>
          <w:rtl/>
        </w:rPr>
      </w:pPr>
    </w:p>
    <w:p w14:paraId="5077A27D" w14:textId="77777777" w:rsidR="00A535C4" w:rsidRPr="00A535C4" w:rsidRDefault="00A535C4" w:rsidP="00A535C4">
      <w:pPr>
        <w:bidi/>
        <w:jc w:val="both"/>
        <w:rPr>
          <w:rFonts w:cs="David" w:hint="cs"/>
          <w:rtl/>
        </w:rPr>
      </w:pPr>
      <w:r w:rsidRPr="00A535C4">
        <w:rPr>
          <w:rFonts w:cs="David" w:hint="cs"/>
          <w:rtl/>
        </w:rPr>
        <w:tab/>
        <w:t xml:space="preserve"> שבחוק ההסדרים רצו לבטל אותו . </w:t>
      </w:r>
    </w:p>
    <w:p w14:paraId="18A1788B" w14:textId="77777777" w:rsidR="00A535C4" w:rsidRPr="00A535C4" w:rsidRDefault="00A535C4" w:rsidP="00A535C4">
      <w:pPr>
        <w:bidi/>
        <w:jc w:val="both"/>
        <w:rPr>
          <w:rFonts w:cs="David" w:hint="cs"/>
          <w:rtl/>
        </w:rPr>
      </w:pPr>
    </w:p>
    <w:p w14:paraId="059A2BE4" w14:textId="77777777" w:rsidR="00A535C4" w:rsidRPr="00A535C4" w:rsidRDefault="00A535C4" w:rsidP="00A535C4">
      <w:pPr>
        <w:bidi/>
        <w:jc w:val="both"/>
        <w:rPr>
          <w:rFonts w:cs="David" w:hint="cs"/>
          <w:u w:val="single"/>
          <w:rtl/>
        </w:rPr>
      </w:pPr>
      <w:r w:rsidRPr="00A535C4">
        <w:rPr>
          <w:rFonts w:cs="David" w:hint="cs"/>
          <w:u w:val="single"/>
          <w:rtl/>
        </w:rPr>
        <w:t>קריאה:</w:t>
      </w:r>
    </w:p>
    <w:p w14:paraId="06927092" w14:textId="77777777" w:rsidR="00A535C4" w:rsidRPr="00A535C4" w:rsidRDefault="00A535C4" w:rsidP="00A535C4">
      <w:pPr>
        <w:bidi/>
        <w:jc w:val="both"/>
        <w:rPr>
          <w:rFonts w:cs="David" w:hint="cs"/>
          <w:rtl/>
        </w:rPr>
      </w:pPr>
    </w:p>
    <w:p w14:paraId="3AF540FE" w14:textId="77777777" w:rsidR="00A535C4" w:rsidRPr="00A535C4" w:rsidRDefault="00A535C4" w:rsidP="00A535C4">
      <w:pPr>
        <w:bidi/>
        <w:jc w:val="both"/>
        <w:rPr>
          <w:rFonts w:cs="David" w:hint="cs"/>
          <w:rtl/>
        </w:rPr>
      </w:pPr>
      <w:r w:rsidRPr="00A535C4">
        <w:rPr>
          <w:rFonts w:cs="David" w:hint="cs"/>
          <w:rtl/>
        </w:rPr>
        <w:tab/>
        <w:t xml:space="preserve">אני לא מדבר על  - -, אני מדבר על - - </w:t>
      </w:r>
    </w:p>
    <w:p w14:paraId="6DCB33B3" w14:textId="77777777" w:rsidR="00A535C4" w:rsidRPr="00A535C4" w:rsidRDefault="00A535C4" w:rsidP="00A535C4">
      <w:pPr>
        <w:bidi/>
        <w:jc w:val="both"/>
        <w:rPr>
          <w:rFonts w:cs="David" w:hint="cs"/>
          <w:rtl/>
        </w:rPr>
      </w:pPr>
    </w:p>
    <w:p w14:paraId="278B5BA8" w14:textId="77777777" w:rsidR="00A535C4" w:rsidRPr="00A535C4" w:rsidRDefault="00A535C4" w:rsidP="00A535C4">
      <w:pPr>
        <w:bidi/>
        <w:jc w:val="both"/>
        <w:rPr>
          <w:rFonts w:cs="David" w:hint="cs"/>
          <w:u w:val="single"/>
          <w:rtl/>
        </w:rPr>
      </w:pPr>
      <w:r w:rsidRPr="00A535C4">
        <w:rPr>
          <w:rFonts w:cs="David" w:hint="cs"/>
          <w:u w:val="single"/>
          <w:rtl/>
        </w:rPr>
        <w:t xml:space="preserve">גלעד </w:t>
      </w:r>
      <w:proofErr w:type="spellStart"/>
      <w:r w:rsidRPr="00A535C4">
        <w:rPr>
          <w:rFonts w:cs="David" w:hint="cs"/>
          <w:u w:val="single"/>
          <w:rtl/>
        </w:rPr>
        <w:t>ארדן</w:t>
      </w:r>
      <w:proofErr w:type="spellEnd"/>
      <w:r w:rsidRPr="00A535C4">
        <w:rPr>
          <w:rFonts w:cs="David" w:hint="cs"/>
          <w:u w:val="single"/>
          <w:rtl/>
        </w:rPr>
        <w:t>:</w:t>
      </w:r>
    </w:p>
    <w:p w14:paraId="2847F8CD" w14:textId="77777777" w:rsidR="00A535C4" w:rsidRPr="00A535C4" w:rsidRDefault="00A535C4" w:rsidP="00A535C4">
      <w:pPr>
        <w:bidi/>
        <w:jc w:val="both"/>
        <w:rPr>
          <w:rFonts w:cs="David" w:hint="cs"/>
          <w:rtl/>
        </w:rPr>
      </w:pPr>
    </w:p>
    <w:p w14:paraId="6C208FDC" w14:textId="77777777" w:rsidR="00A535C4" w:rsidRPr="00A535C4" w:rsidRDefault="00A535C4" w:rsidP="00A535C4">
      <w:pPr>
        <w:bidi/>
        <w:jc w:val="both"/>
        <w:rPr>
          <w:rFonts w:cs="David" w:hint="cs"/>
          <w:rtl/>
        </w:rPr>
      </w:pPr>
      <w:r w:rsidRPr="00A535C4">
        <w:rPr>
          <w:rFonts w:cs="David" w:hint="cs"/>
          <w:rtl/>
        </w:rPr>
        <w:tab/>
        <w:t xml:space="preserve">לא, אז לא </w:t>
      </w:r>
      <w:proofErr w:type="spellStart"/>
      <w:r w:rsidRPr="00A535C4">
        <w:rPr>
          <w:rFonts w:cs="David" w:hint="cs"/>
          <w:rtl/>
        </w:rPr>
        <w:t>היתה</w:t>
      </w:r>
      <w:proofErr w:type="spellEnd"/>
      <w:r w:rsidRPr="00A535C4">
        <w:rPr>
          <w:rFonts w:cs="David" w:hint="cs"/>
          <w:rtl/>
        </w:rPr>
        <w:t xml:space="preserve"> זכות כזו. </w:t>
      </w:r>
    </w:p>
    <w:p w14:paraId="383BDE63" w14:textId="77777777" w:rsidR="00A535C4" w:rsidRPr="00A535C4" w:rsidRDefault="00A535C4" w:rsidP="00A535C4">
      <w:pPr>
        <w:bidi/>
        <w:jc w:val="both"/>
        <w:rPr>
          <w:rFonts w:cs="David" w:hint="cs"/>
          <w:rtl/>
        </w:rPr>
      </w:pPr>
    </w:p>
    <w:p w14:paraId="6BCF525B" w14:textId="77777777" w:rsidR="00A535C4" w:rsidRPr="00A535C4" w:rsidRDefault="00A535C4" w:rsidP="00A535C4">
      <w:pPr>
        <w:bidi/>
        <w:jc w:val="both"/>
        <w:rPr>
          <w:rFonts w:cs="David" w:hint="cs"/>
          <w:u w:val="single"/>
          <w:rtl/>
        </w:rPr>
      </w:pPr>
      <w:r w:rsidRPr="00A535C4">
        <w:rPr>
          <w:rFonts w:cs="David" w:hint="cs"/>
          <w:u w:val="single"/>
          <w:rtl/>
        </w:rPr>
        <w:t>מני מזוז:</w:t>
      </w:r>
    </w:p>
    <w:p w14:paraId="0B975776" w14:textId="77777777" w:rsidR="00A535C4" w:rsidRPr="00A535C4" w:rsidRDefault="00A535C4" w:rsidP="00A535C4">
      <w:pPr>
        <w:bidi/>
        <w:jc w:val="both"/>
        <w:rPr>
          <w:rFonts w:cs="David" w:hint="cs"/>
          <w:rtl/>
        </w:rPr>
      </w:pPr>
    </w:p>
    <w:p w14:paraId="4802FAA5" w14:textId="77777777" w:rsidR="00A535C4" w:rsidRPr="00A535C4" w:rsidRDefault="00A535C4" w:rsidP="00A535C4">
      <w:pPr>
        <w:bidi/>
        <w:jc w:val="both"/>
        <w:rPr>
          <w:rFonts w:cs="David" w:hint="cs"/>
          <w:rtl/>
        </w:rPr>
      </w:pPr>
      <w:r w:rsidRPr="00A535C4">
        <w:rPr>
          <w:rFonts w:cs="David" w:hint="cs"/>
          <w:rtl/>
        </w:rPr>
        <w:tab/>
        <w:t xml:space="preserve">הזכות הזו קנויה לכל אזרח. </w:t>
      </w:r>
    </w:p>
    <w:p w14:paraId="35566F4C" w14:textId="77777777" w:rsidR="00A535C4" w:rsidRPr="00A535C4" w:rsidRDefault="00A535C4" w:rsidP="00A535C4">
      <w:pPr>
        <w:bidi/>
        <w:jc w:val="both"/>
        <w:rPr>
          <w:rFonts w:cs="David" w:hint="cs"/>
          <w:u w:val="single"/>
          <w:rtl/>
        </w:rPr>
      </w:pPr>
    </w:p>
    <w:p w14:paraId="4FF88AE7" w14:textId="77777777" w:rsidR="00A535C4" w:rsidRPr="00A535C4" w:rsidRDefault="00A535C4" w:rsidP="00A535C4">
      <w:pPr>
        <w:bidi/>
        <w:jc w:val="both"/>
        <w:rPr>
          <w:rFonts w:cs="David" w:hint="cs"/>
          <w:u w:val="single"/>
          <w:rtl/>
        </w:rPr>
      </w:pPr>
      <w:r w:rsidRPr="00A535C4">
        <w:rPr>
          <w:rFonts w:cs="David" w:hint="cs"/>
          <w:u w:val="single"/>
          <w:rtl/>
        </w:rPr>
        <w:t>מיכאל איתן:</w:t>
      </w:r>
    </w:p>
    <w:p w14:paraId="0CF5A706" w14:textId="77777777" w:rsidR="00A535C4" w:rsidRPr="00A535C4" w:rsidRDefault="00A535C4" w:rsidP="00A535C4">
      <w:pPr>
        <w:bidi/>
        <w:jc w:val="both"/>
        <w:rPr>
          <w:rFonts w:cs="David" w:hint="cs"/>
          <w:rtl/>
        </w:rPr>
      </w:pPr>
    </w:p>
    <w:p w14:paraId="47154242" w14:textId="77777777" w:rsidR="00A535C4" w:rsidRPr="00A535C4" w:rsidRDefault="00A535C4" w:rsidP="00A535C4">
      <w:pPr>
        <w:bidi/>
        <w:jc w:val="both"/>
        <w:rPr>
          <w:rFonts w:cs="David" w:hint="cs"/>
          <w:rtl/>
        </w:rPr>
      </w:pPr>
      <w:r w:rsidRPr="00A535C4">
        <w:rPr>
          <w:rFonts w:cs="David" w:hint="cs"/>
          <w:rtl/>
        </w:rPr>
        <w:tab/>
        <w:t xml:space="preserve">לפני שלוש שנים, בחוק ההסדרים זה היה שרצו לבטל. נלחמנו נגד זה. </w:t>
      </w:r>
    </w:p>
    <w:p w14:paraId="159BB6D8" w14:textId="77777777" w:rsidR="00A535C4" w:rsidRPr="00A535C4" w:rsidRDefault="00A535C4" w:rsidP="00A535C4">
      <w:pPr>
        <w:bidi/>
        <w:jc w:val="both"/>
        <w:rPr>
          <w:rFonts w:cs="David" w:hint="cs"/>
          <w:rtl/>
        </w:rPr>
      </w:pPr>
    </w:p>
    <w:p w14:paraId="11C24048"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6428CC64" w14:textId="77777777" w:rsidR="00A535C4" w:rsidRPr="00A535C4" w:rsidRDefault="00A535C4" w:rsidP="00A535C4">
      <w:pPr>
        <w:bidi/>
        <w:jc w:val="both"/>
        <w:rPr>
          <w:rFonts w:cs="David" w:hint="cs"/>
          <w:rtl/>
        </w:rPr>
      </w:pPr>
    </w:p>
    <w:p w14:paraId="0C36080D" w14:textId="77777777" w:rsidR="00A535C4" w:rsidRPr="00A535C4" w:rsidRDefault="00A535C4" w:rsidP="00A535C4">
      <w:pPr>
        <w:bidi/>
        <w:jc w:val="both"/>
        <w:rPr>
          <w:rFonts w:cs="David" w:hint="cs"/>
          <w:rtl/>
        </w:rPr>
      </w:pPr>
      <w:r w:rsidRPr="00A535C4">
        <w:rPr>
          <w:rFonts w:cs="David" w:hint="cs"/>
          <w:rtl/>
        </w:rPr>
        <w:tab/>
        <w:t xml:space="preserve"> השעה כעת היא ¼ ל- 11. יש לנו אישור עד 11:15 לסיים את הישיבה, הבוקר. מכיוון שאנחנו אמרנו שנתייעץ לגבי המשך קיום הישיבות של הוועדה הזו - פה, חבר הכנסת </w:t>
      </w:r>
      <w:proofErr w:type="spellStart"/>
      <w:r w:rsidRPr="00A535C4">
        <w:rPr>
          <w:rFonts w:cs="David" w:hint="cs"/>
          <w:rtl/>
        </w:rPr>
        <w:t>יצחקי</w:t>
      </w:r>
      <w:proofErr w:type="spellEnd"/>
      <w:r w:rsidRPr="00A535C4">
        <w:rPr>
          <w:rFonts w:cs="David" w:hint="cs"/>
          <w:rtl/>
        </w:rPr>
        <w:t xml:space="preserve"> העביר לי פתק שהחקיקה מתחילה בדיוק ב- 11:00, לא כפי שהיה נהוג בימים עברו. השאילתות הועברו לסוף היום, ולכן דווקא בנקודת הזמן הקצרה הזו מה שאני חושבת זה שנשמע התייחסות קצרה מבא כוחו של הנשיא, עורך הדין של הנשיא, ציון אמיר, אם יש לך לומר משהו בעניין הזה, ולאחר מכן נשחרר את היועץ המשפטי לממשלה ואת באי כוחו של הנשיא ונקיים פה דיון פנימי של הוועדה בנושא המשך הדיונים. </w:t>
      </w:r>
    </w:p>
    <w:p w14:paraId="0FDF8788" w14:textId="77777777" w:rsidR="00A535C4" w:rsidRPr="00A535C4" w:rsidRDefault="00A535C4" w:rsidP="00A535C4">
      <w:pPr>
        <w:bidi/>
        <w:jc w:val="both"/>
        <w:rPr>
          <w:rFonts w:cs="David" w:hint="cs"/>
          <w:rtl/>
        </w:rPr>
      </w:pPr>
    </w:p>
    <w:p w14:paraId="0D5F37B6" w14:textId="77777777" w:rsidR="00A535C4" w:rsidRPr="00A535C4" w:rsidRDefault="00A535C4" w:rsidP="00A535C4">
      <w:pPr>
        <w:pStyle w:val="Heading5"/>
        <w:rPr>
          <w:rFonts w:hint="cs"/>
          <w:rtl/>
        </w:rPr>
      </w:pPr>
      <w:r w:rsidRPr="00A535C4">
        <w:rPr>
          <w:rFonts w:hint="cs"/>
          <w:u w:val="single"/>
          <w:rtl/>
        </w:rPr>
        <w:t>אליהו גבאי:</w:t>
      </w:r>
    </w:p>
    <w:p w14:paraId="18E909A7" w14:textId="77777777" w:rsidR="00A535C4" w:rsidRPr="00A535C4" w:rsidRDefault="00A535C4" w:rsidP="00A535C4">
      <w:pPr>
        <w:pStyle w:val="Heading5"/>
        <w:rPr>
          <w:rFonts w:hint="cs"/>
          <w:rtl/>
        </w:rPr>
      </w:pPr>
    </w:p>
    <w:p w14:paraId="3F23F88D" w14:textId="77777777" w:rsidR="00A535C4" w:rsidRPr="00A535C4" w:rsidRDefault="00A535C4" w:rsidP="00A535C4">
      <w:pPr>
        <w:bidi/>
        <w:jc w:val="both"/>
        <w:rPr>
          <w:rFonts w:cs="David" w:hint="cs"/>
          <w:rtl/>
        </w:rPr>
      </w:pPr>
      <w:r w:rsidRPr="00A535C4">
        <w:rPr>
          <w:rFonts w:cs="David" w:hint="cs"/>
          <w:rtl/>
        </w:rPr>
        <w:tab/>
        <w:t xml:space="preserve">רק שאלה:  האם היו מקרים של אנשים שהגיעו לשימוע שהשתנתה הקביעה במקרים כאלה  - האם נתקלת, או היו מקרים כאלה? </w:t>
      </w:r>
    </w:p>
    <w:p w14:paraId="62030B7E" w14:textId="77777777" w:rsidR="00A535C4" w:rsidRPr="00A535C4" w:rsidRDefault="00A535C4" w:rsidP="00A535C4">
      <w:pPr>
        <w:bidi/>
        <w:jc w:val="both"/>
        <w:rPr>
          <w:rFonts w:cs="David" w:hint="cs"/>
          <w:rtl/>
        </w:rPr>
      </w:pPr>
    </w:p>
    <w:p w14:paraId="29DCCB8C" w14:textId="77777777" w:rsidR="00A535C4" w:rsidRPr="00A535C4" w:rsidRDefault="00A535C4" w:rsidP="00A535C4">
      <w:pPr>
        <w:keepNext/>
        <w:bidi/>
        <w:jc w:val="both"/>
        <w:rPr>
          <w:rFonts w:cs="David" w:hint="cs"/>
          <w:u w:val="single"/>
          <w:rtl/>
        </w:rPr>
      </w:pPr>
    </w:p>
    <w:p w14:paraId="16798D7B" w14:textId="77777777" w:rsidR="00A535C4" w:rsidRPr="00A535C4" w:rsidRDefault="00A535C4" w:rsidP="00A535C4">
      <w:pPr>
        <w:keepNext/>
        <w:bidi/>
        <w:jc w:val="both"/>
        <w:rPr>
          <w:rFonts w:cs="David" w:hint="cs"/>
          <w:u w:val="single"/>
          <w:rtl/>
        </w:rPr>
      </w:pPr>
      <w:r w:rsidRPr="00A535C4">
        <w:rPr>
          <w:rFonts w:cs="David" w:hint="cs"/>
          <w:u w:val="single"/>
          <w:rtl/>
        </w:rPr>
        <w:t>מני מזוז:</w:t>
      </w:r>
    </w:p>
    <w:p w14:paraId="5035766F" w14:textId="77777777" w:rsidR="00A535C4" w:rsidRPr="00A535C4" w:rsidRDefault="00A535C4" w:rsidP="00A535C4">
      <w:pPr>
        <w:bidi/>
        <w:jc w:val="both"/>
        <w:rPr>
          <w:rFonts w:cs="David" w:hint="cs"/>
          <w:rtl/>
        </w:rPr>
      </w:pPr>
    </w:p>
    <w:p w14:paraId="2E0D567E" w14:textId="77777777" w:rsidR="00A535C4" w:rsidRPr="00A535C4" w:rsidRDefault="00A535C4" w:rsidP="00A535C4">
      <w:pPr>
        <w:bidi/>
        <w:jc w:val="both"/>
        <w:rPr>
          <w:rFonts w:cs="David" w:hint="cs"/>
          <w:rtl/>
        </w:rPr>
      </w:pPr>
      <w:r w:rsidRPr="00A535C4">
        <w:rPr>
          <w:rFonts w:cs="David" w:hint="cs"/>
          <w:rtl/>
        </w:rPr>
        <w:tab/>
        <w:t xml:space="preserve">התשובה היא שהיו מקרים וזה לא נדיר שבהליכי שימוע דברים משתנים. בדרך כלל השינויים הם לא שמתבטל לגמרי האישום, אבל היו מקרים, גם אצלי, בשנה שעברה - היה מקרה שלאחר שימוע ביטלתי לחלוטין - - </w:t>
      </w:r>
    </w:p>
    <w:p w14:paraId="50BBF544" w14:textId="77777777" w:rsidR="00A535C4" w:rsidRPr="00A535C4" w:rsidRDefault="00A535C4" w:rsidP="00A535C4">
      <w:pPr>
        <w:bidi/>
        <w:jc w:val="both"/>
        <w:rPr>
          <w:rFonts w:cs="David" w:hint="cs"/>
          <w:rtl/>
        </w:rPr>
      </w:pPr>
    </w:p>
    <w:p w14:paraId="55BD1535" w14:textId="77777777" w:rsidR="00A535C4" w:rsidRPr="00A535C4" w:rsidRDefault="00A535C4" w:rsidP="00A535C4">
      <w:pPr>
        <w:bidi/>
        <w:jc w:val="both"/>
        <w:rPr>
          <w:rFonts w:cs="David" w:hint="cs"/>
          <w:rtl/>
        </w:rPr>
      </w:pPr>
      <w:r w:rsidRPr="00A535C4">
        <w:rPr>
          <w:rFonts w:cs="David" w:hint="cs"/>
          <w:u w:val="single"/>
          <w:rtl/>
        </w:rPr>
        <w:t>מיכאל איתן:</w:t>
      </w:r>
    </w:p>
    <w:p w14:paraId="51E3747C" w14:textId="77777777" w:rsidR="00A535C4" w:rsidRPr="00A535C4" w:rsidRDefault="00A535C4" w:rsidP="00A535C4">
      <w:pPr>
        <w:bidi/>
        <w:jc w:val="both"/>
        <w:rPr>
          <w:rFonts w:cs="David" w:hint="cs"/>
          <w:rtl/>
        </w:rPr>
      </w:pPr>
    </w:p>
    <w:p w14:paraId="1DF897E9" w14:textId="77777777" w:rsidR="00A535C4" w:rsidRPr="00A535C4" w:rsidRDefault="00A535C4" w:rsidP="00A535C4">
      <w:pPr>
        <w:bidi/>
        <w:jc w:val="both"/>
        <w:rPr>
          <w:rFonts w:cs="David" w:hint="cs"/>
          <w:rtl/>
        </w:rPr>
      </w:pPr>
      <w:r w:rsidRPr="00A535C4">
        <w:rPr>
          <w:rFonts w:cs="David" w:hint="cs"/>
          <w:rtl/>
        </w:rPr>
        <w:tab/>
        <w:t xml:space="preserve"> טל זילברשטיין, אני חושב  - - </w:t>
      </w:r>
    </w:p>
    <w:p w14:paraId="64E87778" w14:textId="77777777" w:rsidR="00A535C4" w:rsidRPr="00A535C4" w:rsidRDefault="00A535C4" w:rsidP="00A535C4">
      <w:pPr>
        <w:bidi/>
        <w:jc w:val="both"/>
        <w:rPr>
          <w:rFonts w:cs="David" w:hint="cs"/>
          <w:rtl/>
        </w:rPr>
      </w:pPr>
    </w:p>
    <w:p w14:paraId="453C2EC7" w14:textId="77777777" w:rsidR="00A535C4" w:rsidRPr="00A535C4" w:rsidRDefault="00A535C4" w:rsidP="00A535C4">
      <w:pPr>
        <w:bidi/>
        <w:jc w:val="both"/>
        <w:rPr>
          <w:rFonts w:cs="David" w:hint="cs"/>
          <w:u w:val="single"/>
          <w:rtl/>
        </w:rPr>
      </w:pPr>
      <w:r w:rsidRPr="00A535C4">
        <w:rPr>
          <w:rFonts w:cs="David" w:hint="cs"/>
          <w:u w:val="single"/>
          <w:rtl/>
        </w:rPr>
        <w:t>מני מזוז:</w:t>
      </w:r>
    </w:p>
    <w:p w14:paraId="30DB6F9F" w14:textId="77777777" w:rsidR="00A535C4" w:rsidRPr="00A535C4" w:rsidRDefault="00A535C4" w:rsidP="00A535C4">
      <w:pPr>
        <w:bidi/>
        <w:jc w:val="both"/>
        <w:rPr>
          <w:rFonts w:cs="David" w:hint="cs"/>
          <w:rtl/>
        </w:rPr>
      </w:pPr>
    </w:p>
    <w:p w14:paraId="6D55ECBE" w14:textId="77777777" w:rsidR="00A535C4" w:rsidRPr="00A535C4" w:rsidRDefault="00A535C4" w:rsidP="00A535C4">
      <w:pPr>
        <w:bidi/>
        <w:jc w:val="both"/>
        <w:rPr>
          <w:rFonts w:cs="David" w:hint="cs"/>
          <w:rtl/>
        </w:rPr>
      </w:pPr>
      <w:r w:rsidRPr="00A535C4">
        <w:rPr>
          <w:rFonts w:cs="David" w:hint="cs"/>
          <w:rtl/>
        </w:rPr>
        <w:tab/>
        <w:t xml:space="preserve">לא, זה לא היה אצלי. זה היה בהליך שהתנהל אצלי. בשימועים שמתקיימים אצל פרקליטי מחוזות יש ודאי הרבה יותר מקרים. אני אומר שבשימועים שהיו אצלי, התקיימו אצלי - היו אצלי בערך 10 שימועים בערך, בשלוש השנים שאני מכהן- היה מקרה אחד שביטלתי לחלוטין כתב אישום. היו כמה מקרים שכתב האישום השתנה בעקבות השימוע - ירדו סעיפי אישום כאלה או אחרים. </w:t>
      </w:r>
    </w:p>
    <w:p w14:paraId="146827E4" w14:textId="77777777" w:rsidR="00A535C4" w:rsidRPr="00A535C4" w:rsidRDefault="00A535C4" w:rsidP="00A535C4">
      <w:pPr>
        <w:bidi/>
        <w:jc w:val="both"/>
        <w:rPr>
          <w:rFonts w:cs="David" w:hint="cs"/>
          <w:rtl/>
        </w:rPr>
      </w:pPr>
    </w:p>
    <w:p w14:paraId="7ACF1AD5"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764568BE" w14:textId="77777777" w:rsidR="00A535C4" w:rsidRPr="00A535C4" w:rsidRDefault="00A535C4" w:rsidP="00A535C4">
      <w:pPr>
        <w:bidi/>
        <w:jc w:val="both"/>
        <w:rPr>
          <w:rFonts w:cs="David" w:hint="cs"/>
          <w:rtl/>
        </w:rPr>
      </w:pPr>
    </w:p>
    <w:p w14:paraId="5FD03B88" w14:textId="77777777" w:rsidR="00A535C4" w:rsidRPr="00A535C4" w:rsidRDefault="00A535C4" w:rsidP="00A535C4">
      <w:pPr>
        <w:bidi/>
        <w:jc w:val="both"/>
        <w:rPr>
          <w:rFonts w:cs="David" w:hint="cs"/>
          <w:rtl/>
        </w:rPr>
      </w:pPr>
      <w:r w:rsidRPr="00A535C4">
        <w:rPr>
          <w:rFonts w:cs="David" w:hint="cs"/>
          <w:rtl/>
        </w:rPr>
        <w:tab/>
        <w:t xml:space="preserve">אני מודה לך. עורך הדין ציון אמיר, בבקשה. </w:t>
      </w:r>
    </w:p>
    <w:p w14:paraId="5288A9A5" w14:textId="77777777" w:rsidR="00A535C4" w:rsidRPr="00A535C4" w:rsidRDefault="00A535C4" w:rsidP="00A535C4">
      <w:pPr>
        <w:bidi/>
        <w:jc w:val="both"/>
        <w:rPr>
          <w:rFonts w:cs="David" w:hint="cs"/>
          <w:rtl/>
        </w:rPr>
      </w:pPr>
    </w:p>
    <w:p w14:paraId="5FE10597" w14:textId="77777777" w:rsidR="00A535C4" w:rsidRPr="00A535C4" w:rsidRDefault="00A535C4" w:rsidP="00A535C4">
      <w:pPr>
        <w:bidi/>
        <w:jc w:val="both"/>
        <w:rPr>
          <w:rFonts w:cs="David" w:hint="cs"/>
          <w:u w:val="single"/>
          <w:rtl/>
        </w:rPr>
      </w:pPr>
      <w:r w:rsidRPr="00A535C4">
        <w:rPr>
          <w:rFonts w:cs="David" w:hint="cs"/>
          <w:u w:val="single"/>
          <w:rtl/>
        </w:rPr>
        <w:t>ציון אמיר:</w:t>
      </w:r>
    </w:p>
    <w:p w14:paraId="56A06C36" w14:textId="77777777" w:rsidR="00A535C4" w:rsidRPr="00A535C4" w:rsidRDefault="00A535C4" w:rsidP="00A535C4">
      <w:pPr>
        <w:bidi/>
        <w:jc w:val="both"/>
        <w:rPr>
          <w:rFonts w:cs="David" w:hint="cs"/>
          <w:rtl/>
        </w:rPr>
      </w:pPr>
    </w:p>
    <w:p w14:paraId="63644535" w14:textId="77777777" w:rsidR="00A535C4" w:rsidRPr="00A535C4" w:rsidRDefault="00A535C4" w:rsidP="00A535C4">
      <w:pPr>
        <w:bidi/>
        <w:jc w:val="both"/>
        <w:rPr>
          <w:rFonts w:cs="David" w:hint="cs"/>
          <w:rtl/>
        </w:rPr>
      </w:pPr>
      <w:r w:rsidRPr="00A535C4">
        <w:rPr>
          <w:rFonts w:cs="David" w:hint="cs"/>
          <w:rtl/>
        </w:rPr>
        <w:tab/>
        <w:t xml:space="preserve">קודם כל - אני שמח על הסיפה של הדברים של היועץ המשפטי. זה אחוז, אגב, מאד גבוה - 10 אחוז. מקרה אחד  מתוך 10 מקרים זה אחוז די גבוה של זיכויים, כהקבלה לזיכויים בבית משפט. אני מאחל לך, אדוני היועץ, שיהיה לך עוד, שתגדיל את הסטטיסטיקה וגם התיק של השיא ייגנז לאחר השימוע. </w:t>
      </w:r>
    </w:p>
    <w:p w14:paraId="18BFEA2F" w14:textId="77777777" w:rsidR="00A535C4" w:rsidRPr="00A535C4" w:rsidRDefault="00A535C4" w:rsidP="00A535C4">
      <w:pPr>
        <w:bidi/>
        <w:jc w:val="both"/>
        <w:rPr>
          <w:rFonts w:cs="David" w:hint="cs"/>
          <w:rtl/>
        </w:rPr>
      </w:pPr>
    </w:p>
    <w:p w14:paraId="1587BE15" w14:textId="77777777" w:rsidR="00A535C4" w:rsidRPr="00A535C4" w:rsidRDefault="00A535C4" w:rsidP="00A535C4">
      <w:pPr>
        <w:bidi/>
        <w:jc w:val="both"/>
        <w:rPr>
          <w:rFonts w:cs="David" w:hint="cs"/>
          <w:u w:val="single"/>
          <w:rtl/>
        </w:rPr>
      </w:pPr>
      <w:r w:rsidRPr="00A535C4">
        <w:rPr>
          <w:rFonts w:cs="David" w:hint="cs"/>
          <w:u w:val="single"/>
          <w:rtl/>
        </w:rPr>
        <w:t>קריאה:</w:t>
      </w:r>
    </w:p>
    <w:p w14:paraId="1393D72A" w14:textId="77777777" w:rsidR="00A535C4" w:rsidRPr="00A535C4" w:rsidRDefault="00A535C4" w:rsidP="00A535C4">
      <w:pPr>
        <w:bidi/>
        <w:jc w:val="both"/>
        <w:rPr>
          <w:rFonts w:cs="David" w:hint="cs"/>
          <w:rtl/>
        </w:rPr>
      </w:pPr>
    </w:p>
    <w:p w14:paraId="29B22E31" w14:textId="77777777" w:rsidR="00A535C4" w:rsidRPr="00A535C4" w:rsidRDefault="00A535C4" w:rsidP="00A535C4">
      <w:pPr>
        <w:bidi/>
        <w:jc w:val="both"/>
        <w:rPr>
          <w:rFonts w:cs="David" w:hint="cs"/>
          <w:rtl/>
        </w:rPr>
      </w:pPr>
      <w:r w:rsidRPr="00A535C4">
        <w:rPr>
          <w:rFonts w:cs="David" w:hint="cs"/>
          <w:rtl/>
        </w:rPr>
        <w:tab/>
        <w:t xml:space="preserve">הלוואי. </w:t>
      </w:r>
    </w:p>
    <w:p w14:paraId="33A2CFAA" w14:textId="77777777" w:rsidR="00A535C4" w:rsidRPr="00A535C4" w:rsidRDefault="00A535C4" w:rsidP="00A535C4">
      <w:pPr>
        <w:bidi/>
        <w:jc w:val="both"/>
        <w:rPr>
          <w:rFonts w:cs="David" w:hint="cs"/>
          <w:rtl/>
        </w:rPr>
      </w:pPr>
    </w:p>
    <w:p w14:paraId="080579A3" w14:textId="77777777" w:rsidR="00A535C4" w:rsidRPr="00A535C4" w:rsidRDefault="00A535C4" w:rsidP="00A535C4">
      <w:pPr>
        <w:bidi/>
        <w:jc w:val="both"/>
        <w:rPr>
          <w:rFonts w:cs="David" w:hint="cs"/>
          <w:u w:val="single"/>
          <w:rtl/>
        </w:rPr>
      </w:pPr>
      <w:r w:rsidRPr="00A535C4">
        <w:rPr>
          <w:rFonts w:cs="David" w:hint="cs"/>
          <w:u w:val="single"/>
          <w:rtl/>
        </w:rPr>
        <w:t>ציון אמיר:</w:t>
      </w:r>
    </w:p>
    <w:p w14:paraId="551823A0" w14:textId="77777777" w:rsidR="00A535C4" w:rsidRPr="00A535C4" w:rsidRDefault="00A535C4" w:rsidP="00A535C4">
      <w:pPr>
        <w:bidi/>
        <w:jc w:val="both"/>
        <w:rPr>
          <w:rFonts w:cs="David" w:hint="cs"/>
          <w:rtl/>
        </w:rPr>
      </w:pPr>
    </w:p>
    <w:p w14:paraId="1A1BA0EC" w14:textId="77777777" w:rsidR="00A535C4" w:rsidRPr="00A535C4" w:rsidRDefault="00A535C4" w:rsidP="00A535C4">
      <w:pPr>
        <w:bidi/>
        <w:jc w:val="both"/>
        <w:rPr>
          <w:rFonts w:cs="David" w:hint="cs"/>
          <w:rtl/>
        </w:rPr>
      </w:pPr>
      <w:r w:rsidRPr="00A535C4">
        <w:rPr>
          <w:rFonts w:cs="David" w:hint="cs"/>
          <w:rtl/>
        </w:rPr>
        <w:tab/>
        <w:t xml:space="preserve">כן, הלוואי. ואנחנו מאמינים שהאפשרות הזו - -. </w:t>
      </w:r>
    </w:p>
    <w:p w14:paraId="30F93183" w14:textId="77777777" w:rsidR="00A535C4" w:rsidRPr="00A535C4" w:rsidRDefault="00A535C4" w:rsidP="00A535C4">
      <w:pPr>
        <w:bidi/>
        <w:jc w:val="both"/>
        <w:rPr>
          <w:rFonts w:cs="David" w:hint="cs"/>
          <w:rtl/>
        </w:rPr>
      </w:pPr>
    </w:p>
    <w:p w14:paraId="62ED35C5" w14:textId="77777777" w:rsidR="00A535C4" w:rsidRPr="00A535C4" w:rsidRDefault="00A535C4" w:rsidP="00A535C4">
      <w:pPr>
        <w:bidi/>
        <w:jc w:val="both"/>
        <w:rPr>
          <w:rFonts w:cs="David" w:hint="cs"/>
          <w:rtl/>
        </w:rPr>
      </w:pPr>
      <w:r w:rsidRPr="00A535C4">
        <w:rPr>
          <w:rFonts w:cs="David" w:hint="cs"/>
          <w:rtl/>
        </w:rPr>
        <w:tab/>
        <w:t xml:space="preserve">רציתי להעיר כמה הערות בהקשר הזה. ראשית, היה ויכוח והיו פרשנויות במהלך התקופה מאז הודיע היועץ המשפטי על כוונתו שהוא שוקל להגיש כתב אישום, ואני שמח שהיום הסרת את אי הבהירות </w:t>
      </w:r>
      <w:proofErr w:type="spellStart"/>
      <w:r w:rsidRPr="00A535C4">
        <w:rPr>
          <w:rFonts w:cs="David" w:hint="cs"/>
          <w:rtl/>
        </w:rPr>
        <w:t>שהיתה</w:t>
      </w:r>
      <w:proofErr w:type="spellEnd"/>
      <w:r w:rsidRPr="00A535C4">
        <w:rPr>
          <w:rFonts w:cs="David" w:hint="cs"/>
          <w:rtl/>
        </w:rPr>
        <w:t xml:space="preserve"> בציבור, אי בהירות שאולי </w:t>
      </w:r>
      <w:proofErr w:type="spellStart"/>
      <w:r w:rsidRPr="00A535C4">
        <w:rPr>
          <w:rFonts w:cs="David" w:hint="cs"/>
          <w:rtl/>
        </w:rPr>
        <w:t>היתה</w:t>
      </w:r>
      <w:proofErr w:type="spellEnd"/>
      <w:r w:rsidRPr="00A535C4">
        <w:rPr>
          <w:rFonts w:cs="David" w:hint="cs"/>
          <w:rtl/>
        </w:rPr>
        <w:t xml:space="preserve"> מכוונת על ידי אנשים אינטרסנטים. אני </w:t>
      </w:r>
      <w:proofErr w:type="spellStart"/>
      <w:r w:rsidRPr="00A535C4">
        <w:rPr>
          <w:rFonts w:cs="David" w:hint="cs"/>
          <w:rtl/>
        </w:rPr>
        <w:t>פירשנתי</w:t>
      </w:r>
      <w:proofErr w:type="spellEnd"/>
      <w:r w:rsidRPr="00A535C4">
        <w:rPr>
          <w:rFonts w:cs="David" w:hint="cs"/>
          <w:rtl/>
        </w:rPr>
        <w:t xml:space="preserve"> אותך נכון, מסתבר, והדברים צריכים להיאמר שוב. הליך השימוע בעיניי, ואני שמח שאתה מאשר את הדברים כאן- הוא לא הליך טכני. הוא הליך מהותי, כפי שהתבטאת בפני הוועדה, כאן. הוא הליך מהותי. והנכונות להשתכנע כפי שהתנסחת בהודעה - אנחנו מקבלים את זה כמו שזה, מתוך כוונה לבוא ולשכנע. </w:t>
      </w:r>
    </w:p>
    <w:p w14:paraId="4134B5D6" w14:textId="77777777" w:rsidR="00A535C4" w:rsidRPr="00A535C4" w:rsidRDefault="00A535C4" w:rsidP="00A535C4">
      <w:pPr>
        <w:bidi/>
        <w:jc w:val="both"/>
        <w:rPr>
          <w:rFonts w:cs="David" w:hint="cs"/>
          <w:rtl/>
        </w:rPr>
      </w:pPr>
    </w:p>
    <w:p w14:paraId="1E30A278" w14:textId="77777777" w:rsidR="00A535C4" w:rsidRPr="00A535C4" w:rsidRDefault="00A535C4" w:rsidP="00A535C4">
      <w:pPr>
        <w:bidi/>
        <w:jc w:val="both"/>
        <w:rPr>
          <w:rFonts w:cs="David" w:hint="cs"/>
          <w:rtl/>
        </w:rPr>
      </w:pPr>
      <w:r w:rsidRPr="00A535C4">
        <w:rPr>
          <w:rFonts w:cs="David" w:hint="cs"/>
          <w:rtl/>
        </w:rPr>
        <w:tab/>
        <w:t xml:space="preserve">הערה אחרת - אנחנו, עורכי הדין,  רגילים להתמודד - אנחנו חייבים, משתדלים להביא את המקצוע שלנו לרמה של אולי סוג של מתמטיקה, סוג של פיזיקה וזה אומר שצריך להתמודד עם דברים ברורים, בקובלנה או באשמות מסוימות. ועל כך העיר היועץ המשפטי לממשלה. אני יושב כאן פעם שניה  בוועדה, ואשמח לבוא בכל פעם שזה יידרש, אבל קשה מאד. אני יושב ושומע, ואני לא בדיוק יודע מול מה לעמוד. אני שומע - עד היום שמענו הרבה דברים לסדר, ש - - איזו פרוצדורה מסוימת, אבל אני לא מצליח לגבש ביני לבין עצמי מה היא האשמה במסגרת הקובלנה הזו שצריך להתגונן בפניה. שום דבר לא ברור. גם אותו נוהל שנקבע - אני לא חושב שהוא נתן מענה לשאלות שצריכות להיות. הליך של הדחת נשיא הוא הליך דרמטי מאד. הוא מפץ חוקתי, אולי. אולי יותר מכך. צריך לקבוע סדר יום מסודר, ואני אומר את זה לא כי אני מתערב בעבודת חברי הכנסת, אבל אני כאן הוזמנתי על פי החוק כדי לטעון טענות, כדי להתגונן, כדי להביא דברים בפני הוועדה, כדי לסתור את תוכן הקובלנה, ובמצב הדברים הזה - הדברים האלה לא יכולים להיעשות לפי עניות דעתי בצורה ראויה, בצורה מכובדת, ובצורה שתהיה לגופו של עניין. </w:t>
      </w:r>
    </w:p>
    <w:p w14:paraId="4AD59342" w14:textId="77777777" w:rsidR="00A535C4" w:rsidRPr="00A535C4" w:rsidRDefault="00A535C4" w:rsidP="00A535C4">
      <w:pPr>
        <w:bidi/>
        <w:jc w:val="both"/>
        <w:rPr>
          <w:rFonts w:cs="David" w:hint="cs"/>
          <w:rtl/>
        </w:rPr>
      </w:pPr>
    </w:p>
    <w:p w14:paraId="7E7F379E" w14:textId="77777777" w:rsidR="00A535C4" w:rsidRPr="00A535C4" w:rsidRDefault="00A535C4" w:rsidP="00A535C4">
      <w:pPr>
        <w:bidi/>
        <w:jc w:val="both"/>
        <w:rPr>
          <w:rFonts w:cs="David" w:hint="cs"/>
          <w:rtl/>
        </w:rPr>
      </w:pPr>
      <w:r w:rsidRPr="00A535C4">
        <w:rPr>
          <w:rFonts w:cs="David" w:hint="cs"/>
          <w:rtl/>
        </w:rPr>
        <w:tab/>
        <w:t xml:space="preserve">הערה  אחרת, נוספת, שאני מבקש להתייחס אליה - אני חושב שהיו חלק מהשאלות שניסו לטמון פח ליועץ המשפטי לממשלה. עצם השאלה </w:t>
      </w:r>
      <w:proofErr w:type="spellStart"/>
      <w:r w:rsidRPr="00A535C4">
        <w:rPr>
          <w:rFonts w:cs="David" w:hint="cs"/>
          <w:rtl/>
        </w:rPr>
        <w:t>היתה</w:t>
      </w:r>
      <w:proofErr w:type="spellEnd"/>
      <w:r w:rsidRPr="00A535C4">
        <w:rPr>
          <w:rFonts w:cs="David" w:hint="cs"/>
          <w:rtl/>
        </w:rPr>
        <w:t xml:space="preserve"> סוג של מלכודת, כאשר אני מדבר על דברים שחבר הכנסת גדעון סער אולי נגע בהם, אולי גם אחרים. ניסו לגרור אותך, אדוני, היועץ המשפטי - -</w:t>
      </w:r>
    </w:p>
    <w:p w14:paraId="7185B722" w14:textId="77777777" w:rsidR="00A535C4" w:rsidRPr="00A535C4" w:rsidRDefault="00A535C4" w:rsidP="00A535C4">
      <w:pPr>
        <w:bidi/>
        <w:jc w:val="both"/>
        <w:rPr>
          <w:rFonts w:cs="David" w:hint="cs"/>
          <w:rtl/>
        </w:rPr>
      </w:pPr>
    </w:p>
    <w:p w14:paraId="31CF949B" w14:textId="77777777" w:rsidR="00A535C4" w:rsidRPr="00A535C4" w:rsidRDefault="00A535C4" w:rsidP="00A535C4">
      <w:pPr>
        <w:bidi/>
        <w:jc w:val="both"/>
        <w:rPr>
          <w:rFonts w:cs="David" w:hint="cs"/>
          <w:u w:val="single"/>
          <w:rtl/>
        </w:rPr>
      </w:pPr>
      <w:r w:rsidRPr="00A535C4">
        <w:rPr>
          <w:rFonts w:cs="David"/>
          <w:u w:val="single"/>
          <w:rtl/>
        </w:rPr>
        <w:br w:type="page"/>
      </w:r>
      <w:r w:rsidRPr="00A535C4">
        <w:rPr>
          <w:rFonts w:cs="David" w:hint="cs"/>
          <w:u w:val="single"/>
          <w:rtl/>
        </w:rPr>
        <w:t>גדעון סער:</w:t>
      </w:r>
    </w:p>
    <w:p w14:paraId="0384BE87" w14:textId="77777777" w:rsidR="00A535C4" w:rsidRPr="00A535C4" w:rsidRDefault="00A535C4" w:rsidP="00A535C4">
      <w:pPr>
        <w:bidi/>
        <w:jc w:val="both"/>
        <w:rPr>
          <w:rFonts w:cs="David" w:hint="cs"/>
          <w:u w:val="single"/>
          <w:rtl/>
        </w:rPr>
      </w:pPr>
    </w:p>
    <w:p w14:paraId="168DE7B5" w14:textId="77777777" w:rsidR="00A535C4" w:rsidRPr="00A535C4" w:rsidRDefault="00A535C4" w:rsidP="00A535C4">
      <w:pPr>
        <w:bidi/>
        <w:jc w:val="both"/>
        <w:rPr>
          <w:rFonts w:cs="David" w:hint="cs"/>
          <w:rtl/>
        </w:rPr>
      </w:pPr>
      <w:r w:rsidRPr="00A535C4">
        <w:rPr>
          <w:rFonts w:cs="David" w:hint="cs"/>
          <w:rtl/>
        </w:rPr>
        <w:tab/>
        <w:t xml:space="preserve">סליחה, אדוני, אם אתה מדבר על מה שאני אמרתי,  אני מציע שתתנסח שוב - - </w:t>
      </w:r>
    </w:p>
    <w:p w14:paraId="5CFEDA1A" w14:textId="77777777" w:rsidR="00A535C4" w:rsidRPr="00A535C4" w:rsidRDefault="00A535C4" w:rsidP="00A535C4">
      <w:pPr>
        <w:bidi/>
        <w:jc w:val="both"/>
        <w:rPr>
          <w:rFonts w:cs="David" w:hint="cs"/>
          <w:rtl/>
        </w:rPr>
      </w:pPr>
    </w:p>
    <w:p w14:paraId="3801FEFF"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3FA05786" w14:textId="77777777" w:rsidR="00A535C4" w:rsidRPr="00A535C4" w:rsidRDefault="00A535C4" w:rsidP="00A535C4">
      <w:pPr>
        <w:bidi/>
        <w:jc w:val="both"/>
        <w:rPr>
          <w:rFonts w:cs="David" w:hint="cs"/>
          <w:rtl/>
        </w:rPr>
      </w:pPr>
    </w:p>
    <w:p w14:paraId="054A962F" w14:textId="77777777" w:rsidR="00A535C4" w:rsidRPr="00A535C4" w:rsidRDefault="00A535C4" w:rsidP="00A535C4">
      <w:pPr>
        <w:bidi/>
        <w:jc w:val="both"/>
        <w:rPr>
          <w:rFonts w:cs="David" w:hint="cs"/>
          <w:rtl/>
        </w:rPr>
      </w:pPr>
      <w:r w:rsidRPr="00A535C4">
        <w:rPr>
          <w:rFonts w:cs="David" w:hint="cs"/>
          <w:rtl/>
        </w:rPr>
        <w:tab/>
        <w:t>חכה, תן לשמוע למה הוא מתייחס.</w:t>
      </w:r>
    </w:p>
    <w:p w14:paraId="19704F23" w14:textId="77777777" w:rsidR="00A535C4" w:rsidRPr="00A535C4" w:rsidRDefault="00A535C4" w:rsidP="00A535C4">
      <w:pPr>
        <w:bidi/>
        <w:jc w:val="both"/>
        <w:rPr>
          <w:rFonts w:cs="David" w:hint="cs"/>
          <w:rtl/>
        </w:rPr>
      </w:pPr>
    </w:p>
    <w:p w14:paraId="04989ED3"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6E11C576" w14:textId="77777777" w:rsidR="00A535C4" w:rsidRPr="00A535C4" w:rsidRDefault="00A535C4" w:rsidP="00A535C4">
      <w:pPr>
        <w:bidi/>
        <w:jc w:val="both"/>
        <w:rPr>
          <w:rFonts w:cs="David" w:hint="cs"/>
          <w:rtl/>
        </w:rPr>
      </w:pPr>
    </w:p>
    <w:p w14:paraId="3AD144A4" w14:textId="77777777" w:rsidR="00A535C4" w:rsidRPr="00A535C4" w:rsidRDefault="00A535C4" w:rsidP="00A535C4">
      <w:pPr>
        <w:bidi/>
        <w:jc w:val="both"/>
        <w:rPr>
          <w:rFonts w:cs="David" w:hint="cs"/>
          <w:rtl/>
        </w:rPr>
      </w:pPr>
      <w:r w:rsidRPr="00A535C4">
        <w:rPr>
          <w:rFonts w:cs="David" w:hint="cs"/>
          <w:rtl/>
        </w:rPr>
        <w:tab/>
        <w:t xml:space="preserve">לא. הוא אמר שאני טמנתי מלכודת, ולכן אני מציע לו באמצע דבריו שיתנסח שוב וימצא ניסוח אחר לדברים. </w:t>
      </w:r>
    </w:p>
    <w:p w14:paraId="09431C53" w14:textId="77777777" w:rsidR="00A535C4" w:rsidRPr="00A535C4" w:rsidRDefault="00A535C4" w:rsidP="00A535C4">
      <w:pPr>
        <w:bidi/>
        <w:jc w:val="both"/>
        <w:rPr>
          <w:rFonts w:cs="David" w:hint="cs"/>
          <w:rtl/>
        </w:rPr>
      </w:pPr>
    </w:p>
    <w:p w14:paraId="6EA26056" w14:textId="77777777" w:rsidR="00A535C4" w:rsidRPr="00A535C4" w:rsidRDefault="00A535C4" w:rsidP="00A535C4">
      <w:pPr>
        <w:bidi/>
        <w:jc w:val="both"/>
        <w:rPr>
          <w:rFonts w:cs="David" w:hint="cs"/>
          <w:u w:val="single"/>
          <w:rtl/>
        </w:rPr>
      </w:pPr>
      <w:r w:rsidRPr="00A535C4">
        <w:rPr>
          <w:rFonts w:cs="David" w:hint="cs"/>
          <w:u w:val="single"/>
          <w:rtl/>
        </w:rPr>
        <w:t>ציון אמיר:</w:t>
      </w:r>
    </w:p>
    <w:p w14:paraId="6656A852" w14:textId="77777777" w:rsidR="00A535C4" w:rsidRPr="00A535C4" w:rsidRDefault="00A535C4" w:rsidP="00A535C4">
      <w:pPr>
        <w:bidi/>
        <w:jc w:val="both"/>
        <w:rPr>
          <w:rFonts w:cs="David" w:hint="cs"/>
          <w:rtl/>
        </w:rPr>
      </w:pPr>
    </w:p>
    <w:p w14:paraId="25842CFB" w14:textId="77777777" w:rsidR="00A535C4" w:rsidRPr="00A535C4" w:rsidRDefault="00A535C4" w:rsidP="00A535C4">
      <w:pPr>
        <w:bidi/>
        <w:jc w:val="both"/>
        <w:rPr>
          <w:rFonts w:cs="David" w:hint="cs"/>
          <w:rtl/>
        </w:rPr>
      </w:pPr>
      <w:r w:rsidRPr="00A535C4">
        <w:rPr>
          <w:rFonts w:cs="David" w:hint="cs"/>
          <w:rtl/>
        </w:rPr>
        <w:tab/>
        <w:t>גם בפרלמנט יש איזו זכות להביע דברים וגם אם אני נותן להם פרשנות שאני נותן להם - זה עדיין לגיטימי. אתה אמרת כאן, חבר הכנסת גדעון סער, דברים, ובאתי לכאן לא כדי להנהן ב "הן", על דברים שאני שומע, אלא כדי להתמודד עם דברים שהנשיא טוען שהם מופרכים מן היסוד. אז במסגרת הזו - -</w:t>
      </w:r>
    </w:p>
    <w:p w14:paraId="5ABE4ED5" w14:textId="77777777" w:rsidR="00A535C4" w:rsidRPr="00A535C4" w:rsidRDefault="00A535C4" w:rsidP="00A535C4">
      <w:pPr>
        <w:bidi/>
        <w:jc w:val="both"/>
        <w:rPr>
          <w:rFonts w:cs="David" w:hint="cs"/>
          <w:rtl/>
        </w:rPr>
      </w:pPr>
    </w:p>
    <w:p w14:paraId="51E31D51"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10E88166" w14:textId="77777777" w:rsidR="00A535C4" w:rsidRPr="00A535C4" w:rsidRDefault="00A535C4" w:rsidP="00A535C4">
      <w:pPr>
        <w:bidi/>
        <w:jc w:val="both"/>
        <w:rPr>
          <w:rFonts w:cs="David" w:hint="cs"/>
          <w:u w:val="single"/>
          <w:rtl/>
        </w:rPr>
      </w:pPr>
    </w:p>
    <w:p w14:paraId="42B8D8C8" w14:textId="77777777" w:rsidR="00A535C4" w:rsidRPr="00A535C4" w:rsidRDefault="00A535C4" w:rsidP="00A535C4">
      <w:pPr>
        <w:bidi/>
        <w:jc w:val="both"/>
        <w:rPr>
          <w:rFonts w:cs="David" w:hint="cs"/>
          <w:rtl/>
        </w:rPr>
      </w:pPr>
      <w:r w:rsidRPr="00A535C4">
        <w:rPr>
          <w:rFonts w:cs="David" w:hint="cs"/>
          <w:rtl/>
        </w:rPr>
        <w:tab/>
        <w:t xml:space="preserve">אל תייחס לי הטמנת מלכודות ליועץ המשפטי - - </w:t>
      </w:r>
    </w:p>
    <w:p w14:paraId="4861495F" w14:textId="77777777" w:rsidR="00A535C4" w:rsidRPr="00A535C4" w:rsidRDefault="00A535C4" w:rsidP="00A535C4">
      <w:pPr>
        <w:bidi/>
        <w:jc w:val="both"/>
        <w:rPr>
          <w:rFonts w:cs="David" w:hint="cs"/>
          <w:rtl/>
        </w:rPr>
      </w:pPr>
    </w:p>
    <w:p w14:paraId="57489DBF"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17D8993B" w14:textId="77777777" w:rsidR="00A535C4" w:rsidRPr="00A535C4" w:rsidRDefault="00A535C4" w:rsidP="00A535C4">
      <w:pPr>
        <w:bidi/>
        <w:jc w:val="both"/>
        <w:rPr>
          <w:rFonts w:cs="David" w:hint="cs"/>
          <w:rtl/>
        </w:rPr>
      </w:pPr>
    </w:p>
    <w:p w14:paraId="6B7B3509" w14:textId="77777777" w:rsidR="00A535C4" w:rsidRPr="00A535C4" w:rsidRDefault="00A535C4" w:rsidP="00A535C4">
      <w:pPr>
        <w:bidi/>
        <w:jc w:val="both"/>
        <w:rPr>
          <w:rFonts w:cs="David" w:hint="cs"/>
          <w:rtl/>
        </w:rPr>
      </w:pPr>
      <w:r w:rsidRPr="00A535C4">
        <w:rPr>
          <w:rFonts w:cs="David" w:hint="cs"/>
          <w:rtl/>
        </w:rPr>
        <w:tab/>
        <w:t xml:space="preserve">לא, לא -- </w:t>
      </w:r>
    </w:p>
    <w:p w14:paraId="70AE9AD8" w14:textId="77777777" w:rsidR="00A535C4" w:rsidRPr="00A535C4" w:rsidRDefault="00A535C4" w:rsidP="00A535C4">
      <w:pPr>
        <w:bidi/>
        <w:jc w:val="both"/>
        <w:rPr>
          <w:rFonts w:cs="David" w:hint="cs"/>
          <w:rtl/>
        </w:rPr>
      </w:pPr>
      <w:r w:rsidRPr="00A535C4">
        <w:rPr>
          <w:rFonts w:cs="David" w:hint="cs"/>
          <w:rtl/>
        </w:rPr>
        <w:tab/>
      </w:r>
    </w:p>
    <w:p w14:paraId="757744FB"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7B9E3C67" w14:textId="77777777" w:rsidR="00A535C4" w:rsidRPr="00A535C4" w:rsidRDefault="00A535C4" w:rsidP="00A535C4">
      <w:pPr>
        <w:bidi/>
        <w:jc w:val="both"/>
        <w:rPr>
          <w:rFonts w:cs="David" w:hint="cs"/>
          <w:u w:val="single"/>
          <w:rtl/>
        </w:rPr>
      </w:pPr>
    </w:p>
    <w:p w14:paraId="008038ED" w14:textId="77777777" w:rsidR="00A535C4" w:rsidRPr="00A535C4" w:rsidRDefault="00A535C4" w:rsidP="00A535C4">
      <w:pPr>
        <w:bidi/>
        <w:jc w:val="both"/>
        <w:rPr>
          <w:rFonts w:cs="David" w:hint="cs"/>
          <w:rtl/>
        </w:rPr>
      </w:pPr>
      <w:r w:rsidRPr="00A535C4">
        <w:rPr>
          <w:rFonts w:cs="David" w:hint="cs"/>
          <w:rtl/>
        </w:rPr>
        <w:tab/>
        <w:t xml:space="preserve"> סליחה, מה שהוא עשה - אם היה עושה את זה מישהו אחר הייתי פונה לוועדת האתיקה נגדו. הוא אורח, אני לא יכול לפנות לוועדת האתיקה, לכן אני מצפה - או שהוא יחזור בו או שהוא יתנסח בצורה אחרת ואז הוא לא  - -</w:t>
      </w:r>
    </w:p>
    <w:p w14:paraId="5214992A" w14:textId="77777777" w:rsidR="00A535C4" w:rsidRPr="00A535C4" w:rsidRDefault="00A535C4" w:rsidP="00A535C4">
      <w:pPr>
        <w:bidi/>
        <w:jc w:val="both"/>
        <w:rPr>
          <w:rFonts w:cs="David" w:hint="cs"/>
          <w:rtl/>
        </w:rPr>
      </w:pPr>
    </w:p>
    <w:p w14:paraId="7B44BB85"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16DACBC3" w14:textId="77777777" w:rsidR="00A535C4" w:rsidRPr="00A535C4" w:rsidRDefault="00A535C4" w:rsidP="00A535C4">
      <w:pPr>
        <w:bidi/>
        <w:jc w:val="both"/>
        <w:rPr>
          <w:rFonts w:cs="David" w:hint="cs"/>
          <w:rtl/>
        </w:rPr>
      </w:pPr>
    </w:p>
    <w:p w14:paraId="62C7C7C9" w14:textId="77777777" w:rsidR="00A535C4" w:rsidRPr="00A535C4" w:rsidRDefault="00A535C4" w:rsidP="00A535C4">
      <w:pPr>
        <w:bidi/>
        <w:jc w:val="both"/>
        <w:rPr>
          <w:rFonts w:cs="David" w:hint="cs"/>
          <w:rtl/>
        </w:rPr>
      </w:pPr>
      <w:r w:rsidRPr="00A535C4">
        <w:rPr>
          <w:rFonts w:cs="David" w:hint="cs"/>
          <w:rtl/>
        </w:rPr>
        <w:tab/>
        <w:t xml:space="preserve">אם תרצה לומר משהו בעניין הזה אני אאפשר לך את רשות הדיבור רק תן לו לסיים את דבריו, תודה. </w:t>
      </w:r>
    </w:p>
    <w:p w14:paraId="254862F5" w14:textId="77777777" w:rsidR="00A535C4" w:rsidRPr="00A535C4" w:rsidRDefault="00A535C4" w:rsidP="00A535C4">
      <w:pPr>
        <w:bidi/>
        <w:jc w:val="both"/>
        <w:rPr>
          <w:rFonts w:cs="David" w:hint="cs"/>
          <w:rtl/>
        </w:rPr>
      </w:pPr>
    </w:p>
    <w:p w14:paraId="65090AEC" w14:textId="77777777" w:rsidR="00A535C4" w:rsidRPr="00A535C4" w:rsidRDefault="00A535C4" w:rsidP="00A535C4">
      <w:pPr>
        <w:bidi/>
        <w:jc w:val="both"/>
        <w:rPr>
          <w:rFonts w:cs="David" w:hint="cs"/>
          <w:u w:val="single"/>
          <w:rtl/>
        </w:rPr>
      </w:pPr>
      <w:r w:rsidRPr="00A535C4">
        <w:rPr>
          <w:rFonts w:cs="David" w:hint="cs"/>
          <w:u w:val="single"/>
          <w:rtl/>
        </w:rPr>
        <w:t>ציון אמיר:</w:t>
      </w:r>
    </w:p>
    <w:p w14:paraId="26F4E93C" w14:textId="77777777" w:rsidR="00A535C4" w:rsidRPr="00A535C4" w:rsidRDefault="00A535C4" w:rsidP="00A535C4">
      <w:pPr>
        <w:bidi/>
        <w:jc w:val="both"/>
        <w:rPr>
          <w:rFonts w:cs="David" w:hint="cs"/>
          <w:rtl/>
        </w:rPr>
      </w:pPr>
    </w:p>
    <w:p w14:paraId="1CA4730C" w14:textId="77777777" w:rsidR="00A535C4" w:rsidRPr="00A535C4" w:rsidRDefault="00A535C4" w:rsidP="00A535C4">
      <w:pPr>
        <w:bidi/>
        <w:jc w:val="both"/>
        <w:rPr>
          <w:rFonts w:cs="David" w:hint="cs"/>
          <w:rtl/>
        </w:rPr>
      </w:pPr>
      <w:r w:rsidRPr="00A535C4">
        <w:rPr>
          <w:rFonts w:cs="David" w:hint="cs"/>
          <w:rtl/>
        </w:rPr>
        <w:tab/>
        <w:t xml:space="preserve">כדי להשיב לדברים ברוח טובה אני אנסח את הדברים אחרת, אבל אני מאד שמח שאתה רגיש לכבודך. אני מציע שבאותה רגישות גם תנהג כלפי הנשיא וכלפי ההליך הזה. תהיה זהיר יותר. אז אני מתנצל אם הביטוי לא מצא חן בעיניך, אני חוזר בי, אבל כוונת הדברים </w:t>
      </w:r>
      <w:proofErr w:type="spellStart"/>
      <w:r w:rsidRPr="00A535C4">
        <w:rPr>
          <w:rFonts w:cs="David" w:hint="cs"/>
          <w:rtl/>
        </w:rPr>
        <w:t>היתה</w:t>
      </w:r>
      <w:proofErr w:type="spellEnd"/>
      <w:r w:rsidRPr="00A535C4">
        <w:rPr>
          <w:rFonts w:cs="David" w:hint="cs"/>
          <w:rtl/>
        </w:rPr>
        <w:t xml:space="preserve"> לכך -  והיועץ המשפטי היה זהיר מאד בדברים האלה, בתשובתו. </w:t>
      </w:r>
    </w:p>
    <w:p w14:paraId="6BDE5B70" w14:textId="77777777" w:rsidR="00A535C4" w:rsidRPr="00A535C4" w:rsidRDefault="00A535C4" w:rsidP="00A535C4">
      <w:pPr>
        <w:bidi/>
        <w:jc w:val="both"/>
        <w:rPr>
          <w:rFonts w:cs="David" w:hint="cs"/>
          <w:rtl/>
        </w:rPr>
      </w:pPr>
    </w:p>
    <w:p w14:paraId="4C66CDD9"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1EF3E8E8" w14:textId="77777777" w:rsidR="00A535C4" w:rsidRPr="00A535C4" w:rsidRDefault="00A535C4" w:rsidP="00A535C4">
      <w:pPr>
        <w:bidi/>
        <w:jc w:val="both"/>
        <w:rPr>
          <w:rFonts w:cs="David" w:hint="cs"/>
          <w:u w:val="single"/>
          <w:rtl/>
        </w:rPr>
      </w:pPr>
    </w:p>
    <w:p w14:paraId="0E3AD56A" w14:textId="77777777" w:rsidR="00A535C4" w:rsidRPr="00A535C4" w:rsidRDefault="00A535C4" w:rsidP="00A535C4">
      <w:pPr>
        <w:bidi/>
        <w:jc w:val="both"/>
        <w:rPr>
          <w:rFonts w:cs="David" w:hint="cs"/>
          <w:rtl/>
        </w:rPr>
      </w:pPr>
      <w:r w:rsidRPr="00A535C4">
        <w:rPr>
          <w:rFonts w:cs="David" w:hint="cs"/>
          <w:rtl/>
        </w:rPr>
        <w:tab/>
        <w:t xml:space="preserve"> אני מבין למה מישהו אחר רצה לפרוש מצוות ההגנה - - </w:t>
      </w:r>
    </w:p>
    <w:p w14:paraId="021A01C7" w14:textId="77777777" w:rsidR="00A535C4" w:rsidRPr="00A535C4" w:rsidRDefault="00A535C4" w:rsidP="00A535C4">
      <w:pPr>
        <w:bidi/>
        <w:jc w:val="both"/>
        <w:rPr>
          <w:rFonts w:cs="David" w:hint="cs"/>
          <w:rtl/>
        </w:rPr>
      </w:pPr>
    </w:p>
    <w:p w14:paraId="3AC2E099" w14:textId="77777777" w:rsidR="00A535C4" w:rsidRPr="00A535C4" w:rsidRDefault="00A535C4" w:rsidP="00A535C4">
      <w:pPr>
        <w:bidi/>
        <w:jc w:val="both"/>
        <w:rPr>
          <w:rFonts w:cs="David" w:hint="cs"/>
          <w:u w:val="single"/>
          <w:rtl/>
        </w:rPr>
      </w:pPr>
    </w:p>
    <w:p w14:paraId="612F14FD" w14:textId="77777777" w:rsidR="00A535C4" w:rsidRPr="00A535C4" w:rsidRDefault="00A535C4" w:rsidP="00A535C4">
      <w:pPr>
        <w:bidi/>
        <w:jc w:val="both"/>
        <w:rPr>
          <w:rFonts w:cs="David" w:hint="cs"/>
          <w:u w:val="single"/>
          <w:rtl/>
        </w:rPr>
      </w:pPr>
    </w:p>
    <w:p w14:paraId="664522B9"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0551F3DE" w14:textId="77777777" w:rsidR="00A535C4" w:rsidRPr="00A535C4" w:rsidRDefault="00A535C4" w:rsidP="00A535C4">
      <w:pPr>
        <w:bidi/>
        <w:jc w:val="both"/>
        <w:rPr>
          <w:rFonts w:cs="David" w:hint="cs"/>
          <w:rtl/>
        </w:rPr>
      </w:pPr>
    </w:p>
    <w:p w14:paraId="34054B43" w14:textId="77777777" w:rsidR="00A535C4" w:rsidRPr="00A535C4" w:rsidRDefault="00A535C4" w:rsidP="00A535C4">
      <w:pPr>
        <w:bidi/>
        <w:jc w:val="both"/>
        <w:rPr>
          <w:rFonts w:cs="David" w:hint="cs"/>
          <w:rtl/>
        </w:rPr>
      </w:pPr>
      <w:r w:rsidRPr="00A535C4">
        <w:rPr>
          <w:rFonts w:cs="David" w:hint="cs"/>
          <w:rtl/>
        </w:rPr>
        <w:tab/>
        <w:t xml:space="preserve">חבר הכנסת סער, אני קוראת לך לסדר בפעם הראשונה. </w:t>
      </w:r>
    </w:p>
    <w:p w14:paraId="4A252B59" w14:textId="77777777" w:rsidR="00A535C4" w:rsidRPr="00A535C4" w:rsidRDefault="00A535C4" w:rsidP="00A535C4">
      <w:pPr>
        <w:bidi/>
        <w:jc w:val="both"/>
        <w:rPr>
          <w:rFonts w:cs="David" w:hint="cs"/>
          <w:rtl/>
        </w:rPr>
      </w:pPr>
    </w:p>
    <w:p w14:paraId="0EFCBF4A" w14:textId="77777777" w:rsidR="00A535C4" w:rsidRPr="00A535C4" w:rsidRDefault="00A535C4" w:rsidP="00A535C4">
      <w:pPr>
        <w:bidi/>
        <w:jc w:val="both"/>
        <w:rPr>
          <w:rFonts w:cs="David" w:hint="cs"/>
          <w:u w:val="single"/>
          <w:rtl/>
        </w:rPr>
      </w:pPr>
      <w:r w:rsidRPr="00A535C4">
        <w:rPr>
          <w:rFonts w:cs="David"/>
          <w:u w:val="single"/>
          <w:rtl/>
        </w:rPr>
        <w:br w:type="page"/>
      </w:r>
      <w:r w:rsidRPr="00A535C4">
        <w:rPr>
          <w:rFonts w:cs="David" w:hint="cs"/>
          <w:u w:val="single"/>
          <w:rtl/>
        </w:rPr>
        <w:t>גדעון סער:</w:t>
      </w:r>
    </w:p>
    <w:p w14:paraId="11433814" w14:textId="77777777" w:rsidR="00A535C4" w:rsidRPr="00A535C4" w:rsidRDefault="00A535C4" w:rsidP="00A535C4">
      <w:pPr>
        <w:bidi/>
        <w:jc w:val="both"/>
        <w:rPr>
          <w:rFonts w:cs="David" w:hint="cs"/>
          <w:u w:val="single"/>
          <w:rtl/>
        </w:rPr>
      </w:pPr>
    </w:p>
    <w:p w14:paraId="5ACB0199" w14:textId="77777777" w:rsidR="00A535C4" w:rsidRPr="00A535C4" w:rsidRDefault="00A535C4" w:rsidP="00A535C4">
      <w:pPr>
        <w:bidi/>
        <w:jc w:val="both"/>
        <w:rPr>
          <w:rFonts w:cs="David" w:hint="cs"/>
          <w:rtl/>
        </w:rPr>
      </w:pPr>
      <w:r w:rsidRPr="00A535C4">
        <w:rPr>
          <w:rFonts w:cs="David" w:hint="cs"/>
          <w:rtl/>
        </w:rPr>
        <w:tab/>
        <w:t xml:space="preserve">תסלחי לי, את פה כדי להגן על כבודי, גברתי. אני מודיע לך שזה תפקידך. </w:t>
      </w:r>
    </w:p>
    <w:p w14:paraId="39093C79" w14:textId="77777777" w:rsidR="00A535C4" w:rsidRPr="00A535C4" w:rsidRDefault="00A535C4" w:rsidP="00A535C4">
      <w:pPr>
        <w:bidi/>
        <w:jc w:val="both"/>
        <w:rPr>
          <w:rFonts w:cs="David" w:hint="cs"/>
          <w:rtl/>
        </w:rPr>
      </w:pPr>
    </w:p>
    <w:p w14:paraId="3261CB65"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6CC4A892" w14:textId="77777777" w:rsidR="00A535C4" w:rsidRPr="00A535C4" w:rsidRDefault="00A535C4" w:rsidP="00A535C4">
      <w:pPr>
        <w:bidi/>
        <w:jc w:val="both"/>
        <w:rPr>
          <w:rFonts w:cs="David" w:hint="cs"/>
          <w:rtl/>
        </w:rPr>
      </w:pPr>
    </w:p>
    <w:p w14:paraId="4F83E2CC" w14:textId="77777777" w:rsidR="00A535C4" w:rsidRPr="00A535C4" w:rsidRDefault="00A535C4" w:rsidP="00A535C4">
      <w:pPr>
        <w:bidi/>
        <w:jc w:val="both"/>
        <w:rPr>
          <w:rFonts w:cs="David" w:hint="cs"/>
          <w:rtl/>
        </w:rPr>
      </w:pPr>
      <w:r w:rsidRPr="00A535C4">
        <w:rPr>
          <w:rFonts w:cs="David" w:hint="cs"/>
          <w:rtl/>
        </w:rPr>
        <w:tab/>
        <w:t xml:space="preserve">אני מגינה על כבודך ואאפשר לך את זכות הדיבור לאחר שהוא יסיים. </w:t>
      </w:r>
    </w:p>
    <w:p w14:paraId="11A08C65" w14:textId="77777777" w:rsidR="00A535C4" w:rsidRPr="00A535C4" w:rsidRDefault="00A535C4" w:rsidP="00A535C4">
      <w:pPr>
        <w:bidi/>
        <w:jc w:val="both"/>
        <w:rPr>
          <w:rFonts w:cs="David" w:hint="cs"/>
          <w:rtl/>
        </w:rPr>
      </w:pPr>
    </w:p>
    <w:p w14:paraId="5736C1D3"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6AB6B243" w14:textId="77777777" w:rsidR="00A535C4" w:rsidRPr="00A535C4" w:rsidRDefault="00A535C4" w:rsidP="00A535C4">
      <w:pPr>
        <w:bidi/>
        <w:jc w:val="both"/>
        <w:rPr>
          <w:rFonts w:cs="David" w:hint="cs"/>
          <w:rtl/>
        </w:rPr>
      </w:pPr>
    </w:p>
    <w:p w14:paraId="7DE1A2C8" w14:textId="77777777" w:rsidR="00A535C4" w:rsidRPr="00A535C4" w:rsidRDefault="00A535C4" w:rsidP="00A535C4">
      <w:pPr>
        <w:bidi/>
        <w:jc w:val="both"/>
        <w:rPr>
          <w:rFonts w:cs="David" w:hint="cs"/>
          <w:rtl/>
        </w:rPr>
      </w:pPr>
      <w:r w:rsidRPr="00A535C4">
        <w:rPr>
          <w:rFonts w:cs="David" w:hint="cs"/>
          <w:rtl/>
        </w:rPr>
        <w:tab/>
        <w:t xml:space="preserve">לא, לא. הוא תוך כדי דבריו - היית אמורה להגן על כבודי. התכלית היא לא סיום הדיון. הוא לא יכול להכפיש. הם עושים את זה בכל מקום. לכן, יש חבר בצוות ההגנה שלא היה מוכן לסוג כזה של משימות. </w:t>
      </w:r>
    </w:p>
    <w:p w14:paraId="542EC8D1" w14:textId="77777777" w:rsidR="00A535C4" w:rsidRPr="00A535C4" w:rsidRDefault="00A535C4" w:rsidP="00A535C4">
      <w:pPr>
        <w:bidi/>
        <w:jc w:val="both"/>
        <w:rPr>
          <w:rFonts w:cs="David" w:hint="cs"/>
          <w:rtl/>
        </w:rPr>
      </w:pPr>
    </w:p>
    <w:p w14:paraId="21DAE500"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658FFA21" w14:textId="77777777" w:rsidR="00A535C4" w:rsidRPr="00A535C4" w:rsidRDefault="00A535C4" w:rsidP="00A535C4">
      <w:pPr>
        <w:bidi/>
        <w:jc w:val="both"/>
        <w:rPr>
          <w:rFonts w:cs="David" w:hint="cs"/>
          <w:rtl/>
        </w:rPr>
      </w:pPr>
    </w:p>
    <w:p w14:paraId="5F7BA89E" w14:textId="77777777" w:rsidR="00A535C4" w:rsidRPr="00A535C4" w:rsidRDefault="00A535C4" w:rsidP="00A535C4">
      <w:pPr>
        <w:bidi/>
        <w:jc w:val="both"/>
        <w:rPr>
          <w:rFonts w:cs="David" w:hint="cs"/>
          <w:rtl/>
        </w:rPr>
      </w:pPr>
      <w:r w:rsidRPr="00A535C4">
        <w:rPr>
          <w:rFonts w:cs="David" w:hint="cs"/>
          <w:rtl/>
        </w:rPr>
        <w:tab/>
        <w:t xml:space="preserve">חבר הכנסת סער. </w:t>
      </w:r>
    </w:p>
    <w:p w14:paraId="26008D11" w14:textId="77777777" w:rsidR="00A535C4" w:rsidRPr="00A535C4" w:rsidRDefault="00A535C4" w:rsidP="00A535C4">
      <w:pPr>
        <w:bidi/>
        <w:jc w:val="both"/>
        <w:rPr>
          <w:rFonts w:cs="David" w:hint="cs"/>
          <w:rtl/>
        </w:rPr>
      </w:pPr>
    </w:p>
    <w:p w14:paraId="7E308C94"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278E0DF1" w14:textId="77777777" w:rsidR="00A535C4" w:rsidRPr="00A535C4" w:rsidRDefault="00A535C4" w:rsidP="00A535C4">
      <w:pPr>
        <w:bidi/>
        <w:jc w:val="both"/>
        <w:rPr>
          <w:rFonts w:cs="David" w:hint="cs"/>
          <w:u w:val="single"/>
          <w:rtl/>
        </w:rPr>
      </w:pPr>
    </w:p>
    <w:p w14:paraId="0FB999EA" w14:textId="77777777" w:rsidR="00A535C4" w:rsidRPr="00A535C4" w:rsidRDefault="00A535C4" w:rsidP="00A535C4">
      <w:pPr>
        <w:bidi/>
        <w:jc w:val="both"/>
        <w:rPr>
          <w:rFonts w:cs="David" w:hint="cs"/>
          <w:rtl/>
        </w:rPr>
      </w:pPr>
      <w:r w:rsidRPr="00A535C4">
        <w:rPr>
          <w:rFonts w:cs="David" w:hint="cs"/>
          <w:rtl/>
        </w:rPr>
        <w:tab/>
        <w:t>אני מודיע לך - את יכולה להוציא אותי - - הוא פוגע - -</w:t>
      </w:r>
    </w:p>
    <w:p w14:paraId="5E5264CC" w14:textId="77777777" w:rsidR="00A535C4" w:rsidRPr="00A535C4" w:rsidRDefault="00A535C4" w:rsidP="00A535C4">
      <w:pPr>
        <w:bidi/>
        <w:jc w:val="both"/>
        <w:rPr>
          <w:rFonts w:cs="David" w:hint="cs"/>
          <w:rtl/>
        </w:rPr>
      </w:pPr>
    </w:p>
    <w:p w14:paraId="19F1C831"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6B99D0B9" w14:textId="77777777" w:rsidR="00A535C4" w:rsidRPr="00A535C4" w:rsidRDefault="00A535C4" w:rsidP="00A535C4">
      <w:pPr>
        <w:bidi/>
        <w:jc w:val="both"/>
        <w:rPr>
          <w:rFonts w:cs="David" w:hint="cs"/>
          <w:rtl/>
        </w:rPr>
      </w:pPr>
    </w:p>
    <w:p w14:paraId="06E929A5" w14:textId="77777777" w:rsidR="00A535C4" w:rsidRPr="00A535C4" w:rsidRDefault="00A535C4" w:rsidP="00A535C4">
      <w:pPr>
        <w:bidi/>
        <w:jc w:val="both"/>
        <w:rPr>
          <w:rFonts w:cs="David" w:hint="cs"/>
          <w:rtl/>
        </w:rPr>
      </w:pPr>
      <w:r w:rsidRPr="00A535C4">
        <w:rPr>
          <w:rFonts w:cs="David" w:hint="cs"/>
          <w:rtl/>
        </w:rPr>
        <w:tab/>
        <w:t xml:space="preserve"> אני אאפשר לך לומר את דבריך בתום דבריו. </w:t>
      </w:r>
    </w:p>
    <w:p w14:paraId="39EF49BA" w14:textId="77777777" w:rsidR="00A535C4" w:rsidRPr="00A535C4" w:rsidRDefault="00A535C4" w:rsidP="00A535C4">
      <w:pPr>
        <w:bidi/>
        <w:jc w:val="both"/>
        <w:rPr>
          <w:rFonts w:cs="David" w:hint="cs"/>
          <w:rtl/>
        </w:rPr>
      </w:pPr>
    </w:p>
    <w:p w14:paraId="2BEC338C" w14:textId="77777777" w:rsidR="00A535C4" w:rsidRPr="00A535C4" w:rsidRDefault="00A535C4" w:rsidP="00A535C4">
      <w:pPr>
        <w:bidi/>
        <w:jc w:val="both"/>
        <w:rPr>
          <w:rFonts w:cs="David" w:hint="cs"/>
          <w:u w:val="single"/>
          <w:rtl/>
        </w:rPr>
      </w:pPr>
      <w:r w:rsidRPr="00A535C4">
        <w:rPr>
          <w:rFonts w:cs="David" w:hint="cs"/>
          <w:u w:val="single"/>
          <w:rtl/>
        </w:rPr>
        <w:t>ציון אמיר:</w:t>
      </w:r>
    </w:p>
    <w:p w14:paraId="1F824692" w14:textId="77777777" w:rsidR="00A535C4" w:rsidRPr="00A535C4" w:rsidRDefault="00A535C4" w:rsidP="00A535C4">
      <w:pPr>
        <w:bidi/>
        <w:jc w:val="both"/>
        <w:rPr>
          <w:rFonts w:cs="David" w:hint="cs"/>
          <w:rtl/>
        </w:rPr>
      </w:pPr>
    </w:p>
    <w:p w14:paraId="63DA182B" w14:textId="77777777" w:rsidR="00A535C4" w:rsidRPr="00A535C4" w:rsidRDefault="00A535C4" w:rsidP="00A535C4">
      <w:pPr>
        <w:bidi/>
        <w:jc w:val="both"/>
        <w:rPr>
          <w:rFonts w:cs="David" w:hint="cs"/>
          <w:rtl/>
        </w:rPr>
      </w:pPr>
      <w:r w:rsidRPr="00A535C4">
        <w:rPr>
          <w:rFonts w:cs="David" w:hint="cs"/>
          <w:rtl/>
        </w:rPr>
        <w:tab/>
        <w:t xml:space="preserve">בסוגריים - אפשר להגיש תביעת דיבה על הליכים, אדוני היועץ המשפטי? כשהם קורים בתוך הפרלמנט? </w:t>
      </w:r>
    </w:p>
    <w:p w14:paraId="40DE0E40" w14:textId="77777777" w:rsidR="00A535C4" w:rsidRPr="00A535C4" w:rsidRDefault="00A535C4" w:rsidP="00A535C4">
      <w:pPr>
        <w:bidi/>
        <w:jc w:val="both"/>
        <w:rPr>
          <w:rFonts w:cs="David" w:hint="cs"/>
          <w:rtl/>
        </w:rPr>
      </w:pPr>
    </w:p>
    <w:p w14:paraId="21D584EB" w14:textId="77777777" w:rsidR="00A535C4" w:rsidRPr="00A535C4" w:rsidRDefault="00A535C4" w:rsidP="00A535C4">
      <w:pPr>
        <w:bidi/>
        <w:jc w:val="both"/>
        <w:rPr>
          <w:rFonts w:cs="David" w:hint="cs"/>
          <w:rtl/>
        </w:rPr>
      </w:pPr>
    </w:p>
    <w:p w14:paraId="1758F2C8"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4A669A1A" w14:textId="77777777" w:rsidR="00A535C4" w:rsidRPr="00A535C4" w:rsidRDefault="00A535C4" w:rsidP="00A535C4">
      <w:pPr>
        <w:bidi/>
        <w:jc w:val="both"/>
        <w:rPr>
          <w:rFonts w:cs="David" w:hint="cs"/>
          <w:rtl/>
        </w:rPr>
      </w:pPr>
    </w:p>
    <w:p w14:paraId="5D32C12B" w14:textId="77777777" w:rsidR="00A535C4" w:rsidRPr="00A535C4" w:rsidRDefault="00A535C4" w:rsidP="00A535C4">
      <w:pPr>
        <w:bidi/>
        <w:jc w:val="both"/>
        <w:rPr>
          <w:rFonts w:cs="David" w:hint="cs"/>
          <w:rtl/>
        </w:rPr>
      </w:pPr>
      <w:r w:rsidRPr="00A535C4">
        <w:rPr>
          <w:rFonts w:cs="David" w:hint="cs"/>
          <w:rtl/>
        </w:rPr>
        <w:tab/>
        <w:t xml:space="preserve">ההגנה לפי סעיף 13 איננה - - </w:t>
      </w:r>
    </w:p>
    <w:p w14:paraId="7F2973C5" w14:textId="77777777" w:rsidR="00A535C4" w:rsidRPr="00A535C4" w:rsidRDefault="00A535C4" w:rsidP="00A535C4">
      <w:pPr>
        <w:bidi/>
        <w:jc w:val="both"/>
        <w:rPr>
          <w:rFonts w:cs="David" w:hint="cs"/>
          <w:rtl/>
        </w:rPr>
      </w:pPr>
    </w:p>
    <w:p w14:paraId="744B5502" w14:textId="77777777" w:rsidR="00A535C4" w:rsidRPr="00A535C4" w:rsidRDefault="00A535C4" w:rsidP="00A535C4">
      <w:pPr>
        <w:bidi/>
        <w:jc w:val="both"/>
        <w:rPr>
          <w:rFonts w:cs="David" w:hint="cs"/>
          <w:rtl/>
        </w:rPr>
      </w:pPr>
      <w:r w:rsidRPr="00A535C4">
        <w:rPr>
          <w:rFonts w:cs="David" w:hint="cs"/>
          <w:u w:val="single"/>
          <w:rtl/>
        </w:rPr>
        <w:t>לימור לבנת:</w:t>
      </w:r>
    </w:p>
    <w:p w14:paraId="09092517" w14:textId="77777777" w:rsidR="00A535C4" w:rsidRPr="00A535C4" w:rsidRDefault="00A535C4" w:rsidP="00A535C4">
      <w:pPr>
        <w:bidi/>
        <w:jc w:val="both"/>
        <w:rPr>
          <w:rFonts w:cs="David" w:hint="cs"/>
          <w:rtl/>
        </w:rPr>
      </w:pPr>
    </w:p>
    <w:p w14:paraId="3EE0A478" w14:textId="77777777" w:rsidR="00A535C4" w:rsidRPr="00A535C4" w:rsidRDefault="00A535C4" w:rsidP="00A535C4">
      <w:pPr>
        <w:bidi/>
        <w:jc w:val="both"/>
        <w:rPr>
          <w:rFonts w:cs="David" w:hint="cs"/>
          <w:rtl/>
        </w:rPr>
      </w:pPr>
      <w:r w:rsidRPr="00A535C4">
        <w:rPr>
          <w:rFonts w:cs="David" w:hint="cs"/>
          <w:rtl/>
        </w:rPr>
        <w:tab/>
        <w:t xml:space="preserve"> היא נתונה לחברי כנסת. </w:t>
      </w:r>
    </w:p>
    <w:p w14:paraId="4B126383" w14:textId="77777777" w:rsidR="00A535C4" w:rsidRPr="00A535C4" w:rsidRDefault="00A535C4" w:rsidP="00A535C4">
      <w:pPr>
        <w:bidi/>
        <w:jc w:val="both"/>
        <w:rPr>
          <w:rFonts w:cs="David" w:hint="cs"/>
          <w:rtl/>
        </w:rPr>
      </w:pPr>
    </w:p>
    <w:p w14:paraId="1B808337" w14:textId="77777777" w:rsidR="00A535C4" w:rsidRPr="00A535C4" w:rsidRDefault="00A535C4" w:rsidP="00A535C4">
      <w:pPr>
        <w:bidi/>
        <w:jc w:val="both"/>
        <w:rPr>
          <w:rFonts w:cs="David" w:hint="cs"/>
          <w:u w:val="single"/>
          <w:rtl/>
        </w:rPr>
      </w:pPr>
      <w:r w:rsidRPr="00A535C4">
        <w:rPr>
          <w:rFonts w:cs="David" w:hint="cs"/>
          <w:u w:val="single"/>
          <w:rtl/>
        </w:rPr>
        <w:t>ציון אמיר:</w:t>
      </w:r>
    </w:p>
    <w:p w14:paraId="2C369AAA" w14:textId="77777777" w:rsidR="00A535C4" w:rsidRPr="00A535C4" w:rsidRDefault="00A535C4" w:rsidP="00A535C4">
      <w:pPr>
        <w:bidi/>
        <w:jc w:val="both"/>
        <w:rPr>
          <w:rFonts w:cs="David" w:hint="cs"/>
          <w:rtl/>
        </w:rPr>
      </w:pPr>
    </w:p>
    <w:p w14:paraId="45D842C0" w14:textId="77777777" w:rsidR="00A535C4" w:rsidRPr="00A535C4" w:rsidRDefault="00A535C4" w:rsidP="00A535C4">
      <w:pPr>
        <w:bidi/>
        <w:jc w:val="both"/>
        <w:rPr>
          <w:rFonts w:cs="David" w:hint="cs"/>
          <w:rtl/>
        </w:rPr>
      </w:pPr>
      <w:r w:rsidRPr="00A535C4">
        <w:rPr>
          <w:rFonts w:cs="David" w:hint="cs"/>
          <w:rtl/>
        </w:rPr>
        <w:tab/>
        <w:t xml:space="preserve">אתה מפריע לי, אדוני. תן לי לסיים. לומר למה פרופ' </w:t>
      </w:r>
      <w:proofErr w:type="spellStart"/>
      <w:r w:rsidRPr="00A535C4">
        <w:rPr>
          <w:rFonts w:cs="David" w:hint="cs"/>
          <w:rtl/>
        </w:rPr>
        <w:t>ליבאי</w:t>
      </w:r>
      <w:proofErr w:type="spellEnd"/>
      <w:r w:rsidRPr="00A535C4">
        <w:rPr>
          <w:rFonts w:cs="David" w:hint="cs"/>
          <w:rtl/>
        </w:rPr>
        <w:t xml:space="preserve"> פרש או לא פרש, עזב או לא עזב - בדברים שאתה לא יודע זה דבר חמור מאד. להגיד שאנחנו מכפישים - זה דבר חמור מאד. אני מעיר את זה רק כדי שזה יהיה בפרוטוקול. ואנחנו נחשוב על הדברים האלה . </w:t>
      </w:r>
    </w:p>
    <w:p w14:paraId="1485952C" w14:textId="77777777" w:rsidR="00A535C4" w:rsidRPr="00A535C4" w:rsidRDefault="00A535C4" w:rsidP="00A535C4">
      <w:pPr>
        <w:bidi/>
        <w:jc w:val="both"/>
        <w:rPr>
          <w:rFonts w:cs="David" w:hint="cs"/>
          <w:rtl/>
        </w:rPr>
      </w:pPr>
    </w:p>
    <w:p w14:paraId="63B86F28" w14:textId="77777777" w:rsidR="00A535C4" w:rsidRPr="00A535C4" w:rsidRDefault="00A535C4" w:rsidP="00A535C4">
      <w:pPr>
        <w:bidi/>
        <w:jc w:val="both"/>
        <w:rPr>
          <w:rFonts w:cs="David" w:hint="cs"/>
          <w:rtl/>
        </w:rPr>
      </w:pPr>
      <w:r w:rsidRPr="00A535C4">
        <w:rPr>
          <w:rFonts w:cs="David" w:hint="cs"/>
          <w:rtl/>
        </w:rPr>
        <w:tab/>
        <w:t xml:space="preserve">אני רוצה להתייחס לנקודה של תשתית </w:t>
      </w:r>
      <w:proofErr w:type="spellStart"/>
      <w:r w:rsidRPr="00A535C4">
        <w:rPr>
          <w:rFonts w:cs="David" w:hint="cs"/>
          <w:rtl/>
        </w:rPr>
        <w:t>ראייתית</w:t>
      </w:r>
      <w:proofErr w:type="spellEnd"/>
      <w:r w:rsidRPr="00A535C4">
        <w:rPr>
          <w:rFonts w:cs="David" w:hint="cs"/>
          <w:rtl/>
        </w:rPr>
        <w:t xml:space="preserve"> -ניסו לשאול לגבי מה היא התשתית </w:t>
      </w:r>
      <w:proofErr w:type="spellStart"/>
      <w:r w:rsidRPr="00A535C4">
        <w:rPr>
          <w:rFonts w:cs="David" w:hint="cs"/>
          <w:rtl/>
        </w:rPr>
        <w:t>הראייתית</w:t>
      </w:r>
      <w:proofErr w:type="spellEnd"/>
      <w:r w:rsidRPr="00A535C4">
        <w:rPr>
          <w:rFonts w:cs="David" w:hint="cs"/>
          <w:rtl/>
        </w:rPr>
        <w:t xml:space="preserve">, ככל שהדברים נגעו לשאלה מה היא התנהגות שאינה הולמת. שמחתי שבעיקרו של דבר אדוני היועץ לא התפתה להיכנס לאותה מלכודת כפי שכיניתי - ואני לא רואה מה צריך לקומם בזה, זה סוג של ביטוי, כדי להבהיר את הדברים. לחברי הוועדה אני אומר: אין לי בעיה לחשוף את חומר הראיות. אין לי בעיה. אם היועץ המשפטי לממשלה יהיה סבור שאכן חברי הוועדה ראויים לקרוא - להיחשף לכל חומר הראיות, הנה, אני אומר כאן באופן גלוי לפרוטוקול - אני מוכן להתמודד, להרים את הכפפה הזו וכל חומר הראיות ייחשף בפני הוועדה ונשמיע את טענותינו בפניכם אם אתם רוצים הליך של מעין משפט שיתקיים כאן.  </w:t>
      </w:r>
    </w:p>
    <w:p w14:paraId="358D37E2" w14:textId="77777777" w:rsidR="00A535C4" w:rsidRPr="00A535C4" w:rsidRDefault="00A535C4" w:rsidP="00A535C4">
      <w:pPr>
        <w:bidi/>
        <w:jc w:val="both"/>
        <w:rPr>
          <w:rFonts w:cs="David" w:hint="cs"/>
          <w:rtl/>
        </w:rPr>
      </w:pPr>
    </w:p>
    <w:p w14:paraId="05A5B797" w14:textId="77777777" w:rsidR="00A535C4" w:rsidRPr="00A535C4" w:rsidRDefault="00A535C4" w:rsidP="00A535C4">
      <w:pPr>
        <w:bidi/>
        <w:jc w:val="both"/>
        <w:rPr>
          <w:rFonts w:cs="David" w:hint="cs"/>
          <w:rtl/>
        </w:rPr>
      </w:pPr>
      <w:r w:rsidRPr="00A535C4">
        <w:rPr>
          <w:rFonts w:cs="David" w:hint="cs"/>
          <w:u w:val="single"/>
          <w:rtl/>
        </w:rPr>
        <w:t>לימור לבנת:</w:t>
      </w:r>
    </w:p>
    <w:p w14:paraId="4180D134" w14:textId="77777777" w:rsidR="00A535C4" w:rsidRPr="00A535C4" w:rsidRDefault="00A535C4" w:rsidP="00A535C4">
      <w:pPr>
        <w:bidi/>
        <w:jc w:val="both"/>
        <w:rPr>
          <w:rFonts w:cs="David" w:hint="cs"/>
          <w:rtl/>
        </w:rPr>
      </w:pPr>
    </w:p>
    <w:p w14:paraId="05E69E52" w14:textId="77777777" w:rsidR="00A535C4" w:rsidRPr="00A535C4" w:rsidRDefault="00A535C4" w:rsidP="00A535C4">
      <w:pPr>
        <w:bidi/>
        <w:jc w:val="both"/>
        <w:rPr>
          <w:rFonts w:cs="David" w:hint="cs"/>
          <w:rtl/>
        </w:rPr>
      </w:pPr>
      <w:r w:rsidRPr="00A535C4">
        <w:rPr>
          <w:rFonts w:cs="David" w:hint="cs"/>
          <w:rtl/>
        </w:rPr>
        <w:tab/>
        <w:t xml:space="preserve"> זו מניפולציה - - </w:t>
      </w:r>
    </w:p>
    <w:p w14:paraId="7B546EE0" w14:textId="77777777" w:rsidR="00A535C4" w:rsidRPr="00A535C4" w:rsidRDefault="00A535C4" w:rsidP="00A535C4">
      <w:pPr>
        <w:bidi/>
        <w:jc w:val="both"/>
        <w:rPr>
          <w:rFonts w:cs="David" w:hint="cs"/>
          <w:rtl/>
        </w:rPr>
      </w:pPr>
    </w:p>
    <w:p w14:paraId="712E8554" w14:textId="77777777" w:rsidR="00A535C4" w:rsidRPr="00A535C4" w:rsidRDefault="00A535C4" w:rsidP="00A535C4">
      <w:pPr>
        <w:bidi/>
        <w:jc w:val="both"/>
        <w:rPr>
          <w:rFonts w:cs="David" w:hint="cs"/>
          <w:rtl/>
        </w:rPr>
      </w:pPr>
      <w:r w:rsidRPr="00A535C4">
        <w:rPr>
          <w:rFonts w:cs="David" w:hint="cs"/>
          <w:u w:val="single"/>
          <w:rtl/>
        </w:rPr>
        <w:t>מיכאל איתן:</w:t>
      </w:r>
    </w:p>
    <w:p w14:paraId="20BDCE65" w14:textId="77777777" w:rsidR="00A535C4" w:rsidRPr="00A535C4" w:rsidRDefault="00A535C4" w:rsidP="00A535C4">
      <w:pPr>
        <w:bidi/>
        <w:jc w:val="both"/>
        <w:rPr>
          <w:rFonts w:cs="David" w:hint="cs"/>
          <w:rtl/>
        </w:rPr>
      </w:pPr>
    </w:p>
    <w:p w14:paraId="2CA3BB4E" w14:textId="77777777" w:rsidR="00A535C4" w:rsidRPr="00A535C4" w:rsidRDefault="00A535C4" w:rsidP="00A535C4">
      <w:pPr>
        <w:bidi/>
        <w:jc w:val="both"/>
        <w:rPr>
          <w:rFonts w:cs="David" w:hint="cs"/>
          <w:rtl/>
        </w:rPr>
      </w:pPr>
      <w:r w:rsidRPr="00A535C4">
        <w:rPr>
          <w:rFonts w:cs="David" w:hint="cs"/>
          <w:rtl/>
        </w:rPr>
        <w:tab/>
        <w:t>- - -</w:t>
      </w:r>
    </w:p>
    <w:p w14:paraId="2055652C" w14:textId="77777777" w:rsidR="00A535C4" w:rsidRPr="00A535C4" w:rsidRDefault="00A535C4" w:rsidP="00A535C4">
      <w:pPr>
        <w:bidi/>
        <w:jc w:val="both"/>
        <w:rPr>
          <w:rFonts w:cs="David" w:hint="cs"/>
          <w:rtl/>
        </w:rPr>
      </w:pPr>
    </w:p>
    <w:p w14:paraId="0717078E" w14:textId="77777777" w:rsidR="00A535C4" w:rsidRPr="00A535C4" w:rsidRDefault="00A535C4" w:rsidP="00A535C4">
      <w:pPr>
        <w:bidi/>
        <w:jc w:val="both"/>
        <w:rPr>
          <w:rFonts w:cs="David" w:hint="cs"/>
          <w:rtl/>
        </w:rPr>
      </w:pPr>
      <w:r w:rsidRPr="00A535C4">
        <w:rPr>
          <w:rFonts w:cs="David" w:hint="cs"/>
          <w:u w:val="single"/>
          <w:rtl/>
        </w:rPr>
        <w:t xml:space="preserve">גלעד </w:t>
      </w:r>
      <w:proofErr w:type="spellStart"/>
      <w:r w:rsidRPr="00A535C4">
        <w:rPr>
          <w:rFonts w:cs="David" w:hint="cs"/>
          <w:u w:val="single"/>
          <w:rtl/>
        </w:rPr>
        <w:t>ארדן</w:t>
      </w:r>
      <w:proofErr w:type="spellEnd"/>
      <w:r w:rsidRPr="00A535C4">
        <w:rPr>
          <w:rFonts w:cs="David" w:hint="cs"/>
          <w:u w:val="single"/>
          <w:rtl/>
        </w:rPr>
        <w:t>:</w:t>
      </w:r>
    </w:p>
    <w:p w14:paraId="19897967" w14:textId="77777777" w:rsidR="00A535C4" w:rsidRPr="00A535C4" w:rsidRDefault="00A535C4" w:rsidP="00A535C4">
      <w:pPr>
        <w:bidi/>
        <w:jc w:val="both"/>
        <w:rPr>
          <w:rFonts w:cs="David" w:hint="cs"/>
          <w:rtl/>
        </w:rPr>
      </w:pPr>
    </w:p>
    <w:p w14:paraId="4A031B57" w14:textId="77777777" w:rsidR="00A535C4" w:rsidRPr="00A535C4" w:rsidRDefault="00A535C4" w:rsidP="00A535C4">
      <w:pPr>
        <w:bidi/>
        <w:jc w:val="both"/>
        <w:rPr>
          <w:rFonts w:cs="David" w:hint="cs"/>
          <w:rtl/>
        </w:rPr>
      </w:pPr>
      <w:r w:rsidRPr="00A535C4">
        <w:rPr>
          <w:rFonts w:cs="David" w:hint="cs"/>
          <w:rtl/>
        </w:rPr>
        <w:tab/>
        <w:t xml:space="preserve"> שימצא מי שיגיד שהוא רוצה - - </w:t>
      </w:r>
    </w:p>
    <w:p w14:paraId="743CB7E9" w14:textId="77777777" w:rsidR="00A535C4" w:rsidRPr="00A535C4" w:rsidRDefault="00A535C4" w:rsidP="00A535C4">
      <w:pPr>
        <w:bidi/>
        <w:jc w:val="both"/>
        <w:rPr>
          <w:rFonts w:cs="David" w:hint="cs"/>
          <w:rtl/>
        </w:rPr>
      </w:pPr>
    </w:p>
    <w:p w14:paraId="586867A5" w14:textId="77777777" w:rsidR="00A535C4" w:rsidRPr="00A535C4" w:rsidRDefault="00A535C4" w:rsidP="00A535C4">
      <w:pPr>
        <w:bidi/>
        <w:jc w:val="both"/>
        <w:rPr>
          <w:rFonts w:cs="David" w:hint="cs"/>
          <w:rtl/>
        </w:rPr>
      </w:pPr>
      <w:r w:rsidRPr="00A535C4">
        <w:rPr>
          <w:rFonts w:cs="David" w:hint="cs"/>
          <w:u w:val="single"/>
          <w:rtl/>
        </w:rPr>
        <w:t>מיכאל איתן:</w:t>
      </w:r>
    </w:p>
    <w:p w14:paraId="385D047A" w14:textId="77777777" w:rsidR="00A535C4" w:rsidRPr="00A535C4" w:rsidRDefault="00A535C4" w:rsidP="00A535C4">
      <w:pPr>
        <w:bidi/>
        <w:jc w:val="both"/>
        <w:rPr>
          <w:rFonts w:cs="David" w:hint="cs"/>
          <w:rtl/>
        </w:rPr>
      </w:pPr>
    </w:p>
    <w:p w14:paraId="6381867F" w14:textId="77777777" w:rsidR="00A535C4" w:rsidRPr="00A535C4" w:rsidRDefault="00A535C4" w:rsidP="00A535C4">
      <w:pPr>
        <w:bidi/>
        <w:jc w:val="both"/>
        <w:rPr>
          <w:rFonts w:cs="David" w:hint="cs"/>
          <w:rtl/>
        </w:rPr>
      </w:pPr>
      <w:r w:rsidRPr="00A535C4">
        <w:rPr>
          <w:rFonts w:cs="David" w:hint="cs"/>
          <w:rtl/>
        </w:rPr>
        <w:tab/>
        <w:t xml:space="preserve"> אני רוצה ראיות. </w:t>
      </w:r>
    </w:p>
    <w:p w14:paraId="7B11AF98" w14:textId="77777777" w:rsidR="00A535C4" w:rsidRPr="00A535C4" w:rsidRDefault="00A535C4" w:rsidP="00A535C4">
      <w:pPr>
        <w:bidi/>
        <w:jc w:val="both"/>
        <w:rPr>
          <w:rFonts w:cs="David" w:hint="cs"/>
          <w:rtl/>
        </w:rPr>
      </w:pPr>
    </w:p>
    <w:p w14:paraId="708A44EA"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0382B807" w14:textId="77777777" w:rsidR="00A535C4" w:rsidRPr="00A535C4" w:rsidRDefault="00A535C4" w:rsidP="00A535C4">
      <w:pPr>
        <w:bidi/>
        <w:jc w:val="both"/>
        <w:rPr>
          <w:rFonts w:cs="David" w:hint="cs"/>
          <w:rtl/>
        </w:rPr>
      </w:pPr>
    </w:p>
    <w:p w14:paraId="48DA9120" w14:textId="77777777" w:rsidR="00A535C4" w:rsidRPr="00A535C4" w:rsidRDefault="00A535C4" w:rsidP="00A535C4">
      <w:pPr>
        <w:bidi/>
        <w:jc w:val="both"/>
        <w:rPr>
          <w:rFonts w:cs="David" w:hint="cs"/>
          <w:rtl/>
        </w:rPr>
      </w:pPr>
      <w:r w:rsidRPr="00A535C4">
        <w:rPr>
          <w:rFonts w:cs="David" w:hint="cs"/>
          <w:rtl/>
        </w:rPr>
        <w:tab/>
        <w:t xml:space="preserve"> חבר הכנסת איתן, חבר הכנסת </w:t>
      </w:r>
      <w:proofErr w:type="spellStart"/>
      <w:r w:rsidRPr="00A535C4">
        <w:rPr>
          <w:rFonts w:cs="David" w:hint="cs"/>
          <w:rtl/>
        </w:rPr>
        <w:t>ארדן</w:t>
      </w:r>
      <w:proofErr w:type="spellEnd"/>
      <w:r w:rsidRPr="00A535C4">
        <w:rPr>
          <w:rFonts w:cs="David" w:hint="cs"/>
          <w:rtl/>
        </w:rPr>
        <w:t xml:space="preserve"> - -</w:t>
      </w:r>
    </w:p>
    <w:p w14:paraId="03FE5564" w14:textId="77777777" w:rsidR="00A535C4" w:rsidRPr="00A535C4" w:rsidRDefault="00A535C4" w:rsidP="00A535C4">
      <w:pPr>
        <w:bidi/>
        <w:jc w:val="both"/>
        <w:rPr>
          <w:rFonts w:cs="David" w:hint="cs"/>
          <w:rtl/>
        </w:rPr>
      </w:pPr>
    </w:p>
    <w:p w14:paraId="4F1E8BDC" w14:textId="77777777" w:rsidR="00A535C4" w:rsidRPr="00A535C4" w:rsidRDefault="00A535C4" w:rsidP="00A535C4">
      <w:pPr>
        <w:bidi/>
        <w:jc w:val="both"/>
        <w:rPr>
          <w:rFonts w:cs="David" w:hint="cs"/>
          <w:rtl/>
        </w:rPr>
      </w:pPr>
      <w:r w:rsidRPr="00A535C4">
        <w:rPr>
          <w:rFonts w:cs="David" w:hint="cs"/>
          <w:u w:val="single"/>
          <w:rtl/>
        </w:rPr>
        <w:t xml:space="preserve">גלעד </w:t>
      </w:r>
      <w:proofErr w:type="spellStart"/>
      <w:r w:rsidRPr="00A535C4">
        <w:rPr>
          <w:rFonts w:cs="David" w:hint="cs"/>
          <w:u w:val="single"/>
          <w:rtl/>
        </w:rPr>
        <w:t>ארדן</w:t>
      </w:r>
      <w:proofErr w:type="spellEnd"/>
      <w:r w:rsidRPr="00A535C4">
        <w:rPr>
          <w:rFonts w:cs="David" w:hint="cs"/>
          <w:u w:val="single"/>
          <w:rtl/>
        </w:rPr>
        <w:t>:</w:t>
      </w:r>
    </w:p>
    <w:p w14:paraId="61E8490B" w14:textId="77777777" w:rsidR="00A535C4" w:rsidRPr="00A535C4" w:rsidRDefault="00A535C4" w:rsidP="00A535C4">
      <w:pPr>
        <w:bidi/>
        <w:jc w:val="both"/>
        <w:rPr>
          <w:rFonts w:cs="David" w:hint="cs"/>
          <w:rtl/>
        </w:rPr>
      </w:pPr>
    </w:p>
    <w:p w14:paraId="274707D6" w14:textId="77777777" w:rsidR="00A535C4" w:rsidRPr="00A535C4" w:rsidRDefault="00A535C4" w:rsidP="00A535C4">
      <w:pPr>
        <w:bidi/>
        <w:jc w:val="both"/>
        <w:rPr>
          <w:rFonts w:cs="David" w:hint="cs"/>
          <w:rtl/>
        </w:rPr>
      </w:pPr>
      <w:r w:rsidRPr="00A535C4">
        <w:rPr>
          <w:rFonts w:cs="David" w:hint="cs"/>
          <w:rtl/>
        </w:rPr>
        <w:tab/>
        <w:t>שישאל את אלה שחתומים על הקובלנה מי מעוניין בראיות. אני אומר לך שאף אחד לא  - -</w:t>
      </w:r>
    </w:p>
    <w:p w14:paraId="6B04523D" w14:textId="77777777" w:rsidR="00A535C4" w:rsidRPr="00A535C4" w:rsidRDefault="00A535C4" w:rsidP="00A535C4">
      <w:pPr>
        <w:bidi/>
        <w:jc w:val="both"/>
        <w:rPr>
          <w:rFonts w:cs="David" w:hint="cs"/>
          <w:rtl/>
        </w:rPr>
      </w:pPr>
    </w:p>
    <w:p w14:paraId="1FD3E287" w14:textId="77777777" w:rsidR="00A535C4" w:rsidRPr="00A535C4" w:rsidRDefault="00A535C4" w:rsidP="00A535C4">
      <w:pPr>
        <w:bidi/>
        <w:jc w:val="both"/>
        <w:rPr>
          <w:rFonts w:cs="David" w:hint="cs"/>
          <w:rtl/>
        </w:rPr>
      </w:pPr>
      <w:r w:rsidRPr="00A535C4">
        <w:rPr>
          <w:rFonts w:cs="David" w:hint="cs"/>
          <w:u w:val="single"/>
          <w:rtl/>
        </w:rPr>
        <w:t>מיכאל איתן:</w:t>
      </w:r>
    </w:p>
    <w:p w14:paraId="1EA60BF8" w14:textId="77777777" w:rsidR="00A535C4" w:rsidRPr="00A535C4" w:rsidRDefault="00A535C4" w:rsidP="00A535C4">
      <w:pPr>
        <w:bidi/>
        <w:jc w:val="both"/>
        <w:rPr>
          <w:rFonts w:cs="David" w:hint="cs"/>
          <w:rtl/>
        </w:rPr>
      </w:pPr>
    </w:p>
    <w:p w14:paraId="6325E20A" w14:textId="77777777" w:rsidR="00A535C4" w:rsidRPr="00A535C4" w:rsidRDefault="00A535C4" w:rsidP="00A535C4">
      <w:pPr>
        <w:bidi/>
        <w:jc w:val="both"/>
        <w:rPr>
          <w:rFonts w:cs="David" w:hint="cs"/>
          <w:rtl/>
        </w:rPr>
      </w:pPr>
      <w:r w:rsidRPr="00A535C4">
        <w:rPr>
          <w:rFonts w:cs="David" w:hint="cs"/>
          <w:rtl/>
        </w:rPr>
        <w:tab/>
        <w:t xml:space="preserve"> אתם גם לא הייתם מעוניינים בדיון. </w:t>
      </w:r>
    </w:p>
    <w:p w14:paraId="3F5D7545" w14:textId="77777777" w:rsidR="00A535C4" w:rsidRPr="00A535C4" w:rsidRDefault="00A535C4" w:rsidP="00A535C4">
      <w:pPr>
        <w:bidi/>
        <w:jc w:val="both"/>
        <w:rPr>
          <w:rFonts w:cs="David" w:hint="cs"/>
          <w:rtl/>
        </w:rPr>
      </w:pPr>
    </w:p>
    <w:p w14:paraId="7F68B786" w14:textId="77777777" w:rsidR="00A535C4" w:rsidRPr="00A535C4" w:rsidRDefault="00A535C4" w:rsidP="00A535C4">
      <w:pPr>
        <w:bidi/>
        <w:jc w:val="both"/>
        <w:rPr>
          <w:rFonts w:cs="David" w:hint="cs"/>
          <w:rtl/>
        </w:rPr>
      </w:pPr>
      <w:r w:rsidRPr="00A535C4">
        <w:rPr>
          <w:rFonts w:cs="David" w:hint="cs"/>
          <w:u w:val="single"/>
          <w:rtl/>
        </w:rPr>
        <w:t>צבי הנדל:</w:t>
      </w:r>
    </w:p>
    <w:p w14:paraId="6F557940" w14:textId="77777777" w:rsidR="00A535C4" w:rsidRPr="00A535C4" w:rsidRDefault="00A535C4" w:rsidP="00A535C4">
      <w:pPr>
        <w:bidi/>
        <w:jc w:val="both"/>
        <w:rPr>
          <w:rFonts w:cs="David" w:hint="cs"/>
          <w:rtl/>
        </w:rPr>
      </w:pPr>
    </w:p>
    <w:p w14:paraId="3D1989E8" w14:textId="77777777" w:rsidR="00A535C4" w:rsidRPr="00A535C4" w:rsidRDefault="00A535C4" w:rsidP="00A535C4">
      <w:pPr>
        <w:bidi/>
        <w:jc w:val="both"/>
        <w:rPr>
          <w:rFonts w:cs="David" w:hint="cs"/>
          <w:rtl/>
        </w:rPr>
      </w:pPr>
      <w:r w:rsidRPr="00A535C4">
        <w:rPr>
          <w:rFonts w:cs="David" w:hint="cs"/>
          <w:rtl/>
        </w:rPr>
        <w:tab/>
        <w:t xml:space="preserve"> מיקי, אתה עובר כל גבול. </w:t>
      </w:r>
    </w:p>
    <w:p w14:paraId="17CC544A" w14:textId="77777777" w:rsidR="00A535C4" w:rsidRPr="00A535C4" w:rsidRDefault="00A535C4" w:rsidP="00A535C4">
      <w:pPr>
        <w:bidi/>
        <w:jc w:val="both"/>
        <w:rPr>
          <w:rFonts w:cs="David" w:hint="cs"/>
          <w:rtl/>
        </w:rPr>
      </w:pPr>
    </w:p>
    <w:p w14:paraId="14CA478B" w14:textId="77777777" w:rsidR="00A535C4" w:rsidRPr="00A535C4" w:rsidRDefault="00A535C4" w:rsidP="00A535C4">
      <w:pPr>
        <w:bidi/>
        <w:jc w:val="both"/>
        <w:rPr>
          <w:rFonts w:cs="David" w:hint="cs"/>
          <w:u w:val="single"/>
          <w:rtl/>
        </w:rPr>
      </w:pPr>
      <w:r w:rsidRPr="00A535C4">
        <w:rPr>
          <w:rFonts w:cs="David" w:hint="cs"/>
          <w:u w:val="single"/>
          <w:rtl/>
        </w:rPr>
        <w:t>לימור לבנת:</w:t>
      </w:r>
    </w:p>
    <w:p w14:paraId="2F275CDD" w14:textId="77777777" w:rsidR="00A535C4" w:rsidRPr="00A535C4" w:rsidRDefault="00A535C4" w:rsidP="00A535C4">
      <w:pPr>
        <w:bidi/>
        <w:jc w:val="both"/>
        <w:rPr>
          <w:rFonts w:cs="David" w:hint="cs"/>
          <w:rtl/>
        </w:rPr>
      </w:pPr>
    </w:p>
    <w:p w14:paraId="14225B10" w14:textId="77777777" w:rsidR="00A535C4" w:rsidRPr="00A535C4" w:rsidRDefault="00A535C4" w:rsidP="00A535C4">
      <w:pPr>
        <w:bidi/>
        <w:jc w:val="both"/>
        <w:rPr>
          <w:rFonts w:cs="David" w:hint="cs"/>
          <w:rtl/>
        </w:rPr>
      </w:pPr>
      <w:r w:rsidRPr="00A535C4">
        <w:rPr>
          <w:rFonts w:cs="David" w:hint="cs"/>
          <w:rtl/>
        </w:rPr>
        <w:tab/>
        <w:t>זה לא תפקידנו ולכן הוועדה לא מבקשת - -</w:t>
      </w:r>
    </w:p>
    <w:p w14:paraId="050C20F3" w14:textId="77777777" w:rsidR="00A535C4" w:rsidRPr="00A535C4" w:rsidRDefault="00A535C4" w:rsidP="00A535C4">
      <w:pPr>
        <w:bidi/>
        <w:jc w:val="both"/>
        <w:rPr>
          <w:rFonts w:cs="David" w:hint="cs"/>
          <w:u w:val="single"/>
          <w:rtl/>
        </w:rPr>
      </w:pPr>
    </w:p>
    <w:p w14:paraId="3D58BD3B" w14:textId="77777777" w:rsidR="00A535C4" w:rsidRPr="00A535C4" w:rsidRDefault="00A535C4" w:rsidP="00A535C4">
      <w:pPr>
        <w:bidi/>
        <w:jc w:val="both"/>
        <w:rPr>
          <w:rFonts w:cs="David" w:hint="cs"/>
          <w:u w:val="single"/>
          <w:rtl/>
        </w:rPr>
      </w:pPr>
      <w:r w:rsidRPr="00A535C4">
        <w:rPr>
          <w:rFonts w:cs="David" w:hint="cs"/>
          <w:u w:val="single"/>
          <w:rtl/>
        </w:rPr>
        <w:t>ציון אמיר:</w:t>
      </w:r>
    </w:p>
    <w:p w14:paraId="106047B2" w14:textId="77777777" w:rsidR="00A535C4" w:rsidRPr="00A535C4" w:rsidRDefault="00A535C4" w:rsidP="00A535C4">
      <w:pPr>
        <w:bidi/>
        <w:jc w:val="both"/>
        <w:rPr>
          <w:rFonts w:cs="David" w:hint="cs"/>
          <w:rtl/>
        </w:rPr>
      </w:pPr>
    </w:p>
    <w:p w14:paraId="58AB212C" w14:textId="77777777" w:rsidR="00A535C4" w:rsidRPr="00A535C4" w:rsidRDefault="00A535C4" w:rsidP="00A535C4">
      <w:pPr>
        <w:bidi/>
        <w:jc w:val="both"/>
        <w:rPr>
          <w:rFonts w:cs="David" w:hint="cs"/>
          <w:rtl/>
        </w:rPr>
      </w:pPr>
      <w:r w:rsidRPr="00A535C4">
        <w:rPr>
          <w:rFonts w:cs="David" w:hint="cs"/>
          <w:rtl/>
        </w:rPr>
        <w:tab/>
        <w:t xml:space="preserve">חברת הכנסת לימור לבנת, אני - - </w:t>
      </w:r>
    </w:p>
    <w:p w14:paraId="382486F3" w14:textId="77777777" w:rsidR="00A535C4" w:rsidRPr="00A535C4" w:rsidRDefault="00A535C4" w:rsidP="00A535C4">
      <w:pPr>
        <w:bidi/>
        <w:jc w:val="both"/>
        <w:rPr>
          <w:rFonts w:cs="David" w:hint="cs"/>
          <w:rtl/>
        </w:rPr>
      </w:pPr>
    </w:p>
    <w:p w14:paraId="6C59FCAE"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533F8856" w14:textId="77777777" w:rsidR="00A535C4" w:rsidRPr="00A535C4" w:rsidRDefault="00A535C4" w:rsidP="00A535C4">
      <w:pPr>
        <w:bidi/>
        <w:jc w:val="both"/>
        <w:rPr>
          <w:rFonts w:cs="David" w:hint="cs"/>
          <w:rtl/>
        </w:rPr>
      </w:pPr>
    </w:p>
    <w:p w14:paraId="475E1F16" w14:textId="77777777" w:rsidR="00A535C4" w:rsidRPr="00A535C4" w:rsidRDefault="00A535C4" w:rsidP="00A535C4">
      <w:pPr>
        <w:bidi/>
        <w:jc w:val="both"/>
        <w:rPr>
          <w:rFonts w:cs="David" w:hint="cs"/>
          <w:rtl/>
        </w:rPr>
      </w:pPr>
      <w:r w:rsidRPr="00A535C4">
        <w:rPr>
          <w:rFonts w:cs="David" w:hint="cs"/>
          <w:rtl/>
        </w:rPr>
        <w:tab/>
        <w:t xml:space="preserve"> לא, אל תשיב לה. אתה לא משיב כאן עכשיו לחברי הכנסת - -. אנא, התייחסותך. </w:t>
      </w:r>
    </w:p>
    <w:p w14:paraId="00DB72A7" w14:textId="77777777" w:rsidR="00A535C4" w:rsidRPr="00A535C4" w:rsidRDefault="00A535C4" w:rsidP="00A535C4">
      <w:pPr>
        <w:bidi/>
        <w:jc w:val="both"/>
        <w:rPr>
          <w:rFonts w:cs="David" w:hint="cs"/>
          <w:rtl/>
        </w:rPr>
      </w:pPr>
    </w:p>
    <w:p w14:paraId="7DCA141B" w14:textId="77777777" w:rsidR="00A535C4" w:rsidRPr="00A535C4" w:rsidRDefault="00A535C4" w:rsidP="00A535C4">
      <w:pPr>
        <w:bidi/>
        <w:jc w:val="both"/>
        <w:rPr>
          <w:rFonts w:cs="David" w:hint="cs"/>
          <w:u w:val="single"/>
          <w:rtl/>
        </w:rPr>
      </w:pPr>
      <w:r w:rsidRPr="00A535C4">
        <w:rPr>
          <w:rFonts w:cs="David" w:hint="cs"/>
          <w:u w:val="single"/>
          <w:rtl/>
        </w:rPr>
        <w:t>ציון אמיר:</w:t>
      </w:r>
    </w:p>
    <w:p w14:paraId="4C724CCA" w14:textId="77777777" w:rsidR="00A535C4" w:rsidRPr="00A535C4" w:rsidRDefault="00A535C4" w:rsidP="00A535C4">
      <w:pPr>
        <w:bidi/>
        <w:jc w:val="both"/>
        <w:rPr>
          <w:rFonts w:cs="David" w:hint="cs"/>
          <w:rtl/>
        </w:rPr>
      </w:pPr>
      <w:r w:rsidRPr="00A535C4">
        <w:rPr>
          <w:rFonts w:cs="David" w:hint="cs"/>
          <w:rtl/>
        </w:rPr>
        <w:tab/>
      </w:r>
    </w:p>
    <w:p w14:paraId="57F8C5DC" w14:textId="77777777" w:rsidR="00A535C4" w:rsidRPr="00A535C4" w:rsidRDefault="00A535C4" w:rsidP="00A535C4">
      <w:pPr>
        <w:bidi/>
        <w:jc w:val="both"/>
        <w:rPr>
          <w:rFonts w:cs="David" w:hint="cs"/>
          <w:rtl/>
        </w:rPr>
      </w:pPr>
      <w:r w:rsidRPr="00A535C4">
        <w:rPr>
          <w:rFonts w:cs="David" w:hint="cs"/>
          <w:rtl/>
        </w:rPr>
        <w:tab/>
        <w:t xml:space="preserve">אני מתייחס ברצינות תהומית לנושאי משרה. אני מתייחס ברצינות תהומית לדברים שהיועץ המשפטי לממשלה אומר. אני סומך על כל מילה שיוצאת מפיו, כי התלונה שיצאה לאחר שיקול דעת רציני ביותר. כשיש כוונה לשקול בלב פתוח ובנפש חפצה ומתוך נכונות להשתכנע, רק האיש הזה שאמור להכיר את כל חומר הראיות והוא היחידי שאומר את זה - הוא היחידי, היועץ המשפטי, שאומר את זה, אתם לא מכירים את חומר הראיות - אז תנו להליך הזה של קיום השימוע ב- 2 במאי, תאריך שתואם רק אתמול, בגלל נסיבות שהיועץ הסביר, ומדובר בהליך שייקח במקרה הטוב מספר שעות, אולי בעקבות השימוע בפני היועץ יהיה צורך במתן זמן נוסף? אני אוכל רק לומר דבר אחד, משום שנאמר מעט שבמעט על ידי היועץ ביחס לתשתית </w:t>
      </w:r>
      <w:proofErr w:type="spellStart"/>
      <w:r w:rsidRPr="00A535C4">
        <w:rPr>
          <w:rFonts w:cs="David" w:hint="cs"/>
          <w:rtl/>
        </w:rPr>
        <w:t>הראייתית</w:t>
      </w:r>
      <w:proofErr w:type="spellEnd"/>
      <w:r w:rsidRPr="00A535C4">
        <w:rPr>
          <w:rFonts w:cs="David" w:hint="cs"/>
          <w:rtl/>
        </w:rPr>
        <w:t xml:space="preserve">, אומר אני מעט שבמעט גם כן: אנחנו עוברים על חומר הראיות ואני לא רוצה להישמע מליצי מדי, </w:t>
      </w:r>
    </w:p>
    <w:p w14:paraId="7DCB7903" w14:textId="77777777" w:rsidR="00A535C4" w:rsidRPr="00A535C4" w:rsidRDefault="00A535C4" w:rsidP="00A535C4">
      <w:pPr>
        <w:bidi/>
        <w:jc w:val="both"/>
        <w:rPr>
          <w:rFonts w:cs="David" w:hint="cs"/>
          <w:rtl/>
        </w:rPr>
      </w:pPr>
      <w:r w:rsidRPr="00A535C4">
        <w:rPr>
          <w:rFonts w:cs="David" w:hint="cs"/>
          <w:rtl/>
        </w:rPr>
        <w:t xml:space="preserve">ולא אדבר במונחים של "דברים מסמרי שיער" שאני קורא, אבל אני כן יכול לומר שיש טענות כבדות משקל על דרך התנהלות הדברים במהלך חקירת המשטרה, ואני משוכנע שהיועץ המשפטי לממשלה, לאחר שישמע אותנו, ייתן עליהם את הדעת ואנחנו מקווים שגם יסיק מהם את המסקנות המתבקשות ביחס להצדקה של אותה כוונה לשקול כתב אישום. </w:t>
      </w:r>
    </w:p>
    <w:p w14:paraId="01EE5E1B" w14:textId="77777777" w:rsidR="00A535C4" w:rsidRPr="00A535C4" w:rsidRDefault="00A535C4" w:rsidP="00A535C4">
      <w:pPr>
        <w:bidi/>
        <w:jc w:val="both"/>
        <w:rPr>
          <w:rFonts w:cs="David" w:hint="cs"/>
          <w:rtl/>
        </w:rPr>
      </w:pPr>
    </w:p>
    <w:p w14:paraId="309CE895" w14:textId="77777777" w:rsidR="00A535C4" w:rsidRPr="00A535C4" w:rsidRDefault="00A535C4" w:rsidP="00A535C4">
      <w:pPr>
        <w:bidi/>
        <w:jc w:val="both"/>
        <w:rPr>
          <w:rFonts w:cs="David" w:hint="cs"/>
          <w:u w:val="single"/>
          <w:rtl/>
        </w:rPr>
      </w:pPr>
      <w:r w:rsidRPr="00A535C4">
        <w:rPr>
          <w:rFonts w:cs="David"/>
          <w:u w:val="single"/>
          <w:rtl/>
        </w:rPr>
        <w:br w:type="page"/>
      </w: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0E936D82" w14:textId="77777777" w:rsidR="00A535C4" w:rsidRPr="00A535C4" w:rsidRDefault="00A535C4" w:rsidP="00A535C4">
      <w:pPr>
        <w:bidi/>
        <w:jc w:val="both"/>
        <w:rPr>
          <w:rFonts w:cs="David" w:hint="cs"/>
          <w:rtl/>
        </w:rPr>
      </w:pPr>
    </w:p>
    <w:p w14:paraId="48DCC262" w14:textId="77777777" w:rsidR="00A535C4" w:rsidRPr="00A535C4" w:rsidRDefault="00A535C4" w:rsidP="00A535C4">
      <w:pPr>
        <w:bidi/>
        <w:jc w:val="both"/>
        <w:rPr>
          <w:rFonts w:cs="David" w:hint="cs"/>
          <w:rtl/>
        </w:rPr>
      </w:pPr>
      <w:r w:rsidRPr="00A535C4">
        <w:rPr>
          <w:rFonts w:cs="David" w:hint="cs"/>
          <w:rtl/>
        </w:rPr>
        <w:tab/>
        <w:t xml:space="preserve">אני מודה לך, אדוני. אני מודה לשניכם. </w:t>
      </w:r>
    </w:p>
    <w:p w14:paraId="5819FF3E" w14:textId="77777777" w:rsidR="00A535C4" w:rsidRPr="00A535C4" w:rsidRDefault="00A535C4" w:rsidP="00A535C4">
      <w:pPr>
        <w:bidi/>
        <w:jc w:val="both"/>
        <w:rPr>
          <w:rFonts w:cs="David" w:hint="cs"/>
          <w:rtl/>
        </w:rPr>
      </w:pPr>
    </w:p>
    <w:p w14:paraId="7861DEF6" w14:textId="77777777" w:rsidR="00A535C4" w:rsidRPr="00A535C4" w:rsidRDefault="00A535C4" w:rsidP="00A535C4">
      <w:pPr>
        <w:bidi/>
        <w:jc w:val="both"/>
        <w:rPr>
          <w:rFonts w:cs="David" w:hint="cs"/>
          <w:rtl/>
        </w:rPr>
      </w:pPr>
      <w:r w:rsidRPr="00A535C4">
        <w:rPr>
          <w:rFonts w:cs="David" w:hint="cs"/>
          <w:rtl/>
        </w:rPr>
        <w:tab/>
        <w:t xml:space="preserve">סליחה, מחבר הכנסת סער - אני מתנצלת, אמרתי לך שאני אאפשר לך להשיב. </w:t>
      </w:r>
    </w:p>
    <w:p w14:paraId="5DB383B8" w14:textId="77777777" w:rsidR="00A535C4" w:rsidRPr="00A535C4" w:rsidRDefault="00A535C4" w:rsidP="00A535C4">
      <w:pPr>
        <w:bidi/>
        <w:jc w:val="both"/>
        <w:rPr>
          <w:rFonts w:cs="David" w:hint="cs"/>
          <w:rtl/>
        </w:rPr>
      </w:pPr>
    </w:p>
    <w:p w14:paraId="4AD10987"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50675828" w14:textId="77777777" w:rsidR="00A535C4" w:rsidRPr="00A535C4" w:rsidRDefault="00A535C4" w:rsidP="00A535C4">
      <w:pPr>
        <w:bidi/>
        <w:jc w:val="both"/>
        <w:rPr>
          <w:rFonts w:cs="David" w:hint="cs"/>
          <w:u w:val="single"/>
          <w:rtl/>
        </w:rPr>
      </w:pPr>
    </w:p>
    <w:p w14:paraId="27ADE7C0" w14:textId="77777777" w:rsidR="00A535C4" w:rsidRPr="00A535C4" w:rsidRDefault="00A535C4" w:rsidP="00A535C4">
      <w:pPr>
        <w:bidi/>
        <w:jc w:val="both"/>
        <w:rPr>
          <w:rFonts w:cs="David" w:hint="cs"/>
          <w:rtl/>
        </w:rPr>
      </w:pPr>
      <w:r w:rsidRPr="00A535C4">
        <w:rPr>
          <w:rFonts w:cs="David" w:hint="cs"/>
          <w:rtl/>
        </w:rPr>
        <w:tab/>
        <w:t xml:space="preserve"> בא כוחו של כבוד הנשיא אמר דבר חמור מאד  - הוא אמר שטמנתי מלכודת ליועץ המשפטי, אבל הוא לא ביאר למה הוא התכוון. אז  אחרי  שהוא לא ביאר אני חושב שה יהיה קצת מוגזם שאני אתייחס לדבריו במידת הרצינות. </w:t>
      </w:r>
    </w:p>
    <w:p w14:paraId="55A075D5" w14:textId="77777777" w:rsidR="00A535C4" w:rsidRPr="00A535C4" w:rsidRDefault="00A535C4" w:rsidP="00A535C4">
      <w:pPr>
        <w:bidi/>
        <w:jc w:val="both"/>
        <w:rPr>
          <w:rFonts w:cs="David" w:hint="cs"/>
          <w:rtl/>
        </w:rPr>
      </w:pPr>
    </w:p>
    <w:p w14:paraId="07D5585B"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1EAB44B9" w14:textId="77777777" w:rsidR="00A535C4" w:rsidRPr="00A535C4" w:rsidRDefault="00A535C4" w:rsidP="00A535C4">
      <w:pPr>
        <w:bidi/>
        <w:jc w:val="both"/>
        <w:rPr>
          <w:rFonts w:cs="David" w:hint="cs"/>
          <w:rtl/>
        </w:rPr>
      </w:pPr>
    </w:p>
    <w:p w14:paraId="2B782062" w14:textId="77777777" w:rsidR="00A535C4" w:rsidRPr="00A535C4" w:rsidRDefault="00A535C4" w:rsidP="00A535C4">
      <w:pPr>
        <w:bidi/>
        <w:jc w:val="both"/>
        <w:rPr>
          <w:rFonts w:cs="David" w:hint="cs"/>
          <w:rtl/>
        </w:rPr>
      </w:pPr>
      <w:r w:rsidRPr="00A535C4">
        <w:rPr>
          <w:rFonts w:cs="David" w:hint="cs"/>
          <w:rtl/>
        </w:rPr>
        <w:tab/>
        <w:t xml:space="preserve">אני מודה לך, אדוני.  חבריי חברי הכסת. אני רוצה לשמוע הצעות לסדר לגבי המשך הדיון, לגבי המשך הישיבות שלנו. השאלות שנשאלות תעלנה בסדרה של דיונים. אני רוצה לשמוע את חברי הוועדה מה הם מוכנים להציע, לאחר מכן אנחנו נצביע האם  - - היועץ המשפטי לממשלה עם בא כוחו של הנשיא, וכו'. </w:t>
      </w:r>
    </w:p>
    <w:p w14:paraId="3A7F2BC4" w14:textId="77777777" w:rsidR="00A535C4" w:rsidRPr="00A535C4" w:rsidRDefault="00A535C4" w:rsidP="00A535C4">
      <w:pPr>
        <w:bidi/>
        <w:jc w:val="both"/>
        <w:rPr>
          <w:rFonts w:cs="David" w:hint="cs"/>
          <w:rtl/>
        </w:rPr>
      </w:pPr>
    </w:p>
    <w:p w14:paraId="3BBEC1B7" w14:textId="77777777" w:rsidR="00A535C4" w:rsidRPr="00A535C4" w:rsidRDefault="00A535C4" w:rsidP="00A535C4">
      <w:pPr>
        <w:bidi/>
        <w:jc w:val="both"/>
        <w:rPr>
          <w:rFonts w:cs="David" w:hint="cs"/>
          <w:rtl/>
        </w:rPr>
      </w:pPr>
      <w:r w:rsidRPr="00A535C4">
        <w:rPr>
          <w:rFonts w:cs="David" w:hint="cs"/>
          <w:rtl/>
        </w:rPr>
        <w:tab/>
        <w:t xml:space="preserve">שאלה לחבר הכנסת פרוש ליועצת המשפטית - זה במסגרת התהליך הטכני? </w:t>
      </w:r>
    </w:p>
    <w:p w14:paraId="201A5636" w14:textId="77777777" w:rsidR="00A535C4" w:rsidRPr="00A535C4" w:rsidRDefault="00A535C4" w:rsidP="00A535C4">
      <w:pPr>
        <w:bidi/>
        <w:jc w:val="both"/>
        <w:rPr>
          <w:rFonts w:cs="David" w:hint="cs"/>
          <w:rtl/>
        </w:rPr>
      </w:pPr>
    </w:p>
    <w:p w14:paraId="2D6A0918" w14:textId="77777777" w:rsidR="00A535C4" w:rsidRPr="00A535C4" w:rsidRDefault="00A535C4" w:rsidP="00A535C4">
      <w:pPr>
        <w:bidi/>
        <w:jc w:val="both"/>
        <w:rPr>
          <w:rFonts w:cs="David" w:hint="cs"/>
          <w:u w:val="single"/>
          <w:rtl/>
        </w:rPr>
      </w:pPr>
      <w:r w:rsidRPr="00A535C4">
        <w:rPr>
          <w:rFonts w:cs="David" w:hint="cs"/>
          <w:u w:val="single"/>
          <w:rtl/>
        </w:rPr>
        <w:t>מאיר פרוש:</w:t>
      </w:r>
    </w:p>
    <w:p w14:paraId="57EBAF64" w14:textId="77777777" w:rsidR="00A535C4" w:rsidRPr="00A535C4" w:rsidRDefault="00A535C4" w:rsidP="00A535C4">
      <w:pPr>
        <w:bidi/>
        <w:jc w:val="both"/>
        <w:rPr>
          <w:rFonts w:cs="David" w:hint="cs"/>
          <w:u w:val="single"/>
        </w:rPr>
      </w:pPr>
    </w:p>
    <w:p w14:paraId="07B468B9" w14:textId="77777777" w:rsidR="00A535C4" w:rsidRPr="00A535C4" w:rsidRDefault="00A535C4" w:rsidP="00A535C4">
      <w:pPr>
        <w:bidi/>
        <w:jc w:val="both"/>
        <w:rPr>
          <w:rFonts w:cs="David" w:hint="cs"/>
          <w:rtl/>
        </w:rPr>
      </w:pPr>
      <w:r w:rsidRPr="00A535C4">
        <w:rPr>
          <w:rFonts w:cs="David" w:hint="cs"/>
          <w:rtl/>
        </w:rPr>
        <w:tab/>
        <w:t xml:space="preserve"> האם - בהנחה שהגענו למליאת הכנסת- בימי פגרה אפשר לקיים דיון על הדחת נשיא? </w:t>
      </w:r>
    </w:p>
    <w:p w14:paraId="2F222912" w14:textId="77777777" w:rsidR="00A535C4" w:rsidRPr="00A535C4" w:rsidRDefault="00A535C4" w:rsidP="00A535C4">
      <w:pPr>
        <w:bidi/>
        <w:jc w:val="both"/>
        <w:rPr>
          <w:rFonts w:cs="David" w:hint="cs"/>
          <w:rtl/>
        </w:rPr>
      </w:pPr>
    </w:p>
    <w:p w14:paraId="4C8E634B"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0D84003A" w14:textId="77777777" w:rsidR="00A535C4" w:rsidRPr="00A535C4" w:rsidRDefault="00A535C4" w:rsidP="00A535C4">
      <w:pPr>
        <w:bidi/>
        <w:jc w:val="both"/>
        <w:rPr>
          <w:rFonts w:cs="David" w:hint="cs"/>
          <w:rtl/>
        </w:rPr>
      </w:pPr>
    </w:p>
    <w:p w14:paraId="1C096B98" w14:textId="77777777" w:rsidR="00A535C4" w:rsidRPr="00A535C4" w:rsidRDefault="00A535C4" w:rsidP="00A535C4">
      <w:pPr>
        <w:bidi/>
        <w:jc w:val="both"/>
        <w:rPr>
          <w:rFonts w:cs="David" w:hint="cs"/>
          <w:rtl/>
        </w:rPr>
      </w:pPr>
      <w:r w:rsidRPr="00A535C4">
        <w:rPr>
          <w:rFonts w:cs="David" w:hint="cs"/>
          <w:rtl/>
        </w:rPr>
        <w:tab/>
        <w:t xml:space="preserve">התשובה היא - כן. </w:t>
      </w:r>
    </w:p>
    <w:p w14:paraId="30715460" w14:textId="77777777" w:rsidR="00A535C4" w:rsidRPr="00A535C4" w:rsidRDefault="00A535C4" w:rsidP="00A535C4">
      <w:pPr>
        <w:bidi/>
        <w:jc w:val="both"/>
        <w:rPr>
          <w:rFonts w:cs="David" w:hint="cs"/>
          <w:rtl/>
        </w:rPr>
      </w:pPr>
    </w:p>
    <w:p w14:paraId="06BEBC86"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5E530565" w14:textId="77777777" w:rsidR="00A535C4" w:rsidRPr="00A535C4" w:rsidRDefault="00A535C4" w:rsidP="00A535C4">
      <w:pPr>
        <w:bidi/>
        <w:jc w:val="both"/>
        <w:rPr>
          <w:rFonts w:cs="David" w:hint="cs"/>
          <w:rtl/>
        </w:rPr>
      </w:pPr>
    </w:p>
    <w:p w14:paraId="3202CDAE" w14:textId="77777777" w:rsidR="00A535C4" w:rsidRPr="00A535C4" w:rsidRDefault="00A535C4" w:rsidP="00A535C4">
      <w:pPr>
        <w:bidi/>
        <w:jc w:val="both"/>
        <w:rPr>
          <w:rFonts w:cs="David" w:hint="cs"/>
          <w:rtl/>
        </w:rPr>
      </w:pPr>
      <w:r w:rsidRPr="00A535C4">
        <w:rPr>
          <w:rFonts w:cs="David" w:hint="cs"/>
          <w:rtl/>
        </w:rPr>
        <w:tab/>
        <w:t xml:space="preserve"> אפשר לזמן את הוועדה . </w:t>
      </w:r>
    </w:p>
    <w:p w14:paraId="30996BD2" w14:textId="77777777" w:rsidR="00A535C4" w:rsidRPr="00A535C4" w:rsidRDefault="00A535C4" w:rsidP="00A535C4">
      <w:pPr>
        <w:bidi/>
        <w:jc w:val="both"/>
        <w:rPr>
          <w:rFonts w:cs="David" w:hint="cs"/>
          <w:rtl/>
        </w:rPr>
      </w:pPr>
    </w:p>
    <w:p w14:paraId="08CA2871" w14:textId="77777777" w:rsidR="00A535C4" w:rsidRPr="00A535C4" w:rsidRDefault="00A535C4" w:rsidP="00A535C4">
      <w:pPr>
        <w:bidi/>
        <w:jc w:val="both"/>
        <w:rPr>
          <w:rFonts w:cs="David" w:hint="cs"/>
          <w:u w:val="single"/>
          <w:rtl/>
        </w:rPr>
      </w:pPr>
      <w:r w:rsidRPr="00A535C4">
        <w:rPr>
          <w:rFonts w:cs="David" w:hint="cs"/>
          <w:u w:val="single"/>
          <w:rtl/>
        </w:rPr>
        <w:t>קריאה:</w:t>
      </w:r>
    </w:p>
    <w:p w14:paraId="4E7E1FA9" w14:textId="77777777" w:rsidR="00A535C4" w:rsidRPr="00A535C4" w:rsidRDefault="00A535C4" w:rsidP="00A535C4">
      <w:pPr>
        <w:bidi/>
        <w:jc w:val="both"/>
        <w:rPr>
          <w:rFonts w:cs="David" w:hint="cs"/>
          <w:u w:val="single"/>
          <w:rtl/>
        </w:rPr>
      </w:pPr>
    </w:p>
    <w:p w14:paraId="57918177" w14:textId="77777777" w:rsidR="00A535C4" w:rsidRPr="00A535C4" w:rsidRDefault="00A535C4" w:rsidP="00A535C4">
      <w:pPr>
        <w:bidi/>
        <w:jc w:val="both"/>
        <w:rPr>
          <w:rFonts w:cs="David" w:hint="cs"/>
          <w:rtl/>
        </w:rPr>
      </w:pPr>
      <w:r w:rsidRPr="00A535C4">
        <w:rPr>
          <w:rFonts w:cs="David" w:hint="cs"/>
          <w:rtl/>
        </w:rPr>
        <w:tab/>
        <w:t xml:space="preserve">יש דברים שלא עושים בפגרה. </w:t>
      </w:r>
    </w:p>
    <w:p w14:paraId="0420A1BA" w14:textId="77777777" w:rsidR="00A535C4" w:rsidRPr="00A535C4" w:rsidRDefault="00A535C4" w:rsidP="00A535C4">
      <w:pPr>
        <w:bidi/>
        <w:jc w:val="both"/>
        <w:rPr>
          <w:rFonts w:cs="David" w:hint="cs"/>
          <w:rtl/>
        </w:rPr>
      </w:pPr>
    </w:p>
    <w:p w14:paraId="72E91AD5"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73B75B68" w14:textId="77777777" w:rsidR="00A535C4" w:rsidRPr="00A535C4" w:rsidRDefault="00A535C4" w:rsidP="00A535C4">
      <w:pPr>
        <w:bidi/>
        <w:jc w:val="both"/>
        <w:rPr>
          <w:rFonts w:cs="David" w:hint="cs"/>
          <w:u w:val="single"/>
          <w:rtl/>
        </w:rPr>
      </w:pPr>
    </w:p>
    <w:p w14:paraId="5C3A92B3" w14:textId="77777777" w:rsidR="00A535C4" w:rsidRPr="00A535C4" w:rsidRDefault="00A535C4" w:rsidP="00A535C4">
      <w:pPr>
        <w:bidi/>
        <w:jc w:val="both"/>
        <w:rPr>
          <w:rFonts w:cs="David" w:hint="cs"/>
          <w:rtl/>
        </w:rPr>
      </w:pPr>
      <w:r w:rsidRPr="00A535C4">
        <w:rPr>
          <w:rFonts w:cs="David" w:hint="cs"/>
          <w:rtl/>
        </w:rPr>
        <w:tab/>
        <w:t xml:space="preserve">למשל - בקשת הנשיא לנבצרות,  הבקשה הראשונה של הנשיא לנבצרות </w:t>
      </w:r>
      <w:proofErr w:type="spellStart"/>
      <w:r w:rsidRPr="00A535C4">
        <w:rPr>
          <w:rFonts w:cs="David" w:hint="cs"/>
          <w:rtl/>
        </w:rPr>
        <w:t>היתה</w:t>
      </w:r>
      <w:proofErr w:type="spellEnd"/>
      <w:r w:rsidRPr="00A535C4">
        <w:rPr>
          <w:rFonts w:cs="David" w:hint="cs"/>
          <w:rtl/>
        </w:rPr>
        <w:t xml:space="preserve"> בוועדה, </w:t>
      </w:r>
    </w:p>
    <w:p w14:paraId="4E1AC8D9" w14:textId="77777777" w:rsidR="00A535C4" w:rsidRPr="00A535C4" w:rsidRDefault="00A535C4" w:rsidP="00A535C4">
      <w:pPr>
        <w:bidi/>
        <w:jc w:val="both"/>
        <w:rPr>
          <w:rFonts w:cs="David" w:hint="cs"/>
          <w:rtl/>
        </w:rPr>
      </w:pPr>
      <w:r w:rsidRPr="00A535C4">
        <w:rPr>
          <w:rFonts w:cs="David" w:hint="cs"/>
          <w:rtl/>
        </w:rPr>
        <w:t xml:space="preserve">בפגרה. </w:t>
      </w:r>
    </w:p>
    <w:p w14:paraId="74981547" w14:textId="77777777" w:rsidR="00A535C4" w:rsidRPr="00A535C4" w:rsidRDefault="00A535C4" w:rsidP="00A535C4">
      <w:pPr>
        <w:bidi/>
        <w:jc w:val="both"/>
        <w:rPr>
          <w:rFonts w:cs="David" w:hint="cs"/>
          <w:rtl/>
        </w:rPr>
      </w:pPr>
    </w:p>
    <w:p w14:paraId="09754CF1" w14:textId="77777777" w:rsidR="00A535C4" w:rsidRPr="00A535C4" w:rsidRDefault="00A535C4" w:rsidP="00A535C4">
      <w:pPr>
        <w:bidi/>
        <w:jc w:val="both"/>
        <w:rPr>
          <w:rFonts w:cs="David" w:hint="cs"/>
          <w:rtl/>
        </w:rPr>
      </w:pPr>
      <w:r w:rsidRPr="00A535C4">
        <w:rPr>
          <w:rFonts w:cs="David" w:hint="cs"/>
          <w:u w:val="single"/>
          <w:rtl/>
        </w:rPr>
        <w:t xml:space="preserve">נורית </w:t>
      </w:r>
      <w:proofErr w:type="spellStart"/>
      <w:r w:rsidRPr="00A535C4">
        <w:rPr>
          <w:rFonts w:cs="David" w:hint="cs"/>
          <w:u w:val="single"/>
          <w:rtl/>
        </w:rPr>
        <w:t>אלשטיין</w:t>
      </w:r>
      <w:proofErr w:type="spellEnd"/>
      <w:r w:rsidRPr="00A535C4">
        <w:rPr>
          <w:rFonts w:cs="David" w:hint="cs"/>
          <w:u w:val="single"/>
          <w:rtl/>
        </w:rPr>
        <w:t>:</w:t>
      </w:r>
    </w:p>
    <w:p w14:paraId="74156EAC" w14:textId="77777777" w:rsidR="00A535C4" w:rsidRPr="00A535C4" w:rsidRDefault="00A535C4" w:rsidP="00A535C4">
      <w:pPr>
        <w:bidi/>
        <w:jc w:val="both"/>
        <w:rPr>
          <w:rFonts w:cs="David" w:hint="cs"/>
          <w:rtl/>
        </w:rPr>
      </w:pPr>
    </w:p>
    <w:p w14:paraId="7543B45E" w14:textId="77777777" w:rsidR="00A535C4" w:rsidRPr="00A535C4" w:rsidRDefault="00A535C4" w:rsidP="00A535C4">
      <w:pPr>
        <w:bidi/>
        <w:jc w:val="both"/>
        <w:rPr>
          <w:rFonts w:cs="David" w:hint="cs"/>
          <w:rtl/>
        </w:rPr>
      </w:pPr>
      <w:r w:rsidRPr="00A535C4">
        <w:rPr>
          <w:rFonts w:cs="David" w:hint="cs"/>
          <w:rtl/>
        </w:rPr>
        <w:tab/>
        <w:t>יש הוראה מפורשת - -</w:t>
      </w:r>
    </w:p>
    <w:p w14:paraId="416B6BF7" w14:textId="77777777" w:rsidR="00A535C4" w:rsidRPr="00A535C4" w:rsidRDefault="00A535C4" w:rsidP="00A535C4">
      <w:pPr>
        <w:bidi/>
        <w:jc w:val="both"/>
        <w:rPr>
          <w:rFonts w:cs="David" w:hint="cs"/>
          <w:rtl/>
        </w:rPr>
      </w:pPr>
    </w:p>
    <w:p w14:paraId="5119B946" w14:textId="77777777" w:rsidR="00A535C4" w:rsidRPr="00A535C4" w:rsidRDefault="00A535C4" w:rsidP="00A535C4">
      <w:pPr>
        <w:bidi/>
        <w:jc w:val="both"/>
        <w:rPr>
          <w:rFonts w:cs="David" w:hint="cs"/>
          <w:u w:val="single"/>
          <w:rtl/>
        </w:rPr>
      </w:pPr>
      <w:r w:rsidRPr="00A535C4">
        <w:rPr>
          <w:rFonts w:cs="David" w:hint="cs"/>
          <w:u w:val="single"/>
          <w:rtl/>
        </w:rPr>
        <w:t>קריאות:</w:t>
      </w:r>
    </w:p>
    <w:p w14:paraId="62E58466" w14:textId="77777777" w:rsidR="00A535C4" w:rsidRPr="00A535C4" w:rsidRDefault="00A535C4" w:rsidP="00A535C4">
      <w:pPr>
        <w:bidi/>
        <w:jc w:val="both"/>
        <w:rPr>
          <w:rFonts w:cs="David" w:hint="cs"/>
          <w:rtl/>
        </w:rPr>
      </w:pPr>
      <w:r w:rsidRPr="00A535C4">
        <w:rPr>
          <w:rFonts w:cs="David" w:hint="cs"/>
          <w:rtl/>
        </w:rPr>
        <w:tab/>
      </w:r>
    </w:p>
    <w:p w14:paraId="1A153252" w14:textId="77777777" w:rsidR="00A535C4" w:rsidRPr="00A535C4" w:rsidRDefault="00A535C4" w:rsidP="00A535C4">
      <w:pPr>
        <w:bidi/>
        <w:jc w:val="both"/>
        <w:rPr>
          <w:rFonts w:cs="David" w:hint="cs"/>
          <w:rtl/>
        </w:rPr>
      </w:pPr>
      <w:r w:rsidRPr="00A535C4">
        <w:rPr>
          <w:rFonts w:cs="David" w:hint="cs"/>
          <w:rtl/>
        </w:rPr>
        <w:tab/>
        <w:t>- - -</w:t>
      </w:r>
    </w:p>
    <w:p w14:paraId="3A383188" w14:textId="77777777" w:rsidR="00A535C4" w:rsidRPr="00A535C4" w:rsidRDefault="00A535C4" w:rsidP="00A535C4">
      <w:pPr>
        <w:bidi/>
        <w:jc w:val="both"/>
        <w:rPr>
          <w:rFonts w:cs="David" w:hint="cs"/>
          <w:rtl/>
        </w:rPr>
      </w:pPr>
    </w:p>
    <w:p w14:paraId="18D0FBA9" w14:textId="77777777" w:rsidR="00A535C4" w:rsidRPr="00A535C4" w:rsidRDefault="00A535C4" w:rsidP="00A535C4">
      <w:pPr>
        <w:bidi/>
        <w:jc w:val="both"/>
        <w:rPr>
          <w:rFonts w:cs="David" w:hint="cs"/>
          <w:u w:val="single"/>
          <w:rtl/>
        </w:rPr>
      </w:pPr>
      <w:r w:rsidRPr="00A535C4">
        <w:rPr>
          <w:rFonts w:cs="David" w:hint="cs"/>
          <w:u w:val="single"/>
          <w:rtl/>
        </w:rPr>
        <w:t>קריאה:</w:t>
      </w:r>
    </w:p>
    <w:p w14:paraId="2453404A" w14:textId="77777777" w:rsidR="00A535C4" w:rsidRPr="00A535C4" w:rsidRDefault="00A535C4" w:rsidP="00A535C4">
      <w:pPr>
        <w:bidi/>
        <w:jc w:val="both"/>
        <w:rPr>
          <w:rFonts w:cs="David" w:hint="cs"/>
          <w:rtl/>
        </w:rPr>
      </w:pPr>
    </w:p>
    <w:p w14:paraId="28D60BB6" w14:textId="77777777" w:rsidR="00A535C4" w:rsidRPr="00A535C4" w:rsidRDefault="00A535C4" w:rsidP="00A535C4">
      <w:pPr>
        <w:bidi/>
        <w:jc w:val="both"/>
        <w:rPr>
          <w:rFonts w:cs="David" w:hint="cs"/>
          <w:rtl/>
        </w:rPr>
      </w:pPr>
      <w:r w:rsidRPr="00A535C4">
        <w:rPr>
          <w:rFonts w:cs="David" w:hint="cs"/>
          <w:rtl/>
        </w:rPr>
        <w:tab/>
        <w:t xml:space="preserve">בוודאי שאפשר. </w:t>
      </w:r>
    </w:p>
    <w:p w14:paraId="368BFAC4" w14:textId="77777777" w:rsidR="00A535C4" w:rsidRPr="00A535C4" w:rsidRDefault="00A535C4" w:rsidP="00A535C4">
      <w:pPr>
        <w:bidi/>
        <w:jc w:val="both"/>
        <w:rPr>
          <w:rFonts w:cs="David" w:hint="cs"/>
          <w:rtl/>
        </w:rPr>
      </w:pPr>
    </w:p>
    <w:p w14:paraId="33200D24" w14:textId="77777777" w:rsidR="00A535C4" w:rsidRPr="00A535C4" w:rsidRDefault="00A535C4" w:rsidP="00A535C4">
      <w:pPr>
        <w:bidi/>
        <w:jc w:val="both"/>
        <w:rPr>
          <w:rFonts w:cs="David" w:hint="cs"/>
          <w:rtl/>
        </w:rPr>
      </w:pPr>
      <w:r w:rsidRPr="00A535C4">
        <w:rPr>
          <w:rFonts w:cs="David" w:hint="cs"/>
          <w:u w:val="single"/>
          <w:rtl/>
        </w:rPr>
        <w:t>מיכאל איתן:</w:t>
      </w:r>
    </w:p>
    <w:p w14:paraId="6FA4F30B" w14:textId="77777777" w:rsidR="00A535C4" w:rsidRPr="00A535C4" w:rsidRDefault="00A535C4" w:rsidP="00A535C4">
      <w:pPr>
        <w:bidi/>
        <w:jc w:val="both"/>
        <w:rPr>
          <w:rFonts w:cs="David" w:hint="cs"/>
          <w:rtl/>
        </w:rPr>
      </w:pPr>
    </w:p>
    <w:p w14:paraId="260CEC73" w14:textId="77777777" w:rsidR="00A535C4" w:rsidRPr="00A535C4" w:rsidRDefault="00A535C4" w:rsidP="00A535C4">
      <w:pPr>
        <w:bidi/>
        <w:jc w:val="both"/>
        <w:rPr>
          <w:rFonts w:cs="David" w:hint="cs"/>
          <w:rtl/>
        </w:rPr>
      </w:pPr>
      <w:r w:rsidRPr="00A535C4">
        <w:rPr>
          <w:rFonts w:cs="David" w:hint="cs"/>
          <w:rtl/>
        </w:rPr>
        <w:tab/>
        <w:t xml:space="preserve"> אבל כתוב רק בהצעה לסדר היום. </w:t>
      </w:r>
    </w:p>
    <w:p w14:paraId="58D7D091" w14:textId="77777777" w:rsidR="00A535C4" w:rsidRPr="00A535C4" w:rsidRDefault="00A535C4" w:rsidP="00A535C4">
      <w:pPr>
        <w:bidi/>
        <w:jc w:val="both"/>
        <w:rPr>
          <w:rFonts w:cs="David" w:hint="cs"/>
          <w:rtl/>
        </w:rPr>
      </w:pPr>
    </w:p>
    <w:p w14:paraId="6A692DE1"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6011FD75" w14:textId="77777777" w:rsidR="00A535C4" w:rsidRPr="00A535C4" w:rsidRDefault="00A535C4" w:rsidP="00A535C4">
      <w:pPr>
        <w:bidi/>
        <w:jc w:val="both"/>
        <w:rPr>
          <w:rFonts w:cs="David" w:hint="cs"/>
          <w:rtl/>
        </w:rPr>
      </w:pPr>
    </w:p>
    <w:p w14:paraId="2D3560D9" w14:textId="77777777" w:rsidR="00A535C4" w:rsidRPr="00A535C4" w:rsidRDefault="00A535C4" w:rsidP="00A535C4">
      <w:pPr>
        <w:bidi/>
        <w:jc w:val="both"/>
        <w:rPr>
          <w:rFonts w:cs="David" w:hint="cs"/>
          <w:rtl/>
        </w:rPr>
      </w:pPr>
      <w:r w:rsidRPr="00A535C4">
        <w:rPr>
          <w:rFonts w:cs="David" w:hint="cs"/>
          <w:rtl/>
        </w:rPr>
        <w:tab/>
        <w:t>אין בעיה לכנס את הוועדה בפגרה.</w:t>
      </w:r>
    </w:p>
    <w:p w14:paraId="73D13B85" w14:textId="77777777" w:rsidR="00A535C4" w:rsidRPr="00A535C4" w:rsidRDefault="00A535C4" w:rsidP="00A535C4">
      <w:pPr>
        <w:bidi/>
        <w:jc w:val="both"/>
        <w:rPr>
          <w:rFonts w:cs="David" w:hint="cs"/>
          <w:rtl/>
        </w:rPr>
      </w:pPr>
    </w:p>
    <w:p w14:paraId="3CE56397" w14:textId="77777777" w:rsidR="00A535C4" w:rsidRPr="00A535C4" w:rsidRDefault="00A535C4" w:rsidP="00A535C4">
      <w:pPr>
        <w:bidi/>
        <w:jc w:val="both"/>
        <w:rPr>
          <w:rFonts w:cs="David" w:hint="cs"/>
          <w:rtl/>
        </w:rPr>
      </w:pPr>
      <w:r w:rsidRPr="00A535C4">
        <w:rPr>
          <w:rFonts w:cs="David" w:hint="cs"/>
          <w:u w:val="single"/>
          <w:rtl/>
        </w:rPr>
        <w:t>מיכאל איתן:</w:t>
      </w:r>
    </w:p>
    <w:p w14:paraId="472A5E83" w14:textId="77777777" w:rsidR="00A535C4" w:rsidRPr="00A535C4" w:rsidRDefault="00A535C4" w:rsidP="00A535C4">
      <w:pPr>
        <w:bidi/>
        <w:jc w:val="both"/>
        <w:rPr>
          <w:rFonts w:cs="David" w:hint="cs"/>
          <w:rtl/>
        </w:rPr>
      </w:pPr>
    </w:p>
    <w:p w14:paraId="3F78AC72" w14:textId="77777777" w:rsidR="00A535C4" w:rsidRPr="00A535C4" w:rsidRDefault="00A535C4" w:rsidP="00A535C4">
      <w:pPr>
        <w:bidi/>
        <w:jc w:val="both"/>
        <w:rPr>
          <w:rFonts w:cs="David" w:hint="cs"/>
          <w:rtl/>
        </w:rPr>
      </w:pPr>
      <w:r w:rsidRPr="00A535C4">
        <w:rPr>
          <w:rFonts w:cs="David" w:hint="cs"/>
          <w:rtl/>
        </w:rPr>
        <w:tab/>
        <w:t xml:space="preserve">את הוועדה אין בעיה. הוא שאל על המליאה. </w:t>
      </w:r>
    </w:p>
    <w:p w14:paraId="137C57A0" w14:textId="77777777" w:rsidR="00A535C4" w:rsidRPr="00A535C4" w:rsidRDefault="00A535C4" w:rsidP="00A535C4">
      <w:pPr>
        <w:bidi/>
        <w:jc w:val="both"/>
        <w:rPr>
          <w:rFonts w:cs="David" w:hint="cs"/>
          <w:rtl/>
        </w:rPr>
      </w:pPr>
      <w:r w:rsidRPr="00A535C4">
        <w:rPr>
          <w:rFonts w:cs="David" w:hint="cs"/>
          <w:rtl/>
        </w:rPr>
        <w:tab/>
      </w:r>
    </w:p>
    <w:p w14:paraId="243A502C"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6C22608E" w14:textId="77777777" w:rsidR="00A535C4" w:rsidRPr="00A535C4" w:rsidRDefault="00A535C4" w:rsidP="00A535C4">
      <w:pPr>
        <w:bidi/>
        <w:jc w:val="both"/>
        <w:rPr>
          <w:rFonts w:cs="David" w:hint="cs"/>
          <w:rtl/>
        </w:rPr>
      </w:pPr>
    </w:p>
    <w:p w14:paraId="7DDF06BE" w14:textId="77777777" w:rsidR="00A535C4" w:rsidRPr="00A535C4" w:rsidRDefault="00A535C4" w:rsidP="00A535C4">
      <w:pPr>
        <w:bidi/>
        <w:jc w:val="both"/>
        <w:rPr>
          <w:rFonts w:cs="David" w:hint="cs"/>
          <w:rtl/>
        </w:rPr>
      </w:pPr>
      <w:r w:rsidRPr="00A535C4">
        <w:rPr>
          <w:rFonts w:cs="David" w:hint="cs"/>
          <w:rtl/>
        </w:rPr>
        <w:tab/>
        <w:t xml:space="preserve"> חתימות. </w:t>
      </w:r>
    </w:p>
    <w:p w14:paraId="70129B3C" w14:textId="77777777" w:rsidR="00A535C4" w:rsidRPr="00A535C4" w:rsidRDefault="00A535C4" w:rsidP="00A535C4">
      <w:pPr>
        <w:bidi/>
        <w:jc w:val="both"/>
        <w:rPr>
          <w:rFonts w:cs="David" w:hint="cs"/>
          <w:rtl/>
        </w:rPr>
      </w:pPr>
    </w:p>
    <w:p w14:paraId="14DA4283" w14:textId="77777777" w:rsidR="00A535C4" w:rsidRPr="00A535C4" w:rsidRDefault="00A535C4" w:rsidP="00A535C4">
      <w:pPr>
        <w:bidi/>
        <w:jc w:val="both"/>
        <w:rPr>
          <w:rFonts w:cs="David" w:hint="cs"/>
          <w:rtl/>
        </w:rPr>
      </w:pPr>
      <w:r w:rsidRPr="00A535C4">
        <w:rPr>
          <w:rFonts w:cs="David" w:hint="cs"/>
          <w:u w:val="single"/>
          <w:rtl/>
        </w:rPr>
        <w:t>מיכאל איתן:</w:t>
      </w:r>
    </w:p>
    <w:p w14:paraId="14365CDB" w14:textId="77777777" w:rsidR="00A535C4" w:rsidRPr="00A535C4" w:rsidRDefault="00A535C4" w:rsidP="00A535C4">
      <w:pPr>
        <w:bidi/>
        <w:jc w:val="both"/>
        <w:rPr>
          <w:rFonts w:cs="David" w:hint="cs"/>
          <w:rtl/>
        </w:rPr>
      </w:pPr>
    </w:p>
    <w:p w14:paraId="0494F90E" w14:textId="77777777" w:rsidR="00A535C4" w:rsidRPr="00A535C4" w:rsidRDefault="00A535C4" w:rsidP="00A535C4">
      <w:pPr>
        <w:bidi/>
        <w:jc w:val="both"/>
        <w:rPr>
          <w:rFonts w:cs="David" w:hint="cs"/>
          <w:rtl/>
        </w:rPr>
      </w:pPr>
      <w:r w:rsidRPr="00A535C4">
        <w:rPr>
          <w:rFonts w:cs="David" w:hint="cs"/>
          <w:rtl/>
        </w:rPr>
        <w:tab/>
        <w:t xml:space="preserve">כי כתוב שם שאפשר לכנס את המליאה רק כדי לדון בהצעה לסדר היום.  הממשלה יכולה לזמן גם בחקיקה. </w:t>
      </w:r>
    </w:p>
    <w:p w14:paraId="62234A1A" w14:textId="77777777" w:rsidR="00A535C4" w:rsidRPr="00A535C4" w:rsidRDefault="00A535C4" w:rsidP="00A535C4">
      <w:pPr>
        <w:bidi/>
        <w:jc w:val="both"/>
        <w:rPr>
          <w:rFonts w:cs="David" w:hint="cs"/>
          <w:rtl/>
        </w:rPr>
      </w:pPr>
    </w:p>
    <w:p w14:paraId="7EDEB43D" w14:textId="77777777" w:rsidR="00A535C4" w:rsidRPr="00A535C4" w:rsidRDefault="00A535C4" w:rsidP="00A535C4">
      <w:pPr>
        <w:bidi/>
        <w:jc w:val="both"/>
        <w:rPr>
          <w:rFonts w:cs="David" w:hint="cs"/>
          <w:u w:val="single"/>
          <w:rtl/>
        </w:rPr>
      </w:pPr>
      <w:r w:rsidRPr="00A535C4">
        <w:rPr>
          <w:rFonts w:cs="David" w:hint="cs"/>
          <w:rtl/>
        </w:rPr>
        <w:t xml:space="preserve"> </w:t>
      </w: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40B57E79" w14:textId="77777777" w:rsidR="00A535C4" w:rsidRPr="00A535C4" w:rsidRDefault="00A535C4" w:rsidP="00A535C4">
      <w:pPr>
        <w:bidi/>
        <w:jc w:val="both"/>
        <w:rPr>
          <w:rFonts w:cs="David" w:hint="cs"/>
          <w:rtl/>
        </w:rPr>
      </w:pPr>
    </w:p>
    <w:p w14:paraId="0DC1BA9B" w14:textId="77777777" w:rsidR="00A535C4" w:rsidRPr="00A535C4" w:rsidRDefault="00A535C4" w:rsidP="00A535C4">
      <w:pPr>
        <w:bidi/>
        <w:jc w:val="both"/>
        <w:rPr>
          <w:rFonts w:cs="David" w:hint="cs"/>
          <w:rtl/>
        </w:rPr>
      </w:pPr>
      <w:r w:rsidRPr="00A535C4">
        <w:rPr>
          <w:rFonts w:cs="David" w:hint="cs"/>
          <w:rtl/>
        </w:rPr>
        <w:tab/>
        <w:t xml:space="preserve"> - - שצריכים לקבוע מספר ימי דיונים - -</w:t>
      </w:r>
    </w:p>
    <w:p w14:paraId="5C208D32" w14:textId="77777777" w:rsidR="00A535C4" w:rsidRPr="00A535C4" w:rsidRDefault="00A535C4" w:rsidP="00A535C4">
      <w:pPr>
        <w:bidi/>
        <w:jc w:val="both"/>
        <w:rPr>
          <w:rFonts w:cs="David" w:hint="cs"/>
          <w:rtl/>
        </w:rPr>
      </w:pPr>
    </w:p>
    <w:p w14:paraId="67D59C8A" w14:textId="77777777" w:rsidR="00A535C4" w:rsidRPr="00A535C4" w:rsidRDefault="00A535C4" w:rsidP="00A535C4">
      <w:pPr>
        <w:bidi/>
        <w:jc w:val="both"/>
        <w:rPr>
          <w:rFonts w:cs="David" w:hint="cs"/>
          <w:u w:val="single"/>
          <w:rtl/>
        </w:rPr>
      </w:pPr>
      <w:r w:rsidRPr="00A535C4">
        <w:rPr>
          <w:rFonts w:cs="David" w:hint="cs"/>
          <w:u w:val="single"/>
          <w:rtl/>
        </w:rPr>
        <w:t>מיכאל איתן:</w:t>
      </w:r>
    </w:p>
    <w:p w14:paraId="08E3511F" w14:textId="77777777" w:rsidR="00A535C4" w:rsidRPr="00A535C4" w:rsidRDefault="00A535C4" w:rsidP="00A535C4">
      <w:pPr>
        <w:bidi/>
        <w:jc w:val="both"/>
        <w:rPr>
          <w:rFonts w:cs="David" w:hint="cs"/>
          <w:rtl/>
        </w:rPr>
      </w:pPr>
    </w:p>
    <w:p w14:paraId="13ABD6D3" w14:textId="77777777" w:rsidR="00A535C4" w:rsidRPr="00A535C4" w:rsidRDefault="00A535C4" w:rsidP="00A535C4">
      <w:pPr>
        <w:bidi/>
        <w:jc w:val="both"/>
        <w:rPr>
          <w:rFonts w:cs="David" w:hint="cs"/>
          <w:rtl/>
        </w:rPr>
      </w:pPr>
      <w:r w:rsidRPr="00A535C4">
        <w:rPr>
          <w:rFonts w:cs="David" w:hint="cs"/>
          <w:rtl/>
        </w:rPr>
        <w:tab/>
        <w:t xml:space="preserve">לא, לא, אני לא מדבר על הוועדה. </w:t>
      </w:r>
    </w:p>
    <w:p w14:paraId="425D17D9" w14:textId="77777777" w:rsidR="00A535C4" w:rsidRPr="00A535C4" w:rsidRDefault="00A535C4" w:rsidP="00A535C4">
      <w:pPr>
        <w:bidi/>
        <w:jc w:val="both"/>
        <w:rPr>
          <w:rFonts w:cs="David" w:hint="cs"/>
          <w:rtl/>
        </w:rPr>
      </w:pPr>
    </w:p>
    <w:p w14:paraId="0868A658"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31C22E86" w14:textId="77777777" w:rsidR="00A535C4" w:rsidRPr="00A535C4" w:rsidRDefault="00A535C4" w:rsidP="00A535C4">
      <w:pPr>
        <w:bidi/>
        <w:jc w:val="both"/>
        <w:rPr>
          <w:rFonts w:cs="David" w:hint="cs"/>
          <w:rtl/>
        </w:rPr>
      </w:pPr>
    </w:p>
    <w:p w14:paraId="017F9922" w14:textId="77777777" w:rsidR="00A535C4" w:rsidRPr="00A535C4" w:rsidRDefault="00A535C4" w:rsidP="00A535C4">
      <w:pPr>
        <w:bidi/>
        <w:jc w:val="both"/>
        <w:rPr>
          <w:rFonts w:cs="David" w:hint="cs"/>
          <w:rtl/>
        </w:rPr>
      </w:pPr>
      <w:r w:rsidRPr="00A535C4">
        <w:rPr>
          <w:rFonts w:cs="David" w:hint="cs"/>
          <w:rtl/>
        </w:rPr>
        <w:tab/>
        <w:t>אני מדברת על המליאה. הרי המליאה לא תתכנס - - . צריך לקבוע סדרה של דיונים גם במליאה. לצורך העניין הזה, ברגע שנידרש לעניין, לאחר שנעבור את הרף של 19 חברי כנסת שיצביעו בעד ההדחה, אז נתכנס ונראה - לפי היועצת המשפטית של - -</w:t>
      </w:r>
    </w:p>
    <w:p w14:paraId="172267A6" w14:textId="77777777" w:rsidR="00A535C4" w:rsidRPr="00A535C4" w:rsidRDefault="00A535C4" w:rsidP="00A535C4">
      <w:pPr>
        <w:bidi/>
        <w:jc w:val="both"/>
        <w:rPr>
          <w:rFonts w:cs="David" w:hint="cs"/>
          <w:rtl/>
        </w:rPr>
      </w:pPr>
    </w:p>
    <w:p w14:paraId="1DEF0AEC" w14:textId="77777777" w:rsidR="00A535C4" w:rsidRPr="00A535C4" w:rsidRDefault="00A535C4" w:rsidP="00A535C4">
      <w:pPr>
        <w:bidi/>
        <w:jc w:val="both"/>
        <w:rPr>
          <w:rFonts w:cs="David" w:hint="cs"/>
          <w:rtl/>
        </w:rPr>
      </w:pPr>
    </w:p>
    <w:p w14:paraId="7682C6E0" w14:textId="77777777" w:rsidR="00A535C4" w:rsidRPr="00A535C4" w:rsidRDefault="00A535C4" w:rsidP="00A535C4">
      <w:pPr>
        <w:bidi/>
        <w:jc w:val="both"/>
        <w:rPr>
          <w:rFonts w:cs="David" w:hint="cs"/>
          <w:rtl/>
        </w:rPr>
      </w:pPr>
      <w:r w:rsidRPr="00A535C4">
        <w:rPr>
          <w:rFonts w:cs="David" w:hint="cs"/>
          <w:u w:val="single"/>
          <w:rtl/>
        </w:rPr>
        <w:t xml:space="preserve">נורית </w:t>
      </w:r>
      <w:proofErr w:type="spellStart"/>
      <w:r w:rsidRPr="00A535C4">
        <w:rPr>
          <w:rFonts w:cs="David" w:hint="cs"/>
          <w:u w:val="single"/>
          <w:rtl/>
        </w:rPr>
        <w:t>אלשטיין</w:t>
      </w:r>
      <w:proofErr w:type="spellEnd"/>
      <w:r w:rsidRPr="00A535C4">
        <w:rPr>
          <w:rFonts w:cs="David" w:hint="cs"/>
          <w:u w:val="single"/>
          <w:rtl/>
        </w:rPr>
        <w:t>:</w:t>
      </w:r>
    </w:p>
    <w:p w14:paraId="12147E58" w14:textId="77777777" w:rsidR="00A535C4" w:rsidRPr="00A535C4" w:rsidRDefault="00A535C4" w:rsidP="00A535C4">
      <w:pPr>
        <w:bidi/>
        <w:jc w:val="both"/>
        <w:rPr>
          <w:rFonts w:cs="David" w:hint="cs"/>
          <w:rtl/>
        </w:rPr>
      </w:pPr>
    </w:p>
    <w:p w14:paraId="373FB4AF" w14:textId="77777777" w:rsidR="00A535C4" w:rsidRPr="00A535C4" w:rsidRDefault="00A535C4" w:rsidP="00A535C4">
      <w:pPr>
        <w:bidi/>
        <w:jc w:val="both"/>
        <w:rPr>
          <w:rFonts w:cs="David" w:hint="cs"/>
          <w:rtl/>
        </w:rPr>
      </w:pPr>
      <w:r w:rsidRPr="00A535C4">
        <w:rPr>
          <w:rFonts w:cs="David" w:hint="cs"/>
          <w:rtl/>
        </w:rPr>
        <w:tab/>
        <w:t xml:space="preserve"> יש הוראה מפורשת בסעיף 20 לחוק יסוד: הנשיא, שמתייחסת לעניין הזה - -</w:t>
      </w:r>
    </w:p>
    <w:p w14:paraId="220378B0" w14:textId="77777777" w:rsidR="00A535C4" w:rsidRPr="00A535C4" w:rsidRDefault="00A535C4" w:rsidP="00A535C4">
      <w:pPr>
        <w:bidi/>
        <w:jc w:val="both"/>
        <w:rPr>
          <w:rFonts w:cs="David" w:hint="cs"/>
          <w:rtl/>
        </w:rPr>
      </w:pPr>
    </w:p>
    <w:p w14:paraId="7A39CCFA" w14:textId="77777777" w:rsidR="00A535C4" w:rsidRPr="00A535C4" w:rsidRDefault="00A535C4" w:rsidP="00A535C4">
      <w:pPr>
        <w:bidi/>
        <w:jc w:val="both"/>
        <w:rPr>
          <w:rFonts w:cs="David" w:hint="cs"/>
          <w:u w:val="single"/>
          <w:rtl/>
        </w:rPr>
      </w:pPr>
      <w:r w:rsidRPr="00A535C4">
        <w:rPr>
          <w:rFonts w:cs="David" w:hint="cs"/>
          <w:u w:val="single"/>
          <w:rtl/>
        </w:rPr>
        <w:t>מיכאל איתן:</w:t>
      </w:r>
    </w:p>
    <w:p w14:paraId="1679993F" w14:textId="77777777" w:rsidR="00A535C4" w:rsidRPr="00A535C4" w:rsidRDefault="00A535C4" w:rsidP="00A535C4">
      <w:pPr>
        <w:bidi/>
        <w:jc w:val="both"/>
        <w:rPr>
          <w:rFonts w:cs="David" w:hint="cs"/>
          <w:rtl/>
        </w:rPr>
      </w:pPr>
    </w:p>
    <w:p w14:paraId="51F8B444" w14:textId="77777777" w:rsidR="00A535C4" w:rsidRPr="00A535C4" w:rsidRDefault="00A535C4" w:rsidP="00A535C4">
      <w:pPr>
        <w:bidi/>
        <w:jc w:val="both"/>
        <w:rPr>
          <w:rFonts w:cs="David" w:hint="cs"/>
          <w:rtl/>
        </w:rPr>
      </w:pPr>
      <w:r w:rsidRPr="00A535C4">
        <w:rPr>
          <w:rFonts w:cs="David" w:hint="cs"/>
          <w:rtl/>
        </w:rPr>
        <w:tab/>
        <w:t xml:space="preserve">שאומרת - מה? </w:t>
      </w:r>
    </w:p>
    <w:p w14:paraId="4D287F40" w14:textId="77777777" w:rsidR="00A535C4" w:rsidRPr="00A535C4" w:rsidRDefault="00A535C4" w:rsidP="00A535C4">
      <w:pPr>
        <w:bidi/>
        <w:jc w:val="both"/>
        <w:rPr>
          <w:rFonts w:cs="David" w:hint="cs"/>
          <w:rtl/>
        </w:rPr>
      </w:pPr>
    </w:p>
    <w:p w14:paraId="25A69F55"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043B34A2" w14:textId="77777777" w:rsidR="00A535C4" w:rsidRPr="00A535C4" w:rsidRDefault="00A535C4" w:rsidP="00A535C4">
      <w:pPr>
        <w:bidi/>
        <w:jc w:val="both"/>
        <w:rPr>
          <w:rFonts w:cs="David" w:hint="cs"/>
          <w:rtl/>
        </w:rPr>
      </w:pPr>
    </w:p>
    <w:p w14:paraId="6E5ED988" w14:textId="77777777" w:rsidR="00A535C4" w:rsidRPr="00A535C4" w:rsidRDefault="00A535C4" w:rsidP="00A535C4">
      <w:pPr>
        <w:bidi/>
        <w:jc w:val="both"/>
        <w:rPr>
          <w:rFonts w:cs="David" w:hint="cs"/>
          <w:rtl/>
        </w:rPr>
      </w:pPr>
      <w:r w:rsidRPr="00A535C4">
        <w:rPr>
          <w:rFonts w:cs="David" w:hint="cs"/>
          <w:rtl/>
        </w:rPr>
        <w:tab/>
        <w:t>שמאפשרת - -</w:t>
      </w:r>
    </w:p>
    <w:p w14:paraId="47CC1677" w14:textId="77777777" w:rsidR="00A535C4" w:rsidRPr="00A535C4" w:rsidRDefault="00A535C4" w:rsidP="00A535C4">
      <w:pPr>
        <w:bidi/>
        <w:jc w:val="both"/>
        <w:rPr>
          <w:rFonts w:cs="David" w:hint="cs"/>
          <w:rtl/>
        </w:rPr>
      </w:pPr>
    </w:p>
    <w:p w14:paraId="7B86A7F9" w14:textId="77777777" w:rsidR="00A535C4" w:rsidRPr="00A535C4" w:rsidRDefault="00A535C4" w:rsidP="00A535C4">
      <w:pPr>
        <w:bidi/>
        <w:jc w:val="both"/>
        <w:rPr>
          <w:rFonts w:cs="David" w:hint="cs"/>
          <w:u w:val="single"/>
          <w:rtl/>
        </w:rPr>
      </w:pPr>
      <w:r w:rsidRPr="00A535C4">
        <w:rPr>
          <w:rFonts w:cs="David" w:hint="cs"/>
          <w:u w:val="single"/>
          <w:rtl/>
        </w:rPr>
        <w:t xml:space="preserve">נורית </w:t>
      </w:r>
      <w:proofErr w:type="spellStart"/>
      <w:r w:rsidRPr="00A535C4">
        <w:rPr>
          <w:rFonts w:cs="David" w:hint="cs"/>
          <w:u w:val="single"/>
          <w:rtl/>
        </w:rPr>
        <w:t>אלשטיין</w:t>
      </w:r>
      <w:proofErr w:type="spellEnd"/>
      <w:r w:rsidRPr="00A535C4">
        <w:rPr>
          <w:rFonts w:cs="David" w:hint="cs"/>
          <w:u w:val="single"/>
          <w:rtl/>
        </w:rPr>
        <w:t>:</w:t>
      </w:r>
    </w:p>
    <w:p w14:paraId="77E6E601" w14:textId="77777777" w:rsidR="00A535C4" w:rsidRPr="00A535C4" w:rsidRDefault="00A535C4" w:rsidP="00A535C4">
      <w:pPr>
        <w:bidi/>
        <w:jc w:val="both"/>
        <w:rPr>
          <w:rFonts w:cs="David" w:hint="cs"/>
          <w:rtl/>
        </w:rPr>
      </w:pPr>
    </w:p>
    <w:p w14:paraId="70129997" w14:textId="77777777" w:rsidR="00A535C4" w:rsidRPr="00A535C4" w:rsidRDefault="00A535C4" w:rsidP="00A535C4">
      <w:pPr>
        <w:bidi/>
        <w:jc w:val="both"/>
        <w:rPr>
          <w:rFonts w:cs="David" w:hint="cs"/>
          <w:rtl/>
        </w:rPr>
      </w:pPr>
      <w:r w:rsidRPr="00A535C4">
        <w:rPr>
          <w:rFonts w:cs="David" w:hint="cs"/>
          <w:rtl/>
        </w:rPr>
        <w:tab/>
        <w:t xml:space="preserve">"חל תחילת הדיון שלא בזמן אחד הכנסים של הכנסת - יכנס יושב ראש הכנסת את הכנסת לשם קיום הדיון". </w:t>
      </w:r>
    </w:p>
    <w:p w14:paraId="149B1EFC" w14:textId="77777777" w:rsidR="00A535C4" w:rsidRPr="00A535C4" w:rsidRDefault="00A535C4" w:rsidP="00A535C4">
      <w:pPr>
        <w:bidi/>
        <w:jc w:val="both"/>
        <w:rPr>
          <w:rFonts w:cs="David" w:hint="cs"/>
          <w:rtl/>
        </w:rPr>
      </w:pPr>
    </w:p>
    <w:p w14:paraId="1E005708" w14:textId="77777777" w:rsidR="00A535C4" w:rsidRPr="00A535C4" w:rsidRDefault="00A535C4" w:rsidP="00A535C4">
      <w:pPr>
        <w:bidi/>
        <w:jc w:val="both"/>
        <w:rPr>
          <w:rFonts w:cs="David" w:hint="cs"/>
          <w:rtl/>
        </w:rPr>
      </w:pPr>
      <w:r w:rsidRPr="00A535C4">
        <w:rPr>
          <w:rFonts w:cs="David" w:hint="cs"/>
          <w:u w:val="single"/>
          <w:rtl/>
        </w:rPr>
        <w:t>צבי הנדל:</w:t>
      </w:r>
    </w:p>
    <w:p w14:paraId="0E178B33" w14:textId="77777777" w:rsidR="00A535C4" w:rsidRPr="00A535C4" w:rsidRDefault="00A535C4" w:rsidP="00A535C4">
      <w:pPr>
        <w:bidi/>
        <w:jc w:val="both"/>
        <w:rPr>
          <w:rFonts w:cs="David" w:hint="cs"/>
          <w:rtl/>
        </w:rPr>
      </w:pPr>
    </w:p>
    <w:p w14:paraId="3843ED55" w14:textId="77777777" w:rsidR="00A535C4" w:rsidRPr="00A535C4" w:rsidRDefault="00A535C4" w:rsidP="00A535C4">
      <w:pPr>
        <w:bidi/>
        <w:jc w:val="both"/>
        <w:rPr>
          <w:rFonts w:cs="David" w:hint="cs"/>
          <w:rtl/>
        </w:rPr>
      </w:pPr>
      <w:r w:rsidRPr="00A535C4">
        <w:rPr>
          <w:rFonts w:cs="David" w:hint="cs"/>
          <w:rtl/>
        </w:rPr>
        <w:tab/>
        <w:t xml:space="preserve"> גברתי הנכבדה, אני עומד להציע הצעה מסובכת, ולכן, שלא כהרגלי, אני מבקש שתי דקות מלאות. דעתי ברורה. וגם אם  - - שלא חוקי- כן חוקי, דעתי ברורה. אבל שמענו היום הרבה נתונים. נתון אחד צד במיוחד את תשומת לבי. שבעצם, השימוע יתחיל אחרי שיסתיימו שלושת חודשי הנבצרות. אם אני צריך, אני אסביר, אבל הכל ברור עכשיו. אני מציע שנקיים הצבעה- לא - -, כי לא כולם פה, אבל תקבעי ותודיעי לכולם, וכו', למרות החתימות, כי אנחנו יודעים היום משהו שלא ידענו בחתימות. זה לא שאני משנה את דעתי, דעתי לא השתנתה. אבל בסיטואציה הזו אני מציע שנפסיק את הדיונים האלה. אני חושב שהנזק שנגרם לכולם - גם בגלל שאנחנו עושים את זה לעיני המצלמות, את כל הדיונים - זה גם מלהיב קצת, וכו'. זה לא מוסיף כבוד, לא רק לבית הנשיא. גם לא לבית הזה וגם לא לנו, לאף אחד. אם אני מרגיש שאין תוחלת לעניין ואני יכול, עשוי או מסוגל להגיע לאותה תוצאה, בגלל שהליך השימוע הוא במצב כזה שלכאורה, אם אנחנו נצליח להגיע לזה שלא נאשר לו נבצרות נוספת, כמעט פתרנו את הבעיה כי אז אני כן מאמין שהתהליך הזה יהיה ענייני - אני מציע שעכשיו, את התהליך הזה, נפסיק אותו. לא נגיע לתוצאה הראויה ואנחנו מתבזים יום ועוד יום. </w:t>
      </w:r>
    </w:p>
    <w:p w14:paraId="20F4AC80" w14:textId="77777777" w:rsidR="00A535C4" w:rsidRPr="00A535C4" w:rsidRDefault="00A535C4" w:rsidP="00A535C4">
      <w:pPr>
        <w:bidi/>
        <w:jc w:val="both"/>
        <w:rPr>
          <w:rFonts w:cs="David" w:hint="cs"/>
          <w:rtl/>
        </w:rPr>
      </w:pPr>
    </w:p>
    <w:p w14:paraId="658A5D13" w14:textId="77777777" w:rsidR="00A535C4" w:rsidRPr="00A535C4" w:rsidRDefault="00A535C4" w:rsidP="00A535C4">
      <w:pPr>
        <w:bidi/>
        <w:jc w:val="both"/>
        <w:rPr>
          <w:rFonts w:cs="David" w:hint="cs"/>
          <w:rtl/>
        </w:rPr>
      </w:pPr>
      <w:r w:rsidRPr="00A535C4">
        <w:rPr>
          <w:rFonts w:cs="David" w:hint="cs"/>
          <w:u w:val="single"/>
          <w:rtl/>
        </w:rPr>
        <w:t>מיכאל איתן:</w:t>
      </w:r>
    </w:p>
    <w:p w14:paraId="0821930C" w14:textId="77777777" w:rsidR="00A535C4" w:rsidRPr="00A535C4" w:rsidRDefault="00A535C4" w:rsidP="00A535C4">
      <w:pPr>
        <w:bidi/>
        <w:jc w:val="both"/>
        <w:rPr>
          <w:rFonts w:cs="David" w:hint="cs"/>
          <w:rtl/>
        </w:rPr>
      </w:pPr>
    </w:p>
    <w:p w14:paraId="0B12F17A" w14:textId="77777777" w:rsidR="00A535C4" w:rsidRPr="00A535C4" w:rsidRDefault="00A535C4" w:rsidP="00A535C4">
      <w:pPr>
        <w:bidi/>
        <w:jc w:val="both"/>
        <w:rPr>
          <w:rFonts w:cs="David" w:hint="cs"/>
          <w:rtl/>
        </w:rPr>
      </w:pPr>
      <w:r w:rsidRPr="00A535C4">
        <w:rPr>
          <w:rFonts w:cs="David" w:hint="cs"/>
          <w:rtl/>
        </w:rPr>
        <w:tab/>
        <w:t xml:space="preserve"> גם על זה אני חולק. </w:t>
      </w:r>
    </w:p>
    <w:p w14:paraId="70C69F0C" w14:textId="77777777" w:rsidR="00A535C4" w:rsidRPr="00A535C4" w:rsidRDefault="00A535C4" w:rsidP="00A535C4">
      <w:pPr>
        <w:bidi/>
        <w:jc w:val="both"/>
        <w:rPr>
          <w:rFonts w:cs="David" w:hint="cs"/>
          <w:rtl/>
        </w:rPr>
      </w:pPr>
    </w:p>
    <w:p w14:paraId="0ED08560" w14:textId="77777777" w:rsidR="00A535C4" w:rsidRPr="00A535C4" w:rsidRDefault="00A535C4" w:rsidP="00A535C4">
      <w:pPr>
        <w:pStyle w:val="Heading5"/>
        <w:rPr>
          <w:rFonts w:hint="cs"/>
          <w:rtl/>
        </w:rPr>
      </w:pPr>
      <w:r w:rsidRPr="00A535C4">
        <w:rPr>
          <w:rFonts w:hint="cs"/>
          <w:u w:val="single"/>
          <w:rtl/>
        </w:rPr>
        <w:t xml:space="preserve">אביגדור </w:t>
      </w:r>
      <w:proofErr w:type="spellStart"/>
      <w:r w:rsidRPr="00A535C4">
        <w:rPr>
          <w:rFonts w:hint="cs"/>
          <w:u w:val="single"/>
          <w:rtl/>
        </w:rPr>
        <w:t>יצחקי</w:t>
      </w:r>
      <w:proofErr w:type="spellEnd"/>
      <w:r w:rsidRPr="00A535C4">
        <w:rPr>
          <w:rFonts w:hint="cs"/>
          <w:u w:val="single"/>
          <w:rtl/>
        </w:rPr>
        <w:t>:</w:t>
      </w:r>
    </w:p>
    <w:p w14:paraId="70996AA5" w14:textId="77777777" w:rsidR="00A535C4" w:rsidRPr="00A535C4" w:rsidRDefault="00A535C4" w:rsidP="00A535C4">
      <w:pPr>
        <w:pStyle w:val="Heading5"/>
        <w:rPr>
          <w:rFonts w:hint="cs"/>
          <w:rtl/>
        </w:rPr>
      </w:pPr>
    </w:p>
    <w:p w14:paraId="489D33AD" w14:textId="77777777" w:rsidR="00A535C4" w:rsidRPr="00A535C4" w:rsidRDefault="00A535C4" w:rsidP="00A535C4">
      <w:pPr>
        <w:bidi/>
        <w:jc w:val="both"/>
        <w:rPr>
          <w:rFonts w:cs="David" w:hint="cs"/>
          <w:rtl/>
        </w:rPr>
      </w:pPr>
      <w:r w:rsidRPr="00A535C4">
        <w:rPr>
          <w:rFonts w:cs="David" w:hint="cs"/>
          <w:rtl/>
        </w:rPr>
        <w:tab/>
        <w:t xml:space="preserve">דרך אגב,  לפי בדיקת הנתונים אצל נועה, חבר הכנסת </w:t>
      </w:r>
      <w:proofErr w:type="spellStart"/>
      <w:r w:rsidRPr="00A535C4">
        <w:rPr>
          <w:rFonts w:cs="David" w:hint="cs"/>
          <w:rtl/>
        </w:rPr>
        <w:t>מרציאנו</w:t>
      </w:r>
      <w:proofErr w:type="spellEnd"/>
      <w:r w:rsidRPr="00A535C4">
        <w:rPr>
          <w:rFonts w:cs="David" w:hint="cs"/>
          <w:rtl/>
        </w:rPr>
        <w:t xml:space="preserve"> גמר להיות בין המצביעים. </w:t>
      </w:r>
    </w:p>
    <w:p w14:paraId="51D457E0" w14:textId="77777777" w:rsidR="00A535C4" w:rsidRPr="00A535C4" w:rsidRDefault="00A535C4" w:rsidP="00A535C4">
      <w:pPr>
        <w:bidi/>
        <w:jc w:val="both"/>
        <w:rPr>
          <w:rFonts w:cs="David" w:hint="cs"/>
          <w:rtl/>
        </w:rPr>
      </w:pPr>
    </w:p>
    <w:p w14:paraId="5A3C1905"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4E98BD31" w14:textId="77777777" w:rsidR="00A535C4" w:rsidRPr="00A535C4" w:rsidRDefault="00A535C4" w:rsidP="00A535C4">
      <w:pPr>
        <w:bidi/>
        <w:jc w:val="both"/>
        <w:rPr>
          <w:rFonts w:cs="David" w:hint="cs"/>
          <w:rtl/>
        </w:rPr>
      </w:pPr>
    </w:p>
    <w:p w14:paraId="549EDB9D" w14:textId="77777777" w:rsidR="00A535C4" w:rsidRPr="00A535C4" w:rsidRDefault="00A535C4" w:rsidP="00A535C4">
      <w:pPr>
        <w:bidi/>
        <w:jc w:val="both"/>
        <w:rPr>
          <w:rFonts w:cs="David" w:hint="cs"/>
          <w:rtl/>
        </w:rPr>
      </w:pPr>
      <w:r w:rsidRPr="00A535C4">
        <w:rPr>
          <w:rFonts w:cs="David" w:hint="cs"/>
          <w:rtl/>
        </w:rPr>
        <w:tab/>
        <w:t xml:space="preserve">עד אשר אני לא אקבל באופן רשמי מחבר הכנסת יורם </w:t>
      </w:r>
      <w:proofErr w:type="spellStart"/>
      <w:r w:rsidRPr="00A535C4">
        <w:rPr>
          <w:rFonts w:cs="David" w:hint="cs"/>
          <w:rtl/>
        </w:rPr>
        <w:t>מרציאנו</w:t>
      </w:r>
      <w:proofErr w:type="spellEnd"/>
      <w:r w:rsidRPr="00A535C4">
        <w:rPr>
          <w:rFonts w:cs="David" w:hint="cs"/>
          <w:rtl/>
        </w:rPr>
        <w:t xml:space="preserve"> שהוא מודיע כך או אחרת - - </w:t>
      </w:r>
    </w:p>
    <w:p w14:paraId="6D5BF591" w14:textId="77777777" w:rsidR="00A535C4" w:rsidRPr="00A535C4" w:rsidRDefault="00A535C4" w:rsidP="00A535C4">
      <w:pPr>
        <w:bidi/>
        <w:jc w:val="both"/>
        <w:rPr>
          <w:rFonts w:cs="David" w:hint="cs"/>
          <w:rtl/>
        </w:rPr>
      </w:pPr>
    </w:p>
    <w:p w14:paraId="7BE8AC37" w14:textId="77777777" w:rsidR="00A535C4" w:rsidRPr="00A535C4" w:rsidRDefault="00A535C4" w:rsidP="00A535C4">
      <w:pPr>
        <w:pStyle w:val="Heading5"/>
        <w:rPr>
          <w:rFonts w:hint="cs"/>
          <w:rtl/>
        </w:rPr>
      </w:pPr>
      <w:r w:rsidRPr="00A535C4">
        <w:rPr>
          <w:rFonts w:hint="cs"/>
          <w:u w:val="single"/>
          <w:rtl/>
        </w:rPr>
        <w:t xml:space="preserve">אביגדור </w:t>
      </w:r>
      <w:proofErr w:type="spellStart"/>
      <w:r w:rsidRPr="00A535C4">
        <w:rPr>
          <w:rFonts w:hint="cs"/>
          <w:u w:val="single"/>
          <w:rtl/>
        </w:rPr>
        <w:t>יצחקי</w:t>
      </w:r>
      <w:proofErr w:type="spellEnd"/>
      <w:r w:rsidRPr="00A535C4">
        <w:rPr>
          <w:rFonts w:hint="cs"/>
          <w:u w:val="single"/>
          <w:rtl/>
        </w:rPr>
        <w:t>:</w:t>
      </w:r>
    </w:p>
    <w:p w14:paraId="2823B397" w14:textId="77777777" w:rsidR="00A535C4" w:rsidRPr="00A535C4" w:rsidRDefault="00A535C4" w:rsidP="00A535C4">
      <w:pPr>
        <w:pStyle w:val="Heading5"/>
        <w:rPr>
          <w:rFonts w:hint="cs"/>
          <w:rtl/>
        </w:rPr>
      </w:pPr>
    </w:p>
    <w:p w14:paraId="7CAD7A33" w14:textId="77777777" w:rsidR="00A535C4" w:rsidRPr="00A535C4" w:rsidRDefault="00A535C4" w:rsidP="00A535C4">
      <w:pPr>
        <w:bidi/>
        <w:jc w:val="both"/>
        <w:rPr>
          <w:rFonts w:cs="David" w:hint="cs"/>
          <w:rtl/>
        </w:rPr>
      </w:pPr>
      <w:r w:rsidRPr="00A535C4">
        <w:rPr>
          <w:rFonts w:cs="David" w:hint="cs"/>
          <w:rtl/>
        </w:rPr>
        <w:tab/>
        <w:t xml:space="preserve"> הוא לא יכול. גם אם הוא רוצה הוא לא יכול להצביע יותר. הוא לא היה ב- 50% מהדיון. </w:t>
      </w:r>
    </w:p>
    <w:p w14:paraId="2635E845" w14:textId="77777777" w:rsidR="00A535C4" w:rsidRPr="00A535C4" w:rsidRDefault="00A535C4" w:rsidP="00A535C4">
      <w:pPr>
        <w:bidi/>
        <w:jc w:val="both"/>
        <w:rPr>
          <w:rFonts w:cs="David" w:hint="cs"/>
          <w:rtl/>
        </w:rPr>
      </w:pPr>
    </w:p>
    <w:p w14:paraId="7D1C6EB6" w14:textId="77777777" w:rsidR="00A535C4" w:rsidRPr="00A535C4" w:rsidRDefault="00A535C4" w:rsidP="00A535C4">
      <w:pPr>
        <w:bidi/>
        <w:jc w:val="both"/>
        <w:rPr>
          <w:rFonts w:cs="David" w:hint="cs"/>
          <w:u w:val="single"/>
          <w:rtl/>
        </w:rPr>
      </w:pPr>
      <w:r w:rsidRPr="00A535C4">
        <w:rPr>
          <w:rFonts w:cs="David" w:hint="cs"/>
          <w:u w:val="single"/>
          <w:rtl/>
        </w:rPr>
        <w:t>קריאות:</w:t>
      </w:r>
    </w:p>
    <w:p w14:paraId="46D03F8B" w14:textId="77777777" w:rsidR="00A535C4" w:rsidRPr="00A535C4" w:rsidRDefault="00A535C4" w:rsidP="00A535C4">
      <w:pPr>
        <w:bidi/>
        <w:jc w:val="both"/>
        <w:rPr>
          <w:rFonts w:cs="David" w:hint="cs"/>
          <w:rtl/>
        </w:rPr>
      </w:pPr>
    </w:p>
    <w:p w14:paraId="3E22820D" w14:textId="77777777" w:rsidR="00A535C4" w:rsidRPr="00A535C4" w:rsidRDefault="00A535C4" w:rsidP="00A535C4">
      <w:pPr>
        <w:bidi/>
        <w:jc w:val="both"/>
        <w:rPr>
          <w:rFonts w:cs="David" w:hint="cs"/>
          <w:rtl/>
        </w:rPr>
      </w:pPr>
      <w:r w:rsidRPr="00A535C4">
        <w:rPr>
          <w:rFonts w:cs="David" w:hint="cs"/>
          <w:rtl/>
        </w:rPr>
        <w:tab/>
        <w:t>- - -</w:t>
      </w:r>
    </w:p>
    <w:p w14:paraId="4CE3FC4C" w14:textId="77777777" w:rsidR="00A535C4" w:rsidRPr="00A535C4" w:rsidRDefault="00A535C4" w:rsidP="00A535C4">
      <w:pPr>
        <w:bidi/>
        <w:jc w:val="both"/>
        <w:rPr>
          <w:rFonts w:cs="David" w:hint="cs"/>
          <w:rtl/>
        </w:rPr>
      </w:pPr>
    </w:p>
    <w:p w14:paraId="6152C5B3" w14:textId="77777777" w:rsidR="00A535C4" w:rsidRPr="00A535C4" w:rsidRDefault="00A535C4" w:rsidP="00A535C4">
      <w:pPr>
        <w:bidi/>
        <w:jc w:val="both"/>
        <w:rPr>
          <w:rFonts w:cs="David" w:hint="cs"/>
          <w:rtl/>
        </w:rPr>
      </w:pPr>
    </w:p>
    <w:p w14:paraId="3F7758EA"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609AF0A2" w14:textId="77777777" w:rsidR="00A535C4" w:rsidRPr="00A535C4" w:rsidRDefault="00A535C4" w:rsidP="00A535C4">
      <w:pPr>
        <w:bidi/>
        <w:jc w:val="both"/>
        <w:rPr>
          <w:rFonts w:cs="David" w:hint="cs"/>
          <w:rtl/>
        </w:rPr>
      </w:pPr>
    </w:p>
    <w:p w14:paraId="330E58B6" w14:textId="77777777" w:rsidR="00A535C4" w:rsidRPr="00A535C4" w:rsidRDefault="00A535C4" w:rsidP="00A535C4">
      <w:pPr>
        <w:bidi/>
        <w:jc w:val="both"/>
        <w:rPr>
          <w:rFonts w:cs="David" w:hint="cs"/>
          <w:rtl/>
        </w:rPr>
      </w:pPr>
      <w:r w:rsidRPr="00A535C4">
        <w:rPr>
          <w:rFonts w:cs="David" w:hint="cs"/>
          <w:rtl/>
        </w:rPr>
        <w:tab/>
        <w:t xml:space="preserve">חבר הכנסת </w:t>
      </w:r>
      <w:proofErr w:type="spellStart"/>
      <w:r w:rsidRPr="00A535C4">
        <w:rPr>
          <w:rFonts w:cs="David" w:hint="cs"/>
          <w:rtl/>
        </w:rPr>
        <w:t>יצחקי</w:t>
      </w:r>
      <w:proofErr w:type="spellEnd"/>
      <w:r w:rsidRPr="00A535C4">
        <w:rPr>
          <w:rFonts w:cs="David" w:hint="cs"/>
          <w:rtl/>
        </w:rPr>
        <w:t xml:space="preserve">,  את השקלול יהיה ניתן לעשות כאשר אנחנו נחליט על תום דיון ואז כל חבר כנסת אשר יצא ונכנס - ולו למספר דקות, צריך  לעשות את השקלול שלו. נכון שחבר הכנסת יורם </w:t>
      </w:r>
      <w:proofErr w:type="spellStart"/>
      <w:r w:rsidRPr="00A535C4">
        <w:rPr>
          <w:rFonts w:cs="David" w:hint="cs"/>
          <w:rtl/>
        </w:rPr>
        <w:t>מרציאנו</w:t>
      </w:r>
      <w:proofErr w:type="spellEnd"/>
      <w:r w:rsidRPr="00A535C4">
        <w:rPr>
          <w:rFonts w:cs="David" w:hint="cs"/>
          <w:rtl/>
        </w:rPr>
        <w:t xml:space="preserve"> נכח היום פחות ממחצית הדיון. אנחנו נעשה את החישוב. אתה לא יכול להחליט.</w:t>
      </w:r>
    </w:p>
    <w:p w14:paraId="486DFA22" w14:textId="77777777" w:rsidR="00A535C4" w:rsidRPr="00A535C4" w:rsidRDefault="00A535C4" w:rsidP="00A535C4">
      <w:pPr>
        <w:bidi/>
        <w:jc w:val="both"/>
        <w:rPr>
          <w:rFonts w:cs="David" w:hint="cs"/>
          <w:rtl/>
        </w:rPr>
      </w:pPr>
    </w:p>
    <w:p w14:paraId="3E21D726" w14:textId="77777777" w:rsidR="00A535C4" w:rsidRPr="00A535C4" w:rsidRDefault="00A535C4" w:rsidP="00A535C4">
      <w:pPr>
        <w:pStyle w:val="Heading5"/>
        <w:rPr>
          <w:rFonts w:hint="cs"/>
          <w:rtl/>
        </w:rPr>
      </w:pPr>
      <w:r w:rsidRPr="00A535C4">
        <w:rPr>
          <w:rFonts w:hint="cs"/>
          <w:u w:val="single"/>
          <w:rtl/>
        </w:rPr>
        <w:t xml:space="preserve">אביגדור </w:t>
      </w:r>
      <w:proofErr w:type="spellStart"/>
      <w:r w:rsidRPr="00A535C4">
        <w:rPr>
          <w:rFonts w:hint="cs"/>
          <w:u w:val="single"/>
          <w:rtl/>
        </w:rPr>
        <w:t>יצחקי</w:t>
      </w:r>
      <w:proofErr w:type="spellEnd"/>
      <w:r w:rsidRPr="00A535C4">
        <w:rPr>
          <w:rFonts w:hint="cs"/>
          <w:u w:val="single"/>
          <w:rtl/>
        </w:rPr>
        <w:t>:</w:t>
      </w:r>
    </w:p>
    <w:p w14:paraId="33479CC1" w14:textId="77777777" w:rsidR="00A535C4" w:rsidRPr="00A535C4" w:rsidRDefault="00A535C4" w:rsidP="00A535C4">
      <w:pPr>
        <w:pStyle w:val="Heading5"/>
        <w:rPr>
          <w:rFonts w:hint="cs"/>
          <w:rtl/>
        </w:rPr>
      </w:pPr>
    </w:p>
    <w:p w14:paraId="5D556AAF" w14:textId="77777777" w:rsidR="00A535C4" w:rsidRPr="00A535C4" w:rsidRDefault="00A535C4" w:rsidP="00A535C4">
      <w:pPr>
        <w:bidi/>
        <w:jc w:val="both"/>
        <w:rPr>
          <w:rFonts w:cs="David" w:hint="cs"/>
          <w:rtl/>
        </w:rPr>
      </w:pPr>
      <w:r w:rsidRPr="00A535C4">
        <w:rPr>
          <w:rFonts w:cs="David" w:hint="cs"/>
          <w:rtl/>
        </w:rPr>
        <w:tab/>
        <w:t xml:space="preserve">לא, אין לך יכולת, זה על פי חוק - - </w:t>
      </w:r>
    </w:p>
    <w:p w14:paraId="30EA9BDC" w14:textId="77777777" w:rsidR="00A535C4" w:rsidRPr="00A535C4" w:rsidRDefault="00A535C4" w:rsidP="00A535C4">
      <w:pPr>
        <w:bidi/>
        <w:jc w:val="both"/>
        <w:rPr>
          <w:rFonts w:cs="David" w:hint="cs"/>
          <w:rtl/>
        </w:rPr>
      </w:pPr>
    </w:p>
    <w:p w14:paraId="336A0A0F" w14:textId="77777777" w:rsidR="00A535C4" w:rsidRPr="00A535C4" w:rsidRDefault="00A535C4" w:rsidP="00A535C4">
      <w:pPr>
        <w:bidi/>
        <w:jc w:val="both"/>
        <w:rPr>
          <w:rFonts w:cs="David" w:hint="cs"/>
          <w:u w:val="single"/>
          <w:rtl/>
        </w:rPr>
      </w:pPr>
      <w:r w:rsidRPr="00A535C4">
        <w:rPr>
          <w:rFonts w:cs="David" w:hint="cs"/>
          <w:u w:val="single"/>
          <w:rtl/>
        </w:rPr>
        <w:t>צבי הנדל:</w:t>
      </w:r>
    </w:p>
    <w:p w14:paraId="0610B1B4" w14:textId="77777777" w:rsidR="00A535C4" w:rsidRPr="00A535C4" w:rsidRDefault="00A535C4" w:rsidP="00A535C4">
      <w:pPr>
        <w:bidi/>
        <w:jc w:val="both"/>
        <w:rPr>
          <w:rFonts w:cs="David" w:hint="cs"/>
          <w:rtl/>
        </w:rPr>
      </w:pPr>
    </w:p>
    <w:p w14:paraId="497DE81C" w14:textId="77777777" w:rsidR="00A535C4" w:rsidRPr="00A535C4" w:rsidRDefault="00A535C4" w:rsidP="00A535C4">
      <w:pPr>
        <w:bidi/>
        <w:jc w:val="both"/>
        <w:rPr>
          <w:rFonts w:cs="David" w:hint="cs"/>
          <w:rtl/>
        </w:rPr>
      </w:pPr>
      <w:r w:rsidRPr="00A535C4">
        <w:rPr>
          <w:rFonts w:cs="David" w:hint="cs"/>
          <w:rtl/>
        </w:rPr>
        <w:tab/>
        <w:t xml:space="preserve">לא, לא, לא. </w:t>
      </w:r>
    </w:p>
    <w:p w14:paraId="7E3E49F8" w14:textId="77777777" w:rsidR="00A535C4" w:rsidRPr="00A535C4" w:rsidRDefault="00A535C4" w:rsidP="00A535C4">
      <w:pPr>
        <w:bidi/>
        <w:jc w:val="both"/>
        <w:rPr>
          <w:rFonts w:cs="David" w:hint="cs"/>
          <w:rtl/>
        </w:rPr>
      </w:pPr>
    </w:p>
    <w:p w14:paraId="36A89A18" w14:textId="77777777" w:rsidR="00A535C4" w:rsidRPr="00A535C4" w:rsidRDefault="00A535C4" w:rsidP="00A535C4">
      <w:pPr>
        <w:bidi/>
        <w:jc w:val="both"/>
        <w:rPr>
          <w:rFonts w:cs="David" w:hint="cs"/>
          <w:u w:val="single"/>
          <w:rtl/>
        </w:rPr>
      </w:pPr>
      <w:r w:rsidRPr="00A535C4">
        <w:rPr>
          <w:rFonts w:cs="David" w:hint="cs"/>
          <w:u w:val="single"/>
          <w:rtl/>
        </w:rPr>
        <w:t xml:space="preserve">אביגדור </w:t>
      </w:r>
      <w:proofErr w:type="spellStart"/>
      <w:r w:rsidRPr="00A535C4">
        <w:rPr>
          <w:rFonts w:cs="David" w:hint="cs"/>
          <w:u w:val="single"/>
          <w:rtl/>
        </w:rPr>
        <w:t>יצחקי</w:t>
      </w:r>
      <w:proofErr w:type="spellEnd"/>
      <w:r w:rsidRPr="00A535C4">
        <w:rPr>
          <w:rFonts w:cs="David" w:hint="cs"/>
          <w:u w:val="single"/>
          <w:rtl/>
        </w:rPr>
        <w:t>:</w:t>
      </w:r>
    </w:p>
    <w:p w14:paraId="7D2C4CE1" w14:textId="77777777" w:rsidR="00A535C4" w:rsidRPr="00A535C4" w:rsidRDefault="00A535C4" w:rsidP="00A535C4">
      <w:pPr>
        <w:bidi/>
        <w:jc w:val="both"/>
        <w:rPr>
          <w:rFonts w:cs="David" w:hint="cs"/>
          <w:rtl/>
        </w:rPr>
      </w:pPr>
    </w:p>
    <w:p w14:paraId="278E3C7D" w14:textId="77777777" w:rsidR="00A535C4" w:rsidRPr="00A535C4" w:rsidRDefault="00A535C4" w:rsidP="00A535C4">
      <w:pPr>
        <w:bidi/>
        <w:jc w:val="both"/>
        <w:rPr>
          <w:rFonts w:cs="David" w:hint="cs"/>
          <w:rtl/>
        </w:rPr>
      </w:pPr>
      <w:r w:rsidRPr="00A535C4">
        <w:rPr>
          <w:rFonts w:cs="David" w:hint="cs"/>
          <w:rtl/>
        </w:rPr>
        <w:tab/>
        <w:t>אני בעד הדחה, אבל עשיתם מזה את הדבר הכי - -</w:t>
      </w:r>
    </w:p>
    <w:p w14:paraId="16B35EDB" w14:textId="77777777" w:rsidR="00A535C4" w:rsidRPr="00A535C4" w:rsidRDefault="00A535C4" w:rsidP="00A535C4">
      <w:pPr>
        <w:bidi/>
        <w:jc w:val="both"/>
        <w:rPr>
          <w:rFonts w:cs="David" w:hint="cs"/>
          <w:rtl/>
        </w:rPr>
      </w:pPr>
    </w:p>
    <w:p w14:paraId="7A4AAA0F" w14:textId="77777777" w:rsidR="00A535C4" w:rsidRPr="00A535C4" w:rsidRDefault="00A535C4" w:rsidP="00A535C4">
      <w:pPr>
        <w:bidi/>
        <w:jc w:val="both"/>
        <w:rPr>
          <w:rFonts w:cs="David" w:hint="cs"/>
          <w:rtl/>
        </w:rPr>
      </w:pPr>
      <w:r w:rsidRPr="00A535C4">
        <w:rPr>
          <w:rFonts w:cs="David" w:hint="cs"/>
          <w:u w:val="single"/>
          <w:rtl/>
        </w:rPr>
        <w:t xml:space="preserve">זהבה </w:t>
      </w:r>
      <w:proofErr w:type="spellStart"/>
      <w:r w:rsidRPr="00A535C4">
        <w:rPr>
          <w:rFonts w:cs="David" w:hint="cs"/>
          <w:u w:val="single"/>
          <w:rtl/>
        </w:rPr>
        <w:t>גלאון</w:t>
      </w:r>
      <w:proofErr w:type="spellEnd"/>
      <w:r w:rsidRPr="00A535C4">
        <w:rPr>
          <w:rFonts w:cs="David" w:hint="cs"/>
          <w:u w:val="single"/>
          <w:rtl/>
        </w:rPr>
        <w:t>:</w:t>
      </w:r>
    </w:p>
    <w:p w14:paraId="1D6AEBA0" w14:textId="77777777" w:rsidR="00A535C4" w:rsidRPr="00A535C4" w:rsidRDefault="00A535C4" w:rsidP="00A535C4">
      <w:pPr>
        <w:bidi/>
        <w:jc w:val="both"/>
        <w:rPr>
          <w:rFonts w:cs="David" w:hint="cs"/>
          <w:rtl/>
        </w:rPr>
      </w:pPr>
    </w:p>
    <w:p w14:paraId="29DE1B70" w14:textId="77777777" w:rsidR="00A535C4" w:rsidRPr="00A535C4" w:rsidRDefault="00A535C4" w:rsidP="00A535C4">
      <w:pPr>
        <w:bidi/>
        <w:jc w:val="both"/>
        <w:rPr>
          <w:rFonts w:cs="David" w:hint="cs"/>
          <w:rtl/>
        </w:rPr>
      </w:pPr>
      <w:r w:rsidRPr="00A535C4">
        <w:rPr>
          <w:rFonts w:cs="David" w:hint="cs"/>
          <w:rtl/>
        </w:rPr>
        <w:tab/>
        <w:t xml:space="preserve"> אתה לא בעד הדחה, אביגדור. </w:t>
      </w:r>
    </w:p>
    <w:p w14:paraId="48CF6803" w14:textId="77777777" w:rsidR="00A535C4" w:rsidRPr="00A535C4" w:rsidRDefault="00A535C4" w:rsidP="00A535C4">
      <w:pPr>
        <w:bidi/>
        <w:jc w:val="both"/>
        <w:rPr>
          <w:rFonts w:cs="David" w:hint="cs"/>
          <w:rtl/>
        </w:rPr>
      </w:pPr>
    </w:p>
    <w:p w14:paraId="57D60A23" w14:textId="77777777" w:rsidR="00A535C4" w:rsidRPr="00A535C4" w:rsidRDefault="00A535C4" w:rsidP="00A535C4">
      <w:pPr>
        <w:bidi/>
        <w:jc w:val="both"/>
        <w:rPr>
          <w:rFonts w:cs="David" w:hint="cs"/>
          <w:u w:val="single"/>
          <w:rtl/>
        </w:rPr>
      </w:pPr>
      <w:r w:rsidRPr="00A535C4">
        <w:rPr>
          <w:rFonts w:cs="David" w:hint="cs"/>
          <w:u w:val="single"/>
          <w:rtl/>
        </w:rPr>
        <w:t xml:space="preserve">אביגדור </w:t>
      </w:r>
      <w:proofErr w:type="spellStart"/>
      <w:r w:rsidRPr="00A535C4">
        <w:rPr>
          <w:rFonts w:cs="David" w:hint="cs"/>
          <w:u w:val="single"/>
          <w:rtl/>
        </w:rPr>
        <w:t>יצחקי</w:t>
      </w:r>
      <w:proofErr w:type="spellEnd"/>
      <w:r w:rsidRPr="00A535C4">
        <w:rPr>
          <w:rFonts w:cs="David" w:hint="cs"/>
          <w:u w:val="single"/>
          <w:rtl/>
        </w:rPr>
        <w:t>:</w:t>
      </w:r>
    </w:p>
    <w:p w14:paraId="494FD2C1" w14:textId="77777777" w:rsidR="00A535C4" w:rsidRPr="00A535C4" w:rsidRDefault="00A535C4" w:rsidP="00A535C4">
      <w:pPr>
        <w:bidi/>
        <w:jc w:val="both"/>
        <w:rPr>
          <w:rFonts w:cs="David" w:hint="cs"/>
          <w:rtl/>
        </w:rPr>
      </w:pPr>
    </w:p>
    <w:p w14:paraId="1655217D" w14:textId="77777777" w:rsidR="00A535C4" w:rsidRPr="00A535C4" w:rsidRDefault="00A535C4" w:rsidP="00A535C4">
      <w:pPr>
        <w:bidi/>
        <w:jc w:val="both"/>
        <w:rPr>
          <w:rFonts w:cs="David" w:hint="cs"/>
          <w:rtl/>
        </w:rPr>
      </w:pPr>
      <w:r w:rsidRPr="00A535C4">
        <w:rPr>
          <w:rFonts w:cs="David" w:hint="cs"/>
          <w:rtl/>
        </w:rPr>
        <w:tab/>
        <w:t xml:space="preserve">אני בעד הדחה, ועוד איך. </w:t>
      </w:r>
    </w:p>
    <w:p w14:paraId="5AF2770D" w14:textId="77777777" w:rsidR="00A535C4" w:rsidRPr="00A535C4" w:rsidRDefault="00A535C4" w:rsidP="00A535C4">
      <w:pPr>
        <w:bidi/>
        <w:jc w:val="both"/>
        <w:rPr>
          <w:rFonts w:cs="David" w:hint="cs"/>
          <w:rtl/>
        </w:rPr>
      </w:pPr>
    </w:p>
    <w:p w14:paraId="22CE01DF" w14:textId="77777777" w:rsidR="00A535C4" w:rsidRPr="00A535C4" w:rsidRDefault="00A535C4" w:rsidP="00A535C4">
      <w:pPr>
        <w:bidi/>
        <w:jc w:val="both"/>
        <w:rPr>
          <w:rFonts w:cs="David" w:hint="cs"/>
          <w:u w:val="single"/>
          <w:rtl/>
        </w:rPr>
      </w:pPr>
      <w:r w:rsidRPr="00A535C4">
        <w:rPr>
          <w:rFonts w:cs="David"/>
          <w:u w:val="single"/>
          <w:rtl/>
        </w:rPr>
        <w:br w:type="page"/>
      </w:r>
      <w:r w:rsidRPr="00A535C4">
        <w:rPr>
          <w:rFonts w:cs="David" w:hint="cs"/>
          <w:u w:val="single"/>
          <w:rtl/>
        </w:rPr>
        <w:t>היו"ר רוחמה אברהם:</w:t>
      </w:r>
    </w:p>
    <w:p w14:paraId="542A7AD0" w14:textId="77777777" w:rsidR="00A535C4" w:rsidRPr="00A535C4" w:rsidRDefault="00A535C4" w:rsidP="00A535C4">
      <w:pPr>
        <w:bidi/>
        <w:jc w:val="both"/>
        <w:rPr>
          <w:rFonts w:cs="David" w:hint="cs"/>
          <w:rtl/>
        </w:rPr>
      </w:pPr>
    </w:p>
    <w:p w14:paraId="7CB65D3E" w14:textId="77777777" w:rsidR="00A535C4" w:rsidRPr="00A535C4" w:rsidRDefault="00A535C4" w:rsidP="00A535C4">
      <w:pPr>
        <w:bidi/>
        <w:jc w:val="both"/>
        <w:rPr>
          <w:rFonts w:cs="David" w:hint="cs"/>
          <w:rtl/>
        </w:rPr>
      </w:pPr>
      <w:r w:rsidRPr="00A535C4">
        <w:rPr>
          <w:rFonts w:cs="David" w:hint="cs"/>
          <w:rtl/>
        </w:rPr>
        <w:tab/>
        <w:t xml:space="preserve">חבר הכנסת </w:t>
      </w:r>
      <w:proofErr w:type="spellStart"/>
      <w:r w:rsidRPr="00A535C4">
        <w:rPr>
          <w:rFonts w:cs="David" w:hint="cs"/>
          <w:rtl/>
        </w:rPr>
        <w:t>יצחקי</w:t>
      </w:r>
      <w:proofErr w:type="spellEnd"/>
      <w:r w:rsidRPr="00A535C4">
        <w:rPr>
          <w:rFonts w:cs="David" w:hint="cs"/>
          <w:rtl/>
        </w:rPr>
        <w:t xml:space="preserve"> - - </w:t>
      </w:r>
    </w:p>
    <w:p w14:paraId="7B241200" w14:textId="77777777" w:rsidR="00A535C4" w:rsidRPr="00A535C4" w:rsidRDefault="00A535C4" w:rsidP="00A535C4">
      <w:pPr>
        <w:bidi/>
        <w:jc w:val="both"/>
        <w:rPr>
          <w:rFonts w:cs="David" w:hint="cs"/>
          <w:rtl/>
        </w:rPr>
      </w:pPr>
    </w:p>
    <w:p w14:paraId="31D37B38" w14:textId="77777777" w:rsidR="00A535C4" w:rsidRPr="00A535C4" w:rsidRDefault="00A535C4" w:rsidP="00A535C4">
      <w:pPr>
        <w:bidi/>
        <w:jc w:val="both"/>
        <w:rPr>
          <w:rFonts w:cs="David" w:hint="cs"/>
          <w:u w:val="single"/>
          <w:rtl/>
        </w:rPr>
      </w:pPr>
      <w:r w:rsidRPr="00A535C4">
        <w:rPr>
          <w:rFonts w:cs="David" w:hint="cs"/>
          <w:u w:val="single"/>
          <w:rtl/>
        </w:rPr>
        <w:t xml:space="preserve">זהבה </w:t>
      </w:r>
      <w:proofErr w:type="spellStart"/>
      <w:r w:rsidRPr="00A535C4">
        <w:rPr>
          <w:rFonts w:cs="David" w:hint="cs"/>
          <w:u w:val="single"/>
          <w:rtl/>
        </w:rPr>
        <w:t>גלאון</w:t>
      </w:r>
      <w:proofErr w:type="spellEnd"/>
      <w:r w:rsidRPr="00A535C4">
        <w:rPr>
          <w:rFonts w:cs="David" w:hint="cs"/>
          <w:u w:val="single"/>
          <w:rtl/>
        </w:rPr>
        <w:t>:</w:t>
      </w:r>
    </w:p>
    <w:p w14:paraId="192AD881" w14:textId="77777777" w:rsidR="00A535C4" w:rsidRPr="00A535C4" w:rsidRDefault="00A535C4" w:rsidP="00A535C4">
      <w:pPr>
        <w:bidi/>
        <w:jc w:val="both"/>
        <w:rPr>
          <w:rFonts w:cs="David" w:hint="cs"/>
          <w:rtl/>
        </w:rPr>
      </w:pPr>
    </w:p>
    <w:p w14:paraId="1BC09971" w14:textId="77777777" w:rsidR="00A535C4" w:rsidRPr="00A535C4" w:rsidRDefault="00A535C4" w:rsidP="00A535C4">
      <w:pPr>
        <w:bidi/>
        <w:jc w:val="both"/>
        <w:rPr>
          <w:rFonts w:cs="David" w:hint="cs"/>
          <w:rtl/>
        </w:rPr>
      </w:pPr>
      <w:r w:rsidRPr="00A535C4">
        <w:rPr>
          <w:rFonts w:cs="David" w:hint="cs"/>
          <w:rtl/>
        </w:rPr>
        <w:tab/>
        <w:t>- - -</w:t>
      </w:r>
    </w:p>
    <w:p w14:paraId="46CB4FF4" w14:textId="77777777" w:rsidR="00A535C4" w:rsidRPr="00A535C4" w:rsidRDefault="00A535C4" w:rsidP="00A535C4">
      <w:pPr>
        <w:bidi/>
        <w:jc w:val="both"/>
        <w:rPr>
          <w:rFonts w:cs="David" w:hint="cs"/>
          <w:rtl/>
        </w:rPr>
      </w:pPr>
    </w:p>
    <w:p w14:paraId="00C71D8F" w14:textId="77777777" w:rsidR="00A535C4" w:rsidRPr="00A535C4" w:rsidRDefault="00A535C4" w:rsidP="00A535C4">
      <w:pPr>
        <w:bidi/>
        <w:jc w:val="both"/>
        <w:rPr>
          <w:rFonts w:cs="David" w:hint="cs"/>
          <w:u w:val="single"/>
          <w:rtl/>
        </w:rPr>
      </w:pPr>
      <w:r w:rsidRPr="00A535C4">
        <w:rPr>
          <w:rFonts w:cs="David" w:hint="cs"/>
          <w:u w:val="single"/>
          <w:rtl/>
        </w:rPr>
        <w:t xml:space="preserve">אביגדור </w:t>
      </w:r>
      <w:proofErr w:type="spellStart"/>
      <w:r w:rsidRPr="00A535C4">
        <w:rPr>
          <w:rFonts w:cs="David" w:hint="cs"/>
          <w:u w:val="single"/>
          <w:rtl/>
        </w:rPr>
        <w:t>יצחקי</w:t>
      </w:r>
      <w:proofErr w:type="spellEnd"/>
      <w:r w:rsidRPr="00A535C4">
        <w:rPr>
          <w:rFonts w:cs="David" w:hint="cs"/>
          <w:u w:val="single"/>
          <w:rtl/>
        </w:rPr>
        <w:t>:</w:t>
      </w:r>
    </w:p>
    <w:p w14:paraId="71C5A939" w14:textId="77777777" w:rsidR="00A535C4" w:rsidRPr="00A535C4" w:rsidRDefault="00A535C4" w:rsidP="00A535C4">
      <w:pPr>
        <w:bidi/>
        <w:jc w:val="both"/>
        <w:rPr>
          <w:rFonts w:cs="David" w:hint="cs"/>
          <w:rtl/>
        </w:rPr>
      </w:pPr>
    </w:p>
    <w:p w14:paraId="46F9EB57" w14:textId="77777777" w:rsidR="00A535C4" w:rsidRPr="00A535C4" w:rsidRDefault="00A535C4" w:rsidP="00A535C4">
      <w:pPr>
        <w:bidi/>
        <w:jc w:val="both"/>
        <w:rPr>
          <w:rFonts w:cs="David" w:hint="cs"/>
          <w:rtl/>
        </w:rPr>
      </w:pPr>
      <w:r w:rsidRPr="00A535C4">
        <w:rPr>
          <w:rFonts w:cs="David" w:hint="cs"/>
          <w:rtl/>
        </w:rPr>
        <w:tab/>
        <w:t xml:space="preserve">מה זה קשור? - - רצית שהוא יהיה נשיא --  מספיק עם זה. זה הונאת הציבור - אין לכם אפשרות להדחה. אני בעד הדחה, אין לכם אפשרות להדחה, נקודה. מה שאתם עושים עכשיו זה - - נשיא. כך הוא יושב בקרית מלאכי עם הילדים שלו, נקודה. מספיק עם זה, עם השטויות האלה. אל תעשו צחוק מעצמכם. ואני בעד הדחה, תודה. </w:t>
      </w:r>
    </w:p>
    <w:p w14:paraId="7CC642BE" w14:textId="77777777" w:rsidR="00A535C4" w:rsidRPr="00A535C4" w:rsidRDefault="00A535C4" w:rsidP="00A535C4">
      <w:pPr>
        <w:bidi/>
        <w:jc w:val="both"/>
        <w:rPr>
          <w:rFonts w:cs="David" w:hint="cs"/>
          <w:rtl/>
        </w:rPr>
      </w:pPr>
    </w:p>
    <w:p w14:paraId="5CFB6091" w14:textId="77777777" w:rsidR="00A535C4" w:rsidRPr="00A535C4" w:rsidRDefault="00A535C4" w:rsidP="00A535C4">
      <w:pPr>
        <w:pStyle w:val="Heading5"/>
        <w:rPr>
          <w:rFonts w:hint="cs"/>
          <w:rtl/>
        </w:rPr>
      </w:pPr>
      <w:proofErr w:type="spellStart"/>
      <w:r w:rsidRPr="00A535C4">
        <w:rPr>
          <w:rFonts w:hint="cs"/>
          <w:u w:val="single"/>
          <w:rtl/>
        </w:rPr>
        <w:t>אסתרינה</w:t>
      </w:r>
      <w:proofErr w:type="spellEnd"/>
      <w:r w:rsidRPr="00A535C4">
        <w:rPr>
          <w:rFonts w:hint="cs"/>
          <w:u w:val="single"/>
          <w:rtl/>
        </w:rPr>
        <w:t xml:space="preserve"> </w:t>
      </w:r>
      <w:proofErr w:type="spellStart"/>
      <w:r w:rsidRPr="00A535C4">
        <w:rPr>
          <w:rFonts w:hint="cs"/>
          <w:u w:val="single"/>
          <w:rtl/>
        </w:rPr>
        <w:t>טרטמן</w:t>
      </w:r>
      <w:proofErr w:type="spellEnd"/>
      <w:r w:rsidRPr="00A535C4">
        <w:rPr>
          <w:rFonts w:hint="cs"/>
          <w:u w:val="single"/>
          <w:rtl/>
        </w:rPr>
        <w:t>:</w:t>
      </w:r>
    </w:p>
    <w:p w14:paraId="32B48A18" w14:textId="77777777" w:rsidR="00A535C4" w:rsidRPr="00A535C4" w:rsidRDefault="00A535C4" w:rsidP="00A535C4">
      <w:pPr>
        <w:pStyle w:val="Heading5"/>
        <w:rPr>
          <w:rFonts w:hint="cs"/>
          <w:rtl/>
        </w:rPr>
      </w:pPr>
    </w:p>
    <w:p w14:paraId="53229861" w14:textId="77777777" w:rsidR="00A535C4" w:rsidRPr="00A535C4" w:rsidRDefault="00A535C4" w:rsidP="00A535C4">
      <w:pPr>
        <w:bidi/>
        <w:jc w:val="both"/>
        <w:rPr>
          <w:rFonts w:cs="David" w:hint="cs"/>
          <w:rtl/>
        </w:rPr>
      </w:pPr>
      <w:r w:rsidRPr="00A535C4">
        <w:rPr>
          <w:rFonts w:cs="David" w:hint="cs"/>
          <w:rtl/>
        </w:rPr>
        <w:tab/>
        <w:t xml:space="preserve">גברתי יושבת הראש. חוק יסוד: נשיא המדינה,  סעיף 20(א) מבהיר בפירוש שהמנדט שבידינו זה תחת "התנהגות שאינה הולמת". הבהרתי בדבריי הקודמים שאיננו אמורים להיות חלופה לבית המשפט. בוודאי, כמו שטענתי תמיד - שגם בית משפט לא יכול להוות חלופה לכנסת בעניין חקיקה או ביטול חקיקה, אבל זה לא לעניין, כעת. </w:t>
      </w:r>
    </w:p>
    <w:p w14:paraId="713C9D06" w14:textId="77777777" w:rsidR="00A535C4" w:rsidRPr="00A535C4" w:rsidRDefault="00A535C4" w:rsidP="00A535C4">
      <w:pPr>
        <w:bidi/>
        <w:jc w:val="both"/>
        <w:rPr>
          <w:rFonts w:cs="David" w:hint="cs"/>
          <w:rtl/>
        </w:rPr>
      </w:pPr>
    </w:p>
    <w:p w14:paraId="3D60DC93" w14:textId="77777777" w:rsidR="00A535C4" w:rsidRPr="00A535C4" w:rsidRDefault="00A535C4" w:rsidP="00A535C4">
      <w:pPr>
        <w:bidi/>
        <w:jc w:val="both"/>
        <w:rPr>
          <w:rFonts w:cs="David" w:hint="cs"/>
          <w:u w:val="single"/>
          <w:rtl/>
        </w:rPr>
      </w:pPr>
      <w:r w:rsidRPr="00A535C4">
        <w:rPr>
          <w:rFonts w:cs="David" w:hint="cs"/>
          <w:rtl/>
        </w:rPr>
        <w:tab/>
        <w:t xml:space="preserve">בסעיף 20(ג) אנחנו רואים את האמירה שכתובה שהכנסת לא תחליט להעביר את נשיא המדינה מכהונתו, אלא לאחר שניתנה לו הזמנות להשמיע את דבריו לפי נוהל שקבעה ועדת הכנסת  - -. בדרך כלל הדברים האלה נכונים, ודוגמאות ניתנו כאן קודם על ידי היועץ המשפטי לממשלה, על ידי חבר הכנסת איתן, של דוגמאות של התנהגות שאינה הולמת. הסוגיה שאנחנו דנים בה כרגע אינה דומה לדוגמאות שעליהן דיברת, כי בעצם אנחנו נתמכים על תקשורת שהיא עובדתית, על בדיקה או המלצה, לקראת השימוע, של היועץ המשפטי לממשלה, שאלה עובדות. </w:t>
      </w:r>
    </w:p>
    <w:p w14:paraId="47FAD4BC" w14:textId="77777777" w:rsidR="00A535C4" w:rsidRPr="00A535C4" w:rsidRDefault="00A535C4" w:rsidP="00A535C4">
      <w:pPr>
        <w:bidi/>
        <w:jc w:val="both"/>
        <w:rPr>
          <w:rFonts w:cs="David" w:hint="cs"/>
          <w:u w:val="single"/>
          <w:rtl/>
        </w:rPr>
      </w:pPr>
    </w:p>
    <w:p w14:paraId="7CC00842" w14:textId="77777777" w:rsidR="00A535C4" w:rsidRPr="00A535C4" w:rsidRDefault="00A535C4" w:rsidP="00A535C4">
      <w:pPr>
        <w:bidi/>
        <w:jc w:val="both"/>
        <w:rPr>
          <w:rFonts w:cs="David" w:hint="cs"/>
          <w:rtl/>
        </w:rPr>
      </w:pPr>
      <w:r w:rsidRPr="00A535C4">
        <w:rPr>
          <w:rFonts w:cs="David" w:hint="cs"/>
          <w:u w:val="single"/>
          <w:rtl/>
        </w:rPr>
        <w:t>מיכאל איתן:</w:t>
      </w:r>
    </w:p>
    <w:p w14:paraId="6E09D59E" w14:textId="77777777" w:rsidR="00A535C4" w:rsidRPr="00A535C4" w:rsidRDefault="00A535C4" w:rsidP="00A535C4">
      <w:pPr>
        <w:bidi/>
        <w:jc w:val="both"/>
        <w:rPr>
          <w:rFonts w:cs="David" w:hint="cs"/>
          <w:rtl/>
        </w:rPr>
      </w:pPr>
    </w:p>
    <w:p w14:paraId="0A55022B" w14:textId="77777777" w:rsidR="00A535C4" w:rsidRPr="00A535C4" w:rsidRDefault="00A535C4" w:rsidP="00A535C4">
      <w:pPr>
        <w:bidi/>
        <w:jc w:val="both"/>
        <w:rPr>
          <w:rFonts w:cs="David" w:hint="cs"/>
          <w:rtl/>
        </w:rPr>
      </w:pPr>
      <w:r w:rsidRPr="00A535C4">
        <w:rPr>
          <w:rFonts w:cs="David" w:hint="cs"/>
          <w:rtl/>
        </w:rPr>
        <w:tab/>
        <w:t xml:space="preserve"> ועל הכחשת הנשיא. </w:t>
      </w:r>
    </w:p>
    <w:p w14:paraId="7A40D128" w14:textId="77777777" w:rsidR="00A535C4" w:rsidRPr="00A535C4" w:rsidRDefault="00A535C4" w:rsidP="00A535C4">
      <w:pPr>
        <w:bidi/>
        <w:jc w:val="both"/>
        <w:rPr>
          <w:rFonts w:cs="David" w:hint="cs"/>
          <w:rtl/>
        </w:rPr>
      </w:pPr>
    </w:p>
    <w:p w14:paraId="23A4EBCF" w14:textId="77777777" w:rsidR="00A535C4" w:rsidRPr="00A535C4" w:rsidRDefault="00A535C4" w:rsidP="00A535C4">
      <w:pPr>
        <w:pStyle w:val="Heading5"/>
        <w:rPr>
          <w:rFonts w:hint="cs"/>
          <w:rtl/>
        </w:rPr>
      </w:pPr>
      <w:proofErr w:type="spellStart"/>
      <w:r w:rsidRPr="00A535C4">
        <w:rPr>
          <w:rFonts w:hint="cs"/>
          <w:u w:val="single"/>
          <w:rtl/>
        </w:rPr>
        <w:t>אסתרינה</w:t>
      </w:r>
      <w:proofErr w:type="spellEnd"/>
      <w:r w:rsidRPr="00A535C4">
        <w:rPr>
          <w:rFonts w:hint="cs"/>
          <w:u w:val="single"/>
          <w:rtl/>
        </w:rPr>
        <w:t xml:space="preserve"> </w:t>
      </w:r>
      <w:proofErr w:type="spellStart"/>
      <w:r w:rsidRPr="00A535C4">
        <w:rPr>
          <w:rFonts w:hint="cs"/>
          <w:u w:val="single"/>
          <w:rtl/>
        </w:rPr>
        <w:t>טרטמן</w:t>
      </w:r>
      <w:proofErr w:type="spellEnd"/>
      <w:r w:rsidRPr="00A535C4">
        <w:rPr>
          <w:rFonts w:hint="cs"/>
          <w:u w:val="single"/>
          <w:rtl/>
        </w:rPr>
        <w:t>:</w:t>
      </w:r>
    </w:p>
    <w:p w14:paraId="08F73CD8" w14:textId="77777777" w:rsidR="00A535C4" w:rsidRPr="00A535C4" w:rsidRDefault="00A535C4" w:rsidP="00A535C4">
      <w:pPr>
        <w:pStyle w:val="Heading5"/>
        <w:rPr>
          <w:rFonts w:hint="cs"/>
          <w:rtl/>
        </w:rPr>
      </w:pPr>
    </w:p>
    <w:p w14:paraId="0FE5D961" w14:textId="77777777" w:rsidR="00A535C4" w:rsidRPr="00A535C4" w:rsidRDefault="00A535C4" w:rsidP="00A535C4">
      <w:pPr>
        <w:bidi/>
        <w:jc w:val="both"/>
        <w:rPr>
          <w:rFonts w:cs="David" w:hint="cs"/>
          <w:rtl/>
        </w:rPr>
      </w:pPr>
      <w:r w:rsidRPr="00A535C4">
        <w:rPr>
          <w:rFonts w:cs="David" w:hint="cs"/>
          <w:rtl/>
        </w:rPr>
        <w:tab/>
        <w:t xml:space="preserve">ועל הכחשת הנשיא. לכן אני גורסת שבעצם אנחנו צריכים להיצמד לחוק. זה אומר, בעצם, שהדיון סביב השולחן הזה אמור להתנהל - האם מכוח הנתונים שיש בידינו יש לנו את הכוח לשפוט האם יש פה התנהגות שאינה הולמת, להחליט האם באמת ההתנהגות פה איננה הולמת וחד וחלק: אם הוועדה תגיע להחלטה שהתנהגותו של הנשיא אינה הולמת, להדיחו לאלתר, ובכך אנחנו נפתור גם את הסוגיה של מועד תחילת השימוע שהוא רק ב- 2 למאי, כמו ששמענו את דברי היועץ המשפטי לממשלה, סוגיה של העמדה בפני נבצרות נוספת, לשים פוקוס באמת על הסוגיה שבסמכותנו: האם ההתנהגות אינה הולמת או לא. ולאור האמור גם אין צורך בזימון - לא של נציגי הנשיא ולא של היועץ המשפטי לממשלה ודומיהם. כי זו אמירה שהיא כולה החלטה של שיקול דעת של הבית הזה, מכוח הנתונים. </w:t>
      </w:r>
    </w:p>
    <w:p w14:paraId="7FD10679" w14:textId="77777777" w:rsidR="00A535C4" w:rsidRPr="00A535C4" w:rsidRDefault="00A535C4" w:rsidP="00A535C4">
      <w:pPr>
        <w:bidi/>
        <w:jc w:val="both"/>
        <w:rPr>
          <w:rFonts w:cs="David" w:hint="cs"/>
          <w:rtl/>
        </w:rPr>
      </w:pPr>
    </w:p>
    <w:p w14:paraId="10F23E8E"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385684F5" w14:textId="77777777" w:rsidR="00A535C4" w:rsidRPr="00A535C4" w:rsidRDefault="00A535C4" w:rsidP="00A535C4">
      <w:pPr>
        <w:bidi/>
        <w:jc w:val="both"/>
        <w:rPr>
          <w:rFonts w:cs="David" w:hint="cs"/>
          <w:rtl/>
        </w:rPr>
      </w:pPr>
    </w:p>
    <w:p w14:paraId="6A378DC2" w14:textId="77777777" w:rsidR="00A535C4" w:rsidRPr="00A535C4" w:rsidRDefault="00A535C4" w:rsidP="00A535C4">
      <w:pPr>
        <w:bidi/>
        <w:jc w:val="both"/>
        <w:rPr>
          <w:rFonts w:cs="David" w:hint="cs"/>
          <w:rtl/>
        </w:rPr>
      </w:pPr>
      <w:r w:rsidRPr="00A535C4">
        <w:rPr>
          <w:rFonts w:cs="David" w:hint="cs"/>
          <w:rtl/>
        </w:rPr>
        <w:tab/>
        <w:t xml:space="preserve"> מה את מציעה? </w:t>
      </w:r>
    </w:p>
    <w:p w14:paraId="704634C0" w14:textId="77777777" w:rsidR="00A535C4" w:rsidRPr="00A535C4" w:rsidRDefault="00A535C4" w:rsidP="00A535C4">
      <w:pPr>
        <w:bidi/>
        <w:jc w:val="both"/>
        <w:rPr>
          <w:rFonts w:cs="David" w:hint="cs"/>
          <w:rtl/>
        </w:rPr>
      </w:pPr>
    </w:p>
    <w:p w14:paraId="50628B75" w14:textId="77777777" w:rsidR="00A535C4" w:rsidRPr="00A535C4" w:rsidRDefault="00A535C4" w:rsidP="00A535C4">
      <w:pPr>
        <w:pStyle w:val="Heading5"/>
        <w:rPr>
          <w:rFonts w:hint="cs"/>
          <w:rtl/>
        </w:rPr>
      </w:pPr>
      <w:proofErr w:type="spellStart"/>
      <w:r w:rsidRPr="00A535C4">
        <w:rPr>
          <w:rFonts w:hint="cs"/>
          <w:u w:val="single"/>
          <w:rtl/>
        </w:rPr>
        <w:t>אסתרינה</w:t>
      </w:r>
      <w:proofErr w:type="spellEnd"/>
      <w:r w:rsidRPr="00A535C4">
        <w:rPr>
          <w:rFonts w:hint="cs"/>
          <w:u w:val="single"/>
          <w:rtl/>
        </w:rPr>
        <w:t xml:space="preserve"> </w:t>
      </w:r>
      <w:proofErr w:type="spellStart"/>
      <w:r w:rsidRPr="00A535C4">
        <w:rPr>
          <w:rFonts w:hint="cs"/>
          <w:u w:val="single"/>
          <w:rtl/>
        </w:rPr>
        <w:t>טרטמן</w:t>
      </w:r>
      <w:proofErr w:type="spellEnd"/>
      <w:r w:rsidRPr="00A535C4">
        <w:rPr>
          <w:rFonts w:hint="cs"/>
          <w:u w:val="single"/>
          <w:rtl/>
        </w:rPr>
        <w:t>:</w:t>
      </w:r>
    </w:p>
    <w:p w14:paraId="6F8CDBF2" w14:textId="77777777" w:rsidR="00A535C4" w:rsidRPr="00A535C4" w:rsidRDefault="00A535C4" w:rsidP="00A535C4">
      <w:pPr>
        <w:pStyle w:val="Heading5"/>
        <w:rPr>
          <w:rFonts w:hint="cs"/>
          <w:rtl/>
        </w:rPr>
      </w:pPr>
    </w:p>
    <w:p w14:paraId="09DEC7F5" w14:textId="77777777" w:rsidR="00A535C4" w:rsidRPr="00A535C4" w:rsidRDefault="00A535C4" w:rsidP="00A535C4">
      <w:pPr>
        <w:bidi/>
        <w:jc w:val="both"/>
        <w:rPr>
          <w:rFonts w:cs="David" w:hint="cs"/>
          <w:rtl/>
        </w:rPr>
      </w:pPr>
      <w:r w:rsidRPr="00A535C4">
        <w:rPr>
          <w:rFonts w:cs="David" w:hint="cs"/>
          <w:rtl/>
        </w:rPr>
        <w:tab/>
        <w:t xml:space="preserve">אני מציעה למקד את הישיבה האם בהתנהלותו של הנשיא יש התנהגות שאינה הולמת -- </w:t>
      </w:r>
    </w:p>
    <w:p w14:paraId="42A9AAFD" w14:textId="77777777" w:rsidR="00A535C4" w:rsidRPr="00A535C4" w:rsidRDefault="00A535C4" w:rsidP="00A535C4">
      <w:pPr>
        <w:bidi/>
        <w:jc w:val="both"/>
        <w:rPr>
          <w:rFonts w:cs="David" w:hint="cs"/>
          <w:rtl/>
        </w:rPr>
      </w:pPr>
    </w:p>
    <w:p w14:paraId="02119377" w14:textId="77777777" w:rsidR="00A535C4" w:rsidRPr="00A535C4" w:rsidRDefault="00A535C4" w:rsidP="00A535C4">
      <w:pPr>
        <w:bidi/>
        <w:jc w:val="both"/>
        <w:rPr>
          <w:rFonts w:cs="David" w:hint="cs"/>
          <w:u w:val="single"/>
          <w:rtl/>
        </w:rPr>
      </w:pPr>
      <w:r w:rsidRPr="00A535C4">
        <w:rPr>
          <w:rFonts w:cs="David" w:hint="cs"/>
          <w:u w:val="single"/>
          <w:rtl/>
        </w:rPr>
        <w:t>צבי הנדל:</w:t>
      </w:r>
    </w:p>
    <w:p w14:paraId="7752F0C1" w14:textId="77777777" w:rsidR="00A535C4" w:rsidRPr="00A535C4" w:rsidRDefault="00A535C4" w:rsidP="00A535C4">
      <w:pPr>
        <w:bidi/>
        <w:jc w:val="both"/>
        <w:rPr>
          <w:rFonts w:cs="David" w:hint="cs"/>
          <w:rtl/>
        </w:rPr>
      </w:pPr>
      <w:r w:rsidRPr="00A535C4">
        <w:rPr>
          <w:rFonts w:cs="David" w:hint="cs"/>
          <w:rtl/>
        </w:rPr>
        <w:tab/>
      </w:r>
    </w:p>
    <w:p w14:paraId="43EB029E" w14:textId="77777777" w:rsidR="00A535C4" w:rsidRPr="00A535C4" w:rsidRDefault="00A535C4" w:rsidP="00A535C4">
      <w:pPr>
        <w:bidi/>
        <w:jc w:val="both"/>
        <w:rPr>
          <w:rFonts w:cs="David" w:hint="cs"/>
          <w:rtl/>
        </w:rPr>
      </w:pPr>
      <w:r w:rsidRPr="00A535C4">
        <w:rPr>
          <w:rFonts w:cs="David" w:hint="cs"/>
          <w:rtl/>
        </w:rPr>
        <w:tab/>
        <w:t xml:space="preserve">נו, על זה כל הדיונים. </w:t>
      </w:r>
    </w:p>
    <w:p w14:paraId="29D04489" w14:textId="77777777" w:rsidR="00A535C4" w:rsidRPr="00A535C4" w:rsidRDefault="00A535C4" w:rsidP="00A535C4">
      <w:pPr>
        <w:bidi/>
        <w:jc w:val="both"/>
        <w:rPr>
          <w:rFonts w:cs="David" w:hint="cs"/>
          <w:rtl/>
        </w:rPr>
      </w:pPr>
    </w:p>
    <w:p w14:paraId="35E20D25" w14:textId="77777777" w:rsidR="00A535C4" w:rsidRPr="00A535C4" w:rsidRDefault="00A535C4" w:rsidP="00A535C4">
      <w:pPr>
        <w:bidi/>
        <w:jc w:val="both"/>
        <w:rPr>
          <w:rFonts w:cs="David" w:hint="cs"/>
          <w:rtl/>
        </w:rPr>
      </w:pPr>
      <w:r w:rsidRPr="00A535C4">
        <w:rPr>
          <w:rFonts w:cs="David"/>
          <w:u w:val="single"/>
          <w:rtl/>
        </w:rPr>
        <w:br w:type="page"/>
      </w:r>
      <w:r w:rsidRPr="00A535C4">
        <w:rPr>
          <w:rFonts w:cs="David" w:hint="cs"/>
          <w:u w:val="single"/>
          <w:rtl/>
        </w:rPr>
        <w:t>לימור לבנת:</w:t>
      </w:r>
    </w:p>
    <w:p w14:paraId="3C1F01F5" w14:textId="77777777" w:rsidR="00A535C4" w:rsidRPr="00A535C4" w:rsidRDefault="00A535C4" w:rsidP="00A535C4">
      <w:pPr>
        <w:bidi/>
        <w:jc w:val="both"/>
        <w:rPr>
          <w:rFonts w:cs="David" w:hint="cs"/>
          <w:rtl/>
        </w:rPr>
      </w:pPr>
    </w:p>
    <w:p w14:paraId="0C9AF2B7" w14:textId="77777777" w:rsidR="00A535C4" w:rsidRPr="00A535C4" w:rsidRDefault="00A535C4" w:rsidP="00A535C4">
      <w:pPr>
        <w:bidi/>
        <w:jc w:val="both"/>
        <w:rPr>
          <w:rFonts w:cs="David" w:hint="cs"/>
          <w:rtl/>
        </w:rPr>
      </w:pPr>
      <w:r w:rsidRPr="00A535C4">
        <w:rPr>
          <w:rFonts w:cs="David" w:hint="cs"/>
          <w:rtl/>
        </w:rPr>
        <w:tab/>
        <w:t xml:space="preserve"> גם אז צריך לזמן את נציגי הנשיא. </w:t>
      </w:r>
    </w:p>
    <w:p w14:paraId="2F5E20BC" w14:textId="77777777" w:rsidR="00A535C4" w:rsidRPr="00A535C4" w:rsidRDefault="00A535C4" w:rsidP="00A535C4">
      <w:pPr>
        <w:bidi/>
        <w:jc w:val="both"/>
        <w:rPr>
          <w:rFonts w:cs="David" w:hint="cs"/>
          <w:rtl/>
        </w:rPr>
      </w:pPr>
    </w:p>
    <w:p w14:paraId="491AA65C" w14:textId="77777777" w:rsidR="00A535C4" w:rsidRPr="00A535C4" w:rsidRDefault="00A535C4" w:rsidP="00A535C4">
      <w:pPr>
        <w:pStyle w:val="Heading5"/>
        <w:rPr>
          <w:rFonts w:hint="cs"/>
          <w:rtl/>
        </w:rPr>
      </w:pPr>
      <w:proofErr w:type="spellStart"/>
      <w:r w:rsidRPr="00A535C4">
        <w:rPr>
          <w:rFonts w:hint="cs"/>
          <w:u w:val="single"/>
          <w:rtl/>
        </w:rPr>
        <w:t>אסתרינה</w:t>
      </w:r>
      <w:proofErr w:type="spellEnd"/>
      <w:r w:rsidRPr="00A535C4">
        <w:rPr>
          <w:rFonts w:hint="cs"/>
          <w:u w:val="single"/>
          <w:rtl/>
        </w:rPr>
        <w:t xml:space="preserve"> </w:t>
      </w:r>
      <w:proofErr w:type="spellStart"/>
      <w:r w:rsidRPr="00A535C4">
        <w:rPr>
          <w:rFonts w:hint="cs"/>
          <w:u w:val="single"/>
          <w:rtl/>
        </w:rPr>
        <w:t>טרטמן</w:t>
      </w:r>
      <w:proofErr w:type="spellEnd"/>
      <w:r w:rsidRPr="00A535C4">
        <w:rPr>
          <w:rFonts w:hint="cs"/>
          <w:u w:val="single"/>
          <w:rtl/>
        </w:rPr>
        <w:t>:</w:t>
      </w:r>
    </w:p>
    <w:p w14:paraId="1E6CFE00" w14:textId="77777777" w:rsidR="00A535C4" w:rsidRPr="00A535C4" w:rsidRDefault="00A535C4" w:rsidP="00A535C4">
      <w:pPr>
        <w:pStyle w:val="Heading5"/>
        <w:rPr>
          <w:rFonts w:hint="cs"/>
          <w:rtl/>
        </w:rPr>
      </w:pPr>
    </w:p>
    <w:p w14:paraId="56591306" w14:textId="77777777" w:rsidR="00A535C4" w:rsidRPr="00A535C4" w:rsidRDefault="00A535C4" w:rsidP="00A535C4">
      <w:pPr>
        <w:bidi/>
        <w:jc w:val="both"/>
        <w:rPr>
          <w:rFonts w:cs="David" w:hint="cs"/>
          <w:rtl/>
        </w:rPr>
      </w:pPr>
      <w:r w:rsidRPr="00A535C4">
        <w:rPr>
          <w:rFonts w:cs="David" w:hint="cs"/>
          <w:rtl/>
        </w:rPr>
        <w:tab/>
        <w:t xml:space="preserve">למקד את זה, ודבר שני - בכלל לדון בסוגיה האם הכלים בידינו הם כלים שמספיקים לנו. יכול להיות שכן, יכול להיות שלא. אני לא  - - כרגע עמדה. אני גם אשמח לשמוע את דעת החברים. אבל האם הכלים שבידנו- שזה באמת התקשורת, נטו - אין לנו כלים אחרים, חברים. האם הכלים האלה הם באמת מספיקים? אני גורסת שאם אנחנו נקבל החלטה שההתנהגות אינה הולמת - נדיח את הנשיא לאלתר. </w:t>
      </w:r>
    </w:p>
    <w:p w14:paraId="323BC2E5" w14:textId="77777777" w:rsidR="00A535C4" w:rsidRPr="00A535C4" w:rsidRDefault="00A535C4" w:rsidP="00A535C4">
      <w:pPr>
        <w:bidi/>
        <w:jc w:val="both"/>
        <w:rPr>
          <w:rFonts w:cs="David" w:hint="cs"/>
          <w:rtl/>
        </w:rPr>
      </w:pPr>
    </w:p>
    <w:p w14:paraId="39B08C61" w14:textId="77777777" w:rsidR="00A535C4" w:rsidRPr="00A535C4" w:rsidRDefault="00A535C4" w:rsidP="00A535C4">
      <w:pPr>
        <w:bidi/>
        <w:jc w:val="both"/>
        <w:rPr>
          <w:rFonts w:cs="David" w:hint="cs"/>
          <w:rtl/>
        </w:rPr>
      </w:pPr>
      <w:r w:rsidRPr="00A535C4">
        <w:rPr>
          <w:rFonts w:cs="David" w:hint="cs"/>
          <w:u w:val="single"/>
          <w:rtl/>
        </w:rPr>
        <w:t xml:space="preserve">זהבה </w:t>
      </w:r>
      <w:proofErr w:type="spellStart"/>
      <w:r w:rsidRPr="00A535C4">
        <w:rPr>
          <w:rFonts w:cs="David" w:hint="cs"/>
          <w:u w:val="single"/>
          <w:rtl/>
        </w:rPr>
        <w:t>גלאון</w:t>
      </w:r>
      <w:proofErr w:type="spellEnd"/>
      <w:r w:rsidRPr="00A535C4">
        <w:rPr>
          <w:rFonts w:cs="David" w:hint="cs"/>
          <w:u w:val="single"/>
          <w:rtl/>
        </w:rPr>
        <w:t>:</w:t>
      </w:r>
    </w:p>
    <w:p w14:paraId="45064020" w14:textId="77777777" w:rsidR="00A535C4" w:rsidRPr="00A535C4" w:rsidRDefault="00A535C4" w:rsidP="00A535C4">
      <w:pPr>
        <w:bidi/>
        <w:jc w:val="both"/>
        <w:rPr>
          <w:rFonts w:cs="David" w:hint="cs"/>
          <w:rtl/>
        </w:rPr>
      </w:pPr>
    </w:p>
    <w:p w14:paraId="1BD6F221" w14:textId="77777777" w:rsidR="00A535C4" w:rsidRPr="00A535C4" w:rsidRDefault="00A535C4" w:rsidP="00A535C4">
      <w:pPr>
        <w:bidi/>
        <w:jc w:val="both"/>
        <w:rPr>
          <w:rFonts w:cs="David" w:hint="cs"/>
          <w:rtl/>
        </w:rPr>
      </w:pPr>
      <w:r w:rsidRPr="00A535C4">
        <w:rPr>
          <w:rFonts w:cs="David" w:hint="cs"/>
          <w:rtl/>
        </w:rPr>
        <w:tab/>
        <w:t xml:space="preserve"> אני רוצה להעיר שתי הערות טכניות בלבד: היועץ המשפטי לממשלה התייחס היום לשני היבטים שעלו בדברי הקובלנה של החברים - -</w:t>
      </w:r>
    </w:p>
    <w:p w14:paraId="2013A20C" w14:textId="77777777" w:rsidR="00A535C4" w:rsidRPr="00A535C4" w:rsidRDefault="00A535C4" w:rsidP="00A535C4">
      <w:pPr>
        <w:bidi/>
        <w:jc w:val="both"/>
        <w:rPr>
          <w:rFonts w:cs="David" w:hint="cs"/>
          <w:rtl/>
        </w:rPr>
      </w:pPr>
    </w:p>
    <w:p w14:paraId="2C3C79D5" w14:textId="77777777" w:rsidR="00A535C4" w:rsidRPr="00A535C4" w:rsidRDefault="00A535C4" w:rsidP="00A535C4">
      <w:pPr>
        <w:bidi/>
        <w:jc w:val="both"/>
        <w:rPr>
          <w:rFonts w:cs="David" w:hint="cs"/>
          <w:rtl/>
        </w:rPr>
      </w:pPr>
      <w:r w:rsidRPr="00A535C4">
        <w:rPr>
          <w:rFonts w:cs="David" w:hint="cs"/>
          <w:u w:val="single"/>
          <w:rtl/>
        </w:rPr>
        <w:t>צבי הנדל:</w:t>
      </w:r>
    </w:p>
    <w:p w14:paraId="271AA132" w14:textId="77777777" w:rsidR="00A535C4" w:rsidRPr="00A535C4" w:rsidRDefault="00A535C4" w:rsidP="00A535C4">
      <w:pPr>
        <w:bidi/>
        <w:jc w:val="both"/>
        <w:rPr>
          <w:rFonts w:cs="David" w:hint="cs"/>
          <w:rtl/>
        </w:rPr>
      </w:pPr>
    </w:p>
    <w:p w14:paraId="43A6B336" w14:textId="77777777" w:rsidR="00A535C4" w:rsidRPr="00A535C4" w:rsidRDefault="00A535C4" w:rsidP="00A535C4">
      <w:pPr>
        <w:bidi/>
        <w:jc w:val="both"/>
        <w:rPr>
          <w:rFonts w:cs="David" w:hint="cs"/>
          <w:rtl/>
        </w:rPr>
      </w:pPr>
      <w:r w:rsidRPr="00A535C4">
        <w:rPr>
          <w:rFonts w:cs="David" w:hint="cs"/>
          <w:rtl/>
        </w:rPr>
        <w:tab/>
        <w:t xml:space="preserve">אבל - - סדרי הדיון. </w:t>
      </w:r>
    </w:p>
    <w:p w14:paraId="6D35F35C" w14:textId="77777777" w:rsidR="00A535C4" w:rsidRPr="00A535C4" w:rsidRDefault="00A535C4" w:rsidP="00A535C4">
      <w:pPr>
        <w:bidi/>
        <w:jc w:val="both"/>
        <w:rPr>
          <w:rFonts w:cs="David" w:hint="cs"/>
          <w:rtl/>
        </w:rPr>
      </w:pPr>
    </w:p>
    <w:p w14:paraId="49C5FAF8" w14:textId="77777777" w:rsidR="00A535C4" w:rsidRPr="00A535C4" w:rsidRDefault="00A535C4" w:rsidP="00A535C4">
      <w:pPr>
        <w:bidi/>
        <w:jc w:val="both"/>
        <w:rPr>
          <w:rFonts w:cs="David" w:hint="cs"/>
          <w:rtl/>
        </w:rPr>
      </w:pPr>
      <w:r w:rsidRPr="00A535C4">
        <w:rPr>
          <w:rFonts w:cs="David" w:hint="cs"/>
          <w:u w:val="single"/>
          <w:rtl/>
        </w:rPr>
        <w:t xml:space="preserve">זהבה </w:t>
      </w:r>
      <w:proofErr w:type="spellStart"/>
      <w:r w:rsidRPr="00A535C4">
        <w:rPr>
          <w:rFonts w:cs="David" w:hint="cs"/>
          <w:u w:val="single"/>
          <w:rtl/>
        </w:rPr>
        <w:t>גלאון</w:t>
      </w:r>
      <w:proofErr w:type="spellEnd"/>
      <w:r w:rsidRPr="00A535C4">
        <w:rPr>
          <w:rFonts w:cs="David" w:hint="cs"/>
          <w:u w:val="single"/>
          <w:rtl/>
        </w:rPr>
        <w:t>:</w:t>
      </w:r>
    </w:p>
    <w:p w14:paraId="4B39E152" w14:textId="77777777" w:rsidR="00A535C4" w:rsidRPr="00A535C4" w:rsidRDefault="00A535C4" w:rsidP="00A535C4">
      <w:pPr>
        <w:bidi/>
        <w:jc w:val="both"/>
        <w:rPr>
          <w:rFonts w:cs="David" w:hint="cs"/>
          <w:rtl/>
        </w:rPr>
      </w:pPr>
    </w:p>
    <w:p w14:paraId="0685EFD8" w14:textId="77777777" w:rsidR="00A535C4" w:rsidRPr="00A535C4" w:rsidRDefault="00A535C4" w:rsidP="00A535C4">
      <w:pPr>
        <w:bidi/>
        <w:jc w:val="both"/>
        <w:rPr>
          <w:rFonts w:cs="David" w:hint="cs"/>
          <w:u w:val="single"/>
          <w:rtl/>
        </w:rPr>
      </w:pPr>
      <w:r w:rsidRPr="00A535C4">
        <w:rPr>
          <w:rFonts w:cs="David" w:hint="cs"/>
          <w:rtl/>
        </w:rPr>
        <w:tab/>
        <w:t xml:space="preserve">רגע, </w:t>
      </w:r>
      <w:proofErr w:type="spellStart"/>
      <w:r w:rsidRPr="00A535C4">
        <w:rPr>
          <w:rFonts w:cs="David" w:hint="cs"/>
          <w:rtl/>
        </w:rPr>
        <w:t>שניה</w:t>
      </w:r>
      <w:proofErr w:type="spellEnd"/>
      <w:r w:rsidRPr="00A535C4">
        <w:rPr>
          <w:rFonts w:cs="David" w:hint="cs"/>
          <w:rtl/>
        </w:rPr>
        <w:t xml:space="preserve">. הוא  התייחס בעצם לשני היבטים של דברי החברים כאן, וכל אחד יכול למצוא בדברי היועץ תימוכין לעמדתו למה הקובלנה שלו היא סבירה ונכונה, והוא יכול להמשיך בדיון, ואת זה אני אומרת בניגוד לדברים של חברת הכנסת </w:t>
      </w:r>
      <w:proofErr w:type="spellStart"/>
      <w:r w:rsidRPr="00A535C4">
        <w:rPr>
          <w:rFonts w:cs="David" w:hint="cs"/>
          <w:rtl/>
        </w:rPr>
        <w:t>טרטמן</w:t>
      </w:r>
      <w:proofErr w:type="spellEnd"/>
      <w:r w:rsidRPr="00A535C4">
        <w:rPr>
          <w:rFonts w:cs="David" w:hint="cs"/>
          <w:rtl/>
        </w:rPr>
        <w:t xml:space="preserve">. אפשר להיות סבורים ואפשר לגרוס, ועדיין זה לא משנה את העובדות. מה שאני רוצה לומר זה כך: יש לנו את הסמכות המלאה לדון. אני מבינה את התחושה שהביע כאן חבר הכנסת הנדל, קודם שיקף אותה חבר הכנסת איתן בדרכו - כל אחד ממקומות אחרים. אסור לנו להיות במצב שהדבר הזה נמשך כמו מסטיק. אני, למשל, ראיתי בדברים של היועץ תימוכין לעמדתי. אני משוכנעת. אני מדברת בשם חבר הכנסת סער - הוא ראה בזה תימוכין לעמדתו, ויש בינינו פער. מה זה משנה? עכשיו, לכן אני מציעה - כדי שזה לא ייהפך לפרסה, והיצרים הם - את יודעת, אצל כל אחד. אני מציעה שנקבע בשבוע הבא, תחליטי מראש, שתיים או שלוש ישיבות, זה יכול להיות גם לא בימי כנסת, לגמור עם זה. זה גם מסר שהוועדה אומרת: אין לנו עניין לענות ולהתאנות, אנחנו רוצים לסיים את התהליך. עוד ישיבה או שתיים - לא נראה לי שצריך יותר מזה, כי יש פה בכל זאת חברי כנסת שבכלל לא דיברו. שיבה או שתיים נעשה, ונסיים את זה. יהיה רוב להדחה - יהיה רוב. לא יהיה רוב, כמו שאומר חבר הכנסת </w:t>
      </w:r>
      <w:proofErr w:type="spellStart"/>
      <w:r w:rsidRPr="00A535C4">
        <w:rPr>
          <w:rFonts w:cs="David" w:hint="cs"/>
          <w:rtl/>
        </w:rPr>
        <w:t>יצחקי</w:t>
      </w:r>
      <w:proofErr w:type="spellEnd"/>
      <w:r w:rsidRPr="00A535C4">
        <w:rPr>
          <w:rFonts w:cs="David" w:hint="cs"/>
          <w:rtl/>
        </w:rPr>
        <w:t xml:space="preserve"> - גם זה שדר, וצריך לגמור עם זה. </w:t>
      </w:r>
    </w:p>
    <w:p w14:paraId="5B4ED7E8" w14:textId="77777777" w:rsidR="00A535C4" w:rsidRPr="00A535C4" w:rsidRDefault="00A535C4" w:rsidP="00A535C4">
      <w:pPr>
        <w:bidi/>
        <w:jc w:val="both"/>
        <w:rPr>
          <w:rFonts w:cs="David" w:hint="cs"/>
          <w:u w:val="single"/>
          <w:rtl/>
        </w:rPr>
      </w:pPr>
    </w:p>
    <w:p w14:paraId="7ABDC016" w14:textId="77777777" w:rsidR="00A535C4" w:rsidRPr="00A535C4" w:rsidRDefault="00A535C4" w:rsidP="00A535C4">
      <w:pPr>
        <w:bidi/>
        <w:jc w:val="both"/>
        <w:rPr>
          <w:rFonts w:cs="David" w:hint="cs"/>
          <w:rtl/>
        </w:rPr>
      </w:pPr>
      <w:r w:rsidRPr="00A535C4">
        <w:rPr>
          <w:rFonts w:cs="David" w:hint="cs"/>
          <w:u w:val="single"/>
          <w:rtl/>
        </w:rPr>
        <w:t>לימור לבנת:</w:t>
      </w:r>
    </w:p>
    <w:p w14:paraId="5C7EFFE8" w14:textId="77777777" w:rsidR="00A535C4" w:rsidRPr="00A535C4" w:rsidRDefault="00A535C4" w:rsidP="00A535C4">
      <w:pPr>
        <w:bidi/>
        <w:jc w:val="both"/>
        <w:rPr>
          <w:rFonts w:cs="David" w:hint="cs"/>
          <w:rtl/>
        </w:rPr>
      </w:pPr>
    </w:p>
    <w:p w14:paraId="0F2C4120" w14:textId="77777777" w:rsidR="00A535C4" w:rsidRPr="00A535C4" w:rsidRDefault="00A535C4" w:rsidP="00A535C4">
      <w:pPr>
        <w:bidi/>
        <w:jc w:val="both"/>
        <w:rPr>
          <w:rFonts w:cs="David" w:hint="cs"/>
          <w:rtl/>
        </w:rPr>
      </w:pPr>
      <w:r w:rsidRPr="00A535C4">
        <w:rPr>
          <w:rFonts w:cs="David" w:hint="cs"/>
          <w:rtl/>
        </w:rPr>
        <w:tab/>
        <w:t xml:space="preserve"> אני מצטרפת לדעתה של חברת הכנסת </w:t>
      </w:r>
      <w:proofErr w:type="spellStart"/>
      <w:r w:rsidRPr="00A535C4">
        <w:rPr>
          <w:rFonts w:cs="David" w:hint="cs"/>
          <w:rtl/>
        </w:rPr>
        <w:t>גלאון</w:t>
      </w:r>
      <w:proofErr w:type="spellEnd"/>
      <w:r w:rsidRPr="00A535C4">
        <w:rPr>
          <w:rFonts w:cs="David" w:hint="cs"/>
          <w:rtl/>
        </w:rPr>
        <w:t xml:space="preserve">. אני רק אוסיף ואומר - נכון שמועד השימוע שנקבע הוא מועד רחוק, רחוק מדי לטעמי, אבל זה מה שיש, וחזקה על היועץ המשפטי שקבע שזה מה שיהיה. נכון גם שהוא נקבע לאחר המועד של תום הנבצרות, אבל הכנסת הרי יכולה להחליט עוד קודם לכן להחליט להדיח את הנשיא, ולכן המועד הזה, מבחינתנו, הוא כרגע לא רלבנטי לצורך הדיון שאנחנו מקיימים אחרי זה. הדיון כפי שהוא מתקיים כרגע נגרר, ולא טוב שכך, ולכן אני מצטרפת לדעה של חברת הכנסת </w:t>
      </w:r>
      <w:proofErr w:type="spellStart"/>
      <w:r w:rsidRPr="00A535C4">
        <w:rPr>
          <w:rFonts w:cs="David" w:hint="cs"/>
          <w:rtl/>
        </w:rPr>
        <w:t>גלאון</w:t>
      </w:r>
      <w:proofErr w:type="spellEnd"/>
      <w:r w:rsidRPr="00A535C4">
        <w:rPr>
          <w:rFonts w:cs="David" w:hint="cs"/>
          <w:rtl/>
        </w:rPr>
        <w:t xml:space="preserve"> שאומרת שכדאי לקיים רצף של דיונים. אגב, גם רצף של שמיעה, של מתן רשות דיבור לכל חברי הכנסת בישיבה אחת אפשר לגמור את זה. זה ייקח 3 או 4 שעות - נשלים את  העניין, חזקה על יושבת ראש הוועדה  - שהיא תעשה את זה. מה שמטריד אותי בכל העניין הוא, ולכן אני מציעה את ההצעה הזו, שאנחנו כולנו, הציבור,נתרגל למצב שבו יושב נשיא בסיטואציה הזו - הוא יושב שם, כולנו מתרגלים, והמצב הזה יימשך. הוא יכול להמשיך עוד חודשים. אם לא יימצא רוב כאן - אין מה לעשות. אנחנו, את מלאכתנו כחברי כנסת - עשינו. </w:t>
      </w:r>
    </w:p>
    <w:p w14:paraId="2FCB13EF" w14:textId="77777777" w:rsidR="00A535C4" w:rsidRPr="00A535C4" w:rsidRDefault="00A535C4" w:rsidP="00A535C4">
      <w:pPr>
        <w:bidi/>
        <w:jc w:val="both"/>
        <w:rPr>
          <w:rFonts w:cs="David" w:hint="cs"/>
          <w:rtl/>
        </w:rPr>
      </w:pPr>
    </w:p>
    <w:p w14:paraId="1CC89137" w14:textId="77777777" w:rsidR="00A535C4" w:rsidRPr="00A535C4" w:rsidRDefault="00A535C4" w:rsidP="00A535C4">
      <w:pPr>
        <w:keepNext/>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5577B934" w14:textId="77777777" w:rsidR="00A535C4" w:rsidRPr="00A535C4" w:rsidRDefault="00A535C4" w:rsidP="00A535C4">
      <w:pPr>
        <w:keepNext/>
        <w:bidi/>
        <w:jc w:val="both"/>
        <w:rPr>
          <w:rFonts w:cs="David" w:hint="cs"/>
          <w:rtl/>
        </w:rPr>
      </w:pPr>
    </w:p>
    <w:p w14:paraId="6D08F201" w14:textId="77777777" w:rsidR="00A535C4" w:rsidRPr="00A535C4" w:rsidRDefault="00A535C4" w:rsidP="00A535C4">
      <w:pPr>
        <w:bidi/>
        <w:jc w:val="both"/>
        <w:rPr>
          <w:rFonts w:cs="David" w:hint="cs"/>
          <w:rtl/>
        </w:rPr>
      </w:pPr>
      <w:r w:rsidRPr="00A535C4">
        <w:rPr>
          <w:rFonts w:cs="David" w:hint="cs"/>
          <w:rtl/>
        </w:rPr>
        <w:tab/>
        <w:t xml:space="preserve"> לאור מה שאני שומעת - שביום ראשון הקרוב, שזה לא יום דיונים - מהשעה  09:00 או 10:00 בבוקר, מתי שיהיה לכם נוח- עד אשר נסיים, נעבור את כל סבב הדוברים, נסיים עם זה ונחליט  - -</w:t>
      </w:r>
    </w:p>
    <w:p w14:paraId="0B3902B5" w14:textId="77777777" w:rsidR="00A535C4" w:rsidRPr="00A535C4" w:rsidRDefault="00A535C4" w:rsidP="00A535C4">
      <w:pPr>
        <w:bidi/>
        <w:jc w:val="both"/>
        <w:rPr>
          <w:rFonts w:cs="David" w:hint="cs"/>
          <w:rtl/>
        </w:rPr>
      </w:pPr>
    </w:p>
    <w:p w14:paraId="2529946D" w14:textId="77777777" w:rsidR="00A535C4" w:rsidRPr="00A535C4" w:rsidRDefault="00A535C4" w:rsidP="00A535C4">
      <w:pPr>
        <w:bidi/>
        <w:jc w:val="both"/>
        <w:rPr>
          <w:rFonts w:cs="David" w:hint="cs"/>
          <w:rtl/>
        </w:rPr>
      </w:pPr>
      <w:r w:rsidRPr="00A535C4">
        <w:rPr>
          <w:rFonts w:cs="David" w:hint="cs"/>
          <w:u w:val="single"/>
          <w:rtl/>
        </w:rPr>
        <w:t>לימור לבנת:</w:t>
      </w:r>
    </w:p>
    <w:p w14:paraId="472FD5B1" w14:textId="77777777" w:rsidR="00A535C4" w:rsidRPr="00A535C4" w:rsidRDefault="00A535C4" w:rsidP="00A535C4">
      <w:pPr>
        <w:bidi/>
        <w:jc w:val="both"/>
        <w:rPr>
          <w:rFonts w:cs="David" w:hint="cs"/>
          <w:rtl/>
        </w:rPr>
      </w:pPr>
    </w:p>
    <w:p w14:paraId="1125B4B4" w14:textId="77777777" w:rsidR="00A535C4" w:rsidRPr="00A535C4" w:rsidRDefault="00A535C4" w:rsidP="00A535C4">
      <w:pPr>
        <w:bidi/>
        <w:jc w:val="both"/>
        <w:rPr>
          <w:rFonts w:cs="David" w:hint="cs"/>
          <w:rtl/>
        </w:rPr>
      </w:pPr>
      <w:r w:rsidRPr="00A535C4">
        <w:rPr>
          <w:rFonts w:cs="David" w:hint="cs"/>
          <w:rtl/>
        </w:rPr>
        <w:tab/>
        <w:t xml:space="preserve"> להודיע מהיום ליום ראשון הקרוב זה קצת בעייתי, כי יש התחייבויות קודמות. </w:t>
      </w:r>
    </w:p>
    <w:p w14:paraId="6E922937" w14:textId="77777777" w:rsidR="00A535C4" w:rsidRPr="00A535C4" w:rsidRDefault="00A535C4" w:rsidP="00A535C4">
      <w:pPr>
        <w:bidi/>
        <w:jc w:val="both"/>
        <w:rPr>
          <w:rFonts w:cs="David" w:hint="cs"/>
          <w:rtl/>
        </w:rPr>
      </w:pPr>
    </w:p>
    <w:p w14:paraId="78441C49" w14:textId="77777777" w:rsidR="00A535C4" w:rsidRPr="00A535C4" w:rsidRDefault="00A535C4" w:rsidP="00A535C4">
      <w:pPr>
        <w:bidi/>
        <w:jc w:val="both"/>
        <w:rPr>
          <w:rFonts w:cs="David" w:hint="cs"/>
          <w:rtl/>
        </w:rPr>
      </w:pPr>
      <w:r w:rsidRPr="00A535C4">
        <w:rPr>
          <w:rFonts w:cs="David" w:hint="cs"/>
          <w:rtl/>
        </w:rPr>
        <w:t>קריאות:</w:t>
      </w:r>
    </w:p>
    <w:p w14:paraId="67FE1FB8" w14:textId="77777777" w:rsidR="00A535C4" w:rsidRPr="00A535C4" w:rsidRDefault="00A535C4" w:rsidP="00A535C4">
      <w:pPr>
        <w:bidi/>
        <w:jc w:val="both"/>
        <w:rPr>
          <w:rFonts w:cs="David" w:hint="cs"/>
          <w:rtl/>
        </w:rPr>
      </w:pPr>
    </w:p>
    <w:p w14:paraId="1B13B1C9" w14:textId="77777777" w:rsidR="00A535C4" w:rsidRPr="00A535C4" w:rsidRDefault="00A535C4" w:rsidP="00A535C4">
      <w:pPr>
        <w:bidi/>
        <w:jc w:val="both"/>
        <w:rPr>
          <w:rFonts w:cs="David" w:hint="cs"/>
          <w:rtl/>
        </w:rPr>
      </w:pPr>
      <w:r w:rsidRPr="00A535C4">
        <w:rPr>
          <w:rFonts w:cs="David" w:hint="cs"/>
          <w:rtl/>
        </w:rPr>
        <w:tab/>
        <w:t xml:space="preserve">נכון. </w:t>
      </w:r>
    </w:p>
    <w:p w14:paraId="5D981AA0" w14:textId="77777777" w:rsidR="00A535C4" w:rsidRPr="00A535C4" w:rsidRDefault="00A535C4" w:rsidP="00A535C4">
      <w:pPr>
        <w:bidi/>
        <w:jc w:val="both"/>
        <w:rPr>
          <w:rFonts w:cs="David" w:hint="cs"/>
          <w:rtl/>
        </w:rPr>
      </w:pPr>
    </w:p>
    <w:p w14:paraId="2F424537" w14:textId="77777777" w:rsidR="00A535C4" w:rsidRPr="00A535C4" w:rsidRDefault="00A535C4" w:rsidP="00A535C4">
      <w:pPr>
        <w:bidi/>
        <w:jc w:val="both"/>
        <w:rPr>
          <w:rFonts w:cs="David" w:hint="cs"/>
          <w:rtl/>
        </w:rPr>
      </w:pPr>
      <w:r w:rsidRPr="00A535C4">
        <w:rPr>
          <w:rFonts w:cs="David" w:hint="cs"/>
          <w:rtl/>
        </w:rPr>
        <w:t>קריאה:</w:t>
      </w:r>
    </w:p>
    <w:p w14:paraId="1C6627B3" w14:textId="77777777" w:rsidR="00A535C4" w:rsidRPr="00A535C4" w:rsidRDefault="00A535C4" w:rsidP="00A535C4">
      <w:pPr>
        <w:bidi/>
        <w:jc w:val="both"/>
        <w:rPr>
          <w:rFonts w:cs="David" w:hint="cs"/>
          <w:rtl/>
        </w:rPr>
      </w:pPr>
    </w:p>
    <w:p w14:paraId="160DB3E7" w14:textId="77777777" w:rsidR="00A535C4" w:rsidRPr="00A535C4" w:rsidRDefault="00A535C4" w:rsidP="00A535C4">
      <w:pPr>
        <w:bidi/>
        <w:jc w:val="both"/>
        <w:rPr>
          <w:rFonts w:cs="David" w:hint="cs"/>
          <w:rtl/>
        </w:rPr>
      </w:pPr>
      <w:r w:rsidRPr="00A535C4">
        <w:rPr>
          <w:rFonts w:cs="David" w:hint="cs"/>
          <w:rtl/>
        </w:rPr>
        <w:tab/>
        <w:t xml:space="preserve">אי אפשר. </w:t>
      </w:r>
    </w:p>
    <w:p w14:paraId="26BB6F66" w14:textId="77777777" w:rsidR="00A535C4" w:rsidRPr="00A535C4" w:rsidRDefault="00A535C4" w:rsidP="00A535C4">
      <w:pPr>
        <w:bidi/>
        <w:jc w:val="both"/>
        <w:rPr>
          <w:rFonts w:cs="David" w:hint="cs"/>
          <w:rtl/>
        </w:rPr>
      </w:pPr>
    </w:p>
    <w:p w14:paraId="7FAD64A8"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39FB819C" w14:textId="77777777" w:rsidR="00A535C4" w:rsidRPr="00A535C4" w:rsidRDefault="00A535C4" w:rsidP="00A535C4">
      <w:pPr>
        <w:bidi/>
        <w:jc w:val="both"/>
        <w:rPr>
          <w:rFonts w:cs="David" w:hint="cs"/>
          <w:rtl/>
        </w:rPr>
      </w:pPr>
    </w:p>
    <w:p w14:paraId="00A80BD4" w14:textId="77777777" w:rsidR="00A535C4" w:rsidRPr="00A535C4" w:rsidRDefault="00A535C4" w:rsidP="00A535C4">
      <w:pPr>
        <w:bidi/>
        <w:jc w:val="both"/>
        <w:rPr>
          <w:rFonts w:cs="David" w:hint="cs"/>
          <w:rtl/>
        </w:rPr>
      </w:pPr>
      <w:r w:rsidRPr="00A535C4">
        <w:rPr>
          <w:rFonts w:cs="David" w:hint="cs"/>
          <w:rtl/>
        </w:rPr>
        <w:tab/>
        <w:t xml:space="preserve">אז אנחנו חוזרים לבקשה של כן יום של כנסת - יום שלישי הקרוב זה מספיק זמן? </w:t>
      </w:r>
    </w:p>
    <w:p w14:paraId="49DA6270" w14:textId="77777777" w:rsidR="00A535C4" w:rsidRPr="00A535C4" w:rsidRDefault="00A535C4" w:rsidP="00A535C4">
      <w:pPr>
        <w:bidi/>
        <w:jc w:val="both"/>
        <w:rPr>
          <w:rFonts w:cs="David" w:hint="cs"/>
          <w:rtl/>
        </w:rPr>
      </w:pPr>
    </w:p>
    <w:p w14:paraId="59FF32C9" w14:textId="77777777" w:rsidR="00A535C4" w:rsidRPr="00A535C4" w:rsidRDefault="00A535C4" w:rsidP="00A535C4">
      <w:pPr>
        <w:bidi/>
        <w:jc w:val="both"/>
        <w:rPr>
          <w:rFonts w:cs="David" w:hint="cs"/>
          <w:u w:val="single"/>
          <w:rtl/>
        </w:rPr>
      </w:pPr>
      <w:r w:rsidRPr="00A535C4">
        <w:rPr>
          <w:rFonts w:cs="David" w:hint="cs"/>
          <w:u w:val="single"/>
          <w:rtl/>
        </w:rPr>
        <w:t>לימור לבנת:</w:t>
      </w:r>
    </w:p>
    <w:p w14:paraId="2E4C34FE" w14:textId="77777777" w:rsidR="00A535C4" w:rsidRPr="00A535C4" w:rsidRDefault="00A535C4" w:rsidP="00A535C4">
      <w:pPr>
        <w:bidi/>
        <w:jc w:val="both"/>
        <w:rPr>
          <w:rFonts w:cs="David" w:hint="cs"/>
          <w:rtl/>
        </w:rPr>
      </w:pPr>
      <w:r w:rsidRPr="00A535C4">
        <w:rPr>
          <w:rFonts w:cs="David" w:hint="cs"/>
          <w:rtl/>
        </w:rPr>
        <w:tab/>
      </w:r>
    </w:p>
    <w:p w14:paraId="3C99C44C" w14:textId="77777777" w:rsidR="00A535C4" w:rsidRPr="00A535C4" w:rsidRDefault="00A535C4" w:rsidP="00A535C4">
      <w:pPr>
        <w:bidi/>
        <w:jc w:val="both"/>
        <w:rPr>
          <w:rFonts w:cs="David" w:hint="cs"/>
          <w:rtl/>
        </w:rPr>
      </w:pPr>
      <w:r w:rsidRPr="00A535C4">
        <w:rPr>
          <w:rFonts w:cs="David" w:hint="cs"/>
          <w:rtl/>
        </w:rPr>
        <w:tab/>
        <w:t xml:space="preserve">לא היה איכפת לי שזה יהיה יום שאיננו יום כנסת, אבל לא בהתרעה כזו קצרה כי יש כבר התחייבויות קודמות. </w:t>
      </w:r>
    </w:p>
    <w:p w14:paraId="720C7125" w14:textId="77777777" w:rsidR="00A535C4" w:rsidRPr="00A535C4" w:rsidRDefault="00A535C4" w:rsidP="00A535C4">
      <w:pPr>
        <w:bidi/>
        <w:jc w:val="both"/>
        <w:rPr>
          <w:rFonts w:cs="David" w:hint="cs"/>
          <w:rtl/>
        </w:rPr>
      </w:pPr>
    </w:p>
    <w:p w14:paraId="625D9AF7"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3C0EDFC1" w14:textId="77777777" w:rsidR="00A535C4" w:rsidRPr="00A535C4" w:rsidRDefault="00A535C4" w:rsidP="00A535C4">
      <w:pPr>
        <w:bidi/>
        <w:jc w:val="both"/>
        <w:rPr>
          <w:rFonts w:cs="David" w:hint="cs"/>
          <w:rtl/>
        </w:rPr>
      </w:pPr>
    </w:p>
    <w:p w14:paraId="21AAC9C7" w14:textId="77777777" w:rsidR="00A535C4" w:rsidRPr="00A535C4" w:rsidRDefault="00A535C4" w:rsidP="00A535C4">
      <w:pPr>
        <w:bidi/>
        <w:jc w:val="both"/>
        <w:rPr>
          <w:rFonts w:cs="David" w:hint="cs"/>
          <w:rtl/>
        </w:rPr>
      </w:pPr>
      <w:r w:rsidRPr="00A535C4">
        <w:rPr>
          <w:rFonts w:cs="David" w:hint="cs"/>
          <w:rtl/>
        </w:rPr>
        <w:tab/>
        <w:t xml:space="preserve"> יום חמישי הבא זה בסדר? </w:t>
      </w:r>
    </w:p>
    <w:p w14:paraId="300BA8E4" w14:textId="77777777" w:rsidR="00A535C4" w:rsidRPr="00A535C4" w:rsidRDefault="00A535C4" w:rsidP="00A535C4">
      <w:pPr>
        <w:bidi/>
        <w:jc w:val="both"/>
        <w:rPr>
          <w:rFonts w:cs="David" w:hint="cs"/>
          <w:rtl/>
        </w:rPr>
      </w:pPr>
    </w:p>
    <w:p w14:paraId="4A5B0540" w14:textId="77777777" w:rsidR="00A535C4" w:rsidRPr="00A535C4" w:rsidRDefault="00A535C4" w:rsidP="00A535C4">
      <w:pPr>
        <w:bidi/>
        <w:jc w:val="both"/>
        <w:rPr>
          <w:rFonts w:cs="David" w:hint="cs"/>
          <w:u w:val="single"/>
          <w:rtl/>
        </w:rPr>
      </w:pPr>
      <w:r w:rsidRPr="00A535C4">
        <w:rPr>
          <w:rFonts w:cs="David" w:hint="cs"/>
          <w:u w:val="single"/>
          <w:rtl/>
        </w:rPr>
        <w:t>לימור לבנת:</w:t>
      </w:r>
    </w:p>
    <w:p w14:paraId="20E53A99" w14:textId="77777777" w:rsidR="00A535C4" w:rsidRPr="00A535C4" w:rsidRDefault="00A535C4" w:rsidP="00A535C4">
      <w:pPr>
        <w:bidi/>
        <w:jc w:val="both"/>
        <w:rPr>
          <w:rFonts w:cs="David" w:hint="cs"/>
          <w:rtl/>
        </w:rPr>
      </w:pPr>
    </w:p>
    <w:p w14:paraId="1505CAF6" w14:textId="77777777" w:rsidR="00A535C4" w:rsidRPr="00A535C4" w:rsidRDefault="00A535C4" w:rsidP="00A535C4">
      <w:pPr>
        <w:bidi/>
        <w:jc w:val="both"/>
        <w:rPr>
          <w:rFonts w:cs="David" w:hint="cs"/>
          <w:rtl/>
        </w:rPr>
      </w:pPr>
      <w:r w:rsidRPr="00A535C4">
        <w:rPr>
          <w:rFonts w:cs="David" w:hint="cs"/>
          <w:rtl/>
        </w:rPr>
        <w:tab/>
        <w:t>כל יום אחר שהוא לא  - -</w:t>
      </w:r>
    </w:p>
    <w:p w14:paraId="1A480EDE" w14:textId="77777777" w:rsidR="00A535C4" w:rsidRPr="00A535C4" w:rsidRDefault="00A535C4" w:rsidP="00A535C4">
      <w:pPr>
        <w:bidi/>
        <w:jc w:val="both"/>
        <w:rPr>
          <w:rFonts w:cs="David" w:hint="cs"/>
          <w:rtl/>
        </w:rPr>
      </w:pPr>
    </w:p>
    <w:p w14:paraId="596F29C6"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18A26394" w14:textId="77777777" w:rsidR="00A535C4" w:rsidRPr="00A535C4" w:rsidRDefault="00A535C4" w:rsidP="00A535C4">
      <w:pPr>
        <w:bidi/>
        <w:jc w:val="both"/>
        <w:rPr>
          <w:rFonts w:cs="David" w:hint="cs"/>
          <w:rtl/>
        </w:rPr>
      </w:pPr>
    </w:p>
    <w:p w14:paraId="28D2E5A8" w14:textId="77777777" w:rsidR="00A535C4" w:rsidRPr="00A535C4" w:rsidRDefault="00A535C4" w:rsidP="00A535C4">
      <w:pPr>
        <w:bidi/>
        <w:jc w:val="both"/>
        <w:rPr>
          <w:rFonts w:cs="David" w:hint="cs"/>
          <w:rtl/>
        </w:rPr>
      </w:pPr>
      <w:r w:rsidRPr="00A535C4">
        <w:rPr>
          <w:rFonts w:cs="David" w:hint="cs"/>
          <w:rtl/>
        </w:rPr>
        <w:tab/>
        <w:t>או.</w:t>
      </w:r>
      <w:proofErr w:type="spellStart"/>
      <w:r w:rsidRPr="00A535C4">
        <w:rPr>
          <w:rFonts w:cs="David" w:hint="cs"/>
          <w:rtl/>
        </w:rPr>
        <w:t>קיי</w:t>
      </w:r>
      <w:proofErr w:type="spellEnd"/>
      <w:r w:rsidRPr="00A535C4">
        <w:rPr>
          <w:rFonts w:cs="David" w:hint="cs"/>
          <w:rtl/>
        </w:rPr>
        <w:t xml:space="preserve">. בסדר. אנחנו נקדיש אחד מימי השבוע ונעשה סבב. </w:t>
      </w:r>
    </w:p>
    <w:p w14:paraId="3DC11D0C" w14:textId="77777777" w:rsidR="00A535C4" w:rsidRPr="00A535C4" w:rsidRDefault="00A535C4" w:rsidP="00A535C4">
      <w:pPr>
        <w:bidi/>
        <w:jc w:val="both"/>
        <w:rPr>
          <w:rFonts w:cs="David" w:hint="cs"/>
          <w:u w:val="single"/>
          <w:rtl/>
        </w:rPr>
      </w:pPr>
      <w:r w:rsidRPr="00A535C4">
        <w:rPr>
          <w:rFonts w:cs="David" w:hint="cs"/>
          <w:u w:val="single"/>
          <w:rtl/>
        </w:rPr>
        <w:t>קריאות:</w:t>
      </w:r>
    </w:p>
    <w:p w14:paraId="348425FC" w14:textId="77777777" w:rsidR="00A535C4" w:rsidRPr="00A535C4" w:rsidRDefault="00A535C4" w:rsidP="00A535C4">
      <w:pPr>
        <w:bidi/>
        <w:jc w:val="both"/>
        <w:rPr>
          <w:rFonts w:cs="David" w:hint="cs"/>
          <w:rtl/>
        </w:rPr>
      </w:pPr>
    </w:p>
    <w:p w14:paraId="4CB1F91B" w14:textId="77777777" w:rsidR="00A535C4" w:rsidRPr="00A535C4" w:rsidRDefault="00A535C4" w:rsidP="00A535C4">
      <w:pPr>
        <w:bidi/>
        <w:jc w:val="both"/>
        <w:rPr>
          <w:rFonts w:cs="David" w:hint="cs"/>
          <w:rtl/>
        </w:rPr>
      </w:pPr>
      <w:r w:rsidRPr="00A535C4">
        <w:rPr>
          <w:rFonts w:cs="David" w:hint="cs"/>
          <w:rtl/>
        </w:rPr>
        <w:tab/>
        <w:t>- - -</w:t>
      </w:r>
    </w:p>
    <w:p w14:paraId="62AE625D" w14:textId="77777777" w:rsidR="00A535C4" w:rsidRPr="00A535C4" w:rsidRDefault="00A535C4" w:rsidP="00A535C4">
      <w:pPr>
        <w:bidi/>
        <w:jc w:val="both"/>
        <w:rPr>
          <w:rFonts w:cs="David" w:hint="cs"/>
          <w:rtl/>
        </w:rPr>
      </w:pPr>
    </w:p>
    <w:p w14:paraId="570076A8" w14:textId="77777777" w:rsidR="00A535C4" w:rsidRPr="00A535C4" w:rsidRDefault="00A535C4" w:rsidP="00A535C4">
      <w:pPr>
        <w:bidi/>
        <w:jc w:val="both"/>
        <w:rPr>
          <w:rFonts w:cs="David" w:hint="cs"/>
          <w:rtl/>
        </w:rPr>
      </w:pPr>
      <w:r w:rsidRPr="00A535C4">
        <w:rPr>
          <w:rFonts w:cs="David" w:hint="cs"/>
          <w:u w:val="single"/>
          <w:rtl/>
        </w:rPr>
        <w:t>מיכאל איתן:</w:t>
      </w:r>
    </w:p>
    <w:p w14:paraId="47D4E1F3" w14:textId="77777777" w:rsidR="00A535C4" w:rsidRPr="00A535C4" w:rsidRDefault="00A535C4" w:rsidP="00A535C4">
      <w:pPr>
        <w:bidi/>
        <w:jc w:val="both"/>
        <w:rPr>
          <w:rFonts w:cs="David" w:hint="cs"/>
          <w:rtl/>
        </w:rPr>
      </w:pPr>
    </w:p>
    <w:p w14:paraId="4CECF5BA" w14:textId="77777777" w:rsidR="00A535C4" w:rsidRPr="00A535C4" w:rsidRDefault="00A535C4" w:rsidP="00A535C4">
      <w:pPr>
        <w:bidi/>
        <w:jc w:val="both"/>
        <w:rPr>
          <w:rFonts w:cs="David" w:hint="cs"/>
          <w:rtl/>
        </w:rPr>
      </w:pPr>
      <w:r w:rsidRPr="00A535C4">
        <w:rPr>
          <w:rFonts w:cs="David" w:hint="cs"/>
          <w:rtl/>
        </w:rPr>
        <w:tab/>
        <w:t xml:space="preserve"> יום חמישי, אז אנשים יכולים לדחות - - </w:t>
      </w:r>
    </w:p>
    <w:p w14:paraId="399BC13B" w14:textId="77777777" w:rsidR="00A535C4" w:rsidRPr="00A535C4" w:rsidRDefault="00A535C4" w:rsidP="00A535C4">
      <w:pPr>
        <w:bidi/>
        <w:jc w:val="both"/>
        <w:rPr>
          <w:rFonts w:cs="David" w:hint="cs"/>
          <w:rtl/>
        </w:rPr>
      </w:pPr>
    </w:p>
    <w:p w14:paraId="2750B40D"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5E18125D" w14:textId="77777777" w:rsidR="00A535C4" w:rsidRPr="00A535C4" w:rsidRDefault="00A535C4" w:rsidP="00A535C4">
      <w:pPr>
        <w:bidi/>
        <w:jc w:val="both"/>
        <w:rPr>
          <w:rFonts w:cs="David" w:hint="cs"/>
          <w:rtl/>
        </w:rPr>
      </w:pPr>
    </w:p>
    <w:p w14:paraId="5C856A1A" w14:textId="77777777" w:rsidR="00A535C4" w:rsidRPr="00A535C4" w:rsidRDefault="00A535C4" w:rsidP="00A535C4">
      <w:pPr>
        <w:bidi/>
        <w:jc w:val="both"/>
        <w:rPr>
          <w:rFonts w:cs="David" w:hint="cs"/>
          <w:rtl/>
        </w:rPr>
      </w:pPr>
      <w:r w:rsidRPr="00A535C4">
        <w:rPr>
          <w:rFonts w:cs="David" w:hint="cs"/>
          <w:rtl/>
        </w:rPr>
        <w:tab/>
        <w:t xml:space="preserve">מרתון של דיון אחד מהתחלה ועד הסוף -  - הצבעה. </w:t>
      </w:r>
    </w:p>
    <w:p w14:paraId="05444C01" w14:textId="77777777" w:rsidR="00A535C4" w:rsidRPr="00A535C4" w:rsidRDefault="00A535C4" w:rsidP="00A535C4">
      <w:pPr>
        <w:bidi/>
        <w:jc w:val="both"/>
        <w:rPr>
          <w:rFonts w:cs="David" w:hint="cs"/>
          <w:rtl/>
        </w:rPr>
      </w:pPr>
    </w:p>
    <w:p w14:paraId="28246CB3" w14:textId="77777777" w:rsidR="00A535C4" w:rsidRPr="00A535C4" w:rsidRDefault="00A535C4" w:rsidP="00A535C4">
      <w:pPr>
        <w:bidi/>
        <w:jc w:val="both"/>
        <w:rPr>
          <w:rFonts w:cs="David" w:hint="cs"/>
          <w:rtl/>
        </w:rPr>
      </w:pPr>
      <w:r w:rsidRPr="00A535C4">
        <w:rPr>
          <w:rFonts w:cs="David" w:hint="cs"/>
          <w:u w:val="single"/>
          <w:rtl/>
        </w:rPr>
        <w:t>לימור לבנת:</w:t>
      </w:r>
    </w:p>
    <w:p w14:paraId="186ADA8F" w14:textId="77777777" w:rsidR="00A535C4" w:rsidRPr="00A535C4" w:rsidRDefault="00A535C4" w:rsidP="00A535C4">
      <w:pPr>
        <w:bidi/>
        <w:jc w:val="both"/>
        <w:rPr>
          <w:rFonts w:cs="David" w:hint="cs"/>
          <w:rtl/>
        </w:rPr>
      </w:pPr>
    </w:p>
    <w:p w14:paraId="564F5705" w14:textId="77777777" w:rsidR="00A535C4" w:rsidRPr="00A535C4" w:rsidRDefault="00A535C4" w:rsidP="00A535C4">
      <w:pPr>
        <w:bidi/>
        <w:jc w:val="both"/>
        <w:rPr>
          <w:rFonts w:cs="David" w:hint="cs"/>
          <w:rtl/>
        </w:rPr>
      </w:pPr>
      <w:r w:rsidRPr="00A535C4">
        <w:rPr>
          <w:rFonts w:cs="David" w:hint="cs"/>
          <w:rtl/>
        </w:rPr>
        <w:tab/>
        <w:t xml:space="preserve"> רק יום אחד את קובעת? </w:t>
      </w:r>
    </w:p>
    <w:p w14:paraId="3CCA4810" w14:textId="77777777" w:rsidR="00A535C4" w:rsidRPr="00A535C4" w:rsidRDefault="00A535C4" w:rsidP="00A535C4">
      <w:pPr>
        <w:bidi/>
        <w:jc w:val="both"/>
        <w:rPr>
          <w:rFonts w:cs="David" w:hint="cs"/>
          <w:rtl/>
        </w:rPr>
      </w:pPr>
    </w:p>
    <w:p w14:paraId="373B6135"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7C0D0E75" w14:textId="77777777" w:rsidR="00A535C4" w:rsidRPr="00A535C4" w:rsidRDefault="00A535C4" w:rsidP="00A535C4">
      <w:pPr>
        <w:bidi/>
        <w:jc w:val="both"/>
        <w:rPr>
          <w:rFonts w:cs="David" w:hint="cs"/>
          <w:u w:val="single"/>
          <w:rtl/>
        </w:rPr>
      </w:pPr>
    </w:p>
    <w:p w14:paraId="1BF0A767" w14:textId="77777777" w:rsidR="00A535C4" w:rsidRPr="00A535C4" w:rsidRDefault="00A535C4" w:rsidP="00A535C4">
      <w:pPr>
        <w:bidi/>
        <w:jc w:val="both"/>
        <w:rPr>
          <w:rFonts w:cs="David" w:hint="cs"/>
          <w:rtl/>
        </w:rPr>
      </w:pPr>
      <w:r w:rsidRPr="00A535C4">
        <w:rPr>
          <w:rFonts w:cs="David" w:hint="cs"/>
          <w:rtl/>
        </w:rPr>
        <w:tab/>
        <w:t xml:space="preserve">מהבוקר - עד מה שנחליט. </w:t>
      </w:r>
    </w:p>
    <w:p w14:paraId="7A52C87F" w14:textId="77777777" w:rsidR="00A535C4" w:rsidRPr="00A535C4" w:rsidRDefault="00A535C4" w:rsidP="00A535C4">
      <w:pPr>
        <w:bidi/>
        <w:jc w:val="both"/>
        <w:rPr>
          <w:rFonts w:cs="David" w:hint="cs"/>
          <w:rtl/>
        </w:rPr>
      </w:pPr>
    </w:p>
    <w:p w14:paraId="54E2A52C" w14:textId="77777777" w:rsidR="00A535C4" w:rsidRPr="00A535C4" w:rsidRDefault="00A535C4" w:rsidP="00A535C4">
      <w:pPr>
        <w:bidi/>
        <w:jc w:val="both"/>
        <w:rPr>
          <w:rFonts w:cs="David" w:hint="cs"/>
          <w:rtl/>
        </w:rPr>
      </w:pPr>
      <w:r w:rsidRPr="00A535C4">
        <w:rPr>
          <w:rFonts w:cs="David" w:hint="cs"/>
          <w:u w:val="single"/>
          <w:rtl/>
        </w:rPr>
        <w:t>צבי הנדל:</w:t>
      </w:r>
    </w:p>
    <w:p w14:paraId="15E77EB3" w14:textId="77777777" w:rsidR="00A535C4" w:rsidRPr="00A535C4" w:rsidRDefault="00A535C4" w:rsidP="00A535C4">
      <w:pPr>
        <w:bidi/>
        <w:jc w:val="both"/>
        <w:rPr>
          <w:rFonts w:cs="David" w:hint="cs"/>
          <w:rtl/>
        </w:rPr>
      </w:pPr>
    </w:p>
    <w:p w14:paraId="6CF45A36" w14:textId="77777777" w:rsidR="00A535C4" w:rsidRPr="00A535C4" w:rsidRDefault="00A535C4" w:rsidP="00A535C4">
      <w:pPr>
        <w:bidi/>
        <w:jc w:val="both"/>
        <w:rPr>
          <w:rFonts w:cs="David" w:hint="cs"/>
          <w:rtl/>
        </w:rPr>
      </w:pPr>
      <w:r w:rsidRPr="00A535C4">
        <w:rPr>
          <w:rFonts w:cs="David" w:hint="cs"/>
          <w:rtl/>
        </w:rPr>
        <w:tab/>
        <w:t xml:space="preserve">100 אחוז. אז אני מסיר את הצעתי.  אם גומרים ביום אחד - - </w:t>
      </w:r>
    </w:p>
    <w:p w14:paraId="7535CADE" w14:textId="77777777" w:rsidR="00A535C4" w:rsidRPr="00A535C4" w:rsidRDefault="00A535C4" w:rsidP="00A535C4">
      <w:pPr>
        <w:bidi/>
        <w:jc w:val="both"/>
        <w:rPr>
          <w:rFonts w:cs="David" w:hint="cs"/>
          <w:rtl/>
        </w:rPr>
      </w:pPr>
    </w:p>
    <w:p w14:paraId="2BB48D3A" w14:textId="77777777" w:rsidR="00A535C4" w:rsidRPr="00A535C4" w:rsidRDefault="00A535C4" w:rsidP="00A535C4">
      <w:pPr>
        <w:bidi/>
        <w:jc w:val="both"/>
        <w:rPr>
          <w:rFonts w:cs="David" w:hint="cs"/>
          <w:rtl/>
        </w:rPr>
      </w:pPr>
      <w:r w:rsidRPr="00A535C4">
        <w:rPr>
          <w:rFonts w:cs="David"/>
          <w:u w:val="single"/>
          <w:rtl/>
        </w:rPr>
        <w:br w:type="page"/>
      </w:r>
      <w:r w:rsidRPr="00A535C4">
        <w:rPr>
          <w:rFonts w:cs="David" w:hint="cs"/>
          <w:u w:val="single"/>
          <w:rtl/>
        </w:rPr>
        <w:t xml:space="preserve">גלעד </w:t>
      </w:r>
      <w:proofErr w:type="spellStart"/>
      <w:r w:rsidRPr="00A535C4">
        <w:rPr>
          <w:rFonts w:cs="David" w:hint="cs"/>
          <w:u w:val="single"/>
          <w:rtl/>
        </w:rPr>
        <w:t>ארדן</w:t>
      </w:r>
      <w:proofErr w:type="spellEnd"/>
      <w:r w:rsidRPr="00A535C4">
        <w:rPr>
          <w:rFonts w:cs="David" w:hint="cs"/>
          <w:u w:val="single"/>
          <w:rtl/>
        </w:rPr>
        <w:t>:</w:t>
      </w:r>
    </w:p>
    <w:p w14:paraId="489AB72C" w14:textId="77777777" w:rsidR="00A535C4" w:rsidRPr="00A535C4" w:rsidRDefault="00A535C4" w:rsidP="00A535C4">
      <w:pPr>
        <w:bidi/>
        <w:jc w:val="both"/>
        <w:rPr>
          <w:rFonts w:cs="David" w:hint="cs"/>
          <w:rtl/>
        </w:rPr>
      </w:pPr>
    </w:p>
    <w:p w14:paraId="7271E94D" w14:textId="77777777" w:rsidR="00A535C4" w:rsidRPr="00A535C4" w:rsidRDefault="00A535C4" w:rsidP="00A535C4">
      <w:pPr>
        <w:bidi/>
        <w:jc w:val="both"/>
        <w:rPr>
          <w:rFonts w:cs="David" w:hint="cs"/>
          <w:rtl/>
        </w:rPr>
      </w:pPr>
      <w:r w:rsidRPr="00A535C4">
        <w:rPr>
          <w:rFonts w:cs="David" w:hint="cs"/>
          <w:rtl/>
        </w:rPr>
        <w:tab/>
        <w:t xml:space="preserve">הדיון הוא האם ממשיכים את ההליך או - - ? </w:t>
      </w:r>
    </w:p>
    <w:p w14:paraId="17101268" w14:textId="77777777" w:rsidR="00A535C4" w:rsidRPr="00A535C4" w:rsidRDefault="00A535C4" w:rsidP="00A535C4">
      <w:pPr>
        <w:bidi/>
        <w:jc w:val="both"/>
        <w:rPr>
          <w:rFonts w:cs="David" w:hint="cs"/>
          <w:rtl/>
        </w:rPr>
      </w:pPr>
    </w:p>
    <w:p w14:paraId="5E9ED4C1"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0E54DA11" w14:textId="77777777" w:rsidR="00A535C4" w:rsidRPr="00A535C4" w:rsidRDefault="00A535C4" w:rsidP="00A535C4">
      <w:pPr>
        <w:bidi/>
        <w:jc w:val="both"/>
        <w:rPr>
          <w:rFonts w:cs="David" w:hint="cs"/>
          <w:rtl/>
        </w:rPr>
      </w:pPr>
    </w:p>
    <w:p w14:paraId="683E6B81" w14:textId="77777777" w:rsidR="00A535C4" w:rsidRPr="00A535C4" w:rsidRDefault="00A535C4" w:rsidP="00A535C4">
      <w:pPr>
        <w:bidi/>
        <w:jc w:val="both"/>
        <w:rPr>
          <w:rFonts w:cs="David" w:hint="cs"/>
          <w:rtl/>
        </w:rPr>
      </w:pPr>
      <w:r w:rsidRPr="00A535C4">
        <w:rPr>
          <w:rFonts w:cs="David" w:hint="cs"/>
          <w:rtl/>
        </w:rPr>
        <w:tab/>
        <w:t xml:space="preserve"> אנחנו נבדוק את הכל ונודיע לחברי הכנסת. מה שאני מתכוונת לעשות - אם מספר רב של חברי כנסת לא הספיקו - - אנחנו קודם כל סיים את התהליך הזה ולאחר מכן - בוא נעבור שלב -שלב, אבל בואו נקבע דבר אחד. אני מבקשת לקבוע יום של דיונים שיהיה ארוך. אני לא רוצה לקצוב אותו בזמן כמו שקצבנו את הדיון עכשיו בזמן, שעתיים, מפני שזה לא מספיק. </w:t>
      </w:r>
    </w:p>
    <w:p w14:paraId="3DAF2FF2" w14:textId="77777777" w:rsidR="00A535C4" w:rsidRPr="00A535C4" w:rsidRDefault="00A535C4" w:rsidP="00A535C4">
      <w:pPr>
        <w:bidi/>
        <w:jc w:val="both"/>
        <w:rPr>
          <w:rFonts w:cs="David" w:hint="cs"/>
          <w:rtl/>
        </w:rPr>
      </w:pPr>
    </w:p>
    <w:p w14:paraId="04CF28F7" w14:textId="77777777" w:rsidR="00A535C4" w:rsidRPr="00A535C4" w:rsidRDefault="00A535C4" w:rsidP="00A535C4">
      <w:pPr>
        <w:bidi/>
        <w:jc w:val="both"/>
        <w:rPr>
          <w:rFonts w:cs="David" w:hint="cs"/>
          <w:rtl/>
        </w:rPr>
      </w:pPr>
      <w:r w:rsidRPr="00A535C4">
        <w:rPr>
          <w:rFonts w:cs="David" w:hint="cs"/>
          <w:u w:val="single"/>
          <w:rtl/>
        </w:rPr>
        <w:t xml:space="preserve">גלעד </w:t>
      </w:r>
      <w:proofErr w:type="spellStart"/>
      <w:r w:rsidRPr="00A535C4">
        <w:rPr>
          <w:rFonts w:cs="David" w:hint="cs"/>
          <w:u w:val="single"/>
          <w:rtl/>
        </w:rPr>
        <w:t>ארדן</w:t>
      </w:r>
      <w:proofErr w:type="spellEnd"/>
      <w:r w:rsidRPr="00A535C4">
        <w:rPr>
          <w:rFonts w:cs="David" w:hint="cs"/>
          <w:u w:val="single"/>
          <w:rtl/>
        </w:rPr>
        <w:t>:</w:t>
      </w:r>
    </w:p>
    <w:p w14:paraId="1A633B3D" w14:textId="77777777" w:rsidR="00A535C4" w:rsidRPr="00A535C4" w:rsidRDefault="00A535C4" w:rsidP="00A535C4">
      <w:pPr>
        <w:bidi/>
        <w:jc w:val="both"/>
        <w:rPr>
          <w:rFonts w:cs="David" w:hint="cs"/>
          <w:rtl/>
        </w:rPr>
      </w:pPr>
    </w:p>
    <w:p w14:paraId="6BE44CC7" w14:textId="77777777" w:rsidR="00A535C4" w:rsidRPr="00A535C4" w:rsidRDefault="00A535C4" w:rsidP="00A535C4">
      <w:pPr>
        <w:bidi/>
        <w:jc w:val="both"/>
        <w:rPr>
          <w:rFonts w:cs="David" w:hint="cs"/>
          <w:rtl/>
        </w:rPr>
      </w:pPr>
      <w:r w:rsidRPr="00A535C4">
        <w:rPr>
          <w:rFonts w:cs="David" w:hint="cs"/>
          <w:rtl/>
        </w:rPr>
        <w:tab/>
        <w:t xml:space="preserve"> על מצביעים בתומו? </w:t>
      </w:r>
    </w:p>
    <w:p w14:paraId="30626249" w14:textId="77777777" w:rsidR="00A535C4" w:rsidRPr="00A535C4" w:rsidRDefault="00A535C4" w:rsidP="00A535C4">
      <w:pPr>
        <w:bidi/>
        <w:jc w:val="both"/>
        <w:rPr>
          <w:rFonts w:cs="David" w:hint="cs"/>
          <w:rtl/>
        </w:rPr>
      </w:pPr>
    </w:p>
    <w:p w14:paraId="496144E3"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339CA569" w14:textId="77777777" w:rsidR="00A535C4" w:rsidRPr="00A535C4" w:rsidRDefault="00A535C4" w:rsidP="00A535C4">
      <w:pPr>
        <w:bidi/>
        <w:jc w:val="both"/>
        <w:rPr>
          <w:rFonts w:cs="David" w:hint="cs"/>
          <w:rtl/>
        </w:rPr>
      </w:pPr>
    </w:p>
    <w:p w14:paraId="1B828B08" w14:textId="77777777" w:rsidR="00A535C4" w:rsidRPr="00A535C4" w:rsidRDefault="00A535C4" w:rsidP="00A535C4">
      <w:pPr>
        <w:bidi/>
        <w:jc w:val="both"/>
        <w:rPr>
          <w:rFonts w:cs="David" w:hint="cs"/>
          <w:rtl/>
        </w:rPr>
      </w:pPr>
      <w:r w:rsidRPr="00A535C4">
        <w:rPr>
          <w:rFonts w:cs="David" w:hint="cs"/>
          <w:rtl/>
        </w:rPr>
        <w:tab/>
        <w:t xml:space="preserve"> אני לא יודעת. אולי - - יכול מאד להיות שב - - כפי שחברת הכנסת </w:t>
      </w:r>
      <w:proofErr w:type="spellStart"/>
      <w:r w:rsidRPr="00A535C4">
        <w:rPr>
          <w:rFonts w:cs="David" w:hint="cs"/>
          <w:rtl/>
        </w:rPr>
        <w:t>גלאון</w:t>
      </w:r>
      <w:proofErr w:type="spellEnd"/>
      <w:r w:rsidRPr="00A535C4">
        <w:rPr>
          <w:rFonts w:cs="David" w:hint="cs"/>
          <w:rtl/>
        </w:rPr>
        <w:t xml:space="preserve"> אמרה, כפי שחברת הכנסת לבנת אמרה, כפי שחבר הכנסת צבי הנדל אמר- האם נכון להמשיך בזה כן או לא.</w:t>
      </w:r>
    </w:p>
    <w:p w14:paraId="7A1C7C3B" w14:textId="77777777" w:rsidR="00A535C4" w:rsidRPr="00A535C4" w:rsidRDefault="00A535C4" w:rsidP="00A535C4">
      <w:pPr>
        <w:bidi/>
        <w:jc w:val="both"/>
        <w:rPr>
          <w:rFonts w:cs="David" w:hint="cs"/>
          <w:rtl/>
        </w:rPr>
      </w:pPr>
    </w:p>
    <w:p w14:paraId="31D6EAD5" w14:textId="77777777" w:rsidR="00A535C4" w:rsidRPr="00A535C4" w:rsidRDefault="00A535C4" w:rsidP="00A535C4">
      <w:pPr>
        <w:bidi/>
        <w:jc w:val="both"/>
        <w:rPr>
          <w:rFonts w:cs="David" w:hint="cs"/>
          <w:rtl/>
        </w:rPr>
      </w:pPr>
      <w:r w:rsidRPr="00A535C4">
        <w:rPr>
          <w:rFonts w:cs="David" w:hint="cs"/>
          <w:rtl/>
        </w:rPr>
        <w:tab/>
      </w:r>
      <w:r w:rsidRPr="00A535C4">
        <w:rPr>
          <w:rFonts w:cs="David" w:hint="cs"/>
          <w:rtl/>
        </w:rPr>
        <w:tab/>
      </w:r>
    </w:p>
    <w:p w14:paraId="1CFBA98C" w14:textId="77777777" w:rsidR="00A535C4" w:rsidRPr="00A535C4" w:rsidRDefault="00A535C4" w:rsidP="00A535C4">
      <w:pPr>
        <w:bidi/>
        <w:jc w:val="both"/>
        <w:rPr>
          <w:rFonts w:cs="David" w:hint="cs"/>
          <w:rtl/>
        </w:rPr>
      </w:pPr>
      <w:r w:rsidRPr="00A535C4">
        <w:rPr>
          <w:rFonts w:cs="David" w:hint="cs"/>
          <w:u w:val="single"/>
          <w:rtl/>
        </w:rPr>
        <w:t>מיכאל איתן:</w:t>
      </w:r>
    </w:p>
    <w:p w14:paraId="7DA4343A" w14:textId="77777777" w:rsidR="00A535C4" w:rsidRPr="00A535C4" w:rsidRDefault="00A535C4" w:rsidP="00A535C4">
      <w:pPr>
        <w:bidi/>
        <w:jc w:val="both"/>
        <w:rPr>
          <w:rFonts w:cs="David" w:hint="cs"/>
          <w:rtl/>
        </w:rPr>
      </w:pPr>
    </w:p>
    <w:p w14:paraId="1F748324" w14:textId="77777777" w:rsidR="00A535C4" w:rsidRPr="00A535C4" w:rsidRDefault="00A535C4" w:rsidP="00A535C4">
      <w:pPr>
        <w:bidi/>
        <w:jc w:val="both"/>
        <w:rPr>
          <w:rFonts w:cs="David" w:hint="cs"/>
          <w:rtl/>
        </w:rPr>
      </w:pPr>
      <w:r w:rsidRPr="00A535C4">
        <w:rPr>
          <w:rFonts w:cs="David" w:hint="cs"/>
          <w:rtl/>
        </w:rPr>
        <w:tab/>
        <w:t xml:space="preserve">יש עוד דעות חוץ מלבנת -הנדל </w:t>
      </w:r>
      <w:proofErr w:type="spellStart"/>
      <w:r w:rsidRPr="00A535C4">
        <w:rPr>
          <w:rFonts w:cs="David" w:hint="cs"/>
          <w:rtl/>
        </w:rPr>
        <w:t>וגלאון</w:t>
      </w:r>
      <w:proofErr w:type="spellEnd"/>
      <w:r w:rsidRPr="00A535C4">
        <w:rPr>
          <w:rFonts w:cs="David" w:hint="cs"/>
          <w:rtl/>
        </w:rPr>
        <w:t xml:space="preserve">, עם כל הכבוד. </w:t>
      </w:r>
    </w:p>
    <w:p w14:paraId="53D7CF79" w14:textId="77777777" w:rsidR="00A535C4" w:rsidRPr="00A535C4" w:rsidRDefault="00A535C4" w:rsidP="00A535C4">
      <w:pPr>
        <w:bidi/>
        <w:jc w:val="both"/>
        <w:rPr>
          <w:rFonts w:cs="David" w:hint="cs"/>
          <w:rtl/>
        </w:rPr>
      </w:pPr>
    </w:p>
    <w:p w14:paraId="193F352B" w14:textId="77777777" w:rsidR="00A535C4" w:rsidRPr="00A535C4" w:rsidRDefault="00A535C4" w:rsidP="00A535C4">
      <w:pPr>
        <w:bidi/>
        <w:jc w:val="both"/>
        <w:rPr>
          <w:rFonts w:cs="David" w:hint="cs"/>
          <w:rtl/>
        </w:rPr>
      </w:pPr>
      <w:r w:rsidRPr="00A535C4">
        <w:rPr>
          <w:rFonts w:cs="David" w:hint="cs"/>
          <w:rtl/>
        </w:rPr>
        <w:tab/>
        <w:t xml:space="preserve"> דבר ראשון - אני רוצה להבהיר שאני לא תומך בהצעה של הנדל להקפיא לגמרי את כל המהלך הזה. </w:t>
      </w:r>
    </w:p>
    <w:p w14:paraId="28E76ECA" w14:textId="77777777" w:rsidR="00A535C4" w:rsidRPr="00A535C4" w:rsidRDefault="00A535C4" w:rsidP="00A535C4">
      <w:pPr>
        <w:bidi/>
        <w:jc w:val="both"/>
        <w:rPr>
          <w:rFonts w:cs="David" w:hint="cs"/>
          <w:rtl/>
        </w:rPr>
      </w:pPr>
    </w:p>
    <w:p w14:paraId="51920FC0" w14:textId="77777777" w:rsidR="00A535C4" w:rsidRPr="00A535C4" w:rsidRDefault="00A535C4" w:rsidP="00A535C4">
      <w:pPr>
        <w:bidi/>
        <w:jc w:val="both"/>
        <w:rPr>
          <w:rFonts w:cs="David" w:hint="cs"/>
          <w:u w:val="single"/>
          <w:rtl/>
        </w:rPr>
      </w:pPr>
      <w:r w:rsidRPr="00A535C4">
        <w:rPr>
          <w:rFonts w:cs="David" w:hint="cs"/>
          <w:u w:val="single"/>
          <w:rtl/>
        </w:rPr>
        <w:t>קריאה:</w:t>
      </w:r>
    </w:p>
    <w:p w14:paraId="6B7326D1" w14:textId="77777777" w:rsidR="00A535C4" w:rsidRPr="00A535C4" w:rsidRDefault="00A535C4" w:rsidP="00A535C4">
      <w:pPr>
        <w:bidi/>
        <w:jc w:val="both"/>
        <w:rPr>
          <w:rFonts w:cs="David" w:hint="cs"/>
          <w:rtl/>
        </w:rPr>
      </w:pPr>
    </w:p>
    <w:p w14:paraId="3BA5199C" w14:textId="77777777" w:rsidR="00A535C4" w:rsidRPr="00A535C4" w:rsidRDefault="00A535C4" w:rsidP="00A535C4">
      <w:pPr>
        <w:bidi/>
        <w:jc w:val="both"/>
        <w:rPr>
          <w:rFonts w:cs="David" w:hint="cs"/>
          <w:rtl/>
        </w:rPr>
      </w:pPr>
      <w:r w:rsidRPr="00A535C4">
        <w:rPr>
          <w:rFonts w:cs="David" w:hint="cs"/>
          <w:rtl/>
        </w:rPr>
        <w:tab/>
        <w:t xml:space="preserve">הוא חזר בו. </w:t>
      </w:r>
    </w:p>
    <w:p w14:paraId="47D44EE9" w14:textId="77777777" w:rsidR="00A535C4" w:rsidRPr="00A535C4" w:rsidRDefault="00A535C4" w:rsidP="00A535C4">
      <w:pPr>
        <w:bidi/>
        <w:jc w:val="both"/>
        <w:rPr>
          <w:rFonts w:cs="David" w:hint="cs"/>
          <w:rtl/>
        </w:rPr>
      </w:pPr>
    </w:p>
    <w:p w14:paraId="36E4274C" w14:textId="77777777" w:rsidR="00A535C4" w:rsidRPr="00A535C4" w:rsidRDefault="00A535C4" w:rsidP="00A535C4">
      <w:pPr>
        <w:bidi/>
        <w:jc w:val="both"/>
        <w:rPr>
          <w:rFonts w:cs="David" w:hint="cs"/>
          <w:rtl/>
        </w:rPr>
      </w:pPr>
      <w:r w:rsidRPr="00A535C4">
        <w:rPr>
          <w:rFonts w:cs="David" w:hint="cs"/>
          <w:u w:val="single"/>
          <w:rtl/>
        </w:rPr>
        <w:t>מיכאל איתן:</w:t>
      </w:r>
    </w:p>
    <w:p w14:paraId="69C4629A" w14:textId="77777777" w:rsidR="00A535C4" w:rsidRPr="00A535C4" w:rsidRDefault="00A535C4" w:rsidP="00A535C4">
      <w:pPr>
        <w:bidi/>
        <w:jc w:val="both"/>
        <w:rPr>
          <w:rFonts w:cs="David" w:hint="cs"/>
          <w:rtl/>
        </w:rPr>
      </w:pPr>
    </w:p>
    <w:p w14:paraId="2E079F8A" w14:textId="77777777" w:rsidR="00A535C4" w:rsidRPr="00A535C4" w:rsidRDefault="00A535C4" w:rsidP="00A535C4">
      <w:pPr>
        <w:bidi/>
        <w:jc w:val="both"/>
        <w:rPr>
          <w:rFonts w:cs="David" w:hint="cs"/>
          <w:rtl/>
        </w:rPr>
      </w:pPr>
      <w:r w:rsidRPr="00A535C4">
        <w:rPr>
          <w:rFonts w:cs="David" w:hint="cs"/>
          <w:rtl/>
        </w:rPr>
        <w:tab/>
        <w:t xml:space="preserve">אני רוצה גם להגיד איך אני תופס את הדברים בהיבט הציבורי, שאני חושש ממנו.  אני לא מוציא מכלל אפשרות שאם פתאום יצא פתאום איזה מצב פה שיש פה איזה 6 חברי כנסת שכמו שיש - לטעמי, שכמו שיש אשים שמאד להוטים וקבעו את פסק הדין כבר מראש, שצריך להדיח את הנשיא מייד, יכול להיות ש- 6, גם אם יוכיחו להם קבל עם ועדה שהנשיא עשה את הדברים הכי נוראיים הם יגידו - אותנו לא מעניין, אנחנו מצביעים בעד. גם לזה אני לא רוצה להגיע. זאת אומרת, שאז, אם תהיה סכנה כזו - הנשיא בכלל לא יבקש עוד פעם נבצרות. אם אין סכנה של הדחה - - </w:t>
      </w:r>
    </w:p>
    <w:p w14:paraId="758032B1" w14:textId="77777777" w:rsidR="00A535C4" w:rsidRPr="00A535C4" w:rsidRDefault="00A535C4" w:rsidP="00A535C4">
      <w:pPr>
        <w:bidi/>
        <w:jc w:val="both"/>
        <w:rPr>
          <w:rFonts w:cs="David" w:hint="cs"/>
          <w:rtl/>
        </w:rPr>
      </w:pPr>
    </w:p>
    <w:p w14:paraId="5225AE08" w14:textId="77777777" w:rsidR="00A535C4" w:rsidRPr="00A535C4" w:rsidRDefault="00A535C4" w:rsidP="00A535C4">
      <w:pPr>
        <w:bidi/>
        <w:jc w:val="both"/>
        <w:rPr>
          <w:rFonts w:cs="David" w:hint="cs"/>
          <w:rtl/>
        </w:rPr>
      </w:pPr>
      <w:r w:rsidRPr="00A535C4">
        <w:rPr>
          <w:rFonts w:cs="David" w:hint="cs"/>
          <w:u w:val="single"/>
          <w:rtl/>
        </w:rPr>
        <w:t xml:space="preserve">נורית </w:t>
      </w:r>
      <w:proofErr w:type="spellStart"/>
      <w:r w:rsidRPr="00A535C4">
        <w:rPr>
          <w:rFonts w:cs="David" w:hint="cs"/>
          <w:u w:val="single"/>
          <w:rtl/>
        </w:rPr>
        <w:t>אלשטיין</w:t>
      </w:r>
      <w:proofErr w:type="spellEnd"/>
      <w:r w:rsidRPr="00A535C4">
        <w:rPr>
          <w:rFonts w:cs="David" w:hint="cs"/>
          <w:u w:val="single"/>
          <w:rtl/>
        </w:rPr>
        <w:t>:</w:t>
      </w:r>
    </w:p>
    <w:p w14:paraId="0A923AF5" w14:textId="77777777" w:rsidR="00A535C4" w:rsidRPr="00A535C4" w:rsidRDefault="00A535C4" w:rsidP="00A535C4">
      <w:pPr>
        <w:bidi/>
        <w:jc w:val="both"/>
        <w:rPr>
          <w:rFonts w:cs="David" w:hint="cs"/>
          <w:rtl/>
        </w:rPr>
      </w:pPr>
    </w:p>
    <w:p w14:paraId="26EC7883" w14:textId="77777777" w:rsidR="00A535C4" w:rsidRPr="00A535C4" w:rsidRDefault="00A535C4" w:rsidP="00A535C4">
      <w:pPr>
        <w:bidi/>
        <w:jc w:val="both"/>
        <w:rPr>
          <w:rFonts w:cs="David" w:hint="cs"/>
          <w:rtl/>
        </w:rPr>
      </w:pPr>
      <w:r w:rsidRPr="00A535C4">
        <w:rPr>
          <w:rFonts w:cs="David" w:hint="cs"/>
          <w:rtl/>
        </w:rPr>
        <w:tab/>
        <w:t xml:space="preserve"> הוא יבקש - - פסק הדין </w:t>
      </w:r>
    </w:p>
    <w:p w14:paraId="58D7F335" w14:textId="77777777" w:rsidR="00A535C4" w:rsidRPr="00A535C4" w:rsidRDefault="00A535C4" w:rsidP="00A535C4">
      <w:pPr>
        <w:bidi/>
        <w:jc w:val="both"/>
        <w:rPr>
          <w:rFonts w:cs="David" w:hint="cs"/>
          <w:rtl/>
        </w:rPr>
      </w:pPr>
    </w:p>
    <w:p w14:paraId="6F9A2C3E" w14:textId="77777777" w:rsidR="00A535C4" w:rsidRPr="00A535C4" w:rsidRDefault="00A535C4" w:rsidP="00A535C4">
      <w:pPr>
        <w:bidi/>
        <w:jc w:val="both"/>
        <w:rPr>
          <w:rFonts w:cs="David" w:hint="cs"/>
          <w:rtl/>
        </w:rPr>
      </w:pPr>
      <w:r w:rsidRPr="00A535C4">
        <w:rPr>
          <w:rFonts w:cs="David" w:hint="cs"/>
          <w:u w:val="single"/>
          <w:rtl/>
        </w:rPr>
        <w:t>מיכאל איתן:</w:t>
      </w:r>
    </w:p>
    <w:p w14:paraId="08A02742" w14:textId="77777777" w:rsidR="00A535C4" w:rsidRPr="00A535C4" w:rsidRDefault="00A535C4" w:rsidP="00A535C4">
      <w:pPr>
        <w:bidi/>
        <w:jc w:val="both"/>
        <w:rPr>
          <w:rFonts w:cs="David" w:hint="cs"/>
          <w:rtl/>
        </w:rPr>
      </w:pPr>
    </w:p>
    <w:p w14:paraId="030ED5A3" w14:textId="77777777" w:rsidR="00A535C4" w:rsidRPr="00A535C4" w:rsidRDefault="00A535C4" w:rsidP="00A535C4">
      <w:pPr>
        <w:bidi/>
        <w:jc w:val="both"/>
        <w:rPr>
          <w:rFonts w:cs="David" w:hint="cs"/>
          <w:rtl/>
        </w:rPr>
      </w:pPr>
      <w:r w:rsidRPr="00A535C4">
        <w:rPr>
          <w:rFonts w:cs="David" w:hint="cs"/>
          <w:rtl/>
        </w:rPr>
        <w:tab/>
        <w:t xml:space="preserve"> אם אין סכנה של הדחה - כל הנבצרות מאבדת את תוקפה. סעיף הנבצרות חי כמשלים לסעיף ההדחה. כי אם לא רוצים להדיח  - הנשיא לא יבוא הנה לבקש, וגמרנו את כל העניין. לכן אני לא חושב שאנחנו נמצאים במצב שבו גם אנחנו, בהליך שמתברר, צריכים גם אם אנחנו לא שלמים עדיין להשלים אותו- צריכים  להגיד שהוא מנעלם ואיננו. </w:t>
      </w:r>
    </w:p>
    <w:p w14:paraId="6B268CB4" w14:textId="77777777" w:rsidR="00A535C4" w:rsidRPr="00A535C4" w:rsidRDefault="00A535C4" w:rsidP="00A535C4">
      <w:pPr>
        <w:bidi/>
        <w:jc w:val="both"/>
        <w:rPr>
          <w:rFonts w:cs="David" w:hint="cs"/>
          <w:rtl/>
        </w:rPr>
      </w:pPr>
    </w:p>
    <w:p w14:paraId="40F0C1F7" w14:textId="77777777" w:rsidR="00A535C4" w:rsidRPr="00A535C4" w:rsidRDefault="00A535C4" w:rsidP="00A535C4">
      <w:pPr>
        <w:bidi/>
        <w:jc w:val="both"/>
        <w:rPr>
          <w:rFonts w:cs="David" w:hint="cs"/>
          <w:rtl/>
        </w:rPr>
      </w:pPr>
      <w:r w:rsidRPr="00A535C4">
        <w:rPr>
          <w:rFonts w:cs="David" w:hint="cs"/>
          <w:rtl/>
        </w:rPr>
        <w:tab/>
        <w:t xml:space="preserve">שניים - מה התקדמנו כאן, היום? לדעתי - שהיועץ המשפטי בא הנה מטעמים שלו ומצרכים שלו והוא ניסה לבודד את הנשוא לשתי שאלות: לתת הבהרות מטעמו לקובלנה. הוא אמר כך: אפשר לקרוא את הקובלנה כאילו היא מתייחסת להתנהגות שאינה הולמת בכך שהנשיא חשוד לכאורה בביצוע המעשים האלה והאלה. נוריד לרגע את ה "לכאורה" - שיש תשתית </w:t>
      </w:r>
      <w:proofErr w:type="spellStart"/>
      <w:r w:rsidRPr="00A535C4">
        <w:rPr>
          <w:rFonts w:cs="David" w:hint="cs"/>
          <w:rtl/>
        </w:rPr>
        <w:t>ראייתית</w:t>
      </w:r>
      <w:proofErr w:type="spellEnd"/>
      <w:r w:rsidRPr="00A535C4">
        <w:rPr>
          <w:rFonts w:cs="David" w:hint="cs"/>
          <w:rtl/>
        </w:rPr>
        <w:t xml:space="preserve"> שממנה אנחנו יכולים ללמוד שהנשיא ביצע את המעשים האלה. מנהלית. יכול להיות שהוא ייצא זכאי כי היא לא פלילית, אבל מנהלית - יש תשתית </w:t>
      </w:r>
      <w:proofErr w:type="spellStart"/>
      <w:r w:rsidRPr="00A535C4">
        <w:rPr>
          <w:rFonts w:cs="David" w:hint="cs"/>
          <w:rtl/>
        </w:rPr>
        <w:t>ראייתית</w:t>
      </w:r>
      <w:proofErr w:type="spellEnd"/>
      <w:r w:rsidRPr="00A535C4">
        <w:rPr>
          <w:rFonts w:cs="David" w:hint="cs"/>
          <w:rtl/>
        </w:rPr>
        <w:t xml:space="preserve"> שהוא ביצע את המעשים. אפשר לקרוא את כתב הקובלנה - אומר היועץ המשפטי - רק בעצם העובדה שיועץ משפטי לממשלה הגיע לשלב שבו הוא אומר: אני שוקל להגיש כתב אישום, זו התנהגות שאינה הולמת את נשיא המדינה. יש כאן שתי גישות. לגבי הראשונה, אם מקבלים אותה, אז אין ויכוח שהתשתית הונחה היום ואני לא יודע - אפשר להגיד לנציגי הנשיא: אדוני, אנחנו חושבים שזו התשתית. אתה יכול לטעון לזה, כן או לא, אבל זאת התשתית הנחוצה. לטעמי, התשתית הזו אינה נחוצה  אלא צריך תשתית </w:t>
      </w:r>
      <w:proofErr w:type="spellStart"/>
      <w:r w:rsidRPr="00A535C4">
        <w:rPr>
          <w:rFonts w:cs="David" w:hint="cs"/>
          <w:rtl/>
        </w:rPr>
        <w:t>ראייתית</w:t>
      </w:r>
      <w:proofErr w:type="spellEnd"/>
      <w:r w:rsidRPr="00A535C4">
        <w:rPr>
          <w:rFonts w:cs="David" w:hint="cs"/>
          <w:rtl/>
        </w:rPr>
        <w:t xml:space="preserve"> מסוימת שאכן ההתנהגות </w:t>
      </w:r>
      <w:proofErr w:type="spellStart"/>
      <w:r w:rsidRPr="00A535C4">
        <w:rPr>
          <w:rFonts w:cs="David" w:hint="cs"/>
          <w:rtl/>
        </w:rPr>
        <w:t>היתה</w:t>
      </w:r>
      <w:proofErr w:type="spellEnd"/>
      <w:r w:rsidRPr="00A535C4">
        <w:rPr>
          <w:rFonts w:cs="David" w:hint="cs"/>
          <w:rtl/>
        </w:rPr>
        <w:t xml:space="preserve"> בלתי הולמת. </w:t>
      </w:r>
    </w:p>
    <w:p w14:paraId="6F4DF2C6" w14:textId="77777777" w:rsidR="00A535C4" w:rsidRPr="00A535C4" w:rsidRDefault="00A535C4" w:rsidP="00A535C4">
      <w:pPr>
        <w:bidi/>
        <w:jc w:val="both"/>
        <w:rPr>
          <w:rFonts w:cs="David" w:hint="cs"/>
          <w:rtl/>
        </w:rPr>
      </w:pPr>
    </w:p>
    <w:p w14:paraId="1C67922A"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4C5F0F07" w14:textId="77777777" w:rsidR="00A535C4" w:rsidRPr="00A535C4" w:rsidRDefault="00A535C4" w:rsidP="00A535C4">
      <w:pPr>
        <w:bidi/>
        <w:jc w:val="both"/>
        <w:rPr>
          <w:rFonts w:cs="David" w:hint="cs"/>
          <w:rtl/>
        </w:rPr>
      </w:pPr>
    </w:p>
    <w:p w14:paraId="75D05B1A" w14:textId="77777777" w:rsidR="00A535C4" w:rsidRPr="00A535C4" w:rsidRDefault="00A535C4" w:rsidP="00A535C4">
      <w:pPr>
        <w:bidi/>
        <w:jc w:val="both"/>
        <w:rPr>
          <w:rFonts w:cs="David" w:hint="cs"/>
          <w:rtl/>
        </w:rPr>
      </w:pPr>
      <w:r w:rsidRPr="00A535C4">
        <w:rPr>
          <w:rFonts w:cs="David" w:hint="cs"/>
          <w:rtl/>
        </w:rPr>
        <w:tab/>
        <w:t xml:space="preserve">אז  מה אתה מציע? </w:t>
      </w:r>
    </w:p>
    <w:p w14:paraId="5543F34C" w14:textId="77777777" w:rsidR="00A535C4" w:rsidRPr="00A535C4" w:rsidRDefault="00A535C4" w:rsidP="00A535C4">
      <w:pPr>
        <w:bidi/>
        <w:jc w:val="both"/>
        <w:rPr>
          <w:rFonts w:cs="David" w:hint="cs"/>
          <w:rtl/>
        </w:rPr>
      </w:pPr>
    </w:p>
    <w:p w14:paraId="2AD99862" w14:textId="77777777" w:rsidR="00A535C4" w:rsidRPr="00A535C4" w:rsidRDefault="00A535C4" w:rsidP="00A535C4">
      <w:pPr>
        <w:bidi/>
        <w:jc w:val="both"/>
        <w:rPr>
          <w:rFonts w:cs="David" w:hint="cs"/>
          <w:rtl/>
        </w:rPr>
      </w:pPr>
      <w:r w:rsidRPr="00A535C4">
        <w:rPr>
          <w:rFonts w:cs="David" w:hint="cs"/>
          <w:u w:val="single"/>
          <w:rtl/>
        </w:rPr>
        <w:t>מיכאל איתן:</w:t>
      </w:r>
    </w:p>
    <w:p w14:paraId="78B79F0C" w14:textId="77777777" w:rsidR="00A535C4" w:rsidRPr="00A535C4" w:rsidRDefault="00A535C4" w:rsidP="00A535C4">
      <w:pPr>
        <w:bidi/>
        <w:jc w:val="both"/>
        <w:rPr>
          <w:rFonts w:cs="David" w:hint="cs"/>
          <w:rtl/>
        </w:rPr>
      </w:pPr>
    </w:p>
    <w:p w14:paraId="375D7916" w14:textId="77777777" w:rsidR="00A535C4" w:rsidRPr="00A535C4" w:rsidRDefault="00A535C4" w:rsidP="00A535C4">
      <w:pPr>
        <w:bidi/>
        <w:jc w:val="both"/>
        <w:rPr>
          <w:rFonts w:cs="David" w:hint="cs"/>
          <w:rtl/>
        </w:rPr>
      </w:pPr>
      <w:r w:rsidRPr="00A535C4">
        <w:rPr>
          <w:rFonts w:cs="David" w:hint="cs"/>
          <w:rtl/>
        </w:rPr>
        <w:tab/>
        <w:t xml:space="preserve">כאן אני חושב שאם נחדד את זה- אני לא מבקש מאף אחד שינה את דעתו, רק אני מבקש שנלך באיזשהו מסלול - אם נחדד את זה, ונקבל הכרעה עקרונית, לגבי העניין הזה עצמו - אז משם נוכל ללכת למסלול יותר ברור. יהיה לנו יותר ברור על מה אנחנו מתווכחים אחד עם השני. כי גם אז- אם אומרים שזו התשתית </w:t>
      </w:r>
      <w:proofErr w:type="spellStart"/>
      <w:r w:rsidRPr="00A535C4">
        <w:rPr>
          <w:rFonts w:cs="David" w:hint="cs"/>
          <w:rtl/>
        </w:rPr>
        <w:t>הראייתית</w:t>
      </w:r>
      <w:proofErr w:type="spellEnd"/>
      <w:r w:rsidRPr="00A535C4">
        <w:rPr>
          <w:rFonts w:cs="David" w:hint="cs"/>
          <w:rtl/>
        </w:rPr>
        <w:t xml:space="preserve"> המספקת, אין לי יותר מה להגיד. תחסכו את הזמן שלי. כי אם התקבלה החלטה שמסתפקים בזה -אני אומר: אכן, אני מודה, התשתית </w:t>
      </w:r>
      <w:proofErr w:type="spellStart"/>
      <w:r w:rsidRPr="00A535C4">
        <w:rPr>
          <w:rFonts w:cs="David" w:hint="cs"/>
          <w:rtl/>
        </w:rPr>
        <w:t>הראייתית</w:t>
      </w:r>
      <w:proofErr w:type="spellEnd"/>
      <w:r w:rsidRPr="00A535C4">
        <w:rPr>
          <w:rFonts w:cs="David" w:hint="cs"/>
          <w:rtl/>
        </w:rPr>
        <w:t xml:space="preserve"> ישנה פה. אין לי מה להגיד יותר מילה. זה סתם ברבורי זמן. הוויכוח צריך להיות, וכאן צריך לקבל את ההחלטה - האם אכן אנחנו מקבלים שזו תשתית </w:t>
      </w:r>
      <w:proofErr w:type="spellStart"/>
      <w:r w:rsidRPr="00A535C4">
        <w:rPr>
          <w:rFonts w:cs="David" w:hint="cs"/>
          <w:rtl/>
        </w:rPr>
        <w:t>ראייתית</w:t>
      </w:r>
      <w:proofErr w:type="spellEnd"/>
      <w:r w:rsidRPr="00A535C4">
        <w:rPr>
          <w:rFonts w:cs="David" w:hint="cs"/>
          <w:rtl/>
        </w:rPr>
        <w:t xml:space="preserve"> מספקת - כן או לא.   אם נמקד את הדיון על זה, ונקבל על זה החלטה- לדעתי, כל השאר כבר נגמר לכאן או לכאן. כי אם יקבלו החלטה - וכאן 6 איש יקבעו, אם 6 איש יגידו לנו, החברים - בשבילנו התשתית </w:t>
      </w:r>
      <w:proofErr w:type="spellStart"/>
      <w:r w:rsidRPr="00A535C4">
        <w:rPr>
          <w:rFonts w:cs="David" w:hint="cs"/>
          <w:rtl/>
        </w:rPr>
        <w:t>הראייתית</w:t>
      </w:r>
      <w:proofErr w:type="spellEnd"/>
      <w:r w:rsidRPr="00A535C4">
        <w:rPr>
          <w:rFonts w:cs="David" w:hint="cs"/>
          <w:rtl/>
        </w:rPr>
        <w:t xml:space="preserve"> הזו לא מספקת, אנחנו רוצים תשתית </w:t>
      </w:r>
      <w:proofErr w:type="spellStart"/>
      <w:r w:rsidRPr="00A535C4">
        <w:rPr>
          <w:rFonts w:cs="David" w:hint="cs"/>
          <w:rtl/>
        </w:rPr>
        <w:t>ראייתית</w:t>
      </w:r>
      <w:proofErr w:type="spellEnd"/>
      <w:r w:rsidRPr="00A535C4">
        <w:rPr>
          <w:rFonts w:cs="David" w:hint="cs"/>
          <w:rtl/>
        </w:rPr>
        <w:t xml:space="preserve">, כלומר - עצם שיקול הדעת של היועץ המשפטית זה לא תשתית </w:t>
      </w:r>
      <w:proofErr w:type="spellStart"/>
      <w:r w:rsidRPr="00A535C4">
        <w:rPr>
          <w:rFonts w:cs="David" w:hint="cs"/>
          <w:rtl/>
        </w:rPr>
        <w:t>ראייתית</w:t>
      </w:r>
      <w:proofErr w:type="spellEnd"/>
      <w:r w:rsidRPr="00A535C4">
        <w:rPr>
          <w:rFonts w:cs="David" w:hint="cs"/>
          <w:rtl/>
        </w:rPr>
        <w:t xml:space="preserve">, אם 6 איש יגידו את זה,  אז ברור לנו שצריך לעבור לרף יותר גבוה, ואז נשאל את עצמנו מה יהיה קודם ומה יהיה אחר כך. </w:t>
      </w:r>
    </w:p>
    <w:p w14:paraId="17FAFFDC" w14:textId="77777777" w:rsidR="00A535C4" w:rsidRPr="00A535C4" w:rsidRDefault="00A535C4" w:rsidP="00A535C4">
      <w:pPr>
        <w:bidi/>
        <w:jc w:val="both"/>
        <w:rPr>
          <w:rFonts w:cs="David" w:hint="cs"/>
          <w:rtl/>
        </w:rPr>
      </w:pPr>
    </w:p>
    <w:p w14:paraId="13365D9C" w14:textId="77777777" w:rsidR="00A535C4" w:rsidRPr="00A535C4" w:rsidRDefault="00A535C4" w:rsidP="00A535C4">
      <w:pPr>
        <w:bidi/>
        <w:jc w:val="both"/>
        <w:rPr>
          <w:rFonts w:cs="David" w:hint="cs"/>
          <w:rtl/>
        </w:rPr>
      </w:pPr>
      <w:r w:rsidRPr="00A535C4">
        <w:rPr>
          <w:rFonts w:cs="David" w:hint="cs"/>
          <w:rtl/>
        </w:rPr>
        <w:tab/>
        <w:t xml:space="preserve">אני מציע לכולנו - אני ניסיתי בתחילת התהליך לחפש תהליך של הידברות שלא יהיה - ידעתי שנגיע לרגעים האלה. אני אומר לכם היום - אנחנו נמשיך הלאה, אנחנו ניפול לעוד מלכודות. אני גם לא רוצה- ואני אומר את זה בכנות - שלא יהיה מצב ציני חס וחלילה, שבסופו של דבר יעשו לנו תרגילים. גם יכול להיות מצב שבסוף יבואו אלינו בכל מיני טענות בעקבות השימוע - שזה כך או אחרת, ולכן אני לא צריך להתפטר או כן צריך. אני לא בעד זה. לכן, אל"ף- אני מאד מציע שתהיה הידברות. בי"ת, אנחנו כבר רואים גם שזה לא כצעקתה. בסוף חודש מאי, אחרי השימוע, אני מקווה שלפני כן --  </w:t>
      </w:r>
    </w:p>
    <w:p w14:paraId="27B1F67A" w14:textId="77777777" w:rsidR="00A535C4" w:rsidRPr="00A535C4" w:rsidRDefault="00A535C4" w:rsidP="00A535C4">
      <w:pPr>
        <w:bidi/>
        <w:jc w:val="both"/>
        <w:rPr>
          <w:rFonts w:cs="David" w:hint="cs"/>
          <w:rtl/>
        </w:rPr>
      </w:pPr>
    </w:p>
    <w:p w14:paraId="714960C3"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27120CC1" w14:textId="77777777" w:rsidR="00A535C4" w:rsidRPr="00A535C4" w:rsidRDefault="00A535C4" w:rsidP="00A535C4">
      <w:pPr>
        <w:bidi/>
        <w:jc w:val="both"/>
        <w:rPr>
          <w:rFonts w:cs="David" w:hint="cs"/>
          <w:u w:val="single"/>
          <w:rtl/>
        </w:rPr>
      </w:pPr>
    </w:p>
    <w:p w14:paraId="7A8021F3" w14:textId="77777777" w:rsidR="00A535C4" w:rsidRPr="00A535C4" w:rsidRDefault="00A535C4" w:rsidP="00A535C4">
      <w:pPr>
        <w:bidi/>
        <w:jc w:val="both"/>
        <w:rPr>
          <w:rFonts w:cs="David" w:hint="cs"/>
          <w:rtl/>
        </w:rPr>
      </w:pPr>
      <w:r w:rsidRPr="00A535C4">
        <w:rPr>
          <w:rFonts w:cs="David" w:hint="cs"/>
          <w:rtl/>
        </w:rPr>
        <w:tab/>
        <w:t xml:space="preserve">ממש לא נכון. אנחנו בדיוק רואים שזה כן כצעקתה, ושנבוא לעוד בקשת נבצרות זמנית. בדיוק הפוך. </w:t>
      </w:r>
    </w:p>
    <w:p w14:paraId="20A35F51" w14:textId="77777777" w:rsidR="00A535C4" w:rsidRPr="00A535C4" w:rsidRDefault="00A535C4" w:rsidP="00A535C4">
      <w:pPr>
        <w:bidi/>
        <w:jc w:val="both"/>
        <w:rPr>
          <w:rFonts w:cs="David" w:hint="cs"/>
          <w:rtl/>
        </w:rPr>
      </w:pPr>
    </w:p>
    <w:p w14:paraId="368C599A" w14:textId="77777777" w:rsidR="00A535C4" w:rsidRPr="00A535C4" w:rsidRDefault="00A535C4" w:rsidP="00A535C4">
      <w:pPr>
        <w:bidi/>
        <w:jc w:val="both"/>
        <w:rPr>
          <w:rFonts w:cs="David" w:hint="cs"/>
          <w:rtl/>
        </w:rPr>
      </w:pPr>
      <w:r w:rsidRPr="00A535C4">
        <w:rPr>
          <w:rFonts w:cs="David" w:hint="cs"/>
          <w:u w:val="single"/>
          <w:rtl/>
        </w:rPr>
        <w:t>מיכאל איתן:</w:t>
      </w:r>
    </w:p>
    <w:p w14:paraId="4156451B" w14:textId="77777777" w:rsidR="00A535C4" w:rsidRPr="00A535C4" w:rsidRDefault="00A535C4" w:rsidP="00A535C4">
      <w:pPr>
        <w:bidi/>
        <w:jc w:val="both"/>
        <w:rPr>
          <w:rFonts w:cs="David" w:hint="cs"/>
          <w:rtl/>
        </w:rPr>
      </w:pPr>
    </w:p>
    <w:p w14:paraId="25A606AF" w14:textId="77777777" w:rsidR="00A535C4" w:rsidRPr="00A535C4" w:rsidRDefault="00A535C4" w:rsidP="00A535C4">
      <w:pPr>
        <w:bidi/>
        <w:jc w:val="both"/>
        <w:rPr>
          <w:rFonts w:cs="David" w:hint="cs"/>
          <w:rtl/>
        </w:rPr>
      </w:pPr>
      <w:r w:rsidRPr="00A535C4">
        <w:rPr>
          <w:rFonts w:cs="David" w:hint="cs"/>
          <w:rtl/>
        </w:rPr>
        <w:tab/>
        <w:t xml:space="preserve"> למה לא לנסות להידבר? </w:t>
      </w:r>
    </w:p>
    <w:p w14:paraId="6D5B344C" w14:textId="77777777" w:rsidR="00A535C4" w:rsidRPr="00A535C4" w:rsidRDefault="00A535C4" w:rsidP="00A535C4">
      <w:pPr>
        <w:bidi/>
        <w:jc w:val="both"/>
        <w:rPr>
          <w:rFonts w:cs="David" w:hint="cs"/>
          <w:rtl/>
        </w:rPr>
      </w:pPr>
    </w:p>
    <w:p w14:paraId="5EF247CF"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0FB9C850" w14:textId="77777777" w:rsidR="00A535C4" w:rsidRPr="00A535C4" w:rsidRDefault="00A535C4" w:rsidP="00A535C4">
      <w:pPr>
        <w:bidi/>
        <w:jc w:val="both"/>
        <w:rPr>
          <w:rFonts w:cs="David" w:hint="cs"/>
          <w:rtl/>
        </w:rPr>
      </w:pPr>
    </w:p>
    <w:p w14:paraId="65465F0E" w14:textId="77777777" w:rsidR="00A535C4" w:rsidRPr="00A535C4" w:rsidRDefault="00A535C4" w:rsidP="00A535C4">
      <w:pPr>
        <w:bidi/>
        <w:jc w:val="both"/>
        <w:rPr>
          <w:rFonts w:cs="David" w:hint="cs"/>
          <w:rtl/>
        </w:rPr>
      </w:pPr>
      <w:r w:rsidRPr="00A535C4">
        <w:rPr>
          <w:rFonts w:cs="David" w:hint="cs"/>
          <w:rtl/>
        </w:rPr>
        <w:tab/>
        <w:t xml:space="preserve">זה - אני בעד. </w:t>
      </w:r>
    </w:p>
    <w:p w14:paraId="57B98C8D" w14:textId="77777777" w:rsidR="00A535C4" w:rsidRPr="00A535C4" w:rsidRDefault="00A535C4" w:rsidP="00A535C4">
      <w:pPr>
        <w:bidi/>
        <w:jc w:val="both"/>
        <w:rPr>
          <w:rFonts w:cs="David" w:hint="cs"/>
          <w:rtl/>
        </w:rPr>
      </w:pPr>
    </w:p>
    <w:p w14:paraId="0451EFB8" w14:textId="77777777" w:rsidR="00A535C4" w:rsidRPr="00A535C4" w:rsidRDefault="00A535C4" w:rsidP="00A535C4">
      <w:pPr>
        <w:bidi/>
        <w:jc w:val="both"/>
        <w:rPr>
          <w:rFonts w:cs="David" w:hint="cs"/>
          <w:u w:val="single"/>
          <w:rtl/>
        </w:rPr>
      </w:pPr>
      <w:r w:rsidRPr="00A535C4">
        <w:rPr>
          <w:rFonts w:cs="David" w:hint="cs"/>
          <w:u w:val="single"/>
          <w:rtl/>
        </w:rPr>
        <w:t>מיכאל איתן:</w:t>
      </w:r>
    </w:p>
    <w:p w14:paraId="566607EF" w14:textId="77777777" w:rsidR="00A535C4" w:rsidRPr="00A535C4" w:rsidRDefault="00A535C4" w:rsidP="00A535C4">
      <w:pPr>
        <w:bidi/>
        <w:jc w:val="both"/>
        <w:rPr>
          <w:rFonts w:cs="David" w:hint="cs"/>
          <w:rtl/>
        </w:rPr>
      </w:pPr>
    </w:p>
    <w:p w14:paraId="234B4E77" w14:textId="77777777" w:rsidR="00A535C4" w:rsidRPr="00A535C4" w:rsidRDefault="00A535C4" w:rsidP="00A535C4">
      <w:pPr>
        <w:bidi/>
        <w:jc w:val="both"/>
        <w:rPr>
          <w:rFonts w:cs="David" w:hint="cs"/>
          <w:rtl/>
        </w:rPr>
      </w:pPr>
      <w:r w:rsidRPr="00A535C4">
        <w:rPr>
          <w:rFonts w:cs="David" w:hint="cs"/>
          <w:rtl/>
        </w:rPr>
        <w:tab/>
        <w:t xml:space="preserve">לדעתי -  עד יום חמישי כן שווה שנעשה עוד התייעצות, אולי בלתי </w:t>
      </w:r>
      <w:proofErr w:type="spellStart"/>
      <w:r w:rsidRPr="00A535C4">
        <w:rPr>
          <w:rFonts w:cs="David" w:hint="cs"/>
          <w:rtl/>
        </w:rPr>
        <w:t>פורמלית</w:t>
      </w:r>
      <w:proofErr w:type="spellEnd"/>
      <w:r w:rsidRPr="00A535C4">
        <w:rPr>
          <w:rFonts w:cs="David" w:hint="cs"/>
          <w:rtl/>
        </w:rPr>
        <w:t xml:space="preserve">, תנסי לרכז את זה, דברי עם היועץ המשפטי. אולי נגיע לאיזושהי הבנה. מישהו אמר כאן, וזה נכון: עכשיו  כבר לא  כבוד הנשיא מונח על הפרק, אלא כבודנו. בואו נשתדל לצאת מזה. נשתדל להגיע בהסכמה לאיזושהי  - - נהפוך את זה למנוף, נכבד את הכנסת, מה שכל אחד מאתנו רוצה. זו לא מלחמה אטומית, לא אנחנו הנאשמים פה. </w:t>
      </w:r>
    </w:p>
    <w:p w14:paraId="1B0E01A0" w14:textId="77777777" w:rsidR="00A535C4" w:rsidRPr="00A535C4" w:rsidRDefault="00A535C4" w:rsidP="00A535C4">
      <w:pPr>
        <w:bidi/>
        <w:jc w:val="both"/>
        <w:rPr>
          <w:rFonts w:cs="David" w:hint="cs"/>
          <w:rtl/>
        </w:rPr>
      </w:pPr>
    </w:p>
    <w:p w14:paraId="03611B2A" w14:textId="77777777" w:rsidR="00A535C4" w:rsidRPr="00A535C4" w:rsidRDefault="00A535C4" w:rsidP="00A535C4">
      <w:pPr>
        <w:bidi/>
        <w:jc w:val="both"/>
        <w:rPr>
          <w:rFonts w:cs="David" w:hint="cs"/>
          <w:rtl/>
        </w:rPr>
      </w:pPr>
      <w:r w:rsidRPr="00A535C4">
        <w:rPr>
          <w:rFonts w:cs="David" w:hint="cs"/>
          <w:rtl/>
        </w:rPr>
        <w:tab/>
        <w:t>אז אם אפשר להגיע - -</w:t>
      </w:r>
    </w:p>
    <w:p w14:paraId="3F5BCB09" w14:textId="77777777" w:rsidR="00A535C4" w:rsidRPr="00A535C4" w:rsidRDefault="00A535C4" w:rsidP="00A535C4">
      <w:pPr>
        <w:bidi/>
        <w:jc w:val="both"/>
        <w:rPr>
          <w:rFonts w:cs="David" w:hint="cs"/>
          <w:rtl/>
        </w:rPr>
      </w:pPr>
    </w:p>
    <w:p w14:paraId="3F88FBA0" w14:textId="77777777" w:rsidR="00A535C4" w:rsidRPr="00A535C4" w:rsidRDefault="00A535C4" w:rsidP="00A535C4">
      <w:pPr>
        <w:bidi/>
        <w:jc w:val="both"/>
        <w:rPr>
          <w:rFonts w:cs="David" w:hint="cs"/>
          <w:u w:val="single"/>
          <w:rtl/>
        </w:rPr>
      </w:pPr>
      <w:r w:rsidRPr="00A535C4">
        <w:rPr>
          <w:rFonts w:cs="David" w:hint="cs"/>
          <w:u w:val="single"/>
          <w:rtl/>
        </w:rPr>
        <w:t xml:space="preserve">זהבה </w:t>
      </w:r>
      <w:proofErr w:type="spellStart"/>
      <w:r w:rsidRPr="00A535C4">
        <w:rPr>
          <w:rFonts w:cs="David" w:hint="cs"/>
          <w:u w:val="single"/>
          <w:rtl/>
        </w:rPr>
        <w:t>גלאון</w:t>
      </w:r>
      <w:proofErr w:type="spellEnd"/>
      <w:r w:rsidRPr="00A535C4">
        <w:rPr>
          <w:rFonts w:cs="David" w:hint="cs"/>
          <w:u w:val="single"/>
          <w:rtl/>
        </w:rPr>
        <w:t>:</w:t>
      </w:r>
    </w:p>
    <w:p w14:paraId="0529FD6C" w14:textId="77777777" w:rsidR="00A535C4" w:rsidRPr="00A535C4" w:rsidRDefault="00A535C4" w:rsidP="00A535C4">
      <w:pPr>
        <w:bidi/>
        <w:jc w:val="both"/>
        <w:rPr>
          <w:rFonts w:cs="David" w:hint="cs"/>
          <w:rtl/>
        </w:rPr>
      </w:pPr>
    </w:p>
    <w:p w14:paraId="36EBD8F9" w14:textId="77777777" w:rsidR="00A535C4" w:rsidRPr="00A535C4" w:rsidRDefault="00A535C4" w:rsidP="00A535C4">
      <w:pPr>
        <w:bidi/>
        <w:jc w:val="both"/>
        <w:rPr>
          <w:rFonts w:cs="David" w:hint="cs"/>
          <w:rtl/>
        </w:rPr>
      </w:pPr>
      <w:r w:rsidRPr="00A535C4">
        <w:rPr>
          <w:rFonts w:cs="David" w:hint="cs"/>
          <w:rtl/>
        </w:rPr>
        <w:tab/>
        <w:t xml:space="preserve">לא, לא שאני לא רוצה להידבר. אני שמעתי בקשב רב את חבר הכנסת איתן. הוא חוזר לאותן מושכלות יסוד שמנחות אותו והפער נותר בעינו. </w:t>
      </w:r>
    </w:p>
    <w:p w14:paraId="10EF9FE7" w14:textId="77777777" w:rsidR="00A535C4" w:rsidRPr="00A535C4" w:rsidRDefault="00A535C4" w:rsidP="00A535C4">
      <w:pPr>
        <w:bidi/>
        <w:jc w:val="both"/>
        <w:rPr>
          <w:rFonts w:cs="David" w:hint="cs"/>
          <w:u w:val="single"/>
          <w:rtl/>
        </w:rPr>
      </w:pPr>
    </w:p>
    <w:p w14:paraId="53D6136B" w14:textId="77777777" w:rsidR="00A535C4" w:rsidRPr="00A535C4" w:rsidRDefault="00A535C4" w:rsidP="00A535C4">
      <w:pPr>
        <w:bidi/>
        <w:jc w:val="both"/>
        <w:rPr>
          <w:rFonts w:cs="David" w:hint="cs"/>
          <w:u w:val="single"/>
          <w:rtl/>
        </w:rPr>
      </w:pPr>
      <w:r w:rsidRPr="00A535C4">
        <w:rPr>
          <w:rFonts w:cs="David" w:hint="cs"/>
          <w:u w:val="single"/>
          <w:rtl/>
        </w:rPr>
        <w:t>מיכאל איתן:</w:t>
      </w:r>
    </w:p>
    <w:p w14:paraId="56B3DA0B" w14:textId="77777777" w:rsidR="00A535C4" w:rsidRPr="00A535C4" w:rsidRDefault="00A535C4" w:rsidP="00A535C4">
      <w:pPr>
        <w:bidi/>
        <w:jc w:val="both"/>
        <w:rPr>
          <w:rFonts w:cs="David" w:hint="cs"/>
          <w:rtl/>
        </w:rPr>
      </w:pPr>
    </w:p>
    <w:p w14:paraId="4CC0C098" w14:textId="77777777" w:rsidR="00A535C4" w:rsidRPr="00A535C4" w:rsidRDefault="00A535C4" w:rsidP="00A535C4">
      <w:pPr>
        <w:bidi/>
        <w:jc w:val="both"/>
        <w:rPr>
          <w:rFonts w:cs="David" w:hint="cs"/>
          <w:rtl/>
        </w:rPr>
      </w:pPr>
      <w:r w:rsidRPr="00A535C4">
        <w:rPr>
          <w:rFonts w:cs="David" w:hint="cs"/>
          <w:rtl/>
        </w:rPr>
        <w:tab/>
        <w:t xml:space="preserve">למה נותר בעינו? </w:t>
      </w:r>
    </w:p>
    <w:p w14:paraId="19A976F1" w14:textId="77777777" w:rsidR="00A535C4" w:rsidRPr="00A535C4" w:rsidRDefault="00A535C4" w:rsidP="00A535C4">
      <w:pPr>
        <w:bidi/>
        <w:jc w:val="both"/>
        <w:rPr>
          <w:rFonts w:cs="David" w:hint="cs"/>
          <w:rtl/>
        </w:rPr>
      </w:pPr>
    </w:p>
    <w:p w14:paraId="1544A85C"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05FB9CBB" w14:textId="77777777" w:rsidR="00A535C4" w:rsidRPr="00A535C4" w:rsidRDefault="00A535C4" w:rsidP="00A535C4">
      <w:pPr>
        <w:bidi/>
        <w:jc w:val="both"/>
        <w:rPr>
          <w:rFonts w:cs="David" w:hint="cs"/>
          <w:rtl/>
        </w:rPr>
      </w:pPr>
    </w:p>
    <w:p w14:paraId="20B8541A" w14:textId="77777777" w:rsidR="00A535C4" w:rsidRPr="00A535C4" w:rsidRDefault="00A535C4" w:rsidP="00A535C4">
      <w:pPr>
        <w:bidi/>
        <w:jc w:val="both"/>
        <w:rPr>
          <w:rFonts w:cs="David" w:hint="cs"/>
          <w:rtl/>
        </w:rPr>
      </w:pPr>
      <w:r w:rsidRPr="00A535C4">
        <w:rPr>
          <w:rFonts w:cs="David" w:hint="cs"/>
          <w:rtl/>
        </w:rPr>
        <w:tab/>
        <w:t xml:space="preserve"> תדברו ביניכם אחר כך. </w:t>
      </w:r>
    </w:p>
    <w:p w14:paraId="5A7F3CB0" w14:textId="77777777" w:rsidR="00A535C4" w:rsidRPr="00A535C4" w:rsidRDefault="00A535C4" w:rsidP="00A535C4">
      <w:pPr>
        <w:bidi/>
        <w:jc w:val="both"/>
        <w:rPr>
          <w:rFonts w:cs="David" w:hint="cs"/>
          <w:rtl/>
        </w:rPr>
      </w:pPr>
    </w:p>
    <w:p w14:paraId="5E482492" w14:textId="77777777" w:rsidR="00A535C4" w:rsidRPr="00A535C4" w:rsidRDefault="00A535C4" w:rsidP="00A535C4">
      <w:pPr>
        <w:bidi/>
        <w:jc w:val="both"/>
        <w:rPr>
          <w:rFonts w:cs="David" w:hint="cs"/>
          <w:rtl/>
        </w:rPr>
      </w:pPr>
      <w:r w:rsidRPr="00A535C4">
        <w:rPr>
          <w:rFonts w:cs="David" w:hint="cs"/>
          <w:u w:val="single"/>
          <w:rtl/>
        </w:rPr>
        <w:t>מיכאל איתן:</w:t>
      </w:r>
    </w:p>
    <w:p w14:paraId="10AFDFD1" w14:textId="77777777" w:rsidR="00A535C4" w:rsidRPr="00A535C4" w:rsidRDefault="00A535C4" w:rsidP="00A535C4">
      <w:pPr>
        <w:bidi/>
        <w:jc w:val="both"/>
        <w:rPr>
          <w:rFonts w:cs="David" w:hint="cs"/>
          <w:rtl/>
        </w:rPr>
      </w:pPr>
    </w:p>
    <w:p w14:paraId="462A022F" w14:textId="77777777" w:rsidR="00A535C4" w:rsidRPr="00A535C4" w:rsidRDefault="00A535C4" w:rsidP="00A535C4">
      <w:pPr>
        <w:bidi/>
        <w:jc w:val="both"/>
        <w:rPr>
          <w:rFonts w:cs="David" w:hint="cs"/>
          <w:rtl/>
        </w:rPr>
      </w:pPr>
      <w:r w:rsidRPr="00A535C4">
        <w:rPr>
          <w:rFonts w:cs="David" w:hint="cs"/>
          <w:rtl/>
        </w:rPr>
        <w:tab/>
        <w:t xml:space="preserve"> משפט סיום - עכשיו שמעת את הדיאלוג הזה. הוא נעשה בטון של התנצחות. </w:t>
      </w:r>
    </w:p>
    <w:p w14:paraId="54A293D3" w14:textId="77777777" w:rsidR="00A535C4" w:rsidRPr="00A535C4" w:rsidRDefault="00A535C4" w:rsidP="00A535C4">
      <w:pPr>
        <w:bidi/>
        <w:jc w:val="both"/>
        <w:rPr>
          <w:rFonts w:cs="David" w:hint="cs"/>
          <w:rtl/>
        </w:rPr>
      </w:pPr>
    </w:p>
    <w:p w14:paraId="7C0DDBD1" w14:textId="77777777" w:rsidR="00A535C4" w:rsidRPr="00A535C4" w:rsidRDefault="00A535C4" w:rsidP="00A535C4">
      <w:pPr>
        <w:bidi/>
        <w:jc w:val="both"/>
        <w:rPr>
          <w:rFonts w:cs="David" w:hint="cs"/>
          <w:rtl/>
        </w:rPr>
      </w:pPr>
    </w:p>
    <w:p w14:paraId="3AB6DCC8" w14:textId="77777777" w:rsidR="00A535C4" w:rsidRPr="00A535C4" w:rsidRDefault="00A535C4" w:rsidP="00A535C4">
      <w:pPr>
        <w:bidi/>
        <w:jc w:val="both"/>
        <w:rPr>
          <w:rFonts w:cs="David" w:hint="cs"/>
          <w:rtl/>
        </w:rPr>
      </w:pPr>
      <w:r w:rsidRPr="00A535C4">
        <w:rPr>
          <w:rFonts w:cs="David" w:hint="cs"/>
          <w:u w:val="single"/>
          <w:rtl/>
        </w:rPr>
        <w:t xml:space="preserve">זהבה </w:t>
      </w:r>
      <w:proofErr w:type="spellStart"/>
      <w:r w:rsidRPr="00A535C4">
        <w:rPr>
          <w:rFonts w:cs="David" w:hint="cs"/>
          <w:u w:val="single"/>
          <w:rtl/>
        </w:rPr>
        <w:t>גלאון</w:t>
      </w:r>
      <w:proofErr w:type="spellEnd"/>
      <w:r w:rsidRPr="00A535C4">
        <w:rPr>
          <w:rFonts w:cs="David" w:hint="cs"/>
          <w:u w:val="single"/>
          <w:rtl/>
        </w:rPr>
        <w:t>:</w:t>
      </w:r>
    </w:p>
    <w:p w14:paraId="1440C83D" w14:textId="77777777" w:rsidR="00A535C4" w:rsidRPr="00A535C4" w:rsidRDefault="00A535C4" w:rsidP="00A535C4">
      <w:pPr>
        <w:bidi/>
        <w:jc w:val="both"/>
        <w:rPr>
          <w:rFonts w:cs="David" w:hint="cs"/>
          <w:rtl/>
        </w:rPr>
      </w:pPr>
    </w:p>
    <w:p w14:paraId="144E8F00" w14:textId="77777777" w:rsidR="00A535C4" w:rsidRPr="00A535C4" w:rsidRDefault="00A535C4" w:rsidP="00A535C4">
      <w:pPr>
        <w:bidi/>
        <w:jc w:val="both"/>
        <w:rPr>
          <w:rFonts w:cs="David" w:hint="cs"/>
          <w:rtl/>
        </w:rPr>
      </w:pPr>
      <w:r w:rsidRPr="00A535C4">
        <w:rPr>
          <w:rFonts w:cs="David" w:hint="cs"/>
          <w:rtl/>
        </w:rPr>
        <w:tab/>
        <w:t xml:space="preserve">לא, אין לי טון של התנצחות. </w:t>
      </w:r>
    </w:p>
    <w:p w14:paraId="24D0A760" w14:textId="77777777" w:rsidR="00A535C4" w:rsidRPr="00A535C4" w:rsidRDefault="00A535C4" w:rsidP="00A535C4">
      <w:pPr>
        <w:bidi/>
        <w:jc w:val="both"/>
        <w:rPr>
          <w:rFonts w:cs="David" w:hint="cs"/>
          <w:rtl/>
        </w:rPr>
      </w:pPr>
      <w:r w:rsidRPr="00A535C4">
        <w:rPr>
          <w:rFonts w:cs="David" w:hint="cs"/>
          <w:rtl/>
        </w:rPr>
        <w:tab/>
      </w:r>
    </w:p>
    <w:p w14:paraId="73B1E670" w14:textId="77777777" w:rsidR="00A535C4" w:rsidRPr="00A535C4" w:rsidRDefault="00A535C4" w:rsidP="00A535C4">
      <w:pPr>
        <w:bidi/>
        <w:jc w:val="both"/>
        <w:rPr>
          <w:rFonts w:cs="David" w:hint="cs"/>
          <w:rtl/>
        </w:rPr>
      </w:pPr>
      <w:r w:rsidRPr="00A535C4">
        <w:rPr>
          <w:rFonts w:cs="David" w:hint="cs"/>
          <w:u w:val="single"/>
          <w:rtl/>
        </w:rPr>
        <w:t>מיכאל איתן:</w:t>
      </w:r>
    </w:p>
    <w:p w14:paraId="0AE24B5B" w14:textId="77777777" w:rsidR="00A535C4" w:rsidRPr="00A535C4" w:rsidRDefault="00A535C4" w:rsidP="00A535C4">
      <w:pPr>
        <w:bidi/>
        <w:jc w:val="both"/>
        <w:rPr>
          <w:rFonts w:cs="David" w:hint="cs"/>
          <w:rtl/>
        </w:rPr>
      </w:pPr>
    </w:p>
    <w:p w14:paraId="26718E7E" w14:textId="77777777" w:rsidR="00A535C4" w:rsidRPr="00A535C4" w:rsidRDefault="00A535C4" w:rsidP="00A535C4">
      <w:pPr>
        <w:bidi/>
        <w:jc w:val="both"/>
        <w:rPr>
          <w:rFonts w:cs="David" w:hint="cs"/>
          <w:rtl/>
        </w:rPr>
      </w:pPr>
      <w:r w:rsidRPr="00A535C4">
        <w:rPr>
          <w:rFonts w:cs="David" w:hint="cs"/>
          <w:rtl/>
        </w:rPr>
        <w:tab/>
        <w:t xml:space="preserve">אני, אני מתנצח. בואי תנסי את, יושבת הראש, לקיים ישיבה  על כוס קפה, לא בפורום כזה, שאנחנו יכולים לשבת,  לנסות ולשכנע אחד את השני ולקבוע מתווה שיהיה מוסכם על כולם. אולי, אולי נצליח. </w:t>
      </w:r>
    </w:p>
    <w:p w14:paraId="6D744698" w14:textId="77777777" w:rsidR="00A535C4" w:rsidRPr="00A535C4" w:rsidRDefault="00A535C4" w:rsidP="00A535C4">
      <w:pPr>
        <w:bidi/>
        <w:jc w:val="both"/>
        <w:rPr>
          <w:rFonts w:cs="David" w:hint="cs"/>
          <w:rtl/>
        </w:rPr>
      </w:pPr>
    </w:p>
    <w:p w14:paraId="20C538B8"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491DBC4A" w14:textId="77777777" w:rsidR="00A535C4" w:rsidRPr="00A535C4" w:rsidRDefault="00A535C4" w:rsidP="00A535C4">
      <w:pPr>
        <w:bidi/>
        <w:jc w:val="both"/>
        <w:rPr>
          <w:rFonts w:cs="David" w:hint="cs"/>
          <w:u w:val="single"/>
          <w:rtl/>
        </w:rPr>
      </w:pPr>
    </w:p>
    <w:p w14:paraId="14CD4DBC" w14:textId="77777777" w:rsidR="00A535C4" w:rsidRPr="00A535C4" w:rsidRDefault="00A535C4" w:rsidP="00A535C4">
      <w:pPr>
        <w:bidi/>
        <w:jc w:val="both"/>
        <w:rPr>
          <w:rFonts w:cs="David" w:hint="cs"/>
          <w:rtl/>
        </w:rPr>
      </w:pPr>
      <w:r w:rsidRPr="00A535C4">
        <w:rPr>
          <w:rFonts w:cs="David" w:hint="cs"/>
          <w:rtl/>
        </w:rPr>
        <w:tab/>
        <w:t xml:space="preserve"> אני רוצה לומר - קודם כל למיכאל איתן. אני בעד ההצעה של ההידברות. אני חושב שצריך לעשות את זה, אני גם מוכן להשתתף בזה. אני רק פונה אליך שאתה מציג - באמת, אני חושב שאתה טועה לחלוטין אך אני מכבד את הגישה שלך. אל תשתמש במילה "להיטות". מי שיסתכל וישמע מי פה להוט - לא בטוח שיגיע למסקנה מי זה. אז אל תשתמש במונח. אף אחד פה לא להוט. </w:t>
      </w:r>
    </w:p>
    <w:p w14:paraId="232BD986" w14:textId="77777777" w:rsidR="00A535C4" w:rsidRPr="00A535C4" w:rsidRDefault="00A535C4" w:rsidP="00A535C4">
      <w:pPr>
        <w:bidi/>
        <w:jc w:val="both"/>
        <w:rPr>
          <w:rFonts w:cs="David" w:hint="cs"/>
          <w:rtl/>
        </w:rPr>
      </w:pPr>
    </w:p>
    <w:p w14:paraId="6444B44E" w14:textId="77777777" w:rsidR="00A535C4" w:rsidRPr="00A535C4" w:rsidRDefault="00A535C4" w:rsidP="00A535C4">
      <w:pPr>
        <w:bidi/>
        <w:jc w:val="both"/>
        <w:rPr>
          <w:rFonts w:cs="David" w:hint="cs"/>
          <w:rtl/>
        </w:rPr>
      </w:pPr>
      <w:r w:rsidRPr="00A535C4">
        <w:rPr>
          <w:rFonts w:cs="David" w:hint="cs"/>
          <w:u w:val="single"/>
          <w:rtl/>
        </w:rPr>
        <w:t>מיכאל איתן:</w:t>
      </w:r>
    </w:p>
    <w:p w14:paraId="3AC6113E" w14:textId="77777777" w:rsidR="00A535C4" w:rsidRPr="00A535C4" w:rsidRDefault="00A535C4" w:rsidP="00A535C4">
      <w:pPr>
        <w:bidi/>
        <w:jc w:val="both"/>
        <w:rPr>
          <w:rFonts w:cs="David" w:hint="cs"/>
          <w:rtl/>
        </w:rPr>
      </w:pPr>
    </w:p>
    <w:p w14:paraId="5B90497E" w14:textId="77777777" w:rsidR="00A535C4" w:rsidRPr="00A535C4" w:rsidRDefault="00A535C4" w:rsidP="00A535C4">
      <w:pPr>
        <w:bidi/>
        <w:jc w:val="both"/>
        <w:rPr>
          <w:rFonts w:cs="David" w:hint="cs"/>
          <w:rtl/>
        </w:rPr>
      </w:pPr>
      <w:r w:rsidRPr="00A535C4">
        <w:rPr>
          <w:rFonts w:cs="David" w:hint="cs"/>
          <w:rtl/>
        </w:rPr>
        <w:tab/>
        <w:t xml:space="preserve"> אני להוט. </w:t>
      </w:r>
    </w:p>
    <w:p w14:paraId="49605C09" w14:textId="77777777" w:rsidR="00A535C4" w:rsidRPr="00A535C4" w:rsidRDefault="00A535C4" w:rsidP="00A535C4">
      <w:pPr>
        <w:bidi/>
        <w:jc w:val="both"/>
        <w:rPr>
          <w:rFonts w:cs="David" w:hint="cs"/>
          <w:rtl/>
        </w:rPr>
      </w:pPr>
    </w:p>
    <w:p w14:paraId="10B7A960"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70E99520" w14:textId="77777777" w:rsidR="00A535C4" w:rsidRPr="00A535C4" w:rsidRDefault="00A535C4" w:rsidP="00A535C4">
      <w:pPr>
        <w:bidi/>
        <w:jc w:val="both"/>
        <w:rPr>
          <w:rFonts w:cs="David" w:hint="cs"/>
          <w:u w:val="single"/>
          <w:rtl/>
        </w:rPr>
      </w:pPr>
    </w:p>
    <w:p w14:paraId="4C0AD0E1" w14:textId="77777777" w:rsidR="00A535C4" w:rsidRPr="00A535C4" w:rsidRDefault="00A535C4" w:rsidP="00A535C4">
      <w:pPr>
        <w:bidi/>
        <w:jc w:val="both"/>
        <w:rPr>
          <w:rFonts w:cs="David" w:hint="cs"/>
          <w:rtl/>
        </w:rPr>
      </w:pPr>
      <w:r w:rsidRPr="00A535C4">
        <w:rPr>
          <w:rFonts w:cs="David" w:hint="cs"/>
          <w:rtl/>
        </w:rPr>
        <w:tab/>
        <w:t xml:space="preserve">אתה אומר: יש כאלה שלהוטים להדיח. במילים האלה השתמשת. </w:t>
      </w:r>
      <w:r w:rsidRPr="00A535C4">
        <w:rPr>
          <w:rFonts w:cs="David" w:hint="cs"/>
          <w:rtl/>
        </w:rPr>
        <w:tab/>
        <w:t xml:space="preserve"> הנשיא כלא את כולנו לדבר הזה בהתנהלות שלו.  אין לנו שום אפשרות חוקית לסיים את זה, אנחנו מקיימים חובה, כמו שאמרה חברת הכנסת לבנת. לא שאני לא מבין את התחושה שלו, אבל יבוא יום והנושאים יתבהרו, וכל אחד מאתנו שנקט בעמדה מסוימת יהיה מאד גאה בזה שהוא עמד, למרות כל המכשולים, שלא רק שמציגים חברי הכנסת - גם אחרים שנמצאים כאן. אנחנו עמדנו על כבודנו ככנסת, ועל כבודנו כנציגי ציבור, בתנאים שלא סייעו לנו לעמוד על כבודנו. לכן, גם אם אני מעריך </w:t>
      </w:r>
    </w:p>
    <w:p w14:paraId="55FC2313" w14:textId="77777777" w:rsidR="00A535C4" w:rsidRPr="00A535C4" w:rsidRDefault="00A535C4" w:rsidP="00A535C4">
      <w:pPr>
        <w:bidi/>
        <w:jc w:val="both"/>
        <w:rPr>
          <w:rFonts w:cs="David" w:hint="cs"/>
          <w:rtl/>
        </w:rPr>
      </w:pPr>
      <w:r w:rsidRPr="00A535C4">
        <w:rPr>
          <w:rFonts w:cs="David" w:hint="cs"/>
          <w:rtl/>
        </w:rPr>
        <w:t xml:space="preserve">שאין סיכוי בהדחה פוליטית, גם אם אני מעריך שהדבר הזה יכול לגרום נזק פוליטי - אני בכלל לא שוקל את הדברים האלה, כי הדבר הזה הוא הדבר שאתנו במשך כל החצי שנה הזו, וגילינו איפוק והגענו לנקודה שבה אנחנו צריכים להחליט האם להשאיר את החוק כאות מתה,או לא. </w:t>
      </w:r>
    </w:p>
    <w:p w14:paraId="44DA79DA" w14:textId="77777777" w:rsidR="00A535C4" w:rsidRPr="00A535C4" w:rsidRDefault="00A535C4" w:rsidP="00A535C4">
      <w:pPr>
        <w:bidi/>
        <w:jc w:val="both"/>
        <w:rPr>
          <w:rFonts w:cs="David" w:hint="cs"/>
          <w:rtl/>
        </w:rPr>
      </w:pPr>
    </w:p>
    <w:p w14:paraId="0C8173E5" w14:textId="77777777" w:rsidR="00A535C4" w:rsidRPr="00A535C4" w:rsidRDefault="00A535C4" w:rsidP="00A535C4">
      <w:pPr>
        <w:bidi/>
        <w:jc w:val="both"/>
        <w:rPr>
          <w:rFonts w:cs="David" w:hint="cs"/>
          <w:rtl/>
        </w:rPr>
      </w:pPr>
      <w:r w:rsidRPr="00A535C4">
        <w:rPr>
          <w:rFonts w:cs="David" w:hint="cs"/>
          <w:rtl/>
        </w:rPr>
        <w:tab/>
        <w:t xml:space="preserve">עכשיו צריך להבין עוד דבר- בלוח הזמנים ששם היועץ פה, לפנינו, עולה בצורה ברורה - אם השימוע יהיה בתחילת מאי, דהיינו, מיקי, שתהיה לנו בקשה נוספת לנבצרות באפריל. </w:t>
      </w:r>
    </w:p>
    <w:p w14:paraId="5D47C78B" w14:textId="77777777" w:rsidR="00A535C4" w:rsidRPr="00A535C4" w:rsidRDefault="00A535C4" w:rsidP="00A535C4">
      <w:pPr>
        <w:bidi/>
        <w:jc w:val="both"/>
        <w:rPr>
          <w:rFonts w:cs="David" w:hint="cs"/>
          <w:rtl/>
        </w:rPr>
      </w:pPr>
    </w:p>
    <w:p w14:paraId="25BF17E8" w14:textId="77777777" w:rsidR="00A535C4" w:rsidRPr="00A535C4" w:rsidRDefault="00A535C4" w:rsidP="00A535C4">
      <w:pPr>
        <w:bidi/>
        <w:jc w:val="both"/>
        <w:rPr>
          <w:rFonts w:cs="David" w:hint="cs"/>
          <w:u w:val="single"/>
          <w:rtl/>
        </w:rPr>
      </w:pPr>
      <w:r w:rsidRPr="00A535C4">
        <w:rPr>
          <w:rFonts w:cs="David" w:hint="cs"/>
          <w:u w:val="single"/>
          <w:rtl/>
        </w:rPr>
        <w:t>קריאה:</w:t>
      </w:r>
    </w:p>
    <w:p w14:paraId="2F04F527" w14:textId="77777777" w:rsidR="00A535C4" w:rsidRPr="00A535C4" w:rsidRDefault="00A535C4" w:rsidP="00A535C4">
      <w:pPr>
        <w:bidi/>
        <w:jc w:val="both"/>
        <w:rPr>
          <w:rFonts w:cs="David" w:hint="cs"/>
          <w:rtl/>
        </w:rPr>
      </w:pPr>
    </w:p>
    <w:p w14:paraId="6C3D92C9" w14:textId="77777777" w:rsidR="00A535C4" w:rsidRPr="00A535C4" w:rsidRDefault="00A535C4" w:rsidP="00A535C4">
      <w:pPr>
        <w:bidi/>
        <w:jc w:val="both"/>
        <w:rPr>
          <w:rFonts w:cs="David" w:hint="cs"/>
          <w:rtl/>
        </w:rPr>
      </w:pPr>
      <w:r w:rsidRPr="00A535C4">
        <w:rPr>
          <w:rFonts w:cs="David" w:hint="cs"/>
          <w:rtl/>
        </w:rPr>
        <w:tab/>
        <w:t xml:space="preserve">נכון. </w:t>
      </w:r>
    </w:p>
    <w:p w14:paraId="11351D03" w14:textId="77777777" w:rsidR="00A535C4" w:rsidRPr="00A535C4" w:rsidRDefault="00A535C4" w:rsidP="00A535C4">
      <w:pPr>
        <w:bidi/>
        <w:jc w:val="both"/>
        <w:rPr>
          <w:rFonts w:cs="David" w:hint="cs"/>
          <w:rtl/>
        </w:rPr>
      </w:pPr>
    </w:p>
    <w:p w14:paraId="3DA6B676"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3FB29373" w14:textId="77777777" w:rsidR="00A535C4" w:rsidRPr="00A535C4" w:rsidRDefault="00A535C4" w:rsidP="00A535C4">
      <w:pPr>
        <w:bidi/>
        <w:jc w:val="both"/>
        <w:rPr>
          <w:rFonts w:cs="David" w:hint="cs"/>
          <w:rtl/>
        </w:rPr>
      </w:pPr>
    </w:p>
    <w:p w14:paraId="40CF80AA" w14:textId="77777777" w:rsidR="00A535C4" w:rsidRPr="00A535C4" w:rsidRDefault="00A535C4" w:rsidP="00A535C4">
      <w:pPr>
        <w:bidi/>
        <w:jc w:val="both"/>
        <w:rPr>
          <w:rFonts w:cs="David" w:hint="cs"/>
          <w:rtl/>
        </w:rPr>
      </w:pPr>
      <w:r w:rsidRPr="00A535C4">
        <w:rPr>
          <w:rFonts w:cs="David" w:hint="cs"/>
          <w:rtl/>
        </w:rPr>
        <w:tab/>
        <w:t xml:space="preserve"> זה ברור. </w:t>
      </w:r>
    </w:p>
    <w:p w14:paraId="7387C415" w14:textId="77777777" w:rsidR="00A535C4" w:rsidRPr="00A535C4" w:rsidRDefault="00A535C4" w:rsidP="00A535C4">
      <w:pPr>
        <w:bidi/>
        <w:jc w:val="both"/>
        <w:rPr>
          <w:rFonts w:cs="David" w:hint="cs"/>
          <w:rtl/>
        </w:rPr>
      </w:pPr>
    </w:p>
    <w:p w14:paraId="3A7A6106"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03E905B7" w14:textId="77777777" w:rsidR="00A535C4" w:rsidRPr="00A535C4" w:rsidRDefault="00A535C4" w:rsidP="00A535C4">
      <w:pPr>
        <w:bidi/>
        <w:jc w:val="both"/>
        <w:rPr>
          <w:rFonts w:cs="David" w:hint="cs"/>
          <w:u w:val="single"/>
          <w:rtl/>
        </w:rPr>
      </w:pPr>
    </w:p>
    <w:p w14:paraId="1D8CEB7D" w14:textId="77777777" w:rsidR="00A535C4" w:rsidRPr="00A535C4" w:rsidRDefault="00A535C4" w:rsidP="00A535C4">
      <w:pPr>
        <w:bidi/>
        <w:jc w:val="both"/>
        <w:rPr>
          <w:rFonts w:cs="David" w:hint="cs"/>
          <w:rtl/>
        </w:rPr>
      </w:pPr>
      <w:r w:rsidRPr="00A535C4">
        <w:rPr>
          <w:rFonts w:cs="David" w:hint="cs"/>
          <w:rtl/>
        </w:rPr>
        <w:tab/>
        <w:t xml:space="preserve"> זאת אומרת -זה לא "לא כצעקתה" זה "כן כצעקתה". כי אגב, החוק גם לא מאפשר יותר מהארכה האחת. אחר כך זה באישור מליאה. זאת אומרת - הוא כבר יסיים את כל  - - עד להגיע לתוצאה שכן כצעקתה, כיוון שאם ביולי הוא מסיים ורק במאי מתחיל להישמע השימוע -  ואני יודע מה זה שימוע. הוא לא בהכרח נגמר בישיבה אחת. יש השלמות בכתב, ואחרי זה יושבים, ואחרי זה יושבים על טיוטת כתב אישום, אפשר להגיע להחלטה שמוגש כתב אישום אבל משנים את הסעיפים. אפשרות מאד סבירה היא שהנשיא יסיים את כהונתו כנשיא ויום אחרי זה - יוגש נגדו כתב אישום חמור. </w:t>
      </w:r>
    </w:p>
    <w:p w14:paraId="4232E21E" w14:textId="77777777" w:rsidR="00A535C4" w:rsidRPr="00A535C4" w:rsidRDefault="00A535C4" w:rsidP="00A535C4">
      <w:pPr>
        <w:bidi/>
        <w:jc w:val="both"/>
        <w:rPr>
          <w:rFonts w:cs="David" w:hint="cs"/>
          <w:rtl/>
        </w:rPr>
      </w:pPr>
    </w:p>
    <w:p w14:paraId="35196C38" w14:textId="77777777" w:rsidR="00A535C4" w:rsidRPr="00A535C4" w:rsidRDefault="00A535C4" w:rsidP="00A535C4">
      <w:pPr>
        <w:bidi/>
        <w:jc w:val="both"/>
        <w:rPr>
          <w:rFonts w:cs="David" w:hint="cs"/>
          <w:rtl/>
        </w:rPr>
      </w:pPr>
      <w:r w:rsidRPr="00A535C4">
        <w:rPr>
          <w:rFonts w:cs="David" w:hint="cs"/>
          <w:u w:val="single"/>
          <w:rtl/>
        </w:rPr>
        <w:t>מיכאל איתן:</w:t>
      </w:r>
    </w:p>
    <w:p w14:paraId="2B597996" w14:textId="77777777" w:rsidR="00A535C4" w:rsidRPr="00A535C4" w:rsidRDefault="00A535C4" w:rsidP="00A535C4">
      <w:pPr>
        <w:bidi/>
        <w:jc w:val="both"/>
        <w:rPr>
          <w:rFonts w:cs="David" w:hint="cs"/>
          <w:rtl/>
        </w:rPr>
      </w:pPr>
    </w:p>
    <w:p w14:paraId="229A2FC8" w14:textId="77777777" w:rsidR="00A535C4" w:rsidRPr="00A535C4" w:rsidRDefault="00A535C4" w:rsidP="00A535C4">
      <w:pPr>
        <w:bidi/>
        <w:jc w:val="both"/>
        <w:rPr>
          <w:rFonts w:cs="David" w:hint="cs"/>
          <w:rtl/>
        </w:rPr>
      </w:pPr>
      <w:r w:rsidRPr="00A535C4">
        <w:rPr>
          <w:rFonts w:cs="David" w:hint="cs"/>
          <w:rtl/>
        </w:rPr>
        <w:tab/>
        <w:t xml:space="preserve"> לא. היועץ אמר שהוא יגמור את זה תוך שעות, ימים, מקסימים שבוע. </w:t>
      </w:r>
    </w:p>
    <w:p w14:paraId="1027DFA7" w14:textId="77777777" w:rsidR="00A535C4" w:rsidRPr="00A535C4" w:rsidRDefault="00A535C4" w:rsidP="00A535C4">
      <w:pPr>
        <w:bidi/>
        <w:jc w:val="both"/>
        <w:rPr>
          <w:rFonts w:cs="David" w:hint="cs"/>
          <w:rtl/>
        </w:rPr>
      </w:pPr>
    </w:p>
    <w:p w14:paraId="64BBD4E5" w14:textId="77777777" w:rsidR="00A535C4" w:rsidRPr="00A535C4" w:rsidRDefault="00A535C4" w:rsidP="00A535C4">
      <w:pPr>
        <w:bidi/>
        <w:jc w:val="both"/>
        <w:rPr>
          <w:rFonts w:cs="David" w:hint="cs"/>
          <w:u w:val="single"/>
          <w:rtl/>
        </w:rPr>
      </w:pPr>
      <w:r w:rsidRPr="00A535C4">
        <w:rPr>
          <w:rFonts w:cs="David" w:hint="cs"/>
          <w:u w:val="single"/>
          <w:rtl/>
        </w:rPr>
        <w:t xml:space="preserve">זהבה </w:t>
      </w:r>
      <w:proofErr w:type="spellStart"/>
      <w:r w:rsidRPr="00A535C4">
        <w:rPr>
          <w:rFonts w:cs="David" w:hint="cs"/>
          <w:u w:val="single"/>
          <w:rtl/>
        </w:rPr>
        <w:t>גלאון</w:t>
      </w:r>
      <w:proofErr w:type="spellEnd"/>
      <w:r w:rsidRPr="00A535C4">
        <w:rPr>
          <w:rFonts w:cs="David" w:hint="cs"/>
          <w:u w:val="single"/>
          <w:rtl/>
        </w:rPr>
        <w:t>:</w:t>
      </w:r>
    </w:p>
    <w:p w14:paraId="14E33D1F" w14:textId="77777777" w:rsidR="00A535C4" w:rsidRPr="00A535C4" w:rsidRDefault="00A535C4" w:rsidP="00A535C4">
      <w:pPr>
        <w:bidi/>
        <w:jc w:val="both"/>
        <w:rPr>
          <w:rFonts w:cs="David" w:hint="cs"/>
          <w:rtl/>
        </w:rPr>
      </w:pPr>
    </w:p>
    <w:p w14:paraId="6CAC7F43" w14:textId="77777777" w:rsidR="00A535C4" w:rsidRPr="00A535C4" w:rsidRDefault="00A535C4" w:rsidP="00A535C4">
      <w:pPr>
        <w:bidi/>
        <w:jc w:val="both"/>
        <w:rPr>
          <w:rFonts w:cs="David" w:hint="cs"/>
          <w:rtl/>
        </w:rPr>
      </w:pPr>
      <w:r w:rsidRPr="00A535C4">
        <w:rPr>
          <w:rFonts w:cs="David" w:hint="cs"/>
          <w:rtl/>
        </w:rPr>
        <w:tab/>
        <w:t xml:space="preserve">את השימוע. </w:t>
      </w:r>
    </w:p>
    <w:p w14:paraId="309B259A" w14:textId="77777777" w:rsidR="00A535C4" w:rsidRPr="00A535C4" w:rsidRDefault="00A535C4" w:rsidP="00A535C4">
      <w:pPr>
        <w:bidi/>
        <w:jc w:val="both"/>
        <w:rPr>
          <w:rFonts w:cs="David" w:hint="cs"/>
          <w:rtl/>
        </w:rPr>
      </w:pPr>
    </w:p>
    <w:p w14:paraId="4AFE4CF3"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18DAF579" w14:textId="77777777" w:rsidR="00A535C4" w:rsidRPr="00A535C4" w:rsidRDefault="00A535C4" w:rsidP="00A535C4">
      <w:pPr>
        <w:bidi/>
        <w:jc w:val="both"/>
        <w:rPr>
          <w:rFonts w:cs="David" w:hint="cs"/>
          <w:u w:val="single"/>
          <w:rtl/>
        </w:rPr>
      </w:pPr>
    </w:p>
    <w:p w14:paraId="2307EBB7" w14:textId="77777777" w:rsidR="00A535C4" w:rsidRPr="00A535C4" w:rsidRDefault="00A535C4" w:rsidP="00A535C4">
      <w:pPr>
        <w:bidi/>
        <w:jc w:val="both"/>
        <w:rPr>
          <w:rFonts w:cs="David" w:hint="cs"/>
          <w:rtl/>
        </w:rPr>
      </w:pPr>
      <w:r w:rsidRPr="00A535C4">
        <w:rPr>
          <w:rFonts w:cs="David" w:hint="cs"/>
          <w:rtl/>
        </w:rPr>
        <w:tab/>
        <w:t xml:space="preserve">סליחה, ממאי עד יולי זה שבועות. במאי קבועה ישיבה. אם גומרים בישיבה אחת - - </w:t>
      </w:r>
    </w:p>
    <w:p w14:paraId="01EA8D46" w14:textId="77777777" w:rsidR="00A535C4" w:rsidRPr="00A535C4" w:rsidRDefault="00A535C4" w:rsidP="00A535C4">
      <w:pPr>
        <w:bidi/>
        <w:jc w:val="both"/>
        <w:rPr>
          <w:rFonts w:cs="David" w:hint="cs"/>
          <w:rtl/>
        </w:rPr>
      </w:pPr>
    </w:p>
    <w:p w14:paraId="1E3A55FA" w14:textId="77777777" w:rsidR="00A535C4" w:rsidRPr="00A535C4" w:rsidRDefault="00A535C4" w:rsidP="00A535C4">
      <w:pPr>
        <w:bidi/>
        <w:jc w:val="both"/>
        <w:rPr>
          <w:rFonts w:cs="David" w:hint="cs"/>
          <w:rtl/>
        </w:rPr>
      </w:pPr>
    </w:p>
    <w:p w14:paraId="3F011D5B" w14:textId="77777777" w:rsidR="00A535C4" w:rsidRPr="00A535C4" w:rsidRDefault="00A535C4" w:rsidP="00A535C4">
      <w:pPr>
        <w:bidi/>
        <w:jc w:val="both"/>
        <w:rPr>
          <w:rFonts w:cs="David" w:hint="cs"/>
          <w:rtl/>
        </w:rPr>
      </w:pPr>
      <w:r w:rsidRPr="00A535C4">
        <w:rPr>
          <w:rFonts w:cs="David" w:hint="cs"/>
          <w:u w:val="single"/>
          <w:rtl/>
        </w:rPr>
        <w:t>מיכאל איתן:</w:t>
      </w:r>
    </w:p>
    <w:p w14:paraId="28D00C1E" w14:textId="77777777" w:rsidR="00A535C4" w:rsidRPr="00A535C4" w:rsidRDefault="00A535C4" w:rsidP="00A535C4">
      <w:pPr>
        <w:bidi/>
        <w:jc w:val="both"/>
        <w:rPr>
          <w:rFonts w:cs="David" w:hint="cs"/>
          <w:rtl/>
        </w:rPr>
      </w:pPr>
    </w:p>
    <w:p w14:paraId="506DAF7E" w14:textId="77777777" w:rsidR="00A535C4" w:rsidRPr="00A535C4" w:rsidRDefault="00A535C4" w:rsidP="00A535C4">
      <w:pPr>
        <w:bidi/>
        <w:jc w:val="both"/>
        <w:rPr>
          <w:rFonts w:cs="David" w:hint="cs"/>
          <w:rtl/>
        </w:rPr>
      </w:pPr>
      <w:r w:rsidRPr="00A535C4">
        <w:rPr>
          <w:rFonts w:cs="David" w:hint="cs"/>
          <w:rtl/>
        </w:rPr>
        <w:tab/>
        <w:t xml:space="preserve">בא נתחיל מהסוף - אני אתך שלא צריך לתת סחבת בשום פנים ואופן. </w:t>
      </w:r>
    </w:p>
    <w:p w14:paraId="1AF25163" w14:textId="77777777" w:rsidR="00A535C4" w:rsidRPr="00A535C4" w:rsidRDefault="00A535C4" w:rsidP="00A535C4">
      <w:pPr>
        <w:bidi/>
        <w:jc w:val="both"/>
        <w:rPr>
          <w:rFonts w:cs="David" w:hint="cs"/>
          <w:rtl/>
        </w:rPr>
      </w:pPr>
    </w:p>
    <w:p w14:paraId="5D2909EC" w14:textId="77777777" w:rsidR="00A535C4" w:rsidRPr="00A535C4" w:rsidRDefault="00A535C4" w:rsidP="00A535C4">
      <w:pPr>
        <w:bidi/>
        <w:jc w:val="both"/>
        <w:rPr>
          <w:rFonts w:cs="David" w:hint="cs"/>
          <w:rtl/>
        </w:rPr>
      </w:pPr>
      <w:r w:rsidRPr="00A535C4">
        <w:rPr>
          <w:rFonts w:cs="David" w:hint="cs"/>
          <w:u w:val="single"/>
          <w:rtl/>
        </w:rPr>
        <w:t>גדעון סער</w:t>
      </w:r>
      <w:r w:rsidRPr="00A535C4">
        <w:rPr>
          <w:rFonts w:cs="David" w:hint="cs"/>
          <w:rtl/>
        </w:rPr>
        <w:t>:</w:t>
      </w:r>
    </w:p>
    <w:p w14:paraId="0A6E7D1A" w14:textId="77777777" w:rsidR="00A535C4" w:rsidRPr="00A535C4" w:rsidRDefault="00A535C4" w:rsidP="00A535C4">
      <w:pPr>
        <w:bidi/>
        <w:jc w:val="both"/>
        <w:rPr>
          <w:rFonts w:cs="David" w:hint="cs"/>
          <w:rtl/>
        </w:rPr>
      </w:pPr>
    </w:p>
    <w:p w14:paraId="4BC2042B" w14:textId="77777777" w:rsidR="00A535C4" w:rsidRPr="00A535C4" w:rsidRDefault="00A535C4" w:rsidP="00A535C4">
      <w:pPr>
        <w:bidi/>
        <w:jc w:val="both"/>
        <w:rPr>
          <w:rFonts w:cs="David" w:hint="cs"/>
          <w:rtl/>
        </w:rPr>
      </w:pPr>
      <w:r w:rsidRPr="00A535C4">
        <w:rPr>
          <w:rFonts w:cs="David" w:hint="cs"/>
          <w:rtl/>
        </w:rPr>
        <w:tab/>
        <w:t xml:space="preserve"> היא כבר קיימת. היא פה. </w:t>
      </w:r>
    </w:p>
    <w:p w14:paraId="6D26C886" w14:textId="77777777" w:rsidR="00A535C4" w:rsidRPr="00A535C4" w:rsidRDefault="00A535C4" w:rsidP="00A535C4">
      <w:pPr>
        <w:bidi/>
        <w:jc w:val="both"/>
        <w:rPr>
          <w:rFonts w:cs="David" w:hint="cs"/>
          <w:rtl/>
        </w:rPr>
      </w:pPr>
    </w:p>
    <w:p w14:paraId="03E7B3E5" w14:textId="77777777" w:rsidR="00A535C4" w:rsidRPr="00A535C4" w:rsidRDefault="00A535C4" w:rsidP="00A535C4">
      <w:pPr>
        <w:bidi/>
        <w:jc w:val="both"/>
        <w:rPr>
          <w:rFonts w:cs="David" w:hint="cs"/>
          <w:u w:val="single"/>
          <w:rtl/>
        </w:rPr>
      </w:pPr>
      <w:r w:rsidRPr="00A535C4">
        <w:rPr>
          <w:rFonts w:cs="David" w:hint="cs"/>
          <w:u w:val="single"/>
          <w:rtl/>
        </w:rPr>
        <w:t xml:space="preserve">גלעד </w:t>
      </w:r>
      <w:proofErr w:type="spellStart"/>
      <w:r w:rsidRPr="00A535C4">
        <w:rPr>
          <w:rFonts w:cs="David" w:hint="cs"/>
          <w:u w:val="single"/>
          <w:rtl/>
        </w:rPr>
        <w:t>ארדן</w:t>
      </w:r>
      <w:proofErr w:type="spellEnd"/>
      <w:r w:rsidRPr="00A535C4">
        <w:rPr>
          <w:rFonts w:cs="David" w:hint="cs"/>
          <w:u w:val="single"/>
          <w:rtl/>
        </w:rPr>
        <w:t>:</w:t>
      </w:r>
    </w:p>
    <w:p w14:paraId="6AED0B5D" w14:textId="77777777" w:rsidR="00A535C4" w:rsidRPr="00A535C4" w:rsidRDefault="00A535C4" w:rsidP="00A535C4">
      <w:pPr>
        <w:bidi/>
        <w:jc w:val="both"/>
        <w:rPr>
          <w:rFonts w:cs="David" w:hint="cs"/>
          <w:rtl/>
        </w:rPr>
      </w:pPr>
    </w:p>
    <w:p w14:paraId="22D9F150" w14:textId="77777777" w:rsidR="00A535C4" w:rsidRPr="00A535C4" w:rsidRDefault="00A535C4" w:rsidP="00A535C4">
      <w:pPr>
        <w:bidi/>
        <w:jc w:val="both"/>
        <w:rPr>
          <w:rFonts w:cs="David" w:hint="cs"/>
          <w:rtl/>
        </w:rPr>
      </w:pPr>
      <w:r w:rsidRPr="00A535C4">
        <w:rPr>
          <w:rFonts w:cs="David" w:hint="cs"/>
          <w:rtl/>
        </w:rPr>
        <w:tab/>
        <w:t xml:space="preserve">זה לא בידינו אם - - </w:t>
      </w:r>
    </w:p>
    <w:p w14:paraId="1E0B4DBA" w14:textId="77777777" w:rsidR="00A535C4" w:rsidRPr="00A535C4" w:rsidRDefault="00A535C4" w:rsidP="00A535C4">
      <w:pPr>
        <w:bidi/>
        <w:jc w:val="both"/>
        <w:rPr>
          <w:rFonts w:cs="David" w:hint="cs"/>
          <w:rtl/>
        </w:rPr>
      </w:pPr>
    </w:p>
    <w:p w14:paraId="32B18CDF" w14:textId="77777777" w:rsidR="00A535C4" w:rsidRPr="00A535C4" w:rsidRDefault="00A535C4" w:rsidP="00A535C4">
      <w:pPr>
        <w:bidi/>
        <w:jc w:val="both"/>
        <w:rPr>
          <w:rFonts w:cs="David" w:hint="cs"/>
          <w:u w:val="single"/>
          <w:rtl/>
        </w:rPr>
      </w:pPr>
      <w:r w:rsidRPr="00A535C4">
        <w:rPr>
          <w:rFonts w:cs="David" w:hint="cs"/>
          <w:u w:val="single"/>
          <w:rtl/>
        </w:rPr>
        <w:t>מיכאל איתן:</w:t>
      </w:r>
    </w:p>
    <w:p w14:paraId="6076189B" w14:textId="77777777" w:rsidR="00A535C4" w:rsidRPr="00A535C4" w:rsidRDefault="00A535C4" w:rsidP="00A535C4">
      <w:pPr>
        <w:bidi/>
        <w:jc w:val="both"/>
        <w:rPr>
          <w:rFonts w:cs="David" w:hint="cs"/>
          <w:rtl/>
        </w:rPr>
      </w:pPr>
    </w:p>
    <w:p w14:paraId="2D9AEB18" w14:textId="77777777" w:rsidR="00A535C4" w:rsidRPr="00A535C4" w:rsidRDefault="00A535C4" w:rsidP="00A535C4">
      <w:pPr>
        <w:bidi/>
        <w:jc w:val="both"/>
        <w:rPr>
          <w:rFonts w:cs="David" w:hint="cs"/>
          <w:rtl/>
        </w:rPr>
      </w:pPr>
      <w:r w:rsidRPr="00A535C4">
        <w:rPr>
          <w:rFonts w:cs="David" w:hint="cs"/>
          <w:rtl/>
        </w:rPr>
        <w:tab/>
        <w:t xml:space="preserve">בידינו ההדחה. </w:t>
      </w:r>
    </w:p>
    <w:p w14:paraId="2B39CA11" w14:textId="77777777" w:rsidR="00A535C4" w:rsidRPr="00A535C4" w:rsidRDefault="00A535C4" w:rsidP="00A535C4">
      <w:pPr>
        <w:bidi/>
        <w:jc w:val="both"/>
        <w:rPr>
          <w:rFonts w:cs="David" w:hint="cs"/>
          <w:rtl/>
        </w:rPr>
      </w:pPr>
    </w:p>
    <w:p w14:paraId="6309B98D" w14:textId="77777777" w:rsidR="00A535C4" w:rsidRPr="00A535C4" w:rsidRDefault="00A535C4" w:rsidP="00A535C4">
      <w:pPr>
        <w:bidi/>
        <w:jc w:val="both"/>
        <w:rPr>
          <w:rFonts w:cs="David" w:hint="cs"/>
          <w:u w:val="single"/>
          <w:rtl/>
        </w:rPr>
      </w:pPr>
      <w:r w:rsidRPr="00A535C4">
        <w:rPr>
          <w:rFonts w:cs="David" w:hint="cs"/>
          <w:u w:val="single"/>
          <w:rtl/>
        </w:rPr>
        <w:t xml:space="preserve">גלעד </w:t>
      </w:r>
      <w:proofErr w:type="spellStart"/>
      <w:r w:rsidRPr="00A535C4">
        <w:rPr>
          <w:rFonts w:cs="David" w:hint="cs"/>
          <w:u w:val="single"/>
          <w:rtl/>
        </w:rPr>
        <w:t>ארדן</w:t>
      </w:r>
      <w:proofErr w:type="spellEnd"/>
      <w:r w:rsidRPr="00A535C4">
        <w:rPr>
          <w:rFonts w:cs="David" w:hint="cs"/>
          <w:u w:val="single"/>
          <w:rtl/>
        </w:rPr>
        <w:t>:</w:t>
      </w:r>
    </w:p>
    <w:p w14:paraId="07204C17" w14:textId="77777777" w:rsidR="00A535C4" w:rsidRPr="00A535C4" w:rsidRDefault="00A535C4" w:rsidP="00A535C4">
      <w:pPr>
        <w:bidi/>
        <w:jc w:val="both"/>
        <w:rPr>
          <w:rFonts w:cs="David" w:hint="cs"/>
          <w:rtl/>
        </w:rPr>
      </w:pPr>
    </w:p>
    <w:p w14:paraId="7D13B71D" w14:textId="77777777" w:rsidR="00A535C4" w:rsidRPr="00A535C4" w:rsidRDefault="00A535C4" w:rsidP="00A535C4">
      <w:pPr>
        <w:bidi/>
        <w:jc w:val="both"/>
        <w:rPr>
          <w:rFonts w:cs="David" w:hint="cs"/>
          <w:rtl/>
        </w:rPr>
      </w:pPr>
      <w:r w:rsidRPr="00A535C4">
        <w:rPr>
          <w:rFonts w:cs="David" w:hint="cs"/>
          <w:rtl/>
        </w:rPr>
        <w:tab/>
        <w:t xml:space="preserve">כן, אבל איך יתנהלו הפרקליטים מול היועץ בשימוע --  </w:t>
      </w:r>
    </w:p>
    <w:p w14:paraId="7864CC8B" w14:textId="77777777" w:rsidR="00A535C4" w:rsidRPr="00A535C4" w:rsidRDefault="00A535C4" w:rsidP="00A535C4">
      <w:pPr>
        <w:bidi/>
        <w:jc w:val="both"/>
        <w:rPr>
          <w:rFonts w:cs="David" w:hint="cs"/>
          <w:rtl/>
        </w:rPr>
      </w:pPr>
    </w:p>
    <w:p w14:paraId="4E07D7D2" w14:textId="77777777" w:rsidR="00A535C4" w:rsidRPr="00A535C4" w:rsidRDefault="00A535C4" w:rsidP="00A535C4">
      <w:pPr>
        <w:bidi/>
        <w:jc w:val="both"/>
        <w:rPr>
          <w:rFonts w:cs="David" w:hint="cs"/>
          <w:u w:val="single"/>
          <w:rtl/>
        </w:rPr>
      </w:pPr>
      <w:r w:rsidRPr="00A535C4">
        <w:rPr>
          <w:rFonts w:cs="David" w:hint="cs"/>
          <w:u w:val="single"/>
          <w:rtl/>
        </w:rPr>
        <w:t>מיכאל איתן:</w:t>
      </w:r>
    </w:p>
    <w:p w14:paraId="1DEF7FB6" w14:textId="77777777" w:rsidR="00A535C4" w:rsidRPr="00A535C4" w:rsidRDefault="00A535C4" w:rsidP="00A535C4">
      <w:pPr>
        <w:bidi/>
        <w:jc w:val="both"/>
        <w:rPr>
          <w:rFonts w:cs="David" w:hint="cs"/>
          <w:rtl/>
        </w:rPr>
      </w:pPr>
    </w:p>
    <w:p w14:paraId="08033C97" w14:textId="77777777" w:rsidR="00A535C4" w:rsidRPr="00A535C4" w:rsidRDefault="00A535C4" w:rsidP="00A535C4">
      <w:pPr>
        <w:bidi/>
        <w:jc w:val="both"/>
        <w:rPr>
          <w:rFonts w:cs="David" w:hint="cs"/>
          <w:rtl/>
        </w:rPr>
      </w:pPr>
      <w:r w:rsidRPr="00A535C4">
        <w:rPr>
          <w:rFonts w:cs="David" w:hint="cs"/>
          <w:rtl/>
        </w:rPr>
        <w:tab/>
        <w:t xml:space="preserve">אבל אנחנו לא מחויבים לשימוע. </w:t>
      </w:r>
    </w:p>
    <w:p w14:paraId="7F382DAA" w14:textId="77777777" w:rsidR="00A535C4" w:rsidRPr="00A535C4" w:rsidRDefault="00A535C4" w:rsidP="00A535C4">
      <w:pPr>
        <w:bidi/>
        <w:jc w:val="both"/>
        <w:rPr>
          <w:rFonts w:cs="David" w:hint="cs"/>
          <w:rtl/>
        </w:rPr>
      </w:pPr>
    </w:p>
    <w:p w14:paraId="293CD788"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1E255127" w14:textId="77777777" w:rsidR="00A535C4" w:rsidRPr="00A535C4" w:rsidRDefault="00A535C4" w:rsidP="00A535C4">
      <w:pPr>
        <w:bidi/>
        <w:jc w:val="both"/>
        <w:rPr>
          <w:rFonts w:cs="David" w:hint="cs"/>
          <w:u w:val="single"/>
          <w:rtl/>
        </w:rPr>
      </w:pPr>
    </w:p>
    <w:p w14:paraId="18A7095B" w14:textId="77777777" w:rsidR="00A535C4" w:rsidRPr="00A535C4" w:rsidRDefault="00A535C4" w:rsidP="00A535C4">
      <w:pPr>
        <w:bidi/>
        <w:jc w:val="both"/>
        <w:rPr>
          <w:rFonts w:cs="David" w:hint="cs"/>
          <w:rtl/>
        </w:rPr>
      </w:pPr>
      <w:r w:rsidRPr="00A535C4">
        <w:rPr>
          <w:rFonts w:cs="David" w:hint="cs"/>
          <w:rtl/>
        </w:rPr>
        <w:tab/>
        <w:t xml:space="preserve"> חבר הכנסת איתן - הוא יבוא לפה באפריל, ואז לא יציגו שום מכשולים בדרכו. יקבלו החלטה בבליץ, תוך יום, כמו שהיה מקובל פה, בעבר, לא יציבו שום מכשולים על הדרך וגם לא נשמע הטחת הכפשות נגד חברי כנסת כי אז הם יצטרכו את הוועדה. ואז אתה תבוא לאשר את הנבצרות הנוספת - - - </w:t>
      </w:r>
    </w:p>
    <w:p w14:paraId="5B1EA6C6" w14:textId="77777777" w:rsidR="00A535C4" w:rsidRPr="00A535C4" w:rsidRDefault="00A535C4" w:rsidP="00A535C4">
      <w:pPr>
        <w:bidi/>
        <w:jc w:val="both"/>
        <w:rPr>
          <w:rFonts w:cs="David" w:hint="cs"/>
          <w:rtl/>
        </w:rPr>
      </w:pPr>
    </w:p>
    <w:p w14:paraId="41F0D50B" w14:textId="77777777" w:rsidR="00A535C4" w:rsidRPr="00A535C4" w:rsidRDefault="00A535C4" w:rsidP="00A535C4">
      <w:pPr>
        <w:bidi/>
        <w:jc w:val="both"/>
        <w:rPr>
          <w:rFonts w:cs="David" w:hint="cs"/>
          <w:rtl/>
        </w:rPr>
      </w:pPr>
    </w:p>
    <w:p w14:paraId="4F29DC0A"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13EB4BB2" w14:textId="77777777" w:rsidR="00A535C4" w:rsidRPr="00A535C4" w:rsidRDefault="00A535C4" w:rsidP="00A535C4">
      <w:pPr>
        <w:bidi/>
        <w:jc w:val="both"/>
        <w:rPr>
          <w:rFonts w:cs="David" w:hint="cs"/>
          <w:rtl/>
        </w:rPr>
      </w:pPr>
    </w:p>
    <w:p w14:paraId="44C399E5" w14:textId="77777777" w:rsidR="00A535C4" w:rsidRPr="00A535C4" w:rsidRDefault="00A535C4" w:rsidP="00A535C4">
      <w:pPr>
        <w:bidi/>
        <w:jc w:val="both"/>
        <w:rPr>
          <w:rFonts w:cs="David" w:hint="cs"/>
          <w:rtl/>
        </w:rPr>
      </w:pPr>
      <w:r w:rsidRPr="00A535C4">
        <w:rPr>
          <w:rFonts w:cs="David" w:hint="cs"/>
          <w:rtl/>
        </w:rPr>
        <w:tab/>
        <w:t xml:space="preserve"> אני רוצה להפנות את תשומת לבך - חוק יסוד: נשיא המדינה,  סעיף 5 מתייחס למועד הבחירה - "בחירת נשיא המדינה החדש תיערך לא מוקדם מ- 90 יום ולא יאוחר מ- 30 יום לפני תום תקופת כהונתו של הנשיא המכהן. נתפנה מקומו של נשיא המדינה לפני תום תקופת כהונתו, תיערך הבחירה תוך 45 ימים מהיום שהתפנה מקומו". </w:t>
      </w:r>
    </w:p>
    <w:p w14:paraId="1EF3C2CE" w14:textId="77777777" w:rsidR="00A535C4" w:rsidRPr="00A535C4" w:rsidRDefault="00A535C4" w:rsidP="00A535C4">
      <w:pPr>
        <w:bidi/>
        <w:jc w:val="both"/>
        <w:rPr>
          <w:rFonts w:cs="David" w:hint="cs"/>
          <w:rtl/>
        </w:rPr>
      </w:pPr>
    </w:p>
    <w:p w14:paraId="08851FCC" w14:textId="77777777" w:rsidR="00A535C4" w:rsidRPr="00A535C4" w:rsidRDefault="00A535C4" w:rsidP="00A535C4">
      <w:pPr>
        <w:bidi/>
        <w:jc w:val="both"/>
        <w:rPr>
          <w:rFonts w:cs="David" w:hint="cs"/>
          <w:rtl/>
        </w:rPr>
      </w:pPr>
      <w:r w:rsidRPr="00A535C4">
        <w:rPr>
          <w:rFonts w:cs="David" w:hint="cs"/>
          <w:rtl/>
        </w:rPr>
        <w:tab/>
        <w:t>אז עכשיו, גם מבחינת ההיבט הזה - של התאריכים שאנחנו נקראים אליהם, הרי שאם ביולי מסתיימת כהונתו, מתי מסתיימת כהונתו? - תחילת יולי. אז זאת אומרת שבאמצע מאי הכנסת צריכה להתכנס  - -</w:t>
      </w:r>
    </w:p>
    <w:p w14:paraId="7621891B" w14:textId="77777777" w:rsidR="00A535C4" w:rsidRPr="00A535C4" w:rsidRDefault="00A535C4" w:rsidP="00A535C4">
      <w:pPr>
        <w:bidi/>
        <w:jc w:val="both"/>
        <w:rPr>
          <w:rFonts w:cs="David" w:hint="cs"/>
          <w:rtl/>
        </w:rPr>
      </w:pPr>
    </w:p>
    <w:p w14:paraId="7F95D341" w14:textId="77777777" w:rsidR="00A535C4" w:rsidRPr="00A535C4" w:rsidRDefault="00A535C4" w:rsidP="00A535C4">
      <w:pPr>
        <w:bidi/>
        <w:jc w:val="both"/>
        <w:rPr>
          <w:rFonts w:cs="David" w:hint="cs"/>
          <w:u w:val="single"/>
          <w:rtl/>
        </w:rPr>
      </w:pPr>
      <w:r w:rsidRPr="00A535C4">
        <w:rPr>
          <w:rFonts w:cs="David" w:hint="cs"/>
          <w:u w:val="single"/>
          <w:rtl/>
        </w:rPr>
        <w:t xml:space="preserve">גלעד </w:t>
      </w:r>
      <w:proofErr w:type="spellStart"/>
      <w:r w:rsidRPr="00A535C4">
        <w:rPr>
          <w:rFonts w:cs="David" w:hint="cs"/>
          <w:u w:val="single"/>
          <w:rtl/>
        </w:rPr>
        <w:t>ארדן</w:t>
      </w:r>
      <w:proofErr w:type="spellEnd"/>
      <w:r w:rsidRPr="00A535C4">
        <w:rPr>
          <w:rFonts w:cs="David" w:hint="cs"/>
          <w:u w:val="single"/>
          <w:rtl/>
        </w:rPr>
        <w:t>:</w:t>
      </w:r>
    </w:p>
    <w:p w14:paraId="31D66DF5" w14:textId="77777777" w:rsidR="00A535C4" w:rsidRPr="00A535C4" w:rsidRDefault="00A535C4" w:rsidP="00A535C4">
      <w:pPr>
        <w:bidi/>
        <w:jc w:val="both"/>
        <w:rPr>
          <w:rFonts w:cs="David" w:hint="cs"/>
          <w:rtl/>
        </w:rPr>
      </w:pPr>
    </w:p>
    <w:p w14:paraId="0A4527E6" w14:textId="77777777" w:rsidR="00A535C4" w:rsidRPr="00A535C4" w:rsidRDefault="00A535C4" w:rsidP="00A535C4">
      <w:pPr>
        <w:bidi/>
        <w:jc w:val="both"/>
        <w:rPr>
          <w:rFonts w:cs="David" w:hint="cs"/>
          <w:rtl/>
        </w:rPr>
      </w:pPr>
      <w:r w:rsidRPr="00A535C4">
        <w:rPr>
          <w:rFonts w:cs="David" w:hint="cs"/>
          <w:rtl/>
        </w:rPr>
        <w:tab/>
        <w:t xml:space="preserve">מה זה קשור? זה בחירת הנשיא הנוסף. </w:t>
      </w:r>
    </w:p>
    <w:p w14:paraId="1A185881" w14:textId="77777777" w:rsidR="00A535C4" w:rsidRPr="00A535C4" w:rsidRDefault="00A535C4" w:rsidP="00A535C4">
      <w:pPr>
        <w:bidi/>
        <w:jc w:val="both"/>
        <w:rPr>
          <w:rFonts w:cs="David" w:hint="cs"/>
          <w:rtl/>
        </w:rPr>
      </w:pPr>
    </w:p>
    <w:p w14:paraId="33081E50"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597FA78C" w14:textId="77777777" w:rsidR="00A535C4" w:rsidRPr="00A535C4" w:rsidRDefault="00A535C4" w:rsidP="00A535C4">
      <w:pPr>
        <w:bidi/>
        <w:jc w:val="both"/>
        <w:rPr>
          <w:rFonts w:cs="David" w:hint="cs"/>
          <w:rtl/>
        </w:rPr>
      </w:pPr>
    </w:p>
    <w:p w14:paraId="114B8073" w14:textId="77777777" w:rsidR="00A535C4" w:rsidRPr="00A535C4" w:rsidRDefault="00A535C4" w:rsidP="00A535C4">
      <w:pPr>
        <w:bidi/>
        <w:jc w:val="both"/>
        <w:rPr>
          <w:rFonts w:cs="David" w:hint="cs"/>
          <w:rtl/>
        </w:rPr>
      </w:pPr>
      <w:r w:rsidRPr="00A535C4">
        <w:rPr>
          <w:rFonts w:cs="David" w:hint="cs"/>
          <w:rtl/>
        </w:rPr>
        <w:tab/>
        <w:t xml:space="preserve">לא משנה, אבל זה בד בבד. צריך לחשוב על זה בהיבט הציבורי. </w:t>
      </w:r>
    </w:p>
    <w:p w14:paraId="188B8669" w14:textId="77777777" w:rsidR="00A535C4" w:rsidRPr="00A535C4" w:rsidRDefault="00A535C4" w:rsidP="00A535C4">
      <w:pPr>
        <w:bidi/>
        <w:jc w:val="both"/>
        <w:rPr>
          <w:rFonts w:cs="David" w:hint="cs"/>
          <w:rtl/>
        </w:rPr>
      </w:pPr>
    </w:p>
    <w:p w14:paraId="3BB01A53"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6DEEB41F" w14:textId="77777777" w:rsidR="00A535C4" w:rsidRPr="00A535C4" w:rsidRDefault="00A535C4" w:rsidP="00A535C4">
      <w:pPr>
        <w:bidi/>
        <w:jc w:val="both"/>
        <w:rPr>
          <w:rFonts w:cs="David" w:hint="cs"/>
          <w:rtl/>
        </w:rPr>
      </w:pPr>
    </w:p>
    <w:p w14:paraId="7980FE85" w14:textId="77777777" w:rsidR="00A535C4" w:rsidRPr="00A535C4" w:rsidRDefault="00A535C4" w:rsidP="00A535C4">
      <w:pPr>
        <w:bidi/>
        <w:jc w:val="both"/>
        <w:rPr>
          <w:rFonts w:cs="David" w:hint="cs"/>
          <w:rtl/>
        </w:rPr>
      </w:pPr>
      <w:r w:rsidRPr="00A535C4">
        <w:rPr>
          <w:rFonts w:cs="David" w:hint="cs"/>
          <w:rtl/>
        </w:rPr>
        <w:tab/>
        <w:t xml:space="preserve"> הדבר החשוב הוא שהנשיא, מטרתו לסיים את כהונתו כנשיא. יש אפשרות של הדחה גם אם אין לזה רוב כרגע. יש אפשרות של אי אישור עוד בקשה לנבצרות זמנית ומה שיקרה אחריה. זה </w:t>
      </w:r>
      <w:proofErr w:type="spellStart"/>
      <w:r w:rsidRPr="00A535C4">
        <w:rPr>
          <w:rFonts w:cs="David" w:hint="cs"/>
          <w:rtl/>
        </w:rPr>
        <w:t>הכל</w:t>
      </w:r>
      <w:proofErr w:type="spellEnd"/>
      <w:r w:rsidRPr="00A535C4">
        <w:rPr>
          <w:rFonts w:cs="David" w:hint="cs"/>
          <w:rtl/>
        </w:rPr>
        <w:t xml:space="preserve">. זה מה שעומד כרגע על הפרק. זה מה שעומד כרגע על הפרק. </w:t>
      </w:r>
    </w:p>
    <w:p w14:paraId="64B13EDB" w14:textId="77777777" w:rsidR="00A535C4" w:rsidRPr="00A535C4" w:rsidRDefault="00A535C4" w:rsidP="00A535C4">
      <w:pPr>
        <w:bidi/>
        <w:jc w:val="both"/>
        <w:rPr>
          <w:rFonts w:cs="David" w:hint="cs"/>
          <w:rtl/>
        </w:rPr>
      </w:pPr>
    </w:p>
    <w:p w14:paraId="7EC55236" w14:textId="77777777" w:rsidR="00A535C4" w:rsidRPr="00A535C4" w:rsidRDefault="00A535C4" w:rsidP="00A535C4">
      <w:pPr>
        <w:bidi/>
        <w:jc w:val="both"/>
        <w:rPr>
          <w:rFonts w:cs="David" w:hint="cs"/>
          <w:rtl/>
        </w:rPr>
      </w:pPr>
      <w:r w:rsidRPr="00A535C4">
        <w:rPr>
          <w:rFonts w:cs="David" w:hint="cs"/>
          <w:rtl/>
        </w:rPr>
        <w:tab/>
        <w:t xml:space="preserve">לכן אני חושב, קודם כל, שההצעה של חבר הכנסת איתן היא טובה. אמרתי את זה גם כשהוא העלה את זה בזמן הדיון בנוהל. אני מפריד בין הגישה שלו לבין מה שהוא אמר עכשיו. על מה שהוא אמר עכשיו, לפחות לפי ורסיה אחת, אני מקווה שאין ויכוח, שזה הונח בפנינו. </w:t>
      </w:r>
    </w:p>
    <w:p w14:paraId="72EFEF14" w14:textId="77777777" w:rsidR="00A535C4" w:rsidRPr="00A535C4" w:rsidRDefault="00A535C4" w:rsidP="00A535C4">
      <w:pPr>
        <w:bidi/>
        <w:jc w:val="both"/>
        <w:rPr>
          <w:rFonts w:cs="David" w:hint="cs"/>
          <w:rtl/>
        </w:rPr>
      </w:pPr>
    </w:p>
    <w:p w14:paraId="79B3D011" w14:textId="77777777" w:rsidR="00A535C4" w:rsidRPr="00A535C4" w:rsidRDefault="00A535C4" w:rsidP="00A535C4">
      <w:pPr>
        <w:bidi/>
        <w:jc w:val="both"/>
        <w:rPr>
          <w:rFonts w:cs="David" w:hint="cs"/>
          <w:rtl/>
        </w:rPr>
      </w:pPr>
      <w:r w:rsidRPr="00A535C4">
        <w:rPr>
          <w:rFonts w:cs="David" w:hint="cs"/>
          <w:u w:val="single"/>
          <w:rtl/>
        </w:rPr>
        <w:t>מיכאל איתן:</w:t>
      </w:r>
    </w:p>
    <w:p w14:paraId="02421B7C" w14:textId="77777777" w:rsidR="00A535C4" w:rsidRPr="00A535C4" w:rsidRDefault="00A535C4" w:rsidP="00A535C4">
      <w:pPr>
        <w:bidi/>
        <w:jc w:val="both"/>
        <w:rPr>
          <w:rFonts w:cs="David" w:hint="cs"/>
          <w:rtl/>
        </w:rPr>
      </w:pPr>
    </w:p>
    <w:p w14:paraId="3D25088A" w14:textId="77777777" w:rsidR="00A535C4" w:rsidRPr="00A535C4" w:rsidRDefault="00A535C4" w:rsidP="00A535C4">
      <w:pPr>
        <w:bidi/>
        <w:jc w:val="both"/>
        <w:rPr>
          <w:rFonts w:cs="David" w:hint="cs"/>
          <w:rtl/>
        </w:rPr>
      </w:pPr>
      <w:r w:rsidRPr="00A535C4">
        <w:rPr>
          <w:rFonts w:cs="David" w:hint="cs"/>
          <w:rtl/>
        </w:rPr>
        <w:tab/>
        <w:t xml:space="preserve"> אני, דרך אגב, לא הפרטנר שלכם - אלא חברים מסיעות אחרות שכבר הודיעו שיתנגדו. צריך לקרוא להם --  </w:t>
      </w:r>
    </w:p>
    <w:p w14:paraId="50C55B38" w14:textId="77777777" w:rsidR="00A535C4" w:rsidRPr="00A535C4" w:rsidRDefault="00A535C4" w:rsidP="00A535C4">
      <w:pPr>
        <w:bidi/>
        <w:jc w:val="both"/>
        <w:rPr>
          <w:rFonts w:cs="David" w:hint="cs"/>
          <w:rtl/>
        </w:rPr>
      </w:pPr>
    </w:p>
    <w:p w14:paraId="3E494FF5"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1D8D30F7" w14:textId="77777777" w:rsidR="00A535C4" w:rsidRPr="00A535C4" w:rsidRDefault="00A535C4" w:rsidP="00A535C4">
      <w:pPr>
        <w:bidi/>
        <w:jc w:val="both"/>
        <w:rPr>
          <w:rFonts w:cs="David" w:hint="cs"/>
          <w:u w:val="single"/>
          <w:rtl/>
        </w:rPr>
      </w:pPr>
    </w:p>
    <w:p w14:paraId="4C9C27BB" w14:textId="77777777" w:rsidR="00A535C4" w:rsidRPr="00A535C4" w:rsidRDefault="00A535C4" w:rsidP="00A535C4">
      <w:pPr>
        <w:bidi/>
        <w:jc w:val="both"/>
        <w:rPr>
          <w:rFonts w:cs="David" w:hint="cs"/>
          <w:rtl/>
        </w:rPr>
      </w:pPr>
      <w:r w:rsidRPr="00A535C4">
        <w:rPr>
          <w:rFonts w:cs="David" w:hint="cs"/>
          <w:rtl/>
        </w:rPr>
        <w:tab/>
        <w:t xml:space="preserve">אני מעיד על עצמי- אין לי להיטות, אני בסך </w:t>
      </w:r>
      <w:proofErr w:type="spellStart"/>
      <w:r w:rsidRPr="00A535C4">
        <w:rPr>
          <w:rFonts w:cs="David" w:hint="cs"/>
          <w:rtl/>
        </w:rPr>
        <w:t>הכל</w:t>
      </w:r>
      <w:proofErr w:type="spellEnd"/>
      <w:r w:rsidRPr="00A535C4">
        <w:rPr>
          <w:rFonts w:cs="David" w:hint="cs"/>
          <w:rtl/>
        </w:rPr>
        <w:t xml:space="preserve"> מציג את העמדה שלי. אני לא בא לשכנע אף אחד. אבל מה שכן נראה לי שיכול לתרום, גם בראיה שלך - שנדבר ביחד, עם יושבת ראש הוועדה, על המתווה של המשך ההליך, כדי שהוויכוח הזה יהיה מכובד וסביר. </w:t>
      </w:r>
    </w:p>
    <w:p w14:paraId="1DAD0D06" w14:textId="77777777" w:rsidR="00A535C4" w:rsidRPr="00A535C4" w:rsidRDefault="00A535C4" w:rsidP="00A535C4">
      <w:pPr>
        <w:bidi/>
        <w:jc w:val="both"/>
        <w:rPr>
          <w:rFonts w:cs="David" w:hint="cs"/>
          <w:rtl/>
        </w:rPr>
      </w:pPr>
    </w:p>
    <w:p w14:paraId="12D95BBA" w14:textId="77777777" w:rsidR="00A535C4" w:rsidRPr="00A535C4" w:rsidRDefault="00A535C4" w:rsidP="00A535C4">
      <w:pPr>
        <w:bidi/>
        <w:jc w:val="both"/>
        <w:rPr>
          <w:rFonts w:cs="David" w:hint="cs"/>
          <w:rtl/>
        </w:rPr>
      </w:pPr>
      <w:r w:rsidRPr="00A535C4">
        <w:rPr>
          <w:rFonts w:cs="David" w:hint="cs"/>
          <w:u w:val="single"/>
          <w:rtl/>
        </w:rPr>
        <w:t>מיכאל איתן:</w:t>
      </w:r>
    </w:p>
    <w:p w14:paraId="37A0990E" w14:textId="77777777" w:rsidR="00A535C4" w:rsidRPr="00A535C4" w:rsidRDefault="00A535C4" w:rsidP="00A535C4">
      <w:pPr>
        <w:bidi/>
        <w:jc w:val="both"/>
        <w:rPr>
          <w:rFonts w:cs="David" w:hint="cs"/>
          <w:rtl/>
        </w:rPr>
      </w:pPr>
    </w:p>
    <w:p w14:paraId="271C878D" w14:textId="77777777" w:rsidR="00A535C4" w:rsidRPr="00A535C4" w:rsidRDefault="00A535C4" w:rsidP="00A535C4">
      <w:pPr>
        <w:bidi/>
        <w:jc w:val="both"/>
        <w:rPr>
          <w:rFonts w:cs="David" w:hint="cs"/>
          <w:rtl/>
        </w:rPr>
      </w:pPr>
      <w:r w:rsidRPr="00A535C4">
        <w:rPr>
          <w:rFonts w:cs="David" w:hint="cs"/>
          <w:rtl/>
        </w:rPr>
        <w:tab/>
        <w:t xml:space="preserve"> מה שהערתי - שצריך לזמן אותנו לבנות איזשהו דיון שיכול להניב תוצאות. זה שאני ואתה נגיע להסכמה - זה לא ישנה כלום. </w:t>
      </w:r>
    </w:p>
    <w:p w14:paraId="0C89016B" w14:textId="77777777" w:rsidR="00A535C4" w:rsidRPr="00A535C4" w:rsidRDefault="00A535C4" w:rsidP="00A535C4">
      <w:pPr>
        <w:bidi/>
        <w:jc w:val="both"/>
        <w:rPr>
          <w:rFonts w:cs="David" w:hint="cs"/>
          <w:rtl/>
        </w:rPr>
      </w:pPr>
    </w:p>
    <w:p w14:paraId="7F082D80"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77C67A36" w14:textId="77777777" w:rsidR="00A535C4" w:rsidRPr="00A535C4" w:rsidRDefault="00A535C4" w:rsidP="00A535C4">
      <w:pPr>
        <w:bidi/>
        <w:jc w:val="both"/>
        <w:rPr>
          <w:rFonts w:cs="David" w:hint="cs"/>
          <w:rtl/>
        </w:rPr>
      </w:pPr>
    </w:p>
    <w:p w14:paraId="144B6D6B" w14:textId="77777777" w:rsidR="00A535C4" w:rsidRPr="00A535C4" w:rsidRDefault="00A535C4" w:rsidP="00A535C4">
      <w:pPr>
        <w:bidi/>
        <w:jc w:val="both"/>
        <w:rPr>
          <w:rFonts w:cs="David" w:hint="cs"/>
          <w:rtl/>
        </w:rPr>
      </w:pPr>
      <w:r w:rsidRPr="00A535C4">
        <w:rPr>
          <w:rFonts w:cs="David" w:hint="cs"/>
          <w:rtl/>
        </w:rPr>
        <w:tab/>
        <w:t xml:space="preserve"> הדבר היחיד שיניב תוצאות  הוא הצבעה, הרי. לכאן או לכאן, אין דרך אחרת, כי אתה לא תשכנע אותם והם לא ישכנעו אותך. </w:t>
      </w:r>
    </w:p>
    <w:p w14:paraId="2CB168D4" w14:textId="77777777" w:rsidR="00A535C4" w:rsidRPr="00A535C4" w:rsidRDefault="00A535C4" w:rsidP="00A535C4">
      <w:pPr>
        <w:bidi/>
        <w:jc w:val="both"/>
        <w:rPr>
          <w:rFonts w:cs="David" w:hint="cs"/>
          <w:rtl/>
        </w:rPr>
      </w:pPr>
    </w:p>
    <w:p w14:paraId="2D0F6761" w14:textId="77777777" w:rsidR="00A535C4" w:rsidRPr="00A535C4" w:rsidRDefault="00A535C4" w:rsidP="00A535C4">
      <w:pPr>
        <w:bidi/>
        <w:jc w:val="both"/>
        <w:rPr>
          <w:rFonts w:cs="David" w:hint="cs"/>
          <w:u w:val="single"/>
          <w:rtl/>
        </w:rPr>
      </w:pPr>
      <w:r w:rsidRPr="00A535C4">
        <w:rPr>
          <w:rFonts w:cs="David" w:hint="cs"/>
          <w:u w:val="single"/>
          <w:rtl/>
        </w:rPr>
        <w:t>מיכאל איתן:</w:t>
      </w:r>
    </w:p>
    <w:p w14:paraId="42FDD053" w14:textId="77777777" w:rsidR="00A535C4" w:rsidRPr="00A535C4" w:rsidRDefault="00A535C4" w:rsidP="00A535C4">
      <w:pPr>
        <w:bidi/>
        <w:jc w:val="both"/>
        <w:rPr>
          <w:rFonts w:cs="David" w:hint="cs"/>
          <w:rtl/>
        </w:rPr>
      </w:pPr>
    </w:p>
    <w:p w14:paraId="1E2DE30F" w14:textId="77777777" w:rsidR="00A535C4" w:rsidRPr="00A535C4" w:rsidRDefault="00A535C4" w:rsidP="00A535C4">
      <w:pPr>
        <w:bidi/>
        <w:jc w:val="both"/>
        <w:rPr>
          <w:rFonts w:cs="David" w:hint="cs"/>
          <w:rtl/>
        </w:rPr>
      </w:pPr>
      <w:r w:rsidRPr="00A535C4">
        <w:rPr>
          <w:rFonts w:cs="David" w:hint="cs"/>
          <w:rtl/>
        </w:rPr>
        <w:tab/>
        <w:t xml:space="preserve">את תתפלאי לשמוע. </w:t>
      </w:r>
    </w:p>
    <w:p w14:paraId="616C874C" w14:textId="77777777" w:rsidR="00A535C4" w:rsidRPr="00A535C4" w:rsidRDefault="00A535C4" w:rsidP="00A535C4">
      <w:pPr>
        <w:bidi/>
        <w:jc w:val="both"/>
        <w:rPr>
          <w:rFonts w:cs="David" w:hint="cs"/>
          <w:u w:val="single"/>
          <w:rtl/>
        </w:rPr>
      </w:pPr>
    </w:p>
    <w:p w14:paraId="1B8F4814" w14:textId="77777777" w:rsidR="00A535C4" w:rsidRPr="00A535C4" w:rsidRDefault="00A535C4" w:rsidP="00A535C4">
      <w:pPr>
        <w:bidi/>
        <w:jc w:val="both"/>
        <w:rPr>
          <w:rFonts w:cs="David" w:hint="cs"/>
          <w:u w:val="single"/>
          <w:rtl/>
        </w:rPr>
      </w:pPr>
      <w:r w:rsidRPr="00A535C4">
        <w:rPr>
          <w:rFonts w:cs="David"/>
          <w:u w:val="single"/>
          <w:rtl/>
        </w:rPr>
        <w:br w:type="page"/>
      </w:r>
      <w:r w:rsidRPr="00A535C4">
        <w:rPr>
          <w:rFonts w:cs="David" w:hint="cs"/>
          <w:u w:val="single"/>
          <w:rtl/>
        </w:rPr>
        <w:t>היו"ר רוחמה אברהם:</w:t>
      </w:r>
    </w:p>
    <w:p w14:paraId="62CCD618" w14:textId="77777777" w:rsidR="00A535C4" w:rsidRPr="00A535C4" w:rsidRDefault="00A535C4" w:rsidP="00A535C4">
      <w:pPr>
        <w:bidi/>
        <w:jc w:val="both"/>
        <w:rPr>
          <w:rFonts w:cs="David" w:hint="cs"/>
          <w:rtl/>
        </w:rPr>
      </w:pPr>
    </w:p>
    <w:p w14:paraId="673E44B6" w14:textId="77777777" w:rsidR="00A535C4" w:rsidRPr="00A535C4" w:rsidRDefault="00A535C4" w:rsidP="00A535C4">
      <w:pPr>
        <w:bidi/>
        <w:jc w:val="both"/>
        <w:rPr>
          <w:rFonts w:cs="David" w:hint="cs"/>
          <w:rtl/>
        </w:rPr>
      </w:pPr>
      <w:r w:rsidRPr="00A535C4">
        <w:rPr>
          <w:rFonts w:cs="David" w:hint="cs"/>
          <w:rtl/>
        </w:rPr>
        <w:tab/>
        <w:t xml:space="preserve">אבל צריך לקבוע את המסגרת של ההמשך של יום חמישי הקרוב, למשל, או של ההמשך של הישיבה הקרובה שנקבע. לצורך העניין הזה אני אקבע ישיבה בתחילת השבוע, ביום שני, שזה יום מליאה, עם מספר נציגים - - </w:t>
      </w:r>
    </w:p>
    <w:p w14:paraId="5ADEECD5" w14:textId="77777777" w:rsidR="00A535C4" w:rsidRPr="00A535C4" w:rsidRDefault="00A535C4" w:rsidP="00A535C4">
      <w:pPr>
        <w:bidi/>
        <w:jc w:val="both"/>
        <w:rPr>
          <w:rFonts w:cs="David" w:hint="cs"/>
          <w:rtl/>
        </w:rPr>
      </w:pPr>
    </w:p>
    <w:p w14:paraId="353084BE"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21612CF1" w14:textId="77777777" w:rsidR="00A535C4" w:rsidRPr="00A535C4" w:rsidRDefault="00A535C4" w:rsidP="00A535C4">
      <w:pPr>
        <w:bidi/>
        <w:jc w:val="both"/>
        <w:rPr>
          <w:rFonts w:cs="David" w:hint="cs"/>
          <w:rtl/>
        </w:rPr>
      </w:pPr>
    </w:p>
    <w:p w14:paraId="2805CAB5" w14:textId="77777777" w:rsidR="00A535C4" w:rsidRPr="00A535C4" w:rsidRDefault="00A535C4" w:rsidP="00A535C4">
      <w:pPr>
        <w:bidi/>
        <w:jc w:val="both"/>
        <w:rPr>
          <w:rFonts w:cs="David" w:hint="cs"/>
          <w:rtl/>
        </w:rPr>
      </w:pPr>
      <w:r w:rsidRPr="00A535C4">
        <w:rPr>
          <w:rFonts w:cs="David" w:hint="cs"/>
          <w:rtl/>
        </w:rPr>
        <w:tab/>
        <w:t xml:space="preserve">אני רק מבקש שהפרוטוקול של הישיבה הזו יופץ לפני הישיבה. </w:t>
      </w:r>
    </w:p>
    <w:p w14:paraId="013E3B3A" w14:textId="77777777" w:rsidR="00A535C4" w:rsidRPr="00A535C4" w:rsidRDefault="00A535C4" w:rsidP="00A535C4">
      <w:pPr>
        <w:bidi/>
        <w:jc w:val="both"/>
        <w:rPr>
          <w:rFonts w:cs="David" w:hint="cs"/>
          <w:rtl/>
        </w:rPr>
      </w:pPr>
    </w:p>
    <w:p w14:paraId="4B72DFC2" w14:textId="77777777" w:rsidR="00A535C4" w:rsidRPr="00A535C4" w:rsidRDefault="00A535C4" w:rsidP="00A535C4">
      <w:pPr>
        <w:bidi/>
        <w:jc w:val="both"/>
        <w:rPr>
          <w:rFonts w:cs="David" w:hint="cs"/>
          <w:rtl/>
        </w:rPr>
      </w:pPr>
      <w:r w:rsidRPr="00A535C4">
        <w:rPr>
          <w:rFonts w:cs="David" w:hint="cs"/>
          <w:u w:val="single"/>
          <w:rtl/>
        </w:rPr>
        <w:t xml:space="preserve">גלעד </w:t>
      </w:r>
      <w:proofErr w:type="spellStart"/>
      <w:r w:rsidRPr="00A535C4">
        <w:rPr>
          <w:rFonts w:cs="David" w:hint="cs"/>
          <w:u w:val="single"/>
          <w:rtl/>
        </w:rPr>
        <w:t>ארדן</w:t>
      </w:r>
      <w:proofErr w:type="spellEnd"/>
      <w:r w:rsidRPr="00A535C4">
        <w:rPr>
          <w:rFonts w:cs="David" w:hint="cs"/>
          <w:u w:val="single"/>
          <w:rtl/>
        </w:rPr>
        <w:t>:</w:t>
      </w:r>
    </w:p>
    <w:p w14:paraId="10FEFE75" w14:textId="77777777" w:rsidR="00A535C4" w:rsidRPr="00A535C4" w:rsidRDefault="00A535C4" w:rsidP="00A535C4">
      <w:pPr>
        <w:bidi/>
        <w:jc w:val="both"/>
        <w:rPr>
          <w:rFonts w:cs="David" w:hint="cs"/>
          <w:rtl/>
        </w:rPr>
      </w:pPr>
    </w:p>
    <w:p w14:paraId="21747971" w14:textId="77777777" w:rsidR="00A535C4" w:rsidRPr="00A535C4" w:rsidRDefault="00A535C4" w:rsidP="00A535C4">
      <w:pPr>
        <w:bidi/>
        <w:jc w:val="both"/>
        <w:rPr>
          <w:rFonts w:cs="David" w:hint="cs"/>
          <w:rtl/>
        </w:rPr>
      </w:pPr>
      <w:r w:rsidRPr="00A535C4">
        <w:rPr>
          <w:rFonts w:cs="David" w:hint="cs"/>
          <w:rtl/>
        </w:rPr>
        <w:tab/>
        <w:t xml:space="preserve"> יש לי גם הצעה - אני חושב שהעמדה הרלבנטית כדי להבין מה התשתית </w:t>
      </w:r>
      <w:proofErr w:type="spellStart"/>
      <w:r w:rsidRPr="00A535C4">
        <w:rPr>
          <w:rFonts w:cs="David" w:hint="cs"/>
          <w:rtl/>
        </w:rPr>
        <w:t>הראייתית</w:t>
      </w:r>
      <w:proofErr w:type="spellEnd"/>
      <w:r w:rsidRPr="00A535C4">
        <w:rPr>
          <w:rFonts w:cs="David" w:hint="cs"/>
          <w:rtl/>
        </w:rPr>
        <w:t xml:space="preserve"> הנדרשת - עם כל הכבוד, היא לא עמדתו של חבר הכנסת איתן או של כל אחד מחברי הכנסת שחברים בוועדה, אלא היא העמדה של מי שביקש את בקשת ההדחה. ואני חושב, זהבה, שאם את, כמי שבאמת התחלת את התהליך הזה - הרי לצורך החוק נדרשים 20. החתמתם 38. נניח ש-20 מתוכם או כל ה- 38 - - לדעתי אולי היה חכם לקחת גם עורך דין שייצג את כל זה ואז זה היה מייעל את כל הדיון - והם היו חותמים לו שמבחינתם הקובלנה מוגשת כי התשתית </w:t>
      </w:r>
      <w:proofErr w:type="spellStart"/>
      <w:r w:rsidRPr="00A535C4">
        <w:rPr>
          <w:rFonts w:cs="David" w:hint="cs"/>
          <w:rtl/>
        </w:rPr>
        <w:t>הראייתית</w:t>
      </w:r>
      <w:proofErr w:type="spellEnd"/>
      <w:r w:rsidRPr="00A535C4">
        <w:rPr>
          <w:rFonts w:cs="David" w:hint="cs"/>
          <w:rtl/>
        </w:rPr>
        <w:t xml:space="preserve"> שמבחינתם התקיימה כדי להציג התנהגות בלתי הולמת, היא העובדה שיש שקילת כתב אישום בהסתברות גבוהה, כפי שהוא הסביר את המשמעות - זה העניין. לא הראיות ולא </w:t>
      </w:r>
      <w:proofErr w:type="spellStart"/>
      <w:r w:rsidRPr="00A535C4">
        <w:rPr>
          <w:rFonts w:cs="David" w:hint="cs"/>
          <w:rtl/>
        </w:rPr>
        <w:t>המיהמנות</w:t>
      </w:r>
      <w:proofErr w:type="spellEnd"/>
      <w:r w:rsidRPr="00A535C4">
        <w:rPr>
          <w:rFonts w:cs="David" w:hint="cs"/>
          <w:rtl/>
        </w:rPr>
        <w:t xml:space="preserve"> של הנאנסת הזו או של הנאשמת הזו. במידה ואנחנו היינו מתלכדים כדי להציג שהטענה שלנו שיש להדיח את הנשיא היא מושתתת אך ורק -- הרי על העובדה הזו אין חולק: עומד פה יועץ משפטי ואומר - אני שוקל להגיש כתב אישום. אם היינו חותמים שזו גישתנו, חברי הוועדה, כל מה שהם היו צריכים להגיד זה להרים יד בעד או נגד, האם מבחינתם תשתית </w:t>
      </w:r>
      <w:proofErr w:type="spellStart"/>
      <w:r w:rsidRPr="00A535C4">
        <w:rPr>
          <w:rFonts w:cs="David" w:hint="cs"/>
          <w:rtl/>
        </w:rPr>
        <w:t>ראייתית</w:t>
      </w:r>
      <w:proofErr w:type="spellEnd"/>
      <w:r w:rsidRPr="00A535C4">
        <w:rPr>
          <w:rFonts w:cs="David" w:hint="cs"/>
          <w:rtl/>
        </w:rPr>
        <w:t xml:space="preserve"> כזו היא התנהגות בלתי הולמת - כן או לא, ונגמר הסיפור. </w:t>
      </w:r>
    </w:p>
    <w:p w14:paraId="0C639A9A" w14:textId="77777777" w:rsidR="00A535C4" w:rsidRPr="00A535C4" w:rsidRDefault="00A535C4" w:rsidP="00A535C4">
      <w:pPr>
        <w:bidi/>
        <w:jc w:val="both"/>
        <w:rPr>
          <w:rFonts w:cs="David" w:hint="cs"/>
          <w:rtl/>
        </w:rPr>
      </w:pPr>
    </w:p>
    <w:p w14:paraId="642EC269" w14:textId="77777777" w:rsidR="00A535C4" w:rsidRPr="00A535C4" w:rsidRDefault="00A535C4" w:rsidP="00A535C4">
      <w:pPr>
        <w:bidi/>
        <w:jc w:val="both"/>
        <w:rPr>
          <w:rFonts w:cs="David" w:hint="cs"/>
          <w:u w:val="single"/>
          <w:rtl/>
        </w:rPr>
      </w:pPr>
      <w:r w:rsidRPr="00A535C4">
        <w:rPr>
          <w:rFonts w:cs="David" w:hint="cs"/>
          <w:u w:val="single"/>
          <w:rtl/>
        </w:rPr>
        <w:t>קריאות:</w:t>
      </w:r>
    </w:p>
    <w:p w14:paraId="70E52662" w14:textId="77777777" w:rsidR="00A535C4" w:rsidRPr="00A535C4" w:rsidRDefault="00A535C4" w:rsidP="00A535C4">
      <w:pPr>
        <w:bidi/>
        <w:jc w:val="both"/>
        <w:rPr>
          <w:rFonts w:cs="David" w:hint="cs"/>
          <w:rtl/>
        </w:rPr>
      </w:pPr>
    </w:p>
    <w:p w14:paraId="21FE818D" w14:textId="77777777" w:rsidR="00A535C4" w:rsidRPr="00A535C4" w:rsidRDefault="00A535C4" w:rsidP="00A535C4">
      <w:pPr>
        <w:bidi/>
        <w:ind w:firstLine="567"/>
        <w:jc w:val="both"/>
        <w:rPr>
          <w:rFonts w:cs="David" w:hint="cs"/>
          <w:rtl/>
        </w:rPr>
      </w:pPr>
      <w:r w:rsidRPr="00A535C4">
        <w:rPr>
          <w:rFonts w:cs="David" w:hint="cs"/>
          <w:rtl/>
        </w:rPr>
        <w:t xml:space="preserve">נכון. </w:t>
      </w:r>
    </w:p>
    <w:p w14:paraId="3BBCD31E" w14:textId="77777777" w:rsidR="00A535C4" w:rsidRPr="00A535C4" w:rsidRDefault="00A535C4" w:rsidP="00A535C4">
      <w:pPr>
        <w:bidi/>
        <w:ind w:firstLine="567"/>
        <w:jc w:val="both"/>
        <w:rPr>
          <w:rFonts w:cs="David" w:hint="cs"/>
          <w:rtl/>
        </w:rPr>
      </w:pPr>
    </w:p>
    <w:p w14:paraId="55FBF805" w14:textId="77777777" w:rsidR="00A535C4" w:rsidRPr="00A535C4" w:rsidRDefault="00A535C4" w:rsidP="00A535C4">
      <w:pPr>
        <w:bidi/>
        <w:jc w:val="both"/>
        <w:rPr>
          <w:rFonts w:cs="David" w:hint="cs"/>
          <w:u w:val="single"/>
          <w:rtl/>
        </w:rPr>
      </w:pPr>
      <w:r w:rsidRPr="00A535C4">
        <w:rPr>
          <w:rFonts w:cs="David" w:hint="cs"/>
          <w:u w:val="single"/>
          <w:rtl/>
        </w:rPr>
        <w:t>מיכאל איתן:</w:t>
      </w:r>
    </w:p>
    <w:p w14:paraId="3E66B4A7" w14:textId="77777777" w:rsidR="00A535C4" w:rsidRPr="00A535C4" w:rsidRDefault="00A535C4" w:rsidP="00A535C4">
      <w:pPr>
        <w:bidi/>
        <w:jc w:val="both"/>
        <w:rPr>
          <w:rFonts w:cs="David" w:hint="cs"/>
          <w:rtl/>
        </w:rPr>
      </w:pPr>
    </w:p>
    <w:p w14:paraId="052D4689" w14:textId="77777777" w:rsidR="00A535C4" w:rsidRPr="00A535C4" w:rsidRDefault="00A535C4" w:rsidP="00A535C4">
      <w:pPr>
        <w:bidi/>
        <w:ind w:firstLine="567"/>
        <w:jc w:val="both"/>
        <w:rPr>
          <w:rFonts w:cs="David" w:hint="cs"/>
          <w:rtl/>
        </w:rPr>
      </w:pPr>
      <w:r w:rsidRPr="00A535C4">
        <w:rPr>
          <w:rFonts w:cs="David" w:hint="cs"/>
          <w:rtl/>
        </w:rPr>
        <w:t xml:space="preserve">מאה אחוז. </w:t>
      </w:r>
    </w:p>
    <w:p w14:paraId="34F79D68" w14:textId="77777777" w:rsidR="00A535C4" w:rsidRPr="00A535C4" w:rsidRDefault="00A535C4" w:rsidP="00A535C4">
      <w:pPr>
        <w:bidi/>
        <w:jc w:val="both"/>
        <w:rPr>
          <w:rFonts w:cs="David" w:hint="cs"/>
          <w:rtl/>
        </w:rPr>
      </w:pPr>
    </w:p>
    <w:p w14:paraId="1A5E7BFF" w14:textId="77777777" w:rsidR="00A535C4" w:rsidRPr="00A535C4" w:rsidRDefault="00A535C4" w:rsidP="00A535C4">
      <w:pPr>
        <w:bidi/>
        <w:jc w:val="both"/>
        <w:rPr>
          <w:rFonts w:cs="David" w:hint="cs"/>
          <w:u w:val="single"/>
          <w:rtl/>
        </w:rPr>
      </w:pPr>
      <w:r w:rsidRPr="00A535C4">
        <w:rPr>
          <w:rFonts w:cs="David" w:hint="cs"/>
          <w:u w:val="single"/>
          <w:rtl/>
        </w:rPr>
        <w:t xml:space="preserve">גלעד </w:t>
      </w:r>
      <w:proofErr w:type="spellStart"/>
      <w:r w:rsidRPr="00A535C4">
        <w:rPr>
          <w:rFonts w:cs="David" w:hint="cs"/>
          <w:u w:val="single"/>
          <w:rtl/>
        </w:rPr>
        <w:t>ארדן</w:t>
      </w:r>
      <w:proofErr w:type="spellEnd"/>
      <w:r w:rsidRPr="00A535C4">
        <w:rPr>
          <w:rFonts w:cs="David" w:hint="cs"/>
          <w:u w:val="single"/>
          <w:rtl/>
        </w:rPr>
        <w:t>:</w:t>
      </w:r>
    </w:p>
    <w:p w14:paraId="35C7979D" w14:textId="77777777" w:rsidR="00A535C4" w:rsidRPr="00A535C4" w:rsidRDefault="00A535C4" w:rsidP="00A535C4">
      <w:pPr>
        <w:bidi/>
        <w:jc w:val="both"/>
        <w:rPr>
          <w:rFonts w:cs="David" w:hint="cs"/>
          <w:rtl/>
        </w:rPr>
      </w:pPr>
    </w:p>
    <w:p w14:paraId="451041CB" w14:textId="77777777" w:rsidR="00A535C4" w:rsidRPr="00A535C4" w:rsidRDefault="00A535C4" w:rsidP="00A535C4">
      <w:pPr>
        <w:bidi/>
        <w:jc w:val="both"/>
        <w:rPr>
          <w:rFonts w:cs="David" w:hint="cs"/>
          <w:rtl/>
        </w:rPr>
      </w:pPr>
      <w:r w:rsidRPr="00A535C4">
        <w:rPr>
          <w:rFonts w:cs="David" w:hint="cs"/>
          <w:rtl/>
        </w:rPr>
        <w:tab/>
        <w:t xml:space="preserve">ולכן אפשר לחסוך את כל הדיון. </w:t>
      </w:r>
    </w:p>
    <w:p w14:paraId="1BB8E7D5" w14:textId="77777777" w:rsidR="00A535C4" w:rsidRPr="00A535C4" w:rsidRDefault="00A535C4" w:rsidP="00A535C4">
      <w:pPr>
        <w:bidi/>
        <w:jc w:val="both"/>
        <w:rPr>
          <w:rFonts w:cs="David" w:hint="cs"/>
          <w:rtl/>
        </w:rPr>
      </w:pPr>
    </w:p>
    <w:p w14:paraId="1FA29D1D"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3C7226FF" w14:textId="77777777" w:rsidR="00A535C4" w:rsidRPr="00A535C4" w:rsidRDefault="00A535C4" w:rsidP="00A535C4">
      <w:pPr>
        <w:bidi/>
        <w:jc w:val="both"/>
        <w:rPr>
          <w:rFonts w:cs="David" w:hint="cs"/>
          <w:rtl/>
        </w:rPr>
      </w:pPr>
    </w:p>
    <w:p w14:paraId="024EC6BA" w14:textId="77777777" w:rsidR="00A535C4" w:rsidRPr="00A535C4" w:rsidRDefault="00A535C4" w:rsidP="00A535C4">
      <w:pPr>
        <w:bidi/>
        <w:jc w:val="both"/>
        <w:rPr>
          <w:rFonts w:cs="David" w:hint="cs"/>
          <w:rtl/>
        </w:rPr>
      </w:pPr>
      <w:r w:rsidRPr="00A535C4">
        <w:rPr>
          <w:rFonts w:cs="David" w:hint="cs"/>
          <w:rtl/>
        </w:rPr>
        <w:tab/>
        <w:t xml:space="preserve"> לכן נלך בשני שלבים, ותרשו לי לסכם את הישיבה הזו: תתקיים ישיבה של ניסיון הידברות עם מספר מועט של חברי כנסת. חברי הכנסת </w:t>
      </w:r>
      <w:proofErr w:type="spellStart"/>
      <w:r w:rsidRPr="00A535C4">
        <w:rPr>
          <w:rFonts w:cs="David" w:hint="cs"/>
          <w:rtl/>
        </w:rPr>
        <w:t>גלאון</w:t>
      </w:r>
      <w:proofErr w:type="spellEnd"/>
      <w:r w:rsidRPr="00A535C4">
        <w:rPr>
          <w:rFonts w:cs="David" w:hint="cs"/>
          <w:rtl/>
        </w:rPr>
        <w:t xml:space="preserve"> וסער- אני מציעה שתשתתפו. </w:t>
      </w:r>
    </w:p>
    <w:p w14:paraId="232A88FE" w14:textId="77777777" w:rsidR="00A535C4" w:rsidRPr="00A535C4" w:rsidRDefault="00A535C4" w:rsidP="00A535C4">
      <w:pPr>
        <w:bidi/>
        <w:jc w:val="both"/>
        <w:rPr>
          <w:rFonts w:cs="David" w:hint="cs"/>
          <w:rtl/>
        </w:rPr>
      </w:pPr>
    </w:p>
    <w:p w14:paraId="31D62D54" w14:textId="77777777" w:rsidR="00A535C4" w:rsidRPr="00A535C4" w:rsidRDefault="00A535C4" w:rsidP="00A535C4">
      <w:pPr>
        <w:bidi/>
        <w:jc w:val="both"/>
        <w:rPr>
          <w:rFonts w:cs="David" w:hint="cs"/>
          <w:rtl/>
        </w:rPr>
      </w:pPr>
      <w:r w:rsidRPr="00A535C4">
        <w:rPr>
          <w:rFonts w:cs="David" w:hint="cs"/>
          <w:u w:val="single"/>
          <w:rtl/>
        </w:rPr>
        <w:t xml:space="preserve">זהבה </w:t>
      </w:r>
      <w:proofErr w:type="spellStart"/>
      <w:r w:rsidRPr="00A535C4">
        <w:rPr>
          <w:rFonts w:cs="David" w:hint="cs"/>
          <w:u w:val="single"/>
          <w:rtl/>
        </w:rPr>
        <w:t>גלאון</w:t>
      </w:r>
      <w:proofErr w:type="spellEnd"/>
      <w:r w:rsidRPr="00A535C4">
        <w:rPr>
          <w:rFonts w:cs="David" w:hint="cs"/>
          <w:u w:val="single"/>
          <w:rtl/>
        </w:rPr>
        <w:t>:</w:t>
      </w:r>
    </w:p>
    <w:p w14:paraId="0095AAB7" w14:textId="77777777" w:rsidR="00A535C4" w:rsidRPr="00A535C4" w:rsidRDefault="00A535C4" w:rsidP="00A535C4">
      <w:pPr>
        <w:bidi/>
        <w:jc w:val="both"/>
        <w:rPr>
          <w:rFonts w:cs="David" w:hint="cs"/>
          <w:rtl/>
        </w:rPr>
      </w:pPr>
    </w:p>
    <w:p w14:paraId="08C2CEA1" w14:textId="77777777" w:rsidR="00A535C4" w:rsidRPr="00A535C4" w:rsidRDefault="00A535C4" w:rsidP="00A535C4">
      <w:pPr>
        <w:bidi/>
        <w:jc w:val="both"/>
        <w:rPr>
          <w:rFonts w:cs="David" w:hint="cs"/>
          <w:rtl/>
        </w:rPr>
      </w:pPr>
      <w:r w:rsidRPr="00A535C4">
        <w:rPr>
          <w:rFonts w:cs="David" w:hint="cs"/>
          <w:rtl/>
        </w:rPr>
        <w:tab/>
        <w:t xml:space="preserve"> גדעון סער ייצג אותי בישיבת ההידברות. </w:t>
      </w:r>
    </w:p>
    <w:p w14:paraId="347DA70B" w14:textId="77777777" w:rsidR="00A535C4" w:rsidRPr="00A535C4" w:rsidRDefault="00A535C4" w:rsidP="00A535C4">
      <w:pPr>
        <w:bidi/>
        <w:jc w:val="both"/>
        <w:rPr>
          <w:rFonts w:cs="David" w:hint="cs"/>
          <w:rtl/>
        </w:rPr>
      </w:pPr>
    </w:p>
    <w:p w14:paraId="537E2AF2"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2A427539" w14:textId="77777777" w:rsidR="00A535C4" w:rsidRPr="00A535C4" w:rsidRDefault="00A535C4" w:rsidP="00A535C4">
      <w:pPr>
        <w:bidi/>
        <w:jc w:val="both"/>
        <w:rPr>
          <w:rFonts w:cs="David" w:hint="cs"/>
          <w:rtl/>
        </w:rPr>
      </w:pPr>
    </w:p>
    <w:p w14:paraId="5297CBB2" w14:textId="77777777" w:rsidR="00A535C4" w:rsidRPr="00A535C4" w:rsidRDefault="00A535C4" w:rsidP="00A535C4">
      <w:pPr>
        <w:bidi/>
        <w:jc w:val="both"/>
        <w:rPr>
          <w:rFonts w:cs="David" w:hint="cs"/>
          <w:rtl/>
        </w:rPr>
      </w:pPr>
      <w:r w:rsidRPr="00A535C4">
        <w:rPr>
          <w:rFonts w:cs="David" w:hint="cs"/>
          <w:rtl/>
        </w:rPr>
        <w:tab/>
        <w:t xml:space="preserve">חבר הכנסת איתן וחבר הכנסת אביגדור </w:t>
      </w:r>
      <w:proofErr w:type="spellStart"/>
      <w:r w:rsidRPr="00A535C4">
        <w:rPr>
          <w:rFonts w:cs="David" w:hint="cs"/>
          <w:rtl/>
        </w:rPr>
        <w:t>יצחקי</w:t>
      </w:r>
      <w:proofErr w:type="spellEnd"/>
      <w:r w:rsidRPr="00A535C4">
        <w:rPr>
          <w:rFonts w:cs="David" w:hint="cs"/>
          <w:rtl/>
        </w:rPr>
        <w:t xml:space="preserve"> - -</w:t>
      </w:r>
    </w:p>
    <w:p w14:paraId="246E4A27" w14:textId="77777777" w:rsidR="00A535C4" w:rsidRPr="00A535C4" w:rsidRDefault="00A535C4" w:rsidP="00A535C4">
      <w:pPr>
        <w:bidi/>
        <w:jc w:val="both"/>
        <w:rPr>
          <w:rFonts w:cs="David" w:hint="cs"/>
          <w:rtl/>
        </w:rPr>
      </w:pPr>
    </w:p>
    <w:p w14:paraId="361F6F85" w14:textId="77777777" w:rsidR="00A535C4" w:rsidRPr="00A535C4" w:rsidRDefault="00A535C4" w:rsidP="00A535C4">
      <w:pPr>
        <w:keepNext/>
        <w:bidi/>
        <w:jc w:val="both"/>
        <w:rPr>
          <w:rFonts w:cs="David" w:hint="cs"/>
          <w:rtl/>
        </w:rPr>
      </w:pPr>
      <w:r w:rsidRPr="00A535C4">
        <w:rPr>
          <w:rFonts w:cs="David" w:hint="cs"/>
          <w:u w:val="single"/>
          <w:rtl/>
        </w:rPr>
        <w:t>מיכאל איתן:</w:t>
      </w:r>
    </w:p>
    <w:p w14:paraId="6F060161" w14:textId="77777777" w:rsidR="00A535C4" w:rsidRPr="00A535C4" w:rsidRDefault="00A535C4" w:rsidP="00A535C4">
      <w:pPr>
        <w:bidi/>
        <w:jc w:val="both"/>
        <w:rPr>
          <w:rFonts w:cs="David" w:hint="cs"/>
          <w:rtl/>
        </w:rPr>
      </w:pPr>
    </w:p>
    <w:p w14:paraId="546FCBB1" w14:textId="77777777" w:rsidR="00A535C4" w:rsidRPr="00A535C4" w:rsidRDefault="00A535C4" w:rsidP="00A535C4">
      <w:pPr>
        <w:bidi/>
        <w:jc w:val="both"/>
        <w:rPr>
          <w:rFonts w:cs="David" w:hint="cs"/>
          <w:rtl/>
        </w:rPr>
      </w:pPr>
      <w:r w:rsidRPr="00A535C4">
        <w:rPr>
          <w:rFonts w:cs="David" w:hint="cs"/>
          <w:rtl/>
        </w:rPr>
        <w:tab/>
        <w:t xml:space="preserve">אני מציע שיהיה גם חבר הכנסת </w:t>
      </w:r>
      <w:proofErr w:type="spellStart"/>
      <w:r w:rsidRPr="00A535C4">
        <w:rPr>
          <w:rFonts w:cs="David" w:hint="cs"/>
          <w:rtl/>
        </w:rPr>
        <w:t>מרגי</w:t>
      </w:r>
      <w:proofErr w:type="spellEnd"/>
      <w:r w:rsidRPr="00A535C4">
        <w:rPr>
          <w:rFonts w:cs="David" w:hint="cs"/>
          <w:rtl/>
        </w:rPr>
        <w:t xml:space="preserve">. </w:t>
      </w:r>
    </w:p>
    <w:p w14:paraId="5FE61D0A" w14:textId="77777777" w:rsidR="00A535C4" w:rsidRPr="00A535C4" w:rsidRDefault="00A535C4" w:rsidP="00A535C4">
      <w:pPr>
        <w:bidi/>
        <w:jc w:val="both"/>
        <w:rPr>
          <w:rFonts w:cs="David" w:hint="cs"/>
          <w:rtl/>
        </w:rPr>
      </w:pPr>
    </w:p>
    <w:p w14:paraId="19F4FD60"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66A8FF33" w14:textId="77777777" w:rsidR="00A535C4" w:rsidRPr="00A535C4" w:rsidRDefault="00A535C4" w:rsidP="00A535C4">
      <w:pPr>
        <w:bidi/>
        <w:jc w:val="both"/>
        <w:rPr>
          <w:rFonts w:cs="David" w:hint="cs"/>
          <w:rtl/>
        </w:rPr>
      </w:pPr>
    </w:p>
    <w:p w14:paraId="7C53319F" w14:textId="77777777" w:rsidR="00A535C4" w:rsidRPr="00A535C4" w:rsidRDefault="00A535C4" w:rsidP="00A535C4">
      <w:pPr>
        <w:bidi/>
        <w:jc w:val="both"/>
        <w:rPr>
          <w:rFonts w:cs="David" w:hint="cs"/>
          <w:rtl/>
        </w:rPr>
      </w:pPr>
      <w:r w:rsidRPr="00A535C4">
        <w:rPr>
          <w:rFonts w:cs="David" w:hint="cs"/>
          <w:rtl/>
        </w:rPr>
        <w:tab/>
        <w:t xml:space="preserve">אז חברי הכנסת - גדעון סער, חבר הכנסת אביגדור </w:t>
      </w:r>
      <w:proofErr w:type="spellStart"/>
      <w:r w:rsidRPr="00A535C4">
        <w:rPr>
          <w:rFonts w:cs="David" w:hint="cs"/>
          <w:rtl/>
        </w:rPr>
        <w:t>יצחקי</w:t>
      </w:r>
      <w:proofErr w:type="spellEnd"/>
      <w:r w:rsidRPr="00A535C4">
        <w:rPr>
          <w:rFonts w:cs="David" w:hint="cs"/>
          <w:rtl/>
        </w:rPr>
        <w:t xml:space="preserve"> וחבר הכנסת מיקי איתן - - </w:t>
      </w:r>
    </w:p>
    <w:p w14:paraId="1EA3A8C2" w14:textId="77777777" w:rsidR="00A535C4" w:rsidRPr="00A535C4" w:rsidRDefault="00A535C4" w:rsidP="00A535C4">
      <w:pPr>
        <w:bidi/>
        <w:jc w:val="both"/>
        <w:rPr>
          <w:rFonts w:cs="David" w:hint="cs"/>
          <w:rtl/>
        </w:rPr>
      </w:pPr>
    </w:p>
    <w:p w14:paraId="078DE808" w14:textId="77777777" w:rsidR="00A535C4" w:rsidRPr="00A535C4" w:rsidRDefault="00A535C4" w:rsidP="00A535C4">
      <w:pPr>
        <w:bidi/>
        <w:jc w:val="both"/>
        <w:rPr>
          <w:rFonts w:cs="David" w:hint="cs"/>
          <w:u w:val="single"/>
          <w:rtl/>
        </w:rPr>
      </w:pPr>
      <w:r w:rsidRPr="00A535C4">
        <w:rPr>
          <w:rFonts w:cs="David" w:hint="cs"/>
          <w:u w:val="single"/>
          <w:rtl/>
        </w:rPr>
        <w:t>מיכאל איתן:</w:t>
      </w:r>
    </w:p>
    <w:p w14:paraId="6A0B2E4E" w14:textId="77777777" w:rsidR="00A535C4" w:rsidRPr="00A535C4" w:rsidRDefault="00A535C4" w:rsidP="00A535C4">
      <w:pPr>
        <w:bidi/>
        <w:jc w:val="both"/>
        <w:rPr>
          <w:rFonts w:cs="David" w:hint="cs"/>
          <w:rtl/>
        </w:rPr>
      </w:pPr>
    </w:p>
    <w:p w14:paraId="49FC5767" w14:textId="77777777" w:rsidR="00A535C4" w:rsidRPr="00A535C4" w:rsidRDefault="00A535C4" w:rsidP="00A535C4">
      <w:pPr>
        <w:bidi/>
        <w:jc w:val="both"/>
        <w:rPr>
          <w:rFonts w:cs="David" w:hint="cs"/>
          <w:rtl/>
        </w:rPr>
      </w:pPr>
      <w:r w:rsidRPr="00A535C4">
        <w:rPr>
          <w:rFonts w:cs="David" w:hint="cs"/>
          <w:rtl/>
        </w:rPr>
        <w:tab/>
        <w:t xml:space="preserve">אני כאן לא מביא חיילים. צריכים לקחת מישהו מה - - </w:t>
      </w:r>
    </w:p>
    <w:p w14:paraId="70B1E7ED" w14:textId="77777777" w:rsidR="00A535C4" w:rsidRPr="00A535C4" w:rsidRDefault="00A535C4" w:rsidP="00A535C4">
      <w:pPr>
        <w:bidi/>
        <w:jc w:val="both"/>
        <w:rPr>
          <w:rFonts w:cs="David" w:hint="cs"/>
          <w:rtl/>
        </w:rPr>
      </w:pPr>
    </w:p>
    <w:p w14:paraId="741B634F" w14:textId="77777777" w:rsidR="00A535C4" w:rsidRPr="00A535C4" w:rsidRDefault="00A535C4" w:rsidP="00A535C4">
      <w:pPr>
        <w:bidi/>
        <w:jc w:val="both"/>
        <w:rPr>
          <w:rFonts w:cs="David" w:hint="cs"/>
          <w:u w:val="single"/>
          <w:rtl/>
        </w:rPr>
      </w:pPr>
      <w:r w:rsidRPr="00A535C4">
        <w:rPr>
          <w:rFonts w:cs="David" w:hint="cs"/>
          <w:u w:val="single"/>
          <w:rtl/>
        </w:rPr>
        <w:t>קריאה:</w:t>
      </w:r>
    </w:p>
    <w:p w14:paraId="59BDC369" w14:textId="77777777" w:rsidR="00A535C4" w:rsidRPr="00A535C4" w:rsidRDefault="00A535C4" w:rsidP="00A535C4">
      <w:pPr>
        <w:bidi/>
        <w:jc w:val="both"/>
        <w:rPr>
          <w:rFonts w:cs="David" w:hint="cs"/>
          <w:rtl/>
        </w:rPr>
      </w:pPr>
    </w:p>
    <w:p w14:paraId="5FFE7AC5" w14:textId="77777777" w:rsidR="00A535C4" w:rsidRPr="00A535C4" w:rsidRDefault="00A535C4" w:rsidP="00A535C4">
      <w:pPr>
        <w:bidi/>
        <w:jc w:val="both"/>
        <w:rPr>
          <w:rFonts w:cs="David" w:hint="cs"/>
          <w:rtl/>
        </w:rPr>
      </w:pPr>
      <w:r w:rsidRPr="00A535C4">
        <w:rPr>
          <w:rFonts w:cs="David" w:hint="cs"/>
          <w:rtl/>
        </w:rPr>
        <w:tab/>
      </w:r>
      <w:proofErr w:type="spellStart"/>
      <w:r w:rsidRPr="00A535C4">
        <w:rPr>
          <w:rFonts w:cs="David" w:hint="cs"/>
          <w:rtl/>
        </w:rPr>
        <w:t>אסתרינה</w:t>
      </w:r>
      <w:proofErr w:type="spellEnd"/>
      <w:r w:rsidRPr="00A535C4">
        <w:rPr>
          <w:rFonts w:cs="David" w:hint="cs"/>
          <w:rtl/>
        </w:rPr>
        <w:t xml:space="preserve">. </w:t>
      </w:r>
    </w:p>
    <w:p w14:paraId="40B8B96C" w14:textId="77777777" w:rsidR="00A535C4" w:rsidRPr="00A535C4" w:rsidRDefault="00A535C4" w:rsidP="00A535C4">
      <w:pPr>
        <w:bidi/>
        <w:jc w:val="both"/>
        <w:rPr>
          <w:rFonts w:cs="David" w:hint="cs"/>
          <w:rtl/>
        </w:rPr>
      </w:pPr>
    </w:p>
    <w:p w14:paraId="09AE469E" w14:textId="77777777" w:rsidR="00A535C4" w:rsidRPr="00A535C4" w:rsidRDefault="00A535C4" w:rsidP="00A535C4">
      <w:pPr>
        <w:bidi/>
        <w:jc w:val="both"/>
        <w:rPr>
          <w:rFonts w:cs="David" w:hint="cs"/>
          <w:u w:val="single"/>
          <w:rtl/>
        </w:rPr>
      </w:pPr>
      <w:r w:rsidRPr="00A535C4">
        <w:rPr>
          <w:rFonts w:cs="David" w:hint="cs"/>
          <w:u w:val="single"/>
          <w:rtl/>
        </w:rPr>
        <w:t>היו"ר רוחמה אברהם:</w:t>
      </w:r>
    </w:p>
    <w:p w14:paraId="7DD7E1D4" w14:textId="77777777" w:rsidR="00A535C4" w:rsidRPr="00A535C4" w:rsidRDefault="00A535C4" w:rsidP="00A535C4">
      <w:pPr>
        <w:bidi/>
        <w:jc w:val="both"/>
        <w:rPr>
          <w:rFonts w:cs="David" w:hint="cs"/>
          <w:rtl/>
        </w:rPr>
      </w:pPr>
    </w:p>
    <w:p w14:paraId="5DFF7853" w14:textId="77777777" w:rsidR="00A535C4" w:rsidRPr="00A535C4" w:rsidRDefault="00A535C4" w:rsidP="00A535C4">
      <w:pPr>
        <w:bidi/>
        <w:jc w:val="both"/>
        <w:rPr>
          <w:rFonts w:cs="David" w:hint="cs"/>
          <w:rtl/>
        </w:rPr>
      </w:pPr>
      <w:r w:rsidRPr="00A535C4">
        <w:rPr>
          <w:rFonts w:cs="David" w:hint="cs"/>
          <w:rtl/>
        </w:rPr>
        <w:tab/>
      </w:r>
      <w:proofErr w:type="spellStart"/>
      <w:r w:rsidRPr="00A535C4">
        <w:rPr>
          <w:rFonts w:cs="David" w:hint="cs"/>
          <w:rtl/>
        </w:rPr>
        <w:t>אסתרינה</w:t>
      </w:r>
      <w:proofErr w:type="spellEnd"/>
      <w:r w:rsidRPr="00A535C4">
        <w:rPr>
          <w:rFonts w:cs="David" w:hint="cs"/>
          <w:rtl/>
        </w:rPr>
        <w:t xml:space="preserve"> </w:t>
      </w:r>
      <w:proofErr w:type="spellStart"/>
      <w:r w:rsidRPr="00A535C4">
        <w:rPr>
          <w:rFonts w:cs="David" w:hint="cs"/>
          <w:rtl/>
        </w:rPr>
        <w:t>טרטמן</w:t>
      </w:r>
      <w:proofErr w:type="spellEnd"/>
      <w:r w:rsidRPr="00A535C4">
        <w:rPr>
          <w:rFonts w:cs="David" w:hint="cs"/>
          <w:rtl/>
        </w:rPr>
        <w:t xml:space="preserve"> ויעקב </w:t>
      </w:r>
      <w:proofErr w:type="spellStart"/>
      <w:r w:rsidRPr="00A535C4">
        <w:rPr>
          <w:rFonts w:cs="David" w:hint="cs"/>
          <w:rtl/>
        </w:rPr>
        <w:t>מרגי</w:t>
      </w:r>
      <w:proofErr w:type="spellEnd"/>
      <w:r w:rsidRPr="00A535C4">
        <w:rPr>
          <w:rFonts w:cs="David" w:hint="cs"/>
          <w:rtl/>
        </w:rPr>
        <w:t xml:space="preserve">. </w:t>
      </w:r>
    </w:p>
    <w:p w14:paraId="2CB8012A" w14:textId="77777777" w:rsidR="00A535C4" w:rsidRPr="00A535C4" w:rsidRDefault="00A535C4" w:rsidP="00A535C4">
      <w:pPr>
        <w:bidi/>
        <w:jc w:val="both"/>
        <w:rPr>
          <w:rFonts w:cs="David" w:hint="cs"/>
          <w:rtl/>
        </w:rPr>
      </w:pPr>
    </w:p>
    <w:p w14:paraId="2A116926" w14:textId="77777777" w:rsidR="00A535C4" w:rsidRPr="00A535C4" w:rsidRDefault="00A535C4" w:rsidP="00A535C4">
      <w:pPr>
        <w:bidi/>
        <w:jc w:val="both"/>
        <w:rPr>
          <w:rFonts w:cs="David" w:hint="cs"/>
          <w:rtl/>
        </w:rPr>
      </w:pPr>
      <w:r w:rsidRPr="00A535C4">
        <w:rPr>
          <w:rFonts w:cs="David" w:hint="cs"/>
          <w:rtl/>
        </w:rPr>
        <w:tab/>
        <w:t xml:space="preserve">אנחנו נעשה ישיבה מקדמית וביום חמישי הבא  נקבע דיון ארוך שבסופו תהיה הצבעה, לפי הצעתו של חבר הכנסת </w:t>
      </w:r>
      <w:proofErr w:type="spellStart"/>
      <w:r w:rsidRPr="00A535C4">
        <w:rPr>
          <w:rFonts w:cs="David" w:hint="cs"/>
          <w:rtl/>
        </w:rPr>
        <w:t>ארדן</w:t>
      </w:r>
      <w:proofErr w:type="spellEnd"/>
      <w:r w:rsidRPr="00A535C4">
        <w:rPr>
          <w:rFonts w:cs="David" w:hint="cs"/>
          <w:rtl/>
        </w:rPr>
        <w:t xml:space="preserve"> - האם הקובלנה שהגשת היא תשתית </w:t>
      </w:r>
      <w:proofErr w:type="spellStart"/>
      <w:r w:rsidRPr="00A535C4">
        <w:rPr>
          <w:rFonts w:cs="David" w:hint="cs"/>
          <w:rtl/>
        </w:rPr>
        <w:t>ראייתית</w:t>
      </w:r>
      <w:proofErr w:type="spellEnd"/>
      <w:r w:rsidRPr="00A535C4">
        <w:rPr>
          <w:rFonts w:cs="David" w:hint="cs"/>
          <w:rtl/>
        </w:rPr>
        <w:t xml:space="preserve"> - - </w:t>
      </w:r>
    </w:p>
    <w:p w14:paraId="78FB95D1" w14:textId="77777777" w:rsidR="00A535C4" w:rsidRPr="00A535C4" w:rsidRDefault="00A535C4" w:rsidP="00A535C4">
      <w:pPr>
        <w:bidi/>
        <w:jc w:val="both"/>
        <w:rPr>
          <w:rFonts w:cs="David" w:hint="cs"/>
          <w:rtl/>
        </w:rPr>
      </w:pPr>
    </w:p>
    <w:p w14:paraId="66AF69E9"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727EFA90" w14:textId="77777777" w:rsidR="00A535C4" w:rsidRPr="00A535C4" w:rsidRDefault="00A535C4" w:rsidP="00A535C4">
      <w:pPr>
        <w:bidi/>
        <w:jc w:val="both"/>
        <w:rPr>
          <w:rFonts w:cs="David" w:hint="cs"/>
          <w:u w:val="single"/>
          <w:rtl/>
        </w:rPr>
      </w:pPr>
    </w:p>
    <w:p w14:paraId="0C5F6E3C" w14:textId="77777777" w:rsidR="00A535C4" w:rsidRPr="00A535C4" w:rsidRDefault="00A535C4" w:rsidP="00A535C4">
      <w:pPr>
        <w:bidi/>
        <w:jc w:val="both"/>
        <w:rPr>
          <w:rFonts w:cs="David" w:hint="cs"/>
          <w:rtl/>
        </w:rPr>
      </w:pPr>
      <w:r w:rsidRPr="00A535C4">
        <w:rPr>
          <w:rFonts w:cs="David" w:hint="cs"/>
          <w:rtl/>
        </w:rPr>
        <w:tab/>
        <w:t xml:space="preserve"> לא, זו כבר הצבעה על הקייס. מה שהוא הצביע זו הצבעה על הקייס. </w:t>
      </w:r>
    </w:p>
    <w:p w14:paraId="4414BA74" w14:textId="77777777" w:rsidR="00A535C4" w:rsidRPr="00A535C4" w:rsidRDefault="00A535C4" w:rsidP="00A535C4">
      <w:pPr>
        <w:bidi/>
        <w:jc w:val="both"/>
        <w:rPr>
          <w:rFonts w:cs="David" w:hint="cs"/>
          <w:rtl/>
        </w:rPr>
      </w:pPr>
    </w:p>
    <w:p w14:paraId="6A41D8FE" w14:textId="77777777" w:rsidR="00A535C4" w:rsidRPr="00A535C4" w:rsidRDefault="00A535C4" w:rsidP="00A535C4">
      <w:pPr>
        <w:bidi/>
        <w:jc w:val="both"/>
        <w:rPr>
          <w:rFonts w:cs="David" w:hint="cs"/>
          <w:rtl/>
        </w:rPr>
      </w:pPr>
      <w:r w:rsidRPr="00A535C4">
        <w:rPr>
          <w:rFonts w:cs="David" w:hint="cs"/>
          <w:u w:val="single"/>
          <w:rtl/>
        </w:rPr>
        <w:t xml:space="preserve">זהבה </w:t>
      </w:r>
      <w:proofErr w:type="spellStart"/>
      <w:r w:rsidRPr="00A535C4">
        <w:rPr>
          <w:rFonts w:cs="David" w:hint="cs"/>
          <w:u w:val="single"/>
          <w:rtl/>
        </w:rPr>
        <w:t>גלאון</w:t>
      </w:r>
      <w:proofErr w:type="spellEnd"/>
      <w:r w:rsidRPr="00A535C4">
        <w:rPr>
          <w:rFonts w:cs="David" w:hint="cs"/>
          <w:u w:val="single"/>
          <w:rtl/>
        </w:rPr>
        <w:t>:</w:t>
      </w:r>
    </w:p>
    <w:p w14:paraId="7B2E74D7" w14:textId="77777777" w:rsidR="00A535C4" w:rsidRPr="00A535C4" w:rsidRDefault="00A535C4" w:rsidP="00A535C4">
      <w:pPr>
        <w:bidi/>
        <w:jc w:val="both"/>
        <w:rPr>
          <w:rFonts w:cs="David" w:hint="cs"/>
          <w:rtl/>
        </w:rPr>
      </w:pPr>
    </w:p>
    <w:p w14:paraId="404563E0" w14:textId="77777777" w:rsidR="00A535C4" w:rsidRPr="00A535C4" w:rsidRDefault="00A535C4" w:rsidP="00A535C4">
      <w:pPr>
        <w:bidi/>
        <w:jc w:val="both"/>
        <w:rPr>
          <w:rFonts w:cs="David" w:hint="cs"/>
          <w:rtl/>
        </w:rPr>
      </w:pPr>
      <w:r w:rsidRPr="00A535C4">
        <w:rPr>
          <w:rFonts w:cs="David" w:hint="cs"/>
          <w:rtl/>
        </w:rPr>
        <w:tab/>
        <w:t xml:space="preserve">לא, מה פתאום. צריך יהיה להצביע האם יש רוב להדיח את הנשיא או אין רוב. </w:t>
      </w:r>
    </w:p>
    <w:p w14:paraId="4115674F" w14:textId="77777777" w:rsidR="00A535C4" w:rsidRPr="00A535C4" w:rsidRDefault="00A535C4" w:rsidP="00A535C4">
      <w:pPr>
        <w:bidi/>
        <w:jc w:val="both"/>
        <w:rPr>
          <w:rFonts w:cs="David" w:hint="cs"/>
          <w:rtl/>
        </w:rPr>
      </w:pPr>
    </w:p>
    <w:p w14:paraId="6D2920DB" w14:textId="77777777" w:rsidR="00A535C4" w:rsidRPr="00A535C4" w:rsidRDefault="00A535C4" w:rsidP="00A535C4">
      <w:pPr>
        <w:bidi/>
        <w:jc w:val="both"/>
        <w:rPr>
          <w:rFonts w:cs="David" w:hint="cs"/>
          <w:rtl/>
        </w:rPr>
      </w:pPr>
      <w:r w:rsidRPr="00A535C4">
        <w:rPr>
          <w:rFonts w:cs="David" w:hint="cs"/>
          <w:u w:val="single"/>
          <w:rtl/>
        </w:rPr>
        <w:t xml:space="preserve">נורית </w:t>
      </w:r>
      <w:proofErr w:type="spellStart"/>
      <w:r w:rsidRPr="00A535C4">
        <w:rPr>
          <w:rFonts w:cs="David" w:hint="cs"/>
          <w:u w:val="single"/>
          <w:rtl/>
        </w:rPr>
        <w:t>אלשטיין</w:t>
      </w:r>
      <w:proofErr w:type="spellEnd"/>
      <w:r w:rsidRPr="00A535C4">
        <w:rPr>
          <w:rFonts w:cs="David" w:hint="cs"/>
          <w:u w:val="single"/>
          <w:rtl/>
        </w:rPr>
        <w:t>:</w:t>
      </w:r>
    </w:p>
    <w:p w14:paraId="5DDE659F" w14:textId="77777777" w:rsidR="00A535C4" w:rsidRPr="00A535C4" w:rsidRDefault="00A535C4" w:rsidP="00A535C4">
      <w:pPr>
        <w:bidi/>
        <w:jc w:val="both"/>
        <w:rPr>
          <w:rFonts w:cs="David" w:hint="cs"/>
          <w:rtl/>
        </w:rPr>
      </w:pPr>
    </w:p>
    <w:p w14:paraId="37ED6C8A" w14:textId="77777777" w:rsidR="00A535C4" w:rsidRPr="00A535C4" w:rsidRDefault="00A535C4" w:rsidP="00A535C4">
      <w:pPr>
        <w:bidi/>
        <w:jc w:val="both"/>
        <w:rPr>
          <w:rFonts w:cs="David" w:hint="cs"/>
          <w:rtl/>
        </w:rPr>
      </w:pPr>
      <w:r w:rsidRPr="00A535C4">
        <w:rPr>
          <w:rFonts w:cs="David" w:hint="cs"/>
          <w:rtl/>
        </w:rPr>
        <w:tab/>
        <w:t xml:space="preserve"> משום שאתה אומר שרק אז נגבש-- </w:t>
      </w:r>
    </w:p>
    <w:p w14:paraId="2A69B390" w14:textId="77777777" w:rsidR="00A535C4" w:rsidRPr="00A535C4" w:rsidRDefault="00A535C4" w:rsidP="00A535C4">
      <w:pPr>
        <w:bidi/>
        <w:jc w:val="both"/>
        <w:rPr>
          <w:rFonts w:cs="David" w:hint="cs"/>
          <w:rtl/>
        </w:rPr>
      </w:pPr>
    </w:p>
    <w:p w14:paraId="341A7574"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7618AA52" w14:textId="77777777" w:rsidR="00A535C4" w:rsidRPr="00A535C4" w:rsidRDefault="00A535C4" w:rsidP="00A535C4">
      <w:pPr>
        <w:bidi/>
        <w:jc w:val="both"/>
        <w:rPr>
          <w:rFonts w:cs="David" w:hint="cs"/>
          <w:u w:val="single"/>
          <w:rtl/>
        </w:rPr>
      </w:pPr>
    </w:p>
    <w:p w14:paraId="2B4AFB0F" w14:textId="77777777" w:rsidR="00A535C4" w:rsidRPr="00A535C4" w:rsidRDefault="00A535C4" w:rsidP="00A535C4">
      <w:pPr>
        <w:bidi/>
        <w:jc w:val="both"/>
        <w:rPr>
          <w:rFonts w:cs="David" w:hint="cs"/>
          <w:rtl/>
        </w:rPr>
      </w:pPr>
      <w:r w:rsidRPr="00A535C4">
        <w:rPr>
          <w:rFonts w:cs="David" w:hint="cs"/>
          <w:rtl/>
        </w:rPr>
        <w:tab/>
        <w:t xml:space="preserve"> אבל אני טוען שזה כבר קיים. </w:t>
      </w:r>
    </w:p>
    <w:p w14:paraId="768E3E3F" w14:textId="77777777" w:rsidR="00A535C4" w:rsidRPr="00A535C4" w:rsidRDefault="00A535C4" w:rsidP="00A535C4">
      <w:pPr>
        <w:bidi/>
        <w:jc w:val="both"/>
        <w:rPr>
          <w:rFonts w:cs="David" w:hint="cs"/>
          <w:rtl/>
        </w:rPr>
      </w:pPr>
    </w:p>
    <w:p w14:paraId="49F6E1E2" w14:textId="77777777" w:rsidR="00A535C4" w:rsidRPr="00A535C4" w:rsidRDefault="00A535C4" w:rsidP="00A535C4">
      <w:pPr>
        <w:bidi/>
        <w:jc w:val="both"/>
        <w:rPr>
          <w:rFonts w:cs="David" w:hint="cs"/>
          <w:rtl/>
        </w:rPr>
      </w:pPr>
      <w:r w:rsidRPr="00A535C4">
        <w:rPr>
          <w:rFonts w:cs="David" w:hint="cs"/>
          <w:u w:val="single"/>
          <w:rtl/>
        </w:rPr>
        <w:t xml:space="preserve">נורית </w:t>
      </w:r>
      <w:proofErr w:type="spellStart"/>
      <w:r w:rsidRPr="00A535C4">
        <w:rPr>
          <w:rFonts w:cs="David" w:hint="cs"/>
          <w:u w:val="single"/>
          <w:rtl/>
        </w:rPr>
        <w:t>אלשטיין</w:t>
      </w:r>
      <w:proofErr w:type="spellEnd"/>
      <w:r w:rsidRPr="00A535C4">
        <w:rPr>
          <w:rFonts w:cs="David" w:hint="cs"/>
          <w:u w:val="single"/>
          <w:rtl/>
        </w:rPr>
        <w:t>:</w:t>
      </w:r>
    </w:p>
    <w:p w14:paraId="1F4483A1" w14:textId="77777777" w:rsidR="00A535C4" w:rsidRPr="00A535C4" w:rsidRDefault="00A535C4" w:rsidP="00A535C4">
      <w:pPr>
        <w:bidi/>
        <w:jc w:val="both"/>
        <w:rPr>
          <w:rFonts w:cs="David" w:hint="cs"/>
          <w:rtl/>
        </w:rPr>
      </w:pPr>
    </w:p>
    <w:p w14:paraId="227A79E0" w14:textId="77777777" w:rsidR="00A535C4" w:rsidRPr="00A535C4" w:rsidRDefault="00A535C4" w:rsidP="00A535C4">
      <w:pPr>
        <w:bidi/>
        <w:jc w:val="both"/>
        <w:rPr>
          <w:rFonts w:cs="David" w:hint="cs"/>
          <w:rtl/>
        </w:rPr>
      </w:pPr>
      <w:r w:rsidRPr="00A535C4">
        <w:rPr>
          <w:rFonts w:cs="David" w:hint="cs"/>
          <w:rtl/>
        </w:rPr>
        <w:tab/>
        <w:t xml:space="preserve">אז תגיד את זה. </w:t>
      </w:r>
    </w:p>
    <w:p w14:paraId="4FA25DAA" w14:textId="77777777" w:rsidR="00A535C4" w:rsidRPr="00A535C4" w:rsidRDefault="00A535C4" w:rsidP="00A535C4">
      <w:pPr>
        <w:bidi/>
        <w:jc w:val="both"/>
        <w:rPr>
          <w:rFonts w:cs="David" w:hint="cs"/>
          <w:rtl/>
        </w:rPr>
      </w:pPr>
    </w:p>
    <w:p w14:paraId="22F0340D" w14:textId="77777777" w:rsidR="00A535C4" w:rsidRPr="00A535C4" w:rsidRDefault="00A535C4" w:rsidP="00A535C4">
      <w:pPr>
        <w:bidi/>
        <w:jc w:val="both"/>
        <w:rPr>
          <w:rFonts w:cs="David" w:hint="cs"/>
          <w:u w:val="single"/>
          <w:rtl/>
        </w:rPr>
      </w:pPr>
      <w:r w:rsidRPr="00A535C4">
        <w:rPr>
          <w:rFonts w:cs="David" w:hint="cs"/>
          <w:u w:val="single"/>
          <w:rtl/>
        </w:rPr>
        <w:t>גדעון סער:</w:t>
      </w:r>
    </w:p>
    <w:p w14:paraId="7409A2C6" w14:textId="77777777" w:rsidR="00A535C4" w:rsidRPr="00A535C4" w:rsidRDefault="00A535C4" w:rsidP="00A535C4">
      <w:pPr>
        <w:bidi/>
        <w:jc w:val="both"/>
        <w:rPr>
          <w:rFonts w:cs="David" w:hint="cs"/>
          <w:rtl/>
        </w:rPr>
      </w:pPr>
    </w:p>
    <w:p w14:paraId="30B66DC8" w14:textId="77777777" w:rsidR="00A535C4" w:rsidRPr="00A535C4" w:rsidRDefault="00A535C4" w:rsidP="00A535C4">
      <w:pPr>
        <w:bidi/>
        <w:jc w:val="both"/>
        <w:rPr>
          <w:rFonts w:cs="David" w:hint="cs"/>
          <w:rtl/>
        </w:rPr>
      </w:pPr>
      <w:r w:rsidRPr="00A535C4">
        <w:rPr>
          <w:rFonts w:cs="David" w:hint="cs"/>
          <w:rtl/>
        </w:rPr>
        <w:tab/>
        <w:t xml:space="preserve">אני חלוק על חבר הכנסת איתן. אני טוען - - </w:t>
      </w:r>
    </w:p>
    <w:p w14:paraId="619E6234" w14:textId="77777777" w:rsidR="00A535C4" w:rsidRPr="00A535C4" w:rsidRDefault="00A535C4" w:rsidP="00A535C4">
      <w:pPr>
        <w:bidi/>
        <w:jc w:val="both"/>
        <w:rPr>
          <w:rFonts w:cs="David" w:hint="cs"/>
          <w:rtl/>
        </w:rPr>
      </w:pPr>
    </w:p>
    <w:p w14:paraId="142A48D9" w14:textId="77777777" w:rsidR="00A535C4" w:rsidRPr="00A535C4" w:rsidRDefault="00A535C4" w:rsidP="00A535C4">
      <w:pPr>
        <w:bidi/>
        <w:jc w:val="both"/>
        <w:rPr>
          <w:rFonts w:cs="David" w:hint="cs"/>
          <w:u w:val="single"/>
          <w:rtl/>
        </w:rPr>
      </w:pPr>
      <w:r w:rsidRPr="00A535C4">
        <w:rPr>
          <w:rFonts w:cs="David" w:hint="cs"/>
          <w:u w:val="single"/>
          <w:rtl/>
        </w:rPr>
        <w:t>היו</w:t>
      </w:r>
      <w:r w:rsidRPr="00A535C4">
        <w:rPr>
          <w:rFonts w:cs="David"/>
          <w:u w:val="single"/>
          <w:rtl/>
        </w:rPr>
        <w:t>"</w:t>
      </w:r>
      <w:r w:rsidRPr="00A535C4">
        <w:rPr>
          <w:rFonts w:cs="David" w:hint="cs"/>
          <w:u w:val="single"/>
          <w:rtl/>
        </w:rPr>
        <w:t>ר רוחמה אברהם:</w:t>
      </w:r>
    </w:p>
    <w:p w14:paraId="35396C26" w14:textId="77777777" w:rsidR="00A535C4" w:rsidRPr="00A535C4" w:rsidRDefault="00A535C4" w:rsidP="00A535C4">
      <w:pPr>
        <w:bidi/>
        <w:jc w:val="both"/>
        <w:rPr>
          <w:rFonts w:cs="David" w:hint="cs"/>
          <w:rtl/>
        </w:rPr>
      </w:pPr>
    </w:p>
    <w:p w14:paraId="76F6B3EF" w14:textId="77777777" w:rsidR="00A535C4" w:rsidRPr="00A535C4" w:rsidRDefault="00A535C4" w:rsidP="00A535C4">
      <w:pPr>
        <w:bidi/>
        <w:jc w:val="both"/>
        <w:rPr>
          <w:rFonts w:cs="David" w:hint="cs"/>
          <w:rtl/>
        </w:rPr>
      </w:pPr>
      <w:r w:rsidRPr="00A535C4">
        <w:rPr>
          <w:rFonts w:cs="David" w:hint="cs"/>
          <w:rtl/>
        </w:rPr>
        <w:tab/>
        <w:t xml:space="preserve"> אנחנו נקבע את זה בישיבה הפנימית שנקיים. תגידו לחברי הכנסת על נוהל הדיון הבא. </w:t>
      </w:r>
    </w:p>
    <w:p w14:paraId="7161D8A0" w14:textId="77777777" w:rsidR="00A535C4" w:rsidRPr="00A535C4" w:rsidRDefault="00A535C4" w:rsidP="00A535C4">
      <w:pPr>
        <w:bidi/>
        <w:jc w:val="both"/>
        <w:rPr>
          <w:rFonts w:cs="David" w:hint="cs"/>
          <w:rtl/>
        </w:rPr>
      </w:pPr>
    </w:p>
    <w:p w14:paraId="51C05541" w14:textId="77777777" w:rsidR="00A535C4" w:rsidRPr="00A535C4" w:rsidRDefault="00A535C4" w:rsidP="00A535C4">
      <w:pPr>
        <w:bidi/>
        <w:jc w:val="both"/>
        <w:rPr>
          <w:rFonts w:cs="David" w:hint="cs"/>
          <w:rtl/>
        </w:rPr>
      </w:pPr>
      <w:r w:rsidRPr="00A535C4">
        <w:rPr>
          <w:rFonts w:cs="David" w:hint="cs"/>
          <w:rtl/>
        </w:rPr>
        <w:t xml:space="preserve">אני מודה לכם, הישיבה נעולה. </w:t>
      </w:r>
    </w:p>
    <w:p w14:paraId="5A938471" w14:textId="77777777" w:rsidR="00A535C4" w:rsidRPr="00A535C4" w:rsidRDefault="00A535C4" w:rsidP="00A535C4">
      <w:pPr>
        <w:bidi/>
        <w:jc w:val="both"/>
        <w:rPr>
          <w:rFonts w:cs="David" w:hint="cs"/>
          <w:rtl/>
        </w:rPr>
      </w:pPr>
    </w:p>
    <w:p w14:paraId="684CB71E" w14:textId="77777777" w:rsidR="00A535C4" w:rsidRPr="00A535C4" w:rsidRDefault="00A535C4" w:rsidP="00A535C4">
      <w:pPr>
        <w:bidi/>
        <w:jc w:val="both"/>
        <w:rPr>
          <w:rFonts w:cs="David" w:hint="cs"/>
          <w:u w:val="single"/>
          <w:rtl/>
        </w:rPr>
      </w:pPr>
      <w:r w:rsidRPr="00A535C4">
        <w:rPr>
          <w:rFonts w:cs="David" w:hint="cs"/>
          <w:u w:val="single"/>
          <w:rtl/>
        </w:rPr>
        <w:t>הישיבה ננעלה בשעה 11:35</w:t>
      </w:r>
    </w:p>
    <w:p w14:paraId="6219F275" w14:textId="77777777" w:rsidR="00A535C4" w:rsidRPr="00A535C4" w:rsidRDefault="00A535C4" w:rsidP="00A535C4">
      <w:pPr>
        <w:bidi/>
        <w:jc w:val="both"/>
        <w:rPr>
          <w:rFonts w:cs="David" w:hint="cs"/>
          <w:rtl/>
        </w:rPr>
      </w:pPr>
    </w:p>
    <w:p w14:paraId="18775650" w14:textId="77777777" w:rsidR="00A535C4" w:rsidRPr="00A535C4" w:rsidRDefault="00A535C4" w:rsidP="00A535C4">
      <w:pPr>
        <w:bidi/>
        <w:jc w:val="both"/>
        <w:rPr>
          <w:rFonts w:cs="David" w:hint="cs"/>
          <w:rtl/>
        </w:rPr>
      </w:pPr>
    </w:p>
    <w:p w14:paraId="3536EC71" w14:textId="77777777" w:rsidR="00A535C4" w:rsidRPr="00A535C4" w:rsidRDefault="00A535C4" w:rsidP="00A535C4">
      <w:pPr>
        <w:bidi/>
        <w:jc w:val="both"/>
        <w:rPr>
          <w:rFonts w:cs="David" w:hint="cs"/>
          <w:rtl/>
        </w:rPr>
      </w:pPr>
    </w:p>
    <w:p w14:paraId="1719796E" w14:textId="77777777" w:rsidR="00552A80" w:rsidRPr="00A535C4" w:rsidRDefault="00552A80" w:rsidP="00A535C4">
      <w:pPr>
        <w:bidi/>
        <w:rPr>
          <w:rFonts w:cs="David"/>
        </w:rPr>
      </w:pPr>
    </w:p>
    <w:sectPr w:rsidR="00552A80" w:rsidRPr="00A535C4" w:rsidSect="00A535C4">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D8679" w14:textId="77777777" w:rsidR="00000000" w:rsidRDefault="0036147F">
      <w:r>
        <w:separator/>
      </w:r>
    </w:p>
  </w:endnote>
  <w:endnote w:type="continuationSeparator" w:id="0">
    <w:p w14:paraId="65637D32" w14:textId="77777777" w:rsidR="00000000" w:rsidRDefault="00361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42449" w14:textId="77777777" w:rsidR="00000000" w:rsidRDefault="0036147F">
      <w:r>
        <w:separator/>
      </w:r>
    </w:p>
  </w:footnote>
  <w:footnote w:type="continuationSeparator" w:id="0">
    <w:p w14:paraId="78CF0507" w14:textId="77777777" w:rsidR="00000000" w:rsidRDefault="00361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D80EB" w14:textId="77777777" w:rsidR="00A535C4" w:rsidRDefault="00A535C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FF78599" w14:textId="77777777" w:rsidR="00A535C4" w:rsidRDefault="00A535C4">
    <w:pPr>
      <w:pStyle w:val="Header"/>
      <w:ind w:right="360"/>
      <w:jc w:val="both"/>
      <w:rPr>
        <w:rtl/>
      </w:rPr>
    </w:pPr>
  </w:p>
  <w:p w14:paraId="75CD0A55" w14:textId="77777777" w:rsidR="00A535C4" w:rsidRDefault="00A535C4"/>
  <w:p w14:paraId="56125138" w14:textId="77777777" w:rsidR="00A535C4" w:rsidRDefault="00A535C4"/>
  <w:p w14:paraId="17C2B261" w14:textId="77777777" w:rsidR="00A535C4" w:rsidRDefault="00A535C4"/>
  <w:p w14:paraId="2341EF55" w14:textId="77777777" w:rsidR="00A535C4" w:rsidRDefault="00A535C4"/>
  <w:p w14:paraId="33875D48" w14:textId="77777777" w:rsidR="00A535C4" w:rsidRDefault="00A535C4"/>
  <w:p w14:paraId="6B125EFB" w14:textId="77777777" w:rsidR="00A535C4" w:rsidRDefault="00A535C4"/>
  <w:p w14:paraId="3AD2BC7E" w14:textId="77777777" w:rsidR="00A535C4" w:rsidRDefault="00A535C4"/>
  <w:p w14:paraId="41960A9C" w14:textId="77777777" w:rsidR="00A535C4" w:rsidRDefault="00A535C4"/>
  <w:p w14:paraId="3421DE89" w14:textId="77777777" w:rsidR="00A535C4" w:rsidRDefault="00A535C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191C6" w14:textId="77777777" w:rsidR="00A535C4" w:rsidRDefault="00A535C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0C2257A3" w14:textId="77777777" w:rsidR="00A535C4" w:rsidRDefault="00A535C4">
    <w:pPr>
      <w:pStyle w:val="Header"/>
      <w:ind w:right="360"/>
      <w:jc w:val="both"/>
      <w:rPr>
        <w:rStyle w:val="PageNumber"/>
        <w:rFonts w:hint="cs"/>
        <w:rtl/>
      </w:rPr>
    </w:pPr>
    <w:r>
      <w:rPr>
        <w:rtl/>
      </w:rPr>
      <w:t>ועדת</w:t>
    </w:r>
    <w:r>
      <w:rPr>
        <w:rStyle w:val="PageNumber"/>
        <w:rFonts w:hint="cs"/>
        <w:rtl/>
      </w:rPr>
      <w:t xml:space="preserve"> הכנסת</w:t>
    </w:r>
  </w:p>
  <w:p w14:paraId="1C88C1B0" w14:textId="77777777" w:rsidR="00A535C4" w:rsidRDefault="00A535C4">
    <w:pPr>
      <w:pStyle w:val="Header"/>
      <w:ind w:right="360"/>
      <w:jc w:val="both"/>
      <w:rPr>
        <w:rStyle w:val="PageNumber"/>
        <w:rFonts w:hint="cs"/>
        <w:rtl/>
      </w:rPr>
    </w:pPr>
    <w:r>
      <w:rPr>
        <w:rStyle w:val="PageNumber"/>
        <w:rFonts w:hint="cs"/>
        <w:rtl/>
      </w:rPr>
      <w:t>21/02/2007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9842פרוטוקול_ישיבת_ועדה.doc"/>
    <w:docVar w:name="StartMode" w:val="3"/>
  </w:docVars>
  <w:rsids>
    <w:rsidRoot w:val="00D2409C"/>
    <w:rsid w:val="0036147F"/>
    <w:rsid w:val="00552A80"/>
    <w:rsid w:val="00965806"/>
    <w:rsid w:val="00A535C4"/>
    <w:rsid w:val="00D2409C"/>
    <w:rsid w:val="00EB2A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85D0EB8"/>
  <w15:chartTrackingRefBased/>
  <w15:docId w15:val="{905C6868-B7BE-46DB-B266-B2906A30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A535C4"/>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A535C4"/>
  </w:style>
  <w:style w:type="paragraph" w:styleId="Header">
    <w:name w:val="header"/>
    <w:basedOn w:val="Normal"/>
    <w:rsid w:val="00A535C4"/>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12111</Words>
  <Characters>69035</Characters>
  <Application>Microsoft Office Word</Application>
  <DocSecurity>0</DocSecurity>
  <Lines>575</Lines>
  <Paragraphs>161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80985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p_yaffa</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