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5DD2" w14:textId="77777777" w:rsidR="003811C8" w:rsidRPr="003811C8" w:rsidRDefault="003811C8" w:rsidP="003811C8">
      <w:pPr>
        <w:pStyle w:val="Heading5"/>
        <w:rPr>
          <w:b/>
          <w:bCs/>
          <w:sz w:val="24"/>
          <w:rtl/>
        </w:rPr>
      </w:pPr>
      <w:r w:rsidRPr="003811C8">
        <w:rPr>
          <w:b/>
          <w:bCs/>
          <w:sz w:val="24"/>
          <w:rtl/>
        </w:rPr>
        <w:t xml:space="preserve">הכנסת </w:t>
      </w:r>
      <w:r w:rsidRPr="003811C8">
        <w:rPr>
          <w:rFonts w:hint="cs"/>
          <w:b/>
          <w:bCs/>
          <w:sz w:val="24"/>
          <w:rtl/>
        </w:rPr>
        <w:t>השבע-עשרה</w:t>
      </w:r>
      <w:r w:rsidRPr="003811C8">
        <w:rPr>
          <w:b/>
          <w:bCs/>
          <w:sz w:val="24"/>
          <w:rtl/>
        </w:rPr>
        <w:tab/>
      </w:r>
      <w:r w:rsidRPr="003811C8">
        <w:rPr>
          <w:b/>
          <w:bCs/>
          <w:sz w:val="24"/>
          <w:rtl/>
        </w:rPr>
        <w:tab/>
      </w:r>
      <w:r w:rsidRPr="003811C8">
        <w:rPr>
          <w:b/>
          <w:bCs/>
          <w:sz w:val="24"/>
          <w:rtl/>
        </w:rPr>
        <w:tab/>
      </w:r>
      <w:r w:rsidRPr="003811C8">
        <w:rPr>
          <w:b/>
          <w:bCs/>
          <w:sz w:val="24"/>
          <w:rtl/>
        </w:rPr>
        <w:tab/>
      </w:r>
      <w:r w:rsidRPr="003811C8">
        <w:rPr>
          <w:b/>
          <w:bCs/>
          <w:sz w:val="24"/>
          <w:rtl/>
        </w:rPr>
        <w:tab/>
      </w:r>
      <w:r w:rsidRPr="003811C8">
        <w:rPr>
          <w:b/>
          <w:bCs/>
          <w:sz w:val="24"/>
          <w:rtl/>
        </w:rPr>
        <w:tab/>
        <w:t>נוסח לא מתוקן</w:t>
      </w:r>
    </w:p>
    <w:p w14:paraId="5233EB06" w14:textId="77777777" w:rsidR="003811C8" w:rsidRPr="003811C8" w:rsidRDefault="003811C8" w:rsidP="003811C8">
      <w:pPr>
        <w:bidi/>
        <w:jc w:val="both"/>
        <w:rPr>
          <w:rFonts w:cs="David" w:hint="cs"/>
          <w:b/>
          <w:bCs/>
          <w:rtl/>
        </w:rPr>
      </w:pPr>
      <w:r w:rsidRPr="003811C8">
        <w:rPr>
          <w:rFonts w:cs="David"/>
          <w:b/>
          <w:bCs/>
          <w:rtl/>
        </w:rPr>
        <w:t xml:space="preserve">מושב </w:t>
      </w:r>
      <w:r w:rsidRPr="003811C8">
        <w:rPr>
          <w:rFonts w:cs="David" w:hint="cs"/>
          <w:b/>
          <w:bCs/>
          <w:rtl/>
        </w:rPr>
        <w:t>שלישי</w:t>
      </w:r>
    </w:p>
    <w:p w14:paraId="2CCC25B0" w14:textId="77777777" w:rsidR="003811C8" w:rsidRPr="003811C8" w:rsidRDefault="003811C8" w:rsidP="003811C8">
      <w:pPr>
        <w:bidi/>
        <w:jc w:val="both"/>
        <w:rPr>
          <w:rFonts w:cs="David"/>
          <w:b/>
          <w:bCs/>
          <w:rtl/>
        </w:rPr>
      </w:pPr>
    </w:p>
    <w:p w14:paraId="2ECEA8FB" w14:textId="77777777" w:rsidR="003811C8" w:rsidRPr="003811C8" w:rsidRDefault="003811C8" w:rsidP="003811C8">
      <w:pPr>
        <w:bidi/>
        <w:jc w:val="both"/>
        <w:rPr>
          <w:rFonts w:cs="David"/>
          <w:b/>
          <w:bCs/>
          <w:rtl/>
        </w:rPr>
      </w:pPr>
    </w:p>
    <w:p w14:paraId="49356912" w14:textId="77777777" w:rsidR="003811C8" w:rsidRPr="003811C8" w:rsidRDefault="003811C8" w:rsidP="003811C8">
      <w:pPr>
        <w:bidi/>
        <w:jc w:val="both"/>
        <w:rPr>
          <w:rFonts w:cs="David" w:hint="cs"/>
          <w:b/>
          <w:bCs/>
          <w:rtl/>
        </w:rPr>
      </w:pPr>
    </w:p>
    <w:p w14:paraId="210CA0BF" w14:textId="77777777" w:rsidR="003811C8" w:rsidRPr="003811C8" w:rsidRDefault="003811C8" w:rsidP="003811C8">
      <w:pPr>
        <w:bidi/>
        <w:jc w:val="center"/>
        <w:rPr>
          <w:rFonts w:cs="David" w:hint="cs"/>
          <w:b/>
          <w:bCs/>
          <w:rtl/>
        </w:rPr>
      </w:pPr>
      <w:r w:rsidRPr="003811C8">
        <w:rPr>
          <w:rFonts w:cs="David"/>
          <w:b/>
          <w:bCs/>
          <w:rtl/>
        </w:rPr>
        <w:t>פרוטוקול מס'</w:t>
      </w:r>
      <w:r w:rsidRPr="003811C8">
        <w:rPr>
          <w:rFonts w:cs="David" w:hint="cs"/>
          <w:b/>
          <w:bCs/>
          <w:rtl/>
        </w:rPr>
        <w:t xml:space="preserve"> 171</w:t>
      </w:r>
    </w:p>
    <w:p w14:paraId="7C7F849E" w14:textId="77777777" w:rsidR="003811C8" w:rsidRPr="003811C8" w:rsidRDefault="003811C8" w:rsidP="003811C8">
      <w:pPr>
        <w:bidi/>
        <w:jc w:val="center"/>
        <w:rPr>
          <w:rFonts w:cs="David" w:hint="cs"/>
          <w:b/>
          <w:bCs/>
          <w:rtl/>
        </w:rPr>
      </w:pPr>
      <w:r w:rsidRPr="003811C8">
        <w:rPr>
          <w:rFonts w:cs="David" w:hint="cs"/>
          <w:b/>
          <w:bCs/>
          <w:rtl/>
        </w:rPr>
        <w:t>מישיבת ועדת הכנסת</w:t>
      </w:r>
    </w:p>
    <w:p w14:paraId="430F9B4F" w14:textId="77777777" w:rsidR="003811C8" w:rsidRPr="003811C8" w:rsidRDefault="003811C8" w:rsidP="003811C8">
      <w:pPr>
        <w:bidi/>
        <w:jc w:val="center"/>
        <w:rPr>
          <w:rFonts w:cs="David" w:hint="cs"/>
          <w:b/>
          <w:bCs/>
          <w:u w:val="single"/>
          <w:rtl/>
        </w:rPr>
      </w:pPr>
      <w:r w:rsidRPr="003811C8">
        <w:rPr>
          <w:rFonts w:cs="David" w:hint="cs"/>
          <w:b/>
          <w:bCs/>
          <w:u w:val="single"/>
          <w:rtl/>
        </w:rPr>
        <w:t>יום שני, ט"ז בכסלו תשס"ח, 26.11.2007, שעה 10:30</w:t>
      </w:r>
    </w:p>
    <w:p w14:paraId="48C5ED8E" w14:textId="77777777" w:rsidR="003811C8" w:rsidRPr="003811C8" w:rsidRDefault="003811C8" w:rsidP="003811C8">
      <w:pPr>
        <w:tabs>
          <w:tab w:val="left" w:pos="1221"/>
        </w:tabs>
        <w:bidi/>
        <w:jc w:val="both"/>
        <w:rPr>
          <w:rFonts w:cs="David" w:hint="cs"/>
          <w:b/>
          <w:bCs/>
          <w:u w:val="single"/>
          <w:rtl/>
        </w:rPr>
      </w:pPr>
    </w:p>
    <w:p w14:paraId="6C3741D7" w14:textId="77777777" w:rsidR="003811C8" w:rsidRPr="003811C8" w:rsidRDefault="003811C8" w:rsidP="003811C8">
      <w:pPr>
        <w:tabs>
          <w:tab w:val="left" w:pos="1221"/>
        </w:tabs>
        <w:bidi/>
        <w:jc w:val="both"/>
        <w:rPr>
          <w:rFonts w:cs="David" w:hint="cs"/>
          <w:b/>
          <w:bCs/>
          <w:rtl/>
        </w:rPr>
      </w:pPr>
      <w:r w:rsidRPr="003811C8">
        <w:rPr>
          <w:rFonts w:cs="David"/>
          <w:b/>
          <w:bCs/>
          <w:u w:val="single"/>
          <w:rtl/>
        </w:rPr>
        <w:t>סדר היום</w:t>
      </w:r>
      <w:r w:rsidRPr="003811C8">
        <w:rPr>
          <w:rFonts w:cs="David"/>
          <w:rtl/>
        </w:rPr>
        <w:t>:</w:t>
      </w:r>
    </w:p>
    <w:p w14:paraId="1EE5CC78" w14:textId="77777777" w:rsidR="003811C8" w:rsidRPr="003811C8" w:rsidRDefault="003811C8" w:rsidP="003811C8">
      <w:pPr>
        <w:numPr>
          <w:ilvl w:val="0"/>
          <w:numId w:val="1"/>
        </w:numPr>
        <w:overflowPunct w:val="0"/>
        <w:autoSpaceDE w:val="0"/>
        <w:autoSpaceDN w:val="0"/>
        <w:bidi/>
        <w:adjustRightInd w:val="0"/>
        <w:ind w:right="0"/>
        <w:jc w:val="both"/>
        <w:textAlignment w:val="baseline"/>
        <w:rPr>
          <w:rFonts w:cs="David" w:hint="cs"/>
        </w:rPr>
      </w:pPr>
      <w:r w:rsidRPr="003811C8">
        <w:rPr>
          <w:rFonts w:cs="David" w:hint="cs"/>
          <w:rtl/>
        </w:rPr>
        <w:t xml:space="preserve">בקשת יושב-ראש ועדת החוקה, חוק ומשפט לקיום רוויזיה על החלטת ועדת הכנסת לקבוע ועדה משותפת לוועדת הכנסת ולוועדת החוקה, חוק ומשפט לדיון בהצעת חוק סדרי השלטון והמשפט (ביטול החלת המשפט, השיפוט והמינהל) (תיקון </w:t>
      </w:r>
      <w:r w:rsidRPr="003811C8">
        <w:rPr>
          <w:rFonts w:cs="David"/>
          <w:rtl/>
        </w:rPr>
        <w:t>–</w:t>
      </w:r>
      <w:r w:rsidRPr="003811C8">
        <w:rPr>
          <w:rFonts w:cs="David" w:hint="cs"/>
          <w:rtl/>
        </w:rPr>
        <w:t xml:space="preserve"> התקנת תקנות), </w:t>
      </w:r>
      <w:proofErr w:type="spellStart"/>
      <w:r w:rsidRPr="003811C8">
        <w:rPr>
          <w:rFonts w:cs="David" w:hint="cs"/>
          <w:rtl/>
        </w:rPr>
        <w:t>התשס"ז</w:t>
      </w:r>
      <w:proofErr w:type="spellEnd"/>
      <w:r w:rsidRPr="003811C8">
        <w:rPr>
          <w:rFonts w:cs="David" w:hint="cs"/>
          <w:rtl/>
        </w:rPr>
        <w:t xml:space="preserve">-2007 (פ/2215/17), הצעת חבר הכנסת אביגדור </w:t>
      </w:r>
      <w:proofErr w:type="spellStart"/>
      <w:r w:rsidRPr="003811C8">
        <w:rPr>
          <w:rFonts w:cs="David" w:hint="cs"/>
          <w:rtl/>
        </w:rPr>
        <w:t>יצחקי</w:t>
      </w:r>
      <w:proofErr w:type="spellEnd"/>
      <w:r w:rsidRPr="003811C8">
        <w:rPr>
          <w:rFonts w:cs="David" w:hint="cs"/>
          <w:rtl/>
        </w:rPr>
        <w:t xml:space="preserve"> וקבוצת חברי הכנסת.</w:t>
      </w:r>
    </w:p>
    <w:p w14:paraId="70E1D8B4" w14:textId="77777777" w:rsidR="003811C8" w:rsidRPr="003811C8" w:rsidRDefault="003811C8" w:rsidP="003811C8">
      <w:pPr>
        <w:numPr>
          <w:ilvl w:val="0"/>
          <w:numId w:val="1"/>
        </w:numPr>
        <w:overflowPunct w:val="0"/>
        <w:autoSpaceDE w:val="0"/>
        <w:autoSpaceDN w:val="0"/>
        <w:bidi/>
        <w:adjustRightInd w:val="0"/>
        <w:ind w:right="0"/>
        <w:jc w:val="both"/>
        <w:textAlignment w:val="baseline"/>
        <w:rPr>
          <w:rFonts w:cs="David" w:hint="cs"/>
        </w:rPr>
      </w:pPr>
      <w:r w:rsidRPr="003811C8">
        <w:rPr>
          <w:rFonts w:cs="David" w:hint="cs"/>
          <w:rtl/>
        </w:rPr>
        <w:t xml:space="preserve">קביעת ועדה לדיון בהצעת חוק הממשלה (תיקון </w:t>
      </w:r>
      <w:r w:rsidRPr="003811C8">
        <w:rPr>
          <w:rFonts w:cs="David"/>
          <w:rtl/>
        </w:rPr>
        <w:t>–</w:t>
      </w:r>
      <w:r w:rsidRPr="003811C8">
        <w:rPr>
          <w:rFonts w:cs="David" w:hint="cs"/>
          <w:rtl/>
        </w:rPr>
        <w:t xml:space="preserve"> דיווח על מצב רפואי), </w:t>
      </w:r>
      <w:proofErr w:type="spellStart"/>
      <w:r w:rsidRPr="003811C8">
        <w:rPr>
          <w:rFonts w:cs="David" w:hint="cs"/>
          <w:rtl/>
        </w:rPr>
        <w:t>התשס"ז</w:t>
      </w:r>
      <w:proofErr w:type="spellEnd"/>
      <w:r w:rsidRPr="003811C8">
        <w:rPr>
          <w:rFonts w:cs="David" w:hint="cs"/>
          <w:rtl/>
        </w:rPr>
        <w:t>-2007- של חברי הכנסת אורי אריאל ואריה אלדד (פ/2336/17).</w:t>
      </w:r>
    </w:p>
    <w:p w14:paraId="23436BAD" w14:textId="77777777" w:rsidR="003811C8" w:rsidRPr="003811C8" w:rsidRDefault="003811C8" w:rsidP="003811C8">
      <w:pPr>
        <w:numPr>
          <w:ilvl w:val="0"/>
          <w:numId w:val="1"/>
        </w:numPr>
        <w:overflowPunct w:val="0"/>
        <w:autoSpaceDE w:val="0"/>
        <w:autoSpaceDN w:val="0"/>
        <w:bidi/>
        <w:adjustRightInd w:val="0"/>
        <w:ind w:right="0"/>
        <w:jc w:val="both"/>
        <w:textAlignment w:val="baseline"/>
        <w:rPr>
          <w:rFonts w:cs="David" w:hint="cs"/>
        </w:rPr>
      </w:pPr>
      <w:r w:rsidRPr="003811C8">
        <w:rPr>
          <w:rFonts w:cs="David" w:hint="cs"/>
          <w:rtl/>
        </w:rPr>
        <w:t xml:space="preserve">בקשת חבר הכנסת דב </w:t>
      </w:r>
      <w:proofErr w:type="spellStart"/>
      <w:r w:rsidRPr="003811C8">
        <w:rPr>
          <w:rFonts w:cs="David" w:hint="cs"/>
          <w:rtl/>
        </w:rPr>
        <w:t>חנין</w:t>
      </w:r>
      <w:proofErr w:type="spellEnd"/>
      <w:r w:rsidRPr="003811C8">
        <w:rPr>
          <w:rFonts w:cs="David" w:hint="cs"/>
          <w:rtl/>
        </w:rPr>
        <w:t xml:space="preserve"> להקדמת הדיון בהצעת חוק הביטוח הלאומי (תיקון </w:t>
      </w:r>
      <w:r w:rsidRPr="003811C8">
        <w:rPr>
          <w:rFonts w:cs="David"/>
          <w:rtl/>
        </w:rPr>
        <w:t>–</w:t>
      </w:r>
      <w:r w:rsidRPr="003811C8">
        <w:rPr>
          <w:rFonts w:cs="David" w:hint="cs"/>
          <w:rtl/>
        </w:rPr>
        <w:t xml:space="preserve"> הקרן לילדים ובני נוער בסיכון), </w:t>
      </w:r>
      <w:proofErr w:type="spellStart"/>
      <w:r w:rsidRPr="003811C8">
        <w:rPr>
          <w:rFonts w:cs="David" w:hint="cs"/>
          <w:rtl/>
        </w:rPr>
        <w:t>התשס"ח</w:t>
      </w:r>
      <w:proofErr w:type="spellEnd"/>
      <w:r w:rsidRPr="003811C8">
        <w:rPr>
          <w:rFonts w:cs="David" w:hint="cs"/>
          <w:rtl/>
        </w:rPr>
        <w:t xml:space="preserve">-2007, (פ/3086), לפני הדיון המוקדם. </w:t>
      </w:r>
    </w:p>
    <w:p w14:paraId="6C86901B" w14:textId="77777777" w:rsidR="003811C8" w:rsidRPr="003811C8" w:rsidRDefault="003811C8" w:rsidP="003811C8">
      <w:pPr>
        <w:numPr>
          <w:ilvl w:val="0"/>
          <w:numId w:val="1"/>
        </w:numPr>
        <w:overflowPunct w:val="0"/>
        <w:autoSpaceDE w:val="0"/>
        <w:autoSpaceDN w:val="0"/>
        <w:bidi/>
        <w:adjustRightInd w:val="0"/>
        <w:ind w:right="0"/>
        <w:jc w:val="both"/>
        <w:textAlignment w:val="baseline"/>
        <w:rPr>
          <w:rFonts w:cs="David" w:hint="cs"/>
        </w:rPr>
      </w:pPr>
      <w:r w:rsidRPr="003811C8">
        <w:rPr>
          <w:rFonts w:cs="David" w:hint="cs"/>
          <w:rtl/>
        </w:rPr>
        <w:t xml:space="preserve">הצעת חוק הכנסת (נציבות הדורות הבאים </w:t>
      </w:r>
      <w:r w:rsidRPr="003811C8">
        <w:rPr>
          <w:rFonts w:cs="David"/>
          <w:rtl/>
        </w:rPr>
        <w:t>–</w:t>
      </w:r>
      <w:r w:rsidRPr="003811C8">
        <w:rPr>
          <w:rFonts w:cs="David" w:hint="cs"/>
          <w:rtl/>
        </w:rPr>
        <w:t xml:space="preserve"> ביטול) </w:t>
      </w:r>
      <w:r w:rsidRPr="003811C8">
        <w:rPr>
          <w:rFonts w:cs="David"/>
          <w:rtl/>
        </w:rPr>
        <w:t>–</w:t>
      </w:r>
      <w:r w:rsidRPr="003811C8">
        <w:rPr>
          <w:rFonts w:cs="David" w:hint="cs"/>
          <w:rtl/>
        </w:rPr>
        <w:t xml:space="preserve"> הכנה לקריאה ראשונה.</w:t>
      </w:r>
    </w:p>
    <w:p w14:paraId="015347DC" w14:textId="77777777" w:rsidR="003811C8" w:rsidRPr="003811C8" w:rsidRDefault="003811C8" w:rsidP="003811C8">
      <w:pPr>
        <w:numPr>
          <w:ilvl w:val="0"/>
          <w:numId w:val="1"/>
        </w:numPr>
        <w:overflowPunct w:val="0"/>
        <w:autoSpaceDE w:val="0"/>
        <w:autoSpaceDN w:val="0"/>
        <w:bidi/>
        <w:adjustRightInd w:val="0"/>
        <w:ind w:right="0"/>
        <w:jc w:val="both"/>
        <w:textAlignment w:val="baseline"/>
        <w:rPr>
          <w:rFonts w:cs="David" w:hint="cs"/>
          <w:rtl/>
        </w:rPr>
      </w:pPr>
      <w:r w:rsidRPr="003811C8">
        <w:rPr>
          <w:rFonts w:cs="David" w:hint="cs"/>
          <w:rtl/>
        </w:rPr>
        <w:t xml:space="preserve">הצעה להקמת ועדת חקירה פרלמנטרית בנושא קליטת ערבים בשירות הציבורי, הצעת חבר הכנסת </w:t>
      </w:r>
      <w:proofErr w:type="spellStart"/>
      <w:r w:rsidRPr="003811C8">
        <w:rPr>
          <w:rFonts w:cs="David" w:hint="cs"/>
          <w:rtl/>
        </w:rPr>
        <w:t>אחמד</w:t>
      </w:r>
      <w:proofErr w:type="spellEnd"/>
      <w:r w:rsidRPr="003811C8">
        <w:rPr>
          <w:rFonts w:cs="David" w:hint="cs"/>
          <w:rtl/>
        </w:rPr>
        <w:t xml:space="preserve"> טיבי </w:t>
      </w:r>
      <w:r w:rsidRPr="003811C8">
        <w:rPr>
          <w:rFonts w:cs="David"/>
          <w:rtl/>
        </w:rPr>
        <w:t>–</w:t>
      </w:r>
      <w:r w:rsidRPr="003811C8">
        <w:rPr>
          <w:rFonts w:cs="David" w:hint="cs"/>
          <w:rtl/>
        </w:rPr>
        <w:t xml:space="preserve"> על-פי סעיף 97ג(א) לתקנון הכנסת </w:t>
      </w:r>
      <w:r w:rsidRPr="003811C8">
        <w:rPr>
          <w:rFonts w:cs="David"/>
          <w:rtl/>
        </w:rPr>
        <w:t>–</w:t>
      </w:r>
      <w:r w:rsidRPr="003811C8">
        <w:rPr>
          <w:rFonts w:cs="David" w:hint="cs"/>
          <w:rtl/>
        </w:rPr>
        <w:t xml:space="preserve"> המשך דיון. </w:t>
      </w:r>
    </w:p>
    <w:p w14:paraId="72F873B3" w14:textId="77777777" w:rsidR="003811C8" w:rsidRPr="003811C8" w:rsidRDefault="003811C8" w:rsidP="003811C8">
      <w:pPr>
        <w:bidi/>
        <w:jc w:val="both"/>
        <w:rPr>
          <w:rFonts w:cs="David" w:hint="cs"/>
          <w:rtl/>
        </w:rPr>
      </w:pPr>
    </w:p>
    <w:p w14:paraId="407B7D62" w14:textId="77777777" w:rsidR="003811C8" w:rsidRPr="003811C8" w:rsidRDefault="003811C8" w:rsidP="003811C8">
      <w:pPr>
        <w:bidi/>
        <w:jc w:val="both"/>
        <w:rPr>
          <w:rFonts w:cs="David" w:hint="cs"/>
          <w:rtl/>
        </w:rPr>
      </w:pPr>
      <w:r w:rsidRPr="003811C8">
        <w:rPr>
          <w:rFonts w:cs="David"/>
          <w:b/>
          <w:bCs/>
          <w:u w:val="single"/>
          <w:rtl/>
        </w:rPr>
        <w:t>נכחו</w:t>
      </w:r>
      <w:r w:rsidRPr="003811C8">
        <w:rPr>
          <w:rFonts w:cs="David"/>
          <w:rtl/>
        </w:rPr>
        <w:t>:</w:t>
      </w:r>
    </w:p>
    <w:p w14:paraId="5C85F86F" w14:textId="77777777" w:rsidR="003811C8" w:rsidRPr="003811C8" w:rsidRDefault="003811C8" w:rsidP="003811C8">
      <w:pPr>
        <w:bidi/>
        <w:jc w:val="both"/>
        <w:rPr>
          <w:rFonts w:cs="David" w:hint="cs"/>
          <w:rtl/>
        </w:rPr>
      </w:pPr>
    </w:p>
    <w:p w14:paraId="1A98A061" w14:textId="77777777" w:rsidR="003811C8" w:rsidRPr="003811C8" w:rsidRDefault="003811C8" w:rsidP="003811C8">
      <w:pPr>
        <w:tabs>
          <w:tab w:val="left" w:pos="1788"/>
        </w:tabs>
        <w:bidi/>
        <w:jc w:val="both"/>
        <w:rPr>
          <w:rFonts w:cs="David"/>
          <w:rtl/>
        </w:rPr>
      </w:pPr>
      <w:r w:rsidRPr="003811C8">
        <w:rPr>
          <w:rFonts w:cs="David"/>
          <w:b/>
          <w:bCs/>
          <w:u w:val="single"/>
          <w:rtl/>
        </w:rPr>
        <w:t>חברי הוועדה</w:t>
      </w:r>
      <w:r w:rsidRPr="003811C8">
        <w:rPr>
          <w:rFonts w:cs="David"/>
          <w:rtl/>
        </w:rPr>
        <w:t>:</w:t>
      </w:r>
    </w:p>
    <w:p w14:paraId="6C4D6BD9" w14:textId="77777777" w:rsidR="003811C8" w:rsidRPr="003811C8" w:rsidRDefault="003811C8" w:rsidP="003811C8">
      <w:pPr>
        <w:bidi/>
        <w:jc w:val="both"/>
        <w:rPr>
          <w:rFonts w:cs="David" w:hint="cs"/>
          <w:rtl/>
        </w:rPr>
      </w:pPr>
      <w:r w:rsidRPr="003811C8">
        <w:rPr>
          <w:rFonts w:cs="David" w:hint="cs"/>
          <w:rtl/>
        </w:rPr>
        <w:t xml:space="preserve">דוד טל </w:t>
      </w:r>
      <w:r w:rsidRPr="003811C8">
        <w:rPr>
          <w:rFonts w:cs="David"/>
          <w:rtl/>
        </w:rPr>
        <w:t>–</w:t>
      </w:r>
      <w:r w:rsidRPr="003811C8">
        <w:rPr>
          <w:rFonts w:cs="David" w:hint="cs"/>
          <w:rtl/>
        </w:rPr>
        <w:t xml:space="preserve"> היו"ר</w:t>
      </w:r>
    </w:p>
    <w:p w14:paraId="712F5007" w14:textId="77777777" w:rsidR="003811C8" w:rsidRPr="003811C8" w:rsidRDefault="003811C8" w:rsidP="003811C8">
      <w:pPr>
        <w:bidi/>
        <w:jc w:val="both"/>
        <w:rPr>
          <w:rFonts w:cs="David" w:hint="cs"/>
          <w:rtl/>
        </w:rPr>
      </w:pPr>
      <w:r w:rsidRPr="003811C8">
        <w:rPr>
          <w:rFonts w:cs="David" w:hint="cs"/>
          <w:rtl/>
        </w:rPr>
        <w:t>קולט אביטל</w:t>
      </w:r>
    </w:p>
    <w:p w14:paraId="3F1E0179" w14:textId="77777777" w:rsidR="003811C8" w:rsidRPr="003811C8" w:rsidRDefault="003811C8" w:rsidP="003811C8">
      <w:pPr>
        <w:bidi/>
        <w:jc w:val="both"/>
        <w:rPr>
          <w:rFonts w:cs="David" w:hint="cs"/>
          <w:rtl/>
        </w:rPr>
      </w:pPr>
      <w:r w:rsidRPr="003811C8">
        <w:rPr>
          <w:rFonts w:cs="David" w:hint="cs"/>
          <w:rtl/>
        </w:rPr>
        <w:t>דוד אזולאי</w:t>
      </w:r>
    </w:p>
    <w:p w14:paraId="7D2B4C34" w14:textId="77777777" w:rsidR="003811C8" w:rsidRPr="003811C8" w:rsidRDefault="003811C8" w:rsidP="003811C8">
      <w:pPr>
        <w:bidi/>
        <w:jc w:val="both"/>
        <w:rPr>
          <w:rFonts w:cs="David" w:hint="cs"/>
          <w:rtl/>
        </w:rPr>
      </w:pPr>
      <w:proofErr w:type="spellStart"/>
      <w:r w:rsidRPr="003811C8">
        <w:rPr>
          <w:rFonts w:cs="David" w:hint="cs"/>
          <w:rtl/>
        </w:rPr>
        <w:t>רוברט</w:t>
      </w:r>
      <w:proofErr w:type="spellEnd"/>
      <w:r w:rsidRPr="003811C8">
        <w:rPr>
          <w:rFonts w:cs="David" w:hint="cs"/>
          <w:rtl/>
        </w:rPr>
        <w:t xml:space="preserve"> </w:t>
      </w:r>
      <w:proofErr w:type="spellStart"/>
      <w:r w:rsidRPr="003811C8">
        <w:rPr>
          <w:rFonts w:cs="David" w:hint="cs"/>
          <w:rtl/>
        </w:rPr>
        <w:t>אילטוב</w:t>
      </w:r>
      <w:proofErr w:type="spellEnd"/>
    </w:p>
    <w:p w14:paraId="01177183" w14:textId="77777777" w:rsidR="003811C8" w:rsidRPr="003811C8" w:rsidRDefault="003811C8" w:rsidP="003811C8">
      <w:pPr>
        <w:bidi/>
        <w:jc w:val="both"/>
        <w:rPr>
          <w:rFonts w:cs="David" w:hint="cs"/>
          <w:rtl/>
        </w:rPr>
      </w:pPr>
      <w:r w:rsidRPr="003811C8">
        <w:rPr>
          <w:rFonts w:cs="David" w:hint="cs"/>
          <w:rtl/>
        </w:rPr>
        <w:t xml:space="preserve">אלי </w:t>
      </w:r>
      <w:proofErr w:type="spellStart"/>
      <w:r w:rsidRPr="003811C8">
        <w:rPr>
          <w:rFonts w:cs="David" w:hint="cs"/>
          <w:rtl/>
        </w:rPr>
        <w:t>אפללו</w:t>
      </w:r>
      <w:proofErr w:type="spellEnd"/>
    </w:p>
    <w:p w14:paraId="7B6A6390" w14:textId="77777777" w:rsidR="003811C8" w:rsidRPr="003811C8" w:rsidRDefault="003811C8" w:rsidP="003811C8">
      <w:pPr>
        <w:bidi/>
        <w:jc w:val="both"/>
        <w:rPr>
          <w:rFonts w:cs="David" w:hint="cs"/>
          <w:rtl/>
        </w:rPr>
      </w:pPr>
      <w:r w:rsidRPr="003811C8">
        <w:rPr>
          <w:rFonts w:cs="David" w:hint="cs"/>
          <w:rtl/>
        </w:rPr>
        <w:t>אורי אריאל</w:t>
      </w:r>
    </w:p>
    <w:p w14:paraId="3B7A7543" w14:textId="77777777" w:rsidR="003811C8" w:rsidRPr="003811C8" w:rsidRDefault="003811C8" w:rsidP="003811C8">
      <w:pPr>
        <w:bidi/>
        <w:jc w:val="both"/>
        <w:rPr>
          <w:rFonts w:cs="David" w:hint="cs"/>
          <w:rtl/>
        </w:rPr>
      </w:pPr>
      <w:r w:rsidRPr="003811C8">
        <w:rPr>
          <w:rFonts w:cs="David" w:hint="cs"/>
          <w:rtl/>
        </w:rPr>
        <w:t xml:space="preserve">זהבה </w:t>
      </w:r>
      <w:proofErr w:type="spellStart"/>
      <w:r w:rsidRPr="003811C8">
        <w:rPr>
          <w:rFonts w:cs="David" w:hint="cs"/>
          <w:rtl/>
        </w:rPr>
        <w:t>גלאון</w:t>
      </w:r>
      <w:proofErr w:type="spellEnd"/>
    </w:p>
    <w:p w14:paraId="63F16A92" w14:textId="77777777" w:rsidR="003811C8" w:rsidRPr="003811C8" w:rsidRDefault="003811C8" w:rsidP="003811C8">
      <w:pPr>
        <w:bidi/>
        <w:jc w:val="both"/>
        <w:rPr>
          <w:rFonts w:cs="David" w:hint="cs"/>
          <w:rtl/>
        </w:rPr>
      </w:pPr>
      <w:r w:rsidRPr="003811C8">
        <w:rPr>
          <w:rFonts w:cs="David" w:hint="cs"/>
          <w:rtl/>
        </w:rPr>
        <w:t>יצחק גלנטי</w:t>
      </w:r>
    </w:p>
    <w:p w14:paraId="3F925E12" w14:textId="77777777" w:rsidR="003811C8" w:rsidRPr="003811C8" w:rsidRDefault="003811C8" w:rsidP="003811C8">
      <w:pPr>
        <w:bidi/>
        <w:jc w:val="both"/>
        <w:rPr>
          <w:rFonts w:cs="David" w:hint="cs"/>
          <w:rtl/>
        </w:rPr>
      </w:pPr>
      <w:r w:rsidRPr="003811C8">
        <w:rPr>
          <w:rFonts w:cs="David" w:hint="cs"/>
          <w:rtl/>
        </w:rPr>
        <w:t>נסים זאב</w:t>
      </w:r>
    </w:p>
    <w:p w14:paraId="6D2FBC1E" w14:textId="77777777" w:rsidR="003811C8" w:rsidRPr="003811C8" w:rsidRDefault="003811C8" w:rsidP="003811C8">
      <w:pPr>
        <w:bidi/>
        <w:jc w:val="both"/>
        <w:rPr>
          <w:rFonts w:cs="David" w:hint="cs"/>
          <w:rtl/>
        </w:rPr>
      </w:pPr>
      <w:r w:rsidRPr="003811C8">
        <w:rPr>
          <w:rFonts w:cs="David" w:hint="cs"/>
          <w:rtl/>
        </w:rPr>
        <w:t>יצחק זיו</w:t>
      </w:r>
    </w:p>
    <w:p w14:paraId="5B50B419" w14:textId="77777777" w:rsidR="003811C8" w:rsidRPr="003811C8" w:rsidRDefault="003811C8" w:rsidP="003811C8">
      <w:pPr>
        <w:bidi/>
        <w:jc w:val="both"/>
        <w:rPr>
          <w:rFonts w:cs="David" w:hint="cs"/>
          <w:rtl/>
        </w:rPr>
      </w:pPr>
      <w:r w:rsidRPr="003811C8">
        <w:rPr>
          <w:rFonts w:cs="David" w:hint="cs"/>
          <w:rtl/>
        </w:rPr>
        <w:t>יואל חסון</w:t>
      </w:r>
    </w:p>
    <w:p w14:paraId="4219FDD2" w14:textId="77777777" w:rsidR="003811C8" w:rsidRPr="003811C8" w:rsidRDefault="003811C8" w:rsidP="003811C8">
      <w:pPr>
        <w:bidi/>
        <w:jc w:val="both"/>
        <w:rPr>
          <w:rFonts w:cs="David" w:hint="cs"/>
          <w:rtl/>
        </w:rPr>
      </w:pPr>
      <w:proofErr w:type="spellStart"/>
      <w:r w:rsidRPr="003811C8">
        <w:rPr>
          <w:rFonts w:cs="David" w:hint="cs"/>
          <w:rtl/>
        </w:rPr>
        <w:t>אחמד</w:t>
      </w:r>
      <w:proofErr w:type="spellEnd"/>
      <w:r w:rsidRPr="003811C8">
        <w:rPr>
          <w:rFonts w:cs="David" w:hint="cs"/>
          <w:rtl/>
        </w:rPr>
        <w:t xml:space="preserve"> טיבי</w:t>
      </w:r>
    </w:p>
    <w:p w14:paraId="7A2B39DA" w14:textId="77777777" w:rsidR="003811C8" w:rsidRPr="003811C8" w:rsidRDefault="003811C8" w:rsidP="003811C8">
      <w:pPr>
        <w:bidi/>
        <w:jc w:val="both"/>
        <w:rPr>
          <w:rFonts w:cs="David" w:hint="cs"/>
          <w:rtl/>
        </w:rPr>
      </w:pPr>
      <w:proofErr w:type="spellStart"/>
      <w:r w:rsidRPr="003811C8">
        <w:rPr>
          <w:rFonts w:cs="David" w:hint="cs"/>
          <w:rtl/>
        </w:rPr>
        <w:t>אסתרינה</w:t>
      </w:r>
      <w:proofErr w:type="spellEnd"/>
      <w:r w:rsidRPr="003811C8">
        <w:rPr>
          <w:rFonts w:cs="David" w:hint="cs"/>
          <w:rtl/>
        </w:rPr>
        <w:t xml:space="preserve"> </w:t>
      </w:r>
      <w:proofErr w:type="spellStart"/>
      <w:r w:rsidRPr="003811C8">
        <w:rPr>
          <w:rFonts w:cs="David" w:hint="cs"/>
          <w:rtl/>
        </w:rPr>
        <w:t>טרטמן</w:t>
      </w:r>
      <w:proofErr w:type="spellEnd"/>
    </w:p>
    <w:p w14:paraId="675754DB" w14:textId="77777777" w:rsidR="003811C8" w:rsidRPr="003811C8" w:rsidRDefault="003811C8" w:rsidP="003811C8">
      <w:pPr>
        <w:bidi/>
        <w:jc w:val="both"/>
        <w:rPr>
          <w:rFonts w:cs="David" w:hint="cs"/>
          <w:rtl/>
        </w:rPr>
      </w:pPr>
      <w:r w:rsidRPr="003811C8">
        <w:rPr>
          <w:rFonts w:cs="David" w:hint="cs"/>
          <w:rtl/>
        </w:rPr>
        <w:t xml:space="preserve">אביגדור </w:t>
      </w:r>
      <w:proofErr w:type="spellStart"/>
      <w:r w:rsidRPr="003811C8">
        <w:rPr>
          <w:rFonts w:cs="David" w:hint="cs"/>
          <w:rtl/>
        </w:rPr>
        <w:t>יצחקי</w:t>
      </w:r>
      <w:proofErr w:type="spellEnd"/>
    </w:p>
    <w:p w14:paraId="1C5F4EB8" w14:textId="77777777" w:rsidR="003811C8" w:rsidRPr="003811C8" w:rsidRDefault="003811C8" w:rsidP="003811C8">
      <w:pPr>
        <w:bidi/>
        <w:jc w:val="both"/>
        <w:rPr>
          <w:rFonts w:cs="David" w:hint="cs"/>
          <w:rtl/>
        </w:rPr>
      </w:pPr>
      <w:r w:rsidRPr="003811C8">
        <w:rPr>
          <w:rFonts w:cs="David" w:hint="cs"/>
          <w:rtl/>
        </w:rPr>
        <w:t xml:space="preserve">יעקב </w:t>
      </w:r>
      <w:proofErr w:type="spellStart"/>
      <w:r w:rsidRPr="003811C8">
        <w:rPr>
          <w:rFonts w:cs="David" w:hint="cs"/>
          <w:rtl/>
        </w:rPr>
        <w:t>מרגי</w:t>
      </w:r>
      <w:proofErr w:type="spellEnd"/>
    </w:p>
    <w:p w14:paraId="0F5BB7AC" w14:textId="77777777" w:rsidR="003811C8" w:rsidRPr="003811C8" w:rsidRDefault="003811C8" w:rsidP="003811C8">
      <w:pPr>
        <w:bidi/>
        <w:jc w:val="both"/>
        <w:rPr>
          <w:rFonts w:cs="David" w:hint="cs"/>
          <w:rtl/>
        </w:rPr>
      </w:pPr>
      <w:r w:rsidRPr="003811C8">
        <w:rPr>
          <w:rFonts w:cs="David" w:hint="cs"/>
          <w:rtl/>
        </w:rPr>
        <w:t>גדעון סער</w:t>
      </w:r>
    </w:p>
    <w:p w14:paraId="4CA1F842" w14:textId="77777777" w:rsidR="003811C8" w:rsidRPr="003811C8" w:rsidRDefault="003811C8" w:rsidP="003811C8">
      <w:pPr>
        <w:bidi/>
        <w:jc w:val="both"/>
        <w:rPr>
          <w:rFonts w:cs="David" w:hint="cs"/>
          <w:rtl/>
        </w:rPr>
      </w:pPr>
      <w:r w:rsidRPr="003811C8">
        <w:rPr>
          <w:rFonts w:cs="David" w:hint="cs"/>
          <w:rtl/>
        </w:rPr>
        <w:t>ראובן ריבלין</w:t>
      </w:r>
    </w:p>
    <w:p w14:paraId="7CBDCD58" w14:textId="77777777" w:rsidR="003811C8" w:rsidRPr="003811C8" w:rsidRDefault="003811C8" w:rsidP="003811C8">
      <w:pPr>
        <w:bidi/>
        <w:jc w:val="both"/>
        <w:rPr>
          <w:rFonts w:cs="David" w:hint="cs"/>
          <w:rtl/>
        </w:rPr>
      </w:pPr>
      <w:r w:rsidRPr="003811C8">
        <w:rPr>
          <w:rFonts w:cs="David" w:hint="cs"/>
          <w:rtl/>
        </w:rPr>
        <w:t>רונית תירוש</w:t>
      </w:r>
    </w:p>
    <w:p w14:paraId="187BB337" w14:textId="77777777" w:rsidR="003811C8" w:rsidRPr="003811C8" w:rsidRDefault="003811C8" w:rsidP="003811C8">
      <w:pPr>
        <w:bidi/>
        <w:jc w:val="both"/>
        <w:rPr>
          <w:rFonts w:cs="David" w:hint="cs"/>
          <w:rtl/>
        </w:rPr>
      </w:pPr>
    </w:p>
    <w:p w14:paraId="5C96FD66" w14:textId="77777777" w:rsidR="003811C8" w:rsidRPr="003811C8" w:rsidRDefault="003811C8" w:rsidP="003811C8">
      <w:pPr>
        <w:tabs>
          <w:tab w:val="left" w:pos="1788"/>
          <w:tab w:val="left" w:pos="3631"/>
        </w:tabs>
        <w:bidi/>
        <w:jc w:val="both"/>
        <w:rPr>
          <w:rFonts w:cs="David" w:hint="cs"/>
          <w:rtl/>
        </w:rPr>
      </w:pPr>
      <w:r w:rsidRPr="003811C8">
        <w:rPr>
          <w:rFonts w:cs="David"/>
          <w:b/>
          <w:bCs/>
          <w:u w:val="single"/>
          <w:rtl/>
        </w:rPr>
        <w:t>מוזמנים</w:t>
      </w:r>
      <w:r w:rsidRPr="003811C8">
        <w:rPr>
          <w:rFonts w:cs="David"/>
          <w:rtl/>
        </w:rPr>
        <w:t>:</w:t>
      </w:r>
    </w:p>
    <w:p w14:paraId="278429A4" w14:textId="77777777" w:rsidR="003811C8" w:rsidRPr="003811C8" w:rsidRDefault="003811C8" w:rsidP="003811C8">
      <w:pPr>
        <w:bidi/>
        <w:jc w:val="both"/>
        <w:rPr>
          <w:rFonts w:cs="David" w:hint="cs"/>
          <w:rtl/>
        </w:rPr>
      </w:pPr>
      <w:r w:rsidRPr="003811C8">
        <w:rPr>
          <w:rFonts w:cs="David" w:hint="cs"/>
          <w:rtl/>
        </w:rPr>
        <w:t xml:space="preserve">חה"כ מנחם בן-ששון </w:t>
      </w:r>
      <w:r w:rsidRPr="003811C8">
        <w:rPr>
          <w:rFonts w:cs="David"/>
          <w:rtl/>
        </w:rPr>
        <w:t>–</w:t>
      </w:r>
      <w:r w:rsidRPr="003811C8">
        <w:rPr>
          <w:rFonts w:cs="David" w:hint="cs"/>
          <w:rtl/>
        </w:rPr>
        <w:t xml:space="preserve"> יו"ר ועדת החוקה, חוק ומשפט</w:t>
      </w:r>
    </w:p>
    <w:p w14:paraId="143E4E86" w14:textId="77777777" w:rsidR="003811C8" w:rsidRPr="003811C8" w:rsidRDefault="003811C8" w:rsidP="003811C8">
      <w:pPr>
        <w:bidi/>
        <w:jc w:val="both"/>
        <w:rPr>
          <w:rFonts w:cs="David" w:hint="cs"/>
          <w:rtl/>
        </w:rPr>
      </w:pPr>
      <w:r w:rsidRPr="003811C8">
        <w:rPr>
          <w:rFonts w:cs="David" w:hint="cs"/>
          <w:rtl/>
        </w:rPr>
        <w:t xml:space="preserve">חה"כ אלחנן </w:t>
      </w:r>
      <w:proofErr w:type="spellStart"/>
      <w:r w:rsidRPr="003811C8">
        <w:rPr>
          <w:rFonts w:cs="David" w:hint="cs"/>
          <w:rtl/>
        </w:rPr>
        <w:t>גלזר</w:t>
      </w:r>
      <w:proofErr w:type="spellEnd"/>
    </w:p>
    <w:p w14:paraId="35572B45" w14:textId="77777777" w:rsidR="003811C8" w:rsidRPr="003811C8" w:rsidRDefault="003811C8" w:rsidP="003811C8">
      <w:pPr>
        <w:bidi/>
        <w:jc w:val="both"/>
        <w:rPr>
          <w:rFonts w:cs="David" w:hint="cs"/>
          <w:rtl/>
        </w:rPr>
      </w:pPr>
      <w:r w:rsidRPr="003811C8">
        <w:rPr>
          <w:rFonts w:cs="David" w:hint="cs"/>
          <w:rtl/>
        </w:rPr>
        <w:t>חה"כ משה גפני</w:t>
      </w:r>
    </w:p>
    <w:p w14:paraId="6C23BF92" w14:textId="77777777" w:rsidR="003811C8" w:rsidRPr="003811C8" w:rsidRDefault="003811C8" w:rsidP="003811C8">
      <w:pPr>
        <w:bidi/>
        <w:jc w:val="both"/>
        <w:rPr>
          <w:rFonts w:cs="David" w:hint="cs"/>
          <w:rtl/>
        </w:rPr>
      </w:pPr>
      <w:r w:rsidRPr="003811C8">
        <w:rPr>
          <w:rFonts w:cs="David" w:hint="cs"/>
          <w:rtl/>
        </w:rPr>
        <w:t xml:space="preserve">חה"כ שמואל </w:t>
      </w:r>
      <w:proofErr w:type="spellStart"/>
      <w:r w:rsidRPr="003811C8">
        <w:rPr>
          <w:rFonts w:cs="David" w:hint="cs"/>
          <w:rtl/>
        </w:rPr>
        <w:t>הלפרט</w:t>
      </w:r>
      <w:proofErr w:type="spellEnd"/>
    </w:p>
    <w:p w14:paraId="32792526" w14:textId="77777777" w:rsidR="003811C8" w:rsidRPr="003811C8" w:rsidRDefault="003811C8" w:rsidP="003811C8">
      <w:pPr>
        <w:bidi/>
        <w:jc w:val="both"/>
        <w:rPr>
          <w:rFonts w:cs="David" w:hint="cs"/>
          <w:rtl/>
        </w:rPr>
      </w:pPr>
      <w:r w:rsidRPr="003811C8">
        <w:rPr>
          <w:rFonts w:cs="David" w:hint="cs"/>
          <w:rtl/>
        </w:rPr>
        <w:t xml:space="preserve">חה"כ דב </w:t>
      </w:r>
      <w:proofErr w:type="spellStart"/>
      <w:r w:rsidRPr="003811C8">
        <w:rPr>
          <w:rFonts w:cs="David" w:hint="cs"/>
          <w:rtl/>
        </w:rPr>
        <w:t>חנין</w:t>
      </w:r>
      <w:proofErr w:type="spellEnd"/>
    </w:p>
    <w:p w14:paraId="6C92E5DD" w14:textId="77777777" w:rsidR="003811C8" w:rsidRPr="003811C8" w:rsidRDefault="003811C8" w:rsidP="003811C8">
      <w:pPr>
        <w:bidi/>
        <w:jc w:val="both"/>
        <w:rPr>
          <w:rFonts w:cs="David" w:hint="cs"/>
          <w:rtl/>
        </w:rPr>
      </w:pPr>
      <w:r w:rsidRPr="003811C8">
        <w:rPr>
          <w:rFonts w:cs="David" w:hint="cs"/>
          <w:rtl/>
        </w:rPr>
        <w:t>חה"כ איתן כבל</w:t>
      </w:r>
    </w:p>
    <w:p w14:paraId="5A893EED" w14:textId="77777777" w:rsidR="003811C8" w:rsidRPr="003811C8" w:rsidRDefault="003811C8" w:rsidP="003811C8">
      <w:pPr>
        <w:bidi/>
        <w:jc w:val="both"/>
        <w:rPr>
          <w:rFonts w:cs="David" w:hint="cs"/>
          <w:rtl/>
        </w:rPr>
      </w:pPr>
      <w:r w:rsidRPr="003811C8">
        <w:rPr>
          <w:rFonts w:cs="David" w:hint="cs"/>
          <w:rtl/>
        </w:rPr>
        <w:t>חה"כ רן כהן</w:t>
      </w:r>
    </w:p>
    <w:p w14:paraId="5E3FFCD0" w14:textId="77777777" w:rsidR="003811C8" w:rsidRPr="003811C8" w:rsidRDefault="003811C8" w:rsidP="003811C8">
      <w:pPr>
        <w:bidi/>
        <w:jc w:val="both"/>
        <w:rPr>
          <w:rFonts w:cs="David" w:hint="cs"/>
          <w:rtl/>
        </w:rPr>
      </w:pPr>
      <w:r w:rsidRPr="003811C8">
        <w:rPr>
          <w:rFonts w:cs="David" w:hint="cs"/>
          <w:rtl/>
        </w:rPr>
        <w:t>חה"כ משה כחלון</w:t>
      </w:r>
    </w:p>
    <w:p w14:paraId="57D294EC" w14:textId="77777777" w:rsidR="003811C8" w:rsidRPr="003811C8" w:rsidRDefault="003811C8" w:rsidP="003811C8">
      <w:pPr>
        <w:bidi/>
        <w:jc w:val="both"/>
        <w:rPr>
          <w:rFonts w:cs="David" w:hint="cs"/>
          <w:rtl/>
        </w:rPr>
      </w:pPr>
      <w:r w:rsidRPr="003811C8">
        <w:rPr>
          <w:rFonts w:cs="David" w:hint="cs"/>
          <w:rtl/>
        </w:rPr>
        <w:t xml:space="preserve">חה"כ אברהם </w:t>
      </w:r>
      <w:proofErr w:type="spellStart"/>
      <w:r w:rsidRPr="003811C8">
        <w:rPr>
          <w:rFonts w:cs="David" w:hint="cs"/>
          <w:rtl/>
        </w:rPr>
        <w:t>מיכאלי</w:t>
      </w:r>
      <w:proofErr w:type="spellEnd"/>
    </w:p>
    <w:p w14:paraId="44A80803" w14:textId="77777777" w:rsidR="003811C8" w:rsidRPr="003811C8" w:rsidRDefault="003811C8" w:rsidP="003811C8">
      <w:pPr>
        <w:bidi/>
        <w:jc w:val="both"/>
        <w:rPr>
          <w:rFonts w:cs="David" w:hint="cs"/>
          <w:rtl/>
        </w:rPr>
      </w:pPr>
      <w:r w:rsidRPr="003811C8">
        <w:rPr>
          <w:rFonts w:cs="David" w:hint="cs"/>
          <w:rtl/>
        </w:rPr>
        <w:t>חה"כ אלכס מילר</w:t>
      </w:r>
    </w:p>
    <w:p w14:paraId="7D48329A" w14:textId="77777777" w:rsidR="003811C8" w:rsidRPr="003811C8" w:rsidRDefault="003811C8" w:rsidP="003811C8">
      <w:pPr>
        <w:bidi/>
        <w:jc w:val="both"/>
        <w:rPr>
          <w:rFonts w:cs="David" w:hint="cs"/>
          <w:rtl/>
        </w:rPr>
      </w:pPr>
    </w:p>
    <w:p w14:paraId="55CA4424" w14:textId="77777777" w:rsidR="003811C8" w:rsidRPr="003811C8" w:rsidRDefault="003811C8" w:rsidP="003811C8">
      <w:pPr>
        <w:bidi/>
        <w:jc w:val="both"/>
        <w:rPr>
          <w:rFonts w:cs="David" w:hint="cs"/>
          <w:rtl/>
        </w:rPr>
      </w:pPr>
    </w:p>
    <w:p w14:paraId="4BA4FF34" w14:textId="77777777" w:rsidR="003811C8" w:rsidRPr="003811C8" w:rsidRDefault="003811C8" w:rsidP="003811C8">
      <w:pPr>
        <w:bidi/>
        <w:jc w:val="both"/>
        <w:rPr>
          <w:rFonts w:cs="David" w:hint="cs"/>
          <w:rtl/>
        </w:rPr>
      </w:pPr>
      <w:r w:rsidRPr="003811C8">
        <w:rPr>
          <w:rFonts w:cs="David" w:hint="cs"/>
          <w:rtl/>
        </w:rPr>
        <w:lastRenderedPageBreak/>
        <w:t>חה"כ דוד רותם</w:t>
      </w:r>
    </w:p>
    <w:p w14:paraId="13DF5DD6" w14:textId="77777777" w:rsidR="003811C8" w:rsidRPr="003811C8" w:rsidRDefault="003811C8" w:rsidP="003811C8">
      <w:pPr>
        <w:bidi/>
        <w:jc w:val="both"/>
        <w:rPr>
          <w:rFonts w:cs="David" w:hint="cs"/>
          <w:rtl/>
        </w:rPr>
      </w:pPr>
      <w:r w:rsidRPr="003811C8">
        <w:rPr>
          <w:rFonts w:cs="David" w:hint="cs"/>
          <w:rtl/>
        </w:rPr>
        <w:t>חה"כ ליה שמטוב</w:t>
      </w:r>
    </w:p>
    <w:p w14:paraId="7B1F9C73" w14:textId="77777777" w:rsidR="003811C8" w:rsidRPr="003811C8" w:rsidRDefault="003811C8" w:rsidP="003811C8">
      <w:pPr>
        <w:bidi/>
        <w:jc w:val="both"/>
        <w:rPr>
          <w:rFonts w:cs="David" w:hint="cs"/>
          <w:rtl/>
        </w:rPr>
      </w:pPr>
      <w:r w:rsidRPr="003811C8">
        <w:rPr>
          <w:rFonts w:cs="David" w:hint="cs"/>
          <w:rtl/>
        </w:rPr>
        <w:t>אבי חליבה</w:t>
      </w:r>
      <w:r w:rsidRPr="003811C8">
        <w:rPr>
          <w:rFonts w:cs="David" w:hint="cs"/>
          <w:rtl/>
        </w:rPr>
        <w:tab/>
      </w:r>
      <w:r w:rsidRPr="003811C8">
        <w:rPr>
          <w:rFonts w:cs="David" w:hint="cs"/>
          <w:rtl/>
        </w:rPr>
        <w:tab/>
        <w:t>- לשכה משפטית, משרד ראש הממשלה</w:t>
      </w:r>
    </w:p>
    <w:p w14:paraId="06C1F373" w14:textId="77777777" w:rsidR="003811C8" w:rsidRPr="003811C8" w:rsidRDefault="003811C8" w:rsidP="003811C8">
      <w:pPr>
        <w:bidi/>
        <w:jc w:val="both"/>
        <w:rPr>
          <w:rFonts w:cs="David" w:hint="cs"/>
          <w:rtl/>
        </w:rPr>
      </w:pPr>
      <w:r w:rsidRPr="003811C8">
        <w:rPr>
          <w:rFonts w:cs="David" w:hint="cs"/>
          <w:rtl/>
        </w:rPr>
        <w:t xml:space="preserve">ד"ר שירלי </w:t>
      </w:r>
      <w:proofErr w:type="spellStart"/>
      <w:r w:rsidRPr="003811C8">
        <w:rPr>
          <w:rFonts w:cs="David" w:hint="cs"/>
          <w:rtl/>
        </w:rPr>
        <w:t>אברמי</w:t>
      </w:r>
      <w:proofErr w:type="spellEnd"/>
      <w:r w:rsidRPr="003811C8">
        <w:rPr>
          <w:rFonts w:cs="David" w:hint="cs"/>
          <w:rtl/>
        </w:rPr>
        <w:tab/>
        <w:t>- מנהלת מרכז המחקר והמידע</w:t>
      </w:r>
    </w:p>
    <w:p w14:paraId="59A52611" w14:textId="77777777" w:rsidR="003811C8" w:rsidRPr="003811C8" w:rsidRDefault="003811C8" w:rsidP="003811C8">
      <w:pPr>
        <w:bidi/>
        <w:jc w:val="both"/>
        <w:rPr>
          <w:rFonts w:cs="David" w:hint="cs"/>
          <w:rtl/>
        </w:rPr>
      </w:pPr>
      <w:r w:rsidRPr="003811C8">
        <w:rPr>
          <w:rFonts w:cs="David" w:hint="cs"/>
          <w:rtl/>
        </w:rPr>
        <w:t xml:space="preserve">דורית </w:t>
      </w:r>
      <w:proofErr w:type="spellStart"/>
      <w:r w:rsidRPr="003811C8">
        <w:rPr>
          <w:rFonts w:cs="David" w:hint="cs"/>
          <w:rtl/>
        </w:rPr>
        <w:t>ואג</w:t>
      </w:r>
      <w:proofErr w:type="spellEnd"/>
      <w:r w:rsidRPr="003811C8">
        <w:rPr>
          <w:rFonts w:cs="David" w:hint="cs"/>
          <w:rtl/>
        </w:rPr>
        <w:tab/>
      </w:r>
      <w:r w:rsidRPr="003811C8">
        <w:rPr>
          <w:rFonts w:cs="David" w:hint="cs"/>
          <w:rtl/>
        </w:rPr>
        <w:tab/>
        <w:t>- מנהלת ועדת החוקה, חוק ומשפט</w:t>
      </w:r>
    </w:p>
    <w:p w14:paraId="2FB24939" w14:textId="77777777" w:rsidR="003811C8" w:rsidRPr="003811C8" w:rsidRDefault="003811C8" w:rsidP="003811C8">
      <w:pPr>
        <w:bidi/>
        <w:jc w:val="both"/>
        <w:rPr>
          <w:rFonts w:cs="David"/>
          <w:rtl/>
        </w:rPr>
      </w:pPr>
    </w:p>
    <w:p w14:paraId="65AFCA86" w14:textId="77777777" w:rsidR="003811C8" w:rsidRPr="003811C8" w:rsidRDefault="003811C8" w:rsidP="003811C8">
      <w:pPr>
        <w:tabs>
          <w:tab w:val="left" w:pos="1930"/>
        </w:tabs>
        <w:bidi/>
        <w:jc w:val="both"/>
        <w:rPr>
          <w:rFonts w:cs="David" w:hint="cs"/>
          <w:b/>
          <w:bCs/>
          <w:u w:val="single"/>
          <w:rtl/>
        </w:rPr>
      </w:pPr>
    </w:p>
    <w:p w14:paraId="23F96713" w14:textId="77777777" w:rsidR="003811C8" w:rsidRPr="003811C8" w:rsidRDefault="003811C8" w:rsidP="003811C8">
      <w:pPr>
        <w:tabs>
          <w:tab w:val="left" w:pos="1930"/>
        </w:tabs>
        <w:bidi/>
        <w:jc w:val="both"/>
        <w:rPr>
          <w:rFonts w:cs="David" w:hint="cs"/>
          <w:rtl/>
        </w:rPr>
      </w:pPr>
      <w:r w:rsidRPr="003811C8">
        <w:rPr>
          <w:rFonts w:cs="David" w:hint="cs"/>
          <w:b/>
          <w:bCs/>
          <w:u w:val="single"/>
          <w:rtl/>
        </w:rPr>
        <w:t>מנכ"ל הכנסת:</w:t>
      </w:r>
      <w:r w:rsidRPr="003811C8">
        <w:rPr>
          <w:rFonts w:cs="David" w:hint="cs"/>
          <w:rtl/>
        </w:rPr>
        <w:tab/>
      </w:r>
      <w:r w:rsidRPr="003811C8">
        <w:rPr>
          <w:rFonts w:cs="David" w:hint="cs"/>
          <w:rtl/>
        </w:rPr>
        <w:tab/>
        <w:t xml:space="preserve">אבי </w:t>
      </w:r>
      <w:proofErr w:type="spellStart"/>
      <w:r w:rsidRPr="003811C8">
        <w:rPr>
          <w:rFonts w:cs="David" w:hint="cs"/>
          <w:rtl/>
        </w:rPr>
        <w:t>בלשניקוב</w:t>
      </w:r>
      <w:proofErr w:type="spellEnd"/>
    </w:p>
    <w:p w14:paraId="31F40910" w14:textId="77777777" w:rsidR="003811C8" w:rsidRPr="003811C8" w:rsidRDefault="003811C8" w:rsidP="003811C8">
      <w:pPr>
        <w:tabs>
          <w:tab w:val="left" w:pos="1930"/>
        </w:tabs>
        <w:bidi/>
        <w:jc w:val="both"/>
        <w:rPr>
          <w:rFonts w:cs="David" w:hint="cs"/>
          <w:b/>
          <w:bCs/>
          <w:u w:val="single"/>
          <w:rtl/>
        </w:rPr>
      </w:pPr>
    </w:p>
    <w:p w14:paraId="7A0C7763" w14:textId="77777777" w:rsidR="003811C8" w:rsidRPr="003811C8" w:rsidRDefault="003811C8" w:rsidP="003811C8">
      <w:pPr>
        <w:tabs>
          <w:tab w:val="left" w:pos="1930"/>
        </w:tabs>
        <w:bidi/>
        <w:jc w:val="both"/>
        <w:rPr>
          <w:rFonts w:cs="David" w:hint="cs"/>
          <w:rtl/>
        </w:rPr>
      </w:pPr>
      <w:r w:rsidRPr="003811C8">
        <w:rPr>
          <w:rFonts w:cs="David" w:hint="cs"/>
          <w:b/>
          <w:bCs/>
          <w:u w:val="single"/>
          <w:rtl/>
        </w:rPr>
        <w:t>מזכיר הכנסת:</w:t>
      </w:r>
      <w:r w:rsidRPr="003811C8">
        <w:rPr>
          <w:rFonts w:cs="David" w:hint="cs"/>
          <w:rtl/>
        </w:rPr>
        <w:tab/>
      </w:r>
      <w:r w:rsidRPr="003811C8">
        <w:rPr>
          <w:rFonts w:cs="David" w:hint="cs"/>
          <w:rtl/>
        </w:rPr>
        <w:tab/>
        <w:t>איל ינון</w:t>
      </w:r>
    </w:p>
    <w:p w14:paraId="4B4D033B" w14:textId="77777777" w:rsidR="003811C8" w:rsidRPr="003811C8" w:rsidRDefault="003811C8" w:rsidP="003811C8">
      <w:pPr>
        <w:tabs>
          <w:tab w:val="left" w:pos="1930"/>
        </w:tabs>
        <w:bidi/>
        <w:jc w:val="both"/>
        <w:rPr>
          <w:rFonts w:cs="David" w:hint="cs"/>
          <w:b/>
          <w:bCs/>
          <w:u w:val="single"/>
          <w:rtl/>
        </w:rPr>
      </w:pPr>
    </w:p>
    <w:p w14:paraId="6481C86C" w14:textId="77777777" w:rsidR="003811C8" w:rsidRPr="003811C8" w:rsidRDefault="003811C8" w:rsidP="003811C8">
      <w:pPr>
        <w:tabs>
          <w:tab w:val="left" w:pos="1930"/>
        </w:tabs>
        <w:bidi/>
        <w:jc w:val="both"/>
        <w:rPr>
          <w:rFonts w:cs="David" w:hint="cs"/>
          <w:rtl/>
        </w:rPr>
      </w:pPr>
      <w:r w:rsidRPr="003811C8">
        <w:rPr>
          <w:rFonts w:cs="David" w:hint="cs"/>
          <w:b/>
          <w:bCs/>
          <w:u w:val="single"/>
          <w:rtl/>
        </w:rPr>
        <w:t>סגנית מזכיר הכנסת:</w:t>
      </w:r>
      <w:r w:rsidRPr="003811C8">
        <w:rPr>
          <w:rFonts w:cs="David" w:hint="cs"/>
          <w:rtl/>
        </w:rPr>
        <w:tab/>
      </w:r>
      <w:r w:rsidRPr="003811C8">
        <w:rPr>
          <w:rFonts w:cs="David" w:hint="cs"/>
          <w:rtl/>
        </w:rPr>
        <w:tab/>
        <w:t xml:space="preserve">ירדנה </w:t>
      </w:r>
      <w:proofErr w:type="spellStart"/>
      <w:r w:rsidRPr="003811C8">
        <w:rPr>
          <w:rFonts w:cs="David" w:hint="cs"/>
          <w:rtl/>
        </w:rPr>
        <w:t>מלר</w:t>
      </w:r>
      <w:proofErr w:type="spellEnd"/>
      <w:r w:rsidRPr="003811C8">
        <w:rPr>
          <w:rFonts w:cs="David" w:hint="cs"/>
          <w:rtl/>
        </w:rPr>
        <w:t>-הורוביץ</w:t>
      </w:r>
    </w:p>
    <w:p w14:paraId="61F2B6D7" w14:textId="77777777" w:rsidR="003811C8" w:rsidRPr="003811C8" w:rsidRDefault="003811C8" w:rsidP="003811C8">
      <w:pPr>
        <w:tabs>
          <w:tab w:val="left" w:pos="1930"/>
        </w:tabs>
        <w:bidi/>
        <w:jc w:val="both"/>
        <w:rPr>
          <w:rFonts w:cs="David" w:hint="cs"/>
          <w:b/>
          <w:bCs/>
          <w:u w:val="single"/>
          <w:rtl/>
        </w:rPr>
      </w:pPr>
    </w:p>
    <w:p w14:paraId="375D4D9E" w14:textId="77777777" w:rsidR="003811C8" w:rsidRPr="003811C8" w:rsidRDefault="003811C8" w:rsidP="003811C8">
      <w:pPr>
        <w:tabs>
          <w:tab w:val="left" w:pos="1930"/>
        </w:tabs>
        <w:bidi/>
        <w:jc w:val="both"/>
        <w:rPr>
          <w:rFonts w:cs="David" w:hint="cs"/>
          <w:rtl/>
        </w:rPr>
      </w:pPr>
      <w:r w:rsidRPr="003811C8">
        <w:rPr>
          <w:rFonts w:cs="David" w:hint="cs"/>
          <w:b/>
          <w:bCs/>
          <w:u w:val="single"/>
          <w:rtl/>
        </w:rPr>
        <w:t>סגן מזכיר הכנסת:</w:t>
      </w:r>
      <w:r w:rsidRPr="003811C8">
        <w:rPr>
          <w:rFonts w:cs="David" w:hint="cs"/>
          <w:rtl/>
        </w:rPr>
        <w:tab/>
      </w:r>
      <w:r w:rsidRPr="003811C8">
        <w:rPr>
          <w:rFonts w:cs="David" w:hint="cs"/>
          <w:rtl/>
        </w:rPr>
        <w:tab/>
      </w:r>
      <w:proofErr w:type="spellStart"/>
      <w:r w:rsidRPr="003811C8">
        <w:rPr>
          <w:rFonts w:cs="David" w:hint="cs"/>
          <w:rtl/>
        </w:rPr>
        <w:t>נאזם</w:t>
      </w:r>
      <w:proofErr w:type="spellEnd"/>
      <w:r w:rsidRPr="003811C8">
        <w:rPr>
          <w:rFonts w:cs="David" w:hint="cs"/>
          <w:rtl/>
        </w:rPr>
        <w:t xml:space="preserve"> בדר</w:t>
      </w:r>
    </w:p>
    <w:p w14:paraId="11777560" w14:textId="77777777" w:rsidR="003811C8" w:rsidRPr="003811C8" w:rsidRDefault="003811C8" w:rsidP="003811C8">
      <w:pPr>
        <w:tabs>
          <w:tab w:val="left" w:pos="1930"/>
        </w:tabs>
        <w:bidi/>
        <w:jc w:val="both"/>
        <w:rPr>
          <w:rFonts w:cs="David" w:hint="cs"/>
          <w:b/>
          <w:bCs/>
          <w:u w:val="single"/>
          <w:rtl/>
        </w:rPr>
      </w:pPr>
    </w:p>
    <w:p w14:paraId="2EDEA896" w14:textId="77777777" w:rsidR="003811C8" w:rsidRPr="003811C8" w:rsidRDefault="003811C8" w:rsidP="003811C8">
      <w:pPr>
        <w:tabs>
          <w:tab w:val="left" w:pos="1930"/>
        </w:tabs>
        <w:bidi/>
        <w:jc w:val="both"/>
        <w:rPr>
          <w:rFonts w:cs="David" w:hint="cs"/>
          <w:rtl/>
        </w:rPr>
      </w:pPr>
      <w:r w:rsidRPr="003811C8">
        <w:rPr>
          <w:rFonts w:cs="David"/>
          <w:b/>
          <w:bCs/>
          <w:u w:val="single"/>
          <w:rtl/>
        </w:rPr>
        <w:t>יוע</w:t>
      </w:r>
      <w:r w:rsidRPr="003811C8">
        <w:rPr>
          <w:rFonts w:cs="David" w:hint="cs"/>
          <w:b/>
          <w:bCs/>
          <w:u w:val="single"/>
          <w:rtl/>
        </w:rPr>
        <w:t>צת</w:t>
      </w:r>
      <w:r w:rsidRPr="003811C8">
        <w:rPr>
          <w:rFonts w:cs="David"/>
          <w:b/>
          <w:bCs/>
          <w:u w:val="single"/>
          <w:rtl/>
        </w:rPr>
        <w:t xml:space="preserve"> משפטי</w:t>
      </w:r>
      <w:r w:rsidRPr="003811C8">
        <w:rPr>
          <w:rFonts w:cs="David" w:hint="cs"/>
          <w:b/>
          <w:bCs/>
          <w:u w:val="single"/>
          <w:rtl/>
        </w:rPr>
        <w:t>ת</w:t>
      </w:r>
      <w:r w:rsidRPr="003811C8">
        <w:rPr>
          <w:rFonts w:cs="David"/>
          <w:rtl/>
        </w:rPr>
        <w:t>:</w:t>
      </w:r>
      <w:r w:rsidRPr="003811C8">
        <w:rPr>
          <w:rFonts w:cs="David" w:hint="cs"/>
          <w:rtl/>
        </w:rPr>
        <w:tab/>
      </w:r>
      <w:r w:rsidRPr="003811C8">
        <w:rPr>
          <w:rFonts w:cs="David" w:hint="cs"/>
          <w:rtl/>
        </w:rPr>
        <w:tab/>
        <w:t xml:space="preserve">ארבל </w:t>
      </w:r>
      <w:proofErr w:type="spellStart"/>
      <w:r w:rsidRPr="003811C8">
        <w:rPr>
          <w:rFonts w:cs="David" w:hint="cs"/>
          <w:rtl/>
        </w:rPr>
        <w:t>אסטרחן</w:t>
      </w:r>
      <w:proofErr w:type="spellEnd"/>
    </w:p>
    <w:p w14:paraId="2EF64BA0" w14:textId="77777777" w:rsidR="003811C8" w:rsidRPr="003811C8" w:rsidRDefault="003811C8" w:rsidP="003811C8">
      <w:pPr>
        <w:bidi/>
        <w:jc w:val="both"/>
        <w:rPr>
          <w:rFonts w:cs="David"/>
          <w:rtl/>
        </w:rPr>
      </w:pPr>
    </w:p>
    <w:p w14:paraId="39BFF764" w14:textId="77777777" w:rsidR="003811C8" w:rsidRPr="003811C8" w:rsidRDefault="003811C8" w:rsidP="003811C8">
      <w:pPr>
        <w:tabs>
          <w:tab w:val="left" w:pos="1930"/>
        </w:tabs>
        <w:bidi/>
        <w:jc w:val="both"/>
        <w:rPr>
          <w:rFonts w:cs="David" w:hint="cs"/>
          <w:b/>
          <w:bCs/>
          <w:rtl/>
        </w:rPr>
      </w:pPr>
      <w:r w:rsidRPr="003811C8">
        <w:rPr>
          <w:rFonts w:cs="David"/>
          <w:b/>
          <w:bCs/>
          <w:u w:val="single"/>
          <w:rtl/>
        </w:rPr>
        <w:t>מנהלת הוועדה</w:t>
      </w:r>
      <w:r w:rsidRPr="003811C8">
        <w:rPr>
          <w:rFonts w:cs="David"/>
          <w:rtl/>
        </w:rPr>
        <w:t>:</w:t>
      </w:r>
      <w:r w:rsidRPr="003811C8">
        <w:rPr>
          <w:rFonts w:cs="David" w:hint="cs"/>
          <w:rtl/>
        </w:rPr>
        <w:tab/>
      </w:r>
      <w:r w:rsidRPr="003811C8">
        <w:rPr>
          <w:rFonts w:cs="David" w:hint="cs"/>
          <w:rtl/>
        </w:rPr>
        <w:tab/>
        <w:t>אתי בן-יוסף</w:t>
      </w:r>
    </w:p>
    <w:p w14:paraId="14828EFF" w14:textId="77777777" w:rsidR="003811C8" w:rsidRPr="003811C8" w:rsidRDefault="003811C8" w:rsidP="003811C8">
      <w:pPr>
        <w:bidi/>
        <w:jc w:val="both"/>
        <w:rPr>
          <w:rFonts w:cs="David"/>
          <w:rtl/>
        </w:rPr>
      </w:pPr>
    </w:p>
    <w:p w14:paraId="6FB4940A" w14:textId="77777777" w:rsidR="003811C8" w:rsidRPr="003811C8" w:rsidRDefault="003811C8" w:rsidP="003811C8">
      <w:pPr>
        <w:tabs>
          <w:tab w:val="left" w:pos="1930"/>
        </w:tabs>
        <w:bidi/>
        <w:jc w:val="both"/>
        <w:rPr>
          <w:rFonts w:cs="David" w:hint="cs"/>
          <w:rtl/>
        </w:rPr>
      </w:pPr>
      <w:r w:rsidRPr="003811C8">
        <w:rPr>
          <w:rFonts w:cs="David" w:hint="cs"/>
          <w:b/>
          <w:bCs/>
          <w:u w:val="single"/>
          <w:rtl/>
        </w:rPr>
        <w:t>קצרנית פרלמנטרית</w:t>
      </w:r>
      <w:r w:rsidRPr="003811C8">
        <w:rPr>
          <w:rFonts w:cs="David"/>
          <w:rtl/>
        </w:rPr>
        <w:t>:</w:t>
      </w:r>
      <w:r w:rsidRPr="003811C8">
        <w:rPr>
          <w:rFonts w:cs="David" w:hint="cs"/>
          <w:rtl/>
        </w:rPr>
        <w:tab/>
      </w:r>
      <w:r w:rsidRPr="003811C8">
        <w:rPr>
          <w:rFonts w:cs="David" w:hint="cs"/>
          <w:rtl/>
        </w:rPr>
        <w:tab/>
        <w:t>טלי רם</w:t>
      </w:r>
    </w:p>
    <w:p w14:paraId="7DA047CE" w14:textId="77777777" w:rsidR="003811C8" w:rsidRPr="003811C8" w:rsidRDefault="003811C8" w:rsidP="003811C8">
      <w:pPr>
        <w:bidi/>
        <w:jc w:val="both"/>
        <w:rPr>
          <w:rFonts w:cs="David" w:hint="cs"/>
          <w:b/>
          <w:bCs/>
          <w:rtl/>
        </w:rPr>
      </w:pPr>
    </w:p>
    <w:p w14:paraId="08EF9390" w14:textId="77777777" w:rsidR="003811C8" w:rsidRPr="003811C8" w:rsidRDefault="003811C8" w:rsidP="003811C8">
      <w:pPr>
        <w:pStyle w:val="Heading5"/>
        <w:rPr>
          <w:rFonts w:hint="cs"/>
          <w:sz w:val="24"/>
          <w:rtl/>
        </w:rPr>
      </w:pPr>
    </w:p>
    <w:p w14:paraId="69FCBA2D" w14:textId="77777777" w:rsidR="003811C8" w:rsidRPr="003811C8" w:rsidRDefault="003811C8" w:rsidP="003811C8">
      <w:pPr>
        <w:pStyle w:val="Heading5"/>
        <w:rPr>
          <w:sz w:val="24"/>
          <w:rtl/>
        </w:rPr>
      </w:pPr>
      <w:r w:rsidRPr="003811C8">
        <w:rPr>
          <w:sz w:val="24"/>
          <w:rtl/>
        </w:rPr>
        <w:t xml:space="preserve"> </w:t>
      </w:r>
    </w:p>
    <w:p w14:paraId="1F7F3966" w14:textId="77777777" w:rsidR="003811C8" w:rsidRPr="003811C8" w:rsidRDefault="003811C8" w:rsidP="003811C8">
      <w:pPr>
        <w:bidi/>
        <w:jc w:val="both"/>
        <w:rPr>
          <w:rFonts w:cs="David" w:hint="cs"/>
          <w:rtl/>
        </w:rPr>
      </w:pPr>
    </w:p>
    <w:p w14:paraId="6EC9CADB" w14:textId="77777777" w:rsidR="003811C8" w:rsidRPr="003811C8" w:rsidRDefault="003811C8" w:rsidP="003811C8">
      <w:pPr>
        <w:bidi/>
        <w:ind w:left="360"/>
        <w:jc w:val="both"/>
        <w:rPr>
          <w:rFonts w:cs="David" w:hint="cs"/>
          <w:b/>
          <w:bCs/>
          <w:u w:val="single"/>
        </w:rPr>
      </w:pPr>
      <w:r w:rsidRPr="003811C8">
        <w:rPr>
          <w:rFonts w:cs="David"/>
          <w:rtl/>
        </w:rPr>
        <w:br w:type="page"/>
      </w:r>
      <w:r w:rsidRPr="003811C8">
        <w:rPr>
          <w:rFonts w:cs="David" w:hint="cs"/>
          <w:b/>
          <w:bCs/>
          <w:rtl/>
        </w:rPr>
        <w:lastRenderedPageBreak/>
        <w:t xml:space="preserve">א.  </w:t>
      </w:r>
      <w:r w:rsidRPr="003811C8">
        <w:rPr>
          <w:rFonts w:cs="David" w:hint="cs"/>
          <w:b/>
          <w:bCs/>
          <w:u w:val="single"/>
          <w:rtl/>
        </w:rPr>
        <w:t xml:space="preserve">בקשת יושב-ראש ועדת החוקה, חוק ומשפט לקיום רוויזיה על החלטת ועדת הכנסת לקבוע ועדה משותפת לוועדת הכנסת ולוועדת החוקה, חוק ומשפט לדיון בהצעת חוק סדרי השלטון והמשפט (ביטול החלת המשפט, השיפוט והמינהל) (תיקון </w:t>
      </w:r>
      <w:r w:rsidRPr="003811C8">
        <w:rPr>
          <w:rFonts w:cs="David"/>
          <w:b/>
          <w:bCs/>
          <w:u w:val="single"/>
          <w:rtl/>
        </w:rPr>
        <w:t>–</w:t>
      </w:r>
      <w:r w:rsidRPr="003811C8">
        <w:rPr>
          <w:rFonts w:cs="David" w:hint="cs"/>
          <w:b/>
          <w:bCs/>
          <w:u w:val="single"/>
          <w:rtl/>
        </w:rPr>
        <w:t xml:space="preserve"> התקנת תקנות), </w:t>
      </w:r>
      <w:proofErr w:type="spellStart"/>
      <w:r w:rsidRPr="003811C8">
        <w:rPr>
          <w:rFonts w:cs="David" w:hint="cs"/>
          <w:b/>
          <w:bCs/>
          <w:u w:val="single"/>
          <w:rtl/>
        </w:rPr>
        <w:t>התשס"ז</w:t>
      </w:r>
      <w:proofErr w:type="spellEnd"/>
      <w:r w:rsidRPr="003811C8">
        <w:rPr>
          <w:rFonts w:cs="David" w:hint="cs"/>
          <w:b/>
          <w:bCs/>
          <w:u w:val="single"/>
          <w:rtl/>
        </w:rPr>
        <w:t xml:space="preserve">-2007 (פ/2215/17), הצעת חבר הכנסת אביגדור </w:t>
      </w:r>
      <w:proofErr w:type="spellStart"/>
      <w:r w:rsidRPr="003811C8">
        <w:rPr>
          <w:rFonts w:cs="David" w:hint="cs"/>
          <w:b/>
          <w:bCs/>
          <w:u w:val="single"/>
          <w:rtl/>
        </w:rPr>
        <w:t>יצחקי</w:t>
      </w:r>
      <w:proofErr w:type="spellEnd"/>
      <w:r w:rsidRPr="003811C8">
        <w:rPr>
          <w:rFonts w:cs="David" w:hint="cs"/>
          <w:b/>
          <w:bCs/>
          <w:u w:val="single"/>
          <w:rtl/>
        </w:rPr>
        <w:t xml:space="preserve"> וקבוצת חברי הכנסת</w:t>
      </w:r>
    </w:p>
    <w:p w14:paraId="4E78145E" w14:textId="77777777" w:rsidR="003811C8" w:rsidRPr="003811C8" w:rsidRDefault="003811C8" w:rsidP="003811C8">
      <w:pPr>
        <w:bidi/>
        <w:jc w:val="both"/>
        <w:rPr>
          <w:rFonts w:cs="David" w:hint="cs"/>
          <w:b/>
          <w:bCs/>
          <w:u w:val="single"/>
          <w:rtl/>
        </w:rPr>
      </w:pPr>
    </w:p>
    <w:p w14:paraId="6FB227B2"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20A9D7CB" w14:textId="77777777" w:rsidR="003811C8" w:rsidRPr="003811C8" w:rsidRDefault="003811C8" w:rsidP="003811C8">
      <w:pPr>
        <w:bidi/>
        <w:jc w:val="both"/>
        <w:rPr>
          <w:rFonts w:cs="David" w:hint="cs"/>
          <w:b/>
          <w:bCs/>
          <w:u w:val="single"/>
          <w:rtl/>
        </w:rPr>
      </w:pPr>
    </w:p>
    <w:p w14:paraId="2EC8519A" w14:textId="77777777" w:rsidR="003811C8" w:rsidRPr="003811C8" w:rsidRDefault="003811C8" w:rsidP="003811C8">
      <w:pPr>
        <w:bidi/>
        <w:jc w:val="both"/>
        <w:rPr>
          <w:rFonts w:cs="David" w:hint="cs"/>
          <w:rtl/>
        </w:rPr>
      </w:pPr>
      <w:r w:rsidRPr="003811C8">
        <w:rPr>
          <w:rFonts w:cs="David" w:hint="cs"/>
          <w:b/>
          <w:bCs/>
          <w:rtl/>
        </w:rPr>
        <w:tab/>
      </w:r>
      <w:r w:rsidRPr="003811C8">
        <w:rPr>
          <w:rFonts w:cs="David" w:hint="cs"/>
          <w:rtl/>
        </w:rPr>
        <w:t xml:space="preserve">חברי </w:t>
      </w:r>
      <w:proofErr w:type="spellStart"/>
      <w:r w:rsidRPr="003811C8">
        <w:rPr>
          <w:rFonts w:cs="David" w:hint="cs"/>
          <w:rtl/>
        </w:rPr>
        <w:t>חברי</w:t>
      </w:r>
      <w:proofErr w:type="spellEnd"/>
      <w:r w:rsidRPr="003811C8">
        <w:rPr>
          <w:rFonts w:cs="David" w:hint="cs"/>
          <w:rtl/>
        </w:rPr>
        <w:t xml:space="preserve"> הכנסת, בוקר טוב. אני מתכבד לפתוח את ישיבת ועדת הכנסת. על סדר-היום  בקשת יושב-ראש ועדת החוקה, חוק ומשפט לקיום רוויזיה על החלטת ועדת הכנסת לקבוע ועדה משותפת לוועדת הכנסת ולוועדת החוקה, חוק ומשפט לדיון בהצעת חוק סדרי השלטון והמשפט (ביטול החלת המשפט, השיפוט והמינהל) (תיקון </w:t>
      </w:r>
      <w:r w:rsidRPr="003811C8">
        <w:rPr>
          <w:rFonts w:cs="David"/>
          <w:rtl/>
        </w:rPr>
        <w:t>–</w:t>
      </w:r>
      <w:r w:rsidRPr="003811C8">
        <w:rPr>
          <w:rFonts w:cs="David" w:hint="cs"/>
          <w:rtl/>
        </w:rPr>
        <w:t xml:space="preserve"> התקנת תקנות).</w:t>
      </w:r>
    </w:p>
    <w:p w14:paraId="55EF4607" w14:textId="77777777" w:rsidR="003811C8" w:rsidRPr="003811C8" w:rsidRDefault="003811C8" w:rsidP="003811C8">
      <w:pPr>
        <w:bidi/>
        <w:jc w:val="both"/>
        <w:rPr>
          <w:rFonts w:cs="David" w:hint="cs"/>
          <w:rtl/>
        </w:rPr>
      </w:pPr>
    </w:p>
    <w:p w14:paraId="575E6683" w14:textId="77777777" w:rsidR="003811C8" w:rsidRPr="003811C8" w:rsidRDefault="003811C8" w:rsidP="003811C8">
      <w:pPr>
        <w:bidi/>
        <w:jc w:val="both"/>
        <w:rPr>
          <w:rFonts w:cs="David" w:hint="cs"/>
          <w:rtl/>
        </w:rPr>
      </w:pPr>
      <w:r w:rsidRPr="003811C8">
        <w:rPr>
          <w:rFonts w:cs="David" w:hint="cs"/>
          <w:rtl/>
        </w:rPr>
        <w:tab/>
        <w:t>מי בעד הרוויזיה, ירים את ידו. מי נגד? מי נמנע?</w:t>
      </w:r>
    </w:p>
    <w:p w14:paraId="5B8FA5FA" w14:textId="77777777" w:rsidR="003811C8" w:rsidRPr="003811C8" w:rsidRDefault="003811C8" w:rsidP="003811C8">
      <w:pPr>
        <w:bidi/>
        <w:jc w:val="both"/>
        <w:rPr>
          <w:rFonts w:cs="David" w:hint="cs"/>
          <w:b/>
          <w:bCs/>
          <w:rtl/>
        </w:rPr>
      </w:pPr>
      <w:r w:rsidRPr="003811C8">
        <w:rPr>
          <w:rFonts w:cs="David"/>
          <w:rtl/>
        </w:rPr>
        <w:br/>
      </w:r>
      <w:r w:rsidRPr="003811C8">
        <w:rPr>
          <w:rFonts w:cs="David" w:hint="cs"/>
          <w:b/>
          <w:bCs/>
          <w:rtl/>
        </w:rPr>
        <w:t>ה צ ב ע ה</w:t>
      </w:r>
    </w:p>
    <w:p w14:paraId="30DF415C" w14:textId="77777777" w:rsidR="003811C8" w:rsidRPr="003811C8" w:rsidRDefault="003811C8" w:rsidP="003811C8">
      <w:pPr>
        <w:bidi/>
        <w:jc w:val="both"/>
        <w:rPr>
          <w:rFonts w:cs="David" w:hint="cs"/>
          <w:b/>
          <w:bCs/>
          <w:rtl/>
        </w:rPr>
      </w:pPr>
    </w:p>
    <w:p w14:paraId="7FDB4295" w14:textId="77777777" w:rsidR="003811C8" w:rsidRPr="003811C8" w:rsidRDefault="003811C8" w:rsidP="003811C8">
      <w:pPr>
        <w:bidi/>
        <w:jc w:val="both"/>
        <w:rPr>
          <w:rFonts w:cs="David" w:hint="cs"/>
          <w:rtl/>
        </w:rPr>
      </w:pPr>
      <w:r w:rsidRPr="003811C8">
        <w:rPr>
          <w:rFonts w:cs="David" w:hint="cs"/>
          <w:rtl/>
        </w:rPr>
        <w:t xml:space="preserve">בעד </w:t>
      </w:r>
      <w:r w:rsidRPr="003811C8">
        <w:rPr>
          <w:rFonts w:cs="David"/>
          <w:rtl/>
        </w:rPr>
        <w:t>–</w:t>
      </w:r>
      <w:r w:rsidRPr="003811C8">
        <w:rPr>
          <w:rFonts w:cs="David" w:hint="cs"/>
          <w:rtl/>
        </w:rPr>
        <w:t xml:space="preserve"> אין</w:t>
      </w:r>
    </w:p>
    <w:p w14:paraId="19963801" w14:textId="77777777" w:rsidR="003811C8" w:rsidRPr="003811C8" w:rsidRDefault="003811C8" w:rsidP="003811C8">
      <w:pPr>
        <w:bidi/>
        <w:jc w:val="both"/>
        <w:rPr>
          <w:rFonts w:cs="David" w:hint="cs"/>
          <w:rtl/>
        </w:rPr>
      </w:pPr>
      <w:r w:rsidRPr="003811C8">
        <w:rPr>
          <w:rFonts w:cs="David" w:hint="cs"/>
          <w:rtl/>
        </w:rPr>
        <w:t xml:space="preserve">נגד </w:t>
      </w:r>
      <w:r w:rsidRPr="003811C8">
        <w:rPr>
          <w:rFonts w:cs="David"/>
          <w:rtl/>
        </w:rPr>
        <w:t>–</w:t>
      </w:r>
      <w:r w:rsidRPr="003811C8">
        <w:rPr>
          <w:rFonts w:cs="David" w:hint="cs"/>
          <w:rtl/>
        </w:rPr>
        <w:t xml:space="preserve"> 3</w:t>
      </w:r>
    </w:p>
    <w:p w14:paraId="32EF4B2A" w14:textId="77777777" w:rsidR="003811C8" w:rsidRPr="003811C8" w:rsidRDefault="003811C8" w:rsidP="003811C8">
      <w:pPr>
        <w:bidi/>
        <w:jc w:val="both"/>
        <w:rPr>
          <w:rFonts w:cs="David" w:hint="cs"/>
          <w:rtl/>
        </w:rPr>
      </w:pPr>
      <w:r w:rsidRPr="003811C8">
        <w:rPr>
          <w:rFonts w:cs="David" w:hint="cs"/>
          <w:rtl/>
        </w:rPr>
        <w:t xml:space="preserve">נמנעים </w:t>
      </w:r>
      <w:r w:rsidRPr="003811C8">
        <w:rPr>
          <w:rFonts w:cs="David"/>
          <w:rtl/>
        </w:rPr>
        <w:t>–</w:t>
      </w:r>
      <w:r w:rsidRPr="003811C8">
        <w:rPr>
          <w:rFonts w:cs="David" w:hint="cs"/>
          <w:rtl/>
        </w:rPr>
        <w:t xml:space="preserve"> אין</w:t>
      </w:r>
    </w:p>
    <w:p w14:paraId="21236B11" w14:textId="77777777" w:rsidR="003811C8" w:rsidRPr="003811C8" w:rsidRDefault="003811C8" w:rsidP="003811C8">
      <w:pPr>
        <w:bidi/>
        <w:jc w:val="both"/>
        <w:rPr>
          <w:rFonts w:cs="David" w:hint="cs"/>
          <w:rtl/>
        </w:rPr>
      </w:pPr>
      <w:r w:rsidRPr="003811C8">
        <w:rPr>
          <w:rFonts w:cs="David" w:hint="cs"/>
          <w:rtl/>
        </w:rPr>
        <w:t xml:space="preserve">בקשת יושב-ראש ועדת החוקה, חוק ומשפט לקיום רוויזיה על החלטת ועדת הכנסת לקבוע ועדה משותפת לוועדת הכנסת ולוועדת החוקה, חוק ומשפט לדיון בהצעת חוק סדרי השלטון והמשפט (ביטול החלת המשפט, השיפוט והמינהל) (תיקון </w:t>
      </w:r>
      <w:r w:rsidRPr="003811C8">
        <w:rPr>
          <w:rFonts w:cs="David"/>
          <w:rtl/>
        </w:rPr>
        <w:t>–</w:t>
      </w:r>
      <w:r w:rsidRPr="003811C8">
        <w:rPr>
          <w:rFonts w:cs="David" w:hint="cs"/>
          <w:rtl/>
        </w:rPr>
        <w:t xml:space="preserve"> התקנת תקנות), </w:t>
      </w:r>
      <w:proofErr w:type="spellStart"/>
      <w:r w:rsidRPr="003811C8">
        <w:rPr>
          <w:rFonts w:cs="David" w:hint="cs"/>
          <w:rtl/>
        </w:rPr>
        <w:t>התשס"ז</w:t>
      </w:r>
      <w:proofErr w:type="spellEnd"/>
      <w:r w:rsidRPr="003811C8">
        <w:rPr>
          <w:rFonts w:cs="David" w:hint="cs"/>
          <w:rtl/>
        </w:rPr>
        <w:t>-2007, לא נתקבלה.</w:t>
      </w:r>
    </w:p>
    <w:p w14:paraId="66CF38B9" w14:textId="77777777" w:rsidR="003811C8" w:rsidRPr="003811C8" w:rsidRDefault="003811C8" w:rsidP="003811C8">
      <w:pPr>
        <w:bidi/>
        <w:jc w:val="both"/>
        <w:rPr>
          <w:rFonts w:cs="David" w:hint="cs"/>
          <w:rtl/>
        </w:rPr>
      </w:pPr>
    </w:p>
    <w:p w14:paraId="36C01156"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0165DAF3" w14:textId="77777777" w:rsidR="003811C8" w:rsidRPr="003811C8" w:rsidRDefault="003811C8" w:rsidP="003811C8">
      <w:pPr>
        <w:bidi/>
        <w:jc w:val="both"/>
        <w:rPr>
          <w:rFonts w:cs="David" w:hint="cs"/>
          <w:u w:val="single"/>
          <w:rtl/>
        </w:rPr>
      </w:pPr>
    </w:p>
    <w:p w14:paraId="3B8D536D" w14:textId="77777777" w:rsidR="003811C8" w:rsidRPr="003811C8" w:rsidRDefault="003811C8" w:rsidP="003811C8">
      <w:pPr>
        <w:bidi/>
        <w:jc w:val="both"/>
        <w:rPr>
          <w:rFonts w:cs="David" w:hint="cs"/>
          <w:rtl/>
        </w:rPr>
      </w:pPr>
      <w:r w:rsidRPr="003811C8">
        <w:rPr>
          <w:rFonts w:cs="David" w:hint="cs"/>
          <w:rtl/>
        </w:rPr>
        <w:tab/>
        <w:t>הרוויזיה נדחתה.</w:t>
      </w:r>
    </w:p>
    <w:p w14:paraId="37C64A73" w14:textId="77777777" w:rsidR="003811C8" w:rsidRPr="003811C8" w:rsidRDefault="003811C8" w:rsidP="003811C8">
      <w:pPr>
        <w:bidi/>
        <w:jc w:val="both"/>
        <w:rPr>
          <w:rFonts w:cs="David"/>
          <w:rtl/>
        </w:rPr>
      </w:pPr>
      <w:r w:rsidRPr="003811C8">
        <w:rPr>
          <w:rFonts w:cs="David"/>
          <w:rtl/>
        </w:rPr>
        <w:br/>
      </w:r>
    </w:p>
    <w:p w14:paraId="4D22F884" w14:textId="77777777" w:rsidR="003811C8" w:rsidRPr="003811C8" w:rsidRDefault="003811C8" w:rsidP="003811C8">
      <w:pPr>
        <w:numPr>
          <w:ilvl w:val="0"/>
          <w:numId w:val="2"/>
        </w:numPr>
        <w:overflowPunct w:val="0"/>
        <w:autoSpaceDE w:val="0"/>
        <w:autoSpaceDN w:val="0"/>
        <w:bidi/>
        <w:adjustRightInd w:val="0"/>
        <w:ind w:right="0"/>
        <w:jc w:val="both"/>
        <w:textAlignment w:val="baseline"/>
        <w:rPr>
          <w:rFonts w:cs="David" w:hint="cs"/>
          <w:b/>
          <w:bCs/>
          <w:u w:val="single"/>
        </w:rPr>
      </w:pPr>
      <w:r w:rsidRPr="003811C8">
        <w:rPr>
          <w:rFonts w:cs="David"/>
          <w:rtl/>
        </w:rPr>
        <w:br w:type="page"/>
      </w:r>
      <w:r w:rsidRPr="003811C8">
        <w:rPr>
          <w:rFonts w:cs="David" w:hint="cs"/>
          <w:b/>
          <w:bCs/>
          <w:u w:val="single"/>
          <w:rtl/>
        </w:rPr>
        <w:t xml:space="preserve">קביעת ועדה לדיון בהצעת חוק הממשלה (תיקון </w:t>
      </w:r>
      <w:r w:rsidRPr="003811C8">
        <w:rPr>
          <w:rFonts w:cs="David"/>
          <w:b/>
          <w:bCs/>
          <w:u w:val="single"/>
          <w:rtl/>
        </w:rPr>
        <w:t>–</w:t>
      </w:r>
      <w:r w:rsidRPr="003811C8">
        <w:rPr>
          <w:rFonts w:cs="David" w:hint="cs"/>
          <w:b/>
          <w:bCs/>
          <w:u w:val="single"/>
          <w:rtl/>
        </w:rPr>
        <w:t xml:space="preserve"> דיווח על מצב רפואי), </w:t>
      </w:r>
      <w:proofErr w:type="spellStart"/>
      <w:r w:rsidRPr="003811C8">
        <w:rPr>
          <w:rFonts w:cs="David" w:hint="cs"/>
          <w:b/>
          <w:bCs/>
          <w:u w:val="single"/>
          <w:rtl/>
        </w:rPr>
        <w:t>התשס"ז</w:t>
      </w:r>
      <w:proofErr w:type="spellEnd"/>
      <w:r w:rsidRPr="003811C8">
        <w:rPr>
          <w:rFonts w:cs="David" w:hint="cs"/>
          <w:b/>
          <w:bCs/>
          <w:u w:val="single"/>
          <w:rtl/>
        </w:rPr>
        <w:t>-2007 של חברי הכנסת אורי אריאל ואריה אלדד (פ/2336/17)</w:t>
      </w:r>
    </w:p>
    <w:p w14:paraId="51A4B885" w14:textId="77777777" w:rsidR="003811C8" w:rsidRPr="003811C8" w:rsidRDefault="003811C8" w:rsidP="003811C8">
      <w:pPr>
        <w:bidi/>
        <w:jc w:val="both"/>
        <w:rPr>
          <w:rFonts w:cs="David" w:hint="cs"/>
          <w:rtl/>
        </w:rPr>
      </w:pPr>
    </w:p>
    <w:p w14:paraId="3747949E"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501D441E" w14:textId="77777777" w:rsidR="003811C8" w:rsidRPr="003811C8" w:rsidRDefault="003811C8" w:rsidP="003811C8">
      <w:pPr>
        <w:bidi/>
        <w:jc w:val="both"/>
        <w:rPr>
          <w:rFonts w:cs="David" w:hint="cs"/>
          <w:b/>
          <w:bCs/>
          <w:rtl/>
        </w:rPr>
      </w:pPr>
    </w:p>
    <w:p w14:paraId="0DCB211F" w14:textId="77777777" w:rsidR="003811C8" w:rsidRPr="003811C8" w:rsidRDefault="003811C8" w:rsidP="003811C8">
      <w:pPr>
        <w:bidi/>
        <w:jc w:val="both"/>
        <w:rPr>
          <w:rFonts w:cs="David" w:hint="cs"/>
          <w:rtl/>
        </w:rPr>
      </w:pPr>
      <w:r w:rsidRPr="003811C8">
        <w:rPr>
          <w:rFonts w:cs="David" w:hint="cs"/>
          <w:b/>
          <w:bCs/>
          <w:rtl/>
        </w:rPr>
        <w:tab/>
      </w:r>
      <w:r w:rsidRPr="003811C8">
        <w:rPr>
          <w:rFonts w:cs="David" w:hint="cs"/>
          <w:rtl/>
        </w:rPr>
        <w:t xml:space="preserve">אנחנו עוברים לסעיף השני: קביעת ועדה לדיון בהצעת חוק הממשלה (תיקון </w:t>
      </w:r>
      <w:r w:rsidRPr="003811C8">
        <w:rPr>
          <w:rFonts w:cs="David"/>
          <w:rtl/>
        </w:rPr>
        <w:t>–</w:t>
      </w:r>
      <w:r w:rsidRPr="003811C8">
        <w:rPr>
          <w:rFonts w:cs="David" w:hint="cs"/>
          <w:rtl/>
        </w:rPr>
        <w:t xml:space="preserve"> דיווח על מצב רפואי), </w:t>
      </w:r>
      <w:proofErr w:type="spellStart"/>
      <w:r w:rsidRPr="003811C8">
        <w:rPr>
          <w:rFonts w:cs="David" w:hint="cs"/>
          <w:rtl/>
        </w:rPr>
        <w:t>התשס"ז</w:t>
      </w:r>
      <w:proofErr w:type="spellEnd"/>
      <w:r w:rsidRPr="003811C8">
        <w:rPr>
          <w:rFonts w:cs="David" w:hint="cs"/>
          <w:rtl/>
        </w:rPr>
        <w:t xml:space="preserve">-2007, של חברי הכנסת אורי אריאל ואריה אלדד. </w:t>
      </w:r>
    </w:p>
    <w:p w14:paraId="44C25D28" w14:textId="77777777" w:rsidR="003811C8" w:rsidRPr="003811C8" w:rsidRDefault="003811C8" w:rsidP="003811C8">
      <w:pPr>
        <w:bidi/>
        <w:jc w:val="both"/>
        <w:rPr>
          <w:rFonts w:cs="David" w:hint="cs"/>
          <w:rtl/>
        </w:rPr>
      </w:pPr>
    </w:p>
    <w:p w14:paraId="6F7C9887" w14:textId="77777777" w:rsidR="003811C8" w:rsidRPr="003811C8" w:rsidRDefault="003811C8" w:rsidP="003811C8">
      <w:pPr>
        <w:bidi/>
        <w:jc w:val="both"/>
        <w:rPr>
          <w:rFonts w:cs="David" w:hint="cs"/>
          <w:rtl/>
        </w:rPr>
      </w:pPr>
      <w:r w:rsidRPr="003811C8">
        <w:rPr>
          <w:rFonts w:cs="David" w:hint="cs"/>
          <w:rtl/>
        </w:rPr>
        <w:tab/>
        <w:t xml:space="preserve">חבר הכנסת אורי אריאל, בבקשה. לא נמצא. אנחנו עוברים הלאה. </w:t>
      </w:r>
    </w:p>
    <w:p w14:paraId="19F45A72"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גדעון סער:</w:t>
      </w:r>
    </w:p>
    <w:p w14:paraId="4E3E945D" w14:textId="77777777" w:rsidR="003811C8" w:rsidRPr="003811C8" w:rsidRDefault="003811C8" w:rsidP="003811C8">
      <w:pPr>
        <w:bidi/>
        <w:jc w:val="both"/>
        <w:rPr>
          <w:rFonts w:cs="David" w:hint="cs"/>
          <w:u w:val="single"/>
          <w:rtl/>
        </w:rPr>
      </w:pPr>
    </w:p>
    <w:p w14:paraId="51CEA287" w14:textId="77777777" w:rsidR="003811C8" w:rsidRPr="003811C8" w:rsidRDefault="003811C8" w:rsidP="003811C8">
      <w:pPr>
        <w:bidi/>
        <w:jc w:val="both"/>
        <w:rPr>
          <w:rFonts w:cs="David" w:hint="cs"/>
          <w:rtl/>
        </w:rPr>
      </w:pPr>
      <w:r w:rsidRPr="003811C8">
        <w:rPr>
          <w:rFonts w:cs="David" w:hint="cs"/>
          <w:rtl/>
        </w:rPr>
        <w:tab/>
        <w:t xml:space="preserve"> מה הוועדות שמוצעות?</w:t>
      </w:r>
    </w:p>
    <w:p w14:paraId="7F3E00B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08AE46FF" w14:textId="77777777" w:rsidR="003811C8" w:rsidRPr="003811C8" w:rsidRDefault="003811C8" w:rsidP="003811C8">
      <w:pPr>
        <w:bidi/>
        <w:jc w:val="both"/>
        <w:rPr>
          <w:rFonts w:cs="David" w:hint="cs"/>
          <w:rtl/>
        </w:rPr>
      </w:pPr>
    </w:p>
    <w:p w14:paraId="20E6684D" w14:textId="77777777" w:rsidR="003811C8" w:rsidRPr="003811C8" w:rsidRDefault="003811C8" w:rsidP="003811C8">
      <w:pPr>
        <w:bidi/>
        <w:jc w:val="both"/>
        <w:rPr>
          <w:rFonts w:cs="David" w:hint="cs"/>
          <w:rtl/>
        </w:rPr>
      </w:pPr>
      <w:r w:rsidRPr="003811C8">
        <w:rPr>
          <w:rFonts w:cs="David" w:hint="cs"/>
          <w:rtl/>
        </w:rPr>
        <w:tab/>
        <w:t xml:space="preserve">עבודה ורווחה, וחוקה. </w:t>
      </w:r>
    </w:p>
    <w:p w14:paraId="423C0646"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היו"ר דוד טל:</w:t>
      </w:r>
    </w:p>
    <w:p w14:paraId="13C97D08" w14:textId="77777777" w:rsidR="003811C8" w:rsidRPr="003811C8" w:rsidRDefault="003811C8" w:rsidP="003811C8">
      <w:pPr>
        <w:bidi/>
        <w:jc w:val="both"/>
        <w:rPr>
          <w:rFonts w:cs="David" w:hint="cs"/>
          <w:u w:val="single"/>
          <w:rtl/>
        </w:rPr>
      </w:pPr>
    </w:p>
    <w:p w14:paraId="33CE47F7" w14:textId="77777777" w:rsidR="003811C8" w:rsidRPr="003811C8" w:rsidRDefault="003811C8" w:rsidP="003811C8">
      <w:pPr>
        <w:bidi/>
        <w:jc w:val="both"/>
        <w:rPr>
          <w:rFonts w:cs="David" w:hint="cs"/>
          <w:rtl/>
        </w:rPr>
      </w:pPr>
      <w:r w:rsidRPr="003811C8">
        <w:rPr>
          <w:rFonts w:cs="David" w:hint="cs"/>
          <w:rtl/>
        </w:rPr>
        <w:tab/>
        <w:t xml:space="preserve">נשמעה הצעה להעביר את ההצעה לוועדת העבודה, הרווחה והבריאות. </w:t>
      </w:r>
    </w:p>
    <w:p w14:paraId="0BABA115"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גדעון סער:</w:t>
      </w:r>
    </w:p>
    <w:p w14:paraId="524F47A5" w14:textId="77777777" w:rsidR="003811C8" w:rsidRPr="003811C8" w:rsidRDefault="003811C8" w:rsidP="003811C8">
      <w:pPr>
        <w:bidi/>
        <w:jc w:val="both"/>
        <w:rPr>
          <w:rFonts w:cs="David" w:hint="cs"/>
          <w:u w:val="single"/>
          <w:rtl/>
        </w:rPr>
      </w:pPr>
    </w:p>
    <w:p w14:paraId="467C5471" w14:textId="77777777" w:rsidR="003811C8" w:rsidRPr="003811C8" w:rsidRDefault="003811C8" w:rsidP="003811C8">
      <w:pPr>
        <w:bidi/>
        <w:jc w:val="both"/>
        <w:rPr>
          <w:rFonts w:cs="David" w:hint="cs"/>
          <w:rtl/>
        </w:rPr>
      </w:pPr>
      <w:r w:rsidRPr="003811C8">
        <w:rPr>
          <w:rFonts w:cs="David" w:hint="cs"/>
          <w:rtl/>
        </w:rPr>
        <w:tab/>
        <w:t xml:space="preserve"> אפשר להעביר את זה לוועדת העבודה והרווחה. </w:t>
      </w:r>
    </w:p>
    <w:p w14:paraId="2AC0422D"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היו"ר דוד טל:</w:t>
      </w:r>
    </w:p>
    <w:p w14:paraId="2CB78AFF" w14:textId="77777777" w:rsidR="003811C8" w:rsidRPr="003811C8" w:rsidRDefault="003811C8" w:rsidP="003811C8">
      <w:pPr>
        <w:bidi/>
        <w:jc w:val="both"/>
        <w:rPr>
          <w:rFonts w:cs="David" w:hint="cs"/>
          <w:rtl/>
        </w:rPr>
      </w:pPr>
    </w:p>
    <w:p w14:paraId="185C1987" w14:textId="77777777" w:rsidR="003811C8" w:rsidRPr="003811C8" w:rsidRDefault="003811C8" w:rsidP="003811C8">
      <w:pPr>
        <w:bidi/>
        <w:jc w:val="both"/>
        <w:rPr>
          <w:rFonts w:cs="David" w:hint="cs"/>
          <w:rtl/>
        </w:rPr>
      </w:pPr>
      <w:r w:rsidRPr="003811C8">
        <w:rPr>
          <w:rFonts w:cs="David" w:hint="cs"/>
          <w:rtl/>
        </w:rPr>
        <w:tab/>
        <w:t xml:space="preserve">ההמלצה המשפטית </w:t>
      </w:r>
      <w:r w:rsidRPr="003811C8">
        <w:rPr>
          <w:rFonts w:cs="David"/>
          <w:rtl/>
        </w:rPr>
        <w:t>–</w:t>
      </w:r>
      <w:r w:rsidRPr="003811C8">
        <w:rPr>
          <w:rFonts w:cs="David" w:hint="cs"/>
          <w:rtl/>
        </w:rPr>
        <w:t xml:space="preserve"> להעביר לוועדת החוקה. מי בעד העברת ההצעה לוועדת העבודה, הרווחה והבריאות? מי נגד? מי נמנע?</w:t>
      </w:r>
    </w:p>
    <w:p w14:paraId="204C0F0F" w14:textId="77777777" w:rsidR="003811C8" w:rsidRPr="003811C8" w:rsidRDefault="003811C8" w:rsidP="003811C8">
      <w:pPr>
        <w:bidi/>
        <w:jc w:val="both"/>
        <w:rPr>
          <w:rFonts w:cs="David" w:hint="cs"/>
          <w:b/>
          <w:bCs/>
          <w:rtl/>
        </w:rPr>
      </w:pPr>
      <w:r w:rsidRPr="003811C8">
        <w:rPr>
          <w:rFonts w:cs="David"/>
          <w:rtl/>
        </w:rPr>
        <w:br/>
      </w:r>
      <w:r w:rsidRPr="003811C8">
        <w:rPr>
          <w:rFonts w:cs="David" w:hint="cs"/>
          <w:b/>
          <w:bCs/>
          <w:rtl/>
        </w:rPr>
        <w:t>ה צ ב ע ה</w:t>
      </w:r>
    </w:p>
    <w:p w14:paraId="20EA8313" w14:textId="77777777" w:rsidR="003811C8" w:rsidRPr="003811C8" w:rsidRDefault="003811C8" w:rsidP="003811C8">
      <w:pPr>
        <w:bidi/>
        <w:jc w:val="both"/>
        <w:rPr>
          <w:rFonts w:cs="David" w:hint="cs"/>
          <w:b/>
          <w:bCs/>
          <w:rtl/>
        </w:rPr>
      </w:pPr>
    </w:p>
    <w:p w14:paraId="5FB33476" w14:textId="77777777" w:rsidR="003811C8" w:rsidRPr="003811C8" w:rsidRDefault="003811C8" w:rsidP="003811C8">
      <w:pPr>
        <w:bidi/>
        <w:jc w:val="both"/>
        <w:rPr>
          <w:rFonts w:cs="David" w:hint="cs"/>
          <w:rtl/>
        </w:rPr>
      </w:pPr>
      <w:r w:rsidRPr="003811C8">
        <w:rPr>
          <w:rFonts w:cs="David" w:hint="cs"/>
          <w:rtl/>
        </w:rPr>
        <w:t xml:space="preserve">בעד </w:t>
      </w:r>
      <w:r w:rsidRPr="003811C8">
        <w:rPr>
          <w:rFonts w:cs="David"/>
          <w:rtl/>
        </w:rPr>
        <w:t>–</w:t>
      </w:r>
      <w:r w:rsidRPr="003811C8">
        <w:rPr>
          <w:rFonts w:cs="David" w:hint="cs"/>
          <w:rtl/>
        </w:rPr>
        <w:t xml:space="preserve"> 2</w:t>
      </w:r>
    </w:p>
    <w:p w14:paraId="78F0746C" w14:textId="77777777" w:rsidR="003811C8" w:rsidRPr="003811C8" w:rsidRDefault="003811C8" w:rsidP="003811C8">
      <w:pPr>
        <w:bidi/>
        <w:jc w:val="both"/>
        <w:rPr>
          <w:rFonts w:cs="David" w:hint="cs"/>
          <w:rtl/>
        </w:rPr>
      </w:pPr>
      <w:r w:rsidRPr="003811C8">
        <w:rPr>
          <w:rFonts w:cs="David" w:hint="cs"/>
          <w:rtl/>
        </w:rPr>
        <w:t xml:space="preserve">נגד </w:t>
      </w:r>
      <w:r w:rsidRPr="003811C8">
        <w:rPr>
          <w:rFonts w:cs="David"/>
          <w:rtl/>
        </w:rPr>
        <w:t>–</w:t>
      </w:r>
      <w:r w:rsidRPr="003811C8">
        <w:rPr>
          <w:rFonts w:cs="David" w:hint="cs"/>
          <w:rtl/>
        </w:rPr>
        <w:t xml:space="preserve"> 1</w:t>
      </w:r>
    </w:p>
    <w:p w14:paraId="3BAF401B" w14:textId="77777777" w:rsidR="003811C8" w:rsidRPr="003811C8" w:rsidRDefault="003811C8" w:rsidP="003811C8">
      <w:pPr>
        <w:bidi/>
        <w:jc w:val="both"/>
        <w:rPr>
          <w:rFonts w:cs="David" w:hint="cs"/>
          <w:rtl/>
        </w:rPr>
      </w:pPr>
      <w:r w:rsidRPr="003811C8">
        <w:rPr>
          <w:rFonts w:cs="David" w:hint="cs"/>
          <w:rtl/>
        </w:rPr>
        <w:t xml:space="preserve">נמנעים </w:t>
      </w:r>
      <w:r w:rsidRPr="003811C8">
        <w:rPr>
          <w:rFonts w:cs="David"/>
          <w:rtl/>
        </w:rPr>
        <w:t>–</w:t>
      </w:r>
      <w:r w:rsidRPr="003811C8">
        <w:rPr>
          <w:rFonts w:cs="David" w:hint="cs"/>
          <w:rtl/>
        </w:rPr>
        <w:t xml:space="preserve"> אין</w:t>
      </w:r>
    </w:p>
    <w:p w14:paraId="4D3B22CD" w14:textId="77777777" w:rsidR="003811C8" w:rsidRPr="003811C8" w:rsidRDefault="003811C8" w:rsidP="003811C8">
      <w:pPr>
        <w:bidi/>
        <w:jc w:val="both"/>
        <w:rPr>
          <w:rFonts w:cs="David" w:hint="cs"/>
          <w:rtl/>
        </w:rPr>
      </w:pPr>
      <w:r w:rsidRPr="003811C8">
        <w:rPr>
          <w:rFonts w:cs="David" w:hint="cs"/>
          <w:rtl/>
        </w:rPr>
        <w:t xml:space="preserve">ההצעה להעביר את הצעת חוק הממשלה (תיקון </w:t>
      </w:r>
      <w:r w:rsidRPr="003811C8">
        <w:rPr>
          <w:rFonts w:cs="David"/>
          <w:rtl/>
        </w:rPr>
        <w:t>–</w:t>
      </w:r>
      <w:r w:rsidRPr="003811C8">
        <w:rPr>
          <w:rFonts w:cs="David" w:hint="cs"/>
          <w:rtl/>
        </w:rPr>
        <w:t xml:space="preserve"> דיווח על מצב רפואי), </w:t>
      </w:r>
      <w:proofErr w:type="spellStart"/>
      <w:r w:rsidRPr="003811C8">
        <w:rPr>
          <w:rFonts w:cs="David" w:hint="cs"/>
          <w:rtl/>
        </w:rPr>
        <w:t>התשס"ז</w:t>
      </w:r>
      <w:proofErr w:type="spellEnd"/>
      <w:r w:rsidRPr="003811C8">
        <w:rPr>
          <w:rFonts w:cs="David" w:hint="cs"/>
          <w:rtl/>
        </w:rPr>
        <w:t>-2007, לדיון בוועדת העבודה, הרווחה והבריאות, נתקבלה.</w:t>
      </w:r>
    </w:p>
    <w:p w14:paraId="70B2E7E3" w14:textId="77777777" w:rsidR="003811C8" w:rsidRPr="003811C8" w:rsidRDefault="003811C8" w:rsidP="003811C8">
      <w:pPr>
        <w:bidi/>
        <w:jc w:val="both"/>
        <w:rPr>
          <w:rFonts w:cs="David" w:hint="cs"/>
          <w:rtl/>
        </w:rPr>
      </w:pPr>
    </w:p>
    <w:p w14:paraId="1A76F25E"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603CC036" w14:textId="77777777" w:rsidR="003811C8" w:rsidRPr="003811C8" w:rsidRDefault="003811C8" w:rsidP="003811C8">
      <w:pPr>
        <w:bidi/>
        <w:jc w:val="both"/>
        <w:rPr>
          <w:rFonts w:cs="David" w:hint="cs"/>
          <w:u w:val="single"/>
          <w:rtl/>
        </w:rPr>
      </w:pPr>
    </w:p>
    <w:p w14:paraId="15A6BD13" w14:textId="77777777" w:rsidR="003811C8" w:rsidRPr="003811C8" w:rsidRDefault="003811C8" w:rsidP="003811C8">
      <w:pPr>
        <w:bidi/>
        <w:jc w:val="both"/>
        <w:rPr>
          <w:rFonts w:cs="David" w:hint="cs"/>
          <w:rtl/>
        </w:rPr>
      </w:pPr>
      <w:r w:rsidRPr="003811C8">
        <w:rPr>
          <w:rFonts w:cs="David" w:hint="cs"/>
          <w:rtl/>
        </w:rPr>
        <w:tab/>
        <w:t xml:space="preserve">אם כן, ההצעה תועבר לוועדת העבודה, הרווחה והבריאות. </w:t>
      </w:r>
    </w:p>
    <w:p w14:paraId="38B03322" w14:textId="77777777" w:rsidR="003811C8" w:rsidRPr="003811C8" w:rsidRDefault="003811C8" w:rsidP="003811C8">
      <w:pPr>
        <w:bidi/>
        <w:jc w:val="both"/>
        <w:rPr>
          <w:rFonts w:cs="David" w:hint="cs"/>
          <w:rtl/>
        </w:rPr>
      </w:pPr>
    </w:p>
    <w:p w14:paraId="5AA65FCA" w14:textId="77777777" w:rsidR="003811C8" w:rsidRPr="003811C8" w:rsidRDefault="003811C8" w:rsidP="003811C8">
      <w:pPr>
        <w:pStyle w:val="Heading5"/>
        <w:rPr>
          <w:rFonts w:hint="cs"/>
          <w:sz w:val="24"/>
          <w:rtl/>
        </w:rPr>
      </w:pPr>
      <w:r w:rsidRPr="003811C8">
        <w:rPr>
          <w:rFonts w:hint="cs"/>
          <w:sz w:val="24"/>
          <w:u w:val="single"/>
          <w:rtl/>
        </w:rPr>
        <w:t>מנחם בן-ששון:</w:t>
      </w:r>
    </w:p>
    <w:p w14:paraId="3BB5AA51" w14:textId="77777777" w:rsidR="003811C8" w:rsidRPr="003811C8" w:rsidRDefault="003811C8" w:rsidP="003811C8">
      <w:pPr>
        <w:pStyle w:val="Heading5"/>
        <w:rPr>
          <w:rFonts w:hint="cs"/>
          <w:sz w:val="24"/>
          <w:rtl/>
        </w:rPr>
      </w:pPr>
    </w:p>
    <w:p w14:paraId="4353A869" w14:textId="77777777" w:rsidR="003811C8" w:rsidRPr="003811C8" w:rsidRDefault="003811C8" w:rsidP="003811C8">
      <w:pPr>
        <w:bidi/>
        <w:jc w:val="both"/>
        <w:rPr>
          <w:rFonts w:cs="David" w:hint="cs"/>
          <w:rtl/>
        </w:rPr>
      </w:pPr>
      <w:r w:rsidRPr="003811C8">
        <w:rPr>
          <w:rFonts w:cs="David" w:hint="cs"/>
          <w:rtl/>
        </w:rPr>
        <w:tab/>
        <w:t xml:space="preserve"> אני מבקש רוויזיה.</w:t>
      </w:r>
    </w:p>
    <w:p w14:paraId="7B70ACD1"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גדעון סער:</w:t>
      </w:r>
    </w:p>
    <w:p w14:paraId="2CA2C49D" w14:textId="77777777" w:rsidR="003811C8" w:rsidRPr="003811C8" w:rsidRDefault="003811C8" w:rsidP="003811C8">
      <w:pPr>
        <w:bidi/>
        <w:jc w:val="both"/>
        <w:rPr>
          <w:rFonts w:cs="David" w:hint="cs"/>
          <w:u w:val="single"/>
          <w:rtl/>
        </w:rPr>
      </w:pPr>
    </w:p>
    <w:p w14:paraId="7B5D8A15" w14:textId="77777777" w:rsidR="003811C8" w:rsidRPr="003811C8" w:rsidRDefault="003811C8" w:rsidP="003811C8">
      <w:pPr>
        <w:bidi/>
        <w:jc w:val="both"/>
        <w:rPr>
          <w:rFonts w:cs="David" w:hint="cs"/>
          <w:rtl/>
        </w:rPr>
      </w:pPr>
      <w:r w:rsidRPr="003811C8">
        <w:rPr>
          <w:rFonts w:cs="David" w:hint="cs"/>
          <w:rtl/>
        </w:rPr>
        <w:tab/>
        <w:t xml:space="preserve"> רוויזיה על רוויזיה אני לא מכיר.</w:t>
      </w:r>
    </w:p>
    <w:p w14:paraId="4E8739AB"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מנחם בן-ששון:</w:t>
      </w:r>
    </w:p>
    <w:p w14:paraId="34BC40A5" w14:textId="77777777" w:rsidR="003811C8" w:rsidRPr="003811C8" w:rsidRDefault="003811C8" w:rsidP="003811C8">
      <w:pPr>
        <w:pStyle w:val="Heading5"/>
        <w:rPr>
          <w:rFonts w:hint="cs"/>
          <w:sz w:val="24"/>
          <w:rtl/>
        </w:rPr>
      </w:pPr>
    </w:p>
    <w:p w14:paraId="3508C685" w14:textId="77777777" w:rsidR="003811C8" w:rsidRPr="003811C8" w:rsidRDefault="003811C8" w:rsidP="003811C8">
      <w:pPr>
        <w:bidi/>
        <w:jc w:val="both"/>
        <w:rPr>
          <w:rFonts w:cs="David" w:hint="cs"/>
          <w:rtl/>
        </w:rPr>
      </w:pPr>
      <w:r w:rsidRPr="003811C8">
        <w:rPr>
          <w:rFonts w:cs="David" w:hint="cs"/>
          <w:rtl/>
        </w:rPr>
        <w:tab/>
        <w:t xml:space="preserve"> רוויזיה על קביעת ועדה. </w:t>
      </w:r>
    </w:p>
    <w:p w14:paraId="2CB4A838" w14:textId="77777777" w:rsidR="003811C8" w:rsidRPr="003811C8" w:rsidRDefault="003811C8" w:rsidP="003811C8">
      <w:pPr>
        <w:bidi/>
        <w:jc w:val="both"/>
        <w:rPr>
          <w:rFonts w:cs="David" w:hint="cs"/>
          <w:rtl/>
        </w:rPr>
      </w:pPr>
      <w:r w:rsidRPr="003811C8">
        <w:rPr>
          <w:rFonts w:cs="David"/>
          <w:rtl/>
        </w:rPr>
        <w:br/>
      </w:r>
    </w:p>
    <w:p w14:paraId="29A64642" w14:textId="77777777" w:rsidR="003811C8" w:rsidRPr="003811C8" w:rsidRDefault="003811C8" w:rsidP="003811C8">
      <w:pPr>
        <w:bidi/>
        <w:jc w:val="both"/>
        <w:rPr>
          <w:rFonts w:cs="David" w:hint="cs"/>
          <w:rtl/>
        </w:rPr>
      </w:pPr>
    </w:p>
    <w:p w14:paraId="6AE22A9D"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0189C4AC" w14:textId="77777777" w:rsidR="003811C8" w:rsidRPr="003811C8" w:rsidRDefault="003811C8" w:rsidP="003811C8">
      <w:pPr>
        <w:bidi/>
        <w:jc w:val="both"/>
        <w:rPr>
          <w:rFonts w:cs="David" w:hint="cs"/>
          <w:rtl/>
        </w:rPr>
      </w:pPr>
    </w:p>
    <w:p w14:paraId="1D4AA2E0" w14:textId="77777777" w:rsidR="003811C8" w:rsidRPr="003811C8" w:rsidRDefault="003811C8" w:rsidP="003811C8">
      <w:pPr>
        <w:bidi/>
        <w:jc w:val="both"/>
        <w:rPr>
          <w:rFonts w:cs="David" w:hint="cs"/>
          <w:rtl/>
        </w:rPr>
      </w:pPr>
      <w:r w:rsidRPr="003811C8">
        <w:rPr>
          <w:rFonts w:cs="David" w:hint="cs"/>
          <w:rtl/>
        </w:rPr>
        <w:tab/>
        <w:t>אדוני רוצה שנצביע על הרוויזיה כרגע, או יותר מאוחר?</w:t>
      </w:r>
    </w:p>
    <w:p w14:paraId="53571B2E"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מנחם בן-ששון:</w:t>
      </w:r>
    </w:p>
    <w:p w14:paraId="4FBA94B4" w14:textId="77777777" w:rsidR="003811C8" w:rsidRPr="003811C8" w:rsidRDefault="003811C8" w:rsidP="003811C8">
      <w:pPr>
        <w:pStyle w:val="Heading5"/>
        <w:rPr>
          <w:rFonts w:hint="cs"/>
          <w:sz w:val="24"/>
          <w:rtl/>
        </w:rPr>
      </w:pPr>
    </w:p>
    <w:p w14:paraId="43E7AF95" w14:textId="77777777" w:rsidR="003811C8" w:rsidRPr="003811C8" w:rsidRDefault="003811C8" w:rsidP="003811C8">
      <w:pPr>
        <w:bidi/>
        <w:jc w:val="both"/>
        <w:rPr>
          <w:rFonts w:cs="David" w:hint="cs"/>
          <w:rtl/>
        </w:rPr>
      </w:pPr>
      <w:r w:rsidRPr="003811C8">
        <w:rPr>
          <w:rFonts w:cs="David" w:hint="cs"/>
          <w:rtl/>
        </w:rPr>
        <w:tab/>
        <w:t xml:space="preserve"> לא בוער לי. </w:t>
      </w:r>
    </w:p>
    <w:p w14:paraId="2A47BA14"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היו"ר דוד טל:</w:t>
      </w:r>
    </w:p>
    <w:p w14:paraId="1CBA47AB" w14:textId="77777777" w:rsidR="003811C8" w:rsidRPr="003811C8" w:rsidRDefault="003811C8" w:rsidP="003811C8">
      <w:pPr>
        <w:bidi/>
        <w:jc w:val="both"/>
        <w:rPr>
          <w:rFonts w:cs="David" w:hint="cs"/>
          <w:rtl/>
        </w:rPr>
      </w:pPr>
    </w:p>
    <w:p w14:paraId="315C19A7" w14:textId="77777777" w:rsidR="003811C8" w:rsidRPr="003811C8" w:rsidRDefault="003811C8" w:rsidP="003811C8">
      <w:pPr>
        <w:bidi/>
        <w:jc w:val="both"/>
        <w:rPr>
          <w:rFonts w:cs="David" w:hint="cs"/>
          <w:rtl/>
        </w:rPr>
      </w:pPr>
      <w:r w:rsidRPr="003811C8">
        <w:rPr>
          <w:rFonts w:cs="David" w:hint="cs"/>
          <w:rtl/>
        </w:rPr>
        <w:tab/>
        <w:t>אז נצביע על הרוויזיה - - -</w:t>
      </w:r>
    </w:p>
    <w:p w14:paraId="3550EDCA"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גדעון סער:</w:t>
      </w:r>
    </w:p>
    <w:p w14:paraId="7CBF3B37" w14:textId="77777777" w:rsidR="003811C8" w:rsidRPr="003811C8" w:rsidRDefault="003811C8" w:rsidP="003811C8">
      <w:pPr>
        <w:bidi/>
        <w:jc w:val="both"/>
        <w:rPr>
          <w:rFonts w:cs="David" w:hint="cs"/>
          <w:u w:val="single"/>
          <w:rtl/>
        </w:rPr>
      </w:pPr>
    </w:p>
    <w:p w14:paraId="4F4FAF35" w14:textId="77777777" w:rsidR="003811C8" w:rsidRPr="003811C8" w:rsidRDefault="003811C8" w:rsidP="003811C8">
      <w:pPr>
        <w:bidi/>
        <w:jc w:val="both"/>
        <w:rPr>
          <w:rFonts w:cs="David" w:hint="cs"/>
          <w:rtl/>
        </w:rPr>
      </w:pPr>
      <w:r w:rsidRPr="003811C8">
        <w:rPr>
          <w:rFonts w:cs="David" w:hint="cs"/>
          <w:rtl/>
        </w:rPr>
        <w:tab/>
        <w:t xml:space="preserve"> אני מבקש התייעצות סיעתית. </w:t>
      </w:r>
    </w:p>
    <w:p w14:paraId="3F015268"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היו"ר דוד טל:</w:t>
      </w:r>
    </w:p>
    <w:p w14:paraId="30C32491" w14:textId="77777777" w:rsidR="003811C8" w:rsidRPr="003811C8" w:rsidRDefault="003811C8" w:rsidP="003811C8">
      <w:pPr>
        <w:bidi/>
        <w:jc w:val="both"/>
        <w:rPr>
          <w:rFonts w:cs="David" w:hint="cs"/>
          <w:rtl/>
        </w:rPr>
      </w:pPr>
    </w:p>
    <w:p w14:paraId="495E9EC6" w14:textId="77777777" w:rsidR="003811C8" w:rsidRPr="003811C8" w:rsidRDefault="003811C8" w:rsidP="003811C8">
      <w:pPr>
        <w:bidi/>
        <w:jc w:val="both"/>
        <w:rPr>
          <w:rFonts w:cs="David" w:hint="cs"/>
          <w:rtl/>
        </w:rPr>
      </w:pPr>
      <w:r w:rsidRPr="003811C8">
        <w:rPr>
          <w:rFonts w:cs="David" w:hint="cs"/>
          <w:rtl/>
        </w:rPr>
        <w:tab/>
        <w:t xml:space="preserve">או.קי. לא נמהר, יש לנו את כל הזמן בעולם. </w:t>
      </w:r>
    </w:p>
    <w:p w14:paraId="4DFDF270"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גדעון סער:</w:t>
      </w:r>
    </w:p>
    <w:p w14:paraId="224A8ABB" w14:textId="77777777" w:rsidR="003811C8" w:rsidRPr="003811C8" w:rsidRDefault="003811C8" w:rsidP="003811C8">
      <w:pPr>
        <w:bidi/>
        <w:jc w:val="both"/>
        <w:rPr>
          <w:rFonts w:cs="David" w:hint="cs"/>
          <w:u w:val="single"/>
          <w:rtl/>
        </w:rPr>
      </w:pPr>
    </w:p>
    <w:p w14:paraId="20B8EBD2" w14:textId="77777777" w:rsidR="003811C8" w:rsidRPr="003811C8" w:rsidRDefault="003811C8" w:rsidP="003811C8">
      <w:pPr>
        <w:bidi/>
        <w:jc w:val="both"/>
        <w:rPr>
          <w:rFonts w:cs="David" w:hint="cs"/>
          <w:rtl/>
        </w:rPr>
      </w:pPr>
      <w:r w:rsidRPr="003811C8">
        <w:rPr>
          <w:rFonts w:cs="David" w:hint="cs"/>
          <w:rtl/>
        </w:rPr>
        <w:tab/>
        <w:t xml:space="preserve"> אני מוותר על בקשתי להתייעצות סיעתית. </w:t>
      </w:r>
    </w:p>
    <w:p w14:paraId="713BA07E" w14:textId="77777777" w:rsidR="003811C8" w:rsidRPr="003811C8" w:rsidRDefault="003811C8" w:rsidP="003811C8">
      <w:pPr>
        <w:numPr>
          <w:ilvl w:val="0"/>
          <w:numId w:val="2"/>
        </w:numPr>
        <w:overflowPunct w:val="0"/>
        <w:autoSpaceDE w:val="0"/>
        <w:autoSpaceDN w:val="0"/>
        <w:bidi/>
        <w:adjustRightInd w:val="0"/>
        <w:ind w:right="0"/>
        <w:jc w:val="both"/>
        <w:textAlignment w:val="baseline"/>
        <w:rPr>
          <w:rFonts w:cs="David" w:hint="cs"/>
          <w:b/>
          <w:bCs/>
          <w:u w:val="single"/>
        </w:rPr>
      </w:pPr>
      <w:r w:rsidRPr="003811C8">
        <w:rPr>
          <w:rFonts w:cs="David"/>
          <w:rtl/>
        </w:rPr>
        <w:br w:type="page"/>
      </w:r>
      <w:r w:rsidRPr="003811C8">
        <w:rPr>
          <w:rFonts w:cs="David" w:hint="cs"/>
          <w:b/>
          <w:bCs/>
          <w:u w:val="single"/>
          <w:rtl/>
        </w:rPr>
        <w:t xml:space="preserve">בקשת חבר הכנסת דב </w:t>
      </w:r>
      <w:proofErr w:type="spellStart"/>
      <w:r w:rsidRPr="003811C8">
        <w:rPr>
          <w:rFonts w:cs="David" w:hint="cs"/>
          <w:b/>
          <w:bCs/>
          <w:u w:val="single"/>
          <w:rtl/>
        </w:rPr>
        <w:t>חנין</w:t>
      </w:r>
      <w:proofErr w:type="spellEnd"/>
      <w:r w:rsidRPr="003811C8">
        <w:rPr>
          <w:rFonts w:cs="David" w:hint="cs"/>
          <w:b/>
          <w:bCs/>
          <w:u w:val="single"/>
          <w:rtl/>
        </w:rPr>
        <w:t xml:space="preserve"> להקדמת הדיון בהצעת חוק הביטוח הלאומי (תיקון </w:t>
      </w:r>
      <w:r w:rsidRPr="003811C8">
        <w:rPr>
          <w:rFonts w:cs="David"/>
          <w:b/>
          <w:bCs/>
          <w:u w:val="single"/>
          <w:rtl/>
        </w:rPr>
        <w:t>–</w:t>
      </w:r>
      <w:r w:rsidRPr="003811C8">
        <w:rPr>
          <w:rFonts w:cs="David" w:hint="cs"/>
          <w:b/>
          <w:bCs/>
          <w:u w:val="single"/>
          <w:rtl/>
        </w:rPr>
        <w:t xml:space="preserve"> הקרן לילדים ובני נוער בסיכון), </w:t>
      </w:r>
      <w:proofErr w:type="spellStart"/>
      <w:r w:rsidRPr="003811C8">
        <w:rPr>
          <w:rFonts w:cs="David" w:hint="cs"/>
          <w:b/>
          <w:bCs/>
          <w:u w:val="single"/>
          <w:rtl/>
        </w:rPr>
        <w:t>התשס"ח</w:t>
      </w:r>
      <w:proofErr w:type="spellEnd"/>
      <w:r w:rsidRPr="003811C8">
        <w:rPr>
          <w:rFonts w:cs="David" w:hint="cs"/>
          <w:b/>
          <w:bCs/>
          <w:u w:val="single"/>
          <w:rtl/>
        </w:rPr>
        <w:t>-2007, (פ/3086), לפני הדיון המוקדם</w:t>
      </w:r>
    </w:p>
    <w:p w14:paraId="1788ED60" w14:textId="77777777" w:rsidR="003811C8" w:rsidRPr="003811C8" w:rsidRDefault="003811C8" w:rsidP="003811C8">
      <w:pPr>
        <w:bidi/>
        <w:jc w:val="both"/>
        <w:rPr>
          <w:rFonts w:cs="David" w:hint="cs"/>
          <w:rtl/>
        </w:rPr>
      </w:pPr>
    </w:p>
    <w:p w14:paraId="7B07290E"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5CBEEC3B" w14:textId="77777777" w:rsidR="003811C8" w:rsidRPr="003811C8" w:rsidRDefault="003811C8" w:rsidP="003811C8">
      <w:pPr>
        <w:bidi/>
        <w:jc w:val="both"/>
        <w:rPr>
          <w:rFonts w:cs="David" w:hint="cs"/>
          <w:b/>
          <w:bCs/>
          <w:rtl/>
        </w:rPr>
      </w:pPr>
    </w:p>
    <w:p w14:paraId="23796DE0" w14:textId="77777777" w:rsidR="003811C8" w:rsidRPr="003811C8" w:rsidRDefault="003811C8" w:rsidP="003811C8">
      <w:pPr>
        <w:bidi/>
        <w:jc w:val="both"/>
        <w:rPr>
          <w:rFonts w:cs="David" w:hint="cs"/>
          <w:rtl/>
        </w:rPr>
      </w:pPr>
      <w:r w:rsidRPr="003811C8">
        <w:rPr>
          <w:rFonts w:cs="David" w:hint="cs"/>
          <w:rtl/>
        </w:rPr>
        <w:tab/>
        <w:t xml:space="preserve">אנחנו עוברים לבקשת חבר הכנסת דב </w:t>
      </w:r>
      <w:proofErr w:type="spellStart"/>
      <w:r w:rsidRPr="003811C8">
        <w:rPr>
          <w:rFonts w:cs="David" w:hint="cs"/>
          <w:rtl/>
        </w:rPr>
        <w:t>חנין</w:t>
      </w:r>
      <w:proofErr w:type="spellEnd"/>
      <w:r w:rsidRPr="003811C8">
        <w:rPr>
          <w:rFonts w:cs="David" w:hint="cs"/>
          <w:rtl/>
        </w:rPr>
        <w:t xml:space="preserve">. ידידי ועמיתי, חבר הכנסת </w:t>
      </w:r>
      <w:proofErr w:type="spellStart"/>
      <w:r w:rsidRPr="003811C8">
        <w:rPr>
          <w:rFonts w:cs="David" w:hint="cs"/>
          <w:rtl/>
        </w:rPr>
        <w:t>חנין</w:t>
      </w:r>
      <w:proofErr w:type="spellEnd"/>
      <w:r w:rsidRPr="003811C8">
        <w:rPr>
          <w:rFonts w:cs="David" w:hint="cs"/>
          <w:rtl/>
        </w:rPr>
        <w:t xml:space="preserve">, הוועדה הזאת משתדלת מאוד </w:t>
      </w:r>
      <w:proofErr w:type="spellStart"/>
      <w:r w:rsidRPr="003811C8">
        <w:rPr>
          <w:rFonts w:cs="David" w:hint="cs"/>
          <w:rtl/>
        </w:rPr>
        <w:t>מאוד</w:t>
      </w:r>
      <w:proofErr w:type="spellEnd"/>
      <w:r w:rsidRPr="003811C8">
        <w:rPr>
          <w:rFonts w:cs="David" w:hint="cs"/>
          <w:rtl/>
        </w:rPr>
        <w:t xml:space="preserve"> להגיע בזמן ומתחילה בזמן. </w:t>
      </w:r>
    </w:p>
    <w:p w14:paraId="0478E712"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דב </w:t>
      </w:r>
      <w:proofErr w:type="spellStart"/>
      <w:r w:rsidRPr="003811C8">
        <w:rPr>
          <w:rFonts w:hint="cs"/>
          <w:sz w:val="24"/>
          <w:u w:val="single"/>
          <w:rtl/>
        </w:rPr>
        <w:t>חנין</w:t>
      </w:r>
      <w:proofErr w:type="spellEnd"/>
      <w:r w:rsidRPr="003811C8">
        <w:rPr>
          <w:rFonts w:hint="cs"/>
          <w:sz w:val="24"/>
          <w:u w:val="single"/>
          <w:rtl/>
        </w:rPr>
        <w:t>:</w:t>
      </w:r>
    </w:p>
    <w:p w14:paraId="2D4555F6" w14:textId="77777777" w:rsidR="003811C8" w:rsidRPr="003811C8" w:rsidRDefault="003811C8" w:rsidP="003811C8">
      <w:pPr>
        <w:pStyle w:val="Heading5"/>
        <w:rPr>
          <w:rFonts w:hint="cs"/>
          <w:sz w:val="24"/>
          <w:rtl/>
        </w:rPr>
      </w:pPr>
    </w:p>
    <w:p w14:paraId="57FF8F97" w14:textId="77777777" w:rsidR="003811C8" w:rsidRPr="003811C8" w:rsidRDefault="003811C8" w:rsidP="003811C8">
      <w:pPr>
        <w:bidi/>
        <w:jc w:val="both"/>
        <w:rPr>
          <w:rFonts w:cs="David" w:hint="cs"/>
          <w:rtl/>
        </w:rPr>
      </w:pPr>
      <w:r w:rsidRPr="003811C8">
        <w:rPr>
          <w:rFonts w:cs="David" w:hint="cs"/>
          <w:rtl/>
        </w:rPr>
        <w:tab/>
        <w:t xml:space="preserve"> מה אני אעשה שגם ועדת הפנים מתחילה בזמן ומקיימת את דיוניה בזמן. </w:t>
      </w:r>
    </w:p>
    <w:p w14:paraId="023469CD"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היו"ר דוד טל:</w:t>
      </w:r>
    </w:p>
    <w:p w14:paraId="2FCB9E10" w14:textId="77777777" w:rsidR="003811C8" w:rsidRPr="003811C8" w:rsidRDefault="003811C8" w:rsidP="003811C8">
      <w:pPr>
        <w:bidi/>
        <w:jc w:val="both"/>
        <w:rPr>
          <w:rFonts w:cs="David" w:hint="cs"/>
          <w:rtl/>
        </w:rPr>
      </w:pPr>
    </w:p>
    <w:p w14:paraId="317B9552" w14:textId="77777777" w:rsidR="003811C8" w:rsidRPr="003811C8" w:rsidRDefault="003811C8" w:rsidP="003811C8">
      <w:pPr>
        <w:bidi/>
        <w:jc w:val="both"/>
        <w:rPr>
          <w:rFonts w:cs="David" w:hint="cs"/>
          <w:rtl/>
        </w:rPr>
      </w:pPr>
      <w:r w:rsidRPr="003811C8">
        <w:rPr>
          <w:rFonts w:cs="David" w:hint="cs"/>
          <w:rtl/>
        </w:rPr>
        <w:tab/>
        <w:t xml:space="preserve">חבר הכנסת דב </w:t>
      </w:r>
      <w:proofErr w:type="spellStart"/>
      <w:r w:rsidRPr="003811C8">
        <w:rPr>
          <w:rFonts w:cs="David" w:hint="cs"/>
          <w:rtl/>
        </w:rPr>
        <w:t>חנין</w:t>
      </w:r>
      <w:proofErr w:type="spellEnd"/>
      <w:r w:rsidRPr="003811C8">
        <w:rPr>
          <w:rFonts w:cs="David" w:hint="cs"/>
          <w:rtl/>
        </w:rPr>
        <w:t xml:space="preserve">, יש לך בקשה להקדמת הדיון בהצעת חוק הביטוח הלאומי. פתח פיך ויאירו דבריך. </w:t>
      </w:r>
    </w:p>
    <w:p w14:paraId="6D1C3C89"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דב </w:t>
      </w:r>
      <w:proofErr w:type="spellStart"/>
      <w:r w:rsidRPr="003811C8">
        <w:rPr>
          <w:rFonts w:hint="cs"/>
          <w:sz w:val="24"/>
          <w:u w:val="single"/>
          <w:rtl/>
        </w:rPr>
        <w:t>חנין</w:t>
      </w:r>
      <w:proofErr w:type="spellEnd"/>
      <w:r w:rsidRPr="003811C8">
        <w:rPr>
          <w:rFonts w:hint="cs"/>
          <w:sz w:val="24"/>
          <w:u w:val="single"/>
          <w:rtl/>
        </w:rPr>
        <w:t>:</w:t>
      </w:r>
    </w:p>
    <w:p w14:paraId="6F4B3420" w14:textId="77777777" w:rsidR="003811C8" w:rsidRPr="003811C8" w:rsidRDefault="003811C8" w:rsidP="003811C8">
      <w:pPr>
        <w:pStyle w:val="Heading5"/>
        <w:rPr>
          <w:rFonts w:hint="cs"/>
          <w:sz w:val="24"/>
          <w:rtl/>
        </w:rPr>
      </w:pPr>
    </w:p>
    <w:p w14:paraId="331BA03E" w14:textId="77777777" w:rsidR="003811C8" w:rsidRPr="003811C8" w:rsidRDefault="003811C8" w:rsidP="003811C8">
      <w:pPr>
        <w:bidi/>
        <w:jc w:val="both"/>
        <w:rPr>
          <w:rFonts w:cs="David" w:hint="cs"/>
          <w:rtl/>
        </w:rPr>
      </w:pPr>
      <w:r w:rsidRPr="003811C8">
        <w:rPr>
          <w:rFonts w:cs="David" w:hint="cs"/>
          <w:rtl/>
        </w:rPr>
        <w:tab/>
        <w:t xml:space="preserve"> עמיתי חברי הכנסת, אני רוצה להציג את הנושא ולהסביר למה זה נושא מובהק שמחייב הקדמת דיון, כי אם לא נקדים את הדיון </w:t>
      </w:r>
      <w:r w:rsidRPr="003811C8">
        <w:rPr>
          <w:rFonts w:cs="David"/>
          <w:rtl/>
        </w:rPr>
        <w:t>–</w:t>
      </w:r>
      <w:r w:rsidRPr="003811C8">
        <w:rPr>
          <w:rFonts w:cs="David" w:hint="cs"/>
          <w:rtl/>
        </w:rPr>
        <w:t xml:space="preserve"> תצא ברכה לבטלה. </w:t>
      </w:r>
    </w:p>
    <w:p w14:paraId="45DF44AA" w14:textId="77777777" w:rsidR="003811C8" w:rsidRPr="003811C8" w:rsidRDefault="003811C8" w:rsidP="003811C8">
      <w:pPr>
        <w:bidi/>
        <w:jc w:val="both"/>
        <w:rPr>
          <w:rFonts w:cs="David" w:hint="cs"/>
          <w:rtl/>
        </w:rPr>
      </w:pPr>
    </w:p>
    <w:p w14:paraId="2159F4F1" w14:textId="77777777" w:rsidR="003811C8" w:rsidRPr="003811C8" w:rsidRDefault="003811C8" w:rsidP="003811C8">
      <w:pPr>
        <w:bidi/>
        <w:ind w:firstLine="567"/>
        <w:jc w:val="both"/>
        <w:rPr>
          <w:rFonts w:cs="David" w:hint="cs"/>
          <w:rtl/>
        </w:rPr>
      </w:pPr>
      <w:r w:rsidRPr="003811C8">
        <w:rPr>
          <w:rFonts w:cs="David" w:hint="cs"/>
          <w:rtl/>
        </w:rPr>
        <w:t xml:space="preserve">אני מגיש את הבקשה הזאת להקדמת הדיון בשמי ובשם חבר הכנסת גלנטי, יושב-ראש ועדת העבודה, הרווחה והבריאות, חברת הכנסת </w:t>
      </w:r>
      <w:proofErr w:type="spellStart"/>
      <w:r w:rsidRPr="003811C8">
        <w:rPr>
          <w:rFonts w:cs="David" w:hint="cs"/>
          <w:rtl/>
        </w:rPr>
        <w:t>נאדיה</w:t>
      </w:r>
      <w:proofErr w:type="spellEnd"/>
      <w:r w:rsidRPr="003811C8">
        <w:rPr>
          <w:rFonts w:cs="David" w:hint="cs"/>
          <w:rtl/>
        </w:rPr>
        <w:t xml:space="preserve"> חילו </w:t>
      </w:r>
      <w:r w:rsidRPr="003811C8">
        <w:rPr>
          <w:rFonts w:cs="David"/>
          <w:rtl/>
        </w:rPr>
        <w:t>–</w:t>
      </w:r>
      <w:r w:rsidRPr="003811C8">
        <w:rPr>
          <w:rFonts w:cs="David" w:hint="cs"/>
          <w:rtl/>
        </w:rPr>
        <w:t xml:space="preserve"> שהיא יושבת-ראש הוועדה למעמד הילד, חבר הכנסת רן כהן </w:t>
      </w:r>
      <w:r w:rsidRPr="003811C8">
        <w:rPr>
          <w:rFonts w:cs="David"/>
          <w:rtl/>
        </w:rPr>
        <w:t>–</w:t>
      </w:r>
      <w:r w:rsidRPr="003811C8">
        <w:rPr>
          <w:rFonts w:cs="David" w:hint="cs"/>
          <w:rtl/>
        </w:rPr>
        <w:t xml:space="preserve"> שבוודאי יוסיף בהמשך </w:t>
      </w:r>
      <w:r w:rsidRPr="003811C8">
        <w:rPr>
          <w:rFonts w:cs="David"/>
          <w:rtl/>
        </w:rPr>
        <w:t>–</w:t>
      </w:r>
      <w:r w:rsidRPr="003811C8">
        <w:rPr>
          <w:rFonts w:cs="David" w:hint="cs"/>
          <w:rtl/>
        </w:rPr>
        <w:t xml:space="preserve"> ואנוכי. ארבעתנו יזמנו את הצעת החוק בעקבות דיון שהתקיים בוועדת העבודה והרווחה בעניין הזה.</w:t>
      </w:r>
    </w:p>
    <w:p w14:paraId="13168A76" w14:textId="77777777" w:rsidR="003811C8" w:rsidRPr="003811C8" w:rsidRDefault="003811C8" w:rsidP="003811C8">
      <w:pPr>
        <w:bidi/>
        <w:ind w:firstLine="567"/>
        <w:jc w:val="both"/>
        <w:rPr>
          <w:rFonts w:cs="David" w:hint="cs"/>
          <w:rtl/>
        </w:rPr>
      </w:pPr>
    </w:p>
    <w:p w14:paraId="62CA7A3A" w14:textId="77777777" w:rsidR="003811C8" w:rsidRPr="003811C8" w:rsidRDefault="003811C8" w:rsidP="003811C8">
      <w:pPr>
        <w:bidi/>
        <w:ind w:firstLine="567"/>
        <w:jc w:val="both"/>
        <w:rPr>
          <w:rFonts w:cs="David" w:hint="cs"/>
          <w:rtl/>
        </w:rPr>
      </w:pPr>
      <w:r w:rsidRPr="003811C8">
        <w:rPr>
          <w:rFonts w:cs="David" w:hint="cs"/>
          <w:rtl/>
        </w:rPr>
        <w:t xml:space="preserve">מסתבר כך. בשנת 2003, במסגרת חוק ההסדרים, החליטה ממשלת ישראל להקים קרן במסגרת המוסד לביטוח לאומי, שתפקידה לדאוג לילדים בסיכון. הקרן הזאת הוקמה אז </w:t>
      </w:r>
      <w:r w:rsidRPr="003811C8">
        <w:rPr>
          <w:rFonts w:cs="David"/>
          <w:rtl/>
        </w:rPr>
        <w:t>–</w:t>
      </w:r>
      <w:r w:rsidRPr="003811C8">
        <w:rPr>
          <w:rFonts w:cs="David" w:hint="cs"/>
          <w:rtl/>
        </w:rPr>
        <w:t xml:space="preserve"> מאז פעילה </w:t>
      </w:r>
      <w:r w:rsidRPr="003811C8">
        <w:rPr>
          <w:rFonts w:cs="David"/>
          <w:rtl/>
        </w:rPr>
        <w:t>–</w:t>
      </w:r>
      <w:r w:rsidRPr="003811C8">
        <w:rPr>
          <w:rFonts w:cs="David" w:hint="cs"/>
          <w:rtl/>
        </w:rPr>
        <w:t xml:space="preserve"> אגב תקציב מאוד קטן, כל התקציב של הקרן הזאת הוא 15 מיליון שקלים, אבל הקרן הזאת עושה עבודה נפלאה בעזרה להרבה מאוד מוסדות ולהרבה מאוד גורמים שעוסקים בילדים בסיכון בישראל. </w:t>
      </w:r>
    </w:p>
    <w:p w14:paraId="0CBFE71A" w14:textId="77777777" w:rsidR="003811C8" w:rsidRPr="003811C8" w:rsidRDefault="003811C8" w:rsidP="003811C8">
      <w:pPr>
        <w:bidi/>
        <w:ind w:firstLine="567"/>
        <w:jc w:val="both"/>
        <w:rPr>
          <w:rFonts w:cs="David" w:hint="cs"/>
          <w:rtl/>
        </w:rPr>
      </w:pPr>
    </w:p>
    <w:p w14:paraId="391196BB" w14:textId="77777777" w:rsidR="003811C8" w:rsidRPr="003811C8" w:rsidRDefault="003811C8" w:rsidP="003811C8">
      <w:pPr>
        <w:bidi/>
        <w:ind w:firstLine="567"/>
        <w:jc w:val="both"/>
        <w:rPr>
          <w:rFonts w:cs="David" w:hint="cs"/>
          <w:rtl/>
        </w:rPr>
      </w:pPr>
      <w:r w:rsidRPr="003811C8">
        <w:rPr>
          <w:rFonts w:cs="David" w:hint="cs"/>
          <w:rtl/>
        </w:rPr>
        <w:t>היא עושה את זה במסגרת המוסד לביטוח לאומי והיא עושה את זה היטב, אבל כמו שלעתים קורה אצלנו, אנחנו הבנו בדיון שקיימת הצעה של משרד האוצר בעצם לבטל את קיומה.</w:t>
      </w:r>
    </w:p>
    <w:p w14:paraId="72D045F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3B182FBA" w14:textId="77777777" w:rsidR="003811C8" w:rsidRPr="003811C8" w:rsidRDefault="003811C8" w:rsidP="003811C8">
      <w:pPr>
        <w:bidi/>
        <w:jc w:val="both"/>
        <w:rPr>
          <w:rFonts w:cs="David" w:hint="cs"/>
          <w:rtl/>
        </w:rPr>
      </w:pPr>
    </w:p>
    <w:p w14:paraId="29EBD21B" w14:textId="77777777" w:rsidR="003811C8" w:rsidRPr="003811C8" w:rsidRDefault="003811C8" w:rsidP="003811C8">
      <w:pPr>
        <w:bidi/>
        <w:ind w:firstLine="567"/>
        <w:jc w:val="both"/>
        <w:rPr>
          <w:rFonts w:cs="David" w:hint="cs"/>
          <w:rtl/>
        </w:rPr>
      </w:pPr>
      <w:r w:rsidRPr="003811C8">
        <w:rPr>
          <w:rFonts w:cs="David" w:hint="cs"/>
          <w:rtl/>
        </w:rPr>
        <w:t xml:space="preserve">רק רגע, סליחה, הגעתי. </w:t>
      </w:r>
    </w:p>
    <w:p w14:paraId="56E81FFD"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היו"ר דוד טל:</w:t>
      </w:r>
    </w:p>
    <w:p w14:paraId="22200002" w14:textId="77777777" w:rsidR="003811C8" w:rsidRPr="003811C8" w:rsidRDefault="003811C8" w:rsidP="003811C8">
      <w:pPr>
        <w:bidi/>
        <w:ind w:firstLine="567"/>
        <w:jc w:val="both"/>
        <w:rPr>
          <w:rFonts w:cs="David" w:hint="cs"/>
          <w:rtl/>
        </w:rPr>
      </w:pPr>
    </w:p>
    <w:p w14:paraId="40AD1110" w14:textId="77777777" w:rsidR="003811C8" w:rsidRPr="003811C8" w:rsidRDefault="003811C8" w:rsidP="003811C8">
      <w:pPr>
        <w:bidi/>
        <w:ind w:firstLine="567"/>
        <w:jc w:val="both"/>
        <w:rPr>
          <w:rFonts w:cs="David" w:hint="cs"/>
          <w:rtl/>
        </w:rPr>
      </w:pPr>
      <w:r w:rsidRPr="003811C8">
        <w:rPr>
          <w:rFonts w:cs="David" w:hint="cs"/>
          <w:rtl/>
        </w:rPr>
        <w:t>חבר הכנסת נסים, אני קורא לך לסדר פעם ראשונה.</w:t>
      </w:r>
    </w:p>
    <w:p w14:paraId="4A745F77"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דב </w:t>
      </w:r>
      <w:proofErr w:type="spellStart"/>
      <w:r w:rsidRPr="003811C8">
        <w:rPr>
          <w:rFonts w:hint="cs"/>
          <w:sz w:val="24"/>
          <w:u w:val="single"/>
          <w:rtl/>
        </w:rPr>
        <w:t>חנין</w:t>
      </w:r>
      <w:proofErr w:type="spellEnd"/>
      <w:r w:rsidRPr="003811C8">
        <w:rPr>
          <w:rFonts w:hint="cs"/>
          <w:sz w:val="24"/>
          <w:u w:val="single"/>
          <w:rtl/>
        </w:rPr>
        <w:t>:</w:t>
      </w:r>
    </w:p>
    <w:p w14:paraId="6D7F2B19" w14:textId="77777777" w:rsidR="003811C8" w:rsidRPr="003811C8" w:rsidRDefault="003811C8" w:rsidP="003811C8">
      <w:pPr>
        <w:pStyle w:val="Heading5"/>
        <w:rPr>
          <w:rFonts w:hint="cs"/>
          <w:sz w:val="24"/>
          <w:rtl/>
        </w:rPr>
      </w:pPr>
    </w:p>
    <w:p w14:paraId="42A55A3D" w14:textId="77777777" w:rsidR="003811C8" w:rsidRPr="003811C8" w:rsidRDefault="003811C8" w:rsidP="003811C8">
      <w:pPr>
        <w:bidi/>
        <w:ind w:firstLine="567"/>
        <w:jc w:val="both"/>
        <w:rPr>
          <w:rFonts w:cs="David" w:hint="cs"/>
          <w:rtl/>
        </w:rPr>
      </w:pPr>
      <w:r w:rsidRPr="003811C8">
        <w:rPr>
          <w:rFonts w:cs="David" w:hint="cs"/>
          <w:rtl/>
        </w:rPr>
        <w:t xml:space="preserve">כמו במקרים רבים אצלנו, כשיש משהו טוב </w:t>
      </w:r>
      <w:r w:rsidRPr="003811C8">
        <w:rPr>
          <w:rFonts w:cs="David"/>
          <w:rtl/>
        </w:rPr>
        <w:t>–</w:t>
      </w:r>
      <w:r w:rsidRPr="003811C8">
        <w:rPr>
          <w:rFonts w:cs="David" w:hint="cs"/>
          <w:rtl/>
        </w:rPr>
        <w:t xml:space="preserve"> אנחנו באים לקלקל אותו. </w:t>
      </w:r>
    </w:p>
    <w:p w14:paraId="5C83AF40" w14:textId="77777777" w:rsidR="003811C8" w:rsidRPr="003811C8" w:rsidRDefault="003811C8" w:rsidP="003811C8">
      <w:pPr>
        <w:bidi/>
        <w:ind w:firstLine="567"/>
        <w:jc w:val="both"/>
        <w:rPr>
          <w:rFonts w:cs="David" w:hint="cs"/>
          <w:rtl/>
        </w:rPr>
      </w:pPr>
    </w:p>
    <w:p w14:paraId="42E702F7" w14:textId="77777777" w:rsidR="003811C8" w:rsidRPr="003811C8" w:rsidRDefault="003811C8" w:rsidP="003811C8">
      <w:pPr>
        <w:bidi/>
        <w:ind w:firstLine="567"/>
        <w:jc w:val="both"/>
        <w:rPr>
          <w:rFonts w:cs="David" w:hint="cs"/>
          <w:rtl/>
        </w:rPr>
      </w:pPr>
      <w:r w:rsidRPr="003811C8">
        <w:rPr>
          <w:rFonts w:cs="David" w:hint="cs"/>
          <w:rtl/>
        </w:rPr>
        <w:t xml:space="preserve">ישנה הצעה לבטל את קיומה העצמאי של הקרן לילדים בסיכון. בעצם, כדי שזה יקרה, אנחנו פשוט לא צריכים לעשות שום דבר. כיוון שהקרן הזאת הוקמה כמנגנון זמני, היא בעצם פוסקת לעבוד בסוף שנת 2007. אם אנחנו לא נבצע הליך מהיר של חקיקה </w:t>
      </w:r>
      <w:r w:rsidRPr="003811C8">
        <w:rPr>
          <w:rFonts w:cs="David"/>
          <w:rtl/>
        </w:rPr>
        <w:t>–</w:t>
      </w:r>
      <w:r w:rsidRPr="003811C8">
        <w:rPr>
          <w:rFonts w:cs="David" w:hint="cs"/>
          <w:rtl/>
        </w:rPr>
        <w:t xml:space="preserve"> התוצאה תהיה שבסוף 2007 אין קרן לילדים בסיכון. </w:t>
      </w:r>
    </w:p>
    <w:p w14:paraId="336999F8" w14:textId="77777777" w:rsidR="003811C8" w:rsidRPr="003811C8" w:rsidRDefault="003811C8" w:rsidP="003811C8">
      <w:pPr>
        <w:bidi/>
        <w:ind w:firstLine="567"/>
        <w:jc w:val="both"/>
        <w:rPr>
          <w:rFonts w:cs="David" w:hint="cs"/>
          <w:rtl/>
        </w:rPr>
      </w:pPr>
    </w:p>
    <w:p w14:paraId="75448992" w14:textId="77777777" w:rsidR="003811C8" w:rsidRPr="003811C8" w:rsidRDefault="003811C8" w:rsidP="003811C8">
      <w:pPr>
        <w:bidi/>
        <w:ind w:firstLine="567"/>
        <w:jc w:val="both"/>
        <w:rPr>
          <w:rFonts w:cs="David" w:hint="cs"/>
          <w:rtl/>
        </w:rPr>
      </w:pPr>
      <w:r w:rsidRPr="003811C8">
        <w:rPr>
          <w:rFonts w:cs="David" w:hint="cs"/>
          <w:rtl/>
        </w:rPr>
        <w:t xml:space="preserve">הגורמים המקצועיים שמעורבים בעניין - המוסד לביטוח לאומי </w:t>
      </w:r>
      <w:r w:rsidRPr="003811C8">
        <w:rPr>
          <w:rFonts w:cs="David"/>
          <w:rtl/>
        </w:rPr>
        <w:t>–</w:t>
      </w:r>
      <w:r w:rsidRPr="003811C8">
        <w:rPr>
          <w:rFonts w:cs="David" w:hint="cs"/>
          <w:rtl/>
        </w:rPr>
        <w:t xml:space="preserve"> אני חושב שזאת מסגרת חשובה. משרד הרווחה חושב גם הוא שהקרן הזאת היא חשובה וחשוב לשמור אותה במסגרת המוסד לביטוח לאומי. </w:t>
      </w:r>
    </w:p>
    <w:p w14:paraId="615E9502" w14:textId="77777777" w:rsidR="003811C8" w:rsidRPr="003811C8" w:rsidRDefault="003811C8" w:rsidP="003811C8">
      <w:pPr>
        <w:bidi/>
        <w:ind w:firstLine="567"/>
        <w:jc w:val="both"/>
        <w:rPr>
          <w:rFonts w:cs="David" w:hint="cs"/>
          <w:rtl/>
        </w:rPr>
      </w:pPr>
    </w:p>
    <w:p w14:paraId="04874805" w14:textId="77777777" w:rsidR="003811C8" w:rsidRPr="003811C8" w:rsidRDefault="003811C8" w:rsidP="003811C8">
      <w:pPr>
        <w:bidi/>
        <w:ind w:firstLine="567"/>
        <w:jc w:val="both"/>
        <w:rPr>
          <w:rFonts w:cs="David" w:hint="cs"/>
          <w:rtl/>
        </w:rPr>
      </w:pPr>
      <w:r w:rsidRPr="003811C8">
        <w:rPr>
          <w:rFonts w:cs="David" w:hint="cs"/>
          <w:rtl/>
        </w:rPr>
        <w:t xml:space="preserve">אני ניהלתי הידברות עם אנשי משרד האוצר. אומרים אנשי משרד האוצר </w:t>
      </w:r>
      <w:r w:rsidRPr="003811C8">
        <w:rPr>
          <w:rFonts w:cs="David"/>
          <w:rtl/>
        </w:rPr>
        <w:t>–</w:t>
      </w:r>
      <w:r w:rsidRPr="003811C8">
        <w:rPr>
          <w:rFonts w:cs="David" w:hint="cs"/>
          <w:rtl/>
        </w:rPr>
        <w:t xml:space="preserve"> אני לא יודע אם הם מבטאים את עמדתו של השר, אבל אנשי משרד האוצר שאיתם דיברתי, אמרו: תפקידו של המוסד לביטוח לאומי זה לתת דגים ולא לספק חכות. </w:t>
      </w:r>
    </w:p>
    <w:p w14:paraId="54E29692" w14:textId="77777777" w:rsidR="003811C8" w:rsidRPr="003811C8" w:rsidRDefault="003811C8" w:rsidP="003811C8">
      <w:pPr>
        <w:bidi/>
        <w:ind w:firstLine="567"/>
        <w:jc w:val="both"/>
        <w:rPr>
          <w:rFonts w:cs="David" w:hint="cs"/>
          <w:rtl/>
        </w:rPr>
      </w:pPr>
    </w:p>
    <w:p w14:paraId="13B74612" w14:textId="77777777" w:rsidR="003811C8" w:rsidRPr="003811C8" w:rsidRDefault="003811C8" w:rsidP="003811C8">
      <w:pPr>
        <w:bidi/>
        <w:ind w:firstLine="567"/>
        <w:jc w:val="both"/>
        <w:rPr>
          <w:rFonts w:cs="David" w:hint="cs"/>
          <w:rtl/>
        </w:rPr>
      </w:pPr>
      <w:r w:rsidRPr="003811C8">
        <w:rPr>
          <w:rFonts w:cs="David" w:hint="cs"/>
          <w:rtl/>
        </w:rPr>
        <w:t xml:space="preserve">אני חושב שזאת גישה לא נכונה. אני חושב שהמוסד לביטוח לאומי צריך כמובן לתת דגים- במקרה שצריך לתת דגים </w:t>
      </w:r>
      <w:r w:rsidRPr="003811C8">
        <w:rPr>
          <w:rFonts w:cs="David"/>
          <w:rtl/>
        </w:rPr>
        <w:t>–</w:t>
      </w:r>
      <w:r w:rsidRPr="003811C8">
        <w:rPr>
          <w:rFonts w:cs="David" w:hint="cs"/>
          <w:rtl/>
        </w:rPr>
        <w:t xml:space="preserve"> אבל אם יש לו אפשרות לתת חכות, אני חושב שזה עדיף דווקא לתת חכות, והקרן לילדים בסיכון היא באמת דוגמה של מוסד שנותן חכות. </w:t>
      </w:r>
    </w:p>
    <w:p w14:paraId="7907CAA5" w14:textId="77777777" w:rsidR="003811C8" w:rsidRPr="003811C8" w:rsidRDefault="003811C8" w:rsidP="003811C8">
      <w:pPr>
        <w:bidi/>
        <w:jc w:val="both"/>
        <w:rPr>
          <w:rFonts w:cs="David" w:hint="cs"/>
          <w:u w:val="single"/>
          <w:rtl/>
        </w:rPr>
      </w:pPr>
    </w:p>
    <w:p w14:paraId="3AF61F4B"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0F1B43C3" w14:textId="77777777" w:rsidR="003811C8" w:rsidRPr="003811C8" w:rsidRDefault="003811C8" w:rsidP="003811C8">
      <w:pPr>
        <w:bidi/>
        <w:jc w:val="both"/>
        <w:rPr>
          <w:rFonts w:cs="David" w:hint="cs"/>
          <w:u w:val="single"/>
          <w:rtl/>
        </w:rPr>
      </w:pPr>
    </w:p>
    <w:p w14:paraId="24033635" w14:textId="77777777" w:rsidR="003811C8" w:rsidRPr="003811C8" w:rsidRDefault="003811C8" w:rsidP="003811C8">
      <w:pPr>
        <w:bidi/>
        <w:jc w:val="both"/>
        <w:rPr>
          <w:rFonts w:cs="David" w:hint="cs"/>
          <w:rtl/>
        </w:rPr>
      </w:pPr>
      <w:r w:rsidRPr="003811C8">
        <w:rPr>
          <w:rFonts w:cs="David" w:hint="cs"/>
          <w:rtl/>
        </w:rPr>
        <w:tab/>
        <w:t>תודה.</w:t>
      </w:r>
    </w:p>
    <w:p w14:paraId="2A4342BB"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דב </w:t>
      </w:r>
      <w:proofErr w:type="spellStart"/>
      <w:r w:rsidRPr="003811C8">
        <w:rPr>
          <w:rFonts w:hint="cs"/>
          <w:sz w:val="24"/>
          <w:u w:val="single"/>
          <w:rtl/>
        </w:rPr>
        <w:t>חנין</w:t>
      </w:r>
      <w:proofErr w:type="spellEnd"/>
      <w:r w:rsidRPr="003811C8">
        <w:rPr>
          <w:rFonts w:hint="cs"/>
          <w:sz w:val="24"/>
          <w:u w:val="single"/>
          <w:rtl/>
        </w:rPr>
        <w:t>:</w:t>
      </w:r>
    </w:p>
    <w:p w14:paraId="7163D19A" w14:textId="77777777" w:rsidR="003811C8" w:rsidRPr="003811C8" w:rsidRDefault="003811C8" w:rsidP="003811C8">
      <w:pPr>
        <w:pStyle w:val="Heading5"/>
        <w:rPr>
          <w:rFonts w:hint="cs"/>
          <w:sz w:val="24"/>
          <w:rtl/>
        </w:rPr>
      </w:pPr>
    </w:p>
    <w:p w14:paraId="1D6D00B3" w14:textId="77777777" w:rsidR="003811C8" w:rsidRPr="003811C8" w:rsidRDefault="003811C8" w:rsidP="003811C8">
      <w:pPr>
        <w:bidi/>
        <w:jc w:val="both"/>
        <w:rPr>
          <w:rFonts w:cs="David" w:hint="cs"/>
          <w:rtl/>
        </w:rPr>
      </w:pPr>
      <w:r w:rsidRPr="003811C8">
        <w:rPr>
          <w:rFonts w:cs="David" w:hint="cs"/>
          <w:rtl/>
        </w:rPr>
        <w:tab/>
        <w:t xml:space="preserve">עוד משפט אחד, ברשותך. לפני התחלת הדיון אני שוחחתי עם יושב-ראש הקואליציה, חבר הכנסת </w:t>
      </w:r>
      <w:proofErr w:type="spellStart"/>
      <w:r w:rsidRPr="003811C8">
        <w:rPr>
          <w:rFonts w:cs="David" w:hint="cs"/>
          <w:rtl/>
        </w:rPr>
        <w:t>אפללו</w:t>
      </w:r>
      <w:proofErr w:type="spellEnd"/>
      <w:r w:rsidRPr="003811C8">
        <w:rPr>
          <w:rFonts w:cs="David" w:hint="cs"/>
          <w:rtl/>
        </w:rPr>
        <w:t xml:space="preserve">, ואומר לי חבר הכנסת </w:t>
      </w:r>
      <w:proofErr w:type="spellStart"/>
      <w:r w:rsidRPr="003811C8">
        <w:rPr>
          <w:rFonts w:cs="David" w:hint="cs"/>
          <w:rtl/>
        </w:rPr>
        <w:t>אפללו</w:t>
      </w:r>
      <w:proofErr w:type="spellEnd"/>
      <w:r w:rsidRPr="003811C8">
        <w:rPr>
          <w:rFonts w:cs="David" w:hint="cs"/>
          <w:rtl/>
        </w:rPr>
        <w:t xml:space="preserve"> שהממשלה בעצם מסכימה להאריך את פעולתה של הקרן הזאת במסגרת המוסד לביטוח לאומי </w:t>
      </w:r>
      <w:r w:rsidRPr="003811C8">
        <w:rPr>
          <w:rFonts w:cs="David"/>
          <w:rtl/>
        </w:rPr>
        <w:t>–</w:t>
      </w:r>
      <w:r w:rsidRPr="003811C8">
        <w:rPr>
          <w:rFonts w:cs="David" w:hint="cs"/>
          <w:rtl/>
        </w:rPr>
        <w:t xml:space="preserve"> אם אני הבנתי את זה נכון </w:t>
      </w:r>
      <w:r w:rsidRPr="003811C8">
        <w:rPr>
          <w:rFonts w:cs="David"/>
          <w:rtl/>
        </w:rPr>
        <w:t>–</w:t>
      </w:r>
      <w:r w:rsidRPr="003811C8">
        <w:rPr>
          <w:rFonts w:cs="David" w:hint="cs"/>
          <w:rtl/>
        </w:rPr>
        <w:t xml:space="preserve"> במסגרת המוסד לביטוח לאומי, לשנה. </w:t>
      </w:r>
    </w:p>
    <w:p w14:paraId="79C0A153" w14:textId="77777777" w:rsidR="003811C8" w:rsidRPr="003811C8" w:rsidRDefault="003811C8" w:rsidP="003811C8">
      <w:pPr>
        <w:bidi/>
        <w:jc w:val="both"/>
        <w:rPr>
          <w:rFonts w:cs="David" w:hint="cs"/>
          <w:rtl/>
        </w:rPr>
      </w:pPr>
    </w:p>
    <w:p w14:paraId="6DF9E63C" w14:textId="77777777" w:rsidR="003811C8" w:rsidRPr="003811C8" w:rsidRDefault="003811C8" w:rsidP="003811C8">
      <w:pPr>
        <w:bidi/>
        <w:jc w:val="both"/>
        <w:rPr>
          <w:rFonts w:cs="David" w:hint="cs"/>
          <w:rtl/>
        </w:rPr>
      </w:pPr>
      <w:r w:rsidRPr="003811C8">
        <w:rPr>
          <w:rFonts w:cs="David" w:hint="cs"/>
          <w:rtl/>
        </w:rPr>
        <w:tab/>
        <w:t xml:space="preserve">אני חושב שאם זאת עמדת הממשלה </w:t>
      </w:r>
      <w:r w:rsidRPr="003811C8">
        <w:rPr>
          <w:rFonts w:cs="David"/>
          <w:rtl/>
        </w:rPr>
        <w:t>–</w:t>
      </w:r>
      <w:r w:rsidRPr="003811C8">
        <w:rPr>
          <w:rFonts w:cs="David" w:hint="cs"/>
          <w:rtl/>
        </w:rPr>
        <w:t xml:space="preserve"> אני לא הצלחתי לדבר עם שר הרווחה, לא הצלחתי לתפוס אותו </w:t>
      </w:r>
      <w:r w:rsidRPr="003811C8">
        <w:rPr>
          <w:rFonts w:cs="David"/>
          <w:rtl/>
        </w:rPr>
        <w:t>–</w:t>
      </w:r>
      <w:r w:rsidRPr="003811C8">
        <w:rPr>
          <w:rFonts w:cs="David" w:hint="cs"/>
          <w:rtl/>
        </w:rPr>
        <w:t xml:space="preserve"> אם זאת עמדת הממשלה, אז בוודאי שיש אינטרס של כל הצדדים לקדם את הפתרון הזה באופן מוסכם. אין לי שום התנגדות שזה יוארך בשלב זה לשנה, במסגרת הליכי החקיקה, אבל בכל מקרה, אדוני היושב-ראש, מאוד חשוב לי שיהיה לנו ברור. אם לא נעשה מעשה חקיקתי בכנסת </w:t>
      </w:r>
      <w:r w:rsidRPr="003811C8">
        <w:rPr>
          <w:rFonts w:cs="David"/>
          <w:rtl/>
        </w:rPr>
        <w:t>–</w:t>
      </w:r>
      <w:r w:rsidRPr="003811C8">
        <w:rPr>
          <w:rFonts w:cs="David" w:hint="cs"/>
          <w:rtl/>
        </w:rPr>
        <w:t xml:space="preserve"> התוצאה היא שב-31 בדצמבר אין קרן, ואז אנחנו נוכל להמשיך להתווכח האם זה טוב או שזה רע, אבל לא תהיה לנו קרן. </w:t>
      </w:r>
    </w:p>
    <w:p w14:paraId="27027A0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250FCCC9" w14:textId="77777777" w:rsidR="003811C8" w:rsidRPr="003811C8" w:rsidRDefault="003811C8" w:rsidP="003811C8">
      <w:pPr>
        <w:bidi/>
        <w:jc w:val="both"/>
        <w:rPr>
          <w:rFonts w:cs="David" w:hint="cs"/>
          <w:rtl/>
        </w:rPr>
      </w:pPr>
    </w:p>
    <w:p w14:paraId="6A3012FC" w14:textId="77777777" w:rsidR="003811C8" w:rsidRPr="003811C8" w:rsidRDefault="003811C8" w:rsidP="003811C8">
      <w:pPr>
        <w:bidi/>
        <w:jc w:val="both"/>
        <w:rPr>
          <w:rFonts w:cs="David" w:hint="cs"/>
          <w:rtl/>
        </w:rPr>
      </w:pPr>
      <w:r w:rsidRPr="003811C8">
        <w:rPr>
          <w:rFonts w:cs="David" w:hint="cs"/>
          <w:rtl/>
        </w:rPr>
        <w:tab/>
        <w:t xml:space="preserve">רוצה לומר שרק אם החוק יעבור בקריאה טרומית </w:t>
      </w:r>
      <w:r w:rsidRPr="003811C8">
        <w:rPr>
          <w:rFonts w:cs="David"/>
          <w:rtl/>
        </w:rPr>
        <w:t>–</w:t>
      </w:r>
      <w:r w:rsidRPr="003811C8">
        <w:rPr>
          <w:rFonts w:cs="David" w:hint="cs"/>
          <w:rtl/>
        </w:rPr>
        <w:t xml:space="preserve"> הממשלה באמת תקיים את כוונתה להאריך את התוקף. </w:t>
      </w:r>
    </w:p>
    <w:p w14:paraId="515530D3"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דב </w:t>
      </w:r>
      <w:proofErr w:type="spellStart"/>
      <w:r w:rsidRPr="003811C8">
        <w:rPr>
          <w:rFonts w:hint="cs"/>
          <w:sz w:val="24"/>
          <w:u w:val="single"/>
          <w:rtl/>
        </w:rPr>
        <w:t>חנין</w:t>
      </w:r>
      <w:proofErr w:type="spellEnd"/>
      <w:r w:rsidRPr="003811C8">
        <w:rPr>
          <w:rFonts w:hint="cs"/>
          <w:sz w:val="24"/>
          <w:u w:val="single"/>
          <w:rtl/>
        </w:rPr>
        <w:t>:</w:t>
      </w:r>
    </w:p>
    <w:p w14:paraId="4C3F0257" w14:textId="77777777" w:rsidR="003811C8" w:rsidRPr="003811C8" w:rsidRDefault="003811C8" w:rsidP="003811C8">
      <w:pPr>
        <w:pStyle w:val="Heading5"/>
        <w:rPr>
          <w:rFonts w:hint="cs"/>
          <w:sz w:val="24"/>
          <w:rtl/>
        </w:rPr>
      </w:pPr>
    </w:p>
    <w:p w14:paraId="2849AED4" w14:textId="77777777" w:rsidR="003811C8" w:rsidRPr="003811C8" w:rsidRDefault="003811C8" w:rsidP="003811C8">
      <w:pPr>
        <w:bidi/>
        <w:jc w:val="both"/>
        <w:rPr>
          <w:rFonts w:cs="David" w:hint="cs"/>
          <w:rtl/>
        </w:rPr>
      </w:pPr>
      <w:r w:rsidRPr="003811C8">
        <w:rPr>
          <w:rFonts w:cs="David" w:hint="cs"/>
          <w:rtl/>
        </w:rPr>
        <w:tab/>
        <w:t xml:space="preserve"> אני מאוד מקווה.</w:t>
      </w:r>
    </w:p>
    <w:p w14:paraId="2DC4D21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רן כהן:</w:t>
      </w:r>
    </w:p>
    <w:p w14:paraId="72BC4C03" w14:textId="77777777" w:rsidR="003811C8" w:rsidRPr="003811C8" w:rsidRDefault="003811C8" w:rsidP="003811C8">
      <w:pPr>
        <w:bidi/>
        <w:jc w:val="both"/>
        <w:rPr>
          <w:rFonts w:cs="David" w:hint="cs"/>
          <w:rtl/>
        </w:rPr>
      </w:pPr>
    </w:p>
    <w:p w14:paraId="3CBD0DDE" w14:textId="77777777" w:rsidR="003811C8" w:rsidRPr="003811C8" w:rsidRDefault="003811C8" w:rsidP="003811C8">
      <w:pPr>
        <w:bidi/>
        <w:jc w:val="both"/>
        <w:rPr>
          <w:rFonts w:cs="David" w:hint="cs"/>
          <w:rtl/>
        </w:rPr>
      </w:pPr>
      <w:r w:rsidRPr="003811C8">
        <w:rPr>
          <w:rFonts w:cs="David" w:hint="cs"/>
          <w:rtl/>
        </w:rPr>
        <w:tab/>
        <w:t xml:space="preserve">אדוני היושב-ראש, חברי הכנסת, הרי אנחנו כולנו מנוסים מה זה נקרא לבקש פטור מחובת הנחה. לעתים, אתה רוצה להקדים חוק שלך בעוד כמה שבועות. כאן לא מדובר בכלל על שום מחטף של הקדמת חוק. מדובר על סוגיה טכנית לחלוטין. </w:t>
      </w:r>
    </w:p>
    <w:p w14:paraId="3BC9E460" w14:textId="77777777" w:rsidR="003811C8" w:rsidRPr="003811C8" w:rsidRDefault="003811C8" w:rsidP="003811C8">
      <w:pPr>
        <w:bidi/>
        <w:jc w:val="both"/>
        <w:rPr>
          <w:rFonts w:cs="David" w:hint="cs"/>
          <w:rtl/>
        </w:rPr>
      </w:pPr>
    </w:p>
    <w:p w14:paraId="4B4B11D6" w14:textId="77777777" w:rsidR="003811C8" w:rsidRPr="003811C8" w:rsidRDefault="003811C8" w:rsidP="003811C8">
      <w:pPr>
        <w:bidi/>
        <w:jc w:val="both"/>
        <w:rPr>
          <w:rFonts w:cs="David" w:hint="cs"/>
          <w:rtl/>
        </w:rPr>
      </w:pPr>
      <w:r w:rsidRPr="003811C8">
        <w:rPr>
          <w:rFonts w:cs="David" w:hint="cs"/>
          <w:rtl/>
        </w:rPr>
        <w:tab/>
        <w:t xml:space="preserve">הקרן הזאת לילדים בסיכון </w:t>
      </w:r>
      <w:proofErr w:type="spellStart"/>
      <w:r w:rsidRPr="003811C8">
        <w:rPr>
          <w:rFonts w:cs="David" w:hint="cs"/>
          <w:rtl/>
        </w:rPr>
        <w:t>היתה</w:t>
      </w:r>
      <w:proofErr w:type="spellEnd"/>
      <w:r w:rsidRPr="003811C8">
        <w:rPr>
          <w:rFonts w:cs="David" w:hint="cs"/>
          <w:rtl/>
        </w:rPr>
        <w:t xml:space="preserve"> בהוראת שעה לארבע שנים </w:t>
      </w:r>
      <w:r w:rsidRPr="003811C8">
        <w:rPr>
          <w:rFonts w:cs="David"/>
          <w:rtl/>
        </w:rPr>
        <w:t>–</w:t>
      </w:r>
      <w:r w:rsidRPr="003811C8">
        <w:rPr>
          <w:rFonts w:cs="David" w:hint="cs"/>
          <w:rtl/>
        </w:rPr>
        <w:t xml:space="preserve"> אגב, על-פי הצעת האוצר- ארבע השנים הללו חלפו, במקרה, באופן טכני. </w:t>
      </w:r>
    </w:p>
    <w:p w14:paraId="19F82C37" w14:textId="77777777" w:rsidR="003811C8" w:rsidRPr="003811C8" w:rsidRDefault="003811C8" w:rsidP="003811C8">
      <w:pPr>
        <w:bidi/>
        <w:jc w:val="both"/>
        <w:rPr>
          <w:rFonts w:cs="David" w:hint="cs"/>
          <w:rtl/>
        </w:rPr>
      </w:pPr>
    </w:p>
    <w:p w14:paraId="60C4FBEA" w14:textId="77777777" w:rsidR="003811C8" w:rsidRPr="003811C8" w:rsidRDefault="003811C8" w:rsidP="003811C8">
      <w:pPr>
        <w:bidi/>
        <w:jc w:val="both"/>
        <w:rPr>
          <w:rFonts w:cs="David" w:hint="cs"/>
          <w:rtl/>
        </w:rPr>
      </w:pPr>
      <w:r w:rsidRPr="003811C8">
        <w:rPr>
          <w:rFonts w:cs="David" w:hint="cs"/>
          <w:rtl/>
        </w:rPr>
        <w:tab/>
        <w:t xml:space="preserve">נוצר מצב שבו אם לא תהיה התחלת חקיקה, ייווצר ממש פער בין מה שהיה </w:t>
      </w:r>
      <w:r w:rsidRPr="003811C8">
        <w:rPr>
          <w:rFonts w:cs="David"/>
          <w:rtl/>
        </w:rPr>
        <w:t>–</w:t>
      </w:r>
      <w:r w:rsidRPr="003811C8">
        <w:rPr>
          <w:rFonts w:cs="David" w:hint="cs"/>
          <w:rtl/>
        </w:rPr>
        <w:t xml:space="preserve"> והוא מאוד חיוני, אגב, לדעת הכול, אפילו האוצר מודה שהקרן הזאת היא בעלת חשיבות רבה </w:t>
      </w:r>
      <w:r w:rsidRPr="003811C8">
        <w:rPr>
          <w:rFonts w:cs="David"/>
          <w:rtl/>
        </w:rPr>
        <w:t>–</w:t>
      </w:r>
      <w:r w:rsidRPr="003811C8">
        <w:rPr>
          <w:rFonts w:cs="David" w:hint="cs"/>
          <w:rtl/>
        </w:rPr>
        <w:t xml:space="preserve"> לבין ההמשכיות שצריכה לטפל בילדים האלה בסיכון, אגב בעיקר בנושא מניעה. </w:t>
      </w:r>
    </w:p>
    <w:p w14:paraId="00013A38" w14:textId="77777777" w:rsidR="003811C8" w:rsidRPr="003811C8" w:rsidRDefault="003811C8" w:rsidP="003811C8">
      <w:pPr>
        <w:bidi/>
        <w:jc w:val="both"/>
        <w:rPr>
          <w:rFonts w:cs="David" w:hint="cs"/>
          <w:rtl/>
        </w:rPr>
      </w:pPr>
    </w:p>
    <w:p w14:paraId="4A2333A3" w14:textId="77777777" w:rsidR="003811C8" w:rsidRPr="003811C8" w:rsidRDefault="003811C8" w:rsidP="003811C8">
      <w:pPr>
        <w:bidi/>
        <w:jc w:val="both"/>
        <w:rPr>
          <w:rFonts w:cs="David" w:hint="cs"/>
          <w:rtl/>
        </w:rPr>
      </w:pPr>
      <w:r w:rsidRPr="003811C8">
        <w:rPr>
          <w:rFonts w:cs="David" w:hint="cs"/>
          <w:rtl/>
        </w:rPr>
        <w:tab/>
        <w:t xml:space="preserve">ואתם יודעים </w:t>
      </w:r>
      <w:r w:rsidRPr="003811C8">
        <w:rPr>
          <w:rFonts w:cs="David"/>
          <w:rtl/>
        </w:rPr>
        <w:t>–</w:t>
      </w:r>
      <w:r w:rsidRPr="003811C8">
        <w:rPr>
          <w:rFonts w:cs="David" w:hint="cs"/>
          <w:rtl/>
        </w:rPr>
        <w:t xml:space="preserve"> אם מניעה לא נמשכת, הסכנות באות כמובן בשיטפון גדול, ההוצאות הרבה יותר גדולות והנזק הרבה יותר גדול. </w:t>
      </w:r>
    </w:p>
    <w:p w14:paraId="4380BE05" w14:textId="77777777" w:rsidR="003811C8" w:rsidRPr="003811C8" w:rsidRDefault="003811C8" w:rsidP="003811C8">
      <w:pPr>
        <w:bidi/>
        <w:jc w:val="both"/>
        <w:rPr>
          <w:rFonts w:cs="David" w:hint="cs"/>
          <w:rtl/>
        </w:rPr>
      </w:pPr>
    </w:p>
    <w:p w14:paraId="3D06AA4C"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43BFEF57" w14:textId="77777777" w:rsidR="003811C8" w:rsidRPr="003811C8" w:rsidRDefault="003811C8" w:rsidP="003811C8">
      <w:pPr>
        <w:bidi/>
        <w:jc w:val="both"/>
        <w:rPr>
          <w:rFonts w:cs="David" w:hint="cs"/>
          <w:rtl/>
        </w:rPr>
      </w:pPr>
    </w:p>
    <w:p w14:paraId="354DAC41" w14:textId="77777777" w:rsidR="003811C8" w:rsidRPr="003811C8" w:rsidRDefault="003811C8" w:rsidP="003811C8">
      <w:pPr>
        <w:bidi/>
        <w:jc w:val="both"/>
        <w:rPr>
          <w:rFonts w:cs="David" w:hint="cs"/>
          <w:rtl/>
        </w:rPr>
      </w:pPr>
      <w:r w:rsidRPr="003811C8">
        <w:rPr>
          <w:rFonts w:cs="David" w:hint="cs"/>
          <w:rtl/>
        </w:rPr>
        <w:tab/>
        <w:t xml:space="preserve">הנזק ברור. </w:t>
      </w:r>
    </w:p>
    <w:p w14:paraId="7FD616AC"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רן כהן:</w:t>
      </w:r>
    </w:p>
    <w:p w14:paraId="5330B540" w14:textId="77777777" w:rsidR="003811C8" w:rsidRPr="003811C8" w:rsidRDefault="003811C8" w:rsidP="003811C8">
      <w:pPr>
        <w:bidi/>
        <w:jc w:val="both"/>
        <w:rPr>
          <w:rFonts w:cs="David" w:hint="cs"/>
          <w:rtl/>
        </w:rPr>
      </w:pPr>
    </w:p>
    <w:p w14:paraId="0EA64054" w14:textId="77777777" w:rsidR="003811C8" w:rsidRPr="003811C8" w:rsidRDefault="003811C8" w:rsidP="003811C8">
      <w:pPr>
        <w:bidi/>
        <w:jc w:val="both"/>
        <w:rPr>
          <w:rFonts w:cs="David" w:hint="cs"/>
          <w:rtl/>
        </w:rPr>
      </w:pPr>
      <w:r w:rsidRPr="003811C8">
        <w:rPr>
          <w:rFonts w:cs="David" w:hint="cs"/>
          <w:rtl/>
        </w:rPr>
        <w:tab/>
        <w:t xml:space="preserve">נדמה לי שהנזק ברור, ואין פה שום בעיה לקואליציה ולא לאף אחד. </w:t>
      </w:r>
    </w:p>
    <w:p w14:paraId="1AFE9575"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3B87329" w14:textId="77777777" w:rsidR="003811C8" w:rsidRPr="003811C8" w:rsidRDefault="003811C8" w:rsidP="003811C8">
      <w:pPr>
        <w:pStyle w:val="Heading5"/>
        <w:rPr>
          <w:rFonts w:hint="cs"/>
          <w:sz w:val="24"/>
          <w:rtl/>
        </w:rPr>
      </w:pPr>
    </w:p>
    <w:p w14:paraId="4626B493" w14:textId="77777777" w:rsidR="003811C8" w:rsidRPr="003811C8" w:rsidRDefault="003811C8" w:rsidP="003811C8">
      <w:pPr>
        <w:bidi/>
        <w:jc w:val="both"/>
        <w:rPr>
          <w:rFonts w:cs="David" w:hint="cs"/>
          <w:rtl/>
        </w:rPr>
      </w:pPr>
      <w:r w:rsidRPr="003811C8">
        <w:rPr>
          <w:rFonts w:cs="David" w:hint="cs"/>
          <w:rtl/>
        </w:rPr>
        <w:tab/>
        <w:t xml:space="preserve"> אני רק רוצה לשאול איך מתכוונת הממשלה לעשות את ההארכה בשנה, באיזו פרוצדורה. </w:t>
      </w:r>
    </w:p>
    <w:p w14:paraId="55EA4C9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יעקב </w:t>
      </w:r>
      <w:proofErr w:type="spellStart"/>
      <w:r w:rsidRPr="003811C8">
        <w:rPr>
          <w:rFonts w:cs="David" w:hint="cs"/>
          <w:u w:val="single"/>
          <w:rtl/>
        </w:rPr>
        <w:t>מרגי</w:t>
      </w:r>
      <w:proofErr w:type="spellEnd"/>
      <w:r w:rsidRPr="003811C8">
        <w:rPr>
          <w:rFonts w:cs="David" w:hint="cs"/>
          <w:u w:val="single"/>
          <w:rtl/>
        </w:rPr>
        <w:t>:</w:t>
      </w:r>
    </w:p>
    <w:p w14:paraId="1888E086" w14:textId="77777777" w:rsidR="003811C8" w:rsidRPr="003811C8" w:rsidRDefault="003811C8" w:rsidP="003811C8">
      <w:pPr>
        <w:bidi/>
        <w:jc w:val="both"/>
        <w:rPr>
          <w:rFonts w:cs="David" w:hint="cs"/>
          <w:rtl/>
        </w:rPr>
      </w:pPr>
    </w:p>
    <w:p w14:paraId="561A39D6" w14:textId="77777777" w:rsidR="003811C8" w:rsidRPr="003811C8" w:rsidRDefault="003811C8" w:rsidP="003811C8">
      <w:pPr>
        <w:bidi/>
        <w:jc w:val="both"/>
        <w:rPr>
          <w:rFonts w:cs="David" w:hint="cs"/>
          <w:rtl/>
        </w:rPr>
      </w:pPr>
      <w:r w:rsidRPr="003811C8">
        <w:rPr>
          <w:rFonts w:cs="David" w:hint="cs"/>
          <w:rtl/>
        </w:rPr>
        <w:tab/>
        <w:t xml:space="preserve"> היא פשוט לא מבטלת. </w:t>
      </w:r>
    </w:p>
    <w:p w14:paraId="4729B9A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6C53A7A" w14:textId="77777777" w:rsidR="003811C8" w:rsidRPr="003811C8" w:rsidRDefault="003811C8" w:rsidP="003811C8">
      <w:pPr>
        <w:bidi/>
        <w:jc w:val="both"/>
        <w:rPr>
          <w:rFonts w:cs="David" w:hint="cs"/>
          <w:rtl/>
        </w:rPr>
      </w:pPr>
    </w:p>
    <w:p w14:paraId="7761343B" w14:textId="77777777" w:rsidR="003811C8" w:rsidRPr="003811C8" w:rsidRDefault="003811C8" w:rsidP="003811C8">
      <w:pPr>
        <w:bidi/>
        <w:jc w:val="both"/>
        <w:rPr>
          <w:rFonts w:cs="David" w:hint="cs"/>
          <w:rtl/>
        </w:rPr>
      </w:pPr>
      <w:r w:rsidRPr="003811C8">
        <w:rPr>
          <w:rFonts w:cs="David" w:hint="cs"/>
          <w:rtl/>
        </w:rPr>
        <w:tab/>
        <w:t>זאת הוראת שעה, לא?</w:t>
      </w:r>
    </w:p>
    <w:p w14:paraId="671DBA6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7A863007" w14:textId="77777777" w:rsidR="003811C8" w:rsidRPr="003811C8" w:rsidRDefault="003811C8" w:rsidP="003811C8">
      <w:pPr>
        <w:bidi/>
        <w:jc w:val="both"/>
        <w:rPr>
          <w:rFonts w:cs="David" w:hint="cs"/>
          <w:rtl/>
        </w:rPr>
      </w:pPr>
    </w:p>
    <w:p w14:paraId="08ED787A" w14:textId="77777777" w:rsidR="003811C8" w:rsidRPr="003811C8" w:rsidRDefault="003811C8" w:rsidP="003811C8">
      <w:pPr>
        <w:bidi/>
        <w:jc w:val="both"/>
        <w:rPr>
          <w:rFonts w:cs="David" w:hint="cs"/>
          <w:rtl/>
        </w:rPr>
      </w:pPr>
      <w:r w:rsidRPr="003811C8">
        <w:rPr>
          <w:rFonts w:cs="David" w:hint="cs"/>
          <w:rtl/>
        </w:rPr>
        <w:tab/>
        <w:t xml:space="preserve">זוהי הוראת שעה, כל שנה אנחנו מאריכים את זה, פשוטו כמשמעו. אני דיברתי עם חבר הכנסת דב </w:t>
      </w:r>
      <w:proofErr w:type="spellStart"/>
      <w:r w:rsidRPr="003811C8">
        <w:rPr>
          <w:rFonts w:cs="David" w:hint="cs"/>
          <w:rtl/>
        </w:rPr>
        <w:t>חנין</w:t>
      </w:r>
      <w:proofErr w:type="spellEnd"/>
      <w:r w:rsidRPr="003811C8">
        <w:rPr>
          <w:rFonts w:cs="David" w:hint="cs"/>
          <w:rtl/>
        </w:rPr>
        <w:t xml:space="preserve">  </w:t>
      </w:r>
      <w:r w:rsidRPr="003811C8">
        <w:rPr>
          <w:rFonts w:cs="David"/>
          <w:rtl/>
        </w:rPr>
        <w:t>–</w:t>
      </w:r>
      <w:r w:rsidRPr="003811C8">
        <w:rPr>
          <w:rFonts w:cs="David" w:hint="cs"/>
          <w:rtl/>
        </w:rPr>
        <w:t xml:space="preserve"> הוא רוצה להביא את זה על-ידי חקיקה, וזוהי הוראת שעה, כל שנה מאריכים את זה לעוד שנה.</w:t>
      </w:r>
    </w:p>
    <w:p w14:paraId="1933A495"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D3DADCF" w14:textId="77777777" w:rsidR="003811C8" w:rsidRPr="003811C8" w:rsidRDefault="003811C8" w:rsidP="003811C8">
      <w:pPr>
        <w:bidi/>
        <w:jc w:val="both"/>
        <w:rPr>
          <w:rFonts w:cs="David" w:hint="cs"/>
          <w:rtl/>
        </w:rPr>
      </w:pPr>
    </w:p>
    <w:p w14:paraId="7241DB8D" w14:textId="77777777" w:rsidR="003811C8" w:rsidRPr="003811C8" w:rsidRDefault="003811C8" w:rsidP="003811C8">
      <w:pPr>
        <w:bidi/>
        <w:jc w:val="both"/>
        <w:rPr>
          <w:rFonts w:cs="David" w:hint="cs"/>
          <w:rtl/>
        </w:rPr>
      </w:pPr>
      <w:r w:rsidRPr="003811C8">
        <w:rPr>
          <w:rFonts w:cs="David" w:hint="cs"/>
          <w:rtl/>
        </w:rPr>
        <w:tab/>
        <w:t>אתה יכול להבטיח לנו, אדוני, שהוראת השעה הזאת תוארך לעוד שנה?</w:t>
      </w:r>
    </w:p>
    <w:p w14:paraId="6390AC14"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40265ED8" w14:textId="77777777" w:rsidR="003811C8" w:rsidRPr="003811C8" w:rsidRDefault="003811C8" w:rsidP="003811C8">
      <w:pPr>
        <w:bidi/>
        <w:jc w:val="both"/>
        <w:rPr>
          <w:rFonts w:cs="David" w:hint="cs"/>
          <w:rtl/>
        </w:rPr>
      </w:pPr>
    </w:p>
    <w:p w14:paraId="1B116DAC" w14:textId="77777777" w:rsidR="003811C8" w:rsidRPr="003811C8" w:rsidRDefault="003811C8" w:rsidP="003811C8">
      <w:pPr>
        <w:bidi/>
        <w:jc w:val="both"/>
        <w:rPr>
          <w:rFonts w:cs="David" w:hint="cs"/>
          <w:rtl/>
        </w:rPr>
      </w:pPr>
      <w:r w:rsidRPr="003811C8">
        <w:rPr>
          <w:rFonts w:cs="David" w:hint="cs"/>
          <w:rtl/>
        </w:rPr>
        <w:tab/>
        <w:t xml:space="preserve"> נאמר לי על-ידי יועץ השר, שמאריכים את זה לעוד שנה. הצעתי לחבר הכנסת דב </w:t>
      </w:r>
      <w:proofErr w:type="spellStart"/>
      <w:r w:rsidRPr="003811C8">
        <w:rPr>
          <w:rFonts w:cs="David" w:hint="cs"/>
          <w:rtl/>
        </w:rPr>
        <w:t>חנין</w:t>
      </w:r>
      <w:proofErr w:type="spellEnd"/>
      <w:r w:rsidRPr="003811C8">
        <w:rPr>
          <w:rFonts w:cs="David" w:hint="cs"/>
          <w:rtl/>
        </w:rPr>
        <w:t xml:space="preserve"> שיעלה את זה בשאילתא והשר יענה לו מעל הדוכן ויגיד לו בדיוק מה כוונת הממשלה. אני לא חושב שזה נושא שצריך להביא אותו הנה, ואם הוא רוצה להביא זאת בחקיקה </w:t>
      </w:r>
      <w:r w:rsidRPr="003811C8">
        <w:rPr>
          <w:rFonts w:cs="David"/>
          <w:rtl/>
        </w:rPr>
        <w:t>–</w:t>
      </w:r>
      <w:r w:rsidRPr="003811C8">
        <w:rPr>
          <w:rFonts w:cs="David" w:hint="cs"/>
          <w:rtl/>
        </w:rPr>
        <w:t xml:space="preserve"> אנחנו מתנגדים לחלוטין. </w:t>
      </w:r>
    </w:p>
    <w:p w14:paraId="06A913DD"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1F6BB77D" w14:textId="77777777" w:rsidR="003811C8" w:rsidRPr="003811C8" w:rsidRDefault="003811C8" w:rsidP="003811C8">
      <w:pPr>
        <w:pStyle w:val="Heading5"/>
        <w:rPr>
          <w:rFonts w:hint="cs"/>
          <w:sz w:val="24"/>
          <w:rtl/>
        </w:rPr>
      </w:pPr>
    </w:p>
    <w:p w14:paraId="026B04B7" w14:textId="77777777" w:rsidR="003811C8" w:rsidRPr="003811C8" w:rsidRDefault="003811C8" w:rsidP="003811C8">
      <w:pPr>
        <w:bidi/>
        <w:jc w:val="both"/>
        <w:rPr>
          <w:rFonts w:cs="David" w:hint="cs"/>
          <w:rtl/>
        </w:rPr>
      </w:pPr>
      <w:r w:rsidRPr="003811C8">
        <w:rPr>
          <w:rFonts w:cs="David" w:hint="cs"/>
          <w:rtl/>
        </w:rPr>
        <w:tab/>
        <w:t xml:space="preserve">או  לחילופין </w:t>
      </w:r>
      <w:r w:rsidRPr="003811C8">
        <w:rPr>
          <w:rFonts w:cs="David"/>
          <w:rtl/>
        </w:rPr>
        <w:t>–</w:t>
      </w:r>
      <w:r w:rsidRPr="003811C8">
        <w:rPr>
          <w:rFonts w:cs="David" w:hint="cs"/>
          <w:rtl/>
        </w:rPr>
        <w:t xml:space="preserve"> תחכו עוד יום, ויגידו לנו איך מתכוונים לעשות את זה.</w:t>
      </w:r>
    </w:p>
    <w:p w14:paraId="5EA08CD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047DBF7" w14:textId="77777777" w:rsidR="003811C8" w:rsidRPr="003811C8" w:rsidRDefault="003811C8" w:rsidP="003811C8">
      <w:pPr>
        <w:bidi/>
        <w:jc w:val="both"/>
        <w:rPr>
          <w:rFonts w:cs="David" w:hint="cs"/>
          <w:rtl/>
        </w:rPr>
      </w:pPr>
    </w:p>
    <w:p w14:paraId="6FCE64A0" w14:textId="77777777" w:rsidR="003811C8" w:rsidRPr="003811C8" w:rsidRDefault="003811C8" w:rsidP="003811C8">
      <w:pPr>
        <w:bidi/>
        <w:jc w:val="both"/>
        <w:rPr>
          <w:rFonts w:cs="David" w:hint="cs"/>
          <w:rtl/>
        </w:rPr>
      </w:pPr>
      <w:r w:rsidRPr="003811C8">
        <w:rPr>
          <w:rFonts w:cs="David" w:hint="cs"/>
          <w:rtl/>
        </w:rPr>
        <w:tab/>
        <w:t>אני חושב שראוי היה לחכות ולראות איך הממשלה מתכוונת לעשות את זה.</w:t>
      </w:r>
    </w:p>
    <w:p w14:paraId="5BF73C6B"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6D5BD19" w14:textId="77777777" w:rsidR="003811C8" w:rsidRPr="003811C8" w:rsidRDefault="003811C8" w:rsidP="003811C8">
      <w:pPr>
        <w:bidi/>
        <w:jc w:val="both"/>
        <w:rPr>
          <w:rFonts w:cs="David" w:hint="cs"/>
          <w:rtl/>
        </w:rPr>
      </w:pPr>
    </w:p>
    <w:p w14:paraId="40C434F5" w14:textId="77777777" w:rsidR="003811C8" w:rsidRPr="003811C8" w:rsidRDefault="003811C8" w:rsidP="003811C8">
      <w:pPr>
        <w:bidi/>
        <w:jc w:val="both"/>
        <w:rPr>
          <w:rFonts w:cs="David" w:hint="cs"/>
          <w:rtl/>
        </w:rPr>
      </w:pPr>
      <w:r w:rsidRPr="003811C8">
        <w:rPr>
          <w:rFonts w:cs="David" w:hint="cs"/>
          <w:rtl/>
        </w:rPr>
        <w:tab/>
        <w:t xml:space="preserve">חבר הכנסת </w:t>
      </w:r>
      <w:proofErr w:type="spellStart"/>
      <w:r w:rsidRPr="003811C8">
        <w:rPr>
          <w:rFonts w:cs="David" w:hint="cs"/>
          <w:rtl/>
        </w:rPr>
        <w:t>אפללו</w:t>
      </w:r>
      <w:proofErr w:type="spellEnd"/>
      <w:r w:rsidRPr="003811C8">
        <w:rPr>
          <w:rFonts w:cs="David" w:hint="cs"/>
          <w:rtl/>
        </w:rPr>
        <w:t xml:space="preserve">, אני גם חצוי בנושא הזה. אני תומך מאוד בהצעה של חבר הכנסת דב </w:t>
      </w:r>
      <w:proofErr w:type="spellStart"/>
      <w:r w:rsidRPr="003811C8">
        <w:rPr>
          <w:rFonts w:cs="David" w:hint="cs"/>
          <w:rtl/>
        </w:rPr>
        <w:t>חנין</w:t>
      </w:r>
      <w:proofErr w:type="spellEnd"/>
      <w:r w:rsidRPr="003811C8">
        <w:rPr>
          <w:rFonts w:cs="David" w:hint="cs"/>
          <w:rtl/>
        </w:rPr>
        <w:t xml:space="preserve">, אבל אם אדוני אומר שהממשלה מתחייבת </w:t>
      </w:r>
      <w:r w:rsidRPr="003811C8">
        <w:rPr>
          <w:rFonts w:cs="David"/>
          <w:rtl/>
        </w:rPr>
        <w:t>–</w:t>
      </w:r>
      <w:r w:rsidRPr="003811C8">
        <w:rPr>
          <w:rFonts w:cs="David" w:hint="cs"/>
          <w:rtl/>
        </w:rPr>
        <w:t xml:space="preserve"> זה דבר אחר.</w:t>
      </w:r>
    </w:p>
    <w:p w14:paraId="423082C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רן כהן:</w:t>
      </w:r>
    </w:p>
    <w:p w14:paraId="5A15FC16" w14:textId="77777777" w:rsidR="003811C8" w:rsidRPr="003811C8" w:rsidRDefault="003811C8" w:rsidP="003811C8">
      <w:pPr>
        <w:bidi/>
        <w:jc w:val="both"/>
        <w:rPr>
          <w:rFonts w:cs="David" w:hint="cs"/>
          <w:rtl/>
        </w:rPr>
      </w:pPr>
    </w:p>
    <w:p w14:paraId="1874B222" w14:textId="77777777" w:rsidR="003811C8" w:rsidRPr="003811C8" w:rsidRDefault="003811C8" w:rsidP="003811C8">
      <w:pPr>
        <w:bidi/>
        <w:jc w:val="both"/>
        <w:rPr>
          <w:rFonts w:cs="David" w:hint="cs"/>
          <w:rtl/>
        </w:rPr>
      </w:pPr>
      <w:r w:rsidRPr="003811C8">
        <w:rPr>
          <w:rFonts w:cs="David" w:hint="cs"/>
          <w:rtl/>
        </w:rPr>
        <w:tab/>
        <w:t xml:space="preserve"> הממשלה יכולה להתחייב רק בצורה של הצעת חוק. </w:t>
      </w:r>
    </w:p>
    <w:p w14:paraId="4FE2898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40C315AD" w14:textId="77777777" w:rsidR="003811C8" w:rsidRPr="003811C8" w:rsidRDefault="003811C8" w:rsidP="003811C8">
      <w:pPr>
        <w:bidi/>
        <w:jc w:val="both"/>
        <w:rPr>
          <w:rFonts w:cs="David" w:hint="cs"/>
          <w:rtl/>
        </w:rPr>
      </w:pPr>
    </w:p>
    <w:p w14:paraId="17235D93" w14:textId="77777777" w:rsidR="003811C8" w:rsidRPr="003811C8" w:rsidRDefault="003811C8" w:rsidP="003811C8">
      <w:pPr>
        <w:bidi/>
        <w:jc w:val="both"/>
        <w:rPr>
          <w:rFonts w:cs="David" w:hint="cs"/>
          <w:rtl/>
        </w:rPr>
      </w:pPr>
      <w:r w:rsidRPr="003811C8">
        <w:rPr>
          <w:rFonts w:cs="David" w:hint="cs"/>
          <w:rtl/>
        </w:rPr>
        <w:tab/>
        <w:t xml:space="preserve"> לא, לא בהצעת חוק. בתקנות </w:t>
      </w:r>
      <w:r w:rsidRPr="003811C8">
        <w:rPr>
          <w:rFonts w:cs="David"/>
          <w:rtl/>
        </w:rPr>
        <w:t>–</w:t>
      </w:r>
      <w:r w:rsidRPr="003811C8">
        <w:rPr>
          <w:rFonts w:cs="David" w:hint="cs"/>
          <w:rtl/>
        </w:rPr>
        <w:t xml:space="preserve"> כפי שהיה עד היום. </w:t>
      </w:r>
    </w:p>
    <w:p w14:paraId="42C98E12"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דב </w:t>
      </w:r>
      <w:proofErr w:type="spellStart"/>
      <w:r w:rsidRPr="003811C8">
        <w:rPr>
          <w:rFonts w:hint="cs"/>
          <w:sz w:val="24"/>
          <w:u w:val="single"/>
          <w:rtl/>
        </w:rPr>
        <w:t>חנין</w:t>
      </w:r>
      <w:proofErr w:type="spellEnd"/>
      <w:r w:rsidRPr="003811C8">
        <w:rPr>
          <w:rFonts w:hint="cs"/>
          <w:sz w:val="24"/>
          <w:u w:val="single"/>
          <w:rtl/>
        </w:rPr>
        <w:t>:</w:t>
      </w:r>
    </w:p>
    <w:p w14:paraId="495C0ED2" w14:textId="77777777" w:rsidR="003811C8" w:rsidRPr="003811C8" w:rsidRDefault="003811C8" w:rsidP="003811C8">
      <w:pPr>
        <w:pStyle w:val="Heading5"/>
        <w:rPr>
          <w:rFonts w:hint="cs"/>
          <w:sz w:val="24"/>
          <w:rtl/>
        </w:rPr>
      </w:pPr>
    </w:p>
    <w:p w14:paraId="6BB176A9" w14:textId="77777777" w:rsidR="003811C8" w:rsidRPr="003811C8" w:rsidRDefault="003811C8" w:rsidP="003811C8">
      <w:pPr>
        <w:bidi/>
        <w:jc w:val="both"/>
        <w:rPr>
          <w:rFonts w:cs="David" w:hint="cs"/>
          <w:rtl/>
        </w:rPr>
      </w:pPr>
      <w:r w:rsidRPr="003811C8">
        <w:rPr>
          <w:rFonts w:cs="David" w:hint="cs"/>
          <w:rtl/>
        </w:rPr>
        <w:tab/>
        <w:t xml:space="preserve"> זוהי הוראת שעה בחוק.</w:t>
      </w:r>
    </w:p>
    <w:p w14:paraId="12223293" w14:textId="77777777" w:rsidR="003811C8" w:rsidRPr="003811C8" w:rsidRDefault="003811C8" w:rsidP="003811C8">
      <w:pPr>
        <w:bidi/>
        <w:jc w:val="both"/>
        <w:rPr>
          <w:rFonts w:cs="David" w:hint="cs"/>
          <w:u w:val="single"/>
          <w:rtl/>
        </w:rPr>
      </w:pPr>
      <w:r w:rsidRPr="003811C8">
        <w:rPr>
          <w:rFonts w:cs="David"/>
          <w:rtl/>
        </w:rPr>
        <w:br/>
      </w:r>
    </w:p>
    <w:p w14:paraId="44FAEA93" w14:textId="77777777" w:rsidR="003811C8" w:rsidRPr="003811C8" w:rsidRDefault="003811C8" w:rsidP="003811C8">
      <w:pPr>
        <w:bidi/>
        <w:jc w:val="both"/>
        <w:rPr>
          <w:rFonts w:cs="David" w:hint="cs"/>
          <w:u w:val="single"/>
          <w:rtl/>
        </w:rPr>
      </w:pPr>
    </w:p>
    <w:p w14:paraId="6905D394" w14:textId="77777777" w:rsidR="003811C8" w:rsidRPr="003811C8" w:rsidRDefault="003811C8" w:rsidP="003811C8">
      <w:pPr>
        <w:bidi/>
        <w:jc w:val="both"/>
        <w:rPr>
          <w:rFonts w:cs="David" w:hint="cs"/>
          <w:u w:val="single"/>
          <w:rtl/>
        </w:rPr>
      </w:pPr>
    </w:p>
    <w:p w14:paraId="1F92CE3A" w14:textId="77777777" w:rsidR="003811C8" w:rsidRPr="003811C8" w:rsidRDefault="003811C8" w:rsidP="003811C8">
      <w:pPr>
        <w:bidi/>
        <w:jc w:val="both"/>
        <w:rPr>
          <w:rFonts w:cs="David" w:hint="cs"/>
          <w:rtl/>
        </w:rPr>
      </w:pPr>
      <w:r w:rsidRPr="003811C8">
        <w:rPr>
          <w:rFonts w:cs="David" w:hint="cs"/>
          <w:u w:val="single"/>
          <w:rtl/>
        </w:rPr>
        <w:t>נסים זאב:</w:t>
      </w:r>
    </w:p>
    <w:p w14:paraId="5DFE4B67" w14:textId="77777777" w:rsidR="003811C8" w:rsidRPr="003811C8" w:rsidRDefault="003811C8" w:rsidP="003811C8">
      <w:pPr>
        <w:bidi/>
        <w:jc w:val="both"/>
        <w:rPr>
          <w:rFonts w:cs="David" w:hint="cs"/>
          <w:rtl/>
        </w:rPr>
      </w:pPr>
    </w:p>
    <w:p w14:paraId="7F9FA16E" w14:textId="77777777" w:rsidR="003811C8" w:rsidRPr="003811C8" w:rsidRDefault="003811C8" w:rsidP="003811C8">
      <w:pPr>
        <w:bidi/>
        <w:jc w:val="both"/>
        <w:rPr>
          <w:rFonts w:cs="David" w:hint="cs"/>
          <w:rtl/>
        </w:rPr>
      </w:pPr>
      <w:r w:rsidRPr="003811C8">
        <w:rPr>
          <w:rFonts w:cs="David" w:hint="cs"/>
          <w:rtl/>
        </w:rPr>
        <w:tab/>
        <w:t xml:space="preserve">אדוני היושב-ראש, אני רוצה לומר למה אין מקום להביא את זה בחקיקה. היוזמה היא לא של חבר הכנסת דב </w:t>
      </w:r>
      <w:proofErr w:type="spellStart"/>
      <w:r w:rsidRPr="003811C8">
        <w:rPr>
          <w:rFonts w:cs="David" w:hint="cs"/>
          <w:rtl/>
        </w:rPr>
        <w:t>חנין</w:t>
      </w:r>
      <w:proofErr w:type="spellEnd"/>
      <w:r w:rsidRPr="003811C8">
        <w:rPr>
          <w:rFonts w:cs="David" w:hint="cs"/>
          <w:rtl/>
        </w:rPr>
        <w:t xml:space="preserve">, היוזמה היא ממשלתית. הממשלה במשך ארבע שנים הוכיחה את עצמה. בא יושב-ראש הסיעה ואומר: הממשלה ממשיכה את הקרן, את הסיוע לאותם ילדים. בא חבר הכנסת דב </w:t>
      </w:r>
      <w:proofErr w:type="spellStart"/>
      <w:r w:rsidRPr="003811C8">
        <w:rPr>
          <w:rFonts w:cs="David" w:hint="cs"/>
          <w:rtl/>
        </w:rPr>
        <w:t>חנין</w:t>
      </w:r>
      <w:proofErr w:type="spellEnd"/>
      <w:r w:rsidRPr="003811C8">
        <w:rPr>
          <w:rFonts w:cs="David" w:hint="cs"/>
          <w:rtl/>
        </w:rPr>
        <w:t xml:space="preserve"> ואומר: לי אין אמון בממשלה.</w:t>
      </w:r>
    </w:p>
    <w:p w14:paraId="2A00F232"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1583E1C" w14:textId="77777777" w:rsidR="003811C8" w:rsidRPr="003811C8" w:rsidRDefault="003811C8" w:rsidP="003811C8">
      <w:pPr>
        <w:bidi/>
        <w:jc w:val="both"/>
        <w:rPr>
          <w:rFonts w:cs="David" w:hint="cs"/>
          <w:rtl/>
        </w:rPr>
      </w:pPr>
    </w:p>
    <w:p w14:paraId="315378C3" w14:textId="77777777" w:rsidR="003811C8" w:rsidRPr="003811C8" w:rsidRDefault="003811C8" w:rsidP="003811C8">
      <w:pPr>
        <w:bidi/>
        <w:jc w:val="both"/>
        <w:rPr>
          <w:rFonts w:cs="David" w:hint="cs"/>
          <w:rtl/>
        </w:rPr>
      </w:pPr>
      <w:r w:rsidRPr="003811C8">
        <w:rPr>
          <w:rFonts w:cs="David" w:hint="cs"/>
          <w:rtl/>
        </w:rPr>
        <w:tab/>
        <w:t xml:space="preserve">לא, הוא לא אמר את זה. הוא רק הציג מדוע זה חשוב. יכול מאוד להיות שאם האוצר יידע שזה בחקיקה </w:t>
      </w:r>
      <w:r w:rsidRPr="003811C8">
        <w:rPr>
          <w:rFonts w:cs="David"/>
          <w:rtl/>
        </w:rPr>
        <w:t>–</w:t>
      </w:r>
      <w:r w:rsidRPr="003811C8">
        <w:rPr>
          <w:rFonts w:cs="David" w:hint="cs"/>
          <w:rtl/>
        </w:rPr>
        <w:t xml:space="preserve"> הוא יאשר את זה, ואם לא תהיה חקיקה </w:t>
      </w:r>
      <w:r w:rsidRPr="003811C8">
        <w:rPr>
          <w:rFonts w:cs="David"/>
          <w:rtl/>
        </w:rPr>
        <w:t>–</w:t>
      </w:r>
      <w:r w:rsidRPr="003811C8">
        <w:rPr>
          <w:rFonts w:cs="David" w:hint="cs"/>
          <w:rtl/>
        </w:rPr>
        <w:t xml:space="preserve"> הוא לא יאשר את זה.</w:t>
      </w:r>
    </w:p>
    <w:p w14:paraId="6A4C9A58"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קריאות:</w:t>
      </w:r>
    </w:p>
    <w:p w14:paraId="17CA0E95" w14:textId="77777777" w:rsidR="003811C8" w:rsidRPr="003811C8" w:rsidRDefault="003811C8" w:rsidP="003811C8">
      <w:pPr>
        <w:bidi/>
        <w:jc w:val="both"/>
        <w:rPr>
          <w:rFonts w:cs="David" w:hint="cs"/>
          <w:u w:val="single"/>
          <w:rtl/>
        </w:rPr>
      </w:pPr>
    </w:p>
    <w:p w14:paraId="3D9E1570" w14:textId="77777777" w:rsidR="003811C8" w:rsidRPr="003811C8" w:rsidRDefault="003811C8" w:rsidP="003811C8">
      <w:pPr>
        <w:bidi/>
        <w:jc w:val="both"/>
        <w:rPr>
          <w:rFonts w:cs="David" w:hint="cs"/>
          <w:rtl/>
        </w:rPr>
      </w:pPr>
      <w:r w:rsidRPr="003811C8">
        <w:rPr>
          <w:rFonts w:cs="David" w:hint="cs"/>
          <w:rtl/>
        </w:rPr>
        <w:tab/>
        <w:t>- - -</w:t>
      </w:r>
    </w:p>
    <w:p w14:paraId="74A94313" w14:textId="77777777" w:rsidR="003811C8" w:rsidRPr="003811C8" w:rsidRDefault="003811C8" w:rsidP="003811C8">
      <w:pPr>
        <w:bidi/>
        <w:jc w:val="both"/>
        <w:rPr>
          <w:rFonts w:cs="David" w:hint="cs"/>
          <w:u w:val="single"/>
          <w:rtl/>
        </w:rPr>
      </w:pPr>
    </w:p>
    <w:p w14:paraId="1C7F247E" w14:textId="77777777" w:rsidR="003811C8" w:rsidRPr="003811C8" w:rsidRDefault="003811C8" w:rsidP="003811C8">
      <w:pPr>
        <w:bidi/>
        <w:jc w:val="both"/>
        <w:rPr>
          <w:rFonts w:cs="David" w:hint="cs"/>
          <w:rtl/>
        </w:rPr>
      </w:pPr>
      <w:r w:rsidRPr="003811C8">
        <w:rPr>
          <w:rFonts w:cs="David" w:hint="cs"/>
          <w:u w:val="single"/>
          <w:rtl/>
        </w:rPr>
        <w:t>נסים זאב:</w:t>
      </w:r>
    </w:p>
    <w:p w14:paraId="54A7C186" w14:textId="77777777" w:rsidR="003811C8" w:rsidRPr="003811C8" w:rsidRDefault="003811C8" w:rsidP="003811C8">
      <w:pPr>
        <w:bidi/>
        <w:jc w:val="both"/>
        <w:rPr>
          <w:rFonts w:cs="David" w:hint="cs"/>
          <w:rtl/>
        </w:rPr>
      </w:pPr>
    </w:p>
    <w:p w14:paraId="42B82405" w14:textId="77777777" w:rsidR="003811C8" w:rsidRPr="003811C8" w:rsidRDefault="003811C8" w:rsidP="003811C8">
      <w:pPr>
        <w:bidi/>
        <w:jc w:val="both"/>
        <w:rPr>
          <w:rFonts w:cs="David" w:hint="cs"/>
          <w:rtl/>
        </w:rPr>
      </w:pPr>
      <w:r w:rsidRPr="003811C8">
        <w:rPr>
          <w:rFonts w:cs="David" w:hint="cs"/>
          <w:rtl/>
        </w:rPr>
        <w:tab/>
        <w:t>אתה חבר בקואליציה.</w:t>
      </w:r>
    </w:p>
    <w:p w14:paraId="2D4AB4B3"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6030B8C" w14:textId="77777777" w:rsidR="003811C8" w:rsidRPr="003811C8" w:rsidRDefault="003811C8" w:rsidP="003811C8">
      <w:pPr>
        <w:bidi/>
        <w:jc w:val="both"/>
        <w:rPr>
          <w:rFonts w:cs="David" w:hint="cs"/>
          <w:rtl/>
        </w:rPr>
      </w:pPr>
    </w:p>
    <w:p w14:paraId="5DDECF80" w14:textId="77777777" w:rsidR="003811C8" w:rsidRPr="003811C8" w:rsidRDefault="003811C8" w:rsidP="003811C8">
      <w:pPr>
        <w:bidi/>
        <w:jc w:val="both"/>
        <w:rPr>
          <w:rFonts w:cs="David" w:hint="cs"/>
          <w:rtl/>
        </w:rPr>
      </w:pPr>
      <w:r w:rsidRPr="003811C8">
        <w:rPr>
          <w:rFonts w:cs="David" w:hint="cs"/>
          <w:rtl/>
        </w:rPr>
        <w:tab/>
        <w:t xml:space="preserve">אני יודע, אבל אני גם יושב-ראש הוועדה, וחובת הנאמנות שלי היא לכלל חברי הכנסת כאן. </w:t>
      </w:r>
    </w:p>
    <w:p w14:paraId="47CB52F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5E39C18A" w14:textId="77777777" w:rsidR="003811C8" w:rsidRPr="003811C8" w:rsidRDefault="003811C8" w:rsidP="003811C8">
      <w:pPr>
        <w:bidi/>
        <w:jc w:val="both"/>
        <w:rPr>
          <w:rFonts w:cs="David" w:hint="cs"/>
          <w:rtl/>
        </w:rPr>
      </w:pPr>
    </w:p>
    <w:p w14:paraId="68C2AABD" w14:textId="77777777" w:rsidR="003811C8" w:rsidRPr="003811C8" w:rsidRDefault="003811C8" w:rsidP="003811C8">
      <w:pPr>
        <w:bidi/>
        <w:jc w:val="both"/>
        <w:rPr>
          <w:rFonts w:cs="David" w:hint="cs"/>
          <w:rtl/>
        </w:rPr>
      </w:pPr>
      <w:r w:rsidRPr="003811C8">
        <w:rPr>
          <w:rFonts w:cs="David" w:hint="cs"/>
          <w:rtl/>
        </w:rPr>
        <w:tab/>
        <w:t>ואני מצפה ממך להיות הוגן - כיושב-ראש ועדת הכנסת - לתמוך בעמדה שלנו, של הקואליציה. בעצם, מביעים פה אי-אמון בקואליציה.</w:t>
      </w:r>
    </w:p>
    <w:p w14:paraId="0F1D0C2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868C2F5" w14:textId="77777777" w:rsidR="003811C8" w:rsidRPr="003811C8" w:rsidRDefault="003811C8" w:rsidP="003811C8">
      <w:pPr>
        <w:bidi/>
        <w:jc w:val="both"/>
        <w:rPr>
          <w:rFonts w:cs="David" w:hint="cs"/>
          <w:rtl/>
        </w:rPr>
      </w:pPr>
    </w:p>
    <w:p w14:paraId="160C1C14" w14:textId="77777777" w:rsidR="003811C8" w:rsidRPr="003811C8" w:rsidRDefault="003811C8" w:rsidP="003811C8">
      <w:pPr>
        <w:bidi/>
        <w:jc w:val="both"/>
        <w:rPr>
          <w:rFonts w:cs="David" w:hint="cs"/>
          <w:rtl/>
        </w:rPr>
      </w:pPr>
      <w:r w:rsidRPr="003811C8">
        <w:rPr>
          <w:rFonts w:cs="David" w:hint="cs"/>
          <w:rtl/>
        </w:rPr>
        <w:tab/>
        <w:t>חס וחלילה. לא נאמר דבר כזה. להפך. מברכים את אנשי הממשלה.</w:t>
      </w:r>
    </w:p>
    <w:p w14:paraId="699DF46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6BB5AB51" w14:textId="77777777" w:rsidR="003811C8" w:rsidRPr="003811C8" w:rsidRDefault="003811C8" w:rsidP="003811C8">
      <w:pPr>
        <w:bidi/>
        <w:jc w:val="both"/>
        <w:rPr>
          <w:rFonts w:cs="David" w:hint="cs"/>
          <w:rtl/>
        </w:rPr>
      </w:pPr>
    </w:p>
    <w:p w14:paraId="337A4075" w14:textId="77777777" w:rsidR="003811C8" w:rsidRPr="003811C8" w:rsidRDefault="003811C8" w:rsidP="003811C8">
      <w:pPr>
        <w:bidi/>
        <w:jc w:val="both"/>
        <w:rPr>
          <w:rFonts w:cs="David" w:hint="cs"/>
          <w:rtl/>
        </w:rPr>
      </w:pPr>
      <w:r w:rsidRPr="003811C8">
        <w:rPr>
          <w:rFonts w:cs="David" w:hint="cs"/>
          <w:rtl/>
        </w:rPr>
        <w:tab/>
        <w:t xml:space="preserve">ולכן, אין מקום בחקיקה כיוון שזאת יוזמה ממשלתית. </w:t>
      </w:r>
    </w:p>
    <w:p w14:paraId="7407900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12E7B32" w14:textId="77777777" w:rsidR="003811C8" w:rsidRPr="003811C8" w:rsidRDefault="003811C8" w:rsidP="003811C8">
      <w:pPr>
        <w:bidi/>
        <w:jc w:val="both"/>
        <w:rPr>
          <w:rFonts w:cs="David" w:hint="cs"/>
          <w:rtl/>
        </w:rPr>
      </w:pPr>
    </w:p>
    <w:p w14:paraId="4F390ECC" w14:textId="77777777" w:rsidR="003811C8" w:rsidRPr="003811C8" w:rsidRDefault="003811C8" w:rsidP="003811C8">
      <w:pPr>
        <w:bidi/>
        <w:jc w:val="both"/>
        <w:rPr>
          <w:rFonts w:cs="David" w:hint="cs"/>
          <w:rtl/>
        </w:rPr>
      </w:pPr>
      <w:r w:rsidRPr="003811C8">
        <w:rPr>
          <w:rFonts w:cs="David" w:hint="cs"/>
          <w:rtl/>
        </w:rPr>
        <w:tab/>
        <w:t>תודה רבה. חבר הכנסת זאב, לא צריך לצעוק.</w:t>
      </w:r>
    </w:p>
    <w:p w14:paraId="5AF9759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2F20CE4A" w14:textId="77777777" w:rsidR="003811C8" w:rsidRPr="003811C8" w:rsidRDefault="003811C8" w:rsidP="003811C8">
      <w:pPr>
        <w:bidi/>
        <w:jc w:val="both"/>
        <w:rPr>
          <w:rFonts w:cs="David" w:hint="cs"/>
          <w:rtl/>
        </w:rPr>
      </w:pPr>
    </w:p>
    <w:p w14:paraId="1896BBB6" w14:textId="77777777" w:rsidR="003811C8" w:rsidRPr="003811C8" w:rsidRDefault="003811C8" w:rsidP="003811C8">
      <w:pPr>
        <w:bidi/>
        <w:jc w:val="both"/>
        <w:rPr>
          <w:rFonts w:cs="David" w:hint="cs"/>
          <w:rtl/>
        </w:rPr>
      </w:pPr>
      <w:r w:rsidRPr="003811C8">
        <w:rPr>
          <w:rFonts w:cs="David" w:hint="cs"/>
          <w:rtl/>
        </w:rPr>
        <w:tab/>
        <w:t xml:space="preserve"> זה מקומם. פתאום חבר הכנסת דב </w:t>
      </w:r>
      <w:proofErr w:type="spellStart"/>
      <w:r w:rsidRPr="003811C8">
        <w:rPr>
          <w:rFonts w:cs="David" w:hint="cs"/>
          <w:rtl/>
        </w:rPr>
        <w:t>חנין</w:t>
      </w:r>
      <w:proofErr w:type="spellEnd"/>
      <w:r w:rsidRPr="003811C8">
        <w:rPr>
          <w:rFonts w:cs="David" w:hint="cs"/>
          <w:rtl/>
        </w:rPr>
        <w:t xml:space="preserve"> הוא היוזם, הוא פתאום אבי-אבות - - -</w:t>
      </w:r>
    </w:p>
    <w:p w14:paraId="69ABEBE3"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03855B34" w14:textId="77777777" w:rsidR="003811C8" w:rsidRPr="003811C8" w:rsidRDefault="003811C8" w:rsidP="003811C8">
      <w:pPr>
        <w:bidi/>
        <w:jc w:val="both"/>
        <w:rPr>
          <w:rFonts w:cs="David" w:hint="cs"/>
          <w:rtl/>
        </w:rPr>
      </w:pPr>
    </w:p>
    <w:p w14:paraId="2E089768" w14:textId="77777777" w:rsidR="003811C8" w:rsidRPr="003811C8" w:rsidRDefault="003811C8" w:rsidP="003811C8">
      <w:pPr>
        <w:bidi/>
        <w:jc w:val="both"/>
        <w:rPr>
          <w:rFonts w:cs="David" w:hint="cs"/>
          <w:rtl/>
        </w:rPr>
      </w:pPr>
      <w:r w:rsidRPr="003811C8">
        <w:rPr>
          <w:rFonts w:cs="David" w:hint="cs"/>
          <w:rtl/>
        </w:rPr>
        <w:tab/>
        <w:t>אדוני היושב-ראש, אני מבקש להביע את מחאתי על כך שחבר הכנסת נסים זאב מטיל דופי בחברי הכנסת, שיש מי מהם שחושב שהממשלה הזאת לא ראויה. אני פשוט מוחה.</w:t>
      </w:r>
    </w:p>
    <w:p w14:paraId="1AA54F7E"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גדעון סער:</w:t>
      </w:r>
    </w:p>
    <w:p w14:paraId="52E75F07" w14:textId="77777777" w:rsidR="003811C8" w:rsidRPr="003811C8" w:rsidRDefault="003811C8" w:rsidP="003811C8">
      <w:pPr>
        <w:bidi/>
        <w:jc w:val="both"/>
        <w:rPr>
          <w:rFonts w:cs="David" w:hint="cs"/>
          <w:u w:val="single"/>
          <w:rtl/>
        </w:rPr>
      </w:pPr>
    </w:p>
    <w:p w14:paraId="1135699C" w14:textId="77777777" w:rsidR="003811C8" w:rsidRPr="003811C8" w:rsidRDefault="003811C8" w:rsidP="003811C8">
      <w:pPr>
        <w:bidi/>
        <w:jc w:val="both"/>
        <w:rPr>
          <w:rFonts w:cs="David" w:hint="cs"/>
          <w:rtl/>
        </w:rPr>
      </w:pPr>
      <w:r w:rsidRPr="003811C8">
        <w:rPr>
          <w:rFonts w:cs="David" w:hint="cs"/>
          <w:rtl/>
        </w:rPr>
        <w:tab/>
        <w:t xml:space="preserve"> יכול להיות שזה כבר הגיע לאיזשהו  מצב של התנצחויות פה. אני רוצה להציע ליושב-ראש הקואליציה </w:t>
      </w:r>
      <w:r w:rsidRPr="003811C8">
        <w:rPr>
          <w:rFonts w:cs="David"/>
          <w:rtl/>
        </w:rPr>
        <w:t>–</w:t>
      </w:r>
      <w:r w:rsidRPr="003811C8">
        <w:rPr>
          <w:rFonts w:cs="David" w:hint="cs"/>
          <w:rtl/>
        </w:rPr>
        <w:t xml:space="preserve"> כי אני בטוח שהוא בעד ילדים בסיכון </w:t>
      </w:r>
      <w:r w:rsidRPr="003811C8">
        <w:rPr>
          <w:rFonts w:cs="David"/>
          <w:rtl/>
        </w:rPr>
        <w:t>–</w:t>
      </w:r>
      <w:r w:rsidRPr="003811C8">
        <w:rPr>
          <w:rFonts w:cs="David" w:hint="cs"/>
          <w:rtl/>
        </w:rPr>
        <w:t xml:space="preserve"> אפשר לעשות סיכום שאתם תביאו את זה אחרי שהממשלה תגבש עמדה, ואז עצם מתן הפטור מחובת הנחה הוא דבר שיזרז את הטיפול בנושא. </w:t>
      </w:r>
    </w:p>
    <w:p w14:paraId="492145E3" w14:textId="77777777" w:rsidR="003811C8" w:rsidRPr="003811C8" w:rsidRDefault="003811C8" w:rsidP="003811C8">
      <w:pPr>
        <w:bidi/>
        <w:jc w:val="both"/>
        <w:rPr>
          <w:rFonts w:cs="David" w:hint="cs"/>
          <w:rtl/>
        </w:rPr>
      </w:pPr>
    </w:p>
    <w:p w14:paraId="1C82E27E" w14:textId="77777777" w:rsidR="003811C8" w:rsidRPr="003811C8" w:rsidRDefault="003811C8" w:rsidP="003811C8">
      <w:pPr>
        <w:bidi/>
        <w:jc w:val="both"/>
        <w:rPr>
          <w:rFonts w:cs="David" w:hint="cs"/>
          <w:rtl/>
        </w:rPr>
      </w:pPr>
      <w:r w:rsidRPr="003811C8">
        <w:rPr>
          <w:rFonts w:cs="David" w:hint="cs"/>
          <w:rtl/>
        </w:rPr>
        <w:tab/>
        <w:t xml:space="preserve">נניח שזה לא יזרז, והממשלה תישאר בעמדתה </w:t>
      </w:r>
      <w:r w:rsidRPr="003811C8">
        <w:rPr>
          <w:rFonts w:cs="David"/>
          <w:rtl/>
        </w:rPr>
        <w:t>–</w:t>
      </w:r>
      <w:r w:rsidRPr="003811C8">
        <w:rPr>
          <w:rFonts w:cs="David" w:hint="cs"/>
          <w:rtl/>
        </w:rPr>
        <w:t xml:space="preserve"> אז תצביע נגד במליאה.</w:t>
      </w:r>
    </w:p>
    <w:p w14:paraId="6437CB1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4B784BD0" w14:textId="77777777" w:rsidR="003811C8" w:rsidRPr="003811C8" w:rsidRDefault="003811C8" w:rsidP="003811C8">
      <w:pPr>
        <w:bidi/>
        <w:jc w:val="both"/>
        <w:rPr>
          <w:rFonts w:cs="David" w:hint="cs"/>
          <w:rtl/>
        </w:rPr>
      </w:pPr>
    </w:p>
    <w:p w14:paraId="61014573" w14:textId="77777777" w:rsidR="003811C8" w:rsidRPr="003811C8" w:rsidRDefault="003811C8" w:rsidP="003811C8">
      <w:pPr>
        <w:bidi/>
        <w:jc w:val="both"/>
        <w:rPr>
          <w:rFonts w:cs="David" w:hint="cs"/>
          <w:rtl/>
        </w:rPr>
      </w:pPr>
      <w:r w:rsidRPr="003811C8">
        <w:rPr>
          <w:rFonts w:cs="David" w:hint="cs"/>
          <w:rtl/>
        </w:rPr>
        <w:tab/>
        <w:t xml:space="preserve"> אחרי שזו תהיה עמדת ממשלה </w:t>
      </w:r>
      <w:r w:rsidRPr="003811C8">
        <w:rPr>
          <w:rFonts w:cs="David"/>
          <w:rtl/>
        </w:rPr>
        <w:t>–</w:t>
      </w:r>
      <w:r w:rsidRPr="003811C8">
        <w:rPr>
          <w:rFonts w:cs="David" w:hint="cs"/>
          <w:rtl/>
        </w:rPr>
        <w:t xml:space="preserve"> נדבר על זה. לא הפוך, כפי שחבר הכנסת סער רוצה.</w:t>
      </w:r>
    </w:p>
    <w:p w14:paraId="08D23348"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גדעון סער:</w:t>
      </w:r>
    </w:p>
    <w:p w14:paraId="03061738" w14:textId="77777777" w:rsidR="003811C8" w:rsidRPr="003811C8" w:rsidRDefault="003811C8" w:rsidP="003811C8">
      <w:pPr>
        <w:bidi/>
        <w:jc w:val="both"/>
        <w:rPr>
          <w:rFonts w:cs="David" w:hint="cs"/>
          <w:u w:val="single"/>
          <w:rtl/>
        </w:rPr>
      </w:pPr>
    </w:p>
    <w:p w14:paraId="1BB56C74" w14:textId="77777777" w:rsidR="003811C8" w:rsidRPr="003811C8" w:rsidRDefault="003811C8" w:rsidP="003811C8">
      <w:pPr>
        <w:bidi/>
        <w:jc w:val="both"/>
        <w:rPr>
          <w:rFonts w:cs="David" w:hint="cs"/>
          <w:rtl/>
        </w:rPr>
      </w:pPr>
      <w:r w:rsidRPr="003811C8">
        <w:rPr>
          <w:rFonts w:cs="David" w:hint="cs"/>
          <w:rtl/>
        </w:rPr>
        <w:tab/>
        <w:t xml:space="preserve"> לא. הוא לא יעלה את זה השבוע.</w:t>
      </w:r>
    </w:p>
    <w:p w14:paraId="1A0E5EF5"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קריאות:</w:t>
      </w:r>
    </w:p>
    <w:p w14:paraId="345DAC0E" w14:textId="77777777" w:rsidR="003811C8" w:rsidRPr="003811C8" w:rsidRDefault="003811C8" w:rsidP="003811C8">
      <w:pPr>
        <w:bidi/>
        <w:jc w:val="both"/>
        <w:rPr>
          <w:rFonts w:cs="David" w:hint="cs"/>
          <w:u w:val="single"/>
          <w:rtl/>
        </w:rPr>
      </w:pPr>
    </w:p>
    <w:p w14:paraId="089E60C4" w14:textId="77777777" w:rsidR="003811C8" w:rsidRPr="003811C8" w:rsidRDefault="003811C8" w:rsidP="003811C8">
      <w:pPr>
        <w:bidi/>
        <w:jc w:val="both"/>
        <w:rPr>
          <w:rFonts w:cs="David" w:hint="cs"/>
          <w:rtl/>
        </w:rPr>
      </w:pPr>
      <w:r w:rsidRPr="003811C8">
        <w:rPr>
          <w:rFonts w:cs="David" w:hint="cs"/>
          <w:rtl/>
        </w:rPr>
        <w:tab/>
        <w:t>- - -</w:t>
      </w:r>
    </w:p>
    <w:p w14:paraId="3EF3043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משה גפני:</w:t>
      </w:r>
    </w:p>
    <w:p w14:paraId="0BF570A0" w14:textId="77777777" w:rsidR="003811C8" w:rsidRPr="003811C8" w:rsidRDefault="003811C8" w:rsidP="003811C8">
      <w:pPr>
        <w:bidi/>
        <w:jc w:val="both"/>
        <w:rPr>
          <w:rFonts w:cs="David" w:hint="cs"/>
          <w:rtl/>
        </w:rPr>
      </w:pPr>
    </w:p>
    <w:p w14:paraId="61EE57E8" w14:textId="77777777" w:rsidR="003811C8" w:rsidRPr="003811C8" w:rsidRDefault="003811C8" w:rsidP="003811C8">
      <w:pPr>
        <w:bidi/>
        <w:jc w:val="both"/>
        <w:rPr>
          <w:rFonts w:cs="David" w:hint="cs"/>
          <w:rtl/>
        </w:rPr>
      </w:pPr>
      <w:r w:rsidRPr="003811C8">
        <w:rPr>
          <w:rFonts w:cs="David" w:hint="cs"/>
          <w:rtl/>
        </w:rPr>
        <w:tab/>
        <w:t xml:space="preserve">אדוני היושב-ראש, מכיוון שהמגמה שמסתמנת כאן בוועדה, שכולם בעד הארכת התוקף של הקרן לילדים בסיכון; ומכיוון שגם הממשלה </w:t>
      </w:r>
      <w:r w:rsidRPr="003811C8">
        <w:rPr>
          <w:rFonts w:cs="David"/>
          <w:rtl/>
        </w:rPr>
        <w:t>–</w:t>
      </w:r>
      <w:r w:rsidRPr="003811C8">
        <w:rPr>
          <w:rFonts w:cs="David" w:hint="cs"/>
          <w:rtl/>
        </w:rPr>
        <w:t xml:space="preserve"> אם היא רוצה לעשות את זה </w:t>
      </w:r>
      <w:r w:rsidRPr="003811C8">
        <w:rPr>
          <w:rFonts w:cs="David"/>
          <w:rtl/>
        </w:rPr>
        <w:t>–</w:t>
      </w:r>
      <w:r w:rsidRPr="003811C8">
        <w:rPr>
          <w:rFonts w:cs="David" w:hint="cs"/>
          <w:rtl/>
        </w:rPr>
        <w:t xml:space="preserve"> לפי מה שאמר יושב-ראש הקואליציה, היא צריכה להביא את זה בחקיקה, וגם הוראת שעה צריכה לעבור שלוש קריאות בכנסת; ומכיוון שאנחנו נמצאים כבר בסוף נובמבר וצריך להביא את זה בחקיקה די מהירה אם אכן הממשלה הולכת לעשות את זה </w:t>
      </w:r>
      <w:r w:rsidRPr="003811C8">
        <w:rPr>
          <w:rFonts w:cs="David"/>
          <w:rtl/>
        </w:rPr>
        <w:t>–</w:t>
      </w:r>
      <w:r w:rsidRPr="003811C8">
        <w:rPr>
          <w:rFonts w:cs="David" w:hint="cs"/>
          <w:rtl/>
        </w:rPr>
        <w:t xml:space="preserve"> אני מציע לחברי הקואליציה לתמוך בהצעת החוק של חבר הכנסת דב </w:t>
      </w:r>
      <w:proofErr w:type="spellStart"/>
      <w:r w:rsidRPr="003811C8">
        <w:rPr>
          <w:rFonts w:cs="David" w:hint="cs"/>
          <w:rtl/>
        </w:rPr>
        <w:t>חנין</w:t>
      </w:r>
      <w:proofErr w:type="spellEnd"/>
      <w:r w:rsidRPr="003811C8">
        <w:rPr>
          <w:rFonts w:cs="David" w:hint="cs"/>
          <w:rtl/>
        </w:rPr>
        <w:t xml:space="preserve">, שזה יעלה רק לקריאה טרומית, ושחבר הכנסת </w:t>
      </w:r>
      <w:proofErr w:type="spellStart"/>
      <w:r w:rsidRPr="003811C8">
        <w:rPr>
          <w:rFonts w:cs="David" w:hint="cs"/>
          <w:rtl/>
        </w:rPr>
        <w:t>חנין</w:t>
      </w:r>
      <w:proofErr w:type="spellEnd"/>
      <w:r w:rsidRPr="003811C8">
        <w:rPr>
          <w:rFonts w:cs="David" w:hint="cs"/>
          <w:rtl/>
        </w:rPr>
        <w:t xml:space="preserve"> יתחייב בפני הוועדה שלא ימשיך את החקיקה אלא אם כן הממשלה מביעה את עמדתה לכאן או לכאן. זאת אומרת, או שהיא מביאה את החוק שלה - - -</w:t>
      </w:r>
    </w:p>
    <w:p w14:paraId="0FAF3873"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50154D19" w14:textId="77777777" w:rsidR="003811C8" w:rsidRPr="003811C8" w:rsidRDefault="003811C8" w:rsidP="003811C8">
      <w:pPr>
        <w:bidi/>
        <w:jc w:val="both"/>
        <w:rPr>
          <w:rFonts w:cs="David" w:hint="cs"/>
          <w:rtl/>
        </w:rPr>
      </w:pPr>
    </w:p>
    <w:p w14:paraId="5C3B9032" w14:textId="77777777" w:rsidR="003811C8" w:rsidRPr="003811C8" w:rsidRDefault="003811C8" w:rsidP="003811C8">
      <w:pPr>
        <w:bidi/>
        <w:jc w:val="both"/>
        <w:rPr>
          <w:rFonts w:cs="David" w:hint="cs"/>
          <w:rtl/>
        </w:rPr>
      </w:pPr>
      <w:r w:rsidRPr="003811C8">
        <w:rPr>
          <w:rFonts w:cs="David" w:hint="cs"/>
          <w:rtl/>
        </w:rPr>
        <w:tab/>
        <w:t>ואז היא מייתרת את החוק הזה.</w:t>
      </w:r>
    </w:p>
    <w:p w14:paraId="7417BF61" w14:textId="77777777" w:rsidR="003811C8" w:rsidRPr="003811C8" w:rsidRDefault="003811C8" w:rsidP="003811C8">
      <w:pPr>
        <w:bidi/>
        <w:jc w:val="both"/>
        <w:rPr>
          <w:rFonts w:cs="David" w:hint="cs"/>
          <w:rtl/>
        </w:rPr>
      </w:pPr>
    </w:p>
    <w:p w14:paraId="4E15D7AF" w14:textId="77777777" w:rsidR="003811C8" w:rsidRPr="003811C8" w:rsidRDefault="003811C8" w:rsidP="003811C8">
      <w:pPr>
        <w:bidi/>
        <w:jc w:val="both"/>
        <w:rPr>
          <w:rFonts w:cs="David" w:hint="cs"/>
          <w:rtl/>
        </w:rPr>
      </w:pPr>
      <w:r w:rsidRPr="003811C8">
        <w:rPr>
          <w:rFonts w:cs="David" w:hint="cs"/>
          <w:u w:val="single"/>
          <w:rtl/>
        </w:rPr>
        <w:t>משה גפני:</w:t>
      </w:r>
    </w:p>
    <w:p w14:paraId="370040B2" w14:textId="77777777" w:rsidR="003811C8" w:rsidRPr="003811C8" w:rsidRDefault="003811C8" w:rsidP="003811C8">
      <w:pPr>
        <w:bidi/>
        <w:jc w:val="both"/>
        <w:rPr>
          <w:rFonts w:cs="David" w:hint="cs"/>
          <w:rtl/>
        </w:rPr>
      </w:pPr>
    </w:p>
    <w:p w14:paraId="1FBECAA0" w14:textId="77777777" w:rsidR="003811C8" w:rsidRPr="003811C8" w:rsidRDefault="003811C8" w:rsidP="003811C8">
      <w:pPr>
        <w:bidi/>
        <w:jc w:val="both"/>
        <w:rPr>
          <w:rFonts w:cs="David" w:hint="cs"/>
          <w:rtl/>
        </w:rPr>
      </w:pPr>
      <w:r w:rsidRPr="003811C8">
        <w:rPr>
          <w:rFonts w:cs="David" w:hint="cs"/>
          <w:rtl/>
        </w:rPr>
        <w:tab/>
        <w:t xml:space="preserve"> ומייתרת את החוק הזה. </w:t>
      </w:r>
    </w:p>
    <w:p w14:paraId="75702D6B"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B8B6525" w14:textId="77777777" w:rsidR="003811C8" w:rsidRPr="003811C8" w:rsidRDefault="003811C8" w:rsidP="003811C8">
      <w:pPr>
        <w:bidi/>
        <w:jc w:val="both"/>
        <w:rPr>
          <w:rFonts w:cs="David" w:hint="cs"/>
          <w:rtl/>
        </w:rPr>
      </w:pPr>
    </w:p>
    <w:p w14:paraId="5DB41F45" w14:textId="77777777" w:rsidR="003811C8" w:rsidRPr="003811C8" w:rsidRDefault="003811C8" w:rsidP="003811C8">
      <w:pPr>
        <w:bidi/>
        <w:jc w:val="both"/>
        <w:rPr>
          <w:rFonts w:cs="David" w:hint="cs"/>
          <w:rtl/>
        </w:rPr>
      </w:pPr>
      <w:r w:rsidRPr="003811C8">
        <w:rPr>
          <w:rFonts w:cs="David" w:hint="cs"/>
          <w:rtl/>
        </w:rPr>
        <w:tab/>
        <w:t xml:space="preserve">או שלא מביאה - - </w:t>
      </w:r>
    </w:p>
    <w:p w14:paraId="62208A62" w14:textId="77777777" w:rsidR="003811C8" w:rsidRPr="003811C8" w:rsidRDefault="003811C8" w:rsidP="003811C8">
      <w:pPr>
        <w:bidi/>
        <w:jc w:val="both"/>
        <w:rPr>
          <w:rFonts w:cs="David" w:hint="cs"/>
          <w:rtl/>
        </w:rPr>
      </w:pPr>
    </w:p>
    <w:p w14:paraId="1569B629" w14:textId="77777777" w:rsidR="003811C8" w:rsidRPr="003811C8" w:rsidRDefault="003811C8" w:rsidP="003811C8">
      <w:pPr>
        <w:bidi/>
        <w:jc w:val="both"/>
        <w:rPr>
          <w:rFonts w:cs="David" w:hint="cs"/>
          <w:rtl/>
        </w:rPr>
      </w:pPr>
      <w:r w:rsidRPr="003811C8">
        <w:rPr>
          <w:rFonts w:cs="David" w:hint="cs"/>
          <w:u w:val="single"/>
          <w:rtl/>
        </w:rPr>
        <w:t>משה גפני:</w:t>
      </w:r>
    </w:p>
    <w:p w14:paraId="137DED3B" w14:textId="77777777" w:rsidR="003811C8" w:rsidRPr="003811C8" w:rsidRDefault="003811C8" w:rsidP="003811C8">
      <w:pPr>
        <w:bidi/>
        <w:jc w:val="both"/>
        <w:rPr>
          <w:rFonts w:cs="David" w:hint="cs"/>
          <w:rtl/>
        </w:rPr>
      </w:pPr>
    </w:p>
    <w:p w14:paraId="6102BBF6" w14:textId="77777777" w:rsidR="003811C8" w:rsidRPr="003811C8" w:rsidRDefault="003811C8" w:rsidP="003811C8">
      <w:pPr>
        <w:bidi/>
        <w:jc w:val="both"/>
        <w:rPr>
          <w:rFonts w:cs="David" w:hint="cs"/>
          <w:rtl/>
        </w:rPr>
      </w:pPr>
      <w:r w:rsidRPr="003811C8">
        <w:rPr>
          <w:rFonts w:cs="David" w:hint="cs"/>
          <w:rtl/>
        </w:rPr>
        <w:tab/>
        <w:t xml:space="preserve"> או שלא מביאה, ואז הבעת האי-אמון תהיה במליאת הכנסת. </w:t>
      </w:r>
    </w:p>
    <w:p w14:paraId="40F1A9CE"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20C0AB9" w14:textId="77777777" w:rsidR="003811C8" w:rsidRPr="003811C8" w:rsidRDefault="003811C8" w:rsidP="003811C8">
      <w:pPr>
        <w:bidi/>
        <w:jc w:val="both"/>
        <w:rPr>
          <w:rFonts w:cs="David" w:hint="cs"/>
          <w:rtl/>
        </w:rPr>
      </w:pPr>
    </w:p>
    <w:p w14:paraId="7304083C" w14:textId="77777777" w:rsidR="003811C8" w:rsidRPr="003811C8" w:rsidRDefault="003811C8" w:rsidP="003811C8">
      <w:pPr>
        <w:bidi/>
        <w:jc w:val="both"/>
        <w:rPr>
          <w:rFonts w:cs="David" w:hint="cs"/>
          <w:rtl/>
        </w:rPr>
      </w:pPr>
      <w:r w:rsidRPr="003811C8">
        <w:rPr>
          <w:rFonts w:cs="David" w:hint="cs"/>
          <w:rtl/>
        </w:rPr>
        <w:tab/>
        <w:t xml:space="preserve">- - והחוק הזה כחרב מתהפכת מעל ראש האוצר. </w:t>
      </w:r>
    </w:p>
    <w:p w14:paraId="7CBCEC5D"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76C4B4AD" w14:textId="77777777" w:rsidR="003811C8" w:rsidRPr="003811C8" w:rsidRDefault="003811C8" w:rsidP="003811C8">
      <w:pPr>
        <w:pStyle w:val="Heading5"/>
        <w:rPr>
          <w:rFonts w:hint="cs"/>
          <w:sz w:val="24"/>
          <w:rtl/>
        </w:rPr>
      </w:pPr>
    </w:p>
    <w:p w14:paraId="73544BA7" w14:textId="77777777" w:rsidR="003811C8" w:rsidRPr="003811C8" w:rsidRDefault="003811C8" w:rsidP="003811C8">
      <w:pPr>
        <w:bidi/>
        <w:jc w:val="both"/>
        <w:rPr>
          <w:rFonts w:cs="David" w:hint="cs"/>
          <w:rtl/>
        </w:rPr>
      </w:pPr>
      <w:r w:rsidRPr="003811C8">
        <w:rPr>
          <w:rFonts w:cs="David" w:hint="cs"/>
          <w:rtl/>
        </w:rPr>
        <w:tab/>
        <w:t xml:space="preserve">אדוני היושב-ראש, לעניות דעתי, המשחקים האלה של עד ולפני ואם וכאשר, והלחץ </w:t>
      </w:r>
      <w:r w:rsidRPr="003811C8">
        <w:rPr>
          <w:rFonts w:cs="David"/>
          <w:rtl/>
        </w:rPr>
        <w:t>–</w:t>
      </w:r>
      <w:r w:rsidRPr="003811C8">
        <w:rPr>
          <w:rFonts w:cs="David" w:hint="cs"/>
          <w:rtl/>
        </w:rPr>
        <w:t xml:space="preserve"> אני חושב שזה מיותר וגם לא מתאים לחבר הכנסת דב </w:t>
      </w:r>
      <w:proofErr w:type="spellStart"/>
      <w:r w:rsidRPr="003811C8">
        <w:rPr>
          <w:rFonts w:cs="David" w:hint="cs"/>
          <w:rtl/>
        </w:rPr>
        <w:t>חנין</w:t>
      </w:r>
      <w:proofErr w:type="spellEnd"/>
      <w:r w:rsidRPr="003811C8">
        <w:rPr>
          <w:rFonts w:cs="David" w:hint="cs"/>
          <w:rtl/>
        </w:rPr>
        <w:t xml:space="preserve">, שהוא בדרך כלל אדם מאוד ענייני. </w:t>
      </w:r>
    </w:p>
    <w:p w14:paraId="03E73AC9" w14:textId="77777777" w:rsidR="003811C8" w:rsidRPr="003811C8" w:rsidRDefault="003811C8" w:rsidP="003811C8">
      <w:pPr>
        <w:bidi/>
        <w:jc w:val="both"/>
        <w:rPr>
          <w:rFonts w:cs="David" w:hint="cs"/>
          <w:rtl/>
        </w:rPr>
      </w:pPr>
    </w:p>
    <w:p w14:paraId="58C6E0E6" w14:textId="77777777" w:rsidR="003811C8" w:rsidRPr="003811C8" w:rsidRDefault="003811C8" w:rsidP="003811C8">
      <w:pPr>
        <w:bidi/>
        <w:jc w:val="both"/>
        <w:rPr>
          <w:rFonts w:cs="David" w:hint="cs"/>
          <w:rtl/>
        </w:rPr>
      </w:pPr>
      <w:r w:rsidRPr="003811C8">
        <w:rPr>
          <w:rFonts w:cs="David" w:hint="cs"/>
          <w:rtl/>
        </w:rPr>
        <w:tab/>
        <w:t>אם יושב-ראש הקואליציה אומר שבכוונת הממשלה - - -</w:t>
      </w:r>
    </w:p>
    <w:p w14:paraId="60AEB404"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93CDCD7" w14:textId="77777777" w:rsidR="003811C8" w:rsidRPr="003811C8" w:rsidRDefault="003811C8" w:rsidP="003811C8">
      <w:pPr>
        <w:bidi/>
        <w:jc w:val="both"/>
        <w:rPr>
          <w:rFonts w:cs="David" w:hint="cs"/>
          <w:rtl/>
        </w:rPr>
      </w:pPr>
    </w:p>
    <w:p w14:paraId="1EF0E05A" w14:textId="77777777" w:rsidR="003811C8" w:rsidRPr="003811C8" w:rsidRDefault="003811C8" w:rsidP="003811C8">
      <w:pPr>
        <w:bidi/>
        <w:jc w:val="both"/>
        <w:rPr>
          <w:rFonts w:cs="David" w:hint="cs"/>
          <w:rtl/>
        </w:rPr>
      </w:pPr>
      <w:r w:rsidRPr="003811C8">
        <w:rPr>
          <w:rFonts w:cs="David" w:hint="cs"/>
          <w:rtl/>
        </w:rPr>
        <w:tab/>
        <w:t>הוא מתחייב בשם הממשלה.</w:t>
      </w:r>
    </w:p>
    <w:p w14:paraId="19DB91AC"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17703713" w14:textId="77777777" w:rsidR="003811C8" w:rsidRPr="003811C8" w:rsidRDefault="003811C8" w:rsidP="003811C8">
      <w:pPr>
        <w:pStyle w:val="Heading5"/>
        <w:rPr>
          <w:rFonts w:hint="cs"/>
          <w:sz w:val="24"/>
          <w:rtl/>
        </w:rPr>
      </w:pPr>
    </w:p>
    <w:p w14:paraId="46FD813C" w14:textId="77777777" w:rsidR="003811C8" w:rsidRPr="003811C8" w:rsidRDefault="003811C8" w:rsidP="003811C8">
      <w:pPr>
        <w:bidi/>
        <w:jc w:val="both"/>
        <w:rPr>
          <w:rFonts w:cs="David" w:hint="cs"/>
          <w:rtl/>
        </w:rPr>
      </w:pPr>
      <w:r w:rsidRPr="003811C8">
        <w:rPr>
          <w:rFonts w:cs="David" w:hint="cs"/>
          <w:rtl/>
        </w:rPr>
        <w:tab/>
        <w:t xml:space="preserve">מאחר שאנחנו לא הולכים הביתה </w:t>
      </w:r>
      <w:r w:rsidRPr="003811C8">
        <w:rPr>
          <w:rFonts w:cs="David"/>
          <w:rtl/>
        </w:rPr>
        <w:t>–</w:t>
      </w:r>
      <w:r w:rsidRPr="003811C8">
        <w:rPr>
          <w:rFonts w:cs="David" w:hint="cs"/>
          <w:rtl/>
        </w:rPr>
        <w:t xml:space="preserve"> לא היום ולא מחר, חלק מאיתנו - -</w:t>
      </w:r>
    </w:p>
    <w:p w14:paraId="0653B085"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53A78A00" w14:textId="77777777" w:rsidR="003811C8" w:rsidRPr="003811C8" w:rsidRDefault="003811C8" w:rsidP="003811C8">
      <w:pPr>
        <w:bidi/>
        <w:jc w:val="both"/>
        <w:rPr>
          <w:rFonts w:cs="David" w:hint="cs"/>
          <w:rtl/>
        </w:rPr>
      </w:pPr>
    </w:p>
    <w:p w14:paraId="5D65F7DE" w14:textId="77777777" w:rsidR="003811C8" w:rsidRPr="003811C8" w:rsidRDefault="003811C8" w:rsidP="003811C8">
      <w:pPr>
        <w:bidi/>
        <w:jc w:val="both"/>
        <w:rPr>
          <w:rFonts w:cs="David" w:hint="cs"/>
          <w:rtl/>
        </w:rPr>
      </w:pPr>
      <w:r w:rsidRPr="003811C8">
        <w:rPr>
          <w:rFonts w:cs="David" w:hint="cs"/>
          <w:rtl/>
        </w:rPr>
        <w:tab/>
        <w:t xml:space="preserve">יש בינינו שכן. </w:t>
      </w:r>
    </w:p>
    <w:p w14:paraId="2BE2DFA2"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9AA177A" w14:textId="77777777" w:rsidR="003811C8" w:rsidRPr="003811C8" w:rsidRDefault="003811C8" w:rsidP="003811C8">
      <w:pPr>
        <w:pStyle w:val="Heading5"/>
        <w:rPr>
          <w:rFonts w:hint="cs"/>
          <w:sz w:val="24"/>
          <w:rtl/>
        </w:rPr>
      </w:pPr>
    </w:p>
    <w:p w14:paraId="4D53840D" w14:textId="77777777" w:rsidR="003811C8" w:rsidRPr="003811C8" w:rsidRDefault="003811C8" w:rsidP="003811C8">
      <w:pPr>
        <w:bidi/>
        <w:jc w:val="both"/>
        <w:rPr>
          <w:rFonts w:cs="David" w:hint="cs"/>
          <w:rtl/>
        </w:rPr>
      </w:pPr>
      <w:r w:rsidRPr="003811C8">
        <w:rPr>
          <w:rFonts w:cs="David" w:hint="cs"/>
          <w:rtl/>
        </w:rPr>
        <w:tab/>
        <w:t xml:space="preserve">- - אני חושב שאפשר לתת 24 שעות. שישכנע חבר הכנסת </w:t>
      </w:r>
      <w:proofErr w:type="spellStart"/>
      <w:r w:rsidRPr="003811C8">
        <w:rPr>
          <w:rFonts w:cs="David" w:hint="cs"/>
          <w:rtl/>
        </w:rPr>
        <w:t>אפללו</w:t>
      </w:r>
      <w:proofErr w:type="spellEnd"/>
      <w:r w:rsidRPr="003811C8">
        <w:rPr>
          <w:rFonts w:cs="David" w:hint="cs"/>
          <w:rtl/>
        </w:rPr>
        <w:t xml:space="preserve"> את חבר הכנסת </w:t>
      </w:r>
      <w:proofErr w:type="spellStart"/>
      <w:r w:rsidRPr="003811C8">
        <w:rPr>
          <w:rFonts w:cs="David" w:hint="cs"/>
          <w:rtl/>
        </w:rPr>
        <w:t>חנין</w:t>
      </w:r>
      <w:proofErr w:type="spellEnd"/>
      <w:r w:rsidRPr="003811C8">
        <w:rPr>
          <w:rFonts w:cs="David" w:hint="cs"/>
          <w:rtl/>
        </w:rPr>
        <w:t xml:space="preserve"> </w:t>
      </w:r>
      <w:r w:rsidRPr="003811C8">
        <w:rPr>
          <w:rFonts w:cs="David"/>
          <w:rtl/>
        </w:rPr>
        <w:t>–</w:t>
      </w:r>
      <w:r w:rsidRPr="003811C8">
        <w:rPr>
          <w:rFonts w:cs="David" w:hint="cs"/>
          <w:rtl/>
        </w:rPr>
        <w:t xml:space="preserve"> זה לא פוגע בזכותו מחר להעלות את זה - -</w:t>
      </w:r>
    </w:p>
    <w:p w14:paraId="17FDD3AC"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7FAE2501" w14:textId="77777777" w:rsidR="003811C8" w:rsidRPr="003811C8" w:rsidRDefault="003811C8" w:rsidP="003811C8">
      <w:pPr>
        <w:bidi/>
        <w:jc w:val="both"/>
        <w:rPr>
          <w:rFonts w:cs="David" w:hint="cs"/>
          <w:rtl/>
        </w:rPr>
      </w:pPr>
    </w:p>
    <w:p w14:paraId="56CE880E" w14:textId="77777777" w:rsidR="003811C8" w:rsidRPr="003811C8" w:rsidRDefault="003811C8" w:rsidP="003811C8">
      <w:pPr>
        <w:bidi/>
        <w:jc w:val="both"/>
        <w:rPr>
          <w:rFonts w:cs="David" w:hint="cs"/>
          <w:rtl/>
        </w:rPr>
      </w:pPr>
      <w:r w:rsidRPr="003811C8">
        <w:rPr>
          <w:rFonts w:cs="David" w:hint="cs"/>
          <w:rtl/>
        </w:rPr>
        <w:tab/>
        <w:t xml:space="preserve"> לתת גם הזדמנות למפלגת העבודה לגבש עמדה.</w:t>
      </w:r>
    </w:p>
    <w:p w14:paraId="4C46621E"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432EFB5B" w14:textId="77777777" w:rsidR="003811C8" w:rsidRPr="003811C8" w:rsidRDefault="003811C8" w:rsidP="003811C8">
      <w:pPr>
        <w:pStyle w:val="Heading5"/>
        <w:rPr>
          <w:rFonts w:hint="cs"/>
          <w:sz w:val="24"/>
          <w:rtl/>
        </w:rPr>
      </w:pPr>
    </w:p>
    <w:p w14:paraId="7C6D9F75" w14:textId="77777777" w:rsidR="003811C8" w:rsidRPr="003811C8" w:rsidRDefault="003811C8" w:rsidP="003811C8">
      <w:pPr>
        <w:bidi/>
        <w:jc w:val="both"/>
        <w:rPr>
          <w:rFonts w:cs="David" w:hint="cs"/>
          <w:rtl/>
        </w:rPr>
      </w:pPr>
      <w:r w:rsidRPr="003811C8">
        <w:rPr>
          <w:rFonts w:cs="David" w:hint="cs"/>
          <w:rtl/>
        </w:rPr>
        <w:tab/>
        <w:t xml:space="preserve">- - ולהגיע למצב שבו חבר הכנסת </w:t>
      </w:r>
      <w:proofErr w:type="spellStart"/>
      <w:r w:rsidRPr="003811C8">
        <w:rPr>
          <w:rFonts w:cs="David" w:hint="cs"/>
          <w:rtl/>
        </w:rPr>
        <w:t>אפללו</w:t>
      </w:r>
      <w:proofErr w:type="spellEnd"/>
      <w:r w:rsidRPr="003811C8">
        <w:rPr>
          <w:rFonts w:cs="David" w:hint="cs"/>
          <w:rtl/>
        </w:rPr>
        <w:t xml:space="preserve"> וחבר הכנסת </w:t>
      </w:r>
      <w:proofErr w:type="spellStart"/>
      <w:r w:rsidRPr="003811C8">
        <w:rPr>
          <w:rFonts w:cs="David" w:hint="cs"/>
          <w:rtl/>
        </w:rPr>
        <w:t>חנין</w:t>
      </w:r>
      <w:proofErr w:type="spellEnd"/>
      <w:r w:rsidRPr="003811C8">
        <w:rPr>
          <w:rFonts w:cs="David" w:hint="cs"/>
          <w:rtl/>
        </w:rPr>
        <w:t xml:space="preserve"> ביחד אכן ישתכנעו שהדברים הולכים להיעשות בצורה כזאת שפותרת את כל הבעיה עד סוף השנה הזאת. לא יקרה דבר אם נדחה את זה ב-24 שעות. </w:t>
      </w:r>
    </w:p>
    <w:p w14:paraId="148B3DB3"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CCAA89C" w14:textId="77777777" w:rsidR="003811C8" w:rsidRPr="003811C8" w:rsidRDefault="003811C8" w:rsidP="003811C8">
      <w:pPr>
        <w:bidi/>
        <w:jc w:val="both"/>
        <w:rPr>
          <w:rFonts w:cs="David" w:hint="cs"/>
          <w:rtl/>
        </w:rPr>
      </w:pPr>
    </w:p>
    <w:p w14:paraId="45B3456F" w14:textId="77777777" w:rsidR="003811C8" w:rsidRPr="003811C8" w:rsidRDefault="003811C8" w:rsidP="003811C8">
      <w:pPr>
        <w:bidi/>
        <w:jc w:val="both"/>
        <w:rPr>
          <w:rFonts w:cs="David" w:hint="cs"/>
          <w:rtl/>
        </w:rPr>
      </w:pPr>
      <w:r w:rsidRPr="003811C8">
        <w:rPr>
          <w:rFonts w:cs="David" w:hint="cs"/>
          <w:rtl/>
        </w:rPr>
        <w:tab/>
        <w:t xml:space="preserve">האם זה מקובל עליך, חבר הכנסת </w:t>
      </w:r>
      <w:proofErr w:type="spellStart"/>
      <w:r w:rsidRPr="003811C8">
        <w:rPr>
          <w:rFonts w:cs="David" w:hint="cs"/>
          <w:rtl/>
        </w:rPr>
        <w:t>חנין</w:t>
      </w:r>
      <w:proofErr w:type="spellEnd"/>
      <w:r w:rsidRPr="003811C8">
        <w:rPr>
          <w:rFonts w:cs="David" w:hint="cs"/>
          <w:rtl/>
        </w:rPr>
        <w:t xml:space="preserve">? אני מוכן להתחייב לשוב ולדון בכך אם תחליט שזה לא משביע את רצונך, כך או אחרת. </w:t>
      </w:r>
    </w:p>
    <w:p w14:paraId="097B8839"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דב </w:t>
      </w:r>
      <w:proofErr w:type="spellStart"/>
      <w:r w:rsidRPr="003811C8">
        <w:rPr>
          <w:rFonts w:hint="cs"/>
          <w:sz w:val="24"/>
          <w:u w:val="single"/>
          <w:rtl/>
        </w:rPr>
        <w:t>חנין</w:t>
      </w:r>
      <w:proofErr w:type="spellEnd"/>
      <w:r w:rsidRPr="003811C8">
        <w:rPr>
          <w:rFonts w:hint="cs"/>
          <w:sz w:val="24"/>
          <w:u w:val="single"/>
          <w:rtl/>
        </w:rPr>
        <w:t>:</w:t>
      </w:r>
    </w:p>
    <w:p w14:paraId="63259E77" w14:textId="77777777" w:rsidR="003811C8" w:rsidRPr="003811C8" w:rsidRDefault="003811C8" w:rsidP="003811C8">
      <w:pPr>
        <w:pStyle w:val="Heading5"/>
        <w:rPr>
          <w:rFonts w:hint="cs"/>
          <w:sz w:val="24"/>
          <w:rtl/>
        </w:rPr>
      </w:pPr>
    </w:p>
    <w:p w14:paraId="353D1811" w14:textId="77777777" w:rsidR="003811C8" w:rsidRPr="003811C8" w:rsidRDefault="003811C8" w:rsidP="003811C8">
      <w:pPr>
        <w:bidi/>
        <w:jc w:val="both"/>
        <w:rPr>
          <w:rFonts w:cs="David" w:hint="cs"/>
          <w:rtl/>
        </w:rPr>
      </w:pPr>
      <w:r w:rsidRPr="003811C8">
        <w:rPr>
          <w:rFonts w:cs="David" w:hint="cs"/>
          <w:rtl/>
        </w:rPr>
        <w:tab/>
        <w:t xml:space="preserve"> ביום רביעי בבוקר, זה אפשרי?</w:t>
      </w:r>
    </w:p>
    <w:p w14:paraId="03D1200B"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8C6EDA3" w14:textId="77777777" w:rsidR="003811C8" w:rsidRPr="003811C8" w:rsidRDefault="003811C8" w:rsidP="003811C8">
      <w:pPr>
        <w:bidi/>
        <w:jc w:val="both"/>
        <w:rPr>
          <w:rFonts w:cs="David" w:hint="cs"/>
          <w:rtl/>
        </w:rPr>
      </w:pPr>
    </w:p>
    <w:p w14:paraId="52973D10" w14:textId="77777777" w:rsidR="003811C8" w:rsidRPr="003811C8" w:rsidRDefault="003811C8" w:rsidP="003811C8">
      <w:pPr>
        <w:bidi/>
        <w:jc w:val="both"/>
        <w:rPr>
          <w:rFonts w:cs="David" w:hint="cs"/>
          <w:rtl/>
        </w:rPr>
      </w:pPr>
      <w:r w:rsidRPr="003811C8">
        <w:rPr>
          <w:rFonts w:cs="David" w:hint="cs"/>
          <w:rtl/>
        </w:rPr>
        <w:tab/>
        <w:t xml:space="preserve">ביום רביעי בבוקר. </w:t>
      </w:r>
    </w:p>
    <w:p w14:paraId="0F0E672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369822ED" w14:textId="77777777" w:rsidR="003811C8" w:rsidRPr="003811C8" w:rsidRDefault="003811C8" w:rsidP="003811C8">
      <w:pPr>
        <w:bidi/>
        <w:jc w:val="both"/>
        <w:rPr>
          <w:rFonts w:cs="David" w:hint="cs"/>
          <w:rtl/>
        </w:rPr>
      </w:pPr>
    </w:p>
    <w:p w14:paraId="0580BD30" w14:textId="77777777" w:rsidR="003811C8" w:rsidRPr="003811C8" w:rsidRDefault="003811C8" w:rsidP="003811C8">
      <w:pPr>
        <w:bidi/>
        <w:jc w:val="both"/>
        <w:rPr>
          <w:rFonts w:cs="David" w:hint="cs"/>
          <w:rtl/>
        </w:rPr>
      </w:pPr>
      <w:r w:rsidRPr="003811C8">
        <w:rPr>
          <w:rFonts w:cs="David" w:hint="cs"/>
          <w:rtl/>
        </w:rPr>
        <w:tab/>
        <w:t xml:space="preserve"> אני רוצה להציע להעלות את זה בשאילתא. </w:t>
      </w:r>
    </w:p>
    <w:p w14:paraId="36E67AC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רן כהן:</w:t>
      </w:r>
    </w:p>
    <w:p w14:paraId="43021CA8" w14:textId="77777777" w:rsidR="003811C8" w:rsidRPr="003811C8" w:rsidRDefault="003811C8" w:rsidP="003811C8">
      <w:pPr>
        <w:bidi/>
        <w:jc w:val="both"/>
        <w:rPr>
          <w:rFonts w:cs="David" w:hint="cs"/>
          <w:rtl/>
        </w:rPr>
      </w:pPr>
    </w:p>
    <w:p w14:paraId="4312417B" w14:textId="77777777" w:rsidR="003811C8" w:rsidRPr="003811C8" w:rsidRDefault="003811C8" w:rsidP="003811C8">
      <w:pPr>
        <w:bidi/>
        <w:jc w:val="both"/>
        <w:rPr>
          <w:rFonts w:cs="David" w:hint="cs"/>
          <w:rtl/>
        </w:rPr>
      </w:pPr>
      <w:r w:rsidRPr="003811C8">
        <w:rPr>
          <w:rFonts w:cs="David" w:hint="cs"/>
          <w:rtl/>
        </w:rPr>
        <w:tab/>
        <w:t xml:space="preserve"> לא בשאילתא.</w:t>
      </w:r>
    </w:p>
    <w:p w14:paraId="2E66ED77"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קריאות:</w:t>
      </w:r>
    </w:p>
    <w:p w14:paraId="3DB0C9A5" w14:textId="77777777" w:rsidR="003811C8" w:rsidRPr="003811C8" w:rsidRDefault="003811C8" w:rsidP="003811C8">
      <w:pPr>
        <w:bidi/>
        <w:jc w:val="both"/>
        <w:rPr>
          <w:rFonts w:cs="David" w:hint="cs"/>
          <w:u w:val="single"/>
          <w:rtl/>
        </w:rPr>
      </w:pPr>
    </w:p>
    <w:p w14:paraId="4234897F" w14:textId="77777777" w:rsidR="003811C8" w:rsidRPr="003811C8" w:rsidRDefault="003811C8" w:rsidP="003811C8">
      <w:pPr>
        <w:bidi/>
        <w:jc w:val="both"/>
        <w:rPr>
          <w:rFonts w:cs="David" w:hint="cs"/>
          <w:rtl/>
        </w:rPr>
      </w:pPr>
      <w:r w:rsidRPr="003811C8">
        <w:rPr>
          <w:rFonts w:cs="David" w:hint="cs"/>
          <w:rtl/>
        </w:rPr>
        <w:tab/>
        <w:t>- - -</w:t>
      </w:r>
    </w:p>
    <w:p w14:paraId="748B9CB5" w14:textId="77777777" w:rsidR="003811C8" w:rsidRPr="003811C8" w:rsidRDefault="003811C8" w:rsidP="003811C8">
      <w:pPr>
        <w:bidi/>
        <w:jc w:val="both"/>
        <w:rPr>
          <w:rFonts w:cs="David" w:hint="cs"/>
          <w:u w:val="single"/>
          <w:rtl/>
        </w:rPr>
      </w:pPr>
    </w:p>
    <w:p w14:paraId="2B07C836" w14:textId="77777777" w:rsidR="003811C8" w:rsidRPr="003811C8" w:rsidRDefault="003811C8" w:rsidP="003811C8">
      <w:pPr>
        <w:pStyle w:val="Heading5"/>
        <w:rPr>
          <w:rFonts w:hint="cs"/>
          <w:sz w:val="24"/>
          <w:rtl/>
        </w:rPr>
      </w:pP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64988E37" w14:textId="77777777" w:rsidR="003811C8" w:rsidRPr="003811C8" w:rsidRDefault="003811C8" w:rsidP="003811C8">
      <w:pPr>
        <w:pStyle w:val="Heading5"/>
        <w:rPr>
          <w:rFonts w:hint="cs"/>
          <w:sz w:val="24"/>
          <w:rtl/>
        </w:rPr>
      </w:pPr>
    </w:p>
    <w:p w14:paraId="4B94C293" w14:textId="77777777" w:rsidR="003811C8" w:rsidRPr="003811C8" w:rsidRDefault="003811C8" w:rsidP="003811C8">
      <w:pPr>
        <w:bidi/>
        <w:jc w:val="both"/>
        <w:rPr>
          <w:rFonts w:cs="David" w:hint="cs"/>
          <w:rtl/>
        </w:rPr>
      </w:pPr>
      <w:r w:rsidRPr="003811C8">
        <w:rPr>
          <w:rFonts w:cs="David" w:hint="cs"/>
          <w:rtl/>
        </w:rPr>
        <w:tab/>
        <w:t xml:space="preserve">אני מציע שבמקום להציע פה </w:t>
      </w:r>
      <w:r w:rsidRPr="003811C8">
        <w:rPr>
          <w:rFonts w:cs="David"/>
          <w:rtl/>
        </w:rPr>
        <w:t>–</w:t>
      </w:r>
      <w:r w:rsidRPr="003811C8">
        <w:rPr>
          <w:rFonts w:cs="David" w:hint="cs"/>
          <w:rtl/>
        </w:rPr>
        <w:t xml:space="preserve"> תציע לחבר הכנסת </w:t>
      </w:r>
      <w:proofErr w:type="spellStart"/>
      <w:r w:rsidRPr="003811C8">
        <w:rPr>
          <w:rFonts w:cs="David" w:hint="cs"/>
          <w:rtl/>
        </w:rPr>
        <w:t>חנין</w:t>
      </w:r>
      <w:proofErr w:type="spellEnd"/>
      <w:r w:rsidRPr="003811C8">
        <w:rPr>
          <w:rFonts w:cs="David" w:hint="cs"/>
          <w:rtl/>
        </w:rPr>
        <w:t>, תשכנע אותו.</w:t>
      </w:r>
    </w:p>
    <w:p w14:paraId="24F95F24"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DC3A479" w14:textId="77777777" w:rsidR="003811C8" w:rsidRPr="003811C8" w:rsidRDefault="003811C8" w:rsidP="003811C8">
      <w:pPr>
        <w:bidi/>
        <w:jc w:val="both"/>
        <w:rPr>
          <w:rFonts w:cs="David" w:hint="cs"/>
          <w:rtl/>
        </w:rPr>
      </w:pPr>
    </w:p>
    <w:p w14:paraId="258978DF" w14:textId="77777777" w:rsidR="003811C8" w:rsidRPr="003811C8" w:rsidRDefault="003811C8" w:rsidP="003811C8">
      <w:pPr>
        <w:bidi/>
        <w:jc w:val="both"/>
        <w:rPr>
          <w:rFonts w:cs="David" w:hint="cs"/>
          <w:rtl/>
        </w:rPr>
      </w:pPr>
      <w:r w:rsidRPr="003811C8">
        <w:rPr>
          <w:rFonts w:cs="David" w:hint="cs"/>
          <w:rtl/>
        </w:rPr>
        <w:tab/>
        <w:t xml:space="preserve">חבר הכנסת </w:t>
      </w:r>
      <w:proofErr w:type="spellStart"/>
      <w:r w:rsidRPr="003811C8">
        <w:rPr>
          <w:rFonts w:cs="David" w:hint="cs"/>
          <w:rtl/>
        </w:rPr>
        <w:t>אפללו</w:t>
      </w:r>
      <w:proofErr w:type="spellEnd"/>
      <w:r w:rsidRPr="003811C8">
        <w:rPr>
          <w:rFonts w:cs="David" w:hint="cs"/>
          <w:rtl/>
        </w:rPr>
        <w:t xml:space="preserve">, הרוב שיש לך כרגע יהיה גם ביום רביעי. </w:t>
      </w:r>
    </w:p>
    <w:p w14:paraId="25EEBE5B" w14:textId="77777777" w:rsidR="003811C8" w:rsidRPr="003811C8" w:rsidRDefault="003811C8" w:rsidP="003811C8">
      <w:pPr>
        <w:bidi/>
        <w:jc w:val="both"/>
        <w:rPr>
          <w:rFonts w:cs="David" w:hint="cs"/>
          <w:rtl/>
        </w:rPr>
      </w:pPr>
      <w:r>
        <w:rPr>
          <w:rFonts w:cs="David"/>
          <w:rtl/>
        </w:rPr>
        <w:br w:type="page"/>
      </w: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3097D80" w14:textId="77777777" w:rsidR="003811C8" w:rsidRPr="003811C8" w:rsidRDefault="003811C8" w:rsidP="003811C8">
      <w:pPr>
        <w:bidi/>
        <w:jc w:val="both"/>
        <w:rPr>
          <w:rFonts w:cs="David" w:hint="cs"/>
          <w:rtl/>
        </w:rPr>
      </w:pPr>
    </w:p>
    <w:p w14:paraId="2E208C8A" w14:textId="77777777" w:rsidR="003811C8" w:rsidRPr="003811C8" w:rsidRDefault="003811C8" w:rsidP="003811C8">
      <w:pPr>
        <w:bidi/>
        <w:jc w:val="both"/>
        <w:rPr>
          <w:rFonts w:cs="David" w:hint="cs"/>
          <w:rtl/>
        </w:rPr>
      </w:pPr>
      <w:r w:rsidRPr="003811C8">
        <w:rPr>
          <w:rFonts w:cs="David" w:hint="cs"/>
          <w:rtl/>
        </w:rPr>
        <w:tab/>
        <w:t xml:space="preserve"> אני רוצה לומר שאת זה כבר הצעתי לו היום בבוקר </w:t>
      </w:r>
      <w:r w:rsidRPr="003811C8">
        <w:rPr>
          <w:rFonts w:cs="David"/>
          <w:rtl/>
        </w:rPr>
        <w:t>–</w:t>
      </w:r>
      <w:r w:rsidRPr="003811C8">
        <w:rPr>
          <w:rFonts w:cs="David" w:hint="cs"/>
          <w:rtl/>
        </w:rPr>
        <w:t xml:space="preserve"> להרים טלפון למי שצריך, ומה שהוא יכול לעשות בבוקר, הוא יכול לעשות גם ביום רביעי. </w:t>
      </w:r>
    </w:p>
    <w:p w14:paraId="31BC5955"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1BBEB7F" w14:textId="77777777" w:rsidR="003811C8" w:rsidRPr="003811C8" w:rsidRDefault="003811C8" w:rsidP="003811C8">
      <w:pPr>
        <w:bidi/>
        <w:jc w:val="both"/>
        <w:rPr>
          <w:rFonts w:cs="David" w:hint="cs"/>
          <w:rtl/>
        </w:rPr>
      </w:pPr>
    </w:p>
    <w:p w14:paraId="414623E7" w14:textId="77777777" w:rsidR="003811C8" w:rsidRPr="003811C8" w:rsidRDefault="003811C8" w:rsidP="003811C8">
      <w:pPr>
        <w:bidi/>
        <w:jc w:val="both"/>
        <w:rPr>
          <w:rFonts w:cs="David" w:hint="cs"/>
          <w:rtl/>
        </w:rPr>
      </w:pPr>
      <w:r w:rsidRPr="003811C8">
        <w:rPr>
          <w:rFonts w:cs="David" w:hint="cs"/>
          <w:rtl/>
        </w:rPr>
        <w:tab/>
        <w:t xml:space="preserve">אתה רוצה שנצביע </w:t>
      </w:r>
      <w:r w:rsidRPr="003811C8">
        <w:rPr>
          <w:rFonts w:cs="David"/>
          <w:rtl/>
        </w:rPr>
        <w:t>–</w:t>
      </w:r>
      <w:r w:rsidRPr="003811C8">
        <w:rPr>
          <w:rFonts w:cs="David" w:hint="cs"/>
          <w:rtl/>
        </w:rPr>
        <w:t xml:space="preserve"> הבנתי. </w:t>
      </w:r>
    </w:p>
    <w:p w14:paraId="3ADC3AAC"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השר איתן כבל:</w:t>
      </w:r>
    </w:p>
    <w:p w14:paraId="2DC3A596" w14:textId="77777777" w:rsidR="003811C8" w:rsidRPr="003811C8" w:rsidRDefault="003811C8" w:rsidP="003811C8">
      <w:pPr>
        <w:pStyle w:val="Heading5"/>
        <w:rPr>
          <w:rFonts w:hint="cs"/>
          <w:sz w:val="24"/>
          <w:rtl/>
        </w:rPr>
      </w:pPr>
    </w:p>
    <w:p w14:paraId="45B441CF" w14:textId="77777777" w:rsidR="003811C8" w:rsidRPr="003811C8" w:rsidRDefault="003811C8" w:rsidP="003811C8">
      <w:pPr>
        <w:bidi/>
        <w:jc w:val="both"/>
        <w:rPr>
          <w:rFonts w:cs="David" w:hint="cs"/>
          <w:rtl/>
        </w:rPr>
      </w:pPr>
      <w:r w:rsidRPr="003811C8">
        <w:rPr>
          <w:rFonts w:cs="David" w:hint="cs"/>
          <w:rtl/>
        </w:rPr>
        <w:tab/>
        <w:t xml:space="preserve"> סליחה, אדוני. זה כמו "חמין" לפעמים </w:t>
      </w:r>
      <w:r w:rsidRPr="003811C8">
        <w:rPr>
          <w:rFonts w:cs="David"/>
          <w:rtl/>
        </w:rPr>
        <w:t>–</w:t>
      </w:r>
      <w:r w:rsidRPr="003811C8">
        <w:rPr>
          <w:rFonts w:cs="David" w:hint="cs"/>
          <w:rtl/>
        </w:rPr>
        <w:t xml:space="preserve"> צריך את זמן הבישול...</w:t>
      </w:r>
    </w:p>
    <w:p w14:paraId="2F4D85A1"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C0C4CC0" w14:textId="77777777" w:rsidR="003811C8" w:rsidRPr="003811C8" w:rsidRDefault="003811C8" w:rsidP="003811C8">
      <w:pPr>
        <w:bidi/>
        <w:jc w:val="both"/>
        <w:rPr>
          <w:rFonts w:cs="David" w:hint="cs"/>
          <w:rtl/>
        </w:rPr>
      </w:pPr>
    </w:p>
    <w:p w14:paraId="0EE944BC" w14:textId="77777777" w:rsidR="003811C8" w:rsidRPr="003811C8" w:rsidRDefault="003811C8" w:rsidP="003811C8">
      <w:pPr>
        <w:bidi/>
        <w:jc w:val="both"/>
        <w:rPr>
          <w:rFonts w:cs="David" w:hint="cs"/>
          <w:rtl/>
        </w:rPr>
      </w:pPr>
      <w:r w:rsidRPr="003811C8">
        <w:rPr>
          <w:rFonts w:cs="David" w:hint="cs"/>
          <w:rtl/>
        </w:rPr>
        <w:tab/>
        <w:t xml:space="preserve">תודה רבה. חבר הכנסת </w:t>
      </w:r>
      <w:proofErr w:type="spellStart"/>
      <w:r w:rsidRPr="003811C8">
        <w:rPr>
          <w:rFonts w:cs="David" w:hint="cs"/>
          <w:rtl/>
        </w:rPr>
        <w:t>אפללו</w:t>
      </w:r>
      <w:proofErr w:type="spellEnd"/>
      <w:r w:rsidRPr="003811C8">
        <w:rPr>
          <w:rFonts w:cs="David" w:hint="cs"/>
          <w:rtl/>
        </w:rPr>
        <w:t>, אתה מבקש שנעבור להצבעה.</w:t>
      </w:r>
    </w:p>
    <w:p w14:paraId="25FE91C0" w14:textId="77777777" w:rsidR="003811C8" w:rsidRPr="003811C8" w:rsidRDefault="003811C8" w:rsidP="003811C8">
      <w:pPr>
        <w:bidi/>
        <w:jc w:val="both"/>
        <w:rPr>
          <w:rFonts w:cs="David" w:hint="cs"/>
          <w:rtl/>
        </w:rPr>
      </w:pPr>
    </w:p>
    <w:p w14:paraId="322A4818" w14:textId="77777777" w:rsidR="003811C8" w:rsidRPr="003811C8" w:rsidRDefault="003811C8" w:rsidP="003811C8">
      <w:pPr>
        <w:bidi/>
        <w:jc w:val="both"/>
        <w:rPr>
          <w:rFonts w:cs="David" w:hint="cs"/>
          <w:rtl/>
        </w:rPr>
      </w:pP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1B1C964A" w14:textId="77777777" w:rsidR="003811C8" w:rsidRPr="003811C8" w:rsidRDefault="003811C8" w:rsidP="003811C8">
      <w:pPr>
        <w:bidi/>
        <w:jc w:val="both"/>
        <w:rPr>
          <w:rFonts w:cs="David" w:hint="cs"/>
          <w:rtl/>
        </w:rPr>
      </w:pPr>
    </w:p>
    <w:p w14:paraId="32BE58FE" w14:textId="77777777" w:rsidR="003811C8" w:rsidRPr="003811C8" w:rsidRDefault="003811C8" w:rsidP="003811C8">
      <w:pPr>
        <w:bidi/>
        <w:jc w:val="both"/>
        <w:rPr>
          <w:rFonts w:cs="David" w:hint="cs"/>
          <w:rtl/>
        </w:rPr>
      </w:pPr>
      <w:r w:rsidRPr="003811C8">
        <w:rPr>
          <w:rFonts w:cs="David" w:hint="cs"/>
          <w:rtl/>
        </w:rPr>
        <w:tab/>
        <w:t xml:space="preserve"> הם רוצים "חמין" </w:t>
      </w:r>
      <w:r w:rsidRPr="003811C8">
        <w:rPr>
          <w:rFonts w:cs="David"/>
          <w:rtl/>
        </w:rPr>
        <w:t>–</w:t>
      </w:r>
      <w:r w:rsidRPr="003811C8">
        <w:rPr>
          <w:rFonts w:cs="David" w:hint="cs"/>
          <w:rtl/>
        </w:rPr>
        <w:t xml:space="preserve"> אז תנו להם.</w:t>
      </w:r>
    </w:p>
    <w:p w14:paraId="4B68E662"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25B1CD7" w14:textId="77777777" w:rsidR="003811C8" w:rsidRPr="003811C8" w:rsidRDefault="003811C8" w:rsidP="003811C8">
      <w:pPr>
        <w:bidi/>
        <w:jc w:val="both"/>
        <w:rPr>
          <w:rFonts w:cs="David" w:hint="cs"/>
          <w:rtl/>
        </w:rPr>
      </w:pPr>
    </w:p>
    <w:p w14:paraId="4C6E1269" w14:textId="77777777" w:rsidR="003811C8" w:rsidRPr="003811C8" w:rsidRDefault="003811C8" w:rsidP="003811C8">
      <w:pPr>
        <w:bidi/>
        <w:jc w:val="both"/>
        <w:rPr>
          <w:rFonts w:cs="David" w:hint="cs"/>
          <w:rtl/>
        </w:rPr>
      </w:pPr>
      <w:r w:rsidRPr="003811C8">
        <w:rPr>
          <w:rFonts w:cs="David" w:hint="cs"/>
          <w:rtl/>
        </w:rPr>
        <w:tab/>
        <w:t xml:space="preserve">ההחלטה היא שהנושא הזה יועבר, ב-24 השעות הקרובות. חבר הכנסת </w:t>
      </w:r>
      <w:proofErr w:type="spellStart"/>
      <w:r w:rsidRPr="003811C8">
        <w:rPr>
          <w:rFonts w:cs="David" w:hint="cs"/>
          <w:rtl/>
        </w:rPr>
        <w:t>חנין</w:t>
      </w:r>
      <w:proofErr w:type="spellEnd"/>
      <w:r w:rsidRPr="003811C8">
        <w:rPr>
          <w:rFonts w:cs="David" w:hint="cs"/>
          <w:rtl/>
        </w:rPr>
        <w:t xml:space="preserve"> וחבר הכנסת </w:t>
      </w:r>
      <w:proofErr w:type="spellStart"/>
      <w:r w:rsidRPr="003811C8">
        <w:rPr>
          <w:rFonts w:cs="David" w:hint="cs"/>
          <w:rtl/>
        </w:rPr>
        <w:t>אפללו</w:t>
      </w:r>
      <w:proofErr w:type="spellEnd"/>
      <w:r w:rsidRPr="003811C8">
        <w:rPr>
          <w:rFonts w:cs="David" w:hint="cs"/>
          <w:rtl/>
        </w:rPr>
        <w:t xml:space="preserve"> יחליפו דברים ביניהם, ואם הם לא יגיעו להסכמות </w:t>
      </w:r>
      <w:r w:rsidRPr="003811C8">
        <w:rPr>
          <w:rFonts w:cs="David"/>
          <w:rtl/>
        </w:rPr>
        <w:t>–</w:t>
      </w:r>
      <w:r w:rsidRPr="003811C8">
        <w:rPr>
          <w:rFonts w:cs="David" w:hint="cs"/>
          <w:rtl/>
        </w:rPr>
        <w:t xml:space="preserve"> הנושא הזה יועלה ביום רביעי כנושא ראשון בסדר-היום. תודה רבה, רבותי. </w:t>
      </w:r>
    </w:p>
    <w:p w14:paraId="35C529BA" w14:textId="77777777" w:rsidR="003811C8" w:rsidRPr="003811C8" w:rsidRDefault="003811C8" w:rsidP="003811C8">
      <w:pPr>
        <w:bidi/>
        <w:jc w:val="both"/>
        <w:rPr>
          <w:rFonts w:cs="David"/>
          <w:rtl/>
        </w:rPr>
      </w:pPr>
      <w:r w:rsidRPr="003811C8">
        <w:rPr>
          <w:rFonts w:cs="David"/>
          <w:rtl/>
        </w:rPr>
        <w:br/>
      </w:r>
    </w:p>
    <w:p w14:paraId="67DE8767" w14:textId="77777777" w:rsidR="003811C8" w:rsidRPr="003811C8" w:rsidRDefault="003811C8" w:rsidP="003811C8">
      <w:pPr>
        <w:numPr>
          <w:ilvl w:val="0"/>
          <w:numId w:val="2"/>
        </w:numPr>
        <w:overflowPunct w:val="0"/>
        <w:autoSpaceDE w:val="0"/>
        <w:autoSpaceDN w:val="0"/>
        <w:bidi/>
        <w:adjustRightInd w:val="0"/>
        <w:ind w:right="0"/>
        <w:jc w:val="both"/>
        <w:textAlignment w:val="baseline"/>
        <w:rPr>
          <w:rFonts w:cs="David" w:hint="cs"/>
          <w:b/>
          <w:bCs/>
          <w:u w:val="single"/>
        </w:rPr>
      </w:pPr>
      <w:r w:rsidRPr="003811C8">
        <w:rPr>
          <w:rFonts w:cs="David"/>
          <w:rtl/>
        </w:rPr>
        <w:br w:type="page"/>
      </w:r>
      <w:r w:rsidRPr="003811C8">
        <w:rPr>
          <w:rFonts w:cs="David" w:hint="cs"/>
          <w:b/>
          <w:bCs/>
          <w:u w:val="single"/>
          <w:rtl/>
        </w:rPr>
        <w:t xml:space="preserve">הצעת חוק הכנסת (נציבות הדורות הבאים </w:t>
      </w:r>
      <w:r w:rsidRPr="003811C8">
        <w:rPr>
          <w:rFonts w:cs="David"/>
          <w:b/>
          <w:bCs/>
          <w:u w:val="single"/>
          <w:rtl/>
        </w:rPr>
        <w:t>–</w:t>
      </w:r>
      <w:r w:rsidRPr="003811C8">
        <w:rPr>
          <w:rFonts w:cs="David" w:hint="cs"/>
          <w:b/>
          <w:bCs/>
          <w:u w:val="single"/>
          <w:rtl/>
        </w:rPr>
        <w:t xml:space="preserve"> ביטול) </w:t>
      </w:r>
      <w:r w:rsidRPr="003811C8">
        <w:rPr>
          <w:rFonts w:cs="David"/>
          <w:b/>
          <w:bCs/>
          <w:u w:val="single"/>
          <w:rtl/>
        </w:rPr>
        <w:t>–</w:t>
      </w:r>
      <w:r w:rsidRPr="003811C8">
        <w:rPr>
          <w:rFonts w:cs="David" w:hint="cs"/>
          <w:b/>
          <w:bCs/>
          <w:u w:val="single"/>
          <w:rtl/>
        </w:rPr>
        <w:t xml:space="preserve"> הכנה לקריאה ראשונה</w:t>
      </w:r>
    </w:p>
    <w:p w14:paraId="5EFD7B85" w14:textId="77777777" w:rsidR="003811C8" w:rsidRPr="003811C8" w:rsidRDefault="003811C8" w:rsidP="003811C8">
      <w:pPr>
        <w:bidi/>
        <w:jc w:val="both"/>
        <w:rPr>
          <w:rFonts w:cs="David" w:hint="cs"/>
          <w:u w:val="single"/>
          <w:rtl/>
        </w:rPr>
      </w:pPr>
    </w:p>
    <w:p w14:paraId="3D7875E2"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514F2D67" w14:textId="77777777" w:rsidR="003811C8" w:rsidRPr="003811C8" w:rsidRDefault="003811C8" w:rsidP="003811C8">
      <w:pPr>
        <w:bidi/>
        <w:jc w:val="both"/>
        <w:rPr>
          <w:rFonts w:cs="David" w:hint="cs"/>
          <w:u w:val="single"/>
          <w:rtl/>
        </w:rPr>
      </w:pPr>
    </w:p>
    <w:p w14:paraId="658D9B23" w14:textId="77777777" w:rsidR="003811C8" w:rsidRPr="003811C8" w:rsidRDefault="003811C8" w:rsidP="003811C8">
      <w:pPr>
        <w:bidi/>
        <w:jc w:val="both"/>
        <w:rPr>
          <w:rFonts w:cs="David" w:hint="cs"/>
          <w:rtl/>
        </w:rPr>
      </w:pPr>
      <w:r w:rsidRPr="003811C8">
        <w:rPr>
          <w:rFonts w:cs="David" w:hint="cs"/>
          <w:rtl/>
        </w:rPr>
        <w:tab/>
        <w:t xml:space="preserve">אנחנו עוברים להצעת חוק הכנסת (נציבות הדורות הבאים </w:t>
      </w:r>
      <w:r w:rsidRPr="003811C8">
        <w:rPr>
          <w:rFonts w:cs="David"/>
          <w:rtl/>
        </w:rPr>
        <w:t>–</w:t>
      </w:r>
      <w:r w:rsidRPr="003811C8">
        <w:rPr>
          <w:rFonts w:cs="David" w:hint="cs"/>
          <w:rtl/>
        </w:rPr>
        <w:t xml:space="preserve"> ביטול) </w:t>
      </w:r>
      <w:r w:rsidRPr="003811C8">
        <w:rPr>
          <w:rFonts w:cs="David"/>
          <w:rtl/>
        </w:rPr>
        <w:t>–</w:t>
      </w:r>
      <w:r w:rsidRPr="003811C8">
        <w:rPr>
          <w:rFonts w:cs="David" w:hint="cs"/>
          <w:rtl/>
        </w:rPr>
        <w:t xml:space="preserve"> הכנה לקריאה ראשונה. הואיל והצעת החוק בעצם מדברת רק על ביטול של פרק ח' לחוק הכנסת, שעניינו נציב הדורות הבאים, אם יש מי מחברי הכנסת שרוצה להתייחס, בבקשה. הוא מונח על שולחן חברי הכנסת. </w:t>
      </w:r>
    </w:p>
    <w:p w14:paraId="04857BF0"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0FF06116" w14:textId="77777777" w:rsidR="003811C8" w:rsidRPr="003811C8" w:rsidRDefault="003811C8" w:rsidP="003811C8">
      <w:pPr>
        <w:bidi/>
        <w:jc w:val="both"/>
        <w:rPr>
          <w:rFonts w:cs="David" w:hint="cs"/>
          <w:rtl/>
        </w:rPr>
      </w:pPr>
    </w:p>
    <w:p w14:paraId="13C933A1" w14:textId="77777777" w:rsidR="003811C8" w:rsidRPr="003811C8" w:rsidRDefault="003811C8" w:rsidP="003811C8">
      <w:pPr>
        <w:bidi/>
        <w:jc w:val="both"/>
        <w:rPr>
          <w:rFonts w:cs="David" w:hint="cs"/>
          <w:rtl/>
        </w:rPr>
      </w:pPr>
      <w:r w:rsidRPr="003811C8">
        <w:rPr>
          <w:rFonts w:cs="David" w:hint="cs"/>
          <w:rtl/>
        </w:rPr>
        <w:tab/>
        <w:t xml:space="preserve"> אדוני היושב-ראש, אני מודה שדי התפלאתי כשראיתי את ההצעה הזאת על סדר-היום.</w:t>
      </w:r>
    </w:p>
    <w:p w14:paraId="28CE6887"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18CCFFF" w14:textId="77777777" w:rsidR="003811C8" w:rsidRPr="003811C8" w:rsidRDefault="003811C8" w:rsidP="003811C8">
      <w:pPr>
        <w:bidi/>
        <w:jc w:val="both"/>
        <w:rPr>
          <w:rFonts w:cs="David" w:hint="cs"/>
          <w:rtl/>
        </w:rPr>
      </w:pPr>
    </w:p>
    <w:p w14:paraId="62143204" w14:textId="77777777" w:rsidR="003811C8" w:rsidRPr="003811C8" w:rsidRDefault="003811C8" w:rsidP="003811C8">
      <w:pPr>
        <w:bidi/>
        <w:jc w:val="both"/>
        <w:rPr>
          <w:rFonts w:cs="David" w:hint="cs"/>
          <w:rtl/>
        </w:rPr>
      </w:pPr>
      <w:r w:rsidRPr="003811C8">
        <w:rPr>
          <w:rFonts w:cs="David" w:hint="cs"/>
          <w:rtl/>
        </w:rPr>
        <w:tab/>
        <w:t xml:space="preserve">מדוע, גברתי? משום שהיושב-ראש חרוץ </w:t>
      </w:r>
      <w:r w:rsidRPr="003811C8">
        <w:rPr>
          <w:rFonts w:cs="David"/>
          <w:rtl/>
        </w:rPr>
        <w:t>–</w:t>
      </w:r>
      <w:r w:rsidRPr="003811C8">
        <w:rPr>
          <w:rFonts w:cs="David" w:hint="cs"/>
          <w:rtl/>
        </w:rPr>
        <w:t xml:space="preserve"> כל מה שהשאירו לו מהקדנציה האחרונה, הוא מביא על סדר-היום? תשאלי את חבר הכנסת </w:t>
      </w:r>
      <w:proofErr w:type="spellStart"/>
      <w:r w:rsidRPr="003811C8">
        <w:rPr>
          <w:rFonts w:cs="David" w:hint="cs"/>
          <w:rtl/>
        </w:rPr>
        <w:t>אחמד</w:t>
      </w:r>
      <w:proofErr w:type="spellEnd"/>
      <w:r w:rsidRPr="003811C8">
        <w:rPr>
          <w:rFonts w:cs="David" w:hint="cs"/>
          <w:rtl/>
        </w:rPr>
        <w:t xml:space="preserve"> טיבי כמה נושאים שהיו ספונים במגירות </w:t>
      </w:r>
      <w:r w:rsidRPr="003811C8">
        <w:rPr>
          <w:rFonts w:cs="David"/>
          <w:rtl/>
        </w:rPr>
        <w:t>–</w:t>
      </w:r>
      <w:r w:rsidRPr="003811C8">
        <w:rPr>
          <w:rFonts w:cs="David" w:hint="cs"/>
          <w:rtl/>
        </w:rPr>
        <w:t xml:space="preserve"> הוצאתי החוצה, הגם שהעלו אבק. </w:t>
      </w:r>
    </w:p>
    <w:p w14:paraId="3BCFAF20"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297E3924" w14:textId="77777777" w:rsidR="003811C8" w:rsidRPr="003811C8" w:rsidRDefault="003811C8" w:rsidP="003811C8">
      <w:pPr>
        <w:bidi/>
        <w:jc w:val="both"/>
        <w:rPr>
          <w:rFonts w:cs="David" w:hint="cs"/>
          <w:rtl/>
        </w:rPr>
      </w:pPr>
    </w:p>
    <w:p w14:paraId="6A62DDBC" w14:textId="77777777" w:rsidR="003811C8" w:rsidRPr="003811C8" w:rsidRDefault="003811C8" w:rsidP="003811C8">
      <w:pPr>
        <w:bidi/>
        <w:jc w:val="both"/>
        <w:rPr>
          <w:rFonts w:cs="David" w:hint="cs"/>
          <w:rtl/>
        </w:rPr>
      </w:pPr>
      <w:r w:rsidRPr="003811C8">
        <w:rPr>
          <w:rFonts w:cs="David" w:hint="cs"/>
          <w:rtl/>
        </w:rPr>
        <w:tab/>
        <w:t xml:space="preserve">אדוני היושב-ראש, כיוון שאני מעריכה את אדוני ואני יודעת שיש דברים שהשאירו לך במגירה </w:t>
      </w:r>
      <w:r w:rsidRPr="003811C8">
        <w:rPr>
          <w:rFonts w:cs="David"/>
          <w:rtl/>
        </w:rPr>
        <w:t>–</w:t>
      </w:r>
      <w:r w:rsidRPr="003811C8">
        <w:rPr>
          <w:rFonts w:cs="David" w:hint="cs"/>
          <w:rtl/>
        </w:rPr>
        <w:t xml:space="preserve"> לא במקרה </w:t>
      </w:r>
      <w:r w:rsidRPr="003811C8">
        <w:rPr>
          <w:rFonts w:cs="David"/>
          <w:rtl/>
        </w:rPr>
        <w:t>–</w:t>
      </w:r>
      <w:r w:rsidRPr="003811C8">
        <w:rPr>
          <w:rFonts w:cs="David" w:hint="cs"/>
          <w:rtl/>
        </w:rPr>
        <w:t xml:space="preserve"> אני מצפה מאדוני שדברים שהם לא הגיוניים ועומדים בסתירה להסכמות שהיו כאן, לא יועלו מחדש לסדר-היום, תוך ניצול העובדה שיש יושב-ראש חדש ומבין עניין. </w:t>
      </w:r>
    </w:p>
    <w:p w14:paraId="6DE17652" w14:textId="77777777" w:rsidR="003811C8" w:rsidRPr="003811C8" w:rsidRDefault="003811C8" w:rsidP="003811C8">
      <w:pPr>
        <w:bidi/>
        <w:jc w:val="both"/>
        <w:rPr>
          <w:rFonts w:cs="David" w:hint="cs"/>
          <w:rtl/>
        </w:rPr>
      </w:pPr>
    </w:p>
    <w:p w14:paraId="7D851FBF" w14:textId="77777777" w:rsidR="003811C8" w:rsidRPr="003811C8" w:rsidRDefault="003811C8" w:rsidP="003811C8">
      <w:pPr>
        <w:bidi/>
        <w:jc w:val="both"/>
        <w:rPr>
          <w:rFonts w:cs="David" w:hint="cs"/>
          <w:rtl/>
        </w:rPr>
      </w:pPr>
      <w:r w:rsidRPr="003811C8">
        <w:rPr>
          <w:rFonts w:cs="David" w:hint="cs"/>
          <w:rtl/>
        </w:rPr>
        <w:tab/>
        <w:t>אדוני היושב-ראש, אני מבקשת למשוך את ההצעה הזאת מסדר-היום.</w:t>
      </w:r>
    </w:p>
    <w:p w14:paraId="771FDB3E"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C2AD947" w14:textId="77777777" w:rsidR="003811C8" w:rsidRPr="003811C8" w:rsidRDefault="003811C8" w:rsidP="003811C8">
      <w:pPr>
        <w:bidi/>
        <w:jc w:val="both"/>
        <w:rPr>
          <w:rFonts w:cs="David" w:hint="cs"/>
          <w:rtl/>
        </w:rPr>
      </w:pPr>
    </w:p>
    <w:p w14:paraId="32DE4718" w14:textId="77777777" w:rsidR="003811C8" w:rsidRPr="003811C8" w:rsidRDefault="003811C8" w:rsidP="003811C8">
      <w:pPr>
        <w:bidi/>
        <w:jc w:val="both"/>
        <w:rPr>
          <w:rFonts w:cs="David" w:hint="cs"/>
          <w:rtl/>
        </w:rPr>
      </w:pPr>
      <w:r w:rsidRPr="003811C8">
        <w:rPr>
          <w:rFonts w:cs="David" w:hint="cs"/>
          <w:rtl/>
        </w:rPr>
        <w:tab/>
        <w:t>מה את מציעה, לא להעלות את זה על סדר-היום בכלל?</w:t>
      </w:r>
    </w:p>
    <w:p w14:paraId="145A367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63E754E8" w14:textId="77777777" w:rsidR="003811C8" w:rsidRPr="003811C8" w:rsidRDefault="003811C8" w:rsidP="003811C8">
      <w:pPr>
        <w:bidi/>
        <w:jc w:val="both"/>
        <w:rPr>
          <w:rFonts w:cs="David" w:hint="cs"/>
          <w:rtl/>
        </w:rPr>
      </w:pPr>
    </w:p>
    <w:p w14:paraId="3CB1298A" w14:textId="77777777" w:rsidR="003811C8" w:rsidRPr="003811C8" w:rsidRDefault="003811C8" w:rsidP="003811C8">
      <w:pPr>
        <w:bidi/>
        <w:jc w:val="both"/>
        <w:rPr>
          <w:rFonts w:cs="David" w:hint="cs"/>
          <w:rtl/>
        </w:rPr>
      </w:pPr>
      <w:r w:rsidRPr="003811C8">
        <w:rPr>
          <w:rFonts w:cs="David" w:hint="cs"/>
          <w:rtl/>
        </w:rPr>
        <w:tab/>
        <w:t xml:space="preserve">נכון. היה סיכום בכנסת. </w:t>
      </w:r>
    </w:p>
    <w:p w14:paraId="73936421"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78752D63" w14:textId="77777777" w:rsidR="003811C8" w:rsidRPr="003811C8" w:rsidRDefault="003811C8" w:rsidP="003811C8">
      <w:pPr>
        <w:bidi/>
        <w:jc w:val="both"/>
        <w:rPr>
          <w:rFonts w:cs="David" w:hint="cs"/>
          <w:rtl/>
        </w:rPr>
      </w:pPr>
    </w:p>
    <w:p w14:paraId="425B2248" w14:textId="77777777" w:rsidR="003811C8" w:rsidRPr="003811C8" w:rsidRDefault="003811C8" w:rsidP="003811C8">
      <w:pPr>
        <w:bidi/>
        <w:jc w:val="both"/>
        <w:rPr>
          <w:rFonts w:cs="David" w:hint="cs"/>
          <w:rtl/>
        </w:rPr>
      </w:pPr>
      <w:r w:rsidRPr="003811C8">
        <w:rPr>
          <w:rFonts w:cs="David" w:hint="cs"/>
          <w:rtl/>
        </w:rPr>
        <w:tab/>
        <w:t>אבל אני אמעל בתפקידי אם אני לא אעלה את הנושא הזה.</w:t>
      </w:r>
    </w:p>
    <w:p w14:paraId="3D3EEC9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32080F50" w14:textId="77777777" w:rsidR="003811C8" w:rsidRPr="003811C8" w:rsidRDefault="003811C8" w:rsidP="003811C8">
      <w:pPr>
        <w:bidi/>
        <w:jc w:val="both"/>
        <w:rPr>
          <w:rFonts w:cs="David" w:hint="cs"/>
          <w:rtl/>
        </w:rPr>
      </w:pPr>
    </w:p>
    <w:p w14:paraId="7A404674" w14:textId="77777777" w:rsidR="003811C8" w:rsidRPr="003811C8" w:rsidRDefault="003811C8" w:rsidP="003811C8">
      <w:pPr>
        <w:bidi/>
        <w:jc w:val="both"/>
        <w:rPr>
          <w:rFonts w:cs="David" w:hint="cs"/>
          <w:rtl/>
        </w:rPr>
      </w:pPr>
      <w:r w:rsidRPr="003811C8">
        <w:rPr>
          <w:rFonts w:cs="David" w:hint="cs"/>
          <w:rtl/>
        </w:rPr>
        <w:tab/>
        <w:t xml:space="preserve"> אתה תמלא את חובתך בכך שתודיע ליושבת-ראש הכנסת </w:t>
      </w:r>
      <w:proofErr w:type="spellStart"/>
      <w:r w:rsidRPr="003811C8">
        <w:rPr>
          <w:rFonts w:cs="David" w:hint="cs"/>
          <w:rtl/>
        </w:rPr>
        <w:t>שהיתה</w:t>
      </w:r>
      <w:proofErr w:type="spellEnd"/>
      <w:r w:rsidRPr="003811C8">
        <w:rPr>
          <w:rFonts w:cs="David" w:hint="cs"/>
          <w:rtl/>
        </w:rPr>
        <w:t xml:space="preserve"> התחייבות שהנושא הזה לא עולה על סדר-היום ושלא מבטלים את נציבות הדורות הבאים. יש כאן ניסיון מתמשך להתנכל לנציבות, מקפיאים את העבודה שלה, משתקים אותה, הם לא יכולים להתקדם, כי כל הזמן קיימת אימת החשש הזה שהולכים לבטל אותה. מספיק עם זה. צריך פשוט להסיר את זה.</w:t>
      </w:r>
    </w:p>
    <w:p w14:paraId="0EDBBA8B"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E901747" w14:textId="77777777" w:rsidR="003811C8" w:rsidRPr="003811C8" w:rsidRDefault="003811C8" w:rsidP="003811C8">
      <w:pPr>
        <w:bidi/>
        <w:jc w:val="both"/>
        <w:rPr>
          <w:rFonts w:cs="David" w:hint="cs"/>
          <w:rtl/>
        </w:rPr>
      </w:pPr>
    </w:p>
    <w:p w14:paraId="18D9BBCA" w14:textId="77777777" w:rsidR="003811C8" w:rsidRPr="003811C8" w:rsidRDefault="003811C8" w:rsidP="003811C8">
      <w:pPr>
        <w:bidi/>
        <w:jc w:val="both"/>
        <w:rPr>
          <w:rFonts w:cs="David" w:hint="cs"/>
          <w:rtl/>
        </w:rPr>
      </w:pPr>
      <w:r w:rsidRPr="003811C8">
        <w:rPr>
          <w:rFonts w:cs="David" w:hint="cs"/>
          <w:rtl/>
        </w:rPr>
        <w:tab/>
        <w:t xml:space="preserve">כל מה שיש על סדר-היום </w:t>
      </w:r>
      <w:r w:rsidRPr="003811C8">
        <w:rPr>
          <w:rFonts w:cs="David"/>
          <w:rtl/>
        </w:rPr>
        <w:t>–</w:t>
      </w:r>
      <w:r w:rsidRPr="003811C8">
        <w:rPr>
          <w:rFonts w:cs="David" w:hint="cs"/>
          <w:rtl/>
        </w:rPr>
        <w:t xml:space="preserve"> יש דברים שפעמים רבות אני נגדם, ונושאים אחרים שאני בעדם. אני סבור שכיושב-ראש ועדה אני צריך להניח את הכול </w:t>
      </w:r>
      <w:r w:rsidRPr="003811C8">
        <w:rPr>
          <w:rFonts w:cs="David"/>
          <w:rtl/>
        </w:rPr>
        <w:t>–</w:t>
      </w:r>
      <w:r w:rsidRPr="003811C8">
        <w:rPr>
          <w:rFonts w:cs="David" w:hint="cs"/>
          <w:rtl/>
        </w:rPr>
        <w:t xml:space="preserve"> אבל את הכול </w:t>
      </w:r>
      <w:r w:rsidRPr="003811C8">
        <w:rPr>
          <w:rFonts w:cs="David"/>
          <w:rtl/>
        </w:rPr>
        <w:t>–</w:t>
      </w:r>
      <w:r w:rsidRPr="003811C8">
        <w:rPr>
          <w:rFonts w:cs="David" w:hint="cs"/>
          <w:rtl/>
        </w:rPr>
        <w:t xml:space="preserve"> בזמן סביר על שולחן הוועדה.</w:t>
      </w:r>
    </w:p>
    <w:p w14:paraId="7405E250"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20C7FE2B" w14:textId="77777777" w:rsidR="003811C8" w:rsidRPr="003811C8" w:rsidRDefault="003811C8" w:rsidP="003811C8">
      <w:pPr>
        <w:bidi/>
        <w:jc w:val="both"/>
        <w:rPr>
          <w:rFonts w:cs="David" w:hint="cs"/>
          <w:rtl/>
        </w:rPr>
      </w:pPr>
    </w:p>
    <w:p w14:paraId="336E68B3" w14:textId="77777777" w:rsidR="003811C8" w:rsidRPr="003811C8" w:rsidRDefault="003811C8" w:rsidP="003811C8">
      <w:pPr>
        <w:bidi/>
        <w:jc w:val="both"/>
        <w:rPr>
          <w:rFonts w:cs="David" w:hint="cs"/>
          <w:rtl/>
        </w:rPr>
      </w:pPr>
      <w:r w:rsidRPr="003811C8">
        <w:rPr>
          <w:rFonts w:cs="David" w:hint="cs"/>
          <w:rtl/>
        </w:rPr>
        <w:tab/>
        <w:t xml:space="preserve">ולשמוע את עמדתי. </w:t>
      </w:r>
    </w:p>
    <w:p w14:paraId="2DB373E5" w14:textId="77777777" w:rsidR="003811C8" w:rsidRPr="003811C8" w:rsidRDefault="003811C8" w:rsidP="003811C8">
      <w:pPr>
        <w:bidi/>
        <w:ind w:firstLine="567"/>
        <w:jc w:val="both"/>
        <w:rPr>
          <w:rFonts w:cs="David" w:hint="cs"/>
          <w:rtl/>
        </w:rPr>
      </w:pPr>
      <w:r w:rsidRPr="003811C8">
        <w:rPr>
          <w:rFonts w:cs="David"/>
          <w:rtl/>
        </w:rPr>
        <w:br/>
      </w:r>
    </w:p>
    <w:p w14:paraId="5871DC00" w14:textId="77777777" w:rsidR="003811C8" w:rsidRPr="003811C8" w:rsidRDefault="003811C8" w:rsidP="003811C8">
      <w:pPr>
        <w:bidi/>
        <w:jc w:val="both"/>
        <w:rPr>
          <w:rFonts w:cs="David" w:hint="cs"/>
          <w:rtl/>
        </w:rPr>
      </w:pPr>
      <w:r w:rsidRPr="003811C8">
        <w:rPr>
          <w:rFonts w:cs="David" w:hint="cs"/>
          <w:u w:val="single"/>
          <w:rtl/>
        </w:rPr>
        <w:t>היו"ר דוד טל:</w:t>
      </w:r>
    </w:p>
    <w:p w14:paraId="2311D49A" w14:textId="77777777" w:rsidR="003811C8" w:rsidRPr="003811C8" w:rsidRDefault="003811C8" w:rsidP="003811C8">
      <w:pPr>
        <w:bidi/>
        <w:jc w:val="both"/>
        <w:rPr>
          <w:rFonts w:cs="David" w:hint="cs"/>
          <w:rtl/>
        </w:rPr>
      </w:pPr>
    </w:p>
    <w:p w14:paraId="7E15E14C" w14:textId="77777777" w:rsidR="003811C8" w:rsidRPr="003811C8" w:rsidRDefault="003811C8" w:rsidP="003811C8">
      <w:pPr>
        <w:bidi/>
        <w:jc w:val="both"/>
        <w:rPr>
          <w:rFonts w:cs="David" w:hint="cs"/>
          <w:rtl/>
        </w:rPr>
      </w:pPr>
      <w:r w:rsidRPr="003811C8">
        <w:rPr>
          <w:rFonts w:cs="David" w:hint="cs"/>
          <w:rtl/>
        </w:rPr>
        <w:tab/>
        <w:t xml:space="preserve">זו עמדה חשובה ביותר, אבל לשמוע את חברי הוועדה, והוועדה תחליט. מי אני שאחליט עבור הוועדה. אני בטוח שאם אני אשים איזשהו נושא אחר, חברת הכנסת זהבה </w:t>
      </w:r>
      <w:proofErr w:type="spellStart"/>
      <w:r w:rsidRPr="003811C8">
        <w:rPr>
          <w:rFonts w:cs="David" w:hint="cs"/>
          <w:rtl/>
        </w:rPr>
        <w:t>גלאון</w:t>
      </w:r>
      <w:proofErr w:type="spellEnd"/>
      <w:r w:rsidRPr="003811C8">
        <w:rPr>
          <w:rFonts w:cs="David" w:hint="cs"/>
          <w:rtl/>
        </w:rPr>
        <w:t xml:space="preserve">, מהצד השני, את תבואי בטענות ובתרעומת </w:t>
      </w:r>
      <w:r w:rsidRPr="003811C8">
        <w:rPr>
          <w:rFonts w:cs="David"/>
          <w:rtl/>
        </w:rPr>
        <w:t>–</w:t>
      </w:r>
      <w:r w:rsidRPr="003811C8">
        <w:rPr>
          <w:rFonts w:cs="David" w:hint="cs"/>
          <w:rtl/>
        </w:rPr>
        <w:t xml:space="preserve"> ובצדק </w:t>
      </w:r>
      <w:r w:rsidRPr="003811C8">
        <w:rPr>
          <w:rFonts w:cs="David"/>
          <w:rtl/>
        </w:rPr>
        <w:t>–</w:t>
      </w:r>
      <w:r w:rsidRPr="003811C8">
        <w:rPr>
          <w:rFonts w:cs="David" w:hint="cs"/>
          <w:rtl/>
        </w:rPr>
        <w:t xml:space="preserve"> למה הנושא הזה והזה לא מועלה.</w:t>
      </w:r>
    </w:p>
    <w:p w14:paraId="28711A2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1604C8E6" w14:textId="77777777" w:rsidR="003811C8" w:rsidRPr="003811C8" w:rsidRDefault="003811C8" w:rsidP="003811C8">
      <w:pPr>
        <w:bidi/>
        <w:jc w:val="both"/>
        <w:rPr>
          <w:rFonts w:cs="David" w:hint="cs"/>
          <w:rtl/>
        </w:rPr>
      </w:pPr>
    </w:p>
    <w:p w14:paraId="509BCFA8" w14:textId="77777777" w:rsidR="003811C8" w:rsidRPr="003811C8" w:rsidRDefault="003811C8" w:rsidP="003811C8">
      <w:pPr>
        <w:bidi/>
        <w:jc w:val="both"/>
        <w:rPr>
          <w:rFonts w:cs="David" w:hint="cs"/>
          <w:rtl/>
        </w:rPr>
      </w:pPr>
      <w:r w:rsidRPr="003811C8">
        <w:rPr>
          <w:rFonts w:cs="David" w:hint="cs"/>
          <w:rtl/>
        </w:rPr>
        <w:tab/>
        <w:t xml:space="preserve"> לא נראה לי שיכול להיות מצב שאני יכולה לבוא אליך בטענות. </w:t>
      </w:r>
    </w:p>
    <w:p w14:paraId="047A5167"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3918913" w14:textId="77777777" w:rsidR="003811C8" w:rsidRPr="003811C8" w:rsidRDefault="003811C8" w:rsidP="003811C8">
      <w:pPr>
        <w:bidi/>
        <w:jc w:val="both"/>
        <w:rPr>
          <w:rFonts w:cs="David" w:hint="cs"/>
          <w:rtl/>
        </w:rPr>
      </w:pPr>
    </w:p>
    <w:p w14:paraId="614481A1" w14:textId="77777777" w:rsidR="003811C8" w:rsidRPr="003811C8" w:rsidRDefault="003811C8" w:rsidP="003811C8">
      <w:pPr>
        <w:bidi/>
        <w:jc w:val="both"/>
        <w:rPr>
          <w:rFonts w:cs="David" w:hint="cs"/>
          <w:rtl/>
        </w:rPr>
      </w:pPr>
      <w:r w:rsidRPr="003811C8">
        <w:rPr>
          <w:rFonts w:cs="David" w:hint="cs"/>
          <w:rtl/>
        </w:rPr>
        <w:tab/>
        <w:t xml:space="preserve">אין מצב כזה, את צודקת. </w:t>
      </w:r>
    </w:p>
    <w:p w14:paraId="1C2DF4A0" w14:textId="77777777" w:rsidR="003811C8" w:rsidRPr="003811C8" w:rsidRDefault="003811C8" w:rsidP="003811C8">
      <w:pPr>
        <w:bidi/>
        <w:jc w:val="both"/>
        <w:rPr>
          <w:rFonts w:cs="David" w:hint="cs"/>
          <w:i/>
          <w:iCs/>
          <w:rtl/>
        </w:rPr>
      </w:pPr>
      <w:r w:rsidRPr="003811C8">
        <w:rPr>
          <w:rFonts w:cs="David"/>
          <w:rtl/>
        </w:rPr>
        <w:br/>
      </w:r>
      <w:r w:rsidRPr="003811C8">
        <w:rPr>
          <w:rFonts w:cs="David" w:hint="cs"/>
          <w:u w:val="single"/>
          <w:rtl/>
        </w:rPr>
        <w:t>קולט אביטל:</w:t>
      </w:r>
    </w:p>
    <w:p w14:paraId="2A0E709F" w14:textId="77777777" w:rsidR="003811C8" w:rsidRPr="003811C8" w:rsidRDefault="003811C8" w:rsidP="003811C8">
      <w:pPr>
        <w:bidi/>
        <w:jc w:val="both"/>
        <w:rPr>
          <w:rFonts w:cs="David" w:hint="cs"/>
          <w:i/>
          <w:iCs/>
          <w:rtl/>
        </w:rPr>
      </w:pPr>
    </w:p>
    <w:p w14:paraId="07035D14" w14:textId="77777777" w:rsidR="003811C8" w:rsidRPr="003811C8" w:rsidRDefault="003811C8" w:rsidP="003811C8">
      <w:pPr>
        <w:bidi/>
        <w:jc w:val="both"/>
        <w:rPr>
          <w:rFonts w:cs="David" w:hint="cs"/>
          <w:rtl/>
        </w:rPr>
      </w:pPr>
      <w:r w:rsidRPr="003811C8">
        <w:rPr>
          <w:rFonts w:cs="David" w:hint="cs"/>
          <w:i/>
          <w:iCs/>
          <w:rtl/>
        </w:rPr>
        <w:tab/>
      </w:r>
      <w:r w:rsidRPr="003811C8">
        <w:rPr>
          <w:rFonts w:cs="David" w:hint="cs"/>
          <w:rtl/>
        </w:rPr>
        <w:t xml:space="preserve">כשהתקיים דיון בוועדה בהצעת החוק הזאת, כמה מאתנו התנגדנו לביטול הפונקציה הזאת בכנסת. מאז קרו שני דברים. </w:t>
      </w:r>
    </w:p>
    <w:p w14:paraId="27168F86" w14:textId="77777777" w:rsidR="003811C8" w:rsidRPr="003811C8" w:rsidRDefault="003811C8" w:rsidP="003811C8">
      <w:pPr>
        <w:bidi/>
        <w:jc w:val="both"/>
        <w:rPr>
          <w:rFonts w:cs="David" w:hint="cs"/>
          <w:rtl/>
        </w:rPr>
      </w:pPr>
    </w:p>
    <w:p w14:paraId="278CD78E" w14:textId="77777777" w:rsidR="003811C8" w:rsidRPr="003811C8" w:rsidRDefault="003811C8" w:rsidP="003811C8">
      <w:pPr>
        <w:bidi/>
        <w:jc w:val="both"/>
        <w:rPr>
          <w:rFonts w:cs="David" w:hint="cs"/>
          <w:rtl/>
        </w:rPr>
      </w:pPr>
      <w:r w:rsidRPr="003811C8">
        <w:rPr>
          <w:rFonts w:cs="David" w:hint="cs"/>
          <w:rtl/>
        </w:rPr>
        <w:tab/>
        <w:t>קודם כול, יש מדינות בעולם שהחליטו שאנחנו עשינו מעשה חלוצי. האיחוד האירופי הולך ומחקה אותנו; הונגריה, מדינות אחרות, מעבירות חוקים דומים כדי לבוא בעקבות הפרלמנט הישראלי.</w:t>
      </w:r>
    </w:p>
    <w:p w14:paraId="61362E30" w14:textId="77777777" w:rsidR="003811C8" w:rsidRPr="003811C8" w:rsidRDefault="003811C8" w:rsidP="003811C8">
      <w:pPr>
        <w:bidi/>
        <w:jc w:val="both"/>
        <w:rPr>
          <w:rFonts w:cs="David" w:hint="cs"/>
          <w:rtl/>
        </w:rPr>
      </w:pPr>
    </w:p>
    <w:p w14:paraId="7696CBD7" w14:textId="77777777" w:rsidR="003811C8" w:rsidRPr="003811C8" w:rsidRDefault="003811C8" w:rsidP="003811C8">
      <w:pPr>
        <w:bidi/>
        <w:jc w:val="both"/>
        <w:rPr>
          <w:rFonts w:cs="David" w:hint="cs"/>
          <w:rtl/>
        </w:rPr>
      </w:pPr>
      <w:r w:rsidRPr="003811C8">
        <w:rPr>
          <w:rFonts w:cs="David" w:hint="cs"/>
          <w:rtl/>
        </w:rPr>
        <w:tab/>
        <w:t xml:space="preserve">והנה, אנחנו עשינו דבר טוב, ואנחנו הולכים לבטל אותו. אז נאמר לנו פה באותה ישיבה שבה סוכמו דברים, שהנציבות הזאת לא תבוטל, אלא אם יימצא הסדר אחר לגבי הפונקציה </w:t>
      </w:r>
      <w:r w:rsidRPr="003811C8">
        <w:rPr>
          <w:rFonts w:cs="David"/>
          <w:rtl/>
        </w:rPr>
        <w:t>–</w:t>
      </w:r>
      <w:r w:rsidRPr="003811C8">
        <w:rPr>
          <w:rFonts w:cs="David" w:hint="cs"/>
          <w:rtl/>
        </w:rPr>
        <w:t xml:space="preserve"> שהפונקציה הזאת תעוגן בדרך אחרת בעבודת הכנסת. </w:t>
      </w:r>
    </w:p>
    <w:p w14:paraId="1216E03C" w14:textId="77777777" w:rsidR="003811C8" w:rsidRPr="003811C8" w:rsidRDefault="003811C8" w:rsidP="003811C8">
      <w:pPr>
        <w:bidi/>
        <w:jc w:val="both"/>
        <w:rPr>
          <w:rFonts w:cs="David" w:hint="cs"/>
          <w:rtl/>
        </w:rPr>
      </w:pPr>
      <w:r w:rsidRPr="003811C8">
        <w:rPr>
          <w:rFonts w:cs="David"/>
          <w:rtl/>
        </w:rPr>
        <w:br/>
      </w:r>
      <w:r w:rsidRPr="003811C8">
        <w:rPr>
          <w:rFonts w:cs="David" w:hint="cs"/>
          <w:i/>
          <w:iCs/>
          <w:rtl/>
        </w:rPr>
        <w:tab/>
        <w:t xml:space="preserve"> </w:t>
      </w:r>
      <w:r w:rsidRPr="003811C8">
        <w:rPr>
          <w:rFonts w:cs="David" w:hint="cs"/>
          <w:rtl/>
        </w:rPr>
        <w:t xml:space="preserve">אני רוצה להבטיח, אדוני, שאם אנחנו מצביעים על הצעת חוק כלשהי, אנחנו יודעים מהי החלופה, ואני מניחה שמנכ"ל הכנסת יכול להגיד, או יגיד לנו, מה הכוונה </w:t>
      </w:r>
      <w:r w:rsidRPr="003811C8">
        <w:rPr>
          <w:rFonts w:cs="David"/>
          <w:rtl/>
        </w:rPr>
        <w:t>–</w:t>
      </w:r>
      <w:r w:rsidRPr="003811C8">
        <w:rPr>
          <w:rFonts w:cs="David" w:hint="cs"/>
          <w:rtl/>
        </w:rPr>
        <w:t xml:space="preserve"> באיזו דרך, באיזה אופן, תפעל הנציבות הזאת, באמצעות מי, ואיך יתבצע המימון. תודה.</w:t>
      </w:r>
    </w:p>
    <w:p w14:paraId="12A50B48"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0AE8672" w14:textId="77777777" w:rsidR="003811C8" w:rsidRPr="003811C8" w:rsidRDefault="003811C8" w:rsidP="003811C8">
      <w:pPr>
        <w:bidi/>
        <w:jc w:val="both"/>
        <w:rPr>
          <w:rFonts w:cs="David" w:hint="cs"/>
          <w:rtl/>
        </w:rPr>
      </w:pPr>
    </w:p>
    <w:p w14:paraId="2268B395" w14:textId="77777777" w:rsidR="003811C8" w:rsidRPr="003811C8" w:rsidRDefault="003811C8" w:rsidP="003811C8">
      <w:pPr>
        <w:bidi/>
        <w:jc w:val="both"/>
        <w:rPr>
          <w:rFonts w:cs="David" w:hint="cs"/>
          <w:rtl/>
        </w:rPr>
      </w:pPr>
      <w:r w:rsidRPr="003811C8">
        <w:rPr>
          <w:rFonts w:cs="David" w:hint="cs"/>
          <w:rtl/>
        </w:rPr>
        <w:tab/>
        <w:t xml:space="preserve">תודה רבה. חבר הכנסת </w:t>
      </w:r>
      <w:proofErr w:type="spellStart"/>
      <w:r w:rsidRPr="003811C8">
        <w:rPr>
          <w:rFonts w:cs="David" w:hint="cs"/>
          <w:rtl/>
        </w:rPr>
        <w:t>יצחקי</w:t>
      </w:r>
      <w:proofErr w:type="spellEnd"/>
      <w:r w:rsidRPr="003811C8">
        <w:rPr>
          <w:rFonts w:cs="David" w:hint="cs"/>
          <w:rtl/>
        </w:rPr>
        <w:t xml:space="preserve">, אני מתנצל ומצטער שלא ידעתי שאתה בעצם בעל ההצעה. הייתי צריך לתת לך להיות ראשון הדוברים. </w:t>
      </w:r>
    </w:p>
    <w:p w14:paraId="25BE31BF"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0C874554" w14:textId="77777777" w:rsidR="003811C8" w:rsidRPr="003811C8" w:rsidRDefault="003811C8" w:rsidP="003811C8">
      <w:pPr>
        <w:pStyle w:val="Heading5"/>
        <w:rPr>
          <w:rFonts w:hint="cs"/>
          <w:sz w:val="24"/>
          <w:rtl/>
        </w:rPr>
      </w:pPr>
    </w:p>
    <w:p w14:paraId="3C7B724B" w14:textId="77777777" w:rsidR="003811C8" w:rsidRPr="003811C8" w:rsidRDefault="003811C8" w:rsidP="003811C8">
      <w:pPr>
        <w:bidi/>
        <w:jc w:val="both"/>
        <w:rPr>
          <w:rFonts w:cs="David" w:hint="cs"/>
          <w:rtl/>
        </w:rPr>
      </w:pPr>
      <w:r w:rsidRPr="003811C8">
        <w:rPr>
          <w:rFonts w:cs="David" w:hint="cs"/>
          <w:rtl/>
        </w:rPr>
        <w:tab/>
        <w:t>אדוני היושב-ראש, ההצעה הזאת באה בעצם אל מול היעילות של מה שהיה ונקרא נציבות הדורות הבאים, והעלות הגבוהה של מה שהיה.</w:t>
      </w:r>
    </w:p>
    <w:p w14:paraId="66DC8BB9" w14:textId="77777777" w:rsidR="003811C8" w:rsidRPr="003811C8" w:rsidRDefault="003811C8" w:rsidP="003811C8">
      <w:pPr>
        <w:bidi/>
        <w:jc w:val="both"/>
        <w:rPr>
          <w:rFonts w:cs="David" w:hint="cs"/>
          <w:rtl/>
        </w:rPr>
      </w:pPr>
    </w:p>
    <w:p w14:paraId="35E9284D" w14:textId="77777777" w:rsidR="003811C8" w:rsidRPr="003811C8" w:rsidRDefault="003811C8" w:rsidP="003811C8">
      <w:pPr>
        <w:bidi/>
        <w:jc w:val="both"/>
        <w:rPr>
          <w:rFonts w:cs="David" w:hint="cs"/>
          <w:rtl/>
        </w:rPr>
      </w:pPr>
      <w:r w:rsidRPr="003811C8">
        <w:rPr>
          <w:rFonts w:cs="David" w:hint="cs"/>
          <w:rtl/>
        </w:rPr>
        <w:tab/>
        <w:t xml:space="preserve">אף אחד </w:t>
      </w:r>
      <w:r w:rsidRPr="003811C8">
        <w:rPr>
          <w:rFonts w:cs="David"/>
          <w:rtl/>
        </w:rPr>
        <w:t>–</w:t>
      </w:r>
      <w:r w:rsidRPr="003811C8">
        <w:rPr>
          <w:rFonts w:cs="David" w:hint="cs"/>
          <w:rtl/>
        </w:rPr>
        <w:t xml:space="preserve"> ואני גם מעל הדוכן, בהצעה בקריאה הטרומית </w:t>
      </w:r>
      <w:r w:rsidRPr="003811C8">
        <w:rPr>
          <w:rFonts w:cs="David"/>
          <w:rtl/>
        </w:rPr>
        <w:t>–</w:t>
      </w:r>
      <w:r w:rsidRPr="003811C8">
        <w:rPr>
          <w:rFonts w:cs="David" w:hint="cs"/>
          <w:rtl/>
        </w:rPr>
        <w:t xml:space="preserve"> לא אמרתי שאין צורך בפונקציה מהסוג הזה. אבל, גם אז דובר ונאמר על-ידי יושבת-ראש הכנסת שימצאו לזה חלופה </w:t>
      </w:r>
      <w:r w:rsidRPr="003811C8">
        <w:rPr>
          <w:rFonts w:cs="David"/>
          <w:rtl/>
        </w:rPr>
        <w:t>–</w:t>
      </w:r>
      <w:r w:rsidRPr="003811C8">
        <w:rPr>
          <w:rFonts w:cs="David" w:hint="cs"/>
          <w:rtl/>
        </w:rPr>
        <w:t xml:space="preserve"> שהיא גם יותר יעילה והיא גם יותר זולה. בזמנו, דרך אגב, </w:t>
      </w:r>
      <w:proofErr w:type="spellStart"/>
      <w:r w:rsidRPr="003811C8">
        <w:rPr>
          <w:rFonts w:cs="David" w:hint="cs"/>
          <w:rtl/>
        </w:rPr>
        <w:t>היתה</w:t>
      </w:r>
      <w:proofErr w:type="spellEnd"/>
      <w:r w:rsidRPr="003811C8">
        <w:rPr>
          <w:rFonts w:cs="David" w:hint="cs"/>
          <w:rtl/>
        </w:rPr>
        <w:t xml:space="preserve"> מחשבה לעשות את זה כחלק ממכון המחקר.</w:t>
      </w:r>
    </w:p>
    <w:p w14:paraId="4CBBE19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מנכ"ל הכנסת אבי </w:t>
      </w:r>
      <w:proofErr w:type="spellStart"/>
      <w:r w:rsidRPr="003811C8">
        <w:rPr>
          <w:rFonts w:cs="David" w:hint="cs"/>
          <w:u w:val="single"/>
          <w:rtl/>
        </w:rPr>
        <w:t>בלשניקוב</w:t>
      </w:r>
      <w:proofErr w:type="spellEnd"/>
      <w:r w:rsidRPr="003811C8">
        <w:rPr>
          <w:rFonts w:cs="David" w:hint="cs"/>
          <w:u w:val="single"/>
          <w:rtl/>
        </w:rPr>
        <w:t>:</w:t>
      </w:r>
    </w:p>
    <w:p w14:paraId="5ECB6DD2" w14:textId="77777777" w:rsidR="003811C8" w:rsidRPr="003811C8" w:rsidRDefault="003811C8" w:rsidP="003811C8">
      <w:pPr>
        <w:bidi/>
        <w:jc w:val="both"/>
        <w:rPr>
          <w:rFonts w:cs="David" w:hint="cs"/>
          <w:rtl/>
        </w:rPr>
      </w:pPr>
    </w:p>
    <w:p w14:paraId="3D41020E" w14:textId="77777777" w:rsidR="003811C8" w:rsidRPr="003811C8" w:rsidRDefault="003811C8" w:rsidP="003811C8">
      <w:pPr>
        <w:bidi/>
        <w:jc w:val="both"/>
        <w:rPr>
          <w:rFonts w:cs="David" w:hint="cs"/>
          <w:rtl/>
        </w:rPr>
      </w:pPr>
      <w:r w:rsidRPr="003811C8">
        <w:rPr>
          <w:rFonts w:cs="David" w:hint="cs"/>
          <w:rtl/>
        </w:rPr>
        <w:tab/>
        <w:t>וכך זה נעשה.</w:t>
      </w:r>
    </w:p>
    <w:p w14:paraId="01F8BB17"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E2E1954" w14:textId="77777777" w:rsidR="003811C8" w:rsidRPr="003811C8" w:rsidRDefault="003811C8" w:rsidP="003811C8">
      <w:pPr>
        <w:pStyle w:val="Heading5"/>
        <w:rPr>
          <w:rFonts w:hint="cs"/>
          <w:sz w:val="24"/>
          <w:rtl/>
        </w:rPr>
      </w:pPr>
    </w:p>
    <w:p w14:paraId="098E794C" w14:textId="77777777" w:rsidR="003811C8" w:rsidRPr="003811C8" w:rsidRDefault="003811C8" w:rsidP="003811C8">
      <w:pPr>
        <w:bidi/>
        <w:jc w:val="both"/>
        <w:rPr>
          <w:rFonts w:cs="David" w:hint="cs"/>
          <w:rtl/>
        </w:rPr>
      </w:pPr>
      <w:r w:rsidRPr="003811C8">
        <w:rPr>
          <w:rFonts w:cs="David" w:hint="cs"/>
          <w:rtl/>
        </w:rPr>
        <w:tab/>
        <w:t xml:space="preserve">הרי אנחנו, חלק מאתנו </w:t>
      </w:r>
      <w:r w:rsidRPr="003811C8">
        <w:rPr>
          <w:rFonts w:cs="David"/>
          <w:rtl/>
        </w:rPr>
        <w:t>–</w:t>
      </w:r>
      <w:r w:rsidRPr="003811C8">
        <w:rPr>
          <w:rFonts w:cs="David" w:hint="cs"/>
          <w:rtl/>
        </w:rPr>
        <w:t xml:space="preserve"> יש לנו אידיאולוגיה, ולפעמים משנים את המציאות. הרוב </w:t>
      </w:r>
      <w:r w:rsidRPr="003811C8">
        <w:rPr>
          <w:rFonts w:cs="David"/>
          <w:rtl/>
        </w:rPr>
        <w:t>–</w:t>
      </w:r>
      <w:r w:rsidRPr="003811C8">
        <w:rPr>
          <w:rFonts w:cs="David" w:hint="cs"/>
          <w:rtl/>
        </w:rPr>
        <w:t xml:space="preserve"> על-פי המציאות, ממציא לו את האידיאולוגיה. יש מתי מעט שיש להם אידיאולוגיה, ומנסים לשנות את המציאות. </w:t>
      </w:r>
    </w:p>
    <w:p w14:paraId="39D0118E" w14:textId="77777777" w:rsidR="003811C8" w:rsidRPr="003811C8" w:rsidRDefault="003811C8" w:rsidP="003811C8">
      <w:pPr>
        <w:bidi/>
        <w:jc w:val="both"/>
        <w:rPr>
          <w:rFonts w:cs="David" w:hint="cs"/>
          <w:rtl/>
        </w:rPr>
      </w:pPr>
    </w:p>
    <w:p w14:paraId="7E3E5038" w14:textId="77777777" w:rsidR="003811C8" w:rsidRPr="003811C8" w:rsidRDefault="003811C8" w:rsidP="003811C8">
      <w:pPr>
        <w:bidi/>
        <w:jc w:val="both"/>
        <w:rPr>
          <w:rFonts w:cs="David" w:hint="cs"/>
          <w:rtl/>
        </w:rPr>
      </w:pPr>
      <w:r w:rsidRPr="003811C8">
        <w:rPr>
          <w:rFonts w:cs="David" w:hint="cs"/>
          <w:rtl/>
        </w:rPr>
        <w:tab/>
        <w:t xml:space="preserve">לכן, אני חושב שלאחר שעשו איזשהו ניסיון, וכך באמת הדברים נעשים </w:t>
      </w:r>
      <w:r w:rsidRPr="003811C8">
        <w:rPr>
          <w:rFonts w:cs="David"/>
          <w:rtl/>
        </w:rPr>
        <w:t>–</w:t>
      </w:r>
      <w:r w:rsidRPr="003811C8">
        <w:rPr>
          <w:rFonts w:cs="David" w:hint="cs"/>
          <w:rtl/>
        </w:rPr>
        <w:t xml:space="preserve"> צריך לבטא את זה גם ביוזמת החוק ולעגן את העניין הזה בשינוי חקיקה על-פי מה שכולנו נסכים איך זה צריך להיראות, על-פי הצעתה של יושבת-ראש הכנסת. </w:t>
      </w:r>
    </w:p>
    <w:p w14:paraId="37987A2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6F9386FB" w14:textId="77777777" w:rsidR="003811C8" w:rsidRPr="003811C8" w:rsidRDefault="003811C8" w:rsidP="003811C8">
      <w:pPr>
        <w:bidi/>
        <w:jc w:val="both"/>
        <w:rPr>
          <w:rFonts w:cs="David" w:hint="cs"/>
          <w:rtl/>
        </w:rPr>
      </w:pPr>
    </w:p>
    <w:p w14:paraId="09AE3057" w14:textId="77777777" w:rsidR="003811C8" w:rsidRPr="003811C8" w:rsidRDefault="003811C8" w:rsidP="003811C8">
      <w:pPr>
        <w:bidi/>
        <w:jc w:val="both"/>
        <w:rPr>
          <w:rFonts w:cs="David" w:hint="cs"/>
          <w:rtl/>
        </w:rPr>
      </w:pPr>
      <w:r w:rsidRPr="003811C8">
        <w:rPr>
          <w:rFonts w:cs="David" w:hint="cs"/>
          <w:rtl/>
        </w:rPr>
        <w:tab/>
        <w:t xml:space="preserve"> אדוני היושב-ראש, לא בכדי ולא סתם כך, חבר הכנסת </w:t>
      </w:r>
      <w:proofErr w:type="spellStart"/>
      <w:r w:rsidRPr="003811C8">
        <w:rPr>
          <w:rFonts w:cs="David" w:hint="cs"/>
          <w:rtl/>
        </w:rPr>
        <w:t>יצחקי</w:t>
      </w:r>
      <w:proofErr w:type="spellEnd"/>
      <w:r w:rsidRPr="003811C8">
        <w:rPr>
          <w:rFonts w:cs="David" w:hint="cs"/>
          <w:rtl/>
        </w:rPr>
        <w:t xml:space="preserve"> </w:t>
      </w:r>
      <w:r w:rsidRPr="003811C8">
        <w:rPr>
          <w:rFonts w:cs="David"/>
          <w:rtl/>
        </w:rPr>
        <w:t>–</w:t>
      </w:r>
      <w:r w:rsidRPr="003811C8">
        <w:rPr>
          <w:rFonts w:cs="David" w:hint="cs"/>
          <w:rtl/>
        </w:rPr>
        <w:t xml:space="preserve"> אחת מהצעות החוק הראשונות שלו כחבר כנסת היו לבטל את נציבות הדורות הבאים. </w:t>
      </w:r>
    </w:p>
    <w:p w14:paraId="7A813578" w14:textId="77777777" w:rsidR="003811C8" w:rsidRPr="003811C8" w:rsidRDefault="003811C8" w:rsidP="003811C8">
      <w:pPr>
        <w:bidi/>
        <w:jc w:val="both"/>
        <w:rPr>
          <w:rFonts w:cs="David" w:hint="cs"/>
          <w:rtl/>
        </w:rPr>
      </w:pPr>
    </w:p>
    <w:p w14:paraId="49ED41D1" w14:textId="77777777" w:rsidR="003811C8" w:rsidRPr="003811C8" w:rsidRDefault="003811C8" w:rsidP="003811C8">
      <w:pPr>
        <w:bidi/>
        <w:jc w:val="both"/>
        <w:rPr>
          <w:rFonts w:cs="David" w:hint="cs"/>
          <w:rtl/>
        </w:rPr>
      </w:pPr>
      <w:r w:rsidRPr="003811C8">
        <w:rPr>
          <w:rFonts w:cs="David" w:hint="cs"/>
          <w:rtl/>
        </w:rPr>
        <w:tab/>
        <w:t xml:space="preserve">חבר הכנסת </w:t>
      </w:r>
      <w:proofErr w:type="spellStart"/>
      <w:r w:rsidRPr="003811C8">
        <w:rPr>
          <w:rFonts w:cs="David" w:hint="cs"/>
          <w:rtl/>
        </w:rPr>
        <w:t>יצחקי</w:t>
      </w:r>
      <w:proofErr w:type="spellEnd"/>
      <w:r w:rsidRPr="003811C8">
        <w:rPr>
          <w:rFonts w:cs="David" w:hint="cs"/>
          <w:rtl/>
        </w:rPr>
        <w:t xml:space="preserve"> בא מתוך עמדה שלטונית מובהקת של הממשלה, שעומדת מול הכנסת- ממשלה שהתנגדה להקמת ה-מ.מ.מ בזמנו, מהטעם הפשוט שכאשר הכנסת יכולה להביא ולהפיק נתונים משלה, זה עומד תמיד במצב של סתירה או לפעמים במצב של סתירה - - </w:t>
      </w:r>
    </w:p>
    <w:p w14:paraId="2E02C745"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BA35B76" w14:textId="77777777" w:rsidR="003811C8" w:rsidRPr="003811C8" w:rsidRDefault="003811C8" w:rsidP="003811C8">
      <w:pPr>
        <w:bidi/>
        <w:jc w:val="both"/>
        <w:rPr>
          <w:rFonts w:cs="David" w:hint="cs"/>
          <w:rtl/>
        </w:rPr>
      </w:pPr>
    </w:p>
    <w:p w14:paraId="04F89CF5" w14:textId="77777777" w:rsidR="003811C8" w:rsidRPr="003811C8" w:rsidRDefault="003811C8" w:rsidP="003811C8">
      <w:pPr>
        <w:bidi/>
        <w:jc w:val="both"/>
        <w:rPr>
          <w:rFonts w:cs="David" w:hint="cs"/>
          <w:rtl/>
        </w:rPr>
      </w:pPr>
      <w:r w:rsidRPr="003811C8">
        <w:rPr>
          <w:rFonts w:cs="David" w:hint="cs"/>
          <w:rtl/>
        </w:rPr>
        <w:tab/>
        <w:t>כלפי אנשי האוצר.</w:t>
      </w:r>
    </w:p>
    <w:p w14:paraId="50AA035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25503F56" w14:textId="77777777" w:rsidR="003811C8" w:rsidRPr="003811C8" w:rsidRDefault="003811C8" w:rsidP="003811C8">
      <w:pPr>
        <w:bidi/>
        <w:jc w:val="both"/>
        <w:rPr>
          <w:rFonts w:cs="David" w:hint="cs"/>
          <w:rtl/>
        </w:rPr>
      </w:pPr>
    </w:p>
    <w:p w14:paraId="129A8855" w14:textId="77777777" w:rsidR="003811C8" w:rsidRPr="003811C8" w:rsidRDefault="003811C8" w:rsidP="003811C8">
      <w:pPr>
        <w:bidi/>
        <w:jc w:val="both"/>
        <w:rPr>
          <w:rFonts w:cs="David" w:hint="cs"/>
          <w:rtl/>
        </w:rPr>
      </w:pPr>
      <w:r w:rsidRPr="003811C8">
        <w:rPr>
          <w:rFonts w:cs="David" w:hint="cs"/>
          <w:rtl/>
        </w:rPr>
        <w:tab/>
        <w:t xml:space="preserve">- -  ועימות עם הממשלה, ותפקידה של הכנסת לא לקבל את העובדות מהממשלה ולומר: כזה ראה וקדש, אלא להיות לעומתית לממשלה על מנת להפרות את הדיון ולהגיע לחוקים טובים. </w:t>
      </w:r>
    </w:p>
    <w:p w14:paraId="4D6CE04C" w14:textId="77777777" w:rsidR="003811C8" w:rsidRPr="003811C8" w:rsidRDefault="003811C8" w:rsidP="003811C8">
      <w:pPr>
        <w:bidi/>
        <w:jc w:val="both"/>
        <w:rPr>
          <w:rFonts w:cs="David" w:hint="cs"/>
          <w:rtl/>
        </w:rPr>
      </w:pPr>
    </w:p>
    <w:p w14:paraId="64E59F05" w14:textId="77777777" w:rsidR="003811C8" w:rsidRPr="003811C8" w:rsidRDefault="003811C8" w:rsidP="003811C8">
      <w:pPr>
        <w:bidi/>
        <w:jc w:val="both"/>
        <w:rPr>
          <w:rFonts w:cs="David" w:hint="cs"/>
          <w:rtl/>
        </w:rPr>
      </w:pPr>
      <w:r w:rsidRPr="003811C8">
        <w:rPr>
          <w:rFonts w:cs="David" w:hint="cs"/>
          <w:rtl/>
        </w:rPr>
        <w:tab/>
        <w:t xml:space="preserve">חוק נציבות הדורות הבאים נתקבל בכנסת החמש-עשרה </w:t>
      </w:r>
      <w:r w:rsidRPr="003811C8">
        <w:rPr>
          <w:rFonts w:cs="David"/>
          <w:rtl/>
        </w:rPr>
        <w:t>–</w:t>
      </w:r>
      <w:r w:rsidRPr="003811C8">
        <w:rPr>
          <w:rFonts w:cs="David" w:hint="cs"/>
          <w:rtl/>
        </w:rPr>
        <w:t xml:space="preserve"> לא בכנסת השש-עשרה </w:t>
      </w:r>
      <w:r w:rsidRPr="003811C8">
        <w:rPr>
          <w:rFonts w:cs="David"/>
          <w:rtl/>
        </w:rPr>
        <w:t>–</w:t>
      </w:r>
      <w:r w:rsidRPr="003811C8">
        <w:rPr>
          <w:rFonts w:cs="David" w:hint="cs"/>
          <w:rtl/>
        </w:rPr>
        <w:t xml:space="preserve"> כאשר יזם אותו לא אחד מהחברים הנמצאים כאן, והוא נתקבל בהיסוסים רבים. בכנסת החמש-עשרה ניסינו פשוט להקים את המחלקה הזאת.</w:t>
      </w:r>
    </w:p>
    <w:p w14:paraId="581273BB" w14:textId="77777777" w:rsidR="003811C8" w:rsidRPr="003811C8" w:rsidRDefault="003811C8" w:rsidP="003811C8">
      <w:pPr>
        <w:bidi/>
        <w:jc w:val="both"/>
        <w:rPr>
          <w:rFonts w:cs="David" w:hint="cs"/>
          <w:rtl/>
        </w:rPr>
      </w:pPr>
    </w:p>
    <w:p w14:paraId="56EEC2DF" w14:textId="77777777" w:rsidR="003811C8" w:rsidRPr="003811C8" w:rsidRDefault="003811C8" w:rsidP="003811C8">
      <w:pPr>
        <w:bidi/>
        <w:jc w:val="both"/>
        <w:rPr>
          <w:rFonts w:cs="David" w:hint="cs"/>
          <w:rtl/>
        </w:rPr>
      </w:pPr>
      <w:r w:rsidRPr="003811C8">
        <w:rPr>
          <w:rFonts w:cs="David" w:hint="cs"/>
          <w:rtl/>
        </w:rPr>
        <w:tab/>
        <w:t xml:space="preserve">אני מוכרח לומר שהוזמנו מרצים מהכנסת על מנת לבוא ולפרוס את הרעיון של נציב הדורות הבאים בפני כל הפרלמנטים בעולם </w:t>
      </w:r>
      <w:r w:rsidRPr="003811C8">
        <w:rPr>
          <w:rFonts w:cs="David"/>
          <w:rtl/>
        </w:rPr>
        <w:t>–</w:t>
      </w:r>
      <w:r w:rsidRPr="003811C8">
        <w:rPr>
          <w:rFonts w:cs="David" w:hint="cs"/>
          <w:rtl/>
        </w:rPr>
        <w:t xml:space="preserve"> שגמרו את ההלל, כפי שחברת הכנסת קולט אביטל </w:t>
      </w:r>
      <w:proofErr w:type="spellStart"/>
      <w:r w:rsidRPr="003811C8">
        <w:rPr>
          <w:rFonts w:cs="David" w:hint="cs"/>
          <w:rtl/>
        </w:rPr>
        <w:t>שהיתה</w:t>
      </w:r>
      <w:proofErr w:type="spellEnd"/>
      <w:r w:rsidRPr="003811C8">
        <w:rPr>
          <w:rFonts w:cs="David" w:hint="cs"/>
          <w:rtl/>
        </w:rPr>
        <w:t xml:space="preserve"> אחת משליחותינו הנאמנות לפרלמנטים אחרים ברחבי העולם, הביאה גם את העניין בפני כל המערכות. </w:t>
      </w:r>
    </w:p>
    <w:p w14:paraId="20B6BB1B" w14:textId="77777777" w:rsidR="003811C8" w:rsidRPr="003811C8" w:rsidRDefault="003811C8" w:rsidP="003811C8">
      <w:pPr>
        <w:bidi/>
        <w:jc w:val="both"/>
        <w:rPr>
          <w:rFonts w:cs="David" w:hint="cs"/>
          <w:rtl/>
        </w:rPr>
      </w:pPr>
    </w:p>
    <w:p w14:paraId="1D34C956" w14:textId="77777777" w:rsidR="003811C8" w:rsidRPr="003811C8" w:rsidRDefault="003811C8" w:rsidP="003811C8">
      <w:pPr>
        <w:bidi/>
        <w:jc w:val="both"/>
        <w:rPr>
          <w:rFonts w:cs="David" w:hint="cs"/>
          <w:rtl/>
        </w:rPr>
      </w:pPr>
      <w:r w:rsidRPr="003811C8">
        <w:rPr>
          <w:rFonts w:cs="David" w:hint="cs"/>
          <w:rtl/>
        </w:rPr>
        <w:tab/>
        <w:t xml:space="preserve">כולם מבקשים היום לחקות את הכנסת ולראות דרך איך אכן תהיה פונקציה של נציב הדורות הבאים. </w:t>
      </w:r>
    </w:p>
    <w:p w14:paraId="0D1CA982" w14:textId="77777777" w:rsidR="003811C8" w:rsidRPr="003811C8" w:rsidRDefault="003811C8" w:rsidP="003811C8">
      <w:pPr>
        <w:bidi/>
        <w:jc w:val="both"/>
        <w:rPr>
          <w:rFonts w:cs="David" w:hint="cs"/>
          <w:rtl/>
        </w:rPr>
      </w:pPr>
    </w:p>
    <w:p w14:paraId="1F9F9BB9" w14:textId="77777777" w:rsidR="003811C8" w:rsidRPr="003811C8" w:rsidRDefault="003811C8" w:rsidP="003811C8">
      <w:pPr>
        <w:bidi/>
        <w:jc w:val="both"/>
        <w:rPr>
          <w:rFonts w:cs="David" w:hint="cs"/>
          <w:rtl/>
        </w:rPr>
      </w:pPr>
      <w:r w:rsidRPr="003811C8">
        <w:rPr>
          <w:rFonts w:cs="David" w:hint="cs"/>
          <w:rtl/>
        </w:rPr>
        <w:tab/>
        <w:t xml:space="preserve">אני חשבתי האם נציב הדורות הבאים </w:t>
      </w:r>
      <w:r w:rsidRPr="003811C8">
        <w:rPr>
          <w:rFonts w:cs="David"/>
          <w:rtl/>
        </w:rPr>
        <w:t>–</w:t>
      </w:r>
      <w:r w:rsidRPr="003811C8">
        <w:rPr>
          <w:rFonts w:cs="David" w:hint="cs"/>
          <w:rtl/>
        </w:rPr>
        <w:t xml:space="preserve"> שהוא צריך להיות פונקציה כפי שהחוק קבע אותה-  צריכה להיות תחת פיקוח הייעוץ המשפטי של הכנסת, תחת פיקוח ה-מ.מ.מ </w:t>
      </w:r>
      <w:r w:rsidRPr="003811C8">
        <w:rPr>
          <w:rFonts w:cs="David"/>
          <w:rtl/>
        </w:rPr>
        <w:t>–</w:t>
      </w:r>
      <w:r w:rsidRPr="003811C8">
        <w:rPr>
          <w:rFonts w:cs="David" w:hint="cs"/>
          <w:rtl/>
        </w:rPr>
        <w:t xml:space="preserve"> יכול להיות בכל מיני צורות, אבל לא על-ידי ביטול החוק. </w:t>
      </w:r>
    </w:p>
    <w:p w14:paraId="4925C439" w14:textId="77777777" w:rsidR="003811C8" w:rsidRPr="003811C8" w:rsidRDefault="003811C8" w:rsidP="003811C8">
      <w:pPr>
        <w:bidi/>
        <w:jc w:val="both"/>
        <w:rPr>
          <w:rFonts w:cs="David" w:hint="cs"/>
          <w:rtl/>
        </w:rPr>
      </w:pPr>
    </w:p>
    <w:p w14:paraId="48E5AB81" w14:textId="77777777" w:rsidR="003811C8" w:rsidRPr="003811C8" w:rsidRDefault="003811C8" w:rsidP="003811C8">
      <w:pPr>
        <w:bidi/>
        <w:jc w:val="both"/>
        <w:rPr>
          <w:rFonts w:cs="David" w:hint="cs"/>
          <w:rtl/>
        </w:rPr>
      </w:pP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2DF143D0" w14:textId="77777777" w:rsidR="003811C8" w:rsidRPr="003811C8" w:rsidRDefault="003811C8" w:rsidP="003811C8">
      <w:pPr>
        <w:bidi/>
        <w:jc w:val="both"/>
        <w:rPr>
          <w:rFonts w:cs="David" w:hint="cs"/>
          <w:rtl/>
        </w:rPr>
      </w:pPr>
    </w:p>
    <w:p w14:paraId="1BC35523" w14:textId="77777777" w:rsidR="003811C8" w:rsidRPr="003811C8" w:rsidRDefault="003811C8" w:rsidP="003811C8">
      <w:pPr>
        <w:bidi/>
        <w:jc w:val="both"/>
        <w:rPr>
          <w:rFonts w:cs="David" w:hint="cs"/>
          <w:rtl/>
        </w:rPr>
      </w:pPr>
      <w:r w:rsidRPr="003811C8">
        <w:rPr>
          <w:rFonts w:cs="David" w:hint="cs"/>
          <w:rtl/>
        </w:rPr>
        <w:tab/>
        <w:t xml:space="preserve"> נכון. </w:t>
      </w:r>
    </w:p>
    <w:p w14:paraId="2FA5D9A3"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089B055B" w14:textId="77777777" w:rsidR="003811C8" w:rsidRPr="003811C8" w:rsidRDefault="003811C8" w:rsidP="003811C8">
      <w:pPr>
        <w:bidi/>
        <w:jc w:val="both"/>
        <w:rPr>
          <w:rFonts w:cs="David" w:hint="cs"/>
          <w:rtl/>
        </w:rPr>
      </w:pPr>
    </w:p>
    <w:p w14:paraId="3E291DF2" w14:textId="77777777" w:rsidR="003811C8" w:rsidRPr="003811C8" w:rsidRDefault="003811C8" w:rsidP="003811C8">
      <w:pPr>
        <w:bidi/>
        <w:jc w:val="both"/>
        <w:rPr>
          <w:rFonts w:cs="David" w:hint="cs"/>
          <w:rtl/>
        </w:rPr>
      </w:pPr>
      <w:r w:rsidRPr="003811C8">
        <w:rPr>
          <w:rFonts w:cs="David" w:hint="cs"/>
          <w:rtl/>
        </w:rPr>
        <w:tab/>
        <w:t xml:space="preserve"> אני מוכרח לומר שההתנגדות שלי העקרונית לביטול החוק נתקלה באמירה חדה וחלקה מצד המערכת של יושבת-ראש הכנסת, שאמרה: אין לנו שום כוונה לבטל, יש לנו כוונה לראות איך אנחנו מבצעים את זה בצורה אחרת. </w:t>
      </w:r>
    </w:p>
    <w:p w14:paraId="4A6E94FF" w14:textId="77777777" w:rsidR="003811C8" w:rsidRPr="003811C8" w:rsidRDefault="003811C8" w:rsidP="003811C8">
      <w:pPr>
        <w:bidi/>
        <w:jc w:val="both"/>
        <w:rPr>
          <w:rFonts w:cs="David" w:hint="cs"/>
          <w:rtl/>
        </w:rPr>
      </w:pPr>
    </w:p>
    <w:p w14:paraId="0F56CA70" w14:textId="77777777" w:rsidR="003811C8" w:rsidRPr="003811C8" w:rsidRDefault="003811C8" w:rsidP="003811C8">
      <w:pPr>
        <w:bidi/>
        <w:jc w:val="both"/>
        <w:rPr>
          <w:rFonts w:cs="David" w:hint="cs"/>
          <w:rtl/>
        </w:rPr>
      </w:pPr>
      <w:r w:rsidRPr="003811C8">
        <w:rPr>
          <w:rFonts w:cs="David" w:hint="cs"/>
          <w:rtl/>
        </w:rPr>
        <w:tab/>
        <w:t xml:space="preserve">תראו, לא עושים חוקים על-פי אישיותו של אדם כזה או אחר. נדמה לי שהנציב הראשון לדורות הבאים היה איש בעל אישיות מיוחדת במינה, שייתכן מאוד שהיא השתלטה על החוק יותר מאשר החוק השתלט עליה. אבל, נאמר </w:t>
      </w:r>
      <w:r w:rsidRPr="003811C8">
        <w:rPr>
          <w:rFonts w:cs="David"/>
          <w:rtl/>
        </w:rPr>
        <w:t>–</w:t>
      </w:r>
      <w:r w:rsidRPr="003811C8">
        <w:rPr>
          <w:rFonts w:cs="David" w:hint="cs"/>
          <w:rtl/>
        </w:rPr>
        <w:t xml:space="preserve"> ואני חושב שצריך להחזיק בכך </w:t>
      </w:r>
      <w:r w:rsidRPr="003811C8">
        <w:rPr>
          <w:rFonts w:cs="David"/>
          <w:rtl/>
        </w:rPr>
        <w:t>–</w:t>
      </w:r>
      <w:r w:rsidRPr="003811C8">
        <w:rPr>
          <w:rFonts w:cs="David" w:hint="cs"/>
          <w:rtl/>
        </w:rPr>
        <w:t xml:space="preserve"> שאסור לנו לקיים איזשהו דיון בביטול החוק, אלא למצוא את הדרך איך אנחנו מיישמים אותו בשום-שכל ודעת. </w:t>
      </w:r>
    </w:p>
    <w:p w14:paraId="0FA0EF53"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C0A0551" w14:textId="77777777" w:rsidR="003811C8" w:rsidRPr="003811C8" w:rsidRDefault="003811C8" w:rsidP="003811C8">
      <w:pPr>
        <w:bidi/>
        <w:jc w:val="both"/>
        <w:rPr>
          <w:rFonts w:cs="David" w:hint="cs"/>
          <w:rtl/>
        </w:rPr>
      </w:pPr>
    </w:p>
    <w:p w14:paraId="177AB6D1" w14:textId="77777777" w:rsidR="003811C8" w:rsidRPr="003811C8" w:rsidRDefault="003811C8" w:rsidP="003811C8">
      <w:pPr>
        <w:bidi/>
        <w:jc w:val="both"/>
        <w:rPr>
          <w:rFonts w:cs="David" w:hint="cs"/>
          <w:rtl/>
        </w:rPr>
      </w:pPr>
      <w:r w:rsidRPr="003811C8">
        <w:rPr>
          <w:rFonts w:cs="David" w:hint="cs"/>
          <w:rtl/>
        </w:rPr>
        <w:tab/>
        <w:t>יש לך איזושהי הצעה, אדוני?</w:t>
      </w:r>
    </w:p>
    <w:p w14:paraId="59C420DA"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542D3C7C" w14:textId="77777777" w:rsidR="003811C8" w:rsidRPr="003811C8" w:rsidRDefault="003811C8" w:rsidP="003811C8">
      <w:pPr>
        <w:bidi/>
        <w:jc w:val="both"/>
        <w:rPr>
          <w:rFonts w:cs="David" w:hint="cs"/>
          <w:rtl/>
        </w:rPr>
      </w:pPr>
    </w:p>
    <w:p w14:paraId="66765376" w14:textId="77777777" w:rsidR="003811C8" w:rsidRPr="003811C8" w:rsidRDefault="003811C8" w:rsidP="003811C8">
      <w:pPr>
        <w:bidi/>
        <w:jc w:val="both"/>
        <w:rPr>
          <w:rFonts w:cs="David" w:hint="cs"/>
          <w:rtl/>
        </w:rPr>
      </w:pPr>
      <w:r w:rsidRPr="003811C8">
        <w:rPr>
          <w:rFonts w:cs="David" w:hint="cs"/>
          <w:rtl/>
        </w:rPr>
        <w:tab/>
        <w:t xml:space="preserve"> אני חושב שהוועדה צריכה לבוא ולראות ולערב את כל הנוגעים בדבר, שפעלו בעניין זה. ההצעה שלי- שוועדת הכנסת, או מי שרק רוצה, יבוא ויקיים דיון לגבי הדרך שבה אנחנו ניישם את חוק נציבות הדורות הבאים, בניגוד לדעתו של מנכ"ל משרד ראש הממשלה </w:t>
      </w:r>
      <w:r w:rsidRPr="003811C8">
        <w:rPr>
          <w:rFonts w:cs="David"/>
          <w:rtl/>
        </w:rPr>
        <w:t>–</w:t>
      </w:r>
      <w:r w:rsidRPr="003811C8">
        <w:rPr>
          <w:rFonts w:cs="David" w:hint="cs"/>
          <w:rtl/>
        </w:rPr>
        <w:t xml:space="preserve"> המפואר והמעולה שהיה לה למדינת ישראל ולממשלות ישראל, לדורותיהן.</w:t>
      </w:r>
    </w:p>
    <w:p w14:paraId="646CBDB7"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AB70C3E" w14:textId="77777777" w:rsidR="003811C8" w:rsidRPr="003811C8" w:rsidRDefault="003811C8" w:rsidP="003811C8">
      <w:pPr>
        <w:bidi/>
        <w:jc w:val="both"/>
        <w:rPr>
          <w:rFonts w:cs="David" w:hint="cs"/>
          <w:rtl/>
        </w:rPr>
      </w:pPr>
    </w:p>
    <w:p w14:paraId="1B5D7C8B" w14:textId="77777777" w:rsidR="003811C8" w:rsidRPr="003811C8" w:rsidRDefault="003811C8" w:rsidP="003811C8">
      <w:pPr>
        <w:bidi/>
        <w:jc w:val="both"/>
        <w:rPr>
          <w:rFonts w:cs="David" w:hint="cs"/>
          <w:rtl/>
        </w:rPr>
      </w:pPr>
      <w:r w:rsidRPr="003811C8">
        <w:rPr>
          <w:rFonts w:cs="David" w:hint="cs"/>
          <w:rtl/>
        </w:rPr>
        <w:tab/>
        <w:t>תודה. היועצת המשפטית, גברתי, האם יש לך הערות, השגות?</w:t>
      </w:r>
    </w:p>
    <w:p w14:paraId="6C7FA80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785EE677" w14:textId="77777777" w:rsidR="003811C8" w:rsidRPr="003811C8" w:rsidRDefault="003811C8" w:rsidP="003811C8">
      <w:pPr>
        <w:bidi/>
        <w:jc w:val="both"/>
        <w:rPr>
          <w:rFonts w:cs="David" w:hint="cs"/>
          <w:rtl/>
        </w:rPr>
      </w:pPr>
    </w:p>
    <w:p w14:paraId="6BBC6B39" w14:textId="77777777" w:rsidR="003811C8" w:rsidRPr="003811C8" w:rsidRDefault="003811C8" w:rsidP="003811C8">
      <w:pPr>
        <w:bidi/>
        <w:jc w:val="both"/>
        <w:rPr>
          <w:rFonts w:cs="David" w:hint="cs"/>
          <w:rtl/>
        </w:rPr>
      </w:pPr>
      <w:r w:rsidRPr="003811C8">
        <w:rPr>
          <w:rFonts w:cs="David" w:hint="cs"/>
          <w:rtl/>
        </w:rPr>
        <w:tab/>
        <w:t xml:space="preserve">אל"ף, תיקון כלשהו מתבקש היות וכרגע יש פרק בחוק שאינו מיושם </w:t>
      </w:r>
      <w:r w:rsidRPr="003811C8">
        <w:rPr>
          <w:rFonts w:cs="David"/>
          <w:rtl/>
        </w:rPr>
        <w:t>–</w:t>
      </w:r>
      <w:r w:rsidRPr="003811C8">
        <w:rPr>
          <w:rFonts w:cs="David" w:hint="cs"/>
          <w:rtl/>
        </w:rPr>
        <w:t xml:space="preserve"> ובעצם זה לא בסדר. לפי החוק היום, יושב-ראש הכנסת </w:t>
      </w:r>
      <w:r w:rsidRPr="003811C8">
        <w:rPr>
          <w:rFonts w:cs="David"/>
          <w:rtl/>
        </w:rPr>
        <w:t>–</w:t>
      </w:r>
      <w:r w:rsidRPr="003811C8">
        <w:rPr>
          <w:rFonts w:cs="David" w:hint="cs"/>
          <w:rtl/>
        </w:rPr>
        <w:t xml:space="preserve"> באישור ועדת הכנסת </w:t>
      </w:r>
      <w:r w:rsidRPr="003811C8">
        <w:rPr>
          <w:rFonts w:cs="David"/>
          <w:rtl/>
        </w:rPr>
        <w:t>–</w:t>
      </w:r>
      <w:r w:rsidRPr="003811C8">
        <w:rPr>
          <w:rFonts w:cs="David" w:hint="cs"/>
          <w:rtl/>
        </w:rPr>
        <w:t xml:space="preserve"> מחויב למנות נציב. ברגע שהוגשה הצעת החוק, הדברים לא נעשו, אבל צריכה להתקבל החלטה מה קורה.</w:t>
      </w:r>
    </w:p>
    <w:p w14:paraId="366A5D9F" w14:textId="77777777" w:rsidR="003811C8" w:rsidRPr="003811C8" w:rsidRDefault="003811C8" w:rsidP="003811C8">
      <w:pPr>
        <w:bidi/>
        <w:jc w:val="both"/>
        <w:rPr>
          <w:rFonts w:cs="David" w:hint="cs"/>
          <w:rtl/>
        </w:rPr>
      </w:pPr>
    </w:p>
    <w:p w14:paraId="2996769A" w14:textId="77777777" w:rsidR="003811C8" w:rsidRPr="003811C8" w:rsidRDefault="003811C8" w:rsidP="003811C8">
      <w:pPr>
        <w:bidi/>
        <w:jc w:val="both"/>
        <w:rPr>
          <w:rFonts w:cs="David" w:hint="cs"/>
          <w:rtl/>
        </w:rPr>
      </w:pPr>
      <w:r w:rsidRPr="003811C8">
        <w:rPr>
          <w:rFonts w:cs="David" w:hint="cs"/>
          <w:rtl/>
        </w:rPr>
        <w:tab/>
        <w:t xml:space="preserve">כבר היום </w:t>
      </w:r>
      <w:r w:rsidRPr="003811C8">
        <w:rPr>
          <w:rFonts w:cs="David"/>
          <w:rtl/>
        </w:rPr>
        <w:t>–</w:t>
      </w:r>
      <w:r w:rsidRPr="003811C8">
        <w:rPr>
          <w:rFonts w:cs="David" w:hint="cs"/>
          <w:rtl/>
        </w:rPr>
        <w:t xml:space="preserve"> לפני שהיה החוק, בעת שהיה החוק, וגם כיום, כשבעצם הוא לא מיושם </w:t>
      </w:r>
      <w:r w:rsidRPr="003811C8">
        <w:rPr>
          <w:rFonts w:cs="David"/>
          <w:rtl/>
        </w:rPr>
        <w:t>–</w:t>
      </w:r>
      <w:r w:rsidRPr="003811C8">
        <w:rPr>
          <w:rFonts w:cs="David" w:hint="cs"/>
          <w:rtl/>
        </w:rPr>
        <w:t xml:space="preserve"> כל ועדה מוועדות הכנסת שדנה בחקיקה, מחויבת לבחון את כלל ההשלכות של אותה חקיקה </w:t>
      </w:r>
      <w:r w:rsidRPr="003811C8">
        <w:rPr>
          <w:rFonts w:cs="David"/>
          <w:rtl/>
        </w:rPr>
        <w:t>–</w:t>
      </w:r>
      <w:r w:rsidRPr="003811C8">
        <w:rPr>
          <w:rFonts w:cs="David" w:hint="cs"/>
          <w:rtl/>
        </w:rPr>
        <w:t xml:space="preserve"> בין אם אלה השלכות להווה, לעתיד, על נשים, על ילדים. עבר בשבוע שעבר חוק שמחייב קבלת חוות-דעת על השפעות מגדריות של חקיקה.</w:t>
      </w:r>
    </w:p>
    <w:p w14:paraId="0C50C39F" w14:textId="77777777" w:rsidR="003811C8" w:rsidRPr="003811C8" w:rsidRDefault="003811C8" w:rsidP="003811C8">
      <w:pPr>
        <w:bidi/>
        <w:jc w:val="both"/>
        <w:rPr>
          <w:rFonts w:cs="David" w:hint="cs"/>
          <w:rtl/>
        </w:rPr>
      </w:pPr>
    </w:p>
    <w:p w14:paraId="116D5DCB" w14:textId="77777777" w:rsidR="003811C8" w:rsidRPr="003811C8" w:rsidRDefault="003811C8" w:rsidP="003811C8">
      <w:pPr>
        <w:bidi/>
        <w:jc w:val="both"/>
        <w:rPr>
          <w:rFonts w:cs="David" w:hint="cs"/>
          <w:rtl/>
        </w:rPr>
      </w:pPr>
      <w:r w:rsidRPr="003811C8">
        <w:rPr>
          <w:rFonts w:cs="David" w:hint="cs"/>
          <w:rtl/>
        </w:rPr>
        <w:tab/>
        <w:t xml:space="preserve">ועדות הכנסת מחויבות לשקול ולבחון את כל ההשלכות הללו, והיום הן נעזרות לשם כך בלשכה המשפטית כמובן, ב-מ.מ.מ שמכין חוות-דעת, וצריכה הוועדה לחשוב האם צריך גופים נוספים בחקיקה שיעסקו בעניין. </w:t>
      </w:r>
    </w:p>
    <w:p w14:paraId="2BB3DC9C"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E23186D" w14:textId="77777777" w:rsidR="003811C8" w:rsidRPr="003811C8" w:rsidRDefault="003811C8" w:rsidP="003811C8">
      <w:pPr>
        <w:bidi/>
        <w:jc w:val="both"/>
        <w:rPr>
          <w:rFonts w:cs="David" w:hint="cs"/>
          <w:rtl/>
        </w:rPr>
      </w:pPr>
    </w:p>
    <w:p w14:paraId="136CD994" w14:textId="77777777" w:rsidR="003811C8" w:rsidRPr="003811C8" w:rsidRDefault="003811C8" w:rsidP="003811C8">
      <w:pPr>
        <w:bidi/>
        <w:jc w:val="both"/>
        <w:rPr>
          <w:rFonts w:cs="David" w:hint="cs"/>
          <w:rtl/>
        </w:rPr>
      </w:pPr>
      <w:r w:rsidRPr="003811C8">
        <w:rPr>
          <w:rFonts w:cs="David" w:hint="cs"/>
          <w:rtl/>
        </w:rPr>
        <w:tab/>
        <w:t>אדוני יושב-ראש הקואליציה.</w:t>
      </w:r>
    </w:p>
    <w:p w14:paraId="51E3BD4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28E16E0A" w14:textId="77777777" w:rsidR="003811C8" w:rsidRPr="003811C8" w:rsidRDefault="003811C8" w:rsidP="003811C8">
      <w:pPr>
        <w:bidi/>
        <w:jc w:val="both"/>
        <w:rPr>
          <w:rFonts w:cs="David" w:hint="cs"/>
          <w:rtl/>
        </w:rPr>
      </w:pPr>
    </w:p>
    <w:p w14:paraId="6B474B46" w14:textId="77777777" w:rsidR="003811C8" w:rsidRPr="003811C8" w:rsidRDefault="003811C8" w:rsidP="003811C8">
      <w:pPr>
        <w:bidi/>
        <w:jc w:val="both"/>
        <w:rPr>
          <w:rFonts w:cs="David" w:hint="cs"/>
          <w:rtl/>
        </w:rPr>
      </w:pPr>
      <w:r w:rsidRPr="003811C8">
        <w:rPr>
          <w:rFonts w:cs="David" w:hint="cs"/>
          <w:rtl/>
        </w:rPr>
        <w:tab/>
        <w:t xml:space="preserve"> אני שומע את כל הטענות האלה, ויש באמת שיקולים לכאן ולכאן, אבל אני חושב שבסופו של דבר אנחנו החלטנו </w:t>
      </w:r>
      <w:r w:rsidRPr="003811C8">
        <w:rPr>
          <w:rFonts w:cs="David"/>
          <w:rtl/>
        </w:rPr>
        <w:t>–</w:t>
      </w:r>
      <w:r w:rsidRPr="003811C8">
        <w:rPr>
          <w:rFonts w:cs="David" w:hint="cs"/>
          <w:rtl/>
        </w:rPr>
        <w:t xml:space="preserve"> אנחנו במחשבה </w:t>
      </w:r>
      <w:r w:rsidRPr="003811C8">
        <w:rPr>
          <w:rFonts w:cs="David"/>
          <w:rtl/>
        </w:rPr>
        <w:t>–</w:t>
      </w:r>
      <w:r w:rsidRPr="003811C8">
        <w:rPr>
          <w:rFonts w:cs="David" w:hint="cs"/>
          <w:rtl/>
        </w:rPr>
        <w:t xml:space="preserve"> שאנחנו לא צריכים את הנושא הזה.</w:t>
      </w:r>
    </w:p>
    <w:p w14:paraId="291FADD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3F5E1E27" w14:textId="77777777" w:rsidR="003811C8" w:rsidRPr="003811C8" w:rsidRDefault="003811C8" w:rsidP="003811C8">
      <w:pPr>
        <w:bidi/>
        <w:jc w:val="both"/>
        <w:rPr>
          <w:rFonts w:cs="David" w:hint="cs"/>
          <w:rtl/>
        </w:rPr>
      </w:pPr>
    </w:p>
    <w:p w14:paraId="18B7855A" w14:textId="77777777" w:rsidR="003811C8" w:rsidRPr="003811C8" w:rsidRDefault="003811C8" w:rsidP="003811C8">
      <w:pPr>
        <w:bidi/>
        <w:jc w:val="both"/>
        <w:rPr>
          <w:rFonts w:cs="David" w:hint="cs"/>
          <w:rtl/>
        </w:rPr>
      </w:pPr>
      <w:r w:rsidRPr="003811C8">
        <w:rPr>
          <w:rFonts w:cs="David" w:hint="cs"/>
          <w:rtl/>
        </w:rPr>
        <w:tab/>
        <w:t xml:space="preserve"> מי אמר? איפה התקבלה החלטה כזאת, איפה החלטנו?</w:t>
      </w:r>
    </w:p>
    <w:p w14:paraId="5383969A"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7A3561AA" w14:textId="77777777" w:rsidR="003811C8" w:rsidRPr="003811C8" w:rsidRDefault="003811C8" w:rsidP="003811C8">
      <w:pPr>
        <w:bidi/>
        <w:jc w:val="both"/>
        <w:rPr>
          <w:rFonts w:cs="David" w:hint="cs"/>
          <w:rtl/>
        </w:rPr>
      </w:pPr>
    </w:p>
    <w:p w14:paraId="6CF0C126" w14:textId="77777777" w:rsidR="003811C8" w:rsidRPr="003811C8" w:rsidRDefault="003811C8" w:rsidP="003811C8">
      <w:pPr>
        <w:bidi/>
        <w:jc w:val="both"/>
        <w:rPr>
          <w:rFonts w:cs="David" w:hint="cs"/>
          <w:rtl/>
        </w:rPr>
      </w:pPr>
      <w:r w:rsidRPr="003811C8">
        <w:rPr>
          <w:rFonts w:cs="David" w:hint="cs"/>
          <w:rtl/>
        </w:rPr>
        <w:tab/>
        <w:t xml:space="preserve">בכל מקרה, לקואליציה יש עמדה לא כמו לאופוזיציה. נכון שהאופוזיציה </w:t>
      </w:r>
      <w:r w:rsidRPr="003811C8">
        <w:rPr>
          <w:rFonts w:cs="David"/>
          <w:rtl/>
        </w:rPr>
        <w:t>–</w:t>
      </w:r>
      <w:r w:rsidRPr="003811C8">
        <w:rPr>
          <w:rFonts w:cs="David" w:hint="cs"/>
          <w:rtl/>
        </w:rPr>
        <w:t xml:space="preserve"> יש לה הרבה יותר משמעות, אבל בכל זאת. </w:t>
      </w:r>
    </w:p>
    <w:p w14:paraId="6B2EBB8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7ADCF318" w14:textId="77777777" w:rsidR="003811C8" w:rsidRPr="003811C8" w:rsidRDefault="003811C8" w:rsidP="003811C8">
      <w:pPr>
        <w:bidi/>
        <w:jc w:val="both"/>
        <w:rPr>
          <w:rFonts w:cs="David" w:hint="cs"/>
          <w:rtl/>
        </w:rPr>
      </w:pPr>
    </w:p>
    <w:p w14:paraId="0966E3D2" w14:textId="77777777" w:rsidR="003811C8" w:rsidRPr="003811C8" w:rsidRDefault="003811C8" w:rsidP="003811C8">
      <w:pPr>
        <w:bidi/>
        <w:jc w:val="both"/>
        <w:rPr>
          <w:rFonts w:cs="David" w:hint="cs"/>
          <w:rtl/>
        </w:rPr>
      </w:pPr>
      <w:r w:rsidRPr="003811C8">
        <w:rPr>
          <w:rFonts w:cs="David" w:hint="cs"/>
          <w:rtl/>
        </w:rPr>
        <w:tab/>
        <w:t xml:space="preserve"> לא. זה לא עניין של אופוזיציה קואליציה.</w:t>
      </w:r>
    </w:p>
    <w:p w14:paraId="4B3EABC1" w14:textId="77777777" w:rsidR="003811C8" w:rsidRPr="003811C8" w:rsidRDefault="003811C8" w:rsidP="003811C8">
      <w:pPr>
        <w:bidi/>
        <w:jc w:val="both"/>
        <w:rPr>
          <w:rFonts w:cs="David"/>
          <w:rtl/>
        </w:rPr>
      </w:pPr>
      <w:r w:rsidRPr="003811C8">
        <w:rPr>
          <w:rFonts w:cs="David"/>
          <w:rtl/>
        </w:rPr>
        <w:br/>
      </w:r>
      <w:r w:rsidRPr="003811C8">
        <w:rPr>
          <w:rFonts w:cs="David" w:hint="eastAsia"/>
          <w:u w:val="single"/>
          <w:rtl/>
        </w:rPr>
        <w:t>אורי</w:t>
      </w:r>
      <w:r w:rsidRPr="003811C8">
        <w:rPr>
          <w:rFonts w:cs="David"/>
          <w:u w:val="single"/>
          <w:rtl/>
        </w:rPr>
        <w:t xml:space="preserve"> אריאל:</w:t>
      </w:r>
    </w:p>
    <w:p w14:paraId="3E4FFB5B" w14:textId="77777777" w:rsidR="003811C8" w:rsidRPr="003811C8" w:rsidRDefault="003811C8" w:rsidP="003811C8">
      <w:pPr>
        <w:bidi/>
        <w:jc w:val="both"/>
        <w:rPr>
          <w:rFonts w:cs="David"/>
          <w:rtl/>
        </w:rPr>
      </w:pPr>
    </w:p>
    <w:p w14:paraId="1D6AAFA5" w14:textId="77777777" w:rsidR="003811C8" w:rsidRPr="003811C8" w:rsidRDefault="003811C8" w:rsidP="003811C8">
      <w:pPr>
        <w:bidi/>
        <w:jc w:val="both"/>
        <w:rPr>
          <w:rFonts w:cs="David" w:hint="cs"/>
          <w:rtl/>
        </w:rPr>
      </w:pPr>
      <w:r w:rsidRPr="003811C8">
        <w:rPr>
          <w:rFonts w:cs="David"/>
          <w:rtl/>
        </w:rPr>
        <w:tab/>
      </w:r>
      <w:r w:rsidRPr="003811C8">
        <w:rPr>
          <w:rFonts w:cs="David" w:hint="cs"/>
          <w:rtl/>
        </w:rPr>
        <w:t>זה  ממש לא קשור לקואליציה אופוזיציה.</w:t>
      </w:r>
    </w:p>
    <w:p w14:paraId="20E121C3"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77D900FD" w14:textId="77777777" w:rsidR="003811C8" w:rsidRPr="003811C8" w:rsidRDefault="003811C8" w:rsidP="003811C8">
      <w:pPr>
        <w:bidi/>
        <w:jc w:val="both"/>
        <w:rPr>
          <w:rFonts w:cs="David" w:hint="cs"/>
          <w:rtl/>
        </w:rPr>
      </w:pPr>
    </w:p>
    <w:p w14:paraId="5B07F13B" w14:textId="77777777" w:rsidR="003811C8" w:rsidRPr="003811C8" w:rsidRDefault="003811C8" w:rsidP="003811C8">
      <w:pPr>
        <w:bidi/>
        <w:jc w:val="both"/>
        <w:rPr>
          <w:rFonts w:cs="David" w:hint="cs"/>
          <w:rtl/>
        </w:rPr>
      </w:pPr>
      <w:r w:rsidRPr="003811C8">
        <w:rPr>
          <w:rFonts w:cs="David" w:hint="cs"/>
          <w:rtl/>
        </w:rPr>
        <w:tab/>
        <w:t xml:space="preserve">אתם חושבים ככה, ואנחנו נצביע נגד העניין הזה. </w:t>
      </w:r>
    </w:p>
    <w:p w14:paraId="5ABE4012" w14:textId="77777777" w:rsidR="003811C8" w:rsidRPr="003811C8" w:rsidRDefault="003811C8" w:rsidP="003811C8">
      <w:pPr>
        <w:bidi/>
        <w:ind w:firstLine="567"/>
        <w:jc w:val="both"/>
        <w:rPr>
          <w:rFonts w:cs="David" w:hint="cs"/>
          <w:u w:val="single"/>
          <w:rtl/>
        </w:rPr>
      </w:pPr>
      <w:r w:rsidRPr="003811C8">
        <w:rPr>
          <w:rFonts w:cs="David"/>
          <w:rtl/>
        </w:rPr>
        <w:br/>
      </w:r>
    </w:p>
    <w:p w14:paraId="4FACD1FF" w14:textId="77777777" w:rsidR="003811C8" w:rsidRPr="003811C8" w:rsidRDefault="003811C8" w:rsidP="003811C8">
      <w:pPr>
        <w:bidi/>
        <w:jc w:val="both"/>
        <w:rPr>
          <w:rFonts w:cs="David" w:hint="cs"/>
          <w:rtl/>
        </w:rPr>
      </w:pPr>
      <w:r w:rsidRPr="003811C8">
        <w:rPr>
          <w:rFonts w:cs="David" w:hint="cs"/>
          <w:u w:val="single"/>
          <w:rtl/>
        </w:rPr>
        <w:t>היו"ר דוד טל:</w:t>
      </w:r>
    </w:p>
    <w:p w14:paraId="34010D36" w14:textId="77777777" w:rsidR="003811C8" w:rsidRPr="003811C8" w:rsidRDefault="003811C8" w:rsidP="003811C8">
      <w:pPr>
        <w:bidi/>
        <w:jc w:val="both"/>
        <w:rPr>
          <w:rFonts w:cs="David" w:hint="cs"/>
          <w:rtl/>
        </w:rPr>
      </w:pPr>
    </w:p>
    <w:p w14:paraId="2764A7D6" w14:textId="77777777" w:rsidR="003811C8" w:rsidRPr="003811C8" w:rsidRDefault="003811C8" w:rsidP="003811C8">
      <w:pPr>
        <w:bidi/>
        <w:jc w:val="both"/>
        <w:rPr>
          <w:rFonts w:cs="David" w:hint="cs"/>
          <w:rtl/>
        </w:rPr>
      </w:pPr>
      <w:r w:rsidRPr="003811C8">
        <w:rPr>
          <w:rFonts w:cs="David" w:hint="cs"/>
          <w:rtl/>
        </w:rPr>
        <w:tab/>
        <w:t>אתה אומר: אנחנו מתנגדים להצעת החוק, אבל יש לאדוני איזושהי הצעה?</w:t>
      </w:r>
    </w:p>
    <w:p w14:paraId="5B8780B3"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קריאה:</w:t>
      </w:r>
    </w:p>
    <w:p w14:paraId="78614990" w14:textId="77777777" w:rsidR="003811C8" w:rsidRPr="003811C8" w:rsidRDefault="003811C8" w:rsidP="003811C8">
      <w:pPr>
        <w:bidi/>
        <w:jc w:val="both"/>
        <w:rPr>
          <w:rFonts w:cs="David" w:hint="cs"/>
          <w:rtl/>
        </w:rPr>
      </w:pPr>
    </w:p>
    <w:p w14:paraId="475000CA" w14:textId="77777777" w:rsidR="003811C8" w:rsidRPr="003811C8" w:rsidRDefault="003811C8" w:rsidP="003811C8">
      <w:pPr>
        <w:bidi/>
        <w:jc w:val="both"/>
        <w:rPr>
          <w:rFonts w:cs="David" w:hint="cs"/>
          <w:rtl/>
        </w:rPr>
      </w:pPr>
      <w:r w:rsidRPr="003811C8">
        <w:rPr>
          <w:rFonts w:cs="David" w:hint="cs"/>
          <w:rtl/>
        </w:rPr>
        <w:tab/>
        <w:t xml:space="preserve">בעד הביטול. </w:t>
      </w:r>
    </w:p>
    <w:p w14:paraId="633B1960"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D496977" w14:textId="77777777" w:rsidR="003811C8" w:rsidRPr="003811C8" w:rsidRDefault="003811C8" w:rsidP="003811C8">
      <w:pPr>
        <w:bidi/>
        <w:jc w:val="both"/>
        <w:rPr>
          <w:rFonts w:cs="David" w:hint="cs"/>
          <w:rtl/>
        </w:rPr>
      </w:pPr>
    </w:p>
    <w:p w14:paraId="345FE228" w14:textId="77777777" w:rsidR="003811C8" w:rsidRPr="003811C8" w:rsidRDefault="003811C8" w:rsidP="003811C8">
      <w:pPr>
        <w:bidi/>
        <w:jc w:val="both"/>
        <w:rPr>
          <w:rFonts w:cs="David" w:hint="cs"/>
          <w:rtl/>
        </w:rPr>
      </w:pPr>
      <w:r w:rsidRPr="003811C8">
        <w:rPr>
          <w:rFonts w:cs="David" w:hint="cs"/>
          <w:rtl/>
        </w:rPr>
        <w:tab/>
        <w:t>בעד הביטול, אבל יש לאדוני איזושהי הצעה אחרת שבמסגרת אותו חוק, אנחנו אומרים: נציב הדורות הבאים לא, אבל את הפונקציה הזאת ימלא, תמלא, היועצת המשפטית לכך וכך, ל-מ.מ.מ, וכו'?</w:t>
      </w:r>
    </w:p>
    <w:p w14:paraId="5D73EFF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43C9FC52" w14:textId="77777777" w:rsidR="003811C8" w:rsidRPr="003811C8" w:rsidRDefault="003811C8" w:rsidP="003811C8">
      <w:pPr>
        <w:bidi/>
        <w:jc w:val="both"/>
        <w:rPr>
          <w:rFonts w:cs="David" w:hint="cs"/>
          <w:rtl/>
        </w:rPr>
      </w:pPr>
    </w:p>
    <w:p w14:paraId="36E1BFF7" w14:textId="77777777" w:rsidR="003811C8" w:rsidRPr="003811C8" w:rsidRDefault="003811C8" w:rsidP="003811C8">
      <w:pPr>
        <w:bidi/>
        <w:jc w:val="both"/>
        <w:rPr>
          <w:rFonts w:cs="David" w:hint="cs"/>
          <w:rtl/>
        </w:rPr>
      </w:pPr>
      <w:r w:rsidRPr="003811C8">
        <w:rPr>
          <w:rFonts w:cs="David" w:hint="cs"/>
          <w:rtl/>
        </w:rPr>
        <w:tab/>
        <w:t xml:space="preserve">גם בעניין הזה לא רציתי להכריז כי אני חשבתי שאני אתן למנכ"ל הכנסת להסביר. </w:t>
      </w:r>
    </w:p>
    <w:p w14:paraId="0D8E28F8"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1C67B73" w14:textId="77777777" w:rsidR="003811C8" w:rsidRPr="003811C8" w:rsidRDefault="003811C8" w:rsidP="003811C8">
      <w:pPr>
        <w:bidi/>
        <w:jc w:val="both"/>
        <w:rPr>
          <w:rFonts w:cs="David" w:hint="cs"/>
          <w:rtl/>
        </w:rPr>
      </w:pPr>
    </w:p>
    <w:p w14:paraId="567ABDF2" w14:textId="77777777" w:rsidR="003811C8" w:rsidRPr="003811C8" w:rsidRDefault="003811C8" w:rsidP="003811C8">
      <w:pPr>
        <w:bidi/>
        <w:jc w:val="both"/>
        <w:rPr>
          <w:rFonts w:cs="David" w:hint="cs"/>
          <w:rtl/>
        </w:rPr>
      </w:pPr>
      <w:r w:rsidRPr="003811C8">
        <w:rPr>
          <w:rFonts w:cs="David" w:hint="cs"/>
          <w:rtl/>
        </w:rPr>
        <w:tab/>
        <w:t>אם אתה רוצה, אנחנו נאפשר לו לדבר.</w:t>
      </w:r>
    </w:p>
    <w:p w14:paraId="3DD5DE9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0C8C2A9" w14:textId="77777777" w:rsidR="003811C8" w:rsidRPr="003811C8" w:rsidRDefault="003811C8" w:rsidP="003811C8">
      <w:pPr>
        <w:bidi/>
        <w:jc w:val="both"/>
        <w:rPr>
          <w:rFonts w:cs="David" w:hint="cs"/>
          <w:rtl/>
        </w:rPr>
      </w:pPr>
    </w:p>
    <w:p w14:paraId="40E0A0A4" w14:textId="77777777" w:rsidR="003811C8" w:rsidRPr="003811C8" w:rsidRDefault="003811C8" w:rsidP="003811C8">
      <w:pPr>
        <w:bidi/>
        <w:jc w:val="both"/>
        <w:rPr>
          <w:rFonts w:cs="David" w:hint="cs"/>
          <w:rtl/>
        </w:rPr>
      </w:pPr>
      <w:r w:rsidRPr="003811C8">
        <w:rPr>
          <w:rFonts w:cs="David" w:hint="cs"/>
          <w:rtl/>
        </w:rPr>
        <w:tab/>
        <w:t xml:space="preserve">אנחנו נאפשר לו להביע את דעתו, כי בכל זאת שמעתי את דעתו. </w:t>
      </w:r>
    </w:p>
    <w:p w14:paraId="047F85DA" w14:textId="77777777" w:rsidR="003811C8" w:rsidRPr="003811C8" w:rsidRDefault="003811C8" w:rsidP="003811C8">
      <w:pPr>
        <w:pStyle w:val="Heading5"/>
        <w:rPr>
          <w:rFonts w:hint="cs"/>
          <w:sz w:val="24"/>
          <w:rtl/>
        </w:rPr>
      </w:pPr>
      <w:r w:rsidRPr="003811C8">
        <w:rPr>
          <w:sz w:val="24"/>
          <w:rtl/>
        </w:rPr>
        <w:br/>
      </w:r>
      <w:proofErr w:type="spellStart"/>
      <w:r w:rsidRPr="003811C8">
        <w:rPr>
          <w:rFonts w:hint="cs"/>
          <w:sz w:val="24"/>
          <w:u w:val="single"/>
          <w:rtl/>
        </w:rPr>
        <w:t>אסתרינה</w:t>
      </w:r>
      <w:proofErr w:type="spellEnd"/>
      <w:r w:rsidRPr="003811C8">
        <w:rPr>
          <w:rFonts w:hint="cs"/>
          <w:sz w:val="24"/>
          <w:u w:val="single"/>
          <w:rtl/>
        </w:rPr>
        <w:t xml:space="preserve"> </w:t>
      </w:r>
      <w:proofErr w:type="spellStart"/>
      <w:r w:rsidRPr="003811C8">
        <w:rPr>
          <w:rFonts w:hint="cs"/>
          <w:sz w:val="24"/>
          <w:u w:val="single"/>
          <w:rtl/>
        </w:rPr>
        <w:t>טרטמן</w:t>
      </w:r>
      <w:proofErr w:type="spellEnd"/>
      <w:r w:rsidRPr="003811C8">
        <w:rPr>
          <w:rFonts w:hint="cs"/>
          <w:sz w:val="24"/>
          <w:u w:val="single"/>
          <w:rtl/>
        </w:rPr>
        <w:t>:</w:t>
      </w:r>
    </w:p>
    <w:p w14:paraId="2B3EC09B" w14:textId="77777777" w:rsidR="003811C8" w:rsidRPr="003811C8" w:rsidRDefault="003811C8" w:rsidP="003811C8">
      <w:pPr>
        <w:pStyle w:val="Heading5"/>
        <w:rPr>
          <w:rFonts w:hint="cs"/>
          <w:sz w:val="24"/>
          <w:rtl/>
        </w:rPr>
      </w:pPr>
    </w:p>
    <w:p w14:paraId="216FCDEE" w14:textId="77777777" w:rsidR="003811C8" w:rsidRPr="003811C8" w:rsidRDefault="003811C8" w:rsidP="003811C8">
      <w:pPr>
        <w:bidi/>
        <w:jc w:val="both"/>
        <w:rPr>
          <w:rFonts w:cs="David" w:hint="cs"/>
          <w:rtl/>
        </w:rPr>
      </w:pPr>
      <w:r w:rsidRPr="003811C8">
        <w:rPr>
          <w:rFonts w:cs="David" w:hint="cs"/>
          <w:rtl/>
        </w:rPr>
        <w:tab/>
        <w:t xml:space="preserve"> חזקה עלי שאף אחד מיושבי הבית ומהחברים בבית הזה לא חושב שמושג של דאגה לדורות הבאים הוא דבר ששווה ביטול. מספיק להעיף מבט קלוש </w:t>
      </w:r>
      <w:r w:rsidRPr="003811C8">
        <w:rPr>
          <w:rFonts w:cs="David"/>
          <w:rtl/>
        </w:rPr>
        <w:t>–</w:t>
      </w:r>
      <w:r w:rsidRPr="003811C8">
        <w:rPr>
          <w:rFonts w:cs="David" w:hint="cs"/>
          <w:rtl/>
        </w:rPr>
        <w:t xml:space="preserve"> לראות נושאים אקולוגיים, לראות את התחממות הכדור </w:t>
      </w:r>
      <w:r w:rsidRPr="003811C8">
        <w:rPr>
          <w:rFonts w:cs="David"/>
          <w:rtl/>
        </w:rPr>
        <w:t>–</w:t>
      </w:r>
      <w:r w:rsidRPr="003811C8">
        <w:rPr>
          <w:rFonts w:cs="David" w:hint="cs"/>
          <w:rtl/>
        </w:rPr>
        <w:t xml:space="preserve"> אנחנו משלמים היום מחיר גלובלי על חטאי העבר, מסיבות כאלה או אחרות, ויש מקום שבכנסת ישראל יתנו את הדעת בכובד המשקל על ראייה עתידית, וזה חשוב.</w:t>
      </w:r>
    </w:p>
    <w:p w14:paraId="593BF236" w14:textId="77777777" w:rsidR="003811C8" w:rsidRPr="003811C8" w:rsidRDefault="003811C8" w:rsidP="003811C8">
      <w:pPr>
        <w:bidi/>
        <w:jc w:val="both"/>
        <w:rPr>
          <w:rFonts w:cs="David" w:hint="cs"/>
          <w:rtl/>
        </w:rPr>
      </w:pPr>
    </w:p>
    <w:p w14:paraId="6BC7D7C8" w14:textId="77777777" w:rsidR="003811C8" w:rsidRPr="003811C8" w:rsidRDefault="003811C8" w:rsidP="003811C8">
      <w:pPr>
        <w:bidi/>
        <w:jc w:val="both"/>
        <w:rPr>
          <w:rFonts w:cs="David" w:hint="cs"/>
          <w:rtl/>
        </w:rPr>
      </w:pPr>
      <w:r w:rsidRPr="003811C8">
        <w:rPr>
          <w:rFonts w:cs="David" w:hint="cs"/>
          <w:rtl/>
        </w:rPr>
        <w:tab/>
        <w:t xml:space="preserve">יחד עם זאת, לא בטוח שצריך גוף שיעשה את הדבר הזה, כי אני חושבת שזוהי חובה של כל אחת וכל אחד מיושבי הבית, חובתנו לחשוב גם על העתיד. </w:t>
      </w:r>
    </w:p>
    <w:p w14:paraId="6CAE0F83" w14:textId="77777777" w:rsidR="003811C8" w:rsidRPr="003811C8" w:rsidRDefault="003811C8" w:rsidP="003811C8">
      <w:pPr>
        <w:bidi/>
        <w:jc w:val="both"/>
        <w:rPr>
          <w:rFonts w:cs="David" w:hint="cs"/>
          <w:rtl/>
        </w:rPr>
      </w:pPr>
    </w:p>
    <w:p w14:paraId="6C95F82B" w14:textId="77777777" w:rsidR="003811C8" w:rsidRPr="003811C8" w:rsidRDefault="003811C8" w:rsidP="003811C8">
      <w:pPr>
        <w:bidi/>
        <w:jc w:val="both"/>
        <w:rPr>
          <w:rFonts w:cs="David" w:hint="cs"/>
          <w:rtl/>
        </w:rPr>
      </w:pPr>
      <w:r w:rsidRPr="003811C8">
        <w:rPr>
          <w:rFonts w:cs="David" w:hint="cs"/>
          <w:rtl/>
        </w:rPr>
        <w:tab/>
        <w:t xml:space="preserve">אני חושבת שנכון לאגד את הדבר הזה, להמשיך לקיים אותו </w:t>
      </w:r>
      <w:r w:rsidRPr="003811C8">
        <w:rPr>
          <w:rFonts w:cs="David"/>
          <w:rtl/>
        </w:rPr>
        <w:t>–</w:t>
      </w:r>
      <w:r w:rsidRPr="003811C8">
        <w:rPr>
          <w:rFonts w:cs="David" w:hint="cs"/>
          <w:rtl/>
        </w:rPr>
        <w:t xml:space="preserve"> תחת ה-מ.מ.מ למשל </w:t>
      </w:r>
      <w:r w:rsidRPr="003811C8">
        <w:rPr>
          <w:rFonts w:cs="David"/>
          <w:rtl/>
        </w:rPr>
        <w:t>–</w:t>
      </w:r>
      <w:r w:rsidRPr="003811C8">
        <w:rPr>
          <w:rFonts w:cs="David" w:hint="cs"/>
          <w:rtl/>
        </w:rPr>
        <w:t xml:space="preserve"> שהם עוסקים בנושא של חיפוש ומחקר ומידע, שישימו את זה ככותרת נוספת, להסתכל על נושא הדורות הבאים </w:t>
      </w:r>
      <w:r w:rsidRPr="003811C8">
        <w:rPr>
          <w:rFonts w:cs="David"/>
          <w:rtl/>
        </w:rPr>
        <w:t>–</w:t>
      </w:r>
      <w:r w:rsidRPr="003811C8">
        <w:rPr>
          <w:rFonts w:cs="David" w:hint="cs"/>
          <w:rtl/>
        </w:rPr>
        <w:t xml:space="preserve"> בהליך של כל ניתוח, של כל פנייה </w:t>
      </w:r>
      <w:r w:rsidRPr="003811C8">
        <w:rPr>
          <w:rFonts w:cs="David"/>
          <w:rtl/>
        </w:rPr>
        <w:t>–</w:t>
      </w:r>
      <w:r w:rsidRPr="003811C8">
        <w:rPr>
          <w:rFonts w:cs="David" w:hint="cs"/>
          <w:rtl/>
        </w:rPr>
        <w:t xml:space="preserve"> כשאני בטוחה שהיום, בעידן שבו הנושא האקולוגי למשל תופס כותרות, או כל נושא שיש בו ראייה לעתיד, כדבר חשוב </w:t>
      </w:r>
      <w:r w:rsidRPr="003811C8">
        <w:rPr>
          <w:rFonts w:cs="David"/>
          <w:rtl/>
        </w:rPr>
        <w:t>–</w:t>
      </w:r>
      <w:r w:rsidRPr="003811C8">
        <w:rPr>
          <w:rFonts w:cs="David" w:hint="cs"/>
          <w:rtl/>
        </w:rPr>
        <w:t xml:space="preserve"> העניין הזה יקבל העדפה.</w:t>
      </w:r>
    </w:p>
    <w:p w14:paraId="505E72E5"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526A9CF9" w14:textId="77777777" w:rsidR="003811C8" w:rsidRPr="003811C8" w:rsidRDefault="003811C8" w:rsidP="003811C8">
      <w:pPr>
        <w:bidi/>
        <w:jc w:val="both"/>
        <w:rPr>
          <w:rFonts w:cs="David" w:hint="cs"/>
          <w:rtl/>
        </w:rPr>
      </w:pPr>
    </w:p>
    <w:p w14:paraId="5F14D7DE" w14:textId="77777777" w:rsidR="003811C8" w:rsidRPr="003811C8" w:rsidRDefault="003811C8" w:rsidP="003811C8">
      <w:pPr>
        <w:bidi/>
        <w:jc w:val="both"/>
        <w:rPr>
          <w:rFonts w:cs="David" w:hint="cs"/>
          <w:rtl/>
        </w:rPr>
      </w:pPr>
      <w:r w:rsidRPr="003811C8">
        <w:rPr>
          <w:rFonts w:cs="David" w:hint="cs"/>
          <w:rtl/>
        </w:rPr>
        <w:tab/>
        <w:t>תודה. היועצת המשפטית, גברתי, נניח שתהיה פה תמימות-דעים שהנושא הזה יועבר ל-מ.מ.מ, האם זה צריך להיות במסגרת החוק או שאני אומר: את החוק הזה אנחנו מבטלים - - -</w:t>
      </w:r>
    </w:p>
    <w:p w14:paraId="3DAA509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49E19A40" w14:textId="77777777" w:rsidR="003811C8" w:rsidRPr="003811C8" w:rsidRDefault="003811C8" w:rsidP="003811C8">
      <w:pPr>
        <w:bidi/>
        <w:jc w:val="both"/>
        <w:rPr>
          <w:rFonts w:cs="David" w:hint="cs"/>
          <w:rtl/>
        </w:rPr>
      </w:pPr>
    </w:p>
    <w:p w14:paraId="6EE75F57" w14:textId="77777777" w:rsidR="003811C8" w:rsidRPr="003811C8" w:rsidRDefault="003811C8" w:rsidP="003811C8">
      <w:pPr>
        <w:bidi/>
        <w:jc w:val="both"/>
        <w:rPr>
          <w:rFonts w:cs="David" w:hint="cs"/>
          <w:rtl/>
        </w:rPr>
      </w:pPr>
      <w:r w:rsidRPr="003811C8">
        <w:rPr>
          <w:rFonts w:cs="David" w:hint="cs"/>
          <w:rtl/>
        </w:rPr>
        <w:tab/>
        <w:t xml:space="preserve"> ודאי במסגרת החוק.</w:t>
      </w:r>
    </w:p>
    <w:p w14:paraId="3D41817E" w14:textId="77777777" w:rsidR="003811C8" w:rsidRPr="003811C8" w:rsidRDefault="003811C8" w:rsidP="003811C8">
      <w:pPr>
        <w:bidi/>
        <w:jc w:val="both"/>
        <w:rPr>
          <w:rFonts w:cs="David" w:hint="cs"/>
          <w:rtl/>
        </w:rPr>
      </w:pPr>
    </w:p>
    <w:p w14:paraId="1511A667" w14:textId="77777777" w:rsidR="003811C8" w:rsidRPr="003811C8" w:rsidRDefault="003811C8" w:rsidP="003811C8">
      <w:pPr>
        <w:bidi/>
        <w:jc w:val="both"/>
        <w:rPr>
          <w:rFonts w:cs="David" w:hint="cs"/>
          <w:rtl/>
        </w:rPr>
      </w:pP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612978E9" w14:textId="77777777" w:rsidR="003811C8" w:rsidRPr="003811C8" w:rsidRDefault="003811C8" w:rsidP="003811C8">
      <w:pPr>
        <w:bidi/>
        <w:jc w:val="both"/>
        <w:rPr>
          <w:rFonts w:cs="David" w:hint="cs"/>
          <w:rtl/>
        </w:rPr>
      </w:pPr>
    </w:p>
    <w:p w14:paraId="0F106507" w14:textId="77777777" w:rsidR="003811C8" w:rsidRPr="003811C8" w:rsidRDefault="003811C8" w:rsidP="003811C8">
      <w:pPr>
        <w:bidi/>
        <w:jc w:val="both"/>
        <w:rPr>
          <w:rFonts w:cs="David" w:hint="cs"/>
          <w:rtl/>
        </w:rPr>
      </w:pPr>
      <w:r w:rsidRPr="003811C8">
        <w:rPr>
          <w:rFonts w:cs="David" w:hint="cs"/>
          <w:rtl/>
        </w:rPr>
        <w:tab/>
        <w:t xml:space="preserve"> רק במסגרת החוק, זו חקיקה. ה-מ.מ.מ. </w:t>
      </w:r>
      <w:r w:rsidRPr="003811C8">
        <w:rPr>
          <w:rFonts w:cs="David"/>
          <w:rtl/>
        </w:rPr>
        <w:t>–</w:t>
      </w:r>
      <w:r w:rsidRPr="003811C8">
        <w:rPr>
          <w:rFonts w:cs="David" w:hint="cs"/>
          <w:rtl/>
        </w:rPr>
        <w:t xml:space="preserve"> יש לו מעמד סטטוטורי, בחקיקה?</w:t>
      </w:r>
    </w:p>
    <w:p w14:paraId="030083FB" w14:textId="77777777" w:rsidR="003811C8" w:rsidRPr="003811C8" w:rsidRDefault="003811C8" w:rsidP="003811C8">
      <w:pPr>
        <w:bidi/>
        <w:ind w:firstLine="567"/>
        <w:jc w:val="both"/>
        <w:rPr>
          <w:rFonts w:cs="David" w:hint="cs"/>
          <w:u w:val="single"/>
          <w:rtl/>
        </w:rPr>
      </w:pPr>
      <w:r w:rsidRPr="003811C8">
        <w:rPr>
          <w:rFonts w:cs="David"/>
          <w:rtl/>
        </w:rPr>
        <w:br/>
      </w:r>
    </w:p>
    <w:p w14:paraId="45D3DDC5" w14:textId="77777777" w:rsidR="003811C8" w:rsidRPr="003811C8" w:rsidRDefault="003811C8" w:rsidP="003811C8">
      <w:pPr>
        <w:bidi/>
        <w:jc w:val="both"/>
        <w:rPr>
          <w:rFonts w:cs="David" w:hint="cs"/>
          <w:rtl/>
        </w:rPr>
      </w:pPr>
      <w:r w:rsidRPr="003811C8">
        <w:rPr>
          <w:rFonts w:cs="David"/>
          <w:u w:val="single"/>
          <w:rtl/>
        </w:rPr>
        <w:br w:type="page"/>
      </w:r>
      <w:r w:rsidRPr="003811C8">
        <w:rPr>
          <w:rFonts w:cs="David" w:hint="cs"/>
          <w:u w:val="single"/>
          <w:rtl/>
        </w:rPr>
        <w:t>היו"ר דוד טל:</w:t>
      </w:r>
    </w:p>
    <w:p w14:paraId="6BEFA123" w14:textId="77777777" w:rsidR="003811C8" w:rsidRPr="003811C8" w:rsidRDefault="003811C8" w:rsidP="003811C8">
      <w:pPr>
        <w:bidi/>
        <w:jc w:val="both"/>
        <w:rPr>
          <w:rFonts w:cs="David" w:hint="cs"/>
          <w:rtl/>
        </w:rPr>
      </w:pPr>
    </w:p>
    <w:p w14:paraId="6305B300" w14:textId="77777777" w:rsidR="003811C8" w:rsidRPr="003811C8" w:rsidRDefault="003811C8" w:rsidP="003811C8">
      <w:pPr>
        <w:bidi/>
        <w:jc w:val="both"/>
        <w:rPr>
          <w:rFonts w:cs="David" w:hint="cs"/>
          <w:rtl/>
        </w:rPr>
      </w:pPr>
      <w:r w:rsidRPr="003811C8">
        <w:rPr>
          <w:rFonts w:cs="David" w:hint="cs"/>
          <w:rtl/>
        </w:rPr>
        <w:tab/>
        <w:t xml:space="preserve">לא - - </w:t>
      </w:r>
    </w:p>
    <w:p w14:paraId="6CB0E76E" w14:textId="77777777" w:rsidR="003811C8" w:rsidRPr="003811C8" w:rsidRDefault="003811C8" w:rsidP="003811C8">
      <w:pPr>
        <w:bidi/>
        <w:jc w:val="both"/>
        <w:rPr>
          <w:rFonts w:cs="David" w:hint="cs"/>
          <w:rtl/>
        </w:rPr>
      </w:pPr>
    </w:p>
    <w:p w14:paraId="59AB5E65" w14:textId="77777777" w:rsidR="003811C8" w:rsidRPr="003811C8" w:rsidRDefault="003811C8" w:rsidP="003811C8">
      <w:pPr>
        <w:pStyle w:val="Heading8"/>
        <w:rPr>
          <w:rFonts w:hint="cs"/>
          <w:sz w:val="24"/>
          <w:u w:val="none"/>
          <w:rtl/>
        </w:rPr>
      </w:pPr>
      <w:r w:rsidRPr="003811C8">
        <w:rPr>
          <w:rFonts w:hint="cs"/>
          <w:sz w:val="24"/>
          <w:rtl/>
        </w:rPr>
        <w:t xml:space="preserve">ארבל </w:t>
      </w:r>
      <w:proofErr w:type="spellStart"/>
      <w:r w:rsidRPr="003811C8">
        <w:rPr>
          <w:rFonts w:hint="cs"/>
          <w:sz w:val="24"/>
          <w:rtl/>
        </w:rPr>
        <w:t>אסטרחן</w:t>
      </w:r>
      <w:proofErr w:type="spellEnd"/>
      <w:r w:rsidRPr="003811C8">
        <w:rPr>
          <w:rFonts w:hint="cs"/>
          <w:sz w:val="24"/>
          <w:rtl/>
        </w:rPr>
        <w:t>:</w:t>
      </w:r>
    </w:p>
    <w:p w14:paraId="1E513737" w14:textId="77777777" w:rsidR="003811C8" w:rsidRPr="003811C8" w:rsidRDefault="003811C8" w:rsidP="003811C8">
      <w:pPr>
        <w:bidi/>
        <w:jc w:val="both"/>
        <w:rPr>
          <w:rFonts w:cs="David" w:hint="cs"/>
          <w:rtl/>
        </w:rPr>
      </w:pPr>
    </w:p>
    <w:p w14:paraId="2CBFE963" w14:textId="77777777" w:rsidR="003811C8" w:rsidRPr="003811C8" w:rsidRDefault="003811C8" w:rsidP="003811C8">
      <w:pPr>
        <w:bidi/>
        <w:jc w:val="both"/>
        <w:rPr>
          <w:rFonts w:cs="David" w:hint="cs"/>
          <w:rtl/>
        </w:rPr>
      </w:pPr>
      <w:r w:rsidRPr="003811C8">
        <w:rPr>
          <w:rFonts w:cs="David" w:hint="cs"/>
          <w:rtl/>
        </w:rPr>
        <w:tab/>
        <w:t xml:space="preserve">מה שהוא עושה היום, הוא ימשיך לעשות. </w:t>
      </w:r>
    </w:p>
    <w:p w14:paraId="59693B7A"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51BA039" w14:textId="77777777" w:rsidR="003811C8" w:rsidRPr="003811C8" w:rsidRDefault="003811C8" w:rsidP="003811C8">
      <w:pPr>
        <w:bidi/>
        <w:jc w:val="both"/>
        <w:rPr>
          <w:rFonts w:cs="David" w:hint="cs"/>
          <w:rtl/>
        </w:rPr>
      </w:pPr>
    </w:p>
    <w:p w14:paraId="7FDE6991" w14:textId="77777777" w:rsidR="003811C8" w:rsidRPr="003811C8" w:rsidRDefault="003811C8" w:rsidP="003811C8">
      <w:pPr>
        <w:bidi/>
        <w:jc w:val="both"/>
        <w:rPr>
          <w:rFonts w:cs="David" w:hint="cs"/>
          <w:rtl/>
        </w:rPr>
      </w:pPr>
      <w:r w:rsidRPr="003811C8">
        <w:rPr>
          <w:rFonts w:cs="David" w:hint="cs"/>
          <w:rtl/>
        </w:rPr>
        <w:tab/>
        <w:t xml:space="preserve">- - אבל אפשר שבהחלטה </w:t>
      </w:r>
      <w:proofErr w:type="spellStart"/>
      <w:r w:rsidRPr="003811C8">
        <w:rPr>
          <w:rFonts w:cs="David" w:hint="cs"/>
          <w:rtl/>
        </w:rPr>
        <w:t>מינהלית</w:t>
      </w:r>
      <w:proofErr w:type="spellEnd"/>
      <w:r w:rsidRPr="003811C8">
        <w:rPr>
          <w:rFonts w:cs="David" w:hint="cs"/>
          <w:rtl/>
        </w:rPr>
        <w:t xml:space="preserve"> של מנכ"ל הכנסת, הוא יורה ל-מ.מ.מ. להיכנס לנעליים הללו </w:t>
      </w:r>
      <w:r w:rsidRPr="003811C8">
        <w:rPr>
          <w:rFonts w:cs="David"/>
          <w:rtl/>
        </w:rPr>
        <w:t>–</w:t>
      </w:r>
      <w:r w:rsidRPr="003811C8">
        <w:rPr>
          <w:rFonts w:cs="David" w:hint="cs"/>
          <w:rtl/>
        </w:rPr>
        <w:t xml:space="preserve"> שהוא יעשה את העבודה שעשה נציב הדורות הבאים. </w:t>
      </w:r>
    </w:p>
    <w:p w14:paraId="1284EF17"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10D5124F" w14:textId="77777777" w:rsidR="003811C8" w:rsidRPr="003811C8" w:rsidRDefault="003811C8" w:rsidP="003811C8">
      <w:pPr>
        <w:bidi/>
        <w:jc w:val="both"/>
        <w:rPr>
          <w:rFonts w:cs="David" w:hint="cs"/>
          <w:rtl/>
        </w:rPr>
      </w:pPr>
    </w:p>
    <w:p w14:paraId="592C2914" w14:textId="77777777" w:rsidR="003811C8" w:rsidRPr="003811C8" w:rsidRDefault="003811C8" w:rsidP="003811C8">
      <w:pPr>
        <w:bidi/>
        <w:jc w:val="both"/>
        <w:rPr>
          <w:rFonts w:cs="David" w:hint="cs"/>
          <w:rtl/>
        </w:rPr>
      </w:pPr>
      <w:r w:rsidRPr="003811C8">
        <w:rPr>
          <w:rFonts w:cs="David" w:hint="cs"/>
          <w:rtl/>
        </w:rPr>
        <w:tab/>
        <w:t xml:space="preserve">אני מבקשת, אם הולכים על זה, שהדברים ייעשו במקביל. לא יבטלו חוק, ואחר כך נכניס את זה ל-מ.מ.מ. כל מהלך צריך להיעשות במקביל כדי שחברי הכנסת, תנוח דעתם. </w:t>
      </w:r>
    </w:p>
    <w:p w14:paraId="0E30CFF1"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1A604B4" w14:textId="77777777" w:rsidR="003811C8" w:rsidRPr="003811C8" w:rsidRDefault="003811C8" w:rsidP="003811C8">
      <w:pPr>
        <w:bidi/>
        <w:jc w:val="both"/>
        <w:rPr>
          <w:rFonts w:cs="David" w:hint="cs"/>
          <w:rtl/>
        </w:rPr>
      </w:pPr>
    </w:p>
    <w:p w14:paraId="590F310D" w14:textId="77777777" w:rsidR="003811C8" w:rsidRPr="003811C8" w:rsidRDefault="003811C8" w:rsidP="003811C8">
      <w:pPr>
        <w:bidi/>
        <w:jc w:val="both"/>
        <w:rPr>
          <w:rFonts w:cs="David" w:hint="cs"/>
          <w:rtl/>
        </w:rPr>
      </w:pPr>
      <w:r w:rsidRPr="003811C8">
        <w:rPr>
          <w:rFonts w:cs="David" w:hint="cs"/>
          <w:rtl/>
        </w:rPr>
        <w:tab/>
        <w:t>ואם תהיה חפיפה, זה יניח את דעתך, גברתי?</w:t>
      </w:r>
    </w:p>
    <w:p w14:paraId="36D99A63"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5504A506" w14:textId="77777777" w:rsidR="003811C8" w:rsidRPr="003811C8" w:rsidRDefault="003811C8" w:rsidP="003811C8">
      <w:pPr>
        <w:bidi/>
        <w:jc w:val="both"/>
        <w:rPr>
          <w:rFonts w:cs="David" w:hint="cs"/>
          <w:rtl/>
        </w:rPr>
      </w:pPr>
    </w:p>
    <w:p w14:paraId="2E3BC7F3" w14:textId="77777777" w:rsidR="003811C8" w:rsidRPr="003811C8" w:rsidRDefault="003811C8" w:rsidP="003811C8">
      <w:pPr>
        <w:bidi/>
        <w:jc w:val="both"/>
        <w:rPr>
          <w:rFonts w:cs="David" w:hint="cs"/>
          <w:rtl/>
        </w:rPr>
      </w:pPr>
      <w:r w:rsidRPr="003811C8">
        <w:rPr>
          <w:rFonts w:cs="David" w:hint="cs"/>
          <w:rtl/>
        </w:rPr>
        <w:tab/>
        <w:t xml:space="preserve"> אני לא בטוחה, אבל אני מוכנה ללכת על זה.</w:t>
      </w:r>
    </w:p>
    <w:p w14:paraId="467276EA"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3048CD58" w14:textId="77777777" w:rsidR="003811C8" w:rsidRPr="003811C8" w:rsidRDefault="003811C8" w:rsidP="003811C8">
      <w:pPr>
        <w:bidi/>
        <w:jc w:val="both"/>
        <w:rPr>
          <w:rFonts w:cs="David" w:hint="cs"/>
          <w:rtl/>
        </w:rPr>
      </w:pPr>
    </w:p>
    <w:p w14:paraId="73FA76BE" w14:textId="77777777" w:rsidR="003811C8" w:rsidRPr="003811C8" w:rsidRDefault="003811C8" w:rsidP="003811C8">
      <w:pPr>
        <w:bidi/>
        <w:jc w:val="both"/>
        <w:rPr>
          <w:rFonts w:cs="David" w:hint="cs"/>
          <w:rtl/>
        </w:rPr>
      </w:pPr>
      <w:r w:rsidRPr="003811C8">
        <w:rPr>
          <w:rFonts w:cs="David" w:hint="cs"/>
          <w:rtl/>
        </w:rPr>
        <w:tab/>
        <w:t xml:space="preserve"> בלי חוק, אין חובה על ועדה לקרוא או להתייחס לדו"ח של נציב הדורות הבאים.</w:t>
      </w:r>
    </w:p>
    <w:p w14:paraId="6AAA45B1"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1407C15" w14:textId="77777777" w:rsidR="003811C8" w:rsidRPr="003811C8" w:rsidRDefault="003811C8" w:rsidP="003811C8">
      <w:pPr>
        <w:bidi/>
        <w:jc w:val="both"/>
        <w:rPr>
          <w:rFonts w:cs="David" w:hint="cs"/>
          <w:rtl/>
        </w:rPr>
      </w:pPr>
    </w:p>
    <w:p w14:paraId="41E4F0DE" w14:textId="77777777" w:rsidR="003811C8" w:rsidRPr="003811C8" w:rsidRDefault="003811C8" w:rsidP="003811C8">
      <w:pPr>
        <w:bidi/>
        <w:jc w:val="both"/>
        <w:rPr>
          <w:rFonts w:cs="David" w:hint="cs"/>
          <w:rtl/>
        </w:rPr>
      </w:pPr>
      <w:r w:rsidRPr="003811C8">
        <w:rPr>
          <w:rFonts w:cs="David" w:hint="cs"/>
          <w:rtl/>
        </w:rPr>
        <w:tab/>
        <w:t xml:space="preserve">לכן, אדוני מציע שבמסגרת החוק הזה, גם אם נניח נבטל את הכותרת של נציב הדורות הבאים, נאמר </w:t>
      </w:r>
      <w:r w:rsidRPr="003811C8">
        <w:rPr>
          <w:rFonts w:cs="David"/>
          <w:rtl/>
        </w:rPr>
        <w:t>–</w:t>
      </w:r>
      <w:r w:rsidRPr="003811C8">
        <w:rPr>
          <w:rFonts w:cs="David" w:hint="cs"/>
          <w:rtl/>
        </w:rPr>
        <w:t xml:space="preserve"> באותה שורה, באותה נשימה </w:t>
      </w:r>
      <w:r w:rsidRPr="003811C8">
        <w:rPr>
          <w:rFonts w:cs="David"/>
          <w:rtl/>
        </w:rPr>
        <w:t>–</w:t>
      </w:r>
      <w:r w:rsidRPr="003811C8">
        <w:rPr>
          <w:rFonts w:cs="David" w:hint="cs"/>
          <w:rtl/>
        </w:rPr>
        <w:t xml:space="preserve"> שהנושא הזה יועבר ל- מ.מ.מ.</w:t>
      </w:r>
    </w:p>
    <w:p w14:paraId="06F95A2E"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27054EE9" w14:textId="77777777" w:rsidR="003811C8" w:rsidRPr="003811C8" w:rsidRDefault="003811C8" w:rsidP="003811C8">
      <w:pPr>
        <w:bidi/>
        <w:jc w:val="both"/>
        <w:rPr>
          <w:rFonts w:cs="David" w:hint="cs"/>
          <w:rtl/>
        </w:rPr>
      </w:pPr>
    </w:p>
    <w:p w14:paraId="11B0FCF7" w14:textId="77777777" w:rsidR="003811C8" w:rsidRPr="003811C8" w:rsidRDefault="003811C8" w:rsidP="003811C8">
      <w:pPr>
        <w:bidi/>
        <w:jc w:val="both"/>
        <w:rPr>
          <w:rFonts w:cs="David" w:hint="cs"/>
          <w:rtl/>
        </w:rPr>
      </w:pPr>
      <w:r w:rsidRPr="003811C8">
        <w:rPr>
          <w:rFonts w:cs="David" w:hint="cs"/>
          <w:rtl/>
        </w:rPr>
        <w:tab/>
        <w:t xml:space="preserve"> בוודאי ובוודאי. כך הבנתי את יושבת-ראש הכנסת. </w:t>
      </w:r>
    </w:p>
    <w:p w14:paraId="4DE54BAC"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7094EB4F" w14:textId="77777777" w:rsidR="003811C8" w:rsidRPr="003811C8" w:rsidRDefault="003811C8" w:rsidP="003811C8">
      <w:pPr>
        <w:bidi/>
        <w:jc w:val="both"/>
        <w:rPr>
          <w:rFonts w:cs="David" w:hint="cs"/>
          <w:rtl/>
        </w:rPr>
      </w:pPr>
    </w:p>
    <w:p w14:paraId="1C143022" w14:textId="77777777" w:rsidR="003811C8" w:rsidRPr="003811C8" w:rsidRDefault="003811C8" w:rsidP="003811C8">
      <w:pPr>
        <w:bidi/>
        <w:jc w:val="both"/>
        <w:rPr>
          <w:rFonts w:cs="David" w:hint="cs"/>
          <w:rtl/>
        </w:rPr>
      </w:pPr>
      <w:r w:rsidRPr="003811C8">
        <w:rPr>
          <w:rFonts w:cs="David" w:hint="cs"/>
          <w:rtl/>
        </w:rPr>
        <w:tab/>
        <w:t>זה מחייב חקיקה של כל נושא - - -</w:t>
      </w:r>
    </w:p>
    <w:p w14:paraId="4D875AB2"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רונית תירוש:</w:t>
      </w:r>
    </w:p>
    <w:p w14:paraId="5CAF5067" w14:textId="77777777" w:rsidR="003811C8" w:rsidRPr="003811C8" w:rsidRDefault="003811C8" w:rsidP="003811C8">
      <w:pPr>
        <w:bidi/>
        <w:jc w:val="both"/>
        <w:rPr>
          <w:rFonts w:cs="David" w:hint="cs"/>
          <w:rtl/>
        </w:rPr>
      </w:pPr>
    </w:p>
    <w:p w14:paraId="4CAC7548" w14:textId="77777777" w:rsidR="003811C8" w:rsidRPr="003811C8" w:rsidRDefault="003811C8" w:rsidP="003811C8">
      <w:pPr>
        <w:bidi/>
        <w:jc w:val="both"/>
        <w:rPr>
          <w:rFonts w:cs="David" w:hint="cs"/>
          <w:rtl/>
        </w:rPr>
      </w:pPr>
      <w:r w:rsidRPr="003811C8">
        <w:rPr>
          <w:rFonts w:cs="David" w:hint="cs"/>
          <w:rtl/>
        </w:rPr>
        <w:tab/>
        <w:t xml:space="preserve"> בנושא של הדורות הבאים </w:t>
      </w:r>
      <w:r w:rsidRPr="003811C8">
        <w:rPr>
          <w:rFonts w:cs="David"/>
          <w:rtl/>
        </w:rPr>
        <w:t>–</w:t>
      </w:r>
      <w:r w:rsidRPr="003811C8">
        <w:rPr>
          <w:rFonts w:cs="David" w:hint="cs"/>
          <w:rtl/>
        </w:rPr>
        <w:t xml:space="preserve">  אנחנו כרגע באקט די מביש כי לבטל את הנושא הזה, יש בזה מין אמירה שלא צריך את זה, וזה לא מה שאנחנו מתכוונים.</w:t>
      </w:r>
    </w:p>
    <w:p w14:paraId="0F1C1A49"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4290ECD" w14:textId="77777777" w:rsidR="003811C8" w:rsidRPr="003811C8" w:rsidRDefault="003811C8" w:rsidP="003811C8">
      <w:pPr>
        <w:bidi/>
        <w:jc w:val="both"/>
        <w:rPr>
          <w:rFonts w:cs="David" w:hint="cs"/>
          <w:rtl/>
        </w:rPr>
      </w:pPr>
    </w:p>
    <w:p w14:paraId="7629B5B9" w14:textId="77777777" w:rsidR="003811C8" w:rsidRPr="003811C8" w:rsidRDefault="003811C8" w:rsidP="003811C8">
      <w:pPr>
        <w:bidi/>
        <w:jc w:val="both"/>
        <w:rPr>
          <w:rFonts w:cs="David" w:hint="cs"/>
          <w:rtl/>
        </w:rPr>
      </w:pPr>
      <w:r w:rsidRPr="003811C8">
        <w:rPr>
          <w:rFonts w:cs="David" w:hint="cs"/>
          <w:rtl/>
        </w:rPr>
        <w:tab/>
        <w:t>לא. אמרנו שצריך את זה, רק במקום אחר.</w:t>
      </w:r>
    </w:p>
    <w:p w14:paraId="392D5F9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רונית תירוש:</w:t>
      </w:r>
    </w:p>
    <w:p w14:paraId="1CB8CE31" w14:textId="77777777" w:rsidR="003811C8" w:rsidRPr="003811C8" w:rsidRDefault="003811C8" w:rsidP="003811C8">
      <w:pPr>
        <w:bidi/>
        <w:jc w:val="both"/>
        <w:rPr>
          <w:rFonts w:cs="David" w:hint="cs"/>
          <w:rtl/>
        </w:rPr>
      </w:pPr>
    </w:p>
    <w:p w14:paraId="78CAF953" w14:textId="77777777" w:rsidR="003811C8" w:rsidRPr="003811C8" w:rsidRDefault="003811C8" w:rsidP="003811C8">
      <w:pPr>
        <w:bidi/>
        <w:jc w:val="both"/>
        <w:rPr>
          <w:rFonts w:cs="David" w:hint="cs"/>
          <w:rtl/>
        </w:rPr>
      </w:pPr>
      <w:r w:rsidRPr="003811C8">
        <w:rPr>
          <w:rFonts w:cs="David" w:hint="cs"/>
          <w:rtl/>
        </w:rPr>
        <w:tab/>
        <w:t xml:space="preserve">תניחו את דעתי אם אני אדע שב-מ.מ.מ </w:t>
      </w:r>
      <w:r w:rsidRPr="003811C8">
        <w:rPr>
          <w:rFonts w:cs="David"/>
          <w:rtl/>
        </w:rPr>
        <w:t>–</w:t>
      </w:r>
      <w:r w:rsidRPr="003811C8">
        <w:rPr>
          <w:rFonts w:cs="David" w:hint="cs"/>
          <w:rtl/>
        </w:rPr>
        <w:t xml:space="preserve"> לא אכפת איפה זה יושב, יכול להיות שלא צריך אגף בפני עצמו, עם כל הקונסטלציה שזוהי הוצאה כספית גבוהה, וזה מקובל עלי .</w:t>
      </w:r>
    </w:p>
    <w:p w14:paraId="1DCBE8F4" w14:textId="77777777" w:rsidR="003811C8" w:rsidRPr="003811C8" w:rsidRDefault="003811C8" w:rsidP="003811C8">
      <w:pPr>
        <w:bidi/>
        <w:jc w:val="both"/>
        <w:rPr>
          <w:rFonts w:cs="David" w:hint="cs"/>
          <w:rtl/>
        </w:rPr>
      </w:pPr>
    </w:p>
    <w:p w14:paraId="32B49F99" w14:textId="77777777" w:rsidR="003811C8" w:rsidRPr="003811C8" w:rsidRDefault="003811C8" w:rsidP="003811C8">
      <w:pPr>
        <w:bidi/>
        <w:jc w:val="both"/>
        <w:rPr>
          <w:rFonts w:cs="David" w:hint="cs"/>
          <w:u w:val="single"/>
          <w:rtl/>
        </w:rPr>
      </w:pPr>
    </w:p>
    <w:p w14:paraId="565B8AF2" w14:textId="77777777" w:rsidR="003811C8" w:rsidRPr="003811C8" w:rsidRDefault="003811C8" w:rsidP="003811C8">
      <w:pPr>
        <w:bidi/>
        <w:jc w:val="both"/>
        <w:rPr>
          <w:rFonts w:cs="David" w:hint="cs"/>
          <w:u w:val="single"/>
          <w:rtl/>
        </w:rPr>
      </w:pPr>
      <w:r w:rsidRPr="003811C8">
        <w:rPr>
          <w:rFonts w:cs="David" w:hint="cs"/>
          <w:u w:val="single"/>
          <w:rtl/>
        </w:rPr>
        <w:t xml:space="preserve">מנכ"ל הכנסת </w:t>
      </w:r>
      <w:proofErr w:type="spellStart"/>
      <w:r w:rsidRPr="003811C8">
        <w:rPr>
          <w:rFonts w:cs="David" w:hint="cs"/>
          <w:u w:val="single"/>
          <w:rtl/>
        </w:rPr>
        <w:t>אביבלשניקוב</w:t>
      </w:r>
      <w:proofErr w:type="spellEnd"/>
      <w:r w:rsidRPr="003811C8">
        <w:rPr>
          <w:rFonts w:cs="David" w:hint="cs"/>
          <w:u w:val="single"/>
          <w:rtl/>
        </w:rPr>
        <w:t>:</w:t>
      </w:r>
    </w:p>
    <w:p w14:paraId="10EE4201" w14:textId="77777777" w:rsidR="003811C8" w:rsidRPr="003811C8" w:rsidRDefault="003811C8" w:rsidP="003811C8">
      <w:pPr>
        <w:bidi/>
        <w:jc w:val="both"/>
        <w:rPr>
          <w:rFonts w:cs="David" w:hint="cs"/>
          <w:u w:val="single"/>
          <w:rtl/>
        </w:rPr>
      </w:pPr>
    </w:p>
    <w:p w14:paraId="1F66DCE8" w14:textId="77777777" w:rsidR="003811C8" w:rsidRPr="003811C8" w:rsidRDefault="003811C8" w:rsidP="003811C8">
      <w:pPr>
        <w:bidi/>
        <w:jc w:val="both"/>
        <w:rPr>
          <w:rFonts w:cs="David" w:hint="cs"/>
          <w:rtl/>
        </w:rPr>
      </w:pPr>
      <w:r w:rsidRPr="003811C8">
        <w:rPr>
          <w:rFonts w:cs="David" w:hint="cs"/>
          <w:rtl/>
        </w:rPr>
        <w:tab/>
        <w:t xml:space="preserve">גבוהה מאוד. </w:t>
      </w:r>
    </w:p>
    <w:p w14:paraId="4835812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רונית תירוש:</w:t>
      </w:r>
    </w:p>
    <w:p w14:paraId="47A7A874" w14:textId="77777777" w:rsidR="003811C8" w:rsidRPr="003811C8" w:rsidRDefault="003811C8" w:rsidP="003811C8">
      <w:pPr>
        <w:bidi/>
        <w:jc w:val="both"/>
        <w:rPr>
          <w:rFonts w:cs="David" w:hint="cs"/>
          <w:rtl/>
        </w:rPr>
      </w:pPr>
    </w:p>
    <w:p w14:paraId="05F63F57" w14:textId="77777777" w:rsidR="003811C8" w:rsidRPr="003811C8" w:rsidRDefault="003811C8" w:rsidP="003811C8">
      <w:pPr>
        <w:bidi/>
        <w:jc w:val="both"/>
        <w:rPr>
          <w:rFonts w:cs="David" w:hint="cs"/>
          <w:rtl/>
        </w:rPr>
      </w:pPr>
      <w:r w:rsidRPr="003811C8">
        <w:rPr>
          <w:rFonts w:cs="David" w:hint="cs"/>
          <w:rtl/>
        </w:rPr>
        <w:tab/>
        <w:t xml:space="preserve">אבל, אם יהיה ב-מ.מ.מ אדם שזה התפקיד שלו </w:t>
      </w:r>
      <w:r w:rsidRPr="003811C8">
        <w:rPr>
          <w:rFonts w:cs="David"/>
          <w:rtl/>
        </w:rPr>
        <w:t>–</w:t>
      </w:r>
      <w:r w:rsidRPr="003811C8">
        <w:rPr>
          <w:rFonts w:cs="David" w:hint="cs"/>
          <w:rtl/>
        </w:rPr>
        <w:t xml:space="preserve"> הרי מה ה-מ.מ.מ עושה? מחקרים, רטרו בדרך כלל, על דברים שנעשו. אני רוצה מישהו שיראה את העתיד, כלומר שכל הצעת חוק שמוגשת למחלקה המשפטית, יבחנו אותה בעיניים - -  </w:t>
      </w:r>
    </w:p>
    <w:p w14:paraId="52E88DD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E9796BA" w14:textId="77777777" w:rsidR="003811C8" w:rsidRPr="003811C8" w:rsidRDefault="003811C8" w:rsidP="003811C8">
      <w:pPr>
        <w:bidi/>
        <w:jc w:val="both"/>
        <w:rPr>
          <w:rFonts w:cs="David" w:hint="cs"/>
          <w:rtl/>
        </w:rPr>
      </w:pPr>
    </w:p>
    <w:p w14:paraId="587E3AEE" w14:textId="77777777" w:rsidR="003811C8" w:rsidRPr="003811C8" w:rsidRDefault="003811C8" w:rsidP="003811C8">
      <w:pPr>
        <w:bidi/>
        <w:jc w:val="both"/>
        <w:rPr>
          <w:rFonts w:cs="David" w:hint="cs"/>
          <w:rtl/>
        </w:rPr>
      </w:pPr>
      <w:r w:rsidRPr="003811C8">
        <w:rPr>
          <w:rFonts w:cs="David" w:hint="cs"/>
          <w:rtl/>
        </w:rPr>
        <w:tab/>
        <w:t xml:space="preserve">צופה פני עתיד </w:t>
      </w:r>
      <w:r w:rsidRPr="003811C8">
        <w:rPr>
          <w:rFonts w:cs="David"/>
          <w:rtl/>
        </w:rPr>
        <w:t>–</w:t>
      </w:r>
      <w:r w:rsidRPr="003811C8">
        <w:rPr>
          <w:rFonts w:cs="David" w:hint="cs"/>
          <w:rtl/>
        </w:rPr>
        <w:t xml:space="preserve"> אומר חבר הכנסת ריבלין. </w:t>
      </w:r>
    </w:p>
    <w:p w14:paraId="7DA7A2BC"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רונית תירוש:</w:t>
      </w:r>
    </w:p>
    <w:p w14:paraId="231B042E" w14:textId="77777777" w:rsidR="003811C8" w:rsidRPr="003811C8" w:rsidRDefault="003811C8" w:rsidP="003811C8">
      <w:pPr>
        <w:bidi/>
        <w:jc w:val="both"/>
        <w:rPr>
          <w:rFonts w:cs="David" w:hint="cs"/>
          <w:rtl/>
        </w:rPr>
      </w:pPr>
    </w:p>
    <w:p w14:paraId="5E7C122E" w14:textId="77777777" w:rsidR="003811C8" w:rsidRPr="003811C8" w:rsidRDefault="003811C8" w:rsidP="003811C8">
      <w:pPr>
        <w:bidi/>
        <w:ind w:left="570"/>
        <w:jc w:val="both"/>
        <w:rPr>
          <w:rFonts w:cs="David" w:hint="cs"/>
          <w:rtl/>
        </w:rPr>
      </w:pPr>
      <w:r w:rsidRPr="003811C8">
        <w:rPr>
          <w:rFonts w:cs="David" w:hint="cs"/>
          <w:rtl/>
        </w:rPr>
        <w:t xml:space="preserve">- - של מה שנקרא בר-קיימא </w:t>
      </w:r>
      <w:r w:rsidRPr="003811C8">
        <w:rPr>
          <w:rFonts w:cs="David"/>
          <w:rtl/>
        </w:rPr>
        <w:t>–</w:t>
      </w:r>
      <w:r w:rsidRPr="003811C8">
        <w:rPr>
          <w:rFonts w:cs="David" w:hint="cs"/>
          <w:rtl/>
        </w:rPr>
        <w:t xml:space="preserve"> זאת המילה בכל העולם; הדורות הבאים זה בר-קיימא. </w:t>
      </w:r>
    </w:p>
    <w:p w14:paraId="58D254C3" w14:textId="77777777" w:rsidR="003811C8" w:rsidRPr="003811C8" w:rsidRDefault="003811C8" w:rsidP="003811C8">
      <w:pPr>
        <w:bidi/>
        <w:jc w:val="both"/>
        <w:rPr>
          <w:rFonts w:cs="David" w:hint="cs"/>
          <w:rtl/>
        </w:rPr>
      </w:pPr>
      <w:r w:rsidRPr="003811C8">
        <w:rPr>
          <w:rFonts w:cs="David" w:hint="cs"/>
          <w:rtl/>
        </w:rPr>
        <w:t xml:space="preserve">ואם יש אדם כזה שם </w:t>
      </w:r>
      <w:r w:rsidRPr="003811C8">
        <w:rPr>
          <w:rFonts w:cs="David"/>
          <w:rtl/>
        </w:rPr>
        <w:t>–</w:t>
      </w:r>
      <w:r w:rsidRPr="003811C8">
        <w:rPr>
          <w:rFonts w:cs="David" w:hint="cs"/>
          <w:rtl/>
        </w:rPr>
        <w:t xml:space="preserve"> והמנגנון הוא של ה-מ.מ.מ </w:t>
      </w:r>
      <w:r w:rsidRPr="003811C8">
        <w:rPr>
          <w:rFonts w:cs="David"/>
          <w:rtl/>
        </w:rPr>
        <w:t>–</w:t>
      </w:r>
      <w:r w:rsidRPr="003811C8">
        <w:rPr>
          <w:rFonts w:cs="David" w:hint="cs"/>
          <w:rtl/>
        </w:rPr>
        <w:t xml:space="preserve"> לא אכפת לי. </w:t>
      </w:r>
    </w:p>
    <w:p w14:paraId="180AA5D1"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B8808C2" w14:textId="77777777" w:rsidR="003811C8" w:rsidRPr="003811C8" w:rsidRDefault="003811C8" w:rsidP="003811C8">
      <w:pPr>
        <w:bidi/>
        <w:jc w:val="both"/>
        <w:rPr>
          <w:rFonts w:cs="David" w:hint="cs"/>
          <w:rtl/>
        </w:rPr>
      </w:pPr>
    </w:p>
    <w:p w14:paraId="5CC4DF67" w14:textId="77777777" w:rsidR="003811C8" w:rsidRPr="003811C8" w:rsidRDefault="003811C8" w:rsidP="003811C8">
      <w:pPr>
        <w:bidi/>
        <w:jc w:val="both"/>
        <w:rPr>
          <w:rFonts w:cs="David" w:hint="cs"/>
          <w:rtl/>
        </w:rPr>
      </w:pPr>
      <w:r w:rsidRPr="003811C8">
        <w:rPr>
          <w:rFonts w:cs="David" w:hint="cs"/>
          <w:rtl/>
        </w:rPr>
        <w:tab/>
        <w:t>המנכ"ל, בבקשה.</w:t>
      </w:r>
    </w:p>
    <w:p w14:paraId="07BB660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מנכ"ל הכנסת אבי </w:t>
      </w:r>
      <w:proofErr w:type="spellStart"/>
      <w:r w:rsidRPr="003811C8">
        <w:rPr>
          <w:rFonts w:cs="David" w:hint="cs"/>
          <w:u w:val="single"/>
          <w:rtl/>
        </w:rPr>
        <w:t>בלשניקוב</w:t>
      </w:r>
      <w:proofErr w:type="spellEnd"/>
      <w:r w:rsidRPr="003811C8">
        <w:rPr>
          <w:rFonts w:cs="David" w:hint="cs"/>
          <w:u w:val="single"/>
          <w:rtl/>
        </w:rPr>
        <w:t>:</w:t>
      </w:r>
    </w:p>
    <w:p w14:paraId="3B462529" w14:textId="77777777" w:rsidR="003811C8" w:rsidRPr="003811C8" w:rsidRDefault="003811C8" w:rsidP="003811C8">
      <w:pPr>
        <w:bidi/>
        <w:jc w:val="both"/>
        <w:rPr>
          <w:rFonts w:cs="David" w:hint="cs"/>
          <w:rtl/>
        </w:rPr>
      </w:pPr>
    </w:p>
    <w:p w14:paraId="0D0C7116" w14:textId="77777777" w:rsidR="003811C8" w:rsidRPr="003811C8" w:rsidRDefault="003811C8" w:rsidP="003811C8">
      <w:pPr>
        <w:bidi/>
        <w:jc w:val="both"/>
        <w:rPr>
          <w:rFonts w:cs="David" w:hint="cs"/>
          <w:rtl/>
        </w:rPr>
      </w:pPr>
      <w:r w:rsidRPr="003811C8">
        <w:rPr>
          <w:rFonts w:cs="David" w:hint="cs"/>
          <w:rtl/>
        </w:rPr>
        <w:tab/>
        <w:t xml:space="preserve">אני מודה לאדוני. חברת הכנסת רונית תירוש, זאת בדיוק הכוונה, וזה מה שעשינו מהרגע הראשון. אחרי שהתייעצתי גם עם הלשכה המשפטית, גם עם ה-מ.מ.מ ועם בעלי התפקידים הבכירים פה בכנסת </w:t>
      </w:r>
      <w:r w:rsidRPr="003811C8">
        <w:rPr>
          <w:rFonts w:cs="David"/>
          <w:rtl/>
        </w:rPr>
        <w:t>–</w:t>
      </w:r>
      <w:r w:rsidRPr="003811C8">
        <w:rPr>
          <w:rFonts w:cs="David" w:hint="cs"/>
          <w:rtl/>
        </w:rPr>
        <w:t xml:space="preserve"> העברנו את האחריות של אותן הפונקציות של נציבות הדורות הבאים למנהלת ה-מ.מ.מ. כאורגן אחד. אגב, בכנסת היה גם אורגן שקראו לו מוקד מידע. היה מרכז המחקר והמידע והיה גם מוקד מידע, אז גם את מוקד המידע ביטלתי אבל זאת לא </w:t>
      </w:r>
      <w:proofErr w:type="spellStart"/>
      <w:r w:rsidRPr="003811C8">
        <w:rPr>
          <w:rFonts w:cs="David" w:hint="cs"/>
          <w:rtl/>
        </w:rPr>
        <w:t>היתה</w:t>
      </w:r>
      <w:proofErr w:type="spellEnd"/>
      <w:r w:rsidRPr="003811C8">
        <w:rPr>
          <w:rFonts w:cs="David" w:hint="cs"/>
          <w:rtl/>
        </w:rPr>
        <w:t xml:space="preserve"> חקיקה אלא העברתי אותו לכיפה אחת </w:t>
      </w:r>
      <w:r w:rsidRPr="003811C8">
        <w:rPr>
          <w:rFonts w:cs="David"/>
          <w:rtl/>
        </w:rPr>
        <w:t>–</w:t>
      </w:r>
      <w:r w:rsidRPr="003811C8">
        <w:rPr>
          <w:rFonts w:cs="David" w:hint="cs"/>
          <w:rtl/>
        </w:rPr>
        <w:t xml:space="preserve"> תחת אחריות אחת, ראייה אחת, השקפת עולם אחת, ראייה כוללת של כול הצרכים, וכך צריך להיות. </w:t>
      </w:r>
    </w:p>
    <w:p w14:paraId="315B0EA4" w14:textId="77777777" w:rsidR="003811C8" w:rsidRPr="003811C8" w:rsidRDefault="003811C8" w:rsidP="003811C8">
      <w:pPr>
        <w:bidi/>
        <w:jc w:val="both"/>
        <w:rPr>
          <w:rFonts w:cs="David" w:hint="cs"/>
          <w:rtl/>
        </w:rPr>
      </w:pPr>
    </w:p>
    <w:p w14:paraId="0D4D8585" w14:textId="77777777" w:rsidR="003811C8" w:rsidRPr="003811C8" w:rsidRDefault="003811C8" w:rsidP="003811C8">
      <w:pPr>
        <w:bidi/>
        <w:jc w:val="both"/>
        <w:rPr>
          <w:rFonts w:cs="David" w:hint="cs"/>
          <w:rtl/>
        </w:rPr>
      </w:pPr>
      <w:r w:rsidRPr="003811C8">
        <w:rPr>
          <w:rFonts w:cs="David" w:hint="cs"/>
          <w:rtl/>
        </w:rPr>
        <w:tab/>
        <w:t xml:space="preserve">נכון, יש לנו בעיה בקטע של השם, לצורך השם </w:t>
      </w:r>
      <w:r w:rsidRPr="003811C8">
        <w:rPr>
          <w:rFonts w:cs="David"/>
          <w:rtl/>
        </w:rPr>
        <w:t>–</w:t>
      </w:r>
      <w:r w:rsidRPr="003811C8">
        <w:rPr>
          <w:rFonts w:cs="David" w:hint="cs"/>
          <w:rtl/>
        </w:rPr>
        <w:t xml:space="preserve"> של נציבות הדורות הבאים </w:t>
      </w:r>
      <w:r w:rsidRPr="003811C8">
        <w:rPr>
          <w:rFonts w:cs="David"/>
          <w:rtl/>
        </w:rPr>
        <w:t>–</w:t>
      </w:r>
      <w:r w:rsidRPr="003811C8">
        <w:rPr>
          <w:rFonts w:cs="David" w:hint="cs"/>
          <w:rtl/>
        </w:rPr>
        <w:t xml:space="preserve"> כאילו באים שם טיפוסים אפלים ורוצים לבטל את כל סוגיית הבר-קיימא והדורות הבאים, וכו'.</w:t>
      </w:r>
    </w:p>
    <w:p w14:paraId="7207EDEB" w14:textId="77777777" w:rsidR="003811C8" w:rsidRPr="003811C8" w:rsidRDefault="003811C8" w:rsidP="003811C8">
      <w:pPr>
        <w:bidi/>
        <w:jc w:val="both"/>
        <w:rPr>
          <w:rFonts w:cs="David" w:hint="cs"/>
          <w:rtl/>
        </w:rPr>
      </w:pPr>
    </w:p>
    <w:p w14:paraId="353F4FD3" w14:textId="77777777" w:rsidR="003811C8" w:rsidRPr="003811C8" w:rsidRDefault="003811C8" w:rsidP="003811C8">
      <w:pPr>
        <w:bidi/>
        <w:jc w:val="both"/>
        <w:rPr>
          <w:rFonts w:cs="David" w:hint="cs"/>
          <w:rtl/>
        </w:rPr>
      </w:pPr>
      <w:r w:rsidRPr="003811C8">
        <w:rPr>
          <w:rFonts w:cs="David" w:hint="cs"/>
          <w:rtl/>
        </w:rPr>
        <w:tab/>
        <w:t xml:space="preserve">תשובתי לחברת הכנסת קולט אביטל </w:t>
      </w:r>
      <w:r w:rsidRPr="003811C8">
        <w:rPr>
          <w:rFonts w:cs="David"/>
          <w:rtl/>
        </w:rPr>
        <w:t>–</w:t>
      </w:r>
      <w:r w:rsidRPr="003811C8">
        <w:rPr>
          <w:rFonts w:cs="David" w:hint="cs"/>
          <w:rtl/>
        </w:rPr>
        <w:t xml:space="preserve"> אותו דבר, כי כשם שבאו לבחון את נציבות הדורות הבאים, ככה אנחנו זוכים לשבחים גם מהממשלה שהתנגדה וגם מכל הפרלמנטים, אדוני יושב-ראש הכנסת לשעבר, על פאר היצירה </w:t>
      </w:r>
      <w:r w:rsidRPr="003811C8">
        <w:rPr>
          <w:rFonts w:cs="David"/>
          <w:rtl/>
        </w:rPr>
        <w:t>–</w:t>
      </w:r>
      <w:r w:rsidRPr="003811C8">
        <w:rPr>
          <w:rFonts w:cs="David" w:hint="cs"/>
          <w:rtl/>
        </w:rPr>
        <w:t xml:space="preserve"> שלך יש חלק נכבד בכך </w:t>
      </w:r>
      <w:r w:rsidRPr="003811C8">
        <w:rPr>
          <w:rFonts w:cs="David"/>
          <w:rtl/>
        </w:rPr>
        <w:t>–</w:t>
      </w:r>
      <w:r w:rsidRPr="003811C8">
        <w:rPr>
          <w:rFonts w:cs="David" w:hint="cs"/>
          <w:rtl/>
        </w:rPr>
        <w:t xml:space="preserve"> של מרכז המחקר והמידע, שכאשר הוקם, כולם גיחכו ולא האמינו, חשבו שזו תהיה חבורה מטעם. אבל, עצם העובדה שנתת את כל המשאבים ואת התקנים </w:t>
      </w:r>
      <w:r w:rsidRPr="003811C8">
        <w:rPr>
          <w:rFonts w:cs="David"/>
          <w:rtl/>
        </w:rPr>
        <w:t>–</w:t>
      </w:r>
      <w:r w:rsidRPr="003811C8">
        <w:rPr>
          <w:rFonts w:cs="David" w:hint="cs"/>
          <w:rtl/>
        </w:rPr>
        <w:t xml:space="preserve"> זה הפך לפאר יצירה. </w:t>
      </w:r>
    </w:p>
    <w:p w14:paraId="58E62A7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10F71442" w14:textId="77777777" w:rsidR="003811C8" w:rsidRPr="003811C8" w:rsidRDefault="003811C8" w:rsidP="003811C8">
      <w:pPr>
        <w:bidi/>
        <w:jc w:val="both"/>
        <w:rPr>
          <w:rFonts w:cs="David" w:hint="cs"/>
          <w:rtl/>
        </w:rPr>
      </w:pPr>
    </w:p>
    <w:p w14:paraId="71D0EE55" w14:textId="77777777" w:rsidR="003811C8" w:rsidRPr="003811C8" w:rsidRDefault="003811C8" w:rsidP="003811C8">
      <w:pPr>
        <w:bidi/>
        <w:jc w:val="both"/>
        <w:rPr>
          <w:rFonts w:cs="David" w:hint="cs"/>
          <w:rtl/>
        </w:rPr>
      </w:pPr>
      <w:r w:rsidRPr="003811C8">
        <w:rPr>
          <w:rFonts w:cs="David" w:hint="cs"/>
          <w:rtl/>
        </w:rPr>
        <w:tab/>
        <w:t xml:space="preserve"> אדוני המנכ"ל, כדי שתבין ולא נשים מכשול לפניך </w:t>
      </w:r>
      <w:r w:rsidRPr="003811C8">
        <w:rPr>
          <w:rFonts w:cs="David"/>
          <w:rtl/>
        </w:rPr>
        <w:t>–</w:t>
      </w:r>
      <w:r w:rsidRPr="003811C8">
        <w:rPr>
          <w:rFonts w:cs="David" w:hint="cs"/>
          <w:rtl/>
        </w:rPr>
        <w:t xml:space="preserve"> חוק נציבות הדורות הבאים, יש לו שתי משמעויות. אחת זה השם, שהוא לא חשוב לי בכלל אלא מבחינת התוכן. התוכן והחוק מדברים על המטלות של אותה מערכת והחובה של הכנסת לקיים את זה. ביטול החוק הוא ביטול המחויבות, הוא הופך את ה-מ.מ.מ לדבר שהוא פיקציה. לכן, אני רוצה לא לשים  מכשול בפני המנכ"ל.</w:t>
      </w:r>
    </w:p>
    <w:p w14:paraId="7754223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71B1BB8C" w14:textId="77777777" w:rsidR="003811C8" w:rsidRPr="003811C8" w:rsidRDefault="003811C8" w:rsidP="003811C8">
      <w:pPr>
        <w:bidi/>
        <w:jc w:val="both"/>
        <w:rPr>
          <w:rFonts w:cs="David" w:hint="cs"/>
          <w:rtl/>
        </w:rPr>
      </w:pPr>
    </w:p>
    <w:p w14:paraId="4A74D7C7" w14:textId="77777777" w:rsidR="003811C8" w:rsidRPr="003811C8" w:rsidRDefault="003811C8" w:rsidP="003811C8">
      <w:pPr>
        <w:bidi/>
        <w:jc w:val="both"/>
        <w:rPr>
          <w:rFonts w:cs="David" w:hint="cs"/>
          <w:rtl/>
        </w:rPr>
      </w:pPr>
      <w:r w:rsidRPr="003811C8">
        <w:rPr>
          <w:rFonts w:cs="David" w:hint="cs"/>
          <w:rtl/>
        </w:rPr>
        <w:tab/>
        <w:t xml:space="preserve"> נכון.</w:t>
      </w:r>
    </w:p>
    <w:p w14:paraId="7F86D91C" w14:textId="77777777" w:rsidR="003811C8" w:rsidRPr="003811C8" w:rsidRDefault="003811C8" w:rsidP="003811C8">
      <w:pPr>
        <w:bidi/>
        <w:ind w:firstLine="567"/>
        <w:jc w:val="both"/>
        <w:rPr>
          <w:rFonts w:cs="David" w:hint="cs"/>
          <w:rtl/>
        </w:rPr>
      </w:pPr>
      <w:r w:rsidRPr="003811C8">
        <w:rPr>
          <w:rFonts w:cs="David"/>
          <w:rtl/>
        </w:rPr>
        <w:br/>
      </w:r>
    </w:p>
    <w:p w14:paraId="734415FB" w14:textId="77777777" w:rsidR="003811C8" w:rsidRPr="003811C8" w:rsidRDefault="003811C8" w:rsidP="003811C8">
      <w:pPr>
        <w:bidi/>
        <w:ind w:firstLine="567"/>
        <w:jc w:val="both"/>
        <w:rPr>
          <w:rFonts w:cs="David" w:hint="cs"/>
          <w:rtl/>
        </w:rPr>
      </w:pPr>
    </w:p>
    <w:p w14:paraId="160C467B" w14:textId="77777777" w:rsidR="003811C8" w:rsidRPr="003811C8" w:rsidRDefault="003811C8" w:rsidP="003811C8">
      <w:pPr>
        <w:bidi/>
        <w:ind w:firstLine="567"/>
        <w:jc w:val="both"/>
        <w:rPr>
          <w:rFonts w:cs="David" w:hint="cs"/>
          <w:rtl/>
        </w:rPr>
      </w:pPr>
    </w:p>
    <w:p w14:paraId="6FF89FBE" w14:textId="77777777" w:rsidR="003811C8" w:rsidRPr="003811C8" w:rsidRDefault="003811C8" w:rsidP="003811C8">
      <w:pPr>
        <w:bidi/>
        <w:jc w:val="both"/>
        <w:rPr>
          <w:rFonts w:cs="David" w:hint="cs"/>
          <w:rtl/>
        </w:rPr>
      </w:pPr>
      <w:r w:rsidRPr="003811C8">
        <w:rPr>
          <w:rFonts w:cs="David"/>
          <w:rtl/>
        </w:rPr>
        <w:br w:type="page"/>
      </w:r>
      <w:r w:rsidRPr="003811C8">
        <w:rPr>
          <w:rFonts w:cs="David" w:hint="cs"/>
          <w:u w:val="single"/>
          <w:rtl/>
        </w:rPr>
        <w:t>היו"ר דוד טל:</w:t>
      </w:r>
    </w:p>
    <w:p w14:paraId="30152BAB" w14:textId="77777777" w:rsidR="003811C8" w:rsidRPr="003811C8" w:rsidRDefault="003811C8" w:rsidP="003811C8">
      <w:pPr>
        <w:bidi/>
        <w:jc w:val="both"/>
        <w:rPr>
          <w:rFonts w:cs="David" w:hint="cs"/>
          <w:u w:val="single"/>
          <w:rtl/>
        </w:rPr>
      </w:pPr>
    </w:p>
    <w:p w14:paraId="37390B79" w14:textId="77777777" w:rsidR="003811C8" w:rsidRPr="003811C8" w:rsidRDefault="003811C8" w:rsidP="003811C8">
      <w:pPr>
        <w:bidi/>
        <w:jc w:val="both"/>
        <w:rPr>
          <w:rFonts w:cs="David" w:hint="cs"/>
          <w:rtl/>
        </w:rPr>
      </w:pPr>
      <w:r w:rsidRPr="003811C8">
        <w:rPr>
          <w:rFonts w:cs="David" w:hint="cs"/>
          <w:rtl/>
        </w:rPr>
        <w:tab/>
        <w:t xml:space="preserve">חברי </w:t>
      </w:r>
      <w:proofErr w:type="spellStart"/>
      <w:r w:rsidRPr="003811C8">
        <w:rPr>
          <w:rFonts w:cs="David" w:hint="cs"/>
          <w:rtl/>
        </w:rPr>
        <w:t>חברי</w:t>
      </w:r>
      <w:proofErr w:type="spellEnd"/>
      <w:r w:rsidRPr="003811C8">
        <w:rPr>
          <w:rFonts w:cs="David" w:hint="cs"/>
          <w:rtl/>
        </w:rPr>
        <w:t xml:space="preserve"> הכנסת, לאחר ששמענו את דבריו של המנכ"ל, שהנושא הזה יועבר ל-מ.מ.מ, אני לא יכול להכניס את ההצעה הזאת לתוך החוק הזה משום שה-מ.מ.מ לא מעוגן אצלנו בשום צורה.</w:t>
      </w:r>
    </w:p>
    <w:p w14:paraId="2279FE52"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3D1E4FB4" w14:textId="77777777" w:rsidR="003811C8" w:rsidRPr="003811C8" w:rsidRDefault="003811C8" w:rsidP="003811C8">
      <w:pPr>
        <w:bidi/>
        <w:jc w:val="both"/>
        <w:rPr>
          <w:rFonts w:cs="David" w:hint="cs"/>
          <w:rtl/>
        </w:rPr>
      </w:pPr>
    </w:p>
    <w:p w14:paraId="4EE483E8" w14:textId="77777777" w:rsidR="003811C8" w:rsidRPr="003811C8" w:rsidRDefault="003811C8" w:rsidP="003811C8">
      <w:pPr>
        <w:bidi/>
        <w:jc w:val="both"/>
        <w:rPr>
          <w:rFonts w:cs="David" w:hint="cs"/>
          <w:rtl/>
        </w:rPr>
      </w:pPr>
      <w:r w:rsidRPr="003811C8">
        <w:rPr>
          <w:rFonts w:cs="David" w:hint="cs"/>
          <w:rtl/>
        </w:rPr>
        <w:tab/>
        <w:t xml:space="preserve"> אם רוצים - לשפר את החוק, אבל לשנות את מי שיהיה בראשו, אם יהיה במקום אדם שנקרא נציב הדורות הבאים, ונציב הדורות הבאים יהיה ה-מ.מ.מ </w:t>
      </w:r>
      <w:r w:rsidRPr="003811C8">
        <w:rPr>
          <w:rFonts w:cs="David"/>
          <w:rtl/>
        </w:rPr>
        <w:t>–</w:t>
      </w:r>
      <w:r w:rsidRPr="003811C8">
        <w:rPr>
          <w:rFonts w:cs="David" w:hint="cs"/>
          <w:rtl/>
        </w:rPr>
        <w:t xml:space="preserve"> בבקשה, אבל אז לא מבטלים את החוק.</w:t>
      </w:r>
    </w:p>
    <w:p w14:paraId="2FA53B1E"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70D9AD96" w14:textId="77777777" w:rsidR="003811C8" w:rsidRPr="003811C8" w:rsidRDefault="003811C8" w:rsidP="003811C8">
      <w:pPr>
        <w:bidi/>
        <w:jc w:val="both"/>
        <w:rPr>
          <w:rFonts w:cs="David" w:hint="cs"/>
          <w:rtl/>
        </w:rPr>
      </w:pPr>
    </w:p>
    <w:p w14:paraId="69E53C77" w14:textId="77777777" w:rsidR="003811C8" w:rsidRPr="003811C8" w:rsidRDefault="003811C8" w:rsidP="003811C8">
      <w:pPr>
        <w:bidi/>
        <w:jc w:val="both"/>
        <w:rPr>
          <w:rFonts w:cs="David" w:hint="cs"/>
          <w:rtl/>
        </w:rPr>
      </w:pPr>
      <w:r w:rsidRPr="003811C8">
        <w:rPr>
          <w:rFonts w:cs="David" w:hint="cs"/>
          <w:rtl/>
        </w:rPr>
        <w:tab/>
        <w:t xml:space="preserve"> נכון. אני מציעה לקבל את הצעתו של חבר הכנסת ריבלין. </w:t>
      </w:r>
    </w:p>
    <w:p w14:paraId="1A4D8D81"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2C3A5366" w14:textId="77777777" w:rsidR="003811C8" w:rsidRPr="003811C8" w:rsidRDefault="003811C8" w:rsidP="003811C8">
      <w:pPr>
        <w:pStyle w:val="Heading5"/>
        <w:rPr>
          <w:rFonts w:hint="cs"/>
          <w:sz w:val="24"/>
          <w:rtl/>
        </w:rPr>
      </w:pPr>
    </w:p>
    <w:p w14:paraId="549E391C" w14:textId="77777777" w:rsidR="003811C8" w:rsidRPr="003811C8" w:rsidRDefault="003811C8" w:rsidP="003811C8">
      <w:pPr>
        <w:bidi/>
        <w:jc w:val="both"/>
        <w:rPr>
          <w:rFonts w:cs="David" w:hint="cs"/>
          <w:rtl/>
        </w:rPr>
      </w:pPr>
      <w:r w:rsidRPr="003811C8">
        <w:rPr>
          <w:rFonts w:cs="David" w:hint="cs"/>
          <w:rtl/>
        </w:rPr>
        <w:tab/>
        <w:t xml:space="preserve"> אני, כמציע החוק, רוצה להציע הצעה. אני חושב שאת ה-מ.מ.מ, בתוקף המהות שלו, צריך לחבר עם הנושא של הדורות הבאים.</w:t>
      </w:r>
    </w:p>
    <w:p w14:paraId="5501C4D5" w14:textId="77777777" w:rsidR="003811C8" w:rsidRPr="003811C8" w:rsidRDefault="003811C8" w:rsidP="003811C8">
      <w:pPr>
        <w:bidi/>
        <w:jc w:val="both"/>
        <w:rPr>
          <w:rFonts w:cs="David" w:hint="cs"/>
          <w:rtl/>
        </w:rPr>
      </w:pPr>
    </w:p>
    <w:p w14:paraId="3FE8FB2B"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67F867A7" w14:textId="77777777" w:rsidR="003811C8" w:rsidRPr="003811C8" w:rsidRDefault="003811C8" w:rsidP="003811C8">
      <w:pPr>
        <w:bidi/>
        <w:jc w:val="both"/>
        <w:rPr>
          <w:rFonts w:cs="David" w:hint="cs"/>
          <w:u w:val="single"/>
          <w:rtl/>
        </w:rPr>
      </w:pPr>
    </w:p>
    <w:p w14:paraId="3FAD5300" w14:textId="77777777" w:rsidR="003811C8" w:rsidRPr="003811C8" w:rsidRDefault="003811C8" w:rsidP="003811C8">
      <w:pPr>
        <w:bidi/>
        <w:jc w:val="both"/>
        <w:rPr>
          <w:rFonts w:cs="David" w:hint="cs"/>
          <w:rtl/>
        </w:rPr>
      </w:pPr>
      <w:r w:rsidRPr="003811C8">
        <w:rPr>
          <w:rFonts w:cs="David" w:hint="cs"/>
          <w:rtl/>
        </w:rPr>
        <w:tab/>
        <w:t>הוא מחובר כבר.</w:t>
      </w:r>
    </w:p>
    <w:p w14:paraId="7755FEF6"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9232D03" w14:textId="77777777" w:rsidR="003811C8" w:rsidRPr="003811C8" w:rsidRDefault="003811C8" w:rsidP="003811C8">
      <w:pPr>
        <w:pStyle w:val="Heading5"/>
        <w:rPr>
          <w:rFonts w:hint="cs"/>
          <w:sz w:val="24"/>
          <w:rtl/>
        </w:rPr>
      </w:pPr>
    </w:p>
    <w:p w14:paraId="1582997E" w14:textId="77777777" w:rsidR="003811C8" w:rsidRPr="003811C8" w:rsidRDefault="003811C8" w:rsidP="003811C8">
      <w:pPr>
        <w:bidi/>
        <w:jc w:val="both"/>
        <w:rPr>
          <w:rFonts w:cs="David" w:hint="cs"/>
          <w:rtl/>
        </w:rPr>
      </w:pPr>
      <w:r w:rsidRPr="003811C8">
        <w:rPr>
          <w:rFonts w:cs="David" w:hint="cs"/>
          <w:rtl/>
        </w:rPr>
        <w:tab/>
        <w:t xml:space="preserve">כי הדורות הבאים זה לא </w:t>
      </w:r>
      <w:r w:rsidRPr="003811C8">
        <w:rPr>
          <w:rFonts w:cs="David"/>
        </w:rPr>
        <w:t>Wishful Thinking</w:t>
      </w:r>
      <w:r w:rsidRPr="003811C8">
        <w:rPr>
          <w:rFonts w:cs="David" w:hint="cs"/>
          <w:rtl/>
        </w:rPr>
        <w:t xml:space="preserve"> של אדם אחד או שניים. זה משהו שצריך להסתמך על היסטוריה, על מחקר </w:t>
      </w:r>
      <w:r w:rsidRPr="003811C8">
        <w:rPr>
          <w:rFonts w:cs="David"/>
          <w:rtl/>
        </w:rPr>
        <w:t>–</w:t>
      </w:r>
      <w:r w:rsidRPr="003811C8">
        <w:rPr>
          <w:rFonts w:cs="David" w:hint="cs"/>
          <w:rtl/>
        </w:rPr>
        <w:t xml:space="preserve"> מה קרה בהיסטוריה עם דברים כאלה.</w:t>
      </w:r>
    </w:p>
    <w:p w14:paraId="4E47429A" w14:textId="77777777" w:rsidR="003811C8" w:rsidRPr="003811C8" w:rsidRDefault="003811C8" w:rsidP="003811C8">
      <w:pPr>
        <w:bidi/>
        <w:jc w:val="both"/>
        <w:rPr>
          <w:rFonts w:cs="David" w:hint="cs"/>
          <w:rtl/>
        </w:rPr>
      </w:pPr>
    </w:p>
    <w:p w14:paraId="1ED2E0E5" w14:textId="77777777" w:rsidR="003811C8" w:rsidRPr="003811C8" w:rsidRDefault="003811C8" w:rsidP="003811C8">
      <w:pPr>
        <w:bidi/>
        <w:jc w:val="both"/>
        <w:rPr>
          <w:rFonts w:cs="David" w:hint="cs"/>
          <w:rtl/>
        </w:rPr>
      </w:pPr>
      <w:r w:rsidRPr="003811C8">
        <w:rPr>
          <w:rFonts w:cs="David" w:hint="cs"/>
          <w:rtl/>
        </w:rPr>
        <w:tab/>
        <w:t>לכן, אני מציע שיעביר המנכ"ל ליועצת המשפטית את הדברים כפי שהוא חושב שצריכים להיעשות, יְיַצְרוּ תיקון של הצעת החוק הספציפית הזאת, ונתקן את החוק בצורה הזאת.</w:t>
      </w:r>
    </w:p>
    <w:p w14:paraId="1B0A679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7934E0BF" w14:textId="77777777" w:rsidR="003811C8" w:rsidRPr="003811C8" w:rsidRDefault="003811C8" w:rsidP="003811C8">
      <w:pPr>
        <w:bidi/>
        <w:jc w:val="both"/>
        <w:rPr>
          <w:rFonts w:cs="David" w:hint="cs"/>
          <w:rtl/>
        </w:rPr>
      </w:pPr>
    </w:p>
    <w:p w14:paraId="7C9EF7DE" w14:textId="77777777" w:rsidR="003811C8" w:rsidRPr="003811C8" w:rsidRDefault="003811C8" w:rsidP="003811C8">
      <w:pPr>
        <w:bidi/>
        <w:jc w:val="both"/>
        <w:rPr>
          <w:rFonts w:cs="David" w:hint="cs"/>
          <w:rtl/>
        </w:rPr>
      </w:pPr>
      <w:r w:rsidRPr="003811C8">
        <w:rPr>
          <w:rFonts w:cs="David" w:hint="cs"/>
          <w:rtl/>
        </w:rPr>
        <w:tab/>
        <w:t xml:space="preserve"> אני מסיר את כל </w:t>
      </w:r>
      <w:proofErr w:type="spellStart"/>
      <w:r w:rsidRPr="003811C8">
        <w:rPr>
          <w:rFonts w:cs="David" w:hint="cs"/>
          <w:rtl/>
        </w:rPr>
        <w:t>הערותי</w:t>
      </w:r>
      <w:proofErr w:type="spellEnd"/>
      <w:r w:rsidRPr="003811C8">
        <w:rPr>
          <w:rFonts w:cs="David" w:hint="cs"/>
          <w:rtl/>
        </w:rPr>
        <w:t xml:space="preserve"> נוכח ההערה של חבר הכנסת </w:t>
      </w:r>
      <w:proofErr w:type="spellStart"/>
      <w:r w:rsidRPr="003811C8">
        <w:rPr>
          <w:rFonts w:cs="David" w:hint="cs"/>
          <w:rtl/>
        </w:rPr>
        <w:t>יצחקי</w:t>
      </w:r>
      <w:proofErr w:type="spellEnd"/>
      <w:r w:rsidRPr="003811C8">
        <w:rPr>
          <w:rFonts w:cs="David" w:hint="cs"/>
          <w:rtl/>
        </w:rPr>
        <w:t>.</w:t>
      </w:r>
    </w:p>
    <w:p w14:paraId="799802D8" w14:textId="77777777" w:rsidR="003811C8" w:rsidRPr="003811C8" w:rsidRDefault="003811C8" w:rsidP="003811C8">
      <w:pPr>
        <w:bidi/>
        <w:ind w:firstLine="567"/>
        <w:jc w:val="both"/>
        <w:rPr>
          <w:rFonts w:cs="David" w:hint="cs"/>
          <w:u w:val="single"/>
          <w:rtl/>
        </w:rPr>
      </w:pPr>
      <w:r w:rsidRPr="003811C8">
        <w:rPr>
          <w:rFonts w:cs="David"/>
          <w:rtl/>
        </w:rPr>
        <w:br/>
      </w:r>
      <w:r w:rsidRPr="003811C8">
        <w:rPr>
          <w:rFonts w:cs="David" w:hint="cs"/>
          <w:u w:val="single"/>
          <w:rtl/>
        </w:rPr>
        <w:t>היו"ר דוד טל:</w:t>
      </w:r>
    </w:p>
    <w:p w14:paraId="57B21AC5" w14:textId="77777777" w:rsidR="003811C8" w:rsidRPr="003811C8" w:rsidRDefault="003811C8" w:rsidP="003811C8">
      <w:pPr>
        <w:bidi/>
        <w:ind w:firstLine="567"/>
        <w:jc w:val="both"/>
        <w:rPr>
          <w:rFonts w:cs="David" w:hint="cs"/>
          <w:u w:val="single"/>
          <w:rtl/>
        </w:rPr>
      </w:pPr>
    </w:p>
    <w:p w14:paraId="66B9CC9C" w14:textId="77777777" w:rsidR="003811C8" w:rsidRPr="003811C8" w:rsidRDefault="003811C8" w:rsidP="003811C8">
      <w:pPr>
        <w:bidi/>
        <w:ind w:firstLine="567"/>
        <w:jc w:val="both"/>
        <w:rPr>
          <w:rFonts w:cs="David" w:hint="cs"/>
          <w:rtl/>
        </w:rPr>
      </w:pPr>
      <w:r w:rsidRPr="003811C8">
        <w:rPr>
          <w:rFonts w:cs="David" w:hint="cs"/>
          <w:rtl/>
        </w:rPr>
        <w:t>זה נכון, אבל אני צריך להתחשב בהערותיו של יושב-ראש הקואליציה. מה אדוני אומר?</w:t>
      </w:r>
    </w:p>
    <w:p w14:paraId="00EB5CBC"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60514687" w14:textId="77777777" w:rsidR="003811C8" w:rsidRPr="003811C8" w:rsidRDefault="003811C8" w:rsidP="003811C8">
      <w:pPr>
        <w:bidi/>
        <w:jc w:val="both"/>
        <w:rPr>
          <w:rFonts w:cs="David" w:hint="cs"/>
          <w:rtl/>
        </w:rPr>
      </w:pPr>
    </w:p>
    <w:p w14:paraId="290B85A8" w14:textId="77777777" w:rsidR="003811C8" w:rsidRPr="003811C8" w:rsidRDefault="003811C8" w:rsidP="003811C8">
      <w:pPr>
        <w:bidi/>
        <w:ind w:firstLine="567"/>
        <w:jc w:val="both"/>
        <w:rPr>
          <w:rFonts w:cs="David" w:hint="cs"/>
          <w:rtl/>
        </w:rPr>
      </w:pPr>
      <w:r w:rsidRPr="003811C8">
        <w:rPr>
          <w:rFonts w:cs="David" w:hint="cs"/>
          <w:rtl/>
        </w:rPr>
        <w:t xml:space="preserve">אני חושב שבכל זאת, אנחנו צריכים היום לגמור עם הנושא הזה כדי שנוכל להביא את זה. חבר הכנסת </w:t>
      </w:r>
      <w:proofErr w:type="spellStart"/>
      <w:r w:rsidRPr="003811C8">
        <w:rPr>
          <w:rFonts w:cs="David" w:hint="cs"/>
          <w:rtl/>
        </w:rPr>
        <w:t>יצחקי</w:t>
      </w:r>
      <w:proofErr w:type="spellEnd"/>
      <w:r w:rsidRPr="003811C8">
        <w:rPr>
          <w:rFonts w:cs="David" w:hint="cs"/>
          <w:rtl/>
        </w:rPr>
        <w:t>, אני יודע שהכוונות הן שונות.</w:t>
      </w:r>
    </w:p>
    <w:p w14:paraId="3A135074"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1202447D" w14:textId="77777777" w:rsidR="003811C8" w:rsidRPr="003811C8" w:rsidRDefault="003811C8" w:rsidP="003811C8">
      <w:pPr>
        <w:pStyle w:val="Heading5"/>
        <w:rPr>
          <w:rFonts w:hint="cs"/>
          <w:sz w:val="24"/>
          <w:rtl/>
        </w:rPr>
      </w:pPr>
    </w:p>
    <w:p w14:paraId="7C0A3AC9" w14:textId="77777777" w:rsidR="003811C8" w:rsidRPr="003811C8" w:rsidRDefault="003811C8" w:rsidP="003811C8">
      <w:pPr>
        <w:bidi/>
        <w:ind w:firstLine="567"/>
        <w:jc w:val="both"/>
        <w:rPr>
          <w:rFonts w:cs="David" w:hint="cs"/>
          <w:rtl/>
        </w:rPr>
      </w:pPr>
      <w:r w:rsidRPr="003811C8">
        <w:rPr>
          <w:rFonts w:cs="David" w:hint="cs"/>
          <w:rtl/>
        </w:rPr>
        <w:t xml:space="preserve">כן, אבל לבטל לבד זה בעייתי. </w:t>
      </w:r>
    </w:p>
    <w:p w14:paraId="2F7E26E2"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15A67B4E" w14:textId="77777777" w:rsidR="003811C8" w:rsidRPr="003811C8" w:rsidRDefault="003811C8" w:rsidP="003811C8">
      <w:pPr>
        <w:bidi/>
        <w:jc w:val="both"/>
        <w:rPr>
          <w:rFonts w:cs="David" w:hint="cs"/>
          <w:rtl/>
        </w:rPr>
      </w:pPr>
    </w:p>
    <w:p w14:paraId="2ED51297" w14:textId="77777777" w:rsidR="003811C8" w:rsidRPr="003811C8" w:rsidRDefault="003811C8" w:rsidP="003811C8">
      <w:pPr>
        <w:bidi/>
        <w:ind w:firstLine="567"/>
        <w:jc w:val="both"/>
        <w:rPr>
          <w:rFonts w:cs="David" w:hint="cs"/>
          <w:rtl/>
        </w:rPr>
      </w:pPr>
      <w:r w:rsidRPr="003811C8">
        <w:rPr>
          <w:rFonts w:cs="David" w:hint="cs"/>
          <w:rtl/>
        </w:rPr>
        <w:t>אני מציע שנבטל ונעשה משהו אחר.</w:t>
      </w:r>
    </w:p>
    <w:p w14:paraId="3F36E79F"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860A484" w14:textId="77777777" w:rsidR="003811C8" w:rsidRPr="003811C8" w:rsidRDefault="003811C8" w:rsidP="003811C8">
      <w:pPr>
        <w:pStyle w:val="Heading5"/>
        <w:rPr>
          <w:rFonts w:hint="cs"/>
          <w:sz w:val="24"/>
          <w:rtl/>
        </w:rPr>
      </w:pPr>
    </w:p>
    <w:p w14:paraId="6E94290D" w14:textId="77777777" w:rsidR="003811C8" w:rsidRPr="003811C8" w:rsidRDefault="003811C8" w:rsidP="003811C8">
      <w:pPr>
        <w:bidi/>
        <w:ind w:firstLine="567"/>
        <w:jc w:val="both"/>
        <w:rPr>
          <w:rFonts w:cs="David" w:hint="cs"/>
          <w:rtl/>
        </w:rPr>
      </w:pPr>
      <w:r w:rsidRPr="003811C8">
        <w:rPr>
          <w:rFonts w:cs="David" w:hint="cs"/>
          <w:rtl/>
        </w:rPr>
        <w:t xml:space="preserve">חבל, לא כדאי, כי אפשר לשנות כבר אחרי קריאה טרומית. זה עניין של שבוע ימים. </w:t>
      </w:r>
    </w:p>
    <w:p w14:paraId="44F7D467"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 xml:space="preserve">מנכ"ל הכנסת אבי </w:t>
      </w:r>
      <w:proofErr w:type="spellStart"/>
      <w:r w:rsidRPr="003811C8">
        <w:rPr>
          <w:rFonts w:cs="David" w:hint="cs"/>
          <w:u w:val="single"/>
          <w:rtl/>
        </w:rPr>
        <w:t>בלשניקוב</w:t>
      </w:r>
      <w:proofErr w:type="spellEnd"/>
      <w:r w:rsidRPr="003811C8">
        <w:rPr>
          <w:rFonts w:cs="David" w:hint="cs"/>
          <w:u w:val="single"/>
          <w:rtl/>
        </w:rPr>
        <w:t>:</w:t>
      </w:r>
    </w:p>
    <w:p w14:paraId="729C56D8" w14:textId="77777777" w:rsidR="003811C8" w:rsidRPr="003811C8" w:rsidRDefault="003811C8" w:rsidP="003811C8">
      <w:pPr>
        <w:bidi/>
        <w:ind w:firstLine="567"/>
        <w:jc w:val="both"/>
        <w:rPr>
          <w:rFonts w:cs="David" w:hint="cs"/>
          <w:rtl/>
        </w:rPr>
      </w:pPr>
    </w:p>
    <w:p w14:paraId="72BC9E18" w14:textId="77777777" w:rsidR="003811C8" w:rsidRPr="003811C8" w:rsidRDefault="003811C8" w:rsidP="003811C8">
      <w:pPr>
        <w:bidi/>
        <w:ind w:firstLine="567"/>
        <w:jc w:val="both"/>
        <w:rPr>
          <w:rFonts w:cs="David" w:hint="cs"/>
          <w:rtl/>
        </w:rPr>
      </w:pPr>
      <w:r w:rsidRPr="003811C8">
        <w:rPr>
          <w:rFonts w:cs="David" w:hint="cs"/>
          <w:rtl/>
        </w:rPr>
        <w:t xml:space="preserve">זה לא יוכל ללכת כך. </w:t>
      </w:r>
    </w:p>
    <w:p w14:paraId="4909E1D9"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B2A27AA" w14:textId="77777777" w:rsidR="003811C8" w:rsidRPr="003811C8" w:rsidRDefault="003811C8" w:rsidP="003811C8">
      <w:pPr>
        <w:bidi/>
        <w:ind w:firstLine="567"/>
        <w:jc w:val="both"/>
        <w:rPr>
          <w:rFonts w:cs="David" w:hint="cs"/>
          <w:rtl/>
        </w:rPr>
      </w:pPr>
    </w:p>
    <w:p w14:paraId="3B405277" w14:textId="77777777" w:rsidR="003811C8" w:rsidRPr="003811C8" w:rsidRDefault="003811C8" w:rsidP="003811C8">
      <w:pPr>
        <w:bidi/>
        <w:ind w:firstLine="567"/>
        <w:jc w:val="both"/>
        <w:rPr>
          <w:rFonts w:cs="David" w:hint="cs"/>
          <w:rtl/>
        </w:rPr>
      </w:pPr>
      <w:r w:rsidRPr="003811C8">
        <w:rPr>
          <w:rFonts w:cs="David" w:hint="cs"/>
          <w:rtl/>
        </w:rPr>
        <w:t>רבותי, אם כך, לא נותרה לי ברירה אלא להצביע על החוק.</w:t>
      </w:r>
    </w:p>
    <w:p w14:paraId="2DA8716E" w14:textId="77777777" w:rsidR="003811C8" w:rsidRPr="003811C8" w:rsidRDefault="003811C8" w:rsidP="003811C8">
      <w:pPr>
        <w:bidi/>
        <w:ind w:firstLine="567"/>
        <w:jc w:val="both"/>
        <w:rPr>
          <w:rFonts w:cs="David" w:hint="cs"/>
          <w:u w:val="single"/>
          <w:rtl/>
        </w:rPr>
      </w:pPr>
      <w:r w:rsidRPr="003811C8">
        <w:rPr>
          <w:rFonts w:cs="David"/>
          <w:rtl/>
        </w:rPr>
        <w:br/>
      </w:r>
      <w:r w:rsidRPr="003811C8">
        <w:rPr>
          <w:rFonts w:cs="David" w:hint="cs"/>
          <w:u w:val="single"/>
          <w:rtl/>
        </w:rPr>
        <w:t>קריאות:</w:t>
      </w:r>
    </w:p>
    <w:p w14:paraId="32144667" w14:textId="77777777" w:rsidR="003811C8" w:rsidRPr="003811C8" w:rsidRDefault="003811C8" w:rsidP="003811C8">
      <w:pPr>
        <w:bidi/>
        <w:ind w:firstLine="567"/>
        <w:jc w:val="both"/>
        <w:rPr>
          <w:rFonts w:cs="David" w:hint="cs"/>
          <w:u w:val="single"/>
          <w:rtl/>
        </w:rPr>
      </w:pPr>
    </w:p>
    <w:p w14:paraId="4EDDB529" w14:textId="77777777" w:rsidR="003811C8" w:rsidRPr="003811C8" w:rsidRDefault="003811C8" w:rsidP="003811C8">
      <w:pPr>
        <w:bidi/>
        <w:ind w:firstLine="567"/>
        <w:jc w:val="both"/>
        <w:rPr>
          <w:rFonts w:cs="David" w:hint="cs"/>
          <w:rtl/>
        </w:rPr>
      </w:pPr>
      <w:r w:rsidRPr="003811C8">
        <w:rPr>
          <w:rFonts w:cs="David" w:hint="cs"/>
          <w:rtl/>
        </w:rPr>
        <w:t>- - -</w:t>
      </w:r>
    </w:p>
    <w:p w14:paraId="2A7BB445" w14:textId="77777777" w:rsidR="003811C8" w:rsidRPr="003811C8" w:rsidRDefault="003811C8" w:rsidP="003811C8">
      <w:pPr>
        <w:pStyle w:val="Heading5"/>
        <w:rPr>
          <w:rFonts w:hint="cs"/>
          <w:sz w:val="24"/>
          <w:rtl/>
        </w:rPr>
      </w:pPr>
      <w:r w:rsidRPr="003811C8">
        <w:rPr>
          <w:sz w:val="24"/>
          <w:u w:val="single"/>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66BF94C1" w14:textId="77777777" w:rsidR="003811C8" w:rsidRPr="003811C8" w:rsidRDefault="003811C8" w:rsidP="003811C8">
      <w:pPr>
        <w:pStyle w:val="Heading5"/>
        <w:rPr>
          <w:rFonts w:hint="cs"/>
          <w:sz w:val="24"/>
          <w:rtl/>
        </w:rPr>
      </w:pPr>
    </w:p>
    <w:p w14:paraId="5EBA9A36" w14:textId="77777777" w:rsidR="003811C8" w:rsidRPr="003811C8" w:rsidRDefault="003811C8" w:rsidP="003811C8">
      <w:pPr>
        <w:bidi/>
        <w:ind w:firstLine="567"/>
        <w:jc w:val="both"/>
        <w:rPr>
          <w:rFonts w:cs="David" w:hint="cs"/>
          <w:u w:val="single"/>
          <w:rtl/>
        </w:rPr>
      </w:pPr>
      <w:r w:rsidRPr="003811C8">
        <w:rPr>
          <w:rFonts w:cs="David" w:hint="cs"/>
          <w:rtl/>
        </w:rPr>
        <w:t>אני רוצה לשמוע את המנכ"ל למה זה לא ילך כך.</w:t>
      </w:r>
    </w:p>
    <w:p w14:paraId="37BAEB40" w14:textId="77777777" w:rsidR="003811C8" w:rsidRPr="003811C8" w:rsidRDefault="003811C8" w:rsidP="003811C8">
      <w:pPr>
        <w:bidi/>
        <w:ind w:firstLine="567"/>
        <w:jc w:val="both"/>
        <w:rPr>
          <w:rFonts w:cs="David" w:hint="cs"/>
          <w:u w:val="single"/>
          <w:rtl/>
        </w:rPr>
      </w:pPr>
    </w:p>
    <w:p w14:paraId="18DFC3BB"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5B64895D" w14:textId="77777777" w:rsidR="003811C8" w:rsidRPr="003811C8" w:rsidRDefault="003811C8" w:rsidP="003811C8">
      <w:pPr>
        <w:bidi/>
        <w:jc w:val="both"/>
        <w:rPr>
          <w:rFonts w:cs="David" w:hint="cs"/>
          <w:u w:val="single"/>
          <w:rtl/>
        </w:rPr>
      </w:pPr>
    </w:p>
    <w:p w14:paraId="3AF6A9F9" w14:textId="77777777" w:rsidR="003811C8" w:rsidRPr="003811C8" w:rsidRDefault="003811C8" w:rsidP="003811C8">
      <w:pPr>
        <w:bidi/>
        <w:jc w:val="both"/>
        <w:rPr>
          <w:rFonts w:cs="David" w:hint="cs"/>
          <w:rtl/>
        </w:rPr>
      </w:pPr>
      <w:r w:rsidRPr="003811C8">
        <w:rPr>
          <w:rFonts w:cs="David" w:hint="cs"/>
          <w:rtl/>
        </w:rPr>
        <w:tab/>
        <w:t xml:space="preserve">מפני שיש לי יועצת משפטית לימיני, והיא גם יועצת לי תוך כדי. חשבתי שאפשר יהיה לעשות את זה אולי רק דרך הפרוטוקול, שנעביר את התפקיד, את הסמכויות של נציב הדורות הבאים, ל-מ.מ.מ </w:t>
      </w:r>
      <w:r w:rsidRPr="003811C8">
        <w:rPr>
          <w:rFonts w:cs="David"/>
          <w:rtl/>
        </w:rPr>
        <w:t>–</w:t>
      </w:r>
      <w:r w:rsidRPr="003811C8">
        <w:rPr>
          <w:rFonts w:cs="David" w:hint="cs"/>
          <w:rtl/>
        </w:rPr>
        <w:t xml:space="preserve"> בזה אנחנו מחסלים את העניין. </w:t>
      </w:r>
    </w:p>
    <w:p w14:paraId="23E3929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6C7BA297" w14:textId="77777777" w:rsidR="003811C8" w:rsidRPr="003811C8" w:rsidRDefault="003811C8" w:rsidP="003811C8">
      <w:pPr>
        <w:bidi/>
        <w:jc w:val="both"/>
        <w:rPr>
          <w:rFonts w:cs="David" w:hint="cs"/>
          <w:rtl/>
        </w:rPr>
      </w:pPr>
    </w:p>
    <w:p w14:paraId="5E195EBC" w14:textId="77777777" w:rsidR="003811C8" w:rsidRPr="003811C8" w:rsidRDefault="003811C8" w:rsidP="003811C8">
      <w:pPr>
        <w:bidi/>
        <w:jc w:val="both"/>
        <w:rPr>
          <w:rFonts w:cs="David" w:hint="cs"/>
          <w:rtl/>
        </w:rPr>
      </w:pPr>
      <w:r w:rsidRPr="003811C8">
        <w:rPr>
          <w:rFonts w:cs="David" w:hint="cs"/>
          <w:rtl/>
        </w:rPr>
        <w:tab/>
        <w:t xml:space="preserve"> אי אפשר.</w:t>
      </w:r>
    </w:p>
    <w:p w14:paraId="0E543116"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EEBC3DA" w14:textId="77777777" w:rsidR="003811C8" w:rsidRPr="003811C8" w:rsidRDefault="003811C8" w:rsidP="003811C8">
      <w:pPr>
        <w:bidi/>
        <w:jc w:val="both"/>
        <w:rPr>
          <w:rFonts w:cs="David" w:hint="cs"/>
          <w:rtl/>
        </w:rPr>
      </w:pPr>
    </w:p>
    <w:p w14:paraId="45C55823" w14:textId="77777777" w:rsidR="003811C8" w:rsidRPr="003811C8" w:rsidRDefault="003811C8" w:rsidP="003811C8">
      <w:pPr>
        <w:bidi/>
        <w:jc w:val="both"/>
        <w:rPr>
          <w:rFonts w:cs="David" w:hint="cs"/>
          <w:rtl/>
        </w:rPr>
      </w:pPr>
      <w:r w:rsidRPr="003811C8">
        <w:rPr>
          <w:rFonts w:cs="David" w:hint="cs"/>
          <w:rtl/>
        </w:rPr>
        <w:tab/>
        <w:t xml:space="preserve">אם כך, יש שתי אפשרויות: שאנחנו נצביע בעד או נגד החוק, ולאחר שחברת הכנסת </w:t>
      </w:r>
      <w:proofErr w:type="spellStart"/>
      <w:r w:rsidRPr="003811C8">
        <w:rPr>
          <w:rFonts w:cs="David" w:hint="cs"/>
          <w:rtl/>
        </w:rPr>
        <w:t>גלאון</w:t>
      </w:r>
      <w:proofErr w:type="spellEnd"/>
      <w:r w:rsidRPr="003811C8">
        <w:rPr>
          <w:rFonts w:cs="David" w:hint="cs"/>
          <w:rtl/>
        </w:rPr>
        <w:t xml:space="preserve"> תאמר את דברה, אנחנו נעבור להצבעה.</w:t>
      </w:r>
    </w:p>
    <w:p w14:paraId="3ED31DA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4425F2A0" w14:textId="77777777" w:rsidR="003811C8" w:rsidRPr="003811C8" w:rsidRDefault="003811C8" w:rsidP="003811C8">
      <w:pPr>
        <w:bidi/>
        <w:jc w:val="both"/>
        <w:rPr>
          <w:rFonts w:cs="David" w:hint="cs"/>
          <w:rtl/>
        </w:rPr>
      </w:pPr>
    </w:p>
    <w:p w14:paraId="7ED9C53B" w14:textId="77777777" w:rsidR="003811C8" w:rsidRPr="003811C8" w:rsidRDefault="003811C8" w:rsidP="003811C8">
      <w:pPr>
        <w:bidi/>
        <w:jc w:val="both"/>
        <w:rPr>
          <w:rFonts w:cs="David" w:hint="cs"/>
          <w:rtl/>
        </w:rPr>
      </w:pPr>
      <w:r w:rsidRPr="003811C8">
        <w:rPr>
          <w:rFonts w:cs="David" w:hint="cs"/>
          <w:rtl/>
        </w:rPr>
        <w:tab/>
        <w:t xml:space="preserve"> הפעילות של נציבות הדורות הבאים מוקפאת כשנה. מסתמנת כאן גישה שמציג אותה בעל החוק, חבר הכנסת </w:t>
      </w:r>
      <w:proofErr w:type="spellStart"/>
      <w:r w:rsidRPr="003811C8">
        <w:rPr>
          <w:rFonts w:cs="David" w:hint="cs"/>
          <w:rtl/>
        </w:rPr>
        <w:t>יצחקי</w:t>
      </w:r>
      <w:proofErr w:type="spellEnd"/>
      <w:r w:rsidRPr="003811C8">
        <w:rPr>
          <w:rFonts w:cs="David" w:hint="cs"/>
          <w:rtl/>
        </w:rPr>
        <w:t xml:space="preserve">, שהוא מוכן לבטל את הביטול ולעשות את השינוי שכולנו מסכימים לו, כדי שהדברים ייעשו במקביל. </w:t>
      </w:r>
    </w:p>
    <w:p w14:paraId="037051D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7012E48" w14:textId="77777777" w:rsidR="003811C8" w:rsidRPr="003811C8" w:rsidRDefault="003811C8" w:rsidP="003811C8">
      <w:pPr>
        <w:bidi/>
        <w:jc w:val="both"/>
        <w:rPr>
          <w:rFonts w:cs="David" w:hint="cs"/>
          <w:rtl/>
        </w:rPr>
      </w:pPr>
    </w:p>
    <w:p w14:paraId="53592CF6" w14:textId="77777777" w:rsidR="003811C8" w:rsidRPr="003811C8" w:rsidRDefault="003811C8" w:rsidP="003811C8">
      <w:pPr>
        <w:bidi/>
        <w:jc w:val="both"/>
        <w:rPr>
          <w:rFonts w:cs="David" w:hint="cs"/>
          <w:rtl/>
        </w:rPr>
      </w:pPr>
      <w:r w:rsidRPr="003811C8">
        <w:rPr>
          <w:rFonts w:cs="David" w:hint="cs"/>
          <w:rtl/>
        </w:rPr>
        <w:tab/>
        <w:t>אם כולנו מסכימים, אז יהיה רוב.</w:t>
      </w:r>
    </w:p>
    <w:p w14:paraId="1F1ECB0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7B5FE0CC" w14:textId="77777777" w:rsidR="003811C8" w:rsidRPr="003811C8" w:rsidRDefault="003811C8" w:rsidP="003811C8">
      <w:pPr>
        <w:bidi/>
        <w:jc w:val="both"/>
        <w:rPr>
          <w:rFonts w:cs="David" w:hint="cs"/>
          <w:rtl/>
        </w:rPr>
      </w:pPr>
    </w:p>
    <w:p w14:paraId="283FEBB8" w14:textId="77777777" w:rsidR="003811C8" w:rsidRPr="003811C8" w:rsidRDefault="003811C8" w:rsidP="003811C8">
      <w:pPr>
        <w:bidi/>
        <w:jc w:val="both"/>
        <w:rPr>
          <w:rFonts w:cs="David" w:hint="cs"/>
          <w:rtl/>
        </w:rPr>
      </w:pPr>
      <w:r w:rsidRPr="003811C8">
        <w:rPr>
          <w:rFonts w:cs="David" w:hint="cs"/>
          <w:rtl/>
        </w:rPr>
        <w:tab/>
        <w:t xml:space="preserve">אני פונה ליושב-ראש הקואליציה. יוצא, שחברי הקואליציה תומכים בכך. מה שאני רוצה לבקש מיושב-ראש הקואליציה </w:t>
      </w:r>
      <w:r w:rsidRPr="003811C8">
        <w:rPr>
          <w:rFonts w:cs="David"/>
          <w:rtl/>
        </w:rPr>
        <w:t>–</w:t>
      </w:r>
      <w:r w:rsidRPr="003811C8">
        <w:rPr>
          <w:rFonts w:cs="David" w:hint="cs"/>
          <w:rtl/>
        </w:rPr>
        <w:t xml:space="preserve"> כיוון שהנושא הזה חיכה שנה, הרי כעת לא מקימים פה פרוצדורות בתקופה הזאת. קח כמה ימים. </w:t>
      </w:r>
    </w:p>
    <w:p w14:paraId="3742C43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קריאה:</w:t>
      </w:r>
    </w:p>
    <w:p w14:paraId="176D572E" w14:textId="77777777" w:rsidR="003811C8" w:rsidRPr="003811C8" w:rsidRDefault="003811C8" w:rsidP="003811C8">
      <w:pPr>
        <w:bidi/>
        <w:jc w:val="both"/>
        <w:rPr>
          <w:rFonts w:cs="David" w:hint="cs"/>
          <w:rtl/>
        </w:rPr>
      </w:pPr>
    </w:p>
    <w:p w14:paraId="58B64F35" w14:textId="77777777" w:rsidR="003811C8" w:rsidRPr="003811C8" w:rsidRDefault="003811C8" w:rsidP="003811C8">
      <w:pPr>
        <w:bidi/>
        <w:jc w:val="both"/>
        <w:rPr>
          <w:rFonts w:cs="David" w:hint="cs"/>
          <w:rtl/>
        </w:rPr>
      </w:pPr>
      <w:r w:rsidRPr="003811C8">
        <w:rPr>
          <w:rFonts w:cs="David" w:hint="cs"/>
          <w:rtl/>
        </w:rPr>
        <w:tab/>
        <w:t>גם פה צריך "חמין".</w:t>
      </w:r>
    </w:p>
    <w:p w14:paraId="650999B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3C5BE0AB" w14:textId="77777777" w:rsidR="003811C8" w:rsidRPr="003811C8" w:rsidRDefault="003811C8" w:rsidP="003811C8">
      <w:pPr>
        <w:bidi/>
        <w:jc w:val="both"/>
        <w:rPr>
          <w:rFonts w:cs="David" w:hint="cs"/>
          <w:rtl/>
        </w:rPr>
      </w:pPr>
    </w:p>
    <w:p w14:paraId="2BC6E760" w14:textId="77777777" w:rsidR="003811C8" w:rsidRPr="003811C8" w:rsidRDefault="003811C8" w:rsidP="003811C8">
      <w:pPr>
        <w:bidi/>
        <w:jc w:val="both"/>
        <w:rPr>
          <w:rFonts w:cs="David" w:hint="cs"/>
          <w:rtl/>
        </w:rPr>
      </w:pPr>
      <w:r w:rsidRPr="003811C8">
        <w:rPr>
          <w:rFonts w:cs="David" w:hint="cs"/>
          <w:rtl/>
        </w:rPr>
        <w:tab/>
        <w:t xml:space="preserve">אני מקבל את דברי חבר הכנסת </w:t>
      </w:r>
      <w:proofErr w:type="spellStart"/>
      <w:r w:rsidRPr="003811C8">
        <w:rPr>
          <w:rFonts w:cs="David" w:hint="cs"/>
          <w:rtl/>
        </w:rPr>
        <w:t>יצחקי</w:t>
      </w:r>
      <w:proofErr w:type="spellEnd"/>
      <w:r w:rsidRPr="003811C8">
        <w:rPr>
          <w:rFonts w:cs="David" w:hint="cs"/>
          <w:rtl/>
        </w:rPr>
        <w:t>, שצריך לפעול בשיטת ה"חמין" בנושאים מסוימים, ומצד שני הוא מבין אותי.</w:t>
      </w:r>
    </w:p>
    <w:p w14:paraId="08A70CE5" w14:textId="77777777" w:rsidR="003811C8" w:rsidRPr="003811C8" w:rsidRDefault="003811C8" w:rsidP="003811C8">
      <w:pPr>
        <w:bidi/>
        <w:jc w:val="both"/>
        <w:rPr>
          <w:rFonts w:cs="David" w:hint="cs"/>
          <w:u w:val="single"/>
          <w:rtl/>
        </w:rPr>
      </w:pPr>
      <w:r w:rsidRPr="003811C8">
        <w:rPr>
          <w:rFonts w:cs="David"/>
          <w:rtl/>
        </w:rPr>
        <w:br/>
      </w:r>
    </w:p>
    <w:p w14:paraId="0BA65774" w14:textId="77777777" w:rsidR="003811C8" w:rsidRPr="003811C8" w:rsidRDefault="003811C8" w:rsidP="003811C8">
      <w:pPr>
        <w:bidi/>
        <w:jc w:val="both"/>
        <w:rPr>
          <w:rFonts w:cs="David" w:hint="cs"/>
          <w:rtl/>
        </w:rPr>
      </w:pP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0775C1B4" w14:textId="77777777" w:rsidR="003811C8" w:rsidRPr="003811C8" w:rsidRDefault="003811C8" w:rsidP="003811C8">
      <w:pPr>
        <w:bidi/>
        <w:jc w:val="both"/>
        <w:rPr>
          <w:rFonts w:cs="David" w:hint="cs"/>
          <w:rtl/>
        </w:rPr>
      </w:pPr>
    </w:p>
    <w:p w14:paraId="4B94D195" w14:textId="77777777" w:rsidR="003811C8" w:rsidRPr="003811C8" w:rsidRDefault="003811C8" w:rsidP="003811C8">
      <w:pPr>
        <w:bidi/>
        <w:jc w:val="both"/>
        <w:rPr>
          <w:rFonts w:cs="David" w:hint="cs"/>
          <w:rtl/>
        </w:rPr>
      </w:pPr>
      <w:r w:rsidRPr="003811C8">
        <w:rPr>
          <w:rFonts w:cs="David" w:hint="cs"/>
          <w:rtl/>
        </w:rPr>
        <w:tab/>
        <w:t xml:space="preserve"> לא. הוא לא מבין אותך. </w:t>
      </w:r>
    </w:p>
    <w:p w14:paraId="27392E00"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7A68CEA" w14:textId="77777777" w:rsidR="003811C8" w:rsidRPr="003811C8" w:rsidRDefault="003811C8" w:rsidP="003811C8">
      <w:pPr>
        <w:bidi/>
        <w:jc w:val="both"/>
        <w:rPr>
          <w:rFonts w:cs="David" w:hint="cs"/>
          <w:rtl/>
        </w:rPr>
      </w:pPr>
    </w:p>
    <w:p w14:paraId="2B78E1D3" w14:textId="77777777" w:rsidR="003811C8" w:rsidRPr="003811C8" w:rsidRDefault="003811C8" w:rsidP="003811C8">
      <w:pPr>
        <w:bidi/>
        <w:jc w:val="both"/>
        <w:rPr>
          <w:rFonts w:cs="David" w:hint="cs"/>
          <w:rtl/>
        </w:rPr>
      </w:pPr>
      <w:r w:rsidRPr="003811C8">
        <w:rPr>
          <w:rFonts w:cs="David" w:hint="cs"/>
          <w:rtl/>
        </w:rPr>
        <w:tab/>
        <w:t xml:space="preserve"> הוא מבין אותי, תאמינו לי. </w:t>
      </w:r>
    </w:p>
    <w:p w14:paraId="577C15F2"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4E62CAE4" w14:textId="77777777" w:rsidR="003811C8" w:rsidRPr="003811C8" w:rsidRDefault="003811C8" w:rsidP="003811C8">
      <w:pPr>
        <w:pStyle w:val="Heading5"/>
        <w:rPr>
          <w:rFonts w:hint="cs"/>
          <w:sz w:val="24"/>
          <w:rtl/>
        </w:rPr>
      </w:pPr>
    </w:p>
    <w:p w14:paraId="3F0E6ED6" w14:textId="77777777" w:rsidR="003811C8" w:rsidRPr="003811C8" w:rsidRDefault="003811C8" w:rsidP="003811C8">
      <w:pPr>
        <w:bidi/>
        <w:jc w:val="both"/>
        <w:rPr>
          <w:rFonts w:cs="David" w:hint="cs"/>
          <w:rtl/>
        </w:rPr>
      </w:pPr>
      <w:r w:rsidRPr="003811C8">
        <w:rPr>
          <w:rFonts w:cs="David" w:hint="cs"/>
          <w:rtl/>
        </w:rPr>
        <w:tab/>
        <w:t xml:space="preserve"> למה זה בלתי אפשרי?</w:t>
      </w:r>
    </w:p>
    <w:p w14:paraId="27BED1B3"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 xml:space="preserve">מנכ"ל הכנסת אבי </w:t>
      </w:r>
      <w:proofErr w:type="spellStart"/>
      <w:r w:rsidRPr="003811C8">
        <w:rPr>
          <w:rFonts w:cs="David" w:hint="cs"/>
          <w:u w:val="single"/>
          <w:rtl/>
        </w:rPr>
        <w:t>בלשניקוב</w:t>
      </w:r>
      <w:proofErr w:type="spellEnd"/>
      <w:r w:rsidRPr="003811C8">
        <w:rPr>
          <w:rFonts w:cs="David" w:hint="cs"/>
          <w:u w:val="single"/>
          <w:rtl/>
        </w:rPr>
        <w:t>:</w:t>
      </w:r>
    </w:p>
    <w:p w14:paraId="5E7F7E37" w14:textId="77777777" w:rsidR="003811C8" w:rsidRPr="003811C8" w:rsidRDefault="003811C8" w:rsidP="003811C8">
      <w:pPr>
        <w:bidi/>
        <w:jc w:val="both"/>
        <w:rPr>
          <w:rFonts w:cs="David" w:hint="cs"/>
          <w:u w:val="single"/>
          <w:rtl/>
        </w:rPr>
      </w:pPr>
    </w:p>
    <w:p w14:paraId="5C19FB0A" w14:textId="77777777" w:rsidR="003811C8" w:rsidRPr="003811C8" w:rsidRDefault="003811C8" w:rsidP="003811C8">
      <w:pPr>
        <w:bidi/>
        <w:jc w:val="both"/>
        <w:rPr>
          <w:rFonts w:cs="David" w:hint="cs"/>
          <w:rtl/>
        </w:rPr>
      </w:pPr>
      <w:r w:rsidRPr="003811C8">
        <w:rPr>
          <w:rFonts w:cs="David" w:hint="cs"/>
          <w:rtl/>
        </w:rPr>
        <w:tab/>
        <w:t xml:space="preserve">זה אומר שאתה מעגן את מרכז המחקר עכשיו בחקיקה. </w:t>
      </w:r>
    </w:p>
    <w:p w14:paraId="6BC0A08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57DB121D" w14:textId="77777777" w:rsidR="003811C8" w:rsidRPr="003811C8" w:rsidRDefault="003811C8" w:rsidP="003811C8">
      <w:pPr>
        <w:bidi/>
        <w:jc w:val="both"/>
        <w:rPr>
          <w:rFonts w:cs="David" w:hint="cs"/>
          <w:rtl/>
        </w:rPr>
      </w:pPr>
    </w:p>
    <w:p w14:paraId="0A52CFDC" w14:textId="77777777" w:rsidR="003811C8" w:rsidRPr="003811C8" w:rsidRDefault="003811C8" w:rsidP="003811C8">
      <w:pPr>
        <w:bidi/>
        <w:jc w:val="both"/>
        <w:rPr>
          <w:rFonts w:cs="David" w:hint="cs"/>
          <w:rtl/>
        </w:rPr>
      </w:pPr>
      <w:r w:rsidRPr="003811C8">
        <w:rPr>
          <w:rFonts w:cs="David" w:hint="cs"/>
          <w:rtl/>
        </w:rPr>
        <w:tab/>
        <w:t>לא. לא מעגן את מרכז המחקר בחקיקה, ממש לא. אדוני, תרשה לי לפנות למנכ"ל.</w:t>
      </w:r>
    </w:p>
    <w:p w14:paraId="25FCDEE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מנכ"ל הכנסת אבי </w:t>
      </w:r>
      <w:proofErr w:type="spellStart"/>
      <w:r w:rsidRPr="003811C8">
        <w:rPr>
          <w:rFonts w:cs="David" w:hint="cs"/>
          <w:u w:val="single"/>
          <w:rtl/>
        </w:rPr>
        <w:t>בלשניקוב</w:t>
      </w:r>
      <w:proofErr w:type="spellEnd"/>
      <w:r w:rsidRPr="003811C8">
        <w:rPr>
          <w:rFonts w:cs="David" w:hint="cs"/>
          <w:u w:val="single"/>
          <w:rtl/>
        </w:rPr>
        <w:t>:</w:t>
      </w:r>
    </w:p>
    <w:p w14:paraId="7100DFD2" w14:textId="77777777" w:rsidR="003811C8" w:rsidRPr="003811C8" w:rsidRDefault="003811C8" w:rsidP="003811C8">
      <w:pPr>
        <w:bidi/>
        <w:jc w:val="both"/>
        <w:rPr>
          <w:rFonts w:cs="David" w:hint="cs"/>
          <w:rtl/>
        </w:rPr>
      </w:pPr>
    </w:p>
    <w:p w14:paraId="49975E32" w14:textId="77777777" w:rsidR="003811C8" w:rsidRPr="003811C8" w:rsidRDefault="003811C8" w:rsidP="003811C8">
      <w:pPr>
        <w:bidi/>
        <w:jc w:val="both"/>
        <w:rPr>
          <w:rFonts w:cs="David" w:hint="cs"/>
          <w:rtl/>
        </w:rPr>
      </w:pPr>
      <w:r w:rsidRPr="003811C8">
        <w:rPr>
          <w:rFonts w:cs="David" w:hint="cs"/>
          <w:rtl/>
        </w:rPr>
        <w:tab/>
        <w:t xml:space="preserve">למה לא? </w:t>
      </w:r>
    </w:p>
    <w:p w14:paraId="4F057503"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קריאות:</w:t>
      </w:r>
    </w:p>
    <w:p w14:paraId="1F66CD8E" w14:textId="77777777" w:rsidR="003811C8" w:rsidRPr="003811C8" w:rsidRDefault="003811C8" w:rsidP="003811C8">
      <w:pPr>
        <w:bidi/>
        <w:jc w:val="both"/>
        <w:rPr>
          <w:rFonts w:cs="David" w:hint="cs"/>
          <w:u w:val="single"/>
          <w:rtl/>
        </w:rPr>
      </w:pPr>
    </w:p>
    <w:p w14:paraId="45E895C8" w14:textId="77777777" w:rsidR="003811C8" w:rsidRPr="003811C8" w:rsidRDefault="003811C8" w:rsidP="003811C8">
      <w:pPr>
        <w:bidi/>
        <w:jc w:val="both"/>
        <w:rPr>
          <w:rFonts w:cs="David" w:hint="cs"/>
          <w:rtl/>
        </w:rPr>
      </w:pPr>
      <w:r w:rsidRPr="003811C8">
        <w:rPr>
          <w:rFonts w:cs="David" w:hint="cs"/>
          <w:rtl/>
        </w:rPr>
        <w:tab/>
        <w:t>- - -</w:t>
      </w:r>
    </w:p>
    <w:p w14:paraId="06C6E14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16BDA03D" w14:textId="77777777" w:rsidR="003811C8" w:rsidRPr="003811C8" w:rsidRDefault="003811C8" w:rsidP="003811C8">
      <w:pPr>
        <w:bidi/>
        <w:jc w:val="both"/>
        <w:rPr>
          <w:rFonts w:cs="David" w:hint="cs"/>
          <w:rtl/>
        </w:rPr>
      </w:pPr>
    </w:p>
    <w:p w14:paraId="03B8FB29" w14:textId="77777777" w:rsidR="003811C8" w:rsidRPr="003811C8" w:rsidRDefault="003811C8" w:rsidP="003811C8">
      <w:pPr>
        <w:bidi/>
        <w:jc w:val="both"/>
        <w:rPr>
          <w:rFonts w:cs="David" w:hint="cs"/>
          <w:rtl/>
        </w:rPr>
      </w:pPr>
      <w:r w:rsidRPr="003811C8">
        <w:rPr>
          <w:rFonts w:cs="David" w:hint="cs"/>
          <w:rtl/>
        </w:rPr>
        <w:tab/>
        <w:t>אדוני היושב-ראש, אני רואה שאנחנו צריכים זמן - - -</w:t>
      </w:r>
    </w:p>
    <w:p w14:paraId="6A8813CE"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16CC3B8" w14:textId="77777777" w:rsidR="003811C8" w:rsidRPr="003811C8" w:rsidRDefault="003811C8" w:rsidP="003811C8">
      <w:pPr>
        <w:bidi/>
        <w:jc w:val="both"/>
        <w:rPr>
          <w:rFonts w:cs="David" w:hint="cs"/>
          <w:rtl/>
        </w:rPr>
      </w:pPr>
    </w:p>
    <w:p w14:paraId="449D2350" w14:textId="77777777" w:rsidR="003811C8" w:rsidRPr="003811C8" w:rsidRDefault="003811C8" w:rsidP="003811C8">
      <w:pPr>
        <w:bidi/>
        <w:jc w:val="both"/>
        <w:rPr>
          <w:rFonts w:cs="David" w:hint="cs"/>
          <w:rtl/>
        </w:rPr>
      </w:pPr>
      <w:r w:rsidRPr="003811C8">
        <w:rPr>
          <w:rFonts w:cs="David" w:hint="cs"/>
          <w:rtl/>
        </w:rPr>
        <w:tab/>
        <w:t>אנחנו עוברים להצבעה.</w:t>
      </w:r>
    </w:p>
    <w:p w14:paraId="5B609A1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24053EFA" w14:textId="77777777" w:rsidR="003811C8" w:rsidRPr="003811C8" w:rsidRDefault="003811C8" w:rsidP="003811C8">
      <w:pPr>
        <w:bidi/>
        <w:jc w:val="both"/>
        <w:rPr>
          <w:rFonts w:cs="David" w:hint="cs"/>
          <w:rtl/>
        </w:rPr>
      </w:pPr>
    </w:p>
    <w:p w14:paraId="784DBAA2" w14:textId="77777777" w:rsidR="003811C8" w:rsidRPr="003811C8" w:rsidRDefault="003811C8" w:rsidP="003811C8">
      <w:pPr>
        <w:bidi/>
        <w:jc w:val="both"/>
        <w:rPr>
          <w:rFonts w:cs="David" w:hint="cs"/>
          <w:rtl/>
        </w:rPr>
      </w:pPr>
      <w:r w:rsidRPr="003811C8">
        <w:rPr>
          <w:rFonts w:cs="David" w:hint="cs"/>
          <w:rtl/>
        </w:rPr>
        <w:tab/>
        <w:t>אני רוצה לסיים ולפנות למנכ"ל.</w:t>
      </w:r>
    </w:p>
    <w:p w14:paraId="58FDD36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CA52976" w14:textId="77777777" w:rsidR="003811C8" w:rsidRPr="003811C8" w:rsidRDefault="003811C8" w:rsidP="003811C8">
      <w:pPr>
        <w:bidi/>
        <w:jc w:val="both"/>
        <w:rPr>
          <w:rFonts w:cs="David" w:hint="cs"/>
          <w:rtl/>
        </w:rPr>
      </w:pPr>
    </w:p>
    <w:p w14:paraId="07344912" w14:textId="77777777" w:rsidR="003811C8" w:rsidRPr="003811C8" w:rsidRDefault="003811C8" w:rsidP="003811C8">
      <w:pPr>
        <w:bidi/>
        <w:jc w:val="both"/>
        <w:rPr>
          <w:rFonts w:cs="David" w:hint="cs"/>
          <w:rtl/>
        </w:rPr>
      </w:pPr>
      <w:r w:rsidRPr="003811C8">
        <w:rPr>
          <w:rFonts w:cs="David" w:hint="cs"/>
          <w:rtl/>
        </w:rPr>
        <w:tab/>
        <w:t xml:space="preserve">רוצים להעביר את הסמכות הזאת ל-מ.מ.מ </w:t>
      </w:r>
      <w:r w:rsidRPr="003811C8">
        <w:rPr>
          <w:rFonts w:cs="David"/>
          <w:rtl/>
        </w:rPr>
        <w:t>–</w:t>
      </w:r>
      <w:r w:rsidRPr="003811C8">
        <w:rPr>
          <w:rFonts w:cs="David" w:hint="cs"/>
          <w:rtl/>
        </w:rPr>
        <w:t xml:space="preserve"> לבטל את החוק הזה ולהעביר ל-מ.מ.מ.</w:t>
      </w:r>
    </w:p>
    <w:p w14:paraId="7BE3E9AA"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71880C73" w14:textId="77777777" w:rsidR="003811C8" w:rsidRPr="003811C8" w:rsidRDefault="003811C8" w:rsidP="003811C8">
      <w:pPr>
        <w:bidi/>
        <w:jc w:val="both"/>
        <w:rPr>
          <w:rFonts w:cs="David" w:hint="cs"/>
          <w:rtl/>
        </w:rPr>
      </w:pPr>
    </w:p>
    <w:p w14:paraId="0B5294FC" w14:textId="77777777" w:rsidR="003811C8" w:rsidRPr="003811C8" w:rsidRDefault="003811C8" w:rsidP="003811C8">
      <w:pPr>
        <w:bidi/>
        <w:jc w:val="both"/>
        <w:rPr>
          <w:rFonts w:cs="David" w:hint="cs"/>
          <w:rtl/>
        </w:rPr>
      </w:pPr>
      <w:r w:rsidRPr="003811C8">
        <w:rPr>
          <w:rFonts w:cs="David" w:hint="cs"/>
          <w:rtl/>
        </w:rPr>
        <w:tab/>
        <w:t>אני יכול לדבר עכשיו?</w:t>
      </w:r>
    </w:p>
    <w:p w14:paraId="7A2A4F1A"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4298431" w14:textId="77777777" w:rsidR="003811C8" w:rsidRPr="003811C8" w:rsidRDefault="003811C8" w:rsidP="003811C8">
      <w:pPr>
        <w:bidi/>
        <w:jc w:val="both"/>
        <w:rPr>
          <w:rFonts w:cs="David" w:hint="cs"/>
          <w:rtl/>
        </w:rPr>
      </w:pPr>
    </w:p>
    <w:p w14:paraId="07C12D70" w14:textId="77777777" w:rsidR="003811C8" w:rsidRPr="003811C8" w:rsidRDefault="003811C8" w:rsidP="003811C8">
      <w:pPr>
        <w:bidi/>
        <w:rPr>
          <w:rFonts w:cs="David"/>
          <w:rtl/>
        </w:rPr>
      </w:pPr>
      <w:r w:rsidRPr="003811C8">
        <w:rPr>
          <w:rFonts w:cs="David" w:hint="cs"/>
          <w:rtl/>
        </w:rPr>
        <w:tab/>
        <w:t>לא. אני עובר להצבעה.</w:t>
      </w:r>
      <w:r w:rsidRPr="003811C8">
        <w:rPr>
          <w:rFonts w:cs="David"/>
          <w:rtl/>
        </w:rPr>
        <w:br/>
      </w:r>
    </w:p>
    <w:p w14:paraId="18F8C8CE" w14:textId="77777777" w:rsidR="003811C8" w:rsidRPr="003811C8" w:rsidRDefault="003811C8" w:rsidP="003811C8">
      <w:pPr>
        <w:bidi/>
        <w:jc w:val="both"/>
        <w:rPr>
          <w:rFonts w:cs="David" w:hint="cs"/>
          <w:rtl/>
        </w:rPr>
      </w:pPr>
      <w:r w:rsidRPr="003811C8">
        <w:rPr>
          <w:rFonts w:cs="David" w:hint="cs"/>
          <w:u w:val="single"/>
          <w:rtl/>
        </w:rPr>
        <w:t>נסים זאב:</w:t>
      </w:r>
    </w:p>
    <w:p w14:paraId="1B3C3345" w14:textId="77777777" w:rsidR="003811C8" w:rsidRPr="003811C8" w:rsidRDefault="003811C8" w:rsidP="003811C8">
      <w:pPr>
        <w:bidi/>
        <w:jc w:val="both"/>
        <w:rPr>
          <w:rFonts w:cs="David" w:hint="cs"/>
          <w:rtl/>
        </w:rPr>
      </w:pPr>
    </w:p>
    <w:p w14:paraId="6F87ACE3" w14:textId="77777777" w:rsidR="003811C8" w:rsidRPr="003811C8" w:rsidRDefault="003811C8" w:rsidP="003811C8">
      <w:pPr>
        <w:bidi/>
        <w:jc w:val="both"/>
        <w:rPr>
          <w:rFonts w:cs="David" w:hint="cs"/>
          <w:rtl/>
        </w:rPr>
      </w:pPr>
      <w:r w:rsidRPr="003811C8">
        <w:rPr>
          <w:rFonts w:cs="David" w:hint="cs"/>
          <w:rtl/>
        </w:rPr>
        <w:tab/>
        <w:t xml:space="preserve"> באתי במיוחד לדבר, אדוני היושב-ראש.</w:t>
      </w:r>
    </w:p>
    <w:p w14:paraId="430083F7" w14:textId="77777777" w:rsidR="003811C8" w:rsidRPr="003811C8" w:rsidRDefault="003811C8" w:rsidP="003811C8">
      <w:pPr>
        <w:bidi/>
        <w:ind w:firstLine="567"/>
        <w:jc w:val="both"/>
        <w:rPr>
          <w:rFonts w:cs="David" w:hint="cs"/>
          <w:u w:val="single"/>
          <w:rtl/>
        </w:rPr>
      </w:pPr>
      <w:r w:rsidRPr="003811C8">
        <w:rPr>
          <w:rFonts w:cs="David"/>
          <w:rtl/>
        </w:rPr>
        <w:br/>
      </w:r>
    </w:p>
    <w:p w14:paraId="05D36C2E" w14:textId="77777777" w:rsidR="003811C8" w:rsidRPr="003811C8" w:rsidRDefault="003811C8" w:rsidP="003811C8">
      <w:pPr>
        <w:bidi/>
        <w:jc w:val="both"/>
        <w:rPr>
          <w:rFonts w:cs="David" w:hint="cs"/>
          <w:rtl/>
        </w:rPr>
      </w:pPr>
      <w:r w:rsidRPr="003811C8">
        <w:rPr>
          <w:rFonts w:cs="David"/>
          <w:u w:val="single"/>
          <w:rtl/>
        </w:rPr>
        <w:br w:type="page"/>
      </w:r>
      <w:r w:rsidRPr="003811C8">
        <w:rPr>
          <w:rFonts w:cs="David" w:hint="cs"/>
          <w:u w:val="single"/>
          <w:rtl/>
        </w:rPr>
        <w:t>היו"ר דוד טל:</w:t>
      </w:r>
    </w:p>
    <w:p w14:paraId="1AE9E533" w14:textId="77777777" w:rsidR="003811C8" w:rsidRPr="003811C8" w:rsidRDefault="003811C8" w:rsidP="003811C8">
      <w:pPr>
        <w:bidi/>
        <w:jc w:val="both"/>
        <w:rPr>
          <w:rFonts w:cs="David" w:hint="cs"/>
          <w:rtl/>
        </w:rPr>
      </w:pPr>
    </w:p>
    <w:p w14:paraId="1A0A89C1" w14:textId="77777777" w:rsidR="003811C8" w:rsidRPr="003811C8" w:rsidRDefault="003811C8" w:rsidP="003811C8">
      <w:pPr>
        <w:bidi/>
        <w:jc w:val="both"/>
        <w:rPr>
          <w:rFonts w:cs="David" w:hint="cs"/>
          <w:rtl/>
        </w:rPr>
      </w:pPr>
      <w:r w:rsidRPr="003811C8">
        <w:rPr>
          <w:rFonts w:cs="David" w:hint="cs"/>
          <w:rtl/>
        </w:rPr>
        <w:tab/>
        <w:t>אני עובר להצבעה.</w:t>
      </w:r>
    </w:p>
    <w:p w14:paraId="21537BBE"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1ABEFE91" w14:textId="77777777" w:rsidR="003811C8" w:rsidRPr="003811C8" w:rsidRDefault="003811C8" w:rsidP="003811C8">
      <w:pPr>
        <w:bidi/>
        <w:jc w:val="both"/>
        <w:rPr>
          <w:rFonts w:cs="David" w:hint="cs"/>
          <w:rtl/>
        </w:rPr>
      </w:pPr>
    </w:p>
    <w:p w14:paraId="2C38D2A6" w14:textId="77777777" w:rsidR="003811C8" w:rsidRPr="003811C8" w:rsidRDefault="003811C8" w:rsidP="003811C8">
      <w:pPr>
        <w:bidi/>
        <w:jc w:val="both"/>
        <w:rPr>
          <w:rFonts w:cs="David" w:hint="cs"/>
          <w:rtl/>
        </w:rPr>
      </w:pPr>
      <w:r w:rsidRPr="003811C8">
        <w:rPr>
          <w:rFonts w:cs="David" w:hint="cs"/>
          <w:rtl/>
        </w:rPr>
        <w:tab/>
        <w:t xml:space="preserve"> אני נרשמתי. </w:t>
      </w:r>
    </w:p>
    <w:p w14:paraId="1AF5F935"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96623FE" w14:textId="77777777" w:rsidR="003811C8" w:rsidRPr="003811C8" w:rsidRDefault="003811C8" w:rsidP="003811C8">
      <w:pPr>
        <w:bidi/>
        <w:jc w:val="both"/>
        <w:rPr>
          <w:rFonts w:cs="David" w:hint="cs"/>
          <w:rtl/>
        </w:rPr>
      </w:pPr>
    </w:p>
    <w:p w14:paraId="0E7FBAE4" w14:textId="77777777" w:rsidR="003811C8" w:rsidRPr="003811C8" w:rsidRDefault="003811C8" w:rsidP="003811C8">
      <w:pPr>
        <w:bidi/>
        <w:jc w:val="both"/>
        <w:rPr>
          <w:rFonts w:cs="David" w:hint="cs"/>
          <w:rtl/>
        </w:rPr>
      </w:pPr>
      <w:r w:rsidRPr="003811C8">
        <w:rPr>
          <w:rFonts w:cs="David" w:hint="cs"/>
          <w:rtl/>
        </w:rPr>
        <w:tab/>
        <w:t xml:space="preserve">חבר הכנסת זאב, אני קורא לך לסדר פעם שנייה. </w:t>
      </w:r>
    </w:p>
    <w:p w14:paraId="55317AB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663DC008" w14:textId="77777777" w:rsidR="003811C8" w:rsidRPr="003811C8" w:rsidRDefault="003811C8" w:rsidP="003811C8">
      <w:pPr>
        <w:bidi/>
        <w:jc w:val="both"/>
        <w:rPr>
          <w:rFonts w:cs="David" w:hint="cs"/>
          <w:rtl/>
        </w:rPr>
      </w:pPr>
    </w:p>
    <w:p w14:paraId="69FCCEEA" w14:textId="77777777" w:rsidR="003811C8" w:rsidRPr="003811C8" w:rsidRDefault="003811C8" w:rsidP="003811C8">
      <w:pPr>
        <w:bidi/>
        <w:jc w:val="both"/>
        <w:rPr>
          <w:rFonts w:cs="David" w:hint="cs"/>
          <w:rtl/>
        </w:rPr>
      </w:pPr>
      <w:r w:rsidRPr="003811C8">
        <w:rPr>
          <w:rFonts w:cs="David" w:hint="cs"/>
          <w:rtl/>
        </w:rPr>
        <w:tab/>
        <w:t xml:space="preserve"> אני רוצה לומר משפט אחד. </w:t>
      </w:r>
    </w:p>
    <w:p w14:paraId="229AE94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BF550AB" w14:textId="77777777" w:rsidR="003811C8" w:rsidRPr="003811C8" w:rsidRDefault="003811C8" w:rsidP="003811C8">
      <w:pPr>
        <w:bidi/>
        <w:jc w:val="both"/>
        <w:rPr>
          <w:rFonts w:cs="David" w:hint="cs"/>
          <w:rtl/>
        </w:rPr>
      </w:pPr>
    </w:p>
    <w:p w14:paraId="7D248935" w14:textId="77777777" w:rsidR="003811C8" w:rsidRPr="003811C8" w:rsidRDefault="003811C8" w:rsidP="003811C8">
      <w:pPr>
        <w:bidi/>
        <w:jc w:val="both"/>
        <w:rPr>
          <w:rFonts w:cs="David" w:hint="cs"/>
          <w:rtl/>
        </w:rPr>
      </w:pPr>
      <w:r w:rsidRPr="003811C8">
        <w:rPr>
          <w:rFonts w:cs="David" w:hint="cs"/>
          <w:rtl/>
        </w:rPr>
        <w:tab/>
        <w:t xml:space="preserve">חברת הכנסת </w:t>
      </w:r>
      <w:proofErr w:type="spellStart"/>
      <w:r w:rsidRPr="003811C8">
        <w:rPr>
          <w:rFonts w:cs="David" w:hint="cs"/>
          <w:rtl/>
        </w:rPr>
        <w:t>גלאון</w:t>
      </w:r>
      <w:proofErr w:type="spellEnd"/>
      <w:r w:rsidRPr="003811C8">
        <w:rPr>
          <w:rFonts w:cs="David" w:hint="cs"/>
          <w:rtl/>
        </w:rPr>
        <w:t xml:space="preserve"> ברשות דיבור.</w:t>
      </w:r>
    </w:p>
    <w:p w14:paraId="7DB0B554"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7F295A1D" w14:textId="77777777" w:rsidR="003811C8" w:rsidRPr="003811C8" w:rsidRDefault="003811C8" w:rsidP="003811C8">
      <w:pPr>
        <w:bidi/>
        <w:jc w:val="both"/>
        <w:rPr>
          <w:rFonts w:cs="David" w:hint="cs"/>
          <w:rtl/>
        </w:rPr>
      </w:pPr>
    </w:p>
    <w:p w14:paraId="7072FB73" w14:textId="77777777" w:rsidR="003811C8" w:rsidRPr="003811C8" w:rsidRDefault="003811C8" w:rsidP="003811C8">
      <w:pPr>
        <w:bidi/>
        <w:jc w:val="both"/>
        <w:rPr>
          <w:rFonts w:cs="David" w:hint="cs"/>
          <w:rtl/>
        </w:rPr>
      </w:pPr>
      <w:r w:rsidRPr="003811C8">
        <w:rPr>
          <w:rFonts w:cs="David" w:hint="cs"/>
          <w:rtl/>
        </w:rPr>
        <w:tab/>
        <w:t xml:space="preserve"> אדוני, אני רוצה לפנות למנכ"ל. אדוני המנכ"ל, לא עולה בדעתנו </w:t>
      </w:r>
      <w:r w:rsidRPr="003811C8">
        <w:rPr>
          <w:rFonts w:cs="David"/>
          <w:rtl/>
        </w:rPr>
        <w:t>–</w:t>
      </w:r>
      <w:r w:rsidRPr="003811C8">
        <w:rPr>
          <w:rFonts w:cs="David" w:hint="cs"/>
          <w:rtl/>
        </w:rPr>
        <w:t xml:space="preserve"> כל היושבים כאן, קואליציה-אופוזיציה </w:t>
      </w:r>
      <w:r w:rsidRPr="003811C8">
        <w:rPr>
          <w:rFonts w:cs="David"/>
          <w:rtl/>
        </w:rPr>
        <w:t>–</w:t>
      </w:r>
      <w:r w:rsidRPr="003811C8">
        <w:rPr>
          <w:rFonts w:cs="David" w:hint="cs"/>
          <w:rtl/>
        </w:rPr>
        <w:t xml:space="preserve"> לעגן עכשיו את מעמדו של ה-מ.מ.מ בחקיקה. לא זאת הכוונה. אז תירגעו- לא חבר הכנסת </w:t>
      </w:r>
      <w:proofErr w:type="spellStart"/>
      <w:r w:rsidRPr="003811C8">
        <w:rPr>
          <w:rFonts w:cs="David" w:hint="cs"/>
          <w:rtl/>
        </w:rPr>
        <w:t>יצחקי</w:t>
      </w:r>
      <w:proofErr w:type="spellEnd"/>
      <w:r w:rsidRPr="003811C8">
        <w:rPr>
          <w:rFonts w:cs="David" w:hint="cs"/>
          <w:rtl/>
        </w:rPr>
        <w:t xml:space="preserve"> ולא אני רוצים את זה, זה לא עולה בדעתנו. </w:t>
      </w:r>
    </w:p>
    <w:p w14:paraId="062560C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62FF0284" w14:textId="77777777" w:rsidR="003811C8" w:rsidRPr="003811C8" w:rsidRDefault="003811C8" w:rsidP="003811C8">
      <w:pPr>
        <w:bidi/>
        <w:jc w:val="both"/>
        <w:rPr>
          <w:rFonts w:cs="David" w:hint="cs"/>
          <w:rtl/>
        </w:rPr>
      </w:pPr>
    </w:p>
    <w:p w14:paraId="6C1079B0" w14:textId="77777777" w:rsidR="003811C8" w:rsidRPr="003811C8" w:rsidRDefault="003811C8" w:rsidP="003811C8">
      <w:pPr>
        <w:bidi/>
        <w:jc w:val="both"/>
        <w:rPr>
          <w:rFonts w:cs="David" w:hint="cs"/>
          <w:rtl/>
        </w:rPr>
      </w:pPr>
      <w:r w:rsidRPr="003811C8">
        <w:rPr>
          <w:rFonts w:cs="David" w:hint="cs"/>
          <w:rtl/>
        </w:rPr>
        <w:tab/>
        <w:t xml:space="preserve"> חצי דקה. </w:t>
      </w:r>
    </w:p>
    <w:p w14:paraId="4F1938D1"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5A588B7" w14:textId="77777777" w:rsidR="003811C8" w:rsidRPr="003811C8" w:rsidRDefault="003811C8" w:rsidP="003811C8">
      <w:pPr>
        <w:bidi/>
        <w:jc w:val="both"/>
        <w:rPr>
          <w:rFonts w:cs="David" w:hint="cs"/>
          <w:rtl/>
        </w:rPr>
      </w:pPr>
    </w:p>
    <w:p w14:paraId="0A7A7F58" w14:textId="77777777" w:rsidR="003811C8" w:rsidRPr="003811C8" w:rsidRDefault="003811C8" w:rsidP="003811C8">
      <w:pPr>
        <w:bidi/>
        <w:jc w:val="both"/>
        <w:rPr>
          <w:rFonts w:cs="David" w:hint="cs"/>
          <w:rtl/>
        </w:rPr>
      </w:pPr>
      <w:r w:rsidRPr="003811C8">
        <w:rPr>
          <w:rFonts w:cs="David" w:hint="cs"/>
          <w:rtl/>
        </w:rPr>
        <w:tab/>
        <w:t xml:space="preserve">לא, לא. אנחנו עוברים להצבעה. </w:t>
      </w:r>
    </w:p>
    <w:p w14:paraId="1874028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35929BD0" w14:textId="77777777" w:rsidR="003811C8" w:rsidRPr="003811C8" w:rsidRDefault="003811C8" w:rsidP="003811C8">
      <w:pPr>
        <w:bidi/>
        <w:jc w:val="both"/>
        <w:rPr>
          <w:rFonts w:cs="David" w:hint="cs"/>
          <w:rtl/>
        </w:rPr>
      </w:pPr>
    </w:p>
    <w:p w14:paraId="54704411" w14:textId="77777777" w:rsidR="003811C8" w:rsidRPr="003811C8" w:rsidRDefault="003811C8" w:rsidP="003811C8">
      <w:pPr>
        <w:bidi/>
        <w:jc w:val="both"/>
        <w:rPr>
          <w:rFonts w:cs="David" w:hint="cs"/>
          <w:rtl/>
        </w:rPr>
      </w:pPr>
      <w:r w:rsidRPr="003811C8">
        <w:rPr>
          <w:rFonts w:cs="David" w:hint="cs"/>
          <w:rtl/>
        </w:rPr>
        <w:tab/>
        <w:t xml:space="preserve"> מבטיח לך. </w:t>
      </w:r>
    </w:p>
    <w:p w14:paraId="71F02148"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439B095" w14:textId="77777777" w:rsidR="003811C8" w:rsidRPr="003811C8" w:rsidRDefault="003811C8" w:rsidP="003811C8">
      <w:pPr>
        <w:bidi/>
        <w:jc w:val="both"/>
        <w:rPr>
          <w:rFonts w:cs="David" w:hint="cs"/>
          <w:rtl/>
        </w:rPr>
      </w:pPr>
    </w:p>
    <w:p w14:paraId="54380D7C" w14:textId="77777777" w:rsidR="003811C8" w:rsidRPr="003811C8" w:rsidRDefault="003811C8" w:rsidP="003811C8">
      <w:pPr>
        <w:bidi/>
        <w:jc w:val="both"/>
        <w:rPr>
          <w:rFonts w:cs="David" w:hint="cs"/>
          <w:rtl/>
        </w:rPr>
      </w:pPr>
      <w:r w:rsidRPr="003811C8">
        <w:rPr>
          <w:rFonts w:cs="David" w:hint="cs"/>
          <w:rtl/>
        </w:rPr>
        <w:tab/>
        <w:t xml:space="preserve">אל תבטיח לי, אני לא מקבל הבטחות. </w:t>
      </w:r>
    </w:p>
    <w:p w14:paraId="056A213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53892CA5" w14:textId="77777777" w:rsidR="003811C8" w:rsidRPr="003811C8" w:rsidRDefault="003811C8" w:rsidP="003811C8">
      <w:pPr>
        <w:bidi/>
        <w:jc w:val="both"/>
        <w:rPr>
          <w:rFonts w:cs="David" w:hint="cs"/>
          <w:rtl/>
        </w:rPr>
      </w:pPr>
    </w:p>
    <w:p w14:paraId="5082A4D6" w14:textId="77777777" w:rsidR="003811C8" w:rsidRPr="003811C8" w:rsidRDefault="003811C8" w:rsidP="003811C8">
      <w:pPr>
        <w:bidi/>
        <w:jc w:val="both"/>
        <w:rPr>
          <w:rFonts w:cs="David" w:hint="cs"/>
          <w:rtl/>
        </w:rPr>
      </w:pPr>
      <w:r w:rsidRPr="003811C8">
        <w:rPr>
          <w:rFonts w:cs="David" w:hint="cs"/>
          <w:rtl/>
        </w:rPr>
        <w:tab/>
        <w:t xml:space="preserve"> חצי דקה.</w:t>
      </w:r>
    </w:p>
    <w:p w14:paraId="3EFA78F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A00542F" w14:textId="77777777" w:rsidR="003811C8" w:rsidRPr="003811C8" w:rsidRDefault="003811C8" w:rsidP="003811C8">
      <w:pPr>
        <w:bidi/>
        <w:jc w:val="both"/>
        <w:rPr>
          <w:rFonts w:cs="David" w:hint="cs"/>
          <w:rtl/>
        </w:rPr>
      </w:pPr>
    </w:p>
    <w:p w14:paraId="69AA537B" w14:textId="77777777" w:rsidR="003811C8" w:rsidRPr="003811C8" w:rsidRDefault="003811C8" w:rsidP="003811C8">
      <w:pPr>
        <w:bidi/>
        <w:jc w:val="both"/>
        <w:rPr>
          <w:rFonts w:cs="David" w:hint="cs"/>
          <w:rtl/>
        </w:rPr>
      </w:pPr>
      <w:r w:rsidRPr="003811C8">
        <w:rPr>
          <w:rFonts w:cs="David" w:hint="cs"/>
          <w:rtl/>
        </w:rPr>
        <w:tab/>
        <w:t xml:space="preserve">אתה לא מבטיח לקיים. </w:t>
      </w:r>
    </w:p>
    <w:p w14:paraId="46518FA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420161DF" w14:textId="77777777" w:rsidR="003811C8" w:rsidRPr="003811C8" w:rsidRDefault="003811C8" w:rsidP="003811C8">
      <w:pPr>
        <w:bidi/>
        <w:jc w:val="both"/>
        <w:rPr>
          <w:rFonts w:cs="David" w:hint="cs"/>
          <w:rtl/>
        </w:rPr>
      </w:pPr>
    </w:p>
    <w:p w14:paraId="4A147E2E" w14:textId="77777777" w:rsidR="003811C8" w:rsidRPr="003811C8" w:rsidRDefault="003811C8" w:rsidP="003811C8">
      <w:pPr>
        <w:bidi/>
        <w:jc w:val="both"/>
        <w:rPr>
          <w:rFonts w:cs="David" w:hint="cs"/>
          <w:rtl/>
        </w:rPr>
      </w:pPr>
      <w:r w:rsidRPr="003811C8">
        <w:rPr>
          <w:rFonts w:cs="David" w:hint="cs"/>
          <w:rtl/>
        </w:rPr>
        <w:tab/>
        <w:t xml:space="preserve"> היא תדבר עשר פעמים </w:t>
      </w:r>
      <w:r w:rsidRPr="003811C8">
        <w:rPr>
          <w:rFonts w:cs="David"/>
          <w:rtl/>
        </w:rPr>
        <w:t>–</w:t>
      </w:r>
      <w:r w:rsidRPr="003811C8">
        <w:rPr>
          <w:rFonts w:cs="David" w:hint="cs"/>
          <w:rtl/>
        </w:rPr>
        <w:t xml:space="preserve"> תיתן לה. אני לא יכול לדבר חצי דקה.</w:t>
      </w:r>
    </w:p>
    <w:p w14:paraId="0F398035"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קריאות:</w:t>
      </w:r>
    </w:p>
    <w:p w14:paraId="2BF82E66" w14:textId="77777777" w:rsidR="003811C8" w:rsidRPr="003811C8" w:rsidRDefault="003811C8" w:rsidP="003811C8">
      <w:pPr>
        <w:bidi/>
        <w:jc w:val="both"/>
        <w:rPr>
          <w:rFonts w:cs="David" w:hint="cs"/>
          <w:u w:val="single"/>
          <w:rtl/>
        </w:rPr>
      </w:pPr>
    </w:p>
    <w:p w14:paraId="6B18BAEC" w14:textId="77777777" w:rsidR="003811C8" w:rsidRPr="003811C8" w:rsidRDefault="003811C8" w:rsidP="003811C8">
      <w:pPr>
        <w:bidi/>
        <w:jc w:val="both"/>
        <w:rPr>
          <w:rFonts w:cs="David" w:hint="cs"/>
          <w:rtl/>
        </w:rPr>
      </w:pPr>
      <w:r w:rsidRPr="003811C8">
        <w:rPr>
          <w:rFonts w:cs="David" w:hint="cs"/>
          <w:rtl/>
        </w:rPr>
        <w:tab/>
        <w:t>- - -</w:t>
      </w:r>
    </w:p>
    <w:p w14:paraId="2EC7CE98" w14:textId="77777777" w:rsidR="003811C8" w:rsidRPr="003811C8" w:rsidRDefault="003811C8" w:rsidP="003811C8">
      <w:pPr>
        <w:bidi/>
        <w:jc w:val="both"/>
        <w:rPr>
          <w:rFonts w:cs="David" w:hint="cs"/>
          <w:u w:val="single"/>
          <w:rtl/>
        </w:rPr>
      </w:pPr>
      <w:r w:rsidRPr="003811C8">
        <w:rPr>
          <w:rFonts w:cs="David"/>
          <w:rtl/>
        </w:rPr>
        <w:br/>
      </w:r>
    </w:p>
    <w:p w14:paraId="424D758F" w14:textId="77777777" w:rsidR="003811C8" w:rsidRPr="003811C8" w:rsidRDefault="003811C8" w:rsidP="003811C8">
      <w:pPr>
        <w:bidi/>
        <w:jc w:val="both"/>
        <w:rPr>
          <w:rFonts w:cs="David" w:hint="cs"/>
          <w:rtl/>
        </w:rPr>
      </w:pPr>
      <w:r w:rsidRPr="003811C8">
        <w:rPr>
          <w:rFonts w:cs="David" w:hint="cs"/>
          <w:u w:val="single"/>
          <w:rtl/>
        </w:rPr>
        <w:t>קריאה:</w:t>
      </w:r>
    </w:p>
    <w:p w14:paraId="30A3CEB5" w14:textId="77777777" w:rsidR="003811C8" w:rsidRPr="003811C8" w:rsidRDefault="003811C8" w:rsidP="003811C8">
      <w:pPr>
        <w:bidi/>
        <w:jc w:val="both"/>
        <w:rPr>
          <w:rFonts w:cs="David" w:hint="cs"/>
          <w:rtl/>
        </w:rPr>
      </w:pPr>
    </w:p>
    <w:p w14:paraId="173DD4D7" w14:textId="77777777" w:rsidR="003811C8" w:rsidRPr="003811C8" w:rsidRDefault="003811C8" w:rsidP="003811C8">
      <w:pPr>
        <w:bidi/>
        <w:jc w:val="both"/>
        <w:rPr>
          <w:rFonts w:cs="David" w:hint="cs"/>
          <w:rtl/>
        </w:rPr>
      </w:pPr>
      <w:r w:rsidRPr="003811C8">
        <w:rPr>
          <w:rFonts w:cs="David" w:hint="cs"/>
          <w:rtl/>
        </w:rPr>
        <w:tab/>
        <w:t>תמשוך את החוק.</w:t>
      </w:r>
    </w:p>
    <w:p w14:paraId="3A1B02D7"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948B791" w14:textId="77777777" w:rsidR="003811C8" w:rsidRPr="003811C8" w:rsidRDefault="003811C8" w:rsidP="003811C8">
      <w:pPr>
        <w:pStyle w:val="Heading5"/>
        <w:rPr>
          <w:rFonts w:hint="cs"/>
          <w:sz w:val="24"/>
          <w:rtl/>
        </w:rPr>
      </w:pPr>
    </w:p>
    <w:p w14:paraId="35B6F7C3" w14:textId="77777777" w:rsidR="003811C8" w:rsidRPr="003811C8" w:rsidRDefault="003811C8" w:rsidP="003811C8">
      <w:pPr>
        <w:bidi/>
        <w:jc w:val="both"/>
        <w:rPr>
          <w:rFonts w:cs="David" w:hint="cs"/>
          <w:rtl/>
        </w:rPr>
      </w:pPr>
      <w:r w:rsidRPr="003811C8">
        <w:rPr>
          <w:rFonts w:cs="David" w:hint="cs"/>
          <w:rtl/>
        </w:rPr>
        <w:tab/>
        <w:t xml:space="preserve"> לא רוצה למשוך. </w:t>
      </w:r>
    </w:p>
    <w:p w14:paraId="474BD59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34F102D" w14:textId="77777777" w:rsidR="003811C8" w:rsidRPr="003811C8" w:rsidRDefault="003811C8" w:rsidP="003811C8">
      <w:pPr>
        <w:bidi/>
        <w:jc w:val="both"/>
        <w:rPr>
          <w:rFonts w:cs="David" w:hint="cs"/>
          <w:rtl/>
        </w:rPr>
      </w:pPr>
    </w:p>
    <w:p w14:paraId="4B2C58E7" w14:textId="77777777" w:rsidR="003811C8" w:rsidRPr="003811C8" w:rsidRDefault="003811C8" w:rsidP="003811C8">
      <w:pPr>
        <w:bidi/>
        <w:jc w:val="both"/>
        <w:rPr>
          <w:rFonts w:cs="David" w:hint="cs"/>
          <w:rtl/>
        </w:rPr>
      </w:pPr>
      <w:r w:rsidRPr="003811C8">
        <w:rPr>
          <w:rFonts w:cs="David" w:hint="cs"/>
          <w:rtl/>
        </w:rPr>
        <w:tab/>
        <w:t xml:space="preserve">חברת הכנסת </w:t>
      </w:r>
      <w:proofErr w:type="spellStart"/>
      <w:r w:rsidRPr="003811C8">
        <w:rPr>
          <w:rFonts w:cs="David" w:hint="cs"/>
          <w:rtl/>
        </w:rPr>
        <w:t>גלאון</w:t>
      </w:r>
      <w:proofErr w:type="spellEnd"/>
      <w:r w:rsidRPr="003811C8">
        <w:rPr>
          <w:rFonts w:cs="David" w:hint="cs"/>
          <w:rtl/>
        </w:rPr>
        <w:t>, את מסיימת?</w:t>
      </w:r>
    </w:p>
    <w:p w14:paraId="7F5B657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705168DD" w14:textId="77777777" w:rsidR="003811C8" w:rsidRPr="003811C8" w:rsidRDefault="003811C8" w:rsidP="003811C8">
      <w:pPr>
        <w:bidi/>
        <w:jc w:val="both"/>
        <w:rPr>
          <w:rFonts w:cs="David" w:hint="cs"/>
          <w:rtl/>
        </w:rPr>
      </w:pPr>
    </w:p>
    <w:p w14:paraId="7E30DB3F" w14:textId="77777777" w:rsidR="003811C8" w:rsidRPr="003811C8" w:rsidRDefault="003811C8" w:rsidP="003811C8">
      <w:pPr>
        <w:bidi/>
        <w:ind w:firstLine="567"/>
        <w:jc w:val="both"/>
        <w:rPr>
          <w:rFonts w:cs="David" w:hint="cs"/>
          <w:rtl/>
        </w:rPr>
      </w:pPr>
      <w:r w:rsidRPr="003811C8">
        <w:rPr>
          <w:rFonts w:cs="David" w:hint="cs"/>
          <w:rtl/>
        </w:rPr>
        <w:t xml:space="preserve">אני מוותרת. </w:t>
      </w:r>
    </w:p>
    <w:p w14:paraId="3357EE8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F67A25D" w14:textId="77777777" w:rsidR="003811C8" w:rsidRPr="003811C8" w:rsidRDefault="003811C8" w:rsidP="003811C8">
      <w:pPr>
        <w:bidi/>
        <w:jc w:val="both"/>
        <w:rPr>
          <w:rFonts w:cs="David" w:hint="cs"/>
          <w:rtl/>
        </w:rPr>
      </w:pPr>
    </w:p>
    <w:p w14:paraId="55CCAF63" w14:textId="77777777" w:rsidR="003811C8" w:rsidRPr="003811C8" w:rsidRDefault="003811C8" w:rsidP="003811C8">
      <w:pPr>
        <w:bidi/>
        <w:jc w:val="both"/>
        <w:rPr>
          <w:rFonts w:cs="David" w:hint="cs"/>
          <w:rtl/>
        </w:rPr>
      </w:pPr>
      <w:r w:rsidRPr="003811C8">
        <w:rPr>
          <w:rFonts w:cs="David" w:hint="cs"/>
          <w:rtl/>
        </w:rPr>
        <w:tab/>
        <w:t xml:space="preserve">רבותי, אנחנו עוברים להצבעה. </w:t>
      </w:r>
    </w:p>
    <w:p w14:paraId="28714E7F"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1DDD1656" w14:textId="77777777" w:rsidR="003811C8" w:rsidRPr="003811C8" w:rsidRDefault="003811C8" w:rsidP="003811C8">
      <w:pPr>
        <w:pStyle w:val="Heading5"/>
        <w:rPr>
          <w:rFonts w:hint="cs"/>
          <w:sz w:val="24"/>
          <w:rtl/>
        </w:rPr>
      </w:pPr>
    </w:p>
    <w:p w14:paraId="45AE9D8F" w14:textId="77777777" w:rsidR="003811C8" w:rsidRPr="003811C8" w:rsidRDefault="003811C8" w:rsidP="003811C8">
      <w:pPr>
        <w:bidi/>
        <w:jc w:val="both"/>
        <w:rPr>
          <w:rFonts w:cs="David" w:hint="cs"/>
          <w:rtl/>
        </w:rPr>
      </w:pPr>
      <w:r w:rsidRPr="003811C8">
        <w:rPr>
          <w:rFonts w:cs="David" w:hint="cs"/>
          <w:rtl/>
        </w:rPr>
        <w:tab/>
        <w:t xml:space="preserve">אני מבקש התייעצות סיעתית. </w:t>
      </w:r>
    </w:p>
    <w:p w14:paraId="56DF5941"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516FF871" w14:textId="77777777" w:rsidR="003811C8" w:rsidRPr="003811C8" w:rsidRDefault="003811C8" w:rsidP="003811C8">
      <w:pPr>
        <w:bidi/>
        <w:jc w:val="both"/>
        <w:rPr>
          <w:rFonts w:cs="David" w:hint="cs"/>
          <w:rtl/>
        </w:rPr>
      </w:pPr>
    </w:p>
    <w:p w14:paraId="4F9ADB1F" w14:textId="77777777" w:rsidR="003811C8" w:rsidRPr="003811C8" w:rsidRDefault="003811C8" w:rsidP="003811C8">
      <w:pPr>
        <w:bidi/>
        <w:jc w:val="both"/>
        <w:rPr>
          <w:rFonts w:cs="David" w:hint="cs"/>
          <w:rtl/>
        </w:rPr>
      </w:pPr>
      <w:r w:rsidRPr="003811C8">
        <w:rPr>
          <w:rFonts w:cs="David" w:hint="cs"/>
          <w:rtl/>
        </w:rPr>
        <w:tab/>
        <w:t xml:space="preserve">ההתייעצות הסיעתית ניתנת לחבר הכנסת </w:t>
      </w:r>
      <w:proofErr w:type="spellStart"/>
      <w:r w:rsidRPr="003811C8">
        <w:rPr>
          <w:rFonts w:cs="David" w:hint="cs"/>
          <w:rtl/>
        </w:rPr>
        <w:t>יצחקי</w:t>
      </w:r>
      <w:proofErr w:type="spellEnd"/>
      <w:r w:rsidRPr="003811C8">
        <w:rPr>
          <w:rFonts w:cs="David" w:hint="cs"/>
          <w:rtl/>
        </w:rPr>
        <w:t xml:space="preserve">. </w:t>
      </w:r>
    </w:p>
    <w:p w14:paraId="02D5067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41659A4F" w14:textId="77777777" w:rsidR="003811C8" w:rsidRPr="003811C8" w:rsidRDefault="003811C8" w:rsidP="003811C8">
      <w:pPr>
        <w:bidi/>
        <w:jc w:val="both"/>
        <w:rPr>
          <w:rFonts w:cs="David" w:hint="cs"/>
          <w:rtl/>
        </w:rPr>
      </w:pPr>
    </w:p>
    <w:p w14:paraId="71DDA071" w14:textId="77777777" w:rsidR="003811C8" w:rsidRPr="003811C8" w:rsidRDefault="003811C8" w:rsidP="003811C8">
      <w:pPr>
        <w:bidi/>
        <w:jc w:val="both"/>
        <w:rPr>
          <w:rFonts w:cs="David" w:hint="cs"/>
          <w:rtl/>
        </w:rPr>
      </w:pPr>
      <w:r w:rsidRPr="003811C8">
        <w:rPr>
          <w:rFonts w:cs="David" w:hint="cs"/>
          <w:rtl/>
        </w:rPr>
        <w:tab/>
        <w:t>אדוני היושב-ראש, אתה  הכרזת על הצבעה. שיבקשו רוויזיה.</w:t>
      </w:r>
    </w:p>
    <w:p w14:paraId="5E60F46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88DF0A9" w14:textId="77777777" w:rsidR="003811C8" w:rsidRPr="003811C8" w:rsidRDefault="003811C8" w:rsidP="003811C8">
      <w:pPr>
        <w:bidi/>
        <w:jc w:val="both"/>
        <w:rPr>
          <w:rFonts w:cs="David" w:hint="cs"/>
          <w:rtl/>
        </w:rPr>
      </w:pPr>
    </w:p>
    <w:p w14:paraId="08564EED" w14:textId="77777777" w:rsidR="003811C8" w:rsidRPr="003811C8" w:rsidRDefault="003811C8" w:rsidP="003811C8">
      <w:pPr>
        <w:bidi/>
        <w:jc w:val="both"/>
        <w:rPr>
          <w:rFonts w:cs="David" w:hint="cs"/>
          <w:rtl/>
        </w:rPr>
      </w:pPr>
      <w:r w:rsidRPr="003811C8">
        <w:rPr>
          <w:rFonts w:cs="David" w:hint="cs"/>
          <w:rtl/>
        </w:rPr>
        <w:tab/>
        <w:t xml:space="preserve">למה? אדוני כבר יודע את תוצאות ההצבעה? </w:t>
      </w:r>
    </w:p>
    <w:p w14:paraId="721E912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19B40BDF" w14:textId="77777777" w:rsidR="003811C8" w:rsidRPr="003811C8" w:rsidRDefault="003811C8" w:rsidP="003811C8">
      <w:pPr>
        <w:bidi/>
        <w:jc w:val="both"/>
        <w:rPr>
          <w:rFonts w:cs="David" w:hint="cs"/>
          <w:rtl/>
        </w:rPr>
      </w:pPr>
    </w:p>
    <w:p w14:paraId="2B381732" w14:textId="77777777" w:rsidR="003811C8" w:rsidRPr="003811C8" w:rsidRDefault="003811C8" w:rsidP="003811C8">
      <w:pPr>
        <w:bidi/>
        <w:jc w:val="both"/>
        <w:rPr>
          <w:rFonts w:cs="David" w:hint="cs"/>
          <w:rtl/>
        </w:rPr>
      </w:pPr>
      <w:r w:rsidRPr="003811C8">
        <w:rPr>
          <w:rFonts w:cs="David" w:hint="cs"/>
          <w:rtl/>
        </w:rPr>
        <w:tab/>
        <w:t xml:space="preserve"> לא. </w:t>
      </w:r>
    </w:p>
    <w:p w14:paraId="21DEA0F3"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74D13E33" w14:textId="77777777" w:rsidR="003811C8" w:rsidRPr="003811C8" w:rsidRDefault="003811C8" w:rsidP="003811C8">
      <w:pPr>
        <w:bidi/>
        <w:jc w:val="both"/>
        <w:rPr>
          <w:rFonts w:cs="David" w:hint="cs"/>
          <w:rtl/>
        </w:rPr>
      </w:pPr>
    </w:p>
    <w:p w14:paraId="1A4C2603" w14:textId="77777777" w:rsidR="003811C8" w:rsidRPr="003811C8" w:rsidRDefault="003811C8" w:rsidP="003811C8">
      <w:pPr>
        <w:bidi/>
        <w:jc w:val="both"/>
        <w:rPr>
          <w:rFonts w:cs="David" w:hint="cs"/>
          <w:rtl/>
        </w:rPr>
      </w:pPr>
      <w:r w:rsidRPr="003811C8">
        <w:rPr>
          <w:rFonts w:cs="David" w:hint="cs"/>
          <w:rtl/>
        </w:rPr>
        <w:tab/>
        <w:t>חבר הכנסת המציע מבקש התייעצות סיעתית. אני מאפשר לו התייעצות סיעתית ואנחנו עוברים לנושא הבא.</w:t>
      </w:r>
    </w:p>
    <w:p w14:paraId="765B01C0" w14:textId="77777777" w:rsidR="003811C8" w:rsidRPr="003811C8" w:rsidRDefault="003811C8" w:rsidP="003811C8">
      <w:pPr>
        <w:bidi/>
        <w:jc w:val="both"/>
        <w:rPr>
          <w:rFonts w:cs="David" w:hint="cs"/>
          <w:i/>
          <w:iCs/>
          <w:rtl/>
        </w:rPr>
      </w:pPr>
      <w:r w:rsidRPr="003811C8">
        <w:rPr>
          <w:rFonts w:cs="David"/>
          <w:rtl/>
        </w:rPr>
        <w:br/>
      </w:r>
      <w:r w:rsidRPr="003811C8">
        <w:rPr>
          <w:rFonts w:cs="David" w:hint="cs"/>
          <w:u w:val="single"/>
          <w:rtl/>
        </w:rPr>
        <w:t>קולט אביטל:</w:t>
      </w:r>
    </w:p>
    <w:p w14:paraId="1C5F1997" w14:textId="77777777" w:rsidR="003811C8" w:rsidRPr="003811C8" w:rsidRDefault="003811C8" w:rsidP="003811C8">
      <w:pPr>
        <w:bidi/>
        <w:jc w:val="both"/>
        <w:rPr>
          <w:rFonts w:cs="David" w:hint="cs"/>
          <w:rtl/>
        </w:rPr>
      </w:pPr>
      <w:r w:rsidRPr="003811C8">
        <w:rPr>
          <w:rFonts w:cs="David" w:hint="cs"/>
          <w:i/>
          <w:iCs/>
          <w:rtl/>
        </w:rPr>
        <w:tab/>
        <w:t xml:space="preserve"> </w:t>
      </w:r>
      <w:r w:rsidRPr="003811C8">
        <w:rPr>
          <w:rFonts w:cs="David" w:hint="cs"/>
          <w:rtl/>
        </w:rPr>
        <w:t>לכמה זמן?</w:t>
      </w:r>
    </w:p>
    <w:p w14:paraId="07656CA2"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59052DDC" w14:textId="77777777" w:rsidR="003811C8" w:rsidRPr="003811C8" w:rsidRDefault="003811C8" w:rsidP="003811C8">
      <w:pPr>
        <w:bidi/>
        <w:jc w:val="both"/>
        <w:rPr>
          <w:rFonts w:cs="David" w:hint="cs"/>
          <w:rtl/>
        </w:rPr>
      </w:pPr>
      <w:r w:rsidRPr="003811C8">
        <w:rPr>
          <w:rFonts w:cs="David" w:hint="cs"/>
          <w:rtl/>
        </w:rPr>
        <w:tab/>
        <w:t xml:space="preserve"> עד מחר. </w:t>
      </w:r>
    </w:p>
    <w:p w14:paraId="36BD34CD"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ראובן ריבלין:</w:t>
      </w:r>
    </w:p>
    <w:p w14:paraId="139F7B2F" w14:textId="77777777" w:rsidR="003811C8" w:rsidRPr="003811C8" w:rsidRDefault="003811C8" w:rsidP="003811C8">
      <w:pPr>
        <w:bidi/>
        <w:jc w:val="both"/>
        <w:rPr>
          <w:rFonts w:cs="David" w:hint="cs"/>
          <w:rtl/>
        </w:rPr>
      </w:pPr>
      <w:r w:rsidRPr="003811C8">
        <w:rPr>
          <w:rFonts w:cs="David" w:hint="cs"/>
          <w:rtl/>
        </w:rPr>
        <w:tab/>
        <w:t xml:space="preserve"> עד שיהיה רוב לקואליציה.</w:t>
      </w:r>
    </w:p>
    <w:p w14:paraId="68458453"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DF26494" w14:textId="77777777" w:rsidR="003811C8" w:rsidRPr="003811C8" w:rsidRDefault="003811C8" w:rsidP="003811C8">
      <w:pPr>
        <w:bidi/>
        <w:jc w:val="both"/>
        <w:rPr>
          <w:rFonts w:cs="David"/>
          <w:rtl/>
        </w:rPr>
      </w:pPr>
      <w:r w:rsidRPr="003811C8">
        <w:rPr>
          <w:rFonts w:cs="David" w:hint="cs"/>
          <w:rtl/>
        </w:rPr>
        <w:tab/>
        <w:t xml:space="preserve">רבותי, שאלתי אם אתם רוצים הצבעה. יכולנו להצביע כבר לפני רבע שעה. מה לעשות. </w:t>
      </w:r>
    </w:p>
    <w:p w14:paraId="67096857" w14:textId="77777777" w:rsidR="003811C8" w:rsidRPr="003811C8" w:rsidRDefault="003811C8" w:rsidP="003811C8">
      <w:pPr>
        <w:bidi/>
        <w:jc w:val="both"/>
        <w:rPr>
          <w:rFonts w:cs="David" w:hint="cs"/>
          <w:b/>
          <w:bCs/>
          <w:u w:val="single"/>
          <w:rtl/>
        </w:rPr>
      </w:pPr>
      <w:r w:rsidRPr="003811C8">
        <w:rPr>
          <w:rFonts w:cs="David"/>
          <w:rtl/>
        </w:rPr>
        <w:br w:type="page"/>
      </w:r>
    </w:p>
    <w:p w14:paraId="6EF4C4FE" w14:textId="77777777" w:rsidR="003811C8" w:rsidRPr="003811C8" w:rsidRDefault="003811C8" w:rsidP="003811C8">
      <w:pPr>
        <w:bidi/>
        <w:jc w:val="both"/>
        <w:rPr>
          <w:rFonts w:cs="David" w:hint="cs"/>
          <w:b/>
          <w:bCs/>
          <w:u w:val="single"/>
          <w:rtl/>
        </w:rPr>
      </w:pPr>
      <w:r w:rsidRPr="003811C8">
        <w:rPr>
          <w:rFonts w:cs="David" w:hint="cs"/>
          <w:b/>
          <w:bCs/>
          <w:u w:val="single"/>
          <w:rtl/>
        </w:rPr>
        <w:t xml:space="preserve">הצעה להקמת ועדת חקירה פרלמנטרית בנושא קליטת ערבים בשירות הציבורי, הצעת חבר הכנסת </w:t>
      </w:r>
      <w:proofErr w:type="spellStart"/>
      <w:r w:rsidRPr="003811C8">
        <w:rPr>
          <w:rFonts w:cs="David" w:hint="cs"/>
          <w:b/>
          <w:bCs/>
          <w:u w:val="single"/>
          <w:rtl/>
        </w:rPr>
        <w:t>אחמד</w:t>
      </w:r>
      <w:proofErr w:type="spellEnd"/>
      <w:r w:rsidRPr="003811C8">
        <w:rPr>
          <w:rFonts w:cs="David" w:hint="cs"/>
          <w:b/>
          <w:bCs/>
          <w:u w:val="single"/>
          <w:rtl/>
        </w:rPr>
        <w:t xml:space="preserve"> טיבי </w:t>
      </w:r>
      <w:r w:rsidRPr="003811C8">
        <w:rPr>
          <w:rFonts w:cs="David"/>
          <w:b/>
          <w:bCs/>
          <w:u w:val="single"/>
          <w:rtl/>
        </w:rPr>
        <w:t>–</w:t>
      </w:r>
      <w:r w:rsidRPr="003811C8">
        <w:rPr>
          <w:rFonts w:cs="David" w:hint="cs"/>
          <w:b/>
          <w:bCs/>
          <w:u w:val="single"/>
          <w:rtl/>
        </w:rPr>
        <w:t xml:space="preserve"> על-פי סעיף 97ג(א) לתקנון הכנסת </w:t>
      </w:r>
      <w:r w:rsidRPr="003811C8">
        <w:rPr>
          <w:rFonts w:cs="David"/>
          <w:b/>
          <w:bCs/>
          <w:u w:val="single"/>
          <w:rtl/>
        </w:rPr>
        <w:t>–</w:t>
      </w:r>
      <w:r w:rsidRPr="003811C8">
        <w:rPr>
          <w:rFonts w:cs="David" w:hint="cs"/>
          <w:b/>
          <w:bCs/>
          <w:u w:val="single"/>
          <w:rtl/>
        </w:rPr>
        <w:t xml:space="preserve"> המשך דיון</w:t>
      </w:r>
    </w:p>
    <w:p w14:paraId="3F3639FC" w14:textId="77777777" w:rsidR="003811C8" w:rsidRPr="003811C8" w:rsidRDefault="003811C8" w:rsidP="003811C8">
      <w:pPr>
        <w:bidi/>
        <w:jc w:val="both"/>
        <w:rPr>
          <w:rFonts w:cs="David" w:hint="cs"/>
          <w:b/>
          <w:bCs/>
          <w:u w:val="single"/>
          <w:rtl/>
        </w:rPr>
      </w:pPr>
    </w:p>
    <w:p w14:paraId="1E5B602D"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328559D8" w14:textId="77777777" w:rsidR="003811C8" w:rsidRPr="003811C8" w:rsidRDefault="003811C8" w:rsidP="003811C8">
      <w:pPr>
        <w:bidi/>
        <w:jc w:val="both"/>
        <w:rPr>
          <w:rFonts w:cs="David" w:hint="cs"/>
          <w:u w:val="single"/>
          <w:rtl/>
        </w:rPr>
      </w:pPr>
    </w:p>
    <w:p w14:paraId="40D46F7D" w14:textId="77777777" w:rsidR="003811C8" w:rsidRPr="003811C8" w:rsidRDefault="003811C8" w:rsidP="003811C8">
      <w:pPr>
        <w:bidi/>
        <w:jc w:val="both"/>
        <w:rPr>
          <w:rFonts w:cs="David" w:hint="cs"/>
          <w:rtl/>
        </w:rPr>
      </w:pPr>
      <w:r w:rsidRPr="003811C8">
        <w:rPr>
          <w:rFonts w:cs="David" w:hint="cs"/>
          <w:rtl/>
        </w:rPr>
        <w:tab/>
        <w:t xml:space="preserve">חברי הכנסת, אנחנו עוברים להצעה להקמת ועדת חקירה פרלמנטרית בנושא קליטת ערבים בשירות הציבורי, הצעתו של חבר הכנסת </w:t>
      </w:r>
      <w:proofErr w:type="spellStart"/>
      <w:r w:rsidRPr="003811C8">
        <w:rPr>
          <w:rFonts w:cs="David" w:hint="cs"/>
          <w:rtl/>
        </w:rPr>
        <w:t>אחמד</w:t>
      </w:r>
      <w:proofErr w:type="spellEnd"/>
      <w:r w:rsidRPr="003811C8">
        <w:rPr>
          <w:rFonts w:cs="David" w:hint="cs"/>
          <w:rtl/>
        </w:rPr>
        <w:t xml:space="preserve"> טיבי, על-פי סעיף 79ג(א) לתקנון הכנסת. זהו המשך דיון. חבר הכנסת טיבי, בבקשה, תציג את הנושא.</w:t>
      </w:r>
    </w:p>
    <w:p w14:paraId="30C5D4D8"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3083326B" w14:textId="77777777" w:rsidR="003811C8" w:rsidRPr="003811C8" w:rsidRDefault="003811C8" w:rsidP="003811C8">
      <w:pPr>
        <w:bidi/>
        <w:jc w:val="both"/>
        <w:rPr>
          <w:rFonts w:cs="David" w:hint="cs"/>
          <w:rtl/>
        </w:rPr>
      </w:pPr>
    </w:p>
    <w:p w14:paraId="34320571" w14:textId="77777777" w:rsidR="003811C8" w:rsidRPr="003811C8" w:rsidRDefault="003811C8" w:rsidP="003811C8">
      <w:pPr>
        <w:bidi/>
        <w:jc w:val="both"/>
        <w:rPr>
          <w:rFonts w:cs="David" w:hint="cs"/>
          <w:rtl/>
        </w:rPr>
      </w:pPr>
      <w:r w:rsidRPr="003811C8">
        <w:rPr>
          <w:rFonts w:cs="David" w:hint="cs"/>
          <w:rtl/>
        </w:rPr>
        <w:tab/>
        <w:t xml:space="preserve"> תודה, אדוני. </w:t>
      </w:r>
    </w:p>
    <w:p w14:paraId="7E07A055" w14:textId="77777777" w:rsidR="003811C8" w:rsidRPr="003811C8" w:rsidRDefault="003811C8" w:rsidP="003811C8">
      <w:pPr>
        <w:bidi/>
        <w:jc w:val="both"/>
        <w:rPr>
          <w:rFonts w:cs="David" w:hint="cs"/>
          <w:u w:val="single"/>
          <w:rtl/>
        </w:rPr>
      </w:pPr>
      <w:r w:rsidRPr="003811C8">
        <w:rPr>
          <w:rFonts w:cs="David"/>
          <w:rtl/>
        </w:rPr>
        <w:br/>
      </w:r>
      <w:r w:rsidRPr="003811C8">
        <w:rPr>
          <w:rFonts w:cs="David" w:hint="cs"/>
          <w:u w:val="single"/>
          <w:rtl/>
        </w:rPr>
        <w:t>קריאות:</w:t>
      </w:r>
    </w:p>
    <w:p w14:paraId="059EC662" w14:textId="77777777" w:rsidR="003811C8" w:rsidRPr="003811C8" w:rsidRDefault="003811C8" w:rsidP="003811C8">
      <w:pPr>
        <w:bidi/>
        <w:jc w:val="both"/>
        <w:rPr>
          <w:rFonts w:cs="David" w:hint="cs"/>
          <w:u w:val="single"/>
          <w:rtl/>
        </w:rPr>
      </w:pPr>
    </w:p>
    <w:p w14:paraId="372D477D" w14:textId="77777777" w:rsidR="003811C8" w:rsidRPr="003811C8" w:rsidRDefault="003811C8" w:rsidP="003811C8">
      <w:pPr>
        <w:bidi/>
        <w:jc w:val="both"/>
        <w:rPr>
          <w:rFonts w:cs="David" w:hint="cs"/>
          <w:rtl/>
        </w:rPr>
      </w:pPr>
      <w:r w:rsidRPr="003811C8">
        <w:rPr>
          <w:rFonts w:cs="David" w:hint="cs"/>
          <w:rtl/>
        </w:rPr>
        <w:tab/>
        <w:t>- - -</w:t>
      </w:r>
    </w:p>
    <w:p w14:paraId="5F1C4E7D" w14:textId="77777777" w:rsidR="003811C8" w:rsidRPr="003811C8" w:rsidRDefault="003811C8" w:rsidP="003811C8">
      <w:pPr>
        <w:bidi/>
        <w:ind w:firstLine="567"/>
        <w:jc w:val="both"/>
        <w:rPr>
          <w:rFonts w:cs="David" w:hint="cs"/>
          <w:rtl/>
        </w:rPr>
      </w:pPr>
      <w:r w:rsidRPr="003811C8">
        <w:rPr>
          <w:rFonts w:cs="David" w:hint="cs"/>
          <w:rtl/>
        </w:rPr>
        <w:tab/>
      </w:r>
      <w:r w:rsidRPr="003811C8">
        <w:rPr>
          <w:rFonts w:cs="David"/>
          <w:rtl/>
        </w:rPr>
        <w:br/>
      </w:r>
      <w:r w:rsidRPr="003811C8">
        <w:rPr>
          <w:rFonts w:cs="David" w:hint="cs"/>
          <w:u w:val="single"/>
          <w:rtl/>
        </w:rPr>
        <w:t>היו"ר דוד טל:</w:t>
      </w:r>
    </w:p>
    <w:p w14:paraId="5BFC0792" w14:textId="77777777" w:rsidR="003811C8" w:rsidRPr="003811C8" w:rsidRDefault="003811C8" w:rsidP="003811C8">
      <w:pPr>
        <w:bidi/>
        <w:jc w:val="both"/>
        <w:rPr>
          <w:rFonts w:cs="David" w:hint="cs"/>
          <w:rtl/>
        </w:rPr>
      </w:pPr>
    </w:p>
    <w:p w14:paraId="6EBB5709" w14:textId="77777777" w:rsidR="003811C8" w:rsidRPr="003811C8" w:rsidRDefault="003811C8" w:rsidP="003811C8">
      <w:pPr>
        <w:bidi/>
        <w:jc w:val="both"/>
        <w:rPr>
          <w:rFonts w:cs="David" w:hint="cs"/>
          <w:rtl/>
        </w:rPr>
      </w:pPr>
      <w:r w:rsidRPr="003811C8">
        <w:rPr>
          <w:rFonts w:cs="David" w:hint="cs"/>
          <w:rtl/>
        </w:rPr>
        <w:tab/>
        <w:t>חבר הכנסת טיבי, אנחנו נצביע היום אם אנחנו מסירים את ההצעה הזאת. בבקשה.</w:t>
      </w:r>
    </w:p>
    <w:p w14:paraId="2406DCCC"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36514092" w14:textId="77777777" w:rsidR="003811C8" w:rsidRPr="003811C8" w:rsidRDefault="003811C8" w:rsidP="003811C8">
      <w:pPr>
        <w:bidi/>
        <w:jc w:val="both"/>
        <w:rPr>
          <w:rFonts w:cs="David" w:hint="cs"/>
          <w:rtl/>
        </w:rPr>
      </w:pPr>
    </w:p>
    <w:p w14:paraId="6626FF4C" w14:textId="77777777" w:rsidR="003811C8" w:rsidRPr="003811C8" w:rsidRDefault="003811C8" w:rsidP="003811C8">
      <w:pPr>
        <w:bidi/>
        <w:jc w:val="both"/>
        <w:rPr>
          <w:rFonts w:cs="David" w:hint="cs"/>
          <w:rtl/>
        </w:rPr>
      </w:pPr>
      <w:r w:rsidRPr="003811C8">
        <w:rPr>
          <w:rFonts w:cs="David" w:hint="cs"/>
          <w:rtl/>
        </w:rPr>
        <w:tab/>
        <w:t xml:space="preserve">אדוני היושב-ראש, רבותי חברי הכנסת, המליאה הצביעה בעד הקמת ועדת חקירה פרלמנטרית בנושא ייצוג הולם לאוכלוסייה הערבית והדרוזית, ולכן אני מבקש מוועדת הכנסת להצביע על הרכב הוועדה המוצעת, שיש בו רוב לקואליציה, אגב. </w:t>
      </w:r>
    </w:p>
    <w:p w14:paraId="011CF3C9"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EC10C15" w14:textId="77777777" w:rsidR="003811C8" w:rsidRPr="003811C8" w:rsidRDefault="003811C8" w:rsidP="003811C8">
      <w:pPr>
        <w:bidi/>
        <w:jc w:val="both"/>
        <w:rPr>
          <w:rFonts w:cs="David" w:hint="cs"/>
          <w:rtl/>
        </w:rPr>
      </w:pPr>
    </w:p>
    <w:p w14:paraId="5EF965F5" w14:textId="77777777" w:rsidR="003811C8" w:rsidRPr="003811C8" w:rsidRDefault="003811C8" w:rsidP="003811C8">
      <w:pPr>
        <w:bidi/>
        <w:jc w:val="both"/>
        <w:rPr>
          <w:rFonts w:cs="David" w:hint="cs"/>
          <w:rtl/>
        </w:rPr>
      </w:pPr>
      <w:r w:rsidRPr="003811C8">
        <w:rPr>
          <w:rFonts w:cs="David" w:hint="cs"/>
          <w:rtl/>
        </w:rPr>
        <w:tab/>
        <w:t>יש רוב?</w:t>
      </w:r>
    </w:p>
    <w:p w14:paraId="20C955A0"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66E6AAFF" w14:textId="77777777" w:rsidR="003811C8" w:rsidRPr="003811C8" w:rsidRDefault="003811C8" w:rsidP="003811C8">
      <w:pPr>
        <w:bidi/>
        <w:jc w:val="both"/>
        <w:rPr>
          <w:rFonts w:cs="David" w:hint="cs"/>
          <w:rtl/>
        </w:rPr>
      </w:pPr>
    </w:p>
    <w:p w14:paraId="3A3AEA9A" w14:textId="77777777" w:rsidR="003811C8" w:rsidRPr="003811C8" w:rsidRDefault="003811C8" w:rsidP="003811C8">
      <w:pPr>
        <w:bidi/>
        <w:jc w:val="both"/>
        <w:rPr>
          <w:rFonts w:cs="David" w:hint="cs"/>
          <w:rtl/>
        </w:rPr>
      </w:pPr>
      <w:r w:rsidRPr="003811C8">
        <w:rPr>
          <w:rFonts w:cs="David" w:hint="cs"/>
          <w:rtl/>
        </w:rPr>
        <w:tab/>
        <w:t xml:space="preserve"> 5 נגד 4. </w:t>
      </w:r>
    </w:p>
    <w:p w14:paraId="0146FA5A"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AFF1176" w14:textId="77777777" w:rsidR="003811C8" w:rsidRPr="003811C8" w:rsidRDefault="003811C8" w:rsidP="003811C8">
      <w:pPr>
        <w:bidi/>
        <w:jc w:val="both"/>
        <w:rPr>
          <w:rFonts w:cs="David" w:hint="cs"/>
          <w:rtl/>
        </w:rPr>
      </w:pPr>
    </w:p>
    <w:p w14:paraId="464D8946" w14:textId="77777777" w:rsidR="003811C8" w:rsidRPr="003811C8" w:rsidRDefault="003811C8" w:rsidP="003811C8">
      <w:pPr>
        <w:bidi/>
        <w:jc w:val="both"/>
        <w:rPr>
          <w:rFonts w:cs="David" w:hint="cs"/>
          <w:rtl/>
        </w:rPr>
      </w:pPr>
      <w:r w:rsidRPr="003811C8">
        <w:rPr>
          <w:rFonts w:cs="David" w:hint="cs"/>
          <w:rtl/>
        </w:rPr>
        <w:tab/>
        <w:t xml:space="preserve">ההצעה היא להסיר את ההצעה. </w:t>
      </w:r>
    </w:p>
    <w:p w14:paraId="27982A9F"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13A7CC03" w14:textId="77777777" w:rsidR="003811C8" w:rsidRPr="003811C8" w:rsidRDefault="003811C8" w:rsidP="003811C8">
      <w:pPr>
        <w:bidi/>
        <w:jc w:val="both"/>
        <w:rPr>
          <w:rFonts w:cs="David" w:hint="cs"/>
          <w:rtl/>
        </w:rPr>
      </w:pPr>
    </w:p>
    <w:p w14:paraId="274A560C" w14:textId="77777777" w:rsidR="003811C8" w:rsidRPr="003811C8" w:rsidRDefault="003811C8" w:rsidP="003811C8">
      <w:pPr>
        <w:bidi/>
        <w:jc w:val="both"/>
        <w:rPr>
          <w:rFonts w:cs="David" w:hint="cs"/>
          <w:rtl/>
        </w:rPr>
      </w:pPr>
      <w:r w:rsidRPr="003811C8">
        <w:rPr>
          <w:rFonts w:cs="David" w:hint="cs"/>
          <w:rtl/>
        </w:rPr>
        <w:tab/>
        <w:t>שלי מי?</w:t>
      </w:r>
    </w:p>
    <w:p w14:paraId="69D3E4B8"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0FA694C" w14:textId="77777777" w:rsidR="003811C8" w:rsidRPr="003811C8" w:rsidRDefault="003811C8" w:rsidP="003811C8">
      <w:pPr>
        <w:bidi/>
        <w:jc w:val="both"/>
        <w:rPr>
          <w:rFonts w:cs="David" w:hint="cs"/>
          <w:rtl/>
        </w:rPr>
      </w:pPr>
    </w:p>
    <w:p w14:paraId="21A64527" w14:textId="77777777" w:rsidR="003811C8" w:rsidRPr="003811C8" w:rsidRDefault="003811C8" w:rsidP="003811C8">
      <w:pPr>
        <w:bidi/>
        <w:jc w:val="both"/>
        <w:rPr>
          <w:rFonts w:cs="David" w:hint="cs"/>
          <w:rtl/>
        </w:rPr>
      </w:pPr>
      <w:r w:rsidRPr="003811C8">
        <w:rPr>
          <w:rFonts w:cs="David" w:hint="cs"/>
          <w:rtl/>
        </w:rPr>
        <w:tab/>
        <w:t xml:space="preserve">ההצעה של הקואליציה. </w:t>
      </w:r>
    </w:p>
    <w:p w14:paraId="02B7BA05"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5D68106B" w14:textId="77777777" w:rsidR="003811C8" w:rsidRPr="003811C8" w:rsidRDefault="003811C8" w:rsidP="003811C8">
      <w:pPr>
        <w:bidi/>
        <w:jc w:val="both"/>
        <w:rPr>
          <w:rFonts w:cs="David" w:hint="cs"/>
          <w:rtl/>
        </w:rPr>
      </w:pPr>
    </w:p>
    <w:p w14:paraId="7C4ABCB6" w14:textId="77777777" w:rsidR="003811C8" w:rsidRPr="003811C8" w:rsidRDefault="003811C8" w:rsidP="003811C8">
      <w:pPr>
        <w:bidi/>
        <w:jc w:val="both"/>
        <w:rPr>
          <w:rFonts w:cs="David" w:hint="cs"/>
          <w:rtl/>
        </w:rPr>
      </w:pPr>
      <w:r w:rsidRPr="003811C8">
        <w:rPr>
          <w:rFonts w:cs="David" w:hint="cs"/>
          <w:rtl/>
        </w:rPr>
        <w:tab/>
        <w:t xml:space="preserve"> זה לא היה בישיבה הקודמת, על כל פנים. </w:t>
      </w:r>
    </w:p>
    <w:p w14:paraId="5A36977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7B5E7C89" w14:textId="77777777" w:rsidR="003811C8" w:rsidRPr="003811C8" w:rsidRDefault="003811C8" w:rsidP="003811C8">
      <w:pPr>
        <w:bidi/>
        <w:jc w:val="both"/>
        <w:rPr>
          <w:rFonts w:cs="David" w:hint="cs"/>
          <w:rtl/>
        </w:rPr>
      </w:pPr>
    </w:p>
    <w:p w14:paraId="72DC83B6" w14:textId="77777777" w:rsidR="003811C8" w:rsidRPr="003811C8" w:rsidRDefault="003811C8" w:rsidP="003811C8">
      <w:pPr>
        <w:bidi/>
        <w:jc w:val="both"/>
        <w:rPr>
          <w:rFonts w:cs="David" w:hint="cs"/>
          <w:rtl/>
        </w:rPr>
      </w:pPr>
      <w:r w:rsidRPr="003811C8">
        <w:rPr>
          <w:rFonts w:cs="David" w:hint="cs"/>
          <w:rtl/>
        </w:rPr>
        <w:tab/>
        <w:t>הדברים השתנו. יש הצעה להקים ועדת חקירה פרלמנטרית, על-פי הצעתו של חבר הכנסת טיבי.</w:t>
      </w:r>
    </w:p>
    <w:p w14:paraId="10B5C558" w14:textId="77777777" w:rsidR="003811C8" w:rsidRPr="003811C8" w:rsidRDefault="003811C8" w:rsidP="003811C8">
      <w:pPr>
        <w:bidi/>
        <w:jc w:val="both"/>
        <w:rPr>
          <w:rFonts w:cs="David" w:hint="cs"/>
          <w:rtl/>
        </w:rPr>
      </w:pPr>
      <w:r w:rsidRPr="003811C8">
        <w:rPr>
          <w:rFonts w:cs="David"/>
          <w:rtl/>
        </w:rPr>
        <w:br/>
      </w:r>
    </w:p>
    <w:p w14:paraId="28608DEC" w14:textId="77777777" w:rsidR="003811C8" w:rsidRPr="003811C8" w:rsidRDefault="003811C8" w:rsidP="003811C8">
      <w:pPr>
        <w:bidi/>
        <w:jc w:val="both"/>
        <w:rPr>
          <w:rFonts w:cs="David" w:hint="cs"/>
          <w:rtl/>
        </w:rPr>
      </w:pPr>
    </w:p>
    <w:p w14:paraId="1B315F1E" w14:textId="77777777" w:rsidR="003811C8" w:rsidRPr="003811C8" w:rsidRDefault="003811C8" w:rsidP="003811C8">
      <w:pPr>
        <w:bidi/>
        <w:jc w:val="both"/>
        <w:rPr>
          <w:rFonts w:cs="David" w:hint="cs"/>
          <w:rtl/>
        </w:rPr>
      </w:pP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01AC735" w14:textId="77777777" w:rsidR="003811C8" w:rsidRPr="003811C8" w:rsidRDefault="003811C8" w:rsidP="003811C8">
      <w:pPr>
        <w:bidi/>
        <w:jc w:val="both"/>
        <w:rPr>
          <w:rFonts w:cs="David" w:hint="cs"/>
          <w:rtl/>
        </w:rPr>
      </w:pPr>
    </w:p>
    <w:p w14:paraId="2E5916C5" w14:textId="77777777" w:rsidR="003811C8" w:rsidRPr="003811C8" w:rsidRDefault="003811C8" w:rsidP="003811C8">
      <w:pPr>
        <w:bidi/>
        <w:jc w:val="both"/>
        <w:rPr>
          <w:rFonts w:cs="David" w:hint="cs"/>
          <w:rtl/>
        </w:rPr>
      </w:pPr>
      <w:r w:rsidRPr="003811C8">
        <w:rPr>
          <w:rFonts w:cs="David" w:hint="cs"/>
          <w:rtl/>
        </w:rPr>
        <w:tab/>
        <w:t xml:space="preserve">אנחנו מתנגדים לוועדת חקירה. אנחנו נגד, אדוני. </w:t>
      </w:r>
    </w:p>
    <w:p w14:paraId="2ACB473A"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קריאות:</w:t>
      </w:r>
    </w:p>
    <w:p w14:paraId="537856BC" w14:textId="77777777" w:rsidR="003811C8" w:rsidRPr="003811C8" w:rsidRDefault="003811C8" w:rsidP="003811C8">
      <w:pPr>
        <w:bidi/>
        <w:jc w:val="both"/>
        <w:rPr>
          <w:rFonts w:cs="David" w:hint="cs"/>
          <w:rtl/>
        </w:rPr>
      </w:pPr>
    </w:p>
    <w:p w14:paraId="4AA43BE5" w14:textId="77777777" w:rsidR="003811C8" w:rsidRPr="003811C8" w:rsidRDefault="003811C8" w:rsidP="003811C8">
      <w:pPr>
        <w:bidi/>
        <w:jc w:val="both"/>
        <w:rPr>
          <w:rFonts w:cs="David" w:hint="cs"/>
          <w:rtl/>
        </w:rPr>
      </w:pPr>
      <w:r w:rsidRPr="003811C8">
        <w:rPr>
          <w:rFonts w:cs="David" w:hint="cs"/>
          <w:rtl/>
        </w:rPr>
        <w:tab/>
        <w:t>- - -</w:t>
      </w:r>
    </w:p>
    <w:p w14:paraId="199A929D"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59F76361" w14:textId="77777777" w:rsidR="003811C8" w:rsidRPr="003811C8" w:rsidRDefault="003811C8" w:rsidP="003811C8">
      <w:pPr>
        <w:bidi/>
        <w:jc w:val="both"/>
        <w:rPr>
          <w:rFonts w:cs="David" w:hint="cs"/>
          <w:rtl/>
        </w:rPr>
      </w:pPr>
    </w:p>
    <w:p w14:paraId="02AC71FC" w14:textId="77777777" w:rsidR="003811C8" w:rsidRPr="003811C8" w:rsidRDefault="003811C8" w:rsidP="003811C8">
      <w:pPr>
        <w:bidi/>
        <w:jc w:val="both"/>
        <w:rPr>
          <w:rFonts w:cs="David" w:hint="cs"/>
          <w:rtl/>
        </w:rPr>
      </w:pPr>
      <w:r w:rsidRPr="003811C8">
        <w:rPr>
          <w:rFonts w:cs="David" w:hint="cs"/>
          <w:rtl/>
        </w:rPr>
        <w:tab/>
        <w:t xml:space="preserve"> אתה רוצה סתם להסיר אותה? זה לא הסיכום, יש סיכום מהקואליציה.</w:t>
      </w:r>
    </w:p>
    <w:p w14:paraId="2C9D79AF" w14:textId="77777777" w:rsidR="003811C8" w:rsidRPr="003811C8" w:rsidRDefault="003811C8" w:rsidP="003811C8">
      <w:pPr>
        <w:bidi/>
        <w:jc w:val="both"/>
        <w:rPr>
          <w:rFonts w:cs="David" w:hint="cs"/>
          <w:rtl/>
        </w:rPr>
      </w:pPr>
    </w:p>
    <w:p w14:paraId="3051FDB4"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547EA5AD" w14:textId="77777777" w:rsidR="003811C8" w:rsidRPr="003811C8" w:rsidRDefault="003811C8" w:rsidP="003811C8">
      <w:pPr>
        <w:bidi/>
        <w:jc w:val="both"/>
        <w:rPr>
          <w:rFonts w:cs="David" w:hint="cs"/>
          <w:u w:val="single"/>
          <w:rtl/>
        </w:rPr>
      </w:pPr>
    </w:p>
    <w:p w14:paraId="19A6BC09" w14:textId="77777777" w:rsidR="003811C8" w:rsidRPr="003811C8" w:rsidRDefault="003811C8" w:rsidP="003811C8">
      <w:pPr>
        <w:bidi/>
        <w:jc w:val="both"/>
        <w:rPr>
          <w:rFonts w:cs="David" w:hint="cs"/>
          <w:rtl/>
        </w:rPr>
      </w:pPr>
      <w:r w:rsidRPr="003811C8">
        <w:rPr>
          <w:rFonts w:cs="David" w:hint="cs"/>
          <w:rtl/>
        </w:rPr>
        <w:tab/>
        <w:t xml:space="preserve">לא. הסיכום האחרון היה להמשיך את הדיון. </w:t>
      </w:r>
    </w:p>
    <w:p w14:paraId="2C88651C" w14:textId="77777777" w:rsidR="003811C8" w:rsidRPr="003811C8" w:rsidRDefault="003811C8" w:rsidP="003811C8">
      <w:pPr>
        <w:bidi/>
        <w:jc w:val="both"/>
        <w:rPr>
          <w:rFonts w:cs="David" w:hint="cs"/>
          <w:rtl/>
        </w:rPr>
      </w:pPr>
    </w:p>
    <w:p w14:paraId="079BB3B9" w14:textId="77777777" w:rsidR="003811C8" w:rsidRPr="003811C8" w:rsidRDefault="003811C8" w:rsidP="003811C8">
      <w:pPr>
        <w:bidi/>
        <w:jc w:val="both"/>
        <w:rPr>
          <w:rFonts w:cs="David" w:hint="cs"/>
          <w:rtl/>
        </w:rPr>
      </w:pPr>
      <w:r w:rsidRPr="003811C8">
        <w:rPr>
          <w:rFonts w:cs="David" w:hint="cs"/>
          <w:u w:val="single"/>
          <w:rtl/>
        </w:rPr>
        <w:t>ראובן ריבלין:</w:t>
      </w:r>
    </w:p>
    <w:p w14:paraId="7B4A7DCB" w14:textId="77777777" w:rsidR="003811C8" w:rsidRPr="003811C8" w:rsidRDefault="003811C8" w:rsidP="003811C8">
      <w:pPr>
        <w:bidi/>
        <w:jc w:val="both"/>
        <w:rPr>
          <w:rFonts w:cs="David" w:hint="cs"/>
          <w:rtl/>
        </w:rPr>
      </w:pPr>
    </w:p>
    <w:p w14:paraId="73C8E0C9" w14:textId="77777777" w:rsidR="003811C8" w:rsidRPr="003811C8" w:rsidRDefault="003811C8" w:rsidP="003811C8">
      <w:pPr>
        <w:pStyle w:val="Heading5"/>
        <w:rPr>
          <w:rFonts w:hint="cs"/>
          <w:sz w:val="24"/>
          <w:rtl/>
        </w:rPr>
      </w:pPr>
      <w:r w:rsidRPr="003811C8">
        <w:rPr>
          <w:rFonts w:hint="cs"/>
          <w:sz w:val="24"/>
          <w:rtl/>
        </w:rPr>
        <w:tab/>
        <w:t xml:space="preserve"> תגיד לך היועצת המשפטית מה זה סעיף 97ג. זה קביעת הרכב הוועדה. אנחנו לא דנים עכשיו אם להוריד את זה.</w:t>
      </w:r>
    </w:p>
    <w:p w14:paraId="7C646B9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33806157" w14:textId="77777777" w:rsidR="003811C8" w:rsidRPr="003811C8" w:rsidRDefault="003811C8" w:rsidP="003811C8">
      <w:pPr>
        <w:bidi/>
        <w:jc w:val="both"/>
        <w:rPr>
          <w:rFonts w:cs="David" w:hint="cs"/>
          <w:rtl/>
        </w:rPr>
      </w:pPr>
    </w:p>
    <w:p w14:paraId="5F230638" w14:textId="77777777" w:rsidR="003811C8" w:rsidRPr="003811C8" w:rsidRDefault="003811C8" w:rsidP="003811C8">
      <w:pPr>
        <w:bidi/>
        <w:jc w:val="both"/>
        <w:rPr>
          <w:rFonts w:cs="David" w:hint="cs"/>
          <w:rtl/>
        </w:rPr>
      </w:pPr>
      <w:r w:rsidRPr="003811C8">
        <w:rPr>
          <w:rFonts w:cs="David" w:hint="cs"/>
          <w:rtl/>
        </w:rPr>
        <w:tab/>
        <w:t xml:space="preserve"> לא דנים עכשיו אם מסירים או לא. </w:t>
      </w:r>
    </w:p>
    <w:p w14:paraId="5DB2745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22266AA7" w14:textId="77777777" w:rsidR="003811C8" w:rsidRPr="003811C8" w:rsidRDefault="003811C8" w:rsidP="003811C8">
      <w:pPr>
        <w:bidi/>
        <w:jc w:val="both"/>
        <w:rPr>
          <w:rFonts w:cs="David" w:hint="cs"/>
          <w:rtl/>
        </w:rPr>
      </w:pPr>
    </w:p>
    <w:p w14:paraId="36D646DC" w14:textId="77777777" w:rsidR="003811C8" w:rsidRPr="003811C8" w:rsidRDefault="003811C8" w:rsidP="003811C8">
      <w:pPr>
        <w:bidi/>
        <w:jc w:val="both"/>
        <w:rPr>
          <w:rFonts w:cs="David" w:hint="cs"/>
          <w:rtl/>
        </w:rPr>
      </w:pPr>
      <w:r w:rsidRPr="003811C8">
        <w:rPr>
          <w:rFonts w:cs="David" w:hint="cs"/>
          <w:rtl/>
        </w:rPr>
        <w:tab/>
        <w:t>אנחנו יכולים להציע לכנסת להסיר.</w:t>
      </w:r>
    </w:p>
    <w:p w14:paraId="5569369E"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0613D4A" w14:textId="77777777" w:rsidR="003811C8" w:rsidRPr="003811C8" w:rsidRDefault="003811C8" w:rsidP="003811C8">
      <w:pPr>
        <w:bidi/>
        <w:jc w:val="both"/>
        <w:rPr>
          <w:rFonts w:cs="David" w:hint="cs"/>
          <w:rtl/>
        </w:rPr>
      </w:pPr>
    </w:p>
    <w:p w14:paraId="6D791D51" w14:textId="77777777" w:rsidR="003811C8" w:rsidRPr="003811C8" w:rsidRDefault="003811C8" w:rsidP="003811C8">
      <w:pPr>
        <w:bidi/>
        <w:jc w:val="both"/>
        <w:rPr>
          <w:rFonts w:cs="David" w:hint="cs"/>
          <w:rtl/>
        </w:rPr>
      </w:pPr>
      <w:r w:rsidRPr="003811C8">
        <w:rPr>
          <w:rFonts w:cs="David" w:hint="cs"/>
          <w:rtl/>
        </w:rPr>
        <w:tab/>
        <w:t xml:space="preserve">אדוני היושב-ראש לשעבר, אתה יודע שהוועדה הזאת סוברנית להמליץ למליאת הכנסת כך או כך או כך. </w:t>
      </w:r>
    </w:p>
    <w:p w14:paraId="5A6699AC"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2D222F08" w14:textId="77777777" w:rsidR="003811C8" w:rsidRPr="003811C8" w:rsidRDefault="003811C8" w:rsidP="003811C8">
      <w:pPr>
        <w:bidi/>
        <w:jc w:val="both"/>
        <w:rPr>
          <w:rFonts w:cs="David" w:hint="cs"/>
          <w:rtl/>
        </w:rPr>
      </w:pPr>
    </w:p>
    <w:p w14:paraId="13730DB1" w14:textId="77777777" w:rsidR="003811C8" w:rsidRPr="003811C8" w:rsidRDefault="003811C8" w:rsidP="003811C8">
      <w:pPr>
        <w:bidi/>
        <w:jc w:val="both"/>
        <w:rPr>
          <w:rFonts w:cs="David" w:hint="cs"/>
          <w:rtl/>
        </w:rPr>
      </w:pPr>
      <w:r w:rsidRPr="003811C8">
        <w:rPr>
          <w:rFonts w:cs="David" w:hint="cs"/>
          <w:rtl/>
        </w:rPr>
        <w:tab/>
        <w:t xml:space="preserve"> אתה כתבת סדר-יום. סדר-היום היום הוא סעיף 97ג.</w:t>
      </w:r>
    </w:p>
    <w:p w14:paraId="3FE0F33A"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3DFCD31" w14:textId="77777777" w:rsidR="003811C8" w:rsidRPr="003811C8" w:rsidRDefault="003811C8" w:rsidP="003811C8">
      <w:pPr>
        <w:bidi/>
        <w:jc w:val="both"/>
        <w:rPr>
          <w:rFonts w:cs="David" w:hint="cs"/>
          <w:rtl/>
        </w:rPr>
      </w:pPr>
    </w:p>
    <w:p w14:paraId="2BCF9177" w14:textId="77777777" w:rsidR="003811C8" w:rsidRPr="003811C8" w:rsidRDefault="003811C8" w:rsidP="003811C8">
      <w:pPr>
        <w:bidi/>
        <w:jc w:val="both"/>
        <w:rPr>
          <w:rFonts w:cs="David" w:hint="cs"/>
          <w:rtl/>
        </w:rPr>
      </w:pPr>
      <w:r w:rsidRPr="003811C8">
        <w:rPr>
          <w:rFonts w:cs="David" w:hint="cs"/>
          <w:rtl/>
        </w:rPr>
        <w:tab/>
        <w:t xml:space="preserve">בבקשה, אני קורא לך את סעיף 97ג: "ועדת הכנסת תכין בתוך 30 ימים הצעה להקמת ועדת חקירה, אולם רשאית היא להביא בצד הצעתה, המלצה לכנסת להסיר את ההצעה מסדר-היום". אלה דבריו של סעיף 97ג. </w:t>
      </w:r>
    </w:p>
    <w:p w14:paraId="550C52B4"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נסים זאב:</w:t>
      </w:r>
    </w:p>
    <w:p w14:paraId="54CDA060" w14:textId="77777777" w:rsidR="003811C8" w:rsidRPr="003811C8" w:rsidRDefault="003811C8" w:rsidP="003811C8">
      <w:pPr>
        <w:bidi/>
        <w:jc w:val="both"/>
        <w:rPr>
          <w:rFonts w:cs="David" w:hint="cs"/>
          <w:rtl/>
        </w:rPr>
      </w:pPr>
    </w:p>
    <w:p w14:paraId="6F8E6CAC" w14:textId="77777777" w:rsidR="003811C8" w:rsidRPr="003811C8" w:rsidRDefault="003811C8" w:rsidP="003811C8">
      <w:pPr>
        <w:bidi/>
        <w:jc w:val="both"/>
        <w:rPr>
          <w:rFonts w:cs="David" w:hint="cs"/>
          <w:rtl/>
        </w:rPr>
      </w:pPr>
      <w:r w:rsidRPr="003811C8">
        <w:rPr>
          <w:rFonts w:cs="David" w:hint="cs"/>
          <w:rtl/>
        </w:rPr>
        <w:tab/>
        <w:t xml:space="preserve"> מי מציע להסיר?</w:t>
      </w:r>
    </w:p>
    <w:p w14:paraId="45EBEE9B"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72D8E59" w14:textId="77777777" w:rsidR="003811C8" w:rsidRPr="003811C8" w:rsidRDefault="003811C8" w:rsidP="003811C8">
      <w:pPr>
        <w:bidi/>
        <w:jc w:val="both"/>
        <w:rPr>
          <w:rFonts w:cs="David" w:hint="cs"/>
          <w:rtl/>
        </w:rPr>
      </w:pPr>
    </w:p>
    <w:p w14:paraId="79BA9E3B" w14:textId="77777777" w:rsidR="003811C8" w:rsidRPr="003811C8" w:rsidRDefault="003811C8" w:rsidP="003811C8">
      <w:pPr>
        <w:bidi/>
        <w:jc w:val="both"/>
        <w:rPr>
          <w:rFonts w:cs="David" w:hint="cs"/>
          <w:rtl/>
        </w:rPr>
      </w:pPr>
      <w:r w:rsidRPr="003811C8">
        <w:rPr>
          <w:rFonts w:cs="David" w:hint="cs"/>
          <w:rtl/>
        </w:rPr>
        <w:tab/>
        <w:t>הקואליציה.</w:t>
      </w:r>
    </w:p>
    <w:p w14:paraId="07553C97"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6C0229C5" w14:textId="77777777" w:rsidR="003811C8" w:rsidRPr="003811C8" w:rsidRDefault="003811C8" w:rsidP="003811C8">
      <w:pPr>
        <w:bidi/>
        <w:jc w:val="both"/>
        <w:rPr>
          <w:rFonts w:cs="David" w:hint="cs"/>
          <w:rtl/>
        </w:rPr>
      </w:pPr>
    </w:p>
    <w:p w14:paraId="2A095E42" w14:textId="77777777" w:rsidR="003811C8" w:rsidRPr="003811C8" w:rsidRDefault="003811C8" w:rsidP="003811C8">
      <w:pPr>
        <w:bidi/>
        <w:jc w:val="both"/>
        <w:rPr>
          <w:rFonts w:cs="David" w:hint="cs"/>
          <w:rtl/>
        </w:rPr>
      </w:pPr>
      <w:r w:rsidRPr="003811C8">
        <w:rPr>
          <w:rFonts w:cs="David" w:hint="cs"/>
          <w:rtl/>
        </w:rPr>
        <w:tab/>
        <w:t xml:space="preserve">בדיון הקודם שהתנהל כאן, הציעה השרה המקשרת </w:t>
      </w:r>
      <w:r w:rsidRPr="003811C8">
        <w:rPr>
          <w:rFonts w:cs="David"/>
          <w:rtl/>
        </w:rPr>
        <w:t>–</w:t>
      </w:r>
      <w:r w:rsidRPr="003811C8">
        <w:rPr>
          <w:rFonts w:cs="David" w:hint="cs"/>
          <w:rtl/>
        </w:rPr>
        <w:t xml:space="preserve"> לחילופי חילופין </w:t>
      </w:r>
      <w:r w:rsidRPr="003811C8">
        <w:rPr>
          <w:rFonts w:cs="David"/>
          <w:rtl/>
        </w:rPr>
        <w:t>–</w:t>
      </w:r>
      <w:r w:rsidRPr="003811C8">
        <w:rPr>
          <w:rFonts w:cs="David" w:hint="cs"/>
          <w:rtl/>
        </w:rPr>
        <w:t xml:space="preserve"> והעיקרון הזה הוסכם, אגב, בישיבה הקודמת, שתוקם ועדת משנה.</w:t>
      </w:r>
    </w:p>
    <w:p w14:paraId="4471CED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D18BECF" w14:textId="77777777" w:rsidR="003811C8" w:rsidRPr="003811C8" w:rsidRDefault="003811C8" w:rsidP="003811C8">
      <w:pPr>
        <w:bidi/>
        <w:jc w:val="both"/>
        <w:rPr>
          <w:rFonts w:cs="David" w:hint="cs"/>
          <w:rtl/>
        </w:rPr>
      </w:pPr>
    </w:p>
    <w:p w14:paraId="195CE797" w14:textId="77777777" w:rsidR="003811C8" w:rsidRPr="003811C8" w:rsidRDefault="003811C8" w:rsidP="003811C8">
      <w:pPr>
        <w:bidi/>
        <w:jc w:val="both"/>
        <w:rPr>
          <w:rFonts w:cs="David" w:hint="cs"/>
          <w:rtl/>
        </w:rPr>
      </w:pPr>
      <w:r w:rsidRPr="003811C8">
        <w:rPr>
          <w:rFonts w:cs="David" w:hint="cs"/>
          <w:rtl/>
        </w:rPr>
        <w:tab/>
        <w:t xml:space="preserve"> איזו ישיבה, אני יכול לדעת?</w:t>
      </w:r>
    </w:p>
    <w:p w14:paraId="1C2D3DE9"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0EACD403" w14:textId="77777777" w:rsidR="003811C8" w:rsidRPr="003811C8" w:rsidRDefault="003811C8" w:rsidP="003811C8">
      <w:pPr>
        <w:bidi/>
        <w:jc w:val="both"/>
        <w:rPr>
          <w:rFonts w:cs="David" w:hint="cs"/>
          <w:rtl/>
        </w:rPr>
      </w:pPr>
    </w:p>
    <w:p w14:paraId="174E2BB1" w14:textId="77777777" w:rsidR="003811C8" w:rsidRPr="003811C8" w:rsidRDefault="003811C8" w:rsidP="003811C8">
      <w:pPr>
        <w:bidi/>
        <w:jc w:val="both"/>
        <w:rPr>
          <w:rFonts w:cs="David" w:hint="cs"/>
          <w:rtl/>
        </w:rPr>
      </w:pPr>
      <w:r w:rsidRPr="003811C8">
        <w:rPr>
          <w:rFonts w:cs="David" w:hint="cs"/>
          <w:rtl/>
        </w:rPr>
        <w:tab/>
        <w:t xml:space="preserve">של ועדת הכנסת. הוצע להקים ועדת משנה בוועדת החוקה, בראשותי, במקום ועדת חקירה פרלמנטרית </w:t>
      </w:r>
      <w:r w:rsidRPr="003811C8">
        <w:rPr>
          <w:rFonts w:cs="David"/>
          <w:rtl/>
        </w:rPr>
        <w:t>–</w:t>
      </w:r>
      <w:r w:rsidRPr="003811C8">
        <w:rPr>
          <w:rFonts w:cs="David" w:hint="cs"/>
          <w:rtl/>
        </w:rPr>
        <w:t xml:space="preserve"> הצעה של הקואליציה, בשל התחייבות ראש הממשלה לנושא. </w:t>
      </w:r>
    </w:p>
    <w:p w14:paraId="2CEEEC69" w14:textId="77777777" w:rsidR="003811C8" w:rsidRPr="003811C8" w:rsidRDefault="003811C8" w:rsidP="003811C8">
      <w:pPr>
        <w:bidi/>
        <w:jc w:val="both"/>
        <w:rPr>
          <w:rFonts w:cs="David" w:hint="cs"/>
          <w:rtl/>
        </w:rPr>
      </w:pPr>
    </w:p>
    <w:p w14:paraId="64F03A14" w14:textId="77777777" w:rsidR="003811C8" w:rsidRPr="003811C8" w:rsidRDefault="003811C8" w:rsidP="003811C8">
      <w:pPr>
        <w:bidi/>
        <w:jc w:val="both"/>
        <w:rPr>
          <w:rFonts w:cs="David" w:hint="cs"/>
          <w:rtl/>
        </w:rPr>
      </w:pPr>
      <w:r w:rsidRPr="003811C8">
        <w:rPr>
          <w:rFonts w:cs="David" w:hint="cs"/>
          <w:rtl/>
        </w:rPr>
        <w:tab/>
        <w:t xml:space="preserve">לכן, עומדות שתי הצעות </w:t>
      </w:r>
      <w:r w:rsidRPr="003811C8">
        <w:rPr>
          <w:rFonts w:cs="David"/>
          <w:rtl/>
        </w:rPr>
        <w:t>–</w:t>
      </w:r>
      <w:r w:rsidRPr="003811C8">
        <w:rPr>
          <w:rFonts w:cs="David" w:hint="cs"/>
          <w:rtl/>
        </w:rPr>
        <w:t xml:space="preserve"> הצעה להקים ועדת חקירה פרלמנטרית, והצעה חלופית </w:t>
      </w:r>
      <w:r w:rsidRPr="003811C8">
        <w:rPr>
          <w:rFonts w:cs="David"/>
          <w:rtl/>
        </w:rPr>
        <w:t>–</w:t>
      </w:r>
      <w:r w:rsidRPr="003811C8">
        <w:rPr>
          <w:rFonts w:cs="David" w:hint="cs"/>
          <w:rtl/>
        </w:rPr>
        <w:t xml:space="preserve"> לחילופי חילופין </w:t>
      </w:r>
      <w:r w:rsidRPr="003811C8">
        <w:rPr>
          <w:rFonts w:cs="David"/>
          <w:rtl/>
        </w:rPr>
        <w:t>–</w:t>
      </w:r>
      <w:r w:rsidRPr="003811C8">
        <w:rPr>
          <w:rFonts w:cs="David" w:hint="cs"/>
          <w:rtl/>
        </w:rPr>
        <w:t xml:space="preserve"> להקים ועדת משנה בוועדת החוקה.</w:t>
      </w:r>
    </w:p>
    <w:p w14:paraId="6EF10B79"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052049D" w14:textId="77777777" w:rsidR="003811C8" w:rsidRPr="003811C8" w:rsidRDefault="003811C8" w:rsidP="003811C8">
      <w:pPr>
        <w:bidi/>
        <w:jc w:val="both"/>
        <w:rPr>
          <w:rFonts w:cs="David" w:hint="cs"/>
          <w:rtl/>
        </w:rPr>
      </w:pPr>
    </w:p>
    <w:p w14:paraId="5587C4FD" w14:textId="77777777" w:rsidR="003811C8" w:rsidRPr="003811C8" w:rsidRDefault="003811C8" w:rsidP="003811C8">
      <w:pPr>
        <w:bidi/>
        <w:jc w:val="both"/>
        <w:rPr>
          <w:rFonts w:cs="David" w:hint="cs"/>
          <w:rtl/>
        </w:rPr>
      </w:pPr>
      <w:r w:rsidRPr="003811C8">
        <w:rPr>
          <w:rFonts w:cs="David" w:hint="cs"/>
          <w:rtl/>
        </w:rPr>
        <w:tab/>
        <w:t>לא. ממש לא.</w:t>
      </w:r>
    </w:p>
    <w:p w14:paraId="549D0277"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26745FEE" w14:textId="77777777" w:rsidR="003811C8" w:rsidRPr="003811C8" w:rsidRDefault="003811C8" w:rsidP="003811C8">
      <w:pPr>
        <w:bidi/>
        <w:jc w:val="both"/>
        <w:rPr>
          <w:rFonts w:cs="David" w:hint="cs"/>
          <w:rtl/>
        </w:rPr>
      </w:pPr>
    </w:p>
    <w:p w14:paraId="5990F8FD" w14:textId="77777777" w:rsidR="003811C8" w:rsidRPr="003811C8" w:rsidRDefault="003811C8" w:rsidP="003811C8">
      <w:pPr>
        <w:bidi/>
        <w:jc w:val="both"/>
        <w:rPr>
          <w:rFonts w:cs="David" w:hint="cs"/>
          <w:rtl/>
        </w:rPr>
      </w:pPr>
      <w:r w:rsidRPr="003811C8">
        <w:rPr>
          <w:rFonts w:cs="David" w:hint="cs"/>
          <w:rtl/>
        </w:rPr>
        <w:tab/>
        <w:t xml:space="preserve">הסמכות להקים ועדת משנה היא של הוועדה, לא שלנו. </w:t>
      </w:r>
    </w:p>
    <w:p w14:paraId="29ACDF59"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8012036" w14:textId="77777777" w:rsidR="003811C8" w:rsidRPr="003811C8" w:rsidRDefault="003811C8" w:rsidP="003811C8">
      <w:pPr>
        <w:bidi/>
        <w:jc w:val="both"/>
        <w:rPr>
          <w:rFonts w:cs="David" w:hint="cs"/>
          <w:rtl/>
        </w:rPr>
      </w:pPr>
    </w:p>
    <w:p w14:paraId="0E3DB161" w14:textId="77777777" w:rsidR="003811C8" w:rsidRPr="003811C8" w:rsidRDefault="003811C8" w:rsidP="003811C8">
      <w:pPr>
        <w:bidi/>
        <w:jc w:val="both"/>
        <w:rPr>
          <w:rFonts w:cs="David" w:hint="cs"/>
          <w:rtl/>
        </w:rPr>
      </w:pPr>
      <w:r w:rsidRPr="003811C8">
        <w:rPr>
          <w:rFonts w:cs="David" w:hint="cs"/>
          <w:rtl/>
        </w:rPr>
        <w:tab/>
        <w:t>אנחנו יכולים, זה אתה קובע מה עומד לסדר-היום, אבל היושב-ראש קובע שאו שאנחנו מקבלים את הצעתך, או שאנחנו מסירים אותה.</w:t>
      </w:r>
    </w:p>
    <w:p w14:paraId="6FCA901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49065829" w14:textId="77777777" w:rsidR="003811C8" w:rsidRPr="003811C8" w:rsidRDefault="003811C8" w:rsidP="003811C8">
      <w:pPr>
        <w:bidi/>
        <w:jc w:val="both"/>
        <w:rPr>
          <w:rFonts w:cs="David" w:hint="cs"/>
          <w:rtl/>
        </w:rPr>
      </w:pPr>
    </w:p>
    <w:p w14:paraId="1370F157" w14:textId="77777777" w:rsidR="003811C8" w:rsidRPr="003811C8" w:rsidRDefault="003811C8" w:rsidP="003811C8">
      <w:pPr>
        <w:bidi/>
        <w:jc w:val="both"/>
        <w:rPr>
          <w:rFonts w:cs="David" w:hint="cs"/>
          <w:rtl/>
        </w:rPr>
      </w:pPr>
      <w:r w:rsidRPr="003811C8">
        <w:rPr>
          <w:rFonts w:cs="David" w:hint="cs"/>
          <w:rtl/>
        </w:rPr>
        <w:tab/>
        <w:t xml:space="preserve"> זה מה שעומד על סדר-היום. </w:t>
      </w:r>
    </w:p>
    <w:p w14:paraId="6EE76547"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3E254A5B" w14:textId="77777777" w:rsidR="003811C8" w:rsidRPr="003811C8" w:rsidRDefault="003811C8" w:rsidP="003811C8">
      <w:pPr>
        <w:bidi/>
        <w:jc w:val="both"/>
        <w:rPr>
          <w:rFonts w:cs="David" w:hint="cs"/>
          <w:rtl/>
        </w:rPr>
      </w:pPr>
    </w:p>
    <w:p w14:paraId="37A25EC0" w14:textId="77777777" w:rsidR="003811C8" w:rsidRPr="003811C8" w:rsidRDefault="003811C8" w:rsidP="003811C8">
      <w:pPr>
        <w:bidi/>
        <w:jc w:val="both"/>
        <w:rPr>
          <w:rFonts w:cs="David" w:hint="cs"/>
          <w:rtl/>
        </w:rPr>
      </w:pPr>
      <w:r w:rsidRPr="003811C8">
        <w:rPr>
          <w:rFonts w:cs="David" w:hint="cs"/>
          <w:rtl/>
        </w:rPr>
        <w:tab/>
        <w:t>ועדת משנה רק הוועדה יכולה להקים.</w:t>
      </w:r>
    </w:p>
    <w:p w14:paraId="6B19AF7C"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536E09AD" w14:textId="77777777" w:rsidR="003811C8" w:rsidRPr="003811C8" w:rsidRDefault="003811C8" w:rsidP="003811C8">
      <w:pPr>
        <w:pStyle w:val="Heading5"/>
        <w:rPr>
          <w:rFonts w:hint="cs"/>
          <w:sz w:val="24"/>
          <w:rtl/>
        </w:rPr>
      </w:pPr>
    </w:p>
    <w:p w14:paraId="3F7625C3" w14:textId="77777777" w:rsidR="003811C8" w:rsidRPr="003811C8" w:rsidRDefault="003811C8" w:rsidP="003811C8">
      <w:pPr>
        <w:bidi/>
        <w:jc w:val="both"/>
        <w:rPr>
          <w:rFonts w:cs="David" w:hint="cs"/>
          <w:rtl/>
        </w:rPr>
      </w:pPr>
      <w:r w:rsidRPr="003811C8">
        <w:rPr>
          <w:rFonts w:cs="David" w:hint="cs"/>
          <w:rtl/>
        </w:rPr>
        <w:tab/>
        <w:t xml:space="preserve">ועדת משנה אתה יכול להקים בוועדת חוקה, לא פה. </w:t>
      </w:r>
    </w:p>
    <w:p w14:paraId="3293839B"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602C9C03" w14:textId="77777777" w:rsidR="003811C8" w:rsidRPr="003811C8" w:rsidRDefault="003811C8" w:rsidP="003811C8">
      <w:pPr>
        <w:bidi/>
        <w:jc w:val="both"/>
        <w:rPr>
          <w:rFonts w:cs="David" w:hint="cs"/>
          <w:rtl/>
        </w:rPr>
      </w:pPr>
    </w:p>
    <w:p w14:paraId="2A69FC9A" w14:textId="77777777" w:rsidR="003811C8" w:rsidRPr="003811C8" w:rsidRDefault="003811C8" w:rsidP="003811C8">
      <w:pPr>
        <w:bidi/>
        <w:jc w:val="both"/>
        <w:rPr>
          <w:rFonts w:cs="David" w:hint="cs"/>
          <w:rtl/>
        </w:rPr>
      </w:pPr>
      <w:r w:rsidRPr="003811C8">
        <w:rPr>
          <w:rFonts w:cs="David" w:hint="cs"/>
          <w:rtl/>
        </w:rPr>
        <w:tab/>
        <w:t xml:space="preserve">אתם, יש לכם רוב, אפשר להסיר אותה מייד. </w:t>
      </w:r>
    </w:p>
    <w:p w14:paraId="3F0C6DCC"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5ADCFA62" w14:textId="77777777" w:rsidR="003811C8" w:rsidRPr="003811C8" w:rsidRDefault="003811C8" w:rsidP="003811C8">
      <w:pPr>
        <w:bidi/>
        <w:jc w:val="both"/>
        <w:rPr>
          <w:rFonts w:cs="David" w:hint="cs"/>
          <w:rtl/>
        </w:rPr>
      </w:pPr>
    </w:p>
    <w:p w14:paraId="6A7E622F" w14:textId="77777777" w:rsidR="003811C8" w:rsidRPr="003811C8" w:rsidRDefault="003811C8" w:rsidP="003811C8">
      <w:pPr>
        <w:bidi/>
        <w:jc w:val="both"/>
        <w:rPr>
          <w:rFonts w:cs="David" w:hint="cs"/>
          <w:rtl/>
        </w:rPr>
      </w:pPr>
      <w:r w:rsidRPr="003811C8">
        <w:rPr>
          <w:rFonts w:cs="David" w:hint="cs"/>
          <w:rtl/>
        </w:rPr>
        <w:tab/>
        <w:t xml:space="preserve">לא, זה לא עניין של רוב. חבר הכנסת טיבי, אם שמעת את המשפט האחרון של חבר הכנסת </w:t>
      </w:r>
      <w:proofErr w:type="spellStart"/>
      <w:r w:rsidRPr="003811C8">
        <w:rPr>
          <w:rFonts w:cs="David" w:hint="cs"/>
          <w:rtl/>
        </w:rPr>
        <w:t>יצחקי</w:t>
      </w:r>
      <w:proofErr w:type="spellEnd"/>
      <w:r w:rsidRPr="003811C8">
        <w:rPr>
          <w:rFonts w:cs="David" w:hint="cs"/>
          <w:rtl/>
        </w:rPr>
        <w:t xml:space="preserve">, ברגע שזה יעבור לוועדת החוקה, ועדת החוקה יכולה להקים ועדת משנה. זה הסדר, זאת הפרוצדורה. </w:t>
      </w:r>
    </w:p>
    <w:p w14:paraId="0D898416" w14:textId="77777777" w:rsidR="003811C8" w:rsidRPr="003811C8" w:rsidRDefault="003811C8" w:rsidP="003811C8">
      <w:pPr>
        <w:bidi/>
        <w:jc w:val="both"/>
        <w:rPr>
          <w:rFonts w:cs="David" w:hint="cs"/>
          <w:rtl/>
        </w:rPr>
      </w:pPr>
    </w:p>
    <w:p w14:paraId="6F9CFFC1" w14:textId="77777777" w:rsidR="003811C8" w:rsidRPr="003811C8" w:rsidRDefault="003811C8" w:rsidP="003811C8">
      <w:pPr>
        <w:bidi/>
        <w:jc w:val="both"/>
        <w:rPr>
          <w:rFonts w:cs="David" w:hint="cs"/>
          <w:rtl/>
        </w:rPr>
      </w:pPr>
      <w:r w:rsidRPr="003811C8">
        <w:rPr>
          <w:rFonts w:cs="David" w:hint="cs"/>
          <w:rtl/>
        </w:rPr>
        <w:tab/>
        <w:t xml:space="preserve">על סדר-היום כרגע הצעה שלך. במידה שיתמכו חברי הכנסת </w:t>
      </w:r>
      <w:r w:rsidRPr="003811C8">
        <w:rPr>
          <w:rFonts w:cs="David"/>
          <w:rtl/>
        </w:rPr>
        <w:t>–</w:t>
      </w:r>
      <w:r w:rsidRPr="003811C8">
        <w:rPr>
          <w:rFonts w:cs="David" w:hint="cs"/>
          <w:rtl/>
        </w:rPr>
        <w:t xml:space="preserve"> אנחנו נעלה את הנושא הזה למליאה ונקבע את שמות האנשים בוועדה ואת היושב-ראש שלה, נשתדל שזה יהיה בתיאום; אם לא יהיה בתיאום </w:t>
      </w:r>
      <w:r w:rsidRPr="003811C8">
        <w:rPr>
          <w:rFonts w:cs="David"/>
          <w:rtl/>
        </w:rPr>
        <w:t>–</w:t>
      </w:r>
      <w:r w:rsidRPr="003811C8">
        <w:rPr>
          <w:rFonts w:cs="David" w:hint="cs"/>
          <w:rtl/>
        </w:rPr>
        <w:t xml:space="preserve"> יהיה בצורה דורסנית. ישב פה חבר הכנסת גדעון סער, ישב פה חבר הכנסת בן-ששון, ואמרת לחבר הכנסת בן-ששון שהאישיות שלו נחשפה. אמרת זאת בדיון הקודם. </w:t>
      </w:r>
    </w:p>
    <w:p w14:paraId="750C7F0E"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7B73244F" w14:textId="77777777" w:rsidR="003811C8" w:rsidRPr="003811C8" w:rsidRDefault="003811C8" w:rsidP="003811C8">
      <w:pPr>
        <w:bidi/>
        <w:jc w:val="both"/>
        <w:rPr>
          <w:rFonts w:cs="David" w:hint="cs"/>
          <w:rtl/>
        </w:rPr>
      </w:pPr>
    </w:p>
    <w:p w14:paraId="0B44DE04" w14:textId="77777777" w:rsidR="003811C8" w:rsidRPr="003811C8" w:rsidRDefault="003811C8" w:rsidP="003811C8">
      <w:pPr>
        <w:bidi/>
        <w:jc w:val="both"/>
        <w:rPr>
          <w:rFonts w:cs="David" w:hint="cs"/>
          <w:rtl/>
        </w:rPr>
      </w:pPr>
      <w:r w:rsidRPr="003811C8">
        <w:rPr>
          <w:rFonts w:cs="David" w:hint="cs"/>
          <w:rtl/>
        </w:rPr>
        <w:tab/>
        <w:t xml:space="preserve"> נכון. מאז נחשפה עוד יותר היום, אבל היה סיכום. אמרו שעמדת הקואליציה ודרישה ממני, שוועדת הכנסת תאמר ליושב-ראש בן-ששון: תקים ועדת משנה, תסכים שהמציע יהיה יושב-ראש. אז אמרו: אבל </w:t>
      </w:r>
      <w:proofErr w:type="spellStart"/>
      <w:r w:rsidRPr="003811C8">
        <w:rPr>
          <w:rFonts w:cs="David" w:hint="cs"/>
          <w:rtl/>
        </w:rPr>
        <w:t>אחמד</w:t>
      </w:r>
      <w:proofErr w:type="spellEnd"/>
      <w:r w:rsidRPr="003811C8">
        <w:rPr>
          <w:rFonts w:cs="David" w:hint="cs"/>
          <w:rtl/>
        </w:rPr>
        <w:t xml:space="preserve"> טיבי הוא לא חבר ועדה. </w:t>
      </w:r>
    </w:p>
    <w:p w14:paraId="6C0607E8"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E6A41EC" w14:textId="77777777" w:rsidR="003811C8" w:rsidRPr="003811C8" w:rsidRDefault="003811C8" w:rsidP="003811C8">
      <w:pPr>
        <w:pStyle w:val="Heading5"/>
        <w:rPr>
          <w:rFonts w:hint="cs"/>
          <w:sz w:val="24"/>
          <w:rtl/>
        </w:rPr>
      </w:pPr>
    </w:p>
    <w:p w14:paraId="0D6FD148" w14:textId="77777777" w:rsidR="003811C8" w:rsidRPr="003811C8" w:rsidRDefault="003811C8" w:rsidP="003811C8">
      <w:pPr>
        <w:bidi/>
        <w:jc w:val="both"/>
        <w:rPr>
          <w:rFonts w:cs="David" w:hint="cs"/>
          <w:rtl/>
        </w:rPr>
      </w:pPr>
      <w:r w:rsidRPr="003811C8">
        <w:rPr>
          <w:rFonts w:cs="David" w:hint="cs"/>
          <w:rtl/>
        </w:rPr>
        <w:tab/>
        <w:t xml:space="preserve">אבל זאת לא החלטה של ועדת הכנסת. </w:t>
      </w:r>
    </w:p>
    <w:p w14:paraId="15BC62C4"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7725C819" w14:textId="77777777" w:rsidR="003811C8" w:rsidRPr="003811C8" w:rsidRDefault="003811C8" w:rsidP="003811C8">
      <w:pPr>
        <w:bidi/>
        <w:jc w:val="both"/>
        <w:rPr>
          <w:rFonts w:cs="David" w:hint="cs"/>
          <w:rtl/>
        </w:rPr>
      </w:pPr>
    </w:p>
    <w:p w14:paraId="7F7A718C" w14:textId="77777777" w:rsidR="003811C8" w:rsidRPr="003811C8" w:rsidRDefault="003811C8" w:rsidP="003811C8">
      <w:pPr>
        <w:bidi/>
        <w:jc w:val="both"/>
        <w:rPr>
          <w:rFonts w:cs="David" w:hint="cs"/>
          <w:rtl/>
        </w:rPr>
      </w:pPr>
      <w:r w:rsidRPr="003811C8">
        <w:rPr>
          <w:rFonts w:cs="David" w:hint="cs"/>
          <w:rtl/>
        </w:rPr>
        <w:tab/>
        <w:t xml:space="preserve"> אבל היא יכולה לפנות. </w:t>
      </w:r>
    </w:p>
    <w:p w14:paraId="1762FB7A" w14:textId="77777777" w:rsidR="003811C8" w:rsidRPr="003811C8" w:rsidRDefault="003811C8" w:rsidP="003811C8">
      <w:pPr>
        <w:bidi/>
        <w:jc w:val="both"/>
        <w:rPr>
          <w:rFonts w:cs="David" w:hint="cs"/>
          <w:rtl/>
        </w:rPr>
      </w:pPr>
    </w:p>
    <w:p w14:paraId="4B563549" w14:textId="77777777" w:rsidR="003811C8" w:rsidRPr="003811C8" w:rsidRDefault="003811C8" w:rsidP="003811C8">
      <w:pPr>
        <w:pStyle w:val="Heading5"/>
        <w:rPr>
          <w:rFonts w:hint="cs"/>
          <w:sz w:val="24"/>
          <w:rtl/>
        </w:rPr>
      </w:pP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454713AD" w14:textId="77777777" w:rsidR="003811C8" w:rsidRPr="003811C8" w:rsidRDefault="003811C8" w:rsidP="003811C8">
      <w:pPr>
        <w:pStyle w:val="Heading5"/>
        <w:rPr>
          <w:rFonts w:hint="cs"/>
          <w:sz w:val="24"/>
          <w:rtl/>
        </w:rPr>
      </w:pPr>
    </w:p>
    <w:p w14:paraId="52CAABBD" w14:textId="77777777" w:rsidR="003811C8" w:rsidRPr="003811C8" w:rsidRDefault="003811C8" w:rsidP="003811C8">
      <w:pPr>
        <w:bidi/>
        <w:jc w:val="both"/>
        <w:rPr>
          <w:rFonts w:cs="David" w:hint="cs"/>
          <w:rtl/>
        </w:rPr>
      </w:pPr>
      <w:r w:rsidRPr="003811C8">
        <w:rPr>
          <w:rFonts w:cs="David" w:hint="cs"/>
          <w:rtl/>
        </w:rPr>
        <w:tab/>
        <w:t xml:space="preserve"> לפנות?</w:t>
      </w:r>
    </w:p>
    <w:p w14:paraId="442B4DF9"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4C5B1AE7" w14:textId="77777777" w:rsidR="003811C8" w:rsidRPr="003811C8" w:rsidRDefault="003811C8" w:rsidP="003811C8">
      <w:pPr>
        <w:bidi/>
        <w:jc w:val="both"/>
        <w:rPr>
          <w:rFonts w:cs="David" w:hint="cs"/>
          <w:rtl/>
        </w:rPr>
      </w:pPr>
    </w:p>
    <w:p w14:paraId="5E23FAC4" w14:textId="77777777" w:rsidR="003811C8" w:rsidRPr="003811C8" w:rsidRDefault="003811C8" w:rsidP="003811C8">
      <w:pPr>
        <w:bidi/>
        <w:jc w:val="both"/>
        <w:rPr>
          <w:rFonts w:cs="David" w:hint="cs"/>
          <w:rtl/>
        </w:rPr>
      </w:pPr>
      <w:r w:rsidRPr="003811C8">
        <w:rPr>
          <w:rFonts w:cs="David" w:hint="cs"/>
          <w:rtl/>
        </w:rPr>
        <w:tab/>
        <w:t>והוא יתחייב כאן. אתה יודע מה, אני לא מאמין ליושב-ראש ועדת חוקה, אני לא מאמין לו. זאת הסיבה.</w:t>
      </w:r>
    </w:p>
    <w:p w14:paraId="25580BCB"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3DC93560" w14:textId="77777777" w:rsidR="003811C8" w:rsidRPr="003811C8" w:rsidRDefault="003811C8" w:rsidP="003811C8">
      <w:pPr>
        <w:pStyle w:val="Heading5"/>
        <w:rPr>
          <w:rFonts w:hint="cs"/>
          <w:sz w:val="24"/>
          <w:rtl/>
        </w:rPr>
      </w:pPr>
    </w:p>
    <w:p w14:paraId="6B117A6A" w14:textId="77777777" w:rsidR="003811C8" w:rsidRPr="003811C8" w:rsidRDefault="003811C8" w:rsidP="003811C8">
      <w:pPr>
        <w:bidi/>
        <w:jc w:val="both"/>
        <w:rPr>
          <w:rFonts w:cs="David" w:hint="cs"/>
          <w:rtl/>
        </w:rPr>
      </w:pPr>
      <w:r w:rsidRPr="003811C8">
        <w:rPr>
          <w:rFonts w:cs="David" w:hint="cs"/>
          <w:rtl/>
        </w:rPr>
        <w:tab/>
        <w:t xml:space="preserve"> גם אני לא.</w:t>
      </w:r>
    </w:p>
    <w:p w14:paraId="18922CD8"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ACF2985" w14:textId="77777777" w:rsidR="003811C8" w:rsidRPr="003811C8" w:rsidRDefault="003811C8" w:rsidP="003811C8">
      <w:pPr>
        <w:bidi/>
        <w:jc w:val="both"/>
        <w:rPr>
          <w:rFonts w:cs="David" w:hint="cs"/>
          <w:rtl/>
        </w:rPr>
      </w:pPr>
    </w:p>
    <w:p w14:paraId="38789EFF" w14:textId="77777777" w:rsidR="003811C8" w:rsidRPr="003811C8" w:rsidRDefault="003811C8" w:rsidP="003811C8">
      <w:pPr>
        <w:bidi/>
        <w:jc w:val="both"/>
        <w:rPr>
          <w:rFonts w:cs="David" w:hint="cs"/>
          <w:rtl/>
        </w:rPr>
      </w:pPr>
      <w:r w:rsidRPr="003811C8">
        <w:rPr>
          <w:rFonts w:cs="David" w:hint="cs"/>
          <w:rtl/>
        </w:rPr>
        <w:tab/>
        <w:t>רבותי, יושב-ראש ועדת חוקה לא נמצא פה, הוא לא יכול להגיב, לכן אני מבקש לא לעבור לנושאים אישיים.</w:t>
      </w:r>
    </w:p>
    <w:p w14:paraId="067861A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346DBF2" w14:textId="77777777" w:rsidR="003811C8" w:rsidRPr="003811C8" w:rsidRDefault="003811C8" w:rsidP="003811C8">
      <w:pPr>
        <w:bidi/>
        <w:jc w:val="both"/>
        <w:rPr>
          <w:rFonts w:cs="David" w:hint="cs"/>
          <w:rtl/>
        </w:rPr>
      </w:pPr>
    </w:p>
    <w:p w14:paraId="6070A70F" w14:textId="77777777" w:rsidR="003811C8" w:rsidRPr="003811C8" w:rsidRDefault="003811C8" w:rsidP="003811C8">
      <w:pPr>
        <w:bidi/>
        <w:jc w:val="both"/>
        <w:rPr>
          <w:rFonts w:cs="David" w:hint="cs"/>
          <w:rtl/>
        </w:rPr>
      </w:pPr>
      <w:r w:rsidRPr="003811C8">
        <w:rPr>
          <w:rFonts w:cs="David" w:hint="cs"/>
          <w:rtl/>
        </w:rPr>
        <w:tab/>
        <w:t>אני מאמין לו לחלוטין. מה זה אתה לא מאמין? אז מה אם אתה לא מאמין?</w:t>
      </w:r>
    </w:p>
    <w:p w14:paraId="5CC5C39D"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29EE3DB8" w14:textId="77777777" w:rsidR="003811C8" w:rsidRPr="003811C8" w:rsidRDefault="003811C8" w:rsidP="003811C8">
      <w:pPr>
        <w:bidi/>
        <w:jc w:val="both"/>
        <w:rPr>
          <w:rFonts w:cs="David" w:hint="cs"/>
          <w:rtl/>
        </w:rPr>
      </w:pPr>
    </w:p>
    <w:p w14:paraId="33C293F6" w14:textId="77777777" w:rsidR="003811C8" w:rsidRPr="003811C8" w:rsidRDefault="003811C8" w:rsidP="003811C8">
      <w:pPr>
        <w:bidi/>
        <w:jc w:val="both"/>
        <w:rPr>
          <w:rFonts w:cs="David" w:hint="cs"/>
          <w:rtl/>
        </w:rPr>
      </w:pPr>
      <w:r w:rsidRPr="003811C8">
        <w:rPr>
          <w:rFonts w:cs="David" w:hint="cs"/>
          <w:rtl/>
        </w:rPr>
        <w:tab/>
        <w:t xml:space="preserve"> אני רוצה שהוא יתחייב.</w:t>
      </w:r>
    </w:p>
    <w:p w14:paraId="4AB30F3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525BC2CA" w14:textId="77777777" w:rsidR="003811C8" w:rsidRPr="003811C8" w:rsidRDefault="003811C8" w:rsidP="003811C8">
      <w:pPr>
        <w:bidi/>
        <w:jc w:val="both"/>
        <w:rPr>
          <w:rFonts w:cs="David" w:hint="cs"/>
          <w:rtl/>
        </w:rPr>
      </w:pPr>
    </w:p>
    <w:p w14:paraId="254CAB5B" w14:textId="77777777" w:rsidR="003811C8" w:rsidRPr="003811C8" w:rsidRDefault="003811C8" w:rsidP="003811C8">
      <w:pPr>
        <w:bidi/>
        <w:jc w:val="both"/>
        <w:rPr>
          <w:rFonts w:cs="David" w:hint="cs"/>
          <w:rtl/>
        </w:rPr>
      </w:pPr>
      <w:r w:rsidRPr="003811C8">
        <w:rPr>
          <w:rFonts w:cs="David" w:hint="cs"/>
          <w:rtl/>
        </w:rPr>
        <w:tab/>
        <w:t xml:space="preserve"> הוא לא צריך להתחייב. אני פה, כרגע על סדר-היום ההצבעה שלך.</w:t>
      </w:r>
    </w:p>
    <w:p w14:paraId="09569216" w14:textId="77777777" w:rsidR="003811C8" w:rsidRPr="003811C8" w:rsidRDefault="003811C8" w:rsidP="003811C8">
      <w:pPr>
        <w:bidi/>
        <w:jc w:val="both"/>
        <w:rPr>
          <w:rFonts w:cs="David" w:hint="cs"/>
          <w:rtl/>
        </w:rPr>
      </w:pPr>
      <w:r w:rsidRPr="003811C8">
        <w:rPr>
          <w:rFonts w:cs="David" w:hint="cs"/>
          <w:rtl/>
        </w:rPr>
        <w:t xml:space="preserve"> </w:t>
      </w:r>
    </w:p>
    <w:p w14:paraId="592F092B" w14:textId="77777777" w:rsidR="003811C8" w:rsidRPr="003811C8" w:rsidRDefault="003811C8" w:rsidP="003811C8">
      <w:pPr>
        <w:bidi/>
        <w:jc w:val="both"/>
        <w:rPr>
          <w:rFonts w:cs="David" w:hint="cs"/>
          <w:rtl/>
        </w:rPr>
      </w:pPr>
      <w:r w:rsidRPr="003811C8">
        <w:rPr>
          <w:rFonts w:cs="David" w:hint="cs"/>
          <w:u w:val="single"/>
          <w:rtl/>
        </w:rPr>
        <w:t>היו"ר דוד טל:</w:t>
      </w:r>
    </w:p>
    <w:p w14:paraId="7C7F92C8" w14:textId="77777777" w:rsidR="003811C8" w:rsidRPr="003811C8" w:rsidRDefault="003811C8" w:rsidP="003811C8">
      <w:pPr>
        <w:bidi/>
        <w:jc w:val="both"/>
        <w:rPr>
          <w:rFonts w:cs="David" w:hint="cs"/>
          <w:rtl/>
        </w:rPr>
      </w:pPr>
    </w:p>
    <w:p w14:paraId="452EEC88" w14:textId="77777777" w:rsidR="003811C8" w:rsidRPr="003811C8" w:rsidRDefault="003811C8" w:rsidP="003811C8">
      <w:pPr>
        <w:bidi/>
        <w:jc w:val="both"/>
        <w:rPr>
          <w:rFonts w:cs="David" w:hint="cs"/>
          <w:rtl/>
        </w:rPr>
      </w:pPr>
      <w:r w:rsidRPr="003811C8">
        <w:rPr>
          <w:rFonts w:cs="David" w:hint="cs"/>
          <w:rtl/>
        </w:rPr>
        <w:tab/>
        <w:t xml:space="preserve">חבר הכנסת </w:t>
      </w:r>
      <w:proofErr w:type="spellStart"/>
      <w:r w:rsidRPr="003811C8">
        <w:rPr>
          <w:rFonts w:cs="David" w:hint="cs"/>
          <w:rtl/>
        </w:rPr>
        <w:t>אפללו</w:t>
      </w:r>
      <w:proofErr w:type="spellEnd"/>
      <w:r w:rsidRPr="003811C8">
        <w:rPr>
          <w:rFonts w:cs="David" w:hint="cs"/>
          <w:rtl/>
        </w:rPr>
        <w:t xml:space="preserve">, עכשיו חברת הכנסת </w:t>
      </w:r>
      <w:proofErr w:type="spellStart"/>
      <w:r w:rsidRPr="003811C8">
        <w:rPr>
          <w:rFonts w:cs="David" w:hint="cs"/>
          <w:rtl/>
        </w:rPr>
        <w:t>גלאון</w:t>
      </w:r>
      <w:proofErr w:type="spellEnd"/>
      <w:r w:rsidRPr="003811C8">
        <w:rPr>
          <w:rFonts w:cs="David" w:hint="cs"/>
          <w:rtl/>
        </w:rPr>
        <w:t xml:space="preserve"> מדברת. </w:t>
      </w:r>
    </w:p>
    <w:p w14:paraId="3434EA3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6D09D40F" w14:textId="77777777" w:rsidR="003811C8" w:rsidRPr="003811C8" w:rsidRDefault="003811C8" w:rsidP="003811C8">
      <w:pPr>
        <w:bidi/>
        <w:jc w:val="both"/>
        <w:rPr>
          <w:rFonts w:cs="David" w:hint="cs"/>
          <w:rtl/>
        </w:rPr>
      </w:pPr>
      <w:r w:rsidRPr="003811C8">
        <w:rPr>
          <w:rFonts w:cs="David" w:hint="cs"/>
          <w:rtl/>
        </w:rPr>
        <w:tab/>
      </w:r>
    </w:p>
    <w:p w14:paraId="2D19375D" w14:textId="77777777" w:rsidR="003811C8" w:rsidRPr="003811C8" w:rsidRDefault="003811C8" w:rsidP="003811C8">
      <w:pPr>
        <w:bidi/>
        <w:jc w:val="both"/>
        <w:rPr>
          <w:rFonts w:cs="David" w:hint="cs"/>
          <w:rtl/>
        </w:rPr>
      </w:pPr>
      <w:r w:rsidRPr="003811C8">
        <w:rPr>
          <w:rFonts w:cs="David" w:hint="cs"/>
          <w:rtl/>
        </w:rPr>
        <w:tab/>
        <w:t xml:space="preserve">אדוני היושב-ראש, ברשותך, שתי הערות </w:t>
      </w:r>
      <w:r w:rsidRPr="003811C8">
        <w:rPr>
          <w:rFonts w:cs="David"/>
          <w:rtl/>
        </w:rPr>
        <w:t>–</w:t>
      </w:r>
      <w:r w:rsidRPr="003811C8">
        <w:rPr>
          <w:rFonts w:cs="David" w:hint="cs"/>
          <w:rtl/>
        </w:rPr>
        <w:t xml:space="preserve"> אחת לפרוצדורה ואחת למהות. לפני כמה חודשים </w:t>
      </w:r>
      <w:proofErr w:type="spellStart"/>
      <w:r w:rsidRPr="003811C8">
        <w:rPr>
          <w:rFonts w:cs="David" w:hint="cs"/>
          <w:rtl/>
        </w:rPr>
        <w:t>היתה</w:t>
      </w:r>
      <w:proofErr w:type="spellEnd"/>
      <w:r w:rsidRPr="003811C8">
        <w:rPr>
          <w:rFonts w:cs="David" w:hint="cs"/>
          <w:rtl/>
        </w:rPr>
        <w:t xml:space="preserve"> כאן ישיבה סוערת. נכון </w:t>
      </w:r>
      <w:proofErr w:type="spellStart"/>
      <w:r w:rsidRPr="003811C8">
        <w:rPr>
          <w:rFonts w:cs="David" w:hint="cs"/>
          <w:rtl/>
        </w:rPr>
        <w:t>שהיתה</w:t>
      </w:r>
      <w:proofErr w:type="spellEnd"/>
      <w:r w:rsidRPr="003811C8">
        <w:rPr>
          <w:rFonts w:cs="David" w:hint="cs"/>
          <w:rtl/>
        </w:rPr>
        <w:t xml:space="preserve"> יושבת-ראש אחרת של הוועדה, והיה יושב-ראש קואליציה אחר.</w:t>
      </w:r>
    </w:p>
    <w:p w14:paraId="3B6DC4A0" w14:textId="77777777" w:rsidR="003811C8" w:rsidRPr="003811C8" w:rsidRDefault="003811C8" w:rsidP="003811C8">
      <w:pPr>
        <w:bidi/>
        <w:jc w:val="both"/>
        <w:rPr>
          <w:rFonts w:cs="David" w:hint="cs"/>
          <w:rtl/>
        </w:rPr>
      </w:pPr>
    </w:p>
    <w:p w14:paraId="7D1CFFCB" w14:textId="77777777" w:rsidR="003811C8" w:rsidRPr="003811C8" w:rsidRDefault="003811C8" w:rsidP="003811C8">
      <w:pPr>
        <w:bidi/>
        <w:jc w:val="both"/>
        <w:rPr>
          <w:rFonts w:cs="David" w:hint="cs"/>
          <w:rtl/>
        </w:rPr>
      </w:pPr>
      <w:r w:rsidRPr="003811C8">
        <w:rPr>
          <w:rFonts w:cs="David" w:hint="cs"/>
          <w:rtl/>
        </w:rPr>
        <w:tab/>
        <w:t xml:space="preserve">כמו שאמרתי קודם, הכנסת הזאת לא יכולה להתנהל </w:t>
      </w:r>
      <w:r w:rsidRPr="003811C8">
        <w:rPr>
          <w:rFonts w:cs="David"/>
          <w:rtl/>
        </w:rPr>
        <w:t>–</w:t>
      </w:r>
      <w:r w:rsidRPr="003811C8">
        <w:rPr>
          <w:rFonts w:cs="David" w:hint="cs"/>
          <w:rtl/>
        </w:rPr>
        <w:t xml:space="preserve"> בנושאים העקרוניים שלה </w:t>
      </w:r>
      <w:r w:rsidRPr="003811C8">
        <w:rPr>
          <w:rFonts w:cs="David"/>
          <w:rtl/>
        </w:rPr>
        <w:t>–</w:t>
      </w:r>
      <w:r w:rsidRPr="003811C8">
        <w:rPr>
          <w:rFonts w:cs="David" w:hint="cs"/>
          <w:rtl/>
        </w:rPr>
        <w:t xml:space="preserve"> על-פי  יושבי-ראש הוועדות המתחלפים. </w:t>
      </w:r>
    </w:p>
    <w:p w14:paraId="5C8E0E7F" w14:textId="77777777" w:rsidR="003811C8" w:rsidRPr="003811C8" w:rsidRDefault="003811C8" w:rsidP="003811C8">
      <w:pPr>
        <w:bidi/>
        <w:jc w:val="both"/>
        <w:rPr>
          <w:rFonts w:cs="David" w:hint="cs"/>
          <w:rtl/>
        </w:rPr>
      </w:pPr>
    </w:p>
    <w:p w14:paraId="50CF12CD" w14:textId="77777777" w:rsidR="003811C8" w:rsidRPr="003811C8" w:rsidRDefault="003811C8" w:rsidP="003811C8">
      <w:pPr>
        <w:bidi/>
        <w:jc w:val="both"/>
        <w:rPr>
          <w:rFonts w:cs="David" w:hint="cs"/>
          <w:rtl/>
        </w:rPr>
      </w:pPr>
      <w:r w:rsidRPr="003811C8">
        <w:rPr>
          <w:rFonts w:cs="David" w:hint="cs"/>
          <w:rtl/>
        </w:rPr>
        <w:tab/>
        <w:t xml:space="preserve">היה כאן דיון סוער בפעם הקודמת. התקבלה כאן הצעת פשרה כלשהי. נכון שהיושבת-ראש </w:t>
      </w:r>
      <w:proofErr w:type="spellStart"/>
      <w:r w:rsidRPr="003811C8">
        <w:rPr>
          <w:rFonts w:cs="David" w:hint="cs"/>
          <w:rtl/>
        </w:rPr>
        <w:t>היתה</w:t>
      </w:r>
      <w:proofErr w:type="spellEnd"/>
      <w:r w:rsidRPr="003811C8">
        <w:rPr>
          <w:rFonts w:cs="David" w:hint="cs"/>
          <w:rtl/>
        </w:rPr>
        <w:t xml:space="preserve"> רוחמה אברהם, ויושב-ראש הקואליציה היה מישהו אחר. </w:t>
      </w:r>
    </w:p>
    <w:p w14:paraId="33111532" w14:textId="77777777" w:rsidR="003811C8" w:rsidRPr="003811C8" w:rsidRDefault="003811C8" w:rsidP="003811C8">
      <w:pPr>
        <w:bidi/>
        <w:ind w:firstLine="567"/>
        <w:jc w:val="both"/>
        <w:rPr>
          <w:rFonts w:cs="David"/>
          <w:u w:val="single"/>
          <w:rtl/>
        </w:rPr>
      </w:pPr>
      <w:r w:rsidRPr="003811C8">
        <w:rPr>
          <w:rFonts w:cs="David"/>
          <w:rtl/>
        </w:rPr>
        <w:br/>
      </w:r>
    </w:p>
    <w:p w14:paraId="3166E706" w14:textId="77777777" w:rsidR="003811C8" w:rsidRPr="003811C8" w:rsidRDefault="003811C8" w:rsidP="003811C8">
      <w:pPr>
        <w:bidi/>
        <w:jc w:val="both"/>
        <w:rPr>
          <w:rFonts w:cs="David" w:hint="cs"/>
          <w:rtl/>
        </w:rPr>
      </w:pPr>
      <w:r w:rsidRPr="003811C8">
        <w:rPr>
          <w:rFonts w:cs="David"/>
          <w:u w:val="single"/>
          <w:rtl/>
        </w:rPr>
        <w:br w:type="page"/>
      </w:r>
      <w:r w:rsidRPr="003811C8">
        <w:rPr>
          <w:rFonts w:cs="David" w:hint="cs"/>
          <w:u w:val="single"/>
          <w:rtl/>
        </w:rPr>
        <w:t>היו"ר דוד טל:</w:t>
      </w:r>
    </w:p>
    <w:p w14:paraId="53B98C13" w14:textId="77777777" w:rsidR="003811C8" w:rsidRPr="003811C8" w:rsidRDefault="003811C8" w:rsidP="003811C8">
      <w:pPr>
        <w:bidi/>
        <w:jc w:val="both"/>
        <w:rPr>
          <w:rFonts w:cs="David" w:hint="cs"/>
          <w:rtl/>
        </w:rPr>
      </w:pPr>
    </w:p>
    <w:p w14:paraId="103F85E7" w14:textId="77777777" w:rsidR="003811C8" w:rsidRPr="003811C8" w:rsidRDefault="003811C8" w:rsidP="003811C8">
      <w:pPr>
        <w:bidi/>
        <w:jc w:val="both"/>
        <w:rPr>
          <w:rFonts w:cs="David" w:hint="cs"/>
          <w:rtl/>
        </w:rPr>
      </w:pPr>
      <w:r w:rsidRPr="003811C8">
        <w:rPr>
          <w:rFonts w:cs="David" w:hint="cs"/>
          <w:rtl/>
        </w:rPr>
        <w:tab/>
        <w:t>מקדימה.</w:t>
      </w:r>
    </w:p>
    <w:p w14:paraId="7000AFF4"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656B16F4" w14:textId="77777777" w:rsidR="003811C8" w:rsidRPr="003811C8" w:rsidRDefault="003811C8" w:rsidP="003811C8">
      <w:pPr>
        <w:bidi/>
        <w:jc w:val="both"/>
        <w:rPr>
          <w:rFonts w:cs="David" w:hint="cs"/>
          <w:rtl/>
        </w:rPr>
      </w:pPr>
    </w:p>
    <w:p w14:paraId="585C7D75" w14:textId="77777777" w:rsidR="003811C8" w:rsidRPr="003811C8" w:rsidRDefault="003811C8" w:rsidP="003811C8">
      <w:pPr>
        <w:bidi/>
        <w:jc w:val="both"/>
        <w:rPr>
          <w:rFonts w:cs="David" w:hint="cs"/>
          <w:rtl/>
        </w:rPr>
      </w:pPr>
      <w:r w:rsidRPr="003811C8">
        <w:rPr>
          <w:rFonts w:cs="David" w:hint="cs"/>
          <w:rtl/>
        </w:rPr>
        <w:tab/>
        <w:t xml:space="preserve"> מקדימה, כולם מקדימה. על זה בוכה הנביא, וזה מה יש.</w:t>
      </w:r>
    </w:p>
    <w:p w14:paraId="6F45E424"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674E35D5" w14:textId="77777777" w:rsidR="003811C8" w:rsidRPr="003811C8" w:rsidRDefault="003811C8" w:rsidP="003811C8">
      <w:pPr>
        <w:bidi/>
        <w:jc w:val="both"/>
        <w:rPr>
          <w:rFonts w:cs="David" w:hint="cs"/>
          <w:rtl/>
        </w:rPr>
      </w:pPr>
    </w:p>
    <w:p w14:paraId="3E7416DA" w14:textId="77777777" w:rsidR="003811C8" w:rsidRPr="003811C8" w:rsidRDefault="003811C8" w:rsidP="003811C8">
      <w:pPr>
        <w:bidi/>
        <w:jc w:val="both"/>
        <w:rPr>
          <w:rFonts w:cs="David" w:hint="cs"/>
          <w:rtl/>
        </w:rPr>
      </w:pPr>
      <w:r w:rsidRPr="003811C8">
        <w:rPr>
          <w:rFonts w:cs="David" w:hint="cs"/>
          <w:rtl/>
        </w:rPr>
        <w:tab/>
        <w:t xml:space="preserve"> לא. חבר הכנסת יעקב </w:t>
      </w:r>
      <w:proofErr w:type="spellStart"/>
      <w:r w:rsidRPr="003811C8">
        <w:rPr>
          <w:rFonts w:cs="David" w:hint="cs"/>
          <w:rtl/>
        </w:rPr>
        <w:t>מרגי</w:t>
      </w:r>
      <w:proofErr w:type="spellEnd"/>
      <w:r w:rsidRPr="003811C8">
        <w:rPr>
          <w:rFonts w:cs="David" w:hint="cs"/>
          <w:rtl/>
        </w:rPr>
        <w:t xml:space="preserve"> היה היושב-ראש, והיא </w:t>
      </w:r>
      <w:proofErr w:type="spellStart"/>
      <w:r w:rsidRPr="003811C8">
        <w:rPr>
          <w:rFonts w:cs="David" w:hint="cs"/>
          <w:rtl/>
        </w:rPr>
        <w:t>היתה</w:t>
      </w:r>
      <w:proofErr w:type="spellEnd"/>
      <w:r w:rsidRPr="003811C8">
        <w:rPr>
          <w:rFonts w:cs="David" w:hint="cs"/>
          <w:rtl/>
        </w:rPr>
        <w:t xml:space="preserve"> השרה המקשרת. </w:t>
      </w:r>
    </w:p>
    <w:p w14:paraId="069D874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יעקב </w:t>
      </w:r>
      <w:proofErr w:type="spellStart"/>
      <w:r w:rsidRPr="003811C8">
        <w:rPr>
          <w:rFonts w:cs="David" w:hint="cs"/>
          <w:u w:val="single"/>
          <w:rtl/>
        </w:rPr>
        <w:t>מרגי</w:t>
      </w:r>
      <w:proofErr w:type="spellEnd"/>
      <w:r w:rsidRPr="003811C8">
        <w:rPr>
          <w:rFonts w:cs="David" w:hint="cs"/>
          <w:u w:val="single"/>
          <w:rtl/>
        </w:rPr>
        <w:t>:</w:t>
      </w:r>
    </w:p>
    <w:p w14:paraId="645C9A91" w14:textId="77777777" w:rsidR="003811C8" w:rsidRPr="003811C8" w:rsidRDefault="003811C8" w:rsidP="003811C8">
      <w:pPr>
        <w:bidi/>
        <w:jc w:val="both"/>
        <w:rPr>
          <w:rFonts w:cs="David" w:hint="cs"/>
          <w:rtl/>
        </w:rPr>
      </w:pPr>
    </w:p>
    <w:p w14:paraId="4FA2A7B5" w14:textId="77777777" w:rsidR="003811C8" w:rsidRPr="003811C8" w:rsidRDefault="003811C8" w:rsidP="003811C8">
      <w:pPr>
        <w:bidi/>
        <w:jc w:val="both"/>
        <w:rPr>
          <w:rFonts w:cs="David" w:hint="cs"/>
          <w:rtl/>
        </w:rPr>
      </w:pPr>
      <w:r w:rsidRPr="003811C8">
        <w:rPr>
          <w:rFonts w:cs="David" w:hint="cs"/>
          <w:rtl/>
        </w:rPr>
        <w:tab/>
        <w:t xml:space="preserve"> אני לא רציתי ללחוץ, שלא - - -</w:t>
      </w:r>
    </w:p>
    <w:p w14:paraId="2E08AE5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1E14DC15" w14:textId="77777777" w:rsidR="003811C8" w:rsidRPr="003811C8" w:rsidRDefault="003811C8" w:rsidP="003811C8">
      <w:pPr>
        <w:bidi/>
        <w:jc w:val="both"/>
        <w:rPr>
          <w:rFonts w:cs="David" w:hint="cs"/>
          <w:rtl/>
        </w:rPr>
      </w:pPr>
    </w:p>
    <w:p w14:paraId="214BC602" w14:textId="77777777" w:rsidR="003811C8" w:rsidRPr="003811C8" w:rsidRDefault="003811C8" w:rsidP="003811C8">
      <w:pPr>
        <w:bidi/>
        <w:jc w:val="both"/>
        <w:rPr>
          <w:rFonts w:cs="David" w:hint="cs"/>
          <w:rtl/>
        </w:rPr>
      </w:pPr>
      <w:r w:rsidRPr="003811C8">
        <w:rPr>
          <w:rFonts w:cs="David" w:hint="cs"/>
          <w:rtl/>
        </w:rPr>
        <w:tab/>
        <w:t xml:space="preserve"> סליחה, אדוני חבר הכנסת </w:t>
      </w:r>
      <w:proofErr w:type="spellStart"/>
      <w:r w:rsidRPr="003811C8">
        <w:rPr>
          <w:rFonts w:cs="David" w:hint="cs"/>
          <w:rtl/>
        </w:rPr>
        <w:t>מרגי</w:t>
      </w:r>
      <w:proofErr w:type="spellEnd"/>
      <w:r w:rsidRPr="003811C8">
        <w:rPr>
          <w:rFonts w:cs="David" w:hint="cs"/>
          <w:rtl/>
        </w:rPr>
        <w:t xml:space="preserve">. מהקואליציה. ועדת הכנסת </w:t>
      </w:r>
      <w:r w:rsidRPr="003811C8">
        <w:rPr>
          <w:rFonts w:cs="David"/>
          <w:rtl/>
        </w:rPr>
        <w:t>–</w:t>
      </w:r>
      <w:r w:rsidRPr="003811C8">
        <w:rPr>
          <w:rFonts w:cs="David" w:hint="cs"/>
          <w:rtl/>
        </w:rPr>
        <w:t xml:space="preserve"> יש לה סמכות. ועדת הכנסת יכולה להמליץ. אם החברים שיושבים כאן רוצים "לקבור" את הדיון בנושא ייצוגם של אזרחי ישראל הערבים </w:t>
      </w:r>
      <w:r w:rsidRPr="003811C8">
        <w:rPr>
          <w:rFonts w:cs="David"/>
          <w:rtl/>
        </w:rPr>
        <w:t>–</w:t>
      </w:r>
      <w:r w:rsidRPr="003811C8">
        <w:rPr>
          <w:rFonts w:cs="David" w:hint="cs"/>
          <w:rtl/>
        </w:rPr>
        <w:t xml:space="preserve"> תגידו את זה על השולחן, תשימו את זה על השולחן, כל הקואליציה הזאת </w:t>
      </w:r>
      <w:r w:rsidRPr="003811C8">
        <w:rPr>
          <w:rFonts w:cs="David"/>
          <w:rtl/>
        </w:rPr>
        <w:t>–</w:t>
      </w:r>
      <w:r w:rsidRPr="003811C8">
        <w:rPr>
          <w:rFonts w:cs="David" w:hint="cs"/>
          <w:rtl/>
        </w:rPr>
        <w:t xml:space="preserve"> שתגיד.</w:t>
      </w:r>
    </w:p>
    <w:p w14:paraId="72F7ECED"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2C4934C3" w14:textId="77777777" w:rsidR="003811C8" w:rsidRPr="003811C8" w:rsidRDefault="003811C8" w:rsidP="003811C8">
      <w:pPr>
        <w:pStyle w:val="Heading5"/>
        <w:rPr>
          <w:rFonts w:hint="cs"/>
          <w:sz w:val="24"/>
          <w:rtl/>
        </w:rPr>
      </w:pPr>
    </w:p>
    <w:p w14:paraId="0F79EFA4" w14:textId="77777777" w:rsidR="003811C8" w:rsidRPr="003811C8" w:rsidRDefault="003811C8" w:rsidP="003811C8">
      <w:pPr>
        <w:bidi/>
        <w:jc w:val="both"/>
        <w:rPr>
          <w:rFonts w:cs="David" w:hint="cs"/>
          <w:rtl/>
        </w:rPr>
      </w:pPr>
      <w:r w:rsidRPr="003811C8">
        <w:rPr>
          <w:rFonts w:cs="David" w:hint="cs"/>
          <w:rtl/>
        </w:rPr>
        <w:tab/>
        <w:t xml:space="preserve"> התשובה היא לא. </w:t>
      </w:r>
    </w:p>
    <w:p w14:paraId="53EB0F0A"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7BACCFC4" w14:textId="77777777" w:rsidR="003811C8" w:rsidRPr="003811C8" w:rsidRDefault="003811C8" w:rsidP="003811C8">
      <w:pPr>
        <w:bidi/>
        <w:jc w:val="both"/>
        <w:rPr>
          <w:rFonts w:cs="David" w:hint="cs"/>
          <w:rtl/>
        </w:rPr>
      </w:pPr>
    </w:p>
    <w:p w14:paraId="2FAB89F1" w14:textId="77777777" w:rsidR="003811C8" w:rsidRPr="003811C8" w:rsidRDefault="003811C8" w:rsidP="003811C8">
      <w:pPr>
        <w:bidi/>
        <w:jc w:val="both"/>
        <w:rPr>
          <w:rFonts w:cs="David" w:hint="cs"/>
          <w:rtl/>
        </w:rPr>
      </w:pPr>
      <w:r w:rsidRPr="003811C8">
        <w:rPr>
          <w:rFonts w:cs="David" w:hint="cs"/>
          <w:rtl/>
        </w:rPr>
        <w:tab/>
        <w:t xml:space="preserve"> רגע.  לא סיימתי את המשפט. </w:t>
      </w:r>
    </w:p>
    <w:p w14:paraId="62D7A037"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יואל חסון:</w:t>
      </w:r>
    </w:p>
    <w:p w14:paraId="052A4AA1" w14:textId="77777777" w:rsidR="003811C8" w:rsidRPr="003811C8" w:rsidRDefault="003811C8" w:rsidP="003811C8">
      <w:pPr>
        <w:pStyle w:val="Heading5"/>
        <w:rPr>
          <w:rFonts w:hint="cs"/>
          <w:sz w:val="24"/>
          <w:rtl/>
        </w:rPr>
      </w:pPr>
    </w:p>
    <w:p w14:paraId="427DC480" w14:textId="77777777" w:rsidR="003811C8" w:rsidRPr="003811C8" w:rsidRDefault="003811C8" w:rsidP="003811C8">
      <w:pPr>
        <w:bidi/>
        <w:jc w:val="both"/>
        <w:rPr>
          <w:rFonts w:cs="David" w:hint="cs"/>
          <w:rtl/>
        </w:rPr>
      </w:pPr>
      <w:r w:rsidRPr="003811C8">
        <w:rPr>
          <w:rFonts w:cs="David" w:hint="cs"/>
          <w:rtl/>
        </w:rPr>
        <w:tab/>
        <w:t xml:space="preserve"> הקואליציה הזאת עשתה לערביי ישראל הרבה יותר מאשר את עשית בכל הקדנציה הזאת, בכל הקדנציות שלך בכנסת. </w:t>
      </w:r>
    </w:p>
    <w:p w14:paraId="6DE83D50"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0185059A" w14:textId="77777777" w:rsidR="003811C8" w:rsidRPr="003811C8" w:rsidRDefault="003811C8" w:rsidP="003811C8">
      <w:pPr>
        <w:bidi/>
        <w:jc w:val="both"/>
        <w:rPr>
          <w:rFonts w:cs="David" w:hint="cs"/>
          <w:rtl/>
        </w:rPr>
      </w:pPr>
    </w:p>
    <w:p w14:paraId="673488D5" w14:textId="77777777" w:rsidR="003811C8" w:rsidRPr="003811C8" w:rsidRDefault="003811C8" w:rsidP="003811C8">
      <w:pPr>
        <w:bidi/>
        <w:jc w:val="both"/>
        <w:rPr>
          <w:rFonts w:cs="David" w:hint="cs"/>
          <w:rtl/>
        </w:rPr>
      </w:pPr>
      <w:r w:rsidRPr="003811C8">
        <w:rPr>
          <w:rFonts w:cs="David" w:hint="cs"/>
          <w:rtl/>
        </w:rPr>
        <w:tab/>
        <w:t xml:space="preserve"> בסדר, שמענו אותך. </w:t>
      </w:r>
    </w:p>
    <w:p w14:paraId="657253CE"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יואל חסון:</w:t>
      </w:r>
    </w:p>
    <w:p w14:paraId="6E05F7E0" w14:textId="77777777" w:rsidR="003811C8" w:rsidRPr="003811C8" w:rsidRDefault="003811C8" w:rsidP="003811C8">
      <w:pPr>
        <w:pStyle w:val="Heading5"/>
        <w:rPr>
          <w:rFonts w:hint="cs"/>
          <w:sz w:val="24"/>
          <w:rtl/>
        </w:rPr>
      </w:pPr>
    </w:p>
    <w:p w14:paraId="760337BF" w14:textId="77777777" w:rsidR="003811C8" w:rsidRPr="003811C8" w:rsidRDefault="003811C8" w:rsidP="003811C8">
      <w:pPr>
        <w:bidi/>
        <w:jc w:val="both"/>
        <w:rPr>
          <w:rFonts w:cs="David" w:hint="cs"/>
          <w:rtl/>
        </w:rPr>
      </w:pPr>
      <w:r w:rsidRPr="003811C8">
        <w:rPr>
          <w:rFonts w:cs="David" w:hint="cs"/>
          <w:rtl/>
        </w:rPr>
        <w:tab/>
        <w:t xml:space="preserve">תאמיני לי. מכל מה שאת עשית. </w:t>
      </w:r>
    </w:p>
    <w:p w14:paraId="747E7F76"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33ECD36B" w14:textId="77777777" w:rsidR="003811C8" w:rsidRPr="003811C8" w:rsidRDefault="003811C8" w:rsidP="003811C8">
      <w:pPr>
        <w:bidi/>
        <w:jc w:val="both"/>
        <w:rPr>
          <w:rFonts w:cs="David" w:hint="cs"/>
          <w:rtl/>
        </w:rPr>
      </w:pPr>
    </w:p>
    <w:p w14:paraId="1F778BF6" w14:textId="77777777" w:rsidR="003811C8" w:rsidRPr="003811C8" w:rsidRDefault="003811C8" w:rsidP="003811C8">
      <w:pPr>
        <w:bidi/>
        <w:jc w:val="both"/>
        <w:rPr>
          <w:rFonts w:cs="David" w:hint="cs"/>
          <w:rtl/>
        </w:rPr>
      </w:pPr>
      <w:r w:rsidRPr="003811C8">
        <w:rPr>
          <w:rFonts w:cs="David" w:hint="cs"/>
          <w:rtl/>
        </w:rPr>
        <w:tab/>
        <w:t xml:space="preserve"> בסדר. </w:t>
      </w:r>
    </w:p>
    <w:p w14:paraId="484118E9"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465737F" w14:textId="77777777" w:rsidR="003811C8" w:rsidRPr="003811C8" w:rsidRDefault="003811C8" w:rsidP="003811C8">
      <w:pPr>
        <w:bidi/>
        <w:jc w:val="both"/>
        <w:rPr>
          <w:rFonts w:cs="David" w:hint="cs"/>
          <w:rtl/>
        </w:rPr>
      </w:pPr>
    </w:p>
    <w:p w14:paraId="430C823D" w14:textId="77777777" w:rsidR="003811C8" w:rsidRPr="003811C8" w:rsidRDefault="003811C8" w:rsidP="003811C8">
      <w:pPr>
        <w:bidi/>
        <w:jc w:val="both"/>
        <w:rPr>
          <w:rFonts w:cs="David" w:hint="cs"/>
          <w:rtl/>
        </w:rPr>
      </w:pPr>
      <w:r w:rsidRPr="003811C8">
        <w:rPr>
          <w:rFonts w:cs="David" w:hint="cs"/>
          <w:rtl/>
        </w:rPr>
        <w:tab/>
        <w:t>חבר הכנסת יואל חסון.</w:t>
      </w:r>
    </w:p>
    <w:p w14:paraId="51ED335A"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יואל חסון:</w:t>
      </w:r>
    </w:p>
    <w:p w14:paraId="13D7F1B1" w14:textId="77777777" w:rsidR="003811C8" w:rsidRPr="003811C8" w:rsidRDefault="003811C8" w:rsidP="003811C8">
      <w:pPr>
        <w:pStyle w:val="Heading5"/>
        <w:rPr>
          <w:rFonts w:hint="cs"/>
          <w:sz w:val="24"/>
          <w:rtl/>
        </w:rPr>
      </w:pPr>
    </w:p>
    <w:p w14:paraId="5E5FDFA7" w14:textId="77777777" w:rsidR="003811C8" w:rsidRPr="003811C8" w:rsidRDefault="003811C8" w:rsidP="003811C8">
      <w:pPr>
        <w:bidi/>
        <w:jc w:val="both"/>
        <w:rPr>
          <w:rFonts w:cs="David" w:hint="cs"/>
          <w:rtl/>
        </w:rPr>
      </w:pPr>
      <w:r w:rsidRPr="003811C8">
        <w:rPr>
          <w:rFonts w:cs="David" w:hint="cs"/>
          <w:rtl/>
        </w:rPr>
        <w:tab/>
        <w:t xml:space="preserve"> זה מה שיקדם את ערביי ישראל...</w:t>
      </w:r>
    </w:p>
    <w:p w14:paraId="1F13E708" w14:textId="77777777" w:rsidR="003811C8" w:rsidRPr="003811C8" w:rsidRDefault="003811C8" w:rsidP="003811C8">
      <w:pPr>
        <w:bidi/>
        <w:ind w:firstLine="567"/>
        <w:jc w:val="both"/>
        <w:rPr>
          <w:rFonts w:cs="David" w:hint="cs"/>
          <w:u w:val="single"/>
          <w:rtl/>
        </w:rPr>
      </w:pPr>
      <w:r w:rsidRPr="003811C8">
        <w:rPr>
          <w:rFonts w:cs="David"/>
          <w:rtl/>
        </w:rPr>
        <w:br/>
      </w:r>
    </w:p>
    <w:p w14:paraId="5992DDD2" w14:textId="77777777" w:rsidR="003811C8" w:rsidRPr="003811C8" w:rsidRDefault="003811C8" w:rsidP="003811C8">
      <w:pPr>
        <w:bidi/>
        <w:jc w:val="both"/>
        <w:rPr>
          <w:rFonts w:cs="David" w:hint="cs"/>
          <w:rtl/>
        </w:rPr>
      </w:pPr>
      <w:r w:rsidRPr="003811C8">
        <w:rPr>
          <w:rFonts w:cs="David"/>
          <w:u w:val="single"/>
          <w:rtl/>
        </w:rPr>
        <w:br w:type="page"/>
      </w:r>
      <w:r w:rsidRPr="003811C8">
        <w:rPr>
          <w:rFonts w:cs="David" w:hint="cs"/>
          <w:u w:val="single"/>
          <w:rtl/>
        </w:rPr>
        <w:t>היו"ר דוד טל:</w:t>
      </w:r>
    </w:p>
    <w:p w14:paraId="725498CD" w14:textId="77777777" w:rsidR="003811C8" w:rsidRPr="003811C8" w:rsidRDefault="003811C8" w:rsidP="003811C8">
      <w:pPr>
        <w:bidi/>
        <w:jc w:val="both"/>
        <w:rPr>
          <w:rFonts w:cs="David" w:hint="cs"/>
          <w:rtl/>
        </w:rPr>
      </w:pPr>
    </w:p>
    <w:p w14:paraId="3276F6AC" w14:textId="77777777" w:rsidR="003811C8" w:rsidRPr="003811C8" w:rsidRDefault="003811C8" w:rsidP="003811C8">
      <w:pPr>
        <w:bidi/>
        <w:jc w:val="both"/>
        <w:rPr>
          <w:rFonts w:cs="David" w:hint="cs"/>
          <w:rtl/>
        </w:rPr>
      </w:pPr>
      <w:r w:rsidRPr="003811C8">
        <w:rPr>
          <w:rFonts w:cs="David" w:hint="cs"/>
          <w:rtl/>
        </w:rPr>
        <w:tab/>
        <w:t xml:space="preserve">חבר הכנסת יואל חסון, למה לעבור לפסים אישיים? כל אחד יאמר את דעתו. </w:t>
      </w:r>
    </w:p>
    <w:p w14:paraId="18E1E440"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יואל חסון:</w:t>
      </w:r>
    </w:p>
    <w:p w14:paraId="2CFE34D5" w14:textId="77777777" w:rsidR="003811C8" w:rsidRPr="003811C8" w:rsidRDefault="003811C8" w:rsidP="003811C8">
      <w:pPr>
        <w:pStyle w:val="Heading5"/>
        <w:rPr>
          <w:rFonts w:hint="cs"/>
          <w:sz w:val="24"/>
          <w:rtl/>
        </w:rPr>
      </w:pPr>
    </w:p>
    <w:p w14:paraId="2F3D9118" w14:textId="77777777" w:rsidR="003811C8" w:rsidRPr="003811C8" w:rsidRDefault="003811C8" w:rsidP="003811C8">
      <w:pPr>
        <w:bidi/>
        <w:jc w:val="both"/>
        <w:rPr>
          <w:rFonts w:cs="David" w:hint="cs"/>
          <w:rtl/>
        </w:rPr>
      </w:pPr>
      <w:r w:rsidRPr="003811C8">
        <w:rPr>
          <w:rFonts w:cs="David" w:hint="cs"/>
          <w:rtl/>
        </w:rPr>
        <w:tab/>
        <w:t xml:space="preserve"> זה לא אישי. </w:t>
      </w:r>
    </w:p>
    <w:p w14:paraId="67F404A8" w14:textId="77777777" w:rsidR="003811C8" w:rsidRPr="003811C8" w:rsidRDefault="003811C8" w:rsidP="003811C8">
      <w:pPr>
        <w:bidi/>
        <w:jc w:val="both"/>
        <w:rPr>
          <w:rFonts w:cs="David" w:hint="cs"/>
          <w:rtl/>
        </w:rPr>
      </w:pPr>
    </w:p>
    <w:p w14:paraId="1763910D" w14:textId="77777777" w:rsidR="003811C8" w:rsidRPr="003811C8" w:rsidRDefault="003811C8" w:rsidP="003811C8">
      <w:pPr>
        <w:bidi/>
        <w:jc w:val="both"/>
        <w:rPr>
          <w:rFonts w:cs="David" w:hint="cs"/>
          <w:rtl/>
        </w:rPr>
      </w:pP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61C06867" w14:textId="77777777" w:rsidR="003811C8" w:rsidRPr="003811C8" w:rsidRDefault="003811C8" w:rsidP="003811C8">
      <w:pPr>
        <w:bidi/>
        <w:jc w:val="both"/>
        <w:rPr>
          <w:rFonts w:cs="David" w:hint="cs"/>
          <w:rtl/>
        </w:rPr>
      </w:pPr>
    </w:p>
    <w:p w14:paraId="2D72189A" w14:textId="77777777" w:rsidR="003811C8" w:rsidRPr="003811C8" w:rsidRDefault="003811C8" w:rsidP="003811C8">
      <w:pPr>
        <w:bidi/>
        <w:jc w:val="both"/>
        <w:rPr>
          <w:rFonts w:cs="David" w:hint="cs"/>
          <w:rtl/>
        </w:rPr>
      </w:pPr>
      <w:r w:rsidRPr="003811C8">
        <w:rPr>
          <w:rFonts w:cs="David" w:hint="cs"/>
          <w:rtl/>
        </w:rPr>
        <w:tab/>
        <w:t xml:space="preserve">אדוני היושב-ראש, יש חברי כנסת שלא ראוי להתייחס אליהם, ועכשיו אני רוצה להמשיך. </w:t>
      </w:r>
    </w:p>
    <w:p w14:paraId="0D2695FA"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C545CFB" w14:textId="77777777" w:rsidR="003811C8" w:rsidRPr="003811C8" w:rsidRDefault="003811C8" w:rsidP="003811C8">
      <w:pPr>
        <w:bidi/>
        <w:jc w:val="both"/>
        <w:rPr>
          <w:rFonts w:cs="David" w:hint="cs"/>
          <w:rtl/>
        </w:rPr>
      </w:pPr>
    </w:p>
    <w:p w14:paraId="6B7FD5C2" w14:textId="77777777" w:rsidR="003811C8" w:rsidRPr="003811C8" w:rsidRDefault="003811C8" w:rsidP="003811C8">
      <w:pPr>
        <w:bidi/>
        <w:jc w:val="both"/>
        <w:rPr>
          <w:rFonts w:cs="David" w:hint="cs"/>
          <w:rtl/>
        </w:rPr>
      </w:pPr>
      <w:r w:rsidRPr="003811C8">
        <w:rPr>
          <w:rFonts w:cs="David" w:hint="cs"/>
          <w:rtl/>
        </w:rPr>
        <w:tab/>
        <w:t xml:space="preserve">זה גם אישי. </w:t>
      </w:r>
    </w:p>
    <w:p w14:paraId="223865B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68A40403" w14:textId="77777777" w:rsidR="003811C8" w:rsidRPr="003811C8" w:rsidRDefault="003811C8" w:rsidP="003811C8">
      <w:pPr>
        <w:bidi/>
        <w:jc w:val="both"/>
        <w:rPr>
          <w:rFonts w:cs="David" w:hint="cs"/>
          <w:rtl/>
        </w:rPr>
      </w:pPr>
    </w:p>
    <w:p w14:paraId="773AC6B2" w14:textId="77777777" w:rsidR="003811C8" w:rsidRPr="003811C8" w:rsidRDefault="003811C8" w:rsidP="003811C8">
      <w:pPr>
        <w:bidi/>
        <w:jc w:val="both"/>
        <w:rPr>
          <w:rFonts w:cs="David" w:hint="cs"/>
          <w:rtl/>
        </w:rPr>
      </w:pPr>
      <w:r w:rsidRPr="003811C8">
        <w:rPr>
          <w:rFonts w:cs="David" w:hint="cs"/>
          <w:rtl/>
        </w:rPr>
        <w:tab/>
        <w:t xml:space="preserve">שמתי לב. ראש ממשלה נתן התחייבות. אם באים חברי קואליציה ומחליטים "לקבור" את החלטת ראש הממשלה </w:t>
      </w:r>
      <w:r w:rsidRPr="003811C8">
        <w:rPr>
          <w:rFonts w:cs="David"/>
          <w:rtl/>
        </w:rPr>
        <w:t>–</w:t>
      </w:r>
      <w:r w:rsidRPr="003811C8">
        <w:rPr>
          <w:rFonts w:cs="David" w:hint="cs"/>
          <w:rtl/>
        </w:rPr>
        <w:t xml:space="preserve"> תגידו את זה בריש גלי. </w:t>
      </w:r>
    </w:p>
    <w:p w14:paraId="24E5922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6259766" w14:textId="77777777" w:rsidR="003811C8" w:rsidRPr="003811C8" w:rsidRDefault="003811C8" w:rsidP="003811C8">
      <w:pPr>
        <w:bidi/>
        <w:jc w:val="both"/>
        <w:rPr>
          <w:rFonts w:cs="David" w:hint="cs"/>
          <w:rtl/>
        </w:rPr>
      </w:pPr>
    </w:p>
    <w:p w14:paraId="3B2DEFBC" w14:textId="77777777" w:rsidR="003811C8" w:rsidRPr="003811C8" w:rsidRDefault="003811C8" w:rsidP="003811C8">
      <w:pPr>
        <w:bidi/>
        <w:jc w:val="both"/>
        <w:rPr>
          <w:rFonts w:cs="David" w:hint="cs"/>
          <w:rtl/>
        </w:rPr>
      </w:pPr>
      <w:r w:rsidRPr="003811C8">
        <w:rPr>
          <w:rFonts w:cs="David" w:hint="cs"/>
          <w:rtl/>
        </w:rPr>
        <w:tab/>
        <w:t>החלטת מי? ראש הממשלה?</w:t>
      </w:r>
    </w:p>
    <w:p w14:paraId="6C52C44E"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3E41C957" w14:textId="77777777" w:rsidR="003811C8" w:rsidRPr="003811C8" w:rsidRDefault="003811C8" w:rsidP="003811C8">
      <w:pPr>
        <w:bidi/>
        <w:jc w:val="both"/>
        <w:rPr>
          <w:rFonts w:cs="David" w:hint="cs"/>
          <w:rtl/>
        </w:rPr>
      </w:pPr>
    </w:p>
    <w:p w14:paraId="7CD5E2BF" w14:textId="77777777" w:rsidR="003811C8" w:rsidRPr="003811C8" w:rsidRDefault="003811C8" w:rsidP="003811C8">
      <w:pPr>
        <w:bidi/>
        <w:jc w:val="both"/>
        <w:rPr>
          <w:rFonts w:cs="David" w:hint="cs"/>
          <w:rtl/>
        </w:rPr>
      </w:pPr>
      <w:r w:rsidRPr="003811C8">
        <w:rPr>
          <w:rFonts w:cs="David" w:hint="cs"/>
          <w:rtl/>
        </w:rPr>
        <w:tab/>
        <w:t xml:space="preserve"> כן. </w:t>
      </w:r>
    </w:p>
    <w:p w14:paraId="3468B8EA"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08AC8D8" w14:textId="77777777" w:rsidR="003811C8" w:rsidRPr="003811C8" w:rsidRDefault="003811C8" w:rsidP="003811C8">
      <w:pPr>
        <w:bidi/>
        <w:jc w:val="both"/>
        <w:rPr>
          <w:rFonts w:cs="David" w:hint="cs"/>
          <w:rtl/>
        </w:rPr>
      </w:pPr>
    </w:p>
    <w:p w14:paraId="5747C628" w14:textId="77777777" w:rsidR="003811C8" w:rsidRPr="003811C8" w:rsidRDefault="003811C8" w:rsidP="003811C8">
      <w:pPr>
        <w:bidi/>
        <w:jc w:val="both"/>
        <w:rPr>
          <w:rFonts w:cs="David" w:hint="cs"/>
          <w:rtl/>
        </w:rPr>
      </w:pPr>
      <w:r w:rsidRPr="003811C8">
        <w:rPr>
          <w:rFonts w:cs="David" w:hint="cs"/>
          <w:rtl/>
        </w:rPr>
        <w:tab/>
        <w:t>יש החלטה כזאת?</w:t>
      </w:r>
    </w:p>
    <w:p w14:paraId="7789D581"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7DD0A20E" w14:textId="77777777" w:rsidR="003811C8" w:rsidRPr="003811C8" w:rsidRDefault="003811C8" w:rsidP="003811C8">
      <w:pPr>
        <w:bidi/>
        <w:jc w:val="both"/>
        <w:rPr>
          <w:rFonts w:cs="David" w:hint="cs"/>
          <w:rtl/>
        </w:rPr>
      </w:pPr>
    </w:p>
    <w:p w14:paraId="47E5FE61" w14:textId="77777777" w:rsidR="003811C8" w:rsidRPr="003811C8" w:rsidRDefault="003811C8" w:rsidP="003811C8">
      <w:pPr>
        <w:bidi/>
        <w:jc w:val="both"/>
        <w:rPr>
          <w:rFonts w:cs="David" w:hint="cs"/>
          <w:rtl/>
        </w:rPr>
      </w:pPr>
      <w:r w:rsidRPr="003811C8">
        <w:rPr>
          <w:rFonts w:cs="David" w:hint="cs"/>
          <w:rtl/>
        </w:rPr>
        <w:tab/>
        <w:t xml:space="preserve"> כן. </w:t>
      </w:r>
    </w:p>
    <w:p w14:paraId="5D5C9C7D"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44EC4BAA" w14:textId="77777777" w:rsidR="003811C8" w:rsidRPr="003811C8" w:rsidRDefault="003811C8" w:rsidP="003811C8">
      <w:pPr>
        <w:bidi/>
        <w:jc w:val="both"/>
        <w:rPr>
          <w:rFonts w:cs="David" w:hint="cs"/>
          <w:rtl/>
        </w:rPr>
      </w:pPr>
    </w:p>
    <w:p w14:paraId="381F93F2" w14:textId="77777777" w:rsidR="003811C8" w:rsidRPr="003811C8" w:rsidRDefault="003811C8" w:rsidP="003811C8">
      <w:pPr>
        <w:bidi/>
        <w:jc w:val="both"/>
        <w:rPr>
          <w:rFonts w:cs="David" w:hint="cs"/>
          <w:rtl/>
        </w:rPr>
      </w:pPr>
      <w:r w:rsidRPr="003811C8">
        <w:rPr>
          <w:rFonts w:cs="David" w:hint="cs"/>
          <w:rtl/>
        </w:rPr>
        <w:tab/>
        <w:t xml:space="preserve"> ואל תיתפסו לפרוצדורות. </w:t>
      </w:r>
    </w:p>
    <w:p w14:paraId="2E7B86ED" w14:textId="77777777" w:rsidR="003811C8" w:rsidRPr="003811C8" w:rsidRDefault="003811C8" w:rsidP="003811C8">
      <w:pPr>
        <w:bidi/>
        <w:jc w:val="both"/>
        <w:rPr>
          <w:rFonts w:cs="David" w:hint="cs"/>
          <w:rtl/>
        </w:rPr>
      </w:pPr>
    </w:p>
    <w:p w14:paraId="53F40E09"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54CB443D" w14:textId="77777777" w:rsidR="003811C8" w:rsidRPr="003811C8" w:rsidRDefault="003811C8" w:rsidP="003811C8">
      <w:pPr>
        <w:bidi/>
        <w:jc w:val="both"/>
        <w:rPr>
          <w:rFonts w:cs="David" w:hint="cs"/>
          <w:u w:val="single"/>
          <w:rtl/>
        </w:rPr>
      </w:pPr>
    </w:p>
    <w:p w14:paraId="1505B141" w14:textId="77777777" w:rsidR="003811C8" w:rsidRPr="003811C8" w:rsidRDefault="003811C8" w:rsidP="003811C8">
      <w:pPr>
        <w:bidi/>
        <w:jc w:val="both"/>
        <w:rPr>
          <w:rFonts w:cs="David" w:hint="cs"/>
          <w:rtl/>
        </w:rPr>
      </w:pPr>
      <w:r w:rsidRPr="003811C8">
        <w:rPr>
          <w:rFonts w:cs="David" w:hint="cs"/>
          <w:rtl/>
        </w:rPr>
        <w:tab/>
        <w:t xml:space="preserve">רק קודם נאמר פה שאנחנו צריכים להיות לעומתיים כלפי הממשלה. </w:t>
      </w:r>
    </w:p>
    <w:p w14:paraId="166DBCF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קריאות:</w:t>
      </w:r>
    </w:p>
    <w:p w14:paraId="0AF72BF9" w14:textId="77777777" w:rsidR="003811C8" w:rsidRPr="003811C8" w:rsidRDefault="003811C8" w:rsidP="003811C8">
      <w:pPr>
        <w:bidi/>
        <w:jc w:val="both"/>
        <w:rPr>
          <w:rFonts w:cs="David" w:hint="cs"/>
          <w:rtl/>
        </w:rPr>
      </w:pPr>
    </w:p>
    <w:p w14:paraId="475E9393" w14:textId="77777777" w:rsidR="003811C8" w:rsidRPr="003811C8" w:rsidRDefault="003811C8" w:rsidP="003811C8">
      <w:pPr>
        <w:bidi/>
        <w:jc w:val="both"/>
        <w:rPr>
          <w:rFonts w:cs="David" w:hint="cs"/>
          <w:rtl/>
        </w:rPr>
      </w:pPr>
      <w:r w:rsidRPr="003811C8">
        <w:rPr>
          <w:rFonts w:cs="David" w:hint="cs"/>
          <w:rtl/>
        </w:rPr>
        <w:tab/>
        <w:t>- - -</w:t>
      </w:r>
    </w:p>
    <w:p w14:paraId="12503703"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2A5B21F1" w14:textId="77777777" w:rsidR="003811C8" w:rsidRPr="003811C8" w:rsidRDefault="003811C8" w:rsidP="003811C8">
      <w:pPr>
        <w:bidi/>
        <w:jc w:val="both"/>
        <w:rPr>
          <w:rFonts w:cs="David" w:hint="cs"/>
          <w:rtl/>
        </w:rPr>
      </w:pPr>
    </w:p>
    <w:p w14:paraId="0531E8B4" w14:textId="77777777" w:rsidR="003811C8" w:rsidRPr="003811C8" w:rsidRDefault="003811C8" w:rsidP="003811C8">
      <w:pPr>
        <w:bidi/>
        <w:jc w:val="both"/>
        <w:rPr>
          <w:rFonts w:cs="David" w:hint="cs"/>
          <w:rtl/>
        </w:rPr>
      </w:pPr>
      <w:r w:rsidRPr="003811C8">
        <w:rPr>
          <w:rFonts w:cs="David" w:hint="cs"/>
          <w:rtl/>
        </w:rPr>
        <w:tab/>
        <w:t xml:space="preserve"> אתה לא מגן עלי, אדוני היושב-ראש. </w:t>
      </w:r>
    </w:p>
    <w:p w14:paraId="66B9062C" w14:textId="77777777" w:rsidR="003811C8" w:rsidRPr="003811C8" w:rsidRDefault="003811C8" w:rsidP="003811C8">
      <w:pPr>
        <w:bidi/>
        <w:jc w:val="both"/>
        <w:rPr>
          <w:rFonts w:cs="David" w:hint="cs"/>
          <w:rtl/>
        </w:rPr>
      </w:pPr>
    </w:p>
    <w:p w14:paraId="632EBC72"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130041ED" w14:textId="77777777" w:rsidR="003811C8" w:rsidRPr="003811C8" w:rsidRDefault="003811C8" w:rsidP="003811C8">
      <w:pPr>
        <w:bidi/>
        <w:jc w:val="both"/>
        <w:rPr>
          <w:rFonts w:cs="David" w:hint="cs"/>
          <w:u w:val="single"/>
          <w:rtl/>
        </w:rPr>
      </w:pPr>
    </w:p>
    <w:p w14:paraId="0BEDD2C7" w14:textId="77777777" w:rsidR="003811C8" w:rsidRPr="003811C8" w:rsidRDefault="003811C8" w:rsidP="003811C8">
      <w:pPr>
        <w:bidi/>
        <w:jc w:val="both"/>
        <w:rPr>
          <w:rFonts w:cs="David" w:hint="cs"/>
          <w:rtl/>
        </w:rPr>
      </w:pPr>
      <w:r w:rsidRPr="003811C8">
        <w:rPr>
          <w:rFonts w:cs="David" w:hint="cs"/>
          <w:rtl/>
        </w:rPr>
        <w:tab/>
        <w:t xml:space="preserve">אני אגן עלייך. </w:t>
      </w:r>
    </w:p>
    <w:p w14:paraId="3DBBE02E" w14:textId="77777777" w:rsidR="003811C8" w:rsidRPr="003811C8" w:rsidRDefault="003811C8" w:rsidP="003811C8">
      <w:pPr>
        <w:bidi/>
        <w:jc w:val="both"/>
        <w:rPr>
          <w:rFonts w:cs="David" w:hint="cs"/>
          <w:u w:val="single"/>
          <w:rtl/>
        </w:rPr>
      </w:pPr>
      <w:r w:rsidRPr="003811C8">
        <w:rPr>
          <w:rFonts w:cs="David"/>
          <w:rtl/>
        </w:rPr>
        <w:br/>
      </w:r>
    </w:p>
    <w:p w14:paraId="6B940DEA" w14:textId="77777777" w:rsidR="003811C8" w:rsidRPr="003811C8" w:rsidRDefault="003811C8" w:rsidP="003811C8">
      <w:pPr>
        <w:bidi/>
        <w:jc w:val="both"/>
        <w:rPr>
          <w:rFonts w:cs="David" w:hint="cs"/>
          <w:rtl/>
        </w:rPr>
      </w:pP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29E6B59B" w14:textId="77777777" w:rsidR="003811C8" w:rsidRPr="003811C8" w:rsidRDefault="003811C8" w:rsidP="003811C8">
      <w:pPr>
        <w:bidi/>
        <w:jc w:val="both"/>
        <w:rPr>
          <w:rFonts w:cs="David" w:hint="cs"/>
          <w:rtl/>
        </w:rPr>
      </w:pPr>
    </w:p>
    <w:p w14:paraId="12D1CEDB" w14:textId="77777777" w:rsidR="003811C8" w:rsidRPr="003811C8" w:rsidRDefault="003811C8" w:rsidP="003811C8">
      <w:pPr>
        <w:bidi/>
        <w:jc w:val="both"/>
        <w:rPr>
          <w:rFonts w:cs="David" w:hint="cs"/>
          <w:rtl/>
        </w:rPr>
      </w:pPr>
      <w:r w:rsidRPr="003811C8">
        <w:rPr>
          <w:rFonts w:cs="David" w:hint="cs"/>
          <w:rtl/>
        </w:rPr>
        <w:tab/>
        <w:t xml:space="preserve">ועדת הכנסת, בסמכותה להמליץ </w:t>
      </w:r>
      <w:r w:rsidRPr="003811C8">
        <w:rPr>
          <w:rFonts w:cs="David"/>
          <w:rtl/>
        </w:rPr>
        <w:t>–</w:t>
      </w:r>
      <w:r w:rsidRPr="003811C8">
        <w:rPr>
          <w:rFonts w:cs="David" w:hint="cs"/>
          <w:rtl/>
        </w:rPr>
        <w:t xml:space="preserve"> בהנחה שהיא לא הולכת על ועדת חקירה פרלמנטרית </w:t>
      </w:r>
      <w:r w:rsidRPr="003811C8">
        <w:rPr>
          <w:rFonts w:cs="David"/>
          <w:rtl/>
        </w:rPr>
        <w:t>–</w:t>
      </w:r>
      <w:r w:rsidRPr="003811C8">
        <w:rPr>
          <w:rFonts w:cs="David" w:hint="cs"/>
          <w:rtl/>
        </w:rPr>
        <w:t xml:space="preserve"> להסמיך את אחת מוועדות הכנסת, במקרה זה ועדת החוקה של הכנסת, להקים ועדת משנה בראשותו של חבר הכנסת טיבי, עם שמות, ואז הוא יעשה זאת ביוזמתו, אבל ברגע שיש מסר מוועדת הכנסת לוועדת החוקה שאנחנו מסמיכים אותה לעשות את זה, אז גם ועדת החוקה תעשה את זה.</w:t>
      </w:r>
    </w:p>
    <w:p w14:paraId="15F96F58"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D3136E6" w14:textId="77777777" w:rsidR="003811C8" w:rsidRPr="003811C8" w:rsidRDefault="003811C8" w:rsidP="003811C8">
      <w:pPr>
        <w:bidi/>
        <w:jc w:val="both"/>
        <w:rPr>
          <w:rFonts w:cs="David" w:hint="cs"/>
          <w:rtl/>
        </w:rPr>
      </w:pPr>
    </w:p>
    <w:p w14:paraId="0413C450" w14:textId="77777777" w:rsidR="003811C8" w:rsidRPr="003811C8" w:rsidRDefault="003811C8" w:rsidP="003811C8">
      <w:pPr>
        <w:bidi/>
        <w:jc w:val="both"/>
        <w:rPr>
          <w:rFonts w:cs="David" w:hint="cs"/>
          <w:rtl/>
        </w:rPr>
      </w:pPr>
      <w:r w:rsidRPr="003811C8">
        <w:rPr>
          <w:rFonts w:cs="David" w:hint="cs"/>
          <w:rtl/>
        </w:rPr>
        <w:tab/>
        <w:t xml:space="preserve">חברת הכנסת </w:t>
      </w:r>
      <w:proofErr w:type="spellStart"/>
      <w:r w:rsidRPr="003811C8">
        <w:rPr>
          <w:rFonts w:cs="David" w:hint="cs"/>
          <w:rtl/>
        </w:rPr>
        <w:t>גלאון</w:t>
      </w:r>
      <w:proofErr w:type="spellEnd"/>
      <w:r w:rsidRPr="003811C8">
        <w:rPr>
          <w:rFonts w:cs="David" w:hint="cs"/>
          <w:rtl/>
        </w:rPr>
        <w:t>, את ותיקה בבית הזה ואת יודעת שעל-פי התקנון, מי שלא חבר בוועדה מסוימת, לא יכול.</w:t>
      </w:r>
    </w:p>
    <w:p w14:paraId="055EF1B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266C3D0C" w14:textId="77777777" w:rsidR="003811C8" w:rsidRPr="003811C8" w:rsidRDefault="003811C8" w:rsidP="003811C8">
      <w:pPr>
        <w:bidi/>
        <w:jc w:val="both"/>
        <w:rPr>
          <w:rFonts w:cs="David" w:hint="cs"/>
          <w:rtl/>
        </w:rPr>
      </w:pPr>
    </w:p>
    <w:p w14:paraId="216EABFC" w14:textId="77777777" w:rsidR="003811C8" w:rsidRPr="003811C8" w:rsidRDefault="003811C8" w:rsidP="003811C8">
      <w:pPr>
        <w:bidi/>
        <w:jc w:val="both"/>
        <w:rPr>
          <w:rFonts w:cs="David" w:hint="cs"/>
          <w:rtl/>
        </w:rPr>
      </w:pPr>
      <w:r w:rsidRPr="003811C8">
        <w:rPr>
          <w:rFonts w:cs="David" w:hint="cs"/>
          <w:rtl/>
        </w:rPr>
        <w:tab/>
        <w:t xml:space="preserve"> יש תקדימים. </w:t>
      </w:r>
    </w:p>
    <w:p w14:paraId="2DC8A5FC"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5947A4F" w14:textId="77777777" w:rsidR="003811C8" w:rsidRPr="003811C8" w:rsidRDefault="003811C8" w:rsidP="003811C8">
      <w:pPr>
        <w:bidi/>
        <w:jc w:val="both"/>
        <w:rPr>
          <w:rFonts w:cs="David" w:hint="cs"/>
          <w:rtl/>
        </w:rPr>
      </w:pPr>
    </w:p>
    <w:p w14:paraId="2C24E04C" w14:textId="77777777" w:rsidR="003811C8" w:rsidRPr="003811C8" w:rsidRDefault="003811C8" w:rsidP="003811C8">
      <w:pPr>
        <w:bidi/>
        <w:jc w:val="both"/>
        <w:rPr>
          <w:rFonts w:cs="David" w:hint="cs"/>
          <w:rtl/>
        </w:rPr>
      </w:pPr>
      <w:r w:rsidRPr="003811C8">
        <w:rPr>
          <w:rFonts w:cs="David" w:hint="cs"/>
          <w:rtl/>
        </w:rPr>
        <w:tab/>
        <w:t>אני לא מכיר את זה.</w:t>
      </w:r>
    </w:p>
    <w:p w14:paraId="1DBD94E9"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0D066532" w14:textId="77777777" w:rsidR="003811C8" w:rsidRPr="003811C8" w:rsidRDefault="003811C8" w:rsidP="003811C8">
      <w:pPr>
        <w:bidi/>
        <w:jc w:val="both"/>
        <w:rPr>
          <w:rFonts w:cs="David" w:hint="cs"/>
          <w:rtl/>
        </w:rPr>
      </w:pPr>
    </w:p>
    <w:p w14:paraId="4964EBA2" w14:textId="77777777" w:rsidR="003811C8" w:rsidRPr="003811C8" w:rsidRDefault="003811C8" w:rsidP="003811C8">
      <w:pPr>
        <w:bidi/>
        <w:jc w:val="both"/>
        <w:rPr>
          <w:rFonts w:cs="David" w:hint="cs"/>
          <w:rtl/>
        </w:rPr>
      </w:pPr>
      <w:r w:rsidRPr="003811C8">
        <w:rPr>
          <w:rFonts w:cs="David" w:hint="cs"/>
          <w:rtl/>
        </w:rPr>
        <w:tab/>
        <w:t xml:space="preserve"> לא, לא. בבקשה. זה חשוב מה שאתה אמרת. הנה, ריבלין כיושב-ראש - - -</w:t>
      </w:r>
    </w:p>
    <w:p w14:paraId="3FB06FBB" w14:textId="77777777" w:rsidR="003811C8" w:rsidRPr="003811C8" w:rsidRDefault="003811C8" w:rsidP="003811C8">
      <w:pPr>
        <w:bidi/>
        <w:jc w:val="both"/>
        <w:rPr>
          <w:rFonts w:cs="David" w:hint="cs"/>
          <w:rtl/>
        </w:rPr>
      </w:pPr>
    </w:p>
    <w:p w14:paraId="6EBB3684"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1F276123" w14:textId="77777777" w:rsidR="003811C8" w:rsidRPr="003811C8" w:rsidRDefault="003811C8" w:rsidP="003811C8">
      <w:pPr>
        <w:bidi/>
        <w:jc w:val="both"/>
        <w:rPr>
          <w:rFonts w:cs="David" w:hint="cs"/>
          <w:u w:val="single"/>
          <w:rtl/>
        </w:rPr>
      </w:pPr>
    </w:p>
    <w:p w14:paraId="44C646DE" w14:textId="77777777" w:rsidR="003811C8" w:rsidRPr="003811C8" w:rsidRDefault="003811C8" w:rsidP="003811C8">
      <w:pPr>
        <w:bidi/>
        <w:jc w:val="both"/>
        <w:rPr>
          <w:rFonts w:cs="David" w:hint="cs"/>
          <w:rtl/>
        </w:rPr>
      </w:pPr>
      <w:r w:rsidRPr="003811C8">
        <w:rPr>
          <w:rFonts w:cs="David" w:hint="cs"/>
          <w:rtl/>
        </w:rPr>
        <w:tab/>
        <w:t xml:space="preserve">חבר הכנסת טיבי, אתה לא ברשות הדיבור. אני מוכן לשמוע, אתה יודע שלי יש את הזמן. </w:t>
      </w:r>
    </w:p>
    <w:p w14:paraId="0599939C" w14:textId="77777777" w:rsidR="003811C8" w:rsidRPr="003811C8" w:rsidRDefault="003811C8" w:rsidP="003811C8">
      <w:pPr>
        <w:bidi/>
        <w:jc w:val="both"/>
        <w:rPr>
          <w:rFonts w:cs="David" w:hint="cs"/>
          <w:rtl/>
        </w:rPr>
      </w:pPr>
    </w:p>
    <w:p w14:paraId="6FC07CCB" w14:textId="77777777" w:rsidR="003811C8" w:rsidRPr="003811C8" w:rsidRDefault="003811C8" w:rsidP="003811C8">
      <w:pPr>
        <w:bidi/>
        <w:jc w:val="both"/>
        <w:rPr>
          <w:rFonts w:cs="David" w:hint="cs"/>
          <w:rtl/>
        </w:rPr>
      </w:pP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46806FA2" w14:textId="77777777" w:rsidR="003811C8" w:rsidRPr="003811C8" w:rsidRDefault="003811C8" w:rsidP="003811C8">
      <w:pPr>
        <w:bidi/>
        <w:jc w:val="both"/>
        <w:rPr>
          <w:rFonts w:cs="David" w:hint="cs"/>
          <w:rtl/>
        </w:rPr>
      </w:pPr>
    </w:p>
    <w:p w14:paraId="4847654E" w14:textId="77777777" w:rsidR="003811C8" w:rsidRPr="003811C8" w:rsidRDefault="003811C8" w:rsidP="003811C8">
      <w:pPr>
        <w:bidi/>
        <w:jc w:val="both"/>
        <w:rPr>
          <w:rFonts w:cs="David" w:hint="cs"/>
          <w:rtl/>
        </w:rPr>
      </w:pPr>
      <w:r w:rsidRPr="003811C8">
        <w:rPr>
          <w:rFonts w:cs="David" w:hint="cs"/>
          <w:rtl/>
        </w:rPr>
        <w:tab/>
        <w:t>הם רוצים למשוך את הדיון.</w:t>
      </w:r>
    </w:p>
    <w:p w14:paraId="760637C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797A4D6" w14:textId="77777777" w:rsidR="003811C8" w:rsidRPr="003811C8" w:rsidRDefault="003811C8" w:rsidP="003811C8">
      <w:pPr>
        <w:bidi/>
        <w:jc w:val="both"/>
        <w:rPr>
          <w:rFonts w:cs="David" w:hint="cs"/>
          <w:rtl/>
        </w:rPr>
      </w:pPr>
    </w:p>
    <w:p w14:paraId="3F9B9F34" w14:textId="77777777" w:rsidR="003811C8" w:rsidRPr="003811C8" w:rsidRDefault="003811C8" w:rsidP="003811C8">
      <w:pPr>
        <w:bidi/>
        <w:jc w:val="both"/>
        <w:rPr>
          <w:rFonts w:cs="David" w:hint="cs"/>
          <w:rtl/>
        </w:rPr>
      </w:pPr>
      <w:r w:rsidRPr="003811C8">
        <w:rPr>
          <w:rFonts w:cs="David" w:hint="cs"/>
          <w:rtl/>
        </w:rPr>
        <w:tab/>
        <w:t>אתה יודע שאצלי לא מושכים דיון.</w:t>
      </w:r>
    </w:p>
    <w:p w14:paraId="5037523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755A47B8" w14:textId="77777777" w:rsidR="003811C8" w:rsidRPr="003811C8" w:rsidRDefault="003811C8" w:rsidP="003811C8">
      <w:pPr>
        <w:bidi/>
        <w:jc w:val="both"/>
        <w:rPr>
          <w:rFonts w:cs="David" w:hint="cs"/>
          <w:rtl/>
        </w:rPr>
      </w:pPr>
    </w:p>
    <w:p w14:paraId="237E5714" w14:textId="77777777" w:rsidR="003811C8" w:rsidRPr="003811C8" w:rsidRDefault="003811C8" w:rsidP="003811C8">
      <w:pPr>
        <w:bidi/>
        <w:jc w:val="both"/>
        <w:rPr>
          <w:rFonts w:cs="David" w:hint="cs"/>
          <w:rtl/>
        </w:rPr>
      </w:pPr>
      <w:r w:rsidRPr="003811C8">
        <w:rPr>
          <w:rFonts w:cs="David" w:hint="cs"/>
          <w:rtl/>
        </w:rPr>
        <w:tab/>
        <w:t>זה בדיוק מה שקורה.</w:t>
      </w:r>
    </w:p>
    <w:p w14:paraId="40DF7035" w14:textId="77777777" w:rsidR="003811C8" w:rsidRPr="003811C8" w:rsidRDefault="003811C8" w:rsidP="003811C8">
      <w:pPr>
        <w:bidi/>
        <w:jc w:val="both"/>
        <w:rPr>
          <w:rFonts w:cs="David" w:hint="cs"/>
          <w:u w:val="single"/>
          <w:rtl/>
        </w:rPr>
      </w:pPr>
    </w:p>
    <w:p w14:paraId="56E08834" w14:textId="77777777" w:rsidR="003811C8" w:rsidRPr="003811C8" w:rsidRDefault="003811C8" w:rsidP="003811C8">
      <w:pPr>
        <w:bidi/>
        <w:jc w:val="both"/>
        <w:rPr>
          <w:rFonts w:cs="David" w:hint="cs"/>
          <w:u w:val="single"/>
          <w:rtl/>
        </w:rPr>
      </w:pPr>
      <w:r w:rsidRPr="003811C8">
        <w:rPr>
          <w:rFonts w:cs="David" w:hint="cs"/>
          <w:u w:val="single"/>
          <w:rtl/>
        </w:rPr>
        <w:t>היו"ר דוד טל:</w:t>
      </w:r>
    </w:p>
    <w:p w14:paraId="7ED622C1" w14:textId="77777777" w:rsidR="003811C8" w:rsidRPr="003811C8" w:rsidRDefault="003811C8" w:rsidP="003811C8">
      <w:pPr>
        <w:bidi/>
        <w:jc w:val="both"/>
        <w:rPr>
          <w:rFonts w:cs="David" w:hint="cs"/>
          <w:u w:val="single"/>
          <w:rtl/>
        </w:rPr>
      </w:pPr>
    </w:p>
    <w:p w14:paraId="78004D95" w14:textId="77777777" w:rsidR="003811C8" w:rsidRPr="003811C8" w:rsidRDefault="003811C8" w:rsidP="003811C8">
      <w:pPr>
        <w:bidi/>
        <w:jc w:val="both"/>
        <w:rPr>
          <w:rFonts w:cs="David" w:hint="cs"/>
          <w:rtl/>
        </w:rPr>
      </w:pPr>
      <w:r w:rsidRPr="003811C8">
        <w:rPr>
          <w:rFonts w:cs="David" w:hint="cs"/>
          <w:rtl/>
        </w:rPr>
        <w:tab/>
        <w:t xml:space="preserve">כל זמן שהיא מדברת לעניין </w:t>
      </w:r>
      <w:r w:rsidRPr="003811C8">
        <w:rPr>
          <w:rFonts w:cs="David"/>
          <w:rtl/>
        </w:rPr>
        <w:t>–</w:t>
      </w:r>
      <w:r w:rsidRPr="003811C8">
        <w:rPr>
          <w:rFonts w:cs="David" w:hint="cs"/>
          <w:rtl/>
        </w:rPr>
        <w:t xml:space="preserve"> אני אאפשר לה. חברת הכנסת זהבה </w:t>
      </w:r>
      <w:proofErr w:type="spellStart"/>
      <w:r w:rsidRPr="003811C8">
        <w:rPr>
          <w:rFonts w:cs="David" w:hint="cs"/>
          <w:rtl/>
        </w:rPr>
        <w:t>גלאון</w:t>
      </w:r>
      <w:proofErr w:type="spellEnd"/>
      <w:r w:rsidRPr="003811C8">
        <w:rPr>
          <w:rFonts w:cs="David" w:hint="cs"/>
          <w:rtl/>
        </w:rPr>
        <w:t>, משפט אחרון.</w:t>
      </w:r>
    </w:p>
    <w:p w14:paraId="3EAD368E"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 xml:space="preserve">אביגדור </w:t>
      </w:r>
      <w:proofErr w:type="spellStart"/>
      <w:r w:rsidRPr="003811C8">
        <w:rPr>
          <w:rFonts w:hint="cs"/>
          <w:sz w:val="24"/>
          <w:u w:val="single"/>
          <w:rtl/>
        </w:rPr>
        <w:t>יצחקי</w:t>
      </w:r>
      <w:proofErr w:type="spellEnd"/>
      <w:r w:rsidRPr="003811C8">
        <w:rPr>
          <w:rFonts w:hint="cs"/>
          <w:sz w:val="24"/>
          <w:u w:val="single"/>
          <w:rtl/>
        </w:rPr>
        <w:t>:</w:t>
      </w:r>
    </w:p>
    <w:p w14:paraId="1612AEF2" w14:textId="77777777" w:rsidR="003811C8" w:rsidRPr="003811C8" w:rsidRDefault="003811C8" w:rsidP="003811C8">
      <w:pPr>
        <w:pStyle w:val="Heading5"/>
        <w:rPr>
          <w:rFonts w:hint="cs"/>
          <w:sz w:val="24"/>
          <w:rtl/>
        </w:rPr>
      </w:pPr>
    </w:p>
    <w:p w14:paraId="65CE26B8" w14:textId="77777777" w:rsidR="003811C8" w:rsidRPr="003811C8" w:rsidRDefault="003811C8" w:rsidP="003811C8">
      <w:pPr>
        <w:bidi/>
        <w:jc w:val="both"/>
        <w:rPr>
          <w:rFonts w:cs="David" w:hint="cs"/>
          <w:rtl/>
        </w:rPr>
      </w:pPr>
      <w:r w:rsidRPr="003811C8">
        <w:rPr>
          <w:rFonts w:cs="David" w:hint="cs"/>
          <w:rtl/>
        </w:rPr>
        <w:tab/>
        <w:t xml:space="preserve"> אבל יש פרוטוקול, לא?</w:t>
      </w:r>
    </w:p>
    <w:p w14:paraId="30B05283"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775A341E" w14:textId="77777777" w:rsidR="003811C8" w:rsidRPr="003811C8" w:rsidRDefault="003811C8" w:rsidP="003811C8">
      <w:pPr>
        <w:bidi/>
        <w:jc w:val="both"/>
        <w:rPr>
          <w:rFonts w:cs="David" w:hint="cs"/>
          <w:rtl/>
        </w:rPr>
      </w:pPr>
    </w:p>
    <w:p w14:paraId="5A8E5C81" w14:textId="77777777" w:rsidR="003811C8" w:rsidRPr="003811C8" w:rsidRDefault="003811C8" w:rsidP="003811C8">
      <w:pPr>
        <w:bidi/>
        <w:jc w:val="both"/>
        <w:rPr>
          <w:rFonts w:cs="David" w:hint="cs"/>
          <w:rtl/>
        </w:rPr>
      </w:pPr>
      <w:r w:rsidRPr="003811C8">
        <w:rPr>
          <w:rFonts w:cs="David" w:hint="cs"/>
          <w:rtl/>
        </w:rPr>
        <w:tab/>
        <w:t xml:space="preserve">מותר לי גם אחרת. </w:t>
      </w:r>
    </w:p>
    <w:p w14:paraId="227FB993" w14:textId="77777777" w:rsidR="003811C8" w:rsidRPr="003811C8" w:rsidRDefault="003811C8" w:rsidP="003811C8">
      <w:pPr>
        <w:bidi/>
        <w:jc w:val="both"/>
        <w:rPr>
          <w:rFonts w:cs="David" w:hint="cs"/>
          <w:rtl/>
        </w:rPr>
      </w:pPr>
      <w:r>
        <w:rPr>
          <w:rFonts w:cs="David"/>
          <w:rtl/>
        </w:rPr>
        <w:br w:type="page"/>
      </w:r>
      <w:r w:rsidRPr="003811C8">
        <w:rPr>
          <w:rFonts w:cs="David"/>
          <w:rtl/>
        </w:rPr>
        <w:br/>
      </w:r>
      <w:r w:rsidRPr="003811C8">
        <w:rPr>
          <w:rFonts w:cs="David" w:hint="cs"/>
          <w:u w:val="single"/>
          <w:rtl/>
        </w:rPr>
        <w:t xml:space="preserve">זהבה </w:t>
      </w:r>
      <w:proofErr w:type="spellStart"/>
      <w:r w:rsidRPr="003811C8">
        <w:rPr>
          <w:rFonts w:cs="David" w:hint="cs"/>
          <w:u w:val="single"/>
          <w:rtl/>
        </w:rPr>
        <w:t>גלאון</w:t>
      </w:r>
      <w:proofErr w:type="spellEnd"/>
      <w:r w:rsidRPr="003811C8">
        <w:rPr>
          <w:rFonts w:cs="David" w:hint="cs"/>
          <w:u w:val="single"/>
          <w:rtl/>
        </w:rPr>
        <w:t>:</w:t>
      </w:r>
    </w:p>
    <w:p w14:paraId="18FF07C8" w14:textId="77777777" w:rsidR="003811C8" w:rsidRPr="003811C8" w:rsidRDefault="003811C8" w:rsidP="003811C8">
      <w:pPr>
        <w:bidi/>
        <w:jc w:val="both"/>
        <w:rPr>
          <w:rFonts w:cs="David" w:hint="cs"/>
          <w:rtl/>
        </w:rPr>
      </w:pPr>
    </w:p>
    <w:p w14:paraId="0ADA5329" w14:textId="77777777" w:rsidR="003811C8" w:rsidRPr="003811C8" w:rsidRDefault="003811C8" w:rsidP="003811C8">
      <w:pPr>
        <w:bidi/>
        <w:jc w:val="both"/>
        <w:rPr>
          <w:rFonts w:cs="David" w:hint="cs"/>
          <w:rtl/>
        </w:rPr>
      </w:pPr>
      <w:r w:rsidRPr="003811C8">
        <w:rPr>
          <w:rFonts w:cs="David" w:hint="cs"/>
          <w:rtl/>
        </w:rPr>
        <w:tab/>
        <w:t xml:space="preserve">אדוני, השאלה שלך </w:t>
      </w:r>
      <w:proofErr w:type="spellStart"/>
      <w:r w:rsidRPr="003811C8">
        <w:rPr>
          <w:rFonts w:cs="David" w:hint="cs"/>
          <w:rtl/>
        </w:rPr>
        <w:t>היתה</w:t>
      </w:r>
      <w:proofErr w:type="spellEnd"/>
      <w:r w:rsidRPr="003811C8">
        <w:rPr>
          <w:rFonts w:cs="David" w:hint="cs"/>
          <w:rtl/>
        </w:rPr>
        <w:t xml:space="preserve"> במקום, ואכן בדרך כלל </w:t>
      </w:r>
      <w:r w:rsidRPr="003811C8">
        <w:rPr>
          <w:rFonts w:cs="David"/>
          <w:rtl/>
        </w:rPr>
        <w:t>–</w:t>
      </w:r>
      <w:r w:rsidRPr="003811C8">
        <w:rPr>
          <w:rFonts w:cs="David" w:hint="cs"/>
          <w:rtl/>
        </w:rPr>
        <w:t xml:space="preserve"> בדרך כלל </w:t>
      </w:r>
      <w:r w:rsidRPr="003811C8">
        <w:rPr>
          <w:rFonts w:cs="David"/>
          <w:rtl/>
        </w:rPr>
        <w:t>–</w:t>
      </w:r>
      <w:r w:rsidRPr="003811C8">
        <w:rPr>
          <w:rFonts w:cs="David" w:hint="cs"/>
          <w:rtl/>
        </w:rPr>
        <w:t xml:space="preserve"> יושב-ראש ועדת משנה הוא מי שהוא חבר בוועדה המרכזית. אבל, מכיוון שכבר היו תקדימים, ויושב-ראש הכנסת לשעבר, חבר הכנסת ריבלין </w:t>
      </w:r>
      <w:r w:rsidRPr="003811C8">
        <w:rPr>
          <w:rFonts w:cs="David"/>
          <w:rtl/>
        </w:rPr>
        <w:t>–</w:t>
      </w:r>
      <w:r w:rsidRPr="003811C8">
        <w:rPr>
          <w:rFonts w:cs="David" w:hint="cs"/>
          <w:rtl/>
        </w:rPr>
        <w:t xml:space="preserve"> שיושב גם בישיבה הזאת </w:t>
      </w:r>
      <w:r w:rsidRPr="003811C8">
        <w:rPr>
          <w:rFonts w:cs="David"/>
          <w:rtl/>
        </w:rPr>
        <w:t>–</w:t>
      </w:r>
      <w:r w:rsidRPr="003811C8">
        <w:rPr>
          <w:rFonts w:cs="David" w:hint="cs"/>
          <w:rtl/>
        </w:rPr>
        <w:t xml:space="preserve"> כבר העלה את התקדים של הפעם הקודמת לגבי חבר הכנסת אריה אלדד, החליטה ועדת הכנסת לקיים פה שוב את הדיון ושהיא תסמיך את ועדת החוקה ליישם את הנושא הזה.</w:t>
      </w:r>
    </w:p>
    <w:p w14:paraId="74B4F4A7"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5D1AA3AD" w14:textId="77777777" w:rsidR="003811C8" w:rsidRPr="003811C8" w:rsidRDefault="003811C8" w:rsidP="003811C8">
      <w:pPr>
        <w:bidi/>
        <w:jc w:val="both"/>
        <w:rPr>
          <w:rFonts w:cs="David" w:hint="cs"/>
          <w:rtl/>
        </w:rPr>
      </w:pPr>
    </w:p>
    <w:p w14:paraId="62060B2C" w14:textId="77777777" w:rsidR="003811C8" w:rsidRPr="003811C8" w:rsidRDefault="003811C8" w:rsidP="003811C8">
      <w:pPr>
        <w:bidi/>
        <w:jc w:val="both"/>
        <w:rPr>
          <w:rFonts w:cs="David" w:hint="cs"/>
          <w:rtl/>
        </w:rPr>
      </w:pPr>
      <w:r w:rsidRPr="003811C8">
        <w:rPr>
          <w:rFonts w:cs="David" w:hint="cs"/>
          <w:rtl/>
        </w:rPr>
        <w:tab/>
        <w:t xml:space="preserve">חבר הכנסת ריבלין, אתה העלית את התקדים הזה? אבל זה היה בוועדת חקירה, כמדומני, לא בוועדת משנה. </w:t>
      </w:r>
    </w:p>
    <w:p w14:paraId="1CE78355"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78A62061" w14:textId="77777777" w:rsidR="003811C8" w:rsidRPr="003811C8" w:rsidRDefault="003811C8" w:rsidP="003811C8">
      <w:pPr>
        <w:bidi/>
        <w:jc w:val="both"/>
        <w:rPr>
          <w:rFonts w:cs="David" w:hint="cs"/>
          <w:rtl/>
        </w:rPr>
      </w:pPr>
    </w:p>
    <w:p w14:paraId="1835148A" w14:textId="77777777" w:rsidR="003811C8" w:rsidRPr="003811C8" w:rsidRDefault="003811C8" w:rsidP="003811C8">
      <w:pPr>
        <w:bidi/>
        <w:jc w:val="both"/>
        <w:rPr>
          <w:rFonts w:cs="David" w:hint="cs"/>
          <w:rtl/>
        </w:rPr>
      </w:pPr>
      <w:r w:rsidRPr="003811C8">
        <w:rPr>
          <w:rFonts w:cs="David" w:hint="cs"/>
          <w:rtl/>
        </w:rPr>
        <w:tab/>
      </w:r>
      <w:proofErr w:type="spellStart"/>
      <w:r w:rsidRPr="003811C8">
        <w:rPr>
          <w:rFonts w:cs="David" w:hint="cs"/>
          <w:rtl/>
        </w:rPr>
        <w:t>היתה</w:t>
      </w:r>
      <w:proofErr w:type="spellEnd"/>
      <w:r w:rsidRPr="003811C8">
        <w:rPr>
          <w:rFonts w:cs="David" w:hint="cs"/>
          <w:rtl/>
        </w:rPr>
        <w:t xml:space="preserve"> ועדה מיוחדת של הכנסת, שהיא </w:t>
      </w:r>
      <w:proofErr w:type="spellStart"/>
      <w:r w:rsidRPr="003811C8">
        <w:rPr>
          <w:rFonts w:cs="David" w:hint="cs"/>
          <w:rtl/>
        </w:rPr>
        <w:t>היתה</w:t>
      </w:r>
      <w:proofErr w:type="spellEnd"/>
      <w:r w:rsidRPr="003811C8">
        <w:rPr>
          <w:rFonts w:cs="David" w:hint="cs"/>
          <w:rtl/>
        </w:rPr>
        <w:t xml:space="preserve"> ועדת - - -</w:t>
      </w:r>
    </w:p>
    <w:p w14:paraId="4761A9CE"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8BC1C1B" w14:textId="77777777" w:rsidR="003811C8" w:rsidRPr="003811C8" w:rsidRDefault="003811C8" w:rsidP="003811C8">
      <w:pPr>
        <w:bidi/>
        <w:jc w:val="both"/>
        <w:rPr>
          <w:rFonts w:cs="David" w:hint="cs"/>
          <w:rtl/>
        </w:rPr>
      </w:pPr>
    </w:p>
    <w:p w14:paraId="338EEA3D" w14:textId="77777777" w:rsidR="003811C8" w:rsidRPr="003811C8" w:rsidRDefault="003811C8" w:rsidP="003811C8">
      <w:pPr>
        <w:bidi/>
        <w:jc w:val="both"/>
        <w:rPr>
          <w:rFonts w:cs="David" w:hint="cs"/>
          <w:rtl/>
        </w:rPr>
      </w:pPr>
      <w:r w:rsidRPr="003811C8">
        <w:rPr>
          <w:rFonts w:cs="David" w:hint="cs"/>
          <w:rtl/>
        </w:rPr>
        <w:tab/>
        <w:t>ועדת חקירה.</w:t>
      </w:r>
    </w:p>
    <w:p w14:paraId="0CBCE30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455D63B9" w14:textId="77777777" w:rsidR="003811C8" w:rsidRPr="003811C8" w:rsidRDefault="003811C8" w:rsidP="003811C8">
      <w:pPr>
        <w:bidi/>
        <w:jc w:val="both"/>
        <w:rPr>
          <w:rFonts w:cs="David" w:hint="cs"/>
          <w:rtl/>
        </w:rPr>
      </w:pPr>
    </w:p>
    <w:p w14:paraId="2AC77930" w14:textId="77777777" w:rsidR="003811C8" w:rsidRPr="003811C8" w:rsidRDefault="003811C8" w:rsidP="003811C8">
      <w:pPr>
        <w:bidi/>
        <w:jc w:val="both"/>
        <w:rPr>
          <w:rFonts w:cs="David" w:hint="cs"/>
          <w:rtl/>
        </w:rPr>
      </w:pPr>
      <w:r w:rsidRPr="003811C8">
        <w:rPr>
          <w:rFonts w:cs="David" w:hint="cs"/>
          <w:rtl/>
        </w:rPr>
        <w:tab/>
        <w:t xml:space="preserve"> לא. </w:t>
      </w:r>
    </w:p>
    <w:p w14:paraId="4180FD21"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0C7BBAE6" w14:textId="77777777" w:rsidR="003811C8" w:rsidRPr="003811C8" w:rsidRDefault="003811C8" w:rsidP="003811C8">
      <w:pPr>
        <w:bidi/>
        <w:jc w:val="both"/>
        <w:rPr>
          <w:rFonts w:cs="David" w:hint="cs"/>
          <w:rtl/>
        </w:rPr>
      </w:pPr>
    </w:p>
    <w:p w14:paraId="01BDD037" w14:textId="77777777" w:rsidR="003811C8" w:rsidRPr="003811C8" w:rsidRDefault="003811C8" w:rsidP="003811C8">
      <w:pPr>
        <w:bidi/>
        <w:jc w:val="both"/>
        <w:rPr>
          <w:rFonts w:cs="David" w:hint="cs"/>
          <w:rtl/>
        </w:rPr>
      </w:pPr>
      <w:r w:rsidRPr="003811C8">
        <w:rPr>
          <w:rFonts w:cs="David" w:hint="cs"/>
          <w:rtl/>
        </w:rPr>
        <w:tab/>
        <w:t>הסמיכו את ועדת החוקה.</w:t>
      </w:r>
    </w:p>
    <w:p w14:paraId="69E98C7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3FBEC42B" w14:textId="77777777" w:rsidR="003811C8" w:rsidRPr="003811C8" w:rsidRDefault="003811C8" w:rsidP="003811C8">
      <w:pPr>
        <w:bidi/>
        <w:jc w:val="both"/>
        <w:rPr>
          <w:rFonts w:cs="David" w:hint="cs"/>
          <w:rtl/>
        </w:rPr>
      </w:pPr>
    </w:p>
    <w:p w14:paraId="147877AC" w14:textId="77777777" w:rsidR="003811C8" w:rsidRPr="003811C8" w:rsidRDefault="003811C8" w:rsidP="003811C8">
      <w:pPr>
        <w:bidi/>
        <w:jc w:val="both"/>
        <w:rPr>
          <w:rFonts w:cs="David" w:hint="cs"/>
          <w:rtl/>
        </w:rPr>
      </w:pPr>
      <w:r w:rsidRPr="003811C8">
        <w:rPr>
          <w:rFonts w:cs="David" w:hint="cs"/>
          <w:rtl/>
        </w:rPr>
        <w:tab/>
        <w:t xml:space="preserve">במקום ועדת חקירה </w:t>
      </w:r>
      <w:r w:rsidRPr="003811C8">
        <w:rPr>
          <w:rFonts w:cs="David"/>
          <w:rtl/>
        </w:rPr>
        <w:t>–</w:t>
      </w:r>
      <w:r w:rsidRPr="003811C8">
        <w:rPr>
          <w:rFonts w:cs="David" w:hint="cs"/>
          <w:rtl/>
        </w:rPr>
        <w:t xml:space="preserve"> הסמיכו את הוועדה, והסכים יושב-ראש הוועדה לקבל את חבר הכנסת - - -</w:t>
      </w:r>
    </w:p>
    <w:p w14:paraId="6C93B0FD" w14:textId="77777777" w:rsidR="003811C8" w:rsidRPr="003811C8" w:rsidRDefault="003811C8" w:rsidP="003811C8">
      <w:pPr>
        <w:bidi/>
        <w:jc w:val="both"/>
        <w:rPr>
          <w:rFonts w:cs="David" w:hint="cs"/>
          <w:rtl/>
        </w:rPr>
      </w:pPr>
      <w:r w:rsidRPr="003811C8">
        <w:rPr>
          <w:rFonts w:cs="David"/>
          <w:rtl/>
        </w:rPr>
        <w:br/>
      </w:r>
      <w:proofErr w:type="spellStart"/>
      <w:r w:rsidRPr="003811C8">
        <w:rPr>
          <w:rFonts w:cs="David" w:hint="cs"/>
          <w:u w:val="single"/>
          <w:rtl/>
        </w:rPr>
        <w:t>אחמד</w:t>
      </w:r>
      <w:proofErr w:type="spellEnd"/>
      <w:r w:rsidRPr="003811C8">
        <w:rPr>
          <w:rFonts w:cs="David" w:hint="cs"/>
          <w:u w:val="single"/>
          <w:rtl/>
        </w:rPr>
        <w:t xml:space="preserve"> טיבי:</w:t>
      </w:r>
    </w:p>
    <w:p w14:paraId="78F9B9E4" w14:textId="77777777" w:rsidR="003811C8" w:rsidRPr="003811C8" w:rsidRDefault="003811C8" w:rsidP="003811C8">
      <w:pPr>
        <w:bidi/>
        <w:jc w:val="both"/>
        <w:rPr>
          <w:rFonts w:cs="David" w:hint="cs"/>
          <w:rtl/>
        </w:rPr>
      </w:pPr>
    </w:p>
    <w:p w14:paraId="1F5D53E5" w14:textId="77777777" w:rsidR="003811C8" w:rsidRPr="003811C8" w:rsidRDefault="003811C8" w:rsidP="003811C8">
      <w:pPr>
        <w:bidi/>
        <w:ind w:firstLine="567"/>
        <w:jc w:val="both"/>
        <w:rPr>
          <w:rFonts w:cs="David" w:hint="cs"/>
          <w:rtl/>
        </w:rPr>
      </w:pPr>
      <w:r w:rsidRPr="003811C8">
        <w:rPr>
          <w:rFonts w:cs="David" w:hint="cs"/>
          <w:rtl/>
        </w:rPr>
        <w:t>אותו דבר.</w:t>
      </w:r>
    </w:p>
    <w:p w14:paraId="5A68399A" w14:textId="77777777" w:rsidR="003811C8" w:rsidRPr="003811C8" w:rsidRDefault="003811C8" w:rsidP="003811C8">
      <w:pPr>
        <w:bidi/>
        <w:ind w:firstLine="567"/>
        <w:jc w:val="both"/>
        <w:rPr>
          <w:rFonts w:cs="David" w:hint="cs"/>
          <w:rtl/>
        </w:rPr>
      </w:pPr>
    </w:p>
    <w:p w14:paraId="6B76B8BC" w14:textId="77777777" w:rsidR="003811C8" w:rsidRPr="003811C8" w:rsidRDefault="003811C8" w:rsidP="003811C8">
      <w:pPr>
        <w:bidi/>
        <w:jc w:val="both"/>
        <w:rPr>
          <w:rFonts w:cs="David" w:hint="cs"/>
          <w:rtl/>
        </w:rPr>
      </w:pPr>
      <w:r w:rsidRPr="003811C8">
        <w:rPr>
          <w:rFonts w:cs="David" w:hint="cs"/>
          <w:u w:val="single"/>
          <w:rtl/>
        </w:rPr>
        <w:t>היו"ר דוד טל:</w:t>
      </w:r>
    </w:p>
    <w:p w14:paraId="449A04CD" w14:textId="77777777" w:rsidR="003811C8" w:rsidRPr="003811C8" w:rsidRDefault="003811C8" w:rsidP="003811C8">
      <w:pPr>
        <w:bidi/>
        <w:jc w:val="both"/>
        <w:rPr>
          <w:rFonts w:cs="David" w:hint="cs"/>
          <w:rtl/>
        </w:rPr>
      </w:pPr>
    </w:p>
    <w:p w14:paraId="63B6F3BA" w14:textId="77777777" w:rsidR="003811C8" w:rsidRPr="003811C8" w:rsidRDefault="003811C8" w:rsidP="003811C8">
      <w:pPr>
        <w:bidi/>
        <w:jc w:val="both"/>
        <w:rPr>
          <w:rFonts w:cs="David" w:hint="cs"/>
          <w:rtl/>
        </w:rPr>
      </w:pPr>
      <w:r w:rsidRPr="003811C8">
        <w:rPr>
          <w:rFonts w:cs="David" w:hint="cs"/>
          <w:rtl/>
        </w:rPr>
        <w:tab/>
        <w:t>ואם הוא לא היה מסכים?</w:t>
      </w:r>
    </w:p>
    <w:p w14:paraId="7CB11CCE"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31AAFCCE" w14:textId="77777777" w:rsidR="003811C8" w:rsidRPr="003811C8" w:rsidRDefault="003811C8" w:rsidP="003811C8">
      <w:pPr>
        <w:bidi/>
        <w:jc w:val="both"/>
        <w:rPr>
          <w:rFonts w:cs="David" w:hint="cs"/>
          <w:rtl/>
        </w:rPr>
      </w:pPr>
    </w:p>
    <w:p w14:paraId="07B128F5" w14:textId="77777777" w:rsidR="003811C8" w:rsidRPr="003811C8" w:rsidRDefault="003811C8" w:rsidP="003811C8">
      <w:pPr>
        <w:bidi/>
        <w:jc w:val="both"/>
        <w:rPr>
          <w:rFonts w:cs="David" w:hint="cs"/>
          <w:rtl/>
        </w:rPr>
      </w:pPr>
      <w:r w:rsidRPr="003811C8">
        <w:rPr>
          <w:rFonts w:cs="David" w:hint="cs"/>
          <w:rtl/>
        </w:rPr>
        <w:tab/>
        <w:t xml:space="preserve">בניגוד לעמדה המשפטית. </w:t>
      </w:r>
    </w:p>
    <w:p w14:paraId="327CE25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7C052628" w14:textId="77777777" w:rsidR="003811C8" w:rsidRPr="003811C8" w:rsidRDefault="003811C8" w:rsidP="003811C8">
      <w:pPr>
        <w:bidi/>
        <w:jc w:val="both"/>
        <w:rPr>
          <w:rFonts w:cs="David" w:hint="cs"/>
          <w:rtl/>
        </w:rPr>
      </w:pPr>
    </w:p>
    <w:p w14:paraId="6C95CFF4" w14:textId="77777777" w:rsidR="003811C8" w:rsidRPr="003811C8" w:rsidRDefault="003811C8" w:rsidP="003811C8">
      <w:pPr>
        <w:bidi/>
        <w:jc w:val="both"/>
        <w:rPr>
          <w:rFonts w:cs="David" w:hint="cs"/>
          <w:rtl/>
        </w:rPr>
      </w:pPr>
      <w:r w:rsidRPr="003811C8">
        <w:rPr>
          <w:rFonts w:cs="David" w:hint="cs"/>
          <w:rtl/>
        </w:rPr>
        <w:tab/>
        <w:t xml:space="preserve"> בלתי אפשרי היה. </w:t>
      </w:r>
    </w:p>
    <w:p w14:paraId="4A57B48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21B6A19A" w14:textId="77777777" w:rsidR="003811C8" w:rsidRPr="003811C8" w:rsidRDefault="003811C8" w:rsidP="003811C8">
      <w:pPr>
        <w:bidi/>
        <w:jc w:val="both"/>
        <w:rPr>
          <w:rFonts w:cs="David" w:hint="cs"/>
          <w:rtl/>
        </w:rPr>
      </w:pPr>
    </w:p>
    <w:p w14:paraId="766247A4" w14:textId="77777777" w:rsidR="003811C8" w:rsidRPr="003811C8" w:rsidRDefault="003811C8" w:rsidP="003811C8">
      <w:pPr>
        <w:bidi/>
        <w:jc w:val="both"/>
        <w:rPr>
          <w:rFonts w:cs="David" w:hint="cs"/>
          <w:rtl/>
        </w:rPr>
      </w:pPr>
      <w:r w:rsidRPr="003811C8">
        <w:rPr>
          <w:rFonts w:cs="David" w:hint="cs"/>
          <w:rtl/>
        </w:rPr>
        <w:tab/>
        <w:t xml:space="preserve">תודה רבה. חברת הכנסת </w:t>
      </w:r>
      <w:proofErr w:type="spellStart"/>
      <w:r w:rsidRPr="003811C8">
        <w:rPr>
          <w:rFonts w:cs="David" w:hint="cs"/>
          <w:rtl/>
        </w:rPr>
        <w:t>טרטמן</w:t>
      </w:r>
      <w:proofErr w:type="spellEnd"/>
      <w:r w:rsidRPr="003811C8">
        <w:rPr>
          <w:rFonts w:cs="David" w:hint="cs"/>
          <w:rtl/>
        </w:rPr>
        <w:t>, בבקשה.</w:t>
      </w:r>
    </w:p>
    <w:p w14:paraId="33634F59" w14:textId="77777777" w:rsidR="003811C8" w:rsidRPr="003811C8" w:rsidRDefault="003811C8" w:rsidP="003811C8">
      <w:pPr>
        <w:pStyle w:val="Heading5"/>
        <w:rPr>
          <w:rFonts w:hint="cs"/>
          <w:sz w:val="24"/>
          <w:rtl/>
        </w:rPr>
      </w:pPr>
      <w:r w:rsidRPr="003811C8">
        <w:rPr>
          <w:sz w:val="24"/>
          <w:rtl/>
        </w:rPr>
        <w:br/>
      </w:r>
      <w:proofErr w:type="spellStart"/>
      <w:r w:rsidRPr="003811C8">
        <w:rPr>
          <w:rFonts w:hint="cs"/>
          <w:sz w:val="24"/>
          <w:u w:val="single"/>
          <w:rtl/>
        </w:rPr>
        <w:t>אסתרינה</w:t>
      </w:r>
      <w:proofErr w:type="spellEnd"/>
      <w:r w:rsidRPr="003811C8">
        <w:rPr>
          <w:rFonts w:hint="cs"/>
          <w:sz w:val="24"/>
          <w:u w:val="single"/>
          <w:rtl/>
        </w:rPr>
        <w:t xml:space="preserve"> </w:t>
      </w:r>
      <w:proofErr w:type="spellStart"/>
      <w:r w:rsidRPr="003811C8">
        <w:rPr>
          <w:rFonts w:hint="cs"/>
          <w:sz w:val="24"/>
          <w:u w:val="single"/>
          <w:rtl/>
        </w:rPr>
        <w:t>טרטמן</w:t>
      </w:r>
      <w:proofErr w:type="spellEnd"/>
      <w:r w:rsidRPr="003811C8">
        <w:rPr>
          <w:rFonts w:hint="cs"/>
          <w:sz w:val="24"/>
          <w:u w:val="single"/>
          <w:rtl/>
        </w:rPr>
        <w:t>:</w:t>
      </w:r>
    </w:p>
    <w:p w14:paraId="03E7CB0C" w14:textId="77777777" w:rsidR="003811C8" w:rsidRPr="003811C8" w:rsidRDefault="003811C8" w:rsidP="003811C8">
      <w:pPr>
        <w:pStyle w:val="Heading5"/>
        <w:rPr>
          <w:rFonts w:hint="cs"/>
          <w:sz w:val="24"/>
          <w:rtl/>
        </w:rPr>
      </w:pPr>
    </w:p>
    <w:p w14:paraId="6E654A4C" w14:textId="77777777" w:rsidR="003811C8" w:rsidRPr="003811C8" w:rsidRDefault="003811C8" w:rsidP="003811C8">
      <w:pPr>
        <w:bidi/>
        <w:jc w:val="both"/>
        <w:rPr>
          <w:rFonts w:cs="David" w:hint="cs"/>
          <w:rtl/>
        </w:rPr>
      </w:pPr>
      <w:r w:rsidRPr="003811C8">
        <w:rPr>
          <w:rFonts w:cs="David" w:hint="cs"/>
          <w:rtl/>
        </w:rPr>
        <w:tab/>
        <w:t xml:space="preserve"> אדוני היושב-ראש וחברים נכבדים. צודק חבר הכנסת טיבי. אזרחי ישראל, יהודים כערבים, זכאים לשוויון </w:t>
      </w:r>
      <w:r w:rsidRPr="003811C8">
        <w:rPr>
          <w:rFonts w:cs="David"/>
          <w:rtl/>
        </w:rPr>
        <w:t>–</w:t>
      </w:r>
      <w:r w:rsidRPr="003811C8">
        <w:rPr>
          <w:rFonts w:cs="David" w:hint="cs"/>
          <w:rtl/>
        </w:rPr>
        <w:t xml:space="preserve"> באופן יחסי, באופן כמותי </w:t>
      </w:r>
      <w:r w:rsidRPr="003811C8">
        <w:rPr>
          <w:rFonts w:cs="David"/>
          <w:rtl/>
        </w:rPr>
        <w:t>–</w:t>
      </w:r>
      <w:r w:rsidRPr="003811C8">
        <w:rPr>
          <w:rFonts w:cs="David" w:hint="cs"/>
          <w:rtl/>
        </w:rPr>
        <w:t xml:space="preserve"> הם זכאים לשוויון, ובוודאי הם צריכים לקבל ביטוי הולם במשרדים ובתפקידים, בכל המקומות שבהם הם צריכים להיות כי הם חלק מאזרחי המדינה </w:t>
      </w:r>
      <w:r w:rsidRPr="003811C8">
        <w:rPr>
          <w:rFonts w:cs="David"/>
          <w:rtl/>
        </w:rPr>
        <w:t>–</w:t>
      </w:r>
      <w:r w:rsidRPr="003811C8">
        <w:rPr>
          <w:rFonts w:cs="David" w:hint="cs"/>
          <w:rtl/>
        </w:rPr>
        <w:t xml:space="preserve"> בהנחה שהם באמת לויאליים ונאמנים למדינה </w:t>
      </w:r>
      <w:r w:rsidRPr="003811C8">
        <w:rPr>
          <w:rFonts w:cs="David"/>
          <w:rtl/>
        </w:rPr>
        <w:t>–</w:t>
      </w:r>
      <w:r w:rsidRPr="003811C8">
        <w:rPr>
          <w:rFonts w:cs="David" w:hint="cs"/>
          <w:rtl/>
        </w:rPr>
        <w:t xml:space="preserve"> זכותם כאזרחים. </w:t>
      </w:r>
    </w:p>
    <w:p w14:paraId="3EE035A1" w14:textId="77777777" w:rsidR="003811C8" w:rsidRPr="003811C8" w:rsidRDefault="003811C8" w:rsidP="003811C8">
      <w:pPr>
        <w:bidi/>
        <w:jc w:val="both"/>
        <w:rPr>
          <w:rFonts w:cs="David" w:hint="cs"/>
          <w:rtl/>
        </w:rPr>
      </w:pPr>
    </w:p>
    <w:p w14:paraId="3A762A3F" w14:textId="77777777" w:rsidR="003811C8" w:rsidRPr="003811C8" w:rsidRDefault="003811C8" w:rsidP="003811C8">
      <w:pPr>
        <w:bidi/>
        <w:jc w:val="both"/>
        <w:rPr>
          <w:rFonts w:cs="David" w:hint="cs"/>
          <w:rtl/>
        </w:rPr>
      </w:pPr>
      <w:r w:rsidRPr="003811C8">
        <w:rPr>
          <w:rFonts w:cs="David" w:hint="cs"/>
          <w:rtl/>
        </w:rPr>
        <w:tab/>
        <w:t xml:space="preserve">אבל, באותה מידה אני שואלת: האם הקימו ועדת חקירה על הנשים במדינת ישראל בתפקידים? הרי אין ספק שיש קיפוח של אוכלוסיית הנשים במדינה, עדיין לצערי. </w:t>
      </w:r>
    </w:p>
    <w:p w14:paraId="623F74AC"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76BD6C2" w14:textId="77777777" w:rsidR="003811C8" w:rsidRPr="003811C8" w:rsidRDefault="003811C8" w:rsidP="003811C8">
      <w:pPr>
        <w:bidi/>
        <w:jc w:val="both"/>
        <w:rPr>
          <w:rFonts w:cs="David" w:hint="cs"/>
          <w:rtl/>
        </w:rPr>
      </w:pPr>
    </w:p>
    <w:p w14:paraId="3F1A9603" w14:textId="77777777" w:rsidR="003811C8" w:rsidRPr="003811C8" w:rsidRDefault="003811C8" w:rsidP="003811C8">
      <w:pPr>
        <w:bidi/>
        <w:jc w:val="both"/>
        <w:rPr>
          <w:rFonts w:cs="David" w:hint="cs"/>
          <w:rtl/>
        </w:rPr>
      </w:pPr>
      <w:r w:rsidRPr="003811C8">
        <w:rPr>
          <w:rFonts w:cs="David" w:hint="cs"/>
          <w:rtl/>
        </w:rPr>
        <w:tab/>
        <w:t>וחרדים?</w:t>
      </w:r>
    </w:p>
    <w:p w14:paraId="79F9BA24" w14:textId="77777777" w:rsidR="003811C8" w:rsidRPr="003811C8" w:rsidRDefault="003811C8" w:rsidP="003811C8">
      <w:pPr>
        <w:pStyle w:val="Heading5"/>
        <w:rPr>
          <w:rFonts w:hint="cs"/>
          <w:sz w:val="24"/>
          <w:rtl/>
        </w:rPr>
      </w:pPr>
      <w:r w:rsidRPr="003811C8">
        <w:rPr>
          <w:sz w:val="24"/>
          <w:rtl/>
        </w:rPr>
        <w:br/>
      </w:r>
      <w:proofErr w:type="spellStart"/>
      <w:r w:rsidRPr="003811C8">
        <w:rPr>
          <w:rFonts w:hint="cs"/>
          <w:sz w:val="24"/>
          <w:u w:val="single"/>
          <w:rtl/>
        </w:rPr>
        <w:t>אסתרינה</w:t>
      </w:r>
      <w:proofErr w:type="spellEnd"/>
      <w:r w:rsidRPr="003811C8">
        <w:rPr>
          <w:rFonts w:hint="cs"/>
          <w:sz w:val="24"/>
          <w:u w:val="single"/>
          <w:rtl/>
        </w:rPr>
        <w:t xml:space="preserve"> </w:t>
      </w:r>
      <w:proofErr w:type="spellStart"/>
      <w:r w:rsidRPr="003811C8">
        <w:rPr>
          <w:rFonts w:hint="cs"/>
          <w:sz w:val="24"/>
          <w:u w:val="single"/>
          <w:rtl/>
        </w:rPr>
        <w:t>טרטמן</w:t>
      </w:r>
      <w:proofErr w:type="spellEnd"/>
      <w:r w:rsidRPr="003811C8">
        <w:rPr>
          <w:rFonts w:hint="cs"/>
          <w:sz w:val="24"/>
          <w:u w:val="single"/>
          <w:rtl/>
        </w:rPr>
        <w:t>:</w:t>
      </w:r>
    </w:p>
    <w:p w14:paraId="7C66FB19" w14:textId="77777777" w:rsidR="003811C8" w:rsidRPr="003811C8" w:rsidRDefault="003811C8" w:rsidP="003811C8">
      <w:pPr>
        <w:pStyle w:val="Heading5"/>
        <w:rPr>
          <w:rFonts w:hint="cs"/>
          <w:sz w:val="24"/>
          <w:rtl/>
        </w:rPr>
      </w:pPr>
    </w:p>
    <w:p w14:paraId="15BBF063" w14:textId="77777777" w:rsidR="003811C8" w:rsidRPr="003811C8" w:rsidRDefault="003811C8" w:rsidP="003811C8">
      <w:pPr>
        <w:bidi/>
        <w:jc w:val="both"/>
        <w:rPr>
          <w:rFonts w:cs="David" w:hint="cs"/>
          <w:rtl/>
        </w:rPr>
      </w:pPr>
      <w:r w:rsidRPr="003811C8">
        <w:rPr>
          <w:rFonts w:cs="David" w:hint="cs"/>
          <w:rtl/>
        </w:rPr>
        <w:tab/>
        <w:t xml:space="preserve"> רגע, לא סיימתי. האם מישהו הקים ועדת חקירה בעניין תפקידם ושילובם של נכים, או מוגבלים? </w:t>
      </w:r>
    </w:p>
    <w:p w14:paraId="6601B4A5" w14:textId="77777777" w:rsidR="003811C8" w:rsidRPr="003811C8" w:rsidRDefault="003811C8" w:rsidP="003811C8">
      <w:pPr>
        <w:bidi/>
        <w:jc w:val="both"/>
        <w:rPr>
          <w:rFonts w:cs="David" w:hint="cs"/>
          <w:i/>
          <w:iCs/>
          <w:rtl/>
        </w:rPr>
      </w:pPr>
      <w:r w:rsidRPr="003811C8">
        <w:rPr>
          <w:rFonts w:cs="David"/>
          <w:rtl/>
        </w:rPr>
        <w:br/>
      </w:r>
      <w:r w:rsidRPr="003811C8">
        <w:rPr>
          <w:rFonts w:cs="David" w:hint="cs"/>
          <w:u w:val="single"/>
          <w:rtl/>
        </w:rPr>
        <w:t>קולט אביטל:</w:t>
      </w:r>
    </w:p>
    <w:p w14:paraId="6A7BFDFF" w14:textId="77777777" w:rsidR="003811C8" w:rsidRPr="003811C8" w:rsidRDefault="003811C8" w:rsidP="003811C8">
      <w:pPr>
        <w:bidi/>
        <w:jc w:val="both"/>
        <w:rPr>
          <w:rFonts w:cs="David" w:hint="cs"/>
          <w:i/>
          <w:iCs/>
          <w:rtl/>
        </w:rPr>
      </w:pPr>
    </w:p>
    <w:p w14:paraId="31CC1A98" w14:textId="77777777" w:rsidR="003811C8" w:rsidRPr="003811C8" w:rsidRDefault="003811C8" w:rsidP="003811C8">
      <w:pPr>
        <w:bidi/>
        <w:jc w:val="both"/>
        <w:rPr>
          <w:rFonts w:cs="David" w:hint="cs"/>
          <w:rtl/>
        </w:rPr>
      </w:pPr>
      <w:r w:rsidRPr="003811C8">
        <w:rPr>
          <w:rFonts w:cs="David" w:hint="cs"/>
          <w:i/>
          <w:iCs/>
          <w:rtl/>
        </w:rPr>
        <w:tab/>
        <w:t xml:space="preserve"> </w:t>
      </w:r>
      <w:r w:rsidRPr="003811C8">
        <w:rPr>
          <w:rFonts w:cs="David" w:hint="cs"/>
          <w:rtl/>
        </w:rPr>
        <w:t xml:space="preserve">זכותך להקים. </w:t>
      </w:r>
    </w:p>
    <w:p w14:paraId="7E2515D4" w14:textId="77777777" w:rsidR="003811C8" w:rsidRPr="003811C8" w:rsidRDefault="003811C8" w:rsidP="003811C8">
      <w:pPr>
        <w:pStyle w:val="Heading5"/>
        <w:rPr>
          <w:rFonts w:hint="cs"/>
          <w:sz w:val="24"/>
          <w:rtl/>
        </w:rPr>
      </w:pPr>
      <w:r w:rsidRPr="003811C8">
        <w:rPr>
          <w:sz w:val="24"/>
          <w:rtl/>
        </w:rPr>
        <w:br/>
      </w:r>
      <w:proofErr w:type="spellStart"/>
      <w:r w:rsidRPr="003811C8">
        <w:rPr>
          <w:rFonts w:hint="cs"/>
          <w:sz w:val="24"/>
          <w:u w:val="single"/>
          <w:rtl/>
        </w:rPr>
        <w:t>אסתרינה</w:t>
      </w:r>
      <w:proofErr w:type="spellEnd"/>
      <w:r w:rsidRPr="003811C8">
        <w:rPr>
          <w:rFonts w:hint="cs"/>
          <w:sz w:val="24"/>
          <w:u w:val="single"/>
          <w:rtl/>
        </w:rPr>
        <w:t xml:space="preserve"> </w:t>
      </w:r>
      <w:proofErr w:type="spellStart"/>
      <w:r w:rsidRPr="003811C8">
        <w:rPr>
          <w:rFonts w:hint="cs"/>
          <w:sz w:val="24"/>
          <w:u w:val="single"/>
          <w:rtl/>
        </w:rPr>
        <w:t>טרטמן</w:t>
      </w:r>
      <w:proofErr w:type="spellEnd"/>
      <w:r w:rsidRPr="003811C8">
        <w:rPr>
          <w:rFonts w:hint="cs"/>
          <w:sz w:val="24"/>
          <w:u w:val="single"/>
          <w:rtl/>
        </w:rPr>
        <w:t>:</w:t>
      </w:r>
    </w:p>
    <w:p w14:paraId="6FC35355" w14:textId="77777777" w:rsidR="003811C8" w:rsidRPr="003811C8" w:rsidRDefault="003811C8" w:rsidP="003811C8">
      <w:pPr>
        <w:pStyle w:val="Heading5"/>
        <w:rPr>
          <w:rFonts w:hint="cs"/>
          <w:sz w:val="24"/>
          <w:rtl/>
        </w:rPr>
      </w:pPr>
    </w:p>
    <w:p w14:paraId="3360E4AF" w14:textId="77777777" w:rsidR="003811C8" w:rsidRPr="003811C8" w:rsidRDefault="003811C8" w:rsidP="003811C8">
      <w:pPr>
        <w:bidi/>
        <w:jc w:val="both"/>
        <w:rPr>
          <w:rFonts w:cs="David" w:hint="cs"/>
          <w:rtl/>
        </w:rPr>
      </w:pPr>
      <w:r w:rsidRPr="003811C8">
        <w:rPr>
          <w:rFonts w:cs="David" w:hint="cs"/>
          <w:rtl/>
        </w:rPr>
        <w:tab/>
        <w:t xml:space="preserve"> אני מוצאת לנכון לציין פה את המנכ"ל, שהכניס נכים לעבודה בתוך הבית הזה, אבל זה לצערי לא מודל מייצג.</w:t>
      </w:r>
    </w:p>
    <w:p w14:paraId="2731CA58"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מנכ"ל הכנסת אבי </w:t>
      </w:r>
      <w:proofErr w:type="spellStart"/>
      <w:r w:rsidRPr="003811C8">
        <w:rPr>
          <w:rFonts w:cs="David" w:hint="cs"/>
          <w:u w:val="single"/>
          <w:rtl/>
        </w:rPr>
        <w:t>בלשניקוב</w:t>
      </w:r>
      <w:proofErr w:type="spellEnd"/>
      <w:r w:rsidRPr="003811C8">
        <w:rPr>
          <w:rFonts w:cs="David" w:hint="cs"/>
          <w:u w:val="single"/>
          <w:rtl/>
        </w:rPr>
        <w:t>:</w:t>
      </w:r>
    </w:p>
    <w:p w14:paraId="3C2C515C" w14:textId="77777777" w:rsidR="003811C8" w:rsidRPr="003811C8" w:rsidRDefault="003811C8" w:rsidP="003811C8">
      <w:pPr>
        <w:bidi/>
        <w:jc w:val="both"/>
        <w:rPr>
          <w:rFonts w:cs="David" w:hint="cs"/>
          <w:rtl/>
        </w:rPr>
      </w:pPr>
    </w:p>
    <w:p w14:paraId="0B3A0387" w14:textId="77777777" w:rsidR="003811C8" w:rsidRPr="003811C8" w:rsidRDefault="003811C8" w:rsidP="003811C8">
      <w:pPr>
        <w:bidi/>
        <w:jc w:val="both"/>
        <w:rPr>
          <w:rFonts w:cs="David" w:hint="cs"/>
          <w:rtl/>
        </w:rPr>
      </w:pPr>
      <w:r w:rsidRPr="003811C8">
        <w:rPr>
          <w:rFonts w:cs="David" w:hint="cs"/>
          <w:rtl/>
        </w:rPr>
        <w:tab/>
        <w:t>שבעה-עשר.</w:t>
      </w:r>
    </w:p>
    <w:p w14:paraId="4BA601F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AA77711" w14:textId="77777777" w:rsidR="003811C8" w:rsidRPr="003811C8" w:rsidRDefault="003811C8" w:rsidP="003811C8">
      <w:pPr>
        <w:bidi/>
        <w:jc w:val="both"/>
        <w:rPr>
          <w:rFonts w:cs="David" w:hint="cs"/>
          <w:rtl/>
        </w:rPr>
      </w:pPr>
    </w:p>
    <w:p w14:paraId="458FA270" w14:textId="77777777" w:rsidR="003811C8" w:rsidRPr="003811C8" w:rsidRDefault="003811C8" w:rsidP="003811C8">
      <w:pPr>
        <w:bidi/>
        <w:jc w:val="both"/>
        <w:rPr>
          <w:rFonts w:cs="David" w:hint="cs"/>
          <w:rtl/>
        </w:rPr>
      </w:pPr>
      <w:r w:rsidRPr="003811C8">
        <w:rPr>
          <w:rFonts w:cs="David" w:hint="cs"/>
          <w:rtl/>
        </w:rPr>
        <w:tab/>
        <w:t xml:space="preserve">אני הגשתי כמה הצעות חוק לגבי הנושא הזה, בשנים קודמות. </w:t>
      </w:r>
    </w:p>
    <w:p w14:paraId="325785AB" w14:textId="77777777" w:rsidR="003811C8" w:rsidRPr="003811C8" w:rsidRDefault="003811C8" w:rsidP="003811C8">
      <w:pPr>
        <w:pStyle w:val="Heading5"/>
        <w:rPr>
          <w:rFonts w:hint="cs"/>
          <w:sz w:val="24"/>
          <w:rtl/>
        </w:rPr>
      </w:pPr>
      <w:r w:rsidRPr="003811C8">
        <w:rPr>
          <w:sz w:val="24"/>
          <w:rtl/>
        </w:rPr>
        <w:br/>
      </w:r>
      <w:proofErr w:type="spellStart"/>
      <w:r w:rsidRPr="003811C8">
        <w:rPr>
          <w:rFonts w:hint="cs"/>
          <w:sz w:val="24"/>
          <w:u w:val="single"/>
          <w:rtl/>
        </w:rPr>
        <w:t>אסתרינה</w:t>
      </w:r>
      <w:proofErr w:type="spellEnd"/>
      <w:r w:rsidRPr="003811C8">
        <w:rPr>
          <w:rFonts w:hint="cs"/>
          <w:sz w:val="24"/>
          <w:u w:val="single"/>
          <w:rtl/>
        </w:rPr>
        <w:t xml:space="preserve"> </w:t>
      </w:r>
      <w:proofErr w:type="spellStart"/>
      <w:r w:rsidRPr="003811C8">
        <w:rPr>
          <w:rFonts w:hint="cs"/>
          <w:sz w:val="24"/>
          <w:u w:val="single"/>
          <w:rtl/>
        </w:rPr>
        <w:t>טרטמן</w:t>
      </w:r>
      <w:proofErr w:type="spellEnd"/>
      <w:r w:rsidRPr="003811C8">
        <w:rPr>
          <w:rFonts w:hint="cs"/>
          <w:sz w:val="24"/>
          <w:u w:val="single"/>
          <w:rtl/>
        </w:rPr>
        <w:t>:</w:t>
      </w:r>
    </w:p>
    <w:p w14:paraId="62AFC8EF" w14:textId="77777777" w:rsidR="003811C8" w:rsidRPr="003811C8" w:rsidRDefault="003811C8" w:rsidP="003811C8">
      <w:pPr>
        <w:pStyle w:val="Heading5"/>
        <w:rPr>
          <w:rFonts w:hint="cs"/>
          <w:sz w:val="24"/>
          <w:rtl/>
        </w:rPr>
      </w:pPr>
    </w:p>
    <w:p w14:paraId="0CBC7489" w14:textId="77777777" w:rsidR="003811C8" w:rsidRPr="003811C8" w:rsidRDefault="003811C8" w:rsidP="003811C8">
      <w:pPr>
        <w:bidi/>
        <w:jc w:val="both"/>
        <w:rPr>
          <w:rFonts w:cs="David" w:hint="cs"/>
          <w:rtl/>
        </w:rPr>
      </w:pPr>
      <w:r w:rsidRPr="003811C8">
        <w:rPr>
          <w:rFonts w:cs="David" w:hint="cs"/>
          <w:rtl/>
        </w:rPr>
        <w:tab/>
        <w:t xml:space="preserve">האם יש ועדת חקירה שהוקמה בעניין שילובם של העולים בתפקידים אלה או אחרים? אז בואו נעשה שוויון עד הסוף. אם פה אין, אז גם פה לא צריך. </w:t>
      </w:r>
    </w:p>
    <w:p w14:paraId="34CF5AFA"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1E1ECEF" w14:textId="77777777" w:rsidR="003811C8" w:rsidRPr="003811C8" w:rsidRDefault="003811C8" w:rsidP="003811C8">
      <w:pPr>
        <w:bidi/>
        <w:jc w:val="both"/>
        <w:rPr>
          <w:rFonts w:cs="David" w:hint="cs"/>
          <w:rtl/>
        </w:rPr>
      </w:pPr>
    </w:p>
    <w:p w14:paraId="234B4493" w14:textId="77777777" w:rsidR="003811C8" w:rsidRPr="003811C8" w:rsidRDefault="003811C8" w:rsidP="003811C8">
      <w:pPr>
        <w:bidi/>
        <w:jc w:val="both"/>
        <w:rPr>
          <w:rFonts w:cs="David" w:hint="cs"/>
          <w:rtl/>
        </w:rPr>
      </w:pPr>
      <w:r w:rsidRPr="003811C8">
        <w:rPr>
          <w:rFonts w:cs="David" w:hint="cs"/>
          <w:rtl/>
        </w:rPr>
        <w:tab/>
        <w:t>רבותי, אני רוצה לעבור להצבעה.</w:t>
      </w:r>
    </w:p>
    <w:p w14:paraId="19927447"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מנכ"ל הכנסת </w:t>
      </w:r>
      <w:proofErr w:type="spellStart"/>
      <w:r w:rsidRPr="003811C8">
        <w:rPr>
          <w:rFonts w:cs="David" w:hint="cs"/>
          <w:u w:val="single"/>
          <w:rtl/>
        </w:rPr>
        <w:t>אביבלשניקוב</w:t>
      </w:r>
      <w:proofErr w:type="spellEnd"/>
      <w:r w:rsidRPr="003811C8">
        <w:rPr>
          <w:rFonts w:cs="David" w:hint="cs"/>
          <w:u w:val="single"/>
          <w:rtl/>
        </w:rPr>
        <w:t>:</w:t>
      </w:r>
    </w:p>
    <w:p w14:paraId="2283761A" w14:textId="77777777" w:rsidR="003811C8" w:rsidRPr="003811C8" w:rsidRDefault="003811C8" w:rsidP="003811C8">
      <w:pPr>
        <w:bidi/>
        <w:jc w:val="both"/>
        <w:rPr>
          <w:rFonts w:cs="David" w:hint="cs"/>
          <w:rtl/>
        </w:rPr>
      </w:pPr>
    </w:p>
    <w:p w14:paraId="285680AA" w14:textId="77777777" w:rsidR="003811C8" w:rsidRPr="003811C8" w:rsidRDefault="003811C8" w:rsidP="003811C8">
      <w:pPr>
        <w:bidi/>
        <w:jc w:val="both"/>
        <w:rPr>
          <w:rFonts w:cs="David" w:hint="cs"/>
          <w:rtl/>
        </w:rPr>
      </w:pPr>
      <w:r w:rsidRPr="003811C8">
        <w:rPr>
          <w:rFonts w:cs="David" w:hint="cs"/>
          <w:rtl/>
        </w:rPr>
        <w:tab/>
        <w:t xml:space="preserve">אני רוצה לציין שהכנסת, בשנה האחרונה, שילשה את מספר בני המיעוטים הערבים שעבדו כאן, ובשבוע שעבר נקלט העובד הבדואי הראשון בכנסת - לא במשמר הכנסת. בכנסת. </w:t>
      </w:r>
    </w:p>
    <w:p w14:paraId="1992BC99" w14:textId="77777777" w:rsidR="003811C8" w:rsidRPr="003811C8" w:rsidRDefault="003811C8" w:rsidP="003811C8">
      <w:pPr>
        <w:pStyle w:val="Heading5"/>
        <w:rPr>
          <w:rFonts w:hint="cs"/>
          <w:sz w:val="24"/>
          <w:rtl/>
        </w:rPr>
      </w:pPr>
      <w:r w:rsidRPr="003811C8">
        <w:rPr>
          <w:sz w:val="24"/>
          <w:rtl/>
        </w:rPr>
        <w:br/>
      </w:r>
      <w:proofErr w:type="spellStart"/>
      <w:r w:rsidRPr="003811C8">
        <w:rPr>
          <w:rFonts w:hint="cs"/>
          <w:sz w:val="24"/>
          <w:u w:val="single"/>
          <w:rtl/>
        </w:rPr>
        <w:t>אסתרינה</w:t>
      </w:r>
      <w:proofErr w:type="spellEnd"/>
      <w:r w:rsidRPr="003811C8">
        <w:rPr>
          <w:rFonts w:hint="cs"/>
          <w:sz w:val="24"/>
          <w:u w:val="single"/>
          <w:rtl/>
        </w:rPr>
        <w:t xml:space="preserve"> </w:t>
      </w:r>
      <w:proofErr w:type="spellStart"/>
      <w:r w:rsidRPr="003811C8">
        <w:rPr>
          <w:rFonts w:hint="cs"/>
          <w:sz w:val="24"/>
          <w:u w:val="single"/>
          <w:rtl/>
        </w:rPr>
        <w:t>טרטמן</w:t>
      </w:r>
      <w:proofErr w:type="spellEnd"/>
      <w:r w:rsidRPr="003811C8">
        <w:rPr>
          <w:rFonts w:hint="cs"/>
          <w:sz w:val="24"/>
          <w:u w:val="single"/>
          <w:rtl/>
        </w:rPr>
        <w:t>:</w:t>
      </w:r>
    </w:p>
    <w:p w14:paraId="2D59EDF5" w14:textId="77777777" w:rsidR="003811C8" w:rsidRPr="003811C8" w:rsidRDefault="003811C8" w:rsidP="003811C8">
      <w:pPr>
        <w:pStyle w:val="Heading5"/>
        <w:rPr>
          <w:rFonts w:hint="cs"/>
          <w:sz w:val="24"/>
          <w:rtl/>
        </w:rPr>
      </w:pPr>
    </w:p>
    <w:p w14:paraId="6E0AA891" w14:textId="77777777" w:rsidR="003811C8" w:rsidRPr="003811C8" w:rsidRDefault="003811C8" w:rsidP="003811C8">
      <w:pPr>
        <w:bidi/>
        <w:jc w:val="both"/>
        <w:rPr>
          <w:rFonts w:cs="David" w:hint="cs"/>
          <w:rtl/>
        </w:rPr>
      </w:pPr>
      <w:r w:rsidRPr="003811C8">
        <w:rPr>
          <w:rFonts w:cs="David" w:hint="cs"/>
          <w:rtl/>
        </w:rPr>
        <w:tab/>
        <w:t xml:space="preserve"> תבורכו. אז למה הם מלינים? </w:t>
      </w:r>
    </w:p>
    <w:p w14:paraId="29F1B757"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9135767" w14:textId="77777777" w:rsidR="003811C8" w:rsidRPr="003811C8" w:rsidRDefault="003811C8" w:rsidP="003811C8">
      <w:pPr>
        <w:bidi/>
        <w:jc w:val="both"/>
        <w:rPr>
          <w:rFonts w:cs="David" w:hint="cs"/>
          <w:rtl/>
        </w:rPr>
      </w:pPr>
    </w:p>
    <w:p w14:paraId="360CD93E" w14:textId="77777777" w:rsidR="003811C8" w:rsidRPr="003811C8" w:rsidRDefault="003811C8" w:rsidP="003811C8">
      <w:pPr>
        <w:bidi/>
        <w:jc w:val="both"/>
        <w:rPr>
          <w:rFonts w:cs="David" w:hint="cs"/>
          <w:rtl/>
        </w:rPr>
      </w:pPr>
      <w:r w:rsidRPr="003811C8">
        <w:rPr>
          <w:rFonts w:cs="David" w:hint="cs"/>
          <w:rtl/>
        </w:rPr>
        <w:tab/>
        <w:t xml:space="preserve">תודה. רבותי, מי בעד? </w:t>
      </w:r>
    </w:p>
    <w:p w14:paraId="25F6FCA9"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0F47B0C5" w14:textId="77777777" w:rsidR="003811C8" w:rsidRPr="003811C8" w:rsidRDefault="003811C8" w:rsidP="003811C8">
      <w:pPr>
        <w:bidi/>
        <w:jc w:val="both"/>
        <w:rPr>
          <w:rFonts w:cs="David" w:hint="cs"/>
          <w:rtl/>
        </w:rPr>
      </w:pPr>
    </w:p>
    <w:p w14:paraId="4C553315" w14:textId="77777777" w:rsidR="003811C8" w:rsidRPr="003811C8" w:rsidRDefault="003811C8" w:rsidP="003811C8">
      <w:pPr>
        <w:bidi/>
        <w:jc w:val="both"/>
        <w:rPr>
          <w:rFonts w:cs="David" w:hint="cs"/>
          <w:rtl/>
        </w:rPr>
      </w:pPr>
      <w:r w:rsidRPr="003811C8">
        <w:rPr>
          <w:rFonts w:cs="David" w:hint="cs"/>
          <w:rtl/>
        </w:rPr>
        <w:tab/>
        <w:t xml:space="preserve"> אדוני, אני מבקש התייעצות סיעתית.</w:t>
      </w:r>
    </w:p>
    <w:p w14:paraId="7B958B56"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30F52DC" w14:textId="77777777" w:rsidR="003811C8" w:rsidRPr="003811C8" w:rsidRDefault="003811C8" w:rsidP="003811C8">
      <w:pPr>
        <w:bidi/>
        <w:jc w:val="both"/>
        <w:rPr>
          <w:rFonts w:cs="David" w:hint="cs"/>
          <w:rtl/>
        </w:rPr>
      </w:pPr>
    </w:p>
    <w:p w14:paraId="6DEA9C0F" w14:textId="77777777" w:rsidR="003811C8" w:rsidRPr="003811C8" w:rsidRDefault="003811C8" w:rsidP="003811C8">
      <w:pPr>
        <w:bidi/>
        <w:jc w:val="both"/>
        <w:rPr>
          <w:rFonts w:cs="David" w:hint="cs"/>
          <w:rtl/>
        </w:rPr>
      </w:pPr>
      <w:r w:rsidRPr="003811C8">
        <w:rPr>
          <w:rFonts w:cs="David" w:hint="cs"/>
          <w:rtl/>
        </w:rPr>
        <w:tab/>
        <w:t xml:space="preserve">יש לך התייעצות סיעתית. </w:t>
      </w:r>
    </w:p>
    <w:p w14:paraId="5C71D8FE" w14:textId="77777777" w:rsidR="003811C8" w:rsidRPr="003811C8" w:rsidRDefault="003811C8" w:rsidP="003811C8">
      <w:pPr>
        <w:pStyle w:val="Heading5"/>
        <w:rPr>
          <w:rFonts w:hint="cs"/>
          <w:sz w:val="24"/>
          <w:rtl/>
        </w:rPr>
      </w:pPr>
      <w:r w:rsidRPr="003811C8">
        <w:rPr>
          <w:sz w:val="24"/>
          <w:rtl/>
        </w:rPr>
        <w:br/>
      </w:r>
      <w:r w:rsidRPr="003811C8">
        <w:rPr>
          <w:rFonts w:hint="cs"/>
          <w:sz w:val="24"/>
          <w:u w:val="single"/>
          <w:rtl/>
        </w:rPr>
        <w:t>קריאה:</w:t>
      </w:r>
    </w:p>
    <w:p w14:paraId="169E77B2" w14:textId="77777777" w:rsidR="003811C8" w:rsidRPr="003811C8" w:rsidRDefault="003811C8" w:rsidP="003811C8">
      <w:pPr>
        <w:pStyle w:val="Heading5"/>
        <w:rPr>
          <w:rFonts w:hint="cs"/>
          <w:sz w:val="24"/>
          <w:rtl/>
        </w:rPr>
      </w:pPr>
    </w:p>
    <w:p w14:paraId="58629EF6" w14:textId="77777777" w:rsidR="003811C8" w:rsidRPr="003811C8" w:rsidRDefault="003811C8" w:rsidP="003811C8">
      <w:pPr>
        <w:bidi/>
        <w:jc w:val="both"/>
        <w:rPr>
          <w:rFonts w:cs="David" w:hint="cs"/>
          <w:rtl/>
        </w:rPr>
      </w:pPr>
      <w:r w:rsidRPr="003811C8">
        <w:rPr>
          <w:rFonts w:cs="David" w:hint="cs"/>
          <w:rtl/>
        </w:rPr>
        <w:tab/>
        <w:t xml:space="preserve"> יש כבר התייעצות סיעתית.</w:t>
      </w:r>
    </w:p>
    <w:p w14:paraId="5A791F27"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73AD088F" w14:textId="77777777" w:rsidR="003811C8" w:rsidRPr="003811C8" w:rsidRDefault="003811C8" w:rsidP="003811C8">
      <w:pPr>
        <w:bidi/>
        <w:jc w:val="both"/>
        <w:rPr>
          <w:rFonts w:cs="David" w:hint="cs"/>
          <w:rtl/>
        </w:rPr>
      </w:pPr>
    </w:p>
    <w:p w14:paraId="502E5DA5" w14:textId="77777777" w:rsidR="003811C8" w:rsidRPr="003811C8" w:rsidRDefault="003811C8" w:rsidP="003811C8">
      <w:pPr>
        <w:bidi/>
        <w:jc w:val="both"/>
        <w:rPr>
          <w:rFonts w:cs="David" w:hint="cs"/>
          <w:rtl/>
        </w:rPr>
      </w:pPr>
      <w:r w:rsidRPr="003811C8">
        <w:rPr>
          <w:rFonts w:cs="David" w:hint="cs"/>
          <w:rtl/>
        </w:rPr>
        <w:tab/>
        <w:t xml:space="preserve"> כשתיגמר ההתייעצות הסיעתית של חבר הכנסת אביגדור </w:t>
      </w:r>
      <w:proofErr w:type="spellStart"/>
      <w:r w:rsidRPr="003811C8">
        <w:rPr>
          <w:rFonts w:cs="David" w:hint="cs"/>
          <w:rtl/>
        </w:rPr>
        <w:t>יצחקי</w:t>
      </w:r>
      <w:proofErr w:type="spellEnd"/>
      <w:r w:rsidRPr="003811C8">
        <w:rPr>
          <w:rFonts w:cs="David" w:hint="cs"/>
          <w:rtl/>
        </w:rPr>
        <w:t>, אני מבקש להצביע גם על העניין הזה.</w:t>
      </w:r>
    </w:p>
    <w:p w14:paraId="1DCB5AFC" w14:textId="77777777" w:rsidR="003811C8" w:rsidRPr="003811C8" w:rsidRDefault="003811C8" w:rsidP="003811C8">
      <w:pPr>
        <w:bidi/>
        <w:jc w:val="both"/>
        <w:rPr>
          <w:rFonts w:cs="David"/>
          <w:rtl/>
        </w:rPr>
      </w:pPr>
      <w:r w:rsidRPr="003811C8">
        <w:rPr>
          <w:rFonts w:cs="David"/>
          <w:rtl/>
        </w:rPr>
        <w:br/>
      </w:r>
      <w:r w:rsidRPr="003811C8">
        <w:rPr>
          <w:rFonts w:cs="David" w:hint="eastAsia"/>
          <w:u w:val="single"/>
          <w:rtl/>
        </w:rPr>
        <w:t>אורי</w:t>
      </w:r>
      <w:r w:rsidRPr="003811C8">
        <w:rPr>
          <w:rFonts w:cs="David"/>
          <w:u w:val="single"/>
          <w:rtl/>
        </w:rPr>
        <w:t xml:space="preserve"> אריאל:</w:t>
      </w:r>
    </w:p>
    <w:p w14:paraId="1D6E396F" w14:textId="77777777" w:rsidR="003811C8" w:rsidRPr="003811C8" w:rsidRDefault="003811C8" w:rsidP="003811C8">
      <w:pPr>
        <w:bidi/>
        <w:jc w:val="both"/>
        <w:rPr>
          <w:rFonts w:cs="David"/>
          <w:rtl/>
        </w:rPr>
      </w:pPr>
    </w:p>
    <w:p w14:paraId="289E2088" w14:textId="77777777" w:rsidR="003811C8" w:rsidRPr="003811C8" w:rsidRDefault="003811C8" w:rsidP="003811C8">
      <w:pPr>
        <w:bidi/>
        <w:jc w:val="both"/>
        <w:rPr>
          <w:rFonts w:cs="David" w:hint="cs"/>
          <w:rtl/>
        </w:rPr>
      </w:pPr>
      <w:r w:rsidRPr="003811C8">
        <w:rPr>
          <w:rFonts w:cs="David"/>
          <w:rtl/>
        </w:rPr>
        <w:tab/>
      </w:r>
      <w:r w:rsidRPr="003811C8">
        <w:rPr>
          <w:rFonts w:cs="David" w:hint="cs"/>
          <w:rtl/>
        </w:rPr>
        <w:t>אתם יכולים להתקזז?</w:t>
      </w:r>
    </w:p>
    <w:p w14:paraId="5552C6A4"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639B551F" w14:textId="77777777" w:rsidR="003811C8" w:rsidRPr="003811C8" w:rsidRDefault="003811C8" w:rsidP="003811C8">
      <w:pPr>
        <w:bidi/>
        <w:jc w:val="both"/>
        <w:rPr>
          <w:rFonts w:cs="David" w:hint="cs"/>
          <w:rtl/>
        </w:rPr>
      </w:pPr>
    </w:p>
    <w:p w14:paraId="591D7468" w14:textId="77777777" w:rsidR="003811C8" w:rsidRPr="003811C8" w:rsidRDefault="003811C8" w:rsidP="003811C8">
      <w:pPr>
        <w:bidi/>
        <w:jc w:val="both"/>
        <w:rPr>
          <w:rFonts w:cs="David" w:hint="cs"/>
          <w:rtl/>
        </w:rPr>
      </w:pPr>
      <w:r w:rsidRPr="003811C8">
        <w:rPr>
          <w:rFonts w:cs="David" w:hint="cs"/>
          <w:rtl/>
        </w:rPr>
        <w:tab/>
        <w:t xml:space="preserve">חברי הכנסת, נתבקשתי כאן על-ידי היועצת המשפטית לקרוא את נוסח הבקשה שהגיש סגן יושב-ראש הכנסת הנכבד, ד"ר </w:t>
      </w:r>
      <w:proofErr w:type="spellStart"/>
      <w:r w:rsidRPr="003811C8">
        <w:rPr>
          <w:rFonts w:cs="David" w:hint="cs"/>
          <w:rtl/>
        </w:rPr>
        <w:t>אחמד</w:t>
      </w:r>
      <w:proofErr w:type="spellEnd"/>
      <w:r w:rsidRPr="003811C8">
        <w:rPr>
          <w:rFonts w:cs="David" w:hint="cs"/>
          <w:rtl/>
        </w:rPr>
        <w:t xml:space="preserve"> טיבי, והוא כותב: "לכבוד יושב-ראש הוועדה, בישיבה ביום 4 ביולי 2007 החליטה הכנסת להיענות ליוזמתי ולהעביר לוועדת הכנסת הצעה להקמת ועדת חקירה פרלמנטרית בנושא אי קליטת ערבים בשירות הציבורי. תפקידי הוועדה המוצעת: 1. בדיקת יישום חוקי הייצוג ההולם לערבים בשירות הציבורי; 2. בדיקת החסמים הניצבים בפני מועמדים ועובדים ערבים והצעת כלים כדי להסיר חסמים אלה; 3. בחינת עבודת משרדי הממשלה השונים כולל החברות הממשלתיות וכן רשויות שהוקמו על-פי חוק;" </w:t>
      </w:r>
    </w:p>
    <w:p w14:paraId="5A079412"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ארבל </w:t>
      </w:r>
      <w:proofErr w:type="spellStart"/>
      <w:r w:rsidRPr="003811C8">
        <w:rPr>
          <w:rFonts w:cs="David" w:hint="cs"/>
          <w:u w:val="single"/>
          <w:rtl/>
        </w:rPr>
        <w:t>אסטרחן</w:t>
      </w:r>
      <w:proofErr w:type="spellEnd"/>
      <w:r w:rsidRPr="003811C8">
        <w:rPr>
          <w:rFonts w:cs="David" w:hint="cs"/>
          <w:u w:val="single"/>
          <w:rtl/>
        </w:rPr>
        <w:t>:</w:t>
      </w:r>
    </w:p>
    <w:p w14:paraId="6FC84BA8" w14:textId="77777777" w:rsidR="003811C8" w:rsidRPr="003811C8" w:rsidRDefault="003811C8" w:rsidP="003811C8">
      <w:pPr>
        <w:bidi/>
        <w:jc w:val="both"/>
        <w:rPr>
          <w:rFonts w:cs="David" w:hint="cs"/>
          <w:rtl/>
        </w:rPr>
      </w:pPr>
    </w:p>
    <w:p w14:paraId="720B530E" w14:textId="77777777" w:rsidR="003811C8" w:rsidRPr="003811C8" w:rsidRDefault="003811C8" w:rsidP="003811C8">
      <w:pPr>
        <w:bidi/>
        <w:jc w:val="both"/>
        <w:rPr>
          <w:rFonts w:cs="David" w:hint="cs"/>
          <w:rtl/>
        </w:rPr>
      </w:pPr>
      <w:r w:rsidRPr="003811C8">
        <w:rPr>
          <w:rFonts w:cs="David" w:hint="cs"/>
          <w:rtl/>
        </w:rPr>
        <w:tab/>
        <w:t xml:space="preserve">צריך פה להוסיף </w:t>
      </w:r>
      <w:r w:rsidRPr="003811C8">
        <w:rPr>
          <w:rFonts w:cs="David"/>
          <w:rtl/>
        </w:rPr>
        <w:t>–</w:t>
      </w:r>
      <w:r w:rsidRPr="003811C8">
        <w:rPr>
          <w:rFonts w:cs="David" w:hint="cs"/>
          <w:rtl/>
        </w:rPr>
        <w:t xml:space="preserve"> בהקשר לקליטת ערבים. </w:t>
      </w:r>
    </w:p>
    <w:p w14:paraId="377E36FF"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010B8AC" w14:textId="77777777" w:rsidR="003811C8" w:rsidRPr="003811C8" w:rsidRDefault="003811C8" w:rsidP="003811C8">
      <w:pPr>
        <w:bidi/>
        <w:jc w:val="both"/>
        <w:rPr>
          <w:rFonts w:cs="David" w:hint="cs"/>
          <w:rtl/>
        </w:rPr>
      </w:pPr>
    </w:p>
    <w:p w14:paraId="1C893E68" w14:textId="77777777" w:rsidR="003811C8" w:rsidRPr="003811C8" w:rsidRDefault="003811C8" w:rsidP="003811C8">
      <w:pPr>
        <w:bidi/>
        <w:jc w:val="both"/>
        <w:rPr>
          <w:rFonts w:cs="David" w:hint="cs"/>
          <w:rtl/>
        </w:rPr>
      </w:pPr>
      <w:r w:rsidRPr="003811C8">
        <w:rPr>
          <w:rFonts w:cs="David" w:hint="cs"/>
          <w:rtl/>
        </w:rPr>
        <w:tab/>
        <w:t xml:space="preserve">בהקשר לקליטת ערבים </w:t>
      </w:r>
      <w:r w:rsidRPr="003811C8">
        <w:rPr>
          <w:rFonts w:cs="David"/>
          <w:rtl/>
        </w:rPr>
        <w:t>–</w:t>
      </w:r>
      <w:r w:rsidRPr="003811C8">
        <w:rPr>
          <w:rFonts w:cs="David" w:hint="cs"/>
          <w:rtl/>
        </w:rPr>
        <w:t xml:space="preserve"> זוהי התוספת של היועצת המשפטית שלנו.</w:t>
      </w:r>
    </w:p>
    <w:p w14:paraId="582BDDCB" w14:textId="77777777" w:rsidR="003811C8" w:rsidRPr="003811C8" w:rsidRDefault="003811C8" w:rsidP="003811C8">
      <w:pPr>
        <w:bidi/>
        <w:jc w:val="both"/>
        <w:rPr>
          <w:rFonts w:cs="David" w:hint="cs"/>
          <w:rtl/>
        </w:rPr>
      </w:pPr>
    </w:p>
    <w:p w14:paraId="25E89D33" w14:textId="77777777" w:rsidR="003811C8" w:rsidRPr="003811C8" w:rsidRDefault="003811C8" w:rsidP="003811C8">
      <w:pPr>
        <w:bidi/>
        <w:jc w:val="both"/>
        <w:rPr>
          <w:rFonts w:cs="David" w:hint="cs"/>
          <w:rtl/>
        </w:rPr>
      </w:pPr>
    </w:p>
    <w:p w14:paraId="67E368F2" w14:textId="77777777" w:rsidR="003811C8" w:rsidRPr="003811C8" w:rsidRDefault="003811C8" w:rsidP="003811C8">
      <w:pPr>
        <w:bidi/>
        <w:jc w:val="both"/>
        <w:rPr>
          <w:rFonts w:cs="David" w:hint="cs"/>
          <w:rtl/>
        </w:rPr>
      </w:pPr>
      <w:r w:rsidRPr="003811C8">
        <w:rPr>
          <w:rFonts w:cs="David" w:hint="cs"/>
          <w:rtl/>
        </w:rPr>
        <w:t xml:space="preserve">"4. הגשת מסקנות לרבות הצעת מכניזם אפקטיבי ליישום הוראות החוק באשר לחובת הייצוג ההולם." </w:t>
      </w:r>
    </w:p>
    <w:p w14:paraId="1A3DE754" w14:textId="77777777" w:rsidR="003811C8" w:rsidRPr="003811C8" w:rsidRDefault="003811C8" w:rsidP="003811C8">
      <w:pPr>
        <w:bidi/>
        <w:jc w:val="both"/>
        <w:rPr>
          <w:rFonts w:cs="David" w:hint="cs"/>
          <w:rtl/>
        </w:rPr>
      </w:pPr>
    </w:p>
    <w:p w14:paraId="53E04C12" w14:textId="77777777" w:rsidR="003811C8" w:rsidRPr="003811C8" w:rsidRDefault="003811C8" w:rsidP="003811C8">
      <w:pPr>
        <w:bidi/>
        <w:jc w:val="both"/>
        <w:rPr>
          <w:rFonts w:cs="David" w:hint="cs"/>
          <w:rtl/>
        </w:rPr>
      </w:pPr>
      <w:r w:rsidRPr="003811C8">
        <w:rPr>
          <w:rFonts w:cs="David" w:hint="cs"/>
          <w:rtl/>
        </w:rPr>
        <w:tab/>
        <w:t>"סמכויות הוועדה המוצעות: לוועדת החקירה יהיו הסמכויות הניתנות לוועדה קבועה של הכנסת בכל הנוגע לזימון, קבלת מידע וסדרי עבודה."</w:t>
      </w:r>
    </w:p>
    <w:p w14:paraId="5ED31E1D" w14:textId="77777777" w:rsidR="003811C8" w:rsidRPr="003811C8" w:rsidRDefault="003811C8" w:rsidP="003811C8">
      <w:pPr>
        <w:bidi/>
        <w:jc w:val="both"/>
        <w:rPr>
          <w:rFonts w:cs="David" w:hint="cs"/>
          <w:rtl/>
        </w:rPr>
      </w:pPr>
    </w:p>
    <w:p w14:paraId="643714A0" w14:textId="77777777" w:rsidR="003811C8" w:rsidRPr="003811C8" w:rsidRDefault="003811C8" w:rsidP="003811C8">
      <w:pPr>
        <w:bidi/>
        <w:jc w:val="both"/>
        <w:rPr>
          <w:rFonts w:cs="David" w:hint="cs"/>
          <w:rtl/>
        </w:rPr>
      </w:pPr>
      <w:r w:rsidRPr="003811C8">
        <w:rPr>
          <w:rFonts w:cs="David" w:hint="cs"/>
          <w:rtl/>
        </w:rPr>
        <w:tab/>
        <w:t xml:space="preserve">"הרכב הוועדה המוצעת כדלקמן: חבר הכנסת ד"ר </w:t>
      </w:r>
      <w:proofErr w:type="spellStart"/>
      <w:r w:rsidRPr="003811C8">
        <w:rPr>
          <w:rFonts w:cs="David" w:hint="cs"/>
          <w:rtl/>
        </w:rPr>
        <w:t>אחמד</w:t>
      </w:r>
      <w:proofErr w:type="spellEnd"/>
      <w:r w:rsidRPr="003811C8">
        <w:rPr>
          <w:rFonts w:cs="David" w:hint="cs"/>
          <w:rtl/>
        </w:rPr>
        <w:t xml:space="preserve"> טיבי </w:t>
      </w:r>
      <w:r w:rsidRPr="003811C8">
        <w:rPr>
          <w:rFonts w:cs="David"/>
          <w:rtl/>
        </w:rPr>
        <w:t>–</w:t>
      </w:r>
      <w:r w:rsidRPr="003811C8">
        <w:rPr>
          <w:rFonts w:cs="David" w:hint="cs"/>
          <w:rtl/>
        </w:rPr>
        <w:t xml:space="preserve">סגן יושב-ראש הכנסת </w:t>
      </w:r>
      <w:r w:rsidRPr="003811C8">
        <w:rPr>
          <w:rFonts w:cs="David"/>
          <w:rtl/>
        </w:rPr>
        <w:t>–</w:t>
      </w:r>
      <w:r w:rsidRPr="003811C8">
        <w:rPr>
          <w:rFonts w:cs="David" w:hint="cs"/>
          <w:rtl/>
        </w:rPr>
        <w:t xml:space="preserve"> יושב-ראש; חבר הכנסת בן-ששון - קדימה; חברת הכנסת </w:t>
      </w:r>
      <w:proofErr w:type="spellStart"/>
      <w:r w:rsidRPr="003811C8">
        <w:rPr>
          <w:rFonts w:cs="David" w:hint="cs"/>
          <w:rtl/>
        </w:rPr>
        <w:t>יחימוביץ</w:t>
      </w:r>
      <w:proofErr w:type="spellEnd"/>
      <w:r w:rsidRPr="003811C8">
        <w:rPr>
          <w:rFonts w:cs="David" w:hint="cs"/>
          <w:rtl/>
        </w:rPr>
        <w:t xml:space="preserve">' - עבודה; חבר הכנסת ריבלין- הליכוד; חבר הכנסת </w:t>
      </w:r>
      <w:proofErr w:type="spellStart"/>
      <w:r w:rsidRPr="003811C8">
        <w:rPr>
          <w:rFonts w:cs="David" w:hint="cs"/>
          <w:rtl/>
        </w:rPr>
        <w:t>מיכאלי</w:t>
      </w:r>
      <w:proofErr w:type="spellEnd"/>
      <w:r w:rsidRPr="003811C8">
        <w:rPr>
          <w:rFonts w:cs="David" w:hint="cs"/>
          <w:rtl/>
        </w:rPr>
        <w:t xml:space="preserve"> </w:t>
      </w:r>
      <w:r w:rsidRPr="003811C8">
        <w:rPr>
          <w:rFonts w:cs="David"/>
          <w:rtl/>
        </w:rPr>
        <w:t>–</w:t>
      </w:r>
      <w:r w:rsidRPr="003811C8">
        <w:rPr>
          <w:rFonts w:cs="David" w:hint="cs"/>
          <w:rtl/>
        </w:rPr>
        <w:t xml:space="preserve"> ש"ס; חבר הכנסת </w:t>
      </w:r>
      <w:proofErr w:type="spellStart"/>
      <w:r w:rsidRPr="003811C8">
        <w:rPr>
          <w:rFonts w:cs="David" w:hint="cs"/>
          <w:rtl/>
        </w:rPr>
        <w:t>סוויד</w:t>
      </w:r>
      <w:proofErr w:type="spellEnd"/>
      <w:r w:rsidRPr="003811C8">
        <w:rPr>
          <w:rFonts w:cs="David" w:hint="cs"/>
          <w:rtl/>
        </w:rPr>
        <w:t xml:space="preserve"> </w:t>
      </w:r>
      <w:r w:rsidRPr="003811C8">
        <w:rPr>
          <w:rFonts w:cs="David"/>
          <w:rtl/>
        </w:rPr>
        <w:t>–</w:t>
      </w:r>
      <w:r w:rsidRPr="003811C8">
        <w:rPr>
          <w:rFonts w:cs="David" w:hint="cs"/>
          <w:rtl/>
        </w:rPr>
        <w:t xml:space="preserve"> </w:t>
      </w:r>
      <w:proofErr w:type="spellStart"/>
      <w:r w:rsidRPr="003811C8">
        <w:rPr>
          <w:rFonts w:cs="David" w:hint="cs"/>
          <w:rtl/>
        </w:rPr>
        <w:t>חד"ש</w:t>
      </w:r>
      <w:proofErr w:type="spellEnd"/>
      <w:r w:rsidRPr="003811C8">
        <w:rPr>
          <w:rFonts w:cs="David" w:hint="cs"/>
          <w:rtl/>
        </w:rPr>
        <w:t xml:space="preserve">; חבר הכנסת </w:t>
      </w:r>
      <w:proofErr w:type="spellStart"/>
      <w:r w:rsidRPr="003811C8">
        <w:rPr>
          <w:rFonts w:cs="David" w:hint="cs"/>
          <w:rtl/>
        </w:rPr>
        <w:t>טאהא</w:t>
      </w:r>
      <w:proofErr w:type="spellEnd"/>
      <w:r w:rsidRPr="003811C8">
        <w:rPr>
          <w:rFonts w:cs="David" w:hint="cs"/>
          <w:rtl/>
        </w:rPr>
        <w:t xml:space="preserve">- בל"ד; חבר הכנסת אביגדור </w:t>
      </w:r>
      <w:proofErr w:type="spellStart"/>
      <w:r w:rsidRPr="003811C8">
        <w:rPr>
          <w:rFonts w:cs="David" w:hint="cs"/>
          <w:rtl/>
        </w:rPr>
        <w:t>יצחקי</w:t>
      </w:r>
      <w:proofErr w:type="spellEnd"/>
      <w:r w:rsidRPr="003811C8">
        <w:rPr>
          <w:rFonts w:cs="David" w:hint="cs"/>
          <w:rtl/>
        </w:rPr>
        <w:t xml:space="preserve"> </w:t>
      </w:r>
      <w:r w:rsidRPr="003811C8">
        <w:rPr>
          <w:rFonts w:cs="David"/>
          <w:rtl/>
        </w:rPr>
        <w:t>–</w:t>
      </w:r>
      <w:r w:rsidRPr="003811C8">
        <w:rPr>
          <w:rFonts w:cs="David" w:hint="cs"/>
          <w:rtl/>
        </w:rPr>
        <w:t xml:space="preserve"> קדימה; חברת הכנסת זהבה </w:t>
      </w:r>
      <w:proofErr w:type="spellStart"/>
      <w:r w:rsidRPr="003811C8">
        <w:rPr>
          <w:rFonts w:cs="David" w:hint="cs"/>
          <w:rtl/>
        </w:rPr>
        <w:t>גלאון</w:t>
      </w:r>
      <w:proofErr w:type="spellEnd"/>
      <w:r w:rsidRPr="003811C8">
        <w:rPr>
          <w:rFonts w:cs="David" w:hint="cs"/>
          <w:rtl/>
        </w:rPr>
        <w:t xml:space="preserve"> </w:t>
      </w:r>
      <w:r w:rsidRPr="003811C8">
        <w:rPr>
          <w:rFonts w:cs="David"/>
          <w:rtl/>
        </w:rPr>
        <w:t>–</w:t>
      </w:r>
      <w:r w:rsidRPr="003811C8">
        <w:rPr>
          <w:rFonts w:cs="David" w:hint="cs"/>
          <w:rtl/>
        </w:rPr>
        <w:t xml:space="preserve"> </w:t>
      </w:r>
      <w:proofErr w:type="spellStart"/>
      <w:r w:rsidRPr="003811C8">
        <w:rPr>
          <w:rFonts w:cs="David" w:hint="cs"/>
          <w:rtl/>
        </w:rPr>
        <w:t>מרצ</w:t>
      </w:r>
      <w:proofErr w:type="spellEnd"/>
      <w:r w:rsidRPr="003811C8">
        <w:rPr>
          <w:rFonts w:cs="David" w:hint="cs"/>
          <w:rtl/>
        </w:rPr>
        <w:t>."</w:t>
      </w:r>
    </w:p>
    <w:p w14:paraId="301F3304" w14:textId="77777777" w:rsidR="003811C8" w:rsidRPr="003811C8" w:rsidRDefault="003811C8" w:rsidP="003811C8">
      <w:pPr>
        <w:pStyle w:val="Heading5"/>
        <w:rPr>
          <w:rFonts w:hint="cs"/>
          <w:sz w:val="24"/>
          <w:rtl/>
        </w:rPr>
      </w:pPr>
      <w:r w:rsidRPr="003811C8">
        <w:rPr>
          <w:sz w:val="24"/>
          <w:rtl/>
        </w:rPr>
        <w:br/>
      </w:r>
      <w:proofErr w:type="spellStart"/>
      <w:r w:rsidRPr="003811C8">
        <w:rPr>
          <w:rFonts w:hint="cs"/>
          <w:sz w:val="24"/>
          <w:u w:val="single"/>
          <w:rtl/>
        </w:rPr>
        <w:t>אסתרינה</w:t>
      </w:r>
      <w:proofErr w:type="spellEnd"/>
      <w:r w:rsidRPr="003811C8">
        <w:rPr>
          <w:rFonts w:hint="cs"/>
          <w:sz w:val="24"/>
          <w:u w:val="single"/>
          <w:rtl/>
        </w:rPr>
        <w:t xml:space="preserve"> </w:t>
      </w:r>
      <w:proofErr w:type="spellStart"/>
      <w:r w:rsidRPr="003811C8">
        <w:rPr>
          <w:rFonts w:hint="cs"/>
          <w:sz w:val="24"/>
          <w:u w:val="single"/>
          <w:rtl/>
        </w:rPr>
        <w:t>טרטמן</w:t>
      </w:r>
      <w:proofErr w:type="spellEnd"/>
      <w:r w:rsidRPr="003811C8">
        <w:rPr>
          <w:rFonts w:hint="cs"/>
          <w:sz w:val="24"/>
          <w:u w:val="single"/>
          <w:rtl/>
        </w:rPr>
        <w:t>:</w:t>
      </w:r>
    </w:p>
    <w:p w14:paraId="37F4E1B7" w14:textId="77777777" w:rsidR="003811C8" w:rsidRPr="003811C8" w:rsidRDefault="003811C8" w:rsidP="003811C8">
      <w:pPr>
        <w:pStyle w:val="Heading5"/>
        <w:rPr>
          <w:rFonts w:hint="cs"/>
          <w:sz w:val="24"/>
          <w:rtl/>
        </w:rPr>
      </w:pPr>
    </w:p>
    <w:p w14:paraId="48840B56" w14:textId="77777777" w:rsidR="003811C8" w:rsidRPr="003811C8" w:rsidRDefault="003811C8" w:rsidP="003811C8">
      <w:pPr>
        <w:bidi/>
        <w:jc w:val="both"/>
        <w:rPr>
          <w:rFonts w:cs="David" w:hint="cs"/>
          <w:rtl/>
        </w:rPr>
      </w:pPr>
      <w:r w:rsidRPr="003811C8">
        <w:rPr>
          <w:rFonts w:cs="David" w:hint="cs"/>
          <w:rtl/>
        </w:rPr>
        <w:tab/>
        <w:t xml:space="preserve"> למה אין נציגים של האיחוד הלאומי?</w:t>
      </w:r>
    </w:p>
    <w:p w14:paraId="0CB3C4A0" w14:textId="77777777" w:rsidR="003811C8" w:rsidRPr="003811C8" w:rsidRDefault="003811C8" w:rsidP="003811C8">
      <w:pPr>
        <w:bidi/>
        <w:ind w:firstLine="567"/>
        <w:jc w:val="both"/>
        <w:rPr>
          <w:rFonts w:cs="David" w:hint="cs"/>
          <w:rtl/>
        </w:rPr>
      </w:pPr>
      <w:r>
        <w:rPr>
          <w:rFonts w:cs="David"/>
          <w:rtl/>
        </w:rPr>
        <w:br w:type="page"/>
      </w:r>
      <w:r w:rsidRPr="003811C8">
        <w:rPr>
          <w:rFonts w:cs="David" w:hint="cs"/>
          <w:u w:val="single"/>
          <w:rtl/>
        </w:rPr>
        <w:t>היו"ר דוד טל:</w:t>
      </w:r>
    </w:p>
    <w:p w14:paraId="678AF48E" w14:textId="77777777" w:rsidR="003811C8" w:rsidRPr="003811C8" w:rsidRDefault="003811C8" w:rsidP="003811C8">
      <w:pPr>
        <w:bidi/>
        <w:jc w:val="both"/>
        <w:rPr>
          <w:rFonts w:cs="David" w:hint="cs"/>
          <w:rtl/>
        </w:rPr>
      </w:pPr>
    </w:p>
    <w:p w14:paraId="58D4E1E6" w14:textId="77777777" w:rsidR="003811C8" w:rsidRPr="003811C8" w:rsidRDefault="003811C8" w:rsidP="003811C8">
      <w:pPr>
        <w:bidi/>
        <w:jc w:val="both"/>
        <w:rPr>
          <w:rFonts w:cs="David" w:hint="cs"/>
          <w:rtl/>
        </w:rPr>
      </w:pPr>
      <w:r w:rsidRPr="003811C8">
        <w:rPr>
          <w:rFonts w:cs="David" w:hint="cs"/>
          <w:rtl/>
        </w:rPr>
        <w:tab/>
        <w:t xml:space="preserve">מבקש חבר הכנסת טיבי להעלות את ההצעה הזאת בוועדת הכנסת בהקדם. הגשתי והעליתי את זה בהקדם, כרגע יש בקשה להתייעצות סיעתית. אנחנו נאפשר התייעצות סיעתית. </w:t>
      </w:r>
    </w:p>
    <w:p w14:paraId="79EB071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 xml:space="preserve">אלי </w:t>
      </w:r>
      <w:proofErr w:type="spellStart"/>
      <w:r w:rsidRPr="003811C8">
        <w:rPr>
          <w:rFonts w:cs="David" w:hint="cs"/>
          <w:u w:val="single"/>
          <w:rtl/>
        </w:rPr>
        <w:t>אפללו</w:t>
      </w:r>
      <w:proofErr w:type="spellEnd"/>
      <w:r w:rsidRPr="003811C8">
        <w:rPr>
          <w:rFonts w:cs="David" w:hint="cs"/>
          <w:u w:val="single"/>
          <w:rtl/>
        </w:rPr>
        <w:t>:</w:t>
      </w:r>
    </w:p>
    <w:p w14:paraId="487D36E8" w14:textId="77777777" w:rsidR="003811C8" w:rsidRPr="003811C8" w:rsidRDefault="003811C8" w:rsidP="003811C8">
      <w:pPr>
        <w:bidi/>
        <w:jc w:val="both"/>
        <w:rPr>
          <w:rFonts w:cs="David" w:hint="cs"/>
          <w:rtl/>
        </w:rPr>
      </w:pPr>
    </w:p>
    <w:p w14:paraId="06B04BDC" w14:textId="77777777" w:rsidR="003811C8" w:rsidRPr="003811C8" w:rsidRDefault="003811C8" w:rsidP="003811C8">
      <w:pPr>
        <w:bidi/>
        <w:jc w:val="both"/>
        <w:rPr>
          <w:rFonts w:cs="David" w:hint="cs"/>
          <w:rtl/>
        </w:rPr>
      </w:pPr>
      <w:r w:rsidRPr="003811C8">
        <w:rPr>
          <w:rFonts w:cs="David" w:hint="cs"/>
          <w:rtl/>
        </w:rPr>
        <w:tab/>
        <w:t xml:space="preserve"> אדוני היושב-ראש, אני רוצה להביא את זה להצבעה עכשיו. מבקש. אני אסביר לך. </w:t>
      </w:r>
    </w:p>
    <w:p w14:paraId="345AE7C7" w14:textId="77777777" w:rsidR="003811C8" w:rsidRPr="003811C8" w:rsidRDefault="003811C8" w:rsidP="003811C8">
      <w:pPr>
        <w:bidi/>
        <w:ind w:firstLine="567"/>
        <w:jc w:val="both"/>
        <w:rPr>
          <w:rFonts w:cs="David" w:hint="cs"/>
          <w:u w:val="single"/>
          <w:rtl/>
        </w:rPr>
      </w:pPr>
      <w:r w:rsidRPr="003811C8">
        <w:rPr>
          <w:rFonts w:cs="David"/>
          <w:rtl/>
        </w:rPr>
        <w:br/>
      </w:r>
    </w:p>
    <w:p w14:paraId="1E7A8141" w14:textId="77777777" w:rsidR="003811C8" w:rsidRPr="003811C8" w:rsidRDefault="003811C8" w:rsidP="003811C8">
      <w:pPr>
        <w:bidi/>
        <w:jc w:val="both"/>
        <w:rPr>
          <w:rFonts w:cs="David" w:hint="cs"/>
          <w:rtl/>
        </w:rPr>
      </w:pPr>
      <w:r w:rsidRPr="003811C8">
        <w:rPr>
          <w:rFonts w:cs="David" w:hint="cs"/>
          <w:u w:val="single"/>
          <w:rtl/>
        </w:rPr>
        <w:t>היו"ר דוד טל:</w:t>
      </w:r>
    </w:p>
    <w:p w14:paraId="5CBD6AC9" w14:textId="77777777" w:rsidR="003811C8" w:rsidRPr="003811C8" w:rsidRDefault="003811C8" w:rsidP="003811C8">
      <w:pPr>
        <w:bidi/>
        <w:jc w:val="both"/>
        <w:rPr>
          <w:rFonts w:cs="David" w:hint="cs"/>
          <w:rtl/>
        </w:rPr>
      </w:pPr>
    </w:p>
    <w:p w14:paraId="69B6887E" w14:textId="77777777" w:rsidR="003811C8" w:rsidRPr="003811C8" w:rsidRDefault="003811C8" w:rsidP="003811C8">
      <w:pPr>
        <w:bidi/>
        <w:jc w:val="both"/>
        <w:rPr>
          <w:rFonts w:cs="David" w:hint="cs"/>
          <w:rtl/>
        </w:rPr>
      </w:pPr>
      <w:r w:rsidRPr="003811C8">
        <w:rPr>
          <w:rFonts w:cs="David" w:hint="cs"/>
          <w:rtl/>
        </w:rPr>
        <w:tab/>
        <w:t xml:space="preserve">חבר הכנסת </w:t>
      </w:r>
      <w:proofErr w:type="spellStart"/>
      <w:r w:rsidRPr="003811C8">
        <w:rPr>
          <w:rFonts w:cs="David" w:hint="cs"/>
          <w:rtl/>
        </w:rPr>
        <w:t>אפללו</w:t>
      </w:r>
      <w:proofErr w:type="spellEnd"/>
      <w:r w:rsidRPr="003811C8">
        <w:rPr>
          <w:rFonts w:cs="David" w:hint="cs"/>
          <w:rtl/>
        </w:rPr>
        <w:t xml:space="preserve">, אני מבין אותך מצוין, אבל אמרתי לך גם בתחילת הבוקר </w:t>
      </w:r>
      <w:r w:rsidRPr="003811C8">
        <w:rPr>
          <w:rFonts w:cs="David"/>
          <w:rtl/>
        </w:rPr>
        <w:t>–</w:t>
      </w:r>
      <w:r w:rsidRPr="003811C8">
        <w:rPr>
          <w:rFonts w:cs="David" w:hint="cs"/>
          <w:rtl/>
        </w:rPr>
        <w:t xml:space="preserve"> חובת הנאמנות שלי לכלל החברים כאן, ומה לעשות, אם יש דין </w:t>
      </w:r>
      <w:r w:rsidRPr="003811C8">
        <w:rPr>
          <w:rFonts w:cs="David"/>
          <w:rtl/>
        </w:rPr>
        <w:t>–</w:t>
      </w:r>
      <w:r w:rsidRPr="003811C8">
        <w:rPr>
          <w:rFonts w:cs="David" w:hint="cs"/>
          <w:rtl/>
        </w:rPr>
        <w:t xml:space="preserve"> הוא יהיה דין אחד שווה לכולם. </w:t>
      </w:r>
    </w:p>
    <w:p w14:paraId="1A9F440F"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6B02B7B5" w14:textId="77777777" w:rsidR="003811C8" w:rsidRPr="003811C8" w:rsidRDefault="003811C8" w:rsidP="003811C8">
      <w:pPr>
        <w:bidi/>
        <w:jc w:val="both"/>
        <w:rPr>
          <w:rFonts w:cs="David" w:hint="cs"/>
          <w:rtl/>
        </w:rPr>
      </w:pPr>
    </w:p>
    <w:p w14:paraId="624E86CC" w14:textId="77777777" w:rsidR="003811C8" w:rsidRPr="003811C8" w:rsidRDefault="003811C8" w:rsidP="003811C8">
      <w:pPr>
        <w:bidi/>
        <w:jc w:val="both"/>
        <w:rPr>
          <w:rFonts w:cs="David" w:hint="cs"/>
          <w:rtl/>
        </w:rPr>
      </w:pPr>
      <w:r w:rsidRPr="003811C8">
        <w:rPr>
          <w:rFonts w:cs="David" w:hint="cs"/>
          <w:rtl/>
        </w:rPr>
        <w:tab/>
        <w:t xml:space="preserve"> אחידות ההחלטות - - -</w:t>
      </w:r>
    </w:p>
    <w:p w14:paraId="79963D9C"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13C69365" w14:textId="77777777" w:rsidR="003811C8" w:rsidRPr="003811C8" w:rsidRDefault="003811C8" w:rsidP="003811C8">
      <w:pPr>
        <w:bidi/>
        <w:jc w:val="both"/>
        <w:rPr>
          <w:rFonts w:cs="David" w:hint="cs"/>
          <w:rtl/>
        </w:rPr>
      </w:pPr>
    </w:p>
    <w:p w14:paraId="441137C6" w14:textId="77777777" w:rsidR="003811C8" w:rsidRPr="003811C8" w:rsidRDefault="003811C8" w:rsidP="003811C8">
      <w:pPr>
        <w:bidi/>
        <w:jc w:val="both"/>
        <w:rPr>
          <w:rFonts w:cs="David" w:hint="cs"/>
          <w:rtl/>
        </w:rPr>
      </w:pPr>
      <w:r w:rsidRPr="003811C8">
        <w:rPr>
          <w:rFonts w:cs="David" w:hint="cs"/>
          <w:rtl/>
        </w:rPr>
        <w:tab/>
        <w:t xml:space="preserve">שלא כמו שהיה אצל הליכוד </w:t>
      </w:r>
      <w:r w:rsidRPr="003811C8">
        <w:rPr>
          <w:rFonts w:cs="David"/>
          <w:rtl/>
        </w:rPr>
        <w:t>–</w:t>
      </w:r>
      <w:r w:rsidRPr="003811C8">
        <w:rPr>
          <w:rFonts w:cs="David" w:hint="cs"/>
          <w:rtl/>
        </w:rPr>
        <w:t xml:space="preserve"> שבכוחם הרב - - </w:t>
      </w:r>
    </w:p>
    <w:p w14:paraId="6395759A" w14:textId="77777777" w:rsidR="003811C8" w:rsidRPr="003811C8" w:rsidRDefault="003811C8" w:rsidP="003811C8">
      <w:pPr>
        <w:bidi/>
        <w:jc w:val="both"/>
        <w:rPr>
          <w:rFonts w:cs="David" w:hint="cs"/>
          <w:rtl/>
        </w:rPr>
      </w:pPr>
    </w:p>
    <w:p w14:paraId="77CD8A81" w14:textId="77777777" w:rsidR="003811C8" w:rsidRPr="003811C8" w:rsidRDefault="003811C8" w:rsidP="003811C8">
      <w:pPr>
        <w:bidi/>
        <w:jc w:val="both"/>
        <w:rPr>
          <w:rFonts w:cs="David" w:hint="cs"/>
          <w:rtl/>
        </w:rPr>
      </w:pPr>
      <w:r w:rsidRPr="003811C8">
        <w:rPr>
          <w:rFonts w:cs="David" w:hint="cs"/>
          <w:u w:val="single"/>
          <w:rtl/>
        </w:rPr>
        <w:t>ראובן ריבלין:</w:t>
      </w:r>
    </w:p>
    <w:p w14:paraId="234776D8" w14:textId="77777777" w:rsidR="003811C8" w:rsidRPr="003811C8" w:rsidRDefault="003811C8" w:rsidP="003811C8">
      <w:pPr>
        <w:bidi/>
        <w:jc w:val="both"/>
        <w:rPr>
          <w:rFonts w:cs="David" w:hint="cs"/>
          <w:rtl/>
        </w:rPr>
      </w:pPr>
    </w:p>
    <w:p w14:paraId="07A6F93D" w14:textId="77777777" w:rsidR="003811C8" w:rsidRPr="003811C8" w:rsidRDefault="003811C8" w:rsidP="003811C8">
      <w:pPr>
        <w:bidi/>
        <w:jc w:val="both"/>
        <w:rPr>
          <w:rFonts w:cs="David" w:hint="cs"/>
          <w:rtl/>
        </w:rPr>
      </w:pPr>
      <w:r w:rsidRPr="003811C8">
        <w:rPr>
          <w:rFonts w:cs="David" w:hint="cs"/>
          <w:rtl/>
        </w:rPr>
        <w:tab/>
        <w:t xml:space="preserve"> נכון.</w:t>
      </w:r>
    </w:p>
    <w:p w14:paraId="2BB4588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40B5E653" w14:textId="77777777" w:rsidR="003811C8" w:rsidRPr="003811C8" w:rsidRDefault="003811C8" w:rsidP="003811C8">
      <w:pPr>
        <w:bidi/>
        <w:jc w:val="both"/>
        <w:rPr>
          <w:rFonts w:cs="David" w:hint="cs"/>
          <w:rtl/>
        </w:rPr>
      </w:pPr>
    </w:p>
    <w:p w14:paraId="1D51D479" w14:textId="77777777" w:rsidR="003811C8" w:rsidRPr="003811C8" w:rsidRDefault="003811C8" w:rsidP="003811C8">
      <w:pPr>
        <w:bidi/>
        <w:jc w:val="both"/>
        <w:rPr>
          <w:rFonts w:cs="David" w:hint="cs"/>
          <w:rtl/>
        </w:rPr>
      </w:pPr>
      <w:r w:rsidRPr="003811C8">
        <w:rPr>
          <w:rFonts w:cs="David" w:hint="cs"/>
          <w:rtl/>
        </w:rPr>
        <w:tab/>
        <w:t xml:space="preserve">- - בצורה דורסנית - - </w:t>
      </w:r>
    </w:p>
    <w:p w14:paraId="6750E306" w14:textId="77777777" w:rsidR="003811C8" w:rsidRPr="003811C8" w:rsidRDefault="003811C8" w:rsidP="003811C8">
      <w:pPr>
        <w:bidi/>
        <w:jc w:val="both"/>
        <w:rPr>
          <w:rFonts w:cs="David" w:hint="cs"/>
          <w:rtl/>
        </w:rPr>
      </w:pPr>
    </w:p>
    <w:p w14:paraId="25223872" w14:textId="77777777" w:rsidR="003811C8" w:rsidRPr="003811C8" w:rsidRDefault="003811C8" w:rsidP="003811C8">
      <w:pPr>
        <w:bidi/>
        <w:jc w:val="both"/>
        <w:rPr>
          <w:rFonts w:cs="David" w:hint="cs"/>
          <w:rtl/>
        </w:rPr>
      </w:pPr>
      <w:r w:rsidRPr="003811C8">
        <w:rPr>
          <w:rFonts w:cs="David" w:hint="cs"/>
          <w:u w:val="single"/>
          <w:rtl/>
        </w:rPr>
        <w:t>ראובן ריבלין:</w:t>
      </w:r>
    </w:p>
    <w:p w14:paraId="2CDC2A08" w14:textId="77777777" w:rsidR="003811C8" w:rsidRPr="003811C8" w:rsidRDefault="003811C8" w:rsidP="003811C8">
      <w:pPr>
        <w:bidi/>
        <w:jc w:val="both"/>
        <w:rPr>
          <w:rFonts w:cs="David" w:hint="cs"/>
          <w:rtl/>
        </w:rPr>
      </w:pPr>
    </w:p>
    <w:p w14:paraId="15454CBA" w14:textId="77777777" w:rsidR="003811C8" w:rsidRPr="003811C8" w:rsidRDefault="003811C8" w:rsidP="003811C8">
      <w:pPr>
        <w:bidi/>
        <w:jc w:val="both"/>
        <w:rPr>
          <w:rFonts w:cs="David" w:hint="cs"/>
          <w:rtl/>
        </w:rPr>
      </w:pPr>
      <w:r w:rsidRPr="003811C8">
        <w:rPr>
          <w:rFonts w:cs="David" w:hint="cs"/>
          <w:rtl/>
        </w:rPr>
        <w:tab/>
        <w:t xml:space="preserve"> נכון. </w:t>
      </w:r>
    </w:p>
    <w:p w14:paraId="1E9D2A8D"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0E7638CB" w14:textId="77777777" w:rsidR="003811C8" w:rsidRPr="003811C8" w:rsidRDefault="003811C8" w:rsidP="003811C8">
      <w:pPr>
        <w:bidi/>
        <w:jc w:val="both"/>
        <w:rPr>
          <w:rFonts w:cs="David" w:hint="cs"/>
          <w:rtl/>
        </w:rPr>
      </w:pPr>
    </w:p>
    <w:p w14:paraId="686D87DB" w14:textId="77777777" w:rsidR="003811C8" w:rsidRPr="003811C8" w:rsidRDefault="003811C8" w:rsidP="003811C8">
      <w:pPr>
        <w:bidi/>
        <w:jc w:val="both"/>
        <w:rPr>
          <w:rFonts w:cs="David" w:hint="cs"/>
          <w:rtl/>
        </w:rPr>
      </w:pPr>
      <w:r w:rsidRPr="003811C8">
        <w:rPr>
          <w:rFonts w:cs="David" w:hint="cs"/>
          <w:rtl/>
        </w:rPr>
        <w:tab/>
        <w:t xml:space="preserve">- - דרסו כל חלקת דמוקרטיה טובה בבית הזה ובוועדה הזאת, בראשותו של רוני בר-און, בעזרתו האדיבה של גדעון סער. אז ישב על כיסא הכבוד במשכן הכנסת יושב-ראש הכנסת. </w:t>
      </w:r>
    </w:p>
    <w:p w14:paraId="4D01BAAB" w14:textId="77777777" w:rsidR="003811C8" w:rsidRPr="003811C8" w:rsidRDefault="003811C8" w:rsidP="003811C8">
      <w:pPr>
        <w:bidi/>
        <w:jc w:val="both"/>
        <w:rPr>
          <w:rFonts w:cs="David" w:hint="cs"/>
          <w:rtl/>
        </w:rPr>
      </w:pPr>
      <w:r w:rsidRPr="003811C8">
        <w:rPr>
          <w:rFonts w:cs="David"/>
          <w:rtl/>
        </w:rPr>
        <w:br/>
      </w:r>
      <w:r w:rsidRPr="003811C8">
        <w:rPr>
          <w:rFonts w:cs="David" w:hint="cs"/>
          <w:u w:val="single"/>
          <w:rtl/>
        </w:rPr>
        <w:t>ראובן ריבלין:</w:t>
      </w:r>
    </w:p>
    <w:p w14:paraId="5663115B" w14:textId="77777777" w:rsidR="003811C8" w:rsidRPr="003811C8" w:rsidRDefault="003811C8" w:rsidP="003811C8">
      <w:pPr>
        <w:bidi/>
        <w:jc w:val="both"/>
        <w:rPr>
          <w:rFonts w:cs="David" w:hint="cs"/>
          <w:rtl/>
        </w:rPr>
      </w:pPr>
    </w:p>
    <w:p w14:paraId="319DA4BB" w14:textId="77777777" w:rsidR="003811C8" w:rsidRPr="003811C8" w:rsidRDefault="003811C8" w:rsidP="003811C8">
      <w:pPr>
        <w:bidi/>
        <w:jc w:val="both"/>
        <w:rPr>
          <w:rFonts w:cs="David" w:hint="cs"/>
          <w:rtl/>
        </w:rPr>
      </w:pPr>
      <w:r w:rsidRPr="003811C8">
        <w:rPr>
          <w:rFonts w:cs="David" w:hint="cs"/>
          <w:rtl/>
        </w:rPr>
        <w:tab/>
        <w:t xml:space="preserve"> הייתי מבטל את כל ההחלטות האלה.</w:t>
      </w:r>
    </w:p>
    <w:p w14:paraId="07C55727" w14:textId="77777777" w:rsidR="003811C8" w:rsidRPr="003811C8" w:rsidRDefault="003811C8" w:rsidP="003811C8">
      <w:pPr>
        <w:bidi/>
        <w:ind w:firstLine="567"/>
        <w:jc w:val="both"/>
        <w:rPr>
          <w:rFonts w:cs="David" w:hint="cs"/>
          <w:rtl/>
        </w:rPr>
      </w:pPr>
      <w:r w:rsidRPr="003811C8">
        <w:rPr>
          <w:rFonts w:cs="David"/>
          <w:rtl/>
        </w:rPr>
        <w:br/>
      </w:r>
      <w:r w:rsidRPr="003811C8">
        <w:rPr>
          <w:rFonts w:cs="David" w:hint="cs"/>
          <w:u w:val="single"/>
          <w:rtl/>
        </w:rPr>
        <w:t>היו"ר דוד טל:</w:t>
      </w:r>
    </w:p>
    <w:p w14:paraId="38AD3601" w14:textId="77777777" w:rsidR="003811C8" w:rsidRPr="003811C8" w:rsidRDefault="003811C8" w:rsidP="003811C8">
      <w:pPr>
        <w:bidi/>
        <w:jc w:val="both"/>
        <w:rPr>
          <w:rFonts w:cs="David" w:hint="cs"/>
          <w:rtl/>
        </w:rPr>
      </w:pPr>
    </w:p>
    <w:p w14:paraId="67FD9F19" w14:textId="77777777" w:rsidR="003811C8" w:rsidRPr="003811C8" w:rsidRDefault="003811C8" w:rsidP="003811C8">
      <w:pPr>
        <w:bidi/>
        <w:jc w:val="both"/>
        <w:rPr>
          <w:rFonts w:cs="David" w:hint="cs"/>
          <w:rtl/>
        </w:rPr>
      </w:pPr>
      <w:r w:rsidRPr="003811C8">
        <w:rPr>
          <w:rFonts w:cs="David" w:hint="cs"/>
          <w:rtl/>
        </w:rPr>
        <w:tab/>
        <w:t>לכן, תהיה התייעצות סיעתית.</w:t>
      </w:r>
    </w:p>
    <w:p w14:paraId="07CD8104" w14:textId="77777777" w:rsidR="003811C8" w:rsidRPr="003811C8" w:rsidRDefault="003811C8" w:rsidP="003811C8">
      <w:pPr>
        <w:bidi/>
        <w:jc w:val="both"/>
        <w:rPr>
          <w:rFonts w:cs="David" w:hint="cs"/>
          <w:rtl/>
        </w:rPr>
      </w:pPr>
    </w:p>
    <w:p w14:paraId="71DB1E63" w14:textId="77777777" w:rsidR="003811C8" w:rsidRPr="003811C8" w:rsidRDefault="003811C8" w:rsidP="003811C8">
      <w:pPr>
        <w:bidi/>
        <w:jc w:val="both"/>
        <w:rPr>
          <w:rFonts w:cs="David" w:hint="cs"/>
          <w:rtl/>
        </w:rPr>
      </w:pPr>
      <w:r w:rsidRPr="003811C8">
        <w:rPr>
          <w:rFonts w:cs="David" w:hint="cs"/>
          <w:rtl/>
        </w:rPr>
        <w:tab/>
        <w:t>תודה רבה, הישיבה נעולה.</w:t>
      </w:r>
    </w:p>
    <w:p w14:paraId="7E29B50C" w14:textId="77777777" w:rsidR="003811C8" w:rsidRPr="003811C8" w:rsidRDefault="003811C8" w:rsidP="003811C8">
      <w:pPr>
        <w:bidi/>
        <w:jc w:val="both"/>
        <w:rPr>
          <w:rFonts w:cs="David" w:hint="cs"/>
          <w:rtl/>
        </w:rPr>
      </w:pPr>
      <w:r w:rsidRPr="003811C8">
        <w:rPr>
          <w:rFonts w:cs="David"/>
          <w:rtl/>
        </w:rPr>
        <w:br/>
      </w:r>
    </w:p>
    <w:p w14:paraId="21137B95" w14:textId="77777777" w:rsidR="003811C8" w:rsidRPr="003811C8" w:rsidRDefault="003811C8" w:rsidP="003811C8">
      <w:pPr>
        <w:bidi/>
        <w:jc w:val="both"/>
        <w:rPr>
          <w:rFonts w:cs="David" w:hint="cs"/>
          <w:rtl/>
        </w:rPr>
      </w:pPr>
    </w:p>
    <w:p w14:paraId="0378BE1A" w14:textId="77777777" w:rsidR="003811C8" w:rsidRPr="003811C8" w:rsidRDefault="003811C8" w:rsidP="003811C8">
      <w:pPr>
        <w:bidi/>
        <w:jc w:val="both"/>
        <w:rPr>
          <w:rFonts w:cs="David" w:hint="cs"/>
          <w:u w:val="single"/>
          <w:rtl/>
        </w:rPr>
      </w:pPr>
    </w:p>
    <w:p w14:paraId="4A219D0C" w14:textId="77777777" w:rsidR="003811C8" w:rsidRPr="003811C8" w:rsidRDefault="003811C8" w:rsidP="003811C8">
      <w:pPr>
        <w:bidi/>
        <w:jc w:val="both"/>
        <w:rPr>
          <w:rFonts w:cs="David" w:hint="cs"/>
          <w:u w:val="single"/>
          <w:rtl/>
        </w:rPr>
      </w:pPr>
      <w:r w:rsidRPr="003811C8">
        <w:rPr>
          <w:rFonts w:cs="David" w:hint="cs"/>
          <w:u w:val="single"/>
          <w:rtl/>
        </w:rPr>
        <w:t>הישיבה ננעלה בשעה 11:35.</w:t>
      </w:r>
    </w:p>
    <w:p w14:paraId="0692B8A5" w14:textId="77777777" w:rsidR="00552A80" w:rsidRPr="003811C8" w:rsidRDefault="00552A80" w:rsidP="003811C8">
      <w:pPr>
        <w:bidi/>
        <w:jc w:val="both"/>
        <w:rPr>
          <w:rFonts w:cs="David"/>
        </w:rPr>
      </w:pPr>
    </w:p>
    <w:sectPr w:rsidR="00552A80" w:rsidRPr="003811C8" w:rsidSect="003811C8">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8981" w14:textId="77777777" w:rsidR="00000000" w:rsidRDefault="00BE0C9D">
      <w:r>
        <w:separator/>
      </w:r>
    </w:p>
  </w:endnote>
  <w:endnote w:type="continuationSeparator" w:id="0">
    <w:p w14:paraId="4C86CFCA" w14:textId="77777777" w:rsidR="00000000" w:rsidRDefault="00BE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38E7" w14:textId="77777777" w:rsidR="00000000" w:rsidRDefault="00BE0C9D">
      <w:r>
        <w:separator/>
      </w:r>
    </w:p>
  </w:footnote>
  <w:footnote w:type="continuationSeparator" w:id="0">
    <w:p w14:paraId="7A82F924" w14:textId="77777777" w:rsidR="00000000" w:rsidRDefault="00BE0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A3D9" w14:textId="77777777" w:rsidR="003811C8" w:rsidRDefault="003811C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A0EA182" w14:textId="77777777" w:rsidR="003811C8" w:rsidRDefault="003811C8">
    <w:pPr>
      <w:pStyle w:val="Header"/>
      <w:ind w:right="360"/>
      <w:jc w:val="both"/>
      <w:rPr>
        <w:rtl/>
      </w:rPr>
    </w:pPr>
  </w:p>
  <w:p w14:paraId="7E56E4CB" w14:textId="77777777" w:rsidR="003811C8" w:rsidRDefault="003811C8"/>
  <w:p w14:paraId="66944784" w14:textId="77777777" w:rsidR="003811C8" w:rsidRDefault="003811C8"/>
  <w:p w14:paraId="618871E3" w14:textId="77777777" w:rsidR="003811C8" w:rsidRDefault="003811C8"/>
  <w:p w14:paraId="4A85F0A0" w14:textId="77777777" w:rsidR="003811C8" w:rsidRDefault="003811C8"/>
  <w:p w14:paraId="0F6CF7D4" w14:textId="77777777" w:rsidR="003811C8" w:rsidRDefault="003811C8"/>
  <w:p w14:paraId="626C415A" w14:textId="77777777" w:rsidR="003811C8" w:rsidRDefault="003811C8"/>
  <w:p w14:paraId="6E140284" w14:textId="77777777" w:rsidR="003811C8" w:rsidRDefault="003811C8"/>
  <w:p w14:paraId="10B18694" w14:textId="77777777" w:rsidR="003811C8" w:rsidRDefault="003811C8"/>
  <w:p w14:paraId="0584A2BA" w14:textId="77777777" w:rsidR="003811C8" w:rsidRDefault="003811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5621" w14:textId="77777777" w:rsidR="003811C8" w:rsidRDefault="003811C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35</w:t>
    </w:r>
    <w:r>
      <w:rPr>
        <w:rStyle w:val="PageNumber"/>
        <w:rtl/>
      </w:rPr>
      <w:fldChar w:fldCharType="end"/>
    </w:r>
  </w:p>
  <w:p w14:paraId="5347EC88" w14:textId="77777777" w:rsidR="003811C8" w:rsidRDefault="003811C8">
    <w:pPr>
      <w:pStyle w:val="Header"/>
      <w:ind w:right="360"/>
      <w:jc w:val="both"/>
      <w:rPr>
        <w:rFonts w:hint="cs"/>
        <w:rtl/>
      </w:rPr>
    </w:pPr>
    <w:r>
      <w:rPr>
        <w:rtl/>
      </w:rPr>
      <w:t>ועדת</w:t>
    </w:r>
    <w:r>
      <w:rPr>
        <w:rFonts w:hint="cs"/>
        <w:rtl/>
      </w:rPr>
      <w:t xml:space="preserve"> הכנסת</w:t>
    </w:r>
  </w:p>
  <w:p w14:paraId="0949EE42" w14:textId="77777777" w:rsidR="003811C8" w:rsidRDefault="003811C8">
    <w:pPr>
      <w:pStyle w:val="Header"/>
      <w:ind w:right="360"/>
      <w:jc w:val="both"/>
      <w:rPr>
        <w:rStyle w:val="PageNumber"/>
        <w:rFonts w:hint="cs"/>
        <w:rtl/>
      </w:rPr>
    </w:pPr>
    <w:r>
      <w:rPr>
        <w:rFonts w:hint="cs"/>
        <w:rtl/>
      </w:rPr>
      <w:t>26.11.2007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442D"/>
    <w:multiLevelType w:val="hybridMultilevel"/>
    <w:tmpl w:val="96665A78"/>
    <w:lvl w:ilvl="0" w:tplc="010A1706">
      <w:start w:val="2"/>
      <w:numFmt w:val="hebrew1"/>
      <w:lvlText w:val="%1."/>
      <w:lvlJc w:val="left"/>
      <w:pPr>
        <w:tabs>
          <w:tab w:val="num" w:pos="720"/>
        </w:tabs>
        <w:ind w:left="720" w:right="720" w:hanging="360"/>
      </w:pPr>
      <w:rPr>
        <w:rFonts w:hint="default"/>
        <w:sz w:val="24"/>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21980EA5"/>
    <w:multiLevelType w:val="hybridMultilevel"/>
    <w:tmpl w:val="A18E7148"/>
    <w:lvl w:ilvl="0" w:tplc="9F040A82">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2" w15:restartNumberingAfterBreak="0">
    <w:nsid w:val="38A431ED"/>
    <w:multiLevelType w:val="hybridMultilevel"/>
    <w:tmpl w:val="23B2D0EE"/>
    <w:lvl w:ilvl="0" w:tplc="7BE8E4E0">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3" w15:restartNumberingAfterBreak="0">
    <w:nsid w:val="4AAF65FA"/>
    <w:multiLevelType w:val="hybridMultilevel"/>
    <w:tmpl w:val="CA70E85C"/>
    <w:lvl w:ilvl="0" w:tplc="B5249E7E">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996760964">
    <w:abstractNumId w:val="3"/>
  </w:num>
  <w:num w:numId="2" w16cid:durableId="1228878269">
    <w:abstractNumId w:val="0"/>
  </w:num>
  <w:num w:numId="3" w16cid:durableId="1442644204">
    <w:abstractNumId w:val="1"/>
  </w:num>
  <w:num w:numId="4" w16cid:durableId="457839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3950פרוטוקול_ישיבת_ועדה.doc"/>
    <w:docVar w:name="StartMode" w:val="3"/>
  </w:docVars>
  <w:rsids>
    <w:rsidRoot w:val="006529F3"/>
    <w:rsid w:val="00253523"/>
    <w:rsid w:val="003811C8"/>
    <w:rsid w:val="00552A80"/>
    <w:rsid w:val="006529F3"/>
    <w:rsid w:val="00965806"/>
    <w:rsid w:val="00BE0C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2F6DB9"/>
  <w15:chartTrackingRefBased/>
  <w15:docId w15:val="{502536A5-EA1E-4D77-9604-1D836310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3811C8"/>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3811C8"/>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3811C8"/>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3811C8"/>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3811C8"/>
    <w:pPr>
      <w:keepNext/>
      <w:overflowPunct w:val="0"/>
      <w:autoSpaceDE w:val="0"/>
      <w:autoSpaceDN w:val="0"/>
      <w:bidi/>
      <w:adjustRightInd w:val="0"/>
      <w:jc w:val="both"/>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811C8"/>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3811C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81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6259</Words>
  <Characters>35682</Characters>
  <Application>Microsoft Office Word</Application>
  <DocSecurity>0</DocSecurity>
  <Lines>297</Lines>
  <Paragraphs>83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