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0C40" w14:textId="77777777" w:rsidR="00A372F0" w:rsidRPr="00A372F0" w:rsidRDefault="00A372F0" w:rsidP="00A372F0">
      <w:pPr>
        <w:pStyle w:val="Heading5"/>
        <w:jc w:val="left"/>
        <w:rPr>
          <w:b/>
          <w:bCs/>
          <w:rtl/>
        </w:rPr>
      </w:pPr>
      <w:r w:rsidRPr="00A372F0">
        <w:rPr>
          <w:b/>
          <w:bCs/>
          <w:rtl/>
        </w:rPr>
        <w:t xml:space="preserve">הכנסת </w:t>
      </w:r>
      <w:r w:rsidRPr="00A372F0">
        <w:rPr>
          <w:rFonts w:hint="cs"/>
          <w:b/>
          <w:bCs/>
          <w:rtl/>
        </w:rPr>
        <w:t>השבע-עשרה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Pr="00A372F0">
        <w:rPr>
          <w:b/>
          <w:bCs/>
          <w:rtl/>
        </w:rPr>
        <w:tab/>
        <w:t>נוסח לא מתוקן</w:t>
      </w:r>
    </w:p>
    <w:p w14:paraId="1AB5A5C1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  <w:r w:rsidRPr="00A372F0">
        <w:rPr>
          <w:rFonts w:cs="David"/>
          <w:b/>
          <w:bCs/>
          <w:rtl/>
        </w:rPr>
        <w:t xml:space="preserve">מושב </w:t>
      </w:r>
      <w:r w:rsidRPr="00A372F0">
        <w:rPr>
          <w:rFonts w:cs="David" w:hint="cs"/>
          <w:b/>
          <w:bCs/>
          <w:rtl/>
        </w:rPr>
        <w:t>שני</w:t>
      </w:r>
    </w:p>
    <w:p w14:paraId="45A4A0EC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57BE6655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3E68BA99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52CB52C0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5D32816A" w14:textId="77777777" w:rsidR="00A372F0" w:rsidRPr="00A372F0" w:rsidRDefault="00A372F0" w:rsidP="00A372F0">
      <w:pPr>
        <w:bidi/>
        <w:jc w:val="center"/>
        <w:rPr>
          <w:rFonts w:cs="David" w:hint="cs"/>
          <w:b/>
          <w:bCs/>
          <w:rtl/>
        </w:rPr>
      </w:pPr>
      <w:r w:rsidRPr="00A372F0">
        <w:rPr>
          <w:rFonts w:cs="David"/>
          <w:b/>
          <w:bCs/>
          <w:rtl/>
        </w:rPr>
        <w:t>פרוטוקול מס'</w:t>
      </w:r>
      <w:r w:rsidRPr="00A372F0">
        <w:rPr>
          <w:rFonts w:cs="David" w:hint="cs"/>
          <w:b/>
          <w:bCs/>
          <w:rtl/>
        </w:rPr>
        <w:t xml:space="preserve"> 105</w:t>
      </w:r>
    </w:p>
    <w:p w14:paraId="759BAE66" w14:textId="77777777" w:rsidR="00A372F0" w:rsidRPr="00A372F0" w:rsidRDefault="00A372F0" w:rsidP="00A372F0">
      <w:pPr>
        <w:bidi/>
        <w:jc w:val="center"/>
        <w:rPr>
          <w:rFonts w:cs="David" w:hint="cs"/>
          <w:b/>
          <w:bCs/>
          <w:rtl/>
        </w:rPr>
      </w:pPr>
      <w:r w:rsidRPr="00A372F0">
        <w:rPr>
          <w:rFonts w:cs="David" w:hint="cs"/>
          <w:b/>
          <w:bCs/>
          <w:rtl/>
        </w:rPr>
        <w:t>מישיבת ועדת הכנסת</w:t>
      </w:r>
    </w:p>
    <w:p w14:paraId="707E78A9" w14:textId="77777777" w:rsidR="00A372F0" w:rsidRPr="00A372F0" w:rsidRDefault="00A372F0" w:rsidP="00A372F0">
      <w:pPr>
        <w:bidi/>
        <w:jc w:val="center"/>
        <w:rPr>
          <w:rFonts w:cs="David" w:hint="cs"/>
          <w:b/>
          <w:bCs/>
          <w:u w:val="single"/>
          <w:rtl/>
        </w:rPr>
      </w:pPr>
      <w:r w:rsidRPr="00A372F0">
        <w:rPr>
          <w:rFonts w:cs="David" w:hint="cs"/>
          <w:b/>
          <w:bCs/>
          <w:u w:val="single"/>
          <w:rtl/>
        </w:rPr>
        <w:t xml:space="preserve">שהתקיימה ביום שלישי, ל' בניסן </w:t>
      </w:r>
      <w:proofErr w:type="spellStart"/>
      <w:r w:rsidRPr="00A372F0">
        <w:rPr>
          <w:rFonts w:cs="David" w:hint="cs"/>
          <w:b/>
          <w:bCs/>
          <w:u w:val="single"/>
          <w:rtl/>
        </w:rPr>
        <w:t>התשס"ז</w:t>
      </w:r>
      <w:proofErr w:type="spellEnd"/>
      <w:r w:rsidRPr="00A372F0">
        <w:rPr>
          <w:rFonts w:cs="David" w:hint="cs"/>
          <w:b/>
          <w:bCs/>
          <w:u w:val="single"/>
          <w:rtl/>
        </w:rPr>
        <w:t>, (18.04.2007), בשעה 11:30</w:t>
      </w:r>
    </w:p>
    <w:p w14:paraId="3EE7E41B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6126AB42" w14:textId="77777777" w:rsidR="00A372F0" w:rsidRPr="00A372F0" w:rsidRDefault="00A372F0" w:rsidP="00A372F0">
      <w:pPr>
        <w:bidi/>
        <w:jc w:val="both"/>
        <w:rPr>
          <w:rFonts w:cs="David"/>
          <w:b/>
          <w:bCs/>
          <w:rtl/>
        </w:rPr>
      </w:pPr>
    </w:p>
    <w:p w14:paraId="2384FFCF" w14:textId="77777777" w:rsidR="00A372F0" w:rsidRPr="00A372F0" w:rsidRDefault="00A372F0" w:rsidP="00A372F0">
      <w:pPr>
        <w:tabs>
          <w:tab w:val="left" w:pos="1221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40567334" w14:textId="77777777" w:rsidR="00A372F0" w:rsidRPr="00A372F0" w:rsidRDefault="00A372F0" w:rsidP="00A372F0">
      <w:pPr>
        <w:tabs>
          <w:tab w:val="left" w:pos="1221"/>
        </w:tabs>
        <w:bidi/>
        <w:jc w:val="both"/>
        <w:rPr>
          <w:rFonts w:cs="David" w:hint="cs"/>
          <w:b/>
          <w:bCs/>
          <w:rtl/>
        </w:rPr>
      </w:pPr>
      <w:r w:rsidRPr="00A372F0">
        <w:rPr>
          <w:rFonts w:cs="David"/>
          <w:b/>
          <w:bCs/>
          <w:u w:val="single"/>
          <w:rtl/>
        </w:rPr>
        <w:t>סדר היום</w:t>
      </w:r>
      <w:r w:rsidRPr="00A372F0">
        <w:rPr>
          <w:rFonts w:cs="David"/>
          <w:rtl/>
        </w:rPr>
        <w:t>:</w:t>
      </w:r>
      <w:r w:rsidRPr="00A372F0">
        <w:rPr>
          <w:rFonts w:cs="David" w:hint="cs"/>
          <w:b/>
          <w:bCs/>
          <w:rtl/>
        </w:rPr>
        <w:tab/>
        <w:t>קביעת ממלא מקום ליו"ר הכנסת בעת היעדרה מן הארץ, בהתאם לסעיף 20א(ד).</w:t>
      </w:r>
    </w:p>
    <w:p w14:paraId="4F8E64E9" w14:textId="77777777" w:rsidR="00A372F0" w:rsidRPr="00A372F0" w:rsidRDefault="00A372F0" w:rsidP="00A372F0">
      <w:pPr>
        <w:bidi/>
        <w:jc w:val="both"/>
        <w:rPr>
          <w:rFonts w:cs="David" w:hint="cs"/>
          <w:b/>
          <w:bCs/>
          <w:rtl/>
        </w:rPr>
      </w:pPr>
    </w:p>
    <w:p w14:paraId="24C22260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46AD8DA6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0B1FEBCE" w14:textId="77777777" w:rsidR="00A372F0" w:rsidRPr="00A372F0" w:rsidRDefault="00A372F0" w:rsidP="00A372F0">
      <w:pPr>
        <w:bidi/>
        <w:jc w:val="both"/>
        <w:rPr>
          <w:rFonts w:cs="David"/>
          <w:b/>
          <w:bCs/>
          <w:u w:val="single"/>
          <w:rtl/>
        </w:rPr>
      </w:pPr>
      <w:r w:rsidRPr="00A372F0">
        <w:rPr>
          <w:rFonts w:cs="David"/>
          <w:b/>
          <w:bCs/>
          <w:u w:val="single"/>
          <w:rtl/>
        </w:rPr>
        <w:t>נכחו</w:t>
      </w:r>
      <w:r w:rsidRPr="00A372F0">
        <w:rPr>
          <w:rFonts w:cs="David"/>
          <w:rtl/>
        </w:rPr>
        <w:t>:</w:t>
      </w:r>
    </w:p>
    <w:p w14:paraId="62A5F0C9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13133CA5" w14:textId="77777777" w:rsidR="00A372F0" w:rsidRPr="00A372F0" w:rsidRDefault="00A372F0" w:rsidP="00A372F0">
      <w:pPr>
        <w:tabs>
          <w:tab w:val="left" w:pos="1788"/>
        </w:tabs>
        <w:bidi/>
        <w:jc w:val="both"/>
        <w:rPr>
          <w:rFonts w:cs="David"/>
          <w:rtl/>
        </w:rPr>
      </w:pPr>
      <w:r w:rsidRPr="00A372F0">
        <w:rPr>
          <w:rFonts w:cs="David"/>
          <w:b/>
          <w:bCs/>
          <w:u w:val="single"/>
          <w:rtl/>
        </w:rPr>
        <w:t>חברי הוועדה</w:t>
      </w:r>
      <w:r w:rsidRPr="00A372F0">
        <w:rPr>
          <w:rFonts w:cs="David"/>
          <w:rtl/>
        </w:rPr>
        <w:t>:</w:t>
      </w:r>
    </w:p>
    <w:p w14:paraId="640A2F73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 xml:space="preserve">רוחמה אברהם </w:t>
      </w:r>
      <w:r w:rsidRPr="00A372F0">
        <w:rPr>
          <w:rFonts w:cs="David"/>
          <w:rtl/>
        </w:rPr>
        <w:t>–</w:t>
      </w:r>
      <w:r w:rsidRPr="00A372F0">
        <w:rPr>
          <w:rFonts w:cs="David" w:hint="cs"/>
          <w:rtl/>
        </w:rPr>
        <w:t xml:space="preserve"> היו"ר</w:t>
      </w:r>
    </w:p>
    <w:p w14:paraId="75CB40BE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 xml:space="preserve">משה </w:t>
      </w:r>
      <w:proofErr w:type="spellStart"/>
      <w:r w:rsidRPr="00A372F0">
        <w:rPr>
          <w:rFonts w:cs="David" w:hint="cs"/>
          <w:rtl/>
        </w:rPr>
        <w:t>שרוני</w:t>
      </w:r>
      <w:proofErr w:type="spellEnd"/>
    </w:p>
    <w:p w14:paraId="117F9D6E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67C747B8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631757FA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1196EE83" w14:textId="77777777" w:rsidR="00A372F0" w:rsidRPr="00A372F0" w:rsidRDefault="00A372F0" w:rsidP="00A372F0">
      <w:pPr>
        <w:bidi/>
        <w:jc w:val="both"/>
        <w:rPr>
          <w:rFonts w:cs="David"/>
          <w:rtl/>
        </w:rPr>
      </w:pPr>
    </w:p>
    <w:p w14:paraId="6648BF26" w14:textId="77777777" w:rsidR="00A372F0" w:rsidRPr="00A372F0" w:rsidRDefault="00A372F0" w:rsidP="00A372F0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A372F0">
        <w:rPr>
          <w:rFonts w:cs="David"/>
          <w:b/>
          <w:bCs/>
          <w:u w:val="single"/>
          <w:rtl/>
        </w:rPr>
        <w:t>י</w:t>
      </w:r>
      <w:r w:rsidRPr="00A372F0">
        <w:rPr>
          <w:rFonts w:cs="David" w:hint="cs"/>
          <w:b/>
          <w:bCs/>
          <w:u w:val="single"/>
          <w:rtl/>
        </w:rPr>
        <w:t>יעוץ משפטי</w:t>
      </w:r>
      <w:r w:rsidRPr="00A372F0">
        <w:rPr>
          <w:rFonts w:cs="David"/>
          <w:b/>
          <w:bCs/>
          <w:u w:val="single"/>
          <w:rtl/>
        </w:rPr>
        <w:t>:</w:t>
      </w:r>
    </w:p>
    <w:p w14:paraId="0FDA116A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 xml:space="preserve">ארבל </w:t>
      </w:r>
      <w:proofErr w:type="spellStart"/>
      <w:r w:rsidRPr="00A372F0">
        <w:rPr>
          <w:rFonts w:cs="David" w:hint="cs"/>
          <w:rtl/>
        </w:rPr>
        <w:t>אסטרחן</w:t>
      </w:r>
      <w:proofErr w:type="spellEnd"/>
    </w:p>
    <w:p w14:paraId="3BDAC59B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52DBAAB1" w14:textId="77777777" w:rsidR="00A372F0" w:rsidRPr="00A372F0" w:rsidRDefault="00A372F0" w:rsidP="00A372F0">
      <w:pPr>
        <w:tabs>
          <w:tab w:val="left" w:pos="1930"/>
        </w:tabs>
        <w:bidi/>
        <w:jc w:val="both"/>
        <w:rPr>
          <w:rFonts w:cs="David" w:hint="cs"/>
          <w:b/>
          <w:bCs/>
          <w:rtl/>
        </w:rPr>
      </w:pPr>
      <w:r w:rsidRPr="00A372F0">
        <w:rPr>
          <w:rFonts w:cs="David"/>
          <w:b/>
          <w:bCs/>
          <w:u w:val="single"/>
          <w:rtl/>
        </w:rPr>
        <w:t>מנהלת הוועדה</w:t>
      </w:r>
      <w:r w:rsidRPr="00A372F0">
        <w:rPr>
          <w:rFonts w:cs="David"/>
          <w:rtl/>
        </w:rPr>
        <w:t>:</w:t>
      </w:r>
    </w:p>
    <w:p w14:paraId="50302AE8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>אתי בן יוסף</w:t>
      </w:r>
    </w:p>
    <w:p w14:paraId="62EAE19E" w14:textId="77777777" w:rsidR="00A372F0" w:rsidRPr="00A372F0" w:rsidRDefault="00A372F0" w:rsidP="00A372F0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14:paraId="67DE5458" w14:textId="77777777" w:rsidR="00A372F0" w:rsidRPr="00A372F0" w:rsidRDefault="00A372F0" w:rsidP="00A372F0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A372F0">
        <w:rPr>
          <w:rFonts w:cs="David" w:hint="cs"/>
          <w:b/>
          <w:bCs/>
          <w:u w:val="single"/>
          <w:rtl/>
        </w:rPr>
        <w:t>רשמת פרלמנטרית</w:t>
      </w:r>
      <w:r w:rsidRPr="00A372F0">
        <w:rPr>
          <w:rFonts w:cs="David"/>
          <w:rtl/>
        </w:rPr>
        <w:t>:</w:t>
      </w:r>
      <w:r w:rsidRPr="00A372F0">
        <w:rPr>
          <w:rFonts w:cs="David" w:hint="cs"/>
          <w:rtl/>
        </w:rPr>
        <w:tab/>
      </w:r>
    </w:p>
    <w:p w14:paraId="5756AE07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 xml:space="preserve">אתי </w:t>
      </w:r>
      <w:proofErr w:type="spellStart"/>
      <w:r w:rsidRPr="00A372F0">
        <w:rPr>
          <w:rFonts w:cs="David" w:hint="cs"/>
          <w:rtl/>
        </w:rPr>
        <w:t>אפלבוים</w:t>
      </w:r>
      <w:proofErr w:type="spellEnd"/>
    </w:p>
    <w:p w14:paraId="335F1843" w14:textId="77777777" w:rsidR="00A372F0" w:rsidRPr="00A372F0" w:rsidRDefault="00A372F0" w:rsidP="00A372F0">
      <w:pPr>
        <w:pStyle w:val="Heading5"/>
        <w:rPr>
          <w:rFonts w:hint="cs"/>
          <w:rtl/>
        </w:rPr>
      </w:pPr>
    </w:p>
    <w:p w14:paraId="62329462" w14:textId="77777777" w:rsidR="00A372F0" w:rsidRPr="00A372F0" w:rsidRDefault="00A372F0" w:rsidP="00A372F0">
      <w:pPr>
        <w:pStyle w:val="Heading5"/>
        <w:rPr>
          <w:rtl/>
        </w:rPr>
      </w:pPr>
      <w:r w:rsidRPr="00A372F0">
        <w:rPr>
          <w:rtl/>
        </w:rPr>
        <w:t xml:space="preserve"> </w:t>
      </w:r>
    </w:p>
    <w:p w14:paraId="49736FD5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6C961E5C" w14:textId="77777777" w:rsidR="00A372F0" w:rsidRPr="00A372F0" w:rsidRDefault="00A372F0" w:rsidP="00A372F0">
      <w:pPr>
        <w:bidi/>
        <w:jc w:val="center"/>
        <w:rPr>
          <w:rFonts w:cs="David" w:hint="cs"/>
          <w:u w:val="single"/>
          <w:rtl/>
        </w:rPr>
      </w:pPr>
      <w:r w:rsidRPr="00A372F0">
        <w:rPr>
          <w:rFonts w:cs="David"/>
          <w:rtl/>
        </w:rPr>
        <w:br w:type="page"/>
      </w:r>
      <w:r w:rsidRPr="00A372F0">
        <w:rPr>
          <w:rFonts w:cs="David" w:hint="cs"/>
          <w:b/>
          <w:bCs/>
          <w:u w:val="single"/>
          <w:rtl/>
        </w:rPr>
        <w:lastRenderedPageBreak/>
        <w:t>קביעת ממלא מקום ליו"ר הכנסת בעת היעדרה מן הארץ, בהתאם לסעיף 20א(ד)</w:t>
      </w:r>
    </w:p>
    <w:p w14:paraId="5617A369" w14:textId="77777777" w:rsidR="00A372F0" w:rsidRPr="00A372F0" w:rsidRDefault="00A372F0" w:rsidP="00A372F0">
      <w:pPr>
        <w:bidi/>
        <w:jc w:val="both"/>
        <w:rPr>
          <w:rFonts w:cs="David" w:hint="cs"/>
          <w:u w:val="single"/>
          <w:rtl/>
        </w:rPr>
      </w:pPr>
    </w:p>
    <w:p w14:paraId="63E4D3E0" w14:textId="77777777" w:rsidR="00A372F0" w:rsidRPr="00A372F0" w:rsidRDefault="00A372F0" w:rsidP="00A372F0">
      <w:pPr>
        <w:bidi/>
        <w:jc w:val="both"/>
        <w:rPr>
          <w:rFonts w:cs="David" w:hint="cs"/>
          <w:u w:val="single"/>
          <w:rtl/>
        </w:rPr>
      </w:pPr>
    </w:p>
    <w:p w14:paraId="5CA12552" w14:textId="77777777" w:rsidR="00A372F0" w:rsidRPr="00A372F0" w:rsidRDefault="00A372F0" w:rsidP="00A372F0">
      <w:pPr>
        <w:bidi/>
        <w:jc w:val="both"/>
        <w:rPr>
          <w:rFonts w:cs="David" w:hint="cs"/>
          <w:u w:val="single"/>
          <w:rtl/>
        </w:rPr>
      </w:pPr>
      <w:r w:rsidRPr="00A372F0">
        <w:rPr>
          <w:rFonts w:cs="David" w:hint="cs"/>
          <w:u w:val="single"/>
          <w:rtl/>
        </w:rPr>
        <w:t>היו"ר רוחמה אברהם:</w:t>
      </w:r>
    </w:p>
    <w:p w14:paraId="2D2198AD" w14:textId="77777777" w:rsidR="00A372F0" w:rsidRPr="00A372F0" w:rsidRDefault="00A372F0" w:rsidP="00A372F0">
      <w:pPr>
        <w:bidi/>
        <w:jc w:val="both"/>
        <w:rPr>
          <w:rFonts w:cs="David" w:hint="cs"/>
          <w:u w:val="single"/>
          <w:rtl/>
        </w:rPr>
      </w:pPr>
    </w:p>
    <w:p w14:paraId="7CEAEF2C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בוקר טוב. חבר הכנסת </w:t>
      </w:r>
      <w:proofErr w:type="spellStart"/>
      <w:r w:rsidRPr="00A372F0">
        <w:rPr>
          <w:rFonts w:cs="David" w:hint="cs"/>
          <w:rtl/>
        </w:rPr>
        <w:t>שרוני</w:t>
      </w:r>
      <w:proofErr w:type="spellEnd"/>
      <w:r w:rsidRPr="00A372F0">
        <w:rPr>
          <w:rFonts w:cs="David" w:hint="cs"/>
          <w:rtl/>
        </w:rPr>
        <w:t xml:space="preserve">, אני שמחה שאתה פה ושתצביע יחד איתי. אני פותחת את הישיבה של ועדת הכנסת בפגרה. הנושא: יציאתה לחו"ל של יושבת ראש הכנסת, בעקבות הזמנתו של מלך ירדן. </w:t>
      </w:r>
    </w:p>
    <w:p w14:paraId="5BE67261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32BED5C5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>יושבת ראש הכנסת וממלאת מקום נשיא המדינה, חברת הכנסת דליה איציק, תיעדר מהארץ ביום חמישי, ב' באייר, תשס"ז, 19.4.2007, משעה 11:00 ועד השעה 19:00.</w:t>
      </w:r>
    </w:p>
    <w:p w14:paraId="5E1BBAEF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68DF50E4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לפי סעיף 20א לחוק יסוד הכנסת, ימלא את מקומה סגן ליושב ראש הכנסת, שתבחר ועדת הכנסת מבין סגני יושבת הראש. ההמלצה </w:t>
      </w:r>
      <w:r w:rsidRPr="00A372F0">
        <w:rPr>
          <w:rFonts w:cs="David"/>
          <w:rtl/>
        </w:rPr>
        <w:t>–</w:t>
      </w:r>
      <w:r w:rsidRPr="00A372F0">
        <w:rPr>
          <w:rFonts w:cs="David" w:hint="cs"/>
          <w:rtl/>
        </w:rPr>
        <w:t xml:space="preserve"> חבר הכנסת מגלי והבה. </w:t>
      </w:r>
    </w:p>
    <w:p w14:paraId="5A2F3483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5FFE5ED4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אני עוברת להצבעה.  חבר הכנסת </w:t>
      </w:r>
      <w:proofErr w:type="spellStart"/>
      <w:r w:rsidRPr="00A372F0">
        <w:rPr>
          <w:rFonts w:cs="David" w:hint="cs"/>
          <w:rtl/>
        </w:rPr>
        <w:t>שרוני</w:t>
      </w:r>
      <w:proofErr w:type="spellEnd"/>
      <w:r w:rsidRPr="00A372F0">
        <w:rPr>
          <w:rFonts w:cs="David" w:hint="cs"/>
          <w:rtl/>
        </w:rPr>
        <w:t>, מי בעד?</w:t>
      </w:r>
    </w:p>
    <w:p w14:paraId="3C88D1AB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67E0611D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אושר פה אחד. </w:t>
      </w:r>
    </w:p>
    <w:p w14:paraId="25FA8721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171EBE8E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אושרה יציאתה של ממלאת מקום נשיא המדינה ויושבת ראש הכנסת, חברת הכנסת דליה איציק. מגלי והבה ימלא את מקומה. </w:t>
      </w:r>
    </w:p>
    <w:p w14:paraId="1180FE98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1CB3B8C1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  <w:r w:rsidRPr="00A372F0">
        <w:rPr>
          <w:rFonts w:cs="David" w:hint="cs"/>
          <w:rtl/>
        </w:rPr>
        <w:tab/>
        <w:t xml:space="preserve">אני מודה לכם, הישיבה נעולה. </w:t>
      </w:r>
    </w:p>
    <w:p w14:paraId="35C38C0C" w14:textId="77777777" w:rsidR="00A372F0" w:rsidRPr="00A372F0" w:rsidRDefault="00A372F0" w:rsidP="00A372F0">
      <w:pPr>
        <w:bidi/>
        <w:jc w:val="both"/>
        <w:rPr>
          <w:rFonts w:cs="David" w:hint="cs"/>
          <w:rtl/>
        </w:rPr>
      </w:pPr>
    </w:p>
    <w:p w14:paraId="29E06A39" w14:textId="77777777" w:rsidR="00552A80" w:rsidRPr="00A372F0" w:rsidRDefault="00A372F0" w:rsidP="00A372F0">
      <w:pPr>
        <w:bidi/>
        <w:jc w:val="both"/>
        <w:rPr>
          <w:rFonts w:cs="David"/>
        </w:rPr>
      </w:pPr>
      <w:r w:rsidRPr="00A372F0">
        <w:rPr>
          <w:rFonts w:cs="David" w:hint="cs"/>
          <w:b/>
          <w:bCs/>
          <w:rtl/>
        </w:rPr>
        <w:t>הישיבה ננעלה בשעה 11:40.</w:t>
      </w:r>
    </w:p>
    <w:sectPr w:rsidR="00552A80" w:rsidRPr="00A372F0" w:rsidSect="00A372F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5028" w14:textId="77777777" w:rsidR="00000000" w:rsidRDefault="00CF411F">
      <w:r>
        <w:separator/>
      </w:r>
    </w:p>
  </w:endnote>
  <w:endnote w:type="continuationSeparator" w:id="0">
    <w:p w14:paraId="02707146" w14:textId="77777777" w:rsidR="00000000" w:rsidRDefault="00CF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D996" w14:textId="77777777" w:rsidR="00000000" w:rsidRDefault="00CF411F">
      <w:r>
        <w:separator/>
      </w:r>
    </w:p>
  </w:footnote>
  <w:footnote w:type="continuationSeparator" w:id="0">
    <w:p w14:paraId="21EC5DB7" w14:textId="77777777" w:rsidR="00000000" w:rsidRDefault="00CF4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0158" w14:textId="77777777" w:rsidR="00A372F0" w:rsidRDefault="00A372F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B43FFE" w14:textId="77777777" w:rsidR="00A372F0" w:rsidRDefault="00A372F0">
    <w:pPr>
      <w:pStyle w:val="Header"/>
      <w:ind w:right="360"/>
      <w:jc w:val="both"/>
      <w:rPr>
        <w:rtl/>
      </w:rPr>
    </w:pPr>
  </w:p>
  <w:p w14:paraId="7D07E7DC" w14:textId="77777777" w:rsidR="00A372F0" w:rsidRDefault="00A372F0"/>
  <w:p w14:paraId="3356D50A" w14:textId="77777777" w:rsidR="00A372F0" w:rsidRDefault="00A372F0"/>
  <w:p w14:paraId="2537ACB0" w14:textId="77777777" w:rsidR="00A372F0" w:rsidRDefault="00A372F0"/>
  <w:p w14:paraId="63E89D6C" w14:textId="77777777" w:rsidR="00A372F0" w:rsidRDefault="00A372F0"/>
  <w:p w14:paraId="6DEC2EFE" w14:textId="77777777" w:rsidR="00A372F0" w:rsidRDefault="00A372F0"/>
  <w:p w14:paraId="18D3C2A8" w14:textId="77777777" w:rsidR="00A372F0" w:rsidRDefault="00A372F0"/>
  <w:p w14:paraId="0EDF6E97" w14:textId="77777777" w:rsidR="00A372F0" w:rsidRDefault="00A372F0"/>
  <w:p w14:paraId="2CA25C3E" w14:textId="77777777" w:rsidR="00A372F0" w:rsidRDefault="00A372F0"/>
  <w:p w14:paraId="6BB971A4" w14:textId="77777777" w:rsidR="00A372F0" w:rsidRDefault="00A37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F7B8" w14:textId="77777777" w:rsidR="00A372F0" w:rsidRDefault="00A372F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7A044247" w14:textId="77777777" w:rsidR="00A372F0" w:rsidRDefault="00A372F0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14:paraId="106FA857" w14:textId="77777777" w:rsidR="00A372F0" w:rsidRDefault="00A372F0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18.04.2007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43526פרוטוקול_ישיבת_ועדה.doc"/>
    <w:docVar w:name="StartMode" w:val="3"/>
  </w:docVars>
  <w:rsids>
    <w:rsidRoot w:val="00B60E27"/>
    <w:rsid w:val="00552A80"/>
    <w:rsid w:val="005D6B4D"/>
    <w:rsid w:val="00965806"/>
    <w:rsid w:val="00A372F0"/>
    <w:rsid w:val="00B60E27"/>
    <w:rsid w:val="00C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664E15"/>
  <w15:chartTrackingRefBased/>
  <w15:docId w15:val="{FFFB51AC-689D-4958-85DA-3676D81B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A372F0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372F0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A3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p_tali</dc:creator>
  <cp:keywords/>
  <dc:description/>
  <cp:lastModifiedBy>Ghanem Mohammad</cp:lastModifiedBy>
  <cp:revision>2</cp:revision>
  <cp:lastPrinted>1601-01-01T00:00:00Z</cp:lastPrinted>
  <dcterms:created xsi:type="dcterms:W3CDTF">2022-07-09T13:25:00Z</dcterms:created>
  <dcterms:modified xsi:type="dcterms:W3CDTF">2022-07-09T13:25:00Z</dcterms:modified>
</cp:coreProperties>
</file>