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E59B" w14:textId="77777777" w:rsidR="00D21351" w:rsidRPr="00D21351" w:rsidRDefault="00D21351" w:rsidP="00D21351">
      <w:pPr>
        <w:pStyle w:val="Heading5"/>
        <w:rPr>
          <w:b/>
          <w:bCs/>
          <w:sz w:val="24"/>
          <w:rtl/>
        </w:rPr>
      </w:pPr>
      <w:r w:rsidRPr="00D21351">
        <w:rPr>
          <w:b/>
          <w:bCs/>
          <w:sz w:val="24"/>
          <w:rtl/>
        </w:rPr>
        <w:t xml:space="preserve">הכנסת </w:t>
      </w:r>
      <w:r w:rsidRPr="00D21351">
        <w:rPr>
          <w:rFonts w:hint="cs"/>
          <w:b/>
          <w:bCs/>
          <w:sz w:val="24"/>
          <w:rtl/>
        </w:rPr>
        <w:t>השבע-עשרה</w:t>
      </w:r>
      <w:r w:rsidRPr="00D21351">
        <w:rPr>
          <w:b/>
          <w:bCs/>
          <w:sz w:val="24"/>
          <w:rtl/>
        </w:rPr>
        <w:tab/>
      </w:r>
      <w:r w:rsidRPr="00D21351">
        <w:rPr>
          <w:b/>
          <w:bCs/>
          <w:sz w:val="24"/>
          <w:rtl/>
        </w:rPr>
        <w:tab/>
      </w:r>
      <w:r w:rsidRPr="00D21351">
        <w:rPr>
          <w:b/>
          <w:bCs/>
          <w:sz w:val="24"/>
          <w:rtl/>
        </w:rPr>
        <w:tab/>
      </w:r>
      <w:r w:rsidRPr="00D21351">
        <w:rPr>
          <w:b/>
          <w:bCs/>
          <w:sz w:val="24"/>
          <w:rtl/>
        </w:rPr>
        <w:tab/>
      </w:r>
      <w:r w:rsidRPr="00D21351">
        <w:rPr>
          <w:b/>
          <w:bCs/>
          <w:sz w:val="24"/>
          <w:rtl/>
        </w:rPr>
        <w:tab/>
      </w:r>
      <w:r w:rsidRPr="00D21351">
        <w:rPr>
          <w:b/>
          <w:bCs/>
          <w:sz w:val="24"/>
          <w:rtl/>
        </w:rPr>
        <w:tab/>
        <w:t>נוסח לא מתוקן</w:t>
      </w:r>
    </w:p>
    <w:p w14:paraId="271A14D2" w14:textId="77777777" w:rsidR="00D21351" w:rsidRPr="00D21351" w:rsidRDefault="00D21351" w:rsidP="00D21351">
      <w:pPr>
        <w:bidi/>
        <w:jc w:val="both"/>
        <w:rPr>
          <w:rFonts w:cs="David" w:hint="cs"/>
          <w:b/>
          <w:bCs/>
          <w:rtl/>
        </w:rPr>
      </w:pPr>
      <w:r w:rsidRPr="00D21351">
        <w:rPr>
          <w:rFonts w:cs="David"/>
          <w:b/>
          <w:bCs/>
          <w:rtl/>
        </w:rPr>
        <w:t xml:space="preserve">מושב </w:t>
      </w:r>
      <w:r w:rsidRPr="00D21351">
        <w:rPr>
          <w:rFonts w:cs="David" w:hint="cs"/>
          <w:b/>
          <w:bCs/>
          <w:rtl/>
        </w:rPr>
        <w:t>שלישי</w:t>
      </w:r>
    </w:p>
    <w:p w14:paraId="2E9D87E5" w14:textId="77777777" w:rsidR="00D21351" w:rsidRPr="00D21351" w:rsidRDefault="00D21351" w:rsidP="00D21351">
      <w:pPr>
        <w:bidi/>
        <w:jc w:val="both"/>
        <w:rPr>
          <w:rFonts w:cs="David"/>
          <w:b/>
          <w:bCs/>
          <w:rtl/>
        </w:rPr>
      </w:pPr>
    </w:p>
    <w:p w14:paraId="6C731A3B" w14:textId="77777777" w:rsidR="00D21351" w:rsidRPr="00D21351" w:rsidRDefault="00D21351" w:rsidP="00D21351">
      <w:pPr>
        <w:bidi/>
        <w:jc w:val="both"/>
        <w:rPr>
          <w:rFonts w:cs="David"/>
          <w:b/>
          <w:bCs/>
          <w:rtl/>
        </w:rPr>
      </w:pPr>
    </w:p>
    <w:p w14:paraId="16C23290" w14:textId="77777777" w:rsidR="00D21351" w:rsidRPr="00D21351" w:rsidRDefault="00D21351" w:rsidP="00D21351">
      <w:pPr>
        <w:bidi/>
        <w:jc w:val="center"/>
        <w:rPr>
          <w:rFonts w:cs="David" w:hint="cs"/>
          <w:b/>
          <w:bCs/>
          <w:rtl/>
        </w:rPr>
      </w:pPr>
      <w:r w:rsidRPr="00D21351">
        <w:rPr>
          <w:rFonts w:cs="David"/>
          <w:b/>
          <w:bCs/>
          <w:rtl/>
        </w:rPr>
        <w:t>פרוטוקול מס'</w:t>
      </w:r>
      <w:r w:rsidRPr="00D21351">
        <w:rPr>
          <w:rFonts w:cs="David" w:hint="cs"/>
          <w:b/>
          <w:bCs/>
          <w:rtl/>
        </w:rPr>
        <w:t xml:space="preserve"> 201</w:t>
      </w:r>
    </w:p>
    <w:p w14:paraId="331A6BCC" w14:textId="77777777" w:rsidR="00D21351" w:rsidRPr="00D21351" w:rsidRDefault="00D21351" w:rsidP="00D21351">
      <w:pPr>
        <w:bidi/>
        <w:jc w:val="center"/>
        <w:rPr>
          <w:rFonts w:cs="David" w:hint="cs"/>
          <w:b/>
          <w:bCs/>
          <w:rtl/>
        </w:rPr>
      </w:pPr>
      <w:r w:rsidRPr="00D21351">
        <w:rPr>
          <w:rFonts w:cs="David" w:hint="cs"/>
          <w:b/>
          <w:bCs/>
          <w:rtl/>
        </w:rPr>
        <w:t>מישיבת ועדת הכנסת</w:t>
      </w:r>
    </w:p>
    <w:p w14:paraId="17A62E67" w14:textId="77777777" w:rsidR="00D21351" w:rsidRPr="00D21351" w:rsidRDefault="00D21351" w:rsidP="00D21351">
      <w:pPr>
        <w:bidi/>
        <w:jc w:val="center"/>
        <w:rPr>
          <w:rFonts w:cs="David" w:hint="cs"/>
          <w:b/>
          <w:bCs/>
          <w:u w:val="single"/>
          <w:rtl/>
        </w:rPr>
      </w:pPr>
      <w:r w:rsidRPr="00D21351">
        <w:rPr>
          <w:rFonts w:cs="David" w:hint="cs"/>
          <w:b/>
          <w:bCs/>
          <w:u w:val="single"/>
          <w:rtl/>
        </w:rPr>
        <w:t xml:space="preserve">יום שלישי, כ"ב בשבט </w:t>
      </w:r>
      <w:proofErr w:type="spellStart"/>
      <w:r w:rsidRPr="00D21351">
        <w:rPr>
          <w:rFonts w:cs="David" w:hint="cs"/>
          <w:b/>
          <w:bCs/>
          <w:u w:val="single"/>
          <w:rtl/>
        </w:rPr>
        <w:t>התשס"ח</w:t>
      </w:r>
      <w:proofErr w:type="spellEnd"/>
      <w:r w:rsidRPr="00D21351">
        <w:rPr>
          <w:rFonts w:cs="David" w:hint="cs"/>
          <w:b/>
          <w:bCs/>
          <w:u w:val="single"/>
          <w:rtl/>
        </w:rPr>
        <w:t xml:space="preserve"> (29 בינואר 2008), שעה 09:00</w:t>
      </w:r>
    </w:p>
    <w:p w14:paraId="5D4EEF39" w14:textId="77777777" w:rsidR="00D21351" w:rsidRPr="00D21351" w:rsidRDefault="00D21351" w:rsidP="00D21351">
      <w:pPr>
        <w:bidi/>
        <w:jc w:val="center"/>
        <w:rPr>
          <w:rFonts w:cs="David"/>
          <w:b/>
          <w:bCs/>
          <w:rtl/>
        </w:rPr>
      </w:pPr>
    </w:p>
    <w:p w14:paraId="383C3453" w14:textId="77777777" w:rsidR="00D21351" w:rsidRPr="00D21351" w:rsidRDefault="00D21351" w:rsidP="00D21351">
      <w:pPr>
        <w:bidi/>
        <w:jc w:val="both"/>
        <w:rPr>
          <w:rFonts w:cs="David"/>
          <w:b/>
          <w:bCs/>
          <w:rtl/>
        </w:rPr>
      </w:pPr>
    </w:p>
    <w:p w14:paraId="78B02D17" w14:textId="77777777" w:rsidR="00D21351" w:rsidRPr="00D21351" w:rsidRDefault="00D21351" w:rsidP="00D21351">
      <w:pPr>
        <w:tabs>
          <w:tab w:val="left" w:pos="1221"/>
        </w:tabs>
        <w:bidi/>
        <w:jc w:val="both"/>
        <w:rPr>
          <w:rFonts w:cs="David" w:hint="cs"/>
          <w:b/>
          <w:bCs/>
          <w:u w:val="single"/>
          <w:rtl/>
        </w:rPr>
      </w:pPr>
    </w:p>
    <w:p w14:paraId="19BEBC80" w14:textId="77777777" w:rsidR="00D21351" w:rsidRPr="00D21351" w:rsidRDefault="00D21351" w:rsidP="00D21351">
      <w:pPr>
        <w:tabs>
          <w:tab w:val="left" w:pos="1221"/>
        </w:tabs>
        <w:bidi/>
        <w:ind w:left="1646" w:hanging="1646"/>
        <w:jc w:val="both"/>
        <w:rPr>
          <w:rFonts w:cs="David" w:hint="cs"/>
          <w:rtl/>
        </w:rPr>
      </w:pPr>
      <w:r w:rsidRPr="00D21351">
        <w:rPr>
          <w:rFonts w:cs="David"/>
          <w:b/>
          <w:bCs/>
          <w:u w:val="single"/>
          <w:rtl/>
        </w:rPr>
        <w:t>סדר היום</w:t>
      </w:r>
      <w:r w:rsidRPr="00D21351">
        <w:rPr>
          <w:rFonts w:cs="David"/>
          <w:rtl/>
        </w:rPr>
        <w:t>:</w:t>
      </w:r>
      <w:r w:rsidRPr="00D21351">
        <w:rPr>
          <w:rFonts w:cs="David" w:hint="cs"/>
          <w:rtl/>
        </w:rPr>
        <w:t xml:space="preserve"> </w:t>
      </w:r>
      <w:r w:rsidRPr="00D21351">
        <w:rPr>
          <w:rFonts w:cs="David" w:hint="cs"/>
          <w:rtl/>
        </w:rPr>
        <w:tab/>
        <w:t>א.</w:t>
      </w:r>
      <w:r w:rsidRPr="00D21351">
        <w:rPr>
          <w:rFonts w:cs="David" w:hint="cs"/>
          <w:rtl/>
        </w:rPr>
        <w:tab/>
        <w:t xml:space="preserve">הרכב הוועדה המשותפת של ועדת החינוך, התרבות והספורט וועדת הפנים והגנת הסביבה לדיון בהצעת חוק מוזיאון הכנסת, </w:t>
      </w:r>
      <w:proofErr w:type="spellStart"/>
      <w:r w:rsidRPr="00D21351">
        <w:rPr>
          <w:rFonts w:cs="David" w:hint="cs"/>
          <w:rtl/>
        </w:rPr>
        <w:t>התשס"ה</w:t>
      </w:r>
      <w:proofErr w:type="spellEnd"/>
      <w:r w:rsidRPr="00D21351">
        <w:rPr>
          <w:rFonts w:cs="David" w:hint="cs"/>
          <w:rtl/>
        </w:rPr>
        <w:t>-2004</w:t>
      </w:r>
    </w:p>
    <w:p w14:paraId="455238C4" w14:textId="77777777" w:rsidR="00D21351" w:rsidRPr="00D21351" w:rsidRDefault="00D21351" w:rsidP="00D21351">
      <w:pPr>
        <w:tabs>
          <w:tab w:val="left" w:pos="1221"/>
        </w:tabs>
        <w:bidi/>
        <w:ind w:left="1646" w:hanging="1646"/>
        <w:jc w:val="both"/>
        <w:rPr>
          <w:rFonts w:cs="David" w:hint="cs"/>
          <w:rtl/>
        </w:rPr>
      </w:pPr>
      <w:r w:rsidRPr="00D21351">
        <w:rPr>
          <w:rFonts w:cs="David" w:hint="cs"/>
          <w:rtl/>
        </w:rPr>
        <w:tab/>
        <w:t xml:space="preserve">ב. </w:t>
      </w:r>
      <w:r w:rsidRPr="00D21351">
        <w:rPr>
          <w:rFonts w:cs="David" w:hint="cs"/>
          <w:rtl/>
        </w:rPr>
        <w:tab/>
      </w:r>
      <w:r w:rsidRPr="00D21351">
        <w:rPr>
          <w:rFonts w:cs="David"/>
          <w:rtl/>
        </w:rPr>
        <w:t>קביעת מסגרת דיון להחלטת הממשלה בהתאם לסעיף 31(ב) לחוק יסוד:</w:t>
      </w:r>
      <w:r w:rsidRPr="00D21351">
        <w:rPr>
          <w:rFonts w:cs="David" w:hint="cs"/>
          <w:rtl/>
        </w:rPr>
        <w:t xml:space="preserve"> </w:t>
      </w:r>
      <w:r w:rsidRPr="00D21351">
        <w:rPr>
          <w:rFonts w:cs="David"/>
          <w:rtl/>
        </w:rPr>
        <w:t>הממשלה, להעביר</w:t>
      </w:r>
      <w:r w:rsidRPr="00D21351">
        <w:rPr>
          <w:rFonts w:cs="David"/>
        </w:rPr>
        <w:t xml:space="preserve"> </w:t>
      </w:r>
      <w:r w:rsidRPr="00D21351">
        <w:rPr>
          <w:rFonts w:cs="David"/>
          <w:rtl/>
        </w:rPr>
        <w:t>לראש הממשלה משר הרווחה והשירותים החברתיים את הסמכויות על פי החוקים המפורטים</w:t>
      </w:r>
      <w:r w:rsidRPr="00D21351">
        <w:rPr>
          <w:rFonts w:cs="David"/>
        </w:rPr>
        <w:t xml:space="preserve"> </w:t>
      </w:r>
      <w:r w:rsidRPr="00D21351">
        <w:rPr>
          <w:rFonts w:cs="David"/>
          <w:rtl/>
        </w:rPr>
        <w:t>להלן</w:t>
      </w:r>
      <w:r w:rsidRPr="00D21351">
        <w:rPr>
          <w:rFonts w:cs="David"/>
        </w:rPr>
        <w:t xml:space="preserve">: </w:t>
      </w:r>
      <w:r w:rsidRPr="00D21351">
        <w:rPr>
          <w:rFonts w:cs="David" w:hint="cs"/>
          <w:rtl/>
        </w:rPr>
        <w:t xml:space="preserve"> 1. </w:t>
      </w:r>
      <w:r w:rsidRPr="00D21351">
        <w:rPr>
          <w:rFonts w:cs="David"/>
          <w:rtl/>
        </w:rPr>
        <w:t xml:space="preserve">חוק שירות לאומי (תנאי שירות למתנדב בשירות לאומי), </w:t>
      </w:r>
      <w:proofErr w:type="spellStart"/>
      <w:r w:rsidRPr="00D21351">
        <w:rPr>
          <w:rFonts w:cs="David"/>
          <w:rtl/>
        </w:rPr>
        <w:t>התשנ</w:t>
      </w:r>
      <w:r w:rsidRPr="00D21351">
        <w:rPr>
          <w:rFonts w:cs="David" w:hint="cs"/>
          <w:rtl/>
        </w:rPr>
        <w:t>"</w:t>
      </w:r>
      <w:r w:rsidRPr="00D21351">
        <w:rPr>
          <w:rFonts w:cs="David"/>
          <w:rtl/>
        </w:rPr>
        <w:t>ח</w:t>
      </w:r>
      <w:proofErr w:type="spellEnd"/>
      <w:r w:rsidRPr="00D21351">
        <w:rPr>
          <w:rFonts w:cs="David"/>
          <w:rtl/>
        </w:rPr>
        <w:t>-1998</w:t>
      </w:r>
      <w:r w:rsidRPr="00D21351">
        <w:rPr>
          <w:rFonts w:cs="David" w:hint="cs"/>
          <w:rtl/>
        </w:rPr>
        <w:t xml:space="preserve">; 2. </w:t>
      </w:r>
      <w:r w:rsidRPr="00D21351">
        <w:rPr>
          <w:rFonts w:cs="David"/>
          <w:rtl/>
        </w:rPr>
        <w:t xml:space="preserve">סעיף 238(3)(ב)(1) ו-(2) לחוק הביטוח הלאומי [נוסח משולב], </w:t>
      </w:r>
      <w:proofErr w:type="spellStart"/>
      <w:r w:rsidRPr="00D21351">
        <w:rPr>
          <w:rFonts w:cs="David"/>
          <w:rtl/>
        </w:rPr>
        <w:t>התשנ</w:t>
      </w:r>
      <w:r w:rsidRPr="00D21351">
        <w:rPr>
          <w:rFonts w:cs="David" w:hint="cs"/>
          <w:rtl/>
        </w:rPr>
        <w:t>"</w:t>
      </w:r>
      <w:r w:rsidRPr="00D21351">
        <w:rPr>
          <w:rFonts w:cs="David"/>
          <w:rtl/>
        </w:rPr>
        <w:t>ה</w:t>
      </w:r>
      <w:proofErr w:type="spellEnd"/>
      <w:r w:rsidRPr="00D21351">
        <w:rPr>
          <w:rFonts w:cs="David"/>
          <w:rtl/>
        </w:rPr>
        <w:t>-19</w:t>
      </w:r>
      <w:r w:rsidRPr="00D21351">
        <w:rPr>
          <w:rFonts w:cs="David" w:hint="cs"/>
          <w:rtl/>
        </w:rPr>
        <w:t>9</w:t>
      </w:r>
      <w:r w:rsidRPr="00D21351">
        <w:rPr>
          <w:rFonts w:cs="David"/>
          <w:rtl/>
        </w:rPr>
        <w:t>9</w:t>
      </w:r>
      <w:r w:rsidRPr="00D21351">
        <w:rPr>
          <w:rFonts w:cs="David" w:hint="cs"/>
          <w:rtl/>
        </w:rPr>
        <w:t>; 3.</w:t>
      </w:r>
      <w:r w:rsidRPr="00D21351">
        <w:rPr>
          <w:rFonts w:cs="David"/>
        </w:rPr>
        <w:t xml:space="preserve"> </w:t>
      </w:r>
      <w:r w:rsidRPr="00D21351">
        <w:rPr>
          <w:rFonts w:cs="David"/>
          <w:rtl/>
        </w:rPr>
        <w:t>סעיף 6 לחוק דחיית שירות לתלמידי ישיבות שתורתם אומנותם (שירות אזרחי</w:t>
      </w:r>
      <w:r w:rsidRPr="00D21351">
        <w:rPr>
          <w:rFonts w:cs="David" w:hint="cs"/>
          <w:rtl/>
        </w:rPr>
        <w:t>), (</w:t>
      </w:r>
      <w:proofErr w:type="spellStart"/>
      <w:r w:rsidRPr="00D21351">
        <w:rPr>
          <w:rFonts w:cs="David"/>
          <w:rtl/>
        </w:rPr>
        <w:t>התשס</w:t>
      </w:r>
      <w:r w:rsidRPr="00D21351">
        <w:rPr>
          <w:rFonts w:cs="David" w:hint="cs"/>
          <w:rtl/>
        </w:rPr>
        <w:t>"</w:t>
      </w:r>
      <w:r w:rsidRPr="00D21351">
        <w:rPr>
          <w:rFonts w:cs="David"/>
          <w:rtl/>
        </w:rPr>
        <w:t>ז</w:t>
      </w:r>
      <w:proofErr w:type="spellEnd"/>
      <w:r w:rsidRPr="00D21351">
        <w:rPr>
          <w:rFonts w:cs="David"/>
          <w:rtl/>
        </w:rPr>
        <w:t>-2007</w:t>
      </w:r>
      <w:r w:rsidRPr="00D21351">
        <w:rPr>
          <w:rFonts w:cs="David" w:hint="cs"/>
          <w:rtl/>
        </w:rPr>
        <w:t>).</w:t>
      </w:r>
    </w:p>
    <w:p w14:paraId="7E588EDE" w14:textId="77777777" w:rsidR="00D21351" w:rsidRPr="00D21351" w:rsidRDefault="00D21351" w:rsidP="00D21351">
      <w:pPr>
        <w:tabs>
          <w:tab w:val="left" w:pos="1221"/>
        </w:tabs>
        <w:bidi/>
        <w:ind w:left="1646" w:hanging="1646"/>
        <w:jc w:val="both"/>
        <w:rPr>
          <w:rFonts w:cs="David" w:hint="cs"/>
          <w:rtl/>
        </w:rPr>
      </w:pPr>
      <w:r w:rsidRPr="00D21351">
        <w:rPr>
          <w:rFonts w:cs="David" w:hint="cs"/>
          <w:rtl/>
        </w:rPr>
        <w:tab/>
        <w:t xml:space="preserve">ג. </w:t>
      </w:r>
      <w:r w:rsidRPr="00D21351">
        <w:rPr>
          <w:rFonts w:cs="David" w:hint="cs"/>
          <w:rtl/>
        </w:rPr>
        <w:tab/>
        <w:t xml:space="preserve">הצעת חוק-יסוד: הכנסת (תיקון </w:t>
      </w:r>
      <w:r w:rsidRPr="00D21351">
        <w:rPr>
          <w:rFonts w:cs="David"/>
          <w:rtl/>
        </w:rPr>
        <w:t>–</w:t>
      </w:r>
      <w:r w:rsidRPr="00D21351">
        <w:rPr>
          <w:rFonts w:cs="David" w:hint="cs"/>
          <w:rtl/>
        </w:rPr>
        <w:t xml:space="preserve"> שלילת מועמדות מאדם שביקר במדינת אויב ללא היתר), הצעות חברי הכנסת זבולון </w:t>
      </w:r>
      <w:proofErr w:type="spellStart"/>
      <w:r w:rsidRPr="00D21351">
        <w:rPr>
          <w:rFonts w:cs="David" w:hint="cs"/>
          <w:rtl/>
        </w:rPr>
        <w:t>אורלב</w:t>
      </w:r>
      <w:proofErr w:type="spellEnd"/>
      <w:r w:rsidRPr="00D21351">
        <w:rPr>
          <w:rFonts w:cs="David" w:hint="cs"/>
          <w:rtl/>
        </w:rPr>
        <w:t xml:space="preserve"> (פ/2506/17) </w:t>
      </w:r>
      <w:proofErr w:type="spellStart"/>
      <w:r w:rsidRPr="00D21351">
        <w:rPr>
          <w:rFonts w:cs="David" w:hint="cs"/>
          <w:rtl/>
        </w:rPr>
        <w:t>ואסתרינה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xml:space="preserve"> (פ/2813/17)</w:t>
      </w:r>
    </w:p>
    <w:p w14:paraId="266DC86C" w14:textId="77777777" w:rsidR="00D21351" w:rsidRPr="00D21351" w:rsidRDefault="00D21351" w:rsidP="00D21351">
      <w:pPr>
        <w:bidi/>
        <w:jc w:val="both"/>
        <w:rPr>
          <w:rFonts w:cs="David"/>
          <w:rtl/>
        </w:rPr>
      </w:pPr>
    </w:p>
    <w:p w14:paraId="5CAE8EC1" w14:textId="77777777" w:rsidR="00D21351" w:rsidRPr="00D21351" w:rsidRDefault="00D21351" w:rsidP="00D21351">
      <w:pPr>
        <w:bidi/>
        <w:jc w:val="both"/>
        <w:rPr>
          <w:rFonts w:cs="David"/>
          <w:b/>
          <w:bCs/>
          <w:u w:val="single"/>
          <w:rtl/>
        </w:rPr>
      </w:pPr>
      <w:r w:rsidRPr="00D21351">
        <w:rPr>
          <w:rFonts w:cs="David"/>
          <w:b/>
          <w:bCs/>
          <w:u w:val="single"/>
          <w:rtl/>
        </w:rPr>
        <w:t>נכחו</w:t>
      </w:r>
      <w:r w:rsidRPr="00D21351">
        <w:rPr>
          <w:rFonts w:cs="David"/>
          <w:rtl/>
        </w:rPr>
        <w:t>:</w:t>
      </w:r>
    </w:p>
    <w:p w14:paraId="2FA772CF" w14:textId="77777777" w:rsidR="00D21351" w:rsidRPr="00D21351" w:rsidRDefault="00D21351" w:rsidP="00D21351">
      <w:pPr>
        <w:bidi/>
        <w:jc w:val="both"/>
        <w:rPr>
          <w:rFonts w:cs="David"/>
          <w:rtl/>
        </w:rPr>
      </w:pPr>
    </w:p>
    <w:p w14:paraId="45EC29DE" w14:textId="77777777" w:rsidR="00D21351" w:rsidRPr="00D21351" w:rsidRDefault="00D21351" w:rsidP="00D21351">
      <w:pPr>
        <w:tabs>
          <w:tab w:val="left" w:pos="1788"/>
        </w:tabs>
        <w:bidi/>
        <w:jc w:val="both"/>
        <w:rPr>
          <w:rFonts w:cs="David"/>
          <w:rtl/>
        </w:rPr>
      </w:pPr>
      <w:r w:rsidRPr="00D21351">
        <w:rPr>
          <w:rFonts w:cs="David"/>
          <w:b/>
          <w:bCs/>
          <w:u w:val="single"/>
          <w:rtl/>
        </w:rPr>
        <w:t>חברי הוועדה</w:t>
      </w:r>
      <w:r w:rsidRPr="00D21351">
        <w:rPr>
          <w:rFonts w:cs="David"/>
          <w:rtl/>
        </w:rPr>
        <w:t>:</w:t>
      </w:r>
    </w:p>
    <w:p w14:paraId="100F0C1C" w14:textId="77777777" w:rsidR="00D21351" w:rsidRPr="00D21351" w:rsidRDefault="00D21351" w:rsidP="00D21351">
      <w:pPr>
        <w:bidi/>
        <w:jc w:val="both"/>
        <w:rPr>
          <w:rFonts w:cs="David" w:hint="cs"/>
          <w:rtl/>
        </w:rPr>
      </w:pPr>
      <w:r w:rsidRPr="00D21351">
        <w:rPr>
          <w:rFonts w:cs="David" w:hint="cs"/>
          <w:rtl/>
        </w:rPr>
        <w:t>דוד טל  -  היו"ר</w:t>
      </w:r>
    </w:p>
    <w:p w14:paraId="2C503536" w14:textId="77777777" w:rsidR="00D21351" w:rsidRPr="00D21351" w:rsidRDefault="00D21351" w:rsidP="00D21351">
      <w:pPr>
        <w:bidi/>
        <w:jc w:val="both"/>
        <w:rPr>
          <w:rFonts w:cs="David" w:hint="cs"/>
          <w:rtl/>
        </w:rPr>
      </w:pPr>
      <w:r w:rsidRPr="00D21351">
        <w:rPr>
          <w:rFonts w:cs="David" w:hint="cs"/>
          <w:rtl/>
        </w:rPr>
        <w:t>קולט אביטל</w:t>
      </w:r>
    </w:p>
    <w:p w14:paraId="1C162472" w14:textId="77777777" w:rsidR="00D21351" w:rsidRPr="00D21351" w:rsidRDefault="00D21351" w:rsidP="00D21351">
      <w:pPr>
        <w:bidi/>
        <w:jc w:val="both"/>
        <w:rPr>
          <w:rFonts w:cs="David" w:hint="cs"/>
          <w:rtl/>
        </w:rPr>
      </w:pPr>
      <w:r w:rsidRPr="00D21351">
        <w:rPr>
          <w:rFonts w:cs="David" w:hint="cs"/>
          <w:rtl/>
        </w:rPr>
        <w:t xml:space="preserve">יולי יואל </w:t>
      </w:r>
      <w:proofErr w:type="spellStart"/>
      <w:r w:rsidRPr="00D21351">
        <w:rPr>
          <w:rFonts w:cs="David" w:hint="cs"/>
          <w:rtl/>
        </w:rPr>
        <w:t>אדלשטיין</w:t>
      </w:r>
      <w:proofErr w:type="spellEnd"/>
    </w:p>
    <w:p w14:paraId="1880FC5D" w14:textId="77777777" w:rsidR="00D21351" w:rsidRPr="00D21351" w:rsidRDefault="00D21351" w:rsidP="00D21351">
      <w:pPr>
        <w:bidi/>
        <w:jc w:val="both"/>
        <w:rPr>
          <w:rFonts w:cs="David" w:hint="cs"/>
          <w:rtl/>
        </w:rPr>
      </w:pPr>
      <w:r w:rsidRPr="00D21351">
        <w:rPr>
          <w:rFonts w:cs="David" w:hint="cs"/>
          <w:rtl/>
        </w:rPr>
        <w:t>אורי יהודה אריאל</w:t>
      </w:r>
    </w:p>
    <w:p w14:paraId="275E322F" w14:textId="77777777" w:rsidR="00D21351" w:rsidRPr="00D21351" w:rsidRDefault="00D21351" w:rsidP="00D21351">
      <w:pPr>
        <w:bidi/>
        <w:jc w:val="both"/>
        <w:rPr>
          <w:rFonts w:cs="David" w:hint="cs"/>
          <w:rtl/>
        </w:rPr>
      </w:pPr>
      <w:proofErr w:type="spellStart"/>
      <w:r w:rsidRPr="00D21351">
        <w:rPr>
          <w:rFonts w:cs="David" w:hint="cs"/>
          <w:rtl/>
        </w:rPr>
        <w:t>מוחמד</w:t>
      </w:r>
      <w:proofErr w:type="spellEnd"/>
      <w:r w:rsidRPr="00D21351">
        <w:rPr>
          <w:rFonts w:cs="David" w:hint="cs"/>
          <w:rtl/>
        </w:rPr>
        <w:t xml:space="preserve"> ברכה</w:t>
      </w:r>
    </w:p>
    <w:p w14:paraId="63B809F7" w14:textId="77777777" w:rsidR="00D21351" w:rsidRPr="00D21351" w:rsidRDefault="00D21351" w:rsidP="00D21351">
      <w:pPr>
        <w:bidi/>
        <w:jc w:val="both"/>
        <w:rPr>
          <w:rFonts w:cs="David" w:hint="cs"/>
          <w:rtl/>
        </w:rPr>
      </w:pPr>
      <w:r w:rsidRPr="00D21351">
        <w:rPr>
          <w:rFonts w:cs="David" w:hint="cs"/>
          <w:rtl/>
        </w:rPr>
        <w:t xml:space="preserve">אלחנן </w:t>
      </w:r>
      <w:proofErr w:type="spellStart"/>
      <w:r w:rsidRPr="00D21351">
        <w:rPr>
          <w:rFonts w:cs="David" w:hint="cs"/>
          <w:rtl/>
        </w:rPr>
        <w:t>גלזר</w:t>
      </w:r>
      <w:proofErr w:type="spellEnd"/>
    </w:p>
    <w:p w14:paraId="26634138" w14:textId="77777777" w:rsidR="00D21351" w:rsidRPr="00D21351" w:rsidRDefault="00D21351" w:rsidP="00D21351">
      <w:pPr>
        <w:bidi/>
        <w:jc w:val="both"/>
        <w:rPr>
          <w:rFonts w:cs="David" w:hint="cs"/>
          <w:rtl/>
        </w:rPr>
      </w:pPr>
      <w:proofErr w:type="spellStart"/>
      <w:r w:rsidRPr="00D21351">
        <w:rPr>
          <w:rFonts w:cs="David" w:hint="cs"/>
          <w:rtl/>
        </w:rPr>
        <w:t>נאדיה</w:t>
      </w:r>
      <w:proofErr w:type="spellEnd"/>
      <w:r w:rsidRPr="00D21351">
        <w:rPr>
          <w:rFonts w:cs="David" w:hint="cs"/>
          <w:rtl/>
        </w:rPr>
        <w:t xml:space="preserve"> חילו</w:t>
      </w:r>
    </w:p>
    <w:p w14:paraId="48C9B7D1" w14:textId="77777777" w:rsidR="00D21351" w:rsidRPr="00D21351" w:rsidRDefault="00D21351" w:rsidP="00D21351">
      <w:pPr>
        <w:bidi/>
        <w:jc w:val="both"/>
        <w:rPr>
          <w:rFonts w:cs="David" w:hint="cs"/>
          <w:rtl/>
        </w:rPr>
      </w:pPr>
      <w:r w:rsidRPr="00D21351">
        <w:rPr>
          <w:rFonts w:cs="David" w:hint="cs"/>
          <w:rtl/>
        </w:rPr>
        <w:t>יואל חסון</w:t>
      </w:r>
    </w:p>
    <w:p w14:paraId="7D9DA8C9" w14:textId="77777777" w:rsidR="00D21351" w:rsidRPr="00D21351" w:rsidRDefault="00D21351" w:rsidP="00D21351">
      <w:pPr>
        <w:bidi/>
        <w:jc w:val="both"/>
        <w:rPr>
          <w:rFonts w:cs="David" w:hint="cs"/>
          <w:rtl/>
        </w:rPr>
      </w:pP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p>
    <w:p w14:paraId="24611B63" w14:textId="77777777" w:rsidR="00D21351" w:rsidRPr="00D21351" w:rsidRDefault="00D21351" w:rsidP="00D21351">
      <w:pPr>
        <w:bidi/>
        <w:jc w:val="both"/>
        <w:rPr>
          <w:rFonts w:cs="David" w:hint="cs"/>
          <w:rtl/>
        </w:rPr>
      </w:pPr>
      <w:r w:rsidRPr="00D21351">
        <w:rPr>
          <w:rFonts w:cs="David" w:hint="cs"/>
          <w:rtl/>
        </w:rPr>
        <w:t xml:space="preserve">יעקב </w:t>
      </w:r>
      <w:proofErr w:type="spellStart"/>
      <w:r w:rsidRPr="00D21351">
        <w:rPr>
          <w:rFonts w:cs="David" w:hint="cs"/>
          <w:rtl/>
        </w:rPr>
        <w:t>מרגי</w:t>
      </w:r>
      <w:proofErr w:type="spellEnd"/>
    </w:p>
    <w:p w14:paraId="3C645BE3" w14:textId="77777777" w:rsidR="00D21351" w:rsidRPr="00D21351" w:rsidRDefault="00D21351" w:rsidP="00D21351">
      <w:pPr>
        <w:bidi/>
        <w:jc w:val="both"/>
        <w:rPr>
          <w:rFonts w:cs="David" w:hint="cs"/>
          <w:rtl/>
        </w:rPr>
      </w:pPr>
      <w:r w:rsidRPr="00D21351">
        <w:rPr>
          <w:rFonts w:cs="David" w:hint="cs"/>
          <w:rtl/>
        </w:rPr>
        <w:t>מאיר פרוש</w:t>
      </w:r>
    </w:p>
    <w:p w14:paraId="7125F2C5" w14:textId="77777777" w:rsidR="00D21351" w:rsidRPr="00D21351" w:rsidRDefault="00D21351" w:rsidP="00D21351">
      <w:pPr>
        <w:bidi/>
        <w:jc w:val="both"/>
        <w:rPr>
          <w:rFonts w:cs="David" w:hint="cs"/>
          <w:rtl/>
        </w:rPr>
      </w:pPr>
    </w:p>
    <w:p w14:paraId="57DF7191" w14:textId="77777777" w:rsidR="00D21351" w:rsidRPr="00D21351" w:rsidRDefault="00D21351" w:rsidP="00D21351">
      <w:pPr>
        <w:tabs>
          <w:tab w:val="left" w:pos="1788"/>
          <w:tab w:val="left" w:pos="3631"/>
        </w:tabs>
        <w:bidi/>
        <w:jc w:val="both"/>
        <w:rPr>
          <w:rFonts w:cs="David" w:hint="cs"/>
          <w:rtl/>
        </w:rPr>
      </w:pPr>
      <w:r w:rsidRPr="00D21351">
        <w:rPr>
          <w:rFonts w:cs="David"/>
          <w:b/>
          <w:bCs/>
          <w:u w:val="single"/>
          <w:rtl/>
        </w:rPr>
        <w:t>מוזמנים</w:t>
      </w:r>
      <w:r w:rsidRPr="00D21351">
        <w:rPr>
          <w:rFonts w:cs="David"/>
          <w:rtl/>
        </w:rPr>
        <w:t>:</w:t>
      </w:r>
    </w:p>
    <w:p w14:paraId="3214A736" w14:textId="77777777" w:rsidR="00D21351" w:rsidRPr="00D21351" w:rsidRDefault="00D21351" w:rsidP="00D21351">
      <w:pPr>
        <w:tabs>
          <w:tab w:val="left" w:pos="1788"/>
          <w:tab w:val="left" w:pos="3631"/>
        </w:tabs>
        <w:bidi/>
        <w:jc w:val="both"/>
        <w:rPr>
          <w:rFonts w:cs="David" w:hint="cs"/>
          <w:rtl/>
        </w:rPr>
      </w:pPr>
      <w:r w:rsidRPr="00D21351">
        <w:rPr>
          <w:rFonts w:cs="David" w:hint="cs"/>
          <w:rtl/>
        </w:rPr>
        <w:t xml:space="preserve">חה"כ זבולון </w:t>
      </w:r>
      <w:proofErr w:type="spellStart"/>
      <w:r w:rsidRPr="00D21351">
        <w:rPr>
          <w:rFonts w:cs="David" w:hint="cs"/>
          <w:rtl/>
        </w:rPr>
        <w:t>אורלב</w:t>
      </w:r>
      <w:proofErr w:type="spellEnd"/>
    </w:p>
    <w:p w14:paraId="5D5F8CCB" w14:textId="77777777" w:rsidR="00D21351" w:rsidRPr="00D21351" w:rsidRDefault="00D21351" w:rsidP="00D21351">
      <w:pPr>
        <w:tabs>
          <w:tab w:val="left" w:pos="1788"/>
          <w:tab w:val="left" w:pos="3631"/>
        </w:tabs>
        <w:bidi/>
        <w:jc w:val="both"/>
        <w:rPr>
          <w:rFonts w:cs="David" w:hint="cs"/>
          <w:rtl/>
        </w:rPr>
      </w:pPr>
      <w:r w:rsidRPr="00D21351">
        <w:rPr>
          <w:rFonts w:cs="David" w:hint="cs"/>
          <w:rtl/>
        </w:rPr>
        <w:t xml:space="preserve">חה"כ דב </w:t>
      </w:r>
      <w:proofErr w:type="spellStart"/>
      <w:r w:rsidRPr="00D21351">
        <w:rPr>
          <w:rFonts w:cs="David" w:hint="cs"/>
          <w:rtl/>
        </w:rPr>
        <w:t>חנין</w:t>
      </w:r>
      <w:proofErr w:type="spellEnd"/>
    </w:p>
    <w:p w14:paraId="35A94135" w14:textId="77777777" w:rsidR="00D21351" w:rsidRPr="00D21351" w:rsidRDefault="00D21351" w:rsidP="00D21351">
      <w:pPr>
        <w:tabs>
          <w:tab w:val="left" w:pos="1788"/>
          <w:tab w:val="left" w:pos="3631"/>
        </w:tabs>
        <w:bidi/>
        <w:jc w:val="both"/>
        <w:rPr>
          <w:rFonts w:cs="David" w:hint="cs"/>
          <w:rtl/>
        </w:rPr>
      </w:pPr>
      <w:r w:rsidRPr="00D21351">
        <w:rPr>
          <w:rFonts w:cs="David" w:hint="cs"/>
          <w:rtl/>
        </w:rPr>
        <w:t xml:space="preserve">חה"כ מיכאל </w:t>
      </w:r>
      <w:proofErr w:type="spellStart"/>
      <w:r w:rsidRPr="00D21351">
        <w:rPr>
          <w:rFonts w:cs="David" w:hint="cs"/>
          <w:rtl/>
        </w:rPr>
        <w:t>נודלמן</w:t>
      </w:r>
      <w:proofErr w:type="spellEnd"/>
    </w:p>
    <w:p w14:paraId="39375297" w14:textId="77777777" w:rsidR="00D21351" w:rsidRPr="00D21351" w:rsidRDefault="00D21351" w:rsidP="00D21351">
      <w:pPr>
        <w:tabs>
          <w:tab w:val="left" w:pos="1788"/>
          <w:tab w:val="left" w:pos="3631"/>
        </w:tabs>
        <w:bidi/>
        <w:jc w:val="both"/>
        <w:rPr>
          <w:rFonts w:cs="David" w:hint="cs"/>
          <w:rtl/>
        </w:rPr>
      </w:pPr>
      <w:r w:rsidRPr="00D21351">
        <w:rPr>
          <w:rFonts w:cs="David" w:hint="cs"/>
          <w:rtl/>
        </w:rPr>
        <w:t xml:space="preserve">חה"כ מיכאל </w:t>
      </w:r>
      <w:proofErr w:type="spellStart"/>
      <w:r w:rsidRPr="00D21351">
        <w:rPr>
          <w:rFonts w:cs="David" w:hint="cs"/>
          <w:rtl/>
        </w:rPr>
        <w:t>פלסנר</w:t>
      </w:r>
      <w:proofErr w:type="spellEnd"/>
    </w:p>
    <w:p w14:paraId="1A683782" w14:textId="77777777" w:rsidR="00D21351" w:rsidRPr="00D21351" w:rsidRDefault="00D21351" w:rsidP="00D21351">
      <w:pPr>
        <w:bidi/>
        <w:jc w:val="both"/>
        <w:rPr>
          <w:rFonts w:cs="David" w:hint="cs"/>
          <w:rtl/>
        </w:rPr>
      </w:pPr>
      <w:r w:rsidRPr="00D21351">
        <w:rPr>
          <w:rFonts w:cs="David" w:hint="cs"/>
          <w:rtl/>
        </w:rPr>
        <w:t>איל ינון מזכיר הכנסת</w:t>
      </w:r>
    </w:p>
    <w:p w14:paraId="2B264919" w14:textId="77777777" w:rsidR="00D21351" w:rsidRPr="00D21351" w:rsidRDefault="00D21351" w:rsidP="00D21351">
      <w:pPr>
        <w:bidi/>
        <w:jc w:val="both"/>
        <w:rPr>
          <w:rFonts w:cs="David" w:hint="cs"/>
          <w:rtl/>
        </w:rPr>
      </w:pPr>
      <w:r w:rsidRPr="00D21351">
        <w:rPr>
          <w:rFonts w:cs="David" w:hint="cs"/>
          <w:rtl/>
        </w:rPr>
        <w:t xml:space="preserve">עו"ד יהושע </w:t>
      </w:r>
      <w:proofErr w:type="spellStart"/>
      <w:r w:rsidRPr="00D21351">
        <w:rPr>
          <w:rFonts w:cs="David" w:hint="cs"/>
          <w:rtl/>
        </w:rPr>
        <w:t>שופמן</w:t>
      </w:r>
      <w:proofErr w:type="spellEnd"/>
      <w:r w:rsidRPr="00D21351">
        <w:rPr>
          <w:rFonts w:cs="David" w:hint="cs"/>
          <w:rtl/>
        </w:rPr>
        <w:t xml:space="preserve">, משרד המשפטים, משנה </w:t>
      </w:r>
      <w:proofErr w:type="spellStart"/>
      <w:r w:rsidRPr="00D21351">
        <w:rPr>
          <w:rFonts w:cs="David" w:hint="cs"/>
          <w:rtl/>
        </w:rPr>
        <w:t>ליועמ"ש</w:t>
      </w:r>
      <w:proofErr w:type="spellEnd"/>
    </w:p>
    <w:p w14:paraId="76CF19DF" w14:textId="77777777" w:rsidR="00D21351" w:rsidRPr="00D21351" w:rsidRDefault="00D21351" w:rsidP="00D21351">
      <w:pPr>
        <w:bidi/>
        <w:jc w:val="both"/>
        <w:rPr>
          <w:rFonts w:cs="David" w:hint="cs"/>
          <w:rtl/>
        </w:rPr>
      </w:pPr>
      <w:r w:rsidRPr="00D21351">
        <w:rPr>
          <w:rFonts w:cs="David" w:hint="cs"/>
          <w:rtl/>
        </w:rPr>
        <w:t xml:space="preserve">עו"ד דן יקיר, האגודה לזכויות האזרח, </w:t>
      </w:r>
      <w:proofErr w:type="spellStart"/>
      <w:r w:rsidRPr="00D21351">
        <w:rPr>
          <w:rFonts w:cs="David" w:hint="cs"/>
          <w:rtl/>
        </w:rPr>
        <w:t>יועמ"ש</w:t>
      </w:r>
      <w:proofErr w:type="spellEnd"/>
    </w:p>
    <w:p w14:paraId="02207F65" w14:textId="77777777" w:rsidR="00D21351" w:rsidRPr="00D21351" w:rsidRDefault="00D21351" w:rsidP="00D21351">
      <w:pPr>
        <w:bidi/>
        <w:jc w:val="both"/>
        <w:rPr>
          <w:rFonts w:cs="David"/>
          <w:rtl/>
        </w:rPr>
      </w:pPr>
    </w:p>
    <w:p w14:paraId="33C3F113" w14:textId="77777777" w:rsidR="00D21351" w:rsidRPr="00D21351" w:rsidRDefault="00D21351" w:rsidP="00D21351">
      <w:pPr>
        <w:tabs>
          <w:tab w:val="left" w:pos="1930"/>
        </w:tabs>
        <w:bidi/>
        <w:jc w:val="both"/>
        <w:rPr>
          <w:rFonts w:cs="David" w:hint="cs"/>
          <w:rtl/>
        </w:rPr>
      </w:pPr>
      <w:r w:rsidRPr="00D21351">
        <w:rPr>
          <w:rFonts w:cs="David"/>
          <w:b/>
          <w:bCs/>
          <w:u w:val="single"/>
          <w:rtl/>
        </w:rPr>
        <w:t>יוע</w:t>
      </w:r>
      <w:r w:rsidRPr="00D21351">
        <w:rPr>
          <w:rFonts w:cs="David" w:hint="cs"/>
          <w:b/>
          <w:bCs/>
          <w:u w:val="single"/>
          <w:rtl/>
        </w:rPr>
        <w:t>צת</w:t>
      </w:r>
      <w:r w:rsidRPr="00D21351">
        <w:rPr>
          <w:rFonts w:cs="David"/>
          <w:b/>
          <w:bCs/>
          <w:u w:val="single"/>
          <w:rtl/>
        </w:rPr>
        <w:t xml:space="preserve"> משפטי</w:t>
      </w:r>
      <w:r w:rsidRPr="00D21351">
        <w:rPr>
          <w:rFonts w:cs="David" w:hint="cs"/>
          <w:b/>
          <w:bCs/>
          <w:u w:val="single"/>
          <w:rtl/>
        </w:rPr>
        <w:t>ת</w:t>
      </w:r>
      <w:r w:rsidRPr="00D21351">
        <w:rPr>
          <w:rFonts w:cs="David"/>
          <w:rtl/>
        </w:rPr>
        <w:t>:</w:t>
      </w:r>
      <w:r w:rsidRPr="00D21351">
        <w:rPr>
          <w:rFonts w:cs="David" w:hint="cs"/>
          <w:rtl/>
        </w:rPr>
        <w:tab/>
      </w:r>
    </w:p>
    <w:p w14:paraId="7F044642" w14:textId="77777777" w:rsidR="00D21351" w:rsidRPr="00D21351" w:rsidRDefault="00D21351" w:rsidP="00D21351">
      <w:pPr>
        <w:bidi/>
        <w:jc w:val="both"/>
        <w:rPr>
          <w:rFonts w:cs="David" w:hint="cs"/>
          <w:rtl/>
        </w:rPr>
      </w:pPr>
      <w:r w:rsidRPr="00D21351">
        <w:rPr>
          <w:rFonts w:cs="David" w:hint="cs"/>
          <w:rtl/>
        </w:rPr>
        <w:t xml:space="preserve">ארבל </w:t>
      </w:r>
      <w:proofErr w:type="spellStart"/>
      <w:r w:rsidRPr="00D21351">
        <w:rPr>
          <w:rFonts w:cs="David" w:hint="cs"/>
          <w:rtl/>
        </w:rPr>
        <w:t>אסטרחן</w:t>
      </w:r>
      <w:proofErr w:type="spellEnd"/>
    </w:p>
    <w:p w14:paraId="62085972" w14:textId="77777777" w:rsidR="00D21351" w:rsidRPr="00D21351" w:rsidRDefault="00D21351" w:rsidP="00D21351">
      <w:pPr>
        <w:bidi/>
        <w:jc w:val="both"/>
        <w:rPr>
          <w:rFonts w:cs="David" w:hint="cs"/>
          <w:rtl/>
        </w:rPr>
      </w:pPr>
      <w:r w:rsidRPr="00D21351">
        <w:rPr>
          <w:rFonts w:cs="David" w:hint="cs"/>
          <w:rtl/>
        </w:rPr>
        <w:t>מתמחה דין ליבנה</w:t>
      </w:r>
    </w:p>
    <w:p w14:paraId="755C53D6" w14:textId="77777777" w:rsidR="00D21351" w:rsidRPr="00D21351" w:rsidRDefault="00D21351" w:rsidP="00D21351">
      <w:pPr>
        <w:bidi/>
        <w:jc w:val="both"/>
        <w:rPr>
          <w:rFonts w:cs="David" w:hint="cs"/>
          <w:rtl/>
        </w:rPr>
      </w:pPr>
    </w:p>
    <w:p w14:paraId="72092862" w14:textId="77777777" w:rsidR="00D21351" w:rsidRPr="00D21351" w:rsidRDefault="00D21351" w:rsidP="00D21351">
      <w:pPr>
        <w:tabs>
          <w:tab w:val="left" w:pos="1930"/>
        </w:tabs>
        <w:bidi/>
        <w:jc w:val="both"/>
        <w:rPr>
          <w:rFonts w:cs="David" w:hint="cs"/>
          <w:b/>
          <w:bCs/>
          <w:rtl/>
        </w:rPr>
      </w:pPr>
      <w:r w:rsidRPr="00D21351">
        <w:rPr>
          <w:rFonts w:cs="David"/>
          <w:b/>
          <w:bCs/>
          <w:u w:val="single"/>
          <w:rtl/>
        </w:rPr>
        <w:t>מנהלת הוועדה</w:t>
      </w:r>
      <w:r w:rsidRPr="00D21351">
        <w:rPr>
          <w:rFonts w:cs="David"/>
          <w:rtl/>
        </w:rPr>
        <w:t>:</w:t>
      </w:r>
    </w:p>
    <w:p w14:paraId="645F2A51" w14:textId="77777777" w:rsidR="00D21351" w:rsidRPr="00D21351" w:rsidRDefault="00D21351" w:rsidP="00D21351">
      <w:pPr>
        <w:bidi/>
        <w:jc w:val="both"/>
        <w:rPr>
          <w:rFonts w:cs="David" w:hint="cs"/>
          <w:rtl/>
        </w:rPr>
      </w:pPr>
      <w:r w:rsidRPr="00D21351">
        <w:rPr>
          <w:rFonts w:cs="David" w:hint="cs"/>
          <w:rtl/>
        </w:rPr>
        <w:t>אתי בן-יוסף</w:t>
      </w:r>
    </w:p>
    <w:p w14:paraId="31E742DD" w14:textId="77777777" w:rsidR="00D21351" w:rsidRPr="00D21351" w:rsidRDefault="00D21351" w:rsidP="00D21351">
      <w:pPr>
        <w:bidi/>
        <w:jc w:val="both"/>
        <w:rPr>
          <w:rFonts w:cs="David" w:hint="cs"/>
          <w:rtl/>
        </w:rPr>
      </w:pPr>
    </w:p>
    <w:p w14:paraId="0FFCDF2C" w14:textId="77777777" w:rsidR="00D21351" w:rsidRPr="00D21351" w:rsidRDefault="00D21351" w:rsidP="00D21351">
      <w:pPr>
        <w:tabs>
          <w:tab w:val="left" w:pos="1930"/>
        </w:tabs>
        <w:bidi/>
        <w:jc w:val="both"/>
        <w:rPr>
          <w:rFonts w:cs="David" w:hint="cs"/>
          <w:rtl/>
        </w:rPr>
      </w:pPr>
      <w:r w:rsidRPr="00D21351">
        <w:rPr>
          <w:rFonts w:cs="David" w:hint="cs"/>
          <w:b/>
          <w:bCs/>
          <w:u w:val="single"/>
          <w:rtl/>
        </w:rPr>
        <w:t>קצרנית פרלמנטרית</w:t>
      </w:r>
      <w:r w:rsidRPr="00D21351">
        <w:rPr>
          <w:rFonts w:cs="David"/>
          <w:rtl/>
        </w:rPr>
        <w:t>:</w:t>
      </w:r>
      <w:r w:rsidRPr="00D21351">
        <w:rPr>
          <w:rFonts w:cs="David" w:hint="cs"/>
          <w:rtl/>
        </w:rPr>
        <w:tab/>
      </w:r>
    </w:p>
    <w:p w14:paraId="730A4803" w14:textId="77777777" w:rsidR="00D21351" w:rsidRPr="00D21351" w:rsidRDefault="00D21351" w:rsidP="00D21351">
      <w:pPr>
        <w:bidi/>
        <w:jc w:val="both"/>
        <w:rPr>
          <w:rFonts w:cs="David" w:hint="cs"/>
          <w:rtl/>
        </w:rPr>
      </w:pPr>
      <w:r w:rsidRPr="00D21351">
        <w:rPr>
          <w:rFonts w:cs="David" w:hint="cs"/>
          <w:rtl/>
        </w:rPr>
        <w:t>אסתר מימון</w:t>
      </w:r>
    </w:p>
    <w:p w14:paraId="6C79A1A9" w14:textId="77777777" w:rsidR="00D21351" w:rsidRPr="00D21351" w:rsidRDefault="00D21351" w:rsidP="00D21351">
      <w:pPr>
        <w:pStyle w:val="Heading5"/>
        <w:rPr>
          <w:sz w:val="24"/>
          <w:rtl/>
        </w:rPr>
      </w:pPr>
      <w:r w:rsidRPr="00D21351">
        <w:rPr>
          <w:sz w:val="24"/>
          <w:rtl/>
        </w:rPr>
        <w:t xml:space="preserve"> </w:t>
      </w:r>
    </w:p>
    <w:p w14:paraId="113BB2EE" w14:textId="77777777" w:rsidR="00D21351" w:rsidRPr="00D21351" w:rsidRDefault="00D21351" w:rsidP="00D21351">
      <w:pPr>
        <w:bidi/>
        <w:jc w:val="both"/>
        <w:rPr>
          <w:rFonts w:cs="David" w:hint="cs"/>
          <w:rtl/>
        </w:rPr>
      </w:pPr>
    </w:p>
    <w:p w14:paraId="3A4C028B" w14:textId="77777777" w:rsidR="00D21351" w:rsidRPr="00D21351" w:rsidRDefault="00D21351" w:rsidP="00D21351">
      <w:pPr>
        <w:numPr>
          <w:ilvl w:val="0"/>
          <w:numId w:val="2"/>
        </w:numPr>
        <w:tabs>
          <w:tab w:val="left" w:pos="1221"/>
        </w:tabs>
        <w:overflowPunct w:val="0"/>
        <w:autoSpaceDE w:val="0"/>
        <w:autoSpaceDN w:val="0"/>
        <w:bidi/>
        <w:adjustRightInd w:val="0"/>
        <w:jc w:val="center"/>
        <w:textAlignment w:val="baseline"/>
        <w:rPr>
          <w:rFonts w:cs="David" w:hint="cs"/>
          <w:b/>
          <w:bCs/>
          <w:u w:val="single"/>
        </w:rPr>
      </w:pPr>
      <w:r w:rsidRPr="00D21351">
        <w:rPr>
          <w:rFonts w:cs="David"/>
          <w:rtl/>
        </w:rPr>
        <w:br w:type="page"/>
      </w:r>
      <w:r w:rsidRPr="00D21351">
        <w:rPr>
          <w:rFonts w:cs="David" w:hint="cs"/>
          <w:b/>
          <w:bCs/>
          <w:rtl/>
        </w:rPr>
        <w:lastRenderedPageBreak/>
        <w:t xml:space="preserve">הרכב הוועדה המשותפת של ועדת החינוך, התרבות והספורט וועדת הפנים והגנת </w:t>
      </w:r>
      <w:r w:rsidRPr="00D21351">
        <w:rPr>
          <w:rFonts w:cs="David" w:hint="cs"/>
          <w:b/>
          <w:bCs/>
          <w:u w:val="single"/>
          <w:rtl/>
        </w:rPr>
        <w:t>הסביבה לדיון בהצעת חוק מוזיאון הכנסת, (</w:t>
      </w:r>
      <w:proofErr w:type="spellStart"/>
      <w:r w:rsidRPr="00D21351">
        <w:rPr>
          <w:rFonts w:cs="David" w:hint="cs"/>
          <w:b/>
          <w:bCs/>
          <w:u w:val="single"/>
          <w:rtl/>
        </w:rPr>
        <w:t>התשס"ה</w:t>
      </w:r>
      <w:proofErr w:type="spellEnd"/>
      <w:r w:rsidRPr="00D21351">
        <w:rPr>
          <w:rFonts w:cs="David" w:hint="cs"/>
          <w:b/>
          <w:bCs/>
          <w:u w:val="single"/>
          <w:rtl/>
        </w:rPr>
        <w:t>-2004)</w:t>
      </w:r>
    </w:p>
    <w:p w14:paraId="110A5D2D" w14:textId="77777777" w:rsidR="00D21351" w:rsidRPr="00D21351" w:rsidRDefault="00D21351" w:rsidP="00D21351">
      <w:pPr>
        <w:tabs>
          <w:tab w:val="left" w:pos="1221"/>
        </w:tabs>
        <w:bidi/>
        <w:ind w:left="360"/>
        <w:jc w:val="both"/>
        <w:rPr>
          <w:rFonts w:cs="David" w:hint="cs"/>
          <w:rtl/>
        </w:rPr>
      </w:pPr>
    </w:p>
    <w:p w14:paraId="55A5302F" w14:textId="77777777" w:rsidR="00D21351" w:rsidRPr="00D21351" w:rsidRDefault="00D21351" w:rsidP="00D21351">
      <w:pPr>
        <w:bidi/>
        <w:jc w:val="both"/>
        <w:rPr>
          <w:rFonts w:cs="David" w:hint="cs"/>
          <w:rtl/>
        </w:rPr>
      </w:pPr>
      <w:r w:rsidRPr="00D21351">
        <w:rPr>
          <w:rFonts w:cs="David" w:hint="cs"/>
          <w:u w:val="single"/>
          <w:rtl/>
        </w:rPr>
        <w:t>היו"ר דוד טל:</w:t>
      </w:r>
    </w:p>
    <w:p w14:paraId="3D3654B0" w14:textId="77777777" w:rsidR="00D21351" w:rsidRPr="00D21351" w:rsidRDefault="00D21351" w:rsidP="00D21351">
      <w:pPr>
        <w:bidi/>
        <w:jc w:val="both"/>
        <w:rPr>
          <w:rFonts w:cs="David" w:hint="cs"/>
          <w:rtl/>
        </w:rPr>
      </w:pPr>
    </w:p>
    <w:p w14:paraId="685BC711" w14:textId="77777777" w:rsidR="00D21351" w:rsidRPr="00D21351" w:rsidRDefault="00D21351" w:rsidP="00D21351">
      <w:pPr>
        <w:bidi/>
        <w:jc w:val="both"/>
        <w:rPr>
          <w:rFonts w:cs="David" w:hint="cs"/>
          <w:rtl/>
        </w:rPr>
      </w:pPr>
      <w:r w:rsidRPr="00D21351">
        <w:rPr>
          <w:rFonts w:cs="David" w:hint="cs"/>
          <w:rtl/>
        </w:rPr>
        <w:tab/>
        <w:t xml:space="preserve">בוקר טוב. רבותי, אני מתכבד לפתוח את ישיבת ועדת הכנסת. עד לרגע זה לא נמסרו לי ערעורים, ויש את הצעת חוק-יסוד: הכנסת, שתכף נשוב אליה. אני רוצה להגיע לנושא הבא, סעיף ג', הרכב הוועדה המשותפת של ועדת החינוך, התרבות והספורט וועדת הפנים והגנת הסביבה לדיון בהצעת חוק מוזיאון הכנסת. בכנסת השש-עשרה דנה הוועדה המשותפת לוועדת הפנים והגנת הסביבה ולוועדת החינוך, התרבות והספורט בהצעת חוק מוזיאון הכנסת, ההצעה אושרה בכנסת השש-עשרה בקריאה הראשונה. ועדת הכנסת החליטה בישיבה ביום 18 בדצמבר 2007 כי הוועדה המוסמכת לדון בהחלת דין רציפות היא הוועדה המשותפת של ועדת החינוך, התרבות והספורט וועדת הפנים והגנת הסביבה. הוועדה תהיה כאמור בת שמונה חברים, ארבעה חברים מכל ועדה, בראשות יושב-ראש ועדת החינוך והתרבות. להלן הרכב הוועדה: מטעם ועדת החינוך, התרבות והספורט, מיכאל </w:t>
      </w:r>
      <w:proofErr w:type="spellStart"/>
      <w:r w:rsidRPr="00D21351">
        <w:rPr>
          <w:rFonts w:cs="David" w:hint="cs"/>
          <w:rtl/>
        </w:rPr>
        <w:t>מלכיאור</w:t>
      </w:r>
      <w:proofErr w:type="spellEnd"/>
      <w:r w:rsidRPr="00D21351">
        <w:rPr>
          <w:rFonts w:cs="David" w:hint="cs"/>
          <w:rtl/>
        </w:rPr>
        <w:t xml:space="preserve"> יהיה יושב-ראש, זאב </w:t>
      </w:r>
      <w:proofErr w:type="spellStart"/>
      <w:r w:rsidRPr="00D21351">
        <w:rPr>
          <w:rFonts w:cs="David" w:hint="cs"/>
          <w:rtl/>
        </w:rPr>
        <w:t>אלקין</w:t>
      </w:r>
      <w:proofErr w:type="spellEnd"/>
      <w:r w:rsidRPr="00D21351">
        <w:rPr>
          <w:rFonts w:cs="David" w:hint="cs"/>
          <w:rtl/>
        </w:rPr>
        <w:t xml:space="preserve">, אלכס מילר </w:t>
      </w:r>
      <w:proofErr w:type="spellStart"/>
      <w:r w:rsidRPr="00D21351">
        <w:rPr>
          <w:rFonts w:cs="David" w:hint="cs"/>
          <w:rtl/>
        </w:rPr>
        <w:t>וג'מאל</w:t>
      </w:r>
      <w:proofErr w:type="spellEnd"/>
      <w:r w:rsidRPr="00D21351">
        <w:rPr>
          <w:rFonts w:cs="David" w:hint="cs"/>
          <w:rtl/>
        </w:rPr>
        <w:t xml:space="preserve"> </w:t>
      </w:r>
      <w:proofErr w:type="spellStart"/>
      <w:r w:rsidRPr="00D21351">
        <w:rPr>
          <w:rFonts w:cs="David" w:hint="cs"/>
          <w:rtl/>
        </w:rPr>
        <w:t>זחאלקה</w:t>
      </w:r>
      <w:proofErr w:type="spellEnd"/>
      <w:r w:rsidRPr="00D21351">
        <w:rPr>
          <w:rFonts w:cs="David" w:hint="cs"/>
          <w:rtl/>
        </w:rPr>
        <w:t xml:space="preserve">, מטעם ועדת הפנים: </w:t>
      </w: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xml:space="preserve">, דוד אזולאי, יוחנן </w:t>
      </w:r>
      <w:proofErr w:type="spellStart"/>
      <w:r w:rsidRPr="00D21351">
        <w:rPr>
          <w:rFonts w:cs="David" w:hint="cs"/>
          <w:rtl/>
        </w:rPr>
        <w:t>פלסנר</w:t>
      </w:r>
      <w:proofErr w:type="spellEnd"/>
      <w:r w:rsidRPr="00D21351">
        <w:rPr>
          <w:rFonts w:cs="David" w:hint="cs"/>
          <w:rtl/>
        </w:rPr>
        <w:t xml:space="preserve"> ומשה כחלון מהליכוד. מי בעד ההרכב הזה, ירים את ידו. תודה. מי נגד? תודה. מי נמנע? תודה.</w:t>
      </w:r>
    </w:p>
    <w:p w14:paraId="23F0BCEE" w14:textId="77777777" w:rsidR="00D21351" w:rsidRPr="00D21351" w:rsidRDefault="00D21351" w:rsidP="00D21351">
      <w:pPr>
        <w:bidi/>
        <w:jc w:val="both"/>
        <w:rPr>
          <w:rFonts w:cs="David" w:hint="cs"/>
          <w:rtl/>
        </w:rPr>
      </w:pPr>
    </w:p>
    <w:p w14:paraId="658CC38F" w14:textId="77777777" w:rsidR="00D21351" w:rsidRPr="00D21351" w:rsidRDefault="00D21351" w:rsidP="00D21351">
      <w:pPr>
        <w:bidi/>
        <w:jc w:val="both"/>
        <w:rPr>
          <w:rFonts w:cs="David" w:hint="cs"/>
          <w:b/>
          <w:bCs/>
          <w:rtl/>
        </w:rPr>
      </w:pPr>
      <w:r w:rsidRPr="00D21351">
        <w:rPr>
          <w:rFonts w:cs="David" w:hint="cs"/>
          <w:b/>
          <w:bCs/>
          <w:rtl/>
        </w:rPr>
        <w:t>הצבעה</w:t>
      </w:r>
    </w:p>
    <w:p w14:paraId="643741A1" w14:textId="77777777" w:rsidR="00D21351" w:rsidRPr="00D21351" w:rsidRDefault="00D21351" w:rsidP="00D21351">
      <w:pPr>
        <w:bidi/>
        <w:jc w:val="both"/>
        <w:rPr>
          <w:rFonts w:cs="David" w:hint="cs"/>
          <w:b/>
          <w:bCs/>
          <w:rtl/>
        </w:rPr>
      </w:pPr>
    </w:p>
    <w:p w14:paraId="36DDA0EB" w14:textId="77777777" w:rsidR="00D21351" w:rsidRPr="00D21351" w:rsidRDefault="00D21351" w:rsidP="00D21351">
      <w:pPr>
        <w:bidi/>
        <w:jc w:val="both"/>
        <w:rPr>
          <w:rFonts w:cs="David" w:hint="cs"/>
          <w:rtl/>
        </w:rPr>
      </w:pPr>
      <w:r w:rsidRPr="00D21351">
        <w:rPr>
          <w:rFonts w:cs="David" w:hint="cs"/>
          <w:rtl/>
        </w:rPr>
        <w:t xml:space="preserve">בעד </w:t>
      </w:r>
      <w:r w:rsidRPr="00D21351">
        <w:rPr>
          <w:rFonts w:cs="David"/>
          <w:rtl/>
        </w:rPr>
        <w:t>–</w:t>
      </w:r>
      <w:r w:rsidRPr="00D21351">
        <w:rPr>
          <w:rFonts w:cs="David" w:hint="cs"/>
          <w:rtl/>
        </w:rPr>
        <w:t xml:space="preserve"> פה אחד</w:t>
      </w:r>
    </w:p>
    <w:p w14:paraId="6F7332A2" w14:textId="77777777" w:rsidR="00D21351" w:rsidRPr="00D21351" w:rsidRDefault="00D21351" w:rsidP="00D21351">
      <w:pPr>
        <w:bidi/>
        <w:jc w:val="both"/>
        <w:rPr>
          <w:rFonts w:cs="David" w:hint="cs"/>
          <w:rtl/>
        </w:rPr>
      </w:pPr>
      <w:r w:rsidRPr="00D21351">
        <w:rPr>
          <w:rFonts w:cs="David" w:hint="cs"/>
          <w:rtl/>
        </w:rPr>
        <w:t>אושר הרכב הוועדה לדיון בהצעת חוק מוזיאון הכנסת, (</w:t>
      </w:r>
      <w:proofErr w:type="spellStart"/>
      <w:r w:rsidRPr="00D21351">
        <w:rPr>
          <w:rFonts w:cs="David" w:hint="cs"/>
          <w:rtl/>
        </w:rPr>
        <w:t>התשס"ה</w:t>
      </w:r>
      <w:proofErr w:type="spellEnd"/>
      <w:r w:rsidRPr="00D21351">
        <w:rPr>
          <w:rFonts w:cs="David" w:hint="cs"/>
          <w:rtl/>
        </w:rPr>
        <w:t>-2004)</w:t>
      </w:r>
    </w:p>
    <w:p w14:paraId="316A53D5" w14:textId="77777777" w:rsidR="00D21351" w:rsidRPr="00D21351" w:rsidRDefault="00D21351" w:rsidP="00D21351">
      <w:pPr>
        <w:bidi/>
        <w:jc w:val="both"/>
        <w:rPr>
          <w:rFonts w:cs="David" w:hint="cs"/>
          <w:rtl/>
        </w:rPr>
      </w:pPr>
    </w:p>
    <w:p w14:paraId="571EEA45" w14:textId="77777777" w:rsidR="00D21351" w:rsidRPr="00D21351" w:rsidRDefault="00D21351" w:rsidP="00D21351">
      <w:pPr>
        <w:bidi/>
        <w:jc w:val="both"/>
        <w:rPr>
          <w:rFonts w:cs="David" w:hint="cs"/>
          <w:rtl/>
        </w:rPr>
      </w:pPr>
      <w:r w:rsidRPr="00D21351">
        <w:rPr>
          <w:rFonts w:cs="David" w:hint="cs"/>
          <w:u w:val="single"/>
          <w:rtl/>
        </w:rPr>
        <w:t>היו"ר דוד טל:</w:t>
      </w:r>
    </w:p>
    <w:p w14:paraId="580E3560" w14:textId="77777777" w:rsidR="00D21351" w:rsidRPr="00D21351" w:rsidRDefault="00D21351" w:rsidP="00D21351">
      <w:pPr>
        <w:bidi/>
        <w:jc w:val="both"/>
        <w:rPr>
          <w:rFonts w:cs="David" w:hint="cs"/>
          <w:rtl/>
        </w:rPr>
      </w:pPr>
    </w:p>
    <w:p w14:paraId="34229BB0" w14:textId="77777777" w:rsidR="00D21351" w:rsidRPr="00D21351" w:rsidRDefault="00D21351" w:rsidP="00D21351">
      <w:pPr>
        <w:bidi/>
        <w:jc w:val="both"/>
        <w:rPr>
          <w:rFonts w:cs="David" w:hint="cs"/>
          <w:rtl/>
        </w:rPr>
      </w:pPr>
      <w:r w:rsidRPr="00D21351">
        <w:rPr>
          <w:rFonts w:cs="David" w:hint="cs"/>
          <w:rtl/>
        </w:rPr>
        <w:tab/>
        <w:t xml:space="preserve"> אשר על כן, אישרנו את הרכב הוועדה.</w:t>
      </w:r>
    </w:p>
    <w:p w14:paraId="2EBB736C" w14:textId="77777777" w:rsidR="00D21351" w:rsidRPr="00D21351" w:rsidRDefault="00D21351" w:rsidP="00D21351">
      <w:pPr>
        <w:numPr>
          <w:ilvl w:val="0"/>
          <w:numId w:val="2"/>
        </w:numPr>
        <w:tabs>
          <w:tab w:val="left" w:pos="1221"/>
        </w:tabs>
        <w:overflowPunct w:val="0"/>
        <w:autoSpaceDE w:val="0"/>
        <w:autoSpaceDN w:val="0"/>
        <w:bidi/>
        <w:adjustRightInd w:val="0"/>
        <w:jc w:val="both"/>
        <w:textAlignment w:val="baseline"/>
        <w:rPr>
          <w:rFonts w:cs="David" w:hint="cs"/>
          <w:b/>
          <w:bCs/>
          <w:u w:val="single"/>
          <w:rtl/>
        </w:rPr>
      </w:pPr>
      <w:r w:rsidRPr="00D21351">
        <w:rPr>
          <w:rFonts w:cs="David"/>
          <w:rtl/>
        </w:rPr>
        <w:br w:type="page"/>
      </w:r>
      <w:r w:rsidRPr="00D21351">
        <w:rPr>
          <w:rFonts w:cs="David"/>
          <w:b/>
          <w:bCs/>
          <w:rtl/>
        </w:rPr>
        <w:lastRenderedPageBreak/>
        <w:t>קביעת מסגרת דיון להחלטת הממשלה בהתאם לסעיף 31(ב) לחוק יסוד:הממשלה, להעביר</w:t>
      </w:r>
      <w:r w:rsidRPr="00D21351">
        <w:rPr>
          <w:rFonts w:cs="David"/>
          <w:b/>
          <w:bCs/>
        </w:rPr>
        <w:t xml:space="preserve"> </w:t>
      </w:r>
      <w:r w:rsidRPr="00D21351">
        <w:rPr>
          <w:rFonts w:cs="David"/>
          <w:b/>
          <w:bCs/>
          <w:rtl/>
        </w:rPr>
        <w:t>לראש הממשלה משר הרווחה והשירותים החברתיים את הסמכויות על פי החוקים המפורטים</w:t>
      </w:r>
      <w:r w:rsidRPr="00D21351">
        <w:rPr>
          <w:rFonts w:cs="David"/>
          <w:b/>
          <w:bCs/>
        </w:rPr>
        <w:t xml:space="preserve"> </w:t>
      </w:r>
      <w:r w:rsidRPr="00D21351">
        <w:rPr>
          <w:rFonts w:cs="David"/>
          <w:b/>
          <w:bCs/>
          <w:rtl/>
        </w:rPr>
        <w:t>להלן</w:t>
      </w:r>
      <w:r w:rsidRPr="00D21351">
        <w:rPr>
          <w:rFonts w:cs="David"/>
          <w:b/>
          <w:bCs/>
        </w:rPr>
        <w:t xml:space="preserve">: </w:t>
      </w:r>
      <w:r w:rsidRPr="00D21351">
        <w:rPr>
          <w:rFonts w:cs="David" w:hint="cs"/>
          <w:b/>
          <w:bCs/>
          <w:rtl/>
        </w:rPr>
        <w:t xml:space="preserve"> 1. </w:t>
      </w:r>
      <w:r w:rsidRPr="00D21351">
        <w:rPr>
          <w:rFonts w:cs="David"/>
          <w:b/>
          <w:bCs/>
        </w:rPr>
        <w:t xml:space="preserve"> </w:t>
      </w:r>
      <w:r w:rsidRPr="00D21351">
        <w:rPr>
          <w:rFonts w:cs="David"/>
          <w:b/>
          <w:bCs/>
          <w:rtl/>
        </w:rPr>
        <w:t xml:space="preserve">חוק שירות לאומי (תנאי שירות למתנדב בשירות לאומי), </w:t>
      </w:r>
      <w:proofErr w:type="spellStart"/>
      <w:r w:rsidRPr="00D21351">
        <w:rPr>
          <w:rFonts w:cs="David"/>
          <w:b/>
          <w:bCs/>
          <w:rtl/>
        </w:rPr>
        <w:t>התשנ”ח</w:t>
      </w:r>
      <w:proofErr w:type="spellEnd"/>
      <w:r w:rsidRPr="00D21351">
        <w:rPr>
          <w:rFonts w:cs="David"/>
          <w:b/>
          <w:bCs/>
          <w:rtl/>
        </w:rPr>
        <w:t>-1998</w:t>
      </w:r>
      <w:r w:rsidRPr="00D21351">
        <w:rPr>
          <w:rFonts w:cs="David" w:hint="cs"/>
          <w:b/>
          <w:bCs/>
          <w:rtl/>
        </w:rPr>
        <w:t xml:space="preserve">; 2. </w:t>
      </w:r>
      <w:r w:rsidRPr="00D21351">
        <w:rPr>
          <w:rFonts w:cs="David"/>
          <w:b/>
          <w:bCs/>
          <w:rtl/>
        </w:rPr>
        <w:t xml:space="preserve">סעיף 238(3)(ב)(1) ו-(2) לחוק הביטוח הלאומי [נוסח משולב], </w:t>
      </w:r>
      <w:proofErr w:type="spellStart"/>
      <w:r w:rsidRPr="00D21351">
        <w:rPr>
          <w:rFonts w:cs="David"/>
          <w:b/>
          <w:bCs/>
          <w:rtl/>
        </w:rPr>
        <w:t>התשנ”ה</w:t>
      </w:r>
      <w:proofErr w:type="spellEnd"/>
      <w:r w:rsidRPr="00D21351">
        <w:rPr>
          <w:rFonts w:cs="David"/>
          <w:b/>
          <w:bCs/>
          <w:rtl/>
        </w:rPr>
        <w:t>-199</w:t>
      </w:r>
      <w:r w:rsidRPr="00D21351">
        <w:rPr>
          <w:rFonts w:cs="David" w:hint="cs"/>
          <w:b/>
          <w:bCs/>
          <w:rtl/>
        </w:rPr>
        <w:t>; 3.</w:t>
      </w:r>
      <w:r w:rsidRPr="00D21351">
        <w:rPr>
          <w:rFonts w:cs="David"/>
          <w:b/>
          <w:bCs/>
        </w:rPr>
        <w:t xml:space="preserve"> </w:t>
      </w:r>
      <w:r w:rsidRPr="00D21351">
        <w:rPr>
          <w:rFonts w:cs="David"/>
          <w:b/>
          <w:bCs/>
          <w:rtl/>
        </w:rPr>
        <w:t xml:space="preserve">סעיף 6 לחוק דחיית שירות לתלמידי ישיבות שתורתם אומנותם </w:t>
      </w:r>
      <w:r w:rsidRPr="00D21351">
        <w:rPr>
          <w:rFonts w:cs="David"/>
          <w:b/>
          <w:bCs/>
          <w:u w:val="single"/>
          <w:rtl/>
        </w:rPr>
        <w:t>(שירות אזרחי</w:t>
      </w:r>
      <w:r w:rsidRPr="00D21351">
        <w:rPr>
          <w:rFonts w:cs="David"/>
          <w:b/>
          <w:bCs/>
          <w:u w:val="single"/>
        </w:rPr>
        <w:t xml:space="preserve"> </w:t>
      </w:r>
      <w:r w:rsidRPr="00D21351">
        <w:rPr>
          <w:rFonts w:cs="David" w:hint="cs"/>
          <w:b/>
          <w:bCs/>
          <w:u w:val="single"/>
          <w:rtl/>
        </w:rPr>
        <w:t>), (</w:t>
      </w:r>
      <w:proofErr w:type="spellStart"/>
      <w:r w:rsidRPr="00D21351">
        <w:rPr>
          <w:rFonts w:cs="David"/>
          <w:b/>
          <w:bCs/>
          <w:u w:val="single"/>
          <w:rtl/>
        </w:rPr>
        <w:t>התשס”ז</w:t>
      </w:r>
      <w:proofErr w:type="spellEnd"/>
      <w:r w:rsidRPr="00D21351">
        <w:rPr>
          <w:rFonts w:cs="David"/>
          <w:b/>
          <w:bCs/>
          <w:u w:val="single"/>
          <w:rtl/>
        </w:rPr>
        <w:t>-2007</w:t>
      </w:r>
      <w:r w:rsidRPr="00D21351">
        <w:rPr>
          <w:rFonts w:cs="David" w:hint="cs"/>
          <w:b/>
          <w:bCs/>
          <w:u w:val="single"/>
          <w:rtl/>
        </w:rPr>
        <w:t>).</w:t>
      </w:r>
    </w:p>
    <w:p w14:paraId="6847D0D2" w14:textId="77777777" w:rsidR="00D21351" w:rsidRDefault="00D21351" w:rsidP="00D21351">
      <w:pPr>
        <w:bidi/>
        <w:jc w:val="both"/>
        <w:rPr>
          <w:rFonts w:cs="David" w:hint="cs"/>
          <w:u w:val="single"/>
          <w:rtl/>
        </w:rPr>
      </w:pPr>
    </w:p>
    <w:p w14:paraId="2622F948" w14:textId="77777777" w:rsidR="00D21351" w:rsidRPr="00D21351" w:rsidRDefault="00D21351" w:rsidP="00D21351">
      <w:pPr>
        <w:bidi/>
        <w:jc w:val="both"/>
        <w:rPr>
          <w:rFonts w:cs="David" w:hint="cs"/>
          <w:rtl/>
        </w:rPr>
      </w:pPr>
      <w:r w:rsidRPr="00D21351">
        <w:rPr>
          <w:rFonts w:cs="David" w:hint="cs"/>
          <w:u w:val="single"/>
          <w:rtl/>
        </w:rPr>
        <w:t>היו"ר דוד טל:</w:t>
      </w:r>
    </w:p>
    <w:p w14:paraId="26C215B3" w14:textId="77777777" w:rsidR="00D21351" w:rsidRPr="00D21351" w:rsidRDefault="00D21351" w:rsidP="00D21351">
      <w:pPr>
        <w:tabs>
          <w:tab w:val="left" w:pos="1221"/>
        </w:tabs>
        <w:bidi/>
        <w:jc w:val="both"/>
        <w:rPr>
          <w:rFonts w:cs="David" w:hint="cs"/>
          <w:rtl/>
        </w:rPr>
      </w:pPr>
    </w:p>
    <w:p w14:paraId="7EC745FF" w14:textId="77777777" w:rsidR="00D21351" w:rsidRPr="00D21351" w:rsidRDefault="00D21351" w:rsidP="00D21351">
      <w:pPr>
        <w:tabs>
          <w:tab w:val="left" w:pos="1221"/>
        </w:tabs>
        <w:bidi/>
        <w:jc w:val="both"/>
        <w:rPr>
          <w:rFonts w:cs="David" w:hint="cs"/>
          <w:rtl/>
        </w:rPr>
      </w:pPr>
      <w:r w:rsidRPr="00D21351">
        <w:rPr>
          <w:rFonts w:cs="David" w:hint="cs"/>
          <w:rtl/>
        </w:rPr>
        <w:t xml:space="preserve">           ועדת הכנסת מתבקש לקבוע </w:t>
      </w:r>
      <w:r w:rsidRPr="00D21351">
        <w:rPr>
          <w:rFonts w:cs="David"/>
          <w:rtl/>
        </w:rPr>
        <w:t>מסגרת דיון להחלטת הממשלה בהתאם לסעיף 31(ב) לחוק יסוד:הממשלה, להעביר</w:t>
      </w:r>
      <w:r w:rsidRPr="00D21351">
        <w:rPr>
          <w:rFonts w:cs="David"/>
        </w:rPr>
        <w:t xml:space="preserve"> </w:t>
      </w:r>
      <w:r w:rsidRPr="00D21351">
        <w:rPr>
          <w:rFonts w:cs="David"/>
          <w:rtl/>
        </w:rPr>
        <w:t>לראש הממשלה משר הרווחה והשירותים החברתיים את הסמכויות על פי החוקים המפורטים</w:t>
      </w:r>
      <w:r w:rsidRPr="00D21351">
        <w:rPr>
          <w:rFonts w:cs="David"/>
        </w:rPr>
        <w:t xml:space="preserve"> </w:t>
      </w:r>
      <w:r w:rsidRPr="00D21351">
        <w:rPr>
          <w:rFonts w:cs="David"/>
          <w:rtl/>
        </w:rPr>
        <w:t>להלן</w:t>
      </w:r>
      <w:r w:rsidRPr="00D21351">
        <w:rPr>
          <w:rFonts w:cs="David"/>
        </w:rPr>
        <w:t xml:space="preserve">: </w:t>
      </w:r>
      <w:r w:rsidRPr="00D21351">
        <w:rPr>
          <w:rFonts w:cs="David" w:hint="cs"/>
          <w:rtl/>
        </w:rPr>
        <w:t xml:space="preserve"> 1. </w:t>
      </w:r>
      <w:r w:rsidRPr="00D21351">
        <w:rPr>
          <w:rFonts w:cs="David"/>
        </w:rPr>
        <w:t xml:space="preserve"> </w:t>
      </w:r>
      <w:r w:rsidRPr="00D21351">
        <w:rPr>
          <w:rFonts w:cs="David"/>
          <w:rtl/>
        </w:rPr>
        <w:t xml:space="preserve">חוק שירות לאומי (תנאי שירות למתנדב בשירות לאומי), </w:t>
      </w:r>
      <w:proofErr w:type="spellStart"/>
      <w:r w:rsidRPr="00D21351">
        <w:rPr>
          <w:rFonts w:cs="David"/>
          <w:rtl/>
        </w:rPr>
        <w:t>התשנ”ח</w:t>
      </w:r>
      <w:proofErr w:type="spellEnd"/>
      <w:r w:rsidRPr="00D21351">
        <w:rPr>
          <w:rFonts w:cs="David"/>
          <w:rtl/>
        </w:rPr>
        <w:t>-1998</w:t>
      </w:r>
      <w:r w:rsidRPr="00D21351">
        <w:rPr>
          <w:rFonts w:cs="David" w:hint="cs"/>
          <w:rtl/>
        </w:rPr>
        <w:t xml:space="preserve">; 2. </w:t>
      </w:r>
      <w:r w:rsidRPr="00D21351">
        <w:rPr>
          <w:rFonts w:cs="David"/>
          <w:rtl/>
        </w:rPr>
        <w:t xml:space="preserve">סעיף 238(3)(ב)(1) ו-(2) לחוק הביטוח הלאומי [נוסח משולב], </w:t>
      </w:r>
      <w:proofErr w:type="spellStart"/>
      <w:r w:rsidRPr="00D21351">
        <w:rPr>
          <w:rFonts w:cs="David"/>
          <w:rtl/>
        </w:rPr>
        <w:t>התשנ”ה</w:t>
      </w:r>
      <w:proofErr w:type="spellEnd"/>
      <w:r w:rsidRPr="00D21351">
        <w:rPr>
          <w:rFonts w:cs="David"/>
          <w:rtl/>
        </w:rPr>
        <w:t>-199</w:t>
      </w:r>
      <w:r w:rsidRPr="00D21351">
        <w:rPr>
          <w:rFonts w:cs="David" w:hint="cs"/>
          <w:rtl/>
        </w:rPr>
        <w:t>; 3.</w:t>
      </w:r>
      <w:r w:rsidRPr="00D21351">
        <w:rPr>
          <w:rFonts w:cs="David"/>
        </w:rPr>
        <w:t xml:space="preserve"> </w:t>
      </w:r>
      <w:r w:rsidRPr="00D21351">
        <w:rPr>
          <w:rFonts w:cs="David"/>
          <w:rtl/>
        </w:rPr>
        <w:t>סעיף 6 לחוק דחיית שירות לתלמידי ישיבות שתורתם אומנותם (שירות אזרחי</w:t>
      </w:r>
      <w:r w:rsidRPr="00D21351">
        <w:rPr>
          <w:rFonts w:cs="David" w:hint="cs"/>
          <w:rtl/>
        </w:rPr>
        <w:t>), (</w:t>
      </w:r>
      <w:proofErr w:type="spellStart"/>
      <w:r w:rsidRPr="00D21351">
        <w:rPr>
          <w:rFonts w:cs="David"/>
          <w:rtl/>
        </w:rPr>
        <w:t>התשס”ז</w:t>
      </w:r>
      <w:proofErr w:type="spellEnd"/>
      <w:r w:rsidRPr="00D21351">
        <w:rPr>
          <w:rFonts w:cs="David"/>
          <w:rtl/>
        </w:rPr>
        <w:t>-2007</w:t>
      </w:r>
      <w:r w:rsidRPr="00D21351">
        <w:rPr>
          <w:rFonts w:cs="David" w:hint="cs"/>
          <w:rtl/>
        </w:rPr>
        <w:t xml:space="preserve">). ההחלטה תידון בכנסת ביום שלישי, היום, כ"ב בשבט </w:t>
      </w:r>
      <w:proofErr w:type="spellStart"/>
      <w:r w:rsidRPr="00D21351">
        <w:rPr>
          <w:rFonts w:cs="David" w:hint="cs"/>
          <w:rtl/>
        </w:rPr>
        <w:t>התשס"ח</w:t>
      </w:r>
      <w:proofErr w:type="spellEnd"/>
      <w:r w:rsidRPr="00D21351">
        <w:rPr>
          <w:rFonts w:cs="David" w:hint="cs"/>
          <w:rtl/>
        </w:rPr>
        <w:t>. אנחנו צריכים לקבוע מסגרת לדיון. האם יושב-ראש הקואליציה נמצא? מה אתה מציע בשם הקואליציה?</w:t>
      </w:r>
    </w:p>
    <w:p w14:paraId="3DD53CE6" w14:textId="77777777" w:rsidR="00D21351" w:rsidRPr="00D21351" w:rsidRDefault="00D21351" w:rsidP="00D21351">
      <w:pPr>
        <w:bidi/>
        <w:jc w:val="both"/>
        <w:rPr>
          <w:rFonts w:cs="David" w:hint="cs"/>
          <w:rtl/>
        </w:rPr>
      </w:pPr>
    </w:p>
    <w:p w14:paraId="388E27BC" w14:textId="77777777" w:rsidR="00D21351" w:rsidRPr="00D21351" w:rsidRDefault="00D21351" w:rsidP="00D21351">
      <w:pPr>
        <w:bidi/>
        <w:jc w:val="both"/>
        <w:rPr>
          <w:rFonts w:cs="David" w:hint="cs"/>
          <w:rtl/>
        </w:rPr>
      </w:pPr>
      <w:r w:rsidRPr="00D21351">
        <w:rPr>
          <w:rFonts w:cs="David" w:hint="cs"/>
          <w:u w:val="single"/>
          <w:rtl/>
        </w:rPr>
        <w:t xml:space="preserve">יעקב </w:t>
      </w:r>
      <w:proofErr w:type="spellStart"/>
      <w:r w:rsidRPr="00D21351">
        <w:rPr>
          <w:rFonts w:cs="David" w:hint="cs"/>
          <w:u w:val="single"/>
          <w:rtl/>
        </w:rPr>
        <w:t>מרגי</w:t>
      </w:r>
      <w:proofErr w:type="spellEnd"/>
      <w:r w:rsidRPr="00D21351">
        <w:rPr>
          <w:rFonts w:cs="David" w:hint="cs"/>
          <w:u w:val="single"/>
          <w:rtl/>
        </w:rPr>
        <w:t>:</w:t>
      </w:r>
    </w:p>
    <w:p w14:paraId="40972B84" w14:textId="77777777" w:rsidR="00D21351" w:rsidRPr="00D21351" w:rsidRDefault="00D21351" w:rsidP="00D21351">
      <w:pPr>
        <w:bidi/>
        <w:jc w:val="both"/>
        <w:rPr>
          <w:rFonts w:cs="David" w:hint="cs"/>
          <w:rtl/>
        </w:rPr>
      </w:pPr>
    </w:p>
    <w:p w14:paraId="026D4717" w14:textId="77777777" w:rsidR="00D21351" w:rsidRPr="00D21351" w:rsidRDefault="00D21351" w:rsidP="00D21351">
      <w:pPr>
        <w:bidi/>
        <w:jc w:val="both"/>
        <w:rPr>
          <w:rFonts w:cs="David" w:hint="cs"/>
          <w:rtl/>
        </w:rPr>
      </w:pPr>
      <w:r w:rsidRPr="00D21351">
        <w:rPr>
          <w:rFonts w:cs="David" w:hint="cs"/>
          <w:rtl/>
        </w:rPr>
        <w:tab/>
        <w:t xml:space="preserve">גדול עלי לקבוע בשם הקואליציה. אם הם ירצו את הייצוג, הם יבקשו ממני. אני מציע שיהיה סביר. </w:t>
      </w:r>
    </w:p>
    <w:p w14:paraId="354CF28E" w14:textId="77777777" w:rsidR="00D21351" w:rsidRPr="00D21351" w:rsidRDefault="00D21351" w:rsidP="00D21351">
      <w:pPr>
        <w:bidi/>
        <w:jc w:val="both"/>
        <w:rPr>
          <w:rFonts w:cs="David" w:hint="cs"/>
          <w:rtl/>
        </w:rPr>
      </w:pPr>
    </w:p>
    <w:p w14:paraId="64020A14" w14:textId="77777777" w:rsidR="00D21351" w:rsidRPr="00D21351" w:rsidRDefault="00D21351" w:rsidP="00D21351">
      <w:pPr>
        <w:bidi/>
        <w:jc w:val="both"/>
        <w:rPr>
          <w:rFonts w:cs="David" w:hint="cs"/>
          <w:rtl/>
        </w:rPr>
      </w:pPr>
      <w:r w:rsidRPr="00D21351">
        <w:rPr>
          <w:rFonts w:cs="David" w:hint="cs"/>
          <w:u w:val="single"/>
          <w:rtl/>
        </w:rPr>
        <w:t>היו"ר דוד טל:</w:t>
      </w:r>
    </w:p>
    <w:p w14:paraId="3D497F9A" w14:textId="77777777" w:rsidR="00D21351" w:rsidRPr="00D21351" w:rsidRDefault="00D21351" w:rsidP="00D21351">
      <w:pPr>
        <w:bidi/>
        <w:jc w:val="both"/>
        <w:rPr>
          <w:rFonts w:cs="David" w:hint="cs"/>
          <w:rtl/>
        </w:rPr>
      </w:pPr>
    </w:p>
    <w:p w14:paraId="47B104B9" w14:textId="77777777" w:rsidR="00D21351" w:rsidRPr="00D21351" w:rsidRDefault="00D21351" w:rsidP="00D21351">
      <w:pPr>
        <w:bidi/>
        <w:jc w:val="both"/>
        <w:rPr>
          <w:rFonts w:cs="David" w:hint="cs"/>
          <w:rtl/>
        </w:rPr>
      </w:pPr>
      <w:r w:rsidRPr="00D21351">
        <w:rPr>
          <w:rFonts w:cs="David" w:hint="cs"/>
          <w:rtl/>
        </w:rPr>
        <w:tab/>
        <w:t>מה בגדר סביר?</w:t>
      </w:r>
    </w:p>
    <w:p w14:paraId="6D0EF583" w14:textId="77777777" w:rsidR="00D21351" w:rsidRPr="00D21351" w:rsidRDefault="00D21351" w:rsidP="00D21351">
      <w:pPr>
        <w:bidi/>
        <w:jc w:val="both"/>
        <w:rPr>
          <w:rFonts w:cs="David" w:hint="cs"/>
          <w:rtl/>
        </w:rPr>
      </w:pPr>
    </w:p>
    <w:p w14:paraId="71ED874A" w14:textId="77777777" w:rsidR="00D21351" w:rsidRPr="00D21351" w:rsidRDefault="00D21351" w:rsidP="00D21351">
      <w:pPr>
        <w:bidi/>
        <w:jc w:val="both"/>
        <w:rPr>
          <w:rFonts w:cs="David" w:hint="cs"/>
          <w:rtl/>
        </w:rPr>
      </w:pPr>
      <w:r w:rsidRPr="00D21351">
        <w:rPr>
          <w:rFonts w:cs="David" w:hint="cs"/>
          <w:u w:val="single"/>
          <w:rtl/>
        </w:rPr>
        <w:t xml:space="preserve">יעקב </w:t>
      </w:r>
      <w:proofErr w:type="spellStart"/>
      <w:r w:rsidRPr="00D21351">
        <w:rPr>
          <w:rFonts w:cs="David" w:hint="cs"/>
          <w:u w:val="single"/>
          <w:rtl/>
        </w:rPr>
        <w:t>מרגי</w:t>
      </w:r>
      <w:proofErr w:type="spellEnd"/>
      <w:r w:rsidRPr="00D21351">
        <w:rPr>
          <w:rFonts w:cs="David" w:hint="cs"/>
          <w:u w:val="single"/>
          <w:rtl/>
        </w:rPr>
        <w:t>:</w:t>
      </w:r>
    </w:p>
    <w:p w14:paraId="406C26E1" w14:textId="77777777" w:rsidR="00D21351" w:rsidRPr="00D21351" w:rsidRDefault="00D21351" w:rsidP="00D21351">
      <w:pPr>
        <w:bidi/>
        <w:jc w:val="both"/>
        <w:rPr>
          <w:rFonts w:cs="David" w:hint="cs"/>
          <w:rtl/>
        </w:rPr>
      </w:pPr>
    </w:p>
    <w:p w14:paraId="101C6F77" w14:textId="77777777" w:rsidR="00D21351" w:rsidRPr="00D21351" w:rsidRDefault="00D21351" w:rsidP="00D21351">
      <w:pPr>
        <w:bidi/>
        <w:jc w:val="both"/>
        <w:rPr>
          <w:rFonts w:cs="David" w:hint="cs"/>
          <w:rtl/>
        </w:rPr>
      </w:pPr>
      <w:r w:rsidRPr="00D21351">
        <w:rPr>
          <w:rFonts w:cs="David" w:hint="cs"/>
          <w:rtl/>
        </w:rPr>
        <w:tab/>
        <w:t>שלוש דקות ודיון סיעתי.</w:t>
      </w:r>
    </w:p>
    <w:p w14:paraId="2DECE706" w14:textId="77777777" w:rsidR="00D21351" w:rsidRPr="00D21351" w:rsidRDefault="00D21351" w:rsidP="00D21351">
      <w:pPr>
        <w:bidi/>
        <w:jc w:val="both"/>
        <w:rPr>
          <w:rFonts w:cs="David" w:hint="cs"/>
          <w:rtl/>
        </w:rPr>
      </w:pPr>
    </w:p>
    <w:p w14:paraId="74678CE5" w14:textId="77777777" w:rsidR="00D21351" w:rsidRPr="00D21351" w:rsidRDefault="00D21351" w:rsidP="00D21351">
      <w:pPr>
        <w:bidi/>
        <w:jc w:val="both"/>
        <w:rPr>
          <w:rFonts w:cs="David" w:hint="cs"/>
          <w:rtl/>
        </w:rPr>
      </w:pPr>
      <w:r w:rsidRPr="00D21351">
        <w:rPr>
          <w:rFonts w:cs="David" w:hint="cs"/>
          <w:u w:val="single"/>
          <w:rtl/>
        </w:rPr>
        <w:t>היו"ר דוד טל:</w:t>
      </w:r>
    </w:p>
    <w:p w14:paraId="4395247A" w14:textId="77777777" w:rsidR="00D21351" w:rsidRPr="00D21351" w:rsidRDefault="00D21351" w:rsidP="00D21351">
      <w:pPr>
        <w:bidi/>
        <w:jc w:val="both"/>
        <w:rPr>
          <w:rFonts w:cs="David" w:hint="cs"/>
          <w:rtl/>
        </w:rPr>
      </w:pPr>
    </w:p>
    <w:p w14:paraId="4BA53CC1" w14:textId="77777777" w:rsidR="00D21351" w:rsidRPr="00D21351" w:rsidRDefault="00D21351" w:rsidP="00D21351">
      <w:pPr>
        <w:bidi/>
        <w:jc w:val="both"/>
        <w:rPr>
          <w:rFonts w:cs="David" w:hint="cs"/>
          <w:rtl/>
        </w:rPr>
      </w:pPr>
      <w:r w:rsidRPr="00D21351">
        <w:rPr>
          <w:rFonts w:cs="David" w:hint="cs"/>
          <w:rtl/>
        </w:rPr>
        <w:tab/>
        <w:t>האם יש הצעה אחרת? לא.</w:t>
      </w:r>
    </w:p>
    <w:p w14:paraId="1D188930" w14:textId="77777777" w:rsidR="00D21351" w:rsidRPr="00D21351" w:rsidRDefault="00D21351" w:rsidP="00D21351">
      <w:pPr>
        <w:bidi/>
        <w:jc w:val="both"/>
        <w:rPr>
          <w:rFonts w:cs="David" w:hint="cs"/>
          <w:rtl/>
        </w:rPr>
      </w:pPr>
    </w:p>
    <w:p w14:paraId="5153BE71" w14:textId="77777777" w:rsidR="00D21351" w:rsidRPr="00D21351" w:rsidRDefault="00D21351" w:rsidP="00D21351">
      <w:pPr>
        <w:bidi/>
        <w:jc w:val="both"/>
        <w:rPr>
          <w:rFonts w:cs="David" w:hint="cs"/>
          <w:rtl/>
        </w:rPr>
      </w:pPr>
      <w:r w:rsidRPr="00D21351">
        <w:rPr>
          <w:rFonts w:cs="David" w:hint="cs"/>
          <w:u w:val="single"/>
          <w:rtl/>
        </w:rPr>
        <w:t>דוד רותם:</w:t>
      </w:r>
    </w:p>
    <w:p w14:paraId="14BDE43F" w14:textId="77777777" w:rsidR="00D21351" w:rsidRPr="00D21351" w:rsidRDefault="00D21351" w:rsidP="00D21351">
      <w:pPr>
        <w:bidi/>
        <w:jc w:val="both"/>
        <w:rPr>
          <w:rFonts w:cs="David" w:hint="cs"/>
          <w:rtl/>
        </w:rPr>
      </w:pPr>
    </w:p>
    <w:p w14:paraId="53EA0DA4" w14:textId="77777777" w:rsidR="00D21351" w:rsidRPr="00D21351" w:rsidRDefault="00D21351" w:rsidP="00D21351">
      <w:pPr>
        <w:bidi/>
        <w:jc w:val="both"/>
        <w:rPr>
          <w:rFonts w:cs="David" w:hint="cs"/>
          <w:rtl/>
        </w:rPr>
      </w:pPr>
      <w:r w:rsidRPr="00D21351">
        <w:rPr>
          <w:rFonts w:cs="David" w:hint="cs"/>
          <w:rtl/>
        </w:rPr>
        <w:tab/>
        <w:t xml:space="preserve"> אני מציע רבע שעה.</w:t>
      </w:r>
    </w:p>
    <w:p w14:paraId="551A34BA" w14:textId="77777777" w:rsidR="00D21351" w:rsidRPr="00D21351" w:rsidRDefault="00D21351" w:rsidP="00D21351">
      <w:pPr>
        <w:bidi/>
        <w:jc w:val="both"/>
        <w:rPr>
          <w:rFonts w:cs="David" w:hint="cs"/>
          <w:rtl/>
        </w:rPr>
      </w:pPr>
    </w:p>
    <w:p w14:paraId="6965AFD7" w14:textId="77777777" w:rsidR="00D21351" w:rsidRPr="00D21351" w:rsidRDefault="00D21351" w:rsidP="00D21351">
      <w:pPr>
        <w:bidi/>
        <w:jc w:val="both"/>
        <w:rPr>
          <w:rFonts w:cs="David" w:hint="cs"/>
          <w:rtl/>
        </w:rPr>
      </w:pPr>
      <w:r w:rsidRPr="00D21351">
        <w:rPr>
          <w:rFonts w:cs="David" w:hint="cs"/>
          <w:u w:val="single"/>
          <w:rtl/>
        </w:rPr>
        <w:t>היו"ר דוד טל:</w:t>
      </w:r>
    </w:p>
    <w:p w14:paraId="7D17B700" w14:textId="77777777" w:rsidR="00D21351" w:rsidRPr="00D21351" w:rsidRDefault="00D21351" w:rsidP="00D21351">
      <w:pPr>
        <w:bidi/>
        <w:jc w:val="both"/>
        <w:rPr>
          <w:rFonts w:cs="David" w:hint="cs"/>
          <w:rtl/>
        </w:rPr>
      </w:pPr>
    </w:p>
    <w:p w14:paraId="11D46A6C" w14:textId="77777777" w:rsidR="00D21351" w:rsidRPr="00D21351" w:rsidRDefault="00D21351" w:rsidP="00D21351">
      <w:pPr>
        <w:bidi/>
        <w:jc w:val="both"/>
        <w:rPr>
          <w:rFonts w:cs="David" w:hint="cs"/>
          <w:rtl/>
        </w:rPr>
      </w:pPr>
      <w:r w:rsidRPr="00D21351">
        <w:rPr>
          <w:rFonts w:cs="David" w:hint="cs"/>
          <w:rtl/>
        </w:rPr>
        <w:tab/>
        <w:t xml:space="preserve">מי בעד שלוש דקות, כהצעתו של יעקב </w:t>
      </w:r>
      <w:proofErr w:type="spellStart"/>
      <w:r w:rsidRPr="00D21351">
        <w:rPr>
          <w:rFonts w:cs="David" w:hint="cs"/>
          <w:rtl/>
        </w:rPr>
        <w:t>מרגי</w:t>
      </w:r>
      <w:proofErr w:type="spellEnd"/>
      <w:r w:rsidRPr="00D21351">
        <w:rPr>
          <w:rFonts w:cs="David" w:hint="cs"/>
          <w:rtl/>
        </w:rPr>
        <w:t>? תודה.  מי נגד? תודה. מי נמנע? תודה.</w:t>
      </w:r>
    </w:p>
    <w:p w14:paraId="1D03689C" w14:textId="77777777" w:rsidR="00D21351" w:rsidRPr="00D21351" w:rsidRDefault="00D21351" w:rsidP="00D21351">
      <w:pPr>
        <w:bidi/>
        <w:jc w:val="both"/>
        <w:rPr>
          <w:rFonts w:cs="David" w:hint="cs"/>
          <w:rtl/>
        </w:rPr>
      </w:pPr>
    </w:p>
    <w:p w14:paraId="26D0E511" w14:textId="77777777" w:rsidR="00D21351" w:rsidRPr="00D21351" w:rsidRDefault="00D21351" w:rsidP="00D21351">
      <w:pPr>
        <w:bidi/>
        <w:jc w:val="both"/>
        <w:rPr>
          <w:rFonts w:cs="David" w:hint="cs"/>
          <w:rtl/>
        </w:rPr>
      </w:pPr>
    </w:p>
    <w:p w14:paraId="36F08016" w14:textId="77777777" w:rsidR="00D21351" w:rsidRPr="00D21351" w:rsidRDefault="00D21351" w:rsidP="00D21351">
      <w:pPr>
        <w:bidi/>
        <w:jc w:val="both"/>
        <w:rPr>
          <w:rFonts w:cs="David" w:hint="cs"/>
          <w:b/>
          <w:bCs/>
          <w:rtl/>
        </w:rPr>
      </w:pPr>
      <w:r w:rsidRPr="00D21351">
        <w:rPr>
          <w:rFonts w:cs="David" w:hint="cs"/>
          <w:b/>
          <w:bCs/>
          <w:rtl/>
        </w:rPr>
        <w:t>הצבעה</w:t>
      </w:r>
    </w:p>
    <w:p w14:paraId="436EADB3" w14:textId="77777777" w:rsidR="00D21351" w:rsidRPr="00D21351" w:rsidRDefault="00D21351" w:rsidP="00D21351">
      <w:pPr>
        <w:bidi/>
        <w:jc w:val="both"/>
        <w:rPr>
          <w:rFonts w:cs="David" w:hint="cs"/>
          <w:b/>
          <w:bCs/>
          <w:rtl/>
        </w:rPr>
      </w:pPr>
    </w:p>
    <w:p w14:paraId="080A807A" w14:textId="77777777" w:rsidR="00D21351" w:rsidRPr="00D21351" w:rsidRDefault="00D21351" w:rsidP="00D21351">
      <w:pPr>
        <w:bidi/>
        <w:jc w:val="both"/>
        <w:rPr>
          <w:rFonts w:cs="David" w:hint="cs"/>
          <w:rtl/>
        </w:rPr>
      </w:pPr>
      <w:r w:rsidRPr="00D21351">
        <w:rPr>
          <w:rFonts w:cs="David" w:hint="cs"/>
          <w:rtl/>
        </w:rPr>
        <w:t xml:space="preserve">בעד </w:t>
      </w:r>
      <w:r w:rsidRPr="00D21351">
        <w:rPr>
          <w:rFonts w:cs="David"/>
          <w:rtl/>
        </w:rPr>
        <w:t>–</w:t>
      </w:r>
      <w:r w:rsidRPr="00D21351">
        <w:rPr>
          <w:rFonts w:cs="David" w:hint="cs"/>
          <w:rtl/>
        </w:rPr>
        <w:t xml:space="preserve"> פה אחד</w:t>
      </w:r>
    </w:p>
    <w:p w14:paraId="15EF70A2" w14:textId="77777777" w:rsidR="00D21351" w:rsidRPr="00D21351" w:rsidRDefault="00D21351" w:rsidP="00D21351">
      <w:pPr>
        <w:bidi/>
        <w:jc w:val="both"/>
        <w:rPr>
          <w:rFonts w:cs="David" w:hint="cs"/>
          <w:rtl/>
        </w:rPr>
      </w:pPr>
      <w:r w:rsidRPr="00D21351">
        <w:rPr>
          <w:rFonts w:cs="David" w:hint="cs"/>
          <w:rtl/>
        </w:rPr>
        <w:t>אושרה מסגרת לדיון של שלוש דקות.</w:t>
      </w:r>
    </w:p>
    <w:p w14:paraId="1DC0C60E" w14:textId="77777777" w:rsidR="00D21351" w:rsidRPr="00D21351" w:rsidRDefault="00D21351" w:rsidP="00D21351">
      <w:pPr>
        <w:bidi/>
        <w:jc w:val="both"/>
        <w:rPr>
          <w:rFonts w:cs="David" w:hint="cs"/>
          <w:rtl/>
        </w:rPr>
      </w:pPr>
    </w:p>
    <w:p w14:paraId="077ABA57" w14:textId="77777777" w:rsidR="00D21351" w:rsidRPr="00D21351" w:rsidRDefault="00D21351" w:rsidP="00D21351">
      <w:pPr>
        <w:bidi/>
        <w:jc w:val="both"/>
        <w:rPr>
          <w:rFonts w:cs="David" w:hint="cs"/>
          <w:rtl/>
        </w:rPr>
      </w:pPr>
      <w:r w:rsidRPr="00D21351">
        <w:rPr>
          <w:rFonts w:cs="David" w:hint="cs"/>
          <w:u w:val="single"/>
          <w:rtl/>
        </w:rPr>
        <w:t>היו"ר דוד טל:</w:t>
      </w:r>
    </w:p>
    <w:p w14:paraId="0A4B5860" w14:textId="77777777" w:rsidR="00D21351" w:rsidRPr="00D21351" w:rsidRDefault="00D21351" w:rsidP="00D21351">
      <w:pPr>
        <w:bidi/>
        <w:jc w:val="both"/>
        <w:rPr>
          <w:rFonts w:cs="David" w:hint="cs"/>
          <w:rtl/>
        </w:rPr>
      </w:pPr>
    </w:p>
    <w:p w14:paraId="078A1A45" w14:textId="77777777" w:rsidR="00D21351" w:rsidRPr="00D21351" w:rsidRDefault="00D21351" w:rsidP="00D21351">
      <w:pPr>
        <w:bidi/>
        <w:jc w:val="both"/>
        <w:rPr>
          <w:rFonts w:cs="David" w:hint="cs"/>
          <w:rtl/>
        </w:rPr>
      </w:pPr>
      <w:r w:rsidRPr="00D21351">
        <w:rPr>
          <w:rFonts w:cs="David" w:hint="cs"/>
          <w:rtl/>
        </w:rPr>
        <w:tab/>
        <w:t>אשר על כן, המסגרת אושרה.</w:t>
      </w:r>
    </w:p>
    <w:p w14:paraId="581E6FCE" w14:textId="77777777" w:rsidR="00D21351" w:rsidRPr="00D21351" w:rsidRDefault="00D21351" w:rsidP="00D21351">
      <w:pPr>
        <w:numPr>
          <w:ilvl w:val="0"/>
          <w:numId w:val="2"/>
        </w:numPr>
        <w:overflowPunct w:val="0"/>
        <w:autoSpaceDE w:val="0"/>
        <w:autoSpaceDN w:val="0"/>
        <w:bidi/>
        <w:adjustRightInd w:val="0"/>
        <w:jc w:val="both"/>
        <w:textAlignment w:val="baseline"/>
        <w:rPr>
          <w:rFonts w:cs="David" w:hint="cs"/>
          <w:b/>
          <w:bCs/>
          <w:u w:val="single"/>
          <w:rtl/>
        </w:rPr>
      </w:pPr>
      <w:r w:rsidRPr="00D21351">
        <w:rPr>
          <w:rFonts w:cs="David"/>
          <w:rtl/>
        </w:rPr>
        <w:br w:type="page"/>
      </w:r>
      <w:r w:rsidRPr="00D21351">
        <w:rPr>
          <w:rFonts w:cs="David" w:hint="cs"/>
          <w:b/>
          <w:bCs/>
          <w:rtl/>
        </w:rPr>
        <w:lastRenderedPageBreak/>
        <w:t xml:space="preserve">הצעת חוק-יסוד: הכנסת (תיקון </w:t>
      </w:r>
      <w:r w:rsidRPr="00D21351">
        <w:rPr>
          <w:rFonts w:cs="David"/>
          <w:b/>
          <w:bCs/>
          <w:rtl/>
        </w:rPr>
        <w:t>–</w:t>
      </w:r>
      <w:r w:rsidRPr="00D21351">
        <w:rPr>
          <w:rFonts w:cs="David" w:hint="cs"/>
          <w:b/>
          <w:bCs/>
          <w:rtl/>
        </w:rPr>
        <w:t xml:space="preserve"> שלילת מועמדות מאדם שביקר במדינת אויב ללא </w:t>
      </w:r>
      <w:r w:rsidRPr="00D21351">
        <w:rPr>
          <w:rFonts w:cs="David" w:hint="cs"/>
          <w:b/>
          <w:bCs/>
          <w:u w:val="single"/>
          <w:rtl/>
        </w:rPr>
        <w:t xml:space="preserve">היתר), הצעות חברי הכנסת זבולון </w:t>
      </w:r>
      <w:proofErr w:type="spellStart"/>
      <w:r w:rsidRPr="00D21351">
        <w:rPr>
          <w:rFonts w:cs="David" w:hint="cs"/>
          <w:b/>
          <w:bCs/>
          <w:u w:val="single"/>
          <w:rtl/>
        </w:rPr>
        <w:t>אורלב</w:t>
      </w:r>
      <w:proofErr w:type="spellEnd"/>
      <w:r w:rsidRPr="00D21351">
        <w:rPr>
          <w:rFonts w:cs="David" w:hint="cs"/>
          <w:b/>
          <w:bCs/>
          <w:u w:val="single"/>
          <w:rtl/>
        </w:rPr>
        <w:t xml:space="preserve"> (פ/2506/17) </w:t>
      </w:r>
      <w:proofErr w:type="spellStart"/>
      <w:r w:rsidRPr="00D21351">
        <w:rPr>
          <w:rFonts w:cs="David" w:hint="cs"/>
          <w:b/>
          <w:bCs/>
          <w:u w:val="single"/>
          <w:rtl/>
        </w:rPr>
        <w:t>ואסתרינה</w:t>
      </w:r>
      <w:proofErr w:type="spellEnd"/>
      <w:r w:rsidRPr="00D21351">
        <w:rPr>
          <w:rFonts w:cs="David" w:hint="cs"/>
          <w:b/>
          <w:bCs/>
          <w:u w:val="single"/>
          <w:rtl/>
        </w:rPr>
        <w:t xml:space="preserve"> </w:t>
      </w:r>
      <w:proofErr w:type="spellStart"/>
      <w:r w:rsidRPr="00D21351">
        <w:rPr>
          <w:rFonts w:cs="David" w:hint="cs"/>
          <w:b/>
          <w:bCs/>
          <w:u w:val="single"/>
          <w:rtl/>
        </w:rPr>
        <w:t>טרטמן</w:t>
      </w:r>
      <w:proofErr w:type="spellEnd"/>
      <w:r w:rsidRPr="00D21351">
        <w:rPr>
          <w:rFonts w:cs="David" w:hint="cs"/>
          <w:b/>
          <w:bCs/>
          <w:u w:val="single"/>
          <w:rtl/>
        </w:rPr>
        <w:t xml:space="preserve"> (פ/2813/17)</w:t>
      </w:r>
    </w:p>
    <w:p w14:paraId="22B40828" w14:textId="77777777" w:rsidR="00D21351" w:rsidRPr="00D21351" w:rsidRDefault="00D21351" w:rsidP="00D21351">
      <w:pPr>
        <w:bidi/>
        <w:jc w:val="both"/>
        <w:rPr>
          <w:rFonts w:cs="David" w:hint="cs"/>
          <w:rtl/>
        </w:rPr>
      </w:pPr>
    </w:p>
    <w:p w14:paraId="6FA9A398" w14:textId="77777777" w:rsidR="00D21351" w:rsidRPr="00D21351" w:rsidRDefault="00D21351" w:rsidP="00D21351">
      <w:pPr>
        <w:bidi/>
        <w:jc w:val="both"/>
        <w:rPr>
          <w:rFonts w:cs="David" w:hint="cs"/>
          <w:rtl/>
        </w:rPr>
      </w:pPr>
      <w:r w:rsidRPr="00D21351">
        <w:rPr>
          <w:rFonts w:cs="David" w:hint="cs"/>
          <w:u w:val="single"/>
          <w:rtl/>
        </w:rPr>
        <w:t>היו"ר דוד טל:</w:t>
      </w:r>
    </w:p>
    <w:p w14:paraId="59F5FFD8" w14:textId="77777777" w:rsidR="00D21351" w:rsidRPr="00D21351" w:rsidRDefault="00D21351" w:rsidP="00D21351">
      <w:pPr>
        <w:bidi/>
        <w:jc w:val="both"/>
        <w:rPr>
          <w:rFonts w:cs="David" w:hint="cs"/>
          <w:rtl/>
        </w:rPr>
      </w:pPr>
    </w:p>
    <w:p w14:paraId="4D64E499" w14:textId="77777777" w:rsidR="00D21351" w:rsidRPr="00D21351" w:rsidRDefault="00D21351" w:rsidP="00D21351">
      <w:pPr>
        <w:bidi/>
        <w:jc w:val="both"/>
        <w:rPr>
          <w:rFonts w:cs="David" w:hint="cs"/>
          <w:rtl/>
        </w:rPr>
      </w:pPr>
      <w:r w:rsidRPr="00D21351">
        <w:rPr>
          <w:rFonts w:cs="David" w:hint="cs"/>
          <w:rtl/>
        </w:rPr>
        <w:tab/>
        <w:t xml:space="preserve">רבותי חברי הכנסת, אנחנו עוברים להצעת חוק של חבר הכנסת זבולון </w:t>
      </w:r>
      <w:proofErr w:type="spellStart"/>
      <w:r w:rsidRPr="00D21351">
        <w:rPr>
          <w:rFonts w:cs="David" w:hint="cs"/>
          <w:rtl/>
        </w:rPr>
        <w:t>אורלב</w:t>
      </w:r>
      <w:proofErr w:type="spellEnd"/>
      <w:r w:rsidRPr="00D21351">
        <w:rPr>
          <w:rFonts w:cs="David" w:hint="cs"/>
          <w:rtl/>
        </w:rPr>
        <w:t xml:space="preserve">, חברת הכנסת </w:t>
      </w: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xml:space="preserve"> וחברי כנסת נוספים. חבר הכנסת זבולון </w:t>
      </w:r>
      <w:proofErr w:type="spellStart"/>
      <w:r w:rsidRPr="00D21351">
        <w:rPr>
          <w:rFonts w:cs="David" w:hint="cs"/>
          <w:rtl/>
        </w:rPr>
        <w:t>אורלב</w:t>
      </w:r>
      <w:proofErr w:type="spellEnd"/>
      <w:r w:rsidRPr="00D21351">
        <w:rPr>
          <w:rFonts w:cs="David" w:hint="cs"/>
          <w:rtl/>
        </w:rPr>
        <w:t xml:space="preserve"> נמצא. תציג את הצעת החוק בבקשה.</w:t>
      </w:r>
    </w:p>
    <w:p w14:paraId="32A2A756" w14:textId="77777777" w:rsidR="00D21351" w:rsidRPr="00D21351" w:rsidRDefault="00D21351" w:rsidP="00D21351">
      <w:pPr>
        <w:bidi/>
        <w:jc w:val="both"/>
        <w:rPr>
          <w:rFonts w:cs="David" w:hint="cs"/>
          <w:rtl/>
        </w:rPr>
      </w:pPr>
    </w:p>
    <w:p w14:paraId="24FA5B58"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38F154A" w14:textId="77777777" w:rsidR="00D21351" w:rsidRPr="00D21351" w:rsidRDefault="00D21351" w:rsidP="00D21351">
      <w:pPr>
        <w:bidi/>
        <w:jc w:val="both"/>
        <w:rPr>
          <w:rFonts w:cs="David" w:hint="cs"/>
          <w:rtl/>
        </w:rPr>
      </w:pPr>
    </w:p>
    <w:p w14:paraId="133074F4" w14:textId="77777777" w:rsidR="00D21351" w:rsidRPr="00D21351" w:rsidRDefault="00D21351" w:rsidP="00D21351">
      <w:pPr>
        <w:bidi/>
        <w:jc w:val="both"/>
        <w:textAlignment w:val="top"/>
        <w:rPr>
          <w:rFonts w:cs="David" w:hint="cs"/>
          <w:rtl/>
        </w:rPr>
      </w:pPr>
      <w:r w:rsidRPr="00D21351">
        <w:rPr>
          <w:rFonts w:cs="David" w:hint="cs"/>
          <w:rtl/>
        </w:rPr>
        <w:tab/>
        <w:t xml:space="preserve"> תודה רבה. סעיף 7(א) בחוק-יסוד: הכנסת קובע מגבלות באשר להגשת מועמדות לכנסת, הן של רשימה והן של אדם כיחיד. בין היתר הוא קובע שמי ששולל את מדינת ישראל כמדינה יהודית ודמוקרטית, רשימה שתומכת או מועמד שתומך בשלילת קיומה של מדינת ישראל כמדינה יהודית ודמוקרטית, לא יכולים להיות מועמדים לכנסת; הסתה לגזענות, כלומר, רשימה או מועמד שתומכים בגזענות. הכוונה ב"תומך", החוק אומר: "</w:t>
      </w:r>
      <w:r w:rsidRPr="00D21351">
        <w:rPr>
          <w:rFonts w:ascii="Arial" w:hAnsi="Arial" w:cs="David"/>
          <w:rtl/>
        </w:rPr>
        <w:t>אם יש במטרותיה או במעשיה של הרשימה או במעשיו של האדם, לפי הענ</w:t>
      </w:r>
      <w:r w:rsidRPr="00D21351">
        <w:rPr>
          <w:rFonts w:ascii="Arial" w:hAnsi="Arial" w:cs="David" w:hint="cs"/>
          <w:rtl/>
        </w:rPr>
        <w:t>י</w:t>
      </w:r>
      <w:r w:rsidRPr="00D21351">
        <w:rPr>
          <w:rFonts w:ascii="Arial" w:hAnsi="Arial" w:cs="David"/>
          <w:rtl/>
        </w:rPr>
        <w:t>ין, במפורש או במשתמע</w:t>
      </w:r>
      <w:r w:rsidRPr="00D21351">
        <w:rPr>
          <w:rFonts w:ascii="Arial" w:hAnsi="Arial" w:cs="David" w:hint="cs"/>
          <w:rtl/>
        </w:rPr>
        <w:t xml:space="preserve">". הדבר השלישי, שקשור לענייננו </w:t>
      </w:r>
      <w:r w:rsidRPr="00D21351">
        <w:rPr>
          <w:rFonts w:ascii="Arial" w:hAnsi="Arial" w:cs="David"/>
          <w:rtl/>
        </w:rPr>
        <w:t>–</w:t>
      </w:r>
      <w:r w:rsidRPr="00D21351">
        <w:rPr>
          <w:rFonts w:ascii="Arial" w:hAnsi="Arial" w:cs="David" w:hint="cs"/>
          <w:rtl/>
        </w:rPr>
        <w:t xml:space="preserve"> רשימה או אדם </w:t>
      </w:r>
      <w:r w:rsidRPr="00D21351">
        <w:rPr>
          <w:rFonts w:cs="David" w:hint="cs"/>
          <w:rtl/>
        </w:rPr>
        <w:t xml:space="preserve">שתומכים במאבק מזוין של מדינת אויב או של ארגון טרור נגד מדינת ישראל. </w:t>
      </w:r>
    </w:p>
    <w:p w14:paraId="4503698A" w14:textId="77777777" w:rsidR="00D21351" w:rsidRPr="00D21351" w:rsidRDefault="00D21351" w:rsidP="00D21351">
      <w:pPr>
        <w:bidi/>
        <w:jc w:val="both"/>
        <w:rPr>
          <w:rFonts w:cs="David" w:hint="cs"/>
          <w:rtl/>
        </w:rPr>
      </w:pPr>
    </w:p>
    <w:p w14:paraId="2EF4B61D" w14:textId="77777777" w:rsidR="00D21351" w:rsidRPr="00D21351" w:rsidRDefault="00D21351" w:rsidP="00D21351">
      <w:pPr>
        <w:bidi/>
        <w:jc w:val="both"/>
        <w:rPr>
          <w:rFonts w:cs="David" w:hint="cs"/>
          <w:rtl/>
        </w:rPr>
      </w:pPr>
      <w:r w:rsidRPr="00D21351">
        <w:rPr>
          <w:rFonts w:cs="David" w:hint="cs"/>
          <w:rtl/>
        </w:rPr>
        <w:tab/>
        <w:t xml:space="preserve">הצעת החוק שלנו כאמור קיבלה את אישור הכנסת בקריאה הטרומית. הצעתי היא שבפסקה (3), "תמיכה במאבק מזוין, של מדינת אויב או של ארגון טרור, נגד מדינת ישראל" תתווסף פסקה האומרת ש"לעניין סעיף זה יראו ביקור ללא היתר במדינת אויב כתמיכה במאבק מזוין כנגד מדינת ישראל". </w:t>
      </w:r>
    </w:p>
    <w:p w14:paraId="7CFB4E59" w14:textId="77777777" w:rsidR="00D21351" w:rsidRPr="00D21351" w:rsidRDefault="00D21351" w:rsidP="00D21351">
      <w:pPr>
        <w:bidi/>
        <w:jc w:val="both"/>
        <w:rPr>
          <w:rFonts w:cs="David" w:hint="cs"/>
          <w:rtl/>
        </w:rPr>
      </w:pPr>
    </w:p>
    <w:p w14:paraId="4FF9A80A" w14:textId="77777777" w:rsidR="00D21351" w:rsidRPr="00D21351" w:rsidRDefault="00D21351" w:rsidP="00D21351">
      <w:pPr>
        <w:bidi/>
        <w:jc w:val="both"/>
        <w:rPr>
          <w:rFonts w:cs="David" w:hint="cs"/>
          <w:rtl/>
        </w:rPr>
      </w:pPr>
      <w:r w:rsidRPr="00D21351">
        <w:rPr>
          <w:rFonts w:cs="David" w:hint="cs"/>
          <w:rtl/>
        </w:rPr>
        <w:tab/>
        <w:t>הרציונל של ההצעה פשוט מאוד. סעיף 5 לתקנות שעת חירום שאוסר יציאת אזרח ישראל למדינת אויב ללא היתר בא מכיוון שביקור כזה חושף את המדינה לשני סיכונים: סיכון אחד הוא סיכון ביטחוני של יצירת מגע עם אויב ואפשרות- - -</w:t>
      </w:r>
    </w:p>
    <w:p w14:paraId="37B05D47" w14:textId="77777777" w:rsidR="00D21351" w:rsidRPr="00D21351" w:rsidRDefault="00D21351" w:rsidP="00D21351">
      <w:pPr>
        <w:bidi/>
        <w:jc w:val="both"/>
        <w:rPr>
          <w:rFonts w:cs="David" w:hint="cs"/>
          <w:rtl/>
        </w:rPr>
      </w:pPr>
      <w:r w:rsidRPr="00D21351">
        <w:rPr>
          <w:rFonts w:cs="David" w:hint="cs"/>
          <w:rtl/>
        </w:rPr>
        <w:t xml:space="preserve"> </w:t>
      </w:r>
    </w:p>
    <w:p w14:paraId="03F737E0" w14:textId="77777777" w:rsidR="00D21351" w:rsidRPr="00D21351" w:rsidRDefault="00D21351" w:rsidP="00D21351">
      <w:pPr>
        <w:bidi/>
        <w:jc w:val="both"/>
        <w:rPr>
          <w:rFonts w:cs="David" w:hint="cs"/>
          <w:rtl/>
        </w:rPr>
      </w:pPr>
      <w:r w:rsidRPr="00D21351">
        <w:rPr>
          <w:rFonts w:cs="David" w:hint="cs"/>
          <w:u w:val="single"/>
          <w:rtl/>
        </w:rPr>
        <w:t>היו"ר דוד טל:</w:t>
      </w:r>
    </w:p>
    <w:p w14:paraId="3E274000" w14:textId="77777777" w:rsidR="00D21351" w:rsidRPr="00D21351" w:rsidRDefault="00D21351" w:rsidP="00D21351">
      <w:pPr>
        <w:bidi/>
        <w:jc w:val="both"/>
        <w:rPr>
          <w:rFonts w:cs="David" w:hint="cs"/>
          <w:rtl/>
        </w:rPr>
      </w:pPr>
    </w:p>
    <w:p w14:paraId="02CF1F9D" w14:textId="77777777" w:rsidR="00D21351" w:rsidRPr="00D21351" w:rsidRDefault="00D21351" w:rsidP="00D21351">
      <w:pPr>
        <w:bidi/>
        <w:jc w:val="both"/>
        <w:rPr>
          <w:rFonts w:cs="David" w:hint="cs"/>
          <w:rtl/>
        </w:rPr>
      </w:pPr>
      <w:r w:rsidRPr="00D21351">
        <w:rPr>
          <w:rFonts w:cs="David" w:hint="cs"/>
          <w:rtl/>
        </w:rPr>
        <w:tab/>
        <w:t>אדוני, בהצעת החוק אתה כותב: ביקור בארץ אויב. הוא יכול לבקר ולא לפגוש אף לא אחד, ואתה אומר שדי בזה.</w:t>
      </w:r>
    </w:p>
    <w:p w14:paraId="5EFC74D1" w14:textId="77777777" w:rsidR="00D21351" w:rsidRPr="00D21351" w:rsidRDefault="00D21351" w:rsidP="00D21351">
      <w:pPr>
        <w:bidi/>
        <w:jc w:val="both"/>
        <w:rPr>
          <w:rFonts w:cs="David" w:hint="cs"/>
          <w:rtl/>
        </w:rPr>
      </w:pPr>
    </w:p>
    <w:p w14:paraId="161A6B4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0E91EB6B" w14:textId="77777777" w:rsidR="00D21351" w:rsidRPr="00D21351" w:rsidRDefault="00D21351" w:rsidP="00D21351">
      <w:pPr>
        <w:bidi/>
        <w:jc w:val="both"/>
        <w:rPr>
          <w:rFonts w:cs="David" w:hint="cs"/>
          <w:rtl/>
        </w:rPr>
      </w:pPr>
    </w:p>
    <w:p w14:paraId="0F0127F0" w14:textId="77777777" w:rsidR="00D21351" w:rsidRPr="00D21351" w:rsidRDefault="00D21351" w:rsidP="00D21351">
      <w:pPr>
        <w:bidi/>
        <w:jc w:val="both"/>
        <w:rPr>
          <w:rFonts w:cs="David" w:hint="cs"/>
          <w:rtl/>
        </w:rPr>
      </w:pPr>
      <w:r w:rsidRPr="00D21351">
        <w:rPr>
          <w:rFonts w:cs="David" w:hint="cs"/>
          <w:rtl/>
        </w:rPr>
        <w:tab/>
        <w:t xml:space="preserve"> נכון. זו הצעת החוק. הצעת החוק אוסרת יציאה לארץ אויב.</w:t>
      </w:r>
    </w:p>
    <w:p w14:paraId="3A65E147" w14:textId="77777777" w:rsidR="00D21351" w:rsidRPr="00D21351" w:rsidRDefault="00D21351" w:rsidP="00D21351">
      <w:pPr>
        <w:bidi/>
        <w:jc w:val="both"/>
        <w:rPr>
          <w:rFonts w:cs="David" w:hint="cs"/>
          <w:rtl/>
        </w:rPr>
      </w:pPr>
    </w:p>
    <w:p w14:paraId="71803862" w14:textId="77777777" w:rsidR="00D21351" w:rsidRPr="00D21351" w:rsidRDefault="00D21351" w:rsidP="00D21351">
      <w:pPr>
        <w:bidi/>
        <w:jc w:val="both"/>
        <w:rPr>
          <w:rFonts w:cs="David" w:hint="cs"/>
          <w:rtl/>
        </w:rPr>
      </w:pPr>
      <w:r w:rsidRPr="00D21351">
        <w:rPr>
          <w:rFonts w:cs="David" w:hint="cs"/>
          <w:u w:val="single"/>
          <w:rtl/>
        </w:rPr>
        <w:t>היו"ר דוד טל:</w:t>
      </w:r>
    </w:p>
    <w:p w14:paraId="5EFFEE67" w14:textId="77777777" w:rsidR="00D21351" w:rsidRPr="00D21351" w:rsidRDefault="00D21351" w:rsidP="00D21351">
      <w:pPr>
        <w:bidi/>
        <w:jc w:val="both"/>
        <w:rPr>
          <w:rFonts w:cs="David" w:hint="cs"/>
          <w:rtl/>
        </w:rPr>
      </w:pPr>
    </w:p>
    <w:p w14:paraId="1B69C75A" w14:textId="77777777" w:rsidR="00D21351" w:rsidRPr="00D21351" w:rsidRDefault="00D21351" w:rsidP="00D21351">
      <w:pPr>
        <w:bidi/>
        <w:jc w:val="both"/>
        <w:rPr>
          <w:rFonts w:cs="David" w:hint="cs"/>
          <w:rtl/>
        </w:rPr>
      </w:pPr>
      <w:r w:rsidRPr="00D21351">
        <w:rPr>
          <w:rFonts w:cs="David" w:hint="cs"/>
          <w:rtl/>
        </w:rPr>
        <w:tab/>
        <w:t xml:space="preserve"> בחוק הפלילי יש הוראה שאוסרת לבקר במדינת אויב ללא היתר. </w:t>
      </w:r>
    </w:p>
    <w:p w14:paraId="44118AAE" w14:textId="77777777" w:rsidR="00D21351" w:rsidRPr="00D21351" w:rsidRDefault="00D21351" w:rsidP="00D21351">
      <w:pPr>
        <w:bidi/>
        <w:jc w:val="both"/>
        <w:rPr>
          <w:rFonts w:cs="David" w:hint="cs"/>
          <w:rtl/>
        </w:rPr>
      </w:pPr>
    </w:p>
    <w:p w14:paraId="70021DE2"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C415DCA" w14:textId="77777777" w:rsidR="00D21351" w:rsidRPr="00D21351" w:rsidRDefault="00D21351" w:rsidP="00D21351">
      <w:pPr>
        <w:bidi/>
        <w:jc w:val="both"/>
        <w:rPr>
          <w:rFonts w:cs="David" w:hint="cs"/>
          <w:rtl/>
        </w:rPr>
      </w:pPr>
    </w:p>
    <w:p w14:paraId="12B7DD6F" w14:textId="77777777" w:rsidR="00D21351" w:rsidRPr="00D21351" w:rsidRDefault="00D21351" w:rsidP="00D21351">
      <w:pPr>
        <w:bidi/>
        <w:jc w:val="both"/>
        <w:rPr>
          <w:rFonts w:cs="David" w:hint="cs"/>
          <w:rtl/>
        </w:rPr>
      </w:pPr>
      <w:r w:rsidRPr="00D21351">
        <w:rPr>
          <w:rFonts w:cs="David" w:hint="cs"/>
          <w:rtl/>
        </w:rPr>
        <w:tab/>
        <w:t xml:space="preserve"> מעבר לסנקציה הפלילית אנחנו רוצים להוסיף סנקציה נוספת.</w:t>
      </w:r>
    </w:p>
    <w:p w14:paraId="32B6B701" w14:textId="77777777" w:rsidR="00D21351" w:rsidRPr="00D21351" w:rsidRDefault="00D21351" w:rsidP="00D21351">
      <w:pPr>
        <w:bidi/>
        <w:jc w:val="both"/>
        <w:rPr>
          <w:rFonts w:cs="David" w:hint="cs"/>
          <w:rtl/>
        </w:rPr>
      </w:pPr>
    </w:p>
    <w:p w14:paraId="26976660" w14:textId="77777777" w:rsidR="00D21351" w:rsidRPr="00D21351" w:rsidRDefault="00D21351" w:rsidP="00D21351">
      <w:pPr>
        <w:bidi/>
        <w:jc w:val="both"/>
        <w:rPr>
          <w:rFonts w:cs="David" w:hint="cs"/>
          <w:rtl/>
        </w:rPr>
      </w:pPr>
      <w:r w:rsidRPr="00D21351">
        <w:rPr>
          <w:rFonts w:cs="David" w:hint="cs"/>
          <w:u w:val="single"/>
          <w:rtl/>
        </w:rPr>
        <w:t>היו"ר דוד טל:</w:t>
      </w:r>
    </w:p>
    <w:p w14:paraId="193F2F85" w14:textId="77777777" w:rsidR="00D21351" w:rsidRPr="00D21351" w:rsidRDefault="00D21351" w:rsidP="00D21351">
      <w:pPr>
        <w:bidi/>
        <w:jc w:val="both"/>
        <w:rPr>
          <w:rFonts w:cs="David" w:hint="cs"/>
          <w:rtl/>
        </w:rPr>
      </w:pPr>
    </w:p>
    <w:p w14:paraId="280EAF19" w14:textId="77777777" w:rsidR="00D21351" w:rsidRPr="00D21351" w:rsidRDefault="00D21351" w:rsidP="00D21351">
      <w:pPr>
        <w:bidi/>
        <w:jc w:val="both"/>
        <w:rPr>
          <w:rFonts w:cs="David" w:hint="cs"/>
          <w:rtl/>
        </w:rPr>
      </w:pPr>
      <w:r w:rsidRPr="00D21351">
        <w:rPr>
          <w:rFonts w:cs="David" w:hint="cs"/>
          <w:rtl/>
        </w:rPr>
        <w:tab/>
        <w:t>למה לא די בזה? ממילא אם הוא עובר עבירה פלילית, זה כשלעצמו יכול לפסול אותו.</w:t>
      </w:r>
    </w:p>
    <w:p w14:paraId="56602B3F" w14:textId="77777777" w:rsidR="00D21351" w:rsidRPr="00D21351" w:rsidRDefault="00D21351" w:rsidP="00D21351">
      <w:pPr>
        <w:bidi/>
        <w:jc w:val="both"/>
        <w:rPr>
          <w:rFonts w:cs="David" w:hint="cs"/>
          <w:rtl/>
        </w:rPr>
      </w:pPr>
    </w:p>
    <w:p w14:paraId="4267EF92"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85E8C28" w14:textId="77777777" w:rsidR="00D21351" w:rsidRPr="00D21351" w:rsidRDefault="00D21351" w:rsidP="00D21351">
      <w:pPr>
        <w:bidi/>
        <w:jc w:val="both"/>
        <w:rPr>
          <w:rFonts w:cs="David" w:hint="cs"/>
          <w:rtl/>
        </w:rPr>
      </w:pPr>
    </w:p>
    <w:p w14:paraId="4E33A562" w14:textId="77777777" w:rsidR="00D21351" w:rsidRPr="00D21351" w:rsidRDefault="00D21351" w:rsidP="00D21351">
      <w:pPr>
        <w:bidi/>
        <w:jc w:val="both"/>
        <w:rPr>
          <w:rFonts w:cs="David" w:hint="cs"/>
          <w:rtl/>
        </w:rPr>
      </w:pPr>
      <w:r w:rsidRPr="00D21351">
        <w:rPr>
          <w:rFonts w:cs="David" w:hint="cs"/>
          <w:rtl/>
        </w:rPr>
        <w:tab/>
        <w:t xml:space="preserve">זו שאלה מצוינת. השאלה הזאת נשאלה כשהוסיפו לחוק את ההסתה לגזענות. על-פי אותו רציונל אתה יכול לומר שהסתה לגזענות, גם היא אסורה על-פי החוק הפלילי, אבל רצינו שהכנסת תהיה נקייה לחלוטין מכל הנגיפים המידבקים ומכל הווירוסים הטורפים. חשבו שהכנסת צריכה להיות נקייה וטהורה ממי ששולל את קיומה של מדינת ישראל כמדינה יהודית ודמוקרטית, ממי שמסית לגזענות וממי שתומך במאבק מזוין, של מדינת אויב או של ארגון טרור, כנגד מדינת ישראל. </w:t>
      </w:r>
    </w:p>
    <w:p w14:paraId="2E5C8C0D" w14:textId="77777777" w:rsidR="00D21351" w:rsidRPr="00D21351" w:rsidRDefault="00D21351" w:rsidP="00D21351">
      <w:pPr>
        <w:bidi/>
        <w:jc w:val="both"/>
        <w:rPr>
          <w:rFonts w:cs="David" w:hint="cs"/>
          <w:rtl/>
        </w:rPr>
      </w:pPr>
    </w:p>
    <w:p w14:paraId="2F759455" w14:textId="77777777" w:rsidR="00D21351" w:rsidRPr="00D21351" w:rsidRDefault="00D21351" w:rsidP="00D21351">
      <w:pPr>
        <w:bidi/>
        <w:jc w:val="both"/>
        <w:rPr>
          <w:rFonts w:cs="David" w:hint="cs"/>
          <w:rtl/>
        </w:rPr>
      </w:pPr>
      <w:r w:rsidRPr="00D21351">
        <w:rPr>
          <w:rFonts w:cs="David" w:hint="cs"/>
          <w:rtl/>
        </w:rPr>
        <w:tab/>
        <w:t xml:space="preserve">ביקור של אדם, שלאחר מכן יכול להיות חבר בכנסת, יש לזה משמעות הרבה מעל ומעבר לביקור האישי שלו, או לכך שהוא ימסור הודעות לאויב, או שהוא יהיה חשוף לסחטנות על ידי האויב לאחר מכן למסור ידיעות, או מכיוון שביקור של איש ציבור גם מתפרש כעידוד וגם מתפרש כלגיטימציה, ולאחר מכן גם הציבור שנוהה אחריו, גם הוא יכול לתת לזה לגיטימציה. לכן יש משמעות גדולה מאוד-מאוד לכך שאדם שיהיה מועמד לכנסת, כמו שאנחנו רוצים שהוא יהיה נקי מהסתה לגזענות, גם לא יבקר במדינת אויב, שזה מתפרש כתמיכה במדינת אויב. הכוונה לביקור במדינת אויב ללא היתר. אם יש היתר, זה בסדר גמור. </w:t>
      </w:r>
    </w:p>
    <w:p w14:paraId="4CC850E7" w14:textId="77777777" w:rsidR="00D21351" w:rsidRPr="00D21351" w:rsidRDefault="00D21351" w:rsidP="00D21351">
      <w:pPr>
        <w:bidi/>
        <w:jc w:val="both"/>
        <w:rPr>
          <w:rFonts w:cs="David" w:hint="cs"/>
          <w:rtl/>
        </w:rPr>
      </w:pPr>
    </w:p>
    <w:p w14:paraId="3BD48775" w14:textId="77777777" w:rsidR="00D21351" w:rsidRPr="00D21351" w:rsidRDefault="00D21351" w:rsidP="00D21351">
      <w:pPr>
        <w:bidi/>
        <w:jc w:val="both"/>
        <w:rPr>
          <w:rFonts w:cs="David" w:hint="cs"/>
          <w:rtl/>
        </w:rPr>
      </w:pPr>
      <w:r w:rsidRPr="00D21351">
        <w:rPr>
          <w:rFonts w:cs="David" w:hint="cs"/>
          <w:u w:val="single"/>
          <w:rtl/>
        </w:rPr>
        <w:t>היו"ר דוד טל:</w:t>
      </w:r>
    </w:p>
    <w:p w14:paraId="635D6FAA" w14:textId="77777777" w:rsidR="00D21351" w:rsidRPr="00D21351" w:rsidRDefault="00D21351" w:rsidP="00D21351">
      <w:pPr>
        <w:bidi/>
        <w:jc w:val="both"/>
        <w:rPr>
          <w:rFonts w:cs="David" w:hint="cs"/>
          <w:rtl/>
        </w:rPr>
      </w:pPr>
    </w:p>
    <w:p w14:paraId="1291B6A2" w14:textId="77777777" w:rsidR="00D21351" w:rsidRPr="00D21351" w:rsidRDefault="00D21351" w:rsidP="00D21351">
      <w:pPr>
        <w:bidi/>
        <w:jc w:val="both"/>
        <w:rPr>
          <w:rFonts w:cs="David" w:hint="cs"/>
          <w:rtl/>
        </w:rPr>
      </w:pPr>
      <w:r w:rsidRPr="00D21351">
        <w:rPr>
          <w:rFonts w:cs="David" w:hint="cs"/>
          <w:rtl/>
        </w:rPr>
        <w:tab/>
        <w:t xml:space="preserve">אם יש היתר, זה על-פי החוק, אם אין היתר, אתה אומר שבביקור אתה רואה חוסר נאמנות למדינה. </w:t>
      </w:r>
    </w:p>
    <w:p w14:paraId="7B183193" w14:textId="77777777" w:rsidR="00D21351" w:rsidRPr="00D21351" w:rsidRDefault="00D21351" w:rsidP="00D21351">
      <w:pPr>
        <w:bidi/>
        <w:jc w:val="both"/>
        <w:rPr>
          <w:rFonts w:cs="David" w:hint="cs"/>
          <w:rtl/>
        </w:rPr>
      </w:pPr>
    </w:p>
    <w:p w14:paraId="6A32D49A"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B13100E" w14:textId="77777777" w:rsidR="00D21351" w:rsidRPr="00D21351" w:rsidRDefault="00D21351" w:rsidP="00D21351">
      <w:pPr>
        <w:bidi/>
        <w:jc w:val="both"/>
        <w:rPr>
          <w:rFonts w:cs="David" w:hint="cs"/>
          <w:rtl/>
        </w:rPr>
      </w:pPr>
    </w:p>
    <w:p w14:paraId="655BC971" w14:textId="77777777" w:rsidR="00D21351" w:rsidRPr="00D21351" w:rsidRDefault="00D21351" w:rsidP="00D21351">
      <w:pPr>
        <w:bidi/>
        <w:jc w:val="both"/>
        <w:rPr>
          <w:rFonts w:cs="David" w:hint="cs"/>
          <w:rtl/>
        </w:rPr>
      </w:pPr>
      <w:r w:rsidRPr="00D21351">
        <w:rPr>
          <w:rFonts w:cs="David" w:hint="cs"/>
          <w:rtl/>
        </w:rPr>
        <w:tab/>
        <w:t xml:space="preserve"> עצם הביקור הוא תמיכה במאבק מזוין כנגד  מדינת ישראל.</w:t>
      </w:r>
    </w:p>
    <w:p w14:paraId="0D4BE486" w14:textId="77777777" w:rsidR="00D21351" w:rsidRPr="00D21351" w:rsidRDefault="00D21351" w:rsidP="00D21351">
      <w:pPr>
        <w:bidi/>
        <w:jc w:val="both"/>
        <w:rPr>
          <w:rFonts w:cs="David" w:hint="cs"/>
          <w:rtl/>
        </w:rPr>
      </w:pPr>
    </w:p>
    <w:p w14:paraId="338A8E72" w14:textId="77777777" w:rsidR="00D21351" w:rsidRPr="00D21351" w:rsidRDefault="00D21351" w:rsidP="00D21351">
      <w:pPr>
        <w:bidi/>
        <w:jc w:val="both"/>
        <w:rPr>
          <w:rFonts w:cs="David" w:hint="cs"/>
          <w:rtl/>
        </w:rPr>
      </w:pPr>
      <w:r w:rsidRPr="00D21351">
        <w:rPr>
          <w:rFonts w:cs="David" w:hint="cs"/>
          <w:u w:val="single"/>
          <w:rtl/>
        </w:rPr>
        <w:t>היו"ר דוד טל:</w:t>
      </w:r>
    </w:p>
    <w:p w14:paraId="658773DE" w14:textId="77777777" w:rsidR="00D21351" w:rsidRPr="00D21351" w:rsidRDefault="00D21351" w:rsidP="00D21351">
      <w:pPr>
        <w:bidi/>
        <w:jc w:val="both"/>
        <w:rPr>
          <w:rFonts w:cs="David" w:hint="cs"/>
          <w:rtl/>
        </w:rPr>
      </w:pPr>
    </w:p>
    <w:p w14:paraId="1874FE4B" w14:textId="77777777" w:rsidR="00D21351" w:rsidRPr="00D21351" w:rsidRDefault="00D21351" w:rsidP="00D21351">
      <w:pPr>
        <w:bidi/>
        <w:jc w:val="both"/>
        <w:rPr>
          <w:rFonts w:cs="David" w:hint="cs"/>
          <w:rtl/>
        </w:rPr>
      </w:pPr>
      <w:r w:rsidRPr="00D21351">
        <w:rPr>
          <w:rFonts w:cs="David" w:hint="cs"/>
          <w:rtl/>
        </w:rPr>
        <w:tab/>
        <w:t>גם אם הוא לא דיבר עם אף לא אדם שם?</w:t>
      </w:r>
    </w:p>
    <w:p w14:paraId="5B4C3346" w14:textId="77777777" w:rsidR="00D21351" w:rsidRPr="00D21351" w:rsidRDefault="00D21351" w:rsidP="00D21351">
      <w:pPr>
        <w:bidi/>
        <w:jc w:val="both"/>
        <w:rPr>
          <w:rFonts w:cs="David" w:hint="cs"/>
          <w:rtl/>
        </w:rPr>
      </w:pPr>
    </w:p>
    <w:p w14:paraId="1557EED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9721228" w14:textId="77777777" w:rsidR="00D21351" w:rsidRPr="00D21351" w:rsidRDefault="00D21351" w:rsidP="00D21351">
      <w:pPr>
        <w:bidi/>
        <w:jc w:val="both"/>
        <w:rPr>
          <w:rFonts w:cs="David" w:hint="cs"/>
          <w:rtl/>
        </w:rPr>
      </w:pPr>
    </w:p>
    <w:p w14:paraId="582F6BE3" w14:textId="77777777" w:rsidR="00D21351" w:rsidRPr="00D21351" w:rsidRDefault="00D21351" w:rsidP="00D21351">
      <w:pPr>
        <w:bidi/>
        <w:jc w:val="both"/>
        <w:rPr>
          <w:rFonts w:cs="David" w:hint="cs"/>
          <w:rtl/>
        </w:rPr>
      </w:pPr>
      <w:r w:rsidRPr="00D21351">
        <w:rPr>
          <w:rFonts w:cs="David" w:hint="cs"/>
          <w:rtl/>
        </w:rPr>
        <w:tab/>
        <w:t>גם אם הוא לא דיבר. אנחנו לא תמימים שאיש ציבור שהולך לבקר בסוריה, הולך כדי לראות את הנוף.</w:t>
      </w:r>
    </w:p>
    <w:p w14:paraId="2E4AB7C3" w14:textId="77777777" w:rsidR="00D21351" w:rsidRPr="00D21351" w:rsidRDefault="00D21351" w:rsidP="00D21351">
      <w:pPr>
        <w:bidi/>
        <w:jc w:val="both"/>
        <w:rPr>
          <w:rFonts w:cs="David" w:hint="cs"/>
          <w:rtl/>
        </w:rPr>
      </w:pPr>
    </w:p>
    <w:p w14:paraId="03787495" w14:textId="77777777" w:rsidR="00D21351" w:rsidRPr="00D21351" w:rsidRDefault="00D21351" w:rsidP="00D21351">
      <w:pPr>
        <w:bidi/>
        <w:jc w:val="both"/>
        <w:rPr>
          <w:rFonts w:cs="David" w:hint="cs"/>
          <w:rtl/>
        </w:rPr>
      </w:pPr>
      <w:r w:rsidRPr="00D21351">
        <w:rPr>
          <w:rFonts w:cs="David" w:hint="cs"/>
          <w:u w:val="single"/>
          <w:rtl/>
        </w:rPr>
        <w:t>קולט אביטל:</w:t>
      </w:r>
    </w:p>
    <w:p w14:paraId="3F1D2935" w14:textId="77777777" w:rsidR="00D21351" w:rsidRPr="00D21351" w:rsidRDefault="00D21351" w:rsidP="00D21351">
      <w:pPr>
        <w:bidi/>
        <w:jc w:val="both"/>
        <w:rPr>
          <w:rFonts w:cs="David" w:hint="cs"/>
          <w:rtl/>
        </w:rPr>
      </w:pPr>
    </w:p>
    <w:p w14:paraId="5CC2AF1E" w14:textId="77777777" w:rsidR="00D21351" w:rsidRPr="00D21351" w:rsidRDefault="00D21351" w:rsidP="00D21351">
      <w:pPr>
        <w:bidi/>
        <w:jc w:val="both"/>
        <w:rPr>
          <w:rFonts w:cs="David" w:hint="cs"/>
          <w:rtl/>
        </w:rPr>
      </w:pPr>
      <w:r w:rsidRPr="00D21351">
        <w:rPr>
          <w:rFonts w:cs="David" w:hint="cs"/>
          <w:rtl/>
        </w:rPr>
        <w:tab/>
        <w:t xml:space="preserve"> מה לגבי ערב הסעודית? </w:t>
      </w:r>
    </w:p>
    <w:p w14:paraId="33C4FC13" w14:textId="77777777" w:rsidR="00D21351" w:rsidRPr="00D21351" w:rsidRDefault="00D21351" w:rsidP="00D21351">
      <w:pPr>
        <w:bidi/>
        <w:jc w:val="both"/>
        <w:rPr>
          <w:rFonts w:cs="David" w:hint="cs"/>
          <w:rtl/>
        </w:rPr>
      </w:pPr>
    </w:p>
    <w:p w14:paraId="27072724"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5875596F" w14:textId="77777777" w:rsidR="00D21351" w:rsidRPr="00D21351" w:rsidRDefault="00D21351" w:rsidP="00D21351">
      <w:pPr>
        <w:bidi/>
        <w:jc w:val="both"/>
        <w:rPr>
          <w:rFonts w:cs="David" w:hint="cs"/>
          <w:rtl/>
        </w:rPr>
      </w:pPr>
    </w:p>
    <w:p w14:paraId="28F4CA7F" w14:textId="77777777" w:rsidR="00D21351" w:rsidRPr="00D21351" w:rsidRDefault="00D21351" w:rsidP="00D21351">
      <w:pPr>
        <w:bidi/>
        <w:jc w:val="both"/>
        <w:rPr>
          <w:rFonts w:cs="David" w:hint="cs"/>
          <w:rtl/>
        </w:rPr>
      </w:pPr>
      <w:r w:rsidRPr="00D21351">
        <w:rPr>
          <w:rFonts w:cs="David" w:hint="cs"/>
          <w:rtl/>
        </w:rPr>
        <w:tab/>
        <w:t xml:space="preserve"> אני לא יודע אם היא מוגדרת כמדינת אויב.</w:t>
      </w:r>
    </w:p>
    <w:p w14:paraId="52093570" w14:textId="77777777" w:rsidR="00D21351" w:rsidRPr="00D21351" w:rsidRDefault="00D21351" w:rsidP="00D21351">
      <w:pPr>
        <w:bidi/>
        <w:jc w:val="both"/>
        <w:rPr>
          <w:rFonts w:cs="David" w:hint="cs"/>
          <w:rtl/>
        </w:rPr>
      </w:pPr>
    </w:p>
    <w:p w14:paraId="4653F895"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1E743F60" w14:textId="77777777" w:rsidR="00D21351" w:rsidRPr="00D21351" w:rsidRDefault="00D21351" w:rsidP="00D21351">
      <w:pPr>
        <w:bidi/>
        <w:jc w:val="both"/>
        <w:rPr>
          <w:rFonts w:cs="David" w:hint="cs"/>
          <w:i/>
          <w:iCs/>
          <w:rtl/>
        </w:rPr>
      </w:pPr>
    </w:p>
    <w:p w14:paraId="6CB01825" w14:textId="77777777" w:rsidR="00D21351" w:rsidRPr="00D21351" w:rsidRDefault="00D21351" w:rsidP="00D21351">
      <w:pPr>
        <w:bidi/>
        <w:jc w:val="both"/>
        <w:rPr>
          <w:rFonts w:cs="David" w:hint="cs"/>
          <w:rtl/>
        </w:rPr>
      </w:pPr>
      <w:r w:rsidRPr="00D21351">
        <w:rPr>
          <w:rFonts w:cs="David" w:hint="cs"/>
          <w:i/>
          <w:iCs/>
          <w:rtl/>
        </w:rPr>
        <w:tab/>
      </w:r>
      <w:r w:rsidRPr="00D21351">
        <w:rPr>
          <w:rFonts w:cs="David" w:hint="cs"/>
          <w:rtl/>
        </w:rPr>
        <w:t>ודאי שכן. מה עם תימן?</w:t>
      </w:r>
    </w:p>
    <w:p w14:paraId="3A9B2E37" w14:textId="77777777" w:rsidR="00D21351" w:rsidRPr="00D21351" w:rsidRDefault="00D21351" w:rsidP="00D21351">
      <w:pPr>
        <w:bidi/>
        <w:jc w:val="both"/>
        <w:rPr>
          <w:rFonts w:cs="David" w:hint="cs"/>
          <w:rtl/>
        </w:rPr>
      </w:pPr>
    </w:p>
    <w:p w14:paraId="6E48C7AC"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9210D90" w14:textId="77777777" w:rsidR="00D21351" w:rsidRPr="00D21351" w:rsidRDefault="00D21351" w:rsidP="00D21351">
      <w:pPr>
        <w:bidi/>
        <w:jc w:val="both"/>
        <w:rPr>
          <w:rFonts w:cs="David" w:hint="cs"/>
          <w:rtl/>
        </w:rPr>
      </w:pPr>
    </w:p>
    <w:p w14:paraId="041245BA" w14:textId="77777777" w:rsidR="00D21351" w:rsidRPr="00D21351" w:rsidRDefault="00D21351" w:rsidP="00D21351">
      <w:pPr>
        <w:bidi/>
        <w:jc w:val="both"/>
        <w:rPr>
          <w:rFonts w:cs="David" w:hint="cs"/>
          <w:rtl/>
        </w:rPr>
      </w:pPr>
      <w:r w:rsidRPr="00D21351">
        <w:rPr>
          <w:rFonts w:cs="David" w:hint="cs"/>
          <w:rtl/>
        </w:rPr>
        <w:tab/>
        <w:t xml:space="preserve"> אותו דבר. חברת הכנסת קולט, כל מדינה שהרשויות המוסמכות במדינת ישראל, קרי, זה לא הכנסת, קובעות שהיא מדינת אויב, חלים לגביה כל הסיכונים. </w:t>
      </w:r>
    </w:p>
    <w:p w14:paraId="4C09A026" w14:textId="77777777" w:rsidR="00D21351" w:rsidRPr="00D21351" w:rsidRDefault="00D21351" w:rsidP="00D21351">
      <w:pPr>
        <w:bidi/>
        <w:jc w:val="both"/>
        <w:rPr>
          <w:rFonts w:cs="David" w:hint="cs"/>
          <w:rtl/>
        </w:rPr>
      </w:pPr>
    </w:p>
    <w:p w14:paraId="2851B8C2" w14:textId="77777777" w:rsidR="00D21351" w:rsidRPr="00D21351" w:rsidRDefault="00D21351" w:rsidP="00D21351">
      <w:pPr>
        <w:bidi/>
        <w:jc w:val="both"/>
        <w:rPr>
          <w:rFonts w:cs="David" w:hint="cs"/>
          <w:rtl/>
        </w:rPr>
      </w:pPr>
      <w:r w:rsidRPr="00D21351">
        <w:rPr>
          <w:rFonts w:cs="David" w:hint="cs"/>
          <w:u w:val="single"/>
          <w:rtl/>
        </w:rPr>
        <w:t>היו"ר דוד טל:</w:t>
      </w:r>
    </w:p>
    <w:p w14:paraId="6229B3FB" w14:textId="77777777" w:rsidR="00D21351" w:rsidRPr="00D21351" w:rsidRDefault="00D21351" w:rsidP="00D21351">
      <w:pPr>
        <w:bidi/>
        <w:jc w:val="both"/>
        <w:rPr>
          <w:rFonts w:cs="David" w:hint="cs"/>
          <w:rtl/>
        </w:rPr>
      </w:pPr>
    </w:p>
    <w:p w14:paraId="74EA854A" w14:textId="77777777" w:rsidR="00D21351" w:rsidRPr="00D21351" w:rsidRDefault="00D21351" w:rsidP="00D21351">
      <w:pPr>
        <w:bidi/>
        <w:jc w:val="both"/>
        <w:rPr>
          <w:rFonts w:cs="David" w:hint="cs"/>
          <w:rtl/>
        </w:rPr>
      </w:pPr>
      <w:r w:rsidRPr="00D21351">
        <w:rPr>
          <w:rFonts w:cs="David" w:hint="cs"/>
          <w:rtl/>
        </w:rPr>
        <w:tab/>
        <w:t>אני מבקש להבין. טרם נבחרתי לכנסת וביקרתי בארץ שמוגדרת כארץ אויב- - -</w:t>
      </w:r>
    </w:p>
    <w:p w14:paraId="6408514E" w14:textId="77777777" w:rsidR="00D21351" w:rsidRPr="00D21351" w:rsidRDefault="00D21351" w:rsidP="00D21351">
      <w:pPr>
        <w:bidi/>
        <w:jc w:val="both"/>
        <w:rPr>
          <w:rFonts w:cs="David" w:hint="cs"/>
          <w:rtl/>
        </w:rPr>
      </w:pPr>
    </w:p>
    <w:p w14:paraId="2E240D0E" w14:textId="77777777" w:rsidR="00D21351" w:rsidRPr="00D21351" w:rsidRDefault="00D21351" w:rsidP="00D21351">
      <w:pPr>
        <w:bidi/>
        <w:jc w:val="both"/>
        <w:rPr>
          <w:rFonts w:cs="David" w:hint="cs"/>
          <w:rtl/>
        </w:rPr>
      </w:pPr>
      <w:r w:rsidRPr="00D21351">
        <w:rPr>
          <w:rFonts w:cs="David" w:hint="cs"/>
          <w:u w:val="single"/>
          <w:rtl/>
        </w:rPr>
        <w:t xml:space="preserve">מיכאל </w:t>
      </w:r>
      <w:proofErr w:type="spellStart"/>
      <w:r w:rsidRPr="00D21351">
        <w:rPr>
          <w:rFonts w:cs="David" w:hint="cs"/>
          <w:u w:val="single"/>
          <w:rtl/>
        </w:rPr>
        <w:t>פלסנר</w:t>
      </w:r>
      <w:proofErr w:type="spellEnd"/>
      <w:r w:rsidRPr="00D21351">
        <w:rPr>
          <w:rFonts w:cs="David" w:hint="cs"/>
          <w:u w:val="single"/>
          <w:rtl/>
        </w:rPr>
        <w:t>:</w:t>
      </w:r>
    </w:p>
    <w:p w14:paraId="3815A542" w14:textId="77777777" w:rsidR="00D21351" w:rsidRPr="00D21351" w:rsidRDefault="00D21351" w:rsidP="00D21351">
      <w:pPr>
        <w:bidi/>
        <w:jc w:val="both"/>
        <w:rPr>
          <w:rFonts w:cs="David" w:hint="cs"/>
          <w:rtl/>
        </w:rPr>
      </w:pPr>
    </w:p>
    <w:p w14:paraId="3171A048" w14:textId="77777777" w:rsidR="00D21351" w:rsidRPr="00D21351" w:rsidRDefault="00D21351" w:rsidP="00D21351">
      <w:pPr>
        <w:bidi/>
        <w:jc w:val="both"/>
        <w:rPr>
          <w:rFonts w:cs="David" w:hint="cs"/>
          <w:rtl/>
        </w:rPr>
      </w:pPr>
      <w:r w:rsidRPr="00D21351">
        <w:rPr>
          <w:rFonts w:cs="David" w:hint="cs"/>
          <w:rtl/>
        </w:rPr>
        <w:tab/>
        <w:t>רון בן-ישי לדוגמה.</w:t>
      </w:r>
    </w:p>
    <w:p w14:paraId="6F1EB2AF" w14:textId="77777777" w:rsidR="00D21351" w:rsidRPr="00D21351" w:rsidRDefault="00D21351" w:rsidP="00D21351">
      <w:pPr>
        <w:bidi/>
        <w:jc w:val="both"/>
        <w:rPr>
          <w:rFonts w:cs="David" w:hint="cs"/>
          <w:rtl/>
        </w:rPr>
      </w:pPr>
    </w:p>
    <w:p w14:paraId="07B9DD30" w14:textId="77777777" w:rsidR="00D21351" w:rsidRPr="00D21351" w:rsidRDefault="00D21351" w:rsidP="00D21351">
      <w:pPr>
        <w:bidi/>
        <w:jc w:val="both"/>
        <w:rPr>
          <w:rFonts w:cs="David" w:hint="cs"/>
          <w:rtl/>
        </w:rPr>
      </w:pPr>
      <w:r w:rsidRPr="00D21351">
        <w:rPr>
          <w:rFonts w:cs="David" w:hint="cs"/>
          <w:u w:val="single"/>
          <w:rtl/>
        </w:rPr>
        <w:t>היו"ר דוד טל:</w:t>
      </w:r>
    </w:p>
    <w:p w14:paraId="0067266D" w14:textId="77777777" w:rsidR="00D21351" w:rsidRPr="00D21351" w:rsidRDefault="00D21351" w:rsidP="00D21351">
      <w:pPr>
        <w:bidi/>
        <w:jc w:val="both"/>
        <w:rPr>
          <w:rFonts w:cs="David" w:hint="cs"/>
          <w:rtl/>
        </w:rPr>
      </w:pPr>
    </w:p>
    <w:p w14:paraId="1039C89E" w14:textId="77777777" w:rsidR="00D21351" w:rsidRPr="00D21351" w:rsidRDefault="00D21351" w:rsidP="00D21351">
      <w:pPr>
        <w:bidi/>
        <w:jc w:val="both"/>
        <w:rPr>
          <w:rFonts w:cs="David" w:hint="cs"/>
          <w:rtl/>
        </w:rPr>
      </w:pPr>
      <w:r w:rsidRPr="00D21351">
        <w:rPr>
          <w:rFonts w:cs="David" w:hint="cs"/>
          <w:rtl/>
        </w:rPr>
        <w:tab/>
        <w:t xml:space="preserve">אני לא רוצה אותם, אנשים מהאליטה, לא יגעו בהם. </w:t>
      </w:r>
    </w:p>
    <w:p w14:paraId="13D1FE8A"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A1EAB42" w14:textId="77777777" w:rsidR="00D21351" w:rsidRPr="00D21351" w:rsidRDefault="00D21351" w:rsidP="00D21351">
      <w:pPr>
        <w:bidi/>
        <w:jc w:val="both"/>
        <w:rPr>
          <w:rFonts w:cs="David" w:hint="cs"/>
          <w:rtl/>
        </w:rPr>
      </w:pPr>
    </w:p>
    <w:p w14:paraId="059CFF0B" w14:textId="77777777" w:rsidR="00D21351" w:rsidRPr="00D21351" w:rsidRDefault="00D21351" w:rsidP="00D21351">
      <w:pPr>
        <w:bidi/>
        <w:jc w:val="both"/>
        <w:rPr>
          <w:rFonts w:cs="David" w:hint="cs"/>
          <w:rtl/>
        </w:rPr>
      </w:pPr>
      <w:r w:rsidRPr="00D21351">
        <w:rPr>
          <w:rFonts w:cs="David" w:hint="cs"/>
          <w:rtl/>
        </w:rPr>
        <w:tab/>
        <w:t xml:space="preserve"> הוא לא הולך להיות חבר כנסת.</w:t>
      </w:r>
    </w:p>
    <w:p w14:paraId="72F0FC9E" w14:textId="77777777" w:rsidR="00D21351" w:rsidRPr="00D21351" w:rsidRDefault="00D21351" w:rsidP="00D21351">
      <w:pPr>
        <w:bidi/>
        <w:jc w:val="both"/>
        <w:rPr>
          <w:rFonts w:cs="David" w:hint="cs"/>
          <w:rtl/>
        </w:rPr>
      </w:pPr>
    </w:p>
    <w:p w14:paraId="22183F5F" w14:textId="77777777" w:rsidR="00D21351" w:rsidRPr="00D21351" w:rsidRDefault="00D21351" w:rsidP="00D21351">
      <w:pPr>
        <w:bidi/>
        <w:jc w:val="both"/>
        <w:rPr>
          <w:rFonts w:cs="David" w:hint="cs"/>
          <w:rtl/>
        </w:rPr>
      </w:pPr>
      <w:r w:rsidRPr="00D21351">
        <w:rPr>
          <w:rFonts w:cs="David" w:hint="cs"/>
          <w:u w:val="single"/>
          <w:rtl/>
        </w:rPr>
        <w:t>היו"ר דוד טל:</w:t>
      </w:r>
    </w:p>
    <w:p w14:paraId="1743F0A9" w14:textId="77777777" w:rsidR="00D21351" w:rsidRPr="00D21351" w:rsidRDefault="00D21351" w:rsidP="00D21351">
      <w:pPr>
        <w:bidi/>
        <w:jc w:val="both"/>
        <w:rPr>
          <w:rFonts w:cs="David" w:hint="cs"/>
          <w:rtl/>
        </w:rPr>
      </w:pPr>
    </w:p>
    <w:p w14:paraId="2474525F" w14:textId="77777777" w:rsidR="00D21351" w:rsidRPr="00D21351" w:rsidRDefault="00D21351" w:rsidP="00D21351">
      <w:pPr>
        <w:bidi/>
        <w:jc w:val="both"/>
        <w:rPr>
          <w:rFonts w:cs="David" w:hint="cs"/>
          <w:rtl/>
        </w:rPr>
      </w:pPr>
      <w:r w:rsidRPr="00D21351">
        <w:rPr>
          <w:rFonts w:cs="David" w:hint="cs"/>
          <w:rtl/>
        </w:rPr>
        <w:tab/>
        <w:t>נניח שביקרתי שלושה חודשים לפני הבחירות הבאות בארץ אויב, לאחר מכן אני מגיש את המועמדות שלי. האם זה פוסל אותי בעצם העובדה שביקרתי בארץ אויב, או שאתה אומר שרק אם אני חבר כנסת, ואחרי שאני חבר כנסת, אני מבקר בארץ אויב, אני לא יכול להיבחר לכנסת הבאה?</w:t>
      </w:r>
    </w:p>
    <w:p w14:paraId="1D88CB39" w14:textId="77777777" w:rsidR="00D21351" w:rsidRPr="00D21351" w:rsidRDefault="00D21351" w:rsidP="00D21351">
      <w:pPr>
        <w:bidi/>
        <w:jc w:val="both"/>
        <w:rPr>
          <w:rFonts w:cs="David" w:hint="cs"/>
          <w:rtl/>
        </w:rPr>
      </w:pPr>
    </w:p>
    <w:p w14:paraId="23E912D7"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F84805F" w14:textId="77777777" w:rsidR="00D21351" w:rsidRPr="00D21351" w:rsidRDefault="00D21351" w:rsidP="00D21351">
      <w:pPr>
        <w:bidi/>
        <w:jc w:val="both"/>
        <w:rPr>
          <w:rFonts w:cs="David" w:hint="cs"/>
          <w:rtl/>
        </w:rPr>
      </w:pPr>
    </w:p>
    <w:p w14:paraId="593D942D" w14:textId="77777777" w:rsidR="00D21351" w:rsidRPr="00D21351" w:rsidRDefault="00D21351" w:rsidP="00D21351">
      <w:pPr>
        <w:bidi/>
        <w:jc w:val="both"/>
        <w:rPr>
          <w:rFonts w:cs="David" w:hint="cs"/>
          <w:rtl/>
        </w:rPr>
      </w:pPr>
      <w:r w:rsidRPr="00D21351">
        <w:rPr>
          <w:rFonts w:cs="David" w:hint="cs"/>
          <w:rtl/>
        </w:rPr>
        <w:tab/>
        <w:t xml:space="preserve"> לא, אנחנו מדברים על מועמדים לכנסת.</w:t>
      </w:r>
    </w:p>
    <w:p w14:paraId="2A6A701F" w14:textId="77777777" w:rsidR="00D21351" w:rsidRPr="00D21351" w:rsidRDefault="00D21351" w:rsidP="00D21351">
      <w:pPr>
        <w:bidi/>
        <w:jc w:val="both"/>
        <w:rPr>
          <w:rFonts w:cs="David" w:hint="cs"/>
          <w:rtl/>
        </w:rPr>
      </w:pPr>
    </w:p>
    <w:p w14:paraId="505C0CB5" w14:textId="77777777" w:rsidR="00D21351" w:rsidRPr="00D21351" w:rsidRDefault="00D21351" w:rsidP="00D21351">
      <w:pPr>
        <w:bidi/>
        <w:jc w:val="both"/>
        <w:rPr>
          <w:rFonts w:cs="David" w:hint="cs"/>
          <w:rtl/>
        </w:rPr>
      </w:pPr>
      <w:r w:rsidRPr="00D21351">
        <w:rPr>
          <w:rFonts w:cs="David" w:hint="cs"/>
          <w:u w:val="single"/>
          <w:rtl/>
        </w:rPr>
        <w:t>היו"ר דוד טל:</w:t>
      </w:r>
    </w:p>
    <w:p w14:paraId="7660657A" w14:textId="77777777" w:rsidR="00D21351" w:rsidRPr="00D21351" w:rsidRDefault="00D21351" w:rsidP="00D21351">
      <w:pPr>
        <w:bidi/>
        <w:jc w:val="both"/>
        <w:rPr>
          <w:rFonts w:cs="David" w:hint="cs"/>
          <w:rtl/>
        </w:rPr>
      </w:pPr>
    </w:p>
    <w:p w14:paraId="6B21DE79" w14:textId="77777777" w:rsidR="00D21351" w:rsidRPr="00D21351" w:rsidRDefault="00D21351" w:rsidP="00D21351">
      <w:pPr>
        <w:bidi/>
        <w:jc w:val="both"/>
        <w:rPr>
          <w:rFonts w:cs="David" w:hint="cs"/>
          <w:rtl/>
        </w:rPr>
      </w:pPr>
      <w:r w:rsidRPr="00D21351">
        <w:rPr>
          <w:rFonts w:cs="David" w:hint="cs"/>
          <w:rtl/>
        </w:rPr>
        <w:tab/>
        <w:t>אני אהיה מועמד לכנסת.</w:t>
      </w:r>
    </w:p>
    <w:p w14:paraId="0D60AA31" w14:textId="77777777" w:rsidR="00D21351" w:rsidRPr="00D21351" w:rsidRDefault="00D21351" w:rsidP="00D21351">
      <w:pPr>
        <w:bidi/>
        <w:jc w:val="both"/>
        <w:rPr>
          <w:rFonts w:cs="David" w:hint="cs"/>
          <w:rtl/>
        </w:rPr>
      </w:pPr>
    </w:p>
    <w:p w14:paraId="506DD25F"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02C65AC" w14:textId="77777777" w:rsidR="00D21351" w:rsidRPr="00D21351" w:rsidRDefault="00D21351" w:rsidP="00D21351">
      <w:pPr>
        <w:bidi/>
        <w:jc w:val="both"/>
        <w:rPr>
          <w:rFonts w:cs="David" w:hint="cs"/>
          <w:rtl/>
        </w:rPr>
      </w:pPr>
    </w:p>
    <w:p w14:paraId="6245452F" w14:textId="77777777" w:rsidR="00D21351" w:rsidRPr="00D21351" w:rsidRDefault="00D21351" w:rsidP="00D21351">
      <w:pPr>
        <w:bidi/>
        <w:jc w:val="both"/>
        <w:rPr>
          <w:rFonts w:cs="David" w:hint="cs"/>
          <w:rtl/>
        </w:rPr>
      </w:pPr>
      <w:r w:rsidRPr="00D21351">
        <w:rPr>
          <w:rFonts w:cs="David" w:hint="cs"/>
          <w:rtl/>
        </w:rPr>
        <w:tab/>
        <w:t xml:space="preserve">חבר הכנסת טל, לשלול חברות של אדם שנמצא בכנסת זה חוק אחר. הרי ידוע שהצעתי שכל המגבלות שחלות על מועמדים לכנסת לפי סעיף 7א יחולו גם על חברי כנסת לאחר שנבחרו. היום, לפי החוק הקיים, אם, חס ושלום, תשלול את קיומה של מדינת ישראל כמדינה יהודית ודמוקרטית, לא תוכל להיות מועמד לכנסת. </w:t>
      </w:r>
    </w:p>
    <w:p w14:paraId="167C03C7" w14:textId="77777777" w:rsidR="00D21351" w:rsidRPr="00D21351" w:rsidRDefault="00D21351" w:rsidP="00D21351">
      <w:pPr>
        <w:bidi/>
        <w:jc w:val="both"/>
        <w:rPr>
          <w:rFonts w:cs="David" w:hint="cs"/>
          <w:rtl/>
        </w:rPr>
      </w:pPr>
    </w:p>
    <w:p w14:paraId="2EA9ABC1" w14:textId="77777777" w:rsidR="00D21351" w:rsidRPr="00D21351" w:rsidRDefault="00D21351" w:rsidP="00D21351">
      <w:pPr>
        <w:bidi/>
        <w:jc w:val="both"/>
        <w:rPr>
          <w:rFonts w:cs="David" w:hint="cs"/>
          <w:rtl/>
        </w:rPr>
      </w:pPr>
      <w:r w:rsidRPr="00D21351">
        <w:rPr>
          <w:rFonts w:cs="David" w:hint="cs"/>
          <w:u w:val="single"/>
          <w:rtl/>
        </w:rPr>
        <w:t>היו"ר דוד טל:</w:t>
      </w:r>
    </w:p>
    <w:p w14:paraId="3E2EE960" w14:textId="77777777" w:rsidR="00D21351" w:rsidRPr="00D21351" w:rsidRDefault="00D21351" w:rsidP="00D21351">
      <w:pPr>
        <w:bidi/>
        <w:jc w:val="both"/>
        <w:rPr>
          <w:rFonts w:cs="David" w:hint="cs"/>
          <w:rtl/>
        </w:rPr>
      </w:pPr>
    </w:p>
    <w:p w14:paraId="28BBCEAF" w14:textId="77777777" w:rsidR="00D21351" w:rsidRPr="00D21351" w:rsidRDefault="00D21351" w:rsidP="00D21351">
      <w:pPr>
        <w:bidi/>
        <w:jc w:val="both"/>
        <w:rPr>
          <w:rFonts w:cs="David" w:hint="cs"/>
          <w:rtl/>
        </w:rPr>
      </w:pPr>
      <w:r w:rsidRPr="00D21351">
        <w:rPr>
          <w:rFonts w:cs="David" w:hint="cs"/>
          <w:rtl/>
        </w:rPr>
        <w:tab/>
        <w:t>אני מבקש שתשיב לי על שאלתי. אני רוצה להתמקד דווקא על הגזרה הצרה הזאת. טרם נבחרתי להיות חבר כנסת,  יצאתי לארץ שמוגדרת כארץ אויב, ללא היתר.</w:t>
      </w:r>
    </w:p>
    <w:p w14:paraId="47F4DC00" w14:textId="77777777" w:rsidR="00D21351" w:rsidRPr="00D21351" w:rsidRDefault="00D21351" w:rsidP="00D21351">
      <w:pPr>
        <w:bidi/>
        <w:jc w:val="both"/>
        <w:rPr>
          <w:rFonts w:cs="David" w:hint="cs"/>
          <w:rtl/>
        </w:rPr>
      </w:pPr>
    </w:p>
    <w:p w14:paraId="17A8D05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24D08AC" w14:textId="77777777" w:rsidR="00D21351" w:rsidRPr="00D21351" w:rsidRDefault="00D21351" w:rsidP="00D21351">
      <w:pPr>
        <w:bidi/>
        <w:jc w:val="both"/>
        <w:rPr>
          <w:rFonts w:cs="David" w:hint="cs"/>
          <w:rtl/>
        </w:rPr>
      </w:pPr>
    </w:p>
    <w:p w14:paraId="20528661" w14:textId="77777777" w:rsidR="00D21351" w:rsidRPr="00D21351" w:rsidRDefault="00D21351" w:rsidP="00D21351">
      <w:pPr>
        <w:bidi/>
        <w:jc w:val="both"/>
        <w:rPr>
          <w:rFonts w:cs="David" w:hint="cs"/>
          <w:rtl/>
        </w:rPr>
      </w:pPr>
      <w:r w:rsidRPr="00D21351">
        <w:rPr>
          <w:rFonts w:cs="David" w:hint="cs"/>
          <w:rtl/>
        </w:rPr>
        <w:tab/>
        <w:t xml:space="preserve"> לפי הצעת החוק שלי לא תוכל להיות מועמד לכנסת, כי אתה דומה למי שתומך במאבק מזוין של מדינת אויב ושל ארגון טרור.</w:t>
      </w:r>
    </w:p>
    <w:p w14:paraId="18F9ED30" w14:textId="77777777" w:rsidR="00D21351" w:rsidRPr="00D21351" w:rsidRDefault="00D21351" w:rsidP="00D21351">
      <w:pPr>
        <w:bidi/>
        <w:jc w:val="both"/>
        <w:rPr>
          <w:rFonts w:cs="David" w:hint="cs"/>
          <w:rtl/>
        </w:rPr>
      </w:pPr>
    </w:p>
    <w:p w14:paraId="470D1BE2" w14:textId="77777777" w:rsidR="00D21351" w:rsidRPr="00D21351" w:rsidRDefault="00D21351" w:rsidP="00D21351">
      <w:pPr>
        <w:bidi/>
        <w:jc w:val="both"/>
        <w:rPr>
          <w:rFonts w:cs="David" w:hint="cs"/>
          <w:rtl/>
        </w:rPr>
      </w:pPr>
      <w:r w:rsidRPr="00D21351">
        <w:rPr>
          <w:rFonts w:cs="David" w:hint="cs"/>
          <w:u w:val="single"/>
          <w:rtl/>
        </w:rPr>
        <w:t>היו"ר דוד טל:</w:t>
      </w:r>
    </w:p>
    <w:p w14:paraId="5CF397F3" w14:textId="77777777" w:rsidR="00D21351" w:rsidRPr="00D21351" w:rsidRDefault="00D21351" w:rsidP="00D21351">
      <w:pPr>
        <w:bidi/>
        <w:jc w:val="both"/>
        <w:rPr>
          <w:rFonts w:cs="David" w:hint="cs"/>
          <w:rtl/>
        </w:rPr>
      </w:pPr>
    </w:p>
    <w:p w14:paraId="08191FDF" w14:textId="77777777" w:rsidR="00D21351" w:rsidRPr="00D21351" w:rsidRDefault="00D21351" w:rsidP="00D21351">
      <w:pPr>
        <w:bidi/>
        <w:jc w:val="both"/>
        <w:rPr>
          <w:rFonts w:cs="David" w:hint="cs"/>
          <w:rtl/>
        </w:rPr>
      </w:pPr>
      <w:r w:rsidRPr="00D21351">
        <w:rPr>
          <w:rFonts w:cs="David" w:hint="cs"/>
          <w:rtl/>
        </w:rPr>
        <w:tab/>
        <w:t>גם אם יצאתי בגיל עשר?</w:t>
      </w:r>
    </w:p>
    <w:p w14:paraId="46E85247" w14:textId="77777777" w:rsidR="00D21351" w:rsidRPr="00D21351" w:rsidRDefault="00D21351" w:rsidP="00D21351">
      <w:pPr>
        <w:bidi/>
        <w:jc w:val="both"/>
        <w:rPr>
          <w:rFonts w:cs="David" w:hint="cs"/>
          <w:rtl/>
        </w:rPr>
      </w:pPr>
    </w:p>
    <w:p w14:paraId="59A9445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DAF6937" w14:textId="77777777" w:rsidR="00D21351" w:rsidRPr="00D21351" w:rsidRDefault="00D21351" w:rsidP="00D21351">
      <w:pPr>
        <w:bidi/>
        <w:jc w:val="both"/>
        <w:rPr>
          <w:rFonts w:cs="David" w:hint="cs"/>
          <w:rtl/>
        </w:rPr>
      </w:pPr>
    </w:p>
    <w:p w14:paraId="5D6431E1" w14:textId="77777777" w:rsidR="00D21351" w:rsidRPr="00D21351" w:rsidRDefault="00D21351" w:rsidP="00D21351">
      <w:pPr>
        <w:bidi/>
        <w:jc w:val="both"/>
        <w:rPr>
          <w:rFonts w:cs="David" w:hint="cs"/>
          <w:rtl/>
        </w:rPr>
      </w:pPr>
      <w:r w:rsidRPr="00D21351">
        <w:rPr>
          <w:rFonts w:cs="David" w:hint="cs"/>
          <w:rtl/>
        </w:rPr>
        <w:tab/>
        <w:t xml:space="preserve">על זה אפשר לדבר בחוק. זו שאלה מצוינת. אלה כבר פרטים שאפשר לדבר עליהם. אתה יכול לשאול יותר מזה. אביך יצא, ואתה נלווית אליו כבן, האם דין הבן כדין האב? אינני יודע, על זה אפשר לדבר, האם יש תקופת צינון. אינני חושב שזה איסור לכל תקופת החיים. אגב, אדם שלל את קיומה של מדינת ישראל כמדינה יהודית ודמוקרטית, כתב מאמר, אחרי עשר שנים הוא רוצה להיות מועמד לכנסת. האם זה חל עליו? זה לא חל עליו? </w:t>
      </w:r>
    </w:p>
    <w:p w14:paraId="67DA68D7" w14:textId="77777777" w:rsidR="00D21351" w:rsidRPr="00D21351" w:rsidRDefault="00D21351" w:rsidP="00D21351">
      <w:pPr>
        <w:bidi/>
        <w:jc w:val="both"/>
        <w:rPr>
          <w:rFonts w:cs="David" w:hint="cs"/>
          <w:rtl/>
        </w:rPr>
      </w:pPr>
    </w:p>
    <w:p w14:paraId="40F4F3B8" w14:textId="77777777" w:rsidR="00D21351" w:rsidRPr="00D21351" w:rsidRDefault="00D21351" w:rsidP="00D21351">
      <w:pPr>
        <w:bidi/>
        <w:jc w:val="both"/>
        <w:rPr>
          <w:rFonts w:cs="David" w:hint="cs"/>
          <w:rtl/>
        </w:rPr>
      </w:pPr>
      <w:r w:rsidRPr="00D21351">
        <w:rPr>
          <w:rFonts w:cs="David" w:hint="cs"/>
          <w:u w:val="single"/>
          <w:rtl/>
        </w:rPr>
        <w:t xml:space="preserve">ארבל </w:t>
      </w:r>
      <w:proofErr w:type="spellStart"/>
      <w:r w:rsidRPr="00D21351">
        <w:rPr>
          <w:rFonts w:cs="David" w:hint="cs"/>
          <w:u w:val="single"/>
          <w:rtl/>
        </w:rPr>
        <w:t>אסטרחן</w:t>
      </w:r>
      <w:proofErr w:type="spellEnd"/>
      <w:r w:rsidRPr="00D21351">
        <w:rPr>
          <w:rFonts w:cs="David" w:hint="cs"/>
          <w:u w:val="single"/>
          <w:rtl/>
        </w:rPr>
        <w:t>:</w:t>
      </w:r>
    </w:p>
    <w:p w14:paraId="1036BE1A" w14:textId="77777777" w:rsidR="00D21351" w:rsidRPr="00D21351" w:rsidRDefault="00D21351" w:rsidP="00D21351">
      <w:pPr>
        <w:bidi/>
        <w:jc w:val="both"/>
        <w:rPr>
          <w:rFonts w:cs="David" w:hint="cs"/>
          <w:rtl/>
        </w:rPr>
      </w:pPr>
    </w:p>
    <w:p w14:paraId="1F27A046" w14:textId="77777777" w:rsidR="00D21351" w:rsidRPr="00D21351" w:rsidRDefault="00D21351" w:rsidP="00D21351">
      <w:pPr>
        <w:bidi/>
        <w:jc w:val="both"/>
        <w:rPr>
          <w:rFonts w:cs="David" w:hint="cs"/>
          <w:rtl/>
        </w:rPr>
      </w:pPr>
      <w:r w:rsidRPr="00D21351">
        <w:rPr>
          <w:rFonts w:cs="David" w:hint="cs"/>
          <w:rtl/>
        </w:rPr>
        <w:tab/>
        <w:t>ודאי שלא.</w:t>
      </w:r>
    </w:p>
    <w:p w14:paraId="4E3C5314"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B4C0233" w14:textId="77777777" w:rsidR="00D21351" w:rsidRPr="00D21351" w:rsidRDefault="00D21351" w:rsidP="00D21351">
      <w:pPr>
        <w:bidi/>
        <w:jc w:val="both"/>
        <w:rPr>
          <w:rFonts w:cs="David" w:hint="cs"/>
          <w:rtl/>
        </w:rPr>
      </w:pPr>
    </w:p>
    <w:p w14:paraId="2DFD59DC" w14:textId="77777777" w:rsidR="00D21351" w:rsidRPr="00D21351" w:rsidRDefault="00D21351" w:rsidP="00D21351">
      <w:pPr>
        <w:bidi/>
        <w:jc w:val="both"/>
        <w:rPr>
          <w:rFonts w:cs="David" w:hint="cs"/>
          <w:rtl/>
        </w:rPr>
      </w:pPr>
      <w:r w:rsidRPr="00D21351">
        <w:rPr>
          <w:rFonts w:cs="David" w:hint="cs"/>
          <w:rtl/>
        </w:rPr>
        <w:tab/>
        <w:t>ודאי שלא. אותו דבר גם פה.  יש איזו סבירות של לוחות-זמנים. הכוונה היא לסמיכות.</w:t>
      </w:r>
    </w:p>
    <w:p w14:paraId="6B6D2629" w14:textId="77777777" w:rsidR="00D21351" w:rsidRPr="00D21351" w:rsidRDefault="00D21351" w:rsidP="00D21351">
      <w:pPr>
        <w:bidi/>
        <w:jc w:val="both"/>
        <w:rPr>
          <w:rFonts w:cs="David" w:hint="cs"/>
          <w:rtl/>
        </w:rPr>
      </w:pPr>
    </w:p>
    <w:p w14:paraId="555DD98C" w14:textId="77777777" w:rsidR="00D21351" w:rsidRPr="00D21351" w:rsidRDefault="00D21351" w:rsidP="00D21351">
      <w:pPr>
        <w:bidi/>
        <w:jc w:val="both"/>
        <w:rPr>
          <w:rFonts w:cs="David" w:hint="cs"/>
          <w:rtl/>
        </w:rPr>
      </w:pPr>
      <w:r w:rsidRPr="00D21351">
        <w:rPr>
          <w:rFonts w:cs="David" w:hint="cs"/>
          <w:rtl/>
        </w:rPr>
        <w:tab/>
        <w:t xml:space="preserve"> הצעת החוק הזאת הוגשה מפני שחברי כנסת ביקרו במדינות אויב, ביקרו אצל ארגוני טרור, תמכו בהם, עודדו אותם, הצטלמו איתם. כל עוד הם חברי כנסת, יש חוק אחר שצריך לטפל בו. כרגע ההצעה שלי עברה בקריאה הטרומית, לאחר מכן המליאה, בהמלצת ועדת החוקה, הפילה את זה. אחרי הקריאה הטרומית זה חזר בקריאה הראשונה, ובקריאה הראשונה החוק הזה נפל. אם לא חבר כנסת, לפחות מועמד. לגבי מועמד מותר להחמיר יותר מאשר לגבי מי שהוא כבר חבר כנסת. להדיח חבר פרלמנט, יש עם זה בעיה גדולה מאוד. אני מסכים לדבר הזה. לכן הסבתי את הצעת החוק שלי לגבי מי שהוא מועמד. אני חושב שביקור של מי שהולך להיות חבר כנסת, זו סכנה למדינת ישראל במובן הזה שציבור שלם שתומך בו, מצביע עבורו, נוהה אחריו- - -</w:t>
      </w:r>
    </w:p>
    <w:p w14:paraId="0C6FA402" w14:textId="77777777" w:rsidR="00D21351" w:rsidRPr="00D21351" w:rsidRDefault="00D21351" w:rsidP="00D21351">
      <w:pPr>
        <w:bidi/>
        <w:jc w:val="both"/>
        <w:rPr>
          <w:rFonts w:cs="David" w:hint="cs"/>
          <w:rtl/>
        </w:rPr>
      </w:pPr>
    </w:p>
    <w:p w14:paraId="31F39387" w14:textId="77777777" w:rsidR="00D21351" w:rsidRPr="00D21351" w:rsidRDefault="00D21351" w:rsidP="00D21351">
      <w:pPr>
        <w:bidi/>
        <w:jc w:val="both"/>
        <w:rPr>
          <w:rFonts w:cs="David" w:hint="cs"/>
          <w:rtl/>
        </w:rPr>
      </w:pPr>
      <w:r w:rsidRPr="00D21351">
        <w:rPr>
          <w:rFonts w:cs="David" w:hint="cs"/>
          <w:u w:val="single"/>
          <w:rtl/>
        </w:rPr>
        <w:t>היו"ר דוד טל:</w:t>
      </w:r>
    </w:p>
    <w:p w14:paraId="686F81B9" w14:textId="77777777" w:rsidR="00D21351" w:rsidRPr="00D21351" w:rsidRDefault="00D21351" w:rsidP="00D21351">
      <w:pPr>
        <w:bidi/>
        <w:jc w:val="both"/>
        <w:rPr>
          <w:rFonts w:cs="David" w:hint="cs"/>
          <w:rtl/>
        </w:rPr>
      </w:pPr>
    </w:p>
    <w:p w14:paraId="18D094B0" w14:textId="77777777" w:rsidR="00D21351" w:rsidRPr="00D21351" w:rsidRDefault="00D21351" w:rsidP="00D21351">
      <w:pPr>
        <w:bidi/>
        <w:jc w:val="both"/>
        <w:rPr>
          <w:rFonts w:cs="David" w:hint="cs"/>
          <w:rtl/>
        </w:rPr>
      </w:pPr>
      <w:r w:rsidRPr="00D21351">
        <w:rPr>
          <w:rFonts w:cs="David" w:hint="cs"/>
          <w:rtl/>
        </w:rPr>
        <w:tab/>
        <w:t xml:space="preserve">אתה שולל מהציבור שרוצה לבחור בו את הזכות </w:t>
      </w:r>
      <w:proofErr w:type="spellStart"/>
      <w:r w:rsidRPr="00D21351">
        <w:rPr>
          <w:rFonts w:cs="David" w:hint="cs"/>
          <w:rtl/>
        </w:rPr>
        <w:t>האלמנטרית</w:t>
      </w:r>
      <w:proofErr w:type="spellEnd"/>
      <w:r w:rsidRPr="00D21351">
        <w:rPr>
          <w:rFonts w:cs="David" w:hint="cs"/>
          <w:rtl/>
        </w:rPr>
        <w:t xml:space="preserve"> הזאת. אתה שולל לא רק ממנו את הזכות להיבחר, אלא גם למי שעומד מאחוריו, לבחור אותו.</w:t>
      </w:r>
    </w:p>
    <w:p w14:paraId="14E4EECB" w14:textId="77777777" w:rsidR="00D21351" w:rsidRPr="00D21351" w:rsidRDefault="00D21351" w:rsidP="00D21351">
      <w:pPr>
        <w:bidi/>
        <w:jc w:val="both"/>
        <w:rPr>
          <w:rFonts w:cs="David" w:hint="cs"/>
          <w:rtl/>
        </w:rPr>
      </w:pPr>
    </w:p>
    <w:p w14:paraId="2DA9A6D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071FEFC" w14:textId="77777777" w:rsidR="00D21351" w:rsidRPr="00D21351" w:rsidRDefault="00D21351" w:rsidP="00D21351">
      <w:pPr>
        <w:bidi/>
        <w:jc w:val="both"/>
        <w:rPr>
          <w:rFonts w:cs="David" w:hint="cs"/>
          <w:rtl/>
        </w:rPr>
      </w:pPr>
    </w:p>
    <w:p w14:paraId="104FFFF0" w14:textId="77777777" w:rsidR="00D21351" w:rsidRPr="00D21351" w:rsidRDefault="00D21351" w:rsidP="00D21351">
      <w:pPr>
        <w:bidi/>
        <w:jc w:val="both"/>
        <w:rPr>
          <w:rFonts w:cs="David" w:hint="cs"/>
          <w:rtl/>
        </w:rPr>
      </w:pPr>
      <w:r w:rsidRPr="00D21351">
        <w:rPr>
          <w:rFonts w:cs="David" w:hint="cs"/>
          <w:rtl/>
        </w:rPr>
        <w:tab/>
        <w:t>בוודאי. אני רוצה לשלול. הרציונל של החוק, שביקור במדינת אויב מסכן את מדינת ישראל, זה הרציונל של החוק הפלילי. ביקור במדינת אויב מסכן את ביטחונה של מדינת ישראל.</w:t>
      </w:r>
    </w:p>
    <w:p w14:paraId="681A4D5D" w14:textId="77777777" w:rsidR="00D21351" w:rsidRPr="00D21351" w:rsidRDefault="00D21351" w:rsidP="00D21351">
      <w:pPr>
        <w:bidi/>
        <w:jc w:val="both"/>
        <w:rPr>
          <w:rFonts w:cs="David" w:hint="cs"/>
          <w:rtl/>
        </w:rPr>
      </w:pPr>
    </w:p>
    <w:p w14:paraId="5416C4F2" w14:textId="77777777" w:rsidR="00D21351" w:rsidRPr="00D21351" w:rsidRDefault="00D21351" w:rsidP="00D21351">
      <w:pPr>
        <w:bidi/>
        <w:jc w:val="both"/>
        <w:rPr>
          <w:rFonts w:cs="David" w:hint="cs"/>
          <w:rtl/>
        </w:rPr>
      </w:pPr>
      <w:r w:rsidRPr="00D21351">
        <w:rPr>
          <w:rFonts w:cs="David" w:hint="cs"/>
          <w:u w:val="single"/>
          <w:rtl/>
        </w:rPr>
        <w:t>היו"ר דוד טל:</w:t>
      </w:r>
    </w:p>
    <w:p w14:paraId="088E61CB" w14:textId="77777777" w:rsidR="00D21351" w:rsidRPr="00D21351" w:rsidRDefault="00D21351" w:rsidP="00D21351">
      <w:pPr>
        <w:bidi/>
        <w:jc w:val="both"/>
        <w:rPr>
          <w:rFonts w:cs="David" w:hint="cs"/>
          <w:rtl/>
        </w:rPr>
      </w:pPr>
    </w:p>
    <w:p w14:paraId="594A4F1C" w14:textId="77777777" w:rsidR="00D21351" w:rsidRPr="00D21351" w:rsidRDefault="00D21351" w:rsidP="00D21351">
      <w:pPr>
        <w:bidi/>
        <w:jc w:val="both"/>
        <w:rPr>
          <w:rFonts w:cs="David" w:hint="cs"/>
          <w:rtl/>
        </w:rPr>
      </w:pPr>
      <w:r w:rsidRPr="00D21351">
        <w:rPr>
          <w:rFonts w:cs="David" w:hint="cs"/>
          <w:rtl/>
        </w:rPr>
        <w:tab/>
        <w:t>יש כבר חוק פלילי שמטפל בזה.</w:t>
      </w:r>
    </w:p>
    <w:p w14:paraId="12C9BF04" w14:textId="77777777" w:rsidR="00D21351" w:rsidRPr="00D21351" w:rsidRDefault="00D21351" w:rsidP="00D21351">
      <w:pPr>
        <w:bidi/>
        <w:jc w:val="both"/>
        <w:rPr>
          <w:rFonts w:cs="David" w:hint="cs"/>
          <w:rtl/>
        </w:rPr>
      </w:pPr>
    </w:p>
    <w:p w14:paraId="60B1A7C3"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A7DBD3B" w14:textId="77777777" w:rsidR="00D21351" w:rsidRPr="00D21351" w:rsidRDefault="00D21351" w:rsidP="00D21351">
      <w:pPr>
        <w:bidi/>
        <w:jc w:val="both"/>
        <w:rPr>
          <w:rFonts w:cs="David" w:hint="cs"/>
          <w:rtl/>
        </w:rPr>
      </w:pPr>
    </w:p>
    <w:p w14:paraId="64D14EA8" w14:textId="77777777" w:rsidR="00D21351" w:rsidRPr="00D21351" w:rsidRDefault="00D21351" w:rsidP="00D21351">
      <w:pPr>
        <w:bidi/>
        <w:jc w:val="both"/>
        <w:rPr>
          <w:rFonts w:cs="David" w:hint="cs"/>
          <w:rtl/>
        </w:rPr>
      </w:pPr>
      <w:r w:rsidRPr="00D21351">
        <w:rPr>
          <w:rFonts w:cs="David" w:hint="cs"/>
          <w:rtl/>
        </w:rPr>
        <w:tab/>
        <w:t xml:space="preserve"> קל וחומר, בן בנו של קל וחומר, שאם עושה את זה מי שהולך להיות מועמד לכנסת, הוא מסית גם את הציבור שנוהה אחריו לא להיות לויאלי, לפגוע בביטחון של מדינת ישראל. זה בדיוק כמו העניין של שלילת מדינת ישראל כמדינה יהודית, זה בדיוק כמו העניין של הסתה לגזענות ובדיוק כמו התמיכה בארגוני טרור. </w:t>
      </w:r>
    </w:p>
    <w:p w14:paraId="4CC37526" w14:textId="77777777" w:rsidR="00D21351" w:rsidRPr="00D21351" w:rsidRDefault="00D21351" w:rsidP="00D21351">
      <w:pPr>
        <w:bidi/>
        <w:jc w:val="both"/>
        <w:rPr>
          <w:rFonts w:cs="David" w:hint="cs"/>
          <w:rtl/>
        </w:rPr>
      </w:pPr>
    </w:p>
    <w:p w14:paraId="0171FEC9" w14:textId="77777777" w:rsidR="00D21351" w:rsidRPr="00D21351" w:rsidRDefault="00D21351" w:rsidP="00D21351">
      <w:pPr>
        <w:bidi/>
        <w:jc w:val="both"/>
        <w:rPr>
          <w:rFonts w:cs="David" w:hint="cs"/>
          <w:rtl/>
        </w:rPr>
      </w:pPr>
      <w:r w:rsidRPr="00D21351">
        <w:rPr>
          <w:rFonts w:cs="David" w:hint="cs"/>
          <w:u w:val="single"/>
          <w:rtl/>
        </w:rPr>
        <w:t>היו"ר דוד טל:</w:t>
      </w:r>
    </w:p>
    <w:p w14:paraId="0D481F8B" w14:textId="77777777" w:rsidR="00D21351" w:rsidRPr="00D21351" w:rsidRDefault="00D21351" w:rsidP="00D21351">
      <w:pPr>
        <w:bidi/>
        <w:jc w:val="both"/>
        <w:rPr>
          <w:rFonts w:cs="David" w:hint="cs"/>
          <w:rtl/>
        </w:rPr>
      </w:pPr>
    </w:p>
    <w:p w14:paraId="22EEC5A8" w14:textId="77777777" w:rsidR="00D21351" w:rsidRPr="00D21351" w:rsidRDefault="00D21351" w:rsidP="00D21351">
      <w:pPr>
        <w:bidi/>
        <w:jc w:val="both"/>
        <w:rPr>
          <w:rFonts w:cs="David" w:hint="cs"/>
          <w:rtl/>
        </w:rPr>
      </w:pPr>
      <w:r w:rsidRPr="00D21351">
        <w:rPr>
          <w:rFonts w:cs="David" w:hint="cs"/>
          <w:rtl/>
        </w:rPr>
        <w:tab/>
        <w:t xml:space="preserve">זבולון </w:t>
      </w:r>
      <w:proofErr w:type="spellStart"/>
      <w:r w:rsidRPr="00D21351">
        <w:rPr>
          <w:rFonts w:cs="David" w:hint="cs"/>
          <w:rtl/>
        </w:rPr>
        <w:t>אורלב</w:t>
      </w:r>
      <w:proofErr w:type="spellEnd"/>
      <w:r w:rsidRPr="00D21351">
        <w:rPr>
          <w:rFonts w:cs="David" w:hint="cs"/>
          <w:rtl/>
        </w:rPr>
        <w:t xml:space="preserve">, אתה בדרך כלל משכנע אותי, הפעם לא הצלחת. אני רוצה לשמוע את </w:t>
      </w: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xml:space="preserve">, אולי היא תשכנע אותי. </w:t>
      </w:r>
    </w:p>
    <w:p w14:paraId="3D2178D0" w14:textId="77777777" w:rsidR="00D21351" w:rsidRPr="00D21351" w:rsidRDefault="00D21351" w:rsidP="00D21351">
      <w:pPr>
        <w:bidi/>
        <w:jc w:val="both"/>
        <w:rPr>
          <w:rFonts w:cs="David" w:hint="cs"/>
          <w:rtl/>
        </w:rPr>
      </w:pPr>
    </w:p>
    <w:p w14:paraId="48249D4A"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FB2FA3F" w14:textId="77777777" w:rsidR="00D21351" w:rsidRPr="00D21351" w:rsidRDefault="00D21351" w:rsidP="00D21351">
      <w:pPr>
        <w:bidi/>
        <w:jc w:val="both"/>
        <w:rPr>
          <w:rFonts w:cs="David" w:hint="cs"/>
          <w:rtl/>
        </w:rPr>
      </w:pPr>
    </w:p>
    <w:p w14:paraId="50371EF9" w14:textId="77777777" w:rsidR="00D21351" w:rsidRPr="00D21351" w:rsidRDefault="00D21351" w:rsidP="00D21351">
      <w:pPr>
        <w:bidi/>
        <w:jc w:val="both"/>
        <w:rPr>
          <w:rFonts w:cs="David" w:hint="cs"/>
          <w:rtl/>
        </w:rPr>
      </w:pPr>
      <w:r w:rsidRPr="00D21351">
        <w:rPr>
          <w:rFonts w:cs="David" w:hint="cs"/>
          <w:rtl/>
        </w:rPr>
        <w:tab/>
        <w:t xml:space="preserve">באה רשימה ואומרת שהיא חורתת במצע שלה, שהיא תומכת במאבק מזוין נגד מדינת ישראל. היא רק אומרת את זה, היא לא עושה שום דבר. הם כותבים, הם מצהירים, זה במצע שלהם. הרשימה הזאת, על-פי החוק, איננה יכולה להיות מועמדת לכנסת. </w:t>
      </w:r>
    </w:p>
    <w:p w14:paraId="6DAC195C" w14:textId="77777777" w:rsidR="00D21351" w:rsidRPr="00D21351" w:rsidRDefault="00D21351" w:rsidP="00D21351">
      <w:pPr>
        <w:bidi/>
        <w:jc w:val="both"/>
        <w:rPr>
          <w:rFonts w:cs="David" w:hint="cs"/>
          <w:rtl/>
        </w:rPr>
      </w:pPr>
    </w:p>
    <w:p w14:paraId="7E55D5A1" w14:textId="77777777" w:rsidR="00D21351" w:rsidRPr="00D21351" w:rsidRDefault="00D21351" w:rsidP="00D21351">
      <w:pPr>
        <w:bidi/>
        <w:jc w:val="both"/>
        <w:rPr>
          <w:rFonts w:cs="David" w:hint="cs"/>
          <w:rtl/>
        </w:rPr>
      </w:pPr>
      <w:r w:rsidRPr="00D21351">
        <w:rPr>
          <w:rFonts w:cs="David" w:hint="cs"/>
          <w:u w:val="single"/>
          <w:rtl/>
        </w:rPr>
        <w:t>היו"ר דוד טל:</w:t>
      </w:r>
    </w:p>
    <w:p w14:paraId="3DF18164" w14:textId="77777777" w:rsidR="00D21351" w:rsidRPr="00D21351" w:rsidRDefault="00D21351" w:rsidP="00D21351">
      <w:pPr>
        <w:bidi/>
        <w:jc w:val="both"/>
        <w:rPr>
          <w:rFonts w:cs="David" w:hint="cs"/>
          <w:rtl/>
        </w:rPr>
      </w:pPr>
    </w:p>
    <w:p w14:paraId="74FDB590" w14:textId="77777777" w:rsidR="00D21351" w:rsidRPr="00D21351" w:rsidRDefault="00D21351" w:rsidP="00D21351">
      <w:pPr>
        <w:bidi/>
        <w:jc w:val="both"/>
        <w:rPr>
          <w:rFonts w:cs="David" w:hint="cs"/>
          <w:rtl/>
        </w:rPr>
      </w:pPr>
      <w:r w:rsidRPr="00D21351">
        <w:rPr>
          <w:rFonts w:cs="David" w:hint="cs"/>
          <w:rtl/>
        </w:rPr>
        <w:tab/>
        <w:t>מי יפסול אותה?</w:t>
      </w:r>
    </w:p>
    <w:p w14:paraId="442B4628" w14:textId="77777777" w:rsidR="00D21351" w:rsidRPr="00D21351" w:rsidRDefault="00D21351" w:rsidP="00D21351">
      <w:pPr>
        <w:bidi/>
        <w:jc w:val="both"/>
        <w:rPr>
          <w:rFonts w:cs="David" w:hint="cs"/>
          <w:rtl/>
        </w:rPr>
      </w:pPr>
    </w:p>
    <w:p w14:paraId="4B2F3549"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D1C19AB" w14:textId="77777777" w:rsidR="00D21351" w:rsidRPr="00D21351" w:rsidRDefault="00D21351" w:rsidP="00D21351">
      <w:pPr>
        <w:bidi/>
        <w:jc w:val="both"/>
        <w:rPr>
          <w:rFonts w:cs="David" w:hint="cs"/>
          <w:rtl/>
        </w:rPr>
      </w:pPr>
    </w:p>
    <w:p w14:paraId="6A11A164" w14:textId="77777777" w:rsidR="00D21351" w:rsidRPr="00D21351" w:rsidRDefault="00D21351" w:rsidP="00D21351">
      <w:pPr>
        <w:bidi/>
        <w:jc w:val="both"/>
        <w:rPr>
          <w:rFonts w:cs="David" w:hint="cs"/>
          <w:rtl/>
        </w:rPr>
      </w:pPr>
      <w:r w:rsidRPr="00D21351">
        <w:rPr>
          <w:rFonts w:cs="David" w:hint="cs"/>
          <w:rtl/>
        </w:rPr>
        <w:tab/>
        <w:t xml:space="preserve"> ועדת הבחירות המרכזית, באישור של בית המשפט העליון.</w:t>
      </w:r>
    </w:p>
    <w:p w14:paraId="4169654D" w14:textId="77777777" w:rsidR="00D21351" w:rsidRPr="00D21351" w:rsidRDefault="00D21351" w:rsidP="00D21351">
      <w:pPr>
        <w:bidi/>
        <w:jc w:val="both"/>
        <w:rPr>
          <w:rFonts w:cs="David" w:hint="cs"/>
          <w:rtl/>
        </w:rPr>
      </w:pPr>
    </w:p>
    <w:p w14:paraId="03600B00" w14:textId="77777777" w:rsidR="00D21351" w:rsidRPr="00D21351" w:rsidRDefault="00D21351" w:rsidP="00D21351">
      <w:pPr>
        <w:bidi/>
        <w:jc w:val="both"/>
        <w:rPr>
          <w:rFonts w:cs="David" w:hint="cs"/>
          <w:rtl/>
        </w:rPr>
      </w:pPr>
      <w:r w:rsidRPr="00D21351">
        <w:rPr>
          <w:rFonts w:cs="David" w:hint="cs"/>
          <w:u w:val="single"/>
          <w:rtl/>
        </w:rPr>
        <w:t>היו"ר דוד טל:</w:t>
      </w:r>
    </w:p>
    <w:p w14:paraId="1692B22E" w14:textId="77777777" w:rsidR="00D21351" w:rsidRPr="00D21351" w:rsidRDefault="00D21351" w:rsidP="00D21351">
      <w:pPr>
        <w:bidi/>
        <w:jc w:val="both"/>
        <w:rPr>
          <w:rFonts w:cs="David" w:hint="cs"/>
          <w:rtl/>
        </w:rPr>
      </w:pPr>
    </w:p>
    <w:p w14:paraId="14CA4483" w14:textId="77777777" w:rsidR="00D21351" w:rsidRPr="00D21351" w:rsidRDefault="00D21351" w:rsidP="00D21351">
      <w:pPr>
        <w:bidi/>
        <w:jc w:val="both"/>
        <w:rPr>
          <w:rFonts w:cs="David" w:hint="cs"/>
          <w:rtl/>
        </w:rPr>
      </w:pPr>
      <w:r w:rsidRPr="00D21351">
        <w:rPr>
          <w:rFonts w:cs="David" w:hint="cs"/>
          <w:rtl/>
        </w:rPr>
        <w:tab/>
        <w:t xml:space="preserve">אישור בית המשפט העליון זה אם מדובר על בן-אדם ספציפי. </w:t>
      </w:r>
    </w:p>
    <w:p w14:paraId="2EB3191A"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7D6C72C" w14:textId="77777777" w:rsidR="00D21351" w:rsidRPr="00D21351" w:rsidRDefault="00D21351" w:rsidP="00D21351">
      <w:pPr>
        <w:bidi/>
        <w:jc w:val="both"/>
        <w:rPr>
          <w:rFonts w:cs="David" w:hint="cs"/>
          <w:rtl/>
        </w:rPr>
      </w:pPr>
    </w:p>
    <w:p w14:paraId="75A3BCD2" w14:textId="77777777" w:rsidR="00D21351" w:rsidRPr="00D21351" w:rsidRDefault="00D21351" w:rsidP="00D21351">
      <w:pPr>
        <w:bidi/>
        <w:jc w:val="both"/>
        <w:rPr>
          <w:rFonts w:cs="David" w:hint="cs"/>
          <w:rtl/>
        </w:rPr>
      </w:pPr>
      <w:r w:rsidRPr="00D21351">
        <w:rPr>
          <w:rFonts w:cs="David" w:hint="cs"/>
          <w:rtl/>
        </w:rPr>
        <w:tab/>
        <w:t>גם על רשימה</w:t>
      </w:r>
    </w:p>
    <w:p w14:paraId="258FBC53" w14:textId="77777777" w:rsidR="00D21351" w:rsidRPr="00D21351" w:rsidRDefault="00D21351" w:rsidP="00D21351">
      <w:pPr>
        <w:bidi/>
        <w:jc w:val="both"/>
        <w:rPr>
          <w:rFonts w:cs="David" w:hint="cs"/>
          <w:rtl/>
        </w:rPr>
      </w:pPr>
    </w:p>
    <w:p w14:paraId="163895B2" w14:textId="77777777" w:rsidR="00D21351" w:rsidRPr="00D21351" w:rsidRDefault="00D21351" w:rsidP="00D21351">
      <w:pPr>
        <w:bidi/>
        <w:jc w:val="both"/>
        <w:rPr>
          <w:rFonts w:cs="David" w:hint="cs"/>
          <w:rtl/>
        </w:rPr>
      </w:pPr>
      <w:r w:rsidRPr="00D21351">
        <w:rPr>
          <w:rFonts w:cs="David" w:hint="cs"/>
          <w:u w:val="single"/>
          <w:rtl/>
        </w:rPr>
        <w:t>היו"ר דוד טל:</w:t>
      </w:r>
    </w:p>
    <w:p w14:paraId="13D38377" w14:textId="77777777" w:rsidR="00D21351" w:rsidRPr="00D21351" w:rsidRDefault="00D21351" w:rsidP="00D21351">
      <w:pPr>
        <w:bidi/>
        <w:jc w:val="both"/>
        <w:rPr>
          <w:rFonts w:cs="David" w:hint="cs"/>
          <w:rtl/>
        </w:rPr>
      </w:pPr>
    </w:p>
    <w:p w14:paraId="34672FBE" w14:textId="77777777" w:rsidR="00D21351" w:rsidRPr="00D21351" w:rsidRDefault="00D21351" w:rsidP="00D21351">
      <w:pPr>
        <w:bidi/>
        <w:jc w:val="both"/>
        <w:rPr>
          <w:rFonts w:cs="David" w:hint="cs"/>
          <w:rtl/>
        </w:rPr>
      </w:pPr>
      <w:r w:rsidRPr="00D21351">
        <w:rPr>
          <w:rFonts w:cs="David" w:hint="cs"/>
          <w:rtl/>
        </w:rPr>
        <w:tab/>
        <w:t>רשימה זה אם יוגש בג"ץ.</w:t>
      </w:r>
    </w:p>
    <w:p w14:paraId="759F58BF" w14:textId="77777777" w:rsidR="00D21351" w:rsidRPr="00D21351" w:rsidRDefault="00D21351" w:rsidP="00D21351">
      <w:pPr>
        <w:bidi/>
        <w:jc w:val="both"/>
        <w:rPr>
          <w:rFonts w:cs="David" w:hint="cs"/>
          <w:rtl/>
        </w:rPr>
      </w:pPr>
    </w:p>
    <w:p w14:paraId="7D1C9796"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CF04D9A" w14:textId="77777777" w:rsidR="00D21351" w:rsidRPr="00D21351" w:rsidRDefault="00D21351" w:rsidP="00D21351">
      <w:pPr>
        <w:bidi/>
        <w:jc w:val="both"/>
        <w:rPr>
          <w:rFonts w:cs="David" w:hint="cs"/>
          <w:rtl/>
        </w:rPr>
      </w:pPr>
    </w:p>
    <w:p w14:paraId="39DDED61" w14:textId="77777777" w:rsidR="00D21351" w:rsidRPr="00D21351" w:rsidRDefault="00D21351" w:rsidP="00D21351">
      <w:pPr>
        <w:bidi/>
        <w:jc w:val="both"/>
        <w:rPr>
          <w:rFonts w:cs="David" w:hint="cs"/>
          <w:rtl/>
        </w:rPr>
      </w:pPr>
      <w:r w:rsidRPr="00D21351">
        <w:rPr>
          <w:rFonts w:cs="David" w:hint="cs"/>
          <w:rtl/>
        </w:rPr>
        <w:tab/>
        <w:t xml:space="preserve"> נכון. רק אם אדם אומר את הדבר הזה, כבר שוללים ממנו. אני אומר: לא רק שהוא אומר, אלא גם שהוא עושה. הוא לא אמר שהוא תומך במדינת אויב, אבל הוא הולך למדינת אויב, מצטלם- - -</w:t>
      </w:r>
    </w:p>
    <w:p w14:paraId="11E87350" w14:textId="77777777" w:rsidR="00D21351" w:rsidRPr="00D21351" w:rsidRDefault="00D21351" w:rsidP="00D21351">
      <w:pPr>
        <w:bidi/>
        <w:jc w:val="both"/>
        <w:rPr>
          <w:rFonts w:cs="David" w:hint="cs"/>
          <w:rtl/>
        </w:rPr>
      </w:pPr>
    </w:p>
    <w:p w14:paraId="1D9C8C12" w14:textId="77777777" w:rsidR="00D21351" w:rsidRPr="00D21351" w:rsidRDefault="00D21351" w:rsidP="00D21351">
      <w:pPr>
        <w:bidi/>
        <w:jc w:val="both"/>
        <w:rPr>
          <w:rFonts w:cs="David" w:hint="cs"/>
          <w:rtl/>
        </w:rPr>
      </w:pPr>
      <w:r w:rsidRPr="00D21351">
        <w:rPr>
          <w:rFonts w:cs="David" w:hint="cs"/>
          <w:u w:val="single"/>
          <w:rtl/>
        </w:rPr>
        <w:t>היו"ר דוד טל:</w:t>
      </w:r>
    </w:p>
    <w:p w14:paraId="19B6575F" w14:textId="77777777" w:rsidR="00D21351" w:rsidRPr="00D21351" w:rsidRDefault="00D21351" w:rsidP="00D21351">
      <w:pPr>
        <w:bidi/>
        <w:jc w:val="both"/>
        <w:rPr>
          <w:rFonts w:cs="David" w:hint="cs"/>
          <w:rtl/>
        </w:rPr>
      </w:pPr>
    </w:p>
    <w:p w14:paraId="0342A045" w14:textId="77777777" w:rsidR="00D21351" w:rsidRPr="00D21351" w:rsidRDefault="00D21351" w:rsidP="00D21351">
      <w:pPr>
        <w:bidi/>
        <w:jc w:val="both"/>
        <w:rPr>
          <w:rFonts w:cs="David" w:hint="cs"/>
          <w:rtl/>
        </w:rPr>
      </w:pPr>
      <w:r w:rsidRPr="00D21351">
        <w:rPr>
          <w:rFonts w:cs="David" w:hint="cs"/>
          <w:rtl/>
        </w:rPr>
        <w:tab/>
        <w:t xml:space="preserve">נניח שהוא הולך למדינת אויב, לא מצטלם, לא מדבר, הולך ומטייל בהרי </w:t>
      </w:r>
      <w:proofErr w:type="spellStart"/>
      <w:r w:rsidRPr="00D21351">
        <w:rPr>
          <w:rFonts w:cs="David" w:hint="cs"/>
          <w:rtl/>
        </w:rPr>
        <w:t>השוף</w:t>
      </w:r>
      <w:proofErr w:type="spellEnd"/>
      <w:r w:rsidRPr="00D21351">
        <w:rPr>
          <w:rFonts w:cs="David" w:hint="cs"/>
          <w:rtl/>
        </w:rPr>
        <w:t>, נהנה מהנוף הפסטורלי שנשקף שם.</w:t>
      </w:r>
    </w:p>
    <w:p w14:paraId="2E0B38DB" w14:textId="77777777" w:rsidR="00D21351" w:rsidRPr="00D21351" w:rsidRDefault="00D21351" w:rsidP="00D21351">
      <w:pPr>
        <w:bidi/>
        <w:jc w:val="both"/>
        <w:rPr>
          <w:rFonts w:cs="David" w:hint="cs"/>
          <w:rtl/>
        </w:rPr>
      </w:pPr>
    </w:p>
    <w:p w14:paraId="7F90EF77"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63FAB21" w14:textId="77777777" w:rsidR="00D21351" w:rsidRPr="00D21351" w:rsidRDefault="00D21351" w:rsidP="00D21351">
      <w:pPr>
        <w:bidi/>
        <w:jc w:val="both"/>
        <w:rPr>
          <w:rFonts w:cs="David" w:hint="cs"/>
          <w:rtl/>
        </w:rPr>
      </w:pPr>
    </w:p>
    <w:p w14:paraId="0394F76B" w14:textId="77777777" w:rsidR="00D21351" w:rsidRPr="00D21351" w:rsidRDefault="00D21351" w:rsidP="00D21351">
      <w:pPr>
        <w:bidi/>
        <w:jc w:val="both"/>
        <w:rPr>
          <w:rFonts w:cs="David" w:hint="cs"/>
          <w:rtl/>
        </w:rPr>
      </w:pPr>
      <w:r w:rsidRPr="00D21351">
        <w:rPr>
          <w:rFonts w:cs="David" w:hint="cs"/>
          <w:rtl/>
        </w:rPr>
        <w:tab/>
        <w:t xml:space="preserve"> חבר הכנסת דוד טל, אתה לא תמים כזה שאתה חושב שמי שמועמד לכנסת הולך לטייל בהרי </w:t>
      </w:r>
      <w:proofErr w:type="spellStart"/>
      <w:r w:rsidRPr="00D21351">
        <w:rPr>
          <w:rFonts w:cs="David" w:hint="cs"/>
          <w:rtl/>
        </w:rPr>
        <w:t>השוף</w:t>
      </w:r>
      <w:proofErr w:type="spellEnd"/>
      <w:r w:rsidRPr="00D21351">
        <w:rPr>
          <w:rFonts w:cs="David" w:hint="cs"/>
          <w:rtl/>
        </w:rPr>
        <w:t>.</w:t>
      </w:r>
    </w:p>
    <w:p w14:paraId="04E4830A" w14:textId="77777777" w:rsidR="00D21351" w:rsidRPr="00D21351" w:rsidRDefault="00D21351" w:rsidP="00D21351">
      <w:pPr>
        <w:bidi/>
        <w:jc w:val="both"/>
        <w:rPr>
          <w:rFonts w:cs="David" w:hint="cs"/>
          <w:rtl/>
        </w:rPr>
      </w:pPr>
    </w:p>
    <w:p w14:paraId="4D83CED4" w14:textId="77777777" w:rsidR="00D21351" w:rsidRPr="00D21351" w:rsidRDefault="00D21351" w:rsidP="00D21351">
      <w:pPr>
        <w:bidi/>
        <w:jc w:val="both"/>
        <w:rPr>
          <w:rFonts w:cs="David" w:hint="cs"/>
          <w:rtl/>
        </w:rPr>
      </w:pPr>
      <w:r w:rsidRPr="00D21351">
        <w:rPr>
          <w:rFonts w:cs="David" w:hint="cs"/>
          <w:u w:val="single"/>
          <w:rtl/>
        </w:rPr>
        <w:t>היו"ר דוד טל:</w:t>
      </w:r>
    </w:p>
    <w:p w14:paraId="54A27DB2" w14:textId="77777777" w:rsidR="00D21351" w:rsidRPr="00D21351" w:rsidRDefault="00D21351" w:rsidP="00D21351">
      <w:pPr>
        <w:bidi/>
        <w:jc w:val="both"/>
        <w:rPr>
          <w:rFonts w:cs="David" w:hint="cs"/>
          <w:rtl/>
        </w:rPr>
      </w:pPr>
    </w:p>
    <w:p w14:paraId="78BCF7F8" w14:textId="77777777" w:rsidR="00D21351" w:rsidRPr="00D21351" w:rsidRDefault="00D21351" w:rsidP="00D21351">
      <w:pPr>
        <w:bidi/>
        <w:jc w:val="both"/>
        <w:rPr>
          <w:rFonts w:cs="David" w:hint="cs"/>
          <w:rtl/>
        </w:rPr>
      </w:pPr>
      <w:r w:rsidRPr="00D21351">
        <w:rPr>
          <w:rFonts w:cs="David" w:hint="cs"/>
          <w:rtl/>
        </w:rPr>
        <w:tab/>
        <w:t xml:space="preserve">היות ואתה פרלמנטר, לא נולדת אתמול ולא אחרי הגשם האחרון, אתה יודע שכאשר אנחנו  הולכים לתקן חוק, צריך לסגור את כל הפרצות. </w:t>
      </w:r>
    </w:p>
    <w:p w14:paraId="0481CAED" w14:textId="77777777" w:rsidR="00D21351" w:rsidRPr="00D21351" w:rsidRDefault="00D21351" w:rsidP="00D21351">
      <w:pPr>
        <w:bidi/>
        <w:jc w:val="both"/>
        <w:rPr>
          <w:rFonts w:cs="David" w:hint="cs"/>
          <w:rtl/>
        </w:rPr>
      </w:pPr>
    </w:p>
    <w:p w14:paraId="025293E2"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4FFF7E7" w14:textId="77777777" w:rsidR="00D21351" w:rsidRPr="00D21351" w:rsidRDefault="00D21351" w:rsidP="00D21351">
      <w:pPr>
        <w:bidi/>
        <w:jc w:val="both"/>
        <w:rPr>
          <w:rFonts w:cs="David" w:hint="cs"/>
          <w:rtl/>
        </w:rPr>
      </w:pPr>
    </w:p>
    <w:p w14:paraId="5AD6389A" w14:textId="77777777" w:rsidR="00D21351" w:rsidRPr="00D21351" w:rsidRDefault="00D21351" w:rsidP="00D21351">
      <w:pPr>
        <w:bidi/>
        <w:jc w:val="both"/>
        <w:rPr>
          <w:rFonts w:cs="David" w:hint="cs"/>
          <w:rtl/>
        </w:rPr>
      </w:pPr>
      <w:r w:rsidRPr="00D21351">
        <w:rPr>
          <w:rFonts w:cs="David" w:hint="cs"/>
          <w:rtl/>
        </w:rPr>
        <w:tab/>
        <w:t xml:space="preserve"> אני מוכן לקבל את ההערה שלך, וגם על זה לדבר, שאם הוא הלך ליהנות מהנוף או מבית מלון טוב או לחקור חקירות ארכיאולוגיות, זה בסדר גמור.</w:t>
      </w:r>
    </w:p>
    <w:p w14:paraId="67465B10" w14:textId="77777777" w:rsidR="00D21351" w:rsidRPr="00D21351" w:rsidRDefault="00D21351" w:rsidP="00D21351">
      <w:pPr>
        <w:bidi/>
        <w:jc w:val="both"/>
        <w:rPr>
          <w:rFonts w:cs="David" w:hint="cs"/>
          <w:rtl/>
        </w:rPr>
      </w:pPr>
    </w:p>
    <w:p w14:paraId="11205CF7" w14:textId="77777777" w:rsidR="00D21351" w:rsidRPr="00D21351" w:rsidRDefault="00D21351" w:rsidP="00D21351">
      <w:pPr>
        <w:bidi/>
        <w:jc w:val="both"/>
        <w:rPr>
          <w:rFonts w:cs="David" w:hint="cs"/>
          <w:rtl/>
        </w:rPr>
      </w:pPr>
      <w:r w:rsidRPr="00D21351">
        <w:rPr>
          <w:rFonts w:cs="David" w:hint="cs"/>
          <w:rtl/>
        </w:rPr>
        <w:tab/>
        <w:t>לכן אדוני היושב-ראש, אסיים את דברי ואומר שאם מי שעושה מעשה ורבלי, אם מי שמדבר דברים שהם תמיכה במאבק מזוין, אנחנו שוללים את זכותו להתמודד לכנסת. קל וחומר, בן בנו של קל וחומר, שמי שמבקר במדינת אויב זה מעשה מובהק יותר מאשר מי שמדבר על תמיכה במאבק מזוין ותמיכה בארץ אויב, ולכן אני מציע לשלול את זכותו להיבחר לכנסת.</w:t>
      </w:r>
    </w:p>
    <w:p w14:paraId="219B35A4" w14:textId="77777777" w:rsidR="00D21351" w:rsidRPr="00D21351" w:rsidRDefault="00D21351" w:rsidP="00D21351">
      <w:pPr>
        <w:bidi/>
        <w:jc w:val="both"/>
        <w:rPr>
          <w:rFonts w:cs="David" w:hint="cs"/>
          <w:rtl/>
        </w:rPr>
      </w:pPr>
    </w:p>
    <w:p w14:paraId="5A659A1C" w14:textId="77777777" w:rsidR="00D21351" w:rsidRPr="00D21351" w:rsidRDefault="00D21351" w:rsidP="00D21351">
      <w:pPr>
        <w:bidi/>
        <w:jc w:val="both"/>
        <w:rPr>
          <w:rFonts w:cs="David" w:hint="cs"/>
          <w:rtl/>
        </w:rPr>
      </w:pPr>
      <w:r w:rsidRPr="00D21351">
        <w:rPr>
          <w:rFonts w:cs="David" w:hint="cs"/>
          <w:rtl/>
        </w:rPr>
        <w:tab/>
        <w:t xml:space="preserve">בדקנו את הדבר הזה, אני גם אגיש את רשימת המדינות. בכל מדינה נאורה, בכל הדמוקרטיות הנאורות החוק הזה קיים. לא יעלה על דעתו של אדם בארצות-הברית לבקר </w:t>
      </w:r>
      <w:proofErr w:type="spellStart"/>
      <w:r w:rsidRPr="00D21351">
        <w:rPr>
          <w:rFonts w:cs="David" w:hint="cs"/>
          <w:rtl/>
        </w:rPr>
        <w:t>בעירק</w:t>
      </w:r>
      <w:proofErr w:type="spellEnd"/>
      <w:r w:rsidRPr="00D21351">
        <w:rPr>
          <w:rFonts w:cs="David" w:hint="cs"/>
          <w:rtl/>
        </w:rPr>
        <w:t xml:space="preserve"> ועכשיו להתמודד לקונגרס או לסנאט.</w:t>
      </w:r>
    </w:p>
    <w:p w14:paraId="06D61398" w14:textId="77777777" w:rsidR="00D21351" w:rsidRPr="00D21351" w:rsidRDefault="00D21351" w:rsidP="00D21351">
      <w:pPr>
        <w:bidi/>
        <w:jc w:val="both"/>
        <w:rPr>
          <w:rFonts w:cs="David" w:hint="cs"/>
          <w:rtl/>
        </w:rPr>
      </w:pPr>
    </w:p>
    <w:p w14:paraId="5DBA6584" w14:textId="77777777" w:rsidR="00D21351" w:rsidRPr="00D21351" w:rsidRDefault="00D21351" w:rsidP="00D21351">
      <w:pPr>
        <w:bidi/>
        <w:jc w:val="both"/>
        <w:rPr>
          <w:rFonts w:cs="David" w:hint="cs"/>
          <w:rtl/>
        </w:rPr>
      </w:pPr>
      <w:r w:rsidRPr="00D21351">
        <w:rPr>
          <w:rFonts w:cs="David" w:hint="cs"/>
          <w:u w:val="single"/>
          <w:rtl/>
        </w:rPr>
        <w:t>היו"ר דוד טל:</w:t>
      </w:r>
    </w:p>
    <w:p w14:paraId="52D554BD" w14:textId="77777777" w:rsidR="00D21351" w:rsidRPr="00D21351" w:rsidRDefault="00D21351" w:rsidP="00D21351">
      <w:pPr>
        <w:bidi/>
        <w:jc w:val="both"/>
        <w:rPr>
          <w:rFonts w:cs="David" w:hint="cs"/>
          <w:rtl/>
        </w:rPr>
      </w:pPr>
    </w:p>
    <w:p w14:paraId="5D20C40E" w14:textId="77777777" w:rsidR="00D21351" w:rsidRPr="00D21351" w:rsidRDefault="00D21351" w:rsidP="00D21351">
      <w:pPr>
        <w:bidi/>
        <w:jc w:val="both"/>
        <w:rPr>
          <w:rFonts w:cs="David" w:hint="cs"/>
          <w:rtl/>
        </w:rPr>
      </w:pPr>
      <w:r w:rsidRPr="00D21351">
        <w:rPr>
          <w:rFonts w:cs="David" w:hint="cs"/>
          <w:rtl/>
        </w:rPr>
        <w:tab/>
        <w:t xml:space="preserve">עולה גם עולה. זבולון, ידידי, לא הצלחת הפעם לשכנע אותי. אני אאפשר </w:t>
      </w:r>
      <w:proofErr w:type="spellStart"/>
      <w:r w:rsidRPr="00D21351">
        <w:rPr>
          <w:rFonts w:cs="David" w:hint="cs"/>
          <w:rtl/>
        </w:rPr>
        <w:t>לאסתרינה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אולי היא תצליח. נכון שאני לא קובע לבד, החברים האחרים קובעים.</w:t>
      </w:r>
    </w:p>
    <w:p w14:paraId="4D0E2E6B" w14:textId="77777777" w:rsidR="00D21351" w:rsidRPr="00D21351" w:rsidRDefault="00D21351" w:rsidP="00D21351">
      <w:pPr>
        <w:bidi/>
        <w:jc w:val="both"/>
        <w:rPr>
          <w:rFonts w:cs="David" w:hint="cs"/>
          <w:rtl/>
        </w:rPr>
      </w:pPr>
    </w:p>
    <w:p w14:paraId="341796D7"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08027307" w14:textId="77777777" w:rsidR="00D21351" w:rsidRPr="00D21351" w:rsidRDefault="00D21351" w:rsidP="00D21351">
      <w:pPr>
        <w:bidi/>
        <w:jc w:val="both"/>
        <w:rPr>
          <w:rFonts w:cs="David" w:hint="cs"/>
          <w:rtl/>
        </w:rPr>
      </w:pPr>
    </w:p>
    <w:p w14:paraId="61037A81" w14:textId="77777777" w:rsidR="00D21351" w:rsidRPr="00D21351" w:rsidRDefault="00D21351" w:rsidP="00D21351">
      <w:pPr>
        <w:bidi/>
        <w:jc w:val="both"/>
        <w:rPr>
          <w:rFonts w:cs="David" w:hint="cs"/>
          <w:rtl/>
        </w:rPr>
      </w:pPr>
      <w:r w:rsidRPr="00D21351">
        <w:rPr>
          <w:rFonts w:cs="David" w:hint="cs"/>
          <w:rtl/>
        </w:rPr>
        <w:tab/>
        <w:t>אדוני היושב-ראש, נכון שאתה לא קובע לבד,  אבל לא בכדי אתה ראש הישיבה הזאת.</w:t>
      </w:r>
    </w:p>
    <w:p w14:paraId="5D7F9216" w14:textId="77777777" w:rsidR="00D21351" w:rsidRPr="00D21351" w:rsidRDefault="00D21351" w:rsidP="00D21351">
      <w:pPr>
        <w:bidi/>
        <w:jc w:val="both"/>
        <w:rPr>
          <w:rFonts w:cs="David" w:hint="cs"/>
          <w:rtl/>
        </w:rPr>
      </w:pPr>
    </w:p>
    <w:p w14:paraId="02142D10" w14:textId="77777777" w:rsidR="00D21351" w:rsidRPr="00D21351" w:rsidRDefault="00D21351" w:rsidP="00D21351">
      <w:pPr>
        <w:bidi/>
        <w:jc w:val="both"/>
        <w:rPr>
          <w:rFonts w:cs="David" w:hint="cs"/>
          <w:rtl/>
        </w:rPr>
      </w:pPr>
      <w:r w:rsidRPr="00D21351">
        <w:rPr>
          <w:rFonts w:cs="David" w:hint="cs"/>
          <w:u w:val="single"/>
          <w:rtl/>
        </w:rPr>
        <w:t>היו"ר דוד טל:</w:t>
      </w:r>
    </w:p>
    <w:p w14:paraId="5B1174D6" w14:textId="77777777" w:rsidR="00D21351" w:rsidRPr="00D21351" w:rsidRDefault="00D21351" w:rsidP="00D21351">
      <w:pPr>
        <w:bidi/>
        <w:jc w:val="both"/>
        <w:rPr>
          <w:rFonts w:cs="David" w:hint="cs"/>
          <w:rtl/>
        </w:rPr>
      </w:pPr>
    </w:p>
    <w:p w14:paraId="47BC0E29" w14:textId="77777777" w:rsidR="00D21351" w:rsidRPr="00D21351" w:rsidRDefault="00D21351" w:rsidP="00D21351">
      <w:pPr>
        <w:bidi/>
        <w:jc w:val="both"/>
        <w:rPr>
          <w:rFonts w:cs="David" w:hint="cs"/>
          <w:rtl/>
        </w:rPr>
      </w:pPr>
      <w:r w:rsidRPr="00D21351">
        <w:rPr>
          <w:rFonts w:cs="David" w:hint="cs"/>
          <w:rtl/>
        </w:rPr>
        <w:tab/>
        <w:t>אדרבא, אני צריך לנהוג ביתר ממלכתיות.</w:t>
      </w:r>
    </w:p>
    <w:p w14:paraId="14781244" w14:textId="77777777" w:rsidR="00D21351" w:rsidRPr="00D21351" w:rsidRDefault="00D21351" w:rsidP="00D21351">
      <w:pPr>
        <w:bidi/>
        <w:jc w:val="both"/>
        <w:rPr>
          <w:rFonts w:cs="David" w:hint="cs"/>
          <w:rtl/>
        </w:rPr>
      </w:pPr>
    </w:p>
    <w:p w14:paraId="5D61663C"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7C9BFA17" w14:textId="77777777" w:rsidR="00D21351" w:rsidRPr="00D21351" w:rsidRDefault="00D21351" w:rsidP="00D21351">
      <w:pPr>
        <w:pStyle w:val="Heading5"/>
        <w:rPr>
          <w:rFonts w:hint="cs"/>
          <w:sz w:val="24"/>
          <w:rtl/>
        </w:rPr>
      </w:pPr>
    </w:p>
    <w:p w14:paraId="06D62C96" w14:textId="77777777" w:rsidR="00D21351" w:rsidRPr="00D21351" w:rsidRDefault="00D21351" w:rsidP="00D21351">
      <w:pPr>
        <w:bidi/>
        <w:jc w:val="both"/>
        <w:rPr>
          <w:rFonts w:cs="David" w:hint="cs"/>
          <w:rtl/>
        </w:rPr>
      </w:pPr>
      <w:r w:rsidRPr="00D21351">
        <w:rPr>
          <w:rFonts w:cs="David" w:hint="cs"/>
          <w:rtl/>
        </w:rPr>
        <w:tab/>
        <w:t xml:space="preserve"> אנחנו מעריכים את הממלכתיות שלך ואת קבלת ההחלטות שלך, ואנחנו בטוחים שהשכל וההיגיון הישר בסופו של דבר ינחו כאן.</w:t>
      </w:r>
    </w:p>
    <w:p w14:paraId="61791D14" w14:textId="77777777" w:rsidR="00D21351" w:rsidRPr="00D21351" w:rsidRDefault="00D21351" w:rsidP="00D21351">
      <w:pPr>
        <w:bidi/>
        <w:jc w:val="both"/>
        <w:rPr>
          <w:rFonts w:cs="David" w:hint="cs"/>
          <w:rtl/>
        </w:rPr>
      </w:pPr>
    </w:p>
    <w:p w14:paraId="7E5D7702" w14:textId="77777777" w:rsidR="00D21351" w:rsidRPr="00D21351" w:rsidRDefault="00D21351" w:rsidP="00D21351">
      <w:pPr>
        <w:bidi/>
        <w:jc w:val="both"/>
        <w:rPr>
          <w:rFonts w:cs="David" w:hint="cs"/>
          <w:rtl/>
        </w:rPr>
      </w:pPr>
      <w:r w:rsidRPr="00D21351">
        <w:rPr>
          <w:rFonts w:cs="David" w:hint="cs"/>
          <w:u w:val="single"/>
          <w:rtl/>
        </w:rPr>
        <w:t>דוד רותם:</w:t>
      </w:r>
    </w:p>
    <w:p w14:paraId="62AB7366" w14:textId="77777777" w:rsidR="00D21351" w:rsidRPr="00D21351" w:rsidRDefault="00D21351" w:rsidP="00D21351">
      <w:pPr>
        <w:bidi/>
        <w:jc w:val="both"/>
        <w:rPr>
          <w:rFonts w:cs="David" w:hint="cs"/>
          <w:rtl/>
        </w:rPr>
      </w:pPr>
    </w:p>
    <w:p w14:paraId="6676EAA4" w14:textId="77777777" w:rsidR="00D21351" w:rsidRPr="00D21351" w:rsidRDefault="00D21351" w:rsidP="00D21351">
      <w:pPr>
        <w:bidi/>
        <w:jc w:val="both"/>
        <w:rPr>
          <w:rFonts w:cs="David" w:hint="cs"/>
          <w:rtl/>
        </w:rPr>
      </w:pPr>
      <w:r w:rsidRPr="00D21351">
        <w:rPr>
          <w:rFonts w:cs="David" w:hint="cs"/>
          <w:rtl/>
        </w:rPr>
        <w:tab/>
        <w:t xml:space="preserve"> אדוני אנחנו  רוצים הצבעות.</w:t>
      </w:r>
    </w:p>
    <w:p w14:paraId="7B148691" w14:textId="77777777" w:rsidR="00D21351" w:rsidRPr="00D21351" w:rsidRDefault="00D21351" w:rsidP="00D21351">
      <w:pPr>
        <w:bidi/>
        <w:jc w:val="both"/>
        <w:rPr>
          <w:rFonts w:cs="David" w:hint="cs"/>
          <w:rtl/>
        </w:rPr>
      </w:pPr>
    </w:p>
    <w:p w14:paraId="5D7B6594"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61F4D72C" w14:textId="77777777" w:rsidR="00D21351" w:rsidRPr="00D21351" w:rsidRDefault="00D21351" w:rsidP="00D21351">
      <w:pPr>
        <w:bidi/>
        <w:jc w:val="both"/>
        <w:rPr>
          <w:rFonts w:cs="David" w:hint="cs"/>
          <w:i/>
          <w:iCs/>
          <w:rtl/>
        </w:rPr>
      </w:pPr>
    </w:p>
    <w:p w14:paraId="08EFAF38"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סליחה, מחטפים? למה אתה לא לאפשר לאנשים לדון בחוק כזה?</w:t>
      </w:r>
    </w:p>
    <w:p w14:paraId="6E21B0F6" w14:textId="77777777" w:rsidR="00D21351" w:rsidRPr="00D21351" w:rsidRDefault="00D21351" w:rsidP="00D21351">
      <w:pPr>
        <w:bidi/>
        <w:jc w:val="both"/>
        <w:rPr>
          <w:rFonts w:cs="David" w:hint="cs"/>
          <w:rtl/>
        </w:rPr>
      </w:pPr>
    </w:p>
    <w:p w14:paraId="1D8EC15C" w14:textId="77777777" w:rsidR="00D21351" w:rsidRPr="00D21351" w:rsidRDefault="00D21351" w:rsidP="00D21351">
      <w:pPr>
        <w:bidi/>
        <w:jc w:val="both"/>
        <w:rPr>
          <w:rFonts w:cs="David" w:hint="cs"/>
          <w:rtl/>
        </w:rPr>
      </w:pPr>
      <w:r w:rsidRPr="00D21351">
        <w:rPr>
          <w:rFonts w:cs="David" w:hint="cs"/>
          <w:u w:val="single"/>
          <w:rtl/>
        </w:rPr>
        <w:t>היו"ר דוד טל:</w:t>
      </w:r>
    </w:p>
    <w:p w14:paraId="089CA0CB" w14:textId="77777777" w:rsidR="00D21351" w:rsidRPr="00D21351" w:rsidRDefault="00D21351" w:rsidP="00D21351">
      <w:pPr>
        <w:bidi/>
        <w:jc w:val="both"/>
        <w:rPr>
          <w:rFonts w:cs="David" w:hint="cs"/>
          <w:rtl/>
        </w:rPr>
      </w:pPr>
    </w:p>
    <w:p w14:paraId="7BD15253" w14:textId="77777777" w:rsidR="00D21351" w:rsidRPr="00D21351" w:rsidRDefault="00D21351" w:rsidP="00D21351">
      <w:pPr>
        <w:bidi/>
        <w:jc w:val="both"/>
        <w:rPr>
          <w:rFonts w:cs="David" w:hint="cs"/>
          <w:rtl/>
        </w:rPr>
      </w:pPr>
      <w:r w:rsidRPr="00D21351">
        <w:rPr>
          <w:rFonts w:cs="David" w:hint="cs"/>
          <w:rtl/>
        </w:rPr>
        <w:tab/>
        <w:t>קולט אביטל, נראה לך שמישהו יכול לחטוף ממני משהו?</w:t>
      </w:r>
    </w:p>
    <w:p w14:paraId="28503E67" w14:textId="77777777" w:rsidR="00D21351" w:rsidRPr="00D21351" w:rsidRDefault="00D21351" w:rsidP="00D21351">
      <w:pPr>
        <w:bidi/>
        <w:jc w:val="both"/>
        <w:rPr>
          <w:rFonts w:cs="David" w:hint="cs"/>
          <w:rtl/>
        </w:rPr>
      </w:pPr>
    </w:p>
    <w:p w14:paraId="2976BFD3"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4BA9C34A" w14:textId="77777777" w:rsidR="00D21351" w:rsidRPr="00D21351" w:rsidRDefault="00D21351" w:rsidP="00D21351">
      <w:pPr>
        <w:pStyle w:val="Heading5"/>
        <w:rPr>
          <w:rFonts w:hint="cs"/>
          <w:sz w:val="24"/>
          <w:rtl/>
        </w:rPr>
      </w:pPr>
    </w:p>
    <w:p w14:paraId="4AB5CC38" w14:textId="77777777" w:rsidR="00D21351" w:rsidRPr="00D21351" w:rsidRDefault="00D21351" w:rsidP="00D21351">
      <w:pPr>
        <w:bidi/>
        <w:jc w:val="both"/>
        <w:rPr>
          <w:rFonts w:cs="David" w:hint="cs"/>
          <w:rtl/>
        </w:rPr>
      </w:pPr>
      <w:r w:rsidRPr="00D21351">
        <w:rPr>
          <w:rFonts w:cs="David" w:hint="cs"/>
          <w:rtl/>
        </w:rPr>
        <w:tab/>
        <w:t xml:space="preserve"> בשונה ממה שחושבים חלק מהנוכחים בחדר הזה, ואין לי ספק שהם פשוט שבויים בקונספציות מקדימות, בהצעת החוק הזאת אין שום דבר נגד אף אחד. בהצעת החוק הזאת יש רק דבר אחד, יש בה בעד, בעד מדינת ישראל, בעד הגנה על המדינה הקטנה הזאת וזכות הקיום שלה.</w:t>
      </w:r>
    </w:p>
    <w:p w14:paraId="3B684E1F" w14:textId="77777777" w:rsidR="00D21351" w:rsidRPr="00D21351" w:rsidRDefault="00D21351" w:rsidP="00D21351">
      <w:pPr>
        <w:bidi/>
        <w:jc w:val="both"/>
        <w:rPr>
          <w:rFonts w:cs="David" w:hint="cs"/>
          <w:rtl/>
        </w:rPr>
      </w:pPr>
    </w:p>
    <w:p w14:paraId="2B89C392" w14:textId="77777777" w:rsidR="00D21351" w:rsidRPr="00D21351" w:rsidRDefault="00D21351" w:rsidP="00D21351">
      <w:pPr>
        <w:bidi/>
        <w:jc w:val="both"/>
        <w:rPr>
          <w:rFonts w:cs="David" w:hint="cs"/>
          <w:rtl/>
        </w:rPr>
      </w:pPr>
      <w:r w:rsidRPr="00D21351">
        <w:rPr>
          <w:rFonts w:cs="David" w:hint="cs"/>
          <w:rtl/>
        </w:rPr>
        <w:tab/>
        <w:t xml:space="preserve">אמרת קודם לחבר הכנסת </w:t>
      </w:r>
      <w:proofErr w:type="spellStart"/>
      <w:r w:rsidRPr="00D21351">
        <w:rPr>
          <w:rFonts w:cs="David" w:hint="cs"/>
          <w:rtl/>
        </w:rPr>
        <w:t>אורלב</w:t>
      </w:r>
      <w:proofErr w:type="spellEnd"/>
      <w:r w:rsidRPr="00D21351">
        <w:rPr>
          <w:rFonts w:cs="David" w:hint="cs"/>
          <w:rtl/>
        </w:rPr>
        <w:t xml:space="preserve"> אם מישהו רוצה ללכת להרי </w:t>
      </w:r>
      <w:proofErr w:type="spellStart"/>
      <w:r w:rsidRPr="00D21351">
        <w:rPr>
          <w:rFonts w:cs="David" w:hint="cs"/>
          <w:rtl/>
        </w:rPr>
        <w:t>השוף</w:t>
      </w:r>
      <w:proofErr w:type="spellEnd"/>
      <w:r w:rsidRPr="00D21351">
        <w:rPr>
          <w:rFonts w:cs="David" w:hint="cs"/>
          <w:rtl/>
        </w:rPr>
        <w:t xml:space="preserve"> טיול סתמי, בלי לפגוש אף אחד, אין שום בעיה, לפחות מבחינתי כמציעת החוק. </w:t>
      </w:r>
    </w:p>
    <w:p w14:paraId="5F207661" w14:textId="77777777" w:rsidR="00D21351" w:rsidRPr="00D21351" w:rsidRDefault="00D21351" w:rsidP="00D21351">
      <w:pPr>
        <w:bidi/>
        <w:jc w:val="both"/>
        <w:rPr>
          <w:rFonts w:cs="David" w:hint="cs"/>
          <w:rtl/>
        </w:rPr>
      </w:pPr>
    </w:p>
    <w:p w14:paraId="7B6A45DF" w14:textId="77777777" w:rsidR="00D21351" w:rsidRPr="00D21351" w:rsidRDefault="00D21351" w:rsidP="00D21351">
      <w:pPr>
        <w:bidi/>
        <w:jc w:val="both"/>
        <w:rPr>
          <w:rFonts w:cs="David" w:hint="cs"/>
          <w:rtl/>
        </w:rPr>
      </w:pPr>
      <w:r w:rsidRPr="00D21351">
        <w:rPr>
          <w:rFonts w:cs="David" w:hint="cs"/>
          <w:u w:val="single"/>
          <w:rtl/>
        </w:rPr>
        <w:t>היו"ר דוד טל:</w:t>
      </w:r>
    </w:p>
    <w:p w14:paraId="370765A9" w14:textId="77777777" w:rsidR="00D21351" w:rsidRPr="00D21351" w:rsidRDefault="00D21351" w:rsidP="00D21351">
      <w:pPr>
        <w:bidi/>
        <w:jc w:val="both"/>
        <w:rPr>
          <w:rFonts w:cs="David" w:hint="cs"/>
          <w:rtl/>
        </w:rPr>
      </w:pPr>
    </w:p>
    <w:p w14:paraId="31D3E2BB" w14:textId="77777777" w:rsidR="00D21351" w:rsidRPr="00D21351" w:rsidRDefault="00D21351" w:rsidP="00D21351">
      <w:pPr>
        <w:bidi/>
        <w:jc w:val="both"/>
        <w:rPr>
          <w:rFonts w:cs="David" w:hint="cs"/>
          <w:rtl/>
        </w:rPr>
      </w:pPr>
      <w:r w:rsidRPr="00D21351">
        <w:rPr>
          <w:rFonts w:cs="David" w:hint="cs"/>
          <w:rtl/>
        </w:rPr>
        <w:tab/>
        <w:t>יש בעיה, היות והוא יצא ללא היתר, הוא עבר על החוק, וזו עבירה פלילית.</w:t>
      </w:r>
    </w:p>
    <w:p w14:paraId="28ADEDB6" w14:textId="77777777" w:rsidR="00D21351" w:rsidRPr="00D21351" w:rsidRDefault="00D21351" w:rsidP="00D21351">
      <w:pPr>
        <w:bidi/>
        <w:jc w:val="both"/>
        <w:rPr>
          <w:rFonts w:cs="David" w:hint="cs"/>
          <w:rtl/>
        </w:rPr>
      </w:pPr>
    </w:p>
    <w:p w14:paraId="3385276D"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16463EF1" w14:textId="77777777" w:rsidR="00D21351" w:rsidRPr="00D21351" w:rsidRDefault="00D21351" w:rsidP="00D21351">
      <w:pPr>
        <w:bidi/>
        <w:jc w:val="both"/>
        <w:rPr>
          <w:rFonts w:cs="David" w:hint="cs"/>
          <w:rtl/>
        </w:rPr>
      </w:pPr>
    </w:p>
    <w:p w14:paraId="1FE95BD3" w14:textId="77777777" w:rsidR="00D21351" w:rsidRPr="00D21351" w:rsidRDefault="00D21351" w:rsidP="00D21351">
      <w:pPr>
        <w:bidi/>
        <w:jc w:val="both"/>
        <w:rPr>
          <w:rFonts w:cs="David" w:hint="cs"/>
          <w:rtl/>
        </w:rPr>
      </w:pPr>
      <w:r w:rsidRPr="00D21351">
        <w:rPr>
          <w:rFonts w:cs="David" w:hint="cs"/>
          <w:rtl/>
        </w:rPr>
        <w:tab/>
        <w:t xml:space="preserve"> אדוני היושב-ראש, אם תרשה לי לגמור את משפטי- - -</w:t>
      </w:r>
    </w:p>
    <w:p w14:paraId="567470F0" w14:textId="77777777" w:rsidR="00D21351" w:rsidRPr="00D21351" w:rsidRDefault="00D21351" w:rsidP="00D21351">
      <w:pPr>
        <w:bidi/>
        <w:jc w:val="both"/>
        <w:rPr>
          <w:rFonts w:cs="David" w:hint="cs"/>
          <w:rtl/>
        </w:rPr>
      </w:pPr>
    </w:p>
    <w:p w14:paraId="4C1D855F" w14:textId="77777777" w:rsidR="00D21351" w:rsidRPr="00D21351" w:rsidRDefault="00D21351" w:rsidP="00D21351">
      <w:pPr>
        <w:bidi/>
        <w:jc w:val="both"/>
        <w:rPr>
          <w:rFonts w:cs="David" w:hint="cs"/>
          <w:rtl/>
        </w:rPr>
      </w:pPr>
      <w:r w:rsidRPr="00D21351">
        <w:rPr>
          <w:rFonts w:cs="David" w:hint="cs"/>
          <w:u w:val="single"/>
          <w:rtl/>
        </w:rPr>
        <w:t>היו"ר דוד טל:</w:t>
      </w:r>
    </w:p>
    <w:p w14:paraId="239273B7" w14:textId="77777777" w:rsidR="00D21351" w:rsidRPr="00D21351" w:rsidRDefault="00D21351" w:rsidP="00D21351">
      <w:pPr>
        <w:bidi/>
        <w:jc w:val="both"/>
        <w:rPr>
          <w:rFonts w:cs="David" w:hint="cs"/>
          <w:rtl/>
        </w:rPr>
      </w:pPr>
    </w:p>
    <w:p w14:paraId="446E0407" w14:textId="77777777" w:rsidR="00D21351" w:rsidRPr="00D21351" w:rsidRDefault="00D21351" w:rsidP="00D21351">
      <w:pPr>
        <w:bidi/>
        <w:jc w:val="both"/>
        <w:rPr>
          <w:rFonts w:cs="David" w:hint="cs"/>
          <w:rtl/>
        </w:rPr>
      </w:pPr>
      <w:r w:rsidRPr="00D21351">
        <w:rPr>
          <w:rFonts w:cs="David" w:hint="cs"/>
          <w:rtl/>
        </w:rPr>
        <w:tab/>
        <w:t>אני מרשה לך, אני מדי פעם רק מנצל  את זכותי להעיר לך.</w:t>
      </w:r>
    </w:p>
    <w:p w14:paraId="4B9D647F" w14:textId="77777777" w:rsidR="00D21351" w:rsidRPr="00D21351" w:rsidRDefault="00D21351" w:rsidP="00D21351">
      <w:pPr>
        <w:bidi/>
        <w:jc w:val="both"/>
        <w:rPr>
          <w:rFonts w:cs="David" w:hint="cs"/>
          <w:rtl/>
        </w:rPr>
      </w:pPr>
    </w:p>
    <w:p w14:paraId="702541D0"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605AB50F" w14:textId="77777777" w:rsidR="00D21351" w:rsidRPr="00D21351" w:rsidRDefault="00D21351" w:rsidP="00D21351">
      <w:pPr>
        <w:pStyle w:val="Heading5"/>
        <w:rPr>
          <w:rFonts w:hint="cs"/>
          <w:sz w:val="24"/>
          <w:rtl/>
        </w:rPr>
      </w:pPr>
    </w:p>
    <w:p w14:paraId="12E0DAE4" w14:textId="77777777" w:rsidR="00D21351" w:rsidRPr="00D21351" w:rsidRDefault="00D21351" w:rsidP="00D21351">
      <w:pPr>
        <w:bidi/>
        <w:jc w:val="both"/>
        <w:rPr>
          <w:rFonts w:cs="David" w:hint="cs"/>
          <w:rtl/>
        </w:rPr>
      </w:pPr>
      <w:r w:rsidRPr="00D21351">
        <w:rPr>
          <w:rFonts w:cs="David" w:hint="cs"/>
          <w:rtl/>
        </w:rPr>
        <w:tab/>
        <w:t xml:space="preserve"> ביידיש אומרים: בכבוד.</w:t>
      </w:r>
    </w:p>
    <w:p w14:paraId="573A1985" w14:textId="77777777" w:rsidR="00D21351" w:rsidRPr="00D21351" w:rsidRDefault="00D21351" w:rsidP="00D21351">
      <w:pPr>
        <w:bidi/>
        <w:jc w:val="both"/>
        <w:rPr>
          <w:rFonts w:cs="David" w:hint="cs"/>
          <w:rtl/>
        </w:rPr>
      </w:pPr>
    </w:p>
    <w:p w14:paraId="6AF1E219" w14:textId="77777777" w:rsidR="00D21351" w:rsidRPr="00D21351" w:rsidRDefault="00D21351" w:rsidP="00D21351">
      <w:pPr>
        <w:bidi/>
        <w:jc w:val="both"/>
        <w:rPr>
          <w:rFonts w:cs="David" w:hint="cs"/>
          <w:rtl/>
        </w:rPr>
      </w:pPr>
      <w:r w:rsidRPr="00D21351">
        <w:rPr>
          <w:rFonts w:cs="David" w:hint="cs"/>
          <w:rtl/>
        </w:rPr>
        <w:tab/>
        <w:t xml:space="preserve">אין שום בעיה לאדם כזה, אלא אם כן שר הפנים קובע שיש משהו מעבר לכך. החוק במדינת ישראל מתיר לכל אזרח לבקש לצאת לכל מדינה מתוך המדינות  שרשומות בסעיף 5 לתקנות שעת חירום, ובלבד שינמק את הבקשה שלו, את הסיבה מדוע לאזרח מדינה יש צורך, חלום, שאיפה, לנסוע למדינה שהיא מוגדרת כמדינת אויב של המדינה שבה הוא אזרח. </w:t>
      </w:r>
    </w:p>
    <w:p w14:paraId="5C7BD0AB" w14:textId="77777777" w:rsidR="00D21351" w:rsidRPr="00D21351" w:rsidRDefault="00D21351" w:rsidP="00D21351">
      <w:pPr>
        <w:bidi/>
        <w:jc w:val="both"/>
        <w:rPr>
          <w:rFonts w:cs="David" w:hint="cs"/>
          <w:rtl/>
        </w:rPr>
      </w:pPr>
    </w:p>
    <w:p w14:paraId="15010611" w14:textId="77777777" w:rsidR="00D21351" w:rsidRPr="00D21351" w:rsidRDefault="00D21351" w:rsidP="00D21351">
      <w:pPr>
        <w:bidi/>
        <w:jc w:val="both"/>
        <w:rPr>
          <w:rFonts w:cs="David" w:hint="cs"/>
          <w:rtl/>
        </w:rPr>
      </w:pPr>
      <w:r w:rsidRPr="00D21351">
        <w:rPr>
          <w:rFonts w:cs="David" w:hint="cs"/>
          <w:rtl/>
        </w:rPr>
        <w:tab/>
        <w:t>אדוני היושב-ראש, אין שום מדינה בעולם, ואני חוזרת ומחדדת, שום מדינה בעולם, שעוברת לסדר היום בצורה תמימה ושקטה, כשאזרח שלה הולך במפגיע, בניגוד לחוק, בניגוד להחלטות, בניגוד לתקנות, בניגוד להרשאה למדינה של אויב. צריכה להיות סיבה אמיתית למישהו לנסוע דווקא למדינת אויב. אם הסיבה היא באמת סיבה אמיתית וטובה, אין לי ספק ששר הפנים של מדינת ישראל יאפשר לו לנסוע. אין לי ספק, כי בסופו של דבר שר הפנים הוא שר של כל אזרחי ישראל, גם החוק הזה בא לחול על כל אזרחי ישראל ללא יוצא מן הכלל. הוא בסך הכול בא להגן על המדינה. ברגע ששר הפנים מחליט שבן-אדם כזה רשאי לנסוע, הללויה, אין בעיה. אנחנו גם נאמנים בצורה מוחלטת לאושיות הדמוקרטיה, והצעת החוק הזאת צועדת צעד בצעד בשילוב עם חוקי הדמוקרטיה.</w:t>
      </w:r>
    </w:p>
    <w:p w14:paraId="63527AC3"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היו"ר דוד טל:</w:t>
      </w:r>
    </w:p>
    <w:p w14:paraId="6E3C7AB5" w14:textId="77777777" w:rsidR="00D21351" w:rsidRPr="00D21351" w:rsidRDefault="00D21351" w:rsidP="00D21351">
      <w:pPr>
        <w:bidi/>
        <w:jc w:val="both"/>
        <w:rPr>
          <w:rFonts w:cs="David" w:hint="cs"/>
          <w:rtl/>
        </w:rPr>
      </w:pPr>
    </w:p>
    <w:p w14:paraId="213C52DD" w14:textId="77777777" w:rsidR="00D21351" w:rsidRPr="00D21351" w:rsidRDefault="00D21351" w:rsidP="00D21351">
      <w:pPr>
        <w:bidi/>
        <w:jc w:val="both"/>
        <w:rPr>
          <w:rFonts w:cs="David" w:hint="cs"/>
          <w:rtl/>
        </w:rPr>
      </w:pPr>
      <w:r w:rsidRPr="00D21351">
        <w:rPr>
          <w:rFonts w:cs="David" w:hint="cs"/>
          <w:rtl/>
        </w:rPr>
        <w:tab/>
        <w:t>זה מתנגש עם הזכות האלמנטרית בשיטה הדמוקרטית לבחור ולהיבחר.</w:t>
      </w:r>
    </w:p>
    <w:p w14:paraId="2243AB59" w14:textId="77777777" w:rsidR="00D21351" w:rsidRPr="00D21351" w:rsidRDefault="00D21351" w:rsidP="00D21351">
      <w:pPr>
        <w:bidi/>
        <w:jc w:val="both"/>
        <w:rPr>
          <w:rFonts w:cs="David" w:hint="cs"/>
          <w:rtl/>
        </w:rPr>
      </w:pPr>
    </w:p>
    <w:p w14:paraId="19113E9D"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459BD93D" w14:textId="77777777" w:rsidR="00D21351" w:rsidRPr="00D21351" w:rsidRDefault="00D21351" w:rsidP="00D21351">
      <w:pPr>
        <w:bidi/>
        <w:jc w:val="both"/>
        <w:rPr>
          <w:rFonts w:cs="David" w:hint="cs"/>
          <w:rtl/>
        </w:rPr>
      </w:pPr>
    </w:p>
    <w:p w14:paraId="06E9C897" w14:textId="77777777" w:rsidR="00D21351" w:rsidRPr="00D21351" w:rsidRDefault="00D21351" w:rsidP="00D21351">
      <w:pPr>
        <w:bidi/>
        <w:jc w:val="both"/>
        <w:rPr>
          <w:rFonts w:cs="David" w:hint="cs"/>
          <w:rtl/>
        </w:rPr>
      </w:pPr>
      <w:r w:rsidRPr="00D21351">
        <w:rPr>
          <w:rFonts w:cs="David" w:hint="cs"/>
          <w:rtl/>
        </w:rPr>
        <w:tab/>
        <w:t xml:space="preserve"> אדוני היושב-ראש, אם רק ייתנו לי לסיים את דברי, כל הדברים יתיישבו. טרחתי והוצאתי הגדרה ממילון, איך מוגדרת המילה דמוקרטיה במילוני ישראל, בתלות במחשב של כנסת ישראל, שמשמש כלי עזר לחברי הכנסת לעמידה על דיוקה של השפה העברית או של מילים לועזיות שהושאלו לשפה העברית.</w:t>
      </w:r>
    </w:p>
    <w:p w14:paraId="51C0EAA6" w14:textId="77777777" w:rsidR="00D21351" w:rsidRPr="00D21351" w:rsidRDefault="00D21351" w:rsidP="00D21351">
      <w:pPr>
        <w:bidi/>
        <w:jc w:val="both"/>
        <w:rPr>
          <w:rFonts w:cs="David" w:hint="cs"/>
          <w:rtl/>
        </w:rPr>
      </w:pPr>
    </w:p>
    <w:p w14:paraId="70F6B912" w14:textId="77777777" w:rsidR="00D21351" w:rsidRPr="00D21351" w:rsidRDefault="00D21351" w:rsidP="00D21351">
      <w:pPr>
        <w:bidi/>
        <w:jc w:val="both"/>
        <w:rPr>
          <w:rFonts w:cs="David" w:hint="cs"/>
          <w:rtl/>
        </w:rPr>
      </w:pPr>
      <w:r w:rsidRPr="00D21351">
        <w:rPr>
          <w:rFonts w:cs="David" w:hint="cs"/>
          <w:u w:val="single"/>
          <w:rtl/>
        </w:rPr>
        <w:t>היו"ר דוד טל:</w:t>
      </w:r>
    </w:p>
    <w:p w14:paraId="4426CE6A" w14:textId="77777777" w:rsidR="00D21351" w:rsidRPr="00D21351" w:rsidRDefault="00D21351" w:rsidP="00D21351">
      <w:pPr>
        <w:bidi/>
        <w:jc w:val="both"/>
        <w:rPr>
          <w:rFonts w:cs="David" w:hint="cs"/>
          <w:rtl/>
        </w:rPr>
      </w:pPr>
    </w:p>
    <w:p w14:paraId="1FC9A17C" w14:textId="77777777" w:rsidR="00D21351" w:rsidRPr="00D21351" w:rsidRDefault="00D21351" w:rsidP="00D21351">
      <w:pPr>
        <w:bidi/>
        <w:jc w:val="both"/>
        <w:rPr>
          <w:rFonts w:cs="David" w:hint="cs"/>
          <w:rtl/>
        </w:rPr>
      </w:pPr>
      <w:r w:rsidRPr="00D21351">
        <w:rPr>
          <w:rFonts w:cs="David" w:hint="cs"/>
          <w:rtl/>
        </w:rPr>
        <w:tab/>
        <w:t>המילון של אלקלעי או של אבן שושן?</w:t>
      </w:r>
    </w:p>
    <w:p w14:paraId="1544D7E2" w14:textId="77777777" w:rsidR="00D21351" w:rsidRPr="00D21351" w:rsidRDefault="00D21351" w:rsidP="00D21351">
      <w:pPr>
        <w:bidi/>
        <w:jc w:val="both"/>
        <w:rPr>
          <w:rFonts w:cs="David" w:hint="cs"/>
          <w:rtl/>
        </w:rPr>
      </w:pPr>
    </w:p>
    <w:p w14:paraId="0D1AB7AC"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504E84C" w14:textId="77777777" w:rsidR="00D21351" w:rsidRPr="00D21351" w:rsidRDefault="00D21351" w:rsidP="00D21351">
      <w:pPr>
        <w:bidi/>
        <w:jc w:val="both"/>
        <w:rPr>
          <w:rFonts w:cs="David" w:hint="cs"/>
          <w:rtl/>
        </w:rPr>
      </w:pPr>
    </w:p>
    <w:p w14:paraId="385088E5" w14:textId="77777777" w:rsidR="00D21351" w:rsidRPr="00D21351" w:rsidRDefault="00D21351" w:rsidP="00D21351">
      <w:pPr>
        <w:bidi/>
        <w:jc w:val="both"/>
        <w:rPr>
          <w:rFonts w:cs="David" w:hint="cs"/>
          <w:rtl/>
        </w:rPr>
      </w:pPr>
      <w:r w:rsidRPr="00D21351">
        <w:rPr>
          <w:rFonts w:cs="David" w:hint="cs"/>
          <w:rtl/>
        </w:rPr>
        <w:tab/>
        <w:t xml:space="preserve">יש הגדרה מה זה דמוקרטיה במילונים של כנסת ישראל, ובכוונה בחרתי בהם, כי אלה הכלים שהמחוקק נותן לי, אחרת הייתי הולכת למקומות אחרים או נוספים. </w:t>
      </w:r>
    </w:p>
    <w:p w14:paraId="04A09881" w14:textId="77777777" w:rsidR="00D21351" w:rsidRPr="00D21351" w:rsidRDefault="00D21351" w:rsidP="00D21351">
      <w:pPr>
        <w:bidi/>
        <w:jc w:val="both"/>
        <w:rPr>
          <w:rFonts w:cs="David" w:hint="cs"/>
          <w:rtl/>
        </w:rPr>
      </w:pPr>
    </w:p>
    <w:p w14:paraId="20074224" w14:textId="77777777" w:rsidR="00D21351" w:rsidRPr="00D21351" w:rsidRDefault="00D21351" w:rsidP="00D21351">
      <w:pPr>
        <w:bidi/>
        <w:jc w:val="both"/>
        <w:rPr>
          <w:rFonts w:cs="David" w:hint="cs"/>
          <w:rtl/>
        </w:rPr>
      </w:pPr>
      <w:r w:rsidRPr="00D21351">
        <w:rPr>
          <w:rFonts w:cs="David" w:hint="cs"/>
          <w:rtl/>
        </w:rPr>
        <w:tab/>
        <w:t xml:space="preserve">ההגדרה של דמוקרטיה אומרת כך: דמוקרטיה היא שיטת ממשל שבה יש לאזרחים יכולת להשפיע על המדיניות הציבורית במדינתם </w:t>
      </w:r>
      <w:r w:rsidRPr="00D21351">
        <w:rPr>
          <w:rFonts w:cs="David"/>
          <w:rtl/>
        </w:rPr>
        <w:t>–</w:t>
      </w:r>
      <w:r w:rsidRPr="00D21351">
        <w:rPr>
          <w:rFonts w:cs="David" w:hint="cs"/>
          <w:rtl/>
        </w:rPr>
        <w:t xml:space="preserve"> שים לב הדגש פה הוא על השפעה על מדיניות ציבורית </w:t>
      </w:r>
      <w:r w:rsidRPr="00D21351">
        <w:rPr>
          <w:rFonts w:cs="David"/>
          <w:rtl/>
        </w:rPr>
        <w:t>–</w:t>
      </w:r>
      <w:r w:rsidRPr="00D21351">
        <w:rPr>
          <w:rFonts w:cs="David" w:hint="cs"/>
          <w:rtl/>
        </w:rPr>
        <w:t xml:space="preserve"> באמצעות הצבעה או בדרכים ממוסדות אחרות. זה אל"ף-בי"ת של הדמוקרטיה. </w:t>
      </w:r>
    </w:p>
    <w:p w14:paraId="5181182C" w14:textId="77777777" w:rsidR="00D21351" w:rsidRPr="00D21351" w:rsidRDefault="00D21351" w:rsidP="00D21351">
      <w:pPr>
        <w:bidi/>
        <w:jc w:val="both"/>
        <w:rPr>
          <w:rFonts w:cs="David" w:hint="cs"/>
          <w:rtl/>
        </w:rPr>
      </w:pPr>
    </w:p>
    <w:p w14:paraId="6089398F" w14:textId="77777777" w:rsidR="00D21351" w:rsidRPr="00D21351" w:rsidRDefault="00D21351" w:rsidP="00D21351">
      <w:pPr>
        <w:bidi/>
        <w:jc w:val="both"/>
        <w:rPr>
          <w:rFonts w:cs="David" w:hint="cs"/>
          <w:rtl/>
        </w:rPr>
      </w:pPr>
      <w:r w:rsidRPr="00D21351">
        <w:rPr>
          <w:rFonts w:cs="David" w:hint="cs"/>
          <w:rtl/>
        </w:rPr>
        <w:tab/>
        <w:t xml:space="preserve">העובדה ששר הפנים במדינת ישראל רשאי לאפשר לכל אזרח לצאת למדינת אויב, למרות שלכאורה על פניו, </w:t>
      </w:r>
      <w:proofErr w:type="spellStart"/>
      <w:r w:rsidRPr="00D21351">
        <w:rPr>
          <w:rFonts w:cs="David" w:hint="cs"/>
          <w:rtl/>
        </w:rPr>
        <w:t>בפשיטא</w:t>
      </w:r>
      <w:proofErr w:type="spellEnd"/>
      <w:r w:rsidRPr="00D21351">
        <w:rPr>
          <w:rFonts w:cs="David" w:hint="cs"/>
          <w:rtl/>
        </w:rPr>
        <w:t xml:space="preserve">, זה לא עושה שכל, אבל הזכות קיימת, ואני תומכת בזכות הזאת, כי אנחנו מדינה דמוקרטית ומחויבים לכך. </w:t>
      </w:r>
    </w:p>
    <w:p w14:paraId="0B71FA2B" w14:textId="77777777" w:rsidR="00D21351" w:rsidRPr="00D21351" w:rsidRDefault="00D21351" w:rsidP="00D21351">
      <w:pPr>
        <w:bidi/>
        <w:jc w:val="both"/>
        <w:rPr>
          <w:rFonts w:cs="David" w:hint="cs"/>
          <w:rtl/>
        </w:rPr>
      </w:pPr>
    </w:p>
    <w:p w14:paraId="2E970795" w14:textId="77777777" w:rsidR="00D21351" w:rsidRPr="00D21351" w:rsidRDefault="00D21351" w:rsidP="00D21351">
      <w:pPr>
        <w:bidi/>
        <w:jc w:val="both"/>
        <w:rPr>
          <w:rFonts w:cs="David" w:hint="cs"/>
          <w:rtl/>
        </w:rPr>
      </w:pPr>
      <w:r w:rsidRPr="00D21351">
        <w:rPr>
          <w:rFonts w:cs="David" w:hint="cs"/>
          <w:rtl/>
        </w:rPr>
        <w:tab/>
        <w:t>מתי מתחילה הבעיה? כשבא אזרח במדינת ישראל, פוגע בחוקי המדינה, וגם בהגדרה המהותית של המילה דמוקרטיה, כי הדמוקרטיה מאפשרת לו דרך, דרך חוקית.</w:t>
      </w:r>
    </w:p>
    <w:p w14:paraId="730AAF4D" w14:textId="77777777" w:rsidR="00D21351" w:rsidRPr="00D21351" w:rsidRDefault="00D21351" w:rsidP="00D21351">
      <w:pPr>
        <w:bidi/>
        <w:jc w:val="both"/>
        <w:rPr>
          <w:rFonts w:cs="David" w:hint="cs"/>
          <w:rtl/>
        </w:rPr>
      </w:pPr>
    </w:p>
    <w:p w14:paraId="7BF40472" w14:textId="77777777" w:rsidR="00D21351" w:rsidRPr="00D21351" w:rsidRDefault="00D21351" w:rsidP="00D21351">
      <w:pPr>
        <w:bidi/>
        <w:jc w:val="both"/>
        <w:rPr>
          <w:rFonts w:cs="David" w:hint="cs"/>
          <w:rtl/>
        </w:rPr>
      </w:pPr>
      <w:r w:rsidRPr="00D21351">
        <w:rPr>
          <w:rFonts w:cs="David" w:hint="cs"/>
          <w:u w:val="single"/>
          <w:rtl/>
        </w:rPr>
        <w:t>קולט אביטל:</w:t>
      </w:r>
    </w:p>
    <w:p w14:paraId="5B5B83C5" w14:textId="77777777" w:rsidR="00D21351" w:rsidRPr="00D21351" w:rsidRDefault="00D21351" w:rsidP="00D21351">
      <w:pPr>
        <w:bidi/>
        <w:jc w:val="both"/>
        <w:rPr>
          <w:rFonts w:cs="David" w:hint="cs"/>
          <w:rtl/>
        </w:rPr>
      </w:pPr>
    </w:p>
    <w:p w14:paraId="60DB0E3B" w14:textId="77777777" w:rsidR="00D21351" w:rsidRPr="00D21351" w:rsidRDefault="00D21351" w:rsidP="00D21351">
      <w:pPr>
        <w:bidi/>
        <w:jc w:val="both"/>
        <w:rPr>
          <w:rFonts w:cs="David" w:hint="cs"/>
          <w:rtl/>
        </w:rPr>
      </w:pPr>
      <w:r w:rsidRPr="00D21351">
        <w:rPr>
          <w:rFonts w:cs="David" w:hint="cs"/>
          <w:rtl/>
        </w:rPr>
        <w:tab/>
        <w:t>סליחה, למה את צועקת? תורידי קצת את הקול. לא לצעוק.</w:t>
      </w:r>
    </w:p>
    <w:p w14:paraId="4EBDDC54" w14:textId="77777777" w:rsidR="00D21351" w:rsidRPr="00D21351" w:rsidRDefault="00D21351" w:rsidP="00D21351">
      <w:pPr>
        <w:bidi/>
        <w:jc w:val="both"/>
        <w:rPr>
          <w:rFonts w:cs="David" w:hint="cs"/>
          <w:rtl/>
        </w:rPr>
      </w:pPr>
    </w:p>
    <w:p w14:paraId="64BA55C2"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B78EC1C" w14:textId="77777777" w:rsidR="00D21351" w:rsidRPr="00D21351" w:rsidRDefault="00D21351" w:rsidP="00D21351">
      <w:pPr>
        <w:bidi/>
        <w:jc w:val="both"/>
        <w:rPr>
          <w:rFonts w:cs="David" w:hint="cs"/>
          <w:rtl/>
        </w:rPr>
      </w:pPr>
    </w:p>
    <w:p w14:paraId="4906D8F2" w14:textId="77777777" w:rsidR="00D21351" w:rsidRPr="00D21351" w:rsidRDefault="00D21351" w:rsidP="00D21351">
      <w:pPr>
        <w:bidi/>
        <w:jc w:val="both"/>
        <w:rPr>
          <w:rFonts w:cs="David" w:hint="cs"/>
          <w:rtl/>
        </w:rPr>
      </w:pPr>
      <w:r w:rsidRPr="00D21351">
        <w:rPr>
          <w:rFonts w:cs="David" w:hint="cs"/>
          <w:rtl/>
        </w:rPr>
        <w:tab/>
        <w:t>גברתי חברת הכנסת קולט אביטל, אני ממש מצרה אם יש לבן-אדם בעיות של שמיעה, של קושי או רגישות, אני אכבד את הרגישות.</w:t>
      </w:r>
    </w:p>
    <w:p w14:paraId="26BD8F89" w14:textId="77777777" w:rsidR="00D21351" w:rsidRPr="00D21351" w:rsidRDefault="00D21351" w:rsidP="00D21351">
      <w:pPr>
        <w:bidi/>
        <w:jc w:val="both"/>
        <w:rPr>
          <w:rFonts w:cs="David" w:hint="cs"/>
          <w:rtl/>
        </w:rPr>
      </w:pPr>
    </w:p>
    <w:p w14:paraId="51384985"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7769497B" w14:textId="77777777" w:rsidR="00D21351" w:rsidRPr="00D21351" w:rsidRDefault="00D21351" w:rsidP="00D21351">
      <w:pPr>
        <w:bidi/>
        <w:jc w:val="both"/>
        <w:rPr>
          <w:rFonts w:cs="David" w:hint="cs"/>
          <w:i/>
          <w:iCs/>
          <w:rtl/>
        </w:rPr>
      </w:pPr>
    </w:p>
    <w:p w14:paraId="1D34EF8B"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יש לי בעיה של שמיעה.</w:t>
      </w:r>
    </w:p>
    <w:p w14:paraId="12D664B7" w14:textId="77777777" w:rsidR="00D21351" w:rsidRPr="00D21351" w:rsidRDefault="00D21351" w:rsidP="00D21351">
      <w:pPr>
        <w:bidi/>
        <w:jc w:val="both"/>
        <w:rPr>
          <w:rFonts w:cs="David" w:hint="cs"/>
          <w:rtl/>
        </w:rPr>
      </w:pPr>
    </w:p>
    <w:p w14:paraId="45E28351"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1DD4952B" w14:textId="77777777" w:rsidR="00D21351" w:rsidRPr="00D21351" w:rsidRDefault="00D21351" w:rsidP="00D21351">
      <w:pPr>
        <w:pStyle w:val="Heading5"/>
        <w:rPr>
          <w:rFonts w:hint="cs"/>
          <w:sz w:val="24"/>
          <w:rtl/>
        </w:rPr>
      </w:pPr>
    </w:p>
    <w:p w14:paraId="7F6B44D2" w14:textId="77777777" w:rsidR="00D21351" w:rsidRPr="00D21351" w:rsidRDefault="00D21351" w:rsidP="00D21351">
      <w:pPr>
        <w:bidi/>
        <w:jc w:val="both"/>
        <w:rPr>
          <w:rFonts w:cs="David" w:hint="cs"/>
          <w:rtl/>
        </w:rPr>
      </w:pPr>
      <w:r w:rsidRPr="00D21351">
        <w:rPr>
          <w:rFonts w:cs="David" w:hint="cs"/>
          <w:rtl/>
        </w:rPr>
        <w:tab/>
        <w:t xml:space="preserve"> אני אכבד את הבעיה שלך.</w:t>
      </w:r>
    </w:p>
    <w:p w14:paraId="513C20F4" w14:textId="77777777" w:rsidR="00D21351" w:rsidRPr="00D21351" w:rsidRDefault="00D21351" w:rsidP="00D21351">
      <w:pPr>
        <w:bidi/>
        <w:jc w:val="both"/>
        <w:rPr>
          <w:rFonts w:cs="David" w:hint="cs"/>
          <w:rtl/>
        </w:rPr>
      </w:pPr>
    </w:p>
    <w:p w14:paraId="0AC90371"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5C95AE83" w14:textId="77777777" w:rsidR="00D21351" w:rsidRPr="00D21351" w:rsidRDefault="00D21351" w:rsidP="00D21351">
      <w:pPr>
        <w:bidi/>
        <w:jc w:val="both"/>
        <w:rPr>
          <w:rFonts w:cs="David" w:hint="cs"/>
          <w:i/>
          <w:iCs/>
          <w:rtl/>
        </w:rPr>
      </w:pPr>
    </w:p>
    <w:p w14:paraId="7554B4B9"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תודה. אני רגישה לצעקות.</w:t>
      </w:r>
    </w:p>
    <w:p w14:paraId="4DA614F1" w14:textId="77777777" w:rsidR="00D21351" w:rsidRPr="00D21351" w:rsidRDefault="00D21351" w:rsidP="00D21351">
      <w:pPr>
        <w:bidi/>
        <w:jc w:val="both"/>
        <w:rPr>
          <w:rFonts w:cs="David" w:hint="cs"/>
          <w:rtl/>
        </w:rPr>
      </w:pPr>
    </w:p>
    <w:p w14:paraId="777E4594"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42402B69" w14:textId="77777777" w:rsidR="00D21351" w:rsidRPr="00D21351" w:rsidRDefault="00D21351" w:rsidP="00D21351">
      <w:pPr>
        <w:pStyle w:val="Heading5"/>
        <w:rPr>
          <w:rFonts w:hint="cs"/>
          <w:sz w:val="24"/>
          <w:rtl/>
        </w:rPr>
      </w:pPr>
    </w:p>
    <w:p w14:paraId="32CE43AC" w14:textId="77777777" w:rsidR="00D21351" w:rsidRPr="00D21351" w:rsidRDefault="00D21351" w:rsidP="00D21351">
      <w:pPr>
        <w:bidi/>
        <w:jc w:val="both"/>
        <w:rPr>
          <w:rFonts w:cs="David" w:hint="cs"/>
          <w:rtl/>
        </w:rPr>
      </w:pPr>
      <w:r w:rsidRPr="00D21351">
        <w:rPr>
          <w:rFonts w:cs="David" w:hint="cs"/>
          <w:rtl/>
        </w:rPr>
        <w:tab/>
        <w:t xml:space="preserve"> אנשים עם בעיות ומוגבלות, אני רגישה להם, ואני אכבד את הבעיה.</w:t>
      </w:r>
    </w:p>
    <w:p w14:paraId="2E06DFDF" w14:textId="77777777" w:rsidR="00D21351" w:rsidRPr="00D21351" w:rsidRDefault="00D21351" w:rsidP="00D21351">
      <w:pPr>
        <w:bidi/>
        <w:jc w:val="both"/>
        <w:rPr>
          <w:rFonts w:cs="David" w:hint="cs"/>
          <w:i/>
          <w:iCs/>
          <w:rtl/>
        </w:rPr>
      </w:pPr>
      <w:r w:rsidRPr="00D21351">
        <w:rPr>
          <w:rFonts w:cs="David"/>
          <w:u w:val="single"/>
          <w:rtl/>
        </w:rPr>
        <w:br w:type="page"/>
      </w:r>
      <w:r w:rsidRPr="00D21351">
        <w:rPr>
          <w:rFonts w:cs="David" w:hint="cs"/>
          <w:u w:val="single"/>
          <w:rtl/>
        </w:rPr>
        <w:t>קולט אביטל:</w:t>
      </w:r>
    </w:p>
    <w:p w14:paraId="58C7454D" w14:textId="77777777" w:rsidR="00D21351" w:rsidRPr="00D21351" w:rsidRDefault="00D21351" w:rsidP="00D21351">
      <w:pPr>
        <w:bidi/>
        <w:jc w:val="both"/>
        <w:rPr>
          <w:rFonts w:cs="David" w:hint="cs"/>
          <w:i/>
          <w:iCs/>
          <w:rtl/>
        </w:rPr>
      </w:pPr>
    </w:p>
    <w:p w14:paraId="6FBA8C43"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סליחה, אני עם מוגבלות שכלית, וקשה לי לשמוע צעקות.</w:t>
      </w:r>
    </w:p>
    <w:p w14:paraId="62A3D8C1" w14:textId="77777777" w:rsidR="00D21351" w:rsidRPr="00D21351" w:rsidRDefault="00D21351" w:rsidP="00D21351">
      <w:pPr>
        <w:bidi/>
        <w:jc w:val="both"/>
        <w:rPr>
          <w:rFonts w:cs="David" w:hint="cs"/>
          <w:rtl/>
        </w:rPr>
      </w:pPr>
    </w:p>
    <w:p w14:paraId="42BF4C0A"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3FD4F300" w14:textId="77777777" w:rsidR="00D21351" w:rsidRPr="00D21351" w:rsidRDefault="00D21351" w:rsidP="00D21351">
      <w:pPr>
        <w:pStyle w:val="Heading5"/>
        <w:rPr>
          <w:rFonts w:hint="cs"/>
          <w:sz w:val="24"/>
          <w:rtl/>
        </w:rPr>
      </w:pPr>
    </w:p>
    <w:p w14:paraId="677B18E5" w14:textId="77777777" w:rsidR="00D21351" w:rsidRPr="00D21351" w:rsidRDefault="00D21351" w:rsidP="00D21351">
      <w:pPr>
        <w:bidi/>
        <w:jc w:val="both"/>
        <w:rPr>
          <w:rFonts w:cs="David" w:hint="cs"/>
          <w:rtl/>
        </w:rPr>
      </w:pPr>
      <w:r w:rsidRPr="00D21351">
        <w:rPr>
          <w:rFonts w:cs="David" w:hint="cs"/>
          <w:rtl/>
        </w:rPr>
        <w:tab/>
        <w:t xml:space="preserve"> אדוני היושב-ראש, מפריעים  לי לנהל את הישיבה, ואני מבינה שלפעמים דברים לא נוחים לאוזניו של מישהו- - -</w:t>
      </w:r>
    </w:p>
    <w:p w14:paraId="7876F77C" w14:textId="77777777" w:rsidR="00D21351" w:rsidRPr="00D21351" w:rsidRDefault="00D21351" w:rsidP="00D21351">
      <w:pPr>
        <w:bidi/>
        <w:jc w:val="both"/>
        <w:rPr>
          <w:rFonts w:cs="David" w:hint="cs"/>
          <w:rtl/>
        </w:rPr>
      </w:pPr>
    </w:p>
    <w:p w14:paraId="07013847" w14:textId="77777777" w:rsidR="00D21351" w:rsidRPr="00D21351" w:rsidRDefault="00D21351" w:rsidP="00D21351">
      <w:pPr>
        <w:bidi/>
        <w:jc w:val="both"/>
        <w:rPr>
          <w:rFonts w:cs="David" w:hint="cs"/>
          <w:rtl/>
        </w:rPr>
      </w:pPr>
      <w:r w:rsidRPr="00D21351">
        <w:rPr>
          <w:rFonts w:cs="David" w:hint="cs"/>
          <w:u w:val="single"/>
          <w:rtl/>
        </w:rPr>
        <w:t>היו"ר דוד טל:</w:t>
      </w:r>
    </w:p>
    <w:p w14:paraId="54D8A261" w14:textId="77777777" w:rsidR="00D21351" w:rsidRPr="00D21351" w:rsidRDefault="00D21351" w:rsidP="00D21351">
      <w:pPr>
        <w:bidi/>
        <w:jc w:val="both"/>
        <w:rPr>
          <w:rFonts w:cs="David" w:hint="cs"/>
          <w:rtl/>
        </w:rPr>
      </w:pPr>
    </w:p>
    <w:p w14:paraId="15DA51FC" w14:textId="77777777" w:rsidR="00D21351" w:rsidRPr="00D21351" w:rsidRDefault="00D21351" w:rsidP="00D21351">
      <w:pPr>
        <w:bidi/>
        <w:jc w:val="both"/>
        <w:rPr>
          <w:rFonts w:cs="David" w:hint="cs"/>
          <w:rtl/>
        </w:rPr>
      </w:pPr>
      <w:r w:rsidRPr="00D21351">
        <w:rPr>
          <w:rFonts w:cs="David" w:hint="cs"/>
          <w:rtl/>
        </w:rPr>
        <w:tab/>
        <w:t>את מתיימרת לנהל את הישיבה, גברתי?</w:t>
      </w:r>
    </w:p>
    <w:p w14:paraId="7387F5DA" w14:textId="77777777" w:rsidR="00D21351" w:rsidRPr="00D21351" w:rsidRDefault="00D21351" w:rsidP="00D21351">
      <w:pPr>
        <w:bidi/>
        <w:jc w:val="both"/>
        <w:rPr>
          <w:rFonts w:cs="David" w:hint="cs"/>
          <w:rtl/>
        </w:rPr>
      </w:pPr>
    </w:p>
    <w:p w14:paraId="41EFAD12"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22CF7591" w14:textId="77777777" w:rsidR="00D21351" w:rsidRPr="00D21351" w:rsidRDefault="00D21351" w:rsidP="00D21351">
      <w:pPr>
        <w:pStyle w:val="Heading5"/>
        <w:rPr>
          <w:rFonts w:hint="cs"/>
          <w:sz w:val="24"/>
          <w:rtl/>
        </w:rPr>
      </w:pPr>
    </w:p>
    <w:p w14:paraId="0BDDEFFB" w14:textId="77777777" w:rsidR="00D21351" w:rsidRPr="00D21351" w:rsidRDefault="00D21351" w:rsidP="00D21351">
      <w:pPr>
        <w:bidi/>
        <w:jc w:val="both"/>
        <w:rPr>
          <w:rFonts w:cs="David" w:hint="cs"/>
          <w:rtl/>
        </w:rPr>
      </w:pPr>
      <w:r w:rsidRPr="00D21351">
        <w:rPr>
          <w:rFonts w:cs="David" w:hint="cs"/>
          <w:rtl/>
        </w:rPr>
        <w:tab/>
        <w:t xml:space="preserve"> סליחה, חס ושלום.</w:t>
      </w:r>
    </w:p>
    <w:p w14:paraId="5C4C1B6A" w14:textId="77777777" w:rsidR="00D21351" w:rsidRPr="00D21351" w:rsidRDefault="00D21351" w:rsidP="00D21351">
      <w:pPr>
        <w:bidi/>
        <w:jc w:val="both"/>
        <w:rPr>
          <w:rFonts w:cs="David" w:hint="cs"/>
          <w:rtl/>
        </w:rPr>
      </w:pPr>
    </w:p>
    <w:p w14:paraId="6EC4AA4A" w14:textId="77777777" w:rsidR="00D21351" w:rsidRPr="00D21351" w:rsidRDefault="00D21351" w:rsidP="00D21351">
      <w:pPr>
        <w:bidi/>
        <w:jc w:val="both"/>
        <w:rPr>
          <w:rFonts w:cs="David" w:hint="cs"/>
          <w:rtl/>
        </w:rPr>
      </w:pPr>
      <w:r w:rsidRPr="00D21351">
        <w:rPr>
          <w:rFonts w:cs="David" w:hint="cs"/>
          <w:u w:val="single"/>
          <w:rtl/>
        </w:rPr>
        <w:t>היו"ר דוד טל:</w:t>
      </w:r>
    </w:p>
    <w:p w14:paraId="09C5D199" w14:textId="77777777" w:rsidR="00D21351" w:rsidRPr="00D21351" w:rsidRDefault="00D21351" w:rsidP="00D21351">
      <w:pPr>
        <w:bidi/>
        <w:jc w:val="both"/>
        <w:rPr>
          <w:rFonts w:cs="David" w:hint="cs"/>
          <w:rtl/>
        </w:rPr>
      </w:pPr>
    </w:p>
    <w:p w14:paraId="05067FAD" w14:textId="77777777" w:rsidR="00D21351" w:rsidRPr="00D21351" w:rsidRDefault="00D21351" w:rsidP="00D21351">
      <w:pPr>
        <w:bidi/>
        <w:jc w:val="both"/>
        <w:rPr>
          <w:rFonts w:cs="David" w:hint="cs"/>
          <w:rtl/>
        </w:rPr>
      </w:pPr>
      <w:r w:rsidRPr="00D21351">
        <w:rPr>
          <w:rFonts w:cs="David" w:hint="cs"/>
          <w:rtl/>
        </w:rPr>
        <w:tab/>
        <w:t>את אומרת שמפריעים  לך לנהל את הישיבה.</w:t>
      </w:r>
    </w:p>
    <w:p w14:paraId="655CBFF3" w14:textId="77777777" w:rsidR="00D21351" w:rsidRPr="00D21351" w:rsidRDefault="00D21351" w:rsidP="00D21351">
      <w:pPr>
        <w:bidi/>
        <w:jc w:val="both"/>
        <w:rPr>
          <w:rFonts w:cs="David" w:hint="cs"/>
          <w:rtl/>
        </w:rPr>
      </w:pPr>
    </w:p>
    <w:p w14:paraId="323CBEA5"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5F6A92F6" w14:textId="77777777" w:rsidR="00D21351" w:rsidRPr="00D21351" w:rsidRDefault="00D21351" w:rsidP="00D21351">
      <w:pPr>
        <w:pStyle w:val="Heading5"/>
        <w:rPr>
          <w:rFonts w:hint="cs"/>
          <w:sz w:val="24"/>
          <w:rtl/>
        </w:rPr>
      </w:pPr>
    </w:p>
    <w:p w14:paraId="1694CB19" w14:textId="77777777" w:rsidR="00D21351" w:rsidRPr="00D21351" w:rsidRDefault="00D21351" w:rsidP="00D21351">
      <w:pPr>
        <w:bidi/>
        <w:jc w:val="both"/>
        <w:rPr>
          <w:rFonts w:cs="David" w:hint="cs"/>
          <w:rtl/>
        </w:rPr>
      </w:pPr>
      <w:r w:rsidRPr="00D21351">
        <w:rPr>
          <w:rFonts w:cs="David" w:hint="cs"/>
          <w:rtl/>
        </w:rPr>
        <w:tab/>
        <w:t xml:space="preserve"> סליחה, לדבר. אדוני, כמנהל הישיבה, צריך להגן עלי.</w:t>
      </w:r>
    </w:p>
    <w:p w14:paraId="65404EDA" w14:textId="77777777" w:rsidR="00D21351" w:rsidRPr="00D21351" w:rsidRDefault="00D21351" w:rsidP="00D21351">
      <w:pPr>
        <w:bidi/>
        <w:jc w:val="both"/>
        <w:rPr>
          <w:rFonts w:cs="David" w:hint="cs"/>
          <w:rtl/>
        </w:rPr>
      </w:pPr>
    </w:p>
    <w:p w14:paraId="6F1DFA0D" w14:textId="77777777" w:rsidR="00D21351" w:rsidRPr="00D21351" w:rsidRDefault="00D21351" w:rsidP="00D21351">
      <w:pPr>
        <w:bidi/>
        <w:jc w:val="both"/>
        <w:rPr>
          <w:rFonts w:cs="David" w:hint="cs"/>
          <w:rtl/>
        </w:rPr>
      </w:pPr>
      <w:r w:rsidRPr="00D21351">
        <w:rPr>
          <w:rFonts w:cs="David" w:hint="cs"/>
          <w:u w:val="single"/>
          <w:rtl/>
        </w:rPr>
        <w:t>היו"ר דוד טל:</w:t>
      </w:r>
    </w:p>
    <w:p w14:paraId="6C0EC466" w14:textId="77777777" w:rsidR="00D21351" w:rsidRPr="00D21351" w:rsidRDefault="00D21351" w:rsidP="00D21351">
      <w:pPr>
        <w:bidi/>
        <w:jc w:val="both"/>
        <w:rPr>
          <w:rFonts w:cs="David" w:hint="cs"/>
          <w:rtl/>
        </w:rPr>
      </w:pPr>
    </w:p>
    <w:p w14:paraId="0D916AAE" w14:textId="77777777" w:rsidR="00D21351" w:rsidRPr="00D21351" w:rsidRDefault="00D21351" w:rsidP="00D21351">
      <w:pPr>
        <w:bidi/>
        <w:jc w:val="both"/>
        <w:rPr>
          <w:rFonts w:cs="David" w:hint="cs"/>
          <w:rtl/>
        </w:rPr>
      </w:pPr>
      <w:r w:rsidRPr="00D21351">
        <w:rPr>
          <w:rFonts w:cs="David" w:hint="cs"/>
          <w:rtl/>
        </w:rPr>
        <w:tab/>
        <w:t xml:space="preserve"> אני אשתדל להגן עליך בכל כוח, עד טיפת  דמי האחרונה, אפילו שאני לא מסכים לאף לא למילה מדבריך.</w:t>
      </w:r>
    </w:p>
    <w:p w14:paraId="1EB63ECC" w14:textId="77777777" w:rsidR="00D21351" w:rsidRPr="00D21351" w:rsidRDefault="00D21351" w:rsidP="00D21351">
      <w:pPr>
        <w:bidi/>
        <w:jc w:val="both"/>
        <w:rPr>
          <w:rFonts w:cs="David" w:hint="cs"/>
          <w:rtl/>
        </w:rPr>
      </w:pPr>
    </w:p>
    <w:p w14:paraId="5093EAAE"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59EF57E" w14:textId="77777777" w:rsidR="00D21351" w:rsidRPr="00D21351" w:rsidRDefault="00D21351" w:rsidP="00D21351">
      <w:pPr>
        <w:bidi/>
        <w:jc w:val="both"/>
        <w:rPr>
          <w:rFonts w:cs="David" w:hint="cs"/>
          <w:rtl/>
        </w:rPr>
      </w:pPr>
    </w:p>
    <w:p w14:paraId="4E3CCC46" w14:textId="77777777" w:rsidR="00D21351" w:rsidRPr="00D21351" w:rsidRDefault="00D21351" w:rsidP="00D21351">
      <w:pPr>
        <w:bidi/>
        <w:jc w:val="both"/>
        <w:rPr>
          <w:rFonts w:cs="David" w:hint="cs"/>
          <w:rtl/>
        </w:rPr>
      </w:pPr>
      <w:r w:rsidRPr="00D21351">
        <w:rPr>
          <w:rFonts w:cs="David" w:hint="cs"/>
          <w:rtl/>
        </w:rPr>
        <w:tab/>
        <w:t>אני רק מקווה שאין פה החלטה ראשונית לא להסכים, ואז כבר לא שומעים מה שנאמר. בעיקרון אני אחזור לדברי. אנחנו בעד הליכה דמוקרטית, הצעת החוק הזאת הולכת צד בצד עם הדמוקרטיה ומשלבת איתה יד. למען האמת, אני די מופתעת שבכנסת ישראל יש דיון כל כך מעמיק על דבר שטמון בחוק עצמו של המדינה, הוא דבר שהגיוני ובא להגן על המדינה, הרי אל"ף-בי"ת של אזרח במדינה זה להיות לויאלי  למדינה שלו ולשמור על הגנתה, ובזה אין ספק. יש לנו חוק שירות צבאי שבא מכוח ההתנדבות.</w:t>
      </w:r>
    </w:p>
    <w:p w14:paraId="0D7569AE" w14:textId="77777777" w:rsidR="00D21351" w:rsidRPr="00D21351" w:rsidRDefault="00D21351" w:rsidP="00D21351">
      <w:pPr>
        <w:bidi/>
        <w:jc w:val="both"/>
        <w:rPr>
          <w:rFonts w:cs="David" w:hint="cs"/>
          <w:rtl/>
        </w:rPr>
      </w:pPr>
    </w:p>
    <w:p w14:paraId="6C64004A" w14:textId="77777777" w:rsidR="00D21351" w:rsidRPr="00D21351" w:rsidRDefault="00D21351" w:rsidP="00D21351">
      <w:pPr>
        <w:bidi/>
        <w:jc w:val="both"/>
        <w:rPr>
          <w:rFonts w:cs="David" w:hint="cs"/>
          <w:rtl/>
        </w:rPr>
      </w:pPr>
      <w:r w:rsidRPr="00D21351">
        <w:rPr>
          <w:rFonts w:cs="David" w:hint="cs"/>
          <w:rtl/>
        </w:rPr>
        <w:tab/>
        <w:t xml:space="preserve">לכן כל מה שהצעת החוק הזאת אומרת, שמי שמתמודד, איש ציבור או מי שמוכר בפעילות ציבורית כזאת או אחרת, שבוחר לצאת למדינת אויב בניגוד להוראת שר הפנים </w:t>
      </w:r>
      <w:r w:rsidRPr="00D21351">
        <w:rPr>
          <w:rFonts w:cs="David"/>
          <w:rtl/>
        </w:rPr>
        <w:t>–</w:t>
      </w:r>
      <w:r w:rsidRPr="00D21351">
        <w:rPr>
          <w:rFonts w:cs="David" w:hint="cs"/>
          <w:rtl/>
        </w:rPr>
        <w:t xml:space="preserve"> אם יש לו אישור של שר הפנים, אין לו בעיה </w:t>
      </w:r>
      <w:r w:rsidRPr="00D21351">
        <w:rPr>
          <w:rFonts w:cs="David"/>
          <w:rtl/>
        </w:rPr>
        <w:t>–</w:t>
      </w:r>
      <w:r w:rsidRPr="00D21351">
        <w:rPr>
          <w:rFonts w:cs="David" w:hint="cs"/>
          <w:rtl/>
        </w:rPr>
        <w:t xml:space="preserve"> אם הוא בוחר לצאת בהתרסה בניגוד לאישור של שר הפנים והסכמתו לצאת למדינת אויב- - -</w:t>
      </w:r>
    </w:p>
    <w:p w14:paraId="536C0D0B" w14:textId="77777777" w:rsidR="00D21351" w:rsidRPr="00D21351" w:rsidRDefault="00D21351" w:rsidP="00D21351">
      <w:pPr>
        <w:bidi/>
        <w:jc w:val="both"/>
        <w:rPr>
          <w:rFonts w:cs="David" w:hint="cs"/>
          <w:rtl/>
        </w:rPr>
      </w:pPr>
    </w:p>
    <w:p w14:paraId="733D4A11" w14:textId="77777777" w:rsidR="00D21351" w:rsidRPr="00D21351" w:rsidRDefault="00D21351" w:rsidP="00D21351">
      <w:pPr>
        <w:bidi/>
        <w:jc w:val="both"/>
        <w:rPr>
          <w:rFonts w:cs="David" w:hint="cs"/>
          <w:rtl/>
        </w:rPr>
      </w:pPr>
      <w:r w:rsidRPr="00D21351">
        <w:rPr>
          <w:rFonts w:cs="David" w:hint="cs"/>
          <w:u w:val="single"/>
          <w:rtl/>
        </w:rPr>
        <w:t>היו"ר דוד טל:</w:t>
      </w:r>
    </w:p>
    <w:p w14:paraId="114F5DAC" w14:textId="77777777" w:rsidR="00D21351" w:rsidRPr="00D21351" w:rsidRDefault="00D21351" w:rsidP="00D21351">
      <w:pPr>
        <w:bidi/>
        <w:jc w:val="both"/>
        <w:rPr>
          <w:rFonts w:cs="David" w:hint="cs"/>
          <w:rtl/>
        </w:rPr>
      </w:pPr>
    </w:p>
    <w:p w14:paraId="2CC94DC0" w14:textId="77777777" w:rsidR="00D21351" w:rsidRPr="00D21351" w:rsidRDefault="00D21351" w:rsidP="00D21351">
      <w:pPr>
        <w:bidi/>
        <w:jc w:val="both"/>
        <w:rPr>
          <w:rFonts w:cs="David" w:hint="cs"/>
          <w:rtl/>
        </w:rPr>
      </w:pPr>
      <w:r w:rsidRPr="00D21351">
        <w:rPr>
          <w:rFonts w:cs="David" w:hint="cs"/>
          <w:rtl/>
        </w:rPr>
        <w:tab/>
        <w:t>הוא עבר עבירה פלילית, וזה כבר גורם לכך שאפשר לפסול אותו.</w:t>
      </w:r>
    </w:p>
    <w:p w14:paraId="41B8966B" w14:textId="77777777" w:rsidR="00D21351" w:rsidRPr="00D21351" w:rsidRDefault="00D21351" w:rsidP="00D21351">
      <w:pPr>
        <w:bidi/>
        <w:jc w:val="both"/>
        <w:rPr>
          <w:rFonts w:cs="David" w:hint="cs"/>
          <w:rtl/>
        </w:rPr>
      </w:pPr>
    </w:p>
    <w:p w14:paraId="616F4E47"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061AD79B" w14:textId="77777777" w:rsidR="00D21351" w:rsidRPr="00D21351" w:rsidRDefault="00D21351" w:rsidP="00D21351">
      <w:pPr>
        <w:bidi/>
        <w:jc w:val="both"/>
        <w:rPr>
          <w:rFonts w:cs="David" w:hint="cs"/>
          <w:rtl/>
        </w:rPr>
      </w:pPr>
    </w:p>
    <w:p w14:paraId="4ECE18AB" w14:textId="77777777" w:rsidR="00D21351" w:rsidRPr="00D21351" w:rsidRDefault="00D21351" w:rsidP="00D21351">
      <w:pPr>
        <w:bidi/>
        <w:jc w:val="both"/>
        <w:rPr>
          <w:rFonts w:cs="David" w:hint="cs"/>
          <w:rtl/>
        </w:rPr>
      </w:pPr>
      <w:r w:rsidRPr="00D21351">
        <w:rPr>
          <w:rFonts w:cs="David" w:hint="cs"/>
          <w:rtl/>
        </w:rPr>
        <w:tab/>
        <w:t>לצערי הרב, יש לנו בעיה של אכיפה, ששווה בדיקה, אבל אני רוצה לפתוח את הנושא הזה.</w:t>
      </w:r>
    </w:p>
    <w:p w14:paraId="53953D46" w14:textId="77777777" w:rsidR="00D21351" w:rsidRPr="00D21351" w:rsidRDefault="00D21351" w:rsidP="00D21351">
      <w:pPr>
        <w:bidi/>
        <w:jc w:val="both"/>
        <w:rPr>
          <w:rFonts w:cs="David" w:hint="cs"/>
          <w:rtl/>
        </w:rPr>
      </w:pPr>
    </w:p>
    <w:p w14:paraId="1F5C8883" w14:textId="77777777" w:rsidR="00D21351" w:rsidRPr="00D21351" w:rsidRDefault="00D21351" w:rsidP="00D21351">
      <w:pPr>
        <w:bidi/>
        <w:jc w:val="both"/>
        <w:rPr>
          <w:rFonts w:cs="David" w:hint="cs"/>
          <w:rtl/>
        </w:rPr>
      </w:pPr>
      <w:r w:rsidRPr="00D21351">
        <w:rPr>
          <w:rFonts w:cs="David" w:hint="cs"/>
          <w:u w:val="single"/>
          <w:rtl/>
        </w:rPr>
        <w:t>היו"ר דוד טל:</w:t>
      </w:r>
    </w:p>
    <w:p w14:paraId="3BEDDA83" w14:textId="77777777" w:rsidR="00D21351" w:rsidRPr="00D21351" w:rsidRDefault="00D21351" w:rsidP="00D21351">
      <w:pPr>
        <w:bidi/>
        <w:jc w:val="both"/>
        <w:rPr>
          <w:rFonts w:cs="David" w:hint="cs"/>
          <w:rtl/>
        </w:rPr>
      </w:pPr>
    </w:p>
    <w:p w14:paraId="2EE4B406" w14:textId="77777777" w:rsidR="00D21351" w:rsidRPr="00D21351" w:rsidRDefault="00D21351" w:rsidP="00D21351">
      <w:pPr>
        <w:bidi/>
        <w:jc w:val="both"/>
        <w:rPr>
          <w:rFonts w:cs="David" w:hint="cs"/>
          <w:rtl/>
        </w:rPr>
      </w:pPr>
      <w:r w:rsidRPr="00D21351">
        <w:rPr>
          <w:rFonts w:cs="David" w:hint="cs"/>
          <w:rtl/>
        </w:rPr>
        <w:tab/>
        <w:t>אנחנו עסוקים כרגע בחקיקה, אנחנו לא הרשות המבצעת.</w:t>
      </w:r>
    </w:p>
    <w:p w14:paraId="16DB1B41" w14:textId="77777777" w:rsidR="00D21351" w:rsidRPr="00D21351" w:rsidRDefault="00D21351" w:rsidP="00D21351">
      <w:pPr>
        <w:bidi/>
        <w:jc w:val="both"/>
        <w:rPr>
          <w:rFonts w:cs="David" w:hint="cs"/>
          <w:rtl/>
        </w:rPr>
      </w:pPr>
      <w:r w:rsidRPr="00D21351">
        <w:rPr>
          <w:rFonts w:cs="David"/>
          <w:u w:val="single"/>
          <w:rtl/>
        </w:rPr>
        <w:br w:type="page"/>
      </w: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6EB1549E" w14:textId="77777777" w:rsidR="00D21351" w:rsidRPr="00D21351" w:rsidRDefault="00D21351" w:rsidP="00D21351">
      <w:pPr>
        <w:bidi/>
        <w:jc w:val="both"/>
        <w:rPr>
          <w:rFonts w:cs="David" w:hint="cs"/>
          <w:rtl/>
        </w:rPr>
      </w:pPr>
    </w:p>
    <w:p w14:paraId="24082098" w14:textId="77777777" w:rsidR="00D21351" w:rsidRPr="00D21351" w:rsidRDefault="00D21351" w:rsidP="00D21351">
      <w:pPr>
        <w:bidi/>
        <w:jc w:val="both"/>
        <w:rPr>
          <w:rFonts w:cs="David" w:hint="cs"/>
          <w:rtl/>
        </w:rPr>
      </w:pPr>
      <w:r w:rsidRPr="00D21351">
        <w:rPr>
          <w:rFonts w:cs="David" w:hint="cs"/>
          <w:rtl/>
        </w:rPr>
        <w:tab/>
        <w:t xml:space="preserve"> דבר ידוע הוא שמדינת ישראל, בגלל הרגישות של אופי או סוג האנשים שפועלים בפעילות כזאת, הנושא הזה מאוד רגיש במדינה, ואני ערה לרגישות הזאת, ואני מכבדת את הרגישות הזאת, ולכן לא ממהרים לכבד את החוק שלנו במדינה, אבל זו סוגיה אחרת, אנחנו לא דנים בה כרגע על השולחן הזה. אבל אדם שנוקט בדרך הזאת, אין ספק שבעצם המעשה יש אמירה, יש אמירה שמשפיעה על הציבור, האמירה הזאת היא אמירה שבעיקרה ובמהותה היא נוגדת את החוק, היא בזה לחוק הישראלי, היא לא מכבדת אותו, היא בזה למוסדות הממשל במדינת ישראל, קרי, לשר הפנים, היא לא מכבדת את ההחלטה שלו, ואמירה שכולה בוז ועשייה שמנוגדת לערכים, היא פשוט התרסה של אנשים שמעריכים את העוצמה שלהם ויש להם יכולת השפעה. אנשים כאלה לא ראויים לשבת בבית המחוקקים של כנסת ישראל.  </w:t>
      </w:r>
    </w:p>
    <w:p w14:paraId="66D72FF9" w14:textId="77777777" w:rsidR="00D21351" w:rsidRPr="00D21351" w:rsidRDefault="00D21351" w:rsidP="00D21351">
      <w:pPr>
        <w:bidi/>
        <w:jc w:val="both"/>
        <w:rPr>
          <w:rFonts w:cs="David" w:hint="cs"/>
          <w:rtl/>
        </w:rPr>
      </w:pPr>
    </w:p>
    <w:p w14:paraId="68584B9B" w14:textId="77777777" w:rsidR="00D21351" w:rsidRPr="00D21351" w:rsidRDefault="00D21351" w:rsidP="00D21351">
      <w:pPr>
        <w:bidi/>
        <w:jc w:val="both"/>
        <w:rPr>
          <w:rFonts w:cs="David" w:hint="cs"/>
          <w:rtl/>
        </w:rPr>
      </w:pPr>
      <w:r w:rsidRPr="00D21351">
        <w:rPr>
          <w:rFonts w:cs="David" w:hint="cs"/>
          <w:u w:val="single"/>
          <w:rtl/>
        </w:rPr>
        <w:t>היו"ר דוד טל:</w:t>
      </w:r>
    </w:p>
    <w:p w14:paraId="1E596595" w14:textId="77777777" w:rsidR="00D21351" w:rsidRPr="00D21351" w:rsidRDefault="00D21351" w:rsidP="00D21351">
      <w:pPr>
        <w:bidi/>
        <w:jc w:val="both"/>
        <w:rPr>
          <w:rFonts w:cs="David" w:hint="cs"/>
          <w:rtl/>
        </w:rPr>
      </w:pPr>
    </w:p>
    <w:p w14:paraId="669ACAA9" w14:textId="77777777" w:rsidR="00D21351" w:rsidRPr="00D21351" w:rsidRDefault="00D21351" w:rsidP="00D21351">
      <w:pPr>
        <w:bidi/>
        <w:jc w:val="both"/>
        <w:rPr>
          <w:rFonts w:cs="David" w:hint="cs"/>
          <w:rtl/>
        </w:rPr>
      </w:pPr>
      <w:r w:rsidRPr="00D21351">
        <w:rPr>
          <w:rFonts w:cs="David" w:hint="cs"/>
          <w:rtl/>
        </w:rPr>
        <w:tab/>
        <w:t xml:space="preserve">תודה, גברתי. המשנה ליועץ המשפטי, מכובדי, מר </w:t>
      </w:r>
      <w:proofErr w:type="spellStart"/>
      <w:r w:rsidRPr="00D21351">
        <w:rPr>
          <w:rFonts w:cs="David" w:hint="cs"/>
          <w:rtl/>
        </w:rPr>
        <w:t>שופמן</w:t>
      </w:r>
      <w:proofErr w:type="spellEnd"/>
      <w:r w:rsidRPr="00D21351">
        <w:rPr>
          <w:rFonts w:cs="David" w:hint="cs"/>
          <w:rtl/>
        </w:rPr>
        <w:t>, העמדה שלכם.</w:t>
      </w:r>
    </w:p>
    <w:p w14:paraId="5B5DA4D0" w14:textId="77777777" w:rsidR="00D21351" w:rsidRPr="00D21351" w:rsidRDefault="00D21351" w:rsidP="00D21351">
      <w:pPr>
        <w:bidi/>
        <w:jc w:val="both"/>
        <w:rPr>
          <w:rFonts w:cs="David" w:hint="cs"/>
          <w:rtl/>
        </w:rPr>
      </w:pPr>
    </w:p>
    <w:p w14:paraId="32889D39"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3E046F7F" w14:textId="77777777" w:rsidR="00D21351" w:rsidRPr="00D21351" w:rsidRDefault="00D21351" w:rsidP="00D21351">
      <w:pPr>
        <w:bidi/>
        <w:jc w:val="both"/>
        <w:rPr>
          <w:rFonts w:cs="David" w:hint="cs"/>
          <w:rtl/>
        </w:rPr>
      </w:pPr>
    </w:p>
    <w:p w14:paraId="4B36222B" w14:textId="77777777" w:rsidR="00D21351" w:rsidRPr="00D21351" w:rsidRDefault="00D21351" w:rsidP="00D21351">
      <w:pPr>
        <w:bidi/>
        <w:jc w:val="both"/>
        <w:rPr>
          <w:rFonts w:cs="David" w:hint="cs"/>
          <w:rtl/>
        </w:rPr>
      </w:pPr>
      <w:r w:rsidRPr="00D21351">
        <w:rPr>
          <w:rFonts w:cs="David" w:hint="cs"/>
          <w:rtl/>
        </w:rPr>
        <w:tab/>
        <w:t xml:space="preserve">קודם אני אקרא את החלטת ועדת השרים לחקיקה: הוועדה החליטה לתמוך בחוק-יסוד הכנסת, בכפוף לתיאום הליכי החקיקה עם משרד המשפטים. החלק הראשון, זו היתה החלטה פוליטית של השרים, לכן אני לא יכול לנמק, החלק השני של ההצעה, הצורך בתיאום </w:t>
      </w:r>
    </w:p>
    <w:p w14:paraId="76C9ACF3" w14:textId="77777777" w:rsidR="00D21351" w:rsidRPr="00D21351" w:rsidRDefault="00D21351" w:rsidP="00D21351">
      <w:pPr>
        <w:bidi/>
        <w:jc w:val="both"/>
        <w:rPr>
          <w:rFonts w:cs="David" w:hint="cs"/>
          <w:rtl/>
        </w:rPr>
      </w:pPr>
    </w:p>
    <w:p w14:paraId="31FCE49C" w14:textId="77777777" w:rsidR="00D21351" w:rsidRPr="00D21351" w:rsidRDefault="00D21351" w:rsidP="00D21351">
      <w:pPr>
        <w:bidi/>
        <w:jc w:val="both"/>
        <w:rPr>
          <w:rFonts w:cs="David" w:hint="cs"/>
          <w:rtl/>
        </w:rPr>
      </w:pPr>
      <w:r w:rsidRPr="00D21351">
        <w:rPr>
          <w:rFonts w:cs="David" w:hint="cs"/>
          <w:u w:val="single"/>
          <w:rtl/>
        </w:rPr>
        <w:t>דוד רותם:</w:t>
      </w:r>
    </w:p>
    <w:p w14:paraId="4DDAF1BD" w14:textId="77777777" w:rsidR="00D21351" w:rsidRPr="00D21351" w:rsidRDefault="00D21351" w:rsidP="00D21351">
      <w:pPr>
        <w:bidi/>
        <w:jc w:val="both"/>
        <w:rPr>
          <w:rFonts w:cs="David" w:hint="cs"/>
          <w:rtl/>
        </w:rPr>
      </w:pPr>
    </w:p>
    <w:p w14:paraId="6378BAEC" w14:textId="77777777" w:rsidR="00D21351" w:rsidRPr="00D21351" w:rsidRDefault="00D21351" w:rsidP="00D21351">
      <w:pPr>
        <w:bidi/>
        <w:jc w:val="both"/>
        <w:rPr>
          <w:rFonts w:cs="David" w:hint="cs"/>
          <w:rtl/>
        </w:rPr>
      </w:pPr>
      <w:r w:rsidRPr="00D21351">
        <w:rPr>
          <w:rFonts w:cs="David" w:hint="cs"/>
          <w:rtl/>
        </w:rPr>
        <w:tab/>
        <w:t xml:space="preserve"> אתה יכול לנמק אותה, רק קשה לך.</w:t>
      </w:r>
    </w:p>
    <w:p w14:paraId="29A7D2B7" w14:textId="77777777" w:rsidR="00D21351" w:rsidRPr="00D21351" w:rsidRDefault="00D21351" w:rsidP="00D21351">
      <w:pPr>
        <w:bidi/>
        <w:jc w:val="both"/>
        <w:rPr>
          <w:rFonts w:cs="David" w:hint="cs"/>
          <w:rtl/>
        </w:rPr>
      </w:pPr>
    </w:p>
    <w:p w14:paraId="264B8E4C"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3B9ECEF4" w14:textId="77777777" w:rsidR="00D21351" w:rsidRPr="00D21351" w:rsidRDefault="00D21351" w:rsidP="00D21351">
      <w:pPr>
        <w:bidi/>
        <w:jc w:val="both"/>
        <w:rPr>
          <w:rFonts w:cs="David" w:hint="cs"/>
          <w:rtl/>
        </w:rPr>
      </w:pPr>
    </w:p>
    <w:p w14:paraId="56763C35" w14:textId="77777777" w:rsidR="00D21351" w:rsidRPr="00D21351" w:rsidRDefault="00D21351" w:rsidP="00D21351">
      <w:pPr>
        <w:bidi/>
        <w:jc w:val="both"/>
        <w:rPr>
          <w:rFonts w:cs="David" w:hint="cs"/>
          <w:rtl/>
        </w:rPr>
      </w:pPr>
      <w:r w:rsidRPr="00D21351">
        <w:rPr>
          <w:rFonts w:cs="David" w:hint="cs"/>
          <w:rtl/>
        </w:rPr>
        <w:tab/>
        <w:t>האמת היא שאפילו לא הייתי שם.</w:t>
      </w:r>
    </w:p>
    <w:p w14:paraId="10F0A7BB" w14:textId="77777777" w:rsidR="00D21351" w:rsidRPr="00D21351" w:rsidRDefault="00D21351" w:rsidP="00D21351">
      <w:pPr>
        <w:bidi/>
        <w:jc w:val="both"/>
        <w:rPr>
          <w:rFonts w:cs="David" w:hint="cs"/>
          <w:rtl/>
        </w:rPr>
      </w:pPr>
    </w:p>
    <w:p w14:paraId="7B5F68AD"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63FBA73" w14:textId="77777777" w:rsidR="00D21351" w:rsidRPr="00D21351" w:rsidRDefault="00D21351" w:rsidP="00D21351">
      <w:pPr>
        <w:bidi/>
        <w:jc w:val="both"/>
        <w:rPr>
          <w:rFonts w:cs="David" w:hint="cs"/>
          <w:rtl/>
        </w:rPr>
      </w:pPr>
    </w:p>
    <w:p w14:paraId="25E07C29" w14:textId="77777777" w:rsidR="00D21351" w:rsidRPr="00D21351" w:rsidRDefault="00D21351" w:rsidP="00D21351">
      <w:pPr>
        <w:bidi/>
        <w:jc w:val="both"/>
        <w:rPr>
          <w:rFonts w:cs="David" w:hint="cs"/>
          <w:rtl/>
        </w:rPr>
      </w:pPr>
      <w:r w:rsidRPr="00D21351">
        <w:rPr>
          <w:rFonts w:cs="David" w:hint="cs"/>
          <w:rtl/>
        </w:rPr>
        <w:tab/>
        <w:t xml:space="preserve"> מי אמר לך שזאת החלטה פוליטית?</w:t>
      </w:r>
    </w:p>
    <w:p w14:paraId="3007F515" w14:textId="77777777" w:rsidR="00D21351" w:rsidRPr="00D21351" w:rsidRDefault="00D21351" w:rsidP="00D21351">
      <w:pPr>
        <w:bidi/>
        <w:jc w:val="both"/>
        <w:rPr>
          <w:rFonts w:cs="David" w:hint="cs"/>
          <w:rtl/>
        </w:rPr>
      </w:pPr>
    </w:p>
    <w:p w14:paraId="3C51E558" w14:textId="77777777" w:rsidR="00D21351" w:rsidRPr="00D21351" w:rsidRDefault="00D21351" w:rsidP="00D21351">
      <w:pPr>
        <w:bidi/>
        <w:jc w:val="both"/>
        <w:rPr>
          <w:rFonts w:cs="David" w:hint="cs"/>
          <w:rtl/>
        </w:rPr>
      </w:pPr>
      <w:r w:rsidRPr="00D21351">
        <w:rPr>
          <w:rFonts w:cs="David" w:hint="cs"/>
          <w:u w:val="single"/>
          <w:rtl/>
        </w:rPr>
        <w:t xml:space="preserve">יעקב </w:t>
      </w:r>
      <w:proofErr w:type="spellStart"/>
      <w:r w:rsidRPr="00D21351">
        <w:rPr>
          <w:rFonts w:cs="David" w:hint="cs"/>
          <w:u w:val="single"/>
          <w:rtl/>
        </w:rPr>
        <w:t>מרגי</w:t>
      </w:r>
      <w:proofErr w:type="spellEnd"/>
      <w:r w:rsidRPr="00D21351">
        <w:rPr>
          <w:rFonts w:cs="David" w:hint="cs"/>
          <w:u w:val="single"/>
          <w:rtl/>
        </w:rPr>
        <w:t>:</w:t>
      </w:r>
    </w:p>
    <w:p w14:paraId="2CD83C15" w14:textId="77777777" w:rsidR="00D21351" w:rsidRPr="00D21351" w:rsidRDefault="00D21351" w:rsidP="00D21351">
      <w:pPr>
        <w:bidi/>
        <w:jc w:val="both"/>
        <w:rPr>
          <w:rFonts w:cs="David" w:hint="cs"/>
          <w:rtl/>
        </w:rPr>
      </w:pPr>
    </w:p>
    <w:p w14:paraId="7E85C6AB" w14:textId="77777777" w:rsidR="00D21351" w:rsidRPr="00D21351" w:rsidRDefault="00D21351" w:rsidP="00D21351">
      <w:pPr>
        <w:bidi/>
        <w:jc w:val="both"/>
        <w:rPr>
          <w:rFonts w:cs="David" w:hint="cs"/>
          <w:rtl/>
        </w:rPr>
      </w:pPr>
      <w:r w:rsidRPr="00D21351">
        <w:rPr>
          <w:rFonts w:cs="David" w:hint="cs"/>
          <w:rtl/>
        </w:rPr>
        <w:tab/>
        <w:t xml:space="preserve"> ועדת שרים. היא לא פוליטית?</w:t>
      </w:r>
    </w:p>
    <w:p w14:paraId="6D23948A" w14:textId="77777777" w:rsidR="00D21351" w:rsidRPr="00D21351" w:rsidRDefault="00D21351" w:rsidP="00D21351">
      <w:pPr>
        <w:bidi/>
        <w:jc w:val="both"/>
        <w:rPr>
          <w:rFonts w:cs="David" w:hint="cs"/>
          <w:rtl/>
        </w:rPr>
      </w:pPr>
    </w:p>
    <w:p w14:paraId="09066D3E" w14:textId="77777777" w:rsidR="00D21351" w:rsidRPr="00D21351" w:rsidRDefault="00D21351" w:rsidP="00D21351">
      <w:pPr>
        <w:bidi/>
        <w:jc w:val="both"/>
        <w:rPr>
          <w:rFonts w:cs="David" w:hint="cs"/>
          <w:rtl/>
        </w:rPr>
      </w:pPr>
      <w:r w:rsidRPr="00D21351">
        <w:rPr>
          <w:rFonts w:cs="David" w:hint="cs"/>
          <w:u w:val="single"/>
          <w:rtl/>
        </w:rPr>
        <w:t>היו"ר דוד טל:</w:t>
      </w:r>
    </w:p>
    <w:p w14:paraId="5699A7C8" w14:textId="77777777" w:rsidR="00D21351" w:rsidRPr="00D21351" w:rsidRDefault="00D21351" w:rsidP="00D21351">
      <w:pPr>
        <w:bidi/>
        <w:jc w:val="both"/>
        <w:rPr>
          <w:rFonts w:cs="David" w:hint="cs"/>
          <w:rtl/>
        </w:rPr>
      </w:pPr>
    </w:p>
    <w:p w14:paraId="5FC68FB4" w14:textId="77777777" w:rsidR="00D21351" w:rsidRPr="00D21351" w:rsidRDefault="00D21351" w:rsidP="00D21351">
      <w:pPr>
        <w:bidi/>
        <w:jc w:val="both"/>
        <w:rPr>
          <w:rFonts w:cs="David" w:hint="cs"/>
          <w:rtl/>
        </w:rPr>
      </w:pPr>
      <w:r w:rsidRPr="00D21351">
        <w:rPr>
          <w:rFonts w:cs="David" w:hint="cs"/>
          <w:rtl/>
        </w:rPr>
        <w:tab/>
        <w:t>הוא צודק במיליון אחוז.</w:t>
      </w:r>
    </w:p>
    <w:p w14:paraId="5F83C361" w14:textId="77777777" w:rsidR="00D21351" w:rsidRPr="00D21351" w:rsidRDefault="00D21351" w:rsidP="00D21351">
      <w:pPr>
        <w:bidi/>
        <w:jc w:val="both"/>
        <w:rPr>
          <w:rFonts w:cs="David" w:hint="cs"/>
          <w:rtl/>
        </w:rPr>
      </w:pPr>
    </w:p>
    <w:p w14:paraId="5CEB5C0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C36085A" w14:textId="77777777" w:rsidR="00D21351" w:rsidRPr="00D21351" w:rsidRDefault="00D21351" w:rsidP="00D21351">
      <w:pPr>
        <w:bidi/>
        <w:jc w:val="both"/>
        <w:rPr>
          <w:rFonts w:cs="David" w:hint="cs"/>
          <w:rtl/>
        </w:rPr>
      </w:pPr>
    </w:p>
    <w:p w14:paraId="4FEB4B0C" w14:textId="77777777" w:rsidR="00D21351" w:rsidRPr="00D21351" w:rsidRDefault="00D21351" w:rsidP="00D21351">
      <w:pPr>
        <w:bidi/>
        <w:jc w:val="both"/>
        <w:rPr>
          <w:rFonts w:cs="David" w:hint="cs"/>
          <w:rtl/>
        </w:rPr>
      </w:pPr>
      <w:r w:rsidRPr="00D21351">
        <w:rPr>
          <w:rFonts w:cs="David" w:hint="cs"/>
          <w:rtl/>
        </w:rPr>
        <w:tab/>
        <w:t xml:space="preserve"> האם כל החלטה של ועדת שרים היא פוליטית?</w:t>
      </w:r>
    </w:p>
    <w:p w14:paraId="10AAE9D9" w14:textId="77777777" w:rsidR="00D21351" w:rsidRPr="00D21351" w:rsidRDefault="00D21351" w:rsidP="00D21351">
      <w:pPr>
        <w:bidi/>
        <w:jc w:val="both"/>
        <w:rPr>
          <w:rFonts w:cs="David" w:hint="cs"/>
          <w:rtl/>
        </w:rPr>
      </w:pPr>
    </w:p>
    <w:p w14:paraId="07D9DF2F" w14:textId="77777777" w:rsidR="00D21351" w:rsidRPr="00D21351" w:rsidRDefault="00D21351" w:rsidP="00D21351">
      <w:pPr>
        <w:bidi/>
        <w:jc w:val="both"/>
        <w:rPr>
          <w:rFonts w:cs="David" w:hint="cs"/>
          <w:rtl/>
        </w:rPr>
      </w:pPr>
      <w:r w:rsidRPr="00D21351">
        <w:rPr>
          <w:rFonts w:cs="David" w:hint="cs"/>
          <w:u w:val="single"/>
          <w:rtl/>
        </w:rPr>
        <w:t>היו"ר דוד טל:</w:t>
      </w:r>
    </w:p>
    <w:p w14:paraId="4C53CE23" w14:textId="77777777" w:rsidR="00D21351" w:rsidRPr="00D21351" w:rsidRDefault="00D21351" w:rsidP="00D21351">
      <w:pPr>
        <w:bidi/>
        <w:jc w:val="both"/>
        <w:rPr>
          <w:rFonts w:cs="David" w:hint="cs"/>
          <w:rtl/>
        </w:rPr>
      </w:pPr>
    </w:p>
    <w:p w14:paraId="4617FA2B" w14:textId="77777777" w:rsidR="00D21351" w:rsidRPr="00D21351" w:rsidRDefault="00D21351" w:rsidP="00D21351">
      <w:pPr>
        <w:bidi/>
        <w:jc w:val="both"/>
        <w:rPr>
          <w:rFonts w:cs="David" w:hint="cs"/>
          <w:rtl/>
        </w:rPr>
      </w:pPr>
      <w:r w:rsidRPr="00D21351">
        <w:rPr>
          <w:rFonts w:cs="David" w:hint="cs"/>
          <w:rtl/>
        </w:rPr>
        <w:tab/>
        <w:t xml:space="preserve">זבולון </w:t>
      </w:r>
      <w:proofErr w:type="spellStart"/>
      <w:r w:rsidRPr="00D21351">
        <w:rPr>
          <w:rFonts w:cs="David" w:hint="cs"/>
          <w:rtl/>
        </w:rPr>
        <w:t>אורלב</w:t>
      </w:r>
      <w:proofErr w:type="spellEnd"/>
      <w:r w:rsidRPr="00D21351">
        <w:rPr>
          <w:rFonts w:cs="David" w:hint="cs"/>
          <w:rtl/>
        </w:rPr>
        <w:t xml:space="preserve">, זו החלטה. אנשים פוליטיים יושבים שם. </w:t>
      </w:r>
    </w:p>
    <w:p w14:paraId="20E51B37" w14:textId="77777777" w:rsidR="00D21351" w:rsidRPr="00D21351" w:rsidRDefault="00D21351" w:rsidP="00D21351">
      <w:pPr>
        <w:bidi/>
        <w:jc w:val="both"/>
        <w:rPr>
          <w:rFonts w:cs="David" w:hint="cs"/>
          <w:rtl/>
        </w:rPr>
      </w:pPr>
    </w:p>
    <w:p w14:paraId="1051CD6C"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D4263CE" w14:textId="77777777" w:rsidR="00D21351" w:rsidRPr="00D21351" w:rsidRDefault="00D21351" w:rsidP="00D21351">
      <w:pPr>
        <w:bidi/>
        <w:jc w:val="both"/>
        <w:rPr>
          <w:rFonts w:cs="David" w:hint="cs"/>
          <w:rtl/>
        </w:rPr>
      </w:pPr>
    </w:p>
    <w:p w14:paraId="66FB98D2" w14:textId="77777777" w:rsidR="00D21351" w:rsidRPr="00D21351" w:rsidRDefault="00D21351" w:rsidP="00D21351">
      <w:pPr>
        <w:bidi/>
        <w:jc w:val="both"/>
        <w:rPr>
          <w:rFonts w:cs="David" w:hint="cs"/>
          <w:rtl/>
        </w:rPr>
      </w:pPr>
      <w:r w:rsidRPr="00D21351">
        <w:rPr>
          <w:rFonts w:cs="David" w:hint="cs"/>
          <w:rtl/>
        </w:rPr>
        <w:tab/>
        <w:t xml:space="preserve"> רק שאלתי אם כל החלטה של ועדת השרים היא פוליטית.</w:t>
      </w:r>
    </w:p>
    <w:p w14:paraId="5D2298F6" w14:textId="77777777" w:rsidR="00D21351" w:rsidRPr="00D21351" w:rsidRDefault="00D21351" w:rsidP="00D21351">
      <w:pPr>
        <w:bidi/>
        <w:jc w:val="both"/>
        <w:rPr>
          <w:rFonts w:cs="David" w:hint="cs"/>
          <w:rtl/>
        </w:rPr>
      </w:pPr>
    </w:p>
    <w:p w14:paraId="13530C0F" w14:textId="77777777" w:rsidR="00D21351" w:rsidRPr="00D21351" w:rsidRDefault="00D21351" w:rsidP="00D21351">
      <w:pPr>
        <w:bidi/>
        <w:jc w:val="both"/>
        <w:rPr>
          <w:rFonts w:cs="David" w:hint="cs"/>
          <w:rtl/>
        </w:rPr>
      </w:pPr>
      <w:r w:rsidRPr="00D21351">
        <w:rPr>
          <w:rFonts w:cs="David" w:hint="cs"/>
          <w:u w:val="single"/>
          <w:rtl/>
        </w:rPr>
        <w:t>היו"ר דוד טל:</w:t>
      </w:r>
    </w:p>
    <w:p w14:paraId="74024422" w14:textId="77777777" w:rsidR="00D21351" w:rsidRPr="00D21351" w:rsidRDefault="00D21351" w:rsidP="00D21351">
      <w:pPr>
        <w:bidi/>
        <w:jc w:val="both"/>
        <w:rPr>
          <w:rFonts w:cs="David" w:hint="cs"/>
          <w:rtl/>
        </w:rPr>
      </w:pPr>
    </w:p>
    <w:p w14:paraId="15FCBE65" w14:textId="77777777" w:rsidR="00D21351" w:rsidRPr="00D21351" w:rsidRDefault="00D21351" w:rsidP="00D21351">
      <w:pPr>
        <w:bidi/>
        <w:jc w:val="both"/>
        <w:rPr>
          <w:rFonts w:cs="David" w:hint="cs"/>
          <w:rtl/>
        </w:rPr>
      </w:pPr>
      <w:r w:rsidRPr="00D21351">
        <w:rPr>
          <w:rFonts w:cs="David" w:hint="cs"/>
          <w:rtl/>
        </w:rPr>
        <w:tab/>
        <w:t>אני אומר שכן, כמו החלטה שלנו כאן, כל החלטה היא פוליטית.</w:t>
      </w:r>
    </w:p>
    <w:p w14:paraId="1C20EDDA"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365190C6" w14:textId="77777777" w:rsidR="00D21351" w:rsidRPr="00D21351" w:rsidRDefault="00D21351" w:rsidP="00D21351">
      <w:pPr>
        <w:bidi/>
        <w:jc w:val="both"/>
        <w:rPr>
          <w:rFonts w:cs="David" w:hint="cs"/>
          <w:rtl/>
        </w:rPr>
      </w:pPr>
    </w:p>
    <w:p w14:paraId="722BC7D4" w14:textId="77777777" w:rsidR="00D21351" w:rsidRPr="00D21351" w:rsidRDefault="00D21351" w:rsidP="00D21351">
      <w:pPr>
        <w:bidi/>
        <w:jc w:val="both"/>
        <w:rPr>
          <w:rFonts w:cs="David" w:hint="cs"/>
          <w:rtl/>
        </w:rPr>
      </w:pPr>
      <w:r w:rsidRPr="00D21351">
        <w:rPr>
          <w:rFonts w:cs="David" w:hint="cs"/>
          <w:rtl/>
        </w:rPr>
        <w:tab/>
        <w:t xml:space="preserve">חבר הכנסת </w:t>
      </w:r>
      <w:proofErr w:type="spellStart"/>
      <w:r w:rsidRPr="00D21351">
        <w:rPr>
          <w:rFonts w:cs="David" w:hint="cs"/>
          <w:rtl/>
        </w:rPr>
        <w:t>אורלב</w:t>
      </w:r>
      <w:proofErr w:type="spellEnd"/>
      <w:r w:rsidRPr="00D21351">
        <w:rPr>
          <w:rFonts w:cs="David" w:hint="cs"/>
          <w:rtl/>
        </w:rPr>
        <w:t>, זו לא מילת גנאי.</w:t>
      </w:r>
    </w:p>
    <w:p w14:paraId="149E104C" w14:textId="77777777" w:rsidR="00D21351" w:rsidRPr="00D21351" w:rsidRDefault="00D21351" w:rsidP="00D21351">
      <w:pPr>
        <w:bidi/>
        <w:jc w:val="both"/>
        <w:rPr>
          <w:rFonts w:cs="David" w:hint="cs"/>
          <w:rtl/>
        </w:rPr>
      </w:pPr>
    </w:p>
    <w:p w14:paraId="0EE3E5E4"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57F70ABB" w14:textId="77777777" w:rsidR="00D21351" w:rsidRPr="00D21351" w:rsidRDefault="00D21351" w:rsidP="00D21351">
      <w:pPr>
        <w:bidi/>
        <w:jc w:val="both"/>
        <w:rPr>
          <w:rFonts w:cs="David" w:hint="cs"/>
          <w:rtl/>
        </w:rPr>
      </w:pPr>
    </w:p>
    <w:p w14:paraId="3B639CE6" w14:textId="77777777" w:rsidR="00D21351" w:rsidRPr="00D21351" w:rsidRDefault="00D21351" w:rsidP="00D21351">
      <w:pPr>
        <w:bidi/>
        <w:jc w:val="both"/>
        <w:rPr>
          <w:rFonts w:cs="David" w:hint="cs"/>
          <w:rtl/>
        </w:rPr>
      </w:pPr>
      <w:r w:rsidRPr="00D21351">
        <w:rPr>
          <w:rFonts w:cs="David" w:hint="cs"/>
          <w:rtl/>
        </w:rPr>
        <w:tab/>
        <w:t xml:space="preserve"> אני אמרתי שזאת מילת גנאי?</w:t>
      </w:r>
    </w:p>
    <w:p w14:paraId="7786EBC8" w14:textId="77777777" w:rsidR="00D21351" w:rsidRPr="00D21351" w:rsidRDefault="00D21351" w:rsidP="00D21351">
      <w:pPr>
        <w:bidi/>
        <w:jc w:val="both"/>
        <w:rPr>
          <w:rFonts w:cs="David" w:hint="cs"/>
          <w:rtl/>
        </w:rPr>
      </w:pPr>
    </w:p>
    <w:p w14:paraId="0E105BC2" w14:textId="77777777" w:rsidR="00D21351" w:rsidRPr="00D21351" w:rsidRDefault="00D21351" w:rsidP="00D21351">
      <w:pPr>
        <w:bidi/>
        <w:jc w:val="both"/>
        <w:rPr>
          <w:rFonts w:cs="David" w:hint="cs"/>
          <w:rtl/>
        </w:rPr>
      </w:pPr>
      <w:r w:rsidRPr="00D21351">
        <w:rPr>
          <w:rFonts w:cs="David" w:hint="cs"/>
          <w:u w:val="single"/>
          <w:rtl/>
        </w:rPr>
        <w:t>היו"ר דוד טל:</w:t>
      </w:r>
    </w:p>
    <w:p w14:paraId="249CDDF2" w14:textId="77777777" w:rsidR="00D21351" w:rsidRPr="00D21351" w:rsidRDefault="00D21351" w:rsidP="00D21351">
      <w:pPr>
        <w:bidi/>
        <w:jc w:val="both"/>
        <w:rPr>
          <w:rFonts w:cs="David" w:hint="cs"/>
          <w:rtl/>
        </w:rPr>
      </w:pPr>
    </w:p>
    <w:p w14:paraId="30FB56CB" w14:textId="77777777" w:rsidR="00D21351" w:rsidRPr="00D21351" w:rsidRDefault="00D21351" w:rsidP="00D21351">
      <w:pPr>
        <w:bidi/>
        <w:jc w:val="both"/>
        <w:rPr>
          <w:rFonts w:cs="David" w:hint="cs"/>
          <w:rtl/>
        </w:rPr>
      </w:pPr>
      <w:r w:rsidRPr="00D21351">
        <w:rPr>
          <w:rFonts w:cs="David" w:hint="cs"/>
          <w:rtl/>
        </w:rPr>
        <w:tab/>
        <w:t xml:space="preserve">זבולון </w:t>
      </w:r>
      <w:proofErr w:type="spellStart"/>
      <w:r w:rsidRPr="00D21351">
        <w:rPr>
          <w:rFonts w:cs="David" w:hint="cs"/>
          <w:rtl/>
        </w:rPr>
        <w:t>אורלב</w:t>
      </w:r>
      <w:proofErr w:type="spellEnd"/>
      <w:r w:rsidRPr="00D21351">
        <w:rPr>
          <w:rFonts w:cs="David" w:hint="cs"/>
          <w:rtl/>
        </w:rPr>
        <w:t>, אותך צריך ללמד? אתה מורה באוניברסיטה, אותך צריך ללמד מה זו החלטה פוליטית?</w:t>
      </w:r>
    </w:p>
    <w:p w14:paraId="353D8755" w14:textId="77777777" w:rsidR="00D21351" w:rsidRPr="00D21351" w:rsidRDefault="00D21351" w:rsidP="00D21351">
      <w:pPr>
        <w:bidi/>
        <w:jc w:val="both"/>
        <w:rPr>
          <w:rFonts w:cs="David" w:hint="cs"/>
          <w:rtl/>
        </w:rPr>
      </w:pPr>
    </w:p>
    <w:p w14:paraId="147D9CB3"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31F14A2E" w14:textId="77777777" w:rsidR="00D21351" w:rsidRPr="00D21351" w:rsidRDefault="00D21351" w:rsidP="00D21351">
      <w:pPr>
        <w:bidi/>
        <w:jc w:val="both"/>
        <w:rPr>
          <w:rFonts w:cs="David" w:hint="cs"/>
          <w:rtl/>
        </w:rPr>
      </w:pPr>
    </w:p>
    <w:p w14:paraId="10B7A7AC" w14:textId="77777777" w:rsidR="00D21351" w:rsidRPr="00D21351" w:rsidRDefault="00D21351" w:rsidP="00D21351">
      <w:pPr>
        <w:bidi/>
        <w:jc w:val="both"/>
        <w:rPr>
          <w:rFonts w:cs="David" w:hint="cs"/>
          <w:rtl/>
        </w:rPr>
      </w:pPr>
      <w:r w:rsidRPr="00D21351">
        <w:rPr>
          <w:rFonts w:cs="David" w:hint="cs"/>
          <w:rtl/>
        </w:rPr>
        <w:tab/>
        <w:t>אני רק רוצה בשתי מילים להסביר את הסיפה לצורך תיאום הנוסח, מפני שההצעה כפי שהיא עומדת, שמעתי את חברי הכנסת שמדברים על הלגיטימיות באיסור השתתפות בבחירות לכנסת למי שתומך במאבק מזוין, והם רואים את היציאה לחוץ-לארץ שלא כדין כתמיכה במאבק מזוין. הכנסת כבר החליטה לשלול את זכות המועמדות מאדם שתומך במאבק מזוין, ומובן שכבר היום עובדת היציאה לחוץ-לארץ, למדינת אויב, יכולה להיות אחת הנסיבות שוועדת הבחירות תשקול, וזה בנוסף, כמובן, למגבלה על מועמדות בשל עבירה פלילית, לפי סעיף 6 לחוק-היסוד. כבר היום ניתן להשתמש בעובדה הזאת כאינדיקציה לתמיכה במאבק מזוין. אני מבין שחברי הכנסת רוצים להדגיש את הקשר הזה, רק שהאמירה המוחלטת, שרואים כל יציאה לארץ אויב כתמיכה במאבק מזוין--</w:t>
      </w:r>
    </w:p>
    <w:p w14:paraId="70A8269B" w14:textId="77777777" w:rsidR="00D21351" w:rsidRPr="00D21351" w:rsidRDefault="00D21351" w:rsidP="00D21351">
      <w:pPr>
        <w:bidi/>
        <w:jc w:val="both"/>
        <w:rPr>
          <w:rFonts w:cs="David" w:hint="cs"/>
          <w:rtl/>
        </w:rPr>
      </w:pPr>
    </w:p>
    <w:p w14:paraId="7DDE0031"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48BA499E" w14:textId="77777777" w:rsidR="00D21351" w:rsidRPr="00D21351" w:rsidRDefault="00D21351" w:rsidP="00D21351">
      <w:pPr>
        <w:bidi/>
        <w:jc w:val="both"/>
        <w:rPr>
          <w:rFonts w:cs="David" w:hint="cs"/>
          <w:rtl/>
        </w:rPr>
      </w:pPr>
    </w:p>
    <w:p w14:paraId="2DA708F1" w14:textId="77777777" w:rsidR="00D21351" w:rsidRPr="00D21351" w:rsidRDefault="00D21351" w:rsidP="00D21351">
      <w:pPr>
        <w:bidi/>
        <w:jc w:val="both"/>
        <w:rPr>
          <w:rFonts w:cs="David" w:hint="cs"/>
          <w:rtl/>
        </w:rPr>
      </w:pPr>
      <w:r w:rsidRPr="00D21351">
        <w:rPr>
          <w:rFonts w:cs="David" w:hint="cs"/>
          <w:rtl/>
        </w:rPr>
        <w:tab/>
        <w:t xml:space="preserve"> בניגוד לדעת השר.</w:t>
      </w:r>
    </w:p>
    <w:p w14:paraId="7C0ED785" w14:textId="77777777" w:rsidR="00D21351" w:rsidRPr="00D21351" w:rsidRDefault="00D21351" w:rsidP="00D21351">
      <w:pPr>
        <w:bidi/>
        <w:jc w:val="both"/>
        <w:rPr>
          <w:rFonts w:cs="David" w:hint="cs"/>
          <w:rtl/>
        </w:rPr>
      </w:pPr>
    </w:p>
    <w:p w14:paraId="606EFE94"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1D2957F2" w14:textId="77777777" w:rsidR="00D21351" w:rsidRPr="00D21351" w:rsidRDefault="00D21351" w:rsidP="00D21351">
      <w:pPr>
        <w:bidi/>
        <w:jc w:val="both"/>
        <w:rPr>
          <w:rFonts w:cs="David" w:hint="cs"/>
          <w:rtl/>
        </w:rPr>
      </w:pPr>
    </w:p>
    <w:p w14:paraId="561FB322" w14:textId="77777777" w:rsidR="00D21351" w:rsidRPr="00D21351" w:rsidRDefault="00D21351" w:rsidP="00D21351">
      <w:pPr>
        <w:bidi/>
        <w:jc w:val="both"/>
        <w:rPr>
          <w:rFonts w:cs="David" w:hint="cs"/>
          <w:rtl/>
        </w:rPr>
      </w:pPr>
      <w:r w:rsidRPr="00D21351">
        <w:rPr>
          <w:rFonts w:cs="David" w:hint="cs"/>
          <w:rtl/>
        </w:rPr>
        <w:tab/>
        <w:t>--איננה עומדת במבחן המציאות. עברתי קצת על הפסיקה, על החקירות שהיו בעבר, יש מגוון רחב של מקרים של אנשים שעברו לארץ אויב ללא אישור של השר, ואין בזה, לדעת כולי עלמא, כל היבט של תמיכה במאבק מזוין.</w:t>
      </w:r>
    </w:p>
    <w:p w14:paraId="1927FF7D" w14:textId="77777777" w:rsidR="00D21351" w:rsidRPr="00D21351" w:rsidRDefault="00D21351" w:rsidP="00D21351">
      <w:pPr>
        <w:bidi/>
        <w:jc w:val="both"/>
        <w:rPr>
          <w:rFonts w:cs="David" w:hint="cs"/>
          <w:rtl/>
        </w:rPr>
      </w:pPr>
    </w:p>
    <w:p w14:paraId="2E81139C" w14:textId="77777777" w:rsidR="00D21351" w:rsidRPr="00D21351" w:rsidRDefault="00D21351" w:rsidP="00D21351">
      <w:pPr>
        <w:bidi/>
        <w:jc w:val="both"/>
        <w:rPr>
          <w:rFonts w:cs="David" w:hint="cs"/>
          <w:rtl/>
        </w:rPr>
      </w:pPr>
      <w:r w:rsidRPr="00D21351">
        <w:rPr>
          <w:rFonts w:cs="David" w:hint="cs"/>
          <w:u w:val="single"/>
          <w:rtl/>
        </w:rPr>
        <w:t>היו"ר דוד טל:</w:t>
      </w:r>
    </w:p>
    <w:p w14:paraId="28DA202A" w14:textId="77777777" w:rsidR="00D21351" w:rsidRPr="00D21351" w:rsidRDefault="00D21351" w:rsidP="00D21351">
      <w:pPr>
        <w:bidi/>
        <w:jc w:val="both"/>
        <w:rPr>
          <w:rFonts w:cs="David" w:hint="cs"/>
          <w:rtl/>
        </w:rPr>
      </w:pPr>
    </w:p>
    <w:p w14:paraId="5310B297" w14:textId="77777777" w:rsidR="00D21351" w:rsidRPr="00D21351" w:rsidRDefault="00D21351" w:rsidP="00D21351">
      <w:pPr>
        <w:bidi/>
        <w:jc w:val="both"/>
        <w:rPr>
          <w:rFonts w:cs="David" w:hint="cs"/>
          <w:rtl/>
        </w:rPr>
      </w:pPr>
      <w:r w:rsidRPr="00D21351">
        <w:rPr>
          <w:rFonts w:cs="David" w:hint="cs"/>
          <w:rtl/>
        </w:rPr>
        <w:tab/>
        <w:t>יש פה עבירה פלילית, זה בניגוד לחוק.</w:t>
      </w:r>
    </w:p>
    <w:p w14:paraId="42A021B3" w14:textId="77777777" w:rsidR="00D21351" w:rsidRPr="00D21351" w:rsidRDefault="00D21351" w:rsidP="00D21351">
      <w:pPr>
        <w:bidi/>
        <w:jc w:val="both"/>
        <w:rPr>
          <w:rFonts w:cs="David" w:hint="cs"/>
          <w:rtl/>
        </w:rPr>
      </w:pPr>
    </w:p>
    <w:p w14:paraId="14399783"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00763B02" w14:textId="77777777" w:rsidR="00D21351" w:rsidRPr="00D21351" w:rsidRDefault="00D21351" w:rsidP="00D21351">
      <w:pPr>
        <w:bidi/>
        <w:jc w:val="both"/>
        <w:rPr>
          <w:rFonts w:cs="David" w:hint="cs"/>
          <w:rtl/>
        </w:rPr>
      </w:pPr>
    </w:p>
    <w:p w14:paraId="52C27AF7" w14:textId="77777777" w:rsidR="00D21351" w:rsidRPr="00D21351" w:rsidRDefault="00D21351" w:rsidP="00D21351">
      <w:pPr>
        <w:bidi/>
        <w:jc w:val="both"/>
        <w:rPr>
          <w:rFonts w:cs="David" w:hint="cs"/>
          <w:rtl/>
        </w:rPr>
      </w:pPr>
      <w:r w:rsidRPr="00D21351">
        <w:rPr>
          <w:rFonts w:cs="David" w:hint="cs"/>
          <w:rtl/>
        </w:rPr>
        <w:tab/>
        <w:t>בוודאי. היציאה לארץ אויב ללא אישור, גם אם אין בזה שום סממן של הזדהות עם האויב, זה מעשה פסול ויש עילה להעמדה לדין, ולפי הנסיבות מעמידים לדין.</w:t>
      </w:r>
    </w:p>
    <w:p w14:paraId="09F43B43" w14:textId="77777777" w:rsidR="00D21351" w:rsidRPr="00D21351" w:rsidRDefault="00D21351" w:rsidP="00D21351">
      <w:pPr>
        <w:bidi/>
        <w:jc w:val="both"/>
        <w:rPr>
          <w:rFonts w:cs="David" w:hint="cs"/>
          <w:rtl/>
        </w:rPr>
      </w:pPr>
    </w:p>
    <w:p w14:paraId="79923CFF"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7A3B03A9" w14:textId="77777777" w:rsidR="00D21351" w:rsidRPr="00D21351" w:rsidRDefault="00D21351" w:rsidP="00D21351">
      <w:pPr>
        <w:bidi/>
        <w:jc w:val="both"/>
        <w:rPr>
          <w:rFonts w:cs="David" w:hint="cs"/>
          <w:rtl/>
        </w:rPr>
      </w:pPr>
    </w:p>
    <w:p w14:paraId="45086281" w14:textId="77777777" w:rsidR="00D21351" w:rsidRPr="00D21351" w:rsidRDefault="00D21351" w:rsidP="00D21351">
      <w:pPr>
        <w:bidi/>
        <w:jc w:val="both"/>
        <w:rPr>
          <w:rFonts w:cs="David" w:hint="cs"/>
          <w:rtl/>
        </w:rPr>
      </w:pPr>
      <w:r w:rsidRPr="00D21351">
        <w:rPr>
          <w:rFonts w:cs="David" w:hint="cs"/>
          <w:rtl/>
        </w:rPr>
        <w:tab/>
        <w:t xml:space="preserve"> לכן יש פה הצעה נגדית, לא רק לקשור את זה לתמיכה במאבק מזוין. תתייחס גם להצעה האחרת.</w:t>
      </w:r>
    </w:p>
    <w:p w14:paraId="6DB7CF4B" w14:textId="77777777" w:rsidR="00D21351" w:rsidRPr="00D21351" w:rsidRDefault="00D21351" w:rsidP="00D21351">
      <w:pPr>
        <w:bidi/>
        <w:jc w:val="both"/>
        <w:rPr>
          <w:rFonts w:cs="David" w:hint="cs"/>
          <w:rtl/>
        </w:rPr>
      </w:pPr>
    </w:p>
    <w:p w14:paraId="3F9867AF"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54CE6CBB" w14:textId="77777777" w:rsidR="00D21351" w:rsidRPr="00D21351" w:rsidRDefault="00D21351" w:rsidP="00D21351">
      <w:pPr>
        <w:bidi/>
        <w:jc w:val="both"/>
        <w:rPr>
          <w:rFonts w:cs="David" w:hint="cs"/>
          <w:rtl/>
        </w:rPr>
      </w:pPr>
    </w:p>
    <w:p w14:paraId="0E2E18B4" w14:textId="77777777" w:rsidR="00D21351" w:rsidRPr="00D21351" w:rsidRDefault="00D21351" w:rsidP="00D21351">
      <w:pPr>
        <w:bidi/>
        <w:jc w:val="both"/>
        <w:rPr>
          <w:rFonts w:cs="David" w:hint="cs"/>
          <w:rtl/>
        </w:rPr>
      </w:pPr>
      <w:r w:rsidRPr="00D21351">
        <w:rPr>
          <w:rFonts w:cs="David" w:hint="cs"/>
          <w:rtl/>
        </w:rPr>
        <w:tab/>
        <w:t>עצם העובדה שאדם עבר על החוק הישראלי, נדמה לי שאיש לא טען שזה כשלעצמו עילה לפסילת מועמדות, משום שיש מאות רבות של סעיפי חוק. כל אדם ראוי שיעמיד לנגד עיניו את החוק ויפעל בהתאם לחוק, אבל יש לא מעט אנשים שחטאו במשך חייהם, בין אם זה בנסיבות אזרחיות רגילות, בין אם זה סוג של אמירה פוליטית אפילו, הפגנה בלתי חוקית וכדומה. נדמה  לי שאיש לא אומר שמי שהשתתף בהפגנה בלתי חוקית פסול מלהיות מועמד לכנסת.</w:t>
      </w:r>
    </w:p>
    <w:p w14:paraId="197671E8" w14:textId="77777777" w:rsidR="00D21351" w:rsidRPr="00D21351" w:rsidRDefault="00D21351" w:rsidP="00D21351">
      <w:pPr>
        <w:bidi/>
        <w:jc w:val="both"/>
        <w:rPr>
          <w:rFonts w:cs="David" w:hint="cs"/>
          <w:rtl/>
        </w:rPr>
      </w:pPr>
    </w:p>
    <w:p w14:paraId="6FFC93D1" w14:textId="77777777" w:rsidR="00D21351" w:rsidRPr="00D21351" w:rsidRDefault="00D21351" w:rsidP="00D21351">
      <w:pPr>
        <w:bidi/>
        <w:jc w:val="both"/>
        <w:rPr>
          <w:rFonts w:cs="David" w:hint="cs"/>
          <w:rtl/>
        </w:rPr>
      </w:pPr>
      <w:r w:rsidRPr="00D21351">
        <w:rPr>
          <w:rFonts w:cs="David" w:hint="cs"/>
          <w:rtl/>
        </w:rPr>
        <w:tab/>
        <w:t>מבין המקרים שהיו, של כניסה לארץ אויב, ניתן למנות גם מקרים שבהם יש אמירה מדינית, אמירה של הזדהות אולי, ויש מקרים, הדבר פורסם, למשל, כרגע יש חקירה נגד שלושה עיתונאים על כניסה לארץ אויב שלא בהיתר.</w:t>
      </w:r>
    </w:p>
    <w:p w14:paraId="47BF9E27" w14:textId="77777777" w:rsidR="00D21351" w:rsidRPr="00D21351" w:rsidRDefault="00D21351" w:rsidP="00D21351">
      <w:pPr>
        <w:bidi/>
        <w:jc w:val="both"/>
        <w:rPr>
          <w:rFonts w:cs="David" w:hint="cs"/>
          <w:rtl/>
        </w:rPr>
      </w:pPr>
    </w:p>
    <w:p w14:paraId="1D23274B" w14:textId="77777777" w:rsidR="00D21351" w:rsidRPr="00D21351" w:rsidRDefault="00D21351" w:rsidP="00D21351">
      <w:pPr>
        <w:bidi/>
        <w:jc w:val="both"/>
        <w:rPr>
          <w:rFonts w:cs="David" w:hint="cs"/>
          <w:rtl/>
        </w:rPr>
      </w:pPr>
      <w:r w:rsidRPr="00D21351">
        <w:rPr>
          <w:rFonts w:cs="David" w:hint="cs"/>
          <w:u w:val="single"/>
          <w:rtl/>
        </w:rPr>
        <w:t>דוד רותם:</w:t>
      </w:r>
    </w:p>
    <w:p w14:paraId="68A73C04" w14:textId="77777777" w:rsidR="00D21351" w:rsidRPr="00D21351" w:rsidRDefault="00D21351" w:rsidP="00D21351">
      <w:pPr>
        <w:bidi/>
        <w:jc w:val="both"/>
        <w:rPr>
          <w:rFonts w:cs="David" w:hint="cs"/>
          <w:rtl/>
        </w:rPr>
      </w:pPr>
    </w:p>
    <w:p w14:paraId="72B64223" w14:textId="77777777" w:rsidR="00D21351" w:rsidRPr="00D21351" w:rsidRDefault="00D21351" w:rsidP="00D21351">
      <w:pPr>
        <w:bidi/>
        <w:jc w:val="both"/>
        <w:rPr>
          <w:rFonts w:cs="David" w:hint="cs"/>
          <w:rtl/>
        </w:rPr>
      </w:pPr>
      <w:r w:rsidRPr="00D21351">
        <w:rPr>
          <w:rFonts w:cs="David" w:hint="cs"/>
          <w:rtl/>
        </w:rPr>
        <w:tab/>
        <w:t xml:space="preserve"> יש כבר חקירה נגד שלושה חברי כנסת על יציאה והזדהות עם ארגון טרור על כך שהם השתתפו בהלוויה?</w:t>
      </w:r>
    </w:p>
    <w:p w14:paraId="55142D01" w14:textId="77777777" w:rsidR="00D21351" w:rsidRPr="00D21351" w:rsidRDefault="00D21351" w:rsidP="00D21351">
      <w:pPr>
        <w:bidi/>
        <w:jc w:val="both"/>
        <w:rPr>
          <w:rFonts w:cs="David" w:hint="cs"/>
          <w:rtl/>
        </w:rPr>
      </w:pPr>
    </w:p>
    <w:p w14:paraId="020F559C" w14:textId="77777777" w:rsidR="00D21351" w:rsidRPr="00D21351" w:rsidRDefault="00D21351" w:rsidP="00D21351">
      <w:pPr>
        <w:bidi/>
        <w:jc w:val="both"/>
        <w:rPr>
          <w:rFonts w:cs="David" w:hint="cs"/>
          <w:rtl/>
        </w:rPr>
      </w:pPr>
      <w:r w:rsidRPr="00D21351">
        <w:rPr>
          <w:rFonts w:cs="David" w:hint="cs"/>
          <w:u w:val="single"/>
          <w:rtl/>
        </w:rPr>
        <w:t xml:space="preserve">יעקב </w:t>
      </w:r>
      <w:proofErr w:type="spellStart"/>
      <w:r w:rsidRPr="00D21351">
        <w:rPr>
          <w:rFonts w:cs="David" w:hint="cs"/>
          <w:u w:val="single"/>
          <w:rtl/>
        </w:rPr>
        <w:t>מרגי</w:t>
      </w:r>
      <w:proofErr w:type="spellEnd"/>
      <w:r w:rsidRPr="00D21351">
        <w:rPr>
          <w:rFonts w:cs="David" w:hint="cs"/>
          <w:u w:val="single"/>
          <w:rtl/>
        </w:rPr>
        <w:t>:</w:t>
      </w:r>
    </w:p>
    <w:p w14:paraId="2153F7C6" w14:textId="77777777" w:rsidR="00D21351" w:rsidRPr="00D21351" w:rsidRDefault="00D21351" w:rsidP="00D21351">
      <w:pPr>
        <w:bidi/>
        <w:jc w:val="both"/>
        <w:rPr>
          <w:rFonts w:cs="David" w:hint="cs"/>
          <w:rtl/>
        </w:rPr>
      </w:pPr>
    </w:p>
    <w:p w14:paraId="2D551FF4" w14:textId="77777777" w:rsidR="00D21351" w:rsidRPr="00D21351" w:rsidRDefault="00D21351" w:rsidP="00D21351">
      <w:pPr>
        <w:bidi/>
        <w:jc w:val="both"/>
        <w:rPr>
          <w:rFonts w:cs="David" w:hint="cs"/>
          <w:rtl/>
        </w:rPr>
      </w:pPr>
      <w:r w:rsidRPr="00D21351">
        <w:rPr>
          <w:rFonts w:cs="David" w:hint="cs"/>
          <w:rtl/>
        </w:rPr>
        <w:tab/>
        <w:t xml:space="preserve"> זה נגמר רק בחקירה.</w:t>
      </w:r>
    </w:p>
    <w:p w14:paraId="35B7A6E3" w14:textId="77777777" w:rsidR="00D21351" w:rsidRPr="00D21351" w:rsidRDefault="00D21351" w:rsidP="00D21351">
      <w:pPr>
        <w:bidi/>
        <w:jc w:val="both"/>
        <w:rPr>
          <w:rFonts w:cs="David" w:hint="cs"/>
          <w:rtl/>
        </w:rPr>
      </w:pPr>
    </w:p>
    <w:p w14:paraId="618A24BC" w14:textId="77777777" w:rsidR="00D21351" w:rsidRPr="00D21351" w:rsidRDefault="00D21351" w:rsidP="00D21351">
      <w:pPr>
        <w:bidi/>
        <w:jc w:val="both"/>
        <w:rPr>
          <w:rFonts w:cs="David" w:hint="cs"/>
          <w:rtl/>
        </w:rPr>
      </w:pPr>
      <w:r w:rsidRPr="00D21351">
        <w:rPr>
          <w:rFonts w:cs="David" w:hint="cs"/>
          <w:u w:val="single"/>
          <w:rtl/>
        </w:rPr>
        <w:t>היו"ר דוד טל:</w:t>
      </w:r>
    </w:p>
    <w:p w14:paraId="0BB02B13" w14:textId="77777777" w:rsidR="00D21351" w:rsidRPr="00D21351" w:rsidRDefault="00D21351" w:rsidP="00D21351">
      <w:pPr>
        <w:bidi/>
        <w:jc w:val="both"/>
        <w:rPr>
          <w:rFonts w:cs="David" w:hint="cs"/>
          <w:rtl/>
        </w:rPr>
      </w:pPr>
    </w:p>
    <w:p w14:paraId="0071252A" w14:textId="77777777" w:rsidR="00D21351" w:rsidRPr="00D21351" w:rsidRDefault="00D21351" w:rsidP="00D21351">
      <w:pPr>
        <w:bidi/>
        <w:jc w:val="both"/>
        <w:rPr>
          <w:rFonts w:cs="David" w:hint="cs"/>
          <w:rtl/>
        </w:rPr>
      </w:pPr>
      <w:r w:rsidRPr="00D21351">
        <w:rPr>
          <w:rFonts w:cs="David" w:hint="cs"/>
          <w:rtl/>
        </w:rPr>
        <w:tab/>
        <w:t xml:space="preserve">רבותי, אני מבקש לא להפריע למר </w:t>
      </w:r>
      <w:proofErr w:type="spellStart"/>
      <w:r w:rsidRPr="00D21351">
        <w:rPr>
          <w:rFonts w:cs="David" w:hint="cs"/>
          <w:rtl/>
        </w:rPr>
        <w:t>שופמן</w:t>
      </w:r>
      <w:proofErr w:type="spellEnd"/>
      <w:r w:rsidRPr="00D21351">
        <w:rPr>
          <w:rFonts w:cs="David" w:hint="cs"/>
          <w:rtl/>
        </w:rPr>
        <w:t>. חברי הכנסת רשומים.</w:t>
      </w:r>
    </w:p>
    <w:p w14:paraId="0FAB64A6" w14:textId="77777777" w:rsidR="00D21351" w:rsidRPr="00D21351" w:rsidRDefault="00D21351" w:rsidP="00D21351">
      <w:pPr>
        <w:bidi/>
        <w:jc w:val="both"/>
        <w:rPr>
          <w:rFonts w:cs="David" w:hint="cs"/>
          <w:rtl/>
        </w:rPr>
      </w:pPr>
    </w:p>
    <w:p w14:paraId="3D40E41C"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7D7BE72A" w14:textId="77777777" w:rsidR="00D21351" w:rsidRPr="00D21351" w:rsidRDefault="00D21351" w:rsidP="00D21351">
      <w:pPr>
        <w:bidi/>
        <w:jc w:val="both"/>
        <w:rPr>
          <w:rFonts w:cs="David" w:hint="cs"/>
          <w:rtl/>
        </w:rPr>
      </w:pPr>
    </w:p>
    <w:p w14:paraId="15602874" w14:textId="77777777" w:rsidR="00D21351" w:rsidRPr="00D21351" w:rsidRDefault="00D21351" w:rsidP="00D21351">
      <w:pPr>
        <w:bidi/>
        <w:jc w:val="both"/>
        <w:rPr>
          <w:rFonts w:cs="David" w:hint="cs"/>
          <w:rtl/>
        </w:rPr>
      </w:pPr>
      <w:r w:rsidRPr="00D21351">
        <w:rPr>
          <w:rFonts w:cs="David" w:hint="cs"/>
          <w:rtl/>
        </w:rPr>
        <w:tab/>
        <w:t>יש מצבים שאיש לא יטען שעיתונאי, ככל שהמעשה פסול ומסכן- - -</w:t>
      </w:r>
    </w:p>
    <w:p w14:paraId="24FC96BA" w14:textId="77777777" w:rsidR="00D21351" w:rsidRPr="00D21351" w:rsidRDefault="00D21351" w:rsidP="00D21351">
      <w:pPr>
        <w:bidi/>
        <w:jc w:val="both"/>
        <w:rPr>
          <w:rFonts w:cs="David" w:hint="cs"/>
          <w:rtl/>
        </w:rPr>
      </w:pPr>
    </w:p>
    <w:p w14:paraId="092F13F9"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E1DE5FC" w14:textId="77777777" w:rsidR="00D21351" w:rsidRPr="00D21351" w:rsidRDefault="00D21351" w:rsidP="00D21351">
      <w:pPr>
        <w:bidi/>
        <w:jc w:val="both"/>
        <w:rPr>
          <w:rFonts w:cs="David" w:hint="cs"/>
          <w:rtl/>
        </w:rPr>
      </w:pPr>
    </w:p>
    <w:p w14:paraId="0C0CED09" w14:textId="77777777" w:rsidR="00D21351" w:rsidRPr="00D21351" w:rsidRDefault="00D21351" w:rsidP="00D21351">
      <w:pPr>
        <w:bidi/>
        <w:jc w:val="both"/>
        <w:rPr>
          <w:rFonts w:cs="David" w:hint="cs"/>
          <w:rtl/>
        </w:rPr>
      </w:pPr>
      <w:r w:rsidRPr="00D21351">
        <w:rPr>
          <w:rFonts w:cs="David" w:hint="cs"/>
          <w:rtl/>
        </w:rPr>
        <w:tab/>
        <w:t xml:space="preserve"> זה לא לענייננו.</w:t>
      </w:r>
    </w:p>
    <w:p w14:paraId="66EE28BE" w14:textId="77777777" w:rsidR="00D21351" w:rsidRPr="00D21351" w:rsidRDefault="00D21351" w:rsidP="00D21351">
      <w:pPr>
        <w:bidi/>
        <w:jc w:val="both"/>
        <w:rPr>
          <w:rFonts w:cs="David" w:hint="cs"/>
          <w:rtl/>
        </w:rPr>
      </w:pPr>
    </w:p>
    <w:p w14:paraId="599DDCE2"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182FBE78" w14:textId="77777777" w:rsidR="00D21351" w:rsidRPr="00D21351" w:rsidRDefault="00D21351" w:rsidP="00D21351">
      <w:pPr>
        <w:bidi/>
        <w:jc w:val="both"/>
        <w:rPr>
          <w:rFonts w:cs="David" w:hint="cs"/>
          <w:rtl/>
        </w:rPr>
      </w:pPr>
    </w:p>
    <w:p w14:paraId="7AAAB870" w14:textId="77777777" w:rsidR="00D21351" w:rsidRPr="00D21351" w:rsidRDefault="00D21351" w:rsidP="00D21351">
      <w:pPr>
        <w:bidi/>
        <w:jc w:val="both"/>
        <w:rPr>
          <w:rFonts w:cs="David" w:hint="cs"/>
          <w:rtl/>
        </w:rPr>
      </w:pPr>
      <w:r w:rsidRPr="00D21351">
        <w:rPr>
          <w:rFonts w:cs="David" w:hint="cs"/>
          <w:rtl/>
        </w:rPr>
        <w:tab/>
        <w:t>זה בדיוק לענייננו.</w:t>
      </w:r>
    </w:p>
    <w:p w14:paraId="02729F65" w14:textId="77777777" w:rsidR="00D21351" w:rsidRPr="00D21351" w:rsidRDefault="00D21351" w:rsidP="00D21351">
      <w:pPr>
        <w:bidi/>
        <w:jc w:val="both"/>
        <w:rPr>
          <w:rFonts w:cs="David" w:hint="cs"/>
          <w:rtl/>
        </w:rPr>
      </w:pPr>
    </w:p>
    <w:p w14:paraId="02599F2A" w14:textId="77777777" w:rsidR="00D21351" w:rsidRPr="00D21351" w:rsidRDefault="00D21351" w:rsidP="00D21351">
      <w:pPr>
        <w:bidi/>
        <w:jc w:val="both"/>
        <w:rPr>
          <w:rFonts w:cs="David" w:hint="cs"/>
          <w:rtl/>
        </w:rPr>
      </w:pPr>
      <w:r w:rsidRPr="00D21351">
        <w:rPr>
          <w:rFonts w:cs="David" w:hint="cs"/>
          <w:u w:val="single"/>
          <w:rtl/>
        </w:rPr>
        <w:t>היו"ר דוד טל:</w:t>
      </w:r>
    </w:p>
    <w:p w14:paraId="433BCDF3" w14:textId="77777777" w:rsidR="00D21351" w:rsidRPr="00D21351" w:rsidRDefault="00D21351" w:rsidP="00D21351">
      <w:pPr>
        <w:bidi/>
        <w:jc w:val="both"/>
        <w:rPr>
          <w:rFonts w:cs="David" w:hint="cs"/>
          <w:rtl/>
        </w:rPr>
      </w:pPr>
    </w:p>
    <w:p w14:paraId="6858BCE2" w14:textId="77777777" w:rsidR="00D21351" w:rsidRPr="00D21351" w:rsidRDefault="00D21351" w:rsidP="00D21351">
      <w:pPr>
        <w:bidi/>
        <w:jc w:val="both"/>
        <w:rPr>
          <w:rFonts w:cs="David" w:hint="cs"/>
          <w:rtl/>
        </w:rPr>
      </w:pPr>
      <w:r w:rsidRPr="00D21351">
        <w:rPr>
          <w:rFonts w:cs="David" w:hint="cs"/>
          <w:rtl/>
        </w:rPr>
        <w:tab/>
        <w:t>אם רון בן-ישי ירצה להיבחר לכנסת, לפי החוק שלך הוא לא יוכל.</w:t>
      </w:r>
    </w:p>
    <w:p w14:paraId="2F532BF4" w14:textId="77777777" w:rsidR="00D21351" w:rsidRPr="00D21351" w:rsidRDefault="00D21351" w:rsidP="00D21351">
      <w:pPr>
        <w:bidi/>
        <w:jc w:val="both"/>
        <w:rPr>
          <w:rFonts w:cs="David" w:hint="cs"/>
          <w:rtl/>
        </w:rPr>
      </w:pPr>
    </w:p>
    <w:p w14:paraId="24CA012A"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49B73B5" w14:textId="77777777" w:rsidR="00D21351" w:rsidRPr="00D21351" w:rsidRDefault="00D21351" w:rsidP="00D21351">
      <w:pPr>
        <w:bidi/>
        <w:jc w:val="both"/>
        <w:rPr>
          <w:rFonts w:cs="David" w:hint="cs"/>
          <w:rtl/>
        </w:rPr>
      </w:pPr>
    </w:p>
    <w:p w14:paraId="0AB2E397" w14:textId="77777777" w:rsidR="00D21351" w:rsidRPr="00D21351" w:rsidRDefault="00D21351" w:rsidP="00D21351">
      <w:pPr>
        <w:bidi/>
        <w:jc w:val="both"/>
        <w:rPr>
          <w:rFonts w:cs="David" w:hint="cs"/>
          <w:rtl/>
        </w:rPr>
      </w:pPr>
      <w:r w:rsidRPr="00D21351">
        <w:rPr>
          <w:rFonts w:cs="David" w:hint="cs"/>
          <w:rtl/>
        </w:rPr>
        <w:tab/>
        <w:t xml:space="preserve"> הוא לא נסע לשם כדי- - -</w:t>
      </w:r>
    </w:p>
    <w:p w14:paraId="0BD1BCA6" w14:textId="77777777" w:rsidR="00D21351" w:rsidRPr="00D21351" w:rsidRDefault="00D21351" w:rsidP="00D21351">
      <w:pPr>
        <w:bidi/>
        <w:jc w:val="both"/>
        <w:rPr>
          <w:rFonts w:cs="David" w:hint="cs"/>
          <w:rtl/>
        </w:rPr>
      </w:pPr>
    </w:p>
    <w:p w14:paraId="083EE6E7" w14:textId="77777777" w:rsidR="00D21351" w:rsidRPr="00D21351" w:rsidRDefault="00D21351" w:rsidP="00D21351">
      <w:pPr>
        <w:bidi/>
        <w:jc w:val="both"/>
        <w:rPr>
          <w:rFonts w:cs="David" w:hint="cs"/>
          <w:rtl/>
        </w:rPr>
      </w:pPr>
      <w:r w:rsidRPr="00D21351">
        <w:rPr>
          <w:rFonts w:cs="David" w:hint="cs"/>
          <w:u w:val="single"/>
          <w:rtl/>
        </w:rPr>
        <w:t>היו"ר דוד טל:</w:t>
      </w:r>
    </w:p>
    <w:p w14:paraId="702CE10A" w14:textId="77777777" w:rsidR="00D21351" w:rsidRPr="00D21351" w:rsidRDefault="00D21351" w:rsidP="00D21351">
      <w:pPr>
        <w:bidi/>
        <w:jc w:val="both"/>
        <w:rPr>
          <w:rFonts w:cs="David" w:hint="cs"/>
          <w:rtl/>
        </w:rPr>
      </w:pPr>
    </w:p>
    <w:p w14:paraId="04C23486" w14:textId="77777777" w:rsidR="00D21351" w:rsidRPr="00D21351" w:rsidRDefault="00D21351" w:rsidP="00D21351">
      <w:pPr>
        <w:bidi/>
        <w:jc w:val="both"/>
        <w:rPr>
          <w:rFonts w:cs="David" w:hint="cs"/>
          <w:rtl/>
        </w:rPr>
      </w:pPr>
      <w:r w:rsidRPr="00D21351">
        <w:rPr>
          <w:rFonts w:cs="David" w:hint="cs"/>
          <w:rtl/>
        </w:rPr>
        <w:tab/>
        <w:t>זה לא משנה.</w:t>
      </w:r>
    </w:p>
    <w:p w14:paraId="29659DC5" w14:textId="77777777" w:rsidR="00D21351" w:rsidRPr="00D21351" w:rsidRDefault="00D21351" w:rsidP="00D21351">
      <w:pPr>
        <w:bidi/>
        <w:jc w:val="both"/>
        <w:rPr>
          <w:rFonts w:cs="David" w:hint="cs"/>
          <w:rtl/>
        </w:rPr>
      </w:pPr>
    </w:p>
    <w:p w14:paraId="3A626509"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BCAD545" w14:textId="77777777" w:rsidR="00D21351" w:rsidRPr="00D21351" w:rsidRDefault="00D21351" w:rsidP="00D21351">
      <w:pPr>
        <w:bidi/>
        <w:jc w:val="both"/>
        <w:rPr>
          <w:rFonts w:cs="David" w:hint="cs"/>
          <w:rtl/>
        </w:rPr>
      </w:pPr>
    </w:p>
    <w:p w14:paraId="5F64B173" w14:textId="77777777" w:rsidR="00D21351" w:rsidRPr="00D21351" w:rsidRDefault="00D21351" w:rsidP="00D21351">
      <w:pPr>
        <w:bidi/>
        <w:jc w:val="both"/>
        <w:rPr>
          <w:rFonts w:cs="David" w:hint="cs"/>
          <w:rtl/>
        </w:rPr>
      </w:pPr>
      <w:r w:rsidRPr="00D21351">
        <w:rPr>
          <w:rFonts w:cs="David" w:hint="cs"/>
          <w:rtl/>
        </w:rPr>
        <w:tab/>
        <w:t xml:space="preserve"> תסירו מעליכם את מסכת הצביעות. </w:t>
      </w:r>
    </w:p>
    <w:p w14:paraId="34F86C82" w14:textId="77777777" w:rsidR="00D21351" w:rsidRPr="00D21351" w:rsidRDefault="00D21351" w:rsidP="00D21351">
      <w:pPr>
        <w:bidi/>
        <w:jc w:val="both"/>
        <w:rPr>
          <w:rFonts w:cs="David" w:hint="cs"/>
          <w:rtl/>
        </w:rPr>
      </w:pPr>
    </w:p>
    <w:p w14:paraId="39678800" w14:textId="77777777" w:rsidR="00D21351" w:rsidRPr="00D21351" w:rsidRDefault="00D21351" w:rsidP="00D21351">
      <w:pPr>
        <w:bidi/>
        <w:jc w:val="both"/>
        <w:rPr>
          <w:rFonts w:cs="David" w:hint="cs"/>
          <w:rtl/>
        </w:rPr>
      </w:pPr>
      <w:r w:rsidRPr="00D21351">
        <w:rPr>
          <w:rFonts w:cs="David" w:hint="cs"/>
          <w:u w:val="single"/>
          <w:rtl/>
        </w:rPr>
        <w:t>היו"ר דוד טל:</w:t>
      </w:r>
    </w:p>
    <w:p w14:paraId="53D93A7F" w14:textId="77777777" w:rsidR="00D21351" w:rsidRPr="00D21351" w:rsidRDefault="00D21351" w:rsidP="00D21351">
      <w:pPr>
        <w:bidi/>
        <w:jc w:val="both"/>
        <w:rPr>
          <w:rFonts w:cs="David" w:hint="cs"/>
          <w:rtl/>
        </w:rPr>
      </w:pPr>
    </w:p>
    <w:p w14:paraId="4FA5F373" w14:textId="77777777" w:rsidR="00D21351" w:rsidRPr="00D21351" w:rsidRDefault="00D21351" w:rsidP="00D21351">
      <w:pPr>
        <w:bidi/>
        <w:jc w:val="both"/>
        <w:rPr>
          <w:rFonts w:cs="David" w:hint="cs"/>
          <w:rtl/>
        </w:rPr>
      </w:pPr>
      <w:r w:rsidRPr="00D21351">
        <w:rPr>
          <w:rFonts w:cs="David" w:hint="cs"/>
          <w:rtl/>
        </w:rPr>
        <w:tab/>
        <w:t>אדם נסע לפני חמש שנים לארץ אויב, הוא לא חשב בכלל להיות חבר כנסת, הוא עבר עבירה פלילית.</w:t>
      </w:r>
    </w:p>
    <w:p w14:paraId="2C797066" w14:textId="77777777" w:rsidR="00D21351" w:rsidRPr="00D21351" w:rsidRDefault="00D21351" w:rsidP="00D21351">
      <w:pPr>
        <w:bidi/>
        <w:jc w:val="both"/>
        <w:rPr>
          <w:rFonts w:cs="David" w:hint="cs"/>
          <w:rtl/>
        </w:rPr>
      </w:pPr>
    </w:p>
    <w:p w14:paraId="49D9C8EE" w14:textId="77777777" w:rsidR="00D21351" w:rsidRPr="00D21351" w:rsidRDefault="00D21351" w:rsidP="00D21351">
      <w:pPr>
        <w:bidi/>
        <w:jc w:val="both"/>
        <w:rPr>
          <w:rFonts w:cs="David" w:hint="cs"/>
          <w:rtl/>
        </w:rPr>
      </w:pPr>
      <w:r w:rsidRPr="00D21351">
        <w:rPr>
          <w:rFonts w:cs="David" w:hint="cs"/>
          <w:u w:val="single"/>
          <w:rtl/>
        </w:rPr>
        <w:t>דוד רותם:</w:t>
      </w:r>
    </w:p>
    <w:p w14:paraId="42FE1E10" w14:textId="77777777" w:rsidR="00D21351" w:rsidRPr="00D21351" w:rsidRDefault="00D21351" w:rsidP="00D21351">
      <w:pPr>
        <w:bidi/>
        <w:jc w:val="both"/>
        <w:rPr>
          <w:rFonts w:cs="David" w:hint="cs"/>
          <w:rtl/>
        </w:rPr>
      </w:pPr>
    </w:p>
    <w:p w14:paraId="29D43038" w14:textId="77777777" w:rsidR="00D21351" w:rsidRPr="00D21351" w:rsidRDefault="00D21351" w:rsidP="00D21351">
      <w:pPr>
        <w:bidi/>
        <w:jc w:val="both"/>
        <w:rPr>
          <w:rFonts w:cs="David" w:hint="cs"/>
          <w:rtl/>
        </w:rPr>
      </w:pPr>
      <w:r w:rsidRPr="00D21351">
        <w:rPr>
          <w:rFonts w:cs="David" w:hint="cs"/>
          <w:rtl/>
        </w:rPr>
        <w:tab/>
        <w:t xml:space="preserve"> למה הוא עבר עבירה?</w:t>
      </w:r>
    </w:p>
    <w:p w14:paraId="4C4A971B" w14:textId="77777777" w:rsidR="00D21351" w:rsidRPr="00D21351" w:rsidRDefault="00D21351" w:rsidP="00D21351">
      <w:pPr>
        <w:bidi/>
        <w:jc w:val="both"/>
        <w:rPr>
          <w:rFonts w:cs="David" w:hint="cs"/>
          <w:rtl/>
        </w:rPr>
      </w:pPr>
    </w:p>
    <w:p w14:paraId="6493BA94" w14:textId="77777777" w:rsidR="00D21351" w:rsidRPr="00D21351" w:rsidRDefault="00D21351" w:rsidP="00D21351">
      <w:pPr>
        <w:bidi/>
        <w:jc w:val="both"/>
        <w:rPr>
          <w:rFonts w:cs="David" w:hint="cs"/>
          <w:rtl/>
        </w:rPr>
      </w:pPr>
      <w:r w:rsidRPr="00D21351">
        <w:rPr>
          <w:rFonts w:cs="David" w:hint="cs"/>
          <w:u w:val="single"/>
          <w:rtl/>
        </w:rPr>
        <w:t>היו"ר דוד טל:</w:t>
      </w:r>
    </w:p>
    <w:p w14:paraId="12699C74" w14:textId="77777777" w:rsidR="00D21351" w:rsidRPr="00D21351" w:rsidRDefault="00D21351" w:rsidP="00D21351">
      <w:pPr>
        <w:bidi/>
        <w:jc w:val="both"/>
        <w:rPr>
          <w:rFonts w:cs="David" w:hint="cs"/>
          <w:rtl/>
        </w:rPr>
      </w:pPr>
    </w:p>
    <w:p w14:paraId="78A3DC10" w14:textId="77777777" w:rsidR="00D21351" w:rsidRPr="00D21351" w:rsidRDefault="00D21351" w:rsidP="00D21351">
      <w:pPr>
        <w:bidi/>
        <w:jc w:val="both"/>
        <w:rPr>
          <w:rFonts w:cs="David" w:hint="cs"/>
          <w:rtl/>
        </w:rPr>
      </w:pPr>
      <w:r w:rsidRPr="00D21351">
        <w:rPr>
          <w:rFonts w:cs="David" w:hint="cs"/>
          <w:rtl/>
        </w:rPr>
        <w:tab/>
        <w:t xml:space="preserve">הוא רצה להיות בהרי </w:t>
      </w:r>
      <w:proofErr w:type="spellStart"/>
      <w:r w:rsidRPr="00D21351">
        <w:rPr>
          <w:rFonts w:cs="David" w:hint="cs"/>
          <w:rtl/>
        </w:rPr>
        <w:t>השוף</w:t>
      </w:r>
      <w:proofErr w:type="spellEnd"/>
      <w:r w:rsidRPr="00D21351">
        <w:rPr>
          <w:rFonts w:cs="David" w:hint="cs"/>
          <w:rtl/>
        </w:rPr>
        <w:t>...</w:t>
      </w:r>
    </w:p>
    <w:p w14:paraId="413E4E6B" w14:textId="77777777" w:rsidR="00D21351" w:rsidRPr="00D21351" w:rsidRDefault="00D21351" w:rsidP="00D21351">
      <w:pPr>
        <w:bidi/>
        <w:jc w:val="both"/>
        <w:rPr>
          <w:rFonts w:cs="David" w:hint="cs"/>
          <w:u w:val="single"/>
          <w:rtl/>
        </w:rPr>
      </w:pPr>
    </w:p>
    <w:p w14:paraId="0E533B69" w14:textId="77777777" w:rsidR="00D21351" w:rsidRPr="00D21351" w:rsidRDefault="00D21351" w:rsidP="00D21351">
      <w:pPr>
        <w:bidi/>
        <w:ind w:firstLine="567"/>
        <w:jc w:val="both"/>
        <w:rPr>
          <w:rFonts w:cs="David" w:hint="cs"/>
          <w:rtl/>
        </w:rPr>
      </w:pPr>
      <w:r w:rsidRPr="00D21351">
        <w:rPr>
          <w:rFonts w:cs="David" w:hint="cs"/>
          <w:rtl/>
        </w:rPr>
        <w:t>לפני חמש שנים  הוא לא חשב להיות בכלל מועמד לחבר כנסת. למה אתה לא מדבר בהצעת חוק על מי שהואשם בבגידה, שגם הוא לא יוכל להיות חבר כנסת?</w:t>
      </w:r>
    </w:p>
    <w:p w14:paraId="2A1AEB23" w14:textId="77777777" w:rsidR="00D21351" w:rsidRPr="00D21351" w:rsidRDefault="00D21351" w:rsidP="00D21351">
      <w:pPr>
        <w:bidi/>
        <w:jc w:val="both"/>
        <w:rPr>
          <w:rFonts w:cs="David" w:hint="cs"/>
          <w:u w:val="single"/>
          <w:rtl/>
        </w:rPr>
      </w:pPr>
    </w:p>
    <w:p w14:paraId="65BB55D6" w14:textId="77777777" w:rsidR="00D21351" w:rsidRPr="00D21351" w:rsidRDefault="00D21351" w:rsidP="00D21351">
      <w:pPr>
        <w:bidi/>
        <w:jc w:val="both"/>
        <w:rPr>
          <w:rFonts w:cs="David"/>
          <w:u w:val="single"/>
          <w:rtl/>
        </w:rPr>
      </w:pPr>
      <w:proofErr w:type="spellStart"/>
      <w:r w:rsidRPr="00D21351">
        <w:rPr>
          <w:rFonts w:cs="David"/>
          <w:u w:val="single"/>
          <w:rtl/>
        </w:rPr>
        <w:t>מוחמד</w:t>
      </w:r>
      <w:proofErr w:type="spellEnd"/>
      <w:r w:rsidRPr="00D21351">
        <w:rPr>
          <w:rFonts w:cs="David"/>
          <w:u w:val="single"/>
          <w:rtl/>
        </w:rPr>
        <w:t xml:space="preserve"> ברכה:</w:t>
      </w:r>
    </w:p>
    <w:p w14:paraId="5ED8CE74" w14:textId="77777777" w:rsidR="00D21351" w:rsidRPr="00D21351" w:rsidRDefault="00D21351" w:rsidP="00D21351">
      <w:pPr>
        <w:bidi/>
        <w:jc w:val="both"/>
        <w:rPr>
          <w:rFonts w:cs="David"/>
          <w:u w:val="single"/>
          <w:rtl/>
        </w:rPr>
      </w:pPr>
    </w:p>
    <w:p w14:paraId="3E751E91" w14:textId="77777777" w:rsidR="00D21351" w:rsidRPr="00D21351" w:rsidRDefault="00D21351" w:rsidP="00D21351">
      <w:pPr>
        <w:bidi/>
        <w:jc w:val="both"/>
        <w:rPr>
          <w:rFonts w:cs="David" w:hint="cs"/>
          <w:rtl/>
        </w:rPr>
      </w:pPr>
      <w:r w:rsidRPr="00D21351">
        <w:rPr>
          <w:rFonts w:cs="David"/>
          <w:rtl/>
        </w:rPr>
        <w:tab/>
      </w:r>
      <w:r w:rsidRPr="00D21351">
        <w:rPr>
          <w:rFonts w:cs="David" w:hint="cs"/>
          <w:rtl/>
        </w:rPr>
        <w:t>אדוני היושב-ראש, אתה עושה מעשה לא הוגן כלפי המציעים? הם מתכוונים לערבים, מה אתה אומר רון בן-ישי? הם מתכוונים לערבים, וזהו.</w:t>
      </w:r>
    </w:p>
    <w:p w14:paraId="2E228621" w14:textId="77777777" w:rsidR="00D21351" w:rsidRPr="00D21351" w:rsidRDefault="00D21351" w:rsidP="00D21351">
      <w:pPr>
        <w:bidi/>
        <w:jc w:val="both"/>
        <w:rPr>
          <w:rFonts w:cs="David" w:hint="cs"/>
          <w:rtl/>
        </w:rPr>
      </w:pPr>
    </w:p>
    <w:p w14:paraId="7D807793" w14:textId="77777777" w:rsidR="00D21351" w:rsidRPr="00D21351" w:rsidRDefault="00D21351" w:rsidP="00D21351">
      <w:pPr>
        <w:bidi/>
        <w:jc w:val="both"/>
        <w:rPr>
          <w:rFonts w:cs="David" w:hint="cs"/>
          <w:rtl/>
        </w:rPr>
      </w:pPr>
      <w:r w:rsidRPr="00D21351">
        <w:rPr>
          <w:rFonts w:cs="David" w:hint="cs"/>
          <w:u w:val="single"/>
          <w:rtl/>
        </w:rPr>
        <w:t>דוד רותם:</w:t>
      </w:r>
    </w:p>
    <w:p w14:paraId="44784F91" w14:textId="77777777" w:rsidR="00D21351" w:rsidRPr="00D21351" w:rsidRDefault="00D21351" w:rsidP="00D21351">
      <w:pPr>
        <w:bidi/>
        <w:jc w:val="both"/>
        <w:rPr>
          <w:rFonts w:cs="David" w:hint="cs"/>
          <w:rtl/>
        </w:rPr>
      </w:pPr>
    </w:p>
    <w:p w14:paraId="56914F9B" w14:textId="77777777" w:rsidR="00D21351" w:rsidRPr="00D21351" w:rsidRDefault="00D21351" w:rsidP="00D21351">
      <w:pPr>
        <w:bidi/>
        <w:jc w:val="both"/>
        <w:rPr>
          <w:rFonts w:cs="David" w:hint="cs"/>
          <w:rtl/>
        </w:rPr>
      </w:pPr>
      <w:r w:rsidRPr="00D21351">
        <w:rPr>
          <w:rFonts w:cs="David" w:hint="cs"/>
          <w:rtl/>
        </w:rPr>
        <w:tab/>
        <w:t>מי נוסע ללוויות של מחבלים? גם יהודים נוסעים או רק ערבים?</w:t>
      </w:r>
    </w:p>
    <w:p w14:paraId="1FA7D6A9" w14:textId="77777777" w:rsidR="00D21351" w:rsidRPr="00D21351" w:rsidRDefault="00D21351" w:rsidP="00D21351">
      <w:pPr>
        <w:bidi/>
        <w:jc w:val="both"/>
        <w:rPr>
          <w:rFonts w:cs="David" w:hint="cs"/>
          <w:rtl/>
        </w:rPr>
      </w:pPr>
    </w:p>
    <w:p w14:paraId="04E2D3B6" w14:textId="77777777" w:rsidR="00D21351" w:rsidRPr="00D21351" w:rsidRDefault="00D21351" w:rsidP="00D21351">
      <w:pPr>
        <w:pStyle w:val="Heading5"/>
        <w:rPr>
          <w:rFonts w:hint="cs"/>
          <w:sz w:val="24"/>
          <w:rtl/>
        </w:rPr>
      </w:pPr>
      <w:proofErr w:type="spellStart"/>
      <w:r w:rsidRPr="00D21351">
        <w:rPr>
          <w:rFonts w:hint="cs"/>
          <w:sz w:val="24"/>
          <w:u w:val="single"/>
          <w:rtl/>
        </w:rPr>
        <w:t>נאדיה</w:t>
      </w:r>
      <w:proofErr w:type="spellEnd"/>
      <w:r w:rsidRPr="00D21351">
        <w:rPr>
          <w:rFonts w:hint="cs"/>
          <w:sz w:val="24"/>
          <w:u w:val="single"/>
          <w:rtl/>
        </w:rPr>
        <w:t xml:space="preserve"> חילו:</w:t>
      </w:r>
    </w:p>
    <w:p w14:paraId="0CE09715" w14:textId="77777777" w:rsidR="00D21351" w:rsidRPr="00D21351" w:rsidRDefault="00D21351" w:rsidP="00D21351">
      <w:pPr>
        <w:pStyle w:val="Heading5"/>
        <w:rPr>
          <w:rFonts w:hint="cs"/>
          <w:sz w:val="24"/>
          <w:rtl/>
        </w:rPr>
      </w:pPr>
    </w:p>
    <w:p w14:paraId="1F10A951" w14:textId="77777777" w:rsidR="00D21351" w:rsidRPr="00D21351" w:rsidRDefault="00D21351" w:rsidP="00D21351">
      <w:pPr>
        <w:bidi/>
        <w:jc w:val="both"/>
        <w:rPr>
          <w:rFonts w:cs="David" w:hint="cs"/>
          <w:rtl/>
        </w:rPr>
      </w:pPr>
      <w:r w:rsidRPr="00D21351">
        <w:rPr>
          <w:rFonts w:cs="David" w:hint="cs"/>
          <w:rtl/>
        </w:rPr>
        <w:tab/>
        <w:t xml:space="preserve"> יש שני סוגים של חוקים במדינת ישראל.</w:t>
      </w:r>
    </w:p>
    <w:p w14:paraId="5D3C541A" w14:textId="77777777" w:rsidR="00D21351" w:rsidRPr="00D21351" w:rsidRDefault="00D21351" w:rsidP="00D21351">
      <w:pPr>
        <w:bidi/>
        <w:jc w:val="both"/>
        <w:rPr>
          <w:rFonts w:cs="David" w:hint="cs"/>
          <w:rtl/>
        </w:rPr>
      </w:pPr>
    </w:p>
    <w:p w14:paraId="6E7354D1" w14:textId="77777777" w:rsidR="00D21351" w:rsidRPr="00D21351" w:rsidRDefault="00D21351" w:rsidP="00D21351">
      <w:pPr>
        <w:bidi/>
        <w:jc w:val="both"/>
        <w:rPr>
          <w:rFonts w:cs="David" w:hint="cs"/>
          <w:rtl/>
        </w:rPr>
      </w:pPr>
      <w:r w:rsidRPr="00D21351">
        <w:rPr>
          <w:rFonts w:cs="David" w:hint="cs"/>
          <w:u w:val="single"/>
          <w:rtl/>
        </w:rPr>
        <w:t>היו"ר דוד טל:</w:t>
      </w:r>
    </w:p>
    <w:p w14:paraId="5989BAEE" w14:textId="77777777" w:rsidR="00D21351" w:rsidRPr="00D21351" w:rsidRDefault="00D21351" w:rsidP="00D21351">
      <w:pPr>
        <w:bidi/>
        <w:jc w:val="both"/>
        <w:rPr>
          <w:rFonts w:cs="David" w:hint="cs"/>
          <w:rtl/>
        </w:rPr>
      </w:pPr>
    </w:p>
    <w:p w14:paraId="13D5109C" w14:textId="77777777" w:rsidR="00D21351" w:rsidRPr="00D21351" w:rsidRDefault="00D21351" w:rsidP="00D21351">
      <w:pPr>
        <w:bidi/>
        <w:jc w:val="both"/>
        <w:rPr>
          <w:rFonts w:cs="David" w:hint="cs"/>
          <w:rtl/>
        </w:rPr>
      </w:pPr>
      <w:r w:rsidRPr="00D21351">
        <w:rPr>
          <w:rFonts w:cs="David" w:hint="cs"/>
          <w:rtl/>
        </w:rPr>
        <w:tab/>
        <w:t xml:space="preserve"> דודו רותם, אני לא אתן להפוך את הישיבה הזאת- - -</w:t>
      </w:r>
    </w:p>
    <w:p w14:paraId="6FEAE378" w14:textId="77777777" w:rsidR="00D21351" w:rsidRPr="00D21351" w:rsidRDefault="00D21351" w:rsidP="00D21351">
      <w:pPr>
        <w:bidi/>
        <w:jc w:val="both"/>
        <w:rPr>
          <w:rFonts w:cs="David" w:hint="cs"/>
          <w:rtl/>
        </w:rPr>
      </w:pPr>
    </w:p>
    <w:p w14:paraId="212578A5" w14:textId="77777777" w:rsidR="00D21351" w:rsidRPr="00D21351" w:rsidRDefault="00D21351" w:rsidP="00D21351">
      <w:pPr>
        <w:pStyle w:val="Heading5"/>
        <w:rPr>
          <w:rFonts w:hint="cs"/>
          <w:sz w:val="24"/>
          <w:rtl/>
        </w:rPr>
      </w:pPr>
      <w:proofErr w:type="spellStart"/>
      <w:r w:rsidRPr="00D21351">
        <w:rPr>
          <w:rFonts w:hint="cs"/>
          <w:sz w:val="24"/>
          <w:u w:val="single"/>
          <w:rtl/>
        </w:rPr>
        <w:t>נאדיה</w:t>
      </w:r>
      <w:proofErr w:type="spellEnd"/>
      <w:r w:rsidRPr="00D21351">
        <w:rPr>
          <w:rFonts w:hint="cs"/>
          <w:sz w:val="24"/>
          <w:u w:val="single"/>
          <w:rtl/>
        </w:rPr>
        <w:t xml:space="preserve"> חילו:</w:t>
      </w:r>
    </w:p>
    <w:p w14:paraId="359203C5" w14:textId="77777777" w:rsidR="00D21351" w:rsidRPr="00D21351" w:rsidRDefault="00D21351" w:rsidP="00D21351">
      <w:pPr>
        <w:pStyle w:val="Heading5"/>
        <w:rPr>
          <w:rFonts w:hint="cs"/>
          <w:sz w:val="24"/>
          <w:rtl/>
        </w:rPr>
      </w:pPr>
    </w:p>
    <w:p w14:paraId="3DA76E63" w14:textId="77777777" w:rsidR="00D21351" w:rsidRPr="00D21351" w:rsidRDefault="00D21351" w:rsidP="00D21351">
      <w:pPr>
        <w:bidi/>
        <w:jc w:val="both"/>
        <w:rPr>
          <w:rFonts w:cs="David" w:hint="cs"/>
          <w:rtl/>
        </w:rPr>
      </w:pPr>
      <w:r w:rsidRPr="00D21351">
        <w:rPr>
          <w:rFonts w:cs="David" w:hint="cs"/>
          <w:rtl/>
        </w:rPr>
        <w:tab/>
        <w:t xml:space="preserve"> יש סלקציה בחוקים, זה לא נשמע במדינה דמוקרטית.</w:t>
      </w:r>
    </w:p>
    <w:p w14:paraId="5B42B34A" w14:textId="77777777" w:rsidR="00D21351" w:rsidRPr="00D21351" w:rsidRDefault="00D21351" w:rsidP="00D21351">
      <w:pPr>
        <w:bidi/>
        <w:jc w:val="both"/>
        <w:rPr>
          <w:rFonts w:cs="David" w:hint="cs"/>
          <w:rtl/>
        </w:rPr>
      </w:pPr>
    </w:p>
    <w:p w14:paraId="28E50A3B" w14:textId="77777777" w:rsidR="00D21351" w:rsidRPr="00D21351" w:rsidRDefault="00D21351" w:rsidP="00D21351">
      <w:pPr>
        <w:bidi/>
        <w:jc w:val="both"/>
        <w:rPr>
          <w:rFonts w:cs="David"/>
          <w:u w:val="single"/>
          <w:rtl/>
        </w:rPr>
      </w:pPr>
      <w:proofErr w:type="spellStart"/>
      <w:r w:rsidRPr="00D21351">
        <w:rPr>
          <w:rFonts w:cs="David"/>
          <w:u w:val="single"/>
          <w:rtl/>
        </w:rPr>
        <w:t>מוחמד</w:t>
      </w:r>
      <w:proofErr w:type="spellEnd"/>
      <w:r w:rsidRPr="00D21351">
        <w:rPr>
          <w:rFonts w:cs="David"/>
          <w:u w:val="single"/>
          <w:rtl/>
        </w:rPr>
        <w:t xml:space="preserve"> ברכה:</w:t>
      </w:r>
    </w:p>
    <w:p w14:paraId="75C645EF" w14:textId="77777777" w:rsidR="00D21351" w:rsidRPr="00D21351" w:rsidRDefault="00D21351" w:rsidP="00D21351">
      <w:pPr>
        <w:bidi/>
        <w:jc w:val="both"/>
        <w:rPr>
          <w:rFonts w:cs="David"/>
          <w:u w:val="single"/>
          <w:rtl/>
        </w:rPr>
      </w:pPr>
    </w:p>
    <w:p w14:paraId="5275CD1F" w14:textId="77777777" w:rsidR="00D21351" w:rsidRPr="00D21351" w:rsidRDefault="00D21351" w:rsidP="00D21351">
      <w:pPr>
        <w:bidi/>
        <w:jc w:val="both"/>
        <w:rPr>
          <w:rFonts w:cs="David" w:hint="cs"/>
          <w:rtl/>
        </w:rPr>
      </w:pPr>
      <w:r w:rsidRPr="00D21351">
        <w:rPr>
          <w:rFonts w:cs="David"/>
          <w:rtl/>
        </w:rPr>
        <w:tab/>
      </w:r>
      <w:r w:rsidRPr="00D21351">
        <w:rPr>
          <w:rFonts w:cs="David" w:hint="cs"/>
          <w:rtl/>
        </w:rPr>
        <w:t xml:space="preserve"> הוא מתכוון לערבים, ותפסיקו להדביק לו כל מיני כוונות זדון...</w:t>
      </w:r>
    </w:p>
    <w:p w14:paraId="0C4AFC4D" w14:textId="77777777" w:rsidR="00D21351" w:rsidRPr="00D21351" w:rsidRDefault="00D21351" w:rsidP="00D21351">
      <w:pPr>
        <w:bidi/>
        <w:jc w:val="both"/>
        <w:rPr>
          <w:rFonts w:cs="David" w:hint="cs"/>
          <w:rtl/>
        </w:rPr>
      </w:pPr>
    </w:p>
    <w:p w14:paraId="33BDC7E0" w14:textId="77777777" w:rsidR="00D21351" w:rsidRPr="00D21351" w:rsidRDefault="00D21351" w:rsidP="00D21351">
      <w:pPr>
        <w:pStyle w:val="Heading5"/>
        <w:rPr>
          <w:rFonts w:hint="cs"/>
          <w:sz w:val="24"/>
          <w:rtl/>
        </w:rPr>
      </w:pPr>
      <w:proofErr w:type="spellStart"/>
      <w:r w:rsidRPr="00D21351">
        <w:rPr>
          <w:rFonts w:hint="cs"/>
          <w:sz w:val="24"/>
          <w:u w:val="single"/>
          <w:rtl/>
        </w:rPr>
        <w:t>נאדיה</w:t>
      </w:r>
      <w:proofErr w:type="spellEnd"/>
      <w:r w:rsidRPr="00D21351">
        <w:rPr>
          <w:rFonts w:hint="cs"/>
          <w:sz w:val="24"/>
          <w:u w:val="single"/>
          <w:rtl/>
        </w:rPr>
        <w:t xml:space="preserve"> חילו:</w:t>
      </w:r>
    </w:p>
    <w:p w14:paraId="12A9B52B" w14:textId="77777777" w:rsidR="00D21351" w:rsidRPr="00D21351" w:rsidRDefault="00D21351" w:rsidP="00D21351">
      <w:pPr>
        <w:pStyle w:val="Heading5"/>
        <w:rPr>
          <w:rFonts w:hint="cs"/>
          <w:sz w:val="24"/>
          <w:rtl/>
        </w:rPr>
      </w:pPr>
    </w:p>
    <w:p w14:paraId="1397EF77" w14:textId="77777777" w:rsidR="00D21351" w:rsidRPr="00D21351" w:rsidRDefault="00D21351" w:rsidP="00D21351">
      <w:pPr>
        <w:bidi/>
        <w:jc w:val="both"/>
        <w:rPr>
          <w:rFonts w:cs="David" w:hint="cs"/>
          <w:rtl/>
        </w:rPr>
      </w:pPr>
      <w:r w:rsidRPr="00D21351">
        <w:rPr>
          <w:rFonts w:cs="David" w:hint="cs"/>
          <w:rtl/>
        </w:rPr>
        <w:tab/>
        <w:t xml:space="preserve"> מדינה דמוקרטית שמכבדת את עצמה, לא עושה סלקציה בחוקים.</w:t>
      </w:r>
    </w:p>
    <w:p w14:paraId="46CA6E97" w14:textId="77777777" w:rsidR="00D21351" w:rsidRPr="00D21351" w:rsidRDefault="00D21351" w:rsidP="00D21351">
      <w:pPr>
        <w:bidi/>
        <w:jc w:val="both"/>
        <w:rPr>
          <w:rFonts w:cs="David" w:hint="cs"/>
          <w:rtl/>
        </w:rPr>
      </w:pPr>
    </w:p>
    <w:p w14:paraId="5F015FD6" w14:textId="77777777" w:rsidR="00D21351" w:rsidRPr="00D21351" w:rsidRDefault="00D21351" w:rsidP="00D21351">
      <w:pPr>
        <w:bidi/>
        <w:jc w:val="both"/>
        <w:rPr>
          <w:rFonts w:cs="David" w:hint="cs"/>
          <w:rtl/>
        </w:rPr>
      </w:pPr>
      <w:r w:rsidRPr="00D21351">
        <w:rPr>
          <w:rFonts w:cs="David" w:hint="cs"/>
          <w:u w:val="single"/>
          <w:rtl/>
        </w:rPr>
        <w:t>היו"ר דוד טל:</w:t>
      </w:r>
    </w:p>
    <w:p w14:paraId="52C66B6F" w14:textId="77777777" w:rsidR="00D21351" w:rsidRPr="00D21351" w:rsidRDefault="00D21351" w:rsidP="00D21351">
      <w:pPr>
        <w:bidi/>
        <w:jc w:val="both"/>
        <w:rPr>
          <w:rFonts w:cs="David" w:hint="cs"/>
          <w:rtl/>
        </w:rPr>
      </w:pPr>
    </w:p>
    <w:p w14:paraId="2114613C" w14:textId="77777777" w:rsidR="00D21351" w:rsidRPr="00D21351" w:rsidRDefault="00D21351" w:rsidP="00D21351">
      <w:pPr>
        <w:bidi/>
        <w:jc w:val="both"/>
        <w:rPr>
          <w:rFonts w:cs="David" w:hint="cs"/>
          <w:rtl/>
        </w:rPr>
      </w:pPr>
      <w:r w:rsidRPr="00D21351">
        <w:rPr>
          <w:rFonts w:cs="David" w:hint="cs"/>
          <w:rtl/>
        </w:rPr>
        <w:tab/>
      </w:r>
      <w:proofErr w:type="spellStart"/>
      <w:r w:rsidRPr="00D21351">
        <w:rPr>
          <w:rFonts w:cs="David" w:hint="cs"/>
          <w:rtl/>
        </w:rPr>
        <w:t>נאדיה</w:t>
      </w:r>
      <w:proofErr w:type="spellEnd"/>
      <w:r w:rsidRPr="00D21351">
        <w:rPr>
          <w:rFonts w:cs="David" w:hint="cs"/>
          <w:rtl/>
        </w:rPr>
        <w:t xml:space="preserve"> חילו, אני לא אתן לך לדבר.</w:t>
      </w:r>
    </w:p>
    <w:p w14:paraId="25E30175" w14:textId="77777777" w:rsidR="00D21351" w:rsidRPr="00D21351" w:rsidRDefault="00D21351" w:rsidP="00D21351">
      <w:pPr>
        <w:bidi/>
        <w:jc w:val="both"/>
        <w:rPr>
          <w:rFonts w:cs="David" w:hint="cs"/>
          <w:rtl/>
        </w:rPr>
      </w:pPr>
    </w:p>
    <w:p w14:paraId="10BBA3FF"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098F33D9" w14:textId="77777777" w:rsidR="00D21351" w:rsidRPr="00D21351" w:rsidRDefault="00D21351" w:rsidP="00D21351">
      <w:pPr>
        <w:pStyle w:val="Heading5"/>
        <w:rPr>
          <w:rFonts w:hint="cs"/>
          <w:sz w:val="24"/>
          <w:rtl/>
        </w:rPr>
      </w:pPr>
    </w:p>
    <w:p w14:paraId="55C4C6E0" w14:textId="77777777" w:rsidR="00D21351" w:rsidRPr="00D21351" w:rsidRDefault="00D21351" w:rsidP="00D21351">
      <w:pPr>
        <w:bidi/>
        <w:jc w:val="both"/>
        <w:rPr>
          <w:rFonts w:cs="David" w:hint="cs"/>
          <w:rtl/>
        </w:rPr>
      </w:pPr>
      <w:r w:rsidRPr="00D21351">
        <w:rPr>
          <w:rFonts w:cs="David" w:hint="cs"/>
          <w:rtl/>
        </w:rPr>
        <w:tab/>
        <w:t xml:space="preserve"> נכון, אני מסכימה עם חברת הכנסת חילו, אין סלקציה בחוק.</w:t>
      </w:r>
    </w:p>
    <w:p w14:paraId="790E5E4E" w14:textId="77777777" w:rsidR="00D21351" w:rsidRPr="00D21351" w:rsidRDefault="00D21351" w:rsidP="00D21351">
      <w:pPr>
        <w:bidi/>
        <w:jc w:val="both"/>
        <w:rPr>
          <w:rFonts w:cs="David" w:hint="cs"/>
          <w:rtl/>
        </w:rPr>
      </w:pPr>
    </w:p>
    <w:p w14:paraId="3744DBDC" w14:textId="77777777" w:rsidR="00D21351" w:rsidRPr="00D21351" w:rsidRDefault="00D21351" w:rsidP="00D21351">
      <w:pPr>
        <w:bidi/>
        <w:jc w:val="both"/>
        <w:rPr>
          <w:rFonts w:cs="David" w:hint="cs"/>
          <w:rtl/>
        </w:rPr>
      </w:pPr>
      <w:r w:rsidRPr="00D21351">
        <w:rPr>
          <w:rFonts w:cs="David" w:hint="cs"/>
          <w:u w:val="single"/>
          <w:rtl/>
        </w:rPr>
        <w:t>היו"ר דוד טל:</w:t>
      </w:r>
    </w:p>
    <w:p w14:paraId="67B354C5" w14:textId="77777777" w:rsidR="00D21351" w:rsidRPr="00D21351" w:rsidRDefault="00D21351" w:rsidP="00D21351">
      <w:pPr>
        <w:bidi/>
        <w:jc w:val="both"/>
        <w:rPr>
          <w:rFonts w:cs="David" w:hint="cs"/>
          <w:rtl/>
        </w:rPr>
      </w:pPr>
    </w:p>
    <w:p w14:paraId="65C7FF34" w14:textId="77777777" w:rsidR="00D21351" w:rsidRPr="00D21351" w:rsidRDefault="00D21351" w:rsidP="00D21351">
      <w:pPr>
        <w:bidi/>
        <w:jc w:val="both"/>
        <w:rPr>
          <w:rFonts w:cs="David" w:hint="cs"/>
          <w:rtl/>
        </w:rPr>
      </w:pPr>
      <w:r w:rsidRPr="00D21351">
        <w:rPr>
          <w:rFonts w:cs="David" w:hint="cs"/>
          <w:rtl/>
        </w:rPr>
        <w:tab/>
      </w: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xml:space="preserve">. אני לא אאפשר למי שמפריע לי לדבר. מר </w:t>
      </w:r>
      <w:proofErr w:type="spellStart"/>
      <w:r w:rsidRPr="00D21351">
        <w:rPr>
          <w:rFonts w:cs="David" w:hint="cs"/>
          <w:rtl/>
        </w:rPr>
        <w:t>שופמן</w:t>
      </w:r>
      <w:proofErr w:type="spellEnd"/>
      <w:r w:rsidRPr="00D21351">
        <w:rPr>
          <w:rFonts w:cs="David" w:hint="cs"/>
          <w:rtl/>
        </w:rPr>
        <w:t>, בבקשה.</w:t>
      </w:r>
    </w:p>
    <w:p w14:paraId="44964E79" w14:textId="77777777" w:rsidR="00D21351" w:rsidRPr="00D21351" w:rsidRDefault="00D21351" w:rsidP="00D21351">
      <w:pPr>
        <w:bidi/>
        <w:jc w:val="both"/>
        <w:rPr>
          <w:rFonts w:cs="David" w:hint="cs"/>
          <w:rtl/>
        </w:rPr>
      </w:pPr>
    </w:p>
    <w:p w14:paraId="554D56F7"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130E27DC" w14:textId="77777777" w:rsidR="00D21351" w:rsidRPr="00D21351" w:rsidRDefault="00D21351" w:rsidP="00D21351">
      <w:pPr>
        <w:bidi/>
        <w:jc w:val="both"/>
        <w:rPr>
          <w:rFonts w:cs="David" w:hint="cs"/>
          <w:rtl/>
        </w:rPr>
      </w:pPr>
    </w:p>
    <w:p w14:paraId="211BEC81" w14:textId="77777777" w:rsidR="00D21351" w:rsidRPr="00D21351" w:rsidRDefault="00D21351" w:rsidP="00D21351">
      <w:pPr>
        <w:bidi/>
        <w:jc w:val="both"/>
        <w:rPr>
          <w:rFonts w:cs="David" w:hint="cs"/>
          <w:rtl/>
        </w:rPr>
      </w:pPr>
      <w:r w:rsidRPr="00D21351">
        <w:rPr>
          <w:rFonts w:cs="David" w:hint="cs"/>
          <w:rtl/>
        </w:rPr>
        <w:tab/>
        <w:t>לאור האווירה אני אקצר.</w:t>
      </w:r>
    </w:p>
    <w:p w14:paraId="474CD293" w14:textId="77777777" w:rsidR="00D21351" w:rsidRPr="00D21351" w:rsidRDefault="00D21351" w:rsidP="00D21351">
      <w:pPr>
        <w:bidi/>
        <w:jc w:val="both"/>
        <w:rPr>
          <w:rFonts w:cs="David" w:hint="cs"/>
          <w:rtl/>
        </w:rPr>
      </w:pPr>
    </w:p>
    <w:p w14:paraId="693736B4" w14:textId="77777777" w:rsidR="00D21351" w:rsidRPr="00D21351" w:rsidRDefault="00D21351" w:rsidP="00D21351">
      <w:pPr>
        <w:bidi/>
        <w:jc w:val="both"/>
        <w:rPr>
          <w:rFonts w:cs="David" w:hint="cs"/>
          <w:rtl/>
        </w:rPr>
      </w:pPr>
      <w:r w:rsidRPr="00D21351">
        <w:rPr>
          <w:rFonts w:cs="David" w:hint="cs"/>
          <w:u w:val="single"/>
          <w:rtl/>
        </w:rPr>
        <w:t>היו"ר דוד טל:</w:t>
      </w:r>
    </w:p>
    <w:p w14:paraId="063A876A" w14:textId="77777777" w:rsidR="00D21351" w:rsidRPr="00D21351" w:rsidRDefault="00D21351" w:rsidP="00D21351">
      <w:pPr>
        <w:bidi/>
        <w:jc w:val="both"/>
        <w:rPr>
          <w:rFonts w:cs="David" w:hint="cs"/>
          <w:rtl/>
        </w:rPr>
      </w:pPr>
    </w:p>
    <w:p w14:paraId="0E698FD4" w14:textId="77777777" w:rsidR="00D21351" w:rsidRPr="00D21351" w:rsidRDefault="00D21351" w:rsidP="00D21351">
      <w:pPr>
        <w:bidi/>
        <w:jc w:val="both"/>
        <w:rPr>
          <w:rFonts w:cs="David" w:hint="cs"/>
          <w:rtl/>
        </w:rPr>
      </w:pPr>
      <w:r w:rsidRPr="00D21351">
        <w:rPr>
          <w:rFonts w:cs="David" w:hint="cs"/>
          <w:rtl/>
        </w:rPr>
        <w:tab/>
        <w:t>אל תסיים, אל תתרשם מהאווירה, זה חלק מהמאבקים הפוליטיים פה, זה בסדר.</w:t>
      </w:r>
    </w:p>
    <w:p w14:paraId="02BF72D7" w14:textId="77777777" w:rsidR="00D21351" w:rsidRPr="00D21351" w:rsidRDefault="00D21351" w:rsidP="00D21351">
      <w:pPr>
        <w:bidi/>
        <w:jc w:val="both"/>
        <w:rPr>
          <w:rFonts w:cs="David" w:hint="cs"/>
          <w:rtl/>
        </w:rPr>
      </w:pPr>
    </w:p>
    <w:p w14:paraId="05A545C6"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30728218" w14:textId="77777777" w:rsidR="00D21351" w:rsidRPr="00D21351" w:rsidRDefault="00D21351" w:rsidP="00D21351">
      <w:pPr>
        <w:bidi/>
        <w:jc w:val="both"/>
        <w:rPr>
          <w:rFonts w:cs="David" w:hint="cs"/>
          <w:rtl/>
        </w:rPr>
      </w:pPr>
    </w:p>
    <w:p w14:paraId="33F58FED" w14:textId="77777777" w:rsidR="00D21351" w:rsidRPr="00D21351" w:rsidRDefault="00D21351" w:rsidP="00D21351">
      <w:pPr>
        <w:bidi/>
        <w:jc w:val="both"/>
        <w:rPr>
          <w:rFonts w:cs="David" w:hint="cs"/>
          <w:rtl/>
        </w:rPr>
      </w:pPr>
      <w:r w:rsidRPr="00D21351">
        <w:rPr>
          <w:rFonts w:cs="David" w:hint="cs"/>
          <w:rtl/>
        </w:rPr>
        <w:tab/>
        <w:t>אני יכול לדבר בקצרה. במצבים שבהם אנשים עברו שלא כדין למדינות אויב היו גם ביקורי הזדהות וגם ביקורים לצורך דתי, למשל--</w:t>
      </w:r>
    </w:p>
    <w:p w14:paraId="6E9F510C"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יעקב </w:t>
      </w:r>
      <w:proofErr w:type="spellStart"/>
      <w:r w:rsidRPr="00D21351">
        <w:rPr>
          <w:rFonts w:cs="David" w:hint="cs"/>
          <w:u w:val="single"/>
          <w:rtl/>
        </w:rPr>
        <w:t>מרגי</w:t>
      </w:r>
      <w:proofErr w:type="spellEnd"/>
      <w:r w:rsidRPr="00D21351">
        <w:rPr>
          <w:rFonts w:cs="David" w:hint="cs"/>
          <w:u w:val="single"/>
          <w:rtl/>
        </w:rPr>
        <w:t>:</w:t>
      </w:r>
    </w:p>
    <w:p w14:paraId="70F528AA" w14:textId="77777777" w:rsidR="00D21351" w:rsidRPr="00D21351" w:rsidRDefault="00D21351" w:rsidP="00D21351">
      <w:pPr>
        <w:bidi/>
        <w:jc w:val="both"/>
        <w:rPr>
          <w:rFonts w:cs="David" w:hint="cs"/>
          <w:rtl/>
        </w:rPr>
      </w:pPr>
    </w:p>
    <w:p w14:paraId="0825E830" w14:textId="77777777" w:rsidR="00D21351" w:rsidRPr="00D21351" w:rsidRDefault="00D21351" w:rsidP="00D21351">
      <w:pPr>
        <w:bidi/>
        <w:jc w:val="both"/>
        <w:rPr>
          <w:rFonts w:cs="David" w:hint="cs"/>
          <w:rtl/>
        </w:rPr>
      </w:pPr>
      <w:r w:rsidRPr="00D21351">
        <w:rPr>
          <w:rFonts w:cs="David" w:hint="cs"/>
          <w:rtl/>
        </w:rPr>
        <w:tab/>
        <w:t xml:space="preserve"> הדרוזים ברמת הגולן.</w:t>
      </w:r>
    </w:p>
    <w:p w14:paraId="3149389A" w14:textId="77777777" w:rsidR="00D21351" w:rsidRPr="00D21351" w:rsidRDefault="00D21351" w:rsidP="00D21351">
      <w:pPr>
        <w:bidi/>
        <w:jc w:val="both"/>
        <w:rPr>
          <w:rFonts w:cs="David" w:hint="cs"/>
          <w:rtl/>
        </w:rPr>
      </w:pPr>
    </w:p>
    <w:p w14:paraId="610D4A81"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55F0198B" w14:textId="77777777" w:rsidR="00D21351" w:rsidRPr="00D21351" w:rsidRDefault="00D21351" w:rsidP="00D21351">
      <w:pPr>
        <w:bidi/>
        <w:jc w:val="both"/>
        <w:rPr>
          <w:rFonts w:cs="David" w:hint="cs"/>
          <w:rtl/>
        </w:rPr>
      </w:pPr>
    </w:p>
    <w:p w14:paraId="7710CBCD" w14:textId="77777777" w:rsidR="00D21351" w:rsidRPr="00D21351" w:rsidRDefault="00D21351" w:rsidP="00D21351">
      <w:pPr>
        <w:bidi/>
        <w:jc w:val="both"/>
        <w:rPr>
          <w:rFonts w:cs="David" w:hint="cs"/>
          <w:rtl/>
        </w:rPr>
      </w:pPr>
      <w:r w:rsidRPr="00D21351">
        <w:rPr>
          <w:rFonts w:cs="David" w:hint="cs"/>
          <w:rtl/>
        </w:rPr>
        <w:tab/>
        <w:t>דרוזים שעברו ללבנון ומוסלמים שעברו לסעודיה, שהיו חייבים לקבל אישור, ויש בודדים שלא קיבלו אישור. זה לא בסדר, זו עבירה, אבל לא הזדהות.</w:t>
      </w:r>
    </w:p>
    <w:p w14:paraId="5A675D4D" w14:textId="77777777" w:rsidR="00D21351" w:rsidRPr="00D21351" w:rsidRDefault="00D21351" w:rsidP="00D21351">
      <w:pPr>
        <w:bidi/>
        <w:jc w:val="both"/>
        <w:rPr>
          <w:rFonts w:cs="David" w:hint="cs"/>
          <w:rtl/>
        </w:rPr>
      </w:pPr>
    </w:p>
    <w:p w14:paraId="4A73271E" w14:textId="77777777" w:rsidR="00D21351" w:rsidRPr="00D21351" w:rsidRDefault="00D21351" w:rsidP="00D21351">
      <w:pPr>
        <w:bidi/>
        <w:jc w:val="both"/>
        <w:rPr>
          <w:rFonts w:cs="David" w:hint="cs"/>
          <w:rtl/>
        </w:rPr>
      </w:pPr>
      <w:r w:rsidRPr="00D21351">
        <w:rPr>
          <w:rFonts w:cs="David" w:hint="cs"/>
          <w:rtl/>
        </w:rPr>
        <w:tab/>
        <w:t xml:space="preserve">יש מצבים של ביקורי משפחות, המקרה הידוע שהעמידו לדין את חבר הכנסת בשארה ושניים מהעוזרים שלו, היה מדובר בארגון של נסיעה של כ-800 אנשים, רובם קשישים שרצו לבקר בני משפחה, לא היה מדובר בביקורי הזדהות. אלה היו ביקורים שהם בניגוד לחוק, אבל אם חבר הכנסת </w:t>
      </w:r>
      <w:proofErr w:type="spellStart"/>
      <w:r w:rsidRPr="00D21351">
        <w:rPr>
          <w:rFonts w:cs="David" w:hint="cs"/>
          <w:rtl/>
        </w:rPr>
        <w:t>אורלב</w:t>
      </w:r>
      <w:proofErr w:type="spellEnd"/>
      <w:r w:rsidRPr="00D21351">
        <w:rPr>
          <w:rFonts w:cs="David" w:hint="cs"/>
          <w:rtl/>
        </w:rPr>
        <w:t xml:space="preserve"> קובע חזקה חלוטה, שכל ביקור הוא הזדהות, הדבר אינו עומד במבחן המציאות. לכן אם הכנסת תרצה לקדם את זה, יהיה צורך להגיע לנוסח שמגשים את המטרה הזאת. גם כאשר הכנסת קבעה שהסתה לגזענות היא עילה לפסילת מועמדות, לא היה מדובר  בתוספת של אמצעי ענישה. שם היה מדובר באמירה שהתמיכה בגזענות, בלי קשר לעבירה הפלילית, היא כמו השלילה של קיומה של מדינת ישראל כמדינה יהודית ודמוקרטית. אדם כזה איננו צריך להיות בכנסת בגלל המצע, לא בגלל ההתנהגות האישית, בגלל העמדה  שעל פיה הוא רוצה להיבחר לכנסת. לא מדובר בעוד אמצעי הרתעה או אמצעי ענישה. אגב, העבירה, לפי התקנות, היא עבירה של שנת מאסר, היא לא מהעבירות החמורות בספר החוקים. גם אם מדובר בעבירה חמורה בספר החוקים, פסילת המועמדות לפי סעיף 7 איננה מכשיר לענישה נוספת או להרתעה נוספת, אלא לאמירה שיש סוג של רעיונות או סוג של מצעים שלגיטימי שהם יפסלו את המועמדות לכנסת.</w:t>
      </w:r>
    </w:p>
    <w:p w14:paraId="3EB08310" w14:textId="77777777" w:rsidR="00D21351" w:rsidRPr="00D21351" w:rsidRDefault="00D21351" w:rsidP="00D21351">
      <w:pPr>
        <w:bidi/>
        <w:jc w:val="both"/>
        <w:rPr>
          <w:rFonts w:cs="David" w:hint="cs"/>
          <w:rtl/>
        </w:rPr>
      </w:pPr>
    </w:p>
    <w:p w14:paraId="14A0DC80" w14:textId="77777777" w:rsidR="00D21351" w:rsidRPr="00D21351" w:rsidRDefault="00D21351" w:rsidP="00D21351">
      <w:pPr>
        <w:bidi/>
        <w:jc w:val="both"/>
        <w:rPr>
          <w:rFonts w:cs="David" w:hint="cs"/>
          <w:rtl/>
        </w:rPr>
      </w:pPr>
      <w:r w:rsidRPr="00D21351">
        <w:rPr>
          <w:rFonts w:cs="David" w:hint="cs"/>
          <w:rtl/>
        </w:rPr>
        <w:tab/>
        <w:t xml:space="preserve">אני אזכיר לכם מה המדינות שבהן מדובר, רק כדי להמחיש שיש נסיבות שונות: לבנון, סוריה, סעודיה, </w:t>
      </w:r>
      <w:proofErr w:type="spellStart"/>
      <w:r w:rsidRPr="00D21351">
        <w:rPr>
          <w:rFonts w:cs="David" w:hint="cs"/>
          <w:rtl/>
        </w:rPr>
        <w:t>עירק</w:t>
      </w:r>
      <w:proofErr w:type="spellEnd"/>
      <w:r w:rsidRPr="00D21351">
        <w:rPr>
          <w:rFonts w:cs="David" w:hint="cs"/>
          <w:rtl/>
        </w:rPr>
        <w:t>, תימן, או כל חלק מארץ-ישראל שמחוץ לישראל. אם הניסוח הזה יתקבל, ייתכן שהוא יחול גם על מי שנכנס שלא כדין לרמאללה, שכם או אזור חומש.</w:t>
      </w:r>
    </w:p>
    <w:p w14:paraId="7A37CC40" w14:textId="77777777" w:rsidR="00D21351" w:rsidRPr="00D21351" w:rsidRDefault="00D21351" w:rsidP="00D21351">
      <w:pPr>
        <w:bidi/>
        <w:jc w:val="both"/>
        <w:rPr>
          <w:rFonts w:cs="David" w:hint="cs"/>
          <w:rtl/>
        </w:rPr>
      </w:pPr>
    </w:p>
    <w:p w14:paraId="49A3A477"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5E954C1" w14:textId="77777777" w:rsidR="00D21351" w:rsidRPr="00D21351" w:rsidRDefault="00D21351" w:rsidP="00D21351">
      <w:pPr>
        <w:bidi/>
        <w:jc w:val="both"/>
        <w:rPr>
          <w:rFonts w:cs="David" w:hint="cs"/>
          <w:rtl/>
        </w:rPr>
      </w:pPr>
    </w:p>
    <w:p w14:paraId="03653CB2" w14:textId="77777777" w:rsidR="00D21351" w:rsidRPr="00D21351" w:rsidRDefault="00D21351" w:rsidP="00D21351">
      <w:pPr>
        <w:bidi/>
        <w:jc w:val="both"/>
        <w:rPr>
          <w:rFonts w:cs="David" w:hint="cs"/>
          <w:rtl/>
        </w:rPr>
      </w:pPr>
      <w:r w:rsidRPr="00D21351">
        <w:rPr>
          <w:rFonts w:cs="David" w:hint="cs"/>
          <w:rtl/>
        </w:rPr>
        <w:tab/>
        <w:t xml:space="preserve"> אתה מסכים שאפשר </w:t>
      </w:r>
      <w:proofErr w:type="spellStart"/>
      <w:r w:rsidRPr="00D21351">
        <w:rPr>
          <w:rFonts w:cs="David" w:hint="cs"/>
          <w:rtl/>
        </w:rPr>
        <w:t>להחריג</w:t>
      </w:r>
      <w:proofErr w:type="spellEnd"/>
      <w:r w:rsidRPr="00D21351">
        <w:rPr>
          <w:rFonts w:cs="David" w:hint="cs"/>
          <w:rtl/>
        </w:rPr>
        <w:t xml:space="preserve"> את זה בחוק?</w:t>
      </w:r>
    </w:p>
    <w:p w14:paraId="5DD61E34" w14:textId="77777777" w:rsidR="00D21351" w:rsidRPr="00D21351" w:rsidRDefault="00D21351" w:rsidP="00D21351">
      <w:pPr>
        <w:bidi/>
        <w:jc w:val="both"/>
        <w:rPr>
          <w:rFonts w:cs="David" w:hint="cs"/>
          <w:rtl/>
        </w:rPr>
      </w:pPr>
    </w:p>
    <w:p w14:paraId="7A518ACD"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2546D97A" w14:textId="77777777" w:rsidR="00D21351" w:rsidRPr="00D21351" w:rsidRDefault="00D21351" w:rsidP="00D21351">
      <w:pPr>
        <w:bidi/>
        <w:jc w:val="both"/>
        <w:rPr>
          <w:rFonts w:cs="David" w:hint="cs"/>
          <w:rtl/>
        </w:rPr>
      </w:pPr>
    </w:p>
    <w:p w14:paraId="2A11F2AA" w14:textId="77777777" w:rsidR="00D21351" w:rsidRPr="00D21351" w:rsidRDefault="00D21351" w:rsidP="00D21351">
      <w:pPr>
        <w:bidi/>
        <w:jc w:val="both"/>
        <w:rPr>
          <w:rFonts w:cs="David" w:hint="cs"/>
          <w:rtl/>
        </w:rPr>
      </w:pPr>
      <w:r w:rsidRPr="00D21351">
        <w:rPr>
          <w:rFonts w:cs="David" w:hint="cs"/>
          <w:rtl/>
        </w:rPr>
        <w:tab/>
        <w:t xml:space="preserve">חבר הכנסת </w:t>
      </w:r>
      <w:proofErr w:type="spellStart"/>
      <w:r w:rsidRPr="00D21351">
        <w:rPr>
          <w:rFonts w:cs="David" w:hint="cs"/>
          <w:rtl/>
        </w:rPr>
        <w:t>אורלב</w:t>
      </w:r>
      <w:proofErr w:type="spellEnd"/>
      <w:r w:rsidRPr="00D21351">
        <w:rPr>
          <w:rFonts w:cs="David" w:hint="cs"/>
          <w:rtl/>
        </w:rPr>
        <w:t>, פתחתי והסברתי מדוע  צריך לתאם את הנוסח, והנוסח המוצע איננו יכול לעמוד. גם זה, אדוני, יכול להיות סיכון ביטחוני, אדם שנכנס שלא כדין לרמאללה.</w:t>
      </w:r>
    </w:p>
    <w:p w14:paraId="0D973954" w14:textId="77777777" w:rsidR="00D21351" w:rsidRPr="00D21351" w:rsidRDefault="00D21351" w:rsidP="00D21351">
      <w:pPr>
        <w:bidi/>
        <w:jc w:val="both"/>
        <w:rPr>
          <w:rFonts w:cs="David" w:hint="cs"/>
          <w:rtl/>
        </w:rPr>
      </w:pPr>
    </w:p>
    <w:p w14:paraId="7D7F0F9F"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0E874B3D" w14:textId="77777777" w:rsidR="00D21351" w:rsidRPr="00D21351" w:rsidRDefault="00D21351" w:rsidP="00D21351">
      <w:pPr>
        <w:bidi/>
        <w:jc w:val="both"/>
        <w:rPr>
          <w:rFonts w:cs="David" w:hint="cs"/>
          <w:rtl/>
        </w:rPr>
      </w:pPr>
    </w:p>
    <w:p w14:paraId="775E1C07" w14:textId="77777777" w:rsidR="00D21351" w:rsidRPr="00D21351" w:rsidRDefault="00D21351" w:rsidP="00D21351">
      <w:pPr>
        <w:bidi/>
        <w:jc w:val="both"/>
        <w:rPr>
          <w:rFonts w:cs="David" w:hint="cs"/>
          <w:rtl/>
        </w:rPr>
      </w:pPr>
      <w:r w:rsidRPr="00D21351">
        <w:rPr>
          <w:rFonts w:cs="David" w:hint="cs"/>
          <w:rtl/>
        </w:rPr>
        <w:tab/>
        <w:t xml:space="preserve"> לא אמרתי שאני רוצה, שאלתי אותך אם זה לא יכול להיות חלק מהחקיקה, שיהיה דיון לגופו מה כן ומה לא.</w:t>
      </w:r>
    </w:p>
    <w:p w14:paraId="70663393" w14:textId="77777777" w:rsidR="00D21351" w:rsidRPr="00D21351" w:rsidRDefault="00D21351" w:rsidP="00D21351">
      <w:pPr>
        <w:bidi/>
        <w:jc w:val="both"/>
        <w:rPr>
          <w:rFonts w:cs="David" w:hint="cs"/>
          <w:rtl/>
        </w:rPr>
      </w:pPr>
    </w:p>
    <w:p w14:paraId="1BD57222"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66885332" w14:textId="77777777" w:rsidR="00D21351" w:rsidRPr="00D21351" w:rsidRDefault="00D21351" w:rsidP="00D21351">
      <w:pPr>
        <w:bidi/>
        <w:jc w:val="both"/>
        <w:rPr>
          <w:rFonts w:cs="David" w:hint="cs"/>
          <w:rtl/>
        </w:rPr>
      </w:pPr>
    </w:p>
    <w:p w14:paraId="16ECA4FF" w14:textId="77777777" w:rsidR="00D21351" w:rsidRPr="00D21351" w:rsidRDefault="00D21351" w:rsidP="00D21351">
      <w:pPr>
        <w:bidi/>
        <w:jc w:val="both"/>
        <w:rPr>
          <w:rFonts w:cs="David" w:hint="cs"/>
          <w:rtl/>
        </w:rPr>
      </w:pPr>
      <w:r w:rsidRPr="00D21351">
        <w:rPr>
          <w:rFonts w:cs="David" w:hint="cs"/>
          <w:rtl/>
        </w:rPr>
        <w:tab/>
        <w:t>פתחתי ואמרתי שככל שהכנסת תרצה לקדם, יהיה צורך לשנות את הנוסח, לצמצם אותו מאוד.</w:t>
      </w:r>
    </w:p>
    <w:p w14:paraId="0F827978" w14:textId="77777777" w:rsidR="00D21351" w:rsidRPr="00D21351" w:rsidRDefault="00D21351" w:rsidP="00D21351">
      <w:pPr>
        <w:bidi/>
        <w:jc w:val="both"/>
        <w:rPr>
          <w:rFonts w:cs="David" w:hint="cs"/>
          <w:rtl/>
        </w:rPr>
      </w:pPr>
    </w:p>
    <w:p w14:paraId="1B7AB83A" w14:textId="77777777" w:rsidR="00D21351" w:rsidRPr="00D21351" w:rsidRDefault="00D21351" w:rsidP="00D21351">
      <w:pPr>
        <w:bidi/>
        <w:jc w:val="both"/>
        <w:rPr>
          <w:rFonts w:cs="David" w:hint="cs"/>
          <w:rtl/>
        </w:rPr>
      </w:pPr>
      <w:r w:rsidRPr="00D21351">
        <w:rPr>
          <w:rFonts w:cs="David" w:hint="cs"/>
          <w:u w:val="single"/>
          <w:rtl/>
        </w:rPr>
        <w:t>היו"ר דוד טל:</w:t>
      </w:r>
    </w:p>
    <w:p w14:paraId="4DFA556C" w14:textId="77777777" w:rsidR="00D21351" w:rsidRPr="00D21351" w:rsidRDefault="00D21351" w:rsidP="00D21351">
      <w:pPr>
        <w:bidi/>
        <w:jc w:val="both"/>
        <w:rPr>
          <w:rFonts w:cs="David" w:hint="cs"/>
          <w:rtl/>
        </w:rPr>
      </w:pPr>
    </w:p>
    <w:p w14:paraId="17ABED99" w14:textId="77777777" w:rsidR="00D21351" w:rsidRPr="00D21351" w:rsidRDefault="00D21351" w:rsidP="00D21351">
      <w:pPr>
        <w:bidi/>
        <w:jc w:val="both"/>
        <w:rPr>
          <w:rFonts w:cs="David" w:hint="cs"/>
          <w:rtl/>
        </w:rPr>
      </w:pPr>
      <w:r w:rsidRPr="00D21351">
        <w:rPr>
          <w:rFonts w:cs="David" w:hint="cs"/>
          <w:rtl/>
        </w:rPr>
        <w:tab/>
        <w:t>ברשימה שהזכרת לא הזכרת את אירן. לאירן אני יכול לנסוע?</w:t>
      </w:r>
    </w:p>
    <w:p w14:paraId="39C6C67F" w14:textId="77777777" w:rsidR="00D21351" w:rsidRPr="00D21351" w:rsidRDefault="00D21351" w:rsidP="00D21351">
      <w:pPr>
        <w:bidi/>
        <w:jc w:val="both"/>
        <w:rPr>
          <w:rFonts w:cs="David" w:hint="cs"/>
          <w:rtl/>
        </w:rPr>
      </w:pPr>
    </w:p>
    <w:p w14:paraId="19B9CDA8" w14:textId="77777777" w:rsidR="00D21351" w:rsidRPr="00D21351" w:rsidRDefault="00D21351" w:rsidP="00D21351">
      <w:pPr>
        <w:bidi/>
        <w:jc w:val="both"/>
        <w:rPr>
          <w:rFonts w:cs="David" w:hint="cs"/>
          <w:rtl/>
        </w:rPr>
      </w:pPr>
      <w:r w:rsidRPr="00D21351">
        <w:rPr>
          <w:rFonts w:cs="David" w:hint="cs"/>
          <w:u w:val="single"/>
          <w:rtl/>
        </w:rPr>
        <w:t>דוד רותם:</w:t>
      </w:r>
    </w:p>
    <w:p w14:paraId="08135F81" w14:textId="77777777" w:rsidR="00D21351" w:rsidRPr="00D21351" w:rsidRDefault="00D21351" w:rsidP="00D21351">
      <w:pPr>
        <w:bidi/>
        <w:jc w:val="both"/>
        <w:rPr>
          <w:rFonts w:cs="David" w:hint="cs"/>
          <w:rtl/>
        </w:rPr>
      </w:pPr>
    </w:p>
    <w:p w14:paraId="6A43978D" w14:textId="77777777" w:rsidR="00D21351" w:rsidRPr="00D21351" w:rsidRDefault="00D21351" w:rsidP="00D21351">
      <w:pPr>
        <w:bidi/>
        <w:jc w:val="both"/>
        <w:rPr>
          <w:rFonts w:cs="David" w:hint="cs"/>
          <w:rtl/>
        </w:rPr>
      </w:pPr>
      <w:r w:rsidRPr="00D21351">
        <w:rPr>
          <w:rFonts w:cs="David" w:hint="cs"/>
          <w:rtl/>
        </w:rPr>
        <w:tab/>
        <w:t xml:space="preserve">חבר הכנסת טל, אין חשש, מי שיבקר </w:t>
      </w:r>
      <w:proofErr w:type="spellStart"/>
      <w:r w:rsidRPr="00D21351">
        <w:rPr>
          <w:rFonts w:cs="David" w:hint="cs"/>
          <w:rtl/>
        </w:rPr>
        <w:t>באירן</w:t>
      </w:r>
      <w:proofErr w:type="spellEnd"/>
      <w:r w:rsidRPr="00D21351">
        <w:rPr>
          <w:rFonts w:cs="David" w:hint="cs"/>
          <w:rtl/>
        </w:rPr>
        <w:t xml:space="preserve"> לא יהיה אחר כך מועמד לכנסת.</w:t>
      </w:r>
    </w:p>
    <w:p w14:paraId="3E19E533"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היו"ר דוד טל:</w:t>
      </w:r>
    </w:p>
    <w:p w14:paraId="027A9B5D" w14:textId="77777777" w:rsidR="00D21351" w:rsidRPr="00D21351" w:rsidRDefault="00D21351" w:rsidP="00D21351">
      <w:pPr>
        <w:bidi/>
        <w:jc w:val="both"/>
        <w:rPr>
          <w:rFonts w:cs="David" w:hint="cs"/>
          <w:rtl/>
        </w:rPr>
      </w:pPr>
    </w:p>
    <w:p w14:paraId="34A6FD5A" w14:textId="77777777" w:rsidR="00D21351" w:rsidRPr="00D21351" w:rsidRDefault="00D21351" w:rsidP="00D21351">
      <w:pPr>
        <w:bidi/>
        <w:jc w:val="both"/>
        <w:rPr>
          <w:rFonts w:cs="David" w:hint="cs"/>
          <w:rtl/>
        </w:rPr>
      </w:pPr>
      <w:r w:rsidRPr="00D21351">
        <w:rPr>
          <w:rFonts w:cs="David" w:hint="cs"/>
          <w:rtl/>
        </w:rPr>
        <w:tab/>
        <w:t>הוא לא יחזור משם. אגב, אני לא מסכים איתך. העיתונאי ביסמוט ביקר שם, אפילו הצטלם שם וחזר משם.</w:t>
      </w:r>
    </w:p>
    <w:p w14:paraId="055232E1" w14:textId="77777777" w:rsidR="00D21351" w:rsidRPr="00D21351" w:rsidRDefault="00D21351" w:rsidP="00D21351">
      <w:pPr>
        <w:bidi/>
        <w:jc w:val="both"/>
        <w:rPr>
          <w:rFonts w:cs="David" w:hint="cs"/>
          <w:rtl/>
        </w:rPr>
      </w:pPr>
    </w:p>
    <w:p w14:paraId="3D76894D" w14:textId="77777777" w:rsidR="00D21351" w:rsidRPr="00D21351" w:rsidRDefault="00D21351" w:rsidP="00D21351">
      <w:pPr>
        <w:bidi/>
        <w:jc w:val="both"/>
        <w:rPr>
          <w:rFonts w:cs="David" w:hint="cs"/>
          <w:rtl/>
        </w:rPr>
      </w:pPr>
      <w:r w:rsidRPr="00D21351">
        <w:rPr>
          <w:rFonts w:cs="David" w:hint="cs"/>
          <w:u w:val="single"/>
          <w:rtl/>
        </w:rPr>
        <w:t xml:space="preserve">יהושע </w:t>
      </w:r>
      <w:proofErr w:type="spellStart"/>
      <w:r w:rsidRPr="00D21351">
        <w:rPr>
          <w:rFonts w:cs="David" w:hint="cs"/>
          <w:u w:val="single"/>
          <w:rtl/>
        </w:rPr>
        <w:t>שופמן</w:t>
      </w:r>
      <w:proofErr w:type="spellEnd"/>
      <w:r w:rsidRPr="00D21351">
        <w:rPr>
          <w:rFonts w:cs="David" w:hint="cs"/>
          <w:u w:val="single"/>
          <w:rtl/>
        </w:rPr>
        <w:t>:</w:t>
      </w:r>
    </w:p>
    <w:p w14:paraId="077E2538" w14:textId="77777777" w:rsidR="00D21351" w:rsidRPr="00D21351" w:rsidRDefault="00D21351" w:rsidP="00D21351">
      <w:pPr>
        <w:bidi/>
        <w:jc w:val="both"/>
        <w:rPr>
          <w:rFonts w:cs="David" w:hint="cs"/>
          <w:rtl/>
        </w:rPr>
      </w:pPr>
    </w:p>
    <w:p w14:paraId="0D668B72" w14:textId="77777777" w:rsidR="00D21351" w:rsidRPr="00D21351" w:rsidRDefault="00D21351" w:rsidP="00D21351">
      <w:pPr>
        <w:bidi/>
        <w:jc w:val="both"/>
        <w:rPr>
          <w:rFonts w:cs="David" w:hint="cs"/>
          <w:rtl/>
        </w:rPr>
      </w:pPr>
      <w:r w:rsidRPr="00D21351">
        <w:rPr>
          <w:rFonts w:cs="David" w:hint="cs"/>
          <w:rtl/>
        </w:rPr>
        <w:tab/>
        <w:t xml:space="preserve">מי שרוצה לבקר את כוחות ארצות-הברית </w:t>
      </w:r>
      <w:proofErr w:type="spellStart"/>
      <w:r w:rsidRPr="00D21351">
        <w:rPr>
          <w:rFonts w:cs="David" w:hint="cs"/>
          <w:rtl/>
        </w:rPr>
        <w:t>בעירק</w:t>
      </w:r>
      <w:proofErr w:type="spellEnd"/>
      <w:r w:rsidRPr="00D21351">
        <w:rPr>
          <w:rFonts w:cs="David" w:hint="cs"/>
          <w:rtl/>
        </w:rPr>
        <w:t>, ולא הצטייד בהיתר, החוק חל עליו.  לעומת זאת, מי שנכנס לאירן, החוק איננו חל עליו.</w:t>
      </w:r>
    </w:p>
    <w:p w14:paraId="32004D70" w14:textId="77777777" w:rsidR="00D21351" w:rsidRPr="00D21351" w:rsidRDefault="00D21351" w:rsidP="00D21351">
      <w:pPr>
        <w:bidi/>
        <w:jc w:val="both"/>
        <w:rPr>
          <w:rFonts w:cs="David" w:hint="cs"/>
          <w:rtl/>
        </w:rPr>
      </w:pPr>
    </w:p>
    <w:p w14:paraId="50A77DEE" w14:textId="77777777" w:rsidR="00D21351" w:rsidRPr="00D21351" w:rsidRDefault="00D21351" w:rsidP="00D21351">
      <w:pPr>
        <w:bidi/>
        <w:jc w:val="both"/>
        <w:rPr>
          <w:rFonts w:cs="David" w:hint="cs"/>
          <w:rtl/>
        </w:rPr>
      </w:pPr>
      <w:r w:rsidRPr="00D21351">
        <w:rPr>
          <w:rFonts w:cs="David" w:hint="cs"/>
          <w:u w:val="single"/>
          <w:rtl/>
        </w:rPr>
        <w:t>קולט אביטל:</w:t>
      </w:r>
    </w:p>
    <w:p w14:paraId="4496EECC" w14:textId="77777777" w:rsidR="00D21351" w:rsidRPr="00D21351" w:rsidRDefault="00D21351" w:rsidP="00D21351">
      <w:pPr>
        <w:bidi/>
        <w:jc w:val="both"/>
        <w:rPr>
          <w:rFonts w:cs="David" w:hint="cs"/>
          <w:rtl/>
        </w:rPr>
      </w:pPr>
    </w:p>
    <w:p w14:paraId="6D53F20E" w14:textId="77777777" w:rsidR="00D21351" w:rsidRPr="00D21351" w:rsidRDefault="00D21351" w:rsidP="00D21351">
      <w:pPr>
        <w:bidi/>
        <w:jc w:val="both"/>
        <w:rPr>
          <w:rFonts w:cs="David" w:hint="cs"/>
          <w:rtl/>
        </w:rPr>
      </w:pPr>
      <w:r w:rsidRPr="00D21351">
        <w:rPr>
          <w:rFonts w:cs="David" w:hint="cs"/>
          <w:rtl/>
        </w:rPr>
        <w:tab/>
        <w:t xml:space="preserve"> הקשבתי, לא תמיד יכולתי להתאפק, ואני רוצה לומר כמה דברים. קודם כול, כשהקימו את מדינת ישראל, החליטו שלכנסת ישראל, לפי הדמוקרטיה הישראלית, יש ייצוג רחב, וכל הדעות, עד כמה שניתן, וכל הזרמים מיוצגים בכנסת. יש בכנסת מגוון רחב של מפלגות שלא תמיד אני מסכימה איתן או עם מטרותיהן. מה שחלק מהמפלגות עושות, והניצול שהן עושות ממעמדן בכנסת, כדי לזכות בכספים ובהטבות, נוגד את </w:t>
      </w:r>
      <w:proofErr w:type="spellStart"/>
      <w:r w:rsidRPr="00D21351">
        <w:rPr>
          <w:rFonts w:cs="David" w:hint="cs"/>
          <w:rtl/>
        </w:rPr>
        <w:t>עקרונותי</w:t>
      </w:r>
      <w:proofErr w:type="spellEnd"/>
      <w:r w:rsidRPr="00D21351">
        <w:rPr>
          <w:rFonts w:cs="David" w:hint="cs"/>
          <w:rtl/>
        </w:rPr>
        <w:t>, אבל לא בגלל זה אני הולכת לחוקק חוקים, שלא מאפשרים להם להיבחר לכנסת, שלא מאפשרים להם לנצל את הדמוקרטיה הישראלית או שמונעים מהם את היכולת לדבר או להיבחר.</w:t>
      </w:r>
    </w:p>
    <w:p w14:paraId="4879FD25" w14:textId="77777777" w:rsidR="00D21351" w:rsidRPr="00D21351" w:rsidRDefault="00D21351" w:rsidP="00D21351">
      <w:pPr>
        <w:bidi/>
        <w:jc w:val="both"/>
        <w:rPr>
          <w:rFonts w:cs="David" w:hint="cs"/>
          <w:rtl/>
        </w:rPr>
      </w:pPr>
    </w:p>
    <w:p w14:paraId="0AF14A3D" w14:textId="77777777" w:rsidR="00D21351" w:rsidRPr="00D21351" w:rsidRDefault="00D21351" w:rsidP="00D21351">
      <w:pPr>
        <w:bidi/>
        <w:jc w:val="both"/>
        <w:rPr>
          <w:rFonts w:cs="David" w:hint="cs"/>
          <w:rtl/>
        </w:rPr>
      </w:pPr>
      <w:r w:rsidRPr="00D21351">
        <w:rPr>
          <w:rFonts w:cs="David" w:hint="cs"/>
          <w:rtl/>
        </w:rPr>
        <w:tab/>
        <w:t>לגבי ביקורים במדינות אויב. מי שטוען, שאני למשל, שנסעתי למרוקו, לפני שהיה לנו יחסים דיפלומטיים איתם, כי הסתקרנתי- - -</w:t>
      </w:r>
    </w:p>
    <w:p w14:paraId="65B9B8CF" w14:textId="77777777" w:rsidR="00D21351" w:rsidRPr="00D21351" w:rsidRDefault="00D21351" w:rsidP="00D21351">
      <w:pPr>
        <w:bidi/>
        <w:jc w:val="both"/>
        <w:rPr>
          <w:rFonts w:cs="David" w:hint="cs"/>
          <w:rtl/>
        </w:rPr>
      </w:pPr>
    </w:p>
    <w:p w14:paraId="20F3D550"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54B180F" w14:textId="77777777" w:rsidR="00D21351" w:rsidRPr="00D21351" w:rsidRDefault="00D21351" w:rsidP="00D21351">
      <w:pPr>
        <w:bidi/>
        <w:jc w:val="both"/>
        <w:rPr>
          <w:rFonts w:cs="David" w:hint="cs"/>
          <w:rtl/>
        </w:rPr>
      </w:pPr>
    </w:p>
    <w:p w14:paraId="6CE6C18D" w14:textId="77777777" w:rsidR="00D21351" w:rsidRPr="00D21351" w:rsidRDefault="00D21351" w:rsidP="00D21351">
      <w:pPr>
        <w:bidi/>
        <w:jc w:val="both"/>
        <w:rPr>
          <w:rFonts w:cs="David" w:hint="cs"/>
          <w:rtl/>
        </w:rPr>
      </w:pPr>
      <w:r w:rsidRPr="00D21351">
        <w:rPr>
          <w:rFonts w:cs="David" w:hint="cs"/>
          <w:rtl/>
        </w:rPr>
        <w:tab/>
        <w:t xml:space="preserve"> ברשות? באישור?</w:t>
      </w:r>
    </w:p>
    <w:p w14:paraId="6B9C30B6" w14:textId="77777777" w:rsidR="00D21351" w:rsidRPr="00D21351" w:rsidRDefault="00D21351" w:rsidP="00D21351">
      <w:pPr>
        <w:bidi/>
        <w:jc w:val="both"/>
        <w:rPr>
          <w:rFonts w:cs="David" w:hint="cs"/>
          <w:rtl/>
        </w:rPr>
      </w:pPr>
    </w:p>
    <w:p w14:paraId="6205A4EF" w14:textId="77777777" w:rsidR="00D21351" w:rsidRPr="00D21351" w:rsidRDefault="00D21351" w:rsidP="00D21351">
      <w:pPr>
        <w:bidi/>
        <w:jc w:val="both"/>
        <w:rPr>
          <w:rFonts w:cs="David" w:hint="cs"/>
          <w:rtl/>
        </w:rPr>
      </w:pPr>
      <w:r w:rsidRPr="00D21351">
        <w:rPr>
          <w:rFonts w:cs="David" w:hint="cs"/>
          <w:u w:val="single"/>
          <w:rtl/>
        </w:rPr>
        <w:t>קולט אביטל:</w:t>
      </w:r>
    </w:p>
    <w:p w14:paraId="0D95578B" w14:textId="77777777" w:rsidR="00D21351" w:rsidRPr="00D21351" w:rsidRDefault="00D21351" w:rsidP="00D21351">
      <w:pPr>
        <w:bidi/>
        <w:jc w:val="both"/>
        <w:rPr>
          <w:rFonts w:cs="David" w:hint="cs"/>
          <w:rtl/>
        </w:rPr>
      </w:pPr>
    </w:p>
    <w:p w14:paraId="354C267F" w14:textId="77777777" w:rsidR="00D21351" w:rsidRPr="00D21351" w:rsidRDefault="00D21351" w:rsidP="00D21351">
      <w:pPr>
        <w:bidi/>
        <w:jc w:val="both"/>
        <w:rPr>
          <w:rFonts w:cs="David" w:hint="cs"/>
          <w:rtl/>
        </w:rPr>
      </w:pPr>
      <w:r w:rsidRPr="00D21351">
        <w:rPr>
          <w:rFonts w:cs="David" w:hint="cs"/>
          <w:rtl/>
        </w:rPr>
        <w:tab/>
        <w:t xml:space="preserve"> אני נסעתי לטיול למרוקו. נקודה. אני לא הולכת לענות לך כרגע. לא הלכתי לסכן את ביטחונה של מדינת ישראל. </w:t>
      </w:r>
    </w:p>
    <w:p w14:paraId="456D960D" w14:textId="77777777" w:rsidR="00D21351" w:rsidRPr="00D21351" w:rsidRDefault="00D21351" w:rsidP="00D21351">
      <w:pPr>
        <w:bidi/>
        <w:jc w:val="both"/>
        <w:rPr>
          <w:rFonts w:cs="David" w:hint="cs"/>
          <w:rtl/>
        </w:rPr>
      </w:pPr>
    </w:p>
    <w:p w14:paraId="1822483E" w14:textId="77777777" w:rsidR="00D21351" w:rsidRPr="00D21351" w:rsidRDefault="00D21351" w:rsidP="00D21351">
      <w:pPr>
        <w:bidi/>
        <w:jc w:val="both"/>
        <w:rPr>
          <w:rFonts w:cs="David" w:hint="cs"/>
          <w:rtl/>
        </w:rPr>
      </w:pPr>
      <w:r w:rsidRPr="00D21351">
        <w:rPr>
          <w:rFonts w:cs="David" w:hint="cs"/>
          <w:u w:val="single"/>
          <w:rtl/>
        </w:rPr>
        <w:t>אורי אריאל:</w:t>
      </w:r>
    </w:p>
    <w:p w14:paraId="763A2BFE" w14:textId="77777777" w:rsidR="00D21351" w:rsidRPr="00D21351" w:rsidRDefault="00D21351" w:rsidP="00D21351">
      <w:pPr>
        <w:bidi/>
        <w:jc w:val="both"/>
        <w:rPr>
          <w:rFonts w:cs="David" w:hint="cs"/>
          <w:rtl/>
        </w:rPr>
      </w:pPr>
    </w:p>
    <w:p w14:paraId="30B69554" w14:textId="77777777" w:rsidR="00D21351" w:rsidRPr="00D21351" w:rsidRDefault="00D21351" w:rsidP="00D21351">
      <w:pPr>
        <w:bidi/>
        <w:jc w:val="both"/>
        <w:rPr>
          <w:rFonts w:cs="David" w:hint="cs"/>
          <w:rtl/>
        </w:rPr>
      </w:pPr>
      <w:r w:rsidRPr="00D21351">
        <w:rPr>
          <w:rFonts w:cs="David" w:hint="cs"/>
          <w:rtl/>
        </w:rPr>
        <w:tab/>
        <w:t xml:space="preserve"> זבולון </w:t>
      </w:r>
      <w:proofErr w:type="spellStart"/>
      <w:r w:rsidRPr="00D21351">
        <w:rPr>
          <w:rFonts w:cs="David" w:hint="cs"/>
          <w:rtl/>
        </w:rPr>
        <w:t>אורלב</w:t>
      </w:r>
      <w:proofErr w:type="spellEnd"/>
      <w:r w:rsidRPr="00D21351">
        <w:rPr>
          <w:rFonts w:cs="David" w:hint="cs"/>
          <w:rtl/>
        </w:rPr>
        <w:t>, תתחייב שאתה לא מגיש תביעה נגד חברת הכנסת קולט אביטל.</w:t>
      </w:r>
    </w:p>
    <w:p w14:paraId="678B7A46" w14:textId="77777777" w:rsidR="00D21351" w:rsidRPr="00D21351" w:rsidRDefault="00D21351" w:rsidP="00D21351">
      <w:pPr>
        <w:bidi/>
        <w:jc w:val="both"/>
        <w:rPr>
          <w:rFonts w:cs="David" w:hint="cs"/>
          <w:rtl/>
        </w:rPr>
      </w:pPr>
    </w:p>
    <w:p w14:paraId="6CDEC98F"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39E77600" w14:textId="77777777" w:rsidR="00D21351" w:rsidRPr="00D21351" w:rsidRDefault="00D21351" w:rsidP="00D21351">
      <w:pPr>
        <w:bidi/>
        <w:jc w:val="both"/>
        <w:rPr>
          <w:rFonts w:cs="David" w:hint="cs"/>
          <w:i/>
          <w:iCs/>
          <w:rtl/>
        </w:rPr>
      </w:pPr>
    </w:p>
    <w:p w14:paraId="7FA6ABFF"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סליחה, לא הפרעתי לך. תן לי לדבר בלי להפריע לי.</w:t>
      </w:r>
    </w:p>
    <w:p w14:paraId="38215936" w14:textId="77777777" w:rsidR="00D21351" w:rsidRPr="00D21351" w:rsidRDefault="00D21351" w:rsidP="00D21351">
      <w:pPr>
        <w:bidi/>
        <w:jc w:val="both"/>
        <w:rPr>
          <w:rFonts w:cs="David" w:hint="cs"/>
          <w:rtl/>
        </w:rPr>
      </w:pPr>
    </w:p>
    <w:p w14:paraId="726844F4"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52A4AC4" w14:textId="77777777" w:rsidR="00D21351" w:rsidRPr="00D21351" w:rsidRDefault="00D21351" w:rsidP="00D21351">
      <w:pPr>
        <w:bidi/>
        <w:jc w:val="both"/>
        <w:rPr>
          <w:rFonts w:cs="David" w:hint="cs"/>
          <w:rtl/>
        </w:rPr>
      </w:pPr>
    </w:p>
    <w:p w14:paraId="6282FA12" w14:textId="77777777" w:rsidR="00D21351" w:rsidRPr="00D21351" w:rsidRDefault="00D21351" w:rsidP="00D21351">
      <w:pPr>
        <w:bidi/>
        <w:jc w:val="both"/>
        <w:rPr>
          <w:rFonts w:cs="David" w:hint="cs"/>
          <w:rtl/>
        </w:rPr>
      </w:pPr>
      <w:r w:rsidRPr="00D21351">
        <w:rPr>
          <w:rFonts w:cs="David" w:hint="cs"/>
          <w:rtl/>
        </w:rPr>
        <w:tab/>
        <w:t xml:space="preserve"> לי הפרעת.</w:t>
      </w:r>
    </w:p>
    <w:p w14:paraId="55C07F92" w14:textId="77777777" w:rsidR="00D21351" w:rsidRPr="00D21351" w:rsidRDefault="00D21351" w:rsidP="00D21351">
      <w:pPr>
        <w:bidi/>
        <w:jc w:val="both"/>
        <w:rPr>
          <w:rFonts w:cs="David" w:hint="cs"/>
          <w:rtl/>
        </w:rPr>
      </w:pPr>
    </w:p>
    <w:p w14:paraId="54EAE79E"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2C48199" w14:textId="77777777" w:rsidR="00D21351" w:rsidRPr="00D21351" w:rsidRDefault="00D21351" w:rsidP="00D21351">
      <w:pPr>
        <w:bidi/>
        <w:jc w:val="both"/>
        <w:rPr>
          <w:rFonts w:cs="David" w:hint="cs"/>
          <w:rtl/>
        </w:rPr>
      </w:pPr>
    </w:p>
    <w:p w14:paraId="57ACA552" w14:textId="77777777" w:rsidR="00D21351" w:rsidRPr="00D21351" w:rsidRDefault="00D21351" w:rsidP="00D21351">
      <w:pPr>
        <w:bidi/>
        <w:jc w:val="both"/>
        <w:rPr>
          <w:rFonts w:cs="David" w:hint="cs"/>
          <w:rtl/>
        </w:rPr>
      </w:pPr>
      <w:r w:rsidRPr="00D21351">
        <w:rPr>
          <w:rFonts w:cs="David" w:hint="cs"/>
          <w:rtl/>
        </w:rPr>
        <w:tab/>
        <w:t>לאחרים מותר להפריע לך.</w:t>
      </w:r>
    </w:p>
    <w:p w14:paraId="154F135B" w14:textId="77777777" w:rsidR="00D21351" w:rsidRPr="00D21351" w:rsidRDefault="00D21351" w:rsidP="00D21351">
      <w:pPr>
        <w:bidi/>
        <w:jc w:val="both"/>
        <w:rPr>
          <w:rFonts w:cs="David" w:hint="cs"/>
          <w:rtl/>
        </w:rPr>
      </w:pPr>
    </w:p>
    <w:p w14:paraId="15A6585D"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29989425" w14:textId="77777777" w:rsidR="00D21351" w:rsidRPr="00D21351" w:rsidRDefault="00D21351" w:rsidP="00D21351">
      <w:pPr>
        <w:bidi/>
        <w:jc w:val="both"/>
        <w:rPr>
          <w:rFonts w:cs="David" w:hint="cs"/>
          <w:i/>
          <w:iCs/>
          <w:rtl/>
        </w:rPr>
      </w:pPr>
    </w:p>
    <w:p w14:paraId="5D78174C"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תתחילי בבקשה.</w:t>
      </w:r>
    </w:p>
    <w:p w14:paraId="63229FDD" w14:textId="77777777" w:rsidR="00D21351" w:rsidRPr="00D21351" w:rsidRDefault="00D21351" w:rsidP="00D21351">
      <w:pPr>
        <w:bidi/>
        <w:jc w:val="both"/>
        <w:rPr>
          <w:rFonts w:cs="David" w:hint="cs"/>
          <w:rtl/>
        </w:rPr>
      </w:pPr>
    </w:p>
    <w:p w14:paraId="425BD8A5" w14:textId="77777777" w:rsidR="00D21351" w:rsidRPr="00D21351" w:rsidRDefault="00D21351" w:rsidP="00D21351">
      <w:pPr>
        <w:bidi/>
        <w:jc w:val="both"/>
        <w:rPr>
          <w:rFonts w:cs="David" w:hint="cs"/>
          <w:rtl/>
        </w:rPr>
      </w:pPr>
      <w:r w:rsidRPr="00D21351">
        <w:rPr>
          <w:rFonts w:cs="David" w:hint="cs"/>
          <w:u w:val="single"/>
          <w:rtl/>
        </w:rPr>
        <w:t>היו"ר דוד טל:</w:t>
      </w:r>
    </w:p>
    <w:p w14:paraId="58931957" w14:textId="77777777" w:rsidR="00D21351" w:rsidRPr="00D21351" w:rsidRDefault="00D21351" w:rsidP="00D21351">
      <w:pPr>
        <w:bidi/>
        <w:jc w:val="both"/>
        <w:rPr>
          <w:rFonts w:cs="David" w:hint="cs"/>
          <w:rtl/>
        </w:rPr>
      </w:pPr>
    </w:p>
    <w:p w14:paraId="1E4011EC" w14:textId="77777777" w:rsidR="00D21351" w:rsidRPr="00D21351" w:rsidRDefault="00D21351" w:rsidP="00D21351">
      <w:pPr>
        <w:bidi/>
        <w:jc w:val="both"/>
        <w:rPr>
          <w:rFonts w:cs="David" w:hint="cs"/>
          <w:rtl/>
        </w:rPr>
      </w:pPr>
      <w:r w:rsidRPr="00D21351">
        <w:rPr>
          <w:rFonts w:cs="David" w:hint="cs"/>
          <w:rtl/>
        </w:rPr>
        <w:tab/>
        <w:t xml:space="preserve">אני לא אתן לכם, אני אעבור לדובר הבא. </w:t>
      </w:r>
    </w:p>
    <w:p w14:paraId="1AFC531E"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קולט אביטל:</w:t>
      </w:r>
    </w:p>
    <w:p w14:paraId="5D0D6B35" w14:textId="77777777" w:rsidR="00D21351" w:rsidRPr="00D21351" w:rsidRDefault="00D21351" w:rsidP="00D21351">
      <w:pPr>
        <w:bidi/>
        <w:jc w:val="both"/>
        <w:rPr>
          <w:rFonts w:cs="David" w:hint="cs"/>
          <w:rtl/>
        </w:rPr>
      </w:pPr>
    </w:p>
    <w:p w14:paraId="66D6AAC4" w14:textId="77777777" w:rsidR="00D21351" w:rsidRPr="00D21351" w:rsidRDefault="00D21351" w:rsidP="00D21351">
      <w:pPr>
        <w:bidi/>
        <w:jc w:val="both"/>
        <w:rPr>
          <w:rFonts w:cs="David" w:hint="cs"/>
          <w:rtl/>
        </w:rPr>
      </w:pPr>
      <w:r w:rsidRPr="00D21351">
        <w:rPr>
          <w:rFonts w:cs="David" w:hint="cs"/>
          <w:rtl/>
        </w:rPr>
        <w:tab/>
        <w:t>תמשיכי לקרוא לי נכה. אני גם אלך לוועדת האתיקה אם תמשיכי לקרוא לי נכה.</w:t>
      </w:r>
    </w:p>
    <w:p w14:paraId="54620B3A" w14:textId="77777777" w:rsidR="00D21351" w:rsidRPr="00D21351" w:rsidRDefault="00D21351" w:rsidP="00D21351">
      <w:pPr>
        <w:bidi/>
        <w:jc w:val="both"/>
        <w:rPr>
          <w:rFonts w:cs="David" w:hint="cs"/>
          <w:rtl/>
        </w:rPr>
      </w:pPr>
    </w:p>
    <w:p w14:paraId="50558ABC" w14:textId="77777777" w:rsidR="00D21351" w:rsidRPr="00D21351" w:rsidRDefault="00D21351" w:rsidP="00D21351">
      <w:pPr>
        <w:pStyle w:val="Heading5"/>
        <w:rPr>
          <w:rFonts w:hint="cs"/>
          <w:sz w:val="24"/>
          <w:rtl/>
        </w:rPr>
      </w:pPr>
      <w:proofErr w:type="spellStart"/>
      <w:r w:rsidRPr="00D21351">
        <w:rPr>
          <w:rFonts w:hint="cs"/>
          <w:sz w:val="24"/>
          <w:u w:val="single"/>
          <w:rtl/>
        </w:rPr>
        <w:t>אסתרינה</w:t>
      </w:r>
      <w:proofErr w:type="spellEnd"/>
      <w:r w:rsidRPr="00D21351">
        <w:rPr>
          <w:rFonts w:hint="cs"/>
          <w:sz w:val="24"/>
          <w:u w:val="single"/>
          <w:rtl/>
        </w:rPr>
        <w:t xml:space="preserve"> </w:t>
      </w:r>
      <w:proofErr w:type="spellStart"/>
      <w:r w:rsidRPr="00D21351">
        <w:rPr>
          <w:rFonts w:hint="cs"/>
          <w:sz w:val="24"/>
          <w:u w:val="single"/>
          <w:rtl/>
        </w:rPr>
        <w:t>טרטמן</w:t>
      </w:r>
      <w:proofErr w:type="spellEnd"/>
      <w:r w:rsidRPr="00D21351">
        <w:rPr>
          <w:rFonts w:hint="cs"/>
          <w:sz w:val="24"/>
          <w:u w:val="single"/>
          <w:rtl/>
        </w:rPr>
        <w:t>:</w:t>
      </w:r>
    </w:p>
    <w:p w14:paraId="7CB81FE4" w14:textId="77777777" w:rsidR="00D21351" w:rsidRPr="00D21351" w:rsidRDefault="00D21351" w:rsidP="00D21351">
      <w:pPr>
        <w:pStyle w:val="Heading5"/>
        <w:rPr>
          <w:rFonts w:hint="cs"/>
          <w:sz w:val="24"/>
          <w:rtl/>
        </w:rPr>
      </w:pPr>
    </w:p>
    <w:p w14:paraId="3EAC669D" w14:textId="77777777" w:rsidR="00D21351" w:rsidRPr="00D21351" w:rsidRDefault="00D21351" w:rsidP="00D21351">
      <w:pPr>
        <w:bidi/>
        <w:jc w:val="both"/>
        <w:rPr>
          <w:rFonts w:cs="David" w:hint="cs"/>
          <w:rtl/>
        </w:rPr>
      </w:pPr>
      <w:r w:rsidRPr="00D21351">
        <w:rPr>
          <w:rFonts w:cs="David" w:hint="cs"/>
          <w:rtl/>
        </w:rPr>
        <w:tab/>
        <w:t xml:space="preserve"> </w:t>
      </w:r>
      <w:proofErr w:type="spellStart"/>
      <w:r w:rsidRPr="00D21351">
        <w:rPr>
          <w:rFonts w:cs="David" w:hint="cs"/>
          <w:rtl/>
        </w:rPr>
        <w:t>אמאל'ה</w:t>
      </w:r>
      <w:proofErr w:type="spellEnd"/>
      <w:r w:rsidRPr="00D21351">
        <w:rPr>
          <w:rFonts w:cs="David" w:hint="cs"/>
          <w:rtl/>
        </w:rPr>
        <w:t>, נבהלתי.</w:t>
      </w:r>
    </w:p>
    <w:p w14:paraId="76E96761" w14:textId="77777777" w:rsidR="00D21351" w:rsidRPr="00D21351" w:rsidRDefault="00D21351" w:rsidP="00D21351">
      <w:pPr>
        <w:bidi/>
        <w:jc w:val="both"/>
        <w:rPr>
          <w:rFonts w:cs="David" w:hint="cs"/>
          <w:rtl/>
        </w:rPr>
      </w:pPr>
    </w:p>
    <w:p w14:paraId="732FE5FA"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0F969DD6" w14:textId="77777777" w:rsidR="00D21351" w:rsidRPr="00D21351" w:rsidRDefault="00D21351" w:rsidP="00D21351">
      <w:pPr>
        <w:bidi/>
        <w:jc w:val="both"/>
        <w:rPr>
          <w:rFonts w:cs="David" w:hint="cs"/>
          <w:i/>
          <w:iCs/>
          <w:rtl/>
        </w:rPr>
      </w:pPr>
    </w:p>
    <w:p w14:paraId="2031D184"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אני מודה לך, ואני מבקשת- - -</w:t>
      </w:r>
    </w:p>
    <w:p w14:paraId="323F8654" w14:textId="77777777" w:rsidR="00D21351" w:rsidRPr="00D21351" w:rsidRDefault="00D21351" w:rsidP="00D21351">
      <w:pPr>
        <w:bidi/>
        <w:jc w:val="both"/>
        <w:rPr>
          <w:rFonts w:cs="David" w:hint="cs"/>
          <w:rtl/>
        </w:rPr>
      </w:pPr>
    </w:p>
    <w:p w14:paraId="4A110208" w14:textId="77777777" w:rsidR="00D21351" w:rsidRPr="00D21351" w:rsidRDefault="00D21351" w:rsidP="00D21351">
      <w:pPr>
        <w:bidi/>
        <w:jc w:val="both"/>
        <w:rPr>
          <w:rFonts w:cs="David" w:hint="cs"/>
          <w:rtl/>
        </w:rPr>
      </w:pPr>
      <w:r w:rsidRPr="00D21351">
        <w:rPr>
          <w:rFonts w:cs="David" w:hint="cs"/>
          <w:u w:val="single"/>
          <w:rtl/>
        </w:rPr>
        <w:t>היו"ר דוד טל:</w:t>
      </w:r>
    </w:p>
    <w:p w14:paraId="0987CB9F" w14:textId="77777777" w:rsidR="00D21351" w:rsidRPr="00D21351" w:rsidRDefault="00D21351" w:rsidP="00D21351">
      <w:pPr>
        <w:bidi/>
        <w:jc w:val="both"/>
        <w:rPr>
          <w:rFonts w:cs="David" w:hint="cs"/>
          <w:rtl/>
        </w:rPr>
      </w:pPr>
    </w:p>
    <w:p w14:paraId="399B36A7" w14:textId="77777777" w:rsidR="00D21351" w:rsidRPr="00D21351" w:rsidRDefault="00D21351" w:rsidP="00D21351">
      <w:pPr>
        <w:bidi/>
        <w:jc w:val="both"/>
        <w:rPr>
          <w:rFonts w:cs="David" w:hint="cs"/>
          <w:rtl/>
        </w:rPr>
      </w:pPr>
      <w:r w:rsidRPr="00D21351">
        <w:rPr>
          <w:rFonts w:cs="David" w:hint="cs"/>
          <w:rtl/>
        </w:rPr>
        <w:tab/>
      </w: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לא צריך להוריד את הרמה של הדיון הזה.</w:t>
      </w:r>
    </w:p>
    <w:p w14:paraId="128C7EBC" w14:textId="77777777" w:rsidR="00D21351" w:rsidRPr="00D21351" w:rsidRDefault="00D21351" w:rsidP="00D21351">
      <w:pPr>
        <w:bidi/>
        <w:jc w:val="both"/>
        <w:rPr>
          <w:rFonts w:cs="David" w:hint="cs"/>
          <w:rtl/>
        </w:rPr>
      </w:pPr>
    </w:p>
    <w:p w14:paraId="32E6B283"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575B189D" w14:textId="77777777" w:rsidR="00D21351" w:rsidRPr="00D21351" w:rsidRDefault="00D21351" w:rsidP="00D21351">
      <w:pPr>
        <w:bidi/>
        <w:jc w:val="both"/>
        <w:rPr>
          <w:rFonts w:cs="David" w:hint="cs"/>
          <w:i/>
          <w:iCs/>
          <w:rtl/>
        </w:rPr>
      </w:pPr>
    </w:p>
    <w:p w14:paraId="5CCC34BF" w14:textId="77777777" w:rsidR="00D21351" w:rsidRPr="00D21351" w:rsidRDefault="00D21351" w:rsidP="00D21351">
      <w:pPr>
        <w:bidi/>
        <w:jc w:val="both"/>
        <w:rPr>
          <w:rFonts w:cs="David" w:hint="cs"/>
          <w:rtl/>
        </w:rPr>
      </w:pPr>
      <w:r w:rsidRPr="00D21351">
        <w:rPr>
          <w:rFonts w:cs="David" w:hint="cs"/>
          <w:i/>
          <w:iCs/>
          <w:rtl/>
        </w:rPr>
        <w:tab/>
      </w:r>
      <w:r w:rsidRPr="00D21351">
        <w:rPr>
          <w:rFonts w:cs="David" w:hint="cs"/>
          <w:rtl/>
        </w:rPr>
        <w:t xml:space="preserve">אדוני, לא כל מי שנוסע היום בצורה זו או אחרת למדינה כמו ערב הסעודית </w:t>
      </w:r>
      <w:r w:rsidRPr="00D21351">
        <w:rPr>
          <w:rFonts w:cs="David"/>
          <w:rtl/>
        </w:rPr>
        <w:t>–</w:t>
      </w:r>
      <w:r w:rsidRPr="00D21351">
        <w:rPr>
          <w:rFonts w:cs="David" w:hint="cs"/>
          <w:rtl/>
        </w:rPr>
        <w:t xml:space="preserve"> זבולון </w:t>
      </w:r>
      <w:proofErr w:type="spellStart"/>
      <w:r w:rsidRPr="00D21351">
        <w:rPr>
          <w:rFonts w:cs="David" w:hint="cs"/>
          <w:rtl/>
        </w:rPr>
        <w:t>אורלב</w:t>
      </w:r>
      <w:proofErr w:type="spellEnd"/>
      <w:r w:rsidRPr="00D21351">
        <w:rPr>
          <w:rFonts w:cs="David" w:hint="cs"/>
          <w:rtl/>
        </w:rPr>
        <w:t>, או שאתה מטפל בטלפון או שאתה מדבר איתי, תחליט.</w:t>
      </w:r>
    </w:p>
    <w:p w14:paraId="21106AF1" w14:textId="77777777" w:rsidR="00D21351" w:rsidRPr="00D21351" w:rsidRDefault="00D21351" w:rsidP="00D21351">
      <w:pPr>
        <w:bidi/>
        <w:jc w:val="both"/>
        <w:rPr>
          <w:rFonts w:cs="David" w:hint="cs"/>
          <w:rtl/>
        </w:rPr>
      </w:pPr>
    </w:p>
    <w:p w14:paraId="0DE35414"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51D4367" w14:textId="77777777" w:rsidR="00D21351" w:rsidRPr="00D21351" w:rsidRDefault="00D21351" w:rsidP="00D21351">
      <w:pPr>
        <w:bidi/>
        <w:jc w:val="both"/>
        <w:rPr>
          <w:rFonts w:cs="David" w:hint="cs"/>
          <w:rtl/>
        </w:rPr>
      </w:pPr>
    </w:p>
    <w:p w14:paraId="2EAFB2D7" w14:textId="77777777" w:rsidR="00D21351" w:rsidRPr="00D21351" w:rsidRDefault="00D21351" w:rsidP="00D21351">
      <w:pPr>
        <w:bidi/>
        <w:jc w:val="both"/>
        <w:rPr>
          <w:rFonts w:cs="David" w:hint="cs"/>
          <w:rtl/>
        </w:rPr>
      </w:pPr>
      <w:r w:rsidRPr="00D21351">
        <w:rPr>
          <w:rFonts w:cs="David" w:hint="cs"/>
          <w:rtl/>
        </w:rPr>
        <w:tab/>
        <w:t xml:space="preserve"> שאלתי אם קראו לך נכה?</w:t>
      </w:r>
    </w:p>
    <w:p w14:paraId="256CB594" w14:textId="77777777" w:rsidR="00D21351" w:rsidRPr="00D21351" w:rsidRDefault="00D21351" w:rsidP="00D21351">
      <w:pPr>
        <w:bidi/>
        <w:jc w:val="both"/>
        <w:rPr>
          <w:rFonts w:cs="David" w:hint="cs"/>
          <w:rtl/>
        </w:rPr>
      </w:pPr>
    </w:p>
    <w:p w14:paraId="567EAF94"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55229F2D" w14:textId="77777777" w:rsidR="00D21351" w:rsidRPr="00D21351" w:rsidRDefault="00D21351" w:rsidP="00D21351">
      <w:pPr>
        <w:bidi/>
        <w:jc w:val="both"/>
        <w:rPr>
          <w:rFonts w:cs="David" w:hint="cs"/>
          <w:i/>
          <w:iCs/>
          <w:rtl/>
        </w:rPr>
      </w:pPr>
    </w:p>
    <w:p w14:paraId="2C415618"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כן, היא קראה לי נכה. בדיוק כך. היא קראה לי נכה, וועדת האתיקה תיתן את דעתה על זה.</w:t>
      </w:r>
    </w:p>
    <w:p w14:paraId="61909AE7" w14:textId="77777777" w:rsidR="00D21351" w:rsidRPr="00D21351" w:rsidRDefault="00D21351" w:rsidP="00D21351">
      <w:pPr>
        <w:bidi/>
        <w:jc w:val="both"/>
        <w:rPr>
          <w:rFonts w:cs="David" w:hint="cs"/>
          <w:rtl/>
        </w:rPr>
      </w:pPr>
    </w:p>
    <w:p w14:paraId="03937500" w14:textId="77777777" w:rsidR="00D21351" w:rsidRPr="00D21351" w:rsidRDefault="00D21351" w:rsidP="00D21351">
      <w:pPr>
        <w:bidi/>
        <w:jc w:val="both"/>
        <w:rPr>
          <w:rFonts w:cs="David" w:hint="cs"/>
          <w:rtl/>
        </w:rPr>
      </w:pPr>
      <w:r w:rsidRPr="00D21351">
        <w:rPr>
          <w:rFonts w:cs="David" w:hint="cs"/>
          <w:rtl/>
        </w:rPr>
        <w:tab/>
        <w:t>לא כל מי שנוסע היום או נסע בעבר לערב הסעודית, או לאחת מהאמירויות, מסכן את ביטחון המדינה. לשלול זכותו של אזרח להיבחר לכנסת משום שאי פעם דרכה רגלו באיזה מדינה ערבית, שמוגדרת עדיין היום כאויבת ישראל, זה נוגד את כללי המשחק, את הדמוקרטיה וזה פשיזם. מי שבא וצועק פה שזו צביעות, זו לא צביעות. זה דבר ראשון.</w:t>
      </w:r>
    </w:p>
    <w:p w14:paraId="4AFC35C0" w14:textId="77777777" w:rsidR="00D21351" w:rsidRPr="00D21351" w:rsidRDefault="00D21351" w:rsidP="00D21351">
      <w:pPr>
        <w:bidi/>
        <w:jc w:val="both"/>
        <w:rPr>
          <w:rFonts w:cs="David" w:hint="cs"/>
          <w:rtl/>
        </w:rPr>
      </w:pPr>
    </w:p>
    <w:p w14:paraId="48A6DBCB" w14:textId="77777777" w:rsidR="00D21351" w:rsidRPr="00D21351" w:rsidRDefault="00D21351" w:rsidP="00D21351">
      <w:pPr>
        <w:bidi/>
        <w:jc w:val="both"/>
        <w:rPr>
          <w:rFonts w:cs="David" w:hint="cs"/>
          <w:rtl/>
        </w:rPr>
      </w:pPr>
      <w:r w:rsidRPr="00D21351">
        <w:rPr>
          <w:rFonts w:cs="David" w:hint="cs"/>
          <w:rtl/>
        </w:rPr>
        <w:tab/>
        <w:t xml:space="preserve">דבר שני. הקשבתי לדבריו של חבר הכנסת </w:t>
      </w:r>
      <w:proofErr w:type="spellStart"/>
      <w:r w:rsidRPr="00D21351">
        <w:rPr>
          <w:rFonts w:cs="David" w:hint="cs"/>
          <w:rtl/>
        </w:rPr>
        <w:t>אורלב</w:t>
      </w:r>
      <w:proofErr w:type="spellEnd"/>
      <w:r w:rsidRPr="00D21351">
        <w:rPr>
          <w:rFonts w:cs="David" w:hint="cs"/>
          <w:rtl/>
        </w:rPr>
        <w:t>, ובדרך כלל אני מסכימה איתו על הרבה מאוד דברים. אדוני, אם אתה בא ואומר לי שהזכות של האזרח להיבחר לכנסת היא אך ורק אם הוא מודה ומצהיר שמדינת ישראל היא יהודית ודמוקרטית, אתה שולל מכל הנבחרים הערבים בכנסת את הזכות להיבחר. תחשוב היטב על מה שאתה עושה.</w:t>
      </w:r>
    </w:p>
    <w:p w14:paraId="444ADACE" w14:textId="77777777" w:rsidR="00D21351" w:rsidRPr="00D21351" w:rsidRDefault="00D21351" w:rsidP="00D21351">
      <w:pPr>
        <w:bidi/>
        <w:jc w:val="both"/>
        <w:rPr>
          <w:rFonts w:cs="David" w:hint="cs"/>
          <w:rtl/>
        </w:rPr>
      </w:pPr>
    </w:p>
    <w:p w14:paraId="06B8E56F"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E468992" w14:textId="77777777" w:rsidR="00D21351" w:rsidRPr="00D21351" w:rsidRDefault="00D21351" w:rsidP="00D21351">
      <w:pPr>
        <w:bidi/>
        <w:jc w:val="both"/>
        <w:rPr>
          <w:rFonts w:cs="David" w:hint="cs"/>
          <w:rtl/>
        </w:rPr>
      </w:pPr>
    </w:p>
    <w:p w14:paraId="7318935B" w14:textId="77777777" w:rsidR="00D21351" w:rsidRPr="00D21351" w:rsidRDefault="00D21351" w:rsidP="00D21351">
      <w:pPr>
        <w:bidi/>
        <w:jc w:val="both"/>
        <w:rPr>
          <w:rFonts w:cs="David" w:hint="cs"/>
          <w:rtl/>
        </w:rPr>
      </w:pPr>
      <w:r w:rsidRPr="00D21351">
        <w:rPr>
          <w:rFonts w:cs="David" w:hint="cs"/>
          <w:rtl/>
        </w:rPr>
        <w:tab/>
        <w:t>לא זה מה שאמרתי. אמרתי: מי ששולל. כך כתוב בחוק: מי ששולל את קיומה של מדינת ישראל כמדינה יהודית ודמוקרטית, מפלגה שבמצע שלה כתוב ופוליטיקאי שיצהיר, הוא לא יכול להיות מועמד לכנסת. זה החוק. זה החוק הקיים.</w:t>
      </w:r>
    </w:p>
    <w:p w14:paraId="10DA0ADD" w14:textId="77777777" w:rsidR="00D21351" w:rsidRPr="00D21351" w:rsidRDefault="00D21351" w:rsidP="00D21351">
      <w:pPr>
        <w:bidi/>
        <w:jc w:val="both"/>
        <w:rPr>
          <w:rFonts w:cs="David" w:hint="cs"/>
          <w:rtl/>
        </w:rPr>
      </w:pPr>
    </w:p>
    <w:p w14:paraId="17DF7D0E" w14:textId="77777777" w:rsidR="00D21351" w:rsidRPr="00D21351" w:rsidRDefault="00D21351" w:rsidP="00D21351">
      <w:pPr>
        <w:bidi/>
        <w:jc w:val="both"/>
        <w:rPr>
          <w:rFonts w:cs="David" w:hint="cs"/>
          <w:rtl/>
        </w:rPr>
      </w:pPr>
      <w:r w:rsidRPr="00D21351">
        <w:rPr>
          <w:rFonts w:cs="David" w:hint="cs"/>
          <w:u w:val="single"/>
          <w:rtl/>
        </w:rPr>
        <w:t>קולט אביטל:</w:t>
      </w:r>
    </w:p>
    <w:p w14:paraId="73CD4179" w14:textId="77777777" w:rsidR="00D21351" w:rsidRPr="00D21351" w:rsidRDefault="00D21351" w:rsidP="00D21351">
      <w:pPr>
        <w:bidi/>
        <w:jc w:val="both"/>
        <w:rPr>
          <w:rFonts w:cs="David" w:hint="cs"/>
          <w:rtl/>
        </w:rPr>
      </w:pPr>
    </w:p>
    <w:p w14:paraId="2455B26C" w14:textId="77777777" w:rsidR="00D21351" w:rsidRPr="00D21351" w:rsidRDefault="00D21351" w:rsidP="00D21351">
      <w:pPr>
        <w:bidi/>
        <w:jc w:val="both"/>
        <w:rPr>
          <w:rFonts w:cs="David" w:hint="cs"/>
          <w:rtl/>
        </w:rPr>
      </w:pPr>
      <w:r w:rsidRPr="00D21351">
        <w:rPr>
          <w:rFonts w:cs="David" w:hint="cs"/>
          <w:rtl/>
        </w:rPr>
        <w:tab/>
        <w:t xml:space="preserve"> אמרת יתרה מכך. אני לא מוכנה לשלול מאזרח ישראל, שלא מקבל את ההגדרה, כי אתה יודע בדיוק, בגלל זה שאין חוקה, בגלל חוסר היכולת שלנו להסכים עם נציגים ערבים על הגדרתה של מדינת ישראל. עד שלא נפתור את הבעיה הזאת, לא תהיה לנו חוקה, ולכן אי אפשר במו ידינו לקשור את הידיים ואת הרגליים. אתה רוצה שיהיו היום נציגים של המגזר הערבי, של הציבור הערבי, של 20%, שיהיו כאן נציגים שלהם בכנסת או לא?</w:t>
      </w:r>
    </w:p>
    <w:p w14:paraId="06AAAFA1" w14:textId="77777777" w:rsidR="00D21351" w:rsidRPr="00D21351" w:rsidRDefault="00D21351" w:rsidP="00D21351">
      <w:pPr>
        <w:bidi/>
        <w:jc w:val="both"/>
        <w:rPr>
          <w:rFonts w:cs="David" w:hint="cs"/>
          <w:rtl/>
        </w:rPr>
      </w:pPr>
    </w:p>
    <w:p w14:paraId="5D207786"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19626D2" w14:textId="77777777" w:rsidR="00D21351" w:rsidRPr="00D21351" w:rsidRDefault="00D21351" w:rsidP="00D21351">
      <w:pPr>
        <w:bidi/>
        <w:jc w:val="both"/>
        <w:rPr>
          <w:rFonts w:cs="David" w:hint="cs"/>
          <w:rtl/>
        </w:rPr>
      </w:pPr>
    </w:p>
    <w:p w14:paraId="385C29A5" w14:textId="77777777" w:rsidR="00D21351" w:rsidRPr="00D21351" w:rsidRDefault="00D21351" w:rsidP="00D21351">
      <w:pPr>
        <w:bidi/>
        <w:jc w:val="both"/>
        <w:rPr>
          <w:rFonts w:cs="David" w:hint="cs"/>
          <w:rtl/>
        </w:rPr>
      </w:pPr>
      <w:r w:rsidRPr="00D21351">
        <w:rPr>
          <w:rFonts w:cs="David" w:hint="cs"/>
          <w:rtl/>
        </w:rPr>
        <w:tab/>
        <w:t xml:space="preserve"> בוודאי שכן.</w:t>
      </w:r>
    </w:p>
    <w:p w14:paraId="42B6733C" w14:textId="77777777" w:rsidR="00D21351" w:rsidRPr="00D21351" w:rsidRDefault="00D21351" w:rsidP="00D21351">
      <w:pPr>
        <w:bidi/>
        <w:jc w:val="both"/>
        <w:rPr>
          <w:rFonts w:cs="David" w:hint="cs"/>
          <w:rtl/>
        </w:rPr>
      </w:pPr>
    </w:p>
    <w:p w14:paraId="6C6FABE5" w14:textId="77777777" w:rsidR="00D21351" w:rsidRPr="00D21351" w:rsidRDefault="00D21351" w:rsidP="00D21351">
      <w:pPr>
        <w:bidi/>
        <w:jc w:val="both"/>
        <w:rPr>
          <w:rFonts w:cs="David" w:hint="cs"/>
          <w:rtl/>
        </w:rPr>
      </w:pPr>
      <w:r w:rsidRPr="00D21351">
        <w:rPr>
          <w:rFonts w:cs="David" w:hint="cs"/>
          <w:u w:val="single"/>
          <w:rtl/>
        </w:rPr>
        <w:t>קולט אביטל:</w:t>
      </w:r>
    </w:p>
    <w:p w14:paraId="13226E00" w14:textId="77777777" w:rsidR="00D21351" w:rsidRPr="00D21351" w:rsidRDefault="00D21351" w:rsidP="00D21351">
      <w:pPr>
        <w:bidi/>
        <w:jc w:val="both"/>
        <w:rPr>
          <w:rFonts w:cs="David" w:hint="cs"/>
          <w:rtl/>
        </w:rPr>
      </w:pPr>
    </w:p>
    <w:p w14:paraId="2AE2A894" w14:textId="77777777" w:rsidR="00D21351" w:rsidRPr="00D21351" w:rsidRDefault="00D21351" w:rsidP="00D21351">
      <w:pPr>
        <w:bidi/>
        <w:jc w:val="both"/>
        <w:rPr>
          <w:rFonts w:cs="David" w:hint="cs"/>
          <w:rtl/>
        </w:rPr>
      </w:pPr>
      <w:r w:rsidRPr="00D21351">
        <w:rPr>
          <w:rFonts w:cs="David" w:hint="cs"/>
          <w:rtl/>
        </w:rPr>
        <w:tab/>
        <w:t xml:space="preserve"> אתה רוצה שהם יחבשו כיפה? הם לא יחבשו כיפה.</w:t>
      </w:r>
    </w:p>
    <w:p w14:paraId="546A008B" w14:textId="77777777" w:rsidR="00D21351" w:rsidRPr="00D21351" w:rsidRDefault="00D21351" w:rsidP="00D21351">
      <w:pPr>
        <w:bidi/>
        <w:jc w:val="both"/>
        <w:rPr>
          <w:rFonts w:cs="David" w:hint="cs"/>
          <w:rtl/>
        </w:rPr>
      </w:pPr>
    </w:p>
    <w:p w14:paraId="01A3B8F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00FC188E" w14:textId="77777777" w:rsidR="00D21351" w:rsidRPr="00D21351" w:rsidRDefault="00D21351" w:rsidP="00D21351">
      <w:pPr>
        <w:bidi/>
        <w:jc w:val="both"/>
        <w:rPr>
          <w:rFonts w:cs="David" w:hint="cs"/>
          <w:rtl/>
        </w:rPr>
      </w:pPr>
    </w:p>
    <w:p w14:paraId="6246A8DF" w14:textId="77777777" w:rsidR="00D21351" w:rsidRPr="00D21351" w:rsidRDefault="00D21351" w:rsidP="00D21351">
      <w:pPr>
        <w:bidi/>
        <w:jc w:val="both"/>
        <w:rPr>
          <w:rFonts w:cs="David" w:hint="cs"/>
          <w:rtl/>
        </w:rPr>
      </w:pPr>
      <w:r w:rsidRPr="00D21351">
        <w:rPr>
          <w:rFonts w:cs="David" w:hint="cs"/>
          <w:rtl/>
        </w:rPr>
        <w:tab/>
        <w:t xml:space="preserve"> הם יחבשו תרבוש, מה זה משנה.</w:t>
      </w:r>
    </w:p>
    <w:p w14:paraId="4BC95B92" w14:textId="77777777" w:rsidR="00D21351" w:rsidRPr="00D21351" w:rsidRDefault="00D21351" w:rsidP="00D21351">
      <w:pPr>
        <w:bidi/>
        <w:jc w:val="both"/>
        <w:rPr>
          <w:rFonts w:cs="David" w:hint="cs"/>
          <w:rtl/>
        </w:rPr>
      </w:pPr>
    </w:p>
    <w:p w14:paraId="06CAD87E"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2EE01531" w14:textId="77777777" w:rsidR="00D21351" w:rsidRPr="00D21351" w:rsidRDefault="00D21351" w:rsidP="00D21351">
      <w:pPr>
        <w:bidi/>
        <w:jc w:val="both"/>
        <w:rPr>
          <w:rFonts w:cs="David" w:hint="cs"/>
          <w:i/>
          <w:iCs/>
          <w:rtl/>
        </w:rPr>
      </w:pPr>
    </w:p>
    <w:p w14:paraId="6599D436"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מה שאתה עושה היום, שאתה דוחק אותם ודוחף אותם לפינה שממנה הם לא- - -</w:t>
      </w:r>
    </w:p>
    <w:p w14:paraId="596F0C88" w14:textId="77777777" w:rsidR="00D21351" w:rsidRPr="00D21351" w:rsidRDefault="00D21351" w:rsidP="00D21351">
      <w:pPr>
        <w:bidi/>
        <w:jc w:val="both"/>
        <w:rPr>
          <w:rFonts w:cs="David" w:hint="cs"/>
          <w:rtl/>
        </w:rPr>
      </w:pPr>
    </w:p>
    <w:p w14:paraId="1440B359"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12D0D11" w14:textId="77777777" w:rsidR="00D21351" w:rsidRPr="00D21351" w:rsidRDefault="00D21351" w:rsidP="00D21351">
      <w:pPr>
        <w:bidi/>
        <w:jc w:val="both"/>
        <w:rPr>
          <w:rFonts w:cs="David" w:hint="cs"/>
          <w:rtl/>
        </w:rPr>
      </w:pPr>
    </w:p>
    <w:p w14:paraId="085AED57" w14:textId="77777777" w:rsidR="00D21351" w:rsidRPr="00D21351" w:rsidRDefault="00D21351" w:rsidP="00D21351">
      <w:pPr>
        <w:bidi/>
        <w:jc w:val="both"/>
        <w:rPr>
          <w:rFonts w:cs="David" w:hint="cs"/>
          <w:rtl/>
        </w:rPr>
      </w:pPr>
      <w:r w:rsidRPr="00D21351">
        <w:rPr>
          <w:rFonts w:cs="David" w:hint="cs"/>
          <w:rtl/>
        </w:rPr>
        <w:tab/>
        <w:t>אני לא דוחף אותם, אני רוצה שהם יהיו נאמנים למדינה.</w:t>
      </w:r>
    </w:p>
    <w:p w14:paraId="234FE3DF" w14:textId="77777777" w:rsidR="00D21351" w:rsidRPr="00D21351" w:rsidRDefault="00D21351" w:rsidP="00D21351">
      <w:pPr>
        <w:bidi/>
        <w:jc w:val="both"/>
        <w:rPr>
          <w:rFonts w:cs="David" w:hint="cs"/>
          <w:rtl/>
        </w:rPr>
      </w:pPr>
    </w:p>
    <w:p w14:paraId="4AE59D81" w14:textId="77777777" w:rsidR="00D21351" w:rsidRPr="00D21351" w:rsidRDefault="00D21351" w:rsidP="00D21351">
      <w:pPr>
        <w:bidi/>
        <w:jc w:val="both"/>
        <w:rPr>
          <w:rFonts w:cs="David" w:hint="cs"/>
          <w:i/>
          <w:iCs/>
          <w:rtl/>
        </w:rPr>
      </w:pPr>
      <w:r w:rsidRPr="00D21351">
        <w:rPr>
          <w:rFonts w:cs="David" w:hint="cs"/>
          <w:u w:val="single"/>
          <w:rtl/>
        </w:rPr>
        <w:t>קולט אביטל:</w:t>
      </w:r>
    </w:p>
    <w:p w14:paraId="65D8403E" w14:textId="77777777" w:rsidR="00D21351" w:rsidRPr="00D21351" w:rsidRDefault="00D21351" w:rsidP="00D21351">
      <w:pPr>
        <w:bidi/>
        <w:jc w:val="both"/>
        <w:rPr>
          <w:rFonts w:cs="David" w:hint="cs"/>
          <w:i/>
          <w:iCs/>
          <w:rtl/>
        </w:rPr>
      </w:pPr>
    </w:p>
    <w:p w14:paraId="34257752" w14:textId="77777777" w:rsidR="00D21351" w:rsidRPr="00D21351" w:rsidRDefault="00D21351" w:rsidP="00D21351">
      <w:pPr>
        <w:bidi/>
        <w:jc w:val="both"/>
        <w:rPr>
          <w:rFonts w:cs="David" w:hint="cs"/>
          <w:rtl/>
        </w:rPr>
      </w:pPr>
      <w:r w:rsidRPr="00D21351">
        <w:rPr>
          <w:rFonts w:cs="David" w:hint="cs"/>
          <w:i/>
          <w:iCs/>
          <w:rtl/>
        </w:rPr>
        <w:tab/>
        <w:t xml:space="preserve"> </w:t>
      </w:r>
      <w:r w:rsidRPr="00D21351">
        <w:rPr>
          <w:rFonts w:cs="David" w:hint="cs"/>
          <w:rtl/>
        </w:rPr>
        <w:t>סליחה, תן לי לגמור את מה שיש לי להגיד. אני לא הפרעתי לך כל רגע. תן לי להשלים משפט אחד.</w:t>
      </w:r>
    </w:p>
    <w:p w14:paraId="1C5F54BD" w14:textId="77777777" w:rsidR="00D21351" w:rsidRPr="00D21351" w:rsidRDefault="00D21351" w:rsidP="00D21351">
      <w:pPr>
        <w:bidi/>
        <w:jc w:val="both"/>
        <w:rPr>
          <w:rFonts w:cs="David" w:hint="cs"/>
          <w:rtl/>
        </w:rPr>
      </w:pPr>
    </w:p>
    <w:p w14:paraId="1042A93C" w14:textId="77777777" w:rsidR="00D21351" w:rsidRPr="00D21351" w:rsidRDefault="00D21351" w:rsidP="00D21351">
      <w:pPr>
        <w:bidi/>
        <w:jc w:val="both"/>
        <w:rPr>
          <w:rFonts w:cs="David" w:hint="cs"/>
          <w:rtl/>
        </w:rPr>
      </w:pPr>
      <w:r w:rsidRPr="00D21351">
        <w:rPr>
          <w:rFonts w:cs="David" w:hint="cs"/>
          <w:rtl/>
        </w:rPr>
        <w:tab/>
        <w:t>החוק הזה, אדוני, פסול מעיקרו. אני לא מוכנה שאנחנו בכנסת ישראל נחוקק אותו. יש חוקים מספיק, יש החוק הפלילי שמעניש אנשים שנוסעים בלי רשות לארץ אויב, אתה לא יכול להשלים אותו במעשה כזה.</w:t>
      </w:r>
    </w:p>
    <w:p w14:paraId="68631CB7" w14:textId="77777777" w:rsidR="00D21351" w:rsidRPr="00D21351" w:rsidRDefault="00D21351" w:rsidP="00D21351">
      <w:pPr>
        <w:bidi/>
        <w:jc w:val="both"/>
        <w:rPr>
          <w:rFonts w:cs="David" w:hint="cs"/>
          <w:rtl/>
        </w:rPr>
      </w:pPr>
    </w:p>
    <w:p w14:paraId="3D5181FB" w14:textId="77777777" w:rsidR="00D21351" w:rsidRPr="00D21351" w:rsidRDefault="00D21351" w:rsidP="00D21351">
      <w:pPr>
        <w:pStyle w:val="Heading5"/>
        <w:rPr>
          <w:rFonts w:hint="cs"/>
          <w:sz w:val="24"/>
          <w:rtl/>
        </w:rPr>
      </w:pPr>
      <w:proofErr w:type="spellStart"/>
      <w:r w:rsidRPr="00D21351">
        <w:rPr>
          <w:rFonts w:hint="cs"/>
          <w:sz w:val="24"/>
          <w:u w:val="single"/>
          <w:rtl/>
        </w:rPr>
        <w:t>נאדיה</w:t>
      </w:r>
      <w:proofErr w:type="spellEnd"/>
      <w:r w:rsidRPr="00D21351">
        <w:rPr>
          <w:rFonts w:hint="cs"/>
          <w:sz w:val="24"/>
          <w:u w:val="single"/>
          <w:rtl/>
        </w:rPr>
        <w:t xml:space="preserve"> חילו:</w:t>
      </w:r>
    </w:p>
    <w:p w14:paraId="7AF44A6E" w14:textId="77777777" w:rsidR="00D21351" w:rsidRPr="00D21351" w:rsidRDefault="00D21351" w:rsidP="00D21351">
      <w:pPr>
        <w:pStyle w:val="Heading5"/>
        <w:rPr>
          <w:rFonts w:hint="cs"/>
          <w:sz w:val="24"/>
          <w:rtl/>
        </w:rPr>
      </w:pPr>
    </w:p>
    <w:p w14:paraId="08D84C69" w14:textId="77777777" w:rsidR="00D21351" w:rsidRPr="00D21351" w:rsidRDefault="00D21351" w:rsidP="00D21351">
      <w:pPr>
        <w:bidi/>
        <w:jc w:val="both"/>
        <w:rPr>
          <w:rFonts w:cs="David" w:hint="cs"/>
          <w:rtl/>
        </w:rPr>
      </w:pPr>
      <w:r w:rsidRPr="00D21351">
        <w:rPr>
          <w:rFonts w:cs="David" w:hint="cs"/>
          <w:rtl/>
        </w:rPr>
        <w:tab/>
        <w:t xml:space="preserve">תודה רבה, אדוני היושב-ראש. אני רוצה להתחיל בכמה עובדות, הגדרות וניסוחים שאולי ידועים לכול, אבל גם קצת לרענן את הזיכרון למי שמנסה לשכוח. מעל מיליון אזרחי ישראל הערבים, כולל אותי, יש להם קרובי משפחה, נרצה או לא נרצה, בכל מדינות ערב. אני אחת שלא נסעתי עוד, כמו חברתי קולט אביטל, יכול להיות שאני לא אסע, אבל אי אפשר להגיד שכל המדינות האלה, וכל מי שרוצה ללכת לשם, לא משנה מה הסיבה, ויש הרבה סיבות שמקורן, בין היתר, נרצה או לא נרצה, גם בביקורים של כמיהה, לפגוש את המשפחות, לראות את החברים, יש גם את זה. ולא ניתן בשום פנים ואופן לעשות החלטה גורפת ולפגוע. </w:t>
      </w:r>
    </w:p>
    <w:p w14:paraId="6CF801BA" w14:textId="77777777" w:rsidR="00D21351" w:rsidRPr="00D21351" w:rsidRDefault="00D21351" w:rsidP="00D21351">
      <w:pPr>
        <w:bidi/>
        <w:jc w:val="both"/>
        <w:rPr>
          <w:rFonts w:cs="David" w:hint="cs"/>
          <w:rtl/>
        </w:rPr>
      </w:pPr>
    </w:p>
    <w:p w14:paraId="01673582" w14:textId="77777777" w:rsidR="00D21351" w:rsidRPr="00D21351" w:rsidRDefault="00D21351" w:rsidP="00D21351">
      <w:pPr>
        <w:bidi/>
        <w:jc w:val="both"/>
        <w:rPr>
          <w:rFonts w:cs="David" w:hint="cs"/>
          <w:rtl/>
        </w:rPr>
      </w:pPr>
      <w:r w:rsidRPr="00D21351">
        <w:rPr>
          <w:rFonts w:cs="David" w:hint="cs"/>
          <w:rtl/>
        </w:rPr>
        <w:tab/>
        <w:t>קודם כול, אני רוצה להבהיר בצורה חד-משמעית. החוק הזה נועד לפגוע באוכלוסייה הערבית, וצריך להגיד את זה, גם אם הוא לא מנוסח בצורה כזאת.</w:t>
      </w:r>
    </w:p>
    <w:p w14:paraId="6F7C764B" w14:textId="77777777" w:rsidR="00D21351" w:rsidRPr="00D21351" w:rsidRDefault="00D21351" w:rsidP="00D21351">
      <w:pPr>
        <w:bidi/>
        <w:jc w:val="both"/>
        <w:rPr>
          <w:rFonts w:cs="David" w:hint="cs"/>
          <w:rtl/>
        </w:rPr>
      </w:pPr>
    </w:p>
    <w:p w14:paraId="14D312B0"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00809720" w14:textId="77777777" w:rsidR="00D21351" w:rsidRPr="00D21351" w:rsidRDefault="00D21351" w:rsidP="00D21351">
      <w:pPr>
        <w:bidi/>
        <w:jc w:val="both"/>
        <w:rPr>
          <w:rFonts w:cs="David" w:hint="cs"/>
          <w:rtl/>
        </w:rPr>
      </w:pPr>
    </w:p>
    <w:p w14:paraId="6032480B" w14:textId="77777777" w:rsidR="00D21351" w:rsidRPr="00D21351" w:rsidRDefault="00D21351" w:rsidP="00D21351">
      <w:pPr>
        <w:bidi/>
        <w:jc w:val="both"/>
        <w:rPr>
          <w:rFonts w:cs="David" w:hint="cs"/>
          <w:rtl/>
        </w:rPr>
      </w:pPr>
      <w:r w:rsidRPr="00D21351">
        <w:rPr>
          <w:rFonts w:cs="David" w:hint="cs"/>
          <w:rtl/>
        </w:rPr>
        <w:tab/>
        <w:t xml:space="preserve"> אני מוחה. אני מוחה על האמירה הזאת. אני מציעת החוק, וזאת לא הכוונה. </w:t>
      </w:r>
    </w:p>
    <w:p w14:paraId="0402A84A" w14:textId="77777777" w:rsidR="00D21351" w:rsidRPr="00D21351" w:rsidRDefault="00D21351" w:rsidP="00D21351">
      <w:pPr>
        <w:bidi/>
        <w:jc w:val="both"/>
        <w:rPr>
          <w:rFonts w:cs="David" w:hint="cs"/>
          <w:rtl/>
        </w:rPr>
      </w:pPr>
    </w:p>
    <w:p w14:paraId="74FED919" w14:textId="77777777" w:rsidR="00D21351" w:rsidRPr="00D21351" w:rsidRDefault="00D21351" w:rsidP="00D21351">
      <w:pPr>
        <w:bidi/>
        <w:jc w:val="both"/>
        <w:rPr>
          <w:rFonts w:cs="David" w:hint="cs"/>
          <w:rtl/>
        </w:rPr>
      </w:pPr>
      <w:proofErr w:type="spellStart"/>
      <w:r w:rsidRPr="00D21351">
        <w:rPr>
          <w:rFonts w:cs="David" w:hint="cs"/>
          <w:u w:val="single"/>
          <w:rtl/>
        </w:rPr>
        <w:t>נאדיה</w:t>
      </w:r>
      <w:proofErr w:type="spellEnd"/>
      <w:r w:rsidRPr="00D21351">
        <w:rPr>
          <w:rFonts w:cs="David" w:hint="cs"/>
          <w:u w:val="single"/>
          <w:rtl/>
        </w:rPr>
        <w:t xml:space="preserve"> חילו:</w:t>
      </w:r>
    </w:p>
    <w:p w14:paraId="6FDB9974" w14:textId="77777777" w:rsidR="00D21351" w:rsidRPr="00D21351" w:rsidRDefault="00D21351" w:rsidP="00D21351">
      <w:pPr>
        <w:bidi/>
        <w:jc w:val="both"/>
        <w:rPr>
          <w:rFonts w:cs="David" w:hint="cs"/>
          <w:rtl/>
        </w:rPr>
      </w:pPr>
    </w:p>
    <w:p w14:paraId="569ADD44" w14:textId="77777777" w:rsidR="00D21351" w:rsidRPr="00D21351" w:rsidRDefault="00D21351" w:rsidP="00D21351">
      <w:pPr>
        <w:bidi/>
        <w:jc w:val="both"/>
        <w:rPr>
          <w:rFonts w:cs="David" w:hint="cs"/>
          <w:rtl/>
        </w:rPr>
      </w:pPr>
      <w:r w:rsidRPr="00D21351">
        <w:rPr>
          <w:rFonts w:cs="David" w:hint="cs"/>
          <w:rtl/>
        </w:rPr>
        <w:tab/>
        <w:t xml:space="preserve"> זכותי לפרש את זה כמו שאני חושבת.</w:t>
      </w:r>
    </w:p>
    <w:p w14:paraId="0E2769B9" w14:textId="77777777" w:rsidR="00D21351" w:rsidRPr="00D21351" w:rsidRDefault="00D21351" w:rsidP="00D21351">
      <w:pPr>
        <w:bidi/>
        <w:jc w:val="both"/>
        <w:rPr>
          <w:rFonts w:cs="David" w:hint="cs"/>
          <w:rtl/>
        </w:rPr>
      </w:pPr>
    </w:p>
    <w:p w14:paraId="190FA6E4"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088233A7" w14:textId="77777777" w:rsidR="00D21351" w:rsidRPr="00D21351" w:rsidRDefault="00D21351" w:rsidP="00D21351">
      <w:pPr>
        <w:bidi/>
        <w:jc w:val="both"/>
        <w:rPr>
          <w:rFonts w:cs="David" w:hint="cs"/>
          <w:rtl/>
        </w:rPr>
      </w:pPr>
    </w:p>
    <w:p w14:paraId="06043156" w14:textId="77777777" w:rsidR="00D21351" w:rsidRPr="00D21351" w:rsidRDefault="00D21351" w:rsidP="00D21351">
      <w:pPr>
        <w:bidi/>
        <w:jc w:val="both"/>
        <w:rPr>
          <w:rFonts w:cs="David" w:hint="cs"/>
          <w:rtl/>
        </w:rPr>
      </w:pPr>
      <w:r w:rsidRPr="00D21351">
        <w:rPr>
          <w:rFonts w:cs="David" w:hint="cs"/>
          <w:rtl/>
        </w:rPr>
        <w:tab/>
        <w:t xml:space="preserve">זאת הפרשנות שלך, אבל אל תקבעי את זה כעובדה, כי זה לא נכון. </w:t>
      </w:r>
    </w:p>
    <w:p w14:paraId="69E57566" w14:textId="77777777" w:rsidR="00D21351" w:rsidRPr="00D21351" w:rsidRDefault="00D21351" w:rsidP="00D21351">
      <w:pPr>
        <w:bidi/>
        <w:jc w:val="both"/>
        <w:rPr>
          <w:rFonts w:cs="David" w:hint="cs"/>
          <w:rtl/>
        </w:rPr>
      </w:pPr>
    </w:p>
    <w:p w14:paraId="22D5BCFF" w14:textId="77777777" w:rsidR="00D21351" w:rsidRPr="00D21351" w:rsidRDefault="00D21351" w:rsidP="00D21351">
      <w:pPr>
        <w:bidi/>
        <w:jc w:val="both"/>
        <w:rPr>
          <w:rFonts w:cs="David" w:hint="cs"/>
          <w:rtl/>
        </w:rPr>
      </w:pPr>
      <w:proofErr w:type="spellStart"/>
      <w:r w:rsidRPr="00D21351">
        <w:rPr>
          <w:rFonts w:cs="David" w:hint="cs"/>
          <w:u w:val="single"/>
          <w:rtl/>
        </w:rPr>
        <w:t>נאדיה</w:t>
      </w:r>
      <w:proofErr w:type="spellEnd"/>
      <w:r w:rsidRPr="00D21351">
        <w:rPr>
          <w:rFonts w:cs="David" w:hint="cs"/>
          <w:u w:val="single"/>
          <w:rtl/>
        </w:rPr>
        <w:t xml:space="preserve"> חילו:</w:t>
      </w:r>
    </w:p>
    <w:p w14:paraId="7CC04E89" w14:textId="77777777" w:rsidR="00D21351" w:rsidRPr="00D21351" w:rsidRDefault="00D21351" w:rsidP="00D21351">
      <w:pPr>
        <w:bidi/>
        <w:jc w:val="both"/>
        <w:rPr>
          <w:rFonts w:cs="David" w:hint="cs"/>
          <w:rtl/>
        </w:rPr>
      </w:pPr>
    </w:p>
    <w:p w14:paraId="7891DE0B" w14:textId="77777777" w:rsidR="00D21351" w:rsidRPr="00D21351" w:rsidRDefault="00D21351" w:rsidP="00D21351">
      <w:pPr>
        <w:bidi/>
        <w:jc w:val="both"/>
        <w:rPr>
          <w:rFonts w:cs="David" w:hint="cs"/>
          <w:rtl/>
        </w:rPr>
      </w:pPr>
      <w:r w:rsidRPr="00D21351">
        <w:rPr>
          <w:rFonts w:cs="David" w:hint="cs"/>
          <w:rtl/>
        </w:rPr>
        <w:tab/>
        <w:t xml:space="preserve">החוק לא מנוסח בצורה ברורה, הוא מנוסח </w:t>
      </w:r>
      <w:proofErr w:type="spellStart"/>
      <w:r w:rsidRPr="00D21351">
        <w:rPr>
          <w:rFonts w:cs="David" w:hint="cs"/>
          <w:rtl/>
        </w:rPr>
        <w:t>נייטרלי</w:t>
      </w:r>
      <w:proofErr w:type="spellEnd"/>
      <w:r w:rsidRPr="00D21351">
        <w:rPr>
          <w:rFonts w:cs="David" w:hint="cs"/>
          <w:rtl/>
        </w:rPr>
        <w:t>. ברור מאוד-מאוד, ולא צריך הרבה אינטליגנציה כדי לדעת למי הוא מיועד. אבל דווקא הרוב כאן צריך להיות מודאג, כי זה פוגע באושיות הדמוקרטיה.</w:t>
      </w:r>
    </w:p>
    <w:p w14:paraId="0F004B01"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היו"ר דוד טל:</w:t>
      </w:r>
    </w:p>
    <w:p w14:paraId="194A1459" w14:textId="77777777" w:rsidR="00D21351" w:rsidRPr="00D21351" w:rsidRDefault="00D21351" w:rsidP="00D21351">
      <w:pPr>
        <w:bidi/>
        <w:jc w:val="both"/>
        <w:rPr>
          <w:rFonts w:cs="David" w:hint="cs"/>
          <w:rtl/>
        </w:rPr>
      </w:pPr>
    </w:p>
    <w:p w14:paraId="49FB4989" w14:textId="77777777" w:rsidR="00D21351" w:rsidRPr="00D21351" w:rsidRDefault="00D21351" w:rsidP="00D21351">
      <w:pPr>
        <w:bidi/>
        <w:jc w:val="both"/>
        <w:rPr>
          <w:rFonts w:cs="David" w:hint="cs"/>
          <w:rtl/>
        </w:rPr>
      </w:pPr>
      <w:r w:rsidRPr="00D21351">
        <w:rPr>
          <w:rFonts w:cs="David" w:hint="cs"/>
          <w:rtl/>
        </w:rPr>
        <w:tab/>
        <w:t>החוק הזה היה יכול לפגוע בחברת הכנסת קולט אביטל, היא הודתה. אגב, היא לא מוגדרת כארץ אויב.</w:t>
      </w:r>
    </w:p>
    <w:p w14:paraId="4840F73E" w14:textId="77777777" w:rsidR="00D21351" w:rsidRPr="00D21351" w:rsidRDefault="00D21351" w:rsidP="00D21351">
      <w:pPr>
        <w:bidi/>
        <w:jc w:val="both"/>
        <w:rPr>
          <w:rFonts w:cs="David" w:hint="cs"/>
          <w:rtl/>
        </w:rPr>
      </w:pPr>
    </w:p>
    <w:p w14:paraId="7F59E3A1" w14:textId="77777777" w:rsidR="00D21351" w:rsidRPr="00D21351" w:rsidRDefault="00D21351" w:rsidP="00D21351">
      <w:pPr>
        <w:bidi/>
        <w:jc w:val="both"/>
        <w:rPr>
          <w:rFonts w:cs="David" w:hint="cs"/>
          <w:rtl/>
        </w:rPr>
      </w:pPr>
      <w:r w:rsidRPr="00D21351">
        <w:rPr>
          <w:rFonts w:cs="David" w:hint="cs"/>
          <w:u w:val="single"/>
          <w:rtl/>
        </w:rPr>
        <w:t>קולט אביטל:</w:t>
      </w:r>
    </w:p>
    <w:p w14:paraId="367E9D16" w14:textId="77777777" w:rsidR="00D21351" w:rsidRPr="00D21351" w:rsidRDefault="00D21351" w:rsidP="00D21351">
      <w:pPr>
        <w:bidi/>
        <w:jc w:val="both"/>
        <w:rPr>
          <w:rFonts w:cs="David" w:hint="cs"/>
          <w:rtl/>
        </w:rPr>
      </w:pPr>
    </w:p>
    <w:p w14:paraId="325D29BD" w14:textId="77777777" w:rsidR="00D21351" w:rsidRPr="00D21351" w:rsidRDefault="00D21351" w:rsidP="00D21351">
      <w:pPr>
        <w:bidi/>
        <w:jc w:val="both"/>
        <w:rPr>
          <w:rFonts w:cs="David" w:hint="cs"/>
          <w:rtl/>
        </w:rPr>
      </w:pPr>
      <w:r w:rsidRPr="00D21351">
        <w:rPr>
          <w:rFonts w:cs="David" w:hint="cs"/>
          <w:rtl/>
        </w:rPr>
        <w:tab/>
        <w:t xml:space="preserve"> היום כבר לא.</w:t>
      </w:r>
    </w:p>
    <w:p w14:paraId="3B16FBD8" w14:textId="77777777" w:rsidR="00D21351" w:rsidRPr="00D21351" w:rsidRDefault="00D21351" w:rsidP="00D21351">
      <w:pPr>
        <w:bidi/>
        <w:jc w:val="both"/>
        <w:rPr>
          <w:rFonts w:cs="David" w:hint="cs"/>
          <w:rtl/>
        </w:rPr>
      </w:pPr>
    </w:p>
    <w:p w14:paraId="7BC8728B" w14:textId="77777777" w:rsidR="00D21351" w:rsidRPr="00D21351" w:rsidRDefault="00D21351" w:rsidP="00D21351">
      <w:pPr>
        <w:bidi/>
        <w:jc w:val="both"/>
        <w:rPr>
          <w:rFonts w:cs="David" w:hint="cs"/>
          <w:rtl/>
        </w:rPr>
      </w:pPr>
      <w:proofErr w:type="spellStart"/>
      <w:r w:rsidRPr="00D21351">
        <w:rPr>
          <w:rFonts w:cs="David" w:hint="cs"/>
          <w:u w:val="single"/>
          <w:rtl/>
        </w:rPr>
        <w:t>נאדיה</w:t>
      </w:r>
      <w:proofErr w:type="spellEnd"/>
      <w:r w:rsidRPr="00D21351">
        <w:rPr>
          <w:rFonts w:cs="David" w:hint="cs"/>
          <w:u w:val="single"/>
          <w:rtl/>
        </w:rPr>
        <w:t xml:space="preserve"> חילו:</w:t>
      </w:r>
    </w:p>
    <w:p w14:paraId="53DF3FF9" w14:textId="77777777" w:rsidR="00D21351" w:rsidRPr="00D21351" w:rsidRDefault="00D21351" w:rsidP="00D21351">
      <w:pPr>
        <w:bidi/>
        <w:jc w:val="both"/>
        <w:rPr>
          <w:rFonts w:cs="David" w:hint="cs"/>
          <w:rtl/>
        </w:rPr>
      </w:pPr>
    </w:p>
    <w:p w14:paraId="36A60880" w14:textId="77777777" w:rsidR="00D21351" w:rsidRPr="00D21351" w:rsidRDefault="00D21351" w:rsidP="00D21351">
      <w:pPr>
        <w:bidi/>
        <w:jc w:val="both"/>
        <w:rPr>
          <w:rFonts w:cs="David" w:hint="cs"/>
          <w:rtl/>
        </w:rPr>
      </w:pPr>
      <w:r w:rsidRPr="00D21351">
        <w:rPr>
          <w:rFonts w:cs="David" w:hint="cs"/>
          <w:rtl/>
        </w:rPr>
        <w:tab/>
        <w:t xml:space="preserve">מדינת ישראל, שאני חלק ממנה, מצהירה השכם והערב שהיא מדינה דמוקרטית ומתגאה בזה, ומוסיפה כל פעם נדבך נוסף לעקרונות הדמוקרטיים, ורוצה לצעוד </w:t>
      </w:r>
      <w:proofErr w:type="spellStart"/>
      <w:r w:rsidRPr="00D21351">
        <w:rPr>
          <w:rFonts w:cs="David" w:hint="cs"/>
          <w:rtl/>
        </w:rPr>
        <w:t>בקידמה</w:t>
      </w:r>
      <w:proofErr w:type="spellEnd"/>
      <w:r w:rsidRPr="00D21351">
        <w:rPr>
          <w:rFonts w:cs="David" w:hint="cs"/>
          <w:rtl/>
        </w:rPr>
        <w:t xml:space="preserve"> המודרנית ולהתחרות עם מדינות של זכויות אזרח, אני לא אציין אותן. איך חוק כזה יכול להשתלב אפילו בבסיס של הבסיס עם כל העקרונות האלה?</w:t>
      </w:r>
    </w:p>
    <w:p w14:paraId="1AA0F690" w14:textId="77777777" w:rsidR="00D21351" w:rsidRPr="00D21351" w:rsidRDefault="00D21351" w:rsidP="00D21351">
      <w:pPr>
        <w:bidi/>
        <w:jc w:val="both"/>
        <w:rPr>
          <w:rFonts w:cs="David" w:hint="cs"/>
          <w:rtl/>
        </w:rPr>
      </w:pPr>
    </w:p>
    <w:p w14:paraId="2C1FA08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545ED11B" w14:textId="77777777" w:rsidR="00D21351" w:rsidRPr="00D21351" w:rsidRDefault="00D21351" w:rsidP="00D21351">
      <w:pPr>
        <w:bidi/>
        <w:jc w:val="both"/>
        <w:rPr>
          <w:rFonts w:cs="David" w:hint="cs"/>
          <w:rtl/>
        </w:rPr>
      </w:pPr>
    </w:p>
    <w:p w14:paraId="5488E621" w14:textId="77777777" w:rsidR="00D21351" w:rsidRPr="00D21351" w:rsidRDefault="00D21351" w:rsidP="00D21351">
      <w:pPr>
        <w:bidi/>
        <w:jc w:val="both"/>
        <w:rPr>
          <w:rFonts w:cs="David" w:hint="cs"/>
          <w:rtl/>
        </w:rPr>
      </w:pPr>
      <w:r w:rsidRPr="00D21351">
        <w:rPr>
          <w:rFonts w:cs="David" w:hint="cs"/>
          <w:rtl/>
        </w:rPr>
        <w:tab/>
        <w:t xml:space="preserve"> </w:t>
      </w:r>
      <w:proofErr w:type="spellStart"/>
      <w:r w:rsidRPr="00D21351">
        <w:rPr>
          <w:rFonts w:cs="David" w:hint="cs"/>
          <w:rtl/>
        </w:rPr>
        <w:t>נאדיה</w:t>
      </w:r>
      <w:proofErr w:type="spellEnd"/>
      <w:r w:rsidRPr="00D21351">
        <w:rPr>
          <w:rFonts w:cs="David" w:hint="cs"/>
          <w:rtl/>
        </w:rPr>
        <w:t xml:space="preserve"> חילו, אין מדינה דמוקרטית אחת בעולם שמאפשרת את זה.</w:t>
      </w:r>
    </w:p>
    <w:p w14:paraId="22F15A5B" w14:textId="77777777" w:rsidR="00D21351" w:rsidRPr="00D21351" w:rsidRDefault="00D21351" w:rsidP="00D21351">
      <w:pPr>
        <w:bidi/>
        <w:jc w:val="both"/>
        <w:rPr>
          <w:rFonts w:cs="David" w:hint="cs"/>
          <w:rtl/>
        </w:rPr>
      </w:pPr>
    </w:p>
    <w:p w14:paraId="20240AC9"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21BE7D90" w14:textId="77777777" w:rsidR="00D21351" w:rsidRPr="00D21351" w:rsidRDefault="00D21351" w:rsidP="00D21351">
      <w:pPr>
        <w:bidi/>
        <w:jc w:val="both"/>
        <w:rPr>
          <w:rFonts w:cs="David" w:hint="cs"/>
          <w:rtl/>
        </w:rPr>
      </w:pPr>
    </w:p>
    <w:p w14:paraId="23E3CE2A" w14:textId="77777777" w:rsidR="00D21351" w:rsidRPr="00D21351" w:rsidRDefault="00D21351" w:rsidP="00D21351">
      <w:pPr>
        <w:bidi/>
        <w:jc w:val="both"/>
        <w:rPr>
          <w:rFonts w:cs="David" w:hint="cs"/>
          <w:rtl/>
        </w:rPr>
      </w:pPr>
      <w:r w:rsidRPr="00D21351">
        <w:rPr>
          <w:rFonts w:cs="David" w:hint="cs"/>
          <w:rtl/>
        </w:rPr>
        <w:tab/>
        <w:t>לוקחים את המילה דמוקרטיה על דבר שלא רלוונטי בכלל. אין פה פגיעה בדמוקרטיה. מנפנפים בדגל הדמוקרטיה לא לעניין.</w:t>
      </w:r>
    </w:p>
    <w:p w14:paraId="7568D45B" w14:textId="77777777" w:rsidR="00D21351" w:rsidRPr="00D21351" w:rsidRDefault="00D21351" w:rsidP="00D21351">
      <w:pPr>
        <w:bidi/>
        <w:jc w:val="both"/>
        <w:rPr>
          <w:rFonts w:cs="David" w:hint="cs"/>
          <w:rtl/>
        </w:rPr>
      </w:pPr>
    </w:p>
    <w:p w14:paraId="51A7A29D" w14:textId="77777777" w:rsidR="00D21351" w:rsidRPr="00D21351" w:rsidRDefault="00D21351" w:rsidP="00D21351">
      <w:pPr>
        <w:bidi/>
        <w:jc w:val="both"/>
        <w:rPr>
          <w:rFonts w:cs="David" w:hint="cs"/>
          <w:rtl/>
        </w:rPr>
      </w:pPr>
      <w:proofErr w:type="spellStart"/>
      <w:r w:rsidRPr="00D21351">
        <w:rPr>
          <w:rFonts w:cs="David" w:hint="cs"/>
          <w:u w:val="single"/>
          <w:rtl/>
        </w:rPr>
        <w:t>נאדיה</w:t>
      </w:r>
      <w:proofErr w:type="spellEnd"/>
      <w:r w:rsidRPr="00D21351">
        <w:rPr>
          <w:rFonts w:cs="David" w:hint="cs"/>
          <w:u w:val="single"/>
          <w:rtl/>
        </w:rPr>
        <w:t xml:space="preserve"> חילו:</w:t>
      </w:r>
    </w:p>
    <w:p w14:paraId="27164F1B" w14:textId="77777777" w:rsidR="00D21351" w:rsidRPr="00D21351" w:rsidRDefault="00D21351" w:rsidP="00D21351">
      <w:pPr>
        <w:bidi/>
        <w:jc w:val="both"/>
        <w:rPr>
          <w:rFonts w:cs="David" w:hint="cs"/>
          <w:rtl/>
        </w:rPr>
      </w:pPr>
    </w:p>
    <w:p w14:paraId="1DE59222" w14:textId="77777777" w:rsidR="00D21351" w:rsidRPr="00D21351" w:rsidRDefault="00D21351" w:rsidP="00D21351">
      <w:pPr>
        <w:bidi/>
        <w:jc w:val="both"/>
        <w:rPr>
          <w:rFonts w:cs="David" w:hint="cs"/>
          <w:rtl/>
        </w:rPr>
      </w:pPr>
      <w:r w:rsidRPr="00D21351">
        <w:rPr>
          <w:rFonts w:cs="David" w:hint="cs"/>
          <w:rtl/>
        </w:rPr>
        <w:tab/>
        <w:t xml:space="preserve"> למדינה דמוקרטית יש גם זכויות יסוד- - -</w:t>
      </w:r>
    </w:p>
    <w:p w14:paraId="0B23D53B" w14:textId="77777777" w:rsidR="00D21351" w:rsidRPr="00D21351" w:rsidRDefault="00D21351" w:rsidP="00D21351">
      <w:pPr>
        <w:bidi/>
        <w:jc w:val="both"/>
        <w:rPr>
          <w:rFonts w:cs="David" w:hint="cs"/>
          <w:rtl/>
        </w:rPr>
      </w:pPr>
    </w:p>
    <w:p w14:paraId="78B7F8B8" w14:textId="77777777" w:rsidR="00D21351" w:rsidRPr="00D21351" w:rsidRDefault="00D21351" w:rsidP="00D21351">
      <w:pPr>
        <w:bidi/>
        <w:jc w:val="both"/>
        <w:rPr>
          <w:rFonts w:cs="David" w:hint="cs"/>
          <w:rtl/>
        </w:rPr>
      </w:pPr>
      <w:r w:rsidRPr="00D21351">
        <w:rPr>
          <w:rFonts w:cs="David" w:hint="cs"/>
          <w:u w:val="single"/>
          <w:rtl/>
        </w:rPr>
        <w:t>היו"ר דוד טל:</w:t>
      </w:r>
    </w:p>
    <w:p w14:paraId="44CDA534" w14:textId="77777777" w:rsidR="00D21351" w:rsidRPr="00D21351" w:rsidRDefault="00D21351" w:rsidP="00D21351">
      <w:pPr>
        <w:bidi/>
        <w:jc w:val="both"/>
        <w:rPr>
          <w:rFonts w:cs="David" w:hint="cs"/>
          <w:rtl/>
        </w:rPr>
      </w:pPr>
    </w:p>
    <w:p w14:paraId="20478732" w14:textId="77777777" w:rsidR="00D21351" w:rsidRPr="00D21351" w:rsidRDefault="00D21351" w:rsidP="00D21351">
      <w:pPr>
        <w:bidi/>
        <w:jc w:val="both"/>
        <w:rPr>
          <w:rFonts w:cs="David" w:hint="cs"/>
          <w:rtl/>
        </w:rPr>
      </w:pPr>
      <w:r w:rsidRPr="00D21351">
        <w:rPr>
          <w:rFonts w:cs="David" w:hint="cs"/>
          <w:rtl/>
        </w:rPr>
        <w:tab/>
        <w:t>אגב, החוק הזה הוא גם חוק-יסוד.</w:t>
      </w:r>
    </w:p>
    <w:p w14:paraId="731A51B1" w14:textId="77777777" w:rsidR="00D21351" w:rsidRPr="00D21351" w:rsidRDefault="00D21351" w:rsidP="00D21351">
      <w:pPr>
        <w:bidi/>
        <w:jc w:val="both"/>
        <w:rPr>
          <w:rFonts w:cs="David" w:hint="cs"/>
          <w:rtl/>
        </w:rPr>
      </w:pPr>
    </w:p>
    <w:p w14:paraId="53BCECE9" w14:textId="77777777" w:rsidR="00D21351" w:rsidRPr="00D21351" w:rsidRDefault="00D21351" w:rsidP="00D21351">
      <w:pPr>
        <w:bidi/>
        <w:jc w:val="both"/>
        <w:rPr>
          <w:rFonts w:cs="David" w:hint="cs"/>
          <w:rtl/>
        </w:rPr>
      </w:pPr>
      <w:proofErr w:type="spellStart"/>
      <w:r w:rsidRPr="00D21351">
        <w:rPr>
          <w:rFonts w:cs="David" w:hint="cs"/>
          <w:u w:val="single"/>
          <w:rtl/>
        </w:rPr>
        <w:t>נאדיה</w:t>
      </w:r>
      <w:proofErr w:type="spellEnd"/>
      <w:r w:rsidRPr="00D21351">
        <w:rPr>
          <w:rFonts w:cs="David" w:hint="cs"/>
          <w:u w:val="single"/>
          <w:rtl/>
        </w:rPr>
        <w:t xml:space="preserve"> חילו:</w:t>
      </w:r>
    </w:p>
    <w:p w14:paraId="11D978FE" w14:textId="77777777" w:rsidR="00D21351" w:rsidRPr="00D21351" w:rsidRDefault="00D21351" w:rsidP="00D21351">
      <w:pPr>
        <w:bidi/>
        <w:jc w:val="both"/>
        <w:rPr>
          <w:rFonts w:cs="David" w:hint="cs"/>
          <w:rtl/>
        </w:rPr>
      </w:pPr>
    </w:p>
    <w:p w14:paraId="5F0373A6" w14:textId="77777777" w:rsidR="00D21351" w:rsidRPr="00D21351" w:rsidRDefault="00D21351" w:rsidP="00D21351">
      <w:pPr>
        <w:bidi/>
        <w:jc w:val="both"/>
        <w:rPr>
          <w:rFonts w:cs="David" w:hint="cs"/>
          <w:rtl/>
        </w:rPr>
      </w:pPr>
      <w:r w:rsidRPr="00D21351">
        <w:rPr>
          <w:rFonts w:cs="David" w:hint="cs"/>
          <w:rtl/>
        </w:rPr>
        <w:tab/>
        <w:t xml:space="preserve">משקל חוקי-היסוד להיבחר ולבחור זה בשיא הדרגות של חוק-היסוד, המחוקק החריג את זה בסעיף 7(1), הוא אמר שמותר פה ושם, והוא אמר באיזה תנאים </w:t>
      </w:r>
      <w:r w:rsidRPr="00D21351">
        <w:rPr>
          <w:rFonts w:cs="David"/>
          <w:rtl/>
        </w:rPr>
        <w:t>–</w:t>
      </w:r>
      <w:r w:rsidRPr="00D21351">
        <w:rPr>
          <w:rFonts w:cs="David" w:hint="cs"/>
          <w:rtl/>
        </w:rPr>
        <w:t xml:space="preserve"> כשהדמוקרטיה רוצה להתגונן. </w:t>
      </w:r>
    </w:p>
    <w:p w14:paraId="22789D2B" w14:textId="77777777" w:rsidR="00D21351" w:rsidRPr="00D21351" w:rsidRDefault="00D21351" w:rsidP="00D21351">
      <w:pPr>
        <w:bidi/>
        <w:jc w:val="both"/>
        <w:rPr>
          <w:rFonts w:cs="David" w:hint="cs"/>
          <w:rtl/>
        </w:rPr>
      </w:pPr>
    </w:p>
    <w:p w14:paraId="083249C0" w14:textId="77777777" w:rsidR="00D21351" w:rsidRPr="00D21351" w:rsidRDefault="00D21351" w:rsidP="00D21351">
      <w:pPr>
        <w:bidi/>
        <w:jc w:val="both"/>
        <w:rPr>
          <w:rFonts w:cs="David" w:hint="cs"/>
          <w:rtl/>
        </w:rPr>
      </w:pPr>
      <w:r w:rsidRPr="00D21351">
        <w:rPr>
          <w:rFonts w:cs="David" w:hint="cs"/>
          <w:rtl/>
        </w:rPr>
        <w:tab/>
        <w:t xml:space="preserve">רבותי, הרי פעם מדינות שהיום אנחנו מקיימים איתן יחסים היו מדינות אויב, כולל מצרים, כולל ירדן, אני לא רוצה לראות במדינות שהן בפוטנציאל, ואני שואפת לזה ואני אעשה הכול  מבחינתי שמדינות אחרות, שאולי מוגדרות היום על-פי חוק כאויבות או לא אויבות, ומי אין לו כמיהה היום במדינת ישראל שאותן מדינות שהיום מוכרות או לא מוכרות, וציינת רשימה, ואולי חלק לא ציינת, שביום אחד הן יהיו מוכרות? איך הן לא יהיו אויבות בהענשה, בהחמרה ובשלילה של כל זכות להגיע אליהן? </w:t>
      </w:r>
    </w:p>
    <w:p w14:paraId="0C43F709" w14:textId="77777777" w:rsidR="00D21351" w:rsidRPr="00D21351" w:rsidRDefault="00D21351" w:rsidP="00D21351">
      <w:pPr>
        <w:bidi/>
        <w:jc w:val="both"/>
        <w:rPr>
          <w:rFonts w:cs="David" w:hint="cs"/>
          <w:rtl/>
        </w:rPr>
      </w:pPr>
    </w:p>
    <w:p w14:paraId="2668D529" w14:textId="77777777" w:rsidR="00D21351" w:rsidRPr="00D21351" w:rsidRDefault="00D21351" w:rsidP="00D21351">
      <w:pPr>
        <w:bidi/>
        <w:jc w:val="both"/>
        <w:rPr>
          <w:rFonts w:cs="David" w:hint="cs"/>
          <w:rtl/>
        </w:rPr>
      </w:pPr>
      <w:r w:rsidRPr="00D21351">
        <w:rPr>
          <w:rFonts w:cs="David" w:hint="cs"/>
          <w:rtl/>
        </w:rPr>
        <w:tab/>
        <w:t>החוק ברור מאוד במדינת ישראל, והוא מעניש אנשים שעוברים על החוק. אין צורך היום להוסיף מנגנונים כדי לפגוע בזכות אלמנטרית. אם יש למישהו אילו כוונות סמויות, אפשר להגיד את זה באופן ברור מאוד. מי שלא רוצה, ויש גם כאלה קיצוניים שלא רוצים לראות ערבים במדינת ישראל, ויש כאלה שלא- - -</w:t>
      </w:r>
    </w:p>
    <w:p w14:paraId="1EC644E9" w14:textId="77777777" w:rsidR="00D21351" w:rsidRPr="00D21351" w:rsidRDefault="00D21351" w:rsidP="00D21351">
      <w:pPr>
        <w:bidi/>
        <w:jc w:val="both"/>
        <w:rPr>
          <w:rFonts w:cs="David" w:hint="cs"/>
          <w:rtl/>
        </w:rPr>
      </w:pPr>
    </w:p>
    <w:p w14:paraId="374E6F45" w14:textId="77777777" w:rsidR="00D21351" w:rsidRPr="00D21351" w:rsidRDefault="00D21351" w:rsidP="00D21351">
      <w:pPr>
        <w:bidi/>
        <w:jc w:val="both"/>
        <w:rPr>
          <w:rFonts w:cs="David" w:hint="cs"/>
          <w:rtl/>
        </w:rPr>
      </w:pPr>
      <w:r w:rsidRPr="00D21351">
        <w:rPr>
          <w:rFonts w:cs="David" w:hint="cs"/>
          <w:u w:val="single"/>
          <w:rtl/>
        </w:rPr>
        <w:t>היו"ר דוד טל:</w:t>
      </w:r>
    </w:p>
    <w:p w14:paraId="570F6EA0" w14:textId="77777777" w:rsidR="00D21351" w:rsidRPr="00D21351" w:rsidRDefault="00D21351" w:rsidP="00D21351">
      <w:pPr>
        <w:bidi/>
        <w:jc w:val="both"/>
        <w:rPr>
          <w:rFonts w:cs="David" w:hint="cs"/>
          <w:rtl/>
        </w:rPr>
      </w:pPr>
    </w:p>
    <w:p w14:paraId="0613D1AF" w14:textId="77777777" w:rsidR="00D21351" w:rsidRPr="00D21351" w:rsidRDefault="00D21351" w:rsidP="00D21351">
      <w:pPr>
        <w:bidi/>
        <w:jc w:val="both"/>
        <w:rPr>
          <w:rFonts w:cs="David" w:hint="cs"/>
          <w:rtl/>
        </w:rPr>
      </w:pPr>
      <w:r w:rsidRPr="00D21351">
        <w:rPr>
          <w:rFonts w:cs="David" w:hint="cs"/>
          <w:rtl/>
        </w:rPr>
        <w:tab/>
        <w:t>האמירה הזאת מרחיקת לכת. יש אולי אנשים שלא רוצים לראות ערבים משתפים פעולה עם אויבים שלנו בשעה קריטית מאוד למדינת ישראל.</w:t>
      </w:r>
    </w:p>
    <w:p w14:paraId="415FED15" w14:textId="77777777" w:rsidR="00D21351" w:rsidRPr="00D21351" w:rsidRDefault="00D21351" w:rsidP="00D21351">
      <w:pPr>
        <w:bidi/>
        <w:jc w:val="both"/>
        <w:rPr>
          <w:rFonts w:cs="David" w:hint="cs"/>
          <w:rtl/>
        </w:rPr>
      </w:pPr>
      <w:r w:rsidRPr="00D21351">
        <w:rPr>
          <w:rFonts w:cs="David"/>
          <w:u w:val="single"/>
          <w:rtl/>
        </w:rPr>
        <w:br w:type="page"/>
      </w:r>
      <w:proofErr w:type="spellStart"/>
      <w:r w:rsidRPr="00D21351">
        <w:rPr>
          <w:rFonts w:cs="David" w:hint="cs"/>
          <w:u w:val="single"/>
          <w:rtl/>
        </w:rPr>
        <w:t>נאדיה</w:t>
      </w:r>
      <w:proofErr w:type="spellEnd"/>
      <w:r w:rsidRPr="00D21351">
        <w:rPr>
          <w:rFonts w:cs="David" w:hint="cs"/>
          <w:u w:val="single"/>
          <w:rtl/>
        </w:rPr>
        <w:t xml:space="preserve"> חילו:</w:t>
      </w:r>
    </w:p>
    <w:p w14:paraId="1817158C" w14:textId="77777777" w:rsidR="00D21351" w:rsidRPr="00D21351" w:rsidRDefault="00D21351" w:rsidP="00D21351">
      <w:pPr>
        <w:bidi/>
        <w:jc w:val="both"/>
        <w:rPr>
          <w:rFonts w:cs="David" w:hint="cs"/>
          <w:rtl/>
        </w:rPr>
      </w:pPr>
    </w:p>
    <w:p w14:paraId="48A26A4F" w14:textId="77777777" w:rsidR="00D21351" w:rsidRPr="00D21351" w:rsidRDefault="00D21351" w:rsidP="00D21351">
      <w:pPr>
        <w:bidi/>
        <w:jc w:val="both"/>
        <w:rPr>
          <w:rFonts w:cs="David" w:hint="cs"/>
          <w:rtl/>
        </w:rPr>
      </w:pPr>
      <w:r w:rsidRPr="00D21351">
        <w:rPr>
          <w:rFonts w:cs="David" w:hint="cs"/>
          <w:rtl/>
        </w:rPr>
        <w:tab/>
        <w:t>אדוני היושב-ראש, אני לא חולקת על חוקים, ואני האחרונה שאעבור על החוק. אני מדברת פה על דברים בסיסיים מאוד, והזכות החוקתית שהיא מדרגה עליונה בעיני, זו הזכות להיבחר ולבחור. הזכות הזאת קודמת לכל זכות אחרת, והאיזונים בהצעת החוק הזאת הם לא איזונים נכונים.</w:t>
      </w:r>
    </w:p>
    <w:p w14:paraId="19D5395C" w14:textId="77777777" w:rsidR="00D21351" w:rsidRPr="00D21351" w:rsidRDefault="00D21351" w:rsidP="00D21351">
      <w:pPr>
        <w:bidi/>
        <w:jc w:val="both"/>
        <w:rPr>
          <w:rFonts w:cs="David" w:hint="cs"/>
          <w:rtl/>
        </w:rPr>
      </w:pPr>
    </w:p>
    <w:p w14:paraId="24063E0A" w14:textId="77777777" w:rsidR="00D21351" w:rsidRPr="00D21351" w:rsidRDefault="00D21351" w:rsidP="00D21351">
      <w:pPr>
        <w:bidi/>
        <w:jc w:val="both"/>
        <w:rPr>
          <w:rFonts w:cs="David" w:hint="cs"/>
          <w:rtl/>
        </w:rPr>
      </w:pPr>
      <w:r w:rsidRPr="00D21351">
        <w:rPr>
          <w:rFonts w:cs="David" w:hint="cs"/>
          <w:u w:val="single"/>
          <w:rtl/>
        </w:rPr>
        <w:t>יואל חסון:</w:t>
      </w:r>
    </w:p>
    <w:p w14:paraId="1E86C147" w14:textId="77777777" w:rsidR="00D21351" w:rsidRPr="00D21351" w:rsidRDefault="00D21351" w:rsidP="00D21351">
      <w:pPr>
        <w:bidi/>
        <w:jc w:val="both"/>
        <w:rPr>
          <w:rFonts w:cs="David" w:hint="cs"/>
          <w:rtl/>
        </w:rPr>
      </w:pPr>
    </w:p>
    <w:p w14:paraId="32B18AC0" w14:textId="77777777" w:rsidR="00D21351" w:rsidRPr="00D21351" w:rsidRDefault="00D21351" w:rsidP="00D21351">
      <w:pPr>
        <w:bidi/>
        <w:jc w:val="both"/>
        <w:rPr>
          <w:rFonts w:cs="David" w:hint="cs"/>
          <w:rtl/>
        </w:rPr>
      </w:pPr>
      <w:r w:rsidRPr="00D21351">
        <w:rPr>
          <w:rFonts w:cs="David" w:hint="cs"/>
          <w:rtl/>
        </w:rPr>
        <w:tab/>
        <w:t>חברים, אני רוצה, ברשותכם, להתייחס לעניין הכללי ולא לגופו של עניין. ראשית, אני לא אוהב את ההכללות שיוצרים כאן. תמיד לא אהבתי את ההכללות שיוצרים על כלל האוכלוסייה הערבית בישראל, וכבר שנים אני חושב שרוב המנהיגות המייצגת כאן את האוכלוסייה הערבית בישראל היא לא נציגות שמייצגת את האווירה, האווירה שמיוצגת כאן היא לא האווירה האמיתית בקרב האוכלוסייה הערבית, והקיצוניות שאנחנו שומעים כאן לא קיימת בקרב רוב האוכלוסייה הערבית. רוב האוכלוסייה הערבית בישראל רוצה להיות חלק מהחברה הישראלית, מבינה את החשיבות של שמירה על לויאליות ונאמנות, ולהיות חלק מהחברה הזאת בכל המובנים. אני מאמין בזה.</w:t>
      </w:r>
    </w:p>
    <w:p w14:paraId="6024A5F0" w14:textId="77777777" w:rsidR="00D21351" w:rsidRPr="00D21351" w:rsidRDefault="00D21351" w:rsidP="00D21351">
      <w:pPr>
        <w:bidi/>
        <w:jc w:val="both"/>
        <w:rPr>
          <w:rFonts w:cs="David" w:hint="cs"/>
          <w:rtl/>
        </w:rPr>
      </w:pPr>
    </w:p>
    <w:p w14:paraId="78FEDF3F" w14:textId="77777777" w:rsidR="00D21351" w:rsidRPr="00D21351" w:rsidRDefault="00D21351" w:rsidP="00D21351">
      <w:pPr>
        <w:bidi/>
        <w:jc w:val="both"/>
        <w:rPr>
          <w:rFonts w:cs="David" w:hint="cs"/>
          <w:rtl/>
        </w:rPr>
      </w:pPr>
      <w:r w:rsidRPr="00D21351">
        <w:rPr>
          <w:rFonts w:cs="David" w:hint="cs"/>
          <w:rtl/>
        </w:rPr>
        <w:tab/>
        <w:t>צריך לזכור שבמשך כל השנים, עד היום, הצעות כאלה לא עלו ולא היו, כי לא היה צורך בהן, כי אף אחד לא גרם לנו לדבר על זה. אבל משיכת הקו, משיכת החבל התמידית, כל הזמן, של בודדים, כאן בכנסת, מובילה בעיני קולות הגיוניים, שבאמת רוצים להתגונן, ובאמת חוששים.</w:t>
      </w:r>
    </w:p>
    <w:p w14:paraId="64C765C7" w14:textId="77777777" w:rsidR="00D21351" w:rsidRPr="00D21351" w:rsidRDefault="00D21351" w:rsidP="00D21351">
      <w:pPr>
        <w:bidi/>
        <w:jc w:val="both"/>
        <w:rPr>
          <w:rFonts w:cs="David" w:hint="cs"/>
          <w:rtl/>
        </w:rPr>
      </w:pPr>
    </w:p>
    <w:p w14:paraId="509860BA" w14:textId="77777777" w:rsidR="00D21351" w:rsidRPr="00D21351" w:rsidRDefault="00D21351" w:rsidP="00D21351">
      <w:pPr>
        <w:bidi/>
        <w:jc w:val="both"/>
        <w:rPr>
          <w:rFonts w:cs="David" w:hint="cs"/>
          <w:rtl/>
        </w:rPr>
      </w:pPr>
      <w:r w:rsidRPr="00D21351">
        <w:rPr>
          <w:rFonts w:cs="David" w:hint="cs"/>
          <w:u w:val="single"/>
          <w:rtl/>
        </w:rPr>
        <w:t>קולט אביטל:</w:t>
      </w:r>
    </w:p>
    <w:p w14:paraId="00C3ACD2" w14:textId="77777777" w:rsidR="00D21351" w:rsidRPr="00D21351" w:rsidRDefault="00D21351" w:rsidP="00D21351">
      <w:pPr>
        <w:bidi/>
        <w:jc w:val="both"/>
        <w:rPr>
          <w:rFonts w:cs="David" w:hint="cs"/>
          <w:rtl/>
        </w:rPr>
      </w:pPr>
    </w:p>
    <w:p w14:paraId="6DC9A152" w14:textId="77777777" w:rsidR="00D21351" w:rsidRPr="00D21351" w:rsidRDefault="00D21351" w:rsidP="00D21351">
      <w:pPr>
        <w:bidi/>
        <w:jc w:val="both"/>
        <w:rPr>
          <w:rFonts w:cs="David" w:hint="cs"/>
          <w:rtl/>
        </w:rPr>
      </w:pPr>
      <w:r w:rsidRPr="00D21351">
        <w:rPr>
          <w:rFonts w:cs="David" w:hint="cs"/>
          <w:rtl/>
        </w:rPr>
        <w:tab/>
        <w:t xml:space="preserve"> אסור להגיע לקיצוניות השנייה.</w:t>
      </w:r>
    </w:p>
    <w:p w14:paraId="6B3EA6FF" w14:textId="77777777" w:rsidR="00D21351" w:rsidRPr="00D21351" w:rsidRDefault="00D21351" w:rsidP="00D21351">
      <w:pPr>
        <w:bidi/>
        <w:jc w:val="both"/>
        <w:rPr>
          <w:rFonts w:cs="David" w:hint="cs"/>
          <w:rtl/>
        </w:rPr>
      </w:pPr>
    </w:p>
    <w:p w14:paraId="5D9972B4" w14:textId="77777777" w:rsidR="00D21351" w:rsidRPr="00D21351" w:rsidRDefault="00D21351" w:rsidP="00D21351">
      <w:pPr>
        <w:bidi/>
        <w:jc w:val="both"/>
        <w:rPr>
          <w:rFonts w:cs="David" w:hint="cs"/>
          <w:rtl/>
        </w:rPr>
      </w:pPr>
      <w:r w:rsidRPr="00D21351">
        <w:rPr>
          <w:rFonts w:cs="David" w:hint="cs"/>
          <w:u w:val="single"/>
          <w:rtl/>
        </w:rPr>
        <w:t>יואל חסון:</w:t>
      </w:r>
    </w:p>
    <w:p w14:paraId="62D25D26" w14:textId="77777777" w:rsidR="00D21351" w:rsidRPr="00D21351" w:rsidRDefault="00D21351" w:rsidP="00D21351">
      <w:pPr>
        <w:bidi/>
        <w:jc w:val="both"/>
        <w:rPr>
          <w:rFonts w:cs="David" w:hint="cs"/>
          <w:rtl/>
        </w:rPr>
      </w:pPr>
    </w:p>
    <w:p w14:paraId="3B4C5B03" w14:textId="77777777" w:rsidR="00D21351" w:rsidRPr="00D21351" w:rsidRDefault="00D21351" w:rsidP="00D21351">
      <w:pPr>
        <w:bidi/>
        <w:jc w:val="both"/>
        <w:rPr>
          <w:rFonts w:cs="David" w:hint="cs"/>
          <w:rtl/>
        </w:rPr>
      </w:pPr>
      <w:r w:rsidRPr="00D21351">
        <w:rPr>
          <w:rFonts w:cs="David" w:hint="cs"/>
          <w:rtl/>
        </w:rPr>
        <w:tab/>
        <w:t xml:space="preserve"> בעיני כל העניין הזה חייב לשמור על איזה קו מוסרי והגיוני, ולא להיסחף לא לצד אחד ולא לצד השני, לשמור על היגיון, אבל כן צריכים להיות מנגנוני הגנה. אני לא נכנס כאן לדקויות החוק, אבל כשנגיע לזה, יהיו לי ודאי הערות על סעיפים שונים שצריך לאזן, אבל כן צריך הגנה, כי יש כאן טירוף מערכות, ויש כאן כל הזמן ניסיון לבחון עד כמה הדמוקרטיה הישראלית יכולה לשאת. עם כל זה שהדמוקרטיה הישראלית הוכיחה שהיא יכולה לשאת המון דברים, וגם דברים שהעמידו לפעמים את המדינה הזאת בסכנה, גם לה יש גבול. אני מציע לאנשים שמתנגדים להצעת החוק, לא משנה אם יהודים או ערבים, במקום להשקיע את האנרגיות במלחמה בהצעת החוק הזאת, שהלוואי ולא היה צורך בה בכלל, להשקיע את המאמץ בהשכנת המתינות בקרב ההנהגה, המתינות בבית הזה, מתינות ההתבטאות, מתינות ההתנהגות.</w:t>
      </w:r>
    </w:p>
    <w:p w14:paraId="7B4C649E" w14:textId="77777777" w:rsidR="00D21351" w:rsidRPr="00D21351" w:rsidRDefault="00D21351" w:rsidP="00D21351">
      <w:pPr>
        <w:bidi/>
        <w:jc w:val="both"/>
        <w:rPr>
          <w:rFonts w:cs="David" w:hint="cs"/>
          <w:rtl/>
        </w:rPr>
      </w:pPr>
    </w:p>
    <w:p w14:paraId="3CBCFC22"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39216C35" w14:textId="77777777" w:rsidR="00D21351" w:rsidRPr="00D21351" w:rsidRDefault="00D21351" w:rsidP="00D21351">
      <w:pPr>
        <w:bidi/>
        <w:jc w:val="both"/>
        <w:rPr>
          <w:rFonts w:cs="David" w:hint="cs"/>
          <w:rtl/>
        </w:rPr>
      </w:pPr>
    </w:p>
    <w:p w14:paraId="52410E83" w14:textId="77777777" w:rsidR="00D21351" w:rsidRPr="00D21351" w:rsidRDefault="00D21351" w:rsidP="00D21351">
      <w:pPr>
        <w:bidi/>
        <w:jc w:val="both"/>
        <w:rPr>
          <w:rFonts w:cs="David" w:hint="cs"/>
          <w:rtl/>
        </w:rPr>
      </w:pPr>
      <w:r w:rsidRPr="00D21351">
        <w:rPr>
          <w:rFonts w:cs="David" w:hint="cs"/>
          <w:rtl/>
        </w:rPr>
        <w:tab/>
        <w:t xml:space="preserve">העמדה שלנו, שהצעת החוק גם חמורה מאוד וגם אבסורדית מאוד, ועל חלק מהאבסורדים כבר עמדו כאן. </w:t>
      </w:r>
    </w:p>
    <w:p w14:paraId="24D68897" w14:textId="77777777" w:rsidR="00D21351" w:rsidRPr="00D21351" w:rsidRDefault="00D21351" w:rsidP="00D21351">
      <w:pPr>
        <w:bidi/>
        <w:jc w:val="both"/>
        <w:rPr>
          <w:rFonts w:cs="David" w:hint="cs"/>
          <w:rtl/>
        </w:rPr>
      </w:pPr>
    </w:p>
    <w:p w14:paraId="5542C9E4" w14:textId="77777777" w:rsidR="00D21351" w:rsidRPr="00D21351" w:rsidRDefault="00D21351" w:rsidP="00D21351">
      <w:pPr>
        <w:bidi/>
        <w:jc w:val="both"/>
        <w:rPr>
          <w:rFonts w:cs="David" w:hint="cs"/>
          <w:rtl/>
        </w:rPr>
      </w:pPr>
      <w:r w:rsidRPr="00D21351">
        <w:rPr>
          <w:rFonts w:cs="David" w:hint="cs"/>
          <w:u w:val="single"/>
          <w:rtl/>
        </w:rPr>
        <w:t>היו"ר דוד טל:</w:t>
      </w:r>
    </w:p>
    <w:p w14:paraId="7E482324" w14:textId="77777777" w:rsidR="00D21351" w:rsidRPr="00D21351" w:rsidRDefault="00D21351" w:rsidP="00D21351">
      <w:pPr>
        <w:bidi/>
        <w:jc w:val="both"/>
        <w:rPr>
          <w:rFonts w:cs="David" w:hint="cs"/>
          <w:rtl/>
        </w:rPr>
      </w:pPr>
    </w:p>
    <w:p w14:paraId="30790AD3" w14:textId="77777777" w:rsidR="00D21351" w:rsidRPr="00D21351" w:rsidRDefault="00D21351" w:rsidP="00D21351">
      <w:pPr>
        <w:bidi/>
        <w:jc w:val="both"/>
        <w:rPr>
          <w:rFonts w:cs="David" w:hint="cs"/>
          <w:rtl/>
        </w:rPr>
      </w:pPr>
      <w:r w:rsidRPr="00D21351">
        <w:rPr>
          <w:rFonts w:cs="David" w:hint="cs"/>
          <w:rtl/>
        </w:rPr>
        <w:tab/>
        <w:t>תסביר למה היא חמורה.</w:t>
      </w:r>
    </w:p>
    <w:p w14:paraId="2EA1061D" w14:textId="77777777" w:rsidR="00D21351" w:rsidRPr="00D21351" w:rsidRDefault="00D21351" w:rsidP="00D21351">
      <w:pPr>
        <w:bidi/>
        <w:jc w:val="both"/>
        <w:rPr>
          <w:rFonts w:cs="David" w:hint="cs"/>
          <w:rtl/>
        </w:rPr>
      </w:pPr>
    </w:p>
    <w:p w14:paraId="7274489F"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7212DD8A" w14:textId="77777777" w:rsidR="00D21351" w:rsidRPr="00D21351" w:rsidRDefault="00D21351" w:rsidP="00D21351">
      <w:pPr>
        <w:bidi/>
        <w:jc w:val="both"/>
        <w:rPr>
          <w:rFonts w:cs="David" w:hint="cs"/>
          <w:rtl/>
        </w:rPr>
      </w:pPr>
    </w:p>
    <w:p w14:paraId="58C9F8FB" w14:textId="77777777" w:rsidR="00D21351" w:rsidRPr="00D21351" w:rsidRDefault="00D21351" w:rsidP="00D21351">
      <w:pPr>
        <w:bidi/>
        <w:jc w:val="both"/>
        <w:rPr>
          <w:rFonts w:cs="David" w:hint="cs"/>
          <w:rtl/>
        </w:rPr>
      </w:pPr>
      <w:r w:rsidRPr="00D21351">
        <w:rPr>
          <w:rFonts w:cs="David" w:hint="cs"/>
          <w:rtl/>
        </w:rPr>
        <w:tab/>
        <w:t>הצעת החוק חמורה, כי ככל שיש הצדקה לפסול מועמדים או רשימות מלרוץ לכנסת, אלא רק במקרים החמורים ביותר, כשיש עילה שנוגעת לעקרונות יסודיים של קיום הערכים הדמוקרטיים של המדינה, הצעות החוק שמונחות לפנינו אינן עומדות בקנה אחד עם הכלל הזה. העילות שמוגדרות כבר כיום בחוק-יסוד: הכנסת הן רחבות למדי, חלקן שנויות במחלוקת.</w:t>
      </w:r>
    </w:p>
    <w:p w14:paraId="5761AD25" w14:textId="77777777" w:rsidR="00D21351" w:rsidRPr="00D21351" w:rsidRDefault="00D21351" w:rsidP="00D21351">
      <w:pPr>
        <w:bidi/>
        <w:jc w:val="both"/>
        <w:rPr>
          <w:rFonts w:cs="David" w:hint="cs"/>
          <w:rtl/>
        </w:rPr>
      </w:pPr>
    </w:p>
    <w:p w14:paraId="593C36DC"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6118EA1" w14:textId="77777777" w:rsidR="00D21351" w:rsidRPr="00D21351" w:rsidRDefault="00D21351" w:rsidP="00D21351">
      <w:pPr>
        <w:bidi/>
        <w:jc w:val="both"/>
        <w:rPr>
          <w:rFonts w:cs="David" w:hint="cs"/>
          <w:rtl/>
        </w:rPr>
      </w:pPr>
    </w:p>
    <w:p w14:paraId="1A99A83B" w14:textId="77777777" w:rsidR="00D21351" w:rsidRPr="00D21351" w:rsidRDefault="00D21351" w:rsidP="00D21351">
      <w:pPr>
        <w:bidi/>
        <w:jc w:val="both"/>
        <w:rPr>
          <w:rFonts w:cs="David" w:hint="cs"/>
          <w:rtl/>
        </w:rPr>
      </w:pPr>
      <w:r w:rsidRPr="00D21351">
        <w:rPr>
          <w:rFonts w:cs="David" w:hint="cs"/>
          <w:rtl/>
        </w:rPr>
        <w:tab/>
        <w:t xml:space="preserve"> מה שנוי במחלוקת בסעיף 7א?</w:t>
      </w:r>
    </w:p>
    <w:p w14:paraId="13D7AF16" w14:textId="77777777" w:rsidR="00D21351" w:rsidRPr="00D21351" w:rsidRDefault="00D21351" w:rsidP="00D21351">
      <w:pPr>
        <w:bidi/>
        <w:jc w:val="both"/>
        <w:rPr>
          <w:rFonts w:cs="David" w:hint="cs"/>
          <w:rtl/>
        </w:rPr>
      </w:pPr>
    </w:p>
    <w:p w14:paraId="546495B0"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31CF71B5" w14:textId="77777777" w:rsidR="00D21351" w:rsidRPr="00D21351" w:rsidRDefault="00D21351" w:rsidP="00D21351">
      <w:pPr>
        <w:bidi/>
        <w:jc w:val="both"/>
        <w:rPr>
          <w:rFonts w:cs="David" w:hint="cs"/>
          <w:rtl/>
        </w:rPr>
      </w:pPr>
    </w:p>
    <w:p w14:paraId="7E49EE63" w14:textId="77777777" w:rsidR="00D21351" w:rsidRPr="00D21351" w:rsidRDefault="00D21351" w:rsidP="00D21351">
      <w:pPr>
        <w:bidi/>
        <w:jc w:val="both"/>
        <w:rPr>
          <w:rFonts w:cs="David" w:hint="cs"/>
          <w:rtl/>
        </w:rPr>
      </w:pPr>
      <w:r w:rsidRPr="00D21351">
        <w:rPr>
          <w:rFonts w:cs="David" w:hint="cs"/>
          <w:rtl/>
        </w:rPr>
        <w:tab/>
        <w:t>למשל, ההגדרה של המדינה כמדינה יהודית. אין מחלוקת אידיאולוגית על זה?</w:t>
      </w:r>
    </w:p>
    <w:p w14:paraId="754B50A9" w14:textId="77777777" w:rsidR="00D21351" w:rsidRPr="00D21351" w:rsidRDefault="00D21351" w:rsidP="00D21351">
      <w:pPr>
        <w:bidi/>
        <w:jc w:val="both"/>
        <w:rPr>
          <w:rFonts w:cs="David" w:hint="cs"/>
          <w:rtl/>
        </w:rPr>
      </w:pPr>
    </w:p>
    <w:p w14:paraId="6562579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08C7CB06" w14:textId="77777777" w:rsidR="00D21351" w:rsidRPr="00D21351" w:rsidRDefault="00D21351" w:rsidP="00D21351">
      <w:pPr>
        <w:bidi/>
        <w:jc w:val="both"/>
        <w:rPr>
          <w:rFonts w:cs="David" w:hint="cs"/>
          <w:rtl/>
        </w:rPr>
      </w:pPr>
    </w:p>
    <w:p w14:paraId="73C4665D" w14:textId="77777777" w:rsidR="00D21351" w:rsidRPr="00D21351" w:rsidRDefault="00D21351" w:rsidP="00D21351">
      <w:pPr>
        <w:bidi/>
        <w:jc w:val="both"/>
        <w:rPr>
          <w:rFonts w:cs="David" w:hint="cs"/>
          <w:rtl/>
        </w:rPr>
      </w:pPr>
      <w:r w:rsidRPr="00D21351">
        <w:rPr>
          <w:rFonts w:cs="David" w:hint="cs"/>
          <w:rtl/>
        </w:rPr>
        <w:tab/>
        <w:t xml:space="preserve"> עמדת האגודה לזכויות האזרח- - -</w:t>
      </w:r>
    </w:p>
    <w:p w14:paraId="5097FF09" w14:textId="77777777" w:rsidR="00D21351" w:rsidRPr="00D21351" w:rsidRDefault="00D21351" w:rsidP="00D21351">
      <w:pPr>
        <w:bidi/>
        <w:jc w:val="both"/>
        <w:rPr>
          <w:rFonts w:cs="David" w:hint="cs"/>
          <w:rtl/>
        </w:rPr>
      </w:pPr>
    </w:p>
    <w:p w14:paraId="721FE2D8"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4C4E6BDC" w14:textId="77777777" w:rsidR="00D21351" w:rsidRPr="00D21351" w:rsidRDefault="00D21351" w:rsidP="00D21351">
      <w:pPr>
        <w:bidi/>
        <w:jc w:val="both"/>
        <w:rPr>
          <w:rFonts w:cs="David" w:hint="cs"/>
          <w:rtl/>
        </w:rPr>
      </w:pPr>
    </w:p>
    <w:p w14:paraId="778CA645" w14:textId="77777777" w:rsidR="00D21351" w:rsidRPr="00D21351" w:rsidRDefault="00D21351" w:rsidP="00D21351">
      <w:pPr>
        <w:bidi/>
        <w:jc w:val="both"/>
        <w:rPr>
          <w:rFonts w:cs="David" w:hint="cs"/>
          <w:rtl/>
        </w:rPr>
      </w:pPr>
      <w:r w:rsidRPr="00D21351">
        <w:rPr>
          <w:rFonts w:cs="David" w:hint="cs"/>
          <w:rtl/>
        </w:rPr>
        <w:tab/>
        <w:t>לא אמרתי שזאת עמדת האגודה לזכויות האזרח, אמרתי שיש מחלוקת אידיאולוגית בחברה הישראלית.</w:t>
      </w:r>
    </w:p>
    <w:p w14:paraId="69D38C9D" w14:textId="77777777" w:rsidR="00D21351" w:rsidRPr="00D21351" w:rsidRDefault="00D21351" w:rsidP="00D21351">
      <w:pPr>
        <w:bidi/>
        <w:jc w:val="both"/>
        <w:rPr>
          <w:rFonts w:cs="David" w:hint="cs"/>
          <w:rtl/>
        </w:rPr>
      </w:pPr>
    </w:p>
    <w:p w14:paraId="73C6646F"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D07EAC4" w14:textId="77777777" w:rsidR="00D21351" w:rsidRPr="00D21351" w:rsidRDefault="00D21351" w:rsidP="00D21351">
      <w:pPr>
        <w:bidi/>
        <w:jc w:val="both"/>
        <w:rPr>
          <w:rFonts w:cs="David" w:hint="cs"/>
          <w:rtl/>
        </w:rPr>
      </w:pPr>
    </w:p>
    <w:p w14:paraId="53C61F2B" w14:textId="77777777" w:rsidR="00D21351" w:rsidRPr="00D21351" w:rsidRDefault="00D21351" w:rsidP="00D21351">
      <w:pPr>
        <w:bidi/>
        <w:jc w:val="both"/>
        <w:rPr>
          <w:rFonts w:cs="David" w:hint="cs"/>
          <w:rtl/>
        </w:rPr>
      </w:pPr>
      <w:r w:rsidRPr="00D21351">
        <w:rPr>
          <w:rFonts w:cs="David" w:hint="cs"/>
          <w:rtl/>
        </w:rPr>
        <w:tab/>
        <w:t>מותר לי לדעת מה עמדתכם?</w:t>
      </w:r>
    </w:p>
    <w:p w14:paraId="72A696C6" w14:textId="77777777" w:rsidR="00D21351" w:rsidRPr="00D21351" w:rsidRDefault="00D21351" w:rsidP="00D21351">
      <w:pPr>
        <w:bidi/>
        <w:jc w:val="both"/>
        <w:rPr>
          <w:rFonts w:cs="David" w:hint="cs"/>
          <w:rtl/>
        </w:rPr>
      </w:pPr>
    </w:p>
    <w:p w14:paraId="7BF3282E"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3A596F76" w14:textId="77777777" w:rsidR="00D21351" w:rsidRPr="00D21351" w:rsidRDefault="00D21351" w:rsidP="00D21351">
      <w:pPr>
        <w:bidi/>
        <w:jc w:val="both"/>
        <w:rPr>
          <w:rFonts w:cs="David" w:hint="cs"/>
          <w:rtl/>
        </w:rPr>
      </w:pPr>
    </w:p>
    <w:p w14:paraId="1415DA5C" w14:textId="77777777" w:rsidR="00D21351" w:rsidRPr="00D21351" w:rsidRDefault="00D21351" w:rsidP="00D21351">
      <w:pPr>
        <w:bidi/>
        <w:jc w:val="both"/>
        <w:rPr>
          <w:rFonts w:cs="David" w:hint="cs"/>
          <w:rtl/>
        </w:rPr>
      </w:pPr>
      <w:r w:rsidRPr="00D21351">
        <w:rPr>
          <w:rFonts w:cs="David" w:hint="cs"/>
          <w:rtl/>
        </w:rPr>
        <w:tab/>
        <w:t>אני אשמח להפנות אותך לעמדה הזאת במפורט.</w:t>
      </w:r>
    </w:p>
    <w:p w14:paraId="2566C2C1" w14:textId="77777777" w:rsidR="00D21351" w:rsidRPr="00D21351" w:rsidRDefault="00D21351" w:rsidP="00D21351">
      <w:pPr>
        <w:bidi/>
        <w:jc w:val="both"/>
        <w:rPr>
          <w:rFonts w:cs="David" w:hint="cs"/>
          <w:rtl/>
        </w:rPr>
      </w:pPr>
    </w:p>
    <w:p w14:paraId="724A3CF4"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5114A7D" w14:textId="77777777" w:rsidR="00D21351" w:rsidRPr="00D21351" w:rsidRDefault="00D21351" w:rsidP="00D21351">
      <w:pPr>
        <w:bidi/>
        <w:jc w:val="both"/>
        <w:rPr>
          <w:rFonts w:cs="David" w:hint="cs"/>
          <w:rtl/>
        </w:rPr>
      </w:pPr>
    </w:p>
    <w:p w14:paraId="23635BFA" w14:textId="77777777" w:rsidR="00D21351" w:rsidRPr="00D21351" w:rsidRDefault="00D21351" w:rsidP="00D21351">
      <w:pPr>
        <w:bidi/>
        <w:jc w:val="both"/>
        <w:rPr>
          <w:rFonts w:cs="David" w:hint="cs"/>
          <w:rtl/>
        </w:rPr>
      </w:pPr>
      <w:r w:rsidRPr="00D21351">
        <w:rPr>
          <w:rFonts w:cs="David" w:hint="cs"/>
          <w:rtl/>
        </w:rPr>
        <w:tab/>
        <w:t xml:space="preserve"> אתה לא יכול לומר אותה בשני משפטים?</w:t>
      </w:r>
    </w:p>
    <w:p w14:paraId="35CC52FF" w14:textId="77777777" w:rsidR="00D21351" w:rsidRPr="00D21351" w:rsidRDefault="00D21351" w:rsidP="00D21351">
      <w:pPr>
        <w:bidi/>
        <w:jc w:val="both"/>
        <w:rPr>
          <w:rFonts w:cs="David" w:hint="cs"/>
          <w:rtl/>
        </w:rPr>
      </w:pPr>
    </w:p>
    <w:p w14:paraId="7A98DDEB"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586860B" w14:textId="77777777" w:rsidR="00D21351" w:rsidRPr="00D21351" w:rsidRDefault="00D21351" w:rsidP="00D21351">
      <w:pPr>
        <w:bidi/>
        <w:jc w:val="both"/>
        <w:rPr>
          <w:rFonts w:cs="David" w:hint="cs"/>
          <w:rtl/>
        </w:rPr>
      </w:pPr>
    </w:p>
    <w:p w14:paraId="24D12FA3" w14:textId="77777777" w:rsidR="00D21351" w:rsidRPr="00D21351" w:rsidRDefault="00D21351" w:rsidP="00D21351">
      <w:pPr>
        <w:bidi/>
        <w:jc w:val="both"/>
        <w:rPr>
          <w:rFonts w:cs="David" w:hint="cs"/>
          <w:rtl/>
        </w:rPr>
      </w:pPr>
      <w:r w:rsidRPr="00D21351">
        <w:rPr>
          <w:rFonts w:cs="David" w:hint="cs"/>
          <w:rtl/>
        </w:rPr>
        <w:tab/>
        <w:t xml:space="preserve"> נשמח לשמוע.</w:t>
      </w:r>
    </w:p>
    <w:p w14:paraId="081D3950" w14:textId="77777777" w:rsidR="00D21351" w:rsidRPr="00D21351" w:rsidRDefault="00D21351" w:rsidP="00D21351">
      <w:pPr>
        <w:bidi/>
        <w:jc w:val="both"/>
        <w:rPr>
          <w:rFonts w:cs="David" w:hint="cs"/>
          <w:rtl/>
        </w:rPr>
      </w:pPr>
    </w:p>
    <w:p w14:paraId="642C7545"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189BD5A6" w14:textId="77777777" w:rsidR="00D21351" w:rsidRPr="00D21351" w:rsidRDefault="00D21351" w:rsidP="00D21351">
      <w:pPr>
        <w:bidi/>
        <w:jc w:val="both"/>
        <w:rPr>
          <w:rFonts w:cs="David" w:hint="cs"/>
          <w:rtl/>
        </w:rPr>
      </w:pPr>
    </w:p>
    <w:p w14:paraId="2D600544" w14:textId="77777777" w:rsidR="00D21351" w:rsidRPr="00D21351" w:rsidRDefault="00D21351" w:rsidP="00D21351">
      <w:pPr>
        <w:bidi/>
        <w:jc w:val="both"/>
        <w:rPr>
          <w:rFonts w:cs="David" w:hint="cs"/>
          <w:rtl/>
        </w:rPr>
      </w:pPr>
      <w:r w:rsidRPr="00D21351">
        <w:rPr>
          <w:rFonts w:cs="David" w:hint="cs"/>
          <w:rtl/>
        </w:rPr>
        <w:tab/>
        <w:t>זה חורג מהנושא כרגע. אני אדאג לשלוח לך אותה.</w:t>
      </w:r>
    </w:p>
    <w:p w14:paraId="57B6D1E0" w14:textId="77777777" w:rsidR="00D21351" w:rsidRPr="00D21351" w:rsidRDefault="00D21351" w:rsidP="00D21351">
      <w:pPr>
        <w:bidi/>
        <w:jc w:val="both"/>
        <w:rPr>
          <w:rFonts w:cs="David" w:hint="cs"/>
          <w:rtl/>
        </w:rPr>
      </w:pPr>
    </w:p>
    <w:p w14:paraId="1B9E65D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6B6301E" w14:textId="77777777" w:rsidR="00D21351" w:rsidRPr="00D21351" w:rsidRDefault="00D21351" w:rsidP="00D21351">
      <w:pPr>
        <w:bidi/>
        <w:jc w:val="both"/>
        <w:rPr>
          <w:rFonts w:cs="David" w:hint="cs"/>
          <w:rtl/>
        </w:rPr>
      </w:pPr>
    </w:p>
    <w:p w14:paraId="3660B329" w14:textId="77777777" w:rsidR="00D21351" w:rsidRPr="00D21351" w:rsidRDefault="00D21351" w:rsidP="00D21351">
      <w:pPr>
        <w:bidi/>
        <w:jc w:val="both"/>
        <w:rPr>
          <w:rFonts w:cs="David" w:hint="cs"/>
          <w:rtl/>
        </w:rPr>
      </w:pPr>
      <w:r w:rsidRPr="00D21351">
        <w:rPr>
          <w:rFonts w:cs="David" w:hint="cs"/>
          <w:rtl/>
        </w:rPr>
        <w:tab/>
        <w:t>אין לי עניין. אחרי התשובה שלך אין לי עניין לקרוא. התשובה שלך ברורה מאוד, אם היית תומך, היית אומר שאתה תומך. אתה כנראה חושש לומר שאתה לא תומך בזה.</w:t>
      </w:r>
    </w:p>
    <w:p w14:paraId="36C5F194" w14:textId="77777777" w:rsidR="00D21351" w:rsidRPr="00D21351" w:rsidRDefault="00D21351" w:rsidP="00D21351">
      <w:pPr>
        <w:bidi/>
        <w:jc w:val="both"/>
        <w:rPr>
          <w:rFonts w:cs="David" w:hint="cs"/>
          <w:rtl/>
        </w:rPr>
      </w:pPr>
    </w:p>
    <w:p w14:paraId="62D191C1"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1CD194E6" w14:textId="77777777" w:rsidR="00D21351" w:rsidRPr="00D21351" w:rsidRDefault="00D21351" w:rsidP="00D21351">
      <w:pPr>
        <w:bidi/>
        <w:jc w:val="both"/>
        <w:rPr>
          <w:rFonts w:cs="David" w:hint="cs"/>
          <w:rtl/>
        </w:rPr>
      </w:pPr>
    </w:p>
    <w:p w14:paraId="2F49F1BB" w14:textId="77777777" w:rsidR="00D21351" w:rsidRPr="00D21351" w:rsidRDefault="00D21351" w:rsidP="00D21351">
      <w:pPr>
        <w:bidi/>
        <w:jc w:val="both"/>
        <w:rPr>
          <w:rFonts w:cs="David" w:hint="cs"/>
          <w:rtl/>
        </w:rPr>
      </w:pPr>
      <w:r w:rsidRPr="00D21351">
        <w:rPr>
          <w:rFonts w:cs="David" w:hint="cs"/>
          <w:rtl/>
        </w:rPr>
        <w:tab/>
        <w:t>אם אין לך עניין, אני לא יכול לדבר עם מי שאין לו עניין.</w:t>
      </w:r>
    </w:p>
    <w:p w14:paraId="42CB52EC" w14:textId="77777777" w:rsidR="00D21351" w:rsidRPr="00D21351" w:rsidRDefault="00D21351" w:rsidP="00D21351">
      <w:pPr>
        <w:bidi/>
        <w:jc w:val="both"/>
        <w:rPr>
          <w:rFonts w:cs="David" w:hint="cs"/>
          <w:rtl/>
        </w:rPr>
      </w:pPr>
    </w:p>
    <w:p w14:paraId="0D390639"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FB06E0E" w14:textId="77777777" w:rsidR="00D21351" w:rsidRPr="00D21351" w:rsidRDefault="00D21351" w:rsidP="00D21351">
      <w:pPr>
        <w:bidi/>
        <w:jc w:val="both"/>
        <w:rPr>
          <w:rFonts w:cs="David" w:hint="cs"/>
          <w:rtl/>
        </w:rPr>
      </w:pPr>
    </w:p>
    <w:p w14:paraId="0E7AF584" w14:textId="77777777" w:rsidR="00D21351" w:rsidRPr="00D21351" w:rsidRDefault="00D21351" w:rsidP="00D21351">
      <w:pPr>
        <w:bidi/>
        <w:jc w:val="both"/>
        <w:rPr>
          <w:rFonts w:cs="David" w:hint="cs"/>
          <w:rtl/>
        </w:rPr>
      </w:pPr>
      <w:r w:rsidRPr="00D21351">
        <w:rPr>
          <w:rFonts w:cs="David" w:hint="cs"/>
          <w:rtl/>
        </w:rPr>
        <w:tab/>
        <w:t xml:space="preserve"> איפה ההגנה על האזרחים בכלל במדינה הזאת באמירה שלך?</w:t>
      </w:r>
    </w:p>
    <w:p w14:paraId="1E29880C" w14:textId="77777777" w:rsidR="00D21351" w:rsidRPr="00D21351" w:rsidRDefault="00D21351" w:rsidP="00D21351">
      <w:pPr>
        <w:bidi/>
        <w:jc w:val="both"/>
        <w:rPr>
          <w:rFonts w:cs="David" w:hint="cs"/>
          <w:rtl/>
        </w:rPr>
      </w:pPr>
    </w:p>
    <w:p w14:paraId="3A54E597" w14:textId="77777777" w:rsidR="00D21351" w:rsidRPr="00D21351" w:rsidRDefault="00D21351" w:rsidP="00D21351">
      <w:pPr>
        <w:bidi/>
        <w:jc w:val="both"/>
        <w:rPr>
          <w:rFonts w:cs="David" w:hint="cs"/>
          <w:rtl/>
        </w:rPr>
      </w:pPr>
      <w:r w:rsidRPr="00D21351">
        <w:rPr>
          <w:rFonts w:cs="David" w:hint="cs"/>
          <w:u w:val="single"/>
          <w:rtl/>
        </w:rPr>
        <w:t>היו"ר דוד טל:</w:t>
      </w:r>
    </w:p>
    <w:p w14:paraId="65F8924B" w14:textId="77777777" w:rsidR="00D21351" w:rsidRPr="00D21351" w:rsidRDefault="00D21351" w:rsidP="00D21351">
      <w:pPr>
        <w:bidi/>
        <w:jc w:val="both"/>
        <w:rPr>
          <w:rFonts w:cs="David" w:hint="cs"/>
          <w:rtl/>
        </w:rPr>
      </w:pPr>
    </w:p>
    <w:p w14:paraId="0C11292E" w14:textId="77777777" w:rsidR="00D21351" w:rsidRPr="00D21351" w:rsidRDefault="00D21351" w:rsidP="00D21351">
      <w:pPr>
        <w:bidi/>
        <w:jc w:val="both"/>
        <w:rPr>
          <w:rFonts w:cs="David" w:hint="cs"/>
          <w:rtl/>
        </w:rPr>
      </w:pPr>
      <w:r w:rsidRPr="00D21351">
        <w:rPr>
          <w:rFonts w:cs="David" w:hint="cs"/>
          <w:rtl/>
        </w:rPr>
        <w:tab/>
        <w:t xml:space="preserve">חברת הכנסת </w:t>
      </w:r>
      <w:proofErr w:type="spellStart"/>
      <w:r w:rsidRPr="00D21351">
        <w:rPr>
          <w:rFonts w:cs="David" w:hint="cs"/>
          <w:rtl/>
        </w:rPr>
        <w:t>טרטמן</w:t>
      </w:r>
      <w:proofErr w:type="spellEnd"/>
      <w:r w:rsidRPr="00D21351">
        <w:rPr>
          <w:rFonts w:cs="David" w:hint="cs"/>
          <w:rtl/>
        </w:rPr>
        <w:t>. בבקשה, אדוני.</w:t>
      </w:r>
    </w:p>
    <w:p w14:paraId="09658CB3" w14:textId="77777777" w:rsidR="00D21351" w:rsidRPr="00D21351" w:rsidRDefault="00D21351" w:rsidP="00D21351">
      <w:pPr>
        <w:bidi/>
        <w:jc w:val="both"/>
        <w:rPr>
          <w:rFonts w:cs="David" w:hint="cs"/>
          <w:rtl/>
        </w:rPr>
      </w:pPr>
    </w:p>
    <w:p w14:paraId="17D37157"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25AFE6EE" w14:textId="77777777" w:rsidR="00D21351" w:rsidRPr="00D21351" w:rsidRDefault="00D21351" w:rsidP="00D21351">
      <w:pPr>
        <w:bidi/>
        <w:jc w:val="both"/>
        <w:rPr>
          <w:rFonts w:cs="David" w:hint="cs"/>
          <w:rtl/>
        </w:rPr>
      </w:pPr>
    </w:p>
    <w:p w14:paraId="683B0782" w14:textId="77777777" w:rsidR="00D21351" w:rsidRPr="00D21351" w:rsidRDefault="00D21351" w:rsidP="00D21351">
      <w:pPr>
        <w:bidi/>
        <w:jc w:val="both"/>
        <w:rPr>
          <w:rFonts w:cs="David" w:hint="cs"/>
          <w:rtl/>
        </w:rPr>
      </w:pPr>
      <w:r w:rsidRPr="00D21351">
        <w:rPr>
          <w:rFonts w:cs="David" w:hint="cs"/>
          <w:rtl/>
        </w:rPr>
        <w:tab/>
        <w:t>העילה הנוכחית היא חמורה, מכיוון שהיא אינה נוגעת לאף אחד מעקרונות היסוד של מדינה דמוקרטית. בעצם הביקור במדינת אויב אין פגיעה במדינה כמדינה דמוקרטית.</w:t>
      </w:r>
    </w:p>
    <w:p w14:paraId="3B9BF845"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היו"ר דוד טל:</w:t>
      </w:r>
    </w:p>
    <w:p w14:paraId="69903413" w14:textId="77777777" w:rsidR="00D21351" w:rsidRPr="00D21351" w:rsidRDefault="00D21351" w:rsidP="00D21351">
      <w:pPr>
        <w:bidi/>
        <w:jc w:val="both"/>
        <w:rPr>
          <w:rFonts w:cs="David" w:hint="cs"/>
          <w:rtl/>
        </w:rPr>
      </w:pPr>
    </w:p>
    <w:p w14:paraId="5C2AA1E7" w14:textId="77777777" w:rsidR="00D21351" w:rsidRPr="00D21351" w:rsidRDefault="00D21351" w:rsidP="00D21351">
      <w:pPr>
        <w:bidi/>
        <w:jc w:val="both"/>
        <w:rPr>
          <w:rFonts w:cs="David" w:hint="cs"/>
          <w:rtl/>
        </w:rPr>
      </w:pPr>
      <w:r w:rsidRPr="00D21351">
        <w:rPr>
          <w:rFonts w:cs="David" w:hint="cs"/>
          <w:rtl/>
        </w:rPr>
        <w:tab/>
        <w:t xml:space="preserve">אני רוצה להציג את הצד השני של המטבע. אדם שהורשע, לצורך העניין במרמה ובהפרת אמונים, ובית המשפט קבע שיש עליו קלון, אני שולל ממנו את הזכות להיבחר. אם אני שם את זה על כף אחת, ואני שם את מה שמציעים חברי  הכנסת זבולון </w:t>
      </w:r>
      <w:proofErr w:type="spellStart"/>
      <w:r w:rsidRPr="00D21351">
        <w:rPr>
          <w:rFonts w:cs="David" w:hint="cs"/>
          <w:rtl/>
        </w:rPr>
        <w:t>אורלב</w:t>
      </w:r>
      <w:proofErr w:type="spellEnd"/>
      <w:r w:rsidRPr="00D21351">
        <w:rPr>
          <w:rFonts w:cs="David" w:hint="cs"/>
          <w:rtl/>
        </w:rPr>
        <w:t xml:space="preserve"> </w:t>
      </w:r>
      <w:proofErr w:type="spellStart"/>
      <w:r w:rsidRPr="00D21351">
        <w:rPr>
          <w:rFonts w:cs="David" w:hint="cs"/>
          <w:rtl/>
        </w:rPr>
        <w:t>וטרטמן</w:t>
      </w:r>
      <w:proofErr w:type="spellEnd"/>
      <w:r w:rsidRPr="00D21351">
        <w:rPr>
          <w:rFonts w:cs="David" w:hint="cs"/>
          <w:rtl/>
        </w:rPr>
        <w:t xml:space="preserve"> על כף שנייה, מה מהם מכריע? מה נראה לך, לפי השכל הישר, שהוא מכריע?</w:t>
      </w:r>
    </w:p>
    <w:p w14:paraId="6A92156C" w14:textId="77777777" w:rsidR="00D21351" w:rsidRPr="00D21351" w:rsidRDefault="00D21351" w:rsidP="00D21351">
      <w:pPr>
        <w:bidi/>
        <w:jc w:val="both"/>
        <w:rPr>
          <w:rFonts w:cs="David" w:hint="cs"/>
          <w:rtl/>
        </w:rPr>
      </w:pPr>
    </w:p>
    <w:p w14:paraId="014CCFC4" w14:textId="77777777" w:rsidR="00D21351" w:rsidRPr="00D21351" w:rsidRDefault="00D21351" w:rsidP="00D21351">
      <w:pPr>
        <w:bidi/>
        <w:jc w:val="both"/>
        <w:rPr>
          <w:rFonts w:cs="David" w:hint="cs"/>
          <w:rtl/>
        </w:rPr>
      </w:pPr>
      <w:r w:rsidRPr="00D21351">
        <w:rPr>
          <w:rFonts w:cs="David" w:hint="cs"/>
          <w:u w:val="single"/>
          <w:rtl/>
        </w:rPr>
        <w:t>יואל חסון:</w:t>
      </w:r>
    </w:p>
    <w:p w14:paraId="7ACB4B85" w14:textId="77777777" w:rsidR="00D21351" w:rsidRPr="00D21351" w:rsidRDefault="00D21351" w:rsidP="00D21351">
      <w:pPr>
        <w:bidi/>
        <w:jc w:val="both"/>
        <w:rPr>
          <w:rFonts w:cs="David" w:hint="cs"/>
          <w:rtl/>
        </w:rPr>
      </w:pPr>
    </w:p>
    <w:p w14:paraId="641D2BCB" w14:textId="77777777" w:rsidR="00D21351" w:rsidRPr="00D21351" w:rsidRDefault="00D21351" w:rsidP="00D21351">
      <w:pPr>
        <w:bidi/>
        <w:jc w:val="both"/>
        <w:rPr>
          <w:rFonts w:cs="David" w:hint="cs"/>
          <w:rtl/>
        </w:rPr>
      </w:pPr>
      <w:r w:rsidRPr="00D21351">
        <w:rPr>
          <w:rFonts w:cs="David" w:hint="cs"/>
          <w:rtl/>
        </w:rPr>
        <w:tab/>
        <w:t xml:space="preserve"> הזכות שלי לביטחון.</w:t>
      </w:r>
    </w:p>
    <w:p w14:paraId="4E260780" w14:textId="77777777" w:rsidR="00D21351" w:rsidRPr="00D21351" w:rsidRDefault="00D21351" w:rsidP="00D21351">
      <w:pPr>
        <w:bidi/>
        <w:jc w:val="both"/>
        <w:rPr>
          <w:rFonts w:cs="David" w:hint="cs"/>
          <w:rtl/>
        </w:rPr>
      </w:pPr>
    </w:p>
    <w:p w14:paraId="23FAA3E6"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16E85B2" w14:textId="77777777" w:rsidR="00D21351" w:rsidRPr="00D21351" w:rsidRDefault="00D21351" w:rsidP="00D21351">
      <w:pPr>
        <w:bidi/>
        <w:jc w:val="both"/>
        <w:rPr>
          <w:rFonts w:cs="David" w:hint="cs"/>
          <w:rtl/>
        </w:rPr>
      </w:pPr>
    </w:p>
    <w:p w14:paraId="680BE104" w14:textId="77777777" w:rsidR="00D21351" w:rsidRPr="00D21351" w:rsidRDefault="00D21351" w:rsidP="00D21351">
      <w:pPr>
        <w:bidi/>
        <w:jc w:val="both"/>
        <w:rPr>
          <w:rFonts w:cs="David" w:hint="cs"/>
          <w:rtl/>
        </w:rPr>
      </w:pPr>
      <w:r w:rsidRPr="00D21351">
        <w:rPr>
          <w:rFonts w:cs="David" w:hint="cs"/>
          <w:rtl/>
        </w:rPr>
        <w:tab/>
        <w:t xml:space="preserve">אתם עונים שזה לא מהעקרונות הדמוקרטיים. </w:t>
      </w:r>
    </w:p>
    <w:p w14:paraId="2AC4511D" w14:textId="77777777" w:rsidR="00D21351" w:rsidRPr="00D21351" w:rsidRDefault="00D21351" w:rsidP="00D21351">
      <w:pPr>
        <w:bidi/>
        <w:jc w:val="both"/>
        <w:rPr>
          <w:rFonts w:cs="David" w:hint="cs"/>
          <w:rtl/>
        </w:rPr>
      </w:pPr>
    </w:p>
    <w:p w14:paraId="48688646"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6CF402DE" w14:textId="77777777" w:rsidR="00D21351" w:rsidRPr="00D21351" w:rsidRDefault="00D21351" w:rsidP="00D21351">
      <w:pPr>
        <w:bidi/>
        <w:jc w:val="both"/>
        <w:rPr>
          <w:rFonts w:cs="David" w:hint="cs"/>
          <w:rtl/>
        </w:rPr>
      </w:pPr>
    </w:p>
    <w:p w14:paraId="681EFDE0" w14:textId="77777777" w:rsidR="00D21351" w:rsidRPr="00D21351" w:rsidRDefault="00D21351" w:rsidP="00D21351">
      <w:pPr>
        <w:bidi/>
        <w:jc w:val="both"/>
        <w:rPr>
          <w:rFonts w:cs="David" w:hint="cs"/>
          <w:rtl/>
        </w:rPr>
      </w:pPr>
      <w:r w:rsidRPr="00D21351">
        <w:rPr>
          <w:rFonts w:cs="David" w:hint="cs"/>
          <w:rtl/>
        </w:rPr>
        <w:tab/>
        <w:t>בעבירה הזאת כשלעצמה אין שום קלון. היא אכן עבירה פלילית, אבל היא לא מסוג של קלון, אין בה לא ממד של שחיתות מוסרית או אישית.</w:t>
      </w:r>
    </w:p>
    <w:p w14:paraId="07FE64B4" w14:textId="77777777" w:rsidR="00D21351" w:rsidRPr="00D21351" w:rsidRDefault="00D21351" w:rsidP="00D21351">
      <w:pPr>
        <w:bidi/>
        <w:jc w:val="both"/>
        <w:rPr>
          <w:rFonts w:cs="David" w:hint="cs"/>
          <w:rtl/>
        </w:rPr>
      </w:pPr>
    </w:p>
    <w:p w14:paraId="4569F733" w14:textId="77777777" w:rsidR="00D21351" w:rsidRPr="00D21351" w:rsidRDefault="00D21351" w:rsidP="00D21351">
      <w:pPr>
        <w:bidi/>
        <w:jc w:val="both"/>
        <w:rPr>
          <w:rFonts w:cs="David" w:hint="cs"/>
          <w:rtl/>
        </w:rPr>
      </w:pPr>
      <w:r w:rsidRPr="00D21351">
        <w:rPr>
          <w:rFonts w:cs="David" w:hint="cs"/>
          <w:u w:val="single"/>
          <w:rtl/>
        </w:rPr>
        <w:t>היו"ר דוד טל:</w:t>
      </w:r>
    </w:p>
    <w:p w14:paraId="0D3D4702" w14:textId="77777777" w:rsidR="00D21351" w:rsidRPr="00D21351" w:rsidRDefault="00D21351" w:rsidP="00D21351">
      <w:pPr>
        <w:bidi/>
        <w:jc w:val="both"/>
        <w:rPr>
          <w:rFonts w:cs="David" w:hint="cs"/>
          <w:rtl/>
        </w:rPr>
      </w:pPr>
    </w:p>
    <w:p w14:paraId="02D9C549" w14:textId="77777777" w:rsidR="00D21351" w:rsidRPr="00D21351" w:rsidRDefault="00D21351" w:rsidP="00D21351">
      <w:pPr>
        <w:bidi/>
        <w:jc w:val="both"/>
        <w:rPr>
          <w:rFonts w:cs="David" w:hint="cs"/>
          <w:rtl/>
        </w:rPr>
      </w:pPr>
      <w:r w:rsidRPr="00D21351">
        <w:rPr>
          <w:rFonts w:cs="David" w:hint="cs"/>
          <w:rtl/>
        </w:rPr>
        <w:tab/>
        <w:t>האם זה פחות משחיתות?</w:t>
      </w:r>
    </w:p>
    <w:p w14:paraId="777245C7" w14:textId="77777777" w:rsidR="00D21351" w:rsidRPr="00D21351" w:rsidRDefault="00D21351" w:rsidP="00D21351">
      <w:pPr>
        <w:bidi/>
        <w:jc w:val="both"/>
        <w:rPr>
          <w:rFonts w:cs="David" w:hint="cs"/>
          <w:rtl/>
        </w:rPr>
      </w:pPr>
    </w:p>
    <w:p w14:paraId="75EBCF57"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727E2AAC" w14:textId="77777777" w:rsidR="00D21351" w:rsidRPr="00D21351" w:rsidRDefault="00D21351" w:rsidP="00D21351">
      <w:pPr>
        <w:bidi/>
        <w:jc w:val="both"/>
        <w:rPr>
          <w:rFonts w:cs="David" w:hint="cs"/>
          <w:rtl/>
        </w:rPr>
      </w:pPr>
    </w:p>
    <w:p w14:paraId="6D38023E" w14:textId="77777777" w:rsidR="00D21351" w:rsidRPr="00D21351" w:rsidRDefault="00D21351" w:rsidP="00D21351">
      <w:pPr>
        <w:bidi/>
        <w:jc w:val="both"/>
        <w:rPr>
          <w:rFonts w:cs="David" w:hint="cs"/>
          <w:rtl/>
        </w:rPr>
      </w:pPr>
      <w:r w:rsidRPr="00D21351">
        <w:rPr>
          <w:rFonts w:cs="David" w:hint="cs"/>
          <w:rtl/>
        </w:rPr>
        <w:tab/>
        <w:t xml:space="preserve">כן. שוב, זה תלוי בנסיבות. </w:t>
      </w:r>
    </w:p>
    <w:p w14:paraId="18BAE4CF" w14:textId="77777777" w:rsidR="00D21351" w:rsidRPr="00D21351" w:rsidRDefault="00D21351" w:rsidP="00D21351">
      <w:pPr>
        <w:bidi/>
        <w:jc w:val="both"/>
        <w:rPr>
          <w:rFonts w:cs="David" w:hint="cs"/>
          <w:rtl/>
        </w:rPr>
      </w:pPr>
    </w:p>
    <w:p w14:paraId="54E89C69"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7AC53F5C" w14:textId="77777777" w:rsidR="00D21351" w:rsidRPr="00D21351" w:rsidRDefault="00D21351" w:rsidP="00D21351">
      <w:pPr>
        <w:bidi/>
        <w:jc w:val="both"/>
        <w:rPr>
          <w:rFonts w:cs="David" w:hint="cs"/>
          <w:rtl/>
        </w:rPr>
      </w:pPr>
    </w:p>
    <w:p w14:paraId="7C1C96BE" w14:textId="77777777" w:rsidR="00D21351" w:rsidRPr="00D21351" w:rsidRDefault="00D21351" w:rsidP="00D21351">
      <w:pPr>
        <w:bidi/>
        <w:jc w:val="both"/>
        <w:rPr>
          <w:rFonts w:cs="David" w:hint="cs"/>
          <w:rtl/>
        </w:rPr>
      </w:pPr>
      <w:r w:rsidRPr="00D21351">
        <w:rPr>
          <w:rFonts w:cs="David" w:hint="cs"/>
          <w:rtl/>
        </w:rPr>
        <w:tab/>
        <w:t xml:space="preserve"> אתם מתעלמים פה מההתרסה, זה זילות למחוקק בבית המשפט.</w:t>
      </w:r>
    </w:p>
    <w:p w14:paraId="6FCFEDA2" w14:textId="77777777" w:rsidR="00D21351" w:rsidRPr="00D21351" w:rsidRDefault="00D21351" w:rsidP="00D21351">
      <w:pPr>
        <w:bidi/>
        <w:jc w:val="both"/>
        <w:rPr>
          <w:rFonts w:cs="David" w:hint="cs"/>
          <w:rtl/>
        </w:rPr>
      </w:pPr>
    </w:p>
    <w:p w14:paraId="16DC4E60" w14:textId="77777777" w:rsidR="00D21351" w:rsidRPr="00D21351" w:rsidRDefault="00D21351" w:rsidP="00D21351">
      <w:pPr>
        <w:bidi/>
        <w:jc w:val="both"/>
        <w:rPr>
          <w:rFonts w:cs="David" w:hint="cs"/>
          <w:rtl/>
        </w:rPr>
      </w:pPr>
      <w:r w:rsidRPr="00D21351">
        <w:rPr>
          <w:rFonts w:cs="David" w:hint="cs"/>
          <w:u w:val="single"/>
          <w:rtl/>
        </w:rPr>
        <w:t>היו"ר דוד טל:</w:t>
      </w:r>
    </w:p>
    <w:p w14:paraId="1CB7695B" w14:textId="77777777" w:rsidR="00D21351" w:rsidRPr="00D21351" w:rsidRDefault="00D21351" w:rsidP="00D21351">
      <w:pPr>
        <w:bidi/>
        <w:jc w:val="both"/>
        <w:rPr>
          <w:rFonts w:cs="David" w:hint="cs"/>
          <w:rtl/>
        </w:rPr>
      </w:pPr>
    </w:p>
    <w:p w14:paraId="43518F8A" w14:textId="77777777" w:rsidR="00D21351" w:rsidRPr="00D21351" w:rsidRDefault="00D21351" w:rsidP="00D21351">
      <w:pPr>
        <w:bidi/>
        <w:jc w:val="both"/>
        <w:rPr>
          <w:rFonts w:cs="David" w:hint="cs"/>
          <w:rtl/>
        </w:rPr>
      </w:pPr>
      <w:r w:rsidRPr="00D21351">
        <w:rPr>
          <w:rFonts w:cs="David" w:hint="cs"/>
          <w:rtl/>
        </w:rPr>
        <w:tab/>
        <w:t>פגיעה בביטחון המדינה זה פחות מזה?</w:t>
      </w:r>
    </w:p>
    <w:p w14:paraId="2AFC85EA" w14:textId="77777777" w:rsidR="00D21351" w:rsidRPr="00D21351" w:rsidRDefault="00D21351" w:rsidP="00D21351">
      <w:pPr>
        <w:bidi/>
        <w:jc w:val="both"/>
        <w:rPr>
          <w:rFonts w:cs="David" w:hint="cs"/>
          <w:rtl/>
        </w:rPr>
      </w:pPr>
    </w:p>
    <w:p w14:paraId="34AA2140"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7DCA5369" w14:textId="77777777" w:rsidR="00D21351" w:rsidRPr="00D21351" w:rsidRDefault="00D21351" w:rsidP="00D21351">
      <w:pPr>
        <w:bidi/>
        <w:jc w:val="both"/>
        <w:rPr>
          <w:rFonts w:cs="David" w:hint="cs"/>
          <w:rtl/>
        </w:rPr>
      </w:pPr>
    </w:p>
    <w:p w14:paraId="55EEE811" w14:textId="77777777" w:rsidR="00D21351" w:rsidRPr="00D21351" w:rsidRDefault="00D21351" w:rsidP="00D21351">
      <w:pPr>
        <w:bidi/>
        <w:jc w:val="both"/>
        <w:rPr>
          <w:rFonts w:cs="David" w:hint="cs"/>
          <w:rtl/>
        </w:rPr>
      </w:pPr>
      <w:r w:rsidRPr="00D21351">
        <w:rPr>
          <w:rFonts w:cs="David" w:hint="cs"/>
          <w:rtl/>
        </w:rPr>
        <w:tab/>
        <w:t>לא בטוח שזה פוגע בביטחון המדינה.</w:t>
      </w:r>
    </w:p>
    <w:p w14:paraId="4949B702" w14:textId="77777777" w:rsidR="00D21351" w:rsidRPr="00D21351" w:rsidRDefault="00D21351" w:rsidP="00D21351">
      <w:pPr>
        <w:bidi/>
        <w:jc w:val="both"/>
        <w:rPr>
          <w:rFonts w:cs="David" w:hint="cs"/>
          <w:rtl/>
        </w:rPr>
      </w:pPr>
    </w:p>
    <w:p w14:paraId="2BFE919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024C4E4" w14:textId="77777777" w:rsidR="00D21351" w:rsidRPr="00D21351" w:rsidRDefault="00D21351" w:rsidP="00D21351">
      <w:pPr>
        <w:bidi/>
        <w:jc w:val="both"/>
        <w:rPr>
          <w:rFonts w:cs="David" w:hint="cs"/>
          <w:rtl/>
        </w:rPr>
      </w:pPr>
    </w:p>
    <w:p w14:paraId="7DA25A02" w14:textId="77777777" w:rsidR="00D21351" w:rsidRPr="00D21351" w:rsidRDefault="00D21351" w:rsidP="00D21351">
      <w:pPr>
        <w:bidi/>
        <w:jc w:val="both"/>
        <w:rPr>
          <w:rFonts w:cs="David" w:hint="cs"/>
          <w:rtl/>
        </w:rPr>
      </w:pPr>
      <w:r w:rsidRPr="00D21351">
        <w:rPr>
          <w:rFonts w:cs="David" w:hint="cs"/>
          <w:rtl/>
        </w:rPr>
        <w:tab/>
        <w:t xml:space="preserve"> כל אחד יחליט מה פוגע ומה לא פוגע.</w:t>
      </w:r>
    </w:p>
    <w:p w14:paraId="5863F03E" w14:textId="77777777" w:rsidR="00D21351" w:rsidRPr="00D21351" w:rsidRDefault="00D21351" w:rsidP="00D21351">
      <w:pPr>
        <w:bidi/>
        <w:jc w:val="both"/>
        <w:rPr>
          <w:rFonts w:cs="David" w:hint="cs"/>
          <w:rtl/>
        </w:rPr>
      </w:pPr>
    </w:p>
    <w:p w14:paraId="0D045B8F" w14:textId="77777777" w:rsidR="00D21351" w:rsidRPr="00D21351" w:rsidRDefault="00D21351" w:rsidP="00D21351">
      <w:pPr>
        <w:bidi/>
        <w:jc w:val="both"/>
        <w:rPr>
          <w:rFonts w:cs="David" w:hint="cs"/>
          <w:rtl/>
        </w:rPr>
      </w:pPr>
      <w:r w:rsidRPr="00D21351">
        <w:rPr>
          <w:rFonts w:cs="David" w:hint="cs"/>
          <w:u w:val="single"/>
          <w:rtl/>
        </w:rPr>
        <w:t>היו"ר דוד טל:</w:t>
      </w:r>
    </w:p>
    <w:p w14:paraId="7B39390A" w14:textId="77777777" w:rsidR="00D21351" w:rsidRPr="00D21351" w:rsidRDefault="00D21351" w:rsidP="00D21351">
      <w:pPr>
        <w:bidi/>
        <w:jc w:val="both"/>
        <w:rPr>
          <w:rFonts w:cs="David" w:hint="cs"/>
          <w:rtl/>
        </w:rPr>
      </w:pPr>
    </w:p>
    <w:p w14:paraId="5D4E2865" w14:textId="77777777" w:rsidR="00D21351" w:rsidRPr="00D21351" w:rsidRDefault="00D21351" w:rsidP="00D21351">
      <w:pPr>
        <w:bidi/>
        <w:jc w:val="both"/>
        <w:rPr>
          <w:rFonts w:cs="David" w:hint="cs"/>
          <w:rtl/>
        </w:rPr>
      </w:pPr>
      <w:r w:rsidRPr="00D21351">
        <w:rPr>
          <w:rFonts w:cs="David" w:hint="cs"/>
          <w:rtl/>
        </w:rPr>
        <w:tab/>
        <w:t xml:space="preserve">אדוני חבר הכנסת דב </w:t>
      </w:r>
      <w:proofErr w:type="spellStart"/>
      <w:r w:rsidRPr="00D21351">
        <w:rPr>
          <w:rFonts w:cs="David" w:hint="cs"/>
          <w:rtl/>
        </w:rPr>
        <w:t>חנין</w:t>
      </w:r>
      <w:proofErr w:type="spellEnd"/>
      <w:r w:rsidRPr="00D21351">
        <w:rPr>
          <w:rFonts w:cs="David" w:hint="cs"/>
          <w:rtl/>
        </w:rPr>
        <w:t>, לא היית בתחילת הדיון. מתחילת הדיון העמדתי את זה שלא בהכרח זה פוגע. אני רוצה להבין, בהמשך לדבריו של נציג זכויות האזרח, שהוא מדבר על העילות שיש. אנחנו אומרים שעל-פי החקיקה, אדם שהורשע ויש עמו קלון, לא יכול שבע שנים מתום השלמת תקופת מאסרו, משלושה חודשים ומעלה, להיבחר. כולה, מה הוא עשה? מרמה והפרת אמונים. דרך אגב, יש אנשי ציבור שהואשמו במרמה והפרת אמונים ולא קבעו שיש עם זה קלון, והם ממשיכים. זה גם יכול להיות. המשקל הסגולי של מה יותר רציני, האם של מי שביקר בארץ אויב ויכול להיות שהוא פגש, נסע ונפגש- - -</w:t>
      </w:r>
    </w:p>
    <w:p w14:paraId="1A709CF6" w14:textId="77777777" w:rsidR="00D21351" w:rsidRPr="00D21351" w:rsidRDefault="00D21351" w:rsidP="00D21351">
      <w:pPr>
        <w:bidi/>
        <w:jc w:val="both"/>
        <w:rPr>
          <w:rFonts w:cs="David" w:hint="cs"/>
          <w:rtl/>
        </w:rPr>
      </w:pPr>
    </w:p>
    <w:p w14:paraId="6D423CEA"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2127DC03" w14:textId="77777777" w:rsidR="00D21351" w:rsidRPr="00D21351" w:rsidRDefault="00D21351" w:rsidP="00D21351">
      <w:pPr>
        <w:bidi/>
        <w:jc w:val="both"/>
        <w:rPr>
          <w:rFonts w:cs="David" w:hint="cs"/>
          <w:rtl/>
        </w:rPr>
      </w:pPr>
    </w:p>
    <w:p w14:paraId="11303470" w14:textId="77777777" w:rsidR="00D21351" w:rsidRPr="00D21351" w:rsidRDefault="00D21351" w:rsidP="00D21351">
      <w:pPr>
        <w:bidi/>
        <w:jc w:val="both"/>
        <w:rPr>
          <w:rFonts w:cs="David" w:hint="cs"/>
          <w:rtl/>
        </w:rPr>
      </w:pPr>
      <w:r w:rsidRPr="00D21351">
        <w:rPr>
          <w:rFonts w:cs="David" w:hint="cs"/>
          <w:rtl/>
        </w:rPr>
        <w:tab/>
        <w:t>זאת בדיוק השאלה--</w:t>
      </w:r>
    </w:p>
    <w:p w14:paraId="01585BE5" w14:textId="77777777" w:rsidR="00D21351" w:rsidRPr="00D21351" w:rsidRDefault="00D21351" w:rsidP="00D21351">
      <w:pPr>
        <w:bidi/>
        <w:jc w:val="both"/>
        <w:rPr>
          <w:rFonts w:cs="David" w:hint="cs"/>
          <w:rtl/>
        </w:rPr>
      </w:pPr>
    </w:p>
    <w:p w14:paraId="35CA244D"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26DF7C16" w14:textId="77777777" w:rsidR="00D21351" w:rsidRPr="00D21351" w:rsidRDefault="00D21351" w:rsidP="00D21351">
      <w:pPr>
        <w:bidi/>
        <w:jc w:val="both"/>
        <w:rPr>
          <w:rFonts w:cs="David" w:hint="cs"/>
          <w:rtl/>
        </w:rPr>
      </w:pPr>
    </w:p>
    <w:p w14:paraId="66A81C53" w14:textId="77777777" w:rsidR="00D21351" w:rsidRPr="00D21351" w:rsidRDefault="00D21351" w:rsidP="00D21351">
      <w:pPr>
        <w:bidi/>
        <w:jc w:val="both"/>
        <w:rPr>
          <w:rFonts w:cs="David" w:hint="cs"/>
          <w:rtl/>
        </w:rPr>
      </w:pPr>
      <w:r w:rsidRPr="00D21351">
        <w:rPr>
          <w:rFonts w:cs="David" w:hint="cs"/>
          <w:rtl/>
        </w:rPr>
        <w:tab/>
        <w:t xml:space="preserve"> שים לב שזה בניגוד לעמדת השר, זה זילות בממשלת ישראל.</w:t>
      </w:r>
    </w:p>
    <w:p w14:paraId="5A538F2A" w14:textId="77777777" w:rsidR="00D21351" w:rsidRPr="00D21351" w:rsidRDefault="00D21351" w:rsidP="00D21351">
      <w:pPr>
        <w:bidi/>
        <w:jc w:val="both"/>
        <w:rPr>
          <w:rFonts w:cs="David" w:hint="cs"/>
          <w:rtl/>
        </w:rPr>
      </w:pPr>
    </w:p>
    <w:p w14:paraId="52A8377E"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1A65B292" w14:textId="77777777" w:rsidR="00D21351" w:rsidRPr="00D21351" w:rsidRDefault="00D21351" w:rsidP="00D21351">
      <w:pPr>
        <w:bidi/>
        <w:jc w:val="both"/>
        <w:rPr>
          <w:rFonts w:cs="David" w:hint="cs"/>
          <w:rtl/>
        </w:rPr>
      </w:pPr>
    </w:p>
    <w:p w14:paraId="4A803DB1" w14:textId="77777777" w:rsidR="00D21351" w:rsidRPr="00D21351" w:rsidRDefault="00D21351" w:rsidP="00D21351">
      <w:pPr>
        <w:bidi/>
        <w:jc w:val="both"/>
        <w:rPr>
          <w:rFonts w:cs="David" w:hint="cs"/>
          <w:rtl/>
        </w:rPr>
      </w:pPr>
      <w:r w:rsidRPr="00D21351">
        <w:rPr>
          <w:rFonts w:cs="David" w:hint="cs"/>
          <w:rtl/>
        </w:rPr>
        <w:tab/>
        <w:t>--מה נסיבות הביקור. בביקור כשלעצמו אין משום קלון. אם יש נסיבות נוספות- - -</w:t>
      </w:r>
    </w:p>
    <w:p w14:paraId="34CB810C" w14:textId="77777777" w:rsidR="00D21351" w:rsidRPr="00D21351" w:rsidRDefault="00D21351" w:rsidP="00D21351">
      <w:pPr>
        <w:bidi/>
        <w:jc w:val="both"/>
        <w:rPr>
          <w:rFonts w:cs="David" w:hint="cs"/>
          <w:rtl/>
        </w:rPr>
      </w:pPr>
    </w:p>
    <w:p w14:paraId="7E2289B7" w14:textId="77777777" w:rsidR="00D21351" w:rsidRPr="00D21351" w:rsidRDefault="00D21351" w:rsidP="00D21351">
      <w:pPr>
        <w:bidi/>
        <w:jc w:val="both"/>
        <w:rPr>
          <w:rFonts w:cs="David" w:hint="cs"/>
          <w:rtl/>
        </w:rPr>
      </w:pPr>
      <w:r w:rsidRPr="00D21351">
        <w:rPr>
          <w:rFonts w:cs="David" w:hint="cs"/>
          <w:u w:val="single"/>
          <w:rtl/>
        </w:rPr>
        <w:t>היו"ר דוד טל:</w:t>
      </w:r>
    </w:p>
    <w:p w14:paraId="0E0A21F4" w14:textId="77777777" w:rsidR="00D21351" w:rsidRPr="00D21351" w:rsidRDefault="00D21351" w:rsidP="00D21351">
      <w:pPr>
        <w:bidi/>
        <w:jc w:val="both"/>
        <w:rPr>
          <w:rFonts w:cs="David" w:hint="cs"/>
          <w:rtl/>
        </w:rPr>
      </w:pPr>
    </w:p>
    <w:p w14:paraId="35C5337B" w14:textId="77777777" w:rsidR="00D21351" w:rsidRPr="00D21351" w:rsidRDefault="00D21351" w:rsidP="00D21351">
      <w:pPr>
        <w:bidi/>
        <w:jc w:val="both"/>
        <w:rPr>
          <w:rFonts w:cs="David" w:hint="cs"/>
          <w:rtl/>
        </w:rPr>
      </w:pPr>
      <w:r w:rsidRPr="00D21351">
        <w:rPr>
          <w:rFonts w:cs="David" w:hint="cs"/>
          <w:rtl/>
        </w:rPr>
        <w:tab/>
        <w:t>האם אתה תהיה מוכן לתמוך בהצעת חוק שאומרת שאם הוא ביקר שם בנסיבות כאלה שהוא נפגש עם נציגים מסוימים, האם תהיה מוכן לתמוך בהצעת החוק?</w:t>
      </w:r>
    </w:p>
    <w:p w14:paraId="6954C51B" w14:textId="77777777" w:rsidR="00D21351" w:rsidRPr="00D21351" w:rsidRDefault="00D21351" w:rsidP="00D21351">
      <w:pPr>
        <w:bidi/>
        <w:jc w:val="both"/>
        <w:rPr>
          <w:rFonts w:cs="David" w:hint="cs"/>
          <w:rtl/>
        </w:rPr>
      </w:pPr>
    </w:p>
    <w:p w14:paraId="741A8B53"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395FEC49" w14:textId="77777777" w:rsidR="00D21351" w:rsidRPr="00D21351" w:rsidRDefault="00D21351" w:rsidP="00D21351">
      <w:pPr>
        <w:bidi/>
        <w:jc w:val="both"/>
        <w:rPr>
          <w:rFonts w:cs="David" w:hint="cs"/>
          <w:rtl/>
        </w:rPr>
      </w:pPr>
    </w:p>
    <w:p w14:paraId="2FF86D2F" w14:textId="77777777" w:rsidR="00D21351" w:rsidRPr="00D21351" w:rsidRDefault="00D21351" w:rsidP="00D21351">
      <w:pPr>
        <w:bidi/>
        <w:jc w:val="both"/>
        <w:rPr>
          <w:rFonts w:cs="David" w:hint="cs"/>
          <w:rtl/>
        </w:rPr>
      </w:pPr>
      <w:r w:rsidRPr="00D21351">
        <w:rPr>
          <w:rFonts w:cs="David" w:hint="cs"/>
          <w:rtl/>
        </w:rPr>
        <w:tab/>
        <w:t>אם נסיבות הביקור עולות כדי תמיכה במאבק מזוין במדינת ישראל, זה ממילא מכוסה כיום בחוק, ולכן זו תהיה אחת הנסיבות שיישקלו כשוועדת הבחירות תבוא לשקול האם העילה הזאת התקיימה, לכן אין צורך בתיקון הזה.</w:t>
      </w:r>
    </w:p>
    <w:p w14:paraId="6881748C" w14:textId="77777777" w:rsidR="00D21351" w:rsidRPr="00D21351" w:rsidRDefault="00D21351" w:rsidP="00D21351">
      <w:pPr>
        <w:bidi/>
        <w:jc w:val="both"/>
        <w:rPr>
          <w:rFonts w:cs="David" w:hint="cs"/>
          <w:rtl/>
        </w:rPr>
      </w:pPr>
    </w:p>
    <w:p w14:paraId="4960FBD8" w14:textId="77777777" w:rsidR="00D21351" w:rsidRPr="00D21351" w:rsidRDefault="00D21351" w:rsidP="00D21351">
      <w:pPr>
        <w:bidi/>
        <w:jc w:val="both"/>
        <w:rPr>
          <w:rFonts w:cs="David" w:hint="cs"/>
          <w:rtl/>
        </w:rPr>
      </w:pPr>
      <w:r w:rsidRPr="00D21351">
        <w:rPr>
          <w:rFonts w:cs="David" w:hint="cs"/>
          <w:rtl/>
        </w:rPr>
        <w:tab/>
        <w:t>מבחינת האבסורדיות שבו, כבר ניתנו הדוגמאות כאן, ואם מדובר בטיול נעורים בסגנון הטיולים שהיו בשנות ה-50 בפטרה, זה גם נכנס לתיקון, ואם מדינת ישראל מעוניינת לשלוח שליח למדינת אויב לנהל משא-ומתן--</w:t>
      </w:r>
    </w:p>
    <w:p w14:paraId="28AA7745" w14:textId="77777777" w:rsidR="00D21351" w:rsidRPr="00D21351" w:rsidRDefault="00D21351" w:rsidP="00D21351">
      <w:pPr>
        <w:bidi/>
        <w:jc w:val="both"/>
        <w:rPr>
          <w:rFonts w:cs="David" w:hint="cs"/>
          <w:rtl/>
        </w:rPr>
      </w:pPr>
    </w:p>
    <w:p w14:paraId="2EAE57D3"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716C179C" w14:textId="77777777" w:rsidR="00D21351" w:rsidRPr="00D21351" w:rsidRDefault="00D21351" w:rsidP="00D21351">
      <w:pPr>
        <w:bidi/>
        <w:jc w:val="both"/>
        <w:rPr>
          <w:rFonts w:cs="David" w:hint="cs"/>
          <w:rtl/>
        </w:rPr>
      </w:pPr>
    </w:p>
    <w:p w14:paraId="5AD2B355" w14:textId="77777777" w:rsidR="00D21351" w:rsidRPr="00D21351" w:rsidRDefault="00D21351" w:rsidP="00D21351">
      <w:pPr>
        <w:bidi/>
        <w:jc w:val="both"/>
        <w:rPr>
          <w:rFonts w:cs="David" w:hint="cs"/>
          <w:rtl/>
        </w:rPr>
      </w:pPr>
      <w:r w:rsidRPr="00D21351">
        <w:rPr>
          <w:rFonts w:cs="David" w:hint="cs"/>
          <w:rtl/>
        </w:rPr>
        <w:tab/>
        <w:t xml:space="preserve"> זה בהיתר.</w:t>
      </w:r>
    </w:p>
    <w:p w14:paraId="6036A0DD" w14:textId="77777777" w:rsidR="00D21351" w:rsidRPr="00D21351" w:rsidRDefault="00D21351" w:rsidP="00D21351">
      <w:pPr>
        <w:bidi/>
        <w:jc w:val="both"/>
        <w:rPr>
          <w:rFonts w:cs="David" w:hint="cs"/>
          <w:rtl/>
        </w:rPr>
      </w:pPr>
    </w:p>
    <w:p w14:paraId="2AC62816"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0EFC99C1" w14:textId="77777777" w:rsidR="00D21351" w:rsidRPr="00D21351" w:rsidRDefault="00D21351" w:rsidP="00D21351">
      <w:pPr>
        <w:bidi/>
        <w:jc w:val="both"/>
        <w:rPr>
          <w:rFonts w:cs="David" w:hint="cs"/>
          <w:rtl/>
        </w:rPr>
      </w:pPr>
    </w:p>
    <w:p w14:paraId="0BA338B7" w14:textId="77777777" w:rsidR="00D21351" w:rsidRPr="00D21351" w:rsidRDefault="00D21351" w:rsidP="00D21351">
      <w:pPr>
        <w:bidi/>
        <w:jc w:val="both"/>
        <w:rPr>
          <w:rFonts w:cs="David" w:hint="cs"/>
          <w:rtl/>
        </w:rPr>
      </w:pPr>
      <w:r w:rsidRPr="00D21351">
        <w:rPr>
          <w:rFonts w:cs="David" w:hint="cs"/>
          <w:rtl/>
        </w:rPr>
        <w:tab/>
        <w:t xml:space="preserve"> זה בהיתר.</w:t>
      </w:r>
    </w:p>
    <w:p w14:paraId="0FC36F6B" w14:textId="77777777" w:rsidR="00D21351" w:rsidRPr="00D21351" w:rsidRDefault="00D21351" w:rsidP="00D21351">
      <w:pPr>
        <w:bidi/>
        <w:jc w:val="both"/>
        <w:rPr>
          <w:rFonts w:cs="David" w:hint="cs"/>
          <w:rtl/>
        </w:rPr>
      </w:pPr>
    </w:p>
    <w:p w14:paraId="5796126B"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334D75B4" w14:textId="77777777" w:rsidR="00D21351" w:rsidRPr="00D21351" w:rsidRDefault="00D21351" w:rsidP="00D21351">
      <w:pPr>
        <w:bidi/>
        <w:jc w:val="both"/>
        <w:rPr>
          <w:rFonts w:cs="David" w:hint="cs"/>
          <w:rtl/>
        </w:rPr>
      </w:pPr>
    </w:p>
    <w:p w14:paraId="3DA94445" w14:textId="77777777" w:rsidR="00D21351" w:rsidRPr="00D21351" w:rsidRDefault="00D21351" w:rsidP="00D21351">
      <w:pPr>
        <w:bidi/>
        <w:jc w:val="both"/>
        <w:rPr>
          <w:rFonts w:cs="David" w:hint="cs"/>
          <w:rtl/>
        </w:rPr>
      </w:pPr>
      <w:r w:rsidRPr="00D21351">
        <w:rPr>
          <w:rFonts w:cs="David" w:hint="cs"/>
          <w:rtl/>
        </w:rPr>
        <w:tab/>
        <w:t>אם אני אשלים את המשפט, תבינו את הפואנטה.</w:t>
      </w:r>
    </w:p>
    <w:p w14:paraId="21ACE8A7" w14:textId="77777777" w:rsidR="00D21351" w:rsidRPr="00D21351" w:rsidRDefault="00D21351" w:rsidP="00D21351">
      <w:pPr>
        <w:bidi/>
        <w:jc w:val="both"/>
        <w:rPr>
          <w:rFonts w:cs="David" w:hint="cs"/>
          <w:rtl/>
        </w:rPr>
      </w:pPr>
    </w:p>
    <w:p w14:paraId="0166237E" w14:textId="77777777" w:rsidR="00D21351" w:rsidRPr="00D21351" w:rsidRDefault="00D21351" w:rsidP="00D21351">
      <w:pPr>
        <w:bidi/>
        <w:jc w:val="both"/>
        <w:rPr>
          <w:rFonts w:cs="David" w:hint="cs"/>
          <w:rtl/>
        </w:rPr>
      </w:pPr>
      <w:r w:rsidRPr="00D21351">
        <w:rPr>
          <w:rFonts w:cs="David" w:hint="cs"/>
          <w:rtl/>
        </w:rPr>
        <w:tab/>
        <w:t>--לשחרור נעדרים ושבויים ולא רוצה שהוא יהיה נציג רשמי של מדינת ישראל- - -</w:t>
      </w:r>
    </w:p>
    <w:p w14:paraId="466C3D90" w14:textId="77777777" w:rsidR="00D21351" w:rsidRPr="00D21351" w:rsidRDefault="00D21351" w:rsidP="00D21351">
      <w:pPr>
        <w:bidi/>
        <w:jc w:val="both"/>
        <w:rPr>
          <w:rFonts w:cs="David" w:hint="cs"/>
          <w:rtl/>
        </w:rPr>
      </w:pPr>
    </w:p>
    <w:p w14:paraId="41829E4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AFEA404" w14:textId="77777777" w:rsidR="00D21351" w:rsidRPr="00D21351" w:rsidRDefault="00D21351" w:rsidP="00D21351">
      <w:pPr>
        <w:bidi/>
        <w:jc w:val="both"/>
        <w:rPr>
          <w:rFonts w:cs="David" w:hint="cs"/>
          <w:rtl/>
        </w:rPr>
      </w:pPr>
    </w:p>
    <w:p w14:paraId="25E71D53" w14:textId="77777777" w:rsidR="00D21351" w:rsidRPr="00D21351" w:rsidRDefault="00D21351" w:rsidP="00D21351">
      <w:pPr>
        <w:bidi/>
        <w:jc w:val="both"/>
        <w:rPr>
          <w:rFonts w:cs="David" w:hint="cs"/>
          <w:rtl/>
        </w:rPr>
      </w:pPr>
      <w:r w:rsidRPr="00D21351">
        <w:rPr>
          <w:rFonts w:cs="David" w:hint="cs"/>
          <w:rtl/>
        </w:rPr>
        <w:tab/>
        <w:t>איזו דמגוגיה.</w:t>
      </w:r>
    </w:p>
    <w:p w14:paraId="2E5CB3E6" w14:textId="77777777" w:rsidR="00D21351" w:rsidRPr="00D21351" w:rsidRDefault="00D21351" w:rsidP="00D21351">
      <w:pPr>
        <w:bidi/>
        <w:jc w:val="both"/>
        <w:rPr>
          <w:rFonts w:cs="David" w:hint="cs"/>
          <w:rtl/>
        </w:rPr>
      </w:pPr>
    </w:p>
    <w:p w14:paraId="356E419E" w14:textId="77777777" w:rsidR="00D21351" w:rsidRPr="00D21351" w:rsidRDefault="00D21351" w:rsidP="00D21351">
      <w:pPr>
        <w:bidi/>
        <w:jc w:val="both"/>
        <w:rPr>
          <w:rFonts w:cs="David" w:hint="cs"/>
          <w:rtl/>
        </w:rPr>
      </w:pPr>
      <w:r w:rsidRPr="00D21351">
        <w:rPr>
          <w:rFonts w:cs="David" w:hint="cs"/>
          <w:u w:val="single"/>
          <w:rtl/>
        </w:rPr>
        <w:t>היו"ר דוד טל:</w:t>
      </w:r>
    </w:p>
    <w:p w14:paraId="61D813AD" w14:textId="77777777" w:rsidR="00D21351" w:rsidRPr="00D21351" w:rsidRDefault="00D21351" w:rsidP="00D21351">
      <w:pPr>
        <w:bidi/>
        <w:jc w:val="both"/>
        <w:rPr>
          <w:rFonts w:cs="David" w:hint="cs"/>
          <w:rtl/>
        </w:rPr>
      </w:pPr>
    </w:p>
    <w:p w14:paraId="3977C66A" w14:textId="77777777" w:rsidR="00D21351" w:rsidRPr="00D21351" w:rsidRDefault="00D21351" w:rsidP="00D21351">
      <w:pPr>
        <w:bidi/>
        <w:jc w:val="both"/>
        <w:rPr>
          <w:rFonts w:cs="David" w:hint="cs"/>
          <w:rtl/>
        </w:rPr>
      </w:pPr>
      <w:r w:rsidRPr="00D21351">
        <w:rPr>
          <w:rFonts w:cs="David" w:hint="cs"/>
          <w:rtl/>
        </w:rPr>
        <w:tab/>
        <w:t xml:space="preserve">זבולון </w:t>
      </w:r>
      <w:proofErr w:type="spellStart"/>
      <w:r w:rsidRPr="00D21351">
        <w:rPr>
          <w:rFonts w:cs="David" w:hint="cs"/>
          <w:rtl/>
        </w:rPr>
        <w:t>אורלב</w:t>
      </w:r>
      <w:proofErr w:type="spellEnd"/>
      <w:r w:rsidRPr="00D21351">
        <w:rPr>
          <w:rFonts w:cs="David" w:hint="cs"/>
          <w:rtl/>
        </w:rPr>
        <w:t>.</w:t>
      </w:r>
    </w:p>
    <w:p w14:paraId="43039FEF" w14:textId="77777777" w:rsidR="00D21351" w:rsidRPr="00D21351" w:rsidRDefault="00D21351" w:rsidP="00D21351">
      <w:pPr>
        <w:bidi/>
        <w:jc w:val="both"/>
        <w:rPr>
          <w:rFonts w:cs="David" w:hint="cs"/>
          <w:rtl/>
        </w:rPr>
      </w:pPr>
    </w:p>
    <w:p w14:paraId="7D1B5BFA"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DA482F4" w14:textId="77777777" w:rsidR="00D21351" w:rsidRPr="00D21351" w:rsidRDefault="00D21351" w:rsidP="00D21351">
      <w:pPr>
        <w:bidi/>
        <w:jc w:val="both"/>
        <w:rPr>
          <w:rFonts w:cs="David" w:hint="cs"/>
          <w:rtl/>
        </w:rPr>
      </w:pPr>
    </w:p>
    <w:p w14:paraId="4B408B4E" w14:textId="77777777" w:rsidR="00D21351" w:rsidRPr="00D21351" w:rsidRDefault="00D21351" w:rsidP="00D21351">
      <w:pPr>
        <w:bidi/>
        <w:jc w:val="both"/>
        <w:rPr>
          <w:rFonts w:cs="David" w:hint="cs"/>
          <w:rtl/>
        </w:rPr>
      </w:pPr>
      <w:r w:rsidRPr="00D21351">
        <w:rPr>
          <w:rFonts w:cs="David" w:hint="cs"/>
          <w:rtl/>
        </w:rPr>
        <w:tab/>
        <w:t xml:space="preserve"> אי אפשר לסבול.</w:t>
      </w:r>
    </w:p>
    <w:p w14:paraId="062CFFD0" w14:textId="77777777" w:rsidR="00D21351" w:rsidRPr="00D21351" w:rsidRDefault="00D21351" w:rsidP="00D21351">
      <w:pPr>
        <w:bidi/>
        <w:jc w:val="both"/>
        <w:rPr>
          <w:rFonts w:cs="David" w:hint="cs"/>
          <w:rtl/>
        </w:rPr>
      </w:pPr>
    </w:p>
    <w:p w14:paraId="075E8530" w14:textId="77777777" w:rsidR="00D21351" w:rsidRPr="00D21351" w:rsidRDefault="00D21351" w:rsidP="00D21351">
      <w:pPr>
        <w:bidi/>
        <w:jc w:val="both"/>
        <w:rPr>
          <w:rFonts w:cs="David" w:hint="cs"/>
          <w:rtl/>
        </w:rPr>
      </w:pPr>
      <w:r w:rsidRPr="00D21351">
        <w:rPr>
          <w:rFonts w:cs="David" w:hint="cs"/>
          <w:u w:val="single"/>
          <w:rtl/>
        </w:rPr>
        <w:t>היו"ר דוד טל:</w:t>
      </w:r>
    </w:p>
    <w:p w14:paraId="502845DF" w14:textId="77777777" w:rsidR="00D21351" w:rsidRPr="00D21351" w:rsidRDefault="00D21351" w:rsidP="00D21351">
      <w:pPr>
        <w:bidi/>
        <w:jc w:val="both"/>
        <w:rPr>
          <w:rFonts w:cs="David" w:hint="cs"/>
          <w:rtl/>
        </w:rPr>
      </w:pPr>
    </w:p>
    <w:p w14:paraId="340D6822" w14:textId="77777777" w:rsidR="00D21351" w:rsidRPr="00D21351" w:rsidRDefault="00D21351" w:rsidP="00D21351">
      <w:pPr>
        <w:bidi/>
        <w:jc w:val="both"/>
        <w:rPr>
          <w:rFonts w:cs="David" w:hint="cs"/>
          <w:rtl/>
        </w:rPr>
      </w:pPr>
      <w:r w:rsidRPr="00D21351">
        <w:rPr>
          <w:rFonts w:cs="David" w:hint="cs"/>
          <w:rtl/>
        </w:rPr>
        <w:tab/>
        <w:t>קשה לסבול, אבל אפשר לשמוע.</w:t>
      </w:r>
    </w:p>
    <w:p w14:paraId="0160BE51" w14:textId="77777777" w:rsidR="00D21351" w:rsidRPr="00D21351" w:rsidRDefault="00D21351" w:rsidP="00D21351">
      <w:pPr>
        <w:bidi/>
        <w:jc w:val="both"/>
        <w:rPr>
          <w:rFonts w:cs="David" w:hint="cs"/>
          <w:rtl/>
        </w:rPr>
      </w:pPr>
    </w:p>
    <w:p w14:paraId="7771D45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4ECAA55" w14:textId="77777777" w:rsidR="00D21351" w:rsidRPr="00D21351" w:rsidRDefault="00D21351" w:rsidP="00D21351">
      <w:pPr>
        <w:bidi/>
        <w:jc w:val="both"/>
        <w:rPr>
          <w:rFonts w:cs="David" w:hint="cs"/>
          <w:rtl/>
        </w:rPr>
      </w:pPr>
    </w:p>
    <w:p w14:paraId="664F6D3F" w14:textId="77777777" w:rsidR="00D21351" w:rsidRPr="00D21351" w:rsidRDefault="00D21351" w:rsidP="00D21351">
      <w:pPr>
        <w:bidi/>
        <w:jc w:val="both"/>
        <w:rPr>
          <w:rFonts w:cs="David" w:hint="cs"/>
          <w:rtl/>
        </w:rPr>
      </w:pPr>
      <w:r w:rsidRPr="00D21351">
        <w:rPr>
          <w:rFonts w:cs="David" w:hint="cs"/>
          <w:rtl/>
        </w:rPr>
        <w:tab/>
        <w:t xml:space="preserve"> אתה מבין על מה אתה מדבר? מדינת ישראל שולחת שליח, שהיא לא רוצה שיהיה רשמי. היא שלחה, זה ההיתר.</w:t>
      </w:r>
    </w:p>
    <w:p w14:paraId="101EF915" w14:textId="77777777" w:rsidR="00D21351" w:rsidRPr="00D21351" w:rsidRDefault="00D21351" w:rsidP="00D21351">
      <w:pPr>
        <w:bidi/>
        <w:jc w:val="both"/>
        <w:rPr>
          <w:rFonts w:cs="David" w:hint="cs"/>
          <w:rtl/>
        </w:rPr>
      </w:pPr>
    </w:p>
    <w:p w14:paraId="0F466363"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1A5F8EC1" w14:textId="77777777" w:rsidR="00D21351" w:rsidRPr="00D21351" w:rsidRDefault="00D21351" w:rsidP="00D21351">
      <w:pPr>
        <w:bidi/>
        <w:jc w:val="both"/>
        <w:rPr>
          <w:rFonts w:cs="David" w:hint="cs"/>
          <w:rtl/>
        </w:rPr>
      </w:pPr>
    </w:p>
    <w:p w14:paraId="5EF44805" w14:textId="77777777" w:rsidR="00D21351" w:rsidRPr="00D21351" w:rsidRDefault="00D21351" w:rsidP="00D21351">
      <w:pPr>
        <w:bidi/>
        <w:jc w:val="both"/>
        <w:rPr>
          <w:rFonts w:cs="David" w:hint="cs"/>
          <w:rtl/>
        </w:rPr>
      </w:pPr>
      <w:r w:rsidRPr="00D21351">
        <w:rPr>
          <w:rFonts w:cs="David" w:hint="cs"/>
          <w:rtl/>
        </w:rPr>
        <w:tab/>
        <w:t>היא שלחה ללא היתר של שר הפנים, גם הוא ייפסל.</w:t>
      </w:r>
    </w:p>
    <w:p w14:paraId="5C7BD3B6" w14:textId="77777777" w:rsidR="00D21351" w:rsidRPr="00D21351" w:rsidRDefault="00D21351" w:rsidP="00D21351">
      <w:pPr>
        <w:bidi/>
        <w:jc w:val="both"/>
        <w:rPr>
          <w:rFonts w:cs="David" w:hint="cs"/>
          <w:rtl/>
        </w:rPr>
      </w:pPr>
    </w:p>
    <w:p w14:paraId="1575DC8A"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659A516E" w14:textId="77777777" w:rsidR="00D21351" w:rsidRPr="00D21351" w:rsidRDefault="00D21351" w:rsidP="00D21351">
      <w:pPr>
        <w:bidi/>
        <w:jc w:val="both"/>
        <w:rPr>
          <w:rFonts w:cs="David" w:hint="cs"/>
          <w:rtl/>
        </w:rPr>
      </w:pPr>
    </w:p>
    <w:p w14:paraId="6C32C4BF" w14:textId="77777777" w:rsidR="00D21351" w:rsidRPr="00D21351" w:rsidRDefault="00D21351" w:rsidP="00D21351">
      <w:pPr>
        <w:bidi/>
        <w:jc w:val="both"/>
        <w:rPr>
          <w:rFonts w:cs="David" w:hint="cs"/>
          <w:rtl/>
        </w:rPr>
      </w:pPr>
      <w:r w:rsidRPr="00D21351">
        <w:rPr>
          <w:rFonts w:cs="David" w:hint="cs"/>
          <w:rtl/>
        </w:rPr>
        <w:tab/>
        <w:t>אני לא רוצה להאריך בדברים, כי נאמרו כבר כל הטענות. אדוני היושב-ראש, השורה התחתונה של הדברים שלי היא, תמיכה במה שאני חושב שהיא עמדתך, למרות שלא אמרת את עמדתך. הרציונל של ההצעה הוא סביר, הבעיה שאתם באים לפתור היא בעיה אמיתית, מדינת ישראל והדמוקרטיה הישראלית צריכות להגן על עצמן, או יותר נכון מדינת ישראל, שהיא מדינה יהודית ודמוקרטית, צריכה להגן על עצמה, וצריך לפתח ולגבש כלים שיאפשרו לנו להמשיך ולהגן על עצמנו מול הסכנות ומול האיומים. מאידך גיסא, שלילת הזכות לבחור ולהיבחר זו סנקציה קשה מאוד, זו סנקציה שאם לא נשתמש בה במשורה, היא פוגעת באופיינו כמדינה יהודית ודמוקרטית, בצד הדמוקרטי, ולכן צריך לשקול את זה מאוד במשורה ולפתח כלים שלא יהיו מרחיבים מדי, על מנת שלא נפגע בעיקרון הבסיסי.</w:t>
      </w:r>
    </w:p>
    <w:p w14:paraId="72B2C0C7" w14:textId="77777777" w:rsidR="00D21351" w:rsidRPr="00D21351" w:rsidRDefault="00D21351" w:rsidP="00D21351">
      <w:pPr>
        <w:bidi/>
        <w:jc w:val="both"/>
        <w:rPr>
          <w:rFonts w:cs="David" w:hint="cs"/>
          <w:rtl/>
        </w:rPr>
      </w:pPr>
    </w:p>
    <w:p w14:paraId="4E9A99FD" w14:textId="77777777" w:rsidR="00D21351" w:rsidRPr="00D21351" w:rsidRDefault="00D21351" w:rsidP="00D21351">
      <w:pPr>
        <w:bidi/>
        <w:jc w:val="both"/>
        <w:rPr>
          <w:rFonts w:cs="David" w:hint="cs"/>
          <w:rtl/>
        </w:rPr>
      </w:pPr>
      <w:r w:rsidRPr="00D21351">
        <w:rPr>
          <w:rFonts w:cs="David" w:hint="cs"/>
          <w:u w:val="single"/>
          <w:rtl/>
        </w:rPr>
        <w:t>היו"ר דוד טל:</w:t>
      </w:r>
    </w:p>
    <w:p w14:paraId="1C1256F4" w14:textId="77777777" w:rsidR="00D21351" w:rsidRPr="00D21351" w:rsidRDefault="00D21351" w:rsidP="00D21351">
      <w:pPr>
        <w:bidi/>
        <w:jc w:val="both"/>
        <w:rPr>
          <w:rFonts w:cs="David" w:hint="cs"/>
          <w:rtl/>
        </w:rPr>
      </w:pPr>
    </w:p>
    <w:p w14:paraId="069E9288" w14:textId="77777777" w:rsidR="00D21351" w:rsidRPr="00D21351" w:rsidRDefault="00D21351" w:rsidP="00D21351">
      <w:pPr>
        <w:bidi/>
        <w:jc w:val="both"/>
        <w:rPr>
          <w:rFonts w:cs="David" w:hint="cs"/>
          <w:rtl/>
        </w:rPr>
      </w:pPr>
      <w:r w:rsidRPr="00D21351">
        <w:rPr>
          <w:rFonts w:cs="David" w:hint="cs"/>
          <w:rtl/>
        </w:rPr>
        <w:tab/>
        <w:t>יש לך הצעה לגבי פיתוח הכלים?</w:t>
      </w:r>
    </w:p>
    <w:p w14:paraId="0C680E40" w14:textId="77777777" w:rsidR="00D21351" w:rsidRPr="00D21351" w:rsidRDefault="00D21351" w:rsidP="00D21351">
      <w:pPr>
        <w:bidi/>
        <w:jc w:val="both"/>
        <w:rPr>
          <w:rFonts w:cs="David" w:hint="cs"/>
          <w:rtl/>
        </w:rPr>
      </w:pPr>
    </w:p>
    <w:p w14:paraId="0EF7727D"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45EFD298" w14:textId="77777777" w:rsidR="00D21351" w:rsidRPr="00D21351" w:rsidRDefault="00D21351" w:rsidP="00D21351">
      <w:pPr>
        <w:bidi/>
        <w:jc w:val="both"/>
        <w:rPr>
          <w:rFonts w:cs="David" w:hint="cs"/>
          <w:rtl/>
        </w:rPr>
      </w:pPr>
    </w:p>
    <w:p w14:paraId="1C6ED901" w14:textId="77777777" w:rsidR="00D21351" w:rsidRPr="00D21351" w:rsidRDefault="00D21351" w:rsidP="00D21351">
      <w:pPr>
        <w:bidi/>
        <w:jc w:val="both"/>
        <w:rPr>
          <w:rFonts w:cs="David" w:hint="cs"/>
          <w:rtl/>
        </w:rPr>
      </w:pPr>
      <w:r w:rsidRPr="00D21351">
        <w:rPr>
          <w:rFonts w:cs="David" w:hint="cs"/>
          <w:rtl/>
        </w:rPr>
        <w:tab/>
        <w:t>לגבי ההצעה של הביקור ללא היתר, הובאו לכאן דוגמאות של ביקור עיתונאי, ביקור לצורך איחוד משפחות, אולי מישהו מרגיש שמשרד הפנים מתעמר פה, והוא רוצה מיד ללכת, שיקולים דתיים, ציין כאן עורך-הדין--</w:t>
      </w:r>
    </w:p>
    <w:p w14:paraId="6387AF49" w14:textId="77777777" w:rsidR="00D21351" w:rsidRPr="00D21351" w:rsidRDefault="00D21351" w:rsidP="00D21351">
      <w:pPr>
        <w:bidi/>
        <w:jc w:val="both"/>
        <w:rPr>
          <w:rFonts w:cs="David" w:hint="cs"/>
          <w:rtl/>
        </w:rPr>
      </w:pPr>
    </w:p>
    <w:p w14:paraId="675C7F00" w14:textId="77777777" w:rsidR="00D21351" w:rsidRPr="00D21351" w:rsidRDefault="00D21351" w:rsidP="00D21351">
      <w:pPr>
        <w:bidi/>
        <w:jc w:val="both"/>
        <w:rPr>
          <w:rFonts w:cs="David" w:hint="cs"/>
          <w:rtl/>
        </w:rPr>
      </w:pPr>
      <w:r w:rsidRPr="00D21351">
        <w:rPr>
          <w:rFonts w:cs="David" w:hint="cs"/>
          <w:u w:val="single"/>
          <w:rtl/>
        </w:rPr>
        <w:t>היו"ר דוד טל:</w:t>
      </w:r>
    </w:p>
    <w:p w14:paraId="62810A06" w14:textId="77777777" w:rsidR="00D21351" w:rsidRPr="00D21351" w:rsidRDefault="00D21351" w:rsidP="00D21351">
      <w:pPr>
        <w:bidi/>
        <w:jc w:val="both"/>
        <w:rPr>
          <w:rFonts w:cs="David" w:hint="cs"/>
          <w:rtl/>
        </w:rPr>
      </w:pPr>
    </w:p>
    <w:p w14:paraId="0B6A7F05" w14:textId="77777777" w:rsidR="00D21351" w:rsidRPr="00D21351" w:rsidRDefault="00D21351" w:rsidP="00D21351">
      <w:pPr>
        <w:bidi/>
        <w:jc w:val="both"/>
        <w:rPr>
          <w:rFonts w:cs="David" w:hint="cs"/>
          <w:rtl/>
        </w:rPr>
      </w:pPr>
      <w:r w:rsidRPr="00D21351">
        <w:rPr>
          <w:rFonts w:cs="David" w:hint="cs"/>
          <w:rtl/>
        </w:rPr>
        <w:tab/>
        <w:t>עלייה למכה זה ביקור דתי.</w:t>
      </w:r>
    </w:p>
    <w:p w14:paraId="0F979971" w14:textId="77777777" w:rsidR="00D21351" w:rsidRPr="00D21351" w:rsidRDefault="00D21351" w:rsidP="00D21351">
      <w:pPr>
        <w:bidi/>
        <w:jc w:val="both"/>
        <w:rPr>
          <w:rFonts w:cs="David" w:hint="cs"/>
          <w:rtl/>
        </w:rPr>
      </w:pPr>
    </w:p>
    <w:p w14:paraId="45E6477C"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2E514C2B" w14:textId="77777777" w:rsidR="00D21351" w:rsidRPr="00D21351" w:rsidRDefault="00D21351" w:rsidP="00D21351">
      <w:pPr>
        <w:bidi/>
        <w:jc w:val="both"/>
        <w:rPr>
          <w:rFonts w:cs="David" w:hint="cs"/>
          <w:rtl/>
        </w:rPr>
      </w:pPr>
    </w:p>
    <w:p w14:paraId="7FE3EB94" w14:textId="77777777" w:rsidR="00D21351" w:rsidRPr="00D21351" w:rsidRDefault="00D21351" w:rsidP="00D21351">
      <w:pPr>
        <w:bidi/>
        <w:jc w:val="both"/>
        <w:rPr>
          <w:rFonts w:cs="David" w:hint="cs"/>
          <w:rtl/>
        </w:rPr>
      </w:pPr>
      <w:r w:rsidRPr="00D21351">
        <w:rPr>
          <w:rFonts w:cs="David" w:hint="cs"/>
          <w:rtl/>
        </w:rPr>
        <w:tab/>
        <w:t xml:space="preserve">--שובבות נעורים, ביקור ביו"ש של חבר'ה יהודים מכל מיני שיקולים כאלה ואחרים, בין אם מקרי ובין אם מסיבות פוליטיות או אחרות. </w:t>
      </w:r>
    </w:p>
    <w:p w14:paraId="65D1846D" w14:textId="77777777" w:rsidR="00D21351" w:rsidRPr="00D21351" w:rsidRDefault="00D21351" w:rsidP="00D21351">
      <w:pPr>
        <w:bidi/>
        <w:jc w:val="both"/>
        <w:rPr>
          <w:rFonts w:cs="David" w:hint="cs"/>
          <w:rtl/>
        </w:rPr>
      </w:pPr>
    </w:p>
    <w:p w14:paraId="31D22696"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61F0BED" w14:textId="77777777" w:rsidR="00D21351" w:rsidRPr="00D21351" w:rsidRDefault="00D21351" w:rsidP="00D21351">
      <w:pPr>
        <w:bidi/>
        <w:jc w:val="both"/>
        <w:rPr>
          <w:rFonts w:cs="David" w:hint="cs"/>
          <w:rtl/>
        </w:rPr>
      </w:pPr>
    </w:p>
    <w:p w14:paraId="50196F38" w14:textId="77777777" w:rsidR="00D21351" w:rsidRPr="00D21351" w:rsidRDefault="00D21351" w:rsidP="00D21351">
      <w:pPr>
        <w:bidi/>
        <w:jc w:val="both"/>
        <w:rPr>
          <w:rFonts w:cs="David" w:hint="cs"/>
          <w:rtl/>
        </w:rPr>
      </w:pPr>
      <w:r w:rsidRPr="00D21351">
        <w:rPr>
          <w:rFonts w:cs="David" w:hint="cs"/>
          <w:rtl/>
        </w:rPr>
        <w:tab/>
        <w:t xml:space="preserve"> הכיוון שלך נכון.</w:t>
      </w:r>
    </w:p>
    <w:p w14:paraId="7ACC954D" w14:textId="77777777" w:rsidR="00D21351" w:rsidRPr="00D21351" w:rsidRDefault="00D21351" w:rsidP="00D21351">
      <w:pPr>
        <w:bidi/>
        <w:jc w:val="both"/>
        <w:rPr>
          <w:rFonts w:cs="David" w:hint="cs"/>
          <w:rtl/>
        </w:rPr>
      </w:pPr>
    </w:p>
    <w:p w14:paraId="1588A2A3"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35D3FDD7" w14:textId="77777777" w:rsidR="00D21351" w:rsidRPr="00D21351" w:rsidRDefault="00D21351" w:rsidP="00D21351">
      <w:pPr>
        <w:bidi/>
        <w:jc w:val="both"/>
        <w:rPr>
          <w:rFonts w:cs="David" w:hint="cs"/>
          <w:rtl/>
        </w:rPr>
      </w:pPr>
    </w:p>
    <w:p w14:paraId="20BDE48B" w14:textId="77777777" w:rsidR="00D21351" w:rsidRPr="00D21351" w:rsidRDefault="00D21351" w:rsidP="00D21351">
      <w:pPr>
        <w:bidi/>
        <w:jc w:val="both"/>
        <w:rPr>
          <w:rFonts w:cs="David" w:hint="cs"/>
          <w:rtl/>
        </w:rPr>
      </w:pPr>
      <w:r w:rsidRPr="00D21351">
        <w:rPr>
          <w:rFonts w:cs="David" w:hint="cs"/>
          <w:rtl/>
        </w:rPr>
        <w:tab/>
        <w:t>יו"ש זה מדינת אויב? יו"ש זה לא מדינת אויב, יו"ש זה מדינת ישראל.</w:t>
      </w:r>
    </w:p>
    <w:p w14:paraId="2FF56E41" w14:textId="77777777" w:rsidR="00D21351" w:rsidRPr="00D21351" w:rsidRDefault="00D21351" w:rsidP="00D21351">
      <w:pPr>
        <w:bidi/>
        <w:jc w:val="both"/>
        <w:rPr>
          <w:rFonts w:cs="David" w:hint="cs"/>
          <w:rtl/>
        </w:rPr>
      </w:pPr>
    </w:p>
    <w:p w14:paraId="75939192"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394485B3" w14:textId="77777777" w:rsidR="00D21351" w:rsidRPr="00D21351" w:rsidRDefault="00D21351" w:rsidP="00D21351">
      <w:pPr>
        <w:bidi/>
        <w:jc w:val="both"/>
        <w:rPr>
          <w:rFonts w:cs="David" w:hint="cs"/>
          <w:rtl/>
        </w:rPr>
      </w:pPr>
    </w:p>
    <w:p w14:paraId="14CA0104" w14:textId="77777777" w:rsidR="00D21351" w:rsidRPr="00D21351" w:rsidRDefault="00D21351" w:rsidP="00D21351">
      <w:pPr>
        <w:bidi/>
        <w:jc w:val="both"/>
        <w:rPr>
          <w:rFonts w:cs="David" w:hint="cs"/>
          <w:rtl/>
        </w:rPr>
      </w:pPr>
      <w:r w:rsidRPr="00D21351">
        <w:rPr>
          <w:rFonts w:cs="David" w:hint="cs"/>
          <w:rtl/>
        </w:rPr>
        <w:tab/>
        <w:t xml:space="preserve">אני מדבר על אזור הרשות הפלסטינית. </w:t>
      </w:r>
    </w:p>
    <w:p w14:paraId="2495B9E4" w14:textId="77777777" w:rsidR="00D21351" w:rsidRPr="00D21351" w:rsidRDefault="00D21351" w:rsidP="00D21351">
      <w:pPr>
        <w:bidi/>
        <w:jc w:val="both"/>
        <w:rPr>
          <w:rFonts w:cs="David" w:hint="cs"/>
          <w:rtl/>
        </w:rPr>
      </w:pPr>
    </w:p>
    <w:p w14:paraId="1F092597" w14:textId="77777777" w:rsidR="00D21351" w:rsidRPr="00D21351" w:rsidRDefault="00D21351" w:rsidP="00D21351">
      <w:pPr>
        <w:bidi/>
        <w:jc w:val="both"/>
        <w:rPr>
          <w:rFonts w:cs="David" w:hint="cs"/>
          <w:rtl/>
        </w:rPr>
      </w:pPr>
      <w:r w:rsidRPr="00D21351">
        <w:rPr>
          <w:rFonts w:cs="David" w:hint="cs"/>
          <w:u w:val="single"/>
          <w:rtl/>
        </w:rPr>
        <w:t>היו"ר דוד טל:</w:t>
      </w:r>
    </w:p>
    <w:p w14:paraId="3CF3C974" w14:textId="77777777" w:rsidR="00D21351" w:rsidRPr="00D21351" w:rsidRDefault="00D21351" w:rsidP="00D21351">
      <w:pPr>
        <w:bidi/>
        <w:jc w:val="both"/>
        <w:rPr>
          <w:rFonts w:cs="David" w:hint="cs"/>
          <w:rtl/>
        </w:rPr>
      </w:pPr>
    </w:p>
    <w:p w14:paraId="6F84386F" w14:textId="77777777" w:rsidR="00D21351" w:rsidRPr="00D21351" w:rsidRDefault="00D21351" w:rsidP="00D21351">
      <w:pPr>
        <w:bidi/>
        <w:jc w:val="both"/>
        <w:rPr>
          <w:rFonts w:cs="David" w:hint="cs"/>
          <w:rtl/>
        </w:rPr>
      </w:pPr>
      <w:r w:rsidRPr="00D21351">
        <w:rPr>
          <w:rFonts w:cs="David" w:hint="cs"/>
          <w:rtl/>
        </w:rPr>
        <w:tab/>
        <w:t xml:space="preserve">עורך-הדין </w:t>
      </w:r>
      <w:proofErr w:type="spellStart"/>
      <w:r w:rsidRPr="00D21351">
        <w:rPr>
          <w:rFonts w:cs="David" w:hint="cs"/>
          <w:rtl/>
        </w:rPr>
        <w:t>שופמן</w:t>
      </w:r>
      <w:proofErr w:type="spellEnd"/>
      <w:r w:rsidRPr="00D21351">
        <w:rPr>
          <w:rFonts w:cs="David" w:hint="cs"/>
          <w:rtl/>
        </w:rPr>
        <w:t xml:space="preserve"> ציין את זה.</w:t>
      </w:r>
    </w:p>
    <w:p w14:paraId="3E75FD99" w14:textId="77777777" w:rsidR="00D21351" w:rsidRPr="00D21351" w:rsidRDefault="00D21351" w:rsidP="00D21351">
      <w:pPr>
        <w:bidi/>
        <w:jc w:val="both"/>
        <w:rPr>
          <w:rFonts w:cs="David" w:hint="cs"/>
          <w:rtl/>
        </w:rPr>
      </w:pPr>
    </w:p>
    <w:p w14:paraId="4F8EB969"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316BE163" w14:textId="77777777" w:rsidR="00D21351" w:rsidRPr="00D21351" w:rsidRDefault="00D21351" w:rsidP="00D21351">
      <w:pPr>
        <w:bidi/>
        <w:jc w:val="both"/>
        <w:rPr>
          <w:rFonts w:cs="David" w:hint="cs"/>
          <w:rtl/>
        </w:rPr>
      </w:pPr>
    </w:p>
    <w:p w14:paraId="12B2708E" w14:textId="77777777" w:rsidR="00D21351" w:rsidRPr="00D21351" w:rsidRDefault="00D21351" w:rsidP="00D21351">
      <w:pPr>
        <w:bidi/>
        <w:jc w:val="both"/>
        <w:rPr>
          <w:rFonts w:cs="David" w:hint="cs"/>
          <w:rtl/>
        </w:rPr>
      </w:pPr>
      <w:r w:rsidRPr="00D21351">
        <w:rPr>
          <w:rFonts w:cs="David" w:hint="cs"/>
          <w:rtl/>
        </w:rPr>
        <w:tab/>
        <w:t xml:space="preserve">אני חושב שצריך לקדם את הצעת החוק תוך צמצום. אני חושב שצריך להוסיף, ואז השאלה, אם זה לא חוק מיותר ואם הוא לא מכוסה כבר בחוקים הקיימים. אבל אם אנחנו רוצים גם בהיבט ההצהרתי, הנורמטיבי, לקבוע משהו, צריך לכתוב: "לעניין סעיף זה יראו ביקור ללא היתר במדינת אויב" </w:t>
      </w:r>
      <w:r w:rsidRPr="00D21351">
        <w:rPr>
          <w:rFonts w:cs="David"/>
          <w:rtl/>
        </w:rPr>
        <w:t>–</w:t>
      </w:r>
      <w:r w:rsidRPr="00D21351">
        <w:rPr>
          <w:rFonts w:cs="David" w:hint="cs"/>
          <w:rtl/>
        </w:rPr>
        <w:t xml:space="preserve"> וכאן צריך ניסוח משפטי </w:t>
      </w:r>
      <w:r w:rsidRPr="00D21351">
        <w:rPr>
          <w:rFonts w:cs="David"/>
          <w:rtl/>
        </w:rPr>
        <w:t>–</w:t>
      </w:r>
      <w:r w:rsidRPr="00D21351">
        <w:rPr>
          <w:rFonts w:cs="David" w:hint="cs"/>
          <w:rtl/>
        </w:rPr>
        <w:t xml:space="preserve"> "תוך הבעת הזדהות במעשה או בעל-פה", וכאן צריך לנסח בצורה יותר חדה, "עם גורמי אויב". אם נוכל לסייג "תוך הבעת הזדהות", זה ברוח הדברים שאמרת. אם לא, אאלץ לא לתת את תמיכתי. זה עיקרון חשוב.</w:t>
      </w:r>
    </w:p>
    <w:p w14:paraId="6294A60A" w14:textId="77777777" w:rsidR="00D21351" w:rsidRPr="00D21351" w:rsidRDefault="00D21351" w:rsidP="00D21351">
      <w:pPr>
        <w:bidi/>
        <w:jc w:val="both"/>
        <w:rPr>
          <w:rFonts w:cs="David" w:hint="cs"/>
          <w:rtl/>
        </w:rPr>
      </w:pPr>
    </w:p>
    <w:p w14:paraId="7BB2BF25" w14:textId="77777777" w:rsidR="00D21351" w:rsidRPr="00D21351" w:rsidRDefault="00D21351" w:rsidP="00D21351">
      <w:pPr>
        <w:bidi/>
        <w:jc w:val="both"/>
        <w:rPr>
          <w:rFonts w:cs="David" w:hint="cs"/>
          <w:rtl/>
        </w:rPr>
      </w:pPr>
      <w:r w:rsidRPr="00D21351">
        <w:rPr>
          <w:rFonts w:cs="David" w:hint="cs"/>
          <w:u w:val="single"/>
          <w:rtl/>
        </w:rPr>
        <w:t>היו"ר דוד טל:</w:t>
      </w:r>
    </w:p>
    <w:p w14:paraId="135BF5C4" w14:textId="77777777" w:rsidR="00D21351" w:rsidRPr="00D21351" w:rsidRDefault="00D21351" w:rsidP="00D21351">
      <w:pPr>
        <w:bidi/>
        <w:jc w:val="both"/>
        <w:rPr>
          <w:rFonts w:cs="David" w:hint="cs"/>
          <w:rtl/>
        </w:rPr>
      </w:pPr>
    </w:p>
    <w:p w14:paraId="49F0157A" w14:textId="77777777" w:rsidR="00D21351" w:rsidRPr="00D21351" w:rsidRDefault="00D21351" w:rsidP="00D21351">
      <w:pPr>
        <w:bidi/>
        <w:jc w:val="both"/>
        <w:rPr>
          <w:rFonts w:cs="David" w:hint="cs"/>
          <w:rtl/>
        </w:rPr>
      </w:pPr>
      <w:r w:rsidRPr="00D21351">
        <w:rPr>
          <w:rFonts w:cs="David" w:hint="cs"/>
          <w:rtl/>
        </w:rPr>
        <w:tab/>
        <w:t xml:space="preserve">אתה מקדם אותנו במשהו, אבל הדרך לחירות ארוכה, אמר יעקב </w:t>
      </w:r>
      <w:proofErr w:type="spellStart"/>
      <w:r w:rsidRPr="00D21351">
        <w:rPr>
          <w:rFonts w:cs="David" w:hint="cs"/>
          <w:rtl/>
        </w:rPr>
        <w:t>מרידור</w:t>
      </w:r>
      <w:proofErr w:type="spellEnd"/>
      <w:r w:rsidRPr="00D21351">
        <w:rPr>
          <w:rFonts w:cs="David" w:hint="cs"/>
          <w:rtl/>
        </w:rPr>
        <w:t>.</w:t>
      </w:r>
    </w:p>
    <w:p w14:paraId="1A74C8C8" w14:textId="77777777" w:rsidR="00D21351" w:rsidRPr="00D21351" w:rsidRDefault="00D21351" w:rsidP="00D21351">
      <w:pPr>
        <w:bidi/>
        <w:jc w:val="both"/>
        <w:rPr>
          <w:rFonts w:cs="David" w:hint="cs"/>
          <w:rtl/>
        </w:rPr>
      </w:pPr>
    </w:p>
    <w:p w14:paraId="0D4763DF"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06CF12DE" w14:textId="77777777" w:rsidR="00D21351" w:rsidRPr="00D21351" w:rsidRDefault="00D21351" w:rsidP="00D21351">
      <w:pPr>
        <w:bidi/>
        <w:jc w:val="both"/>
        <w:rPr>
          <w:rFonts w:cs="David" w:hint="cs"/>
          <w:rtl/>
        </w:rPr>
      </w:pPr>
    </w:p>
    <w:p w14:paraId="5113929C" w14:textId="77777777" w:rsidR="00D21351" w:rsidRPr="00D21351" w:rsidRDefault="00D21351" w:rsidP="00D21351">
      <w:pPr>
        <w:bidi/>
        <w:jc w:val="both"/>
        <w:rPr>
          <w:rFonts w:cs="David" w:hint="cs"/>
          <w:rtl/>
        </w:rPr>
      </w:pPr>
      <w:r w:rsidRPr="00D21351">
        <w:rPr>
          <w:rFonts w:cs="David" w:hint="cs"/>
          <w:rtl/>
        </w:rPr>
        <w:tab/>
        <w:t>אדוני היושב-ראש, כיוון שלא הייתי בדיון מתחילתו, ואני מניח שהשיקולים המשפטיים ודאי הוצגו על ידי קודמי בדיון, אני לא מתכוון לחזור על שיקולים שכבר נאמרו. אני רוצה להידרש לנקודה אחת, והיא נקודת האינטרס הישראלי, הציבורי-הלאומי אם תרצו. אנחנו צריכים לשקול את המצב כפי שאנחנו מבינים וכפי שאנחנו מכירים.</w:t>
      </w:r>
    </w:p>
    <w:p w14:paraId="76EC3AD8" w14:textId="77777777" w:rsidR="00D21351" w:rsidRPr="00D21351" w:rsidRDefault="00D21351" w:rsidP="00D21351">
      <w:pPr>
        <w:bidi/>
        <w:jc w:val="both"/>
        <w:rPr>
          <w:rFonts w:cs="David" w:hint="cs"/>
          <w:rtl/>
        </w:rPr>
      </w:pPr>
    </w:p>
    <w:p w14:paraId="5F9A57F1" w14:textId="77777777" w:rsidR="00D21351" w:rsidRPr="00D21351" w:rsidRDefault="00D21351" w:rsidP="00D21351">
      <w:pPr>
        <w:bidi/>
        <w:jc w:val="both"/>
        <w:rPr>
          <w:rFonts w:cs="David" w:hint="cs"/>
          <w:rtl/>
        </w:rPr>
      </w:pPr>
      <w:r w:rsidRPr="00D21351">
        <w:rPr>
          <w:rFonts w:cs="David" w:hint="cs"/>
          <w:rtl/>
        </w:rPr>
        <w:tab/>
        <w:t xml:space="preserve">אם יש חברי כנסת שחושבים שאם נאסור על מישהו, נניח, לבקר במדינת אויב, התוצאה תהיה שפשוט נפתור את הבעיה ולא יהיו כאלה שיבקרו במדינת אויב, הכול ייפתר, וכולם יתנהגו לפי הנורמות שחלק מחברי הכנסת רוצים לקדם- - - </w:t>
      </w:r>
    </w:p>
    <w:p w14:paraId="3F2CB2E9" w14:textId="77777777" w:rsidR="00D21351" w:rsidRPr="00D21351" w:rsidRDefault="00D21351" w:rsidP="00D21351">
      <w:pPr>
        <w:bidi/>
        <w:jc w:val="both"/>
        <w:rPr>
          <w:rFonts w:cs="David" w:hint="cs"/>
          <w:rtl/>
        </w:rPr>
      </w:pPr>
    </w:p>
    <w:p w14:paraId="30D85FE0" w14:textId="77777777" w:rsidR="00D21351" w:rsidRPr="00D21351" w:rsidRDefault="00D21351" w:rsidP="00D21351">
      <w:pPr>
        <w:bidi/>
        <w:jc w:val="both"/>
        <w:rPr>
          <w:rFonts w:cs="David" w:hint="cs"/>
          <w:rtl/>
        </w:rPr>
      </w:pPr>
      <w:r w:rsidRPr="00D21351">
        <w:rPr>
          <w:rFonts w:cs="David" w:hint="cs"/>
          <w:u w:val="single"/>
          <w:rtl/>
        </w:rPr>
        <w:t>היו"ר דוד טל:</w:t>
      </w:r>
    </w:p>
    <w:p w14:paraId="77E2D5EF" w14:textId="77777777" w:rsidR="00D21351" w:rsidRPr="00D21351" w:rsidRDefault="00D21351" w:rsidP="00D21351">
      <w:pPr>
        <w:bidi/>
        <w:jc w:val="both"/>
        <w:rPr>
          <w:rFonts w:cs="David" w:hint="cs"/>
          <w:rtl/>
        </w:rPr>
      </w:pPr>
    </w:p>
    <w:p w14:paraId="54362F8E" w14:textId="77777777" w:rsidR="00D21351" w:rsidRPr="00D21351" w:rsidRDefault="00D21351" w:rsidP="00D21351">
      <w:pPr>
        <w:bidi/>
        <w:jc w:val="both"/>
        <w:rPr>
          <w:rFonts w:cs="David" w:hint="cs"/>
          <w:rtl/>
        </w:rPr>
      </w:pPr>
      <w:r w:rsidRPr="00D21351">
        <w:rPr>
          <w:rFonts w:cs="David" w:hint="cs"/>
          <w:rtl/>
        </w:rPr>
        <w:tab/>
        <w:t xml:space="preserve">עמדה על זה חברת הכנסת </w:t>
      </w:r>
      <w:proofErr w:type="spellStart"/>
      <w:r w:rsidRPr="00D21351">
        <w:rPr>
          <w:rFonts w:cs="David" w:hint="cs"/>
          <w:rtl/>
        </w:rPr>
        <w:t>אסתרינה</w:t>
      </w:r>
      <w:proofErr w:type="spellEnd"/>
      <w:r w:rsidRPr="00D21351">
        <w:rPr>
          <w:rFonts w:cs="David" w:hint="cs"/>
          <w:rtl/>
        </w:rPr>
        <w:t xml:space="preserve"> </w:t>
      </w:r>
      <w:proofErr w:type="spellStart"/>
      <w:r w:rsidRPr="00D21351">
        <w:rPr>
          <w:rFonts w:cs="David" w:hint="cs"/>
          <w:rtl/>
        </w:rPr>
        <w:t>טרטמן</w:t>
      </w:r>
      <w:proofErr w:type="spellEnd"/>
      <w:r w:rsidRPr="00D21351">
        <w:rPr>
          <w:rFonts w:cs="David" w:hint="cs"/>
          <w:rtl/>
        </w:rPr>
        <w:t>, והיא אמרה שהבעיה היא באכיפה, לא בחוק. החוק לא מאפשר. הבעיה באכיפה. הרשות המבצעת לא אוכפת את זה.</w:t>
      </w:r>
    </w:p>
    <w:p w14:paraId="3DCB2CA2" w14:textId="77777777" w:rsidR="00D21351" w:rsidRPr="00D21351" w:rsidRDefault="00D21351" w:rsidP="00D21351">
      <w:pPr>
        <w:bidi/>
        <w:jc w:val="both"/>
        <w:rPr>
          <w:rFonts w:cs="David" w:hint="cs"/>
          <w:rtl/>
        </w:rPr>
      </w:pPr>
    </w:p>
    <w:p w14:paraId="367C18B8"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51CD2AD3" w14:textId="77777777" w:rsidR="00D21351" w:rsidRPr="00D21351" w:rsidRDefault="00D21351" w:rsidP="00D21351">
      <w:pPr>
        <w:bidi/>
        <w:jc w:val="both"/>
        <w:rPr>
          <w:rFonts w:cs="David" w:hint="cs"/>
          <w:rtl/>
        </w:rPr>
      </w:pPr>
    </w:p>
    <w:p w14:paraId="46F0D4A4" w14:textId="77777777" w:rsidR="00D21351" w:rsidRPr="00D21351" w:rsidRDefault="00D21351" w:rsidP="00D21351">
      <w:pPr>
        <w:bidi/>
        <w:jc w:val="both"/>
        <w:rPr>
          <w:rFonts w:cs="David" w:hint="cs"/>
          <w:rtl/>
        </w:rPr>
      </w:pPr>
      <w:r w:rsidRPr="00D21351">
        <w:rPr>
          <w:rFonts w:cs="David" w:hint="cs"/>
          <w:rtl/>
        </w:rPr>
        <w:tab/>
        <w:t xml:space="preserve"> אני אומר שהבעיה אחרת, הבעיה היא שחקיקה של הכנסת, גם חקיקה שתגביל מאוד את הזכות לבחור ולהיבחר, לא תשנה את תמונת העמדות הפוליטיות שקיימות בחברה הישראלית. יש עמדות פוליטיות שקיימות בציבור היהודי, יש עמדות פוליטיות אחרות לחלוטין שקיימות בציבור הערבי, ולא חקיקה של הכנסת- - -</w:t>
      </w:r>
    </w:p>
    <w:p w14:paraId="201A7850" w14:textId="77777777" w:rsidR="00D21351" w:rsidRPr="00D21351" w:rsidRDefault="00D21351" w:rsidP="00D21351">
      <w:pPr>
        <w:bidi/>
        <w:jc w:val="both"/>
        <w:rPr>
          <w:rFonts w:cs="David" w:hint="cs"/>
          <w:rtl/>
        </w:rPr>
      </w:pPr>
    </w:p>
    <w:p w14:paraId="32865BA5" w14:textId="77777777" w:rsidR="00D21351" w:rsidRPr="00D21351" w:rsidRDefault="00D21351" w:rsidP="00D21351">
      <w:pPr>
        <w:bidi/>
        <w:jc w:val="both"/>
        <w:rPr>
          <w:rFonts w:cs="David" w:hint="cs"/>
          <w:rtl/>
        </w:rPr>
      </w:pPr>
      <w:r w:rsidRPr="00D21351">
        <w:rPr>
          <w:rFonts w:cs="David" w:hint="cs"/>
          <w:u w:val="single"/>
          <w:rtl/>
        </w:rPr>
        <w:t>היו"ר דוד טל:</w:t>
      </w:r>
    </w:p>
    <w:p w14:paraId="6776A6D3" w14:textId="77777777" w:rsidR="00D21351" w:rsidRPr="00D21351" w:rsidRDefault="00D21351" w:rsidP="00D21351">
      <w:pPr>
        <w:bidi/>
        <w:jc w:val="both"/>
        <w:rPr>
          <w:rFonts w:cs="David" w:hint="cs"/>
          <w:rtl/>
        </w:rPr>
      </w:pPr>
    </w:p>
    <w:p w14:paraId="4DEADD58" w14:textId="77777777" w:rsidR="00D21351" w:rsidRPr="00D21351" w:rsidRDefault="00D21351" w:rsidP="00D21351">
      <w:pPr>
        <w:bidi/>
        <w:jc w:val="both"/>
        <w:rPr>
          <w:rFonts w:cs="David" w:hint="cs"/>
          <w:rtl/>
        </w:rPr>
      </w:pPr>
      <w:r w:rsidRPr="00D21351">
        <w:rPr>
          <w:rFonts w:cs="David" w:hint="cs"/>
          <w:rtl/>
        </w:rPr>
        <w:tab/>
        <w:t xml:space="preserve">היא תשנה את דפוסי ההתנהגות, חבר הכנסת </w:t>
      </w:r>
      <w:proofErr w:type="spellStart"/>
      <w:r w:rsidRPr="00D21351">
        <w:rPr>
          <w:rFonts w:cs="David" w:hint="cs"/>
          <w:rtl/>
        </w:rPr>
        <w:t>חנין</w:t>
      </w:r>
      <w:proofErr w:type="spellEnd"/>
      <w:r w:rsidRPr="00D21351">
        <w:rPr>
          <w:rFonts w:cs="David" w:hint="cs"/>
          <w:rtl/>
        </w:rPr>
        <w:t>?</w:t>
      </w:r>
    </w:p>
    <w:p w14:paraId="463A5A00" w14:textId="77777777" w:rsidR="00D21351" w:rsidRPr="00D21351" w:rsidRDefault="00D21351" w:rsidP="00D21351">
      <w:pPr>
        <w:bidi/>
        <w:jc w:val="both"/>
        <w:rPr>
          <w:rFonts w:cs="David" w:hint="cs"/>
          <w:rtl/>
        </w:rPr>
      </w:pPr>
    </w:p>
    <w:p w14:paraId="479B9475"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369B19E8" w14:textId="77777777" w:rsidR="00D21351" w:rsidRPr="00D21351" w:rsidRDefault="00D21351" w:rsidP="00D21351">
      <w:pPr>
        <w:bidi/>
        <w:jc w:val="both"/>
        <w:rPr>
          <w:rFonts w:cs="David" w:hint="cs"/>
          <w:rtl/>
        </w:rPr>
      </w:pPr>
    </w:p>
    <w:p w14:paraId="773DA51B" w14:textId="77777777" w:rsidR="00D21351" w:rsidRPr="00D21351" w:rsidRDefault="00D21351" w:rsidP="00D21351">
      <w:pPr>
        <w:bidi/>
        <w:jc w:val="both"/>
        <w:rPr>
          <w:rFonts w:cs="David" w:hint="cs"/>
          <w:rtl/>
        </w:rPr>
      </w:pPr>
      <w:r w:rsidRPr="00D21351">
        <w:rPr>
          <w:rFonts w:cs="David" w:hint="cs"/>
          <w:rtl/>
        </w:rPr>
        <w:tab/>
        <w:t>אני מנסה לסיים, ואם לא יהיה ברור, אתה בוודאי תוכל להבהיר את שאלתך, וגם אני אנסה להבהיר את דברי.</w:t>
      </w:r>
    </w:p>
    <w:p w14:paraId="12F3F61F" w14:textId="77777777" w:rsidR="00D21351" w:rsidRPr="00D21351" w:rsidRDefault="00D21351" w:rsidP="00D21351">
      <w:pPr>
        <w:bidi/>
        <w:jc w:val="both"/>
        <w:rPr>
          <w:rFonts w:cs="David" w:hint="cs"/>
          <w:rtl/>
        </w:rPr>
      </w:pPr>
    </w:p>
    <w:p w14:paraId="3435B9BC" w14:textId="77777777" w:rsidR="00D21351" w:rsidRPr="00D21351" w:rsidRDefault="00D21351" w:rsidP="00D21351">
      <w:pPr>
        <w:bidi/>
        <w:jc w:val="both"/>
        <w:rPr>
          <w:rFonts w:cs="David" w:hint="cs"/>
          <w:rtl/>
        </w:rPr>
      </w:pPr>
      <w:r w:rsidRPr="00D21351">
        <w:rPr>
          <w:rFonts w:cs="David" w:hint="cs"/>
          <w:rtl/>
        </w:rPr>
        <w:tab/>
        <w:t xml:space="preserve"> תמונת המציאות הפוליטית  בציבור היהודי והערבי בישראל היא תמונה שלא חקיקה של הכנסת היום תשנה אותה. השאלה הגדולה, והיא שאלה באמת רצינית שעומדת לפתחנו, האם יש לנו אינטרס לדחוק החוצה מהמגרש הפוליטי הישראלי קבוצות אוכלוסייה שעמדתן מאוד לא מקובלת על רוב האנשים בבית הזה, לחלוטין לא מקובלת. האם המטרה היא לדחוק אותם החוצה מחוץ למגרש הפוליטי הישראלי? אם זאת המטרה, אני חושב שזאת מטרה לא נכונה.  זה מנוגד לאינטרס הציבורי הישראלי האמיתי. </w:t>
      </w:r>
    </w:p>
    <w:p w14:paraId="0C233D2A" w14:textId="77777777" w:rsidR="00D21351" w:rsidRPr="00D21351" w:rsidRDefault="00D21351" w:rsidP="00D21351">
      <w:pPr>
        <w:bidi/>
        <w:jc w:val="both"/>
        <w:rPr>
          <w:rFonts w:cs="David" w:hint="cs"/>
          <w:rtl/>
        </w:rPr>
      </w:pPr>
    </w:p>
    <w:p w14:paraId="3EEE1BE5" w14:textId="77777777" w:rsidR="00D21351" w:rsidRPr="00D21351" w:rsidRDefault="00D21351" w:rsidP="00D21351">
      <w:pPr>
        <w:bidi/>
        <w:jc w:val="both"/>
        <w:rPr>
          <w:rFonts w:cs="David" w:hint="cs"/>
          <w:rtl/>
        </w:rPr>
      </w:pPr>
      <w:r w:rsidRPr="00D21351">
        <w:rPr>
          <w:rFonts w:cs="David" w:hint="cs"/>
          <w:u w:val="single"/>
          <w:rtl/>
        </w:rPr>
        <w:t>היו"ר דוד טל:</w:t>
      </w:r>
    </w:p>
    <w:p w14:paraId="4FB0FD67" w14:textId="77777777" w:rsidR="00D21351" w:rsidRPr="00D21351" w:rsidRDefault="00D21351" w:rsidP="00D21351">
      <w:pPr>
        <w:bidi/>
        <w:jc w:val="both"/>
        <w:rPr>
          <w:rFonts w:cs="David" w:hint="cs"/>
          <w:rtl/>
        </w:rPr>
      </w:pPr>
    </w:p>
    <w:p w14:paraId="53F630C2" w14:textId="77777777" w:rsidR="00D21351" w:rsidRPr="00D21351" w:rsidRDefault="00D21351" w:rsidP="00D21351">
      <w:pPr>
        <w:bidi/>
        <w:jc w:val="both"/>
        <w:rPr>
          <w:rFonts w:cs="David" w:hint="cs"/>
          <w:rtl/>
        </w:rPr>
      </w:pPr>
      <w:r w:rsidRPr="00D21351">
        <w:rPr>
          <w:rFonts w:cs="David" w:hint="cs"/>
          <w:rtl/>
        </w:rPr>
        <w:tab/>
        <w:t xml:space="preserve">חבר הכנסת </w:t>
      </w:r>
      <w:proofErr w:type="spellStart"/>
      <w:r w:rsidRPr="00D21351">
        <w:rPr>
          <w:rFonts w:cs="David" w:hint="cs"/>
          <w:rtl/>
        </w:rPr>
        <w:t>חנין</w:t>
      </w:r>
      <w:proofErr w:type="spellEnd"/>
      <w:r w:rsidRPr="00D21351">
        <w:rPr>
          <w:rFonts w:cs="David" w:hint="cs"/>
          <w:rtl/>
        </w:rPr>
        <w:t>, סליחה שאני קוטע אותך. אין כאן חברים שירצו להוציא אל מחוץ למגרש הפוליטי- - -</w:t>
      </w:r>
    </w:p>
    <w:p w14:paraId="26B9623D" w14:textId="77777777" w:rsidR="00D21351" w:rsidRPr="00D21351" w:rsidRDefault="00D21351" w:rsidP="00D21351">
      <w:pPr>
        <w:bidi/>
        <w:jc w:val="both"/>
        <w:rPr>
          <w:rFonts w:cs="David" w:hint="cs"/>
          <w:rtl/>
        </w:rPr>
      </w:pPr>
    </w:p>
    <w:p w14:paraId="30FA76E2"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13AF82D6" w14:textId="77777777" w:rsidR="00D21351" w:rsidRPr="00D21351" w:rsidRDefault="00D21351" w:rsidP="00D21351">
      <w:pPr>
        <w:bidi/>
        <w:jc w:val="both"/>
        <w:rPr>
          <w:rFonts w:cs="David" w:hint="cs"/>
          <w:rtl/>
        </w:rPr>
      </w:pPr>
    </w:p>
    <w:p w14:paraId="4F3B1133" w14:textId="77777777" w:rsidR="00D21351" w:rsidRPr="00D21351" w:rsidRDefault="00D21351" w:rsidP="00D21351">
      <w:pPr>
        <w:bidi/>
        <w:jc w:val="both"/>
        <w:rPr>
          <w:rFonts w:cs="David" w:hint="cs"/>
          <w:rtl/>
        </w:rPr>
      </w:pPr>
      <w:r w:rsidRPr="00D21351">
        <w:rPr>
          <w:rFonts w:cs="David" w:hint="cs"/>
          <w:rtl/>
        </w:rPr>
        <w:tab/>
        <w:t xml:space="preserve"> זאת המהות.</w:t>
      </w:r>
    </w:p>
    <w:p w14:paraId="280FB9FB"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היו"ר דוד טל:</w:t>
      </w:r>
    </w:p>
    <w:p w14:paraId="7E5E8D99" w14:textId="77777777" w:rsidR="00D21351" w:rsidRPr="00D21351" w:rsidRDefault="00D21351" w:rsidP="00D21351">
      <w:pPr>
        <w:bidi/>
        <w:jc w:val="both"/>
        <w:rPr>
          <w:rFonts w:cs="David" w:hint="cs"/>
          <w:rtl/>
        </w:rPr>
      </w:pPr>
    </w:p>
    <w:p w14:paraId="0C6B285C" w14:textId="77777777" w:rsidR="00D21351" w:rsidRPr="00D21351" w:rsidRDefault="00D21351" w:rsidP="00D21351">
      <w:pPr>
        <w:bidi/>
        <w:jc w:val="both"/>
        <w:rPr>
          <w:rFonts w:cs="David" w:hint="cs"/>
          <w:rtl/>
        </w:rPr>
      </w:pPr>
      <w:r w:rsidRPr="00D21351">
        <w:rPr>
          <w:rFonts w:cs="David" w:hint="cs"/>
          <w:rtl/>
        </w:rPr>
        <w:tab/>
        <w:t xml:space="preserve">לא. תסתכל על זה בצורה חיובית. אני רוצה שיישארו במגרש הפוליטי הזה, אבל לשנות את דפוסי ההתנהגות שלהם, כדי שאני אהיה כדמוקרטיה מתגוננת מפני מעשים כאלה ואחרים, וקראה לזה כמעט בשמו חברת הכנסת </w:t>
      </w:r>
      <w:proofErr w:type="spellStart"/>
      <w:r w:rsidRPr="00D21351">
        <w:rPr>
          <w:rFonts w:cs="David" w:hint="cs"/>
          <w:rtl/>
        </w:rPr>
        <w:t>נאדיה</w:t>
      </w:r>
      <w:proofErr w:type="spellEnd"/>
      <w:r w:rsidRPr="00D21351">
        <w:rPr>
          <w:rFonts w:cs="David" w:hint="cs"/>
          <w:rtl/>
        </w:rPr>
        <w:t xml:space="preserve"> חילו מה שעשה בשארה.</w:t>
      </w:r>
    </w:p>
    <w:p w14:paraId="05F81BFB" w14:textId="77777777" w:rsidR="00D21351" w:rsidRPr="00D21351" w:rsidRDefault="00D21351" w:rsidP="00D21351">
      <w:pPr>
        <w:bidi/>
        <w:jc w:val="both"/>
        <w:rPr>
          <w:rFonts w:cs="David" w:hint="cs"/>
          <w:rtl/>
        </w:rPr>
      </w:pPr>
    </w:p>
    <w:p w14:paraId="1A561566"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737F99C8" w14:textId="77777777" w:rsidR="00D21351" w:rsidRPr="00D21351" w:rsidRDefault="00D21351" w:rsidP="00D21351">
      <w:pPr>
        <w:bidi/>
        <w:jc w:val="both"/>
        <w:rPr>
          <w:rFonts w:cs="David" w:hint="cs"/>
          <w:rtl/>
        </w:rPr>
      </w:pPr>
    </w:p>
    <w:p w14:paraId="013B828C" w14:textId="77777777" w:rsidR="00D21351" w:rsidRPr="00D21351" w:rsidRDefault="00D21351" w:rsidP="00D21351">
      <w:pPr>
        <w:bidi/>
        <w:jc w:val="both"/>
        <w:rPr>
          <w:rFonts w:cs="David" w:hint="cs"/>
          <w:rtl/>
        </w:rPr>
      </w:pPr>
      <w:r w:rsidRPr="00D21351">
        <w:rPr>
          <w:rFonts w:cs="David" w:hint="cs"/>
          <w:rtl/>
        </w:rPr>
        <w:tab/>
        <w:t xml:space="preserve"> אני לא רוצה להתייחס למה שעשה בשארה.</w:t>
      </w:r>
    </w:p>
    <w:p w14:paraId="630BF61F" w14:textId="77777777" w:rsidR="00D21351" w:rsidRPr="00D21351" w:rsidRDefault="00D21351" w:rsidP="00D21351">
      <w:pPr>
        <w:bidi/>
        <w:jc w:val="both"/>
        <w:rPr>
          <w:rFonts w:cs="David" w:hint="cs"/>
          <w:rtl/>
        </w:rPr>
      </w:pPr>
    </w:p>
    <w:p w14:paraId="5CEDE51E" w14:textId="77777777" w:rsidR="00D21351" w:rsidRPr="00D21351" w:rsidRDefault="00D21351" w:rsidP="00D21351">
      <w:pPr>
        <w:bidi/>
        <w:jc w:val="both"/>
        <w:rPr>
          <w:rFonts w:cs="David" w:hint="cs"/>
          <w:rtl/>
        </w:rPr>
      </w:pPr>
      <w:r w:rsidRPr="00D21351">
        <w:rPr>
          <w:rFonts w:cs="David" w:hint="cs"/>
          <w:u w:val="single"/>
          <w:rtl/>
        </w:rPr>
        <w:t>היו"ר דוד טל:</w:t>
      </w:r>
    </w:p>
    <w:p w14:paraId="2D7B9DBF" w14:textId="77777777" w:rsidR="00D21351" w:rsidRPr="00D21351" w:rsidRDefault="00D21351" w:rsidP="00D21351">
      <w:pPr>
        <w:bidi/>
        <w:jc w:val="both"/>
        <w:rPr>
          <w:rFonts w:cs="David" w:hint="cs"/>
          <w:rtl/>
        </w:rPr>
      </w:pPr>
    </w:p>
    <w:p w14:paraId="7A5F66CC" w14:textId="77777777" w:rsidR="00D21351" w:rsidRPr="00D21351" w:rsidRDefault="00D21351" w:rsidP="00D21351">
      <w:pPr>
        <w:bidi/>
        <w:jc w:val="both"/>
        <w:rPr>
          <w:rFonts w:cs="David" w:hint="cs"/>
          <w:rtl/>
        </w:rPr>
      </w:pPr>
      <w:r w:rsidRPr="00D21351">
        <w:rPr>
          <w:rFonts w:cs="David" w:hint="cs"/>
          <w:rtl/>
        </w:rPr>
        <w:tab/>
        <w:t xml:space="preserve">למה, אדוני? דב </w:t>
      </w:r>
      <w:proofErr w:type="spellStart"/>
      <w:r w:rsidRPr="00D21351">
        <w:rPr>
          <w:rFonts w:cs="David" w:hint="cs"/>
          <w:rtl/>
        </w:rPr>
        <w:t>חנין</w:t>
      </w:r>
      <w:proofErr w:type="spellEnd"/>
      <w:r w:rsidRPr="00D21351">
        <w:rPr>
          <w:rFonts w:cs="David" w:hint="cs"/>
          <w:rtl/>
        </w:rPr>
        <w:t>, לא ראיתי אותך בורח, אף לא פעם מתשובה. למה לא?</w:t>
      </w:r>
    </w:p>
    <w:p w14:paraId="38F7AC14" w14:textId="77777777" w:rsidR="00D21351" w:rsidRPr="00D21351" w:rsidRDefault="00D21351" w:rsidP="00D21351">
      <w:pPr>
        <w:bidi/>
        <w:jc w:val="both"/>
        <w:rPr>
          <w:rFonts w:cs="David" w:hint="cs"/>
          <w:rtl/>
        </w:rPr>
      </w:pPr>
    </w:p>
    <w:p w14:paraId="10913A6F"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2E7B6C86" w14:textId="77777777" w:rsidR="00D21351" w:rsidRPr="00D21351" w:rsidRDefault="00D21351" w:rsidP="00D21351">
      <w:pPr>
        <w:bidi/>
        <w:jc w:val="both"/>
        <w:rPr>
          <w:rFonts w:cs="David" w:hint="cs"/>
          <w:rtl/>
        </w:rPr>
      </w:pPr>
    </w:p>
    <w:p w14:paraId="4FFF0CFF" w14:textId="77777777" w:rsidR="00D21351" w:rsidRPr="00D21351" w:rsidRDefault="00D21351" w:rsidP="00D21351">
      <w:pPr>
        <w:bidi/>
        <w:jc w:val="both"/>
        <w:rPr>
          <w:rFonts w:cs="David" w:hint="cs"/>
          <w:rtl/>
        </w:rPr>
      </w:pPr>
      <w:r w:rsidRPr="00D21351">
        <w:rPr>
          <w:rFonts w:cs="David" w:hint="cs"/>
          <w:rtl/>
        </w:rPr>
        <w:tab/>
        <w:t xml:space="preserve"> אני רוצה להשלים את דברי.</w:t>
      </w:r>
    </w:p>
    <w:p w14:paraId="06A274F2" w14:textId="77777777" w:rsidR="00D21351" w:rsidRPr="00D21351" w:rsidRDefault="00D21351" w:rsidP="00D21351">
      <w:pPr>
        <w:bidi/>
        <w:jc w:val="both"/>
        <w:rPr>
          <w:rFonts w:cs="David" w:hint="cs"/>
          <w:rtl/>
        </w:rPr>
      </w:pPr>
    </w:p>
    <w:p w14:paraId="216D2761" w14:textId="77777777" w:rsidR="00D21351" w:rsidRPr="00D21351" w:rsidRDefault="00D21351" w:rsidP="00D21351">
      <w:pPr>
        <w:bidi/>
        <w:jc w:val="both"/>
        <w:rPr>
          <w:rFonts w:cs="David" w:hint="cs"/>
          <w:rtl/>
        </w:rPr>
      </w:pPr>
      <w:r w:rsidRPr="00D21351">
        <w:rPr>
          <w:rFonts w:cs="David" w:hint="cs"/>
          <w:u w:val="single"/>
          <w:rtl/>
        </w:rPr>
        <w:t>היו"ר דוד טל:</w:t>
      </w:r>
    </w:p>
    <w:p w14:paraId="738C884E" w14:textId="77777777" w:rsidR="00D21351" w:rsidRPr="00D21351" w:rsidRDefault="00D21351" w:rsidP="00D21351">
      <w:pPr>
        <w:bidi/>
        <w:jc w:val="both"/>
        <w:rPr>
          <w:rFonts w:cs="David" w:hint="cs"/>
          <w:rtl/>
        </w:rPr>
      </w:pPr>
    </w:p>
    <w:p w14:paraId="715610E5" w14:textId="77777777" w:rsidR="00D21351" w:rsidRPr="00D21351" w:rsidRDefault="00D21351" w:rsidP="00D21351">
      <w:pPr>
        <w:bidi/>
        <w:jc w:val="both"/>
        <w:rPr>
          <w:rFonts w:cs="David" w:hint="cs"/>
          <w:rtl/>
        </w:rPr>
      </w:pPr>
      <w:r w:rsidRPr="00D21351">
        <w:rPr>
          <w:rFonts w:cs="David" w:hint="cs"/>
          <w:rtl/>
        </w:rPr>
        <w:tab/>
        <w:t>תשלים את דבריך, ואז אני מצפה לתשובה.</w:t>
      </w:r>
    </w:p>
    <w:p w14:paraId="0DD30513" w14:textId="77777777" w:rsidR="00D21351" w:rsidRPr="00D21351" w:rsidRDefault="00D21351" w:rsidP="00D21351">
      <w:pPr>
        <w:bidi/>
        <w:jc w:val="both"/>
        <w:rPr>
          <w:rFonts w:cs="David" w:hint="cs"/>
          <w:rtl/>
        </w:rPr>
      </w:pPr>
    </w:p>
    <w:p w14:paraId="73766252"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1FA6DB60" w14:textId="77777777" w:rsidR="00D21351" w:rsidRPr="00D21351" w:rsidRDefault="00D21351" w:rsidP="00D21351">
      <w:pPr>
        <w:bidi/>
        <w:jc w:val="both"/>
        <w:rPr>
          <w:rFonts w:cs="David" w:hint="cs"/>
          <w:rtl/>
        </w:rPr>
      </w:pPr>
    </w:p>
    <w:p w14:paraId="5F3AC7D1" w14:textId="77777777" w:rsidR="00D21351" w:rsidRPr="00D21351" w:rsidRDefault="00D21351" w:rsidP="00D21351">
      <w:pPr>
        <w:bidi/>
        <w:jc w:val="both"/>
        <w:rPr>
          <w:rFonts w:cs="David" w:hint="cs"/>
          <w:rtl/>
        </w:rPr>
      </w:pPr>
      <w:r w:rsidRPr="00D21351">
        <w:rPr>
          <w:rFonts w:cs="David" w:hint="cs"/>
          <w:rtl/>
        </w:rPr>
        <w:tab/>
        <w:t xml:space="preserve"> קודם כול, עניינו של בשארה הוא ממש לא העניין שנדון בו.</w:t>
      </w:r>
    </w:p>
    <w:p w14:paraId="6D1083E0" w14:textId="77777777" w:rsidR="00D21351" w:rsidRPr="00D21351" w:rsidRDefault="00D21351" w:rsidP="00D21351">
      <w:pPr>
        <w:bidi/>
        <w:jc w:val="both"/>
        <w:rPr>
          <w:rFonts w:cs="David" w:hint="cs"/>
          <w:rtl/>
        </w:rPr>
      </w:pPr>
    </w:p>
    <w:p w14:paraId="2DA0183F" w14:textId="77777777" w:rsidR="00D21351" w:rsidRPr="00D21351" w:rsidRDefault="00D21351" w:rsidP="00D21351">
      <w:pPr>
        <w:bidi/>
        <w:jc w:val="both"/>
        <w:rPr>
          <w:rFonts w:cs="David" w:hint="cs"/>
          <w:rtl/>
        </w:rPr>
      </w:pPr>
      <w:r w:rsidRPr="00D21351">
        <w:rPr>
          <w:rFonts w:cs="David" w:hint="cs"/>
          <w:u w:val="single"/>
          <w:rtl/>
        </w:rPr>
        <w:t>היו"ר דוד טל:</w:t>
      </w:r>
    </w:p>
    <w:p w14:paraId="71CEE3B4" w14:textId="77777777" w:rsidR="00D21351" w:rsidRPr="00D21351" w:rsidRDefault="00D21351" w:rsidP="00D21351">
      <w:pPr>
        <w:bidi/>
        <w:jc w:val="both"/>
        <w:rPr>
          <w:rFonts w:cs="David" w:hint="cs"/>
          <w:rtl/>
        </w:rPr>
      </w:pPr>
    </w:p>
    <w:p w14:paraId="290260C9" w14:textId="77777777" w:rsidR="00D21351" w:rsidRPr="00D21351" w:rsidRDefault="00D21351" w:rsidP="00D21351">
      <w:pPr>
        <w:bidi/>
        <w:jc w:val="both"/>
        <w:rPr>
          <w:rFonts w:cs="David" w:hint="cs"/>
          <w:rtl/>
        </w:rPr>
      </w:pPr>
      <w:r w:rsidRPr="00D21351">
        <w:rPr>
          <w:rFonts w:cs="David" w:hint="cs"/>
          <w:rtl/>
        </w:rPr>
        <w:tab/>
        <w:t>אתה לא מבין שכתוצאה מכך יש הצעת חוק? זה אני קובע. המציעים שללו את זה, אני קובע שבגלל זה.</w:t>
      </w:r>
    </w:p>
    <w:p w14:paraId="5B47C42D" w14:textId="77777777" w:rsidR="00D21351" w:rsidRPr="00D21351" w:rsidRDefault="00D21351" w:rsidP="00D21351">
      <w:pPr>
        <w:bidi/>
        <w:jc w:val="both"/>
        <w:rPr>
          <w:rFonts w:cs="David" w:hint="cs"/>
          <w:rtl/>
        </w:rPr>
      </w:pPr>
    </w:p>
    <w:p w14:paraId="6B3DE549"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409213C9" w14:textId="77777777" w:rsidR="00D21351" w:rsidRPr="00D21351" w:rsidRDefault="00D21351" w:rsidP="00D21351">
      <w:pPr>
        <w:bidi/>
        <w:jc w:val="both"/>
        <w:rPr>
          <w:rFonts w:cs="David" w:hint="cs"/>
          <w:rtl/>
        </w:rPr>
      </w:pPr>
    </w:p>
    <w:p w14:paraId="3F0DE002" w14:textId="77777777" w:rsidR="00D21351" w:rsidRPr="00D21351" w:rsidRDefault="00D21351" w:rsidP="00D21351">
      <w:pPr>
        <w:bidi/>
        <w:jc w:val="both"/>
        <w:rPr>
          <w:rFonts w:cs="David" w:hint="cs"/>
          <w:rtl/>
        </w:rPr>
      </w:pPr>
      <w:r w:rsidRPr="00D21351">
        <w:rPr>
          <w:rFonts w:cs="David" w:hint="cs"/>
          <w:rtl/>
        </w:rPr>
        <w:tab/>
        <w:t xml:space="preserve"> לא שללו.</w:t>
      </w:r>
    </w:p>
    <w:p w14:paraId="12578C57" w14:textId="77777777" w:rsidR="00D21351" w:rsidRPr="00D21351" w:rsidRDefault="00D21351" w:rsidP="00D21351">
      <w:pPr>
        <w:bidi/>
        <w:jc w:val="both"/>
        <w:rPr>
          <w:rFonts w:cs="David" w:hint="cs"/>
          <w:rtl/>
        </w:rPr>
      </w:pPr>
    </w:p>
    <w:p w14:paraId="43AF9064" w14:textId="77777777" w:rsidR="00D21351" w:rsidRPr="00D21351" w:rsidRDefault="00D21351" w:rsidP="00D21351">
      <w:pPr>
        <w:bidi/>
        <w:jc w:val="both"/>
        <w:rPr>
          <w:rFonts w:cs="David" w:hint="cs"/>
          <w:rtl/>
        </w:rPr>
      </w:pPr>
      <w:r w:rsidRPr="00D21351">
        <w:rPr>
          <w:rFonts w:cs="David" w:hint="cs"/>
          <w:u w:val="single"/>
          <w:rtl/>
        </w:rPr>
        <w:t>היו"ר דוד טל:</w:t>
      </w:r>
    </w:p>
    <w:p w14:paraId="41431B4E" w14:textId="77777777" w:rsidR="00D21351" w:rsidRPr="00D21351" w:rsidRDefault="00D21351" w:rsidP="00D21351">
      <w:pPr>
        <w:bidi/>
        <w:jc w:val="both"/>
        <w:rPr>
          <w:rFonts w:cs="David" w:hint="cs"/>
          <w:rtl/>
        </w:rPr>
      </w:pPr>
    </w:p>
    <w:p w14:paraId="467B440C" w14:textId="77777777" w:rsidR="00D21351" w:rsidRPr="00D21351" w:rsidRDefault="00D21351" w:rsidP="00D21351">
      <w:pPr>
        <w:bidi/>
        <w:jc w:val="both"/>
        <w:rPr>
          <w:rFonts w:cs="David" w:hint="cs"/>
          <w:rtl/>
        </w:rPr>
      </w:pPr>
      <w:r w:rsidRPr="00D21351">
        <w:rPr>
          <w:rFonts w:cs="David" w:hint="cs"/>
          <w:rtl/>
        </w:rPr>
        <w:tab/>
        <w:t>לא הגיבו.</w:t>
      </w:r>
    </w:p>
    <w:p w14:paraId="01EE497E" w14:textId="77777777" w:rsidR="00D21351" w:rsidRPr="00D21351" w:rsidRDefault="00D21351" w:rsidP="00D21351">
      <w:pPr>
        <w:bidi/>
        <w:jc w:val="both"/>
        <w:rPr>
          <w:rFonts w:cs="David" w:hint="cs"/>
          <w:rtl/>
        </w:rPr>
      </w:pPr>
    </w:p>
    <w:p w14:paraId="2D86250A" w14:textId="77777777" w:rsidR="00D21351" w:rsidRPr="00D21351" w:rsidRDefault="00D21351" w:rsidP="00D21351">
      <w:pPr>
        <w:bidi/>
        <w:jc w:val="both"/>
        <w:rPr>
          <w:rFonts w:cs="David" w:hint="cs"/>
          <w:rtl/>
        </w:rPr>
      </w:pPr>
      <w:r w:rsidRPr="00D21351">
        <w:rPr>
          <w:rFonts w:cs="David" w:hint="cs"/>
          <w:u w:val="single"/>
          <w:rtl/>
        </w:rPr>
        <w:t>יואל חסון:</w:t>
      </w:r>
    </w:p>
    <w:p w14:paraId="0E47C84E" w14:textId="77777777" w:rsidR="00D21351" w:rsidRPr="00D21351" w:rsidRDefault="00D21351" w:rsidP="00D21351">
      <w:pPr>
        <w:bidi/>
        <w:jc w:val="both"/>
        <w:rPr>
          <w:rFonts w:cs="David" w:hint="cs"/>
          <w:rtl/>
        </w:rPr>
      </w:pPr>
    </w:p>
    <w:p w14:paraId="72DC1061" w14:textId="77777777" w:rsidR="00D21351" w:rsidRPr="00D21351" w:rsidRDefault="00D21351" w:rsidP="00D21351">
      <w:pPr>
        <w:bidi/>
        <w:jc w:val="both"/>
        <w:rPr>
          <w:rFonts w:cs="David" w:hint="cs"/>
          <w:rtl/>
        </w:rPr>
      </w:pPr>
      <w:r w:rsidRPr="00D21351">
        <w:rPr>
          <w:rFonts w:cs="David" w:hint="cs"/>
          <w:rtl/>
        </w:rPr>
        <w:tab/>
        <w:t xml:space="preserve"> נגררנו להצעת החוק הזאת.</w:t>
      </w:r>
    </w:p>
    <w:p w14:paraId="7F6D5458" w14:textId="77777777" w:rsidR="00D21351" w:rsidRPr="00D21351" w:rsidRDefault="00D21351" w:rsidP="00D21351">
      <w:pPr>
        <w:bidi/>
        <w:jc w:val="both"/>
        <w:rPr>
          <w:rFonts w:cs="David" w:hint="cs"/>
          <w:rtl/>
        </w:rPr>
      </w:pPr>
    </w:p>
    <w:p w14:paraId="20499E98"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4355F2FA" w14:textId="77777777" w:rsidR="00D21351" w:rsidRPr="00D21351" w:rsidRDefault="00D21351" w:rsidP="00D21351">
      <w:pPr>
        <w:bidi/>
        <w:jc w:val="both"/>
        <w:rPr>
          <w:rFonts w:cs="David" w:hint="cs"/>
          <w:rtl/>
        </w:rPr>
      </w:pPr>
    </w:p>
    <w:p w14:paraId="53573EC8" w14:textId="77777777" w:rsidR="00D21351" w:rsidRPr="00D21351" w:rsidRDefault="00D21351" w:rsidP="00D21351">
      <w:pPr>
        <w:bidi/>
        <w:jc w:val="both"/>
        <w:rPr>
          <w:rFonts w:cs="David" w:hint="cs"/>
          <w:rtl/>
        </w:rPr>
      </w:pPr>
      <w:r w:rsidRPr="00D21351">
        <w:rPr>
          <w:rFonts w:cs="David" w:hint="cs"/>
          <w:rtl/>
        </w:rPr>
        <w:tab/>
        <w:t xml:space="preserve"> אין ספק שחבר הכנסת לשעבר בשארה הצליח לייצר הרבה יותר חקיקה בכנסת מאשר חברי כנסת שנמצאים  פה ועובדים קשה מאוד. איך זה קרה? זה עניין להיסטוריונים לבדוק. הוא הצליח לייצר הרבה חקיקה, כולל הצעת החוק הזאת. אני חושב שהחקיקה שהוא ייצר, אני אומר בכל הכבוד, לא חקיקה טובה, למרות שחבר הכנסת בשארה ייצר אותה. </w:t>
      </w:r>
    </w:p>
    <w:p w14:paraId="55104FF4" w14:textId="77777777" w:rsidR="00D21351" w:rsidRPr="00D21351" w:rsidRDefault="00D21351" w:rsidP="00D21351">
      <w:pPr>
        <w:bidi/>
        <w:jc w:val="both"/>
        <w:rPr>
          <w:rFonts w:cs="David" w:hint="cs"/>
          <w:rtl/>
        </w:rPr>
      </w:pPr>
    </w:p>
    <w:p w14:paraId="6DD8208D"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765A40E" w14:textId="77777777" w:rsidR="00D21351" w:rsidRPr="00D21351" w:rsidRDefault="00D21351" w:rsidP="00D21351">
      <w:pPr>
        <w:bidi/>
        <w:jc w:val="both"/>
        <w:rPr>
          <w:rFonts w:cs="David" w:hint="cs"/>
          <w:rtl/>
        </w:rPr>
      </w:pPr>
    </w:p>
    <w:p w14:paraId="3153770B" w14:textId="77777777" w:rsidR="00D21351" w:rsidRPr="00D21351" w:rsidRDefault="00D21351" w:rsidP="00D21351">
      <w:pPr>
        <w:bidi/>
        <w:jc w:val="both"/>
        <w:rPr>
          <w:rFonts w:cs="David" w:hint="cs"/>
          <w:rtl/>
        </w:rPr>
      </w:pPr>
      <w:r w:rsidRPr="00D21351">
        <w:rPr>
          <w:rFonts w:cs="David" w:hint="cs"/>
          <w:rtl/>
        </w:rPr>
        <w:tab/>
        <w:t xml:space="preserve"> חקיקה לא טובה, או שהוא לא עשה מעשים טובים?</w:t>
      </w:r>
    </w:p>
    <w:p w14:paraId="6A0A9F2F" w14:textId="77777777" w:rsidR="00D21351" w:rsidRPr="00D21351" w:rsidRDefault="00D21351" w:rsidP="00D21351">
      <w:pPr>
        <w:bidi/>
        <w:jc w:val="both"/>
        <w:rPr>
          <w:rFonts w:cs="David" w:hint="cs"/>
          <w:rtl/>
        </w:rPr>
      </w:pPr>
    </w:p>
    <w:p w14:paraId="3489C523"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245C9B3F" w14:textId="77777777" w:rsidR="00D21351" w:rsidRPr="00D21351" w:rsidRDefault="00D21351" w:rsidP="00D21351">
      <w:pPr>
        <w:bidi/>
        <w:jc w:val="both"/>
        <w:rPr>
          <w:rFonts w:cs="David" w:hint="cs"/>
          <w:rtl/>
        </w:rPr>
      </w:pPr>
    </w:p>
    <w:p w14:paraId="0FBC76F6" w14:textId="77777777" w:rsidR="00D21351" w:rsidRPr="00D21351" w:rsidRDefault="00D21351" w:rsidP="00D21351">
      <w:pPr>
        <w:bidi/>
        <w:jc w:val="both"/>
        <w:rPr>
          <w:rFonts w:cs="David" w:hint="cs"/>
          <w:rtl/>
        </w:rPr>
      </w:pPr>
      <w:r w:rsidRPr="00D21351">
        <w:rPr>
          <w:rFonts w:cs="David" w:hint="cs"/>
          <w:rtl/>
        </w:rPr>
        <w:tab/>
        <w:t>על המעשים שלו אני לא יודע להגיד, כי אני מבין שהוא אפילו לא הועמד עליהם לדין בסופו של דבר.</w:t>
      </w:r>
    </w:p>
    <w:p w14:paraId="4C2C8240" w14:textId="77777777" w:rsidR="00D21351" w:rsidRPr="00D21351" w:rsidRDefault="00D21351" w:rsidP="00D21351">
      <w:pPr>
        <w:bidi/>
        <w:jc w:val="both"/>
        <w:rPr>
          <w:rFonts w:cs="David" w:hint="cs"/>
          <w:rtl/>
        </w:rPr>
      </w:pPr>
      <w:r w:rsidRPr="00D21351">
        <w:rPr>
          <w:rFonts w:cs="David" w:hint="cs"/>
          <w:u w:val="single"/>
          <w:rtl/>
        </w:rPr>
        <w:t>יואל חסון:</w:t>
      </w:r>
    </w:p>
    <w:p w14:paraId="628DA4A5" w14:textId="77777777" w:rsidR="00D21351" w:rsidRPr="00D21351" w:rsidRDefault="00D21351" w:rsidP="00D21351">
      <w:pPr>
        <w:bidi/>
        <w:jc w:val="both"/>
        <w:rPr>
          <w:rFonts w:cs="David" w:hint="cs"/>
          <w:rtl/>
        </w:rPr>
      </w:pPr>
    </w:p>
    <w:p w14:paraId="6EF22E26" w14:textId="77777777" w:rsidR="00D21351" w:rsidRPr="00D21351" w:rsidRDefault="00D21351" w:rsidP="00D21351">
      <w:pPr>
        <w:bidi/>
        <w:jc w:val="both"/>
        <w:rPr>
          <w:rFonts w:cs="David" w:hint="cs"/>
          <w:rtl/>
        </w:rPr>
      </w:pPr>
      <w:r w:rsidRPr="00D21351">
        <w:rPr>
          <w:rFonts w:cs="David" w:hint="cs"/>
          <w:rtl/>
        </w:rPr>
        <w:tab/>
        <w:t xml:space="preserve"> למה אתה כזה עדין בהתייחסות אליו? לו היו מדברים עכשיו לדוגמה על הכנסת כך או אי הכנסת כך לכנסת, היית מוצא את כל המילים הכי יצירתיות כדי להילחם בעניין הזה. בעניין בשארה אתה מאוד עדין. אני מבין את האלקטורט שלך, דב </w:t>
      </w:r>
      <w:proofErr w:type="spellStart"/>
      <w:r w:rsidRPr="00D21351">
        <w:rPr>
          <w:rFonts w:cs="David" w:hint="cs"/>
          <w:rtl/>
        </w:rPr>
        <w:t>חנין</w:t>
      </w:r>
      <w:proofErr w:type="spellEnd"/>
      <w:r w:rsidRPr="00D21351">
        <w:rPr>
          <w:rFonts w:cs="David" w:hint="cs"/>
          <w:rtl/>
        </w:rPr>
        <w:t>. אני מבין.</w:t>
      </w:r>
    </w:p>
    <w:p w14:paraId="5BE14A56" w14:textId="77777777" w:rsidR="00D21351" w:rsidRPr="00D21351" w:rsidRDefault="00D21351" w:rsidP="00D21351">
      <w:pPr>
        <w:bidi/>
        <w:jc w:val="both"/>
        <w:rPr>
          <w:rFonts w:cs="David" w:hint="cs"/>
          <w:rtl/>
        </w:rPr>
      </w:pPr>
    </w:p>
    <w:p w14:paraId="6CED99AF"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722DC39C" w14:textId="77777777" w:rsidR="00D21351" w:rsidRPr="00D21351" w:rsidRDefault="00D21351" w:rsidP="00D21351">
      <w:pPr>
        <w:bidi/>
        <w:jc w:val="both"/>
        <w:rPr>
          <w:rFonts w:cs="David" w:hint="cs"/>
          <w:rtl/>
        </w:rPr>
      </w:pPr>
    </w:p>
    <w:p w14:paraId="60B62D62" w14:textId="77777777" w:rsidR="00D21351" w:rsidRPr="00D21351" w:rsidRDefault="00D21351" w:rsidP="00D21351">
      <w:pPr>
        <w:bidi/>
        <w:jc w:val="both"/>
        <w:rPr>
          <w:rFonts w:cs="David" w:hint="cs"/>
          <w:rtl/>
        </w:rPr>
      </w:pPr>
      <w:r w:rsidRPr="00D21351">
        <w:rPr>
          <w:rFonts w:cs="David" w:hint="cs"/>
          <w:rtl/>
        </w:rPr>
        <w:tab/>
        <w:t>יואל חסון ידידי, אני לא עדין ולא לא עדין. יש לי ביקורת על חבר הכנסת בשארה, אמרתי אותה לא פעם אחת ולא פעמיים. אני לא חושב שזה הנושא לדיון. אם תרצו שאני אאריך את הדיון, אני אתייחס לזה, אין לי שום בעיה. יש לי ביקורת עליו, יש לי ביקורת על התנהגותו.</w:t>
      </w:r>
    </w:p>
    <w:p w14:paraId="47F7F03A" w14:textId="77777777" w:rsidR="00D21351" w:rsidRPr="00D21351" w:rsidRDefault="00D21351" w:rsidP="00D21351">
      <w:pPr>
        <w:bidi/>
        <w:jc w:val="both"/>
        <w:rPr>
          <w:rFonts w:cs="David" w:hint="cs"/>
          <w:rtl/>
        </w:rPr>
      </w:pPr>
    </w:p>
    <w:p w14:paraId="0DC7C2EE" w14:textId="77777777" w:rsidR="00D21351" w:rsidRPr="00D21351" w:rsidRDefault="00D21351" w:rsidP="00D21351">
      <w:pPr>
        <w:bidi/>
        <w:jc w:val="both"/>
        <w:rPr>
          <w:rFonts w:cs="David" w:hint="cs"/>
          <w:rtl/>
        </w:rPr>
      </w:pPr>
      <w:r w:rsidRPr="00D21351">
        <w:rPr>
          <w:rFonts w:cs="David" w:hint="cs"/>
          <w:rtl/>
        </w:rPr>
        <w:tab/>
        <w:t xml:space="preserve">קודם כול, אני לא מקבל את העובדה שחבר כנסת מכהן, פתאום עוזב את הארץ, עוזב את הציבור שבחר בו ונמצא במקום אחר ולא חוזר אם יש טענות כלפיו שצריכות להתברר. לגבי הטענות שצריכות להתברר, אין לי מושג, אני אומר לכם במלוא הכנות, לא משום שאני רוצה להיות עדין. הועלו האשמות, ההאשמות האלה מן הסתם צריכות להתברר, הן לא התבררו, בין היתר גם באשמתו של חבר הכנסת בשארה. אמרתי שאני לא מקבל את ההתנהגות הזאת, אבל לא בגלל הסיפור הזה, צריך להפוך על פניו את כל המשטר החוקתי של מדינת ישראל. </w:t>
      </w:r>
    </w:p>
    <w:p w14:paraId="438DE07B" w14:textId="77777777" w:rsidR="00D21351" w:rsidRPr="00D21351" w:rsidRDefault="00D21351" w:rsidP="00D21351">
      <w:pPr>
        <w:bidi/>
        <w:jc w:val="both"/>
        <w:rPr>
          <w:rFonts w:cs="David" w:hint="cs"/>
          <w:rtl/>
        </w:rPr>
      </w:pPr>
    </w:p>
    <w:p w14:paraId="34E9951E" w14:textId="77777777" w:rsidR="00D21351" w:rsidRPr="00D21351" w:rsidRDefault="00D21351" w:rsidP="00D21351">
      <w:pPr>
        <w:bidi/>
        <w:jc w:val="both"/>
        <w:rPr>
          <w:rFonts w:cs="David" w:hint="cs"/>
          <w:rtl/>
        </w:rPr>
      </w:pPr>
      <w:r w:rsidRPr="00D21351">
        <w:rPr>
          <w:rFonts w:cs="David" w:hint="cs"/>
          <w:rtl/>
        </w:rPr>
        <w:tab/>
        <w:t>מה אנחנו עושים בהצעת החוק הזאת? דיברה פה חברת הכנסת חילו ואמרה קודם שהיום המצב הקיים הוא, ואני חושב שאני לא טועה, שחברי הכנסת הערבים, נדמה לי, אולי למעט חברת הכנסת חילו, ביקרו במדינות אויב, לא פעם ולא פעמיים.</w:t>
      </w:r>
    </w:p>
    <w:p w14:paraId="000A6FDA" w14:textId="77777777" w:rsidR="00D21351" w:rsidRPr="00D21351" w:rsidRDefault="00D21351" w:rsidP="00D21351">
      <w:pPr>
        <w:bidi/>
        <w:jc w:val="both"/>
        <w:rPr>
          <w:rFonts w:cs="David" w:hint="cs"/>
          <w:rtl/>
        </w:rPr>
      </w:pPr>
    </w:p>
    <w:p w14:paraId="2B71AA68" w14:textId="77777777" w:rsidR="00D21351" w:rsidRPr="00D21351" w:rsidRDefault="00D21351" w:rsidP="00D21351">
      <w:pPr>
        <w:bidi/>
        <w:jc w:val="both"/>
        <w:rPr>
          <w:rFonts w:cs="David" w:hint="cs"/>
          <w:rtl/>
        </w:rPr>
      </w:pPr>
      <w:r w:rsidRPr="00D21351">
        <w:rPr>
          <w:rFonts w:cs="David" w:hint="cs"/>
          <w:u w:val="single"/>
          <w:rtl/>
        </w:rPr>
        <w:t>אורי אריאל:</w:t>
      </w:r>
    </w:p>
    <w:p w14:paraId="42A311B4" w14:textId="77777777" w:rsidR="00D21351" w:rsidRPr="00D21351" w:rsidRDefault="00D21351" w:rsidP="00D21351">
      <w:pPr>
        <w:bidi/>
        <w:jc w:val="both"/>
        <w:rPr>
          <w:rFonts w:cs="David" w:hint="cs"/>
          <w:rtl/>
        </w:rPr>
      </w:pPr>
    </w:p>
    <w:p w14:paraId="04EAF72B" w14:textId="77777777" w:rsidR="00D21351" w:rsidRPr="00D21351" w:rsidRDefault="00D21351" w:rsidP="00D21351">
      <w:pPr>
        <w:bidi/>
        <w:jc w:val="both"/>
        <w:rPr>
          <w:rFonts w:cs="David" w:hint="cs"/>
          <w:rtl/>
        </w:rPr>
      </w:pPr>
      <w:r w:rsidRPr="00D21351">
        <w:rPr>
          <w:rFonts w:cs="David" w:hint="cs"/>
          <w:rtl/>
        </w:rPr>
        <w:tab/>
        <w:t xml:space="preserve"> אתה ביקרת?</w:t>
      </w:r>
    </w:p>
    <w:p w14:paraId="4518D8C1" w14:textId="77777777" w:rsidR="00D21351" w:rsidRPr="00D21351" w:rsidRDefault="00D21351" w:rsidP="00D21351">
      <w:pPr>
        <w:bidi/>
        <w:jc w:val="both"/>
        <w:rPr>
          <w:rFonts w:cs="David" w:hint="cs"/>
          <w:rtl/>
        </w:rPr>
      </w:pPr>
    </w:p>
    <w:p w14:paraId="65403D6D"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6C816C37" w14:textId="77777777" w:rsidR="00D21351" w:rsidRPr="00D21351" w:rsidRDefault="00D21351" w:rsidP="00D21351">
      <w:pPr>
        <w:bidi/>
        <w:jc w:val="both"/>
        <w:rPr>
          <w:rFonts w:cs="David" w:hint="cs"/>
          <w:rtl/>
        </w:rPr>
      </w:pPr>
    </w:p>
    <w:p w14:paraId="3C217038" w14:textId="77777777" w:rsidR="00D21351" w:rsidRPr="00D21351" w:rsidRDefault="00D21351" w:rsidP="00D21351">
      <w:pPr>
        <w:bidi/>
        <w:jc w:val="both"/>
        <w:rPr>
          <w:rFonts w:cs="David" w:hint="cs"/>
          <w:rtl/>
        </w:rPr>
      </w:pPr>
      <w:r w:rsidRPr="00D21351">
        <w:rPr>
          <w:rFonts w:cs="David" w:hint="cs"/>
          <w:rtl/>
        </w:rPr>
        <w:tab/>
        <w:t xml:space="preserve"> לא, אני לא ביקרתי. אני מבין שזה קצת מצער אולי.</w:t>
      </w:r>
    </w:p>
    <w:p w14:paraId="69DAE018" w14:textId="77777777" w:rsidR="00D21351" w:rsidRPr="00D21351" w:rsidRDefault="00D21351" w:rsidP="00D21351">
      <w:pPr>
        <w:bidi/>
        <w:jc w:val="both"/>
        <w:rPr>
          <w:rFonts w:cs="David" w:hint="cs"/>
          <w:rtl/>
        </w:rPr>
      </w:pPr>
    </w:p>
    <w:p w14:paraId="0CD3EB10"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8ED7F55" w14:textId="77777777" w:rsidR="00D21351" w:rsidRPr="00D21351" w:rsidRDefault="00D21351" w:rsidP="00D21351">
      <w:pPr>
        <w:bidi/>
        <w:jc w:val="both"/>
        <w:rPr>
          <w:rFonts w:cs="David" w:hint="cs"/>
          <w:rtl/>
        </w:rPr>
      </w:pPr>
    </w:p>
    <w:p w14:paraId="0A3AB467" w14:textId="77777777" w:rsidR="00D21351" w:rsidRPr="00D21351" w:rsidRDefault="00D21351" w:rsidP="00D21351">
      <w:pPr>
        <w:bidi/>
        <w:jc w:val="both"/>
        <w:rPr>
          <w:rFonts w:cs="David" w:hint="cs"/>
          <w:rtl/>
        </w:rPr>
      </w:pPr>
      <w:r w:rsidRPr="00D21351">
        <w:rPr>
          <w:rFonts w:cs="David" w:hint="cs"/>
          <w:rtl/>
        </w:rPr>
        <w:tab/>
        <w:t>אותי זה לא מצער. אותי מצער ביקור של חבר כנסת ערבי בארץ אויב, לא שאתה לא ביקרת.</w:t>
      </w:r>
    </w:p>
    <w:p w14:paraId="092782B4" w14:textId="77777777" w:rsidR="00D21351" w:rsidRPr="00D21351" w:rsidRDefault="00D21351" w:rsidP="00D21351">
      <w:pPr>
        <w:bidi/>
        <w:jc w:val="both"/>
        <w:rPr>
          <w:rFonts w:cs="David" w:hint="cs"/>
          <w:rtl/>
        </w:rPr>
      </w:pPr>
    </w:p>
    <w:p w14:paraId="4BCDD81B"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32E85DCC" w14:textId="77777777" w:rsidR="00D21351" w:rsidRPr="00D21351" w:rsidRDefault="00D21351" w:rsidP="00D21351">
      <w:pPr>
        <w:bidi/>
        <w:jc w:val="both"/>
        <w:rPr>
          <w:rFonts w:cs="David" w:hint="cs"/>
          <w:rtl/>
        </w:rPr>
      </w:pPr>
    </w:p>
    <w:p w14:paraId="17633AB8" w14:textId="77777777" w:rsidR="00D21351" w:rsidRPr="00D21351" w:rsidRDefault="00D21351" w:rsidP="00D21351">
      <w:pPr>
        <w:bidi/>
        <w:jc w:val="both"/>
        <w:rPr>
          <w:rFonts w:cs="David" w:hint="cs"/>
          <w:rtl/>
        </w:rPr>
      </w:pPr>
      <w:r w:rsidRPr="00D21351">
        <w:rPr>
          <w:rFonts w:cs="David" w:hint="cs"/>
          <w:rtl/>
        </w:rPr>
        <w:tab/>
        <w:t>אני שואל את השאלה, ואני רוצה שניתן לעצמנו, כאנשי ציבור, את התשובה האמיתית. מה המטרה של המהלך? דרך אגב, ביקור של חבר כנסת ערבי במדינת אויב הרבה יותר מובן וטבעי מאשר ביקור שלי. מתוך היכרות, ואני מכיר חלק גדול מחברי הכנסת, ויש להם בני משפחה מקרבה מאוד קרובה שנמצאים במדינות אויב כחלק ממשפחות של פליטים.</w:t>
      </w:r>
    </w:p>
    <w:p w14:paraId="54D075FD" w14:textId="77777777" w:rsidR="00D21351" w:rsidRPr="00D21351" w:rsidRDefault="00D21351" w:rsidP="00D21351">
      <w:pPr>
        <w:bidi/>
        <w:jc w:val="both"/>
        <w:rPr>
          <w:rFonts w:cs="David" w:hint="cs"/>
          <w:rtl/>
        </w:rPr>
      </w:pPr>
    </w:p>
    <w:p w14:paraId="5C4B603F"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52B83BF5" w14:textId="77777777" w:rsidR="00D21351" w:rsidRPr="00D21351" w:rsidRDefault="00D21351" w:rsidP="00D21351">
      <w:pPr>
        <w:bidi/>
        <w:jc w:val="both"/>
        <w:rPr>
          <w:rFonts w:cs="David" w:hint="cs"/>
          <w:rtl/>
        </w:rPr>
      </w:pPr>
    </w:p>
    <w:p w14:paraId="00E11580" w14:textId="77777777" w:rsidR="00D21351" w:rsidRPr="00D21351" w:rsidRDefault="00D21351" w:rsidP="00D21351">
      <w:pPr>
        <w:bidi/>
        <w:jc w:val="both"/>
        <w:rPr>
          <w:rFonts w:cs="David" w:hint="cs"/>
          <w:rtl/>
        </w:rPr>
      </w:pPr>
      <w:r w:rsidRPr="00D21351">
        <w:rPr>
          <w:rFonts w:cs="David" w:hint="cs"/>
          <w:rtl/>
        </w:rPr>
        <w:tab/>
        <w:t xml:space="preserve"> איזו סיבה יש לשר להתנגד לאפשרות הזאת?</w:t>
      </w:r>
    </w:p>
    <w:p w14:paraId="56028DC4" w14:textId="77777777" w:rsidR="00D21351" w:rsidRPr="00D21351" w:rsidRDefault="00D21351" w:rsidP="00D21351">
      <w:pPr>
        <w:bidi/>
        <w:jc w:val="both"/>
        <w:rPr>
          <w:rFonts w:cs="David" w:hint="cs"/>
          <w:rtl/>
        </w:rPr>
      </w:pPr>
    </w:p>
    <w:p w14:paraId="3B056FDF"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5AA190E2" w14:textId="77777777" w:rsidR="00D21351" w:rsidRPr="00D21351" w:rsidRDefault="00D21351" w:rsidP="00D21351">
      <w:pPr>
        <w:bidi/>
        <w:jc w:val="both"/>
        <w:rPr>
          <w:rFonts w:cs="David" w:hint="cs"/>
          <w:rtl/>
        </w:rPr>
      </w:pPr>
    </w:p>
    <w:p w14:paraId="034003E6" w14:textId="77777777" w:rsidR="00D21351" w:rsidRPr="00D21351" w:rsidRDefault="00D21351" w:rsidP="00D21351">
      <w:pPr>
        <w:bidi/>
        <w:jc w:val="both"/>
        <w:rPr>
          <w:rFonts w:cs="David" w:hint="cs"/>
          <w:rtl/>
        </w:rPr>
      </w:pPr>
      <w:r w:rsidRPr="00D21351">
        <w:rPr>
          <w:rFonts w:cs="David" w:hint="cs"/>
          <w:rtl/>
        </w:rPr>
        <w:tab/>
        <w:t xml:space="preserve"> אני לא יודע איזו סיבה יש לשר להתנגד.</w:t>
      </w:r>
    </w:p>
    <w:p w14:paraId="49E24135" w14:textId="77777777" w:rsidR="00D21351" w:rsidRPr="00D21351" w:rsidRDefault="00D21351" w:rsidP="00D21351">
      <w:pPr>
        <w:bidi/>
        <w:jc w:val="both"/>
        <w:rPr>
          <w:rFonts w:cs="David" w:hint="cs"/>
          <w:rtl/>
        </w:rPr>
      </w:pPr>
    </w:p>
    <w:p w14:paraId="07EC6002"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22BD75D" w14:textId="77777777" w:rsidR="00D21351" w:rsidRPr="00D21351" w:rsidRDefault="00D21351" w:rsidP="00D21351">
      <w:pPr>
        <w:bidi/>
        <w:jc w:val="both"/>
        <w:rPr>
          <w:rFonts w:cs="David" w:hint="cs"/>
          <w:rtl/>
        </w:rPr>
      </w:pPr>
    </w:p>
    <w:p w14:paraId="36F1CBD3" w14:textId="77777777" w:rsidR="00D21351" w:rsidRPr="00D21351" w:rsidRDefault="00D21351" w:rsidP="00D21351">
      <w:pPr>
        <w:bidi/>
        <w:jc w:val="both"/>
        <w:rPr>
          <w:rFonts w:cs="David" w:hint="cs"/>
          <w:rtl/>
        </w:rPr>
      </w:pPr>
      <w:r w:rsidRPr="00D21351">
        <w:rPr>
          <w:rFonts w:cs="David" w:hint="cs"/>
          <w:rtl/>
        </w:rPr>
        <w:tab/>
        <w:t xml:space="preserve"> אם השר יתנגד, שיגיש בג"ץ.</w:t>
      </w:r>
    </w:p>
    <w:p w14:paraId="75252A9A" w14:textId="77777777" w:rsidR="00D21351" w:rsidRPr="00D21351" w:rsidRDefault="00D21351" w:rsidP="00D21351">
      <w:pPr>
        <w:bidi/>
        <w:jc w:val="both"/>
        <w:rPr>
          <w:rFonts w:cs="David" w:hint="cs"/>
          <w:rtl/>
        </w:rPr>
      </w:pPr>
    </w:p>
    <w:p w14:paraId="2DE044B1"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0FB7FFC3" w14:textId="77777777" w:rsidR="00D21351" w:rsidRPr="00D21351" w:rsidRDefault="00D21351" w:rsidP="00D21351">
      <w:pPr>
        <w:bidi/>
        <w:jc w:val="both"/>
        <w:rPr>
          <w:rFonts w:cs="David" w:hint="cs"/>
          <w:rtl/>
        </w:rPr>
      </w:pPr>
    </w:p>
    <w:p w14:paraId="20DB9DEE" w14:textId="77777777" w:rsidR="00D21351" w:rsidRPr="00D21351" w:rsidRDefault="00D21351" w:rsidP="00D21351">
      <w:pPr>
        <w:bidi/>
        <w:jc w:val="both"/>
        <w:rPr>
          <w:rFonts w:cs="David" w:hint="cs"/>
          <w:rtl/>
        </w:rPr>
      </w:pPr>
      <w:r w:rsidRPr="00D21351">
        <w:rPr>
          <w:rFonts w:cs="David" w:hint="cs"/>
          <w:rtl/>
        </w:rPr>
        <w:tab/>
        <w:t xml:space="preserve">אם אתה כורך את זה </w:t>
      </w:r>
      <w:proofErr w:type="spellStart"/>
      <w:r w:rsidRPr="00D21351">
        <w:rPr>
          <w:rFonts w:cs="David" w:hint="cs"/>
          <w:rtl/>
        </w:rPr>
        <w:t>בבשארה</w:t>
      </w:r>
      <w:proofErr w:type="spellEnd"/>
      <w:r w:rsidRPr="00D21351">
        <w:rPr>
          <w:rFonts w:cs="David" w:hint="cs"/>
          <w:rtl/>
        </w:rPr>
        <w:t>, אתה מערער את הלגיטימיות של הטיעון שלך.</w:t>
      </w:r>
    </w:p>
    <w:p w14:paraId="24466EE2"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3D188927" w14:textId="77777777" w:rsidR="00D21351" w:rsidRPr="00D21351" w:rsidRDefault="00D21351" w:rsidP="00D21351">
      <w:pPr>
        <w:bidi/>
        <w:jc w:val="both"/>
        <w:rPr>
          <w:rFonts w:cs="David" w:hint="cs"/>
          <w:rtl/>
        </w:rPr>
      </w:pPr>
    </w:p>
    <w:p w14:paraId="715267B8" w14:textId="77777777" w:rsidR="00D21351" w:rsidRPr="00D21351" w:rsidRDefault="00D21351" w:rsidP="00D21351">
      <w:pPr>
        <w:bidi/>
        <w:jc w:val="both"/>
        <w:rPr>
          <w:rFonts w:cs="David" w:hint="cs"/>
          <w:rtl/>
        </w:rPr>
      </w:pPr>
      <w:r w:rsidRPr="00D21351">
        <w:rPr>
          <w:rFonts w:cs="David" w:hint="cs"/>
          <w:rtl/>
        </w:rPr>
        <w:tab/>
        <w:t xml:space="preserve"> לא כרכתי את הטיעון שלי </w:t>
      </w:r>
      <w:proofErr w:type="spellStart"/>
      <w:r w:rsidRPr="00D21351">
        <w:rPr>
          <w:rFonts w:cs="David" w:hint="cs"/>
          <w:rtl/>
        </w:rPr>
        <w:t>בבשארה</w:t>
      </w:r>
      <w:proofErr w:type="spellEnd"/>
      <w:r w:rsidRPr="00D21351">
        <w:rPr>
          <w:rFonts w:cs="David" w:hint="cs"/>
          <w:rtl/>
        </w:rPr>
        <w:t xml:space="preserve">, בכלל לא הזכרתי את בשארה. אתם טענתם על בשארה, רציתם שאני אענה, אז עניתי, זה הכול. אני לא כורך אף אחד </w:t>
      </w:r>
      <w:proofErr w:type="spellStart"/>
      <w:r w:rsidRPr="00D21351">
        <w:rPr>
          <w:rFonts w:cs="David" w:hint="cs"/>
          <w:rtl/>
        </w:rPr>
        <w:t>בבשארה</w:t>
      </w:r>
      <w:proofErr w:type="spellEnd"/>
      <w:r w:rsidRPr="00D21351">
        <w:rPr>
          <w:rFonts w:cs="David" w:hint="cs"/>
          <w:rtl/>
        </w:rPr>
        <w:t xml:space="preserve">, כי, כמו שאמרתי, </w:t>
      </w:r>
      <w:r w:rsidRPr="00D21351">
        <w:rPr>
          <w:rFonts w:cs="David"/>
        </w:rPr>
        <w:t>hard cases make bad law</w:t>
      </w:r>
      <w:r w:rsidRPr="00D21351">
        <w:rPr>
          <w:rFonts w:cs="David" w:hint="cs"/>
          <w:rtl/>
        </w:rPr>
        <w:t xml:space="preserve">, והמקרה של בשארה הוא בהחלט </w:t>
      </w:r>
      <w:r w:rsidRPr="00D21351">
        <w:rPr>
          <w:rFonts w:cs="David"/>
        </w:rPr>
        <w:t>hard case</w:t>
      </w:r>
      <w:r w:rsidRPr="00D21351">
        <w:rPr>
          <w:rFonts w:cs="David" w:hint="cs"/>
          <w:rtl/>
        </w:rPr>
        <w:t xml:space="preserve">. אני רק מציע שהוא לא ייצר </w:t>
      </w:r>
      <w:r w:rsidRPr="00D21351">
        <w:rPr>
          <w:rFonts w:cs="David"/>
        </w:rPr>
        <w:t>bad law</w:t>
      </w:r>
      <w:r w:rsidRPr="00D21351">
        <w:rPr>
          <w:rFonts w:cs="David" w:hint="cs"/>
          <w:rtl/>
        </w:rPr>
        <w:t>.</w:t>
      </w:r>
    </w:p>
    <w:p w14:paraId="0161F3C9" w14:textId="77777777" w:rsidR="00D21351" w:rsidRPr="00D21351" w:rsidRDefault="00D21351" w:rsidP="00D21351">
      <w:pPr>
        <w:bidi/>
        <w:jc w:val="both"/>
        <w:rPr>
          <w:rFonts w:cs="David" w:hint="cs"/>
          <w:rtl/>
        </w:rPr>
      </w:pPr>
    </w:p>
    <w:p w14:paraId="25D215E7" w14:textId="77777777" w:rsidR="00D21351" w:rsidRPr="00D21351" w:rsidRDefault="00D21351" w:rsidP="00D21351">
      <w:pPr>
        <w:bidi/>
        <w:jc w:val="both"/>
        <w:rPr>
          <w:rFonts w:cs="David" w:hint="cs"/>
          <w:rtl/>
        </w:rPr>
      </w:pPr>
      <w:r w:rsidRPr="00D21351">
        <w:rPr>
          <w:rFonts w:cs="David" w:hint="cs"/>
          <w:rtl/>
        </w:rPr>
        <w:tab/>
        <w:t xml:space="preserve">אדוני היושב-ראש, אני מוטרד מכך שהמסר שייצא מהבית הזה בסופו של דבר יהיה מסר שיאמר לאוכלוסייה הערבית, שהאנשים שאתם רוצים לראות בהם כנציגיכם לא רצויים בבית הזה, ואנחנו נחפש סיבות, מן הגורם ומן היקב, פעם אחת ביקור במדינת אויב, פעם אחת עשו  משהו אחר, פעם אחת הצהירו הצהרה שנורא הרגיזה את הרוב בבית, הרי זה גם קורה. לא קורים דברים כאלה, רק ביקורים במדינות אויב מרגיזים? קורים הרבה דברים שמרגיזים. אם הבית הזה רוצה לדחוק החוצה את נציגי האוכלוסייה הערבית, מתוך אינטרס ישראלי, לא מתוך שום דבר אחר. אני מגן על האוכלוסייה הערבית, ואני עושה את זה באופן שלם, מלא ומוחלט, אבל אני אומר לכם כאנשים שאולי לא רואים את הזווית הזאת. </w:t>
      </w:r>
    </w:p>
    <w:p w14:paraId="079EF505" w14:textId="77777777" w:rsidR="00D21351" w:rsidRPr="00D21351" w:rsidRDefault="00D21351" w:rsidP="00D21351">
      <w:pPr>
        <w:bidi/>
        <w:jc w:val="both"/>
        <w:rPr>
          <w:rFonts w:cs="David" w:hint="cs"/>
          <w:rtl/>
        </w:rPr>
      </w:pPr>
    </w:p>
    <w:p w14:paraId="782A8556"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124A2580" w14:textId="77777777" w:rsidR="00D21351" w:rsidRPr="00D21351" w:rsidRDefault="00D21351" w:rsidP="00D21351">
      <w:pPr>
        <w:bidi/>
        <w:jc w:val="both"/>
        <w:rPr>
          <w:rFonts w:cs="David" w:hint="cs"/>
          <w:rtl/>
        </w:rPr>
      </w:pPr>
    </w:p>
    <w:p w14:paraId="418D54ED" w14:textId="77777777" w:rsidR="00D21351" w:rsidRPr="00D21351" w:rsidRDefault="00D21351" w:rsidP="00D21351">
      <w:pPr>
        <w:bidi/>
        <w:jc w:val="both"/>
        <w:rPr>
          <w:rFonts w:cs="David" w:hint="cs"/>
          <w:rtl/>
        </w:rPr>
      </w:pPr>
      <w:r w:rsidRPr="00D21351">
        <w:rPr>
          <w:rFonts w:cs="David" w:hint="cs"/>
          <w:rtl/>
        </w:rPr>
        <w:tab/>
        <w:t>אתה לא מגן עליהם אם אתה לא מאפשר מכניזם לדמוקרטיה כן להגן על עצמה.</w:t>
      </w:r>
    </w:p>
    <w:p w14:paraId="65FFCF21" w14:textId="77777777" w:rsidR="00D21351" w:rsidRPr="00D21351" w:rsidRDefault="00D21351" w:rsidP="00D21351">
      <w:pPr>
        <w:bidi/>
        <w:jc w:val="both"/>
        <w:rPr>
          <w:rFonts w:cs="David" w:hint="cs"/>
          <w:rtl/>
        </w:rPr>
      </w:pPr>
    </w:p>
    <w:p w14:paraId="21BA0653"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78914FC0" w14:textId="77777777" w:rsidR="00D21351" w:rsidRPr="00D21351" w:rsidRDefault="00D21351" w:rsidP="00D21351">
      <w:pPr>
        <w:bidi/>
        <w:jc w:val="both"/>
        <w:rPr>
          <w:rFonts w:cs="David" w:hint="cs"/>
          <w:rtl/>
        </w:rPr>
      </w:pPr>
    </w:p>
    <w:p w14:paraId="79AD8264" w14:textId="77777777" w:rsidR="00D21351" w:rsidRPr="00D21351" w:rsidRDefault="00D21351" w:rsidP="00D21351">
      <w:pPr>
        <w:bidi/>
        <w:jc w:val="both"/>
        <w:rPr>
          <w:rFonts w:cs="David" w:hint="cs"/>
          <w:rtl/>
        </w:rPr>
      </w:pPr>
      <w:r w:rsidRPr="00D21351">
        <w:rPr>
          <w:rFonts w:cs="David" w:hint="cs"/>
          <w:rtl/>
        </w:rPr>
        <w:tab/>
        <w:t>מתוך פנייה אליכם דווקא, שאתם אולי לא שותפים איתי לאותה השקפה שהייתי רוצה שתהיו שותפים, אתם לא שותפים לה היום. אני מציע לכם לשקול את העניין מנקודת ראות של האינטרס הישראלי כמו שהוא נראה לכם. מה האינטרס? האם האינטרס שלא יהיו חברי כנסת ערבים?</w:t>
      </w:r>
    </w:p>
    <w:p w14:paraId="10702A18" w14:textId="77777777" w:rsidR="00D21351" w:rsidRPr="00D21351" w:rsidRDefault="00D21351" w:rsidP="00D21351">
      <w:pPr>
        <w:bidi/>
        <w:jc w:val="both"/>
        <w:rPr>
          <w:rFonts w:cs="David" w:hint="cs"/>
          <w:rtl/>
        </w:rPr>
      </w:pPr>
    </w:p>
    <w:p w14:paraId="3A0BA69F"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C03FBAC" w14:textId="77777777" w:rsidR="00D21351" w:rsidRPr="00D21351" w:rsidRDefault="00D21351" w:rsidP="00D21351">
      <w:pPr>
        <w:bidi/>
        <w:jc w:val="both"/>
        <w:rPr>
          <w:rFonts w:cs="David" w:hint="cs"/>
          <w:rtl/>
        </w:rPr>
      </w:pPr>
    </w:p>
    <w:p w14:paraId="6FDAF47C" w14:textId="77777777" w:rsidR="00D21351" w:rsidRPr="00D21351" w:rsidRDefault="00D21351" w:rsidP="00D21351">
      <w:pPr>
        <w:bidi/>
        <w:jc w:val="both"/>
        <w:rPr>
          <w:rFonts w:cs="David" w:hint="cs"/>
          <w:rtl/>
        </w:rPr>
      </w:pPr>
      <w:r w:rsidRPr="00D21351">
        <w:rPr>
          <w:rFonts w:cs="David" w:hint="cs"/>
          <w:rtl/>
        </w:rPr>
        <w:tab/>
        <w:t xml:space="preserve"> יהיו חברי כנסת.</w:t>
      </w:r>
    </w:p>
    <w:p w14:paraId="3DE234C1" w14:textId="77777777" w:rsidR="00D21351" w:rsidRPr="00D21351" w:rsidRDefault="00D21351" w:rsidP="00D21351">
      <w:pPr>
        <w:bidi/>
        <w:jc w:val="both"/>
        <w:rPr>
          <w:rFonts w:cs="David" w:hint="cs"/>
          <w:rtl/>
        </w:rPr>
      </w:pPr>
    </w:p>
    <w:p w14:paraId="2A0EA5C2"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0EF9CE8F" w14:textId="77777777" w:rsidR="00D21351" w:rsidRPr="00D21351" w:rsidRDefault="00D21351" w:rsidP="00D21351">
      <w:pPr>
        <w:bidi/>
        <w:jc w:val="both"/>
        <w:rPr>
          <w:rFonts w:cs="David" w:hint="cs"/>
          <w:rtl/>
        </w:rPr>
      </w:pPr>
    </w:p>
    <w:p w14:paraId="2075F794" w14:textId="77777777" w:rsidR="00D21351" w:rsidRPr="00D21351" w:rsidRDefault="00D21351" w:rsidP="00D21351">
      <w:pPr>
        <w:bidi/>
        <w:jc w:val="both"/>
        <w:rPr>
          <w:rFonts w:cs="David" w:hint="cs"/>
          <w:rtl/>
        </w:rPr>
      </w:pPr>
      <w:r w:rsidRPr="00D21351">
        <w:rPr>
          <w:rFonts w:cs="David" w:hint="cs"/>
          <w:rtl/>
        </w:rPr>
        <w:tab/>
        <w:t>לא יהיו.</w:t>
      </w:r>
    </w:p>
    <w:p w14:paraId="68A7A202" w14:textId="77777777" w:rsidR="00D21351" w:rsidRPr="00D21351" w:rsidRDefault="00D21351" w:rsidP="00D21351">
      <w:pPr>
        <w:bidi/>
        <w:jc w:val="both"/>
        <w:rPr>
          <w:rFonts w:cs="David" w:hint="cs"/>
          <w:rtl/>
        </w:rPr>
      </w:pPr>
    </w:p>
    <w:p w14:paraId="01FF1E3E" w14:textId="77777777" w:rsidR="00D21351" w:rsidRPr="00D21351" w:rsidRDefault="00D21351" w:rsidP="00D21351">
      <w:pPr>
        <w:bidi/>
        <w:jc w:val="both"/>
        <w:rPr>
          <w:rFonts w:cs="David" w:hint="cs"/>
          <w:rtl/>
        </w:rPr>
      </w:pPr>
      <w:r w:rsidRPr="00D21351">
        <w:rPr>
          <w:rFonts w:cs="David" w:hint="cs"/>
          <w:u w:val="single"/>
          <w:rtl/>
        </w:rPr>
        <w:t>היו"ר דוד טל:</w:t>
      </w:r>
    </w:p>
    <w:p w14:paraId="3337D923" w14:textId="77777777" w:rsidR="00D21351" w:rsidRPr="00D21351" w:rsidRDefault="00D21351" w:rsidP="00D21351">
      <w:pPr>
        <w:bidi/>
        <w:jc w:val="both"/>
        <w:rPr>
          <w:rFonts w:cs="David" w:hint="cs"/>
          <w:rtl/>
        </w:rPr>
      </w:pPr>
    </w:p>
    <w:p w14:paraId="0091D86E" w14:textId="77777777" w:rsidR="00D21351" w:rsidRPr="00D21351" w:rsidRDefault="00D21351" w:rsidP="00D21351">
      <w:pPr>
        <w:bidi/>
        <w:jc w:val="both"/>
        <w:rPr>
          <w:rFonts w:cs="David" w:hint="cs"/>
          <w:rtl/>
        </w:rPr>
      </w:pPr>
      <w:r w:rsidRPr="00D21351">
        <w:rPr>
          <w:rFonts w:cs="David" w:hint="cs"/>
          <w:rtl/>
        </w:rPr>
        <w:tab/>
        <w:t>זו סיבה שחברי הכנסת הערבים לא יהיו חברים פה? זו לא סיבה.</w:t>
      </w:r>
    </w:p>
    <w:p w14:paraId="7628ADBA" w14:textId="77777777" w:rsidR="00D21351" w:rsidRPr="00D21351" w:rsidRDefault="00D21351" w:rsidP="00D21351">
      <w:pPr>
        <w:bidi/>
        <w:jc w:val="both"/>
        <w:rPr>
          <w:rFonts w:cs="David" w:hint="cs"/>
          <w:rtl/>
        </w:rPr>
      </w:pPr>
    </w:p>
    <w:p w14:paraId="119DBA80"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6B087E2A" w14:textId="77777777" w:rsidR="00D21351" w:rsidRPr="00D21351" w:rsidRDefault="00D21351" w:rsidP="00D21351">
      <w:pPr>
        <w:bidi/>
        <w:jc w:val="both"/>
        <w:rPr>
          <w:rFonts w:cs="David" w:hint="cs"/>
          <w:rtl/>
        </w:rPr>
      </w:pPr>
    </w:p>
    <w:p w14:paraId="3FDCFDE7" w14:textId="77777777" w:rsidR="00D21351" w:rsidRPr="00D21351" w:rsidRDefault="00D21351" w:rsidP="00D21351">
      <w:pPr>
        <w:bidi/>
        <w:jc w:val="both"/>
        <w:rPr>
          <w:rFonts w:cs="David" w:hint="cs"/>
          <w:rtl/>
        </w:rPr>
      </w:pPr>
      <w:r w:rsidRPr="00D21351">
        <w:rPr>
          <w:rFonts w:cs="David" w:hint="cs"/>
          <w:rtl/>
        </w:rPr>
        <w:tab/>
        <w:t xml:space="preserve"> ודאי שלא.</w:t>
      </w:r>
    </w:p>
    <w:p w14:paraId="1C056F72" w14:textId="77777777" w:rsidR="00D21351" w:rsidRPr="00D21351" w:rsidRDefault="00D21351" w:rsidP="00D21351">
      <w:pPr>
        <w:bidi/>
        <w:jc w:val="both"/>
        <w:rPr>
          <w:rFonts w:cs="David" w:hint="cs"/>
          <w:rtl/>
        </w:rPr>
      </w:pPr>
    </w:p>
    <w:p w14:paraId="17912ACE" w14:textId="77777777" w:rsidR="00D21351" w:rsidRPr="00D21351" w:rsidRDefault="00D21351" w:rsidP="00D21351">
      <w:pPr>
        <w:bidi/>
        <w:jc w:val="both"/>
        <w:rPr>
          <w:rFonts w:cs="David" w:hint="cs"/>
          <w:rtl/>
        </w:rPr>
      </w:pPr>
      <w:r w:rsidRPr="00D21351">
        <w:rPr>
          <w:rFonts w:cs="David" w:hint="cs"/>
          <w:u w:val="single"/>
          <w:rtl/>
        </w:rPr>
        <w:t>היו"ר דוד טל:</w:t>
      </w:r>
    </w:p>
    <w:p w14:paraId="3723D1C4" w14:textId="77777777" w:rsidR="00D21351" w:rsidRPr="00D21351" w:rsidRDefault="00D21351" w:rsidP="00D21351">
      <w:pPr>
        <w:bidi/>
        <w:jc w:val="both"/>
        <w:rPr>
          <w:rFonts w:cs="David" w:hint="cs"/>
          <w:rtl/>
        </w:rPr>
      </w:pPr>
    </w:p>
    <w:p w14:paraId="74331721" w14:textId="77777777" w:rsidR="00D21351" w:rsidRPr="00D21351" w:rsidRDefault="00D21351" w:rsidP="00D21351">
      <w:pPr>
        <w:bidi/>
        <w:jc w:val="both"/>
        <w:rPr>
          <w:rFonts w:cs="David" w:hint="cs"/>
          <w:rtl/>
        </w:rPr>
      </w:pPr>
      <w:r w:rsidRPr="00D21351">
        <w:rPr>
          <w:rFonts w:cs="David" w:hint="cs"/>
          <w:rtl/>
        </w:rPr>
        <w:tab/>
        <w:t xml:space="preserve">באותה מידה היית יכול לומר לי שהכנסת הזאת ניסתה להוציא אל מחוץ לחברה את אנשי ש"ס, והיו כמה חקיקות שהיית יכול לומר עליהן כך בצורה מובהקת </w:t>
      </w:r>
      <w:r w:rsidRPr="00D21351">
        <w:rPr>
          <w:rFonts w:cs="David"/>
          <w:rtl/>
        </w:rPr>
        <w:t>–</w:t>
      </w:r>
      <w:r w:rsidRPr="00D21351">
        <w:rPr>
          <w:rFonts w:cs="David" w:hint="cs"/>
          <w:rtl/>
        </w:rPr>
        <w:t xml:space="preserve"> חוק אריה </w:t>
      </w:r>
      <w:proofErr w:type="spellStart"/>
      <w:r w:rsidRPr="00D21351">
        <w:rPr>
          <w:rFonts w:cs="David" w:hint="cs"/>
          <w:rtl/>
        </w:rPr>
        <w:t>דרעי</w:t>
      </w:r>
      <w:proofErr w:type="spellEnd"/>
      <w:r w:rsidRPr="00D21351">
        <w:rPr>
          <w:rFonts w:cs="David" w:hint="cs"/>
          <w:rtl/>
        </w:rPr>
        <w:t xml:space="preserve"> ועוד, שרוצים להוציא אל מחוץ לחברה פלג רציני בציבור הישראלי.</w:t>
      </w:r>
    </w:p>
    <w:p w14:paraId="670B3F67" w14:textId="77777777" w:rsidR="00D21351" w:rsidRPr="00D21351" w:rsidRDefault="00D21351" w:rsidP="00D21351">
      <w:pPr>
        <w:bidi/>
        <w:jc w:val="both"/>
        <w:rPr>
          <w:rFonts w:cs="David" w:hint="cs"/>
          <w:rtl/>
        </w:rPr>
      </w:pPr>
    </w:p>
    <w:p w14:paraId="358C3A58"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5FA71955" w14:textId="77777777" w:rsidR="00D21351" w:rsidRPr="00D21351" w:rsidRDefault="00D21351" w:rsidP="00D21351">
      <w:pPr>
        <w:bidi/>
        <w:jc w:val="both"/>
        <w:rPr>
          <w:rFonts w:cs="David" w:hint="cs"/>
          <w:rtl/>
        </w:rPr>
      </w:pPr>
    </w:p>
    <w:p w14:paraId="2883CA24" w14:textId="77777777" w:rsidR="00D21351" w:rsidRPr="00D21351" w:rsidRDefault="00D21351" w:rsidP="00D21351">
      <w:pPr>
        <w:bidi/>
        <w:jc w:val="both"/>
        <w:rPr>
          <w:rFonts w:cs="David" w:hint="cs"/>
          <w:rtl/>
        </w:rPr>
      </w:pPr>
      <w:r w:rsidRPr="00D21351">
        <w:rPr>
          <w:rFonts w:cs="David" w:hint="cs"/>
          <w:rtl/>
        </w:rPr>
        <w:tab/>
        <w:t xml:space="preserve"> מה זה אומר, חבר הכנסת טל?</w:t>
      </w:r>
    </w:p>
    <w:p w14:paraId="62EE8F02" w14:textId="77777777" w:rsidR="00D21351" w:rsidRPr="00D21351" w:rsidRDefault="00D21351" w:rsidP="00D21351">
      <w:pPr>
        <w:bidi/>
        <w:jc w:val="both"/>
        <w:rPr>
          <w:rFonts w:cs="David" w:hint="cs"/>
          <w:rtl/>
        </w:rPr>
      </w:pPr>
    </w:p>
    <w:p w14:paraId="74F127F3" w14:textId="77777777" w:rsidR="00D21351" w:rsidRPr="00D21351" w:rsidRDefault="00D21351" w:rsidP="00D21351">
      <w:pPr>
        <w:bidi/>
        <w:jc w:val="both"/>
        <w:rPr>
          <w:rFonts w:cs="David" w:hint="cs"/>
          <w:rtl/>
        </w:rPr>
      </w:pPr>
      <w:r w:rsidRPr="00D21351">
        <w:rPr>
          <w:rFonts w:cs="David" w:hint="cs"/>
          <w:u w:val="single"/>
          <w:rtl/>
        </w:rPr>
        <w:t>היו"ר דוד טל:</w:t>
      </w:r>
    </w:p>
    <w:p w14:paraId="62968884" w14:textId="77777777" w:rsidR="00D21351" w:rsidRPr="00D21351" w:rsidRDefault="00D21351" w:rsidP="00D21351">
      <w:pPr>
        <w:bidi/>
        <w:jc w:val="both"/>
        <w:rPr>
          <w:rFonts w:cs="David" w:hint="cs"/>
          <w:rtl/>
        </w:rPr>
      </w:pPr>
    </w:p>
    <w:p w14:paraId="440017E1" w14:textId="77777777" w:rsidR="00D21351" w:rsidRPr="00D21351" w:rsidRDefault="00D21351" w:rsidP="00D21351">
      <w:pPr>
        <w:bidi/>
        <w:jc w:val="both"/>
        <w:rPr>
          <w:rFonts w:cs="David" w:hint="cs"/>
          <w:rtl/>
        </w:rPr>
      </w:pPr>
      <w:r w:rsidRPr="00D21351">
        <w:rPr>
          <w:rFonts w:cs="David" w:hint="cs"/>
          <w:rtl/>
        </w:rPr>
        <w:tab/>
        <w:t>זה לא היה נכון. המחוקק סבר שנכון כך לנהוג, והוא חוקק חוק. הכנסת כריבונית היא מחליטה, מקבלת או דוחה.</w:t>
      </w:r>
    </w:p>
    <w:p w14:paraId="52A0EA1B"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0241DFB6" w14:textId="77777777" w:rsidR="00D21351" w:rsidRPr="00D21351" w:rsidRDefault="00D21351" w:rsidP="00D21351">
      <w:pPr>
        <w:bidi/>
        <w:jc w:val="both"/>
        <w:rPr>
          <w:rFonts w:cs="David" w:hint="cs"/>
          <w:rtl/>
        </w:rPr>
      </w:pPr>
    </w:p>
    <w:p w14:paraId="342FEAB0" w14:textId="77777777" w:rsidR="00D21351" w:rsidRPr="00D21351" w:rsidRDefault="00D21351" w:rsidP="00D21351">
      <w:pPr>
        <w:bidi/>
        <w:jc w:val="both"/>
        <w:rPr>
          <w:rFonts w:cs="David" w:hint="cs"/>
          <w:rtl/>
        </w:rPr>
      </w:pPr>
      <w:r w:rsidRPr="00D21351">
        <w:rPr>
          <w:rFonts w:cs="David" w:hint="cs"/>
          <w:rtl/>
        </w:rPr>
        <w:tab/>
        <w:t xml:space="preserve"> חבר הכנסת טל, ידידי הטוב, אנחנו נמצאים במציאות פוליטית מסוימת, אם החוק הזה יתקבל מחר בבוקר, הוצאת מהכנסת את </w:t>
      </w:r>
      <w:proofErr w:type="spellStart"/>
      <w:r w:rsidRPr="00D21351">
        <w:rPr>
          <w:rFonts w:cs="David" w:hint="cs"/>
          <w:rtl/>
        </w:rPr>
        <w:t>חד"ש</w:t>
      </w:r>
      <w:proofErr w:type="spellEnd"/>
      <w:r w:rsidRPr="00D21351">
        <w:rPr>
          <w:rFonts w:cs="David" w:hint="cs"/>
          <w:rtl/>
        </w:rPr>
        <w:t xml:space="preserve"> את </w:t>
      </w:r>
      <w:proofErr w:type="spellStart"/>
      <w:r w:rsidRPr="00D21351">
        <w:rPr>
          <w:rFonts w:cs="David" w:hint="cs"/>
          <w:rtl/>
        </w:rPr>
        <w:t>רע"ם</w:t>
      </w:r>
      <w:proofErr w:type="spellEnd"/>
      <w:r w:rsidRPr="00D21351">
        <w:rPr>
          <w:rFonts w:cs="David" w:hint="cs"/>
          <w:rtl/>
        </w:rPr>
        <w:t>-</w:t>
      </w:r>
      <w:proofErr w:type="spellStart"/>
      <w:r w:rsidRPr="00D21351">
        <w:rPr>
          <w:rFonts w:cs="David" w:hint="cs"/>
          <w:rtl/>
        </w:rPr>
        <w:t>תע"ל</w:t>
      </w:r>
      <w:proofErr w:type="spellEnd"/>
      <w:r w:rsidRPr="00D21351">
        <w:rPr>
          <w:rFonts w:cs="David" w:hint="cs"/>
          <w:rtl/>
        </w:rPr>
        <w:t>- - -</w:t>
      </w:r>
    </w:p>
    <w:p w14:paraId="2D4B23CE" w14:textId="77777777" w:rsidR="00D21351" w:rsidRPr="00D21351" w:rsidRDefault="00D21351" w:rsidP="00D21351">
      <w:pPr>
        <w:bidi/>
        <w:jc w:val="both"/>
        <w:rPr>
          <w:rFonts w:cs="David" w:hint="cs"/>
          <w:rtl/>
        </w:rPr>
      </w:pPr>
    </w:p>
    <w:p w14:paraId="36A9535A"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8EF8268" w14:textId="77777777" w:rsidR="00D21351" w:rsidRPr="00D21351" w:rsidRDefault="00D21351" w:rsidP="00D21351">
      <w:pPr>
        <w:bidi/>
        <w:jc w:val="both"/>
        <w:rPr>
          <w:rFonts w:cs="David" w:hint="cs"/>
          <w:rtl/>
        </w:rPr>
      </w:pPr>
    </w:p>
    <w:p w14:paraId="376A9A09" w14:textId="77777777" w:rsidR="00D21351" w:rsidRPr="00D21351" w:rsidRDefault="00D21351" w:rsidP="00D21351">
      <w:pPr>
        <w:bidi/>
        <w:jc w:val="both"/>
        <w:rPr>
          <w:rFonts w:cs="David" w:hint="cs"/>
          <w:rtl/>
        </w:rPr>
      </w:pPr>
      <w:r w:rsidRPr="00D21351">
        <w:rPr>
          <w:rFonts w:cs="David" w:hint="cs"/>
          <w:rtl/>
        </w:rPr>
        <w:tab/>
        <w:t xml:space="preserve"> לא נכון.</w:t>
      </w:r>
    </w:p>
    <w:p w14:paraId="0FA42556" w14:textId="77777777" w:rsidR="00D21351" w:rsidRPr="00D21351" w:rsidRDefault="00D21351" w:rsidP="00D21351">
      <w:pPr>
        <w:bidi/>
        <w:jc w:val="both"/>
        <w:rPr>
          <w:rFonts w:cs="David" w:hint="cs"/>
          <w:rtl/>
        </w:rPr>
      </w:pPr>
    </w:p>
    <w:p w14:paraId="27391475" w14:textId="77777777" w:rsidR="00D21351" w:rsidRPr="00D21351" w:rsidRDefault="00D21351" w:rsidP="00D21351">
      <w:pPr>
        <w:bidi/>
        <w:jc w:val="both"/>
        <w:rPr>
          <w:rFonts w:cs="David" w:hint="cs"/>
          <w:rtl/>
        </w:rPr>
      </w:pPr>
      <w:r w:rsidRPr="00D21351">
        <w:rPr>
          <w:rFonts w:cs="David" w:hint="cs"/>
          <w:u w:val="single"/>
          <w:rtl/>
        </w:rPr>
        <w:t>היו"ר דוד טל:</w:t>
      </w:r>
    </w:p>
    <w:p w14:paraId="53D29988" w14:textId="77777777" w:rsidR="00D21351" w:rsidRPr="00D21351" w:rsidRDefault="00D21351" w:rsidP="00D21351">
      <w:pPr>
        <w:bidi/>
        <w:jc w:val="both"/>
        <w:rPr>
          <w:rFonts w:cs="David" w:hint="cs"/>
          <w:rtl/>
        </w:rPr>
      </w:pPr>
    </w:p>
    <w:p w14:paraId="5158C5C1" w14:textId="77777777" w:rsidR="00D21351" w:rsidRPr="00D21351" w:rsidRDefault="00D21351" w:rsidP="00D21351">
      <w:pPr>
        <w:bidi/>
        <w:jc w:val="both"/>
        <w:rPr>
          <w:rFonts w:cs="David" w:hint="cs"/>
          <w:rtl/>
        </w:rPr>
      </w:pPr>
      <w:r w:rsidRPr="00D21351">
        <w:rPr>
          <w:rFonts w:cs="David" w:hint="cs"/>
          <w:rtl/>
        </w:rPr>
        <w:tab/>
        <w:t xml:space="preserve">למה? אתה לא מצליח לשכנע אותי שברגע שהצעת החוק הזאת תתקבל, ועוד לא הבעתי את עמדתי לגביה, שחברי הכנסת </w:t>
      </w:r>
      <w:proofErr w:type="spellStart"/>
      <w:r w:rsidRPr="00D21351">
        <w:rPr>
          <w:rFonts w:cs="David" w:hint="cs"/>
          <w:rtl/>
        </w:rPr>
        <w:t>מחד"ש</w:t>
      </w:r>
      <w:proofErr w:type="spellEnd"/>
      <w:r w:rsidRPr="00D21351">
        <w:rPr>
          <w:rFonts w:cs="David" w:hint="cs"/>
          <w:rtl/>
        </w:rPr>
        <w:t xml:space="preserve">, בל"ד </w:t>
      </w:r>
      <w:proofErr w:type="spellStart"/>
      <w:r w:rsidRPr="00D21351">
        <w:rPr>
          <w:rFonts w:cs="David" w:hint="cs"/>
          <w:rtl/>
        </w:rPr>
        <w:t>ואחמד</w:t>
      </w:r>
      <w:proofErr w:type="spellEnd"/>
      <w:r w:rsidRPr="00D21351">
        <w:rPr>
          <w:rFonts w:cs="David" w:hint="cs"/>
          <w:rtl/>
        </w:rPr>
        <w:t xml:space="preserve"> טיבי לא יהיו בכנסת. </w:t>
      </w:r>
      <w:proofErr w:type="spellStart"/>
      <w:r w:rsidRPr="00D21351">
        <w:rPr>
          <w:rFonts w:cs="David" w:hint="cs"/>
          <w:rtl/>
        </w:rPr>
        <w:t>אחמד</w:t>
      </w:r>
      <w:proofErr w:type="spellEnd"/>
      <w:r w:rsidRPr="00D21351">
        <w:rPr>
          <w:rFonts w:cs="David" w:hint="cs"/>
          <w:rtl/>
        </w:rPr>
        <w:t xml:space="preserve"> טיבי יהיה גם יהיה, גם אם הוא יהיה הנציג הבלעדי, הוא יהיה.</w:t>
      </w:r>
    </w:p>
    <w:p w14:paraId="55A764AA" w14:textId="77777777" w:rsidR="00D21351" w:rsidRPr="00D21351" w:rsidRDefault="00D21351" w:rsidP="00D21351">
      <w:pPr>
        <w:bidi/>
        <w:jc w:val="both"/>
        <w:rPr>
          <w:rFonts w:cs="David" w:hint="cs"/>
          <w:rtl/>
        </w:rPr>
      </w:pPr>
    </w:p>
    <w:p w14:paraId="11CDA8A6"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19CBA872" w14:textId="77777777" w:rsidR="00D21351" w:rsidRPr="00D21351" w:rsidRDefault="00D21351" w:rsidP="00D21351">
      <w:pPr>
        <w:bidi/>
        <w:jc w:val="both"/>
        <w:rPr>
          <w:rFonts w:cs="David" w:hint="cs"/>
          <w:rtl/>
        </w:rPr>
      </w:pPr>
    </w:p>
    <w:p w14:paraId="3509E379" w14:textId="77777777" w:rsidR="00D21351" w:rsidRPr="00D21351" w:rsidRDefault="00D21351" w:rsidP="00D21351">
      <w:pPr>
        <w:bidi/>
        <w:jc w:val="both"/>
        <w:rPr>
          <w:rFonts w:cs="David" w:hint="cs"/>
          <w:rtl/>
        </w:rPr>
      </w:pPr>
      <w:r w:rsidRPr="00D21351">
        <w:rPr>
          <w:rFonts w:cs="David" w:hint="cs"/>
          <w:rtl/>
        </w:rPr>
        <w:tab/>
        <w:t xml:space="preserve"> הוא ביקר, והוא מבקר.</w:t>
      </w:r>
    </w:p>
    <w:p w14:paraId="57686C6D" w14:textId="77777777" w:rsidR="00D21351" w:rsidRPr="00D21351" w:rsidRDefault="00D21351" w:rsidP="00D21351">
      <w:pPr>
        <w:bidi/>
        <w:jc w:val="both"/>
        <w:rPr>
          <w:rFonts w:cs="David" w:hint="cs"/>
          <w:rtl/>
        </w:rPr>
      </w:pPr>
    </w:p>
    <w:p w14:paraId="5C1478C6"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86A2258" w14:textId="77777777" w:rsidR="00D21351" w:rsidRPr="00D21351" w:rsidRDefault="00D21351" w:rsidP="00D21351">
      <w:pPr>
        <w:bidi/>
        <w:jc w:val="both"/>
        <w:rPr>
          <w:rFonts w:cs="David" w:hint="cs"/>
          <w:rtl/>
        </w:rPr>
      </w:pPr>
    </w:p>
    <w:p w14:paraId="3AB4385A" w14:textId="77777777" w:rsidR="00D21351" w:rsidRPr="00D21351" w:rsidRDefault="00D21351" w:rsidP="00D21351">
      <w:pPr>
        <w:bidi/>
        <w:jc w:val="both"/>
        <w:rPr>
          <w:rFonts w:cs="David" w:hint="cs"/>
          <w:rtl/>
        </w:rPr>
      </w:pPr>
      <w:r w:rsidRPr="00D21351">
        <w:rPr>
          <w:rFonts w:cs="David" w:hint="cs"/>
          <w:rtl/>
        </w:rPr>
        <w:tab/>
        <w:t xml:space="preserve"> כמו </w:t>
      </w:r>
      <w:proofErr w:type="spellStart"/>
      <w:r w:rsidRPr="00D21351">
        <w:rPr>
          <w:rFonts w:cs="David" w:hint="cs"/>
          <w:rtl/>
        </w:rPr>
        <w:t>שחד"ש</w:t>
      </w:r>
      <w:proofErr w:type="spellEnd"/>
      <w:r w:rsidRPr="00D21351">
        <w:rPr>
          <w:rFonts w:cs="David" w:hint="cs"/>
          <w:rtl/>
        </w:rPr>
        <w:t xml:space="preserve"> לא יכולה לכתוב במצע שלה שהיא שוללת את קיומה של מדינת ישראל כמדינה יהודית ודמוקרטית, כי ברגע שהיא תכתוב את הדבר הזה </w:t>
      </w:r>
      <w:r w:rsidRPr="00D21351">
        <w:rPr>
          <w:rFonts w:cs="David"/>
          <w:rtl/>
        </w:rPr>
        <w:t>–</w:t>
      </w:r>
      <w:r w:rsidRPr="00D21351">
        <w:rPr>
          <w:rFonts w:cs="David" w:hint="cs"/>
          <w:rtl/>
        </w:rPr>
        <w:t xml:space="preserve"> אני לא אומר מה היא  חושבת בלבה </w:t>
      </w:r>
      <w:r w:rsidRPr="00D21351">
        <w:rPr>
          <w:rFonts w:cs="David"/>
          <w:rtl/>
        </w:rPr>
        <w:t>–</w:t>
      </w:r>
      <w:r w:rsidRPr="00D21351">
        <w:rPr>
          <w:rFonts w:cs="David" w:hint="cs"/>
          <w:rtl/>
        </w:rPr>
        <w:t xml:space="preserve"> במצע שלה, היא לא תוכל להיות סיעה בכנסת, כי זה החוק. מותר למדינה לתבוע נאמנות  של אזרחים למדינה. </w:t>
      </w:r>
    </w:p>
    <w:p w14:paraId="2EE298E2" w14:textId="77777777" w:rsidR="00D21351" w:rsidRPr="00D21351" w:rsidRDefault="00D21351" w:rsidP="00D21351">
      <w:pPr>
        <w:bidi/>
        <w:jc w:val="both"/>
        <w:rPr>
          <w:rFonts w:cs="David" w:hint="cs"/>
          <w:rtl/>
        </w:rPr>
      </w:pPr>
    </w:p>
    <w:p w14:paraId="460FD4D1"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68643109" w14:textId="77777777" w:rsidR="00D21351" w:rsidRPr="00D21351" w:rsidRDefault="00D21351" w:rsidP="00D21351">
      <w:pPr>
        <w:bidi/>
        <w:jc w:val="both"/>
        <w:rPr>
          <w:rFonts w:cs="David" w:hint="cs"/>
          <w:rtl/>
        </w:rPr>
      </w:pPr>
    </w:p>
    <w:p w14:paraId="66BA21AD" w14:textId="77777777" w:rsidR="00D21351" w:rsidRPr="00D21351" w:rsidRDefault="00D21351" w:rsidP="00D21351">
      <w:pPr>
        <w:bidi/>
        <w:jc w:val="both"/>
        <w:rPr>
          <w:rFonts w:cs="David" w:hint="cs"/>
          <w:rtl/>
        </w:rPr>
      </w:pPr>
      <w:r w:rsidRPr="00D21351">
        <w:rPr>
          <w:rFonts w:cs="David" w:hint="cs"/>
          <w:rtl/>
        </w:rPr>
        <w:tab/>
        <w:t xml:space="preserve"> זה לא עניין  נאמנות של אזרחים.</w:t>
      </w:r>
    </w:p>
    <w:p w14:paraId="0DAAC9E9" w14:textId="77777777" w:rsidR="00D21351" w:rsidRPr="00D21351" w:rsidRDefault="00D21351" w:rsidP="00D21351">
      <w:pPr>
        <w:bidi/>
        <w:jc w:val="both"/>
        <w:rPr>
          <w:rFonts w:cs="David" w:hint="cs"/>
          <w:rtl/>
        </w:rPr>
      </w:pPr>
    </w:p>
    <w:p w14:paraId="6C109DDF" w14:textId="77777777" w:rsidR="00D21351" w:rsidRPr="00D21351" w:rsidRDefault="00D21351" w:rsidP="00D21351">
      <w:pPr>
        <w:bidi/>
        <w:jc w:val="both"/>
        <w:rPr>
          <w:rFonts w:cs="David" w:hint="cs"/>
          <w:rtl/>
        </w:rPr>
      </w:pPr>
      <w:r w:rsidRPr="00D21351">
        <w:rPr>
          <w:rFonts w:cs="David" w:hint="cs"/>
          <w:u w:val="single"/>
          <w:rtl/>
        </w:rPr>
        <w:t>היו"ר דוד טל:</w:t>
      </w:r>
    </w:p>
    <w:p w14:paraId="548576FC" w14:textId="77777777" w:rsidR="00D21351" w:rsidRPr="00D21351" w:rsidRDefault="00D21351" w:rsidP="00D21351">
      <w:pPr>
        <w:bidi/>
        <w:jc w:val="both"/>
        <w:rPr>
          <w:rFonts w:cs="David" w:hint="cs"/>
          <w:rtl/>
        </w:rPr>
      </w:pPr>
    </w:p>
    <w:p w14:paraId="1F328EDF" w14:textId="77777777" w:rsidR="00D21351" w:rsidRPr="00D21351" w:rsidRDefault="00D21351" w:rsidP="00D21351">
      <w:pPr>
        <w:bidi/>
        <w:jc w:val="both"/>
        <w:rPr>
          <w:rFonts w:cs="David" w:hint="cs"/>
          <w:rtl/>
        </w:rPr>
      </w:pPr>
      <w:r w:rsidRPr="00D21351">
        <w:rPr>
          <w:rFonts w:cs="David" w:hint="cs"/>
          <w:rtl/>
        </w:rPr>
        <w:tab/>
        <w:t xml:space="preserve">את </w:t>
      </w:r>
      <w:proofErr w:type="spellStart"/>
      <w:r w:rsidRPr="00D21351">
        <w:rPr>
          <w:rFonts w:cs="David" w:hint="cs"/>
          <w:rtl/>
        </w:rPr>
        <w:t>כהנא</w:t>
      </w:r>
      <w:proofErr w:type="spellEnd"/>
      <w:r w:rsidRPr="00D21351">
        <w:rPr>
          <w:rFonts w:cs="David" w:hint="cs"/>
          <w:rtl/>
        </w:rPr>
        <w:t xml:space="preserve"> לא פסלו בגלל זה?</w:t>
      </w:r>
    </w:p>
    <w:p w14:paraId="719FB502" w14:textId="77777777" w:rsidR="00D21351" w:rsidRPr="00D21351" w:rsidRDefault="00D21351" w:rsidP="00D21351">
      <w:pPr>
        <w:bidi/>
        <w:jc w:val="both"/>
        <w:rPr>
          <w:rFonts w:cs="David" w:hint="cs"/>
          <w:rtl/>
        </w:rPr>
      </w:pPr>
    </w:p>
    <w:p w14:paraId="16F0102E"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12A97155" w14:textId="77777777" w:rsidR="00D21351" w:rsidRPr="00D21351" w:rsidRDefault="00D21351" w:rsidP="00D21351">
      <w:pPr>
        <w:bidi/>
        <w:jc w:val="both"/>
        <w:rPr>
          <w:rFonts w:cs="David" w:hint="cs"/>
          <w:rtl/>
        </w:rPr>
      </w:pPr>
    </w:p>
    <w:p w14:paraId="096D7B56" w14:textId="77777777" w:rsidR="00D21351" w:rsidRPr="00D21351" w:rsidRDefault="00D21351" w:rsidP="00D21351">
      <w:pPr>
        <w:bidi/>
        <w:jc w:val="both"/>
        <w:rPr>
          <w:rFonts w:cs="David" w:hint="cs"/>
          <w:rtl/>
        </w:rPr>
      </w:pPr>
      <w:r w:rsidRPr="00D21351">
        <w:rPr>
          <w:rFonts w:cs="David" w:hint="cs"/>
          <w:rtl/>
        </w:rPr>
        <w:tab/>
        <w:t xml:space="preserve"> </w:t>
      </w:r>
      <w:proofErr w:type="spellStart"/>
      <w:r w:rsidRPr="00D21351">
        <w:rPr>
          <w:rFonts w:cs="David" w:hint="cs"/>
          <w:rtl/>
        </w:rPr>
        <w:t>כהנא</w:t>
      </w:r>
      <w:proofErr w:type="spellEnd"/>
      <w:r w:rsidRPr="00D21351">
        <w:rPr>
          <w:rFonts w:cs="David" w:hint="cs"/>
          <w:rtl/>
        </w:rPr>
        <w:t xml:space="preserve"> יהודי, הוא לא בדיוק ערבי.</w:t>
      </w:r>
    </w:p>
    <w:p w14:paraId="48214139" w14:textId="77777777" w:rsidR="00D21351" w:rsidRPr="00D21351" w:rsidRDefault="00D21351" w:rsidP="00D21351">
      <w:pPr>
        <w:bidi/>
        <w:jc w:val="both"/>
        <w:rPr>
          <w:rFonts w:cs="David" w:hint="cs"/>
          <w:rtl/>
        </w:rPr>
      </w:pPr>
    </w:p>
    <w:p w14:paraId="3ECFFD47" w14:textId="77777777" w:rsidR="00D21351" w:rsidRPr="00D21351" w:rsidRDefault="00D21351" w:rsidP="00D21351">
      <w:pPr>
        <w:bidi/>
        <w:jc w:val="both"/>
        <w:rPr>
          <w:rFonts w:cs="David" w:hint="cs"/>
          <w:rtl/>
        </w:rPr>
      </w:pPr>
      <w:r w:rsidRPr="00D21351">
        <w:rPr>
          <w:rFonts w:cs="David" w:hint="cs"/>
          <w:u w:val="single"/>
          <w:rtl/>
        </w:rPr>
        <w:t>היו"ר דוד טל:</w:t>
      </w:r>
    </w:p>
    <w:p w14:paraId="4C3450E7" w14:textId="77777777" w:rsidR="00D21351" w:rsidRPr="00D21351" w:rsidRDefault="00D21351" w:rsidP="00D21351">
      <w:pPr>
        <w:bidi/>
        <w:jc w:val="both"/>
        <w:rPr>
          <w:rFonts w:cs="David" w:hint="cs"/>
          <w:rtl/>
        </w:rPr>
      </w:pPr>
    </w:p>
    <w:p w14:paraId="0E108C08" w14:textId="77777777" w:rsidR="00D21351" w:rsidRPr="00D21351" w:rsidRDefault="00D21351" w:rsidP="00D21351">
      <w:pPr>
        <w:bidi/>
        <w:jc w:val="both"/>
        <w:rPr>
          <w:rFonts w:cs="David" w:hint="cs"/>
          <w:rtl/>
        </w:rPr>
      </w:pPr>
      <w:r w:rsidRPr="00D21351">
        <w:rPr>
          <w:rFonts w:cs="David" w:hint="cs"/>
          <w:rtl/>
        </w:rPr>
        <w:tab/>
        <w:t xml:space="preserve">פסלו את </w:t>
      </w:r>
      <w:proofErr w:type="spellStart"/>
      <w:r w:rsidRPr="00D21351">
        <w:rPr>
          <w:rFonts w:cs="David" w:hint="cs"/>
          <w:rtl/>
        </w:rPr>
        <w:t>כהנא</w:t>
      </w:r>
      <w:proofErr w:type="spellEnd"/>
      <w:r w:rsidRPr="00D21351">
        <w:rPr>
          <w:rFonts w:cs="David" w:hint="cs"/>
          <w:rtl/>
        </w:rPr>
        <w:t>. אתה יכול להשתמש באותה דוגמה ולומר: אתה רוצה להוציא אל מחוץ לחברה, אל מחוץ  לבית הזה אנשים עם דעה ימנית קיצונית?</w:t>
      </w:r>
    </w:p>
    <w:p w14:paraId="2BD8C7C7" w14:textId="77777777" w:rsidR="00D21351" w:rsidRPr="00D21351" w:rsidRDefault="00D21351" w:rsidP="00D21351">
      <w:pPr>
        <w:bidi/>
        <w:jc w:val="both"/>
        <w:rPr>
          <w:rFonts w:cs="David" w:hint="cs"/>
          <w:rtl/>
        </w:rPr>
      </w:pPr>
    </w:p>
    <w:p w14:paraId="3674F1F6"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3F734DF2" w14:textId="77777777" w:rsidR="00D21351" w:rsidRPr="00D21351" w:rsidRDefault="00D21351" w:rsidP="00D21351">
      <w:pPr>
        <w:bidi/>
        <w:jc w:val="both"/>
        <w:rPr>
          <w:rFonts w:cs="David" w:hint="cs"/>
          <w:rtl/>
        </w:rPr>
      </w:pPr>
    </w:p>
    <w:p w14:paraId="4582261D" w14:textId="77777777" w:rsidR="00D21351" w:rsidRPr="00D21351" w:rsidRDefault="00D21351" w:rsidP="00D21351">
      <w:pPr>
        <w:bidi/>
        <w:jc w:val="both"/>
        <w:rPr>
          <w:rFonts w:cs="David" w:hint="cs"/>
          <w:rtl/>
        </w:rPr>
      </w:pPr>
      <w:r w:rsidRPr="00D21351">
        <w:rPr>
          <w:rFonts w:cs="David" w:hint="cs"/>
          <w:rtl/>
        </w:rPr>
        <w:tab/>
        <w:t xml:space="preserve">דוד טל, אני בהחלט רוצה לענות לשאלות שלכם, כי אני יודע שאתם שואלים אותן מתוך אמונה ובאופן פתוח, ואני רוצה לענות בצורה הכי פתוחה. גם לציבור הערבי בישראל יש היום עמדה, שהיא הולכת ונעשית יותר ויותר </w:t>
      </w:r>
      <w:proofErr w:type="spellStart"/>
      <w:r w:rsidRPr="00D21351">
        <w:rPr>
          <w:rFonts w:cs="David" w:hint="cs"/>
          <w:rtl/>
        </w:rPr>
        <w:t>פופולרית</w:t>
      </w:r>
      <w:proofErr w:type="spellEnd"/>
      <w:r w:rsidRPr="00D21351">
        <w:rPr>
          <w:rFonts w:cs="David" w:hint="cs"/>
          <w:rtl/>
        </w:rPr>
        <w:t xml:space="preserve">, והיא עמדה שאומרת שאין לציבור הערבי שום סיכוי, אין לו שום יכולת להשפיע על הזירה הפוליטית הישראלית, אין לו שום סיכוי להשפיע על הזירה המשפטית הישראלית, והוא צריך למצוא לעצמו אלטרנטיבות אחרות. העמדה הזאת הולכת ונעשית </w:t>
      </w:r>
      <w:proofErr w:type="spellStart"/>
      <w:r w:rsidRPr="00D21351">
        <w:rPr>
          <w:rFonts w:cs="David" w:hint="cs"/>
          <w:rtl/>
        </w:rPr>
        <w:t>פופולרית</w:t>
      </w:r>
      <w:proofErr w:type="spellEnd"/>
      <w:r w:rsidRPr="00D21351">
        <w:rPr>
          <w:rFonts w:cs="David" w:hint="cs"/>
          <w:rtl/>
        </w:rPr>
        <w:t xml:space="preserve">. יש כוחות רציניים בציבור הערבי שכבר היום אומרים לציבור הערבי בכלל לא להשתתף בבחירות לכנסת. זו העמדה, למשל, של התנועה האסלאמית הצפונית, שהיא תנועה ציבורית, פוליטית, בעלת השפעה מאוד גדולה ומתחזקת בציבור הערבי, שאומרת לציבור הערבי בישראל: אין לכם מה לעשות בכנסת, אל תצביעו, אל תשתתפו, וזהו. </w:t>
      </w:r>
    </w:p>
    <w:p w14:paraId="2CFD0146" w14:textId="77777777" w:rsidR="00D21351" w:rsidRPr="00D21351" w:rsidRDefault="00D21351" w:rsidP="00D21351">
      <w:pPr>
        <w:bidi/>
        <w:jc w:val="both"/>
        <w:rPr>
          <w:rFonts w:cs="David" w:hint="cs"/>
          <w:rtl/>
        </w:rPr>
      </w:pPr>
    </w:p>
    <w:p w14:paraId="0126B300" w14:textId="77777777" w:rsidR="00D21351" w:rsidRPr="00D21351" w:rsidRDefault="00D21351" w:rsidP="00D21351">
      <w:pPr>
        <w:bidi/>
        <w:jc w:val="both"/>
        <w:rPr>
          <w:rFonts w:cs="David" w:hint="cs"/>
          <w:rtl/>
        </w:rPr>
      </w:pPr>
      <w:r w:rsidRPr="00D21351">
        <w:rPr>
          <w:rFonts w:cs="David" w:hint="cs"/>
          <w:rtl/>
        </w:rPr>
        <w:tab/>
        <w:t>מה הצעת החוק הזאת עושה? הצעת החוק הזאת אומרת לאותם אלה שמנסים לעשות את הפוליטיקה המורכבת של להיות בפוליטיקה הישראלית, אבל לבטא בתוכה עמדות אופוזיציונית, עמדות אחרות, עמדות לא מקובלות, הצעת החוק הזאת מנסה להקשות עליהם מאוד ולהגיד להם: רבותי, אתם תצטרכו לוותר על דברים שאתם מאוד מאמינים בהם. אתם מאמינים שיש לכם הזכות לבקר במדינות שבהן חיים האחים שלכם, בני המשפחה שלכם, בני העם שלכם. אין לכם זכות לבקר, אתם תצטרכו לוותר על הזכות הזאת, אנחנו נהפוך את חייכם ליותר קשים, אנחנו נדגים לאלה שאומרים שלציבור הערבי  בישראל אין מקום אמיתי בפוליטיקה הישראלית שאנחנו הולכים לקראתו. לכן אדוני היושב-ראש, אני חושש שהצעת החוק הזאת תוביל אותנו מבחינת האינטרס  החברתי האמיתי של החברה הישראלית למקום גרוע מאוד.</w:t>
      </w:r>
    </w:p>
    <w:p w14:paraId="44ADAEF0" w14:textId="77777777" w:rsidR="00D21351" w:rsidRPr="00D21351" w:rsidRDefault="00D21351" w:rsidP="00D21351">
      <w:pPr>
        <w:bidi/>
        <w:jc w:val="both"/>
        <w:rPr>
          <w:rFonts w:cs="David" w:hint="cs"/>
          <w:rtl/>
        </w:rPr>
      </w:pPr>
    </w:p>
    <w:p w14:paraId="561CFFE9" w14:textId="77777777" w:rsidR="00D21351" w:rsidRPr="00D21351" w:rsidRDefault="00D21351" w:rsidP="00D21351">
      <w:pPr>
        <w:bidi/>
        <w:jc w:val="both"/>
        <w:rPr>
          <w:rFonts w:cs="David" w:hint="cs"/>
          <w:rtl/>
        </w:rPr>
      </w:pPr>
      <w:r w:rsidRPr="00D21351">
        <w:rPr>
          <w:rFonts w:cs="David" w:hint="cs"/>
          <w:u w:val="single"/>
          <w:rtl/>
        </w:rPr>
        <w:t>היו"ר דוד טל:</w:t>
      </w:r>
    </w:p>
    <w:p w14:paraId="319260F7" w14:textId="77777777" w:rsidR="00D21351" w:rsidRPr="00D21351" w:rsidRDefault="00D21351" w:rsidP="00D21351">
      <w:pPr>
        <w:bidi/>
        <w:jc w:val="both"/>
        <w:rPr>
          <w:rFonts w:cs="David" w:hint="cs"/>
          <w:rtl/>
        </w:rPr>
      </w:pPr>
    </w:p>
    <w:p w14:paraId="579EBCF8" w14:textId="77777777" w:rsidR="00D21351" w:rsidRPr="00D21351" w:rsidRDefault="00D21351" w:rsidP="00D21351">
      <w:pPr>
        <w:bidi/>
        <w:jc w:val="both"/>
        <w:rPr>
          <w:rFonts w:cs="David" w:hint="cs"/>
          <w:rtl/>
        </w:rPr>
      </w:pPr>
      <w:r w:rsidRPr="00D21351">
        <w:rPr>
          <w:rFonts w:cs="David" w:hint="cs"/>
          <w:rtl/>
        </w:rPr>
        <w:tab/>
        <w:t>תודה. בהחלט לא שכנעת אותי.</w:t>
      </w:r>
    </w:p>
    <w:p w14:paraId="7FC45CBE" w14:textId="77777777" w:rsidR="00D21351" w:rsidRPr="00D21351" w:rsidRDefault="00D21351" w:rsidP="00D21351">
      <w:pPr>
        <w:bidi/>
        <w:jc w:val="both"/>
        <w:rPr>
          <w:rFonts w:cs="David" w:hint="cs"/>
          <w:rtl/>
        </w:rPr>
      </w:pPr>
    </w:p>
    <w:p w14:paraId="2B26DF62" w14:textId="77777777" w:rsidR="00D21351" w:rsidRPr="00D21351" w:rsidRDefault="00D21351" w:rsidP="00D21351">
      <w:pPr>
        <w:bidi/>
        <w:jc w:val="both"/>
        <w:rPr>
          <w:rFonts w:cs="David" w:hint="cs"/>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0D547DE8" w14:textId="77777777" w:rsidR="00D21351" w:rsidRPr="00D21351" w:rsidRDefault="00D21351" w:rsidP="00D21351">
      <w:pPr>
        <w:bidi/>
        <w:jc w:val="both"/>
        <w:rPr>
          <w:rFonts w:cs="David" w:hint="cs"/>
          <w:rtl/>
        </w:rPr>
      </w:pPr>
    </w:p>
    <w:p w14:paraId="7D6EF5CF" w14:textId="77777777" w:rsidR="00D21351" w:rsidRPr="00D21351" w:rsidRDefault="00D21351" w:rsidP="00D21351">
      <w:pPr>
        <w:bidi/>
        <w:jc w:val="both"/>
        <w:rPr>
          <w:rFonts w:cs="David" w:hint="cs"/>
          <w:rtl/>
        </w:rPr>
      </w:pPr>
      <w:r w:rsidRPr="00D21351">
        <w:rPr>
          <w:rFonts w:cs="David" w:hint="cs"/>
          <w:rtl/>
        </w:rPr>
        <w:tab/>
        <w:t xml:space="preserve"> ניסיתי לפחות.</w:t>
      </w:r>
    </w:p>
    <w:p w14:paraId="24D8FFCF" w14:textId="77777777" w:rsidR="00D21351" w:rsidRPr="00D21351" w:rsidRDefault="00D21351" w:rsidP="00D21351">
      <w:pPr>
        <w:bidi/>
        <w:jc w:val="both"/>
        <w:rPr>
          <w:rFonts w:cs="David" w:hint="cs"/>
          <w:rtl/>
        </w:rPr>
      </w:pPr>
    </w:p>
    <w:p w14:paraId="33DA7A8C"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5F9C183C" w14:textId="77777777" w:rsidR="00D21351" w:rsidRPr="00D21351" w:rsidRDefault="00D21351" w:rsidP="00D21351">
      <w:pPr>
        <w:bidi/>
        <w:jc w:val="both"/>
        <w:rPr>
          <w:rFonts w:cs="David" w:hint="cs"/>
          <w:rtl/>
        </w:rPr>
      </w:pPr>
    </w:p>
    <w:p w14:paraId="025AABAA" w14:textId="77777777" w:rsidR="00D21351" w:rsidRPr="00D21351" w:rsidRDefault="00D21351" w:rsidP="00D21351">
      <w:pPr>
        <w:bidi/>
        <w:jc w:val="both"/>
        <w:rPr>
          <w:rFonts w:cs="David" w:hint="cs"/>
          <w:rtl/>
        </w:rPr>
      </w:pPr>
      <w:r w:rsidRPr="00D21351">
        <w:rPr>
          <w:rFonts w:cs="David" w:hint="cs"/>
          <w:rtl/>
        </w:rPr>
        <w:tab/>
        <w:t xml:space="preserve"> שתי הערות קצרות. הערה אחת, אני חייב להגיב על הדברים של עורך-הדין יקיר ביחס לכך שהחוק הזה עלול להגביל את האפשרות של מדינת ישראל לשלוח שליחים כדי לטפל בשחרור של שבויים ונעדרים. הדברים האלה יותר ממקוממים. למדינת ישראל יש פעולות גלויות וחשאיות ויש דרכים חוקיות להסדיר את השליחויות האלה, כשאזרחי מדינת ישראל נמצאים בכל אתר במדינות אויב ושלא במדינות אויב. לגייס את הנימוק הדמגוגי הזה, זה ממש מקומם, וזה לא לכבודה של האגודה, ואני  מציע לך לחזור בך. אפשר להתווכח לגופו של דבר, אבל לגייס את העצב הרגיש ביותר בחברה הישראלית של היכולת לטפל בשחרור חיילים נעדרים, זה נשיאת שם לשווא של אחד הדברים המקודשים בחברה הישראלית, אין בזה שום שמץ של אמת.</w:t>
      </w:r>
    </w:p>
    <w:p w14:paraId="6B784184" w14:textId="77777777" w:rsidR="00D21351" w:rsidRPr="00D21351" w:rsidRDefault="00D21351" w:rsidP="00D21351">
      <w:pPr>
        <w:bidi/>
        <w:jc w:val="both"/>
        <w:rPr>
          <w:rFonts w:cs="David" w:hint="cs"/>
          <w:rtl/>
        </w:rPr>
      </w:pPr>
    </w:p>
    <w:p w14:paraId="7F765DF6" w14:textId="77777777" w:rsidR="00D21351" w:rsidRPr="00D21351" w:rsidRDefault="00D21351" w:rsidP="00D21351">
      <w:pPr>
        <w:bidi/>
        <w:jc w:val="both"/>
        <w:rPr>
          <w:rFonts w:cs="David" w:hint="cs"/>
          <w:rtl/>
        </w:rPr>
      </w:pPr>
      <w:r w:rsidRPr="00D21351">
        <w:rPr>
          <w:rFonts w:cs="David" w:hint="cs"/>
          <w:rtl/>
        </w:rPr>
        <w:tab/>
        <w:t xml:space="preserve">הערה שנייה. אני לא רואה שום קשר בין החוק הזה לבין הדרה של חלק מהחברה הישראלית, כיוון שגם החוק היום מגביל מאוד בדברים  העקרוניים שקשורים בקיומה של מדינת ישראל כמדינה יהודית ודמוקרטית. בעיני, החוק הזה הוא חוק שמשלים. אני מצהיר  בצורה גלויה וברורה, שאין פה שום כוונה להדיר איזה חלק מהחברה, ואני כופר  בכך שאם החוק ייכנס במתכונת כזאת או במתכונת אחרת, הוא יגרום לכך שחלק מהחברה הערבית לא יוכל להיות חלק. יכול להיות שיהיה חלק,  כמו שיש חלק בחברה היהודית, בחברה  היהודית, למשל, מי שתומך במצע של </w:t>
      </w:r>
      <w:proofErr w:type="spellStart"/>
      <w:r w:rsidRPr="00D21351">
        <w:rPr>
          <w:rFonts w:cs="David" w:hint="cs"/>
          <w:rtl/>
        </w:rPr>
        <w:t>כהנא</w:t>
      </w:r>
      <w:proofErr w:type="spellEnd"/>
      <w:r w:rsidRPr="00D21351">
        <w:rPr>
          <w:rFonts w:cs="David" w:hint="cs"/>
          <w:rtl/>
        </w:rPr>
        <w:t xml:space="preserve">, שלא יכול להגיש רשימה לכנסת. אני תומך בכך, זה בסדר גמור,  כי זה מאיים על קיומה של מדינת ישראל כמדינה יהודית ודמוקרטית. אפשר להתווכח לגופם של הדברים, אבל לא לגייס נימוקים שאינם עומדים במבחן המעשה. למפד"ל דרך אגב יש סניפים במגזר הערבי, ויש כפרים ערביים שאנחנו מקבלים בהם יותר מקדימה וגם יותר מכל מפלגה אחרת, בכפרים מסוימים גם יותר </w:t>
      </w:r>
      <w:proofErr w:type="spellStart"/>
      <w:r w:rsidRPr="00D21351">
        <w:rPr>
          <w:rFonts w:cs="David" w:hint="cs"/>
          <w:rtl/>
        </w:rPr>
        <w:t>מחד"ש</w:t>
      </w:r>
      <w:proofErr w:type="spellEnd"/>
      <w:r w:rsidRPr="00D21351">
        <w:rPr>
          <w:rFonts w:cs="David" w:hint="cs"/>
          <w:rtl/>
        </w:rPr>
        <w:t>- - -</w:t>
      </w:r>
    </w:p>
    <w:p w14:paraId="7AFFA49E" w14:textId="77777777" w:rsidR="00D21351" w:rsidRPr="00D21351" w:rsidRDefault="00D21351" w:rsidP="00D21351">
      <w:pPr>
        <w:bidi/>
        <w:jc w:val="both"/>
        <w:rPr>
          <w:rFonts w:cs="David" w:hint="cs"/>
          <w:rtl/>
        </w:rPr>
      </w:pPr>
    </w:p>
    <w:p w14:paraId="3C5B4426" w14:textId="77777777" w:rsidR="00D21351" w:rsidRPr="00D21351" w:rsidRDefault="00D21351" w:rsidP="00D21351">
      <w:pPr>
        <w:bidi/>
        <w:jc w:val="both"/>
        <w:rPr>
          <w:rFonts w:cs="David" w:hint="cs"/>
          <w:rtl/>
        </w:rPr>
      </w:pPr>
      <w:r w:rsidRPr="00D21351">
        <w:rPr>
          <w:rFonts w:cs="David" w:hint="cs"/>
          <w:u w:val="single"/>
          <w:rtl/>
        </w:rPr>
        <w:t>אורי אריאל:</w:t>
      </w:r>
    </w:p>
    <w:p w14:paraId="14523E4C" w14:textId="77777777" w:rsidR="00D21351" w:rsidRPr="00D21351" w:rsidRDefault="00D21351" w:rsidP="00D21351">
      <w:pPr>
        <w:bidi/>
        <w:jc w:val="both"/>
        <w:rPr>
          <w:rFonts w:cs="David" w:hint="cs"/>
          <w:rtl/>
        </w:rPr>
      </w:pPr>
    </w:p>
    <w:p w14:paraId="322CB0F1" w14:textId="77777777" w:rsidR="00D21351" w:rsidRPr="00D21351" w:rsidRDefault="00D21351" w:rsidP="00D21351">
      <w:pPr>
        <w:bidi/>
        <w:jc w:val="both"/>
        <w:rPr>
          <w:rFonts w:cs="David" w:hint="cs"/>
          <w:rtl/>
        </w:rPr>
      </w:pPr>
      <w:r w:rsidRPr="00D21351">
        <w:rPr>
          <w:rFonts w:cs="David" w:hint="cs"/>
          <w:rtl/>
        </w:rPr>
        <w:tab/>
        <w:t xml:space="preserve"> הם עדיין זוכרים את כל הטוב של בורג.</w:t>
      </w:r>
    </w:p>
    <w:p w14:paraId="778CE464" w14:textId="77777777" w:rsidR="00D21351" w:rsidRPr="00D21351" w:rsidRDefault="00D21351" w:rsidP="00D21351">
      <w:pPr>
        <w:bidi/>
        <w:jc w:val="both"/>
        <w:rPr>
          <w:rFonts w:cs="David" w:hint="cs"/>
          <w:rtl/>
        </w:rPr>
      </w:pPr>
    </w:p>
    <w:p w14:paraId="7322BE2C"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6E682EA" w14:textId="77777777" w:rsidR="00D21351" w:rsidRPr="00D21351" w:rsidRDefault="00D21351" w:rsidP="00D21351">
      <w:pPr>
        <w:bidi/>
        <w:jc w:val="both"/>
        <w:rPr>
          <w:rFonts w:cs="David" w:hint="cs"/>
          <w:rtl/>
        </w:rPr>
      </w:pPr>
    </w:p>
    <w:p w14:paraId="24391843" w14:textId="77777777" w:rsidR="00D21351" w:rsidRPr="00D21351" w:rsidRDefault="00D21351" w:rsidP="00D21351">
      <w:pPr>
        <w:bidi/>
        <w:jc w:val="both"/>
        <w:rPr>
          <w:rFonts w:cs="David" w:hint="cs"/>
          <w:rtl/>
        </w:rPr>
      </w:pPr>
      <w:r w:rsidRPr="00D21351">
        <w:rPr>
          <w:rFonts w:cs="David" w:hint="cs"/>
          <w:rtl/>
        </w:rPr>
        <w:tab/>
        <w:t xml:space="preserve"> לא רק של בורג, אני לא רוצה כרגע להיכנס לנימוקים למה, ברור שזה פחת מאוד מאז שהמפד"ל חיה עם האיחוד הלאומי, אבל בבחירות של 2003 התקרבנו לחצי  מנדט שם, שעבורנו זה הרבה מאוד. אני מצוי בחברה הערבית, אני תומך מאוד בדברים שאמר יואל חסון, אני לא מרבה לשמוע אותו בדיון בוועדה, אני חושב שהדברים שלו הם דברים מאוד חשובים. אל תהפכו את כל האוכלוסייה הערבית לקיצונית, אל תהפכו אותה לכזאת ששוללת את מדינת ישראל כמדינה יהודית ודמוקרטית, אל תהפכו אותה לכך שהיא תומכת בביקורים בארץ אויב, אל תהפכו אותה לכך שהיא מוגדרת כתומכת במאבק מזוין בישראל. החוק הזה, להפך, הוא יסדיר יותר את היחסים של המותר והאסור בין אזרחי המדינה, ובסך הכול ישכין יותר שלום בין האוכלוסייה היהודית לערבית.</w:t>
      </w:r>
    </w:p>
    <w:p w14:paraId="3D64803B"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היו"ר דוד טל:</w:t>
      </w:r>
    </w:p>
    <w:p w14:paraId="5398329F" w14:textId="77777777" w:rsidR="00D21351" w:rsidRPr="00D21351" w:rsidRDefault="00D21351" w:rsidP="00D21351">
      <w:pPr>
        <w:bidi/>
        <w:jc w:val="both"/>
        <w:rPr>
          <w:rFonts w:cs="David" w:hint="cs"/>
          <w:rtl/>
        </w:rPr>
      </w:pPr>
    </w:p>
    <w:p w14:paraId="10DAD9C7" w14:textId="77777777" w:rsidR="00D21351" w:rsidRPr="00D21351" w:rsidRDefault="00D21351" w:rsidP="00D21351">
      <w:pPr>
        <w:bidi/>
        <w:jc w:val="both"/>
        <w:rPr>
          <w:rFonts w:cs="David" w:hint="cs"/>
          <w:rtl/>
        </w:rPr>
      </w:pPr>
      <w:r w:rsidRPr="00D21351">
        <w:rPr>
          <w:rFonts w:cs="David" w:hint="cs"/>
          <w:rtl/>
        </w:rPr>
        <w:tab/>
        <w:t>תודה. היועצת המשפטית שלנו תאמר משפטים מספר ונסיים את הדיון הזה.</w:t>
      </w:r>
    </w:p>
    <w:p w14:paraId="36E15CDE" w14:textId="77777777" w:rsidR="00D21351" w:rsidRPr="00D21351" w:rsidRDefault="00D21351" w:rsidP="00D21351">
      <w:pPr>
        <w:bidi/>
        <w:jc w:val="both"/>
        <w:rPr>
          <w:rFonts w:cs="David" w:hint="cs"/>
          <w:rtl/>
        </w:rPr>
      </w:pPr>
    </w:p>
    <w:p w14:paraId="7EB4859D"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E76D77C" w14:textId="77777777" w:rsidR="00D21351" w:rsidRPr="00D21351" w:rsidRDefault="00D21351" w:rsidP="00D21351">
      <w:pPr>
        <w:bidi/>
        <w:jc w:val="both"/>
        <w:rPr>
          <w:rFonts w:cs="David" w:hint="cs"/>
          <w:rtl/>
        </w:rPr>
      </w:pPr>
    </w:p>
    <w:p w14:paraId="6035AF33" w14:textId="77777777" w:rsidR="00D21351" w:rsidRPr="00D21351" w:rsidRDefault="00D21351" w:rsidP="00D21351">
      <w:pPr>
        <w:bidi/>
        <w:jc w:val="both"/>
        <w:rPr>
          <w:rFonts w:cs="David" w:hint="cs"/>
          <w:rtl/>
        </w:rPr>
      </w:pPr>
      <w:r w:rsidRPr="00D21351">
        <w:rPr>
          <w:rFonts w:cs="David" w:hint="cs"/>
          <w:rtl/>
        </w:rPr>
        <w:tab/>
        <w:t>למה לא מצביעים?</w:t>
      </w:r>
    </w:p>
    <w:p w14:paraId="068F1AD0" w14:textId="77777777" w:rsidR="00D21351" w:rsidRPr="00D21351" w:rsidRDefault="00D21351" w:rsidP="00D21351">
      <w:pPr>
        <w:bidi/>
        <w:jc w:val="both"/>
        <w:rPr>
          <w:rFonts w:cs="David" w:hint="cs"/>
          <w:rtl/>
        </w:rPr>
      </w:pPr>
    </w:p>
    <w:p w14:paraId="3B044487" w14:textId="77777777" w:rsidR="00D21351" w:rsidRPr="00D21351" w:rsidRDefault="00D21351" w:rsidP="00D21351">
      <w:pPr>
        <w:bidi/>
        <w:jc w:val="both"/>
        <w:rPr>
          <w:rFonts w:cs="David" w:hint="cs"/>
          <w:rtl/>
        </w:rPr>
      </w:pPr>
      <w:r w:rsidRPr="00D21351">
        <w:rPr>
          <w:rFonts w:cs="David" w:hint="cs"/>
          <w:u w:val="single"/>
          <w:rtl/>
        </w:rPr>
        <w:t>היו"ר דוד טל:</w:t>
      </w:r>
    </w:p>
    <w:p w14:paraId="2DC5B3E7" w14:textId="77777777" w:rsidR="00D21351" w:rsidRPr="00D21351" w:rsidRDefault="00D21351" w:rsidP="00D21351">
      <w:pPr>
        <w:bidi/>
        <w:jc w:val="both"/>
        <w:rPr>
          <w:rFonts w:cs="David" w:hint="cs"/>
          <w:rtl/>
        </w:rPr>
      </w:pPr>
    </w:p>
    <w:p w14:paraId="14937BFD" w14:textId="77777777" w:rsidR="00D21351" w:rsidRPr="00D21351" w:rsidRDefault="00D21351" w:rsidP="00D21351">
      <w:pPr>
        <w:bidi/>
        <w:jc w:val="both"/>
        <w:rPr>
          <w:rFonts w:cs="David" w:hint="cs"/>
          <w:rtl/>
        </w:rPr>
      </w:pPr>
      <w:r w:rsidRPr="00D21351">
        <w:rPr>
          <w:rFonts w:cs="David" w:hint="cs"/>
          <w:rtl/>
        </w:rPr>
        <w:tab/>
        <w:t xml:space="preserve">משום שאני סבור שהצעת החוק הזאת לא בשלה, ולו רק בגלל הסיבה שגם הסכמת עם דבריו  של יוחנן </w:t>
      </w:r>
      <w:proofErr w:type="spellStart"/>
      <w:r w:rsidRPr="00D21351">
        <w:rPr>
          <w:rFonts w:cs="David" w:hint="cs"/>
          <w:rtl/>
        </w:rPr>
        <w:t>פלסנר</w:t>
      </w:r>
      <w:proofErr w:type="spellEnd"/>
      <w:r w:rsidRPr="00D21351">
        <w:rPr>
          <w:rFonts w:cs="David" w:hint="cs"/>
          <w:rtl/>
        </w:rPr>
        <w:t xml:space="preserve">, שיש איזה כיוון שאתה מוכן לגבש. מעבר לכך, הזכיר עורך-הדין </w:t>
      </w:r>
      <w:proofErr w:type="spellStart"/>
      <w:r w:rsidRPr="00D21351">
        <w:rPr>
          <w:rFonts w:cs="David" w:hint="cs"/>
          <w:rtl/>
        </w:rPr>
        <w:t>שופמן</w:t>
      </w:r>
      <w:proofErr w:type="spellEnd"/>
      <w:r w:rsidRPr="00D21351">
        <w:rPr>
          <w:rFonts w:cs="David" w:hint="cs"/>
          <w:rtl/>
        </w:rPr>
        <w:t>, המשנה ליועץ המשפטי, שזה צריך להיות בתיאום עם עמדת הממשלה. על דעת כך ועדת השרים קיבלה החלטה- - -</w:t>
      </w:r>
    </w:p>
    <w:p w14:paraId="79084EEE" w14:textId="77777777" w:rsidR="00D21351" w:rsidRPr="00D21351" w:rsidRDefault="00D21351" w:rsidP="00D21351">
      <w:pPr>
        <w:bidi/>
        <w:jc w:val="both"/>
        <w:rPr>
          <w:rFonts w:cs="David" w:hint="cs"/>
          <w:rtl/>
        </w:rPr>
      </w:pPr>
    </w:p>
    <w:p w14:paraId="4EC8FF3D"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0FF4ADE4" w14:textId="77777777" w:rsidR="00D21351" w:rsidRPr="00D21351" w:rsidRDefault="00D21351" w:rsidP="00D21351">
      <w:pPr>
        <w:bidi/>
        <w:jc w:val="both"/>
        <w:rPr>
          <w:rFonts w:cs="David" w:hint="cs"/>
          <w:rtl/>
        </w:rPr>
      </w:pPr>
    </w:p>
    <w:p w14:paraId="38BFB86E" w14:textId="77777777" w:rsidR="00D21351" w:rsidRPr="00D21351" w:rsidRDefault="00D21351" w:rsidP="00D21351">
      <w:pPr>
        <w:bidi/>
        <w:jc w:val="both"/>
        <w:rPr>
          <w:rFonts w:cs="David" w:hint="cs"/>
          <w:rtl/>
        </w:rPr>
      </w:pPr>
      <w:r w:rsidRPr="00D21351">
        <w:rPr>
          <w:rFonts w:cs="David" w:hint="cs"/>
          <w:rtl/>
        </w:rPr>
        <w:tab/>
        <w:t xml:space="preserve"> משרד המשפטים, לא הפקידות המקצועית של משרד המשפטים.</w:t>
      </w:r>
    </w:p>
    <w:p w14:paraId="2E131B12" w14:textId="77777777" w:rsidR="00D21351" w:rsidRPr="00D21351" w:rsidRDefault="00D21351" w:rsidP="00D21351">
      <w:pPr>
        <w:bidi/>
        <w:jc w:val="both"/>
        <w:rPr>
          <w:rFonts w:cs="David" w:hint="cs"/>
          <w:rtl/>
        </w:rPr>
      </w:pPr>
    </w:p>
    <w:p w14:paraId="2E02437A" w14:textId="77777777" w:rsidR="00D21351" w:rsidRPr="00D21351" w:rsidRDefault="00D21351" w:rsidP="00D21351">
      <w:pPr>
        <w:bidi/>
        <w:jc w:val="both"/>
        <w:rPr>
          <w:rFonts w:cs="David" w:hint="cs"/>
          <w:rtl/>
        </w:rPr>
      </w:pPr>
      <w:r w:rsidRPr="00D21351">
        <w:rPr>
          <w:rFonts w:cs="David" w:hint="cs"/>
          <w:u w:val="single"/>
          <w:rtl/>
        </w:rPr>
        <w:t>היו"ר דוד טל:</w:t>
      </w:r>
    </w:p>
    <w:p w14:paraId="27E3732B" w14:textId="77777777" w:rsidR="00D21351" w:rsidRPr="00D21351" w:rsidRDefault="00D21351" w:rsidP="00D21351">
      <w:pPr>
        <w:bidi/>
        <w:jc w:val="both"/>
        <w:rPr>
          <w:rFonts w:cs="David" w:hint="cs"/>
          <w:rtl/>
        </w:rPr>
      </w:pPr>
    </w:p>
    <w:p w14:paraId="5BC5F5E9" w14:textId="77777777" w:rsidR="00D21351" w:rsidRPr="00D21351" w:rsidRDefault="00D21351" w:rsidP="00D21351">
      <w:pPr>
        <w:bidi/>
        <w:jc w:val="both"/>
        <w:rPr>
          <w:rFonts w:cs="David" w:hint="cs"/>
          <w:rtl/>
        </w:rPr>
      </w:pPr>
      <w:r w:rsidRPr="00D21351">
        <w:rPr>
          <w:rFonts w:cs="David" w:hint="cs"/>
          <w:rtl/>
        </w:rPr>
        <w:tab/>
        <w:t>ועדת השרים לענייני חקיקה, באמצעות שר המשפטים, קיבלה החלטה להסכים להצעת החוק הזאת בתיאום.</w:t>
      </w:r>
    </w:p>
    <w:p w14:paraId="5477DBD0" w14:textId="77777777" w:rsidR="00D21351" w:rsidRPr="00D21351" w:rsidRDefault="00D21351" w:rsidP="00D21351">
      <w:pPr>
        <w:bidi/>
        <w:jc w:val="both"/>
        <w:rPr>
          <w:rFonts w:cs="David" w:hint="cs"/>
          <w:rtl/>
        </w:rPr>
      </w:pPr>
    </w:p>
    <w:p w14:paraId="1538912F"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36266AA7" w14:textId="77777777" w:rsidR="00D21351" w:rsidRPr="00D21351" w:rsidRDefault="00D21351" w:rsidP="00D21351">
      <w:pPr>
        <w:bidi/>
        <w:jc w:val="both"/>
        <w:rPr>
          <w:rFonts w:cs="David" w:hint="cs"/>
          <w:rtl/>
        </w:rPr>
      </w:pPr>
    </w:p>
    <w:p w14:paraId="7AD65371" w14:textId="77777777" w:rsidR="00D21351" w:rsidRPr="00D21351" w:rsidRDefault="00D21351" w:rsidP="00D21351">
      <w:pPr>
        <w:bidi/>
        <w:jc w:val="both"/>
        <w:rPr>
          <w:rFonts w:cs="David" w:hint="cs"/>
          <w:rtl/>
        </w:rPr>
      </w:pPr>
      <w:r w:rsidRPr="00D21351">
        <w:rPr>
          <w:rFonts w:cs="David" w:hint="cs"/>
          <w:rtl/>
        </w:rPr>
        <w:tab/>
        <w:t>זו עמדתו של שר המשפטים. נשב ונדבר על זה עם שר המשפטים.</w:t>
      </w:r>
    </w:p>
    <w:p w14:paraId="0B4C20E5" w14:textId="77777777" w:rsidR="00D21351" w:rsidRPr="00D21351" w:rsidRDefault="00D21351" w:rsidP="00D21351">
      <w:pPr>
        <w:bidi/>
        <w:jc w:val="both"/>
        <w:rPr>
          <w:rFonts w:cs="David" w:hint="cs"/>
          <w:rtl/>
        </w:rPr>
      </w:pPr>
    </w:p>
    <w:p w14:paraId="0296BB00" w14:textId="77777777" w:rsidR="00D21351" w:rsidRPr="00D21351" w:rsidRDefault="00D21351" w:rsidP="00D21351">
      <w:pPr>
        <w:bidi/>
        <w:jc w:val="both"/>
        <w:rPr>
          <w:rFonts w:cs="David" w:hint="cs"/>
          <w:rtl/>
        </w:rPr>
      </w:pPr>
      <w:r w:rsidRPr="00D21351">
        <w:rPr>
          <w:rFonts w:cs="David" w:hint="cs"/>
          <w:u w:val="single"/>
          <w:rtl/>
        </w:rPr>
        <w:t>היו"ר דוד טל:</w:t>
      </w:r>
    </w:p>
    <w:p w14:paraId="6B909F40" w14:textId="77777777" w:rsidR="00D21351" w:rsidRPr="00D21351" w:rsidRDefault="00D21351" w:rsidP="00D21351">
      <w:pPr>
        <w:bidi/>
        <w:jc w:val="both"/>
        <w:rPr>
          <w:rFonts w:cs="David" w:hint="cs"/>
          <w:rtl/>
        </w:rPr>
      </w:pPr>
    </w:p>
    <w:p w14:paraId="263A598F" w14:textId="77777777" w:rsidR="00D21351" w:rsidRPr="00D21351" w:rsidRDefault="00D21351" w:rsidP="00D21351">
      <w:pPr>
        <w:bidi/>
        <w:jc w:val="both"/>
        <w:rPr>
          <w:rFonts w:cs="David" w:hint="cs"/>
          <w:rtl/>
        </w:rPr>
      </w:pPr>
      <w:r w:rsidRPr="00D21351">
        <w:rPr>
          <w:rFonts w:cs="David" w:hint="cs"/>
          <w:rtl/>
        </w:rPr>
        <w:tab/>
        <w:t xml:space="preserve">אי אפשר להצביע לפני שאנחנו מדברים על זה. אני רוצה לראות לאן אנחנו מגיעים. היועצת המשפטית של הוועדה, הגברת ארבל </w:t>
      </w:r>
      <w:proofErr w:type="spellStart"/>
      <w:r w:rsidRPr="00D21351">
        <w:rPr>
          <w:rFonts w:cs="David" w:hint="cs"/>
          <w:rtl/>
        </w:rPr>
        <w:t>אסטרחן</w:t>
      </w:r>
      <w:proofErr w:type="spellEnd"/>
      <w:r w:rsidRPr="00D21351">
        <w:rPr>
          <w:rFonts w:cs="David" w:hint="cs"/>
          <w:rtl/>
        </w:rPr>
        <w:t>, בבקשה.</w:t>
      </w:r>
    </w:p>
    <w:p w14:paraId="278A7E5F" w14:textId="77777777" w:rsidR="00D21351" w:rsidRPr="00D21351" w:rsidRDefault="00D21351" w:rsidP="00D21351">
      <w:pPr>
        <w:bidi/>
        <w:jc w:val="both"/>
        <w:rPr>
          <w:rFonts w:cs="David" w:hint="cs"/>
          <w:rtl/>
        </w:rPr>
      </w:pPr>
    </w:p>
    <w:p w14:paraId="071EB791" w14:textId="77777777" w:rsidR="00D21351" w:rsidRPr="00D21351" w:rsidRDefault="00D21351" w:rsidP="00D21351">
      <w:pPr>
        <w:bidi/>
        <w:jc w:val="both"/>
        <w:rPr>
          <w:rFonts w:cs="David" w:hint="cs"/>
          <w:rtl/>
        </w:rPr>
      </w:pPr>
      <w:r w:rsidRPr="00D21351">
        <w:rPr>
          <w:rFonts w:cs="David" w:hint="cs"/>
          <w:u w:val="single"/>
          <w:rtl/>
        </w:rPr>
        <w:t xml:space="preserve">ארבל </w:t>
      </w:r>
      <w:proofErr w:type="spellStart"/>
      <w:r w:rsidRPr="00D21351">
        <w:rPr>
          <w:rFonts w:cs="David" w:hint="cs"/>
          <w:u w:val="single"/>
          <w:rtl/>
        </w:rPr>
        <w:t>אסטרחן</w:t>
      </w:r>
      <w:proofErr w:type="spellEnd"/>
      <w:r w:rsidRPr="00D21351">
        <w:rPr>
          <w:rFonts w:cs="David" w:hint="cs"/>
          <w:u w:val="single"/>
          <w:rtl/>
        </w:rPr>
        <w:t>:</w:t>
      </w:r>
    </w:p>
    <w:p w14:paraId="4074D9DE" w14:textId="77777777" w:rsidR="00D21351" w:rsidRPr="00D21351" w:rsidRDefault="00D21351" w:rsidP="00D21351">
      <w:pPr>
        <w:bidi/>
        <w:jc w:val="both"/>
        <w:rPr>
          <w:rFonts w:cs="David" w:hint="cs"/>
          <w:rtl/>
        </w:rPr>
      </w:pPr>
    </w:p>
    <w:p w14:paraId="5DD6E939" w14:textId="77777777" w:rsidR="00D21351" w:rsidRPr="00D21351" w:rsidRDefault="00D21351" w:rsidP="00D21351">
      <w:pPr>
        <w:bidi/>
        <w:jc w:val="both"/>
        <w:rPr>
          <w:rFonts w:cs="David" w:hint="cs"/>
          <w:rtl/>
        </w:rPr>
      </w:pPr>
      <w:r w:rsidRPr="00D21351">
        <w:rPr>
          <w:rFonts w:cs="David" w:hint="cs"/>
          <w:rtl/>
        </w:rPr>
        <w:tab/>
        <w:t xml:space="preserve">זה דיון ראשון בסוגיה הזאת. אני אתייחס בקצרה לכמה נקודות שקשורות לסעיף שאותו  רוצים לתקן ולבעיות שיש בהצעות החוק שיש לפנינו. סעיף 7א כידוע, נחקק בשנת 1985, עיקר הסיבה לחקיקתו היתה באמת </w:t>
      </w:r>
      <w:proofErr w:type="spellStart"/>
      <w:r w:rsidRPr="00D21351">
        <w:rPr>
          <w:rFonts w:cs="David" w:hint="cs"/>
          <w:rtl/>
        </w:rPr>
        <w:t>כהנא</w:t>
      </w:r>
      <w:proofErr w:type="spellEnd"/>
      <w:r w:rsidRPr="00D21351">
        <w:rPr>
          <w:rFonts w:cs="David" w:hint="cs"/>
          <w:rtl/>
        </w:rPr>
        <w:t>, שהשאיר בחקיקה הישראלית מספר- - -</w:t>
      </w:r>
    </w:p>
    <w:p w14:paraId="18BE05CD" w14:textId="77777777" w:rsidR="00D21351" w:rsidRPr="00D21351" w:rsidRDefault="00D21351" w:rsidP="00D21351">
      <w:pPr>
        <w:bidi/>
        <w:jc w:val="both"/>
        <w:rPr>
          <w:rFonts w:cs="David" w:hint="cs"/>
          <w:rtl/>
        </w:rPr>
      </w:pPr>
    </w:p>
    <w:p w14:paraId="4CF157FF"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61C9B943" w14:textId="77777777" w:rsidR="00D21351" w:rsidRPr="00D21351" w:rsidRDefault="00D21351" w:rsidP="00D21351">
      <w:pPr>
        <w:bidi/>
        <w:jc w:val="both"/>
        <w:rPr>
          <w:rFonts w:cs="David" w:hint="cs"/>
          <w:rtl/>
        </w:rPr>
      </w:pPr>
    </w:p>
    <w:p w14:paraId="12D52133" w14:textId="77777777" w:rsidR="00D21351" w:rsidRPr="00D21351" w:rsidRDefault="00D21351" w:rsidP="00D21351">
      <w:pPr>
        <w:bidi/>
        <w:jc w:val="both"/>
        <w:rPr>
          <w:rFonts w:cs="David" w:hint="cs"/>
          <w:rtl/>
        </w:rPr>
      </w:pPr>
      <w:r w:rsidRPr="00D21351">
        <w:rPr>
          <w:rFonts w:cs="David" w:hint="cs"/>
          <w:rtl/>
        </w:rPr>
        <w:tab/>
        <w:t xml:space="preserve"> חשוב שאת אומרת את זה, כי עוד יהיו חברי כנסת שירצו לטעת מצג שווא באוכלוסייה הערבית, שכל הסעיף הזה הוא נגד האוכלוסייה הערבית.</w:t>
      </w:r>
    </w:p>
    <w:p w14:paraId="15675D8C" w14:textId="77777777" w:rsidR="00D21351" w:rsidRPr="00D21351" w:rsidRDefault="00D21351" w:rsidP="00D21351">
      <w:pPr>
        <w:bidi/>
        <w:jc w:val="both"/>
        <w:rPr>
          <w:rFonts w:cs="David" w:hint="cs"/>
          <w:rtl/>
        </w:rPr>
      </w:pPr>
    </w:p>
    <w:p w14:paraId="397C8A4B" w14:textId="77777777" w:rsidR="00D21351" w:rsidRPr="00D21351" w:rsidRDefault="00D21351" w:rsidP="00D21351">
      <w:pPr>
        <w:bidi/>
        <w:jc w:val="both"/>
        <w:rPr>
          <w:rFonts w:cs="David" w:hint="cs"/>
          <w:rtl/>
        </w:rPr>
      </w:pPr>
      <w:r w:rsidRPr="00D21351">
        <w:rPr>
          <w:rFonts w:cs="David" w:hint="cs"/>
          <w:u w:val="single"/>
          <w:rtl/>
        </w:rPr>
        <w:t xml:space="preserve">ארבל </w:t>
      </w:r>
      <w:proofErr w:type="spellStart"/>
      <w:r w:rsidRPr="00D21351">
        <w:rPr>
          <w:rFonts w:cs="David" w:hint="cs"/>
          <w:u w:val="single"/>
          <w:rtl/>
        </w:rPr>
        <w:t>אסטרחן</w:t>
      </w:r>
      <w:proofErr w:type="spellEnd"/>
      <w:r w:rsidRPr="00D21351">
        <w:rPr>
          <w:rFonts w:cs="David" w:hint="cs"/>
          <w:u w:val="single"/>
          <w:rtl/>
        </w:rPr>
        <w:t>:</w:t>
      </w:r>
    </w:p>
    <w:p w14:paraId="79D22F31" w14:textId="77777777" w:rsidR="00D21351" w:rsidRPr="00D21351" w:rsidRDefault="00D21351" w:rsidP="00D21351">
      <w:pPr>
        <w:bidi/>
        <w:jc w:val="both"/>
        <w:rPr>
          <w:rFonts w:cs="David" w:hint="cs"/>
          <w:rtl/>
        </w:rPr>
      </w:pPr>
    </w:p>
    <w:p w14:paraId="0F6963BD" w14:textId="77777777" w:rsidR="00D21351" w:rsidRPr="00D21351" w:rsidRDefault="00D21351" w:rsidP="00D21351">
      <w:pPr>
        <w:bidi/>
        <w:jc w:val="both"/>
        <w:rPr>
          <w:rFonts w:cs="David" w:hint="cs"/>
          <w:rtl/>
        </w:rPr>
      </w:pPr>
      <w:r w:rsidRPr="00D21351">
        <w:rPr>
          <w:rFonts w:cs="David" w:hint="cs"/>
          <w:rtl/>
        </w:rPr>
        <w:tab/>
        <w:t xml:space="preserve">מדובר עכשיו בתיקון אחר. התיקון הנוכחי, כמו תיקונים אחרים, הרעיונות היו בכל פעם לגבי אוכלוסיות אחרות. צריך לזכור שהפסילה הראשונה היתה של רשימה ערבית בפרשת </w:t>
      </w:r>
      <w:proofErr w:type="spellStart"/>
      <w:r w:rsidRPr="00D21351">
        <w:rPr>
          <w:rFonts w:cs="David" w:hint="cs"/>
          <w:rtl/>
        </w:rPr>
        <w:t>ירדור</w:t>
      </w:r>
      <w:proofErr w:type="spellEnd"/>
      <w:r w:rsidRPr="00D21351">
        <w:rPr>
          <w:rFonts w:cs="David" w:hint="cs"/>
          <w:rtl/>
        </w:rPr>
        <w:t xml:space="preserve">, עוד לפני חקיקת סעיף 7א בשנת 1985. הסעיף נדון מספר פעמים בבתי המשפט. לבית המשפט  העליון היה ברור, כמו גם לוועדת הבחירות המרכזית, שמדובר בסעיף שיש לפרש בצמצום רב, מדובר בפגיעה קשה בזכויות יסוד בסיסיות של הזכות להיבחר, וכמובן, גם בזכות לבחור של האנשים שמאפשרים לנציגים שלהם להיבחר לכנסת. פסק הדין האחרון בעניין הזה ניתן בשנת 2003, לפני הבחירות לכנסת השש-עשרה, שבהן ועדת הבחירות פסלה השתתפות בבחירות של מי שאחר כך בית המשפט  כן התיר להם להיבחר: חבר הכנסת בשארה, חבר הכנסת טיבי ורשימת בל"ד. בית המשפט, בפסק הדין, אישר את ההתמודדות שלהם, אבל קבע כמה קביעות, שחלקן חזרו בעצם  על הלכות שנקבעו בעבר, שסעיף 7א בא לקבוע עקרונות שהם נשמת אפה של הדמוקרטיה הישראלית. אמר השופט </w:t>
      </w:r>
      <w:proofErr w:type="spellStart"/>
      <w:r w:rsidRPr="00D21351">
        <w:rPr>
          <w:rFonts w:cs="David" w:hint="cs"/>
          <w:rtl/>
        </w:rPr>
        <w:t>אנגלרד</w:t>
      </w:r>
      <w:proofErr w:type="spellEnd"/>
      <w:r w:rsidRPr="00D21351">
        <w:rPr>
          <w:rFonts w:cs="David" w:hint="cs"/>
          <w:rtl/>
        </w:rPr>
        <w:t xml:space="preserve"> שמדובר בערכים שהם בעלי  תוקף מוחלט במדינה, לא דובר על עבירות ספציפיות, לא נדרשה הרשעה בעבירה, אלה עניינים שהיו אמורים להיות עקרונות מוחלטים. אמר אז הנשיא ברק, אני אצטט קטע קטן מדבריו בפסק הדין האחרון: "הדמוקרטיה רשאית למנוע ממי שתומך במאבק מזוין נגדה מלהשתתף בבחירות." </w:t>
      </w:r>
      <w:r w:rsidRPr="00D21351">
        <w:rPr>
          <w:rFonts w:cs="David"/>
          <w:rtl/>
        </w:rPr>
        <w:t>–</w:t>
      </w:r>
      <w:r w:rsidRPr="00D21351">
        <w:rPr>
          <w:rFonts w:cs="David" w:hint="cs"/>
          <w:rtl/>
        </w:rPr>
        <w:t xml:space="preserve"> שם דובר בהקשר של העילה השלישית, שהתווספה ב-2002, כאשר הוחלף הסעיף </w:t>
      </w:r>
      <w:r w:rsidRPr="00D21351">
        <w:rPr>
          <w:rFonts w:cs="David"/>
          <w:rtl/>
        </w:rPr>
        <w:t>–</w:t>
      </w:r>
      <w:r w:rsidRPr="00D21351">
        <w:rPr>
          <w:rFonts w:cs="David" w:hint="cs"/>
          <w:rtl/>
        </w:rPr>
        <w:t xml:space="preserve"> "גם מי שסבור כי יש לצמצם את העילות למניעת השתתפות בבחירות, מסכים כי הדמוקרטיה רשאית למנוע את השתתפותן של רשימות מועמדים, אשר נוקטות אלימות או תומכות באלימות כמכשיר לשינוי פני המשטר". "בהקשר זה בא אופייה של הדמוקרטיה המתגוננת  לידי ביטויה המלא. הדמוקרטיה רשאית </w:t>
      </w:r>
      <w:r w:rsidRPr="00D21351">
        <w:rPr>
          <w:rFonts w:cs="David"/>
          <w:rtl/>
        </w:rPr>
        <w:t>–</w:t>
      </w:r>
      <w:r w:rsidRPr="00D21351">
        <w:rPr>
          <w:rFonts w:cs="David" w:hint="cs"/>
          <w:rtl/>
        </w:rPr>
        <w:t xml:space="preserve"> בלא שתאבד על ידי כך את אופייה כדמוקרטיה </w:t>
      </w:r>
      <w:r w:rsidRPr="00D21351">
        <w:rPr>
          <w:rFonts w:cs="David"/>
          <w:rtl/>
        </w:rPr>
        <w:t>–</w:t>
      </w:r>
      <w:r w:rsidRPr="00D21351">
        <w:rPr>
          <w:rFonts w:cs="David" w:hint="cs"/>
          <w:rtl/>
        </w:rPr>
        <w:t xml:space="preserve"> להתגונן כנגד מי שנאבק בה במאבק מזוין. דבר אחד הוא לשאוף לשנות הסדרים חברתיים באמצעות הכלים הלגיטימיים אשר הדמוקרטיה מעמידה לרשותה של רשימת מועמדים. דבר אחר הוא לשאוף לשינוי הסדרים  באמצעות תמיכה במאבק מזוין כנגד המדינה. פעילות זו חורגת מהמסגרת הדמוקרטית, והדמוקרטיה רשאית להתגונן בפניה." </w:t>
      </w:r>
    </w:p>
    <w:p w14:paraId="592403BA" w14:textId="77777777" w:rsidR="00D21351" w:rsidRPr="00D21351" w:rsidRDefault="00D21351" w:rsidP="00D21351">
      <w:pPr>
        <w:bidi/>
        <w:jc w:val="both"/>
        <w:rPr>
          <w:rFonts w:cs="David" w:hint="cs"/>
          <w:rtl/>
        </w:rPr>
      </w:pPr>
    </w:p>
    <w:p w14:paraId="55AFEE01" w14:textId="77777777" w:rsidR="00D21351" w:rsidRPr="00D21351" w:rsidRDefault="00D21351" w:rsidP="00D21351">
      <w:pPr>
        <w:bidi/>
        <w:ind w:firstLine="567"/>
        <w:jc w:val="both"/>
        <w:rPr>
          <w:rFonts w:cs="David" w:hint="cs"/>
          <w:rtl/>
        </w:rPr>
      </w:pPr>
      <w:r w:rsidRPr="00D21351">
        <w:rPr>
          <w:rFonts w:cs="David" w:hint="cs"/>
          <w:rtl/>
        </w:rPr>
        <w:t xml:space="preserve">"ברור לכל כי ניתן למנוע השתתפות בבחירות של רשימת מועמדים – או מועמד בודד – אשר מהווים, הם עצמם, חלק מארגון המנהל מאבק מזוין נגד המדינה. כן ניתן למנוע השתתפות בבחירות של רשימת מועמדים – או המועמד הבודד – אשר אינם נוטלים, הם עצמם, חלק פעיל במאבק מזוין, אך הם תומכים במאבק זה. תמיכה זו יכולה להיות חומרית, וכמוה כנטילת חלק במאבק עצמו. תמיכה זו יכולה להיות פוליטית." </w:t>
      </w:r>
    </w:p>
    <w:p w14:paraId="594A8ABB" w14:textId="77777777" w:rsidR="00D21351" w:rsidRPr="00D21351" w:rsidRDefault="00D21351" w:rsidP="00D21351">
      <w:pPr>
        <w:bidi/>
        <w:jc w:val="both"/>
        <w:rPr>
          <w:rFonts w:cs="David" w:hint="cs"/>
          <w:rtl/>
        </w:rPr>
      </w:pPr>
    </w:p>
    <w:p w14:paraId="1BB91721" w14:textId="77777777" w:rsidR="00D21351" w:rsidRPr="00D21351" w:rsidRDefault="00D21351" w:rsidP="00D21351">
      <w:pPr>
        <w:bidi/>
        <w:jc w:val="both"/>
        <w:rPr>
          <w:rFonts w:cs="David" w:hint="cs"/>
          <w:rtl/>
        </w:rPr>
      </w:pPr>
      <w:r w:rsidRPr="00D21351">
        <w:rPr>
          <w:rFonts w:cs="David" w:hint="cs"/>
          <w:rtl/>
        </w:rPr>
        <w:tab/>
        <w:t xml:space="preserve">צריך שתמיכה (חומרית או פוליטית) מהווה מאפיין דומיננטי או מרכזי של המפלגה או הרשימה, וכי היא פועלת באופן חוזר </w:t>
      </w:r>
      <w:proofErr w:type="spellStart"/>
      <w:r w:rsidRPr="00D21351">
        <w:rPr>
          <w:rFonts w:cs="David" w:hint="cs"/>
          <w:rtl/>
        </w:rPr>
        <w:t>ונישנה</w:t>
      </w:r>
      <w:proofErr w:type="spellEnd"/>
      <w:r w:rsidRPr="00D21351">
        <w:rPr>
          <w:rFonts w:cs="David" w:hint="cs"/>
          <w:rtl/>
        </w:rPr>
        <w:t xml:space="preserve"> – ולא אך </w:t>
      </w:r>
      <w:proofErr w:type="spellStart"/>
      <w:r w:rsidRPr="00D21351">
        <w:rPr>
          <w:rFonts w:cs="David" w:hint="cs"/>
          <w:rtl/>
        </w:rPr>
        <w:t>ספורדי</w:t>
      </w:r>
      <w:proofErr w:type="spellEnd"/>
      <w:r w:rsidRPr="00D21351">
        <w:rPr>
          <w:rFonts w:cs="David" w:hint="cs"/>
          <w:rtl/>
        </w:rPr>
        <w:t xml:space="preserve"> – להגשמתו.</w:t>
      </w:r>
    </w:p>
    <w:p w14:paraId="26B915BF" w14:textId="77777777" w:rsidR="00D21351" w:rsidRPr="00D21351" w:rsidRDefault="00D21351" w:rsidP="00D21351">
      <w:pPr>
        <w:bidi/>
        <w:jc w:val="both"/>
        <w:rPr>
          <w:rFonts w:cs="David" w:hint="cs"/>
          <w:rtl/>
        </w:rPr>
      </w:pPr>
    </w:p>
    <w:p w14:paraId="2584022D" w14:textId="77777777" w:rsidR="00D21351" w:rsidRPr="00D21351" w:rsidRDefault="00D21351" w:rsidP="00D21351">
      <w:pPr>
        <w:bidi/>
        <w:jc w:val="both"/>
        <w:rPr>
          <w:rFonts w:cs="David" w:hint="cs"/>
          <w:rtl/>
        </w:rPr>
      </w:pPr>
      <w:r w:rsidRPr="00D21351">
        <w:rPr>
          <w:rFonts w:cs="David" w:hint="cs"/>
          <w:u w:val="single"/>
          <w:rtl/>
        </w:rPr>
        <w:t>היו"ר דוד טל:</w:t>
      </w:r>
    </w:p>
    <w:p w14:paraId="54543E41" w14:textId="77777777" w:rsidR="00D21351" w:rsidRPr="00D21351" w:rsidRDefault="00D21351" w:rsidP="00D21351">
      <w:pPr>
        <w:bidi/>
        <w:jc w:val="both"/>
        <w:rPr>
          <w:rFonts w:cs="David" w:hint="cs"/>
          <w:rtl/>
        </w:rPr>
      </w:pPr>
    </w:p>
    <w:p w14:paraId="3EE52F83" w14:textId="77777777" w:rsidR="00D21351" w:rsidRPr="00D21351" w:rsidRDefault="00D21351" w:rsidP="00D21351">
      <w:pPr>
        <w:bidi/>
        <w:jc w:val="both"/>
        <w:rPr>
          <w:rFonts w:cs="David" w:hint="cs"/>
          <w:rtl/>
        </w:rPr>
      </w:pPr>
      <w:r w:rsidRPr="00D21351">
        <w:rPr>
          <w:rFonts w:cs="David" w:hint="cs"/>
          <w:rtl/>
        </w:rPr>
        <w:tab/>
        <w:t xml:space="preserve">סליחה, ארבל </w:t>
      </w:r>
      <w:proofErr w:type="spellStart"/>
      <w:r w:rsidRPr="00D21351">
        <w:rPr>
          <w:rFonts w:cs="David" w:hint="cs"/>
          <w:rtl/>
        </w:rPr>
        <w:t>אסטרחן</w:t>
      </w:r>
      <w:proofErr w:type="spellEnd"/>
      <w:r w:rsidRPr="00D21351">
        <w:rPr>
          <w:rFonts w:cs="David" w:hint="cs"/>
          <w:rtl/>
        </w:rPr>
        <w:t>. דבריו של ברק לא סותרים את הצעת החוק הזאת.</w:t>
      </w:r>
    </w:p>
    <w:p w14:paraId="795C7DA4" w14:textId="77777777" w:rsidR="00D21351" w:rsidRPr="00D21351" w:rsidRDefault="00D21351" w:rsidP="00D21351">
      <w:pPr>
        <w:bidi/>
        <w:jc w:val="both"/>
        <w:rPr>
          <w:rFonts w:cs="David" w:hint="cs"/>
          <w:rtl/>
        </w:rPr>
      </w:pPr>
    </w:p>
    <w:p w14:paraId="6C4D0099" w14:textId="77777777" w:rsidR="00D21351" w:rsidRPr="00D21351" w:rsidRDefault="00D21351" w:rsidP="00D21351">
      <w:pPr>
        <w:pStyle w:val="Heading5"/>
        <w:rPr>
          <w:rFonts w:hint="cs"/>
          <w:sz w:val="24"/>
          <w:rtl/>
        </w:rPr>
      </w:pPr>
      <w:r w:rsidRPr="00D21351">
        <w:rPr>
          <w:rFonts w:hint="cs"/>
          <w:sz w:val="24"/>
          <w:u w:val="single"/>
          <w:rtl/>
        </w:rPr>
        <w:t xml:space="preserve">ארבל </w:t>
      </w:r>
      <w:proofErr w:type="spellStart"/>
      <w:r w:rsidRPr="00D21351">
        <w:rPr>
          <w:rFonts w:hint="cs"/>
          <w:sz w:val="24"/>
          <w:u w:val="single"/>
          <w:rtl/>
        </w:rPr>
        <w:t>אסטרחן</w:t>
      </w:r>
      <w:proofErr w:type="spellEnd"/>
      <w:r w:rsidRPr="00D21351">
        <w:rPr>
          <w:rFonts w:hint="cs"/>
          <w:sz w:val="24"/>
          <w:u w:val="single"/>
          <w:rtl/>
        </w:rPr>
        <w:t>:</w:t>
      </w:r>
    </w:p>
    <w:p w14:paraId="611CEFE1" w14:textId="77777777" w:rsidR="00D21351" w:rsidRPr="00D21351" w:rsidRDefault="00D21351" w:rsidP="00D21351">
      <w:pPr>
        <w:pStyle w:val="Heading5"/>
        <w:rPr>
          <w:rFonts w:hint="cs"/>
          <w:sz w:val="24"/>
          <w:rtl/>
        </w:rPr>
      </w:pPr>
    </w:p>
    <w:p w14:paraId="2E2B8626" w14:textId="77777777" w:rsidR="00D21351" w:rsidRPr="00D21351" w:rsidRDefault="00D21351" w:rsidP="00D21351">
      <w:pPr>
        <w:bidi/>
        <w:jc w:val="both"/>
        <w:rPr>
          <w:rFonts w:cs="David" w:hint="cs"/>
          <w:rtl/>
        </w:rPr>
      </w:pPr>
      <w:r w:rsidRPr="00D21351">
        <w:rPr>
          <w:rFonts w:cs="David" w:hint="cs"/>
          <w:rtl/>
        </w:rPr>
        <w:tab/>
        <w:t>נכון.</w:t>
      </w:r>
    </w:p>
    <w:p w14:paraId="56C61980" w14:textId="77777777" w:rsidR="00D21351" w:rsidRPr="00D21351" w:rsidRDefault="00D21351" w:rsidP="00D21351">
      <w:pPr>
        <w:bidi/>
        <w:jc w:val="both"/>
        <w:rPr>
          <w:rFonts w:cs="David" w:hint="cs"/>
          <w:rtl/>
        </w:rPr>
      </w:pPr>
    </w:p>
    <w:p w14:paraId="08CD1819"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3F222D55" w14:textId="77777777" w:rsidR="00D21351" w:rsidRPr="00D21351" w:rsidRDefault="00D21351" w:rsidP="00D21351">
      <w:pPr>
        <w:bidi/>
        <w:jc w:val="both"/>
        <w:rPr>
          <w:rFonts w:cs="David" w:hint="cs"/>
          <w:rtl/>
        </w:rPr>
      </w:pPr>
    </w:p>
    <w:p w14:paraId="1D31DCD7" w14:textId="77777777" w:rsidR="00D21351" w:rsidRPr="00D21351" w:rsidRDefault="00D21351" w:rsidP="00D21351">
      <w:pPr>
        <w:bidi/>
        <w:jc w:val="both"/>
        <w:rPr>
          <w:rFonts w:cs="David" w:hint="cs"/>
          <w:rtl/>
        </w:rPr>
      </w:pPr>
      <w:r w:rsidRPr="00D21351">
        <w:rPr>
          <w:rFonts w:cs="David" w:hint="cs"/>
          <w:rtl/>
        </w:rPr>
        <w:tab/>
        <w:t xml:space="preserve"> לא נעים לי להגיד, ברק הוא לא מחוקק, עם כל הכבוד. </w:t>
      </w:r>
    </w:p>
    <w:p w14:paraId="1CF1D81C" w14:textId="77777777" w:rsidR="00D21351" w:rsidRPr="00D21351" w:rsidRDefault="00D21351" w:rsidP="00D21351">
      <w:pPr>
        <w:bidi/>
        <w:jc w:val="both"/>
        <w:rPr>
          <w:rFonts w:cs="David" w:hint="cs"/>
          <w:rtl/>
        </w:rPr>
      </w:pPr>
    </w:p>
    <w:p w14:paraId="04FC5FE6" w14:textId="77777777" w:rsidR="00D21351" w:rsidRPr="00D21351" w:rsidRDefault="00D21351" w:rsidP="00D21351">
      <w:pPr>
        <w:bidi/>
        <w:jc w:val="both"/>
        <w:rPr>
          <w:rFonts w:cs="David" w:hint="cs"/>
          <w:rtl/>
        </w:rPr>
      </w:pPr>
      <w:r w:rsidRPr="00D21351">
        <w:rPr>
          <w:rFonts w:cs="David" w:hint="cs"/>
          <w:u w:val="single"/>
          <w:rtl/>
        </w:rPr>
        <w:t>היו"ר דוד טל:</w:t>
      </w:r>
    </w:p>
    <w:p w14:paraId="60F7B718" w14:textId="77777777" w:rsidR="00D21351" w:rsidRPr="00D21351" w:rsidRDefault="00D21351" w:rsidP="00D21351">
      <w:pPr>
        <w:bidi/>
        <w:jc w:val="both"/>
        <w:rPr>
          <w:rFonts w:cs="David" w:hint="cs"/>
          <w:rtl/>
        </w:rPr>
      </w:pPr>
    </w:p>
    <w:p w14:paraId="1A380AEF" w14:textId="77777777" w:rsidR="00D21351" w:rsidRPr="00D21351" w:rsidRDefault="00D21351" w:rsidP="00D21351">
      <w:pPr>
        <w:bidi/>
        <w:jc w:val="both"/>
        <w:rPr>
          <w:rFonts w:cs="David" w:hint="cs"/>
          <w:rtl/>
        </w:rPr>
      </w:pPr>
      <w:r w:rsidRPr="00D21351">
        <w:rPr>
          <w:rFonts w:cs="David" w:hint="cs"/>
          <w:rtl/>
        </w:rPr>
        <w:tab/>
        <w:t xml:space="preserve"> הוא הפרשן של החוקים שלנו.</w:t>
      </w:r>
    </w:p>
    <w:p w14:paraId="730825EC" w14:textId="77777777" w:rsidR="00D21351" w:rsidRPr="00D21351" w:rsidRDefault="00D21351" w:rsidP="00D21351">
      <w:pPr>
        <w:bidi/>
        <w:jc w:val="both"/>
        <w:rPr>
          <w:rFonts w:cs="David" w:hint="cs"/>
          <w:rtl/>
        </w:rPr>
      </w:pPr>
    </w:p>
    <w:p w14:paraId="1AA3CA4B"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89466F5" w14:textId="77777777" w:rsidR="00D21351" w:rsidRPr="00D21351" w:rsidRDefault="00D21351" w:rsidP="00D21351">
      <w:pPr>
        <w:bidi/>
        <w:jc w:val="both"/>
        <w:rPr>
          <w:rFonts w:cs="David" w:hint="cs"/>
          <w:rtl/>
        </w:rPr>
      </w:pPr>
    </w:p>
    <w:p w14:paraId="103E71F7" w14:textId="77777777" w:rsidR="00D21351" w:rsidRPr="00D21351" w:rsidRDefault="00D21351" w:rsidP="00D21351">
      <w:pPr>
        <w:bidi/>
        <w:jc w:val="both"/>
        <w:rPr>
          <w:rFonts w:cs="David" w:hint="cs"/>
          <w:rtl/>
        </w:rPr>
      </w:pPr>
      <w:r w:rsidRPr="00D21351">
        <w:rPr>
          <w:rFonts w:cs="David" w:hint="cs"/>
          <w:rtl/>
        </w:rPr>
        <w:tab/>
        <w:t xml:space="preserve"> אולי בעקבות דברים של בית משפט, אנחנו רוצים לשנות חוקים, לא יודע.</w:t>
      </w:r>
    </w:p>
    <w:p w14:paraId="46A6C39B" w14:textId="77777777" w:rsidR="00D21351" w:rsidRPr="00D21351" w:rsidRDefault="00D21351" w:rsidP="00D21351">
      <w:pPr>
        <w:bidi/>
        <w:jc w:val="both"/>
        <w:rPr>
          <w:rFonts w:cs="David" w:hint="cs"/>
          <w:rtl/>
        </w:rPr>
      </w:pPr>
    </w:p>
    <w:p w14:paraId="06AAF7F7"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67F76C5C" w14:textId="77777777" w:rsidR="00D21351" w:rsidRPr="00D21351" w:rsidRDefault="00D21351" w:rsidP="00D21351">
      <w:pPr>
        <w:bidi/>
        <w:jc w:val="both"/>
        <w:rPr>
          <w:rFonts w:cs="David" w:hint="cs"/>
          <w:rtl/>
        </w:rPr>
      </w:pPr>
    </w:p>
    <w:p w14:paraId="1A04F704" w14:textId="77777777" w:rsidR="00D21351" w:rsidRPr="00D21351" w:rsidRDefault="00D21351" w:rsidP="00D21351">
      <w:pPr>
        <w:bidi/>
        <w:jc w:val="both"/>
        <w:rPr>
          <w:rFonts w:cs="David" w:hint="cs"/>
          <w:rtl/>
        </w:rPr>
      </w:pPr>
      <w:r w:rsidRPr="00D21351">
        <w:rPr>
          <w:rFonts w:cs="David" w:hint="cs"/>
          <w:rtl/>
        </w:rPr>
        <w:tab/>
        <w:t>הוא נותן כאן כלים כדי לאפשר לנו לנסח.</w:t>
      </w:r>
    </w:p>
    <w:p w14:paraId="4B851604" w14:textId="77777777" w:rsidR="00D21351" w:rsidRPr="00D21351" w:rsidRDefault="00D21351" w:rsidP="00D21351">
      <w:pPr>
        <w:bidi/>
        <w:jc w:val="both"/>
        <w:rPr>
          <w:rFonts w:cs="David" w:hint="cs"/>
          <w:rtl/>
        </w:rPr>
      </w:pPr>
    </w:p>
    <w:p w14:paraId="4BAA6ED2" w14:textId="77777777" w:rsidR="00D21351" w:rsidRPr="00D21351" w:rsidRDefault="00D21351" w:rsidP="00D21351">
      <w:pPr>
        <w:bidi/>
        <w:jc w:val="both"/>
        <w:rPr>
          <w:rFonts w:cs="David" w:hint="cs"/>
          <w:rtl/>
        </w:rPr>
      </w:pPr>
      <w:r w:rsidRPr="00D21351">
        <w:rPr>
          <w:rFonts w:cs="David" w:hint="cs"/>
          <w:u w:val="single"/>
          <w:rtl/>
        </w:rPr>
        <w:t>היו"ר דוד טל:</w:t>
      </w:r>
    </w:p>
    <w:p w14:paraId="646A402F" w14:textId="77777777" w:rsidR="00D21351" w:rsidRPr="00D21351" w:rsidRDefault="00D21351" w:rsidP="00D21351">
      <w:pPr>
        <w:bidi/>
        <w:jc w:val="both"/>
        <w:rPr>
          <w:rFonts w:cs="David" w:hint="cs"/>
          <w:rtl/>
        </w:rPr>
      </w:pPr>
    </w:p>
    <w:p w14:paraId="5B2D395E" w14:textId="77777777" w:rsidR="00D21351" w:rsidRPr="00D21351" w:rsidRDefault="00D21351" w:rsidP="00D21351">
      <w:pPr>
        <w:bidi/>
        <w:jc w:val="both"/>
        <w:rPr>
          <w:rFonts w:cs="David" w:hint="cs"/>
          <w:rtl/>
        </w:rPr>
      </w:pPr>
      <w:r w:rsidRPr="00D21351">
        <w:rPr>
          <w:rFonts w:cs="David" w:hint="cs"/>
          <w:rtl/>
        </w:rPr>
        <w:tab/>
        <w:t>כרגע הוא לא סותר את מה שהוא אומר, להפך.</w:t>
      </w:r>
    </w:p>
    <w:p w14:paraId="70FEB35F" w14:textId="77777777" w:rsidR="00D21351" w:rsidRPr="00D21351" w:rsidRDefault="00D21351" w:rsidP="00D21351">
      <w:pPr>
        <w:bidi/>
        <w:jc w:val="both"/>
        <w:rPr>
          <w:rFonts w:cs="David" w:hint="cs"/>
          <w:u w:val="single"/>
          <w:rtl/>
        </w:rPr>
      </w:pPr>
    </w:p>
    <w:p w14:paraId="763436C0"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C254BAD" w14:textId="77777777" w:rsidR="00D21351" w:rsidRPr="00D21351" w:rsidRDefault="00D21351" w:rsidP="00D21351">
      <w:pPr>
        <w:bidi/>
        <w:jc w:val="both"/>
        <w:rPr>
          <w:rFonts w:cs="David" w:hint="cs"/>
          <w:rtl/>
        </w:rPr>
      </w:pPr>
    </w:p>
    <w:p w14:paraId="4DD5034A" w14:textId="77777777" w:rsidR="00D21351" w:rsidRPr="00D21351" w:rsidRDefault="00D21351" w:rsidP="00D21351">
      <w:pPr>
        <w:bidi/>
        <w:jc w:val="both"/>
        <w:rPr>
          <w:rFonts w:cs="David" w:hint="cs"/>
          <w:rtl/>
        </w:rPr>
      </w:pPr>
      <w:r w:rsidRPr="00D21351">
        <w:rPr>
          <w:rFonts w:cs="David" w:hint="cs"/>
          <w:rtl/>
        </w:rPr>
        <w:tab/>
        <w:t>כשארבל מדברת אני תמיד מקשיב לה, כי אני תמיד לומד, אבל אני לא יודע מה זה רלוונטי שבמהלך  חקיקה מקריאים את זה. אני חושב שבית המשפט העליון טעה בפרשת בשארה, זאת העובדה.</w:t>
      </w:r>
    </w:p>
    <w:p w14:paraId="7FEC06BF"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ארבל </w:t>
      </w:r>
      <w:proofErr w:type="spellStart"/>
      <w:r w:rsidRPr="00D21351">
        <w:rPr>
          <w:rFonts w:cs="David" w:hint="cs"/>
          <w:u w:val="single"/>
          <w:rtl/>
        </w:rPr>
        <w:t>אסטרחן</w:t>
      </w:r>
      <w:proofErr w:type="spellEnd"/>
      <w:r w:rsidRPr="00D21351">
        <w:rPr>
          <w:rFonts w:cs="David" w:hint="cs"/>
          <w:u w:val="single"/>
          <w:rtl/>
        </w:rPr>
        <w:t>:</w:t>
      </w:r>
    </w:p>
    <w:p w14:paraId="1CCBB790" w14:textId="77777777" w:rsidR="00D21351" w:rsidRPr="00D21351" w:rsidRDefault="00D21351" w:rsidP="00D21351">
      <w:pPr>
        <w:bidi/>
        <w:jc w:val="both"/>
        <w:rPr>
          <w:rFonts w:cs="David" w:hint="cs"/>
          <w:rtl/>
        </w:rPr>
      </w:pPr>
    </w:p>
    <w:p w14:paraId="4E4DD1A0" w14:textId="77777777" w:rsidR="00D21351" w:rsidRPr="00D21351" w:rsidRDefault="00D21351" w:rsidP="00D21351">
      <w:pPr>
        <w:bidi/>
        <w:jc w:val="both"/>
        <w:rPr>
          <w:rFonts w:cs="David" w:hint="cs"/>
          <w:rtl/>
        </w:rPr>
      </w:pPr>
      <w:r w:rsidRPr="00D21351">
        <w:rPr>
          <w:rFonts w:cs="David" w:hint="cs"/>
          <w:rtl/>
        </w:rPr>
        <w:tab/>
        <w:t xml:space="preserve">אני אוסיף ש"יש להצביע על ראיות משכנעות, ברורות וחד משמעיות המלמדות על מטרה זו של רשימת המועמדים או המועמד. אשר לדרישתו של מבחן הסתברותי בהקשר זה – נשאיר התשובה בצריך עיון". ואכן בית המשפט בפסיקות שונות התייחס מספר פעמים, האם נדרש איזה מבחן </w:t>
      </w:r>
      <w:proofErr w:type="spellStart"/>
      <w:r w:rsidRPr="00D21351">
        <w:rPr>
          <w:rFonts w:cs="David" w:hint="cs"/>
          <w:rtl/>
        </w:rPr>
        <w:t>תוצאתי</w:t>
      </w:r>
      <w:proofErr w:type="spellEnd"/>
      <w:r w:rsidRPr="00D21351">
        <w:rPr>
          <w:rFonts w:cs="David" w:hint="cs"/>
          <w:rtl/>
        </w:rPr>
        <w:t xml:space="preserve">, האם צריך לראות שאכן התוצאה של מעשים או התבטאויות של רשימה או מועמד יביאו אכן לאחת התוצאות שמנויות בסעיף </w:t>
      </w:r>
      <w:proofErr w:type="spellStart"/>
      <w:r w:rsidRPr="00D21351">
        <w:rPr>
          <w:rFonts w:cs="David" w:hint="cs"/>
          <w:rtl/>
        </w:rPr>
        <w:t>7א</w:t>
      </w:r>
      <w:proofErr w:type="spellEnd"/>
      <w:r w:rsidRPr="00D21351">
        <w:rPr>
          <w:rFonts w:cs="David" w:hint="cs"/>
          <w:rtl/>
        </w:rPr>
        <w:t xml:space="preserve">. בית המשפט  לא הכריע בעניין, בוודאי לגבי הסתה לגזענות לא צריך, אבל חזר כמה פעמים על כך שמדובר לא במעשה  חד פעמי או בהתבטאות חד פעמית. אני אומרת את זה בהקשר הזה, כי הצעת החוק הזאת מדברת על מעשה שיכול להיות חד פעמי. בפסק דין ארליך מדובר על </w:t>
      </w:r>
      <w:proofErr w:type="spellStart"/>
      <w:r w:rsidRPr="00D21351">
        <w:rPr>
          <w:rFonts w:cs="David" w:hint="cs"/>
          <w:rtl/>
        </w:rPr>
        <w:t>פרוגרמה</w:t>
      </w:r>
      <w:proofErr w:type="spellEnd"/>
      <w:r w:rsidRPr="00D21351">
        <w:rPr>
          <w:rFonts w:cs="David" w:hint="cs"/>
          <w:rtl/>
        </w:rPr>
        <w:t xml:space="preserve"> ממשית, רצינית ופעילה וכן הלאה.</w:t>
      </w:r>
    </w:p>
    <w:p w14:paraId="1A6FB773" w14:textId="77777777" w:rsidR="00D21351" w:rsidRPr="00D21351" w:rsidRDefault="00D21351" w:rsidP="00D21351">
      <w:pPr>
        <w:bidi/>
        <w:jc w:val="both"/>
        <w:rPr>
          <w:rFonts w:cs="David" w:hint="cs"/>
          <w:rtl/>
        </w:rPr>
      </w:pPr>
    </w:p>
    <w:p w14:paraId="4ADD85D4" w14:textId="77777777" w:rsidR="00D21351" w:rsidRPr="00D21351" w:rsidRDefault="00D21351" w:rsidP="00D21351">
      <w:pPr>
        <w:bidi/>
        <w:jc w:val="both"/>
        <w:rPr>
          <w:rFonts w:cs="David" w:hint="cs"/>
          <w:rtl/>
        </w:rPr>
      </w:pPr>
      <w:r w:rsidRPr="00D21351">
        <w:rPr>
          <w:rFonts w:cs="David" w:hint="cs"/>
          <w:rtl/>
        </w:rPr>
        <w:tab/>
        <w:t xml:space="preserve">רציתי להפנות  את תשומת הלב לכך שהעילות האחרות מדברות לא על דבר אחד חד פעמי- - - </w:t>
      </w:r>
    </w:p>
    <w:p w14:paraId="2F63E1B2" w14:textId="77777777" w:rsidR="00D21351" w:rsidRPr="00D21351" w:rsidRDefault="00D21351" w:rsidP="00D21351">
      <w:pPr>
        <w:bidi/>
        <w:jc w:val="both"/>
        <w:rPr>
          <w:rFonts w:cs="David" w:hint="cs"/>
          <w:rtl/>
        </w:rPr>
      </w:pPr>
    </w:p>
    <w:p w14:paraId="25D62EAD"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4C9617D" w14:textId="77777777" w:rsidR="00D21351" w:rsidRPr="00D21351" w:rsidRDefault="00D21351" w:rsidP="00D21351">
      <w:pPr>
        <w:bidi/>
        <w:jc w:val="both"/>
        <w:rPr>
          <w:rFonts w:cs="David" w:hint="cs"/>
          <w:rtl/>
        </w:rPr>
      </w:pPr>
    </w:p>
    <w:p w14:paraId="5CADCC8E" w14:textId="77777777" w:rsidR="00D21351" w:rsidRPr="00D21351" w:rsidRDefault="00D21351" w:rsidP="00D21351">
      <w:pPr>
        <w:bidi/>
        <w:jc w:val="both"/>
        <w:rPr>
          <w:rFonts w:cs="David" w:hint="cs"/>
          <w:rtl/>
        </w:rPr>
      </w:pPr>
      <w:r w:rsidRPr="00D21351">
        <w:rPr>
          <w:rFonts w:cs="David" w:hint="cs"/>
          <w:rtl/>
        </w:rPr>
        <w:tab/>
        <w:t xml:space="preserve"> גניבה חד פעמית שיש עמה קלון היא לא- - -</w:t>
      </w:r>
    </w:p>
    <w:p w14:paraId="128D3CC1" w14:textId="77777777" w:rsidR="00D21351" w:rsidRPr="00D21351" w:rsidRDefault="00D21351" w:rsidP="00D21351">
      <w:pPr>
        <w:bidi/>
        <w:jc w:val="both"/>
        <w:rPr>
          <w:rFonts w:cs="David" w:hint="cs"/>
          <w:rtl/>
        </w:rPr>
      </w:pPr>
    </w:p>
    <w:p w14:paraId="4F60716F" w14:textId="77777777" w:rsidR="00D21351" w:rsidRPr="00D21351" w:rsidRDefault="00D21351" w:rsidP="00D21351">
      <w:pPr>
        <w:bidi/>
        <w:jc w:val="both"/>
        <w:rPr>
          <w:rFonts w:cs="David" w:hint="cs"/>
          <w:rtl/>
        </w:rPr>
      </w:pPr>
      <w:r w:rsidRPr="00D21351">
        <w:rPr>
          <w:rFonts w:cs="David" w:hint="cs"/>
          <w:u w:val="single"/>
          <w:rtl/>
        </w:rPr>
        <w:t xml:space="preserve">ארבל </w:t>
      </w:r>
      <w:proofErr w:type="spellStart"/>
      <w:r w:rsidRPr="00D21351">
        <w:rPr>
          <w:rFonts w:cs="David" w:hint="cs"/>
          <w:u w:val="single"/>
          <w:rtl/>
        </w:rPr>
        <w:t>אסטרחן</w:t>
      </w:r>
      <w:proofErr w:type="spellEnd"/>
      <w:r w:rsidRPr="00D21351">
        <w:rPr>
          <w:rFonts w:cs="David" w:hint="cs"/>
          <w:u w:val="single"/>
          <w:rtl/>
        </w:rPr>
        <w:t>:</w:t>
      </w:r>
    </w:p>
    <w:p w14:paraId="41EC8771" w14:textId="77777777" w:rsidR="00D21351" w:rsidRPr="00D21351" w:rsidRDefault="00D21351" w:rsidP="00D21351">
      <w:pPr>
        <w:bidi/>
        <w:jc w:val="both"/>
        <w:rPr>
          <w:rFonts w:cs="David" w:hint="cs"/>
          <w:rtl/>
        </w:rPr>
      </w:pPr>
    </w:p>
    <w:p w14:paraId="2A14C4E8" w14:textId="77777777" w:rsidR="00D21351" w:rsidRPr="00D21351" w:rsidRDefault="00D21351" w:rsidP="00D21351">
      <w:pPr>
        <w:bidi/>
        <w:jc w:val="both"/>
        <w:rPr>
          <w:rFonts w:cs="David" w:hint="cs"/>
          <w:rtl/>
        </w:rPr>
      </w:pPr>
      <w:r w:rsidRPr="00D21351">
        <w:rPr>
          <w:rFonts w:cs="David" w:hint="cs"/>
          <w:rtl/>
        </w:rPr>
        <w:tab/>
        <w:t xml:space="preserve">היא תוכל להיכנס לפי הסעיף הקיים. </w:t>
      </w:r>
    </w:p>
    <w:p w14:paraId="79D2BD5D" w14:textId="77777777" w:rsidR="00D21351" w:rsidRPr="00D21351" w:rsidRDefault="00D21351" w:rsidP="00D21351">
      <w:pPr>
        <w:bidi/>
        <w:jc w:val="both"/>
        <w:rPr>
          <w:rFonts w:cs="David" w:hint="cs"/>
          <w:rtl/>
        </w:rPr>
      </w:pPr>
    </w:p>
    <w:p w14:paraId="24B784C2"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F6CD694" w14:textId="77777777" w:rsidR="00D21351" w:rsidRPr="00D21351" w:rsidRDefault="00D21351" w:rsidP="00D21351">
      <w:pPr>
        <w:bidi/>
        <w:jc w:val="both"/>
        <w:rPr>
          <w:rFonts w:cs="David" w:hint="cs"/>
          <w:rtl/>
        </w:rPr>
      </w:pPr>
    </w:p>
    <w:p w14:paraId="7D70A5E8" w14:textId="77777777" w:rsidR="00D21351" w:rsidRPr="00D21351" w:rsidRDefault="00D21351" w:rsidP="00D21351">
      <w:pPr>
        <w:bidi/>
        <w:jc w:val="both"/>
        <w:rPr>
          <w:rFonts w:cs="David" w:hint="cs"/>
          <w:rtl/>
        </w:rPr>
      </w:pPr>
      <w:r w:rsidRPr="00D21351">
        <w:rPr>
          <w:rFonts w:cs="David" w:hint="cs"/>
          <w:rtl/>
        </w:rPr>
        <w:tab/>
        <w:t>מה זה עניין של חד פעמי? הרי  יש דברים שהם חד פעמים גם היום, שהם יכולים לשלול  את האפשרות שאדם יהיה חבר בכנסת.</w:t>
      </w:r>
    </w:p>
    <w:p w14:paraId="6599B3AF" w14:textId="77777777" w:rsidR="00D21351" w:rsidRPr="00D21351" w:rsidRDefault="00D21351" w:rsidP="00D21351">
      <w:pPr>
        <w:bidi/>
        <w:jc w:val="both"/>
        <w:rPr>
          <w:rFonts w:cs="David" w:hint="cs"/>
          <w:rtl/>
        </w:rPr>
      </w:pPr>
    </w:p>
    <w:p w14:paraId="548F2AE6"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136D89BB" w14:textId="77777777" w:rsidR="00D21351" w:rsidRPr="00D21351" w:rsidRDefault="00D21351" w:rsidP="00D21351">
      <w:pPr>
        <w:bidi/>
        <w:jc w:val="both"/>
        <w:rPr>
          <w:rFonts w:cs="David" w:hint="cs"/>
          <w:rtl/>
        </w:rPr>
      </w:pPr>
    </w:p>
    <w:p w14:paraId="6C498C0B" w14:textId="77777777" w:rsidR="00D21351" w:rsidRPr="00D21351" w:rsidRDefault="00D21351" w:rsidP="00D21351">
      <w:pPr>
        <w:bidi/>
        <w:jc w:val="both"/>
        <w:rPr>
          <w:rFonts w:cs="David" w:hint="cs"/>
          <w:rtl/>
        </w:rPr>
      </w:pPr>
      <w:r w:rsidRPr="00D21351">
        <w:rPr>
          <w:rFonts w:cs="David" w:hint="cs"/>
          <w:rtl/>
        </w:rPr>
        <w:tab/>
        <w:t xml:space="preserve"> זו לא שאלה של כמות, זו שאלה של משקל.</w:t>
      </w:r>
    </w:p>
    <w:p w14:paraId="5C8E7C47" w14:textId="77777777" w:rsidR="00D21351" w:rsidRPr="00D21351" w:rsidRDefault="00D21351" w:rsidP="00D21351">
      <w:pPr>
        <w:bidi/>
        <w:jc w:val="both"/>
        <w:rPr>
          <w:rFonts w:cs="David" w:hint="cs"/>
          <w:rtl/>
        </w:rPr>
      </w:pPr>
    </w:p>
    <w:p w14:paraId="61429A6A"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532AC08E" w14:textId="77777777" w:rsidR="00D21351" w:rsidRPr="00D21351" w:rsidRDefault="00D21351" w:rsidP="00D21351">
      <w:pPr>
        <w:bidi/>
        <w:jc w:val="both"/>
        <w:rPr>
          <w:rFonts w:cs="David" w:hint="cs"/>
          <w:rtl/>
        </w:rPr>
      </w:pPr>
    </w:p>
    <w:p w14:paraId="2A29DE94" w14:textId="77777777" w:rsidR="00D21351" w:rsidRPr="00D21351" w:rsidRDefault="00D21351" w:rsidP="00D21351">
      <w:pPr>
        <w:bidi/>
        <w:jc w:val="both"/>
        <w:rPr>
          <w:rFonts w:cs="David" w:hint="cs"/>
          <w:rtl/>
        </w:rPr>
      </w:pPr>
      <w:r w:rsidRPr="00D21351">
        <w:rPr>
          <w:rFonts w:cs="David" w:hint="cs"/>
          <w:rtl/>
        </w:rPr>
        <w:tab/>
        <w:t xml:space="preserve"> מאוד מטריד העניין החד פעמי.</w:t>
      </w:r>
    </w:p>
    <w:p w14:paraId="234CA930" w14:textId="77777777" w:rsidR="00D21351" w:rsidRPr="00D21351" w:rsidRDefault="00D21351" w:rsidP="00D21351">
      <w:pPr>
        <w:bidi/>
        <w:jc w:val="both"/>
        <w:rPr>
          <w:rFonts w:cs="David" w:hint="cs"/>
          <w:rtl/>
        </w:rPr>
      </w:pPr>
    </w:p>
    <w:p w14:paraId="4F034C9C"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4C9EE306" w14:textId="77777777" w:rsidR="00D21351" w:rsidRPr="00D21351" w:rsidRDefault="00D21351" w:rsidP="00D21351">
      <w:pPr>
        <w:bidi/>
        <w:jc w:val="both"/>
        <w:rPr>
          <w:rFonts w:cs="David" w:hint="cs"/>
          <w:rtl/>
        </w:rPr>
      </w:pPr>
    </w:p>
    <w:p w14:paraId="06783BAB" w14:textId="77777777" w:rsidR="00D21351" w:rsidRPr="00D21351" w:rsidRDefault="00D21351" w:rsidP="00D21351">
      <w:pPr>
        <w:bidi/>
        <w:jc w:val="both"/>
        <w:rPr>
          <w:rFonts w:cs="David" w:hint="cs"/>
          <w:rtl/>
        </w:rPr>
      </w:pPr>
      <w:r w:rsidRPr="00D21351">
        <w:rPr>
          <w:rFonts w:cs="David" w:hint="cs"/>
          <w:rtl/>
        </w:rPr>
        <w:tab/>
        <w:t>זה רק בעקבות הרשעה, ולא בסעיף הזה.</w:t>
      </w:r>
    </w:p>
    <w:p w14:paraId="4D95C478" w14:textId="77777777" w:rsidR="00D21351" w:rsidRPr="00D21351" w:rsidRDefault="00D21351" w:rsidP="00D21351">
      <w:pPr>
        <w:bidi/>
        <w:jc w:val="both"/>
        <w:rPr>
          <w:rFonts w:cs="David" w:hint="cs"/>
          <w:rtl/>
        </w:rPr>
      </w:pPr>
    </w:p>
    <w:p w14:paraId="059F1606"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431CA345" w14:textId="77777777" w:rsidR="00D21351" w:rsidRPr="00D21351" w:rsidRDefault="00D21351" w:rsidP="00D21351">
      <w:pPr>
        <w:bidi/>
        <w:jc w:val="both"/>
        <w:rPr>
          <w:rFonts w:cs="David" w:hint="cs"/>
          <w:rtl/>
        </w:rPr>
      </w:pPr>
    </w:p>
    <w:p w14:paraId="3CB065A8" w14:textId="77777777" w:rsidR="00D21351" w:rsidRPr="00D21351" w:rsidRDefault="00D21351" w:rsidP="00D21351">
      <w:pPr>
        <w:bidi/>
        <w:jc w:val="both"/>
        <w:rPr>
          <w:rFonts w:cs="David" w:hint="cs"/>
          <w:rtl/>
        </w:rPr>
      </w:pPr>
      <w:r w:rsidRPr="00D21351">
        <w:rPr>
          <w:rFonts w:cs="David" w:hint="cs"/>
          <w:rtl/>
        </w:rPr>
        <w:tab/>
        <w:t xml:space="preserve"> זה לא חשוב אם יש הרשעה או אין הרשעה, זה עניין עקרוני. האם עניין חד פעמי יכול להביא לידי החלטה, או  של ועדת בחירות מרכזית,  באישור בית המשפט העליון- - -</w:t>
      </w:r>
    </w:p>
    <w:p w14:paraId="5638C4D5" w14:textId="77777777" w:rsidR="00D21351" w:rsidRPr="00D21351" w:rsidRDefault="00D21351" w:rsidP="00D21351">
      <w:pPr>
        <w:bidi/>
        <w:jc w:val="both"/>
        <w:rPr>
          <w:rFonts w:cs="David" w:hint="cs"/>
          <w:rtl/>
        </w:rPr>
      </w:pPr>
    </w:p>
    <w:p w14:paraId="5AE4014F"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78131D0C" w14:textId="77777777" w:rsidR="00D21351" w:rsidRPr="00D21351" w:rsidRDefault="00D21351" w:rsidP="00D21351">
      <w:pPr>
        <w:bidi/>
        <w:jc w:val="both"/>
        <w:rPr>
          <w:rFonts w:cs="David" w:hint="cs"/>
          <w:rtl/>
        </w:rPr>
      </w:pPr>
    </w:p>
    <w:p w14:paraId="104E3E0A" w14:textId="77777777" w:rsidR="00D21351" w:rsidRPr="00D21351" w:rsidRDefault="00D21351" w:rsidP="00D21351">
      <w:pPr>
        <w:bidi/>
        <w:jc w:val="both"/>
        <w:rPr>
          <w:rFonts w:cs="David" w:hint="cs"/>
          <w:rtl/>
        </w:rPr>
      </w:pPr>
      <w:r w:rsidRPr="00D21351">
        <w:rPr>
          <w:rFonts w:cs="David" w:hint="cs"/>
          <w:rtl/>
        </w:rPr>
        <w:tab/>
        <w:t xml:space="preserve">כיום זה רק על-פי הרשעה, זה לא על-פי העילות בסעיף </w:t>
      </w:r>
      <w:proofErr w:type="spellStart"/>
      <w:r w:rsidRPr="00D21351">
        <w:rPr>
          <w:rFonts w:cs="David" w:hint="cs"/>
          <w:rtl/>
        </w:rPr>
        <w:t>7א</w:t>
      </w:r>
      <w:proofErr w:type="spellEnd"/>
      <w:r w:rsidRPr="00D21351">
        <w:rPr>
          <w:rFonts w:cs="David" w:hint="cs"/>
          <w:rtl/>
        </w:rPr>
        <w:t>.</w:t>
      </w:r>
    </w:p>
    <w:p w14:paraId="24AEAFAB" w14:textId="77777777" w:rsidR="00D21351" w:rsidRPr="00D21351" w:rsidRDefault="00D21351" w:rsidP="00D21351">
      <w:pPr>
        <w:bidi/>
        <w:jc w:val="both"/>
        <w:rPr>
          <w:rFonts w:cs="David" w:hint="cs"/>
          <w:rtl/>
        </w:rPr>
      </w:pPr>
    </w:p>
    <w:p w14:paraId="5C960923"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02E971A4" w14:textId="77777777" w:rsidR="00D21351" w:rsidRPr="00D21351" w:rsidRDefault="00D21351" w:rsidP="00D21351">
      <w:pPr>
        <w:bidi/>
        <w:jc w:val="both"/>
        <w:rPr>
          <w:rFonts w:cs="David" w:hint="cs"/>
          <w:rtl/>
        </w:rPr>
      </w:pPr>
    </w:p>
    <w:p w14:paraId="50B93F99" w14:textId="77777777" w:rsidR="00D21351" w:rsidRPr="00D21351" w:rsidRDefault="00D21351" w:rsidP="00D21351">
      <w:pPr>
        <w:bidi/>
        <w:jc w:val="both"/>
        <w:rPr>
          <w:rFonts w:cs="David" w:hint="cs"/>
          <w:rtl/>
        </w:rPr>
      </w:pPr>
      <w:r w:rsidRPr="00D21351">
        <w:rPr>
          <w:rFonts w:cs="David" w:hint="cs"/>
          <w:rtl/>
        </w:rPr>
        <w:tab/>
        <w:t>זה לא משנה. אם העניין החד פעמי יכול לפסול אדם, הוא יכול לפסול בכל  פרוצדורה שהיא.</w:t>
      </w:r>
    </w:p>
    <w:p w14:paraId="6DC9B210" w14:textId="77777777" w:rsidR="00D21351" w:rsidRPr="00D21351" w:rsidRDefault="00D21351" w:rsidP="00D21351">
      <w:pPr>
        <w:bidi/>
        <w:jc w:val="both"/>
        <w:rPr>
          <w:rFonts w:cs="David" w:hint="cs"/>
          <w:rtl/>
        </w:rPr>
      </w:pPr>
    </w:p>
    <w:p w14:paraId="6DC10CB7" w14:textId="77777777" w:rsidR="00D21351" w:rsidRPr="00D21351" w:rsidRDefault="00D21351" w:rsidP="00D21351">
      <w:pPr>
        <w:bidi/>
        <w:jc w:val="both"/>
        <w:rPr>
          <w:rFonts w:cs="David" w:hint="cs"/>
          <w:u w:val="single"/>
          <w:rtl/>
        </w:rPr>
      </w:pPr>
      <w:r w:rsidRPr="00D21351">
        <w:rPr>
          <w:rFonts w:cs="David" w:hint="cs"/>
          <w:u w:val="single"/>
          <w:rtl/>
        </w:rPr>
        <w:t>דן יקיר:</w:t>
      </w:r>
    </w:p>
    <w:p w14:paraId="2211C0E4" w14:textId="77777777" w:rsidR="00D21351" w:rsidRPr="00D21351" w:rsidRDefault="00D21351" w:rsidP="00D21351">
      <w:pPr>
        <w:bidi/>
        <w:jc w:val="both"/>
        <w:rPr>
          <w:rFonts w:cs="David" w:hint="cs"/>
          <w:rtl/>
        </w:rPr>
      </w:pPr>
    </w:p>
    <w:p w14:paraId="1E21C0C6" w14:textId="77777777" w:rsidR="00D21351" w:rsidRPr="00D21351" w:rsidRDefault="00D21351" w:rsidP="00D21351">
      <w:pPr>
        <w:bidi/>
        <w:jc w:val="both"/>
        <w:rPr>
          <w:rFonts w:cs="David" w:hint="cs"/>
          <w:rtl/>
        </w:rPr>
      </w:pPr>
      <w:r w:rsidRPr="00D21351">
        <w:rPr>
          <w:rFonts w:cs="David" w:hint="cs"/>
          <w:rtl/>
        </w:rPr>
        <w:tab/>
        <w:t>כל העילות מדברות על השקפת עולם, העילה החדשה- - -</w:t>
      </w:r>
    </w:p>
    <w:p w14:paraId="0FED2C85" w14:textId="77777777" w:rsidR="00D21351" w:rsidRPr="00D21351" w:rsidRDefault="00D21351" w:rsidP="00D21351">
      <w:pPr>
        <w:bidi/>
        <w:jc w:val="both"/>
        <w:rPr>
          <w:rFonts w:cs="David" w:hint="cs"/>
          <w:rtl/>
        </w:rPr>
      </w:pPr>
      <w:r w:rsidRPr="00D21351">
        <w:rPr>
          <w:rFonts w:cs="David"/>
          <w:u w:val="single"/>
          <w:rtl/>
        </w:rPr>
        <w:br w:type="page"/>
      </w: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18D1B3D3" w14:textId="77777777" w:rsidR="00D21351" w:rsidRPr="00D21351" w:rsidRDefault="00D21351" w:rsidP="00D21351">
      <w:pPr>
        <w:bidi/>
        <w:jc w:val="both"/>
        <w:rPr>
          <w:rFonts w:cs="David" w:hint="cs"/>
          <w:rtl/>
        </w:rPr>
      </w:pPr>
    </w:p>
    <w:p w14:paraId="3FEC6065" w14:textId="77777777" w:rsidR="00D21351" w:rsidRPr="00D21351" w:rsidRDefault="00D21351" w:rsidP="00D21351">
      <w:pPr>
        <w:bidi/>
        <w:jc w:val="both"/>
        <w:rPr>
          <w:rFonts w:cs="David" w:hint="cs"/>
          <w:rtl/>
        </w:rPr>
      </w:pPr>
      <w:r w:rsidRPr="00D21351">
        <w:rPr>
          <w:rFonts w:cs="David" w:hint="cs"/>
          <w:rtl/>
        </w:rPr>
        <w:tab/>
        <w:t xml:space="preserve"> הסתה לגזענות היא לאו דווקא השקפת עולם.</w:t>
      </w:r>
    </w:p>
    <w:p w14:paraId="6A3AEC1D" w14:textId="77777777" w:rsidR="00D21351" w:rsidRPr="00D21351" w:rsidRDefault="00D21351" w:rsidP="00D21351">
      <w:pPr>
        <w:bidi/>
        <w:jc w:val="both"/>
        <w:rPr>
          <w:rFonts w:cs="David" w:hint="cs"/>
          <w:rtl/>
        </w:rPr>
      </w:pPr>
    </w:p>
    <w:p w14:paraId="7181042D" w14:textId="77777777" w:rsidR="00D21351" w:rsidRPr="00D21351" w:rsidRDefault="00D21351" w:rsidP="00D21351">
      <w:pPr>
        <w:bidi/>
        <w:jc w:val="both"/>
        <w:rPr>
          <w:rFonts w:cs="David" w:hint="cs"/>
          <w:rtl/>
        </w:rPr>
      </w:pPr>
      <w:r w:rsidRPr="00D21351">
        <w:rPr>
          <w:rFonts w:cs="David" w:hint="cs"/>
          <w:u w:val="single"/>
          <w:rtl/>
        </w:rPr>
        <w:t xml:space="preserve">ארבל </w:t>
      </w:r>
      <w:proofErr w:type="spellStart"/>
      <w:r w:rsidRPr="00D21351">
        <w:rPr>
          <w:rFonts w:cs="David" w:hint="cs"/>
          <w:u w:val="single"/>
          <w:rtl/>
        </w:rPr>
        <w:t>אסטרחן</w:t>
      </w:r>
      <w:proofErr w:type="spellEnd"/>
      <w:r w:rsidRPr="00D21351">
        <w:rPr>
          <w:rFonts w:cs="David" w:hint="cs"/>
          <w:u w:val="single"/>
          <w:rtl/>
        </w:rPr>
        <w:t>:</w:t>
      </w:r>
    </w:p>
    <w:p w14:paraId="7D8A24E9" w14:textId="77777777" w:rsidR="00D21351" w:rsidRPr="00D21351" w:rsidRDefault="00D21351" w:rsidP="00D21351">
      <w:pPr>
        <w:bidi/>
        <w:jc w:val="both"/>
        <w:rPr>
          <w:rFonts w:cs="David" w:hint="cs"/>
          <w:rtl/>
        </w:rPr>
      </w:pPr>
    </w:p>
    <w:p w14:paraId="37B6F482" w14:textId="77777777" w:rsidR="00D21351" w:rsidRPr="00D21351" w:rsidRDefault="00D21351" w:rsidP="00D21351">
      <w:pPr>
        <w:bidi/>
        <w:jc w:val="both"/>
        <w:rPr>
          <w:rFonts w:cs="David" w:hint="cs"/>
          <w:rtl/>
        </w:rPr>
      </w:pPr>
      <w:r w:rsidRPr="00D21351">
        <w:rPr>
          <w:rFonts w:cs="David" w:hint="cs"/>
          <w:rtl/>
        </w:rPr>
        <w:tab/>
        <w:t>זאת נקודה אחת שצריך לשים לב אליה, שהדרישה של העילות האחרות בפסיקה, הפרשנות המצומצמת שלהן לא דרשה אמירה אחת, אלא דובר על יעד מרכזי ועיקרי של הרשימה וכן הלאה.</w:t>
      </w:r>
    </w:p>
    <w:p w14:paraId="00CEEE6E" w14:textId="77777777" w:rsidR="00D21351" w:rsidRPr="00D21351" w:rsidRDefault="00D21351" w:rsidP="00D21351">
      <w:pPr>
        <w:bidi/>
        <w:jc w:val="both"/>
        <w:rPr>
          <w:rFonts w:cs="David" w:hint="cs"/>
          <w:rtl/>
        </w:rPr>
      </w:pPr>
    </w:p>
    <w:p w14:paraId="1D9DA537" w14:textId="77777777" w:rsidR="00D21351" w:rsidRPr="00D21351" w:rsidRDefault="00D21351" w:rsidP="00D21351">
      <w:pPr>
        <w:bidi/>
        <w:jc w:val="both"/>
        <w:rPr>
          <w:rFonts w:cs="David" w:hint="cs"/>
          <w:rtl/>
        </w:rPr>
      </w:pPr>
      <w:r w:rsidRPr="00D21351">
        <w:rPr>
          <w:rFonts w:cs="David" w:hint="cs"/>
          <w:rtl/>
        </w:rPr>
        <w:tab/>
        <w:t xml:space="preserve">נקודה נוספת. בפסק הדין האחרון שבו אושרה ההתמודדות, כפי שאמרתי, נדונה גם ההתמודדות של ברוך </w:t>
      </w:r>
      <w:proofErr w:type="spellStart"/>
      <w:r w:rsidRPr="00D21351">
        <w:rPr>
          <w:rFonts w:cs="David" w:hint="cs"/>
          <w:rtl/>
        </w:rPr>
        <w:t>מרזל</w:t>
      </w:r>
      <w:proofErr w:type="spellEnd"/>
      <w:r w:rsidRPr="00D21351">
        <w:rPr>
          <w:rFonts w:cs="David" w:hint="cs"/>
          <w:rtl/>
        </w:rPr>
        <w:t xml:space="preserve">, שוועדת הבחירות אישרה אותה, וגם בית המשפט אישר את ההתמודדות. צריך לזכור שבעבר, הרשימות שבהן ברוך </w:t>
      </w:r>
      <w:proofErr w:type="spellStart"/>
      <w:r w:rsidRPr="00D21351">
        <w:rPr>
          <w:rFonts w:cs="David" w:hint="cs"/>
          <w:rtl/>
        </w:rPr>
        <w:t>מרזל</w:t>
      </w:r>
      <w:proofErr w:type="spellEnd"/>
      <w:r w:rsidRPr="00D21351">
        <w:rPr>
          <w:rFonts w:cs="David" w:hint="cs"/>
          <w:rtl/>
        </w:rPr>
        <w:t xml:space="preserve">  התמודד כדי להיבחר נפסלו, ובית המשפט נתן משקל מאוד רב לחרטה שהוא הביע וחזרה מהעמדות, וציטטו דברים שהוא אמר בפני  ועדת הבחירות. בית המשפט ציטט את זה בפסק הדין: " אני שיניתי את עמדותיי בדברים שעליהם נפסל הרב </w:t>
      </w:r>
      <w:proofErr w:type="spellStart"/>
      <w:r w:rsidRPr="00D21351">
        <w:rPr>
          <w:rFonts w:cs="David" w:hint="cs"/>
          <w:rtl/>
        </w:rPr>
        <w:t>כהנא</w:t>
      </w:r>
      <w:proofErr w:type="spellEnd"/>
      <w:r w:rsidRPr="00D21351">
        <w:rPr>
          <w:rFonts w:cs="David" w:hint="cs"/>
          <w:rtl/>
        </w:rPr>
        <w:t xml:space="preserve">. היום אני לא מכליל את כל הערבים, אני לא נלחם בכל הערבים... אני בעד להיאבק נגד האויבים שלי, אלה שרוצים להשמיד אותי בלבד" וכן הלאה. ציטטו את דבריו, נתנו חשיבות רבה להצהרתו לשנות את דרכיו בעתיד, דבר שהצעת החוק הזאת אינה מאפשרת בנוסחה הנוכחי. </w:t>
      </w:r>
    </w:p>
    <w:p w14:paraId="43D7EBC0" w14:textId="77777777" w:rsidR="00D21351" w:rsidRPr="00D21351" w:rsidRDefault="00D21351" w:rsidP="00D21351">
      <w:pPr>
        <w:bidi/>
        <w:jc w:val="both"/>
        <w:rPr>
          <w:rFonts w:cs="David" w:hint="cs"/>
          <w:rtl/>
        </w:rPr>
      </w:pPr>
    </w:p>
    <w:p w14:paraId="4D7BEFA4" w14:textId="77777777" w:rsidR="00D21351" w:rsidRPr="00D21351" w:rsidRDefault="00D21351" w:rsidP="00D21351">
      <w:pPr>
        <w:bidi/>
        <w:jc w:val="both"/>
        <w:rPr>
          <w:rFonts w:cs="David" w:hint="cs"/>
          <w:rtl/>
        </w:rPr>
      </w:pPr>
      <w:r w:rsidRPr="00D21351">
        <w:rPr>
          <w:rFonts w:cs="David" w:hint="cs"/>
          <w:rtl/>
        </w:rPr>
        <w:tab/>
        <w:t xml:space="preserve">נאמר שלא נקבע פרק זמן בין הביקור לבין שלילת המועמדות. </w:t>
      </w:r>
    </w:p>
    <w:p w14:paraId="26A5424B" w14:textId="77777777" w:rsidR="00D21351" w:rsidRPr="00D21351" w:rsidRDefault="00D21351" w:rsidP="00D21351">
      <w:pPr>
        <w:bidi/>
        <w:jc w:val="both"/>
        <w:rPr>
          <w:rFonts w:cs="David" w:hint="cs"/>
          <w:rtl/>
        </w:rPr>
      </w:pPr>
    </w:p>
    <w:p w14:paraId="2CECF750" w14:textId="77777777" w:rsidR="00D21351" w:rsidRPr="00D21351" w:rsidRDefault="00D21351" w:rsidP="00D21351">
      <w:pPr>
        <w:bidi/>
        <w:jc w:val="both"/>
        <w:rPr>
          <w:rFonts w:cs="David" w:hint="cs"/>
          <w:rtl/>
        </w:rPr>
      </w:pPr>
      <w:r w:rsidRPr="00D21351">
        <w:rPr>
          <w:rFonts w:cs="David" w:hint="cs"/>
          <w:u w:val="single"/>
          <w:rtl/>
        </w:rPr>
        <w:t>היו"ר דוד טל:</w:t>
      </w:r>
    </w:p>
    <w:p w14:paraId="19D87728" w14:textId="77777777" w:rsidR="00D21351" w:rsidRPr="00D21351" w:rsidRDefault="00D21351" w:rsidP="00D21351">
      <w:pPr>
        <w:bidi/>
        <w:jc w:val="both"/>
        <w:rPr>
          <w:rFonts w:cs="David" w:hint="cs"/>
          <w:rtl/>
        </w:rPr>
      </w:pPr>
    </w:p>
    <w:p w14:paraId="205FEAC3" w14:textId="77777777" w:rsidR="00D21351" w:rsidRPr="00D21351" w:rsidRDefault="00D21351" w:rsidP="00D21351">
      <w:pPr>
        <w:bidi/>
        <w:jc w:val="both"/>
        <w:rPr>
          <w:rFonts w:cs="David" w:hint="cs"/>
          <w:rtl/>
        </w:rPr>
      </w:pPr>
      <w:r w:rsidRPr="00D21351">
        <w:rPr>
          <w:rFonts w:cs="David" w:hint="cs"/>
          <w:rtl/>
        </w:rPr>
        <w:tab/>
        <w:t xml:space="preserve">על זה מוכן  זבולון </w:t>
      </w:r>
      <w:proofErr w:type="spellStart"/>
      <w:r w:rsidRPr="00D21351">
        <w:rPr>
          <w:rFonts w:cs="David" w:hint="cs"/>
          <w:rtl/>
        </w:rPr>
        <w:t>אורלב</w:t>
      </w:r>
      <w:proofErr w:type="spellEnd"/>
      <w:r w:rsidRPr="00D21351">
        <w:rPr>
          <w:rFonts w:cs="David" w:hint="cs"/>
          <w:rtl/>
        </w:rPr>
        <w:t xml:space="preserve"> לדבר.</w:t>
      </w:r>
    </w:p>
    <w:p w14:paraId="1ABDFB48" w14:textId="77777777" w:rsidR="00D21351" w:rsidRPr="00D21351" w:rsidRDefault="00D21351" w:rsidP="00D21351">
      <w:pPr>
        <w:bidi/>
        <w:jc w:val="both"/>
        <w:rPr>
          <w:rFonts w:cs="David" w:hint="cs"/>
          <w:rtl/>
        </w:rPr>
      </w:pPr>
    </w:p>
    <w:p w14:paraId="055DB4BA" w14:textId="77777777" w:rsidR="00D21351" w:rsidRPr="00D21351" w:rsidRDefault="00D21351" w:rsidP="00D21351">
      <w:pPr>
        <w:pStyle w:val="Heading5"/>
        <w:rPr>
          <w:rFonts w:hint="cs"/>
          <w:sz w:val="24"/>
          <w:rtl/>
        </w:rPr>
      </w:pPr>
      <w:r w:rsidRPr="00D21351">
        <w:rPr>
          <w:rFonts w:hint="cs"/>
          <w:sz w:val="24"/>
          <w:u w:val="single"/>
          <w:rtl/>
        </w:rPr>
        <w:t xml:space="preserve">ארבל </w:t>
      </w:r>
      <w:proofErr w:type="spellStart"/>
      <w:r w:rsidRPr="00D21351">
        <w:rPr>
          <w:rFonts w:hint="cs"/>
          <w:sz w:val="24"/>
          <w:u w:val="single"/>
          <w:rtl/>
        </w:rPr>
        <w:t>אסטרחן</w:t>
      </w:r>
      <w:proofErr w:type="spellEnd"/>
      <w:r w:rsidRPr="00D21351">
        <w:rPr>
          <w:rFonts w:hint="cs"/>
          <w:sz w:val="24"/>
          <w:u w:val="single"/>
          <w:rtl/>
        </w:rPr>
        <w:t>:</w:t>
      </w:r>
    </w:p>
    <w:p w14:paraId="76EB068E" w14:textId="77777777" w:rsidR="00D21351" w:rsidRPr="00D21351" w:rsidRDefault="00D21351" w:rsidP="00D21351">
      <w:pPr>
        <w:pStyle w:val="Heading5"/>
        <w:rPr>
          <w:rFonts w:hint="cs"/>
          <w:sz w:val="24"/>
          <w:rtl/>
        </w:rPr>
      </w:pPr>
    </w:p>
    <w:p w14:paraId="31675E43" w14:textId="77777777" w:rsidR="00D21351" w:rsidRPr="00D21351" w:rsidRDefault="00D21351" w:rsidP="00D21351">
      <w:pPr>
        <w:bidi/>
        <w:jc w:val="both"/>
        <w:rPr>
          <w:rFonts w:cs="David" w:hint="cs"/>
          <w:rtl/>
        </w:rPr>
      </w:pPr>
      <w:r w:rsidRPr="00D21351">
        <w:rPr>
          <w:rFonts w:cs="David" w:hint="cs"/>
          <w:rtl/>
        </w:rPr>
        <w:tab/>
        <w:t>נאמר שלא כל נסיעה יש בה תמיכה במאבק נגד המדינה. יש פה איזה חזקה שלכאורה אינה ניתנת לסתירה.</w:t>
      </w:r>
    </w:p>
    <w:p w14:paraId="659800BC" w14:textId="77777777" w:rsidR="00D21351" w:rsidRPr="00D21351" w:rsidRDefault="00D21351" w:rsidP="00D21351">
      <w:pPr>
        <w:bidi/>
        <w:jc w:val="both"/>
        <w:rPr>
          <w:rFonts w:cs="David" w:hint="cs"/>
          <w:rtl/>
        </w:rPr>
      </w:pPr>
    </w:p>
    <w:p w14:paraId="136128AE" w14:textId="77777777" w:rsidR="00D21351" w:rsidRPr="00D21351" w:rsidRDefault="00D21351" w:rsidP="00D21351">
      <w:pPr>
        <w:bidi/>
        <w:jc w:val="both"/>
        <w:rPr>
          <w:rFonts w:cs="David" w:hint="cs"/>
          <w:rtl/>
        </w:rPr>
      </w:pPr>
      <w:r w:rsidRPr="00D21351">
        <w:rPr>
          <w:rFonts w:cs="David" w:hint="cs"/>
          <w:rtl/>
        </w:rPr>
        <w:tab/>
        <w:t xml:space="preserve">מבחינת הנוסח. אמר גם יהושע </w:t>
      </w:r>
      <w:proofErr w:type="spellStart"/>
      <w:r w:rsidRPr="00D21351">
        <w:rPr>
          <w:rFonts w:cs="David" w:hint="cs"/>
          <w:rtl/>
        </w:rPr>
        <w:t>שופמן</w:t>
      </w:r>
      <w:proofErr w:type="spellEnd"/>
      <w:r w:rsidRPr="00D21351">
        <w:rPr>
          <w:rFonts w:cs="David" w:hint="cs"/>
          <w:rtl/>
        </w:rPr>
        <w:t xml:space="preserve"> שיש כאן בעיות- - -</w:t>
      </w:r>
    </w:p>
    <w:p w14:paraId="116262C5" w14:textId="77777777" w:rsidR="00D21351" w:rsidRPr="00D21351" w:rsidRDefault="00D21351" w:rsidP="00D21351">
      <w:pPr>
        <w:bidi/>
        <w:jc w:val="both"/>
        <w:rPr>
          <w:rFonts w:cs="David" w:hint="cs"/>
          <w:rtl/>
        </w:rPr>
      </w:pPr>
    </w:p>
    <w:p w14:paraId="0673E4F4"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27231FC3" w14:textId="77777777" w:rsidR="00D21351" w:rsidRPr="00D21351" w:rsidRDefault="00D21351" w:rsidP="00D21351">
      <w:pPr>
        <w:bidi/>
        <w:jc w:val="both"/>
        <w:rPr>
          <w:rFonts w:cs="David" w:hint="cs"/>
          <w:rtl/>
        </w:rPr>
      </w:pPr>
    </w:p>
    <w:p w14:paraId="09863B62" w14:textId="77777777" w:rsidR="00D21351" w:rsidRPr="00D21351" w:rsidRDefault="00D21351" w:rsidP="00D21351">
      <w:pPr>
        <w:bidi/>
        <w:jc w:val="both"/>
        <w:rPr>
          <w:rFonts w:cs="David" w:hint="cs"/>
          <w:rtl/>
        </w:rPr>
      </w:pPr>
      <w:r w:rsidRPr="00D21351">
        <w:rPr>
          <w:rFonts w:cs="David" w:hint="cs"/>
          <w:rtl/>
        </w:rPr>
        <w:tab/>
        <w:t>אם מותר לי להזכיר, בקריאה טרומית אנחנו מצביעים על רציונל ולא על נוסח. על הנוסח נדבר.</w:t>
      </w:r>
    </w:p>
    <w:p w14:paraId="7DA0D346" w14:textId="77777777" w:rsidR="00D21351" w:rsidRPr="00D21351" w:rsidRDefault="00D21351" w:rsidP="00D21351">
      <w:pPr>
        <w:bidi/>
        <w:jc w:val="both"/>
        <w:rPr>
          <w:rFonts w:cs="David" w:hint="cs"/>
          <w:rtl/>
        </w:rPr>
      </w:pPr>
    </w:p>
    <w:p w14:paraId="1DD618DF" w14:textId="77777777" w:rsidR="00D21351" w:rsidRPr="00D21351" w:rsidRDefault="00D21351" w:rsidP="00D21351">
      <w:pPr>
        <w:bidi/>
        <w:jc w:val="both"/>
        <w:rPr>
          <w:rFonts w:cs="David" w:hint="cs"/>
          <w:rtl/>
        </w:rPr>
      </w:pPr>
      <w:proofErr w:type="spellStart"/>
      <w:r w:rsidRPr="00D21351">
        <w:rPr>
          <w:rFonts w:cs="David" w:hint="cs"/>
          <w:u w:val="single"/>
          <w:rtl/>
        </w:rPr>
        <w:t>אסתרינה</w:t>
      </w:r>
      <w:proofErr w:type="spellEnd"/>
      <w:r w:rsidRPr="00D21351">
        <w:rPr>
          <w:rFonts w:cs="David" w:hint="cs"/>
          <w:u w:val="single"/>
          <w:rtl/>
        </w:rPr>
        <w:t xml:space="preserve"> </w:t>
      </w:r>
      <w:proofErr w:type="spellStart"/>
      <w:r w:rsidRPr="00D21351">
        <w:rPr>
          <w:rFonts w:cs="David" w:hint="cs"/>
          <w:u w:val="single"/>
          <w:rtl/>
        </w:rPr>
        <w:t>טרטמן</w:t>
      </w:r>
      <w:proofErr w:type="spellEnd"/>
      <w:r w:rsidRPr="00D21351">
        <w:rPr>
          <w:rFonts w:cs="David" w:hint="cs"/>
          <w:u w:val="single"/>
          <w:rtl/>
        </w:rPr>
        <w:t>:</w:t>
      </w:r>
    </w:p>
    <w:p w14:paraId="3984E0FA" w14:textId="77777777" w:rsidR="00D21351" w:rsidRPr="00D21351" w:rsidRDefault="00D21351" w:rsidP="00D21351">
      <w:pPr>
        <w:bidi/>
        <w:jc w:val="both"/>
        <w:rPr>
          <w:rFonts w:cs="David" w:hint="cs"/>
          <w:rtl/>
        </w:rPr>
      </w:pPr>
    </w:p>
    <w:p w14:paraId="39B7B8FA" w14:textId="77777777" w:rsidR="00D21351" w:rsidRPr="00D21351" w:rsidRDefault="00D21351" w:rsidP="00D21351">
      <w:pPr>
        <w:bidi/>
        <w:jc w:val="both"/>
        <w:rPr>
          <w:rFonts w:cs="David" w:hint="cs"/>
          <w:rtl/>
        </w:rPr>
      </w:pPr>
      <w:r w:rsidRPr="00D21351">
        <w:rPr>
          <w:rFonts w:cs="David" w:hint="cs"/>
          <w:rtl/>
        </w:rPr>
        <w:tab/>
        <w:t xml:space="preserve">דווקא בנוסח שאני כתבתי, לא במקרה, ניתקתי את הסעיף ובניתי סעיף קטן (א)(4) ולא ייחסתי אותו באופן ישיר לתמיכה במאבק מזוין. הניתוק הזה לא מקרי, וזה עושה את השוני בין ההצעה של זבולון </w:t>
      </w:r>
      <w:proofErr w:type="spellStart"/>
      <w:r w:rsidRPr="00D21351">
        <w:rPr>
          <w:rFonts w:cs="David" w:hint="cs"/>
          <w:rtl/>
        </w:rPr>
        <w:t>אורלב</w:t>
      </w:r>
      <w:proofErr w:type="spellEnd"/>
      <w:r w:rsidRPr="00D21351">
        <w:rPr>
          <w:rFonts w:cs="David" w:hint="cs"/>
          <w:rtl/>
        </w:rPr>
        <w:t xml:space="preserve"> להצעתי שלי. הדיון שהתנהל סביב השולחן הזה עוד חיזק בי את האמירה הזאת, כי בדרך כלל, כשניסו לפסול את הרעיון של החקיקה, בדרך כלל קשרו את זה לעניין של מאבק מזוין. אני עומדת על הניתוק הזה, ואני בטוחה שחבר הכנסת </w:t>
      </w:r>
      <w:proofErr w:type="spellStart"/>
      <w:r w:rsidRPr="00D21351">
        <w:rPr>
          <w:rFonts w:cs="David" w:hint="cs"/>
          <w:rtl/>
        </w:rPr>
        <w:t>אורלב</w:t>
      </w:r>
      <w:proofErr w:type="spellEnd"/>
      <w:r w:rsidRPr="00D21351">
        <w:rPr>
          <w:rFonts w:cs="David" w:hint="cs"/>
          <w:rtl/>
        </w:rPr>
        <w:t xml:space="preserve"> ישתף פעולה בסוגיה הזאת כדי להגיע לנוסח, מכיוון שאין מקום לחבר בין השניים.</w:t>
      </w:r>
    </w:p>
    <w:p w14:paraId="584026B6" w14:textId="77777777" w:rsidR="00D21351" w:rsidRPr="00D21351" w:rsidRDefault="00D21351" w:rsidP="00D21351">
      <w:pPr>
        <w:bidi/>
        <w:jc w:val="both"/>
        <w:rPr>
          <w:rFonts w:cs="David" w:hint="cs"/>
          <w:rtl/>
        </w:rPr>
      </w:pPr>
    </w:p>
    <w:p w14:paraId="3019F06E" w14:textId="77777777" w:rsidR="00D21351" w:rsidRPr="00D21351" w:rsidRDefault="00D21351" w:rsidP="00D21351">
      <w:pPr>
        <w:bidi/>
        <w:jc w:val="both"/>
        <w:rPr>
          <w:rFonts w:cs="David" w:hint="cs"/>
          <w:rtl/>
        </w:rPr>
      </w:pPr>
      <w:r w:rsidRPr="00D21351">
        <w:rPr>
          <w:rFonts w:cs="David" w:hint="cs"/>
          <w:rtl/>
        </w:rPr>
        <w:tab/>
        <w:t xml:space="preserve">הדיון שהתקיים כאן סביב השולחן הכניס אותי לדילמה, אני חייבת להודות. הדילמה שלי היא בין לחייך לבין להיעצב. לכאורה אני מאוד נעצבת כשאני שומעת חבר כנסת או חברי  כנסת שנכנסו </w:t>
      </w:r>
      <w:proofErr w:type="spellStart"/>
      <w:r w:rsidRPr="00D21351">
        <w:rPr>
          <w:rFonts w:cs="David" w:hint="cs"/>
          <w:rtl/>
        </w:rPr>
        <w:t>לכוונותי</w:t>
      </w:r>
      <w:proofErr w:type="spellEnd"/>
      <w:r w:rsidRPr="00D21351">
        <w:rPr>
          <w:rFonts w:cs="David" w:hint="cs"/>
          <w:rtl/>
        </w:rPr>
        <w:t xml:space="preserve">, לפחות כמציעת החוק, ואמרו לי למה התכוונתי. עוד יותר  היה עצוב לי לראות שבכלל מנותקים לגמרי  מזווית הכוונה האמיתית של החקיקה. מכיוון  שרק אלוהים בוחן כליות ולב, אני יכולה להקל על המאזינים ולומר באמת מה כוונת החקיקה. הצטערתי גם לשמוע את התפיסה של ידידי, חבר הכנסת </w:t>
      </w:r>
      <w:proofErr w:type="spellStart"/>
      <w:r w:rsidRPr="00D21351">
        <w:rPr>
          <w:rFonts w:cs="David" w:hint="cs"/>
          <w:rtl/>
        </w:rPr>
        <w:t>חנין</w:t>
      </w:r>
      <w:proofErr w:type="spellEnd"/>
      <w:r w:rsidRPr="00D21351">
        <w:rPr>
          <w:rFonts w:cs="David" w:hint="cs"/>
          <w:rtl/>
        </w:rPr>
        <w:t xml:space="preserve">, שהוא הניח שכוונת החוק  היא לדחוק החוצה קהלים של חברי כנסת. ההפך, לא רק  שאין כוונה לדחוק קהלים של חברי כנסת החוצה, יש לנו כוונה לכנס אותם בתוכנו באופן כזה שנוכל גם לכבד את אושיות הדמוקרטיה. לא היית פה בפתיחת הישיבה, אבל ציטטתי את ההגדרה של דמוקרטיה, כי באופן ערני לחלוטין אני הולכת בעד שיתוף פעולה  עם ערכים דמוקרטיים. זאת האמירה של המפלגה שלי, בשונה ממה שאנשים חושבים, לפחות  חלק מהאנשים, וזאת אמירה מהותית שלי ברמה האישית. כך שאין שום פגיעה. שמעתי כאן שהסיטו את כל החקיקה הזאת לכיוונים אחרים </w:t>
      </w:r>
      <w:r w:rsidRPr="00D21351">
        <w:rPr>
          <w:rFonts w:cs="David"/>
          <w:rtl/>
        </w:rPr>
        <w:t>–</w:t>
      </w:r>
      <w:r w:rsidRPr="00D21351">
        <w:rPr>
          <w:rFonts w:cs="David" w:hint="cs"/>
          <w:rtl/>
        </w:rPr>
        <w:t xml:space="preserve"> קודם כול, הפכו את זה להצעת חוק יהודית-ערבית,  התעלמו  מהעובדה שהחוק הזה כבר הוכיח את עצמו בעבר דווקא על מפלגות יהודיות, אני מדברת קודם כול על סעיף </w:t>
      </w:r>
      <w:proofErr w:type="spellStart"/>
      <w:r w:rsidRPr="00D21351">
        <w:rPr>
          <w:rFonts w:cs="David" w:hint="cs"/>
          <w:rtl/>
        </w:rPr>
        <w:t>7א</w:t>
      </w:r>
      <w:proofErr w:type="spellEnd"/>
      <w:r w:rsidRPr="00D21351">
        <w:rPr>
          <w:rFonts w:cs="David" w:hint="cs"/>
          <w:rtl/>
        </w:rPr>
        <w:t xml:space="preserve">. המהות של סעיף </w:t>
      </w:r>
      <w:proofErr w:type="spellStart"/>
      <w:r w:rsidRPr="00D21351">
        <w:rPr>
          <w:rFonts w:cs="David" w:hint="cs"/>
          <w:rtl/>
        </w:rPr>
        <w:t>7א</w:t>
      </w:r>
      <w:proofErr w:type="spellEnd"/>
      <w:r w:rsidRPr="00D21351">
        <w:rPr>
          <w:rFonts w:cs="David" w:hint="cs"/>
          <w:rtl/>
        </w:rPr>
        <w:t>,  אמרה פה היועצת המשפטית, וכיוונתי אליה בראשית דברי, היה בכלל נגד מפלגה יהודית, לא מפלגה ערבית. התכונה בבית הזה שכל הצעת חוק שבאה מתוך כוונה אמיתית להגן על ביטחון המדינה ולעשות עוד צעד להכניס במסגרת ברורה התנהלות של חברי הבית בכלל ואזרחי ישראל בפרט,  התכונה הזאת להסיט הצדה, מתוך מגמה לעשות פלאש פופוליסטי יהודי-ערבי היא מאוד חורה לי, כי זאת לא הכוונה. אין פה פלאש יהודי ערבי. זה שבפועל, בשטח, מתעוררת הבעיה בגלל חיתוכי אוכלוסייה, זאת עובדה. עם עובדות אני לא מתווכחת, אבל לא זאת כוונת המחוקק. זה דבר אחד.</w:t>
      </w:r>
    </w:p>
    <w:p w14:paraId="6E297D68" w14:textId="77777777" w:rsidR="00D21351" w:rsidRPr="00D21351" w:rsidRDefault="00D21351" w:rsidP="00D21351">
      <w:pPr>
        <w:bidi/>
        <w:jc w:val="both"/>
        <w:rPr>
          <w:rFonts w:cs="David" w:hint="cs"/>
          <w:rtl/>
        </w:rPr>
      </w:pPr>
    </w:p>
    <w:p w14:paraId="48BCE9A1" w14:textId="77777777" w:rsidR="00D21351" w:rsidRPr="00D21351" w:rsidRDefault="00D21351" w:rsidP="00D21351">
      <w:pPr>
        <w:bidi/>
        <w:jc w:val="both"/>
        <w:rPr>
          <w:rFonts w:cs="David" w:hint="cs"/>
          <w:rtl/>
        </w:rPr>
      </w:pPr>
      <w:r w:rsidRPr="00D21351">
        <w:rPr>
          <w:rFonts w:cs="David" w:hint="cs"/>
          <w:rtl/>
        </w:rPr>
        <w:tab/>
        <w:t xml:space="preserve">הדבר השני, הנושא  של זכות ביקור, לשלול זכות  ביקור. מסיטים את זה כל הזמן לשאלה איך שוללים בכלל זכות ביקור. חברים, לאורך כל הדיון הזה, מדי פעם, שמנו הארה באל"ף או הערה בעי"ן שיש חוק, ולשר הפנים יש מנדט להתיר או לאסור. מדוע החברים שדיברו כאן התעלמו לאורך כל הדיון </w:t>
      </w:r>
      <w:r w:rsidRPr="00D21351">
        <w:rPr>
          <w:rFonts w:cs="David"/>
          <w:rtl/>
        </w:rPr>
        <w:t>–</w:t>
      </w:r>
      <w:r w:rsidRPr="00D21351">
        <w:rPr>
          <w:rFonts w:cs="David" w:hint="cs"/>
          <w:rtl/>
        </w:rPr>
        <w:t xml:space="preserve"> תמיד זה בא מצד מגונן, זה לא בא מצד תוקף של החוק </w:t>
      </w:r>
      <w:r w:rsidRPr="00D21351">
        <w:rPr>
          <w:rFonts w:cs="David"/>
          <w:rtl/>
        </w:rPr>
        <w:t>–</w:t>
      </w:r>
      <w:r w:rsidRPr="00D21351">
        <w:rPr>
          <w:rFonts w:cs="David" w:hint="cs"/>
          <w:rtl/>
        </w:rPr>
        <w:t xml:space="preserve"> מהעובדה שהחוק מאפשר לכל אזרח במדינת ישראל להגיש בקשה ולצאת. לא עולה על דעתי שום סיבה עניינית ששר הפנים של מדינת ישראל, שהוא שר של כל אזרחי המדינה, הוא מייצג את ממשלת  ישראל, שיעשה כזאת זילות לסמכות שהמחוקק, שהחוק ושהמדיניות של המדינה הזאת מאפשרת. בזה שמתעלמים מסמכות של שר להתיר או לאסור, כאילו זה לא קיים, זו זילות שאסור לנו לתת לה יד. אנחנו יושבים בבית המחוקקים.</w:t>
      </w:r>
    </w:p>
    <w:p w14:paraId="125BA03B" w14:textId="77777777" w:rsidR="00D21351" w:rsidRPr="00D21351" w:rsidRDefault="00D21351" w:rsidP="00D21351">
      <w:pPr>
        <w:bidi/>
        <w:jc w:val="both"/>
        <w:rPr>
          <w:rFonts w:cs="David" w:hint="cs"/>
          <w:rtl/>
        </w:rPr>
      </w:pPr>
    </w:p>
    <w:p w14:paraId="601EA9A2" w14:textId="77777777" w:rsidR="00D21351" w:rsidRPr="00D21351" w:rsidRDefault="00D21351" w:rsidP="00D21351">
      <w:pPr>
        <w:bidi/>
        <w:jc w:val="both"/>
        <w:rPr>
          <w:rFonts w:cs="David" w:hint="cs"/>
          <w:rtl/>
        </w:rPr>
      </w:pPr>
      <w:r w:rsidRPr="00D21351">
        <w:rPr>
          <w:rFonts w:cs="David" w:hint="cs"/>
          <w:rtl/>
        </w:rPr>
        <w:tab/>
        <w:t>הנושא של דמוקרטיה. מאוד צורמת לאוזני, אני מודה, אני אולי לא רגישה, אבל כל הזמן  משתמשים בביטוי "זה אנטי דמוקרטי", "זה לא דמוקרטי". יש לי תחושת בטן שגם למילה "דמוקרטיה" או למהות ההתנהלות הדמוקרטית עושים זילות נוראית, משום שאנשים לא טורחים בכלל להבין את אושיות הדמוקרטיה, משתמשים בזה ככותרת לנפנף בה. ראיתי  במסמך שלכם שזה חוזר על עצמו. מה יש פה לא דמוקרטי? זה סופר דמוקרטי. ההפך, החוק הזה משלב יד עם הדמוקרטיה,  כי אנחנו הולכים בדרכים ממוסדות, וזאת ההגדרה של הדמוקרטיה. אנחנו בעד המיסוד.</w:t>
      </w:r>
    </w:p>
    <w:p w14:paraId="135EA085" w14:textId="77777777" w:rsidR="00D21351" w:rsidRPr="00D21351" w:rsidRDefault="00D21351" w:rsidP="00D21351">
      <w:pPr>
        <w:bidi/>
        <w:jc w:val="both"/>
        <w:rPr>
          <w:rFonts w:cs="David" w:hint="cs"/>
          <w:rtl/>
        </w:rPr>
      </w:pPr>
    </w:p>
    <w:p w14:paraId="3040BAAD" w14:textId="77777777" w:rsidR="00D21351" w:rsidRPr="00D21351" w:rsidRDefault="00D21351" w:rsidP="00D21351">
      <w:pPr>
        <w:bidi/>
        <w:jc w:val="both"/>
        <w:rPr>
          <w:rFonts w:cs="David" w:hint="cs"/>
          <w:rtl/>
        </w:rPr>
      </w:pPr>
      <w:r w:rsidRPr="00D21351">
        <w:rPr>
          <w:rFonts w:cs="David" w:hint="cs"/>
          <w:rtl/>
        </w:rPr>
        <w:tab/>
        <w:t>אמרתי  שאני לא יודעת אם לשמוח. מצד שני, אני חייבת להשלים מדוע אני מתלבטת אם לשמוח. השמחה שלי יכולה לבוא, כי כששמעתי את מתנגדי החוק הבנתי, שבאמת במהות אין שום התנגדות מהותית לחוק, כיוון שהטענות שהועלו כאן סטו מעיקר החוק. זה רק חיזק אותי שהחוק הזה נדרש, הוא הכרחי והוא מתבקש. ואין לי שום בעיה על הניסוח עצמו, לשבת ולדון אם מנסחים ניסוח כזה או אחר. הרעיון של החוק הוא להעביר מסר  מהותי במקרו, ואני הייתי זאת  שהתחייבתי לשיתוף  פעולה עם שר המשפטים וועדת השרים שנגיע לניסוח משותף. הרעיון, המסר וההסכמה של ועדת השרים מדברים בעד עצמם.</w:t>
      </w:r>
    </w:p>
    <w:p w14:paraId="3E4646B4" w14:textId="77777777" w:rsidR="00D21351" w:rsidRPr="00D21351" w:rsidRDefault="00D21351" w:rsidP="00D21351">
      <w:pPr>
        <w:bidi/>
        <w:jc w:val="both"/>
        <w:rPr>
          <w:rFonts w:cs="David" w:hint="cs"/>
          <w:rtl/>
        </w:rPr>
      </w:pPr>
    </w:p>
    <w:p w14:paraId="291348A6" w14:textId="77777777" w:rsidR="00D21351" w:rsidRPr="00D21351" w:rsidRDefault="00D21351" w:rsidP="00D21351">
      <w:pPr>
        <w:bidi/>
        <w:jc w:val="both"/>
        <w:rPr>
          <w:rFonts w:cs="David" w:hint="cs"/>
          <w:rtl/>
        </w:rPr>
      </w:pPr>
      <w:r w:rsidRPr="00D21351">
        <w:rPr>
          <w:rFonts w:cs="David" w:hint="cs"/>
          <w:u w:val="single"/>
          <w:rtl/>
        </w:rPr>
        <w:t>היו"ר דוד טל:</w:t>
      </w:r>
    </w:p>
    <w:p w14:paraId="63D6D94D" w14:textId="77777777" w:rsidR="00D21351" w:rsidRPr="00D21351" w:rsidRDefault="00D21351" w:rsidP="00D21351">
      <w:pPr>
        <w:bidi/>
        <w:jc w:val="both"/>
        <w:rPr>
          <w:rFonts w:cs="David" w:hint="cs"/>
          <w:rtl/>
        </w:rPr>
      </w:pPr>
    </w:p>
    <w:p w14:paraId="445B4660" w14:textId="77777777" w:rsidR="00D21351" w:rsidRPr="00D21351" w:rsidRDefault="00D21351" w:rsidP="00D21351">
      <w:pPr>
        <w:bidi/>
        <w:jc w:val="both"/>
        <w:rPr>
          <w:rFonts w:cs="David" w:hint="cs"/>
          <w:rtl/>
        </w:rPr>
      </w:pPr>
      <w:r w:rsidRPr="00D21351">
        <w:rPr>
          <w:rFonts w:cs="David" w:hint="cs"/>
          <w:rtl/>
        </w:rPr>
        <w:tab/>
        <w:t>הדיון היה פורה, אני לא יכול לומר שמהנה בשלב הראשון.</w:t>
      </w:r>
    </w:p>
    <w:p w14:paraId="7CA79DD3" w14:textId="77777777" w:rsidR="00D21351" w:rsidRPr="00D21351" w:rsidRDefault="00D21351" w:rsidP="00D21351">
      <w:pPr>
        <w:bidi/>
        <w:jc w:val="both"/>
        <w:rPr>
          <w:rFonts w:cs="David" w:hint="cs"/>
          <w:rtl/>
        </w:rPr>
      </w:pPr>
    </w:p>
    <w:p w14:paraId="455E9665" w14:textId="77777777" w:rsidR="00D21351" w:rsidRPr="00D21351" w:rsidRDefault="00D21351" w:rsidP="00D21351">
      <w:pPr>
        <w:bidi/>
        <w:jc w:val="both"/>
        <w:rPr>
          <w:rFonts w:cs="David" w:hint="cs"/>
          <w:rtl/>
        </w:rPr>
      </w:pPr>
      <w:r w:rsidRPr="00D21351">
        <w:rPr>
          <w:rFonts w:cs="David" w:hint="cs"/>
          <w:u w:val="single"/>
          <w:rtl/>
        </w:rPr>
        <w:t xml:space="preserve">זבולון </w:t>
      </w:r>
      <w:proofErr w:type="spellStart"/>
      <w:r w:rsidRPr="00D21351">
        <w:rPr>
          <w:rFonts w:cs="David" w:hint="cs"/>
          <w:u w:val="single"/>
          <w:rtl/>
        </w:rPr>
        <w:t>אורלב</w:t>
      </w:r>
      <w:proofErr w:type="spellEnd"/>
      <w:r w:rsidRPr="00D21351">
        <w:rPr>
          <w:rFonts w:cs="David" w:hint="cs"/>
          <w:u w:val="single"/>
          <w:rtl/>
        </w:rPr>
        <w:t>:</w:t>
      </w:r>
    </w:p>
    <w:p w14:paraId="58BC8C83" w14:textId="77777777" w:rsidR="00D21351" w:rsidRPr="00D21351" w:rsidRDefault="00D21351" w:rsidP="00D21351">
      <w:pPr>
        <w:bidi/>
        <w:jc w:val="both"/>
        <w:rPr>
          <w:rFonts w:cs="David" w:hint="cs"/>
          <w:rtl/>
        </w:rPr>
      </w:pPr>
    </w:p>
    <w:p w14:paraId="5467660A" w14:textId="77777777" w:rsidR="00D21351" w:rsidRPr="00D21351" w:rsidRDefault="00D21351" w:rsidP="00D21351">
      <w:pPr>
        <w:bidi/>
        <w:jc w:val="both"/>
        <w:rPr>
          <w:rFonts w:cs="David" w:hint="cs"/>
          <w:rtl/>
        </w:rPr>
      </w:pPr>
      <w:r w:rsidRPr="00D21351">
        <w:rPr>
          <w:rFonts w:cs="David" w:hint="cs"/>
          <w:rtl/>
        </w:rPr>
        <w:tab/>
        <w:t xml:space="preserve"> אם מזכירות הוועדה מוכנה לפנות לשר הפנים ולבקש מידע כמה  בקשות הוגשו בשלוש השנים האחרונות לביקור בארץ אויב, כמה אושרו וכמה </w:t>
      </w:r>
      <w:proofErr w:type="spellStart"/>
      <w:r w:rsidRPr="00D21351">
        <w:rPr>
          <w:rFonts w:cs="David" w:hint="cs"/>
          <w:rtl/>
        </w:rPr>
        <w:t>סורבו</w:t>
      </w:r>
      <w:proofErr w:type="spellEnd"/>
      <w:r w:rsidRPr="00D21351">
        <w:rPr>
          <w:rFonts w:cs="David" w:hint="cs"/>
          <w:rtl/>
        </w:rPr>
        <w:t>.</w:t>
      </w:r>
    </w:p>
    <w:p w14:paraId="1DC26F6B" w14:textId="77777777" w:rsidR="00D21351" w:rsidRPr="00D21351" w:rsidRDefault="00D21351" w:rsidP="00D21351">
      <w:pPr>
        <w:bidi/>
        <w:jc w:val="both"/>
        <w:rPr>
          <w:rFonts w:cs="David" w:hint="cs"/>
          <w:rtl/>
        </w:rPr>
      </w:pPr>
    </w:p>
    <w:p w14:paraId="473910EC" w14:textId="77777777" w:rsidR="00D21351" w:rsidRPr="00D21351" w:rsidRDefault="00D21351" w:rsidP="00D21351">
      <w:pPr>
        <w:bidi/>
        <w:jc w:val="both"/>
        <w:rPr>
          <w:rFonts w:cs="David" w:hint="cs"/>
          <w:u w:val="single"/>
          <w:rtl/>
        </w:rPr>
      </w:pPr>
      <w:r w:rsidRPr="00D21351">
        <w:rPr>
          <w:rFonts w:cs="David" w:hint="cs"/>
          <w:u w:val="single"/>
          <w:rtl/>
        </w:rPr>
        <w:t xml:space="preserve">יוחנן </w:t>
      </w:r>
      <w:proofErr w:type="spellStart"/>
      <w:r w:rsidRPr="00D21351">
        <w:rPr>
          <w:rFonts w:cs="David" w:hint="cs"/>
          <w:u w:val="single"/>
          <w:rtl/>
        </w:rPr>
        <w:t>פלסנר</w:t>
      </w:r>
      <w:proofErr w:type="spellEnd"/>
      <w:r w:rsidRPr="00D21351">
        <w:rPr>
          <w:rFonts w:cs="David" w:hint="cs"/>
          <w:u w:val="single"/>
          <w:rtl/>
        </w:rPr>
        <w:t>:</w:t>
      </w:r>
    </w:p>
    <w:p w14:paraId="734AF849" w14:textId="77777777" w:rsidR="00D21351" w:rsidRPr="00D21351" w:rsidRDefault="00D21351" w:rsidP="00D21351">
      <w:pPr>
        <w:bidi/>
        <w:jc w:val="both"/>
        <w:rPr>
          <w:rFonts w:cs="David" w:hint="cs"/>
          <w:rtl/>
        </w:rPr>
      </w:pPr>
    </w:p>
    <w:p w14:paraId="1E23FE76" w14:textId="77777777" w:rsidR="00D21351" w:rsidRPr="00D21351" w:rsidRDefault="00D21351" w:rsidP="00D21351">
      <w:pPr>
        <w:bidi/>
        <w:jc w:val="both"/>
        <w:rPr>
          <w:rFonts w:cs="David" w:hint="cs"/>
          <w:rtl/>
        </w:rPr>
      </w:pPr>
      <w:r w:rsidRPr="00D21351">
        <w:rPr>
          <w:rFonts w:cs="David" w:hint="cs"/>
          <w:rtl/>
        </w:rPr>
        <w:tab/>
        <w:t xml:space="preserve"> מעבר לזה, סקירה של כל המקרים שבהם אזרחים ישראלים ביקרו ללא היתר ומה המניעים.</w:t>
      </w:r>
    </w:p>
    <w:p w14:paraId="65E5A4BF" w14:textId="77777777" w:rsidR="00D21351" w:rsidRPr="00D21351" w:rsidRDefault="00D21351" w:rsidP="00D21351">
      <w:pPr>
        <w:bidi/>
        <w:jc w:val="both"/>
        <w:rPr>
          <w:rFonts w:cs="David" w:hint="cs"/>
          <w:rtl/>
        </w:rPr>
      </w:pPr>
    </w:p>
    <w:p w14:paraId="35EE0FD9"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08E2D738" w14:textId="77777777" w:rsidR="00D21351" w:rsidRPr="00D21351" w:rsidRDefault="00D21351" w:rsidP="00D21351">
      <w:pPr>
        <w:bidi/>
        <w:jc w:val="both"/>
        <w:rPr>
          <w:rFonts w:cs="David" w:hint="cs"/>
          <w:rtl/>
        </w:rPr>
      </w:pPr>
    </w:p>
    <w:p w14:paraId="01673B97" w14:textId="77777777" w:rsidR="00D21351" w:rsidRPr="00D21351" w:rsidRDefault="00D21351" w:rsidP="00D21351">
      <w:pPr>
        <w:bidi/>
        <w:jc w:val="both"/>
        <w:rPr>
          <w:rFonts w:cs="David" w:hint="cs"/>
          <w:rtl/>
        </w:rPr>
      </w:pPr>
      <w:r w:rsidRPr="00D21351">
        <w:rPr>
          <w:rFonts w:cs="David" w:hint="cs"/>
          <w:rtl/>
        </w:rPr>
        <w:tab/>
        <w:t xml:space="preserve"> הערה לסדר בעניין אחר, ברשותך. בסדר הישיבה להעביר סעיף של חוק אוויר נקי מוועדת הפנים לוועדת הכלכלה. אני מבין שהוא משך את הבקשה, הוא ביקש לא לדון בה.</w:t>
      </w:r>
    </w:p>
    <w:p w14:paraId="7065C4D4" w14:textId="77777777" w:rsidR="00D21351" w:rsidRDefault="00D21351" w:rsidP="00D21351">
      <w:pPr>
        <w:bidi/>
        <w:jc w:val="both"/>
        <w:rPr>
          <w:rFonts w:cs="David" w:hint="cs"/>
          <w:rtl/>
        </w:rPr>
      </w:pPr>
    </w:p>
    <w:p w14:paraId="0B3CE2F8" w14:textId="77777777" w:rsidR="00D21351" w:rsidRDefault="00D21351" w:rsidP="00D21351">
      <w:pPr>
        <w:bidi/>
        <w:jc w:val="both"/>
        <w:rPr>
          <w:rFonts w:cs="David" w:hint="cs"/>
          <w:rtl/>
        </w:rPr>
      </w:pPr>
    </w:p>
    <w:p w14:paraId="39DBFCF7" w14:textId="77777777" w:rsidR="00D21351" w:rsidRDefault="00D21351" w:rsidP="00D21351">
      <w:pPr>
        <w:bidi/>
        <w:jc w:val="both"/>
        <w:rPr>
          <w:rFonts w:cs="David" w:hint="cs"/>
          <w:rtl/>
        </w:rPr>
      </w:pPr>
    </w:p>
    <w:p w14:paraId="47846466" w14:textId="77777777" w:rsidR="00D21351" w:rsidRDefault="00D21351" w:rsidP="00D21351">
      <w:pPr>
        <w:bidi/>
        <w:jc w:val="both"/>
        <w:rPr>
          <w:rFonts w:cs="David" w:hint="cs"/>
          <w:rtl/>
        </w:rPr>
      </w:pPr>
    </w:p>
    <w:p w14:paraId="3D0C80A3" w14:textId="77777777" w:rsidR="00D21351" w:rsidRDefault="00D21351" w:rsidP="00D21351">
      <w:pPr>
        <w:bidi/>
        <w:jc w:val="both"/>
        <w:rPr>
          <w:rFonts w:cs="David" w:hint="cs"/>
          <w:rtl/>
        </w:rPr>
      </w:pPr>
    </w:p>
    <w:p w14:paraId="23AFB00E" w14:textId="77777777" w:rsidR="00D21351" w:rsidRPr="00D21351" w:rsidRDefault="00D21351" w:rsidP="00D21351">
      <w:pPr>
        <w:bidi/>
        <w:jc w:val="both"/>
        <w:rPr>
          <w:rFonts w:cs="David" w:hint="cs"/>
          <w:rtl/>
        </w:rPr>
      </w:pPr>
    </w:p>
    <w:p w14:paraId="2601BD76" w14:textId="77777777" w:rsidR="00D21351" w:rsidRPr="00D21351" w:rsidRDefault="00D21351" w:rsidP="00D21351">
      <w:pPr>
        <w:bidi/>
        <w:jc w:val="both"/>
        <w:rPr>
          <w:rFonts w:cs="David" w:hint="cs"/>
          <w:rtl/>
        </w:rPr>
      </w:pPr>
      <w:r w:rsidRPr="00D21351">
        <w:rPr>
          <w:rFonts w:cs="David" w:hint="cs"/>
          <w:u w:val="single"/>
          <w:rtl/>
        </w:rPr>
        <w:t>היו"ר דוד טל:</w:t>
      </w:r>
    </w:p>
    <w:p w14:paraId="2BCE306F" w14:textId="77777777" w:rsidR="00D21351" w:rsidRPr="00D21351" w:rsidRDefault="00D21351" w:rsidP="00D21351">
      <w:pPr>
        <w:bidi/>
        <w:jc w:val="both"/>
        <w:rPr>
          <w:rFonts w:cs="David" w:hint="cs"/>
          <w:rtl/>
        </w:rPr>
      </w:pPr>
    </w:p>
    <w:p w14:paraId="2024E0A0" w14:textId="77777777" w:rsidR="00D21351" w:rsidRPr="00D21351" w:rsidRDefault="00D21351" w:rsidP="00D21351">
      <w:pPr>
        <w:bidi/>
        <w:jc w:val="both"/>
        <w:rPr>
          <w:rFonts w:cs="David" w:hint="cs"/>
          <w:rtl/>
        </w:rPr>
      </w:pPr>
      <w:r w:rsidRPr="00D21351">
        <w:rPr>
          <w:rFonts w:cs="David" w:hint="cs"/>
          <w:rtl/>
        </w:rPr>
        <w:tab/>
        <w:t xml:space="preserve">הוא לא משך את הבקשה, הוא טען שהוועדה עובדת יותר מדי מהר, איך שהוא הגיש את זה אני כבר מעלה את זה לדיון. הוא סבור שהיה נכון לדחות את זה בעוד יום או בשבוע. דא </w:t>
      </w:r>
      <w:proofErr w:type="spellStart"/>
      <w:r w:rsidRPr="00D21351">
        <w:rPr>
          <w:rFonts w:cs="David" w:hint="cs"/>
          <w:rtl/>
        </w:rPr>
        <w:t>עקא</w:t>
      </w:r>
      <w:proofErr w:type="spellEnd"/>
      <w:r w:rsidRPr="00D21351">
        <w:rPr>
          <w:rFonts w:cs="David" w:hint="cs"/>
          <w:rtl/>
        </w:rPr>
        <w:t>, הוא טוען שהחוק פוצל. כל מה שקשור לוועדת הפנים, הוא אומר שתהיה ועדת הפנים, אבל יש היבטים אחרים שפוצלו, והיועצת המשפטית של ועדת הכלכלה סבורה ששם האכסניה.</w:t>
      </w:r>
    </w:p>
    <w:p w14:paraId="41CA2CD9" w14:textId="77777777" w:rsidR="00D21351" w:rsidRPr="00D21351" w:rsidRDefault="00D21351" w:rsidP="00D21351">
      <w:pPr>
        <w:bidi/>
        <w:jc w:val="both"/>
        <w:rPr>
          <w:rFonts w:cs="David" w:hint="cs"/>
          <w:rtl/>
        </w:rPr>
      </w:pPr>
    </w:p>
    <w:p w14:paraId="042748B1" w14:textId="77777777" w:rsidR="00D21351" w:rsidRPr="00D21351" w:rsidRDefault="00D21351" w:rsidP="00D21351">
      <w:pPr>
        <w:bidi/>
        <w:jc w:val="both"/>
        <w:rPr>
          <w:rFonts w:cs="David" w:hint="cs"/>
          <w:u w:val="single"/>
          <w:rtl/>
        </w:rPr>
      </w:pPr>
      <w:r w:rsidRPr="00D21351">
        <w:rPr>
          <w:rFonts w:cs="David" w:hint="cs"/>
          <w:u w:val="single"/>
          <w:rtl/>
        </w:rPr>
        <w:t xml:space="preserve">דב </w:t>
      </w:r>
      <w:proofErr w:type="spellStart"/>
      <w:r w:rsidRPr="00D21351">
        <w:rPr>
          <w:rFonts w:cs="David" w:hint="cs"/>
          <w:u w:val="single"/>
          <w:rtl/>
        </w:rPr>
        <w:t>חנין</w:t>
      </w:r>
      <w:proofErr w:type="spellEnd"/>
      <w:r w:rsidRPr="00D21351">
        <w:rPr>
          <w:rFonts w:cs="David" w:hint="cs"/>
          <w:u w:val="single"/>
          <w:rtl/>
        </w:rPr>
        <w:t>:</w:t>
      </w:r>
    </w:p>
    <w:p w14:paraId="721C6931" w14:textId="77777777" w:rsidR="00D21351" w:rsidRPr="00D21351" w:rsidRDefault="00D21351" w:rsidP="00D21351">
      <w:pPr>
        <w:bidi/>
        <w:jc w:val="both"/>
        <w:rPr>
          <w:rFonts w:cs="David" w:hint="cs"/>
          <w:rtl/>
        </w:rPr>
      </w:pPr>
    </w:p>
    <w:p w14:paraId="46FC7429" w14:textId="77777777" w:rsidR="00D21351" w:rsidRPr="00D21351" w:rsidRDefault="00D21351" w:rsidP="00D21351">
      <w:pPr>
        <w:bidi/>
        <w:jc w:val="both"/>
        <w:rPr>
          <w:rFonts w:cs="David" w:hint="cs"/>
          <w:rtl/>
        </w:rPr>
      </w:pPr>
      <w:r w:rsidRPr="00D21351">
        <w:rPr>
          <w:rFonts w:cs="David" w:hint="cs"/>
          <w:rtl/>
        </w:rPr>
        <w:tab/>
        <w:t xml:space="preserve"> הוא טועה בזה.</w:t>
      </w:r>
    </w:p>
    <w:p w14:paraId="5E01305E" w14:textId="77777777" w:rsidR="00D21351" w:rsidRPr="00D21351" w:rsidRDefault="00D21351" w:rsidP="00D21351">
      <w:pPr>
        <w:bidi/>
        <w:jc w:val="both"/>
        <w:rPr>
          <w:rFonts w:cs="David" w:hint="cs"/>
          <w:rtl/>
        </w:rPr>
      </w:pPr>
    </w:p>
    <w:p w14:paraId="6EA9806E" w14:textId="77777777" w:rsidR="00D21351" w:rsidRPr="00D21351" w:rsidRDefault="00D21351" w:rsidP="00D21351">
      <w:pPr>
        <w:bidi/>
        <w:jc w:val="both"/>
        <w:rPr>
          <w:rFonts w:cs="David" w:hint="cs"/>
          <w:rtl/>
        </w:rPr>
      </w:pPr>
      <w:r w:rsidRPr="00D21351">
        <w:rPr>
          <w:rFonts w:cs="David" w:hint="cs"/>
          <w:u w:val="single"/>
          <w:rtl/>
        </w:rPr>
        <w:t>היו"ר דוד טל:</w:t>
      </w:r>
    </w:p>
    <w:p w14:paraId="77B0E695" w14:textId="77777777" w:rsidR="00D21351" w:rsidRPr="00D21351" w:rsidRDefault="00D21351" w:rsidP="00D21351">
      <w:pPr>
        <w:bidi/>
        <w:jc w:val="both"/>
        <w:rPr>
          <w:rFonts w:cs="David" w:hint="cs"/>
          <w:rtl/>
        </w:rPr>
      </w:pPr>
    </w:p>
    <w:p w14:paraId="588ACE40" w14:textId="77777777" w:rsidR="00D21351" w:rsidRPr="00D21351" w:rsidRDefault="00D21351" w:rsidP="00D21351">
      <w:pPr>
        <w:bidi/>
        <w:jc w:val="both"/>
        <w:rPr>
          <w:rFonts w:cs="David" w:hint="cs"/>
          <w:rtl/>
        </w:rPr>
      </w:pPr>
      <w:r w:rsidRPr="00D21351">
        <w:rPr>
          <w:rFonts w:cs="David" w:hint="cs"/>
          <w:rtl/>
        </w:rPr>
        <w:tab/>
        <w:t>לכשהוא יבקש ממני להעלות את זה, אני אבוא איתך בדברים, אני אודיע לך. הישיבה נעולה.</w:t>
      </w:r>
    </w:p>
    <w:p w14:paraId="60174B49" w14:textId="77777777" w:rsidR="00D21351" w:rsidRPr="00D21351" w:rsidRDefault="00D21351" w:rsidP="00D21351">
      <w:pPr>
        <w:bidi/>
        <w:jc w:val="both"/>
        <w:rPr>
          <w:rFonts w:cs="David" w:hint="cs"/>
          <w:rtl/>
        </w:rPr>
      </w:pPr>
    </w:p>
    <w:p w14:paraId="78B007C8" w14:textId="77777777" w:rsidR="00D21351" w:rsidRPr="00D21351" w:rsidRDefault="00D21351" w:rsidP="00D21351">
      <w:pPr>
        <w:bidi/>
        <w:jc w:val="both"/>
        <w:rPr>
          <w:rFonts w:cs="David" w:hint="cs"/>
          <w:rtl/>
        </w:rPr>
      </w:pPr>
      <w:r w:rsidRPr="00D21351">
        <w:rPr>
          <w:rFonts w:cs="David" w:hint="cs"/>
          <w:b/>
          <w:bCs/>
          <w:u w:val="single"/>
          <w:rtl/>
        </w:rPr>
        <w:t>הישיבה ננעלה בשעה 10:40</w:t>
      </w:r>
    </w:p>
    <w:p w14:paraId="142782D0" w14:textId="77777777" w:rsidR="00552A80" w:rsidRPr="00D21351" w:rsidRDefault="00552A80" w:rsidP="00D21351">
      <w:pPr>
        <w:bidi/>
        <w:jc w:val="both"/>
        <w:rPr>
          <w:rFonts w:cs="David"/>
        </w:rPr>
      </w:pPr>
    </w:p>
    <w:sectPr w:rsidR="00552A80" w:rsidRPr="00D21351" w:rsidSect="00D2135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A63B" w14:textId="77777777" w:rsidR="00000000" w:rsidRDefault="00531A27">
      <w:r>
        <w:separator/>
      </w:r>
    </w:p>
  </w:endnote>
  <w:endnote w:type="continuationSeparator" w:id="0">
    <w:p w14:paraId="40647DE3" w14:textId="77777777" w:rsidR="00000000" w:rsidRDefault="00531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227B" w14:textId="77777777" w:rsidR="00000000" w:rsidRDefault="00531A27">
      <w:r>
        <w:separator/>
      </w:r>
    </w:p>
  </w:footnote>
  <w:footnote w:type="continuationSeparator" w:id="0">
    <w:p w14:paraId="5864B5F3" w14:textId="77777777" w:rsidR="00000000" w:rsidRDefault="00531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5125" w14:textId="77777777" w:rsidR="00D21351" w:rsidRDefault="00D213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BC3E29E" w14:textId="77777777" w:rsidR="00D21351" w:rsidRDefault="00D21351">
    <w:pPr>
      <w:pStyle w:val="Header"/>
      <w:ind w:right="360"/>
      <w:jc w:val="both"/>
      <w:rPr>
        <w:rtl/>
      </w:rPr>
    </w:pPr>
  </w:p>
  <w:p w14:paraId="14D989B7" w14:textId="77777777" w:rsidR="00D21351" w:rsidRDefault="00D21351"/>
  <w:p w14:paraId="7884DB70" w14:textId="77777777" w:rsidR="00D21351" w:rsidRDefault="00D21351"/>
  <w:p w14:paraId="1BE34D1A" w14:textId="77777777" w:rsidR="00D21351" w:rsidRDefault="00D21351"/>
  <w:p w14:paraId="7A11AA32" w14:textId="77777777" w:rsidR="00D21351" w:rsidRDefault="00D21351"/>
  <w:p w14:paraId="12BB3282" w14:textId="77777777" w:rsidR="00D21351" w:rsidRDefault="00D21351"/>
  <w:p w14:paraId="328D5FE6" w14:textId="77777777" w:rsidR="00D21351" w:rsidRDefault="00D21351"/>
  <w:p w14:paraId="74A4B6A5" w14:textId="77777777" w:rsidR="00D21351" w:rsidRDefault="00D21351"/>
  <w:p w14:paraId="6DFFCBB4" w14:textId="77777777" w:rsidR="00D21351" w:rsidRDefault="00D21351"/>
  <w:p w14:paraId="0936AAA9" w14:textId="77777777" w:rsidR="00D21351" w:rsidRDefault="00D213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A46E" w14:textId="77777777" w:rsidR="00D21351" w:rsidRDefault="00D213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37</w:t>
    </w:r>
    <w:r>
      <w:rPr>
        <w:rStyle w:val="PageNumber"/>
        <w:rtl/>
      </w:rPr>
      <w:fldChar w:fldCharType="end"/>
    </w:r>
  </w:p>
  <w:p w14:paraId="1291BAC0" w14:textId="77777777" w:rsidR="00D21351" w:rsidRDefault="00D21351">
    <w:pPr>
      <w:pStyle w:val="Header"/>
      <w:ind w:right="360"/>
      <w:jc w:val="both"/>
      <w:rPr>
        <w:rFonts w:hint="cs"/>
        <w:rtl/>
      </w:rPr>
    </w:pPr>
    <w:r>
      <w:rPr>
        <w:rtl/>
      </w:rPr>
      <w:t>ועדת</w:t>
    </w:r>
    <w:r>
      <w:rPr>
        <w:rFonts w:hint="cs"/>
        <w:rtl/>
      </w:rPr>
      <w:t xml:space="preserve"> הכנסת</w:t>
    </w:r>
  </w:p>
  <w:p w14:paraId="7BB6005C" w14:textId="77777777" w:rsidR="00D21351" w:rsidRDefault="00D21351">
    <w:pPr>
      <w:pStyle w:val="Header"/>
      <w:ind w:right="360"/>
      <w:jc w:val="both"/>
      <w:rPr>
        <w:rStyle w:val="PageNumber"/>
        <w:rFonts w:hint="cs"/>
        <w:rtl/>
      </w:rPr>
    </w:pPr>
    <w:r>
      <w:rPr>
        <w:rFonts w:hint="cs"/>
        <w:rtl/>
      </w:rPr>
      <w:t>29.1.2008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01C"/>
    <w:multiLevelType w:val="hybridMultilevel"/>
    <w:tmpl w:val="C67AE7D6"/>
    <w:lvl w:ilvl="0" w:tplc="51C67E10">
      <w:start w:val="1"/>
      <w:numFmt w:val="hebrew1"/>
      <w:lvlText w:val="%1."/>
      <w:lvlJc w:val="left"/>
      <w:pPr>
        <w:tabs>
          <w:tab w:val="num" w:pos="1575"/>
        </w:tabs>
        <w:ind w:left="1575" w:right="1575" w:hanging="121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7D92D82"/>
    <w:multiLevelType w:val="hybridMultilevel"/>
    <w:tmpl w:val="90348414"/>
    <w:lvl w:ilvl="0" w:tplc="C786EDA6">
      <w:start w:val="2"/>
      <w:numFmt w:val="hebrew1"/>
      <w:lvlText w:val="%1."/>
      <w:lvlJc w:val="left"/>
      <w:pPr>
        <w:tabs>
          <w:tab w:val="num" w:pos="1695"/>
        </w:tabs>
        <w:ind w:left="1695" w:right="1695" w:hanging="480"/>
      </w:pPr>
      <w:rPr>
        <w:rFonts w:hint="cs"/>
      </w:rPr>
    </w:lvl>
    <w:lvl w:ilvl="1" w:tplc="040D0019">
      <w:start w:val="1"/>
      <w:numFmt w:val="lowerLetter"/>
      <w:lvlText w:val="%2."/>
      <w:lvlJc w:val="left"/>
      <w:pPr>
        <w:tabs>
          <w:tab w:val="num" w:pos="2295"/>
        </w:tabs>
        <w:ind w:left="2295" w:right="2295" w:hanging="360"/>
      </w:pPr>
    </w:lvl>
    <w:lvl w:ilvl="2" w:tplc="040D001B" w:tentative="1">
      <w:start w:val="1"/>
      <w:numFmt w:val="lowerRoman"/>
      <w:lvlText w:val="%3."/>
      <w:lvlJc w:val="right"/>
      <w:pPr>
        <w:tabs>
          <w:tab w:val="num" w:pos="3015"/>
        </w:tabs>
        <w:ind w:left="3015" w:right="3015" w:hanging="180"/>
      </w:pPr>
    </w:lvl>
    <w:lvl w:ilvl="3" w:tplc="040D000F" w:tentative="1">
      <w:start w:val="1"/>
      <w:numFmt w:val="decimal"/>
      <w:lvlText w:val="%4."/>
      <w:lvlJc w:val="left"/>
      <w:pPr>
        <w:tabs>
          <w:tab w:val="num" w:pos="3735"/>
        </w:tabs>
        <w:ind w:left="3735" w:right="3735" w:hanging="360"/>
      </w:pPr>
    </w:lvl>
    <w:lvl w:ilvl="4" w:tplc="040D0019" w:tentative="1">
      <w:start w:val="1"/>
      <w:numFmt w:val="lowerLetter"/>
      <w:lvlText w:val="%5."/>
      <w:lvlJc w:val="left"/>
      <w:pPr>
        <w:tabs>
          <w:tab w:val="num" w:pos="4455"/>
        </w:tabs>
        <w:ind w:left="4455" w:right="4455" w:hanging="360"/>
      </w:pPr>
    </w:lvl>
    <w:lvl w:ilvl="5" w:tplc="040D001B" w:tentative="1">
      <w:start w:val="1"/>
      <w:numFmt w:val="lowerRoman"/>
      <w:lvlText w:val="%6."/>
      <w:lvlJc w:val="right"/>
      <w:pPr>
        <w:tabs>
          <w:tab w:val="num" w:pos="5175"/>
        </w:tabs>
        <w:ind w:left="5175" w:right="5175" w:hanging="180"/>
      </w:pPr>
    </w:lvl>
    <w:lvl w:ilvl="6" w:tplc="040D000F" w:tentative="1">
      <w:start w:val="1"/>
      <w:numFmt w:val="decimal"/>
      <w:lvlText w:val="%7."/>
      <w:lvlJc w:val="left"/>
      <w:pPr>
        <w:tabs>
          <w:tab w:val="num" w:pos="5895"/>
        </w:tabs>
        <w:ind w:left="5895" w:right="5895" w:hanging="360"/>
      </w:pPr>
    </w:lvl>
    <w:lvl w:ilvl="7" w:tplc="040D0019" w:tentative="1">
      <w:start w:val="1"/>
      <w:numFmt w:val="lowerLetter"/>
      <w:lvlText w:val="%8."/>
      <w:lvlJc w:val="left"/>
      <w:pPr>
        <w:tabs>
          <w:tab w:val="num" w:pos="6615"/>
        </w:tabs>
        <w:ind w:left="6615" w:right="6615" w:hanging="360"/>
      </w:pPr>
    </w:lvl>
    <w:lvl w:ilvl="8" w:tplc="040D001B" w:tentative="1">
      <w:start w:val="1"/>
      <w:numFmt w:val="lowerRoman"/>
      <w:lvlText w:val="%9."/>
      <w:lvlJc w:val="right"/>
      <w:pPr>
        <w:tabs>
          <w:tab w:val="num" w:pos="7335"/>
        </w:tabs>
        <w:ind w:left="7335" w:right="7335" w:hanging="180"/>
      </w:pPr>
    </w:lvl>
  </w:abstractNum>
  <w:abstractNum w:abstractNumId="2" w15:restartNumberingAfterBreak="0">
    <w:nsid w:val="4E7F1521"/>
    <w:multiLevelType w:val="hybridMultilevel"/>
    <w:tmpl w:val="9A32FBE4"/>
    <w:lvl w:ilvl="0" w:tplc="040D0013">
      <w:start w:val="1"/>
      <w:numFmt w:val="hebrew1"/>
      <w:lvlText w:val="%1."/>
      <w:lvlJc w:val="center"/>
      <w:pPr>
        <w:tabs>
          <w:tab w:val="num" w:pos="720"/>
        </w:tabs>
        <w:ind w:lef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A14412E"/>
    <w:multiLevelType w:val="hybridMultilevel"/>
    <w:tmpl w:val="ABF67B04"/>
    <w:lvl w:ilvl="0" w:tplc="040D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3505162">
    <w:abstractNumId w:val="1"/>
  </w:num>
  <w:num w:numId="2" w16cid:durableId="731807319">
    <w:abstractNumId w:val="2"/>
  </w:num>
  <w:num w:numId="3" w16cid:durableId="386076884">
    <w:abstractNumId w:val="0"/>
  </w:num>
  <w:num w:numId="4" w16cid:durableId="1144544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3713פרוטוקול_ישיבת_ועדה.doc"/>
    <w:docVar w:name="StartMode" w:val="3"/>
  </w:docVars>
  <w:rsids>
    <w:rsidRoot w:val="00857A65"/>
    <w:rsid w:val="00531A27"/>
    <w:rsid w:val="00552A80"/>
    <w:rsid w:val="00722372"/>
    <w:rsid w:val="00857A65"/>
    <w:rsid w:val="00965806"/>
    <w:rsid w:val="00D213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E43C6F"/>
  <w15:chartTrackingRefBased/>
  <w15:docId w15:val="{AF4F0ADF-6E4E-437F-ADB4-F0DF6476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21351"/>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D21351"/>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D21351"/>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D21351"/>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21351"/>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2135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2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9235</Words>
  <Characters>52644</Characters>
  <Application>Microsoft Office Word</Application>
  <DocSecurity>0</DocSecurity>
  <Lines>438</Lines>
  <Paragraphs>123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