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D20C" w14:textId="77777777" w:rsidR="009827D2" w:rsidRDefault="009827D2" w:rsidP="009827D2">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24961E35" w14:textId="77777777" w:rsidR="009827D2" w:rsidRDefault="009827D2" w:rsidP="009827D2">
      <w:pPr>
        <w:bidi/>
        <w:jc w:val="both"/>
        <w:outlineLvl w:val="0"/>
        <w:rPr>
          <w:rFonts w:cs="David" w:hint="cs"/>
          <w:b/>
          <w:bCs/>
          <w:rtl/>
        </w:rPr>
      </w:pPr>
      <w:r>
        <w:rPr>
          <w:rFonts w:cs="David" w:hint="cs"/>
          <w:b/>
          <w:bCs/>
          <w:rtl/>
        </w:rPr>
        <w:t>מושב ראשון</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2E1196DF" w14:textId="77777777" w:rsidR="009827D2" w:rsidRDefault="009827D2" w:rsidP="009827D2">
      <w:pPr>
        <w:bidi/>
        <w:jc w:val="both"/>
        <w:rPr>
          <w:rFonts w:cs="David"/>
          <w:b/>
          <w:bCs/>
          <w:rtl/>
        </w:rPr>
      </w:pPr>
    </w:p>
    <w:p w14:paraId="73D5A4A7" w14:textId="77777777" w:rsidR="009827D2" w:rsidRDefault="009827D2" w:rsidP="009827D2">
      <w:pPr>
        <w:bidi/>
        <w:jc w:val="both"/>
        <w:outlineLvl w:val="0"/>
        <w:rPr>
          <w:rFonts w:cs="David" w:hint="cs"/>
          <w:b/>
          <w:bCs/>
          <w:rtl/>
        </w:rPr>
      </w:pPr>
    </w:p>
    <w:p w14:paraId="661A8AFC" w14:textId="77777777" w:rsidR="009827D2" w:rsidRDefault="009827D2" w:rsidP="009827D2">
      <w:pPr>
        <w:bidi/>
        <w:jc w:val="both"/>
        <w:outlineLvl w:val="0"/>
        <w:rPr>
          <w:rFonts w:cs="David" w:hint="cs"/>
          <w:b/>
          <w:bCs/>
          <w:rtl/>
        </w:rPr>
      </w:pPr>
    </w:p>
    <w:p w14:paraId="2352CA2D" w14:textId="77777777" w:rsidR="009827D2" w:rsidRDefault="009827D2" w:rsidP="009827D2">
      <w:pPr>
        <w:bidi/>
        <w:jc w:val="center"/>
        <w:outlineLvl w:val="0"/>
        <w:rPr>
          <w:rFonts w:cs="David" w:hint="cs"/>
          <w:b/>
          <w:bCs/>
          <w:rtl/>
        </w:rPr>
      </w:pPr>
    </w:p>
    <w:p w14:paraId="3A22F804" w14:textId="77777777" w:rsidR="009827D2" w:rsidRDefault="009827D2" w:rsidP="009827D2">
      <w:pPr>
        <w:bidi/>
        <w:jc w:val="center"/>
        <w:outlineLvl w:val="0"/>
        <w:rPr>
          <w:rFonts w:cs="David" w:hint="cs"/>
          <w:b/>
          <w:bCs/>
          <w:rtl/>
        </w:rPr>
      </w:pPr>
      <w:r>
        <w:rPr>
          <w:rFonts w:cs="David"/>
          <w:b/>
          <w:bCs/>
          <w:rtl/>
        </w:rPr>
        <w:t xml:space="preserve">פרוטוקול מס' </w:t>
      </w:r>
      <w:r>
        <w:rPr>
          <w:rFonts w:cs="David" w:hint="cs"/>
          <w:b/>
          <w:bCs/>
          <w:rtl/>
        </w:rPr>
        <w:t>3</w:t>
      </w:r>
    </w:p>
    <w:p w14:paraId="6A9178DC" w14:textId="77777777" w:rsidR="009827D2" w:rsidRDefault="009827D2" w:rsidP="009827D2">
      <w:pPr>
        <w:bidi/>
        <w:jc w:val="center"/>
        <w:outlineLvl w:val="0"/>
        <w:rPr>
          <w:rFonts w:cs="David" w:hint="cs"/>
          <w:b/>
          <w:bCs/>
          <w:rtl/>
        </w:rPr>
      </w:pPr>
      <w:r>
        <w:rPr>
          <w:rFonts w:cs="David"/>
          <w:b/>
          <w:bCs/>
          <w:rtl/>
        </w:rPr>
        <w:t>מישיב</w:t>
      </w:r>
      <w:r>
        <w:rPr>
          <w:rFonts w:cs="David" w:hint="cs"/>
          <w:b/>
          <w:bCs/>
          <w:rtl/>
        </w:rPr>
        <w:t>ת ועדת המשנה של ועדת הכנסת לגיבוש כללי אתיקה לחברי הכנסת</w:t>
      </w:r>
    </w:p>
    <w:p w14:paraId="69D66DBB" w14:textId="77777777" w:rsidR="009827D2" w:rsidRDefault="009827D2" w:rsidP="009827D2">
      <w:pPr>
        <w:bidi/>
        <w:jc w:val="center"/>
        <w:rPr>
          <w:rFonts w:cs="David" w:hint="cs"/>
          <w:b/>
          <w:bCs/>
          <w:u w:val="single"/>
          <w:rtl/>
        </w:rPr>
      </w:pPr>
      <w:r>
        <w:rPr>
          <w:rFonts w:cs="David" w:hint="cs"/>
          <w:b/>
          <w:bCs/>
          <w:u w:val="single"/>
          <w:rtl/>
        </w:rPr>
        <w:t>יום שלישי, ד' בשבט התש"ע (19 בינואר 2010), שעה 14:30</w:t>
      </w:r>
    </w:p>
    <w:p w14:paraId="623C88A8" w14:textId="77777777" w:rsidR="009827D2" w:rsidRDefault="009827D2" w:rsidP="009827D2">
      <w:pPr>
        <w:bidi/>
        <w:jc w:val="both"/>
        <w:rPr>
          <w:rFonts w:cs="David" w:hint="cs"/>
          <w:b/>
          <w:bCs/>
          <w:u w:val="single"/>
          <w:rtl/>
        </w:rPr>
      </w:pPr>
    </w:p>
    <w:p w14:paraId="47537A2F" w14:textId="77777777" w:rsidR="009827D2" w:rsidRDefault="009827D2" w:rsidP="009827D2">
      <w:pPr>
        <w:bidi/>
        <w:jc w:val="both"/>
        <w:rPr>
          <w:rFonts w:cs="David" w:hint="cs"/>
          <w:b/>
          <w:bCs/>
          <w:u w:val="single"/>
          <w:rtl/>
        </w:rPr>
      </w:pPr>
    </w:p>
    <w:p w14:paraId="68833F27" w14:textId="77777777" w:rsidR="009827D2" w:rsidRDefault="009827D2" w:rsidP="009827D2">
      <w:pPr>
        <w:bidi/>
        <w:jc w:val="both"/>
        <w:rPr>
          <w:rFonts w:cs="David" w:hint="cs"/>
          <w:b/>
          <w:bCs/>
          <w:u w:val="single"/>
          <w:rtl/>
        </w:rPr>
      </w:pPr>
    </w:p>
    <w:p w14:paraId="0E1AB275" w14:textId="77777777" w:rsidR="009827D2" w:rsidRDefault="009827D2" w:rsidP="009827D2">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sidRPr="00F210A4">
        <w:rPr>
          <w:rFonts w:cs="David" w:hint="cs"/>
          <w:b/>
          <w:bCs/>
          <w:u w:val="single"/>
          <w:rtl/>
        </w:rPr>
        <w:t>הכנת כללי אתיקה לחברי הכנסת</w:t>
      </w:r>
    </w:p>
    <w:p w14:paraId="313CEC93" w14:textId="77777777" w:rsidR="009827D2" w:rsidRDefault="009827D2" w:rsidP="009827D2">
      <w:pPr>
        <w:bidi/>
        <w:jc w:val="both"/>
        <w:rPr>
          <w:rFonts w:cs="David" w:hint="cs"/>
          <w:b/>
          <w:bCs/>
          <w:u w:val="single"/>
          <w:rtl/>
        </w:rPr>
      </w:pPr>
    </w:p>
    <w:p w14:paraId="094C947A" w14:textId="77777777" w:rsidR="009827D2" w:rsidRDefault="009827D2" w:rsidP="009827D2">
      <w:pPr>
        <w:bidi/>
        <w:jc w:val="both"/>
        <w:rPr>
          <w:rFonts w:cs="David" w:hint="cs"/>
          <w:b/>
          <w:bCs/>
          <w:u w:val="single"/>
          <w:rtl/>
        </w:rPr>
      </w:pPr>
    </w:p>
    <w:p w14:paraId="59E8D453" w14:textId="77777777" w:rsidR="009827D2" w:rsidRDefault="009827D2" w:rsidP="009827D2">
      <w:pPr>
        <w:bidi/>
        <w:jc w:val="both"/>
        <w:rPr>
          <w:rFonts w:cs="David" w:hint="cs"/>
          <w:b/>
          <w:bCs/>
          <w:u w:val="single"/>
          <w:rtl/>
        </w:rPr>
      </w:pPr>
    </w:p>
    <w:p w14:paraId="54266358" w14:textId="77777777" w:rsidR="009827D2" w:rsidRDefault="009827D2" w:rsidP="009827D2">
      <w:pPr>
        <w:bidi/>
        <w:jc w:val="both"/>
        <w:rPr>
          <w:rFonts w:cs="David"/>
          <w:b/>
          <w:bCs/>
          <w:rtl/>
        </w:rPr>
      </w:pPr>
    </w:p>
    <w:p w14:paraId="5FBE1616" w14:textId="77777777" w:rsidR="009827D2" w:rsidRDefault="009827D2" w:rsidP="009827D2">
      <w:pPr>
        <w:bidi/>
        <w:jc w:val="both"/>
        <w:outlineLvl w:val="0"/>
        <w:rPr>
          <w:rFonts w:cs="David"/>
          <w:b/>
          <w:bCs/>
          <w:u w:val="single"/>
          <w:rtl/>
        </w:rPr>
      </w:pPr>
      <w:r>
        <w:rPr>
          <w:rFonts w:cs="David"/>
          <w:b/>
          <w:bCs/>
          <w:u w:val="single"/>
          <w:rtl/>
        </w:rPr>
        <w:t>נכחו:</w:t>
      </w:r>
    </w:p>
    <w:p w14:paraId="1A623225" w14:textId="77777777" w:rsidR="009827D2" w:rsidRDefault="009827D2" w:rsidP="009827D2">
      <w:pPr>
        <w:bidi/>
        <w:jc w:val="both"/>
        <w:outlineLvl w:val="0"/>
        <w:rPr>
          <w:rFonts w:cs="David" w:hint="cs"/>
          <w:rtl/>
        </w:rPr>
      </w:pPr>
      <w:r>
        <w:rPr>
          <w:rFonts w:cs="David"/>
          <w:b/>
          <w:bCs/>
          <w:u w:val="single"/>
          <w:rtl/>
        </w:rPr>
        <w:t>חברי הוועדה</w:t>
      </w:r>
      <w:r>
        <w:rPr>
          <w:rFonts w:cs="David"/>
          <w:rtl/>
        </w:rPr>
        <w:t>:</w:t>
      </w:r>
      <w:r>
        <w:rPr>
          <w:rFonts w:cs="David"/>
          <w:rtl/>
        </w:rPr>
        <w:tab/>
      </w:r>
    </w:p>
    <w:p w14:paraId="442A7B59" w14:textId="77777777" w:rsidR="009827D2" w:rsidRDefault="009827D2" w:rsidP="009827D2">
      <w:pPr>
        <w:bidi/>
        <w:jc w:val="both"/>
        <w:outlineLvl w:val="0"/>
        <w:rPr>
          <w:rFonts w:cs="David" w:hint="cs"/>
          <w:rtl/>
        </w:rPr>
      </w:pPr>
    </w:p>
    <w:p w14:paraId="2CCAF13B" w14:textId="77777777" w:rsidR="009827D2" w:rsidRDefault="009827D2" w:rsidP="009827D2">
      <w:pPr>
        <w:bidi/>
        <w:jc w:val="both"/>
        <w:outlineLvl w:val="0"/>
        <w:rPr>
          <w:rFonts w:cs="David" w:hint="cs"/>
          <w:rtl/>
        </w:rPr>
      </w:pPr>
      <w:r>
        <w:rPr>
          <w:rFonts w:cs="David" w:hint="cs"/>
          <w:rtl/>
        </w:rPr>
        <w:t xml:space="preserve">חיים אורון </w:t>
      </w:r>
      <w:r>
        <w:rPr>
          <w:rFonts w:cs="David"/>
          <w:rtl/>
        </w:rPr>
        <w:t>–</w:t>
      </w:r>
      <w:r>
        <w:rPr>
          <w:rFonts w:cs="David" w:hint="cs"/>
          <w:rtl/>
        </w:rPr>
        <w:t xml:space="preserve"> היו"ר </w:t>
      </w:r>
    </w:p>
    <w:p w14:paraId="00952D7E" w14:textId="77777777" w:rsidR="009827D2" w:rsidRDefault="009827D2" w:rsidP="009827D2">
      <w:pPr>
        <w:bidi/>
        <w:jc w:val="both"/>
        <w:outlineLvl w:val="0"/>
        <w:rPr>
          <w:rFonts w:cs="David" w:hint="cs"/>
          <w:rtl/>
        </w:rPr>
      </w:pPr>
      <w:r>
        <w:rPr>
          <w:rFonts w:cs="David" w:hint="cs"/>
          <w:rtl/>
        </w:rPr>
        <w:t>זאב אלקין</w:t>
      </w:r>
    </w:p>
    <w:p w14:paraId="75FEF211" w14:textId="77777777" w:rsidR="009827D2" w:rsidRDefault="009827D2" w:rsidP="009827D2">
      <w:pPr>
        <w:bidi/>
        <w:jc w:val="both"/>
        <w:outlineLvl w:val="0"/>
        <w:rPr>
          <w:rFonts w:cs="David" w:hint="cs"/>
          <w:rtl/>
        </w:rPr>
      </w:pPr>
      <w:r>
        <w:rPr>
          <w:rFonts w:cs="David" w:hint="cs"/>
          <w:rtl/>
        </w:rPr>
        <w:t>יצחק וקנין</w:t>
      </w:r>
    </w:p>
    <w:p w14:paraId="50997854" w14:textId="77777777" w:rsidR="009827D2" w:rsidRDefault="009827D2" w:rsidP="009827D2">
      <w:pPr>
        <w:bidi/>
        <w:jc w:val="both"/>
        <w:outlineLvl w:val="0"/>
        <w:rPr>
          <w:rFonts w:cs="David" w:hint="cs"/>
          <w:rtl/>
        </w:rPr>
      </w:pPr>
      <w:r>
        <w:rPr>
          <w:rFonts w:cs="David" w:hint="cs"/>
          <w:rtl/>
        </w:rPr>
        <w:t>יריב לוין</w:t>
      </w:r>
    </w:p>
    <w:p w14:paraId="2AAA012A" w14:textId="77777777" w:rsidR="009827D2" w:rsidRPr="00F210A4" w:rsidRDefault="009827D2" w:rsidP="009827D2">
      <w:pPr>
        <w:bidi/>
        <w:jc w:val="both"/>
        <w:outlineLvl w:val="0"/>
        <w:rPr>
          <w:rFonts w:cs="David" w:hint="cs"/>
          <w:rtl/>
        </w:rPr>
      </w:pPr>
    </w:p>
    <w:p w14:paraId="56FB6925" w14:textId="77777777" w:rsidR="009827D2" w:rsidRDefault="009827D2" w:rsidP="009827D2">
      <w:pPr>
        <w:bidi/>
        <w:jc w:val="both"/>
        <w:outlineLvl w:val="0"/>
        <w:rPr>
          <w:rFonts w:cs="David" w:hint="cs"/>
          <w:rtl/>
        </w:rPr>
      </w:pPr>
      <w:r>
        <w:rPr>
          <w:rFonts w:cs="David"/>
          <w:b/>
          <w:bCs/>
          <w:u w:val="single"/>
          <w:rtl/>
        </w:rPr>
        <w:t>מוזמנים</w:t>
      </w:r>
      <w:r>
        <w:rPr>
          <w:rFonts w:cs="David"/>
          <w:rtl/>
        </w:rPr>
        <w:t>:</w:t>
      </w:r>
    </w:p>
    <w:p w14:paraId="05FD95D3" w14:textId="77777777" w:rsidR="009827D2" w:rsidRDefault="009827D2" w:rsidP="009827D2">
      <w:pPr>
        <w:bidi/>
        <w:jc w:val="both"/>
        <w:outlineLvl w:val="0"/>
        <w:rPr>
          <w:rFonts w:cs="David" w:hint="cs"/>
          <w:rtl/>
        </w:rPr>
      </w:pPr>
    </w:p>
    <w:p w14:paraId="6C6969E9" w14:textId="77777777" w:rsidR="009827D2" w:rsidRDefault="009827D2" w:rsidP="009827D2">
      <w:pPr>
        <w:bidi/>
        <w:jc w:val="both"/>
        <w:outlineLvl w:val="0"/>
        <w:rPr>
          <w:rFonts w:cs="David" w:hint="cs"/>
          <w:rtl/>
        </w:rPr>
      </w:pPr>
      <w:r>
        <w:rPr>
          <w:rFonts w:cs="David" w:hint="cs"/>
          <w:rtl/>
        </w:rPr>
        <w:t>אייל ינון</w:t>
      </w:r>
      <w:r>
        <w:rPr>
          <w:rFonts w:cs="David" w:hint="cs"/>
          <w:rtl/>
        </w:rPr>
        <w:tab/>
      </w:r>
      <w:r>
        <w:rPr>
          <w:rFonts w:cs="David" w:hint="cs"/>
          <w:rtl/>
        </w:rPr>
        <w:tab/>
        <w:t>- מזכיר הכנסת</w:t>
      </w:r>
    </w:p>
    <w:p w14:paraId="2310FA92" w14:textId="77777777" w:rsidR="009827D2" w:rsidRDefault="009827D2" w:rsidP="009827D2">
      <w:pPr>
        <w:bidi/>
        <w:jc w:val="both"/>
        <w:outlineLvl w:val="0"/>
        <w:rPr>
          <w:rFonts w:cs="David" w:hint="cs"/>
          <w:rtl/>
        </w:rPr>
      </w:pPr>
      <w:r>
        <w:rPr>
          <w:rFonts w:cs="David" w:hint="cs"/>
          <w:rtl/>
        </w:rPr>
        <w:t>פרופסור אסא כשר</w:t>
      </w:r>
    </w:p>
    <w:p w14:paraId="5D696E4E" w14:textId="77777777" w:rsidR="009827D2" w:rsidRDefault="009827D2" w:rsidP="009827D2">
      <w:pPr>
        <w:bidi/>
        <w:jc w:val="both"/>
        <w:outlineLvl w:val="0"/>
        <w:rPr>
          <w:rFonts w:cs="David" w:hint="cs"/>
          <w:rtl/>
        </w:rPr>
      </w:pPr>
      <w:r>
        <w:rPr>
          <w:rFonts w:cs="David" w:hint="cs"/>
          <w:rtl/>
        </w:rPr>
        <w:t>פרופסור יצחק זמיר</w:t>
      </w:r>
    </w:p>
    <w:p w14:paraId="30B99A2D" w14:textId="77777777" w:rsidR="009827D2" w:rsidRDefault="009827D2" w:rsidP="009827D2">
      <w:pPr>
        <w:bidi/>
        <w:jc w:val="both"/>
        <w:outlineLvl w:val="0"/>
        <w:rPr>
          <w:rFonts w:cs="David" w:hint="cs"/>
          <w:rtl/>
        </w:rPr>
      </w:pPr>
    </w:p>
    <w:p w14:paraId="5B5C8324" w14:textId="77777777" w:rsidR="009827D2" w:rsidRDefault="009827D2" w:rsidP="009827D2">
      <w:pPr>
        <w:bidi/>
        <w:jc w:val="both"/>
        <w:outlineLvl w:val="0"/>
        <w:rPr>
          <w:rFonts w:cs="David"/>
          <w:rtl/>
        </w:rPr>
      </w:pPr>
      <w:r>
        <w:rPr>
          <w:rFonts w:cs="David"/>
          <w:b/>
          <w:bCs/>
          <w:u w:val="single"/>
          <w:rtl/>
        </w:rPr>
        <w:t>מנהלת הוועדה</w:t>
      </w:r>
      <w:r>
        <w:rPr>
          <w:rFonts w:cs="David"/>
          <w:rtl/>
        </w:rPr>
        <w:t>:</w:t>
      </w:r>
      <w:r>
        <w:rPr>
          <w:rFonts w:cs="David"/>
          <w:rtl/>
        </w:rPr>
        <w:tab/>
      </w:r>
    </w:p>
    <w:p w14:paraId="071FF145" w14:textId="77777777" w:rsidR="009827D2" w:rsidRDefault="009827D2" w:rsidP="009827D2">
      <w:pPr>
        <w:bidi/>
        <w:jc w:val="both"/>
        <w:rPr>
          <w:rFonts w:cs="David" w:hint="cs"/>
          <w:b/>
          <w:bCs/>
          <w:u w:val="single"/>
          <w:rtl/>
        </w:rPr>
      </w:pPr>
    </w:p>
    <w:p w14:paraId="6F779AD6" w14:textId="77777777" w:rsidR="009827D2" w:rsidRPr="00F210A4" w:rsidRDefault="009827D2" w:rsidP="009827D2">
      <w:pPr>
        <w:bidi/>
        <w:jc w:val="both"/>
        <w:rPr>
          <w:rFonts w:cs="David" w:hint="cs"/>
          <w:rtl/>
        </w:rPr>
      </w:pPr>
      <w:r>
        <w:rPr>
          <w:rFonts w:cs="David" w:hint="cs"/>
          <w:rtl/>
        </w:rPr>
        <w:t>אתי בן-יוסף</w:t>
      </w:r>
    </w:p>
    <w:p w14:paraId="5A7BFB7A" w14:textId="77777777" w:rsidR="009827D2" w:rsidRDefault="009827D2" w:rsidP="009827D2">
      <w:pPr>
        <w:bidi/>
        <w:jc w:val="both"/>
        <w:outlineLvl w:val="0"/>
        <w:rPr>
          <w:rFonts w:cs="David" w:hint="cs"/>
          <w:b/>
          <w:bCs/>
          <w:u w:val="single"/>
          <w:rtl/>
        </w:rPr>
      </w:pPr>
    </w:p>
    <w:p w14:paraId="616B5B59" w14:textId="77777777" w:rsidR="009827D2" w:rsidRDefault="009827D2" w:rsidP="009827D2">
      <w:pPr>
        <w:bidi/>
        <w:jc w:val="both"/>
        <w:outlineLvl w:val="0"/>
        <w:rPr>
          <w:rFonts w:cs="David" w:hint="cs"/>
          <w:rtl/>
        </w:rPr>
      </w:pPr>
      <w:r>
        <w:rPr>
          <w:rFonts w:cs="David" w:hint="cs"/>
          <w:b/>
          <w:bCs/>
          <w:u w:val="single"/>
          <w:rtl/>
        </w:rPr>
        <w:t>רשמה</w:t>
      </w:r>
      <w:r>
        <w:rPr>
          <w:rFonts w:cs="David"/>
          <w:rtl/>
        </w:rPr>
        <w:t>:</w:t>
      </w:r>
      <w:r>
        <w:rPr>
          <w:rFonts w:cs="David"/>
          <w:rtl/>
        </w:rPr>
        <w:tab/>
      </w:r>
    </w:p>
    <w:p w14:paraId="6E9C51FA" w14:textId="77777777" w:rsidR="009827D2" w:rsidRDefault="009827D2" w:rsidP="009827D2">
      <w:pPr>
        <w:bidi/>
        <w:jc w:val="both"/>
        <w:outlineLvl w:val="0"/>
        <w:rPr>
          <w:rFonts w:cs="David" w:hint="cs"/>
          <w:rtl/>
        </w:rPr>
      </w:pPr>
    </w:p>
    <w:p w14:paraId="7E01CC31" w14:textId="77777777" w:rsidR="009827D2" w:rsidRDefault="009827D2" w:rsidP="009827D2">
      <w:pPr>
        <w:bidi/>
        <w:jc w:val="both"/>
        <w:outlineLvl w:val="0"/>
        <w:rPr>
          <w:rFonts w:cs="David" w:hint="cs"/>
          <w:rtl/>
        </w:rPr>
      </w:pPr>
      <w:smartTag w:uri="urn:schemas-microsoft-com:office:smarttags" w:element="PersonName">
        <w:r>
          <w:rPr>
            <w:rFonts w:cs="David" w:hint="cs"/>
            <w:rtl/>
          </w:rPr>
          <w:t>יפה קרינצה</w:t>
        </w:r>
      </w:smartTag>
    </w:p>
    <w:p w14:paraId="2603750E" w14:textId="77777777" w:rsidR="009827D2" w:rsidRDefault="009827D2" w:rsidP="009827D2">
      <w:pPr>
        <w:bidi/>
        <w:jc w:val="center"/>
        <w:rPr>
          <w:rFonts w:cs="David" w:hint="cs"/>
          <w:b/>
          <w:bCs/>
          <w:u w:val="single"/>
          <w:rtl/>
        </w:rPr>
      </w:pPr>
      <w:r>
        <w:rPr>
          <w:rFonts w:cs="David"/>
          <w:rtl/>
        </w:rPr>
        <w:br w:type="page"/>
      </w:r>
    </w:p>
    <w:p w14:paraId="6DAE5A4C" w14:textId="77777777" w:rsidR="009827D2" w:rsidRDefault="009827D2" w:rsidP="009827D2">
      <w:pPr>
        <w:bidi/>
        <w:jc w:val="center"/>
        <w:rPr>
          <w:rFonts w:cs="David" w:hint="cs"/>
          <w:b/>
          <w:bCs/>
          <w:u w:val="single"/>
          <w:rtl/>
        </w:rPr>
      </w:pPr>
    </w:p>
    <w:p w14:paraId="54CB08FF" w14:textId="77777777" w:rsidR="009827D2" w:rsidRDefault="009827D2" w:rsidP="009827D2">
      <w:pPr>
        <w:bidi/>
        <w:jc w:val="center"/>
        <w:rPr>
          <w:rFonts w:cs="David" w:hint="cs"/>
          <w:rtl/>
        </w:rPr>
      </w:pPr>
      <w:r w:rsidRPr="00F210A4">
        <w:rPr>
          <w:rFonts w:cs="David" w:hint="cs"/>
          <w:b/>
          <w:bCs/>
          <w:u w:val="single"/>
          <w:rtl/>
        </w:rPr>
        <w:t>הכנת כללי אתיקה לחברי הכנסת</w:t>
      </w:r>
    </w:p>
    <w:p w14:paraId="0C25145A" w14:textId="77777777" w:rsidR="009827D2" w:rsidRDefault="009827D2" w:rsidP="009827D2">
      <w:pPr>
        <w:bidi/>
        <w:jc w:val="both"/>
        <w:rPr>
          <w:rFonts w:cs="David" w:hint="cs"/>
          <w:u w:val="single"/>
          <w:rtl/>
        </w:rPr>
      </w:pPr>
    </w:p>
    <w:p w14:paraId="058A81E3" w14:textId="77777777" w:rsidR="009827D2" w:rsidRDefault="009827D2" w:rsidP="009827D2">
      <w:pPr>
        <w:bidi/>
        <w:jc w:val="both"/>
        <w:rPr>
          <w:rFonts w:cs="David" w:hint="cs"/>
          <w:u w:val="single"/>
          <w:rtl/>
        </w:rPr>
      </w:pPr>
    </w:p>
    <w:p w14:paraId="2DA595FE" w14:textId="77777777" w:rsidR="009827D2" w:rsidRDefault="009827D2" w:rsidP="009827D2">
      <w:pPr>
        <w:bidi/>
        <w:jc w:val="both"/>
        <w:rPr>
          <w:rFonts w:cs="David" w:hint="cs"/>
          <w:u w:val="single"/>
          <w:rtl/>
        </w:rPr>
      </w:pPr>
    </w:p>
    <w:p w14:paraId="4477F16A"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8753591" w14:textId="77777777" w:rsidR="009827D2" w:rsidRDefault="009827D2" w:rsidP="009827D2">
      <w:pPr>
        <w:bidi/>
        <w:jc w:val="both"/>
        <w:rPr>
          <w:rFonts w:cs="David" w:hint="cs"/>
          <w:u w:val="single"/>
          <w:rtl/>
        </w:rPr>
      </w:pPr>
    </w:p>
    <w:p w14:paraId="5394CF25" w14:textId="77777777" w:rsidR="009827D2" w:rsidRDefault="009827D2" w:rsidP="009827D2">
      <w:pPr>
        <w:keepNext/>
        <w:bidi/>
        <w:ind w:firstLine="720"/>
        <w:jc w:val="both"/>
        <w:rPr>
          <w:rFonts w:cs="David" w:hint="cs"/>
          <w:rtl/>
        </w:rPr>
      </w:pPr>
      <w:r>
        <w:rPr>
          <w:rFonts w:cs="David" w:hint="cs"/>
          <w:rtl/>
        </w:rPr>
        <w:t>שלום, אני פותח את הישיבה. המתכונת שארבל עושה היא שנכנס פה צבע חדש, צבע ירוק. התיקונים של הוועדה הזאת יהיו ירוקים, ובכל פרק רשום: אישור של הוועדה בתאריך זה וזה, כי לא תמיד הולכים לפי הסדר. אנחנו מתחילים עכשיו פרק ד'.</w:t>
      </w:r>
    </w:p>
    <w:p w14:paraId="0EDBA59F" w14:textId="77777777" w:rsidR="009827D2" w:rsidRDefault="009827D2" w:rsidP="009827D2">
      <w:pPr>
        <w:keepNext/>
        <w:bidi/>
        <w:ind w:firstLine="720"/>
        <w:jc w:val="both"/>
        <w:rPr>
          <w:rFonts w:cs="David" w:hint="cs"/>
          <w:rtl/>
        </w:rPr>
      </w:pPr>
    </w:p>
    <w:p w14:paraId="1B6D7CD0"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259E5F1" w14:textId="77777777" w:rsidR="009827D2" w:rsidRDefault="009827D2" w:rsidP="009827D2">
      <w:pPr>
        <w:keepNext/>
        <w:bidi/>
        <w:ind w:firstLine="720"/>
        <w:jc w:val="both"/>
        <w:rPr>
          <w:rFonts w:cs="David" w:hint="cs"/>
          <w:rtl/>
        </w:rPr>
      </w:pPr>
    </w:p>
    <w:p w14:paraId="5DD73919" w14:textId="77777777" w:rsidR="009827D2" w:rsidRDefault="009827D2" w:rsidP="009827D2">
      <w:pPr>
        <w:keepNext/>
        <w:bidi/>
        <w:ind w:firstLine="720"/>
        <w:jc w:val="both"/>
        <w:rPr>
          <w:rFonts w:cs="David" w:hint="cs"/>
          <w:rtl/>
        </w:rPr>
      </w:pPr>
      <w:r>
        <w:rPr>
          <w:rFonts w:cs="David" w:hint="cs"/>
          <w:rtl/>
        </w:rPr>
        <w:t xml:space="preserve">אנחנו נתחיל מסעיף 7, שזה פרק של השתתפות בעבודת הכנסת. </w:t>
      </w:r>
    </w:p>
    <w:p w14:paraId="24B6592A" w14:textId="77777777" w:rsidR="009827D2" w:rsidRDefault="009827D2" w:rsidP="009827D2">
      <w:pPr>
        <w:keepNext/>
        <w:bidi/>
        <w:ind w:firstLine="720"/>
        <w:jc w:val="both"/>
        <w:rPr>
          <w:rFonts w:cs="David" w:hint="cs"/>
          <w:rtl/>
        </w:rPr>
      </w:pPr>
    </w:p>
    <w:p w14:paraId="02875503"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1CD502C6" w14:textId="77777777" w:rsidR="009827D2" w:rsidRDefault="009827D2" w:rsidP="009827D2">
      <w:pPr>
        <w:bidi/>
        <w:jc w:val="both"/>
        <w:rPr>
          <w:rFonts w:cs="David" w:hint="cs"/>
          <w:u w:val="single"/>
          <w:rtl/>
        </w:rPr>
      </w:pPr>
    </w:p>
    <w:p w14:paraId="32D81FA1" w14:textId="77777777" w:rsidR="009827D2" w:rsidRDefault="009827D2" w:rsidP="009827D2">
      <w:pPr>
        <w:keepNext/>
        <w:bidi/>
        <w:ind w:firstLine="720"/>
        <w:jc w:val="both"/>
        <w:rPr>
          <w:rFonts w:cs="David" w:hint="cs"/>
          <w:rtl/>
        </w:rPr>
      </w:pPr>
      <w:r>
        <w:rPr>
          <w:rFonts w:cs="David" w:hint="cs"/>
          <w:rtl/>
        </w:rPr>
        <w:t xml:space="preserve">הייתה לי הסתייגות </w:t>
      </w:r>
      <w:r>
        <w:rPr>
          <w:rFonts w:cs="David"/>
          <w:rtl/>
        </w:rPr>
        <w:t>–</w:t>
      </w:r>
      <w:r>
        <w:rPr>
          <w:rFonts w:cs="David" w:hint="cs"/>
          <w:rtl/>
        </w:rPr>
        <w:t xml:space="preserve"> לא בטוח שהייתי היחיד שהייתה לו את ההסתייגות - לסוגיה של הערכים בסעיפים 2(1) ו-2(2).</w:t>
      </w:r>
    </w:p>
    <w:p w14:paraId="284228B9" w14:textId="77777777" w:rsidR="009827D2" w:rsidRDefault="009827D2" w:rsidP="009827D2">
      <w:pPr>
        <w:keepNext/>
        <w:bidi/>
        <w:jc w:val="both"/>
        <w:rPr>
          <w:rFonts w:cs="David" w:hint="cs"/>
          <w:rtl/>
        </w:rPr>
      </w:pPr>
    </w:p>
    <w:p w14:paraId="0D2114C1"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925F7E5" w14:textId="77777777" w:rsidR="009827D2" w:rsidRDefault="009827D2" w:rsidP="009827D2">
      <w:pPr>
        <w:keepNext/>
        <w:bidi/>
        <w:jc w:val="both"/>
        <w:rPr>
          <w:rFonts w:cs="David" w:hint="cs"/>
          <w:rtl/>
        </w:rPr>
      </w:pPr>
    </w:p>
    <w:p w14:paraId="50A3E67B" w14:textId="77777777" w:rsidR="009827D2" w:rsidRDefault="009827D2" w:rsidP="009827D2">
      <w:pPr>
        <w:keepNext/>
        <w:bidi/>
        <w:jc w:val="both"/>
        <w:rPr>
          <w:rFonts w:cs="David" w:hint="cs"/>
          <w:rtl/>
        </w:rPr>
      </w:pPr>
      <w:r>
        <w:rPr>
          <w:rFonts w:cs="David" w:hint="cs"/>
          <w:rtl/>
        </w:rPr>
        <w:tab/>
        <w:t xml:space="preserve">אושר ל"אמור להיות נדון", זה לא באמת אושר. לא סוכם. </w:t>
      </w:r>
    </w:p>
    <w:p w14:paraId="3ACDD1CE" w14:textId="77777777" w:rsidR="009827D2" w:rsidRDefault="009827D2" w:rsidP="009827D2">
      <w:pPr>
        <w:keepNext/>
        <w:bidi/>
        <w:jc w:val="both"/>
        <w:rPr>
          <w:rFonts w:cs="David" w:hint="cs"/>
          <w:rtl/>
        </w:rPr>
      </w:pPr>
    </w:p>
    <w:p w14:paraId="04F68C81"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178DAFA" w14:textId="77777777" w:rsidR="009827D2" w:rsidRDefault="009827D2" w:rsidP="009827D2">
      <w:pPr>
        <w:bidi/>
        <w:jc w:val="both"/>
        <w:rPr>
          <w:rFonts w:cs="David" w:hint="cs"/>
          <w:u w:val="single"/>
          <w:rtl/>
        </w:rPr>
      </w:pPr>
    </w:p>
    <w:p w14:paraId="14755F72" w14:textId="77777777" w:rsidR="009827D2" w:rsidRDefault="009827D2" w:rsidP="009827D2">
      <w:pPr>
        <w:keepNext/>
        <w:bidi/>
        <w:ind w:firstLine="720"/>
        <w:jc w:val="both"/>
        <w:rPr>
          <w:rFonts w:cs="David" w:hint="cs"/>
          <w:rtl/>
        </w:rPr>
      </w:pPr>
      <w:r>
        <w:rPr>
          <w:rFonts w:cs="David" w:hint="cs"/>
          <w:rtl/>
        </w:rPr>
        <w:t xml:space="preserve">מה שכתוב "אושר" אומר שגמרנו עכשיו לדון בזה. בשלב מסוים נצטרך להחליט מה אנחנו עושים: האם אנחנו רוצים לעשות הצבעות בפורום אקראי או משהו אחר. נתקדם בינתיים. </w:t>
      </w:r>
    </w:p>
    <w:p w14:paraId="75DB5BD9" w14:textId="77777777" w:rsidR="009827D2" w:rsidRDefault="009827D2" w:rsidP="009827D2">
      <w:pPr>
        <w:keepNext/>
        <w:bidi/>
        <w:jc w:val="both"/>
        <w:rPr>
          <w:rFonts w:cs="David" w:hint="cs"/>
          <w:rtl/>
        </w:rPr>
      </w:pPr>
    </w:p>
    <w:p w14:paraId="7B5F8B74"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1B75CDDD" w14:textId="77777777" w:rsidR="009827D2" w:rsidRDefault="009827D2" w:rsidP="009827D2">
      <w:pPr>
        <w:bidi/>
        <w:jc w:val="both"/>
        <w:rPr>
          <w:rFonts w:cs="David" w:hint="cs"/>
          <w:u w:val="single"/>
          <w:rtl/>
        </w:rPr>
      </w:pPr>
    </w:p>
    <w:p w14:paraId="11676058" w14:textId="77777777" w:rsidR="009827D2" w:rsidRDefault="009827D2" w:rsidP="009827D2">
      <w:pPr>
        <w:keepNext/>
        <w:bidi/>
        <w:ind w:firstLine="720"/>
        <w:jc w:val="both"/>
        <w:rPr>
          <w:rFonts w:cs="David" w:hint="cs"/>
          <w:rtl/>
        </w:rPr>
      </w:pPr>
      <w:r>
        <w:rPr>
          <w:rFonts w:cs="David" w:hint="cs"/>
          <w:rtl/>
        </w:rPr>
        <w:t>נגיע להבנות.</w:t>
      </w:r>
    </w:p>
    <w:p w14:paraId="45E7C744" w14:textId="77777777" w:rsidR="009827D2" w:rsidRDefault="009827D2" w:rsidP="009827D2">
      <w:pPr>
        <w:keepNext/>
        <w:bidi/>
        <w:jc w:val="both"/>
        <w:rPr>
          <w:rFonts w:cs="David" w:hint="cs"/>
          <w:rtl/>
        </w:rPr>
      </w:pPr>
    </w:p>
    <w:p w14:paraId="67D4577D"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82D43CE" w14:textId="77777777" w:rsidR="009827D2" w:rsidRDefault="009827D2" w:rsidP="009827D2">
      <w:pPr>
        <w:keepNext/>
        <w:bidi/>
        <w:jc w:val="both"/>
        <w:rPr>
          <w:rFonts w:cs="David" w:hint="cs"/>
          <w:rtl/>
        </w:rPr>
      </w:pPr>
    </w:p>
    <w:p w14:paraId="5B8F172B" w14:textId="77777777" w:rsidR="009827D2" w:rsidRDefault="009827D2" w:rsidP="009827D2">
      <w:pPr>
        <w:keepNext/>
        <w:bidi/>
        <w:ind w:firstLine="720"/>
        <w:jc w:val="both"/>
        <w:rPr>
          <w:rFonts w:cs="David" w:hint="cs"/>
          <w:rtl/>
        </w:rPr>
      </w:pPr>
      <w:r>
        <w:rPr>
          <w:rFonts w:cs="David" w:hint="cs"/>
          <w:rtl/>
        </w:rPr>
        <w:t xml:space="preserve">יש משהו שהוסכם עליו בסעיף המטרה, את זה כבר סימנתי. דברים שלא הוסכם עליהם ממש לא סימנתי. </w:t>
      </w:r>
    </w:p>
    <w:p w14:paraId="1B78A497" w14:textId="77777777" w:rsidR="009827D2" w:rsidRDefault="009827D2" w:rsidP="009827D2">
      <w:pPr>
        <w:keepNext/>
        <w:bidi/>
        <w:jc w:val="both"/>
        <w:rPr>
          <w:rFonts w:cs="David" w:hint="cs"/>
          <w:rtl/>
        </w:rPr>
      </w:pPr>
    </w:p>
    <w:p w14:paraId="7E4EF1C5"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59E0642" w14:textId="77777777" w:rsidR="009827D2" w:rsidRDefault="009827D2" w:rsidP="009827D2">
      <w:pPr>
        <w:bidi/>
        <w:jc w:val="both"/>
        <w:rPr>
          <w:rFonts w:cs="David" w:hint="cs"/>
          <w:u w:val="single"/>
          <w:rtl/>
        </w:rPr>
      </w:pPr>
    </w:p>
    <w:p w14:paraId="0A62D6D7" w14:textId="77777777" w:rsidR="009827D2" w:rsidRDefault="009827D2" w:rsidP="009827D2">
      <w:pPr>
        <w:keepNext/>
        <w:bidi/>
        <w:ind w:firstLine="720"/>
        <w:jc w:val="both"/>
        <w:rPr>
          <w:rFonts w:cs="David" w:hint="cs"/>
          <w:rtl/>
        </w:rPr>
      </w:pPr>
      <w:r>
        <w:rPr>
          <w:rFonts w:cs="David" w:hint="cs"/>
          <w:rtl/>
        </w:rPr>
        <w:t>סעיף המטרה הוא מבנה שקיים לאורך כל ההצעות. הוא חדש, הוועדה הקודמת קיבלה אותו ואני לא רואה סיבה לא לקבל אותו. אותו דבר סעיפים 8(א) ו-8(ב).</w:t>
      </w:r>
    </w:p>
    <w:p w14:paraId="0CD8A6D0" w14:textId="77777777" w:rsidR="009827D2" w:rsidRDefault="009827D2" w:rsidP="009827D2">
      <w:pPr>
        <w:keepNext/>
        <w:bidi/>
        <w:jc w:val="both"/>
        <w:rPr>
          <w:rFonts w:cs="David" w:hint="cs"/>
          <w:rtl/>
        </w:rPr>
      </w:pPr>
    </w:p>
    <w:p w14:paraId="6E842F95"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02265E8" w14:textId="77777777" w:rsidR="009827D2" w:rsidRDefault="009827D2" w:rsidP="009827D2">
      <w:pPr>
        <w:keepNext/>
        <w:bidi/>
        <w:jc w:val="both"/>
        <w:rPr>
          <w:rFonts w:cs="David" w:hint="cs"/>
          <w:rtl/>
        </w:rPr>
      </w:pPr>
    </w:p>
    <w:p w14:paraId="22AC5C03" w14:textId="77777777" w:rsidR="009827D2" w:rsidRDefault="009827D2" w:rsidP="009827D2">
      <w:pPr>
        <w:keepNext/>
        <w:bidi/>
        <w:ind w:firstLine="720"/>
        <w:jc w:val="both"/>
        <w:rPr>
          <w:rFonts w:cs="David" w:hint="cs"/>
          <w:rtl/>
        </w:rPr>
      </w:pPr>
      <w:r>
        <w:rPr>
          <w:rFonts w:cs="David" w:hint="cs"/>
          <w:rtl/>
        </w:rPr>
        <w:t xml:space="preserve">צריך לקרוא את זה ולהתייחס. אנחנו מאשרים את זה עכשיו מחדש. </w:t>
      </w:r>
    </w:p>
    <w:p w14:paraId="495293B0" w14:textId="77777777" w:rsidR="009827D2" w:rsidRDefault="009827D2" w:rsidP="009827D2">
      <w:pPr>
        <w:keepNext/>
        <w:bidi/>
        <w:jc w:val="both"/>
        <w:rPr>
          <w:rFonts w:cs="David" w:hint="cs"/>
          <w:rtl/>
        </w:rPr>
      </w:pPr>
    </w:p>
    <w:p w14:paraId="7FF8B46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32DE216" w14:textId="77777777" w:rsidR="009827D2" w:rsidRDefault="009827D2" w:rsidP="009827D2">
      <w:pPr>
        <w:bidi/>
        <w:jc w:val="both"/>
        <w:rPr>
          <w:rFonts w:cs="David" w:hint="cs"/>
          <w:u w:val="single"/>
          <w:rtl/>
        </w:rPr>
      </w:pPr>
    </w:p>
    <w:p w14:paraId="1247137A" w14:textId="77777777" w:rsidR="009827D2" w:rsidRDefault="009827D2" w:rsidP="009827D2">
      <w:pPr>
        <w:keepNext/>
        <w:bidi/>
        <w:ind w:firstLine="720"/>
        <w:jc w:val="both"/>
        <w:rPr>
          <w:rFonts w:cs="David" w:hint="cs"/>
          <w:rtl/>
        </w:rPr>
      </w:pPr>
      <w:r>
        <w:rPr>
          <w:rFonts w:cs="David" w:hint="cs"/>
          <w:rtl/>
        </w:rPr>
        <w:t xml:space="preserve">בסדר. נושא ההיעדרות - מעבר להגדרת הכותרת שלו, שחבר כנסת יקדיש את רוב זמנו - הוא גם עילה לעבירת אתיקה והוא גם אחד הכלים שהם בעבודה השוטפת של ועדת האתיקה במצב הקיים על פי הצעת הוועדה, של היועץ לענייני אתיקה. בכל מקרה מתנהל רישום מדויק במחשב בכניסה לכנסת של כל חבר כנסת, שר וסגן שר שנכנס ויוצא מהכנסת. רמה מסוימת של אי-השתתפות הופכת לעילה לדיון בוועדת האתיקה. בדרך כלל </w:t>
      </w:r>
      <w:r>
        <w:rPr>
          <w:rFonts w:cs="David"/>
          <w:rtl/>
        </w:rPr>
        <w:t>–</w:t>
      </w:r>
      <w:r>
        <w:rPr>
          <w:rFonts w:cs="David" w:hint="cs"/>
          <w:rtl/>
        </w:rPr>
        <w:t xml:space="preserve">אני אומר את זה מניסיון - המתכונת היא שבסוף כל מושב נערכת סטטיסטיקה, עושים את ההשוואה בין מספר ימי העבודה של הכנסת, שהם לא תמיד זהים, ועושים חישוב של שליש, שתי חמישיות או חצי בהתאמה למי. כל אלה שהם מעל הרף </w:t>
      </w:r>
      <w:r>
        <w:rPr>
          <w:rFonts w:cs="David"/>
          <w:rtl/>
        </w:rPr>
        <w:t>–</w:t>
      </w:r>
      <w:r>
        <w:rPr>
          <w:rFonts w:cs="David" w:hint="cs"/>
          <w:rtl/>
        </w:rPr>
        <w:t xml:space="preserve"> בזה נגמר העניין. כל אלה ששהם מתחת לרף מתבקשים להמציא הצדק סביר. זה לא הליך אוטומטי. למשל, אדם שבתקופה הזאת היה הרבה חולה, בבית-חולים, אומר </w:t>
      </w:r>
      <w:r>
        <w:rPr>
          <w:rFonts w:cs="David" w:hint="cs"/>
          <w:rtl/>
        </w:rPr>
        <w:lastRenderedPageBreak/>
        <w:t xml:space="preserve">שהיה מאושפז ובזה נגמר העניין. לא כל הצדק מתקבל, ולא בכל כמות - יושב פה חבר הכנסת וקנין, שהוא עכשיו בוועדת האתיקה. זה התשתית שעליה התהליך הזה בנוי. זה לא דבר סתמי, יש לזה משמעות ממשית. </w:t>
      </w:r>
    </w:p>
    <w:p w14:paraId="4BC2EC9D" w14:textId="77777777" w:rsidR="009827D2" w:rsidRDefault="009827D2" w:rsidP="009827D2">
      <w:pPr>
        <w:keepNext/>
        <w:bidi/>
        <w:jc w:val="both"/>
        <w:rPr>
          <w:rFonts w:cs="David" w:hint="cs"/>
          <w:rtl/>
        </w:rPr>
      </w:pPr>
    </w:p>
    <w:p w14:paraId="0FFC23D9"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56F7E305" w14:textId="77777777" w:rsidR="009827D2" w:rsidRDefault="009827D2" w:rsidP="009827D2">
      <w:pPr>
        <w:bidi/>
        <w:jc w:val="both"/>
        <w:rPr>
          <w:rFonts w:cs="David" w:hint="cs"/>
          <w:u w:val="single"/>
          <w:rtl/>
        </w:rPr>
      </w:pPr>
    </w:p>
    <w:p w14:paraId="7ECD1094" w14:textId="77777777" w:rsidR="009827D2" w:rsidRDefault="009827D2" w:rsidP="009827D2">
      <w:pPr>
        <w:keepNext/>
        <w:bidi/>
        <w:ind w:firstLine="720"/>
        <w:jc w:val="both"/>
        <w:rPr>
          <w:rFonts w:cs="David" w:hint="cs"/>
          <w:rtl/>
        </w:rPr>
      </w:pPr>
      <w:r>
        <w:rPr>
          <w:rFonts w:cs="David" w:hint="cs"/>
          <w:rtl/>
        </w:rPr>
        <w:t xml:space="preserve">הספירה היא לא נוכחות במליאה אלא נוכחות בבניין. זו אחת מהבעיות, זה נושא לדיון. </w:t>
      </w:r>
    </w:p>
    <w:p w14:paraId="1C01EED6" w14:textId="77777777" w:rsidR="009827D2" w:rsidRDefault="009827D2" w:rsidP="009827D2">
      <w:pPr>
        <w:keepNext/>
        <w:bidi/>
        <w:jc w:val="both"/>
        <w:rPr>
          <w:rFonts w:cs="David" w:hint="cs"/>
          <w:rtl/>
        </w:rPr>
      </w:pPr>
    </w:p>
    <w:p w14:paraId="11343EF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C605E8D" w14:textId="77777777" w:rsidR="009827D2" w:rsidRDefault="009827D2" w:rsidP="009827D2">
      <w:pPr>
        <w:bidi/>
        <w:jc w:val="both"/>
        <w:rPr>
          <w:rFonts w:cs="David" w:hint="cs"/>
          <w:u w:val="single"/>
          <w:rtl/>
        </w:rPr>
      </w:pPr>
    </w:p>
    <w:p w14:paraId="38181260" w14:textId="77777777" w:rsidR="009827D2" w:rsidRDefault="009827D2" w:rsidP="009827D2">
      <w:pPr>
        <w:keepNext/>
        <w:bidi/>
        <w:ind w:firstLine="720"/>
        <w:jc w:val="both"/>
        <w:rPr>
          <w:rFonts w:cs="David" w:hint="cs"/>
          <w:rtl/>
        </w:rPr>
      </w:pPr>
      <w:r>
        <w:rPr>
          <w:rFonts w:cs="David" w:hint="cs"/>
          <w:rtl/>
        </w:rPr>
        <w:t xml:space="preserve">נגיע לזה. אני מעריך שיש פה שני נושאים לדיון. היות שאני לא חושב שהעיקרון הוא במחלוקת אז יש נושא אחד של גובה הרף. מוצע להנמיך את הרף לחברי הכנסת לעומת המצב הקיים. הנושא השני הוא נושא הוועדות - האם אנחנו מכניסים את נושא הוועדות פנימה והאם יש לנו כלי למדוד אותו.  </w:t>
      </w:r>
    </w:p>
    <w:p w14:paraId="0E85CDD6" w14:textId="77777777" w:rsidR="009827D2" w:rsidRDefault="009827D2" w:rsidP="009827D2">
      <w:pPr>
        <w:keepNext/>
        <w:bidi/>
        <w:jc w:val="both"/>
        <w:rPr>
          <w:rFonts w:cs="David" w:hint="cs"/>
          <w:rtl/>
        </w:rPr>
      </w:pPr>
    </w:p>
    <w:p w14:paraId="3E363FDE" w14:textId="77777777" w:rsidR="009827D2" w:rsidRDefault="009827D2" w:rsidP="009827D2">
      <w:pPr>
        <w:bidi/>
        <w:jc w:val="both"/>
        <w:rPr>
          <w:rFonts w:cs="David" w:hint="cs"/>
          <w:u w:val="single"/>
          <w:rtl/>
        </w:rPr>
      </w:pPr>
      <w:r>
        <w:rPr>
          <w:rFonts w:cs="David" w:hint="cs"/>
          <w:u w:val="single"/>
          <w:rtl/>
        </w:rPr>
        <w:t>יצחק וקנין</w:t>
      </w:r>
      <w:r w:rsidRPr="00E36EB4">
        <w:rPr>
          <w:rFonts w:cs="David" w:hint="cs"/>
          <w:u w:val="single"/>
          <w:rtl/>
        </w:rPr>
        <w:t>:</w:t>
      </w:r>
    </w:p>
    <w:p w14:paraId="423CF92C" w14:textId="77777777" w:rsidR="009827D2" w:rsidRDefault="009827D2" w:rsidP="009827D2">
      <w:pPr>
        <w:bidi/>
        <w:jc w:val="both"/>
        <w:rPr>
          <w:rFonts w:cs="David" w:hint="cs"/>
          <w:u w:val="single"/>
          <w:rtl/>
        </w:rPr>
      </w:pPr>
    </w:p>
    <w:p w14:paraId="382FD870" w14:textId="77777777" w:rsidR="009827D2" w:rsidRDefault="009827D2" w:rsidP="009827D2">
      <w:pPr>
        <w:keepNext/>
        <w:bidi/>
        <w:ind w:firstLine="720"/>
        <w:jc w:val="both"/>
        <w:rPr>
          <w:rFonts w:cs="David" w:hint="cs"/>
          <w:rtl/>
        </w:rPr>
      </w:pPr>
      <w:r>
        <w:rPr>
          <w:rFonts w:cs="David" w:hint="cs"/>
          <w:rtl/>
        </w:rPr>
        <w:t xml:space="preserve">זה יכול להיות היינו הך. חבר כנסת נכנס לדקה ויוצא - נרשם שהיה בוועדה. </w:t>
      </w:r>
    </w:p>
    <w:p w14:paraId="1E8F1728" w14:textId="77777777" w:rsidR="009827D2" w:rsidRDefault="009827D2" w:rsidP="009827D2">
      <w:pPr>
        <w:keepNext/>
        <w:bidi/>
        <w:jc w:val="both"/>
        <w:rPr>
          <w:rFonts w:cs="David" w:hint="cs"/>
          <w:rtl/>
        </w:rPr>
      </w:pPr>
    </w:p>
    <w:p w14:paraId="7278248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61E6ECB" w14:textId="77777777" w:rsidR="009827D2" w:rsidRDefault="009827D2" w:rsidP="009827D2">
      <w:pPr>
        <w:bidi/>
        <w:jc w:val="both"/>
        <w:rPr>
          <w:rFonts w:cs="David" w:hint="cs"/>
          <w:u w:val="single"/>
          <w:rtl/>
        </w:rPr>
      </w:pPr>
    </w:p>
    <w:p w14:paraId="588D1F1C" w14:textId="77777777" w:rsidR="009827D2" w:rsidRDefault="009827D2" w:rsidP="009827D2">
      <w:pPr>
        <w:keepNext/>
        <w:bidi/>
        <w:ind w:firstLine="720"/>
        <w:jc w:val="both"/>
        <w:rPr>
          <w:rFonts w:cs="David" w:hint="cs"/>
          <w:rtl/>
        </w:rPr>
      </w:pPr>
      <w:r>
        <w:rPr>
          <w:rFonts w:cs="David" w:hint="cs"/>
          <w:rtl/>
        </w:rPr>
        <w:t xml:space="preserve">זה יהיה חלק מהדיון כי יש כמה הגדרות שמשאירות את זה עמום. אבל בואו נלך לפי הסדר. </w:t>
      </w:r>
    </w:p>
    <w:p w14:paraId="38EF6C4F" w14:textId="77777777" w:rsidR="009827D2" w:rsidRDefault="009827D2" w:rsidP="009827D2">
      <w:pPr>
        <w:keepNext/>
        <w:bidi/>
        <w:jc w:val="both"/>
        <w:rPr>
          <w:rFonts w:cs="David" w:hint="cs"/>
          <w:rtl/>
        </w:rPr>
      </w:pPr>
    </w:p>
    <w:p w14:paraId="541AE532"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6D7887B" w14:textId="77777777" w:rsidR="009827D2" w:rsidRDefault="009827D2" w:rsidP="009827D2">
      <w:pPr>
        <w:keepNext/>
        <w:bidi/>
        <w:jc w:val="both"/>
        <w:rPr>
          <w:rFonts w:cs="David" w:hint="cs"/>
          <w:rtl/>
        </w:rPr>
      </w:pPr>
    </w:p>
    <w:p w14:paraId="359B9DF1" w14:textId="77777777" w:rsidR="009827D2" w:rsidRDefault="009827D2" w:rsidP="009827D2">
      <w:pPr>
        <w:keepNext/>
        <w:bidi/>
        <w:ind w:firstLine="720"/>
        <w:jc w:val="both"/>
        <w:rPr>
          <w:rFonts w:cs="David" w:hint="cs"/>
          <w:rtl/>
        </w:rPr>
      </w:pPr>
      <w:r>
        <w:rPr>
          <w:rFonts w:cs="David" w:hint="cs"/>
          <w:rtl/>
        </w:rPr>
        <w:t xml:space="preserve">זה בנוי על בסיס שקיים היום בתקנון, בכללי האתיקה וגם בחוק, שחובת הנוכחות היא חלק מעבודתו של חבר הכנסת. יש לזה חשיבות רבה. סעיף המטרה בא לקבוע ש"מטרת הכללים בפרק היא להבטיח שחבר הכנסת, כנבחר הציבור, יתמסר למילוי שליחותו הציבורית באופן מלא. סעיף 8. (א) חבר הכנסת יקדיש את עיקר זמנו למילוי תפקידו בכנסת". ציינתי בצד שהיום סעיף 3 לכללי האתיקה אומר שחבר הכנסת יקדיש למילוי תפקידו כחבר הכנסת את כל הזמן הדרוש.  </w:t>
      </w:r>
    </w:p>
    <w:p w14:paraId="2E06F66D" w14:textId="77777777" w:rsidR="009827D2" w:rsidRDefault="009827D2" w:rsidP="009827D2">
      <w:pPr>
        <w:keepNext/>
        <w:bidi/>
        <w:jc w:val="both"/>
        <w:rPr>
          <w:rFonts w:cs="David" w:hint="cs"/>
          <w:rtl/>
        </w:rPr>
      </w:pPr>
    </w:p>
    <w:p w14:paraId="5C287F33"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18A4ABEF" w14:textId="77777777" w:rsidR="009827D2" w:rsidRDefault="009827D2" w:rsidP="009827D2">
      <w:pPr>
        <w:bidi/>
        <w:jc w:val="both"/>
        <w:rPr>
          <w:rFonts w:cs="David" w:hint="cs"/>
          <w:u w:val="single"/>
          <w:rtl/>
        </w:rPr>
      </w:pPr>
    </w:p>
    <w:p w14:paraId="0064B297" w14:textId="77777777" w:rsidR="009827D2" w:rsidRDefault="009827D2" w:rsidP="009827D2">
      <w:pPr>
        <w:keepNext/>
        <w:bidi/>
        <w:ind w:firstLine="720"/>
        <w:jc w:val="both"/>
        <w:rPr>
          <w:rFonts w:cs="David" w:hint="cs"/>
          <w:rtl/>
        </w:rPr>
      </w:pPr>
      <w:r>
        <w:rPr>
          <w:rFonts w:cs="David" w:hint="cs"/>
          <w:rtl/>
        </w:rPr>
        <w:t xml:space="preserve">יש הבדל. </w:t>
      </w:r>
    </w:p>
    <w:p w14:paraId="3223F843" w14:textId="77777777" w:rsidR="009827D2" w:rsidRDefault="009827D2" w:rsidP="009827D2">
      <w:pPr>
        <w:keepNext/>
        <w:bidi/>
        <w:jc w:val="both"/>
        <w:rPr>
          <w:rFonts w:cs="David" w:hint="cs"/>
          <w:rtl/>
        </w:rPr>
      </w:pPr>
    </w:p>
    <w:p w14:paraId="28F7FF08"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CFF8BDB" w14:textId="77777777" w:rsidR="009827D2" w:rsidRDefault="009827D2" w:rsidP="009827D2">
      <w:pPr>
        <w:keepNext/>
        <w:bidi/>
        <w:jc w:val="both"/>
        <w:rPr>
          <w:rFonts w:cs="David" w:hint="cs"/>
          <w:rtl/>
        </w:rPr>
      </w:pPr>
    </w:p>
    <w:p w14:paraId="02A52202" w14:textId="77777777" w:rsidR="009827D2" w:rsidRDefault="009827D2" w:rsidP="009827D2">
      <w:pPr>
        <w:keepNext/>
        <w:bidi/>
        <w:ind w:firstLine="720"/>
        <w:jc w:val="both"/>
        <w:rPr>
          <w:rFonts w:cs="David" w:hint="cs"/>
          <w:rtl/>
        </w:rPr>
      </w:pPr>
      <w:r>
        <w:rPr>
          <w:rFonts w:cs="David" w:hint="cs"/>
          <w:rtl/>
        </w:rPr>
        <w:t xml:space="preserve">נכון. "(ב) חבר הכנסת ישתתף בישיבות הכנסת ובישיבות ועדותיה באופן סדיר". זה באמת שינוי לעומת החוק, אבל כפי שתראו בצד זה קיים בתקנון. הוועדה הדגישה בדברי ההסבר שלה שלהשתתף באופן סדיר זה לא רק להופיע, אלא השתתפות מעבר לפורמלית. "(ג) חבר הכנסת לא ייעדר" - הוועדה הציבורית הציעה מישיבות הכנסת ומישיבות ועדותיה. בכנסת הקודמת רצו "מעבודת הכנסת", ואני לא בטוחה שזה מונח כל כך ברור </w:t>
      </w:r>
      <w:r>
        <w:rPr>
          <w:rFonts w:cs="David"/>
          <w:rtl/>
        </w:rPr>
        <w:t>–</w:t>
      </w:r>
      <w:r>
        <w:rPr>
          <w:rFonts w:cs="David" w:hint="cs"/>
          <w:rtl/>
        </w:rPr>
        <w:t xml:space="preserve"> "מעבר לתקופת ההיעדרות ללא הצדק סביר". אז פירטו מהי תקופת ההיעדרות. כפי שאמר היו"ר, היא שונה קצת לגבי חבר כנסת ממה שקיים היום. </w:t>
      </w:r>
    </w:p>
    <w:p w14:paraId="14166B37" w14:textId="77777777" w:rsidR="009827D2" w:rsidRDefault="009827D2" w:rsidP="009827D2">
      <w:pPr>
        <w:keepNext/>
        <w:bidi/>
        <w:ind w:firstLine="720"/>
        <w:jc w:val="both"/>
        <w:rPr>
          <w:rFonts w:cs="David" w:hint="cs"/>
          <w:rtl/>
        </w:rPr>
      </w:pPr>
    </w:p>
    <w:p w14:paraId="3B1BD135" w14:textId="77777777" w:rsidR="009827D2" w:rsidRDefault="009827D2" w:rsidP="009827D2">
      <w:pPr>
        <w:keepNext/>
        <w:bidi/>
        <w:ind w:firstLine="720"/>
        <w:jc w:val="both"/>
        <w:rPr>
          <w:rFonts w:cs="David" w:hint="cs"/>
          <w:rtl/>
        </w:rPr>
      </w:pPr>
      <w:r>
        <w:rPr>
          <w:rFonts w:cs="David" w:hint="cs"/>
          <w:rtl/>
        </w:rPr>
        <w:t xml:space="preserve">הוועדה הציבורית המליצה כך: תקופה רצופה של חודש אחד במהלך כנס אחד של הכנסת וימי הפגרה לא יבואו בחשבון. היום קיים חודשיים בחוק החסינות. כפי שאתם רואים, הציעו למחוק את זה, זאת אומרת לא להתייחס לתקופה רצופה. </w:t>
      </w:r>
    </w:p>
    <w:p w14:paraId="3535BFE3" w14:textId="77777777" w:rsidR="009827D2" w:rsidRDefault="009827D2" w:rsidP="009827D2">
      <w:pPr>
        <w:keepNext/>
        <w:bidi/>
        <w:jc w:val="both"/>
        <w:rPr>
          <w:rFonts w:cs="David" w:hint="cs"/>
          <w:rtl/>
        </w:rPr>
      </w:pPr>
    </w:p>
    <w:p w14:paraId="6A0F34F0" w14:textId="77777777" w:rsidR="009827D2" w:rsidRPr="00E239F6" w:rsidRDefault="009827D2" w:rsidP="009827D2">
      <w:pPr>
        <w:keepNext/>
        <w:bidi/>
        <w:jc w:val="both"/>
        <w:rPr>
          <w:rFonts w:cs="David" w:hint="cs"/>
          <w:u w:val="single"/>
          <w:rtl/>
        </w:rPr>
      </w:pPr>
      <w:r>
        <w:rPr>
          <w:rFonts w:cs="David" w:hint="cs"/>
          <w:u w:val="single"/>
          <w:rtl/>
        </w:rPr>
        <w:t xml:space="preserve">יצחק </w:t>
      </w:r>
      <w:r w:rsidRPr="00E239F6">
        <w:rPr>
          <w:rFonts w:cs="David" w:hint="cs"/>
          <w:u w:val="single"/>
          <w:rtl/>
        </w:rPr>
        <w:t>זמיר</w:t>
      </w:r>
      <w:r>
        <w:rPr>
          <w:rFonts w:cs="David" w:hint="cs"/>
          <w:u w:val="single"/>
          <w:rtl/>
        </w:rPr>
        <w:t>:</w:t>
      </w:r>
    </w:p>
    <w:p w14:paraId="646ED458" w14:textId="77777777" w:rsidR="009827D2" w:rsidRDefault="009827D2" w:rsidP="009827D2">
      <w:pPr>
        <w:keepNext/>
        <w:bidi/>
        <w:jc w:val="both"/>
        <w:rPr>
          <w:rFonts w:cs="David" w:hint="cs"/>
          <w:rtl/>
        </w:rPr>
      </w:pPr>
    </w:p>
    <w:p w14:paraId="0AD52929" w14:textId="77777777" w:rsidR="009827D2" w:rsidRDefault="009827D2" w:rsidP="009827D2">
      <w:pPr>
        <w:keepNext/>
        <w:bidi/>
        <w:ind w:firstLine="720"/>
        <w:jc w:val="both"/>
        <w:rPr>
          <w:rFonts w:cs="David" w:hint="cs"/>
          <w:rtl/>
        </w:rPr>
      </w:pPr>
      <w:r>
        <w:rPr>
          <w:rFonts w:cs="David" w:hint="cs"/>
          <w:rtl/>
        </w:rPr>
        <w:t xml:space="preserve">צריך לתקן את החוק. </w:t>
      </w:r>
    </w:p>
    <w:p w14:paraId="2E98C0AB" w14:textId="77777777" w:rsidR="009827D2" w:rsidRDefault="009827D2" w:rsidP="009827D2">
      <w:pPr>
        <w:keepNext/>
        <w:bidi/>
        <w:ind w:firstLine="720"/>
        <w:jc w:val="both"/>
        <w:rPr>
          <w:rFonts w:cs="David" w:hint="cs"/>
          <w:rtl/>
        </w:rPr>
      </w:pPr>
    </w:p>
    <w:p w14:paraId="3524317F" w14:textId="77777777" w:rsidR="009827D2" w:rsidRDefault="009827D2" w:rsidP="009827D2">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88B92A7" w14:textId="77777777" w:rsidR="009827D2" w:rsidRDefault="009827D2" w:rsidP="009827D2">
      <w:pPr>
        <w:keepNext/>
        <w:keepLines/>
        <w:bidi/>
        <w:ind w:firstLine="720"/>
        <w:jc w:val="both"/>
        <w:rPr>
          <w:rFonts w:cs="David" w:hint="cs"/>
          <w:rtl/>
        </w:rPr>
      </w:pPr>
    </w:p>
    <w:p w14:paraId="2D85EF61" w14:textId="77777777" w:rsidR="009827D2" w:rsidRDefault="009827D2" w:rsidP="009827D2">
      <w:pPr>
        <w:keepNext/>
        <w:keepLines/>
        <w:bidi/>
        <w:ind w:firstLine="720"/>
        <w:jc w:val="both"/>
        <w:rPr>
          <w:rFonts w:cs="David" w:hint="cs"/>
          <w:rtl/>
        </w:rPr>
      </w:pPr>
      <w:r>
        <w:rPr>
          <w:rFonts w:cs="David" w:hint="cs"/>
          <w:rtl/>
        </w:rPr>
        <w:t>הוועדה התכוונה למחוק את כל הנושא של הרציפות.</w:t>
      </w:r>
    </w:p>
    <w:p w14:paraId="063D267F" w14:textId="77777777" w:rsidR="009827D2" w:rsidRDefault="009827D2" w:rsidP="009827D2">
      <w:pPr>
        <w:keepNext/>
        <w:bidi/>
        <w:jc w:val="both"/>
        <w:rPr>
          <w:rFonts w:cs="David" w:hint="cs"/>
          <w:rtl/>
        </w:rPr>
      </w:pPr>
    </w:p>
    <w:p w14:paraId="72FA89D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086BD52" w14:textId="77777777" w:rsidR="009827D2" w:rsidRDefault="009827D2" w:rsidP="009827D2">
      <w:pPr>
        <w:keepNext/>
        <w:bidi/>
        <w:jc w:val="both"/>
        <w:rPr>
          <w:rFonts w:cs="David" w:hint="cs"/>
          <w:rtl/>
        </w:rPr>
      </w:pPr>
    </w:p>
    <w:p w14:paraId="1C19BFE5" w14:textId="77777777" w:rsidR="009827D2" w:rsidRDefault="009827D2" w:rsidP="009827D2">
      <w:pPr>
        <w:keepNext/>
        <w:bidi/>
        <w:ind w:firstLine="720"/>
        <w:jc w:val="both"/>
        <w:rPr>
          <w:rFonts w:cs="David" w:hint="cs"/>
          <w:rtl/>
        </w:rPr>
      </w:pPr>
      <w:r>
        <w:rPr>
          <w:rFonts w:cs="David" w:hint="cs"/>
          <w:rtl/>
        </w:rPr>
        <w:t xml:space="preserve">חלק מהכללים האלה, כדי שיתקבלו צריך יהיה לתקן את החקיקה הראשית. </w:t>
      </w:r>
    </w:p>
    <w:p w14:paraId="22E36426" w14:textId="77777777" w:rsidR="009827D2" w:rsidRDefault="009827D2" w:rsidP="009827D2">
      <w:pPr>
        <w:keepNext/>
        <w:bidi/>
        <w:jc w:val="both"/>
        <w:rPr>
          <w:rFonts w:cs="David" w:hint="cs"/>
          <w:rtl/>
        </w:rPr>
      </w:pPr>
    </w:p>
    <w:p w14:paraId="0885C2E0"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E91C047" w14:textId="77777777" w:rsidR="009827D2" w:rsidRDefault="009827D2" w:rsidP="009827D2">
      <w:pPr>
        <w:bidi/>
        <w:jc w:val="both"/>
        <w:rPr>
          <w:rFonts w:cs="David" w:hint="cs"/>
          <w:u w:val="single"/>
          <w:rtl/>
        </w:rPr>
      </w:pPr>
    </w:p>
    <w:p w14:paraId="088A206A" w14:textId="77777777" w:rsidR="009827D2" w:rsidRDefault="009827D2" w:rsidP="009827D2">
      <w:pPr>
        <w:keepNext/>
        <w:bidi/>
        <w:ind w:firstLine="720"/>
        <w:jc w:val="both"/>
        <w:rPr>
          <w:rFonts w:cs="David" w:hint="cs"/>
          <w:rtl/>
        </w:rPr>
      </w:pPr>
      <w:r>
        <w:rPr>
          <w:rFonts w:cs="David" w:hint="cs"/>
          <w:rtl/>
        </w:rPr>
        <w:t xml:space="preserve">אין קטגוריה של היעדרות רצופה, כי באופן תיאורטי, לפעמים היעדרות רצופה יכולה להיות פחות מהמכסה. הם התכוונו לומר שהיעדרות רצופה של חודש, גם אם היא מתחת למכסה, היא עילה לתלונה. </w:t>
      </w:r>
    </w:p>
    <w:p w14:paraId="360A33F6" w14:textId="77777777" w:rsidR="009827D2" w:rsidRDefault="009827D2" w:rsidP="009827D2">
      <w:pPr>
        <w:keepNext/>
        <w:bidi/>
        <w:ind w:firstLine="720"/>
        <w:jc w:val="both"/>
        <w:rPr>
          <w:rFonts w:cs="David" w:hint="cs"/>
          <w:rtl/>
        </w:rPr>
      </w:pPr>
    </w:p>
    <w:p w14:paraId="407839B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F4AD0AF" w14:textId="77777777" w:rsidR="009827D2" w:rsidRDefault="009827D2" w:rsidP="009827D2">
      <w:pPr>
        <w:keepNext/>
        <w:bidi/>
        <w:ind w:firstLine="720"/>
        <w:jc w:val="both"/>
        <w:rPr>
          <w:rFonts w:cs="David" w:hint="cs"/>
          <w:rtl/>
        </w:rPr>
      </w:pPr>
    </w:p>
    <w:p w14:paraId="5434B40C" w14:textId="77777777" w:rsidR="009827D2" w:rsidRDefault="009827D2" w:rsidP="009827D2">
      <w:pPr>
        <w:keepNext/>
        <w:bidi/>
        <w:ind w:firstLine="720"/>
        <w:jc w:val="both"/>
        <w:rPr>
          <w:rFonts w:cs="David" w:hint="cs"/>
          <w:rtl/>
        </w:rPr>
      </w:pPr>
      <w:r>
        <w:rPr>
          <w:rFonts w:cs="David" w:hint="cs"/>
          <w:rtl/>
        </w:rPr>
        <w:t xml:space="preserve">היום קבוע חודשיים, אז הציעו חודש. </w:t>
      </w:r>
    </w:p>
    <w:p w14:paraId="04EC0E79" w14:textId="77777777" w:rsidR="009827D2" w:rsidRDefault="009827D2" w:rsidP="009827D2">
      <w:pPr>
        <w:keepNext/>
        <w:bidi/>
        <w:jc w:val="both"/>
        <w:rPr>
          <w:rFonts w:cs="David" w:hint="cs"/>
          <w:rtl/>
        </w:rPr>
      </w:pPr>
    </w:p>
    <w:p w14:paraId="6EF3F0D3"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1F6AC9B0" w14:textId="77777777" w:rsidR="009827D2" w:rsidRDefault="009827D2" w:rsidP="009827D2">
      <w:pPr>
        <w:bidi/>
        <w:jc w:val="both"/>
        <w:rPr>
          <w:rFonts w:cs="David" w:hint="cs"/>
          <w:u w:val="single"/>
          <w:rtl/>
        </w:rPr>
      </w:pPr>
    </w:p>
    <w:p w14:paraId="5EC8224D" w14:textId="77777777" w:rsidR="009827D2" w:rsidRDefault="009827D2" w:rsidP="009827D2">
      <w:pPr>
        <w:keepNext/>
        <w:bidi/>
        <w:ind w:firstLine="720"/>
        <w:jc w:val="both"/>
        <w:rPr>
          <w:rFonts w:cs="David" w:hint="cs"/>
          <w:rtl/>
        </w:rPr>
      </w:pPr>
      <w:r>
        <w:rPr>
          <w:rFonts w:cs="David" w:hint="cs"/>
          <w:rtl/>
        </w:rPr>
        <w:t>חודשיים זה יכול להיות פחות מהמכסה?</w:t>
      </w:r>
    </w:p>
    <w:p w14:paraId="3ED8DB1C" w14:textId="77777777" w:rsidR="009827D2" w:rsidRDefault="009827D2" w:rsidP="009827D2">
      <w:pPr>
        <w:keepNext/>
        <w:bidi/>
        <w:jc w:val="both"/>
        <w:rPr>
          <w:rFonts w:cs="David" w:hint="cs"/>
          <w:rtl/>
        </w:rPr>
      </w:pPr>
    </w:p>
    <w:p w14:paraId="205A93A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DDFE06F" w14:textId="77777777" w:rsidR="009827D2" w:rsidRDefault="009827D2" w:rsidP="009827D2">
      <w:pPr>
        <w:bidi/>
        <w:jc w:val="both"/>
        <w:rPr>
          <w:rFonts w:cs="David" w:hint="cs"/>
          <w:u w:val="single"/>
          <w:rtl/>
        </w:rPr>
      </w:pPr>
    </w:p>
    <w:p w14:paraId="20B1EFF2" w14:textId="77777777" w:rsidR="009827D2" w:rsidRDefault="009827D2" w:rsidP="009827D2">
      <w:pPr>
        <w:keepNext/>
        <w:bidi/>
        <w:ind w:firstLine="720"/>
        <w:jc w:val="both"/>
        <w:rPr>
          <w:rFonts w:cs="David" w:hint="cs"/>
          <w:rtl/>
        </w:rPr>
      </w:pPr>
      <w:r>
        <w:rPr>
          <w:rFonts w:cs="David" w:hint="cs"/>
          <w:rtl/>
        </w:rPr>
        <w:t xml:space="preserve">אצל שר יכול להיות שכן. </w:t>
      </w:r>
    </w:p>
    <w:p w14:paraId="654EE6C9" w14:textId="77777777" w:rsidR="009827D2" w:rsidRDefault="009827D2" w:rsidP="009827D2">
      <w:pPr>
        <w:keepNext/>
        <w:bidi/>
        <w:jc w:val="both"/>
        <w:rPr>
          <w:rFonts w:cs="David" w:hint="cs"/>
          <w:rtl/>
        </w:rPr>
      </w:pPr>
    </w:p>
    <w:p w14:paraId="1EF89EFD"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2F80DF3" w14:textId="77777777" w:rsidR="009827D2" w:rsidRDefault="009827D2" w:rsidP="009827D2">
      <w:pPr>
        <w:keepNext/>
        <w:bidi/>
        <w:jc w:val="both"/>
        <w:rPr>
          <w:rFonts w:cs="David" w:hint="cs"/>
          <w:rtl/>
        </w:rPr>
      </w:pPr>
    </w:p>
    <w:p w14:paraId="413C0C67" w14:textId="77777777" w:rsidR="009827D2" w:rsidRDefault="009827D2" w:rsidP="009827D2">
      <w:pPr>
        <w:keepNext/>
        <w:bidi/>
        <w:ind w:firstLine="720"/>
        <w:jc w:val="both"/>
        <w:rPr>
          <w:rFonts w:cs="David" w:hint="cs"/>
          <w:rtl/>
        </w:rPr>
      </w:pPr>
      <w:r>
        <w:rPr>
          <w:rFonts w:cs="David" w:hint="cs"/>
          <w:rtl/>
        </w:rPr>
        <w:t xml:space="preserve">היום לגבי חברי כנסת מדובר על שליש או יותר מימי הישיבות; סגן שר </w:t>
      </w:r>
      <w:r>
        <w:rPr>
          <w:rFonts w:cs="David"/>
          <w:rtl/>
        </w:rPr>
        <w:t>–</w:t>
      </w:r>
      <w:r>
        <w:rPr>
          <w:rFonts w:cs="David" w:hint="cs"/>
          <w:rtl/>
        </w:rPr>
        <w:t xml:space="preserve"> שתי חמישיות ושר מחצית מהישיבות. הוצע לגבי סגן שר ושר לא לשנות, אבל לגבי חברי כנסת לקבוע שאם הוא שישית מכלל הישיבות זה יובא לוועדת האתיקה. </w:t>
      </w:r>
    </w:p>
    <w:p w14:paraId="37B49F30" w14:textId="77777777" w:rsidR="009827D2" w:rsidRDefault="009827D2" w:rsidP="009827D2">
      <w:pPr>
        <w:keepNext/>
        <w:bidi/>
        <w:jc w:val="both"/>
        <w:rPr>
          <w:rFonts w:cs="David" w:hint="cs"/>
          <w:rtl/>
        </w:rPr>
      </w:pPr>
    </w:p>
    <w:p w14:paraId="274BD120"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22A2868D" w14:textId="77777777" w:rsidR="009827D2" w:rsidRDefault="009827D2" w:rsidP="009827D2">
      <w:pPr>
        <w:bidi/>
        <w:jc w:val="both"/>
        <w:rPr>
          <w:rFonts w:cs="David" w:hint="cs"/>
          <w:u w:val="single"/>
          <w:rtl/>
        </w:rPr>
      </w:pPr>
    </w:p>
    <w:p w14:paraId="5010A577" w14:textId="77777777" w:rsidR="009827D2" w:rsidRDefault="009827D2" w:rsidP="009827D2">
      <w:pPr>
        <w:keepNext/>
        <w:bidi/>
        <w:ind w:firstLine="720"/>
        <w:jc w:val="both"/>
        <w:rPr>
          <w:rFonts w:cs="David" w:hint="cs"/>
          <w:rtl/>
        </w:rPr>
      </w:pPr>
      <w:r>
        <w:rPr>
          <w:rFonts w:cs="David" w:hint="cs"/>
          <w:rtl/>
        </w:rPr>
        <w:t>לעומת?</w:t>
      </w:r>
    </w:p>
    <w:p w14:paraId="29A8A2B2" w14:textId="77777777" w:rsidR="009827D2" w:rsidRDefault="009827D2" w:rsidP="009827D2">
      <w:pPr>
        <w:keepNext/>
        <w:bidi/>
        <w:jc w:val="both"/>
        <w:rPr>
          <w:rFonts w:cs="David" w:hint="cs"/>
          <w:rtl/>
        </w:rPr>
      </w:pPr>
    </w:p>
    <w:p w14:paraId="45763FAF"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475FF2E" w14:textId="77777777" w:rsidR="009827D2" w:rsidRDefault="009827D2" w:rsidP="009827D2">
      <w:pPr>
        <w:keepNext/>
        <w:bidi/>
        <w:jc w:val="both"/>
        <w:rPr>
          <w:rFonts w:cs="David" w:hint="cs"/>
          <w:rtl/>
        </w:rPr>
      </w:pPr>
    </w:p>
    <w:p w14:paraId="1DCB630D" w14:textId="77777777" w:rsidR="009827D2" w:rsidRDefault="009827D2" w:rsidP="009827D2">
      <w:pPr>
        <w:keepNext/>
        <w:bidi/>
        <w:ind w:firstLine="720"/>
        <w:jc w:val="both"/>
        <w:rPr>
          <w:rFonts w:cs="David" w:hint="cs"/>
          <w:rtl/>
        </w:rPr>
      </w:pPr>
      <w:r>
        <w:rPr>
          <w:rFonts w:cs="David" w:hint="cs"/>
          <w:rtl/>
        </w:rPr>
        <w:t xml:space="preserve">שליש. הסעיף האחרון מדבר על היועץ לאתיקה, ולכן בוועדה הקודמת סוכם שידונו בו שוב כשידונו בכל הסמכויות של היועץ לאתיקה. הוועדה הציבורית הציעה שהוא יבדוק מדי כנס את הנוכחות בישיבות הכנסת ובישיבות הוועדות, ואם הוא מצא שחבר כנסת נעדר מעבר לתקופת ההיעדרות הוא יודיע על כך לוועדת האתיקה ויוכל להגיש קובלנה בעניין. </w:t>
      </w:r>
    </w:p>
    <w:p w14:paraId="1EA3AD4F" w14:textId="77777777" w:rsidR="009827D2" w:rsidRDefault="009827D2" w:rsidP="009827D2">
      <w:pPr>
        <w:keepNext/>
        <w:bidi/>
        <w:jc w:val="both"/>
        <w:rPr>
          <w:rFonts w:cs="David" w:hint="cs"/>
          <w:rtl/>
        </w:rPr>
      </w:pPr>
    </w:p>
    <w:p w14:paraId="083C8366" w14:textId="77777777" w:rsidR="009827D2" w:rsidRDefault="009827D2" w:rsidP="009827D2">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4898F6A" w14:textId="77777777" w:rsidR="009827D2" w:rsidRDefault="009827D2" w:rsidP="009827D2">
      <w:pPr>
        <w:keepLines/>
        <w:bidi/>
        <w:jc w:val="both"/>
        <w:rPr>
          <w:rFonts w:cs="David" w:hint="cs"/>
          <w:u w:val="single"/>
          <w:rtl/>
        </w:rPr>
      </w:pPr>
    </w:p>
    <w:p w14:paraId="7C4F8130" w14:textId="77777777" w:rsidR="009827D2" w:rsidRDefault="009827D2" w:rsidP="009827D2">
      <w:pPr>
        <w:keepNext/>
        <w:keepLines/>
        <w:bidi/>
        <w:ind w:firstLine="720"/>
        <w:jc w:val="both"/>
        <w:rPr>
          <w:rFonts w:cs="David" w:hint="cs"/>
          <w:rtl/>
        </w:rPr>
      </w:pPr>
      <w:r>
        <w:rPr>
          <w:rFonts w:cs="David" w:hint="cs"/>
          <w:rtl/>
        </w:rPr>
        <w:t>לסעיף המטרה יש הערות? אין. לסעיף 8(א) יש הערות? בבקשה.</w:t>
      </w:r>
    </w:p>
    <w:p w14:paraId="111C0AAC" w14:textId="77777777" w:rsidR="009827D2" w:rsidRDefault="009827D2" w:rsidP="009827D2">
      <w:pPr>
        <w:keepNext/>
        <w:keepLines/>
        <w:bidi/>
        <w:jc w:val="both"/>
        <w:rPr>
          <w:rFonts w:cs="David" w:hint="cs"/>
          <w:rtl/>
        </w:rPr>
      </w:pPr>
    </w:p>
    <w:p w14:paraId="7BD22240" w14:textId="77777777" w:rsidR="009827D2" w:rsidRPr="00E239F6" w:rsidRDefault="009827D2" w:rsidP="009827D2">
      <w:pPr>
        <w:keepNext/>
        <w:bidi/>
        <w:jc w:val="both"/>
        <w:rPr>
          <w:rFonts w:cs="David" w:hint="cs"/>
          <w:u w:val="single"/>
          <w:rtl/>
        </w:rPr>
      </w:pPr>
      <w:r>
        <w:rPr>
          <w:rFonts w:cs="David" w:hint="cs"/>
          <w:u w:val="single"/>
          <w:rtl/>
        </w:rPr>
        <w:t xml:space="preserve">אסא </w:t>
      </w:r>
      <w:r w:rsidRPr="00E239F6">
        <w:rPr>
          <w:rFonts w:cs="David" w:hint="cs"/>
          <w:u w:val="single"/>
          <w:rtl/>
        </w:rPr>
        <w:t>כשר</w:t>
      </w:r>
      <w:r>
        <w:rPr>
          <w:rFonts w:cs="David" w:hint="cs"/>
          <w:u w:val="single"/>
          <w:rtl/>
        </w:rPr>
        <w:t>:</w:t>
      </w:r>
    </w:p>
    <w:p w14:paraId="4778F32D" w14:textId="77777777" w:rsidR="009827D2" w:rsidRDefault="009827D2" w:rsidP="009827D2">
      <w:pPr>
        <w:keepNext/>
        <w:bidi/>
        <w:jc w:val="both"/>
        <w:rPr>
          <w:rFonts w:cs="David" w:hint="cs"/>
          <w:rtl/>
        </w:rPr>
      </w:pPr>
    </w:p>
    <w:p w14:paraId="0615DDFE" w14:textId="77777777" w:rsidR="009827D2" w:rsidRDefault="009827D2" w:rsidP="009827D2">
      <w:pPr>
        <w:keepNext/>
        <w:bidi/>
        <w:ind w:firstLine="720"/>
        <w:jc w:val="both"/>
        <w:rPr>
          <w:rFonts w:cs="David" w:hint="cs"/>
          <w:rtl/>
        </w:rPr>
      </w:pPr>
      <w:r>
        <w:rPr>
          <w:rFonts w:cs="David" w:hint="cs"/>
          <w:rtl/>
        </w:rPr>
        <w:t xml:space="preserve">אחרי שוועדת זמיר הגישה את ההמלצות שלה מינתה הממשלה את ועדת שמגר, שכתבה כללי אתיקה לשרים. בדרך כלל השרים הם חברי כנסת ושם כתוב, באופן טבעי, שהשר יקדיש את עיקר זמנו למילוי תפקידו כשר. ניצבת כאן סתירה, שאני חושב שהמקום לתקן אותה זה כאן, שהכנסת מכירה בזה שכששר ממלא את תפקידו כשר זה נקרא </w:t>
      </w:r>
      <w:r>
        <w:rPr>
          <w:rFonts w:cs="David"/>
          <w:rtl/>
        </w:rPr>
        <w:t>–</w:t>
      </w:r>
      <w:r>
        <w:rPr>
          <w:rFonts w:cs="David" w:hint="cs"/>
          <w:rtl/>
        </w:rPr>
        <w:t xml:space="preserve"> כמו שנאמר בסעיף המטרה - מילוי שליחותו הציבורית. הוא לא ממלא את עיקר זמנו בכנסת אלא ממלא את עיקר זמנו בשליחות הציבורית, של חבר כנסת שהוא שר. </w:t>
      </w:r>
    </w:p>
    <w:p w14:paraId="0FF2082F" w14:textId="77777777" w:rsidR="009827D2" w:rsidRDefault="009827D2" w:rsidP="009827D2">
      <w:pPr>
        <w:keepNext/>
        <w:bidi/>
        <w:jc w:val="both"/>
        <w:rPr>
          <w:rFonts w:cs="David" w:hint="cs"/>
          <w:rtl/>
        </w:rPr>
      </w:pPr>
    </w:p>
    <w:p w14:paraId="53309B4F" w14:textId="77777777" w:rsidR="009827D2" w:rsidRPr="00E94036" w:rsidRDefault="009827D2" w:rsidP="009827D2">
      <w:pPr>
        <w:keepNext/>
        <w:bidi/>
        <w:jc w:val="both"/>
        <w:rPr>
          <w:rFonts w:cs="David" w:hint="cs"/>
          <w:u w:val="single"/>
          <w:rtl/>
        </w:rPr>
      </w:pPr>
      <w:r>
        <w:rPr>
          <w:rFonts w:cs="David" w:hint="cs"/>
          <w:u w:val="single"/>
          <w:rtl/>
        </w:rPr>
        <w:t xml:space="preserve">איל </w:t>
      </w:r>
      <w:r w:rsidRPr="00E94036">
        <w:rPr>
          <w:rFonts w:cs="David" w:hint="cs"/>
          <w:u w:val="single"/>
          <w:rtl/>
        </w:rPr>
        <w:t>ינון</w:t>
      </w:r>
      <w:r>
        <w:rPr>
          <w:rFonts w:cs="David" w:hint="cs"/>
          <w:u w:val="single"/>
          <w:rtl/>
        </w:rPr>
        <w:t>:</w:t>
      </w:r>
    </w:p>
    <w:p w14:paraId="0AC3144C" w14:textId="77777777" w:rsidR="009827D2" w:rsidRDefault="009827D2" w:rsidP="009827D2">
      <w:pPr>
        <w:keepNext/>
        <w:bidi/>
        <w:jc w:val="both"/>
        <w:rPr>
          <w:rFonts w:cs="David" w:hint="cs"/>
          <w:rtl/>
        </w:rPr>
      </w:pPr>
    </w:p>
    <w:p w14:paraId="78EE5EFA" w14:textId="77777777" w:rsidR="009827D2" w:rsidRDefault="009827D2" w:rsidP="009827D2">
      <w:pPr>
        <w:keepNext/>
        <w:bidi/>
        <w:ind w:firstLine="720"/>
        <w:jc w:val="both"/>
        <w:rPr>
          <w:rFonts w:cs="David" w:hint="cs"/>
          <w:rtl/>
        </w:rPr>
      </w:pPr>
      <w:r>
        <w:rPr>
          <w:rFonts w:cs="David" w:hint="cs"/>
          <w:rtl/>
        </w:rPr>
        <w:t>זה בא לידי ביטוי הוראות בהמשך לגבי מכסת ההיעדרות. במשתמע זה משפיע.</w:t>
      </w:r>
    </w:p>
    <w:p w14:paraId="6BBEA5F0" w14:textId="77777777" w:rsidR="009827D2" w:rsidRDefault="009827D2" w:rsidP="009827D2">
      <w:pPr>
        <w:keepNext/>
        <w:bidi/>
        <w:ind w:firstLine="720"/>
        <w:jc w:val="both"/>
        <w:rPr>
          <w:rFonts w:cs="David" w:hint="cs"/>
          <w:rtl/>
        </w:rPr>
      </w:pPr>
    </w:p>
    <w:p w14:paraId="0BF0D19D"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30A63D64" w14:textId="77777777" w:rsidR="009827D2" w:rsidRDefault="009827D2" w:rsidP="009827D2">
      <w:pPr>
        <w:keepNext/>
        <w:bidi/>
        <w:ind w:firstLine="720"/>
        <w:jc w:val="both"/>
        <w:rPr>
          <w:rFonts w:cs="David" w:hint="cs"/>
          <w:rtl/>
        </w:rPr>
      </w:pPr>
    </w:p>
    <w:p w14:paraId="748DF87F" w14:textId="77777777" w:rsidR="009827D2" w:rsidRDefault="009827D2" w:rsidP="009827D2">
      <w:pPr>
        <w:keepNext/>
        <w:bidi/>
        <w:ind w:firstLine="720"/>
        <w:jc w:val="both"/>
        <w:rPr>
          <w:rFonts w:cs="David" w:hint="cs"/>
          <w:rtl/>
        </w:rPr>
      </w:pPr>
      <w:r>
        <w:rPr>
          <w:rFonts w:cs="David" w:hint="cs"/>
          <w:rtl/>
        </w:rPr>
        <w:t xml:space="preserve">זו הערה נכונה. </w:t>
      </w:r>
    </w:p>
    <w:p w14:paraId="058311CF" w14:textId="77777777" w:rsidR="009827D2" w:rsidRDefault="009827D2" w:rsidP="009827D2">
      <w:pPr>
        <w:keepNext/>
        <w:bidi/>
        <w:jc w:val="both"/>
        <w:rPr>
          <w:rFonts w:cs="David" w:hint="cs"/>
          <w:rtl/>
        </w:rPr>
      </w:pPr>
    </w:p>
    <w:p w14:paraId="104ED472"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B38CD44" w14:textId="77777777" w:rsidR="009827D2" w:rsidRDefault="009827D2" w:rsidP="009827D2">
      <w:pPr>
        <w:bidi/>
        <w:jc w:val="both"/>
        <w:rPr>
          <w:rFonts w:cs="David" w:hint="cs"/>
          <w:u w:val="single"/>
          <w:rtl/>
        </w:rPr>
      </w:pPr>
    </w:p>
    <w:p w14:paraId="0D2777DB" w14:textId="77777777" w:rsidR="009827D2" w:rsidRDefault="009827D2" w:rsidP="009827D2">
      <w:pPr>
        <w:keepNext/>
        <w:bidi/>
        <w:ind w:firstLine="720"/>
        <w:jc w:val="both"/>
        <w:rPr>
          <w:rFonts w:cs="David" w:hint="cs"/>
          <w:rtl/>
        </w:rPr>
      </w:pPr>
      <w:r>
        <w:rPr>
          <w:rFonts w:cs="David" w:hint="cs"/>
          <w:rtl/>
        </w:rPr>
        <w:t xml:space="preserve">אני לא רואה בעיה. היות שזה מופיע בהגדרה, וממילא זה בא לידי ביטוי אחר כך בקצבת התקופה אני לא רואה עם זה בעיה. זה אפילו מסביר מדוע יש קצובה שונה לחבר כנסת, לשר ולסגן שר. שרים יקדישו את עיקר זמנם לעבודת הממשלה. </w:t>
      </w:r>
    </w:p>
    <w:p w14:paraId="3E2DD158" w14:textId="77777777" w:rsidR="009827D2" w:rsidRDefault="009827D2" w:rsidP="009827D2">
      <w:pPr>
        <w:keepNext/>
        <w:bidi/>
        <w:jc w:val="both"/>
        <w:rPr>
          <w:rFonts w:cs="David" w:hint="cs"/>
          <w:rtl/>
        </w:rPr>
      </w:pPr>
    </w:p>
    <w:p w14:paraId="7EC4ED10" w14:textId="77777777" w:rsidR="009827D2" w:rsidRPr="00E94036" w:rsidRDefault="009827D2" w:rsidP="009827D2">
      <w:pPr>
        <w:keepNext/>
        <w:bidi/>
        <w:jc w:val="both"/>
        <w:rPr>
          <w:rFonts w:cs="David" w:hint="cs"/>
          <w:u w:val="single"/>
          <w:rtl/>
        </w:rPr>
      </w:pPr>
      <w:r w:rsidRPr="00E94036">
        <w:rPr>
          <w:rFonts w:cs="David" w:hint="cs"/>
          <w:u w:val="single"/>
          <w:rtl/>
        </w:rPr>
        <w:t>איל ינון:</w:t>
      </w:r>
    </w:p>
    <w:p w14:paraId="63C785AE" w14:textId="77777777" w:rsidR="009827D2" w:rsidRDefault="009827D2" w:rsidP="009827D2">
      <w:pPr>
        <w:keepNext/>
        <w:bidi/>
        <w:jc w:val="both"/>
        <w:rPr>
          <w:rFonts w:cs="David" w:hint="cs"/>
          <w:rtl/>
        </w:rPr>
      </w:pPr>
    </w:p>
    <w:p w14:paraId="7860629D" w14:textId="77777777" w:rsidR="009827D2" w:rsidRDefault="009827D2" w:rsidP="009827D2">
      <w:pPr>
        <w:keepNext/>
        <w:bidi/>
        <w:jc w:val="both"/>
        <w:rPr>
          <w:rFonts w:cs="David" w:hint="cs"/>
          <w:rtl/>
        </w:rPr>
      </w:pPr>
      <w:r>
        <w:rPr>
          <w:rFonts w:cs="David" w:hint="cs"/>
          <w:rtl/>
        </w:rPr>
        <w:tab/>
        <w:t xml:space="preserve">אפשר להוסיף: חברי כנסת שאינם שרים. </w:t>
      </w:r>
    </w:p>
    <w:p w14:paraId="24B40B49" w14:textId="77777777" w:rsidR="009827D2" w:rsidRDefault="009827D2" w:rsidP="009827D2">
      <w:pPr>
        <w:keepNext/>
        <w:bidi/>
        <w:jc w:val="both"/>
        <w:rPr>
          <w:rFonts w:cs="David" w:hint="cs"/>
          <w:rtl/>
        </w:rPr>
      </w:pPr>
    </w:p>
    <w:p w14:paraId="2A21B8E0"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ABE3C8B" w14:textId="77777777" w:rsidR="009827D2" w:rsidRDefault="009827D2" w:rsidP="009827D2">
      <w:pPr>
        <w:keepNext/>
        <w:bidi/>
        <w:jc w:val="both"/>
        <w:rPr>
          <w:rFonts w:cs="David" w:hint="cs"/>
          <w:rtl/>
        </w:rPr>
      </w:pPr>
    </w:p>
    <w:p w14:paraId="1F25922A" w14:textId="77777777" w:rsidR="009827D2" w:rsidRDefault="009827D2" w:rsidP="009827D2">
      <w:pPr>
        <w:keepNext/>
        <w:bidi/>
        <w:ind w:firstLine="720"/>
        <w:jc w:val="both"/>
        <w:rPr>
          <w:rFonts w:cs="David" w:hint="cs"/>
          <w:rtl/>
        </w:rPr>
      </w:pPr>
      <w:r>
        <w:rPr>
          <w:rFonts w:cs="David" w:hint="cs"/>
          <w:rtl/>
        </w:rPr>
        <w:t xml:space="preserve">אפשר להגיד באופן חיובי את שני הדברים. חבר כנסת יקדיש את עיקר זמנו למילוי תפקידו בכנסת; סגן או סגן שר יקדישו את עיקר זמנם לתפקידם בכנסת ובממשלה. לא הייתי מוציא את הכנסת. </w:t>
      </w:r>
    </w:p>
    <w:p w14:paraId="7F651DC9" w14:textId="77777777" w:rsidR="009827D2" w:rsidRDefault="009827D2" w:rsidP="009827D2">
      <w:pPr>
        <w:keepNext/>
        <w:bidi/>
        <w:jc w:val="both"/>
        <w:rPr>
          <w:rFonts w:cs="David" w:hint="cs"/>
          <w:rtl/>
        </w:rPr>
      </w:pPr>
    </w:p>
    <w:p w14:paraId="6534A1A0"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2F296FD6" w14:textId="77777777" w:rsidR="009827D2" w:rsidRDefault="009827D2" w:rsidP="009827D2">
      <w:pPr>
        <w:bidi/>
        <w:jc w:val="both"/>
        <w:rPr>
          <w:rFonts w:cs="David" w:hint="cs"/>
          <w:u w:val="single"/>
          <w:rtl/>
        </w:rPr>
      </w:pPr>
    </w:p>
    <w:p w14:paraId="63B4301E" w14:textId="77777777" w:rsidR="009827D2" w:rsidRDefault="009827D2" w:rsidP="009827D2">
      <w:pPr>
        <w:keepNext/>
        <w:bidi/>
        <w:ind w:firstLine="720"/>
        <w:jc w:val="both"/>
        <w:rPr>
          <w:rFonts w:cs="David" w:hint="cs"/>
          <w:rtl/>
        </w:rPr>
      </w:pPr>
      <w:r>
        <w:rPr>
          <w:rFonts w:cs="David" w:hint="cs"/>
          <w:rtl/>
        </w:rPr>
        <w:t xml:space="preserve">המינוח הזה, "בכנסת", ולא "כחבר כנסת", יש לו משמעות. </w:t>
      </w:r>
    </w:p>
    <w:p w14:paraId="12A6E4C4" w14:textId="77777777" w:rsidR="009827D2" w:rsidRDefault="009827D2" w:rsidP="009827D2">
      <w:pPr>
        <w:keepNext/>
        <w:bidi/>
        <w:jc w:val="both"/>
        <w:rPr>
          <w:rFonts w:cs="David" w:hint="cs"/>
          <w:rtl/>
        </w:rPr>
      </w:pPr>
    </w:p>
    <w:p w14:paraId="27A2DBF7" w14:textId="77777777" w:rsidR="009827D2" w:rsidRPr="00E94036" w:rsidRDefault="009827D2" w:rsidP="009827D2">
      <w:pPr>
        <w:keepNext/>
        <w:bidi/>
        <w:jc w:val="both"/>
        <w:rPr>
          <w:rFonts w:cs="David" w:hint="cs"/>
          <w:u w:val="single"/>
          <w:rtl/>
        </w:rPr>
      </w:pPr>
      <w:r w:rsidRPr="00E94036">
        <w:rPr>
          <w:rFonts w:cs="David" w:hint="cs"/>
          <w:u w:val="single"/>
          <w:rtl/>
        </w:rPr>
        <w:t>איל ינון:</w:t>
      </w:r>
    </w:p>
    <w:p w14:paraId="2DDD6561" w14:textId="77777777" w:rsidR="009827D2" w:rsidRDefault="009827D2" w:rsidP="009827D2">
      <w:pPr>
        <w:keepNext/>
        <w:bidi/>
        <w:jc w:val="both"/>
        <w:rPr>
          <w:rFonts w:cs="David" w:hint="cs"/>
          <w:rtl/>
        </w:rPr>
      </w:pPr>
    </w:p>
    <w:p w14:paraId="2186FB21" w14:textId="77777777" w:rsidR="009827D2" w:rsidRDefault="009827D2" w:rsidP="009827D2">
      <w:pPr>
        <w:keepNext/>
        <w:bidi/>
        <w:ind w:firstLine="720"/>
        <w:jc w:val="both"/>
        <w:rPr>
          <w:rFonts w:cs="David" w:hint="cs"/>
          <w:rtl/>
        </w:rPr>
      </w:pPr>
      <w:r>
        <w:rPr>
          <w:rFonts w:cs="David" w:hint="cs"/>
          <w:rtl/>
        </w:rPr>
        <w:t>במילוי תפקידו כחבר כנסת.</w:t>
      </w:r>
    </w:p>
    <w:p w14:paraId="525CE001" w14:textId="77777777" w:rsidR="009827D2" w:rsidRDefault="009827D2" w:rsidP="009827D2">
      <w:pPr>
        <w:keepNext/>
        <w:bidi/>
        <w:jc w:val="both"/>
        <w:rPr>
          <w:rFonts w:cs="David" w:hint="cs"/>
          <w:rtl/>
        </w:rPr>
      </w:pPr>
    </w:p>
    <w:p w14:paraId="500A56F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7B7EC78" w14:textId="77777777" w:rsidR="009827D2" w:rsidRDefault="009827D2" w:rsidP="009827D2">
      <w:pPr>
        <w:bidi/>
        <w:jc w:val="both"/>
        <w:rPr>
          <w:rFonts w:cs="David" w:hint="cs"/>
          <w:u w:val="single"/>
          <w:rtl/>
        </w:rPr>
      </w:pPr>
    </w:p>
    <w:p w14:paraId="25F79927" w14:textId="77777777" w:rsidR="009827D2" w:rsidRDefault="009827D2" w:rsidP="009827D2">
      <w:pPr>
        <w:keepNext/>
        <w:bidi/>
        <w:ind w:firstLine="720"/>
        <w:jc w:val="both"/>
        <w:rPr>
          <w:rFonts w:cs="David" w:hint="cs"/>
          <w:rtl/>
        </w:rPr>
      </w:pPr>
      <w:r>
        <w:rPr>
          <w:rFonts w:cs="David" w:hint="cs"/>
          <w:rtl/>
        </w:rPr>
        <w:t xml:space="preserve">בטח, כי חבר כנסת יכול להגיד שהוא מסתובב בכל הארץ ואולי בעולם, ואם אפשר היה אז בגלקסיה, כחבר כנסת. אף אחד לא יגיד שהוא נסע עכשיו לחוץ לארץ, אלא בתפקידו כחבר כנסת. </w:t>
      </w:r>
    </w:p>
    <w:p w14:paraId="26BB33AD" w14:textId="77777777" w:rsidR="009827D2" w:rsidRDefault="009827D2" w:rsidP="009827D2">
      <w:pPr>
        <w:keepNext/>
        <w:bidi/>
        <w:jc w:val="both"/>
        <w:rPr>
          <w:rFonts w:cs="David" w:hint="cs"/>
          <w:rtl/>
        </w:rPr>
      </w:pPr>
    </w:p>
    <w:p w14:paraId="76BA4AC3" w14:textId="77777777" w:rsidR="009827D2" w:rsidRDefault="009827D2" w:rsidP="009827D2">
      <w:pPr>
        <w:keepLines/>
        <w:bidi/>
        <w:jc w:val="both"/>
        <w:rPr>
          <w:rFonts w:cs="David" w:hint="cs"/>
          <w:u w:val="single"/>
          <w:rtl/>
        </w:rPr>
      </w:pPr>
      <w:r>
        <w:rPr>
          <w:rFonts w:cs="David" w:hint="cs"/>
          <w:u w:val="single"/>
          <w:rtl/>
        </w:rPr>
        <w:t>יריב לוין</w:t>
      </w:r>
      <w:r w:rsidRPr="00E36EB4">
        <w:rPr>
          <w:rFonts w:cs="David" w:hint="cs"/>
          <w:u w:val="single"/>
          <w:rtl/>
        </w:rPr>
        <w:t>:</w:t>
      </w:r>
    </w:p>
    <w:p w14:paraId="63D30FA7" w14:textId="77777777" w:rsidR="009827D2" w:rsidRDefault="009827D2" w:rsidP="009827D2">
      <w:pPr>
        <w:keepLines/>
        <w:bidi/>
        <w:jc w:val="both"/>
        <w:rPr>
          <w:rFonts w:cs="David" w:hint="cs"/>
          <w:u w:val="single"/>
          <w:rtl/>
        </w:rPr>
      </w:pPr>
    </w:p>
    <w:p w14:paraId="330C5A67" w14:textId="77777777" w:rsidR="009827D2" w:rsidRDefault="009827D2" w:rsidP="009827D2">
      <w:pPr>
        <w:keepNext/>
        <w:keepLines/>
        <w:bidi/>
        <w:ind w:firstLine="720"/>
        <w:jc w:val="both"/>
        <w:rPr>
          <w:rFonts w:cs="David" w:hint="cs"/>
          <w:rtl/>
        </w:rPr>
      </w:pPr>
      <w:r>
        <w:rPr>
          <w:rFonts w:cs="David" w:hint="cs"/>
          <w:rtl/>
        </w:rPr>
        <w:t xml:space="preserve">הבעיה היא שבאופן מעשי זה לא קורה. אם תמדוד את זמן הנוכחות במשכן, גם בהנחה שאתה מגיע לכל הישיבות, מבחינת זמן אמיתי זה לא קורה. יתר על כן, יש כאלה שיש להם לשכות פרלמנטריות שנמצאות - - -  </w:t>
      </w:r>
    </w:p>
    <w:p w14:paraId="7BF4E7FF" w14:textId="77777777" w:rsidR="009827D2" w:rsidRDefault="009827D2" w:rsidP="009827D2">
      <w:pPr>
        <w:keepNext/>
        <w:bidi/>
        <w:jc w:val="both"/>
        <w:rPr>
          <w:rFonts w:cs="David" w:hint="cs"/>
          <w:rtl/>
        </w:rPr>
      </w:pPr>
    </w:p>
    <w:p w14:paraId="7D7525E2" w14:textId="77777777" w:rsidR="009827D2" w:rsidRPr="00E94036" w:rsidRDefault="009827D2" w:rsidP="009827D2">
      <w:pPr>
        <w:keepNext/>
        <w:bidi/>
        <w:jc w:val="both"/>
        <w:rPr>
          <w:rFonts w:cs="David" w:hint="cs"/>
          <w:u w:val="single"/>
          <w:rtl/>
        </w:rPr>
      </w:pPr>
      <w:r>
        <w:rPr>
          <w:rFonts w:cs="David" w:hint="cs"/>
          <w:u w:val="single"/>
          <w:rtl/>
        </w:rPr>
        <w:t xml:space="preserve">יצחק </w:t>
      </w:r>
      <w:r w:rsidRPr="00E94036">
        <w:rPr>
          <w:rFonts w:cs="David" w:hint="cs"/>
          <w:u w:val="single"/>
          <w:rtl/>
        </w:rPr>
        <w:t>זמיר</w:t>
      </w:r>
      <w:r>
        <w:rPr>
          <w:rFonts w:cs="David" w:hint="cs"/>
          <w:u w:val="single"/>
          <w:rtl/>
        </w:rPr>
        <w:t>:</w:t>
      </w:r>
    </w:p>
    <w:p w14:paraId="123B3FDF" w14:textId="77777777" w:rsidR="009827D2" w:rsidRDefault="009827D2" w:rsidP="009827D2">
      <w:pPr>
        <w:keepNext/>
        <w:bidi/>
        <w:jc w:val="both"/>
        <w:rPr>
          <w:rFonts w:cs="David" w:hint="cs"/>
          <w:rtl/>
        </w:rPr>
      </w:pPr>
    </w:p>
    <w:p w14:paraId="060E0FBA" w14:textId="77777777" w:rsidR="009827D2" w:rsidRDefault="009827D2" w:rsidP="009827D2">
      <w:pPr>
        <w:keepNext/>
        <w:bidi/>
        <w:ind w:firstLine="720"/>
        <w:jc w:val="both"/>
        <w:rPr>
          <w:rFonts w:cs="David" w:hint="cs"/>
          <w:rtl/>
        </w:rPr>
      </w:pPr>
      <w:r>
        <w:rPr>
          <w:rFonts w:cs="David" w:hint="cs"/>
          <w:rtl/>
        </w:rPr>
        <w:t xml:space="preserve">לא כתוב כאן שהתפקיד הוא במשכן הכנסת. מה שכתוב זה "תפקידו בכנסת". תפקידו בכנסת הוא להיות נוכח בישיבות של הכנסת. זה התפקיד שיש לו בכנסת. אי-אפשר להגיד שזה תפקידו בכנסת להיות נוכח בכנסת בתקופת הפגרה או בימים שהכנסת לא יושבת. לכן אני חושב שזה קשור להגדרת התפקיד בכנסת. </w:t>
      </w:r>
    </w:p>
    <w:p w14:paraId="647E1182" w14:textId="77777777" w:rsidR="009827D2" w:rsidRDefault="009827D2" w:rsidP="009827D2">
      <w:pPr>
        <w:keepNext/>
        <w:bidi/>
        <w:jc w:val="both"/>
        <w:rPr>
          <w:rFonts w:cs="David" w:hint="cs"/>
          <w:rtl/>
        </w:rPr>
      </w:pPr>
    </w:p>
    <w:p w14:paraId="5372983E"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6E477191" w14:textId="77777777" w:rsidR="009827D2" w:rsidRDefault="009827D2" w:rsidP="009827D2">
      <w:pPr>
        <w:bidi/>
        <w:jc w:val="both"/>
        <w:rPr>
          <w:rFonts w:cs="David" w:hint="cs"/>
          <w:u w:val="single"/>
          <w:rtl/>
        </w:rPr>
      </w:pPr>
    </w:p>
    <w:p w14:paraId="45DCA8DC" w14:textId="77777777" w:rsidR="009827D2" w:rsidRDefault="009827D2" w:rsidP="009827D2">
      <w:pPr>
        <w:keepNext/>
        <w:bidi/>
        <w:ind w:firstLine="720"/>
        <w:jc w:val="both"/>
        <w:rPr>
          <w:rFonts w:cs="David" w:hint="cs"/>
          <w:rtl/>
        </w:rPr>
      </w:pPr>
      <w:r>
        <w:rPr>
          <w:rFonts w:cs="David" w:hint="cs"/>
          <w:rtl/>
        </w:rPr>
        <w:t xml:space="preserve">זה לא פשוט, כי לפי הפרשנות שלך המשפט הזה לא אומר את זה. איך שאני מבין את המשפט הזה הוא אומר שיש לי זמן שאני פעיל, ועיקר זמני כשאני פעיל מוקדש לעבודתי בבית הזה. אני קורא אותו כמו ג'ומס, בשונה, למשל, מפגישות עם הציבור. אני לא לוקח למקרה הקיצוני שלך, של נסיעה לגלקסיה אחרת, אלא פגישות עבודה במשרדי ממשלה, פגישות עם הציבור </w:t>
      </w:r>
      <w:r>
        <w:rPr>
          <w:rFonts w:cs="David"/>
          <w:rtl/>
        </w:rPr>
        <w:t>–</w:t>
      </w:r>
      <w:r>
        <w:rPr>
          <w:rFonts w:cs="David" w:hint="cs"/>
          <w:rtl/>
        </w:rPr>
        <w:t xml:space="preserve"> הכול לא נכנס להגדרה הזאת וזה חלק מאוד חשוב ומאוד אינטגרלי ומאוד חשוב בעבודתו של חבר הכנסת. בפועל צודק יריב, גם אם מישהו יגיע כל יום ותראה אותו על הלוח </w:t>
      </w:r>
      <w:r>
        <w:rPr>
          <w:rFonts w:cs="David" w:hint="cs"/>
        </w:rPr>
        <w:t>X</w:t>
      </w:r>
      <w:r>
        <w:rPr>
          <w:rFonts w:cs="David" w:hint="cs"/>
          <w:rtl/>
        </w:rPr>
        <w:t xml:space="preserve"> שעות, ייתכן שאם תמדוד בסך הכול לא תגיע לעיקר זמנו. </w:t>
      </w:r>
    </w:p>
    <w:p w14:paraId="3D46CA07" w14:textId="77777777" w:rsidR="009827D2" w:rsidRDefault="009827D2" w:rsidP="009827D2">
      <w:pPr>
        <w:keepNext/>
        <w:bidi/>
        <w:jc w:val="both"/>
        <w:rPr>
          <w:rFonts w:cs="David" w:hint="cs"/>
          <w:rtl/>
        </w:rPr>
      </w:pPr>
    </w:p>
    <w:p w14:paraId="5FC13AAB"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2F4A0F1" w14:textId="77777777" w:rsidR="009827D2" w:rsidRDefault="009827D2" w:rsidP="009827D2">
      <w:pPr>
        <w:bidi/>
        <w:jc w:val="both"/>
        <w:rPr>
          <w:rFonts w:cs="David" w:hint="cs"/>
          <w:u w:val="single"/>
          <w:rtl/>
        </w:rPr>
      </w:pPr>
    </w:p>
    <w:p w14:paraId="4DCF09D4" w14:textId="77777777" w:rsidR="009827D2" w:rsidRDefault="009827D2" w:rsidP="009827D2">
      <w:pPr>
        <w:keepNext/>
        <w:bidi/>
        <w:ind w:firstLine="720"/>
        <w:jc w:val="both"/>
        <w:rPr>
          <w:rFonts w:cs="David" w:hint="cs"/>
          <w:rtl/>
        </w:rPr>
      </w:pPr>
      <w:r>
        <w:rPr>
          <w:rFonts w:cs="David" w:hint="cs"/>
          <w:rtl/>
        </w:rPr>
        <w:t xml:space="preserve">בואו נעבור עכשיו לסעיפים האחרונים ואחר כך נחזור לסעיף הזה, כי זה הדבר המהותי. </w:t>
      </w:r>
    </w:p>
    <w:p w14:paraId="1AB8E069" w14:textId="77777777" w:rsidR="009827D2" w:rsidRDefault="009827D2" w:rsidP="009827D2">
      <w:pPr>
        <w:keepNext/>
        <w:bidi/>
        <w:jc w:val="both"/>
        <w:rPr>
          <w:rFonts w:cs="David" w:hint="cs"/>
          <w:rtl/>
        </w:rPr>
      </w:pPr>
    </w:p>
    <w:p w14:paraId="4185E02E" w14:textId="77777777" w:rsidR="009827D2" w:rsidRPr="00E94036" w:rsidRDefault="009827D2" w:rsidP="009827D2">
      <w:pPr>
        <w:keepNext/>
        <w:bidi/>
        <w:jc w:val="both"/>
        <w:rPr>
          <w:rFonts w:cs="David" w:hint="cs"/>
          <w:u w:val="single"/>
          <w:rtl/>
        </w:rPr>
      </w:pPr>
      <w:r>
        <w:rPr>
          <w:rFonts w:cs="David" w:hint="cs"/>
          <w:u w:val="single"/>
          <w:rtl/>
        </w:rPr>
        <w:t xml:space="preserve">יצחק </w:t>
      </w:r>
      <w:r w:rsidRPr="00E94036">
        <w:rPr>
          <w:rFonts w:cs="David" w:hint="cs"/>
          <w:u w:val="single"/>
          <w:rtl/>
        </w:rPr>
        <w:t>זמיר</w:t>
      </w:r>
      <w:r>
        <w:rPr>
          <w:rFonts w:cs="David" w:hint="cs"/>
          <w:u w:val="single"/>
          <w:rtl/>
        </w:rPr>
        <w:t>:</w:t>
      </w:r>
    </w:p>
    <w:p w14:paraId="47F61BDA" w14:textId="77777777" w:rsidR="009827D2" w:rsidRDefault="009827D2" w:rsidP="009827D2">
      <w:pPr>
        <w:keepNext/>
        <w:bidi/>
        <w:jc w:val="both"/>
        <w:rPr>
          <w:rFonts w:cs="David" w:hint="cs"/>
          <w:rtl/>
        </w:rPr>
      </w:pPr>
    </w:p>
    <w:p w14:paraId="47975D8D" w14:textId="77777777" w:rsidR="009827D2" w:rsidRDefault="009827D2" w:rsidP="009827D2">
      <w:pPr>
        <w:keepNext/>
        <w:bidi/>
        <w:ind w:firstLine="720"/>
        <w:jc w:val="both"/>
        <w:rPr>
          <w:rFonts w:cs="David" w:hint="cs"/>
          <w:rtl/>
        </w:rPr>
      </w:pPr>
      <w:r>
        <w:rPr>
          <w:rFonts w:cs="David" w:hint="cs"/>
          <w:rtl/>
        </w:rPr>
        <w:t xml:space="preserve">אני רוצה להעיר משהו, שמתייחס גם לסעיף הזה, אבל בעצם לכל הסעיפים. בהרבה מקרים הפרשנות לא תהיה חדה וחלקה, תמיד יש אפשרות לפרשנות אחרת. מה שחשוב לזכור כאן כל הזמן זה שהפרשנות הסופית והמחייבת היא של ועדת האתיקה, כלומר של חברי הכנסת. זה חל גם עליהם והם חיים את חיי הכנסת. הם ייתנו פרשנות שהולמת את הפרקטיקה של הכנסת. </w:t>
      </w:r>
    </w:p>
    <w:p w14:paraId="14ECBE85" w14:textId="77777777" w:rsidR="009827D2" w:rsidRDefault="009827D2" w:rsidP="009827D2">
      <w:pPr>
        <w:keepNext/>
        <w:bidi/>
        <w:jc w:val="both"/>
        <w:rPr>
          <w:rFonts w:cs="David" w:hint="cs"/>
          <w:rtl/>
        </w:rPr>
      </w:pPr>
    </w:p>
    <w:p w14:paraId="5955B50E"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480FB187" w14:textId="77777777" w:rsidR="009827D2" w:rsidRDefault="009827D2" w:rsidP="009827D2">
      <w:pPr>
        <w:bidi/>
        <w:jc w:val="both"/>
        <w:rPr>
          <w:rFonts w:cs="David" w:hint="cs"/>
          <w:u w:val="single"/>
          <w:rtl/>
        </w:rPr>
      </w:pPr>
    </w:p>
    <w:p w14:paraId="1D1A60E9" w14:textId="77777777" w:rsidR="009827D2" w:rsidRDefault="009827D2" w:rsidP="009827D2">
      <w:pPr>
        <w:keepNext/>
        <w:bidi/>
        <w:ind w:firstLine="720"/>
        <w:jc w:val="both"/>
        <w:rPr>
          <w:rFonts w:cs="David" w:hint="cs"/>
          <w:rtl/>
        </w:rPr>
      </w:pPr>
      <w:r>
        <w:rPr>
          <w:rFonts w:cs="David" w:hint="cs"/>
          <w:rtl/>
        </w:rPr>
        <w:t xml:space="preserve">זה נכון, ואז השאלה היא מה גישת המוצא. הרעיון הכללי הוא לעשות כללים ברורים, לא לחפש את הכללים שאחר כך נבנה על זה - - - </w:t>
      </w:r>
    </w:p>
    <w:p w14:paraId="18048E75" w14:textId="77777777" w:rsidR="009827D2" w:rsidRDefault="009827D2" w:rsidP="009827D2">
      <w:pPr>
        <w:keepNext/>
        <w:bidi/>
        <w:jc w:val="both"/>
        <w:rPr>
          <w:rFonts w:cs="David" w:hint="cs"/>
          <w:rtl/>
        </w:rPr>
      </w:pPr>
    </w:p>
    <w:p w14:paraId="01D9E0BF"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E8FA261" w14:textId="77777777" w:rsidR="009827D2" w:rsidRDefault="009827D2" w:rsidP="009827D2">
      <w:pPr>
        <w:bidi/>
        <w:jc w:val="both"/>
        <w:rPr>
          <w:rFonts w:cs="David" w:hint="cs"/>
          <w:u w:val="single"/>
          <w:rtl/>
        </w:rPr>
      </w:pPr>
    </w:p>
    <w:p w14:paraId="0755366A" w14:textId="77777777" w:rsidR="009827D2" w:rsidRDefault="009827D2" w:rsidP="009827D2">
      <w:pPr>
        <w:keepNext/>
        <w:bidi/>
        <w:ind w:firstLine="720"/>
        <w:jc w:val="both"/>
        <w:rPr>
          <w:rFonts w:cs="David" w:hint="cs"/>
          <w:rtl/>
        </w:rPr>
      </w:pPr>
      <w:r>
        <w:rPr>
          <w:rFonts w:cs="David" w:hint="cs"/>
          <w:rtl/>
        </w:rPr>
        <w:t xml:space="preserve">בואו נגיע לנקודה הכי קשה. על פי כללי האתיקה, נכנסתי ב-8:01 ויצאתי ב-8:03, אז הייתי בכנסת. </w:t>
      </w:r>
    </w:p>
    <w:p w14:paraId="6B153C73" w14:textId="77777777" w:rsidR="009827D2" w:rsidRDefault="009827D2" w:rsidP="009827D2">
      <w:pPr>
        <w:keepNext/>
        <w:bidi/>
        <w:ind w:firstLine="720"/>
        <w:jc w:val="both"/>
        <w:rPr>
          <w:rFonts w:cs="David" w:hint="cs"/>
          <w:rtl/>
        </w:rPr>
      </w:pPr>
    </w:p>
    <w:p w14:paraId="28BCED9B" w14:textId="77777777" w:rsidR="009827D2" w:rsidRPr="00E94036" w:rsidRDefault="009827D2" w:rsidP="009827D2">
      <w:pPr>
        <w:keepNext/>
        <w:bidi/>
        <w:jc w:val="both"/>
        <w:rPr>
          <w:rFonts w:cs="David" w:hint="cs"/>
          <w:u w:val="single"/>
          <w:rtl/>
        </w:rPr>
      </w:pPr>
      <w:r w:rsidRPr="00E94036">
        <w:rPr>
          <w:rFonts w:cs="David" w:hint="cs"/>
          <w:u w:val="single"/>
          <w:rtl/>
        </w:rPr>
        <w:t>איל ינון:</w:t>
      </w:r>
    </w:p>
    <w:p w14:paraId="72F42773" w14:textId="77777777" w:rsidR="009827D2" w:rsidRDefault="009827D2" w:rsidP="009827D2">
      <w:pPr>
        <w:keepNext/>
        <w:bidi/>
        <w:ind w:firstLine="720"/>
        <w:jc w:val="both"/>
        <w:rPr>
          <w:rFonts w:cs="David" w:hint="cs"/>
          <w:rtl/>
        </w:rPr>
      </w:pPr>
    </w:p>
    <w:p w14:paraId="1B9A664F" w14:textId="77777777" w:rsidR="009827D2" w:rsidRDefault="009827D2" w:rsidP="009827D2">
      <w:pPr>
        <w:keepNext/>
        <w:bidi/>
        <w:ind w:firstLine="720"/>
        <w:jc w:val="both"/>
        <w:rPr>
          <w:rFonts w:cs="David" w:hint="cs"/>
          <w:rtl/>
        </w:rPr>
      </w:pPr>
      <w:r>
        <w:rPr>
          <w:rFonts w:cs="David" w:hint="cs"/>
          <w:rtl/>
        </w:rPr>
        <w:t xml:space="preserve">זה לא על פי כללי האתיקה, זה על פי הכלים המעשיים שיש לנו. </w:t>
      </w:r>
    </w:p>
    <w:p w14:paraId="0D539E2C" w14:textId="77777777" w:rsidR="009827D2" w:rsidRDefault="009827D2" w:rsidP="009827D2">
      <w:pPr>
        <w:keepNext/>
        <w:bidi/>
        <w:ind w:firstLine="720"/>
        <w:jc w:val="both"/>
        <w:rPr>
          <w:rFonts w:cs="David" w:hint="cs"/>
          <w:rtl/>
        </w:rPr>
      </w:pPr>
    </w:p>
    <w:p w14:paraId="5BE7BDAC" w14:textId="77777777" w:rsidR="009827D2" w:rsidRDefault="009827D2" w:rsidP="009827D2">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4645875" w14:textId="77777777" w:rsidR="009827D2" w:rsidRDefault="009827D2" w:rsidP="009827D2">
      <w:pPr>
        <w:keepNext/>
        <w:keepLines/>
        <w:bidi/>
        <w:ind w:firstLine="720"/>
        <w:jc w:val="both"/>
        <w:rPr>
          <w:rFonts w:cs="David" w:hint="cs"/>
          <w:rtl/>
        </w:rPr>
      </w:pPr>
    </w:p>
    <w:p w14:paraId="78A26CB2" w14:textId="77777777" w:rsidR="009827D2" w:rsidRDefault="009827D2" w:rsidP="009827D2">
      <w:pPr>
        <w:keepNext/>
        <w:bidi/>
        <w:ind w:firstLine="720"/>
        <w:jc w:val="both"/>
        <w:rPr>
          <w:rFonts w:cs="David" w:hint="cs"/>
          <w:rtl/>
        </w:rPr>
      </w:pPr>
      <w:r>
        <w:rPr>
          <w:rFonts w:cs="David" w:hint="cs"/>
          <w:rtl/>
        </w:rPr>
        <w:t xml:space="preserve">גם על פי החוק. זה הכלי היחיד שיש, כי הכנסת לאורך השנים נזהרה משיפוט איכותי, שאין לו גבול. אפשר להגיד </w:t>
      </w:r>
      <w:r>
        <w:rPr>
          <w:rFonts w:cs="David"/>
          <w:rtl/>
        </w:rPr>
        <w:t>–</w:t>
      </w:r>
      <w:r>
        <w:rPr>
          <w:rFonts w:cs="David" w:hint="cs"/>
          <w:rtl/>
        </w:rPr>
        <w:t xml:space="preserve"> מה שאני לא בעד - שפחות משעתיים לא נחשב ליום שאתה פה. אחר כך מישהו יגיד שפחות משעתיים במזנון זה לא נחשב; אם זה במזנון - זה ארבע שעות. אני לא ממציא את הכל עכשיו, כי עסקנו בזה אין-סוף פעמים. כשיושבים על הרשימות </w:t>
      </w:r>
      <w:r>
        <w:rPr>
          <w:rFonts w:cs="David"/>
          <w:rtl/>
        </w:rPr>
        <w:t>–</w:t>
      </w:r>
      <w:r>
        <w:rPr>
          <w:rFonts w:cs="David" w:hint="cs"/>
          <w:rtl/>
        </w:rPr>
        <w:t xml:space="preserve"> ויצא לי במשך שמונה שנים יחד לעשות את הרשימות האלה פעמיים בשנה </w:t>
      </w:r>
      <w:r>
        <w:rPr>
          <w:rFonts w:cs="David"/>
          <w:rtl/>
        </w:rPr>
        <w:t>–</w:t>
      </w:r>
      <w:r>
        <w:rPr>
          <w:rFonts w:cs="David" w:hint="cs"/>
          <w:rtl/>
        </w:rPr>
        <w:t xml:space="preserve"> אז מדברים ומכירים את האנשים, אז מישהו שחושבים שהוא לא נמצא פה בכלל - אין בעיה. אתה אומר שהוא פישל, אבל הוא לא השור המועד, אז הוא יצא תמיד בסדר. לא מצאנו שום דרך ממשית, אם רוצים לשמור על הגבול, שלא להתחיל שיפוט איכותי של הנוכחות בכנסת, שזה כבר מגרש אחר. </w:t>
      </w:r>
    </w:p>
    <w:p w14:paraId="0A30F3F6" w14:textId="77777777" w:rsidR="009827D2" w:rsidRDefault="009827D2" w:rsidP="009827D2">
      <w:pPr>
        <w:keepNext/>
        <w:bidi/>
        <w:ind w:firstLine="720"/>
        <w:jc w:val="both"/>
        <w:rPr>
          <w:rFonts w:cs="David" w:hint="cs"/>
          <w:rtl/>
        </w:rPr>
      </w:pPr>
    </w:p>
    <w:p w14:paraId="130BCB42" w14:textId="77777777" w:rsidR="009827D2" w:rsidRDefault="009827D2" w:rsidP="009827D2">
      <w:pPr>
        <w:keepNext/>
        <w:bidi/>
        <w:ind w:firstLine="720"/>
        <w:jc w:val="both"/>
        <w:rPr>
          <w:rFonts w:cs="David" w:hint="cs"/>
          <w:rtl/>
        </w:rPr>
      </w:pPr>
      <w:r>
        <w:rPr>
          <w:rFonts w:cs="David" w:hint="cs"/>
          <w:rtl/>
        </w:rPr>
        <w:t xml:space="preserve">לכן, מה שכתוב פה כרגע </w:t>
      </w:r>
      <w:r>
        <w:rPr>
          <w:rFonts w:cs="David"/>
          <w:rtl/>
        </w:rPr>
        <w:t>–</w:t>
      </w:r>
      <w:r>
        <w:rPr>
          <w:rFonts w:cs="David" w:hint="cs"/>
          <w:rtl/>
        </w:rPr>
        <w:t xml:space="preserve"> וזה הדבר המהותי </w:t>
      </w:r>
      <w:r>
        <w:rPr>
          <w:rFonts w:cs="David"/>
          <w:rtl/>
        </w:rPr>
        <w:t>–</w:t>
      </w:r>
      <w:r>
        <w:rPr>
          <w:rFonts w:cs="David" w:hint="cs"/>
          <w:rtl/>
        </w:rPr>
        <w:t xml:space="preserve"> הוא הבחינה הטכנית היא היחידה שקיימת. בוועדות הרישום הוא הרבה יותר אקראי, זה לא הרישום שאתה נכנס בשער הכנסת אז בטוח שרשמו אותך. אגב, גם פה היו פעם טעויות, אבל חבר כנסת מוכיח שהייתה טעות אז מתקנים. </w:t>
      </w:r>
    </w:p>
    <w:p w14:paraId="468160DE" w14:textId="77777777" w:rsidR="009827D2" w:rsidRDefault="009827D2" w:rsidP="009827D2">
      <w:pPr>
        <w:keepNext/>
        <w:bidi/>
        <w:ind w:firstLine="720"/>
        <w:jc w:val="both"/>
        <w:rPr>
          <w:rFonts w:cs="David" w:hint="cs"/>
          <w:rtl/>
        </w:rPr>
      </w:pPr>
    </w:p>
    <w:p w14:paraId="6C6DFFD5" w14:textId="77777777" w:rsidR="009827D2" w:rsidRPr="00E94036" w:rsidRDefault="009827D2" w:rsidP="009827D2">
      <w:pPr>
        <w:keepNext/>
        <w:bidi/>
        <w:jc w:val="both"/>
        <w:rPr>
          <w:rFonts w:cs="David" w:hint="cs"/>
          <w:u w:val="single"/>
          <w:rtl/>
        </w:rPr>
      </w:pPr>
      <w:r w:rsidRPr="00E94036">
        <w:rPr>
          <w:rFonts w:cs="David" w:hint="cs"/>
          <w:u w:val="single"/>
          <w:rtl/>
        </w:rPr>
        <w:t>איל ינון:</w:t>
      </w:r>
    </w:p>
    <w:p w14:paraId="52FC90C1" w14:textId="77777777" w:rsidR="009827D2" w:rsidRDefault="009827D2" w:rsidP="009827D2">
      <w:pPr>
        <w:keepNext/>
        <w:bidi/>
        <w:ind w:firstLine="720"/>
        <w:jc w:val="both"/>
        <w:rPr>
          <w:rFonts w:cs="David" w:hint="cs"/>
          <w:rtl/>
        </w:rPr>
      </w:pPr>
    </w:p>
    <w:p w14:paraId="3E4A180D" w14:textId="77777777" w:rsidR="009827D2" w:rsidRDefault="009827D2" w:rsidP="009827D2">
      <w:pPr>
        <w:keepNext/>
        <w:bidi/>
        <w:ind w:firstLine="720"/>
        <w:jc w:val="both"/>
        <w:rPr>
          <w:rFonts w:cs="David" w:hint="cs"/>
          <w:rtl/>
        </w:rPr>
      </w:pPr>
      <w:r>
        <w:rPr>
          <w:rFonts w:cs="David" w:hint="cs"/>
          <w:rtl/>
        </w:rPr>
        <w:t xml:space="preserve">יש מדי פעם טעויות. זה הרי מנגנון אנושי. </w:t>
      </w:r>
    </w:p>
    <w:p w14:paraId="3B897FB1" w14:textId="77777777" w:rsidR="009827D2" w:rsidRDefault="009827D2" w:rsidP="009827D2">
      <w:pPr>
        <w:keepNext/>
        <w:bidi/>
        <w:ind w:firstLine="720"/>
        <w:jc w:val="both"/>
        <w:rPr>
          <w:rFonts w:cs="David" w:hint="cs"/>
          <w:rtl/>
        </w:rPr>
      </w:pPr>
    </w:p>
    <w:p w14:paraId="24F48264"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533B0F0B" w14:textId="77777777" w:rsidR="009827D2" w:rsidRDefault="009827D2" w:rsidP="009827D2">
      <w:pPr>
        <w:keepNext/>
        <w:bidi/>
        <w:ind w:firstLine="720"/>
        <w:jc w:val="both"/>
        <w:rPr>
          <w:rFonts w:cs="David" w:hint="cs"/>
          <w:rtl/>
        </w:rPr>
      </w:pPr>
    </w:p>
    <w:p w14:paraId="1BBCF53C" w14:textId="77777777" w:rsidR="009827D2" w:rsidRDefault="009827D2" w:rsidP="009827D2">
      <w:pPr>
        <w:keepNext/>
        <w:bidi/>
        <w:ind w:firstLine="720"/>
        <w:jc w:val="both"/>
        <w:rPr>
          <w:rFonts w:cs="David" w:hint="cs"/>
          <w:rtl/>
        </w:rPr>
      </w:pPr>
      <w:r>
        <w:rPr>
          <w:rFonts w:cs="David" w:hint="cs"/>
          <w:rtl/>
        </w:rPr>
        <w:t xml:space="preserve">נכון. אבל אם רוצים להכניס לפה שיפוט איכותי, אז אנחנו במגרש אחר. צריכה להיות בינינו הסכמה על מה אנחנו הולכים. </w:t>
      </w:r>
    </w:p>
    <w:p w14:paraId="3B18C947" w14:textId="77777777" w:rsidR="009827D2" w:rsidRDefault="009827D2" w:rsidP="009827D2">
      <w:pPr>
        <w:keepNext/>
        <w:bidi/>
        <w:jc w:val="both"/>
        <w:rPr>
          <w:rFonts w:cs="David" w:hint="cs"/>
          <w:rtl/>
        </w:rPr>
      </w:pPr>
    </w:p>
    <w:p w14:paraId="40EE7166"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16813045" w14:textId="77777777" w:rsidR="009827D2" w:rsidRDefault="009827D2" w:rsidP="009827D2">
      <w:pPr>
        <w:bidi/>
        <w:jc w:val="both"/>
        <w:rPr>
          <w:rFonts w:cs="David" w:hint="cs"/>
          <w:u w:val="single"/>
          <w:rtl/>
        </w:rPr>
      </w:pPr>
    </w:p>
    <w:p w14:paraId="75259537" w14:textId="77777777" w:rsidR="009827D2" w:rsidRDefault="009827D2" w:rsidP="009827D2">
      <w:pPr>
        <w:keepNext/>
        <w:bidi/>
        <w:ind w:firstLine="720"/>
        <w:jc w:val="both"/>
        <w:rPr>
          <w:rFonts w:cs="David" w:hint="cs"/>
          <w:rtl/>
        </w:rPr>
      </w:pPr>
      <w:r>
        <w:rPr>
          <w:rFonts w:cs="David" w:hint="cs"/>
          <w:rtl/>
        </w:rPr>
        <w:t xml:space="preserve">השאלה היא מה יחידת המדידה. אתה כרגע מודד לפי ימים: מי שהיה פה ביום הזה אז מבחינתי היה, לא משנה אם דקה או 24 שעות. הרי באותה קלות יכולת להגיד שיחידת המדידה שלך היא שבוע. תגיד שמי שהיה פה אפילו יום אחד בשבוע למשך שתי דקות, אתה מסמן לו את כל השבוע ב"וי". אני מקצין את זה לכיוון אחד. אתה יכול ללכת לכיוון הפוך, לקחת כיחידת מדידה שעות, ואז תיפתר הבעיה שאתה מדבר עליה. </w:t>
      </w:r>
    </w:p>
    <w:p w14:paraId="3DDA4A21" w14:textId="77777777" w:rsidR="009827D2" w:rsidRDefault="009827D2" w:rsidP="009827D2">
      <w:pPr>
        <w:keepNext/>
        <w:bidi/>
        <w:jc w:val="both"/>
        <w:rPr>
          <w:rFonts w:cs="David" w:hint="cs"/>
          <w:rtl/>
        </w:rPr>
      </w:pPr>
    </w:p>
    <w:p w14:paraId="7A5AA43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25B803F" w14:textId="77777777" w:rsidR="009827D2" w:rsidRDefault="009827D2" w:rsidP="009827D2">
      <w:pPr>
        <w:bidi/>
        <w:jc w:val="both"/>
        <w:rPr>
          <w:rFonts w:cs="David" w:hint="cs"/>
          <w:u w:val="single"/>
          <w:rtl/>
        </w:rPr>
      </w:pPr>
    </w:p>
    <w:p w14:paraId="0B539A7A" w14:textId="77777777" w:rsidR="009827D2" w:rsidRDefault="009827D2" w:rsidP="009827D2">
      <w:pPr>
        <w:keepNext/>
        <w:bidi/>
        <w:ind w:firstLine="720"/>
        <w:jc w:val="both"/>
        <w:rPr>
          <w:rFonts w:cs="David" w:hint="cs"/>
          <w:rtl/>
        </w:rPr>
      </w:pPr>
      <w:r>
        <w:rPr>
          <w:rFonts w:cs="David" w:hint="cs"/>
          <w:rtl/>
        </w:rPr>
        <w:t xml:space="preserve">השאלה היא אם רוצים ללכת לשם. </w:t>
      </w:r>
    </w:p>
    <w:p w14:paraId="2159E688" w14:textId="77777777" w:rsidR="009827D2" w:rsidRDefault="009827D2" w:rsidP="009827D2">
      <w:pPr>
        <w:keepNext/>
        <w:bidi/>
        <w:jc w:val="both"/>
        <w:rPr>
          <w:rFonts w:cs="David" w:hint="cs"/>
          <w:rtl/>
        </w:rPr>
      </w:pPr>
    </w:p>
    <w:p w14:paraId="10EDC053"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0BF7DAFA" w14:textId="77777777" w:rsidR="009827D2" w:rsidRDefault="009827D2" w:rsidP="009827D2">
      <w:pPr>
        <w:bidi/>
        <w:jc w:val="both"/>
        <w:rPr>
          <w:rFonts w:cs="David" w:hint="cs"/>
          <w:u w:val="single"/>
          <w:rtl/>
        </w:rPr>
      </w:pPr>
    </w:p>
    <w:p w14:paraId="3E986819" w14:textId="77777777" w:rsidR="009827D2" w:rsidRDefault="009827D2" w:rsidP="009827D2">
      <w:pPr>
        <w:keepNext/>
        <w:bidi/>
        <w:ind w:firstLine="720"/>
        <w:jc w:val="both"/>
        <w:rPr>
          <w:rFonts w:cs="David" w:hint="cs"/>
          <w:rtl/>
        </w:rPr>
      </w:pPr>
      <w:r>
        <w:rPr>
          <w:rFonts w:cs="David" w:hint="cs"/>
          <w:rtl/>
        </w:rPr>
        <w:t xml:space="preserve">זו שאלה, אבל זה עדיין לא מביא את זה לנושא של שיפוט איכותי. אני פשוט לוקח יחידת מדידה אחרת. </w:t>
      </w:r>
    </w:p>
    <w:p w14:paraId="77DE5CE9" w14:textId="77777777" w:rsidR="009827D2" w:rsidRDefault="009827D2" w:rsidP="009827D2">
      <w:pPr>
        <w:keepNext/>
        <w:bidi/>
        <w:jc w:val="both"/>
        <w:rPr>
          <w:rFonts w:cs="David" w:hint="cs"/>
          <w:rtl/>
        </w:rPr>
      </w:pPr>
    </w:p>
    <w:p w14:paraId="289F464A"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158513D" w14:textId="77777777" w:rsidR="009827D2" w:rsidRDefault="009827D2" w:rsidP="009827D2">
      <w:pPr>
        <w:bidi/>
        <w:jc w:val="both"/>
        <w:rPr>
          <w:rFonts w:cs="David" w:hint="cs"/>
          <w:u w:val="single"/>
          <w:rtl/>
        </w:rPr>
      </w:pPr>
    </w:p>
    <w:p w14:paraId="34314829" w14:textId="77777777" w:rsidR="009827D2" w:rsidRDefault="009827D2" w:rsidP="009827D2">
      <w:pPr>
        <w:keepNext/>
        <w:bidi/>
        <w:ind w:firstLine="720"/>
        <w:jc w:val="both"/>
        <w:rPr>
          <w:rFonts w:cs="David" w:hint="cs"/>
          <w:rtl/>
        </w:rPr>
      </w:pPr>
      <w:r>
        <w:rPr>
          <w:rFonts w:cs="David" w:hint="cs"/>
          <w:rtl/>
        </w:rPr>
        <w:t>בפעמים שבדקנו את זה, אחרי שהתחלנו למדוד שעות, שאלנו: מה המשמעות של שעות? הוא בא לפה, רשם בשעון, ירד לחדר שלו, כתב את הדוקטורט ויצא. כל זה על חשבון הכנסת, עם אור וחימום של הכנסת, וזה בסדר.</w:t>
      </w:r>
    </w:p>
    <w:p w14:paraId="61AA0CCF" w14:textId="77777777" w:rsidR="009827D2" w:rsidRDefault="009827D2" w:rsidP="009827D2">
      <w:pPr>
        <w:keepNext/>
        <w:bidi/>
        <w:jc w:val="both"/>
        <w:rPr>
          <w:rFonts w:cs="David" w:hint="cs"/>
          <w:rtl/>
        </w:rPr>
      </w:pPr>
    </w:p>
    <w:p w14:paraId="53BA4437"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2BD7E06D" w14:textId="77777777" w:rsidR="009827D2" w:rsidRDefault="009827D2" w:rsidP="009827D2">
      <w:pPr>
        <w:bidi/>
        <w:jc w:val="both"/>
        <w:rPr>
          <w:rFonts w:cs="David" w:hint="cs"/>
          <w:u w:val="single"/>
          <w:rtl/>
        </w:rPr>
      </w:pPr>
    </w:p>
    <w:p w14:paraId="13C98566" w14:textId="77777777" w:rsidR="009827D2" w:rsidRDefault="009827D2" w:rsidP="009827D2">
      <w:pPr>
        <w:keepNext/>
        <w:bidi/>
        <w:ind w:firstLine="720"/>
        <w:jc w:val="both"/>
        <w:rPr>
          <w:rFonts w:cs="David" w:hint="cs"/>
          <w:rtl/>
        </w:rPr>
      </w:pPr>
      <w:r>
        <w:rPr>
          <w:rFonts w:cs="David" w:hint="cs"/>
          <w:rtl/>
        </w:rPr>
        <w:t xml:space="preserve">זה נכון על כל יחידת מדידה. </w:t>
      </w:r>
    </w:p>
    <w:p w14:paraId="350F5EB1" w14:textId="77777777" w:rsidR="009827D2" w:rsidRDefault="009827D2" w:rsidP="009827D2">
      <w:pPr>
        <w:keepNext/>
        <w:bidi/>
        <w:jc w:val="both"/>
        <w:rPr>
          <w:rFonts w:cs="David" w:hint="cs"/>
          <w:rtl/>
        </w:rPr>
      </w:pPr>
    </w:p>
    <w:p w14:paraId="29B06E7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08A8D9D" w14:textId="77777777" w:rsidR="009827D2" w:rsidRDefault="009827D2" w:rsidP="009827D2">
      <w:pPr>
        <w:bidi/>
        <w:jc w:val="both"/>
        <w:rPr>
          <w:rFonts w:cs="David" w:hint="cs"/>
          <w:u w:val="single"/>
          <w:rtl/>
        </w:rPr>
      </w:pPr>
    </w:p>
    <w:p w14:paraId="0E67BDB1" w14:textId="77777777" w:rsidR="009827D2" w:rsidRDefault="009827D2" w:rsidP="009827D2">
      <w:pPr>
        <w:keepNext/>
        <w:bidi/>
        <w:ind w:firstLine="720"/>
        <w:jc w:val="both"/>
        <w:rPr>
          <w:rFonts w:cs="David" w:hint="cs"/>
          <w:rtl/>
        </w:rPr>
      </w:pPr>
      <w:r>
        <w:rPr>
          <w:rFonts w:cs="David" w:hint="cs"/>
          <w:rtl/>
        </w:rPr>
        <w:t xml:space="preserve">נכון. </w:t>
      </w:r>
    </w:p>
    <w:p w14:paraId="3CE4FA4E" w14:textId="77777777" w:rsidR="009827D2" w:rsidRDefault="009827D2" w:rsidP="009827D2">
      <w:pPr>
        <w:keepNext/>
        <w:bidi/>
        <w:ind w:firstLine="720"/>
        <w:jc w:val="both"/>
        <w:rPr>
          <w:rFonts w:cs="David" w:hint="cs"/>
          <w:rtl/>
        </w:rPr>
      </w:pPr>
    </w:p>
    <w:p w14:paraId="3763555B"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8CE67C9" w14:textId="77777777" w:rsidR="009827D2" w:rsidRDefault="009827D2" w:rsidP="009827D2">
      <w:pPr>
        <w:keepNext/>
        <w:bidi/>
        <w:ind w:firstLine="720"/>
        <w:jc w:val="both"/>
        <w:rPr>
          <w:rFonts w:cs="David" w:hint="cs"/>
          <w:rtl/>
        </w:rPr>
      </w:pPr>
    </w:p>
    <w:p w14:paraId="21708128" w14:textId="77777777" w:rsidR="009827D2" w:rsidRDefault="009827D2" w:rsidP="009827D2">
      <w:pPr>
        <w:keepNext/>
        <w:bidi/>
        <w:ind w:firstLine="720"/>
        <w:jc w:val="both"/>
        <w:rPr>
          <w:rFonts w:cs="David" w:hint="cs"/>
          <w:rtl/>
        </w:rPr>
      </w:pPr>
      <w:r>
        <w:rPr>
          <w:rFonts w:cs="David" w:hint="cs"/>
          <w:rtl/>
        </w:rPr>
        <w:t xml:space="preserve">הוא גם מקבל אשל על כל יום שהוא פה, אפילו שהוא פה דקה. </w:t>
      </w:r>
    </w:p>
    <w:p w14:paraId="7417AE2D" w14:textId="77777777" w:rsidR="009827D2" w:rsidRDefault="009827D2" w:rsidP="009827D2">
      <w:pPr>
        <w:keepNext/>
        <w:bidi/>
        <w:ind w:firstLine="720"/>
        <w:jc w:val="both"/>
        <w:rPr>
          <w:rFonts w:cs="David" w:hint="cs"/>
          <w:rtl/>
        </w:rPr>
      </w:pPr>
    </w:p>
    <w:p w14:paraId="4B81DB99"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FD2621C" w14:textId="77777777" w:rsidR="009827D2" w:rsidRDefault="009827D2" w:rsidP="009827D2">
      <w:pPr>
        <w:keepNext/>
        <w:bidi/>
        <w:ind w:firstLine="720"/>
        <w:jc w:val="both"/>
        <w:rPr>
          <w:rFonts w:cs="David" w:hint="cs"/>
          <w:rtl/>
        </w:rPr>
      </w:pPr>
    </w:p>
    <w:p w14:paraId="550AAABB" w14:textId="77777777" w:rsidR="009827D2" w:rsidRDefault="009827D2" w:rsidP="009827D2">
      <w:pPr>
        <w:keepNext/>
        <w:bidi/>
        <w:ind w:firstLine="720"/>
        <w:jc w:val="both"/>
        <w:rPr>
          <w:rFonts w:cs="David" w:hint="cs"/>
          <w:rtl/>
        </w:rPr>
      </w:pPr>
      <w:r>
        <w:rPr>
          <w:rFonts w:cs="David" w:hint="cs"/>
          <w:rtl/>
        </w:rPr>
        <w:t xml:space="preserve">הבעיה קיימת, השאלה מה הפתרון. </w:t>
      </w:r>
    </w:p>
    <w:p w14:paraId="1544AA9E" w14:textId="77777777" w:rsidR="009827D2" w:rsidRDefault="009827D2" w:rsidP="009827D2">
      <w:pPr>
        <w:keepNext/>
        <w:bidi/>
        <w:jc w:val="both"/>
        <w:rPr>
          <w:rFonts w:cs="David" w:hint="cs"/>
          <w:rtl/>
        </w:rPr>
      </w:pPr>
    </w:p>
    <w:p w14:paraId="06522B58"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19558E70" w14:textId="77777777" w:rsidR="009827D2" w:rsidRDefault="009827D2" w:rsidP="009827D2">
      <w:pPr>
        <w:keepNext/>
        <w:bidi/>
        <w:jc w:val="both"/>
        <w:rPr>
          <w:rFonts w:cs="David" w:hint="cs"/>
          <w:rtl/>
        </w:rPr>
      </w:pPr>
    </w:p>
    <w:p w14:paraId="02460C66" w14:textId="77777777" w:rsidR="009827D2" w:rsidRDefault="009827D2" w:rsidP="009827D2">
      <w:pPr>
        <w:keepNext/>
        <w:bidi/>
        <w:ind w:firstLine="720"/>
        <w:jc w:val="both"/>
        <w:rPr>
          <w:rFonts w:cs="David" w:hint="cs"/>
          <w:rtl/>
        </w:rPr>
      </w:pPr>
      <w:r>
        <w:rPr>
          <w:rFonts w:cs="David" w:hint="cs"/>
          <w:rtl/>
        </w:rPr>
        <w:t xml:space="preserve">לדעתי לא נוכל להיכנס לעומק הדבר הזה, כי הוועדה שתצטרך לדון באותם כללים, מעבר למה שיש היום, תהיה לה תסבוכת גדולה מאוד. אנחנו יושבים בוועדת האתיקה היום, וחיים ישב בה בעבר, ואנחנו יודעים עד כמה זה לא פשוט. אתה מבקש הסברים מאותם אלה שלא נכחו, ואתה מקבל הסברים כאלה שלא נותנים הצדקה. בפעם האחרונה ממש הענשנו בצורה חמורה שני שרים וחבר כנסת, שחזר על זה פעם שניה. אבל אי-אפשר להיכנס לדקויות, כי כמו שחיים אומר נתחיל לבחון פה כל חבר כנסת על האיכויות שלו: אם הוא בא לוועדות, כמה זמן הוא נמצא שם, איך הוא נמצא. אני לא חושב שהוועדה תהיה מספיק חזקה להיכנס לענין הזה. </w:t>
      </w:r>
    </w:p>
    <w:p w14:paraId="545650E3" w14:textId="77777777" w:rsidR="009827D2" w:rsidRDefault="009827D2" w:rsidP="009827D2">
      <w:pPr>
        <w:keepNext/>
        <w:bidi/>
        <w:jc w:val="both"/>
        <w:rPr>
          <w:rFonts w:cs="David" w:hint="cs"/>
          <w:rtl/>
        </w:rPr>
      </w:pPr>
    </w:p>
    <w:p w14:paraId="0E69F846" w14:textId="77777777" w:rsidR="009827D2" w:rsidRPr="005F76E7" w:rsidRDefault="009827D2" w:rsidP="009827D2">
      <w:pPr>
        <w:keepNext/>
        <w:bidi/>
        <w:jc w:val="both"/>
        <w:rPr>
          <w:rFonts w:cs="David" w:hint="cs"/>
          <w:u w:val="single"/>
          <w:rtl/>
        </w:rPr>
      </w:pPr>
      <w:r>
        <w:rPr>
          <w:rFonts w:cs="David" w:hint="cs"/>
          <w:u w:val="single"/>
          <w:rtl/>
        </w:rPr>
        <w:t xml:space="preserve">יצחק </w:t>
      </w:r>
      <w:r w:rsidRPr="005F76E7">
        <w:rPr>
          <w:rFonts w:cs="David" w:hint="cs"/>
          <w:u w:val="single"/>
          <w:rtl/>
        </w:rPr>
        <w:t>זמיר</w:t>
      </w:r>
      <w:r>
        <w:rPr>
          <w:rFonts w:cs="David" w:hint="cs"/>
          <w:u w:val="single"/>
          <w:rtl/>
        </w:rPr>
        <w:t>:</w:t>
      </w:r>
    </w:p>
    <w:p w14:paraId="12665DD0" w14:textId="77777777" w:rsidR="009827D2" w:rsidRDefault="009827D2" w:rsidP="009827D2">
      <w:pPr>
        <w:keepNext/>
        <w:bidi/>
        <w:jc w:val="both"/>
        <w:rPr>
          <w:rFonts w:cs="David" w:hint="cs"/>
          <w:rtl/>
        </w:rPr>
      </w:pPr>
    </w:p>
    <w:p w14:paraId="7C29B9DE" w14:textId="77777777" w:rsidR="009827D2" w:rsidRDefault="009827D2" w:rsidP="009827D2">
      <w:pPr>
        <w:keepNext/>
        <w:bidi/>
        <w:ind w:firstLine="720"/>
        <w:jc w:val="both"/>
        <w:rPr>
          <w:rFonts w:cs="David" w:hint="cs"/>
          <w:rtl/>
        </w:rPr>
      </w:pPr>
      <w:r>
        <w:rPr>
          <w:rFonts w:cs="David" w:hint="cs"/>
          <w:rtl/>
        </w:rPr>
        <w:t xml:space="preserve">היום ההסדר בנושא הזה, עם שינויים מסויימים, קבוע בחוק חסינות חברי הכנסת. אני חושב שהוא נקבע בשעתו - לפני הרבה זמן, בשנות ה-50' אני חושב - בעקבות מקרים מעטים שבהם היו חברי כנסת שנסעו לחוץ לארץ, ושהו שם תקופות מאוד ממושכות, של חצי שנה או יותר, בלי היתר, על דעת עצמם. דעת הציבור נסערה. היה ברור שהם לא תפקדו כחברי הכנסת, קיבלו את משכורתם כחברי הכנסת, והכוונה לא הייתה לבוא חשבון קטן עם חברי הכנסת, שעבודתם באמת מורכבת גם מפעילות רבה מחוץ לכנסת, אלא למנוע מקרים בולטים של אנשים שנעלמים ואתה לא יודע איפה הם, הם עושים שבת לעצמם, אם בישראל אם מחוץ לישראל. אני חושב שזאת הייתה הכוונה. </w:t>
      </w:r>
    </w:p>
    <w:p w14:paraId="67CC7A86" w14:textId="77777777" w:rsidR="009827D2" w:rsidRDefault="009827D2" w:rsidP="009827D2">
      <w:pPr>
        <w:keepNext/>
        <w:bidi/>
        <w:ind w:firstLine="720"/>
        <w:jc w:val="both"/>
        <w:rPr>
          <w:rFonts w:cs="David" w:hint="cs"/>
          <w:rtl/>
        </w:rPr>
      </w:pPr>
    </w:p>
    <w:p w14:paraId="2A8550B4" w14:textId="77777777" w:rsidR="009827D2" w:rsidRDefault="009827D2" w:rsidP="009827D2">
      <w:pPr>
        <w:keepNext/>
        <w:bidi/>
        <w:ind w:firstLine="720"/>
        <w:jc w:val="both"/>
        <w:rPr>
          <w:rFonts w:cs="David" w:hint="cs"/>
          <w:rtl/>
        </w:rPr>
      </w:pPr>
      <w:r>
        <w:rPr>
          <w:rFonts w:cs="David" w:hint="cs"/>
          <w:rtl/>
        </w:rPr>
        <w:t xml:space="preserve">כפי שאמר היושב ראש, זה לא עוזר הרבה אם חבר הכנסת נמצא כאן פיזית ועוסק בענייניו הפרטיים. זה מין לשים טריז בפני מקרים מאוד קיצוניים, מאוד בולטים. </w:t>
      </w:r>
    </w:p>
    <w:p w14:paraId="5775E40E" w14:textId="77777777" w:rsidR="009827D2" w:rsidRDefault="009827D2" w:rsidP="009827D2">
      <w:pPr>
        <w:keepNext/>
        <w:bidi/>
        <w:jc w:val="both"/>
        <w:rPr>
          <w:rFonts w:cs="David" w:hint="cs"/>
          <w:rtl/>
        </w:rPr>
      </w:pPr>
    </w:p>
    <w:p w14:paraId="60BABEAE"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773211FE" w14:textId="77777777" w:rsidR="009827D2" w:rsidRDefault="009827D2" w:rsidP="009827D2">
      <w:pPr>
        <w:bidi/>
        <w:jc w:val="both"/>
        <w:rPr>
          <w:rFonts w:cs="David" w:hint="cs"/>
          <w:u w:val="single"/>
          <w:rtl/>
        </w:rPr>
      </w:pPr>
    </w:p>
    <w:p w14:paraId="56E935FB" w14:textId="77777777" w:rsidR="009827D2" w:rsidRDefault="009827D2" w:rsidP="009827D2">
      <w:pPr>
        <w:keepNext/>
        <w:bidi/>
        <w:ind w:firstLine="720"/>
        <w:jc w:val="both"/>
        <w:rPr>
          <w:rFonts w:cs="David" w:hint="cs"/>
          <w:rtl/>
        </w:rPr>
      </w:pPr>
      <w:r>
        <w:rPr>
          <w:rFonts w:cs="David" w:hint="cs"/>
          <w:rtl/>
        </w:rPr>
        <w:t xml:space="preserve">השאלה לאן אנחנו רוצים להגיע. אם זאת המטרה, אז מספיקה הנוכחות כל יום. זה כמו לשכת התעסוקה, בניסיון שלה למנוע מקרים דומים, שמבקשת לדפוק כרטיס. אם המטרה היא לנסות לפתור את הבעיה של זילות המליאה, שזאת התופעה שהולכת ומתגברת </w:t>
      </w:r>
      <w:r>
        <w:rPr>
          <w:rFonts w:cs="David"/>
          <w:rtl/>
        </w:rPr>
        <w:t>–</w:t>
      </w:r>
      <w:r>
        <w:rPr>
          <w:rFonts w:cs="David" w:hint="cs"/>
          <w:rtl/>
        </w:rPr>
        <w:t xml:space="preserve"> שבעיניי זה שונה מוועדות </w:t>
      </w:r>
      <w:r>
        <w:rPr>
          <w:rFonts w:cs="David"/>
          <w:rtl/>
        </w:rPr>
        <w:t>–</w:t>
      </w:r>
      <w:r>
        <w:rPr>
          <w:rFonts w:cs="David" w:hint="cs"/>
          <w:rtl/>
        </w:rPr>
        <w:t xml:space="preserve"> יכול להיות שהפתרון הוא אחר לגמרי. בסך הכול, יש מונה בכניסה לכנסת ואפשר להפעיל אותו מונה בכניסה למליאה. זה עניין טכני בלבד ואין שום בעיה לעשות את זה. יש גם מונה אחר, שהוא ההצבעות. </w:t>
      </w:r>
    </w:p>
    <w:p w14:paraId="4BC8D000" w14:textId="77777777" w:rsidR="009827D2" w:rsidRDefault="009827D2" w:rsidP="009827D2">
      <w:pPr>
        <w:keepNext/>
        <w:bidi/>
        <w:jc w:val="both"/>
        <w:rPr>
          <w:rFonts w:cs="David" w:hint="cs"/>
          <w:rtl/>
        </w:rPr>
      </w:pPr>
    </w:p>
    <w:p w14:paraId="71E0667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8C7D499" w14:textId="77777777" w:rsidR="009827D2" w:rsidRDefault="009827D2" w:rsidP="009827D2">
      <w:pPr>
        <w:bidi/>
        <w:jc w:val="both"/>
        <w:rPr>
          <w:rFonts w:cs="David" w:hint="cs"/>
          <w:u w:val="single"/>
          <w:rtl/>
        </w:rPr>
      </w:pPr>
    </w:p>
    <w:p w14:paraId="3533C4AE" w14:textId="77777777" w:rsidR="009827D2" w:rsidRDefault="009827D2" w:rsidP="009827D2">
      <w:pPr>
        <w:keepNext/>
        <w:bidi/>
        <w:ind w:firstLine="720"/>
        <w:jc w:val="both"/>
        <w:rPr>
          <w:rFonts w:cs="David" w:hint="cs"/>
          <w:rtl/>
        </w:rPr>
      </w:pPr>
      <w:r>
        <w:rPr>
          <w:rFonts w:cs="David" w:hint="cs"/>
          <w:rtl/>
        </w:rPr>
        <w:t>אתה יכול להגיד שאתה נכנס למליאה, תלחץ בכרטיס "נוכח" והוא ירשום מתי נכנסת. טכנית זו לא בעיה, השאלה היא אם רוצה את זה מהותית.</w:t>
      </w:r>
    </w:p>
    <w:p w14:paraId="1E0D0B8C" w14:textId="77777777" w:rsidR="009827D2" w:rsidRDefault="009827D2" w:rsidP="009827D2">
      <w:pPr>
        <w:keepNext/>
        <w:bidi/>
        <w:jc w:val="both"/>
        <w:rPr>
          <w:rFonts w:cs="David" w:hint="cs"/>
          <w:rtl/>
        </w:rPr>
      </w:pPr>
    </w:p>
    <w:p w14:paraId="7580C682" w14:textId="77777777" w:rsidR="009827D2" w:rsidRDefault="009827D2" w:rsidP="009827D2">
      <w:pPr>
        <w:keepLines/>
        <w:bidi/>
        <w:jc w:val="both"/>
        <w:rPr>
          <w:rFonts w:cs="David" w:hint="cs"/>
          <w:u w:val="single"/>
          <w:rtl/>
        </w:rPr>
      </w:pPr>
      <w:r>
        <w:rPr>
          <w:rFonts w:cs="David" w:hint="cs"/>
          <w:u w:val="single"/>
          <w:rtl/>
        </w:rPr>
        <w:t>זאב אלקין</w:t>
      </w:r>
      <w:r w:rsidRPr="00E36EB4">
        <w:rPr>
          <w:rFonts w:cs="David" w:hint="cs"/>
          <w:u w:val="single"/>
          <w:rtl/>
        </w:rPr>
        <w:t>:</w:t>
      </w:r>
    </w:p>
    <w:p w14:paraId="684C6275" w14:textId="77777777" w:rsidR="009827D2" w:rsidRDefault="009827D2" w:rsidP="009827D2">
      <w:pPr>
        <w:keepLines/>
        <w:bidi/>
        <w:jc w:val="both"/>
        <w:rPr>
          <w:rFonts w:cs="David" w:hint="cs"/>
          <w:u w:val="single"/>
          <w:rtl/>
        </w:rPr>
      </w:pPr>
    </w:p>
    <w:p w14:paraId="556A1ECF" w14:textId="77777777" w:rsidR="009827D2" w:rsidRDefault="009827D2" w:rsidP="009827D2">
      <w:pPr>
        <w:keepNext/>
        <w:keepLines/>
        <w:bidi/>
        <w:ind w:firstLine="720"/>
        <w:jc w:val="both"/>
        <w:rPr>
          <w:rFonts w:cs="David" w:hint="cs"/>
          <w:rtl/>
        </w:rPr>
      </w:pPr>
      <w:r>
        <w:rPr>
          <w:rFonts w:cs="David" w:hint="cs"/>
          <w:rtl/>
        </w:rPr>
        <w:t xml:space="preserve">או פלט הצבעות, שזה כלי אחר. אז אתה יכול ללכת על מנגנון שהמשמעות שלו היא שצריך לראות לגמרי את האחוזים. כל הסיפור של חמישית  ושישית הוא פחות מעשי. להיפך, צריך אולי למתוח את זה לרוחב. אבל מצד שני, משיגים את המטרה האמיתית, כי בדרך הזאת נקבל חברי כנסת במליאה ולא יושבים בחדרם. </w:t>
      </w:r>
    </w:p>
    <w:p w14:paraId="632CD226" w14:textId="77777777" w:rsidR="009827D2" w:rsidRDefault="009827D2" w:rsidP="009827D2">
      <w:pPr>
        <w:keepNext/>
        <w:bidi/>
        <w:jc w:val="both"/>
        <w:rPr>
          <w:rFonts w:cs="David" w:hint="cs"/>
          <w:rtl/>
        </w:rPr>
      </w:pPr>
    </w:p>
    <w:p w14:paraId="4986EBAC"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580C0697" w14:textId="77777777" w:rsidR="009827D2" w:rsidRDefault="009827D2" w:rsidP="009827D2">
      <w:pPr>
        <w:keepNext/>
        <w:bidi/>
        <w:jc w:val="both"/>
        <w:rPr>
          <w:rFonts w:cs="David" w:hint="cs"/>
          <w:rtl/>
        </w:rPr>
      </w:pPr>
    </w:p>
    <w:p w14:paraId="6065B847" w14:textId="77777777" w:rsidR="009827D2" w:rsidRDefault="009827D2" w:rsidP="009827D2">
      <w:pPr>
        <w:keepNext/>
        <w:bidi/>
        <w:ind w:firstLine="720"/>
        <w:jc w:val="both"/>
        <w:rPr>
          <w:rFonts w:cs="David" w:hint="cs"/>
          <w:rtl/>
        </w:rPr>
      </w:pPr>
      <w:r>
        <w:rPr>
          <w:rFonts w:cs="David" w:hint="cs"/>
          <w:rtl/>
        </w:rPr>
        <w:t xml:space="preserve">אני לא רואה בזה שום פסול, שחבר הכנסת לא יושב במליאה אלא יושב בחדש שלו. ממה נפשך? מה אתה רוצה להשיג בזה שהוא במליאה? אין לי מה לעשות במליאה באותו רגע, יש לי פגישה חשובה או כל עיסוק אחר. </w:t>
      </w:r>
    </w:p>
    <w:p w14:paraId="395B6B70" w14:textId="77777777" w:rsidR="009827D2" w:rsidRDefault="009827D2" w:rsidP="009827D2">
      <w:pPr>
        <w:keepNext/>
        <w:bidi/>
        <w:ind w:firstLine="720"/>
        <w:jc w:val="both"/>
        <w:rPr>
          <w:rFonts w:cs="David" w:hint="cs"/>
          <w:rtl/>
        </w:rPr>
      </w:pPr>
    </w:p>
    <w:p w14:paraId="033573E5"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34ABC141" w14:textId="77777777" w:rsidR="009827D2" w:rsidRDefault="009827D2" w:rsidP="009827D2">
      <w:pPr>
        <w:keepNext/>
        <w:bidi/>
        <w:ind w:firstLine="720"/>
        <w:jc w:val="both"/>
        <w:rPr>
          <w:rFonts w:cs="David" w:hint="cs"/>
          <w:rtl/>
        </w:rPr>
      </w:pPr>
    </w:p>
    <w:p w14:paraId="3C21A2C6" w14:textId="77777777" w:rsidR="009827D2" w:rsidRDefault="009827D2" w:rsidP="009827D2">
      <w:pPr>
        <w:keepNext/>
        <w:bidi/>
        <w:ind w:firstLine="720"/>
        <w:jc w:val="both"/>
        <w:rPr>
          <w:rFonts w:cs="David" w:hint="cs"/>
          <w:rtl/>
        </w:rPr>
      </w:pPr>
      <w:r>
        <w:rPr>
          <w:rFonts w:cs="David" w:hint="cs"/>
          <w:rtl/>
        </w:rPr>
        <w:t xml:space="preserve">זו בדיוק השאלה. </w:t>
      </w:r>
    </w:p>
    <w:p w14:paraId="716E4D55" w14:textId="77777777" w:rsidR="009827D2" w:rsidRDefault="009827D2" w:rsidP="009827D2">
      <w:pPr>
        <w:keepNext/>
        <w:bidi/>
        <w:ind w:firstLine="720"/>
        <w:jc w:val="both"/>
        <w:rPr>
          <w:rFonts w:cs="David" w:hint="cs"/>
          <w:rtl/>
        </w:rPr>
      </w:pPr>
    </w:p>
    <w:p w14:paraId="2F99BA0E"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37836E73" w14:textId="77777777" w:rsidR="009827D2" w:rsidRDefault="009827D2" w:rsidP="009827D2">
      <w:pPr>
        <w:keepNext/>
        <w:bidi/>
        <w:ind w:firstLine="720"/>
        <w:jc w:val="both"/>
        <w:rPr>
          <w:rFonts w:cs="David" w:hint="cs"/>
          <w:rtl/>
        </w:rPr>
      </w:pPr>
    </w:p>
    <w:p w14:paraId="4830F091" w14:textId="77777777" w:rsidR="009827D2" w:rsidRDefault="009827D2" w:rsidP="009827D2">
      <w:pPr>
        <w:keepNext/>
        <w:bidi/>
        <w:ind w:firstLine="720"/>
        <w:jc w:val="both"/>
        <w:rPr>
          <w:rFonts w:cs="David" w:hint="cs"/>
          <w:rtl/>
        </w:rPr>
      </w:pPr>
      <w:r>
        <w:rPr>
          <w:rFonts w:cs="David" w:hint="cs"/>
          <w:rtl/>
        </w:rPr>
        <w:t xml:space="preserve">אני מבין אותך, כמרכז הקואליציה, שאתה צריך לרוץ אחרי חברי כנסת בהצבעות.  </w:t>
      </w:r>
    </w:p>
    <w:p w14:paraId="1889CCC2" w14:textId="77777777" w:rsidR="009827D2" w:rsidRDefault="009827D2" w:rsidP="009827D2">
      <w:pPr>
        <w:keepNext/>
        <w:bidi/>
        <w:jc w:val="both"/>
        <w:rPr>
          <w:rFonts w:cs="David" w:hint="cs"/>
          <w:rtl/>
        </w:rPr>
      </w:pPr>
    </w:p>
    <w:p w14:paraId="7980FF65"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64D2CC7C" w14:textId="77777777" w:rsidR="009827D2" w:rsidRDefault="009827D2" w:rsidP="009827D2">
      <w:pPr>
        <w:bidi/>
        <w:jc w:val="both"/>
        <w:rPr>
          <w:rFonts w:cs="David" w:hint="cs"/>
          <w:u w:val="single"/>
          <w:rtl/>
        </w:rPr>
      </w:pPr>
    </w:p>
    <w:p w14:paraId="05FBA890" w14:textId="77777777" w:rsidR="009827D2" w:rsidRDefault="009827D2" w:rsidP="009827D2">
      <w:pPr>
        <w:bidi/>
        <w:ind w:firstLine="720"/>
        <w:jc w:val="both"/>
        <w:rPr>
          <w:rFonts w:cs="David" w:hint="cs"/>
          <w:rtl/>
        </w:rPr>
      </w:pPr>
      <w:r>
        <w:rPr>
          <w:rFonts w:cs="David" w:hint="cs"/>
          <w:rtl/>
        </w:rPr>
        <w:t xml:space="preserve">כמרכז קואליציה, יש לי יום שלם שאני לא צריך להיות במליאה, יום שלישי. לכן זה הפוך, אני מתעלם כרגע מהנוחות שיש לי במצב הקיים היום. אם אנחנו רוצים למצוא תרופה לבעיה, שפוגעת די משמעותית בתדמית הכנסת, וזה שהמליאה התרוקנה מתוכן ואחרי שהיא התרוקנה מתוכן היא התרוקנה גם מחברי הכנסת </w:t>
      </w:r>
      <w:r>
        <w:rPr>
          <w:rFonts w:cs="David"/>
          <w:rtl/>
        </w:rPr>
        <w:t>–</w:t>
      </w:r>
      <w:r>
        <w:rPr>
          <w:rFonts w:cs="David" w:hint="cs"/>
          <w:rtl/>
        </w:rPr>
        <w:t xml:space="preserve"> או לפני, אני לא יודע. אחד מזין את השני, כי כשחברי הכנסת נמצאים במליאה גם הצעה קטנה לסדר פתאום הופחת לאישיו ולוויכוח. כשהם לא שם הכול רגוע. ברגע שמשנים את מיקים המונה משנים את כללי המשחק, אבל אז הפרופורציות צריכות להיות אחרות, כי צודק חבר הכנסת וקנין שזה לא שיעור בכיתה. אי-אפשר לצפות מחבר הכנסת שבכל דיון במליאה הוא יהיה נוכח. תתפוס מקרים קיצונים, של היעדרות קבועה מהמליאה. </w:t>
      </w:r>
    </w:p>
    <w:p w14:paraId="227E44ED" w14:textId="77777777" w:rsidR="009827D2" w:rsidRDefault="009827D2" w:rsidP="009827D2">
      <w:pPr>
        <w:bidi/>
        <w:jc w:val="both"/>
        <w:rPr>
          <w:rFonts w:cs="David" w:hint="cs"/>
          <w:rtl/>
        </w:rPr>
      </w:pPr>
    </w:p>
    <w:p w14:paraId="6126FCCE" w14:textId="77777777" w:rsidR="009827D2" w:rsidRPr="00C111B3" w:rsidRDefault="009827D2" w:rsidP="009827D2">
      <w:pPr>
        <w:bidi/>
        <w:jc w:val="both"/>
        <w:rPr>
          <w:rFonts w:cs="David" w:hint="cs"/>
          <w:u w:val="single"/>
          <w:rtl/>
        </w:rPr>
      </w:pPr>
      <w:r>
        <w:rPr>
          <w:rFonts w:cs="David" w:hint="cs"/>
          <w:u w:val="single"/>
          <w:rtl/>
        </w:rPr>
        <w:t xml:space="preserve">אסא </w:t>
      </w:r>
      <w:r w:rsidRPr="00C111B3">
        <w:rPr>
          <w:rFonts w:cs="David" w:hint="cs"/>
          <w:u w:val="single"/>
          <w:rtl/>
        </w:rPr>
        <w:t>כשר</w:t>
      </w:r>
      <w:r>
        <w:rPr>
          <w:rFonts w:cs="David" w:hint="cs"/>
          <w:u w:val="single"/>
          <w:rtl/>
        </w:rPr>
        <w:t>:</w:t>
      </w:r>
    </w:p>
    <w:p w14:paraId="2FBD5A55" w14:textId="77777777" w:rsidR="009827D2" w:rsidRDefault="009827D2" w:rsidP="009827D2">
      <w:pPr>
        <w:bidi/>
        <w:jc w:val="both"/>
        <w:rPr>
          <w:rFonts w:cs="David" w:hint="cs"/>
          <w:rtl/>
        </w:rPr>
      </w:pPr>
    </w:p>
    <w:p w14:paraId="0E3F2D26" w14:textId="77777777" w:rsidR="009827D2" w:rsidRDefault="009827D2" w:rsidP="009827D2">
      <w:pPr>
        <w:bidi/>
        <w:ind w:firstLine="720"/>
        <w:jc w:val="both"/>
        <w:rPr>
          <w:rFonts w:cs="David" w:hint="cs"/>
          <w:rtl/>
        </w:rPr>
      </w:pPr>
      <w:r>
        <w:rPr>
          <w:rFonts w:cs="David" w:hint="cs"/>
          <w:rtl/>
        </w:rPr>
        <w:t xml:space="preserve">אני רוצה לנסות להבהיר נקודה עקרונית, שיש מתחת לכל הרציונאל של הפרק הזה. הפרק הזה עושה שני דברים: מצד אחד, הוא מסמן רף של התנהגות. הוא יוצא מהנחה שחברי הכנסת רוצים למלא את תפקידם בסדר וכשיגידו להם שזה הרף יהיו פירושים כאלה ואחרים, אבל בסך הכול הם יתנהגו בסדר. אבל הפרק הזה עושה עוד משהו, הוא גם מסמן את המצב שבו יש בסיס להתמרמר: להגיש קובלנה, להתעסק </w:t>
      </w:r>
      <w:r w:rsidRPr="00546BDB">
        <w:rPr>
          <w:rFonts w:cs="David" w:hint="cs"/>
          <w:rtl/>
        </w:rPr>
        <w:t>בזה בצו</w:t>
      </w:r>
      <w:r>
        <w:rPr>
          <w:rFonts w:cs="David" w:hint="cs"/>
          <w:rtl/>
        </w:rPr>
        <w:t>ר</w:t>
      </w:r>
      <w:r w:rsidRPr="00546BDB">
        <w:rPr>
          <w:rFonts w:cs="David" w:hint="cs"/>
          <w:rtl/>
        </w:rPr>
        <w:t>ה שלילית.</w:t>
      </w:r>
      <w:r>
        <w:rPr>
          <w:rFonts w:cs="David" w:hint="cs"/>
          <w:rtl/>
        </w:rPr>
        <w:t xml:space="preserve"> כשעוסקים בזנב השלילי של ההתנהגות, שם צריך להיות יותר מדויקים, מטבע הדברים, כי יוצרים בסיס לענישה ונקיטה בסנקציות. </w:t>
      </w:r>
    </w:p>
    <w:p w14:paraId="28B3BC1C" w14:textId="77777777" w:rsidR="009827D2" w:rsidRDefault="009827D2" w:rsidP="009827D2">
      <w:pPr>
        <w:bidi/>
        <w:ind w:firstLine="720"/>
        <w:jc w:val="both"/>
        <w:rPr>
          <w:rFonts w:cs="David" w:hint="cs"/>
          <w:rtl/>
        </w:rPr>
      </w:pPr>
    </w:p>
    <w:p w14:paraId="12444595" w14:textId="77777777" w:rsidR="009827D2" w:rsidRDefault="009827D2" w:rsidP="009827D2">
      <w:pPr>
        <w:bidi/>
        <w:ind w:firstLine="720"/>
        <w:jc w:val="both"/>
        <w:rPr>
          <w:rFonts w:cs="David" w:hint="cs"/>
          <w:rtl/>
        </w:rPr>
      </w:pPr>
      <w:r>
        <w:rPr>
          <w:rFonts w:cs="David" w:hint="cs"/>
          <w:rtl/>
        </w:rPr>
        <w:t xml:space="preserve">יש שתי רזולוציות שונות שעובדות כאן, והכוונה היא לא שזו תהיה אותה רזולוציה. יש את הרזולוציה המדויקת יחסית של התלונה, שמשהו לא בסדר וצריך להבין שזה לא בסדר. יש רזולוציה הרבה פחות עדינה, של הרף, של הסימון של מה כן נקרא בסדר. לא צריך לקחת את הרזולוציה הנמוכה, של הזנב, ולהפעיל אותה בראש. לכן לא צריך כללים שאומרים בדיוק כמה שעות צריך להיות כדי להיות בסדר. כדי להיות בסדר צריך להקדיש את מירב הזמך למילוי התפקיד כחבר כנסת. זה אומר במליאה, בוועדות ובכל דבר אחר שעושים במשכן בתור חברי כנסת ועושים גם במקומות אחרים. היה, אם באופן קיצוני, לא יהיה פה חבר הכנסת תקופה משמעותית אז יש בסיס להתלונן עליו. אני חושב שצריך לעשות את שתי המלאכות האלה ברזולוציות שונות, וזה מה שהפרק הזה עושה. </w:t>
      </w:r>
    </w:p>
    <w:p w14:paraId="602E1C93" w14:textId="77777777" w:rsidR="009827D2" w:rsidRDefault="009827D2" w:rsidP="009827D2">
      <w:pPr>
        <w:bidi/>
        <w:jc w:val="both"/>
        <w:rPr>
          <w:rFonts w:cs="David" w:hint="cs"/>
          <w:rtl/>
        </w:rPr>
      </w:pPr>
    </w:p>
    <w:p w14:paraId="640B1D20"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96939C8" w14:textId="77777777" w:rsidR="009827D2" w:rsidRDefault="009827D2" w:rsidP="009827D2">
      <w:pPr>
        <w:bidi/>
        <w:jc w:val="both"/>
        <w:rPr>
          <w:rFonts w:cs="David" w:hint="cs"/>
          <w:u w:val="single"/>
          <w:rtl/>
        </w:rPr>
      </w:pPr>
    </w:p>
    <w:p w14:paraId="74DA695F" w14:textId="77777777" w:rsidR="009827D2" w:rsidRDefault="009827D2" w:rsidP="009827D2">
      <w:pPr>
        <w:keepLines/>
        <w:bidi/>
        <w:ind w:firstLine="720"/>
        <w:jc w:val="both"/>
        <w:rPr>
          <w:rFonts w:cs="David" w:hint="cs"/>
          <w:rtl/>
        </w:rPr>
      </w:pPr>
      <w:r>
        <w:rPr>
          <w:rFonts w:cs="David" w:hint="cs"/>
          <w:rtl/>
        </w:rPr>
        <w:t xml:space="preserve">אני מסכים אתך, זאב, שיש בעיה עם מה שקורה במליאה. זה לא הכלי לפתור את העניין. אנחנו הולכים להשתמש פה בכלי - - - </w:t>
      </w:r>
    </w:p>
    <w:p w14:paraId="7A0958CB" w14:textId="77777777" w:rsidR="009827D2" w:rsidRDefault="009827D2" w:rsidP="009827D2">
      <w:pPr>
        <w:keepNext/>
        <w:keepLines/>
        <w:bidi/>
        <w:jc w:val="both"/>
        <w:rPr>
          <w:rFonts w:cs="David" w:hint="cs"/>
          <w:rtl/>
        </w:rPr>
      </w:pPr>
    </w:p>
    <w:p w14:paraId="53A06A8B" w14:textId="77777777" w:rsidR="009827D2" w:rsidRPr="00202F3F" w:rsidRDefault="009827D2" w:rsidP="009827D2">
      <w:pPr>
        <w:keepNext/>
        <w:keepLines/>
        <w:bidi/>
        <w:jc w:val="both"/>
        <w:rPr>
          <w:rFonts w:cs="David" w:hint="cs"/>
          <w:u w:val="single"/>
          <w:rtl/>
        </w:rPr>
      </w:pPr>
      <w:r>
        <w:rPr>
          <w:rFonts w:cs="David" w:hint="cs"/>
          <w:u w:val="single"/>
          <w:rtl/>
        </w:rPr>
        <w:t>יצחק וקנין:</w:t>
      </w:r>
    </w:p>
    <w:p w14:paraId="4C2427A5" w14:textId="77777777" w:rsidR="009827D2" w:rsidRDefault="009827D2" w:rsidP="009827D2">
      <w:pPr>
        <w:keepNext/>
        <w:bidi/>
        <w:jc w:val="both"/>
        <w:rPr>
          <w:rFonts w:cs="David" w:hint="cs"/>
          <w:rtl/>
        </w:rPr>
      </w:pPr>
    </w:p>
    <w:p w14:paraId="2211B3EB" w14:textId="77777777" w:rsidR="009827D2" w:rsidRDefault="009827D2" w:rsidP="009827D2">
      <w:pPr>
        <w:keepNext/>
        <w:bidi/>
        <w:ind w:firstLine="720"/>
        <w:jc w:val="both"/>
        <w:rPr>
          <w:rFonts w:cs="David" w:hint="cs"/>
          <w:rtl/>
        </w:rPr>
      </w:pPr>
      <w:r>
        <w:rPr>
          <w:rFonts w:cs="David" w:hint="cs"/>
          <w:rtl/>
        </w:rPr>
        <w:t xml:space="preserve">אתן דוגמה שתסייע להבהיר את מה שאתה רוצה להגיד.  בדרך כלל כשיש 40 חתימות של חברי כנסת שרוצים לשמוע את ראש הממשלה הדיון נערך ביום רביעי. העלינו עכשיו הצעה, שתבוא מהפעם הבאה </w:t>
      </w:r>
      <w:r>
        <w:rPr>
          <w:rFonts w:cs="David"/>
          <w:rtl/>
        </w:rPr>
        <w:t>–</w:t>
      </w:r>
      <w:r>
        <w:rPr>
          <w:rFonts w:cs="David" w:hint="cs"/>
          <w:rtl/>
        </w:rPr>
        <w:t xml:space="preserve"> וראש הממשלה הסכים לכך - להביא את זה ליום שלישי. אני ואתה יודעים שכשיש דיון כזה מכורח המציאות המליאה יותר תוססת. יש דיונים משעממים ויש כאלה שלא.  </w:t>
      </w:r>
    </w:p>
    <w:p w14:paraId="1C300315" w14:textId="77777777" w:rsidR="009827D2" w:rsidRDefault="009827D2" w:rsidP="009827D2">
      <w:pPr>
        <w:keepNext/>
        <w:bidi/>
        <w:jc w:val="both"/>
        <w:rPr>
          <w:rFonts w:cs="David" w:hint="cs"/>
          <w:rtl/>
        </w:rPr>
      </w:pPr>
    </w:p>
    <w:p w14:paraId="78F305C1"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E30C81C" w14:textId="77777777" w:rsidR="009827D2" w:rsidRDefault="009827D2" w:rsidP="009827D2">
      <w:pPr>
        <w:bidi/>
        <w:jc w:val="both"/>
        <w:rPr>
          <w:rFonts w:cs="David" w:hint="cs"/>
          <w:u w:val="single"/>
          <w:rtl/>
        </w:rPr>
      </w:pPr>
    </w:p>
    <w:p w14:paraId="50798B8D" w14:textId="77777777" w:rsidR="009827D2" w:rsidRDefault="009827D2" w:rsidP="009827D2">
      <w:pPr>
        <w:keepNext/>
        <w:bidi/>
        <w:ind w:firstLine="720"/>
        <w:jc w:val="both"/>
        <w:rPr>
          <w:rFonts w:cs="David" w:hint="cs"/>
          <w:rtl/>
        </w:rPr>
      </w:pPr>
      <w:r>
        <w:rPr>
          <w:rFonts w:cs="David" w:hint="cs"/>
          <w:rtl/>
        </w:rPr>
        <w:t xml:space="preserve">הצעתי ליושב ראש הכנסת ולמזכיר שלא יהיה דיון שבסופו לא יהיה סיכום </w:t>
      </w:r>
      <w:r>
        <w:rPr>
          <w:rFonts w:cs="David"/>
          <w:rtl/>
        </w:rPr>
        <w:t>–</w:t>
      </w:r>
      <w:r>
        <w:rPr>
          <w:rFonts w:cs="David" w:hint="cs"/>
          <w:rtl/>
        </w:rPr>
        <w:t xml:space="preserve"> הם לא קיבלו את הצעתי מסיבות מובנות, אבל אני לא חושב שההצעה לא נכונה. הפטנט הזה של דיון והסיכום ביום אחר, שנוח לקואליציה - --  </w:t>
      </w:r>
    </w:p>
    <w:p w14:paraId="61EB6E99" w14:textId="77777777" w:rsidR="009827D2" w:rsidRDefault="009827D2" w:rsidP="009827D2">
      <w:pPr>
        <w:keepNext/>
        <w:bidi/>
        <w:jc w:val="both"/>
        <w:rPr>
          <w:rFonts w:cs="David" w:hint="cs"/>
          <w:rtl/>
        </w:rPr>
      </w:pPr>
    </w:p>
    <w:p w14:paraId="1FFEBD46"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0AAFEA2B" w14:textId="77777777" w:rsidR="009827D2" w:rsidRDefault="009827D2" w:rsidP="009827D2">
      <w:pPr>
        <w:keepNext/>
        <w:bidi/>
        <w:jc w:val="both"/>
        <w:rPr>
          <w:rFonts w:cs="David" w:hint="cs"/>
          <w:rtl/>
        </w:rPr>
      </w:pPr>
    </w:p>
    <w:p w14:paraId="19B72EE4" w14:textId="77777777" w:rsidR="009827D2" w:rsidRDefault="009827D2" w:rsidP="009827D2">
      <w:pPr>
        <w:keepNext/>
        <w:bidi/>
        <w:ind w:firstLine="720"/>
        <w:jc w:val="both"/>
        <w:rPr>
          <w:rFonts w:cs="David" w:hint="cs"/>
          <w:rtl/>
        </w:rPr>
      </w:pPr>
      <w:r>
        <w:rPr>
          <w:rFonts w:cs="David" w:hint="cs"/>
          <w:rtl/>
        </w:rPr>
        <w:t xml:space="preserve">זה נכון, אתה צודק לחלוטין. </w:t>
      </w:r>
    </w:p>
    <w:p w14:paraId="238EAE4E" w14:textId="77777777" w:rsidR="009827D2" w:rsidRDefault="009827D2" w:rsidP="009827D2">
      <w:pPr>
        <w:keepNext/>
        <w:bidi/>
        <w:jc w:val="both"/>
        <w:rPr>
          <w:rFonts w:cs="David" w:hint="cs"/>
          <w:rtl/>
        </w:rPr>
      </w:pPr>
    </w:p>
    <w:p w14:paraId="33C1B922"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29E81C2E" w14:textId="77777777" w:rsidR="009827D2" w:rsidRDefault="009827D2" w:rsidP="009827D2">
      <w:pPr>
        <w:bidi/>
        <w:jc w:val="both"/>
        <w:rPr>
          <w:rFonts w:cs="David" w:hint="cs"/>
          <w:u w:val="single"/>
          <w:rtl/>
        </w:rPr>
      </w:pPr>
    </w:p>
    <w:p w14:paraId="488DC77C" w14:textId="77777777" w:rsidR="009827D2" w:rsidRDefault="009827D2" w:rsidP="009827D2">
      <w:pPr>
        <w:bidi/>
        <w:jc w:val="both"/>
        <w:rPr>
          <w:rFonts w:cs="David" w:hint="cs"/>
          <w:rtl/>
        </w:rPr>
      </w:pPr>
      <w:r>
        <w:rPr>
          <w:rFonts w:cs="David" w:hint="cs"/>
          <w:rtl/>
        </w:rPr>
        <w:tab/>
        <w:t xml:space="preserve">במקרה הטוב, אם הוא רוצה לדבר, אז הוא נשאר עד שהוא מדבר ואז מסתלק, כי ממילא אין לזה שום משמעות. </w:t>
      </w:r>
    </w:p>
    <w:p w14:paraId="022AB16C" w14:textId="77777777" w:rsidR="009827D2" w:rsidRPr="00C77E8B" w:rsidRDefault="009827D2" w:rsidP="009827D2">
      <w:pPr>
        <w:bidi/>
        <w:jc w:val="both"/>
        <w:rPr>
          <w:rFonts w:cs="David" w:hint="cs"/>
          <w:rtl/>
        </w:rPr>
      </w:pPr>
    </w:p>
    <w:p w14:paraId="3AE539C0" w14:textId="77777777" w:rsidR="009827D2" w:rsidRPr="00C77E8B" w:rsidRDefault="009827D2" w:rsidP="009827D2">
      <w:pPr>
        <w:keepNext/>
        <w:bidi/>
        <w:jc w:val="both"/>
        <w:rPr>
          <w:rFonts w:cs="David" w:hint="cs"/>
          <w:u w:val="single"/>
          <w:rtl/>
        </w:rPr>
      </w:pPr>
      <w:r>
        <w:rPr>
          <w:rFonts w:cs="David" w:hint="cs"/>
          <w:u w:val="single"/>
          <w:rtl/>
        </w:rPr>
        <w:t xml:space="preserve">איל </w:t>
      </w:r>
      <w:r w:rsidRPr="00C77E8B">
        <w:rPr>
          <w:rFonts w:cs="David" w:hint="cs"/>
          <w:u w:val="single"/>
          <w:rtl/>
        </w:rPr>
        <w:t>ינון</w:t>
      </w:r>
      <w:r>
        <w:rPr>
          <w:rFonts w:cs="David" w:hint="cs"/>
          <w:u w:val="single"/>
          <w:rtl/>
        </w:rPr>
        <w:t>:</w:t>
      </w:r>
    </w:p>
    <w:p w14:paraId="06E55977" w14:textId="77777777" w:rsidR="009827D2" w:rsidRDefault="009827D2" w:rsidP="009827D2">
      <w:pPr>
        <w:keepNext/>
        <w:bidi/>
        <w:jc w:val="both"/>
        <w:rPr>
          <w:rFonts w:cs="David" w:hint="cs"/>
          <w:rtl/>
        </w:rPr>
      </w:pPr>
    </w:p>
    <w:p w14:paraId="27A5E520" w14:textId="77777777" w:rsidR="009827D2" w:rsidRDefault="009827D2" w:rsidP="009827D2">
      <w:pPr>
        <w:keepNext/>
        <w:bidi/>
        <w:ind w:firstLine="720"/>
        <w:jc w:val="both"/>
        <w:rPr>
          <w:rFonts w:cs="David" w:hint="cs"/>
          <w:rtl/>
        </w:rPr>
      </w:pPr>
      <w:r>
        <w:rPr>
          <w:rFonts w:cs="David" w:hint="cs"/>
          <w:rtl/>
        </w:rPr>
        <w:t xml:space="preserve">אבל אז זה יסתור את הסעיף שדיבר עליו פרופסור כשר, בכללי האתיקה של שרי הממשלה וסגני השרים, שמחייב אותם להקדיש את עיקר זמנם לעבודת הממשלה, כי זה אומר שאתה מרתק את השרים ואת סגני השרים </w:t>
      </w:r>
      <w:r>
        <w:rPr>
          <w:rFonts w:cs="David"/>
          <w:rtl/>
        </w:rPr>
        <w:t>–</w:t>
      </w:r>
      <w:r>
        <w:rPr>
          <w:rFonts w:cs="David" w:hint="cs"/>
          <w:rtl/>
        </w:rPr>
        <w:t xml:space="preserve"> ויש לנו ממשלה עם 40 כאלה, שזה חלק ניכר מהכנסת </w:t>
      </w:r>
      <w:r>
        <w:rPr>
          <w:rFonts w:cs="David"/>
          <w:rtl/>
        </w:rPr>
        <w:t>–</w:t>
      </w:r>
      <w:r>
        <w:rPr>
          <w:rFonts w:cs="David" w:hint="cs"/>
          <w:rtl/>
        </w:rPr>
        <w:t xml:space="preserve"> גם ביום שלישי לכנסת. הרי הם מרותקים לפה ביום שני בגלל האי-אמון ומרותקים ביום רביעי בגלל הצעות החוק הפרטיות. אתה רוצה לרתק אותם גם ביום שלישי, וזה בעייתי על בסיס קבוע. </w:t>
      </w:r>
    </w:p>
    <w:p w14:paraId="2253CDA0" w14:textId="77777777" w:rsidR="009827D2" w:rsidRDefault="009827D2" w:rsidP="009827D2">
      <w:pPr>
        <w:keepNext/>
        <w:bidi/>
        <w:jc w:val="both"/>
        <w:rPr>
          <w:rFonts w:cs="David" w:hint="cs"/>
          <w:rtl/>
        </w:rPr>
      </w:pPr>
    </w:p>
    <w:p w14:paraId="0404342B"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3051FC36" w14:textId="77777777" w:rsidR="009827D2" w:rsidRDefault="009827D2" w:rsidP="009827D2">
      <w:pPr>
        <w:keepNext/>
        <w:bidi/>
        <w:jc w:val="both"/>
        <w:rPr>
          <w:rFonts w:cs="David" w:hint="cs"/>
          <w:rtl/>
        </w:rPr>
      </w:pPr>
    </w:p>
    <w:p w14:paraId="54456BFF" w14:textId="77777777" w:rsidR="009827D2" w:rsidRDefault="009827D2" w:rsidP="009827D2">
      <w:pPr>
        <w:keepNext/>
        <w:bidi/>
        <w:ind w:firstLine="720"/>
        <w:jc w:val="both"/>
        <w:rPr>
          <w:rFonts w:cs="David" w:hint="cs"/>
          <w:rtl/>
        </w:rPr>
      </w:pPr>
      <w:r>
        <w:rPr>
          <w:rFonts w:cs="David" w:hint="cs"/>
          <w:rtl/>
        </w:rPr>
        <w:t xml:space="preserve">הם מרותקים לפרק זמן של שלוש שעות ביום שני, לא יותר. במשך היום הם משוחררים. ביום שלישי כמעט לא מרותקים. </w:t>
      </w:r>
    </w:p>
    <w:p w14:paraId="064D0150" w14:textId="77777777" w:rsidR="009827D2" w:rsidRDefault="009827D2" w:rsidP="009827D2">
      <w:pPr>
        <w:keepNext/>
        <w:bidi/>
        <w:jc w:val="both"/>
        <w:rPr>
          <w:rFonts w:cs="David" w:hint="cs"/>
          <w:rtl/>
        </w:rPr>
      </w:pPr>
    </w:p>
    <w:p w14:paraId="53380E36" w14:textId="77777777" w:rsidR="009827D2" w:rsidRDefault="009827D2" w:rsidP="009827D2">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288617A4" w14:textId="77777777" w:rsidR="009827D2" w:rsidRDefault="009827D2" w:rsidP="009827D2">
      <w:pPr>
        <w:keepNext/>
        <w:bidi/>
        <w:jc w:val="both"/>
        <w:rPr>
          <w:rFonts w:cs="David" w:hint="cs"/>
          <w:rtl/>
        </w:rPr>
      </w:pPr>
    </w:p>
    <w:p w14:paraId="3B45C93E" w14:textId="77777777" w:rsidR="009827D2" w:rsidRDefault="009827D2" w:rsidP="009827D2">
      <w:pPr>
        <w:keepNext/>
        <w:bidi/>
        <w:jc w:val="both"/>
        <w:rPr>
          <w:rFonts w:cs="David" w:hint="cs"/>
          <w:rtl/>
        </w:rPr>
      </w:pPr>
      <w:r>
        <w:rPr>
          <w:rFonts w:cs="David" w:hint="cs"/>
          <w:rtl/>
        </w:rPr>
        <w:tab/>
        <w:t xml:space="preserve">יש גם ישיבות סיעה. </w:t>
      </w:r>
    </w:p>
    <w:p w14:paraId="7F46211E" w14:textId="77777777" w:rsidR="009827D2" w:rsidRDefault="009827D2" w:rsidP="009827D2">
      <w:pPr>
        <w:keepNext/>
        <w:bidi/>
        <w:jc w:val="both"/>
        <w:rPr>
          <w:rFonts w:cs="David" w:hint="cs"/>
          <w:rtl/>
        </w:rPr>
      </w:pPr>
    </w:p>
    <w:p w14:paraId="407174AF"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B962FEB" w14:textId="77777777" w:rsidR="009827D2" w:rsidRDefault="009827D2" w:rsidP="009827D2">
      <w:pPr>
        <w:keepNext/>
        <w:bidi/>
        <w:jc w:val="both"/>
        <w:rPr>
          <w:rFonts w:cs="David" w:hint="cs"/>
          <w:rtl/>
        </w:rPr>
      </w:pPr>
    </w:p>
    <w:p w14:paraId="2BB93C1D" w14:textId="77777777" w:rsidR="009827D2" w:rsidRDefault="009827D2" w:rsidP="009827D2">
      <w:pPr>
        <w:keepNext/>
        <w:bidi/>
        <w:ind w:firstLine="720"/>
        <w:jc w:val="both"/>
        <w:rPr>
          <w:rFonts w:cs="David" w:hint="cs"/>
          <w:rtl/>
        </w:rPr>
      </w:pPr>
      <w:r>
        <w:rPr>
          <w:rFonts w:cs="David" w:hint="cs"/>
          <w:rtl/>
        </w:rPr>
        <w:t xml:space="preserve">אבל זו השיטה, שהם גם חברי כנסת. </w:t>
      </w:r>
    </w:p>
    <w:p w14:paraId="7C43F408" w14:textId="77777777" w:rsidR="009827D2" w:rsidRDefault="009827D2" w:rsidP="009827D2">
      <w:pPr>
        <w:keepNext/>
        <w:bidi/>
        <w:jc w:val="both"/>
        <w:rPr>
          <w:rFonts w:cs="David" w:hint="cs"/>
          <w:rtl/>
        </w:rPr>
      </w:pPr>
    </w:p>
    <w:p w14:paraId="55F5CC65"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51AF1156" w14:textId="77777777" w:rsidR="009827D2" w:rsidRDefault="009827D2" w:rsidP="009827D2">
      <w:pPr>
        <w:bidi/>
        <w:jc w:val="both"/>
        <w:rPr>
          <w:rFonts w:cs="David" w:hint="cs"/>
          <w:u w:val="single"/>
          <w:rtl/>
        </w:rPr>
      </w:pPr>
    </w:p>
    <w:p w14:paraId="4438F77E" w14:textId="77777777" w:rsidR="009827D2" w:rsidRDefault="009827D2" w:rsidP="009827D2">
      <w:pPr>
        <w:keepNext/>
        <w:bidi/>
        <w:ind w:firstLine="720"/>
        <w:jc w:val="both"/>
        <w:rPr>
          <w:rFonts w:cs="David" w:hint="cs"/>
          <w:rtl/>
        </w:rPr>
      </w:pPr>
      <w:r>
        <w:rPr>
          <w:rFonts w:cs="David" w:hint="cs"/>
          <w:rtl/>
        </w:rPr>
        <w:t xml:space="preserve">את הבעיה הזאת לא נפתור בכללי האתיקה, זה מה שאני מתכוון להגיד. זה לא משנה אם אני מסכים או לא מסכים למה שאתה אומר, לא כללי האתיקה הם הכלי. זאב, אני פחות סלחני ממך לגבי מה שקורה בוועדות. הוועדות, מהרבה בחינות, זה מפגש בלתי אמצעי לפעמים עם ציבור מאוד גדול. יושב היושב ראש עם עוד חבר אחד ולפעמים לא, לפעמים עם שניים, וזהו. </w:t>
      </w:r>
    </w:p>
    <w:p w14:paraId="587B8226" w14:textId="77777777" w:rsidR="009827D2" w:rsidRDefault="009827D2" w:rsidP="009827D2">
      <w:pPr>
        <w:keepNext/>
        <w:bidi/>
        <w:jc w:val="both"/>
        <w:rPr>
          <w:rFonts w:cs="David" w:hint="cs"/>
          <w:rtl/>
        </w:rPr>
      </w:pPr>
    </w:p>
    <w:p w14:paraId="153CE2CB"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5BD54A4E" w14:textId="77777777" w:rsidR="009827D2" w:rsidRDefault="009827D2" w:rsidP="009827D2">
      <w:pPr>
        <w:bidi/>
        <w:jc w:val="both"/>
        <w:rPr>
          <w:rFonts w:cs="David" w:hint="cs"/>
          <w:u w:val="single"/>
          <w:rtl/>
        </w:rPr>
      </w:pPr>
    </w:p>
    <w:p w14:paraId="209073E5" w14:textId="77777777" w:rsidR="009827D2" w:rsidRDefault="009827D2" w:rsidP="009827D2">
      <w:pPr>
        <w:keepNext/>
        <w:bidi/>
        <w:ind w:firstLine="720"/>
        <w:jc w:val="both"/>
        <w:rPr>
          <w:rFonts w:cs="David" w:hint="cs"/>
          <w:rtl/>
        </w:rPr>
      </w:pPr>
      <w:r>
        <w:rPr>
          <w:rFonts w:cs="David" w:hint="cs"/>
          <w:rtl/>
        </w:rPr>
        <w:t xml:space="preserve">אבל אז אתה צריך לתת פתרון לבעיה, שניסיתי לתת לה פתרון בכנסת הזאת והייתה על זה ביקורת, אבל זה נתן פתרון חלקי. בשיטה הנהוגה היום, כשאתה חבר כנסת בקואליציה אתה מועד לזה, בוודאי בהרכבי ממשלה בסדרי גודל כאלה. </w:t>
      </w:r>
    </w:p>
    <w:p w14:paraId="60BADEB2" w14:textId="77777777" w:rsidR="009827D2" w:rsidRDefault="009827D2" w:rsidP="009827D2">
      <w:pPr>
        <w:keepNext/>
        <w:bidi/>
        <w:jc w:val="both"/>
        <w:rPr>
          <w:rFonts w:cs="David" w:hint="cs"/>
          <w:rtl/>
        </w:rPr>
      </w:pPr>
    </w:p>
    <w:p w14:paraId="7BFE4FF1"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64DC55D" w14:textId="77777777" w:rsidR="009827D2" w:rsidRDefault="009827D2" w:rsidP="009827D2">
      <w:pPr>
        <w:bidi/>
        <w:jc w:val="both"/>
        <w:rPr>
          <w:rFonts w:cs="David" w:hint="cs"/>
          <w:u w:val="single"/>
          <w:rtl/>
        </w:rPr>
      </w:pPr>
    </w:p>
    <w:p w14:paraId="50996184" w14:textId="77777777" w:rsidR="009827D2" w:rsidRDefault="009827D2" w:rsidP="009827D2">
      <w:pPr>
        <w:keepNext/>
        <w:bidi/>
        <w:ind w:firstLine="720"/>
        <w:jc w:val="both"/>
        <w:rPr>
          <w:rFonts w:cs="David" w:hint="cs"/>
          <w:rtl/>
        </w:rPr>
      </w:pPr>
      <w:r>
        <w:rPr>
          <w:rFonts w:cs="David" w:hint="cs"/>
          <w:rtl/>
        </w:rPr>
        <w:t xml:space="preserve">זה מה שאני מתכוון להגיד - לא שהבעיה לא קיימת, אני מציע לא להשתמש בכללי האתיקה ככלי לפתרון הבעיות הללו כי יכול להיות שהיום יש שאלה כזאת ומחר שאלה אחרת. מכל הסיבוב שאנחנו עושים פה נשארתי בדעתי שאי-אפשר למדוד יותר מאשר עצם הכניסה של חבר כנסת לבניין הכנסת. כל ניסיון ללכת לרזולוציות אחרות יכניס אותנו לאין-סוף סיבוכים. </w:t>
      </w:r>
    </w:p>
    <w:p w14:paraId="273EF1E7" w14:textId="77777777" w:rsidR="009827D2" w:rsidRDefault="009827D2" w:rsidP="009827D2">
      <w:pPr>
        <w:keepNext/>
        <w:bidi/>
        <w:jc w:val="both"/>
        <w:rPr>
          <w:rFonts w:cs="David" w:hint="cs"/>
          <w:rtl/>
        </w:rPr>
      </w:pPr>
    </w:p>
    <w:p w14:paraId="34D2E271"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1945D362" w14:textId="77777777" w:rsidR="009827D2" w:rsidRDefault="009827D2" w:rsidP="009827D2">
      <w:pPr>
        <w:keepNext/>
        <w:bidi/>
        <w:jc w:val="both"/>
        <w:rPr>
          <w:rFonts w:cs="David" w:hint="cs"/>
          <w:rtl/>
        </w:rPr>
      </w:pPr>
    </w:p>
    <w:p w14:paraId="26CB1146" w14:textId="77777777" w:rsidR="009827D2" w:rsidRDefault="009827D2" w:rsidP="009827D2">
      <w:pPr>
        <w:keepNext/>
        <w:bidi/>
        <w:ind w:firstLine="720"/>
        <w:jc w:val="both"/>
        <w:rPr>
          <w:rFonts w:cs="David" w:hint="cs"/>
          <w:rtl/>
        </w:rPr>
      </w:pPr>
      <w:r>
        <w:rPr>
          <w:rFonts w:cs="David" w:hint="cs"/>
          <w:rtl/>
        </w:rPr>
        <w:t xml:space="preserve">ועדת האתיקה לא תצליח לקבל שום החלטה. היא תהפוך להיות מין גוף משפטי, שיצטרך ראיות וכל מיני עניינים אחרים. </w:t>
      </w:r>
    </w:p>
    <w:p w14:paraId="57626685" w14:textId="77777777" w:rsidR="009827D2" w:rsidRDefault="009827D2" w:rsidP="009827D2">
      <w:pPr>
        <w:keepNext/>
        <w:bidi/>
        <w:jc w:val="both"/>
        <w:rPr>
          <w:rFonts w:cs="David" w:hint="cs"/>
          <w:rtl/>
        </w:rPr>
      </w:pPr>
    </w:p>
    <w:p w14:paraId="7503F014"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331E2175" w14:textId="77777777" w:rsidR="009827D2" w:rsidRDefault="009827D2" w:rsidP="009827D2">
      <w:pPr>
        <w:bidi/>
        <w:jc w:val="both"/>
        <w:rPr>
          <w:rFonts w:cs="David" w:hint="cs"/>
          <w:u w:val="single"/>
          <w:rtl/>
        </w:rPr>
      </w:pPr>
    </w:p>
    <w:p w14:paraId="25F65874" w14:textId="77777777" w:rsidR="009827D2" w:rsidRDefault="009827D2" w:rsidP="009827D2">
      <w:pPr>
        <w:bidi/>
        <w:jc w:val="both"/>
        <w:rPr>
          <w:rFonts w:cs="David" w:hint="cs"/>
          <w:rtl/>
        </w:rPr>
      </w:pPr>
      <w:r>
        <w:rPr>
          <w:rFonts w:cs="David" w:hint="cs"/>
          <w:rtl/>
        </w:rPr>
        <w:tab/>
        <w:t xml:space="preserve">למה? הפוך, כי במליאה זה פשוט </w:t>
      </w:r>
      <w:r>
        <w:rPr>
          <w:rFonts w:cs="David"/>
          <w:rtl/>
        </w:rPr>
        <w:t>–</w:t>
      </w:r>
      <w:r>
        <w:rPr>
          <w:rFonts w:cs="David" w:hint="cs"/>
          <w:rtl/>
        </w:rPr>
        <w:t xml:space="preserve"> או שאתה פה או שאתה לא פה. </w:t>
      </w:r>
    </w:p>
    <w:p w14:paraId="76AC1089" w14:textId="77777777" w:rsidR="009827D2" w:rsidRDefault="009827D2" w:rsidP="009827D2">
      <w:pPr>
        <w:keepNext/>
        <w:bidi/>
        <w:jc w:val="both"/>
        <w:rPr>
          <w:rFonts w:cs="David" w:hint="cs"/>
          <w:rtl/>
        </w:rPr>
      </w:pPr>
    </w:p>
    <w:p w14:paraId="4203530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49505BE" w14:textId="77777777" w:rsidR="009827D2" w:rsidRDefault="009827D2" w:rsidP="009827D2">
      <w:pPr>
        <w:bidi/>
        <w:jc w:val="both"/>
        <w:rPr>
          <w:rFonts w:cs="David" w:hint="cs"/>
          <w:u w:val="single"/>
          <w:rtl/>
        </w:rPr>
      </w:pPr>
    </w:p>
    <w:p w14:paraId="340A0777" w14:textId="77777777" w:rsidR="009827D2" w:rsidRDefault="009827D2" w:rsidP="009827D2">
      <w:pPr>
        <w:keepNext/>
        <w:bidi/>
        <w:ind w:firstLine="720"/>
        <w:jc w:val="both"/>
        <w:rPr>
          <w:rFonts w:cs="David" w:hint="cs"/>
          <w:rtl/>
        </w:rPr>
      </w:pPr>
      <w:r>
        <w:rPr>
          <w:rFonts w:cs="David" w:hint="cs"/>
          <w:rtl/>
        </w:rPr>
        <w:t xml:space="preserve">אבל אתה אמרת מליאה, חברי כנסת אחרים יגידו ועדות, חבר כנסת שלישי יגיד פגישות עם הציבור, ואז אתה נכנס לשאלה איך הוא ממלא את תפקידו. אני מבין את הבעיה שלך, אתה מחפש להעלות את קרנה של המליאה. מישהו אחר יגיד לך שהוא רוצה את הוועדות, שלישי יגיד שהוא רוצה שחברי הכנסת ישבו במפגשים כאלה וכאלה שמתקיימים פה. היה הבוקר מפגש, ישבו כמה חברי כנסת. יגידו שזה בגלל שזה התקיים ביום של כנסת ולא היה זמן </w:t>
      </w:r>
      <w:r>
        <w:rPr>
          <w:rFonts w:cs="David"/>
          <w:rtl/>
        </w:rPr>
        <w:t>–</w:t>
      </w:r>
      <w:r>
        <w:rPr>
          <w:rFonts w:cs="David" w:hint="cs"/>
          <w:rtl/>
        </w:rPr>
        <w:t xml:space="preserve"> בסדר.  </w:t>
      </w:r>
    </w:p>
    <w:p w14:paraId="7FCD37F8" w14:textId="77777777" w:rsidR="009827D2" w:rsidRDefault="009827D2" w:rsidP="009827D2">
      <w:pPr>
        <w:keepNext/>
        <w:bidi/>
        <w:jc w:val="both"/>
        <w:rPr>
          <w:rFonts w:cs="David" w:hint="cs"/>
          <w:rtl/>
        </w:rPr>
      </w:pPr>
    </w:p>
    <w:p w14:paraId="7EE919D4"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4F90DA38" w14:textId="77777777" w:rsidR="009827D2" w:rsidRDefault="009827D2" w:rsidP="009827D2">
      <w:pPr>
        <w:bidi/>
        <w:jc w:val="both"/>
        <w:rPr>
          <w:rFonts w:cs="David" w:hint="cs"/>
          <w:u w:val="single"/>
          <w:rtl/>
        </w:rPr>
      </w:pPr>
    </w:p>
    <w:p w14:paraId="03106818" w14:textId="77777777" w:rsidR="009827D2" w:rsidRDefault="009827D2" w:rsidP="009827D2">
      <w:pPr>
        <w:keepNext/>
        <w:bidi/>
        <w:ind w:firstLine="720"/>
        <w:jc w:val="both"/>
        <w:rPr>
          <w:rFonts w:cs="David" w:hint="cs"/>
          <w:rtl/>
        </w:rPr>
      </w:pPr>
      <w:r>
        <w:rPr>
          <w:rFonts w:cs="David" w:hint="cs"/>
          <w:rtl/>
        </w:rPr>
        <w:t xml:space="preserve">המדידה של הנוכחות היא פועל יוצא של תפיסה, שלא בטוח שעדיין רלוונטית. אני משער שהייתה תקופה </w:t>
      </w:r>
      <w:r>
        <w:rPr>
          <w:rFonts w:cs="David"/>
          <w:rtl/>
        </w:rPr>
        <w:t>–</w:t>
      </w:r>
      <w:r>
        <w:rPr>
          <w:rFonts w:cs="David" w:hint="cs"/>
          <w:rtl/>
        </w:rPr>
        <w:t xml:space="preserve"> כשעדיין לא הייתי פה - שחבר כנסת, חלק גדול מאוד מהתפקידים שלו, מעבר לוועדות ולמליאה, היה יכול לקיים פה. פעם פקידי הממשלה היו מגיעים אליו, היום הוא צריך להגיע אליהם. זה הנוהל, עד שאתה מושך אותם לפה הנשמה יוצאת. בדרך כלל יותר קל לך להגיע לרפרנט מאגף התקציבים מאשר להביא אותו אליך. </w:t>
      </w:r>
    </w:p>
    <w:p w14:paraId="27761AB7" w14:textId="77777777" w:rsidR="009827D2" w:rsidRDefault="009827D2" w:rsidP="009827D2">
      <w:pPr>
        <w:keepNext/>
        <w:bidi/>
        <w:ind w:firstLine="720"/>
        <w:jc w:val="both"/>
        <w:rPr>
          <w:rFonts w:cs="David" w:hint="cs"/>
          <w:rtl/>
        </w:rPr>
      </w:pPr>
    </w:p>
    <w:p w14:paraId="78EBA895"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3AF65A0" w14:textId="77777777" w:rsidR="009827D2" w:rsidRDefault="009827D2" w:rsidP="009827D2">
      <w:pPr>
        <w:keepNext/>
        <w:bidi/>
        <w:jc w:val="both"/>
        <w:rPr>
          <w:rFonts w:cs="David" w:hint="cs"/>
          <w:rtl/>
        </w:rPr>
      </w:pPr>
    </w:p>
    <w:p w14:paraId="7ADA6A96" w14:textId="77777777" w:rsidR="009827D2" w:rsidRDefault="009827D2" w:rsidP="009827D2">
      <w:pPr>
        <w:keepNext/>
        <w:bidi/>
        <w:jc w:val="both"/>
        <w:rPr>
          <w:rFonts w:cs="David" w:hint="cs"/>
          <w:rtl/>
        </w:rPr>
      </w:pPr>
      <w:r>
        <w:rPr>
          <w:rFonts w:cs="David" w:hint="cs"/>
          <w:rtl/>
        </w:rPr>
        <w:tab/>
        <w:t xml:space="preserve">תבדוק את הכניסה באוצר, תראה ש-95% מחברי הכנסת שמגיעים לאגף התקציבים יוצאים ונכנסים מהכנסת, אז הם רשומים פה ממילא. </w:t>
      </w:r>
    </w:p>
    <w:p w14:paraId="2837F6ED" w14:textId="77777777" w:rsidR="009827D2" w:rsidRDefault="009827D2" w:rsidP="009827D2">
      <w:pPr>
        <w:keepNext/>
        <w:bidi/>
        <w:jc w:val="both"/>
        <w:rPr>
          <w:rFonts w:cs="David" w:hint="cs"/>
          <w:rtl/>
        </w:rPr>
      </w:pPr>
    </w:p>
    <w:p w14:paraId="0608B473" w14:textId="77777777" w:rsidR="009827D2" w:rsidRDefault="009827D2" w:rsidP="009827D2">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16FF44CB" w14:textId="77777777" w:rsidR="009827D2" w:rsidRDefault="009827D2" w:rsidP="009827D2">
      <w:pPr>
        <w:keepNext/>
        <w:bidi/>
        <w:jc w:val="both"/>
        <w:rPr>
          <w:rFonts w:cs="David" w:hint="cs"/>
          <w:rtl/>
        </w:rPr>
      </w:pPr>
    </w:p>
    <w:p w14:paraId="59FEEF3E" w14:textId="77777777" w:rsidR="009827D2" w:rsidRDefault="009827D2" w:rsidP="009827D2">
      <w:pPr>
        <w:keepNext/>
        <w:bidi/>
        <w:ind w:firstLine="720"/>
        <w:jc w:val="both"/>
        <w:rPr>
          <w:rFonts w:cs="David" w:hint="cs"/>
          <w:rtl/>
        </w:rPr>
      </w:pPr>
      <w:r>
        <w:rPr>
          <w:rFonts w:cs="David" w:hint="cs"/>
          <w:rtl/>
        </w:rPr>
        <w:t xml:space="preserve">זו דוגמה. ואם מחר יעבירו את משרד האוצר לתל אביב? זה מה שיקרה. אותו דבר גם עם הציבור ועם הרבה דברים אחרים. היום חבר הכנסת מחויב להיות הרבה יותר נייד. </w:t>
      </w:r>
    </w:p>
    <w:p w14:paraId="242D1303" w14:textId="77777777" w:rsidR="009827D2" w:rsidRDefault="009827D2" w:rsidP="009827D2">
      <w:pPr>
        <w:keepNext/>
        <w:bidi/>
        <w:jc w:val="both"/>
        <w:rPr>
          <w:rFonts w:cs="David" w:hint="cs"/>
          <w:rtl/>
        </w:rPr>
      </w:pPr>
    </w:p>
    <w:p w14:paraId="703F2CBC" w14:textId="77777777" w:rsidR="009827D2" w:rsidRPr="00F64E0D" w:rsidRDefault="009827D2" w:rsidP="009827D2">
      <w:pPr>
        <w:keepNext/>
        <w:bidi/>
        <w:jc w:val="both"/>
        <w:rPr>
          <w:rFonts w:cs="David" w:hint="cs"/>
          <w:u w:val="single"/>
          <w:rtl/>
        </w:rPr>
      </w:pPr>
      <w:r>
        <w:rPr>
          <w:rFonts w:cs="David" w:hint="cs"/>
          <w:u w:val="single"/>
          <w:rtl/>
        </w:rPr>
        <w:t xml:space="preserve"> איל </w:t>
      </w:r>
      <w:r w:rsidRPr="00F64E0D">
        <w:rPr>
          <w:rFonts w:cs="David" w:hint="cs"/>
          <w:u w:val="single"/>
          <w:rtl/>
        </w:rPr>
        <w:t>ינון</w:t>
      </w:r>
      <w:r>
        <w:rPr>
          <w:rFonts w:cs="David" w:hint="cs"/>
          <w:u w:val="single"/>
          <w:rtl/>
        </w:rPr>
        <w:t>:</w:t>
      </w:r>
    </w:p>
    <w:p w14:paraId="42A40F8C" w14:textId="77777777" w:rsidR="009827D2" w:rsidRDefault="009827D2" w:rsidP="009827D2">
      <w:pPr>
        <w:keepNext/>
        <w:bidi/>
        <w:jc w:val="both"/>
        <w:rPr>
          <w:rFonts w:cs="David" w:hint="cs"/>
          <w:rtl/>
        </w:rPr>
      </w:pPr>
    </w:p>
    <w:p w14:paraId="2AF55364" w14:textId="77777777" w:rsidR="009827D2" w:rsidRDefault="009827D2" w:rsidP="009827D2">
      <w:pPr>
        <w:keepNext/>
        <w:bidi/>
        <w:ind w:firstLine="720"/>
        <w:jc w:val="both"/>
        <w:rPr>
          <w:rFonts w:cs="David" w:hint="cs"/>
          <w:rtl/>
        </w:rPr>
      </w:pPr>
      <w:r>
        <w:rPr>
          <w:rFonts w:cs="David" w:hint="cs"/>
          <w:rtl/>
        </w:rPr>
        <w:t xml:space="preserve">פעם לא היו פריימריס. </w:t>
      </w:r>
    </w:p>
    <w:p w14:paraId="208CDB87" w14:textId="77777777" w:rsidR="009827D2" w:rsidRDefault="009827D2" w:rsidP="009827D2">
      <w:pPr>
        <w:keepNext/>
        <w:bidi/>
        <w:jc w:val="both"/>
        <w:rPr>
          <w:rFonts w:cs="David" w:hint="cs"/>
          <w:rtl/>
        </w:rPr>
      </w:pPr>
    </w:p>
    <w:p w14:paraId="56CE865C"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4C0559BA" w14:textId="77777777" w:rsidR="009827D2" w:rsidRDefault="009827D2" w:rsidP="009827D2">
      <w:pPr>
        <w:bidi/>
        <w:jc w:val="both"/>
        <w:rPr>
          <w:rFonts w:cs="David" w:hint="cs"/>
          <w:u w:val="single"/>
          <w:rtl/>
        </w:rPr>
      </w:pPr>
    </w:p>
    <w:p w14:paraId="04501A67" w14:textId="77777777" w:rsidR="009827D2" w:rsidRDefault="009827D2" w:rsidP="009827D2">
      <w:pPr>
        <w:keepNext/>
        <w:bidi/>
        <w:ind w:firstLine="720"/>
        <w:jc w:val="both"/>
        <w:rPr>
          <w:rFonts w:cs="David" w:hint="cs"/>
          <w:rtl/>
        </w:rPr>
      </w:pPr>
      <w:r>
        <w:rPr>
          <w:rFonts w:cs="David" w:hint="cs"/>
          <w:rtl/>
        </w:rPr>
        <w:t xml:space="preserve">לכן נראית לי מלאכותית הנוכחות בבניין. </w:t>
      </w:r>
    </w:p>
    <w:p w14:paraId="10118F21" w14:textId="77777777" w:rsidR="009827D2" w:rsidRDefault="009827D2" w:rsidP="009827D2">
      <w:pPr>
        <w:keepNext/>
        <w:bidi/>
        <w:jc w:val="both"/>
        <w:rPr>
          <w:rFonts w:cs="David" w:hint="cs"/>
          <w:rtl/>
        </w:rPr>
      </w:pPr>
    </w:p>
    <w:p w14:paraId="0CAC90D3" w14:textId="77777777" w:rsidR="009827D2" w:rsidRDefault="009827D2" w:rsidP="009827D2">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533CAC18" w14:textId="77777777" w:rsidR="009827D2" w:rsidRDefault="009827D2" w:rsidP="009827D2">
      <w:pPr>
        <w:keepLines/>
        <w:bidi/>
        <w:jc w:val="both"/>
        <w:rPr>
          <w:rFonts w:cs="David" w:hint="cs"/>
          <w:u w:val="single"/>
          <w:rtl/>
        </w:rPr>
      </w:pPr>
    </w:p>
    <w:p w14:paraId="59A2EC75" w14:textId="77777777" w:rsidR="009827D2" w:rsidRDefault="009827D2" w:rsidP="009827D2">
      <w:pPr>
        <w:keepNext/>
        <w:keepLines/>
        <w:bidi/>
        <w:ind w:firstLine="720"/>
        <w:jc w:val="both"/>
        <w:rPr>
          <w:rFonts w:cs="David" w:hint="cs"/>
          <w:rtl/>
        </w:rPr>
      </w:pPr>
      <w:r>
        <w:rPr>
          <w:rFonts w:cs="David" w:hint="cs"/>
          <w:rtl/>
        </w:rPr>
        <w:t xml:space="preserve">אבל אנחנו הולכים להחמיר בנוכחות. מה שאתם אומרים עכשיו זה הפוך. </w:t>
      </w:r>
    </w:p>
    <w:p w14:paraId="5A56393E" w14:textId="77777777" w:rsidR="009827D2" w:rsidRDefault="009827D2" w:rsidP="009827D2">
      <w:pPr>
        <w:keepNext/>
        <w:bidi/>
        <w:jc w:val="both"/>
        <w:rPr>
          <w:rFonts w:cs="David" w:hint="cs"/>
          <w:rtl/>
        </w:rPr>
      </w:pPr>
    </w:p>
    <w:p w14:paraId="38DED937"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583FD6B7" w14:textId="77777777" w:rsidR="009827D2" w:rsidRDefault="009827D2" w:rsidP="009827D2">
      <w:pPr>
        <w:bidi/>
        <w:jc w:val="both"/>
        <w:rPr>
          <w:rFonts w:cs="David" w:hint="cs"/>
          <w:u w:val="single"/>
          <w:rtl/>
        </w:rPr>
      </w:pPr>
    </w:p>
    <w:p w14:paraId="241D0C1D" w14:textId="77777777" w:rsidR="009827D2" w:rsidRDefault="009827D2" w:rsidP="009827D2">
      <w:pPr>
        <w:keepNext/>
        <w:bidi/>
        <w:ind w:firstLine="720"/>
        <w:jc w:val="both"/>
        <w:rPr>
          <w:rFonts w:cs="David" w:hint="cs"/>
          <w:rtl/>
        </w:rPr>
      </w:pPr>
      <w:r>
        <w:rPr>
          <w:rFonts w:cs="David" w:hint="cs"/>
          <w:rtl/>
        </w:rPr>
        <w:t xml:space="preserve">נכון. לכן אני אומר שאם אתה מודד עבודה בכלי המרכזי </w:t>
      </w:r>
      <w:r>
        <w:rPr>
          <w:rFonts w:cs="David"/>
          <w:rtl/>
        </w:rPr>
        <w:t>–</w:t>
      </w:r>
      <w:r>
        <w:rPr>
          <w:rFonts w:cs="David" w:hint="cs"/>
          <w:rtl/>
        </w:rPr>
        <w:t xml:space="preserve"> מליאה זה איזשהו מפגש מרכזי </w:t>
      </w:r>
      <w:r>
        <w:rPr>
          <w:rFonts w:cs="David"/>
          <w:rtl/>
        </w:rPr>
        <w:t>–</w:t>
      </w:r>
      <w:r>
        <w:rPr>
          <w:rFonts w:cs="David" w:hint="cs"/>
          <w:rtl/>
        </w:rPr>
        <w:t xml:space="preserve"> ואתה מרווח את הגבולות, אז אני יכול להבין את זה כי אם אני רוצה או לא רוצה, אוהב או לא אוהב, שם אני ממלא את עיקר תפקידי. אם זו נוכחות בבניין, אני שואל מה הרבותא בנוכחות בבניין לכל אותם דברים, שאולי אפילו יותר רלוונטיים כשאני עושה אותם 50 מטר מפה או קילומטר מפה או 50 קילומטר מפה. על אותו חבר כנסת שכותב דוקטורט עדיף כבר חבר כנסת שייסע לדימונה וייפגש עם עובדי מפעל שנסגר. </w:t>
      </w:r>
    </w:p>
    <w:p w14:paraId="09668204" w14:textId="77777777" w:rsidR="009827D2" w:rsidRDefault="009827D2" w:rsidP="009827D2">
      <w:pPr>
        <w:keepNext/>
        <w:bidi/>
        <w:jc w:val="both"/>
        <w:rPr>
          <w:rFonts w:cs="David" w:hint="cs"/>
          <w:rtl/>
        </w:rPr>
      </w:pPr>
    </w:p>
    <w:p w14:paraId="3C967FE3"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4B4F649" w14:textId="77777777" w:rsidR="009827D2" w:rsidRDefault="009827D2" w:rsidP="009827D2">
      <w:pPr>
        <w:bidi/>
        <w:jc w:val="both"/>
        <w:rPr>
          <w:rFonts w:cs="David" w:hint="cs"/>
          <w:u w:val="single"/>
          <w:rtl/>
        </w:rPr>
      </w:pPr>
    </w:p>
    <w:p w14:paraId="5D595204" w14:textId="77777777" w:rsidR="009827D2" w:rsidRDefault="009827D2" w:rsidP="009827D2">
      <w:pPr>
        <w:keepNext/>
        <w:bidi/>
        <w:ind w:firstLine="720"/>
        <w:jc w:val="both"/>
        <w:rPr>
          <w:rFonts w:cs="David" w:hint="cs"/>
          <w:rtl/>
        </w:rPr>
      </w:pPr>
      <w:r>
        <w:rPr>
          <w:rFonts w:cs="David" w:hint="cs"/>
          <w:rtl/>
        </w:rPr>
        <w:t xml:space="preserve">אין לנו כלים לזה? עובדה היא שבסך הכול רמת הנוכחות של רוב חברי הכנסת יותר גבוהה עכשיו מאשר בעבר. </w:t>
      </w:r>
    </w:p>
    <w:p w14:paraId="46AC5B43" w14:textId="77777777" w:rsidR="009827D2" w:rsidRDefault="009827D2" w:rsidP="009827D2">
      <w:pPr>
        <w:keepNext/>
        <w:bidi/>
        <w:jc w:val="both"/>
        <w:rPr>
          <w:rFonts w:cs="David" w:hint="cs"/>
          <w:rtl/>
        </w:rPr>
      </w:pPr>
    </w:p>
    <w:p w14:paraId="5D360430" w14:textId="77777777" w:rsidR="009827D2" w:rsidRPr="00635443" w:rsidRDefault="009827D2" w:rsidP="009827D2">
      <w:pPr>
        <w:keepNext/>
        <w:bidi/>
        <w:jc w:val="both"/>
        <w:rPr>
          <w:rFonts w:cs="David" w:hint="cs"/>
          <w:u w:val="single"/>
          <w:rtl/>
        </w:rPr>
      </w:pPr>
      <w:r>
        <w:rPr>
          <w:rFonts w:cs="David" w:hint="cs"/>
          <w:u w:val="single"/>
          <w:rtl/>
        </w:rPr>
        <w:t xml:space="preserve">איל </w:t>
      </w:r>
      <w:r w:rsidRPr="00635443">
        <w:rPr>
          <w:rFonts w:cs="David" w:hint="cs"/>
          <w:u w:val="single"/>
          <w:rtl/>
        </w:rPr>
        <w:t>ינון</w:t>
      </w:r>
      <w:r>
        <w:rPr>
          <w:rFonts w:cs="David" w:hint="cs"/>
          <w:u w:val="single"/>
          <w:rtl/>
        </w:rPr>
        <w:t>:</w:t>
      </w:r>
    </w:p>
    <w:p w14:paraId="7C4B8006" w14:textId="77777777" w:rsidR="009827D2" w:rsidRDefault="009827D2" w:rsidP="009827D2">
      <w:pPr>
        <w:keepNext/>
        <w:bidi/>
        <w:jc w:val="both"/>
        <w:rPr>
          <w:rFonts w:cs="David" w:hint="cs"/>
          <w:rtl/>
        </w:rPr>
      </w:pPr>
    </w:p>
    <w:p w14:paraId="777B572B" w14:textId="77777777" w:rsidR="009827D2" w:rsidRDefault="009827D2" w:rsidP="009827D2">
      <w:pPr>
        <w:keepNext/>
        <w:bidi/>
        <w:ind w:firstLine="720"/>
        <w:jc w:val="both"/>
        <w:rPr>
          <w:rFonts w:cs="David" w:hint="cs"/>
          <w:rtl/>
        </w:rPr>
      </w:pPr>
      <w:r>
        <w:rPr>
          <w:rFonts w:cs="David" w:hint="cs"/>
          <w:rtl/>
        </w:rPr>
        <w:t xml:space="preserve">גם בימי שלישי רמת הנוכחיות היא גבוהה. רמת הנוכחות במליאה היא נמוכה ביותר, אבל באותה שעה יש בבניין 65 חברי כנסת. </w:t>
      </w:r>
    </w:p>
    <w:p w14:paraId="51CC0987" w14:textId="77777777" w:rsidR="009827D2" w:rsidRDefault="009827D2" w:rsidP="009827D2">
      <w:pPr>
        <w:keepNext/>
        <w:bidi/>
        <w:jc w:val="both"/>
        <w:rPr>
          <w:rFonts w:cs="David" w:hint="cs"/>
          <w:rtl/>
        </w:rPr>
      </w:pPr>
    </w:p>
    <w:p w14:paraId="1B96521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0D81238" w14:textId="77777777" w:rsidR="009827D2" w:rsidRDefault="009827D2" w:rsidP="009827D2">
      <w:pPr>
        <w:bidi/>
        <w:jc w:val="both"/>
        <w:rPr>
          <w:rFonts w:cs="David" w:hint="cs"/>
          <w:u w:val="single"/>
          <w:rtl/>
        </w:rPr>
      </w:pPr>
    </w:p>
    <w:p w14:paraId="2C3FF4B1" w14:textId="77777777" w:rsidR="009827D2" w:rsidRDefault="009827D2" w:rsidP="009827D2">
      <w:pPr>
        <w:keepNext/>
        <w:bidi/>
        <w:ind w:firstLine="720"/>
        <w:jc w:val="both"/>
        <w:rPr>
          <w:rFonts w:cs="David" w:hint="cs"/>
          <w:rtl/>
        </w:rPr>
      </w:pPr>
      <w:r>
        <w:rPr>
          <w:rFonts w:cs="David" w:hint="cs"/>
          <w:rtl/>
        </w:rPr>
        <w:t xml:space="preserve">לכן אין ברירה אלא לנסות לתת תשובה לבעיית המליאה לא בכלי הזה. לא שאתה לא מציג שאלה שהיא לא - - - </w:t>
      </w:r>
    </w:p>
    <w:p w14:paraId="2C9AF801" w14:textId="77777777" w:rsidR="009827D2" w:rsidRDefault="009827D2" w:rsidP="009827D2">
      <w:pPr>
        <w:keepNext/>
        <w:bidi/>
        <w:jc w:val="both"/>
        <w:rPr>
          <w:rFonts w:cs="David" w:hint="cs"/>
          <w:rtl/>
        </w:rPr>
      </w:pPr>
    </w:p>
    <w:p w14:paraId="5028FFB3"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4FE65EDA" w14:textId="77777777" w:rsidR="009827D2" w:rsidRDefault="009827D2" w:rsidP="009827D2">
      <w:pPr>
        <w:bidi/>
        <w:jc w:val="both"/>
        <w:rPr>
          <w:rFonts w:cs="David" w:hint="cs"/>
          <w:u w:val="single"/>
          <w:rtl/>
        </w:rPr>
      </w:pPr>
    </w:p>
    <w:p w14:paraId="53D1AF74" w14:textId="77777777" w:rsidR="009827D2" w:rsidRDefault="009827D2" w:rsidP="009827D2">
      <w:pPr>
        <w:keepNext/>
        <w:bidi/>
        <w:ind w:firstLine="720"/>
        <w:jc w:val="both"/>
        <w:rPr>
          <w:rFonts w:cs="David" w:hint="cs"/>
          <w:rtl/>
        </w:rPr>
      </w:pPr>
      <w:r>
        <w:rPr>
          <w:rFonts w:cs="David" w:hint="cs"/>
          <w:rtl/>
        </w:rPr>
        <w:t xml:space="preserve">אולי הבעיה היא באופן שהדיונים מתקיימים. </w:t>
      </w:r>
    </w:p>
    <w:p w14:paraId="2E44E250" w14:textId="77777777" w:rsidR="009827D2" w:rsidRDefault="009827D2" w:rsidP="009827D2">
      <w:pPr>
        <w:keepNext/>
        <w:bidi/>
        <w:jc w:val="both"/>
        <w:rPr>
          <w:rFonts w:cs="David" w:hint="cs"/>
          <w:rtl/>
        </w:rPr>
      </w:pPr>
    </w:p>
    <w:p w14:paraId="23AAE37E"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DE616BD" w14:textId="77777777" w:rsidR="009827D2" w:rsidRDefault="009827D2" w:rsidP="009827D2">
      <w:pPr>
        <w:bidi/>
        <w:jc w:val="both"/>
        <w:rPr>
          <w:rFonts w:cs="David" w:hint="cs"/>
          <w:u w:val="single"/>
          <w:rtl/>
        </w:rPr>
      </w:pPr>
    </w:p>
    <w:p w14:paraId="2F0332D1" w14:textId="77777777" w:rsidR="009827D2" w:rsidRDefault="009827D2" w:rsidP="009827D2">
      <w:pPr>
        <w:keepNext/>
        <w:bidi/>
        <w:ind w:firstLine="720"/>
        <w:jc w:val="both"/>
        <w:rPr>
          <w:rFonts w:cs="David" w:hint="cs"/>
          <w:rtl/>
        </w:rPr>
      </w:pPr>
      <w:r>
        <w:rPr>
          <w:rFonts w:cs="David" w:hint="cs"/>
          <w:rtl/>
        </w:rPr>
        <w:t xml:space="preserve">אם המליאה לא תהיה משהו שיהווה סיבה אמיתית - - - אתה גם לא רוצה למצב של כפתור בכניסה, או שאתה רוצה לבדוק כמה שעות ישבתי בפנים. לא תצא מזה. </w:t>
      </w:r>
    </w:p>
    <w:p w14:paraId="28C153F8" w14:textId="77777777" w:rsidR="009827D2" w:rsidRDefault="009827D2" w:rsidP="009827D2">
      <w:pPr>
        <w:keepNext/>
        <w:bidi/>
        <w:jc w:val="both"/>
        <w:rPr>
          <w:rFonts w:cs="David" w:hint="cs"/>
          <w:rtl/>
        </w:rPr>
      </w:pPr>
    </w:p>
    <w:p w14:paraId="1BBF14FB" w14:textId="77777777" w:rsidR="009827D2" w:rsidRDefault="009827D2" w:rsidP="009827D2">
      <w:pPr>
        <w:bidi/>
        <w:jc w:val="both"/>
        <w:rPr>
          <w:rFonts w:cs="David" w:hint="cs"/>
          <w:u w:val="single"/>
          <w:rtl/>
        </w:rPr>
      </w:pPr>
      <w:r>
        <w:rPr>
          <w:rFonts w:cs="David" w:hint="cs"/>
          <w:u w:val="single"/>
          <w:rtl/>
        </w:rPr>
        <w:t>זאב אלקין</w:t>
      </w:r>
      <w:r w:rsidRPr="00E36EB4">
        <w:rPr>
          <w:rFonts w:cs="David" w:hint="cs"/>
          <w:u w:val="single"/>
          <w:rtl/>
        </w:rPr>
        <w:t>:</w:t>
      </w:r>
    </w:p>
    <w:p w14:paraId="0C94AA64" w14:textId="77777777" w:rsidR="009827D2" w:rsidRDefault="009827D2" w:rsidP="009827D2">
      <w:pPr>
        <w:bidi/>
        <w:jc w:val="both"/>
        <w:rPr>
          <w:rFonts w:cs="David" w:hint="cs"/>
          <w:u w:val="single"/>
          <w:rtl/>
        </w:rPr>
      </w:pPr>
    </w:p>
    <w:p w14:paraId="3E598390" w14:textId="77777777" w:rsidR="009827D2" w:rsidRDefault="009827D2" w:rsidP="009827D2">
      <w:pPr>
        <w:keepNext/>
        <w:bidi/>
        <w:ind w:firstLine="720"/>
        <w:jc w:val="both"/>
        <w:rPr>
          <w:rFonts w:cs="David" w:hint="cs"/>
          <w:rtl/>
        </w:rPr>
      </w:pPr>
      <w:r>
        <w:rPr>
          <w:rFonts w:cs="David" w:hint="cs"/>
          <w:rtl/>
        </w:rPr>
        <w:t xml:space="preserve">אבל זה נכון גם היום. </w:t>
      </w:r>
    </w:p>
    <w:p w14:paraId="0B18FEDC" w14:textId="77777777" w:rsidR="009827D2" w:rsidRDefault="009827D2" w:rsidP="009827D2">
      <w:pPr>
        <w:keepNext/>
        <w:bidi/>
        <w:jc w:val="both"/>
        <w:rPr>
          <w:rFonts w:cs="David" w:hint="cs"/>
          <w:rtl/>
        </w:rPr>
      </w:pPr>
    </w:p>
    <w:p w14:paraId="58F605B4" w14:textId="77777777" w:rsidR="009827D2" w:rsidRDefault="009827D2" w:rsidP="009827D2">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7145A4AD" w14:textId="77777777" w:rsidR="009827D2" w:rsidRDefault="009827D2" w:rsidP="009827D2">
      <w:pPr>
        <w:keepNext/>
        <w:bidi/>
        <w:jc w:val="both"/>
        <w:rPr>
          <w:rFonts w:cs="David" w:hint="cs"/>
          <w:rtl/>
        </w:rPr>
      </w:pPr>
    </w:p>
    <w:p w14:paraId="17CB7C55" w14:textId="77777777" w:rsidR="009827D2" w:rsidRDefault="009827D2" w:rsidP="009827D2">
      <w:pPr>
        <w:keepNext/>
        <w:bidi/>
        <w:jc w:val="both"/>
        <w:rPr>
          <w:rFonts w:cs="David" w:hint="cs"/>
          <w:rtl/>
        </w:rPr>
      </w:pPr>
      <w:r>
        <w:rPr>
          <w:rFonts w:cs="David" w:hint="cs"/>
          <w:rtl/>
        </w:rPr>
        <w:tab/>
        <w:t xml:space="preserve">אני מסכים. הדרך היא לייעל  - - - </w:t>
      </w:r>
    </w:p>
    <w:p w14:paraId="746D898A" w14:textId="77777777" w:rsidR="009827D2" w:rsidRDefault="009827D2" w:rsidP="009827D2">
      <w:pPr>
        <w:keepNext/>
        <w:bidi/>
        <w:jc w:val="both"/>
        <w:rPr>
          <w:rFonts w:cs="David" w:hint="cs"/>
          <w:rtl/>
        </w:rPr>
      </w:pPr>
    </w:p>
    <w:p w14:paraId="294269F9"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3E82C3A" w14:textId="77777777" w:rsidR="009827D2" w:rsidRDefault="009827D2" w:rsidP="009827D2">
      <w:pPr>
        <w:bidi/>
        <w:jc w:val="both"/>
        <w:rPr>
          <w:rFonts w:cs="David" w:hint="cs"/>
          <w:u w:val="single"/>
          <w:rtl/>
        </w:rPr>
      </w:pPr>
    </w:p>
    <w:p w14:paraId="2CF5A4CF" w14:textId="77777777" w:rsidR="009827D2" w:rsidRDefault="009827D2" w:rsidP="009827D2">
      <w:pPr>
        <w:keepNext/>
        <w:bidi/>
        <w:ind w:firstLine="720"/>
        <w:jc w:val="both"/>
        <w:rPr>
          <w:rFonts w:cs="David" w:hint="cs"/>
          <w:rtl/>
        </w:rPr>
      </w:pPr>
      <w:r>
        <w:rPr>
          <w:rFonts w:cs="David" w:hint="cs"/>
          <w:rtl/>
        </w:rPr>
        <w:t xml:space="preserve">ההנחה הקיימת, שהתופעה של מישהו ש"דפק שעון" היא מאוד בשוליים. התופעה המהותית היא של אלה שלא נוכחים מספיק. אגב, זו קבוצה מאוד מסוימת, שחוזרת על עצמה. </w:t>
      </w:r>
    </w:p>
    <w:p w14:paraId="66C056DD" w14:textId="77777777" w:rsidR="009827D2" w:rsidRDefault="009827D2" w:rsidP="009827D2">
      <w:pPr>
        <w:keepNext/>
        <w:bidi/>
        <w:ind w:firstLine="720"/>
        <w:jc w:val="both"/>
        <w:rPr>
          <w:rFonts w:cs="David" w:hint="cs"/>
          <w:rtl/>
        </w:rPr>
      </w:pPr>
    </w:p>
    <w:p w14:paraId="7BD148EE"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26E7BAD7" w14:textId="77777777" w:rsidR="009827D2" w:rsidRDefault="009827D2" w:rsidP="009827D2">
      <w:pPr>
        <w:keepNext/>
        <w:bidi/>
        <w:ind w:firstLine="720"/>
        <w:jc w:val="both"/>
        <w:rPr>
          <w:rFonts w:cs="David" w:hint="cs"/>
          <w:rtl/>
        </w:rPr>
      </w:pPr>
    </w:p>
    <w:p w14:paraId="22F77EA2" w14:textId="77777777" w:rsidR="009827D2" w:rsidRDefault="009827D2" w:rsidP="009827D2">
      <w:pPr>
        <w:keepNext/>
        <w:bidi/>
        <w:ind w:firstLine="720"/>
        <w:jc w:val="both"/>
        <w:rPr>
          <w:rFonts w:cs="David" w:hint="cs"/>
          <w:rtl/>
        </w:rPr>
      </w:pPr>
      <w:r>
        <w:rPr>
          <w:rFonts w:cs="David" w:hint="cs"/>
          <w:rtl/>
        </w:rPr>
        <w:t xml:space="preserve">אותם אנשים. </w:t>
      </w:r>
    </w:p>
    <w:p w14:paraId="0BC1CCFE" w14:textId="77777777" w:rsidR="009827D2" w:rsidRDefault="009827D2" w:rsidP="009827D2">
      <w:pPr>
        <w:keepNext/>
        <w:bidi/>
        <w:ind w:firstLine="720"/>
        <w:jc w:val="both"/>
        <w:rPr>
          <w:rFonts w:cs="David" w:hint="cs"/>
          <w:rtl/>
        </w:rPr>
      </w:pPr>
    </w:p>
    <w:p w14:paraId="24E1F255"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B1A7A5A" w14:textId="77777777" w:rsidR="009827D2" w:rsidRDefault="009827D2" w:rsidP="009827D2">
      <w:pPr>
        <w:keepNext/>
        <w:bidi/>
        <w:ind w:firstLine="720"/>
        <w:jc w:val="both"/>
        <w:rPr>
          <w:rFonts w:cs="David" w:hint="cs"/>
          <w:rtl/>
        </w:rPr>
      </w:pPr>
    </w:p>
    <w:p w14:paraId="11D48F83" w14:textId="77777777" w:rsidR="009827D2" w:rsidRDefault="009827D2" w:rsidP="009827D2">
      <w:pPr>
        <w:keepNext/>
        <w:bidi/>
        <w:ind w:firstLine="720"/>
        <w:jc w:val="both"/>
        <w:rPr>
          <w:rFonts w:cs="David" w:hint="cs"/>
          <w:rtl/>
        </w:rPr>
      </w:pPr>
      <w:r>
        <w:rPr>
          <w:rFonts w:cs="David" w:hint="cs"/>
          <w:rtl/>
        </w:rPr>
        <w:t>של אותם אנשים שלא נוכחים פה, כי אולי הם לא בארץ. אולי פעם זה היה אחרת.</w:t>
      </w:r>
    </w:p>
    <w:p w14:paraId="22924CA3" w14:textId="77777777" w:rsidR="009827D2" w:rsidRDefault="009827D2" w:rsidP="009827D2">
      <w:pPr>
        <w:keepNext/>
        <w:bidi/>
        <w:jc w:val="both"/>
        <w:rPr>
          <w:rFonts w:cs="David" w:hint="cs"/>
          <w:rtl/>
        </w:rPr>
      </w:pPr>
    </w:p>
    <w:p w14:paraId="6192DDF5" w14:textId="77777777" w:rsidR="009827D2" w:rsidRPr="00635443" w:rsidRDefault="009827D2" w:rsidP="009827D2">
      <w:pPr>
        <w:keepNext/>
        <w:bidi/>
        <w:jc w:val="both"/>
        <w:rPr>
          <w:rFonts w:cs="David" w:hint="cs"/>
          <w:u w:val="single"/>
          <w:rtl/>
        </w:rPr>
      </w:pPr>
      <w:r>
        <w:rPr>
          <w:rFonts w:cs="David" w:hint="cs"/>
          <w:u w:val="single"/>
          <w:rtl/>
        </w:rPr>
        <w:t xml:space="preserve">אסא </w:t>
      </w:r>
      <w:r w:rsidRPr="00635443">
        <w:rPr>
          <w:rFonts w:cs="David" w:hint="cs"/>
          <w:u w:val="single"/>
          <w:rtl/>
        </w:rPr>
        <w:t>כשר</w:t>
      </w:r>
      <w:r>
        <w:rPr>
          <w:rFonts w:cs="David" w:hint="cs"/>
          <w:u w:val="single"/>
          <w:rtl/>
        </w:rPr>
        <w:t>:</w:t>
      </w:r>
    </w:p>
    <w:p w14:paraId="5A59EA8D" w14:textId="77777777" w:rsidR="009827D2" w:rsidRDefault="009827D2" w:rsidP="009827D2">
      <w:pPr>
        <w:keepNext/>
        <w:bidi/>
        <w:jc w:val="both"/>
        <w:rPr>
          <w:rFonts w:cs="David" w:hint="cs"/>
          <w:rtl/>
        </w:rPr>
      </w:pPr>
    </w:p>
    <w:p w14:paraId="4688084D" w14:textId="77777777" w:rsidR="009827D2" w:rsidRDefault="009827D2" w:rsidP="009827D2">
      <w:pPr>
        <w:keepNext/>
        <w:bidi/>
        <w:ind w:firstLine="720"/>
        <w:jc w:val="both"/>
        <w:rPr>
          <w:rFonts w:cs="David" w:hint="cs"/>
          <w:rtl/>
        </w:rPr>
      </w:pPr>
      <w:r>
        <w:rPr>
          <w:rFonts w:cs="David" w:hint="cs"/>
          <w:rtl/>
        </w:rPr>
        <w:t xml:space="preserve">סעיף 8(ב) אומר: "חבר הכנסת ישתתף בישיבות הכנסת ובישיבות ועדותיה באופן סדיר". זאת אומרת, ברמה האתית המסמך הזה אומר שאתה, בתור חבר כנסת, צריך להגיע למליאה. אבל הוא גם אומר שלא נמדוד כמה פעמים היית במליאה וכמה רגעים ישבת בה, אנחנו נמדוד, כדי להתלונן, רק במקרים יותר קיצוניים. זאת אומרת, יש חובה אתית להיות במליאה, אבל זה טבע החובות האתיות, שאתה לא יכול על כל חובה אתית שסטו ממנה קצת להעניש, להתלונן. מוכרחים להשאיר חלק אפור, והנוכחות במליאה היא החלק האפור הזה. </w:t>
      </w:r>
    </w:p>
    <w:p w14:paraId="6BB34D15" w14:textId="77777777" w:rsidR="009827D2" w:rsidRDefault="009827D2" w:rsidP="009827D2">
      <w:pPr>
        <w:keepNext/>
        <w:bidi/>
        <w:jc w:val="both"/>
        <w:rPr>
          <w:rFonts w:cs="David" w:hint="cs"/>
          <w:rtl/>
        </w:rPr>
      </w:pPr>
    </w:p>
    <w:p w14:paraId="58A11A09"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3770AB67" w14:textId="77777777" w:rsidR="009827D2" w:rsidRDefault="009827D2" w:rsidP="009827D2">
      <w:pPr>
        <w:bidi/>
        <w:jc w:val="both"/>
        <w:rPr>
          <w:rFonts w:cs="David" w:hint="cs"/>
          <w:u w:val="single"/>
          <w:rtl/>
        </w:rPr>
      </w:pPr>
    </w:p>
    <w:p w14:paraId="786C69FA" w14:textId="77777777" w:rsidR="009827D2" w:rsidRDefault="009827D2" w:rsidP="009827D2">
      <w:pPr>
        <w:keepNext/>
        <w:bidi/>
        <w:ind w:firstLine="720"/>
        <w:jc w:val="both"/>
        <w:rPr>
          <w:rFonts w:cs="David" w:hint="cs"/>
          <w:rtl/>
        </w:rPr>
      </w:pPr>
      <w:r>
        <w:rPr>
          <w:rFonts w:cs="David" w:hint="cs"/>
          <w:rtl/>
        </w:rPr>
        <w:t xml:space="preserve">יש לי הערה לסעיף 8(ב). לטעמי, הניסוח שלו צריך להיות זהה לניסוח של התקנון, כי אחרת התקנון אומר אל"ף, ועכשיו אנחנו קובעים את הכלל האתי בניסוח אחר? זה לא הגיוני. אם קבענו בתקנון שהוא יתמיד במיטב יכולתו בהשתתפות בישיבות מליאת הכנסת ובישיבות הוועדות שהוא חבר בהן, אז זו חובתו האתית. חובתו האתית לא יכולה להיות משהו שונה. </w:t>
      </w:r>
    </w:p>
    <w:p w14:paraId="722A9AAC" w14:textId="77777777" w:rsidR="009827D2" w:rsidRDefault="009827D2" w:rsidP="009827D2">
      <w:pPr>
        <w:keepNext/>
        <w:bidi/>
        <w:jc w:val="both"/>
        <w:rPr>
          <w:rFonts w:cs="David" w:hint="cs"/>
          <w:rtl/>
        </w:rPr>
      </w:pPr>
    </w:p>
    <w:p w14:paraId="677CA641"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402E980" w14:textId="77777777" w:rsidR="009827D2" w:rsidRDefault="009827D2" w:rsidP="009827D2">
      <w:pPr>
        <w:bidi/>
        <w:jc w:val="both"/>
        <w:rPr>
          <w:rFonts w:cs="David" w:hint="cs"/>
          <w:u w:val="single"/>
          <w:rtl/>
        </w:rPr>
      </w:pPr>
    </w:p>
    <w:p w14:paraId="6EC49DD4" w14:textId="77777777" w:rsidR="009827D2" w:rsidRDefault="009827D2" w:rsidP="009827D2">
      <w:pPr>
        <w:keepNext/>
        <w:bidi/>
        <w:ind w:firstLine="720"/>
        <w:jc w:val="both"/>
        <w:rPr>
          <w:rFonts w:cs="David" w:hint="cs"/>
          <w:rtl/>
        </w:rPr>
      </w:pPr>
      <w:r>
        <w:rPr>
          <w:rFonts w:cs="David" w:hint="cs"/>
          <w:rtl/>
        </w:rPr>
        <w:t>אני לא רואה הבדל בין שני הניסוחים. מה ההבדל?</w:t>
      </w:r>
    </w:p>
    <w:p w14:paraId="07E7AF0D" w14:textId="77777777" w:rsidR="009827D2" w:rsidRDefault="009827D2" w:rsidP="009827D2">
      <w:pPr>
        <w:keepNext/>
        <w:bidi/>
        <w:jc w:val="both"/>
        <w:rPr>
          <w:rFonts w:cs="David" w:hint="cs"/>
          <w:rtl/>
        </w:rPr>
      </w:pPr>
    </w:p>
    <w:p w14:paraId="5E3341E3" w14:textId="77777777" w:rsidR="009827D2" w:rsidRPr="00635443" w:rsidRDefault="009827D2" w:rsidP="009827D2">
      <w:pPr>
        <w:keepNext/>
        <w:bidi/>
        <w:jc w:val="both"/>
        <w:rPr>
          <w:rFonts w:cs="David" w:hint="cs"/>
          <w:u w:val="single"/>
          <w:rtl/>
        </w:rPr>
      </w:pPr>
      <w:r>
        <w:rPr>
          <w:rFonts w:cs="David" w:hint="cs"/>
          <w:u w:val="single"/>
          <w:rtl/>
        </w:rPr>
        <w:t xml:space="preserve">אסא </w:t>
      </w:r>
      <w:r w:rsidRPr="00635443">
        <w:rPr>
          <w:rFonts w:cs="David" w:hint="cs"/>
          <w:u w:val="single"/>
          <w:rtl/>
        </w:rPr>
        <w:t>כשר</w:t>
      </w:r>
      <w:r>
        <w:rPr>
          <w:rFonts w:cs="David" w:hint="cs"/>
          <w:u w:val="single"/>
          <w:rtl/>
        </w:rPr>
        <w:t>:</w:t>
      </w:r>
    </w:p>
    <w:p w14:paraId="6F739C32" w14:textId="77777777" w:rsidR="009827D2" w:rsidRDefault="009827D2" w:rsidP="009827D2">
      <w:pPr>
        <w:keepNext/>
        <w:bidi/>
        <w:jc w:val="both"/>
        <w:rPr>
          <w:rFonts w:cs="David" w:hint="cs"/>
          <w:rtl/>
        </w:rPr>
      </w:pPr>
    </w:p>
    <w:p w14:paraId="413C183C" w14:textId="77777777" w:rsidR="009827D2" w:rsidRDefault="009827D2" w:rsidP="009827D2">
      <w:pPr>
        <w:keepNext/>
        <w:bidi/>
        <w:ind w:firstLine="720"/>
        <w:jc w:val="both"/>
        <w:rPr>
          <w:rFonts w:cs="David" w:hint="cs"/>
          <w:rtl/>
        </w:rPr>
      </w:pPr>
      <w:r>
        <w:rPr>
          <w:rFonts w:cs="David" w:hint="cs"/>
          <w:rtl/>
        </w:rPr>
        <w:t xml:space="preserve">"כמיטב יכולתו" </w:t>
      </w:r>
      <w:r>
        <w:rPr>
          <w:rFonts w:cs="David"/>
          <w:rtl/>
        </w:rPr>
        <w:t>–</w:t>
      </w:r>
      <w:r>
        <w:rPr>
          <w:rFonts w:cs="David" w:hint="cs"/>
          <w:rtl/>
        </w:rPr>
        <w:t xml:space="preserve"> הוא יכול להגיד שהוא עסוק באלף דברים ואין לו יכולת.</w:t>
      </w:r>
    </w:p>
    <w:p w14:paraId="397A8931" w14:textId="77777777" w:rsidR="009827D2" w:rsidRDefault="009827D2" w:rsidP="009827D2">
      <w:pPr>
        <w:keepNext/>
        <w:bidi/>
        <w:jc w:val="both"/>
        <w:rPr>
          <w:rFonts w:cs="David" w:hint="cs"/>
          <w:rtl/>
        </w:rPr>
      </w:pPr>
    </w:p>
    <w:p w14:paraId="2CEDFD03"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41101842" w14:textId="77777777" w:rsidR="009827D2" w:rsidRDefault="009827D2" w:rsidP="009827D2">
      <w:pPr>
        <w:bidi/>
        <w:jc w:val="both"/>
        <w:rPr>
          <w:rFonts w:cs="David" w:hint="cs"/>
          <w:u w:val="single"/>
          <w:rtl/>
        </w:rPr>
      </w:pPr>
    </w:p>
    <w:p w14:paraId="217F7059" w14:textId="77777777" w:rsidR="009827D2" w:rsidRDefault="009827D2" w:rsidP="009827D2">
      <w:pPr>
        <w:keepNext/>
        <w:bidi/>
        <w:ind w:firstLine="720"/>
        <w:jc w:val="both"/>
        <w:rPr>
          <w:rFonts w:cs="David" w:hint="cs"/>
          <w:rtl/>
        </w:rPr>
      </w:pPr>
      <w:r>
        <w:rPr>
          <w:rFonts w:cs="David" w:hint="cs"/>
          <w:rtl/>
        </w:rPr>
        <w:t xml:space="preserve">אני לא חושב שיכול להיות הבדל. זה לא עניין במהות אלא בסדר הנכון של הדברים. </w:t>
      </w:r>
    </w:p>
    <w:p w14:paraId="3105CE0A" w14:textId="77777777" w:rsidR="009827D2" w:rsidRDefault="009827D2" w:rsidP="009827D2">
      <w:pPr>
        <w:keepNext/>
        <w:bidi/>
        <w:jc w:val="both"/>
        <w:rPr>
          <w:rFonts w:cs="David" w:hint="cs"/>
          <w:rtl/>
        </w:rPr>
      </w:pPr>
    </w:p>
    <w:p w14:paraId="46BE28F4" w14:textId="77777777" w:rsidR="009827D2" w:rsidRPr="00A567B0" w:rsidRDefault="009827D2" w:rsidP="009827D2">
      <w:pPr>
        <w:keepNext/>
        <w:bidi/>
        <w:jc w:val="both"/>
        <w:rPr>
          <w:rFonts w:cs="David" w:hint="cs"/>
          <w:u w:val="single"/>
          <w:rtl/>
        </w:rPr>
      </w:pPr>
      <w:r>
        <w:rPr>
          <w:rFonts w:cs="David" w:hint="cs"/>
          <w:u w:val="single"/>
          <w:rtl/>
        </w:rPr>
        <w:t xml:space="preserve">אסא </w:t>
      </w:r>
      <w:r w:rsidRPr="00A567B0">
        <w:rPr>
          <w:rFonts w:cs="David" w:hint="cs"/>
          <w:u w:val="single"/>
          <w:rtl/>
        </w:rPr>
        <w:t>כשר</w:t>
      </w:r>
      <w:r>
        <w:rPr>
          <w:rFonts w:cs="David" w:hint="cs"/>
          <w:u w:val="single"/>
          <w:rtl/>
        </w:rPr>
        <w:t>:</w:t>
      </w:r>
    </w:p>
    <w:p w14:paraId="0835F1E2" w14:textId="77777777" w:rsidR="009827D2" w:rsidRDefault="009827D2" w:rsidP="009827D2">
      <w:pPr>
        <w:keepNext/>
        <w:bidi/>
        <w:jc w:val="both"/>
        <w:rPr>
          <w:rFonts w:cs="David" w:hint="cs"/>
          <w:rtl/>
        </w:rPr>
      </w:pPr>
    </w:p>
    <w:p w14:paraId="188D2B65" w14:textId="77777777" w:rsidR="009827D2" w:rsidRDefault="009827D2" w:rsidP="009827D2">
      <w:pPr>
        <w:keepNext/>
        <w:bidi/>
        <w:ind w:firstLine="720"/>
        <w:jc w:val="both"/>
        <w:rPr>
          <w:rFonts w:cs="David" w:hint="cs"/>
          <w:rtl/>
        </w:rPr>
      </w:pPr>
      <w:r>
        <w:rPr>
          <w:rFonts w:cs="David" w:hint="cs"/>
          <w:rtl/>
        </w:rPr>
        <w:t xml:space="preserve">התקנון דורש פחות. שם אומרים לו "באופן סדיר". </w:t>
      </w:r>
    </w:p>
    <w:p w14:paraId="7AC66F52" w14:textId="77777777" w:rsidR="009827D2" w:rsidRDefault="009827D2" w:rsidP="009827D2">
      <w:pPr>
        <w:keepNext/>
        <w:bidi/>
        <w:jc w:val="both"/>
        <w:rPr>
          <w:rFonts w:cs="David" w:hint="cs"/>
          <w:rtl/>
        </w:rPr>
      </w:pPr>
    </w:p>
    <w:p w14:paraId="29A98E62"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8C80729" w14:textId="77777777" w:rsidR="009827D2" w:rsidRDefault="009827D2" w:rsidP="009827D2">
      <w:pPr>
        <w:bidi/>
        <w:jc w:val="both"/>
        <w:rPr>
          <w:rFonts w:cs="David" w:hint="cs"/>
          <w:u w:val="single"/>
          <w:rtl/>
        </w:rPr>
      </w:pPr>
    </w:p>
    <w:p w14:paraId="5CC7AD9F" w14:textId="77777777" w:rsidR="009827D2" w:rsidRDefault="009827D2" w:rsidP="009827D2">
      <w:pPr>
        <w:keepNext/>
        <w:bidi/>
        <w:ind w:firstLine="720"/>
        <w:jc w:val="both"/>
        <w:rPr>
          <w:rFonts w:cs="David" w:hint="cs"/>
          <w:rtl/>
        </w:rPr>
      </w:pPr>
      <w:r>
        <w:rPr>
          <w:rFonts w:cs="David" w:hint="cs"/>
          <w:rtl/>
        </w:rPr>
        <w:t xml:space="preserve">באופן סדיר אצלי יכול להיות פעם כן ופעם לא. </w:t>
      </w:r>
    </w:p>
    <w:p w14:paraId="735CA505" w14:textId="77777777" w:rsidR="009827D2" w:rsidRDefault="009827D2" w:rsidP="009827D2">
      <w:pPr>
        <w:keepNext/>
        <w:bidi/>
        <w:ind w:firstLine="720"/>
        <w:jc w:val="both"/>
        <w:rPr>
          <w:rFonts w:cs="David" w:hint="cs"/>
          <w:rtl/>
        </w:rPr>
      </w:pPr>
    </w:p>
    <w:p w14:paraId="44339F1C"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B6BDD67" w14:textId="77777777" w:rsidR="009827D2" w:rsidRDefault="009827D2" w:rsidP="009827D2">
      <w:pPr>
        <w:keepNext/>
        <w:bidi/>
        <w:ind w:firstLine="720"/>
        <w:jc w:val="both"/>
        <w:rPr>
          <w:rFonts w:cs="David" w:hint="cs"/>
          <w:rtl/>
        </w:rPr>
      </w:pPr>
    </w:p>
    <w:p w14:paraId="44195EEE" w14:textId="77777777" w:rsidR="009827D2" w:rsidRDefault="009827D2" w:rsidP="009827D2">
      <w:pPr>
        <w:keepNext/>
        <w:bidi/>
        <w:ind w:firstLine="720"/>
        <w:jc w:val="both"/>
        <w:rPr>
          <w:rFonts w:cs="David" w:hint="cs"/>
          <w:rtl/>
        </w:rPr>
      </w:pPr>
      <w:r>
        <w:rPr>
          <w:rFonts w:cs="David" w:hint="cs"/>
          <w:rtl/>
        </w:rPr>
        <w:t xml:space="preserve">הסעיף הזה נמצא בנוסח שהונח. </w:t>
      </w:r>
    </w:p>
    <w:p w14:paraId="1C5BB83D" w14:textId="77777777" w:rsidR="009827D2" w:rsidRDefault="009827D2" w:rsidP="009827D2">
      <w:pPr>
        <w:keepNext/>
        <w:bidi/>
        <w:jc w:val="both"/>
        <w:rPr>
          <w:rFonts w:cs="David" w:hint="cs"/>
          <w:rtl/>
        </w:rPr>
      </w:pPr>
    </w:p>
    <w:p w14:paraId="05B7C598"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76240BFE" w14:textId="77777777" w:rsidR="009827D2" w:rsidRDefault="009827D2" w:rsidP="009827D2">
      <w:pPr>
        <w:bidi/>
        <w:jc w:val="both"/>
        <w:rPr>
          <w:rFonts w:cs="David" w:hint="cs"/>
          <w:u w:val="single"/>
          <w:rtl/>
        </w:rPr>
      </w:pPr>
    </w:p>
    <w:p w14:paraId="5FECFCD1" w14:textId="77777777" w:rsidR="009827D2" w:rsidRDefault="009827D2" w:rsidP="009827D2">
      <w:pPr>
        <w:keepNext/>
        <w:bidi/>
        <w:ind w:firstLine="720"/>
        <w:jc w:val="both"/>
        <w:rPr>
          <w:rFonts w:cs="David" w:hint="cs"/>
          <w:rtl/>
        </w:rPr>
      </w:pPr>
      <w:r>
        <w:rPr>
          <w:rFonts w:cs="David" w:hint="cs"/>
          <w:rtl/>
        </w:rPr>
        <w:t xml:space="preserve">אני חושב שצריך לקחת אותו ולהעתיק </w:t>
      </w:r>
      <w:r>
        <w:rPr>
          <w:rFonts w:cs="David"/>
        </w:rPr>
        <w:t>as is</w:t>
      </w:r>
      <w:r>
        <w:rPr>
          <w:rFonts w:cs="David" w:hint="cs"/>
          <w:rtl/>
        </w:rPr>
        <w:t xml:space="preserve">. </w:t>
      </w:r>
    </w:p>
    <w:p w14:paraId="21ABCD59" w14:textId="77777777" w:rsidR="009827D2" w:rsidRDefault="009827D2" w:rsidP="009827D2">
      <w:pPr>
        <w:keepNext/>
        <w:bidi/>
        <w:jc w:val="both"/>
        <w:rPr>
          <w:rFonts w:cs="David" w:hint="cs"/>
          <w:rtl/>
        </w:rPr>
      </w:pPr>
    </w:p>
    <w:p w14:paraId="56F186A1"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AC6AA47" w14:textId="77777777" w:rsidR="009827D2" w:rsidRDefault="009827D2" w:rsidP="009827D2">
      <w:pPr>
        <w:keepNext/>
        <w:bidi/>
        <w:jc w:val="both"/>
        <w:rPr>
          <w:rFonts w:cs="David" w:hint="cs"/>
          <w:rtl/>
        </w:rPr>
      </w:pPr>
    </w:p>
    <w:p w14:paraId="027F2CD4" w14:textId="77777777" w:rsidR="009827D2" w:rsidRDefault="009827D2" w:rsidP="009827D2">
      <w:pPr>
        <w:keepNext/>
        <w:bidi/>
        <w:ind w:firstLine="720"/>
        <w:jc w:val="both"/>
        <w:rPr>
          <w:rFonts w:cs="David" w:hint="cs"/>
          <w:rtl/>
        </w:rPr>
      </w:pPr>
      <w:r>
        <w:rPr>
          <w:rFonts w:cs="David" w:hint="cs"/>
          <w:rtl/>
        </w:rPr>
        <w:t xml:space="preserve">היה את זה בנוסח שהונח כבר. </w:t>
      </w:r>
    </w:p>
    <w:p w14:paraId="63E77BFB" w14:textId="77777777" w:rsidR="009827D2" w:rsidRDefault="009827D2" w:rsidP="009827D2">
      <w:pPr>
        <w:keepNext/>
        <w:bidi/>
        <w:jc w:val="both"/>
        <w:rPr>
          <w:rFonts w:cs="David" w:hint="cs"/>
          <w:rtl/>
        </w:rPr>
      </w:pPr>
    </w:p>
    <w:p w14:paraId="428C4A84" w14:textId="77777777" w:rsidR="009827D2" w:rsidRPr="00A567B0" w:rsidRDefault="009827D2" w:rsidP="009827D2">
      <w:pPr>
        <w:keepNext/>
        <w:bidi/>
        <w:jc w:val="both"/>
        <w:rPr>
          <w:rFonts w:cs="David" w:hint="cs"/>
          <w:u w:val="single"/>
          <w:rtl/>
        </w:rPr>
      </w:pPr>
      <w:r>
        <w:rPr>
          <w:rFonts w:cs="David" w:hint="cs"/>
          <w:u w:val="single"/>
          <w:rtl/>
        </w:rPr>
        <w:t xml:space="preserve"> יצחק </w:t>
      </w:r>
      <w:r w:rsidRPr="00A567B0">
        <w:rPr>
          <w:rFonts w:cs="David" w:hint="cs"/>
          <w:u w:val="single"/>
          <w:rtl/>
        </w:rPr>
        <w:t>זמיר</w:t>
      </w:r>
      <w:r>
        <w:rPr>
          <w:rFonts w:cs="David" w:hint="cs"/>
          <w:u w:val="single"/>
          <w:rtl/>
        </w:rPr>
        <w:t>:</w:t>
      </w:r>
    </w:p>
    <w:p w14:paraId="1B137DE0" w14:textId="77777777" w:rsidR="009827D2" w:rsidRDefault="009827D2" w:rsidP="009827D2">
      <w:pPr>
        <w:keepNext/>
        <w:bidi/>
        <w:jc w:val="both"/>
        <w:rPr>
          <w:rFonts w:cs="David" w:hint="cs"/>
          <w:rtl/>
        </w:rPr>
      </w:pPr>
    </w:p>
    <w:p w14:paraId="55D0BEA2" w14:textId="77777777" w:rsidR="009827D2" w:rsidRDefault="009827D2" w:rsidP="009827D2">
      <w:pPr>
        <w:keepNext/>
        <w:bidi/>
        <w:ind w:firstLine="720"/>
        <w:jc w:val="both"/>
        <w:rPr>
          <w:rFonts w:cs="David" w:hint="cs"/>
          <w:rtl/>
        </w:rPr>
      </w:pPr>
      <w:r>
        <w:rPr>
          <w:rFonts w:cs="David" w:hint="cs"/>
          <w:rtl/>
        </w:rPr>
        <w:t xml:space="preserve">יש לי שתי ההערות. האחת, לגבי הדיון שהתנהל עד עכשיו לגבי ההגדרה והמטרה של תקופת ההיעדרות. האם זה בא לבדוק רק את עצם הנוכחות </w:t>
      </w:r>
      <w:r>
        <w:rPr>
          <w:rFonts w:cs="David"/>
          <w:rtl/>
        </w:rPr>
        <w:t>–</w:t>
      </w:r>
      <w:r>
        <w:rPr>
          <w:rFonts w:cs="David" w:hint="cs"/>
          <w:rtl/>
        </w:rPr>
        <w:t xml:space="preserve"> הכניסה למשכן הכנסת - או מעבר לזה, השתתפות בישיבות וכדומה? ההסדר המוצע כאן בנוי על ההסדר הקיים היום ומזה עשרות שנים בחוק. אני חושב שצריך סיבה מיוחדת כדי לסטות מן ההסדר שקיים בחוק. נדמה לי שההסדר הקיים בחוק עד היום, לא שהוא היה הסדר אידיאלי, כי אין לזה פתרון אידיאלי, אבל הוא היה הסדר שחיו אתו, חברי הכנסת התרגלו אתו. אם אין הסדר שבאופן ברור הוא יותר טוב ופותר בעיות גדולות יותר בצורה טובה יותר, אני חושב שלא כדאי לשנות וכדאי להישאר באותו דפוס. </w:t>
      </w:r>
    </w:p>
    <w:p w14:paraId="442E38E6" w14:textId="77777777" w:rsidR="009827D2" w:rsidRDefault="009827D2" w:rsidP="009827D2">
      <w:pPr>
        <w:keepNext/>
        <w:bidi/>
        <w:jc w:val="both"/>
        <w:rPr>
          <w:rFonts w:cs="David" w:hint="cs"/>
          <w:rtl/>
        </w:rPr>
      </w:pPr>
    </w:p>
    <w:p w14:paraId="3C49A68C" w14:textId="77777777" w:rsidR="009827D2" w:rsidRDefault="009827D2" w:rsidP="009827D2">
      <w:pPr>
        <w:keepNext/>
        <w:bidi/>
        <w:jc w:val="both"/>
        <w:rPr>
          <w:rFonts w:cs="David" w:hint="cs"/>
          <w:rtl/>
        </w:rPr>
      </w:pPr>
      <w:r>
        <w:rPr>
          <w:rFonts w:cs="David" w:hint="cs"/>
          <w:rtl/>
        </w:rPr>
        <w:tab/>
        <w:t xml:space="preserve">דבר שני, ההערה של חבר הכנסת </w:t>
      </w:r>
      <w:proofErr w:type="spellStart"/>
      <w:r>
        <w:rPr>
          <w:rFonts w:cs="David" w:hint="cs"/>
          <w:rtl/>
        </w:rPr>
        <w:t>לוין</w:t>
      </w:r>
      <w:proofErr w:type="spellEnd"/>
      <w:r>
        <w:rPr>
          <w:rFonts w:cs="David" w:hint="cs"/>
          <w:rtl/>
        </w:rPr>
        <w:t xml:space="preserve">. ההערה בעיקרון היא נכונה, כי חוסר תיאום הוא בעייתי, אבל סעיף 8(ב) בנוי לא הסעיף הזה בתקנון הכנסת אלא על מה שקודם לו למעלה, סעיף 3 לכללי האתיקה. הוא שינה את הנוסח אבל הוא תואם יותר את הסעיף הזה בתקנון האתיקה, שהוא גם הוא סעיף ישן ומוכר. הוא השתדל לשפר את ההסדר הקיים לפי סעיף 3 של כללי האתיקה הקיימים. לכן יש כאן בעיה. אם משווים את זה לתקנון זו בעיה אחרת; הוועדה השוותה את זה לכללי האתיקה. </w:t>
      </w:r>
    </w:p>
    <w:p w14:paraId="70871E46" w14:textId="77777777" w:rsidR="009827D2" w:rsidRDefault="009827D2" w:rsidP="009827D2">
      <w:pPr>
        <w:keepNext/>
        <w:bidi/>
        <w:jc w:val="both"/>
        <w:rPr>
          <w:rFonts w:cs="David" w:hint="cs"/>
          <w:rtl/>
        </w:rPr>
      </w:pPr>
    </w:p>
    <w:p w14:paraId="0AA16655"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6CDF8AF1" w14:textId="77777777" w:rsidR="009827D2" w:rsidRDefault="009827D2" w:rsidP="009827D2">
      <w:pPr>
        <w:bidi/>
        <w:jc w:val="both"/>
        <w:rPr>
          <w:rFonts w:cs="David" w:hint="cs"/>
          <w:u w:val="single"/>
          <w:rtl/>
        </w:rPr>
      </w:pPr>
    </w:p>
    <w:p w14:paraId="56E22501" w14:textId="77777777" w:rsidR="009827D2" w:rsidRDefault="009827D2" w:rsidP="009827D2">
      <w:pPr>
        <w:keepNext/>
        <w:bidi/>
        <w:ind w:firstLine="720"/>
        <w:jc w:val="both"/>
        <w:rPr>
          <w:rFonts w:cs="David" w:hint="cs"/>
          <w:rtl/>
        </w:rPr>
      </w:pPr>
      <w:r>
        <w:rPr>
          <w:rFonts w:cs="David" w:hint="cs"/>
          <w:rtl/>
        </w:rPr>
        <w:t xml:space="preserve">יתחילו ויכוחים מה גובר על מה. אני לא חושב שזה נכון. לטעמי לפחות, אם קבענו בסעיף 22 מה צריך הוא לעשות, ננסה גם פה. אתה רואה בעיה להעתיק את זה הנה, שזה אז יסתור את סעיף 3? זה לא יעמוד בסתירה לסעיף 3. </w:t>
      </w:r>
    </w:p>
    <w:p w14:paraId="3CB26F1B" w14:textId="77777777" w:rsidR="009827D2" w:rsidRDefault="009827D2" w:rsidP="009827D2">
      <w:pPr>
        <w:keepNext/>
        <w:bidi/>
        <w:jc w:val="both"/>
        <w:rPr>
          <w:rFonts w:cs="David" w:hint="cs"/>
          <w:rtl/>
        </w:rPr>
      </w:pPr>
    </w:p>
    <w:p w14:paraId="245D2D30" w14:textId="77777777" w:rsidR="009827D2" w:rsidRPr="00A567B0" w:rsidRDefault="009827D2" w:rsidP="009827D2">
      <w:pPr>
        <w:keepNext/>
        <w:bidi/>
        <w:jc w:val="both"/>
        <w:rPr>
          <w:rFonts w:cs="David" w:hint="cs"/>
          <w:u w:val="single"/>
          <w:rtl/>
        </w:rPr>
      </w:pPr>
      <w:r>
        <w:rPr>
          <w:rFonts w:cs="David" w:hint="cs"/>
          <w:u w:val="single"/>
          <w:rtl/>
        </w:rPr>
        <w:t xml:space="preserve">יצחק </w:t>
      </w:r>
      <w:r w:rsidRPr="00A567B0">
        <w:rPr>
          <w:rFonts w:cs="David" w:hint="cs"/>
          <w:u w:val="single"/>
          <w:rtl/>
        </w:rPr>
        <w:t>זמיר</w:t>
      </w:r>
      <w:r>
        <w:rPr>
          <w:rFonts w:cs="David" w:hint="cs"/>
          <w:u w:val="single"/>
          <w:rtl/>
        </w:rPr>
        <w:t>:</w:t>
      </w:r>
    </w:p>
    <w:p w14:paraId="259B3DC4" w14:textId="77777777" w:rsidR="009827D2" w:rsidRDefault="009827D2" w:rsidP="009827D2">
      <w:pPr>
        <w:keepNext/>
        <w:bidi/>
        <w:jc w:val="both"/>
        <w:rPr>
          <w:rFonts w:cs="David" w:hint="cs"/>
          <w:rtl/>
        </w:rPr>
      </w:pPr>
    </w:p>
    <w:p w14:paraId="4F9D4BF0" w14:textId="77777777" w:rsidR="009827D2" w:rsidRDefault="009827D2" w:rsidP="009827D2">
      <w:pPr>
        <w:keepNext/>
        <w:bidi/>
        <w:ind w:firstLine="720"/>
        <w:jc w:val="both"/>
        <w:rPr>
          <w:rFonts w:cs="David" w:hint="cs"/>
          <w:rtl/>
        </w:rPr>
      </w:pPr>
      <w:r>
        <w:rPr>
          <w:rFonts w:cs="David" w:hint="cs"/>
          <w:rtl/>
        </w:rPr>
        <w:t>מכיוון שיש כאן שני הסדרים: סעיף 3 לכללי האתיקה וסעיף 22 לתקנון הכנסת, השאלה שהוועדה שלנו עמדה בפניה הייתה מהו ההסדר המיטבי. חשבנו שהנוסח הזה מעביר את המסר של ההתנהגות הראויה בלי לכבול את הידיים יותר מדי. הוא לא פרטני ומשאיר לשיקול הדעת של ועדת האתיקה מה זו השתתפות באופן סביר. חשבנו שזה הסידור הטוב.</w:t>
      </w:r>
    </w:p>
    <w:p w14:paraId="607717D1" w14:textId="77777777" w:rsidR="009827D2" w:rsidRDefault="009827D2" w:rsidP="009827D2">
      <w:pPr>
        <w:keepNext/>
        <w:bidi/>
        <w:jc w:val="both"/>
        <w:rPr>
          <w:rFonts w:cs="David" w:hint="cs"/>
          <w:rtl/>
        </w:rPr>
      </w:pPr>
    </w:p>
    <w:p w14:paraId="53D9A0C4"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5EF951FF" w14:textId="77777777" w:rsidR="009827D2" w:rsidRDefault="009827D2" w:rsidP="009827D2">
      <w:pPr>
        <w:bidi/>
        <w:jc w:val="both"/>
        <w:rPr>
          <w:rFonts w:cs="David" w:hint="cs"/>
          <w:u w:val="single"/>
          <w:rtl/>
        </w:rPr>
      </w:pPr>
    </w:p>
    <w:p w14:paraId="1DCB98D4" w14:textId="77777777" w:rsidR="009827D2" w:rsidRDefault="009827D2" w:rsidP="009827D2">
      <w:pPr>
        <w:keepNext/>
        <w:bidi/>
        <w:ind w:firstLine="720"/>
        <w:jc w:val="both"/>
        <w:rPr>
          <w:rFonts w:cs="David" w:hint="cs"/>
          <w:rtl/>
        </w:rPr>
      </w:pPr>
      <w:r>
        <w:rPr>
          <w:rFonts w:cs="David" w:hint="cs"/>
          <w:rtl/>
        </w:rPr>
        <w:t xml:space="preserve">אני מודה שאני לא מצליח לגייס אנרגיה, לא בשביל להחליף את 22 ב-(ב) ולא את (ב) בסעיף 22. </w:t>
      </w:r>
    </w:p>
    <w:p w14:paraId="26B2B3CA" w14:textId="77777777" w:rsidR="009827D2" w:rsidRDefault="009827D2" w:rsidP="009827D2">
      <w:pPr>
        <w:keepNext/>
        <w:bidi/>
        <w:jc w:val="both"/>
        <w:rPr>
          <w:rFonts w:cs="David" w:hint="cs"/>
          <w:rtl/>
        </w:rPr>
      </w:pPr>
    </w:p>
    <w:p w14:paraId="30A81DC2"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3C8A58FE" w14:textId="77777777" w:rsidR="009827D2" w:rsidRDefault="009827D2" w:rsidP="009827D2">
      <w:pPr>
        <w:bidi/>
        <w:jc w:val="both"/>
        <w:rPr>
          <w:rFonts w:cs="David" w:hint="cs"/>
          <w:u w:val="single"/>
          <w:rtl/>
        </w:rPr>
      </w:pPr>
    </w:p>
    <w:p w14:paraId="2284E6FC" w14:textId="77777777" w:rsidR="009827D2" w:rsidRDefault="009827D2" w:rsidP="009827D2">
      <w:pPr>
        <w:keepNext/>
        <w:bidi/>
        <w:ind w:firstLine="720"/>
        <w:jc w:val="both"/>
        <w:rPr>
          <w:rFonts w:cs="David" w:hint="cs"/>
          <w:rtl/>
        </w:rPr>
      </w:pPr>
      <w:r>
        <w:rPr>
          <w:rFonts w:cs="David" w:hint="cs"/>
          <w:rtl/>
        </w:rPr>
        <w:t xml:space="preserve">אני לא רואה הבדל ברמה המהותית, אני רק שואל אם ברמה הטכנית לא נכון שכשאנחנו קובעים כאן הסדר שקיים בתקנו הם יהיו אחד לאחד ולא נייצר שני נוסחים, שאחר כך יתחילו להתווכח. </w:t>
      </w:r>
    </w:p>
    <w:p w14:paraId="5F9E1BCD" w14:textId="77777777" w:rsidR="009827D2" w:rsidRDefault="009827D2" w:rsidP="009827D2">
      <w:pPr>
        <w:keepNext/>
        <w:bidi/>
        <w:jc w:val="both"/>
        <w:rPr>
          <w:rFonts w:cs="David" w:hint="cs"/>
          <w:rtl/>
        </w:rPr>
      </w:pPr>
    </w:p>
    <w:p w14:paraId="4F9D6189" w14:textId="77777777" w:rsidR="009827D2" w:rsidRPr="00A567B0" w:rsidRDefault="009827D2" w:rsidP="009827D2">
      <w:pPr>
        <w:keepNext/>
        <w:bidi/>
        <w:jc w:val="both"/>
        <w:rPr>
          <w:rFonts w:cs="David" w:hint="cs"/>
          <w:u w:val="single"/>
          <w:rtl/>
        </w:rPr>
      </w:pPr>
      <w:r>
        <w:rPr>
          <w:rFonts w:cs="David" w:hint="cs"/>
          <w:u w:val="single"/>
          <w:rtl/>
        </w:rPr>
        <w:t xml:space="preserve">יצחק </w:t>
      </w:r>
      <w:r w:rsidRPr="00A567B0">
        <w:rPr>
          <w:rFonts w:cs="David" w:hint="cs"/>
          <w:u w:val="single"/>
          <w:rtl/>
        </w:rPr>
        <w:t>זמיר</w:t>
      </w:r>
      <w:r>
        <w:rPr>
          <w:rFonts w:cs="David" w:hint="cs"/>
          <w:u w:val="single"/>
          <w:rtl/>
        </w:rPr>
        <w:t>:</w:t>
      </w:r>
    </w:p>
    <w:p w14:paraId="63B3AB58" w14:textId="77777777" w:rsidR="009827D2" w:rsidRDefault="009827D2" w:rsidP="009827D2">
      <w:pPr>
        <w:keepNext/>
        <w:bidi/>
        <w:jc w:val="both"/>
        <w:rPr>
          <w:rFonts w:cs="David" w:hint="cs"/>
          <w:rtl/>
        </w:rPr>
      </w:pPr>
    </w:p>
    <w:p w14:paraId="7EC1425B" w14:textId="77777777" w:rsidR="009827D2" w:rsidRDefault="009827D2" w:rsidP="009827D2">
      <w:pPr>
        <w:keepNext/>
        <w:bidi/>
        <w:ind w:firstLine="720"/>
        <w:jc w:val="both"/>
        <w:rPr>
          <w:rFonts w:cs="David" w:hint="cs"/>
          <w:rtl/>
        </w:rPr>
      </w:pPr>
      <w:r>
        <w:rPr>
          <w:rFonts w:cs="David" w:hint="cs"/>
          <w:rtl/>
        </w:rPr>
        <w:t xml:space="preserve">סעיף 22 הוא הסעיף בתקנון היום והוא נראה לי בעייתי משום שכתוב: "חבר הכנסת יתמיד כמיטב יכולתו". היכולת של חבר הכנסת לבוא היא פעם בחודש. הכוונה היא לקנה מידה אובייקטיבי, כשמדובר על אופן סדיר זה קנה מידה יותר אובייקטיבי, שוועדת האתיקה שופטת לאור הנסיבות. לכן אני חושב שזה נוסח עדיף. בכללים המוצעים על-ידינו, כמין עיקרון כללי, השתדלנו לתת את ההסדר המיטבי. בדקנו והושפענו מהכללים הקיימים, אבל השתדלנו לשפר ולתת נוסח טוב יותר. דעתנו הייתה שסעיף 7(ב) הוא הנוסח המתאים לעניין. </w:t>
      </w:r>
    </w:p>
    <w:p w14:paraId="571B92C5" w14:textId="77777777" w:rsidR="009827D2" w:rsidRDefault="009827D2" w:rsidP="009827D2">
      <w:pPr>
        <w:keepNext/>
        <w:bidi/>
        <w:jc w:val="both"/>
        <w:rPr>
          <w:rFonts w:cs="David" w:hint="cs"/>
          <w:rtl/>
        </w:rPr>
      </w:pPr>
    </w:p>
    <w:p w14:paraId="57DA7731"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31B74A8" w14:textId="77777777" w:rsidR="009827D2" w:rsidRDefault="009827D2" w:rsidP="009827D2">
      <w:pPr>
        <w:bidi/>
        <w:jc w:val="both"/>
        <w:rPr>
          <w:rFonts w:cs="David" w:hint="cs"/>
          <w:u w:val="single"/>
          <w:rtl/>
        </w:rPr>
      </w:pPr>
    </w:p>
    <w:p w14:paraId="7F573369" w14:textId="77777777" w:rsidR="009827D2" w:rsidRDefault="009827D2" w:rsidP="009827D2">
      <w:pPr>
        <w:keepNext/>
        <w:bidi/>
        <w:ind w:firstLine="720"/>
        <w:jc w:val="both"/>
        <w:rPr>
          <w:rFonts w:cs="David" w:hint="cs"/>
          <w:rtl/>
        </w:rPr>
      </w:pPr>
      <w:r>
        <w:rPr>
          <w:rFonts w:cs="David" w:hint="cs"/>
          <w:rtl/>
        </w:rPr>
        <w:t xml:space="preserve">אם אני מבין נכון, רובנו קיבלנו את הגישה שיום נוכחות הוא יום שחבר הכנסת נמצא פה. אני לא יודע אם חבר הכנסת </w:t>
      </w:r>
      <w:proofErr w:type="spellStart"/>
      <w:r>
        <w:rPr>
          <w:rFonts w:cs="David" w:hint="cs"/>
          <w:rtl/>
        </w:rPr>
        <w:t>אלקין</w:t>
      </w:r>
      <w:proofErr w:type="spellEnd"/>
      <w:r>
        <w:rPr>
          <w:rFonts w:cs="David" w:hint="cs"/>
          <w:rtl/>
        </w:rPr>
        <w:t xml:space="preserve"> יישאר בדעתו. אם כן, נרשום אותה בשלב זה כהסתייגות ונראה מה לעשות הלאה. פה אני הולך לקראת מה שאמר פרופסור זמיר קודם - אולי טוב שהנורמה תהיה יותר מחודדת מאשר בסעיף התקנון. הפער ביניהם הוא לא כזה שמאפשר למישהו להסתבך עם זה. ברגע שקיבלנו שהכלל הוא: דפקת שעון אתה ישנו, לא דפקת שעון אתה לא נמצא, אז כל שאלת מיטב יכולתו לא נמצאת בתחום ועדת האתיקה. ברגע שירדנו מהשיפוט האיכותי ההבדל בין הנסחים כבר לא משנה וגם הכנסת הקודמת כבר אישרה. </w:t>
      </w:r>
    </w:p>
    <w:p w14:paraId="4F5C3004" w14:textId="77777777" w:rsidR="009827D2" w:rsidRDefault="009827D2" w:rsidP="009827D2">
      <w:pPr>
        <w:keepNext/>
        <w:bidi/>
        <w:jc w:val="both"/>
        <w:rPr>
          <w:rFonts w:cs="David" w:hint="cs"/>
          <w:rtl/>
        </w:rPr>
      </w:pPr>
    </w:p>
    <w:p w14:paraId="1EAAE072"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1C714AD6" w14:textId="77777777" w:rsidR="009827D2" w:rsidRDefault="009827D2" w:rsidP="009827D2">
      <w:pPr>
        <w:bidi/>
        <w:jc w:val="both"/>
        <w:rPr>
          <w:rFonts w:cs="David" w:hint="cs"/>
          <w:u w:val="single"/>
          <w:rtl/>
        </w:rPr>
      </w:pPr>
    </w:p>
    <w:p w14:paraId="4150A9EA" w14:textId="77777777" w:rsidR="009827D2" w:rsidRDefault="009827D2" w:rsidP="009827D2">
      <w:pPr>
        <w:keepNext/>
        <w:bidi/>
        <w:ind w:firstLine="720"/>
        <w:jc w:val="both"/>
        <w:rPr>
          <w:rFonts w:cs="David" w:hint="cs"/>
          <w:rtl/>
        </w:rPr>
      </w:pPr>
      <w:r>
        <w:rPr>
          <w:rFonts w:cs="David" w:hint="cs"/>
          <w:rtl/>
        </w:rPr>
        <w:t xml:space="preserve">בסדר, זה לא עניין קריטי. </w:t>
      </w:r>
    </w:p>
    <w:p w14:paraId="4E935C5C" w14:textId="77777777" w:rsidR="009827D2" w:rsidRDefault="009827D2" w:rsidP="009827D2">
      <w:pPr>
        <w:keepNext/>
        <w:bidi/>
        <w:jc w:val="both"/>
        <w:rPr>
          <w:rFonts w:cs="David" w:hint="cs"/>
          <w:rtl/>
        </w:rPr>
      </w:pPr>
    </w:p>
    <w:p w14:paraId="064B13E9"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94786FF" w14:textId="77777777" w:rsidR="009827D2" w:rsidRDefault="009827D2" w:rsidP="009827D2">
      <w:pPr>
        <w:bidi/>
        <w:jc w:val="both"/>
        <w:rPr>
          <w:rFonts w:cs="David" w:hint="cs"/>
          <w:u w:val="single"/>
          <w:rtl/>
        </w:rPr>
      </w:pPr>
    </w:p>
    <w:p w14:paraId="1812A4B4" w14:textId="77777777" w:rsidR="009827D2" w:rsidRDefault="009827D2" w:rsidP="009827D2">
      <w:pPr>
        <w:keepNext/>
        <w:bidi/>
        <w:ind w:firstLine="720"/>
        <w:jc w:val="both"/>
        <w:rPr>
          <w:rFonts w:cs="David" w:hint="cs"/>
          <w:rtl/>
        </w:rPr>
      </w:pPr>
      <w:r>
        <w:rPr>
          <w:rFonts w:cs="David" w:hint="cs"/>
          <w:rtl/>
        </w:rPr>
        <w:t xml:space="preserve">בסעיף (ג) כתוב: "לא ייעדר מעבודת הכנסת". אני רוצה לשאול אם לא כדאי לחזור לנוסח המקורי. </w:t>
      </w:r>
    </w:p>
    <w:p w14:paraId="1E454C7C" w14:textId="77777777" w:rsidR="009827D2" w:rsidRDefault="009827D2" w:rsidP="009827D2">
      <w:pPr>
        <w:keepNext/>
        <w:bidi/>
        <w:jc w:val="both"/>
        <w:rPr>
          <w:rFonts w:cs="David" w:hint="cs"/>
          <w:rtl/>
        </w:rPr>
      </w:pPr>
    </w:p>
    <w:p w14:paraId="6393E24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B5C7E3B" w14:textId="77777777" w:rsidR="009827D2" w:rsidRDefault="009827D2" w:rsidP="009827D2">
      <w:pPr>
        <w:keepNext/>
        <w:bidi/>
        <w:jc w:val="both"/>
        <w:rPr>
          <w:rFonts w:cs="David" w:hint="cs"/>
          <w:rtl/>
        </w:rPr>
      </w:pPr>
    </w:p>
    <w:p w14:paraId="66637F5D" w14:textId="77777777" w:rsidR="009827D2" w:rsidRDefault="009827D2" w:rsidP="009827D2">
      <w:pPr>
        <w:keepNext/>
        <w:bidi/>
        <w:ind w:firstLine="720"/>
        <w:jc w:val="both"/>
        <w:rPr>
          <w:rFonts w:cs="David" w:hint="cs"/>
          <w:rtl/>
        </w:rPr>
      </w:pPr>
      <w:r>
        <w:rPr>
          <w:rFonts w:cs="David" w:hint="cs"/>
          <w:rtl/>
        </w:rPr>
        <w:t xml:space="preserve">בחוק היום כתוב "מישיבות הכנסת". </w:t>
      </w:r>
    </w:p>
    <w:p w14:paraId="1219FC23" w14:textId="77777777" w:rsidR="009827D2" w:rsidRDefault="009827D2" w:rsidP="009827D2">
      <w:pPr>
        <w:keepNext/>
        <w:bidi/>
        <w:jc w:val="both"/>
        <w:rPr>
          <w:rFonts w:cs="David" w:hint="cs"/>
          <w:rtl/>
        </w:rPr>
      </w:pPr>
    </w:p>
    <w:p w14:paraId="09EA8D0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63115DF" w14:textId="77777777" w:rsidR="009827D2" w:rsidRDefault="009827D2" w:rsidP="009827D2">
      <w:pPr>
        <w:keepNext/>
        <w:bidi/>
        <w:jc w:val="both"/>
        <w:rPr>
          <w:rFonts w:cs="David" w:hint="cs"/>
          <w:rtl/>
        </w:rPr>
      </w:pPr>
    </w:p>
    <w:p w14:paraId="2420B4B3" w14:textId="77777777" w:rsidR="009827D2" w:rsidRDefault="009827D2" w:rsidP="009827D2">
      <w:pPr>
        <w:keepNext/>
        <w:bidi/>
        <w:jc w:val="both"/>
        <w:rPr>
          <w:rFonts w:cs="David" w:hint="cs"/>
          <w:rtl/>
        </w:rPr>
      </w:pPr>
      <w:r>
        <w:rPr>
          <w:rFonts w:cs="David" w:hint="cs"/>
          <w:rtl/>
        </w:rPr>
        <w:tab/>
        <w:t>למה "עבודת הכנסת"?</w:t>
      </w:r>
    </w:p>
    <w:p w14:paraId="15C102B5" w14:textId="77777777" w:rsidR="009827D2" w:rsidRDefault="009827D2" w:rsidP="009827D2">
      <w:pPr>
        <w:keepNext/>
        <w:bidi/>
        <w:jc w:val="both"/>
        <w:rPr>
          <w:rFonts w:cs="David" w:hint="cs"/>
          <w:rtl/>
        </w:rPr>
      </w:pPr>
    </w:p>
    <w:p w14:paraId="28919EC4" w14:textId="77777777" w:rsidR="009827D2" w:rsidRPr="00AA1369" w:rsidRDefault="009827D2" w:rsidP="009827D2">
      <w:pPr>
        <w:keepNext/>
        <w:bidi/>
        <w:jc w:val="both"/>
        <w:rPr>
          <w:rFonts w:cs="David" w:hint="cs"/>
          <w:u w:val="single"/>
          <w:rtl/>
        </w:rPr>
      </w:pPr>
      <w:r>
        <w:rPr>
          <w:rFonts w:cs="David" w:hint="cs"/>
          <w:u w:val="single"/>
          <w:rtl/>
        </w:rPr>
        <w:t>איל ינון:</w:t>
      </w:r>
    </w:p>
    <w:p w14:paraId="758483D7" w14:textId="77777777" w:rsidR="009827D2" w:rsidRDefault="009827D2" w:rsidP="009827D2">
      <w:pPr>
        <w:keepNext/>
        <w:bidi/>
        <w:jc w:val="both"/>
        <w:rPr>
          <w:rFonts w:cs="David" w:hint="cs"/>
          <w:rtl/>
        </w:rPr>
      </w:pPr>
    </w:p>
    <w:p w14:paraId="77C2C99C" w14:textId="77777777" w:rsidR="009827D2" w:rsidRDefault="009827D2" w:rsidP="009827D2">
      <w:pPr>
        <w:keepNext/>
        <w:bidi/>
        <w:ind w:firstLine="720"/>
        <w:jc w:val="both"/>
        <w:rPr>
          <w:rFonts w:cs="David" w:hint="cs"/>
          <w:rtl/>
        </w:rPr>
      </w:pPr>
      <w:r>
        <w:rPr>
          <w:rFonts w:cs="David" w:hint="cs"/>
          <w:rtl/>
        </w:rPr>
        <w:t xml:space="preserve">חזרנו לזה שאין כלים למדידת הדברים. </w:t>
      </w:r>
    </w:p>
    <w:p w14:paraId="06BD6547" w14:textId="77777777" w:rsidR="009827D2" w:rsidRDefault="009827D2" w:rsidP="009827D2">
      <w:pPr>
        <w:keepNext/>
        <w:bidi/>
        <w:jc w:val="both"/>
        <w:rPr>
          <w:rFonts w:cs="David" w:hint="cs"/>
          <w:rtl/>
        </w:rPr>
      </w:pPr>
    </w:p>
    <w:p w14:paraId="2AE31528"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4AF7A7E" w14:textId="77777777" w:rsidR="009827D2" w:rsidRDefault="009827D2" w:rsidP="009827D2">
      <w:pPr>
        <w:keepNext/>
        <w:bidi/>
        <w:jc w:val="both"/>
        <w:rPr>
          <w:rFonts w:cs="David" w:hint="cs"/>
          <w:rtl/>
        </w:rPr>
      </w:pPr>
    </w:p>
    <w:p w14:paraId="3AFB213F" w14:textId="77777777" w:rsidR="009827D2" w:rsidRDefault="009827D2" w:rsidP="009827D2">
      <w:pPr>
        <w:keepNext/>
        <w:bidi/>
        <w:ind w:firstLine="720"/>
        <w:jc w:val="both"/>
        <w:rPr>
          <w:rFonts w:cs="David" w:hint="cs"/>
          <w:rtl/>
        </w:rPr>
      </w:pPr>
      <w:r>
        <w:rPr>
          <w:rFonts w:cs="David" w:hint="cs"/>
          <w:rtl/>
        </w:rPr>
        <w:t xml:space="preserve">אפשר לעשות כלים. אם ועדת האתיקה תבחן ועדות אז אפשר לעשות כלים. </w:t>
      </w:r>
    </w:p>
    <w:p w14:paraId="4F372FD3" w14:textId="77777777" w:rsidR="009827D2" w:rsidRDefault="009827D2" w:rsidP="009827D2">
      <w:pPr>
        <w:keepNext/>
        <w:bidi/>
        <w:jc w:val="both"/>
        <w:rPr>
          <w:rFonts w:cs="David" w:hint="cs"/>
          <w:rtl/>
        </w:rPr>
      </w:pPr>
    </w:p>
    <w:p w14:paraId="13328580"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14383CCB" w14:textId="77777777" w:rsidR="009827D2" w:rsidRDefault="009827D2" w:rsidP="009827D2">
      <w:pPr>
        <w:bidi/>
        <w:jc w:val="both"/>
        <w:rPr>
          <w:rFonts w:cs="David" w:hint="cs"/>
          <w:u w:val="single"/>
          <w:rtl/>
        </w:rPr>
      </w:pPr>
    </w:p>
    <w:p w14:paraId="4C81018D" w14:textId="77777777" w:rsidR="009827D2" w:rsidRDefault="009827D2" w:rsidP="009827D2">
      <w:pPr>
        <w:keepNext/>
        <w:bidi/>
        <w:ind w:firstLine="720"/>
        <w:jc w:val="both"/>
        <w:rPr>
          <w:rFonts w:cs="David" w:hint="cs"/>
          <w:rtl/>
        </w:rPr>
      </w:pPr>
      <w:r>
        <w:rPr>
          <w:rFonts w:cs="David" w:hint="cs"/>
          <w:rtl/>
        </w:rPr>
        <w:t xml:space="preserve">אז למה שלא נכתוב "ממשכן הכנסת" אם אנחנו מחייבים אותו בנוכחות במשכן? הרי מה שאנחנו מחייבים אותו זה בנוכחות במשכן, אז בואו נקרא לילד בשמו וגמרנו. </w:t>
      </w:r>
    </w:p>
    <w:p w14:paraId="0C2554D8" w14:textId="77777777" w:rsidR="009827D2" w:rsidRDefault="009827D2" w:rsidP="009827D2">
      <w:pPr>
        <w:keepNext/>
        <w:bidi/>
        <w:jc w:val="both"/>
        <w:rPr>
          <w:rFonts w:cs="David" w:hint="cs"/>
          <w:rtl/>
        </w:rPr>
      </w:pPr>
    </w:p>
    <w:p w14:paraId="0F34950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F46B823" w14:textId="77777777" w:rsidR="009827D2" w:rsidRDefault="009827D2" w:rsidP="009827D2">
      <w:pPr>
        <w:bidi/>
        <w:jc w:val="both"/>
        <w:rPr>
          <w:rFonts w:cs="David" w:hint="cs"/>
          <w:u w:val="single"/>
          <w:rtl/>
        </w:rPr>
      </w:pPr>
    </w:p>
    <w:p w14:paraId="0712FB33" w14:textId="77777777" w:rsidR="009827D2" w:rsidRDefault="009827D2" w:rsidP="009827D2">
      <w:pPr>
        <w:keepNext/>
        <w:bidi/>
        <w:ind w:firstLine="720"/>
        <w:jc w:val="both"/>
        <w:rPr>
          <w:rFonts w:cs="David" w:hint="cs"/>
          <w:rtl/>
        </w:rPr>
      </w:pPr>
      <w:r>
        <w:rPr>
          <w:rFonts w:cs="David" w:hint="cs"/>
          <w:rtl/>
        </w:rPr>
        <w:t xml:space="preserve">אבל בכל זאת הכותרת היא "השתתפות בעבודת הכנסת". אני חוזר לאבחנה של פרופסור כשר, אתה מודד את הנוכחות בכנסת כי לא מצאנו כלי אחר, ורק בימי ישיבות ולא בפגרה. </w:t>
      </w:r>
    </w:p>
    <w:p w14:paraId="7E3B76F7" w14:textId="77777777" w:rsidR="009827D2" w:rsidRDefault="009827D2" w:rsidP="009827D2">
      <w:pPr>
        <w:keepNext/>
        <w:bidi/>
        <w:jc w:val="both"/>
        <w:rPr>
          <w:rFonts w:cs="David" w:hint="cs"/>
          <w:rtl/>
        </w:rPr>
      </w:pPr>
    </w:p>
    <w:p w14:paraId="4A4FDEB6"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751FC50E" w14:textId="77777777" w:rsidR="009827D2" w:rsidRDefault="009827D2" w:rsidP="009827D2">
      <w:pPr>
        <w:bidi/>
        <w:jc w:val="both"/>
        <w:rPr>
          <w:rFonts w:cs="David" w:hint="cs"/>
          <w:u w:val="single"/>
          <w:rtl/>
        </w:rPr>
      </w:pPr>
    </w:p>
    <w:p w14:paraId="5ED79B3A" w14:textId="77777777" w:rsidR="009827D2" w:rsidRDefault="009827D2" w:rsidP="009827D2">
      <w:pPr>
        <w:keepNext/>
        <w:bidi/>
        <w:ind w:firstLine="720"/>
        <w:jc w:val="both"/>
        <w:rPr>
          <w:rFonts w:cs="David" w:hint="cs"/>
          <w:rtl/>
        </w:rPr>
      </w:pPr>
      <w:r>
        <w:rPr>
          <w:rFonts w:cs="David" w:hint="cs"/>
          <w:rtl/>
        </w:rPr>
        <w:t xml:space="preserve">אבל אתה מתייחס לזה. אתה כותב: מעבר לתקופת ההיעדרות. אתה מתייחס בסעיף הזה לתקופת ההיעדרות הספציפית. </w:t>
      </w:r>
    </w:p>
    <w:p w14:paraId="106AE4B4" w14:textId="77777777" w:rsidR="009827D2" w:rsidRDefault="009827D2" w:rsidP="009827D2">
      <w:pPr>
        <w:keepNext/>
        <w:bidi/>
        <w:jc w:val="both"/>
        <w:rPr>
          <w:rFonts w:cs="David" w:hint="cs"/>
          <w:rtl/>
        </w:rPr>
      </w:pPr>
    </w:p>
    <w:p w14:paraId="6FD47EB1" w14:textId="77777777" w:rsidR="009827D2" w:rsidRDefault="009827D2" w:rsidP="009827D2">
      <w:pPr>
        <w:keepNext/>
        <w:bidi/>
        <w:jc w:val="both"/>
        <w:rPr>
          <w:rFonts w:cs="David" w:hint="cs"/>
          <w:rtl/>
        </w:rPr>
      </w:pPr>
      <w:r>
        <w:rPr>
          <w:rFonts w:cs="David" w:hint="cs"/>
          <w:u w:val="single"/>
          <w:rtl/>
        </w:rPr>
        <w:t>איל ינון:</w:t>
      </w:r>
    </w:p>
    <w:p w14:paraId="460D3A12" w14:textId="77777777" w:rsidR="009827D2" w:rsidRDefault="009827D2" w:rsidP="009827D2">
      <w:pPr>
        <w:keepNext/>
        <w:bidi/>
        <w:jc w:val="both"/>
        <w:rPr>
          <w:rFonts w:cs="David" w:hint="cs"/>
          <w:rtl/>
        </w:rPr>
      </w:pPr>
    </w:p>
    <w:p w14:paraId="0479A26E" w14:textId="77777777" w:rsidR="009827D2" w:rsidRDefault="009827D2" w:rsidP="009827D2">
      <w:pPr>
        <w:keepNext/>
        <w:bidi/>
        <w:jc w:val="both"/>
        <w:rPr>
          <w:rFonts w:cs="David" w:hint="cs"/>
          <w:rtl/>
        </w:rPr>
      </w:pPr>
      <w:r>
        <w:rPr>
          <w:rFonts w:cs="David" w:hint="cs"/>
          <w:rtl/>
        </w:rPr>
        <w:tab/>
        <w:t xml:space="preserve">אבל אין לך כלי לבדוק את זה. </w:t>
      </w:r>
    </w:p>
    <w:p w14:paraId="4958F9ED" w14:textId="77777777" w:rsidR="009827D2" w:rsidRPr="00AA1369" w:rsidRDefault="009827D2" w:rsidP="009827D2">
      <w:pPr>
        <w:keepNext/>
        <w:bidi/>
        <w:jc w:val="both"/>
        <w:rPr>
          <w:rFonts w:cs="David" w:hint="cs"/>
          <w:rtl/>
        </w:rPr>
      </w:pPr>
    </w:p>
    <w:p w14:paraId="7578DA20"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8550672" w14:textId="77777777" w:rsidR="009827D2" w:rsidRDefault="009827D2" w:rsidP="009827D2">
      <w:pPr>
        <w:keepNext/>
        <w:bidi/>
        <w:jc w:val="both"/>
        <w:rPr>
          <w:rFonts w:cs="David" w:hint="cs"/>
          <w:rtl/>
        </w:rPr>
      </w:pPr>
    </w:p>
    <w:p w14:paraId="30E510F7" w14:textId="77777777" w:rsidR="009827D2" w:rsidRDefault="009827D2" w:rsidP="009827D2">
      <w:pPr>
        <w:keepNext/>
        <w:bidi/>
        <w:ind w:firstLine="720"/>
        <w:jc w:val="both"/>
        <w:rPr>
          <w:rFonts w:cs="David" w:hint="cs"/>
          <w:rtl/>
        </w:rPr>
      </w:pPr>
      <w:r>
        <w:rPr>
          <w:rFonts w:cs="David" w:hint="cs"/>
          <w:rtl/>
        </w:rPr>
        <w:t xml:space="preserve">סופרים רק ימי ישיבות. אם מישהו בא ביום ראשון אבל נעדר - - - </w:t>
      </w:r>
    </w:p>
    <w:p w14:paraId="5EC8AD7E" w14:textId="77777777" w:rsidR="009827D2" w:rsidRDefault="009827D2" w:rsidP="009827D2">
      <w:pPr>
        <w:keepNext/>
        <w:bidi/>
        <w:jc w:val="both"/>
        <w:rPr>
          <w:rFonts w:cs="David" w:hint="cs"/>
          <w:rtl/>
        </w:rPr>
      </w:pPr>
    </w:p>
    <w:p w14:paraId="53B4ABD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5531349D" w14:textId="77777777" w:rsidR="009827D2" w:rsidRDefault="009827D2" w:rsidP="009827D2">
      <w:pPr>
        <w:keepNext/>
        <w:bidi/>
        <w:jc w:val="both"/>
        <w:rPr>
          <w:rFonts w:cs="David" w:hint="cs"/>
          <w:rtl/>
        </w:rPr>
      </w:pPr>
    </w:p>
    <w:p w14:paraId="5BBC5F3F" w14:textId="77777777" w:rsidR="009827D2" w:rsidRDefault="009827D2" w:rsidP="009827D2">
      <w:pPr>
        <w:keepNext/>
        <w:bidi/>
        <w:jc w:val="both"/>
        <w:rPr>
          <w:rFonts w:cs="David" w:hint="cs"/>
          <w:rtl/>
        </w:rPr>
      </w:pPr>
      <w:r>
        <w:rPr>
          <w:rFonts w:cs="David" w:hint="cs"/>
          <w:rtl/>
        </w:rPr>
        <w:tab/>
        <w:t>מה אתה מציע שיהיה כתוב?</w:t>
      </w:r>
    </w:p>
    <w:p w14:paraId="649EE986" w14:textId="77777777" w:rsidR="009827D2" w:rsidRDefault="009827D2" w:rsidP="009827D2">
      <w:pPr>
        <w:keepNext/>
        <w:bidi/>
        <w:jc w:val="both"/>
        <w:rPr>
          <w:rFonts w:cs="David" w:hint="cs"/>
          <w:rtl/>
        </w:rPr>
      </w:pPr>
    </w:p>
    <w:p w14:paraId="3F719A43"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0437DB5A" w14:textId="77777777" w:rsidR="009827D2" w:rsidRDefault="009827D2" w:rsidP="009827D2">
      <w:pPr>
        <w:bidi/>
        <w:jc w:val="both"/>
        <w:rPr>
          <w:rFonts w:cs="David" w:hint="cs"/>
          <w:u w:val="single"/>
          <w:rtl/>
        </w:rPr>
      </w:pPr>
    </w:p>
    <w:p w14:paraId="6DE6CB75" w14:textId="77777777" w:rsidR="009827D2" w:rsidRDefault="009827D2" w:rsidP="009827D2">
      <w:pPr>
        <w:keepNext/>
        <w:bidi/>
        <w:ind w:firstLine="720"/>
        <w:jc w:val="both"/>
        <w:rPr>
          <w:rFonts w:cs="David" w:hint="cs"/>
          <w:rtl/>
        </w:rPr>
      </w:pPr>
      <w:r>
        <w:rPr>
          <w:rFonts w:cs="David" w:hint="cs"/>
          <w:rtl/>
        </w:rPr>
        <w:t xml:space="preserve">"ממשכן הכנסת", זה מה שאנחנ סופרים. </w:t>
      </w:r>
    </w:p>
    <w:p w14:paraId="4A183772" w14:textId="77777777" w:rsidR="009827D2" w:rsidRDefault="009827D2" w:rsidP="009827D2">
      <w:pPr>
        <w:keepNext/>
        <w:bidi/>
        <w:jc w:val="both"/>
        <w:rPr>
          <w:rFonts w:cs="David" w:hint="cs"/>
          <w:rtl/>
        </w:rPr>
      </w:pPr>
    </w:p>
    <w:p w14:paraId="1E13F8A4" w14:textId="77777777" w:rsidR="009827D2" w:rsidRPr="00AA1369" w:rsidRDefault="009827D2" w:rsidP="009827D2">
      <w:pPr>
        <w:keepNext/>
        <w:bidi/>
        <w:jc w:val="both"/>
        <w:rPr>
          <w:rFonts w:cs="David" w:hint="cs"/>
          <w:u w:val="single"/>
          <w:rtl/>
        </w:rPr>
      </w:pPr>
      <w:r>
        <w:rPr>
          <w:rFonts w:cs="David" w:hint="cs"/>
          <w:u w:val="single"/>
          <w:rtl/>
        </w:rPr>
        <w:t xml:space="preserve">איל </w:t>
      </w:r>
      <w:r w:rsidRPr="00AA1369">
        <w:rPr>
          <w:rFonts w:cs="David" w:hint="cs"/>
          <w:u w:val="single"/>
          <w:rtl/>
        </w:rPr>
        <w:t>ינון</w:t>
      </w:r>
      <w:r>
        <w:rPr>
          <w:rFonts w:cs="David" w:hint="cs"/>
          <w:u w:val="single"/>
          <w:rtl/>
        </w:rPr>
        <w:t>:</w:t>
      </w:r>
    </w:p>
    <w:p w14:paraId="7F367873" w14:textId="77777777" w:rsidR="009827D2" w:rsidRDefault="009827D2" w:rsidP="009827D2">
      <w:pPr>
        <w:keepNext/>
        <w:bidi/>
        <w:jc w:val="both"/>
        <w:rPr>
          <w:rFonts w:cs="David" w:hint="cs"/>
          <w:rtl/>
        </w:rPr>
      </w:pPr>
    </w:p>
    <w:p w14:paraId="67B7E1EA" w14:textId="77777777" w:rsidR="009827D2" w:rsidRDefault="009827D2" w:rsidP="009827D2">
      <w:pPr>
        <w:keepNext/>
        <w:bidi/>
        <w:ind w:firstLine="720"/>
        <w:jc w:val="both"/>
        <w:rPr>
          <w:rFonts w:cs="David" w:hint="cs"/>
          <w:rtl/>
        </w:rPr>
      </w:pPr>
      <w:r>
        <w:rPr>
          <w:rFonts w:cs="David" w:hint="cs"/>
          <w:rtl/>
        </w:rPr>
        <w:t xml:space="preserve">מהכנסת, זה מה שבודקים. </w:t>
      </w:r>
    </w:p>
    <w:p w14:paraId="1462BDE1" w14:textId="77777777" w:rsidR="009827D2" w:rsidRDefault="009827D2" w:rsidP="009827D2">
      <w:pPr>
        <w:keepNext/>
        <w:bidi/>
        <w:jc w:val="both"/>
        <w:rPr>
          <w:rFonts w:cs="David" w:hint="cs"/>
          <w:rtl/>
        </w:rPr>
      </w:pPr>
    </w:p>
    <w:p w14:paraId="2B1B1B7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9FA271B" w14:textId="77777777" w:rsidR="009827D2" w:rsidRDefault="009827D2" w:rsidP="009827D2">
      <w:pPr>
        <w:bidi/>
        <w:jc w:val="both"/>
        <w:rPr>
          <w:rFonts w:cs="David" w:hint="cs"/>
          <w:u w:val="single"/>
          <w:rtl/>
        </w:rPr>
      </w:pPr>
    </w:p>
    <w:p w14:paraId="1CBB2674" w14:textId="77777777" w:rsidR="009827D2" w:rsidRDefault="009827D2" w:rsidP="009827D2">
      <w:pPr>
        <w:keepNext/>
        <w:bidi/>
        <w:ind w:firstLine="720"/>
        <w:jc w:val="both"/>
        <w:rPr>
          <w:rFonts w:cs="David" w:hint="cs"/>
          <w:rtl/>
        </w:rPr>
      </w:pPr>
      <w:r>
        <w:rPr>
          <w:rFonts w:cs="David" w:hint="cs"/>
          <w:rtl/>
        </w:rPr>
        <w:t xml:space="preserve">יכול להיות שהפתרון זה לא מהעבודה ולא מהישיבות אלא מהכנסת, זה מושג יותר כללי. אז את מתקנת על דעת כולנו. </w:t>
      </w:r>
    </w:p>
    <w:p w14:paraId="52BEFC58" w14:textId="77777777" w:rsidR="009827D2" w:rsidRDefault="009827D2" w:rsidP="009827D2">
      <w:pPr>
        <w:keepNext/>
        <w:bidi/>
        <w:ind w:firstLine="720"/>
        <w:jc w:val="both"/>
        <w:rPr>
          <w:rFonts w:cs="David" w:hint="cs"/>
          <w:rtl/>
        </w:rPr>
      </w:pPr>
    </w:p>
    <w:p w14:paraId="03E38B6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B6769D9" w14:textId="77777777" w:rsidR="009827D2" w:rsidRDefault="009827D2" w:rsidP="009827D2">
      <w:pPr>
        <w:keepNext/>
        <w:bidi/>
        <w:jc w:val="both"/>
        <w:rPr>
          <w:rFonts w:cs="David" w:hint="cs"/>
          <w:rtl/>
        </w:rPr>
      </w:pPr>
    </w:p>
    <w:p w14:paraId="59548099" w14:textId="77777777" w:rsidR="009827D2" w:rsidRDefault="009827D2" w:rsidP="009827D2">
      <w:pPr>
        <w:keepNext/>
        <w:bidi/>
        <w:jc w:val="both"/>
        <w:rPr>
          <w:rFonts w:cs="David" w:hint="cs"/>
          <w:rtl/>
        </w:rPr>
      </w:pPr>
      <w:r>
        <w:rPr>
          <w:rFonts w:cs="David" w:hint="cs"/>
          <w:rtl/>
        </w:rPr>
        <w:tab/>
        <w:t>בסעיף (א) הוספנו "אם הוא שר או סגן שר" ובסעיף (ג) "מהכנסת".</w:t>
      </w:r>
    </w:p>
    <w:p w14:paraId="19D65476" w14:textId="77777777" w:rsidR="009827D2" w:rsidRDefault="009827D2" w:rsidP="009827D2">
      <w:pPr>
        <w:keepNext/>
        <w:bidi/>
        <w:jc w:val="both"/>
        <w:rPr>
          <w:rFonts w:cs="David" w:hint="cs"/>
          <w:rtl/>
        </w:rPr>
      </w:pPr>
    </w:p>
    <w:p w14:paraId="4E72F56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2B3D55A6" w14:textId="77777777" w:rsidR="009827D2" w:rsidRDefault="009827D2" w:rsidP="009827D2">
      <w:pPr>
        <w:keepNext/>
        <w:bidi/>
        <w:jc w:val="both"/>
        <w:rPr>
          <w:rFonts w:cs="David" w:hint="cs"/>
          <w:rtl/>
        </w:rPr>
      </w:pPr>
    </w:p>
    <w:p w14:paraId="6B0B83FD" w14:textId="77777777" w:rsidR="009827D2" w:rsidRDefault="009827D2" w:rsidP="009827D2">
      <w:pPr>
        <w:keepNext/>
        <w:bidi/>
        <w:ind w:firstLine="720"/>
        <w:jc w:val="both"/>
        <w:rPr>
          <w:rFonts w:cs="David" w:hint="cs"/>
          <w:rtl/>
        </w:rPr>
      </w:pPr>
      <w:r>
        <w:rPr>
          <w:rFonts w:cs="David" w:hint="cs"/>
          <w:rtl/>
        </w:rPr>
        <w:t xml:space="preserve">סעיף (ד)(1) </w:t>
      </w:r>
      <w:r>
        <w:rPr>
          <w:rFonts w:cs="David"/>
          <w:rtl/>
        </w:rPr>
        <w:t>–</w:t>
      </w:r>
      <w:r>
        <w:rPr>
          <w:rFonts w:cs="David" w:hint="cs"/>
          <w:rtl/>
        </w:rPr>
        <w:t xml:space="preserve"> למה מחקו אותו לגמרי? אני חושב שאם מישהו לא נמצא פה חודש ימים ואין לו הצדק סביר, זאת אומרת שלא שהוא חס וחלילה היה מאושפז או אינני יודע מה קרה לו, והחודש הזה שזה בסך הכול 16 ימי עבודת כנסת, נכנס לתוך השליש או החצי שלו - למה שלא תהיה גם האפשרות הזאת לוועדת האתיקה? אני לא זוכר שעשו את זה פעם. תמי, את זוכרת שהיה פעם דבר כזה. אני לא זוכר, אבל למה להוציא את זה? אם יש לו הצדק סביר </w:t>
      </w:r>
      <w:r>
        <w:rPr>
          <w:rFonts w:cs="David"/>
          <w:rtl/>
        </w:rPr>
        <w:t>–</w:t>
      </w:r>
      <w:r>
        <w:rPr>
          <w:rFonts w:cs="David" w:hint="cs"/>
          <w:rtl/>
        </w:rPr>
        <w:t xml:space="preserve"> אין דיון. למה למחוק את זה?</w:t>
      </w:r>
    </w:p>
    <w:p w14:paraId="33D37413" w14:textId="77777777" w:rsidR="009827D2" w:rsidRDefault="009827D2" w:rsidP="009827D2">
      <w:pPr>
        <w:keepNext/>
        <w:bidi/>
        <w:jc w:val="both"/>
        <w:rPr>
          <w:rFonts w:cs="David" w:hint="cs"/>
          <w:rtl/>
        </w:rPr>
      </w:pPr>
    </w:p>
    <w:p w14:paraId="5218DDC9" w14:textId="77777777" w:rsidR="009827D2" w:rsidRPr="00F41FB4" w:rsidRDefault="009827D2" w:rsidP="009827D2">
      <w:pPr>
        <w:keepNext/>
        <w:bidi/>
        <w:jc w:val="both"/>
        <w:rPr>
          <w:rFonts w:cs="David" w:hint="cs"/>
          <w:u w:val="single"/>
          <w:rtl/>
        </w:rPr>
      </w:pPr>
      <w:r>
        <w:rPr>
          <w:rFonts w:cs="David" w:hint="cs"/>
          <w:u w:val="single"/>
          <w:rtl/>
        </w:rPr>
        <w:t xml:space="preserve">אסא </w:t>
      </w:r>
      <w:r w:rsidRPr="00F41FB4">
        <w:rPr>
          <w:rFonts w:cs="David" w:hint="cs"/>
          <w:u w:val="single"/>
          <w:rtl/>
        </w:rPr>
        <w:t>כשר</w:t>
      </w:r>
      <w:r>
        <w:rPr>
          <w:rFonts w:cs="David" w:hint="cs"/>
          <w:u w:val="single"/>
          <w:rtl/>
        </w:rPr>
        <w:t>:</w:t>
      </w:r>
    </w:p>
    <w:p w14:paraId="1F013C8A" w14:textId="77777777" w:rsidR="009827D2" w:rsidRDefault="009827D2" w:rsidP="009827D2">
      <w:pPr>
        <w:keepNext/>
        <w:bidi/>
        <w:jc w:val="both"/>
        <w:rPr>
          <w:rFonts w:cs="David" w:hint="cs"/>
          <w:rtl/>
        </w:rPr>
      </w:pPr>
    </w:p>
    <w:p w14:paraId="0D7C4FC7" w14:textId="77777777" w:rsidR="009827D2" w:rsidRDefault="009827D2" w:rsidP="009827D2">
      <w:pPr>
        <w:keepNext/>
        <w:bidi/>
        <w:ind w:firstLine="720"/>
        <w:jc w:val="both"/>
        <w:rPr>
          <w:rFonts w:cs="David" w:hint="cs"/>
          <w:rtl/>
        </w:rPr>
      </w:pPr>
      <w:r>
        <w:rPr>
          <w:rFonts w:cs="David" w:hint="cs"/>
          <w:rtl/>
        </w:rPr>
        <w:t xml:space="preserve">אני זוכר את הדיונים בוועדת הכנסת בסעיף הזה. אני חושב שהכוונה הייתה לחומרה. כלומר, לא ליצור בכלל רושם שיש היעדרות רציפה לגיטימית. אין בכלל דבר כזה. צריך להיות בכנסת, זו החובה. באופן מזדמן אפשר להיעדר לפעמים. כמה? שישית, שתי חמישיות, מחצית וכו', אבל היעדרות רציפה היא לא משהו - - - </w:t>
      </w:r>
    </w:p>
    <w:p w14:paraId="750D505E" w14:textId="77777777" w:rsidR="009827D2" w:rsidRDefault="009827D2" w:rsidP="009827D2">
      <w:pPr>
        <w:keepNext/>
        <w:bidi/>
        <w:ind w:firstLine="720"/>
        <w:jc w:val="both"/>
        <w:rPr>
          <w:rFonts w:cs="David" w:hint="cs"/>
          <w:rtl/>
        </w:rPr>
      </w:pPr>
    </w:p>
    <w:p w14:paraId="1AD12681"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4BEDC2E" w14:textId="77777777" w:rsidR="009827D2" w:rsidRDefault="009827D2" w:rsidP="009827D2">
      <w:pPr>
        <w:keepNext/>
        <w:bidi/>
        <w:ind w:firstLine="720"/>
        <w:jc w:val="both"/>
        <w:rPr>
          <w:rFonts w:cs="David" w:hint="cs"/>
          <w:rtl/>
        </w:rPr>
      </w:pPr>
    </w:p>
    <w:p w14:paraId="0911CF32" w14:textId="77777777" w:rsidR="009827D2" w:rsidRDefault="009827D2" w:rsidP="009827D2">
      <w:pPr>
        <w:keepNext/>
        <w:bidi/>
        <w:ind w:firstLine="720"/>
        <w:jc w:val="both"/>
        <w:rPr>
          <w:rFonts w:cs="David" w:hint="cs"/>
          <w:rtl/>
        </w:rPr>
      </w:pPr>
      <w:r>
        <w:rPr>
          <w:rFonts w:cs="David" w:hint="cs"/>
          <w:rtl/>
        </w:rPr>
        <w:t xml:space="preserve">זה לא מוציא אחד מהשני. </w:t>
      </w:r>
    </w:p>
    <w:p w14:paraId="0B4655A8" w14:textId="77777777" w:rsidR="009827D2" w:rsidRDefault="009827D2" w:rsidP="009827D2">
      <w:pPr>
        <w:keepNext/>
        <w:bidi/>
        <w:jc w:val="both"/>
        <w:rPr>
          <w:rFonts w:cs="David" w:hint="cs"/>
          <w:rtl/>
        </w:rPr>
      </w:pPr>
    </w:p>
    <w:p w14:paraId="2450D31E" w14:textId="77777777" w:rsidR="009827D2" w:rsidRDefault="009827D2" w:rsidP="009827D2">
      <w:pPr>
        <w:keepNext/>
        <w:bidi/>
        <w:jc w:val="both"/>
        <w:rPr>
          <w:rFonts w:cs="David" w:hint="cs"/>
          <w:u w:val="single"/>
          <w:rtl/>
        </w:rPr>
      </w:pPr>
      <w:r>
        <w:rPr>
          <w:rFonts w:cs="David" w:hint="cs"/>
          <w:u w:val="single"/>
          <w:rtl/>
        </w:rPr>
        <w:t>אסא כשר:</w:t>
      </w:r>
    </w:p>
    <w:p w14:paraId="4BBFEB82" w14:textId="77777777" w:rsidR="009827D2" w:rsidRPr="00F41FB4" w:rsidRDefault="009827D2" w:rsidP="009827D2">
      <w:pPr>
        <w:keepNext/>
        <w:bidi/>
        <w:jc w:val="both"/>
        <w:rPr>
          <w:rFonts w:cs="David" w:hint="cs"/>
          <w:u w:val="single"/>
          <w:rtl/>
        </w:rPr>
      </w:pPr>
    </w:p>
    <w:p w14:paraId="1CBAAA41" w14:textId="77777777" w:rsidR="009827D2" w:rsidRDefault="009827D2" w:rsidP="009827D2">
      <w:pPr>
        <w:keepNext/>
        <w:bidi/>
        <w:ind w:firstLine="720"/>
        <w:jc w:val="both"/>
        <w:rPr>
          <w:rFonts w:cs="David" w:hint="cs"/>
          <w:rtl/>
        </w:rPr>
      </w:pPr>
      <w:r>
        <w:rPr>
          <w:rFonts w:cs="David" w:hint="cs"/>
          <w:rtl/>
        </w:rPr>
        <w:t xml:space="preserve">מחקו את זה כדי להחמיר מעבר לחוק. </w:t>
      </w:r>
    </w:p>
    <w:p w14:paraId="402232CA" w14:textId="77777777" w:rsidR="009827D2" w:rsidRDefault="009827D2" w:rsidP="009827D2">
      <w:pPr>
        <w:keepNext/>
        <w:bidi/>
        <w:jc w:val="both"/>
        <w:rPr>
          <w:rFonts w:cs="David" w:hint="cs"/>
          <w:rtl/>
        </w:rPr>
      </w:pPr>
    </w:p>
    <w:p w14:paraId="7B034B8B" w14:textId="77777777" w:rsidR="009827D2" w:rsidRPr="00A567B0" w:rsidRDefault="009827D2" w:rsidP="009827D2">
      <w:pPr>
        <w:keepNext/>
        <w:bidi/>
        <w:jc w:val="both"/>
        <w:rPr>
          <w:rFonts w:cs="David" w:hint="cs"/>
          <w:u w:val="single"/>
          <w:rtl/>
        </w:rPr>
      </w:pPr>
      <w:r>
        <w:rPr>
          <w:rFonts w:cs="David" w:hint="cs"/>
          <w:u w:val="single"/>
          <w:rtl/>
        </w:rPr>
        <w:t>איל ינון:</w:t>
      </w:r>
    </w:p>
    <w:p w14:paraId="4875FD5F" w14:textId="77777777" w:rsidR="009827D2" w:rsidRDefault="009827D2" w:rsidP="009827D2">
      <w:pPr>
        <w:keepNext/>
        <w:bidi/>
        <w:jc w:val="both"/>
        <w:rPr>
          <w:rFonts w:cs="David" w:hint="cs"/>
          <w:rtl/>
        </w:rPr>
      </w:pPr>
    </w:p>
    <w:p w14:paraId="7185F24F" w14:textId="77777777" w:rsidR="009827D2" w:rsidRDefault="009827D2" w:rsidP="009827D2">
      <w:pPr>
        <w:keepNext/>
        <w:bidi/>
        <w:ind w:firstLine="720"/>
        <w:jc w:val="both"/>
        <w:rPr>
          <w:rFonts w:cs="David" w:hint="cs"/>
          <w:rtl/>
        </w:rPr>
      </w:pPr>
      <w:r>
        <w:rPr>
          <w:rFonts w:cs="David" w:hint="cs"/>
          <w:rtl/>
        </w:rPr>
        <w:t xml:space="preserve">כי זה יוצר את הרושם שאפשר להיעדר היעדרות רציפה רק שלא - - -  </w:t>
      </w:r>
    </w:p>
    <w:p w14:paraId="3AADC7DF" w14:textId="77777777" w:rsidR="009827D2" w:rsidRDefault="009827D2" w:rsidP="009827D2">
      <w:pPr>
        <w:keepNext/>
        <w:bidi/>
        <w:jc w:val="both"/>
        <w:rPr>
          <w:rFonts w:cs="David" w:hint="cs"/>
          <w:rtl/>
        </w:rPr>
      </w:pPr>
    </w:p>
    <w:p w14:paraId="37D98390" w14:textId="77777777" w:rsidR="009827D2" w:rsidRPr="00A567B0" w:rsidRDefault="009827D2" w:rsidP="009827D2">
      <w:pPr>
        <w:keepNext/>
        <w:bidi/>
        <w:jc w:val="both"/>
        <w:rPr>
          <w:rFonts w:cs="David" w:hint="cs"/>
          <w:u w:val="single"/>
          <w:rtl/>
        </w:rPr>
      </w:pPr>
      <w:r>
        <w:rPr>
          <w:rFonts w:cs="David" w:hint="cs"/>
          <w:u w:val="single"/>
          <w:rtl/>
        </w:rPr>
        <w:t xml:space="preserve">יצחק </w:t>
      </w:r>
      <w:r w:rsidRPr="00A567B0">
        <w:rPr>
          <w:rFonts w:cs="David" w:hint="cs"/>
          <w:u w:val="single"/>
          <w:rtl/>
        </w:rPr>
        <w:t>זמיר</w:t>
      </w:r>
      <w:r>
        <w:rPr>
          <w:rFonts w:cs="David" w:hint="cs"/>
          <w:u w:val="single"/>
          <w:rtl/>
        </w:rPr>
        <w:t>:</w:t>
      </w:r>
    </w:p>
    <w:p w14:paraId="2E990514" w14:textId="77777777" w:rsidR="009827D2" w:rsidRDefault="009827D2" w:rsidP="009827D2">
      <w:pPr>
        <w:keepNext/>
        <w:bidi/>
        <w:jc w:val="both"/>
        <w:rPr>
          <w:rFonts w:cs="David" w:hint="cs"/>
          <w:rtl/>
        </w:rPr>
      </w:pPr>
    </w:p>
    <w:p w14:paraId="3F649AF8" w14:textId="77777777" w:rsidR="009827D2" w:rsidRDefault="009827D2" w:rsidP="009827D2">
      <w:pPr>
        <w:keepNext/>
        <w:bidi/>
        <w:ind w:firstLine="720"/>
        <w:jc w:val="both"/>
        <w:rPr>
          <w:rFonts w:cs="David" w:hint="cs"/>
          <w:rtl/>
        </w:rPr>
      </w:pPr>
      <w:r>
        <w:rPr>
          <w:rFonts w:cs="David" w:hint="cs"/>
          <w:rtl/>
        </w:rPr>
        <w:t xml:space="preserve">אבל הרושם המתקבל הוא לא כזה. מה שמתקבל היום זה שהיום יש מגבלה בחוק ואתה מוחק אותה, כאילו אתה בא להקל על חברי הכנסת. זה מה שמתקבל, מפני שזה באמת לא מוציא אחד את השני. </w:t>
      </w:r>
    </w:p>
    <w:p w14:paraId="1199F99B" w14:textId="77777777" w:rsidR="009827D2" w:rsidRDefault="009827D2" w:rsidP="009827D2">
      <w:pPr>
        <w:keepNext/>
        <w:bidi/>
        <w:jc w:val="both"/>
        <w:rPr>
          <w:rFonts w:cs="David" w:hint="cs"/>
          <w:rtl/>
        </w:rPr>
      </w:pPr>
    </w:p>
    <w:p w14:paraId="5B097D2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6135D2C" w14:textId="77777777" w:rsidR="009827D2" w:rsidRDefault="009827D2" w:rsidP="009827D2">
      <w:pPr>
        <w:bidi/>
        <w:jc w:val="both"/>
        <w:rPr>
          <w:rFonts w:cs="David" w:hint="cs"/>
          <w:u w:val="single"/>
          <w:rtl/>
        </w:rPr>
      </w:pPr>
    </w:p>
    <w:p w14:paraId="7FEA1B33" w14:textId="77777777" w:rsidR="009827D2" w:rsidRDefault="009827D2" w:rsidP="009827D2">
      <w:pPr>
        <w:keepNext/>
        <w:bidi/>
        <w:ind w:firstLine="720"/>
        <w:jc w:val="both"/>
        <w:rPr>
          <w:rFonts w:cs="David" w:hint="cs"/>
          <w:rtl/>
        </w:rPr>
      </w:pPr>
      <w:r>
        <w:rPr>
          <w:rFonts w:cs="David" w:hint="cs"/>
          <w:rtl/>
        </w:rPr>
        <w:t>הרי ברור שהספירה היא בסופו של דבר הספירה שתופיע בעמוד הבא. אני מציע להשאיר.</w:t>
      </w:r>
    </w:p>
    <w:p w14:paraId="532278E6" w14:textId="77777777" w:rsidR="009827D2" w:rsidRDefault="009827D2" w:rsidP="009827D2">
      <w:pPr>
        <w:keepNext/>
        <w:bidi/>
        <w:ind w:firstLine="720"/>
        <w:jc w:val="both"/>
        <w:rPr>
          <w:rFonts w:cs="David" w:hint="cs"/>
          <w:rtl/>
        </w:rPr>
      </w:pPr>
    </w:p>
    <w:p w14:paraId="6C84F5AE"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3D20427" w14:textId="77777777" w:rsidR="009827D2" w:rsidRDefault="009827D2" w:rsidP="009827D2">
      <w:pPr>
        <w:keepNext/>
        <w:bidi/>
        <w:jc w:val="both"/>
        <w:rPr>
          <w:rFonts w:cs="David" w:hint="cs"/>
          <w:rtl/>
        </w:rPr>
      </w:pPr>
    </w:p>
    <w:p w14:paraId="6AF63464" w14:textId="77777777" w:rsidR="009827D2" w:rsidRDefault="009827D2" w:rsidP="009827D2">
      <w:pPr>
        <w:keepNext/>
        <w:bidi/>
        <w:jc w:val="both"/>
        <w:rPr>
          <w:rFonts w:cs="David" w:hint="cs"/>
          <w:rtl/>
        </w:rPr>
      </w:pPr>
      <w:r>
        <w:rPr>
          <w:rFonts w:cs="David" w:hint="cs"/>
          <w:rtl/>
        </w:rPr>
        <w:tab/>
        <w:t xml:space="preserve">אבל להשאיר כחודש ולא כחודשיים. </w:t>
      </w:r>
    </w:p>
    <w:p w14:paraId="0244D392" w14:textId="77777777" w:rsidR="009827D2" w:rsidRDefault="009827D2" w:rsidP="009827D2">
      <w:pPr>
        <w:keepNext/>
        <w:bidi/>
        <w:jc w:val="both"/>
        <w:rPr>
          <w:rFonts w:cs="David" w:hint="cs"/>
          <w:rtl/>
        </w:rPr>
      </w:pPr>
    </w:p>
    <w:p w14:paraId="2575499A"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F957051" w14:textId="77777777" w:rsidR="009827D2" w:rsidRDefault="009827D2" w:rsidP="009827D2">
      <w:pPr>
        <w:bidi/>
        <w:jc w:val="both"/>
        <w:rPr>
          <w:rFonts w:cs="David" w:hint="cs"/>
          <w:u w:val="single"/>
          <w:rtl/>
        </w:rPr>
      </w:pPr>
    </w:p>
    <w:p w14:paraId="430295F6" w14:textId="77777777" w:rsidR="009827D2" w:rsidRDefault="009827D2" w:rsidP="009827D2">
      <w:pPr>
        <w:bidi/>
        <w:ind w:firstLine="720"/>
        <w:jc w:val="both"/>
        <w:rPr>
          <w:rFonts w:cs="David" w:hint="cs"/>
          <w:rtl/>
        </w:rPr>
      </w:pPr>
      <w:r>
        <w:rPr>
          <w:rFonts w:cs="David" w:hint="cs"/>
          <w:rtl/>
        </w:rPr>
        <w:t xml:space="preserve">כחודש. חודשיים זה ילך למקום אחר בכלל. אנחנו משאירים את זה. </w:t>
      </w:r>
    </w:p>
    <w:p w14:paraId="553FE398" w14:textId="77777777" w:rsidR="009827D2" w:rsidRDefault="009827D2" w:rsidP="009827D2">
      <w:pPr>
        <w:bidi/>
        <w:jc w:val="both"/>
        <w:rPr>
          <w:rFonts w:cs="David" w:hint="cs"/>
          <w:rtl/>
        </w:rPr>
      </w:pPr>
    </w:p>
    <w:p w14:paraId="0F0B2746" w14:textId="77777777" w:rsidR="009827D2" w:rsidRPr="00202F3F" w:rsidRDefault="009827D2" w:rsidP="009827D2">
      <w:pPr>
        <w:bidi/>
        <w:jc w:val="both"/>
        <w:rPr>
          <w:rFonts w:cs="David" w:hint="cs"/>
          <w:u w:val="single"/>
          <w:rtl/>
        </w:rPr>
      </w:pPr>
      <w:r>
        <w:rPr>
          <w:rFonts w:cs="David" w:hint="cs"/>
          <w:u w:val="single"/>
          <w:rtl/>
        </w:rPr>
        <w:t>יצחק וקנין:</w:t>
      </w:r>
    </w:p>
    <w:p w14:paraId="39EE4EDE" w14:textId="77777777" w:rsidR="009827D2" w:rsidRDefault="009827D2" w:rsidP="009827D2">
      <w:pPr>
        <w:bidi/>
        <w:jc w:val="both"/>
        <w:rPr>
          <w:rFonts w:cs="David" w:hint="cs"/>
          <w:rtl/>
        </w:rPr>
      </w:pPr>
    </w:p>
    <w:p w14:paraId="06547B76" w14:textId="77777777" w:rsidR="009827D2" w:rsidRDefault="009827D2" w:rsidP="009827D2">
      <w:pPr>
        <w:bidi/>
        <w:ind w:firstLine="720"/>
        <w:jc w:val="both"/>
        <w:rPr>
          <w:rFonts w:cs="David" w:hint="cs"/>
          <w:rtl/>
        </w:rPr>
      </w:pPr>
      <w:r>
        <w:rPr>
          <w:rFonts w:cs="David" w:hint="cs"/>
          <w:rtl/>
        </w:rPr>
        <w:t xml:space="preserve">בפעם האחרונה היה חבר כנסת שנעדר בצורה משמעותית, כשכבר קיבל התראה לפני כן. אבל הפעם, אחרי שגיליוטינה ירדה עליו, אני בטוח שהוא לא ייעדר יותר. אני חושב שניכו לו שכר של חודש ימים. </w:t>
      </w:r>
    </w:p>
    <w:p w14:paraId="7211050D" w14:textId="77777777" w:rsidR="009827D2" w:rsidRDefault="009827D2" w:rsidP="009827D2">
      <w:pPr>
        <w:bidi/>
        <w:jc w:val="both"/>
        <w:rPr>
          <w:rFonts w:cs="David" w:hint="cs"/>
          <w:rtl/>
        </w:rPr>
      </w:pPr>
    </w:p>
    <w:p w14:paraId="11FBC3DA"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2954D0E" w14:textId="77777777" w:rsidR="009827D2" w:rsidRDefault="009827D2" w:rsidP="009827D2">
      <w:pPr>
        <w:bidi/>
        <w:jc w:val="both"/>
        <w:rPr>
          <w:rFonts w:cs="David" w:hint="cs"/>
          <w:rtl/>
        </w:rPr>
      </w:pPr>
    </w:p>
    <w:p w14:paraId="34B9B0CF" w14:textId="77777777" w:rsidR="009827D2" w:rsidRDefault="009827D2" w:rsidP="009827D2">
      <w:pPr>
        <w:bidi/>
        <w:jc w:val="both"/>
        <w:rPr>
          <w:rFonts w:cs="David" w:hint="cs"/>
          <w:rtl/>
        </w:rPr>
      </w:pPr>
      <w:r>
        <w:rPr>
          <w:rFonts w:cs="David" w:hint="cs"/>
          <w:rtl/>
        </w:rPr>
        <w:tab/>
        <w:t xml:space="preserve">לא, של תשעה ימים. </w:t>
      </w:r>
    </w:p>
    <w:p w14:paraId="52C0BACF" w14:textId="77777777" w:rsidR="009827D2" w:rsidRDefault="009827D2" w:rsidP="009827D2">
      <w:pPr>
        <w:bidi/>
        <w:jc w:val="both"/>
        <w:rPr>
          <w:rFonts w:cs="David" w:hint="cs"/>
          <w:rtl/>
        </w:rPr>
      </w:pPr>
    </w:p>
    <w:p w14:paraId="46CB7E3A" w14:textId="77777777" w:rsidR="009827D2" w:rsidRPr="00F41FB4" w:rsidRDefault="009827D2" w:rsidP="009827D2">
      <w:pPr>
        <w:keepNext/>
        <w:bidi/>
        <w:jc w:val="both"/>
        <w:rPr>
          <w:rFonts w:cs="David" w:hint="cs"/>
          <w:u w:val="single"/>
          <w:rtl/>
        </w:rPr>
      </w:pPr>
      <w:r w:rsidRPr="00D278C9">
        <w:rPr>
          <w:rFonts w:cs="David" w:hint="cs"/>
          <w:u w:val="single"/>
          <w:rtl/>
        </w:rPr>
        <w:t>אסא כשר:</w:t>
      </w:r>
    </w:p>
    <w:p w14:paraId="07B6478C" w14:textId="77777777" w:rsidR="009827D2" w:rsidRDefault="009827D2" w:rsidP="009827D2">
      <w:pPr>
        <w:keepNext/>
        <w:bidi/>
        <w:jc w:val="both"/>
        <w:rPr>
          <w:rFonts w:cs="David" w:hint="cs"/>
          <w:rtl/>
        </w:rPr>
      </w:pPr>
    </w:p>
    <w:p w14:paraId="76E37C7B" w14:textId="77777777" w:rsidR="009827D2" w:rsidRDefault="009827D2" w:rsidP="009827D2">
      <w:pPr>
        <w:keepNext/>
        <w:bidi/>
        <w:ind w:firstLine="720"/>
        <w:jc w:val="both"/>
        <w:rPr>
          <w:rFonts w:cs="David" w:hint="cs"/>
          <w:rtl/>
        </w:rPr>
      </w:pPr>
      <w:r>
        <w:rPr>
          <w:rFonts w:cs="David" w:hint="cs"/>
          <w:rtl/>
        </w:rPr>
        <w:t xml:space="preserve">אפשר לחזור רגע לעניין החודש? הרעיון של החודש היה שזו תהיה תנועה קיצונית מדי לעבור מחודשיים לשבועיים או מחודשיים לאפס, ולכן היה מעבר מתון </w:t>
      </w:r>
      <w:r>
        <w:rPr>
          <w:rFonts w:cs="David"/>
          <w:rtl/>
        </w:rPr>
        <w:t>–</w:t>
      </w:r>
      <w:r>
        <w:rPr>
          <w:rFonts w:cs="David" w:hint="cs"/>
          <w:rtl/>
        </w:rPr>
        <w:t xml:space="preserve"> מחודשיים לחודש. זה היה הרציונאל. אבל אם המחשבה היא, כמו שהייתה בדיון בוועדת הכנסת בכנסת הקודמת, שבכלל כל העניין של היעדרות רציפה הוא בעייתי אז אין סיבה מיוחדת להישאר בחודש. אפשר לרדת מזה עוד יותר, להגיד: שבועיים. חודש זה הרבה מאוד. </w:t>
      </w:r>
    </w:p>
    <w:p w14:paraId="102B647C" w14:textId="77777777" w:rsidR="009827D2" w:rsidRDefault="009827D2" w:rsidP="009827D2">
      <w:pPr>
        <w:keepNext/>
        <w:bidi/>
        <w:jc w:val="both"/>
        <w:rPr>
          <w:rFonts w:cs="David" w:hint="cs"/>
          <w:rtl/>
        </w:rPr>
      </w:pPr>
    </w:p>
    <w:p w14:paraId="6BBAAECE"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3D0F2CB" w14:textId="77777777" w:rsidR="009827D2" w:rsidRDefault="009827D2" w:rsidP="009827D2">
      <w:pPr>
        <w:bidi/>
        <w:jc w:val="both"/>
        <w:rPr>
          <w:rFonts w:cs="David" w:hint="cs"/>
          <w:u w:val="single"/>
          <w:rtl/>
        </w:rPr>
      </w:pPr>
    </w:p>
    <w:p w14:paraId="31FF4D8F" w14:textId="77777777" w:rsidR="009827D2" w:rsidRDefault="009827D2" w:rsidP="009827D2">
      <w:pPr>
        <w:keepNext/>
        <w:bidi/>
        <w:ind w:firstLine="720"/>
        <w:jc w:val="both"/>
        <w:rPr>
          <w:rFonts w:cs="David" w:hint="cs"/>
          <w:rtl/>
        </w:rPr>
      </w:pPr>
      <w:r>
        <w:rPr>
          <w:rFonts w:cs="David" w:hint="cs"/>
          <w:rtl/>
        </w:rPr>
        <w:t xml:space="preserve">למיטב זכרוני, התופעה המהותית שצריך להתמודד אתה היא נוכחות לא רציפה - יום בשבוע, שבוע לא. זה המודל שאתו אנחנו מתמודדים לדעתי. אם נכתוב אפשרות לתקופה רציפה של שבועיים זה כמעט - - - </w:t>
      </w:r>
    </w:p>
    <w:p w14:paraId="2A4F2B83" w14:textId="77777777" w:rsidR="009827D2" w:rsidRDefault="009827D2" w:rsidP="009827D2">
      <w:pPr>
        <w:keepNext/>
        <w:bidi/>
        <w:jc w:val="both"/>
        <w:rPr>
          <w:rFonts w:cs="David" w:hint="cs"/>
          <w:rtl/>
        </w:rPr>
      </w:pPr>
    </w:p>
    <w:p w14:paraId="3A44FBC9" w14:textId="77777777" w:rsidR="009827D2" w:rsidRPr="00E3606A" w:rsidRDefault="009827D2" w:rsidP="009827D2">
      <w:pPr>
        <w:keepNext/>
        <w:tabs>
          <w:tab w:val="left" w:pos="1567"/>
        </w:tabs>
        <w:bidi/>
        <w:jc w:val="both"/>
        <w:rPr>
          <w:rFonts w:cs="David" w:hint="cs"/>
          <w:u w:val="single"/>
          <w:rtl/>
        </w:rPr>
      </w:pPr>
      <w:r>
        <w:rPr>
          <w:rFonts w:cs="David" w:hint="cs"/>
          <w:u w:val="single"/>
          <w:rtl/>
        </w:rPr>
        <w:t xml:space="preserve"> איל </w:t>
      </w:r>
      <w:r w:rsidRPr="00E3606A">
        <w:rPr>
          <w:rFonts w:cs="David" w:hint="cs"/>
          <w:u w:val="single"/>
          <w:rtl/>
        </w:rPr>
        <w:t>ינון</w:t>
      </w:r>
      <w:r>
        <w:rPr>
          <w:rFonts w:cs="David" w:hint="cs"/>
          <w:u w:val="single"/>
          <w:rtl/>
        </w:rPr>
        <w:t>:</w:t>
      </w:r>
    </w:p>
    <w:p w14:paraId="037C1488" w14:textId="77777777" w:rsidR="009827D2" w:rsidRDefault="009827D2" w:rsidP="009827D2">
      <w:pPr>
        <w:keepNext/>
        <w:bidi/>
        <w:jc w:val="both"/>
        <w:rPr>
          <w:rFonts w:cs="David" w:hint="cs"/>
          <w:rtl/>
        </w:rPr>
      </w:pPr>
    </w:p>
    <w:p w14:paraId="4A2C55F6" w14:textId="77777777" w:rsidR="009827D2" w:rsidRDefault="009827D2" w:rsidP="009827D2">
      <w:pPr>
        <w:keepNext/>
        <w:bidi/>
        <w:ind w:firstLine="720"/>
        <w:jc w:val="both"/>
        <w:rPr>
          <w:rFonts w:cs="David" w:hint="cs"/>
          <w:rtl/>
        </w:rPr>
      </w:pPr>
      <w:r>
        <w:rPr>
          <w:rFonts w:cs="David" w:hint="cs"/>
          <w:rtl/>
        </w:rPr>
        <w:t xml:space="preserve">עדיף כבר לא לכתוב בכלל את ההיעדרות. </w:t>
      </w:r>
    </w:p>
    <w:p w14:paraId="21EA8CD2" w14:textId="77777777" w:rsidR="009827D2" w:rsidRDefault="009827D2" w:rsidP="009827D2">
      <w:pPr>
        <w:keepNext/>
        <w:bidi/>
        <w:jc w:val="both"/>
        <w:rPr>
          <w:rFonts w:cs="David" w:hint="cs"/>
          <w:rtl/>
        </w:rPr>
      </w:pPr>
    </w:p>
    <w:p w14:paraId="3E290E95"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821501B" w14:textId="77777777" w:rsidR="009827D2" w:rsidRDefault="009827D2" w:rsidP="009827D2">
      <w:pPr>
        <w:keepNext/>
        <w:bidi/>
        <w:jc w:val="both"/>
        <w:rPr>
          <w:rFonts w:cs="David" w:hint="cs"/>
          <w:rtl/>
        </w:rPr>
      </w:pPr>
    </w:p>
    <w:p w14:paraId="410AFDD1" w14:textId="77777777" w:rsidR="009827D2" w:rsidRDefault="009827D2" w:rsidP="009827D2">
      <w:pPr>
        <w:keepNext/>
        <w:bidi/>
        <w:ind w:firstLine="720"/>
        <w:jc w:val="both"/>
        <w:rPr>
          <w:rFonts w:cs="David" w:hint="cs"/>
          <w:rtl/>
        </w:rPr>
      </w:pPr>
      <w:r>
        <w:rPr>
          <w:rFonts w:cs="David" w:hint="cs"/>
          <w:rtl/>
        </w:rPr>
        <w:t>זה ללכת לקיצוניות. מה שמוצע בסעיף 1 זה להפוך את השליש לשישית.</w:t>
      </w:r>
    </w:p>
    <w:p w14:paraId="5DB804E1" w14:textId="77777777" w:rsidR="009827D2" w:rsidRDefault="009827D2" w:rsidP="009827D2">
      <w:pPr>
        <w:keepNext/>
        <w:bidi/>
        <w:jc w:val="both"/>
        <w:rPr>
          <w:rFonts w:cs="David" w:hint="cs"/>
          <w:rtl/>
        </w:rPr>
      </w:pPr>
    </w:p>
    <w:p w14:paraId="77A0104A" w14:textId="77777777" w:rsidR="009827D2" w:rsidRPr="00E3606A" w:rsidRDefault="009827D2" w:rsidP="009827D2">
      <w:pPr>
        <w:keepNext/>
        <w:bidi/>
        <w:jc w:val="both"/>
        <w:rPr>
          <w:rFonts w:cs="David" w:hint="cs"/>
          <w:u w:val="single"/>
          <w:rtl/>
        </w:rPr>
      </w:pPr>
      <w:r>
        <w:rPr>
          <w:rFonts w:cs="David" w:hint="cs"/>
          <w:u w:val="single"/>
          <w:rtl/>
        </w:rPr>
        <w:t>אסא כשר:</w:t>
      </w:r>
    </w:p>
    <w:p w14:paraId="529DDDF1" w14:textId="77777777" w:rsidR="009827D2" w:rsidRDefault="009827D2" w:rsidP="009827D2">
      <w:pPr>
        <w:keepNext/>
        <w:bidi/>
        <w:jc w:val="both"/>
        <w:rPr>
          <w:rFonts w:cs="David" w:hint="cs"/>
          <w:rtl/>
        </w:rPr>
      </w:pPr>
    </w:p>
    <w:p w14:paraId="0D585885" w14:textId="77777777" w:rsidR="009827D2" w:rsidRDefault="009827D2" w:rsidP="009827D2">
      <w:pPr>
        <w:keepNext/>
        <w:bidi/>
        <w:ind w:firstLine="720"/>
        <w:jc w:val="both"/>
        <w:rPr>
          <w:rFonts w:cs="David" w:hint="cs"/>
          <w:rtl/>
        </w:rPr>
      </w:pPr>
      <w:r>
        <w:rPr>
          <w:rFonts w:cs="David" w:hint="cs"/>
          <w:rtl/>
        </w:rPr>
        <w:t xml:space="preserve">זה אותו רציונאל, של חצי. </w:t>
      </w:r>
    </w:p>
    <w:p w14:paraId="1148A45C" w14:textId="77777777" w:rsidR="009827D2" w:rsidRDefault="009827D2" w:rsidP="009827D2">
      <w:pPr>
        <w:keepNext/>
        <w:bidi/>
        <w:jc w:val="both"/>
        <w:rPr>
          <w:rFonts w:cs="David" w:hint="cs"/>
          <w:rtl/>
        </w:rPr>
      </w:pPr>
    </w:p>
    <w:p w14:paraId="2AD6202F"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39D7ED7" w14:textId="77777777" w:rsidR="009827D2" w:rsidRDefault="009827D2" w:rsidP="009827D2">
      <w:pPr>
        <w:bidi/>
        <w:jc w:val="both"/>
        <w:rPr>
          <w:rFonts w:cs="David" w:hint="cs"/>
          <w:u w:val="single"/>
          <w:rtl/>
        </w:rPr>
      </w:pPr>
    </w:p>
    <w:p w14:paraId="7C180127" w14:textId="77777777" w:rsidR="009827D2" w:rsidRDefault="009827D2" w:rsidP="009827D2">
      <w:pPr>
        <w:keepNext/>
        <w:bidi/>
        <w:ind w:firstLine="720"/>
        <w:jc w:val="both"/>
        <w:rPr>
          <w:rFonts w:cs="David" w:hint="cs"/>
          <w:rtl/>
        </w:rPr>
      </w:pPr>
      <w:r>
        <w:rPr>
          <w:rFonts w:cs="David" w:hint="cs"/>
          <w:rtl/>
        </w:rPr>
        <w:t xml:space="preserve">לי אישית אין עם זה בעיה. תמי, הייתי רוצה שנקבל שניים-שלושה מושבים, בלי שמות, כדי לדעת אם אנחנו לא שמים רף שהוועדה אחר כך - - - </w:t>
      </w:r>
    </w:p>
    <w:p w14:paraId="3FF12988" w14:textId="77777777" w:rsidR="009827D2" w:rsidRDefault="009827D2" w:rsidP="009827D2">
      <w:pPr>
        <w:keepNext/>
        <w:bidi/>
        <w:ind w:firstLine="720"/>
        <w:jc w:val="both"/>
        <w:rPr>
          <w:rFonts w:cs="David" w:hint="cs"/>
          <w:rtl/>
        </w:rPr>
      </w:pPr>
    </w:p>
    <w:p w14:paraId="21D323B2"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3C0D1C9C" w14:textId="77777777" w:rsidR="009827D2" w:rsidRDefault="009827D2" w:rsidP="009827D2">
      <w:pPr>
        <w:keepNext/>
        <w:bidi/>
        <w:ind w:firstLine="720"/>
        <w:jc w:val="both"/>
        <w:rPr>
          <w:rFonts w:cs="David" w:hint="cs"/>
          <w:rtl/>
        </w:rPr>
      </w:pPr>
    </w:p>
    <w:p w14:paraId="5E0F684F" w14:textId="77777777" w:rsidR="009827D2" w:rsidRDefault="009827D2" w:rsidP="009827D2">
      <w:pPr>
        <w:keepNext/>
        <w:bidi/>
        <w:ind w:firstLine="720"/>
        <w:jc w:val="both"/>
        <w:rPr>
          <w:rFonts w:cs="David" w:hint="cs"/>
          <w:rtl/>
        </w:rPr>
      </w:pPr>
      <w:r>
        <w:rPr>
          <w:rFonts w:cs="David" w:hint="cs"/>
          <w:rtl/>
        </w:rPr>
        <w:t>תצטרך לעבוד שעות נוספות.</w:t>
      </w:r>
    </w:p>
    <w:p w14:paraId="10217E29" w14:textId="77777777" w:rsidR="009827D2" w:rsidRDefault="009827D2" w:rsidP="009827D2">
      <w:pPr>
        <w:keepNext/>
        <w:bidi/>
        <w:jc w:val="both"/>
        <w:rPr>
          <w:rFonts w:cs="David" w:hint="cs"/>
          <w:rtl/>
        </w:rPr>
      </w:pPr>
    </w:p>
    <w:p w14:paraId="6FF1AE1A" w14:textId="77777777" w:rsidR="009827D2" w:rsidRPr="00E3606A" w:rsidRDefault="009827D2" w:rsidP="009827D2">
      <w:pPr>
        <w:keepNext/>
        <w:bidi/>
        <w:jc w:val="both"/>
        <w:rPr>
          <w:rFonts w:cs="David" w:hint="cs"/>
          <w:u w:val="single"/>
          <w:rtl/>
        </w:rPr>
      </w:pPr>
      <w:r>
        <w:rPr>
          <w:rFonts w:cs="David" w:hint="cs"/>
          <w:u w:val="single"/>
          <w:rtl/>
        </w:rPr>
        <w:t xml:space="preserve">איל </w:t>
      </w:r>
      <w:r w:rsidRPr="00E3606A">
        <w:rPr>
          <w:rFonts w:cs="David" w:hint="cs"/>
          <w:u w:val="single"/>
          <w:rtl/>
        </w:rPr>
        <w:t>ינון</w:t>
      </w:r>
      <w:r>
        <w:rPr>
          <w:rFonts w:cs="David" w:hint="cs"/>
          <w:u w:val="single"/>
          <w:rtl/>
        </w:rPr>
        <w:t>:</w:t>
      </w:r>
    </w:p>
    <w:p w14:paraId="25B11907" w14:textId="77777777" w:rsidR="009827D2" w:rsidRDefault="009827D2" w:rsidP="009827D2">
      <w:pPr>
        <w:keepNext/>
        <w:bidi/>
        <w:jc w:val="both"/>
        <w:rPr>
          <w:rFonts w:cs="David" w:hint="cs"/>
          <w:rtl/>
        </w:rPr>
      </w:pPr>
    </w:p>
    <w:p w14:paraId="1619E581" w14:textId="77777777" w:rsidR="009827D2" w:rsidRDefault="009827D2" w:rsidP="009827D2">
      <w:pPr>
        <w:keepNext/>
        <w:bidi/>
        <w:ind w:firstLine="720"/>
        <w:jc w:val="both"/>
        <w:rPr>
          <w:rFonts w:cs="David" w:hint="cs"/>
          <w:rtl/>
        </w:rPr>
      </w:pPr>
      <w:r>
        <w:rPr>
          <w:rFonts w:cs="David" w:hint="cs"/>
          <w:rtl/>
        </w:rPr>
        <w:t xml:space="preserve">חלק מהרעיון בכללי האתיקה החדשים זה כן להעלות את הרף. אתה לא רוצה להנציח בעיה כזאת, אם יש. </w:t>
      </w:r>
    </w:p>
    <w:p w14:paraId="7A865609" w14:textId="77777777" w:rsidR="009827D2" w:rsidRDefault="009827D2" w:rsidP="009827D2">
      <w:pPr>
        <w:keepNext/>
        <w:bidi/>
        <w:jc w:val="both"/>
        <w:rPr>
          <w:rFonts w:cs="David" w:hint="cs"/>
          <w:rtl/>
        </w:rPr>
      </w:pPr>
    </w:p>
    <w:p w14:paraId="0E9F7EC0"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7CE3962" w14:textId="77777777" w:rsidR="009827D2" w:rsidRDefault="009827D2" w:rsidP="009827D2">
      <w:pPr>
        <w:bidi/>
        <w:jc w:val="both"/>
        <w:rPr>
          <w:rFonts w:cs="David" w:hint="cs"/>
          <w:u w:val="single"/>
          <w:rtl/>
        </w:rPr>
      </w:pPr>
    </w:p>
    <w:p w14:paraId="5D7C2FD4" w14:textId="77777777" w:rsidR="009827D2" w:rsidRDefault="009827D2" w:rsidP="009827D2">
      <w:pPr>
        <w:keepNext/>
        <w:bidi/>
        <w:ind w:firstLine="720"/>
        <w:jc w:val="both"/>
        <w:rPr>
          <w:rFonts w:cs="David" w:hint="cs"/>
          <w:rtl/>
        </w:rPr>
      </w:pPr>
      <w:r>
        <w:rPr>
          <w:rFonts w:cs="David" w:hint="cs"/>
          <w:rtl/>
        </w:rPr>
        <w:t xml:space="preserve">בסדר, יש עוד מספרים. יכול להיות שיתברר שאנחנו צריכים לתת משך זמן, הוראת מעבר. אין לי בעיה עם זה, אבל אנחנו צריכים לראות מה יהיה בכנסת. תמי, תכיני לנו דוח לישיבה הבאה, בלי שמות. היית מכינה דוחות שאומרים: 90% היו בתוך המכסה, אלה היו בין חמישה ימים לעשרה ימים ואלה חרגו. אז לעשות את זה עכשיו, בהנחה שאנחנו הולכים על חצי מזה, ואז נראה איפה אנחנו נמצאים. יכול להיות שזה יפתור את הכול. </w:t>
      </w:r>
    </w:p>
    <w:p w14:paraId="0043BFF2" w14:textId="77777777" w:rsidR="009827D2" w:rsidRDefault="009827D2" w:rsidP="009827D2">
      <w:pPr>
        <w:keepNext/>
        <w:bidi/>
        <w:jc w:val="both"/>
        <w:rPr>
          <w:rFonts w:cs="David" w:hint="cs"/>
          <w:rtl/>
        </w:rPr>
      </w:pPr>
    </w:p>
    <w:p w14:paraId="422757EB"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7A64A444" w14:textId="77777777" w:rsidR="009827D2" w:rsidRDefault="009827D2" w:rsidP="009827D2">
      <w:pPr>
        <w:keepNext/>
        <w:bidi/>
        <w:jc w:val="both"/>
        <w:rPr>
          <w:rFonts w:cs="David" w:hint="cs"/>
          <w:rtl/>
        </w:rPr>
      </w:pPr>
    </w:p>
    <w:p w14:paraId="01FEC163" w14:textId="77777777" w:rsidR="009827D2" w:rsidRDefault="009827D2" w:rsidP="009827D2">
      <w:pPr>
        <w:keepNext/>
        <w:bidi/>
        <w:ind w:firstLine="720"/>
        <w:jc w:val="both"/>
        <w:rPr>
          <w:rFonts w:cs="David" w:hint="cs"/>
          <w:rtl/>
        </w:rPr>
      </w:pPr>
      <w:r>
        <w:rPr>
          <w:rFonts w:cs="David" w:hint="cs"/>
          <w:rtl/>
        </w:rPr>
        <w:t xml:space="preserve">מאחר שזה נוגע רק לחברי כנסת, צריך לנטרל את זה </w:t>
      </w:r>
      <w:r>
        <w:rPr>
          <w:rFonts w:cs="David"/>
          <w:rtl/>
        </w:rPr>
        <w:t>–</w:t>
      </w:r>
      <w:r>
        <w:rPr>
          <w:rFonts w:cs="David" w:hint="cs"/>
          <w:rtl/>
        </w:rPr>
        <w:t xml:space="preserve"> שזה לא נוגע בשרים וסגני שרים.  </w:t>
      </w:r>
    </w:p>
    <w:p w14:paraId="254DB009" w14:textId="77777777" w:rsidR="009827D2" w:rsidRDefault="009827D2" w:rsidP="009827D2">
      <w:pPr>
        <w:keepNext/>
        <w:bidi/>
        <w:jc w:val="both"/>
        <w:rPr>
          <w:rFonts w:cs="David" w:hint="cs"/>
          <w:rtl/>
        </w:rPr>
      </w:pPr>
    </w:p>
    <w:p w14:paraId="3066FE2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A31B19A" w14:textId="77777777" w:rsidR="009827D2" w:rsidRDefault="009827D2" w:rsidP="009827D2">
      <w:pPr>
        <w:bidi/>
        <w:jc w:val="both"/>
        <w:rPr>
          <w:rFonts w:cs="David" w:hint="cs"/>
          <w:u w:val="single"/>
          <w:rtl/>
        </w:rPr>
      </w:pPr>
    </w:p>
    <w:p w14:paraId="5F77560F" w14:textId="77777777" w:rsidR="009827D2" w:rsidRDefault="009827D2" w:rsidP="009827D2">
      <w:pPr>
        <w:keepNext/>
        <w:bidi/>
        <w:ind w:firstLine="720"/>
        <w:jc w:val="both"/>
        <w:rPr>
          <w:rFonts w:cs="David" w:hint="cs"/>
          <w:rtl/>
        </w:rPr>
      </w:pPr>
      <w:r>
        <w:rPr>
          <w:rFonts w:cs="David" w:hint="cs"/>
          <w:rtl/>
        </w:rPr>
        <w:t xml:space="preserve">אין הצעה לשנות לגבי שרים וסגני שרים, גם לא בוועדה שלנו. </w:t>
      </w:r>
    </w:p>
    <w:p w14:paraId="002D53B2" w14:textId="77777777" w:rsidR="009827D2" w:rsidRDefault="009827D2" w:rsidP="009827D2">
      <w:pPr>
        <w:keepNext/>
        <w:bidi/>
        <w:jc w:val="both"/>
        <w:rPr>
          <w:rFonts w:cs="David" w:hint="cs"/>
          <w:rtl/>
        </w:rPr>
      </w:pPr>
    </w:p>
    <w:p w14:paraId="65F089C3"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7E1DD39" w14:textId="77777777" w:rsidR="009827D2" w:rsidRDefault="009827D2" w:rsidP="009827D2">
      <w:pPr>
        <w:keepNext/>
        <w:bidi/>
        <w:jc w:val="both"/>
        <w:rPr>
          <w:rFonts w:cs="David" w:hint="cs"/>
          <w:rtl/>
        </w:rPr>
      </w:pPr>
    </w:p>
    <w:p w14:paraId="0EF0C4B4" w14:textId="77777777" w:rsidR="009827D2" w:rsidRDefault="009827D2" w:rsidP="009827D2">
      <w:pPr>
        <w:keepNext/>
        <w:bidi/>
        <w:ind w:firstLine="720"/>
        <w:jc w:val="both"/>
        <w:rPr>
          <w:rFonts w:cs="David" w:hint="cs"/>
          <w:rtl/>
        </w:rPr>
      </w:pPr>
      <w:r>
        <w:rPr>
          <w:rFonts w:cs="David" w:hint="cs"/>
          <w:rtl/>
        </w:rPr>
        <w:t xml:space="preserve">בהחלטה האחרונה של ועדת האתיקה מאוקטובר האחרון, שדנה בהיעדרויות, היא ציינה שאחד השרים שנעדר ארבע ישיבות מעבר למותר ציין שהיה בסיורים מקצועיים, בתערוכה מתוקף תפקידו ונסע לחו"ל באישור הממשלה. ועדת האתיקה כתבה בהחלטתה שהיא מבקשת לציין כי "היעדרות חברי כנסת לצורך פעילות ציבורית, לרבות נסיעות רשמיות, נכללת באפשרות שמעניק החוק להיעדרות הקיימת לפי החוק". זאת אומרת, שחבר הכנסת או השר לא יגיד שנעדר כי היה בפגישות, בשביל זה נועדה התקופה. תהיתי האם רוצים להבהיר פה משהו לגבי שיקול דעתה של הוועדה או לידיעתם של חברי הכנסת: דעו לכם שעבודה אתם לא אמורים לעשות בימי כנסת, ואל תגידו לנו אחר כך שזה </w:t>
      </w:r>
      <w:proofErr w:type="spellStart"/>
      <w:r>
        <w:rPr>
          <w:rFonts w:cs="David" w:hint="cs"/>
          <w:rtl/>
        </w:rPr>
        <w:t>ההצדק</w:t>
      </w:r>
      <w:proofErr w:type="spellEnd"/>
      <w:r>
        <w:rPr>
          <w:rFonts w:cs="David" w:hint="cs"/>
          <w:rtl/>
        </w:rPr>
        <w:t xml:space="preserve"> הסביר. </w:t>
      </w:r>
    </w:p>
    <w:p w14:paraId="45B6DD92" w14:textId="77777777" w:rsidR="009827D2" w:rsidRDefault="009827D2" w:rsidP="009827D2">
      <w:pPr>
        <w:keepNext/>
        <w:bidi/>
        <w:jc w:val="both"/>
        <w:rPr>
          <w:rFonts w:cs="David" w:hint="cs"/>
          <w:rtl/>
        </w:rPr>
      </w:pPr>
    </w:p>
    <w:p w14:paraId="135EFC03"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3DF6CDFD" w14:textId="77777777" w:rsidR="009827D2" w:rsidRDefault="009827D2" w:rsidP="009827D2">
      <w:pPr>
        <w:keepNext/>
        <w:bidi/>
        <w:jc w:val="both"/>
        <w:rPr>
          <w:rFonts w:cs="David" w:hint="cs"/>
          <w:rtl/>
        </w:rPr>
      </w:pPr>
    </w:p>
    <w:p w14:paraId="40494704" w14:textId="77777777" w:rsidR="009827D2" w:rsidRDefault="009827D2" w:rsidP="009827D2">
      <w:pPr>
        <w:keepNext/>
        <w:bidi/>
        <w:ind w:firstLine="720"/>
        <w:jc w:val="both"/>
        <w:rPr>
          <w:rFonts w:cs="David" w:hint="cs"/>
          <w:rtl/>
        </w:rPr>
      </w:pPr>
      <w:r>
        <w:rPr>
          <w:rFonts w:cs="David" w:hint="cs"/>
          <w:rtl/>
        </w:rPr>
        <w:t xml:space="preserve">זה בעצם מה שאמרנו לאותו שר. היה מצב שכבר הערנו לו בעבר וחזר על אותו דבר. בימי שלישי, למשל, הוא הלך לסייר, בימי שני גם הלך לסייר. בגלל זה הוא עבר את המכסה. </w:t>
      </w:r>
    </w:p>
    <w:p w14:paraId="563631B4" w14:textId="77777777" w:rsidR="009827D2" w:rsidRDefault="009827D2" w:rsidP="009827D2">
      <w:pPr>
        <w:keepNext/>
        <w:bidi/>
        <w:jc w:val="both"/>
        <w:rPr>
          <w:rFonts w:cs="David" w:hint="cs"/>
          <w:rtl/>
        </w:rPr>
      </w:pPr>
    </w:p>
    <w:p w14:paraId="781DAAA4"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5285722" w14:textId="77777777" w:rsidR="009827D2" w:rsidRDefault="009827D2" w:rsidP="009827D2">
      <w:pPr>
        <w:keepNext/>
        <w:bidi/>
        <w:jc w:val="both"/>
        <w:rPr>
          <w:rFonts w:cs="David" w:hint="cs"/>
          <w:rtl/>
        </w:rPr>
      </w:pPr>
    </w:p>
    <w:p w14:paraId="17A36914" w14:textId="77777777" w:rsidR="009827D2" w:rsidRDefault="009827D2" w:rsidP="009827D2">
      <w:pPr>
        <w:keepNext/>
        <w:bidi/>
        <w:ind w:firstLine="720"/>
        <w:jc w:val="both"/>
        <w:rPr>
          <w:rFonts w:cs="David" w:hint="cs"/>
          <w:rtl/>
        </w:rPr>
      </w:pPr>
      <w:r>
        <w:rPr>
          <w:rFonts w:cs="David" w:hint="cs"/>
          <w:rtl/>
        </w:rPr>
        <w:t xml:space="preserve">הקביעה שמותרת היא בדיוק בשביל הדברים האלה, בשביל עבודה שהיא מחוץ לכנסת. </w:t>
      </w:r>
    </w:p>
    <w:p w14:paraId="7302E0CE" w14:textId="77777777" w:rsidR="009827D2" w:rsidRDefault="009827D2" w:rsidP="009827D2">
      <w:pPr>
        <w:keepNext/>
        <w:bidi/>
        <w:ind w:firstLine="720"/>
        <w:jc w:val="both"/>
        <w:rPr>
          <w:rFonts w:cs="David" w:hint="cs"/>
          <w:rtl/>
        </w:rPr>
      </w:pPr>
    </w:p>
    <w:p w14:paraId="5077360C"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086143E7" w14:textId="77777777" w:rsidR="009827D2" w:rsidRDefault="009827D2" w:rsidP="009827D2">
      <w:pPr>
        <w:keepNext/>
        <w:bidi/>
        <w:jc w:val="both"/>
        <w:rPr>
          <w:rFonts w:cs="David" w:hint="cs"/>
          <w:rtl/>
        </w:rPr>
      </w:pPr>
    </w:p>
    <w:p w14:paraId="1676AAB8" w14:textId="77777777" w:rsidR="009827D2" w:rsidRDefault="009827D2" w:rsidP="009827D2">
      <w:pPr>
        <w:keepNext/>
        <w:bidi/>
        <w:ind w:firstLine="720"/>
        <w:jc w:val="both"/>
        <w:rPr>
          <w:rFonts w:cs="David" w:hint="cs"/>
          <w:rtl/>
        </w:rPr>
      </w:pPr>
      <w:r>
        <w:rPr>
          <w:rFonts w:cs="David" w:hint="cs"/>
          <w:rtl/>
        </w:rPr>
        <w:t>גם ככה נתנו לו 50%.</w:t>
      </w:r>
    </w:p>
    <w:p w14:paraId="6180185A" w14:textId="77777777" w:rsidR="009827D2" w:rsidRDefault="009827D2" w:rsidP="009827D2">
      <w:pPr>
        <w:keepNext/>
        <w:bidi/>
        <w:jc w:val="both"/>
        <w:rPr>
          <w:rFonts w:cs="David" w:hint="cs"/>
          <w:rtl/>
        </w:rPr>
      </w:pPr>
    </w:p>
    <w:p w14:paraId="0A3327CA" w14:textId="77777777" w:rsidR="009827D2" w:rsidRPr="00730C17" w:rsidRDefault="009827D2" w:rsidP="009827D2">
      <w:pPr>
        <w:keepNext/>
        <w:bidi/>
        <w:jc w:val="both"/>
        <w:rPr>
          <w:rFonts w:cs="David" w:hint="cs"/>
          <w:u w:val="single"/>
          <w:rtl/>
        </w:rPr>
      </w:pPr>
      <w:r>
        <w:rPr>
          <w:rFonts w:cs="David" w:hint="cs"/>
          <w:u w:val="single"/>
          <w:rtl/>
        </w:rPr>
        <w:t xml:space="preserve">יצחק </w:t>
      </w:r>
      <w:r w:rsidRPr="00730C17">
        <w:rPr>
          <w:rFonts w:cs="David" w:hint="cs"/>
          <w:u w:val="single"/>
          <w:rtl/>
        </w:rPr>
        <w:t>זמיר</w:t>
      </w:r>
      <w:r>
        <w:rPr>
          <w:rFonts w:cs="David" w:hint="cs"/>
          <w:u w:val="single"/>
          <w:rtl/>
        </w:rPr>
        <w:t>:</w:t>
      </w:r>
    </w:p>
    <w:p w14:paraId="678A23DB" w14:textId="77777777" w:rsidR="009827D2" w:rsidRDefault="009827D2" w:rsidP="009827D2">
      <w:pPr>
        <w:keepNext/>
        <w:bidi/>
        <w:jc w:val="both"/>
        <w:rPr>
          <w:rFonts w:cs="David" w:hint="cs"/>
          <w:rtl/>
        </w:rPr>
      </w:pPr>
    </w:p>
    <w:p w14:paraId="398E8098" w14:textId="77777777" w:rsidR="009827D2" w:rsidRDefault="009827D2" w:rsidP="009827D2">
      <w:pPr>
        <w:keepNext/>
        <w:bidi/>
        <w:ind w:firstLine="720"/>
        <w:jc w:val="both"/>
        <w:rPr>
          <w:rFonts w:cs="David" w:hint="cs"/>
          <w:rtl/>
        </w:rPr>
      </w:pPr>
      <w:r>
        <w:rPr>
          <w:rFonts w:cs="David" w:hint="cs"/>
          <w:rtl/>
        </w:rPr>
        <w:t xml:space="preserve">תפורסם חוברת של כללי האתיקה, כמו שהיה בעבר, ובהערות השוליים יהיו החלטות של ועדת האתיקה. </w:t>
      </w:r>
    </w:p>
    <w:p w14:paraId="2AE8209C" w14:textId="77777777" w:rsidR="009827D2" w:rsidRDefault="009827D2" w:rsidP="009827D2">
      <w:pPr>
        <w:keepNext/>
        <w:bidi/>
        <w:ind w:firstLine="720"/>
        <w:jc w:val="both"/>
        <w:rPr>
          <w:rFonts w:cs="David" w:hint="cs"/>
          <w:rtl/>
        </w:rPr>
      </w:pPr>
    </w:p>
    <w:p w14:paraId="2637CEE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609194F" w14:textId="77777777" w:rsidR="009827D2" w:rsidRDefault="009827D2" w:rsidP="009827D2">
      <w:pPr>
        <w:keepNext/>
        <w:bidi/>
        <w:ind w:firstLine="720"/>
        <w:jc w:val="both"/>
        <w:rPr>
          <w:rFonts w:cs="David" w:hint="cs"/>
          <w:rtl/>
        </w:rPr>
      </w:pPr>
    </w:p>
    <w:p w14:paraId="661CB7AD" w14:textId="77777777" w:rsidR="009827D2" w:rsidRDefault="009827D2" w:rsidP="009827D2">
      <w:pPr>
        <w:keepNext/>
        <w:bidi/>
        <w:ind w:firstLine="720"/>
        <w:jc w:val="both"/>
        <w:rPr>
          <w:rFonts w:cs="David" w:hint="cs"/>
          <w:rtl/>
        </w:rPr>
      </w:pPr>
      <w:r>
        <w:rPr>
          <w:rFonts w:cs="David" w:hint="cs"/>
          <w:rtl/>
        </w:rPr>
        <w:t xml:space="preserve">אבל אמרנו שנעלה את הערות השוליים לטקסט. רק העליתי את הנושא כדי לשאול אם רוצים לקבוע. </w:t>
      </w:r>
    </w:p>
    <w:p w14:paraId="76BF48BA" w14:textId="77777777" w:rsidR="009827D2" w:rsidRDefault="009827D2" w:rsidP="009827D2">
      <w:pPr>
        <w:keepNext/>
        <w:bidi/>
        <w:jc w:val="both"/>
        <w:rPr>
          <w:rFonts w:cs="David" w:hint="cs"/>
          <w:rtl/>
        </w:rPr>
      </w:pPr>
    </w:p>
    <w:p w14:paraId="23560274"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5A8F1C9" w14:textId="77777777" w:rsidR="009827D2" w:rsidRDefault="009827D2" w:rsidP="009827D2">
      <w:pPr>
        <w:bidi/>
        <w:jc w:val="both"/>
        <w:rPr>
          <w:rFonts w:cs="David" w:hint="cs"/>
          <w:u w:val="single"/>
          <w:rtl/>
        </w:rPr>
      </w:pPr>
    </w:p>
    <w:p w14:paraId="2D507719" w14:textId="77777777" w:rsidR="009827D2" w:rsidRDefault="009827D2" w:rsidP="009827D2">
      <w:pPr>
        <w:keepNext/>
        <w:bidi/>
        <w:ind w:firstLine="720"/>
        <w:jc w:val="both"/>
        <w:rPr>
          <w:rFonts w:cs="David" w:hint="cs"/>
          <w:rtl/>
        </w:rPr>
      </w:pPr>
      <w:r>
        <w:rPr>
          <w:rFonts w:cs="David" w:hint="cs"/>
          <w:rtl/>
        </w:rPr>
        <w:t xml:space="preserve">אני מסכים עם מה שפרופסור זמיר אמר. אני חושב שלא טוב יהיה אם הספר הזה, שהוא לא לקדנציה אחת, יחליף את מה שאתה מחלקים כל כנסת חדשה לחברי הכנסת. </w:t>
      </w:r>
    </w:p>
    <w:p w14:paraId="02F5D413" w14:textId="77777777" w:rsidR="009827D2" w:rsidRDefault="009827D2" w:rsidP="009827D2">
      <w:pPr>
        <w:keepNext/>
        <w:bidi/>
        <w:jc w:val="both"/>
        <w:rPr>
          <w:rFonts w:cs="David" w:hint="cs"/>
          <w:rtl/>
        </w:rPr>
      </w:pPr>
    </w:p>
    <w:p w14:paraId="2BD5962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BEE00F4" w14:textId="77777777" w:rsidR="009827D2" w:rsidRDefault="009827D2" w:rsidP="009827D2">
      <w:pPr>
        <w:keepNext/>
        <w:bidi/>
        <w:jc w:val="both"/>
        <w:rPr>
          <w:rFonts w:cs="David" w:hint="cs"/>
          <w:rtl/>
        </w:rPr>
      </w:pPr>
    </w:p>
    <w:p w14:paraId="34A7769E" w14:textId="77777777" w:rsidR="009827D2" w:rsidRDefault="009827D2" w:rsidP="009827D2">
      <w:pPr>
        <w:keepNext/>
        <w:bidi/>
        <w:ind w:firstLine="720"/>
        <w:jc w:val="both"/>
        <w:rPr>
          <w:rFonts w:cs="David" w:hint="cs"/>
          <w:rtl/>
        </w:rPr>
      </w:pPr>
      <w:r>
        <w:rPr>
          <w:rFonts w:cs="David" w:hint="cs"/>
          <w:rtl/>
        </w:rPr>
        <w:t xml:space="preserve">בדברים מסוימים בוודאי שהוא יחליף. </w:t>
      </w:r>
    </w:p>
    <w:p w14:paraId="177E6D68" w14:textId="77777777" w:rsidR="009827D2" w:rsidRDefault="009827D2" w:rsidP="009827D2">
      <w:pPr>
        <w:keepNext/>
        <w:bidi/>
        <w:jc w:val="both"/>
        <w:rPr>
          <w:rFonts w:cs="David" w:hint="cs"/>
          <w:rtl/>
        </w:rPr>
      </w:pPr>
    </w:p>
    <w:p w14:paraId="6837F8B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64E28DA" w14:textId="77777777" w:rsidR="009827D2" w:rsidRDefault="009827D2" w:rsidP="009827D2">
      <w:pPr>
        <w:bidi/>
        <w:jc w:val="both"/>
        <w:rPr>
          <w:rFonts w:cs="David" w:hint="cs"/>
          <w:u w:val="single"/>
          <w:rtl/>
        </w:rPr>
      </w:pPr>
    </w:p>
    <w:p w14:paraId="3F8203E5" w14:textId="77777777" w:rsidR="009827D2" w:rsidRDefault="009827D2" w:rsidP="009827D2">
      <w:pPr>
        <w:keepNext/>
        <w:bidi/>
        <w:ind w:firstLine="720"/>
        <w:jc w:val="both"/>
        <w:rPr>
          <w:rFonts w:cs="David" w:hint="cs"/>
          <w:rtl/>
        </w:rPr>
      </w:pPr>
      <w:r>
        <w:rPr>
          <w:rFonts w:cs="David" w:hint="cs"/>
          <w:rtl/>
        </w:rPr>
        <w:t xml:space="preserve">ברור, אבל הוא לא יהיה מפורט. למשל, מה שאת אומרת. צריכה להיות כוכבית: קחו לתשומת לבכם. </w:t>
      </w:r>
    </w:p>
    <w:p w14:paraId="79DC33B7" w14:textId="77777777" w:rsidR="009827D2" w:rsidRDefault="009827D2" w:rsidP="009827D2">
      <w:pPr>
        <w:keepNext/>
        <w:bidi/>
        <w:jc w:val="both"/>
        <w:rPr>
          <w:rFonts w:cs="David" w:hint="cs"/>
          <w:rtl/>
        </w:rPr>
      </w:pPr>
    </w:p>
    <w:p w14:paraId="0FB8F748"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5F34C1D" w14:textId="77777777" w:rsidR="009827D2" w:rsidRDefault="009827D2" w:rsidP="009827D2">
      <w:pPr>
        <w:keepNext/>
        <w:bidi/>
        <w:jc w:val="both"/>
        <w:rPr>
          <w:rFonts w:cs="David" w:hint="cs"/>
          <w:rtl/>
        </w:rPr>
      </w:pPr>
    </w:p>
    <w:p w14:paraId="21BBCEE7" w14:textId="77777777" w:rsidR="009827D2" w:rsidRDefault="009827D2" w:rsidP="009827D2">
      <w:pPr>
        <w:keepNext/>
        <w:bidi/>
        <w:ind w:firstLine="720"/>
        <w:jc w:val="both"/>
        <w:rPr>
          <w:rFonts w:cs="David" w:hint="cs"/>
          <w:rtl/>
        </w:rPr>
      </w:pPr>
      <w:r>
        <w:rPr>
          <w:rFonts w:cs="David" w:hint="cs"/>
          <w:rtl/>
        </w:rPr>
        <w:t xml:space="preserve">זה גם צמצום של שיקול הדעת וכו', רציתי להפנות את תשומת הלב. </w:t>
      </w:r>
    </w:p>
    <w:p w14:paraId="3CFD29A4" w14:textId="77777777" w:rsidR="009827D2" w:rsidRDefault="009827D2" w:rsidP="009827D2">
      <w:pPr>
        <w:keepNext/>
        <w:bidi/>
        <w:ind w:firstLine="720"/>
        <w:jc w:val="both"/>
        <w:rPr>
          <w:rFonts w:cs="David" w:hint="cs"/>
          <w:rtl/>
        </w:rPr>
      </w:pPr>
    </w:p>
    <w:p w14:paraId="57335B7B" w14:textId="77777777" w:rsidR="009827D2" w:rsidRDefault="009827D2" w:rsidP="009827D2">
      <w:pPr>
        <w:keepNext/>
        <w:bidi/>
        <w:ind w:firstLine="720"/>
        <w:jc w:val="both"/>
        <w:rPr>
          <w:rFonts w:cs="David" w:hint="cs"/>
          <w:rtl/>
        </w:rPr>
      </w:pPr>
      <w:r>
        <w:rPr>
          <w:rFonts w:cs="David" w:hint="cs"/>
          <w:rtl/>
        </w:rPr>
        <w:t xml:space="preserve">אם אפשר להפנות את תשומת הלב להחלטה נוספת, אני מנסה להזכיר לוועדה את החלטות ועדת האתיקה שהתקבלו מאז שסיימה הוועדה הציבורית את עבודתה ודברים שהיא לא ראתה לנגד עיניה. יש החלטה ממאי 2009 בעניין של חברת כנסת שילדה. ועדת האתיקה החליטה לדון בזה בהקשר של היעדרות וקיבלה החלטה שהיעדרות של חברת הכנסת לתקופה של חופשת לידה שקבועה בחוק </w:t>
      </w:r>
      <w:r>
        <w:rPr>
          <w:rFonts w:cs="David"/>
          <w:rtl/>
        </w:rPr>
        <w:t>–</w:t>
      </w:r>
      <w:r>
        <w:rPr>
          <w:rFonts w:cs="David" w:hint="cs"/>
          <w:rtl/>
        </w:rPr>
        <w:t xml:space="preserve"> מה שהוא היום 14 שבועות </w:t>
      </w:r>
      <w:r>
        <w:rPr>
          <w:rFonts w:cs="David"/>
          <w:rtl/>
        </w:rPr>
        <w:t>–</w:t>
      </w:r>
      <w:r>
        <w:rPr>
          <w:rFonts w:cs="David" w:hint="cs"/>
          <w:rtl/>
        </w:rPr>
        <w:t xml:space="preserve"> היא נכונה וראויה ויש לראות בה הצדק סביר לעניין הסעיף הזה. אם היא בחרה מרצונה להופיע לישיבות כנסת בתוך התקופה, היעדרותה ממספר מקביל של ימי ישיבות עם תום התקופה תיחשב אף היא </w:t>
      </w:r>
      <w:proofErr w:type="spellStart"/>
      <w:r>
        <w:rPr>
          <w:rFonts w:cs="David" w:hint="cs"/>
          <w:rtl/>
        </w:rPr>
        <w:t>להצדק</w:t>
      </w:r>
      <w:proofErr w:type="spellEnd"/>
      <w:r>
        <w:rPr>
          <w:rFonts w:cs="David" w:hint="cs"/>
          <w:rtl/>
        </w:rPr>
        <w:t xml:space="preserve"> סביר. תקופות אלה לא ייכללו בחשבון מכסת ההיעדרות הקבועה בחוק, שחבר הכנסת לא צריך לספק להן הצדק סביר. </w:t>
      </w:r>
    </w:p>
    <w:p w14:paraId="684974E4" w14:textId="77777777" w:rsidR="009827D2" w:rsidRDefault="009827D2" w:rsidP="009827D2">
      <w:pPr>
        <w:keepNext/>
        <w:bidi/>
        <w:jc w:val="both"/>
        <w:rPr>
          <w:rFonts w:cs="David" w:hint="cs"/>
          <w:rtl/>
        </w:rPr>
      </w:pPr>
    </w:p>
    <w:p w14:paraId="65164EA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23D4583A" w14:textId="77777777" w:rsidR="009827D2" w:rsidRDefault="009827D2" w:rsidP="009827D2">
      <w:pPr>
        <w:bidi/>
        <w:jc w:val="both"/>
        <w:rPr>
          <w:rFonts w:cs="David" w:hint="cs"/>
          <w:u w:val="single"/>
          <w:rtl/>
        </w:rPr>
      </w:pPr>
    </w:p>
    <w:p w14:paraId="244970B4" w14:textId="77777777" w:rsidR="009827D2" w:rsidRDefault="009827D2" w:rsidP="009827D2">
      <w:pPr>
        <w:keepNext/>
        <w:bidi/>
        <w:ind w:firstLine="720"/>
        <w:jc w:val="both"/>
        <w:rPr>
          <w:rFonts w:cs="David" w:hint="cs"/>
          <w:rtl/>
        </w:rPr>
      </w:pPr>
      <w:r>
        <w:rPr>
          <w:rFonts w:cs="David" w:hint="cs"/>
          <w:rtl/>
        </w:rPr>
        <w:t xml:space="preserve">לא בטוח שאני הייתי מחליט החלטה כזאת, אבל בסדר. צוברים פה היעדרויות. </w:t>
      </w:r>
    </w:p>
    <w:p w14:paraId="307575BE" w14:textId="77777777" w:rsidR="009827D2" w:rsidRDefault="009827D2" w:rsidP="009827D2">
      <w:pPr>
        <w:keepNext/>
        <w:bidi/>
        <w:jc w:val="both"/>
        <w:rPr>
          <w:rFonts w:cs="David" w:hint="cs"/>
          <w:rtl/>
        </w:rPr>
      </w:pPr>
    </w:p>
    <w:p w14:paraId="2532D763"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A7DB0E1" w14:textId="77777777" w:rsidR="009827D2" w:rsidRDefault="009827D2" w:rsidP="009827D2">
      <w:pPr>
        <w:keepNext/>
        <w:bidi/>
        <w:jc w:val="both"/>
        <w:rPr>
          <w:rFonts w:cs="David" w:hint="cs"/>
          <w:rtl/>
        </w:rPr>
      </w:pPr>
    </w:p>
    <w:p w14:paraId="32F77F41" w14:textId="77777777" w:rsidR="009827D2" w:rsidRDefault="009827D2" w:rsidP="009827D2">
      <w:pPr>
        <w:keepNext/>
        <w:bidi/>
        <w:ind w:firstLine="720"/>
        <w:jc w:val="both"/>
        <w:rPr>
          <w:rFonts w:cs="David" w:hint="cs"/>
          <w:rtl/>
        </w:rPr>
      </w:pPr>
      <w:r>
        <w:rPr>
          <w:rFonts w:cs="David" w:hint="cs"/>
          <w:rtl/>
        </w:rPr>
        <w:t xml:space="preserve">הצבירה היא באמת  - - - אבל עצם הדבר שהיעדרות בתקופת חופשת הלידה היא לא צריכה להסביר וזו </w:t>
      </w:r>
      <w:proofErr w:type="spellStart"/>
      <w:r>
        <w:rPr>
          <w:rFonts w:cs="David" w:hint="cs"/>
          <w:rtl/>
        </w:rPr>
        <w:t>פרזומפציה</w:t>
      </w:r>
      <w:proofErr w:type="spellEnd"/>
      <w:r>
        <w:rPr>
          <w:rFonts w:cs="David" w:hint="cs"/>
          <w:rtl/>
        </w:rPr>
        <w:t xml:space="preserve">  - חזקה - שהיא הצדק סביר - - - </w:t>
      </w:r>
    </w:p>
    <w:p w14:paraId="5BD9C072" w14:textId="77777777" w:rsidR="009827D2" w:rsidRDefault="009827D2" w:rsidP="009827D2">
      <w:pPr>
        <w:keepNext/>
        <w:bidi/>
        <w:jc w:val="both"/>
        <w:rPr>
          <w:rFonts w:cs="David" w:hint="cs"/>
          <w:rtl/>
        </w:rPr>
      </w:pPr>
    </w:p>
    <w:p w14:paraId="4BB8BB7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8FCAD35" w14:textId="77777777" w:rsidR="009827D2" w:rsidRDefault="009827D2" w:rsidP="009827D2">
      <w:pPr>
        <w:bidi/>
        <w:jc w:val="both"/>
        <w:rPr>
          <w:rFonts w:cs="David" w:hint="cs"/>
          <w:u w:val="single"/>
          <w:rtl/>
        </w:rPr>
      </w:pPr>
    </w:p>
    <w:p w14:paraId="608D9016" w14:textId="77777777" w:rsidR="009827D2" w:rsidRDefault="009827D2" w:rsidP="009827D2">
      <w:pPr>
        <w:keepNext/>
        <w:bidi/>
        <w:ind w:firstLine="720"/>
        <w:jc w:val="both"/>
        <w:rPr>
          <w:rFonts w:cs="David" w:hint="cs"/>
          <w:rtl/>
        </w:rPr>
      </w:pPr>
      <w:r>
        <w:rPr>
          <w:rFonts w:cs="David" w:hint="cs"/>
          <w:rtl/>
        </w:rPr>
        <w:t xml:space="preserve">אני לא אומר שלידה זה מחלה, אל תביני אותי לא נכון. סביר לגמרי שמישהו - - - </w:t>
      </w:r>
    </w:p>
    <w:p w14:paraId="31DD80EC" w14:textId="77777777" w:rsidR="009827D2" w:rsidRDefault="009827D2" w:rsidP="009827D2">
      <w:pPr>
        <w:keepNext/>
        <w:bidi/>
        <w:jc w:val="both"/>
        <w:rPr>
          <w:rFonts w:cs="David" w:hint="cs"/>
          <w:rtl/>
        </w:rPr>
      </w:pPr>
    </w:p>
    <w:p w14:paraId="19A7AAEA"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05489EE" w14:textId="77777777" w:rsidR="009827D2" w:rsidRDefault="009827D2" w:rsidP="009827D2">
      <w:pPr>
        <w:keepNext/>
        <w:bidi/>
        <w:jc w:val="both"/>
        <w:rPr>
          <w:rFonts w:cs="David" w:hint="cs"/>
          <w:rtl/>
        </w:rPr>
      </w:pPr>
    </w:p>
    <w:p w14:paraId="563C4EC5" w14:textId="77777777" w:rsidR="009827D2" w:rsidRDefault="009827D2" w:rsidP="009827D2">
      <w:pPr>
        <w:keepNext/>
        <w:bidi/>
        <w:ind w:firstLine="720"/>
        <w:jc w:val="both"/>
        <w:rPr>
          <w:rFonts w:cs="David" w:hint="cs"/>
          <w:rtl/>
        </w:rPr>
      </w:pPr>
      <w:r>
        <w:rPr>
          <w:rFonts w:cs="David" w:hint="cs"/>
          <w:rtl/>
        </w:rPr>
        <w:t xml:space="preserve">אבל אז היא צריכה להסביר. כאן יוצרים איזושהי חזקה שמי שילדה לא צריכה להסביר. </w:t>
      </w:r>
    </w:p>
    <w:p w14:paraId="62A6B734" w14:textId="77777777" w:rsidR="009827D2" w:rsidRDefault="009827D2" w:rsidP="009827D2">
      <w:pPr>
        <w:keepNext/>
        <w:bidi/>
        <w:jc w:val="both"/>
        <w:rPr>
          <w:rFonts w:cs="David" w:hint="cs"/>
          <w:rtl/>
        </w:rPr>
      </w:pPr>
    </w:p>
    <w:p w14:paraId="30CF255A"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5D8B0E9" w14:textId="77777777" w:rsidR="009827D2" w:rsidRDefault="009827D2" w:rsidP="009827D2">
      <w:pPr>
        <w:bidi/>
        <w:jc w:val="both"/>
        <w:rPr>
          <w:rFonts w:cs="David" w:hint="cs"/>
          <w:u w:val="single"/>
          <w:rtl/>
        </w:rPr>
      </w:pPr>
    </w:p>
    <w:p w14:paraId="35078B80" w14:textId="77777777" w:rsidR="009827D2" w:rsidRDefault="009827D2" w:rsidP="009827D2">
      <w:pPr>
        <w:keepNext/>
        <w:bidi/>
        <w:ind w:firstLine="720"/>
        <w:jc w:val="both"/>
        <w:rPr>
          <w:rFonts w:cs="David" w:hint="cs"/>
          <w:rtl/>
        </w:rPr>
      </w:pPr>
      <w:r>
        <w:rPr>
          <w:rFonts w:cs="David" w:hint="cs"/>
          <w:rtl/>
        </w:rPr>
        <w:t xml:space="preserve">היות שאין מאה לידות בקדנציה, אני חושב שעדיף המצב שצריך להסביר מאשר יצירת כללים. השלב הבא יהיה: במושב הקודם לא נעדרתי אז צברתי ימים למושב הבא. </w:t>
      </w:r>
    </w:p>
    <w:p w14:paraId="7D7F7175" w14:textId="77777777" w:rsidR="009827D2" w:rsidRDefault="009827D2" w:rsidP="009827D2">
      <w:pPr>
        <w:keepNext/>
        <w:bidi/>
        <w:jc w:val="both"/>
        <w:rPr>
          <w:rFonts w:cs="David" w:hint="cs"/>
          <w:rtl/>
        </w:rPr>
      </w:pPr>
    </w:p>
    <w:p w14:paraId="1D308C0B"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A794342" w14:textId="77777777" w:rsidR="009827D2" w:rsidRDefault="009827D2" w:rsidP="009827D2">
      <w:pPr>
        <w:keepNext/>
        <w:bidi/>
        <w:jc w:val="both"/>
        <w:rPr>
          <w:rFonts w:cs="David" w:hint="cs"/>
          <w:rtl/>
        </w:rPr>
      </w:pPr>
    </w:p>
    <w:p w14:paraId="49161CD5" w14:textId="77777777" w:rsidR="009827D2" w:rsidRDefault="009827D2" w:rsidP="009827D2">
      <w:pPr>
        <w:keepNext/>
        <w:bidi/>
        <w:jc w:val="both"/>
        <w:rPr>
          <w:rFonts w:cs="David" w:hint="cs"/>
          <w:rtl/>
        </w:rPr>
      </w:pPr>
      <w:r>
        <w:rPr>
          <w:rFonts w:cs="David" w:hint="cs"/>
          <w:rtl/>
        </w:rPr>
        <w:tab/>
        <w:t xml:space="preserve">לא, לא. </w:t>
      </w:r>
    </w:p>
    <w:p w14:paraId="705CF9C2" w14:textId="77777777" w:rsidR="009827D2" w:rsidRDefault="009827D2" w:rsidP="009827D2">
      <w:pPr>
        <w:keepNext/>
        <w:bidi/>
        <w:jc w:val="both"/>
        <w:rPr>
          <w:rFonts w:cs="David" w:hint="cs"/>
          <w:rtl/>
        </w:rPr>
      </w:pPr>
    </w:p>
    <w:p w14:paraId="39E67446"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59077161" w14:textId="77777777" w:rsidR="009827D2" w:rsidRDefault="009827D2" w:rsidP="009827D2">
      <w:pPr>
        <w:keepNext/>
        <w:bidi/>
        <w:jc w:val="both"/>
        <w:rPr>
          <w:rFonts w:cs="David" w:hint="cs"/>
          <w:rtl/>
        </w:rPr>
      </w:pPr>
    </w:p>
    <w:p w14:paraId="0D9568D0" w14:textId="77777777" w:rsidR="009827D2" w:rsidRDefault="009827D2" w:rsidP="009827D2">
      <w:pPr>
        <w:keepNext/>
        <w:bidi/>
        <w:jc w:val="both"/>
        <w:rPr>
          <w:rFonts w:cs="David" w:hint="cs"/>
          <w:rtl/>
        </w:rPr>
      </w:pPr>
      <w:r>
        <w:rPr>
          <w:rFonts w:cs="David" w:hint="cs"/>
          <w:rtl/>
        </w:rPr>
        <w:tab/>
        <w:t xml:space="preserve">אל תגידי לא. מה ההבדל? זה אותו דבר בדיוק. </w:t>
      </w:r>
    </w:p>
    <w:p w14:paraId="37E2AD7C" w14:textId="77777777" w:rsidR="009827D2" w:rsidRDefault="009827D2" w:rsidP="009827D2">
      <w:pPr>
        <w:keepNext/>
        <w:bidi/>
        <w:jc w:val="both"/>
        <w:rPr>
          <w:rFonts w:cs="David" w:hint="cs"/>
          <w:rtl/>
        </w:rPr>
      </w:pPr>
    </w:p>
    <w:p w14:paraId="0E263130"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A39A852" w14:textId="77777777" w:rsidR="009827D2" w:rsidRDefault="009827D2" w:rsidP="009827D2">
      <w:pPr>
        <w:keepNext/>
        <w:bidi/>
        <w:jc w:val="both"/>
        <w:rPr>
          <w:rFonts w:cs="David" w:hint="cs"/>
          <w:rtl/>
        </w:rPr>
      </w:pPr>
    </w:p>
    <w:p w14:paraId="40FB403C" w14:textId="77777777" w:rsidR="009827D2" w:rsidRDefault="009827D2" w:rsidP="009827D2">
      <w:pPr>
        <w:keepNext/>
        <w:bidi/>
        <w:ind w:firstLine="720"/>
        <w:jc w:val="both"/>
        <w:rPr>
          <w:rFonts w:cs="David" w:hint="cs"/>
          <w:rtl/>
        </w:rPr>
      </w:pPr>
      <w:r>
        <w:rPr>
          <w:rFonts w:cs="David" w:hint="cs"/>
          <w:rtl/>
        </w:rPr>
        <w:t xml:space="preserve">אחרי לידה יש הגיון  בהיעדרות גם טיפה אחרי 14 השבועות </w:t>
      </w:r>
      <w:proofErr w:type="spellStart"/>
      <w:r>
        <w:rPr>
          <w:rFonts w:cs="David" w:hint="cs"/>
          <w:rtl/>
        </w:rPr>
        <w:t>הפורמליים</w:t>
      </w:r>
      <w:proofErr w:type="spellEnd"/>
      <w:r>
        <w:rPr>
          <w:rFonts w:cs="David" w:hint="cs"/>
          <w:rtl/>
        </w:rPr>
        <w:t xml:space="preserve">. </w:t>
      </w:r>
    </w:p>
    <w:p w14:paraId="01DC0D9A" w14:textId="77777777" w:rsidR="009827D2" w:rsidRDefault="009827D2" w:rsidP="009827D2">
      <w:pPr>
        <w:keepNext/>
        <w:bidi/>
        <w:ind w:firstLine="720"/>
        <w:jc w:val="both"/>
        <w:rPr>
          <w:rFonts w:cs="David" w:hint="cs"/>
          <w:rtl/>
        </w:rPr>
      </w:pPr>
    </w:p>
    <w:p w14:paraId="72026B3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1D80582" w14:textId="77777777" w:rsidR="009827D2" w:rsidRDefault="009827D2" w:rsidP="009827D2">
      <w:pPr>
        <w:bidi/>
        <w:jc w:val="both"/>
        <w:rPr>
          <w:rFonts w:cs="David" w:hint="cs"/>
          <w:u w:val="single"/>
          <w:rtl/>
        </w:rPr>
      </w:pPr>
    </w:p>
    <w:p w14:paraId="3758259E" w14:textId="77777777" w:rsidR="009827D2" w:rsidRDefault="009827D2" w:rsidP="009827D2">
      <w:pPr>
        <w:keepNext/>
        <w:bidi/>
        <w:ind w:firstLine="720"/>
        <w:jc w:val="both"/>
        <w:rPr>
          <w:rFonts w:cs="David" w:hint="cs"/>
          <w:rtl/>
        </w:rPr>
      </w:pPr>
      <w:r>
        <w:rPr>
          <w:rFonts w:cs="David" w:hint="cs"/>
          <w:rtl/>
        </w:rPr>
        <w:t xml:space="preserve">נניח שחברת כנסת שילדה תגיד שלמרות שהייתה בחופשת לידה, גם במושב הבא נאלצה להיעדר יותר כי הילד חלה. כל ועדת אתיקה סבירה תגיד שזה הצדק סביר. צריך לזכור כל הזמן שזה לא תהליך אוטומטי. דרך אגב, הרבה חברי כנסת שלא עומדים במכסה מביאים הצדקים סבירים, כמו שבן משפחה היה חולה, בעיקר אם זה חד-פעמי. </w:t>
      </w:r>
    </w:p>
    <w:p w14:paraId="4BA7ECA0" w14:textId="77777777" w:rsidR="009827D2" w:rsidRDefault="009827D2" w:rsidP="009827D2">
      <w:pPr>
        <w:keepNext/>
        <w:bidi/>
        <w:ind w:firstLine="720"/>
        <w:jc w:val="both"/>
        <w:rPr>
          <w:rFonts w:cs="David" w:hint="cs"/>
          <w:rtl/>
        </w:rPr>
      </w:pPr>
    </w:p>
    <w:p w14:paraId="042D81E2"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0DC60B7" w14:textId="77777777" w:rsidR="009827D2" w:rsidRDefault="009827D2" w:rsidP="009827D2">
      <w:pPr>
        <w:keepNext/>
        <w:bidi/>
        <w:ind w:firstLine="720"/>
        <w:jc w:val="both"/>
        <w:rPr>
          <w:rFonts w:cs="David" w:hint="cs"/>
          <w:rtl/>
        </w:rPr>
      </w:pPr>
    </w:p>
    <w:p w14:paraId="01772D5E" w14:textId="77777777" w:rsidR="009827D2" w:rsidRDefault="009827D2" w:rsidP="009827D2">
      <w:pPr>
        <w:keepNext/>
        <w:bidi/>
        <w:ind w:firstLine="720"/>
        <w:jc w:val="both"/>
        <w:rPr>
          <w:rFonts w:cs="David" w:hint="cs"/>
          <w:rtl/>
        </w:rPr>
      </w:pPr>
      <w:r>
        <w:rPr>
          <w:rFonts w:cs="David" w:hint="cs"/>
          <w:rtl/>
        </w:rPr>
        <w:t>אני רק מזכירה. כמו שאנחנו עושים בישיבות תקנון, שמעלים כוכביות, אז אני מזכירה שכדאי גם להתייחס להחלטות.</w:t>
      </w:r>
    </w:p>
    <w:p w14:paraId="54141D4E" w14:textId="77777777" w:rsidR="009827D2" w:rsidRDefault="009827D2" w:rsidP="009827D2">
      <w:pPr>
        <w:keepNext/>
        <w:bidi/>
        <w:jc w:val="both"/>
        <w:rPr>
          <w:rFonts w:cs="David" w:hint="cs"/>
          <w:rtl/>
        </w:rPr>
      </w:pPr>
    </w:p>
    <w:p w14:paraId="22B50EFB" w14:textId="77777777" w:rsidR="009827D2" w:rsidRPr="00AA62D3" w:rsidRDefault="009827D2" w:rsidP="009827D2">
      <w:pPr>
        <w:keepNext/>
        <w:bidi/>
        <w:jc w:val="both"/>
        <w:rPr>
          <w:rFonts w:cs="David" w:hint="cs"/>
          <w:u w:val="single"/>
          <w:rtl/>
        </w:rPr>
      </w:pPr>
      <w:r>
        <w:rPr>
          <w:rFonts w:cs="David" w:hint="cs"/>
          <w:u w:val="single"/>
          <w:rtl/>
        </w:rPr>
        <w:t xml:space="preserve">אסא </w:t>
      </w:r>
      <w:r w:rsidRPr="00AA62D3">
        <w:rPr>
          <w:rFonts w:cs="David" w:hint="cs"/>
          <w:u w:val="single"/>
          <w:rtl/>
        </w:rPr>
        <w:t>כשר</w:t>
      </w:r>
      <w:r>
        <w:rPr>
          <w:rFonts w:cs="David" w:hint="cs"/>
          <w:u w:val="single"/>
          <w:rtl/>
        </w:rPr>
        <w:t>:</w:t>
      </w:r>
    </w:p>
    <w:p w14:paraId="170C89BB" w14:textId="77777777" w:rsidR="009827D2" w:rsidRDefault="009827D2" w:rsidP="009827D2">
      <w:pPr>
        <w:keepNext/>
        <w:bidi/>
        <w:jc w:val="both"/>
        <w:rPr>
          <w:rFonts w:cs="David" w:hint="cs"/>
          <w:rtl/>
        </w:rPr>
      </w:pPr>
    </w:p>
    <w:p w14:paraId="570C768A" w14:textId="77777777" w:rsidR="009827D2" w:rsidRDefault="009827D2" w:rsidP="009827D2">
      <w:pPr>
        <w:keepNext/>
        <w:bidi/>
        <w:ind w:firstLine="720"/>
        <w:jc w:val="both"/>
        <w:rPr>
          <w:rFonts w:cs="David" w:hint="cs"/>
          <w:rtl/>
        </w:rPr>
      </w:pPr>
      <w:r>
        <w:rPr>
          <w:rFonts w:cs="David" w:hint="cs"/>
          <w:rtl/>
        </w:rPr>
        <w:t>לגבר שאשתו ילדה אין זכויות בחוק?</w:t>
      </w:r>
    </w:p>
    <w:p w14:paraId="142C8166" w14:textId="77777777" w:rsidR="009827D2" w:rsidRDefault="009827D2" w:rsidP="009827D2">
      <w:pPr>
        <w:keepNext/>
        <w:bidi/>
        <w:jc w:val="both"/>
        <w:rPr>
          <w:rFonts w:cs="David" w:hint="cs"/>
          <w:rtl/>
        </w:rPr>
      </w:pPr>
    </w:p>
    <w:p w14:paraId="0A6CE3CD"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E6BD65D" w14:textId="77777777" w:rsidR="009827D2" w:rsidRDefault="009827D2" w:rsidP="009827D2">
      <w:pPr>
        <w:keepNext/>
        <w:bidi/>
        <w:jc w:val="both"/>
        <w:rPr>
          <w:rFonts w:cs="David" w:hint="cs"/>
          <w:rtl/>
        </w:rPr>
      </w:pPr>
    </w:p>
    <w:p w14:paraId="5A0B6BAD" w14:textId="77777777" w:rsidR="009827D2" w:rsidRDefault="009827D2" w:rsidP="009827D2">
      <w:pPr>
        <w:keepNext/>
        <w:bidi/>
        <w:ind w:firstLine="720"/>
        <w:jc w:val="both"/>
        <w:rPr>
          <w:rFonts w:cs="David" w:hint="cs"/>
          <w:rtl/>
        </w:rPr>
      </w:pPr>
      <w:r>
        <w:rPr>
          <w:rFonts w:cs="David" w:hint="cs"/>
          <w:rtl/>
        </w:rPr>
        <w:t xml:space="preserve">לחברת כנסת אין חופשת לידה, היא לא עובדת. זה העניין. </w:t>
      </w:r>
    </w:p>
    <w:p w14:paraId="032EA70A" w14:textId="77777777" w:rsidR="009827D2" w:rsidRDefault="009827D2" w:rsidP="009827D2">
      <w:pPr>
        <w:keepNext/>
        <w:bidi/>
        <w:jc w:val="both"/>
        <w:rPr>
          <w:rFonts w:cs="David" w:hint="cs"/>
          <w:rtl/>
        </w:rPr>
      </w:pPr>
    </w:p>
    <w:p w14:paraId="2FCAE04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50B0619" w14:textId="77777777" w:rsidR="009827D2" w:rsidRDefault="009827D2" w:rsidP="009827D2">
      <w:pPr>
        <w:bidi/>
        <w:jc w:val="both"/>
        <w:rPr>
          <w:rFonts w:cs="David" w:hint="cs"/>
          <w:u w:val="single"/>
          <w:rtl/>
        </w:rPr>
      </w:pPr>
    </w:p>
    <w:p w14:paraId="62F5B2B0" w14:textId="77777777" w:rsidR="009827D2" w:rsidRDefault="009827D2" w:rsidP="009827D2">
      <w:pPr>
        <w:keepNext/>
        <w:bidi/>
        <w:ind w:firstLine="720"/>
        <w:jc w:val="both"/>
        <w:rPr>
          <w:rFonts w:cs="David" w:hint="cs"/>
          <w:rtl/>
        </w:rPr>
      </w:pPr>
      <w:r>
        <w:rPr>
          <w:rFonts w:cs="David" w:hint="cs"/>
          <w:rtl/>
        </w:rPr>
        <w:t xml:space="preserve">אני מציע להשאיר את סעיף 9 כמו שהוועדה הקודמת החליטה. נקיים באחת הישיבות הקרובות דיון כולל על הנושא הזה, וגם נודיע עליו מראש. בינתיים מעדכנים את עבודת הבדיקה וההשוואות אם קרה משהו מאז העבודה הקודמת של מרכז המידע, ונקיים על זה דיון נפרד. אני לא מציע לקיים על זה דיון פה. </w:t>
      </w:r>
    </w:p>
    <w:p w14:paraId="06D50054" w14:textId="77777777" w:rsidR="009827D2" w:rsidRDefault="009827D2" w:rsidP="009827D2">
      <w:pPr>
        <w:keepNext/>
        <w:bidi/>
        <w:jc w:val="both"/>
        <w:rPr>
          <w:rFonts w:cs="David" w:hint="cs"/>
          <w:rtl/>
        </w:rPr>
      </w:pPr>
    </w:p>
    <w:p w14:paraId="347A49B1" w14:textId="77777777" w:rsidR="009827D2" w:rsidRPr="00AA62D3" w:rsidRDefault="009827D2" w:rsidP="009827D2">
      <w:pPr>
        <w:keepNext/>
        <w:bidi/>
        <w:jc w:val="both"/>
        <w:rPr>
          <w:rFonts w:cs="David" w:hint="cs"/>
          <w:u w:val="single"/>
          <w:rtl/>
        </w:rPr>
      </w:pPr>
      <w:r>
        <w:rPr>
          <w:rFonts w:cs="David" w:hint="cs"/>
          <w:u w:val="single"/>
          <w:rtl/>
        </w:rPr>
        <w:t xml:space="preserve">יצחק </w:t>
      </w:r>
      <w:r w:rsidRPr="00AA62D3">
        <w:rPr>
          <w:rFonts w:cs="David" w:hint="cs"/>
          <w:u w:val="single"/>
          <w:rtl/>
        </w:rPr>
        <w:t>זמיר</w:t>
      </w:r>
      <w:r>
        <w:rPr>
          <w:rFonts w:cs="David" w:hint="cs"/>
          <w:u w:val="single"/>
          <w:rtl/>
        </w:rPr>
        <w:t>:</w:t>
      </w:r>
    </w:p>
    <w:p w14:paraId="5269E776" w14:textId="77777777" w:rsidR="009827D2" w:rsidRDefault="009827D2" w:rsidP="009827D2">
      <w:pPr>
        <w:keepNext/>
        <w:bidi/>
        <w:jc w:val="both"/>
        <w:rPr>
          <w:rFonts w:cs="David" w:hint="cs"/>
          <w:rtl/>
        </w:rPr>
      </w:pPr>
    </w:p>
    <w:p w14:paraId="43E183BE" w14:textId="77777777" w:rsidR="009827D2" w:rsidRDefault="009827D2" w:rsidP="009827D2">
      <w:pPr>
        <w:keepNext/>
        <w:bidi/>
        <w:ind w:firstLine="720"/>
        <w:jc w:val="both"/>
        <w:rPr>
          <w:rFonts w:cs="David" w:hint="cs"/>
          <w:rtl/>
        </w:rPr>
      </w:pPr>
      <w:r>
        <w:rPr>
          <w:rFonts w:cs="David" w:hint="cs"/>
          <w:rtl/>
        </w:rPr>
        <w:t xml:space="preserve">יש לי הערה אחת, שנכונה לסעיף הזה וגם לסעיפים נוספים שעוסקים בבעיות של אתיקה. יש לזה שני פנים; השאלה האחת היא אם יהיה יועץ לאתיקה ואם כן, מה יהיה תפקידו. אם אין יועץ לאתיקה - המהות של הסעיף. מה שקיים היום בכנסת זה שישנו גוף, יש את זה גם במחלקה המשפטית, שעושה את העבודה הזאת. </w:t>
      </w:r>
    </w:p>
    <w:p w14:paraId="3D87DCC0" w14:textId="77777777" w:rsidR="009827D2" w:rsidRDefault="009827D2" w:rsidP="009827D2">
      <w:pPr>
        <w:keepNext/>
        <w:bidi/>
        <w:jc w:val="both"/>
        <w:rPr>
          <w:rFonts w:cs="David" w:hint="cs"/>
          <w:rtl/>
        </w:rPr>
      </w:pPr>
    </w:p>
    <w:p w14:paraId="202C8B97"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7F3F186" w14:textId="77777777" w:rsidR="009827D2" w:rsidRDefault="009827D2" w:rsidP="009827D2">
      <w:pPr>
        <w:keepNext/>
        <w:bidi/>
        <w:jc w:val="both"/>
        <w:rPr>
          <w:rFonts w:cs="David" w:hint="cs"/>
          <w:rtl/>
        </w:rPr>
      </w:pPr>
    </w:p>
    <w:p w14:paraId="1485A16F" w14:textId="77777777" w:rsidR="009827D2" w:rsidRDefault="009827D2" w:rsidP="009827D2">
      <w:pPr>
        <w:keepNext/>
        <w:bidi/>
        <w:ind w:firstLine="720"/>
        <w:jc w:val="both"/>
        <w:rPr>
          <w:rFonts w:cs="David" w:hint="cs"/>
          <w:rtl/>
        </w:rPr>
      </w:pPr>
      <w:r>
        <w:rPr>
          <w:rFonts w:cs="David" w:hint="cs"/>
          <w:rtl/>
        </w:rPr>
        <w:t xml:space="preserve">מנהלת הוועדה עושה את זה. </w:t>
      </w:r>
    </w:p>
    <w:p w14:paraId="658EED8C" w14:textId="77777777" w:rsidR="009827D2" w:rsidRDefault="009827D2" w:rsidP="009827D2">
      <w:pPr>
        <w:keepNext/>
        <w:bidi/>
        <w:ind w:firstLine="720"/>
        <w:jc w:val="both"/>
        <w:rPr>
          <w:rFonts w:cs="David" w:hint="cs"/>
          <w:rtl/>
        </w:rPr>
      </w:pPr>
    </w:p>
    <w:p w14:paraId="373C05FA" w14:textId="77777777" w:rsidR="009827D2" w:rsidRPr="00FC0C7A" w:rsidRDefault="009827D2" w:rsidP="009827D2">
      <w:pPr>
        <w:keepNext/>
        <w:bidi/>
        <w:jc w:val="both"/>
        <w:rPr>
          <w:rFonts w:cs="David" w:hint="cs"/>
          <w:u w:val="single"/>
          <w:rtl/>
        </w:rPr>
      </w:pPr>
      <w:r>
        <w:rPr>
          <w:rFonts w:cs="David" w:hint="cs"/>
          <w:u w:val="single"/>
          <w:rtl/>
        </w:rPr>
        <w:t xml:space="preserve">יצחק </w:t>
      </w:r>
      <w:r w:rsidRPr="00FC0C7A">
        <w:rPr>
          <w:rFonts w:cs="David" w:hint="cs"/>
          <w:u w:val="single"/>
          <w:rtl/>
        </w:rPr>
        <w:t>זמיר</w:t>
      </w:r>
      <w:r>
        <w:rPr>
          <w:rFonts w:cs="David" w:hint="cs"/>
          <w:u w:val="single"/>
          <w:rtl/>
        </w:rPr>
        <w:t>:</w:t>
      </w:r>
    </w:p>
    <w:p w14:paraId="14BE13CD" w14:textId="77777777" w:rsidR="009827D2" w:rsidRDefault="009827D2" w:rsidP="009827D2">
      <w:pPr>
        <w:keepNext/>
        <w:bidi/>
        <w:jc w:val="both"/>
        <w:rPr>
          <w:rFonts w:cs="David" w:hint="cs"/>
          <w:rtl/>
        </w:rPr>
      </w:pPr>
    </w:p>
    <w:p w14:paraId="5B0A59FE" w14:textId="77777777" w:rsidR="009827D2" w:rsidRDefault="009827D2" w:rsidP="009827D2">
      <w:pPr>
        <w:keepNext/>
        <w:bidi/>
        <w:ind w:firstLine="720"/>
        <w:jc w:val="both"/>
        <w:rPr>
          <w:rFonts w:cs="David" w:hint="cs"/>
          <w:rtl/>
        </w:rPr>
      </w:pPr>
      <w:r>
        <w:rPr>
          <w:rFonts w:cs="David" w:hint="cs"/>
          <w:rtl/>
        </w:rPr>
        <w:t xml:space="preserve">מה שאני רוצה לומר הוא שבאופן מהותי זו פונקציה נדרשת, שמישהו צריך לעשות אותה - לא בהכרח היועץ. נדמה לי, שכפוף לשאלת היועץ, אפשר לאשר את זה. מי יעשה? זאת כבר שאלה אחרת. </w:t>
      </w:r>
    </w:p>
    <w:p w14:paraId="372B39CB" w14:textId="77777777" w:rsidR="009827D2" w:rsidRDefault="009827D2" w:rsidP="009827D2">
      <w:pPr>
        <w:keepNext/>
        <w:bidi/>
        <w:jc w:val="both"/>
        <w:rPr>
          <w:rFonts w:cs="David" w:hint="cs"/>
          <w:rtl/>
        </w:rPr>
      </w:pPr>
    </w:p>
    <w:p w14:paraId="1054F664"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67D2568" w14:textId="77777777" w:rsidR="009827D2" w:rsidRDefault="009827D2" w:rsidP="009827D2">
      <w:pPr>
        <w:keepNext/>
        <w:bidi/>
        <w:jc w:val="both"/>
        <w:rPr>
          <w:rFonts w:cs="David" w:hint="cs"/>
          <w:rtl/>
        </w:rPr>
      </w:pPr>
    </w:p>
    <w:p w14:paraId="2A10E0C6" w14:textId="77777777" w:rsidR="009827D2" w:rsidRDefault="009827D2" w:rsidP="009827D2">
      <w:pPr>
        <w:keepNext/>
        <w:bidi/>
        <w:ind w:firstLine="720"/>
        <w:jc w:val="both"/>
        <w:rPr>
          <w:rFonts w:cs="David" w:hint="cs"/>
          <w:rtl/>
        </w:rPr>
      </w:pPr>
      <w:r>
        <w:rPr>
          <w:rFonts w:cs="David" w:hint="cs"/>
          <w:rtl/>
        </w:rPr>
        <w:t xml:space="preserve">אבל הוא לא בהכרח יגיש קובלנה. הוא רק יבדוק. </w:t>
      </w:r>
    </w:p>
    <w:p w14:paraId="648BC52C" w14:textId="77777777" w:rsidR="009827D2" w:rsidRDefault="009827D2" w:rsidP="009827D2">
      <w:pPr>
        <w:keepNext/>
        <w:bidi/>
        <w:jc w:val="both"/>
        <w:rPr>
          <w:rFonts w:cs="David" w:hint="cs"/>
          <w:rtl/>
        </w:rPr>
      </w:pPr>
    </w:p>
    <w:p w14:paraId="6118207E" w14:textId="77777777" w:rsidR="009827D2" w:rsidRDefault="009827D2" w:rsidP="009827D2">
      <w:pPr>
        <w:keepNext/>
        <w:bidi/>
        <w:jc w:val="both"/>
        <w:rPr>
          <w:rFonts w:cs="David" w:hint="cs"/>
          <w:rtl/>
        </w:rPr>
      </w:pPr>
      <w:r>
        <w:rPr>
          <w:rFonts w:cs="David" w:hint="cs"/>
          <w:u w:val="single"/>
          <w:rtl/>
        </w:rPr>
        <w:t>יצחק זמיר:</w:t>
      </w:r>
    </w:p>
    <w:p w14:paraId="75A3771C" w14:textId="77777777" w:rsidR="009827D2" w:rsidRDefault="009827D2" w:rsidP="009827D2">
      <w:pPr>
        <w:keepNext/>
        <w:bidi/>
        <w:jc w:val="both"/>
        <w:rPr>
          <w:rFonts w:cs="David" w:hint="cs"/>
          <w:rtl/>
        </w:rPr>
      </w:pPr>
    </w:p>
    <w:p w14:paraId="1B1D583F" w14:textId="77777777" w:rsidR="009827D2" w:rsidRPr="00FC0C7A" w:rsidRDefault="009827D2" w:rsidP="009827D2">
      <w:pPr>
        <w:keepNext/>
        <w:bidi/>
        <w:jc w:val="both"/>
        <w:rPr>
          <w:rFonts w:cs="David" w:hint="cs"/>
          <w:rtl/>
        </w:rPr>
      </w:pPr>
      <w:r>
        <w:rPr>
          <w:rFonts w:cs="David" w:hint="cs"/>
          <w:rtl/>
        </w:rPr>
        <w:tab/>
        <w:t xml:space="preserve">הוא בודק ומודיע. </w:t>
      </w:r>
    </w:p>
    <w:p w14:paraId="4FCF3217" w14:textId="77777777" w:rsidR="009827D2" w:rsidRDefault="009827D2" w:rsidP="009827D2">
      <w:pPr>
        <w:keepNext/>
        <w:bidi/>
        <w:jc w:val="both"/>
        <w:rPr>
          <w:rFonts w:cs="David" w:hint="cs"/>
          <w:rtl/>
        </w:rPr>
      </w:pPr>
    </w:p>
    <w:p w14:paraId="5AC187F4"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D896F2F" w14:textId="77777777" w:rsidR="009827D2" w:rsidRDefault="009827D2" w:rsidP="009827D2">
      <w:pPr>
        <w:bidi/>
        <w:jc w:val="both"/>
        <w:rPr>
          <w:rFonts w:cs="David" w:hint="cs"/>
          <w:u w:val="single"/>
          <w:rtl/>
        </w:rPr>
      </w:pPr>
    </w:p>
    <w:p w14:paraId="2C7B4C38" w14:textId="77777777" w:rsidR="009827D2" w:rsidRDefault="009827D2" w:rsidP="009827D2">
      <w:pPr>
        <w:keepNext/>
        <w:bidi/>
        <w:ind w:firstLine="720"/>
        <w:jc w:val="both"/>
        <w:rPr>
          <w:rFonts w:cs="David" w:hint="cs"/>
          <w:rtl/>
        </w:rPr>
      </w:pPr>
      <w:r>
        <w:rPr>
          <w:rFonts w:cs="David" w:hint="cs"/>
          <w:rtl/>
        </w:rPr>
        <w:t xml:space="preserve">המצב היום הוא עוד יותר חמור ממה שמופיע פה. המצב היום הוא שאין שיקול דעת לאף אחד. מנהלת הוועדה מגישה ליושב ראש הוועדה את הרשימה, גם אם יושב ראש הוועדה מחליט משהו שהוא לחלוטין ברור </w:t>
      </w:r>
      <w:r>
        <w:rPr>
          <w:rFonts w:cs="David"/>
          <w:rtl/>
        </w:rPr>
        <w:t>–</w:t>
      </w:r>
      <w:r>
        <w:rPr>
          <w:rFonts w:cs="David" w:hint="cs"/>
          <w:rtl/>
        </w:rPr>
        <w:t xml:space="preserve"> למשל, חבר כנסת שכולם יודעים שהוא מאוד חולה - לא לבקש הצדק סביר. הוא אומר בישיבה: זאת הרשימה. מאלה ואלה אני מציע שלא נבקש הצדק סביר כי ברור לנו מה קורה פה; מאלה ואלה נבקש הצדק סביר. כלומר, ההליך קיים ואפשר לחזור עליו פה. מבחינה זאת אין לאף אחד סמכות, אלא לוועדה עצמה, להגיד לא ואני לא מציע לשנות מהנוהל כי יש פה קנסות וסיפורים. לכן, אם יש מה לחזור לדעתי צריך לחזור על הנוהל הקיים. לכן אין לי בעיה עם מה שכתוב בהמשך; אין סמכות, לא ליושב ראש הוועדה ולא ליועץ אתיקה, לפטור מישהו שחרג. </w:t>
      </w:r>
    </w:p>
    <w:p w14:paraId="1127DAA3" w14:textId="77777777" w:rsidR="009827D2" w:rsidRDefault="009827D2" w:rsidP="009827D2">
      <w:pPr>
        <w:keepNext/>
        <w:bidi/>
        <w:jc w:val="both"/>
        <w:rPr>
          <w:rFonts w:cs="David" w:hint="cs"/>
          <w:rtl/>
        </w:rPr>
      </w:pPr>
    </w:p>
    <w:p w14:paraId="40FB4DF8"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3EB0A20" w14:textId="77777777" w:rsidR="009827D2" w:rsidRDefault="009827D2" w:rsidP="009827D2">
      <w:pPr>
        <w:keepNext/>
        <w:bidi/>
        <w:jc w:val="both"/>
        <w:rPr>
          <w:rFonts w:cs="David" w:hint="cs"/>
          <w:rtl/>
        </w:rPr>
      </w:pPr>
    </w:p>
    <w:p w14:paraId="6AF017BB" w14:textId="77777777" w:rsidR="009827D2" w:rsidRDefault="009827D2" w:rsidP="009827D2">
      <w:pPr>
        <w:keepNext/>
        <w:bidi/>
        <w:ind w:firstLine="720"/>
        <w:jc w:val="both"/>
        <w:rPr>
          <w:rFonts w:cs="David" w:hint="cs"/>
          <w:rtl/>
        </w:rPr>
      </w:pPr>
      <w:r>
        <w:rPr>
          <w:rFonts w:cs="David" w:hint="cs"/>
          <w:rtl/>
        </w:rPr>
        <w:t xml:space="preserve">אפשר להגיד שוועדת האתיקה תבדוק בסוף כל מושב של הכנסת, שזה יהיה להם בידיעה שהם חייבים לעשות את זה. לא צריך לחכות. </w:t>
      </w:r>
    </w:p>
    <w:p w14:paraId="17CB6449" w14:textId="77777777" w:rsidR="009827D2" w:rsidRDefault="009827D2" w:rsidP="009827D2">
      <w:pPr>
        <w:keepNext/>
        <w:bidi/>
        <w:jc w:val="both"/>
        <w:rPr>
          <w:rFonts w:cs="David" w:hint="cs"/>
          <w:rtl/>
        </w:rPr>
      </w:pPr>
    </w:p>
    <w:p w14:paraId="70D30807"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AE7E7A1" w14:textId="77777777" w:rsidR="009827D2" w:rsidRDefault="009827D2" w:rsidP="009827D2">
      <w:pPr>
        <w:bidi/>
        <w:jc w:val="both"/>
        <w:rPr>
          <w:rFonts w:cs="David" w:hint="cs"/>
          <w:u w:val="single"/>
          <w:rtl/>
        </w:rPr>
      </w:pPr>
    </w:p>
    <w:p w14:paraId="5DAE0BB0" w14:textId="77777777" w:rsidR="009827D2" w:rsidRDefault="009827D2" w:rsidP="009827D2">
      <w:pPr>
        <w:keepNext/>
        <w:bidi/>
        <w:ind w:firstLine="720"/>
        <w:jc w:val="both"/>
        <w:rPr>
          <w:rFonts w:cs="David" w:hint="cs"/>
          <w:rtl/>
        </w:rPr>
      </w:pPr>
      <w:r>
        <w:rPr>
          <w:rFonts w:cs="David" w:hint="cs"/>
          <w:rtl/>
        </w:rPr>
        <w:t xml:space="preserve">אם רוצים לרדת מהשאלה אם זה יהיה יועץ או ועדת האתיקה, גם אם יהיה יועץ אתיקה אני לא חושב שבנושא הזה צריך שתהיה סמכות למישהו, אלא לוועדת האתיקה, להגיד לא להביא הצדק סביר. דרך אגב, זה לוקח שניות כי דברים שמובנים על פניהם זה נעשה רק באופן </w:t>
      </w:r>
      <w:proofErr w:type="spellStart"/>
      <w:r>
        <w:rPr>
          <w:rFonts w:cs="David" w:hint="cs"/>
          <w:rtl/>
        </w:rPr>
        <w:t>פורמלי</w:t>
      </w:r>
      <w:proofErr w:type="spellEnd"/>
      <w:r>
        <w:rPr>
          <w:rFonts w:cs="David" w:hint="cs"/>
          <w:rtl/>
        </w:rPr>
        <w:t xml:space="preserve">. יש החלטת ועדה מזה, מזה ומזה לא לבקש כי גם בשביל לבקש הצדק סביר צריך החלטת ועדה. </w:t>
      </w:r>
    </w:p>
    <w:p w14:paraId="7903570B" w14:textId="77777777" w:rsidR="009827D2" w:rsidRDefault="009827D2" w:rsidP="009827D2">
      <w:pPr>
        <w:keepNext/>
        <w:bidi/>
        <w:jc w:val="both"/>
        <w:rPr>
          <w:rFonts w:cs="David" w:hint="cs"/>
          <w:rtl/>
        </w:rPr>
      </w:pPr>
    </w:p>
    <w:p w14:paraId="102F47B8" w14:textId="77777777" w:rsidR="009827D2" w:rsidRPr="00FC0C7A" w:rsidRDefault="009827D2" w:rsidP="009827D2">
      <w:pPr>
        <w:keepNext/>
        <w:bidi/>
        <w:jc w:val="both"/>
        <w:rPr>
          <w:rFonts w:cs="David" w:hint="cs"/>
          <w:u w:val="single"/>
          <w:rtl/>
        </w:rPr>
      </w:pPr>
      <w:r>
        <w:rPr>
          <w:rFonts w:cs="David" w:hint="cs"/>
          <w:u w:val="single"/>
          <w:rtl/>
        </w:rPr>
        <w:t xml:space="preserve">יצחק </w:t>
      </w:r>
      <w:r w:rsidRPr="00FC0C7A">
        <w:rPr>
          <w:rFonts w:cs="David" w:hint="cs"/>
          <w:u w:val="single"/>
          <w:rtl/>
        </w:rPr>
        <w:t>זמיר</w:t>
      </w:r>
      <w:r>
        <w:rPr>
          <w:rFonts w:cs="David" w:hint="cs"/>
          <w:u w:val="single"/>
          <w:rtl/>
        </w:rPr>
        <w:t>:</w:t>
      </w:r>
    </w:p>
    <w:p w14:paraId="00DF281A" w14:textId="77777777" w:rsidR="009827D2" w:rsidRDefault="009827D2" w:rsidP="009827D2">
      <w:pPr>
        <w:keepNext/>
        <w:bidi/>
        <w:jc w:val="both"/>
        <w:rPr>
          <w:rFonts w:cs="David" w:hint="cs"/>
          <w:rtl/>
        </w:rPr>
      </w:pPr>
    </w:p>
    <w:p w14:paraId="0C122126" w14:textId="77777777" w:rsidR="009827D2" w:rsidRDefault="009827D2" w:rsidP="009827D2">
      <w:pPr>
        <w:keepNext/>
        <w:bidi/>
        <w:ind w:firstLine="720"/>
        <w:jc w:val="both"/>
        <w:rPr>
          <w:rFonts w:cs="David" w:hint="cs"/>
          <w:rtl/>
        </w:rPr>
      </w:pPr>
      <w:r>
        <w:rPr>
          <w:rFonts w:cs="David" w:hint="cs"/>
          <w:rtl/>
        </w:rPr>
        <w:t xml:space="preserve">לי זה לא משנה. במקום היועץ לאתיקה אפשר לכתוב שוועדת האתיקה תבדוק מדי כנס של הכנסת, ותעשה את זה באמצעות המזכיר שלה. אין לי בעיה עם זה. </w:t>
      </w:r>
    </w:p>
    <w:p w14:paraId="2E8E6F05" w14:textId="77777777" w:rsidR="009827D2" w:rsidRDefault="009827D2" w:rsidP="009827D2">
      <w:pPr>
        <w:keepNext/>
        <w:bidi/>
        <w:ind w:firstLine="720"/>
        <w:jc w:val="both"/>
        <w:rPr>
          <w:rFonts w:cs="David" w:hint="cs"/>
          <w:rtl/>
        </w:rPr>
      </w:pPr>
    </w:p>
    <w:p w14:paraId="2945EB59"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A626CF7" w14:textId="77777777" w:rsidR="009827D2" w:rsidRDefault="009827D2" w:rsidP="009827D2">
      <w:pPr>
        <w:keepNext/>
        <w:bidi/>
        <w:ind w:firstLine="720"/>
        <w:jc w:val="both"/>
        <w:rPr>
          <w:rFonts w:cs="David" w:hint="cs"/>
          <w:rtl/>
        </w:rPr>
      </w:pPr>
    </w:p>
    <w:p w14:paraId="2CFB27B2" w14:textId="77777777" w:rsidR="009827D2" w:rsidRDefault="009827D2" w:rsidP="009827D2">
      <w:pPr>
        <w:keepNext/>
        <w:bidi/>
        <w:ind w:firstLine="720"/>
        <w:jc w:val="both"/>
        <w:rPr>
          <w:rFonts w:cs="David" w:hint="cs"/>
          <w:rtl/>
        </w:rPr>
      </w:pPr>
      <w:r>
        <w:rPr>
          <w:rFonts w:cs="David" w:hint="cs"/>
          <w:rtl/>
        </w:rPr>
        <w:t xml:space="preserve">צריך להגיד בכללים באמצעות מי. </w:t>
      </w:r>
    </w:p>
    <w:p w14:paraId="3A2E9F5F" w14:textId="77777777" w:rsidR="009827D2" w:rsidRDefault="009827D2" w:rsidP="009827D2">
      <w:pPr>
        <w:keepNext/>
        <w:bidi/>
        <w:jc w:val="both"/>
        <w:rPr>
          <w:rFonts w:cs="David" w:hint="cs"/>
          <w:rtl/>
        </w:rPr>
      </w:pPr>
    </w:p>
    <w:p w14:paraId="29A4D2D5"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3390E9F" w14:textId="77777777" w:rsidR="009827D2" w:rsidRDefault="009827D2" w:rsidP="009827D2">
      <w:pPr>
        <w:bidi/>
        <w:jc w:val="both"/>
        <w:rPr>
          <w:rFonts w:cs="David" w:hint="cs"/>
          <w:u w:val="single"/>
          <w:rtl/>
        </w:rPr>
      </w:pPr>
    </w:p>
    <w:p w14:paraId="2EF2AA0D" w14:textId="77777777" w:rsidR="009827D2" w:rsidRDefault="009827D2" w:rsidP="009827D2">
      <w:pPr>
        <w:keepNext/>
        <w:bidi/>
        <w:ind w:firstLine="720"/>
        <w:jc w:val="both"/>
        <w:rPr>
          <w:rFonts w:cs="David" w:hint="cs"/>
          <w:rtl/>
        </w:rPr>
      </w:pPr>
      <w:r>
        <w:rPr>
          <w:rFonts w:cs="David" w:hint="cs"/>
          <w:rtl/>
        </w:rPr>
        <w:t>תעקבו אתנו ונראה אם אנחנו מסכימים על זה. אם יהיה אחר כך יועץ, נראה אם אנחנו מכניסים לפה תפקיד. סעיף 9. "ועדת האתיקה תבדוק מדי כנס של הכנסת את נוכחות חברי הכנסת בכנסת".</w:t>
      </w:r>
    </w:p>
    <w:p w14:paraId="2E7288B8" w14:textId="77777777" w:rsidR="009827D2" w:rsidRDefault="009827D2" w:rsidP="009827D2">
      <w:pPr>
        <w:keepNext/>
        <w:bidi/>
        <w:ind w:firstLine="720"/>
        <w:jc w:val="both"/>
        <w:rPr>
          <w:rFonts w:cs="David" w:hint="cs"/>
          <w:rtl/>
        </w:rPr>
      </w:pPr>
    </w:p>
    <w:p w14:paraId="7AF3C612"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5028876" w14:textId="77777777" w:rsidR="009827D2" w:rsidRDefault="009827D2" w:rsidP="009827D2">
      <w:pPr>
        <w:keepNext/>
        <w:bidi/>
        <w:jc w:val="both"/>
        <w:rPr>
          <w:rFonts w:cs="David" w:hint="cs"/>
          <w:rtl/>
        </w:rPr>
      </w:pPr>
    </w:p>
    <w:p w14:paraId="7D3A14AB" w14:textId="77777777" w:rsidR="009827D2" w:rsidRDefault="009827D2" w:rsidP="009827D2">
      <w:pPr>
        <w:keepNext/>
        <w:bidi/>
        <w:jc w:val="both"/>
        <w:rPr>
          <w:rFonts w:cs="David" w:hint="cs"/>
          <w:rtl/>
        </w:rPr>
      </w:pPr>
      <w:r>
        <w:rPr>
          <w:rFonts w:cs="David" w:hint="cs"/>
          <w:rtl/>
        </w:rPr>
        <w:tab/>
        <w:t>"מצאה כי חבר הכנסת נעדר מהישיבות מעבר - - - "</w:t>
      </w:r>
    </w:p>
    <w:p w14:paraId="3837E36D" w14:textId="77777777" w:rsidR="009827D2" w:rsidRDefault="009827D2" w:rsidP="009827D2">
      <w:pPr>
        <w:keepNext/>
        <w:bidi/>
        <w:jc w:val="both"/>
        <w:rPr>
          <w:rFonts w:cs="David" w:hint="cs"/>
          <w:rtl/>
        </w:rPr>
      </w:pPr>
    </w:p>
    <w:p w14:paraId="531C9773" w14:textId="77777777" w:rsidR="009827D2" w:rsidRPr="00E3606A" w:rsidRDefault="009827D2" w:rsidP="009827D2">
      <w:pPr>
        <w:keepNext/>
        <w:bidi/>
        <w:jc w:val="both"/>
        <w:rPr>
          <w:rFonts w:cs="David" w:hint="cs"/>
          <w:u w:val="single"/>
          <w:rtl/>
        </w:rPr>
      </w:pPr>
      <w:r>
        <w:rPr>
          <w:rFonts w:cs="David" w:hint="cs"/>
          <w:u w:val="single"/>
          <w:rtl/>
        </w:rPr>
        <w:t xml:space="preserve">איל </w:t>
      </w:r>
      <w:r w:rsidRPr="00E3606A">
        <w:rPr>
          <w:rFonts w:cs="David" w:hint="cs"/>
          <w:u w:val="single"/>
          <w:rtl/>
        </w:rPr>
        <w:t>ינון</w:t>
      </w:r>
      <w:r>
        <w:rPr>
          <w:rFonts w:cs="David" w:hint="cs"/>
          <w:u w:val="single"/>
          <w:rtl/>
        </w:rPr>
        <w:t>:</w:t>
      </w:r>
    </w:p>
    <w:p w14:paraId="0AEB023A" w14:textId="77777777" w:rsidR="009827D2" w:rsidRDefault="009827D2" w:rsidP="009827D2">
      <w:pPr>
        <w:keepNext/>
        <w:bidi/>
        <w:jc w:val="both"/>
        <w:rPr>
          <w:rFonts w:cs="David" w:hint="cs"/>
          <w:rtl/>
        </w:rPr>
      </w:pPr>
    </w:p>
    <w:p w14:paraId="74C130AD" w14:textId="77777777" w:rsidR="009827D2" w:rsidRDefault="009827D2" w:rsidP="009827D2">
      <w:pPr>
        <w:keepNext/>
        <w:bidi/>
        <w:jc w:val="both"/>
        <w:rPr>
          <w:rFonts w:cs="David" w:hint="cs"/>
          <w:rtl/>
        </w:rPr>
      </w:pPr>
      <w:r>
        <w:rPr>
          <w:rFonts w:cs="David" w:hint="cs"/>
          <w:rtl/>
        </w:rPr>
        <w:tab/>
        <w:t>לא מהישיבות, "נעדר מהכנסת מעבר לתקופת ההיעדרות".</w:t>
      </w:r>
    </w:p>
    <w:p w14:paraId="3275533C" w14:textId="77777777" w:rsidR="009827D2" w:rsidRDefault="009827D2" w:rsidP="009827D2">
      <w:pPr>
        <w:keepNext/>
        <w:bidi/>
        <w:jc w:val="both"/>
        <w:rPr>
          <w:rFonts w:cs="David" w:hint="cs"/>
          <w:rtl/>
        </w:rPr>
      </w:pPr>
    </w:p>
    <w:p w14:paraId="5A06FE5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9580567" w14:textId="77777777" w:rsidR="009827D2" w:rsidRDefault="009827D2" w:rsidP="009827D2">
      <w:pPr>
        <w:keepNext/>
        <w:bidi/>
        <w:jc w:val="both"/>
        <w:rPr>
          <w:rFonts w:cs="David" w:hint="cs"/>
          <w:rtl/>
        </w:rPr>
      </w:pPr>
    </w:p>
    <w:p w14:paraId="20D42A4B" w14:textId="77777777" w:rsidR="009827D2" w:rsidRDefault="009827D2" w:rsidP="009827D2">
      <w:pPr>
        <w:keepNext/>
        <w:bidi/>
        <w:ind w:firstLine="720"/>
        <w:jc w:val="both"/>
        <w:rPr>
          <w:rFonts w:cs="David" w:hint="cs"/>
          <w:rtl/>
        </w:rPr>
      </w:pPr>
      <w:r>
        <w:rPr>
          <w:rFonts w:cs="David" w:hint="cs"/>
          <w:rtl/>
        </w:rPr>
        <w:t xml:space="preserve">חבר הכנסת נעדר. </w:t>
      </w:r>
    </w:p>
    <w:p w14:paraId="06674BFA" w14:textId="77777777" w:rsidR="009827D2" w:rsidRDefault="009827D2" w:rsidP="009827D2">
      <w:pPr>
        <w:keepNext/>
        <w:bidi/>
        <w:ind w:firstLine="720"/>
        <w:jc w:val="both"/>
        <w:rPr>
          <w:rFonts w:cs="David" w:hint="cs"/>
          <w:rtl/>
        </w:rPr>
      </w:pPr>
    </w:p>
    <w:p w14:paraId="43DA694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2D065A48" w14:textId="77777777" w:rsidR="009827D2" w:rsidRDefault="009827D2" w:rsidP="009827D2">
      <w:pPr>
        <w:keepNext/>
        <w:bidi/>
        <w:ind w:firstLine="720"/>
        <w:jc w:val="both"/>
        <w:rPr>
          <w:rFonts w:cs="David" w:hint="cs"/>
          <w:rtl/>
        </w:rPr>
      </w:pPr>
    </w:p>
    <w:p w14:paraId="67C2558B" w14:textId="77777777" w:rsidR="009827D2" w:rsidRDefault="009827D2" w:rsidP="009827D2">
      <w:pPr>
        <w:keepNext/>
        <w:bidi/>
        <w:ind w:firstLine="720"/>
        <w:jc w:val="both"/>
        <w:rPr>
          <w:rFonts w:cs="David" w:hint="cs"/>
          <w:rtl/>
        </w:rPr>
      </w:pPr>
      <w:r>
        <w:rPr>
          <w:rFonts w:cs="David" w:hint="cs"/>
          <w:rtl/>
        </w:rPr>
        <w:t xml:space="preserve">"ותפעל על פי הכללים למעלה". למה לפרט יותר? הכללים מאוד ברורים. היא תבדוק ותפעל על פי הכללים הללו. איך היא תעשה את זה? עם ישיבה אחת או שתיים? באמת אין טעם להיכנס לזה פה. </w:t>
      </w:r>
    </w:p>
    <w:p w14:paraId="2558AA16" w14:textId="77777777" w:rsidR="009827D2" w:rsidRDefault="009827D2" w:rsidP="009827D2">
      <w:pPr>
        <w:keepNext/>
        <w:bidi/>
        <w:jc w:val="both"/>
        <w:rPr>
          <w:rFonts w:cs="David" w:hint="cs"/>
          <w:rtl/>
        </w:rPr>
      </w:pPr>
    </w:p>
    <w:p w14:paraId="5581D9BE"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18B405C" w14:textId="77777777" w:rsidR="009827D2" w:rsidRDefault="009827D2" w:rsidP="009827D2">
      <w:pPr>
        <w:keepNext/>
        <w:bidi/>
        <w:jc w:val="both"/>
        <w:rPr>
          <w:rFonts w:cs="David" w:hint="cs"/>
          <w:rtl/>
        </w:rPr>
      </w:pPr>
    </w:p>
    <w:p w14:paraId="063110AC" w14:textId="77777777" w:rsidR="009827D2" w:rsidRDefault="009827D2" w:rsidP="009827D2">
      <w:pPr>
        <w:keepNext/>
        <w:bidi/>
        <w:jc w:val="both"/>
        <w:rPr>
          <w:rFonts w:cs="David" w:hint="cs"/>
          <w:rtl/>
        </w:rPr>
      </w:pPr>
      <w:r>
        <w:rPr>
          <w:rFonts w:cs="David" w:hint="cs"/>
          <w:rtl/>
        </w:rPr>
        <w:tab/>
        <w:t>"ועדת האתיקה תבדוק מדי כנס של הכנסת נוכחות חברי הכנסת בכנסת".</w:t>
      </w:r>
    </w:p>
    <w:p w14:paraId="235944B8" w14:textId="77777777" w:rsidR="009827D2" w:rsidRDefault="009827D2" w:rsidP="009827D2">
      <w:pPr>
        <w:keepNext/>
        <w:bidi/>
        <w:jc w:val="both"/>
        <w:rPr>
          <w:rFonts w:cs="David" w:hint="cs"/>
          <w:rtl/>
        </w:rPr>
      </w:pPr>
    </w:p>
    <w:p w14:paraId="32ADFD1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57D348AD" w14:textId="77777777" w:rsidR="009827D2" w:rsidRDefault="009827D2" w:rsidP="009827D2">
      <w:pPr>
        <w:keepNext/>
        <w:bidi/>
        <w:jc w:val="both"/>
        <w:rPr>
          <w:rFonts w:cs="David" w:hint="cs"/>
          <w:rtl/>
        </w:rPr>
      </w:pPr>
    </w:p>
    <w:p w14:paraId="5F97EF36" w14:textId="77777777" w:rsidR="009827D2" w:rsidRDefault="009827D2" w:rsidP="009827D2">
      <w:pPr>
        <w:keepNext/>
        <w:bidi/>
        <w:jc w:val="both"/>
        <w:rPr>
          <w:rFonts w:cs="David" w:hint="cs"/>
          <w:rtl/>
        </w:rPr>
      </w:pPr>
      <w:r>
        <w:rPr>
          <w:rFonts w:cs="David" w:hint="cs"/>
          <w:rtl/>
        </w:rPr>
        <w:tab/>
        <w:t xml:space="preserve">ותפעל כמתחייב לפי פרק זה. </w:t>
      </w:r>
    </w:p>
    <w:p w14:paraId="62C0C6B4" w14:textId="77777777" w:rsidR="009827D2" w:rsidRDefault="009827D2" w:rsidP="009827D2">
      <w:pPr>
        <w:keepNext/>
        <w:bidi/>
        <w:jc w:val="both"/>
        <w:rPr>
          <w:rFonts w:cs="David" w:hint="cs"/>
          <w:rtl/>
        </w:rPr>
      </w:pPr>
    </w:p>
    <w:p w14:paraId="1893CA4C" w14:textId="77777777" w:rsidR="009827D2" w:rsidRPr="00E3606A" w:rsidRDefault="009827D2" w:rsidP="009827D2">
      <w:pPr>
        <w:keepNext/>
        <w:bidi/>
        <w:jc w:val="both"/>
        <w:rPr>
          <w:rFonts w:cs="David" w:hint="cs"/>
          <w:u w:val="single"/>
          <w:rtl/>
        </w:rPr>
      </w:pPr>
      <w:r>
        <w:rPr>
          <w:rFonts w:cs="David" w:hint="cs"/>
          <w:u w:val="single"/>
          <w:rtl/>
        </w:rPr>
        <w:t xml:space="preserve">איל </w:t>
      </w:r>
      <w:r w:rsidRPr="00E3606A">
        <w:rPr>
          <w:rFonts w:cs="David" w:hint="cs"/>
          <w:u w:val="single"/>
          <w:rtl/>
        </w:rPr>
        <w:t>ינון</w:t>
      </w:r>
      <w:r>
        <w:rPr>
          <w:rFonts w:cs="David" w:hint="cs"/>
          <w:u w:val="single"/>
          <w:rtl/>
        </w:rPr>
        <w:t>:</w:t>
      </w:r>
    </w:p>
    <w:p w14:paraId="78C49674" w14:textId="77777777" w:rsidR="009827D2" w:rsidRDefault="009827D2" w:rsidP="009827D2">
      <w:pPr>
        <w:bidi/>
        <w:jc w:val="both"/>
        <w:rPr>
          <w:rFonts w:cs="David" w:hint="cs"/>
          <w:u w:val="single"/>
          <w:rtl/>
        </w:rPr>
      </w:pPr>
    </w:p>
    <w:p w14:paraId="28CCDFF8" w14:textId="77777777" w:rsidR="009827D2" w:rsidRDefault="009827D2" w:rsidP="009827D2">
      <w:pPr>
        <w:bidi/>
        <w:jc w:val="both"/>
        <w:rPr>
          <w:rFonts w:cs="David" w:hint="cs"/>
          <w:rtl/>
        </w:rPr>
      </w:pPr>
      <w:r>
        <w:rPr>
          <w:rFonts w:cs="David" w:hint="cs"/>
          <w:rtl/>
        </w:rPr>
        <w:tab/>
        <w:t>אתם מציעים את היועץ לגמרי?</w:t>
      </w:r>
    </w:p>
    <w:p w14:paraId="56B90270" w14:textId="77777777" w:rsidR="009827D2" w:rsidRPr="0072241D" w:rsidRDefault="009827D2" w:rsidP="009827D2">
      <w:pPr>
        <w:bidi/>
        <w:jc w:val="both"/>
        <w:rPr>
          <w:rFonts w:cs="David" w:hint="cs"/>
          <w:rtl/>
        </w:rPr>
      </w:pPr>
    </w:p>
    <w:p w14:paraId="129F5842"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609A017" w14:textId="77777777" w:rsidR="009827D2" w:rsidRDefault="009827D2" w:rsidP="009827D2">
      <w:pPr>
        <w:keepNext/>
        <w:bidi/>
        <w:jc w:val="both"/>
        <w:rPr>
          <w:rFonts w:cs="David" w:hint="cs"/>
          <w:rtl/>
        </w:rPr>
      </w:pPr>
    </w:p>
    <w:p w14:paraId="3A4F4A1A" w14:textId="77777777" w:rsidR="009827D2" w:rsidRDefault="009827D2" w:rsidP="009827D2">
      <w:pPr>
        <w:keepNext/>
        <w:bidi/>
        <w:ind w:firstLine="720"/>
        <w:jc w:val="both"/>
        <w:rPr>
          <w:rFonts w:cs="David" w:hint="cs"/>
          <w:rtl/>
        </w:rPr>
      </w:pPr>
      <w:r>
        <w:rPr>
          <w:rFonts w:cs="David" w:hint="cs"/>
          <w:rtl/>
        </w:rPr>
        <w:t xml:space="preserve">אנחנו לא קובעים היום מה אנחנו עושים. אם יהיה יועץ נחזור לכאן, אבל הנוהל מוסכם. </w:t>
      </w:r>
    </w:p>
    <w:p w14:paraId="0EDAA6AF" w14:textId="77777777" w:rsidR="009827D2" w:rsidRDefault="009827D2" w:rsidP="009827D2">
      <w:pPr>
        <w:keepNext/>
        <w:bidi/>
        <w:jc w:val="both"/>
        <w:rPr>
          <w:rFonts w:cs="David" w:hint="cs"/>
          <w:rtl/>
        </w:rPr>
      </w:pPr>
    </w:p>
    <w:p w14:paraId="753935E1"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ED4DC52" w14:textId="77777777" w:rsidR="009827D2" w:rsidRDefault="009827D2" w:rsidP="009827D2">
      <w:pPr>
        <w:keepNext/>
        <w:bidi/>
        <w:jc w:val="both"/>
        <w:rPr>
          <w:rFonts w:cs="David" w:hint="cs"/>
          <w:rtl/>
        </w:rPr>
      </w:pPr>
    </w:p>
    <w:p w14:paraId="3714F8B3" w14:textId="77777777" w:rsidR="009827D2" w:rsidRDefault="009827D2" w:rsidP="009827D2">
      <w:pPr>
        <w:keepNext/>
        <w:bidi/>
        <w:ind w:firstLine="720"/>
        <w:jc w:val="both"/>
        <w:rPr>
          <w:rFonts w:cs="David" w:hint="cs"/>
          <w:rtl/>
        </w:rPr>
      </w:pPr>
      <w:r>
        <w:rPr>
          <w:rFonts w:cs="David" w:hint="cs"/>
          <w:rtl/>
        </w:rPr>
        <w:t xml:space="preserve">נשאיר בהערה שכאשר יידון נושא יועץ אתיקה יהיה מקום לשוב לזה. </w:t>
      </w:r>
    </w:p>
    <w:p w14:paraId="3A95CCBC" w14:textId="77777777" w:rsidR="009827D2" w:rsidRDefault="009827D2" w:rsidP="009827D2">
      <w:pPr>
        <w:keepNext/>
        <w:bidi/>
        <w:jc w:val="both"/>
        <w:rPr>
          <w:rFonts w:cs="David" w:hint="cs"/>
          <w:rtl/>
        </w:rPr>
      </w:pPr>
    </w:p>
    <w:p w14:paraId="1FDC1CBE" w14:textId="77777777" w:rsidR="009827D2" w:rsidRPr="0072241D" w:rsidRDefault="009827D2" w:rsidP="009827D2">
      <w:pPr>
        <w:keepNext/>
        <w:bidi/>
        <w:jc w:val="both"/>
        <w:rPr>
          <w:rFonts w:cs="David" w:hint="cs"/>
          <w:u w:val="single"/>
          <w:rtl/>
        </w:rPr>
      </w:pPr>
      <w:r>
        <w:rPr>
          <w:rFonts w:cs="David" w:hint="cs"/>
          <w:u w:val="single"/>
          <w:rtl/>
        </w:rPr>
        <w:t xml:space="preserve">אסא </w:t>
      </w:r>
      <w:r w:rsidRPr="0072241D">
        <w:rPr>
          <w:rFonts w:cs="David" w:hint="cs"/>
          <w:u w:val="single"/>
          <w:rtl/>
        </w:rPr>
        <w:t>כשר</w:t>
      </w:r>
      <w:r>
        <w:rPr>
          <w:rFonts w:cs="David" w:hint="cs"/>
          <w:u w:val="single"/>
          <w:rtl/>
        </w:rPr>
        <w:t>:</w:t>
      </w:r>
    </w:p>
    <w:p w14:paraId="5A4773B2" w14:textId="77777777" w:rsidR="009827D2" w:rsidRDefault="009827D2" w:rsidP="009827D2">
      <w:pPr>
        <w:keepNext/>
        <w:bidi/>
        <w:jc w:val="both"/>
        <w:rPr>
          <w:rFonts w:cs="David" w:hint="cs"/>
          <w:rtl/>
        </w:rPr>
      </w:pPr>
    </w:p>
    <w:p w14:paraId="022E693B" w14:textId="77777777" w:rsidR="009827D2" w:rsidRDefault="009827D2" w:rsidP="009827D2">
      <w:pPr>
        <w:keepNext/>
        <w:bidi/>
        <w:ind w:firstLine="720"/>
        <w:jc w:val="both"/>
        <w:rPr>
          <w:rFonts w:cs="David" w:hint="cs"/>
          <w:rtl/>
        </w:rPr>
      </w:pPr>
      <w:r>
        <w:rPr>
          <w:rFonts w:cs="David" w:hint="cs"/>
          <w:rtl/>
        </w:rPr>
        <w:t xml:space="preserve">אני חושב שההסדר הזה סביר, אבל צריך להבין שבזה משנים את האופי של ועדת האתיקה. עכשיו היא יוזמת, היא נעשית גוף בקרה לא רק גוף שמקבל תלונות. </w:t>
      </w:r>
    </w:p>
    <w:p w14:paraId="4987AFAF" w14:textId="77777777" w:rsidR="009827D2" w:rsidRDefault="009827D2" w:rsidP="009827D2">
      <w:pPr>
        <w:keepNext/>
        <w:bidi/>
        <w:jc w:val="both"/>
        <w:rPr>
          <w:rFonts w:cs="David" w:hint="cs"/>
          <w:rtl/>
        </w:rPr>
      </w:pPr>
    </w:p>
    <w:p w14:paraId="756BAFB4"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F408926" w14:textId="77777777" w:rsidR="009827D2" w:rsidRDefault="009827D2" w:rsidP="009827D2">
      <w:pPr>
        <w:bidi/>
        <w:jc w:val="both"/>
        <w:rPr>
          <w:rFonts w:cs="David" w:hint="cs"/>
          <w:u w:val="single"/>
          <w:rtl/>
        </w:rPr>
      </w:pPr>
    </w:p>
    <w:p w14:paraId="29DA3AEB" w14:textId="77777777" w:rsidR="009827D2" w:rsidRDefault="009827D2" w:rsidP="009827D2">
      <w:pPr>
        <w:keepNext/>
        <w:bidi/>
        <w:ind w:firstLine="720"/>
        <w:jc w:val="both"/>
        <w:rPr>
          <w:rFonts w:cs="David" w:hint="cs"/>
          <w:rtl/>
        </w:rPr>
      </w:pPr>
      <w:r>
        <w:rPr>
          <w:rFonts w:cs="David" w:hint="cs"/>
          <w:rtl/>
        </w:rPr>
        <w:t>זה המצב בדיוק.</w:t>
      </w:r>
    </w:p>
    <w:p w14:paraId="3413011E" w14:textId="77777777" w:rsidR="009827D2" w:rsidRDefault="009827D2" w:rsidP="009827D2">
      <w:pPr>
        <w:keepNext/>
        <w:bidi/>
        <w:ind w:firstLine="720"/>
        <w:jc w:val="both"/>
        <w:rPr>
          <w:rFonts w:cs="David" w:hint="cs"/>
          <w:rtl/>
        </w:rPr>
      </w:pPr>
    </w:p>
    <w:p w14:paraId="581EBB22" w14:textId="77777777" w:rsidR="009827D2" w:rsidRPr="0072241D" w:rsidRDefault="009827D2" w:rsidP="009827D2">
      <w:pPr>
        <w:keepNext/>
        <w:bidi/>
        <w:jc w:val="both"/>
        <w:rPr>
          <w:rFonts w:cs="David" w:hint="cs"/>
          <w:u w:val="single"/>
          <w:rtl/>
        </w:rPr>
      </w:pPr>
      <w:r>
        <w:rPr>
          <w:rFonts w:cs="David" w:hint="cs"/>
          <w:u w:val="single"/>
          <w:rtl/>
        </w:rPr>
        <w:t>אסא כשר:</w:t>
      </w:r>
    </w:p>
    <w:p w14:paraId="2DFDDC06" w14:textId="77777777" w:rsidR="009827D2" w:rsidRDefault="009827D2" w:rsidP="009827D2">
      <w:pPr>
        <w:keepNext/>
        <w:bidi/>
        <w:jc w:val="both"/>
        <w:rPr>
          <w:rFonts w:cs="David" w:hint="cs"/>
          <w:rtl/>
        </w:rPr>
      </w:pPr>
    </w:p>
    <w:p w14:paraId="7EEE8F65" w14:textId="77777777" w:rsidR="009827D2" w:rsidRDefault="009827D2" w:rsidP="009827D2">
      <w:pPr>
        <w:keepNext/>
        <w:bidi/>
        <w:jc w:val="both"/>
        <w:rPr>
          <w:rFonts w:cs="David" w:hint="cs"/>
          <w:rtl/>
        </w:rPr>
      </w:pPr>
      <w:r>
        <w:rPr>
          <w:rFonts w:cs="David" w:hint="cs"/>
          <w:rtl/>
        </w:rPr>
        <w:tab/>
        <w:t>היום היא בעצמה יוזמת את כל הדיונים שלה?</w:t>
      </w:r>
    </w:p>
    <w:p w14:paraId="20FFFEE5" w14:textId="77777777" w:rsidR="009827D2" w:rsidRDefault="009827D2" w:rsidP="009827D2">
      <w:pPr>
        <w:keepNext/>
        <w:bidi/>
        <w:jc w:val="both"/>
        <w:rPr>
          <w:rFonts w:cs="David" w:hint="cs"/>
          <w:rtl/>
        </w:rPr>
      </w:pPr>
    </w:p>
    <w:p w14:paraId="17E24B92"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F79D23D" w14:textId="77777777" w:rsidR="009827D2" w:rsidRDefault="009827D2" w:rsidP="009827D2">
      <w:pPr>
        <w:keepNext/>
        <w:bidi/>
        <w:jc w:val="both"/>
        <w:rPr>
          <w:rFonts w:cs="David" w:hint="cs"/>
          <w:rtl/>
        </w:rPr>
      </w:pPr>
    </w:p>
    <w:p w14:paraId="5F8362D2" w14:textId="77777777" w:rsidR="009827D2" w:rsidRDefault="009827D2" w:rsidP="009827D2">
      <w:pPr>
        <w:keepNext/>
        <w:bidi/>
        <w:ind w:firstLine="720"/>
        <w:jc w:val="both"/>
        <w:rPr>
          <w:rFonts w:cs="David" w:hint="cs"/>
          <w:rtl/>
        </w:rPr>
      </w:pPr>
      <w:r>
        <w:rPr>
          <w:rFonts w:cs="David" w:hint="cs"/>
          <w:rtl/>
        </w:rPr>
        <w:t xml:space="preserve">לא את הכול. חלק היא מקבלת קובלנות ובקשות מיו"ר הכנסת או משהו כזה וחלק היא יוזמת. </w:t>
      </w:r>
    </w:p>
    <w:p w14:paraId="4E730B5F" w14:textId="77777777" w:rsidR="009827D2" w:rsidRDefault="009827D2" w:rsidP="009827D2">
      <w:pPr>
        <w:keepNext/>
        <w:bidi/>
        <w:ind w:firstLine="720"/>
        <w:jc w:val="both"/>
        <w:rPr>
          <w:rFonts w:cs="David" w:hint="cs"/>
          <w:rtl/>
        </w:rPr>
      </w:pPr>
    </w:p>
    <w:p w14:paraId="2E8829BC"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8B5CC31" w14:textId="77777777" w:rsidR="009827D2" w:rsidRDefault="009827D2" w:rsidP="009827D2">
      <w:pPr>
        <w:keepNext/>
        <w:bidi/>
        <w:ind w:firstLine="720"/>
        <w:jc w:val="both"/>
        <w:rPr>
          <w:rFonts w:cs="David" w:hint="cs"/>
          <w:rtl/>
        </w:rPr>
      </w:pPr>
    </w:p>
    <w:p w14:paraId="316744CD" w14:textId="77777777" w:rsidR="009827D2" w:rsidRDefault="009827D2" w:rsidP="009827D2">
      <w:pPr>
        <w:keepNext/>
        <w:bidi/>
        <w:ind w:firstLine="720"/>
        <w:jc w:val="both"/>
        <w:rPr>
          <w:rFonts w:cs="David" w:hint="cs"/>
          <w:rtl/>
        </w:rPr>
      </w:pPr>
      <w:r>
        <w:rPr>
          <w:rFonts w:cs="David" w:hint="cs"/>
          <w:rtl/>
        </w:rPr>
        <w:t xml:space="preserve">בעניין הזה היא יוזמת, על-פי התקנון. </w:t>
      </w:r>
    </w:p>
    <w:p w14:paraId="61C72D82" w14:textId="77777777" w:rsidR="009827D2" w:rsidRDefault="009827D2" w:rsidP="009827D2">
      <w:pPr>
        <w:keepNext/>
        <w:bidi/>
        <w:jc w:val="both"/>
        <w:rPr>
          <w:rFonts w:cs="David" w:hint="cs"/>
          <w:rtl/>
        </w:rPr>
      </w:pPr>
    </w:p>
    <w:p w14:paraId="3129C78B" w14:textId="77777777" w:rsidR="009827D2" w:rsidRPr="0072241D" w:rsidRDefault="009827D2" w:rsidP="009827D2">
      <w:pPr>
        <w:keepNext/>
        <w:bidi/>
        <w:jc w:val="both"/>
        <w:rPr>
          <w:rFonts w:cs="David" w:hint="cs"/>
          <w:u w:val="single"/>
          <w:rtl/>
        </w:rPr>
      </w:pPr>
      <w:r>
        <w:rPr>
          <w:rFonts w:cs="David" w:hint="cs"/>
          <w:u w:val="single"/>
          <w:rtl/>
        </w:rPr>
        <w:t xml:space="preserve">אסא </w:t>
      </w:r>
      <w:r w:rsidRPr="0072241D">
        <w:rPr>
          <w:rFonts w:cs="David" w:hint="cs"/>
          <w:u w:val="single"/>
          <w:rtl/>
        </w:rPr>
        <w:t>כשר</w:t>
      </w:r>
      <w:r>
        <w:rPr>
          <w:rFonts w:cs="David" w:hint="cs"/>
          <w:u w:val="single"/>
          <w:rtl/>
        </w:rPr>
        <w:t>:</w:t>
      </w:r>
    </w:p>
    <w:p w14:paraId="2AD8E7E1" w14:textId="77777777" w:rsidR="009827D2" w:rsidRDefault="009827D2" w:rsidP="009827D2">
      <w:pPr>
        <w:keepNext/>
        <w:bidi/>
        <w:jc w:val="both"/>
        <w:rPr>
          <w:rFonts w:cs="David" w:hint="cs"/>
          <w:rtl/>
        </w:rPr>
      </w:pPr>
    </w:p>
    <w:p w14:paraId="5E44680C" w14:textId="77777777" w:rsidR="009827D2" w:rsidRDefault="009827D2" w:rsidP="009827D2">
      <w:pPr>
        <w:keepNext/>
        <w:bidi/>
        <w:ind w:firstLine="720"/>
        <w:jc w:val="both"/>
        <w:rPr>
          <w:rFonts w:cs="David" w:hint="cs"/>
          <w:rtl/>
        </w:rPr>
      </w:pPr>
      <w:r>
        <w:rPr>
          <w:rFonts w:cs="David" w:hint="cs"/>
          <w:rtl/>
        </w:rPr>
        <w:t>מה עוד היא יוזמת היום?</w:t>
      </w:r>
    </w:p>
    <w:p w14:paraId="01586EE0" w14:textId="77777777" w:rsidR="009827D2" w:rsidRDefault="009827D2" w:rsidP="009827D2">
      <w:pPr>
        <w:keepNext/>
        <w:bidi/>
        <w:jc w:val="both"/>
        <w:rPr>
          <w:rFonts w:cs="David" w:hint="cs"/>
          <w:rtl/>
        </w:rPr>
      </w:pPr>
    </w:p>
    <w:p w14:paraId="38A24B09"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52572EF" w14:textId="77777777" w:rsidR="009827D2" w:rsidRDefault="009827D2" w:rsidP="009827D2">
      <w:pPr>
        <w:bidi/>
        <w:jc w:val="both"/>
        <w:rPr>
          <w:rFonts w:cs="David" w:hint="cs"/>
          <w:u w:val="single"/>
          <w:rtl/>
        </w:rPr>
      </w:pPr>
    </w:p>
    <w:p w14:paraId="48B717E3" w14:textId="77777777" w:rsidR="009827D2" w:rsidRDefault="009827D2" w:rsidP="009827D2">
      <w:pPr>
        <w:keepNext/>
        <w:bidi/>
        <w:ind w:firstLine="720"/>
        <w:jc w:val="both"/>
        <w:rPr>
          <w:rFonts w:cs="David" w:hint="cs"/>
          <w:rtl/>
        </w:rPr>
      </w:pPr>
      <w:r>
        <w:rPr>
          <w:rFonts w:cs="David" w:hint="cs"/>
          <w:rtl/>
        </w:rPr>
        <w:t xml:space="preserve">היא יוזמת דיונים עקרוניים, הופכת קבילה קונקרטית להחלטה עקרונית, יוזמת דיון על הצהרות הון, יוזמת דיון על השתתפות חברי כנסת בכנסים שמאורגנים על-ידי מישהו אחר. זו הייתה יוזמה שבאה מתוך הוועדה. </w:t>
      </w:r>
    </w:p>
    <w:p w14:paraId="331C29DF" w14:textId="77777777" w:rsidR="009827D2" w:rsidRDefault="009827D2" w:rsidP="009827D2">
      <w:pPr>
        <w:keepNext/>
        <w:bidi/>
        <w:jc w:val="both"/>
        <w:rPr>
          <w:rFonts w:cs="David" w:hint="cs"/>
          <w:rtl/>
        </w:rPr>
      </w:pPr>
    </w:p>
    <w:p w14:paraId="5A7F11A6" w14:textId="77777777" w:rsidR="009827D2" w:rsidRPr="0072241D" w:rsidRDefault="009827D2" w:rsidP="009827D2">
      <w:pPr>
        <w:keepNext/>
        <w:bidi/>
        <w:jc w:val="both"/>
        <w:rPr>
          <w:rFonts w:cs="David" w:hint="cs"/>
          <w:u w:val="single"/>
          <w:rtl/>
        </w:rPr>
      </w:pPr>
      <w:r>
        <w:rPr>
          <w:rFonts w:cs="David" w:hint="cs"/>
          <w:u w:val="single"/>
          <w:rtl/>
        </w:rPr>
        <w:t xml:space="preserve">אסא </w:t>
      </w:r>
      <w:r w:rsidRPr="0072241D">
        <w:rPr>
          <w:rFonts w:cs="David" w:hint="cs"/>
          <w:u w:val="single"/>
          <w:rtl/>
        </w:rPr>
        <w:t>כשר</w:t>
      </w:r>
      <w:r>
        <w:rPr>
          <w:rFonts w:cs="David" w:hint="cs"/>
          <w:u w:val="single"/>
          <w:rtl/>
        </w:rPr>
        <w:t>:</w:t>
      </w:r>
    </w:p>
    <w:p w14:paraId="57D4EBA3" w14:textId="77777777" w:rsidR="009827D2" w:rsidRDefault="009827D2" w:rsidP="009827D2">
      <w:pPr>
        <w:keepNext/>
        <w:bidi/>
        <w:jc w:val="both"/>
        <w:rPr>
          <w:rFonts w:cs="David" w:hint="cs"/>
          <w:rtl/>
        </w:rPr>
      </w:pPr>
    </w:p>
    <w:p w14:paraId="1E60C05B" w14:textId="77777777" w:rsidR="009827D2" w:rsidRDefault="009827D2" w:rsidP="009827D2">
      <w:pPr>
        <w:keepNext/>
        <w:bidi/>
        <w:ind w:firstLine="720"/>
        <w:jc w:val="both"/>
        <w:rPr>
          <w:rFonts w:cs="David" w:hint="cs"/>
          <w:rtl/>
        </w:rPr>
      </w:pPr>
      <w:r>
        <w:rPr>
          <w:rFonts w:cs="David" w:hint="cs"/>
          <w:rtl/>
        </w:rPr>
        <w:t xml:space="preserve">יש איזה מודל של חלוקת עבודה: ועדת הכנסת היא המחוקק של האתיקה, ועדת האתיקה היא השופט של האתיקה. עכשיו זה הופך את ועדת האתיקה לא רק לשופט אלא גם למבקר. </w:t>
      </w:r>
    </w:p>
    <w:p w14:paraId="00C02B5E" w14:textId="77777777" w:rsidR="009827D2" w:rsidRDefault="009827D2" w:rsidP="009827D2">
      <w:pPr>
        <w:keepNext/>
        <w:bidi/>
        <w:jc w:val="both"/>
        <w:rPr>
          <w:rFonts w:cs="David" w:hint="cs"/>
          <w:rtl/>
        </w:rPr>
      </w:pPr>
    </w:p>
    <w:p w14:paraId="674C737D" w14:textId="77777777" w:rsidR="009827D2" w:rsidRDefault="009827D2" w:rsidP="009827D2">
      <w:pPr>
        <w:keepNext/>
        <w:bidi/>
        <w:jc w:val="both"/>
        <w:rPr>
          <w:rFonts w:cs="David" w:hint="cs"/>
          <w:u w:val="single"/>
          <w:rtl/>
        </w:rPr>
      </w:pPr>
      <w:r>
        <w:rPr>
          <w:rFonts w:cs="David" w:hint="cs"/>
          <w:u w:val="single"/>
          <w:rtl/>
        </w:rPr>
        <w:t>איל ינון:</w:t>
      </w:r>
    </w:p>
    <w:p w14:paraId="7AF7610B" w14:textId="77777777" w:rsidR="009827D2" w:rsidRDefault="009827D2" w:rsidP="009827D2">
      <w:pPr>
        <w:keepNext/>
        <w:bidi/>
        <w:jc w:val="both"/>
        <w:rPr>
          <w:rFonts w:cs="David" w:hint="cs"/>
          <w:u w:val="single"/>
          <w:rtl/>
        </w:rPr>
      </w:pPr>
    </w:p>
    <w:p w14:paraId="7F52D81B" w14:textId="77777777" w:rsidR="009827D2" w:rsidRDefault="009827D2" w:rsidP="009827D2">
      <w:pPr>
        <w:keepNext/>
        <w:bidi/>
        <w:jc w:val="both"/>
        <w:rPr>
          <w:rFonts w:cs="David" w:hint="cs"/>
          <w:rtl/>
        </w:rPr>
      </w:pPr>
      <w:r w:rsidRPr="0072241D">
        <w:rPr>
          <w:rFonts w:cs="David" w:hint="cs"/>
          <w:rtl/>
        </w:rPr>
        <w:tab/>
        <w:t xml:space="preserve">כך זה נעשה היום. </w:t>
      </w:r>
    </w:p>
    <w:p w14:paraId="2839806B" w14:textId="77777777" w:rsidR="009827D2" w:rsidRPr="0072241D" w:rsidRDefault="009827D2" w:rsidP="009827D2">
      <w:pPr>
        <w:keepNext/>
        <w:bidi/>
        <w:jc w:val="both"/>
        <w:rPr>
          <w:rFonts w:cs="David" w:hint="cs"/>
          <w:rtl/>
        </w:rPr>
      </w:pPr>
    </w:p>
    <w:p w14:paraId="41003F0B"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17F6F59" w14:textId="77777777" w:rsidR="009827D2" w:rsidRDefault="009827D2" w:rsidP="009827D2">
      <w:pPr>
        <w:bidi/>
        <w:jc w:val="both"/>
        <w:rPr>
          <w:rFonts w:cs="David" w:hint="cs"/>
          <w:u w:val="single"/>
          <w:rtl/>
        </w:rPr>
      </w:pPr>
    </w:p>
    <w:p w14:paraId="50DF87D1" w14:textId="77777777" w:rsidR="009827D2" w:rsidRDefault="009827D2" w:rsidP="009827D2">
      <w:pPr>
        <w:keepNext/>
        <w:bidi/>
        <w:ind w:firstLine="720"/>
        <w:jc w:val="both"/>
        <w:rPr>
          <w:rFonts w:cs="David" w:hint="cs"/>
          <w:rtl/>
        </w:rPr>
      </w:pPr>
      <w:r>
        <w:rPr>
          <w:rFonts w:cs="David" w:hint="cs"/>
          <w:rtl/>
        </w:rPr>
        <w:t xml:space="preserve">זה המצב הקיים. ועדת האתיקה ניזונה משני מקורות עיקריים: מקבילות של הציבור ומקבילות של חברי הכנסת, ומיוזמה של ועדת האתיקה, בדרך כלל בעקבות נושאים שעולים על סדר היום. נניח שפתאום התברר שהרבה חברי כנסת שואלים האם ניתן לנסוע עם </w:t>
      </w:r>
      <w:proofErr w:type="spellStart"/>
      <w:r>
        <w:rPr>
          <w:rFonts w:cs="David" w:hint="cs"/>
          <w:rtl/>
        </w:rPr>
        <w:t>אגרקסקו</w:t>
      </w:r>
      <w:proofErr w:type="spellEnd"/>
      <w:r>
        <w:rPr>
          <w:rFonts w:cs="David" w:hint="cs"/>
          <w:rtl/>
        </w:rPr>
        <w:t xml:space="preserve"> לחוץ לארץ. אף אחד לא הגיש קבילה, ואז הוועדה מגבשת כללים מה מותר ומה אסור בנסיעה עם גוף מסחרי כמו </w:t>
      </w:r>
      <w:proofErr w:type="spellStart"/>
      <w:r>
        <w:rPr>
          <w:rFonts w:cs="David" w:hint="cs"/>
          <w:rtl/>
        </w:rPr>
        <w:t>אגרקסקו</w:t>
      </w:r>
      <w:proofErr w:type="spellEnd"/>
      <w:r>
        <w:rPr>
          <w:rFonts w:cs="David" w:hint="cs"/>
          <w:rtl/>
        </w:rPr>
        <w:t xml:space="preserve">. בקדנציה הקודמת קבעו לגבי השתתפות במכון לדמוקרטיה, מה מותר ומה אסור, ושורה של החלטות עקרונית כמו מתנות, שדרוג כרטיסים, בנות זוג. </w:t>
      </w:r>
    </w:p>
    <w:p w14:paraId="2A6A38A4" w14:textId="77777777" w:rsidR="009827D2" w:rsidRDefault="009827D2" w:rsidP="009827D2">
      <w:pPr>
        <w:keepNext/>
        <w:bidi/>
        <w:jc w:val="both"/>
        <w:rPr>
          <w:rFonts w:cs="David" w:hint="cs"/>
          <w:rtl/>
        </w:rPr>
      </w:pPr>
    </w:p>
    <w:p w14:paraId="480BABA4" w14:textId="77777777" w:rsidR="009827D2" w:rsidRPr="00D503AD" w:rsidRDefault="009827D2" w:rsidP="009827D2">
      <w:pPr>
        <w:keepNext/>
        <w:bidi/>
        <w:jc w:val="both"/>
        <w:rPr>
          <w:rFonts w:cs="David" w:hint="cs"/>
          <w:u w:val="single"/>
          <w:rtl/>
        </w:rPr>
      </w:pPr>
      <w:r>
        <w:rPr>
          <w:rFonts w:cs="David" w:hint="cs"/>
          <w:u w:val="single"/>
          <w:rtl/>
        </w:rPr>
        <w:t xml:space="preserve">אסא </w:t>
      </w:r>
      <w:r w:rsidRPr="00D503AD">
        <w:rPr>
          <w:rFonts w:cs="David" w:hint="cs"/>
          <w:u w:val="single"/>
          <w:rtl/>
        </w:rPr>
        <w:t>כשר</w:t>
      </w:r>
      <w:r>
        <w:rPr>
          <w:rFonts w:cs="David" w:hint="cs"/>
          <w:u w:val="single"/>
          <w:rtl/>
        </w:rPr>
        <w:t>:</w:t>
      </w:r>
    </w:p>
    <w:p w14:paraId="02C49809" w14:textId="77777777" w:rsidR="009827D2" w:rsidRDefault="009827D2" w:rsidP="009827D2">
      <w:pPr>
        <w:keepNext/>
        <w:bidi/>
        <w:jc w:val="both"/>
        <w:rPr>
          <w:rFonts w:cs="David" w:hint="cs"/>
          <w:rtl/>
        </w:rPr>
      </w:pPr>
    </w:p>
    <w:p w14:paraId="4B09427F" w14:textId="77777777" w:rsidR="009827D2" w:rsidRDefault="009827D2" w:rsidP="009827D2">
      <w:pPr>
        <w:keepNext/>
        <w:bidi/>
        <w:ind w:firstLine="720"/>
        <w:jc w:val="both"/>
        <w:rPr>
          <w:rFonts w:cs="David" w:hint="cs"/>
          <w:rtl/>
        </w:rPr>
      </w:pPr>
      <w:r>
        <w:rPr>
          <w:rFonts w:cs="David" w:hint="cs"/>
          <w:rtl/>
        </w:rPr>
        <w:t xml:space="preserve">למה זה בא לוועדת האתיקה ולא לוועדת הכנסת? היא המחוקקת. </w:t>
      </w:r>
    </w:p>
    <w:p w14:paraId="3D48E8F1" w14:textId="77777777" w:rsidR="009827D2" w:rsidRDefault="009827D2" w:rsidP="009827D2">
      <w:pPr>
        <w:keepNext/>
        <w:bidi/>
        <w:jc w:val="both"/>
        <w:rPr>
          <w:rFonts w:cs="David" w:hint="cs"/>
          <w:rtl/>
        </w:rPr>
      </w:pPr>
    </w:p>
    <w:p w14:paraId="311D381F"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8FEDD8B" w14:textId="77777777" w:rsidR="009827D2" w:rsidRDefault="009827D2" w:rsidP="009827D2">
      <w:pPr>
        <w:keepNext/>
        <w:bidi/>
        <w:jc w:val="both"/>
        <w:rPr>
          <w:rFonts w:cs="David" w:hint="cs"/>
          <w:rtl/>
        </w:rPr>
      </w:pPr>
    </w:p>
    <w:p w14:paraId="748606FE" w14:textId="77777777" w:rsidR="009827D2" w:rsidRDefault="009827D2" w:rsidP="009827D2">
      <w:pPr>
        <w:keepNext/>
        <w:bidi/>
        <w:ind w:firstLine="720"/>
        <w:jc w:val="both"/>
        <w:rPr>
          <w:rFonts w:cs="David" w:hint="cs"/>
          <w:rtl/>
        </w:rPr>
      </w:pPr>
      <w:r>
        <w:rPr>
          <w:rFonts w:cs="David" w:hint="cs"/>
          <w:rtl/>
        </w:rPr>
        <w:t xml:space="preserve">זו שאלה טובה. ההחלטות העקרוניות של ועדת האתיקה, בעצם ראוי היה שיתקבלו בוועדת הכנסת. </w:t>
      </w:r>
    </w:p>
    <w:p w14:paraId="54C734E2" w14:textId="77777777" w:rsidR="009827D2" w:rsidRDefault="009827D2" w:rsidP="009827D2">
      <w:pPr>
        <w:keepNext/>
        <w:bidi/>
        <w:jc w:val="both"/>
        <w:rPr>
          <w:rFonts w:cs="David" w:hint="cs"/>
          <w:rtl/>
        </w:rPr>
      </w:pPr>
    </w:p>
    <w:p w14:paraId="7944B09E" w14:textId="77777777" w:rsidR="009827D2" w:rsidRPr="0072241D" w:rsidRDefault="009827D2" w:rsidP="009827D2">
      <w:pPr>
        <w:keepNext/>
        <w:bidi/>
        <w:jc w:val="both"/>
        <w:rPr>
          <w:rFonts w:cs="David" w:hint="cs"/>
          <w:u w:val="single"/>
          <w:rtl/>
        </w:rPr>
      </w:pPr>
      <w:r>
        <w:rPr>
          <w:rFonts w:cs="David" w:hint="cs"/>
          <w:u w:val="single"/>
          <w:rtl/>
        </w:rPr>
        <w:t xml:space="preserve">אסא </w:t>
      </w:r>
      <w:r w:rsidRPr="0072241D">
        <w:rPr>
          <w:rFonts w:cs="David" w:hint="cs"/>
          <w:u w:val="single"/>
          <w:rtl/>
        </w:rPr>
        <w:t>כשר</w:t>
      </w:r>
      <w:r>
        <w:rPr>
          <w:rFonts w:cs="David" w:hint="cs"/>
          <w:u w:val="single"/>
          <w:rtl/>
        </w:rPr>
        <w:t>:</w:t>
      </w:r>
    </w:p>
    <w:p w14:paraId="5B389A87" w14:textId="77777777" w:rsidR="009827D2" w:rsidRDefault="009827D2" w:rsidP="009827D2">
      <w:pPr>
        <w:keepNext/>
        <w:bidi/>
        <w:jc w:val="both"/>
        <w:rPr>
          <w:rFonts w:cs="David" w:hint="cs"/>
          <w:rtl/>
        </w:rPr>
      </w:pPr>
    </w:p>
    <w:p w14:paraId="258D1412" w14:textId="77777777" w:rsidR="009827D2" w:rsidRDefault="009827D2" w:rsidP="009827D2">
      <w:pPr>
        <w:keepNext/>
        <w:bidi/>
        <w:jc w:val="both"/>
        <w:rPr>
          <w:rFonts w:cs="David" w:hint="cs"/>
          <w:rtl/>
        </w:rPr>
      </w:pPr>
      <w:r>
        <w:rPr>
          <w:rFonts w:cs="David" w:hint="cs"/>
          <w:rtl/>
        </w:rPr>
        <w:tab/>
        <w:t xml:space="preserve">הצדק סביר אני מבין, אבל החלטה עקרונית על שדרוג כרטיסים - - - </w:t>
      </w:r>
    </w:p>
    <w:p w14:paraId="3047C703" w14:textId="77777777" w:rsidR="009827D2" w:rsidRDefault="009827D2" w:rsidP="009827D2">
      <w:pPr>
        <w:keepNext/>
        <w:bidi/>
        <w:jc w:val="both"/>
        <w:rPr>
          <w:rFonts w:cs="David" w:hint="cs"/>
          <w:rtl/>
        </w:rPr>
      </w:pPr>
    </w:p>
    <w:p w14:paraId="4CAA9B13"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80C11B3" w14:textId="77777777" w:rsidR="009827D2" w:rsidRDefault="009827D2" w:rsidP="009827D2">
      <w:pPr>
        <w:keepNext/>
        <w:bidi/>
        <w:jc w:val="both"/>
        <w:rPr>
          <w:rFonts w:cs="David" w:hint="cs"/>
          <w:rtl/>
        </w:rPr>
      </w:pPr>
    </w:p>
    <w:p w14:paraId="120FEC27" w14:textId="77777777" w:rsidR="009827D2" w:rsidRDefault="009827D2" w:rsidP="009827D2">
      <w:pPr>
        <w:keepNext/>
        <w:bidi/>
        <w:jc w:val="both"/>
        <w:rPr>
          <w:rFonts w:cs="David" w:hint="cs"/>
          <w:rtl/>
        </w:rPr>
      </w:pPr>
      <w:r>
        <w:rPr>
          <w:rFonts w:cs="David" w:hint="cs"/>
          <w:rtl/>
        </w:rPr>
        <w:tab/>
        <w:t xml:space="preserve">זה היה צריך להיות בוועדת הכנסת. </w:t>
      </w:r>
    </w:p>
    <w:p w14:paraId="07E34BC5" w14:textId="77777777" w:rsidR="009827D2" w:rsidRDefault="009827D2" w:rsidP="009827D2">
      <w:pPr>
        <w:keepNext/>
        <w:bidi/>
        <w:jc w:val="both"/>
        <w:rPr>
          <w:rFonts w:cs="David" w:hint="cs"/>
          <w:rtl/>
        </w:rPr>
      </w:pPr>
    </w:p>
    <w:p w14:paraId="35DE6F80"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1685E6A" w14:textId="77777777" w:rsidR="009827D2" w:rsidRDefault="009827D2" w:rsidP="009827D2">
      <w:pPr>
        <w:bidi/>
        <w:jc w:val="both"/>
        <w:rPr>
          <w:rFonts w:cs="David" w:hint="cs"/>
          <w:u w:val="single"/>
          <w:rtl/>
        </w:rPr>
      </w:pPr>
    </w:p>
    <w:p w14:paraId="0BFAC4FA" w14:textId="77777777" w:rsidR="009827D2" w:rsidRDefault="009827D2" w:rsidP="009827D2">
      <w:pPr>
        <w:keepNext/>
        <w:bidi/>
        <w:ind w:firstLine="720"/>
        <w:jc w:val="both"/>
        <w:rPr>
          <w:rFonts w:cs="David" w:hint="cs"/>
          <w:rtl/>
        </w:rPr>
      </w:pPr>
      <w:r>
        <w:rPr>
          <w:rFonts w:cs="David" w:hint="cs"/>
          <w:rtl/>
        </w:rPr>
        <w:t xml:space="preserve">יכול להיות שפה אתם מעוררים נקודה שנשים כוכבית ונדון בה. </w:t>
      </w:r>
    </w:p>
    <w:p w14:paraId="2E6374B3" w14:textId="77777777" w:rsidR="009827D2" w:rsidRDefault="009827D2" w:rsidP="009827D2">
      <w:pPr>
        <w:keepNext/>
        <w:bidi/>
        <w:jc w:val="both"/>
        <w:rPr>
          <w:rFonts w:cs="David" w:hint="cs"/>
          <w:rtl/>
        </w:rPr>
      </w:pPr>
    </w:p>
    <w:p w14:paraId="3880D49D"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41695FDB" w14:textId="77777777" w:rsidR="009827D2" w:rsidRDefault="009827D2" w:rsidP="009827D2">
      <w:pPr>
        <w:keepNext/>
        <w:bidi/>
        <w:jc w:val="both"/>
        <w:rPr>
          <w:rFonts w:cs="David" w:hint="cs"/>
          <w:rtl/>
        </w:rPr>
      </w:pPr>
    </w:p>
    <w:p w14:paraId="028F1FB7" w14:textId="77777777" w:rsidR="009827D2" w:rsidRDefault="009827D2" w:rsidP="009827D2">
      <w:pPr>
        <w:keepNext/>
        <w:bidi/>
        <w:ind w:firstLine="720"/>
        <w:jc w:val="both"/>
        <w:rPr>
          <w:rFonts w:cs="David" w:hint="cs"/>
          <w:rtl/>
        </w:rPr>
      </w:pPr>
      <w:r>
        <w:rPr>
          <w:rFonts w:cs="David" w:hint="cs"/>
          <w:rtl/>
        </w:rPr>
        <w:t xml:space="preserve">אתם צודקים כשאתם אומרים שאולי הכללים היו צריכים להיקבע בוועדת הכנסת וועדת האתיקה הייתה צריכה להחליט על פי אותם כללים. מאחר שהתלונות הגיעו ישירות לוועדת האתיקה אז היא דנה בהן. </w:t>
      </w:r>
    </w:p>
    <w:p w14:paraId="47C06A13" w14:textId="77777777" w:rsidR="009827D2" w:rsidRDefault="009827D2" w:rsidP="009827D2">
      <w:pPr>
        <w:keepNext/>
        <w:bidi/>
        <w:jc w:val="both"/>
        <w:rPr>
          <w:rFonts w:cs="David" w:hint="cs"/>
          <w:rtl/>
        </w:rPr>
      </w:pPr>
    </w:p>
    <w:p w14:paraId="3BB23665"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EDD82DA" w14:textId="77777777" w:rsidR="009827D2" w:rsidRDefault="009827D2" w:rsidP="009827D2">
      <w:pPr>
        <w:bidi/>
        <w:jc w:val="both"/>
        <w:rPr>
          <w:rFonts w:cs="David" w:hint="cs"/>
          <w:u w:val="single"/>
          <w:rtl/>
        </w:rPr>
      </w:pPr>
    </w:p>
    <w:p w14:paraId="52F1CDF2" w14:textId="77777777" w:rsidR="009827D2" w:rsidRDefault="009827D2" w:rsidP="009827D2">
      <w:pPr>
        <w:keepNext/>
        <w:bidi/>
        <w:ind w:firstLine="720"/>
        <w:jc w:val="both"/>
        <w:rPr>
          <w:rFonts w:cs="David" w:hint="cs"/>
          <w:rtl/>
        </w:rPr>
      </w:pPr>
      <w:r>
        <w:rPr>
          <w:rFonts w:cs="David" w:hint="cs"/>
          <w:rtl/>
        </w:rPr>
        <w:t xml:space="preserve">מה שמחייב את חבר הכנסת באותו מעמד זו החלטה של ועדת האתיקה, כמו החלטה של ועדת הכנסת. בכל המקומות כתוב שוועדת האתיקה קיבלה החלטה בתאריך כזה וכזה, וזה מחייב את חברי הכנסת. </w:t>
      </w:r>
    </w:p>
    <w:p w14:paraId="21769435" w14:textId="77777777" w:rsidR="009827D2" w:rsidRDefault="009827D2" w:rsidP="009827D2">
      <w:pPr>
        <w:keepNext/>
        <w:bidi/>
        <w:jc w:val="both"/>
        <w:rPr>
          <w:rFonts w:cs="David" w:hint="cs"/>
          <w:rtl/>
        </w:rPr>
      </w:pPr>
    </w:p>
    <w:p w14:paraId="5D20802E"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2E25720" w14:textId="77777777" w:rsidR="009827D2" w:rsidRDefault="009827D2" w:rsidP="009827D2">
      <w:pPr>
        <w:keepNext/>
        <w:bidi/>
        <w:jc w:val="both"/>
        <w:rPr>
          <w:rFonts w:cs="David" w:hint="cs"/>
          <w:rtl/>
        </w:rPr>
      </w:pPr>
    </w:p>
    <w:p w14:paraId="00354E7B" w14:textId="77777777" w:rsidR="009827D2" w:rsidRDefault="009827D2" w:rsidP="009827D2">
      <w:pPr>
        <w:keepNext/>
        <w:bidi/>
        <w:ind w:firstLine="720"/>
        <w:jc w:val="both"/>
        <w:rPr>
          <w:rFonts w:cs="David" w:hint="cs"/>
          <w:rtl/>
        </w:rPr>
      </w:pPr>
      <w:r>
        <w:rPr>
          <w:rFonts w:cs="David" w:hint="cs"/>
          <w:rtl/>
        </w:rPr>
        <w:t xml:space="preserve">נוצר פה טשטוש בתחומים. הכלל צריך להיות שוועדת הכנסת קובעת את כללי האתיקה בהרכב שלה, באופן פתוח. ועדת האתיקה מיישמת ומפרשת. כלומר, אם ועדת הכנסת קבעה משהו לגבי מתנות, ועדת האתיקה תפרש אם זו מתנה או לא מתנה. מה שקרה בשנים הרבות האחרונות זה שוועדת האתיקה מקבלת החלטות עקרוניות והן היום הרוב, לעומת כללי האתיקה שקבעה ועדת הכנסת, שהן המיעוט . </w:t>
      </w:r>
    </w:p>
    <w:p w14:paraId="18106EB9" w14:textId="77777777" w:rsidR="009827D2" w:rsidRDefault="009827D2" w:rsidP="009827D2">
      <w:pPr>
        <w:keepNext/>
        <w:bidi/>
        <w:jc w:val="both"/>
        <w:rPr>
          <w:rFonts w:cs="David" w:hint="cs"/>
          <w:rtl/>
        </w:rPr>
      </w:pPr>
    </w:p>
    <w:p w14:paraId="49745EDD" w14:textId="77777777" w:rsidR="009827D2" w:rsidRPr="0072241D" w:rsidRDefault="009827D2" w:rsidP="009827D2">
      <w:pPr>
        <w:keepNext/>
        <w:bidi/>
        <w:jc w:val="both"/>
        <w:rPr>
          <w:rFonts w:cs="David" w:hint="cs"/>
          <w:u w:val="single"/>
          <w:rtl/>
        </w:rPr>
      </w:pPr>
      <w:r>
        <w:rPr>
          <w:rFonts w:cs="David" w:hint="cs"/>
          <w:u w:val="single"/>
          <w:rtl/>
        </w:rPr>
        <w:t xml:space="preserve">אסא </w:t>
      </w:r>
      <w:r w:rsidRPr="0072241D">
        <w:rPr>
          <w:rFonts w:cs="David" w:hint="cs"/>
          <w:u w:val="single"/>
          <w:rtl/>
        </w:rPr>
        <w:t>כשר</w:t>
      </w:r>
      <w:r>
        <w:rPr>
          <w:rFonts w:cs="David" w:hint="cs"/>
          <w:u w:val="single"/>
          <w:rtl/>
        </w:rPr>
        <w:t>:</w:t>
      </w:r>
    </w:p>
    <w:p w14:paraId="10681A36" w14:textId="77777777" w:rsidR="009827D2" w:rsidRDefault="009827D2" w:rsidP="009827D2">
      <w:pPr>
        <w:keepNext/>
        <w:bidi/>
        <w:jc w:val="both"/>
        <w:rPr>
          <w:rFonts w:cs="David" w:hint="cs"/>
          <w:rtl/>
        </w:rPr>
      </w:pPr>
    </w:p>
    <w:p w14:paraId="04C25214" w14:textId="77777777" w:rsidR="009827D2" w:rsidRDefault="009827D2" w:rsidP="009827D2">
      <w:pPr>
        <w:keepNext/>
        <w:bidi/>
        <w:ind w:firstLine="720"/>
        <w:jc w:val="both"/>
        <w:rPr>
          <w:rFonts w:cs="David" w:hint="cs"/>
          <w:rtl/>
        </w:rPr>
      </w:pPr>
      <w:r>
        <w:rPr>
          <w:rFonts w:cs="David" w:hint="cs"/>
          <w:rtl/>
        </w:rPr>
        <w:t xml:space="preserve">תקלה. </w:t>
      </w:r>
    </w:p>
    <w:p w14:paraId="2DD36F2E" w14:textId="77777777" w:rsidR="009827D2" w:rsidRDefault="009827D2" w:rsidP="009827D2">
      <w:pPr>
        <w:keepNext/>
        <w:bidi/>
        <w:jc w:val="both"/>
        <w:rPr>
          <w:rFonts w:cs="David" w:hint="cs"/>
          <w:rtl/>
        </w:rPr>
      </w:pPr>
    </w:p>
    <w:p w14:paraId="235D0E1B"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3F2E5D8" w14:textId="77777777" w:rsidR="009827D2" w:rsidRDefault="009827D2" w:rsidP="009827D2">
      <w:pPr>
        <w:bidi/>
        <w:jc w:val="both"/>
        <w:rPr>
          <w:rFonts w:cs="David" w:hint="cs"/>
          <w:u w:val="single"/>
          <w:rtl/>
        </w:rPr>
      </w:pPr>
    </w:p>
    <w:p w14:paraId="5868669C" w14:textId="77777777" w:rsidR="009827D2" w:rsidRDefault="009827D2" w:rsidP="009827D2">
      <w:pPr>
        <w:keepNext/>
        <w:bidi/>
        <w:ind w:firstLine="720"/>
        <w:jc w:val="both"/>
        <w:rPr>
          <w:rFonts w:cs="David" w:hint="cs"/>
          <w:rtl/>
        </w:rPr>
      </w:pPr>
      <w:r>
        <w:rPr>
          <w:rFonts w:cs="David" w:hint="cs"/>
          <w:rtl/>
        </w:rPr>
        <w:t xml:space="preserve">יכול להיות שזה נושא של ועדת הכנסת. לפני שאנחנו רצים להעביר את זה אני מציע שנחשוב טוב. </w:t>
      </w:r>
    </w:p>
    <w:p w14:paraId="38355207" w14:textId="77777777" w:rsidR="009827D2" w:rsidRDefault="009827D2" w:rsidP="009827D2">
      <w:pPr>
        <w:keepNext/>
        <w:bidi/>
        <w:jc w:val="both"/>
        <w:rPr>
          <w:rFonts w:cs="David" w:hint="cs"/>
          <w:rtl/>
        </w:rPr>
      </w:pPr>
    </w:p>
    <w:p w14:paraId="7098AAD6"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BDEBAD8" w14:textId="77777777" w:rsidR="009827D2" w:rsidRDefault="009827D2" w:rsidP="009827D2">
      <w:pPr>
        <w:keepNext/>
        <w:bidi/>
        <w:jc w:val="both"/>
        <w:rPr>
          <w:rFonts w:cs="David" w:hint="cs"/>
          <w:rtl/>
        </w:rPr>
      </w:pPr>
    </w:p>
    <w:p w14:paraId="1AB2C7EA" w14:textId="77777777" w:rsidR="009827D2" w:rsidRDefault="009827D2" w:rsidP="009827D2">
      <w:pPr>
        <w:keepNext/>
        <w:bidi/>
        <w:ind w:firstLine="720"/>
        <w:jc w:val="both"/>
        <w:rPr>
          <w:rFonts w:cs="David" w:hint="cs"/>
          <w:rtl/>
        </w:rPr>
      </w:pPr>
      <w:r>
        <w:rPr>
          <w:rFonts w:cs="David" w:hint="cs"/>
          <w:rtl/>
        </w:rPr>
        <w:t xml:space="preserve">אבל אנחנו עושים את זה עכשיו, כשאנחנו עושים כללי אתיקה גדולים ומלאים. </w:t>
      </w:r>
    </w:p>
    <w:p w14:paraId="57AC0E82" w14:textId="77777777" w:rsidR="009827D2" w:rsidRDefault="009827D2" w:rsidP="009827D2">
      <w:pPr>
        <w:keepNext/>
        <w:bidi/>
        <w:jc w:val="both"/>
        <w:rPr>
          <w:rFonts w:cs="David" w:hint="cs"/>
          <w:rtl/>
        </w:rPr>
      </w:pPr>
    </w:p>
    <w:p w14:paraId="7EB57B65" w14:textId="77777777" w:rsidR="009827D2" w:rsidRPr="0072241D" w:rsidRDefault="009827D2" w:rsidP="009827D2">
      <w:pPr>
        <w:keepNext/>
        <w:bidi/>
        <w:jc w:val="both"/>
        <w:rPr>
          <w:rFonts w:cs="David" w:hint="cs"/>
          <w:u w:val="single"/>
          <w:rtl/>
        </w:rPr>
      </w:pPr>
      <w:r>
        <w:rPr>
          <w:rFonts w:cs="David" w:hint="cs"/>
          <w:u w:val="single"/>
          <w:rtl/>
        </w:rPr>
        <w:t xml:space="preserve">אסא </w:t>
      </w:r>
      <w:r w:rsidRPr="0072241D">
        <w:rPr>
          <w:rFonts w:cs="David" w:hint="cs"/>
          <w:u w:val="single"/>
          <w:rtl/>
        </w:rPr>
        <w:t>כשר</w:t>
      </w:r>
      <w:r>
        <w:rPr>
          <w:rFonts w:cs="David" w:hint="cs"/>
          <w:u w:val="single"/>
          <w:rtl/>
        </w:rPr>
        <w:t>:</w:t>
      </w:r>
    </w:p>
    <w:p w14:paraId="134BE0A8" w14:textId="77777777" w:rsidR="009827D2" w:rsidRDefault="009827D2" w:rsidP="009827D2">
      <w:pPr>
        <w:keepNext/>
        <w:bidi/>
        <w:jc w:val="both"/>
        <w:rPr>
          <w:rFonts w:cs="David" w:hint="cs"/>
          <w:rtl/>
        </w:rPr>
      </w:pPr>
    </w:p>
    <w:p w14:paraId="60F65662" w14:textId="77777777" w:rsidR="009827D2" w:rsidRDefault="009827D2" w:rsidP="009827D2">
      <w:pPr>
        <w:keepNext/>
        <w:bidi/>
        <w:ind w:firstLine="720"/>
        <w:jc w:val="both"/>
        <w:rPr>
          <w:rFonts w:cs="David" w:hint="cs"/>
          <w:rtl/>
        </w:rPr>
      </w:pPr>
      <w:r>
        <w:rPr>
          <w:rFonts w:cs="David" w:hint="cs"/>
          <w:rtl/>
        </w:rPr>
        <w:t xml:space="preserve">יש פה פרק על ועדת האתיקה. שם המקום לדון גם בשאלה הזאת. </w:t>
      </w:r>
    </w:p>
    <w:p w14:paraId="655CE722" w14:textId="77777777" w:rsidR="009827D2" w:rsidRDefault="009827D2" w:rsidP="009827D2">
      <w:pPr>
        <w:keepNext/>
        <w:bidi/>
        <w:jc w:val="both"/>
        <w:rPr>
          <w:rFonts w:cs="David" w:hint="cs"/>
          <w:rtl/>
        </w:rPr>
      </w:pPr>
    </w:p>
    <w:p w14:paraId="381BF505"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23938959" w14:textId="77777777" w:rsidR="009827D2" w:rsidRDefault="009827D2" w:rsidP="009827D2">
      <w:pPr>
        <w:bidi/>
        <w:jc w:val="both"/>
        <w:rPr>
          <w:rFonts w:cs="David" w:hint="cs"/>
          <w:u w:val="single"/>
          <w:rtl/>
        </w:rPr>
      </w:pPr>
    </w:p>
    <w:p w14:paraId="6E08EE93" w14:textId="77777777" w:rsidR="009827D2" w:rsidRDefault="009827D2" w:rsidP="009827D2">
      <w:pPr>
        <w:keepNext/>
        <w:bidi/>
        <w:ind w:firstLine="720"/>
        <w:jc w:val="both"/>
        <w:rPr>
          <w:rFonts w:cs="David" w:hint="cs"/>
          <w:rtl/>
        </w:rPr>
      </w:pPr>
      <w:r>
        <w:rPr>
          <w:rFonts w:cs="David" w:hint="cs"/>
          <w:rtl/>
        </w:rPr>
        <w:t xml:space="preserve">לפני שאנחנו רצים, אני לא יודע איך היה הדיון בקרב 20 איש על השאלה האם משדרגים כרטיסי טיסה. אני אומר את זה באופן הכי פשוט. לא כי שם יושבים מורמים מעם, אלא יש </w:t>
      </w:r>
      <w:proofErr w:type="spellStart"/>
      <w:r>
        <w:rPr>
          <w:rFonts w:cs="David" w:hint="cs"/>
          <w:rtl/>
        </w:rPr>
        <w:t>דינמיקה</w:t>
      </w:r>
      <w:proofErr w:type="spellEnd"/>
      <w:r>
        <w:rPr>
          <w:rFonts w:cs="David" w:hint="cs"/>
          <w:rtl/>
        </w:rPr>
        <w:t xml:space="preserve"> שונה. </w:t>
      </w:r>
    </w:p>
    <w:p w14:paraId="67B57609" w14:textId="77777777" w:rsidR="009827D2" w:rsidRDefault="009827D2" w:rsidP="009827D2">
      <w:pPr>
        <w:keepNext/>
        <w:bidi/>
        <w:jc w:val="both"/>
        <w:rPr>
          <w:rFonts w:cs="David" w:hint="cs"/>
          <w:rtl/>
        </w:rPr>
      </w:pPr>
    </w:p>
    <w:p w14:paraId="377E2231"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CF2935B" w14:textId="77777777" w:rsidR="009827D2" w:rsidRDefault="009827D2" w:rsidP="009827D2">
      <w:pPr>
        <w:keepNext/>
        <w:bidi/>
        <w:jc w:val="both"/>
        <w:rPr>
          <w:rFonts w:cs="David" w:hint="cs"/>
          <w:rtl/>
        </w:rPr>
      </w:pPr>
    </w:p>
    <w:p w14:paraId="010BF6EF" w14:textId="77777777" w:rsidR="009827D2" w:rsidRDefault="009827D2" w:rsidP="009827D2">
      <w:pPr>
        <w:keepNext/>
        <w:bidi/>
        <w:ind w:firstLine="720"/>
        <w:jc w:val="both"/>
        <w:rPr>
          <w:rFonts w:cs="David" w:hint="cs"/>
          <w:rtl/>
        </w:rPr>
      </w:pPr>
      <w:r>
        <w:rPr>
          <w:rFonts w:cs="David" w:hint="cs"/>
          <w:rtl/>
        </w:rPr>
        <w:t xml:space="preserve">ההחלטה הגדולה על קבלת מתנות התקבלה בוועדת האתיקה. </w:t>
      </w:r>
    </w:p>
    <w:p w14:paraId="430CDF74" w14:textId="77777777" w:rsidR="009827D2" w:rsidRDefault="009827D2" w:rsidP="009827D2">
      <w:pPr>
        <w:keepNext/>
        <w:bidi/>
        <w:jc w:val="both"/>
        <w:rPr>
          <w:rFonts w:cs="David" w:hint="cs"/>
          <w:rtl/>
        </w:rPr>
      </w:pPr>
    </w:p>
    <w:p w14:paraId="5FE53A8F" w14:textId="77777777" w:rsidR="009827D2" w:rsidRPr="00D36B51" w:rsidRDefault="009827D2" w:rsidP="009827D2">
      <w:pPr>
        <w:keepNext/>
        <w:bidi/>
        <w:jc w:val="both"/>
        <w:rPr>
          <w:rFonts w:cs="David" w:hint="cs"/>
          <w:u w:val="single"/>
          <w:rtl/>
        </w:rPr>
      </w:pPr>
      <w:r>
        <w:rPr>
          <w:rFonts w:cs="David" w:hint="cs"/>
          <w:u w:val="single"/>
          <w:rtl/>
        </w:rPr>
        <w:t xml:space="preserve">איל </w:t>
      </w:r>
      <w:r w:rsidRPr="00D36B51">
        <w:rPr>
          <w:rFonts w:cs="David" w:hint="cs"/>
          <w:u w:val="single"/>
          <w:rtl/>
        </w:rPr>
        <w:t>ינון</w:t>
      </w:r>
      <w:r>
        <w:rPr>
          <w:rFonts w:cs="David" w:hint="cs"/>
          <w:u w:val="single"/>
          <w:rtl/>
        </w:rPr>
        <w:t>:</w:t>
      </w:r>
    </w:p>
    <w:p w14:paraId="780467F2" w14:textId="77777777" w:rsidR="009827D2" w:rsidRDefault="009827D2" w:rsidP="009827D2">
      <w:pPr>
        <w:keepNext/>
        <w:bidi/>
        <w:jc w:val="both"/>
        <w:rPr>
          <w:rFonts w:cs="David" w:hint="cs"/>
          <w:rtl/>
        </w:rPr>
      </w:pPr>
    </w:p>
    <w:p w14:paraId="5C14B39C" w14:textId="77777777" w:rsidR="009827D2" w:rsidRDefault="009827D2" w:rsidP="009827D2">
      <w:pPr>
        <w:keepNext/>
        <w:bidi/>
        <w:ind w:firstLine="720"/>
        <w:jc w:val="both"/>
        <w:rPr>
          <w:rFonts w:cs="David" w:hint="cs"/>
          <w:rtl/>
        </w:rPr>
      </w:pPr>
      <w:r>
        <w:rPr>
          <w:rFonts w:cs="David" w:hint="cs"/>
          <w:rtl/>
        </w:rPr>
        <w:t xml:space="preserve">זה מה שהוא אומר. הוא לא יודע איך ההחלטה על המתנות הייתה נראית אם הייתה מתקבלת בוועדת הכנסת. </w:t>
      </w:r>
    </w:p>
    <w:p w14:paraId="213B5BE3" w14:textId="77777777" w:rsidR="009827D2" w:rsidRDefault="009827D2" w:rsidP="009827D2">
      <w:pPr>
        <w:keepNext/>
        <w:bidi/>
        <w:ind w:firstLine="720"/>
        <w:jc w:val="both"/>
        <w:rPr>
          <w:rFonts w:cs="David" w:hint="cs"/>
          <w:rtl/>
        </w:rPr>
      </w:pPr>
    </w:p>
    <w:p w14:paraId="7D40E2BC"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D474D3E" w14:textId="77777777" w:rsidR="009827D2" w:rsidRDefault="009827D2" w:rsidP="009827D2">
      <w:pPr>
        <w:keepNext/>
        <w:bidi/>
        <w:ind w:firstLine="720"/>
        <w:jc w:val="both"/>
        <w:rPr>
          <w:rFonts w:cs="David" w:hint="cs"/>
          <w:rtl/>
        </w:rPr>
      </w:pPr>
    </w:p>
    <w:p w14:paraId="736B229B" w14:textId="77777777" w:rsidR="009827D2" w:rsidRDefault="009827D2" w:rsidP="009827D2">
      <w:pPr>
        <w:keepNext/>
        <w:bidi/>
        <w:ind w:firstLine="720"/>
        <w:jc w:val="both"/>
        <w:rPr>
          <w:rFonts w:cs="David" w:hint="cs"/>
          <w:rtl/>
        </w:rPr>
      </w:pPr>
      <w:r>
        <w:rPr>
          <w:rFonts w:cs="David" w:hint="cs"/>
          <w:rtl/>
        </w:rPr>
        <w:t xml:space="preserve">הוא מדבר על שדרוג כרטיסים. זה משהו נקודתי, שאולי ועדת האתיקה - - - </w:t>
      </w:r>
    </w:p>
    <w:p w14:paraId="701B8167" w14:textId="77777777" w:rsidR="009827D2" w:rsidRDefault="009827D2" w:rsidP="009827D2">
      <w:pPr>
        <w:keepNext/>
        <w:bidi/>
        <w:jc w:val="both"/>
        <w:rPr>
          <w:rFonts w:cs="David" w:hint="cs"/>
          <w:rtl/>
        </w:rPr>
      </w:pPr>
    </w:p>
    <w:p w14:paraId="6A40383D"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CBA64B0" w14:textId="77777777" w:rsidR="009827D2" w:rsidRDefault="009827D2" w:rsidP="009827D2">
      <w:pPr>
        <w:bidi/>
        <w:jc w:val="both"/>
        <w:rPr>
          <w:rFonts w:cs="David" w:hint="cs"/>
          <w:u w:val="single"/>
          <w:rtl/>
        </w:rPr>
      </w:pPr>
    </w:p>
    <w:p w14:paraId="55B57653" w14:textId="77777777" w:rsidR="009827D2" w:rsidRDefault="009827D2" w:rsidP="009827D2">
      <w:pPr>
        <w:keepNext/>
        <w:bidi/>
        <w:ind w:firstLine="720"/>
        <w:jc w:val="both"/>
        <w:rPr>
          <w:rFonts w:cs="David" w:hint="cs"/>
          <w:rtl/>
        </w:rPr>
      </w:pPr>
      <w:r>
        <w:rPr>
          <w:rFonts w:cs="David" w:hint="cs"/>
          <w:rtl/>
        </w:rPr>
        <w:t xml:space="preserve">צבירת נקודות זה אישי? זה כל המתנות זה פי שלושה. מדובר על סיפור הנוסע המתמיד, שהתפתח. היו קביעות ח ד-משמעיות, שאי-אפשר לצבור נקודות על חשבון הכנסת. בעצם אי-אפשר לצבור נקודות לנוסע המתמיד משום מקום שהוא, חוץ מאשר מנסיעה פרטית. זה כלל, וכבר היו קבילות בנושא הזה. זה התקבל בוועדת האתיקה. אני לא אומר את זה כי זה פורום יותר - - - יש הבדל אם דיון כזה מתקיים כשהלוביסטים מפה והעיתונאים משם לבין דיון בחדר סגור, לא פומבי. </w:t>
      </w:r>
    </w:p>
    <w:p w14:paraId="2D892572" w14:textId="77777777" w:rsidR="009827D2" w:rsidRDefault="009827D2" w:rsidP="009827D2">
      <w:pPr>
        <w:keepNext/>
        <w:bidi/>
        <w:jc w:val="both"/>
        <w:rPr>
          <w:rFonts w:cs="David" w:hint="cs"/>
          <w:rtl/>
        </w:rPr>
      </w:pPr>
    </w:p>
    <w:p w14:paraId="016E5159" w14:textId="77777777" w:rsidR="009827D2" w:rsidRPr="00202F3F" w:rsidRDefault="009827D2" w:rsidP="009827D2">
      <w:pPr>
        <w:keepNext/>
        <w:bidi/>
        <w:jc w:val="both"/>
        <w:rPr>
          <w:rFonts w:cs="David" w:hint="cs"/>
          <w:u w:val="single"/>
          <w:rtl/>
        </w:rPr>
      </w:pPr>
      <w:r>
        <w:rPr>
          <w:rFonts w:cs="David" w:hint="cs"/>
          <w:u w:val="single"/>
          <w:rtl/>
        </w:rPr>
        <w:t>יצחק וקנין:</w:t>
      </w:r>
    </w:p>
    <w:p w14:paraId="00336906" w14:textId="77777777" w:rsidR="009827D2" w:rsidRDefault="009827D2" w:rsidP="009827D2">
      <w:pPr>
        <w:keepNext/>
        <w:bidi/>
        <w:jc w:val="both"/>
        <w:rPr>
          <w:rFonts w:cs="David" w:hint="cs"/>
          <w:rtl/>
        </w:rPr>
      </w:pPr>
    </w:p>
    <w:p w14:paraId="4F50CCAB" w14:textId="77777777" w:rsidR="009827D2" w:rsidRDefault="009827D2" w:rsidP="009827D2">
      <w:pPr>
        <w:keepNext/>
        <w:bidi/>
        <w:ind w:firstLine="720"/>
        <w:jc w:val="both"/>
        <w:rPr>
          <w:rFonts w:cs="David" w:hint="cs"/>
          <w:rtl/>
        </w:rPr>
      </w:pPr>
      <w:r>
        <w:rPr>
          <w:rFonts w:cs="David" w:hint="cs"/>
          <w:rtl/>
        </w:rPr>
        <w:t xml:space="preserve">אני ואתה יודעים, חיים, שבדיונים כאלה ברגע האחרון נכנס מישהו ומצביע, כשהוא לא יודע אפילו על מה הוא מצביע. </w:t>
      </w:r>
    </w:p>
    <w:p w14:paraId="69C89804" w14:textId="77777777" w:rsidR="009827D2" w:rsidRDefault="009827D2" w:rsidP="009827D2">
      <w:pPr>
        <w:keepNext/>
        <w:bidi/>
        <w:jc w:val="both"/>
        <w:rPr>
          <w:rFonts w:cs="David" w:hint="cs"/>
          <w:rtl/>
        </w:rPr>
      </w:pPr>
    </w:p>
    <w:p w14:paraId="4F7CC85D"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11F7BBE" w14:textId="77777777" w:rsidR="009827D2" w:rsidRDefault="009827D2" w:rsidP="009827D2">
      <w:pPr>
        <w:keepNext/>
        <w:bidi/>
        <w:jc w:val="both"/>
        <w:rPr>
          <w:rFonts w:cs="David" w:hint="cs"/>
          <w:rtl/>
        </w:rPr>
      </w:pPr>
    </w:p>
    <w:p w14:paraId="2FDAE757" w14:textId="77777777" w:rsidR="009827D2" w:rsidRDefault="009827D2" w:rsidP="009827D2">
      <w:pPr>
        <w:keepNext/>
        <w:bidi/>
        <w:ind w:firstLine="720"/>
        <w:jc w:val="both"/>
        <w:rPr>
          <w:rFonts w:cs="David" w:hint="cs"/>
          <w:rtl/>
        </w:rPr>
      </w:pPr>
      <w:r>
        <w:rPr>
          <w:rFonts w:cs="David" w:hint="cs"/>
          <w:rtl/>
        </w:rPr>
        <w:t xml:space="preserve">כל הדברים הכי חשובים בכנסת מתקבלים ככה. אבל הרעיון הוא שהקוד הזה שעכשיו עובדים עליו יהיה רחב ויכלול את רוב הדברים שוועדת הכנסת צריכה לקבוע. </w:t>
      </w:r>
    </w:p>
    <w:p w14:paraId="7BE9BABC" w14:textId="77777777" w:rsidR="009827D2" w:rsidRDefault="009827D2" w:rsidP="009827D2">
      <w:pPr>
        <w:keepNext/>
        <w:bidi/>
        <w:jc w:val="both"/>
        <w:rPr>
          <w:rFonts w:cs="David" w:hint="cs"/>
          <w:rtl/>
        </w:rPr>
      </w:pPr>
    </w:p>
    <w:p w14:paraId="50ADCA99"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6424166" w14:textId="77777777" w:rsidR="009827D2" w:rsidRDefault="009827D2" w:rsidP="009827D2">
      <w:pPr>
        <w:bidi/>
        <w:jc w:val="both"/>
        <w:rPr>
          <w:rFonts w:cs="David" w:hint="cs"/>
          <w:u w:val="single"/>
          <w:rtl/>
        </w:rPr>
      </w:pPr>
    </w:p>
    <w:p w14:paraId="26D3BC86" w14:textId="77777777" w:rsidR="009827D2" w:rsidRDefault="009827D2" w:rsidP="009827D2">
      <w:pPr>
        <w:keepNext/>
        <w:bidi/>
        <w:ind w:firstLine="720"/>
        <w:jc w:val="both"/>
        <w:rPr>
          <w:rFonts w:cs="David" w:hint="cs"/>
          <w:rtl/>
        </w:rPr>
      </w:pPr>
      <w:r>
        <w:rPr>
          <w:rFonts w:cs="David" w:hint="cs"/>
          <w:rtl/>
        </w:rPr>
        <w:t xml:space="preserve">הוא לא יכלול את כל הדברים. </w:t>
      </w:r>
    </w:p>
    <w:p w14:paraId="23F42BAF" w14:textId="77777777" w:rsidR="009827D2" w:rsidRDefault="009827D2" w:rsidP="009827D2">
      <w:pPr>
        <w:keepNext/>
        <w:bidi/>
        <w:ind w:firstLine="720"/>
        <w:jc w:val="both"/>
        <w:rPr>
          <w:rFonts w:cs="David" w:hint="cs"/>
          <w:rtl/>
        </w:rPr>
      </w:pPr>
    </w:p>
    <w:p w14:paraId="693CAB98"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78FC9F2" w14:textId="77777777" w:rsidR="009827D2" w:rsidRDefault="009827D2" w:rsidP="009827D2">
      <w:pPr>
        <w:keepNext/>
        <w:bidi/>
        <w:ind w:firstLine="720"/>
        <w:jc w:val="both"/>
        <w:rPr>
          <w:rFonts w:cs="David" w:hint="cs"/>
          <w:rtl/>
        </w:rPr>
      </w:pPr>
    </w:p>
    <w:p w14:paraId="4243400D" w14:textId="77777777" w:rsidR="009827D2" w:rsidRDefault="009827D2" w:rsidP="009827D2">
      <w:pPr>
        <w:keepNext/>
        <w:bidi/>
        <w:ind w:firstLine="720"/>
        <w:jc w:val="both"/>
        <w:rPr>
          <w:rFonts w:cs="David" w:hint="cs"/>
          <w:rtl/>
        </w:rPr>
      </w:pPr>
      <w:r>
        <w:rPr>
          <w:rFonts w:cs="David" w:hint="cs"/>
          <w:rtl/>
        </w:rPr>
        <w:t xml:space="preserve">את רוב הדברים שוועדת הכנסת צריכה לקבוע. </w:t>
      </w:r>
    </w:p>
    <w:p w14:paraId="28FD0538" w14:textId="77777777" w:rsidR="009827D2" w:rsidRDefault="009827D2" w:rsidP="009827D2">
      <w:pPr>
        <w:keepNext/>
        <w:bidi/>
        <w:ind w:firstLine="720"/>
        <w:jc w:val="both"/>
        <w:rPr>
          <w:rFonts w:cs="David" w:hint="cs"/>
          <w:rtl/>
        </w:rPr>
      </w:pPr>
    </w:p>
    <w:p w14:paraId="0DBE0EA9"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F4530A7" w14:textId="77777777" w:rsidR="009827D2" w:rsidRDefault="009827D2" w:rsidP="009827D2">
      <w:pPr>
        <w:keepNext/>
        <w:bidi/>
        <w:ind w:firstLine="720"/>
        <w:jc w:val="both"/>
        <w:rPr>
          <w:rFonts w:cs="David" w:hint="cs"/>
          <w:rtl/>
        </w:rPr>
      </w:pPr>
    </w:p>
    <w:p w14:paraId="2C68468B" w14:textId="77777777" w:rsidR="009827D2" w:rsidRDefault="009827D2" w:rsidP="009827D2">
      <w:pPr>
        <w:keepNext/>
        <w:bidi/>
        <w:ind w:firstLine="720"/>
        <w:jc w:val="both"/>
        <w:rPr>
          <w:rFonts w:cs="David" w:hint="cs"/>
          <w:rtl/>
        </w:rPr>
      </w:pPr>
      <w:r>
        <w:rPr>
          <w:rFonts w:cs="David" w:hint="cs"/>
          <w:rtl/>
        </w:rPr>
        <w:t xml:space="preserve">בהנחה שכמו במדע, בעשר השנים הבאות תהיה הכפלה של הנושאים, כמו בעשר השנים שעברו, אז זה לא ייגמר בכנסת הזאת. החיים יותר מורכבים, ראינו את זה. </w:t>
      </w:r>
    </w:p>
    <w:p w14:paraId="37670E19" w14:textId="77777777" w:rsidR="009827D2" w:rsidRDefault="009827D2" w:rsidP="009827D2">
      <w:pPr>
        <w:keepNext/>
        <w:bidi/>
        <w:jc w:val="both"/>
        <w:rPr>
          <w:rFonts w:cs="David" w:hint="cs"/>
          <w:rtl/>
        </w:rPr>
      </w:pPr>
    </w:p>
    <w:p w14:paraId="0794B97D"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F9CB32B" w14:textId="77777777" w:rsidR="009827D2" w:rsidRDefault="009827D2" w:rsidP="009827D2">
      <w:pPr>
        <w:bidi/>
        <w:jc w:val="both"/>
        <w:rPr>
          <w:rFonts w:cs="David" w:hint="cs"/>
          <w:rtl/>
        </w:rPr>
      </w:pPr>
    </w:p>
    <w:p w14:paraId="699272C1" w14:textId="77777777" w:rsidR="009827D2" w:rsidRDefault="009827D2" w:rsidP="009827D2">
      <w:pPr>
        <w:bidi/>
        <w:ind w:firstLine="720"/>
        <w:jc w:val="both"/>
        <w:rPr>
          <w:rFonts w:cs="David" w:hint="cs"/>
          <w:rtl/>
        </w:rPr>
      </w:pPr>
      <w:r>
        <w:rPr>
          <w:rFonts w:cs="David" w:hint="cs"/>
          <w:rtl/>
        </w:rPr>
        <w:t xml:space="preserve">פרק ה' הוא ברובו חדש. הוא פורט לפרוטות דברים שפעם הכלילו בתוך הסעיפים הגדולים הכלליים, של שמירה על כבוד הכנסת וכו'. </w:t>
      </w:r>
    </w:p>
    <w:p w14:paraId="324932F3" w14:textId="77777777" w:rsidR="009827D2" w:rsidRDefault="009827D2" w:rsidP="009827D2">
      <w:pPr>
        <w:bidi/>
        <w:jc w:val="both"/>
        <w:rPr>
          <w:rFonts w:cs="David" w:hint="cs"/>
          <w:rtl/>
        </w:rPr>
      </w:pPr>
    </w:p>
    <w:p w14:paraId="3D347024"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FBEE315" w14:textId="77777777" w:rsidR="009827D2" w:rsidRDefault="009827D2" w:rsidP="009827D2">
      <w:pPr>
        <w:bidi/>
        <w:jc w:val="both"/>
        <w:rPr>
          <w:rFonts w:cs="David" w:hint="cs"/>
          <w:u w:val="single"/>
          <w:rtl/>
        </w:rPr>
      </w:pPr>
    </w:p>
    <w:p w14:paraId="791A5379" w14:textId="77777777" w:rsidR="009827D2" w:rsidRDefault="009827D2" w:rsidP="009827D2">
      <w:pPr>
        <w:bidi/>
        <w:ind w:firstLine="720"/>
        <w:jc w:val="both"/>
        <w:rPr>
          <w:rFonts w:cs="David" w:hint="cs"/>
          <w:rtl/>
        </w:rPr>
      </w:pPr>
      <w:r>
        <w:rPr>
          <w:rFonts w:cs="David" w:hint="cs"/>
          <w:rtl/>
        </w:rPr>
        <w:t xml:space="preserve">יש פה הרבה החלטות שהיו במשך השנים, שעכשיו נכנסו למסגרת הזאת. בואו נראה אם אנחנו יכולים לעבור לפחות על סעיף המטרה, כי יותר מזה בטוח לא נספיק. מה שמצוין פה, אלה עילות ממשיות </w:t>
      </w:r>
      <w:r>
        <w:rPr>
          <w:rFonts w:cs="David"/>
          <w:rtl/>
        </w:rPr>
        <w:t>–</w:t>
      </w:r>
      <w:r>
        <w:rPr>
          <w:rFonts w:cs="David" w:hint="cs"/>
          <w:rtl/>
        </w:rPr>
        <w:t xml:space="preserve"> בעיקר 10א, ב ו-ג - לתביעות אתיות, להרבה תביעות אתיות. זה גם סעיף סל, שהוא בעייתי. אבל זה מה שיש בסוף. </w:t>
      </w:r>
    </w:p>
    <w:p w14:paraId="020147AA" w14:textId="77777777" w:rsidR="009827D2" w:rsidRDefault="009827D2" w:rsidP="009827D2">
      <w:pPr>
        <w:bidi/>
        <w:jc w:val="both"/>
        <w:rPr>
          <w:rFonts w:cs="David" w:hint="cs"/>
          <w:rtl/>
        </w:rPr>
      </w:pPr>
    </w:p>
    <w:p w14:paraId="0626FE3B" w14:textId="77777777" w:rsidR="009827D2" w:rsidRPr="00652F8C" w:rsidRDefault="009827D2" w:rsidP="009827D2">
      <w:pPr>
        <w:bidi/>
        <w:jc w:val="both"/>
        <w:rPr>
          <w:rFonts w:cs="David" w:hint="cs"/>
          <w:u w:val="single"/>
          <w:rtl/>
        </w:rPr>
      </w:pPr>
      <w:r>
        <w:rPr>
          <w:rFonts w:cs="David" w:hint="cs"/>
          <w:u w:val="single"/>
          <w:rtl/>
        </w:rPr>
        <w:t xml:space="preserve">יצחק </w:t>
      </w:r>
      <w:r w:rsidRPr="00652F8C">
        <w:rPr>
          <w:rFonts w:cs="David" w:hint="cs"/>
          <w:u w:val="single"/>
          <w:rtl/>
        </w:rPr>
        <w:t>זמיר</w:t>
      </w:r>
      <w:r>
        <w:rPr>
          <w:rFonts w:cs="David" w:hint="cs"/>
          <w:u w:val="single"/>
          <w:rtl/>
        </w:rPr>
        <w:t>:</w:t>
      </w:r>
    </w:p>
    <w:p w14:paraId="20F3DD21" w14:textId="77777777" w:rsidR="009827D2" w:rsidRDefault="009827D2" w:rsidP="009827D2">
      <w:pPr>
        <w:bidi/>
        <w:jc w:val="both"/>
        <w:rPr>
          <w:rFonts w:cs="David" w:hint="cs"/>
          <w:rtl/>
        </w:rPr>
      </w:pPr>
    </w:p>
    <w:p w14:paraId="4676EE3B" w14:textId="77777777" w:rsidR="009827D2" w:rsidRDefault="009827D2" w:rsidP="009827D2">
      <w:pPr>
        <w:bidi/>
        <w:ind w:firstLine="720"/>
        <w:jc w:val="both"/>
        <w:rPr>
          <w:rFonts w:cs="David" w:hint="cs"/>
          <w:rtl/>
        </w:rPr>
      </w:pPr>
      <w:r>
        <w:rPr>
          <w:rFonts w:cs="David" w:hint="cs"/>
          <w:rtl/>
        </w:rPr>
        <w:t xml:space="preserve">משתמשים בזה בפועל כבר שנים. </w:t>
      </w:r>
    </w:p>
    <w:p w14:paraId="5B9E2151" w14:textId="77777777" w:rsidR="009827D2" w:rsidRDefault="009827D2" w:rsidP="009827D2">
      <w:pPr>
        <w:keepNext/>
        <w:bidi/>
        <w:ind w:firstLine="720"/>
        <w:jc w:val="both"/>
        <w:rPr>
          <w:rFonts w:cs="David" w:hint="cs"/>
          <w:rtl/>
        </w:rPr>
      </w:pPr>
    </w:p>
    <w:p w14:paraId="5C70F458"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745ABE97" w14:textId="77777777" w:rsidR="009827D2" w:rsidRDefault="009827D2" w:rsidP="009827D2">
      <w:pPr>
        <w:keepNext/>
        <w:bidi/>
        <w:ind w:firstLine="720"/>
        <w:jc w:val="both"/>
        <w:rPr>
          <w:rFonts w:cs="David" w:hint="cs"/>
          <w:rtl/>
        </w:rPr>
      </w:pPr>
    </w:p>
    <w:p w14:paraId="584E92E7" w14:textId="77777777" w:rsidR="009827D2" w:rsidRDefault="009827D2" w:rsidP="009827D2">
      <w:pPr>
        <w:keepNext/>
        <w:bidi/>
        <w:ind w:firstLine="720"/>
        <w:jc w:val="both"/>
        <w:rPr>
          <w:rFonts w:cs="David" w:hint="cs"/>
          <w:rtl/>
        </w:rPr>
      </w:pPr>
      <w:r>
        <w:rPr>
          <w:rFonts w:cs="David" w:hint="cs"/>
          <w:rtl/>
        </w:rPr>
        <w:t xml:space="preserve">כן, כי שאתה מוסיף תלונה אתה מוסיף בסוף: וחוץ מזה זה לא הולם. אז אתה אומר שאם ישחררו אותו מזה, לפחות יתנו לו משהו על חשבון "לא הולם". השאלה היא לגבי 10, בלי הפירוט. </w:t>
      </w:r>
    </w:p>
    <w:p w14:paraId="59667F0F" w14:textId="77777777" w:rsidR="009827D2" w:rsidRDefault="009827D2" w:rsidP="009827D2">
      <w:pPr>
        <w:keepNext/>
        <w:bidi/>
        <w:ind w:firstLine="720"/>
        <w:jc w:val="both"/>
        <w:rPr>
          <w:rFonts w:cs="David" w:hint="cs"/>
          <w:rtl/>
        </w:rPr>
      </w:pPr>
    </w:p>
    <w:p w14:paraId="4C2545CE" w14:textId="77777777" w:rsidR="009827D2" w:rsidRPr="00652F8C" w:rsidRDefault="009827D2" w:rsidP="009827D2">
      <w:pPr>
        <w:keepNext/>
        <w:bidi/>
        <w:jc w:val="both"/>
        <w:rPr>
          <w:rFonts w:cs="David" w:hint="cs"/>
          <w:u w:val="single"/>
          <w:rtl/>
        </w:rPr>
      </w:pPr>
      <w:r>
        <w:rPr>
          <w:rFonts w:cs="David" w:hint="cs"/>
          <w:u w:val="single"/>
          <w:rtl/>
        </w:rPr>
        <w:t>יצחק זמיר:</w:t>
      </w:r>
    </w:p>
    <w:p w14:paraId="4CF3C421" w14:textId="77777777" w:rsidR="009827D2" w:rsidRDefault="009827D2" w:rsidP="009827D2">
      <w:pPr>
        <w:keepNext/>
        <w:bidi/>
        <w:ind w:firstLine="720"/>
        <w:jc w:val="both"/>
        <w:rPr>
          <w:rFonts w:cs="David" w:hint="cs"/>
          <w:rtl/>
        </w:rPr>
      </w:pPr>
    </w:p>
    <w:p w14:paraId="3EB80D17" w14:textId="77777777" w:rsidR="009827D2" w:rsidRDefault="009827D2" w:rsidP="009827D2">
      <w:pPr>
        <w:keepNext/>
        <w:bidi/>
        <w:ind w:firstLine="720"/>
        <w:jc w:val="both"/>
        <w:rPr>
          <w:rFonts w:cs="David" w:hint="cs"/>
          <w:rtl/>
        </w:rPr>
      </w:pPr>
      <w:r>
        <w:rPr>
          <w:rFonts w:cs="David" w:hint="cs"/>
          <w:rtl/>
        </w:rPr>
        <w:t>כמו כל סעיפי המטרות, זה לא כלל התנהגות. זה דברי פרשנות, הנחיה.</w:t>
      </w:r>
    </w:p>
    <w:p w14:paraId="35DB02CC" w14:textId="77777777" w:rsidR="009827D2" w:rsidRDefault="009827D2" w:rsidP="009827D2">
      <w:pPr>
        <w:keepNext/>
        <w:bidi/>
        <w:jc w:val="both"/>
        <w:rPr>
          <w:rFonts w:cs="David" w:hint="cs"/>
          <w:rtl/>
        </w:rPr>
      </w:pPr>
    </w:p>
    <w:p w14:paraId="2E0724FA"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63224EA1" w14:textId="77777777" w:rsidR="009827D2" w:rsidRDefault="009827D2" w:rsidP="009827D2">
      <w:pPr>
        <w:bidi/>
        <w:jc w:val="both"/>
        <w:rPr>
          <w:rFonts w:cs="David" w:hint="cs"/>
          <w:u w:val="single"/>
          <w:rtl/>
        </w:rPr>
      </w:pPr>
    </w:p>
    <w:p w14:paraId="362F5F17" w14:textId="77777777" w:rsidR="009827D2" w:rsidRDefault="009827D2" w:rsidP="009827D2">
      <w:pPr>
        <w:keepNext/>
        <w:bidi/>
        <w:ind w:firstLine="720"/>
        <w:jc w:val="both"/>
        <w:rPr>
          <w:rFonts w:cs="David" w:hint="cs"/>
          <w:rtl/>
        </w:rPr>
      </w:pPr>
      <w:r>
        <w:rPr>
          <w:rFonts w:cs="David" w:hint="cs"/>
          <w:rtl/>
        </w:rPr>
        <w:t xml:space="preserve">זה ברור, אבל השאלה היא איך זה משתלב עם סעיף 1. אם אני לוקח את הסיפא של "המעמד המיוחד של הכנסת כמוסד עליון במשטר הדמוקרטי", האם זו לא מטרה מספיק מרכזית כדי שתבוא לידי ביטוי גם בתוך סעיף 1? האם היא מטרה שעוברת כחוט השני לאורך כל העניין? היא מטרה שמיוחדת רק לסעיף של התנהגות הולמת? אני לא בטוח. לא ברורה לי האבחנה מה זכה להיות מטרת על כדי להיות בסעיף 1 ומה זכה ליפול דווקא בפרק הזה או בפרק אחר. אחדד את זה, אם אני מסתכל על סעיף 40 של ניגוד העניינים, האם הנושא של המעמד המיוחד של הכנסת כמוסד עליון במשטר דמוקרטי הוא יותר רלוונטי להתנהגות הולמת ופחות לסוגיית ניגוד העניינים? אני לא יודע. </w:t>
      </w:r>
    </w:p>
    <w:p w14:paraId="525FBEB6" w14:textId="77777777" w:rsidR="009827D2" w:rsidRDefault="009827D2" w:rsidP="009827D2">
      <w:pPr>
        <w:keepNext/>
        <w:bidi/>
        <w:jc w:val="both"/>
        <w:rPr>
          <w:rFonts w:cs="David" w:hint="cs"/>
          <w:rtl/>
        </w:rPr>
      </w:pPr>
    </w:p>
    <w:p w14:paraId="3E241F4A" w14:textId="77777777" w:rsidR="009827D2" w:rsidRPr="00652F8C" w:rsidRDefault="009827D2" w:rsidP="009827D2">
      <w:pPr>
        <w:keepNext/>
        <w:bidi/>
        <w:jc w:val="both"/>
        <w:rPr>
          <w:rFonts w:cs="David" w:hint="cs"/>
          <w:u w:val="single"/>
          <w:rtl/>
        </w:rPr>
      </w:pPr>
      <w:r>
        <w:rPr>
          <w:rFonts w:cs="David" w:hint="cs"/>
          <w:u w:val="single"/>
          <w:rtl/>
        </w:rPr>
        <w:t xml:space="preserve">יצחק </w:t>
      </w:r>
      <w:r w:rsidRPr="00652F8C">
        <w:rPr>
          <w:rFonts w:cs="David" w:hint="cs"/>
          <w:u w:val="single"/>
          <w:rtl/>
        </w:rPr>
        <w:t>זמיר</w:t>
      </w:r>
      <w:r>
        <w:rPr>
          <w:rFonts w:cs="David" w:hint="cs"/>
          <w:u w:val="single"/>
          <w:rtl/>
        </w:rPr>
        <w:t>:</w:t>
      </w:r>
    </w:p>
    <w:p w14:paraId="0AD12530" w14:textId="77777777" w:rsidR="009827D2" w:rsidRDefault="009827D2" w:rsidP="009827D2">
      <w:pPr>
        <w:keepNext/>
        <w:bidi/>
        <w:jc w:val="both"/>
        <w:rPr>
          <w:rFonts w:cs="David" w:hint="cs"/>
          <w:rtl/>
        </w:rPr>
      </w:pPr>
    </w:p>
    <w:p w14:paraId="148C6AF9" w14:textId="77777777" w:rsidR="009827D2" w:rsidRDefault="009827D2" w:rsidP="009827D2">
      <w:pPr>
        <w:keepNext/>
        <w:bidi/>
        <w:ind w:firstLine="720"/>
        <w:jc w:val="both"/>
        <w:rPr>
          <w:rFonts w:cs="David" w:hint="cs"/>
          <w:rtl/>
        </w:rPr>
      </w:pPr>
      <w:r>
        <w:rPr>
          <w:rFonts w:cs="David" w:hint="cs"/>
          <w:rtl/>
        </w:rPr>
        <w:t xml:space="preserve">האמת היא שבסעיפי המטרה אילוץ מסוים. כתבנו את זה באיזשהו פרק או בראש הכללים ואחר כך אמרנו שזה רעיון טוב לתת בראש כל פרק. זה לא היה פשוט לתת לכל פרק מין סעיף מטרה, שמקיף את הסעיפים שבפרק ולא חורג מהם. לכן לא פעם יש מין אילוץ כזה והניסוח הוא - - - אפשר לוותר על זה. </w:t>
      </w:r>
    </w:p>
    <w:p w14:paraId="69F07F56" w14:textId="77777777" w:rsidR="009827D2" w:rsidRDefault="009827D2" w:rsidP="009827D2">
      <w:pPr>
        <w:keepNext/>
        <w:bidi/>
        <w:jc w:val="both"/>
        <w:rPr>
          <w:rFonts w:cs="David" w:hint="cs"/>
          <w:rtl/>
        </w:rPr>
      </w:pPr>
    </w:p>
    <w:p w14:paraId="4A51FEE0"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46ABC226" w14:textId="77777777" w:rsidR="009827D2" w:rsidRDefault="009827D2" w:rsidP="009827D2">
      <w:pPr>
        <w:bidi/>
        <w:jc w:val="both"/>
        <w:rPr>
          <w:rFonts w:cs="David" w:hint="cs"/>
          <w:u w:val="single"/>
          <w:rtl/>
        </w:rPr>
      </w:pPr>
    </w:p>
    <w:p w14:paraId="4643FF6D" w14:textId="77777777" w:rsidR="009827D2" w:rsidRDefault="009827D2" w:rsidP="009827D2">
      <w:pPr>
        <w:keepNext/>
        <w:bidi/>
        <w:ind w:firstLine="720"/>
        <w:jc w:val="both"/>
        <w:rPr>
          <w:rFonts w:cs="David" w:hint="cs"/>
          <w:rtl/>
        </w:rPr>
      </w:pPr>
      <w:r>
        <w:rPr>
          <w:rFonts w:cs="David" w:hint="cs"/>
          <w:rtl/>
        </w:rPr>
        <w:t xml:space="preserve">אני חושב שההצעה של יריב יותר מוצלחת. הוא אומר שניקח "ואת מעמדה המיוחד של הכנסת כמוסד עליון במשטר הדמוקרטי" ונעביר אותו להתחלה. </w:t>
      </w:r>
    </w:p>
    <w:p w14:paraId="39AAC759" w14:textId="77777777" w:rsidR="009827D2" w:rsidRDefault="009827D2" w:rsidP="009827D2">
      <w:pPr>
        <w:keepNext/>
        <w:bidi/>
        <w:jc w:val="both"/>
        <w:rPr>
          <w:rFonts w:cs="David" w:hint="cs"/>
          <w:rtl/>
        </w:rPr>
      </w:pPr>
    </w:p>
    <w:p w14:paraId="67AE777F"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2B2B3EFF" w14:textId="77777777" w:rsidR="009827D2" w:rsidRDefault="009827D2" w:rsidP="009827D2">
      <w:pPr>
        <w:bidi/>
        <w:jc w:val="both"/>
        <w:rPr>
          <w:rFonts w:cs="David" w:hint="cs"/>
          <w:u w:val="single"/>
          <w:rtl/>
        </w:rPr>
      </w:pPr>
    </w:p>
    <w:p w14:paraId="351C79C7" w14:textId="77777777" w:rsidR="009827D2" w:rsidRDefault="009827D2" w:rsidP="009827D2">
      <w:pPr>
        <w:keepNext/>
        <w:bidi/>
        <w:ind w:firstLine="720"/>
        <w:jc w:val="both"/>
        <w:rPr>
          <w:rFonts w:cs="David" w:hint="cs"/>
          <w:rtl/>
        </w:rPr>
      </w:pPr>
      <w:r>
        <w:rPr>
          <w:rFonts w:cs="David" w:hint="cs"/>
          <w:rtl/>
        </w:rPr>
        <w:t xml:space="preserve">אז יכול להיות שכדאי ללכת להגדרות בפרקים בצורה יותר - - - </w:t>
      </w:r>
    </w:p>
    <w:p w14:paraId="2078A987" w14:textId="77777777" w:rsidR="009827D2" w:rsidRDefault="009827D2" w:rsidP="009827D2">
      <w:pPr>
        <w:keepNext/>
        <w:bidi/>
        <w:jc w:val="both"/>
        <w:rPr>
          <w:rFonts w:cs="David" w:hint="cs"/>
          <w:rtl/>
        </w:rPr>
      </w:pPr>
    </w:p>
    <w:p w14:paraId="500C588A"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4AD7E54" w14:textId="77777777" w:rsidR="009827D2" w:rsidRDefault="009827D2" w:rsidP="009827D2">
      <w:pPr>
        <w:bidi/>
        <w:jc w:val="both"/>
        <w:rPr>
          <w:rFonts w:cs="David" w:hint="cs"/>
          <w:u w:val="single"/>
          <w:rtl/>
        </w:rPr>
      </w:pPr>
    </w:p>
    <w:p w14:paraId="0ED407FA" w14:textId="77777777" w:rsidR="009827D2" w:rsidRDefault="009827D2" w:rsidP="009827D2">
      <w:pPr>
        <w:keepNext/>
        <w:bidi/>
        <w:ind w:firstLine="720"/>
        <w:jc w:val="both"/>
        <w:rPr>
          <w:rFonts w:cs="David" w:hint="cs"/>
          <w:rtl/>
        </w:rPr>
      </w:pPr>
      <w:r>
        <w:rPr>
          <w:rFonts w:cs="David" w:hint="cs"/>
          <w:rtl/>
        </w:rPr>
        <w:t xml:space="preserve">הסתכלתי בפרק ו', ושם זה עולה בקנה אחד עם מה שאתה אומר. בסעיף הקשר עם הציבור נאמר: "חבר הכנסת, כנבחר ציבור, אמור לקיים קשר עם ציבור. מטרת הכללים - - - להבטיח שהקשר הזה יקוים באופן הולם את מעמדו של חבר הכנסת".זה מתאים בתור פתיחה לפרק על הקשר עם הציבור. </w:t>
      </w:r>
    </w:p>
    <w:p w14:paraId="7742C2C8" w14:textId="77777777" w:rsidR="009827D2" w:rsidRDefault="009827D2" w:rsidP="009827D2">
      <w:pPr>
        <w:keepNext/>
        <w:bidi/>
        <w:jc w:val="both"/>
        <w:rPr>
          <w:rFonts w:cs="David" w:hint="cs"/>
          <w:rtl/>
        </w:rPr>
      </w:pPr>
    </w:p>
    <w:p w14:paraId="57375F00"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02447605" w14:textId="77777777" w:rsidR="009827D2" w:rsidRDefault="009827D2" w:rsidP="009827D2">
      <w:pPr>
        <w:bidi/>
        <w:jc w:val="both"/>
        <w:rPr>
          <w:rFonts w:cs="David" w:hint="cs"/>
          <w:u w:val="single"/>
          <w:rtl/>
        </w:rPr>
      </w:pPr>
    </w:p>
    <w:p w14:paraId="17704A54" w14:textId="77777777" w:rsidR="009827D2" w:rsidRDefault="009827D2" w:rsidP="009827D2">
      <w:pPr>
        <w:keepNext/>
        <w:bidi/>
        <w:ind w:firstLine="720"/>
        <w:jc w:val="both"/>
        <w:rPr>
          <w:rFonts w:cs="David" w:hint="cs"/>
          <w:rtl/>
        </w:rPr>
      </w:pPr>
      <w:r>
        <w:rPr>
          <w:rFonts w:cs="David" w:hint="cs"/>
          <w:rtl/>
        </w:rPr>
        <w:t xml:space="preserve">אני רוצה לחדד את השאלה. אם אנחנו לוקחים את הדוגמה של פרק ו', האם לא נכון לומר: "יקוים באופן ההולם את מטרות הכללים בכלל, כפי שהן מוגדרות בסעיף 1", ואז ולהכניס את כל הנושאים האלה למטרות הכללים. הרי אנחנו רוצים שההתנהגות ההולמת תהיה לכל מטרות הכללים בסעיף 1. היא לא ייחודית לכמה מהם, שגזרנו לצורך פרק ה'. </w:t>
      </w:r>
    </w:p>
    <w:p w14:paraId="49E027F3" w14:textId="77777777" w:rsidR="009827D2" w:rsidRDefault="009827D2" w:rsidP="009827D2">
      <w:pPr>
        <w:keepNext/>
        <w:bidi/>
        <w:jc w:val="both"/>
        <w:rPr>
          <w:rFonts w:cs="David" w:hint="cs"/>
          <w:rtl/>
        </w:rPr>
      </w:pPr>
    </w:p>
    <w:p w14:paraId="37695EEF"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06BBF81" w14:textId="77777777" w:rsidR="009827D2" w:rsidRDefault="009827D2" w:rsidP="009827D2">
      <w:pPr>
        <w:bidi/>
        <w:jc w:val="both"/>
        <w:rPr>
          <w:rFonts w:cs="David" w:hint="cs"/>
          <w:u w:val="single"/>
          <w:rtl/>
        </w:rPr>
      </w:pPr>
    </w:p>
    <w:p w14:paraId="209E990C" w14:textId="77777777" w:rsidR="009827D2" w:rsidRDefault="009827D2" w:rsidP="009827D2">
      <w:pPr>
        <w:keepNext/>
        <w:bidi/>
        <w:ind w:firstLine="720"/>
        <w:jc w:val="both"/>
        <w:rPr>
          <w:rFonts w:cs="David" w:hint="cs"/>
          <w:rtl/>
        </w:rPr>
      </w:pPr>
      <w:r>
        <w:rPr>
          <w:rFonts w:cs="David" w:hint="cs"/>
          <w:rtl/>
        </w:rPr>
        <w:t xml:space="preserve">אבל זה בהגדרה. היות שפרק המטרה מופיע במטרה של כל הקוד האתי, אז אין צורך לחזור עליו בכל סעיף וסעיף בנפרד. </w:t>
      </w:r>
    </w:p>
    <w:p w14:paraId="7F622B63" w14:textId="77777777" w:rsidR="009827D2" w:rsidRDefault="009827D2" w:rsidP="009827D2">
      <w:pPr>
        <w:keepNext/>
        <w:bidi/>
        <w:jc w:val="both"/>
        <w:rPr>
          <w:rFonts w:cs="David" w:hint="cs"/>
          <w:rtl/>
        </w:rPr>
      </w:pPr>
    </w:p>
    <w:p w14:paraId="7427607C"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25AD6810" w14:textId="77777777" w:rsidR="009827D2" w:rsidRDefault="009827D2" w:rsidP="009827D2">
      <w:pPr>
        <w:bidi/>
        <w:jc w:val="both"/>
        <w:rPr>
          <w:rFonts w:cs="David" w:hint="cs"/>
          <w:u w:val="single"/>
          <w:rtl/>
        </w:rPr>
      </w:pPr>
    </w:p>
    <w:p w14:paraId="087E00C3" w14:textId="77777777" w:rsidR="009827D2" w:rsidRDefault="009827D2" w:rsidP="009827D2">
      <w:pPr>
        <w:keepNext/>
        <w:bidi/>
        <w:ind w:firstLine="720"/>
        <w:jc w:val="both"/>
        <w:rPr>
          <w:rFonts w:cs="David" w:hint="cs"/>
          <w:rtl/>
        </w:rPr>
      </w:pPr>
      <w:r>
        <w:rPr>
          <w:rFonts w:cs="David" w:hint="cs"/>
          <w:rtl/>
        </w:rPr>
        <w:t>המטרה היא להבטיח התנהגות ההולמת מעמד של חבר הכנסת, כנבחר ציבור. אני מדבר על סעיף 10, מטרת פרק ה'. אני לא יודע אם לא צריך לכתוב "כנבחר ציבור".</w:t>
      </w:r>
    </w:p>
    <w:p w14:paraId="64EFEF3C" w14:textId="77777777" w:rsidR="009827D2" w:rsidRDefault="009827D2" w:rsidP="009827D2">
      <w:pPr>
        <w:keepNext/>
        <w:bidi/>
        <w:jc w:val="both"/>
        <w:rPr>
          <w:rFonts w:cs="David" w:hint="cs"/>
          <w:rtl/>
        </w:rPr>
      </w:pPr>
    </w:p>
    <w:p w14:paraId="63B9CC0D"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69D60735" w14:textId="77777777" w:rsidR="009827D2" w:rsidRDefault="009827D2" w:rsidP="009827D2">
      <w:pPr>
        <w:bidi/>
        <w:jc w:val="both"/>
        <w:rPr>
          <w:rFonts w:cs="David" w:hint="cs"/>
          <w:u w:val="single"/>
          <w:rtl/>
        </w:rPr>
      </w:pPr>
    </w:p>
    <w:p w14:paraId="52DF5917" w14:textId="77777777" w:rsidR="009827D2" w:rsidRDefault="009827D2" w:rsidP="009827D2">
      <w:pPr>
        <w:keepNext/>
        <w:bidi/>
        <w:ind w:firstLine="720"/>
        <w:jc w:val="both"/>
        <w:rPr>
          <w:rFonts w:cs="David" w:hint="cs"/>
          <w:rtl/>
        </w:rPr>
      </w:pPr>
      <w:r>
        <w:rPr>
          <w:rFonts w:cs="David" w:hint="cs"/>
          <w:rtl/>
        </w:rPr>
        <w:t xml:space="preserve">זה משהו מהותי, זה מגיע אפילו עד כדי שאלת לבוש הולם. </w:t>
      </w:r>
    </w:p>
    <w:p w14:paraId="5D69A337" w14:textId="77777777" w:rsidR="009827D2" w:rsidRDefault="009827D2" w:rsidP="009827D2">
      <w:pPr>
        <w:keepNext/>
        <w:bidi/>
        <w:jc w:val="both"/>
        <w:rPr>
          <w:rFonts w:cs="David" w:hint="cs"/>
          <w:rtl/>
        </w:rPr>
      </w:pPr>
    </w:p>
    <w:p w14:paraId="38A76958"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0981322F" w14:textId="77777777" w:rsidR="009827D2" w:rsidRDefault="009827D2" w:rsidP="009827D2">
      <w:pPr>
        <w:bidi/>
        <w:jc w:val="both"/>
        <w:rPr>
          <w:rFonts w:cs="David" w:hint="cs"/>
          <w:u w:val="single"/>
          <w:rtl/>
        </w:rPr>
      </w:pPr>
    </w:p>
    <w:p w14:paraId="3C6EE70D" w14:textId="77777777" w:rsidR="009827D2" w:rsidRDefault="009827D2" w:rsidP="009827D2">
      <w:pPr>
        <w:keepNext/>
        <w:bidi/>
        <w:ind w:firstLine="720"/>
        <w:jc w:val="both"/>
        <w:rPr>
          <w:rFonts w:cs="David" w:hint="cs"/>
          <w:rtl/>
        </w:rPr>
      </w:pPr>
      <w:r>
        <w:rPr>
          <w:rFonts w:cs="David" w:hint="cs"/>
          <w:rtl/>
        </w:rPr>
        <w:t xml:space="preserve">למה לא להכניס את הדוגמה לסעיף 1? אני לא בעד לוותר על הדוגמה. אני שואל למה הדוגמה האישית היא לא חלק מסעיף 1. </w:t>
      </w:r>
    </w:p>
    <w:p w14:paraId="05A2BD7C" w14:textId="77777777" w:rsidR="009827D2" w:rsidRDefault="009827D2" w:rsidP="009827D2">
      <w:pPr>
        <w:keepNext/>
        <w:bidi/>
        <w:jc w:val="both"/>
        <w:rPr>
          <w:rFonts w:cs="David" w:hint="cs"/>
          <w:rtl/>
        </w:rPr>
      </w:pPr>
    </w:p>
    <w:p w14:paraId="4F4BF6C4" w14:textId="77777777" w:rsidR="009827D2" w:rsidRPr="0072241D" w:rsidRDefault="009827D2" w:rsidP="009827D2">
      <w:pPr>
        <w:keepNext/>
        <w:bidi/>
        <w:jc w:val="both"/>
        <w:rPr>
          <w:rFonts w:cs="David" w:hint="cs"/>
          <w:u w:val="single"/>
          <w:rtl/>
        </w:rPr>
      </w:pPr>
      <w:r>
        <w:rPr>
          <w:rFonts w:cs="David" w:hint="cs"/>
          <w:u w:val="single"/>
          <w:rtl/>
        </w:rPr>
        <w:t xml:space="preserve">אסא </w:t>
      </w:r>
      <w:r w:rsidRPr="0072241D">
        <w:rPr>
          <w:rFonts w:cs="David" w:hint="cs"/>
          <w:u w:val="single"/>
          <w:rtl/>
        </w:rPr>
        <w:t>כשר</w:t>
      </w:r>
      <w:r>
        <w:rPr>
          <w:rFonts w:cs="David" w:hint="cs"/>
          <w:u w:val="single"/>
          <w:rtl/>
        </w:rPr>
        <w:t>:</w:t>
      </w:r>
    </w:p>
    <w:p w14:paraId="3046AA4D" w14:textId="77777777" w:rsidR="009827D2" w:rsidRDefault="009827D2" w:rsidP="009827D2">
      <w:pPr>
        <w:keepNext/>
        <w:bidi/>
        <w:jc w:val="both"/>
        <w:rPr>
          <w:rFonts w:cs="David" w:hint="cs"/>
          <w:rtl/>
        </w:rPr>
      </w:pPr>
    </w:p>
    <w:p w14:paraId="2200116F" w14:textId="77777777" w:rsidR="009827D2" w:rsidRDefault="009827D2" w:rsidP="009827D2">
      <w:pPr>
        <w:keepNext/>
        <w:bidi/>
        <w:ind w:firstLine="720"/>
        <w:jc w:val="both"/>
        <w:rPr>
          <w:rFonts w:cs="David" w:hint="cs"/>
          <w:rtl/>
        </w:rPr>
      </w:pPr>
      <w:r>
        <w:rPr>
          <w:rFonts w:cs="David" w:hint="cs"/>
          <w:rtl/>
        </w:rPr>
        <w:t xml:space="preserve">זה עניין לגמרי פרקטי. כשוועדת האתיקה תדון בתלונה מסוימת, היא לא תתחיל לקרוא את הקוד האתי מ-א'. דלת הכניסה שלהם תהיה הפרק הרלוונטי. לכן סעיף המטרה בפרק ה' הוא דלת הכניסה לדיונים בהתנהגות הולמת והיא צריכה להגיד משהו מהותי ולא לשלוח למקום אחר, שאף אחד לא יקרא את זה אף פעם כשהוא צריך להתעסק בהתנהגות הולמת. אתה צודק שהניסוח הזה הוא ניסוח מצוין של 1, אני מסכים לזה במאה אחוז, אני רק רוצה להזכיר שסעיף 1 עבר את הכנסת וכל הניסוחים האחרים היו ברמה של ועדת זמיר, לא ברמה של מה שעבר את הדיונים של הכנסת. אבל זה נכון, שאם הכול יבוא שוב לכנסת, אז זה ניסוח יותר טוב. </w:t>
      </w:r>
    </w:p>
    <w:p w14:paraId="77A99168" w14:textId="77777777" w:rsidR="009827D2" w:rsidRDefault="009827D2" w:rsidP="009827D2">
      <w:pPr>
        <w:keepNext/>
        <w:bidi/>
        <w:jc w:val="both"/>
        <w:rPr>
          <w:rFonts w:cs="David" w:hint="cs"/>
          <w:rtl/>
        </w:rPr>
      </w:pPr>
    </w:p>
    <w:p w14:paraId="3F3C4AED"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7134197" w14:textId="77777777" w:rsidR="009827D2" w:rsidRDefault="009827D2" w:rsidP="009827D2">
      <w:pPr>
        <w:bidi/>
        <w:jc w:val="both"/>
        <w:rPr>
          <w:rFonts w:cs="David" w:hint="cs"/>
          <w:u w:val="single"/>
          <w:rtl/>
        </w:rPr>
      </w:pPr>
    </w:p>
    <w:p w14:paraId="08C7E905" w14:textId="77777777" w:rsidR="009827D2" w:rsidRDefault="009827D2" w:rsidP="009827D2">
      <w:pPr>
        <w:keepNext/>
        <w:bidi/>
        <w:ind w:firstLine="720"/>
        <w:jc w:val="both"/>
        <w:rPr>
          <w:rFonts w:cs="David" w:hint="cs"/>
          <w:rtl/>
        </w:rPr>
      </w:pPr>
      <w:r>
        <w:rPr>
          <w:rFonts w:cs="David" w:hint="cs"/>
          <w:rtl/>
        </w:rPr>
        <w:t xml:space="preserve">יש עוד נימוק. אמרנו באופן מפורש שהוצאנו את עניין הערכים מהחלק המחייב. בישיבה הקודמת, בסעיף 6 השמטנו, בין השאר בעקבות הדיון אתך, שפגיעה בערכים לא תהיה עילה לתלונה אתית. באופן תיאורטי, יכול לבוא חבר הכנסת גפני ולהגיד שמעמדה המיוחד של הכנסת כמוסד עליון במשטר הדמוקרטי הוא נכון לעכשיו, אבל המחשבה שלי היא סנהדרין בסוף. אם הוא יגיד את זה אני אגיד לו שעבר על כללי האתיקה? לא, אני אגיד לו: בסדר, תגיד סנהדרין, תגיד כנסת גדולה. האמירה הזאת מתאימה לפרק הראשון, שיש בו את הערכים של מדינת ישראל, ומבחינה זאת הכנסת היא הביטוי של הערכים הללו במשטר דמוקרטי. היא לא עילה לתביעה אתית. אם מישהו יגיד שהוא לא רוצה דמוקרטיה בארץ </w:t>
      </w:r>
      <w:r>
        <w:rPr>
          <w:rFonts w:cs="David"/>
          <w:rtl/>
        </w:rPr>
        <w:t>–</w:t>
      </w:r>
      <w:r>
        <w:rPr>
          <w:rFonts w:cs="David" w:hint="cs"/>
          <w:rtl/>
        </w:rPr>
        <w:t xml:space="preserve"> אפילו יש הצעה להשמיט את ה"יהודית ודמוקרטית", להוריד את המילה "דמוקרטית" - - - </w:t>
      </w:r>
    </w:p>
    <w:p w14:paraId="784309E7" w14:textId="77777777" w:rsidR="009827D2" w:rsidRDefault="009827D2" w:rsidP="009827D2">
      <w:pPr>
        <w:keepNext/>
        <w:bidi/>
        <w:jc w:val="both"/>
        <w:rPr>
          <w:rFonts w:cs="David" w:hint="cs"/>
          <w:rtl/>
        </w:rPr>
      </w:pPr>
    </w:p>
    <w:p w14:paraId="3EDFDFC0"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2D9793E8" w14:textId="77777777" w:rsidR="009827D2" w:rsidRDefault="009827D2" w:rsidP="009827D2">
      <w:pPr>
        <w:bidi/>
        <w:jc w:val="both"/>
        <w:rPr>
          <w:rFonts w:cs="David" w:hint="cs"/>
          <w:u w:val="single"/>
          <w:rtl/>
        </w:rPr>
      </w:pPr>
    </w:p>
    <w:p w14:paraId="2B11E5E0" w14:textId="77777777" w:rsidR="009827D2" w:rsidRDefault="009827D2" w:rsidP="009827D2">
      <w:pPr>
        <w:keepNext/>
        <w:bidi/>
        <w:ind w:firstLine="720"/>
        <w:jc w:val="both"/>
        <w:rPr>
          <w:rFonts w:cs="David" w:hint="cs"/>
          <w:rtl/>
        </w:rPr>
      </w:pPr>
      <w:r>
        <w:rPr>
          <w:rFonts w:cs="David" w:hint="cs"/>
          <w:rtl/>
        </w:rPr>
        <w:t>אם אלך עד הסוף לגישתך, למה להכניס אותו בסעיף 10?</w:t>
      </w:r>
    </w:p>
    <w:p w14:paraId="68AC9DDC" w14:textId="77777777" w:rsidR="009827D2" w:rsidRDefault="009827D2" w:rsidP="009827D2">
      <w:pPr>
        <w:keepNext/>
        <w:bidi/>
        <w:jc w:val="both"/>
        <w:rPr>
          <w:rFonts w:cs="David" w:hint="cs"/>
          <w:rtl/>
        </w:rPr>
      </w:pPr>
    </w:p>
    <w:p w14:paraId="4130F8CF"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0EC5E8A8" w14:textId="77777777" w:rsidR="009827D2" w:rsidRDefault="009827D2" w:rsidP="009827D2">
      <w:pPr>
        <w:bidi/>
        <w:jc w:val="both"/>
        <w:rPr>
          <w:rFonts w:cs="David" w:hint="cs"/>
          <w:u w:val="single"/>
          <w:rtl/>
        </w:rPr>
      </w:pPr>
    </w:p>
    <w:p w14:paraId="597B2522" w14:textId="77777777" w:rsidR="009827D2" w:rsidRDefault="009827D2" w:rsidP="009827D2">
      <w:pPr>
        <w:keepNext/>
        <w:bidi/>
        <w:ind w:firstLine="720"/>
        <w:jc w:val="both"/>
        <w:rPr>
          <w:rFonts w:cs="David" w:hint="cs"/>
          <w:rtl/>
        </w:rPr>
      </w:pPr>
      <w:r>
        <w:rPr>
          <w:rFonts w:cs="David" w:hint="cs"/>
          <w:rtl/>
        </w:rPr>
        <w:t xml:space="preserve">אני לא אומר בסעיף 10, אני אומר בסעיף 1. </w:t>
      </w:r>
    </w:p>
    <w:p w14:paraId="644C7AB7" w14:textId="77777777" w:rsidR="009827D2" w:rsidRDefault="009827D2" w:rsidP="009827D2">
      <w:pPr>
        <w:keepNext/>
        <w:bidi/>
        <w:jc w:val="both"/>
        <w:rPr>
          <w:rFonts w:cs="David" w:hint="cs"/>
          <w:rtl/>
        </w:rPr>
      </w:pPr>
    </w:p>
    <w:p w14:paraId="650CB7DD" w14:textId="77777777" w:rsidR="009827D2" w:rsidRDefault="009827D2" w:rsidP="009827D2">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14:paraId="33F67D04" w14:textId="77777777" w:rsidR="009827D2" w:rsidRDefault="009827D2" w:rsidP="009827D2">
      <w:pPr>
        <w:keepNext/>
        <w:bidi/>
        <w:jc w:val="both"/>
        <w:rPr>
          <w:rFonts w:cs="David" w:hint="cs"/>
          <w:rtl/>
        </w:rPr>
      </w:pPr>
    </w:p>
    <w:p w14:paraId="1226D33B" w14:textId="77777777" w:rsidR="009827D2" w:rsidRDefault="009827D2" w:rsidP="009827D2">
      <w:pPr>
        <w:keepNext/>
        <w:bidi/>
        <w:jc w:val="both"/>
        <w:rPr>
          <w:rFonts w:cs="David" w:hint="cs"/>
          <w:rtl/>
        </w:rPr>
      </w:pPr>
      <w:r>
        <w:rPr>
          <w:rFonts w:cs="David" w:hint="cs"/>
          <w:rtl/>
        </w:rPr>
        <w:tab/>
        <w:t xml:space="preserve">זה מקומו. </w:t>
      </w:r>
    </w:p>
    <w:p w14:paraId="76822A90" w14:textId="77777777" w:rsidR="009827D2" w:rsidRDefault="009827D2" w:rsidP="009827D2">
      <w:pPr>
        <w:keepNext/>
        <w:bidi/>
        <w:jc w:val="both"/>
        <w:rPr>
          <w:rFonts w:cs="David" w:hint="cs"/>
          <w:rtl/>
        </w:rPr>
      </w:pPr>
    </w:p>
    <w:p w14:paraId="7AA7D5FD"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13C93889" w14:textId="77777777" w:rsidR="009827D2" w:rsidRDefault="009827D2" w:rsidP="009827D2">
      <w:pPr>
        <w:keepNext/>
        <w:bidi/>
        <w:jc w:val="both"/>
        <w:rPr>
          <w:rFonts w:cs="David" w:hint="cs"/>
          <w:rtl/>
        </w:rPr>
      </w:pPr>
    </w:p>
    <w:p w14:paraId="298A895B" w14:textId="77777777" w:rsidR="009827D2" w:rsidRDefault="009827D2" w:rsidP="009827D2">
      <w:pPr>
        <w:keepNext/>
        <w:bidi/>
        <w:jc w:val="both"/>
        <w:rPr>
          <w:rFonts w:cs="David" w:hint="cs"/>
          <w:rtl/>
        </w:rPr>
      </w:pPr>
      <w:r>
        <w:rPr>
          <w:rFonts w:cs="David" w:hint="cs"/>
          <w:rtl/>
        </w:rPr>
        <w:tab/>
        <w:t>אנחנו מסכימים.  "ואת מעמדה המיוחד של הכנסת, כמוסד עליון במשטר דמוקרטי" להוציא מפה ולהעביר לסעיף 1. באיזה תחביר? ארבל תציע לנו.</w:t>
      </w:r>
    </w:p>
    <w:p w14:paraId="42C43AA1" w14:textId="77777777" w:rsidR="009827D2" w:rsidRDefault="009827D2" w:rsidP="009827D2">
      <w:pPr>
        <w:keepNext/>
        <w:bidi/>
        <w:jc w:val="both"/>
        <w:rPr>
          <w:rFonts w:cs="David" w:hint="cs"/>
          <w:rtl/>
        </w:rPr>
      </w:pPr>
    </w:p>
    <w:p w14:paraId="7D0A12C5" w14:textId="77777777" w:rsidR="009827D2" w:rsidRPr="002D0E69" w:rsidRDefault="009827D2" w:rsidP="009827D2">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67EF912" w14:textId="77777777" w:rsidR="009827D2" w:rsidRDefault="009827D2" w:rsidP="009827D2">
      <w:pPr>
        <w:keepNext/>
        <w:bidi/>
        <w:jc w:val="both"/>
        <w:rPr>
          <w:rFonts w:cs="David" w:hint="cs"/>
          <w:rtl/>
        </w:rPr>
      </w:pPr>
    </w:p>
    <w:p w14:paraId="5025D16C" w14:textId="77777777" w:rsidR="009827D2" w:rsidRDefault="009827D2" w:rsidP="009827D2">
      <w:pPr>
        <w:keepNext/>
        <w:bidi/>
        <w:ind w:firstLine="720"/>
        <w:jc w:val="both"/>
        <w:rPr>
          <w:rFonts w:cs="David" w:hint="cs"/>
          <w:rtl/>
        </w:rPr>
      </w:pPr>
      <w:r>
        <w:rPr>
          <w:rFonts w:cs="David" w:hint="cs"/>
          <w:rtl/>
        </w:rPr>
        <w:t xml:space="preserve">בהתאם למעמד המיוחד של הכנסת או משהו כזה. </w:t>
      </w:r>
    </w:p>
    <w:p w14:paraId="55E00AAD" w14:textId="77777777" w:rsidR="009827D2" w:rsidRDefault="009827D2" w:rsidP="009827D2">
      <w:pPr>
        <w:keepNext/>
        <w:bidi/>
        <w:jc w:val="both"/>
        <w:rPr>
          <w:rFonts w:cs="David" w:hint="cs"/>
          <w:rtl/>
        </w:rPr>
      </w:pPr>
    </w:p>
    <w:p w14:paraId="0F068503" w14:textId="77777777" w:rsidR="009827D2" w:rsidRDefault="009827D2" w:rsidP="009827D2">
      <w:pPr>
        <w:bidi/>
        <w:jc w:val="both"/>
        <w:rPr>
          <w:rFonts w:cs="David" w:hint="cs"/>
          <w:u w:val="single"/>
          <w:rtl/>
        </w:rPr>
      </w:pPr>
      <w:r>
        <w:rPr>
          <w:rFonts w:cs="David" w:hint="cs"/>
          <w:u w:val="single"/>
          <w:rtl/>
        </w:rPr>
        <w:t>יריב לוין</w:t>
      </w:r>
      <w:r w:rsidRPr="00E36EB4">
        <w:rPr>
          <w:rFonts w:cs="David" w:hint="cs"/>
          <w:u w:val="single"/>
          <w:rtl/>
        </w:rPr>
        <w:t>:</w:t>
      </w:r>
    </w:p>
    <w:p w14:paraId="082988BA" w14:textId="77777777" w:rsidR="009827D2" w:rsidRDefault="009827D2" w:rsidP="009827D2">
      <w:pPr>
        <w:bidi/>
        <w:jc w:val="both"/>
        <w:rPr>
          <w:rFonts w:cs="David" w:hint="cs"/>
          <w:u w:val="single"/>
          <w:rtl/>
        </w:rPr>
      </w:pPr>
    </w:p>
    <w:p w14:paraId="3C6F09BC" w14:textId="77777777" w:rsidR="009827D2" w:rsidRDefault="009827D2" w:rsidP="009827D2">
      <w:pPr>
        <w:keepNext/>
        <w:bidi/>
        <w:ind w:firstLine="720"/>
        <w:jc w:val="both"/>
        <w:rPr>
          <w:rFonts w:cs="David" w:hint="cs"/>
          <w:rtl/>
        </w:rPr>
      </w:pPr>
      <w:r>
        <w:rPr>
          <w:rFonts w:cs="David" w:hint="cs"/>
          <w:rtl/>
        </w:rPr>
        <w:t xml:space="preserve">ואז דוגמה אישית להתנהגות ראויה. זה תוחם את זה. </w:t>
      </w:r>
    </w:p>
    <w:p w14:paraId="0AD533B0" w14:textId="77777777" w:rsidR="009827D2" w:rsidRDefault="009827D2" w:rsidP="009827D2">
      <w:pPr>
        <w:keepNext/>
        <w:bidi/>
        <w:jc w:val="both"/>
        <w:rPr>
          <w:rFonts w:cs="David" w:hint="cs"/>
          <w:rtl/>
        </w:rPr>
      </w:pPr>
    </w:p>
    <w:p w14:paraId="302C97DE" w14:textId="77777777" w:rsidR="009827D2" w:rsidRDefault="009827D2" w:rsidP="009827D2">
      <w:pPr>
        <w:bidi/>
        <w:jc w:val="both"/>
        <w:rPr>
          <w:rFonts w:cs="David" w:hint="cs"/>
          <w:u w:val="single"/>
          <w:rtl/>
        </w:rPr>
      </w:pPr>
      <w:r>
        <w:rPr>
          <w:rFonts w:cs="David" w:hint="cs"/>
          <w:u w:val="single"/>
          <w:rtl/>
        </w:rPr>
        <w:t>היו</w:t>
      </w:r>
      <w:r>
        <w:rPr>
          <w:rFonts w:cs="David"/>
          <w:u w:val="single"/>
          <w:rtl/>
        </w:rPr>
        <w:t>"</w:t>
      </w:r>
      <w:r>
        <w:rPr>
          <w:rFonts w:cs="David" w:hint="cs"/>
          <w:u w:val="single"/>
          <w:rtl/>
        </w:rPr>
        <w:t>ר חיים אורון</w:t>
      </w:r>
      <w:r w:rsidRPr="00E36EB4">
        <w:rPr>
          <w:rFonts w:cs="David" w:hint="cs"/>
          <w:u w:val="single"/>
          <w:rtl/>
        </w:rPr>
        <w:t>:</w:t>
      </w:r>
    </w:p>
    <w:p w14:paraId="39CAEA94" w14:textId="77777777" w:rsidR="009827D2" w:rsidRDefault="009827D2" w:rsidP="009827D2">
      <w:pPr>
        <w:bidi/>
        <w:jc w:val="both"/>
        <w:rPr>
          <w:rFonts w:cs="David" w:hint="cs"/>
          <w:u w:val="single"/>
          <w:rtl/>
        </w:rPr>
      </w:pPr>
    </w:p>
    <w:p w14:paraId="3895FBD2" w14:textId="77777777" w:rsidR="009827D2" w:rsidRDefault="009827D2" w:rsidP="009827D2">
      <w:pPr>
        <w:keepNext/>
        <w:bidi/>
        <w:ind w:firstLine="720"/>
        <w:jc w:val="both"/>
        <w:rPr>
          <w:rFonts w:cs="David" w:hint="cs"/>
          <w:rtl/>
        </w:rPr>
      </w:pPr>
      <w:r>
        <w:rPr>
          <w:rFonts w:cs="David" w:hint="cs"/>
          <w:rtl/>
        </w:rPr>
        <w:t xml:space="preserve">מאה אחוז. אנחנו מסיימים את הסעיף הזה בהתנהגות ראויה. בשבוע הבא אני בשליחות הכנסת באושוויץ אז אין ישיבה. אז ניפגש בעוד שבועיים, ב-2 בפברואר. תודה רבה, אני נועל את הישיבה. </w:t>
      </w:r>
    </w:p>
    <w:p w14:paraId="6CEA68C6" w14:textId="77777777" w:rsidR="009827D2" w:rsidRDefault="009827D2" w:rsidP="009827D2">
      <w:pPr>
        <w:keepNext/>
        <w:bidi/>
        <w:ind w:firstLine="720"/>
        <w:jc w:val="both"/>
        <w:rPr>
          <w:rFonts w:cs="David" w:hint="cs"/>
          <w:rtl/>
        </w:rPr>
      </w:pPr>
    </w:p>
    <w:p w14:paraId="77C26AB0" w14:textId="77777777" w:rsidR="009827D2" w:rsidRDefault="009827D2" w:rsidP="009827D2">
      <w:pPr>
        <w:keepNext/>
        <w:bidi/>
        <w:jc w:val="both"/>
        <w:rPr>
          <w:rFonts w:cs="David" w:hint="cs"/>
          <w:rtl/>
        </w:rPr>
      </w:pPr>
    </w:p>
    <w:p w14:paraId="7883DE64" w14:textId="77777777" w:rsidR="009827D2" w:rsidRDefault="009827D2" w:rsidP="009827D2">
      <w:pPr>
        <w:keepNext/>
        <w:bidi/>
        <w:jc w:val="both"/>
        <w:rPr>
          <w:rFonts w:cs="David" w:hint="cs"/>
          <w:u w:val="single"/>
          <w:rtl/>
        </w:rPr>
      </w:pPr>
    </w:p>
    <w:p w14:paraId="75F7974A" w14:textId="77777777" w:rsidR="009827D2" w:rsidRPr="009827D2" w:rsidRDefault="009827D2" w:rsidP="009827D2">
      <w:pPr>
        <w:keepNext/>
        <w:bidi/>
        <w:jc w:val="both"/>
        <w:rPr>
          <w:rFonts w:cs="David" w:hint="cs"/>
          <w:b/>
          <w:bCs/>
          <w:u w:val="single"/>
          <w:rtl/>
        </w:rPr>
      </w:pPr>
      <w:r w:rsidRPr="009827D2">
        <w:rPr>
          <w:rFonts w:cs="David" w:hint="cs"/>
          <w:b/>
          <w:bCs/>
          <w:u w:val="single"/>
          <w:rtl/>
        </w:rPr>
        <w:t>הישיבה ננעלה בשעה 16:00.</w:t>
      </w:r>
    </w:p>
    <w:p w14:paraId="3673E08E" w14:textId="77777777" w:rsidR="009827D2" w:rsidRDefault="009827D2" w:rsidP="009827D2">
      <w:pPr>
        <w:keepNext/>
        <w:bidi/>
        <w:jc w:val="both"/>
        <w:rPr>
          <w:rFonts w:cs="David" w:hint="cs"/>
          <w:rtl/>
        </w:rPr>
      </w:pPr>
    </w:p>
    <w:p w14:paraId="167A6601" w14:textId="77777777" w:rsidR="009827D2" w:rsidRDefault="009827D2" w:rsidP="009827D2">
      <w:pPr>
        <w:keepNext/>
        <w:bidi/>
        <w:jc w:val="both"/>
        <w:rPr>
          <w:rFonts w:cs="David" w:hint="cs"/>
          <w:rtl/>
        </w:rPr>
      </w:pPr>
    </w:p>
    <w:p w14:paraId="70A7F39A" w14:textId="77777777" w:rsidR="009827D2" w:rsidRDefault="009827D2" w:rsidP="009827D2">
      <w:pPr>
        <w:bidi/>
        <w:jc w:val="both"/>
        <w:rPr>
          <w:rFonts w:cs="David" w:hint="cs"/>
          <w:u w:val="single"/>
          <w:rtl/>
        </w:rPr>
      </w:pPr>
    </w:p>
    <w:p w14:paraId="76394078" w14:textId="77777777" w:rsidR="00552A80" w:rsidRPr="009827D2" w:rsidRDefault="00552A80" w:rsidP="009827D2">
      <w:pPr>
        <w:bidi/>
        <w:jc w:val="both"/>
      </w:pPr>
    </w:p>
    <w:sectPr w:rsidR="00552A80" w:rsidRPr="009827D2" w:rsidSect="009827D2">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5C10" w14:textId="77777777" w:rsidR="009827D2" w:rsidRDefault="009827D2">
      <w:r>
        <w:separator/>
      </w:r>
    </w:p>
  </w:endnote>
  <w:endnote w:type="continuationSeparator" w:id="0">
    <w:p w14:paraId="4A73EBF5" w14:textId="77777777" w:rsidR="009827D2" w:rsidRDefault="0098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4098" w14:textId="77777777" w:rsidR="009827D2" w:rsidRDefault="009827D2">
      <w:r>
        <w:separator/>
      </w:r>
    </w:p>
  </w:footnote>
  <w:footnote w:type="continuationSeparator" w:id="0">
    <w:p w14:paraId="34FD74EB" w14:textId="77777777" w:rsidR="009827D2" w:rsidRDefault="0098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9FB5" w14:textId="77777777" w:rsidR="009827D2" w:rsidRDefault="009827D2" w:rsidP="009827D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D0FAB82" w14:textId="77777777" w:rsidR="009827D2" w:rsidRDefault="009827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8925" w14:textId="77777777" w:rsidR="009827D2" w:rsidRDefault="009827D2" w:rsidP="009827D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27</w:t>
    </w:r>
    <w:r>
      <w:rPr>
        <w:rStyle w:val="PageNumber"/>
        <w:rFonts w:cs="David"/>
        <w:szCs w:val="24"/>
      </w:rPr>
      <w:fldChar w:fldCharType="end"/>
    </w:r>
  </w:p>
  <w:p w14:paraId="44233C6A" w14:textId="77777777" w:rsidR="009827D2" w:rsidRDefault="009827D2" w:rsidP="009827D2">
    <w:pPr>
      <w:pStyle w:val="Header"/>
      <w:ind w:right="360"/>
      <w:rPr>
        <w:rFonts w:cs="David" w:hint="cs"/>
        <w:sz w:val="24"/>
        <w:szCs w:val="24"/>
        <w:rtl/>
      </w:rPr>
    </w:pPr>
    <w:r>
      <w:rPr>
        <w:rFonts w:cs="David" w:hint="cs"/>
        <w:sz w:val="24"/>
        <w:szCs w:val="24"/>
        <w:rtl/>
      </w:rPr>
      <w:t>ועדת המשנה של ועדת הכנסת לגיבוש כללי אתיקה לחברי הכנסת</w:t>
    </w:r>
  </w:p>
  <w:p w14:paraId="16D17E9C" w14:textId="77777777" w:rsidR="009827D2" w:rsidRDefault="009827D2">
    <w:pPr>
      <w:pStyle w:val="Header"/>
      <w:ind w:right="360"/>
      <w:rPr>
        <w:rFonts w:cs="David" w:hint="cs"/>
        <w:sz w:val="24"/>
        <w:szCs w:val="24"/>
        <w:rtl/>
      </w:rPr>
    </w:pPr>
    <w:r>
      <w:rPr>
        <w:rFonts w:cs="David" w:hint="cs"/>
        <w:sz w:val="24"/>
        <w:szCs w:val="24"/>
        <w:rtl/>
      </w:rPr>
      <w:t>19.1.2010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47549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707פרוטוקול_ישיבת_ועדה.doc"/>
    <w:docVar w:name="StartMode" w:val="3"/>
  </w:docVars>
  <w:rsids>
    <w:rsidRoot w:val="004A5902"/>
    <w:rsid w:val="003754E1"/>
    <w:rsid w:val="004A5902"/>
    <w:rsid w:val="00522078"/>
    <w:rsid w:val="00552A80"/>
    <w:rsid w:val="00965806"/>
    <w:rsid w:val="009827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135F042"/>
  <w15:chartTrackingRefBased/>
  <w15:docId w15:val="{67142B82-A180-4562-ABB2-59C1B053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827D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827D2"/>
    <w:rPr>
      <w:rFonts w:cs="Miriam"/>
      <w:lang w:bidi="he-IL"/>
    </w:rPr>
  </w:style>
  <w:style w:type="paragraph" w:styleId="Footer">
    <w:name w:val="footer"/>
    <w:basedOn w:val="Normal"/>
    <w:rsid w:val="009827D2"/>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6559</Words>
  <Characters>37391</Characters>
  <Application>Microsoft Office Word</Application>
  <DocSecurity>0</DocSecurity>
  <Lines>311</Lines>
  <Paragraphs>87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