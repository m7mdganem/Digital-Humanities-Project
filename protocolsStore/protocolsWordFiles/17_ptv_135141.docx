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D66E68" w14:textId="77777777" w:rsidR="00F921CC" w:rsidRPr="00F921CC" w:rsidRDefault="00F921CC" w:rsidP="00F921CC">
      <w:pPr>
        <w:pStyle w:val="Heading5"/>
        <w:rPr>
          <w:b/>
          <w:bCs/>
          <w:rtl/>
        </w:rPr>
      </w:pPr>
      <w:r w:rsidRPr="00F921CC">
        <w:rPr>
          <w:b/>
          <w:bCs/>
          <w:rtl/>
        </w:rPr>
        <w:t xml:space="preserve">הכנסת </w:t>
      </w:r>
      <w:r w:rsidRPr="00F921CC">
        <w:rPr>
          <w:rFonts w:hint="cs"/>
          <w:b/>
          <w:bCs/>
          <w:rtl/>
        </w:rPr>
        <w:t>השבע-עשרה</w:t>
      </w:r>
      <w:r w:rsidRPr="00F921CC">
        <w:rPr>
          <w:b/>
          <w:bCs/>
          <w:rtl/>
        </w:rPr>
        <w:tab/>
      </w:r>
      <w:r w:rsidRPr="00F921CC">
        <w:rPr>
          <w:b/>
          <w:bCs/>
          <w:rtl/>
        </w:rPr>
        <w:tab/>
      </w:r>
      <w:r w:rsidRPr="00F921CC">
        <w:rPr>
          <w:b/>
          <w:bCs/>
          <w:rtl/>
        </w:rPr>
        <w:tab/>
      </w:r>
      <w:r w:rsidRPr="00F921CC">
        <w:rPr>
          <w:b/>
          <w:bCs/>
          <w:rtl/>
        </w:rPr>
        <w:tab/>
      </w:r>
      <w:r w:rsidRPr="00F921CC">
        <w:rPr>
          <w:b/>
          <w:bCs/>
          <w:rtl/>
        </w:rPr>
        <w:tab/>
      </w:r>
      <w:r w:rsidRPr="00F921CC">
        <w:rPr>
          <w:b/>
          <w:bCs/>
          <w:rtl/>
        </w:rPr>
        <w:tab/>
      </w:r>
      <w:r w:rsidRPr="00F921CC">
        <w:rPr>
          <w:b/>
          <w:bCs/>
          <w:rtl/>
        </w:rPr>
        <w:tab/>
        <w:t>נוסח לא מתוקן</w:t>
      </w:r>
    </w:p>
    <w:p w14:paraId="28566F70" w14:textId="77777777" w:rsidR="00F921CC" w:rsidRPr="00F921CC" w:rsidRDefault="00F921CC" w:rsidP="00F921CC">
      <w:pPr>
        <w:bidi/>
        <w:jc w:val="both"/>
        <w:rPr>
          <w:rFonts w:cs="David"/>
          <w:b/>
          <w:bCs/>
          <w:rtl/>
        </w:rPr>
      </w:pPr>
      <w:r w:rsidRPr="00F921CC">
        <w:rPr>
          <w:rFonts w:cs="David"/>
          <w:b/>
          <w:bCs/>
          <w:rtl/>
        </w:rPr>
        <w:t xml:space="preserve">מושב </w:t>
      </w:r>
      <w:r w:rsidRPr="00F921CC">
        <w:rPr>
          <w:rFonts w:cs="David" w:hint="cs"/>
          <w:b/>
          <w:bCs/>
          <w:rtl/>
        </w:rPr>
        <w:t>שלישי</w:t>
      </w:r>
    </w:p>
    <w:p w14:paraId="16FDE57F" w14:textId="77777777" w:rsidR="00F921CC" w:rsidRPr="00F921CC" w:rsidRDefault="00F921CC" w:rsidP="00F921CC">
      <w:pPr>
        <w:bidi/>
        <w:jc w:val="both"/>
        <w:rPr>
          <w:rFonts w:cs="David"/>
          <w:b/>
          <w:bCs/>
          <w:rtl/>
        </w:rPr>
      </w:pPr>
    </w:p>
    <w:p w14:paraId="2559E964" w14:textId="77777777" w:rsidR="00F921CC" w:rsidRPr="00F921CC" w:rsidRDefault="00F921CC" w:rsidP="00F921CC">
      <w:pPr>
        <w:bidi/>
        <w:jc w:val="both"/>
        <w:rPr>
          <w:rFonts w:cs="David"/>
          <w:b/>
          <w:bCs/>
          <w:rtl/>
        </w:rPr>
      </w:pPr>
    </w:p>
    <w:p w14:paraId="055B7A46" w14:textId="77777777" w:rsidR="00F921CC" w:rsidRPr="00F921CC" w:rsidRDefault="00F921CC" w:rsidP="00F921CC">
      <w:pPr>
        <w:bidi/>
        <w:jc w:val="both"/>
        <w:rPr>
          <w:rFonts w:cs="David"/>
          <w:b/>
          <w:bCs/>
          <w:rtl/>
        </w:rPr>
      </w:pPr>
    </w:p>
    <w:p w14:paraId="216E73D9" w14:textId="77777777" w:rsidR="00F921CC" w:rsidRPr="00F921CC" w:rsidRDefault="00F921CC" w:rsidP="00F921CC">
      <w:pPr>
        <w:bidi/>
        <w:jc w:val="center"/>
        <w:rPr>
          <w:rFonts w:cs="David" w:hint="cs"/>
          <w:b/>
          <w:bCs/>
          <w:rtl/>
        </w:rPr>
      </w:pPr>
      <w:r w:rsidRPr="00F921CC">
        <w:rPr>
          <w:rFonts w:cs="David"/>
          <w:b/>
          <w:bCs/>
          <w:rtl/>
        </w:rPr>
        <w:t>פרוטוקול מס'</w:t>
      </w:r>
      <w:r w:rsidRPr="00F921CC">
        <w:rPr>
          <w:rFonts w:cs="David" w:hint="cs"/>
          <w:b/>
          <w:bCs/>
          <w:rtl/>
        </w:rPr>
        <w:t xml:space="preserve"> 11</w:t>
      </w:r>
    </w:p>
    <w:p w14:paraId="255F09F3" w14:textId="77777777" w:rsidR="00F921CC" w:rsidRPr="00F921CC" w:rsidRDefault="00F921CC" w:rsidP="00F921CC">
      <w:pPr>
        <w:bidi/>
        <w:jc w:val="center"/>
        <w:rPr>
          <w:rFonts w:cs="David" w:hint="cs"/>
          <w:b/>
          <w:bCs/>
          <w:rtl/>
        </w:rPr>
      </w:pPr>
      <w:r w:rsidRPr="00F921CC">
        <w:rPr>
          <w:rFonts w:cs="David" w:hint="cs"/>
          <w:b/>
          <w:bCs/>
          <w:rtl/>
        </w:rPr>
        <w:t>מישיבת הוועדה המשותפת של ועדת הכנסת וועדת הכספים</w:t>
      </w:r>
    </w:p>
    <w:p w14:paraId="4A0D7902" w14:textId="77777777" w:rsidR="00F921CC" w:rsidRPr="00F921CC" w:rsidRDefault="00F921CC" w:rsidP="00F921CC">
      <w:pPr>
        <w:bidi/>
        <w:jc w:val="center"/>
        <w:rPr>
          <w:rFonts w:cs="David"/>
          <w:b/>
          <w:bCs/>
          <w:u w:val="single"/>
        </w:rPr>
      </w:pPr>
      <w:r w:rsidRPr="00F921CC">
        <w:rPr>
          <w:rFonts w:cs="David" w:hint="cs"/>
          <w:b/>
          <w:bCs/>
          <w:u w:val="single"/>
          <w:rtl/>
        </w:rPr>
        <w:t>מיום רביעי, י' בטבת, התשס"ח (19 בדצמבר, 2007) בשעה 10:00</w:t>
      </w:r>
    </w:p>
    <w:p w14:paraId="01E81161" w14:textId="77777777" w:rsidR="00F921CC" w:rsidRPr="00F921CC" w:rsidRDefault="00F921CC" w:rsidP="00F921CC">
      <w:pPr>
        <w:bidi/>
        <w:jc w:val="both"/>
        <w:rPr>
          <w:rFonts w:cs="David"/>
          <w:b/>
          <w:bCs/>
          <w:rtl/>
        </w:rPr>
      </w:pPr>
    </w:p>
    <w:p w14:paraId="3EEF6CF0" w14:textId="77777777" w:rsidR="00F921CC" w:rsidRPr="00F921CC" w:rsidRDefault="00F921CC" w:rsidP="00F921CC">
      <w:pPr>
        <w:tabs>
          <w:tab w:val="left" w:pos="1221"/>
        </w:tabs>
        <w:bidi/>
        <w:jc w:val="both"/>
        <w:rPr>
          <w:rFonts w:cs="David" w:hint="cs"/>
          <w:b/>
          <w:bCs/>
          <w:u w:val="single"/>
          <w:rtl/>
        </w:rPr>
      </w:pPr>
    </w:p>
    <w:p w14:paraId="0232FD99" w14:textId="77777777" w:rsidR="00F921CC" w:rsidRPr="00F921CC" w:rsidRDefault="00F921CC" w:rsidP="00F921CC">
      <w:pPr>
        <w:tabs>
          <w:tab w:val="left" w:pos="1221"/>
        </w:tabs>
        <w:bidi/>
        <w:jc w:val="both"/>
        <w:rPr>
          <w:rFonts w:cs="David" w:hint="cs"/>
          <w:b/>
          <w:bCs/>
          <w:rtl/>
        </w:rPr>
      </w:pPr>
      <w:r w:rsidRPr="00F921CC">
        <w:rPr>
          <w:rFonts w:cs="David"/>
          <w:b/>
          <w:bCs/>
          <w:u w:val="single"/>
          <w:rtl/>
        </w:rPr>
        <w:t>סדר היום</w:t>
      </w:r>
      <w:r w:rsidRPr="00F921CC">
        <w:rPr>
          <w:rFonts w:cs="David"/>
          <w:rtl/>
        </w:rPr>
        <w:t>:</w:t>
      </w:r>
    </w:p>
    <w:p w14:paraId="793788DB" w14:textId="77777777" w:rsidR="00F921CC" w:rsidRPr="00F921CC" w:rsidRDefault="00F921CC" w:rsidP="00F921CC">
      <w:pPr>
        <w:bidi/>
        <w:jc w:val="both"/>
        <w:rPr>
          <w:rFonts w:cs="David" w:hint="cs"/>
          <w:b/>
          <w:bCs/>
          <w:rtl/>
        </w:rPr>
      </w:pPr>
    </w:p>
    <w:p w14:paraId="628A3531" w14:textId="77777777" w:rsidR="00F921CC" w:rsidRPr="00F921CC" w:rsidRDefault="00F921CC" w:rsidP="00F921CC">
      <w:pPr>
        <w:bidi/>
        <w:jc w:val="both"/>
        <w:rPr>
          <w:rFonts w:cs="David" w:hint="cs"/>
          <w:rtl/>
        </w:rPr>
      </w:pPr>
      <w:r w:rsidRPr="00F921CC">
        <w:rPr>
          <w:rFonts w:cs="David" w:hint="cs"/>
          <w:rtl/>
        </w:rPr>
        <w:t>תקציב הכנסת לשנת 2008</w:t>
      </w:r>
    </w:p>
    <w:p w14:paraId="6B277E7A" w14:textId="77777777" w:rsidR="00F921CC" w:rsidRPr="00F921CC" w:rsidRDefault="00F921CC" w:rsidP="00F921CC">
      <w:pPr>
        <w:bidi/>
        <w:jc w:val="both"/>
        <w:rPr>
          <w:rFonts w:cs="David"/>
          <w:rtl/>
        </w:rPr>
      </w:pPr>
    </w:p>
    <w:p w14:paraId="652BFAD1" w14:textId="77777777" w:rsidR="00F921CC" w:rsidRPr="00F921CC" w:rsidRDefault="00F921CC" w:rsidP="00F921CC">
      <w:pPr>
        <w:bidi/>
        <w:jc w:val="both"/>
        <w:rPr>
          <w:rFonts w:cs="David"/>
          <w:b/>
          <w:bCs/>
          <w:u w:val="single"/>
          <w:rtl/>
        </w:rPr>
      </w:pPr>
      <w:r w:rsidRPr="00F921CC">
        <w:rPr>
          <w:rFonts w:cs="David"/>
          <w:b/>
          <w:bCs/>
          <w:u w:val="single"/>
          <w:rtl/>
        </w:rPr>
        <w:t>נכחו</w:t>
      </w:r>
      <w:r w:rsidRPr="00F921CC">
        <w:rPr>
          <w:rFonts w:cs="David"/>
          <w:rtl/>
        </w:rPr>
        <w:t>:</w:t>
      </w:r>
    </w:p>
    <w:p w14:paraId="6341FE5D" w14:textId="77777777" w:rsidR="00F921CC" w:rsidRPr="00F921CC" w:rsidRDefault="00F921CC" w:rsidP="00F921CC">
      <w:pPr>
        <w:bidi/>
        <w:jc w:val="both"/>
        <w:rPr>
          <w:rFonts w:cs="David"/>
          <w:rtl/>
        </w:rPr>
      </w:pPr>
    </w:p>
    <w:p w14:paraId="75C818D6" w14:textId="77777777" w:rsidR="00F921CC" w:rsidRPr="00F921CC" w:rsidRDefault="00F921CC" w:rsidP="00F921CC">
      <w:pPr>
        <w:tabs>
          <w:tab w:val="left" w:pos="1788"/>
        </w:tabs>
        <w:bidi/>
        <w:jc w:val="both"/>
        <w:rPr>
          <w:rFonts w:cs="David"/>
          <w:rtl/>
        </w:rPr>
      </w:pPr>
      <w:r w:rsidRPr="00F921CC">
        <w:rPr>
          <w:rFonts w:cs="David"/>
          <w:b/>
          <w:bCs/>
          <w:u w:val="single"/>
          <w:rtl/>
        </w:rPr>
        <w:t>חברי הוועדה</w:t>
      </w:r>
      <w:r w:rsidRPr="00F921CC">
        <w:rPr>
          <w:rFonts w:cs="David"/>
          <w:rtl/>
        </w:rPr>
        <w:t>:</w:t>
      </w:r>
    </w:p>
    <w:p w14:paraId="186DCEE4" w14:textId="77777777" w:rsidR="00F921CC" w:rsidRPr="00F921CC" w:rsidRDefault="00F921CC" w:rsidP="00F921CC">
      <w:pPr>
        <w:bidi/>
        <w:jc w:val="both"/>
        <w:rPr>
          <w:rFonts w:cs="David" w:hint="cs"/>
          <w:rtl/>
        </w:rPr>
      </w:pPr>
      <w:r w:rsidRPr="00F921CC">
        <w:rPr>
          <w:rFonts w:cs="David" w:hint="cs"/>
          <w:rtl/>
        </w:rPr>
        <w:t xml:space="preserve">דוד טל </w:t>
      </w:r>
      <w:r w:rsidRPr="00F921CC">
        <w:rPr>
          <w:rFonts w:cs="David"/>
          <w:rtl/>
        </w:rPr>
        <w:t>–</w:t>
      </w:r>
      <w:r w:rsidRPr="00F921CC">
        <w:rPr>
          <w:rFonts w:cs="David" w:hint="cs"/>
          <w:rtl/>
        </w:rPr>
        <w:t xml:space="preserve"> היו"ר</w:t>
      </w:r>
    </w:p>
    <w:p w14:paraId="47A6D220" w14:textId="77777777" w:rsidR="00F921CC" w:rsidRPr="00F921CC" w:rsidRDefault="00F921CC" w:rsidP="00F921CC">
      <w:pPr>
        <w:bidi/>
        <w:jc w:val="both"/>
        <w:rPr>
          <w:rFonts w:cs="David" w:hint="cs"/>
          <w:rtl/>
        </w:rPr>
      </w:pPr>
      <w:r w:rsidRPr="00F921CC">
        <w:rPr>
          <w:rFonts w:cs="David" w:hint="cs"/>
          <w:rtl/>
        </w:rPr>
        <w:t>יואל יולי אדלשטיין</w:t>
      </w:r>
    </w:p>
    <w:p w14:paraId="65D7F289" w14:textId="77777777" w:rsidR="00F921CC" w:rsidRPr="00F921CC" w:rsidRDefault="00F921CC" w:rsidP="00F921CC">
      <w:pPr>
        <w:bidi/>
        <w:jc w:val="both"/>
        <w:rPr>
          <w:rFonts w:cs="David" w:hint="cs"/>
          <w:rtl/>
        </w:rPr>
      </w:pPr>
      <w:r w:rsidRPr="00F921CC">
        <w:rPr>
          <w:rFonts w:cs="David" w:hint="cs"/>
          <w:rtl/>
        </w:rPr>
        <w:t>אלי אפללו</w:t>
      </w:r>
    </w:p>
    <w:p w14:paraId="2880549A" w14:textId="77777777" w:rsidR="00F921CC" w:rsidRPr="00F921CC" w:rsidRDefault="00F921CC" w:rsidP="00F921CC">
      <w:pPr>
        <w:bidi/>
        <w:jc w:val="both"/>
        <w:rPr>
          <w:rFonts w:cs="David" w:hint="cs"/>
          <w:rtl/>
        </w:rPr>
      </w:pPr>
      <w:r w:rsidRPr="00F921CC">
        <w:rPr>
          <w:rFonts w:cs="David" w:hint="cs"/>
          <w:rtl/>
        </w:rPr>
        <w:t xml:space="preserve">נסים זאב </w:t>
      </w:r>
    </w:p>
    <w:p w14:paraId="5E3A61D3" w14:textId="77777777" w:rsidR="00F921CC" w:rsidRPr="00F921CC" w:rsidRDefault="00F921CC" w:rsidP="00F921CC">
      <w:pPr>
        <w:bidi/>
        <w:jc w:val="both"/>
        <w:rPr>
          <w:rFonts w:cs="David" w:hint="cs"/>
          <w:rtl/>
        </w:rPr>
      </w:pPr>
      <w:r w:rsidRPr="00F921CC">
        <w:rPr>
          <w:rFonts w:cs="David" w:hint="cs"/>
          <w:rtl/>
        </w:rPr>
        <w:t>אסתרינה טרטמן</w:t>
      </w:r>
    </w:p>
    <w:p w14:paraId="00C7B93E" w14:textId="77777777" w:rsidR="00F921CC" w:rsidRPr="00F921CC" w:rsidRDefault="00F921CC" w:rsidP="00F921CC">
      <w:pPr>
        <w:bidi/>
        <w:jc w:val="both"/>
        <w:rPr>
          <w:rFonts w:cs="David" w:hint="cs"/>
          <w:rtl/>
        </w:rPr>
      </w:pPr>
      <w:r w:rsidRPr="00F921CC">
        <w:rPr>
          <w:rFonts w:cs="David" w:hint="cs"/>
          <w:rtl/>
        </w:rPr>
        <w:t>שלי יחימביץ</w:t>
      </w:r>
    </w:p>
    <w:p w14:paraId="091A2DFC" w14:textId="77777777" w:rsidR="00F921CC" w:rsidRPr="00F921CC" w:rsidRDefault="00F921CC" w:rsidP="00F921CC">
      <w:pPr>
        <w:bidi/>
        <w:jc w:val="both"/>
        <w:rPr>
          <w:rFonts w:cs="David" w:hint="cs"/>
          <w:rtl/>
        </w:rPr>
      </w:pPr>
      <w:r w:rsidRPr="00F921CC">
        <w:rPr>
          <w:rFonts w:cs="David" w:hint="cs"/>
          <w:rtl/>
        </w:rPr>
        <w:t xml:space="preserve">איתן כבל </w:t>
      </w:r>
    </w:p>
    <w:p w14:paraId="4C62C156" w14:textId="77777777" w:rsidR="00F921CC" w:rsidRPr="00F921CC" w:rsidRDefault="00F921CC" w:rsidP="00F921CC">
      <w:pPr>
        <w:bidi/>
        <w:jc w:val="both"/>
        <w:rPr>
          <w:rFonts w:cs="David" w:hint="cs"/>
          <w:rtl/>
        </w:rPr>
      </w:pPr>
      <w:r w:rsidRPr="00F921CC">
        <w:rPr>
          <w:rFonts w:cs="David" w:hint="cs"/>
          <w:rtl/>
        </w:rPr>
        <w:t>יעקב ליצמן</w:t>
      </w:r>
    </w:p>
    <w:p w14:paraId="039FECB4" w14:textId="77777777" w:rsidR="00F921CC" w:rsidRPr="00F921CC" w:rsidRDefault="00F921CC" w:rsidP="00F921CC">
      <w:pPr>
        <w:bidi/>
        <w:jc w:val="both"/>
        <w:rPr>
          <w:rFonts w:cs="David" w:hint="cs"/>
          <w:rtl/>
        </w:rPr>
      </w:pPr>
      <w:r w:rsidRPr="00F921CC">
        <w:rPr>
          <w:rFonts w:cs="David" w:hint="cs"/>
          <w:rtl/>
        </w:rPr>
        <w:t>יעקב מרגי</w:t>
      </w:r>
    </w:p>
    <w:p w14:paraId="29487921" w14:textId="77777777" w:rsidR="00F921CC" w:rsidRPr="00F921CC" w:rsidRDefault="00F921CC" w:rsidP="00F921CC">
      <w:pPr>
        <w:bidi/>
        <w:jc w:val="both"/>
        <w:rPr>
          <w:rFonts w:cs="David" w:hint="cs"/>
          <w:rtl/>
        </w:rPr>
      </w:pPr>
      <w:r w:rsidRPr="00F921CC">
        <w:rPr>
          <w:rFonts w:cs="David" w:hint="cs"/>
          <w:rtl/>
        </w:rPr>
        <w:t>גדעון סער</w:t>
      </w:r>
    </w:p>
    <w:p w14:paraId="5C5BA241" w14:textId="77777777" w:rsidR="00F921CC" w:rsidRPr="00F921CC" w:rsidRDefault="00F921CC" w:rsidP="00F921CC">
      <w:pPr>
        <w:bidi/>
        <w:jc w:val="both"/>
        <w:rPr>
          <w:rFonts w:cs="David" w:hint="cs"/>
          <w:rtl/>
        </w:rPr>
      </w:pPr>
      <w:r w:rsidRPr="00F921CC">
        <w:rPr>
          <w:rFonts w:cs="David" w:hint="cs"/>
          <w:rtl/>
        </w:rPr>
        <w:t>ראובן ריבלין</w:t>
      </w:r>
    </w:p>
    <w:p w14:paraId="426C8B74" w14:textId="77777777" w:rsidR="00F921CC" w:rsidRPr="00F921CC" w:rsidRDefault="00F921CC" w:rsidP="00F921CC">
      <w:pPr>
        <w:bidi/>
        <w:jc w:val="both"/>
        <w:rPr>
          <w:rFonts w:cs="David" w:hint="cs"/>
          <w:rtl/>
        </w:rPr>
      </w:pPr>
    </w:p>
    <w:p w14:paraId="592EB3EF" w14:textId="77777777" w:rsidR="00F921CC" w:rsidRPr="00F921CC" w:rsidRDefault="00F921CC" w:rsidP="00F921CC">
      <w:pPr>
        <w:tabs>
          <w:tab w:val="left" w:pos="1788"/>
          <w:tab w:val="left" w:pos="3631"/>
        </w:tabs>
        <w:bidi/>
        <w:jc w:val="both"/>
        <w:rPr>
          <w:rFonts w:cs="David" w:hint="cs"/>
          <w:rtl/>
        </w:rPr>
      </w:pPr>
      <w:r w:rsidRPr="00F921CC">
        <w:rPr>
          <w:rFonts w:cs="David"/>
          <w:b/>
          <w:bCs/>
          <w:u w:val="single"/>
          <w:rtl/>
        </w:rPr>
        <w:t>מוזמנים</w:t>
      </w:r>
      <w:r w:rsidRPr="00F921CC">
        <w:rPr>
          <w:rFonts w:cs="David"/>
          <w:rtl/>
        </w:rPr>
        <w:t>:</w:t>
      </w:r>
    </w:p>
    <w:p w14:paraId="6FB9CD02" w14:textId="77777777" w:rsidR="00F921CC" w:rsidRPr="00F921CC" w:rsidRDefault="00F921CC" w:rsidP="00F921CC">
      <w:pPr>
        <w:bidi/>
        <w:jc w:val="both"/>
        <w:rPr>
          <w:rFonts w:cs="David" w:hint="cs"/>
          <w:rtl/>
        </w:rPr>
      </w:pPr>
      <w:r w:rsidRPr="00F921CC">
        <w:rPr>
          <w:rFonts w:cs="David" w:hint="cs"/>
          <w:rtl/>
        </w:rPr>
        <w:t xml:space="preserve">אבי בלשניקוב </w:t>
      </w:r>
      <w:r w:rsidRPr="00F921CC">
        <w:rPr>
          <w:rFonts w:cs="David"/>
          <w:rtl/>
        </w:rPr>
        <w:t>–</w:t>
      </w:r>
      <w:r w:rsidRPr="00F921CC">
        <w:rPr>
          <w:rFonts w:cs="David" w:hint="cs"/>
          <w:rtl/>
        </w:rPr>
        <w:t xml:space="preserve"> מנכ"ל הכנסת </w:t>
      </w:r>
    </w:p>
    <w:p w14:paraId="45FAC93A" w14:textId="77777777" w:rsidR="00F921CC" w:rsidRPr="00F921CC" w:rsidRDefault="00F921CC" w:rsidP="00F921CC">
      <w:pPr>
        <w:bidi/>
        <w:jc w:val="both"/>
        <w:rPr>
          <w:rFonts w:cs="David" w:hint="cs"/>
          <w:rtl/>
        </w:rPr>
      </w:pPr>
      <w:r w:rsidRPr="00F921CC">
        <w:rPr>
          <w:rFonts w:cs="David" w:hint="cs"/>
          <w:rtl/>
        </w:rPr>
        <w:t xml:space="preserve">אבי לוי </w:t>
      </w:r>
      <w:r w:rsidRPr="00F921CC">
        <w:rPr>
          <w:rFonts w:cs="David"/>
          <w:rtl/>
        </w:rPr>
        <w:t>–</w:t>
      </w:r>
      <w:r w:rsidRPr="00F921CC">
        <w:rPr>
          <w:rFonts w:cs="David" w:hint="cs"/>
          <w:rtl/>
        </w:rPr>
        <w:t xml:space="preserve"> חשב הכנסת </w:t>
      </w:r>
    </w:p>
    <w:p w14:paraId="41068785" w14:textId="77777777" w:rsidR="00F921CC" w:rsidRPr="00F921CC" w:rsidRDefault="00F921CC" w:rsidP="00F921CC">
      <w:pPr>
        <w:bidi/>
        <w:jc w:val="both"/>
        <w:rPr>
          <w:rFonts w:cs="David" w:hint="cs"/>
          <w:rtl/>
        </w:rPr>
      </w:pPr>
      <w:r w:rsidRPr="00F921CC">
        <w:rPr>
          <w:rFonts w:cs="David" w:hint="cs"/>
          <w:rtl/>
        </w:rPr>
        <w:t>נדב כספי</w:t>
      </w:r>
    </w:p>
    <w:p w14:paraId="3289BDCD" w14:textId="77777777" w:rsidR="00F921CC" w:rsidRPr="00F921CC" w:rsidRDefault="00F921CC" w:rsidP="00F921CC">
      <w:pPr>
        <w:bidi/>
        <w:jc w:val="both"/>
        <w:rPr>
          <w:rFonts w:cs="David" w:hint="cs"/>
          <w:rtl/>
        </w:rPr>
      </w:pPr>
      <w:r w:rsidRPr="00F921CC">
        <w:rPr>
          <w:rFonts w:cs="David" w:hint="cs"/>
          <w:rtl/>
        </w:rPr>
        <w:t xml:space="preserve">מירה פיירשטיין </w:t>
      </w:r>
    </w:p>
    <w:p w14:paraId="69433C0F" w14:textId="77777777" w:rsidR="00F921CC" w:rsidRPr="00F921CC" w:rsidRDefault="00F921CC" w:rsidP="00F921CC">
      <w:pPr>
        <w:bidi/>
        <w:jc w:val="both"/>
        <w:rPr>
          <w:rFonts w:cs="David" w:hint="cs"/>
          <w:rtl/>
        </w:rPr>
      </w:pPr>
      <w:r w:rsidRPr="00F921CC">
        <w:rPr>
          <w:rFonts w:cs="David" w:hint="cs"/>
          <w:rtl/>
        </w:rPr>
        <w:t xml:space="preserve">שירלי אברמי </w:t>
      </w:r>
      <w:r w:rsidRPr="00F921CC">
        <w:rPr>
          <w:rFonts w:cs="David"/>
          <w:rtl/>
        </w:rPr>
        <w:t>–</w:t>
      </w:r>
      <w:r w:rsidRPr="00F921CC">
        <w:rPr>
          <w:rFonts w:cs="David" w:hint="cs"/>
          <w:rtl/>
        </w:rPr>
        <w:t xml:space="preserve"> מנהלת מ.מ.מ</w:t>
      </w:r>
    </w:p>
    <w:p w14:paraId="5363FC71" w14:textId="77777777" w:rsidR="00F921CC" w:rsidRPr="00F921CC" w:rsidRDefault="00F921CC" w:rsidP="00F921CC">
      <w:pPr>
        <w:bidi/>
        <w:jc w:val="both"/>
        <w:rPr>
          <w:rFonts w:cs="David" w:hint="cs"/>
          <w:rtl/>
        </w:rPr>
      </w:pPr>
      <w:r w:rsidRPr="00F921CC">
        <w:rPr>
          <w:rFonts w:cs="David" w:hint="cs"/>
          <w:rtl/>
        </w:rPr>
        <w:t>גילה רוטשילד</w:t>
      </w:r>
    </w:p>
    <w:p w14:paraId="3DD85198" w14:textId="77777777" w:rsidR="00F921CC" w:rsidRPr="00F921CC" w:rsidRDefault="00F921CC" w:rsidP="00F921CC">
      <w:pPr>
        <w:bidi/>
        <w:jc w:val="both"/>
        <w:rPr>
          <w:rFonts w:cs="David" w:hint="cs"/>
          <w:rtl/>
        </w:rPr>
      </w:pPr>
    </w:p>
    <w:p w14:paraId="2EBF0631" w14:textId="77777777" w:rsidR="00F921CC" w:rsidRPr="00F921CC" w:rsidRDefault="00F921CC" w:rsidP="00F921CC">
      <w:pPr>
        <w:tabs>
          <w:tab w:val="left" w:pos="1930"/>
        </w:tabs>
        <w:bidi/>
        <w:jc w:val="both"/>
        <w:rPr>
          <w:rFonts w:cs="David" w:hint="cs"/>
          <w:rtl/>
        </w:rPr>
      </w:pPr>
      <w:r w:rsidRPr="00F921CC">
        <w:rPr>
          <w:rFonts w:cs="David"/>
          <w:b/>
          <w:bCs/>
          <w:u w:val="single"/>
          <w:rtl/>
        </w:rPr>
        <w:t>י</w:t>
      </w:r>
      <w:r w:rsidRPr="00F921CC">
        <w:rPr>
          <w:rFonts w:cs="David" w:hint="cs"/>
          <w:b/>
          <w:bCs/>
          <w:u w:val="single"/>
          <w:rtl/>
        </w:rPr>
        <w:t>יעוץ משפטי</w:t>
      </w:r>
      <w:r w:rsidRPr="00F921CC">
        <w:rPr>
          <w:rFonts w:cs="David"/>
          <w:b/>
          <w:bCs/>
          <w:u w:val="single"/>
          <w:rtl/>
        </w:rPr>
        <w:t>:</w:t>
      </w:r>
      <w:r w:rsidRPr="00F921CC">
        <w:rPr>
          <w:rFonts w:cs="David" w:hint="cs"/>
          <w:rtl/>
        </w:rPr>
        <w:t xml:space="preserve"> ארבל אסטרחן</w:t>
      </w:r>
    </w:p>
    <w:p w14:paraId="715D54B3" w14:textId="77777777" w:rsidR="00F921CC" w:rsidRPr="00F921CC" w:rsidRDefault="00F921CC" w:rsidP="00F921CC">
      <w:pPr>
        <w:bidi/>
        <w:jc w:val="both"/>
        <w:rPr>
          <w:rFonts w:cs="David"/>
          <w:rtl/>
        </w:rPr>
      </w:pPr>
    </w:p>
    <w:p w14:paraId="24873B22" w14:textId="77777777" w:rsidR="00F921CC" w:rsidRPr="00F921CC" w:rsidRDefault="00F921CC" w:rsidP="00F921CC">
      <w:pPr>
        <w:tabs>
          <w:tab w:val="left" w:pos="1930"/>
        </w:tabs>
        <w:bidi/>
        <w:jc w:val="both"/>
        <w:rPr>
          <w:rFonts w:cs="David" w:hint="cs"/>
          <w:rtl/>
        </w:rPr>
      </w:pPr>
      <w:r w:rsidRPr="00F921CC">
        <w:rPr>
          <w:rFonts w:cs="David"/>
          <w:b/>
          <w:bCs/>
          <w:u w:val="single"/>
          <w:rtl/>
        </w:rPr>
        <w:t>מנהלת הוועדה</w:t>
      </w:r>
      <w:r w:rsidRPr="00F921CC">
        <w:rPr>
          <w:rFonts w:cs="David"/>
          <w:rtl/>
        </w:rPr>
        <w:t>:</w:t>
      </w:r>
      <w:r w:rsidRPr="00F921CC">
        <w:rPr>
          <w:rFonts w:cs="David" w:hint="cs"/>
          <w:b/>
          <w:bCs/>
          <w:rtl/>
        </w:rPr>
        <w:t xml:space="preserve"> </w:t>
      </w:r>
      <w:r w:rsidRPr="00F921CC">
        <w:rPr>
          <w:rFonts w:cs="David" w:hint="cs"/>
          <w:rtl/>
        </w:rPr>
        <w:t xml:space="preserve"> אתי בן יוסף</w:t>
      </w:r>
    </w:p>
    <w:p w14:paraId="72F4549A" w14:textId="77777777" w:rsidR="00F921CC" w:rsidRPr="00F921CC" w:rsidRDefault="00F921CC" w:rsidP="00F921CC">
      <w:pPr>
        <w:bidi/>
        <w:jc w:val="both"/>
        <w:rPr>
          <w:rFonts w:cs="David"/>
          <w:rtl/>
        </w:rPr>
      </w:pPr>
    </w:p>
    <w:p w14:paraId="225E7C34" w14:textId="77777777" w:rsidR="00F921CC" w:rsidRPr="00F921CC" w:rsidRDefault="00F921CC" w:rsidP="00F921CC">
      <w:pPr>
        <w:tabs>
          <w:tab w:val="left" w:pos="1930"/>
        </w:tabs>
        <w:bidi/>
        <w:jc w:val="both"/>
        <w:rPr>
          <w:rFonts w:cs="David" w:hint="cs"/>
          <w:rtl/>
        </w:rPr>
      </w:pPr>
      <w:r w:rsidRPr="00F921CC">
        <w:rPr>
          <w:rFonts w:cs="David" w:hint="cs"/>
          <w:b/>
          <w:bCs/>
          <w:u w:val="single"/>
          <w:rtl/>
        </w:rPr>
        <w:t>רשמת פרלמנטרית</w:t>
      </w:r>
      <w:r w:rsidRPr="00F921CC">
        <w:rPr>
          <w:rFonts w:cs="David"/>
          <w:rtl/>
        </w:rPr>
        <w:t>:</w:t>
      </w:r>
      <w:r w:rsidRPr="00F921CC">
        <w:rPr>
          <w:rFonts w:cs="David" w:hint="cs"/>
          <w:rtl/>
        </w:rPr>
        <w:tab/>
        <w:t xml:space="preserve"> לאה קיקיון</w:t>
      </w:r>
    </w:p>
    <w:p w14:paraId="1DCF8BDE" w14:textId="77777777" w:rsidR="00F921CC" w:rsidRPr="00F921CC" w:rsidRDefault="00F921CC" w:rsidP="00F921CC">
      <w:pPr>
        <w:bidi/>
        <w:jc w:val="both"/>
        <w:rPr>
          <w:rFonts w:cs="David" w:hint="cs"/>
          <w:b/>
          <w:bCs/>
          <w:rtl/>
        </w:rPr>
      </w:pPr>
    </w:p>
    <w:p w14:paraId="3E35873C" w14:textId="77777777" w:rsidR="00F921CC" w:rsidRPr="00F921CC" w:rsidRDefault="00F921CC" w:rsidP="00F921CC">
      <w:pPr>
        <w:pStyle w:val="Heading5"/>
        <w:rPr>
          <w:rFonts w:hint="cs"/>
          <w:rtl/>
        </w:rPr>
      </w:pPr>
    </w:p>
    <w:p w14:paraId="2691DC7E" w14:textId="77777777" w:rsidR="00F921CC" w:rsidRPr="00F921CC" w:rsidRDefault="00F921CC" w:rsidP="00F921CC">
      <w:pPr>
        <w:pStyle w:val="Heading5"/>
        <w:rPr>
          <w:rtl/>
        </w:rPr>
      </w:pPr>
      <w:r w:rsidRPr="00F921CC">
        <w:rPr>
          <w:rtl/>
        </w:rPr>
        <w:t xml:space="preserve"> </w:t>
      </w:r>
    </w:p>
    <w:p w14:paraId="44C4A37E" w14:textId="77777777" w:rsidR="00F921CC" w:rsidRPr="00F921CC" w:rsidRDefault="00F921CC" w:rsidP="00F921CC">
      <w:pPr>
        <w:bidi/>
        <w:jc w:val="both"/>
        <w:rPr>
          <w:rFonts w:cs="David" w:hint="cs"/>
          <w:rtl/>
        </w:rPr>
      </w:pPr>
    </w:p>
    <w:p w14:paraId="46C0EAD2" w14:textId="77777777" w:rsidR="00F921CC" w:rsidRPr="00F921CC" w:rsidRDefault="00F921CC" w:rsidP="00F921CC">
      <w:pPr>
        <w:bidi/>
        <w:jc w:val="both"/>
        <w:rPr>
          <w:rFonts w:cs="David" w:hint="cs"/>
          <w:rtl/>
        </w:rPr>
      </w:pPr>
      <w:r w:rsidRPr="00F921CC">
        <w:rPr>
          <w:rFonts w:cs="David"/>
          <w:rtl/>
        </w:rPr>
        <w:br w:type="page"/>
      </w:r>
    </w:p>
    <w:p w14:paraId="71FD5027" w14:textId="77777777" w:rsidR="00F921CC" w:rsidRPr="00F921CC" w:rsidRDefault="00F921CC" w:rsidP="00F921CC">
      <w:pPr>
        <w:bidi/>
        <w:jc w:val="center"/>
        <w:rPr>
          <w:rFonts w:cs="David" w:hint="cs"/>
          <w:b/>
          <w:bCs/>
          <w:u w:val="single"/>
          <w:rtl/>
        </w:rPr>
      </w:pPr>
      <w:r w:rsidRPr="00F921CC">
        <w:rPr>
          <w:rFonts w:cs="David" w:hint="cs"/>
          <w:b/>
          <w:bCs/>
          <w:u w:val="single"/>
          <w:rtl/>
        </w:rPr>
        <w:t>תקציב הכנסת לשנת 2008</w:t>
      </w:r>
    </w:p>
    <w:p w14:paraId="1DF8EE84" w14:textId="77777777" w:rsidR="00F921CC" w:rsidRPr="00F921CC" w:rsidRDefault="00F921CC" w:rsidP="00F921CC">
      <w:pPr>
        <w:bidi/>
        <w:jc w:val="both"/>
        <w:rPr>
          <w:rFonts w:cs="David" w:hint="cs"/>
          <w:rtl/>
        </w:rPr>
      </w:pPr>
    </w:p>
    <w:p w14:paraId="71E30BA7"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2E42ED5F" w14:textId="77777777" w:rsidR="00F921CC" w:rsidRPr="00F921CC" w:rsidRDefault="00F921CC" w:rsidP="00F921CC">
      <w:pPr>
        <w:bidi/>
        <w:jc w:val="both"/>
        <w:rPr>
          <w:rFonts w:cs="David" w:hint="cs"/>
          <w:rtl/>
        </w:rPr>
      </w:pPr>
    </w:p>
    <w:p w14:paraId="589917F9" w14:textId="77777777" w:rsidR="00F921CC" w:rsidRPr="00F921CC" w:rsidRDefault="00F921CC" w:rsidP="00F921CC">
      <w:pPr>
        <w:bidi/>
        <w:jc w:val="both"/>
        <w:rPr>
          <w:rFonts w:cs="David" w:hint="cs"/>
          <w:rtl/>
        </w:rPr>
      </w:pPr>
      <w:r w:rsidRPr="00F921CC">
        <w:rPr>
          <w:rFonts w:cs="David" w:hint="cs"/>
          <w:rtl/>
        </w:rPr>
        <w:tab/>
        <w:t xml:space="preserve"> חברי הכנסת, אני מתכבד לפתוח את ישיבת הוועדה. על סדר היום </w:t>
      </w:r>
      <w:r w:rsidRPr="00F921CC">
        <w:rPr>
          <w:rFonts w:cs="David"/>
          <w:rtl/>
        </w:rPr>
        <w:t>–</w:t>
      </w:r>
      <w:r w:rsidRPr="00F921CC">
        <w:rPr>
          <w:rFonts w:cs="David" w:hint="cs"/>
          <w:rtl/>
        </w:rPr>
        <w:t xml:space="preserve">הצעת התקציב לשנת 2008. אני רוצה להקדים ולומר שראיתי מבעוד מועד את התקציב, ישבתי עם מנכ"ל הכנסת והחשב, אבי לוי, ביקשתי את כל ההבהרות </w:t>
      </w:r>
      <w:r w:rsidRPr="00F921CC">
        <w:rPr>
          <w:rFonts w:cs="David"/>
          <w:rtl/>
        </w:rPr>
        <w:t>–</w:t>
      </w:r>
      <w:r w:rsidRPr="00F921CC">
        <w:rPr>
          <w:rFonts w:cs="David" w:hint="cs"/>
          <w:rtl/>
        </w:rPr>
        <w:t xml:space="preserve"> כל מה שאני חושב שחברי הכנסת צריכים לקבל. מה שמונח לפניכם הוא תקציב שקוף מעין כמוהו. אני מבקש מאבי לוי שיציג במקרו, בגדול, את התקציב ולאחר מכן נרד לפרטים, ואם יהיה מי מחברי הכנסת שירצה להתייחס </w:t>
      </w:r>
      <w:r w:rsidRPr="00F921CC">
        <w:rPr>
          <w:rFonts w:cs="David"/>
          <w:rtl/>
        </w:rPr>
        <w:t>–</w:t>
      </w:r>
      <w:r w:rsidRPr="00F921CC">
        <w:rPr>
          <w:rFonts w:cs="David" w:hint="cs"/>
          <w:rtl/>
        </w:rPr>
        <w:t xml:space="preserve"> יוכל. </w:t>
      </w:r>
    </w:p>
    <w:p w14:paraId="043989B9" w14:textId="77777777" w:rsidR="00F921CC" w:rsidRPr="00F921CC" w:rsidRDefault="00F921CC" w:rsidP="00F921CC">
      <w:pPr>
        <w:bidi/>
        <w:jc w:val="both"/>
        <w:rPr>
          <w:rFonts w:cs="David" w:hint="cs"/>
          <w:rtl/>
        </w:rPr>
      </w:pPr>
    </w:p>
    <w:p w14:paraId="2E651EA7" w14:textId="77777777" w:rsidR="00F921CC" w:rsidRPr="00F921CC" w:rsidRDefault="00F921CC" w:rsidP="00F921CC">
      <w:pPr>
        <w:bidi/>
        <w:jc w:val="both"/>
        <w:rPr>
          <w:rFonts w:cs="David" w:hint="cs"/>
          <w:rtl/>
        </w:rPr>
      </w:pPr>
      <w:r w:rsidRPr="00F921CC">
        <w:rPr>
          <w:rFonts w:cs="David" w:hint="cs"/>
          <w:rtl/>
        </w:rPr>
        <w:tab/>
        <w:t xml:space="preserve">יש כאן תוספת של 58 מיליון שקלים שחלק גדול ממנו </w:t>
      </w:r>
      <w:r w:rsidRPr="00F921CC">
        <w:rPr>
          <w:rFonts w:cs="David"/>
          <w:rtl/>
        </w:rPr>
        <w:t>–</w:t>
      </w:r>
      <w:r w:rsidRPr="00F921CC">
        <w:rPr>
          <w:rFonts w:cs="David" w:hint="cs"/>
          <w:rtl/>
        </w:rPr>
        <w:t xml:space="preserve"> 25 מיליון, הוא עבור מס ערך מוסף. כשהכנסת גמרה לבנות, כשהיא מקבלת את הבניין, בשיטת </w:t>
      </w:r>
      <w:r w:rsidRPr="00F921CC">
        <w:rPr>
          <w:rFonts w:cs="David" w:hint="cs"/>
        </w:rPr>
        <w:t>PFI</w:t>
      </w:r>
      <w:r w:rsidRPr="00F921CC">
        <w:rPr>
          <w:rFonts w:cs="David" w:hint="cs"/>
          <w:rtl/>
        </w:rPr>
        <w:t xml:space="preserve"> </w:t>
      </w:r>
      <w:r w:rsidRPr="00F921CC">
        <w:rPr>
          <w:rFonts w:cs="David"/>
          <w:rtl/>
        </w:rPr>
        <w:t>–</w:t>
      </w:r>
      <w:r w:rsidRPr="00F921CC">
        <w:rPr>
          <w:rFonts w:cs="David" w:hint="cs"/>
          <w:rtl/>
        </w:rPr>
        <w:t xml:space="preserve"> על פי כללי מע"מ צריך לשלם את מלוא הסכום. מעבר לכך יש את נושא אחזקת הבניין החדש. צריך לתחזק, לשמר, לדאוג לנושאי מחשוב וריהוט וכל שאר הדברים. לכן, בעצם, התוספת הגדולה הזו בשנה זו. מעבר לכך יש תוספת להשלמת החזר הון ועבודות נוספות בסדר גודל של 18 מיליון שקלים. היה תכנון מסוים שבנקודת זמן אחרת שינו </w:t>
      </w:r>
      <w:r w:rsidRPr="00F921CC">
        <w:rPr>
          <w:rFonts w:cs="David"/>
          <w:rtl/>
        </w:rPr>
        <w:t>–</w:t>
      </w:r>
      <w:r w:rsidRPr="00F921CC">
        <w:rPr>
          <w:rFonts w:cs="David" w:hint="cs"/>
          <w:rtl/>
        </w:rPr>
        <w:t xml:space="preserve"> על פי דרישות ובקשות. אבי לוי יוכל לתת את הפירוט המתאים. זה גבה עוד 18 מיליון שקלים. כמו כן יש תשלום שנתי בגין חניון הלאום ששם יש 450 חניות. </w:t>
      </w:r>
    </w:p>
    <w:p w14:paraId="7855B917" w14:textId="77777777" w:rsidR="00F921CC" w:rsidRPr="00F921CC" w:rsidRDefault="00F921CC" w:rsidP="00F921CC">
      <w:pPr>
        <w:bidi/>
        <w:jc w:val="both"/>
        <w:rPr>
          <w:rFonts w:cs="David" w:hint="cs"/>
          <w:rtl/>
        </w:rPr>
      </w:pPr>
    </w:p>
    <w:p w14:paraId="0BAAB20D" w14:textId="77777777" w:rsidR="00F921CC" w:rsidRPr="00F921CC" w:rsidRDefault="00F921CC" w:rsidP="00F921CC">
      <w:pPr>
        <w:bidi/>
        <w:jc w:val="both"/>
        <w:rPr>
          <w:rFonts w:cs="David" w:hint="cs"/>
          <w:rtl/>
        </w:rPr>
      </w:pPr>
      <w:r w:rsidRPr="00F921CC">
        <w:rPr>
          <w:rFonts w:cs="David" w:hint="cs"/>
          <w:rtl/>
        </w:rPr>
        <w:tab/>
        <w:t xml:space="preserve">מעבר לכך אמר המנכ"ל בסיור </w:t>
      </w:r>
      <w:r w:rsidRPr="00F921CC">
        <w:rPr>
          <w:rFonts w:cs="David"/>
          <w:rtl/>
        </w:rPr>
        <w:t>–</w:t>
      </w:r>
      <w:r w:rsidRPr="00F921CC">
        <w:rPr>
          <w:rFonts w:cs="David" w:hint="cs"/>
          <w:rtl/>
        </w:rPr>
        <w:t xml:space="preserve"> יש תוספת בגין תשלום ארנונה, ויש עוד 2 מיליון שקלים עבור מים וחשמל.  לאחר מכן </w:t>
      </w:r>
      <w:r w:rsidRPr="00F921CC">
        <w:rPr>
          <w:rFonts w:cs="David"/>
          <w:rtl/>
        </w:rPr>
        <w:t>–</w:t>
      </w:r>
      <w:r w:rsidRPr="00F921CC">
        <w:rPr>
          <w:rFonts w:cs="David" w:hint="cs"/>
          <w:rtl/>
        </w:rPr>
        <w:t xml:space="preserve"> הייתי רוצה לשאול לגבי נושאים פרטניים. אמרתי שתוכלו להתייחס. </w:t>
      </w:r>
    </w:p>
    <w:p w14:paraId="2E7D5897" w14:textId="77777777" w:rsidR="00F921CC" w:rsidRPr="00F921CC" w:rsidRDefault="00F921CC" w:rsidP="00F921CC">
      <w:pPr>
        <w:bidi/>
        <w:jc w:val="both"/>
        <w:rPr>
          <w:rFonts w:cs="David" w:hint="cs"/>
          <w:rtl/>
        </w:rPr>
      </w:pPr>
    </w:p>
    <w:p w14:paraId="19BC77B8" w14:textId="77777777" w:rsidR="00F921CC" w:rsidRPr="00F921CC" w:rsidRDefault="00F921CC" w:rsidP="00F921CC">
      <w:pPr>
        <w:bidi/>
        <w:jc w:val="both"/>
        <w:rPr>
          <w:rFonts w:cs="David" w:hint="cs"/>
          <w:u w:val="single"/>
          <w:rtl/>
        </w:rPr>
      </w:pPr>
      <w:r w:rsidRPr="00F921CC">
        <w:rPr>
          <w:rFonts w:cs="David" w:hint="cs"/>
          <w:u w:val="single"/>
          <w:rtl/>
        </w:rPr>
        <w:t>אבי לוי:</w:t>
      </w:r>
    </w:p>
    <w:p w14:paraId="6E497FAB" w14:textId="77777777" w:rsidR="00F921CC" w:rsidRPr="00F921CC" w:rsidRDefault="00F921CC" w:rsidP="00F921CC">
      <w:pPr>
        <w:bidi/>
        <w:jc w:val="both"/>
        <w:rPr>
          <w:rFonts w:cs="David" w:hint="cs"/>
          <w:rtl/>
        </w:rPr>
      </w:pPr>
    </w:p>
    <w:p w14:paraId="14B3BB4F" w14:textId="77777777" w:rsidR="00F921CC" w:rsidRPr="00F921CC" w:rsidRDefault="00F921CC" w:rsidP="00F921CC">
      <w:pPr>
        <w:bidi/>
        <w:jc w:val="both"/>
        <w:rPr>
          <w:rFonts w:cs="David" w:hint="cs"/>
          <w:rtl/>
        </w:rPr>
      </w:pPr>
      <w:r w:rsidRPr="00F921CC">
        <w:rPr>
          <w:rFonts w:cs="David" w:hint="cs"/>
          <w:rtl/>
        </w:rPr>
        <w:tab/>
        <w:t xml:space="preserve">כפי שציין יושב ראש הוועדה- גולת הכותרת בתקציב שלפניכם היא התוספת המתבקשת, בסדר גודל של 58 מיליון שקל עקב הקליטה של אגף הוועדות הנוסף בבניין קדמה. הפירוט נמצא בדף שצורף בעמוד האחרון בחוברת שלפניכם. </w:t>
      </w:r>
    </w:p>
    <w:p w14:paraId="4E2586A9" w14:textId="77777777" w:rsidR="00F921CC" w:rsidRPr="00F921CC" w:rsidRDefault="00F921CC" w:rsidP="00F921CC">
      <w:pPr>
        <w:bidi/>
        <w:jc w:val="both"/>
        <w:rPr>
          <w:rFonts w:cs="David" w:hint="cs"/>
          <w:rtl/>
        </w:rPr>
      </w:pPr>
    </w:p>
    <w:p w14:paraId="10ABEDBE" w14:textId="77777777" w:rsidR="00F921CC" w:rsidRPr="00F921CC" w:rsidRDefault="00F921CC" w:rsidP="00F921CC">
      <w:pPr>
        <w:pStyle w:val="Heading5"/>
        <w:rPr>
          <w:rFonts w:hint="cs"/>
          <w:rtl/>
        </w:rPr>
      </w:pPr>
      <w:r w:rsidRPr="00F921CC">
        <w:rPr>
          <w:rFonts w:hint="cs"/>
          <w:u w:val="single"/>
          <w:rtl/>
        </w:rPr>
        <w:t>שלי יחימוביץ:</w:t>
      </w:r>
    </w:p>
    <w:p w14:paraId="2ECC5E87" w14:textId="77777777" w:rsidR="00F921CC" w:rsidRPr="00F921CC" w:rsidRDefault="00F921CC" w:rsidP="00F921CC">
      <w:pPr>
        <w:pStyle w:val="Heading5"/>
        <w:rPr>
          <w:rFonts w:hint="cs"/>
          <w:rtl/>
        </w:rPr>
      </w:pPr>
    </w:p>
    <w:p w14:paraId="715325F9" w14:textId="77777777" w:rsidR="00F921CC" w:rsidRPr="00F921CC" w:rsidRDefault="00F921CC" w:rsidP="00F921CC">
      <w:pPr>
        <w:bidi/>
        <w:jc w:val="both"/>
        <w:rPr>
          <w:rFonts w:cs="David" w:hint="cs"/>
          <w:rtl/>
        </w:rPr>
      </w:pPr>
      <w:r w:rsidRPr="00F921CC">
        <w:rPr>
          <w:rFonts w:cs="David" w:hint="cs"/>
          <w:rtl/>
        </w:rPr>
        <w:tab/>
        <w:t xml:space="preserve"> אני מבקשת הצעה לסדר. </w:t>
      </w:r>
    </w:p>
    <w:p w14:paraId="1DE4C5DC" w14:textId="77777777" w:rsidR="00F921CC" w:rsidRPr="00F921CC" w:rsidRDefault="00F921CC" w:rsidP="00F921CC">
      <w:pPr>
        <w:bidi/>
        <w:jc w:val="both"/>
        <w:rPr>
          <w:rFonts w:cs="David" w:hint="cs"/>
          <w:rtl/>
        </w:rPr>
      </w:pPr>
    </w:p>
    <w:p w14:paraId="6C873AE6" w14:textId="77777777" w:rsidR="00F921CC" w:rsidRPr="00F921CC" w:rsidRDefault="00F921CC" w:rsidP="00F921CC">
      <w:pPr>
        <w:bidi/>
        <w:jc w:val="both"/>
        <w:rPr>
          <w:rFonts w:cs="David" w:hint="cs"/>
          <w:rtl/>
        </w:rPr>
      </w:pPr>
      <w:r w:rsidRPr="00F921CC">
        <w:rPr>
          <w:rFonts w:cs="David" w:hint="cs"/>
          <w:u w:val="single"/>
          <w:rtl/>
        </w:rPr>
        <w:t>ראובן ריבלין:</w:t>
      </w:r>
    </w:p>
    <w:p w14:paraId="1AEB6951" w14:textId="77777777" w:rsidR="00F921CC" w:rsidRPr="00F921CC" w:rsidRDefault="00F921CC" w:rsidP="00F921CC">
      <w:pPr>
        <w:bidi/>
        <w:jc w:val="both"/>
        <w:rPr>
          <w:rFonts w:cs="David" w:hint="cs"/>
          <w:rtl/>
        </w:rPr>
      </w:pPr>
    </w:p>
    <w:p w14:paraId="5434014C" w14:textId="77777777" w:rsidR="00F921CC" w:rsidRPr="00F921CC" w:rsidRDefault="00F921CC" w:rsidP="00F921CC">
      <w:pPr>
        <w:bidi/>
        <w:jc w:val="both"/>
        <w:rPr>
          <w:rFonts w:cs="David" w:hint="cs"/>
          <w:rtl/>
        </w:rPr>
      </w:pPr>
      <w:r w:rsidRPr="00F921CC">
        <w:rPr>
          <w:rFonts w:cs="David" w:hint="cs"/>
          <w:rtl/>
        </w:rPr>
        <w:tab/>
        <w:t xml:space="preserve"> הורידו מהפעילות של המ.מ.מ? </w:t>
      </w:r>
    </w:p>
    <w:p w14:paraId="6A229547" w14:textId="77777777" w:rsidR="00F921CC" w:rsidRPr="00F921CC" w:rsidRDefault="00F921CC" w:rsidP="00F921CC">
      <w:pPr>
        <w:bidi/>
        <w:jc w:val="both"/>
        <w:rPr>
          <w:rFonts w:cs="David" w:hint="cs"/>
          <w:rtl/>
        </w:rPr>
      </w:pPr>
    </w:p>
    <w:p w14:paraId="4BC5A85F" w14:textId="77777777" w:rsidR="00F921CC" w:rsidRPr="00F921CC" w:rsidRDefault="00F921CC" w:rsidP="00F921CC">
      <w:pPr>
        <w:pStyle w:val="Heading5"/>
        <w:rPr>
          <w:rFonts w:hint="cs"/>
          <w:rtl/>
        </w:rPr>
      </w:pPr>
      <w:r w:rsidRPr="00F921CC">
        <w:rPr>
          <w:rFonts w:hint="cs"/>
          <w:u w:val="single"/>
          <w:rtl/>
        </w:rPr>
        <w:t>שלי יחימוביץ:</w:t>
      </w:r>
    </w:p>
    <w:p w14:paraId="78D92DB5" w14:textId="77777777" w:rsidR="00F921CC" w:rsidRPr="00F921CC" w:rsidRDefault="00F921CC" w:rsidP="00F921CC">
      <w:pPr>
        <w:pStyle w:val="Heading5"/>
        <w:rPr>
          <w:rFonts w:hint="cs"/>
          <w:rtl/>
        </w:rPr>
      </w:pPr>
    </w:p>
    <w:p w14:paraId="3EBB79DB" w14:textId="77777777" w:rsidR="00F921CC" w:rsidRPr="00F921CC" w:rsidRDefault="00F921CC" w:rsidP="00F921CC">
      <w:pPr>
        <w:bidi/>
        <w:jc w:val="both"/>
        <w:rPr>
          <w:rFonts w:cs="David" w:hint="cs"/>
          <w:rtl/>
        </w:rPr>
      </w:pPr>
      <w:r w:rsidRPr="00F921CC">
        <w:rPr>
          <w:rFonts w:cs="David" w:hint="cs"/>
          <w:rtl/>
        </w:rPr>
        <w:tab/>
        <w:t xml:space="preserve"> הישיבה הזו היא מאד חשובה. אנחנו מקימים כאן מהומות גדולות ובצדק רב על כך שלא מתאפשר לנו לראות בזמן את תקציב המדינה ואת טיוטת חוק ההסדרים, מתרעמים על כך שהממשלה מקבלת חבילת "מחליטים" אדירה שלושה ימים לפני ההצבעה בלי שתהיה אפשרות לקרוא את תוכנה. כשם שאנחנו ביקורתיים כלפי הממשלה אני חושבת שכך אנחנו צריכים להפנות את אותה ביקורת או את אותה דרישה בדיוק כלפי עצמנו. </w:t>
      </w:r>
    </w:p>
    <w:p w14:paraId="393E9F33" w14:textId="77777777" w:rsidR="00F921CC" w:rsidRPr="00F921CC" w:rsidRDefault="00F921CC" w:rsidP="00F921CC">
      <w:pPr>
        <w:bidi/>
        <w:jc w:val="both"/>
        <w:rPr>
          <w:rFonts w:cs="David" w:hint="cs"/>
          <w:rtl/>
        </w:rPr>
      </w:pPr>
    </w:p>
    <w:p w14:paraId="326E3CCC" w14:textId="77777777" w:rsidR="00F921CC" w:rsidRPr="00F921CC" w:rsidRDefault="00F921CC" w:rsidP="00F921CC">
      <w:pPr>
        <w:bidi/>
        <w:jc w:val="both"/>
        <w:rPr>
          <w:rFonts w:cs="David" w:hint="cs"/>
          <w:rtl/>
        </w:rPr>
      </w:pPr>
    </w:p>
    <w:p w14:paraId="4A1F2CB5"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29030A5A" w14:textId="77777777" w:rsidR="00F921CC" w:rsidRPr="00F921CC" w:rsidRDefault="00F921CC" w:rsidP="00F921CC">
      <w:pPr>
        <w:bidi/>
        <w:jc w:val="both"/>
        <w:rPr>
          <w:rFonts w:cs="David" w:hint="cs"/>
          <w:rtl/>
        </w:rPr>
      </w:pPr>
    </w:p>
    <w:p w14:paraId="74B0D610" w14:textId="77777777" w:rsidR="00F921CC" w:rsidRPr="00F921CC" w:rsidRDefault="00F921CC" w:rsidP="00F921CC">
      <w:pPr>
        <w:bidi/>
        <w:jc w:val="both"/>
        <w:rPr>
          <w:rFonts w:cs="David" w:hint="cs"/>
          <w:rtl/>
        </w:rPr>
      </w:pPr>
      <w:r w:rsidRPr="00F921CC">
        <w:rPr>
          <w:rFonts w:cs="David" w:hint="cs"/>
          <w:rtl/>
        </w:rPr>
        <w:tab/>
        <w:t xml:space="preserve"> קיבלתי את דברייך, רק אני חושב שלא דומה תקציב המדינה לתקציב הכנסת. </w:t>
      </w:r>
    </w:p>
    <w:p w14:paraId="3F112CEF" w14:textId="77777777" w:rsidR="00F921CC" w:rsidRPr="00F921CC" w:rsidRDefault="00F921CC" w:rsidP="00F921CC">
      <w:pPr>
        <w:bidi/>
        <w:jc w:val="both"/>
        <w:rPr>
          <w:rFonts w:cs="David" w:hint="cs"/>
          <w:rtl/>
        </w:rPr>
      </w:pPr>
    </w:p>
    <w:p w14:paraId="10F58FE3" w14:textId="77777777" w:rsidR="00F921CC" w:rsidRPr="00F921CC" w:rsidRDefault="00F921CC" w:rsidP="00F921CC">
      <w:pPr>
        <w:bidi/>
        <w:jc w:val="both"/>
        <w:rPr>
          <w:rFonts w:cs="David" w:hint="cs"/>
          <w:rtl/>
        </w:rPr>
      </w:pPr>
      <w:r w:rsidRPr="00F921CC">
        <w:rPr>
          <w:rFonts w:cs="David" w:hint="cs"/>
          <w:rtl/>
        </w:rPr>
        <w:t xml:space="preserve">לכן אמרתי בתחילת דבריי שביקשתי, ונתבקשו גם המנכ"ל וגם החשב </w:t>
      </w:r>
      <w:r w:rsidRPr="00F921CC">
        <w:rPr>
          <w:rFonts w:cs="David"/>
          <w:rtl/>
        </w:rPr>
        <w:t>–</w:t>
      </w:r>
      <w:r w:rsidRPr="00F921CC">
        <w:rPr>
          <w:rFonts w:cs="David" w:hint="cs"/>
          <w:rtl/>
        </w:rPr>
        <w:t xml:space="preserve"> לאחר שראיתי את התקציב בפעם הראשונה, שכל הפרטים יונחו כאן לעין כל. </w:t>
      </w:r>
    </w:p>
    <w:p w14:paraId="379DC0BF" w14:textId="77777777" w:rsidR="00F921CC" w:rsidRPr="00F921CC" w:rsidRDefault="00F921CC" w:rsidP="00F921CC">
      <w:pPr>
        <w:bidi/>
        <w:jc w:val="both"/>
        <w:rPr>
          <w:rFonts w:cs="David" w:hint="cs"/>
          <w:rtl/>
        </w:rPr>
      </w:pPr>
    </w:p>
    <w:p w14:paraId="39F82B97" w14:textId="77777777" w:rsidR="00F921CC" w:rsidRPr="00F921CC" w:rsidRDefault="00F921CC" w:rsidP="00F921CC">
      <w:pPr>
        <w:pStyle w:val="Heading5"/>
        <w:rPr>
          <w:rFonts w:hint="cs"/>
          <w:rtl/>
        </w:rPr>
      </w:pPr>
      <w:r w:rsidRPr="00F921CC">
        <w:rPr>
          <w:rFonts w:hint="cs"/>
          <w:u w:val="single"/>
          <w:rtl/>
        </w:rPr>
        <w:t>שלי יחימוביץ:</w:t>
      </w:r>
    </w:p>
    <w:p w14:paraId="00AD0F49" w14:textId="77777777" w:rsidR="00F921CC" w:rsidRPr="00F921CC" w:rsidRDefault="00F921CC" w:rsidP="00F921CC">
      <w:pPr>
        <w:pStyle w:val="Heading5"/>
        <w:rPr>
          <w:rFonts w:hint="cs"/>
          <w:rtl/>
        </w:rPr>
      </w:pPr>
    </w:p>
    <w:p w14:paraId="0A300551" w14:textId="77777777" w:rsidR="00F921CC" w:rsidRPr="00F921CC" w:rsidRDefault="00F921CC" w:rsidP="00F921CC">
      <w:pPr>
        <w:bidi/>
        <w:jc w:val="both"/>
        <w:rPr>
          <w:rFonts w:cs="David" w:hint="cs"/>
          <w:rtl/>
        </w:rPr>
      </w:pPr>
      <w:r w:rsidRPr="00F921CC">
        <w:rPr>
          <w:rFonts w:cs="David" w:hint="cs"/>
          <w:rtl/>
        </w:rPr>
        <w:tab/>
        <w:t xml:space="preserve"> לי לא מספיק לעיין בחוברת כזו </w:t>
      </w:r>
      <w:r w:rsidRPr="00F921CC">
        <w:rPr>
          <w:rFonts w:cs="David"/>
          <w:rtl/>
        </w:rPr>
        <w:t>–</w:t>
      </w:r>
      <w:r w:rsidRPr="00F921CC">
        <w:rPr>
          <w:rFonts w:cs="David" w:hint="cs"/>
          <w:rtl/>
        </w:rPr>
        <w:t xml:space="preserve"> בוודאי לא ברפרוף עכשיו. אני מוניתי רק אתמול להיות חברה בוועדה הזו בידי יושב ראש הסיעה שלי - - </w:t>
      </w:r>
    </w:p>
    <w:p w14:paraId="6F48A4D4" w14:textId="77777777" w:rsidR="00F921CC" w:rsidRPr="00F921CC" w:rsidRDefault="00F921CC" w:rsidP="00F921CC">
      <w:pPr>
        <w:bidi/>
        <w:jc w:val="both"/>
        <w:rPr>
          <w:rFonts w:cs="David" w:hint="cs"/>
          <w:rtl/>
        </w:rPr>
      </w:pPr>
    </w:p>
    <w:p w14:paraId="50E84B65" w14:textId="77777777" w:rsidR="00F921CC" w:rsidRPr="00F921CC" w:rsidRDefault="00F921CC" w:rsidP="00F921CC">
      <w:pPr>
        <w:bidi/>
        <w:jc w:val="both"/>
        <w:rPr>
          <w:rFonts w:cs="David" w:hint="cs"/>
          <w:rtl/>
        </w:rPr>
      </w:pPr>
    </w:p>
    <w:p w14:paraId="7AA132FC"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152DF0D3" w14:textId="77777777" w:rsidR="00F921CC" w:rsidRPr="00F921CC" w:rsidRDefault="00F921CC" w:rsidP="00F921CC">
      <w:pPr>
        <w:bidi/>
        <w:jc w:val="both"/>
        <w:rPr>
          <w:rFonts w:cs="David" w:hint="cs"/>
          <w:rtl/>
        </w:rPr>
      </w:pPr>
    </w:p>
    <w:p w14:paraId="1E7C8B1F" w14:textId="77777777" w:rsidR="00F921CC" w:rsidRPr="00F921CC" w:rsidRDefault="00F921CC" w:rsidP="00F921CC">
      <w:pPr>
        <w:bidi/>
        <w:jc w:val="both"/>
        <w:rPr>
          <w:rFonts w:cs="David" w:hint="cs"/>
          <w:rtl/>
        </w:rPr>
      </w:pPr>
      <w:r w:rsidRPr="00F921CC">
        <w:rPr>
          <w:rFonts w:cs="David" w:hint="cs"/>
          <w:rtl/>
        </w:rPr>
        <w:tab/>
        <w:t xml:space="preserve"> נאמר לי כאן שהתקציב הופץ, אבל היות ולא היית חברה מן המניין, אלא את רק מחליפה מישהו - -</w:t>
      </w:r>
    </w:p>
    <w:p w14:paraId="2AF1EE25" w14:textId="77777777" w:rsidR="00F921CC" w:rsidRPr="00F921CC" w:rsidRDefault="00F921CC" w:rsidP="00F921CC">
      <w:pPr>
        <w:bidi/>
        <w:jc w:val="both"/>
        <w:rPr>
          <w:rFonts w:cs="David" w:hint="cs"/>
          <w:rtl/>
        </w:rPr>
      </w:pPr>
    </w:p>
    <w:p w14:paraId="1E49B8AA" w14:textId="77777777" w:rsidR="00F921CC" w:rsidRPr="00F921CC" w:rsidRDefault="00F921CC" w:rsidP="00F921CC">
      <w:pPr>
        <w:pStyle w:val="Heading5"/>
        <w:rPr>
          <w:rFonts w:hint="cs"/>
          <w:rtl/>
        </w:rPr>
      </w:pPr>
      <w:r w:rsidRPr="00F921CC">
        <w:rPr>
          <w:rFonts w:hint="cs"/>
          <w:u w:val="single"/>
          <w:rtl/>
        </w:rPr>
        <w:t>שלי יחימוביץ:</w:t>
      </w:r>
    </w:p>
    <w:p w14:paraId="0D3E2694" w14:textId="77777777" w:rsidR="00F921CC" w:rsidRPr="00F921CC" w:rsidRDefault="00F921CC" w:rsidP="00F921CC">
      <w:pPr>
        <w:pStyle w:val="Heading5"/>
        <w:rPr>
          <w:rFonts w:hint="cs"/>
          <w:rtl/>
        </w:rPr>
      </w:pPr>
    </w:p>
    <w:p w14:paraId="245AC6EC" w14:textId="77777777" w:rsidR="00F921CC" w:rsidRPr="00F921CC" w:rsidRDefault="00F921CC" w:rsidP="00F921CC">
      <w:pPr>
        <w:bidi/>
        <w:jc w:val="both"/>
        <w:rPr>
          <w:rFonts w:cs="David" w:hint="cs"/>
          <w:rtl/>
        </w:rPr>
      </w:pPr>
      <w:r w:rsidRPr="00F921CC">
        <w:rPr>
          <w:rFonts w:cs="David" w:hint="cs"/>
          <w:rtl/>
        </w:rPr>
        <w:tab/>
        <w:t xml:space="preserve"> ביררתי את הסוגיה והבנתי שחברי ועדת התקציב קיבלו את זה לפני יומיים - - </w:t>
      </w:r>
    </w:p>
    <w:p w14:paraId="498E0654" w14:textId="77777777" w:rsidR="00F921CC" w:rsidRPr="00F921CC" w:rsidRDefault="00F921CC" w:rsidP="00F921CC">
      <w:pPr>
        <w:bidi/>
        <w:jc w:val="both"/>
        <w:rPr>
          <w:rFonts w:cs="David" w:hint="cs"/>
          <w:rtl/>
        </w:rPr>
      </w:pPr>
    </w:p>
    <w:p w14:paraId="6895A000"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4F2817E2" w14:textId="77777777" w:rsidR="00F921CC" w:rsidRPr="00F921CC" w:rsidRDefault="00F921CC" w:rsidP="00F921CC">
      <w:pPr>
        <w:bidi/>
        <w:jc w:val="both"/>
        <w:rPr>
          <w:rFonts w:cs="David" w:hint="cs"/>
          <w:u w:val="single"/>
          <w:rtl/>
        </w:rPr>
      </w:pPr>
    </w:p>
    <w:p w14:paraId="50292AEB" w14:textId="77777777" w:rsidR="00F921CC" w:rsidRPr="00F921CC" w:rsidRDefault="00F921CC" w:rsidP="00F921CC">
      <w:pPr>
        <w:bidi/>
        <w:jc w:val="both"/>
        <w:rPr>
          <w:rFonts w:cs="David" w:hint="cs"/>
          <w:rtl/>
        </w:rPr>
      </w:pPr>
      <w:r w:rsidRPr="00F921CC">
        <w:rPr>
          <w:rFonts w:cs="David" w:hint="cs"/>
          <w:rtl/>
        </w:rPr>
        <w:tab/>
        <w:t xml:space="preserve"> אני קיבלתי הבוקר. </w:t>
      </w:r>
    </w:p>
    <w:p w14:paraId="56604FD6" w14:textId="77777777" w:rsidR="00F921CC" w:rsidRPr="00F921CC" w:rsidRDefault="00F921CC" w:rsidP="00F921CC">
      <w:pPr>
        <w:bidi/>
        <w:jc w:val="both"/>
        <w:rPr>
          <w:rFonts w:cs="David" w:hint="cs"/>
          <w:rtl/>
        </w:rPr>
      </w:pPr>
    </w:p>
    <w:p w14:paraId="47E3B61C" w14:textId="77777777" w:rsidR="00F921CC" w:rsidRPr="00F921CC" w:rsidRDefault="00F921CC" w:rsidP="00F921CC">
      <w:pPr>
        <w:pStyle w:val="Heading5"/>
        <w:rPr>
          <w:rFonts w:hint="cs"/>
          <w:rtl/>
        </w:rPr>
      </w:pPr>
      <w:r w:rsidRPr="00F921CC">
        <w:rPr>
          <w:rFonts w:hint="cs"/>
          <w:u w:val="single"/>
          <w:rtl/>
        </w:rPr>
        <w:t>שלי יחימוביץ:</w:t>
      </w:r>
    </w:p>
    <w:p w14:paraId="05CE2332" w14:textId="77777777" w:rsidR="00F921CC" w:rsidRPr="00F921CC" w:rsidRDefault="00F921CC" w:rsidP="00F921CC">
      <w:pPr>
        <w:pStyle w:val="Heading5"/>
        <w:rPr>
          <w:rFonts w:hint="cs"/>
          <w:rtl/>
        </w:rPr>
      </w:pPr>
    </w:p>
    <w:p w14:paraId="5028F288" w14:textId="77777777" w:rsidR="00F921CC" w:rsidRPr="00F921CC" w:rsidRDefault="00F921CC" w:rsidP="00F921CC">
      <w:pPr>
        <w:bidi/>
        <w:jc w:val="both"/>
        <w:rPr>
          <w:rFonts w:cs="David" w:hint="cs"/>
          <w:rtl/>
        </w:rPr>
      </w:pPr>
      <w:r w:rsidRPr="00F921CC">
        <w:rPr>
          <w:rFonts w:cs="David" w:hint="cs"/>
          <w:rtl/>
        </w:rPr>
        <w:tab/>
        <w:t>אז על אחת כמה וכמה.  אני חושבת שכדי ללמוד את התקציב, והרי מדובר בביתנו שלנו - -</w:t>
      </w:r>
    </w:p>
    <w:p w14:paraId="4DED1C2E" w14:textId="77777777" w:rsidR="00F921CC" w:rsidRPr="00F921CC" w:rsidRDefault="00F921CC" w:rsidP="00F921CC">
      <w:pPr>
        <w:bidi/>
        <w:jc w:val="both"/>
        <w:rPr>
          <w:rFonts w:cs="David" w:hint="cs"/>
          <w:rtl/>
        </w:rPr>
      </w:pPr>
    </w:p>
    <w:p w14:paraId="1C5EE336"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7F3F4191" w14:textId="77777777" w:rsidR="00F921CC" w:rsidRPr="00F921CC" w:rsidRDefault="00F921CC" w:rsidP="00F921CC">
      <w:pPr>
        <w:bidi/>
        <w:jc w:val="both"/>
        <w:rPr>
          <w:rFonts w:cs="David" w:hint="cs"/>
          <w:rtl/>
        </w:rPr>
      </w:pPr>
    </w:p>
    <w:p w14:paraId="38C3454C" w14:textId="77777777" w:rsidR="00F921CC" w:rsidRPr="00F921CC" w:rsidRDefault="00F921CC" w:rsidP="00F921CC">
      <w:pPr>
        <w:bidi/>
        <w:jc w:val="both"/>
        <w:rPr>
          <w:rFonts w:cs="David" w:hint="cs"/>
          <w:rtl/>
        </w:rPr>
      </w:pPr>
      <w:r w:rsidRPr="00F921CC">
        <w:rPr>
          <w:rFonts w:cs="David" w:hint="cs"/>
          <w:rtl/>
        </w:rPr>
        <w:tab/>
        <w:t xml:space="preserve"> אם לא תרצו לאשר אותו היום </w:t>
      </w:r>
      <w:r w:rsidRPr="00F921CC">
        <w:rPr>
          <w:rFonts w:cs="David"/>
          <w:rtl/>
        </w:rPr>
        <w:t>–</w:t>
      </w:r>
      <w:r w:rsidRPr="00F921CC">
        <w:rPr>
          <w:rFonts w:cs="David" w:hint="cs"/>
          <w:rtl/>
        </w:rPr>
        <w:t xml:space="preserve"> לא נאשר, יהיה לנו עוד זמן. </w:t>
      </w:r>
    </w:p>
    <w:p w14:paraId="3646448F" w14:textId="77777777" w:rsidR="00F921CC" w:rsidRPr="00F921CC" w:rsidRDefault="00F921CC" w:rsidP="00F921CC">
      <w:pPr>
        <w:bidi/>
        <w:jc w:val="both"/>
        <w:rPr>
          <w:rFonts w:cs="David" w:hint="cs"/>
          <w:rtl/>
        </w:rPr>
      </w:pPr>
    </w:p>
    <w:p w14:paraId="40C0F485" w14:textId="77777777" w:rsidR="00F921CC" w:rsidRPr="00F921CC" w:rsidRDefault="00F921CC" w:rsidP="00F921CC">
      <w:pPr>
        <w:pStyle w:val="Heading5"/>
        <w:rPr>
          <w:rFonts w:hint="cs"/>
          <w:rtl/>
        </w:rPr>
      </w:pPr>
      <w:r w:rsidRPr="00F921CC">
        <w:rPr>
          <w:rFonts w:hint="cs"/>
          <w:u w:val="single"/>
          <w:rtl/>
        </w:rPr>
        <w:t>שלי יחימוביץ:</w:t>
      </w:r>
    </w:p>
    <w:p w14:paraId="45717299" w14:textId="77777777" w:rsidR="00F921CC" w:rsidRPr="00F921CC" w:rsidRDefault="00F921CC" w:rsidP="00F921CC">
      <w:pPr>
        <w:pStyle w:val="Heading5"/>
        <w:rPr>
          <w:rFonts w:hint="cs"/>
          <w:rtl/>
        </w:rPr>
      </w:pPr>
    </w:p>
    <w:p w14:paraId="2C464115" w14:textId="77777777" w:rsidR="00F921CC" w:rsidRPr="00F921CC" w:rsidRDefault="00F921CC" w:rsidP="00F921CC">
      <w:pPr>
        <w:bidi/>
        <w:jc w:val="both"/>
        <w:rPr>
          <w:rFonts w:cs="David" w:hint="cs"/>
          <w:rtl/>
        </w:rPr>
      </w:pPr>
      <w:r w:rsidRPr="00F921CC">
        <w:rPr>
          <w:rFonts w:cs="David" w:hint="cs"/>
          <w:rtl/>
        </w:rPr>
        <w:tab/>
        <w:t xml:space="preserve">תן לי לסיים. לא רק שאני חושבת שחברי ועדת התקציב כבר היו צריכים לקבל את התקציב הזה לפני חודש ימים כדי ללמוד אותו, כדי להעיר הערות וכדי לבדוק את הסעיפים -  כשם שמצופה מחברי כנסת לעשות גם לגבי תקציב המדינה, על אחת כמה וכמה בתוך ביתם שלהם </w:t>
      </w:r>
      <w:r w:rsidRPr="00F921CC">
        <w:rPr>
          <w:rFonts w:cs="David"/>
          <w:rtl/>
        </w:rPr>
        <w:t>–</w:t>
      </w:r>
      <w:r w:rsidRPr="00F921CC">
        <w:rPr>
          <w:rFonts w:cs="David" w:hint="cs"/>
          <w:rtl/>
        </w:rPr>
        <w:t xml:space="preserve"> אלא שלא רק חברי ועדת התקציב היו צריכים לקבל את הטיוטה, אלא כל חברי הכנסת, הרי מדובר בעבודה שלנו, במשכן שלנו. אני לא רואה סיבה לחיפזון הזה. בשולי הדברים אני אוסיף שוועדת תקציב הכנסת אינה ועדת החוץ והביטחון ולכן אני לא מבינה את החשאיות שאופפת את הפעילות שלה, ומדוע הישיבות שלה לא מפורסמות באתר הכנסת כמו ישיבות של כל ועדה אחרת? </w:t>
      </w:r>
    </w:p>
    <w:p w14:paraId="1E3B92E1" w14:textId="77777777" w:rsidR="00F921CC" w:rsidRPr="00F921CC" w:rsidRDefault="00F921CC" w:rsidP="00F921CC">
      <w:pPr>
        <w:bidi/>
        <w:jc w:val="both"/>
        <w:rPr>
          <w:rFonts w:cs="David" w:hint="cs"/>
          <w:rtl/>
        </w:rPr>
      </w:pPr>
    </w:p>
    <w:p w14:paraId="6E7E89D1" w14:textId="77777777" w:rsidR="00F921CC" w:rsidRPr="00F921CC" w:rsidRDefault="00F921CC" w:rsidP="00F921CC">
      <w:pPr>
        <w:bidi/>
        <w:jc w:val="both"/>
        <w:rPr>
          <w:rFonts w:cs="David" w:hint="cs"/>
          <w:rtl/>
        </w:rPr>
      </w:pPr>
    </w:p>
    <w:p w14:paraId="077A0D17"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7054F010" w14:textId="77777777" w:rsidR="00F921CC" w:rsidRPr="00F921CC" w:rsidRDefault="00F921CC" w:rsidP="00F921CC">
      <w:pPr>
        <w:bidi/>
        <w:jc w:val="both"/>
        <w:rPr>
          <w:rFonts w:cs="David" w:hint="cs"/>
          <w:rtl/>
        </w:rPr>
      </w:pPr>
    </w:p>
    <w:p w14:paraId="058A854F" w14:textId="77777777" w:rsidR="00F921CC" w:rsidRPr="00F921CC" w:rsidRDefault="00F921CC" w:rsidP="00F921CC">
      <w:pPr>
        <w:bidi/>
        <w:jc w:val="both"/>
        <w:rPr>
          <w:rFonts w:cs="David" w:hint="cs"/>
          <w:rtl/>
        </w:rPr>
      </w:pPr>
      <w:r w:rsidRPr="00F921CC">
        <w:rPr>
          <w:rFonts w:cs="David" w:hint="cs"/>
          <w:rtl/>
        </w:rPr>
        <w:tab/>
        <w:t xml:space="preserve">מפורסם. </w:t>
      </w:r>
    </w:p>
    <w:p w14:paraId="2E28E5F7" w14:textId="77777777" w:rsidR="00F921CC" w:rsidRPr="00F921CC" w:rsidRDefault="00F921CC" w:rsidP="00F921CC">
      <w:pPr>
        <w:bidi/>
        <w:jc w:val="both"/>
        <w:rPr>
          <w:rFonts w:cs="David" w:hint="cs"/>
          <w:rtl/>
        </w:rPr>
      </w:pPr>
    </w:p>
    <w:p w14:paraId="720B0C65" w14:textId="77777777" w:rsidR="00F921CC" w:rsidRPr="00F921CC" w:rsidRDefault="00F921CC" w:rsidP="00F921CC">
      <w:pPr>
        <w:pStyle w:val="Heading5"/>
        <w:rPr>
          <w:rFonts w:hint="cs"/>
          <w:rtl/>
        </w:rPr>
      </w:pPr>
      <w:r w:rsidRPr="00F921CC">
        <w:rPr>
          <w:rFonts w:hint="cs"/>
          <w:u w:val="single"/>
          <w:rtl/>
        </w:rPr>
        <w:t>שלי יחימוביץ:</w:t>
      </w:r>
    </w:p>
    <w:p w14:paraId="2CE76C76" w14:textId="77777777" w:rsidR="00F921CC" w:rsidRPr="00F921CC" w:rsidRDefault="00F921CC" w:rsidP="00F921CC">
      <w:pPr>
        <w:pStyle w:val="Heading5"/>
        <w:rPr>
          <w:rFonts w:hint="cs"/>
          <w:rtl/>
        </w:rPr>
      </w:pPr>
    </w:p>
    <w:p w14:paraId="4538C8C1" w14:textId="77777777" w:rsidR="00F921CC" w:rsidRPr="00F921CC" w:rsidRDefault="00F921CC" w:rsidP="00F921CC">
      <w:pPr>
        <w:bidi/>
        <w:jc w:val="both"/>
        <w:rPr>
          <w:rFonts w:cs="David" w:hint="cs"/>
          <w:rtl/>
        </w:rPr>
      </w:pPr>
      <w:r w:rsidRPr="00F921CC">
        <w:rPr>
          <w:rFonts w:cs="David" w:hint="cs"/>
          <w:rtl/>
        </w:rPr>
        <w:tab/>
        <w:t xml:space="preserve"> אפילו הסיור של אתמול לא פורסם בלו"ז של הכנסת. </w:t>
      </w:r>
    </w:p>
    <w:p w14:paraId="2E7A5E72" w14:textId="77777777" w:rsidR="00F921CC" w:rsidRPr="00F921CC" w:rsidRDefault="00F921CC" w:rsidP="00F921CC">
      <w:pPr>
        <w:bidi/>
        <w:jc w:val="both"/>
        <w:rPr>
          <w:rFonts w:cs="David" w:hint="cs"/>
          <w:rtl/>
        </w:rPr>
      </w:pPr>
    </w:p>
    <w:p w14:paraId="2785F616"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593E6615" w14:textId="77777777" w:rsidR="00F921CC" w:rsidRPr="00F921CC" w:rsidRDefault="00F921CC" w:rsidP="00F921CC">
      <w:pPr>
        <w:bidi/>
        <w:jc w:val="both"/>
        <w:rPr>
          <w:rFonts w:cs="David" w:hint="cs"/>
          <w:u w:val="single"/>
          <w:rtl/>
        </w:rPr>
      </w:pPr>
    </w:p>
    <w:p w14:paraId="49DF2765" w14:textId="77777777" w:rsidR="00F921CC" w:rsidRPr="00F921CC" w:rsidRDefault="00F921CC" w:rsidP="00F921CC">
      <w:pPr>
        <w:bidi/>
        <w:jc w:val="both"/>
        <w:rPr>
          <w:rFonts w:cs="David" w:hint="cs"/>
          <w:rtl/>
        </w:rPr>
      </w:pPr>
      <w:r w:rsidRPr="00F921CC">
        <w:rPr>
          <w:rFonts w:cs="David" w:hint="cs"/>
          <w:rtl/>
        </w:rPr>
        <w:tab/>
        <w:t xml:space="preserve">הזמנו את כולם. התחננו לחברי הכנסת שיבואו לסיור. נתנו את כל הנתונים המספריים, התקציביים. אפילו העוזר שלך התקשר ללשכתי בשעות הבוקר כדי לדעת בדיוק את השעה המדויקת. </w:t>
      </w:r>
    </w:p>
    <w:p w14:paraId="10F71986" w14:textId="77777777" w:rsidR="00F921CC" w:rsidRPr="00F921CC" w:rsidRDefault="00F921CC" w:rsidP="00F921CC">
      <w:pPr>
        <w:bidi/>
        <w:jc w:val="both"/>
        <w:rPr>
          <w:rFonts w:cs="David" w:hint="cs"/>
          <w:rtl/>
        </w:rPr>
      </w:pPr>
    </w:p>
    <w:p w14:paraId="729AD642" w14:textId="77777777" w:rsidR="00F921CC" w:rsidRPr="00F921CC" w:rsidRDefault="00F921CC" w:rsidP="00F921CC">
      <w:pPr>
        <w:pStyle w:val="Heading5"/>
        <w:rPr>
          <w:rFonts w:hint="cs"/>
          <w:rtl/>
        </w:rPr>
      </w:pPr>
      <w:r w:rsidRPr="00F921CC">
        <w:rPr>
          <w:rFonts w:hint="cs"/>
          <w:u w:val="single"/>
          <w:rtl/>
        </w:rPr>
        <w:t>שלי יחימוביץ:</w:t>
      </w:r>
    </w:p>
    <w:p w14:paraId="391AA51A" w14:textId="77777777" w:rsidR="00F921CC" w:rsidRPr="00F921CC" w:rsidRDefault="00F921CC" w:rsidP="00F921CC">
      <w:pPr>
        <w:pStyle w:val="Heading5"/>
        <w:rPr>
          <w:rFonts w:hint="cs"/>
          <w:rtl/>
        </w:rPr>
      </w:pPr>
    </w:p>
    <w:p w14:paraId="4E3CAB7D" w14:textId="77777777" w:rsidR="00F921CC" w:rsidRPr="00F921CC" w:rsidRDefault="00F921CC" w:rsidP="00F921CC">
      <w:pPr>
        <w:bidi/>
        <w:jc w:val="both"/>
        <w:rPr>
          <w:rFonts w:cs="David" w:hint="cs"/>
          <w:rtl/>
        </w:rPr>
      </w:pPr>
      <w:r w:rsidRPr="00F921CC">
        <w:rPr>
          <w:rFonts w:cs="David" w:hint="cs"/>
          <w:rtl/>
        </w:rPr>
        <w:tab/>
        <w:t xml:space="preserve"> כי נודע לו מיודעי דבר שיש סיור. </w:t>
      </w:r>
    </w:p>
    <w:p w14:paraId="088BBA79" w14:textId="77777777" w:rsidR="00F921CC" w:rsidRPr="00F921CC" w:rsidRDefault="00F921CC" w:rsidP="00F921CC">
      <w:pPr>
        <w:bidi/>
        <w:jc w:val="both"/>
        <w:rPr>
          <w:rFonts w:cs="David" w:hint="cs"/>
          <w:rtl/>
        </w:rPr>
      </w:pPr>
    </w:p>
    <w:p w14:paraId="737D622F"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2C2CA80D" w14:textId="77777777" w:rsidR="00F921CC" w:rsidRPr="00F921CC" w:rsidRDefault="00F921CC" w:rsidP="00F921CC">
      <w:pPr>
        <w:bidi/>
        <w:jc w:val="both"/>
        <w:rPr>
          <w:rFonts w:cs="David" w:hint="cs"/>
          <w:rtl/>
        </w:rPr>
      </w:pPr>
    </w:p>
    <w:p w14:paraId="4837C1AE" w14:textId="77777777" w:rsidR="00F921CC" w:rsidRPr="00F921CC" w:rsidRDefault="00F921CC" w:rsidP="00F921CC">
      <w:pPr>
        <w:bidi/>
        <w:jc w:val="both"/>
        <w:rPr>
          <w:rFonts w:cs="David" w:hint="cs"/>
          <w:rtl/>
        </w:rPr>
      </w:pPr>
      <w:r w:rsidRPr="00F921CC">
        <w:rPr>
          <w:rFonts w:cs="David" w:hint="cs"/>
          <w:rtl/>
        </w:rPr>
        <w:tab/>
        <w:t xml:space="preserve">לא היית בתוך ישיבת הוועדה. זו הסיבה. </w:t>
      </w:r>
    </w:p>
    <w:p w14:paraId="1E0E0A94" w14:textId="77777777" w:rsidR="00F921CC" w:rsidRPr="00F921CC" w:rsidRDefault="00F921CC" w:rsidP="00F921CC">
      <w:pPr>
        <w:bidi/>
        <w:jc w:val="both"/>
        <w:rPr>
          <w:rFonts w:cs="David" w:hint="cs"/>
          <w:rtl/>
        </w:rPr>
      </w:pPr>
    </w:p>
    <w:p w14:paraId="1BB8857E" w14:textId="77777777" w:rsidR="00F921CC" w:rsidRPr="00F921CC" w:rsidRDefault="00F921CC" w:rsidP="00F921CC">
      <w:pPr>
        <w:pStyle w:val="Heading5"/>
        <w:rPr>
          <w:rFonts w:hint="cs"/>
          <w:u w:val="single"/>
          <w:rtl/>
        </w:rPr>
      </w:pPr>
      <w:r w:rsidRPr="00F921CC">
        <w:rPr>
          <w:rFonts w:hint="cs"/>
          <w:u w:val="single"/>
          <w:rtl/>
        </w:rPr>
        <w:lastRenderedPageBreak/>
        <w:t>אתי בן יוסף:</w:t>
      </w:r>
    </w:p>
    <w:p w14:paraId="10E5EF52" w14:textId="77777777" w:rsidR="00F921CC" w:rsidRPr="00F921CC" w:rsidRDefault="00F921CC" w:rsidP="00F921CC">
      <w:pPr>
        <w:bidi/>
        <w:jc w:val="both"/>
        <w:rPr>
          <w:rFonts w:cs="David" w:hint="cs"/>
          <w:rtl/>
        </w:rPr>
      </w:pPr>
    </w:p>
    <w:p w14:paraId="601AC746" w14:textId="77777777" w:rsidR="00F921CC" w:rsidRPr="00F921CC" w:rsidRDefault="00F921CC" w:rsidP="00F921CC">
      <w:pPr>
        <w:bidi/>
        <w:jc w:val="both"/>
        <w:rPr>
          <w:rFonts w:cs="David" w:hint="cs"/>
          <w:rtl/>
        </w:rPr>
      </w:pPr>
      <w:r w:rsidRPr="00F921CC">
        <w:rPr>
          <w:rFonts w:cs="David" w:hint="cs"/>
          <w:rtl/>
        </w:rPr>
        <w:tab/>
        <w:t xml:space="preserve">ההזמנה מפורסמת באתר הכנסת. </w:t>
      </w:r>
    </w:p>
    <w:p w14:paraId="7E5BA1E4" w14:textId="77777777" w:rsidR="00F921CC" w:rsidRPr="00F921CC" w:rsidRDefault="00F921CC" w:rsidP="00F921CC">
      <w:pPr>
        <w:bidi/>
        <w:jc w:val="both"/>
        <w:rPr>
          <w:rFonts w:cs="David" w:hint="cs"/>
          <w:rtl/>
        </w:rPr>
      </w:pPr>
    </w:p>
    <w:p w14:paraId="1C5EA363" w14:textId="77777777" w:rsidR="00F921CC" w:rsidRPr="00F921CC" w:rsidRDefault="00F921CC" w:rsidP="00F921CC">
      <w:pPr>
        <w:bidi/>
        <w:jc w:val="both"/>
        <w:rPr>
          <w:rFonts w:cs="David" w:hint="cs"/>
          <w:u w:val="single"/>
          <w:rtl/>
        </w:rPr>
      </w:pPr>
      <w:r w:rsidRPr="00F921CC">
        <w:rPr>
          <w:rFonts w:cs="David" w:hint="cs"/>
          <w:u w:val="single"/>
          <w:rtl/>
        </w:rPr>
        <w:t>היו"ר דוד טל:</w:t>
      </w:r>
    </w:p>
    <w:p w14:paraId="75AED4AB" w14:textId="77777777" w:rsidR="00F921CC" w:rsidRPr="00F921CC" w:rsidRDefault="00F921CC" w:rsidP="00F921CC">
      <w:pPr>
        <w:bidi/>
        <w:jc w:val="both"/>
        <w:rPr>
          <w:rFonts w:cs="David" w:hint="cs"/>
          <w:rtl/>
        </w:rPr>
      </w:pPr>
    </w:p>
    <w:p w14:paraId="4F219DCE" w14:textId="77777777" w:rsidR="00F921CC" w:rsidRPr="00F921CC" w:rsidRDefault="00F921CC" w:rsidP="00F921CC">
      <w:pPr>
        <w:bidi/>
        <w:jc w:val="both"/>
        <w:rPr>
          <w:rFonts w:cs="David" w:hint="cs"/>
          <w:rtl/>
        </w:rPr>
      </w:pPr>
      <w:r w:rsidRPr="00F921CC">
        <w:rPr>
          <w:rFonts w:cs="David" w:hint="cs"/>
          <w:rtl/>
        </w:rPr>
        <w:tab/>
        <w:t xml:space="preserve">חשב הכנסת יציג את התקציב. </w:t>
      </w:r>
    </w:p>
    <w:p w14:paraId="57AFC113" w14:textId="77777777" w:rsidR="00F921CC" w:rsidRPr="00F921CC" w:rsidRDefault="00F921CC" w:rsidP="00F921CC">
      <w:pPr>
        <w:bidi/>
        <w:jc w:val="both"/>
        <w:rPr>
          <w:rFonts w:cs="David" w:hint="cs"/>
          <w:rtl/>
        </w:rPr>
      </w:pPr>
    </w:p>
    <w:p w14:paraId="0C8EDC8F" w14:textId="77777777" w:rsidR="00F921CC" w:rsidRPr="00F921CC" w:rsidRDefault="00F921CC" w:rsidP="00F921CC">
      <w:pPr>
        <w:bidi/>
        <w:jc w:val="both"/>
        <w:rPr>
          <w:rFonts w:cs="David" w:hint="cs"/>
          <w:u w:val="single"/>
          <w:rtl/>
        </w:rPr>
      </w:pPr>
      <w:r w:rsidRPr="00F921CC">
        <w:rPr>
          <w:rFonts w:cs="David" w:hint="cs"/>
          <w:u w:val="single"/>
          <w:rtl/>
        </w:rPr>
        <w:t>אבי לוי:</w:t>
      </w:r>
    </w:p>
    <w:p w14:paraId="5FB00794" w14:textId="77777777" w:rsidR="00F921CC" w:rsidRPr="00F921CC" w:rsidRDefault="00F921CC" w:rsidP="00F921CC">
      <w:pPr>
        <w:bidi/>
        <w:jc w:val="both"/>
        <w:rPr>
          <w:rFonts w:cs="David" w:hint="cs"/>
          <w:rtl/>
        </w:rPr>
      </w:pPr>
    </w:p>
    <w:p w14:paraId="7F1FAA5A" w14:textId="77777777" w:rsidR="00F921CC" w:rsidRPr="00F921CC" w:rsidRDefault="00F921CC" w:rsidP="00F921CC">
      <w:pPr>
        <w:bidi/>
        <w:jc w:val="both"/>
        <w:rPr>
          <w:rFonts w:cs="David" w:hint="cs"/>
          <w:rtl/>
        </w:rPr>
      </w:pPr>
      <w:r w:rsidRPr="00F921CC">
        <w:rPr>
          <w:rFonts w:cs="David" w:hint="cs"/>
          <w:rtl/>
        </w:rPr>
        <w:tab/>
        <w:t xml:space="preserve">כפי שאמרתי </w:t>
      </w:r>
      <w:r w:rsidRPr="00F921CC">
        <w:rPr>
          <w:rFonts w:cs="David"/>
          <w:rtl/>
        </w:rPr>
        <w:t>–</w:t>
      </w:r>
      <w:r w:rsidRPr="00F921CC">
        <w:rPr>
          <w:rFonts w:cs="David" w:hint="cs"/>
          <w:rtl/>
        </w:rPr>
        <w:t xml:space="preserve"> התוספת המתבקשת היא עקב קבלת המבנה הנוסף, בניין הוועדות, שבשטחו הוא מחצית פרויקט קדמה </w:t>
      </w:r>
      <w:r w:rsidRPr="00F921CC">
        <w:rPr>
          <w:rFonts w:cs="David"/>
          <w:rtl/>
        </w:rPr>
        <w:t>–</w:t>
      </w:r>
      <w:r w:rsidRPr="00F921CC">
        <w:rPr>
          <w:rFonts w:cs="David" w:hint="cs"/>
          <w:rtl/>
        </w:rPr>
        <w:t xml:space="preserve"> כ- 16 אלף מטר. המשמעות היא שאנחנו למעשה ב- 2008 נתחיל לשלם את דמי ההקמה השנתיים במלואם וגם חוב שנצבר כתוצאה מזה שנעשו עבודות נוספות בפרויקט הזה שהשתנו תוך כדי הבניה. עבודה מהסוג הזה, שזה לא פרויקט שגרתי, כאשר מטילים על יזם לממן, לתכנן, לבנות ולמסור את המבנה בסוף התקופה -ולקבל עליו תשלום במשך תקופה ארוכה של 25 שנה </w:t>
      </w:r>
      <w:r w:rsidRPr="00F921CC">
        <w:rPr>
          <w:rFonts w:cs="David"/>
          <w:rtl/>
        </w:rPr>
        <w:t>–</w:t>
      </w:r>
      <w:r w:rsidRPr="00F921CC">
        <w:rPr>
          <w:rFonts w:cs="David" w:hint="cs"/>
          <w:rtl/>
        </w:rPr>
        <w:t xml:space="preserve"> במקרים כאלה, כאשר יוצאים במכרז, לא יוצאים בתוכניות מדויקות לגבי המפרט שהוגש לקבלן ולכן השינויים הצפויים הללו הם שינויים מקובלים בסדר גודל כזה של פרויקט. </w:t>
      </w:r>
    </w:p>
    <w:p w14:paraId="7CD74CFB" w14:textId="77777777" w:rsidR="00F921CC" w:rsidRPr="00F921CC" w:rsidRDefault="00F921CC" w:rsidP="00F921CC">
      <w:pPr>
        <w:bidi/>
        <w:jc w:val="both"/>
        <w:rPr>
          <w:rFonts w:cs="David" w:hint="cs"/>
          <w:rtl/>
        </w:rPr>
      </w:pPr>
    </w:p>
    <w:p w14:paraId="6AB136FC" w14:textId="77777777" w:rsidR="00F921CC" w:rsidRPr="00F921CC" w:rsidRDefault="00F921CC" w:rsidP="00F921CC">
      <w:pPr>
        <w:bidi/>
        <w:jc w:val="both"/>
        <w:rPr>
          <w:rFonts w:cs="David" w:hint="cs"/>
          <w:rtl/>
        </w:rPr>
      </w:pPr>
      <w:r w:rsidRPr="00F921CC">
        <w:rPr>
          <w:rFonts w:cs="David" w:hint="cs"/>
          <w:rtl/>
        </w:rPr>
        <w:tab/>
        <w:t xml:space="preserve">התשלומים הנוספים חוץ להחזר דמי הון ודמי הקמה </w:t>
      </w:r>
      <w:r w:rsidRPr="00F921CC">
        <w:rPr>
          <w:rFonts w:cs="David"/>
          <w:rtl/>
        </w:rPr>
        <w:t>–</w:t>
      </w:r>
      <w:r w:rsidRPr="00F921CC">
        <w:rPr>
          <w:rFonts w:cs="David" w:hint="cs"/>
          <w:rtl/>
        </w:rPr>
        <w:t xml:space="preserve"> יש עלויות נוספות שקשורות בתפעול השוטף, כמו למשל מה שצוין פה </w:t>
      </w:r>
      <w:r w:rsidRPr="00F921CC">
        <w:rPr>
          <w:rFonts w:cs="David"/>
          <w:rtl/>
        </w:rPr>
        <w:t>–</w:t>
      </w:r>
      <w:r w:rsidRPr="00F921CC">
        <w:rPr>
          <w:rFonts w:cs="David" w:hint="cs"/>
          <w:rtl/>
        </w:rPr>
        <w:t xml:space="preserve"> לגבי הארנונה, 4 מיליון שקל נוספים, חשמל, מים, גז לחימום, צריך לפרוס אנשים אחרת </w:t>
      </w:r>
      <w:r w:rsidRPr="00F921CC">
        <w:rPr>
          <w:rFonts w:cs="David"/>
          <w:rtl/>
        </w:rPr>
        <w:t>–</w:t>
      </w:r>
      <w:r w:rsidRPr="00F921CC">
        <w:rPr>
          <w:rFonts w:cs="David" w:hint="cs"/>
          <w:rtl/>
        </w:rPr>
        <w:t xml:space="preserve"> וזה אומר כוח אדם נוסף של המשמר ושל הסדרנים, יש נושא של אחזקת מערכות הביטחון שהותקנו שם, שזה מוטל עלינו, ויש, כמובן, מה שהוזכר קודם </w:t>
      </w:r>
      <w:r w:rsidRPr="00F921CC">
        <w:rPr>
          <w:rFonts w:cs="David"/>
          <w:rtl/>
        </w:rPr>
        <w:t>–</w:t>
      </w:r>
      <w:r w:rsidRPr="00F921CC">
        <w:rPr>
          <w:rFonts w:cs="David" w:hint="cs"/>
          <w:rtl/>
        </w:rPr>
        <w:t xml:space="preserve"> העניין של תשלום מס ערך מוסף שאנחנו משלמים עם קבלת המפתחות. </w:t>
      </w:r>
    </w:p>
    <w:p w14:paraId="2B9760DA" w14:textId="77777777" w:rsidR="00F921CC" w:rsidRPr="00F921CC" w:rsidRDefault="00F921CC" w:rsidP="00F921CC">
      <w:pPr>
        <w:bidi/>
        <w:jc w:val="both"/>
        <w:rPr>
          <w:rFonts w:cs="David" w:hint="cs"/>
          <w:rtl/>
        </w:rPr>
      </w:pPr>
    </w:p>
    <w:p w14:paraId="696B55F9" w14:textId="77777777" w:rsidR="00F921CC" w:rsidRPr="00F921CC" w:rsidRDefault="00F921CC" w:rsidP="00F921CC">
      <w:pPr>
        <w:bidi/>
        <w:jc w:val="both"/>
        <w:rPr>
          <w:rFonts w:cs="David" w:hint="cs"/>
          <w:rtl/>
        </w:rPr>
      </w:pPr>
      <w:r w:rsidRPr="00F921CC">
        <w:rPr>
          <w:rFonts w:cs="David" w:hint="cs"/>
          <w:rtl/>
        </w:rPr>
        <w:tab/>
        <w:t xml:space="preserve">אילולא השינויים האלה היינו מגישים תקציב ששונה בסדר גודל של 2.5%, שזה אפילו פחות מהאינפלציה הצפויה. יש פירוט בהמשך. </w:t>
      </w:r>
    </w:p>
    <w:p w14:paraId="55CE15EF" w14:textId="77777777" w:rsidR="00F921CC" w:rsidRPr="00F921CC" w:rsidRDefault="00F921CC" w:rsidP="00F921CC">
      <w:pPr>
        <w:bidi/>
        <w:jc w:val="both"/>
        <w:rPr>
          <w:rFonts w:cs="David" w:hint="cs"/>
          <w:rtl/>
        </w:rPr>
      </w:pPr>
    </w:p>
    <w:p w14:paraId="5E2C61EA" w14:textId="77777777" w:rsidR="00F921CC" w:rsidRPr="00F921CC" w:rsidRDefault="00F921CC" w:rsidP="00F921CC">
      <w:pPr>
        <w:bidi/>
        <w:jc w:val="both"/>
        <w:rPr>
          <w:rFonts w:cs="David" w:hint="cs"/>
          <w:rtl/>
        </w:rPr>
      </w:pPr>
      <w:r w:rsidRPr="00F921CC">
        <w:rPr>
          <w:rFonts w:cs="David" w:hint="cs"/>
          <w:u w:val="single"/>
          <w:rtl/>
        </w:rPr>
        <w:t>ראובן ריבלין:</w:t>
      </w:r>
    </w:p>
    <w:p w14:paraId="67B54405" w14:textId="77777777" w:rsidR="00F921CC" w:rsidRPr="00F921CC" w:rsidRDefault="00F921CC" w:rsidP="00F921CC">
      <w:pPr>
        <w:bidi/>
        <w:jc w:val="both"/>
        <w:rPr>
          <w:rFonts w:cs="David" w:hint="cs"/>
          <w:rtl/>
        </w:rPr>
      </w:pPr>
    </w:p>
    <w:p w14:paraId="2FFF50E1" w14:textId="77777777" w:rsidR="00F921CC" w:rsidRPr="00F921CC" w:rsidRDefault="00F921CC" w:rsidP="00F921CC">
      <w:pPr>
        <w:bidi/>
        <w:jc w:val="both"/>
        <w:rPr>
          <w:rFonts w:cs="David" w:hint="cs"/>
          <w:rtl/>
        </w:rPr>
      </w:pPr>
      <w:r w:rsidRPr="00F921CC">
        <w:rPr>
          <w:rFonts w:cs="David" w:hint="cs"/>
          <w:rtl/>
        </w:rPr>
        <w:tab/>
        <w:t xml:space="preserve"> קודם כל אני רוצה שתפרט לנו את תקציב המ.מ.מ ואני רוצה להביא בפני החברים את העובדה שיש פעילויות מהותיות גם בכנסת והן חשובות ביותר, מלבד הפעולות הטקסיות המרשימות והפעילויות המהותיות הפכו להיות גולות הכותרת של עבודת הכנסת מול הממשלה. המ.מ.מ היום - - </w:t>
      </w:r>
    </w:p>
    <w:p w14:paraId="70CE9224" w14:textId="77777777" w:rsidR="00F921CC" w:rsidRPr="00F921CC" w:rsidRDefault="00F921CC" w:rsidP="00F921CC">
      <w:pPr>
        <w:bidi/>
        <w:jc w:val="both"/>
        <w:rPr>
          <w:rFonts w:cs="David" w:hint="cs"/>
          <w:rtl/>
        </w:rPr>
      </w:pPr>
    </w:p>
    <w:p w14:paraId="3FC95714" w14:textId="77777777" w:rsidR="00F921CC" w:rsidRPr="00F921CC" w:rsidRDefault="00F921CC" w:rsidP="00F921CC">
      <w:pPr>
        <w:bidi/>
        <w:jc w:val="both"/>
        <w:rPr>
          <w:rFonts w:cs="David" w:hint="cs"/>
          <w:rtl/>
        </w:rPr>
      </w:pPr>
    </w:p>
    <w:p w14:paraId="2A1E789A"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6E0579B8" w14:textId="77777777" w:rsidR="00F921CC" w:rsidRPr="00F921CC" w:rsidRDefault="00F921CC" w:rsidP="00F921CC">
      <w:pPr>
        <w:bidi/>
        <w:jc w:val="both"/>
        <w:rPr>
          <w:rFonts w:cs="David" w:hint="cs"/>
          <w:rtl/>
        </w:rPr>
      </w:pPr>
    </w:p>
    <w:p w14:paraId="631B7683" w14:textId="77777777" w:rsidR="00F921CC" w:rsidRPr="00F921CC" w:rsidRDefault="00F921CC" w:rsidP="00F921CC">
      <w:pPr>
        <w:bidi/>
        <w:jc w:val="both"/>
        <w:rPr>
          <w:rFonts w:cs="David" w:hint="cs"/>
          <w:rtl/>
        </w:rPr>
      </w:pPr>
      <w:r w:rsidRPr="00F921CC">
        <w:rPr>
          <w:rFonts w:cs="David" w:hint="cs"/>
          <w:rtl/>
        </w:rPr>
        <w:tab/>
        <w:t xml:space="preserve"> אפילו יש היקפים יותר גדולים במ.מ.מ. </w:t>
      </w:r>
    </w:p>
    <w:p w14:paraId="2F9E645F" w14:textId="77777777" w:rsidR="00F921CC" w:rsidRPr="00F921CC" w:rsidRDefault="00F921CC" w:rsidP="00F921CC">
      <w:pPr>
        <w:bidi/>
        <w:jc w:val="both"/>
        <w:rPr>
          <w:rFonts w:cs="David" w:hint="cs"/>
          <w:rtl/>
        </w:rPr>
      </w:pPr>
    </w:p>
    <w:p w14:paraId="6A7D4FC0" w14:textId="77777777" w:rsidR="00F921CC" w:rsidRPr="00F921CC" w:rsidRDefault="00F921CC" w:rsidP="00F921CC">
      <w:pPr>
        <w:bidi/>
        <w:jc w:val="both"/>
        <w:rPr>
          <w:rFonts w:cs="David" w:hint="cs"/>
          <w:rtl/>
        </w:rPr>
      </w:pPr>
      <w:r w:rsidRPr="00F921CC">
        <w:rPr>
          <w:rFonts w:cs="David" w:hint="cs"/>
          <w:u w:val="single"/>
          <w:rtl/>
        </w:rPr>
        <w:t>ראובן ריבלין:</w:t>
      </w:r>
    </w:p>
    <w:p w14:paraId="64695E47" w14:textId="77777777" w:rsidR="00F921CC" w:rsidRPr="00F921CC" w:rsidRDefault="00F921CC" w:rsidP="00F921CC">
      <w:pPr>
        <w:bidi/>
        <w:jc w:val="both"/>
        <w:rPr>
          <w:rFonts w:cs="David" w:hint="cs"/>
          <w:rtl/>
        </w:rPr>
      </w:pPr>
    </w:p>
    <w:p w14:paraId="3952A85A" w14:textId="77777777" w:rsidR="00F921CC" w:rsidRPr="00F921CC" w:rsidRDefault="00F921CC" w:rsidP="00F921CC">
      <w:pPr>
        <w:bidi/>
        <w:jc w:val="both"/>
        <w:rPr>
          <w:rFonts w:cs="David" w:hint="cs"/>
          <w:rtl/>
        </w:rPr>
      </w:pPr>
      <w:r w:rsidRPr="00F921CC">
        <w:rPr>
          <w:rFonts w:cs="David" w:hint="cs"/>
          <w:rtl/>
        </w:rPr>
        <w:tab/>
        <w:t xml:space="preserve">היום, דו"חות של המ.מ.מ  - לא מהין שר אחד או איש מקצוע אחד ממשרדי הממשלה  לבוא ולומר שהעובדות בו אינן נכונות, משום שהם יודעים שפעמים רבות הם טענו כך והתברר,  בסופו של דבר שבכל הנימוקים הם לא הצליחו להוכיח. ולכן, המ.מ.מ </w:t>
      </w:r>
      <w:r w:rsidRPr="00F921CC">
        <w:rPr>
          <w:rFonts w:cs="David"/>
          <w:rtl/>
        </w:rPr>
        <w:t>–</w:t>
      </w:r>
      <w:r w:rsidRPr="00F921CC">
        <w:rPr>
          <w:rFonts w:cs="David" w:hint="cs"/>
          <w:rtl/>
        </w:rPr>
        <w:t xml:space="preserve"> אחרי שנציבות הדורות הבאים כבר זיכרונה לברכה - הנושא המהותי של העבודה הכל כך חשובה שיצרנו בכנסת, מתוך הבנה שחברי הממשלה מובלים לכנסת ואומרים שבין כה אנחנו לא מבינים שום דבר, היכולת הלעומתית של הכנסת לאמוד ולהבין את החומר כדי להביא להכרעה </w:t>
      </w:r>
      <w:r w:rsidRPr="00F921CC">
        <w:rPr>
          <w:rFonts w:cs="David"/>
          <w:rtl/>
        </w:rPr>
        <w:t>–</w:t>
      </w:r>
      <w:r w:rsidRPr="00F921CC">
        <w:rPr>
          <w:rFonts w:cs="David" w:hint="cs"/>
          <w:rtl/>
        </w:rPr>
        <w:t xml:space="preserve"> זה דבר שצריך לחזק אותו.  חשבתי שעבודת המ.מ.מ תתוגבר השנה ולא תופחת. האם זה נכון שהיא הופחתה? </w:t>
      </w:r>
    </w:p>
    <w:p w14:paraId="33116761" w14:textId="77777777" w:rsidR="00F921CC" w:rsidRPr="00F921CC" w:rsidRDefault="00F921CC" w:rsidP="00F921CC">
      <w:pPr>
        <w:bidi/>
        <w:jc w:val="both"/>
        <w:rPr>
          <w:rFonts w:cs="David" w:hint="cs"/>
          <w:rtl/>
        </w:rPr>
      </w:pPr>
    </w:p>
    <w:p w14:paraId="3DB7B02E" w14:textId="77777777" w:rsidR="00F921CC" w:rsidRPr="00F921CC" w:rsidRDefault="00F921CC" w:rsidP="00F921CC">
      <w:pPr>
        <w:bidi/>
        <w:jc w:val="both"/>
        <w:rPr>
          <w:rFonts w:cs="David" w:hint="cs"/>
          <w:rtl/>
        </w:rPr>
      </w:pPr>
    </w:p>
    <w:p w14:paraId="4AEEBA8A" w14:textId="77777777" w:rsidR="00F921CC" w:rsidRPr="00F921CC" w:rsidRDefault="00F921CC" w:rsidP="00F921CC">
      <w:pPr>
        <w:bidi/>
        <w:jc w:val="both"/>
        <w:rPr>
          <w:rFonts w:cs="David" w:hint="cs"/>
          <w:rtl/>
        </w:rPr>
      </w:pPr>
      <w:r w:rsidRPr="00F921CC">
        <w:rPr>
          <w:rFonts w:cs="David" w:hint="cs"/>
          <w:rtl/>
        </w:rPr>
        <w:tab/>
        <w:t xml:space="preserve">דבר שני, מדוע מוצא לנכון הכותב או מכין התקציב לציין את כיכר הכנסת כאילו אנחנו חוסכים בכיכר הכנסת. זה פרויקט חד פעמי שנוצר ב- 2005 כתוצאה מעבודות של עירית ירושלים בכניסה לכנסת באזור האוצר. זו היתה הוצאה חד פעמית ואני לא מבין מה הסעיף התקציבי שמראה שאנחנו כאילו חוסכים. הוא הדין בעניין מרכז המבקרים. היה רעיון להקים את המרכז ואין לי ביקורת על ההחלטה לגביו - - </w:t>
      </w:r>
    </w:p>
    <w:p w14:paraId="43771434" w14:textId="77777777" w:rsidR="00F921CC" w:rsidRPr="00F921CC" w:rsidRDefault="00F921CC" w:rsidP="00F921CC">
      <w:pPr>
        <w:bidi/>
        <w:jc w:val="both"/>
        <w:rPr>
          <w:rFonts w:cs="David" w:hint="cs"/>
          <w:rtl/>
        </w:rPr>
      </w:pPr>
    </w:p>
    <w:p w14:paraId="4A4EE116" w14:textId="77777777" w:rsidR="00F921CC" w:rsidRPr="00F921CC" w:rsidRDefault="00F921CC" w:rsidP="00F921CC">
      <w:pPr>
        <w:bidi/>
        <w:jc w:val="both"/>
        <w:rPr>
          <w:rFonts w:cs="David" w:hint="cs"/>
          <w:rtl/>
        </w:rPr>
      </w:pPr>
    </w:p>
    <w:p w14:paraId="4F1DECCC"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4A1225DA" w14:textId="77777777" w:rsidR="00F921CC" w:rsidRPr="00F921CC" w:rsidRDefault="00F921CC" w:rsidP="00F921CC">
      <w:pPr>
        <w:bidi/>
        <w:jc w:val="both"/>
        <w:rPr>
          <w:rFonts w:cs="David" w:hint="cs"/>
          <w:rtl/>
        </w:rPr>
      </w:pPr>
    </w:p>
    <w:p w14:paraId="3542EA92" w14:textId="77777777" w:rsidR="00F921CC" w:rsidRPr="00F921CC" w:rsidRDefault="00F921CC" w:rsidP="00F921CC">
      <w:pPr>
        <w:bidi/>
        <w:jc w:val="both"/>
        <w:rPr>
          <w:rFonts w:cs="David" w:hint="cs"/>
          <w:rtl/>
        </w:rPr>
      </w:pPr>
      <w:r w:rsidRPr="00F921CC">
        <w:rPr>
          <w:rFonts w:cs="David" w:hint="cs"/>
          <w:rtl/>
        </w:rPr>
        <w:tab/>
        <w:t xml:space="preserve"> בקטע הזה אני לוקח על עצמי </w:t>
      </w:r>
      <w:r w:rsidRPr="00F921CC">
        <w:rPr>
          <w:rFonts w:cs="David"/>
          <w:rtl/>
        </w:rPr>
        <w:t>–</w:t>
      </w:r>
      <w:r w:rsidRPr="00F921CC">
        <w:rPr>
          <w:rFonts w:cs="David" w:hint="cs"/>
          <w:rtl/>
        </w:rPr>
        <w:t xml:space="preserve"> ביקשתי מהם פירוט על מה שהיה. </w:t>
      </w:r>
    </w:p>
    <w:p w14:paraId="632DBCBA" w14:textId="77777777" w:rsidR="00F921CC" w:rsidRPr="00F921CC" w:rsidRDefault="00F921CC" w:rsidP="00F921CC">
      <w:pPr>
        <w:bidi/>
        <w:jc w:val="both"/>
        <w:rPr>
          <w:rFonts w:cs="David" w:hint="cs"/>
          <w:rtl/>
        </w:rPr>
      </w:pPr>
    </w:p>
    <w:p w14:paraId="6CAE15AB" w14:textId="77777777" w:rsidR="00F921CC" w:rsidRPr="00F921CC" w:rsidRDefault="00F921CC" w:rsidP="00F921CC">
      <w:pPr>
        <w:bidi/>
        <w:jc w:val="both"/>
        <w:rPr>
          <w:rFonts w:cs="David" w:hint="cs"/>
          <w:rtl/>
        </w:rPr>
      </w:pPr>
      <w:r w:rsidRPr="00F921CC">
        <w:rPr>
          <w:rFonts w:cs="David" w:hint="cs"/>
          <w:u w:val="single"/>
          <w:rtl/>
        </w:rPr>
        <w:t>ראובן ריבלין:</w:t>
      </w:r>
    </w:p>
    <w:p w14:paraId="6D8222C0" w14:textId="77777777" w:rsidR="00F921CC" w:rsidRPr="00F921CC" w:rsidRDefault="00F921CC" w:rsidP="00F921CC">
      <w:pPr>
        <w:bidi/>
        <w:jc w:val="both"/>
        <w:rPr>
          <w:rFonts w:cs="David" w:hint="cs"/>
          <w:rtl/>
        </w:rPr>
      </w:pPr>
    </w:p>
    <w:p w14:paraId="347C13AA" w14:textId="77777777" w:rsidR="00F921CC" w:rsidRPr="00F921CC" w:rsidRDefault="00F921CC" w:rsidP="00F921CC">
      <w:pPr>
        <w:bidi/>
        <w:jc w:val="both"/>
        <w:rPr>
          <w:rFonts w:cs="David" w:hint="cs"/>
          <w:rtl/>
        </w:rPr>
      </w:pPr>
      <w:r w:rsidRPr="00F921CC">
        <w:rPr>
          <w:rFonts w:cs="David" w:hint="cs"/>
          <w:rtl/>
        </w:rPr>
        <w:tab/>
        <w:t>- - -</w:t>
      </w:r>
    </w:p>
    <w:p w14:paraId="170B3A9A" w14:textId="77777777" w:rsidR="00F921CC" w:rsidRPr="00F921CC" w:rsidRDefault="00F921CC" w:rsidP="00F921CC">
      <w:pPr>
        <w:bidi/>
        <w:jc w:val="both"/>
        <w:rPr>
          <w:rFonts w:cs="David" w:hint="cs"/>
          <w:rtl/>
        </w:rPr>
      </w:pPr>
    </w:p>
    <w:p w14:paraId="24D3D141" w14:textId="77777777" w:rsidR="00F921CC" w:rsidRPr="00F921CC" w:rsidRDefault="00F921CC" w:rsidP="00F921CC">
      <w:pPr>
        <w:bidi/>
        <w:jc w:val="both"/>
        <w:rPr>
          <w:rFonts w:cs="David" w:hint="cs"/>
          <w:u w:val="single"/>
          <w:rtl/>
        </w:rPr>
      </w:pPr>
      <w:r w:rsidRPr="00F921CC">
        <w:rPr>
          <w:rFonts w:cs="David" w:hint="cs"/>
          <w:u w:val="single"/>
          <w:rtl/>
        </w:rPr>
        <w:t>קריאות:</w:t>
      </w:r>
    </w:p>
    <w:p w14:paraId="6D0F8400" w14:textId="77777777" w:rsidR="00F921CC" w:rsidRPr="00F921CC" w:rsidRDefault="00F921CC" w:rsidP="00F921CC">
      <w:pPr>
        <w:bidi/>
        <w:jc w:val="both"/>
        <w:rPr>
          <w:rFonts w:cs="David" w:hint="cs"/>
          <w:rtl/>
        </w:rPr>
      </w:pPr>
    </w:p>
    <w:p w14:paraId="0747E898" w14:textId="77777777" w:rsidR="00F921CC" w:rsidRPr="00F921CC" w:rsidRDefault="00F921CC" w:rsidP="00F921CC">
      <w:pPr>
        <w:bidi/>
        <w:jc w:val="both"/>
        <w:rPr>
          <w:rFonts w:cs="David" w:hint="cs"/>
          <w:rtl/>
        </w:rPr>
      </w:pPr>
      <w:r w:rsidRPr="00F921CC">
        <w:rPr>
          <w:rFonts w:cs="David" w:hint="cs"/>
          <w:rtl/>
        </w:rPr>
        <w:tab/>
        <w:t xml:space="preserve">ב- 2006. </w:t>
      </w:r>
      <w:r w:rsidRPr="00F921CC">
        <w:rPr>
          <w:rFonts w:cs="David" w:hint="cs"/>
          <w:rtl/>
        </w:rPr>
        <w:tab/>
      </w:r>
    </w:p>
    <w:p w14:paraId="6CB2B49B" w14:textId="77777777" w:rsidR="00F921CC" w:rsidRPr="00F921CC" w:rsidRDefault="00F921CC" w:rsidP="00F921CC">
      <w:pPr>
        <w:bidi/>
        <w:jc w:val="both"/>
        <w:rPr>
          <w:rFonts w:cs="David" w:hint="cs"/>
          <w:rtl/>
        </w:rPr>
      </w:pPr>
    </w:p>
    <w:p w14:paraId="1EC790A7"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69051156" w14:textId="77777777" w:rsidR="00F921CC" w:rsidRPr="00F921CC" w:rsidRDefault="00F921CC" w:rsidP="00F921CC">
      <w:pPr>
        <w:bidi/>
        <w:jc w:val="both"/>
        <w:rPr>
          <w:rFonts w:cs="David" w:hint="cs"/>
          <w:rtl/>
        </w:rPr>
      </w:pPr>
    </w:p>
    <w:p w14:paraId="0276F2B4" w14:textId="77777777" w:rsidR="00F921CC" w:rsidRPr="00F921CC" w:rsidRDefault="00F921CC" w:rsidP="00F921CC">
      <w:pPr>
        <w:bidi/>
        <w:jc w:val="both"/>
        <w:rPr>
          <w:rFonts w:cs="David" w:hint="cs"/>
          <w:rtl/>
        </w:rPr>
      </w:pPr>
      <w:r w:rsidRPr="00F921CC">
        <w:rPr>
          <w:rFonts w:cs="David" w:hint="cs"/>
          <w:rtl/>
        </w:rPr>
        <w:tab/>
        <w:t xml:space="preserve"> הטענה צריכה להיות אלי, אבל זה היה מתוך כוונה טובה - -</w:t>
      </w:r>
    </w:p>
    <w:p w14:paraId="28498A6E" w14:textId="77777777" w:rsidR="00F921CC" w:rsidRPr="00F921CC" w:rsidRDefault="00F921CC" w:rsidP="00F921CC">
      <w:pPr>
        <w:bidi/>
        <w:jc w:val="both"/>
        <w:rPr>
          <w:rFonts w:cs="David" w:hint="cs"/>
          <w:rtl/>
        </w:rPr>
      </w:pPr>
    </w:p>
    <w:p w14:paraId="285069CB" w14:textId="77777777" w:rsidR="00F921CC" w:rsidRPr="00F921CC" w:rsidRDefault="00F921CC" w:rsidP="00F921CC">
      <w:pPr>
        <w:bidi/>
        <w:jc w:val="both"/>
        <w:rPr>
          <w:rFonts w:cs="David" w:hint="cs"/>
          <w:rtl/>
        </w:rPr>
      </w:pPr>
      <w:r w:rsidRPr="00F921CC">
        <w:rPr>
          <w:rFonts w:cs="David" w:hint="cs"/>
          <w:u w:val="single"/>
          <w:rtl/>
        </w:rPr>
        <w:t>ראובן ריבלין:</w:t>
      </w:r>
    </w:p>
    <w:p w14:paraId="2FF75455" w14:textId="77777777" w:rsidR="00F921CC" w:rsidRPr="00F921CC" w:rsidRDefault="00F921CC" w:rsidP="00F921CC">
      <w:pPr>
        <w:bidi/>
        <w:jc w:val="both"/>
        <w:rPr>
          <w:rFonts w:cs="David" w:hint="cs"/>
          <w:rtl/>
        </w:rPr>
      </w:pPr>
    </w:p>
    <w:p w14:paraId="3E6B1493" w14:textId="77777777" w:rsidR="00F921CC" w:rsidRPr="00F921CC" w:rsidRDefault="00F921CC" w:rsidP="00F921CC">
      <w:pPr>
        <w:bidi/>
        <w:jc w:val="both"/>
        <w:rPr>
          <w:rFonts w:cs="David" w:hint="cs"/>
          <w:rtl/>
        </w:rPr>
      </w:pPr>
      <w:r w:rsidRPr="00F921CC">
        <w:rPr>
          <w:rFonts w:cs="David" w:hint="cs"/>
          <w:rtl/>
        </w:rPr>
        <w:tab/>
        <w:t xml:space="preserve"> כל פעם נחזור לביבי, שהוא אשם בכל - -אל תתבזו, חברים, כשאתם עושים דו"ח כספי. </w:t>
      </w:r>
    </w:p>
    <w:p w14:paraId="2D01211F" w14:textId="77777777" w:rsidR="00F921CC" w:rsidRPr="00F921CC" w:rsidRDefault="00F921CC" w:rsidP="00F921CC">
      <w:pPr>
        <w:bidi/>
        <w:jc w:val="both"/>
        <w:rPr>
          <w:rFonts w:cs="David" w:hint="cs"/>
          <w:rtl/>
        </w:rPr>
      </w:pPr>
    </w:p>
    <w:p w14:paraId="1F60744F"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525AD091" w14:textId="77777777" w:rsidR="00F921CC" w:rsidRPr="00F921CC" w:rsidRDefault="00F921CC" w:rsidP="00F921CC">
      <w:pPr>
        <w:bidi/>
        <w:jc w:val="both"/>
        <w:rPr>
          <w:rFonts w:cs="David" w:hint="cs"/>
          <w:rtl/>
        </w:rPr>
      </w:pPr>
    </w:p>
    <w:p w14:paraId="01002AAA" w14:textId="77777777" w:rsidR="00F921CC" w:rsidRPr="00F921CC" w:rsidRDefault="00F921CC" w:rsidP="00F921CC">
      <w:pPr>
        <w:bidi/>
        <w:jc w:val="both"/>
        <w:rPr>
          <w:rFonts w:cs="David" w:hint="cs"/>
          <w:rtl/>
        </w:rPr>
      </w:pPr>
      <w:r w:rsidRPr="00F921CC">
        <w:rPr>
          <w:rFonts w:cs="David" w:hint="cs"/>
          <w:rtl/>
        </w:rPr>
        <w:tab/>
        <w:t xml:space="preserve">אני ביקשתי שיהיה מונח זה לעומת זה, כדי שאפשר יהיה לעשות אנלוגיה. מה אז היה, וזה איננו יותר. </w:t>
      </w:r>
    </w:p>
    <w:p w14:paraId="7E716304" w14:textId="77777777" w:rsidR="00F921CC" w:rsidRPr="00F921CC" w:rsidRDefault="00F921CC" w:rsidP="00F921CC">
      <w:pPr>
        <w:bidi/>
        <w:jc w:val="both"/>
        <w:rPr>
          <w:rFonts w:cs="David" w:hint="cs"/>
          <w:rtl/>
        </w:rPr>
      </w:pPr>
    </w:p>
    <w:p w14:paraId="5EF0978C"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4EF2CE6B" w14:textId="77777777" w:rsidR="00F921CC" w:rsidRPr="00F921CC" w:rsidRDefault="00F921CC" w:rsidP="00F921CC">
      <w:pPr>
        <w:bidi/>
        <w:jc w:val="both"/>
        <w:rPr>
          <w:rFonts w:cs="David" w:hint="cs"/>
          <w:rtl/>
        </w:rPr>
      </w:pPr>
    </w:p>
    <w:p w14:paraId="53E5C2AD" w14:textId="77777777" w:rsidR="00F921CC" w:rsidRPr="00F921CC" w:rsidRDefault="00F921CC" w:rsidP="00F921CC">
      <w:pPr>
        <w:bidi/>
        <w:jc w:val="both"/>
        <w:rPr>
          <w:rFonts w:cs="David" w:hint="cs"/>
          <w:rtl/>
        </w:rPr>
      </w:pPr>
      <w:r w:rsidRPr="00F921CC">
        <w:rPr>
          <w:rFonts w:cs="David" w:hint="cs"/>
          <w:rtl/>
        </w:rPr>
        <w:tab/>
        <w:t xml:space="preserve">גם לא היתה הוצאה על כיכר הכנסת. </w:t>
      </w:r>
    </w:p>
    <w:p w14:paraId="306A3E97" w14:textId="77777777" w:rsidR="00F921CC" w:rsidRPr="00F921CC" w:rsidRDefault="00F921CC" w:rsidP="00F921CC">
      <w:pPr>
        <w:bidi/>
        <w:jc w:val="both"/>
        <w:rPr>
          <w:rFonts w:cs="David" w:hint="cs"/>
          <w:rtl/>
        </w:rPr>
      </w:pPr>
    </w:p>
    <w:p w14:paraId="76EFF53A" w14:textId="77777777" w:rsidR="00F921CC" w:rsidRPr="00F921CC" w:rsidRDefault="00F921CC" w:rsidP="00F921CC">
      <w:pPr>
        <w:bidi/>
        <w:jc w:val="both"/>
        <w:rPr>
          <w:rFonts w:cs="David" w:hint="cs"/>
          <w:rtl/>
        </w:rPr>
      </w:pPr>
      <w:r w:rsidRPr="00F921CC">
        <w:rPr>
          <w:rFonts w:cs="David" w:hint="cs"/>
          <w:u w:val="single"/>
          <w:rtl/>
        </w:rPr>
        <w:t>ראובן ריבלין:</w:t>
      </w:r>
    </w:p>
    <w:p w14:paraId="6E9FB21F" w14:textId="77777777" w:rsidR="00F921CC" w:rsidRPr="00F921CC" w:rsidRDefault="00F921CC" w:rsidP="00F921CC">
      <w:pPr>
        <w:bidi/>
        <w:jc w:val="both"/>
        <w:rPr>
          <w:rFonts w:cs="David" w:hint="cs"/>
          <w:rtl/>
        </w:rPr>
      </w:pPr>
    </w:p>
    <w:p w14:paraId="7F81396E" w14:textId="77777777" w:rsidR="00F921CC" w:rsidRPr="00F921CC" w:rsidRDefault="00F921CC" w:rsidP="00F921CC">
      <w:pPr>
        <w:numPr>
          <w:ilvl w:val="0"/>
          <w:numId w:val="1"/>
        </w:numPr>
        <w:overflowPunct w:val="0"/>
        <w:autoSpaceDE w:val="0"/>
        <w:autoSpaceDN w:val="0"/>
        <w:bidi/>
        <w:adjustRightInd w:val="0"/>
        <w:ind w:right="0"/>
        <w:jc w:val="both"/>
        <w:textAlignment w:val="baseline"/>
        <w:rPr>
          <w:rFonts w:cs="David" w:hint="cs"/>
          <w:rtl/>
        </w:rPr>
      </w:pPr>
      <w:r w:rsidRPr="00F921CC">
        <w:rPr>
          <w:rFonts w:cs="David" w:hint="cs"/>
          <w:rtl/>
        </w:rPr>
        <w:t>- -</w:t>
      </w:r>
    </w:p>
    <w:p w14:paraId="1B854000" w14:textId="77777777" w:rsidR="00F921CC" w:rsidRPr="00F921CC" w:rsidRDefault="00F921CC" w:rsidP="00F921CC">
      <w:pPr>
        <w:bidi/>
        <w:jc w:val="both"/>
        <w:rPr>
          <w:rFonts w:cs="David" w:hint="cs"/>
          <w:rtl/>
        </w:rPr>
      </w:pPr>
    </w:p>
    <w:p w14:paraId="61F51065" w14:textId="77777777" w:rsidR="00F921CC" w:rsidRPr="00F921CC" w:rsidRDefault="00F921CC" w:rsidP="00F921CC">
      <w:pPr>
        <w:pStyle w:val="Heading5"/>
        <w:rPr>
          <w:rFonts w:hint="cs"/>
          <w:rtl/>
        </w:rPr>
      </w:pPr>
      <w:r w:rsidRPr="00F921CC">
        <w:rPr>
          <w:rFonts w:hint="cs"/>
          <w:u w:val="single"/>
          <w:rtl/>
        </w:rPr>
        <w:t>אסתרינה טרטמן:</w:t>
      </w:r>
    </w:p>
    <w:p w14:paraId="1182EF13" w14:textId="77777777" w:rsidR="00F921CC" w:rsidRPr="00F921CC" w:rsidRDefault="00F921CC" w:rsidP="00F921CC">
      <w:pPr>
        <w:pStyle w:val="Heading5"/>
        <w:rPr>
          <w:rFonts w:hint="cs"/>
          <w:rtl/>
        </w:rPr>
      </w:pPr>
    </w:p>
    <w:p w14:paraId="671A7375" w14:textId="77777777" w:rsidR="00F921CC" w:rsidRPr="00F921CC" w:rsidRDefault="00F921CC" w:rsidP="00F921CC">
      <w:pPr>
        <w:bidi/>
        <w:jc w:val="both"/>
        <w:rPr>
          <w:rFonts w:cs="David" w:hint="cs"/>
          <w:rtl/>
        </w:rPr>
      </w:pPr>
      <w:r w:rsidRPr="00F921CC">
        <w:rPr>
          <w:rFonts w:cs="David" w:hint="cs"/>
          <w:rtl/>
        </w:rPr>
        <w:tab/>
        <w:t xml:space="preserve"> אני מציעה שלא נעבור לפסים פוליטיים. </w:t>
      </w:r>
    </w:p>
    <w:p w14:paraId="7CCC3B3F" w14:textId="77777777" w:rsidR="00F921CC" w:rsidRPr="00F921CC" w:rsidRDefault="00F921CC" w:rsidP="00F921CC">
      <w:pPr>
        <w:bidi/>
        <w:jc w:val="both"/>
        <w:rPr>
          <w:rFonts w:cs="David" w:hint="cs"/>
          <w:rtl/>
        </w:rPr>
      </w:pPr>
    </w:p>
    <w:p w14:paraId="4209E7BB"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110BD6EA" w14:textId="77777777" w:rsidR="00F921CC" w:rsidRPr="00F921CC" w:rsidRDefault="00F921CC" w:rsidP="00F921CC">
      <w:pPr>
        <w:bidi/>
        <w:jc w:val="both"/>
        <w:rPr>
          <w:rFonts w:cs="David" w:hint="cs"/>
          <w:rtl/>
        </w:rPr>
      </w:pPr>
    </w:p>
    <w:p w14:paraId="0E408AA7" w14:textId="77777777" w:rsidR="00F921CC" w:rsidRPr="00F921CC" w:rsidRDefault="00F921CC" w:rsidP="00F921CC">
      <w:pPr>
        <w:bidi/>
        <w:jc w:val="both"/>
        <w:rPr>
          <w:rFonts w:cs="David" w:hint="cs"/>
          <w:rtl/>
        </w:rPr>
      </w:pPr>
      <w:r w:rsidRPr="00F921CC">
        <w:rPr>
          <w:rFonts w:cs="David" w:hint="cs"/>
          <w:rtl/>
        </w:rPr>
        <w:tab/>
        <w:t xml:space="preserve"> אני ביקשתי שקיפות יתר, אולי טעיתי. </w:t>
      </w:r>
    </w:p>
    <w:p w14:paraId="5D13F29F" w14:textId="77777777" w:rsidR="00F921CC" w:rsidRPr="00F921CC" w:rsidRDefault="00F921CC" w:rsidP="00F921CC">
      <w:pPr>
        <w:bidi/>
        <w:jc w:val="both"/>
        <w:rPr>
          <w:rFonts w:cs="David" w:hint="cs"/>
          <w:rtl/>
        </w:rPr>
      </w:pPr>
    </w:p>
    <w:p w14:paraId="614FA250"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4712CE20" w14:textId="77777777" w:rsidR="00F921CC" w:rsidRPr="00F921CC" w:rsidRDefault="00F921CC" w:rsidP="00F921CC">
      <w:pPr>
        <w:bidi/>
        <w:jc w:val="both"/>
        <w:rPr>
          <w:rFonts w:cs="David" w:hint="cs"/>
          <w:u w:val="single"/>
          <w:rtl/>
        </w:rPr>
      </w:pPr>
    </w:p>
    <w:p w14:paraId="377A6D27" w14:textId="77777777" w:rsidR="00F921CC" w:rsidRPr="00F921CC" w:rsidRDefault="00F921CC" w:rsidP="00F921CC">
      <w:pPr>
        <w:bidi/>
        <w:jc w:val="both"/>
        <w:rPr>
          <w:rFonts w:cs="David" w:hint="cs"/>
          <w:rtl/>
        </w:rPr>
      </w:pPr>
      <w:r w:rsidRPr="00F921CC">
        <w:rPr>
          <w:rFonts w:cs="David" w:hint="cs"/>
          <w:rtl/>
        </w:rPr>
        <w:tab/>
        <w:t xml:space="preserve"> אני רוצה להזכיר את הדיונים בוועדה הזו על תקציב 2007 שבהם התערבתי והצלחתי במקרה זה, למנוע את הקיצוצים שהוצעו אז בתקציב המ.מ.מ ואין לי כוונה לסטות מכך גם הפעם. אין אפשרות לפגוע בתקציב המ.מ.מ. זה הכוח שמעמיד את הבסיס העיוני, בסיס הידע בפעילות של חברי הכנסת, פעמים רבות מול מידעים בלעדיים שמביאה הממשלה. בנושא של מטלות היו יחידות שבוטלו, כפי שנאמר, כמו נציבות הדורות הבאים - והתפקידים הועברו. היה הנושא של החוק של עמירה דותן שהיתה בו הבהרה שללא ספק הוסיפה עוד מטלה על המ.מ.מ אם כי בעיקר על הרשות למעמד האישה. אני מציע לתגבר את תקציב המ.מ.מ כנקודת מוצא לעומת התקציב של שנה שעברה. </w:t>
      </w:r>
    </w:p>
    <w:p w14:paraId="6EBA4E9A" w14:textId="77777777" w:rsidR="00F921CC" w:rsidRPr="00F921CC" w:rsidRDefault="00F921CC" w:rsidP="00F921CC">
      <w:pPr>
        <w:bidi/>
        <w:jc w:val="both"/>
        <w:rPr>
          <w:rFonts w:cs="David" w:hint="cs"/>
          <w:rtl/>
        </w:rPr>
      </w:pPr>
    </w:p>
    <w:p w14:paraId="7C665730" w14:textId="77777777" w:rsidR="00F921CC" w:rsidRPr="00F921CC" w:rsidRDefault="00F921CC" w:rsidP="00F921CC">
      <w:pPr>
        <w:bidi/>
        <w:jc w:val="both"/>
        <w:rPr>
          <w:rFonts w:cs="David" w:hint="cs"/>
          <w:rtl/>
        </w:rPr>
      </w:pPr>
      <w:r w:rsidRPr="00F921CC">
        <w:rPr>
          <w:rFonts w:cs="David" w:hint="cs"/>
          <w:rtl/>
        </w:rPr>
        <w:tab/>
        <w:t xml:space="preserve">אני רוצה לשאול </w:t>
      </w:r>
      <w:r w:rsidRPr="00F921CC">
        <w:rPr>
          <w:rFonts w:cs="David"/>
          <w:rtl/>
        </w:rPr>
        <w:t>–</w:t>
      </w:r>
      <w:r w:rsidRPr="00F921CC">
        <w:rPr>
          <w:rFonts w:cs="David" w:hint="cs"/>
          <w:rtl/>
        </w:rPr>
        <w:t xml:space="preserve"> הורדה של 2,2 מיליון בשירותים מקצועיים סעיף 15 </w:t>
      </w:r>
      <w:r w:rsidRPr="00F921CC">
        <w:rPr>
          <w:rFonts w:cs="David"/>
          <w:rtl/>
        </w:rPr>
        <w:t>–</w:t>
      </w:r>
      <w:r w:rsidRPr="00F921CC">
        <w:rPr>
          <w:rFonts w:cs="David" w:hint="cs"/>
          <w:rtl/>
        </w:rPr>
        <w:t xml:space="preserve"> אני רוצה הבהרה לגבי 15,21, 23 ו-35 רק ברמה של הסברים מה בדיוק נגרע. </w:t>
      </w:r>
    </w:p>
    <w:p w14:paraId="7D2BC658" w14:textId="77777777" w:rsidR="00F921CC" w:rsidRPr="00F921CC" w:rsidRDefault="00F921CC" w:rsidP="00F921CC">
      <w:pPr>
        <w:bidi/>
        <w:jc w:val="both"/>
        <w:rPr>
          <w:rFonts w:cs="David" w:hint="cs"/>
          <w:rtl/>
        </w:rPr>
      </w:pPr>
    </w:p>
    <w:p w14:paraId="13650C31" w14:textId="77777777" w:rsidR="00F921CC" w:rsidRPr="00F921CC" w:rsidRDefault="00F921CC" w:rsidP="00F921CC">
      <w:pPr>
        <w:pStyle w:val="Heading5"/>
        <w:rPr>
          <w:rFonts w:hint="cs"/>
          <w:rtl/>
        </w:rPr>
      </w:pPr>
      <w:r w:rsidRPr="00F921CC">
        <w:rPr>
          <w:rFonts w:hint="cs"/>
          <w:u w:val="single"/>
          <w:rtl/>
        </w:rPr>
        <w:t>אסתרינה טרטמן:</w:t>
      </w:r>
    </w:p>
    <w:p w14:paraId="26916EC5" w14:textId="77777777" w:rsidR="00F921CC" w:rsidRPr="00F921CC" w:rsidRDefault="00F921CC" w:rsidP="00F921CC">
      <w:pPr>
        <w:pStyle w:val="Heading5"/>
        <w:rPr>
          <w:rFonts w:hint="cs"/>
          <w:rtl/>
        </w:rPr>
      </w:pPr>
    </w:p>
    <w:p w14:paraId="34535389" w14:textId="77777777" w:rsidR="00F921CC" w:rsidRPr="00F921CC" w:rsidRDefault="00F921CC" w:rsidP="00F921CC">
      <w:pPr>
        <w:bidi/>
        <w:jc w:val="both"/>
        <w:rPr>
          <w:rFonts w:cs="David" w:hint="cs"/>
          <w:rtl/>
        </w:rPr>
      </w:pPr>
      <w:r w:rsidRPr="00F921CC">
        <w:rPr>
          <w:rFonts w:cs="David" w:hint="cs"/>
          <w:rtl/>
        </w:rPr>
        <w:tab/>
        <w:t xml:space="preserve"> למרות שכמו שכבר צויין כבר </w:t>
      </w:r>
      <w:r w:rsidRPr="00F921CC">
        <w:rPr>
          <w:rFonts w:cs="David"/>
          <w:rtl/>
        </w:rPr>
        <w:t>–</w:t>
      </w:r>
      <w:r w:rsidRPr="00F921CC">
        <w:rPr>
          <w:rFonts w:cs="David" w:hint="cs"/>
          <w:rtl/>
        </w:rPr>
        <w:t xml:space="preserve"> קיבלנו את התקציב הבוקר, אבל הספקתי להעיף עליו מבט </w:t>
      </w:r>
      <w:r w:rsidRPr="00F921CC">
        <w:rPr>
          <w:rFonts w:cs="David"/>
          <w:rtl/>
        </w:rPr>
        <w:t>–</w:t>
      </w:r>
      <w:r w:rsidRPr="00F921CC">
        <w:rPr>
          <w:rFonts w:cs="David" w:hint="cs"/>
          <w:rtl/>
        </w:rPr>
        <w:t xml:space="preserve"> יש לי הערה ידידותית. בעיקרון, שתועיל ליושבים סביב השולחן. התקציב אכן שקוף, ברור ונהיר. הייתי שמחה אם היו מוסיפים רובריקה קטנה של ניצול. אם היא היתה היה לי קל יותר להתייחס להערות שנשמעו כאן. </w:t>
      </w:r>
    </w:p>
    <w:p w14:paraId="7BB86BAF" w14:textId="77777777" w:rsidR="00F921CC" w:rsidRPr="00F921CC" w:rsidRDefault="00F921CC" w:rsidP="00F921CC">
      <w:pPr>
        <w:bidi/>
        <w:jc w:val="both"/>
        <w:rPr>
          <w:rFonts w:cs="David" w:hint="cs"/>
          <w:rtl/>
        </w:rPr>
      </w:pPr>
    </w:p>
    <w:p w14:paraId="6D080C43"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68CB518F" w14:textId="77777777" w:rsidR="00F921CC" w:rsidRPr="00F921CC" w:rsidRDefault="00F921CC" w:rsidP="00F921CC">
      <w:pPr>
        <w:bidi/>
        <w:jc w:val="both"/>
        <w:rPr>
          <w:rFonts w:cs="David" w:hint="cs"/>
          <w:rtl/>
        </w:rPr>
      </w:pPr>
    </w:p>
    <w:p w14:paraId="5B04D874" w14:textId="77777777" w:rsidR="00F921CC" w:rsidRPr="00F921CC" w:rsidRDefault="00F921CC" w:rsidP="00F921CC">
      <w:pPr>
        <w:bidi/>
        <w:jc w:val="both"/>
        <w:rPr>
          <w:rFonts w:cs="David" w:hint="cs"/>
          <w:rtl/>
        </w:rPr>
      </w:pPr>
      <w:r w:rsidRPr="00F921CC">
        <w:rPr>
          <w:rFonts w:cs="David" w:hint="cs"/>
          <w:rtl/>
        </w:rPr>
        <w:tab/>
        <w:t xml:space="preserve"> את צודקת, אבל תהיה תשובה. </w:t>
      </w:r>
    </w:p>
    <w:p w14:paraId="63F0BD7E" w14:textId="77777777" w:rsidR="00F921CC" w:rsidRPr="00F921CC" w:rsidRDefault="00F921CC" w:rsidP="00F921CC">
      <w:pPr>
        <w:bidi/>
        <w:jc w:val="both"/>
        <w:rPr>
          <w:rFonts w:cs="David" w:hint="cs"/>
          <w:rtl/>
        </w:rPr>
      </w:pPr>
    </w:p>
    <w:p w14:paraId="25A2856F" w14:textId="77777777" w:rsidR="00F921CC" w:rsidRPr="00F921CC" w:rsidRDefault="00F921CC" w:rsidP="00F921CC">
      <w:pPr>
        <w:pStyle w:val="Heading5"/>
        <w:rPr>
          <w:rFonts w:hint="cs"/>
          <w:rtl/>
        </w:rPr>
      </w:pPr>
      <w:r w:rsidRPr="00F921CC">
        <w:rPr>
          <w:rFonts w:hint="cs"/>
          <w:u w:val="single"/>
          <w:rtl/>
        </w:rPr>
        <w:t>אסתרינה טרטמן:</w:t>
      </w:r>
    </w:p>
    <w:p w14:paraId="66E5B40F" w14:textId="77777777" w:rsidR="00F921CC" w:rsidRPr="00F921CC" w:rsidRDefault="00F921CC" w:rsidP="00F921CC">
      <w:pPr>
        <w:pStyle w:val="Heading5"/>
        <w:rPr>
          <w:rFonts w:hint="cs"/>
          <w:rtl/>
        </w:rPr>
      </w:pPr>
    </w:p>
    <w:p w14:paraId="1539A142" w14:textId="77777777" w:rsidR="00F921CC" w:rsidRPr="00F921CC" w:rsidRDefault="00F921CC" w:rsidP="00F921CC">
      <w:pPr>
        <w:bidi/>
        <w:jc w:val="both"/>
        <w:rPr>
          <w:rFonts w:cs="David" w:hint="cs"/>
          <w:rtl/>
        </w:rPr>
      </w:pPr>
      <w:r w:rsidRPr="00F921CC">
        <w:rPr>
          <w:rFonts w:cs="David" w:hint="cs"/>
          <w:rtl/>
        </w:rPr>
        <w:tab/>
        <w:t xml:space="preserve"> כשאני קוראת תקציב </w:t>
      </w:r>
      <w:r w:rsidRPr="00F921CC">
        <w:rPr>
          <w:rFonts w:cs="David"/>
          <w:rtl/>
        </w:rPr>
        <w:t>–</w:t>
      </w:r>
      <w:r w:rsidRPr="00F921CC">
        <w:rPr>
          <w:rFonts w:cs="David" w:hint="cs"/>
          <w:rtl/>
        </w:rPr>
        <w:t xml:space="preserve"> אני נוהגת להתייחס גם לקיים, ולא רק לחמורה, אלא "דין פרוטה כדין מאה", אבל יש לי שאלות קטנטנות כדי להבהיר. </w:t>
      </w:r>
    </w:p>
    <w:p w14:paraId="5EEC137A" w14:textId="77777777" w:rsidR="00F921CC" w:rsidRPr="00F921CC" w:rsidRDefault="00F921CC" w:rsidP="00F921CC">
      <w:pPr>
        <w:bidi/>
        <w:jc w:val="both"/>
        <w:rPr>
          <w:rFonts w:cs="David" w:hint="cs"/>
          <w:rtl/>
        </w:rPr>
      </w:pPr>
    </w:p>
    <w:p w14:paraId="21B4197F" w14:textId="77777777" w:rsidR="00F921CC" w:rsidRPr="00F921CC" w:rsidRDefault="00F921CC" w:rsidP="00F921CC">
      <w:pPr>
        <w:bidi/>
        <w:jc w:val="both"/>
        <w:rPr>
          <w:rFonts w:cs="David" w:hint="cs"/>
          <w:rtl/>
        </w:rPr>
      </w:pPr>
      <w:r w:rsidRPr="00F921CC">
        <w:rPr>
          <w:rFonts w:cs="David" w:hint="cs"/>
          <w:rtl/>
        </w:rPr>
        <w:tab/>
        <w:t xml:space="preserve">סעיף 12 </w:t>
      </w:r>
      <w:r w:rsidRPr="00F921CC">
        <w:rPr>
          <w:rFonts w:cs="David"/>
          <w:rtl/>
        </w:rPr>
        <w:t>–</w:t>
      </w:r>
      <w:r w:rsidRPr="00F921CC">
        <w:rPr>
          <w:rFonts w:cs="David" w:hint="cs"/>
          <w:rtl/>
        </w:rPr>
        <w:t xml:space="preserve"> השתתפות בהוצאות משפטיות של ח"כים. זה לא היה ב- 2006 ולא ב-2007. אמנם סכום של 100 אלף שקל </w:t>
      </w:r>
      <w:r w:rsidRPr="00F921CC">
        <w:rPr>
          <w:rFonts w:cs="David"/>
          <w:rtl/>
        </w:rPr>
        <w:t>–</w:t>
      </w:r>
      <w:r w:rsidRPr="00F921CC">
        <w:rPr>
          <w:rFonts w:cs="David" w:hint="cs"/>
          <w:rtl/>
        </w:rPr>
        <w:t xml:space="preserve"> אך זה לא היה עד היום. אני רוצה לדעת מה הרעיון. </w:t>
      </w:r>
    </w:p>
    <w:p w14:paraId="1542DF60" w14:textId="77777777" w:rsidR="00F921CC" w:rsidRPr="00F921CC" w:rsidRDefault="00F921CC" w:rsidP="00F921CC">
      <w:pPr>
        <w:bidi/>
        <w:jc w:val="both"/>
        <w:rPr>
          <w:rFonts w:cs="David" w:hint="cs"/>
          <w:rtl/>
        </w:rPr>
      </w:pPr>
    </w:p>
    <w:p w14:paraId="41802F3B" w14:textId="77777777" w:rsidR="00F921CC" w:rsidRPr="00F921CC" w:rsidRDefault="00F921CC" w:rsidP="00F921CC">
      <w:pPr>
        <w:bidi/>
        <w:jc w:val="both"/>
        <w:rPr>
          <w:rFonts w:cs="David" w:hint="cs"/>
          <w:rtl/>
        </w:rPr>
      </w:pPr>
      <w:r w:rsidRPr="00F921CC">
        <w:rPr>
          <w:rFonts w:cs="David" w:hint="cs"/>
          <w:rtl/>
        </w:rPr>
        <w:tab/>
        <w:t xml:space="preserve">ראיתי את מה שראו חבריי בסעיף 13 לעניין המ.מ.מ. אני מנועה מלהגיד יכול להיות שהיה תמיד תקציב בסכום מיותר. אני רוצה רק לדעת אם הבאתם בחשבון קישור לסעיף 30 </w:t>
      </w:r>
      <w:r w:rsidRPr="00F921CC">
        <w:rPr>
          <w:rFonts w:cs="David"/>
          <w:rtl/>
        </w:rPr>
        <w:t>–</w:t>
      </w:r>
      <w:r w:rsidRPr="00F921CC">
        <w:rPr>
          <w:rFonts w:cs="David" w:hint="cs"/>
          <w:rtl/>
        </w:rPr>
        <w:t xml:space="preserve"> כשאנחנו </w:t>
      </w:r>
    </w:p>
    <w:p w14:paraId="6DA0BD9A" w14:textId="77777777" w:rsidR="00F921CC" w:rsidRPr="00F921CC" w:rsidRDefault="00F921CC" w:rsidP="00F921CC">
      <w:pPr>
        <w:bidi/>
        <w:jc w:val="both"/>
        <w:rPr>
          <w:rFonts w:cs="David" w:hint="cs"/>
          <w:rtl/>
        </w:rPr>
      </w:pPr>
      <w:r w:rsidRPr="00F921CC">
        <w:rPr>
          <w:rFonts w:cs="David" w:hint="cs"/>
          <w:rtl/>
        </w:rPr>
        <w:t xml:space="preserve">כאן בחדר הזה דנו על נושא נציבות הדורות הבאים </w:t>
      </w:r>
      <w:r w:rsidRPr="00F921CC">
        <w:rPr>
          <w:rFonts w:cs="David"/>
          <w:rtl/>
        </w:rPr>
        <w:t>–</w:t>
      </w:r>
      <w:r w:rsidRPr="00F921CC">
        <w:rPr>
          <w:rFonts w:cs="David" w:hint="cs"/>
          <w:rtl/>
        </w:rPr>
        <w:t xml:space="preserve"> להעביר את זה למ.מ.מ - האם יש חוט שני שמוביל בין שני הרעיונות האלה? לגבי ציוד ומסמכים אשאל אחר כך. </w:t>
      </w:r>
    </w:p>
    <w:p w14:paraId="4A96AE9C" w14:textId="77777777" w:rsidR="00F921CC" w:rsidRPr="00F921CC" w:rsidRDefault="00F921CC" w:rsidP="00F921CC">
      <w:pPr>
        <w:bidi/>
        <w:jc w:val="both"/>
        <w:rPr>
          <w:rFonts w:cs="David" w:hint="cs"/>
          <w:rtl/>
        </w:rPr>
      </w:pPr>
    </w:p>
    <w:p w14:paraId="11B585A5" w14:textId="77777777" w:rsidR="00F921CC" w:rsidRPr="00F921CC" w:rsidRDefault="00F921CC" w:rsidP="00F921CC">
      <w:pPr>
        <w:bidi/>
        <w:jc w:val="both"/>
        <w:rPr>
          <w:rFonts w:cs="David" w:hint="cs"/>
          <w:rtl/>
        </w:rPr>
      </w:pPr>
      <w:r w:rsidRPr="00F921CC">
        <w:rPr>
          <w:rFonts w:cs="David" w:hint="cs"/>
          <w:rtl/>
        </w:rPr>
        <w:tab/>
        <w:t xml:space="preserve">ייעוץ לערוץ הכנסת </w:t>
      </w:r>
      <w:r w:rsidRPr="00F921CC">
        <w:rPr>
          <w:rFonts w:cs="David"/>
          <w:rtl/>
        </w:rPr>
        <w:t>–</w:t>
      </w:r>
      <w:r w:rsidRPr="00F921CC">
        <w:rPr>
          <w:rFonts w:cs="David" w:hint="cs"/>
          <w:rtl/>
        </w:rPr>
        <w:t xml:space="preserve"> שאלת תם: מה זה? </w:t>
      </w:r>
    </w:p>
    <w:p w14:paraId="7BD4BECA" w14:textId="77777777" w:rsidR="00F921CC" w:rsidRPr="00F921CC" w:rsidRDefault="00F921CC" w:rsidP="00F921CC">
      <w:pPr>
        <w:bidi/>
        <w:jc w:val="both"/>
        <w:rPr>
          <w:rFonts w:cs="David" w:hint="cs"/>
          <w:rtl/>
        </w:rPr>
      </w:pPr>
    </w:p>
    <w:p w14:paraId="2BA83FE6" w14:textId="77777777" w:rsidR="00F921CC" w:rsidRPr="00F921CC" w:rsidRDefault="00F921CC" w:rsidP="00F921CC">
      <w:pPr>
        <w:bidi/>
        <w:jc w:val="both"/>
        <w:rPr>
          <w:rFonts w:cs="David" w:hint="cs"/>
          <w:rtl/>
        </w:rPr>
      </w:pPr>
      <w:r w:rsidRPr="00F921CC">
        <w:rPr>
          <w:rFonts w:cs="David" w:hint="cs"/>
          <w:rtl/>
        </w:rPr>
        <w:tab/>
        <w:t xml:space="preserve">אני רציתי דווקא לתת צל"ש. קראתי בעיתונים שהכנסת הנוכחית מרבה בטקסים ועושה פעילות מאד אינטנסיבית. אני ציפיתי  באופן טבעי עם ריבוי כנסים, שלטעמי מוסיף הרבה נופך ויתרון גדול כי יש להם משמעות ומשקל, שהתקציב הכללי של טקסים והנצחה התקציב הזה יעלה. שמחתי לראות שדווקא בנישה הזו התקציב קוצץ. </w:t>
      </w:r>
    </w:p>
    <w:p w14:paraId="70A81F69" w14:textId="77777777" w:rsidR="00F921CC" w:rsidRPr="00F921CC" w:rsidRDefault="00F921CC" w:rsidP="00F921CC">
      <w:pPr>
        <w:bidi/>
        <w:jc w:val="both"/>
        <w:rPr>
          <w:rFonts w:cs="David" w:hint="cs"/>
          <w:rtl/>
        </w:rPr>
      </w:pPr>
    </w:p>
    <w:p w14:paraId="7CC9FC92" w14:textId="77777777" w:rsidR="00F921CC" w:rsidRPr="00F921CC" w:rsidRDefault="00F921CC" w:rsidP="00F921CC">
      <w:pPr>
        <w:bidi/>
        <w:jc w:val="both"/>
        <w:rPr>
          <w:rFonts w:cs="David" w:hint="cs"/>
          <w:rtl/>
        </w:rPr>
      </w:pPr>
      <w:r w:rsidRPr="00F921CC">
        <w:rPr>
          <w:rFonts w:cs="David" w:hint="cs"/>
          <w:u w:val="single"/>
          <w:rtl/>
        </w:rPr>
        <w:t>נסים זאב:</w:t>
      </w:r>
    </w:p>
    <w:p w14:paraId="6BEB6FF0" w14:textId="77777777" w:rsidR="00F921CC" w:rsidRPr="00F921CC" w:rsidRDefault="00F921CC" w:rsidP="00F921CC">
      <w:pPr>
        <w:bidi/>
        <w:jc w:val="both"/>
        <w:rPr>
          <w:rFonts w:cs="David" w:hint="cs"/>
          <w:rtl/>
        </w:rPr>
      </w:pPr>
    </w:p>
    <w:p w14:paraId="4232309D" w14:textId="77777777" w:rsidR="00F921CC" w:rsidRPr="00F921CC" w:rsidRDefault="00F921CC" w:rsidP="00F921CC">
      <w:pPr>
        <w:bidi/>
        <w:jc w:val="both"/>
        <w:rPr>
          <w:rFonts w:cs="David" w:hint="cs"/>
          <w:rtl/>
        </w:rPr>
      </w:pPr>
      <w:r w:rsidRPr="00F921CC">
        <w:rPr>
          <w:rFonts w:cs="David" w:hint="cs"/>
          <w:rtl/>
        </w:rPr>
        <w:tab/>
        <w:t xml:space="preserve"> יותר טקסים לא אומר יותר עלויות. עושים טקסים צנועים. </w:t>
      </w:r>
    </w:p>
    <w:p w14:paraId="1A7FDC91" w14:textId="77777777" w:rsidR="00F921CC" w:rsidRPr="00F921CC" w:rsidRDefault="00F921CC" w:rsidP="00F921CC">
      <w:pPr>
        <w:bidi/>
        <w:jc w:val="both"/>
        <w:rPr>
          <w:rFonts w:cs="David" w:hint="cs"/>
          <w:rtl/>
        </w:rPr>
      </w:pPr>
    </w:p>
    <w:p w14:paraId="363D5EDF" w14:textId="77777777" w:rsidR="00F921CC" w:rsidRPr="00F921CC" w:rsidRDefault="00F921CC" w:rsidP="00F921CC">
      <w:pPr>
        <w:bidi/>
        <w:jc w:val="both"/>
        <w:rPr>
          <w:rFonts w:cs="David" w:hint="cs"/>
          <w:rtl/>
        </w:rPr>
      </w:pPr>
    </w:p>
    <w:p w14:paraId="6B6D73B1" w14:textId="77777777" w:rsidR="00F921CC" w:rsidRPr="00F921CC" w:rsidRDefault="00F921CC" w:rsidP="00F921CC">
      <w:pPr>
        <w:pStyle w:val="Heading5"/>
        <w:rPr>
          <w:rFonts w:hint="cs"/>
          <w:rtl/>
        </w:rPr>
      </w:pPr>
      <w:r w:rsidRPr="00F921CC">
        <w:rPr>
          <w:rFonts w:hint="cs"/>
          <w:u w:val="single"/>
          <w:rtl/>
        </w:rPr>
        <w:t>אסתרינה טרטמן:</w:t>
      </w:r>
    </w:p>
    <w:p w14:paraId="60FC2F9B" w14:textId="77777777" w:rsidR="00F921CC" w:rsidRPr="00F921CC" w:rsidRDefault="00F921CC" w:rsidP="00F921CC">
      <w:pPr>
        <w:pStyle w:val="Heading5"/>
        <w:rPr>
          <w:rFonts w:hint="cs"/>
          <w:rtl/>
        </w:rPr>
      </w:pPr>
    </w:p>
    <w:p w14:paraId="45BB3323" w14:textId="77777777" w:rsidR="00F921CC" w:rsidRPr="00F921CC" w:rsidRDefault="00F921CC" w:rsidP="00F921CC">
      <w:pPr>
        <w:bidi/>
        <w:jc w:val="both"/>
        <w:rPr>
          <w:rFonts w:cs="David" w:hint="cs"/>
          <w:rtl/>
        </w:rPr>
      </w:pPr>
      <w:r w:rsidRPr="00F921CC">
        <w:rPr>
          <w:rFonts w:cs="David" w:hint="cs"/>
          <w:rtl/>
        </w:rPr>
        <w:tab/>
        <w:t xml:space="preserve"> סעיף 60- אני רואה שיש פה מגמה לכנסת להעסיק סטודנטים. היום מועסקים פה סטודנטים, למיטב ידיעתי, באמצעות קרנות שונות. יש פה תקציב חדש שלא היה בשנים קודמות. אם הכוונה אכן להעשיר ולסייע לחברי הכנסת בעוד מסייעים סטודנטים למערכת </w:t>
      </w:r>
      <w:r w:rsidRPr="00F921CC">
        <w:rPr>
          <w:rFonts w:cs="David"/>
          <w:rtl/>
        </w:rPr>
        <w:t>–</w:t>
      </w:r>
      <w:r w:rsidRPr="00F921CC">
        <w:rPr>
          <w:rFonts w:cs="David" w:hint="cs"/>
          <w:rtl/>
        </w:rPr>
        <w:t xml:space="preserve"> דבר שמתבקש, כי הסוגיה הזו באה לוועדה הזו שוב ושוב על הקשיים של חברי הכנסת לעמוד במטלות שמוטלות עליהם בגדול. יבורך, רק רציתי לקבל הבהרה מה המשמעות. </w:t>
      </w:r>
    </w:p>
    <w:p w14:paraId="39A599C9" w14:textId="77777777" w:rsidR="00F921CC" w:rsidRPr="00F921CC" w:rsidRDefault="00F921CC" w:rsidP="00F921CC">
      <w:pPr>
        <w:bidi/>
        <w:jc w:val="both"/>
        <w:rPr>
          <w:rFonts w:cs="David" w:hint="cs"/>
          <w:rtl/>
        </w:rPr>
      </w:pPr>
    </w:p>
    <w:p w14:paraId="21098638" w14:textId="77777777" w:rsidR="00F921CC" w:rsidRPr="00F921CC" w:rsidRDefault="00F921CC" w:rsidP="00F921CC">
      <w:pPr>
        <w:bidi/>
        <w:jc w:val="both"/>
        <w:rPr>
          <w:rFonts w:cs="David" w:hint="cs"/>
          <w:rtl/>
        </w:rPr>
      </w:pPr>
      <w:r w:rsidRPr="00F921CC">
        <w:rPr>
          <w:rFonts w:cs="David" w:hint="cs"/>
          <w:u w:val="single"/>
          <w:rtl/>
        </w:rPr>
        <w:t>יעקב ליצמן:</w:t>
      </w:r>
    </w:p>
    <w:p w14:paraId="056ECFCA" w14:textId="77777777" w:rsidR="00F921CC" w:rsidRPr="00F921CC" w:rsidRDefault="00F921CC" w:rsidP="00F921CC">
      <w:pPr>
        <w:bidi/>
        <w:jc w:val="both"/>
        <w:rPr>
          <w:rFonts w:cs="David" w:hint="cs"/>
          <w:rtl/>
        </w:rPr>
      </w:pPr>
    </w:p>
    <w:p w14:paraId="072629C4" w14:textId="77777777" w:rsidR="00F921CC" w:rsidRPr="00F921CC" w:rsidRDefault="00F921CC" w:rsidP="00F921CC">
      <w:pPr>
        <w:bidi/>
        <w:jc w:val="both"/>
        <w:rPr>
          <w:rFonts w:cs="David" w:hint="cs"/>
          <w:rtl/>
        </w:rPr>
      </w:pPr>
      <w:r w:rsidRPr="00F921CC">
        <w:rPr>
          <w:rFonts w:cs="David" w:hint="cs"/>
          <w:rtl/>
        </w:rPr>
        <w:tab/>
        <w:t xml:space="preserve"> אני רוצה לברך את חשב הכנסת. בדרך כלל התקציב של הכנסת קשה יותר מתקציבים אחרים. יש הרבה בעיות פוליטיות גם בתוך. לכן הייתי רוצה לנגוע בכמה דברים. קודם כל הייתי רוצה לדעת איפה הסעיף של הנסיעות לחו"ל. </w:t>
      </w:r>
    </w:p>
    <w:p w14:paraId="5E1CEC37" w14:textId="77777777" w:rsidR="00F921CC" w:rsidRPr="00F921CC" w:rsidRDefault="00F921CC" w:rsidP="00F921CC">
      <w:pPr>
        <w:bidi/>
        <w:jc w:val="both"/>
        <w:rPr>
          <w:rFonts w:cs="David" w:hint="cs"/>
          <w:rtl/>
        </w:rPr>
      </w:pPr>
    </w:p>
    <w:p w14:paraId="169ED3AC"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662B3138" w14:textId="77777777" w:rsidR="00F921CC" w:rsidRPr="00F921CC" w:rsidRDefault="00F921CC" w:rsidP="00F921CC">
      <w:pPr>
        <w:bidi/>
        <w:jc w:val="both"/>
        <w:rPr>
          <w:rFonts w:cs="David" w:hint="cs"/>
          <w:rtl/>
        </w:rPr>
      </w:pPr>
    </w:p>
    <w:p w14:paraId="220C12FA" w14:textId="77777777" w:rsidR="00F921CC" w:rsidRPr="00F921CC" w:rsidRDefault="00F921CC" w:rsidP="00F921CC">
      <w:pPr>
        <w:bidi/>
        <w:jc w:val="both"/>
        <w:rPr>
          <w:rFonts w:cs="David" w:hint="cs"/>
          <w:rtl/>
        </w:rPr>
      </w:pPr>
      <w:r w:rsidRPr="00F921CC">
        <w:rPr>
          <w:rFonts w:cs="David" w:hint="cs"/>
          <w:rtl/>
        </w:rPr>
        <w:tab/>
        <w:t xml:space="preserve"> אני חושב שמופיע כ- -</w:t>
      </w:r>
    </w:p>
    <w:p w14:paraId="4440CE4C" w14:textId="77777777" w:rsidR="00F921CC" w:rsidRPr="00F921CC" w:rsidRDefault="00F921CC" w:rsidP="00F921CC">
      <w:pPr>
        <w:bidi/>
        <w:jc w:val="both"/>
        <w:rPr>
          <w:rFonts w:cs="David" w:hint="cs"/>
          <w:rtl/>
        </w:rPr>
      </w:pPr>
    </w:p>
    <w:p w14:paraId="05370C69" w14:textId="77777777" w:rsidR="00F921CC" w:rsidRPr="00F921CC" w:rsidRDefault="00F921CC" w:rsidP="00F921CC">
      <w:pPr>
        <w:bidi/>
        <w:jc w:val="both"/>
        <w:rPr>
          <w:rFonts w:cs="David" w:hint="cs"/>
          <w:rtl/>
        </w:rPr>
      </w:pPr>
      <w:r w:rsidRPr="00F921CC">
        <w:rPr>
          <w:rFonts w:cs="David" w:hint="cs"/>
          <w:u w:val="single"/>
          <w:rtl/>
        </w:rPr>
        <w:t>יעקב ליצמן:</w:t>
      </w:r>
    </w:p>
    <w:p w14:paraId="2BE3C09B" w14:textId="77777777" w:rsidR="00F921CC" w:rsidRPr="00F921CC" w:rsidRDefault="00F921CC" w:rsidP="00F921CC">
      <w:pPr>
        <w:bidi/>
        <w:jc w:val="both"/>
        <w:rPr>
          <w:rFonts w:cs="David" w:hint="cs"/>
          <w:rtl/>
        </w:rPr>
      </w:pPr>
    </w:p>
    <w:p w14:paraId="5B60D771" w14:textId="77777777" w:rsidR="00F921CC" w:rsidRPr="00F921CC" w:rsidRDefault="00F921CC" w:rsidP="00F921CC">
      <w:pPr>
        <w:bidi/>
        <w:jc w:val="both"/>
        <w:rPr>
          <w:rFonts w:cs="David" w:hint="cs"/>
          <w:rtl/>
        </w:rPr>
      </w:pPr>
      <w:r w:rsidRPr="00F921CC">
        <w:rPr>
          <w:rFonts w:cs="David" w:hint="cs"/>
          <w:rtl/>
        </w:rPr>
        <w:tab/>
        <w:t xml:space="preserve"> קשרי חוץ. </w:t>
      </w:r>
    </w:p>
    <w:p w14:paraId="2D3601CA" w14:textId="77777777" w:rsidR="00F921CC" w:rsidRPr="00F921CC" w:rsidRDefault="00F921CC" w:rsidP="00F921CC">
      <w:pPr>
        <w:bidi/>
        <w:jc w:val="both"/>
        <w:rPr>
          <w:rFonts w:cs="David" w:hint="cs"/>
          <w:rtl/>
        </w:rPr>
      </w:pPr>
    </w:p>
    <w:p w14:paraId="0BEF5FE7" w14:textId="77777777" w:rsidR="00F921CC" w:rsidRPr="00F921CC" w:rsidRDefault="00F921CC" w:rsidP="00F921CC">
      <w:pPr>
        <w:bidi/>
        <w:jc w:val="both"/>
        <w:rPr>
          <w:rFonts w:cs="David" w:hint="cs"/>
          <w:u w:val="single"/>
          <w:rtl/>
        </w:rPr>
      </w:pPr>
      <w:r w:rsidRPr="00F921CC">
        <w:rPr>
          <w:rFonts w:cs="David" w:hint="cs"/>
          <w:u w:val="single"/>
          <w:rtl/>
        </w:rPr>
        <w:t>יעקב ליצמן:</w:t>
      </w:r>
    </w:p>
    <w:p w14:paraId="793ED943" w14:textId="77777777" w:rsidR="00F921CC" w:rsidRPr="00F921CC" w:rsidRDefault="00F921CC" w:rsidP="00F921CC">
      <w:pPr>
        <w:bidi/>
        <w:jc w:val="both"/>
        <w:rPr>
          <w:rFonts w:cs="David" w:hint="cs"/>
          <w:rtl/>
        </w:rPr>
      </w:pPr>
    </w:p>
    <w:p w14:paraId="7B21CFF4" w14:textId="77777777" w:rsidR="00F921CC" w:rsidRPr="00F921CC" w:rsidRDefault="00F921CC" w:rsidP="00F921CC">
      <w:pPr>
        <w:bidi/>
        <w:jc w:val="both"/>
        <w:rPr>
          <w:rFonts w:cs="David" w:hint="cs"/>
          <w:rtl/>
        </w:rPr>
      </w:pPr>
      <w:r w:rsidRPr="00F921CC">
        <w:rPr>
          <w:rFonts w:cs="David" w:hint="cs"/>
          <w:rtl/>
        </w:rPr>
        <w:tab/>
        <w:t xml:space="preserve">אפשר לכתוב "נסיעות לחו"ל". למה לכתוב "קשרי חוץ"?   </w:t>
      </w:r>
    </w:p>
    <w:p w14:paraId="5B33C424" w14:textId="77777777" w:rsidR="00F921CC" w:rsidRPr="00F921CC" w:rsidRDefault="00F921CC" w:rsidP="00F921CC">
      <w:pPr>
        <w:bidi/>
        <w:jc w:val="both"/>
        <w:rPr>
          <w:rFonts w:cs="David" w:hint="cs"/>
          <w:rtl/>
        </w:rPr>
      </w:pPr>
    </w:p>
    <w:p w14:paraId="6BF886B2" w14:textId="77777777" w:rsidR="00F921CC" w:rsidRPr="00F921CC" w:rsidRDefault="00F921CC" w:rsidP="00F921CC">
      <w:pPr>
        <w:bidi/>
        <w:jc w:val="both"/>
        <w:rPr>
          <w:rFonts w:cs="David" w:hint="cs"/>
          <w:rtl/>
        </w:rPr>
      </w:pPr>
    </w:p>
    <w:p w14:paraId="385450E7"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15B079AC" w14:textId="77777777" w:rsidR="00F921CC" w:rsidRPr="00F921CC" w:rsidRDefault="00F921CC" w:rsidP="00F921CC">
      <w:pPr>
        <w:bidi/>
        <w:jc w:val="both"/>
        <w:rPr>
          <w:rFonts w:cs="David" w:hint="cs"/>
          <w:rtl/>
        </w:rPr>
      </w:pPr>
    </w:p>
    <w:p w14:paraId="2E388777" w14:textId="77777777" w:rsidR="00F921CC" w:rsidRPr="00F921CC" w:rsidRDefault="00F921CC" w:rsidP="00F921CC">
      <w:pPr>
        <w:bidi/>
        <w:jc w:val="both"/>
        <w:rPr>
          <w:rFonts w:cs="David" w:hint="cs"/>
          <w:rtl/>
        </w:rPr>
      </w:pPr>
      <w:r w:rsidRPr="00F921CC">
        <w:rPr>
          <w:rFonts w:cs="David" w:hint="cs"/>
          <w:rtl/>
        </w:rPr>
        <w:tab/>
        <w:t xml:space="preserve">זה משלחות נכנסות. </w:t>
      </w:r>
    </w:p>
    <w:p w14:paraId="49B19AC0" w14:textId="77777777" w:rsidR="00F921CC" w:rsidRPr="00F921CC" w:rsidRDefault="00F921CC" w:rsidP="00F921CC">
      <w:pPr>
        <w:bidi/>
        <w:jc w:val="both"/>
        <w:rPr>
          <w:rFonts w:cs="David" w:hint="cs"/>
          <w:rtl/>
        </w:rPr>
      </w:pPr>
    </w:p>
    <w:p w14:paraId="3D8A8C45" w14:textId="77777777" w:rsidR="00F921CC" w:rsidRPr="00F921CC" w:rsidRDefault="00F921CC" w:rsidP="00F921CC">
      <w:pPr>
        <w:bidi/>
        <w:jc w:val="both"/>
        <w:rPr>
          <w:rFonts w:cs="David" w:hint="cs"/>
          <w:rtl/>
        </w:rPr>
      </w:pPr>
      <w:r w:rsidRPr="00F921CC">
        <w:rPr>
          <w:rFonts w:cs="David" w:hint="cs"/>
          <w:u w:val="single"/>
          <w:rtl/>
        </w:rPr>
        <w:t>יעקב ליצמן:</w:t>
      </w:r>
    </w:p>
    <w:p w14:paraId="073408B7" w14:textId="77777777" w:rsidR="00F921CC" w:rsidRPr="00F921CC" w:rsidRDefault="00F921CC" w:rsidP="00F921CC">
      <w:pPr>
        <w:bidi/>
        <w:jc w:val="both"/>
        <w:rPr>
          <w:rFonts w:cs="David" w:hint="cs"/>
          <w:rtl/>
        </w:rPr>
      </w:pPr>
    </w:p>
    <w:p w14:paraId="723EF931" w14:textId="77777777" w:rsidR="00F921CC" w:rsidRPr="00F921CC" w:rsidRDefault="00F921CC" w:rsidP="00F921CC">
      <w:pPr>
        <w:bidi/>
        <w:jc w:val="both"/>
        <w:rPr>
          <w:rFonts w:cs="David" w:hint="cs"/>
          <w:rtl/>
        </w:rPr>
      </w:pPr>
      <w:r w:rsidRPr="00F921CC">
        <w:rPr>
          <w:rFonts w:cs="David" w:hint="cs"/>
          <w:rtl/>
        </w:rPr>
        <w:tab/>
        <w:t xml:space="preserve"> הייתי מצפה שבאותו דו"ח תדווחו לנו מי נסע ולאן. </w:t>
      </w:r>
    </w:p>
    <w:p w14:paraId="74EACD26" w14:textId="77777777" w:rsidR="00F921CC" w:rsidRPr="00F921CC" w:rsidRDefault="00F921CC" w:rsidP="00F921CC">
      <w:pPr>
        <w:bidi/>
        <w:jc w:val="both"/>
        <w:rPr>
          <w:rFonts w:cs="David" w:hint="cs"/>
          <w:rtl/>
        </w:rPr>
      </w:pPr>
    </w:p>
    <w:p w14:paraId="6ECD30D9"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50D7F363" w14:textId="77777777" w:rsidR="00F921CC" w:rsidRPr="00F921CC" w:rsidRDefault="00F921CC" w:rsidP="00F921CC">
      <w:pPr>
        <w:bidi/>
        <w:jc w:val="both"/>
        <w:rPr>
          <w:rFonts w:cs="David" w:hint="cs"/>
          <w:rtl/>
        </w:rPr>
      </w:pPr>
    </w:p>
    <w:p w14:paraId="07A0EEDD" w14:textId="77777777" w:rsidR="00F921CC" w:rsidRPr="00F921CC" w:rsidRDefault="00F921CC" w:rsidP="00F921CC">
      <w:pPr>
        <w:bidi/>
        <w:jc w:val="both"/>
        <w:rPr>
          <w:rFonts w:cs="David" w:hint="cs"/>
          <w:rtl/>
        </w:rPr>
      </w:pPr>
      <w:r w:rsidRPr="00F921CC">
        <w:rPr>
          <w:rFonts w:cs="David" w:hint="cs"/>
          <w:rtl/>
        </w:rPr>
        <w:tab/>
        <w:t xml:space="preserve"> זה מופיע. בוועדת הכספים אנחנו מקבלים דו"ח עם שמות מי נסע ולאן? </w:t>
      </w:r>
    </w:p>
    <w:p w14:paraId="43F85C37" w14:textId="77777777" w:rsidR="00F921CC" w:rsidRPr="00F921CC" w:rsidRDefault="00F921CC" w:rsidP="00F921CC">
      <w:pPr>
        <w:bidi/>
        <w:jc w:val="both"/>
        <w:rPr>
          <w:rFonts w:cs="David" w:hint="cs"/>
          <w:rtl/>
        </w:rPr>
      </w:pPr>
    </w:p>
    <w:p w14:paraId="29F69235" w14:textId="77777777" w:rsidR="00F921CC" w:rsidRPr="00F921CC" w:rsidRDefault="00F921CC" w:rsidP="00F921CC">
      <w:pPr>
        <w:bidi/>
        <w:jc w:val="both"/>
        <w:rPr>
          <w:rFonts w:cs="David" w:hint="cs"/>
          <w:rtl/>
        </w:rPr>
      </w:pPr>
      <w:r w:rsidRPr="00F921CC">
        <w:rPr>
          <w:rFonts w:cs="David" w:hint="cs"/>
          <w:u w:val="single"/>
          <w:rtl/>
        </w:rPr>
        <w:t>יעקב ליצמן:</w:t>
      </w:r>
    </w:p>
    <w:p w14:paraId="7353C821" w14:textId="77777777" w:rsidR="00F921CC" w:rsidRPr="00F921CC" w:rsidRDefault="00F921CC" w:rsidP="00F921CC">
      <w:pPr>
        <w:bidi/>
        <w:jc w:val="both"/>
        <w:rPr>
          <w:rFonts w:cs="David" w:hint="cs"/>
          <w:rtl/>
        </w:rPr>
      </w:pPr>
    </w:p>
    <w:p w14:paraId="703181C3" w14:textId="77777777" w:rsidR="00F921CC" w:rsidRPr="00F921CC" w:rsidRDefault="00F921CC" w:rsidP="00F921CC">
      <w:pPr>
        <w:bidi/>
        <w:jc w:val="both"/>
        <w:rPr>
          <w:rFonts w:cs="David" w:hint="cs"/>
          <w:rtl/>
        </w:rPr>
      </w:pPr>
      <w:r w:rsidRPr="00F921CC">
        <w:rPr>
          <w:rFonts w:cs="David" w:hint="cs"/>
          <w:rtl/>
        </w:rPr>
        <w:tab/>
        <w:t xml:space="preserve"> דבר אחרון </w:t>
      </w:r>
      <w:r w:rsidRPr="00F921CC">
        <w:rPr>
          <w:rFonts w:cs="David"/>
          <w:rtl/>
        </w:rPr>
        <w:t>–</w:t>
      </w:r>
      <w:r w:rsidRPr="00F921CC">
        <w:rPr>
          <w:rFonts w:cs="David" w:hint="cs"/>
          <w:rtl/>
        </w:rPr>
        <w:t xml:space="preserve"> אני רוצה לדעת מבחינת כוח האדם שיש כאן </w:t>
      </w:r>
      <w:r w:rsidRPr="00F921CC">
        <w:rPr>
          <w:rFonts w:cs="David"/>
          <w:rtl/>
        </w:rPr>
        <w:t>–</w:t>
      </w:r>
      <w:r w:rsidRPr="00F921CC">
        <w:rPr>
          <w:rFonts w:cs="David" w:hint="cs"/>
          <w:rtl/>
        </w:rPr>
        <w:t xml:space="preserve"> שיא כוח האדם, איך זה מתקיים? מי מכניס עובדים, מי עובר מכרז, באיזה מקומות ממנים דוברים, באיזה מקומות לא, באיזה מקומות הם עובדי מדינה ובאיזה לא,  זה דבר חשוב, כי אני רואה בזה הפליות בין אנשים לאנשים. </w:t>
      </w:r>
    </w:p>
    <w:p w14:paraId="364C05B5" w14:textId="77777777" w:rsidR="00F921CC" w:rsidRPr="00F921CC" w:rsidRDefault="00F921CC" w:rsidP="00F921CC">
      <w:pPr>
        <w:bidi/>
        <w:jc w:val="both"/>
        <w:rPr>
          <w:rFonts w:cs="David" w:hint="cs"/>
          <w:rtl/>
        </w:rPr>
      </w:pPr>
    </w:p>
    <w:p w14:paraId="1D83D1F0"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6519AE37" w14:textId="77777777" w:rsidR="00F921CC" w:rsidRPr="00F921CC" w:rsidRDefault="00F921CC" w:rsidP="00F921CC">
      <w:pPr>
        <w:bidi/>
        <w:jc w:val="both"/>
        <w:rPr>
          <w:rFonts w:cs="David" w:hint="cs"/>
          <w:rtl/>
        </w:rPr>
      </w:pPr>
    </w:p>
    <w:p w14:paraId="253D5F81" w14:textId="77777777" w:rsidR="00F921CC" w:rsidRPr="00F921CC" w:rsidRDefault="00F921CC" w:rsidP="00F921CC">
      <w:pPr>
        <w:bidi/>
        <w:jc w:val="both"/>
        <w:rPr>
          <w:rFonts w:cs="David" w:hint="cs"/>
          <w:rtl/>
        </w:rPr>
      </w:pPr>
      <w:r w:rsidRPr="00F921CC">
        <w:rPr>
          <w:rFonts w:cs="David" w:hint="cs"/>
          <w:rtl/>
        </w:rPr>
        <w:tab/>
        <w:t xml:space="preserve"> רק להעיר </w:t>
      </w:r>
      <w:r w:rsidRPr="00F921CC">
        <w:rPr>
          <w:rFonts w:cs="David"/>
          <w:rtl/>
        </w:rPr>
        <w:t>–</w:t>
      </w:r>
      <w:r w:rsidRPr="00F921CC">
        <w:rPr>
          <w:rFonts w:cs="David" w:hint="cs"/>
          <w:rtl/>
        </w:rPr>
        <w:t xml:space="preserve"> הכנסת החליטה להוסיף 6 תקנים </w:t>
      </w:r>
      <w:r w:rsidRPr="00F921CC">
        <w:rPr>
          <w:rFonts w:cs="David"/>
          <w:rtl/>
        </w:rPr>
        <w:t>–</w:t>
      </w:r>
      <w:r w:rsidRPr="00F921CC">
        <w:rPr>
          <w:rFonts w:cs="David" w:hint="cs"/>
          <w:rtl/>
        </w:rPr>
        <w:t xml:space="preserve"> 5 תקנים לערבים ותקן אחד לאתיופי. ניסו לעשות איזונים מתאימים כדי שלא יהיו פערים באנשים מסוימים שיתקבלו ולא מרבדים אחרים של החברה הישראלית. </w:t>
      </w:r>
    </w:p>
    <w:p w14:paraId="3E85A471" w14:textId="77777777" w:rsidR="00F921CC" w:rsidRPr="00F921CC" w:rsidRDefault="00F921CC" w:rsidP="00F921CC">
      <w:pPr>
        <w:bidi/>
        <w:jc w:val="both"/>
        <w:rPr>
          <w:rFonts w:cs="David" w:hint="cs"/>
          <w:rtl/>
        </w:rPr>
      </w:pPr>
    </w:p>
    <w:p w14:paraId="28024EF4" w14:textId="77777777" w:rsidR="00F921CC" w:rsidRPr="00F921CC" w:rsidRDefault="00F921CC" w:rsidP="00F921CC">
      <w:pPr>
        <w:bidi/>
        <w:jc w:val="both"/>
        <w:rPr>
          <w:rFonts w:cs="David" w:hint="cs"/>
          <w:rtl/>
        </w:rPr>
      </w:pPr>
      <w:r w:rsidRPr="00F921CC">
        <w:rPr>
          <w:rFonts w:cs="David" w:hint="cs"/>
          <w:u w:val="single"/>
          <w:rtl/>
        </w:rPr>
        <w:t>יעקב ליצמן:</w:t>
      </w:r>
    </w:p>
    <w:p w14:paraId="7B9BC08D" w14:textId="77777777" w:rsidR="00F921CC" w:rsidRPr="00F921CC" w:rsidRDefault="00F921CC" w:rsidP="00F921CC">
      <w:pPr>
        <w:bidi/>
        <w:jc w:val="both"/>
        <w:rPr>
          <w:rFonts w:cs="David" w:hint="cs"/>
          <w:rtl/>
        </w:rPr>
      </w:pPr>
    </w:p>
    <w:p w14:paraId="2136E03A" w14:textId="77777777" w:rsidR="00F921CC" w:rsidRPr="00F921CC" w:rsidRDefault="00F921CC" w:rsidP="00F921CC">
      <w:pPr>
        <w:bidi/>
        <w:jc w:val="both"/>
        <w:rPr>
          <w:rFonts w:cs="David" w:hint="cs"/>
          <w:rtl/>
        </w:rPr>
      </w:pPr>
      <w:r w:rsidRPr="00F921CC">
        <w:rPr>
          <w:rFonts w:cs="David" w:hint="cs"/>
          <w:rtl/>
        </w:rPr>
        <w:tab/>
        <w:t xml:space="preserve"> אני מצטרף למה שנאמר לגבי המ.מ.מ. </w:t>
      </w:r>
    </w:p>
    <w:p w14:paraId="5144E66A" w14:textId="77777777" w:rsidR="00F921CC" w:rsidRPr="00F921CC" w:rsidRDefault="00F921CC" w:rsidP="00F921CC">
      <w:pPr>
        <w:bidi/>
        <w:jc w:val="both"/>
        <w:rPr>
          <w:rFonts w:cs="David" w:hint="cs"/>
          <w:rtl/>
        </w:rPr>
      </w:pPr>
    </w:p>
    <w:p w14:paraId="5B484613"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7EB5315F" w14:textId="77777777" w:rsidR="00F921CC" w:rsidRPr="00F921CC" w:rsidRDefault="00F921CC" w:rsidP="00F921CC">
      <w:pPr>
        <w:bidi/>
        <w:jc w:val="both"/>
        <w:rPr>
          <w:rFonts w:cs="David" w:hint="cs"/>
          <w:rtl/>
        </w:rPr>
      </w:pPr>
    </w:p>
    <w:p w14:paraId="08340DFD" w14:textId="77777777" w:rsidR="00F921CC" w:rsidRPr="00F921CC" w:rsidRDefault="00F921CC" w:rsidP="00F921CC">
      <w:pPr>
        <w:bidi/>
        <w:jc w:val="both"/>
        <w:rPr>
          <w:rFonts w:cs="David" w:hint="cs"/>
          <w:rtl/>
        </w:rPr>
      </w:pPr>
      <w:r w:rsidRPr="00F921CC">
        <w:rPr>
          <w:rFonts w:cs="David" w:hint="cs"/>
          <w:rtl/>
        </w:rPr>
        <w:tab/>
        <w:t xml:space="preserve"> כולנו מוקירים ומכירים את העבודה. אנחנו יודעים גם שהיקפי העבודה שם עלו ב- 50%. </w:t>
      </w:r>
    </w:p>
    <w:p w14:paraId="50095BC8" w14:textId="77777777" w:rsidR="00F921CC" w:rsidRPr="00F921CC" w:rsidRDefault="00F921CC" w:rsidP="00F921CC">
      <w:pPr>
        <w:bidi/>
        <w:jc w:val="both"/>
        <w:rPr>
          <w:rFonts w:cs="David" w:hint="cs"/>
          <w:rtl/>
        </w:rPr>
      </w:pPr>
    </w:p>
    <w:p w14:paraId="1212DC54" w14:textId="77777777" w:rsidR="00F921CC" w:rsidRPr="00F921CC" w:rsidRDefault="00F921CC" w:rsidP="00F921CC">
      <w:pPr>
        <w:pStyle w:val="Heading5"/>
        <w:rPr>
          <w:rFonts w:hint="cs"/>
          <w:rtl/>
        </w:rPr>
      </w:pPr>
      <w:r w:rsidRPr="00F921CC">
        <w:rPr>
          <w:rFonts w:hint="cs"/>
          <w:u w:val="single"/>
          <w:rtl/>
        </w:rPr>
        <w:t>שלי יחימוביץ:</w:t>
      </w:r>
    </w:p>
    <w:p w14:paraId="789B3FBB" w14:textId="77777777" w:rsidR="00F921CC" w:rsidRPr="00F921CC" w:rsidRDefault="00F921CC" w:rsidP="00F921CC">
      <w:pPr>
        <w:pStyle w:val="Heading5"/>
        <w:rPr>
          <w:rFonts w:hint="cs"/>
          <w:rtl/>
        </w:rPr>
      </w:pPr>
    </w:p>
    <w:p w14:paraId="76E8D221" w14:textId="77777777" w:rsidR="00F921CC" w:rsidRPr="00F921CC" w:rsidRDefault="00F921CC" w:rsidP="00F921CC">
      <w:pPr>
        <w:bidi/>
        <w:jc w:val="both"/>
        <w:rPr>
          <w:rFonts w:cs="David" w:hint="cs"/>
          <w:rtl/>
        </w:rPr>
      </w:pPr>
      <w:r w:rsidRPr="00F921CC">
        <w:rPr>
          <w:rFonts w:cs="David" w:hint="cs"/>
          <w:rtl/>
        </w:rPr>
        <w:tab/>
        <w:t xml:space="preserve"> כל מה שאגיד לוקה בחסר </w:t>
      </w:r>
      <w:r w:rsidRPr="00F921CC">
        <w:rPr>
          <w:rFonts w:cs="David"/>
          <w:rtl/>
        </w:rPr>
        <w:t>–</w:t>
      </w:r>
      <w:r w:rsidRPr="00F921CC">
        <w:rPr>
          <w:rFonts w:cs="David" w:hint="cs"/>
          <w:rtl/>
        </w:rPr>
        <w:t xml:space="preserve"> לא התאפשר לי לעשות עבודה יסודית ואני חוזרת על בקשתי שהדברים יחולקו חודש לפני - - </w:t>
      </w:r>
    </w:p>
    <w:p w14:paraId="5CD23D17" w14:textId="77777777" w:rsidR="00F921CC" w:rsidRPr="00F921CC" w:rsidRDefault="00F921CC" w:rsidP="00F921CC">
      <w:pPr>
        <w:bidi/>
        <w:jc w:val="both"/>
        <w:rPr>
          <w:rFonts w:cs="David" w:hint="cs"/>
          <w:rtl/>
        </w:rPr>
      </w:pPr>
    </w:p>
    <w:p w14:paraId="087E7400"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7634D2E7" w14:textId="77777777" w:rsidR="00F921CC" w:rsidRPr="00F921CC" w:rsidRDefault="00F921CC" w:rsidP="00F921CC">
      <w:pPr>
        <w:bidi/>
        <w:jc w:val="both"/>
        <w:rPr>
          <w:rFonts w:cs="David" w:hint="cs"/>
          <w:rtl/>
        </w:rPr>
      </w:pPr>
    </w:p>
    <w:p w14:paraId="638BDCE1" w14:textId="77777777" w:rsidR="00F921CC" w:rsidRPr="00F921CC" w:rsidRDefault="00F921CC" w:rsidP="00F921CC">
      <w:pPr>
        <w:bidi/>
        <w:jc w:val="both"/>
        <w:rPr>
          <w:rFonts w:cs="David" w:hint="cs"/>
          <w:rtl/>
        </w:rPr>
      </w:pPr>
      <w:r w:rsidRPr="00F921CC">
        <w:rPr>
          <w:rFonts w:cs="David" w:hint="cs"/>
          <w:rtl/>
        </w:rPr>
        <w:tab/>
        <w:t xml:space="preserve"> חודש לפני? </w:t>
      </w:r>
    </w:p>
    <w:p w14:paraId="07A59269" w14:textId="77777777" w:rsidR="00F921CC" w:rsidRPr="00F921CC" w:rsidRDefault="00F921CC" w:rsidP="00F921CC">
      <w:pPr>
        <w:bidi/>
        <w:jc w:val="both"/>
        <w:rPr>
          <w:rFonts w:cs="David" w:hint="cs"/>
          <w:rtl/>
        </w:rPr>
      </w:pPr>
    </w:p>
    <w:p w14:paraId="75EE847B" w14:textId="77777777" w:rsidR="00F921CC" w:rsidRPr="00F921CC" w:rsidRDefault="00F921CC" w:rsidP="00F921CC">
      <w:pPr>
        <w:pStyle w:val="Heading5"/>
        <w:rPr>
          <w:rFonts w:hint="cs"/>
          <w:rtl/>
        </w:rPr>
      </w:pPr>
      <w:r w:rsidRPr="00F921CC">
        <w:rPr>
          <w:rFonts w:hint="cs"/>
          <w:u w:val="single"/>
          <w:rtl/>
        </w:rPr>
        <w:t>שלי יחימוביץ:</w:t>
      </w:r>
    </w:p>
    <w:p w14:paraId="5A5D67AE" w14:textId="77777777" w:rsidR="00F921CC" w:rsidRPr="00F921CC" w:rsidRDefault="00F921CC" w:rsidP="00F921CC">
      <w:pPr>
        <w:pStyle w:val="Heading5"/>
        <w:rPr>
          <w:rFonts w:hint="cs"/>
          <w:rtl/>
        </w:rPr>
      </w:pPr>
    </w:p>
    <w:p w14:paraId="4C5F67EF" w14:textId="77777777" w:rsidR="00F921CC" w:rsidRPr="00F921CC" w:rsidRDefault="00F921CC" w:rsidP="00F921CC">
      <w:pPr>
        <w:bidi/>
        <w:jc w:val="both"/>
        <w:rPr>
          <w:rFonts w:cs="David" w:hint="cs"/>
          <w:rtl/>
        </w:rPr>
      </w:pPr>
      <w:r w:rsidRPr="00F921CC">
        <w:rPr>
          <w:rFonts w:cs="David" w:hint="cs"/>
          <w:rtl/>
        </w:rPr>
        <w:tab/>
        <w:t xml:space="preserve"> כן. תקציב המדינה - - </w:t>
      </w:r>
    </w:p>
    <w:p w14:paraId="032320FB" w14:textId="77777777" w:rsidR="00F921CC" w:rsidRPr="00F921CC" w:rsidRDefault="00F921CC" w:rsidP="00F921CC">
      <w:pPr>
        <w:bidi/>
        <w:jc w:val="both"/>
        <w:rPr>
          <w:rFonts w:cs="David" w:hint="cs"/>
          <w:rtl/>
        </w:rPr>
      </w:pPr>
    </w:p>
    <w:p w14:paraId="75B4F8E6"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3ABD86D8" w14:textId="77777777" w:rsidR="00F921CC" w:rsidRPr="00F921CC" w:rsidRDefault="00F921CC" w:rsidP="00F921CC">
      <w:pPr>
        <w:bidi/>
        <w:jc w:val="both"/>
        <w:rPr>
          <w:rFonts w:cs="David" w:hint="cs"/>
          <w:rtl/>
        </w:rPr>
      </w:pPr>
    </w:p>
    <w:p w14:paraId="13EADD9E" w14:textId="77777777" w:rsidR="00F921CC" w:rsidRPr="00F921CC" w:rsidRDefault="00F921CC" w:rsidP="00F921CC">
      <w:pPr>
        <w:bidi/>
        <w:jc w:val="both"/>
        <w:rPr>
          <w:rFonts w:cs="David" w:hint="cs"/>
          <w:rtl/>
        </w:rPr>
      </w:pPr>
      <w:r w:rsidRPr="00F921CC">
        <w:rPr>
          <w:rFonts w:cs="David" w:hint="cs"/>
          <w:rtl/>
        </w:rPr>
        <w:tab/>
        <w:t xml:space="preserve"> לא דומה תקציב הכנסת לתקציב המדינה. </w:t>
      </w:r>
    </w:p>
    <w:p w14:paraId="3444C560" w14:textId="77777777" w:rsidR="00F921CC" w:rsidRPr="00F921CC" w:rsidRDefault="00F921CC" w:rsidP="00F921CC">
      <w:pPr>
        <w:bidi/>
        <w:jc w:val="both"/>
        <w:rPr>
          <w:rFonts w:cs="David" w:hint="cs"/>
          <w:rtl/>
        </w:rPr>
      </w:pPr>
    </w:p>
    <w:p w14:paraId="4D54B895" w14:textId="77777777" w:rsidR="00F921CC" w:rsidRPr="00F921CC" w:rsidRDefault="00F921CC" w:rsidP="00F921CC">
      <w:pPr>
        <w:pStyle w:val="Heading5"/>
        <w:rPr>
          <w:rFonts w:hint="cs"/>
          <w:rtl/>
        </w:rPr>
      </w:pPr>
      <w:r w:rsidRPr="00F921CC">
        <w:rPr>
          <w:rFonts w:hint="cs"/>
          <w:u w:val="single"/>
          <w:rtl/>
        </w:rPr>
        <w:t>שלי יחימוביץ:</w:t>
      </w:r>
    </w:p>
    <w:p w14:paraId="463A1B9F" w14:textId="77777777" w:rsidR="00F921CC" w:rsidRPr="00F921CC" w:rsidRDefault="00F921CC" w:rsidP="00F921CC">
      <w:pPr>
        <w:pStyle w:val="Heading5"/>
        <w:rPr>
          <w:rFonts w:hint="cs"/>
          <w:rtl/>
        </w:rPr>
      </w:pPr>
    </w:p>
    <w:p w14:paraId="3E428764" w14:textId="77777777" w:rsidR="00F921CC" w:rsidRPr="00F921CC" w:rsidRDefault="00F921CC" w:rsidP="00F921CC">
      <w:pPr>
        <w:bidi/>
        <w:jc w:val="both"/>
        <w:rPr>
          <w:rFonts w:cs="David" w:hint="cs"/>
          <w:rtl/>
        </w:rPr>
      </w:pPr>
      <w:r w:rsidRPr="00F921CC">
        <w:rPr>
          <w:rFonts w:cs="David" w:hint="cs"/>
          <w:rtl/>
        </w:rPr>
        <w:tab/>
        <w:t xml:space="preserve"> העובדה שעברתי ביעף על הסעיפים לא הופכת אותי לברת סמכא ובוודאי ובוודאי אין לי את הכלים לשאול שאלות רציניות. הייתי מעדיפה שלישיבה כמו זו נבוא כבר אחרי שהפנינו את השאלות ואחרי ש היתה היערכות לתת לנו תשובות. </w:t>
      </w:r>
    </w:p>
    <w:p w14:paraId="1950DEFF" w14:textId="77777777" w:rsidR="00F921CC" w:rsidRPr="00F921CC" w:rsidRDefault="00F921CC" w:rsidP="00F921CC">
      <w:pPr>
        <w:bidi/>
        <w:jc w:val="both"/>
        <w:rPr>
          <w:rFonts w:cs="David" w:hint="cs"/>
          <w:rtl/>
        </w:rPr>
      </w:pPr>
    </w:p>
    <w:p w14:paraId="4E87A40B" w14:textId="77777777" w:rsidR="00F921CC" w:rsidRPr="00F921CC" w:rsidRDefault="00F921CC" w:rsidP="00F921CC">
      <w:pPr>
        <w:bidi/>
        <w:jc w:val="both"/>
        <w:rPr>
          <w:rFonts w:cs="David" w:hint="cs"/>
          <w:rtl/>
        </w:rPr>
      </w:pPr>
      <w:r w:rsidRPr="00F921CC">
        <w:rPr>
          <w:rFonts w:cs="David" w:hint="cs"/>
          <w:rtl/>
        </w:rPr>
        <w:tab/>
        <w:t xml:space="preserve">לגופו של התקציב </w:t>
      </w:r>
      <w:r w:rsidRPr="00F921CC">
        <w:rPr>
          <w:rFonts w:cs="David"/>
          <w:rtl/>
        </w:rPr>
        <w:t>–</w:t>
      </w:r>
      <w:r w:rsidRPr="00F921CC">
        <w:rPr>
          <w:rFonts w:cs="David" w:hint="cs"/>
          <w:rtl/>
        </w:rPr>
        <w:t xml:space="preserve"> אני רוצה לשבח את המנכ"ל על סעיף שנדרשה לו גם מידה של אומץ לב </w:t>
      </w:r>
      <w:r w:rsidRPr="00F921CC">
        <w:rPr>
          <w:rFonts w:cs="David"/>
          <w:rtl/>
        </w:rPr>
        <w:t>–</w:t>
      </w:r>
      <w:r w:rsidRPr="00F921CC">
        <w:rPr>
          <w:rFonts w:cs="David" w:hint="cs"/>
          <w:rtl/>
        </w:rPr>
        <w:t xml:space="preserve"> והוא ביטול קרן הכנסת לפעולות מיוחדות, של מלגות וכן הלאה לנזקקים. לא פשוט לעשות מהלך כזה, אני יודעת, אבל זה בהחלט לא תפקידה של הכנסת לחלק תרומות ומענקים. חשבתי על כך לא פעם ואני שמחה שנמצא אומץ הלב המתאים לבטל את זה. תשומת הלב פה לנזקקים צריכה להיעשות באמצעות חקיקה ושינויים מבניים, לא באמצעות נדבות ותרומות, ועל הסעיף זה אני מבקשת לברך אותך. </w:t>
      </w:r>
    </w:p>
    <w:p w14:paraId="44AD17CE" w14:textId="77777777" w:rsidR="00F921CC" w:rsidRPr="00F921CC" w:rsidRDefault="00F921CC" w:rsidP="00F921CC">
      <w:pPr>
        <w:bidi/>
        <w:jc w:val="both"/>
        <w:rPr>
          <w:rFonts w:cs="David" w:hint="cs"/>
          <w:rtl/>
        </w:rPr>
      </w:pPr>
    </w:p>
    <w:p w14:paraId="3F77238F" w14:textId="77777777" w:rsidR="00F921CC" w:rsidRPr="00F921CC" w:rsidRDefault="00F921CC" w:rsidP="00F921CC">
      <w:pPr>
        <w:bidi/>
        <w:jc w:val="both"/>
        <w:rPr>
          <w:rFonts w:cs="David" w:hint="cs"/>
          <w:rtl/>
        </w:rPr>
      </w:pPr>
      <w:r w:rsidRPr="00F921CC">
        <w:rPr>
          <w:rFonts w:cs="David" w:hint="cs"/>
          <w:rtl/>
        </w:rPr>
        <w:tab/>
        <w:t xml:space="preserve">כיוון שאני נוהגת לדבר עם עובדי הכנסת אני יודעת שנוהגים לשבח אותך על יחסי עבודה מצוינים ועל תשומת לב לעובדים, וגם זה מאד מוצא חן בעיניי.  </w:t>
      </w:r>
    </w:p>
    <w:p w14:paraId="589C0A1A" w14:textId="77777777" w:rsidR="00F921CC" w:rsidRPr="00F921CC" w:rsidRDefault="00F921CC" w:rsidP="00F921CC">
      <w:pPr>
        <w:bidi/>
        <w:jc w:val="both"/>
        <w:rPr>
          <w:rFonts w:cs="David" w:hint="cs"/>
          <w:rtl/>
        </w:rPr>
      </w:pPr>
    </w:p>
    <w:p w14:paraId="753C6986" w14:textId="77777777" w:rsidR="00F921CC" w:rsidRPr="00F921CC" w:rsidRDefault="00F921CC" w:rsidP="00F921CC">
      <w:pPr>
        <w:bidi/>
        <w:jc w:val="both"/>
        <w:rPr>
          <w:rFonts w:cs="David" w:hint="cs"/>
          <w:rtl/>
        </w:rPr>
      </w:pPr>
      <w:r w:rsidRPr="00F921CC">
        <w:rPr>
          <w:rFonts w:cs="David" w:hint="cs"/>
          <w:rtl/>
        </w:rPr>
        <w:tab/>
        <w:t xml:space="preserve">לכמה סעיפים מאד ספציפיים </w:t>
      </w:r>
      <w:r w:rsidRPr="00F921CC">
        <w:rPr>
          <w:rFonts w:cs="David"/>
          <w:rtl/>
        </w:rPr>
        <w:t>–</w:t>
      </w:r>
      <w:r w:rsidRPr="00F921CC">
        <w:rPr>
          <w:rFonts w:cs="David" w:hint="cs"/>
          <w:rtl/>
        </w:rPr>
        <w:t xml:space="preserve"> אירועים מיוחדים של הכנסת </w:t>
      </w:r>
      <w:r w:rsidRPr="00F921CC">
        <w:rPr>
          <w:rFonts w:cs="David"/>
          <w:rtl/>
        </w:rPr>
        <w:t>–</w:t>
      </w:r>
      <w:r w:rsidRPr="00F921CC">
        <w:rPr>
          <w:rFonts w:cs="David" w:hint="cs"/>
          <w:rtl/>
        </w:rPr>
        <w:t xml:space="preserve"> סעיף 37. הייתי רוצה לשמוע פירוט על איזה אירועים מדובר, לרבות פירוט עלויות של אירועים. באמת מדובר בתקציב קטן וסגור ויש לנו את האפשרות ליהנות מהלוקסוס לדעת בדיוק במה מדובר. דבר נוסף </w:t>
      </w:r>
      <w:r w:rsidRPr="00F921CC">
        <w:rPr>
          <w:rFonts w:cs="David"/>
          <w:rtl/>
        </w:rPr>
        <w:t>–</w:t>
      </w:r>
      <w:r w:rsidRPr="00F921CC">
        <w:rPr>
          <w:rFonts w:cs="David" w:hint="cs"/>
          <w:rtl/>
        </w:rPr>
        <w:t xml:space="preserve"> שאילתות שלנו בעניינים תקציביים. כחברת כנסת חדשה נדהמתי משפע סידורי הפרחים בבניין הכנסת. לעתים, כשהייתי באה בשעת בוקר מוקדמת חזיתי בטנדרים מורידים מגשים של סידורי פרחים שאחר כך מצאו את מקומם אל שולחנות הוועדות, דבר שהוא מאד יפה, אך אני לא מוצאת בסידור פרחים תועלת למהות ולתוכן של דיוני הוועדות. על כן, ב- 17 בספטמבר - -</w:t>
      </w:r>
    </w:p>
    <w:p w14:paraId="29A930F8" w14:textId="77777777" w:rsidR="00F921CC" w:rsidRPr="00F921CC" w:rsidRDefault="00F921CC" w:rsidP="00F921CC">
      <w:pPr>
        <w:bidi/>
        <w:jc w:val="both"/>
        <w:rPr>
          <w:rFonts w:cs="David" w:hint="cs"/>
          <w:rtl/>
        </w:rPr>
      </w:pPr>
    </w:p>
    <w:p w14:paraId="5AC85429"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5251A054" w14:textId="77777777" w:rsidR="00F921CC" w:rsidRPr="00F921CC" w:rsidRDefault="00F921CC" w:rsidP="00F921CC">
      <w:pPr>
        <w:bidi/>
        <w:jc w:val="both"/>
        <w:rPr>
          <w:rFonts w:cs="David" w:hint="cs"/>
          <w:u w:val="single"/>
          <w:rtl/>
        </w:rPr>
      </w:pPr>
    </w:p>
    <w:p w14:paraId="2080A4E3" w14:textId="77777777" w:rsidR="00F921CC" w:rsidRPr="00F921CC" w:rsidRDefault="00F921CC" w:rsidP="00F921CC">
      <w:pPr>
        <w:bidi/>
        <w:jc w:val="both"/>
        <w:rPr>
          <w:rFonts w:cs="David" w:hint="cs"/>
          <w:rtl/>
        </w:rPr>
      </w:pPr>
      <w:r w:rsidRPr="00F921CC">
        <w:rPr>
          <w:rFonts w:cs="David" w:hint="cs"/>
          <w:rtl/>
        </w:rPr>
        <w:tab/>
        <w:t xml:space="preserve"> יש סעיף כזה, שאת מפנה אליו? </w:t>
      </w:r>
    </w:p>
    <w:p w14:paraId="0242614D" w14:textId="77777777" w:rsidR="00F921CC" w:rsidRPr="00F921CC" w:rsidRDefault="00F921CC" w:rsidP="00F921CC">
      <w:pPr>
        <w:bidi/>
        <w:jc w:val="both"/>
        <w:rPr>
          <w:rFonts w:cs="David" w:hint="cs"/>
          <w:rtl/>
        </w:rPr>
      </w:pPr>
    </w:p>
    <w:p w14:paraId="479B695D" w14:textId="77777777" w:rsidR="00F921CC" w:rsidRPr="00F921CC" w:rsidRDefault="00F921CC" w:rsidP="00F921CC">
      <w:pPr>
        <w:pStyle w:val="Heading5"/>
        <w:rPr>
          <w:rFonts w:hint="cs"/>
          <w:rtl/>
        </w:rPr>
      </w:pPr>
      <w:r w:rsidRPr="00F921CC">
        <w:rPr>
          <w:rFonts w:hint="cs"/>
          <w:u w:val="single"/>
          <w:rtl/>
        </w:rPr>
        <w:t>שלי יחימוביץ:</w:t>
      </w:r>
    </w:p>
    <w:p w14:paraId="3025FCF0" w14:textId="77777777" w:rsidR="00F921CC" w:rsidRPr="00F921CC" w:rsidRDefault="00F921CC" w:rsidP="00F921CC">
      <w:pPr>
        <w:pStyle w:val="Heading5"/>
        <w:rPr>
          <w:rFonts w:hint="cs"/>
          <w:rtl/>
        </w:rPr>
      </w:pPr>
    </w:p>
    <w:p w14:paraId="3C656019" w14:textId="77777777" w:rsidR="00F921CC" w:rsidRPr="00F921CC" w:rsidRDefault="00F921CC" w:rsidP="00F921CC">
      <w:pPr>
        <w:bidi/>
        <w:jc w:val="both"/>
        <w:rPr>
          <w:rFonts w:cs="David" w:hint="cs"/>
          <w:rtl/>
        </w:rPr>
      </w:pPr>
      <w:r w:rsidRPr="00F921CC">
        <w:rPr>
          <w:rFonts w:cs="David" w:hint="cs"/>
          <w:rtl/>
        </w:rPr>
        <w:tab/>
        <w:t xml:space="preserve"> לכן אני שואלת </w:t>
      </w:r>
      <w:r w:rsidRPr="00F921CC">
        <w:rPr>
          <w:rFonts w:cs="David"/>
          <w:rtl/>
        </w:rPr>
        <w:t>–</w:t>
      </w:r>
      <w:r w:rsidRPr="00F921CC">
        <w:rPr>
          <w:rFonts w:cs="David" w:hint="cs"/>
          <w:rtl/>
        </w:rPr>
        <w:t xml:space="preserve"> איפה הסעיף שמפרט? ב- 17 בספטמבר, 2007 פניתי לחשב הכנסת </w:t>
      </w:r>
      <w:r w:rsidRPr="00F921CC">
        <w:rPr>
          <w:rFonts w:cs="David"/>
          <w:rtl/>
        </w:rPr>
        <w:t>–</w:t>
      </w:r>
      <w:r w:rsidRPr="00F921CC">
        <w:rPr>
          <w:rFonts w:cs="David" w:hint="cs"/>
          <w:rtl/>
        </w:rPr>
        <w:t xml:space="preserve"> חשבתי שיש לי זכות, כחברת כנסת, לקבל אינפורמציה ישירה ממנו. ביקשתי לדעת אילו סכומי כסף הוצאו על סידורי פרחים במשכן הכנסת החל מראשית הכנסת ה- , 17 באפריל ועד היום </w:t>
      </w:r>
      <w:r w:rsidRPr="00F921CC">
        <w:rPr>
          <w:rFonts w:cs="David"/>
          <w:rtl/>
        </w:rPr>
        <w:t>–</w:t>
      </w:r>
      <w:r w:rsidRPr="00F921CC">
        <w:rPr>
          <w:rFonts w:cs="David" w:hint="cs"/>
          <w:rtl/>
        </w:rPr>
        <w:t xml:space="preserve"> זה היה ב </w:t>
      </w:r>
      <w:r w:rsidRPr="00F921CC">
        <w:rPr>
          <w:rFonts w:cs="David"/>
          <w:rtl/>
        </w:rPr>
        <w:t>–</w:t>
      </w:r>
      <w:r w:rsidRPr="00F921CC">
        <w:rPr>
          <w:rFonts w:cs="David" w:hint="cs"/>
          <w:rtl/>
        </w:rPr>
        <w:t>17 בספטמבר. בקשתי כוללת פירוט לגבי עציצים, זרי פרחים, סידורי פרחים רגילים מדי יום וסידורי פרחים לאירועים מיוחדים - -כמו כן אבקש פירוט הוצאות הגינון של הבניין מחוצה לו. קודם כל, התברר לי שהחשב לא מוסמך לענות לי. הוא העביר את הפניה שלי למנכ"ל הכנסת, ועד שקיבלתי תשובה סופית לשאלתי הברורה ממנכ"ל הכנסת נאמר לי - - -</w:t>
      </w:r>
    </w:p>
    <w:p w14:paraId="182481EA" w14:textId="77777777" w:rsidR="00F921CC" w:rsidRPr="00F921CC" w:rsidRDefault="00F921CC" w:rsidP="00F921CC">
      <w:pPr>
        <w:bidi/>
        <w:jc w:val="both"/>
        <w:rPr>
          <w:rFonts w:cs="David" w:hint="cs"/>
          <w:rtl/>
        </w:rPr>
      </w:pPr>
    </w:p>
    <w:p w14:paraId="4B98B7E3" w14:textId="77777777" w:rsidR="00F921CC" w:rsidRPr="00F921CC" w:rsidRDefault="00F921CC" w:rsidP="00F921CC">
      <w:pPr>
        <w:bidi/>
        <w:jc w:val="both"/>
        <w:rPr>
          <w:rFonts w:cs="David" w:hint="cs"/>
          <w:u w:val="single"/>
          <w:rtl/>
        </w:rPr>
      </w:pPr>
      <w:r w:rsidRPr="00F921CC">
        <w:rPr>
          <w:rFonts w:cs="David" w:hint="cs"/>
          <w:u w:val="single"/>
          <w:rtl/>
        </w:rPr>
        <w:t>קריאות:</w:t>
      </w:r>
    </w:p>
    <w:p w14:paraId="3CD35D0D" w14:textId="77777777" w:rsidR="00F921CC" w:rsidRPr="00F921CC" w:rsidRDefault="00F921CC" w:rsidP="00F921CC">
      <w:pPr>
        <w:bidi/>
        <w:jc w:val="both"/>
        <w:rPr>
          <w:rFonts w:cs="David" w:hint="cs"/>
          <w:rtl/>
        </w:rPr>
      </w:pPr>
    </w:p>
    <w:p w14:paraId="13A5908B" w14:textId="77777777" w:rsidR="00F921CC" w:rsidRPr="00F921CC" w:rsidRDefault="00F921CC" w:rsidP="00F921CC">
      <w:pPr>
        <w:bidi/>
        <w:jc w:val="both"/>
        <w:rPr>
          <w:rFonts w:cs="David" w:hint="cs"/>
          <w:rtl/>
        </w:rPr>
      </w:pPr>
      <w:r w:rsidRPr="00F921CC">
        <w:rPr>
          <w:rFonts w:cs="David" w:hint="cs"/>
          <w:rtl/>
        </w:rPr>
        <w:tab/>
        <w:t>- - -</w:t>
      </w:r>
    </w:p>
    <w:p w14:paraId="51A6EFA6" w14:textId="77777777" w:rsidR="00F921CC" w:rsidRPr="00F921CC" w:rsidRDefault="00F921CC" w:rsidP="00F921CC">
      <w:pPr>
        <w:bidi/>
        <w:jc w:val="both"/>
        <w:rPr>
          <w:rFonts w:cs="David" w:hint="cs"/>
          <w:rtl/>
        </w:rPr>
      </w:pPr>
    </w:p>
    <w:p w14:paraId="0C449444" w14:textId="77777777" w:rsidR="00F921CC" w:rsidRPr="00F921CC" w:rsidRDefault="00F921CC" w:rsidP="00F921CC">
      <w:pPr>
        <w:bidi/>
        <w:jc w:val="both"/>
        <w:rPr>
          <w:rFonts w:cs="David" w:hint="cs"/>
          <w:u w:val="single"/>
          <w:rtl/>
        </w:rPr>
      </w:pPr>
      <w:r w:rsidRPr="00F921CC">
        <w:rPr>
          <w:rFonts w:cs="David" w:hint="cs"/>
          <w:u w:val="single"/>
          <w:rtl/>
        </w:rPr>
        <w:t>שלי יחימוביץ:</w:t>
      </w:r>
    </w:p>
    <w:p w14:paraId="3DF8A9D4" w14:textId="77777777" w:rsidR="00F921CC" w:rsidRPr="00F921CC" w:rsidRDefault="00F921CC" w:rsidP="00F921CC">
      <w:pPr>
        <w:bidi/>
        <w:jc w:val="both"/>
        <w:rPr>
          <w:rFonts w:cs="David" w:hint="cs"/>
          <w:rtl/>
        </w:rPr>
      </w:pPr>
    </w:p>
    <w:p w14:paraId="0797FB8B" w14:textId="77777777" w:rsidR="00F921CC" w:rsidRPr="00F921CC" w:rsidRDefault="00F921CC" w:rsidP="00F921CC">
      <w:pPr>
        <w:bidi/>
        <w:jc w:val="both"/>
        <w:rPr>
          <w:rFonts w:cs="David" w:hint="cs"/>
          <w:rtl/>
        </w:rPr>
      </w:pPr>
      <w:r w:rsidRPr="00F921CC">
        <w:rPr>
          <w:rFonts w:cs="David" w:hint="cs"/>
          <w:rtl/>
        </w:rPr>
        <w:tab/>
        <w:t xml:space="preserve">יכול להיות שזה מצחיק מישהו, אבל אני חושבת שבזבוז כסף לצרכים חיצוניים שאינם מעלים ואינם מורידים לעבודתנו הפרלמנטרית הוא אינו יאה ולא נאה. התשובה הסופית שקיבלתי ממנכ"ל הכנסת היא: "עלות כל סידורי הפרחים במשך התקופה שהגדרת במכתבך היא 80 אלף שקלים. לאירועים השונים </w:t>
      </w:r>
      <w:r w:rsidRPr="00F921CC">
        <w:rPr>
          <w:rFonts w:cs="David"/>
          <w:rtl/>
        </w:rPr>
        <w:t>–</w:t>
      </w:r>
      <w:r w:rsidRPr="00F921CC">
        <w:rPr>
          <w:rFonts w:cs="David" w:hint="cs"/>
          <w:rtl/>
        </w:rPr>
        <w:t xml:space="preserve"> העלות הכוללת היא 70 אלף שקלים, מתוך סך של 200 אלף שקלים, כ-102 אלף יועדו לצמחיית הפנים והחוץ על פי תוכנית שגובשה ויושמה בהדרגה עם פרויקט הרחבת משכן הכנסת, וכו'". </w:t>
      </w:r>
    </w:p>
    <w:p w14:paraId="6C99A895" w14:textId="77777777" w:rsidR="00F921CC" w:rsidRPr="00F921CC" w:rsidRDefault="00F921CC" w:rsidP="00F921CC">
      <w:pPr>
        <w:bidi/>
        <w:jc w:val="both"/>
        <w:rPr>
          <w:rFonts w:cs="David" w:hint="cs"/>
          <w:rtl/>
        </w:rPr>
      </w:pPr>
    </w:p>
    <w:p w14:paraId="5DE558F5" w14:textId="77777777" w:rsidR="00F921CC" w:rsidRPr="00F921CC" w:rsidRDefault="00F921CC" w:rsidP="00F921CC">
      <w:pPr>
        <w:bidi/>
        <w:jc w:val="both"/>
        <w:rPr>
          <w:rFonts w:cs="David" w:hint="cs"/>
          <w:rtl/>
        </w:rPr>
      </w:pPr>
      <w:r w:rsidRPr="00F921CC">
        <w:rPr>
          <w:rFonts w:cs="David" w:hint="cs"/>
          <w:rtl/>
        </w:rPr>
        <w:tab/>
        <w:t xml:space="preserve">אז קודם כל </w:t>
      </w:r>
      <w:r w:rsidRPr="00F921CC">
        <w:rPr>
          <w:rFonts w:cs="David"/>
          <w:rtl/>
        </w:rPr>
        <w:t>–</w:t>
      </w:r>
      <w:r w:rsidRPr="00F921CC">
        <w:rPr>
          <w:rFonts w:cs="David" w:hint="cs"/>
          <w:rtl/>
        </w:rPr>
        <w:t xml:space="preserve"> אני חושבת ש- 80 אלף שקל ועוד 70 אלף שקל זה מוגזם ולא בטעם טוב, שנית - המנהג הזה נפסק מהרגע שהגשתי את השאילתה, ועל כך אני רוצה לברך. שלישית </w:t>
      </w:r>
      <w:r w:rsidRPr="00F921CC">
        <w:rPr>
          <w:rFonts w:cs="David"/>
          <w:rtl/>
        </w:rPr>
        <w:t>–</w:t>
      </w:r>
      <w:r w:rsidRPr="00F921CC">
        <w:rPr>
          <w:rFonts w:cs="David" w:hint="cs"/>
          <w:rtl/>
        </w:rPr>
        <w:t xml:space="preserve"> אני רוצה להציע שהנגישות לחשב הכנסת והאפשרות לשאול ואתו שאילתות ולבקש ממנו ישירות תשובות תינתן לנו כחברי כנסת. רביעית </w:t>
      </w:r>
      <w:r w:rsidRPr="00F921CC">
        <w:rPr>
          <w:rFonts w:cs="David"/>
          <w:rtl/>
        </w:rPr>
        <w:t>–</w:t>
      </w:r>
      <w:r w:rsidRPr="00F921CC">
        <w:rPr>
          <w:rFonts w:cs="David" w:hint="cs"/>
          <w:rtl/>
        </w:rPr>
        <w:t xml:space="preserve"> אני לא מוצאת לזה זכר בתקציב ולכן הייתי רוצה לשמוע התייחסות. </w:t>
      </w:r>
    </w:p>
    <w:p w14:paraId="4292A085" w14:textId="77777777" w:rsidR="00F921CC" w:rsidRPr="00F921CC" w:rsidRDefault="00F921CC" w:rsidP="00F921CC">
      <w:pPr>
        <w:bidi/>
        <w:jc w:val="both"/>
        <w:rPr>
          <w:rFonts w:cs="David" w:hint="cs"/>
          <w:rtl/>
        </w:rPr>
      </w:pPr>
    </w:p>
    <w:p w14:paraId="0E24EF47" w14:textId="77777777" w:rsidR="00F921CC" w:rsidRPr="00F921CC" w:rsidRDefault="00F921CC" w:rsidP="00F921CC">
      <w:pPr>
        <w:bidi/>
        <w:jc w:val="both"/>
        <w:rPr>
          <w:rFonts w:cs="David" w:hint="cs"/>
          <w:rtl/>
        </w:rPr>
      </w:pPr>
    </w:p>
    <w:p w14:paraId="39FC2BEB" w14:textId="77777777" w:rsidR="00F921CC" w:rsidRPr="00F921CC" w:rsidRDefault="00F921CC" w:rsidP="00F921CC">
      <w:pPr>
        <w:bidi/>
        <w:jc w:val="both"/>
        <w:rPr>
          <w:rFonts w:cs="David" w:hint="cs"/>
          <w:rtl/>
        </w:rPr>
      </w:pPr>
      <w:r w:rsidRPr="00F921CC">
        <w:rPr>
          <w:rFonts w:cs="David" w:hint="cs"/>
          <w:rtl/>
        </w:rPr>
        <w:tab/>
        <w:t xml:space="preserve">היטיבו קודמיי לתאר את עניין המ.מ.מ שהוא חשוב ביותר לעבודה הפרלמנטרית שלנו. אני גם תוהה על הקיצוץ בתקציב. אני רוצה להזכיר שאתמול, בישיבת הכנסת עלה סעיף אחד שדיבר על כך שיש צורך לעקוב אחרי אופן ביצוע חוקים וביצועם, ואז עלה הרעיון שלא להטיל את זה על הוועדות, אלא להעביר את זה למ.מ.מ. יש לנו רעיונות מרעיונות שונים איך להטיל על המ.מ.מ עוד ועוד עבודות, ואנחנו גם עושים זאת, והם עושים עבודה מצוינת, ולכן אנחנו גם נהנים מעבודתם </w:t>
      </w:r>
      <w:r w:rsidRPr="00F921CC">
        <w:rPr>
          <w:rFonts w:cs="David"/>
          <w:rtl/>
        </w:rPr>
        <w:t>–</w:t>
      </w:r>
      <w:r w:rsidRPr="00F921CC">
        <w:rPr>
          <w:rFonts w:cs="David" w:hint="cs"/>
          <w:rtl/>
        </w:rPr>
        <w:t xml:space="preserve"> אבל זה לא עולה בקנה אחד עם הקיצוץ. </w:t>
      </w:r>
    </w:p>
    <w:p w14:paraId="1A2DA7E5" w14:textId="77777777" w:rsidR="00F921CC" w:rsidRPr="00F921CC" w:rsidRDefault="00F921CC" w:rsidP="00F921CC">
      <w:pPr>
        <w:bidi/>
        <w:jc w:val="both"/>
        <w:rPr>
          <w:rFonts w:cs="David" w:hint="cs"/>
          <w:rtl/>
        </w:rPr>
      </w:pPr>
    </w:p>
    <w:p w14:paraId="648EC7A4" w14:textId="77777777" w:rsidR="00F921CC" w:rsidRPr="00F921CC" w:rsidRDefault="00F921CC" w:rsidP="00F921CC">
      <w:pPr>
        <w:bidi/>
        <w:jc w:val="both"/>
        <w:rPr>
          <w:rFonts w:cs="David" w:hint="cs"/>
          <w:rtl/>
        </w:rPr>
      </w:pPr>
      <w:r w:rsidRPr="00F921CC">
        <w:rPr>
          <w:rFonts w:cs="David" w:hint="cs"/>
          <w:u w:val="single"/>
          <w:rtl/>
        </w:rPr>
        <w:t>אלי אפללו:</w:t>
      </w:r>
    </w:p>
    <w:p w14:paraId="548DDB68" w14:textId="77777777" w:rsidR="00F921CC" w:rsidRPr="00F921CC" w:rsidRDefault="00F921CC" w:rsidP="00F921CC">
      <w:pPr>
        <w:bidi/>
        <w:jc w:val="both"/>
        <w:rPr>
          <w:rFonts w:cs="David" w:hint="cs"/>
          <w:rtl/>
        </w:rPr>
      </w:pPr>
    </w:p>
    <w:p w14:paraId="61271625" w14:textId="77777777" w:rsidR="00F921CC" w:rsidRPr="00F921CC" w:rsidRDefault="00F921CC" w:rsidP="00F921CC">
      <w:pPr>
        <w:bidi/>
        <w:jc w:val="both"/>
        <w:rPr>
          <w:rFonts w:cs="David" w:hint="cs"/>
          <w:rtl/>
        </w:rPr>
      </w:pPr>
      <w:r w:rsidRPr="00F921CC">
        <w:rPr>
          <w:rFonts w:cs="David" w:hint="cs"/>
          <w:rtl/>
        </w:rPr>
        <w:tab/>
        <w:t xml:space="preserve"> היות ואני לא לוקח את הדיון בצחוק, אלא ברצינות, אני רוצה לברך את הכנסת, יושבת ראש הכנסת, המנכ"ל וחשב הכנסת באופן מיוחד, על ההחלטות היוצאות מן הכלל, כי פני הכנסת השתנו באופן דרסטי. כמובן שאלו שיכולים להגיד ביקורת </w:t>
      </w:r>
      <w:r w:rsidRPr="00F921CC">
        <w:rPr>
          <w:rFonts w:cs="David"/>
          <w:rtl/>
        </w:rPr>
        <w:t>–</w:t>
      </w:r>
      <w:r w:rsidRPr="00F921CC">
        <w:rPr>
          <w:rFonts w:cs="David" w:hint="cs"/>
          <w:rtl/>
        </w:rPr>
        <w:t xml:space="preserve"> לפחות שתהיה ביקורת בונה ולא דברים של צחוק, וחלק מהחברים צוחק ממה שהוא אומר. </w:t>
      </w:r>
    </w:p>
    <w:p w14:paraId="338982D4" w14:textId="77777777" w:rsidR="00F921CC" w:rsidRPr="00F921CC" w:rsidRDefault="00F921CC" w:rsidP="00F921CC">
      <w:pPr>
        <w:bidi/>
        <w:jc w:val="both"/>
        <w:rPr>
          <w:rFonts w:cs="David" w:hint="cs"/>
          <w:rtl/>
        </w:rPr>
      </w:pPr>
    </w:p>
    <w:p w14:paraId="3D6CBC62" w14:textId="77777777" w:rsidR="00F921CC" w:rsidRPr="00F921CC" w:rsidRDefault="00F921CC" w:rsidP="00F921CC">
      <w:pPr>
        <w:bidi/>
        <w:jc w:val="both"/>
        <w:rPr>
          <w:rFonts w:cs="David" w:hint="cs"/>
          <w:rtl/>
        </w:rPr>
      </w:pPr>
      <w:r w:rsidRPr="00F921CC">
        <w:rPr>
          <w:rFonts w:cs="David" w:hint="cs"/>
          <w:rtl/>
        </w:rPr>
        <w:tab/>
        <w:t xml:space="preserve">לגופו של עניין </w:t>
      </w:r>
      <w:r w:rsidRPr="00F921CC">
        <w:rPr>
          <w:rFonts w:cs="David"/>
          <w:rtl/>
        </w:rPr>
        <w:t>–</w:t>
      </w:r>
      <w:r w:rsidRPr="00F921CC">
        <w:rPr>
          <w:rFonts w:cs="David" w:hint="cs"/>
          <w:rtl/>
        </w:rPr>
        <w:t xml:space="preserve"> יש אנשים שכועסים על מה שבאמת קורה בכנסת, והנהלים החדשים שמתקבלים, והסדר שסוף כל סוף קורה בכנסת. אני לא מוצא אפילו הערה אחת לומר, אלא רק לשבח. בסיכומו של דבר אני רוצה </w:t>
      </w:r>
      <w:r w:rsidRPr="00F921CC">
        <w:rPr>
          <w:rFonts w:cs="David"/>
          <w:rtl/>
        </w:rPr>
        <w:t>–</w:t>
      </w:r>
      <w:r w:rsidRPr="00F921CC">
        <w:rPr>
          <w:rFonts w:cs="David" w:hint="cs"/>
          <w:rtl/>
        </w:rPr>
        <w:t xml:space="preserve"> חברים, ההנהלה, וחשב הכנסת, שבאמת </w:t>
      </w:r>
      <w:r w:rsidRPr="00F921CC">
        <w:rPr>
          <w:rFonts w:cs="David"/>
          <w:rtl/>
        </w:rPr>
        <w:t>–</w:t>
      </w:r>
      <w:r w:rsidRPr="00F921CC">
        <w:rPr>
          <w:rFonts w:cs="David" w:hint="cs"/>
          <w:rtl/>
        </w:rPr>
        <w:t xml:space="preserve"> בכל נושא ונושא אנו מקבלים גיבוי מהם, וההתייחסות שלו היא עניינית ולגופו של עניין. אני חייב לברך אתכם ולומר לכם </w:t>
      </w:r>
      <w:r w:rsidRPr="00F921CC">
        <w:rPr>
          <w:rFonts w:cs="David"/>
          <w:rtl/>
        </w:rPr>
        <w:t>–</w:t>
      </w:r>
      <w:r w:rsidRPr="00F921CC">
        <w:rPr>
          <w:rFonts w:cs="David" w:hint="cs"/>
          <w:rtl/>
        </w:rPr>
        <w:t xml:space="preserve"> תמשיכו בעשייה הנהדרת. איך אומרים? מי שנובח </w:t>
      </w:r>
      <w:r w:rsidRPr="00F921CC">
        <w:rPr>
          <w:rFonts w:cs="David"/>
          <w:rtl/>
        </w:rPr>
        <w:t>–</w:t>
      </w:r>
      <w:r w:rsidRPr="00F921CC">
        <w:rPr>
          <w:rFonts w:cs="David" w:hint="cs"/>
          <w:rtl/>
        </w:rPr>
        <w:t xml:space="preserve">השיירה עוברת. </w:t>
      </w:r>
    </w:p>
    <w:p w14:paraId="0F83CC61" w14:textId="77777777" w:rsidR="00F921CC" w:rsidRPr="00F921CC" w:rsidRDefault="00F921CC" w:rsidP="00F921CC">
      <w:pPr>
        <w:bidi/>
        <w:jc w:val="both"/>
        <w:rPr>
          <w:rFonts w:cs="David" w:hint="cs"/>
          <w:rtl/>
        </w:rPr>
      </w:pPr>
    </w:p>
    <w:p w14:paraId="4E44515F"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2DF282D4" w14:textId="77777777" w:rsidR="00F921CC" w:rsidRPr="00F921CC" w:rsidRDefault="00F921CC" w:rsidP="00F921CC">
      <w:pPr>
        <w:bidi/>
        <w:jc w:val="both"/>
        <w:rPr>
          <w:rFonts w:cs="David" w:hint="cs"/>
          <w:rtl/>
        </w:rPr>
      </w:pPr>
    </w:p>
    <w:p w14:paraId="4B91C646" w14:textId="77777777" w:rsidR="00F921CC" w:rsidRPr="00F921CC" w:rsidRDefault="00F921CC" w:rsidP="00F921CC">
      <w:pPr>
        <w:bidi/>
        <w:jc w:val="both"/>
        <w:rPr>
          <w:rFonts w:cs="David" w:hint="cs"/>
          <w:rtl/>
        </w:rPr>
      </w:pPr>
      <w:r w:rsidRPr="00F921CC">
        <w:rPr>
          <w:rFonts w:cs="David" w:hint="cs"/>
          <w:rtl/>
        </w:rPr>
        <w:tab/>
        <w:t xml:space="preserve">אדוני, יושב ראש הוועדה, מכובדיי, חברי הכנסת. כפי ששמתם לב- בסך הכל, מבחינת התקציב התפעולי של הכנסת לאורך השנים האחרונות, למעט הטייס האוטומטי של עליות השכר שמוכתבות </w:t>
      </w:r>
      <w:r w:rsidRPr="00F921CC">
        <w:rPr>
          <w:rFonts w:cs="David"/>
          <w:rtl/>
        </w:rPr>
        <w:t>–</w:t>
      </w:r>
      <w:r w:rsidRPr="00F921CC">
        <w:rPr>
          <w:rFonts w:cs="David" w:hint="cs"/>
          <w:rtl/>
        </w:rPr>
        <w:t xml:space="preserve"> התקציב התפעולי של הכנסת בירידה. </w:t>
      </w:r>
    </w:p>
    <w:p w14:paraId="32703B4E" w14:textId="77777777" w:rsidR="00F921CC" w:rsidRPr="00F921CC" w:rsidRDefault="00F921CC" w:rsidP="00F921CC">
      <w:pPr>
        <w:bidi/>
        <w:jc w:val="both"/>
        <w:rPr>
          <w:rFonts w:cs="David" w:hint="cs"/>
          <w:rtl/>
        </w:rPr>
      </w:pPr>
    </w:p>
    <w:p w14:paraId="169FEAF1" w14:textId="77777777" w:rsidR="00F921CC" w:rsidRPr="00F921CC" w:rsidRDefault="00F921CC" w:rsidP="00F921CC">
      <w:pPr>
        <w:bidi/>
        <w:jc w:val="both"/>
        <w:rPr>
          <w:rFonts w:cs="David" w:hint="cs"/>
          <w:rtl/>
        </w:rPr>
      </w:pPr>
      <w:r w:rsidRPr="00F921CC">
        <w:rPr>
          <w:rFonts w:cs="David" w:hint="cs"/>
          <w:rtl/>
        </w:rPr>
        <w:tab/>
        <w:t xml:space="preserve">לגבי שאלה של מספרים כאלה ואחרים </w:t>
      </w:r>
      <w:r w:rsidRPr="00F921CC">
        <w:rPr>
          <w:rFonts w:cs="David"/>
          <w:rtl/>
        </w:rPr>
        <w:t>–</w:t>
      </w:r>
      <w:r w:rsidRPr="00F921CC">
        <w:rPr>
          <w:rFonts w:cs="David" w:hint="cs"/>
          <w:rtl/>
        </w:rPr>
        <w:t xml:space="preserve"> אני לא שם מספרי דמה. אני לא שם 3 מיליון שקלים בתקציב המ.מ.מ כדי לקבל את אות יקיר המ.מ.מ. אני בודק כמה בשלוש השנים האחרונות המ.מ.מ ביצע, בו בזמן שבתקציבים שהרמתם את היד עבורם פה אחד </w:t>
      </w:r>
      <w:r w:rsidRPr="00F921CC">
        <w:rPr>
          <w:rFonts w:cs="David"/>
          <w:rtl/>
        </w:rPr>
        <w:t>–</w:t>
      </w:r>
      <w:r w:rsidRPr="00F921CC">
        <w:rPr>
          <w:rFonts w:cs="David" w:hint="cs"/>
          <w:rtl/>
        </w:rPr>
        <w:t xml:space="preserve"> היה תקציב פי 4. הודעתי למ.מ.מ </w:t>
      </w:r>
      <w:r w:rsidRPr="00F921CC">
        <w:rPr>
          <w:rFonts w:cs="David"/>
          <w:rtl/>
        </w:rPr>
        <w:t>–</w:t>
      </w:r>
      <w:r w:rsidRPr="00F921CC">
        <w:rPr>
          <w:rFonts w:cs="David" w:hint="cs"/>
          <w:rtl/>
        </w:rPr>
        <w:t xml:space="preserve"> ויעידו כאן כולם, מנהלת המ.מ.מ וכל חברי הכנסת: האם פעם אחת הוגשה בקשה למ.מ.מ וניתנה תשובה שאין תקציב או אין כסף? התשובה היא </w:t>
      </w:r>
      <w:r w:rsidRPr="00F921CC">
        <w:rPr>
          <w:rFonts w:cs="David"/>
          <w:rtl/>
        </w:rPr>
        <w:t>–</w:t>
      </w:r>
      <w:r w:rsidRPr="00F921CC">
        <w:rPr>
          <w:rFonts w:cs="David" w:hint="cs"/>
          <w:rtl/>
        </w:rPr>
        <w:t xml:space="preserve"> לא. בדקתי ב- 4 השנים האחרונות. התקציב שנוצל כל שנה </w:t>
      </w:r>
      <w:r w:rsidRPr="00F921CC">
        <w:rPr>
          <w:rFonts w:cs="David"/>
          <w:rtl/>
        </w:rPr>
        <w:t>–</w:t>
      </w:r>
      <w:r w:rsidRPr="00F921CC">
        <w:rPr>
          <w:rFonts w:cs="David" w:hint="cs"/>
          <w:rtl/>
        </w:rPr>
        <w:t xml:space="preserve"> הוא בין 600 ל- 800 אלף שקל ולכן הודעתי למ.מ.מ </w:t>
      </w:r>
      <w:r w:rsidRPr="00F921CC">
        <w:rPr>
          <w:rFonts w:cs="David"/>
          <w:rtl/>
        </w:rPr>
        <w:t>–</w:t>
      </w:r>
      <w:r w:rsidRPr="00F921CC">
        <w:rPr>
          <w:rFonts w:cs="David" w:hint="cs"/>
          <w:rtl/>
        </w:rPr>
        <w:t xml:space="preserve"> אני הולך על תקציבים אמיתיים. ישנה מידה רבה של שביעות רצון בקרב חברי הכנסת מהפעילות שלכם, ואני מתקצב אתכם בסכום הריאלי. כמו בכל תקציב, יש רזרבה. אני מתחייב כמנכ"ל הכנסת, גברתי, מנהלת המ.מ.מ, והודעתי את זה -במידה ובמהלך השנה נצטרך תקציבים נוספים אין שאלה. אני הראשון, וזה בין הסעיפים הראשונים שיש. אבל אני לא אשים מיליון וחצי שקלים כי פעם היה סכום של מיליון ו </w:t>
      </w:r>
      <w:r w:rsidRPr="00F921CC">
        <w:rPr>
          <w:rFonts w:cs="David"/>
          <w:rtl/>
        </w:rPr>
        <w:t>–</w:t>
      </w:r>
      <w:r w:rsidRPr="00F921CC">
        <w:rPr>
          <w:rFonts w:cs="David" w:hint="cs"/>
          <w:rtl/>
        </w:rPr>
        <w:t xml:space="preserve"> 700 אלף, ואז יגידו לי </w:t>
      </w:r>
      <w:r w:rsidRPr="00F921CC">
        <w:rPr>
          <w:rFonts w:cs="David"/>
          <w:rtl/>
        </w:rPr>
        <w:t>–</w:t>
      </w:r>
      <w:r w:rsidRPr="00F921CC">
        <w:rPr>
          <w:rFonts w:cs="David" w:hint="cs"/>
          <w:rtl/>
        </w:rPr>
        <w:t xml:space="preserve"> אתה מקצץ. לא.  מכבד את הסובבים פה, ואני שם תקציבי אמת. אנחנו מכירים את התקציבים של משרדי התשתיות ששמים מיליארדים, ובאים באוגוסט ובספטמבר עם ביצוע של 30% ו-40%. אני לא עובד בשיטה הזו. אני עושה ישיבות חודשיות ותלת חודשיות על כל מה שקשור לביצוע, ואני לא מביא תקציבים על מנת שיתנו לי אותות כבוד. </w:t>
      </w:r>
    </w:p>
    <w:p w14:paraId="1004DD98" w14:textId="77777777" w:rsidR="00F921CC" w:rsidRPr="00F921CC" w:rsidRDefault="00F921CC" w:rsidP="00F921CC">
      <w:pPr>
        <w:bidi/>
        <w:jc w:val="both"/>
        <w:rPr>
          <w:rFonts w:cs="David" w:hint="cs"/>
          <w:rtl/>
        </w:rPr>
      </w:pPr>
      <w:r w:rsidRPr="00F921CC">
        <w:rPr>
          <w:rFonts w:cs="David" w:hint="cs"/>
          <w:rtl/>
        </w:rPr>
        <w:t xml:space="preserve"> </w:t>
      </w:r>
    </w:p>
    <w:p w14:paraId="25B5D2FB" w14:textId="77777777" w:rsidR="00F921CC" w:rsidRPr="00F921CC" w:rsidRDefault="00F921CC" w:rsidP="00F921CC">
      <w:pPr>
        <w:pStyle w:val="Heading5"/>
        <w:rPr>
          <w:rFonts w:hint="cs"/>
          <w:rtl/>
        </w:rPr>
      </w:pPr>
      <w:r w:rsidRPr="00F921CC">
        <w:rPr>
          <w:rFonts w:hint="cs"/>
          <w:u w:val="single"/>
          <w:rtl/>
        </w:rPr>
        <w:t>שלי יחימוביץ:</w:t>
      </w:r>
    </w:p>
    <w:p w14:paraId="4B6BBAF4" w14:textId="77777777" w:rsidR="00F921CC" w:rsidRPr="00F921CC" w:rsidRDefault="00F921CC" w:rsidP="00F921CC">
      <w:pPr>
        <w:pStyle w:val="Heading5"/>
        <w:rPr>
          <w:rFonts w:hint="cs"/>
          <w:rtl/>
        </w:rPr>
      </w:pPr>
    </w:p>
    <w:p w14:paraId="7EEFFF53" w14:textId="77777777" w:rsidR="00F921CC" w:rsidRPr="00F921CC" w:rsidRDefault="00F921CC" w:rsidP="00F921CC">
      <w:pPr>
        <w:bidi/>
        <w:jc w:val="both"/>
        <w:rPr>
          <w:rFonts w:cs="David" w:hint="cs"/>
          <w:rtl/>
        </w:rPr>
      </w:pPr>
      <w:r w:rsidRPr="00F921CC">
        <w:rPr>
          <w:rFonts w:cs="David" w:hint="cs"/>
          <w:rtl/>
        </w:rPr>
        <w:tab/>
        <w:t xml:space="preserve">מה, הורדת בהדרגה את הביצוע? זה מה שאתה אומר? </w:t>
      </w:r>
    </w:p>
    <w:p w14:paraId="58230771" w14:textId="77777777" w:rsidR="00F921CC" w:rsidRPr="00F921CC" w:rsidRDefault="00F921CC" w:rsidP="00F921CC">
      <w:pPr>
        <w:bidi/>
        <w:jc w:val="both"/>
        <w:rPr>
          <w:rFonts w:cs="David" w:hint="cs"/>
          <w:rtl/>
        </w:rPr>
      </w:pPr>
    </w:p>
    <w:p w14:paraId="52E1504B"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28D229B6" w14:textId="77777777" w:rsidR="00F921CC" w:rsidRPr="00F921CC" w:rsidRDefault="00F921CC" w:rsidP="00F921CC">
      <w:pPr>
        <w:bidi/>
        <w:jc w:val="both"/>
        <w:rPr>
          <w:rFonts w:cs="David" w:hint="cs"/>
          <w:rtl/>
        </w:rPr>
      </w:pPr>
    </w:p>
    <w:p w14:paraId="2196E424" w14:textId="77777777" w:rsidR="00F921CC" w:rsidRPr="00F921CC" w:rsidRDefault="00F921CC" w:rsidP="00F921CC">
      <w:pPr>
        <w:bidi/>
        <w:jc w:val="both"/>
        <w:rPr>
          <w:rFonts w:cs="David" w:hint="cs"/>
          <w:rtl/>
        </w:rPr>
      </w:pPr>
      <w:r w:rsidRPr="00F921CC">
        <w:rPr>
          <w:rFonts w:cs="David" w:hint="cs"/>
          <w:rtl/>
        </w:rPr>
        <w:tab/>
        <w:t xml:space="preserve">לא. אני, מבחינת רמת הפעילות של המ.מ.מ לא פוגע כהוא זה. יחד עם זאת, במידה  - - </w:t>
      </w:r>
    </w:p>
    <w:p w14:paraId="34BAF552" w14:textId="77777777" w:rsidR="00F921CC" w:rsidRPr="00F921CC" w:rsidRDefault="00F921CC" w:rsidP="00F921CC">
      <w:pPr>
        <w:bidi/>
        <w:jc w:val="both"/>
        <w:rPr>
          <w:rFonts w:cs="David" w:hint="cs"/>
          <w:rtl/>
        </w:rPr>
      </w:pPr>
    </w:p>
    <w:p w14:paraId="03622621" w14:textId="77777777" w:rsidR="00F921CC" w:rsidRPr="00F921CC" w:rsidRDefault="00F921CC" w:rsidP="00F921CC">
      <w:pPr>
        <w:bidi/>
        <w:jc w:val="both"/>
        <w:rPr>
          <w:rFonts w:cs="David" w:hint="cs"/>
          <w:u w:val="single"/>
          <w:rtl/>
        </w:rPr>
      </w:pPr>
      <w:r w:rsidRPr="00F921CC">
        <w:rPr>
          <w:rFonts w:cs="David" w:hint="cs"/>
          <w:u w:val="single"/>
          <w:rtl/>
        </w:rPr>
        <w:t>קריאות:</w:t>
      </w:r>
    </w:p>
    <w:p w14:paraId="675D8392" w14:textId="77777777" w:rsidR="00F921CC" w:rsidRPr="00F921CC" w:rsidRDefault="00F921CC" w:rsidP="00F921CC">
      <w:pPr>
        <w:bidi/>
        <w:jc w:val="both"/>
        <w:rPr>
          <w:rFonts w:cs="David" w:hint="cs"/>
          <w:rtl/>
        </w:rPr>
      </w:pPr>
    </w:p>
    <w:p w14:paraId="098D721A" w14:textId="77777777" w:rsidR="00F921CC" w:rsidRPr="00F921CC" w:rsidRDefault="00F921CC" w:rsidP="00F921CC">
      <w:pPr>
        <w:bidi/>
        <w:jc w:val="both"/>
        <w:rPr>
          <w:rFonts w:cs="David" w:hint="cs"/>
          <w:rtl/>
        </w:rPr>
      </w:pPr>
      <w:r w:rsidRPr="00F921CC">
        <w:rPr>
          <w:rFonts w:cs="David" w:hint="cs"/>
          <w:rtl/>
        </w:rPr>
        <w:tab/>
        <w:t xml:space="preserve">- - - </w:t>
      </w:r>
    </w:p>
    <w:p w14:paraId="125EFECE" w14:textId="77777777" w:rsidR="00F921CC" w:rsidRPr="00F921CC" w:rsidRDefault="00F921CC" w:rsidP="00F921CC">
      <w:pPr>
        <w:bidi/>
        <w:jc w:val="both"/>
        <w:rPr>
          <w:rFonts w:cs="David" w:hint="cs"/>
          <w:rtl/>
        </w:rPr>
      </w:pPr>
    </w:p>
    <w:p w14:paraId="6161D084"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00895430" w14:textId="77777777" w:rsidR="00F921CC" w:rsidRPr="00F921CC" w:rsidRDefault="00F921CC" w:rsidP="00F921CC">
      <w:pPr>
        <w:bidi/>
        <w:jc w:val="both"/>
        <w:rPr>
          <w:rFonts w:cs="David" w:hint="cs"/>
          <w:rtl/>
        </w:rPr>
      </w:pPr>
    </w:p>
    <w:p w14:paraId="2F6F6F0F" w14:textId="77777777" w:rsidR="00F921CC" w:rsidRPr="00F921CC" w:rsidRDefault="00F921CC" w:rsidP="00F921CC">
      <w:pPr>
        <w:bidi/>
        <w:jc w:val="both"/>
        <w:rPr>
          <w:rFonts w:cs="David" w:hint="cs"/>
          <w:rtl/>
        </w:rPr>
      </w:pPr>
      <w:r w:rsidRPr="00F921CC">
        <w:rPr>
          <w:rFonts w:cs="David" w:hint="cs"/>
          <w:rtl/>
        </w:rPr>
        <w:tab/>
        <w:t xml:space="preserve">אחד הדברים שלקחתי על עצמי, ובין היתר זו היתה פניה של חברת הכנסת יחימוביץ </w:t>
      </w:r>
      <w:r w:rsidRPr="00F921CC">
        <w:rPr>
          <w:rFonts w:cs="David"/>
          <w:rtl/>
        </w:rPr>
        <w:t>–</w:t>
      </w:r>
      <w:r w:rsidRPr="00F921CC">
        <w:rPr>
          <w:rFonts w:cs="David" w:hint="cs"/>
          <w:rtl/>
        </w:rPr>
        <w:t xml:space="preserve"> היתה סיטואציה שאני מחסל אותה בכנסת, מבחינת המעמדות. אם זה עובדי חברות כוח אדם, שאין היום </w:t>
      </w:r>
      <w:r w:rsidRPr="00F921CC">
        <w:rPr>
          <w:rFonts w:cs="David"/>
          <w:rtl/>
        </w:rPr>
        <w:t>–</w:t>
      </w:r>
      <w:r w:rsidRPr="00F921CC">
        <w:rPr>
          <w:rFonts w:cs="David" w:hint="cs"/>
          <w:rtl/>
        </w:rPr>
        <w:t xml:space="preserve"> מבחינת העובדים של הכנסת, למעט "שפיר" - אין עובדי כוח אדם בתחום של הניקיון כמו שהיו קודם לכן. כולם צורפו לסגל הכנסת. </w:t>
      </w:r>
    </w:p>
    <w:p w14:paraId="61046013" w14:textId="77777777" w:rsidR="00F921CC" w:rsidRPr="00F921CC" w:rsidRDefault="00F921CC" w:rsidP="00F921CC">
      <w:pPr>
        <w:bidi/>
        <w:jc w:val="both"/>
        <w:rPr>
          <w:rFonts w:cs="David" w:hint="cs"/>
          <w:rtl/>
        </w:rPr>
      </w:pPr>
    </w:p>
    <w:p w14:paraId="7FE6A522" w14:textId="77777777" w:rsidR="00F921CC" w:rsidRPr="00F921CC" w:rsidRDefault="00F921CC" w:rsidP="00F921CC">
      <w:pPr>
        <w:bidi/>
        <w:jc w:val="both"/>
        <w:rPr>
          <w:rFonts w:cs="David" w:hint="cs"/>
          <w:rtl/>
        </w:rPr>
      </w:pPr>
      <w:r w:rsidRPr="00F921CC">
        <w:rPr>
          <w:rFonts w:cs="David" w:hint="cs"/>
          <w:rtl/>
        </w:rPr>
        <w:tab/>
        <w:t xml:space="preserve">לגבי עובדי המ.מ.מ - מעמדם של עובדי המ.מ.מ שכולכם מברכים אותם וכולכם כותבים לי עליהם, היה פה מעמד הכי זניח בכנסת. הם היו עובדים לפי חודשי עבודה, בלתי קבועים, כל שנה חידשו להם את החוזה ואחרי 5 שנים אמרו להם ללכת הביתה, כדי לא לתת להם קביעות. עובדים שהם לתפארת משרדי הממשלה, ואת זה אתם אומרים, ולא רק אני אומר. אשר על כן, גם בעקבות פנייתה של חברת הכנסת יחימוביץ וגם בעקבות עבודה מקיפה - בתקציב הזה אני משנה את מעמדם של עובדי המ.מ.מ מעובדים שכל שנה צריכים להיות חרדים למעמדם, ובתקציב הזה אני הופך אותם ומכניס אותם למשפחת עובדי הכנסת הרגילה </w:t>
      </w:r>
      <w:r w:rsidRPr="00F921CC">
        <w:rPr>
          <w:rFonts w:cs="David"/>
          <w:rtl/>
        </w:rPr>
        <w:t>–</w:t>
      </w:r>
      <w:r w:rsidRPr="00F921CC">
        <w:rPr>
          <w:rFonts w:cs="David" w:hint="cs"/>
          <w:rtl/>
        </w:rPr>
        <w:t xml:space="preserve"> עם קביעות ותנאים </w:t>
      </w:r>
      <w:r w:rsidRPr="00F921CC">
        <w:rPr>
          <w:rFonts w:cs="David"/>
          <w:rtl/>
        </w:rPr>
        <w:t>–</w:t>
      </w:r>
      <w:r w:rsidRPr="00F921CC">
        <w:rPr>
          <w:rFonts w:cs="David" w:hint="cs"/>
          <w:rtl/>
        </w:rPr>
        <w:t xml:space="preserve"> לא ¾ משרה ו </w:t>
      </w:r>
      <w:r w:rsidRPr="00F921CC">
        <w:rPr>
          <w:rFonts w:cs="David"/>
          <w:rtl/>
        </w:rPr>
        <w:t>–</w:t>
      </w:r>
      <w:r w:rsidRPr="00F921CC">
        <w:rPr>
          <w:rFonts w:cs="David" w:hint="cs"/>
          <w:rtl/>
        </w:rPr>
        <w:t xml:space="preserve"> ¼ משרה וחצי משרה ואיום בכל שנה שילכו הביתה. מבחינה חברתית, מבחינת יחסי עבודה אני עושה פה מהלך חשוב ביותר ואתם יכולים לראות את זה בנתונים פה, מבחינת שיא כוח האדם, כי אני הופך אותם לעובדים מן המניין עם ראש מורם, בכנסת. ושים לב שיש ירידה ב- 20 עובדים בחודשי עבודה, מבחינת צורת העסקה של חודשי עבודה. </w:t>
      </w:r>
    </w:p>
    <w:p w14:paraId="4E5A04FC" w14:textId="77777777" w:rsidR="00F921CC" w:rsidRPr="00F921CC" w:rsidRDefault="00F921CC" w:rsidP="00F921CC">
      <w:pPr>
        <w:bidi/>
        <w:jc w:val="both"/>
        <w:rPr>
          <w:rFonts w:cs="David" w:hint="cs"/>
          <w:rtl/>
        </w:rPr>
      </w:pPr>
    </w:p>
    <w:p w14:paraId="6E7E064B" w14:textId="77777777" w:rsidR="00F921CC" w:rsidRPr="00F921CC" w:rsidRDefault="00F921CC" w:rsidP="00F921CC">
      <w:pPr>
        <w:pStyle w:val="Heading5"/>
        <w:rPr>
          <w:rFonts w:hint="cs"/>
          <w:rtl/>
        </w:rPr>
      </w:pPr>
      <w:r w:rsidRPr="00F921CC">
        <w:rPr>
          <w:rFonts w:hint="cs"/>
          <w:u w:val="single"/>
          <w:rtl/>
        </w:rPr>
        <w:t>שלי יחימוביץ:</w:t>
      </w:r>
    </w:p>
    <w:p w14:paraId="73C467C6" w14:textId="77777777" w:rsidR="00F921CC" w:rsidRPr="00F921CC" w:rsidRDefault="00F921CC" w:rsidP="00F921CC">
      <w:pPr>
        <w:pStyle w:val="Heading5"/>
        <w:rPr>
          <w:rFonts w:hint="cs"/>
          <w:rtl/>
        </w:rPr>
      </w:pPr>
    </w:p>
    <w:p w14:paraId="50CE12EF" w14:textId="77777777" w:rsidR="00F921CC" w:rsidRPr="00F921CC" w:rsidRDefault="00F921CC" w:rsidP="00F921CC">
      <w:pPr>
        <w:bidi/>
        <w:jc w:val="both"/>
        <w:rPr>
          <w:rFonts w:cs="David" w:hint="cs"/>
          <w:rtl/>
        </w:rPr>
      </w:pPr>
      <w:r w:rsidRPr="00F921CC">
        <w:rPr>
          <w:rFonts w:cs="David" w:hint="cs"/>
          <w:rtl/>
        </w:rPr>
        <w:tab/>
        <w:t xml:space="preserve"> גם חלק מעובדות הניקיון, יש לציין לזכותך. </w:t>
      </w:r>
    </w:p>
    <w:p w14:paraId="0CB94C58" w14:textId="77777777" w:rsidR="00F921CC" w:rsidRPr="00F921CC" w:rsidRDefault="00F921CC" w:rsidP="00F921CC">
      <w:pPr>
        <w:bidi/>
        <w:jc w:val="both"/>
        <w:rPr>
          <w:rFonts w:cs="David" w:hint="cs"/>
          <w:rtl/>
        </w:rPr>
      </w:pPr>
    </w:p>
    <w:p w14:paraId="3BB28690"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4AE11DCD" w14:textId="77777777" w:rsidR="00F921CC" w:rsidRPr="00F921CC" w:rsidRDefault="00F921CC" w:rsidP="00F921CC">
      <w:pPr>
        <w:bidi/>
        <w:jc w:val="both"/>
        <w:rPr>
          <w:rFonts w:cs="David" w:hint="cs"/>
          <w:rtl/>
        </w:rPr>
      </w:pPr>
    </w:p>
    <w:p w14:paraId="394112FF" w14:textId="77777777" w:rsidR="00F921CC" w:rsidRPr="00F921CC" w:rsidRDefault="00F921CC" w:rsidP="00F921CC">
      <w:pPr>
        <w:bidi/>
        <w:jc w:val="both"/>
        <w:rPr>
          <w:rFonts w:cs="David" w:hint="cs"/>
          <w:rtl/>
        </w:rPr>
      </w:pPr>
      <w:r w:rsidRPr="00F921CC">
        <w:rPr>
          <w:rFonts w:cs="David" w:hint="cs"/>
          <w:rtl/>
        </w:rPr>
        <w:tab/>
        <w:t>לזכותך.</w:t>
      </w:r>
    </w:p>
    <w:p w14:paraId="10828C18" w14:textId="77777777" w:rsidR="00F921CC" w:rsidRPr="00F921CC" w:rsidRDefault="00F921CC" w:rsidP="00F921CC">
      <w:pPr>
        <w:bidi/>
        <w:jc w:val="both"/>
        <w:rPr>
          <w:rFonts w:cs="David" w:hint="cs"/>
          <w:rtl/>
        </w:rPr>
      </w:pPr>
    </w:p>
    <w:p w14:paraId="7B4524D2" w14:textId="77777777" w:rsidR="00F921CC" w:rsidRPr="00F921CC" w:rsidRDefault="00F921CC" w:rsidP="00F921CC">
      <w:pPr>
        <w:bidi/>
        <w:jc w:val="both"/>
        <w:rPr>
          <w:rFonts w:cs="David" w:hint="cs"/>
          <w:rtl/>
        </w:rPr>
      </w:pPr>
      <w:r w:rsidRPr="00F921CC">
        <w:rPr>
          <w:rFonts w:cs="David" w:hint="cs"/>
          <w:rtl/>
        </w:rPr>
        <w:tab/>
        <w:t xml:space="preserve">אני חוזר ואומר </w:t>
      </w:r>
      <w:r w:rsidRPr="00F921CC">
        <w:rPr>
          <w:rFonts w:cs="David"/>
          <w:rtl/>
        </w:rPr>
        <w:t>–</w:t>
      </w:r>
      <w:r w:rsidRPr="00F921CC">
        <w:rPr>
          <w:rFonts w:cs="David" w:hint="cs"/>
          <w:rtl/>
        </w:rPr>
        <w:t xml:space="preserve"> אני זוכר את ההערה של חבר הכנסת גדעון סער שבשנה שעברה היתה תוספת של 200 אלף שקלים. אין חיסרון כיס למ.מ.מ. במידה וכן </w:t>
      </w:r>
      <w:r w:rsidRPr="00F921CC">
        <w:rPr>
          <w:rFonts w:cs="David"/>
          <w:rtl/>
        </w:rPr>
        <w:t>–</w:t>
      </w:r>
      <w:r w:rsidRPr="00F921CC">
        <w:rPr>
          <w:rFonts w:cs="David" w:hint="cs"/>
          <w:rtl/>
        </w:rPr>
        <w:t xml:space="preserve"> יש להם 12 מיליון שקל רזרבה. אני מודיע לכם שאני מתחייב. אם חבר כנסת אחד יגיד שהוא לא קיבל מידע כזה או אחר, או שפעולה כזו או אחרת של מנהלת המ.מ.מ לא תתבצע בשל חיסרון כיס - אני מתחייב שזה יושלם - - </w:t>
      </w:r>
    </w:p>
    <w:p w14:paraId="26A27DA8" w14:textId="77777777" w:rsidR="00F921CC" w:rsidRPr="00F921CC" w:rsidRDefault="00F921CC" w:rsidP="00F921CC">
      <w:pPr>
        <w:bidi/>
        <w:jc w:val="both"/>
        <w:rPr>
          <w:rFonts w:cs="David" w:hint="cs"/>
          <w:rtl/>
        </w:rPr>
      </w:pPr>
    </w:p>
    <w:p w14:paraId="42BB6920"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2ABCDB53" w14:textId="77777777" w:rsidR="00F921CC" w:rsidRPr="00F921CC" w:rsidRDefault="00F921CC" w:rsidP="00F921CC">
      <w:pPr>
        <w:bidi/>
        <w:jc w:val="both"/>
        <w:rPr>
          <w:rFonts w:cs="David" w:hint="cs"/>
          <w:u w:val="single"/>
          <w:rtl/>
        </w:rPr>
      </w:pPr>
    </w:p>
    <w:p w14:paraId="2A36CBCE" w14:textId="77777777" w:rsidR="00F921CC" w:rsidRPr="00F921CC" w:rsidRDefault="00F921CC" w:rsidP="00F921CC">
      <w:pPr>
        <w:bidi/>
        <w:jc w:val="both"/>
        <w:rPr>
          <w:rFonts w:cs="David" w:hint="cs"/>
          <w:rtl/>
        </w:rPr>
      </w:pPr>
      <w:r w:rsidRPr="00F921CC">
        <w:rPr>
          <w:rFonts w:cs="David" w:hint="cs"/>
          <w:rtl/>
        </w:rPr>
        <w:tab/>
        <w:t xml:space="preserve"> אני משבח אותך על המהלך לגבי קליטת העובדים אבל בכל זאת, כאשר אנחנו מסתכלים על ההשוואה פר שנה, זה התחיל מ </w:t>
      </w:r>
      <w:r w:rsidRPr="00F921CC">
        <w:rPr>
          <w:rFonts w:cs="David"/>
          <w:rtl/>
        </w:rPr>
        <w:t>–</w:t>
      </w:r>
      <w:r w:rsidRPr="00F921CC">
        <w:rPr>
          <w:rFonts w:cs="David" w:hint="cs"/>
          <w:rtl/>
        </w:rPr>
        <w:t xml:space="preserve"> 33,5 מיליון בתקציב 2006 והגענו  ל </w:t>
      </w:r>
      <w:r w:rsidRPr="00F921CC">
        <w:rPr>
          <w:rFonts w:cs="David"/>
          <w:rtl/>
        </w:rPr>
        <w:t>–</w:t>
      </w:r>
      <w:r w:rsidRPr="00F921CC">
        <w:rPr>
          <w:rFonts w:cs="David" w:hint="cs"/>
          <w:rtl/>
        </w:rPr>
        <w:t xml:space="preserve"> 23,9 ב- 2007. יכול להיות שיש תת ניצול.  - -</w:t>
      </w:r>
    </w:p>
    <w:p w14:paraId="133570B6" w14:textId="77777777" w:rsidR="00F921CC" w:rsidRPr="00F921CC" w:rsidRDefault="00F921CC" w:rsidP="00F921CC">
      <w:pPr>
        <w:bidi/>
        <w:jc w:val="both"/>
        <w:rPr>
          <w:rFonts w:cs="David" w:hint="cs"/>
          <w:rtl/>
        </w:rPr>
      </w:pPr>
    </w:p>
    <w:p w14:paraId="0431A58D" w14:textId="77777777" w:rsidR="00F921CC" w:rsidRPr="00F921CC" w:rsidRDefault="00F921CC" w:rsidP="00F921CC">
      <w:pPr>
        <w:pStyle w:val="Heading5"/>
        <w:rPr>
          <w:rFonts w:hint="cs"/>
          <w:rtl/>
        </w:rPr>
      </w:pPr>
      <w:r w:rsidRPr="00F921CC">
        <w:rPr>
          <w:rFonts w:hint="cs"/>
          <w:u w:val="single"/>
          <w:rtl/>
        </w:rPr>
        <w:t>אסתרינה טרטמן:</w:t>
      </w:r>
    </w:p>
    <w:p w14:paraId="7FA8C4DF" w14:textId="77777777" w:rsidR="00F921CC" w:rsidRPr="00F921CC" w:rsidRDefault="00F921CC" w:rsidP="00F921CC">
      <w:pPr>
        <w:pStyle w:val="Heading5"/>
        <w:rPr>
          <w:rFonts w:hint="cs"/>
          <w:rtl/>
        </w:rPr>
      </w:pPr>
    </w:p>
    <w:p w14:paraId="08959720" w14:textId="77777777" w:rsidR="00F921CC" w:rsidRPr="00F921CC" w:rsidRDefault="00F921CC" w:rsidP="00F921CC">
      <w:pPr>
        <w:bidi/>
        <w:jc w:val="both"/>
        <w:rPr>
          <w:rFonts w:cs="David" w:hint="cs"/>
          <w:rtl/>
        </w:rPr>
      </w:pPr>
      <w:r w:rsidRPr="00F921CC">
        <w:rPr>
          <w:rFonts w:cs="David" w:hint="cs"/>
          <w:rtl/>
        </w:rPr>
        <w:tab/>
        <w:t xml:space="preserve"> אבל אתה מסתכל על כל השירותים המקצועיים בכללם. תסתכל בשורה מתחת.  </w:t>
      </w:r>
    </w:p>
    <w:p w14:paraId="6DD360B1" w14:textId="77777777" w:rsidR="00F921CC" w:rsidRPr="00F921CC" w:rsidRDefault="00F921CC" w:rsidP="00F921CC">
      <w:pPr>
        <w:bidi/>
        <w:jc w:val="both"/>
        <w:rPr>
          <w:rFonts w:cs="David" w:hint="cs"/>
          <w:rtl/>
        </w:rPr>
      </w:pPr>
    </w:p>
    <w:p w14:paraId="61315DBC"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3DE5E3D1" w14:textId="77777777" w:rsidR="00F921CC" w:rsidRPr="00F921CC" w:rsidRDefault="00F921CC" w:rsidP="00F921CC">
      <w:pPr>
        <w:bidi/>
        <w:jc w:val="both"/>
        <w:rPr>
          <w:rFonts w:cs="David" w:hint="cs"/>
          <w:u w:val="single"/>
          <w:rtl/>
        </w:rPr>
      </w:pPr>
    </w:p>
    <w:p w14:paraId="37619FB2" w14:textId="77777777" w:rsidR="00F921CC" w:rsidRPr="00F921CC" w:rsidRDefault="00F921CC" w:rsidP="00F921CC">
      <w:pPr>
        <w:bidi/>
        <w:jc w:val="both"/>
        <w:rPr>
          <w:rFonts w:cs="David" w:hint="cs"/>
          <w:rtl/>
        </w:rPr>
      </w:pPr>
      <w:r w:rsidRPr="00F921CC">
        <w:rPr>
          <w:rFonts w:cs="David" w:hint="cs"/>
          <w:rtl/>
        </w:rPr>
        <w:tab/>
        <w:t xml:space="preserve"> סליחה </w:t>
      </w:r>
      <w:r w:rsidRPr="00F921CC">
        <w:rPr>
          <w:rFonts w:cs="David"/>
          <w:rtl/>
        </w:rPr>
        <w:t>–</w:t>
      </w:r>
      <w:r w:rsidRPr="00F921CC">
        <w:rPr>
          <w:rFonts w:cs="David" w:hint="cs"/>
          <w:rtl/>
        </w:rPr>
        <w:t xml:space="preserve"> שורה מתחת. סעיף 16. 1,7, 1,4 </w:t>
      </w:r>
      <w:r w:rsidRPr="00F921CC">
        <w:rPr>
          <w:rFonts w:cs="David"/>
          <w:rtl/>
        </w:rPr>
        <w:t>–</w:t>
      </w:r>
      <w:r w:rsidRPr="00F921CC">
        <w:rPr>
          <w:rFonts w:cs="David" w:hint="cs"/>
          <w:rtl/>
        </w:rPr>
        <w:t xml:space="preserve"> זאת אומרת, נניח שזה היה 1,77 ב- 2006  - כנראה שהיה לזה איזה רציונל מאחורי הדברים, איך מגיעים. אז מה הסיבה שיש תת ניצול של התקציב? אולי נשמע את מנהלת היחידה? הכיוון מטריד אותי. מה שעוד יותר מטריד אותי זה שחייתי עד הישיבה הזו באשליה שמנענו את הקיצוץ בתקציב 2007 כי זה מה שנאמר לפרוטוקול לפני שהצבענו, בפעם הקודמת, ועכשיו אני רואה שזה היה בכל זאת 1,47- זאת אומרת שהיה קיצוץ ב- 2007 - - </w:t>
      </w:r>
    </w:p>
    <w:p w14:paraId="3738302E" w14:textId="77777777" w:rsidR="00F921CC" w:rsidRPr="00F921CC" w:rsidRDefault="00F921CC" w:rsidP="00F921CC">
      <w:pPr>
        <w:bidi/>
        <w:jc w:val="both"/>
        <w:rPr>
          <w:rFonts w:cs="David" w:hint="cs"/>
          <w:rtl/>
        </w:rPr>
      </w:pPr>
    </w:p>
    <w:p w14:paraId="019D1740"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0291B11E" w14:textId="77777777" w:rsidR="00F921CC" w:rsidRPr="00F921CC" w:rsidRDefault="00F921CC" w:rsidP="00F921CC">
      <w:pPr>
        <w:bidi/>
        <w:jc w:val="both"/>
        <w:rPr>
          <w:rFonts w:cs="David" w:hint="cs"/>
          <w:rtl/>
        </w:rPr>
      </w:pPr>
    </w:p>
    <w:p w14:paraId="2A448E96" w14:textId="77777777" w:rsidR="00F921CC" w:rsidRPr="00F921CC" w:rsidRDefault="00F921CC" w:rsidP="00F921CC">
      <w:pPr>
        <w:bidi/>
        <w:jc w:val="both"/>
        <w:rPr>
          <w:rFonts w:cs="David" w:hint="cs"/>
          <w:rtl/>
        </w:rPr>
      </w:pPr>
      <w:r w:rsidRPr="00F921CC">
        <w:rPr>
          <w:rFonts w:cs="David" w:hint="cs"/>
          <w:rtl/>
        </w:rPr>
        <w:tab/>
        <w:t xml:space="preserve">לא. ההצעה שלי היתה יותר נמוכה. ההצעה שלי, לאישור, בפעם הקודמת היתה ב- 200 אלף שקל  - זה היה 1.2. בעקבות התערבות שלך זה הפך ל </w:t>
      </w:r>
      <w:r w:rsidRPr="00F921CC">
        <w:rPr>
          <w:rFonts w:cs="David"/>
          <w:rtl/>
        </w:rPr>
        <w:t>–</w:t>
      </w:r>
      <w:r w:rsidRPr="00F921CC">
        <w:rPr>
          <w:rFonts w:cs="David" w:hint="cs"/>
          <w:rtl/>
        </w:rPr>
        <w:t xml:space="preserve"> 1.4. </w:t>
      </w:r>
    </w:p>
    <w:p w14:paraId="231EE8CC" w14:textId="77777777" w:rsidR="00F921CC" w:rsidRPr="00F921CC" w:rsidRDefault="00F921CC" w:rsidP="00F921CC">
      <w:pPr>
        <w:bidi/>
        <w:jc w:val="both"/>
        <w:rPr>
          <w:rFonts w:cs="David" w:hint="cs"/>
          <w:rtl/>
        </w:rPr>
      </w:pPr>
    </w:p>
    <w:p w14:paraId="73D58C32" w14:textId="77777777" w:rsidR="00F921CC" w:rsidRPr="00F921CC" w:rsidRDefault="00F921CC" w:rsidP="00F921CC">
      <w:pPr>
        <w:pStyle w:val="Heading5"/>
        <w:rPr>
          <w:rFonts w:hint="cs"/>
          <w:rtl/>
        </w:rPr>
      </w:pPr>
      <w:r w:rsidRPr="00F921CC">
        <w:rPr>
          <w:rFonts w:hint="cs"/>
          <w:u w:val="single"/>
          <w:rtl/>
        </w:rPr>
        <w:t>שלי יחימוביץ:</w:t>
      </w:r>
    </w:p>
    <w:p w14:paraId="6270578E" w14:textId="77777777" w:rsidR="00F921CC" w:rsidRPr="00F921CC" w:rsidRDefault="00F921CC" w:rsidP="00F921CC">
      <w:pPr>
        <w:pStyle w:val="Heading5"/>
        <w:rPr>
          <w:rFonts w:hint="cs"/>
          <w:rtl/>
        </w:rPr>
      </w:pPr>
    </w:p>
    <w:p w14:paraId="0ADBCEB6" w14:textId="77777777" w:rsidR="00F921CC" w:rsidRPr="00F921CC" w:rsidRDefault="00F921CC" w:rsidP="00F921CC">
      <w:pPr>
        <w:bidi/>
        <w:jc w:val="both"/>
        <w:rPr>
          <w:rFonts w:cs="David" w:hint="cs"/>
          <w:rtl/>
        </w:rPr>
      </w:pPr>
      <w:r w:rsidRPr="00F921CC">
        <w:rPr>
          <w:rFonts w:cs="David" w:hint="cs"/>
          <w:rtl/>
        </w:rPr>
        <w:tab/>
        <w:t xml:space="preserve"> יכול להיות שתת הביצוע היה כיוון שהם מוסמרו לסעיפים ספציפיים שלא יכלו לאפשר להם להגיע ל - -</w:t>
      </w:r>
    </w:p>
    <w:p w14:paraId="2D95D3B7" w14:textId="77777777" w:rsidR="00F921CC" w:rsidRPr="00F921CC" w:rsidRDefault="00F921CC" w:rsidP="00F921CC">
      <w:pPr>
        <w:bidi/>
        <w:jc w:val="both"/>
        <w:rPr>
          <w:rFonts w:cs="David" w:hint="cs"/>
          <w:rtl/>
        </w:rPr>
      </w:pPr>
    </w:p>
    <w:p w14:paraId="67E7E4C7"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46408334" w14:textId="77777777" w:rsidR="00F921CC" w:rsidRPr="00F921CC" w:rsidRDefault="00F921CC" w:rsidP="00F921CC">
      <w:pPr>
        <w:bidi/>
        <w:jc w:val="both"/>
        <w:rPr>
          <w:rFonts w:cs="David" w:hint="cs"/>
          <w:rtl/>
        </w:rPr>
      </w:pPr>
    </w:p>
    <w:p w14:paraId="33F644B9" w14:textId="77777777" w:rsidR="00F921CC" w:rsidRPr="00F921CC" w:rsidRDefault="00F921CC" w:rsidP="00F921CC">
      <w:pPr>
        <w:bidi/>
        <w:jc w:val="both"/>
        <w:rPr>
          <w:rFonts w:cs="David" w:hint="cs"/>
          <w:rtl/>
        </w:rPr>
      </w:pPr>
      <w:r w:rsidRPr="00F921CC">
        <w:rPr>
          <w:rFonts w:cs="David" w:hint="cs"/>
          <w:rtl/>
        </w:rPr>
        <w:tab/>
        <w:t xml:space="preserve">אני לא יכול לעשות העברות בלי אישור של השולחן הזה. </w:t>
      </w:r>
    </w:p>
    <w:p w14:paraId="09B73717" w14:textId="77777777" w:rsidR="00F921CC" w:rsidRPr="00F921CC" w:rsidRDefault="00F921CC" w:rsidP="00F921CC">
      <w:pPr>
        <w:bidi/>
        <w:jc w:val="both"/>
        <w:rPr>
          <w:rFonts w:cs="David" w:hint="cs"/>
          <w:rtl/>
        </w:rPr>
      </w:pPr>
    </w:p>
    <w:p w14:paraId="54C92494" w14:textId="77777777" w:rsidR="00F921CC" w:rsidRPr="00F921CC" w:rsidRDefault="00F921CC" w:rsidP="00F921CC">
      <w:pPr>
        <w:pStyle w:val="Heading5"/>
        <w:rPr>
          <w:rFonts w:hint="cs"/>
          <w:rtl/>
        </w:rPr>
      </w:pPr>
      <w:r w:rsidRPr="00F921CC">
        <w:rPr>
          <w:rFonts w:hint="cs"/>
          <w:u w:val="single"/>
          <w:rtl/>
        </w:rPr>
        <w:t>שלי יחימוביץ:</w:t>
      </w:r>
    </w:p>
    <w:p w14:paraId="438D1696" w14:textId="77777777" w:rsidR="00F921CC" w:rsidRPr="00F921CC" w:rsidRDefault="00F921CC" w:rsidP="00F921CC">
      <w:pPr>
        <w:pStyle w:val="Heading5"/>
        <w:rPr>
          <w:rFonts w:hint="cs"/>
          <w:rtl/>
        </w:rPr>
      </w:pPr>
    </w:p>
    <w:p w14:paraId="16A843A6" w14:textId="77777777" w:rsidR="00F921CC" w:rsidRPr="00F921CC" w:rsidRDefault="00F921CC" w:rsidP="00F921CC">
      <w:pPr>
        <w:bidi/>
        <w:jc w:val="both"/>
        <w:rPr>
          <w:rFonts w:cs="David" w:hint="cs"/>
          <w:rtl/>
        </w:rPr>
      </w:pPr>
      <w:r w:rsidRPr="00F921CC">
        <w:rPr>
          <w:rFonts w:cs="David" w:hint="cs"/>
          <w:rtl/>
        </w:rPr>
        <w:tab/>
        <w:t xml:space="preserve"> להפך </w:t>
      </w:r>
      <w:r w:rsidRPr="00F921CC">
        <w:rPr>
          <w:rFonts w:cs="David"/>
          <w:rtl/>
        </w:rPr>
        <w:t>–</w:t>
      </w:r>
      <w:r w:rsidRPr="00F921CC">
        <w:rPr>
          <w:rFonts w:cs="David" w:hint="cs"/>
          <w:rtl/>
        </w:rPr>
        <w:t xml:space="preserve"> אני אומרת שאולי היה רצוי לעשות את ההעברות האלה - -למש, יש סעיף בתקציב של יועץ קבוע לוועדות. בפועל הוא לא ממומש. אז יכול להיות שיש תת ביצוע  בסעיף הספציפי הזה, אבל לצרכי פעילות שוטפת אפשר להסב את התקציב הזה ולאפשר להם לעשות עבודה יותר נרחבת. למה לקצץ? </w:t>
      </w:r>
    </w:p>
    <w:p w14:paraId="5037F1E6" w14:textId="77777777" w:rsidR="00F921CC" w:rsidRPr="00F921CC" w:rsidRDefault="00F921CC" w:rsidP="00F921CC">
      <w:pPr>
        <w:bidi/>
        <w:jc w:val="both"/>
        <w:rPr>
          <w:rFonts w:cs="David" w:hint="cs"/>
          <w:rtl/>
        </w:rPr>
      </w:pPr>
    </w:p>
    <w:p w14:paraId="0D47E00C"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196AD785" w14:textId="77777777" w:rsidR="00F921CC" w:rsidRPr="00F921CC" w:rsidRDefault="00F921CC" w:rsidP="00F921CC">
      <w:pPr>
        <w:bidi/>
        <w:jc w:val="both"/>
        <w:rPr>
          <w:rFonts w:cs="David" w:hint="cs"/>
          <w:rtl/>
        </w:rPr>
      </w:pPr>
    </w:p>
    <w:p w14:paraId="32DAD4C5" w14:textId="77777777" w:rsidR="00F921CC" w:rsidRPr="00F921CC" w:rsidRDefault="00F921CC" w:rsidP="00F921CC">
      <w:pPr>
        <w:bidi/>
        <w:jc w:val="both"/>
        <w:rPr>
          <w:rFonts w:cs="David" w:hint="cs"/>
          <w:rtl/>
        </w:rPr>
      </w:pPr>
      <w:r w:rsidRPr="00F921CC">
        <w:rPr>
          <w:rFonts w:cs="David" w:hint="cs"/>
          <w:rtl/>
        </w:rPr>
        <w:tab/>
        <w:t xml:space="preserve"> יכול להיות שלא חסר תקציב לפעילות אבל חסר תקציב לכוח אדם. יכול להיות שבגלל היקף העבודה צריך לקלוט עובדים. </w:t>
      </w:r>
    </w:p>
    <w:p w14:paraId="10216009" w14:textId="77777777" w:rsidR="00F921CC" w:rsidRPr="00F921CC" w:rsidRDefault="00F921CC" w:rsidP="00F921CC">
      <w:pPr>
        <w:bidi/>
        <w:jc w:val="both"/>
        <w:rPr>
          <w:rFonts w:cs="David" w:hint="cs"/>
          <w:rtl/>
        </w:rPr>
      </w:pPr>
    </w:p>
    <w:p w14:paraId="6B6E0445" w14:textId="77777777" w:rsidR="00F921CC" w:rsidRPr="00F921CC" w:rsidRDefault="00F921CC" w:rsidP="00F921CC">
      <w:pPr>
        <w:bidi/>
        <w:jc w:val="both"/>
        <w:rPr>
          <w:rFonts w:cs="David" w:hint="cs"/>
          <w:rtl/>
        </w:rPr>
      </w:pPr>
    </w:p>
    <w:p w14:paraId="76A6C472" w14:textId="77777777" w:rsidR="00F921CC" w:rsidRPr="00F921CC" w:rsidRDefault="00F921CC" w:rsidP="00F921CC">
      <w:pPr>
        <w:pStyle w:val="Heading5"/>
        <w:rPr>
          <w:rFonts w:hint="cs"/>
          <w:rtl/>
        </w:rPr>
      </w:pPr>
      <w:r w:rsidRPr="00F921CC">
        <w:rPr>
          <w:rFonts w:hint="cs"/>
          <w:u w:val="single"/>
          <w:rtl/>
        </w:rPr>
        <w:t>שלי יחימוביץ:</w:t>
      </w:r>
    </w:p>
    <w:p w14:paraId="76CB5381" w14:textId="77777777" w:rsidR="00F921CC" w:rsidRPr="00F921CC" w:rsidRDefault="00F921CC" w:rsidP="00F921CC">
      <w:pPr>
        <w:pStyle w:val="Heading5"/>
        <w:rPr>
          <w:rFonts w:hint="cs"/>
          <w:rtl/>
        </w:rPr>
      </w:pPr>
    </w:p>
    <w:p w14:paraId="714F7312" w14:textId="77777777" w:rsidR="00F921CC" w:rsidRPr="00F921CC" w:rsidRDefault="00F921CC" w:rsidP="00F921CC">
      <w:pPr>
        <w:bidi/>
        <w:jc w:val="both"/>
        <w:rPr>
          <w:rFonts w:cs="David" w:hint="cs"/>
          <w:rtl/>
        </w:rPr>
      </w:pPr>
      <w:r w:rsidRPr="00F921CC">
        <w:rPr>
          <w:rFonts w:cs="David" w:hint="cs"/>
          <w:rtl/>
        </w:rPr>
        <w:tab/>
        <w:t xml:space="preserve">אפילו סטודנט או חוזה מיוחד, או חודשי פעילות, או מה שלא יהיה, אבל אין ספק שהם משוועים לכוח אדם נוסף. </w:t>
      </w:r>
    </w:p>
    <w:p w14:paraId="0FFE7972" w14:textId="77777777" w:rsidR="00F921CC" w:rsidRPr="00F921CC" w:rsidRDefault="00F921CC" w:rsidP="00F921CC">
      <w:pPr>
        <w:bidi/>
        <w:jc w:val="both"/>
        <w:rPr>
          <w:rFonts w:cs="David" w:hint="cs"/>
          <w:rtl/>
        </w:rPr>
      </w:pPr>
    </w:p>
    <w:p w14:paraId="3085C04A" w14:textId="77777777" w:rsidR="00F921CC" w:rsidRPr="00F921CC" w:rsidRDefault="00F921CC" w:rsidP="00F921CC">
      <w:pPr>
        <w:bidi/>
        <w:jc w:val="both"/>
        <w:rPr>
          <w:rFonts w:cs="David" w:hint="cs"/>
          <w:u w:val="single"/>
          <w:rtl/>
        </w:rPr>
      </w:pPr>
      <w:r w:rsidRPr="00F921CC">
        <w:rPr>
          <w:rFonts w:cs="David" w:hint="cs"/>
          <w:u w:val="single"/>
          <w:rtl/>
        </w:rPr>
        <w:t>היו"ר דוד טל:</w:t>
      </w:r>
    </w:p>
    <w:p w14:paraId="162EA15D" w14:textId="77777777" w:rsidR="00F921CC" w:rsidRPr="00F921CC" w:rsidRDefault="00F921CC" w:rsidP="00F921CC">
      <w:pPr>
        <w:bidi/>
        <w:jc w:val="both"/>
        <w:rPr>
          <w:rFonts w:cs="David" w:hint="cs"/>
          <w:rtl/>
        </w:rPr>
      </w:pPr>
      <w:r w:rsidRPr="00F921CC">
        <w:rPr>
          <w:rFonts w:cs="David" w:hint="cs"/>
          <w:rtl/>
        </w:rPr>
        <w:tab/>
      </w:r>
    </w:p>
    <w:p w14:paraId="15F13565" w14:textId="77777777" w:rsidR="00F921CC" w:rsidRPr="00F921CC" w:rsidRDefault="00F921CC" w:rsidP="00F921CC">
      <w:pPr>
        <w:bidi/>
        <w:jc w:val="both"/>
        <w:rPr>
          <w:rFonts w:cs="David" w:hint="cs"/>
          <w:rtl/>
        </w:rPr>
      </w:pPr>
      <w:r w:rsidRPr="00F921CC">
        <w:rPr>
          <w:rFonts w:cs="David" w:hint="cs"/>
          <w:rtl/>
        </w:rPr>
        <w:tab/>
        <w:t xml:space="preserve">את זה נבדוק תכף עם מנהלת המ.מ.מ. </w:t>
      </w:r>
    </w:p>
    <w:p w14:paraId="619A178A" w14:textId="77777777" w:rsidR="00F921CC" w:rsidRPr="00F921CC" w:rsidRDefault="00F921CC" w:rsidP="00F921CC">
      <w:pPr>
        <w:bidi/>
        <w:jc w:val="both"/>
        <w:rPr>
          <w:rFonts w:cs="David" w:hint="cs"/>
          <w:rtl/>
        </w:rPr>
      </w:pPr>
    </w:p>
    <w:p w14:paraId="6F85FDA5"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02608E18" w14:textId="77777777" w:rsidR="00F921CC" w:rsidRPr="00F921CC" w:rsidRDefault="00F921CC" w:rsidP="00F921CC">
      <w:pPr>
        <w:bidi/>
        <w:jc w:val="both"/>
        <w:rPr>
          <w:rFonts w:cs="David" w:hint="cs"/>
          <w:rtl/>
        </w:rPr>
      </w:pPr>
    </w:p>
    <w:p w14:paraId="4D37D89A" w14:textId="77777777" w:rsidR="00F921CC" w:rsidRPr="00F921CC" w:rsidRDefault="00F921CC" w:rsidP="00F921CC">
      <w:pPr>
        <w:bidi/>
        <w:jc w:val="both"/>
        <w:rPr>
          <w:rFonts w:cs="David" w:hint="cs"/>
          <w:rtl/>
        </w:rPr>
      </w:pPr>
      <w:r w:rsidRPr="00F921CC">
        <w:rPr>
          <w:rFonts w:cs="David" w:hint="cs"/>
          <w:rtl/>
        </w:rPr>
        <w:tab/>
        <w:t xml:space="preserve">לגבי "משוועים לכוח אדם" אני רוצה להשיב - כפי שאתם רואים בעיתונים התפרסמו לאחרונה מכרזים פומביים בשיתוף נציבות שירות המדינה לקליטת עובדים נוספים במ.מ.מ. אין קשר לתקציב כוח האדם ותקציב הפעולות הזה. אין שום קשר. אנחנו הקמנו את המחלקה לפיקוח תקציבי, יצאנו במכרזים  בעיתונים, הקמנו את המחלקה, הם בתהליך של התארגנות, ואת צודקת </w:t>
      </w:r>
      <w:r w:rsidRPr="00F921CC">
        <w:rPr>
          <w:rFonts w:cs="David"/>
          <w:rtl/>
        </w:rPr>
        <w:t>–</w:t>
      </w:r>
      <w:r w:rsidRPr="00F921CC">
        <w:rPr>
          <w:rFonts w:cs="David" w:hint="cs"/>
          <w:rtl/>
        </w:rPr>
        <w:t xml:space="preserve"> המ.מ.מ משווע לכוח אדם. יצאנו בשורה ארוכה של מכריזם ואנחנו ממש לפני ועדה. אישרתי כבר את כל ועדות המוכנים </w:t>
      </w:r>
      <w:r w:rsidRPr="00F921CC">
        <w:rPr>
          <w:rFonts w:cs="David"/>
          <w:rtl/>
        </w:rPr>
        <w:t>–</w:t>
      </w:r>
      <w:r w:rsidRPr="00F921CC">
        <w:rPr>
          <w:rFonts w:cs="David" w:hint="cs"/>
          <w:rtl/>
        </w:rPr>
        <w:t xml:space="preserve"> אנחנו מצרפים כוח אדם על פי התקנים שאושרו ויאושרו, למ.מ.מ. </w:t>
      </w:r>
    </w:p>
    <w:p w14:paraId="727D7A64" w14:textId="77777777" w:rsidR="00F921CC" w:rsidRPr="00F921CC" w:rsidRDefault="00F921CC" w:rsidP="00F921CC">
      <w:pPr>
        <w:bidi/>
        <w:jc w:val="both"/>
        <w:rPr>
          <w:rFonts w:cs="David" w:hint="cs"/>
          <w:rtl/>
        </w:rPr>
      </w:pPr>
    </w:p>
    <w:p w14:paraId="52CD3521" w14:textId="77777777" w:rsidR="00F921CC" w:rsidRPr="00F921CC" w:rsidRDefault="00F921CC" w:rsidP="00F921CC">
      <w:pPr>
        <w:bidi/>
        <w:jc w:val="both"/>
        <w:rPr>
          <w:rFonts w:cs="David" w:hint="cs"/>
          <w:u w:val="single"/>
          <w:rtl/>
        </w:rPr>
      </w:pPr>
      <w:r w:rsidRPr="00F921CC">
        <w:rPr>
          <w:rFonts w:cs="David" w:hint="cs"/>
          <w:u w:val="single"/>
          <w:rtl/>
        </w:rPr>
        <w:t>יעקב ליצמן:</w:t>
      </w:r>
    </w:p>
    <w:p w14:paraId="257C14EC" w14:textId="77777777" w:rsidR="00F921CC" w:rsidRPr="00F921CC" w:rsidRDefault="00F921CC" w:rsidP="00F921CC">
      <w:pPr>
        <w:bidi/>
        <w:jc w:val="both"/>
        <w:rPr>
          <w:rFonts w:cs="David" w:hint="cs"/>
          <w:rtl/>
        </w:rPr>
      </w:pPr>
      <w:r w:rsidRPr="00F921CC">
        <w:rPr>
          <w:rFonts w:cs="David" w:hint="cs"/>
          <w:rtl/>
        </w:rPr>
        <w:tab/>
      </w:r>
      <w:r w:rsidRPr="00F921CC">
        <w:rPr>
          <w:rFonts w:cs="David" w:hint="cs"/>
          <w:rtl/>
        </w:rPr>
        <w:tab/>
      </w:r>
    </w:p>
    <w:p w14:paraId="243B64B9" w14:textId="77777777" w:rsidR="00F921CC" w:rsidRPr="00F921CC" w:rsidRDefault="00F921CC" w:rsidP="00F921CC">
      <w:pPr>
        <w:bidi/>
        <w:jc w:val="both"/>
        <w:rPr>
          <w:rFonts w:cs="David" w:hint="cs"/>
          <w:rtl/>
        </w:rPr>
      </w:pPr>
      <w:r w:rsidRPr="00F921CC">
        <w:rPr>
          <w:rFonts w:cs="David" w:hint="cs"/>
          <w:rtl/>
        </w:rPr>
        <w:tab/>
        <w:t xml:space="preserve">האם בגלל זה לא צריך להוסיף להם תקציב? </w:t>
      </w:r>
    </w:p>
    <w:p w14:paraId="1593CF86" w14:textId="77777777" w:rsidR="00F921CC" w:rsidRPr="00F921CC" w:rsidRDefault="00F921CC" w:rsidP="00F921CC">
      <w:pPr>
        <w:bidi/>
        <w:jc w:val="both"/>
        <w:rPr>
          <w:rFonts w:cs="David" w:hint="cs"/>
          <w:rtl/>
        </w:rPr>
      </w:pPr>
    </w:p>
    <w:p w14:paraId="628CF1A3"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541EEFA0" w14:textId="77777777" w:rsidR="00F921CC" w:rsidRPr="00F921CC" w:rsidRDefault="00F921CC" w:rsidP="00F921CC">
      <w:pPr>
        <w:bidi/>
        <w:jc w:val="both"/>
        <w:rPr>
          <w:rFonts w:cs="David" w:hint="cs"/>
          <w:rtl/>
        </w:rPr>
      </w:pPr>
    </w:p>
    <w:p w14:paraId="41DBBF2B" w14:textId="77777777" w:rsidR="00F921CC" w:rsidRPr="00F921CC" w:rsidRDefault="00F921CC" w:rsidP="00F921CC">
      <w:pPr>
        <w:bidi/>
        <w:jc w:val="both"/>
        <w:rPr>
          <w:rFonts w:cs="David" w:hint="cs"/>
          <w:rtl/>
        </w:rPr>
      </w:pPr>
      <w:r w:rsidRPr="00F921CC">
        <w:rPr>
          <w:rFonts w:cs="David" w:hint="cs"/>
          <w:rtl/>
        </w:rPr>
        <w:tab/>
        <w:t xml:space="preserve">לא. זה כלול בתקציב. </w:t>
      </w:r>
    </w:p>
    <w:p w14:paraId="264199A2" w14:textId="77777777" w:rsidR="00F921CC" w:rsidRPr="00F921CC" w:rsidRDefault="00F921CC" w:rsidP="00F921CC">
      <w:pPr>
        <w:bidi/>
        <w:jc w:val="both"/>
        <w:rPr>
          <w:rFonts w:cs="David" w:hint="cs"/>
          <w:rtl/>
        </w:rPr>
      </w:pPr>
    </w:p>
    <w:p w14:paraId="3DAF9A7E" w14:textId="77777777" w:rsidR="00F921CC" w:rsidRPr="00F921CC" w:rsidRDefault="00F921CC" w:rsidP="00F921CC">
      <w:pPr>
        <w:bidi/>
        <w:jc w:val="both"/>
        <w:rPr>
          <w:rFonts w:cs="David" w:hint="cs"/>
          <w:u w:val="single"/>
          <w:rtl/>
        </w:rPr>
      </w:pPr>
      <w:r w:rsidRPr="00F921CC">
        <w:rPr>
          <w:rFonts w:cs="David" w:hint="cs"/>
          <w:u w:val="single"/>
          <w:rtl/>
        </w:rPr>
        <w:t>יעקב ליצמן:</w:t>
      </w:r>
    </w:p>
    <w:p w14:paraId="14C6A7EC" w14:textId="77777777" w:rsidR="00F921CC" w:rsidRPr="00F921CC" w:rsidRDefault="00F921CC" w:rsidP="00F921CC">
      <w:pPr>
        <w:bidi/>
        <w:jc w:val="both"/>
        <w:rPr>
          <w:rFonts w:cs="David" w:hint="cs"/>
          <w:rtl/>
        </w:rPr>
      </w:pPr>
    </w:p>
    <w:p w14:paraId="2424BB8A" w14:textId="77777777" w:rsidR="00F921CC" w:rsidRPr="00F921CC" w:rsidRDefault="00F921CC" w:rsidP="00F921CC">
      <w:pPr>
        <w:bidi/>
        <w:jc w:val="both"/>
        <w:rPr>
          <w:rFonts w:cs="David" w:hint="cs"/>
          <w:rtl/>
        </w:rPr>
      </w:pPr>
      <w:r w:rsidRPr="00F921CC">
        <w:rPr>
          <w:rFonts w:cs="David" w:hint="cs"/>
          <w:rtl/>
        </w:rPr>
        <w:tab/>
        <w:t xml:space="preserve">במה שאתם רוצים שנאשר </w:t>
      </w:r>
      <w:r w:rsidRPr="00F921CC">
        <w:rPr>
          <w:rFonts w:cs="David"/>
          <w:rtl/>
        </w:rPr>
        <w:t>–</w:t>
      </w:r>
      <w:r w:rsidRPr="00F921CC">
        <w:rPr>
          <w:rFonts w:cs="David" w:hint="cs"/>
          <w:rtl/>
        </w:rPr>
        <w:t xml:space="preserve"> זה כולל העובדים שאתה - -</w:t>
      </w:r>
    </w:p>
    <w:p w14:paraId="303B5674" w14:textId="77777777" w:rsidR="00F921CC" w:rsidRPr="00F921CC" w:rsidRDefault="00F921CC" w:rsidP="00F921CC">
      <w:pPr>
        <w:bidi/>
        <w:jc w:val="both"/>
        <w:rPr>
          <w:rFonts w:cs="David" w:hint="cs"/>
          <w:rtl/>
        </w:rPr>
      </w:pPr>
    </w:p>
    <w:p w14:paraId="6F707841"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48C246D4" w14:textId="77777777" w:rsidR="00F921CC" w:rsidRPr="00F921CC" w:rsidRDefault="00F921CC" w:rsidP="00F921CC">
      <w:pPr>
        <w:bidi/>
        <w:jc w:val="both"/>
        <w:rPr>
          <w:rFonts w:cs="David" w:hint="cs"/>
          <w:rtl/>
        </w:rPr>
      </w:pPr>
    </w:p>
    <w:p w14:paraId="60241E89" w14:textId="77777777" w:rsidR="00F921CC" w:rsidRPr="00F921CC" w:rsidRDefault="00F921CC" w:rsidP="00F921CC">
      <w:pPr>
        <w:bidi/>
        <w:jc w:val="both"/>
        <w:rPr>
          <w:rFonts w:cs="David" w:hint="cs"/>
          <w:rtl/>
        </w:rPr>
      </w:pPr>
      <w:r w:rsidRPr="00F921CC">
        <w:rPr>
          <w:rFonts w:cs="David" w:hint="cs"/>
          <w:rtl/>
        </w:rPr>
        <w:tab/>
        <w:t>לא, לא. זה סעיף נפרד- -</w:t>
      </w:r>
    </w:p>
    <w:p w14:paraId="64B460B5" w14:textId="77777777" w:rsidR="00F921CC" w:rsidRPr="00F921CC" w:rsidRDefault="00F921CC" w:rsidP="00F921CC">
      <w:pPr>
        <w:bidi/>
        <w:jc w:val="both"/>
        <w:rPr>
          <w:rFonts w:cs="David" w:hint="cs"/>
          <w:rtl/>
        </w:rPr>
      </w:pPr>
    </w:p>
    <w:p w14:paraId="76EEF204" w14:textId="77777777" w:rsidR="00F921CC" w:rsidRPr="00F921CC" w:rsidRDefault="00F921CC" w:rsidP="00F921CC">
      <w:pPr>
        <w:bidi/>
        <w:jc w:val="both"/>
        <w:rPr>
          <w:rFonts w:cs="David" w:hint="cs"/>
          <w:u w:val="single"/>
          <w:rtl/>
        </w:rPr>
      </w:pPr>
      <w:r w:rsidRPr="00F921CC">
        <w:rPr>
          <w:rFonts w:cs="David" w:hint="cs"/>
          <w:u w:val="single"/>
          <w:rtl/>
        </w:rPr>
        <w:t>יעקב ליצמן:</w:t>
      </w:r>
    </w:p>
    <w:p w14:paraId="47C783BB" w14:textId="77777777" w:rsidR="00F921CC" w:rsidRPr="00F921CC" w:rsidRDefault="00F921CC" w:rsidP="00F921CC">
      <w:pPr>
        <w:bidi/>
        <w:jc w:val="both"/>
        <w:rPr>
          <w:rFonts w:cs="David" w:hint="cs"/>
          <w:rtl/>
        </w:rPr>
      </w:pPr>
    </w:p>
    <w:p w14:paraId="4C157593" w14:textId="77777777" w:rsidR="00F921CC" w:rsidRPr="00F921CC" w:rsidRDefault="00F921CC" w:rsidP="00F921CC">
      <w:pPr>
        <w:bidi/>
        <w:jc w:val="both"/>
        <w:rPr>
          <w:rFonts w:cs="David" w:hint="cs"/>
          <w:rtl/>
        </w:rPr>
      </w:pPr>
      <w:r w:rsidRPr="00F921CC">
        <w:rPr>
          <w:rFonts w:cs="David" w:hint="cs"/>
          <w:rtl/>
        </w:rPr>
        <w:tab/>
        <w:t xml:space="preserve">אז למה קיצצת? </w:t>
      </w:r>
    </w:p>
    <w:p w14:paraId="6E4C5DAB" w14:textId="77777777" w:rsidR="00F921CC" w:rsidRPr="00F921CC" w:rsidRDefault="00F921CC" w:rsidP="00F921CC">
      <w:pPr>
        <w:bidi/>
        <w:jc w:val="both"/>
        <w:rPr>
          <w:rFonts w:cs="David" w:hint="cs"/>
          <w:rtl/>
        </w:rPr>
      </w:pPr>
    </w:p>
    <w:p w14:paraId="02B25E17" w14:textId="77777777" w:rsidR="00F921CC" w:rsidRPr="00F921CC" w:rsidRDefault="00F921CC" w:rsidP="00F921CC">
      <w:pPr>
        <w:bidi/>
        <w:jc w:val="both"/>
        <w:rPr>
          <w:rFonts w:cs="David" w:hint="cs"/>
          <w:u w:val="single"/>
          <w:rtl/>
        </w:rPr>
      </w:pPr>
      <w:r w:rsidRPr="00F921CC">
        <w:rPr>
          <w:rFonts w:cs="David"/>
          <w:u w:val="single"/>
          <w:rtl/>
        </w:rPr>
        <w:br w:type="page"/>
      </w:r>
      <w:r w:rsidRPr="00F921CC">
        <w:rPr>
          <w:rFonts w:cs="David" w:hint="cs"/>
          <w:u w:val="single"/>
          <w:rtl/>
        </w:rPr>
        <w:t>אבי בלשניקוב:</w:t>
      </w:r>
    </w:p>
    <w:p w14:paraId="0FD03A4D" w14:textId="77777777" w:rsidR="00F921CC" w:rsidRPr="00F921CC" w:rsidRDefault="00F921CC" w:rsidP="00F921CC">
      <w:pPr>
        <w:bidi/>
        <w:jc w:val="both"/>
        <w:rPr>
          <w:rFonts w:cs="David" w:hint="cs"/>
          <w:rtl/>
        </w:rPr>
      </w:pPr>
    </w:p>
    <w:p w14:paraId="42595A51" w14:textId="77777777" w:rsidR="00F921CC" w:rsidRPr="00F921CC" w:rsidRDefault="00F921CC" w:rsidP="00F921CC">
      <w:pPr>
        <w:bidi/>
        <w:jc w:val="both"/>
        <w:rPr>
          <w:rFonts w:cs="David" w:hint="cs"/>
          <w:rtl/>
        </w:rPr>
      </w:pPr>
      <w:r w:rsidRPr="00F921CC">
        <w:rPr>
          <w:rFonts w:cs="David" w:hint="cs"/>
          <w:rtl/>
        </w:rPr>
        <w:tab/>
        <w:t xml:space="preserve">אני לא קיצצתי, אני כתבתי מספר אמיתי. </w:t>
      </w:r>
    </w:p>
    <w:p w14:paraId="78EAA4B2" w14:textId="77777777" w:rsidR="00F921CC" w:rsidRPr="00F921CC" w:rsidRDefault="00F921CC" w:rsidP="00F921CC">
      <w:pPr>
        <w:bidi/>
        <w:jc w:val="both"/>
        <w:rPr>
          <w:rFonts w:cs="David" w:hint="cs"/>
          <w:rtl/>
        </w:rPr>
      </w:pPr>
    </w:p>
    <w:p w14:paraId="5CBD479C" w14:textId="77777777" w:rsidR="00F921CC" w:rsidRPr="00F921CC" w:rsidRDefault="00F921CC" w:rsidP="00F921CC">
      <w:pPr>
        <w:bidi/>
        <w:jc w:val="both"/>
        <w:rPr>
          <w:rFonts w:cs="David" w:hint="cs"/>
          <w:u w:val="single"/>
          <w:rtl/>
        </w:rPr>
      </w:pPr>
      <w:r w:rsidRPr="00F921CC">
        <w:rPr>
          <w:rFonts w:cs="David" w:hint="cs"/>
          <w:u w:val="single"/>
          <w:rtl/>
        </w:rPr>
        <w:t>יעקב ליצמן:</w:t>
      </w:r>
    </w:p>
    <w:p w14:paraId="64710AC1" w14:textId="77777777" w:rsidR="00F921CC" w:rsidRPr="00F921CC" w:rsidRDefault="00F921CC" w:rsidP="00F921CC">
      <w:pPr>
        <w:bidi/>
        <w:jc w:val="both"/>
        <w:rPr>
          <w:rFonts w:cs="David" w:hint="cs"/>
          <w:rtl/>
        </w:rPr>
      </w:pPr>
    </w:p>
    <w:p w14:paraId="5FB67B35" w14:textId="77777777" w:rsidR="00F921CC" w:rsidRPr="00F921CC" w:rsidRDefault="00F921CC" w:rsidP="00F921CC">
      <w:pPr>
        <w:bidi/>
        <w:jc w:val="both"/>
        <w:rPr>
          <w:rFonts w:cs="David" w:hint="cs"/>
          <w:rtl/>
        </w:rPr>
      </w:pPr>
      <w:r w:rsidRPr="00F921CC">
        <w:rPr>
          <w:rFonts w:cs="David" w:hint="cs"/>
          <w:rtl/>
        </w:rPr>
        <w:tab/>
        <w:t>אבל אתה אמרת - -</w:t>
      </w:r>
    </w:p>
    <w:p w14:paraId="76A18C13" w14:textId="77777777" w:rsidR="00F921CC" w:rsidRPr="00F921CC" w:rsidRDefault="00F921CC" w:rsidP="00F921CC">
      <w:pPr>
        <w:pStyle w:val="Heading5"/>
        <w:rPr>
          <w:rFonts w:hint="cs"/>
          <w:rtl/>
        </w:rPr>
      </w:pPr>
    </w:p>
    <w:p w14:paraId="2E879D5B" w14:textId="77777777" w:rsidR="00F921CC" w:rsidRPr="00F921CC" w:rsidRDefault="00F921CC" w:rsidP="00F921CC">
      <w:pPr>
        <w:bidi/>
        <w:jc w:val="both"/>
        <w:rPr>
          <w:rFonts w:cs="David" w:hint="cs"/>
          <w:u w:val="single"/>
          <w:rtl/>
        </w:rPr>
      </w:pPr>
      <w:r w:rsidRPr="00F921CC">
        <w:rPr>
          <w:rFonts w:cs="David" w:hint="cs"/>
          <w:u w:val="single"/>
          <w:rtl/>
        </w:rPr>
        <w:t>קריאות:</w:t>
      </w:r>
    </w:p>
    <w:p w14:paraId="23AC67A1" w14:textId="77777777" w:rsidR="00F921CC" w:rsidRPr="00F921CC" w:rsidRDefault="00F921CC" w:rsidP="00F921CC">
      <w:pPr>
        <w:bidi/>
        <w:jc w:val="both"/>
        <w:rPr>
          <w:rFonts w:cs="David" w:hint="cs"/>
          <w:rtl/>
        </w:rPr>
      </w:pPr>
    </w:p>
    <w:p w14:paraId="28104E7A" w14:textId="77777777" w:rsidR="00F921CC" w:rsidRPr="00F921CC" w:rsidRDefault="00F921CC" w:rsidP="00F921CC">
      <w:pPr>
        <w:bidi/>
        <w:jc w:val="both"/>
        <w:rPr>
          <w:rFonts w:cs="David" w:hint="cs"/>
          <w:rtl/>
        </w:rPr>
      </w:pPr>
      <w:r w:rsidRPr="00F921CC">
        <w:rPr>
          <w:rFonts w:cs="David" w:hint="cs"/>
          <w:rtl/>
        </w:rPr>
        <w:tab/>
        <w:t>- - -</w:t>
      </w:r>
    </w:p>
    <w:p w14:paraId="149F60A3" w14:textId="77777777" w:rsidR="00F921CC" w:rsidRPr="00F921CC" w:rsidRDefault="00F921CC" w:rsidP="00F921CC">
      <w:pPr>
        <w:bidi/>
        <w:jc w:val="both"/>
        <w:rPr>
          <w:rFonts w:cs="David" w:hint="cs"/>
          <w:rtl/>
        </w:rPr>
      </w:pPr>
      <w:r w:rsidRPr="00F921CC">
        <w:rPr>
          <w:rFonts w:cs="David" w:hint="cs"/>
          <w:rtl/>
        </w:rPr>
        <w:tab/>
      </w:r>
    </w:p>
    <w:p w14:paraId="414AF72D"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73F94865" w14:textId="77777777" w:rsidR="00F921CC" w:rsidRPr="00F921CC" w:rsidRDefault="00F921CC" w:rsidP="00F921CC">
      <w:pPr>
        <w:bidi/>
        <w:jc w:val="both"/>
        <w:rPr>
          <w:rFonts w:cs="David" w:hint="cs"/>
          <w:rtl/>
        </w:rPr>
      </w:pPr>
    </w:p>
    <w:p w14:paraId="3D5B3CBC" w14:textId="77777777" w:rsidR="00F921CC" w:rsidRPr="00F921CC" w:rsidRDefault="00F921CC" w:rsidP="00F921CC">
      <w:pPr>
        <w:bidi/>
        <w:jc w:val="both"/>
        <w:rPr>
          <w:rFonts w:cs="David" w:hint="cs"/>
          <w:rtl/>
        </w:rPr>
      </w:pPr>
      <w:r w:rsidRPr="00F921CC">
        <w:rPr>
          <w:rFonts w:cs="David" w:hint="cs"/>
          <w:rtl/>
        </w:rPr>
        <w:tab/>
        <w:t xml:space="preserve"> אתה מוסיף עובדים נוספים ואתה אומר שזה במסגרת התקציב הזה? </w:t>
      </w:r>
    </w:p>
    <w:p w14:paraId="7035BD74" w14:textId="77777777" w:rsidR="00F921CC" w:rsidRPr="00F921CC" w:rsidRDefault="00F921CC" w:rsidP="00F921CC">
      <w:pPr>
        <w:bidi/>
        <w:jc w:val="both"/>
        <w:rPr>
          <w:rFonts w:cs="David" w:hint="cs"/>
          <w:rtl/>
        </w:rPr>
      </w:pPr>
    </w:p>
    <w:p w14:paraId="58B1FE14" w14:textId="77777777" w:rsidR="00F921CC" w:rsidRPr="00F921CC" w:rsidRDefault="00F921CC" w:rsidP="00F921CC">
      <w:pPr>
        <w:bidi/>
        <w:jc w:val="both"/>
        <w:rPr>
          <w:rFonts w:cs="David" w:hint="cs"/>
          <w:u w:val="single"/>
          <w:rtl/>
        </w:rPr>
      </w:pPr>
      <w:r w:rsidRPr="00F921CC">
        <w:rPr>
          <w:rFonts w:cs="David" w:hint="cs"/>
          <w:u w:val="single"/>
          <w:rtl/>
        </w:rPr>
        <w:t>קריאות:</w:t>
      </w:r>
    </w:p>
    <w:p w14:paraId="3F6D37AE" w14:textId="77777777" w:rsidR="00F921CC" w:rsidRPr="00F921CC" w:rsidRDefault="00F921CC" w:rsidP="00F921CC">
      <w:pPr>
        <w:bidi/>
        <w:jc w:val="both"/>
        <w:rPr>
          <w:rFonts w:cs="David" w:hint="cs"/>
          <w:rtl/>
        </w:rPr>
      </w:pPr>
    </w:p>
    <w:p w14:paraId="5BFDF60F" w14:textId="77777777" w:rsidR="00F921CC" w:rsidRPr="00F921CC" w:rsidRDefault="00F921CC" w:rsidP="00F921CC">
      <w:pPr>
        <w:bidi/>
        <w:jc w:val="both"/>
        <w:rPr>
          <w:rFonts w:cs="David" w:hint="cs"/>
          <w:rtl/>
        </w:rPr>
      </w:pPr>
      <w:r w:rsidRPr="00F921CC">
        <w:rPr>
          <w:rFonts w:cs="David" w:hint="cs"/>
          <w:rtl/>
        </w:rPr>
        <w:tab/>
        <w:t>- - -</w:t>
      </w:r>
    </w:p>
    <w:p w14:paraId="38D59436" w14:textId="77777777" w:rsidR="00F921CC" w:rsidRPr="00F921CC" w:rsidRDefault="00F921CC" w:rsidP="00F921CC">
      <w:pPr>
        <w:bidi/>
        <w:jc w:val="both"/>
        <w:rPr>
          <w:rFonts w:cs="David" w:hint="cs"/>
          <w:rtl/>
        </w:rPr>
      </w:pPr>
    </w:p>
    <w:p w14:paraId="74A3B1A2" w14:textId="77777777" w:rsidR="00F921CC" w:rsidRPr="00F921CC" w:rsidRDefault="00F921CC" w:rsidP="00F921CC">
      <w:pPr>
        <w:pStyle w:val="Heading5"/>
        <w:rPr>
          <w:rFonts w:hint="cs"/>
          <w:rtl/>
        </w:rPr>
      </w:pPr>
      <w:r w:rsidRPr="00F921CC">
        <w:rPr>
          <w:rFonts w:hint="cs"/>
          <w:u w:val="single"/>
          <w:rtl/>
        </w:rPr>
        <w:t>אסתרינה טרטמן:</w:t>
      </w:r>
    </w:p>
    <w:p w14:paraId="46E281C5" w14:textId="77777777" w:rsidR="00F921CC" w:rsidRPr="00F921CC" w:rsidRDefault="00F921CC" w:rsidP="00F921CC">
      <w:pPr>
        <w:pStyle w:val="Heading5"/>
        <w:rPr>
          <w:rFonts w:hint="cs"/>
          <w:rtl/>
        </w:rPr>
      </w:pPr>
    </w:p>
    <w:p w14:paraId="7A994E63" w14:textId="77777777" w:rsidR="00F921CC" w:rsidRPr="00F921CC" w:rsidRDefault="00F921CC" w:rsidP="00F921CC">
      <w:pPr>
        <w:bidi/>
        <w:jc w:val="both"/>
        <w:rPr>
          <w:rFonts w:cs="David" w:hint="cs"/>
          <w:rtl/>
        </w:rPr>
      </w:pPr>
      <w:r w:rsidRPr="00F921CC">
        <w:rPr>
          <w:rFonts w:cs="David" w:hint="cs"/>
          <w:rtl/>
        </w:rPr>
        <w:tab/>
        <w:t xml:space="preserve"> אני מרגישה אי נוחות מסוימת כי יש לי תחושה מחבריי שבסעיף שמבחינה כספית, בסך הכל, המכלול הכללי של תקציב הכסת הוא אפילו  לא אחוז אנחנו משקיעים פה כמעט את כל זמן הישיבה. לא שחלילה אני מזלזלת במ.מ.מ, ההפך. אני גם אחת המשתמשות במ.מ.מ ומברכת על כל עשייה, אבל זה נראה שמישהו עשה איזה - - </w:t>
      </w:r>
    </w:p>
    <w:p w14:paraId="6661146A" w14:textId="77777777" w:rsidR="00F921CC" w:rsidRPr="00F921CC" w:rsidRDefault="00F921CC" w:rsidP="00F921CC">
      <w:pPr>
        <w:bidi/>
        <w:jc w:val="both"/>
        <w:rPr>
          <w:rFonts w:cs="David" w:hint="cs"/>
          <w:rtl/>
        </w:rPr>
      </w:pPr>
    </w:p>
    <w:p w14:paraId="35590871"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33A59A0A" w14:textId="77777777" w:rsidR="00F921CC" w:rsidRPr="00F921CC" w:rsidRDefault="00F921CC" w:rsidP="00F921CC">
      <w:pPr>
        <w:bidi/>
        <w:jc w:val="both"/>
        <w:rPr>
          <w:rFonts w:cs="David" w:hint="cs"/>
          <w:rtl/>
        </w:rPr>
      </w:pPr>
    </w:p>
    <w:p w14:paraId="731333F1" w14:textId="77777777" w:rsidR="00F921CC" w:rsidRPr="00F921CC" w:rsidRDefault="00F921CC" w:rsidP="00F921CC">
      <w:pPr>
        <w:bidi/>
        <w:jc w:val="both"/>
        <w:rPr>
          <w:rFonts w:cs="David" w:hint="cs"/>
          <w:rtl/>
        </w:rPr>
      </w:pPr>
      <w:r w:rsidRPr="00F921CC">
        <w:rPr>
          <w:rFonts w:cs="David" w:hint="cs"/>
          <w:rtl/>
        </w:rPr>
        <w:tab/>
        <w:t xml:space="preserve"> כנראה שכל הסעיפים בסדר ואין עליהם השגות. </w:t>
      </w:r>
    </w:p>
    <w:p w14:paraId="42BC9B3D" w14:textId="77777777" w:rsidR="00F921CC" w:rsidRPr="00F921CC" w:rsidRDefault="00F921CC" w:rsidP="00F921CC">
      <w:pPr>
        <w:bidi/>
        <w:jc w:val="both"/>
        <w:rPr>
          <w:rFonts w:cs="David" w:hint="cs"/>
          <w:rtl/>
        </w:rPr>
      </w:pPr>
    </w:p>
    <w:p w14:paraId="589C4235" w14:textId="77777777" w:rsidR="00F921CC" w:rsidRPr="00F921CC" w:rsidRDefault="00F921CC" w:rsidP="00F921CC">
      <w:pPr>
        <w:pStyle w:val="Heading5"/>
        <w:rPr>
          <w:rFonts w:hint="cs"/>
          <w:rtl/>
        </w:rPr>
      </w:pPr>
      <w:r w:rsidRPr="00F921CC">
        <w:rPr>
          <w:rFonts w:hint="cs"/>
          <w:u w:val="single"/>
          <w:rtl/>
        </w:rPr>
        <w:t>אסתרינה טרטמן:</w:t>
      </w:r>
    </w:p>
    <w:p w14:paraId="7DA4DD4B" w14:textId="77777777" w:rsidR="00F921CC" w:rsidRPr="00F921CC" w:rsidRDefault="00F921CC" w:rsidP="00F921CC">
      <w:pPr>
        <w:pStyle w:val="Heading5"/>
        <w:rPr>
          <w:rFonts w:hint="cs"/>
          <w:rtl/>
        </w:rPr>
      </w:pPr>
    </w:p>
    <w:p w14:paraId="38CA719E" w14:textId="77777777" w:rsidR="00F921CC" w:rsidRPr="00F921CC" w:rsidRDefault="00F921CC" w:rsidP="00F921CC">
      <w:pPr>
        <w:bidi/>
        <w:jc w:val="both"/>
        <w:rPr>
          <w:rFonts w:cs="David" w:hint="cs"/>
          <w:rtl/>
        </w:rPr>
      </w:pPr>
      <w:r w:rsidRPr="00F921CC">
        <w:rPr>
          <w:rFonts w:cs="David" w:hint="cs"/>
          <w:rtl/>
        </w:rPr>
        <w:tab/>
        <w:t>אבל אנחנו נדרשנו לתת מספרי סעיפים כאן - -</w:t>
      </w:r>
    </w:p>
    <w:p w14:paraId="49759F7A" w14:textId="77777777" w:rsidR="00F921CC" w:rsidRPr="00F921CC" w:rsidRDefault="00F921CC" w:rsidP="00F921CC">
      <w:pPr>
        <w:bidi/>
        <w:jc w:val="both"/>
        <w:rPr>
          <w:rFonts w:cs="David" w:hint="cs"/>
          <w:rtl/>
        </w:rPr>
      </w:pPr>
      <w:r w:rsidRPr="00F921CC">
        <w:rPr>
          <w:rFonts w:cs="David" w:hint="cs"/>
          <w:rtl/>
        </w:rPr>
        <w:tab/>
      </w:r>
    </w:p>
    <w:p w14:paraId="4073E66F"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395C055E" w14:textId="77777777" w:rsidR="00F921CC" w:rsidRPr="00F921CC" w:rsidRDefault="00F921CC" w:rsidP="00F921CC">
      <w:pPr>
        <w:bidi/>
        <w:jc w:val="both"/>
        <w:rPr>
          <w:rFonts w:cs="David" w:hint="cs"/>
          <w:rtl/>
        </w:rPr>
      </w:pPr>
    </w:p>
    <w:p w14:paraId="1A46C736" w14:textId="77777777" w:rsidR="00F921CC" w:rsidRPr="00F921CC" w:rsidRDefault="00F921CC" w:rsidP="00F921CC">
      <w:pPr>
        <w:bidi/>
        <w:jc w:val="both"/>
        <w:rPr>
          <w:rFonts w:cs="David" w:hint="cs"/>
          <w:rtl/>
        </w:rPr>
      </w:pPr>
      <w:r w:rsidRPr="00F921CC">
        <w:rPr>
          <w:rFonts w:cs="David" w:hint="cs"/>
          <w:rtl/>
        </w:rPr>
        <w:tab/>
        <w:t xml:space="preserve"> והוא מגיב כאן לפי סעיפים. </w:t>
      </w:r>
    </w:p>
    <w:p w14:paraId="285510DA" w14:textId="77777777" w:rsidR="00F921CC" w:rsidRPr="00F921CC" w:rsidRDefault="00F921CC" w:rsidP="00F921CC">
      <w:pPr>
        <w:bidi/>
        <w:jc w:val="both"/>
        <w:rPr>
          <w:rFonts w:cs="David" w:hint="cs"/>
          <w:rtl/>
        </w:rPr>
      </w:pPr>
    </w:p>
    <w:p w14:paraId="62743171" w14:textId="77777777" w:rsidR="00F921CC" w:rsidRPr="00F921CC" w:rsidRDefault="00F921CC" w:rsidP="00F921CC">
      <w:pPr>
        <w:pStyle w:val="Heading5"/>
        <w:rPr>
          <w:rFonts w:hint="cs"/>
          <w:rtl/>
        </w:rPr>
      </w:pPr>
      <w:r w:rsidRPr="00F921CC">
        <w:rPr>
          <w:rFonts w:hint="cs"/>
          <w:u w:val="single"/>
          <w:rtl/>
        </w:rPr>
        <w:t>אסתרינה טרטמן:</w:t>
      </w:r>
    </w:p>
    <w:p w14:paraId="1E99A960" w14:textId="77777777" w:rsidR="00F921CC" w:rsidRPr="00F921CC" w:rsidRDefault="00F921CC" w:rsidP="00F921CC">
      <w:pPr>
        <w:pStyle w:val="Heading5"/>
        <w:rPr>
          <w:rFonts w:hint="cs"/>
          <w:rtl/>
        </w:rPr>
      </w:pPr>
    </w:p>
    <w:p w14:paraId="08037BE1" w14:textId="77777777" w:rsidR="00F921CC" w:rsidRPr="00F921CC" w:rsidRDefault="00F921CC" w:rsidP="00F921CC">
      <w:pPr>
        <w:bidi/>
        <w:jc w:val="both"/>
        <w:rPr>
          <w:rFonts w:cs="David" w:hint="cs"/>
          <w:rtl/>
        </w:rPr>
      </w:pPr>
      <w:r w:rsidRPr="00F921CC">
        <w:rPr>
          <w:rFonts w:cs="David" w:hint="cs"/>
          <w:rtl/>
        </w:rPr>
        <w:tab/>
        <w:t xml:space="preserve">16 בא אחרי 10.  ברור לי מדוע המנכ"ל נגע בזה </w:t>
      </w:r>
      <w:r w:rsidRPr="00F921CC">
        <w:rPr>
          <w:rFonts w:cs="David"/>
          <w:rtl/>
        </w:rPr>
        <w:t>–</w:t>
      </w:r>
      <w:r w:rsidRPr="00F921CC">
        <w:rPr>
          <w:rFonts w:cs="David" w:hint="cs"/>
          <w:rtl/>
        </w:rPr>
        <w:t xml:space="preserve"> כי המתקפה נפלה עליו. חברה', בואו ניכנס לפרופורציות. </w:t>
      </w:r>
    </w:p>
    <w:p w14:paraId="08B41C77" w14:textId="77777777" w:rsidR="00F921CC" w:rsidRPr="00F921CC" w:rsidRDefault="00F921CC" w:rsidP="00F921CC">
      <w:pPr>
        <w:bidi/>
        <w:jc w:val="both"/>
        <w:rPr>
          <w:rFonts w:cs="David" w:hint="cs"/>
          <w:rtl/>
        </w:rPr>
      </w:pPr>
    </w:p>
    <w:p w14:paraId="00B4BDC7" w14:textId="77777777" w:rsidR="00F921CC" w:rsidRPr="00F921CC" w:rsidRDefault="00F921CC" w:rsidP="00F921CC">
      <w:pPr>
        <w:bidi/>
        <w:jc w:val="both"/>
        <w:rPr>
          <w:rFonts w:cs="David" w:hint="cs"/>
          <w:u w:val="single"/>
          <w:rtl/>
        </w:rPr>
      </w:pPr>
      <w:r w:rsidRPr="00F921CC">
        <w:rPr>
          <w:rFonts w:cs="David" w:hint="cs"/>
          <w:u w:val="single"/>
          <w:rtl/>
        </w:rPr>
        <w:t>היו"ר דוד טל:</w:t>
      </w:r>
    </w:p>
    <w:p w14:paraId="30E125C7" w14:textId="77777777" w:rsidR="00F921CC" w:rsidRPr="00F921CC" w:rsidRDefault="00F921CC" w:rsidP="00F921CC">
      <w:pPr>
        <w:bidi/>
        <w:jc w:val="both"/>
        <w:rPr>
          <w:rFonts w:cs="David" w:hint="cs"/>
          <w:rtl/>
        </w:rPr>
      </w:pPr>
    </w:p>
    <w:p w14:paraId="48731CC2" w14:textId="77777777" w:rsidR="00F921CC" w:rsidRPr="00F921CC" w:rsidRDefault="00F921CC" w:rsidP="00F921CC">
      <w:pPr>
        <w:bidi/>
        <w:jc w:val="both"/>
        <w:rPr>
          <w:rFonts w:cs="David" w:hint="cs"/>
          <w:rtl/>
        </w:rPr>
      </w:pPr>
      <w:r w:rsidRPr="00F921CC">
        <w:rPr>
          <w:rFonts w:cs="David" w:hint="cs"/>
          <w:rtl/>
        </w:rPr>
        <w:tab/>
        <w:t xml:space="preserve">אני מבקש שנמשיך על פי הסדר שביקשו החברים. לאחר ש נסיים </w:t>
      </w:r>
      <w:r w:rsidRPr="00F921CC">
        <w:rPr>
          <w:rFonts w:cs="David"/>
          <w:rtl/>
        </w:rPr>
        <w:t>–</w:t>
      </w:r>
      <w:r w:rsidRPr="00F921CC">
        <w:rPr>
          <w:rFonts w:cs="David" w:hint="cs"/>
          <w:rtl/>
        </w:rPr>
        <w:t xml:space="preserve"> מי שלא קיבל תשוב ה- -</w:t>
      </w:r>
    </w:p>
    <w:p w14:paraId="03231F2D"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756FB14D" w14:textId="77777777" w:rsidR="00F921CC" w:rsidRPr="00F921CC" w:rsidRDefault="00F921CC" w:rsidP="00F921CC">
      <w:pPr>
        <w:bidi/>
        <w:jc w:val="both"/>
        <w:rPr>
          <w:rFonts w:cs="David" w:hint="cs"/>
          <w:rtl/>
        </w:rPr>
      </w:pPr>
    </w:p>
    <w:p w14:paraId="58F1BA67" w14:textId="77777777" w:rsidR="00F921CC" w:rsidRPr="00F921CC" w:rsidRDefault="00F921CC" w:rsidP="00F921CC">
      <w:pPr>
        <w:bidi/>
        <w:jc w:val="both"/>
        <w:rPr>
          <w:rFonts w:cs="David" w:hint="cs"/>
          <w:rtl/>
        </w:rPr>
      </w:pPr>
      <w:r w:rsidRPr="00F921CC">
        <w:rPr>
          <w:rFonts w:cs="David" w:hint="cs"/>
          <w:rtl/>
        </w:rPr>
        <w:tab/>
        <w:t xml:space="preserve">לגבי סוגיית הנסיעות לחו"ל- כפי שתוכלו לראות באתר האינטרנט של הכנסת, ועדת האתיקה מפרסמת את כל האישורים לנסיעות של חברי הכנסת מתחילת הקדנציה של הכנסת ה- 17, קרי </w:t>
      </w:r>
      <w:r w:rsidRPr="00F921CC">
        <w:rPr>
          <w:rFonts w:cs="David"/>
          <w:rtl/>
        </w:rPr>
        <w:t>–</w:t>
      </w:r>
      <w:r w:rsidRPr="00F921CC">
        <w:rPr>
          <w:rFonts w:cs="David" w:hint="cs"/>
          <w:rtl/>
        </w:rPr>
        <w:t xml:space="preserve"> בשנה וחצי האחרונות. </w:t>
      </w:r>
    </w:p>
    <w:p w14:paraId="4C88F3AF" w14:textId="77777777" w:rsidR="00F921CC" w:rsidRPr="00F921CC" w:rsidRDefault="00F921CC" w:rsidP="00F921CC">
      <w:pPr>
        <w:bidi/>
        <w:jc w:val="both"/>
        <w:rPr>
          <w:rFonts w:cs="David" w:hint="cs"/>
          <w:rtl/>
        </w:rPr>
      </w:pPr>
    </w:p>
    <w:p w14:paraId="3CF95A7D" w14:textId="77777777" w:rsidR="00F921CC" w:rsidRPr="00F921CC" w:rsidRDefault="00F921CC" w:rsidP="00F921CC">
      <w:pPr>
        <w:bidi/>
        <w:jc w:val="both"/>
        <w:rPr>
          <w:rFonts w:cs="David" w:hint="cs"/>
          <w:rtl/>
        </w:rPr>
      </w:pPr>
      <w:r w:rsidRPr="00F921CC">
        <w:rPr>
          <w:rFonts w:cs="David" w:hint="cs"/>
          <w:u w:val="single"/>
          <w:rtl/>
        </w:rPr>
        <w:t>יעקב ליצמן:</w:t>
      </w:r>
    </w:p>
    <w:p w14:paraId="4511460D" w14:textId="77777777" w:rsidR="00F921CC" w:rsidRPr="00F921CC" w:rsidRDefault="00F921CC" w:rsidP="00F921CC">
      <w:pPr>
        <w:bidi/>
        <w:jc w:val="both"/>
        <w:rPr>
          <w:rFonts w:cs="David" w:hint="cs"/>
          <w:rtl/>
        </w:rPr>
      </w:pPr>
    </w:p>
    <w:p w14:paraId="42B935FE" w14:textId="77777777" w:rsidR="00F921CC" w:rsidRPr="00F921CC" w:rsidRDefault="00F921CC" w:rsidP="00F921CC">
      <w:pPr>
        <w:bidi/>
        <w:jc w:val="both"/>
        <w:rPr>
          <w:rFonts w:cs="David" w:hint="cs"/>
          <w:rtl/>
        </w:rPr>
      </w:pPr>
      <w:r w:rsidRPr="00F921CC">
        <w:rPr>
          <w:rFonts w:cs="David" w:hint="cs"/>
          <w:rtl/>
        </w:rPr>
        <w:tab/>
        <w:t xml:space="preserve"> זו לא היתה השאלה. השאלה היתה המימון. כמה הכנסת משלמת לכל אחד. </w:t>
      </w:r>
    </w:p>
    <w:p w14:paraId="56591FDF" w14:textId="77777777" w:rsidR="00F921CC" w:rsidRPr="00F921CC" w:rsidRDefault="00F921CC" w:rsidP="00F921CC">
      <w:pPr>
        <w:bidi/>
        <w:jc w:val="both"/>
        <w:rPr>
          <w:rFonts w:cs="David" w:hint="cs"/>
          <w:rtl/>
        </w:rPr>
      </w:pPr>
    </w:p>
    <w:p w14:paraId="34289C9B"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150CC40C" w14:textId="77777777" w:rsidR="00F921CC" w:rsidRPr="00F921CC" w:rsidRDefault="00F921CC" w:rsidP="00F921CC">
      <w:pPr>
        <w:bidi/>
        <w:jc w:val="both"/>
        <w:rPr>
          <w:rFonts w:cs="David" w:hint="cs"/>
          <w:rtl/>
        </w:rPr>
      </w:pPr>
    </w:p>
    <w:p w14:paraId="25C9BCC1" w14:textId="77777777" w:rsidR="00F921CC" w:rsidRPr="00F921CC" w:rsidRDefault="00F921CC" w:rsidP="00F921CC">
      <w:pPr>
        <w:bidi/>
        <w:jc w:val="both"/>
        <w:rPr>
          <w:rFonts w:cs="David" w:hint="cs"/>
          <w:rtl/>
        </w:rPr>
      </w:pPr>
      <w:r w:rsidRPr="00F921CC">
        <w:rPr>
          <w:rFonts w:cs="David" w:hint="cs"/>
          <w:rtl/>
        </w:rPr>
        <w:tab/>
        <w:t xml:space="preserve"> רשום באתר </w:t>
      </w:r>
      <w:r w:rsidRPr="00F921CC">
        <w:rPr>
          <w:rFonts w:cs="David"/>
          <w:rtl/>
        </w:rPr>
        <w:t>–</w:t>
      </w:r>
      <w:r w:rsidRPr="00F921CC">
        <w:rPr>
          <w:rFonts w:cs="David" w:hint="cs"/>
          <w:rtl/>
        </w:rPr>
        <w:t xml:space="preserve"> הנסיעה של דליה איציק לצרפת עלתה 38 אלף שקל, כולל כל מי שהצטרף אליה. זה רשום. </w:t>
      </w:r>
    </w:p>
    <w:p w14:paraId="475AFB06" w14:textId="77777777" w:rsidR="00F921CC" w:rsidRPr="00F921CC" w:rsidRDefault="00F921CC" w:rsidP="00F921CC">
      <w:pPr>
        <w:bidi/>
        <w:jc w:val="both"/>
        <w:rPr>
          <w:rFonts w:cs="David" w:hint="cs"/>
          <w:rtl/>
        </w:rPr>
      </w:pPr>
    </w:p>
    <w:p w14:paraId="085CF6E4"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717836E8" w14:textId="77777777" w:rsidR="00F921CC" w:rsidRPr="00F921CC" w:rsidRDefault="00F921CC" w:rsidP="00F921CC">
      <w:pPr>
        <w:bidi/>
        <w:jc w:val="both"/>
        <w:rPr>
          <w:rFonts w:cs="David" w:hint="cs"/>
          <w:rtl/>
        </w:rPr>
      </w:pPr>
    </w:p>
    <w:p w14:paraId="2BDF5752" w14:textId="77777777" w:rsidR="00F921CC" w:rsidRPr="00F921CC" w:rsidRDefault="00F921CC" w:rsidP="00F921CC">
      <w:pPr>
        <w:bidi/>
        <w:jc w:val="both"/>
        <w:rPr>
          <w:rFonts w:cs="David" w:hint="cs"/>
          <w:rtl/>
        </w:rPr>
      </w:pPr>
      <w:r w:rsidRPr="00F921CC">
        <w:rPr>
          <w:rFonts w:cs="David" w:hint="cs"/>
          <w:rtl/>
        </w:rPr>
        <w:tab/>
        <w:t xml:space="preserve">מבחינת שקיפות </w:t>
      </w:r>
      <w:r w:rsidRPr="00F921CC">
        <w:rPr>
          <w:rFonts w:cs="David"/>
          <w:rtl/>
        </w:rPr>
        <w:t>–</w:t>
      </w:r>
      <w:r w:rsidRPr="00F921CC">
        <w:rPr>
          <w:rFonts w:cs="David" w:hint="cs"/>
          <w:rtl/>
        </w:rPr>
        <w:t xml:space="preserve"> אני לא מכיר שום גוף ממשלתי במדינת ישראל שמקיים רמת שקיפות באתר האינטרנט שלו כמו כנסת ישראל שצריכה להיות גאה בזה. כל סוגית הנסיעות לחו"ל, שאוהבים להתעסק אתה </w:t>
      </w:r>
      <w:r w:rsidRPr="00F921CC">
        <w:rPr>
          <w:rFonts w:cs="David"/>
          <w:rtl/>
        </w:rPr>
        <w:t>–</w:t>
      </w:r>
      <w:r w:rsidRPr="00F921CC">
        <w:rPr>
          <w:rFonts w:cs="David" w:hint="cs"/>
          <w:rtl/>
        </w:rPr>
        <w:t xml:space="preserve"> בשנה וחצי האחרונות היו כ- 350 נסיעות באישור ועדת האתיקה. אפשר לראות באתר הכנסת את כל שמות חברי הכנסת, את שמות הארגונים, מי מממן, לאן נסעו, כמה נסעו וכו'. באתר הכנסת ניתן לראות את כל המשלחות שיצאו,  שנסעו בכנסת ה- 16 ו </w:t>
      </w:r>
      <w:r w:rsidRPr="00F921CC">
        <w:rPr>
          <w:rFonts w:cs="David"/>
          <w:rtl/>
        </w:rPr>
        <w:t>–</w:t>
      </w:r>
      <w:r w:rsidRPr="00F921CC">
        <w:rPr>
          <w:rFonts w:cs="David" w:hint="cs"/>
          <w:rtl/>
        </w:rPr>
        <w:t xml:space="preserve"> 17, מי נסע, לאן, כמה נסעו, כמה עובדי כנסת הצטרפו -  הכל כתוב, הכל גלוי. </w:t>
      </w:r>
    </w:p>
    <w:p w14:paraId="3225B424" w14:textId="77777777" w:rsidR="00F921CC" w:rsidRPr="00F921CC" w:rsidRDefault="00F921CC" w:rsidP="00F921CC">
      <w:pPr>
        <w:bidi/>
        <w:jc w:val="both"/>
        <w:rPr>
          <w:rFonts w:cs="David" w:hint="cs"/>
          <w:rtl/>
        </w:rPr>
      </w:pPr>
    </w:p>
    <w:p w14:paraId="6B7C8A43" w14:textId="77777777" w:rsidR="00F921CC" w:rsidRPr="00F921CC" w:rsidRDefault="00F921CC" w:rsidP="00F921CC">
      <w:pPr>
        <w:bidi/>
        <w:jc w:val="both"/>
        <w:rPr>
          <w:rFonts w:cs="David" w:hint="cs"/>
          <w:rtl/>
        </w:rPr>
      </w:pPr>
      <w:r w:rsidRPr="00F921CC">
        <w:rPr>
          <w:rFonts w:cs="David" w:hint="cs"/>
          <w:rtl/>
        </w:rPr>
        <w:tab/>
        <w:t xml:space="preserve">לגבי קליטת עובדים בכנסת </w:t>
      </w:r>
      <w:r w:rsidRPr="00F921CC">
        <w:rPr>
          <w:rFonts w:cs="David"/>
          <w:rtl/>
        </w:rPr>
        <w:t>–</w:t>
      </w:r>
      <w:r w:rsidRPr="00F921CC">
        <w:rPr>
          <w:rFonts w:cs="David" w:hint="cs"/>
          <w:rtl/>
        </w:rPr>
        <w:t xml:space="preserve"> מאז כניסתי לתפקיד כמנהל כללי אני פועל בשיתוף פעולה מוחלט עם נציבות שירות המדינה. אימצתי, בהתאמות את התקש"יר </w:t>
      </w:r>
      <w:r w:rsidRPr="00F921CC">
        <w:rPr>
          <w:rFonts w:cs="David"/>
          <w:rtl/>
        </w:rPr>
        <w:t>–</w:t>
      </w:r>
      <w:r w:rsidRPr="00F921CC">
        <w:rPr>
          <w:rFonts w:cs="David" w:hint="cs"/>
          <w:rtl/>
        </w:rPr>
        <w:t xml:space="preserve"> אין עובד שנקלט בכנסת ללא מכרזים, למעט משרות אמון הפטורות ממכרז, כפי שמנחה נציב שירות המדינה. אין קליטת עובדים, כולל עובדי ניקיון ברמה הנמוכה ביותר שפעם נקלטו בלי מכרזים. כל עובד נקלט על פי כל כללי המנהל התקין, גם אם זה בעוד שבוע או עוד שבועיים. </w:t>
      </w:r>
    </w:p>
    <w:p w14:paraId="23D12D98" w14:textId="77777777" w:rsidR="00F921CC" w:rsidRPr="00F921CC" w:rsidRDefault="00F921CC" w:rsidP="00F921CC">
      <w:pPr>
        <w:bidi/>
        <w:jc w:val="both"/>
        <w:rPr>
          <w:rFonts w:cs="David" w:hint="cs"/>
          <w:rtl/>
        </w:rPr>
      </w:pPr>
    </w:p>
    <w:p w14:paraId="2ACEE06F" w14:textId="77777777" w:rsidR="00F921CC" w:rsidRPr="00F921CC" w:rsidRDefault="00F921CC" w:rsidP="00F921CC">
      <w:pPr>
        <w:bidi/>
        <w:jc w:val="both"/>
        <w:rPr>
          <w:rFonts w:cs="David" w:hint="cs"/>
          <w:rtl/>
        </w:rPr>
      </w:pPr>
      <w:r w:rsidRPr="00F921CC">
        <w:rPr>
          <w:rFonts w:cs="David" w:hint="cs"/>
          <w:rtl/>
        </w:rPr>
        <w:tab/>
        <w:t xml:space="preserve">לגבי סוגיית ביטול הקרנות </w:t>
      </w:r>
      <w:r w:rsidRPr="00F921CC">
        <w:rPr>
          <w:rFonts w:cs="David"/>
          <w:rtl/>
        </w:rPr>
        <w:t>–</w:t>
      </w:r>
      <w:r w:rsidRPr="00F921CC">
        <w:rPr>
          <w:rFonts w:cs="David" w:hint="cs"/>
          <w:rtl/>
        </w:rPr>
        <w:t xml:space="preserve"> צודקת חברת הכנסת יחימוביץ- זה כואב, אבל זה לא מתפקידה של הכנסת לעשות את זה, זה מתפקידה של הממשלה והאחריות היא עליה. אני פה פעלתי בין היתר בשליחות שלכם, שאתם, כולל יושב ראש הכנסת הקודם שאמר -היגיע הזמן לבטל. </w:t>
      </w:r>
    </w:p>
    <w:p w14:paraId="5D84CF59" w14:textId="77777777" w:rsidR="00F921CC" w:rsidRPr="00F921CC" w:rsidRDefault="00F921CC" w:rsidP="00F921CC">
      <w:pPr>
        <w:bidi/>
        <w:jc w:val="both"/>
        <w:rPr>
          <w:rFonts w:cs="David" w:hint="cs"/>
          <w:rtl/>
        </w:rPr>
      </w:pPr>
    </w:p>
    <w:p w14:paraId="4B137F0B" w14:textId="77777777" w:rsidR="00F921CC" w:rsidRPr="00F921CC" w:rsidRDefault="00F921CC" w:rsidP="00F921CC">
      <w:pPr>
        <w:bidi/>
        <w:jc w:val="both"/>
        <w:rPr>
          <w:rFonts w:cs="David" w:hint="cs"/>
          <w:rtl/>
        </w:rPr>
      </w:pPr>
      <w:r w:rsidRPr="00F921CC">
        <w:rPr>
          <w:rFonts w:cs="David" w:hint="cs"/>
          <w:u w:val="single"/>
          <w:rtl/>
        </w:rPr>
        <w:t>יעקב מרגי:</w:t>
      </w:r>
    </w:p>
    <w:p w14:paraId="45FDB08C" w14:textId="77777777" w:rsidR="00F921CC" w:rsidRPr="00F921CC" w:rsidRDefault="00F921CC" w:rsidP="00F921CC">
      <w:pPr>
        <w:bidi/>
        <w:jc w:val="both"/>
        <w:rPr>
          <w:rFonts w:cs="David" w:hint="cs"/>
          <w:rtl/>
        </w:rPr>
      </w:pPr>
    </w:p>
    <w:p w14:paraId="306AC5C0" w14:textId="77777777" w:rsidR="00F921CC" w:rsidRPr="00F921CC" w:rsidRDefault="00F921CC" w:rsidP="00F921CC">
      <w:pPr>
        <w:bidi/>
        <w:jc w:val="both"/>
        <w:rPr>
          <w:rFonts w:cs="David" w:hint="cs"/>
          <w:rtl/>
        </w:rPr>
      </w:pPr>
      <w:r w:rsidRPr="00F921CC">
        <w:rPr>
          <w:rFonts w:cs="David" w:hint="cs"/>
          <w:rtl/>
        </w:rPr>
        <w:tab/>
        <w:t xml:space="preserve">אני יכול לומר משהו? אף אחד לא יכול לחשוד בי בצביעות.  חברת חשמל שאין לה  מתחרה משקיעה מיליונים בתדמית. אנחנו יושבים פה ומממנים עיתונאים שיושבים ודופקים את התדמית של הבניין הזה. אם פרחים עוזרים לתדמית </w:t>
      </w:r>
      <w:r w:rsidRPr="00F921CC">
        <w:rPr>
          <w:rFonts w:cs="David"/>
          <w:rtl/>
        </w:rPr>
        <w:t>–</w:t>
      </w:r>
      <w:r w:rsidRPr="00F921CC">
        <w:rPr>
          <w:rFonts w:cs="David" w:hint="cs"/>
          <w:rtl/>
        </w:rPr>
        <w:t xml:space="preserve"> אני אשקיע בפרחים. אם נסיעות עוזרים לתדמית </w:t>
      </w:r>
      <w:r w:rsidRPr="00F921CC">
        <w:rPr>
          <w:rFonts w:cs="David"/>
          <w:rtl/>
        </w:rPr>
        <w:t>–</w:t>
      </w:r>
      <w:r w:rsidRPr="00F921CC">
        <w:rPr>
          <w:rFonts w:cs="David" w:hint="cs"/>
          <w:rtl/>
        </w:rPr>
        <w:t xml:space="preserve"> אני אשקיע בנסיעות. ואני לא יכול להשתתף בחגיגת הצביעות. </w:t>
      </w:r>
    </w:p>
    <w:p w14:paraId="0B3116E4" w14:textId="77777777" w:rsidR="00F921CC" w:rsidRPr="00F921CC" w:rsidRDefault="00F921CC" w:rsidP="00F921CC">
      <w:pPr>
        <w:bidi/>
        <w:jc w:val="both"/>
        <w:rPr>
          <w:rFonts w:cs="David" w:hint="cs"/>
          <w:rtl/>
        </w:rPr>
      </w:pPr>
    </w:p>
    <w:p w14:paraId="7547EEE2" w14:textId="77777777" w:rsidR="00F921CC" w:rsidRPr="00F921CC" w:rsidRDefault="00F921CC" w:rsidP="00F921CC">
      <w:pPr>
        <w:bidi/>
        <w:jc w:val="both"/>
        <w:rPr>
          <w:rFonts w:cs="David" w:hint="cs"/>
          <w:u w:val="single"/>
          <w:rtl/>
        </w:rPr>
      </w:pPr>
      <w:r w:rsidRPr="00F921CC">
        <w:rPr>
          <w:rFonts w:cs="David" w:hint="cs"/>
          <w:u w:val="single"/>
          <w:rtl/>
        </w:rPr>
        <w:t>קריאות:</w:t>
      </w:r>
    </w:p>
    <w:p w14:paraId="63A44DEF" w14:textId="77777777" w:rsidR="00F921CC" w:rsidRPr="00F921CC" w:rsidRDefault="00F921CC" w:rsidP="00F921CC">
      <w:pPr>
        <w:bidi/>
        <w:jc w:val="both"/>
        <w:rPr>
          <w:rFonts w:cs="David" w:hint="cs"/>
          <w:rtl/>
        </w:rPr>
      </w:pPr>
    </w:p>
    <w:p w14:paraId="314EB127" w14:textId="77777777" w:rsidR="00F921CC" w:rsidRPr="00F921CC" w:rsidRDefault="00F921CC" w:rsidP="00F921CC">
      <w:pPr>
        <w:numPr>
          <w:ilvl w:val="0"/>
          <w:numId w:val="1"/>
        </w:numPr>
        <w:overflowPunct w:val="0"/>
        <w:autoSpaceDE w:val="0"/>
        <w:autoSpaceDN w:val="0"/>
        <w:bidi/>
        <w:adjustRightInd w:val="0"/>
        <w:ind w:right="0"/>
        <w:jc w:val="both"/>
        <w:textAlignment w:val="baseline"/>
        <w:rPr>
          <w:rFonts w:cs="David" w:hint="cs"/>
          <w:rtl/>
        </w:rPr>
      </w:pPr>
      <w:r w:rsidRPr="00F921CC">
        <w:rPr>
          <w:rFonts w:cs="David" w:hint="cs"/>
          <w:rtl/>
        </w:rPr>
        <w:t>- -</w:t>
      </w:r>
    </w:p>
    <w:p w14:paraId="32EEEB27" w14:textId="77777777" w:rsidR="00F921CC" w:rsidRPr="00F921CC" w:rsidRDefault="00F921CC" w:rsidP="00F921CC">
      <w:pPr>
        <w:bidi/>
        <w:jc w:val="both"/>
        <w:rPr>
          <w:rFonts w:cs="David" w:hint="cs"/>
          <w:rtl/>
        </w:rPr>
      </w:pPr>
    </w:p>
    <w:p w14:paraId="12C003AC"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6B59A26B" w14:textId="77777777" w:rsidR="00F921CC" w:rsidRPr="00F921CC" w:rsidRDefault="00F921CC" w:rsidP="00F921CC">
      <w:pPr>
        <w:bidi/>
        <w:jc w:val="both"/>
        <w:rPr>
          <w:rFonts w:cs="David"/>
        </w:rPr>
      </w:pPr>
    </w:p>
    <w:p w14:paraId="68B8C0E7" w14:textId="77777777" w:rsidR="00F921CC" w:rsidRPr="00F921CC" w:rsidRDefault="00F921CC" w:rsidP="00F921CC">
      <w:pPr>
        <w:bidi/>
        <w:jc w:val="both"/>
        <w:rPr>
          <w:rFonts w:cs="David" w:hint="cs"/>
          <w:rtl/>
        </w:rPr>
      </w:pPr>
      <w:r w:rsidRPr="00F921CC">
        <w:rPr>
          <w:rFonts w:cs="David" w:hint="cs"/>
          <w:rtl/>
        </w:rPr>
        <w:tab/>
        <w:t xml:space="preserve">לגבי הסוגיה של כיכר הכנסת </w:t>
      </w:r>
      <w:r w:rsidRPr="00F921CC">
        <w:rPr>
          <w:rFonts w:cs="David"/>
          <w:rtl/>
        </w:rPr>
        <w:t>–</w:t>
      </w:r>
      <w:r w:rsidRPr="00F921CC">
        <w:rPr>
          <w:rFonts w:cs="David" w:hint="cs"/>
          <w:rtl/>
        </w:rPr>
        <w:t xml:space="preserve"> לא היתה הוצאה של שקל. טעה יושב ראש הכנסת לשעבר </w:t>
      </w:r>
      <w:r w:rsidRPr="00F921CC">
        <w:rPr>
          <w:rFonts w:cs="David"/>
          <w:rtl/>
        </w:rPr>
        <w:t>–</w:t>
      </w:r>
      <w:r w:rsidRPr="00F921CC">
        <w:rPr>
          <w:rFonts w:cs="David" w:hint="cs"/>
          <w:rtl/>
        </w:rPr>
        <w:t xml:space="preserve"> גם בתקופתו לא היתה שום הוצאה. זה גם מספר שנכתב. לא היתה שום הוצאה. לגבי מרכז המבקרים </w:t>
      </w:r>
      <w:r w:rsidRPr="00F921CC">
        <w:rPr>
          <w:rFonts w:cs="David"/>
          <w:rtl/>
        </w:rPr>
        <w:t>–</w:t>
      </w:r>
      <w:r w:rsidRPr="00F921CC">
        <w:rPr>
          <w:rFonts w:cs="David" w:hint="cs"/>
          <w:rtl/>
        </w:rPr>
        <w:t>אותו הדבר. הכנסנו את זה בגלל בקשה מיוחדת של יושב ראש הוועדה.</w:t>
      </w:r>
    </w:p>
    <w:p w14:paraId="12CD5CA0" w14:textId="77777777" w:rsidR="00F921CC" w:rsidRPr="00F921CC" w:rsidRDefault="00F921CC" w:rsidP="00F921CC">
      <w:pPr>
        <w:bidi/>
        <w:jc w:val="both"/>
        <w:rPr>
          <w:rFonts w:cs="David" w:hint="cs"/>
          <w:rtl/>
        </w:rPr>
      </w:pPr>
    </w:p>
    <w:p w14:paraId="6B671F85" w14:textId="77777777" w:rsidR="00F921CC" w:rsidRPr="00F921CC" w:rsidRDefault="00F921CC" w:rsidP="00F921CC">
      <w:pPr>
        <w:bidi/>
        <w:jc w:val="both"/>
        <w:rPr>
          <w:rFonts w:cs="David" w:hint="cs"/>
          <w:rtl/>
        </w:rPr>
      </w:pPr>
      <w:r w:rsidRPr="00F921CC">
        <w:rPr>
          <w:rFonts w:cs="David" w:hint="cs"/>
          <w:rtl/>
        </w:rPr>
        <w:tab/>
        <w:t xml:space="preserve">לגבי הסוגיה של פרחים וסידורי פרחים. ראשית, החלפנו את כל סידורי הפרחים לעציצים שמחזיקים בין 3 ל- 4 חודשים, כמעט 90% מהסידורים. ההוצאה היא כ- 18 שקלים לשתיל שבגלל  שאין לו שמש הוא מחזיק מעמד 4 חודשים.  </w:t>
      </w:r>
    </w:p>
    <w:p w14:paraId="6E311066" w14:textId="77777777" w:rsidR="00F921CC" w:rsidRPr="00F921CC" w:rsidRDefault="00F921CC" w:rsidP="00F921CC">
      <w:pPr>
        <w:bidi/>
        <w:jc w:val="both"/>
        <w:rPr>
          <w:rFonts w:cs="David" w:hint="cs"/>
          <w:rtl/>
        </w:rPr>
      </w:pPr>
    </w:p>
    <w:p w14:paraId="6B4F0639" w14:textId="77777777" w:rsidR="00F921CC" w:rsidRPr="00F921CC" w:rsidRDefault="00F921CC" w:rsidP="00F921CC">
      <w:pPr>
        <w:bidi/>
        <w:jc w:val="both"/>
        <w:rPr>
          <w:rFonts w:cs="David" w:hint="cs"/>
          <w:rtl/>
        </w:rPr>
      </w:pPr>
      <w:r w:rsidRPr="00F921CC">
        <w:rPr>
          <w:rFonts w:cs="David" w:hint="cs"/>
          <w:rtl/>
        </w:rPr>
        <w:tab/>
        <w:t xml:space="preserve">מכובדיי, לגבי סוגיות נוספות </w:t>
      </w:r>
      <w:r w:rsidRPr="00F921CC">
        <w:rPr>
          <w:rFonts w:cs="David"/>
          <w:rtl/>
        </w:rPr>
        <w:t>–</w:t>
      </w:r>
      <w:r w:rsidRPr="00F921CC">
        <w:rPr>
          <w:rFonts w:cs="David" w:hint="cs"/>
          <w:rtl/>
        </w:rPr>
        <w:t xml:space="preserve"> ייעוץ לערוץ הכנסת. אני מבקש להרגיע את כולם </w:t>
      </w:r>
      <w:r w:rsidRPr="00F921CC">
        <w:rPr>
          <w:rFonts w:cs="David"/>
          <w:rtl/>
        </w:rPr>
        <w:t>–</w:t>
      </w:r>
      <w:r w:rsidRPr="00F921CC">
        <w:rPr>
          <w:rFonts w:cs="David" w:hint="cs"/>
          <w:rtl/>
        </w:rPr>
        <w:t xml:space="preserve"> מדובר בייעוץ טכני של אדם בשם יוסי קינן שנבחר במכרז על ידי ועדת המכרזים של הכנסת בראשותו של סגן מזכיר הכנסת, נאזם בדר, על פי כל כללי המנהל התקין והלשכה המשפטית. מדובר בייעוץ טכני להעברת ערוץ הכנסת. </w:t>
      </w:r>
    </w:p>
    <w:p w14:paraId="51AEAB92" w14:textId="77777777" w:rsidR="00F921CC" w:rsidRPr="00F921CC" w:rsidRDefault="00F921CC" w:rsidP="00F921CC">
      <w:pPr>
        <w:bidi/>
        <w:jc w:val="both"/>
        <w:rPr>
          <w:rFonts w:cs="David" w:hint="cs"/>
          <w:rtl/>
        </w:rPr>
      </w:pPr>
    </w:p>
    <w:p w14:paraId="34F8EB6A" w14:textId="77777777" w:rsidR="00F921CC" w:rsidRPr="00F921CC" w:rsidRDefault="00F921CC" w:rsidP="00F921CC">
      <w:pPr>
        <w:pStyle w:val="Heading5"/>
        <w:rPr>
          <w:rFonts w:hint="cs"/>
          <w:rtl/>
        </w:rPr>
      </w:pPr>
      <w:r w:rsidRPr="00F921CC">
        <w:rPr>
          <w:rFonts w:hint="cs"/>
          <w:u w:val="single"/>
          <w:rtl/>
        </w:rPr>
        <w:t>שלי יחימוביץ:</w:t>
      </w:r>
    </w:p>
    <w:p w14:paraId="4C6C0026" w14:textId="77777777" w:rsidR="00F921CC" w:rsidRPr="00F921CC" w:rsidRDefault="00F921CC" w:rsidP="00F921CC">
      <w:pPr>
        <w:pStyle w:val="Heading5"/>
        <w:rPr>
          <w:rFonts w:hint="cs"/>
          <w:rtl/>
        </w:rPr>
      </w:pPr>
    </w:p>
    <w:p w14:paraId="664E85F2" w14:textId="77777777" w:rsidR="00F921CC" w:rsidRPr="00F921CC" w:rsidRDefault="00F921CC" w:rsidP="00F921CC">
      <w:pPr>
        <w:bidi/>
        <w:jc w:val="both"/>
        <w:rPr>
          <w:rFonts w:cs="David" w:hint="cs"/>
          <w:rtl/>
        </w:rPr>
      </w:pPr>
      <w:r w:rsidRPr="00F921CC">
        <w:rPr>
          <w:rFonts w:cs="David" w:hint="cs"/>
          <w:rtl/>
        </w:rPr>
        <w:tab/>
        <w:t xml:space="preserve"> רגע, לא קיבלתי תשובה-  אני לא רואה את הסכומים ששמעתי עליהם קודם, וגם הצגתי את המכתבים עם הסכומים. אני לא רואה אותם מופיעים בתקציב אשתקד אז אני גם לא יכולה להתפעל מהירידה. אני רוצה לראות את הסעיף הזה, זה הכל. </w:t>
      </w:r>
    </w:p>
    <w:p w14:paraId="6D759471" w14:textId="77777777" w:rsidR="00F921CC" w:rsidRPr="00F921CC" w:rsidRDefault="00F921CC" w:rsidP="00F921CC">
      <w:pPr>
        <w:bidi/>
        <w:jc w:val="both"/>
        <w:rPr>
          <w:rFonts w:cs="David" w:hint="cs"/>
          <w:rtl/>
        </w:rPr>
      </w:pPr>
    </w:p>
    <w:p w14:paraId="52CC92BC"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0D260E7E" w14:textId="77777777" w:rsidR="00F921CC" w:rsidRPr="00F921CC" w:rsidRDefault="00F921CC" w:rsidP="00F921CC">
      <w:pPr>
        <w:bidi/>
        <w:jc w:val="both"/>
        <w:rPr>
          <w:rFonts w:cs="David" w:hint="cs"/>
          <w:rtl/>
        </w:rPr>
      </w:pPr>
    </w:p>
    <w:p w14:paraId="0806A33C" w14:textId="77777777" w:rsidR="00F921CC" w:rsidRPr="00F921CC" w:rsidRDefault="00F921CC" w:rsidP="00F921CC">
      <w:pPr>
        <w:bidi/>
        <w:jc w:val="both"/>
        <w:rPr>
          <w:rFonts w:cs="David" w:hint="cs"/>
          <w:rtl/>
        </w:rPr>
      </w:pPr>
      <w:r w:rsidRPr="00F921CC">
        <w:rPr>
          <w:rFonts w:cs="David" w:hint="cs"/>
          <w:rtl/>
        </w:rPr>
        <w:tab/>
        <w:t xml:space="preserve">כיוון שמתעכבים על זה אז אני חייב מבחינת תדמיתה של הכנסת, במקום לשים מודעה, אז כיוון שזו תדמיתה של הכנסת אז אני מבקש להרגיע את כל חברי הכנסת: רוב סידורי הפרחים שמוזמנים לפה זה על חשבון הארגונים שעושים כאן אירועים, שמביאים את כל סידורי הפרחים שאתם רואים  - כשאתם רואים את כל סידורי הפרחים כשאתם מגיעים לפה זה על חשבון הארגון. במקום, מייד אחרי האירוע, שמחלקת המשק תזרוק אותם לזבל,  נתתי הנחיה: לקחתי את הפרחים שלא עלו לכנסת מאומה, ולפזר אותם בבניין. במה חטאנו? אני לא מתבייש. האחריות לחלוקת סידורי פרחים במקומות כאלה ואחרים בכנסת </w:t>
      </w:r>
      <w:r w:rsidRPr="00F921CC">
        <w:rPr>
          <w:rFonts w:cs="David"/>
          <w:rtl/>
        </w:rPr>
        <w:t>–</w:t>
      </w:r>
      <w:r w:rsidRPr="00F921CC">
        <w:rPr>
          <w:rFonts w:cs="David" w:hint="cs"/>
          <w:rtl/>
        </w:rPr>
        <w:t xml:space="preserve"> אם זו לשכת ראש הממשלה, ועדות כאלה ואחרות </w:t>
      </w:r>
      <w:r w:rsidRPr="00F921CC">
        <w:rPr>
          <w:rFonts w:cs="David"/>
          <w:rtl/>
        </w:rPr>
        <w:t>–</w:t>
      </w:r>
      <w:r w:rsidRPr="00F921CC">
        <w:rPr>
          <w:rFonts w:cs="David" w:hint="cs"/>
          <w:rtl/>
        </w:rPr>
        <w:t xml:space="preserve"> אני לא מתכוון להתנצל על כך. </w:t>
      </w:r>
    </w:p>
    <w:p w14:paraId="01B0F5C4" w14:textId="77777777" w:rsidR="00F921CC" w:rsidRPr="00F921CC" w:rsidRDefault="00F921CC" w:rsidP="00F921CC">
      <w:pPr>
        <w:bidi/>
        <w:jc w:val="both"/>
        <w:rPr>
          <w:rFonts w:cs="David" w:hint="cs"/>
          <w:rtl/>
        </w:rPr>
      </w:pPr>
    </w:p>
    <w:p w14:paraId="7CD0FFD2" w14:textId="77777777" w:rsidR="00F921CC" w:rsidRPr="00F921CC" w:rsidRDefault="00F921CC" w:rsidP="00F921CC">
      <w:pPr>
        <w:pStyle w:val="Heading5"/>
        <w:rPr>
          <w:rFonts w:hint="cs"/>
          <w:rtl/>
        </w:rPr>
      </w:pPr>
      <w:r w:rsidRPr="00F921CC">
        <w:rPr>
          <w:rFonts w:hint="cs"/>
          <w:u w:val="single"/>
          <w:rtl/>
        </w:rPr>
        <w:t>שלי יחימוביץ:</w:t>
      </w:r>
    </w:p>
    <w:p w14:paraId="78F30E27" w14:textId="77777777" w:rsidR="00F921CC" w:rsidRPr="00F921CC" w:rsidRDefault="00F921CC" w:rsidP="00F921CC">
      <w:pPr>
        <w:pStyle w:val="Heading5"/>
        <w:rPr>
          <w:rFonts w:hint="cs"/>
          <w:rtl/>
        </w:rPr>
      </w:pPr>
    </w:p>
    <w:p w14:paraId="1F72F078" w14:textId="77777777" w:rsidR="00F921CC" w:rsidRPr="00F921CC" w:rsidRDefault="00F921CC" w:rsidP="00F921CC">
      <w:pPr>
        <w:bidi/>
        <w:jc w:val="both"/>
        <w:rPr>
          <w:rFonts w:cs="David" w:hint="cs"/>
          <w:rtl/>
        </w:rPr>
      </w:pPr>
      <w:r w:rsidRPr="00F921CC">
        <w:rPr>
          <w:rFonts w:cs="David" w:hint="cs"/>
          <w:rtl/>
        </w:rPr>
        <w:tab/>
        <w:t xml:space="preserve">קיבלתי כבר את המספרים.  אני לא רואה לזה ביטוי בתקציב. </w:t>
      </w:r>
    </w:p>
    <w:p w14:paraId="178000A4" w14:textId="77777777" w:rsidR="00F921CC" w:rsidRPr="00F921CC" w:rsidRDefault="00F921CC" w:rsidP="00F921CC">
      <w:pPr>
        <w:bidi/>
        <w:jc w:val="both"/>
        <w:rPr>
          <w:rFonts w:cs="David" w:hint="cs"/>
          <w:rtl/>
        </w:rPr>
      </w:pPr>
    </w:p>
    <w:p w14:paraId="24A54D46"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74924B05" w14:textId="77777777" w:rsidR="00F921CC" w:rsidRPr="00F921CC" w:rsidRDefault="00F921CC" w:rsidP="00F921CC">
      <w:pPr>
        <w:bidi/>
        <w:jc w:val="both"/>
        <w:rPr>
          <w:rFonts w:cs="David" w:hint="cs"/>
          <w:rtl/>
        </w:rPr>
      </w:pPr>
    </w:p>
    <w:p w14:paraId="2B5501CB" w14:textId="77777777" w:rsidR="00F921CC" w:rsidRPr="00F921CC" w:rsidRDefault="00F921CC" w:rsidP="00F921CC">
      <w:pPr>
        <w:bidi/>
        <w:jc w:val="both"/>
        <w:rPr>
          <w:rFonts w:cs="David" w:hint="cs"/>
          <w:rtl/>
        </w:rPr>
      </w:pPr>
      <w:r w:rsidRPr="00F921CC">
        <w:rPr>
          <w:rFonts w:cs="David" w:hint="cs"/>
          <w:rtl/>
        </w:rPr>
        <w:tab/>
        <w:t xml:space="preserve">זה בתקציב האחזקה השוטף של הכנסת. </w:t>
      </w:r>
    </w:p>
    <w:p w14:paraId="77328FB3" w14:textId="77777777" w:rsidR="00F921CC" w:rsidRPr="00F921CC" w:rsidRDefault="00F921CC" w:rsidP="00F921CC">
      <w:pPr>
        <w:bidi/>
        <w:jc w:val="both"/>
        <w:rPr>
          <w:rFonts w:cs="David" w:hint="cs"/>
          <w:rtl/>
        </w:rPr>
      </w:pPr>
    </w:p>
    <w:p w14:paraId="69BFC6C0" w14:textId="77777777" w:rsidR="00F921CC" w:rsidRPr="00F921CC" w:rsidRDefault="00F921CC" w:rsidP="00F921CC">
      <w:pPr>
        <w:pStyle w:val="Heading5"/>
        <w:rPr>
          <w:rFonts w:hint="cs"/>
          <w:rtl/>
        </w:rPr>
      </w:pPr>
      <w:r w:rsidRPr="00F921CC">
        <w:rPr>
          <w:rFonts w:hint="cs"/>
          <w:u w:val="single"/>
          <w:rtl/>
        </w:rPr>
        <w:t>שלי יחימוביץ:</w:t>
      </w:r>
    </w:p>
    <w:p w14:paraId="7D38B659" w14:textId="77777777" w:rsidR="00F921CC" w:rsidRPr="00F921CC" w:rsidRDefault="00F921CC" w:rsidP="00F921CC">
      <w:pPr>
        <w:pStyle w:val="Heading5"/>
        <w:rPr>
          <w:rFonts w:hint="cs"/>
          <w:rtl/>
        </w:rPr>
      </w:pPr>
    </w:p>
    <w:p w14:paraId="03B8652E" w14:textId="77777777" w:rsidR="00F921CC" w:rsidRPr="00F921CC" w:rsidRDefault="00F921CC" w:rsidP="00F921CC">
      <w:pPr>
        <w:bidi/>
        <w:jc w:val="both"/>
        <w:rPr>
          <w:rFonts w:cs="David" w:hint="cs"/>
          <w:rtl/>
        </w:rPr>
      </w:pPr>
      <w:r w:rsidRPr="00F921CC">
        <w:rPr>
          <w:rFonts w:cs="David" w:hint="cs"/>
          <w:rtl/>
        </w:rPr>
        <w:tab/>
        <w:t xml:space="preserve"> מדובר במאות אלפי שקלים. </w:t>
      </w:r>
    </w:p>
    <w:p w14:paraId="540E381A" w14:textId="77777777" w:rsidR="00F921CC" w:rsidRPr="00F921CC" w:rsidRDefault="00F921CC" w:rsidP="00F921CC">
      <w:pPr>
        <w:bidi/>
        <w:jc w:val="both"/>
        <w:rPr>
          <w:rFonts w:cs="David" w:hint="cs"/>
          <w:rtl/>
        </w:rPr>
      </w:pPr>
    </w:p>
    <w:p w14:paraId="408B2599"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352E247E" w14:textId="77777777" w:rsidR="00F921CC" w:rsidRPr="00F921CC" w:rsidRDefault="00F921CC" w:rsidP="00F921CC">
      <w:pPr>
        <w:bidi/>
        <w:jc w:val="both"/>
        <w:rPr>
          <w:rFonts w:cs="David" w:hint="cs"/>
          <w:rtl/>
        </w:rPr>
      </w:pPr>
    </w:p>
    <w:p w14:paraId="463ABB4F" w14:textId="77777777" w:rsidR="00F921CC" w:rsidRPr="00F921CC" w:rsidRDefault="00F921CC" w:rsidP="00F921CC">
      <w:pPr>
        <w:bidi/>
        <w:jc w:val="both"/>
        <w:rPr>
          <w:rFonts w:cs="David" w:hint="cs"/>
          <w:rtl/>
        </w:rPr>
      </w:pPr>
      <w:r w:rsidRPr="00F921CC">
        <w:rPr>
          <w:rFonts w:cs="David" w:hint="cs"/>
          <w:rtl/>
        </w:rPr>
        <w:tab/>
        <w:t xml:space="preserve">איזה מאות אלפי שקלים? </w:t>
      </w:r>
    </w:p>
    <w:p w14:paraId="56308EC1" w14:textId="77777777" w:rsidR="00F921CC" w:rsidRPr="00F921CC" w:rsidRDefault="00F921CC" w:rsidP="00F921CC">
      <w:pPr>
        <w:bidi/>
        <w:jc w:val="both"/>
        <w:rPr>
          <w:rFonts w:cs="David" w:hint="cs"/>
          <w:rtl/>
        </w:rPr>
      </w:pPr>
    </w:p>
    <w:p w14:paraId="1FE15FC7" w14:textId="77777777" w:rsidR="00F921CC" w:rsidRPr="00F921CC" w:rsidRDefault="00F921CC" w:rsidP="00F921CC">
      <w:pPr>
        <w:pStyle w:val="Heading5"/>
        <w:rPr>
          <w:rFonts w:hint="cs"/>
          <w:rtl/>
        </w:rPr>
      </w:pPr>
      <w:r w:rsidRPr="00F921CC">
        <w:rPr>
          <w:rFonts w:hint="cs"/>
          <w:u w:val="single"/>
          <w:rtl/>
        </w:rPr>
        <w:t>שלי יחימוביץ:</w:t>
      </w:r>
    </w:p>
    <w:p w14:paraId="24240AB8" w14:textId="77777777" w:rsidR="00F921CC" w:rsidRPr="00F921CC" w:rsidRDefault="00F921CC" w:rsidP="00F921CC">
      <w:pPr>
        <w:pStyle w:val="Heading5"/>
        <w:rPr>
          <w:rFonts w:hint="cs"/>
          <w:rtl/>
        </w:rPr>
      </w:pPr>
    </w:p>
    <w:p w14:paraId="15BBFBE1" w14:textId="77777777" w:rsidR="00F921CC" w:rsidRPr="00F921CC" w:rsidRDefault="00F921CC" w:rsidP="00F921CC">
      <w:pPr>
        <w:bidi/>
        <w:jc w:val="both"/>
        <w:rPr>
          <w:rFonts w:cs="David" w:hint="cs"/>
          <w:rtl/>
        </w:rPr>
      </w:pPr>
      <w:r w:rsidRPr="00F921CC">
        <w:rPr>
          <w:rFonts w:cs="David" w:hint="cs"/>
          <w:rtl/>
        </w:rPr>
        <w:tab/>
        <w:t xml:space="preserve"> אני אראה לך את המכתב שלך. </w:t>
      </w:r>
    </w:p>
    <w:p w14:paraId="67BAA1B4" w14:textId="77777777" w:rsidR="00F921CC" w:rsidRPr="00F921CC" w:rsidRDefault="00F921CC" w:rsidP="00F921CC">
      <w:pPr>
        <w:bidi/>
        <w:jc w:val="both"/>
        <w:rPr>
          <w:rFonts w:cs="David" w:hint="cs"/>
          <w:rtl/>
        </w:rPr>
      </w:pPr>
    </w:p>
    <w:p w14:paraId="7DDA74B7"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40BC9A20" w14:textId="77777777" w:rsidR="00F921CC" w:rsidRPr="00F921CC" w:rsidRDefault="00F921CC" w:rsidP="00F921CC">
      <w:pPr>
        <w:bidi/>
        <w:jc w:val="both"/>
        <w:rPr>
          <w:rFonts w:cs="David" w:hint="cs"/>
          <w:rtl/>
        </w:rPr>
      </w:pPr>
    </w:p>
    <w:p w14:paraId="1E718B07" w14:textId="77777777" w:rsidR="00F921CC" w:rsidRPr="00F921CC" w:rsidRDefault="00F921CC" w:rsidP="00F921CC">
      <w:pPr>
        <w:bidi/>
        <w:jc w:val="both"/>
        <w:rPr>
          <w:rFonts w:cs="David" w:hint="cs"/>
          <w:rtl/>
        </w:rPr>
      </w:pPr>
      <w:r w:rsidRPr="00F921CC">
        <w:rPr>
          <w:rFonts w:cs="David" w:hint="cs"/>
          <w:rtl/>
        </w:rPr>
        <w:tab/>
        <w:t xml:space="preserve"> מה שאומר מנכ"ל הכנסת  - - אתם עושים מהומה ממאומה: זה נמצא בתקציב השוטף . את יכולה לבקש ותקבלי פירוט של התקציב השוטף. </w:t>
      </w:r>
    </w:p>
    <w:p w14:paraId="04EF5760" w14:textId="77777777" w:rsidR="00F921CC" w:rsidRPr="00F921CC" w:rsidRDefault="00F921CC" w:rsidP="00F921CC">
      <w:pPr>
        <w:bidi/>
        <w:jc w:val="both"/>
        <w:rPr>
          <w:rFonts w:cs="David" w:hint="cs"/>
          <w:rtl/>
        </w:rPr>
      </w:pPr>
    </w:p>
    <w:p w14:paraId="6CF7AA74" w14:textId="77777777" w:rsidR="00F921CC" w:rsidRPr="00F921CC" w:rsidRDefault="00F921CC" w:rsidP="00F921CC">
      <w:pPr>
        <w:pStyle w:val="Heading5"/>
        <w:rPr>
          <w:rFonts w:hint="cs"/>
          <w:rtl/>
        </w:rPr>
      </w:pPr>
      <w:r w:rsidRPr="00F921CC">
        <w:rPr>
          <w:rFonts w:hint="cs"/>
          <w:u w:val="single"/>
          <w:rtl/>
        </w:rPr>
        <w:t>אסתרינה טרטמן:</w:t>
      </w:r>
    </w:p>
    <w:p w14:paraId="74532743" w14:textId="77777777" w:rsidR="00F921CC" w:rsidRPr="00F921CC" w:rsidRDefault="00F921CC" w:rsidP="00F921CC">
      <w:pPr>
        <w:pStyle w:val="Heading5"/>
        <w:rPr>
          <w:rFonts w:hint="cs"/>
          <w:rtl/>
        </w:rPr>
      </w:pPr>
    </w:p>
    <w:p w14:paraId="351630BF" w14:textId="77777777" w:rsidR="00F921CC" w:rsidRPr="00F921CC" w:rsidRDefault="00F921CC" w:rsidP="00F921CC">
      <w:pPr>
        <w:bidi/>
        <w:jc w:val="both"/>
        <w:rPr>
          <w:rFonts w:cs="David" w:hint="cs"/>
          <w:rtl/>
        </w:rPr>
      </w:pPr>
      <w:r w:rsidRPr="00F921CC">
        <w:rPr>
          <w:rFonts w:cs="David" w:hint="cs"/>
          <w:rtl/>
        </w:rPr>
        <w:tab/>
        <w:t xml:space="preserve"> חברי כנסת, צריך לדעת מה נעשה בתקציב ומה לא. </w:t>
      </w:r>
    </w:p>
    <w:p w14:paraId="2F58EF85" w14:textId="77777777" w:rsidR="00F921CC" w:rsidRPr="00F921CC" w:rsidRDefault="00F921CC" w:rsidP="00F921CC">
      <w:pPr>
        <w:bidi/>
        <w:jc w:val="both"/>
        <w:rPr>
          <w:rFonts w:cs="David" w:hint="cs"/>
          <w:rtl/>
        </w:rPr>
      </w:pPr>
    </w:p>
    <w:p w14:paraId="01E99CE2" w14:textId="77777777" w:rsidR="00F921CC" w:rsidRPr="00F921CC" w:rsidRDefault="00F921CC" w:rsidP="00F921CC">
      <w:pPr>
        <w:bidi/>
        <w:jc w:val="both"/>
        <w:rPr>
          <w:rFonts w:cs="David" w:hint="cs"/>
          <w:u w:val="single"/>
          <w:rtl/>
        </w:rPr>
      </w:pPr>
      <w:r w:rsidRPr="00F921CC">
        <w:rPr>
          <w:rFonts w:cs="David" w:hint="cs"/>
          <w:u w:val="single"/>
          <w:rtl/>
        </w:rPr>
        <w:t>קריאות:</w:t>
      </w:r>
    </w:p>
    <w:p w14:paraId="7A343C3A" w14:textId="77777777" w:rsidR="00F921CC" w:rsidRPr="00F921CC" w:rsidRDefault="00F921CC" w:rsidP="00F921CC">
      <w:pPr>
        <w:bidi/>
        <w:jc w:val="both"/>
        <w:rPr>
          <w:rFonts w:cs="David" w:hint="cs"/>
          <w:u w:val="single"/>
          <w:rtl/>
        </w:rPr>
      </w:pPr>
    </w:p>
    <w:p w14:paraId="40F76AC5" w14:textId="77777777" w:rsidR="00F921CC" w:rsidRPr="00F921CC" w:rsidRDefault="00F921CC" w:rsidP="00F921CC">
      <w:pPr>
        <w:bidi/>
        <w:jc w:val="both"/>
        <w:rPr>
          <w:rFonts w:cs="David" w:hint="cs"/>
          <w:rtl/>
        </w:rPr>
      </w:pPr>
      <w:r w:rsidRPr="00F921CC">
        <w:rPr>
          <w:rFonts w:cs="David" w:hint="cs"/>
          <w:rtl/>
        </w:rPr>
        <w:tab/>
        <w:t>- - -</w:t>
      </w:r>
    </w:p>
    <w:p w14:paraId="6EC7CF1F" w14:textId="77777777" w:rsidR="00F921CC" w:rsidRPr="00F921CC" w:rsidRDefault="00F921CC" w:rsidP="00F921CC">
      <w:pPr>
        <w:bidi/>
        <w:jc w:val="both"/>
        <w:rPr>
          <w:rFonts w:cs="David" w:hint="cs"/>
          <w:rtl/>
        </w:rPr>
      </w:pPr>
    </w:p>
    <w:p w14:paraId="0261C403"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7BA9625B" w14:textId="77777777" w:rsidR="00F921CC" w:rsidRPr="00F921CC" w:rsidRDefault="00F921CC" w:rsidP="00F921CC">
      <w:pPr>
        <w:bidi/>
        <w:jc w:val="both"/>
        <w:rPr>
          <w:rFonts w:cs="David" w:hint="cs"/>
          <w:rtl/>
        </w:rPr>
      </w:pPr>
    </w:p>
    <w:p w14:paraId="2C2F30E7" w14:textId="77777777" w:rsidR="00F921CC" w:rsidRPr="00F921CC" w:rsidRDefault="00F921CC" w:rsidP="00F921CC">
      <w:pPr>
        <w:bidi/>
        <w:jc w:val="both"/>
        <w:rPr>
          <w:rFonts w:cs="David" w:hint="cs"/>
          <w:rtl/>
        </w:rPr>
      </w:pPr>
      <w:r w:rsidRPr="00F921CC">
        <w:rPr>
          <w:rFonts w:cs="David" w:hint="cs"/>
          <w:rtl/>
        </w:rPr>
        <w:tab/>
        <w:t xml:space="preserve">משרדי הממשלה מנוהלים על ידי סעיפי תקציבים ראשיים ומשניים. לא יעלה על הדעת שבתקציב משרד האוצר או משרד התשתיות, או הכנסת יהיה סעיף: "אקונומיקה" או - -יש לי בנוסף חדשות בשבילכם: אני משלם לעירית ירושלים על פי חוק עבור סירוס חתולים. מה הייתם רוצים, שנפרט פה סעיף של סירוס חתולים? סעיף קניית טליתות לבית הכנסת? סעיף קרם ולווטה לעובדי התחזוקה? סעיף סיכות ראש? </w:t>
      </w:r>
    </w:p>
    <w:p w14:paraId="2973D16E" w14:textId="77777777" w:rsidR="00F921CC" w:rsidRPr="00F921CC" w:rsidRDefault="00F921CC" w:rsidP="00F921CC">
      <w:pPr>
        <w:bidi/>
        <w:jc w:val="both"/>
        <w:rPr>
          <w:rFonts w:cs="David" w:hint="cs"/>
          <w:rtl/>
        </w:rPr>
      </w:pPr>
    </w:p>
    <w:p w14:paraId="5B3635B0" w14:textId="77777777" w:rsidR="00F921CC" w:rsidRPr="00F921CC" w:rsidRDefault="00F921CC" w:rsidP="00F921CC">
      <w:pPr>
        <w:bidi/>
        <w:jc w:val="both"/>
        <w:rPr>
          <w:rFonts w:cs="David" w:hint="cs"/>
          <w:rtl/>
        </w:rPr>
      </w:pPr>
      <w:r w:rsidRPr="00F921CC">
        <w:rPr>
          <w:rFonts w:cs="David" w:hint="cs"/>
          <w:rtl/>
        </w:rPr>
        <w:tab/>
        <w:t xml:space="preserve">אני מבקש מכם. תדמיתה של הכנסת היא התדמית של כל מי שיושב פה. מהדיון הזה מה ייצא? </w:t>
      </w:r>
      <w:r w:rsidRPr="00F921CC">
        <w:rPr>
          <w:rFonts w:cs="David"/>
          <w:rtl/>
        </w:rPr>
        <w:t>–</w:t>
      </w:r>
      <w:r w:rsidRPr="00F921CC">
        <w:rPr>
          <w:rFonts w:cs="David" w:hint="cs"/>
          <w:rtl/>
        </w:rPr>
        <w:t xml:space="preserve"> פרחים. חברים, הכנסת קיצצה ברוב סעיפי התפעול לעומת שנים קודמות, ואינ לא אוסיף, אני לא ארחיב ולא אוסיף ואני לא מוכן שמהסעיף הזה ייצא </w:t>
      </w:r>
      <w:r w:rsidRPr="00F921CC">
        <w:rPr>
          <w:rFonts w:cs="David"/>
          <w:rtl/>
        </w:rPr>
        <w:t>–</w:t>
      </w:r>
      <w:r w:rsidRPr="00F921CC">
        <w:rPr>
          <w:rFonts w:cs="David" w:hint="cs"/>
          <w:rtl/>
        </w:rPr>
        <w:t xml:space="preserve"> אני מודיע לכם: אני לא מתבייש, אני אפילו גאה שהכנסת - - ואני גאה ואני מוכן לשים את כל מקצועיותי שישנם מקומות שצריך לשים בהם סידורי פרחים. אני לא מתכוון להתנצל כהוא זה. זו הוצאה ראויה. </w:t>
      </w:r>
    </w:p>
    <w:p w14:paraId="49B67AC7" w14:textId="77777777" w:rsidR="00F921CC" w:rsidRPr="00F921CC" w:rsidRDefault="00F921CC" w:rsidP="00F921CC">
      <w:pPr>
        <w:bidi/>
        <w:jc w:val="both"/>
        <w:rPr>
          <w:rFonts w:cs="David" w:hint="cs"/>
          <w:rtl/>
        </w:rPr>
      </w:pPr>
    </w:p>
    <w:p w14:paraId="7890F5F6" w14:textId="77777777" w:rsidR="00F921CC" w:rsidRPr="00F921CC" w:rsidRDefault="00F921CC" w:rsidP="00F921CC">
      <w:pPr>
        <w:bidi/>
        <w:jc w:val="both"/>
        <w:rPr>
          <w:rFonts w:cs="David" w:hint="cs"/>
          <w:rtl/>
        </w:rPr>
      </w:pPr>
      <w:r w:rsidRPr="00F921CC">
        <w:rPr>
          <w:rFonts w:cs="David" w:hint="cs"/>
          <w:rtl/>
        </w:rPr>
        <w:tab/>
        <w:t xml:space="preserve">לגבי העסקת סטודנטים </w:t>
      </w:r>
      <w:r w:rsidRPr="00F921CC">
        <w:rPr>
          <w:rFonts w:cs="David"/>
          <w:rtl/>
        </w:rPr>
        <w:t>–</w:t>
      </w:r>
      <w:r w:rsidRPr="00F921CC">
        <w:rPr>
          <w:rFonts w:cs="David" w:hint="cs"/>
          <w:rtl/>
        </w:rPr>
        <w:t xml:space="preserve"> חברים. אני מעסיק את המדריכים והמדריכות של הכנסת שמסבירים על הכנסת, על הסיורים, על שטיחי שגאל. אני מעסיק סטודנטים מהאוניברסיטה העברית, מהחוגים הרלבנטיים, שמסבירים לתיירים ולמטיילים. אנחנו מארחים בשנה פה עשרות אלפי תיירים, מטיילים ומבקרים. אני מעסיק אותם בצורת העסקה של סטודנטים. </w:t>
      </w:r>
    </w:p>
    <w:p w14:paraId="6C38DE1E" w14:textId="77777777" w:rsidR="00F921CC" w:rsidRPr="00F921CC" w:rsidRDefault="00F921CC" w:rsidP="00F921CC">
      <w:pPr>
        <w:bidi/>
        <w:jc w:val="both"/>
        <w:rPr>
          <w:rFonts w:cs="David" w:hint="cs"/>
          <w:rtl/>
        </w:rPr>
      </w:pPr>
    </w:p>
    <w:p w14:paraId="5CAE198F" w14:textId="77777777" w:rsidR="00F921CC" w:rsidRPr="00F921CC" w:rsidRDefault="00F921CC" w:rsidP="00F921CC">
      <w:pPr>
        <w:pStyle w:val="Heading5"/>
        <w:rPr>
          <w:rFonts w:hint="cs"/>
          <w:rtl/>
        </w:rPr>
      </w:pPr>
      <w:r w:rsidRPr="00F921CC">
        <w:rPr>
          <w:rFonts w:hint="cs"/>
          <w:u w:val="single"/>
          <w:rtl/>
        </w:rPr>
        <w:t>אסתרינה טרטמן:</w:t>
      </w:r>
    </w:p>
    <w:p w14:paraId="1E177C1C" w14:textId="77777777" w:rsidR="00F921CC" w:rsidRPr="00F921CC" w:rsidRDefault="00F921CC" w:rsidP="00F921CC">
      <w:pPr>
        <w:pStyle w:val="Heading5"/>
        <w:rPr>
          <w:rFonts w:hint="cs"/>
          <w:rtl/>
        </w:rPr>
      </w:pPr>
    </w:p>
    <w:p w14:paraId="06010D00" w14:textId="77777777" w:rsidR="00F921CC" w:rsidRPr="00F921CC" w:rsidRDefault="00F921CC" w:rsidP="00F921CC">
      <w:pPr>
        <w:bidi/>
        <w:jc w:val="both"/>
        <w:rPr>
          <w:rFonts w:cs="David" w:hint="cs"/>
          <w:rtl/>
        </w:rPr>
      </w:pPr>
      <w:r w:rsidRPr="00F921CC">
        <w:rPr>
          <w:rFonts w:cs="David" w:hint="cs"/>
          <w:rtl/>
        </w:rPr>
        <w:tab/>
        <w:t xml:space="preserve"> אז מוסיפים על מה שהיה? </w:t>
      </w:r>
    </w:p>
    <w:p w14:paraId="715C6FC5" w14:textId="77777777" w:rsidR="00F921CC" w:rsidRPr="00F921CC" w:rsidRDefault="00F921CC" w:rsidP="00F921CC">
      <w:pPr>
        <w:bidi/>
        <w:jc w:val="both"/>
        <w:rPr>
          <w:rFonts w:cs="David" w:hint="cs"/>
          <w:rtl/>
        </w:rPr>
      </w:pPr>
    </w:p>
    <w:p w14:paraId="0238D04E"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589BFE00" w14:textId="77777777" w:rsidR="00F921CC" w:rsidRPr="00F921CC" w:rsidRDefault="00F921CC" w:rsidP="00F921CC">
      <w:pPr>
        <w:bidi/>
        <w:jc w:val="both"/>
        <w:rPr>
          <w:rFonts w:cs="David" w:hint="cs"/>
          <w:rtl/>
        </w:rPr>
      </w:pPr>
    </w:p>
    <w:p w14:paraId="736C32A5" w14:textId="77777777" w:rsidR="00F921CC" w:rsidRPr="00F921CC" w:rsidRDefault="00F921CC" w:rsidP="00F921CC">
      <w:pPr>
        <w:bidi/>
        <w:jc w:val="both"/>
        <w:rPr>
          <w:rFonts w:cs="David" w:hint="cs"/>
          <w:rtl/>
        </w:rPr>
      </w:pPr>
      <w:r w:rsidRPr="00F921CC">
        <w:rPr>
          <w:rFonts w:cs="David" w:hint="cs"/>
          <w:rtl/>
        </w:rPr>
        <w:tab/>
        <w:t xml:space="preserve">לא, פשוט הכניסו את זה לתוך הסעיף הכללי של כוח האדם. </w:t>
      </w:r>
    </w:p>
    <w:p w14:paraId="18DFE352" w14:textId="77777777" w:rsidR="00F921CC" w:rsidRPr="00F921CC" w:rsidRDefault="00F921CC" w:rsidP="00F921CC">
      <w:pPr>
        <w:bidi/>
        <w:jc w:val="both"/>
        <w:rPr>
          <w:rFonts w:cs="David" w:hint="cs"/>
          <w:rtl/>
        </w:rPr>
      </w:pPr>
    </w:p>
    <w:p w14:paraId="60209289"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5CA27220" w14:textId="77777777" w:rsidR="00F921CC" w:rsidRPr="00F921CC" w:rsidRDefault="00F921CC" w:rsidP="00F921CC">
      <w:pPr>
        <w:bidi/>
        <w:jc w:val="both"/>
        <w:rPr>
          <w:rFonts w:cs="David" w:hint="cs"/>
          <w:rtl/>
        </w:rPr>
      </w:pPr>
    </w:p>
    <w:p w14:paraId="5F012617" w14:textId="77777777" w:rsidR="00F921CC" w:rsidRPr="00F921CC" w:rsidRDefault="00F921CC" w:rsidP="00F921CC">
      <w:pPr>
        <w:bidi/>
        <w:jc w:val="both"/>
        <w:rPr>
          <w:rFonts w:cs="David" w:hint="cs"/>
          <w:rtl/>
        </w:rPr>
      </w:pPr>
      <w:r w:rsidRPr="00F921CC">
        <w:rPr>
          <w:rFonts w:cs="David" w:hint="cs"/>
          <w:rtl/>
        </w:rPr>
        <w:tab/>
        <w:t xml:space="preserve"> אני לא רוצה לעשות חשבונות כאלה. יש עוד מישהו שלא קיבל תשובה? </w:t>
      </w:r>
    </w:p>
    <w:p w14:paraId="4A1F32D8" w14:textId="77777777" w:rsidR="00F921CC" w:rsidRPr="00F921CC" w:rsidRDefault="00F921CC" w:rsidP="00F921CC">
      <w:pPr>
        <w:bidi/>
        <w:jc w:val="both"/>
        <w:rPr>
          <w:rFonts w:cs="David" w:hint="cs"/>
          <w:rtl/>
        </w:rPr>
      </w:pPr>
    </w:p>
    <w:p w14:paraId="29EE774A" w14:textId="77777777" w:rsidR="00F921CC" w:rsidRPr="00F921CC" w:rsidRDefault="00F921CC" w:rsidP="00F921CC">
      <w:pPr>
        <w:bidi/>
        <w:jc w:val="both"/>
        <w:rPr>
          <w:rFonts w:cs="David" w:hint="cs"/>
          <w:u w:val="single"/>
          <w:rtl/>
        </w:rPr>
      </w:pPr>
      <w:r w:rsidRPr="00F921CC">
        <w:rPr>
          <w:rFonts w:cs="David" w:hint="cs"/>
          <w:u w:val="single"/>
          <w:rtl/>
        </w:rPr>
        <w:t>אסתרינה טרטמן:</w:t>
      </w:r>
    </w:p>
    <w:p w14:paraId="3C631E29" w14:textId="77777777" w:rsidR="00F921CC" w:rsidRPr="00F921CC" w:rsidRDefault="00F921CC" w:rsidP="00F921CC">
      <w:pPr>
        <w:bidi/>
        <w:jc w:val="both"/>
        <w:rPr>
          <w:rFonts w:cs="David" w:hint="cs"/>
          <w:rtl/>
        </w:rPr>
      </w:pPr>
    </w:p>
    <w:p w14:paraId="4188E149" w14:textId="77777777" w:rsidR="00F921CC" w:rsidRPr="00F921CC" w:rsidRDefault="00F921CC" w:rsidP="00F921CC">
      <w:pPr>
        <w:bidi/>
        <w:jc w:val="both"/>
        <w:rPr>
          <w:rFonts w:cs="David" w:hint="cs"/>
          <w:rtl/>
        </w:rPr>
      </w:pPr>
      <w:r w:rsidRPr="00F921CC">
        <w:rPr>
          <w:rFonts w:cs="David" w:hint="cs"/>
          <w:rtl/>
        </w:rPr>
        <w:tab/>
        <w:t xml:space="preserve">מה זאת אומרת? </w:t>
      </w:r>
    </w:p>
    <w:p w14:paraId="3B3797EB" w14:textId="77777777" w:rsidR="00F921CC" w:rsidRPr="00F921CC" w:rsidRDefault="00F921CC" w:rsidP="00F921CC">
      <w:pPr>
        <w:bidi/>
        <w:jc w:val="both"/>
        <w:rPr>
          <w:rFonts w:cs="David" w:hint="cs"/>
          <w:rtl/>
        </w:rPr>
      </w:pPr>
    </w:p>
    <w:p w14:paraId="5ECBE983"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4FCA29F2" w14:textId="77777777" w:rsidR="00F921CC" w:rsidRPr="00F921CC" w:rsidRDefault="00F921CC" w:rsidP="00F921CC">
      <w:pPr>
        <w:bidi/>
        <w:jc w:val="both"/>
        <w:rPr>
          <w:rFonts w:cs="David" w:hint="cs"/>
          <w:u w:val="single"/>
          <w:rtl/>
        </w:rPr>
      </w:pPr>
    </w:p>
    <w:p w14:paraId="19B7FD36" w14:textId="77777777" w:rsidR="00F921CC" w:rsidRPr="00F921CC" w:rsidRDefault="00F921CC" w:rsidP="00F921CC">
      <w:pPr>
        <w:bidi/>
        <w:jc w:val="both"/>
        <w:rPr>
          <w:rFonts w:cs="David" w:hint="cs"/>
          <w:rtl/>
        </w:rPr>
      </w:pPr>
      <w:r w:rsidRPr="00F921CC">
        <w:rPr>
          <w:rFonts w:cs="David" w:hint="cs"/>
          <w:rtl/>
        </w:rPr>
        <w:tab/>
        <w:t xml:space="preserve"> ביקשתי פירוט ל </w:t>
      </w:r>
      <w:r w:rsidRPr="00F921CC">
        <w:rPr>
          <w:rFonts w:cs="David"/>
          <w:rtl/>
        </w:rPr>
        <w:t>–</w:t>
      </w:r>
      <w:r w:rsidRPr="00F921CC">
        <w:rPr>
          <w:rFonts w:cs="David" w:hint="cs"/>
          <w:rtl/>
        </w:rPr>
        <w:t xml:space="preserve"> 4 סעיפים שקוצצו </w:t>
      </w:r>
      <w:r w:rsidRPr="00F921CC">
        <w:rPr>
          <w:rFonts w:cs="David"/>
          <w:rtl/>
        </w:rPr>
        <w:t>–</w:t>
      </w:r>
      <w:r w:rsidRPr="00F921CC">
        <w:rPr>
          <w:rFonts w:cs="David" w:hint="cs"/>
          <w:rtl/>
        </w:rPr>
        <w:t xml:space="preserve"> סעיפים: 21,23,35 ונדמה לי שעל 15 דיברנו. </w:t>
      </w:r>
    </w:p>
    <w:p w14:paraId="4279C15B" w14:textId="77777777" w:rsidR="00F921CC" w:rsidRPr="00F921CC" w:rsidRDefault="00F921CC" w:rsidP="00F921CC">
      <w:pPr>
        <w:bidi/>
        <w:jc w:val="both"/>
        <w:rPr>
          <w:rFonts w:cs="David" w:hint="cs"/>
          <w:rtl/>
        </w:rPr>
      </w:pPr>
    </w:p>
    <w:p w14:paraId="53FB9780"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75EFE25D" w14:textId="77777777" w:rsidR="00F921CC" w:rsidRPr="00F921CC" w:rsidRDefault="00F921CC" w:rsidP="00F921CC">
      <w:pPr>
        <w:bidi/>
        <w:jc w:val="both"/>
        <w:rPr>
          <w:rFonts w:cs="David" w:hint="cs"/>
          <w:rtl/>
        </w:rPr>
      </w:pPr>
    </w:p>
    <w:p w14:paraId="0ECBF3F6" w14:textId="77777777" w:rsidR="00F921CC" w:rsidRPr="00F921CC" w:rsidRDefault="00F921CC" w:rsidP="00F921CC">
      <w:pPr>
        <w:bidi/>
        <w:jc w:val="both"/>
        <w:rPr>
          <w:rFonts w:cs="David" w:hint="cs"/>
          <w:rtl/>
        </w:rPr>
      </w:pPr>
      <w:r w:rsidRPr="00F921CC">
        <w:rPr>
          <w:rFonts w:cs="David" w:hint="cs"/>
          <w:rtl/>
        </w:rPr>
        <w:tab/>
        <w:t xml:space="preserve">לגבי סעיף 21 </w:t>
      </w:r>
      <w:r w:rsidRPr="00F921CC">
        <w:rPr>
          <w:rFonts w:cs="David"/>
          <w:rtl/>
        </w:rPr>
        <w:t>–</w:t>
      </w:r>
      <w:r w:rsidRPr="00F921CC">
        <w:rPr>
          <w:rFonts w:cs="David" w:hint="cs"/>
          <w:rtl/>
        </w:rPr>
        <w:t xml:space="preserve"> בכנסת ישנה יחידת הפרוטוקול , שאתם מכירים את הבנות שנמצאות כאן ועושות מלאכת קודש. זו יחידה טובה, מעולה וראויה, וכיוון שכולן נשים שם, כולן מקצועיות. בתקציב הכנסת היה סעיף נוסף של חברת כוח אדם </w:t>
      </w:r>
      <w:r w:rsidRPr="00F921CC">
        <w:rPr>
          <w:rFonts w:cs="David"/>
          <w:rtl/>
        </w:rPr>
        <w:t>–</w:t>
      </w:r>
      <w:r w:rsidRPr="00F921CC">
        <w:rPr>
          <w:rFonts w:cs="David" w:hint="cs"/>
          <w:rtl/>
        </w:rPr>
        <w:t xml:space="preserve"> העסקת אנשים בעלי מקצוע כמו של הפרוטוקוליסטיות, באמצעות חברת כוח אדם, כאשר ישנה בעיה כזו או אחרת של מחלה, או מקרים כאלה. ואז הבאנו לכאן לאורך השנים את חברת "חבר". אני החלטתי לקחת את התקציב הזה, לגייס, להביא כוח אדם נוסף </w:t>
      </w:r>
      <w:r w:rsidRPr="00F921CC">
        <w:rPr>
          <w:rFonts w:cs="David"/>
          <w:rtl/>
        </w:rPr>
        <w:t>–</w:t>
      </w:r>
      <w:r w:rsidRPr="00F921CC">
        <w:rPr>
          <w:rFonts w:cs="David" w:hint="cs"/>
          <w:rtl/>
        </w:rPr>
        <w:t xml:space="preserve"> ופרסמתי מכרז בעיתון, ולהפחית את הפרוטוקוליסטיות מחברת כוח אדם. לכן זה הקיטון. </w:t>
      </w:r>
    </w:p>
    <w:p w14:paraId="415AE6AE" w14:textId="77777777" w:rsidR="00F921CC" w:rsidRPr="00F921CC" w:rsidRDefault="00F921CC" w:rsidP="00F921CC">
      <w:pPr>
        <w:bidi/>
        <w:jc w:val="both"/>
        <w:rPr>
          <w:rFonts w:cs="David" w:hint="cs"/>
          <w:rtl/>
        </w:rPr>
      </w:pPr>
    </w:p>
    <w:p w14:paraId="57507188" w14:textId="77777777" w:rsidR="00F921CC" w:rsidRPr="00F921CC" w:rsidRDefault="00F921CC" w:rsidP="00F921CC">
      <w:pPr>
        <w:bidi/>
        <w:jc w:val="both"/>
        <w:rPr>
          <w:rFonts w:cs="David" w:hint="cs"/>
          <w:u w:val="single"/>
          <w:rtl/>
        </w:rPr>
      </w:pPr>
      <w:r w:rsidRPr="00F921CC">
        <w:rPr>
          <w:rFonts w:cs="David" w:hint="cs"/>
          <w:u w:val="single"/>
          <w:rtl/>
        </w:rPr>
        <w:t>קריאה:</w:t>
      </w:r>
    </w:p>
    <w:p w14:paraId="442063D2" w14:textId="77777777" w:rsidR="00F921CC" w:rsidRPr="00F921CC" w:rsidRDefault="00F921CC" w:rsidP="00F921CC">
      <w:pPr>
        <w:bidi/>
        <w:jc w:val="both"/>
        <w:rPr>
          <w:rFonts w:cs="David" w:hint="cs"/>
          <w:rtl/>
        </w:rPr>
      </w:pPr>
    </w:p>
    <w:p w14:paraId="29A23AF8" w14:textId="77777777" w:rsidR="00F921CC" w:rsidRPr="00F921CC" w:rsidRDefault="00F921CC" w:rsidP="00F921CC">
      <w:pPr>
        <w:bidi/>
        <w:jc w:val="both"/>
        <w:rPr>
          <w:rFonts w:cs="David" w:hint="cs"/>
          <w:rtl/>
        </w:rPr>
      </w:pPr>
      <w:r w:rsidRPr="00F921CC">
        <w:rPr>
          <w:rFonts w:cs="David" w:hint="cs"/>
          <w:rtl/>
        </w:rPr>
        <w:tab/>
        <w:t xml:space="preserve">עד כדי כך? </w:t>
      </w:r>
    </w:p>
    <w:p w14:paraId="4FBD011A" w14:textId="77777777" w:rsidR="00F921CC" w:rsidRPr="00F921CC" w:rsidRDefault="00F921CC" w:rsidP="00F921CC">
      <w:pPr>
        <w:bidi/>
        <w:jc w:val="both"/>
        <w:rPr>
          <w:rFonts w:cs="David" w:hint="cs"/>
          <w:rtl/>
        </w:rPr>
      </w:pPr>
    </w:p>
    <w:p w14:paraId="20E02773"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52563AEC" w14:textId="77777777" w:rsidR="00F921CC" w:rsidRPr="00F921CC" w:rsidRDefault="00F921CC" w:rsidP="00F921CC">
      <w:pPr>
        <w:bidi/>
        <w:jc w:val="both"/>
        <w:rPr>
          <w:rFonts w:cs="David" w:hint="cs"/>
          <w:rtl/>
        </w:rPr>
      </w:pPr>
    </w:p>
    <w:p w14:paraId="511F48E6" w14:textId="77777777" w:rsidR="00F921CC" w:rsidRPr="00F921CC" w:rsidRDefault="00F921CC" w:rsidP="00F921CC">
      <w:pPr>
        <w:bidi/>
        <w:jc w:val="both"/>
        <w:rPr>
          <w:rFonts w:cs="David" w:hint="cs"/>
          <w:rtl/>
        </w:rPr>
      </w:pPr>
      <w:r w:rsidRPr="00F921CC">
        <w:rPr>
          <w:rFonts w:cs="David" w:hint="cs"/>
          <w:rtl/>
        </w:rPr>
        <w:tab/>
        <w:t xml:space="preserve">כן. </w:t>
      </w:r>
    </w:p>
    <w:p w14:paraId="383C7F3D" w14:textId="77777777" w:rsidR="00F921CC" w:rsidRPr="00F921CC" w:rsidRDefault="00F921CC" w:rsidP="00F921CC">
      <w:pPr>
        <w:bidi/>
        <w:jc w:val="both"/>
        <w:rPr>
          <w:rFonts w:cs="David" w:hint="cs"/>
          <w:rtl/>
        </w:rPr>
      </w:pPr>
    </w:p>
    <w:p w14:paraId="03EA1F48"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47BEB1A5" w14:textId="77777777" w:rsidR="00F921CC" w:rsidRPr="00F921CC" w:rsidRDefault="00F921CC" w:rsidP="00F921CC">
      <w:pPr>
        <w:bidi/>
        <w:jc w:val="both"/>
        <w:rPr>
          <w:rFonts w:cs="David" w:hint="cs"/>
          <w:rtl/>
        </w:rPr>
      </w:pPr>
    </w:p>
    <w:p w14:paraId="79B1F263" w14:textId="77777777" w:rsidR="00F921CC" w:rsidRPr="00F921CC" w:rsidRDefault="00F921CC" w:rsidP="00F921CC">
      <w:pPr>
        <w:bidi/>
        <w:jc w:val="both"/>
        <w:rPr>
          <w:rFonts w:cs="David" w:hint="cs"/>
          <w:rtl/>
        </w:rPr>
      </w:pPr>
      <w:r w:rsidRPr="00F921CC">
        <w:rPr>
          <w:rFonts w:cs="David" w:hint="cs"/>
          <w:rtl/>
        </w:rPr>
        <w:tab/>
        <w:t xml:space="preserve"> זה רק מבורך. </w:t>
      </w:r>
    </w:p>
    <w:p w14:paraId="3AACABF0" w14:textId="77777777" w:rsidR="00F921CC" w:rsidRPr="00F921CC" w:rsidRDefault="00F921CC" w:rsidP="00F921CC">
      <w:pPr>
        <w:bidi/>
        <w:jc w:val="both"/>
        <w:rPr>
          <w:rFonts w:cs="David" w:hint="cs"/>
          <w:rtl/>
        </w:rPr>
      </w:pPr>
    </w:p>
    <w:p w14:paraId="0D4CE64A"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5A2B5F07" w14:textId="77777777" w:rsidR="00F921CC" w:rsidRPr="00F921CC" w:rsidRDefault="00F921CC" w:rsidP="00F921CC">
      <w:pPr>
        <w:bidi/>
        <w:jc w:val="both"/>
        <w:rPr>
          <w:rFonts w:cs="David" w:hint="cs"/>
          <w:u w:val="single"/>
          <w:rtl/>
        </w:rPr>
      </w:pPr>
    </w:p>
    <w:p w14:paraId="4CE96795" w14:textId="77777777" w:rsidR="00F921CC" w:rsidRPr="00F921CC" w:rsidRDefault="00F921CC" w:rsidP="00F921CC">
      <w:pPr>
        <w:bidi/>
        <w:jc w:val="both"/>
        <w:rPr>
          <w:rFonts w:cs="David" w:hint="cs"/>
          <w:rtl/>
        </w:rPr>
      </w:pPr>
      <w:r w:rsidRPr="00F921CC">
        <w:rPr>
          <w:rFonts w:cs="David" w:hint="cs"/>
          <w:rtl/>
        </w:rPr>
        <w:tab/>
        <w:t xml:space="preserve"> אני מבקש לדעת בצורה הברורה, אדוני המנכ"ל: האם אין פגיעה מבחינת היקף ואיכות העבודה של רישום הפרוטוקולים. </w:t>
      </w:r>
    </w:p>
    <w:p w14:paraId="3137A961" w14:textId="77777777" w:rsidR="00F921CC" w:rsidRPr="00F921CC" w:rsidRDefault="00F921CC" w:rsidP="00F921CC">
      <w:pPr>
        <w:bidi/>
        <w:jc w:val="both"/>
        <w:rPr>
          <w:rFonts w:cs="David" w:hint="cs"/>
          <w:rtl/>
        </w:rPr>
      </w:pPr>
    </w:p>
    <w:p w14:paraId="3F69B772"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55AF55A6" w14:textId="77777777" w:rsidR="00F921CC" w:rsidRPr="00F921CC" w:rsidRDefault="00F921CC" w:rsidP="00F921CC">
      <w:pPr>
        <w:bidi/>
        <w:jc w:val="both"/>
        <w:rPr>
          <w:rFonts w:cs="David" w:hint="cs"/>
          <w:rtl/>
        </w:rPr>
      </w:pPr>
    </w:p>
    <w:p w14:paraId="427594DA" w14:textId="77777777" w:rsidR="00F921CC" w:rsidRPr="00F921CC" w:rsidRDefault="00F921CC" w:rsidP="00F921CC">
      <w:pPr>
        <w:bidi/>
        <w:jc w:val="both"/>
        <w:rPr>
          <w:rFonts w:cs="David" w:hint="cs"/>
          <w:rtl/>
        </w:rPr>
      </w:pPr>
      <w:r w:rsidRPr="00F921CC">
        <w:rPr>
          <w:rFonts w:cs="David" w:hint="cs"/>
          <w:rtl/>
        </w:rPr>
        <w:tab/>
        <w:t xml:space="preserve">חד וחלק </w:t>
      </w:r>
      <w:r w:rsidRPr="00F921CC">
        <w:rPr>
          <w:rFonts w:cs="David"/>
          <w:rtl/>
        </w:rPr>
        <w:t>–</w:t>
      </w:r>
      <w:r w:rsidRPr="00F921CC">
        <w:rPr>
          <w:rFonts w:cs="David" w:hint="cs"/>
          <w:rtl/>
        </w:rPr>
        <w:t xml:space="preserve"> לא. </w:t>
      </w:r>
    </w:p>
    <w:p w14:paraId="33DC36FA" w14:textId="77777777" w:rsidR="00F921CC" w:rsidRPr="00F921CC" w:rsidRDefault="00F921CC" w:rsidP="00F921CC">
      <w:pPr>
        <w:bidi/>
        <w:jc w:val="both"/>
        <w:rPr>
          <w:rFonts w:cs="David" w:hint="cs"/>
          <w:rtl/>
        </w:rPr>
      </w:pPr>
    </w:p>
    <w:p w14:paraId="2235EF1C" w14:textId="77777777" w:rsidR="00F921CC" w:rsidRPr="00F921CC" w:rsidRDefault="00F921CC" w:rsidP="00F921CC">
      <w:pPr>
        <w:bidi/>
        <w:jc w:val="both"/>
        <w:rPr>
          <w:rFonts w:cs="David" w:hint="cs"/>
          <w:u w:val="single"/>
          <w:rtl/>
        </w:rPr>
      </w:pPr>
      <w:r w:rsidRPr="00F921CC">
        <w:rPr>
          <w:rFonts w:cs="David"/>
          <w:u w:val="single"/>
          <w:rtl/>
        </w:rPr>
        <w:br w:type="page"/>
      </w:r>
      <w:r w:rsidRPr="00F921CC">
        <w:rPr>
          <w:rFonts w:cs="David" w:hint="cs"/>
          <w:u w:val="single"/>
          <w:rtl/>
        </w:rPr>
        <w:t>היו"ר דוד טל:</w:t>
      </w:r>
    </w:p>
    <w:p w14:paraId="0A22DA4B" w14:textId="77777777" w:rsidR="00F921CC" w:rsidRPr="00F921CC" w:rsidRDefault="00F921CC" w:rsidP="00F921CC">
      <w:pPr>
        <w:bidi/>
        <w:jc w:val="both"/>
        <w:rPr>
          <w:rFonts w:cs="David" w:hint="cs"/>
          <w:rtl/>
        </w:rPr>
      </w:pPr>
    </w:p>
    <w:p w14:paraId="761D2FE8" w14:textId="77777777" w:rsidR="00F921CC" w:rsidRPr="00F921CC" w:rsidRDefault="00F921CC" w:rsidP="00F921CC">
      <w:pPr>
        <w:bidi/>
        <w:jc w:val="both"/>
        <w:rPr>
          <w:rFonts w:cs="David" w:hint="cs"/>
          <w:rtl/>
        </w:rPr>
      </w:pPr>
      <w:r w:rsidRPr="00F921CC">
        <w:rPr>
          <w:rFonts w:cs="David" w:hint="cs"/>
          <w:rtl/>
        </w:rPr>
        <w:tab/>
        <w:t xml:space="preserve">מי עוד לא קיבל תשובה? </w:t>
      </w:r>
    </w:p>
    <w:p w14:paraId="58C3CE1E" w14:textId="77777777" w:rsidR="00F921CC" w:rsidRPr="00F921CC" w:rsidRDefault="00F921CC" w:rsidP="00F921CC">
      <w:pPr>
        <w:bidi/>
        <w:jc w:val="both"/>
        <w:rPr>
          <w:rFonts w:cs="David" w:hint="cs"/>
          <w:rtl/>
        </w:rPr>
      </w:pPr>
    </w:p>
    <w:p w14:paraId="6AC73208"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76D754A3" w14:textId="77777777" w:rsidR="00F921CC" w:rsidRPr="00F921CC" w:rsidRDefault="00F921CC" w:rsidP="00F921CC">
      <w:pPr>
        <w:bidi/>
        <w:jc w:val="both"/>
        <w:rPr>
          <w:rFonts w:cs="David" w:hint="cs"/>
          <w:u w:val="single"/>
          <w:rtl/>
        </w:rPr>
      </w:pPr>
    </w:p>
    <w:p w14:paraId="3DD6FB9C" w14:textId="77777777" w:rsidR="00F921CC" w:rsidRPr="00F921CC" w:rsidRDefault="00F921CC" w:rsidP="00F921CC">
      <w:pPr>
        <w:bidi/>
        <w:jc w:val="both"/>
        <w:rPr>
          <w:rFonts w:cs="David" w:hint="cs"/>
          <w:rtl/>
        </w:rPr>
      </w:pPr>
      <w:r w:rsidRPr="00F921CC">
        <w:rPr>
          <w:rFonts w:cs="David" w:hint="cs"/>
          <w:rtl/>
        </w:rPr>
        <w:tab/>
        <w:t xml:space="preserve"> סעיף 23. </w:t>
      </w:r>
    </w:p>
    <w:p w14:paraId="7B7F5607" w14:textId="77777777" w:rsidR="00F921CC" w:rsidRPr="00F921CC" w:rsidRDefault="00F921CC" w:rsidP="00F921CC">
      <w:pPr>
        <w:bidi/>
        <w:jc w:val="both"/>
        <w:rPr>
          <w:rFonts w:cs="David" w:hint="cs"/>
          <w:rtl/>
        </w:rPr>
      </w:pPr>
    </w:p>
    <w:p w14:paraId="5F1439E3"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25FD904F" w14:textId="77777777" w:rsidR="00F921CC" w:rsidRPr="00F921CC" w:rsidRDefault="00F921CC" w:rsidP="00F921CC">
      <w:pPr>
        <w:bidi/>
        <w:jc w:val="both"/>
        <w:rPr>
          <w:rFonts w:cs="David" w:hint="cs"/>
          <w:u w:val="single"/>
          <w:rtl/>
        </w:rPr>
      </w:pPr>
    </w:p>
    <w:p w14:paraId="0B95EE2F" w14:textId="77777777" w:rsidR="00F921CC" w:rsidRPr="00F921CC" w:rsidRDefault="00F921CC" w:rsidP="00F921CC">
      <w:pPr>
        <w:bidi/>
        <w:jc w:val="both"/>
        <w:rPr>
          <w:rFonts w:cs="David" w:hint="cs"/>
          <w:rtl/>
        </w:rPr>
      </w:pPr>
      <w:r w:rsidRPr="00F921CC">
        <w:rPr>
          <w:rFonts w:cs="David" w:hint="cs"/>
          <w:rtl/>
        </w:rPr>
        <w:tab/>
        <w:t xml:space="preserve">זה אותו הסבר, אותו נאום שנתתי לגבי המ.מ.מ , לגבי האינטרנט. מבחינת הבדיקה שלי בפועל </w:t>
      </w:r>
      <w:r w:rsidRPr="00F921CC">
        <w:rPr>
          <w:rFonts w:cs="David"/>
          <w:rtl/>
        </w:rPr>
        <w:t>–</w:t>
      </w:r>
      <w:r w:rsidRPr="00F921CC">
        <w:rPr>
          <w:rFonts w:cs="David" w:hint="cs"/>
          <w:rtl/>
        </w:rPr>
        <w:t xml:space="preserve"> אנחנו, אגב, פתחנו אתר ברוסית. אנחנו משדרגים את האתר הזה, ואתם יודעים </w:t>
      </w:r>
      <w:r w:rsidRPr="00F921CC">
        <w:rPr>
          <w:rFonts w:cs="David"/>
          <w:rtl/>
        </w:rPr>
        <w:t>–</w:t>
      </w:r>
      <w:r w:rsidRPr="00F921CC">
        <w:rPr>
          <w:rFonts w:cs="David" w:hint="cs"/>
          <w:rtl/>
        </w:rPr>
        <w:t xml:space="preserve"> זה רק שאלה של ניצול. </w:t>
      </w:r>
    </w:p>
    <w:p w14:paraId="11DF3F7E" w14:textId="77777777" w:rsidR="00F921CC" w:rsidRPr="00F921CC" w:rsidRDefault="00F921CC" w:rsidP="00F921CC">
      <w:pPr>
        <w:bidi/>
        <w:jc w:val="both"/>
        <w:rPr>
          <w:rFonts w:cs="David" w:hint="cs"/>
          <w:rtl/>
        </w:rPr>
      </w:pPr>
    </w:p>
    <w:p w14:paraId="3C938403" w14:textId="77777777" w:rsidR="00F921CC" w:rsidRPr="00F921CC" w:rsidRDefault="00F921CC" w:rsidP="00F921CC">
      <w:pPr>
        <w:bidi/>
        <w:jc w:val="both"/>
        <w:rPr>
          <w:rFonts w:cs="David" w:hint="cs"/>
          <w:rtl/>
        </w:rPr>
      </w:pPr>
      <w:r w:rsidRPr="00F921CC">
        <w:rPr>
          <w:rFonts w:cs="David" w:hint="cs"/>
          <w:rtl/>
        </w:rPr>
        <w:tab/>
        <w:t>סעיף 12- כיוון שהשנה הכנסת, על פי ועדה מיוחדת שהוקמה בראשות השופטת דורנר, אנחנו השתתפנו בסכום כולל של כ- 60 אלף שקלים בהוצאות משפטיות שהוחזרו לחברי כנסת - -</w:t>
      </w:r>
    </w:p>
    <w:p w14:paraId="023C4C9F" w14:textId="77777777" w:rsidR="00F921CC" w:rsidRPr="00F921CC" w:rsidRDefault="00F921CC" w:rsidP="00F921CC">
      <w:pPr>
        <w:bidi/>
        <w:jc w:val="both"/>
        <w:rPr>
          <w:rFonts w:cs="David" w:hint="cs"/>
          <w:rtl/>
        </w:rPr>
      </w:pPr>
    </w:p>
    <w:p w14:paraId="5E5427F5" w14:textId="77777777" w:rsidR="00F921CC" w:rsidRPr="00F921CC" w:rsidRDefault="00F921CC" w:rsidP="00F921CC">
      <w:pPr>
        <w:bidi/>
        <w:jc w:val="both"/>
        <w:rPr>
          <w:rFonts w:cs="David" w:hint="cs"/>
          <w:u w:val="single"/>
          <w:rtl/>
        </w:rPr>
      </w:pPr>
      <w:r w:rsidRPr="00F921CC">
        <w:rPr>
          <w:rFonts w:cs="David" w:hint="cs"/>
          <w:u w:val="single"/>
          <w:rtl/>
        </w:rPr>
        <w:t>ארבל אסטרחן:</w:t>
      </w:r>
    </w:p>
    <w:p w14:paraId="5D8DC4AF" w14:textId="77777777" w:rsidR="00F921CC" w:rsidRPr="00F921CC" w:rsidRDefault="00F921CC" w:rsidP="00F921CC">
      <w:pPr>
        <w:bidi/>
        <w:jc w:val="both"/>
        <w:rPr>
          <w:rFonts w:cs="David" w:hint="cs"/>
          <w:rtl/>
        </w:rPr>
      </w:pPr>
    </w:p>
    <w:p w14:paraId="22BF66E3" w14:textId="77777777" w:rsidR="00F921CC" w:rsidRPr="00F921CC" w:rsidRDefault="00F921CC" w:rsidP="00F921CC">
      <w:pPr>
        <w:bidi/>
        <w:jc w:val="both"/>
        <w:rPr>
          <w:rFonts w:cs="David" w:hint="cs"/>
          <w:rtl/>
        </w:rPr>
      </w:pPr>
      <w:r w:rsidRPr="00F921CC">
        <w:rPr>
          <w:rFonts w:cs="David" w:hint="cs"/>
          <w:rtl/>
        </w:rPr>
        <w:tab/>
        <w:t xml:space="preserve">לפי חוק החסינות. </w:t>
      </w:r>
    </w:p>
    <w:p w14:paraId="23DAC8DD" w14:textId="77777777" w:rsidR="00F921CC" w:rsidRPr="00F921CC" w:rsidRDefault="00F921CC" w:rsidP="00F921CC">
      <w:pPr>
        <w:bidi/>
        <w:jc w:val="both"/>
        <w:rPr>
          <w:rFonts w:cs="David" w:hint="cs"/>
          <w:rtl/>
        </w:rPr>
      </w:pPr>
    </w:p>
    <w:p w14:paraId="1B589B2E"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314605D5" w14:textId="77777777" w:rsidR="00F921CC" w:rsidRPr="00F921CC" w:rsidRDefault="00F921CC" w:rsidP="00F921CC">
      <w:pPr>
        <w:bidi/>
        <w:jc w:val="both"/>
        <w:rPr>
          <w:rFonts w:cs="David" w:hint="cs"/>
          <w:rtl/>
        </w:rPr>
      </w:pPr>
    </w:p>
    <w:p w14:paraId="665A9937" w14:textId="77777777" w:rsidR="00F921CC" w:rsidRPr="00F921CC" w:rsidRDefault="00F921CC" w:rsidP="00F921CC">
      <w:pPr>
        <w:bidi/>
        <w:jc w:val="both"/>
        <w:rPr>
          <w:rFonts w:cs="David" w:hint="cs"/>
          <w:rtl/>
        </w:rPr>
      </w:pPr>
      <w:r w:rsidRPr="00F921CC">
        <w:rPr>
          <w:rFonts w:cs="David" w:hint="cs"/>
          <w:rtl/>
        </w:rPr>
        <w:tab/>
        <w:t xml:space="preserve">לפי חוק החסינות  - אני הכנסתי את הסכום של 100 אלף שקל, שאני מתפלל שבשנה הבאה הוא יהיה </w:t>
      </w:r>
      <w:r w:rsidRPr="00F921CC">
        <w:rPr>
          <w:rFonts w:cs="David"/>
          <w:rtl/>
        </w:rPr>
        <w:t>–</w:t>
      </w:r>
      <w:r w:rsidRPr="00F921CC">
        <w:rPr>
          <w:rFonts w:cs="David" w:hint="cs"/>
          <w:rtl/>
        </w:rPr>
        <w:t xml:space="preserve"> אפס. </w:t>
      </w:r>
    </w:p>
    <w:p w14:paraId="3CB4AED8" w14:textId="77777777" w:rsidR="00F921CC" w:rsidRPr="00F921CC" w:rsidRDefault="00F921CC" w:rsidP="00F921CC">
      <w:pPr>
        <w:bidi/>
        <w:jc w:val="both"/>
        <w:rPr>
          <w:rFonts w:cs="David" w:hint="cs"/>
          <w:rtl/>
        </w:rPr>
      </w:pPr>
    </w:p>
    <w:p w14:paraId="7AA46277" w14:textId="77777777" w:rsidR="00F921CC" w:rsidRPr="00F921CC" w:rsidRDefault="00F921CC" w:rsidP="00F921CC">
      <w:pPr>
        <w:bidi/>
        <w:jc w:val="both"/>
        <w:rPr>
          <w:rFonts w:cs="David" w:hint="cs"/>
          <w:u w:val="single"/>
          <w:rtl/>
        </w:rPr>
      </w:pPr>
      <w:r w:rsidRPr="00F921CC">
        <w:rPr>
          <w:rFonts w:cs="David" w:hint="cs"/>
          <w:u w:val="single"/>
          <w:rtl/>
        </w:rPr>
        <w:t>היו"ר דוד טל:</w:t>
      </w:r>
    </w:p>
    <w:p w14:paraId="0F6272CF" w14:textId="77777777" w:rsidR="00F921CC" w:rsidRPr="00F921CC" w:rsidRDefault="00F921CC" w:rsidP="00F921CC">
      <w:pPr>
        <w:bidi/>
        <w:jc w:val="both"/>
        <w:rPr>
          <w:rFonts w:cs="David" w:hint="cs"/>
          <w:rtl/>
        </w:rPr>
      </w:pPr>
    </w:p>
    <w:p w14:paraId="4EDB212D" w14:textId="77777777" w:rsidR="00F921CC" w:rsidRPr="00F921CC" w:rsidRDefault="00F921CC" w:rsidP="00F921CC">
      <w:pPr>
        <w:bidi/>
        <w:jc w:val="both"/>
        <w:rPr>
          <w:rFonts w:cs="David" w:hint="cs"/>
          <w:rtl/>
        </w:rPr>
      </w:pPr>
      <w:r w:rsidRPr="00F921CC">
        <w:rPr>
          <w:rFonts w:cs="David" w:hint="cs"/>
          <w:rtl/>
        </w:rPr>
        <w:tab/>
        <w:t xml:space="preserve">קיבלתם תשובות להכל? </w:t>
      </w:r>
    </w:p>
    <w:p w14:paraId="47949B1B" w14:textId="77777777" w:rsidR="00F921CC" w:rsidRPr="00F921CC" w:rsidRDefault="00F921CC" w:rsidP="00F921CC">
      <w:pPr>
        <w:bidi/>
        <w:jc w:val="both"/>
        <w:rPr>
          <w:rFonts w:cs="David" w:hint="cs"/>
          <w:rtl/>
        </w:rPr>
      </w:pPr>
    </w:p>
    <w:p w14:paraId="2B0F39E5"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022CCCEE" w14:textId="77777777" w:rsidR="00F921CC" w:rsidRPr="00F921CC" w:rsidRDefault="00F921CC" w:rsidP="00F921CC">
      <w:pPr>
        <w:bidi/>
        <w:jc w:val="both"/>
        <w:rPr>
          <w:rFonts w:cs="David" w:hint="cs"/>
          <w:rtl/>
        </w:rPr>
      </w:pPr>
    </w:p>
    <w:p w14:paraId="0BBE658F" w14:textId="77777777" w:rsidR="00F921CC" w:rsidRPr="00F921CC" w:rsidRDefault="00F921CC" w:rsidP="00F921CC">
      <w:pPr>
        <w:bidi/>
        <w:jc w:val="both"/>
        <w:rPr>
          <w:rFonts w:cs="David" w:hint="cs"/>
          <w:rtl/>
        </w:rPr>
      </w:pPr>
      <w:r w:rsidRPr="00F921CC">
        <w:rPr>
          <w:rFonts w:cs="David" w:hint="cs"/>
          <w:rtl/>
        </w:rPr>
        <w:tab/>
        <w:t xml:space="preserve">לא קיבלתי. </w:t>
      </w:r>
    </w:p>
    <w:p w14:paraId="224AE10A" w14:textId="77777777" w:rsidR="00F921CC" w:rsidRPr="00F921CC" w:rsidRDefault="00F921CC" w:rsidP="00F921CC">
      <w:pPr>
        <w:bidi/>
        <w:jc w:val="both"/>
        <w:rPr>
          <w:rFonts w:cs="David" w:hint="cs"/>
          <w:rtl/>
        </w:rPr>
      </w:pPr>
    </w:p>
    <w:p w14:paraId="2DA80F0C" w14:textId="77777777" w:rsidR="00F921CC" w:rsidRPr="00F921CC" w:rsidRDefault="00F921CC" w:rsidP="00F921CC">
      <w:pPr>
        <w:bidi/>
        <w:jc w:val="both"/>
        <w:rPr>
          <w:rFonts w:cs="David" w:hint="cs"/>
          <w:u w:val="single"/>
          <w:rtl/>
        </w:rPr>
      </w:pPr>
      <w:r w:rsidRPr="00F921CC">
        <w:rPr>
          <w:rFonts w:cs="David" w:hint="cs"/>
          <w:u w:val="single"/>
          <w:rtl/>
        </w:rPr>
        <w:t>היו"ר דוד טל:</w:t>
      </w:r>
    </w:p>
    <w:p w14:paraId="23560276" w14:textId="77777777" w:rsidR="00F921CC" w:rsidRPr="00F921CC" w:rsidRDefault="00F921CC" w:rsidP="00F921CC">
      <w:pPr>
        <w:bidi/>
        <w:jc w:val="both"/>
        <w:rPr>
          <w:rFonts w:cs="David" w:hint="cs"/>
          <w:rtl/>
        </w:rPr>
      </w:pPr>
    </w:p>
    <w:p w14:paraId="35A92273" w14:textId="77777777" w:rsidR="00F921CC" w:rsidRPr="00F921CC" w:rsidRDefault="00F921CC" w:rsidP="00F921CC">
      <w:pPr>
        <w:bidi/>
        <w:jc w:val="both"/>
        <w:rPr>
          <w:rFonts w:cs="David" w:hint="cs"/>
          <w:rtl/>
        </w:rPr>
      </w:pPr>
      <w:r w:rsidRPr="00F921CC">
        <w:rPr>
          <w:rFonts w:cs="David" w:hint="cs"/>
          <w:rtl/>
        </w:rPr>
        <w:tab/>
        <w:t xml:space="preserve">סיימנו אתך. </w:t>
      </w:r>
    </w:p>
    <w:p w14:paraId="349B731A" w14:textId="77777777" w:rsidR="00F921CC" w:rsidRPr="00F921CC" w:rsidRDefault="00F921CC" w:rsidP="00F921CC">
      <w:pPr>
        <w:bidi/>
        <w:jc w:val="both"/>
        <w:rPr>
          <w:rFonts w:cs="David" w:hint="cs"/>
          <w:rtl/>
        </w:rPr>
      </w:pPr>
    </w:p>
    <w:p w14:paraId="4A9B7C05" w14:textId="77777777" w:rsidR="00F921CC" w:rsidRPr="00F921CC" w:rsidRDefault="00F921CC" w:rsidP="00F921CC">
      <w:pPr>
        <w:pStyle w:val="Heading5"/>
        <w:rPr>
          <w:rFonts w:hint="cs"/>
          <w:rtl/>
        </w:rPr>
      </w:pPr>
      <w:r w:rsidRPr="00F921CC">
        <w:rPr>
          <w:rFonts w:hint="cs"/>
          <w:u w:val="single"/>
          <w:rtl/>
        </w:rPr>
        <w:t>שלי יחימוביץ:</w:t>
      </w:r>
    </w:p>
    <w:p w14:paraId="49F1A1E9" w14:textId="77777777" w:rsidR="00F921CC" w:rsidRPr="00F921CC" w:rsidRDefault="00F921CC" w:rsidP="00F921CC">
      <w:pPr>
        <w:pStyle w:val="Heading5"/>
        <w:rPr>
          <w:rFonts w:hint="cs"/>
          <w:rtl/>
        </w:rPr>
      </w:pPr>
    </w:p>
    <w:p w14:paraId="55DD362B" w14:textId="77777777" w:rsidR="00F921CC" w:rsidRPr="00F921CC" w:rsidRDefault="00F921CC" w:rsidP="00F921CC">
      <w:pPr>
        <w:bidi/>
        <w:jc w:val="both"/>
        <w:rPr>
          <w:rFonts w:cs="David" w:hint="cs"/>
          <w:rtl/>
        </w:rPr>
      </w:pPr>
      <w:r w:rsidRPr="00F921CC">
        <w:rPr>
          <w:rFonts w:cs="David" w:hint="cs"/>
          <w:rtl/>
        </w:rPr>
        <w:tab/>
        <w:t xml:space="preserve">קיבלתי </w:t>
      </w:r>
      <w:r w:rsidRPr="00F921CC">
        <w:rPr>
          <w:rFonts w:cs="David" w:hint="cs"/>
        </w:rPr>
        <w:t xml:space="preserve">SMS </w:t>
      </w:r>
      <w:r w:rsidRPr="00F921CC">
        <w:rPr>
          <w:rFonts w:cs="David" w:hint="cs"/>
          <w:rtl/>
        </w:rPr>
        <w:t xml:space="preserve"> בזמן  שהמנכ"ל דיבר - העציצים בחניה המקורה שמוארים בתאורה מלאכותית. </w:t>
      </w:r>
    </w:p>
    <w:p w14:paraId="2273F740" w14:textId="77777777" w:rsidR="00F921CC" w:rsidRPr="00F921CC" w:rsidRDefault="00F921CC" w:rsidP="00F921CC">
      <w:pPr>
        <w:bidi/>
        <w:jc w:val="both"/>
        <w:rPr>
          <w:rFonts w:cs="David" w:hint="cs"/>
          <w:rtl/>
        </w:rPr>
      </w:pPr>
    </w:p>
    <w:p w14:paraId="55E10DBE"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35D91468" w14:textId="77777777" w:rsidR="00F921CC" w:rsidRPr="00F921CC" w:rsidRDefault="00F921CC" w:rsidP="00F921CC">
      <w:pPr>
        <w:bidi/>
        <w:jc w:val="both"/>
        <w:rPr>
          <w:rFonts w:cs="David" w:hint="cs"/>
          <w:rtl/>
        </w:rPr>
      </w:pPr>
    </w:p>
    <w:p w14:paraId="63F0A036" w14:textId="77777777" w:rsidR="00F921CC" w:rsidRPr="00F921CC" w:rsidRDefault="00F921CC" w:rsidP="00F921CC">
      <w:pPr>
        <w:bidi/>
        <w:jc w:val="both"/>
        <w:rPr>
          <w:rFonts w:cs="David" w:hint="cs"/>
          <w:rtl/>
        </w:rPr>
      </w:pPr>
      <w:r w:rsidRPr="00F921CC">
        <w:rPr>
          <w:rFonts w:cs="David" w:hint="cs"/>
          <w:rtl/>
        </w:rPr>
        <w:tab/>
        <w:t xml:space="preserve"> אני מבקש לא לענות. </w:t>
      </w:r>
    </w:p>
    <w:p w14:paraId="213F2DEE" w14:textId="77777777" w:rsidR="00F921CC" w:rsidRPr="00F921CC" w:rsidRDefault="00F921CC" w:rsidP="00F921CC">
      <w:pPr>
        <w:bidi/>
        <w:jc w:val="both"/>
        <w:rPr>
          <w:rFonts w:cs="David" w:hint="cs"/>
          <w:rtl/>
        </w:rPr>
      </w:pPr>
    </w:p>
    <w:p w14:paraId="0FD1D609" w14:textId="77777777" w:rsidR="00F921CC" w:rsidRPr="00F921CC" w:rsidRDefault="00F921CC" w:rsidP="00F921CC">
      <w:pPr>
        <w:bidi/>
        <w:jc w:val="both"/>
        <w:rPr>
          <w:rFonts w:cs="David" w:hint="cs"/>
          <w:rtl/>
        </w:rPr>
      </w:pPr>
      <w:r w:rsidRPr="00F921CC">
        <w:rPr>
          <w:rFonts w:cs="David" w:hint="cs"/>
          <w:u w:val="single"/>
          <w:rtl/>
        </w:rPr>
        <w:t>יעקב ליצמן:</w:t>
      </w:r>
    </w:p>
    <w:p w14:paraId="000CD131" w14:textId="77777777" w:rsidR="00F921CC" w:rsidRPr="00F921CC" w:rsidRDefault="00F921CC" w:rsidP="00F921CC">
      <w:pPr>
        <w:bidi/>
        <w:jc w:val="both"/>
        <w:rPr>
          <w:rFonts w:cs="David" w:hint="cs"/>
          <w:rtl/>
        </w:rPr>
      </w:pPr>
    </w:p>
    <w:p w14:paraId="06C207F1" w14:textId="77777777" w:rsidR="00F921CC" w:rsidRPr="00F921CC" w:rsidRDefault="00F921CC" w:rsidP="00F921CC">
      <w:pPr>
        <w:bidi/>
        <w:jc w:val="both"/>
        <w:rPr>
          <w:rFonts w:cs="David" w:hint="cs"/>
          <w:rtl/>
        </w:rPr>
      </w:pPr>
      <w:r w:rsidRPr="00F921CC">
        <w:rPr>
          <w:rFonts w:cs="David" w:hint="cs"/>
          <w:rtl/>
        </w:rPr>
        <w:tab/>
        <w:t xml:space="preserve"> איך זה משתלב זה שאתה הולך להוסיף כוח אדם  למ.מ.מ עם הקיצוץ בתקציב - -</w:t>
      </w:r>
    </w:p>
    <w:p w14:paraId="5CB75270" w14:textId="77777777" w:rsidR="00F921CC" w:rsidRPr="00F921CC" w:rsidRDefault="00F921CC" w:rsidP="00F921CC">
      <w:pPr>
        <w:bidi/>
        <w:jc w:val="both"/>
        <w:rPr>
          <w:rFonts w:cs="David" w:hint="cs"/>
          <w:rtl/>
        </w:rPr>
      </w:pPr>
    </w:p>
    <w:p w14:paraId="7FE2686C"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2BCCE7C7" w14:textId="77777777" w:rsidR="00F921CC" w:rsidRPr="00F921CC" w:rsidRDefault="00F921CC" w:rsidP="00F921CC">
      <w:pPr>
        <w:bidi/>
        <w:jc w:val="both"/>
        <w:rPr>
          <w:rFonts w:cs="David" w:hint="cs"/>
          <w:u w:val="single"/>
          <w:rtl/>
        </w:rPr>
      </w:pPr>
    </w:p>
    <w:p w14:paraId="6EE49089" w14:textId="77777777" w:rsidR="00F921CC" w:rsidRPr="00F921CC" w:rsidRDefault="00F921CC" w:rsidP="00F921CC">
      <w:pPr>
        <w:bidi/>
        <w:jc w:val="both"/>
        <w:rPr>
          <w:rFonts w:cs="David" w:hint="cs"/>
          <w:rtl/>
        </w:rPr>
      </w:pPr>
      <w:r w:rsidRPr="00F921CC">
        <w:rPr>
          <w:rFonts w:cs="David" w:hint="cs"/>
          <w:rtl/>
        </w:rPr>
        <w:tab/>
        <w:t xml:space="preserve"> האם סעיף קליטת העובדים תוקצב? </w:t>
      </w:r>
    </w:p>
    <w:p w14:paraId="5189D067" w14:textId="77777777" w:rsidR="00F921CC" w:rsidRPr="00F921CC" w:rsidRDefault="00F921CC" w:rsidP="00F921CC">
      <w:pPr>
        <w:bidi/>
        <w:jc w:val="both"/>
        <w:rPr>
          <w:rFonts w:cs="David" w:hint="cs"/>
          <w:rtl/>
        </w:rPr>
      </w:pPr>
    </w:p>
    <w:p w14:paraId="2F0CEA58"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1D86ED2A" w14:textId="77777777" w:rsidR="00F921CC" w:rsidRPr="00F921CC" w:rsidRDefault="00F921CC" w:rsidP="00F921CC">
      <w:pPr>
        <w:bidi/>
        <w:jc w:val="both"/>
        <w:rPr>
          <w:rFonts w:cs="David" w:hint="cs"/>
          <w:rtl/>
        </w:rPr>
      </w:pPr>
    </w:p>
    <w:p w14:paraId="5C452AC4" w14:textId="77777777" w:rsidR="00F921CC" w:rsidRPr="00F921CC" w:rsidRDefault="00F921CC" w:rsidP="00F921CC">
      <w:pPr>
        <w:bidi/>
        <w:jc w:val="both"/>
        <w:rPr>
          <w:rFonts w:cs="David" w:hint="cs"/>
          <w:rtl/>
        </w:rPr>
      </w:pPr>
      <w:r w:rsidRPr="00F921CC">
        <w:rPr>
          <w:rFonts w:cs="David" w:hint="cs"/>
          <w:rtl/>
        </w:rPr>
        <w:tab/>
        <w:t xml:space="preserve">בוודאי. אבל לא בסעיף הזה. בסעיף כוח אדם. </w:t>
      </w:r>
    </w:p>
    <w:p w14:paraId="6486781E" w14:textId="77777777" w:rsidR="00F921CC" w:rsidRPr="00F921CC" w:rsidRDefault="00F921CC" w:rsidP="00F921CC">
      <w:pPr>
        <w:bidi/>
        <w:jc w:val="both"/>
        <w:rPr>
          <w:rFonts w:cs="David" w:hint="cs"/>
          <w:rtl/>
        </w:rPr>
      </w:pPr>
    </w:p>
    <w:p w14:paraId="15BB0BB7" w14:textId="77777777" w:rsidR="00F921CC" w:rsidRPr="00F921CC" w:rsidRDefault="00F921CC" w:rsidP="00F921CC">
      <w:pPr>
        <w:bidi/>
        <w:jc w:val="both"/>
        <w:rPr>
          <w:rFonts w:cs="David" w:hint="cs"/>
          <w:rtl/>
        </w:rPr>
      </w:pPr>
      <w:r w:rsidRPr="00F921CC">
        <w:rPr>
          <w:rFonts w:cs="David" w:hint="cs"/>
          <w:rtl/>
        </w:rPr>
        <w:tab/>
        <w:t xml:space="preserve">למה תקציב כוח האדם גדל, בקטע של ההיקף שלו? - כי עובד מן המניין עולה יותר. וכך צריך. </w:t>
      </w:r>
    </w:p>
    <w:p w14:paraId="43BD25C6" w14:textId="77777777" w:rsidR="00F921CC" w:rsidRPr="00F921CC" w:rsidRDefault="00F921CC" w:rsidP="00F921CC">
      <w:pPr>
        <w:bidi/>
        <w:jc w:val="both"/>
        <w:rPr>
          <w:rFonts w:cs="David" w:hint="cs"/>
          <w:rtl/>
        </w:rPr>
      </w:pPr>
    </w:p>
    <w:p w14:paraId="4A5F02E8" w14:textId="77777777" w:rsidR="00F921CC" w:rsidRPr="00F921CC" w:rsidRDefault="00F921CC" w:rsidP="00F921CC">
      <w:pPr>
        <w:pStyle w:val="Heading5"/>
        <w:rPr>
          <w:rFonts w:hint="cs"/>
          <w:rtl/>
        </w:rPr>
      </w:pPr>
      <w:r w:rsidRPr="00F921CC">
        <w:rPr>
          <w:rFonts w:hint="cs"/>
          <w:u w:val="single"/>
          <w:rtl/>
        </w:rPr>
        <w:t>שלי יחימוביץ:</w:t>
      </w:r>
    </w:p>
    <w:p w14:paraId="39FF604A" w14:textId="77777777" w:rsidR="00F921CC" w:rsidRPr="00F921CC" w:rsidRDefault="00F921CC" w:rsidP="00F921CC">
      <w:pPr>
        <w:pStyle w:val="Heading5"/>
        <w:rPr>
          <w:rFonts w:hint="cs"/>
          <w:rtl/>
        </w:rPr>
      </w:pPr>
    </w:p>
    <w:p w14:paraId="151DC0D7" w14:textId="77777777" w:rsidR="00F921CC" w:rsidRPr="00F921CC" w:rsidRDefault="00F921CC" w:rsidP="00F921CC">
      <w:pPr>
        <w:bidi/>
        <w:jc w:val="both"/>
        <w:rPr>
          <w:rFonts w:cs="David" w:hint="cs"/>
          <w:rtl/>
        </w:rPr>
      </w:pPr>
      <w:r w:rsidRPr="00F921CC">
        <w:rPr>
          <w:rFonts w:cs="David" w:hint="cs"/>
          <w:rtl/>
        </w:rPr>
        <w:tab/>
        <w:t xml:space="preserve"> אנחנו שואלים אותך על תקציב הפעולות שלהם, לא על תקציב כוח אדם. </w:t>
      </w:r>
    </w:p>
    <w:p w14:paraId="317BB64C" w14:textId="77777777" w:rsidR="00F921CC" w:rsidRPr="00F921CC" w:rsidRDefault="00F921CC" w:rsidP="00F921CC">
      <w:pPr>
        <w:bidi/>
        <w:jc w:val="both"/>
        <w:rPr>
          <w:rFonts w:cs="David" w:hint="cs"/>
          <w:rtl/>
        </w:rPr>
      </w:pPr>
    </w:p>
    <w:p w14:paraId="720D524E"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041B6C3B" w14:textId="77777777" w:rsidR="00F921CC" w:rsidRPr="00F921CC" w:rsidRDefault="00F921CC" w:rsidP="00F921CC">
      <w:pPr>
        <w:bidi/>
        <w:jc w:val="both"/>
        <w:rPr>
          <w:rFonts w:cs="David" w:hint="cs"/>
          <w:rtl/>
        </w:rPr>
      </w:pPr>
      <w:r w:rsidRPr="00F921CC">
        <w:rPr>
          <w:rFonts w:cs="David" w:hint="cs"/>
          <w:rtl/>
        </w:rPr>
        <w:tab/>
      </w:r>
    </w:p>
    <w:p w14:paraId="2B13CA82" w14:textId="77777777" w:rsidR="00F921CC" w:rsidRPr="00F921CC" w:rsidRDefault="00F921CC" w:rsidP="00F921CC">
      <w:pPr>
        <w:bidi/>
        <w:ind w:firstLine="567"/>
        <w:jc w:val="both"/>
        <w:rPr>
          <w:rFonts w:cs="David" w:hint="cs"/>
          <w:rtl/>
        </w:rPr>
      </w:pPr>
      <w:r w:rsidRPr="00F921CC">
        <w:rPr>
          <w:rFonts w:cs="David" w:hint="cs"/>
          <w:rtl/>
        </w:rPr>
        <w:t xml:space="preserve">הם דיברו על כוח אדם, כרגע. יש את התקציב של המ.מ.מ ויש את התקציב של כוח האדם. </w:t>
      </w:r>
      <w:r w:rsidRPr="00F921CC">
        <w:rPr>
          <w:rFonts w:cs="David" w:hint="cs"/>
          <w:rtl/>
        </w:rPr>
        <w:tab/>
      </w:r>
    </w:p>
    <w:p w14:paraId="314CA41C" w14:textId="77777777" w:rsidR="00F921CC" w:rsidRPr="00F921CC" w:rsidRDefault="00F921CC" w:rsidP="00F921CC">
      <w:pPr>
        <w:bidi/>
        <w:jc w:val="both"/>
        <w:rPr>
          <w:rFonts w:cs="David" w:hint="cs"/>
          <w:u w:val="single"/>
          <w:rtl/>
        </w:rPr>
      </w:pPr>
      <w:r w:rsidRPr="00F921CC">
        <w:rPr>
          <w:rFonts w:cs="David" w:hint="cs"/>
          <w:u w:val="single"/>
          <w:rtl/>
        </w:rPr>
        <w:t>קריאות:</w:t>
      </w:r>
    </w:p>
    <w:p w14:paraId="64409991" w14:textId="77777777" w:rsidR="00F921CC" w:rsidRPr="00F921CC" w:rsidRDefault="00F921CC" w:rsidP="00F921CC">
      <w:pPr>
        <w:bidi/>
        <w:jc w:val="both"/>
        <w:rPr>
          <w:rFonts w:cs="David" w:hint="cs"/>
          <w:rtl/>
        </w:rPr>
      </w:pPr>
    </w:p>
    <w:p w14:paraId="1D502FE3" w14:textId="77777777" w:rsidR="00F921CC" w:rsidRPr="00F921CC" w:rsidRDefault="00F921CC" w:rsidP="00F921CC">
      <w:pPr>
        <w:bidi/>
        <w:jc w:val="both"/>
        <w:rPr>
          <w:rFonts w:cs="David" w:hint="cs"/>
          <w:rtl/>
        </w:rPr>
      </w:pPr>
      <w:r w:rsidRPr="00F921CC">
        <w:rPr>
          <w:rFonts w:cs="David" w:hint="cs"/>
          <w:rtl/>
        </w:rPr>
        <w:tab/>
        <w:t>- - -</w:t>
      </w:r>
    </w:p>
    <w:p w14:paraId="2849D3A2" w14:textId="77777777" w:rsidR="00F921CC" w:rsidRPr="00F921CC" w:rsidRDefault="00F921CC" w:rsidP="00F921CC">
      <w:pPr>
        <w:bidi/>
        <w:jc w:val="both"/>
        <w:rPr>
          <w:rFonts w:cs="David" w:hint="cs"/>
          <w:rtl/>
        </w:rPr>
      </w:pPr>
    </w:p>
    <w:p w14:paraId="3348C239" w14:textId="77777777" w:rsidR="00F921CC" w:rsidRPr="00F921CC" w:rsidRDefault="00F921CC" w:rsidP="00F921CC">
      <w:pPr>
        <w:pStyle w:val="Heading5"/>
        <w:rPr>
          <w:rFonts w:hint="cs"/>
          <w:rtl/>
        </w:rPr>
      </w:pPr>
      <w:r w:rsidRPr="00F921CC">
        <w:rPr>
          <w:rFonts w:hint="cs"/>
          <w:u w:val="single"/>
          <w:rtl/>
        </w:rPr>
        <w:t>שלי יחימוביץ:</w:t>
      </w:r>
    </w:p>
    <w:p w14:paraId="094FCC6B" w14:textId="77777777" w:rsidR="00F921CC" w:rsidRPr="00F921CC" w:rsidRDefault="00F921CC" w:rsidP="00F921CC">
      <w:pPr>
        <w:pStyle w:val="Heading5"/>
        <w:rPr>
          <w:rFonts w:hint="cs"/>
          <w:rtl/>
        </w:rPr>
      </w:pPr>
    </w:p>
    <w:p w14:paraId="5561D1D4" w14:textId="77777777" w:rsidR="00F921CC" w:rsidRPr="00F921CC" w:rsidRDefault="00F921CC" w:rsidP="00F921CC">
      <w:pPr>
        <w:bidi/>
        <w:jc w:val="both"/>
        <w:rPr>
          <w:rFonts w:cs="David" w:hint="cs"/>
          <w:rtl/>
        </w:rPr>
      </w:pPr>
      <w:r w:rsidRPr="00F921CC">
        <w:rPr>
          <w:rFonts w:cs="David" w:hint="cs"/>
          <w:rtl/>
        </w:rPr>
        <w:tab/>
        <w:t xml:space="preserve"> אולי נשמע את שירלי אברמי. אנחנו כאן מאד ממהרים. </w:t>
      </w:r>
    </w:p>
    <w:p w14:paraId="24BB8B42" w14:textId="77777777" w:rsidR="00F921CC" w:rsidRPr="00F921CC" w:rsidRDefault="00F921CC" w:rsidP="00F921CC">
      <w:pPr>
        <w:bidi/>
        <w:jc w:val="both"/>
        <w:rPr>
          <w:rFonts w:cs="David" w:hint="cs"/>
          <w:rtl/>
        </w:rPr>
      </w:pPr>
    </w:p>
    <w:p w14:paraId="49DA2344" w14:textId="77777777" w:rsidR="00F921CC" w:rsidRPr="00F921CC" w:rsidRDefault="00F921CC" w:rsidP="00F921CC">
      <w:pPr>
        <w:bidi/>
        <w:jc w:val="both"/>
        <w:rPr>
          <w:rFonts w:cs="David" w:hint="cs"/>
          <w:u w:val="single"/>
          <w:rtl/>
        </w:rPr>
      </w:pPr>
      <w:r w:rsidRPr="00F921CC">
        <w:rPr>
          <w:rFonts w:cs="David" w:hint="cs"/>
          <w:u w:val="single"/>
          <w:rtl/>
        </w:rPr>
        <w:t>שירלי אברמי:</w:t>
      </w:r>
    </w:p>
    <w:p w14:paraId="5087BBB2" w14:textId="77777777" w:rsidR="00F921CC" w:rsidRPr="00F921CC" w:rsidRDefault="00F921CC" w:rsidP="00F921CC">
      <w:pPr>
        <w:bidi/>
        <w:jc w:val="both"/>
        <w:rPr>
          <w:rFonts w:cs="David" w:hint="cs"/>
          <w:rtl/>
        </w:rPr>
      </w:pPr>
    </w:p>
    <w:p w14:paraId="02388D42" w14:textId="77777777" w:rsidR="00F921CC" w:rsidRPr="00F921CC" w:rsidRDefault="00F921CC" w:rsidP="00F921CC">
      <w:pPr>
        <w:bidi/>
        <w:jc w:val="both"/>
        <w:rPr>
          <w:rFonts w:cs="David" w:hint="cs"/>
          <w:rtl/>
        </w:rPr>
      </w:pPr>
      <w:r w:rsidRPr="00F921CC">
        <w:rPr>
          <w:rFonts w:cs="David" w:hint="cs"/>
          <w:rtl/>
        </w:rPr>
        <w:tab/>
        <w:t xml:space="preserve">אני במצב קצת לא נעים, כי אני בהחלט הסכמתי לקיצוץ הזה, עם המנכ"ל. זה בסדר גמור, ואכן - צודק המנהל הכללי </w:t>
      </w:r>
      <w:r w:rsidRPr="00F921CC">
        <w:rPr>
          <w:rFonts w:cs="David"/>
          <w:rtl/>
        </w:rPr>
        <w:t>–</w:t>
      </w:r>
      <w:r w:rsidRPr="00F921CC">
        <w:rPr>
          <w:rFonts w:cs="David" w:hint="cs"/>
          <w:rtl/>
        </w:rPr>
        <w:t xml:space="preserve"> אכן סעיפי התקציב  בנושא פעולות קוצצו בגלל אי ביצוע. עד כאן נכון בהחלט. אבל אני מבקשת להסב את תשומת לבכם, שהסיבה לאי הביצוע </w:t>
      </w:r>
      <w:r w:rsidRPr="00F921CC">
        <w:rPr>
          <w:rFonts w:cs="David"/>
          <w:rtl/>
        </w:rPr>
        <w:t>–</w:t>
      </w:r>
      <w:r w:rsidRPr="00F921CC">
        <w:rPr>
          <w:rFonts w:cs="David" w:hint="cs"/>
          <w:rtl/>
        </w:rPr>
        <w:t xml:space="preserve"> כי אופן בניית התקציב של המ.מ.מ לא מותאם לאופי העבודה של המ.מ.מ כיום. מה שקורה הוא שהסעיפים בסעיף פעולות, לפי אלה שקיימים, אלה שלא ביטלנו - הם כולם סעיפים שמיועדים ליוזמות המ.מ.מ, כמו יועצים לוועדות וכמו - - גדולים. כל הסעיפים האלה הם ביוזמת המ.מ.מ. עיקר הפעולות שלנו היום </w:t>
      </w:r>
      <w:r w:rsidRPr="00F921CC">
        <w:rPr>
          <w:rFonts w:cs="David"/>
          <w:rtl/>
        </w:rPr>
        <w:t>–</w:t>
      </w:r>
      <w:r w:rsidRPr="00F921CC">
        <w:rPr>
          <w:rFonts w:cs="David" w:hint="cs"/>
          <w:rtl/>
        </w:rPr>
        <w:t xml:space="preserve"> ואני הבאתי כאן פירוט של הפעולות שלנו משנת 2007 לחברי הכנסת </w:t>
      </w:r>
      <w:r w:rsidRPr="00F921CC">
        <w:rPr>
          <w:rFonts w:cs="David"/>
          <w:rtl/>
        </w:rPr>
        <w:t>–</w:t>
      </w:r>
      <w:r w:rsidRPr="00F921CC">
        <w:rPr>
          <w:rFonts w:cs="David" w:hint="cs"/>
          <w:rtl/>
        </w:rPr>
        <w:t xml:space="preserve"> בבקשה, עיקר הפעולות הן לבקשת חברי הכנסת ולזה נדרשת תוספת כוח אדם. מה שעשה המנכ"ל - הוא לקח את העובדים, את מצבת העובדים הקיימת והכניס אותה לתוך כוח האדם של הכנסת, ואני מודה לאדוני על כך, מאד. זה מהלך מבורך ביותר וחשוב מאד. אבל מה שאני מבקשת </w:t>
      </w:r>
      <w:r w:rsidRPr="00F921CC">
        <w:rPr>
          <w:rFonts w:cs="David"/>
          <w:rtl/>
        </w:rPr>
        <w:t>–</w:t>
      </w:r>
      <w:r w:rsidRPr="00F921CC">
        <w:rPr>
          <w:rFonts w:cs="David" w:hint="cs"/>
          <w:rtl/>
        </w:rPr>
        <w:t xml:space="preserve"> ואני לא יודעת אם זה אפשרי ואם ה אפשרי בדיוני התקציב - זה לקחת את הקיצוץ  שנעשה בצדק, ולהסב לטובת תוספת כוח אדם כי לבקשות שאנחנו מקבלים היום אנחנו לא יכולים להיענות במלואן. אני לא יודעת אם הבקשה הזו אפשרית.  </w:t>
      </w:r>
    </w:p>
    <w:p w14:paraId="4E8FDE8A" w14:textId="77777777" w:rsidR="00F921CC" w:rsidRPr="00F921CC" w:rsidRDefault="00F921CC" w:rsidP="00F921CC">
      <w:pPr>
        <w:bidi/>
        <w:jc w:val="both"/>
        <w:rPr>
          <w:rFonts w:cs="David" w:hint="cs"/>
          <w:rtl/>
        </w:rPr>
      </w:pPr>
    </w:p>
    <w:p w14:paraId="00592B81"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77E6B666" w14:textId="77777777" w:rsidR="00F921CC" w:rsidRPr="00F921CC" w:rsidRDefault="00F921CC" w:rsidP="00F921CC">
      <w:pPr>
        <w:bidi/>
        <w:jc w:val="both"/>
        <w:rPr>
          <w:rFonts w:cs="David" w:hint="cs"/>
          <w:rtl/>
        </w:rPr>
      </w:pPr>
    </w:p>
    <w:p w14:paraId="68F04C48" w14:textId="77777777" w:rsidR="00F921CC" w:rsidRPr="00F921CC" w:rsidRDefault="00F921CC" w:rsidP="00F921CC">
      <w:pPr>
        <w:bidi/>
        <w:jc w:val="both"/>
        <w:rPr>
          <w:rFonts w:cs="David" w:hint="cs"/>
          <w:rtl/>
        </w:rPr>
      </w:pPr>
      <w:r w:rsidRPr="00F921CC">
        <w:rPr>
          <w:rFonts w:cs="David" w:hint="cs"/>
          <w:rtl/>
        </w:rPr>
        <w:tab/>
        <w:t xml:space="preserve">כמה תקנים חדשים אושרו לך וכמה אושר לך על ידי המנכ"ל לקלוט בחודש הקרוב? </w:t>
      </w:r>
    </w:p>
    <w:p w14:paraId="65AB5DAA" w14:textId="77777777" w:rsidR="00F921CC" w:rsidRPr="00F921CC" w:rsidRDefault="00F921CC" w:rsidP="00F921CC">
      <w:pPr>
        <w:bidi/>
        <w:jc w:val="both"/>
        <w:rPr>
          <w:rFonts w:cs="David" w:hint="cs"/>
          <w:rtl/>
        </w:rPr>
      </w:pPr>
    </w:p>
    <w:p w14:paraId="7A353818" w14:textId="77777777" w:rsidR="00F921CC" w:rsidRPr="00F921CC" w:rsidRDefault="00F921CC" w:rsidP="00F921CC">
      <w:pPr>
        <w:bidi/>
        <w:jc w:val="both"/>
        <w:rPr>
          <w:rFonts w:cs="David" w:hint="cs"/>
          <w:u w:val="single"/>
          <w:rtl/>
        </w:rPr>
      </w:pPr>
      <w:r w:rsidRPr="00F921CC">
        <w:rPr>
          <w:rFonts w:cs="David" w:hint="cs"/>
          <w:u w:val="single"/>
          <w:rtl/>
        </w:rPr>
        <w:t>שירלי אברמי:</w:t>
      </w:r>
    </w:p>
    <w:p w14:paraId="66B5DBCA" w14:textId="77777777" w:rsidR="00F921CC" w:rsidRPr="00F921CC" w:rsidRDefault="00F921CC" w:rsidP="00F921CC">
      <w:pPr>
        <w:bidi/>
        <w:jc w:val="both"/>
        <w:rPr>
          <w:rFonts w:cs="David" w:hint="cs"/>
          <w:rtl/>
        </w:rPr>
      </w:pPr>
    </w:p>
    <w:p w14:paraId="69BDC3F3" w14:textId="77777777" w:rsidR="00F921CC" w:rsidRPr="00F921CC" w:rsidRDefault="00F921CC" w:rsidP="00F921CC">
      <w:pPr>
        <w:bidi/>
        <w:jc w:val="both"/>
        <w:rPr>
          <w:rFonts w:cs="David" w:hint="cs"/>
          <w:rtl/>
        </w:rPr>
      </w:pPr>
      <w:r w:rsidRPr="00F921CC">
        <w:rPr>
          <w:rFonts w:cs="David" w:hint="cs"/>
          <w:rtl/>
        </w:rPr>
        <w:tab/>
        <w:t xml:space="preserve">שלושה. </w:t>
      </w:r>
    </w:p>
    <w:p w14:paraId="30132CE0" w14:textId="77777777" w:rsidR="00F921CC" w:rsidRPr="00F921CC" w:rsidRDefault="00F921CC" w:rsidP="00F921CC">
      <w:pPr>
        <w:bidi/>
        <w:jc w:val="both"/>
        <w:rPr>
          <w:rFonts w:cs="David" w:hint="cs"/>
          <w:rtl/>
        </w:rPr>
      </w:pPr>
    </w:p>
    <w:p w14:paraId="6AAD60EB"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186C0585" w14:textId="77777777" w:rsidR="00F921CC" w:rsidRPr="00F921CC" w:rsidRDefault="00F921CC" w:rsidP="00F921CC">
      <w:pPr>
        <w:bidi/>
        <w:jc w:val="both"/>
        <w:rPr>
          <w:rFonts w:cs="David" w:hint="cs"/>
          <w:rtl/>
        </w:rPr>
      </w:pPr>
    </w:p>
    <w:p w14:paraId="031C733F" w14:textId="77777777" w:rsidR="00F921CC" w:rsidRPr="00F921CC" w:rsidRDefault="00F921CC" w:rsidP="00F921CC">
      <w:pPr>
        <w:bidi/>
        <w:jc w:val="both"/>
        <w:rPr>
          <w:rFonts w:cs="David" w:hint="cs"/>
          <w:rtl/>
        </w:rPr>
      </w:pPr>
      <w:r w:rsidRPr="00F921CC">
        <w:rPr>
          <w:rFonts w:cs="David" w:hint="cs"/>
          <w:rtl/>
        </w:rPr>
        <w:tab/>
        <w:t xml:space="preserve"> יש עוד שאלות? אין. אנו עוברים להצבעה. </w:t>
      </w:r>
    </w:p>
    <w:p w14:paraId="757DE6A4" w14:textId="77777777" w:rsidR="00F921CC" w:rsidRPr="00F921CC" w:rsidRDefault="00F921CC" w:rsidP="00F921CC">
      <w:pPr>
        <w:bidi/>
        <w:jc w:val="both"/>
        <w:rPr>
          <w:rFonts w:cs="David" w:hint="cs"/>
          <w:rtl/>
        </w:rPr>
      </w:pPr>
    </w:p>
    <w:p w14:paraId="7A06089B"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548509C9" w14:textId="77777777" w:rsidR="00F921CC" w:rsidRPr="00F921CC" w:rsidRDefault="00F921CC" w:rsidP="00F921CC">
      <w:pPr>
        <w:bidi/>
        <w:jc w:val="both"/>
        <w:rPr>
          <w:rFonts w:cs="David" w:hint="cs"/>
          <w:u w:val="single"/>
          <w:rtl/>
        </w:rPr>
      </w:pPr>
    </w:p>
    <w:p w14:paraId="0ED53804" w14:textId="77777777" w:rsidR="00F921CC" w:rsidRPr="00F921CC" w:rsidRDefault="00F921CC" w:rsidP="00F921CC">
      <w:pPr>
        <w:bidi/>
        <w:jc w:val="both"/>
        <w:rPr>
          <w:rFonts w:cs="David" w:hint="cs"/>
          <w:rtl/>
        </w:rPr>
      </w:pPr>
      <w:r w:rsidRPr="00F921CC">
        <w:rPr>
          <w:rFonts w:cs="David" w:hint="cs"/>
          <w:rtl/>
        </w:rPr>
        <w:tab/>
        <w:t xml:space="preserve"> אני, באופן מסורתי מעדיף לא להצביע נגד הצעות התקציב של הכנסת. מה שאני רוצה לשאול </w:t>
      </w:r>
      <w:r w:rsidRPr="00F921CC">
        <w:rPr>
          <w:rFonts w:cs="David"/>
          <w:rtl/>
        </w:rPr>
        <w:t>–</w:t>
      </w:r>
      <w:r w:rsidRPr="00F921CC">
        <w:rPr>
          <w:rFonts w:cs="David" w:hint="cs"/>
          <w:rtl/>
        </w:rPr>
        <w:t xml:space="preserve"> אני רוצה להבין </w:t>
      </w:r>
      <w:r w:rsidRPr="00F921CC">
        <w:rPr>
          <w:rFonts w:cs="David"/>
          <w:rtl/>
        </w:rPr>
        <w:t>–</w:t>
      </w:r>
      <w:r w:rsidRPr="00F921CC">
        <w:rPr>
          <w:rFonts w:cs="David" w:hint="cs"/>
          <w:rtl/>
        </w:rPr>
        <w:t xml:space="preserve"> מסעיף 35, שזה דבר שלא קיבלתי עליו תשובה, בעניין של קשרי חוץ, כי ב- 35 יש שלושה סעיפים שונים, הפחתה של 2 מיליון, אבל אין פירוט בארבעת ה - -</w:t>
      </w:r>
    </w:p>
    <w:p w14:paraId="24D2BCAF" w14:textId="77777777" w:rsidR="00F921CC" w:rsidRPr="00F921CC" w:rsidRDefault="00F921CC" w:rsidP="00F921CC">
      <w:pPr>
        <w:bidi/>
        <w:jc w:val="both"/>
        <w:rPr>
          <w:rFonts w:cs="David" w:hint="cs"/>
          <w:rtl/>
        </w:rPr>
      </w:pPr>
    </w:p>
    <w:p w14:paraId="439D4723" w14:textId="77777777" w:rsidR="00F921CC" w:rsidRPr="00F921CC" w:rsidRDefault="00F921CC" w:rsidP="00F921CC">
      <w:pPr>
        <w:bidi/>
        <w:jc w:val="both"/>
        <w:rPr>
          <w:rFonts w:cs="David" w:hint="cs"/>
          <w:u w:val="single"/>
          <w:rtl/>
        </w:rPr>
      </w:pPr>
      <w:r w:rsidRPr="00F921CC">
        <w:rPr>
          <w:rFonts w:cs="David" w:hint="cs"/>
          <w:u w:val="single"/>
          <w:rtl/>
        </w:rPr>
        <w:t>אבי בלשניקוב:</w:t>
      </w:r>
    </w:p>
    <w:p w14:paraId="03BEE116" w14:textId="77777777" w:rsidR="00F921CC" w:rsidRPr="00F921CC" w:rsidRDefault="00F921CC" w:rsidP="00F921CC">
      <w:pPr>
        <w:bidi/>
        <w:jc w:val="both"/>
        <w:rPr>
          <w:rFonts w:cs="David" w:hint="cs"/>
          <w:rtl/>
        </w:rPr>
      </w:pPr>
    </w:p>
    <w:p w14:paraId="4CCDB486" w14:textId="77777777" w:rsidR="00F921CC" w:rsidRPr="00F921CC" w:rsidRDefault="00F921CC" w:rsidP="00F921CC">
      <w:pPr>
        <w:bidi/>
        <w:jc w:val="both"/>
        <w:rPr>
          <w:rFonts w:cs="David" w:hint="cs"/>
          <w:rtl/>
        </w:rPr>
      </w:pPr>
      <w:r w:rsidRPr="00F921CC">
        <w:rPr>
          <w:rFonts w:cs="David" w:hint="cs"/>
          <w:rtl/>
        </w:rPr>
        <w:tab/>
        <w:t xml:space="preserve">הקיצוץ הוא בקרנות. </w:t>
      </w:r>
    </w:p>
    <w:p w14:paraId="0A9366FA" w14:textId="77777777" w:rsidR="00F921CC" w:rsidRPr="00F921CC" w:rsidRDefault="00F921CC" w:rsidP="00F921CC">
      <w:pPr>
        <w:bidi/>
        <w:jc w:val="both"/>
        <w:rPr>
          <w:rFonts w:cs="David" w:hint="cs"/>
          <w:rtl/>
        </w:rPr>
      </w:pPr>
    </w:p>
    <w:p w14:paraId="53E246AE"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2ABE7474" w14:textId="77777777" w:rsidR="00F921CC" w:rsidRPr="00F921CC" w:rsidRDefault="00F921CC" w:rsidP="00F921CC">
      <w:pPr>
        <w:bidi/>
        <w:jc w:val="both"/>
        <w:rPr>
          <w:rFonts w:cs="David" w:hint="cs"/>
          <w:u w:val="single"/>
          <w:rtl/>
        </w:rPr>
      </w:pPr>
    </w:p>
    <w:p w14:paraId="6786478D" w14:textId="77777777" w:rsidR="00F921CC" w:rsidRPr="00F921CC" w:rsidRDefault="00F921CC" w:rsidP="00F921CC">
      <w:pPr>
        <w:bidi/>
        <w:jc w:val="both"/>
        <w:rPr>
          <w:rFonts w:cs="David" w:hint="cs"/>
          <w:rtl/>
        </w:rPr>
      </w:pPr>
      <w:r w:rsidRPr="00F921CC">
        <w:rPr>
          <w:rFonts w:cs="David" w:hint="cs"/>
          <w:rtl/>
        </w:rPr>
        <w:tab/>
        <w:t xml:space="preserve">הבנתי. </w:t>
      </w:r>
    </w:p>
    <w:p w14:paraId="2573DC05" w14:textId="77777777" w:rsidR="00F921CC" w:rsidRPr="00F921CC" w:rsidRDefault="00F921CC" w:rsidP="00F921CC">
      <w:pPr>
        <w:bidi/>
        <w:jc w:val="both"/>
        <w:rPr>
          <w:rFonts w:cs="David" w:hint="cs"/>
          <w:rtl/>
        </w:rPr>
      </w:pPr>
      <w:r w:rsidRPr="00F921CC">
        <w:rPr>
          <w:rFonts w:cs="David" w:hint="cs"/>
          <w:rtl/>
        </w:rPr>
        <w:tab/>
        <w:t xml:space="preserve"> מה אנחנו עושים עם נושא המ.מ.מ.? איך אנחנו משפרים את תקציבו? </w:t>
      </w:r>
    </w:p>
    <w:p w14:paraId="68CC5F97" w14:textId="77777777" w:rsidR="00F921CC" w:rsidRPr="00F921CC" w:rsidRDefault="00F921CC" w:rsidP="00F921CC">
      <w:pPr>
        <w:bidi/>
        <w:jc w:val="both"/>
        <w:rPr>
          <w:rFonts w:cs="David" w:hint="cs"/>
          <w:rtl/>
        </w:rPr>
      </w:pPr>
    </w:p>
    <w:p w14:paraId="037C1168"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49B46553" w14:textId="77777777" w:rsidR="00F921CC" w:rsidRPr="00F921CC" w:rsidRDefault="00F921CC" w:rsidP="00F921CC">
      <w:pPr>
        <w:bidi/>
        <w:jc w:val="both"/>
        <w:rPr>
          <w:rFonts w:cs="David" w:hint="cs"/>
          <w:rtl/>
        </w:rPr>
      </w:pPr>
    </w:p>
    <w:p w14:paraId="289FF0E1" w14:textId="77777777" w:rsidR="00F921CC" w:rsidRPr="00F921CC" w:rsidRDefault="00F921CC" w:rsidP="00F921CC">
      <w:pPr>
        <w:bidi/>
        <w:jc w:val="both"/>
        <w:rPr>
          <w:rFonts w:cs="David" w:hint="cs"/>
          <w:rtl/>
        </w:rPr>
      </w:pPr>
      <w:r w:rsidRPr="00F921CC">
        <w:rPr>
          <w:rFonts w:cs="David" w:hint="cs"/>
          <w:rtl/>
        </w:rPr>
        <w:tab/>
        <w:t xml:space="preserve">אמר המנכ"ל והתחייב </w:t>
      </w:r>
      <w:r w:rsidRPr="00F921CC">
        <w:rPr>
          <w:rFonts w:cs="David"/>
          <w:rtl/>
        </w:rPr>
        <w:t>–</w:t>
      </w:r>
      <w:r w:rsidRPr="00F921CC">
        <w:rPr>
          <w:rFonts w:cs="David" w:hint="cs"/>
          <w:rtl/>
        </w:rPr>
        <w:t xml:space="preserve"> לא תחסר אף לו אגורה אחת שחוקה לתקציב המ.מ.  יתרה מכך </w:t>
      </w:r>
      <w:r w:rsidRPr="00F921CC">
        <w:rPr>
          <w:rFonts w:cs="David"/>
          <w:rtl/>
        </w:rPr>
        <w:t>–</w:t>
      </w:r>
      <w:r w:rsidRPr="00F921CC">
        <w:rPr>
          <w:rFonts w:cs="David" w:hint="cs"/>
          <w:rtl/>
        </w:rPr>
        <w:t xml:space="preserve"> הוועדה הזו, הנוכחית, על דעת חבריה ועל דעת יושב הראש שלה, במהלך כל השנה הקרובה, במידה ויגיע איזשהו מידע או יבקש איזשהו חבר כנסת להוסיף, לשנות סעיף כזה או אחר, יבקש ממני, ואני כבר מראש מתחייב לכנס ישיבה ולדון בסעיף הספציפי, או בכמה הסעיפים הספציפיים, להעביר מתקציב לתקציב, להגדיל תקציב או לשנות תקציב. אני חושב שצריך להניח את דעת כולנו. </w:t>
      </w:r>
    </w:p>
    <w:p w14:paraId="1AE8A568" w14:textId="77777777" w:rsidR="00F921CC" w:rsidRPr="00F921CC" w:rsidRDefault="00F921CC" w:rsidP="00F921CC">
      <w:pPr>
        <w:bidi/>
        <w:jc w:val="both"/>
        <w:rPr>
          <w:rFonts w:cs="David" w:hint="cs"/>
          <w:rtl/>
        </w:rPr>
      </w:pPr>
    </w:p>
    <w:p w14:paraId="6A1E4D10" w14:textId="77777777" w:rsidR="00F921CC" w:rsidRPr="00F921CC" w:rsidRDefault="00F921CC" w:rsidP="00F921CC">
      <w:pPr>
        <w:pStyle w:val="Heading5"/>
        <w:rPr>
          <w:rFonts w:hint="cs"/>
          <w:rtl/>
        </w:rPr>
      </w:pPr>
      <w:r w:rsidRPr="00F921CC">
        <w:rPr>
          <w:rFonts w:hint="cs"/>
          <w:u w:val="single"/>
          <w:rtl/>
        </w:rPr>
        <w:t>שלי יחימוביץ:</w:t>
      </w:r>
    </w:p>
    <w:p w14:paraId="277F4730" w14:textId="77777777" w:rsidR="00F921CC" w:rsidRPr="00F921CC" w:rsidRDefault="00F921CC" w:rsidP="00F921CC">
      <w:pPr>
        <w:pStyle w:val="Heading5"/>
        <w:rPr>
          <w:rFonts w:hint="cs"/>
          <w:rtl/>
        </w:rPr>
      </w:pPr>
    </w:p>
    <w:p w14:paraId="58DAD740" w14:textId="77777777" w:rsidR="00F921CC" w:rsidRPr="00F921CC" w:rsidRDefault="00F921CC" w:rsidP="00F921CC">
      <w:pPr>
        <w:bidi/>
        <w:jc w:val="both"/>
        <w:rPr>
          <w:rFonts w:cs="David" w:hint="cs"/>
          <w:rtl/>
        </w:rPr>
      </w:pPr>
      <w:r w:rsidRPr="00F921CC">
        <w:rPr>
          <w:rFonts w:cs="David" w:hint="cs"/>
          <w:rtl/>
        </w:rPr>
        <w:tab/>
        <w:t xml:space="preserve">אני מבקשת שיירשם בפרוטוקול עניין שקיפות התקציב והגעה שלו מבעוד מועד לחברי הכנסת. </w:t>
      </w:r>
    </w:p>
    <w:p w14:paraId="5E8091C8" w14:textId="77777777" w:rsidR="00F921CC" w:rsidRPr="00F921CC" w:rsidRDefault="00F921CC" w:rsidP="00F921CC">
      <w:pPr>
        <w:bidi/>
        <w:jc w:val="both"/>
        <w:rPr>
          <w:rFonts w:cs="David" w:hint="cs"/>
          <w:rtl/>
        </w:rPr>
      </w:pPr>
    </w:p>
    <w:p w14:paraId="05659634" w14:textId="77777777" w:rsidR="00F921CC" w:rsidRPr="00F921CC" w:rsidRDefault="00F921CC" w:rsidP="00F921CC">
      <w:pPr>
        <w:bidi/>
        <w:jc w:val="both"/>
        <w:rPr>
          <w:rFonts w:cs="David" w:hint="cs"/>
          <w:u w:val="single"/>
          <w:rtl/>
        </w:rPr>
      </w:pPr>
      <w:r w:rsidRPr="00F921CC">
        <w:rPr>
          <w:rFonts w:cs="David" w:hint="cs"/>
          <w:u w:val="single"/>
          <w:rtl/>
        </w:rPr>
        <w:t>היו"ר דוד טל:</w:t>
      </w:r>
    </w:p>
    <w:p w14:paraId="253FF5A0" w14:textId="77777777" w:rsidR="00F921CC" w:rsidRPr="00F921CC" w:rsidRDefault="00F921CC" w:rsidP="00F921CC">
      <w:pPr>
        <w:bidi/>
        <w:jc w:val="both"/>
        <w:rPr>
          <w:rFonts w:cs="David" w:hint="cs"/>
          <w:rtl/>
        </w:rPr>
      </w:pPr>
    </w:p>
    <w:p w14:paraId="21BEBF76" w14:textId="77777777" w:rsidR="00F921CC" w:rsidRPr="00F921CC" w:rsidRDefault="00F921CC" w:rsidP="00F921CC">
      <w:pPr>
        <w:bidi/>
        <w:jc w:val="both"/>
        <w:rPr>
          <w:rFonts w:cs="David" w:hint="cs"/>
          <w:rtl/>
        </w:rPr>
      </w:pPr>
      <w:r w:rsidRPr="00F921CC">
        <w:rPr>
          <w:rFonts w:cs="David" w:hint="cs"/>
          <w:rtl/>
        </w:rPr>
        <w:tab/>
        <w:t xml:space="preserve">"מבעוד מועד" </w:t>
      </w:r>
      <w:r w:rsidRPr="00F921CC">
        <w:rPr>
          <w:rFonts w:cs="David"/>
          <w:rtl/>
        </w:rPr>
        <w:t>–</w:t>
      </w:r>
      <w:r w:rsidRPr="00F921CC">
        <w:rPr>
          <w:rFonts w:cs="David" w:hint="cs"/>
          <w:rtl/>
        </w:rPr>
        <w:t xml:space="preserve"> אני מקבל, אבל פרק זמן של חודש שלם, נראה לי לא סביר. </w:t>
      </w:r>
    </w:p>
    <w:p w14:paraId="2DC3DE85" w14:textId="77777777" w:rsidR="00F921CC" w:rsidRPr="00F921CC" w:rsidRDefault="00F921CC" w:rsidP="00F921CC">
      <w:pPr>
        <w:bidi/>
        <w:jc w:val="both"/>
        <w:rPr>
          <w:rFonts w:cs="David" w:hint="cs"/>
          <w:rtl/>
        </w:rPr>
      </w:pPr>
    </w:p>
    <w:p w14:paraId="4E3C6730" w14:textId="77777777" w:rsidR="00F921CC" w:rsidRPr="00F921CC" w:rsidRDefault="00F921CC" w:rsidP="00F921CC">
      <w:pPr>
        <w:bidi/>
        <w:jc w:val="both"/>
        <w:rPr>
          <w:rFonts w:cs="David" w:hint="cs"/>
          <w:u w:val="single"/>
          <w:rtl/>
        </w:rPr>
      </w:pPr>
      <w:r w:rsidRPr="00F921CC">
        <w:rPr>
          <w:rFonts w:cs="David" w:hint="cs"/>
          <w:u w:val="single"/>
          <w:rtl/>
        </w:rPr>
        <w:t>שלי יחימוביץ:</w:t>
      </w:r>
    </w:p>
    <w:p w14:paraId="7E4F723A" w14:textId="77777777" w:rsidR="00F921CC" w:rsidRPr="00F921CC" w:rsidRDefault="00F921CC" w:rsidP="00F921CC">
      <w:pPr>
        <w:bidi/>
        <w:jc w:val="both"/>
        <w:rPr>
          <w:rFonts w:cs="David" w:hint="cs"/>
          <w:rtl/>
        </w:rPr>
      </w:pPr>
    </w:p>
    <w:p w14:paraId="48DE1A73" w14:textId="77777777" w:rsidR="00F921CC" w:rsidRPr="00F921CC" w:rsidRDefault="00F921CC" w:rsidP="00F921CC">
      <w:pPr>
        <w:bidi/>
        <w:jc w:val="both"/>
        <w:rPr>
          <w:rFonts w:cs="David" w:hint="cs"/>
          <w:rtl/>
        </w:rPr>
      </w:pPr>
      <w:r w:rsidRPr="00F921CC">
        <w:rPr>
          <w:rFonts w:cs="David" w:hint="cs"/>
          <w:rtl/>
        </w:rPr>
        <w:tab/>
        <w:t>כדי שנוכל לקיים  - -</w:t>
      </w:r>
    </w:p>
    <w:p w14:paraId="0BA97F87" w14:textId="77777777" w:rsidR="00F921CC" w:rsidRPr="00F921CC" w:rsidRDefault="00F921CC" w:rsidP="00F921CC">
      <w:pPr>
        <w:bidi/>
        <w:jc w:val="both"/>
        <w:rPr>
          <w:rFonts w:cs="David" w:hint="cs"/>
          <w:rtl/>
        </w:rPr>
      </w:pPr>
    </w:p>
    <w:p w14:paraId="008E180B" w14:textId="77777777" w:rsidR="00F921CC" w:rsidRPr="00F921CC" w:rsidRDefault="00F921CC" w:rsidP="00F921CC">
      <w:pPr>
        <w:bidi/>
        <w:jc w:val="both"/>
        <w:rPr>
          <w:rFonts w:cs="David" w:hint="cs"/>
          <w:rtl/>
        </w:rPr>
      </w:pPr>
      <w:r w:rsidRPr="00F921CC">
        <w:rPr>
          <w:rFonts w:cs="David" w:hint="cs"/>
          <w:u w:val="single"/>
          <w:rtl/>
        </w:rPr>
        <w:t>היו</w:t>
      </w:r>
      <w:r w:rsidRPr="00F921CC">
        <w:rPr>
          <w:rFonts w:cs="David"/>
          <w:u w:val="single"/>
          <w:rtl/>
        </w:rPr>
        <w:t>”</w:t>
      </w:r>
      <w:r w:rsidRPr="00F921CC">
        <w:rPr>
          <w:rFonts w:cs="David" w:hint="cs"/>
          <w:u w:val="single"/>
          <w:rtl/>
        </w:rPr>
        <w:t>ר דוד טל:</w:t>
      </w:r>
    </w:p>
    <w:p w14:paraId="663D01BC" w14:textId="77777777" w:rsidR="00F921CC" w:rsidRPr="00F921CC" w:rsidRDefault="00F921CC" w:rsidP="00F921CC">
      <w:pPr>
        <w:bidi/>
        <w:jc w:val="both"/>
        <w:rPr>
          <w:rFonts w:cs="David" w:hint="cs"/>
          <w:rtl/>
        </w:rPr>
      </w:pPr>
    </w:p>
    <w:p w14:paraId="4D787BCA" w14:textId="77777777" w:rsidR="00F921CC" w:rsidRPr="00F921CC" w:rsidRDefault="00F921CC" w:rsidP="00F921CC">
      <w:pPr>
        <w:bidi/>
        <w:jc w:val="both"/>
        <w:rPr>
          <w:rFonts w:cs="David" w:hint="cs"/>
          <w:rtl/>
        </w:rPr>
      </w:pPr>
      <w:r w:rsidRPr="00F921CC">
        <w:rPr>
          <w:rFonts w:cs="David" w:hint="cs"/>
          <w:rtl/>
        </w:rPr>
        <w:tab/>
        <w:t xml:space="preserve">גם לגבי זה אני מוכן להתחייב לגבי השנה הבאה. </w:t>
      </w:r>
    </w:p>
    <w:p w14:paraId="2231C84E" w14:textId="77777777" w:rsidR="00F921CC" w:rsidRPr="00F921CC" w:rsidRDefault="00F921CC" w:rsidP="00F921CC">
      <w:pPr>
        <w:bidi/>
        <w:jc w:val="both"/>
        <w:rPr>
          <w:rFonts w:cs="David" w:hint="cs"/>
          <w:rtl/>
        </w:rPr>
      </w:pPr>
    </w:p>
    <w:p w14:paraId="6ADE1C98" w14:textId="77777777" w:rsidR="00F921CC" w:rsidRPr="00F921CC" w:rsidRDefault="00F921CC" w:rsidP="00F921CC">
      <w:pPr>
        <w:bidi/>
        <w:jc w:val="both"/>
        <w:rPr>
          <w:rFonts w:cs="David" w:hint="cs"/>
          <w:rtl/>
        </w:rPr>
      </w:pPr>
      <w:r w:rsidRPr="00F921CC">
        <w:rPr>
          <w:rFonts w:cs="David" w:hint="cs"/>
          <w:rtl/>
        </w:rPr>
        <w:tab/>
        <w:t>רבותיי,  מי בעד התקציב, כפי שהונח? מי נגד? תודה.</w:t>
      </w:r>
    </w:p>
    <w:p w14:paraId="65FBDF43" w14:textId="77777777" w:rsidR="00F921CC" w:rsidRPr="00F921CC" w:rsidRDefault="00F921CC" w:rsidP="00F921CC">
      <w:pPr>
        <w:bidi/>
        <w:jc w:val="both"/>
        <w:rPr>
          <w:rFonts w:cs="David" w:hint="cs"/>
          <w:rtl/>
        </w:rPr>
      </w:pPr>
    </w:p>
    <w:p w14:paraId="0AB10AD9" w14:textId="77777777" w:rsidR="00F921CC" w:rsidRPr="00F921CC" w:rsidRDefault="00F921CC" w:rsidP="00F921CC">
      <w:pPr>
        <w:bidi/>
        <w:jc w:val="both"/>
        <w:rPr>
          <w:rFonts w:cs="David" w:hint="cs"/>
          <w:u w:val="single"/>
          <w:rtl/>
        </w:rPr>
      </w:pPr>
      <w:r w:rsidRPr="00F921CC">
        <w:rPr>
          <w:rFonts w:cs="David" w:hint="cs"/>
          <w:u w:val="single"/>
          <w:rtl/>
        </w:rPr>
        <w:t>גדעון סער:</w:t>
      </w:r>
    </w:p>
    <w:p w14:paraId="44F9E3D3" w14:textId="77777777" w:rsidR="00F921CC" w:rsidRPr="00F921CC" w:rsidRDefault="00F921CC" w:rsidP="00F921CC">
      <w:pPr>
        <w:bidi/>
        <w:jc w:val="both"/>
        <w:rPr>
          <w:rFonts w:cs="David" w:hint="cs"/>
          <w:rtl/>
        </w:rPr>
      </w:pPr>
    </w:p>
    <w:p w14:paraId="41A5E9F2" w14:textId="77777777" w:rsidR="00F921CC" w:rsidRPr="00F921CC" w:rsidRDefault="00F921CC" w:rsidP="00F921CC">
      <w:pPr>
        <w:bidi/>
        <w:jc w:val="both"/>
        <w:rPr>
          <w:rFonts w:cs="David" w:hint="cs"/>
          <w:rtl/>
        </w:rPr>
      </w:pPr>
      <w:r w:rsidRPr="00F921CC">
        <w:rPr>
          <w:rFonts w:cs="David" w:hint="cs"/>
          <w:rtl/>
        </w:rPr>
        <w:tab/>
        <w:t xml:space="preserve">אני נמנע. </w:t>
      </w:r>
    </w:p>
    <w:p w14:paraId="150CD005" w14:textId="77777777" w:rsidR="00F921CC" w:rsidRPr="00F921CC" w:rsidRDefault="00F921CC" w:rsidP="00F921CC">
      <w:pPr>
        <w:bidi/>
        <w:jc w:val="both"/>
        <w:rPr>
          <w:rFonts w:cs="David" w:hint="cs"/>
          <w:rtl/>
        </w:rPr>
      </w:pPr>
    </w:p>
    <w:p w14:paraId="279500E5" w14:textId="77777777" w:rsidR="00F921CC" w:rsidRPr="00F921CC" w:rsidRDefault="00F921CC" w:rsidP="00F921CC">
      <w:pPr>
        <w:bidi/>
        <w:jc w:val="both"/>
        <w:rPr>
          <w:rFonts w:cs="David" w:hint="cs"/>
          <w:u w:val="single"/>
          <w:rtl/>
        </w:rPr>
      </w:pPr>
      <w:r w:rsidRPr="00F921CC">
        <w:rPr>
          <w:rFonts w:cs="David" w:hint="cs"/>
          <w:u w:val="single"/>
          <w:rtl/>
        </w:rPr>
        <w:t>שלי יחימוביץ:</w:t>
      </w:r>
    </w:p>
    <w:p w14:paraId="1A502A0F" w14:textId="77777777" w:rsidR="00F921CC" w:rsidRPr="00F921CC" w:rsidRDefault="00F921CC" w:rsidP="00F921CC">
      <w:pPr>
        <w:bidi/>
        <w:jc w:val="both"/>
        <w:rPr>
          <w:rFonts w:cs="David" w:hint="cs"/>
          <w:rtl/>
        </w:rPr>
      </w:pPr>
    </w:p>
    <w:p w14:paraId="106A4543" w14:textId="77777777" w:rsidR="00F921CC" w:rsidRPr="00F921CC" w:rsidRDefault="00F921CC" w:rsidP="00F921CC">
      <w:pPr>
        <w:bidi/>
        <w:jc w:val="both"/>
        <w:rPr>
          <w:rFonts w:cs="David" w:hint="cs"/>
          <w:rtl/>
        </w:rPr>
      </w:pPr>
      <w:r w:rsidRPr="00F921CC">
        <w:rPr>
          <w:rFonts w:cs="David" w:hint="cs"/>
          <w:rtl/>
        </w:rPr>
        <w:tab/>
        <w:t xml:space="preserve">נמנעת. </w:t>
      </w:r>
    </w:p>
    <w:p w14:paraId="57EFDD93" w14:textId="77777777" w:rsidR="00F921CC" w:rsidRPr="00F921CC" w:rsidRDefault="00F921CC" w:rsidP="00F921CC">
      <w:pPr>
        <w:bidi/>
        <w:jc w:val="both"/>
        <w:rPr>
          <w:rFonts w:cs="David" w:hint="cs"/>
          <w:rtl/>
        </w:rPr>
      </w:pPr>
    </w:p>
    <w:p w14:paraId="2814401F" w14:textId="77777777" w:rsidR="00F921CC" w:rsidRPr="00F921CC" w:rsidRDefault="00F921CC" w:rsidP="00F921CC">
      <w:pPr>
        <w:bidi/>
        <w:jc w:val="both"/>
        <w:rPr>
          <w:rFonts w:cs="David" w:hint="cs"/>
          <w:u w:val="single"/>
          <w:rtl/>
        </w:rPr>
      </w:pPr>
      <w:r w:rsidRPr="00F921CC">
        <w:rPr>
          <w:rFonts w:cs="David" w:hint="cs"/>
          <w:u w:val="single"/>
          <w:rtl/>
        </w:rPr>
        <w:t>היו"ר דוד טל:</w:t>
      </w:r>
    </w:p>
    <w:p w14:paraId="2BECB86F" w14:textId="77777777" w:rsidR="00F921CC" w:rsidRPr="00F921CC" w:rsidRDefault="00F921CC" w:rsidP="00F921CC">
      <w:pPr>
        <w:bidi/>
        <w:jc w:val="both"/>
        <w:rPr>
          <w:rFonts w:cs="David" w:hint="cs"/>
          <w:rtl/>
        </w:rPr>
      </w:pPr>
    </w:p>
    <w:p w14:paraId="336C45A1" w14:textId="77777777" w:rsidR="00F921CC" w:rsidRPr="00F921CC" w:rsidRDefault="00F921CC" w:rsidP="00F921CC">
      <w:pPr>
        <w:bidi/>
        <w:jc w:val="both"/>
        <w:rPr>
          <w:rFonts w:cs="David" w:hint="cs"/>
          <w:rtl/>
        </w:rPr>
      </w:pPr>
      <w:r w:rsidRPr="00F921CC">
        <w:rPr>
          <w:rFonts w:cs="David" w:hint="cs"/>
          <w:rtl/>
        </w:rPr>
        <w:tab/>
        <w:t xml:space="preserve">שניים נמנעים. התקציב מאושר. אני מודה לכולכם, הישיבה נעולה. </w:t>
      </w:r>
    </w:p>
    <w:p w14:paraId="5BB7FA04" w14:textId="77777777" w:rsidR="00F921CC" w:rsidRPr="00F921CC" w:rsidRDefault="00F921CC" w:rsidP="00F921CC">
      <w:pPr>
        <w:bidi/>
        <w:jc w:val="both"/>
        <w:rPr>
          <w:rFonts w:cs="David" w:hint="cs"/>
          <w:rtl/>
        </w:rPr>
      </w:pPr>
    </w:p>
    <w:p w14:paraId="3BFF6510" w14:textId="77777777" w:rsidR="00F921CC" w:rsidRPr="00F921CC" w:rsidRDefault="00F921CC" w:rsidP="00F921CC">
      <w:pPr>
        <w:bidi/>
        <w:jc w:val="both"/>
        <w:rPr>
          <w:rFonts w:cs="David" w:hint="cs"/>
          <w:rtl/>
        </w:rPr>
      </w:pPr>
    </w:p>
    <w:p w14:paraId="4FD4E915" w14:textId="77777777" w:rsidR="00F921CC" w:rsidRPr="00F921CC" w:rsidRDefault="00F921CC" w:rsidP="00F921CC">
      <w:pPr>
        <w:bidi/>
        <w:jc w:val="both"/>
        <w:rPr>
          <w:rFonts w:cs="David" w:hint="cs"/>
          <w:u w:val="single"/>
          <w:rtl/>
        </w:rPr>
      </w:pPr>
      <w:r w:rsidRPr="00F921CC">
        <w:rPr>
          <w:rFonts w:cs="David" w:hint="cs"/>
          <w:u w:val="single"/>
          <w:rtl/>
        </w:rPr>
        <w:t xml:space="preserve">הישיבה ננעלה בשעה </w:t>
      </w:r>
      <w:r w:rsidRPr="00F921CC">
        <w:rPr>
          <w:rFonts w:cs="David" w:hint="cs"/>
          <w:u w:val="single"/>
        </w:rPr>
        <w:t xml:space="preserve">  </w:t>
      </w:r>
      <w:r w:rsidRPr="00F921CC">
        <w:rPr>
          <w:rFonts w:cs="David" w:hint="cs"/>
          <w:u w:val="single"/>
          <w:rtl/>
        </w:rPr>
        <w:t xml:space="preserve"> 11:20</w:t>
      </w:r>
    </w:p>
    <w:p w14:paraId="35FEB567" w14:textId="77777777" w:rsidR="00552A80" w:rsidRPr="00F921CC" w:rsidRDefault="00552A80" w:rsidP="00F921CC">
      <w:pPr>
        <w:bidi/>
        <w:jc w:val="both"/>
        <w:rPr>
          <w:rFonts w:cs="David"/>
        </w:rPr>
      </w:pPr>
    </w:p>
    <w:sectPr w:rsidR="00552A80" w:rsidRPr="00F921CC" w:rsidSect="00F921CC">
      <w:headerReference w:type="even" r:id="rId7"/>
      <w:headerReference w:type="default" r:id="rId8"/>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B96908" w14:textId="77777777" w:rsidR="00000000" w:rsidRDefault="00AA0FEF">
      <w:r>
        <w:separator/>
      </w:r>
    </w:p>
  </w:endnote>
  <w:endnote w:type="continuationSeparator" w:id="0">
    <w:p w14:paraId="02B1C5C4" w14:textId="77777777" w:rsidR="00000000" w:rsidRDefault="00AA0FE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82040B" w14:textId="77777777" w:rsidR="00000000" w:rsidRDefault="00AA0FEF">
      <w:r>
        <w:separator/>
      </w:r>
    </w:p>
  </w:footnote>
  <w:footnote w:type="continuationSeparator" w:id="0">
    <w:p w14:paraId="6CEAFFC4" w14:textId="77777777" w:rsidR="00000000" w:rsidRDefault="00AA0FE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EEF3E16" w14:textId="77777777" w:rsidR="00F921CC" w:rsidRDefault="00F921C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end"/>
    </w:r>
  </w:p>
  <w:p w14:paraId="0B2D955B" w14:textId="77777777" w:rsidR="00F921CC" w:rsidRDefault="00F921CC">
    <w:pPr>
      <w:pStyle w:val="Header"/>
      <w:ind w:right="360"/>
      <w:jc w:val="both"/>
      <w:rPr>
        <w:rtl/>
      </w:rPr>
    </w:pPr>
  </w:p>
  <w:p w14:paraId="6EC782D9" w14:textId="77777777" w:rsidR="00F921CC" w:rsidRDefault="00F921CC"/>
  <w:p w14:paraId="76F3A0E9" w14:textId="77777777" w:rsidR="00F921CC" w:rsidRDefault="00F921CC"/>
  <w:p w14:paraId="7B710201" w14:textId="77777777" w:rsidR="00F921CC" w:rsidRDefault="00F921CC"/>
  <w:p w14:paraId="3966C7D7" w14:textId="77777777" w:rsidR="00F921CC" w:rsidRDefault="00F921CC"/>
  <w:p w14:paraId="370D571A" w14:textId="77777777" w:rsidR="00F921CC" w:rsidRDefault="00F921CC"/>
  <w:p w14:paraId="15D34BAD" w14:textId="77777777" w:rsidR="00F921CC" w:rsidRDefault="00F921CC"/>
  <w:p w14:paraId="660AED68" w14:textId="77777777" w:rsidR="00F921CC" w:rsidRDefault="00F921CC"/>
  <w:p w14:paraId="4C42AC83" w14:textId="77777777" w:rsidR="00F921CC" w:rsidRDefault="00F921CC"/>
  <w:p w14:paraId="34E0EF7D" w14:textId="77777777" w:rsidR="00F921CC" w:rsidRDefault="00F921CC"/>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0D2FD6" w14:textId="77777777" w:rsidR="00F921CC" w:rsidRDefault="00F921CC">
    <w:pPr>
      <w:pStyle w:val="Header"/>
      <w:framePr w:wrap="around" w:vAnchor="text" w:hAnchor="margin" w:y="1"/>
      <w:jc w:val="both"/>
      <w:rPr>
        <w:rStyle w:val="PageNumber"/>
        <w:rtl/>
      </w:rPr>
    </w:pPr>
    <w:r>
      <w:rPr>
        <w:rStyle w:val="PageNumber"/>
        <w:rtl/>
      </w:rPr>
      <w:fldChar w:fldCharType="begin"/>
    </w:r>
    <w:r>
      <w:rPr>
        <w:rStyle w:val="PageNumber"/>
      </w:rPr>
      <w:instrText xml:space="preserve">PAGE  </w:instrText>
    </w:r>
    <w:r>
      <w:rPr>
        <w:rStyle w:val="PageNumber"/>
        <w:rtl/>
      </w:rPr>
      <w:fldChar w:fldCharType="separate"/>
    </w:r>
    <w:r>
      <w:rPr>
        <w:rStyle w:val="PageNumber"/>
        <w:noProof/>
        <w:rtl/>
      </w:rPr>
      <w:t>19</w:t>
    </w:r>
    <w:r>
      <w:rPr>
        <w:rStyle w:val="PageNumber"/>
        <w:rtl/>
      </w:rPr>
      <w:fldChar w:fldCharType="end"/>
    </w:r>
  </w:p>
  <w:p w14:paraId="59F0CB41" w14:textId="77777777" w:rsidR="00F921CC" w:rsidRDefault="00F921CC">
    <w:pPr>
      <w:pStyle w:val="Header"/>
      <w:ind w:right="360"/>
      <w:jc w:val="both"/>
      <w:rPr>
        <w:rFonts w:hint="cs"/>
        <w:rtl/>
      </w:rPr>
    </w:pPr>
    <w:r>
      <w:rPr>
        <w:rFonts w:hint="cs"/>
        <w:rtl/>
      </w:rPr>
      <w:t>ועדה משותפת של ועדת הכנסת וועדת הכספים</w:t>
    </w:r>
  </w:p>
  <w:p w14:paraId="05B26465" w14:textId="77777777" w:rsidR="00F921CC" w:rsidRDefault="00F921CC">
    <w:pPr>
      <w:pStyle w:val="Header"/>
      <w:ind w:right="360"/>
      <w:jc w:val="both"/>
      <w:rPr>
        <w:rStyle w:val="PageNumber"/>
        <w:rFonts w:hint="cs"/>
        <w:rtl/>
      </w:rPr>
    </w:pPr>
    <w:r>
      <w:rPr>
        <w:rFonts w:hint="cs"/>
        <w:rtl/>
      </w:rPr>
      <w:t>19.12.07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1A4867"/>
    <w:multiLevelType w:val="hybridMultilevel"/>
    <w:tmpl w:val="8F842646"/>
    <w:lvl w:ilvl="0" w:tplc="05C80B2A">
      <w:start w:val="4"/>
      <w:numFmt w:val="bullet"/>
      <w:lvlText w:val="-"/>
      <w:lvlJc w:val="left"/>
      <w:pPr>
        <w:tabs>
          <w:tab w:val="num" w:pos="930"/>
        </w:tabs>
        <w:ind w:left="930" w:right="930" w:hanging="360"/>
      </w:pPr>
      <w:rPr>
        <w:rFonts w:ascii="Times New Roman" w:eastAsia="Times New Roman" w:hAnsi="Times New Roman" w:cs="David" w:hint="default"/>
      </w:rPr>
    </w:lvl>
    <w:lvl w:ilvl="1" w:tplc="04090003" w:tentative="1">
      <w:start w:val="1"/>
      <w:numFmt w:val="bullet"/>
      <w:lvlText w:val="o"/>
      <w:lvlJc w:val="left"/>
      <w:pPr>
        <w:tabs>
          <w:tab w:val="num" w:pos="1650"/>
        </w:tabs>
        <w:ind w:left="1650" w:right="1650" w:hanging="360"/>
      </w:pPr>
      <w:rPr>
        <w:rFonts w:ascii="Courier New" w:hAnsi="Courier New" w:cs="Courier New" w:hint="default"/>
      </w:rPr>
    </w:lvl>
    <w:lvl w:ilvl="2" w:tplc="04090005" w:tentative="1">
      <w:start w:val="1"/>
      <w:numFmt w:val="bullet"/>
      <w:lvlText w:val=""/>
      <w:lvlJc w:val="left"/>
      <w:pPr>
        <w:tabs>
          <w:tab w:val="num" w:pos="2370"/>
        </w:tabs>
        <w:ind w:left="2370" w:right="2370" w:hanging="360"/>
      </w:pPr>
      <w:rPr>
        <w:rFonts w:ascii="Wingdings" w:hAnsi="Wingdings" w:hint="default"/>
      </w:rPr>
    </w:lvl>
    <w:lvl w:ilvl="3" w:tplc="04090001" w:tentative="1">
      <w:start w:val="1"/>
      <w:numFmt w:val="bullet"/>
      <w:lvlText w:val=""/>
      <w:lvlJc w:val="left"/>
      <w:pPr>
        <w:tabs>
          <w:tab w:val="num" w:pos="3090"/>
        </w:tabs>
        <w:ind w:left="3090" w:right="3090" w:hanging="360"/>
      </w:pPr>
      <w:rPr>
        <w:rFonts w:ascii="Symbol" w:hAnsi="Symbol" w:hint="default"/>
      </w:rPr>
    </w:lvl>
    <w:lvl w:ilvl="4" w:tplc="04090003" w:tentative="1">
      <w:start w:val="1"/>
      <w:numFmt w:val="bullet"/>
      <w:lvlText w:val="o"/>
      <w:lvlJc w:val="left"/>
      <w:pPr>
        <w:tabs>
          <w:tab w:val="num" w:pos="3810"/>
        </w:tabs>
        <w:ind w:left="3810" w:right="3810" w:hanging="360"/>
      </w:pPr>
      <w:rPr>
        <w:rFonts w:ascii="Courier New" w:hAnsi="Courier New" w:cs="Courier New" w:hint="default"/>
      </w:rPr>
    </w:lvl>
    <w:lvl w:ilvl="5" w:tplc="04090005" w:tentative="1">
      <w:start w:val="1"/>
      <w:numFmt w:val="bullet"/>
      <w:lvlText w:val=""/>
      <w:lvlJc w:val="left"/>
      <w:pPr>
        <w:tabs>
          <w:tab w:val="num" w:pos="4530"/>
        </w:tabs>
        <w:ind w:left="4530" w:right="4530" w:hanging="360"/>
      </w:pPr>
      <w:rPr>
        <w:rFonts w:ascii="Wingdings" w:hAnsi="Wingdings" w:hint="default"/>
      </w:rPr>
    </w:lvl>
    <w:lvl w:ilvl="6" w:tplc="04090001" w:tentative="1">
      <w:start w:val="1"/>
      <w:numFmt w:val="bullet"/>
      <w:lvlText w:val=""/>
      <w:lvlJc w:val="left"/>
      <w:pPr>
        <w:tabs>
          <w:tab w:val="num" w:pos="5250"/>
        </w:tabs>
        <w:ind w:left="5250" w:right="5250" w:hanging="360"/>
      </w:pPr>
      <w:rPr>
        <w:rFonts w:ascii="Symbol" w:hAnsi="Symbol" w:hint="default"/>
      </w:rPr>
    </w:lvl>
    <w:lvl w:ilvl="7" w:tplc="04090003" w:tentative="1">
      <w:start w:val="1"/>
      <w:numFmt w:val="bullet"/>
      <w:lvlText w:val="o"/>
      <w:lvlJc w:val="left"/>
      <w:pPr>
        <w:tabs>
          <w:tab w:val="num" w:pos="5970"/>
        </w:tabs>
        <w:ind w:left="5970" w:right="5970" w:hanging="360"/>
      </w:pPr>
      <w:rPr>
        <w:rFonts w:ascii="Courier New" w:hAnsi="Courier New" w:cs="Courier New" w:hint="default"/>
      </w:rPr>
    </w:lvl>
    <w:lvl w:ilvl="8" w:tplc="04090005" w:tentative="1">
      <w:start w:val="1"/>
      <w:numFmt w:val="bullet"/>
      <w:lvlText w:val=""/>
      <w:lvlJc w:val="left"/>
      <w:pPr>
        <w:tabs>
          <w:tab w:val="num" w:pos="6690"/>
        </w:tabs>
        <w:ind w:left="6690" w:right="6690" w:hanging="360"/>
      </w:pPr>
      <w:rPr>
        <w:rFonts w:ascii="Wingdings" w:hAnsi="Wingdings" w:hint="default"/>
      </w:rPr>
    </w:lvl>
  </w:abstractNum>
  <w:num w:numId="1" w16cid:durableId="8857981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noPunctuationKerning/>
  <w:characterSpacingControl w:val="doNotCompress"/>
  <w:footnotePr>
    <w:footnote w:id="-1"/>
    <w:footnote w:id="0"/>
  </w:footnotePr>
  <w:endnotePr>
    <w:endnote w:id="-1"/>
    <w:endnote w:id="0"/>
  </w:endnotePr>
  <w:compat>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OriginalName" w:val="tmp267320פרוטוקול_ישיבת_ועדה.doc"/>
    <w:docVar w:name="StartMode" w:val="3"/>
  </w:docVars>
  <w:rsids>
    <w:rsidRoot w:val="006A08B6"/>
    <w:rsid w:val="00552A80"/>
    <w:rsid w:val="006A08B6"/>
    <w:rsid w:val="00817348"/>
    <w:rsid w:val="00965806"/>
    <w:rsid w:val="00AA0FEF"/>
    <w:rsid w:val="00F921CC"/>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1120A09"/>
  <w15:chartTrackingRefBased/>
  <w15:docId w15:val="{37303EF0-7ABF-4965-8441-05D467B87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semiHidden="1" w:unhideWhenUsed="1"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sz w:val="24"/>
      <w:szCs w:val="24"/>
    </w:rPr>
  </w:style>
  <w:style w:type="paragraph" w:styleId="Heading1">
    <w:name w:val="heading 1"/>
    <w:basedOn w:val="Normal"/>
    <w:next w:val="Normal"/>
    <w:qFormat/>
    <w:pPr>
      <w:keepNext/>
      <w:bidi/>
      <w:outlineLvl w:val="0"/>
    </w:pPr>
    <w:rPr>
      <w:u w:val="single"/>
    </w:rPr>
  </w:style>
  <w:style w:type="paragraph" w:styleId="Heading2">
    <w:name w:val="heading 2"/>
    <w:basedOn w:val="Normal"/>
    <w:next w:val="Normal"/>
    <w:qFormat/>
    <w:pPr>
      <w:keepNext/>
      <w:bidi/>
      <w:outlineLvl w:val="1"/>
    </w:pPr>
    <w:rPr>
      <w:b/>
      <w:bCs/>
    </w:rPr>
  </w:style>
  <w:style w:type="paragraph" w:styleId="Heading3">
    <w:name w:val="heading 3"/>
    <w:basedOn w:val="Normal"/>
    <w:next w:val="Normal"/>
    <w:qFormat/>
    <w:pPr>
      <w:keepNext/>
      <w:bidi/>
      <w:jc w:val="center"/>
      <w:outlineLvl w:val="2"/>
    </w:pPr>
    <w:rPr>
      <w:b/>
      <w:bCs/>
      <w:u w:val="single"/>
    </w:rPr>
  </w:style>
  <w:style w:type="paragraph" w:styleId="Heading5">
    <w:name w:val="heading 5"/>
    <w:basedOn w:val="Normal"/>
    <w:next w:val="Normal"/>
    <w:qFormat/>
    <w:rsid w:val="00F921CC"/>
    <w:pPr>
      <w:keepNext/>
      <w:overflowPunct w:val="0"/>
      <w:autoSpaceDE w:val="0"/>
      <w:autoSpaceDN w:val="0"/>
      <w:bidi/>
      <w:adjustRightInd w:val="0"/>
      <w:jc w:val="both"/>
      <w:textAlignment w:val="baseline"/>
      <w:outlineLvl w:val="4"/>
    </w:pPr>
    <w:rPr>
      <w:rFonts w:cs="David"/>
      <w:sz w:val="22"/>
      <w:lang w:eastAsia="he-IL"/>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styleId="Header">
    <w:name w:val="header"/>
    <w:basedOn w:val="Normal"/>
    <w:rsid w:val="00F921CC"/>
    <w:pPr>
      <w:tabs>
        <w:tab w:val="center" w:pos="4153"/>
        <w:tab w:val="right" w:pos="8306"/>
      </w:tabs>
      <w:overflowPunct w:val="0"/>
      <w:autoSpaceDE w:val="0"/>
      <w:autoSpaceDN w:val="0"/>
      <w:bidi/>
      <w:adjustRightInd w:val="0"/>
      <w:textAlignment w:val="baseline"/>
    </w:pPr>
    <w:rPr>
      <w:rFonts w:cs="David"/>
      <w:sz w:val="22"/>
      <w:lang w:eastAsia="he-IL"/>
    </w:rPr>
  </w:style>
  <w:style w:type="character" w:styleId="PageNumber">
    <w:name w:val="page number"/>
    <w:basedOn w:val="DefaultParagraphFont"/>
    <w:rsid w:val="00F921C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DOWS\LIRAZ\&#1508;&#1512;&#1493;&#1496;&#1493;&#1511;&#1493;&#1500;_&#1497;&#1513;&#1497;&#1489;&#1514;_&#1493;&#1506;&#1491;&#1492;.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פרוטוקול_ישיבת_ועדה</Template>
  <TotalTime>0</TotalTime>
  <Pages>4</Pages>
  <Words>4643</Words>
  <Characters>26469</Characters>
  <Application>Microsoft Office Word</Application>
  <DocSecurity>0</DocSecurity>
  <Lines>220</Lines>
  <Paragraphs>62</Paragraphs>
  <ScaleCrop>false</ScaleCrop>
  <HeadingPairs>
    <vt:vector size="2" baseType="variant">
      <vt:variant>
        <vt:lpstr>שם</vt:lpstr>
      </vt:variant>
      <vt:variant>
        <vt:i4>1</vt:i4>
      </vt:variant>
    </vt:vector>
  </HeadingPairs>
  <TitlesOfParts>
    <vt:vector size="1" baseType="lpstr">
      <vt:lpstr/>
    </vt:vector>
  </TitlesOfParts>
  <Company>Liraz</Company>
  <LinksUpToDate>false</LinksUpToDate>
  <CharactersWithSpaces>31050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p_yaffa</dc:creator>
  <cp:keywords/>
  <dc:description/>
  <cp:lastModifiedBy>Ghanem Mohammad</cp:lastModifiedBy>
  <cp:revision>2</cp:revision>
  <cp:lastPrinted>1601-01-01T00:00:00Z</cp:lastPrinted>
  <dcterms:created xsi:type="dcterms:W3CDTF">2022-07-09T13:27:00Z</dcterms:created>
  <dcterms:modified xsi:type="dcterms:W3CDTF">2022-07-09T13:27:00Z</dcterms:modified>
</cp:coreProperties>
</file>