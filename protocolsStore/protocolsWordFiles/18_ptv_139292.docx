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A1EF" w14:textId="77777777" w:rsidR="008429D9" w:rsidRPr="008429D9" w:rsidRDefault="008429D9" w:rsidP="008429D9">
      <w:pPr>
        <w:bidi/>
        <w:jc w:val="both"/>
        <w:rPr>
          <w:rFonts w:cs="David" w:hint="cs"/>
          <w:b/>
          <w:bCs/>
          <w:rtl/>
        </w:rPr>
      </w:pPr>
      <w:r w:rsidRPr="008429D9">
        <w:rPr>
          <w:rFonts w:cs="David" w:hint="cs"/>
          <w:b/>
          <w:bCs/>
          <w:rtl/>
        </w:rPr>
        <w:t>ה</w:t>
      </w:r>
      <w:r w:rsidRPr="008429D9">
        <w:rPr>
          <w:rFonts w:cs="David"/>
          <w:b/>
          <w:bCs/>
          <w:rtl/>
        </w:rPr>
        <w:t xml:space="preserve">כנסת </w:t>
      </w:r>
      <w:r w:rsidRPr="008429D9">
        <w:rPr>
          <w:rFonts w:cs="David" w:hint="cs"/>
          <w:b/>
          <w:bCs/>
          <w:rtl/>
        </w:rPr>
        <w:t>השמונה-עשרה</w:t>
      </w:r>
      <w:r w:rsidRPr="008429D9">
        <w:rPr>
          <w:rFonts w:cs="David" w:hint="cs"/>
          <w:b/>
          <w:bCs/>
          <w:rtl/>
        </w:rPr>
        <w:tab/>
      </w:r>
      <w:r w:rsidRPr="008429D9">
        <w:rPr>
          <w:rFonts w:cs="David" w:hint="cs"/>
          <w:b/>
          <w:bCs/>
          <w:rtl/>
        </w:rPr>
        <w:tab/>
        <w:t xml:space="preserve">                                                                נוסח לא מתוקן              </w:t>
      </w:r>
    </w:p>
    <w:p w14:paraId="4C8F28C9" w14:textId="77777777" w:rsidR="008429D9" w:rsidRPr="008429D9" w:rsidRDefault="008429D9" w:rsidP="008429D9">
      <w:pPr>
        <w:bidi/>
        <w:jc w:val="both"/>
        <w:outlineLvl w:val="0"/>
        <w:rPr>
          <w:rFonts w:cs="David" w:hint="cs"/>
          <w:b/>
          <w:bCs/>
          <w:rtl/>
        </w:rPr>
      </w:pPr>
      <w:r w:rsidRPr="008429D9">
        <w:rPr>
          <w:rFonts w:cs="David" w:hint="cs"/>
          <w:b/>
          <w:bCs/>
          <w:rtl/>
        </w:rPr>
        <w:t>מושב שני</w:t>
      </w:r>
      <w:r w:rsidRPr="008429D9">
        <w:rPr>
          <w:rFonts w:cs="David" w:hint="cs"/>
          <w:b/>
          <w:bCs/>
          <w:rtl/>
        </w:rPr>
        <w:tab/>
      </w:r>
      <w:r w:rsidRPr="008429D9">
        <w:rPr>
          <w:rFonts w:cs="David" w:hint="cs"/>
          <w:b/>
          <w:bCs/>
          <w:rtl/>
        </w:rPr>
        <w:tab/>
      </w:r>
      <w:r w:rsidRPr="008429D9">
        <w:rPr>
          <w:rFonts w:cs="David" w:hint="cs"/>
          <w:b/>
          <w:bCs/>
          <w:rtl/>
        </w:rPr>
        <w:tab/>
      </w:r>
      <w:r w:rsidRPr="008429D9">
        <w:rPr>
          <w:rFonts w:cs="David" w:hint="cs"/>
          <w:b/>
          <w:bCs/>
          <w:rtl/>
        </w:rPr>
        <w:tab/>
      </w:r>
      <w:r w:rsidRPr="008429D9">
        <w:rPr>
          <w:rFonts w:cs="David" w:hint="cs"/>
          <w:b/>
          <w:bCs/>
          <w:rtl/>
        </w:rPr>
        <w:tab/>
      </w:r>
      <w:r w:rsidRPr="008429D9">
        <w:rPr>
          <w:rFonts w:cs="David" w:hint="cs"/>
          <w:b/>
          <w:bCs/>
          <w:rtl/>
        </w:rPr>
        <w:tab/>
      </w:r>
      <w:r w:rsidRPr="008429D9">
        <w:rPr>
          <w:rFonts w:cs="David" w:hint="cs"/>
          <w:b/>
          <w:bCs/>
          <w:rtl/>
        </w:rPr>
        <w:tab/>
      </w:r>
      <w:r w:rsidRPr="008429D9">
        <w:rPr>
          <w:rFonts w:cs="David"/>
          <w:b/>
          <w:bCs/>
          <w:rtl/>
        </w:rPr>
        <w:tab/>
      </w:r>
      <w:r w:rsidRPr="008429D9">
        <w:rPr>
          <w:rFonts w:cs="David" w:hint="cs"/>
          <w:b/>
          <w:bCs/>
          <w:rtl/>
        </w:rPr>
        <w:t xml:space="preserve">         </w:t>
      </w:r>
    </w:p>
    <w:p w14:paraId="2B1C947E" w14:textId="77777777" w:rsidR="008429D9" w:rsidRDefault="008429D9" w:rsidP="008429D9">
      <w:pPr>
        <w:bidi/>
        <w:jc w:val="both"/>
        <w:outlineLvl w:val="0"/>
        <w:rPr>
          <w:rFonts w:cs="David" w:hint="cs"/>
          <w:b/>
          <w:bCs/>
          <w:rtl/>
        </w:rPr>
      </w:pPr>
    </w:p>
    <w:p w14:paraId="027967B7" w14:textId="77777777" w:rsidR="008429D9" w:rsidRDefault="008429D9" w:rsidP="008429D9">
      <w:pPr>
        <w:bidi/>
        <w:jc w:val="both"/>
        <w:outlineLvl w:val="0"/>
        <w:rPr>
          <w:rFonts w:cs="David" w:hint="cs"/>
          <w:b/>
          <w:bCs/>
          <w:rtl/>
        </w:rPr>
      </w:pPr>
    </w:p>
    <w:p w14:paraId="068C84F7" w14:textId="77777777" w:rsidR="008429D9" w:rsidRDefault="008429D9" w:rsidP="008429D9">
      <w:pPr>
        <w:bidi/>
        <w:jc w:val="both"/>
        <w:outlineLvl w:val="0"/>
        <w:rPr>
          <w:rFonts w:cs="David" w:hint="cs"/>
          <w:b/>
          <w:bCs/>
          <w:rtl/>
        </w:rPr>
      </w:pPr>
    </w:p>
    <w:p w14:paraId="57D5B506" w14:textId="77777777" w:rsidR="008429D9" w:rsidRPr="008429D9" w:rsidRDefault="008429D9" w:rsidP="008429D9">
      <w:pPr>
        <w:bidi/>
        <w:jc w:val="center"/>
        <w:outlineLvl w:val="0"/>
        <w:rPr>
          <w:rFonts w:cs="David" w:hint="cs"/>
          <w:b/>
          <w:bCs/>
          <w:rtl/>
        </w:rPr>
      </w:pPr>
      <w:r w:rsidRPr="008429D9">
        <w:rPr>
          <w:rFonts w:cs="David"/>
          <w:b/>
          <w:bCs/>
          <w:rtl/>
        </w:rPr>
        <w:t xml:space="preserve">פרוטוקול מס' </w:t>
      </w:r>
      <w:r w:rsidRPr="008429D9">
        <w:rPr>
          <w:rFonts w:cs="David" w:hint="cs"/>
          <w:b/>
          <w:bCs/>
          <w:rtl/>
        </w:rPr>
        <w:t>43</w:t>
      </w:r>
    </w:p>
    <w:p w14:paraId="3C8E87FA" w14:textId="77777777" w:rsidR="008429D9" w:rsidRPr="008429D9" w:rsidRDefault="008429D9" w:rsidP="008429D9">
      <w:pPr>
        <w:bidi/>
        <w:jc w:val="center"/>
        <w:outlineLvl w:val="0"/>
        <w:rPr>
          <w:rFonts w:cs="David" w:hint="cs"/>
          <w:b/>
          <w:bCs/>
          <w:rtl/>
        </w:rPr>
      </w:pPr>
      <w:r w:rsidRPr="008429D9">
        <w:rPr>
          <w:rFonts w:cs="David"/>
          <w:b/>
          <w:bCs/>
          <w:rtl/>
        </w:rPr>
        <w:t>מישיב</w:t>
      </w:r>
      <w:r w:rsidRPr="008429D9">
        <w:rPr>
          <w:rFonts w:cs="David" w:hint="cs"/>
          <w:b/>
          <w:bCs/>
          <w:rtl/>
        </w:rPr>
        <w:t>ת ועדת הכנסת</w:t>
      </w:r>
    </w:p>
    <w:p w14:paraId="43036673" w14:textId="77777777" w:rsidR="008429D9" w:rsidRPr="008429D9" w:rsidRDefault="008429D9" w:rsidP="008429D9">
      <w:pPr>
        <w:bidi/>
        <w:jc w:val="center"/>
        <w:rPr>
          <w:rFonts w:cs="David"/>
          <w:b/>
          <w:bCs/>
          <w:u w:val="single"/>
          <w:rtl/>
        </w:rPr>
      </w:pPr>
      <w:r w:rsidRPr="008429D9">
        <w:rPr>
          <w:rFonts w:cs="David" w:hint="cs"/>
          <w:b/>
          <w:bCs/>
          <w:u w:val="single"/>
          <w:rtl/>
        </w:rPr>
        <w:t xml:space="preserve">יום שני, ט"ו בחשוון </w:t>
      </w:r>
      <w:proofErr w:type="spellStart"/>
      <w:r w:rsidRPr="008429D9">
        <w:rPr>
          <w:rFonts w:cs="David" w:hint="cs"/>
          <w:b/>
          <w:bCs/>
          <w:u w:val="single"/>
          <w:rtl/>
        </w:rPr>
        <w:t>התש"ע</w:t>
      </w:r>
      <w:proofErr w:type="spellEnd"/>
      <w:r w:rsidRPr="008429D9">
        <w:rPr>
          <w:rFonts w:cs="David" w:hint="cs"/>
          <w:b/>
          <w:bCs/>
          <w:u w:val="single"/>
          <w:rtl/>
        </w:rPr>
        <w:t xml:space="preserve"> (2 בנובמבר 2009), שעה 10:30</w:t>
      </w:r>
    </w:p>
    <w:p w14:paraId="747E2171" w14:textId="77777777" w:rsidR="008429D9" w:rsidRDefault="008429D9" w:rsidP="008429D9">
      <w:pPr>
        <w:bidi/>
        <w:jc w:val="both"/>
        <w:rPr>
          <w:rFonts w:cs="David" w:hint="cs"/>
          <w:b/>
          <w:bCs/>
          <w:u w:val="single"/>
          <w:rtl/>
        </w:rPr>
      </w:pPr>
    </w:p>
    <w:p w14:paraId="25D5D9D3" w14:textId="77777777" w:rsidR="008429D9" w:rsidRPr="008429D9" w:rsidRDefault="008429D9" w:rsidP="008429D9">
      <w:pPr>
        <w:bidi/>
        <w:jc w:val="both"/>
        <w:rPr>
          <w:rFonts w:cs="David" w:hint="cs"/>
          <w:b/>
          <w:bCs/>
          <w:u w:val="single"/>
          <w:rtl/>
        </w:rPr>
      </w:pPr>
    </w:p>
    <w:p w14:paraId="18122B2D" w14:textId="77777777" w:rsidR="008429D9" w:rsidRPr="008429D9" w:rsidRDefault="008429D9" w:rsidP="008429D9">
      <w:pPr>
        <w:bidi/>
        <w:jc w:val="both"/>
        <w:rPr>
          <w:rFonts w:cs="David" w:hint="cs"/>
          <w:rtl/>
        </w:rPr>
      </w:pPr>
      <w:r w:rsidRPr="008429D9">
        <w:rPr>
          <w:rFonts w:cs="David" w:hint="cs"/>
          <w:b/>
          <w:bCs/>
          <w:u w:val="single"/>
          <w:rtl/>
        </w:rPr>
        <w:t>סדר היום</w:t>
      </w:r>
      <w:r w:rsidRPr="008429D9">
        <w:rPr>
          <w:rFonts w:cs="David"/>
          <w:b/>
          <w:bCs/>
          <w:u w:val="single"/>
          <w:rtl/>
        </w:rPr>
        <w:t>:</w:t>
      </w:r>
      <w:r w:rsidRPr="008429D9">
        <w:rPr>
          <w:rFonts w:cs="David"/>
          <w:rtl/>
        </w:rPr>
        <w:t xml:space="preserve"> </w:t>
      </w:r>
      <w:r w:rsidRPr="008429D9">
        <w:rPr>
          <w:rFonts w:cs="David" w:hint="cs"/>
          <w:rtl/>
        </w:rPr>
        <w:t xml:space="preserve"> </w:t>
      </w:r>
    </w:p>
    <w:p w14:paraId="0C0F27AE" w14:textId="77777777" w:rsidR="008429D9" w:rsidRPr="008429D9" w:rsidRDefault="008429D9" w:rsidP="008429D9">
      <w:pPr>
        <w:bidi/>
        <w:jc w:val="both"/>
        <w:rPr>
          <w:rFonts w:cs="David" w:hint="cs"/>
          <w:rtl/>
        </w:rPr>
      </w:pPr>
    </w:p>
    <w:p w14:paraId="3C71F8E1" w14:textId="77777777" w:rsidR="008429D9" w:rsidRPr="008429D9" w:rsidRDefault="008429D9" w:rsidP="008429D9">
      <w:pPr>
        <w:numPr>
          <w:ilvl w:val="0"/>
          <w:numId w:val="1"/>
        </w:numPr>
        <w:autoSpaceDE w:val="0"/>
        <w:autoSpaceDN w:val="0"/>
        <w:bidi/>
        <w:jc w:val="both"/>
        <w:rPr>
          <w:rFonts w:cs="David" w:hint="cs"/>
        </w:rPr>
      </w:pPr>
      <w:r w:rsidRPr="008429D9">
        <w:rPr>
          <w:rFonts w:cs="David" w:hint="cs"/>
          <w:rtl/>
        </w:rPr>
        <w:t xml:space="preserve">קביעת ועדה לדיון בהצעה לסדר-היום בנושא: "התמודדות ישראל עם דוח </w:t>
      </w:r>
      <w:proofErr w:type="spellStart"/>
      <w:r w:rsidRPr="008429D9">
        <w:rPr>
          <w:rFonts w:cs="David" w:hint="cs"/>
          <w:rtl/>
        </w:rPr>
        <w:t>גולדסטון</w:t>
      </w:r>
      <w:proofErr w:type="spellEnd"/>
      <w:r w:rsidRPr="008429D9">
        <w:rPr>
          <w:rFonts w:cs="David" w:hint="cs"/>
          <w:rtl/>
        </w:rPr>
        <w:t xml:space="preserve">", של חברי הכנסת נחמן שי, </w:t>
      </w:r>
      <w:proofErr w:type="spellStart"/>
      <w:r w:rsidRPr="008429D9">
        <w:rPr>
          <w:rFonts w:cs="David" w:hint="cs"/>
          <w:rtl/>
        </w:rPr>
        <w:t>מוחמד</w:t>
      </w:r>
      <w:proofErr w:type="spellEnd"/>
      <w:r w:rsidRPr="008429D9">
        <w:rPr>
          <w:rFonts w:cs="David" w:hint="cs"/>
          <w:rtl/>
        </w:rPr>
        <w:t xml:space="preserve"> ברכה, אחמד טיבי וחיים אורון.</w:t>
      </w:r>
    </w:p>
    <w:p w14:paraId="7B65B231" w14:textId="77777777" w:rsidR="008429D9" w:rsidRPr="008429D9" w:rsidRDefault="008429D9" w:rsidP="008429D9">
      <w:pPr>
        <w:numPr>
          <w:ilvl w:val="0"/>
          <w:numId w:val="1"/>
        </w:numPr>
        <w:autoSpaceDE w:val="0"/>
        <w:autoSpaceDN w:val="0"/>
        <w:bidi/>
        <w:jc w:val="both"/>
        <w:rPr>
          <w:rFonts w:cs="David" w:hint="cs"/>
        </w:rPr>
      </w:pPr>
      <w:r w:rsidRPr="008429D9">
        <w:rPr>
          <w:rFonts w:cs="David" w:hint="cs"/>
          <w:rtl/>
        </w:rPr>
        <w:t>הצעה לסדר של חברת הכנסת רוחמה אברהם-</w:t>
      </w:r>
      <w:proofErr w:type="spellStart"/>
      <w:r w:rsidRPr="008429D9">
        <w:rPr>
          <w:rFonts w:cs="David" w:hint="cs"/>
          <w:rtl/>
        </w:rPr>
        <w:t>בלילא</w:t>
      </w:r>
      <w:proofErr w:type="spellEnd"/>
      <w:r w:rsidRPr="008429D9">
        <w:rPr>
          <w:rFonts w:cs="David" w:hint="cs"/>
          <w:rtl/>
        </w:rPr>
        <w:t>.</w:t>
      </w:r>
    </w:p>
    <w:p w14:paraId="0771F592" w14:textId="77777777" w:rsidR="008429D9" w:rsidRPr="008429D9" w:rsidRDefault="008429D9" w:rsidP="008429D9">
      <w:pPr>
        <w:numPr>
          <w:ilvl w:val="0"/>
          <w:numId w:val="1"/>
        </w:numPr>
        <w:autoSpaceDE w:val="0"/>
        <w:autoSpaceDN w:val="0"/>
        <w:bidi/>
        <w:jc w:val="both"/>
        <w:rPr>
          <w:rFonts w:cs="David" w:hint="cs"/>
        </w:rPr>
      </w:pPr>
      <w:r w:rsidRPr="008429D9">
        <w:rPr>
          <w:rFonts w:cs="David" w:hint="cs"/>
          <w:rtl/>
        </w:rPr>
        <w:t xml:space="preserve">קביעת ועדה לדיון בהצעת חוק שיקום נכי נפש בקהילה (תיקון </w:t>
      </w:r>
      <w:r w:rsidRPr="008429D9">
        <w:rPr>
          <w:rFonts w:cs="David"/>
          <w:rtl/>
        </w:rPr>
        <w:t>–</w:t>
      </w:r>
      <w:r w:rsidRPr="008429D9">
        <w:rPr>
          <w:rFonts w:cs="David" w:hint="cs"/>
          <w:rtl/>
        </w:rPr>
        <w:t xml:space="preserve"> קביעת מחזיק בתחום הדיור), </w:t>
      </w:r>
      <w:proofErr w:type="spellStart"/>
      <w:r w:rsidRPr="008429D9">
        <w:rPr>
          <w:rFonts w:cs="David" w:hint="cs"/>
          <w:rtl/>
        </w:rPr>
        <w:t>התשס"ט</w:t>
      </w:r>
      <w:proofErr w:type="spellEnd"/>
      <w:r w:rsidRPr="008429D9">
        <w:rPr>
          <w:rFonts w:cs="David" w:hint="cs"/>
          <w:rtl/>
        </w:rPr>
        <w:t xml:space="preserve">-2009 (פ/905/18), של חבר הכנסת צחי </w:t>
      </w:r>
      <w:proofErr w:type="spellStart"/>
      <w:r w:rsidRPr="008429D9">
        <w:rPr>
          <w:rFonts w:cs="David" w:hint="cs"/>
          <w:rtl/>
        </w:rPr>
        <w:t>הנגבי</w:t>
      </w:r>
      <w:proofErr w:type="spellEnd"/>
      <w:r w:rsidRPr="008429D9">
        <w:rPr>
          <w:rFonts w:cs="David" w:hint="cs"/>
          <w:rtl/>
        </w:rPr>
        <w:t>.</w:t>
      </w:r>
    </w:p>
    <w:p w14:paraId="39E68794" w14:textId="77777777" w:rsidR="008429D9" w:rsidRPr="008429D9" w:rsidRDefault="008429D9" w:rsidP="008429D9">
      <w:pPr>
        <w:numPr>
          <w:ilvl w:val="0"/>
          <w:numId w:val="1"/>
        </w:numPr>
        <w:autoSpaceDE w:val="0"/>
        <w:autoSpaceDN w:val="0"/>
        <w:bidi/>
        <w:jc w:val="both"/>
        <w:rPr>
          <w:rFonts w:cs="David" w:hint="cs"/>
        </w:rPr>
      </w:pPr>
      <w:r w:rsidRPr="008429D9">
        <w:rPr>
          <w:rFonts w:cs="David" w:hint="cs"/>
          <w:rtl/>
        </w:rPr>
        <w:t>הקמת ועדה משותפת של ועדת החוקה, חוק ומשפט וועדת החוץ והביטחון, בהתאם לסעיף 4(ה) לחוק האזנות סתר.</w:t>
      </w:r>
    </w:p>
    <w:p w14:paraId="5BEC12AE" w14:textId="77777777" w:rsidR="008429D9" w:rsidRPr="008429D9" w:rsidRDefault="008429D9" w:rsidP="008429D9">
      <w:pPr>
        <w:numPr>
          <w:ilvl w:val="0"/>
          <w:numId w:val="1"/>
        </w:numPr>
        <w:autoSpaceDE w:val="0"/>
        <w:autoSpaceDN w:val="0"/>
        <w:bidi/>
        <w:jc w:val="both"/>
        <w:rPr>
          <w:rFonts w:cs="David" w:hint="cs"/>
          <w:rtl/>
        </w:rPr>
      </w:pPr>
      <w:r w:rsidRPr="008429D9">
        <w:rPr>
          <w:rFonts w:cs="David" w:hint="cs"/>
          <w:rtl/>
        </w:rPr>
        <w:t>קביעת ועדה לדיון בהצעת חוק יסוד: משק המדינה (תיקון מס' 7) (הרוב הדרוש להצעות חוק תקציביות) (מ/429).</w:t>
      </w:r>
    </w:p>
    <w:p w14:paraId="0A9575DB" w14:textId="77777777" w:rsidR="008429D9" w:rsidRPr="008429D9" w:rsidRDefault="008429D9" w:rsidP="008429D9">
      <w:pPr>
        <w:bidi/>
        <w:jc w:val="both"/>
        <w:rPr>
          <w:rFonts w:cs="David" w:hint="cs"/>
          <w:rtl/>
        </w:rPr>
      </w:pPr>
      <w:r w:rsidRPr="008429D9">
        <w:rPr>
          <w:rFonts w:cs="David" w:hint="cs"/>
          <w:rtl/>
        </w:rPr>
        <w:t xml:space="preserve"> </w:t>
      </w:r>
    </w:p>
    <w:p w14:paraId="22D70177" w14:textId="77777777" w:rsidR="008429D9" w:rsidRPr="008429D9" w:rsidRDefault="008429D9" w:rsidP="008429D9">
      <w:pPr>
        <w:bidi/>
        <w:jc w:val="both"/>
        <w:outlineLvl w:val="0"/>
        <w:rPr>
          <w:rFonts w:cs="David"/>
          <w:b/>
          <w:bCs/>
          <w:u w:val="single"/>
          <w:rtl/>
        </w:rPr>
      </w:pPr>
      <w:r w:rsidRPr="008429D9">
        <w:rPr>
          <w:rFonts w:cs="David"/>
          <w:b/>
          <w:bCs/>
          <w:u w:val="single"/>
          <w:rtl/>
        </w:rPr>
        <w:t>נכחו:</w:t>
      </w:r>
    </w:p>
    <w:p w14:paraId="2D6000D5" w14:textId="77777777" w:rsidR="008429D9" w:rsidRPr="008429D9" w:rsidRDefault="008429D9" w:rsidP="008429D9">
      <w:pPr>
        <w:bidi/>
        <w:jc w:val="both"/>
        <w:outlineLvl w:val="0"/>
        <w:rPr>
          <w:rFonts w:cs="David" w:hint="cs"/>
          <w:rtl/>
        </w:rPr>
      </w:pPr>
      <w:r w:rsidRPr="008429D9">
        <w:rPr>
          <w:rFonts w:cs="David"/>
          <w:b/>
          <w:bCs/>
          <w:u w:val="single"/>
          <w:rtl/>
        </w:rPr>
        <w:t>חברי הוועדה</w:t>
      </w:r>
      <w:r w:rsidRPr="008429D9">
        <w:rPr>
          <w:rFonts w:cs="David"/>
          <w:rtl/>
        </w:rPr>
        <w:t>:</w:t>
      </w:r>
      <w:r w:rsidRPr="008429D9">
        <w:rPr>
          <w:rFonts w:cs="David"/>
          <w:rtl/>
        </w:rPr>
        <w:tab/>
      </w:r>
    </w:p>
    <w:p w14:paraId="570CB39C" w14:textId="77777777" w:rsidR="008429D9" w:rsidRPr="008429D9" w:rsidRDefault="008429D9" w:rsidP="008429D9">
      <w:pPr>
        <w:bidi/>
        <w:jc w:val="both"/>
        <w:outlineLvl w:val="0"/>
        <w:rPr>
          <w:rFonts w:cs="David" w:hint="cs"/>
          <w:rtl/>
        </w:rPr>
      </w:pPr>
    </w:p>
    <w:p w14:paraId="1D534569" w14:textId="77777777" w:rsidR="008429D9" w:rsidRPr="008429D9" w:rsidRDefault="008429D9" w:rsidP="008429D9">
      <w:pPr>
        <w:bidi/>
        <w:jc w:val="both"/>
        <w:outlineLvl w:val="0"/>
        <w:rPr>
          <w:rFonts w:cs="David" w:hint="cs"/>
          <w:rtl/>
        </w:rPr>
      </w:pPr>
      <w:r w:rsidRPr="008429D9">
        <w:rPr>
          <w:rFonts w:cs="David" w:hint="cs"/>
          <w:rtl/>
        </w:rPr>
        <w:t xml:space="preserve">יריב </w:t>
      </w:r>
      <w:proofErr w:type="spellStart"/>
      <w:r w:rsidRPr="008429D9">
        <w:rPr>
          <w:rFonts w:cs="David" w:hint="cs"/>
          <w:rtl/>
        </w:rPr>
        <w:t>לוין</w:t>
      </w:r>
      <w:proofErr w:type="spellEnd"/>
      <w:r w:rsidRPr="008429D9">
        <w:rPr>
          <w:rFonts w:cs="David" w:hint="cs"/>
          <w:rtl/>
        </w:rPr>
        <w:t xml:space="preserve"> </w:t>
      </w:r>
      <w:r w:rsidRPr="008429D9">
        <w:rPr>
          <w:rFonts w:cs="David"/>
          <w:rtl/>
        </w:rPr>
        <w:t>–</w:t>
      </w:r>
      <w:r w:rsidRPr="008429D9">
        <w:rPr>
          <w:rFonts w:cs="David" w:hint="cs"/>
          <w:rtl/>
        </w:rPr>
        <w:t xml:space="preserve"> היו"ר</w:t>
      </w:r>
    </w:p>
    <w:p w14:paraId="1E9A898A" w14:textId="77777777" w:rsidR="008429D9" w:rsidRPr="008429D9" w:rsidRDefault="008429D9" w:rsidP="008429D9">
      <w:pPr>
        <w:bidi/>
        <w:jc w:val="both"/>
        <w:outlineLvl w:val="0"/>
        <w:rPr>
          <w:rFonts w:cs="David" w:hint="cs"/>
          <w:rtl/>
        </w:rPr>
      </w:pPr>
      <w:r w:rsidRPr="008429D9">
        <w:rPr>
          <w:rFonts w:cs="David" w:hint="cs"/>
          <w:rtl/>
        </w:rPr>
        <w:t>רוחמה אברהם-</w:t>
      </w:r>
      <w:proofErr w:type="spellStart"/>
      <w:r w:rsidRPr="008429D9">
        <w:rPr>
          <w:rFonts w:cs="David" w:hint="cs"/>
          <w:rtl/>
        </w:rPr>
        <w:t>בלילא</w:t>
      </w:r>
      <w:proofErr w:type="spellEnd"/>
    </w:p>
    <w:p w14:paraId="299B360C" w14:textId="77777777" w:rsidR="008429D9" w:rsidRPr="008429D9" w:rsidRDefault="008429D9" w:rsidP="008429D9">
      <w:pPr>
        <w:bidi/>
        <w:jc w:val="both"/>
        <w:outlineLvl w:val="0"/>
        <w:rPr>
          <w:rFonts w:cs="David" w:hint="cs"/>
          <w:rtl/>
        </w:rPr>
      </w:pPr>
      <w:r w:rsidRPr="008429D9">
        <w:rPr>
          <w:rFonts w:cs="David" w:hint="cs"/>
          <w:rtl/>
        </w:rPr>
        <w:t>רחל אדטו</w:t>
      </w:r>
    </w:p>
    <w:p w14:paraId="427525B4" w14:textId="77777777" w:rsidR="008429D9" w:rsidRPr="008429D9" w:rsidRDefault="008429D9" w:rsidP="008429D9">
      <w:pPr>
        <w:bidi/>
        <w:jc w:val="both"/>
        <w:outlineLvl w:val="0"/>
        <w:rPr>
          <w:rFonts w:cs="David" w:hint="cs"/>
          <w:rtl/>
        </w:rPr>
      </w:pPr>
      <w:proofErr w:type="spellStart"/>
      <w:r w:rsidRPr="008429D9">
        <w:rPr>
          <w:rFonts w:cs="David" w:hint="cs"/>
          <w:rtl/>
        </w:rPr>
        <w:t>רוברט</w:t>
      </w:r>
      <w:proofErr w:type="spellEnd"/>
      <w:r w:rsidRPr="008429D9">
        <w:rPr>
          <w:rFonts w:cs="David" w:hint="cs"/>
          <w:rtl/>
        </w:rPr>
        <w:t xml:space="preserve"> </w:t>
      </w:r>
      <w:proofErr w:type="spellStart"/>
      <w:r w:rsidRPr="008429D9">
        <w:rPr>
          <w:rFonts w:cs="David" w:hint="cs"/>
          <w:rtl/>
        </w:rPr>
        <w:t>אילטוב</w:t>
      </w:r>
      <w:proofErr w:type="spellEnd"/>
    </w:p>
    <w:p w14:paraId="23343ED6" w14:textId="77777777" w:rsidR="008429D9" w:rsidRPr="008429D9" w:rsidRDefault="008429D9" w:rsidP="008429D9">
      <w:pPr>
        <w:bidi/>
        <w:jc w:val="both"/>
        <w:outlineLvl w:val="0"/>
        <w:rPr>
          <w:rFonts w:cs="David" w:hint="cs"/>
          <w:rtl/>
        </w:rPr>
      </w:pPr>
      <w:r w:rsidRPr="008429D9">
        <w:rPr>
          <w:rFonts w:cs="David" w:hint="cs"/>
          <w:rtl/>
        </w:rPr>
        <w:t xml:space="preserve">זאב </w:t>
      </w:r>
      <w:proofErr w:type="spellStart"/>
      <w:r w:rsidRPr="008429D9">
        <w:rPr>
          <w:rFonts w:cs="David" w:hint="cs"/>
          <w:rtl/>
        </w:rPr>
        <w:t>אלקין</w:t>
      </w:r>
      <w:proofErr w:type="spellEnd"/>
    </w:p>
    <w:p w14:paraId="265B666B" w14:textId="77777777" w:rsidR="008429D9" w:rsidRPr="008429D9" w:rsidRDefault="008429D9" w:rsidP="008429D9">
      <w:pPr>
        <w:bidi/>
        <w:jc w:val="both"/>
        <w:outlineLvl w:val="0"/>
        <w:rPr>
          <w:rFonts w:cs="David" w:hint="cs"/>
          <w:rtl/>
        </w:rPr>
      </w:pPr>
      <w:r w:rsidRPr="008429D9">
        <w:rPr>
          <w:rFonts w:cs="David" w:hint="cs"/>
          <w:rtl/>
        </w:rPr>
        <w:t>נסים זאב</w:t>
      </w:r>
    </w:p>
    <w:p w14:paraId="1B74E613" w14:textId="77777777" w:rsidR="008429D9" w:rsidRPr="008429D9" w:rsidRDefault="008429D9" w:rsidP="008429D9">
      <w:pPr>
        <w:bidi/>
        <w:jc w:val="both"/>
        <w:outlineLvl w:val="0"/>
        <w:rPr>
          <w:rFonts w:cs="David" w:hint="cs"/>
          <w:rtl/>
        </w:rPr>
      </w:pPr>
      <w:r w:rsidRPr="008429D9">
        <w:rPr>
          <w:rFonts w:cs="David" w:hint="cs"/>
          <w:rtl/>
        </w:rPr>
        <w:t>אחמד טיבי</w:t>
      </w:r>
    </w:p>
    <w:p w14:paraId="6EAB1A27" w14:textId="77777777" w:rsidR="008429D9" w:rsidRPr="008429D9" w:rsidRDefault="008429D9" w:rsidP="008429D9">
      <w:pPr>
        <w:bidi/>
        <w:jc w:val="both"/>
        <w:outlineLvl w:val="0"/>
        <w:rPr>
          <w:rFonts w:cs="David" w:hint="cs"/>
          <w:rtl/>
        </w:rPr>
      </w:pPr>
      <w:r w:rsidRPr="008429D9">
        <w:rPr>
          <w:rFonts w:cs="David" w:hint="cs"/>
          <w:rtl/>
        </w:rPr>
        <w:t>אברהם מיכאלי</w:t>
      </w:r>
    </w:p>
    <w:p w14:paraId="35172D4D" w14:textId="77777777" w:rsidR="008429D9" w:rsidRPr="008429D9" w:rsidRDefault="008429D9" w:rsidP="008429D9">
      <w:pPr>
        <w:bidi/>
        <w:jc w:val="both"/>
        <w:outlineLvl w:val="0"/>
        <w:rPr>
          <w:rFonts w:cs="David" w:hint="cs"/>
          <w:rtl/>
        </w:rPr>
      </w:pPr>
      <w:r w:rsidRPr="008429D9">
        <w:rPr>
          <w:rFonts w:cs="David" w:hint="cs"/>
          <w:rtl/>
        </w:rPr>
        <w:t xml:space="preserve">ציון </w:t>
      </w:r>
      <w:proofErr w:type="spellStart"/>
      <w:r w:rsidRPr="008429D9">
        <w:rPr>
          <w:rFonts w:cs="David" w:hint="cs"/>
          <w:rtl/>
        </w:rPr>
        <w:t>פיניאן</w:t>
      </w:r>
      <w:proofErr w:type="spellEnd"/>
    </w:p>
    <w:p w14:paraId="5531A270" w14:textId="77777777" w:rsidR="008429D9" w:rsidRPr="008429D9" w:rsidRDefault="008429D9" w:rsidP="008429D9">
      <w:pPr>
        <w:bidi/>
        <w:jc w:val="both"/>
        <w:outlineLvl w:val="0"/>
        <w:rPr>
          <w:rFonts w:cs="David" w:hint="cs"/>
          <w:rtl/>
        </w:rPr>
      </w:pPr>
      <w:r w:rsidRPr="008429D9">
        <w:rPr>
          <w:rFonts w:cs="David" w:hint="cs"/>
          <w:rtl/>
        </w:rPr>
        <w:t>נחמן שי</w:t>
      </w:r>
    </w:p>
    <w:p w14:paraId="6C3176C1" w14:textId="77777777" w:rsidR="008429D9" w:rsidRPr="008429D9" w:rsidRDefault="008429D9" w:rsidP="008429D9">
      <w:pPr>
        <w:bidi/>
        <w:jc w:val="both"/>
        <w:outlineLvl w:val="0"/>
        <w:rPr>
          <w:rFonts w:cs="David" w:hint="cs"/>
          <w:rtl/>
        </w:rPr>
      </w:pPr>
    </w:p>
    <w:p w14:paraId="40A5C2AC" w14:textId="77777777" w:rsidR="008429D9" w:rsidRPr="008429D9" w:rsidRDefault="008429D9" w:rsidP="008429D9">
      <w:pPr>
        <w:bidi/>
        <w:jc w:val="both"/>
        <w:outlineLvl w:val="0"/>
        <w:rPr>
          <w:rFonts w:cs="David" w:hint="cs"/>
          <w:rtl/>
        </w:rPr>
      </w:pPr>
      <w:r w:rsidRPr="008429D9">
        <w:rPr>
          <w:rFonts w:cs="David" w:hint="cs"/>
          <w:rtl/>
        </w:rPr>
        <w:t xml:space="preserve">אורי </w:t>
      </w:r>
      <w:proofErr w:type="spellStart"/>
      <w:r w:rsidRPr="008429D9">
        <w:rPr>
          <w:rFonts w:cs="David" w:hint="cs"/>
          <w:rtl/>
        </w:rPr>
        <w:t>אורבך</w:t>
      </w:r>
      <w:proofErr w:type="spellEnd"/>
    </w:p>
    <w:p w14:paraId="322A245D" w14:textId="77777777" w:rsidR="008429D9" w:rsidRPr="008429D9" w:rsidRDefault="008429D9" w:rsidP="008429D9">
      <w:pPr>
        <w:bidi/>
        <w:jc w:val="both"/>
        <w:outlineLvl w:val="0"/>
        <w:rPr>
          <w:rFonts w:cs="David" w:hint="cs"/>
          <w:rtl/>
        </w:rPr>
      </w:pPr>
      <w:r w:rsidRPr="008429D9">
        <w:rPr>
          <w:rFonts w:cs="David" w:hint="cs"/>
          <w:rtl/>
        </w:rPr>
        <w:t>אריה ביבי</w:t>
      </w:r>
    </w:p>
    <w:p w14:paraId="15C1E27F" w14:textId="77777777" w:rsidR="008429D9" w:rsidRPr="008429D9" w:rsidRDefault="008429D9" w:rsidP="008429D9">
      <w:pPr>
        <w:bidi/>
        <w:jc w:val="both"/>
        <w:outlineLvl w:val="0"/>
        <w:rPr>
          <w:rFonts w:cs="David" w:hint="cs"/>
          <w:rtl/>
        </w:rPr>
      </w:pPr>
      <w:proofErr w:type="spellStart"/>
      <w:r w:rsidRPr="008429D9">
        <w:rPr>
          <w:rFonts w:cs="David" w:hint="cs"/>
          <w:rtl/>
        </w:rPr>
        <w:t>מוחמד</w:t>
      </w:r>
      <w:proofErr w:type="spellEnd"/>
      <w:r w:rsidRPr="008429D9">
        <w:rPr>
          <w:rFonts w:cs="David" w:hint="cs"/>
          <w:rtl/>
        </w:rPr>
        <w:t xml:space="preserve"> ברכה</w:t>
      </w:r>
    </w:p>
    <w:p w14:paraId="4A1AEC64" w14:textId="77777777" w:rsidR="008429D9" w:rsidRPr="008429D9" w:rsidRDefault="008429D9" w:rsidP="008429D9">
      <w:pPr>
        <w:bidi/>
        <w:jc w:val="both"/>
        <w:outlineLvl w:val="0"/>
        <w:rPr>
          <w:rFonts w:cs="David" w:hint="cs"/>
          <w:rtl/>
        </w:rPr>
      </w:pPr>
      <w:r w:rsidRPr="008429D9">
        <w:rPr>
          <w:rFonts w:cs="David" w:hint="cs"/>
          <w:rtl/>
        </w:rPr>
        <w:t>משה גפני</w:t>
      </w:r>
    </w:p>
    <w:p w14:paraId="05EB9265" w14:textId="77777777" w:rsidR="008429D9" w:rsidRPr="008429D9" w:rsidRDefault="008429D9" w:rsidP="008429D9">
      <w:pPr>
        <w:bidi/>
        <w:jc w:val="both"/>
        <w:outlineLvl w:val="0"/>
        <w:rPr>
          <w:rFonts w:cs="David" w:hint="cs"/>
          <w:rtl/>
        </w:rPr>
      </w:pPr>
      <w:r w:rsidRPr="008429D9">
        <w:rPr>
          <w:rFonts w:cs="David" w:hint="cs"/>
          <w:rtl/>
        </w:rPr>
        <w:t>שלמה מולה</w:t>
      </w:r>
    </w:p>
    <w:p w14:paraId="395BECE8" w14:textId="77777777" w:rsidR="008429D9" w:rsidRPr="008429D9" w:rsidRDefault="008429D9" w:rsidP="008429D9">
      <w:pPr>
        <w:bidi/>
        <w:jc w:val="both"/>
        <w:outlineLvl w:val="0"/>
        <w:rPr>
          <w:rFonts w:cs="David" w:hint="cs"/>
          <w:rtl/>
        </w:rPr>
      </w:pPr>
      <w:proofErr w:type="spellStart"/>
      <w:r w:rsidRPr="008429D9">
        <w:rPr>
          <w:rFonts w:cs="David" w:hint="cs"/>
          <w:rtl/>
        </w:rPr>
        <w:t>אנסטסיה</w:t>
      </w:r>
      <w:proofErr w:type="spellEnd"/>
      <w:r w:rsidRPr="008429D9">
        <w:rPr>
          <w:rFonts w:cs="David" w:hint="cs"/>
          <w:rtl/>
        </w:rPr>
        <w:t xml:space="preserve"> מיכאלי</w:t>
      </w:r>
    </w:p>
    <w:p w14:paraId="169C4D4F" w14:textId="77777777" w:rsidR="008429D9" w:rsidRPr="008429D9" w:rsidRDefault="008429D9" w:rsidP="008429D9">
      <w:pPr>
        <w:bidi/>
        <w:jc w:val="both"/>
        <w:outlineLvl w:val="0"/>
        <w:rPr>
          <w:rFonts w:cs="David" w:hint="cs"/>
          <w:rtl/>
        </w:rPr>
      </w:pPr>
      <w:r w:rsidRPr="008429D9">
        <w:rPr>
          <w:rFonts w:cs="David" w:hint="cs"/>
          <w:rtl/>
        </w:rPr>
        <w:t>אלכס מילר</w:t>
      </w:r>
    </w:p>
    <w:p w14:paraId="054E9F0D" w14:textId="77777777" w:rsidR="008429D9" w:rsidRPr="008429D9" w:rsidRDefault="008429D9" w:rsidP="008429D9">
      <w:pPr>
        <w:bidi/>
        <w:jc w:val="both"/>
        <w:outlineLvl w:val="0"/>
        <w:rPr>
          <w:rFonts w:cs="David" w:hint="cs"/>
          <w:rtl/>
        </w:rPr>
      </w:pPr>
      <w:r w:rsidRPr="008429D9">
        <w:rPr>
          <w:rFonts w:cs="David" w:hint="cs"/>
          <w:rtl/>
        </w:rPr>
        <w:t>כרמל שאמה</w:t>
      </w:r>
    </w:p>
    <w:p w14:paraId="343876E9" w14:textId="77777777" w:rsidR="008429D9" w:rsidRPr="008429D9" w:rsidRDefault="008429D9" w:rsidP="008429D9">
      <w:pPr>
        <w:bidi/>
        <w:jc w:val="both"/>
        <w:outlineLvl w:val="0"/>
        <w:rPr>
          <w:rFonts w:cs="David" w:hint="cs"/>
          <w:rtl/>
        </w:rPr>
      </w:pPr>
      <w:proofErr w:type="spellStart"/>
      <w:r w:rsidRPr="008429D9">
        <w:rPr>
          <w:rFonts w:cs="David" w:hint="cs"/>
          <w:rtl/>
        </w:rPr>
        <w:t>ליה</w:t>
      </w:r>
      <w:proofErr w:type="spellEnd"/>
      <w:r w:rsidRPr="008429D9">
        <w:rPr>
          <w:rFonts w:cs="David" w:hint="cs"/>
          <w:rtl/>
        </w:rPr>
        <w:t xml:space="preserve"> שמטוב</w:t>
      </w:r>
    </w:p>
    <w:p w14:paraId="7536A388" w14:textId="77777777" w:rsidR="008429D9" w:rsidRPr="008429D9" w:rsidRDefault="008429D9" w:rsidP="008429D9">
      <w:pPr>
        <w:bidi/>
        <w:jc w:val="both"/>
        <w:outlineLvl w:val="0"/>
        <w:rPr>
          <w:rFonts w:cs="David" w:hint="cs"/>
          <w:b/>
          <w:bCs/>
          <w:u w:val="single"/>
          <w:rtl/>
        </w:rPr>
      </w:pPr>
    </w:p>
    <w:p w14:paraId="4C2C7EE8" w14:textId="77777777" w:rsidR="008429D9" w:rsidRPr="008429D9" w:rsidRDefault="008429D9" w:rsidP="008429D9">
      <w:pPr>
        <w:bidi/>
        <w:jc w:val="both"/>
        <w:outlineLvl w:val="0"/>
        <w:rPr>
          <w:rFonts w:cs="David" w:hint="cs"/>
          <w:rtl/>
        </w:rPr>
      </w:pPr>
      <w:r w:rsidRPr="008429D9">
        <w:rPr>
          <w:rFonts w:cs="David"/>
          <w:b/>
          <w:bCs/>
          <w:u w:val="single"/>
          <w:rtl/>
        </w:rPr>
        <w:t>מוזמנים</w:t>
      </w:r>
      <w:r w:rsidRPr="008429D9">
        <w:rPr>
          <w:rFonts w:cs="David"/>
          <w:rtl/>
        </w:rPr>
        <w:t>:</w:t>
      </w:r>
    </w:p>
    <w:p w14:paraId="620D76B3" w14:textId="77777777" w:rsidR="008429D9" w:rsidRPr="008429D9" w:rsidRDefault="008429D9" w:rsidP="008429D9">
      <w:pPr>
        <w:bidi/>
        <w:jc w:val="both"/>
        <w:outlineLvl w:val="0"/>
        <w:rPr>
          <w:rFonts w:cs="David" w:hint="cs"/>
          <w:rtl/>
        </w:rPr>
      </w:pPr>
    </w:p>
    <w:p w14:paraId="398FAADD" w14:textId="77777777" w:rsidR="008429D9" w:rsidRPr="008429D9" w:rsidRDefault="008429D9" w:rsidP="008429D9">
      <w:pPr>
        <w:bidi/>
        <w:jc w:val="both"/>
        <w:outlineLvl w:val="0"/>
        <w:rPr>
          <w:rFonts w:cs="David" w:hint="cs"/>
          <w:rtl/>
        </w:rPr>
      </w:pPr>
      <w:smartTag w:uri="urn:schemas-microsoft-com:office:smarttags" w:element="PersonName">
        <w:r w:rsidRPr="008429D9">
          <w:rPr>
            <w:rFonts w:cs="David" w:hint="cs"/>
            <w:rtl/>
          </w:rPr>
          <w:t>איל ינון</w:t>
        </w:r>
      </w:smartTag>
      <w:r w:rsidRPr="008429D9">
        <w:rPr>
          <w:rFonts w:cs="David" w:hint="cs"/>
          <w:rtl/>
        </w:rPr>
        <w:t xml:space="preserve"> </w:t>
      </w:r>
      <w:r w:rsidRPr="008429D9">
        <w:rPr>
          <w:rFonts w:cs="David"/>
          <w:rtl/>
        </w:rPr>
        <w:t>–</w:t>
      </w:r>
      <w:r w:rsidRPr="008429D9">
        <w:rPr>
          <w:rFonts w:cs="David" w:hint="cs"/>
          <w:rtl/>
        </w:rPr>
        <w:t xml:space="preserve"> מזכיר הכנסת</w:t>
      </w:r>
    </w:p>
    <w:p w14:paraId="579AA119" w14:textId="77777777" w:rsidR="008429D9" w:rsidRPr="008429D9" w:rsidRDefault="008429D9" w:rsidP="008429D9">
      <w:pPr>
        <w:bidi/>
        <w:jc w:val="both"/>
        <w:outlineLvl w:val="0"/>
        <w:rPr>
          <w:rFonts w:cs="David" w:hint="cs"/>
          <w:rtl/>
        </w:rPr>
      </w:pPr>
      <w:r w:rsidRPr="008429D9">
        <w:rPr>
          <w:rFonts w:cs="David" w:hint="cs"/>
          <w:rtl/>
        </w:rPr>
        <w:t xml:space="preserve">ירדנה </w:t>
      </w:r>
      <w:proofErr w:type="spellStart"/>
      <w:r w:rsidRPr="008429D9">
        <w:rPr>
          <w:rFonts w:cs="David" w:hint="cs"/>
          <w:rtl/>
        </w:rPr>
        <w:t>מלר</w:t>
      </w:r>
      <w:proofErr w:type="spellEnd"/>
      <w:r w:rsidRPr="008429D9">
        <w:rPr>
          <w:rFonts w:cs="David" w:hint="cs"/>
          <w:rtl/>
        </w:rPr>
        <w:t>-</w:t>
      </w:r>
      <w:proofErr w:type="spellStart"/>
      <w:r w:rsidRPr="008429D9">
        <w:rPr>
          <w:rFonts w:cs="David" w:hint="cs"/>
          <w:rtl/>
        </w:rPr>
        <w:t>הורביץ</w:t>
      </w:r>
      <w:proofErr w:type="spellEnd"/>
      <w:r w:rsidRPr="008429D9">
        <w:rPr>
          <w:rFonts w:cs="David" w:hint="cs"/>
          <w:rtl/>
        </w:rPr>
        <w:t xml:space="preserve"> </w:t>
      </w:r>
      <w:r w:rsidRPr="008429D9">
        <w:rPr>
          <w:rFonts w:cs="David"/>
          <w:rtl/>
        </w:rPr>
        <w:t>–</w:t>
      </w:r>
      <w:r w:rsidRPr="008429D9">
        <w:rPr>
          <w:rFonts w:cs="David" w:hint="cs"/>
          <w:rtl/>
        </w:rPr>
        <w:t xml:space="preserve"> סגנית מזכיר הכנסת</w:t>
      </w:r>
    </w:p>
    <w:p w14:paraId="62231A7D" w14:textId="77777777" w:rsidR="008429D9" w:rsidRPr="008429D9" w:rsidRDefault="008429D9" w:rsidP="008429D9">
      <w:pPr>
        <w:bidi/>
        <w:jc w:val="both"/>
        <w:outlineLvl w:val="0"/>
        <w:rPr>
          <w:rFonts w:cs="David" w:hint="cs"/>
          <w:rtl/>
        </w:rPr>
      </w:pPr>
    </w:p>
    <w:p w14:paraId="77BC2884" w14:textId="77777777" w:rsidR="008429D9" w:rsidRPr="008429D9" w:rsidRDefault="008429D9" w:rsidP="008429D9">
      <w:pPr>
        <w:bidi/>
        <w:jc w:val="both"/>
        <w:outlineLvl w:val="0"/>
        <w:rPr>
          <w:rFonts w:cs="David" w:hint="cs"/>
          <w:rtl/>
        </w:rPr>
      </w:pPr>
    </w:p>
    <w:p w14:paraId="086B3A81" w14:textId="77777777" w:rsidR="008429D9" w:rsidRPr="008429D9" w:rsidRDefault="008429D9" w:rsidP="008429D9">
      <w:pPr>
        <w:bidi/>
        <w:jc w:val="both"/>
        <w:outlineLvl w:val="0"/>
        <w:rPr>
          <w:rFonts w:cs="David" w:hint="cs"/>
          <w:rtl/>
        </w:rPr>
      </w:pPr>
      <w:r w:rsidRPr="008429D9">
        <w:rPr>
          <w:rFonts w:cs="David" w:hint="cs"/>
          <w:b/>
          <w:bCs/>
          <w:u w:val="single"/>
          <w:rtl/>
        </w:rPr>
        <w:t>יועצת משפטית:</w:t>
      </w:r>
      <w:r w:rsidRPr="008429D9">
        <w:rPr>
          <w:rFonts w:cs="David" w:hint="cs"/>
          <w:rtl/>
        </w:rPr>
        <w:t xml:space="preserve">  ארבל אסטרחן</w:t>
      </w:r>
    </w:p>
    <w:p w14:paraId="14B025BB" w14:textId="77777777" w:rsidR="008429D9" w:rsidRPr="008429D9" w:rsidRDefault="008429D9" w:rsidP="008429D9">
      <w:pPr>
        <w:bidi/>
        <w:jc w:val="both"/>
        <w:outlineLvl w:val="0"/>
        <w:rPr>
          <w:rFonts w:cs="David" w:hint="cs"/>
          <w:rtl/>
        </w:rPr>
      </w:pPr>
    </w:p>
    <w:p w14:paraId="44A4399F" w14:textId="77777777" w:rsidR="008429D9" w:rsidRPr="008429D9" w:rsidRDefault="008429D9" w:rsidP="008429D9">
      <w:pPr>
        <w:bidi/>
        <w:jc w:val="both"/>
        <w:outlineLvl w:val="0"/>
        <w:rPr>
          <w:rFonts w:cs="David" w:hint="cs"/>
          <w:rtl/>
        </w:rPr>
      </w:pPr>
      <w:r w:rsidRPr="008429D9">
        <w:rPr>
          <w:rFonts w:cs="David"/>
          <w:b/>
          <w:bCs/>
          <w:u w:val="single"/>
          <w:rtl/>
        </w:rPr>
        <w:t>מנהלת הוועדה</w:t>
      </w:r>
      <w:r w:rsidRPr="008429D9">
        <w:rPr>
          <w:rFonts w:cs="David"/>
          <w:rtl/>
        </w:rPr>
        <w:t>:</w:t>
      </w:r>
      <w:r w:rsidRPr="008429D9">
        <w:rPr>
          <w:rFonts w:cs="David"/>
          <w:rtl/>
        </w:rPr>
        <w:tab/>
      </w:r>
      <w:r w:rsidRPr="008429D9">
        <w:rPr>
          <w:rFonts w:cs="David" w:hint="cs"/>
          <w:rtl/>
        </w:rPr>
        <w:t>אתי-בן-יוסף</w:t>
      </w:r>
    </w:p>
    <w:p w14:paraId="6B435590" w14:textId="77777777" w:rsidR="008429D9" w:rsidRPr="008429D9" w:rsidRDefault="008429D9" w:rsidP="008429D9">
      <w:pPr>
        <w:bidi/>
        <w:jc w:val="both"/>
        <w:rPr>
          <w:rFonts w:cs="David" w:hint="cs"/>
          <w:b/>
          <w:bCs/>
          <w:u w:val="single"/>
          <w:rtl/>
        </w:rPr>
      </w:pPr>
    </w:p>
    <w:p w14:paraId="1136561F" w14:textId="77777777" w:rsidR="008429D9" w:rsidRPr="008429D9" w:rsidRDefault="008429D9" w:rsidP="008429D9">
      <w:pPr>
        <w:bidi/>
        <w:jc w:val="both"/>
        <w:outlineLvl w:val="0"/>
        <w:rPr>
          <w:rFonts w:cs="David" w:hint="cs"/>
          <w:rtl/>
        </w:rPr>
      </w:pPr>
      <w:r w:rsidRPr="008429D9">
        <w:rPr>
          <w:rFonts w:cs="David" w:hint="cs"/>
          <w:b/>
          <w:bCs/>
          <w:u w:val="single"/>
          <w:rtl/>
        </w:rPr>
        <w:t>קצרנית</w:t>
      </w:r>
      <w:r w:rsidRPr="008429D9">
        <w:rPr>
          <w:rFonts w:cs="David"/>
          <w:rtl/>
        </w:rPr>
        <w:t>:</w:t>
      </w:r>
      <w:r w:rsidRPr="008429D9">
        <w:rPr>
          <w:rFonts w:cs="David"/>
          <w:rtl/>
        </w:rPr>
        <w:tab/>
      </w:r>
      <w:smartTag w:uri="urn:schemas-microsoft-com:office:smarttags" w:element="PersonName">
        <w:r w:rsidRPr="008429D9">
          <w:rPr>
            <w:rFonts w:cs="David" w:hint="cs"/>
            <w:rtl/>
          </w:rPr>
          <w:t>שלומית כהן</w:t>
        </w:r>
      </w:smartTag>
    </w:p>
    <w:p w14:paraId="6C92B0CF" w14:textId="77777777" w:rsidR="008429D9" w:rsidRPr="008429D9" w:rsidRDefault="008429D9" w:rsidP="008429D9">
      <w:pPr>
        <w:keepNext/>
        <w:bidi/>
        <w:jc w:val="center"/>
        <w:rPr>
          <w:rFonts w:cs="David" w:hint="cs"/>
          <w:b/>
          <w:bCs/>
          <w:rtl/>
        </w:rPr>
      </w:pPr>
      <w:r w:rsidRPr="008429D9">
        <w:rPr>
          <w:rFonts w:cs="David"/>
          <w:rtl/>
        </w:rPr>
        <w:br w:type="page"/>
      </w:r>
      <w:r w:rsidRPr="008429D9">
        <w:rPr>
          <w:rFonts w:cs="David" w:hint="cs"/>
          <w:b/>
          <w:bCs/>
          <w:rtl/>
        </w:rPr>
        <w:lastRenderedPageBreak/>
        <w:t xml:space="preserve">1. קביעת ועדה לדיון בהצעה לסדר-היום בנושא: "התמודדות ישראל עם דוח </w:t>
      </w:r>
      <w:proofErr w:type="spellStart"/>
      <w:r w:rsidRPr="008429D9">
        <w:rPr>
          <w:rFonts w:cs="David" w:hint="cs"/>
          <w:b/>
          <w:bCs/>
          <w:rtl/>
        </w:rPr>
        <w:t>גולדסטון</w:t>
      </w:r>
      <w:proofErr w:type="spellEnd"/>
      <w:r w:rsidRPr="008429D9">
        <w:rPr>
          <w:rFonts w:cs="David" w:hint="cs"/>
          <w:b/>
          <w:bCs/>
          <w:rtl/>
        </w:rPr>
        <w:t>",</w:t>
      </w:r>
    </w:p>
    <w:p w14:paraId="5295F553" w14:textId="77777777" w:rsidR="008429D9" w:rsidRPr="008429D9" w:rsidRDefault="008429D9" w:rsidP="008429D9">
      <w:pPr>
        <w:keepNext/>
        <w:bidi/>
        <w:jc w:val="center"/>
        <w:rPr>
          <w:rFonts w:cs="David" w:hint="cs"/>
          <w:b/>
          <w:bCs/>
          <w:u w:val="single"/>
          <w:rtl/>
        </w:rPr>
      </w:pPr>
      <w:r w:rsidRPr="008429D9">
        <w:rPr>
          <w:rFonts w:cs="David" w:hint="cs"/>
          <w:b/>
          <w:bCs/>
          <w:u w:val="single"/>
          <w:rtl/>
        </w:rPr>
        <w:t xml:space="preserve">של חברי הכנסת נחמן שי, </w:t>
      </w:r>
      <w:proofErr w:type="spellStart"/>
      <w:r w:rsidRPr="008429D9">
        <w:rPr>
          <w:rFonts w:cs="David" w:hint="cs"/>
          <w:b/>
          <w:bCs/>
          <w:u w:val="single"/>
          <w:rtl/>
        </w:rPr>
        <w:t>מוחמד</w:t>
      </w:r>
      <w:proofErr w:type="spellEnd"/>
      <w:r w:rsidRPr="008429D9">
        <w:rPr>
          <w:rFonts w:cs="David" w:hint="cs"/>
          <w:b/>
          <w:bCs/>
          <w:u w:val="single"/>
          <w:rtl/>
        </w:rPr>
        <w:t xml:space="preserve"> ברכה, אחמד טיבי וחיים אורון</w:t>
      </w:r>
    </w:p>
    <w:p w14:paraId="5DF1625E" w14:textId="77777777" w:rsidR="008429D9" w:rsidRPr="008429D9" w:rsidRDefault="008429D9" w:rsidP="008429D9">
      <w:pPr>
        <w:bidi/>
        <w:jc w:val="both"/>
        <w:rPr>
          <w:rFonts w:cs="David" w:hint="cs"/>
          <w:u w:val="single"/>
          <w:rtl/>
        </w:rPr>
      </w:pPr>
    </w:p>
    <w:p w14:paraId="10579B99" w14:textId="77777777" w:rsidR="008429D9" w:rsidRDefault="008429D9" w:rsidP="008429D9">
      <w:pPr>
        <w:bidi/>
        <w:jc w:val="both"/>
        <w:rPr>
          <w:rFonts w:cs="David" w:hint="cs"/>
          <w:u w:val="single"/>
          <w:rtl/>
        </w:rPr>
      </w:pPr>
    </w:p>
    <w:p w14:paraId="0BF90232" w14:textId="77777777" w:rsidR="008429D9" w:rsidRDefault="008429D9" w:rsidP="008429D9">
      <w:pPr>
        <w:bidi/>
        <w:jc w:val="both"/>
        <w:rPr>
          <w:rFonts w:cs="David" w:hint="cs"/>
          <w:u w:val="single"/>
          <w:rtl/>
        </w:rPr>
      </w:pPr>
    </w:p>
    <w:p w14:paraId="6AD5E1D2"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A453531" w14:textId="77777777" w:rsidR="008429D9" w:rsidRPr="008429D9" w:rsidRDefault="008429D9" w:rsidP="008429D9">
      <w:pPr>
        <w:bidi/>
        <w:jc w:val="both"/>
        <w:rPr>
          <w:rFonts w:cs="David" w:hint="cs"/>
          <w:u w:val="single"/>
          <w:rtl/>
        </w:rPr>
      </w:pPr>
    </w:p>
    <w:p w14:paraId="3C16750A" w14:textId="77777777" w:rsidR="008429D9" w:rsidRPr="008429D9" w:rsidRDefault="008429D9" w:rsidP="008429D9">
      <w:pPr>
        <w:bidi/>
        <w:jc w:val="both"/>
        <w:rPr>
          <w:rFonts w:cs="David" w:hint="cs"/>
          <w:rtl/>
        </w:rPr>
      </w:pPr>
      <w:r w:rsidRPr="008429D9">
        <w:rPr>
          <w:rFonts w:cs="David" w:hint="cs"/>
          <w:rtl/>
        </w:rPr>
        <w:tab/>
        <w:t xml:space="preserve">אני פותח את הישיבה. הנושא הראשון על סדר-היום, קביעת ועדה לדיון בהצעה לסדר-היום בנושא: "התמודדות ישראל עם דוח </w:t>
      </w:r>
      <w:proofErr w:type="spellStart"/>
      <w:r w:rsidRPr="008429D9">
        <w:rPr>
          <w:rFonts w:cs="David" w:hint="cs"/>
          <w:rtl/>
        </w:rPr>
        <w:t>גולדסטון</w:t>
      </w:r>
      <w:proofErr w:type="spellEnd"/>
      <w:r w:rsidRPr="008429D9">
        <w:rPr>
          <w:rFonts w:cs="David" w:hint="cs"/>
          <w:rtl/>
        </w:rPr>
        <w:t xml:space="preserve">", של חברי הכנסת נחמן שי, </w:t>
      </w:r>
      <w:proofErr w:type="spellStart"/>
      <w:r w:rsidRPr="008429D9">
        <w:rPr>
          <w:rFonts w:cs="David" w:hint="cs"/>
          <w:rtl/>
        </w:rPr>
        <w:t>מוחמד</w:t>
      </w:r>
      <w:proofErr w:type="spellEnd"/>
      <w:r w:rsidRPr="008429D9">
        <w:rPr>
          <w:rFonts w:cs="David" w:hint="cs"/>
          <w:rtl/>
        </w:rPr>
        <w:t xml:space="preserve"> ברכה, אחמד טיבי וחיים אורון. נשמעו הצעות להעביר את ההצעה לוועדת החוץ והביטחון ולוועדת החוקה, חוק ומשפט. יושב-ראש ועדת החוקה הודיע שהוא מותיר את ההחלטה בידי ועדת הכנסת. יושב-ראש ועדת החוץ והביטחון מבקש להעביר לוועדת החוץ והביטחון. </w:t>
      </w:r>
    </w:p>
    <w:p w14:paraId="4494CB1D" w14:textId="77777777" w:rsidR="008429D9" w:rsidRPr="008429D9" w:rsidRDefault="008429D9" w:rsidP="008429D9">
      <w:pPr>
        <w:bidi/>
        <w:jc w:val="both"/>
        <w:rPr>
          <w:rFonts w:cs="David" w:hint="cs"/>
          <w:rtl/>
        </w:rPr>
      </w:pPr>
    </w:p>
    <w:p w14:paraId="1B40E025" w14:textId="77777777" w:rsidR="008429D9" w:rsidRPr="008429D9" w:rsidRDefault="008429D9" w:rsidP="008429D9">
      <w:pPr>
        <w:bidi/>
        <w:jc w:val="both"/>
        <w:rPr>
          <w:rFonts w:cs="David" w:hint="cs"/>
          <w:u w:val="single"/>
          <w:rtl/>
        </w:rPr>
      </w:pPr>
      <w:r w:rsidRPr="008429D9">
        <w:rPr>
          <w:rFonts w:cs="David" w:hint="cs"/>
          <w:u w:val="single"/>
          <w:rtl/>
        </w:rPr>
        <w:t>נחמן שי:</w:t>
      </w:r>
    </w:p>
    <w:p w14:paraId="22E39F4B" w14:textId="77777777" w:rsidR="008429D9" w:rsidRPr="008429D9" w:rsidRDefault="008429D9" w:rsidP="008429D9">
      <w:pPr>
        <w:bidi/>
        <w:jc w:val="both"/>
        <w:rPr>
          <w:rFonts w:cs="David" w:hint="cs"/>
          <w:u w:val="single"/>
          <w:rtl/>
        </w:rPr>
      </w:pPr>
    </w:p>
    <w:p w14:paraId="1162CE66" w14:textId="77777777" w:rsidR="008429D9" w:rsidRPr="008429D9" w:rsidRDefault="008429D9" w:rsidP="008429D9">
      <w:pPr>
        <w:bidi/>
        <w:ind w:firstLine="706"/>
        <w:jc w:val="both"/>
        <w:rPr>
          <w:rFonts w:cs="David" w:hint="cs"/>
          <w:rtl/>
        </w:rPr>
      </w:pPr>
      <w:r w:rsidRPr="008429D9">
        <w:rPr>
          <w:rFonts w:cs="David" w:hint="cs"/>
          <w:rtl/>
        </w:rPr>
        <w:t xml:space="preserve">שם היא תמות מיתת נשיקה. </w:t>
      </w:r>
    </w:p>
    <w:p w14:paraId="1694E3D7" w14:textId="77777777" w:rsidR="008429D9" w:rsidRPr="008429D9" w:rsidRDefault="008429D9" w:rsidP="008429D9">
      <w:pPr>
        <w:bidi/>
        <w:ind w:firstLine="706"/>
        <w:jc w:val="both"/>
        <w:rPr>
          <w:rFonts w:cs="David" w:hint="cs"/>
          <w:rtl/>
        </w:rPr>
      </w:pPr>
    </w:p>
    <w:p w14:paraId="68F57F34"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D1DCE66" w14:textId="77777777" w:rsidR="008429D9" w:rsidRPr="008429D9" w:rsidRDefault="008429D9" w:rsidP="008429D9">
      <w:pPr>
        <w:bidi/>
        <w:jc w:val="both"/>
        <w:rPr>
          <w:rFonts w:cs="David" w:hint="cs"/>
          <w:u w:val="single"/>
          <w:rtl/>
        </w:rPr>
      </w:pPr>
    </w:p>
    <w:p w14:paraId="6B83F718" w14:textId="77777777" w:rsidR="008429D9" w:rsidRPr="008429D9" w:rsidRDefault="008429D9" w:rsidP="008429D9">
      <w:pPr>
        <w:bidi/>
        <w:ind w:firstLine="706"/>
        <w:jc w:val="both"/>
        <w:rPr>
          <w:rFonts w:cs="David" w:hint="cs"/>
          <w:rtl/>
        </w:rPr>
      </w:pPr>
      <w:r w:rsidRPr="008429D9">
        <w:rPr>
          <w:rFonts w:cs="David" w:hint="cs"/>
          <w:rtl/>
        </w:rPr>
        <w:tab/>
        <w:t xml:space="preserve"> אמר בצער וביקש להעביר לשם, אם אני מבין נכון. </w:t>
      </w:r>
    </w:p>
    <w:p w14:paraId="40AB3DF8" w14:textId="77777777" w:rsidR="008429D9" w:rsidRPr="008429D9" w:rsidRDefault="008429D9" w:rsidP="008429D9">
      <w:pPr>
        <w:bidi/>
        <w:ind w:firstLine="706"/>
        <w:jc w:val="both"/>
        <w:rPr>
          <w:rFonts w:cs="David" w:hint="cs"/>
          <w:rtl/>
        </w:rPr>
      </w:pPr>
    </w:p>
    <w:p w14:paraId="04751C74" w14:textId="77777777" w:rsidR="008429D9" w:rsidRPr="008429D9" w:rsidRDefault="008429D9" w:rsidP="008429D9">
      <w:pPr>
        <w:bidi/>
        <w:jc w:val="both"/>
        <w:rPr>
          <w:rFonts w:cs="David" w:hint="cs"/>
          <w:u w:val="single"/>
          <w:rtl/>
        </w:rPr>
      </w:pPr>
      <w:r w:rsidRPr="008429D9">
        <w:rPr>
          <w:rFonts w:cs="David" w:hint="cs"/>
          <w:u w:val="single"/>
          <w:rtl/>
        </w:rPr>
        <w:t>נחמן שי:</w:t>
      </w:r>
    </w:p>
    <w:p w14:paraId="1BD13AF3" w14:textId="77777777" w:rsidR="008429D9" w:rsidRPr="008429D9" w:rsidRDefault="008429D9" w:rsidP="008429D9">
      <w:pPr>
        <w:bidi/>
        <w:jc w:val="both"/>
        <w:rPr>
          <w:rFonts w:cs="David" w:hint="cs"/>
          <w:u w:val="single"/>
          <w:rtl/>
        </w:rPr>
      </w:pPr>
    </w:p>
    <w:p w14:paraId="44CF4795" w14:textId="77777777" w:rsidR="008429D9" w:rsidRPr="008429D9" w:rsidRDefault="008429D9" w:rsidP="008429D9">
      <w:pPr>
        <w:bidi/>
        <w:ind w:firstLine="706"/>
        <w:jc w:val="both"/>
        <w:rPr>
          <w:rFonts w:cs="David" w:hint="cs"/>
          <w:rtl/>
        </w:rPr>
      </w:pPr>
      <w:r w:rsidRPr="008429D9">
        <w:rPr>
          <w:rFonts w:cs="David" w:hint="cs"/>
          <w:rtl/>
        </w:rPr>
        <w:t xml:space="preserve">אני יודע שזה אבוד. זה נושא כל כך מרכזי, שכל אחד מבין את החשיבות שלו. </w:t>
      </w:r>
    </w:p>
    <w:p w14:paraId="5EF9E7A8" w14:textId="77777777" w:rsidR="008429D9" w:rsidRPr="008429D9" w:rsidRDefault="008429D9" w:rsidP="008429D9">
      <w:pPr>
        <w:bidi/>
        <w:ind w:firstLine="706"/>
        <w:jc w:val="both"/>
        <w:rPr>
          <w:rFonts w:cs="David" w:hint="cs"/>
          <w:rtl/>
        </w:rPr>
      </w:pPr>
    </w:p>
    <w:p w14:paraId="343911A4"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C6692DA" w14:textId="77777777" w:rsidR="008429D9" w:rsidRPr="008429D9" w:rsidRDefault="008429D9" w:rsidP="008429D9">
      <w:pPr>
        <w:bidi/>
        <w:jc w:val="both"/>
        <w:rPr>
          <w:rFonts w:cs="David" w:hint="cs"/>
          <w:u w:val="single"/>
          <w:rtl/>
        </w:rPr>
      </w:pPr>
    </w:p>
    <w:p w14:paraId="561C799B" w14:textId="77777777" w:rsidR="008429D9" w:rsidRPr="008429D9" w:rsidRDefault="008429D9" w:rsidP="008429D9">
      <w:pPr>
        <w:bidi/>
        <w:ind w:firstLine="706"/>
        <w:jc w:val="both"/>
        <w:rPr>
          <w:rFonts w:cs="David" w:hint="cs"/>
          <w:rtl/>
        </w:rPr>
      </w:pPr>
      <w:r w:rsidRPr="008429D9">
        <w:rPr>
          <w:rFonts w:cs="David" w:hint="cs"/>
          <w:rtl/>
        </w:rPr>
        <w:tab/>
        <w:t xml:space="preserve"> הערתי גם בישיבה הקודמת, שליושב-ראש ועדת החוץ והביטחון יש גם סמכות לקיים דיון בדלתיים פתוחות במקרים שהוא מוצא לנכון. אתה בוודאי תיטיב להגיע אתו להבנות. </w:t>
      </w:r>
    </w:p>
    <w:p w14:paraId="1D7202EE" w14:textId="77777777" w:rsidR="008429D9" w:rsidRPr="008429D9" w:rsidRDefault="008429D9" w:rsidP="008429D9">
      <w:pPr>
        <w:bidi/>
        <w:ind w:firstLine="706"/>
        <w:jc w:val="both"/>
        <w:rPr>
          <w:rFonts w:cs="David" w:hint="cs"/>
          <w:rtl/>
        </w:rPr>
      </w:pPr>
    </w:p>
    <w:p w14:paraId="39E73336"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75A474C8" w14:textId="77777777" w:rsidR="008429D9" w:rsidRPr="008429D9" w:rsidRDefault="008429D9" w:rsidP="008429D9">
      <w:pPr>
        <w:bidi/>
        <w:jc w:val="both"/>
        <w:rPr>
          <w:rFonts w:cs="David" w:hint="cs"/>
          <w:u w:val="single"/>
          <w:rtl/>
        </w:rPr>
      </w:pPr>
    </w:p>
    <w:p w14:paraId="41211883" w14:textId="77777777" w:rsidR="008429D9" w:rsidRPr="008429D9" w:rsidRDefault="008429D9" w:rsidP="008429D9">
      <w:pPr>
        <w:bidi/>
        <w:ind w:firstLine="706"/>
        <w:jc w:val="both"/>
        <w:rPr>
          <w:rFonts w:cs="David" w:hint="cs"/>
          <w:rtl/>
        </w:rPr>
      </w:pPr>
      <w:r w:rsidRPr="008429D9">
        <w:rPr>
          <w:rFonts w:cs="David" w:hint="cs"/>
          <w:rtl/>
        </w:rPr>
        <w:t>דווקא זה מסוג הדברים ששייך לדון בהם בדלתיים פתוחות, בפרט שהנושא הוא פתוח. השנאה היא כל כך גלויה, אז מה יש פה להסתיר?</w:t>
      </w:r>
    </w:p>
    <w:p w14:paraId="2DB63D2C" w14:textId="77777777" w:rsidR="008429D9" w:rsidRPr="008429D9" w:rsidRDefault="008429D9" w:rsidP="008429D9">
      <w:pPr>
        <w:bidi/>
        <w:ind w:firstLine="706"/>
        <w:jc w:val="both"/>
        <w:rPr>
          <w:rFonts w:cs="David" w:hint="cs"/>
          <w:rtl/>
        </w:rPr>
      </w:pPr>
    </w:p>
    <w:p w14:paraId="435583D2" w14:textId="77777777" w:rsidR="008429D9" w:rsidRPr="008429D9" w:rsidRDefault="008429D9" w:rsidP="008429D9">
      <w:pPr>
        <w:bidi/>
        <w:jc w:val="both"/>
        <w:rPr>
          <w:rFonts w:cs="David" w:hint="cs"/>
          <w:u w:val="single"/>
          <w:rtl/>
        </w:rPr>
      </w:pPr>
      <w:r w:rsidRPr="008429D9">
        <w:rPr>
          <w:rFonts w:cs="David" w:hint="cs"/>
          <w:u w:val="single"/>
          <w:rtl/>
        </w:rPr>
        <w:t>נחמן שי:</w:t>
      </w:r>
    </w:p>
    <w:p w14:paraId="42AEEA07" w14:textId="77777777" w:rsidR="008429D9" w:rsidRPr="008429D9" w:rsidRDefault="008429D9" w:rsidP="008429D9">
      <w:pPr>
        <w:bidi/>
        <w:jc w:val="both"/>
        <w:rPr>
          <w:rFonts w:cs="David" w:hint="cs"/>
          <w:u w:val="single"/>
          <w:rtl/>
        </w:rPr>
      </w:pPr>
    </w:p>
    <w:p w14:paraId="4B54E71C" w14:textId="77777777" w:rsidR="008429D9" w:rsidRPr="008429D9" w:rsidRDefault="008429D9" w:rsidP="008429D9">
      <w:pPr>
        <w:bidi/>
        <w:ind w:firstLine="706"/>
        <w:jc w:val="both"/>
        <w:rPr>
          <w:rFonts w:cs="David" w:hint="cs"/>
          <w:rtl/>
        </w:rPr>
      </w:pPr>
      <w:r w:rsidRPr="008429D9">
        <w:rPr>
          <w:rFonts w:cs="David" w:hint="cs"/>
          <w:rtl/>
        </w:rPr>
        <w:t xml:space="preserve">השנאה היא דורות. אנחנו נקיים גם פגישה של השדולה לדיפלומטיה ציבורית בעניין הזה, אני רוצה מאוד לקדם את זה. אולי זה רעיון לבקש מחבר הכנסת </w:t>
      </w:r>
      <w:proofErr w:type="spellStart"/>
      <w:r w:rsidRPr="008429D9">
        <w:rPr>
          <w:rFonts w:cs="David" w:hint="cs"/>
          <w:rtl/>
        </w:rPr>
        <w:t>הנגבי</w:t>
      </w:r>
      <w:proofErr w:type="spellEnd"/>
      <w:r w:rsidRPr="008429D9">
        <w:rPr>
          <w:rFonts w:cs="David" w:hint="cs"/>
          <w:rtl/>
        </w:rPr>
        <w:t xml:space="preserve"> לעשות כך, אולי נחבר את זה עם המפגש של השדולה. אני לא רואה משהו אחר. </w:t>
      </w:r>
    </w:p>
    <w:p w14:paraId="1332EB7A" w14:textId="77777777" w:rsidR="008429D9" w:rsidRPr="008429D9" w:rsidRDefault="008429D9" w:rsidP="008429D9">
      <w:pPr>
        <w:bidi/>
        <w:ind w:firstLine="706"/>
        <w:jc w:val="both"/>
        <w:rPr>
          <w:rFonts w:cs="David" w:hint="cs"/>
          <w:rtl/>
        </w:rPr>
      </w:pPr>
    </w:p>
    <w:p w14:paraId="238053AE"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D170212" w14:textId="77777777" w:rsidR="008429D9" w:rsidRPr="008429D9" w:rsidRDefault="008429D9" w:rsidP="008429D9">
      <w:pPr>
        <w:bidi/>
        <w:jc w:val="both"/>
        <w:rPr>
          <w:rFonts w:cs="David" w:hint="cs"/>
          <w:u w:val="single"/>
          <w:rtl/>
        </w:rPr>
      </w:pPr>
    </w:p>
    <w:p w14:paraId="46B7276F" w14:textId="77777777" w:rsidR="008429D9" w:rsidRPr="008429D9" w:rsidRDefault="008429D9" w:rsidP="008429D9">
      <w:pPr>
        <w:bidi/>
        <w:ind w:firstLine="706"/>
        <w:jc w:val="both"/>
        <w:rPr>
          <w:rFonts w:cs="David" w:hint="cs"/>
          <w:rtl/>
        </w:rPr>
      </w:pPr>
      <w:r w:rsidRPr="008429D9">
        <w:rPr>
          <w:rFonts w:cs="David" w:hint="cs"/>
          <w:rtl/>
        </w:rPr>
        <w:tab/>
        <w:t xml:space="preserve"> מי בעד להעביר לוועדת החוץ והביטחון?</w:t>
      </w:r>
    </w:p>
    <w:p w14:paraId="7B709E52" w14:textId="77777777" w:rsidR="008429D9" w:rsidRPr="008429D9" w:rsidRDefault="008429D9" w:rsidP="008429D9">
      <w:pPr>
        <w:bidi/>
        <w:ind w:firstLine="706"/>
        <w:jc w:val="both"/>
        <w:rPr>
          <w:rFonts w:cs="David" w:hint="cs"/>
          <w:rtl/>
        </w:rPr>
      </w:pPr>
    </w:p>
    <w:p w14:paraId="2A769731"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2292FFC1" w14:textId="77777777" w:rsidR="008429D9" w:rsidRPr="008429D9" w:rsidRDefault="008429D9" w:rsidP="008429D9">
      <w:pPr>
        <w:bidi/>
        <w:jc w:val="both"/>
        <w:rPr>
          <w:rFonts w:cs="David" w:hint="cs"/>
          <w:u w:val="single"/>
          <w:rtl/>
        </w:rPr>
      </w:pPr>
    </w:p>
    <w:p w14:paraId="7C6A577E" w14:textId="77777777" w:rsidR="008429D9" w:rsidRPr="008429D9" w:rsidRDefault="008429D9" w:rsidP="008429D9">
      <w:pPr>
        <w:bidi/>
        <w:ind w:firstLine="706"/>
        <w:jc w:val="both"/>
        <w:rPr>
          <w:rFonts w:cs="David" w:hint="cs"/>
          <w:rtl/>
        </w:rPr>
      </w:pPr>
      <w:r w:rsidRPr="008429D9">
        <w:rPr>
          <w:rFonts w:cs="David" w:hint="cs"/>
          <w:rtl/>
        </w:rPr>
        <w:t xml:space="preserve">עם ההמלצה שזה יהיה בדלתיים פתוחות. </w:t>
      </w:r>
    </w:p>
    <w:p w14:paraId="16AB6873" w14:textId="77777777" w:rsidR="008429D9" w:rsidRPr="008429D9" w:rsidRDefault="008429D9" w:rsidP="008429D9">
      <w:pPr>
        <w:bidi/>
        <w:ind w:firstLine="706"/>
        <w:jc w:val="both"/>
        <w:rPr>
          <w:rFonts w:cs="David" w:hint="cs"/>
          <w:rtl/>
        </w:rPr>
      </w:pPr>
    </w:p>
    <w:p w14:paraId="48D2B801"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6E9C8FE" w14:textId="77777777" w:rsidR="008429D9" w:rsidRPr="008429D9" w:rsidRDefault="008429D9" w:rsidP="008429D9">
      <w:pPr>
        <w:bidi/>
        <w:jc w:val="both"/>
        <w:rPr>
          <w:rFonts w:cs="David" w:hint="cs"/>
          <w:u w:val="single"/>
          <w:rtl/>
        </w:rPr>
      </w:pPr>
    </w:p>
    <w:p w14:paraId="61D08ED0" w14:textId="77777777" w:rsidR="008429D9" w:rsidRPr="008429D9" w:rsidRDefault="008429D9" w:rsidP="008429D9">
      <w:pPr>
        <w:bidi/>
        <w:ind w:firstLine="706"/>
        <w:jc w:val="both"/>
        <w:rPr>
          <w:rFonts w:cs="David" w:hint="cs"/>
          <w:rtl/>
        </w:rPr>
      </w:pPr>
      <w:r w:rsidRPr="008429D9">
        <w:rPr>
          <w:rFonts w:cs="David" w:hint="cs"/>
          <w:rtl/>
        </w:rPr>
        <w:tab/>
        <w:t xml:space="preserve"> אני לא ממליץ לו. אני לא מנהל את הוועדה שלו. </w:t>
      </w:r>
    </w:p>
    <w:p w14:paraId="1903B9E6" w14:textId="77777777" w:rsidR="008429D9" w:rsidRPr="008429D9" w:rsidRDefault="008429D9" w:rsidP="008429D9">
      <w:pPr>
        <w:bidi/>
        <w:ind w:firstLine="706"/>
        <w:jc w:val="both"/>
        <w:rPr>
          <w:rFonts w:cs="David" w:hint="cs"/>
          <w:rtl/>
        </w:rPr>
      </w:pPr>
    </w:p>
    <w:p w14:paraId="3EFF7B74" w14:textId="77777777" w:rsidR="008429D9" w:rsidRPr="008429D9" w:rsidRDefault="008429D9" w:rsidP="008429D9">
      <w:pPr>
        <w:bidi/>
        <w:ind w:firstLine="706"/>
        <w:jc w:val="both"/>
        <w:rPr>
          <w:rFonts w:cs="David" w:hint="cs"/>
          <w:rtl/>
        </w:rPr>
      </w:pPr>
      <w:r w:rsidRPr="008429D9">
        <w:rPr>
          <w:rFonts w:cs="David" w:hint="cs"/>
          <w:rtl/>
        </w:rPr>
        <w:t>ה צ ב ע ה</w:t>
      </w:r>
    </w:p>
    <w:p w14:paraId="6A2FF53E" w14:textId="77777777" w:rsidR="008429D9" w:rsidRPr="008429D9" w:rsidRDefault="008429D9" w:rsidP="008429D9">
      <w:pPr>
        <w:bidi/>
        <w:ind w:firstLine="706"/>
        <w:jc w:val="both"/>
        <w:rPr>
          <w:rFonts w:cs="David" w:hint="cs"/>
          <w:rtl/>
        </w:rPr>
      </w:pPr>
      <w:r w:rsidRPr="008429D9">
        <w:rPr>
          <w:rFonts w:cs="David" w:hint="cs"/>
          <w:rtl/>
        </w:rPr>
        <w:t xml:space="preserve">בעד </w:t>
      </w:r>
      <w:r w:rsidRPr="008429D9">
        <w:rPr>
          <w:rFonts w:cs="David"/>
          <w:rtl/>
        </w:rPr>
        <w:t>–</w:t>
      </w:r>
      <w:r w:rsidRPr="008429D9">
        <w:rPr>
          <w:rFonts w:cs="David" w:hint="cs"/>
          <w:rtl/>
        </w:rPr>
        <w:t xml:space="preserve"> רוב</w:t>
      </w:r>
    </w:p>
    <w:p w14:paraId="4CE03F23" w14:textId="77777777" w:rsidR="008429D9" w:rsidRPr="008429D9" w:rsidRDefault="008429D9" w:rsidP="008429D9">
      <w:pPr>
        <w:bidi/>
        <w:ind w:firstLine="706"/>
        <w:jc w:val="both"/>
        <w:rPr>
          <w:rFonts w:cs="David" w:hint="cs"/>
          <w:rtl/>
        </w:rPr>
      </w:pPr>
      <w:r w:rsidRPr="008429D9">
        <w:rPr>
          <w:rFonts w:cs="David" w:hint="cs"/>
          <w:rtl/>
        </w:rPr>
        <w:t xml:space="preserve">נגד </w:t>
      </w:r>
      <w:r w:rsidRPr="008429D9">
        <w:rPr>
          <w:rFonts w:cs="David"/>
          <w:rtl/>
        </w:rPr>
        <w:t>–</w:t>
      </w:r>
      <w:r w:rsidRPr="008429D9">
        <w:rPr>
          <w:rFonts w:cs="David" w:hint="cs"/>
          <w:rtl/>
        </w:rPr>
        <w:t xml:space="preserve"> אין</w:t>
      </w:r>
    </w:p>
    <w:p w14:paraId="51E305F8" w14:textId="77777777" w:rsidR="008429D9" w:rsidRPr="008429D9" w:rsidRDefault="008429D9" w:rsidP="008429D9">
      <w:pPr>
        <w:bidi/>
        <w:ind w:firstLine="706"/>
        <w:jc w:val="both"/>
        <w:rPr>
          <w:rFonts w:cs="David" w:hint="cs"/>
          <w:rtl/>
        </w:rPr>
      </w:pPr>
      <w:r w:rsidRPr="008429D9">
        <w:rPr>
          <w:rFonts w:cs="David" w:hint="cs"/>
          <w:rtl/>
        </w:rPr>
        <w:t xml:space="preserve">נמנעים </w:t>
      </w:r>
      <w:r w:rsidRPr="008429D9">
        <w:rPr>
          <w:rFonts w:cs="David"/>
          <w:rtl/>
        </w:rPr>
        <w:t>–</w:t>
      </w:r>
      <w:r w:rsidRPr="008429D9">
        <w:rPr>
          <w:rFonts w:cs="David" w:hint="cs"/>
          <w:rtl/>
        </w:rPr>
        <w:t xml:space="preserve"> אין</w:t>
      </w:r>
    </w:p>
    <w:p w14:paraId="0D68D649" w14:textId="77777777" w:rsidR="008429D9" w:rsidRPr="008429D9" w:rsidRDefault="008429D9" w:rsidP="008429D9">
      <w:pPr>
        <w:bidi/>
        <w:ind w:firstLine="706"/>
        <w:jc w:val="both"/>
        <w:rPr>
          <w:rFonts w:cs="David" w:hint="cs"/>
          <w:rtl/>
        </w:rPr>
      </w:pPr>
    </w:p>
    <w:p w14:paraId="09F1642C" w14:textId="77777777" w:rsidR="008429D9" w:rsidRDefault="008429D9" w:rsidP="008429D9">
      <w:pPr>
        <w:bidi/>
        <w:ind w:firstLine="706"/>
        <w:jc w:val="both"/>
        <w:rPr>
          <w:rFonts w:cs="David" w:hint="cs"/>
          <w:rtl/>
        </w:rPr>
      </w:pPr>
    </w:p>
    <w:p w14:paraId="0C9CA190" w14:textId="77777777" w:rsidR="008429D9" w:rsidRDefault="008429D9" w:rsidP="008429D9">
      <w:pPr>
        <w:bidi/>
        <w:ind w:firstLine="706"/>
        <w:jc w:val="both"/>
        <w:rPr>
          <w:rFonts w:cs="David" w:hint="cs"/>
          <w:rtl/>
        </w:rPr>
      </w:pPr>
    </w:p>
    <w:p w14:paraId="6FEEBFEA" w14:textId="77777777" w:rsidR="008429D9" w:rsidRDefault="008429D9" w:rsidP="008429D9">
      <w:pPr>
        <w:bidi/>
        <w:ind w:firstLine="706"/>
        <w:jc w:val="both"/>
        <w:rPr>
          <w:rFonts w:cs="David" w:hint="cs"/>
          <w:rtl/>
        </w:rPr>
      </w:pPr>
    </w:p>
    <w:p w14:paraId="35457376" w14:textId="77777777" w:rsidR="008429D9" w:rsidRDefault="008429D9" w:rsidP="008429D9">
      <w:pPr>
        <w:bidi/>
        <w:ind w:firstLine="706"/>
        <w:jc w:val="both"/>
        <w:rPr>
          <w:rFonts w:cs="David" w:hint="cs"/>
          <w:rtl/>
        </w:rPr>
      </w:pPr>
    </w:p>
    <w:p w14:paraId="446B4EA8" w14:textId="77777777" w:rsidR="008429D9" w:rsidRDefault="008429D9" w:rsidP="008429D9">
      <w:pPr>
        <w:bidi/>
        <w:ind w:firstLine="706"/>
        <w:jc w:val="both"/>
        <w:rPr>
          <w:rFonts w:cs="David" w:hint="cs"/>
          <w:rtl/>
        </w:rPr>
      </w:pPr>
    </w:p>
    <w:p w14:paraId="63B5663C" w14:textId="77777777" w:rsidR="008429D9" w:rsidRPr="008429D9" w:rsidRDefault="008429D9" w:rsidP="008429D9">
      <w:pPr>
        <w:bidi/>
        <w:ind w:firstLine="706"/>
        <w:jc w:val="both"/>
        <w:rPr>
          <w:rFonts w:cs="David" w:hint="cs"/>
          <w:rtl/>
        </w:rPr>
      </w:pPr>
      <w:r w:rsidRPr="008429D9">
        <w:rPr>
          <w:rFonts w:cs="David" w:hint="cs"/>
          <w:rtl/>
        </w:rPr>
        <w:t xml:space="preserve">הוחלט להעביר את הנושא לוועדת החוץ והביטחון. </w:t>
      </w:r>
    </w:p>
    <w:p w14:paraId="411FF885" w14:textId="77777777" w:rsidR="008429D9" w:rsidRDefault="008429D9" w:rsidP="008429D9">
      <w:pPr>
        <w:bidi/>
        <w:jc w:val="both"/>
        <w:rPr>
          <w:rFonts w:cs="David" w:hint="cs"/>
          <w:u w:val="single"/>
          <w:rtl/>
        </w:rPr>
      </w:pPr>
    </w:p>
    <w:p w14:paraId="028DCF4D"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15566D4E" w14:textId="77777777" w:rsidR="008429D9" w:rsidRPr="008429D9" w:rsidRDefault="008429D9" w:rsidP="008429D9">
      <w:pPr>
        <w:bidi/>
        <w:jc w:val="both"/>
        <w:rPr>
          <w:rFonts w:cs="David" w:hint="cs"/>
          <w:u w:val="single"/>
          <w:rtl/>
        </w:rPr>
      </w:pPr>
    </w:p>
    <w:p w14:paraId="2FAC02E2" w14:textId="77777777" w:rsidR="008429D9" w:rsidRPr="008429D9" w:rsidRDefault="008429D9" w:rsidP="008429D9">
      <w:pPr>
        <w:bidi/>
        <w:ind w:firstLine="706"/>
        <w:jc w:val="both"/>
        <w:rPr>
          <w:rFonts w:cs="David" w:hint="cs"/>
          <w:rtl/>
        </w:rPr>
      </w:pPr>
      <w:r w:rsidRPr="008429D9">
        <w:rPr>
          <w:rFonts w:cs="David" w:hint="cs"/>
          <w:rtl/>
        </w:rPr>
        <w:t xml:space="preserve">אדוני היושב-ראש, אם העברתם את הנושא של </w:t>
      </w:r>
      <w:proofErr w:type="spellStart"/>
      <w:r w:rsidRPr="008429D9">
        <w:rPr>
          <w:rFonts w:cs="David" w:hint="cs"/>
          <w:rtl/>
        </w:rPr>
        <w:t>גולדסטון</w:t>
      </w:r>
      <w:proofErr w:type="spellEnd"/>
      <w:r w:rsidRPr="008429D9">
        <w:rPr>
          <w:rFonts w:cs="David" w:hint="cs"/>
          <w:rtl/>
        </w:rPr>
        <w:t xml:space="preserve"> לוועדת החוץ והביטחון, אני מבקש להבטיח שהמציעים יוזמנו לשם, כפי שראוי. </w:t>
      </w:r>
    </w:p>
    <w:p w14:paraId="74F775C2" w14:textId="77777777" w:rsidR="008429D9" w:rsidRPr="008429D9" w:rsidRDefault="008429D9" w:rsidP="008429D9">
      <w:pPr>
        <w:bidi/>
        <w:ind w:firstLine="706"/>
        <w:jc w:val="both"/>
        <w:rPr>
          <w:rFonts w:cs="David" w:hint="cs"/>
          <w:rtl/>
        </w:rPr>
      </w:pPr>
    </w:p>
    <w:p w14:paraId="546D95A0"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B120899" w14:textId="77777777" w:rsidR="008429D9" w:rsidRPr="008429D9" w:rsidRDefault="008429D9" w:rsidP="008429D9">
      <w:pPr>
        <w:bidi/>
        <w:jc w:val="both"/>
        <w:rPr>
          <w:rFonts w:cs="David" w:hint="cs"/>
          <w:u w:val="single"/>
          <w:rtl/>
        </w:rPr>
      </w:pPr>
    </w:p>
    <w:p w14:paraId="4DE09785" w14:textId="77777777" w:rsidR="008429D9" w:rsidRPr="008429D9" w:rsidRDefault="008429D9" w:rsidP="008429D9">
      <w:pPr>
        <w:bidi/>
        <w:ind w:firstLine="706"/>
        <w:jc w:val="both"/>
        <w:rPr>
          <w:rFonts w:cs="David" w:hint="cs"/>
          <w:rtl/>
        </w:rPr>
      </w:pPr>
      <w:r w:rsidRPr="008429D9">
        <w:rPr>
          <w:rFonts w:cs="David" w:hint="cs"/>
          <w:rtl/>
        </w:rPr>
        <w:tab/>
        <w:t xml:space="preserve">בוודאי שצריך להזמין אתכם. אני לא מאמין שיהיה מצב שלא תוזמנו. נדמה לי שזה לא נכון שאני אתן הוראות ליושב-ראש ועדת החוץ והביטחון, אבל ההערה שלך נרשמה בפרוטוקול, ואני משוכנע שיושב-ראש ועדת החוץ והביטחון לא ימנע מאף חבר כנסת להשתתף בדיון בהצעה שהוא הגיש. </w:t>
      </w:r>
    </w:p>
    <w:p w14:paraId="3C219D29" w14:textId="77777777" w:rsidR="008429D9" w:rsidRPr="008429D9" w:rsidRDefault="008429D9" w:rsidP="008429D9">
      <w:pPr>
        <w:bidi/>
        <w:ind w:firstLine="706"/>
        <w:jc w:val="both"/>
        <w:rPr>
          <w:rFonts w:cs="David" w:hint="cs"/>
          <w:rtl/>
        </w:rPr>
      </w:pPr>
    </w:p>
    <w:p w14:paraId="7097118C"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6E891806" w14:textId="77777777" w:rsidR="008429D9" w:rsidRPr="008429D9" w:rsidRDefault="008429D9" w:rsidP="008429D9">
      <w:pPr>
        <w:bidi/>
        <w:jc w:val="both"/>
        <w:rPr>
          <w:rFonts w:cs="David" w:hint="cs"/>
          <w:u w:val="single"/>
          <w:rtl/>
        </w:rPr>
      </w:pPr>
    </w:p>
    <w:p w14:paraId="1C6B9B3D" w14:textId="77777777" w:rsidR="008429D9" w:rsidRPr="008429D9" w:rsidRDefault="008429D9" w:rsidP="008429D9">
      <w:pPr>
        <w:bidi/>
        <w:ind w:firstLine="706"/>
        <w:jc w:val="both"/>
        <w:rPr>
          <w:rFonts w:cs="David" w:hint="cs"/>
          <w:rtl/>
        </w:rPr>
      </w:pPr>
      <w:r w:rsidRPr="008429D9">
        <w:rPr>
          <w:rFonts w:cs="David" w:hint="cs"/>
          <w:rtl/>
        </w:rPr>
        <w:t xml:space="preserve">בגלל זה חשבתי להעביר את זה לוועדת החוקה, חוק ומשפט. </w:t>
      </w:r>
    </w:p>
    <w:p w14:paraId="672F2CC7" w14:textId="77777777" w:rsidR="008429D9" w:rsidRPr="008429D9" w:rsidRDefault="008429D9" w:rsidP="008429D9">
      <w:pPr>
        <w:bidi/>
        <w:ind w:firstLine="706"/>
        <w:jc w:val="both"/>
        <w:rPr>
          <w:rFonts w:cs="David" w:hint="cs"/>
          <w:rtl/>
        </w:rPr>
      </w:pPr>
    </w:p>
    <w:p w14:paraId="17D5C249" w14:textId="77777777" w:rsidR="008429D9" w:rsidRPr="008429D9" w:rsidRDefault="008429D9" w:rsidP="008429D9">
      <w:pPr>
        <w:bidi/>
        <w:jc w:val="both"/>
        <w:rPr>
          <w:rFonts w:cs="David" w:hint="cs"/>
          <w:u w:val="single"/>
          <w:rtl/>
        </w:rPr>
      </w:pPr>
      <w:r w:rsidRPr="008429D9">
        <w:rPr>
          <w:rFonts w:cs="David" w:hint="cs"/>
          <w:u w:val="single"/>
          <w:rtl/>
        </w:rPr>
        <w:t>נחמן שי:</w:t>
      </w:r>
    </w:p>
    <w:p w14:paraId="7E8B24E3" w14:textId="77777777" w:rsidR="008429D9" w:rsidRPr="008429D9" w:rsidRDefault="008429D9" w:rsidP="008429D9">
      <w:pPr>
        <w:bidi/>
        <w:jc w:val="both"/>
        <w:rPr>
          <w:rFonts w:cs="David" w:hint="cs"/>
          <w:u w:val="single"/>
          <w:rtl/>
        </w:rPr>
      </w:pPr>
    </w:p>
    <w:p w14:paraId="3B130569" w14:textId="77777777" w:rsidR="008429D9" w:rsidRPr="008429D9" w:rsidRDefault="008429D9" w:rsidP="008429D9">
      <w:pPr>
        <w:bidi/>
        <w:ind w:firstLine="706"/>
        <w:jc w:val="both"/>
        <w:rPr>
          <w:rFonts w:cs="David" w:hint="cs"/>
          <w:rtl/>
        </w:rPr>
      </w:pPr>
      <w:r w:rsidRPr="008429D9">
        <w:rPr>
          <w:rFonts w:cs="David" w:hint="cs"/>
          <w:rtl/>
        </w:rPr>
        <w:t xml:space="preserve">הוא לא רוצה. </w:t>
      </w:r>
    </w:p>
    <w:p w14:paraId="63C36B2D" w14:textId="77777777" w:rsidR="008429D9" w:rsidRPr="008429D9" w:rsidRDefault="008429D9" w:rsidP="008429D9">
      <w:pPr>
        <w:bidi/>
        <w:ind w:firstLine="706"/>
        <w:jc w:val="both"/>
        <w:rPr>
          <w:rFonts w:cs="David" w:hint="cs"/>
          <w:rtl/>
        </w:rPr>
      </w:pPr>
    </w:p>
    <w:p w14:paraId="5AF39BFA"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4EB39E9C" w14:textId="77777777" w:rsidR="008429D9" w:rsidRPr="008429D9" w:rsidRDefault="008429D9" w:rsidP="008429D9">
      <w:pPr>
        <w:bidi/>
        <w:jc w:val="both"/>
        <w:rPr>
          <w:rFonts w:cs="David" w:hint="cs"/>
          <w:u w:val="single"/>
          <w:rtl/>
        </w:rPr>
      </w:pPr>
    </w:p>
    <w:p w14:paraId="5BD8A9E0" w14:textId="77777777" w:rsidR="008429D9" w:rsidRPr="008429D9" w:rsidRDefault="008429D9" w:rsidP="008429D9">
      <w:pPr>
        <w:bidi/>
        <w:ind w:firstLine="706"/>
        <w:jc w:val="both"/>
        <w:rPr>
          <w:rFonts w:cs="David" w:hint="cs"/>
          <w:rtl/>
        </w:rPr>
      </w:pPr>
      <w:r w:rsidRPr="008429D9">
        <w:rPr>
          <w:rFonts w:cs="David" w:hint="cs"/>
          <w:rtl/>
        </w:rPr>
        <w:tab/>
        <w:t xml:space="preserve"> תודה. </w:t>
      </w:r>
    </w:p>
    <w:p w14:paraId="21F9E319" w14:textId="77777777" w:rsidR="008429D9" w:rsidRPr="008429D9" w:rsidRDefault="008429D9" w:rsidP="008429D9">
      <w:pPr>
        <w:bidi/>
        <w:ind w:firstLine="706"/>
        <w:jc w:val="center"/>
        <w:rPr>
          <w:rFonts w:cs="David" w:hint="cs"/>
          <w:b/>
          <w:bCs/>
          <w:u w:val="single"/>
          <w:rtl/>
        </w:rPr>
      </w:pPr>
      <w:r w:rsidRPr="008429D9">
        <w:rPr>
          <w:rFonts w:cs="David"/>
          <w:rtl/>
        </w:rPr>
        <w:br w:type="page"/>
      </w:r>
      <w:r w:rsidRPr="008429D9">
        <w:rPr>
          <w:rFonts w:cs="David" w:hint="cs"/>
          <w:b/>
          <w:bCs/>
          <w:u w:val="single"/>
          <w:rtl/>
        </w:rPr>
        <w:t>2. הצעה לסדר של חברת הכנסת רוחמה אברהם-</w:t>
      </w:r>
      <w:proofErr w:type="spellStart"/>
      <w:r w:rsidRPr="008429D9">
        <w:rPr>
          <w:rFonts w:cs="David" w:hint="cs"/>
          <w:b/>
          <w:bCs/>
          <w:u w:val="single"/>
          <w:rtl/>
        </w:rPr>
        <w:t>בלילא</w:t>
      </w:r>
      <w:proofErr w:type="spellEnd"/>
    </w:p>
    <w:p w14:paraId="0A89FF11" w14:textId="77777777" w:rsidR="008429D9" w:rsidRPr="008429D9" w:rsidRDefault="008429D9" w:rsidP="008429D9">
      <w:pPr>
        <w:bidi/>
        <w:ind w:firstLine="706"/>
        <w:jc w:val="both"/>
        <w:rPr>
          <w:rFonts w:cs="David" w:hint="cs"/>
          <w:b/>
          <w:bCs/>
          <w:u w:val="single"/>
          <w:rtl/>
        </w:rPr>
      </w:pPr>
    </w:p>
    <w:p w14:paraId="6B0ADF81" w14:textId="77777777" w:rsidR="008429D9" w:rsidRDefault="008429D9" w:rsidP="008429D9">
      <w:pPr>
        <w:bidi/>
        <w:jc w:val="both"/>
        <w:rPr>
          <w:rFonts w:cs="David" w:hint="cs"/>
          <w:u w:val="single"/>
          <w:rtl/>
        </w:rPr>
      </w:pPr>
    </w:p>
    <w:p w14:paraId="1B2D37C6" w14:textId="77777777" w:rsidR="008429D9" w:rsidRDefault="008429D9" w:rsidP="008429D9">
      <w:pPr>
        <w:bidi/>
        <w:jc w:val="both"/>
        <w:rPr>
          <w:rFonts w:cs="David" w:hint="cs"/>
          <w:u w:val="single"/>
          <w:rtl/>
        </w:rPr>
      </w:pPr>
    </w:p>
    <w:p w14:paraId="30C16D97" w14:textId="77777777" w:rsidR="008429D9" w:rsidRDefault="008429D9" w:rsidP="008429D9">
      <w:pPr>
        <w:bidi/>
        <w:jc w:val="both"/>
        <w:rPr>
          <w:rFonts w:cs="David" w:hint="cs"/>
          <w:u w:val="single"/>
          <w:rtl/>
        </w:rPr>
      </w:pPr>
    </w:p>
    <w:p w14:paraId="0795F859" w14:textId="77777777" w:rsidR="008429D9" w:rsidRDefault="008429D9" w:rsidP="008429D9">
      <w:pPr>
        <w:bidi/>
        <w:jc w:val="both"/>
        <w:rPr>
          <w:rFonts w:cs="David" w:hint="cs"/>
          <w:u w:val="single"/>
          <w:rtl/>
        </w:rPr>
      </w:pPr>
    </w:p>
    <w:p w14:paraId="1F65348B"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89D738B" w14:textId="77777777" w:rsidR="008429D9" w:rsidRPr="008429D9" w:rsidRDefault="008429D9" w:rsidP="008429D9">
      <w:pPr>
        <w:bidi/>
        <w:jc w:val="both"/>
        <w:rPr>
          <w:rFonts w:cs="David" w:hint="cs"/>
          <w:u w:val="single"/>
          <w:rtl/>
        </w:rPr>
      </w:pPr>
    </w:p>
    <w:p w14:paraId="1B665412" w14:textId="77777777" w:rsidR="008429D9" w:rsidRPr="008429D9" w:rsidRDefault="008429D9" w:rsidP="008429D9">
      <w:pPr>
        <w:bidi/>
        <w:ind w:firstLine="706"/>
        <w:jc w:val="both"/>
        <w:rPr>
          <w:rFonts w:cs="David" w:hint="cs"/>
          <w:rtl/>
        </w:rPr>
      </w:pPr>
      <w:r w:rsidRPr="008429D9">
        <w:rPr>
          <w:rFonts w:cs="David" w:hint="cs"/>
          <w:rtl/>
        </w:rPr>
        <w:tab/>
        <w:t xml:space="preserve"> חברת הכנסת אברהם, בבקשה. </w:t>
      </w:r>
    </w:p>
    <w:p w14:paraId="3FB3EF56" w14:textId="77777777" w:rsidR="008429D9" w:rsidRPr="008429D9" w:rsidRDefault="008429D9" w:rsidP="008429D9">
      <w:pPr>
        <w:bidi/>
        <w:ind w:firstLine="706"/>
        <w:jc w:val="both"/>
        <w:rPr>
          <w:rFonts w:cs="David" w:hint="cs"/>
          <w:rtl/>
        </w:rPr>
      </w:pPr>
    </w:p>
    <w:p w14:paraId="74F183F1"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705F9C40" w14:textId="77777777" w:rsidR="008429D9" w:rsidRPr="008429D9" w:rsidRDefault="008429D9" w:rsidP="008429D9">
      <w:pPr>
        <w:bidi/>
        <w:jc w:val="both"/>
        <w:rPr>
          <w:rFonts w:cs="David" w:hint="cs"/>
          <w:u w:val="single"/>
          <w:rtl/>
        </w:rPr>
      </w:pPr>
    </w:p>
    <w:p w14:paraId="1EFA2C14" w14:textId="77777777" w:rsidR="008429D9" w:rsidRPr="008429D9" w:rsidRDefault="008429D9" w:rsidP="008429D9">
      <w:pPr>
        <w:bidi/>
        <w:ind w:firstLine="706"/>
        <w:jc w:val="both"/>
        <w:rPr>
          <w:rFonts w:cs="David" w:hint="cs"/>
          <w:rtl/>
        </w:rPr>
      </w:pPr>
      <w:r w:rsidRPr="008429D9">
        <w:rPr>
          <w:rFonts w:cs="David" w:hint="cs"/>
          <w:rtl/>
        </w:rPr>
        <w:t xml:space="preserve">אני רוצה לדבר בכובעי כסגנית יושב-ראש הכנסת. אני רוצה לדבר על הצבעות האי-אמון, שפה קיבלנו החלטה גורפת שלפיה המציעים יציעו 10 דקות, ו-3 דקות לכל דובר. בשבוע שעבר הכנסת סיימה את יומה בשעה 18:15. אני לא חושבת שלמישהו זכור מקרה כזה מזה שנים רבות. זה נכון שאנחנו צריכים להעלות את כל הסוגיה של האי-אמון, בהיבט התקנוני. אבל אני חושבת, אדוני היושב-ראש, שהחלטה גורפת לכל הצבעות האי-אמון שבהם יש תקצוב של הזמן </w:t>
      </w:r>
      <w:r w:rsidRPr="008429D9">
        <w:rPr>
          <w:rFonts w:cs="David"/>
          <w:rtl/>
        </w:rPr>
        <w:t>–</w:t>
      </w:r>
      <w:r w:rsidRPr="008429D9">
        <w:rPr>
          <w:rFonts w:cs="David" w:hint="cs"/>
          <w:rtl/>
        </w:rPr>
        <w:t xml:space="preserve"> כאשר אין סדר-יום ארוך, למה שלא תינתן זכות לדוברים לומר את דברם פרק זמן יותר ארוך? תן רבע שעה לסיעות הבית ועוד 10 דקות לכל סיעה. זה בסך הכול מסתכם בשעה עד שעה וחצי. ביום שני סיימנו בשעה 18:15 וזו </w:t>
      </w:r>
      <w:proofErr w:type="spellStart"/>
      <w:r w:rsidRPr="008429D9">
        <w:rPr>
          <w:rFonts w:cs="David" w:hint="cs"/>
          <w:rtl/>
        </w:rPr>
        <w:t>היתה</w:t>
      </w:r>
      <w:proofErr w:type="spellEnd"/>
      <w:r w:rsidRPr="008429D9">
        <w:rPr>
          <w:rFonts w:cs="David" w:hint="cs"/>
          <w:rtl/>
        </w:rPr>
        <w:t xml:space="preserve"> שערורייה. </w:t>
      </w:r>
    </w:p>
    <w:p w14:paraId="7E79B33C" w14:textId="77777777" w:rsidR="008429D9" w:rsidRPr="008429D9" w:rsidRDefault="008429D9" w:rsidP="008429D9">
      <w:pPr>
        <w:bidi/>
        <w:ind w:firstLine="706"/>
        <w:jc w:val="both"/>
        <w:rPr>
          <w:rFonts w:cs="David" w:hint="cs"/>
          <w:rtl/>
        </w:rPr>
      </w:pPr>
    </w:p>
    <w:p w14:paraId="1DDDF8F0"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67A3D7A4" w14:textId="77777777" w:rsidR="008429D9" w:rsidRPr="008429D9" w:rsidRDefault="008429D9" w:rsidP="008429D9">
      <w:pPr>
        <w:bidi/>
        <w:jc w:val="both"/>
        <w:rPr>
          <w:rFonts w:cs="David" w:hint="cs"/>
          <w:u w:val="single"/>
          <w:rtl/>
        </w:rPr>
      </w:pPr>
    </w:p>
    <w:p w14:paraId="1394A139" w14:textId="77777777" w:rsidR="008429D9" w:rsidRPr="008429D9" w:rsidRDefault="008429D9" w:rsidP="008429D9">
      <w:pPr>
        <w:bidi/>
        <w:ind w:firstLine="706"/>
        <w:jc w:val="both"/>
        <w:rPr>
          <w:rFonts w:cs="David" w:hint="cs"/>
          <w:rtl/>
        </w:rPr>
      </w:pPr>
      <w:r w:rsidRPr="008429D9">
        <w:rPr>
          <w:rFonts w:cs="David" w:hint="cs"/>
          <w:rtl/>
        </w:rPr>
        <w:t xml:space="preserve">יש בעיה יותר עמוקה. בכל סדר-היום של הכנסת עוד לא זכור לי דבר כזה. הכנסת נעשית מיותרת מיום ליום. </w:t>
      </w:r>
    </w:p>
    <w:p w14:paraId="47F9B7BC" w14:textId="77777777" w:rsidR="008429D9" w:rsidRPr="008429D9" w:rsidRDefault="008429D9" w:rsidP="008429D9">
      <w:pPr>
        <w:bidi/>
        <w:ind w:firstLine="706"/>
        <w:jc w:val="both"/>
        <w:rPr>
          <w:rFonts w:cs="David" w:hint="cs"/>
          <w:rtl/>
        </w:rPr>
      </w:pPr>
    </w:p>
    <w:p w14:paraId="520A91B2"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7A8430CD" w14:textId="77777777" w:rsidR="008429D9" w:rsidRPr="008429D9" w:rsidRDefault="008429D9" w:rsidP="008429D9">
      <w:pPr>
        <w:bidi/>
        <w:jc w:val="both"/>
        <w:rPr>
          <w:rFonts w:cs="David" w:hint="cs"/>
          <w:u w:val="single"/>
          <w:rtl/>
        </w:rPr>
      </w:pPr>
    </w:p>
    <w:p w14:paraId="3C513231" w14:textId="77777777" w:rsidR="008429D9" w:rsidRPr="008429D9" w:rsidRDefault="008429D9" w:rsidP="008429D9">
      <w:pPr>
        <w:bidi/>
        <w:ind w:firstLine="706"/>
        <w:jc w:val="both"/>
        <w:rPr>
          <w:rFonts w:cs="David" w:hint="cs"/>
          <w:rtl/>
        </w:rPr>
      </w:pPr>
      <w:r w:rsidRPr="008429D9">
        <w:rPr>
          <w:rFonts w:cs="David" w:hint="cs"/>
          <w:rtl/>
        </w:rPr>
        <w:t xml:space="preserve">נכון. הכנסת הפכה להיות הזרוע הביצועית של הממשלה הנוכחית, ויחד עם זה אין יותר משתי הצעות אי-אמון כל שבוע. זה לא כמו שהיה בעבר, שהיו חמש או שש הצעות אי-אמון, שאז ניתן לזה יותר ביטוי. אני חושבת שגם אנחנו היום, ואתה כיושב-ראש הוועדה הזאת, שבין היתר אחראי על לוח הזמנים ועל סדר-היום של הבית, צריכים לתת לזה קצת יותר משמעות, עם אפשרות ליותר זמן דיבור. זו ההצעה שלי לסדר, ואני חושבת שזו הצעה ראויה, ודווקא בזמן הזה. </w:t>
      </w:r>
    </w:p>
    <w:p w14:paraId="11FF5640" w14:textId="77777777" w:rsidR="008429D9" w:rsidRPr="008429D9" w:rsidRDefault="008429D9" w:rsidP="008429D9">
      <w:pPr>
        <w:bidi/>
        <w:ind w:firstLine="706"/>
        <w:jc w:val="both"/>
        <w:rPr>
          <w:rFonts w:cs="David" w:hint="cs"/>
          <w:rtl/>
        </w:rPr>
      </w:pPr>
    </w:p>
    <w:p w14:paraId="0B9C7D91"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D89CC84" w14:textId="77777777" w:rsidR="008429D9" w:rsidRPr="008429D9" w:rsidRDefault="008429D9" w:rsidP="008429D9">
      <w:pPr>
        <w:bidi/>
        <w:jc w:val="both"/>
        <w:rPr>
          <w:rFonts w:cs="David" w:hint="cs"/>
          <w:u w:val="single"/>
          <w:rtl/>
        </w:rPr>
      </w:pPr>
    </w:p>
    <w:p w14:paraId="7A779733" w14:textId="77777777" w:rsidR="008429D9" w:rsidRPr="008429D9" w:rsidRDefault="008429D9" w:rsidP="008429D9">
      <w:pPr>
        <w:bidi/>
        <w:ind w:firstLine="706"/>
        <w:jc w:val="both"/>
        <w:rPr>
          <w:rFonts w:cs="David" w:hint="cs"/>
          <w:rtl/>
        </w:rPr>
      </w:pPr>
      <w:r w:rsidRPr="008429D9">
        <w:rPr>
          <w:rFonts w:cs="David" w:hint="cs"/>
          <w:rtl/>
        </w:rPr>
        <w:tab/>
        <w:t xml:space="preserve">תודה. חבר הכנסת ברכה, בבקשה. </w:t>
      </w:r>
    </w:p>
    <w:p w14:paraId="58F08905" w14:textId="77777777" w:rsidR="008429D9" w:rsidRPr="008429D9" w:rsidRDefault="008429D9" w:rsidP="008429D9">
      <w:pPr>
        <w:bidi/>
        <w:ind w:firstLine="706"/>
        <w:jc w:val="both"/>
        <w:rPr>
          <w:rFonts w:cs="David" w:hint="cs"/>
          <w:rtl/>
        </w:rPr>
      </w:pPr>
    </w:p>
    <w:p w14:paraId="1EC56AA5"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16991004" w14:textId="77777777" w:rsidR="008429D9" w:rsidRPr="008429D9" w:rsidRDefault="008429D9" w:rsidP="008429D9">
      <w:pPr>
        <w:bidi/>
        <w:jc w:val="both"/>
        <w:rPr>
          <w:rFonts w:cs="David" w:hint="cs"/>
          <w:u w:val="single"/>
          <w:rtl/>
        </w:rPr>
      </w:pPr>
    </w:p>
    <w:p w14:paraId="0908154A" w14:textId="77777777" w:rsidR="008429D9" w:rsidRPr="008429D9" w:rsidRDefault="008429D9" w:rsidP="008429D9">
      <w:pPr>
        <w:bidi/>
        <w:ind w:firstLine="706"/>
        <w:jc w:val="both"/>
        <w:rPr>
          <w:rFonts w:cs="David" w:hint="cs"/>
          <w:rtl/>
        </w:rPr>
      </w:pPr>
      <w:r w:rsidRPr="008429D9">
        <w:rPr>
          <w:rFonts w:cs="David" w:hint="cs"/>
          <w:rtl/>
        </w:rPr>
        <w:t xml:space="preserve">אני חושב שמתחייב דיון עקרוני על סדר-יומה של הכנסת והעבודה של הכנסת. </w:t>
      </w:r>
    </w:p>
    <w:p w14:paraId="16257554" w14:textId="77777777" w:rsidR="008429D9" w:rsidRPr="008429D9" w:rsidRDefault="008429D9" w:rsidP="008429D9">
      <w:pPr>
        <w:bidi/>
        <w:ind w:firstLine="706"/>
        <w:jc w:val="both"/>
        <w:rPr>
          <w:rFonts w:cs="David" w:hint="cs"/>
          <w:rtl/>
        </w:rPr>
      </w:pPr>
    </w:p>
    <w:p w14:paraId="3612C8E5" w14:textId="77777777" w:rsidR="008429D9" w:rsidRPr="008429D9" w:rsidRDefault="008429D9" w:rsidP="008429D9">
      <w:pPr>
        <w:bidi/>
        <w:jc w:val="both"/>
        <w:rPr>
          <w:rFonts w:cs="David" w:hint="cs"/>
          <w:u w:val="single"/>
          <w:rtl/>
        </w:rPr>
      </w:pPr>
      <w:r w:rsidRPr="008429D9">
        <w:rPr>
          <w:rFonts w:cs="David" w:hint="cs"/>
          <w:u w:val="single"/>
          <w:rtl/>
        </w:rPr>
        <w:t>אברהם מיכאלי:</w:t>
      </w:r>
    </w:p>
    <w:p w14:paraId="09B1C792" w14:textId="77777777" w:rsidR="008429D9" w:rsidRPr="008429D9" w:rsidRDefault="008429D9" w:rsidP="008429D9">
      <w:pPr>
        <w:bidi/>
        <w:jc w:val="both"/>
        <w:rPr>
          <w:rFonts w:cs="David" w:hint="cs"/>
          <w:u w:val="single"/>
          <w:rtl/>
        </w:rPr>
      </w:pPr>
    </w:p>
    <w:p w14:paraId="0441DF5E" w14:textId="77777777" w:rsidR="008429D9" w:rsidRPr="008429D9" w:rsidRDefault="008429D9" w:rsidP="008429D9">
      <w:pPr>
        <w:bidi/>
        <w:ind w:firstLine="706"/>
        <w:jc w:val="both"/>
        <w:rPr>
          <w:rFonts w:cs="David" w:hint="cs"/>
          <w:rtl/>
        </w:rPr>
      </w:pPr>
      <w:r w:rsidRPr="008429D9">
        <w:rPr>
          <w:rFonts w:cs="David" w:hint="cs"/>
          <w:rtl/>
        </w:rPr>
        <w:t xml:space="preserve">לא רק ליום שני, לכל הימים. </w:t>
      </w:r>
    </w:p>
    <w:p w14:paraId="6E22DCE2" w14:textId="77777777" w:rsidR="008429D9" w:rsidRPr="008429D9" w:rsidRDefault="008429D9" w:rsidP="008429D9">
      <w:pPr>
        <w:bidi/>
        <w:ind w:firstLine="706"/>
        <w:jc w:val="both"/>
        <w:rPr>
          <w:rFonts w:cs="David" w:hint="cs"/>
          <w:rtl/>
        </w:rPr>
      </w:pPr>
    </w:p>
    <w:p w14:paraId="4A80ABBC"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454918D9" w14:textId="77777777" w:rsidR="008429D9" w:rsidRPr="008429D9" w:rsidRDefault="008429D9" w:rsidP="008429D9">
      <w:pPr>
        <w:bidi/>
        <w:jc w:val="both"/>
        <w:rPr>
          <w:rFonts w:cs="David" w:hint="cs"/>
          <w:u w:val="single"/>
          <w:rtl/>
        </w:rPr>
      </w:pPr>
    </w:p>
    <w:p w14:paraId="204B1699" w14:textId="77777777" w:rsidR="008429D9" w:rsidRPr="008429D9" w:rsidRDefault="008429D9" w:rsidP="008429D9">
      <w:pPr>
        <w:bidi/>
        <w:ind w:firstLine="706"/>
        <w:jc w:val="both"/>
        <w:rPr>
          <w:rFonts w:cs="David" w:hint="cs"/>
          <w:rtl/>
        </w:rPr>
      </w:pPr>
      <w:r w:rsidRPr="008429D9">
        <w:rPr>
          <w:rFonts w:cs="David" w:hint="cs"/>
          <w:rtl/>
        </w:rPr>
        <w:t xml:space="preserve">לא רק ליום שני. </w:t>
      </w:r>
    </w:p>
    <w:p w14:paraId="7BAEB648" w14:textId="77777777" w:rsidR="008429D9" w:rsidRPr="008429D9" w:rsidRDefault="008429D9" w:rsidP="008429D9">
      <w:pPr>
        <w:bidi/>
        <w:ind w:firstLine="706"/>
        <w:jc w:val="both"/>
        <w:rPr>
          <w:rFonts w:cs="David" w:hint="cs"/>
          <w:rtl/>
        </w:rPr>
      </w:pPr>
    </w:p>
    <w:p w14:paraId="7893EC07"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5DD2BCC1" w14:textId="77777777" w:rsidR="008429D9" w:rsidRPr="008429D9" w:rsidRDefault="008429D9" w:rsidP="008429D9">
      <w:pPr>
        <w:bidi/>
        <w:jc w:val="both"/>
        <w:rPr>
          <w:rFonts w:cs="David" w:hint="cs"/>
          <w:u w:val="single"/>
          <w:rtl/>
        </w:rPr>
      </w:pPr>
    </w:p>
    <w:p w14:paraId="78A02DD3" w14:textId="77777777" w:rsidR="008429D9" w:rsidRPr="008429D9" w:rsidRDefault="008429D9" w:rsidP="008429D9">
      <w:pPr>
        <w:bidi/>
        <w:ind w:firstLine="706"/>
        <w:jc w:val="both"/>
        <w:rPr>
          <w:rFonts w:cs="David" w:hint="cs"/>
          <w:rtl/>
        </w:rPr>
      </w:pPr>
      <w:r w:rsidRPr="008429D9">
        <w:rPr>
          <w:rFonts w:cs="David" w:hint="cs"/>
          <w:rtl/>
        </w:rPr>
        <w:t xml:space="preserve">ביום שלישי תיכנס שעת השאילתות לשרים, אז סדר-היום יהיה קצת יותר ארוך. </w:t>
      </w:r>
    </w:p>
    <w:p w14:paraId="340ADF34" w14:textId="77777777" w:rsidR="008429D9" w:rsidRPr="008429D9" w:rsidRDefault="008429D9" w:rsidP="008429D9">
      <w:pPr>
        <w:bidi/>
        <w:ind w:firstLine="706"/>
        <w:jc w:val="both"/>
        <w:rPr>
          <w:rFonts w:cs="David" w:hint="cs"/>
          <w:rtl/>
        </w:rPr>
      </w:pPr>
    </w:p>
    <w:p w14:paraId="2021A8EE" w14:textId="77777777" w:rsidR="008429D9" w:rsidRPr="008429D9" w:rsidRDefault="008429D9" w:rsidP="008429D9">
      <w:pPr>
        <w:bidi/>
        <w:jc w:val="both"/>
        <w:rPr>
          <w:rFonts w:cs="David" w:hint="cs"/>
          <w:u w:val="single"/>
          <w:rtl/>
        </w:rPr>
      </w:pPr>
      <w:proofErr w:type="spellStart"/>
      <w:r w:rsidRPr="008429D9">
        <w:rPr>
          <w:rFonts w:cs="David" w:hint="cs"/>
          <w:u w:val="single"/>
          <w:rtl/>
        </w:rPr>
        <w:t>מוחמד</w:t>
      </w:r>
      <w:proofErr w:type="spellEnd"/>
      <w:r w:rsidRPr="008429D9">
        <w:rPr>
          <w:rFonts w:cs="David" w:hint="cs"/>
          <w:u w:val="single"/>
          <w:rtl/>
        </w:rPr>
        <w:t xml:space="preserve"> ברכה:</w:t>
      </w:r>
    </w:p>
    <w:p w14:paraId="465A8089" w14:textId="77777777" w:rsidR="008429D9" w:rsidRPr="008429D9" w:rsidRDefault="008429D9" w:rsidP="008429D9">
      <w:pPr>
        <w:bidi/>
        <w:jc w:val="both"/>
        <w:rPr>
          <w:rFonts w:cs="David" w:hint="cs"/>
          <w:u w:val="single"/>
          <w:rtl/>
        </w:rPr>
      </w:pPr>
    </w:p>
    <w:p w14:paraId="1901EBF4" w14:textId="77777777" w:rsidR="008429D9" w:rsidRPr="008429D9" w:rsidRDefault="008429D9" w:rsidP="008429D9">
      <w:pPr>
        <w:bidi/>
        <w:ind w:firstLine="706"/>
        <w:jc w:val="both"/>
        <w:rPr>
          <w:rFonts w:cs="David" w:hint="cs"/>
          <w:rtl/>
        </w:rPr>
      </w:pPr>
      <w:r w:rsidRPr="008429D9">
        <w:rPr>
          <w:rFonts w:cs="David" w:hint="cs"/>
          <w:rtl/>
        </w:rPr>
        <w:t xml:space="preserve">הכנסת </w:t>
      </w:r>
      <w:proofErr w:type="spellStart"/>
      <w:r w:rsidRPr="008429D9">
        <w:rPr>
          <w:rFonts w:cs="David" w:hint="cs"/>
          <w:rtl/>
        </w:rPr>
        <w:t>מתייתרת</w:t>
      </w:r>
      <w:proofErr w:type="spellEnd"/>
      <w:r w:rsidRPr="008429D9">
        <w:rPr>
          <w:rFonts w:cs="David" w:hint="cs"/>
          <w:rtl/>
        </w:rPr>
        <w:t xml:space="preserve"> לחלוטין כאן. הרי הכנסת יושבת בממשלה, והממשלה לא עובדת מול הכנסת. </w:t>
      </w:r>
    </w:p>
    <w:p w14:paraId="79C59D7E" w14:textId="77777777" w:rsidR="008429D9" w:rsidRPr="008429D9" w:rsidRDefault="008429D9" w:rsidP="008429D9">
      <w:pPr>
        <w:bidi/>
        <w:ind w:firstLine="706"/>
        <w:jc w:val="both"/>
        <w:rPr>
          <w:rFonts w:cs="David" w:hint="cs"/>
          <w:rtl/>
        </w:rPr>
      </w:pPr>
    </w:p>
    <w:p w14:paraId="2D37F145" w14:textId="77777777" w:rsidR="008429D9" w:rsidRDefault="008429D9" w:rsidP="008429D9">
      <w:pPr>
        <w:bidi/>
        <w:jc w:val="both"/>
        <w:rPr>
          <w:rFonts w:cs="David" w:hint="cs"/>
          <w:u w:val="single"/>
          <w:rtl/>
        </w:rPr>
      </w:pPr>
    </w:p>
    <w:p w14:paraId="562FBFB4" w14:textId="77777777" w:rsidR="008429D9" w:rsidRDefault="008429D9" w:rsidP="008429D9">
      <w:pPr>
        <w:bidi/>
        <w:jc w:val="both"/>
        <w:rPr>
          <w:rFonts w:cs="David" w:hint="cs"/>
          <w:u w:val="single"/>
          <w:rtl/>
        </w:rPr>
      </w:pPr>
    </w:p>
    <w:p w14:paraId="00DA3BDA" w14:textId="77777777" w:rsidR="008429D9" w:rsidRDefault="008429D9" w:rsidP="008429D9">
      <w:pPr>
        <w:bidi/>
        <w:jc w:val="both"/>
        <w:rPr>
          <w:rFonts w:cs="David" w:hint="cs"/>
          <w:u w:val="single"/>
          <w:rtl/>
        </w:rPr>
      </w:pPr>
    </w:p>
    <w:p w14:paraId="4F36DD68"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06D8B601" w14:textId="77777777" w:rsidR="008429D9" w:rsidRPr="008429D9" w:rsidRDefault="008429D9" w:rsidP="008429D9">
      <w:pPr>
        <w:bidi/>
        <w:jc w:val="both"/>
        <w:rPr>
          <w:rFonts w:cs="David" w:hint="cs"/>
          <w:u w:val="single"/>
          <w:rtl/>
        </w:rPr>
      </w:pPr>
    </w:p>
    <w:p w14:paraId="42CAED6D" w14:textId="77777777" w:rsidR="008429D9" w:rsidRPr="008429D9" w:rsidRDefault="008429D9" w:rsidP="008429D9">
      <w:pPr>
        <w:bidi/>
        <w:ind w:firstLine="706"/>
        <w:jc w:val="both"/>
        <w:rPr>
          <w:rFonts w:cs="David" w:hint="cs"/>
          <w:rtl/>
        </w:rPr>
      </w:pPr>
      <w:r w:rsidRPr="008429D9">
        <w:rPr>
          <w:rFonts w:cs="David" w:hint="cs"/>
          <w:rtl/>
        </w:rPr>
        <w:tab/>
        <w:t xml:space="preserve"> חבר הכנסת זאב, בבקשה. </w:t>
      </w:r>
    </w:p>
    <w:p w14:paraId="7E0336C0" w14:textId="77777777" w:rsidR="008429D9" w:rsidRPr="008429D9" w:rsidRDefault="008429D9" w:rsidP="008429D9">
      <w:pPr>
        <w:bidi/>
        <w:ind w:firstLine="706"/>
        <w:jc w:val="both"/>
        <w:rPr>
          <w:rFonts w:cs="David" w:hint="cs"/>
          <w:rtl/>
        </w:rPr>
      </w:pPr>
    </w:p>
    <w:p w14:paraId="5C5860E1"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45897EC4" w14:textId="77777777" w:rsidR="008429D9" w:rsidRPr="008429D9" w:rsidRDefault="008429D9" w:rsidP="008429D9">
      <w:pPr>
        <w:bidi/>
        <w:jc w:val="both"/>
        <w:rPr>
          <w:rFonts w:cs="David" w:hint="cs"/>
          <w:u w:val="single"/>
          <w:rtl/>
        </w:rPr>
      </w:pPr>
    </w:p>
    <w:p w14:paraId="46D0F5AD" w14:textId="77777777" w:rsidR="008429D9" w:rsidRPr="008429D9" w:rsidRDefault="008429D9" w:rsidP="008429D9">
      <w:pPr>
        <w:bidi/>
        <w:ind w:firstLine="706"/>
        <w:jc w:val="both"/>
        <w:rPr>
          <w:rFonts w:cs="David" w:hint="cs"/>
          <w:rtl/>
        </w:rPr>
      </w:pPr>
      <w:r w:rsidRPr="008429D9">
        <w:rPr>
          <w:rFonts w:cs="David" w:hint="cs"/>
          <w:rtl/>
        </w:rPr>
        <w:t xml:space="preserve">לא צריכים למלא תכנים בכוח. לא צריך לעשות משהו מלאכותי, למרות שיש דיונים. אני חושב שמי שרוצה לדבר, יש לו ההזדמנות לדבר בכל הצעת חוק, וכל הצעת חוק יכולה לארוך בין שעתיים לשלוש שעות. </w:t>
      </w:r>
    </w:p>
    <w:p w14:paraId="596DCAD5" w14:textId="77777777" w:rsidR="008429D9" w:rsidRPr="008429D9" w:rsidRDefault="008429D9" w:rsidP="008429D9">
      <w:pPr>
        <w:bidi/>
        <w:ind w:firstLine="706"/>
        <w:jc w:val="both"/>
        <w:rPr>
          <w:rFonts w:cs="David" w:hint="cs"/>
          <w:rtl/>
        </w:rPr>
      </w:pPr>
    </w:p>
    <w:p w14:paraId="640B372D"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D50A579" w14:textId="77777777" w:rsidR="008429D9" w:rsidRPr="008429D9" w:rsidRDefault="008429D9" w:rsidP="008429D9">
      <w:pPr>
        <w:bidi/>
        <w:jc w:val="both"/>
        <w:rPr>
          <w:rFonts w:cs="David" w:hint="cs"/>
          <w:u w:val="single"/>
          <w:rtl/>
        </w:rPr>
      </w:pPr>
    </w:p>
    <w:p w14:paraId="39E8CA8E" w14:textId="77777777" w:rsidR="008429D9" w:rsidRPr="008429D9" w:rsidRDefault="008429D9" w:rsidP="008429D9">
      <w:pPr>
        <w:bidi/>
        <w:ind w:firstLine="706"/>
        <w:jc w:val="both"/>
        <w:rPr>
          <w:rFonts w:cs="David" w:hint="cs"/>
          <w:rtl/>
        </w:rPr>
      </w:pPr>
      <w:r w:rsidRPr="008429D9">
        <w:rPr>
          <w:rFonts w:cs="David" w:hint="cs"/>
          <w:rtl/>
        </w:rPr>
        <w:t xml:space="preserve">אבל בימי שני מגיעות ההצעות לקריאה שנייה ושלישית, ואתה לא יכול לעשות את זה. </w:t>
      </w:r>
    </w:p>
    <w:p w14:paraId="32AF7AE2" w14:textId="77777777" w:rsidR="008429D9" w:rsidRPr="008429D9" w:rsidRDefault="008429D9" w:rsidP="008429D9">
      <w:pPr>
        <w:bidi/>
        <w:ind w:firstLine="706"/>
        <w:jc w:val="both"/>
        <w:rPr>
          <w:rFonts w:cs="David" w:hint="cs"/>
          <w:rtl/>
        </w:rPr>
      </w:pPr>
    </w:p>
    <w:p w14:paraId="110A0D04"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49A20EEC" w14:textId="77777777" w:rsidR="008429D9" w:rsidRPr="008429D9" w:rsidRDefault="008429D9" w:rsidP="008429D9">
      <w:pPr>
        <w:bidi/>
        <w:jc w:val="both"/>
        <w:rPr>
          <w:rFonts w:cs="David" w:hint="cs"/>
          <w:u w:val="single"/>
          <w:rtl/>
        </w:rPr>
      </w:pPr>
    </w:p>
    <w:p w14:paraId="69233D9D" w14:textId="77777777" w:rsidR="008429D9" w:rsidRPr="008429D9" w:rsidRDefault="008429D9" w:rsidP="008429D9">
      <w:pPr>
        <w:bidi/>
        <w:ind w:firstLine="706"/>
        <w:jc w:val="both"/>
        <w:rPr>
          <w:rFonts w:cs="David" w:hint="cs"/>
          <w:rtl/>
        </w:rPr>
      </w:pPr>
      <w:r w:rsidRPr="008429D9">
        <w:rPr>
          <w:rFonts w:cs="David" w:hint="cs"/>
          <w:rtl/>
        </w:rPr>
        <w:t xml:space="preserve">אם כל חבר כנסת רוצה להתבטא, יש מספיק הצעות חוק שאפשר למלא את החלל לשלושה ימים בשקט </w:t>
      </w:r>
      <w:proofErr w:type="spellStart"/>
      <w:r w:rsidRPr="008429D9">
        <w:rPr>
          <w:rFonts w:cs="David" w:hint="cs"/>
          <w:rtl/>
        </w:rPr>
        <w:t>ובשופי</w:t>
      </w:r>
      <w:proofErr w:type="spellEnd"/>
      <w:r w:rsidRPr="008429D9">
        <w:rPr>
          <w:rFonts w:cs="David" w:hint="cs"/>
          <w:rtl/>
        </w:rPr>
        <w:t xml:space="preserve">. לכן לא צריכים לחפש עוד נושאים. </w:t>
      </w:r>
    </w:p>
    <w:p w14:paraId="07FF8DA0" w14:textId="77777777" w:rsidR="008429D9" w:rsidRPr="008429D9" w:rsidRDefault="008429D9" w:rsidP="008429D9">
      <w:pPr>
        <w:bidi/>
        <w:ind w:firstLine="706"/>
        <w:jc w:val="both"/>
        <w:rPr>
          <w:rFonts w:cs="David" w:hint="cs"/>
          <w:rtl/>
        </w:rPr>
      </w:pPr>
    </w:p>
    <w:p w14:paraId="71E8E194"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0E22DC49" w14:textId="77777777" w:rsidR="008429D9" w:rsidRPr="008429D9" w:rsidRDefault="008429D9" w:rsidP="008429D9">
      <w:pPr>
        <w:bidi/>
        <w:jc w:val="both"/>
        <w:rPr>
          <w:rFonts w:cs="David" w:hint="cs"/>
          <w:u w:val="single"/>
          <w:rtl/>
        </w:rPr>
      </w:pPr>
    </w:p>
    <w:p w14:paraId="6A699730" w14:textId="77777777" w:rsidR="008429D9" w:rsidRPr="008429D9" w:rsidRDefault="008429D9" w:rsidP="008429D9">
      <w:pPr>
        <w:bidi/>
        <w:ind w:firstLine="706"/>
        <w:jc w:val="both"/>
        <w:rPr>
          <w:rFonts w:cs="David" w:hint="cs"/>
          <w:rtl/>
        </w:rPr>
      </w:pPr>
      <w:r w:rsidRPr="008429D9">
        <w:rPr>
          <w:rFonts w:cs="David" w:hint="cs"/>
          <w:rtl/>
        </w:rPr>
        <w:t xml:space="preserve">עוד חמש דקות לכל סיעה לדבר, זה לא נורא. </w:t>
      </w:r>
    </w:p>
    <w:p w14:paraId="6FD9EEE4" w14:textId="77777777" w:rsidR="008429D9" w:rsidRPr="008429D9" w:rsidRDefault="008429D9" w:rsidP="008429D9">
      <w:pPr>
        <w:bidi/>
        <w:ind w:firstLine="706"/>
        <w:jc w:val="both"/>
        <w:rPr>
          <w:rFonts w:cs="David" w:hint="cs"/>
          <w:rtl/>
        </w:rPr>
      </w:pPr>
    </w:p>
    <w:p w14:paraId="16AE9498"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4287571F" w14:textId="77777777" w:rsidR="008429D9" w:rsidRPr="008429D9" w:rsidRDefault="008429D9" w:rsidP="008429D9">
      <w:pPr>
        <w:bidi/>
        <w:jc w:val="both"/>
        <w:rPr>
          <w:rFonts w:cs="David" w:hint="cs"/>
          <w:u w:val="single"/>
          <w:rtl/>
        </w:rPr>
      </w:pPr>
    </w:p>
    <w:p w14:paraId="5D261A2D" w14:textId="77777777" w:rsidR="008429D9" w:rsidRPr="008429D9" w:rsidRDefault="008429D9" w:rsidP="008429D9">
      <w:pPr>
        <w:bidi/>
        <w:ind w:firstLine="706"/>
        <w:jc w:val="both"/>
        <w:rPr>
          <w:rFonts w:cs="David" w:hint="cs"/>
          <w:rtl/>
        </w:rPr>
      </w:pPr>
      <w:r w:rsidRPr="008429D9">
        <w:rPr>
          <w:rFonts w:cs="David" w:hint="cs"/>
          <w:rtl/>
        </w:rPr>
        <w:t xml:space="preserve">זה תלוי ביושב-ראש הישיבה, אם הוא מאפשר יותר זכות דיבור, ולא להתקמצן על הזמן. </w:t>
      </w:r>
    </w:p>
    <w:p w14:paraId="19C708FE" w14:textId="77777777" w:rsidR="008429D9" w:rsidRPr="008429D9" w:rsidRDefault="008429D9" w:rsidP="008429D9">
      <w:pPr>
        <w:bidi/>
        <w:ind w:firstLine="706"/>
        <w:jc w:val="both"/>
        <w:rPr>
          <w:rFonts w:cs="David" w:hint="cs"/>
          <w:rtl/>
        </w:rPr>
      </w:pPr>
    </w:p>
    <w:p w14:paraId="03B0A72F"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2B0A5E50" w14:textId="77777777" w:rsidR="008429D9" w:rsidRPr="008429D9" w:rsidRDefault="008429D9" w:rsidP="008429D9">
      <w:pPr>
        <w:bidi/>
        <w:jc w:val="both"/>
        <w:rPr>
          <w:rFonts w:cs="David" w:hint="cs"/>
          <w:u w:val="single"/>
          <w:rtl/>
        </w:rPr>
      </w:pPr>
    </w:p>
    <w:p w14:paraId="47D0EB4B" w14:textId="77777777" w:rsidR="008429D9" w:rsidRPr="008429D9" w:rsidRDefault="008429D9" w:rsidP="008429D9">
      <w:pPr>
        <w:bidi/>
        <w:ind w:firstLine="706"/>
        <w:jc w:val="both"/>
        <w:rPr>
          <w:rFonts w:cs="David" w:hint="cs"/>
          <w:rtl/>
        </w:rPr>
      </w:pPr>
      <w:r w:rsidRPr="008429D9">
        <w:rPr>
          <w:rFonts w:cs="David" w:hint="cs"/>
          <w:rtl/>
        </w:rPr>
        <w:t xml:space="preserve">אני מדברת על הזמן של האי-אמון, לא על משהו אחר. </w:t>
      </w:r>
    </w:p>
    <w:p w14:paraId="34DF79FB" w14:textId="77777777" w:rsidR="008429D9" w:rsidRPr="008429D9" w:rsidRDefault="008429D9" w:rsidP="008429D9">
      <w:pPr>
        <w:bidi/>
        <w:ind w:firstLine="706"/>
        <w:jc w:val="both"/>
        <w:rPr>
          <w:rFonts w:cs="David" w:hint="cs"/>
          <w:rtl/>
        </w:rPr>
      </w:pPr>
    </w:p>
    <w:p w14:paraId="7C5774F0"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422E0476" w14:textId="77777777" w:rsidR="008429D9" w:rsidRPr="008429D9" w:rsidRDefault="008429D9" w:rsidP="008429D9">
      <w:pPr>
        <w:bidi/>
        <w:jc w:val="both"/>
        <w:rPr>
          <w:rFonts w:cs="David" w:hint="cs"/>
          <w:u w:val="single"/>
          <w:rtl/>
        </w:rPr>
      </w:pPr>
    </w:p>
    <w:p w14:paraId="7A6E04A5" w14:textId="77777777" w:rsidR="008429D9" w:rsidRPr="008429D9" w:rsidRDefault="008429D9" w:rsidP="008429D9">
      <w:pPr>
        <w:bidi/>
        <w:ind w:firstLine="706"/>
        <w:jc w:val="both"/>
        <w:rPr>
          <w:rFonts w:cs="David" w:hint="cs"/>
          <w:rtl/>
        </w:rPr>
      </w:pPr>
      <w:r w:rsidRPr="008429D9">
        <w:rPr>
          <w:rFonts w:cs="David" w:hint="cs"/>
          <w:rtl/>
        </w:rPr>
        <w:t xml:space="preserve">אני מבין. אבל לפעמים בימי שני יש הצעות חוק נוספות, והן מהותיות וזה אורך לפעמים עד 21:00 או 22:00. </w:t>
      </w:r>
    </w:p>
    <w:p w14:paraId="69B52FB7" w14:textId="77777777" w:rsidR="008429D9" w:rsidRPr="008429D9" w:rsidRDefault="008429D9" w:rsidP="008429D9">
      <w:pPr>
        <w:bidi/>
        <w:ind w:firstLine="706"/>
        <w:jc w:val="both"/>
        <w:rPr>
          <w:rFonts w:cs="David" w:hint="cs"/>
          <w:rtl/>
        </w:rPr>
      </w:pPr>
    </w:p>
    <w:p w14:paraId="66F47065"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A88C8A1" w14:textId="77777777" w:rsidR="008429D9" w:rsidRPr="008429D9" w:rsidRDefault="008429D9" w:rsidP="008429D9">
      <w:pPr>
        <w:bidi/>
        <w:jc w:val="both"/>
        <w:rPr>
          <w:rFonts w:cs="David" w:hint="cs"/>
          <w:u w:val="single"/>
          <w:rtl/>
        </w:rPr>
      </w:pPr>
    </w:p>
    <w:p w14:paraId="7C859E94" w14:textId="77777777" w:rsidR="008429D9" w:rsidRPr="008429D9" w:rsidRDefault="008429D9" w:rsidP="008429D9">
      <w:pPr>
        <w:bidi/>
        <w:ind w:firstLine="706"/>
        <w:jc w:val="both"/>
        <w:rPr>
          <w:rFonts w:cs="David" w:hint="cs"/>
          <w:rtl/>
        </w:rPr>
      </w:pPr>
      <w:r w:rsidRPr="008429D9">
        <w:rPr>
          <w:rFonts w:cs="David" w:hint="cs"/>
          <w:rtl/>
        </w:rPr>
        <w:t xml:space="preserve">לכן אני מציעה שבכל יום שני נביא את הנושא לדיון. אם נראה שזה יום עם סדר-יום קצר, נקדיש יותר זמן לאי-אמון. </w:t>
      </w:r>
    </w:p>
    <w:p w14:paraId="2D2188A8" w14:textId="77777777" w:rsidR="008429D9" w:rsidRPr="008429D9" w:rsidRDefault="008429D9" w:rsidP="008429D9">
      <w:pPr>
        <w:bidi/>
        <w:ind w:firstLine="706"/>
        <w:jc w:val="both"/>
        <w:rPr>
          <w:rFonts w:cs="David" w:hint="cs"/>
          <w:rtl/>
        </w:rPr>
      </w:pPr>
    </w:p>
    <w:p w14:paraId="7A84564A"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41EF5D1A" w14:textId="77777777" w:rsidR="008429D9" w:rsidRPr="008429D9" w:rsidRDefault="008429D9" w:rsidP="008429D9">
      <w:pPr>
        <w:bidi/>
        <w:jc w:val="both"/>
        <w:rPr>
          <w:rFonts w:cs="David" w:hint="cs"/>
          <w:u w:val="single"/>
          <w:rtl/>
        </w:rPr>
      </w:pPr>
    </w:p>
    <w:p w14:paraId="16D390FB" w14:textId="77777777" w:rsidR="008429D9" w:rsidRPr="008429D9" w:rsidRDefault="008429D9" w:rsidP="008429D9">
      <w:pPr>
        <w:bidi/>
        <w:ind w:firstLine="706"/>
        <w:jc w:val="both"/>
        <w:rPr>
          <w:rFonts w:cs="David" w:hint="cs"/>
          <w:rtl/>
        </w:rPr>
      </w:pPr>
      <w:r w:rsidRPr="008429D9">
        <w:rPr>
          <w:rFonts w:cs="David" w:hint="cs"/>
          <w:rtl/>
        </w:rPr>
        <w:tab/>
        <w:t xml:space="preserve">צריך באמת לבחון את הנושא. דווקא כמי שבא מבחוץ ונמצא פה חודשים ספורים, ואולי עוד רואה את זה קצת בעיניים של אזרח מבחוץ, אני נמצא בתחושה שלהבדיל מהרבה עניינים מהותיים, כמו חקיקה פרטית, שאני חושב שצריך לחזק אותם ולתת הרבה יותר כלים, זה שאנשים עומדים על הדוכן 5 או 10 דקות במקום 3 דקות, אני לא רואה מה זה מועיל. לטעמי במידה רבה זה רק גורע, משום שהתוצאה היא מליאה ריקה ותדמית של הכנסת כמקום שבו מישהו עומד על דוכן ונואם בפני כיסאות ריקים. אבל הדעות יכולות להיות לכאן ולכאן. אני אביא את הנושא הזה לדיון מסודר פה, ואנחנו נקבל החלטה. אם יש שבוע שסדר-היום הוא קצר יותר ויש אפשרות לתת עוד כמה דקות, אני לא רואה מניעה לעשות את זה. אבל על פניו נדמה לי שאת מה שאומרים ב-3 דקות, גם 10 דקות לא מוסיפות הרבה. </w:t>
      </w:r>
    </w:p>
    <w:p w14:paraId="4D6D9B30" w14:textId="77777777" w:rsidR="008429D9" w:rsidRDefault="008429D9" w:rsidP="008429D9">
      <w:pPr>
        <w:bidi/>
        <w:jc w:val="both"/>
        <w:rPr>
          <w:rFonts w:cs="David" w:hint="cs"/>
          <w:rtl/>
        </w:rPr>
      </w:pPr>
    </w:p>
    <w:p w14:paraId="00E76E83" w14:textId="77777777" w:rsidR="008429D9" w:rsidRDefault="008429D9" w:rsidP="008429D9">
      <w:pPr>
        <w:bidi/>
        <w:jc w:val="both"/>
        <w:rPr>
          <w:rFonts w:cs="David" w:hint="cs"/>
          <w:rtl/>
        </w:rPr>
      </w:pPr>
    </w:p>
    <w:p w14:paraId="4987448C" w14:textId="77777777" w:rsidR="008429D9" w:rsidRDefault="008429D9" w:rsidP="008429D9">
      <w:pPr>
        <w:bidi/>
        <w:jc w:val="both"/>
        <w:rPr>
          <w:rFonts w:cs="David" w:hint="cs"/>
          <w:rtl/>
        </w:rPr>
      </w:pPr>
    </w:p>
    <w:p w14:paraId="655D8819" w14:textId="77777777" w:rsidR="008429D9" w:rsidRDefault="008429D9" w:rsidP="008429D9">
      <w:pPr>
        <w:bidi/>
        <w:jc w:val="both"/>
        <w:rPr>
          <w:rFonts w:cs="David" w:hint="cs"/>
          <w:rtl/>
        </w:rPr>
      </w:pPr>
    </w:p>
    <w:p w14:paraId="503B1932" w14:textId="77777777" w:rsidR="008429D9" w:rsidRDefault="008429D9" w:rsidP="008429D9">
      <w:pPr>
        <w:bidi/>
        <w:jc w:val="both"/>
        <w:rPr>
          <w:rFonts w:cs="David" w:hint="cs"/>
          <w:rtl/>
        </w:rPr>
      </w:pPr>
    </w:p>
    <w:p w14:paraId="06428582" w14:textId="77777777" w:rsidR="008429D9" w:rsidRDefault="008429D9" w:rsidP="008429D9">
      <w:pPr>
        <w:bidi/>
        <w:jc w:val="both"/>
        <w:rPr>
          <w:rFonts w:cs="David" w:hint="cs"/>
          <w:rtl/>
        </w:rPr>
      </w:pPr>
    </w:p>
    <w:p w14:paraId="410886BF"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7F2621E7" w14:textId="77777777" w:rsidR="008429D9" w:rsidRPr="008429D9" w:rsidRDefault="008429D9" w:rsidP="008429D9">
      <w:pPr>
        <w:bidi/>
        <w:jc w:val="both"/>
        <w:rPr>
          <w:rFonts w:cs="David" w:hint="cs"/>
          <w:u w:val="single"/>
          <w:rtl/>
        </w:rPr>
      </w:pPr>
    </w:p>
    <w:p w14:paraId="74EF96EC" w14:textId="77777777" w:rsidR="008429D9" w:rsidRPr="008429D9" w:rsidRDefault="008429D9" w:rsidP="008429D9">
      <w:pPr>
        <w:bidi/>
        <w:ind w:firstLine="706"/>
        <w:jc w:val="both"/>
        <w:rPr>
          <w:rFonts w:cs="David" w:hint="cs"/>
          <w:rtl/>
        </w:rPr>
      </w:pPr>
      <w:r w:rsidRPr="008429D9">
        <w:rPr>
          <w:rFonts w:cs="David" w:hint="cs"/>
          <w:rtl/>
        </w:rPr>
        <w:t xml:space="preserve">אתה יכול לאפשר ליותר חברים לדבר. </w:t>
      </w:r>
    </w:p>
    <w:p w14:paraId="267DCD41" w14:textId="77777777" w:rsidR="008429D9" w:rsidRPr="008429D9" w:rsidRDefault="008429D9" w:rsidP="008429D9">
      <w:pPr>
        <w:bidi/>
        <w:ind w:firstLine="706"/>
        <w:jc w:val="both"/>
        <w:rPr>
          <w:rFonts w:cs="David" w:hint="cs"/>
          <w:rtl/>
        </w:rPr>
      </w:pPr>
    </w:p>
    <w:p w14:paraId="4337F148"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430399C" w14:textId="77777777" w:rsidR="008429D9" w:rsidRPr="008429D9" w:rsidRDefault="008429D9" w:rsidP="008429D9">
      <w:pPr>
        <w:bidi/>
        <w:jc w:val="both"/>
        <w:rPr>
          <w:rFonts w:cs="David" w:hint="cs"/>
          <w:u w:val="single"/>
          <w:rtl/>
        </w:rPr>
      </w:pPr>
    </w:p>
    <w:p w14:paraId="591F096F" w14:textId="77777777" w:rsidR="008429D9" w:rsidRPr="008429D9" w:rsidRDefault="008429D9" w:rsidP="008429D9">
      <w:pPr>
        <w:bidi/>
        <w:ind w:firstLine="706"/>
        <w:jc w:val="both"/>
        <w:rPr>
          <w:rFonts w:cs="David" w:hint="cs"/>
          <w:rtl/>
        </w:rPr>
      </w:pPr>
      <w:r w:rsidRPr="008429D9">
        <w:rPr>
          <w:rFonts w:cs="David" w:hint="cs"/>
          <w:rtl/>
        </w:rPr>
        <w:tab/>
        <w:t xml:space="preserve">מי שמאזין ללא מעט נאומים, גם מגלה שלפעמים יש לך תחושה שאתה נמצא במשחק כדורגל, כשקבוצה מתבצרת בהגנה ומבזבזת את הזמן. </w:t>
      </w:r>
    </w:p>
    <w:p w14:paraId="16B9D985" w14:textId="77777777" w:rsidR="008429D9" w:rsidRPr="008429D9" w:rsidRDefault="008429D9" w:rsidP="008429D9">
      <w:pPr>
        <w:bidi/>
        <w:ind w:firstLine="706"/>
        <w:jc w:val="both"/>
        <w:rPr>
          <w:rFonts w:cs="David" w:hint="cs"/>
          <w:rtl/>
        </w:rPr>
      </w:pPr>
    </w:p>
    <w:p w14:paraId="72DA6FE5"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103A751" w14:textId="77777777" w:rsidR="008429D9" w:rsidRPr="008429D9" w:rsidRDefault="008429D9" w:rsidP="008429D9">
      <w:pPr>
        <w:bidi/>
        <w:jc w:val="both"/>
        <w:rPr>
          <w:rFonts w:cs="David" w:hint="cs"/>
          <w:u w:val="single"/>
          <w:rtl/>
        </w:rPr>
      </w:pPr>
    </w:p>
    <w:p w14:paraId="4436A378" w14:textId="77777777" w:rsidR="008429D9" w:rsidRPr="008429D9" w:rsidRDefault="008429D9" w:rsidP="008429D9">
      <w:pPr>
        <w:bidi/>
        <w:ind w:firstLine="706"/>
        <w:jc w:val="both"/>
        <w:rPr>
          <w:rFonts w:cs="David" w:hint="cs"/>
          <w:rtl/>
        </w:rPr>
      </w:pPr>
      <w:r w:rsidRPr="008429D9">
        <w:rPr>
          <w:rFonts w:cs="David" w:hint="cs"/>
          <w:rtl/>
        </w:rPr>
        <w:t xml:space="preserve">אל תגזים. אל תעשה מזה זילות. </w:t>
      </w:r>
    </w:p>
    <w:p w14:paraId="7F2A12A6" w14:textId="77777777" w:rsidR="008429D9" w:rsidRPr="008429D9" w:rsidRDefault="008429D9" w:rsidP="008429D9">
      <w:pPr>
        <w:bidi/>
        <w:ind w:firstLine="706"/>
        <w:jc w:val="both"/>
        <w:rPr>
          <w:rFonts w:cs="David" w:hint="cs"/>
          <w:rtl/>
        </w:rPr>
      </w:pPr>
    </w:p>
    <w:p w14:paraId="0C1A6544"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BAB9806" w14:textId="77777777" w:rsidR="008429D9" w:rsidRPr="008429D9" w:rsidRDefault="008429D9" w:rsidP="008429D9">
      <w:pPr>
        <w:bidi/>
        <w:jc w:val="both"/>
        <w:rPr>
          <w:rFonts w:cs="David" w:hint="cs"/>
          <w:u w:val="single"/>
          <w:rtl/>
        </w:rPr>
      </w:pPr>
    </w:p>
    <w:p w14:paraId="30F41278" w14:textId="77777777" w:rsidR="008429D9" w:rsidRPr="008429D9" w:rsidRDefault="008429D9" w:rsidP="008429D9">
      <w:pPr>
        <w:bidi/>
        <w:ind w:firstLine="706"/>
        <w:jc w:val="both"/>
        <w:rPr>
          <w:rFonts w:cs="David" w:hint="cs"/>
          <w:rtl/>
        </w:rPr>
      </w:pPr>
      <w:r w:rsidRPr="008429D9">
        <w:rPr>
          <w:rFonts w:cs="David" w:hint="cs"/>
          <w:rtl/>
        </w:rPr>
        <w:tab/>
        <w:t xml:space="preserve">אבל כך זה נראה. כי כשנואמים בפני חמישה אנשים במליאה ריקה במשך שעות, זה לא נראה טוב. </w:t>
      </w:r>
    </w:p>
    <w:p w14:paraId="1E755BD7" w14:textId="77777777" w:rsidR="008429D9" w:rsidRPr="008429D9" w:rsidRDefault="008429D9" w:rsidP="008429D9">
      <w:pPr>
        <w:bidi/>
        <w:ind w:firstLine="706"/>
        <w:jc w:val="both"/>
        <w:rPr>
          <w:rFonts w:cs="David" w:hint="cs"/>
          <w:rtl/>
        </w:rPr>
      </w:pPr>
    </w:p>
    <w:p w14:paraId="1750FD35"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90E9347" w14:textId="77777777" w:rsidR="008429D9" w:rsidRPr="008429D9" w:rsidRDefault="008429D9" w:rsidP="008429D9">
      <w:pPr>
        <w:bidi/>
        <w:jc w:val="both"/>
        <w:rPr>
          <w:rFonts w:cs="David" w:hint="cs"/>
          <w:u w:val="single"/>
          <w:rtl/>
        </w:rPr>
      </w:pPr>
    </w:p>
    <w:p w14:paraId="5F34C709" w14:textId="77777777" w:rsidR="008429D9" w:rsidRPr="008429D9" w:rsidRDefault="008429D9" w:rsidP="008429D9">
      <w:pPr>
        <w:bidi/>
        <w:ind w:firstLine="706"/>
        <w:jc w:val="both"/>
        <w:rPr>
          <w:rFonts w:cs="David" w:hint="cs"/>
          <w:rtl/>
        </w:rPr>
      </w:pPr>
      <w:r w:rsidRPr="008429D9">
        <w:rPr>
          <w:rFonts w:cs="David" w:hint="cs"/>
          <w:rtl/>
        </w:rPr>
        <w:t xml:space="preserve">אף פעם זה לא היה כך, חוץ מאשר בכנסת הזאת. </w:t>
      </w:r>
    </w:p>
    <w:p w14:paraId="06C47F9C" w14:textId="77777777" w:rsidR="008429D9" w:rsidRPr="008429D9" w:rsidRDefault="008429D9" w:rsidP="008429D9">
      <w:pPr>
        <w:bidi/>
        <w:ind w:firstLine="706"/>
        <w:jc w:val="both"/>
        <w:rPr>
          <w:rFonts w:cs="David" w:hint="cs"/>
          <w:rtl/>
        </w:rPr>
      </w:pPr>
    </w:p>
    <w:p w14:paraId="3B604742"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779A82AB" w14:textId="77777777" w:rsidR="008429D9" w:rsidRPr="008429D9" w:rsidRDefault="008429D9" w:rsidP="008429D9">
      <w:pPr>
        <w:bidi/>
        <w:jc w:val="both"/>
        <w:rPr>
          <w:rFonts w:cs="David" w:hint="cs"/>
          <w:u w:val="single"/>
          <w:rtl/>
        </w:rPr>
      </w:pPr>
    </w:p>
    <w:p w14:paraId="7D93D633" w14:textId="77777777" w:rsidR="008429D9" w:rsidRPr="008429D9" w:rsidRDefault="008429D9" w:rsidP="008429D9">
      <w:pPr>
        <w:bidi/>
        <w:ind w:firstLine="706"/>
        <w:jc w:val="both"/>
        <w:rPr>
          <w:rFonts w:cs="David" w:hint="cs"/>
          <w:rtl/>
        </w:rPr>
      </w:pPr>
      <w:r w:rsidRPr="008429D9">
        <w:rPr>
          <w:rFonts w:cs="David" w:hint="cs"/>
          <w:rtl/>
        </w:rPr>
        <w:tab/>
        <w:t xml:space="preserve">אני מתחייב להביא את הנושא הזה לדיון בוועדה. חבר הכנסת מולה, בבקשה. </w:t>
      </w:r>
    </w:p>
    <w:p w14:paraId="2B8D5AF0" w14:textId="77777777" w:rsidR="008429D9" w:rsidRPr="008429D9" w:rsidRDefault="008429D9" w:rsidP="008429D9">
      <w:pPr>
        <w:bidi/>
        <w:ind w:firstLine="706"/>
        <w:jc w:val="both"/>
        <w:rPr>
          <w:rFonts w:cs="David" w:hint="cs"/>
          <w:rtl/>
        </w:rPr>
      </w:pPr>
    </w:p>
    <w:p w14:paraId="68E67F21" w14:textId="77777777" w:rsidR="008429D9" w:rsidRPr="008429D9" w:rsidRDefault="008429D9" w:rsidP="008429D9">
      <w:pPr>
        <w:bidi/>
        <w:jc w:val="both"/>
        <w:rPr>
          <w:rFonts w:cs="David" w:hint="cs"/>
          <w:u w:val="single"/>
          <w:rtl/>
        </w:rPr>
      </w:pPr>
      <w:r w:rsidRPr="008429D9">
        <w:rPr>
          <w:rFonts w:cs="David" w:hint="cs"/>
          <w:u w:val="single"/>
          <w:rtl/>
        </w:rPr>
        <w:t>שלמה מולה:</w:t>
      </w:r>
    </w:p>
    <w:p w14:paraId="6DA7FBF0" w14:textId="77777777" w:rsidR="008429D9" w:rsidRPr="008429D9" w:rsidRDefault="008429D9" w:rsidP="008429D9">
      <w:pPr>
        <w:bidi/>
        <w:jc w:val="both"/>
        <w:rPr>
          <w:rFonts w:cs="David" w:hint="cs"/>
          <w:u w:val="single"/>
          <w:rtl/>
        </w:rPr>
      </w:pPr>
    </w:p>
    <w:p w14:paraId="6079160E" w14:textId="77777777" w:rsidR="008429D9" w:rsidRPr="008429D9" w:rsidRDefault="008429D9" w:rsidP="008429D9">
      <w:pPr>
        <w:bidi/>
        <w:ind w:firstLine="706"/>
        <w:jc w:val="both"/>
        <w:rPr>
          <w:rFonts w:cs="David" w:hint="cs"/>
          <w:rtl/>
        </w:rPr>
      </w:pPr>
      <w:r w:rsidRPr="008429D9">
        <w:rPr>
          <w:rFonts w:cs="David" w:hint="cs"/>
          <w:rtl/>
        </w:rPr>
        <w:t xml:space="preserve">אני יודע שלממשלה לא כל כך נוח שיהיו דיונים יחסית ארוכים, בעיקר בנושא הצעת האי-אמון. </w:t>
      </w:r>
    </w:p>
    <w:p w14:paraId="204FF845" w14:textId="77777777" w:rsidR="008429D9" w:rsidRPr="008429D9" w:rsidRDefault="008429D9" w:rsidP="008429D9">
      <w:pPr>
        <w:bidi/>
        <w:ind w:firstLine="706"/>
        <w:jc w:val="both"/>
        <w:rPr>
          <w:rFonts w:cs="David" w:hint="cs"/>
          <w:rtl/>
        </w:rPr>
      </w:pPr>
    </w:p>
    <w:p w14:paraId="36F43919" w14:textId="77777777" w:rsidR="008429D9" w:rsidRPr="008429D9" w:rsidRDefault="008429D9" w:rsidP="008429D9">
      <w:pPr>
        <w:bidi/>
        <w:jc w:val="both"/>
        <w:rPr>
          <w:rFonts w:cs="David" w:hint="cs"/>
          <w:u w:val="single"/>
          <w:rtl/>
        </w:rPr>
      </w:pPr>
      <w:r w:rsidRPr="008429D9">
        <w:rPr>
          <w:rFonts w:cs="David" w:hint="cs"/>
          <w:u w:val="single"/>
          <w:rtl/>
        </w:rPr>
        <w:t>אלכס מילר:</w:t>
      </w:r>
    </w:p>
    <w:p w14:paraId="523F393D" w14:textId="77777777" w:rsidR="008429D9" w:rsidRPr="008429D9" w:rsidRDefault="008429D9" w:rsidP="008429D9">
      <w:pPr>
        <w:bidi/>
        <w:jc w:val="both"/>
        <w:rPr>
          <w:rFonts w:cs="David" w:hint="cs"/>
          <w:u w:val="single"/>
          <w:rtl/>
        </w:rPr>
      </w:pPr>
    </w:p>
    <w:p w14:paraId="5E83CC19" w14:textId="77777777" w:rsidR="008429D9" w:rsidRPr="008429D9" w:rsidRDefault="008429D9" w:rsidP="008429D9">
      <w:pPr>
        <w:bidi/>
        <w:ind w:firstLine="706"/>
        <w:jc w:val="both"/>
        <w:rPr>
          <w:rFonts w:cs="David" w:hint="cs"/>
          <w:rtl/>
        </w:rPr>
      </w:pPr>
      <w:r w:rsidRPr="008429D9">
        <w:rPr>
          <w:rFonts w:cs="David" w:hint="cs"/>
          <w:rtl/>
        </w:rPr>
        <w:t xml:space="preserve">זה היה שונה לפני שנה? מה זה קשור לממשלה? לפני שנה היה בדיוק אותו דבר. </w:t>
      </w:r>
    </w:p>
    <w:p w14:paraId="0139CD5A" w14:textId="77777777" w:rsidR="008429D9" w:rsidRPr="008429D9" w:rsidRDefault="008429D9" w:rsidP="008429D9">
      <w:pPr>
        <w:bidi/>
        <w:ind w:firstLine="706"/>
        <w:jc w:val="both"/>
        <w:rPr>
          <w:rFonts w:cs="David" w:hint="cs"/>
          <w:rtl/>
        </w:rPr>
      </w:pPr>
    </w:p>
    <w:p w14:paraId="2187A940" w14:textId="77777777" w:rsidR="008429D9" w:rsidRPr="008429D9" w:rsidRDefault="008429D9" w:rsidP="008429D9">
      <w:pPr>
        <w:bidi/>
        <w:jc w:val="both"/>
        <w:rPr>
          <w:rFonts w:cs="David" w:hint="cs"/>
          <w:u w:val="single"/>
          <w:rtl/>
        </w:rPr>
      </w:pPr>
      <w:r w:rsidRPr="008429D9">
        <w:rPr>
          <w:rFonts w:cs="David" w:hint="cs"/>
          <w:u w:val="single"/>
          <w:rtl/>
        </w:rPr>
        <w:t>שלמה מולה:</w:t>
      </w:r>
    </w:p>
    <w:p w14:paraId="6C74AE87" w14:textId="77777777" w:rsidR="008429D9" w:rsidRPr="008429D9" w:rsidRDefault="008429D9" w:rsidP="008429D9">
      <w:pPr>
        <w:bidi/>
        <w:jc w:val="both"/>
        <w:rPr>
          <w:rFonts w:cs="David" w:hint="cs"/>
          <w:u w:val="single"/>
          <w:rtl/>
        </w:rPr>
      </w:pPr>
    </w:p>
    <w:p w14:paraId="535851D0" w14:textId="77777777" w:rsidR="008429D9" w:rsidRPr="008429D9" w:rsidRDefault="008429D9" w:rsidP="008429D9">
      <w:pPr>
        <w:bidi/>
        <w:ind w:firstLine="706"/>
        <w:jc w:val="both"/>
        <w:rPr>
          <w:rFonts w:cs="David" w:hint="cs"/>
          <w:rtl/>
        </w:rPr>
      </w:pPr>
      <w:r w:rsidRPr="008429D9">
        <w:rPr>
          <w:rFonts w:cs="David" w:hint="cs"/>
          <w:rtl/>
        </w:rPr>
        <w:t xml:space="preserve">אני חושב שבכל הנושא של התקנון יש בעיה, שסיעה של שמונה חברים וסיעה של שלושה חברים מקבלות פחות או יותר אותו מספר דקות. אני גם זוכר שלפני כשלושה שבועות אמרת, אדוני היושב-ראש, שיתקיים דיון בכל הנושא של מסגרת הדיונים בנושא הצעות האי-אמון. אני שמח שמתקיים דיון בעניין. הנושא לא צריך להיות בגלל שאנחנו באופוזיציה או בקואליציה, צריך לראות את תפקידה של הכנסת. התפקיד של חלק מאתנו הוא לבקר את הממשלה על הפעולות שלה. הביקורת שאנחנו יכולים להביע היא מעל דוכן הכנסת, ואת הדבר הזה אי-אפשר לקחת מאתנו. זה נכון שזה צריך להיות בפרופורציה הנכונה ולא צריך להגזים. אנחנו גם מודעים לכך. אבל אני חושב שלא נכון לקצר את סדר-היום של הכנסת כמה שיותר ולהתפזר הביתה. אנחנו באים לעבוד, אנחנו לא באים רק לסמן </w:t>
      </w:r>
      <w:r w:rsidRPr="008429D9">
        <w:rPr>
          <w:rFonts w:cs="David" w:hint="cs"/>
        </w:rPr>
        <w:t>V</w:t>
      </w:r>
      <w:r w:rsidRPr="008429D9">
        <w:rPr>
          <w:rFonts w:cs="David" w:hint="cs"/>
          <w:rtl/>
        </w:rPr>
        <w:t xml:space="preserve"> וללכת. ולכן בעניין הזה צריך להיות מאוד פתוחים למחשבות, לרעיונות. אנחנו היום באופוזיציה, אני מקווה שבקרוב אתם תהיו באופוזיציה ואנחנו נהיה בשלטון, והדברים יתהפכו. זה מעגל סגור. </w:t>
      </w:r>
    </w:p>
    <w:p w14:paraId="7E4775D8" w14:textId="77777777" w:rsidR="008429D9" w:rsidRPr="008429D9" w:rsidRDefault="008429D9" w:rsidP="008429D9">
      <w:pPr>
        <w:bidi/>
        <w:ind w:firstLine="706"/>
        <w:jc w:val="both"/>
        <w:rPr>
          <w:rFonts w:cs="David" w:hint="cs"/>
          <w:rtl/>
        </w:rPr>
      </w:pPr>
    </w:p>
    <w:p w14:paraId="1680E525"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9E371B7" w14:textId="77777777" w:rsidR="008429D9" w:rsidRPr="008429D9" w:rsidRDefault="008429D9" w:rsidP="008429D9">
      <w:pPr>
        <w:bidi/>
        <w:jc w:val="both"/>
        <w:rPr>
          <w:rFonts w:cs="David" w:hint="cs"/>
          <w:u w:val="single"/>
          <w:rtl/>
        </w:rPr>
      </w:pPr>
    </w:p>
    <w:p w14:paraId="558E58F0" w14:textId="77777777" w:rsidR="008429D9" w:rsidRPr="008429D9" w:rsidRDefault="008429D9" w:rsidP="008429D9">
      <w:pPr>
        <w:bidi/>
        <w:ind w:firstLine="706"/>
        <w:jc w:val="both"/>
        <w:rPr>
          <w:rFonts w:cs="David" w:hint="cs"/>
          <w:rtl/>
        </w:rPr>
      </w:pPr>
      <w:r w:rsidRPr="008429D9">
        <w:rPr>
          <w:rFonts w:cs="David" w:hint="cs"/>
          <w:rtl/>
        </w:rPr>
        <w:tab/>
        <w:t xml:space="preserve">יכול להיות שתהיה ממשלת אחדות, למה אתה ישר הולך לאופציה השנייה? אני שוב אומר, אני אקיים דיון בנושא במועד קרוב מאוד. אני חושב שצריך למצוא פתרון גמיש, שיתחשב בסדר-היום וייתן את האפשרות, לפחות בחלק מהמקרים, לתת זמן ביטוי רחב יותר אם מעוניינים בכך. חברת הכנסת אדטו, בבקשה. </w:t>
      </w:r>
    </w:p>
    <w:p w14:paraId="50F6D8C3" w14:textId="77777777" w:rsidR="008429D9" w:rsidRPr="008429D9" w:rsidRDefault="008429D9" w:rsidP="008429D9">
      <w:pPr>
        <w:bidi/>
        <w:ind w:firstLine="706"/>
        <w:jc w:val="both"/>
        <w:rPr>
          <w:rFonts w:cs="David" w:hint="cs"/>
          <w:rtl/>
        </w:rPr>
      </w:pPr>
    </w:p>
    <w:p w14:paraId="28E6880F" w14:textId="77777777" w:rsidR="008429D9" w:rsidRPr="008429D9" w:rsidRDefault="008429D9" w:rsidP="008429D9">
      <w:pPr>
        <w:bidi/>
        <w:jc w:val="both"/>
        <w:rPr>
          <w:rFonts w:cs="David" w:hint="cs"/>
          <w:u w:val="single"/>
          <w:rtl/>
        </w:rPr>
      </w:pPr>
      <w:r w:rsidRPr="008429D9">
        <w:rPr>
          <w:rFonts w:cs="David" w:hint="cs"/>
          <w:u w:val="single"/>
          <w:rtl/>
        </w:rPr>
        <w:t>רחל אדטו:</w:t>
      </w:r>
    </w:p>
    <w:p w14:paraId="2EFE6B69" w14:textId="77777777" w:rsidR="008429D9" w:rsidRPr="008429D9" w:rsidRDefault="008429D9" w:rsidP="008429D9">
      <w:pPr>
        <w:bidi/>
        <w:jc w:val="both"/>
        <w:rPr>
          <w:rFonts w:cs="David" w:hint="cs"/>
          <w:u w:val="single"/>
          <w:rtl/>
        </w:rPr>
      </w:pPr>
    </w:p>
    <w:p w14:paraId="716B6B51" w14:textId="77777777" w:rsidR="008429D9" w:rsidRPr="008429D9" w:rsidRDefault="008429D9" w:rsidP="008429D9">
      <w:pPr>
        <w:bidi/>
        <w:ind w:firstLine="706"/>
        <w:jc w:val="both"/>
        <w:rPr>
          <w:rFonts w:cs="David" w:hint="cs"/>
          <w:rtl/>
        </w:rPr>
      </w:pPr>
      <w:r w:rsidRPr="008429D9">
        <w:rPr>
          <w:rFonts w:cs="David" w:hint="cs"/>
          <w:rtl/>
        </w:rPr>
        <w:t xml:space="preserve">אני רוצה להזכיר את הישיבה הראשונה שהיית יושב-ראש, שקבענו שבאי-אמון הזמן יהיה גמיש, לא יהיה כלל שיהיה קבוע ל-3 דקות. זאת אומרת שאם אתה רואה שיש לך סדר-יום קצר, אין סיבה שזה יהיה 3 דקות. </w:t>
      </w:r>
    </w:p>
    <w:p w14:paraId="4100E9E7" w14:textId="77777777" w:rsidR="008429D9" w:rsidRPr="008429D9" w:rsidRDefault="008429D9" w:rsidP="008429D9">
      <w:pPr>
        <w:bidi/>
        <w:ind w:firstLine="706"/>
        <w:jc w:val="both"/>
        <w:rPr>
          <w:rFonts w:cs="David" w:hint="cs"/>
          <w:rtl/>
        </w:rPr>
      </w:pPr>
    </w:p>
    <w:p w14:paraId="5B1A16E9"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12EDDA3D" w14:textId="77777777" w:rsidR="008429D9" w:rsidRPr="008429D9" w:rsidRDefault="008429D9" w:rsidP="008429D9">
      <w:pPr>
        <w:bidi/>
        <w:jc w:val="both"/>
        <w:rPr>
          <w:rFonts w:cs="David" w:hint="cs"/>
          <w:u w:val="single"/>
          <w:rtl/>
        </w:rPr>
      </w:pPr>
    </w:p>
    <w:p w14:paraId="49DA17B9" w14:textId="77777777" w:rsidR="008429D9" w:rsidRDefault="008429D9" w:rsidP="008429D9">
      <w:pPr>
        <w:bidi/>
        <w:ind w:firstLine="706"/>
        <w:jc w:val="both"/>
        <w:rPr>
          <w:rFonts w:cs="David" w:hint="cs"/>
          <w:rtl/>
        </w:rPr>
      </w:pPr>
      <w:r w:rsidRPr="008429D9">
        <w:rPr>
          <w:rFonts w:cs="David" w:hint="cs"/>
          <w:rtl/>
        </w:rPr>
        <w:tab/>
        <w:t xml:space="preserve">אין שום בעיה. </w:t>
      </w:r>
    </w:p>
    <w:p w14:paraId="4ECCEB93" w14:textId="77777777" w:rsidR="008429D9" w:rsidRDefault="008429D9" w:rsidP="008429D9">
      <w:pPr>
        <w:bidi/>
        <w:ind w:firstLine="706"/>
        <w:jc w:val="both"/>
        <w:rPr>
          <w:rFonts w:cs="David" w:hint="cs"/>
          <w:rtl/>
        </w:rPr>
      </w:pPr>
    </w:p>
    <w:p w14:paraId="2676384D" w14:textId="77777777" w:rsidR="008429D9" w:rsidRDefault="008429D9" w:rsidP="008429D9">
      <w:pPr>
        <w:bidi/>
        <w:ind w:firstLine="706"/>
        <w:jc w:val="both"/>
        <w:rPr>
          <w:rFonts w:cs="David" w:hint="cs"/>
          <w:rtl/>
        </w:rPr>
      </w:pPr>
    </w:p>
    <w:p w14:paraId="205AA9E8" w14:textId="77777777" w:rsidR="008429D9" w:rsidRDefault="008429D9" w:rsidP="008429D9">
      <w:pPr>
        <w:bidi/>
        <w:ind w:firstLine="706"/>
        <w:jc w:val="both"/>
        <w:rPr>
          <w:rFonts w:cs="David" w:hint="cs"/>
          <w:rtl/>
        </w:rPr>
      </w:pPr>
    </w:p>
    <w:p w14:paraId="5134EB24" w14:textId="77777777" w:rsidR="008429D9" w:rsidRDefault="008429D9" w:rsidP="008429D9">
      <w:pPr>
        <w:bidi/>
        <w:ind w:firstLine="706"/>
        <w:jc w:val="both"/>
        <w:rPr>
          <w:rFonts w:cs="David" w:hint="cs"/>
          <w:rtl/>
        </w:rPr>
      </w:pPr>
    </w:p>
    <w:p w14:paraId="762DB751" w14:textId="77777777" w:rsidR="008429D9" w:rsidRDefault="008429D9" w:rsidP="008429D9">
      <w:pPr>
        <w:bidi/>
        <w:ind w:firstLine="706"/>
        <w:jc w:val="both"/>
        <w:rPr>
          <w:rFonts w:cs="David" w:hint="cs"/>
          <w:rtl/>
        </w:rPr>
      </w:pPr>
    </w:p>
    <w:p w14:paraId="52DE8633" w14:textId="77777777" w:rsidR="008429D9" w:rsidRDefault="008429D9" w:rsidP="008429D9">
      <w:pPr>
        <w:bidi/>
        <w:ind w:firstLine="706"/>
        <w:jc w:val="both"/>
        <w:rPr>
          <w:rFonts w:cs="David" w:hint="cs"/>
          <w:rtl/>
        </w:rPr>
      </w:pPr>
    </w:p>
    <w:p w14:paraId="3DCF4265" w14:textId="77777777" w:rsidR="008429D9" w:rsidRDefault="008429D9" w:rsidP="008429D9">
      <w:pPr>
        <w:bidi/>
        <w:ind w:firstLine="706"/>
        <w:jc w:val="both"/>
        <w:rPr>
          <w:rFonts w:cs="David" w:hint="cs"/>
          <w:rtl/>
        </w:rPr>
      </w:pPr>
    </w:p>
    <w:p w14:paraId="5332FDCC" w14:textId="77777777" w:rsidR="008429D9" w:rsidRDefault="008429D9" w:rsidP="008429D9">
      <w:pPr>
        <w:bidi/>
        <w:ind w:firstLine="706"/>
        <w:jc w:val="both"/>
        <w:rPr>
          <w:rFonts w:cs="David" w:hint="cs"/>
          <w:rtl/>
        </w:rPr>
      </w:pPr>
    </w:p>
    <w:p w14:paraId="663F6488" w14:textId="77777777" w:rsidR="008429D9" w:rsidRDefault="008429D9" w:rsidP="008429D9">
      <w:pPr>
        <w:bidi/>
        <w:ind w:firstLine="706"/>
        <w:jc w:val="both"/>
        <w:rPr>
          <w:rFonts w:cs="David" w:hint="cs"/>
          <w:rtl/>
        </w:rPr>
      </w:pPr>
    </w:p>
    <w:p w14:paraId="2900A50D" w14:textId="77777777" w:rsidR="008429D9" w:rsidRDefault="008429D9" w:rsidP="008429D9">
      <w:pPr>
        <w:bidi/>
        <w:ind w:firstLine="706"/>
        <w:jc w:val="both"/>
        <w:rPr>
          <w:rFonts w:cs="David" w:hint="cs"/>
          <w:rtl/>
        </w:rPr>
      </w:pPr>
    </w:p>
    <w:p w14:paraId="18C8AFED" w14:textId="77777777" w:rsidR="008429D9" w:rsidRDefault="008429D9" w:rsidP="008429D9">
      <w:pPr>
        <w:bidi/>
        <w:ind w:firstLine="706"/>
        <w:jc w:val="both"/>
        <w:rPr>
          <w:rFonts w:cs="David" w:hint="cs"/>
          <w:rtl/>
        </w:rPr>
      </w:pPr>
    </w:p>
    <w:p w14:paraId="6611E685" w14:textId="77777777" w:rsidR="008429D9" w:rsidRDefault="008429D9" w:rsidP="008429D9">
      <w:pPr>
        <w:bidi/>
        <w:ind w:firstLine="706"/>
        <w:jc w:val="both"/>
        <w:rPr>
          <w:rFonts w:cs="David" w:hint="cs"/>
          <w:rtl/>
        </w:rPr>
      </w:pPr>
    </w:p>
    <w:p w14:paraId="57C56AD6" w14:textId="77777777" w:rsidR="008429D9" w:rsidRDefault="008429D9" w:rsidP="008429D9">
      <w:pPr>
        <w:bidi/>
        <w:ind w:firstLine="706"/>
        <w:jc w:val="both"/>
        <w:rPr>
          <w:rFonts w:cs="David" w:hint="cs"/>
          <w:rtl/>
        </w:rPr>
      </w:pPr>
    </w:p>
    <w:p w14:paraId="4BA06A82" w14:textId="77777777" w:rsidR="008429D9" w:rsidRDefault="008429D9" w:rsidP="008429D9">
      <w:pPr>
        <w:bidi/>
        <w:ind w:firstLine="706"/>
        <w:jc w:val="both"/>
        <w:rPr>
          <w:rFonts w:cs="David" w:hint="cs"/>
          <w:rtl/>
        </w:rPr>
      </w:pPr>
    </w:p>
    <w:p w14:paraId="6422E41A" w14:textId="77777777" w:rsidR="008429D9" w:rsidRDefault="008429D9" w:rsidP="008429D9">
      <w:pPr>
        <w:bidi/>
        <w:ind w:firstLine="706"/>
        <w:jc w:val="both"/>
        <w:rPr>
          <w:rFonts w:cs="David" w:hint="cs"/>
          <w:rtl/>
        </w:rPr>
      </w:pPr>
    </w:p>
    <w:p w14:paraId="2995A259" w14:textId="77777777" w:rsidR="008429D9" w:rsidRDefault="008429D9" w:rsidP="008429D9">
      <w:pPr>
        <w:bidi/>
        <w:ind w:firstLine="706"/>
        <w:jc w:val="both"/>
        <w:rPr>
          <w:rFonts w:cs="David" w:hint="cs"/>
          <w:rtl/>
        </w:rPr>
      </w:pPr>
    </w:p>
    <w:p w14:paraId="6C81EF32" w14:textId="77777777" w:rsidR="008429D9" w:rsidRDefault="008429D9" w:rsidP="008429D9">
      <w:pPr>
        <w:bidi/>
        <w:ind w:firstLine="706"/>
        <w:jc w:val="both"/>
        <w:rPr>
          <w:rFonts w:cs="David" w:hint="cs"/>
          <w:rtl/>
        </w:rPr>
      </w:pPr>
    </w:p>
    <w:p w14:paraId="4FC23A37" w14:textId="77777777" w:rsidR="008429D9" w:rsidRDefault="008429D9" w:rsidP="008429D9">
      <w:pPr>
        <w:bidi/>
        <w:ind w:firstLine="706"/>
        <w:jc w:val="both"/>
        <w:rPr>
          <w:rFonts w:cs="David" w:hint="cs"/>
          <w:rtl/>
        </w:rPr>
      </w:pPr>
    </w:p>
    <w:p w14:paraId="69401CEE" w14:textId="77777777" w:rsidR="008429D9" w:rsidRDefault="008429D9" w:rsidP="008429D9">
      <w:pPr>
        <w:bidi/>
        <w:ind w:firstLine="706"/>
        <w:jc w:val="both"/>
        <w:rPr>
          <w:rFonts w:cs="David" w:hint="cs"/>
          <w:rtl/>
        </w:rPr>
      </w:pPr>
    </w:p>
    <w:p w14:paraId="5BA2C534" w14:textId="77777777" w:rsidR="008429D9" w:rsidRDefault="008429D9" w:rsidP="008429D9">
      <w:pPr>
        <w:bidi/>
        <w:ind w:firstLine="706"/>
        <w:jc w:val="both"/>
        <w:rPr>
          <w:rFonts w:cs="David" w:hint="cs"/>
          <w:rtl/>
        </w:rPr>
      </w:pPr>
    </w:p>
    <w:p w14:paraId="0E744791" w14:textId="77777777" w:rsidR="008429D9" w:rsidRDefault="008429D9" w:rsidP="008429D9">
      <w:pPr>
        <w:bidi/>
        <w:ind w:firstLine="706"/>
        <w:jc w:val="both"/>
        <w:rPr>
          <w:rFonts w:cs="David" w:hint="cs"/>
          <w:rtl/>
        </w:rPr>
      </w:pPr>
    </w:p>
    <w:p w14:paraId="1DEA39D4" w14:textId="77777777" w:rsidR="008429D9" w:rsidRDefault="008429D9" w:rsidP="008429D9">
      <w:pPr>
        <w:bidi/>
        <w:ind w:firstLine="706"/>
        <w:jc w:val="both"/>
        <w:rPr>
          <w:rFonts w:cs="David" w:hint="cs"/>
          <w:rtl/>
        </w:rPr>
      </w:pPr>
    </w:p>
    <w:p w14:paraId="3DB93DAD" w14:textId="77777777" w:rsidR="008429D9" w:rsidRDefault="008429D9" w:rsidP="008429D9">
      <w:pPr>
        <w:bidi/>
        <w:ind w:firstLine="706"/>
        <w:jc w:val="both"/>
        <w:rPr>
          <w:rFonts w:cs="David" w:hint="cs"/>
          <w:rtl/>
        </w:rPr>
      </w:pPr>
    </w:p>
    <w:p w14:paraId="067FF084" w14:textId="77777777" w:rsidR="008429D9" w:rsidRDefault="008429D9" w:rsidP="008429D9">
      <w:pPr>
        <w:bidi/>
        <w:ind w:firstLine="706"/>
        <w:jc w:val="both"/>
        <w:rPr>
          <w:rFonts w:cs="David" w:hint="cs"/>
          <w:rtl/>
        </w:rPr>
      </w:pPr>
    </w:p>
    <w:p w14:paraId="753AA32F" w14:textId="77777777" w:rsidR="008429D9" w:rsidRDefault="008429D9" w:rsidP="008429D9">
      <w:pPr>
        <w:bidi/>
        <w:ind w:firstLine="706"/>
        <w:jc w:val="both"/>
        <w:rPr>
          <w:rFonts w:cs="David" w:hint="cs"/>
          <w:rtl/>
        </w:rPr>
      </w:pPr>
    </w:p>
    <w:p w14:paraId="65933ADB" w14:textId="77777777" w:rsidR="008429D9" w:rsidRDefault="008429D9" w:rsidP="008429D9">
      <w:pPr>
        <w:bidi/>
        <w:ind w:firstLine="706"/>
        <w:jc w:val="both"/>
        <w:rPr>
          <w:rFonts w:cs="David" w:hint="cs"/>
          <w:rtl/>
        </w:rPr>
      </w:pPr>
    </w:p>
    <w:p w14:paraId="5C45DC44" w14:textId="77777777" w:rsidR="008429D9" w:rsidRDefault="008429D9" w:rsidP="008429D9">
      <w:pPr>
        <w:bidi/>
        <w:ind w:firstLine="706"/>
        <w:jc w:val="both"/>
        <w:rPr>
          <w:rFonts w:cs="David" w:hint="cs"/>
          <w:rtl/>
        </w:rPr>
      </w:pPr>
    </w:p>
    <w:p w14:paraId="7F200E71" w14:textId="77777777" w:rsidR="008429D9" w:rsidRDefault="008429D9" w:rsidP="008429D9">
      <w:pPr>
        <w:bidi/>
        <w:ind w:firstLine="706"/>
        <w:jc w:val="both"/>
        <w:rPr>
          <w:rFonts w:cs="David" w:hint="cs"/>
          <w:rtl/>
        </w:rPr>
      </w:pPr>
    </w:p>
    <w:p w14:paraId="0BD6FAEB" w14:textId="77777777" w:rsidR="008429D9" w:rsidRDefault="008429D9" w:rsidP="008429D9">
      <w:pPr>
        <w:bidi/>
        <w:ind w:firstLine="706"/>
        <w:jc w:val="both"/>
        <w:rPr>
          <w:rFonts w:cs="David" w:hint="cs"/>
          <w:rtl/>
        </w:rPr>
      </w:pPr>
    </w:p>
    <w:p w14:paraId="5164B235" w14:textId="77777777" w:rsidR="008429D9" w:rsidRDefault="008429D9" w:rsidP="008429D9">
      <w:pPr>
        <w:bidi/>
        <w:ind w:firstLine="706"/>
        <w:jc w:val="both"/>
        <w:rPr>
          <w:rFonts w:cs="David" w:hint="cs"/>
          <w:rtl/>
        </w:rPr>
      </w:pPr>
    </w:p>
    <w:p w14:paraId="1F1574DF" w14:textId="77777777" w:rsidR="008429D9" w:rsidRDefault="008429D9" w:rsidP="008429D9">
      <w:pPr>
        <w:bidi/>
        <w:ind w:firstLine="706"/>
        <w:jc w:val="both"/>
        <w:rPr>
          <w:rFonts w:cs="David" w:hint="cs"/>
          <w:rtl/>
        </w:rPr>
      </w:pPr>
    </w:p>
    <w:p w14:paraId="15314BC8" w14:textId="77777777" w:rsidR="008429D9" w:rsidRDefault="008429D9" w:rsidP="008429D9">
      <w:pPr>
        <w:bidi/>
        <w:ind w:firstLine="706"/>
        <w:jc w:val="both"/>
        <w:rPr>
          <w:rFonts w:cs="David" w:hint="cs"/>
          <w:rtl/>
        </w:rPr>
      </w:pPr>
    </w:p>
    <w:p w14:paraId="1F34F70C" w14:textId="77777777" w:rsidR="008429D9" w:rsidRDefault="008429D9" w:rsidP="008429D9">
      <w:pPr>
        <w:bidi/>
        <w:ind w:firstLine="706"/>
        <w:jc w:val="both"/>
        <w:rPr>
          <w:rFonts w:cs="David" w:hint="cs"/>
          <w:rtl/>
        </w:rPr>
      </w:pPr>
    </w:p>
    <w:p w14:paraId="4DF65476" w14:textId="77777777" w:rsidR="008429D9" w:rsidRDefault="008429D9" w:rsidP="008429D9">
      <w:pPr>
        <w:bidi/>
        <w:ind w:firstLine="706"/>
        <w:jc w:val="both"/>
        <w:rPr>
          <w:rFonts w:cs="David" w:hint="cs"/>
          <w:rtl/>
        </w:rPr>
      </w:pPr>
    </w:p>
    <w:p w14:paraId="7E13092E" w14:textId="77777777" w:rsidR="008429D9" w:rsidRDefault="008429D9" w:rsidP="008429D9">
      <w:pPr>
        <w:bidi/>
        <w:ind w:firstLine="706"/>
        <w:jc w:val="both"/>
        <w:rPr>
          <w:rFonts w:cs="David" w:hint="cs"/>
          <w:rtl/>
        </w:rPr>
      </w:pPr>
    </w:p>
    <w:p w14:paraId="3B543381" w14:textId="77777777" w:rsidR="008429D9" w:rsidRDefault="008429D9" w:rsidP="008429D9">
      <w:pPr>
        <w:bidi/>
        <w:ind w:firstLine="706"/>
        <w:jc w:val="both"/>
        <w:rPr>
          <w:rFonts w:cs="David" w:hint="cs"/>
          <w:rtl/>
        </w:rPr>
      </w:pPr>
    </w:p>
    <w:p w14:paraId="2848B734" w14:textId="77777777" w:rsidR="008429D9" w:rsidRDefault="008429D9" w:rsidP="008429D9">
      <w:pPr>
        <w:bidi/>
        <w:ind w:firstLine="706"/>
        <w:jc w:val="both"/>
        <w:rPr>
          <w:rFonts w:cs="David" w:hint="cs"/>
          <w:rtl/>
        </w:rPr>
      </w:pPr>
    </w:p>
    <w:p w14:paraId="08A9097B" w14:textId="77777777" w:rsidR="008429D9" w:rsidRDefault="008429D9" w:rsidP="008429D9">
      <w:pPr>
        <w:bidi/>
        <w:ind w:firstLine="706"/>
        <w:jc w:val="both"/>
        <w:rPr>
          <w:rFonts w:cs="David" w:hint="cs"/>
          <w:rtl/>
        </w:rPr>
      </w:pPr>
    </w:p>
    <w:p w14:paraId="57DD6104" w14:textId="77777777" w:rsidR="008429D9" w:rsidRDefault="008429D9" w:rsidP="008429D9">
      <w:pPr>
        <w:bidi/>
        <w:ind w:firstLine="706"/>
        <w:jc w:val="both"/>
        <w:rPr>
          <w:rFonts w:cs="David" w:hint="cs"/>
          <w:rtl/>
        </w:rPr>
      </w:pPr>
    </w:p>
    <w:p w14:paraId="62DFAC2B" w14:textId="77777777" w:rsidR="008429D9" w:rsidRDefault="008429D9" w:rsidP="008429D9">
      <w:pPr>
        <w:bidi/>
        <w:ind w:firstLine="706"/>
        <w:jc w:val="both"/>
        <w:rPr>
          <w:rFonts w:cs="David" w:hint="cs"/>
          <w:rtl/>
        </w:rPr>
      </w:pPr>
    </w:p>
    <w:p w14:paraId="39DCE608" w14:textId="77777777" w:rsidR="008429D9" w:rsidRDefault="008429D9" w:rsidP="008429D9">
      <w:pPr>
        <w:bidi/>
        <w:ind w:firstLine="706"/>
        <w:jc w:val="both"/>
        <w:rPr>
          <w:rFonts w:cs="David" w:hint="cs"/>
          <w:rtl/>
        </w:rPr>
      </w:pPr>
    </w:p>
    <w:p w14:paraId="6A7196C6" w14:textId="77777777" w:rsidR="008429D9" w:rsidRDefault="008429D9" w:rsidP="008429D9">
      <w:pPr>
        <w:bidi/>
        <w:ind w:firstLine="706"/>
        <w:jc w:val="both"/>
        <w:rPr>
          <w:rFonts w:cs="David" w:hint="cs"/>
          <w:rtl/>
        </w:rPr>
      </w:pPr>
    </w:p>
    <w:p w14:paraId="22B209EA" w14:textId="77777777" w:rsidR="008429D9" w:rsidRDefault="008429D9" w:rsidP="008429D9">
      <w:pPr>
        <w:bidi/>
        <w:ind w:firstLine="706"/>
        <w:jc w:val="both"/>
        <w:rPr>
          <w:rFonts w:cs="David" w:hint="cs"/>
          <w:rtl/>
        </w:rPr>
      </w:pPr>
    </w:p>
    <w:p w14:paraId="233323A3" w14:textId="77777777" w:rsidR="008429D9" w:rsidRDefault="008429D9" w:rsidP="008429D9">
      <w:pPr>
        <w:bidi/>
        <w:ind w:firstLine="706"/>
        <w:jc w:val="both"/>
        <w:rPr>
          <w:rFonts w:cs="David" w:hint="cs"/>
          <w:rtl/>
        </w:rPr>
      </w:pPr>
    </w:p>
    <w:p w14:paraId="7BEADE95" w14:textId="77777777" w:rsidR="008429D9" w:rsidRDefault="008429D9" w:rsidP="008429D9">
      <w:pPr>
        <w:bidi/>
        <w:ind w:firstLine="706"/>
        <w:jc w:val="both"/>
        <w:rPr>
          <w:rFonts w:cs="David" w:hint="cs"/>
          <w:rtl/>
        </w:rPr>
      </w:pPr>
    </w:p>
    <w:p w14:paraId="7C69E712" w14:textId="77777777" w:rsidR="008429D9" w:rsidRDefault="008429D9" w:rsidP="008429D9">
      <w:pPr>
        <w:bidi/>
        <w:ind w:firstLine="706"/>
        <w:jc w:val="both"/>
        <w:rPr>
          <w:rFonts w:cs="David" w:hint="cs"/>
          <w:rtl/>
        </w:rPr>
      </w:pPr>
    </w:p>
    <w:p w14:paraId="05D2A1F1" w14:textId="77777777" w:rsidR="008429D9" w:rsidRDefault="008429D9" w:rsidP="008429D9">
      <w:pPr>
        <w:bidi/>
        <w:ind w:firstLine="706"/>
        <w:jc w:val="both"/>
        <w:rPr>
          <w:rFonts w:cs="David" w:hint="cs"/>
          <w:rtl/>
        </w:rPr>
      </w:pPr>
    </w:p>
    <w:p w14:paraId="7C9B4C86" w14:textId="77777777" w:rsidR="008429D9" w:rsidRPr="008429D9" w:rsidRDefault="008429D9" w:rsidP="008429D9">
      <w:pPr>
        <w:bidi/>
        <w:ind w:firstLine="706"/>
        <w:jc w:val="both"/>
        <w:rPr>
          <w:rFonts w:cs="David" w:hint="cs"/>
          <w:rtl/>
        </w:rPr>
      </w:pPr>
    </w:p>
    <w:p w14:paraId="6CD3B6CD" w14:textId="77777777" w:rsidR="008429D9" w:rsidRPr="008429D9" w:rsidRDefault="008429D9" w:rsidP="008429D9">
      <w:pPr>
        <w:bidi/>
        <w:ind w:firstLine="706"/>
        <w:jc w:val="both"/>
        <w:rPr>
          <w:rFonts w:cs="David" w:hint="cs"/>
          <w:rtl/>
        </w:rPr>
      </w:pPr>
    </w:p>
    <w:p w14:paraId="1118B5B6" w14:textId="77777777" w:rsidR="008429D9" w:rsidRPr="008429D9" w:rsidRDefault="008429D9" w:rsidP="008429D9">
      <w:pPr>
        <w:bidi/>
        <w:ind w:firstLine="706"/>
        <w:jc w:val="center"/>
        <w:rPr>
          <w:rFonts w:cs="David" w:hint="cs"/>
          <w:b/>
          <w:bCs/>
          <w:rtl/>
        </w:rPr>
      </w:pPr>
      <w:r w:rsidRPr="008429D9">
        <w:rPr>
          <w:rFonts w:cs="David" w:hint="cs"/>
          <w:b/>
          <w:bCs/>
          <w:rtl/>
        </w:rPr>
        <w:t>3. קביעת ועדה לדיון בהצעת חוק שיקום נכי נפש בקהילה</w:t>
      </w:r>
    </w:p>
    <w:p w14:paraId="7BFFB57F" w14:textId="77777777" w:rsidR="008429D9" w:rsidRDefault="008429D9" w:rsidP="008429D9">
      <w:pPr>
        <w:bidi/>
        <w:ind w:firstLine="706"/>
        <w:jc w:val="center"/>
        <w:rPr>
          <w:rFonts w:cs="David" w:hint="cs"/>
          <w:b/>
          <w:bCs/>
          <w:u w:val="single"/>
          <w:rtl/>
        </w:rPr>
      </w:pPr>
      <w:r w:rsidRPr="008429D9">
        <w:rPr>
          <w:rFonts w:cs="David" w:hint="cs"/>
          <w:b/>
          <w:bCs/>
          <w:u w:val="single"/>
          <w:rtl/>
        </w:rPr>
        <w:t xml:space="preserve">(תיקון </w:t>
      </w:r>
      <w:r w:rsidRPr="008429D9">
        <w:rPr>
          <w:rFonts w:cs="David"/>
          <w:b/>
          <w:bCs/>
          <w:u w:val="single"/>
          <w:rtl/>
        </w:rPr>
        <w:t>–</w:t>
      </w:r>
      <w:r w:rsidRPr="008429D9">
        <w:rPr>
          <w:rFonts w:cs="David" w:hint="cs"/>
          <w:b/>
          <w:bCs/>
          <w:u w:val="single"/>
          <w:rtl/>
        </w:rPr>
        <w:t xml:space="preserve"> קביעת מחזיק בתחום הדיור), </w:t>
      </w:r>
      <w:proofErr w:type="spellStart"/>
      <w:r w:rsidRPr="008429D9">
        <w:rPr>
          <w:rFonts w:cs="David" w:hint="cs"/>
          <w:b/>
          <w:bCs/>
          <w:u w:val="single"/>
          <w:rtl/>
        </w:rPr>
        <w:t>התשס"ט</w:t>
      </w:r>
      <w:proofErr w:type="spellEnd"/>
      <w:r w:rsidRPr="008429D9">
        <w:rPr>
          <w:rFonts w:cs="David" w:hint="cs"/>
          <w:b/>
          <w:bCs/>
          <w:u w:val="single"/>
          <w:rtl/>
        </w:rPr>
        <w:t>-2009 (פ/905/18), של חבר הכנסת</w:t>
      </w:r>
    </w:p>
    <w:p w14:paraId="1BE2B3B0" w14:textId="77777777" w:rsidR="008429D9" w:rsidRPr="008429D9" w:rsidRDefault="008429D9" w:rsidP="008429D9">
      <w:pPr>
        <w:bidi/>
        <w:ind w:firstLine="706"/>
        <w:jc w:val="center"/>
        <w:rPr>
          <w:rFonts w:cs="David" w:hint="cs"/>
          <w:b/>
          <w:bCs/>
          <w:u w:val="single"/>
          <w:rtl/>
        </w:rPr>
      </w:pPr>
      <w:r w:rsidRPr="008429D9">
        <w:rPr>
          <w:rFonts w:cs="David" w:hint="cs"/>
          <w:b/>
          <w:bCs/>
          <w:u w:val="single"/>
          <w:rtl/>
        </w:rPr>
        <w:t xml:space="preserve">צחי </w:t>
      </w:r>
      <w:proofErr w:type="spellStart"/>
      <w:r w:rsidRPr="008429D9">
        <w:rPr>
          <w:rFonts w:cs="David" w:hint="cs"/>
          <w:b/>
          <w:bCs/>
          <w:u w:val="single"/>
          <w:rtl/>
        </w:rPr>
        <w:t>הנגבי</w:t>
      </w:r>
      <w:proofErr w:type="spellEnd"/>
    </w:p>
    <w:p w14:paraId="631425CD" w14:textId="77777777" w:rsidR="008429D9" w:rsidRPr="008429D9" w:rsidRDefault="008429D9" w:rsidP="008429D9">
      <w:pPr>
        <w:bidi/>
        <w:ind w:firstLine="706"/>
        <w:jc w:val="both"/>
        <w:rPr>
          <w:rFonts w:cs="David" w:hint="cs"/>
          <w:rtl/>
        </w:rPr>
      </w:pPr>
    </w:p>
    <w:p w14:paraId="16FB1286" w14:textId="77777777" w:rsidR="008429D9" w:rsidRDefault="008429D9" w:rsidP="008429D9">
      <w:pPr>
        <w:bidi/>
        <w:jc w:val="both"/>
        <w:rPr>
          <w:rFonts w:cs="David" w:hint="cs"/>
          <w:u w:val="single"/>
          <w:rtl/>
        </w:rPr>
      </w:pPr>
    </w:p>
    <w:p w14:paraId="39026B7B" w14:textId="77777777" w:rsidR="008429D9" w:rsidRDefault="008429D9" w:rsidP="008429D9">
      <w:pPr>
        <w:bidi/>
        <w:jc w:val="both"/>
        <w:rPr>
          <w:rFonts w:cs="David" w:hint="cs"/>
          <w:u w:val="single"/>
          <w:rtl/>
        </w:rPr>
      </w:pPr>
    </w:p>
    <w:p w14:paraId="2CE22E7E"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7C1E6552" w14:textId="77777777" w:rsidR="008429D9" w:rsidRPr="008429D9" w:rsidRDefault="008429D9" w:rsidP="008429D9">
      <w:pPr>
        <w:bidi/>
        <w:jc w:val="both"/>
        <w:rPr>
          <w:rFonts w:cs="David" w:hint="cs"/>
          <w:u w:val="single"/>
          <w:rtl/>
        </w:rPr>
      </w:pPr>
    </w:p>
    <w:p w14:paraId="3521FAEB" w14:textId="77777777" w:rsidR="008429D9" w:rsidRPr="008429D9" w:rsidRDefault="008429D9" w:rsidP="008429D9">
      <w:pPr>
        <w:bidi/>
        <w:ind w:firstLine="706"/>
        <w:jc w:val="both"/>
        <w:rPr>
          <w:rFonts w:cs="David" w:hint="cs"/>
          <w:rtl/>
        </w:rPr>
      </w:pPr>
      <w:r w:rsidRPr="008429D9">
        <w:rPr>
          <w:rFonts w:cs="David" w:hint="cs"/>
          <w:rtl/>
        </w:rPr>
        <w:tab/>
        <w:t xml:space="preserve">הנושא הבא הוא קביעת ועדה לדיון בהצעת חוק שיקום נכי נפש בקהילה (תיקון </w:t>
      </w:r>
      <w:r w:rsidRPr="008429D9">
        <w:rPr>
          <w:rFonts w:cs="David"/>
          <w:rtl/>
        </w:rPr>
        <w:t>–</w:t>
      </w:r>
      <w:r w:rsidRPr="008429D9">
        <w:rPr>
          <w:rFonts w:cs="David" w:hint="cs"/>
          <w:rtl/>
        </w:rPr>
        <w:t xml:space="preserve"> קביעת מחזיק בתחום הדיור), </w:t>
      </w:r>
      <w:proofErr w:type="spellStart"/>
      <w:r w:rsidRPr="008429D9">
        <w:rPr>
          <w:rFonts w:cs="David" w:hint="cs"/>
          <w:rtl/>
        </w:rPr>
        <w:t>התשס"ט</w:t>
      </w:r>
      <w:proofErr w:type="spellEnd"/>
      <w:r w:rsidRPr="008429D9">
        <w:rPr>
          <w:rFonts w:cs="David" w:hint="cs"/>
          <w:rtl/>
        </w:rPr>
        <w:t xml:space="preserve">-2009 (פ/905/18), של חבר הכנסת צחי </w:t>
      </w:r>
      <w:proofErr w:type="spellStart"/>
      <w:r w:rsidRPr="008429D9">
        <w:rPr>
          <w:rFonts w:cs="David" w:hint="cs"/>
          <w:rtl/>
        </w:rPr>
        <w:t>הנגבי</w:t>
      </w:r>
      <w:proofErr w:type="spellEnd"/>
      <w:r w:rsidRPr="008429D9">
        <w:rPr>
          <w:rFonts w:cs="David" w:hint="cs"/>
          <w:rtl/>
        </w:rPr>
        <w:t xml:space="preserve">. נשמעו הצעות להעביר את ההצעה לוועדת העבודה והרווחה או לוועדת הפנים והגנת הסביבה. שתי הוועדות היו תמימות דעים שכל אחת רוצה שהחוק יידון בוועדה השנייה. אבל החוק על פניו אכן מתאים יותר לוועדת העבודה והרווחה. כך ביקש ממני גם המציע, חבר הכנסת </w:t>
      </w:r>
      <w:proofErr w:type="spellStart"/>
      <w:r w:rsidRPr="008429D9">
        <w:rPr>
          <w:rFonts w:cs="David" w:hint="cs"/>
          <w:rtl/>
        </w:rPr>
        <w:t>הנגבי</w:t>
      </w:r>
      <w:proofErr w:type="spellEnd"/>
      <w:r w:rsidRPr="008429D9">
        <w:rPr>
          <w:rFonts w:cs="David" w:hint="cs"/>
          <w:rtl/>
        </w:rPr>
        <w:t>. לכן אני מציע להעביר אותו לוועדת העבודה והרווחה, אלא אם יש הצעות אחרות. מי בעד? מי נגד? מי נמנע?</w:t>
      </w:r>
    </w:p>
    <w:p w14:paraId="73A3D439" w14:textId="77777777" w:rsidR="008429D9" w:rsidRPr="008429D9" w:rsidRDefault="008429D9" w:rsidP="008429D9">
      <w:pPr>
        <w:bidi/>
        <w:ind w:firstLine="706"/>
        <w:jc w:val="both"/>
        <w:rPr>
          <w:rFonts w:cs="David" w:hint="cs"/>
          <w:rtl/>
        </w:rPr>
      </w:pPr>
    </w:p>
    <w:p w14:paraId="6F117A27" w14:textId="77777777" w:rsidR="008429D9" w:rsidRPr="008429D9" w:rsidRDefault="008429D9" w:rsidP="008429D9">
      <w:pPr>
        <w:bidi/>
        <w:ind w:firstLine="706"/>
        <w:jc w:val="both"/>
        <w:rPr>
          <w:rFonts w:cs="David" w:hint="cs"/>
          <w:rtl/>
        </w:rPr>
      </w:pPr>
      <w:r w:rsidRPr="008429D9">
        <w:rPr>
          <w:rFonts w:cs="David" w:hint="cs"/>
          <w:rtl/>
        </w:rPr>
        <w:t>ה צ ב ע ה</w:t>
      </w:r>
    </w:p>
    <w:p w14:paraId="0C88164B" w14:textId="77777777" w:rsidR="008429D9" w:rsidRPr="008429D9" w:rsidRDefault="008429D9" w:rsidP="008429D9">
      <w:pPr>
        <w:bidi/>
        <w:ind w:firstLine="706"/>
        <w:jc w:val="both"/>
        <w:rPr>
          <w:rFonts w:cs="David" w:hint="cs"/>
          <w:rtl/>
        </w:rPr>
      </w:pPr>
      <w:r w:rsidRPr="008429D9">
        <w:rPr>
          <w:rFonts w:cs="David" w:hint="cs"/>
          <w:rtl/>
        </w:rPr>
        <w:t xml:space="preserve">בעד </w:t>
      </w:r>
      <w:r w:rsidRPr="008429D9">
        <w:rPr>
          <w:rFonts w:cs="David"/>
          <w:rtl/>
        </w:rPr>
        <w:t>–</w:t>
      </w:r>
      <w:r w:rsidRPr="008429D9">
        <w:rPr>
          <w:rFonts w:cs="David" w:hint="cs"/>
          <w:rtl/>
        </w:rPr>
        <w:t xml:space="preserve"> רוב</w:t>
      </w:r>
    </w:p>
    <w:p w14:paraId="5BCBF2EB" w14:textId="77777777" w:rsidR="008429D9" w:rsidRPr="008429D9" w:rsidRDefault="008429D9" w:rsidP="008429D9">
      <w:pPr>
        <w:bidi/>
        <w:ind w:firstLine="706"/>
        <w:jc w:val="both"/>
        <w:rPr>
          <w:rFonts w:cs="David" w:hint="cs"/>
          <w:rtl/>
        </w:rPr>
      </w:pPr>
      <w:r w:rsidRPr="008429D9">
        <w:rPr>
          <w:rFonts w:cs="David" w:hint="cs"/>
          <w:rtl/>
        </w:rPr>
        <w:t xml:space="preserve">נגד </w:t>
      </w:r>
      <w:r w:rsidRPr="008429D9">
        <w:rPr>
          <w:rFonts w:cs="David"/>
          <w:rtl/>
        </w:rPr>
        <w:t>–</w:t>
      </w:r>
      <w:r w:rsidRPr="008429D9">
        <w:rPr>
          <w:rFonts w:cs="David" w:hint="cs"/>
          <w:rtl/>
        </w:rPr>
        <w:t xml:space="preserve"> אין</w:t>
      </w:r>
    </w:p>
    <w:p w14:paraId="3A32F9A3" w14:textId="77777777" w:rsidR="008429D9" w:rsidRPr="008429D9" w:rsidRDefault="008429D9" w:rsidP="008429D9">
      <w:pPr>
        <w:bidi/>
        <w:ind w:firstLine="706"/>
        <w:jc w:val="both"/>
        <w:rPr>
          <w:rFonts w:cs="David" w:hint="cs"/>
          <w:rtl/>
        </w:rPr>
      </w:pPr>
      <w:r w:rsidRPr="008429D9">
        <w:rPr>
          <w:rFonts w:cs="David" w:hint="cs"/>
          <w:rtl/>
        </w:rPr>
        <w:t xml:space="preserve">נמנעים </w:t>
      </w:r>
      <w:r w:rsidRPr="008429D9">
        <w:rPr>
          <w:rFonts w:cs="David"/>
          <w:rtl/>
        </w:rPr>
        <w:t>–</w:t>
      </w:r>
      <w:r w:rsidRPr="008429D9">
        <w:rPr>
          <w:rFonts w:cs="David" w:hint="cs"/>
          <w:rtl/>
        </w:rPr>
        <w:t xml:space="preserve"> אין</w:t>
      </w:r>
    </w:p>
    <w:p w14:paraId="509FBB01" w14:textId="77777777" w:rsidR="008429D9" w:rsidRPr="008429D9" w:rsidRDefault="008429D9" w:rsidP="008429D9">
      <w:pPr>
        <w:bidi/>
        <w:ind w:firstLine="706"/>
        <w:jc w:val="both"/>
        <w:rPr>
          <w:rFonts w:cs="David" w:hint="cs"/>
          <w:rtl/>
        </w:rPr>
      </w:pPr>
    </w:p>
    <w:p w14:paraId="1AD5F892" w14:textId="77777777" w:rsidR="008429D9" w:rsidRPr="008429D9" w:rsidRDefault="008429D9" w:rsidP="008429D9">
      <w:pPr>
        <w:bidi/>
        <w:ind w:firstLine="706"/>
        <w:jc w:val="both"/>
        <w:rPr>
          <w:rFonts w:cs="David" w:hint="cs"/>
          <w:rtl/>
        </w:rPr>
      </w:pPr>
      <w:r w:rsidRPr="008429D9">
        <w:rPr>
          <w:rFonts w:cs="David" w:hint="cs"/>
          <w:rtl/>
        </w:rPr>
        <w:t xml:space="preserve">תודה רבה. </w:t>
      </w:r>
    </w:p>
    <w:p w14:paraId="1DADBF66" w14:textId="77777777" w:rsidR="008429D9" w:rsidRPr="008429D9" w:rsidRDefault="008429D9" w:rsidP="008429D9">
      <w:pPr>
        <w:bidi/>
        <w:ind w:firstLine="706"/>
        <w:jc w:val="both"/>
        <w:rPr>
          <w:rFonts w:cs="David" w:hint="cs"/>
          <w:rtl/>
        </w:rPr>
      </w:pPr>
    </w:p>
    <w:p w14:paraId="2D947509" w14:textId="77777777" w:rsidR="008429D9" w:rsidRPr="008429D9" w:rsidRDefault="008429D9" w:rsidP="008429D9">
      <w:pPr>
        <w:bidi/>
        <w:jc w:val="both"/>
        <w:rPr>
          <w:rFonts w:cs="David" w:hint="cs"/>
          <w:u w:val="single"/>
          <w:rtl/>
        </w:rPr>
      </w:pPr>
      <w:r w:rsidRPr="008429D9">
        <w:rPr>
          <w:rFonts w:cs="David" w:hint="cs"/>
          <w:u w:val="single"/>
          <w:rtl/>
        </w:rPr>
        <w:t>אלכס מילר:</w:t>
      </w:r>
    </w:p>
    <w:p w14:paraId="335AB0F6" w14:textId="77777777" w:rsidR="008429D9" w:rsidRPr="008429D9" w:rsidRDefault="008429D9" w:rsidP="008429D9">
      <w:pPr>
        <w:bidi/>
        <w:jc w:val="both"/>
        <w:rPr>
          <w:rFonts w:cs="David" w:hint="cs"/>
          <w:u w:val="single"/>
          <w:rtl/>
        </w:rPr>
      </w:pPr>
    </w:p>
    <w:p w14:paraId="3943AD47" w14:textId="77777777" w:rsidR="008429D9" w:rsidRPr="008429D9" w:rsidRDefault="008429D9" w:rsidP="008429D9">
      <w:pPr>
        <w:bidi/>
        <w:ind w:firstLine="706"/>
        <w:jc w:val="both"/>
        <w:rPr>
          <w:rFonts w:cs="David" w:hint="cs"/>
          <w:rtl/>
        </w:rPr>
      </w:pPr>
      <w:r w:rsidRPr="008429D9">
        <w:rPr>
          <w:rFonts w:cs="David" w:hint="cs"/>
          <w:rtl/>
        </w:rPr>
        <w:t xml:space="preserve">אדוני היושב-ראש, אני מחליף את חבר הכנסת </w:t>
      </w:r>
      <w:proofErr w:type="spellStart"/>
      <w:r w:rsidRPr="008429D9">
        <w:rPr>
          <w:rFonts w:cs="David" w:hint="cs"/>
          <w:rtl/>
        </w:rPr>
        <w:t>אילטוב</w:t>
      </w:r>
      <w:proofErr w:type="spellEnd"/>
      <w:r w:rsidRPr="008429D9">
        <w:rPr>
          <w:rFonts w:cs="David" w:hint="cs"/>
          <w:rtl/>
        </w:rPr>
        <w:t xml:space="preserve"> וחברת הכנסת מיכאלי מחליפה את חבר הכנסת רותם. </w:t>
      </w:r>
    </w:p>
    <w:p w14:paraId="745B4373" w14:textId="77777777" w:rsidR="008429D9" w:rsidRPr="008429D9" w:rsidRDefault="008429D9" w:rsidP="008429D9">
      <w:pPr>
        <w:bidi/>
        <w:ind w:firstLine="706"/>
        <w:jc w:val="both"/>
        <w:rPr>
          <w:rFonts w:cs="David" w:hint="cs"/>
          <w:rtl/>
        </w:rPr>
      </w:pPr>
    </w:p>
    <w:p w14:paraId="6C3777A1" w14:textId="77777777" w:rsidR="008429D9" w:rsidRPr="008429D9" w:rsidRDefault="008429D9" w:rsidP="008429D9">
      <w:pPr>
        <w:bidi/>
        <w:ind w:firstLine="706"/>
        <w:jc w:val="center"/>
        <w:rPr>
          <w:rFonts w:cs="David" w:hint="cs"/>
          <w:b/>
          <w:bCs/>
          <w:rtl/>
        </w:rPr>
      </w:pPr>
      <w:r w:rsidRPr="008429D9">
        <w:rPr>
          <w:rFonts w:cs="David"/>
          <w:rtl/>
        </w:rPr>
        <w:br w:type="page"/>
      </w:r>
      <w:r w:rsidRPr="008429D9">
        <w:rPr>
          <w:rFonts w:cs="David" w:hint="cs"/>
          <w:b/>
          <w:bCs/>
          <w:rtl/>
        </w:rPr>
        <w:t>4. הקמת ועדה משותפת של ועדת החוקה, חוק ומשפט וועדת החוץ והביטחון,</w:t>
      </w:r>
    </w:p>
    <w:p w14:paraId="26F54836" w14:textId="77777777" w:rsidR="008429D9" w:rsidRPr="008429D9" w:rsidRDefault="008429D9" w:rsidP="008429D9">
      <w:pPr>
        <w:bidi/>
        <w:ind w:firstLine="706"/>
        <w:jc w:val="center"/>
        <w:rPr>
          <w:rFonts w:cs="David" w:hint="cs"/>
          <w:b/>
          <w:bCs/>
          <w:u w:val="single"/>
          <w:rtl/>
        </w:rPr>
      </w:pPr>
      <w:r w:rsidRPr="008429D9">
        <w:rPr>
          <w:rFonts w:cs="David" w:hint="cs"/>
          <w:b/>
          <w:bCs/>
          <w:u w:val="single"/>
          <w:rtl/>
        </w:rPr>
        <w:t>בהתאם לסעיף 4(ה) לחוק האזנות סתר</w:t>
      </w:r>
    </w:p>
    <w:p w14:paraId="2AE008AD" w14:textId="77777777" w:rsidR="008429D9" w:rsidRPr="008429D9" w:rsidRDefault="008429D9" w:rsidP="008429D9">
      <w:pPr>
        <w:bidi/>
        <w:ind w:firstLine="706"/>
        <w:jc w:val="both"/>
        <w:rPr>
          <w:rFonts w:cs="David" w:hint="cs"/>
          <w:b/>
          <w:bCs/>
          <w:u w:val="single"/>
          <w:rtl/>
        </w:rPr>
      </w:pPr>
    </w:p>
    <w:p w14:paraId="6FB98C24" w14:textId="77777777" w:rsidR="008429D9" w:rsidRDefault="008429D9" w:rsidP="008429D9">
      <w:pPr>
        <w:bidi/>
        <w:jc w:val="both"/>
        <w:rPr>
          <w:rFonts w:cs="David" w:hint="cs"/>
          <w:u w:val="single"/>
          <w:rtl/>
        </w:rPr>
      </w:pPr>
    </w:p>
    <w:p w14:paraId="3C42433B" w14:textId="77777777" w:rsidR="008429D9" w:rsidRDefault="008429D9" w:rsidP="008429D9">
      <w:pPr>
        <w:bidi/>
        <w:jc w:val="both"/>
        <w:rPr>
          <w:rFonts w:cs="David" w:hint="cs"/>
          <w:u w:val="single"/>
          <w:rtl/>
        </w:rPr>
      </w:pPr>
    </w:p>
    <w:p w14:paraId="5519F58A" w14:textId="77777777" w:rsidR="008429D9" w:rsidRDefault="008429D9" w:rsidP="008429D9">
      <w:pPr>
        <w:bidi/>
        <w:jc w:val="both"/>
        <w:rPr>
          <w:rFonts w:cs="David" w:hint="cs"/>
          <w:u w:val="single"/>
          <w:rtl/>
        </w:rPr>
      </w:pPr>
    </w:p>
    <w:p w14:paraId="5FED976E" w14:textId="77777777" w:rsidR="008429D9" w:rsidRDefault="008429D9" w:rsidP="008429D9">
      <w:pPr>
        <w:bidi/>
        <w:jc w:val="both"/>
        <w:rPr>
          <w:rFonts w:cs="David" w:hint="cs"/>
          <w:u w:val="single"/>
          <w:rtl/>
        </w:rPr>
      </w:pPr>
    </w:p>
    <w:p w14:paraId="38D7512B"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3751C247" w14:textId="77777777" w:rsidR="008429D9" w:rsidRPr="008429D9" w:rsidRDefault="008429D9" w:rsidP="008429D9">
      <w:pPr>
        <w:bidi/>
        <w:jc w:val="both"/>
        <w:rPr>
          <w:rFonts w:cs="David" w:hint="cs"/>
          <w:u w:val="single"/>
          <w:rtl/>
        </w:rPr>
      </w:pPr>
    </w:p>
    <w:p w14:paraId="5696E799" w14:textId="77777777" w:rsidR="008429D9" w:rsidRPr="008429D9" w:rsidRDefault="008429D9" w:rsidP="008429D9">
      <w:pPr>
        <w:bidi/>
        <w:ind w:firstLine="706"/>
        <w:jc w:val="both"/>
        <w:rPr>
          <w:rFonts w:cs="David" w:hint="cs"/>
          <w:rtl/>
        </w:rPr>
      </w:pPr>
      <w:r w:rsidRPr="008429D9">
        <w:rPr>
          <w:rFonts w:cs="David" w:hint="cs"/>
          <w:rtl/>
        </w:rPr>
        <w:tab/>
        <w:t xml:space="preserve">הנושא הבא, הקמת ועדה משותפת של ועדת החוקה, חוק ומשפט וועדת החוץ והביטחון, בהתאם לסעיף 4(ה) לחוק האזנות סתר. חוק 4(ה) לחוק האזנות סתר קובע חובת דיווח שנתית לוועדה משותפת של ועדת החוקה, חוק ומשפט  ושל ועדת החוץ והביטחון. ועדת הכנסת החליטה בישיבה ביום שלישי, 2 בנובמבר 2009 </w:t>
      </w:r>
      <w:r w:rsidRPr="008429D9">
        <w:rPr>
          <w:rFonts w:cs="David"/>
          <w:rtl/>
        </w:rPr>
        <w:t>–</w:t>
      </w:r>
      <w:r w:rsidRPr="008429D9">
        <w:rPr>
          <w:rFonts w:cs="David" w:hint="cs"/>
          <w:rtl/>
        </w:rPr>
        <w:t xml:space="preserve"> זה מה שנעשה עכשיו </w:t>
      </w:r>
      <w:r w:rsidRPr="008429D9">
        <w:rPr>
          <w:rFonts w:cs="David"/>
          <w:rtl/>
        </w:rPr>
        <w:t>–</w:t>
      </w:r>
      <w:r w:rsidRPr="008429D9">
        <w:rPr>
          <w:rFonts w:cs="David" w:hint="cs"/>
          <w:rtl/>
        </w:rPr>
        <w:t xml:space="preserve"> על הקמת ועדה משותפת. ההרכב שהוצע  מטעם ועדת החוקה: חבר הכנסת דוד רותם יושב-ראש, חבר הכנסת אברהם מיכאלי. מטעם ועדת החוץ והביטחון: חבר הכנסת צחי </w:t>
      </w:r>
      <w:proofErr w:type="spellStart"/>
      <w:r w:rsidRPr="008429D9">
        <w:rPr>
          <w:rFonts w:cs="David" w:hint="cs"/>
          <w:rtl/>
        </w:rPr>
        <w:t>הנגבי</w:t>
      </w:r>
      <w:proofErr w:type="spellEnd"/>
      <w:r w:rsidRPr="008429D9">
        <w:rPr>
          <w:rFonts w:cs="David" w:hint="cs"/>
          <w:rtl/>
        </w:rPr>
        <w:t xml:space="preserve">, חבר הכנסת זאב </w:t>
      </w:r>
      <w:proofErr w:type="spellStart"/>
      <w:r w:rsidRPr="008429D9">
        <w:rPr>
          <w:rFonts w:cs="David" w:hint="cs"/>
          <w:rtl/>
        </w:rPr>
        <w:t>אלקין</w:t>
      </w:r>
      <w:proofErr w:type="spellEnd"/>
      <w:r w:rsidRPr="008429D9">
        <w:rPr>
          <w:rFonts w:cs="David" w:hint="cs"/>
          <w:rtl/>
        </w:rPr>
        <w:t xml:space="preserve">. </w:t>
      </w:r>
    </w:p>
    <w:p w14:paraId="763FAF32" w14:textId="77777777" w:rsidR="008429D9" w:rsidRPr="008429D9" w:rsidRDefault="008429D9" w:rsidP="008429D9">
      <w:pPr>
        <w:bidi/>
        <w:ind w:firstLine="706"/>
        <w:jc w:val="both"/>
        <w:rPr>
          <w:rFonts w:cs="David" w:hint="cs"/>
          <w:rtl/>
        </w:rPr>
      </w:pPr>
    </w:p>
    <w:p w14:paraId="04311079" w14:textId="77777777" w:rsidR="008429D9" w:rsidRPr="008429D9" w:rsidRDefault="008429D9" w:rsidP="008429D9">
      <w:pPr>
        <w:bidi/>
        <w:ind w:firstLine="706"/>
        <w:jc w:val="both"/>
        <w:rPr>
          <w:rFonts w:cs="David" w:hint="cs"/>
          <w:rtl/>
        </w:rPr>
      </w:pPr>
      <w:r w:rsidRPr="008429D9">
        <w:rPr>
          <w:rFonts w:cs="David" w:hint="cs"/>
          <w:rtl/>
        </w:rPr>
        <w:t>מי בעד? מי נגד? מי נמנע?</w:t>
      </w:r>
    </w:p>
    <w:p w14:paraId="69519672" w14:textId="77777777" w:rsidR="008429D9" w:rsidRPr="008429D9" w:rsidRDefault="008429D9" w:rsidP="008429D9">
      <w:pPr>
        <w:bidi/>
        <w:ind w:firstLine="706"/>
        <w:jc w:val="both"/>
        <w:rPr>
          <w:rFonts w:cs="David" w:hint="cs"/>
          <w:rtl/>
        </w:rPr>
      </w:pPr>
    </w:p>
    <w:p w14:paraId="7A057EDC" w14:textId="77777777" w:rsidR="008429D9" w:rsidRPr="008429D9" w:rsidRDefault="008429D9" w:rsidP="008429D9">
      <w:pPr>
        <w:bidi/>
        <w:ind w:firstLine="706"/>
        <w:jc w:val="both"/>
        <w:rPr>
          <w:rFonts w:cs="David" w:hint="cs"/>
          <w:rtl/>
        </w:rPr>
      </w:pPr>
      <w:r w:rsidRPr="008429D9">
        <w:rPr>
          <w:rFonts w:cs="David" w:hint="cs"/>
          <w:rtl/>
        </w:rPr>
        <w:t>ה צ ב ע ה</w:t>
      </w:r>
    </w:p>
    <w:p w14:paraId="3FE0A9E5" w14:textId="77777777" w:rsidR="008429D9" w:rsidRPr="008429D9" w:rsidRDefault="008429D9" w:rsidP="008429D9">
      <w:pPr>
        <w:bidi/>
        <w:ind w:firstLine="706"/>
        <w:jc w:val="both"/>
        <w:rPr>
          <w:rFonts w:cs="David" w:hint="cs"/>
          <w:rtl/>
        </w:rPr>
      </w:pPr>
      <w:r w:rsidRPr="008429D9">
        <w:rPr>
          <w:rFonts w:cs="David" w:hint="cs"/>
          <w:rtl/>
        </w:rPr>
        <w:t xml:space="preserve">בעד </w:t>
      </w:r>
      <w:r w:rsidRPr="008429D9">
        <w:rPr>
          <w:rFonts w:cs="David"/>
          <w:rtl/>
        </w:rPr>
        <w:t>–</w:t>
      </w:r>
      <w:r w:rsidRPr="008429D9">
        <w:rPr>
          <w:rFonts w:cs="David" w:hint="cs"/>
          <w:rtl/>
        </w:rPr>
        <w:t xml:space="preserve"> רוב</w:t>
      </w:r>
    </w:p>
    <w:p w14:paraId="28E2864B" w14:textId="77777777" w:rsidR="008429D9" w:rsidRPr="008429D9" w:rsidRDefault="008429D9" w:rsidP="008429D9">
      <w:pPr>
        <w:bidi/>
        <w:ind w:firstLine="706"/>
        <w:jc w:val="both"/>
        <w:rPr>
          <w:rFonts w:cs="David" w:hint="cs"/>
          <w:rtl/>
        </w:rPr>
      </w:pPr>
      <w:r w:rsidRPr="008429D9">
        <w:rPr>
          <w:rFonts w:cs="David" w:hint="cs"/>
          <w:rtl/>
        </w:rPr>
        <w:t xml:space="preserve">נגד </w:t>
      </w:r>
      <w:r w:rsidRPr="008429D9">
        <w:rPr>
          <w:rFonts w:cs="David"/>
          <w:rtl/>
        </w:rPr>
        <w:t>–</w:t>
      </w:r>
      <w:r w:rsidRPr="008429D9">
        <w:rPr>
          <w:rFonts w:cs="David" w:hint="cs"/>
          <w:rtl/>
        </w:rPr>
        <w:t xml:space="preserve"> אין</w:t>
      </w:r>
    </w:p>
    <w:p w14:paraId="1546A565" w14:textId="77777777" w:rsidR="008429D9" w:rsidRPr="008429D9" w:rsidRDefault="008429D9" w:rsidP="008429D9">
      <w:pPr>
        <w:bidi/>
        <w:ind w:firstLine="706"/>
        <w:jc w:val="both"/>
        <w:rPr>
          <w:rFonts w:cs="David" w:hint="cs"/>
          <w:rtl/>
        </w:rPr>
      </w:pPr>
      <w:r w:rsidRPr="008429D9">
        <w:rPr>
          <w:rFonts w:cs="David" w:hint="cs"/>
          <w:rtl/>
        </w:rPr>
        <w:t xml:space="preserve">נמנעים </w:t>
      </w:r>
      <w:r w:rsidRPr="008429D9">
        <w:rPr>
          <w:rFonts w:cs="David"/>
          <w:rtl/>
        </w:rPr>
        <w:t>–</w:t>
      </w:r>
      <w:r w:rsidRPr="008429D9">
        <w:rPr>
          <w:rFonts w:cs="David" w:hint="cs"/>
          <w:rtl/>
        </w:rPr>
        <w:t xml:space="preserve"> אין</w:t>
      </w:r>
    </w:p>
    <w:p w14:paraId="5243C55E" w14:textId="77777777" w:rsidR="008429D9" w:rsidRPr="008429D9" w:rsidRDefault="008429D9" w:rsidP="008429D9">
      <w:pPr>
        <w:bidi/>
        <w:ind w:firstLine="706"/>
        <w:jc w:val="both"/>
        <w:rPr>
          <w:rFonts w:cs="David" w:hint="cs"/>
          <w:rtl/>
        </w:rPr>
      </w:pPr>
    </w:p>
    <w:p w14:paraId="0CF79166" w14:textId="77777777" w:rsidR="008429D9" w:rsidRPr="008429D9" w:rsidRDefault="008429D9" w:rsidP="008429D9">
      <w:pPr>
        <w:bidi/>
        <w:ind w:firstLine="706"/>
        <w:jc w:val="both"/>
        <w:rPr>
          <w:rFonts w:cs="David" w:hint="cs"/>
          <w:rtl/>
        </w:rPr>
      </w:pPr>
      <w:r w:rsidRPr="008429D9">
        <w:rPr>
          <w:rFonts w:cs="David" w:hint="cs"/>
          <w:rtl/>
        </w:rPr>
        <w:t xml:space="preserve">הוחלט לאשר את ההרכב, כפי שקראתי אותו. </w:t>
      </w:r>
    </w:p>
    <w:p w14:paraId="1091BF43" w14:textId="77777777" w:rsidR="008429D9" w:rsidRPr="008429D9" w:rsidRDefault="008429D9" w:rsidP="008429D9">
      <w:pPr>
        <w:bidi/>
        <w:ind w:firstLine="706"/>
        <w:jc w:val="center"/>
        <w:rPr>
          <w:rFonts w:cs="David" w:hint="cs"/>
          <w:b/>
          <w:bCs/>
          <w:rtl/>
        </w:rPr>
      </w:pPr>
      <w:r w:rsidRPr="008429D9">
        <w:rPr>
          <w:rFonts w:cs="David"/>
          <w:rtl/>
        </w:rPr>
        <w:br w:type="page"/>
      </w:r>
      <w:r w:rsidRPr="008429D9">
        <w:rPr>
          <w:rFonts w:cs="David" w:hint="cs"/>
          <w:b/>
          <w:bCs/>
          <w:rtl/>
        </w:rPr>
        <w:t>5. קביעת ועדה לדיון בהצעת חוק יסוד: משק המדינה</w:t>
      </w:r>
    </w:p>
    <w:p w14:paraId="42633293" w14:textId="77777777" w:rsidR="008429D9" w:rsidRPr="008429D9" w:rsidRDefault="008429D9" w:rsidP="008429D9">
      <w:pPr>
        <w:bidi/>
        <w:ind w:firstLine="706"/>
        <w:jc w:val="center"/>
        <w:rPr>
          <w:rFonts w:cs="David" w:hint="cs"/>
          <w:b/>
          <w:bCs/>
          <w:u w:val="single"/>
          <w:rtl/>
        </w:rPr>
      </w:pPr>
      <w:r w:rsidRPr="008429D9">
        <w:rPr>
          <w:rFonts w:cs="David" w:hint="cs"/>
          <w:b/>
          <w:bCs/>
          <w:u w:val="single"/>
          <w:rtl/>
        </w:rPr>
        <w:t>(תיקון מס' 7) (הרוב הדרוש להצעות חוק תקציביות) (מ/429)</w:t>
      </w:r>
    </w:p>
    <w:p w14:paraId="729804F2" w14:textId="77777777" w:rsidR="008429D9" w:rsidRPr="008429D9" w:rsidRDefault="008429D9" w:rsidP="008429D9">
      <w:pPr>
        <w:bidi/>
        <w:ind w:firstLine="706"/>
        <w:jc w:val="both"/>
        <w:rPr>
          <w:rFonts w:cs="David" w:hint="cs"/>
          <w:b/>
          <w:bCs/>
          <w:u w:val="single"/>
          <w:rtl/>
        </w:rPr>
      </w:pPr>
    </w:p>
    <w:p w14:paraId="4D02A60F" w14:textId="77777777" w:rsidR="008429D9" w:rsidRDefault="008429D9" w:rsidP="008429D9">
      <w:pPr>
        <w:bidi/>
        <w:jc w:val="both"/>
        <w:rPr>
          <w:rFonts w:cs="David" w:hint="cs"/>
          <w:u w:val="single"/>
          <w:rtl/>
        </w:rPr>
      </w:pPr>
    </w:p>
    <w:p w14:paraId="79A967E2" w14:textId="77777777" w:rsidR="008429D9" w:rsidRDefault="008429D9" w:rsidP="008429D9">
      <w:pPr>
        <w:bidi/>
        <w:jc w:val="both"/>
        <w:rPr>
          <w:rFonts w:cs="David" w:hint="cs"/>
          <w:u w:val="single"/>
          <w:rtl/>
        </w:rPr>
      </w:pPr>
    </w:p>
    <w:p w14:paraId="73035284" w14:textId="77777777" w:rsidR="008429D9" w:rsidRDefault="008429D9" w:rsidP="008429D9">
      <w:pPr>
        <w:bidi/>
        <w:jc w:val="both"/>
        <w:rPr>
          <w:rFonts w:cs="David" w:hint="cs"/>
          <w:u w:val="single"/>
          <w:rtl/>
        </w:rPr>
      </w:pPr>
    </w:p>
    <w:p w14:paraId="61819740" w14:textId="77777777" w:rsidR="008429D9" w:rsidRDefault="008429D9" w:rsidP="008429D9">
      <w:pPr>
        <w:bidi/>
        <w:jc w:val="both"/>
        <w:rPr>
          <w:rFonts w:cs="David" w:hint="cs"/>
          <w:u w:val="single"/>
          <w:rtl/>
        </w:rPr>
      </w:pPr>
    </w:p>
    <w:p w14:paraId="4394517C"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C06D6B8" w14:textId="77777777" w:rsidR="008429D9" w:rsidRPr="008429D9" w:rsidRDefault="008429D9" w:rsidP="008429D9">
      <w:pPr>
        <w:bidi/>
        <w:jc w:val="both"/>
        <w:rPr>
          <w:rFonts w:cs="David" w:hint="cs"/>
          <w:u w:val="single"/>
          <w:rtl/>
        </w:rPr>
      </w:pPr>
    </w:p>
    <w:p w14:paraId="1D680E10" w14:textId="77777777" w:rsidR="008429D9" w:rsidRPr="008429D9" w:rsidRDefault="008429D9" w:rsidP="008429D9">
      <w:pPr>
        <w:bidi/>
        <w:ind w:firstLine="706"/>
        <w:jc w:val="both"/>
        <w:rPr>
          <w:rFonts w:cs="David" w:hint="cs"/>
          <w:rtl/>
        </w:rPr>
      </w:pPr>
      <w:r w:rsidRPr="008429D9">
        <w:rPr>
          <w:rFonts w:cs="David" w:hint="cs"/>
          <w:rtl/>
        </w:rPr>
        <w:tab/>
        <w:t xml:space="preserve"> הנושא האחרון על סדר-היום, קביעת ועדה לדיון בהצעת חוק יסוד: משק המדינה (תיקון מס' 7) (הרוב הדרוש להצעות חוק תקציביות) (מ/429). נשמעו הצעות להעביר את ההצעה לדיון בוועדת הכלכלה או בוועדת הכספים. המלצת הלשכה המשפטית היא להעביר את ההצעה לוועדת חוקה, חוק ומשפט. </w:t>
      </w:r>
      <w:proofErr w:type="spellStart"/>
      <w:r w:rsidRPr="008429D9">
        <w:rPr>
          <w:rFonts w:cs="David" w:hint="cs"/>
          <w:rtl/>
        </w:rPr>
        <w:t>היתה</w:t>
      </w:r>
      <w:proofErr w:type="spellEnd"/>
      <w:r w:rsidRPr="008429D9">
        <w:rPr>
          <w:rFonts w:cs="David" w:hint="cs"/>
          <w:rtl/>
        </w:rPr>
        <w:t xml:space="preserve"> גם הצעה להעביר את הנושא לוועדת הכנסת.</w:t>
      </w:r>
    </w:p>
    <w:p w14:paraId="3BF03EA6" w14:textId="77777777" w:rsidR="008429D9" w:rsidRPr="008429D9" w:rsidRDefault="008429D9" w:rsidP="008429D9">
      <w:pPr>
        <w:bidi/>
        <w:ind w:firstLine="706"/>
        <w:jc w:val="both"/>
        <w:rPr>
          <w:rFonts w:cs="David" w:hint="cs"/>
          <w:rtl/>
        </w:rPr>
      </w:pPr>
    </w:p>
    <w:p w14:paraId="0AA0410C"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0EC1B90" w14:textId="77777777" w:rsidR="008429D9" w:rsidRPr="008429D9" w:rsidRDefault="008429D9" w:rsidP="008429D9">
      <w:pPr>
        <w:bidi/>
        <w:jc w:val="both"/>
        <w:rPr>
          <w:rFonts w:cs="David" w:hint="cs"/>
          <w:u w:val="single"/>
          <w:rtl/>
        </w:rPr>
      </w:pPr>
    </w:p>
    <w:p w14:paraId="3CEA319D" w14:textId="77777777" w:rsidR="008429D9" w:rsidRPr="008429D9" w:rsidRDefault="008429D9" w:rsidP="008429D9">
      <w:pPr>
        <w:bidi/>
        <w:ind w:firstLine="706"/>
        <w:jc w:val="both"/>
        <w:rPr>
          <w:rFonts w:cs="David" w:hint="cs"/>
          <w:rtl/>
        </w:rPr>
      </w:pPr>
      <w:r w:rsidRPr="008429D9">
        <w:rPr>
          <w:rFonts w:cs="David" w:hint="cs"/>
          <w:rtl/>
        </w:rPr>
        <w:t xml:space="preserve">אני רוצה לשאול את עמדת היועצת המשפטית. הרי בעבר, בערך בשנים 2004-2003, גם </w:t>
      </w:r>
      <w:proofErr w:type="spellStart"/>
      <w:r w:rsidRPr="008429D9">
        <w:rPr>
          <w:rFonts w:cs="David" w:hint="cs"/>
          <w:rtl/>
        </w:rPr>
        <w:t>היתה</w:t>
      </w:r>
      <w:proofErr w:type="spellEnd"/>
      <w:r w:rsidRPr="008429D9">
        <w:rPr>
          <w:rFonts w:cs="David" w:hint="cs"/>
          <w:rtl/>
        </w:rPr>
        <w:t xml:space="preserve"> הגדלה של מספר חברי הכנסת לגבי חקיקה פרטית, שהביא אז חבר הכנסת גדעון סער. באיזו ועדה זה נדון אז?</w:t>
      </w:r>
    </w:p>
    <w:p w14:paraId="7F7E26C1" w14:textId="77777777" w:rsidR="008429D9" w:rsidRPr="008429D9" w:rsidRDefault="008429D9" w:rsidP="008429D9">
      <w:pPr>
        <w:bidi/>
        <w:ind w:firstLine="706"/>
        <w:jc w:val="both"/>
        <w:rPr>
          <w:rFonts w:cs="David" w:hint="cs"/>
          <w:rtl/>
        </w:rPr>
      </w:pPr>
    </w:p>
    <w:p w14:paraId="25A1A856" w14:textId="77777777" w:rsidR="008429D9" w:rsidRPr="008429D9" w:rsidRDefault="008429D9" w:rsidP="008429D9">
      <w:pPr>
        <w:bidi/>
        <w:jc w:val="both"/>
        <w:rPr>
          <w:rFonts w:cs="David" w:hint="cs"/>
          <w:u w:val="single"/>
          <w:rtl/>
        </w:rPr>
      </w:pPr>
      <w:r w:rsidRPr="008429D9">
        <w:rPr>
          <w:rFonts w:cs="David" w:hint="cs"/>
          <w:u w:val="single"/>
          <w:rtl/>
        </w:rPr>
        <w:t>ארבל אסטרחן:</w:t>
      </w:r>
    </w:p>
    <w:p w14:paraId="45C3A636" w14:textId="77777777" w:rsidR="008429D9" w:rsidRPr="008429D9" w:rsidRDefault="008429D9" w:rsidP="008429D9">
      <w:pPr>
        <w:bidi/>
        <w:jc w:val="both"/>
        <w:rPr>
          <w:rFonts w:cs="David" w:hint="cs"/>
          <w:rtl/>
        </w:rPr>
      </w:pPr>
    </w:p>
    <w:p w14:paraId="7DCC3D94" w14:textId="77777777" w:rsidR="008429D9" w:rsidRPr="008429D9" w:rsidRDefault="008429D9" w:rsidP="008429D9">
      <w:pPr>
        <w:bidi/>
        <w:ind w:firstLine="706"/>
        <w:jc w:val="both"/>
        <w:rPr>
          <w:rFonts w:cs="David" w:hint="cs"/>
          <w:rtl/>
        </w:rPr>
      </w:pPr>
      <w:r w:rsidRPr="008429D9">
        <w:rPr>
          <w:rFonts w:cs="David" w:hint="cs"/>
          <w:rtl/>
        </w:rPr>
        <w:tab/>
        <w:t xml:space="preserve"> אני לא זוכרת </w:t>
      </w:r>
      <w:proofErr w:type="spellStart"/>
      <w:r w:rsidRPr="008429D9">
        <w:rPr>
          <w:rFonts w:cs="David" w:hint="cs"/>
          <w:rtl/>
        </w:rPr>
        <w:t>שהיתה</w:t>
      </w:r>
      <w:proofErr w:type="spellEnd"/>
      <w:r w:rsidRPr="008429D9">
        <w:rPr>
          <w:rFonts w:cs="David" w:hint="cs"/>
          <w:rtl/>
        </w:rPr>
        <w:t xml:space="preserve"> הגדלה. החוק הזה נחקק לראשונה כהוראת שעה, ואחר כך נקבע כהוראת קבע בחוק יסוד: משק המדינה. </w:t>
      </w:r>
    </w:p>
    <w:p w14:paraId="1F636069" w14:textId="77777777" w:rsidR="008429D9" w:rsidRPr="008429D9" w:rsidRDefault="008429D9" w:rsidP="008429D9">
      <w:pPr>
        <w:bidi/>
        <w:ind w:firstLine="706"/>
        <w:jc w:val="both"/>
        <w:rPr>
          <w:rFonts w:cs="David" w:hint="cs"/>
          <w:rtl/>
        </w:rPr>
      </w:pPr>
    </w:p>
    <w:p w14:paraId="4276698C"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53BBEBB0" w14:textId="77777777" w:rsidR="008429D9" w:rsidRPr="008429D9" w:rsidRDefault="008429D9" w:rsidP="008429D9">
      <w:pPr>
        <w:bidi/>
        <w:jc w:val="both"/>
        <w:rPr>
          <w:rFonts w:cs="David" w:hint="cs"/>
          <w:u w:val="single"/>
          <w:rtl/>
        </w:rPr>
      </w:pPr>
    </w:p>
    <w:p w14:paraId="6B4D91E1" w14:textId="77777777" w:rsidR="008429D9" w:rsidRPr="008429D9" w:rsidRDefault="008429D9" w:rsidP="008429D9">
      <w:pPr>
        <w:bidi/>
        <w:ind w:firstLine="706"/>
        <w:jc w:val="both"/>
        <w:rPr>
          <w:rFonts w:cs="David" w:hint="cs"/>
          <w:rtl/>
        </w:rPr>
      </w:pPr>
      <w:r w:rsidRPr="008429D9">
        <w:rPr>
          <w:rFonts w:cs="David" w:hint="cs"/>
          <w:rtl/>
        </w:rPr>
        <w:t xml:space="preserve">הגדילו את זה אז ל-50 חברי כנסת. </w:t>
      </w:r>
    </w:p>
    <w:p w14:paraId="19E267DE" w14:textId="77777777" w:rsidR="008429D9" w:rsidRPr="008429D9" w:rsidRDefault="008429D9" w:rsidP="008429D9">
      <w:pPr>
        <w:bidi/>
        <w:ind w:firstLine="706"/>
        <w:jc w:val="both"/>
        <w:rPr>
          <w:rFonts w:cs="David" w:hint="cs"/>
          <w:rtl/>
        </w:rPr>
      </w:pPr>
    </w:p>
    <w:p w14:paraId="1DB75E55" w14:textId="77777777" w:rsidR="008429D9" w:rsidRPr="008429D9" w:rsidRDefault="008429D9" w:rsidP="008429D9">
      <w:pPr>
        <w:bidi/>
        <w:jc w:val="both"/>
        <w:rPr>
          <w:rFonts w:cs="David" w:hint="cs"/>
          <w:u w:val="single"/>
          <w:rtl/>
        </w:rPr>
      </w:pPr>
      <w:r w:rsidRPr="008429D9">
        <w:rPr>
          <w:rFonts w:cs="David" w:hint="cs"/>
          <w:u w:val="single"/>
          <w:rtl/>
        </w:rPr>
        <w:t>ארבל אסטרחן:</w:t>
      </w:r>
    </w:p>
    <w:p w14:paraId="1EAA9C93" w14:textId="77777777" w:rsidR="008429D9" w:rsidRPr="008429D9" w:rsidRDefault="008429D9" w:rsidP="008429D9">
      <w:pPr>
        <w:bidi/>
        <w:jc w:val="both"/>
        <w:rPr>
          <w:rFonts w:cs="David" w:hint="cs"/>
          <w:rtl/>
        </w:rPr>
      </w:pPr>
    </w:p>
    <w:p w14:paraId="12458800" w14:textId="77777777" w:rsidR="008429D9" w:rsidRPr="008429D9" w:rsidRDefault="008429D9" w:rsidP="008429D9">
      <w:pPr>
        <w:bidi/>
        <w:ind w:firstLine="706"/>
        <w:jc w:val="both"/>
        <w:rPr>
          <w:rFonts w:cs="David" w:hint="cs"/>
          <w:rtl/>
        </w:rPr>
      </w:pPr>
      <w:r w:rsidRPr="008429D9">
        <w:rPr>
          <w:rFonts w:cs="David" w:hint="cs"/>
          <w:rtl/>
        </w:rPr>
        <w:tab/>
        <w:t xml:space="preserve"> המקום המתאים לדיון בחוק יסוד הוא ועדת החוקה, חוק ומשפט. </w:t>
      </w:r>
    </w:p>
    <w:p w14:paraId="107F1E40" w14:textId="77777777" w:rsidR="008429D9" w:rsidRPr="008429D9" w:rsidRDefault="008429D9" w:rsidP="008429D9">
      <w:pPr>
        <w:bidi/>
        <w:ind w:firstLine="706"/>
        <w:jc w:val="both"/>
        <w:rPr>
          <w:rFonts w:cs="David" w:hint="cs"/>
          <w:rtl/>
        </w:rPr>
      </w:pPr>
    </w:p>
    <w:p w14:paraId="77B84434"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731D7F9D" w14:textId="77777777" w:rsidR="008429D9" w:rsidRPr="008429D9" w:rsidRDefault="008429D9" w:rsidP="008429D9">
      <w:pPr>
        <w:bidi/>
        <w:jc w:val="both"/>
        <w:rPr>
          <w:rFonts w:cs="David" w:hint="cs"/>
          <w:u w:val="single"/>
          <w:rtl/>
        </w:rPr>
      </w:pPr>
    </w:p>
    <w:p w14:paraId="4DB5ACA2" w14:textId="77777777" w:rsidR="008429D9" w:rsidRPr="008429D9" w:rsidRDefault="008429D9" w:rsidP="008429D9">
      <w:pPr>
        <w:bidi/>
        <w:jc w:val="both"/>
        <w:rPr>
          <w:rFonts w:cs="David" w:hint="cs"/>
          <w:rtl/>
        </w:rPr>
      </w:pPr>
      <w:r w:rsidRPr="008429D9">
        <w:rPr>
          <w:rFonts w:cs="David" w:hint="cs"/>
          <w:rtl/>
        </w:rPr>
        <w:tab/>
        <w:t xml:space="preserve"> חבר הכנסת </w:t>
      </w:r>
      <w:proofErr w:type="spellStart"/>
      <w:r w:rsidRPr="008429D9">
        <w:rPr>
          <w:rFonts w:cs="David" w:hint="cs"/>
          <w:rtl/>
        </w:rPr>
        <w:t>אלקין</w:t>
      </w:r>
      <w:proofErr w:type="spellEnd"/>
      <w:r w:rsidRPr="008429D9">
        <w:rPr>
          <w:rFonts w:cs="David" w:hint="cs"/>
          <w:rtl/>
        </w:rPr>
        <w:t xml:space="preserve">, בבקשה. </w:t>
      </w:r>
    </w:p>
    <w:p w14:paraId="4DACB3C5" w14:textId="77777777" w:rsidR="008429D9" w:rsidRPr="008429D9" w:rsidRDefault="008429D9" w:rsidP="008429D9">
      <w:pPr>
        <w:bidi/>
        <w:jc w:val="both"/>
        <w:rPr>
          <w:rFonts w:cs="David" w:hint="cs"/>
          <w:rtl/>
        </w:rPr>
      </w:pPr>
    </w:p>
    <w:p w14:paraId="75795C23" w14:textId="77777777" w:rsidR="008429D9" w:rsidRPr="008429D9" w:rsidRDefault="008429D9" w:rsidP="008429D9">
      <w:pPr>
        <w:bidi/>
        <w:jc w:val="both"/>
        <w:rPr>
          <w:rFonts w:cs="David" w:hint="cs"/>
          <w:u w:val="single"/>
          <w:rtl/>
        </w:rPr>
      </w:pPr>
      <w:r w:rsidRPr="008429D9">
        <w:rPr>
          <w:rFonts w:cs="David" w:hint="cs"/>
          <w:u w:val="single"/>
          <w:rtl/>
        </w:rPr>
        <w:t xml:space="preserve">זאב </w:t>
      </w:r>
      <w:proofErr w:type="spellStart"/>
      <w:r w:rsidRPr="008429D9">
        <w:rPr>
          <w:rFonts w:cs="David" w:hint="cs"/>
          <w:u w:val="single"/>
          <w:rtl/>
        </w:rPr>
        <w:t>אלקין</w:t>
      </w:r>
      <w:proofErr w:type="spellEnd"/>
      <w:r w:rsidRPr="008429D9">
        <w:rPr>
          <w:rFonts w:cs="David" w:hint="cs"/>
          <w:u w:val="single"/>
          <w:rtl/>
        </w:rPr>
        <w:t>:</w:t>
      </w:r>
    </w:p>
    <w:p w14:paraId="4BD0A72C" w14:textId="77777777" w:rsidR="008429D9" w:rsidRPr="008429D9" w:rsidRDefault="008429D9" w:rsidP="008429D9">
      <w:pPr>
        <w:bidi/>
        <w:jc w:val="both"/>
        <w:rPr>
          <w:rFonts w:cs="David" w:hint="cs"/>
          <w:u w:val="single"/>
          <w:rtl/>
        </w:rPr>
      </w:pPr>
    </w:p>
    <w:p w14:paraId="1EAA1196" w14:textId="77777777" w:rsidR="008429D9" w:rsidRPr="008429D9" w:rsidRDefault="008429D9" w:rsidP="008429D9">
      <w:pPr>
        <w:bidi/>
        <w:ind w:firstLine="706"/>
        <w:jc w:val="both"/>
        <w:rPr>
          <w:rFonts w:cs="David" w:hint="cs"/>
          <w:rtl/>
        </w:rPr>
      </w:pPr>
      <w:r w:rsidRPr="008429D9">
        <w:rPr>
          <w:rFonts w:cs="David" w:hint="cs"/>
          <w:rtl/>
        </w:rPr>
        <w:t xml:space="preserve">תודה רבה, אדוני היושב-ראש. אכן אמרת בצדק, במליאה הושמעו כמה הצעות בנוסף להצעה </w:t>
      </w:r>
      <w:proofErr w:type="spellStart"/>
      <w:r w:rsidRPr="008429D9">
        <w:rPr>
          <w:rFonts w:cs="David" w:hint="cs"/>
          <w:rtl/>
        </w:rPr>
        <w:t>שהיתה</w:t>
      </w:r>
      <w:proofErr w:type="spellEnd"/>
      <w:r w:rsidRPr="008429D9">
        <w:rPr>
          <w:rFonts w:cs="David" w:hint="cs"/>
          <w:rtl/>
        </w:rPr>
        <w:t xml:space="preserve"> רשומה אז על הנייר, ועדת החוקה. חברים מקדימה הציעו כספים וכלכלה, אני הצעתי במצב כזה את ועדת הכנסת. יכול להיות שהנושא לא היה נפתח בכלל והיה הולך לוועדת החוקה, אבל היות שהוא נפתח ואנחנו צריכים לתת עליו את שיקול הדעת, אני חושב שהוועדה המתאימה ביותר היא  ועדת הכנסת, כי למעשה מדובר כאן לא בהכנסה של תיקון עקרוני של 50 חברי כנסת, שאז בצדק דובר על שינוי מאוד מהותי בכללי המשחק. מדובר כאן על שיקול. השאלה היא מהו הרוב הדרוש האמיתי לכך, כדי שהרוב ייחשב רוב מספיק חשוב כדי להעביר הצעת חוק תקציבית שהיא מנוגדת לעמדת ממשלה וכל מה שכרוך בהגדרה של הצעת חוק תקציבית. אני חושב שהוועדה שצריכה לקבוע את סדרי הדיון בבית, ובין השאר לתת את דעתה מהו הרוב הנכון, שמצד אחד לא יהיה רוב דורסני מדי, שיאפשר לכנסת בכל זאת להעביר חוקים גם בניגוד לעמדת הממשלה.</w:t>
      </w:r>
    </w:p>
    <w:p w14:paraId="7D716FB8" w14:textId="77777777" w:rsidR="008429D9" w:rsidRPr="008429D9" w:rsidRDefault="008429D9" w:rsidP="008429D9">
      <w:pPr>
        <w:bidi/>
        <w:ind w:firstLine="706"/>
        <w:jc w:val="both"/>
        <w:rPr>
          <w:rFonts w:cs="David" w:hint="cs"/>
          <w:rtl/>
        </w:rPr>
      </w:pPr>
    </w:p>
    <w:p w14:paraId="03D7E9F2"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0D36A562" w14:textId="77777777" w:rsidR="008429D9" w:rsidRPr="008429D9" w:rsidRDefault="008429D9" w:rsidP="008429D9">
      <w:pPr>
        <w:bidi/>
        <w:jc w:val="both"/>
        <w:rPr>
          <w:rFonts w:cs="David" w:hint="cs"/>
          <w:u w:val="single"/>
          <w:rtl/>
        </w:rPr>
      </w:pPr>
    </w:p>
    <w:p w14:paraId="04736A7C" w14:textId="77777777" w:rsidR="008429D9" w:rsidRPr="008429D9" w:rsidRDefault="008429D9" w:rsidP="008429D9">
      <w:pPr>
        <w:bidi/>
        <w:ind w:firstLine="706"/>
        <w:jc w:val="both"/>
        <w:rPr>
          <w:rFonts w:cs="David" w:hint="cs"/>
          <w:rtl/>
        </w:rPr>
      </w:pPr>
      <w:r w:rsidRPr="008429D9">
        <w:rPr>
          <w:rFonts w:cs="David" w:hint="cs"/>
          <w:rtl/>
        </w:rPr>
        <w:t xml:space="preserve">אתה לא מתכוון לסעיף השני. </w:t>
      </w:r>
    </w:p>
    <w:p w14:paraId="5AC8CE45" w14:textId="77777777" w:rsidR="008429D9" w:rsidRDefault="008429D9" w:rsidP="008429D9">
      <w:pPr>
        <w:bidi/>
        <w:ind w:firstLine="706"/>
        <w:jc w:val="both"/>
        <w:rPr>
          <w:rFonts w:cs="David" w:hint="cs"/>
          <w:rtl/>
        </w:rPr>
      </w:pPr>
    </w:p>
    <w:p w14:paraId="649E01E2" w14:textId="77777777" w:rsidR="008429D9" w:rsidRDefault="008429D9" w:rsidP="008429D9">
      <w:pPr>
        <w:bidi/>
        <w:ind w:firstLine="706"/>
        <w:jc w:val="both"/>
        <w:rPr>
          <w:rFonts w:cs="David" w:hint="cs"/>
          <w:rtl/>
        </w:rPr>
      </w:pPr>
    </w:p>
    <w:p w14:paraId="1CBB2C9F" w14:textId="77777777" w:rsidR="008429D9" w:rsidRDefault="008429D9" w:rsidP="008429D9">
      <w:pPr>
        <w:bidi/>
        <w:ind w:firstLine="706"/>
        <w:jc w:val="both"/>
        <w:rPr>
          <w:rFonts w:cs="David" w:hint="cs"/>
          <w:rtl/>
        </w:rPr>
      </w:pPr>
    </w:p>
    <w:p w14:paraId="53AB8A5B" w14:textId="77777777" w:rsidR="008429D9" w:rsidRDefault="008429D9" w:rsidP="008429D9">
      <w:pPr>
        <w:bidi/>
        <w:ind w:firstLine="706"/>
        <w:jc w:val="both"/>
        <w:rPr>
          <w:rFonts w:cs="David" w:hint="cs"/>
          <w:rtl/>
        </w:rPr>
      </w:pPr>
    </w:p>
    <w:p w14:paraId="76E7A08B" w14:textId="77777777" w:rsidR="008429D9" w:rsidRDefault="008429D9" w:rsidP="008429D9">
      <w:pPr>
        <w:bidi/>
        <w:ind w:firstLine="706"/>
        <w:jc w:val="both"/>
        <w:rPr>
          <w:rFonts w:cs="David" w:hint="cs"/>
          <w:rtl/>
        </w:rPr>
      </w:pPr>
    </w:p>
    <w:p w14:paraId="2F06EC62" w14:textId="77777777" w:rsidR="008429D9" w:rsidRDefault="008429D9" w:rsidP="008429D9">
      <w:pPr>
        <w:bidi/>
        <w:ind w:firstLine="706"/>
        <w:jc w:val="both"/>
        <w:rPr>
          <w:rFonts w:cs="David" w:hint="cs"/>
          <w:rtl/>
        </w:rPr>
      </w:pPr>
    </w:p>
    <w:p w14:paraId="37A7370E" w14:textId="77777777" w:rsidR="008429D9" w:rsidRPr="008429D9" w:rsidRDefault="008429D9" w:rsidP="008429D9">
      <w:pPr>
        <w:bidi/>
        <w:ind w:firstLine="706"/>
        <w:jc w:val="both"/>
        <w:rPr>
          <w:rFonts w:cs="David" w:hint="cs"/>
          <w:rtl/>
        </w:rPr>
      </w:pPr>
    </w:p>
    <w:p w14:paraId="24F7EA8E" w14:textId="77777777" w:rsidR="008429D9" w:rsidRPr="008429D9" w:rsidRDefault="008429D9" w:rsidP="008429D9">
      <w:pPr>
        <w:bidi/>
        <w:jc w:val="both"/>
        <w:rPr>
          <w:rFonts w:cs="David" w:hint="cs"/>
          <w:u w:val="single"/>
          <w:rtl/>
        </w:rPr>
      </w:pPr>
      <w:r w:rsidRPr="008429D9">
        <w:rPr>
          <w:rFonts w:cs="David" w:hint="cs"/>
          <w:u w:val="single"/>
          <w:rtl/>
        </w:rPr>
        <w:t xml:space="preserve">זאב </w:t>
      </w:r>
      <w:proofErr w:type="spellStart"/>
      <w:r w:rsidRPr="008429D9">
        <w:rPr>
          <w:rFonts w:cs="David" w:hint="cs"/>
          <w:u w:val="single"/>
          <w:rtl/>
        </w:rPr>
        <w:t>אלקין</w:t>
      </w:r>
      <w:proofErr w:type="spellEnd"/>
      <w:r w:rsidRPr="008429D9">
        <w:rPr>
          <w:rFonts w:cs="David" w:hint="cs"/>
          <w:u w:val="single"/>
          <w:rtl/>
        </w:rPr>
        <w:t>:</w:t>
      </w:r>
    </w:p>
    <w:p w14:paraId="55EE1497" w14:textId="77777777" w:rsidR="008429D9" w:rsidRPr="008429D9" w:rsidRDefault="008429D9" w:rsidP="008429D9">
      <w:pPr>
        <w:bidi/>
        <w:jc w:val="both"/>
        <w:rPr>
          <w:rFonts w:cs="David" w:hint="cs"/>
          <w:u w:val="single"/>
          <w:rtl/>
        </w:rPr>
      </w:pPr>
    </w:p>
    <w:p w14:paraId="2998B7E1" w14:textId="77777777" w:rsidR="008429D9" w:rsidRPr="008429D9" w:rsidRDefault="008429D9" w:rsidP="008429D9">
      <w:pPr>
        <w:bidi/>
        <w:ind w:firstLine="706"/>
        <w:jc w:val="both"/>
        <w:rPr>
          <w:rFonts w:cs="David" w:hint="cs"/>
          <w:rtl/>
        </w:rPr>
      </w:pPr>
      <w:r w:rsidRPr="008429D9">
        <w:rPr>
          <w:rFonts w:cs="David" w:hint="cs"/>
          <w:rtl/>
        </w:rPr>
        <w:t xml:space="preserve">אני בהחלט מתכוון לזה. מצד שני, תקבע מהו הרף הנכון כדי לשמור על האיזון התקציבי ועל המשמעת התקציבית מצד הכנסת, אני חושב שהמקום הנכון ביותר לדיון מהסוג הזה הוא ועדת הכנסת, ועדה שגם הרבה סיעות הבית מיוצגות בה והיא גם זאת שצריכה לעשות אולי, לצורך טיפול בחוק, מעין מחקר מתאים כדי לבדוק בדיוק כמה הצעות חוק תקציביות עברו בהפרש הזה, בין 50 ל-55 </w:t>
      </w:r>
      <w:r w:rsidRPr="008429D9">
        <w:rPr>
          <w:rFonts w:cs="David"/>
          <w:rtl/>
        </w:rPr>
        <w:t>–</w:t>
      </w:r>
      <w:r w:rsidRPr="008429D9">
        <w:rPr>
          <w:rFonts w:cs="David" w:hint="cs"/>
          <w:rtl/>
        </w:rPr>
        <w:t xml:space="preserve"> אני חושב שהמקום הנכון להתלבט לא לגבי עצם המנגנון של המגבלה, שאת זה כבר הכנסת הכריעה, אלא לגבי הגודל שלה, הוא ועדת הכנסת. </w:t>
      </w:r>
    </w:p>
    <w:p w14:paraId="62D2F01A" w14:textId="77777777" w:rsidR="008429D9" w:rsidRPr="008429D9" w:rsidRDefault="008429D9" w:rsidP="008429D9">
      <w:pPr>
        <w:bidi/>
        <w:ind w:firstLine="706"/>
        <w:jc w:val="both"/>
        <w:rPr>
          <w:rFonts w:cs="David" w:hint="cs"/>
          <w:rtl/>
        </w:rPr>
      </w:pPr>
    </w:p>
    <w:p w14:paraId="51520C95"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3B982A0" w14:textId="77777777" w:rsidR="008429D9" w:rsidRPr="008429D9" w:rsidRDefault="008429D9" w:rsidP="008429D9">
      <w:pPr>
        <w:bidi/>
        <w:jc w:val="both"/>
        <w:rPr>
          <w:rFonts w:cs="David" w:hint="cs"/>
          <w:u w:val="single"/>
          <w:rtl/>
        </w:rPr>
      </w:pPr>
    </w:p>
    <w:p w14:paraId="0ED50D71" w14:textId="77777777" w:rsidR="008429D9" w:rsidRPr="008429D9" w:rsidRDefault="008429D9" w:rsidP="008429D9">
      <w:pPr>
        <w:bidi/>
        <w:ind w:firstLine="706"/>
        <w:jc w:val="both"/>
        <w:rPr>
          <w:rFonts w:cs="David" w:hint="cs"/>
          <w:rtl/>
        </w:rPr>
      </w:pPr>
      <w:r w:rsidRPr="008429D9">
        <w:rPr>
          <w:rFonts w:cs="David" w:hint="cs"/>
          <w:rtl/>
        </w:rPr>
        <w:tab/>
        <w:t xml:space="preserve">תודה. חברת הכנסת אברהם, בבקשה. </w:t>
      </w:r>
    </w:p>
    <w:p w14:paraId="1E716F4F" w14:textId="77777777" w:rsidR="008429D9" w:rsidRPr="008429D9" w:rsidRDefault="008429D9" w:rsidP="008429D9">
      <w:pPr>
        <w:bidi/>
        <w:ind w:firstLine="706"/>
        <w:jc w:val="both"/>
        <w:rPr>
          <w:rFonts w:cs="David" w:hint="cs"/>
          <w:rtl/>
        </w:rPr>
      </w:pPr>
    </w:p>
    <w:p w14:paraId="00C7F994"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2BE4802" w14:textId="77777777" w:rsidR="008429D9" w:rsidRPr="008429D9" w:rsidRDefault="008429D9" w:rsidP="008429D9">
      <w:pPr>
        <w:bidi/>
        <w:jc w:val="both"/>
        <w:rPr>
          <w:rFonts w:cs="David" w:hint="cs"/>
          <w:u w:val="single"/>
          <w:rtl/>
        </w:rPr>
      </w:pPr>
    </w:p>
    <w:p w14:paraId="28DD32C5" w14:textId="77777777" w:rsidR="008429D9" w:rsidRPr="008429D9" w:rsidRDefault="008429D9" w:rsidP="008429D9">
      <w:pPr>
        <w:bidi/>
        <w:ind w:firstLine="706"/>
        <w:jc w:val="both"/>
        <w:rPr>
          <w:rFonts w:cs="David" w:hint="cs"/>
          <w:rtl/>
        </w:rPr>
      </w:pPr>
      <w:r w:rsidRPr="008429D9">
        <w:rPr>
          <w:rFonts w:cs="David" w:hint="cs"/>
          <w:rtl/>
        </w:rPr>
        <w:t xml:space="preserve">כפי שאתה, אדוני היושב-ראש, הבאת באשר לחוקים קודמים, אם יש הסכמה או אין הסכמה של יושבי-ראש הוועדות, הייתי רוצה לשמוע את עמדתו של יושב-ראש ועדת החוקה. חוק כזה חשוב, חוק יסודות התקציב, נדון מאז ומתמיד בוועדת החוקה. אל תנסה לסבר את האוזן בעצם העובדה שאתה דואג פתאום שהכנסת לא תעביר חקיקה פרטית ברוב דורסני. הרי החוק הזה נועד כדי לסרס את הכנסת, לסרס את אותם חברי קואליציה שבטעות אולי ישיגו רוב על-ידי עוד חברים כאלה ואחרים בהצעות חוק שהן תקציביות וחשובות. והרי גם אתה וגם אני, כשרה המקשרת, נקלענו לא אחת לכל מיני חברויות של חברי כנסת, שרצו להוביל מהלכים שהם עצמם מבינים בהם. אני בטוחה שישראל ביתנו, וגם חברת הכנסת </w:t>
      </w:r>
      <w:proofErr w:type="spellStart"/>
      <w:r w:rsidRPr="008429D9">
        <w:rPr>
          <w:rFonts w:cs="David" w:hint="cs"/>
          <w:rtl/>
        </w:rPr>
        <w:t>ליה</w:t>
      </w:r>
      <w:proofErr w:type="spellEnd"/>
      <w:r w:rsidRPr="008429D9">
        <w:rPr>
          <w:rFonts w:cs="David" w:hint="cs"/>
          <w:rtl/>
        </w:rPr>
        <w:t xml:space="preserve"> שמטוב, שהיו לה הצעות חוק תקציביות מדהימות שעוזרות מאוד לקהילה ולרווחה </w:t>
      </w:r>
      <w:r w:rsidRPr="008429D9">
        <w:rPr>
          <w:rFonts w:cs="David"/>
          <w:rtl/>
        </w:rPr>
        <w:t>–</w:t>
      </w:r>
      <w:r w:rsidRPr="008429D9">
        <w:rPr>
          <w:rFonts w:cs="David" w:hint="cs"/>
          <w:rtl/>
        </w:rPr>
        <w:t xml:space="preserve"> היום היא יודעת שהיא מסורסת מבחינה </w:t>
      </w:r>
      <w:proofErr w:type="spellStart"/>
      <w:r w:rsidRPr="008429D9">
        <w:rPr>
          <w:rFonts w:cs="David" w:hint="cs"/>
          <w:rtl/>
        </w:rPr>
        <w:t>פרלמנטרית</w:t>
      </w:r>
      <w:proofErr w:type="spellEnd"/>
      <w:r w:rsidRPr="008429D9">
        <w:rPr>
          <w:rFonts w:cs="David" w:hint="cs"/>
          <w:rtl/>
        </w:rPr>
        <w:t xml:space="preserve">, כי היא תצטרך להשיג עוד חמישה חברי כנסת. אתה, על-ידי עצם ההגדלה של התמיכה בחברי הכנסת בחקיקה פרטית, רוצה לגרום לממשלה, לשר האוצר, לראש הממשלה, שקט תעשייתי. כנראה שבוועדת חוקה לא תוכל לשלוט על זה, כי אני לא יודעת מה העמדה של יושב-ראש ועדת החוקה בעניין, ואתה רוצה להביא את זה לפה. אם זה נדון בעבר בוועדת חוקה, תשאיר את זה שם. אל תשנו את כל סדרי הבית הזה, בבקשה מכם. </w:t>
      </w:r>
    </w:p>
    <w:p w14:paraId="48F17DD4" w14:textId="77777777" w:rsidR="008429D9" w:rsidRPr="008429D9" w:rsidRDefault="008429D9" w:rsidP="008429D9">
      <w:pPr>
        <w:bidi/>
        <w:ind w:firstLine="706"/>
        <w:jc w:val="both"/>
        <w:rPr>
          <w:rFonts w:cs="David" w:hint="cs"/>
          <w:rtl/>
        </w:rPr>
      </w:pPr>
    </w:p>
    <w:p w14:paraId="7375106E" w14:textId="77777777" w:rsidR="008429D9" w:rsidRPr="008429D9" w:rsidRDefault="008429D9" w:rsidP="008429D9">
      <w:pPr>
        <w:bidi/>
        <w:jc w:val="both"/>
        <w:rPr>
          <w:rFonts w:cs="David" w:hint="cs"/>
          <w:u w:val="single"/>
          <w:rtl/>
        </w:rPr>
      </w:pPr>
      <w:r w:rsidRPr="008429D9">
        <w:rPr>
          <w:rFonts w:cs="David" w:hint="cs"/>
          <w:u w:val="single"/>
          <w:rtl/>
        </w:rPr>
        <w:t>רחל אדטו:</w:t>
      </w:r>
    </w:p>
    <w:p w14:paraId="6D044F62" w14:textId="77777777" w:rsidR="008429D9" w:rsidRPr="008429D9" w:rsidRDefault="008429D9" w:rsidP="008429D9">
      <w:pPr>
        <w:bidi/>
        <w:jc w:val="both"/>
        <w:rPr>
          <w:rFonts w:cs="David" w:hint="cs"/>
          <w:u w:val="single"/>
          <w:rtl/>
        </w:rPr>
      </w:pPr>
    </w:p>
    <w:p w14:paraId="59665384" w14:textId="77777777" w:rsidR="008429D9" w:rsidRPr="008429D9" w:rsidRDefault="008429D9" w:rsidP="008429D9">
      <w:pPr>
        <w:bidi/>
        <w:ind w:firstLine="706"/>
        <w:jc w:val="both"/>
        <w:rPr>
          <w:rFonts w:cs="David" w:hint="cs"/>
          <w:rtl/>
        </w:rPr>
      </w:pPr>
      <w:r w:rsidRPr="008429D9">
        <w:rPr>
          <w:rFonts w:cs="David" w:hint="cs"/>
          <w:rtl/>
        </w:rPr>
        <w:t xml:space="preserve">תוך שמונה חודשים. </w:t>
      </w:r>
    </w:p>
    <w:p w14:paraId="459EE4F7" w14:textId="77777777" w:rsidR="008429D9" w:rsidRPr="008429D9" w:rsidRDefault="008429D9" w:rsidP="008429D9">
      <w:pPr>
        <w:bidi/>
        <w:ind w:firstLine="706"/>
        <w:jc w:val="both"/>
        <w:rPr>
          <w:rFonts w:cs="David" w:hint="cs"/>
          <w:rtl/>
        </w:rPr>
      </w:pPr>
    </w:p>
    <w:p w14:paraId="7BC2B4CA" w14:textId="77777777" w:rsidR="008429D9" w:rsidRPr="008429D9" w:rsidRDefault="008429D9" w:rsidP="008429D9">
      <w:pPr>
        <w:bidi/>
        <w:jc w:val="both"/>
        <w:rPr>
          <w:rFonts w:cs="David" w:hint="cs"/>
          <w:u w:val="single"/>
          <w:rtl/>
        </w:rPr>
      </w:pPr>
      <w:r w:rsidRPr="008429D9">
        <w:rPr>
          <w:rFonts w:cs="David" w:hint="cs"/>
          <w:u w:val="single"/>
          <w:rtl/>
        </w:rPr>
        <w:t xml:space="preserve">זאב </w:t>
      </w:r>
      <w:proofErr w:type="spellStart"/>
      <w:r w:rsidRPr="008429D9">
        <w:rPr>
          <w:rFonts w:cs="David" w:hint="cs"/>
          <w:u w:val="single"/>
          <w:rtl/>
        </w:rPr>
        <w:t>אלקין</w:t>
      </w:r>
      <w:proofErr w:type="spellEnd"/>
      <w:r w:rsidRPr="008429D9">
        <w:rPr>
          <w:rFonts w:cs="David" w:hint="cs"/>
          <w:u w:val="single"/>
          <w:rtl/>
        </w:rPr>
        <w:t>:</w:t>
      </w:r>
    </w:p>
    <w:p w14:paraId="779E9A26" w14:textId="77777777" w:rsidR="008429D9" w:rsidRPr="008429D9" w:rsidRDefault="008429D9" w:rsidP="008429D9">
      <w:pPr>
        <w:bidi/>
        <w:jc w:val="both"/>
        <w:rPr>
          <w:rFonts w:cs="David" w:hint="cs"/>
          <w:u w:val="single"/>
          <w:rtl/>
        </w:rPr>
      </w:pPr>
    </w:p>
    <w:p w14:paraId="1A8C8BE2" w14:textId="77777777" w:rsidR="008429D9" w:rsidRPr="008429D9" w:rsidRDefault="008429D9" w:rsidP="008429D9">
      <w:pPr>
        <w:bidi/>
        <w:ind w:firstLine="706"/>
        <w:jc w:val="both"/>
        <w:rPr>
          <w:rFonts w:cs="David" w:hint="cs"/>
          <w:rtl/>
        </w:rPr>
      </w:pPr>
      <w:r w:rsidRPr="008429D9">
        <w:rPr>
          <w:rFonts w:cs="David" w:hint="cs"/>
          <w:rtl/>
        </w:rPr>
        <w:t xml:space="preserve">בתשובה לשאלתך, חברת הכנסת אברהם, שתי הערות. האחת, אני בטוח שלגבי עצם המנגנון של הצורך ברוב מיוחד דעתך כדעתי, כי נדמה לי שאת היית חברת כנסת בקואליציה כשזה חוקק, ובוודאי תמכת בחוק הזה. זה היה בכנסת ה-17. </w:t>
      </w:r>
    </w:p>
    <w:p w14:paraId="1CDF1C1E" w14:textId="77777777" w:rsidR="008429D9" w:rsidRPr="008429D9" w:rsidRDefault="008429D9" w:rsidP="008429D9">
      <w:pPr>
        <w:bidi/>
        <w:ind w:firstLine="706"/>
        <w:jc w:val="both"/>
        <w:rPr>
          <w:rFonts w:cs="David" w:hint="cs"/>
          <w:rtl/>
        </w:rPr>
      </w:pPr>
    </w:p>
    <w:p w14:paraId="36467B86"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8FD883D" w14:textId="77777777" w:rsidR="008429D9" w:rsidRPr="008429D9" w:rsidRDefault="008429D9" w:rsidP="008429D9">
      <w:pPr>
        <w:bidi/>
        <w:jc w:val="both"/>
        <w:rPr>
          <w:rFonts w:cs="David" w:hint="cs"/>
          <w:u w:val="single"/>
          <w:rtl/>
        </w:rPr>
      </w:pPr>
    </w:p>
    <w:p w14:paraId="41606DB8" w14:textId="77777777" w:rsidR="008429D9" w:rsidRPr="008429D9" w:rsidRDefault="008429D9" w:rsidP="008429D9">
      <w:pPr>
        <w:bidi/>
        <w:ind w:firstLine="706"/>
        <w:jc w:val="both"/>
        <w:rPr>
          <w:rFonts w:cs="David" w:hint="cs"/>
          <w:rtl/>
        </w:rPr>
      </w:pPr>
      <w:r w:rsidRPr="008429D9">
        <w:rPr>
          <w:rFonts w:cs="David" w:hint="cs"/>
          <w:rtl/>
        </w:rPr>
        <w:t xml:space="preserve">תעשו את כבר לרוב של 76, כל הקואליציה הזאת. </w:t>
      </w:r>
    </w:p>
    <w:p w14:paraId="2B5DF25A" w14:textId="77777777" w:rsidR="008429D9" w:rsidRPr="008429D9" w:rsidRDefault="008429D9" w:rsidP="008429D9">
      <w:pPr>
        <w:bidi/>
        <w:ind w:firstLine="706"/>
        <w:jc w:val="both"/>
        <w:rPr>
          <w:rFonts w:cs="David" w:hint="cs"/>
          <w:rtl/>
        </w:rPr>
      </w:pPr>
    </w:p>
    <w:p w14:paraId="4E273D9D" w14:textId="77777777" w:rsidR="008429D9" w:rsidRPr="008429D9" w:rsidRDefault="008429D9" w:rsidP="008429D9">
      <w:pPr>
        <w:bidi/>
        <w:jc w:val="both"/>
        <w:rPr>
          <w:rFonts w:cs="David" w:hint="cs"/>
          <w:u w:val="single"/>
          <w:rtl/>
        </w:rPr>
      </w:pPr>
      <w:r w:rsidRPr="008429D9">
        <w:rPr>
          <w:rFonts w:cs="David" w:hint="cs"/>
          <w:u w:val="single"/>
          <w:rtl/>
        </w:rPr>
        <w:t>משה גפני:</w:t>
      </w:r>
    </w:p>
    <w:p w14:paraId="52737E7C" w14:textId="77777777" w:rsidR="008429D9" w:rsidRPr="008429D9" w:rsidRDefault="008429D9" w:rsidP="008429D9">
      <w:pPr>
        <w:bidi/>
        <w:jc w:val="both"/>
        <w:rPr>
          <w:rFonts w:cs="David" w:hint="cs"/>
          <w:u w:val="single"/>
          <w:rtl/>
        </w:rPr>
      </w:pPr>
    </w:p>
    <w:p w14:paraId="33C83BB5" w14:textId="77777777" w:rsidR="008429D9" w:rsidRPr="008429D9" w:rsidRDefault="008429D9" w:rsidP="008429D9">
      <w:pPr>
        <w:bidi/>
        <w:ind w:firstLine="706"/>
        <w:jc w:val="both"/>
        <w:rPr>
          <w:rFonts w:cs="David" w:hint="cs"/>
          <w:rtl/>
        </w:rPr>
      </w:pPr>
      <w:r w:rsidRPr="008429D9">
        <w:rPr>
          <w:rFonts w:cs="David" w:hint="cs"/>
          <w:rtl/>
        </w:rPr>
        <w:t xml:space="preserve">לא, אני לא יודע איפה נהיה מחר. </w:t>
      </w:r>
    </w:p>
    <w:p w14:paraId="23A74E5F" w14:textId="77777777" w:rsidR="008429D9" w:rsidRPr="008429D9" w:rsidRDefault="008429D9" w:rsidP="008429D9">
      <w:pPr>
        <w:bidi/>
        <w:ind w:firstLine="706"/>
        <w:jc w:val="both"/>
        <w:rPr>
          <w:rFonts w:cs="David" w:hint="cs"/>
          <w:rtl/>
        </w:rPr>
      </w:pPr>
    </w:p>
    <w:p w14:paraId="64764E27"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29A11E7D" w14:textId="77777777" w:rsidR="008429D9" w:rsidRPr="008429D9" w:rsidRDefault="008429D9" w:rsidP="008429D9">
      <w:pPr>
        <w:bidi/>
        <w:jc w:val="both"/>
        <w:rPr>
          <w:rFonts w:cs="David" w:hint="cs"/>
          <w:u w:val="single"/>
          <w:rtl/>
        </w:rPr>
      </w:pPr>
    </w:p>
    <w:p w14:paraId="251B5F9A" w14:textId="77777777" w:rsidR="008429D9" w:rsidRPr="008429D9" w:rsidRDefault="008429D9" w:rsidP="008429D9">
      <w:pPr>
        <w:bidi/>
        <w:ind w:firstLine="706"/>
        <w:jc w:val="both"/>
        <w:rPr>
          <w:rFonts w:cs="David" w:hint="cs"/>
          <w:rtl/>
        </w:rPr>
      </w:pPr>
      <w:r w:rsidRPr="008429D9">
        <w:rPr>
          <w:rFonts w:cs="David" w:hint="cs"/>
          <w:rtl/>
        </w:rPr>
        <w:t xml:space="preserve">עכשיו אני יודעת למה כל כובד משקלו של יושב-ראש ועדת הכספים הגיע לכבד אותנו בנוכחותו. </w:t>
      </w:r>
    </w:p>
    <w:p w14:paraId="262F67A5" w14:textId="77777777" w:rsidR="008429D9" w:rsidRDefault="008429D9" w:rsidP="008429D9">
      <w:pPr>
        <w:bidi/>
        <w:jc w:val="both"/>
        <w:rPr>
          <w:rFonts w:cs="David" w:hint="cs"/>
          <w:rtl/>
        </w:rPr>
      </w:pPr>
    </w:p>
    <w:p w14:paraId="03A7F079" w14:textId="77777777" w:rsidR="008429D9" w:rsidRDefault="008429D9" w:rsidP="008429D9">
      <w:pPr>
        <w:bidi/>
        <w:jc w:val="both"/>
        <w:rPr>
          <w:rFonts w:cs="David" w:hint="cs"/>
          <w:rtl/>
        </w:rPr>
      </w:pPr>
    </w:p>
    <w:p w14:paraId="5CC10907" w14:textId="77777777" w:rsidR="008429D9" w:rsidRDefault="008429D9" w:rsidP="008429D9">
      <w:pPr>
        <w:bidi/>
        <w:jc w:val="both"/>
        <w:rPr>
          <w:rFonts w:cs="David" w:hint="cs"/>
          <w:rtl/>
        </w:rPr>
      </w:pPr>
    </w:p>
    <w:p w14:paraId="74843EC9" w14:textId="77777777" w:rsidR="008429D9" w:rsidRDefault="008429D9" w:rsidP="008429D9">
      <w:pPr>
        <w:bidi/>
        <w:jc w:val="both"/>
        <w:rPr>
          <w:rFonts w:cs="David" w:hint="cs"/>
          <w:rtl/>
        </w:rPr>
      </w:pPr>
    </w:p>
    <w:p w14:paraId="10699EC8" w14:textId="77777777" w:rsidR="008429D9" w:rsidRDefault="008429D9" w:rsidP="008429D9">
      <w:pPr>
        <w:bidi/>
        <w:jc w:val="both"/>
        <w:rPr>
          <w:rFonts w:cs="David" w:hint="cs"/>
          <w:rtl/>
        </w:rPr>
      </w:pPr>
    </w:p>
    <w:p w14:paraId="3EFD1894" w14:textId="77777777" w:rsidR="008429D9" w:rsidRDefault="008429D9" w:rsidP="008429D9">
      <w:pPr>
        <w:bidi/>
        <w:jc w:val="both"/>
        <w:rPr>
          <w:rFonts w:cs="David" w:hint="cs"/>
          <w:rtl/>
        </w:rPr>
      </w:pPr>
    </w:p>
    <w:p w14:paraId="0EA4A8E8" w14:textId="77777777" w:rsidR="008429D9" w:rsidRDefault="008429D9" w:rsidP="008429D9">
      <w:pPr>
        <w:bidi/>
        <w:jc w:val="both"/>
        <w:rPr>
          <w:rFonts w:cs="David" w:hint="cs"/>
          <w:rtl/>
        </w:rPr>
      </w:pPr>
    </w:p>
    <w:p w14:paraId="5DF0762A" w14:textId="77777777" w:rsidR="008429D9" w:rsidRPr="008429D9" w:rsidRDefault="008429D9" w:rsidP="008429D9">
      <w:pPr>
        <w:bidi/>
        <w:jc w:val="both"/>
        <w:rPr>
          <w:rFonts w:cs="David" w:hint="cs"/>
          <w:u w:val="single"/>
          <w:rtl/>
        </w:rPr>
      </w:pPr>
      <w:r w:rsidRPr="008429D9">
        <w:rPr>
          <w:rFonts w:cs="David" w:hint="cs"/>
          <w:u w:val="single"/>
          <w:rtl/>
        </w:rPr>
        <w:t xml:space="preserve">היו"ר זאב </w:t>
      </w:r>
      <w:proofErr w:type="spellStart"/>
      <w:r w:rsidRPr="008429D9">
        <w:rPr>
          <w:rFonts w:cs="David" w:hint="cs"/>
          <w:u w:val="single"/>
          <w:rtl/>
        </w:rPr>
        <w:t>אלקין</w:t>
      </w:r>
      <w:proofErr w:type="spellEnd"/>
      <w:r w:rsidRPr="008429D9">
        <w:rPr>
          <w:rFonts w:cs="David" w:hint="cs"/>
          <w:u w:val="single"/>
          <w:rtl/>
        </w:rPr>
        <w:t>:</w:t>
      </w:r>
    </w:p>
    <w:p w14:paraId="6CF217B3" w14:textId="77777777" w:rsidR="008429D9" w:rsidRPr="008429D9" w:rsidRDefault="008429D9" w:rsidP="008429D9">
      <w:pPr>
        <w:bidi/>
        <w:ind w:firstLine="720"/>
        <w:jc w:val="both"/>
        <w:rPr>
          <w:rFonts w:cs="David" w:hint="cs"/>
          <w:rtl/>
        </w:rPr>
      </w:pPr>
    </w:p>
    <w:p w14:paraId="1E842431" w14:textId="77777777" w:rsidR="008429D9" w:rsidRPr="008429D9" w:rsidRDefault="008429D9" w:rsidP="008429D9">
      <w:pPr>
        <w:bidi/>
        <w:ind w:firstLine="706"/>
        <w:jc w:val="both"/>
        <w:rPr>
          <w:rFonts w:cs="David" w:hint="cs"/>
          <w:rtl/>
        </w:rPr>
      </w:pPr>
      <w:r w:rsidRPr="008429D9">
        <w:rPr>
          <w:rFonts w:cs="David" w:hint="cs"/>
          <w:rtl/>
        </w:rPr>
        <w:tab/>
        <w:t xml:space="preserve">לגבי עצם שאלתך, אני מניח שכמו שאת מכירה את דרכי עבודת הקואליציה, לא היה עולה על דעתי להציע להעביר את זה לוועדת הכנסת ולא לוועדת חוקה אם לא הייתי בודק את עמדתו של יושב-ראש ועדת חוקה ואת עמדתה של סיעתו. </w:t>
      </w:r>
    </w:p>
    <w:p w14:paraId="4E6D3082" w14:textId="77777777" w:rsidR="008429D9" w:rsidRPr="008429D9" w:rsidRDefault="008429D9" w:rsidP="008429D9">
      <w:pPr>
        <w:bidi/>
        <w:ind w:firstLine="706"/>
        <w:jc w:val="both"/>
        <w:rPr>
          <w:rFonts w:cs="David" w:hint="cs"/>
          <w:rtl/>
        </w:rPr>
      </w:pPr>
    </w:p>
    <w:p w14:paraId="4DEADAB8"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5D5A979" w14:textId="77777777" w:rsidR="008429D9" w:rsidRPr="008429D9" w:rsidRDefault="008429D9" w:rsidP="008429D9">
      <w:pPr>
        <w:bidi/>
        <w:jc w:val="both"/>
        <w:rPr>
          <w:rFonts w:cs="David" w:hint="cs"/>
          <w:u w:val="single"/>
          <w:rtl/>
        </w:rPr>
      </w:pPr>
    </w:p>
    <w:p w14:paraId="30D35EA0" w14:textId="77777777" w:rsidR="008429D9" w:rsidRPr="008429D9" w:rsidRDefault="008429D9" w:rsidP="008429D9">
      <w:pPr>
        <w:bidi/>
        <w:ind w:firstLine="706"/>
        <w:jc w:val="both"/>
        <w:rPr>
          <w:rFonts w:cs="David" w:hint="cs"/>
          <w:rtl/>
        </w:rPr>
      </w:pPr>
      <w:r w:rsidRPr="008429D9">
        <w:rPr>
          <w:rFonts w:cs="David" w:hint="cs"/>
          <w:rtl/>
        </w:rPr>
        <w:t xml:space="preserve">הייתי שמחה מאוד לשמוע אותו עכשיו. מן הראוי שהיושב-ראש יאמר מה דעתו של יושב-ראש הוועדה אשר החוק נדון בוועדה שלו. </w:t>
      </w:r>
    </w:p>
    <w:p w14:paraId="37E1E788" w14:textId="77777777" w:rsidR="008429D9" w:rsidRPr="008429D9" w:rsidRDefault="008429D9" w:rsidP="008429D9">
      <w:pPr>
        <w:bidi/>
        <w:ind w:firstLine="706"/>
        <w:jc w:val="both"/>
        <w:rPr>
          <w:rFonts w:cs="David" w:hint="cs"/>
          <w:rtl/>
        </w:rPr>
      </w:pPr>
    </w:p>
    <w:p w14:paraId="707C2A37"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66C69B4" w14:textId="77777777" w:rsidR="008429D9" w:rsidRPr="008429D9" w:rsidRDefault="008429D9" w:rsidP="008429D9">
      <w:pPr>
        <w:bidi/>
        <w:jc w:val="both"/>
        <w:rPr>
          <w:rFonts w:cs="David" w:hint="cs"/>
          <w:u w:val="single"/>
          <w:rtl/>
        </w:rPr>
      </w:pPr>
    </w:p>
    <w:p w14:paraId="6820039E" w14:textId="77777777" w:rsidR="008429D9" w:rsidRPr="008429D9" w:rsidRDefault="008429D9" w:rsidP="008429D9">
      <w:pPr>
        <w:bidi/>
        <w:ind w:firstLine="706"/>
        <w:jc w:val="both"/>
        <w:rPr>
          <w:rFonts w:cs="David" w:hint="cs"/>
          <w:rtl/>
        </w:rPr>
      </w:pPr>
      <w:r w:rsidRPr="008429D9">
        <w:rPr>
          <w:rFonts w:cs="David" w:hint="cs"/>
          <w:rtl/>
        </w:rPr>
        <w:tab/>
        <w:t xml:space="preserve">באופן רשמי חבר הכנסת רותם הודיע שהוא היה מבקש להעביר את זה לוועדת חוקה, חוק ומשפט. נמצאים פה חברי סיעתו, והם בוודאי יבטאו בהצבעתם את העמדה, עד כמה חבר הכנסת רותם עומד על העמדה הזאת או שהוא מביע אותה מתוקף תפקידו. </w:t>
      </w:r>
    </w:p>
    <w:p w14:paraId="2F37AD73" w14:textId="77777777" w:rsidR="008429D9" w:rsidRPr="008429D9" w:rsidRDefault="008429D9" w:rsidP="008429D9">
      <w:pPr>
        <w:bidi/>
        <w:ind w:firstLine="706"/>
        <w:jc w:val="both"/>
        <w:rPr>
          <w:rFonts w:cs="David" w:hint="cs"/>
          <w:rtl/>
        </w:rPr>
      </w:pPr>
    </w:p>
    <w:p w14:paraId="0605E195" w14:textId="77777777" w:rsidR="008429D9" w:rsidRPr="008429D9" w:rsidRDefault="008429D9" w:rsidP="008429D9">
      <w:pPr>
        <w:bidi/>
        <w:jc w:val="both"/>
        <w:rPr>
          <w:rFonts w:cs="David" w:hint="cs"/>
          <w:u w:val="single"/>
          <w:rtl/>
        </w:rPr>
      </w:pPr>
      <w:r w:rsidRPr="008429D9">
        <w:rPr>
          <w:rFonts w:cs="David" w:hint="cs"/>
          <w:u w:val="single"/>
          <w:rtl/>
        </w:rPr>
        <w:t>אברהם מיכאלי:</w:t>
      </w:r>
    </w:p>
    <w:p w14:paraId="2AABCB93" w14:textId="77777777" w:rsidR="008429D9" w:rsidRPr="008429D9" w:rsidRDefault="008429D9" w:rsidP="008429D9">
      <w:pPr>
        <w:bidi/>
        <w:jc w:val="both"/>
        <w:rPr>
          <w:rFonts w:cs="David" w:hint="cs"/>
          <w:u w:val="single"/>
          <w:rtl/>
        </w:rPr>
      </w:pPr>
    </w:p>
    <w:p w14:paraId="1BAD93F5" w14:textId="77777777" w:rsidR="008429D9" w:rsidRPr="008429D9" w:rsidRDefault="008429D9" w:rsidP="008429D9">
      <w:pPr>
        <w:bidi/>
        <w:ind w:firstLine="706"/>
        <w:jc w:val="both"/>
        <w:rPr>
          <w:rFonts w:cs="David" w:hint="cs"/>
          <w:rtl/>
        </w:rPr>
      </w:pPr>
      <w:r w:rsidRPr="008429D9">
        <w:rPr>
          <w:rFonts w:cs="David" w:hint="cs"/>
          <w:rtl/>
        </w:rPr>
        <w:t xml:space="preserve">נקרא לנערה ונשאל את פיה. </w:t>
      </w:r>
    </w:p>
    <w:p w14:paraId="6D11D167" w14:textId="77777777" w:rsidR="008429D9" w:rsidRPr="008429D9" w:rsidRDefault="008429D9" w:rsidP="008429D9">
      <w:pPr>
        <w:bidi/>
        <w:ind w:firstLine="706"/>
        <w:jc w:val="both"/>
        <w:rPr>
          <w:rFonts w:cs="David" w:hint="cs"/>
          <w:rtl/>
        </w:rPr>
      </w:pPr>
    </w:p>
    <w:p w14:paraId="5F9B4D7C"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3F86BA1" w14:textId="77777777" w:rsidR="008429D9" w:rsidRPr="008429D9" w:rsidRDefault="008429D9" w:rsidP="008429D9">
      <w:pPr>
        <w:bidi/>
        <w:jc w:val="both"/>
        <w:rPr>
          <w:rFonts w:cs="David" w:hint="cs"/>
          <w:u w:val="single"/>
          <w:rtl/>
        </w:rPr>
      </w:pPr>
    </w:p>
    <w:p w14:paraId="4C45FAAC" w14:textId="77777777" w:rsidR="008429D9" w:rsidRPr="008429D9" w:rsidRDefault="008429D9" w:rsidP="008429D9">
      <w:pPr>
        <w:bidi/>
        <w:ind w:firstLine="706"/>
        <w:jc w:val="both"/>
        <w:rPr>
          <w:rFonts w:cs="David" w:hint="cs"/>
          <w:rtl/>
        </w:rPr>
      </w:pPr>
      <w:r w:rsidRPr="008429D9">
        <w:rPr>
          <w:rFonts w:cs="David" w:hint="cs"/>
          <w:rtl/>
        </w:rPr>
        <w:tab/>
        <w:t xml:space="preserve">אין צורך. יש פה נציגים נאמנים של סיעתו, שבוודאי יודעים היטב עד כמה העמדה הזאת היא עמדה מחייבת. </w:t>
      </w:r>
    </w:p>
    <w:p w14:paraId="33AE63A3" w14:textId="77777777" w:rsidR="008429D9" w:rsidRPr="008429D9" w:rsidRDefault="008429D9" w:rsidP="008429D9">
      <w:pPr>
        <w:bidi/>
        <w:ind w:firstLine="706"/>
        <w:jc w:val="both"/>
        <w:rPr>
          <w:rFonts w:cs="David" w:hint="cs"/>
          <w:rtl/>
        </w:rPr>
      </w:pPr>
    </w:p>
    <w:p w14:paraId="4431452C"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31378479" w14:textId="77777777" w:rsidR="008429D9" w:rsidRPr="008429D9" w:rsidRDefault="008429D9" w:rsidP="008429D9">
      <w:pPr>
        <w:bidi/>
        <w:jc w:val="both"/>
        <w:rPr>
          <w:rFonts w:cs="David" w:hint="cs"/>
          <w:u w:val="single"/>
          <w:rtl/>
        </w:rPr>
      </w:pPr>
    </w:p>
    <w:p w14:paraId="39E1E77B" w14:textId="77777777" w:rsidR="008429D9" w:rsidRPr="008429D9" w:rsidRDefault="008429D9" w:rsidP="008429D9">
      <w:pPr>
        <w:bidi/>
        <w:ind w:firstLine="706"/>
        <w:jc w:val="both"/>
        <w:rPr>
          <w:rFonts w:cs="David" w:hint="cs"/>
          <w:rtl/>
        </w:rPr>
      </w:pPr>
      <w:r w:rsidRPr="008429D9">
        <w:rPr>
          <w:rFonts w:cs="David" w:hint="cs"/>
          <w:rtl/>
        </w:rPr>
        <w:t xml:space="preserve">אני מבינה שעמדתה של יהדות התורה מתוך הקואליציה יש בה בקיעים בקואליציה. גם עמדתו של יושב-ראש ועדת הכספים, מן הסתם. </w:t>
      </w:r>
    </w:p>
    <w:p w14:paraId="2A7A2523" w14:textId="77777777" w:rsidR="008429D9" w:rsidRPr="008429D9" w:rsidRDefault="008429D9" w:rsidP="008429D9">
      <w:pPr>
        <w:bidi/>
        <w:ind w:firstLine="706"/>
        <w:jc w:val="both"/>
        <w:rPr>
          <w:rFonts w:cs="David" w:hint="cs"/>
          <w:rtl/>
        </w:rPr>
      </w:pPr>
    </w:p>
    <w:p w14:paraId="2AEF862F"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41FB8414" w14:textId="77777777" w:rsidR="008429D9" w:rsidRPr="008429D9" w:rsidRDefault="008429D9" w:rsidP="008429D9">
      <w:pPr>
        <w:bidi/>
        <w:jc w:val="both"/>
        <w:rPr>
          <w:rFonts w:cs="David" w:hint="cs"/>
          <w:u w:val="single"/>
          <w:rtl/>
        </w:rPr>
      </w:pPr>
    </w:p>
    <w:p w14:paraId="6906C649" w14:textId="77777777" w:rsidR="008429D9" w:rsidRPr="008429D9" w:rsidRDefault="008429D9" w:rsidP="008429D9">
      <w:pPr>
        <w:bidi/>
        <w:ind w:firstLine="706"/>
        <w:jc w:val="both"/>
        <w:rPr>
          <w:rFonts w:cs="David" w:hint="cs"/>
          <w:rtl/>
        </w:rPr>
      </w:pPr>
      <w:r w:rsidRPr="008429D9">
        <w:rPr>
          <w:rFonts w:cs="David" w:hint="cs"/>
          <w:rtl/>
        </w:rPr>
        <w:tab/>
        <w:t xml:space="preserve"> חברת הכנסת אדטו, בבקשה. </w:t>
      </w:r>
    </w:p>
    <w:p w14:paraId="43F1C240" w14:textId="77777777" w:rsidR="008429D9" w:rsidRPr="008429D9" w:rsidRDefault="008429D9" w:rsidP="008429D9">
      <w:pPr>
        <w:bidi/>
        <w:ind w:firstLine="706"/>
        <w:jc w:val="both"/>
        <w:rPr>
          <w:rFonts w:cs="David" w:hint="cs"/>
          <w:rtl/>
        </w:rPr>
      </w:pPr>
    </w:p>
    <w:p w14:paraId="2CB5E206" w14:textId="77777777" w:rsidR="008429D9" w:rsidRPr="008429D9" w:rsidRDefault="008429D9" w:rsidP="008429D9">
      <w:pPr>
        <w:bidi/>
        <w:jc w:val="both"/>
        <w:rPr>
          <w:rFonts w:cs="David" w:hint="cs"/>
          <w:u w:val="single"/>
          <w:rtl/>
        </w:rPr>
      </w:pPr>
      <w:r w:rsidRPr="008429D9">
        <w:rPr>
          <w:rFonts w:cs="David" w:hint="cs"/>
          <w:u w:val="single"/>
          <w:rtl/>
        </w:rPr>
        <w:t>רחל אדטו:</w:t>
      </w:r>
    </w:p>
    <w:p w14:paraId="58ACD2AD" w14:textId="77777777" w:rsidR="008429D9" w:rsidRPr="008429D9" w:rsidRDefault="008429D9" w:rsidP="008429D9">
      <w:pPr>
        <w:bidi/>
        <w:jc w:val="both"/>
        <w:rPr>
          <w:rFonts w:cs="David" w:hint="cs"/>
          <w:u w:val="single"/>
          <w:rtl/>
        </w:rPr>
      </w:pPr>
    </w:p>
    <w:p w14:paraId="791B1029" w14:textId="77777777" w:rsidR="008429D9" w:rsidRPr="008429D9" w:rsidRDefault="008429D9" w:rsidP="008429D9">
      <w:pPr>
        <w:bidi/>
        <w:ind w:firstLine="706"/>
        <w:jc w:val="both"/>
        <w:rPr>
          <w:rFonts w:cs="David" w:hint="cs"/>
          <w:rtl/>
        </w:rPr>
      </w:pPr>
      <w:r w:rsidRPr="008429D9">
        <w:rPr>
          <w:rFonts w:cs="David" w:hint="cs"/>
          <w:rtl/>
        </w:rPr>
        <w:t xml:space="preserve">אני מנסה להבין את המשמעות של ועדת הכנסת לצורך העניין. אני נגד כל הרעיון הזה של לשנות ברוב של 55, לשנות את חוקי היסוד של הכנסת בהינף יד. בתקופה כל כך קצרה נעשתה כל כך הרבה חקיקה. עם זאת, אני לא רואה בכלל מקום לוועדת הכנסת, שמבחינתי היא ועדה הרבה יותר טכנית מאשר ועדה מהותית בנושאים האלה של חקיקה. לכן כל דבר שצריך להיות קשור לחקיקה ולחקיקת יסוד בנוסח הזה צריך להיות נדון בוועדת החוקה, שהיא הוועדה המתאימה לנושא. </w:t>
      </w:r>
    </w:p>
    <w:p w14:paraId="1E47E284" w14:textId="77777777" w:rsidR="008429D9" w:rsidRPr="008429D9" w:rsidRDefault="008429D9" w:rsidP="008429D9">
      <w:pPr>
        <w:bidi/>
        <w:ind w:firstLine="706"/>
        <w:jc w:val="both"/>
        <w:rPr>
          <w:rFonts w:cs="David" w:hint="cs"/>
          <w:rtl/>
        </w:rPr>
      </w:pPr>
    </w:p>
    <w:p w14:paraId="46C9B1E7"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42BABD7D" w14:textId="77777777" w:rsidR="008429D9" w:rsidRPr="008429D9" w:rsidRDefault="008429D9" w:rsidP="008429D9">
      <w:pPr>
        <w:bidi/>
        <w:jc w:val="both"/>
        <w:rPr>
          <w:rFonts w:cs="David" w:hint="cs"/>
          <w:u w:val="single"/>
          <w:rtl/>
        </w:rPr>
      </w:pPr>
    </w:p>
    <w:p w14:paraId="110444B2" w14:textId="77777777" w:rsidR="008429D9" w:rsidRPr="008429D9" w:rsidRDefault="008429D9" w:rsidP="008429D9">
      <w:pPr>
        <w:bidi/>
        <w:ind w:firstLine="706"/>
        <w:jc w:val="both"/>
        <w:rPr>
          <w:rFonts w:cs="David" w:hint="cs"/>
          <w:rtl/>
        </w:rPr>
      </w:pPr>
      <w:r w:rsidRPr="008429D9">
        <w:rPr>
          <w:rFonts w:cs="David" w:hint="cs"/>
          <w:rtl/>
        </w:rPr>
        <w:tab/>
        <w:t xml:space="preserve">בבקשה, חבר הכנסת זאב. </w:t>
      </w:r>
    </w:p>
    <w:p w14:paraId="6BCC23CC" w14:textId="77777777" w:rsidR="008429D9" w:rsidRPr="008429D9" w:rsidRDefault="008429D9" w:rsidP="008429D9">
      <w:pPr>
        <w:bidi/>
        <w:ind w:firstLine="706"/>
        <w:jc w:val="both"/>
        <w:rPr>
          <w:rFonts w:cs="David" w:hint="cs"/>
          <w:rtl/>
        </w:rPr>
      </w:pPr>
    </w:p>
    <w:p w14:paraId="11863FB9"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6647645C" w14:textId="77777777" w:rsidR="008429D9" w:rsidRPr="008429D9" w:rsidRDefault="008429D9" w:rsidP="008429D9">
      <w:pPr>
        <w:bidi/>
        <w:jc w:val="both"/>
        <w:rPr>
          <w:rFonts w:cs="David" w:hint="cs"/>
          <w:u w:val="single"/>
          <w:rtl/>
        </w:rPr>
      </w:pPr>
    </w:p>
    <w:p w14:paraId="5BE21A8D" w14:textId="77777777" w:rsidR="008429D9" w:rsidRPr="008429D9" w:rsidRDefault="008429D9" w:rsidP="008429D9">
      <w:pPr>
        <w:bidi/>
        <w:ind w:firstLine="706"/>
        <w:jc w:val="both"/>
        <w:rPr>
          <w:rFonts w:cs="David" w:hint="cs"/>
          <w:rtl/>
        </w:rPr>
      </w:pPr>
      <w:r w:rsidRPr="008429D9">
        <w:rPr>
          <w:rFonts w:cs="David" w:hint="cs"/>
          <w:rtl/>
        </w:rPr>
        <w:t xml:space="preserve">בפרשת השבוע כתוב: אם אמצא בסדום 50 צדיקים. תמיד יש 50 מצביעים. </w:t>
      </w:r>
    </w:p>
    <w:p w14:paraId="0C217A1A" w14:textId="77777777" w:rsidR="008429D9" w:rsidRDefault="008429D9" w:rsidP="008429D9">
      <w:pPr>
        <w:bidi/>
        <w:jc w:val="both"/>
        <w:rPr>
          <w:rFonts w:cs="David" w:hint="cs"/>
          <w:rtl/>
        </w:rPr>
      </w:pPr>
    </w:p>
    <w:p w14:paraId="7B55F9FA" w14:textId="77777777" w:rsidR="008429D9" w:rsidRDefault="008429D9" w:rsidP="008429D9">
      <w:pPr>
        <w:bidi/>
        <w:jc w:val="both"/>
        <w:rPr>
          <w:rFonts w:cs="David" w:hint="cs"/>
          <w:rtl/>
        </w:rPr>
      </w:pPr>
    </w:p>
    <w:p w14:paraId="2C63F76A" w14:textId="77777777" w:rsidR="008429D9" w:rsidRDefault="008429D9" w:rsidP="008429D9">
      <w:pPr>
        <w:bidi/>
        <w:jc w:val="both"/>
        <w:rPr>
          <w:rFonts w:cs="David" w:hint="cs"/>
          <w:rtl/>
        </w:rPr>
      </w:pPr>
    </w:p>
    <w:p w14:paraId="12176046" w14:textId="77777777" w:rsidR="008429D9" w:rsidRDefault="008429D9" w:rsidP="008429D9">
      <w:pPr>
        <w:bidi/>
        <w:jc w:val="both"/>
        <w:rPr>
          <w:rFonts w:cs="David" w:hint="cs"/>
          <w:rtl/>
        </w:rPr>
      </w:pPr>
    </w:p>
    <w:p w14:paraId="25D50AD7" w14:textId="77777777" w:rsidR="008429D9" w:rsidRDefault="008429D9" w:rsidP="008429D9">
      <w:pPr>
        <w:bidi/>
        <w:jc w:val="both"/>
        <w:rPr>
          <w:rFonts w:cs="David" w:hint="cs"/>
          <w:rtl/>
        </w:rPr>
      </w:pPr>
    </w:p>
    <w:p w14:paraId="790D906D" w14:textId="77777777" w:rsidR="008429D9" w:rsidRDefault="008429D9" w:rsidP="008429D9">
      <w:pPr>
        <w:bidi/>
        <w:jc w:val="both"/>
        <w:rPr>
          <w:rFonts w:cs="David" w:hint="cs"/>
          <w:rtl/>
        </w:rPr>
      </w:pPr>
    </w:p>
    <w:p w14:paraId="186A99E4" w14:textId="77777777" w:rsidR="008429D9" w:rsidRDefault="008429D9" w:rsidP="008429D9">
      <w:pPr>
        <w:bidi/>
        <w:jc w:val="both"/>
        <w:rPr>
          <w:rFonts w:cs="David" w:hint="cs"/>
          <w:rtl/>
        </w:rPr>
      </w:pPr>
    </w:p>
    <w:p w14:paraId="4C9E6FB5" w14:textId="77777777" w:rsidR="008429D9" w:rsidRDefault="008429D9" w:rsidP="008429D9">
      <w:pPr>
        <w:bidi/>
        <w:jc w:val="both"/>
        <w:rPr>
          <w:rFonts w:cs="David" w:hint="cs"/>
          <w:rtl/>
        </w:rPr>
      </w:pPr>
    </w:p>
    <w:p w14:paraId="75304F36" w14:textId="77777777" w:rsidR="008429D9" w:rsidRPr="008429D9" w:rsidRDefault="008429D9" w:rsidP="008429D9">
      <w:pPr>
        <w:bidi/>
        <w:jc w:val="both"/>
        <w:rPr>
          <w:rFonts w:cs="David" w:hint="cs"/>
          <w:u w:val="single"/>
          <w:rtl/>
        </w:rPr>
      </w:pPr>
      <w:r w:rsidRPr="008429D9">
        <w:rPr>
          <w:rFonts w:cs="David" w:hint="cs"/>
          <w:u w:val="single"/>
          <w:rtl/>
        </w:rPr>
        <w:t>נחמן שי:</w:t>
      </w:r>
    </w:p>
    <w:p w14:paraId="595BD05D" w14:textId="77777777" w:rsidR="008429D9" w:rsidRPr="008429D9" w:rsidRDefault="008429D9" w:rsidP="008429D9">
      <w:pPr>
        <w:bidi/>
        <w:jc w:val="both"/>
        <w:rPr>
          <w:rFonts w:cs="David" w:hint="cs"/>
          <w:u w:val="single"/>
          <w:rtl/>
        </w:rPr>
      </w:pPr>
    </w:p>
    <w:p w14:paraId="32556278" w14:textId="77777777" w:rsidR="008429D9" w:rsidRPr="008429D9" w:rsidRDefault="008429D9" w:rsidP="008429D9">
      <w:pPr>
        <w:bidi/>
        <w:ind w:firstLine="706"/>
        <w:jc w:val="both"/>
        <w:rPr>
          <w:rFonts w:cs="David" w:hint="cs"/>
          <w:rtl/>
        </w:rPr>
      </w:pPr>
      <w:r w:rsidRPr="008429D9">
        <w:rPr>
          <w:rFonts w:cs="David" w:hint="cs"/>
          <w:rtl/>
        </w:rPr>
        <w:t xml:space="preserve">אבל המספר ירד וירד, ולא נמצאו. </w:t>
      </w:r>
    </w:p>
    <w:p w14:paraId="10AF518A" w14:textId="77777777" w:rsidR="008429D9" w:rsidRPr="008429D9" w:rsidRDefault="008429D9" w:rsidP="008429D9">
      <w:pPr>
        <w:bidi/>
        <w:ind w:firstLine="706"/>
        <w:jc w:val="both"/>
        <w:rPr>
          <w:rFonts w:cs="David" w:hint="cs"/>
          <w:rtl/>
        </w:rPr>
      </w:pPr>
    </w:p>
    <w:p w14:paraId="30D7DA99"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63E9F3A6" w14:textId="77777777" w:rsidR="008429D9" w:rsidRPr="008429D9" w:rsidRDefault="008429D9" w:rsidP="008429D9">
      <w:pPr>
        <w:bidi/>
        <w:jc w:val="both"/>
        <w:rPr>
          <w:rFonts w:cs="David" w:hint="cs"/>
          <w:u w:val="single"/>
          <w:rtl/>
        </w:rPr>
      </w:pPr>
    </w:p>
    <w:p w14:paraId="21351FDE" w14:textId="77777777" w:rsidR="008429D9" w:rsidRPr="008429D9" w:rsidRDefault="008429D9" w:rsidP="008429D9">
      <w:pPr>
        <w:bidi/>
        <w:ind w:firstLine="706"/>
        <w:jc w:val="both"/>
        <w:rPr>
          <w:rFonts w:cs="David" w:hint="cs"/>
          <w:rtl/>
        </w:rPr>
      </w:pPr>
      <w:r w:rsidRPr="008429D9">
        <w:rPr>
          <w:rFonts w:cs="David" w:hint="cs"/>
          <w:rtl/>
        </w:rPr>
        <w:t xml:space="preserve">הוא ירד אחר כך, אבל אנחנו עכשיו במצב של עלייה. רוצים להעלות מ-50 ל-55. אני רוצה להזכיר לחברים שלפני שנים בכלל לא היה מצב של מגבלה, זה היה ברוב מזדמן. רק לפני כמה שנים </w:t>
      </w:r>
      <w:proofErr w:type="spellStart"/>
      <w:r w:rsidRPr="008429D9">
        <w:rPr>
          <w:rFonts w:cs="David" w:hint="cs"/>
          <w:rtl/>
        </w:rPr>
        <w:t>היתה</w:t>
      </w:r>
      <w:proofErr w:type="spellEnd"/>
      <w:r w:rsidRPr="008429D9">
        <w:rPr>
          <w:rFonts w:cs="David" w:hint="cs"/>
          <w:rtl/>
        </w:rPr>
        <w:t xml:space="preserve"> מגבלה. הכותרת היא "חוק משק המדינה", אבל זה לא קשור למשק, זה לא סעיף תקציבי שצריך להיות נדון בוועדת כספים. אני חושב שוועדת הכנסת היא הוועדה הרלוונטית ביותר לדון לגבי המספר, כי פה גם מיוצגים כל החברים מכל סיעות הבית. </w:t>
      </w:r>
    </w:p>
    <w:p w14:paraId="0E144518" w14:textId="77777777" w:rsidR="008429D9" w:rsidRPr="008429D9" w:rsidRDefault="008429D9" w:rsidP="008429D9">
      <w:pPr>
        <w:bidi/>
        <w:ind w:firstLine="706"/>
        <w:jc w:val="both"/>
        <w:rPr>
          <w:rFonts w:cs="David" w:hint="cs"/>
          <w:rtl/>
        </w:rPr>
      </w:pPr>
    </w:p>
    <w:p w14:paraId="3AAB5B19"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AD29C75" w14:textId="77777777" w:rsidR="008429D9" w:rsidRPr="008429D9" w:rsidRDefault="008429D9" w:rsidP="008429D9">
      <w:pPr>
        <w:bidi/>
        <w:jc w:val="both"/>
        <w:rPr>
          <w:rFonts w:cs="David" w:hint="cs"/>
          <w:u w:val="single"/>
          <w:rtl/>
        </w:rPr>
      </w:pPr>
    </w:p>
    <w:p w14:paraId="5CC90E31" w14:textId="77777777" w:rsidR="008429D9" w:rsidRPr="008429D9" w:rsidRDefault="008429D9" w:rsidP="008429D9">
      <w:pPr>
        <w:bidi/>
        <w:ind w:firstLine="706"/>
        <w:jc w:val="both"/>
        <w:rPr>
          <w:rFonts w:cs="David" w:hint="cs"/>
          <w:rtl/>
        </w:rPr>
      </w:pPr>
      <w:r w:rsidRPr="008429D9">
        <w:rPr>
          <w:rFonts w:cs="David" w:hint="cs"/>
          <w:rtl/>
        </w:rPr>
        <w:tab/>
        <w:t xml:space="preserve">תודה. אצלי בוועדה אופוזיציה מסכמת, אז חברת הכנסת אברהם תאמר משפט סיכום ונעבור להצבעה. </w:t>
      </w:r>
    </w:p>
    <w:p w14:paraId="283257E7" w14:textId="77777777" w:rsidR="008429D9" w:rsidRPr="008429D9" w:rsidRDefault="008429D9" w:rsidP="008429D9">
      <w:pPr>
        <w:bidi/>
        <w:ind w:firstLine="706"/>
        <w:jc w:val="both"/>
        <w:rPr>
          <w:rFonts w:cs="David" w:hint="cs"/>
          <w:rtl/>
        </w:rPr>
      </w:pPr>
    </w:p>
    <w:p w14:paraId="2E62F430"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253EA2EA" w14:textId="77777777" w:rsidR="008429D9" w:rsidRPr="008429D9" w:rsidRDefault="008429D9" w:rsidP="008429D9">
      <w:pPr>
        <w:bidi/>
        <w:jc w:val="both"/>
        <w:rPr>
          <w:rFonts w:cs="David" w:hint="cs"/>
          <w:u w:val="single"/>
          <w:rtl/>
        </w:rPr>
      </w:pPr>
    </w:p>
    <w:p w14:paraId="6EFCBDCD" w14:textId="77777777" w:rsidR="008429D9" w:rsidRPr="008429D9" w:rsidRDefault="008429D9" w:rsidP="008429D9">
      <w:pPr>
        <w:bidi/>
        <w:ind w:firstLine="706"/>
        <w:jc w:val="both"/>
        <w:rPr>
          <w:rFonts w:cs="David" w:hint="cs"/>
          <w:rtl/>
        </w:rPr>
      </w:pPr>
      <w:r w:rsidRPr="008429D9">
        <w:rPr>
          <w:rFonts w:cs="David" w:hint="cs"/>
          <w:rtl/>
        </w:rPr>
        <w:t xml:space="preserve">אני רוצה לסכם ולבוא בקריאה לחברי הכנסת היותר חדשים. נפלה בידיכם הזכות להיות בפעם הראשונה חברים בקואליציה. חבר הכנסת אורי </w:t>
      </w:r>
      <w:proofErr w:type="spellStart"/>
      <w:r w:rsidRPr="008429D9">
        <w:rPr>
          <w:rFonts w:cs="David" w:hint="cs"/>
          <w:rtl/>
        </w:rPr>
        <w:t>אורבך</w:t>
      </w:r>
      <w:proofErr w:type="spellEnd"/>
      <w:r w:rsidRPr="008429D9">
        <w:rPr>
          <w:rFonts w:cs="David" w:hint="cs"/>
          <w:rtl/>
        </w:rPr>
        <w:t xml:space="preserve"> וחברת הכנסת </w:t>
      </w:r>
      <w:proofErr w:type="spellStart"/>
      <w:r w:rsidRPr="008429D9">
        <w:rPr>
          <w:rFonts w:cs="David" w:hint="cs"/>
          <w:rtl/>
        </w:rPr>
        <w:t>אנסטסיה</w:t>
      </w:r>
      <w:proofErr w:type="spellEnd"/>
      <w:r w:rsidRPr="008429D9">
        <w:rPr>
          <w:rFonts w:cs="David" w:hint="cs"/>
          <w:rtl/>
        </w:rPr>
        <w:t xml:space="preserve"> מיכאלי לא יודעים כמה קשה לנסות ולהוביל הצעת חוק, שהיא באמת חשובה, לעתים היא עושה שינוי דרמטי חברתי. חברי ש"ס הם אלופים, הרי בדרך כלל הם בקואליציה, אבל כשהם היו באופוזיציה היה להם מאוד קשה להוביל חקיקה פרטית. אני רואה את חוסר המנוחה של חבר הכנסת גפני, כי הוא יודע מה זה להיות חבר כנסת באופוזיציה ולנסות להוביל חקיקה פרטית שיש לה הסכמה בבית הזה, למרות אי הנוחות של ממשלה כזאת או אחרת. חבר הכנסת גפני מהנהן בראשו. לכן אני חושבת שכדאי שתחשבו טוב, תביאו את זה לוועדת חוקה. אל תמחקו את כל הסדר שהיה בבית הזה שנים רבות. תמיד יש בפוליטיקה עליות וירידות, ותמיד דברים שרואים מכאן לא רואים משם. אבל כאשר משנים סדרי עולם, מן הראוי לעשות את זה לא מעכשיו לעכשיו, לא תוך כדי משחק, אלא אנחנו רוצים לחזק את הבית הזה ולשמור על התפקיד שלו. אחד התפקידים שלו הוא לפקח על הממשלה. לכן בואו ושנו את כללי המשחק מהכנסת הבאה, אם אתם באמת חושבים שזה ראוי ונכון. </w:t>
      </w:r>
    </w:p>
    <w:p w14:paraId="710A56A8" w14:textId="77777777" w:rsidR="008429D9" w:rsidRPr="008429D9" w:rsidRDefault="008429D9" w:rsidP="008429D9">
      <w:pPr>
        <w:bidi/>
        <w:ind w:firstLine="706"/>
        <w:jc w:val="both"/>
        <w:rPr>
          <w:rFonts w:cs="David" w:hint="cs"/>
          <w:rtl/>
        </w:rPr>
      </w:pPr>
    </w:p>
    <w:p w14:paraId="34AB6E88"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FBC28DB" w14:textId="77777777" w:rsidR="008429D9" w:rsidRPr="008429D9" w:rsidRDefault="008429D9" w:rsidP="008429D9">
      <w:pPr>
        <w:bidi/>
        <w:jc w:val="both"/>
        <w:rPr>
          <w:rFonts w:cs="David" w:hint="cs"/>
          <w:u w:val="single"/>
          <w:rtl/>
        </w:rPr>
      </w:pPr>
    </w:p>
    <w:p w14:paraId="60781E0B" w14:textId="77777777" w:rsidR="008429D9" w:rsidRPr="008429D9" w:rsidRDefault="008429D9" w:rsidP="008429D9">
      <w:pPr>
        <w:bidi/>
        <w:ind w:firstLine="706"/>
        <w:jc w:val="both"/>
        <w:rPr>
          <w:rFonts w:cs="David" w:hint="cs"/>
          <w:rtl/>
        </w:rPr>
      </w:pPr>
      <w:r w:rsidRPr="008429D9">
        <w:rPr>
          <w:rFonts w:cs="David" w:hint="cs"/>
          <w:rtl/>
        </w:rPr>
        <w:tab/>
        <w:t>תודה רבה. אני עובר להצבעה. מי בעד להעביר לוועדת הכנסת? מי בעד להעביר לוועדת החוקה? מי נמנע?</w:t>
      </w:r>
    </w:p>
    <w:p w14:paraId="7B256695" w14:textId="77777777" w:rsidR="008429D9" w:rsidRPr="008429D9" w:rsidRDefault="008429D9" w:rsidP="008429D9">
      <w:pPr>
        <w:bidi/>
        <w:ind w:firstLine="706"/>
        <w:jc w:val="both"/>
        <w:rPr>
          <w:rFonts w:cs="David" w:hint="cs"/>
          <w:rtl/>
        </w:rPr>
      </w:pPr>
    </w:p>
    <w:p w14:paraId="64DD531E" w14:textId="77777777" w:rsidR="008429D9" w:rsidRPr="008429D9" w:rsidRDefault="008429D9" w:rsidP="008429D9">
      <w:pPr>
        <w:bidi/>
        <w:ind w:firstLine="706"/>
        <w:jc w:val="both"/>
        <w:rPr>
          <w:rFonts w:cs="David" w:hint="cs"/>
          <w:rtl/>
        </w:rPr>
      </w:pPr>
      <w:r w:rsidRPr="008429D9">
        <w:rPr>
          <w:rFonts w:cs="David" w:hint="cs"/>
          <w:rtl/>
        </w:rPr>
        <w:t>ה צ ב ע ה</w:t>
      </w:r>
    </w:p>
    <w:p w14:paraId="19CAA2CE" w14:textId="77777777" w:rsidR="008429D9" w:rsidRPr="008429D9" w:rsidRDefault="008429D9" w:rsidP="008429D9">
      <w:pPr>
        <w:bidi/>
        <w:ind w:firstLine="706"/>
        <w:jc w:val="both"/>
        <w:rPr>
          <w:rFonts w:cs="David" w:hint="cs"/>
          <w:rtl/>
        </w:rPr>
      </w:pPr>
      <w:r w:rsidRPr="008429D9">
        <w:rPr>
          <w:rFonts w:cs="David" w:hint="cs"/>
          <w:rtl/>
        </w:rPr>
        <w:t xml:space="preserve">בעד להעביר הנושא לדיון בוועדת הכנסת </w:t>
      </w:r>
      <w:r w:rsidRPr="008429D9">
        <w:rPr>
          <w:rFonts w:cs="David"/>
          <w:rtl/>
        </w:rPr>
        <w:t>–</w:t>
      </w:r>
      <w:r w:rsidRPr="008429D9">
        <w:rPr>
          <w:rFonts w:cs="David" w:hint="cs"/>
          <w:rtl/>
        </w:rPr>
        <w:t xml:space="preserve"> 10</w:t>
      </w:r>
    </w:p>
    <w:p w14:paraId="0DD48AD0" w14:textId="77777777" w:rsidR="008429D9" w:rsidRPr="008429D9" w:rsidRDefault="008429D9" w:rsidP="008429D9">
      <w:pPr>
        <w:bidi/>
        <w:ind w:firstLine="706"/>
        <w:jc w:val="both"/>
        <w:rPr>
          <w:rFonts w:cs="David" w:hint="cs"/>
          <w:rtl/>
        </w:rPr>
      </w:pPr>
      <w:r w:rsidRPr="008429D9">
        <w:rPr>
          <w:rFonts w:cs="David" w:hint="cs"/>
          <w:rtl/>
        </w:rPr>
        <w:t xml:space="preserve">בעד להעביר הנושא לדיון בוועדת החוקה </w:t>
      </w:r>
      <w:r w:rsidRPr="008429D9">
        <w:rPr>
          <w:rFonts w:cs="David"/>
          <w:rtl/>
        </w:rPr>
        <w:t>–</w:t>
      </w:r>
      <w:r w:rsidRPr="008429D9">
        <w:rPr>
          <w:rFonts w:cs="David" w:hint="cs"/>
          <w:rtl/>
        </w:rPr>
        <w:t xml:space="preserve"> 3</w:t>
      </w:r>
    </w:p>
    <w:p w14:paraId="2DDDF61A" w14:textId="77777777" w:rsidR="008429D9" w:rsidRPr="008429D9" w:rsidRDefault="008429D9" w:rsidP="008429D9">
      <w:pPr>
        <w:bidi/>
        <w:ind w:firstLine="706"/>
        <w:jc w:val="both"/>
        <w:rPr>
          <w:rFonts w:cs="David" w:hint="cs"/>
          <w:rtl/>
        </w:rPr>
      </w:pPr>
      <w:r w:rsidRPr="008429D9">
        <w:rPr>
          <w:rFonts w:cs="David" w:hint="cs"/>
          <w:rtl/>
        </w:rPr>
        <w:t xml:space="preserve">נמנעים </w:t>
      </w:r>
      <w:r w:rsidRPr="008429D9">
        <w:rPr>
          <w:rFonts w:cs="David"/>
          <w:rtl/>
        </w:rPr>
        <w:t>–</w:t>
      </w:r>
      <w:r w:rsidRPr="008429D9">
        <w:rPr>
          <w:rFonts w:cs="David" w:hint="cs"/>
          <w:rtl/>
        </w:rPr>
        <w:t xml:space="preserve"> אין</w:t>
      </w:r>
    </w:p>
    <w:p w14:paraId="37370130" w14:textId="77777777" w:rsidR="008429D9" w:rsidRPr="008429D9" w:rsidRDefault="008429D9" w:rsidP="008429D9">
      <w:pPr>
        <w:bidi/>
        <w:ind w:firstLine="706"/>
        <w:jc w:val="both"/>
        <w:rPr>
          <w:rFonts w:cs="David" w:hint="cs"/>
          <w:rtl/>
        </w:rPr>
      </w:pPr>
    </w:p>
    <w:p w14:paraId="54355BB0" w14:textId="77777777" w:rsidR="008429D9" w:rsidRPr="008429D9" w:rsidRDefault="008429D9" w:rsidP="008429D9">
      <w:pPr>
        <w:bidi/>
        <w:ind w:firstLine="706"/>
        <w:jc w:val="both"/>
        <w:rPr>
          <w:rFonts w:cs="David" w:hint="cs"/>
          <w:rtl/>
        </w:rPr>
      </w:pPr>
    </w:p>
    <w:p w14:paraId="1E0B5332" w14:textId="77777777" w:rsidR="008429D9" w:rsidRPr="008429D9" w:rsidRDefault="008429D9" w:rsidP="008429D9">
      <w:pPr>
        <w:bidi/>
        <w:ind w:firstLine="706"/>
        <w:jc w:val="both"/>
        <w:rPr>
          <w:rFonts w:cs="David" w:hint="cs"/>
          <w:rtl/>
        </w:rPr>
      </w:pPr>
      <w:r w:rsidRPr="008429D9">
        <w:rPr>
          <w:rFonts w:cs="David" w:hint="cs"/>
          <w:rtl/>
        </w:rPr>
        <w:t xml:space="preserve">הוחלט להעביר את הנושא לוועדת הכנסת. תודה רבה. הישיבה נעולה. </w:t>
      </w:r>
    </w:p>
    <w:p w14:paraId="338359FD" w14:textId="77777777" w:rsidR="008429D9" w:rsidRPr="008429D9" w:rsidRDefault="008429D9" w:rsidP="008429D9">
      <w:pPr>
        <w:bidi/>
        <w:ind w:firstLine="706"/>
        <w:jc w:val="both"/>
        <w:rPr>
          <w:rFonts w:cs="David" w:hint="cs"/>
          <w:rtl/>
        </w:rPr>
      </w:pPr>
    </w:p>
    <w:p w14:paraId="51201AEC"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57B5ABAC" w14:textId="77777777" w:rsidR="008429D9" w:rsidRPr="008429D9" w:rsidRDefault="008429D9" w:rsidP="008429D9">
      <w:pPr>
        <w:bidi/>
        <w:jc w:val="both"/>
        <w:rPr>
          <w:rFonts w:cs="David" w:hint="cs"/>
          <w:u w:val="single"/>
          <w:rtl/>
        </w:rPr>
      </w:pPr>
    </w:p>
    <w:p w14:paraId="6F87BA73" w14:textId="77777777" w:rsidR="008429D9" w:rsidRPr="008429D9" w:rsidRDefault="008429D9" w:rsidP="008429D9">
      <w:pPr>
        <w:bidi/>
        <w:ind w:firstLine="706"/>
        <w:jc w:val="both"/>
        <w:rPr>
          <w:rFonts w:cs="David" w:hint="cs"/>
          <w:rtl/>
        </w:rPr>
      </w:pPr>
      <w:r w:rsidRPr="008429D9">
        <w:rPr>
          <w:rFonts w:cs="David" w:hint="cs"/>
          <w:rtl/>
        </w:rPr>
        <w:t xml:space="preserve">אני רוצה רביזיה, אדוני היושב-ראש. </w:t>
      </w:r>
    </w:p>
    <w:p w14:paraId="4508CD3B" w14:textId="77777777" w:rsidR="008429D9" w:rsidRPr="008429D9" w:rsidRDefault="008429D9" w:rsidP="008429D9">
      <w:pPr>
        <w:bidi/>
        <w:ind w:firstLine="706"/>
        <w:jc w:val="both"/>
        <w:rPr>
          <w:rFonts w:cs="David" w:hint="cs"/>
          <w:rtl/>
        </w:rPr>
      </w:pPr>
    </w:p>
    <w:p w14:paraId="7DB62938" w14:textId="77777777" w:rsidR="008429D9" w:rsidRPr="008429D9" w:rsidRDefault="008429D9" w:rsidP="008429D9">
      <w:pPr>
        <w:bidi/>
        <w:jc w:val="both"/>
        <w:rPr>
          <w:rFonts w:cs="David" w:hint="cs"/>
          <w:u w:val="single"/>
          <w:rtl/>
        </w:rPr>
      </w:pPr>
      <w:r w:rsidRPr="008429D9">
        <w:rPr>
          <w:rFonts w:cs="David" w:hint="cs"/>
          <w:u w:val="single"/>
          <w:rtl/>
        </w:rPr>
        <w:t>נסים זאב:</w:t>
      </w:r>
    </w:p>
    <w:p w14:paraId="505852E9" w14:textId="77777777" w:rsidR="008429D9" w:rsidRPr="008429D9" w:rsidRDefault="008429D9" w:rsidP="008429D9">
      <w:pPr>
        <w:bidi/>
        <w:jc w:val="both"/>
        <w:rPr>
          <w:rFonts w:cs="David" w:hint="cs"/>
          <w:u w:val="single"/>
          <w:rtl/>
        </w:rPr>
      </w:pPr>
    </w:p>
    <w:p w14:paraId="6771A15D" w14:textId="77777777" w:rsidR="008429D9" w:rsidRPr="008429D9" w:rsidRDefault="008429D9" w:rsidP="008429D9">
      <w:pPr>
        <w:bidi/>
        <w:ind w:firstLine="706"/>
        <w:jc w:val="both"/>
        <w:rPr>
          <w:rFonts w:cs="David" w:hint="cs"/>
          <w:rtl/>
        </w:rPr>
      </w:pPr>
      <w:r w:rsidRPr="008429D9">
        <w:rPr>
          <w:rFonts w:cs="David" w:hint="cs"/>
          <w:rtl/>
        </w:rPr>
        <w:t xml:space="preserve">הישיבה התפזרה. </w:t>
      </w:r>
    </w:p>
    <w:p w14:paraId="0D485C22" w14:textId="77777777" w:rsidR="008429D9" w:rsidRPr="008429D9" w:rsidRDefault="008429D9" w:rsidP="008429D9">
      <w:pPr>
        <w:bidi/>
        <w:ind w:firstLine="706"/>
        <w:jc w:val="both"/>
        <w:rPr>
          <w:rFonts w:cs="David" w:hint="cs"/>
          <w:rtl/>
        </w:rPr>
      </w:pPr>
    </w:p>
    <w:p w14:paraId="2C0334AF"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208D71F" w14:textId="77777777" w:rsidR="008429D9" w:rsidRPr="008429D9" w:rsidRDefault="008429D9" w:rsidP="008429D9">
      <w:pPr>
        <w:bidi/>
        <w:jc w:val="both"/>
        <w:rPr>
          <w:rFonts w:cs="David" w:hint="cs"/>
          <w:u w:val="single"/>
          <w:rtl/>
        </w:rPr>
      </w:pPr>
    </w:p>
    <w:p w14:paraId="783186EA" w14:textId="77777777" w:rsidR="008429D9" w:rsidRPr="008429D9" w:rsidRDefault="008429D9" w:rsidP="008429D9">
      <w:pPr>
        <w:bidi/>
        <w:ind w:firstLine="706"/>
        <w:jc w:val="both"/>
        <w:rPr>
          <w:rFonts w:cs="David" w:hint="cs"/>
          <w:rtl/>
        </w:rPr>
      </w:pPr>
      <w:r w:rsidRPr="008429D9">
        <w:rPr>
          <w:rFonts w:cs="David" w:hint="cs"/>
          <w:rtl/>
        </w:rPr>
        <w:t xml:space="preserve">בפעם הבאה. </w:t>
      </w:r>
    </w:p>
    <w:p w14:paraId="1F11CA3A" w14:textId="77777777" w:rsidR="008429D9" w:rsidRPr="008429D9" w:rsidRDefault="008429D9" w:rsidP="008429D9">
      <w:pPr>
        <w:bidi/>
        <w:ind w:firstLine="706"/>
        <w:jc w:val="both"/>
        <w:rPr>
          <w:rFonts w:cs="David" w:hint="cs"/>
          <w:rtl/>
        </w:rPr>
      </w:pPr>
    </w:p>
    <w:p w14:paraId="0887D96F"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EAD19F1" w14:textId="77777777" w:rsidR="008429D9" w:rsidRPr="008429D9" w:rsidRDefault="008429D9" w:rsidP="008429D9">
      <w:pPr>
        <w:bidi/>
        <w:jc w:val="both"/>
        <w:rPr>
          <w:rFonts w:cs="David" w:hint="cs"/>
          <w:u w:val="single"/>
          <w:rtl/>
        </w:rPr>
      </w:pPr>
    </w:p>
    <w:p w14:paraId="31C9093E" w14:textId="77777777" w:rsidR="008429D9" w:rsidRPr="008429D9" w:rsidRDefault="008429D9" w:rsidP="008429D9">
      <w:pPr>
        <w:bidi/>
        <w:ind w:firstLine="706"/>
        <w:jc w:val="both"/>
        <w:rPr>
          <w:rFonts w:cs="David" w:hint="cs"/>
          <w:rtl/>
        </w:rPr>
      </w:pPr>
      <w:r w:rsidRPr="008429D9">
        <w:rPr>
          <w:rFonts w:cs="David" w:hint="cs"/>
          <w:rtl/>
        </w:rPr>
        <w:tab/>
        <w:t xml:space="preserve">יש בקשה לרביזיה, ולכן אני מעלה אותה עכשיו לסדר-היום. </w:t>
      </w:r>
    </w:p>
    <w:p w14:paraId="08746F6F" w14:textId="77777777" w:rsidR="008429D9" w:rsidRPr="008429D9" w:rsidRDefault="008429D9" w:rsidP="008429D9">
      <w:pPr>
        <w:bidi/>
        <w:ind w:firstLine="706"/>
        <w:jc w:val="both"/>
        <w:rPr>
          <w:rFonts w:cs="David" w:hint="cs"/>
          <w:rtl/>
        </w:rPr>
      </w:pPr>
    </w:p>
    <w:p w14:paraId="75E3BBFB"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3CAF710A" w14:textId="77777777" w:rsidR="008429D9" w:rsidRPr="008429D9" w:rsidRDefault="008429D9" w:rsidP="008429D9">
      <w:pPr>
        <w:bidi/>
        <w:jc w:val="both"/>
        <w:rPr>
          <w:rFonts w:cs="David" w:hint="cs"/>
          <w:u w:val="single"/>
          <w:rtl/>
        </w:rPr>
      </w:pPr>
    </w:p>
    <w:p w14:paraId="319052FE" w14:textId="77777777" w:rsidR="008429D9" w:rsidRPr="008429D9" w:rsidRDefault="008429D9" w:rsidP="008429D9">
      <w:pPr>
        <w:bidi/>
        <w:ind w:firstLine="706"/>
        <w:jc w:val="both"/>
        <w:rPr>
          <w:rFonts w:cs="David" w:hint="cs"/>
          <w:rtl/>
        </w:rPr>
      </w:pPr>
      <w:r w:rsidRPr="008429D9">
        <w:rPr>
          <w:rFonts w:cs="David" w:hint="cs"/>
          <w:rtl/>
        </w:rPr>
        <w:t xml:space="preserve">נעלת את הישיבה. </w:t>
      </w:r>
    </w:p>
    <w:p w14:paraId="08CCA342" w14:textId="77777777" w:rsidR="008429D9" w:rsidRPr="008429D9" w:rsidRDefault="008429D9" w:rsidP="008429D9">
      <w:pPr>
        <w:bidi/>
        <w:ind w:firstLine="706"/>
        <w:jc w:val="both"/>
        <w:rPr>
          <w:rFonts w:cs="David" w:hint="cs"/>
          <w:rtl/>
        </w:rPr>
      </w:pPr>
    </w:p>
    <w:p w14:paraId="2D9FCB4F"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6474F3E" w14:textId="77777777" w:rsidR="008429D9" w:rsidRPr="008429D9" w:rsidRDefault="008429D9" w:rsidP="008429D9">
      <w:pPr>
        <w:bidi/>
        <w:jc w:val="both"/>
        <w:rPr>
          <w:rFonts w:cs="David" w:hint="cs"/>
          <w:u w:val="single"/>
          <w:rtl/>
        </w:rPr>
      </w:pPr>
    </w:p>
    <w:p w14:paraId="58B7EA8B" w14:textId="77777777" w:rsidR="008429D9" w:rsidRPr="008429D9" w:rsidRDefault="008429D9" w:rsidP="008429D9">
      <w:pPr>
        <w:bidi/>
        <w:ind w:firstLine="706"/>
        <w:jc w:val="both"/>
        <w:rPr>
          <w:rFonts w:cs="David" w:hint="cs"/>
          <w:rtl/>
        </w:rPr>
      </w:pPr>
      <w:r w:rsidRPr="008429D9">
        <w:rPr>
          <w:rFonts w:cs="David" w:hint="cs"/>
          <w:rtl/>
        </w:rPr>
        <w:tab/>
        <w:t>מי בעד בקשת הרביזיה?</w:t>
      </w:r>
    </w:p>
    <w:p w14:paraId="22ADBB5A" w14:textId="77777777" w:rsidR="008429D9" w:rsidRPr="008429D9" w:rsidRDefault="008429D9" w:rsidP="008429D9">
      <w:pPr>
        <w:bidi/>
        <w:ind w:firstLine="706"/>
        <w:jc w:val="both"/>
        <w:rPr>
          <w:rFonts w:cs="David" w:hint="cs"/>
          <w:rtl/>
        </w:rPr>
      </w:pPr>
    </w:p>
    <w:p w14:paraId="7DF931E6"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5BFC4C53" w14:textId="77777777" w:rsidR="008429D9" w:rsidRPr="008429D9" w:rsidRDefault="008429D9" w:rsidP="008429D9">
      <w:pPr>
        <w:bidi/>
        <w:jc w:val="both"/>
        <w:rPr>
          <w:rFonts w:cs="David" w:hint="cs"/>
          <w:u w:val="single"/>
          <w:rtl/>
        </w:rPr>
      </w:pPr>
    </w:p>
    <w:p w14:paraId="7908EB15" w14:textId="77777777" w:rsidR="008429D9" w:rsidRPr="008429D9" w:rsidRDefault="008429D9" w:rsidP="008429D9">
      <w:pPr>
        <w:bidi/>
        <w:ind w:firstLine="706"/>
        <w:jc w:val="both"/>
        <w:rPr>
          <w:rFonts w:cs="David" w:hint="cs"/>
          <w:rtl/>
        </w:rPr>
      </w:pPr>
      <w:r w:rsidRPr="008429D9">
        <w:rPr>
          <w:rFonts w:cs="David" w:hint="cs"/>
          <w:rtl/>
        </w:rPr>
        <w:t xml:space="preserve">נעלת את הישיבה. </w:t>
      </w:r>
    </w:p>
    <w:p w14:paraId="662F8A26" w14:textId="77777777" w:rsidR="008429D9" w:rsidRPr="008429D9" w:rsidRDefault="008429D9" w:rsidP="008429D9">
      <w:pPr>
        <w:bidi/>
        <w:ind w:firstLine="706"/>
        <w:jc w:val="both"/>
        <w:rPr>
          <w:rFonts w:cs="David" w:hint="cs"/>
          <w:rtl/>
        </w:rPr>
      </w:pPr>
    </w:p>
    <w:p w14:paraId="48D3C805"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7FAD3716" w14:textId="77777777" w:rsidR="008429D9" w:rsidRPr="008429D9" w:rsidRDefault="008429D9" w:rsidP="008429D9">
      <w:pPr>
        <w:bidi/>
        <w:jc w:val="both"/>
        <w:rPr>
          <w:rFonts w:cs="David" w:hint="cs"/>
          <w:u w:val="single"/>
          <w:rtl/>
        </w:rPr>
      </w:pPr>
    </w:p>
    <w:p w14:paraId="33274DF0" w14:textId="77777777" w:rsidR="008429D9" w:rsidRPr="008429D9" w:rsidRDefault="008429D9" w:rsidP="008429D9">
      <w:pPr>
        <w:bidi/>
        <w:ind w:firstLine="706"/>
        <w:jc w:val="both"/>
        <w:rPr>
          <w:rFonts w:cs="David" w:hint="cs"/>
          <w:rtl/>
        </w:rPr>
      </w:pPr>
      <w:r w:rsidRPr="008429D9">
        <w:rPr>
          <w:rFonts w:cs="David" w:hint="cs"/>
          <w:rtl/>
        </w:rPr>
        <w:tab/>
        <w:t>אני מחדש את הישיבה ואני מבקש להצביע עכשיו על הרביזיה של חברת הכנסת אברהם. מי בעד?</w:t>
      </w:r>
    </w:p>
    <w:p w14:paraId="05E5CF46" w14:textId="77777777" w:rsidR="008429D9" w:rsidRPr="008429D9" w:rsidRDefault="008429D9" w:rsidP="008429D9">
      <w:pPr>
        <w:bidi/>
        <w:ind w:firstLine="706"/>
        <w:jc w:val="both"/>
        <w:rPr>
          <w:rFonts w:cs="David" w:hint="cs"/>
          <w:rtl/>
        </w:rPr>
      </w:pPr>
    </w:p>
    <w:p w14:paraId="5C4D7729"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22E14BB8" w14:textId="77777777" w:rsidR="008429D9" w:rsidRPr="008429D9" w:rsidRDefault="008429D9" w:rsidP="008429D9">
      <w:pPr>
        <w:bidi/>
        <w:jc w:val="both"/>
        <w:rPr>
          <w:rFonts w:cs="David" w:hint="cs"/>
          <w:u w:val="single"/>
          <w:rtl/>
        </w:rPr>
      </w:pPr>
    </w:p>
    <w:p w14:paraId="382293EE" w14:textId="77777777" w:rsidR="008429D9" w:rsidRPr="008429D9" w:rsidRDefault="008429D9" w:rsidP="008429D9">
      <w:pPr>
        <w:bidi/>
        <w:ind w:firstLine="706"/>
        <w:jc w:val="both"/>
        <w:rPr>
          <w:rFonts w:cs="David" w:hint="cs"/>
          <w:rtl/>
        </w:rPr>
      </w:pPr>
      <w:r w:rsidRPr="008429D9">
        <w:rPr>
          <w:rFonts w:cs="David" w:hint="cs"/>
          <w:rtl/>
        </w:rPr>
        <w:t xml:space="preserve">אני רוצה לשאול את היועצת המשפטית. אל תסתום כאן פיות. </w:t>
      </w:r>
    </w:p>
    <w:p w14:paraId="2191F33F" w14:textId="77777777" w:rsidR="008429D9" w:rsidRPr="008429D9" w:rsidRDefault="008429D9" w:rsidP="008429D9">
      <w:pPr>
        <w:bidi/>
        <w:ind w:firstLine="706"/>
        <w:jc w:val="both"/>
        <w:rPr>
          <w:rFonts w:cs="David" w:hint="cs"/>
          <w:rtl/>
        </w:rPr>
      </w:pPr>
    </w:p>
    <w:p w14:paraId="772D6CEF"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4B8FDBE" w14:textId="77777777" w:rsidR="008429D9" w:rsidRPr="008429D9" w:rsidRDefault="008429D9" w:rsidP="008429D9">
      <w:pPr>
        <w:bidi/>
        <w:jc w:val="both"/>
        <w:rPr>
          <w:rFonts w:cs="David" w:hint="cs"/>
          <w:u w:val="single"/>
          <w:rtl/>
        </w:rPr>
      </w:pPr>
    </w:p>
    <w:p w14:paraId="67EB31AC" w14:textId="77777777" w:rsidR="008429D9" w:rsidRPr="008429D9" w:rsidRDefault="008429D9" w:rsidP="008429D9">
      <w:pPr>
        <w:bidi/>
        <w:ind w:firstLine="706"/>
        <w:jc w:val="both"/>
        <w:rPr>
          <w:rFonts w:cs="David" w:hint="cs"/>
          <w:rtl/>
        </w:rPr>
      </w:pPr>
      <w:r w:rsidRPr="008429D9">
        <w:rPr>
          <w:rFonts w:cs="David" w:hint="cs"/>
          <w:rtl/>
        </w:rPr>
        <w:tab/>
        <w:t xml:space="preserve">חברת הכנסת אברהם, את זה בטח אי-אפשר להגיד עלי. </w:t>
      </w:r>
    </w:p>
    <w:p w14:paraId="44DD708C" w14:textId="77777777" w:rsidR="008429D9" w:rsidRPr="008429D9" w:rsidRDefault="008429D9" w:rsidP="008429D9">
      <w:pPr>
        <w:bidi/>
        <w:ind w:firstLine="706"/>
        <w:jc w:val="both"/>
        <w:rPr>
          <w:rFonts w:cs="David" w:hint="cs"/>
          <w:rtl/>
        </w:rPr>
      </w:pPr>
    </w:p>
    <w:p w14:paraId="7E337542"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7267358" w14:textId="77777777" w:rsidR="008429D9" w:rsidRPr="008429D9" w:rsidRDefault="008429D9" w:rsidP="008429D9">
      <w:pPr>
        <w:bidi/>
        <w:jc w:val="both"/>
        <w:rPr>
          <w:rFonts w:cs="David" w:hint="cs"/>
          <w:u w:val="single"/>
          <w:rtl/>
        </w:rPr>
      </w:pPr>
    </w:p>
    <w:p w14:paraId="3923AEF1" w14:textId="77777777" w:rsidR="008429D9" w:rsidRPr="008429D9" w:rsidRDefault="008429D9" w:rsidP="008429D9">
      <w:pPr>
        <w:bidi/>
        <w:ind w:firstLine="706"/>
        <w:jc w:val="both"/>
        <w:rPr>
          <w:rFonts w:cs="David" w:hint="cs"/>
          <w:rtl/>
        </w:rPr>
      </w:pPr>
      <w:r w:rsidRPr="008429D9">
        <w:rPr>
          <w:rFonts w:cs="David" w:hint="cs"/>
          <w:rtl/>
        </w:rPr>
        <w:t xml:space="preserve">יש פה נהלים בבית הזה. אני רוצה לשמוע את עמדתה של היועצת המשפטית, כאשר ישיבה ננעלת ולא מחכים אפילו דקה. אני רואה גם את חוסר הנוחות שלה מההתנהלות של הבית הזה. </w:t>
      </w:r>
    </w:p>
    <w:p w14:paraId="28FB2154" w14:textId="77777777" w:rsidR="008429D9" w:rsidRPr="008429D9" w:rsidRDefault="008429D9" w:rsidP="008429D9">
      <w:pPr>
        <w:bidi/>
        <w:ind w:firstLine="706"/>
        <w:jc w:val="both"/>
        <w:rPr>
          <w:rFonts w:cs="David" w:hint="cs"/>
          <w:rtl/>
        </w:rPr>
      </w:pPr>
    </w:p>
    <w:p w14:paraId="453A5BD2"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AE16BFE" w14:textId="77777777" w:rsidR="008429D9" w:rsidRPr="008429D9" w:rsidRDefault="008429D9" w:rsidP="008429D9">
      <w:pPr>
        <w:bidi/>
        <w:jc w:val="both"/>
        <w:rPr>
          <w:rFonts w:cs="David" w:hint="cs"/>
          <w:u w:val="single"/>
          <w:rtl/>
        </w:rPr>
      </w:pPr>
    </w:p>
    <w:p w14:paraId="64F8CDE8" w14:textId="77777777" w:rsidR="008429D9" w:rsidRPr="008429D9" w:rsidRDefault="008429D9" w:rsidP="008429D9">
      <w:pPr>
        <w:bidi/>
        <w:ind w:firstLine="706"/>
        <w:jc w:val="both"/>
        <w:rPr>
          <w:rFonts w:cs="David" w:hint="cs"/>
          <w:rtl/>
        </w:rPr>
      </w:pPr>
      <w:r w:rsidRPr="008429D9">
        <w:rPr>
          <w:rFonts w:cs="David" w:hint="cs"/>
          <w:rtl/>
        </w:rPr>
        <w:tab/>
        <w:t xml:space="preserve">חברת הכנסת אברהם, יש לך שלוש דקות לנאום על הרביזיה, ואחר כך נצביע עליה. </w:t>
      </w:r>
    </w:p>
    <w:p w14:paraId="38002702" w14:textId="77777777" w:rsidR="008429D9" w:rsidRPr="008429D9" w:rsidRDefault="008429D9" w:rsidP="008429D9">
      <w:pPr>
        <w:bidi/>
        <w:ind w:firstLine="706"/>
        <w:jc w:val="both"/>
        <w:rPr>
          <w:rFonts w:cs="David" w:hint="cs"/>
          <w:rtl/>
        </w:rPr>
      </w:pPr>
    </w:p>
    <w:p w14:paraId="78E53683"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0C69480A" w14:textId="77777777" w:rsidR="008429D9" w:rsidRPr="008429D9" w:rsidRDefault="008429D9" w:rsidP="008429D9">
      <w:pPr>
        <w:bidi/>
        <w:jc w:val="both"/>
        <w:rPr>
          <w:rFonts w:cs="David" w:hint="cs"/>
          <w:u w:val="single"/>
          <w:rtl/>
        </w:rPr>
      </w:pPr>
    </w:p>
    <w:p w14:paraId="3DFD5244" w14:textId="77777777" w:rsidR="008429D9" w:rsidRPr="008429D9" w:rsidRDefault="008429D9" w:rsidP="008429D9">
      <w:pPr>
        <w:bidi/>
        <w:ind w:firstLine="706"/>
        <w:jc w:val="both"/>
        <w:rPr>
          <w:rFonts w:cs="David" w:hint="cs"/>
          <w:rtl/>
        </w:rPr>
      </w:pPr>
      <w:r w:rsidRPr="008429D9">
        <w:rPr>
          <w:rFonts w:cs="David" w:hint="cs"/>
          <w:rtl/>
        </w:rPr>
        <w:t xml:space="preserve">אני רוצה לשמוע את היועצת המשפטית. </w:t>
      </w:r>
    </w:p>
    <w:p w14:paraId="3A49E21B" w14:textId="77777777" w:rsidR="008429D9" w:rsidRPr="008429D9" w:rsidRDefault="008429D9" w:rsidP="008429D9">
      <w:pPr>
        <w:bidi/>
        <w:ind w:firstLine="706"/>
        <w:jc w:val="both"/>
        <w:rPr>
          <w:rFonts w:cs="David" w:hint="cs"/>
          <w:rtl/>
        </w:rPr>
      </w:pPr>
    </w:p>
    <w:p w14:paraId="3F73F2C3"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E34EB38" w14:textId="77777777" w:rsidR="008429D9" w:rsidRPr="008429D9" w:rsidRDefault="008429D9" w:rsidP="008429D9">
      <w:pPr>
        <w:bidi/>
        <w:jc w:val="both"/>
        <w:rPr>
          <w:rFonts w:cs="David" w:hint="cs"/>
          <w:u w:val="single"/>
          <w:rtl/>
        </w:rPr>
      </w:pPr>
    </w:p>
    <w:p w14:paraId="2F30AF04" w14:textId="77777777" w:rsidR="008429D9" w:rsidRPr="008429D9" w:rsidRDefault="008429D9" w:rsidP="008429D9">
      <w:pPr>
        <w:bidi/>
        <w:ind w:firstLine="706"/>
        <w:jc w:val="both"/>
        <w:rPr>
          <w:rFonts w:cs="David" w:hint="cs"/>
          <w:rtl/>
        </w:rPr>
      </w:pPr>
      <w:r w:rsidRPr="008429D9">
        <w:rPr>
          <w:rFonts w:cs="David" w:hint="cs"/>
          <w:rtl/>
        </w:rPr>
        <w:tab/>
        <w:t xml:space="preserve">חברת הכנסת אברהם, יש לך שלוש דקות להסביר את טעמי הרביזיה, וכך נגיע למכסת חמש הדקות שאת קצבת לפני דקה. </w:t>
      </w:r>
    </w:p>
    <w:p w14:paraId="79B706F7" w14:textId="77777777" w:rsidR="008429D9" w:rsidRPr="008429D9" w:rsidRDefault="008429D9" w:rsidP="008429D9">
      <w:pPr>
        <w:bidi/>
        <w:ind w:firstLine="706"/>
        <w:jc w:val="both"/>
        <w:rPr>
          <w:rFonts w:cs="David" w:hint="cs"/>
          <w:rtl/>
        </w:rPr>
      </w:pPr>
    </w:p>
    <w:p w14:paraId="7D931BC0"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0F9C95DB" w14:textId="77777777" w:rsidR="008429D9" w:rsidRPr="008429D9" w:rsidRDefault="008429D9" w:rsidP="008429D9">
      <w:pPr>
        <w:bidi/>
        <w:jc w:val="both"/>
        <w:rPr>
          <w:rFonts w:cs="David" w:hint="cs"/>
          <w:u w:val="single"/>
          <w:rtl/>
        </w:rPr>
      </w:pPr>
    </w:p>
    <w:p w14:paraId="052DA4D7" w14:textId="77777777" w:rsidR="008429D9" w:rsidRPr="008429D9" w:rsidRDefault="008429D9" w:rsidP="008429D9">
      <w:pPr>
        <w:bidi/>
        <w:ind w:firstLine="706"/>
        <w:jc w:val="both"/>
        <w:rPr>
          <w:rFonts w:cs="David" w:hint="cs"/>
          <w:rtl/>
        </w:rPr>
      </w:pPr>
      <w:r w:rsidRPr="008429D9">
        <w:rPr>
          <w:rFonts w:cs="David" w:hint="cs"/>
          <w:rtl/>
        </w:rPr>
        <w:t xml:space="preserve">אני לא קצבתי שום דבר, ביקשתי לשמוע את חוות דעתה של היועצת המשפטית. </w:t>
      </w:r>
    </w:p>
    <w:p w14:paraId="43197B03" w14:textId="77777777" w:rsidR="008429D9" w:rsidRDefault="008429D9" w:rsidP="008429D9">
      <w:pPr>
        <w:bidi/>
        <w:jc w:val="both"/>
        <w:rPr>
          <w:rFonts w:cs="David" w:hint="cs"/>
          <w:rtl/>
        </w:rPr>
      </w:pPr>
    </w:p>
    <w:p w14:paraId="4390F0B1" w14:textId="77777777" w:rsidR="008429D9" w:rsidRDefault="008429D9" w:rsidP="008429D9">
      <w:pPr>
        <w:bidi/>
        <w:jc w:val="both"/>
        <w:rPr>
          <w:rFonts w:cs="David" w:hint="cs"/>
          <w:rtl/>
        </w:rPr>
      </w:pPr>
    </w:p>
    <w:p w14:paraId="2A6E7E89" w14:textId="77777777" w:rsidR="008429D9" w:rsidRDefault="008429D9" w:rsidP="008429D9">
      <w:pPr>
        <w:bidi/>
        <w:jc w:val="both"/>
        <w:rPr>
          <w:rFonts w:cs="David" w:hint="cs"/>
          <w:rtl/>
        </w:rPr>
      </w:pPr>
    </w:p>
    <w:p w14:paraId="6BF90524" w14:textId="77777777" w:rsidR="008429D9" w:rsidRDefault="008429D9" w:rsidP="008429D9">
      <w:pPr>
        <w:bidi/>
        <w:jc w:val="both"/>
        <w:rPr>
          <w:rFonts w:cs="David" w:hint="cs"/>
          <w:rtl/>
        </w:rPr>
      </w:pPr>
    </w:p>
    <w:p w14:paraId="4B4718D5" w14:textId="77777777" w:rsidR="008429D9" w:rsidRDefault="008429D9" w:rsidP="008429D9">
      <w:pPr>
        <w:bidi/>
        <w:jc w:val="both"/>
        <w:rPr>
          <w:rFonts w:cs="David" w:hint="cs"/>
          <w:rtl/>
        </w:rPr>
      </w:pPr>
    </w:p>
    <w:p w14:paraId="01908CCF" w14:textId="77777777" w:rsidR="008429D9" w:rsidRDefault="008429D9" w:rsidP="008429D9">
      <w:pPr>
        <w:bidi/>
        <w:jc w:val="both"/>
        <w:rPr>
          <w:rFonts w:cs="David" w:hint="cs"/>
          <w:rtl/>
        </w:rPr>
      </w:pPr>
    </w:p>
    <w:p w14:paraId="2176841E"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5AB73F1A" w14:textId="77777777" w:rsidR="008429D9" w:rsidRPr="008429D9" w:rsidRDefault="008429D9" w:rsidP="008429D9">
      <w:pPr>
        <w:bidi/>
        <w:jc w:val="both"/>
        <w:rPr>
          <w:rFonts w:cs="David" w:hint="cs"/>
          <w:u w:val="single"/>
          <w:rtl/>
        </w:rPr>
      </w:pPr>
    </w:p>
    <w:p w14:paraId="42FCA35F" w14:textId="77777777" w:rsidR="008429D9" w:rsidRPr="008429D9" w:rsidRDefault="008429D9" w:rsidP="008429D9">
      <w:pPr>
        <w:bidi/>
        <w:ind w:firstLine="706"/>
        <w:jc w:val="both"/>
        <w:rPr>
          <w:rFonts w:cs="David" w:hint="cs"/>
          <w:rtl/>
        </w:rPr>
      </w:pPr>
      <w:r w:rsidRPr="008429D9">
        <w:rPr>
          <w:rFonts w:cs="David" w:hint="cs"/>
          <w:rtl/>
        </w:rPr>
        <w:tab/>
        <w:t xml:space="preserve">לא נשמע עכשיו חוות דעת. </w:t>
      </w:r>
    </w:p>
    <w:p w14:paraId="71144A47" w14:textId="77777777" w:rsidR="008429D9" w:rsidRPr="008429D9" w:rsidRDefault="008429D9" w:rsidP="008429D9">
      <w:pPr>
        <w:bidi/>
        <w:ind w:firstLine="706"/>
        <w:jc w:val="both"/>
        <w:rPr>
          <w:rFonts w:cs="David" w:hint="cs"/>
          <w:rtl/>
        </w:rPr>
      </w:pPr>
    </w:p>
    <w:p w14:paraId="32726CAC"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6ABFC518" w14:textId="77777777" w:rsidR="008429D9" w:rsidRPr="008429D9" w:rsidRDefault="008429D9" w:rsidP="008429D9">
      <w:pPr>
        <w:bidi/>
        <w:jc w:val="both"/>
        <w:rPr>
          <w:rFonts w:cs="David" w:hint="cs"/>
          <w:u w:val="single"/>
          <w:rtl/>
        </w:rPr>
      </w:pPr>
    </w:p>
    <w:p w14:paraId="59F915EA" w14:textId="77777777" w:rsidR="008429D9" w:rsidRPr="008429D9" w:rsidRDefault="008429D9" w:rsidP="008429D9">
      <w:pPr>
        <w:bidi/>
        <w:ind w:firstLine="706"/>
        <w:jc w:val="both"/>
        <w:rPr>
          <w:rFonts w:cs="David" w:hint="cs"/>
          <w:rtl/>
        </w:rPr>
      </w:pPr>
      <w:r w:rsidRPr="008429D9">
        <w:rPr>
          <w:rFonts w:cs="David" w:hint="cs"/>
          <w:rtl/>
        </w:rPr>
        <w:t>מה זה לא נשמע חוות דעת? מה הדבר הזה? אתה גם רוצה לסתום את הפה של היועצת המשפטית לוועדה?</w:t>
      </w:r>
    </w:p>
    <w:p w14:paraId="43CA96F0" w14:textId="77777777" w:rsidR="008429D9" w:rsidRPr="008429D9" w:rsidRDefault="008429D9" w:rsidP="008429D9">
      <w:pPr>
        <w:bidi/>
        <w:ind w:firstLine="706"/>
        <w:jc w:val="both"/>
        <w:rPr>
          <w:rFonts w:cs="David" w:hint="cs"/>
          <w:rtl/>
        </w:rPr>
      </w:pPr>
    </w:p>
    <w:p w14:paraId="4E0D425D"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6DB7C712" w14:textId="77777777" w:rsidR="008429D9" w:rsidRPr="008429D9" w:rsidRDefault="008429D9" w:rsidP="008429D9">
      <w:pPr>
        <w:bidi/>
        <w:jc w:val="both"/>
        <w:rPr>
          <w:rFonts w:cs="David" w:hint="cs"/>
          <w:u w:val="single"/>
          <w:rtl/>
        </w:rPr>
      </w:pPr>
    </w:p>
    <w:p w14:paraId="3E5CDCD9" w14:textId="77777777" w:rsidR="008429D9" w:rsidRPr="008429D9" w:rsidRDefault="008429D9" w:rsidP="008429D9">
      <w:pPr>
        <w:bidi/>
        <w:ind w:firstLine="706"/>
        <w:jc w:val="both"/>
        <w:rPr>
          <w:rFonts w:cs="David" w:hint="cs"/>
          <w:rtl/>
        </w:rPr>
      </w:pPr>
      <w:r w:rsidRPr="008429D9">
        <w:rPr>
          <w:rFonts w:cs="David" w:hint="cs"/>
          <w:rtl/>
        </w:rPr>
        <w:tab/>
        <w:t xml:space="preserve">חברת הכנסת אברהם, אני מנהל את הישיבה, עם כל הכבוד. את מבקשת להציג את הרביזיה, בבקשה. אם את לא מעוניינת, אני אעבור להצבעה. </w:t>
      </w:r>
    </w:p>
    <w:p w14:paraId="0B914C79" w14:textId="77777777" w:rsidR="008429D9" w:rsidRPr="008429D9" w:rsidRDefault="008429D9" w:rsidP="008429D9">
      <w:pPr>
        <w:bidi/>
        <w:ind w:firstLine="706"/>
        <w:jc w:val="both"/>
        <w:rPr>
          <w:rFonts w:cs="David" w:hint="cs"/>
          <w:rtl/>
        </w:rPr>
      </w:pPr>
    </w:p>
    <w:p w14:paraId="602F770D"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17F7174D" w14:textId="77777777" w:rsidR="008429D9" w:rsidRPr="008429D9" w:rsidRDefault="008429D9" w:rsidP="008429D9">
      <w:pPr>
        <w:bidi/>
        <w:jc w:val="both"/>
        <w:rPr>
          <w:rFonts w:cs="David" w:hint="cs"/>
          <w:u w:val="single"/>
          <w:rtl/>
        </w:rPr>
      </w:pPr>
    </w:p>
    <w:p w14:paraId="7D4595D3" w14:textId="77777777" w:rsidR="008429D9" w:rsidRPr="008429D9" w:rsidRDefault="008429D9" w:rsidP="008429D9">
      <w:pPr>
        <w:bidi/>
        <w:ind w:firstLine="706"/>
        <w:jc w:val="both"/>
        <w:rPr>
          <w:rFonts w:cs="David" w:hint="cs"/>
          <w:rtl/>
        </w:rPr>
      </w:pPr>
      <w:r w:rsidRPr="008429D9">
        <w:rPr>
          <w:rFonts w:cs="David" w:hint="cs"/>
          <w:rtl/>
        </w:rPr>
        <w:t xml:space="preserve">אני מבקשת, אדוני היושב-ראש, לשמוע את דעתה של היועצת המשפטית. </w:t>
      </w:r>
    </w:p>
    <w:p w14:paraId="7191A9F9" w14:textId="77777777" w:rsidR="008429D9" w:rsidRPr="008429D9" w:rsidRDefault="008429D9" w:rsidP="008429D9">
      <w:pPr>
        <w:bidi/>
        <w:ind w:firstLine="706"/>
        <w:jc w:val="both"/>
        <w:rPr>
          <w:rFonts w:cs="David" w:hint="cs"/>
          <w:rtl/>
        </w:rPr>
      </w:pPr>
    </w:p>
    <w:p w14:paraId="7C32AC11"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3EFFF6B2" w14:textId="77777777" w:rsidR="008429D9" w:rsidRPr="008429D9" w:rsidRDefault="008429D9" w:rsidP="008429D9">
      <w:pPr>
        <w:bidi/>
        <w:jc w:val="both"/>
        <w:rPr>
          <w:rFonts w:cs="David" w:hint="cs"/>
          <w:u w:val="single"/>
          <w:rtl/>
        </w:rPr>
      </w:pPr>
    </w:p>
    <w:p w14:paraId="7CA7E181" w14:textId="77777777" w:rsidR="008429D9" w:rsidRPr="008429D9" w:rsidRDefault="008429D9" w:rsidP="008429D9">
      <w:pPr>
        <w:bidi/>
        <w:ind w:firstLine="706"/>
        <w:jc w:val="both"/>
        <w:rPr>
          <w:rFonts w:cs="David" w:hint="cs"/>
          <w:rtl/>
        </w:rPr>
      </w:pPr>
      <w:r w:rsidRPr="008429D9">
        <w:rPr>
          <w:rFonts w:cs="David" w:hint="cs"/>
          <w:rtl/>
        </w:rPr>
        <w:tab/>
        <w:t>תגישי בקשה לייעוץ המשפטי ותקבלי אחרי הישיבה. אני מבקש לעבור להצבעה. מי בעד הרביזיה של חברת הכנסת אברהם? מי נגד? מי נמנע?</w:t>
      </w:r>
    </w:p>
    <w:p w14:paraId="4F82FFB5" w14:textId="77777777" w:rsidR="008429D9" w:rsidRPr="008429D9" w:rsidRDefault="008429D9" w:rsidP="008429D9">
      <w:pPr>
        <w:bidi/>
        <w:ind w:firstLine="706"/>
        <w:jc w:val="both"/>
        <w:rPr>
          <w:rFonts w:cs="David" w:hint="cs"/>
          <w:rtl/>
        </w:rPr>
      </w:pPr>
    </w:p>
    <w:p w14:paraId="6F98A7AE" w14:textId="77777777" w:rsidR="008429D9" w:rsidRPr="008429D9" w:rsidRDefault="008429D9" w:rsidP="008429D9">
      <w:pPr>
        <w:bidi/>
        <w:jc w:val="both"/>
        <w:rPr>
          <w:rFonts w:cs="David" w:hint="cs"/>
          <w:u w:val="single"/>
          <w:rtl/>
        </w:rPr>
      </w:pPr>
      <w:r w:rsidRPr="008429D9">
        <w:rPr>
          <w:rFonts w:cs="David" w:hint="cs"/>
          <w:u w:val="single"/>
          <w:rtl/>
        </w:rPr>
        <w:t>רוחמה אברהם-</w:t>
      </w:r>
      <w:proofErr w:type="spellStart"/>
      <w:r w:rsidRPr="008429D9">
        <w:rPr>
          <w:rFonts w:cs="David" w:hint="cs"/>
          <w:u w:val="single"/>
          <w:rtl/>
        </w:rPr>
        <w:t>בלילא</w:t>
      </w:r>
      <w:proofErr w:type="spellEnd"/>
      <w:r w:rsidRPr="008429D9">
        <w:rPr>
          <w:rFonts w:cs="David" w:hint="cs"/>
          <w:u w:val="single"/>
          <w:rtl/>
        </w:rPr>
        <w:t>:</w:t>
      </w:r>
    </w:p>
    <w:p w14:paraId="4E65B1C0" w14:textId="77777777" w:rsidR="008429D9" w:rsidRPr="008429D9" w:rsidRDefault="008429D9" w:rsidP="008429D9">
      <w:pPr>
        <w:bidi/>
        <w:jc w:val="both"/>
        <w:rPr>
          <w:rFonts w:cs="David" w:hint="cs"/>
          <w:u w:val="single"/>
          <w:rtl/>
        </w:rPr>
      </w:pPr>
    </w:p>
    <w:p w14:paraId="2E60F030" w14:textId="77777777" w:rsidR="008429D9" w:rsidRPr="008429D9" w:rsidRDefault="008429D9" w:rsidP="008429D9">
      <w:pPr>
        <w:bidi/>
        <w:ind w:firstLine="706"/>
        <w:jc w:val="both"/>
        <w:rPr>
          <w:rFonts w:cs="David" w:hint="cs"/>
          <w:rtl/>
        </w:rPr>
      </w:pPr>
      <w:r w:rsidRPr="008429D9">
        <w:rPr>
          <w:rFonts w:cs="David" w:hint="cs"/>
          <w:rtl/>
        </w:rPr>
        <w:t xml:space="preserve">אני מבקשת לשמוע - - - </w:t>
      </w:r>
    </w:p>
    <w:p w14:paraId="57EB2852" w14:textId="77777777" w:rsidR="008429D9" w:rsidRPr="008429D9" w:rsidRDefault="008429D9" w:rsidP="008429D9">
      <w:pPr>
        <w:bidi/>
        <w:ind w:firstLine="706"/>
        <w:jc w:val="both"/>
        <w:rPr>
          <w:rFonts w:cs="David" w:hint="cs"/>
          <w:rtl/>
        </w:rPr>
      </w:pPr>
    </w:p>
    <w:p w14:paraId="7376A52E" w14:textId="77777777" w:rsidR="008429D9" w:rsidRPr="008429D9" w:rsidRDefault="008429D9" w:rsidP="008429D9">
      <w:pPr>
        <w:bidi/>
        <w:jc w:val="both"/>
        <w:rPr>
          <w:rFonts w:cs="David" w:hint="cs"/>
          <w:u w:val="single"/>
          <w:rtl/>
        </w:rPr>
      </w:pPr>
      <w:r w:rsidRPr="008429D9">
        <w:rPr>
          <w:rFonts w:cs="David" w:hint="cs"/>
          <w:u w:val="single"/>
          <w:rtl/>
        </w:rPr>
        <w:t xml:space="preserve">היו"ר יריב </w:t>
      </w:r>
      <w:proofErr w:type="spellStart"/>
      <w:r w:rsidRPr="008429D9">
        <w:rPr>
          <w:rFonts w:cs="David" w:hint="cs"/>
          <w:u w:val="single"/>
          <w:rtl/>
        </w:rPr>
        <w:t>לוין</w:t>
      </w:r>
      <w:proofErr w:type="spellEnd"/>
      <w:r w:rsidRPr="008429D9">
        <w:rPr>
          <w:rFonts w:cs="David" w:hint="cs"/>
          <w:u w:val="single"/>
          <w:rtl/>
        </w:rPr>
        <w:t>:</w:t>
      </w:r>
    </w:p>
    <w:p w14:paraId="29ABDC49" w14:textId="77777777" w:rsidR="008429D9" w:rsidRPr="008429D9" w:rsidRDefault="008429D9" w:rsidP="008429D9">
      <w:pPr>
        <w:bidi/>
        <w:jc w:val="both"/>
        <w:rPr>
          <w:rFonts w:cs="David" w:hint="cs"/>
          <w:u w:val="single"/>
          <w:rtl/>
        </w:rPr>
      </w:pPr>
    </w:p>
    <w:p w14:paraId="412E98B0" w14:textId="77777777" w:rsidR="008429D9" w:rsidRPr="008429D9" w:rsidRDefault="008429D9" w:rsidP="008429D9">
      <w:pPr>
        <w:bidi/>
        <w:ind w:firstLine="706"/>
        <w:jc w:val="both"/>
        <w:rPr>
          <w:rFonts w:cs="David" w:hint="cs"/>
          <w:rtl/>
        </w:rPr>
      </w:pPr>
      <w:r w:rsidRPr="008429D9">
        <w:rPr>
          <w:rFonts w:cs="David" w:hint="cs"/>
          <w:rtl/>
        </w:rPr>
        <w:tab/>
        <w:t>חברת הכנסת אברהם, אני מכבד אותך, אבל צריך לכבד גם את הוועדה. מי בעד הרביזיה של חברת הכנסת אברהם? מי נגד? מי נמנע?</w:t>
      </w:r>
    </w:p>
    <w:p w14:paraId="33A46C4F" w14:textId="77777777" w:rsidR="008429D9" w:rsidRPr="008429D9" w:rsidRDefault="008429D9" w:rsidP="008429D9">
      <w:pPr>
        <w:bidi/>
        <w:ind w:firstLine="706"/>
        <w:jc w:val="both"/>
        <w:rPr>
          <w:rFonts w:cs="David" w:hint="cs"/>
          <w:rtl/>
        </w:rPr>
      </w:pPr>
    </w:p>
    <w:p w14:paraId="45DBDA68" w14:textId="77777777" w:rsidR="008429D9" w:rsidRPr="008429D9" w:rsidRDefault="008429D9" w:rsidP="008429D9">
      <w:pPr>
        <w:bidi/>
        <w:ind w:firstLine="706"/>
        <w:jc w:val="both"/>
        <w:rPr>
          <w:rFonts w:cs="David" w:hint="cs"/>
          <w:rtl/>
        </w:rPr>
      </w:pPr>
      <w:r w:rsidRPr="008429D9">
        <w:rPr>
          <w:rFonts w:cs="David" w:hint="cs"/>
          <w:rtl/>
        </w:rPr>
        <w:t>ה צ ב ע ה</w:t>
      </w:r>
    </w:p>
    <w:p w14:paraId="1E569B1B" w14:textId="77777777" w:rsidR="008429D9" w:rsidRPr="008429D9" w:rsidRDefault="008429D9" w:rsidP="008429D9">
      <w:pPr>
        <w:bidi/>
        <w:ind w:firstLine="706"/>
        <w:jc w:val="both"/>
        <w:rPr>
          <w:rFonts w:cs="David" w:hint="cs"/>
          <w:rtl/>
        </w:rPr>
      </w:pPr>
      <w:r w:rsidRPr="008429D9">
        <w:rPr>
          <w:rFonts w:cs="David" w:hint="cs"/>
          <w:rtl/>
        </w:rPr>
        <w:t xml:space="preserve">בעד </w:t>
      </w:r>
      <w:r w:rsidRPr="008429D9">
        <w:rPr>
          <w:rFonts w:cs="David"/>
          <w:rtl/>
        </w:rPr>
        <w:t>–</w:t>
      </w:r>
      <w:r w:rsidRPr="008429D9">
        <w:rPr>
          <w:rFonts w:cs="David" w:hint="cs"/>
          <w:rtl/>
        </w:rPr>
        <w:t xml:space="preserve"> 2</w:t>
      </w:r>
    </w:p>
    <w:p w14:paraId="7B890DAE" w14:textId="77777777" w:rsidR="008429D9" w:rsidRPr="008429D9" w:rsidRDefault="008429D9" w:rsidP="008429D9">
      <w:pPr>
        <w:bidi/>
        <w:ind w:firstLine="706"/>
        <w:jc w:val="both"/>
        <w:rPr>
          <w:rFonts w:cs="David" w:hint="cs"/>
          <w:rtl/>
        </w:rPr>
      </w:pPr>
      <w:r w:rsidRPr="008429D9">
        <w:rPr>
          <w:rFonts w:cs="David" w:hint="cs"/>
          <w:rtl/>
        </w:rPr>
        <w:t xml:space="preserve">נגד </w:t>
      </w:r>
      <w:r w:rsidRPr="008429D9">
        <w:rPr>
          <w:rFonts w:cs="David"/>
          <w:rtl/>
        </w:rPr>
        <w:t>–</w:t>
      </w:r>
      <w:r w:rsidRPr="008429D9">
        <w:rPr>
          <w:rFonts w:cs="David" w:hint="cs"/>
          <w:rtl/>
        </w:rPr>
        <w:t xml:space="preserve"> 8</w:t>
      </w:r>
    </w:p>
    <w:p w14:paraId="53DED93A" w14:textId="77777777" w:rsidR="008429D9" w:rsidRPr="008429D9" w:rsidRDefault="008429D9" w:rsidP="008429D9">
      <w:pPr>
        <w:bidi/>
        <w:ind w:firstLine="706"/>
        <w:jc w:val="both"/>
        <w:rPr>
          <w:rFonts w:cs="David" w:hint="cs"/>
          <w:rtl/>
        </w:rPr>
      </w:pPr>
      <w:r w:rsidRPr="008429D9">
        <w:rPr>
          <w:rFonts w:cs="David" w:hint="cs"/>
          <w:rtl/>
        </w:rPr>
        <w:t xml:space="preserve">נמנעים </w:t>
      </w:r>
      <w:r w:rsidRPr="008429D9">
        <w:rPr>
          <w:rFonts w:cs="David"/>
          <w:rtl/>
        </w:rPr>
        <w:t>–</w:t>
      </w:r>
      <w:r w:rsidRPr="008429D9">
        <w:rPr>
          <w:rFonts w:cs="David" w:hint="cs"/>
          <w:rtl/>
        </w:rPr>
        <w:t xml:space="preserve"> אין</w:t>
      </w:r>
    </w:p>
    <w:p w14:paraId="27405A37" w14:textId="77777777" w:rsidR="008429D9" w:rsidRPr="008429D9" w:rsidRDefault="008429D9" w:rsidP="008429D9">
      <w:pPr>
        <w:bidi/>
        <w:ind w:firstLine="706"/>
        <w:jc w:val="both"/>
        <w:rPr>
          <w:rFonts w:cs="David" w:hint="cs"/>
          <w:rtl/>
        </w:rPr>
      </w:pPr>
    </w:p>
    <w:p w14:paraId="6AD1C925" w14:textId="77777777" w:rsidR="008429D9" w:rsidRPr="008429D9" w:rsidRDefault="008429D9" w:rsidP="008429D9">
      <w:pPr>
        <w:bidi/>
        <w:ind w:firstLine="706"/>
        <w:jc w:val="both"/>
        <w:rPr>
          <w:rFonts w:cs="David" w:hint="cs"/>
          <w:rtl/>
        </w:rPr>
      </w:pPr>
      <w:r w:rsidRPr="008429D9">
        <w:rPr>
          <w:rFonts w:cs="David" w:hint="cs"/>
          <w:rtl/>
        </w:rPr>
        <w:t xml:space="preserve">תודה. הרביזיה נדחתה. הישיבה נעולה. </w:t>
      </w:r>
    </w:p>
    <w:p w14:paraId="0D1E7021" w14:textId="77777777" w:rsidR="008429D9" w:rsidRPr="008429D9" w:rsidRDefault="008429D9" w:rsidP="008429D9">
      <w:pPr>
        <w:bidi/>
        <w:ind w:firstLine="706"/>
        <w:jc w:val="both"/>
        <w:rPr>
          <w:rFonts w:cs="David" w:hint="cs"/>
          <w:rtl/>
        </w:rPr>
      </w:pPr>
    </w:p>
    <w:p w14:paraId="63C053D0" w14:textId="77777777" w:rsidR="008429D9" w:rsidRPr="008429D9" w:rsidRDefault="008429D9" w:rsidP="008429D9">
      <w:pPr>
        <w:bidi/>
        <w:ind w:firstLine="706"/>
        <w:jc w:val="both"/>
        <w:rPr>
          <w:rFonts w:cs="David" w:hint="cs"/>
          <w:rtl/>
        </w:rPr>
      </w:pPr>
    </w:p>
    <w:p w14:paraId="645C4ABF" w14:textId="77777777" w:rsidR="008429D9" w:rsidRPr="008429D9" w:rsidRDefault="008429D9" w:rsidP="008429D9">
      <w:pPr>
        <w:bidi/>
        <w:ind w:firstLine="706"/>
        <w:jc w:val="both"/>
        <w:rPr>
          <w:rFonts w:cs="David" w:hint="cs"/>
          <w:b/>
          <w:bCs/>
          <w:u w:val="single"/>
          <w:rtl/>
        </w:rPr>
      </w:pPr>
      <w:r w:rsidRPr="008429D9">
        <w:rPr>
          <w:rFonts w:cs="David" w:hint="cs"/>
          <w:b/>
          <w:bCs/>
          <w:u w:val="single"/>
          <w:rtl/>
        </w:rPr>
        <w:t>הישיבה ננעלה בשעה 11:00</w:t>
      </w:r>
    </w:p>
    <w:p w14:paraId="43AC68B7" w14:textId="77777777" w:rsidR="008429D9" w:rsidRPr="008429D9" w:rsidRDefault="008429D9" w:rsidP="008429D9">
      <w:pPr>
        <w:bidi/>
        <w:jc w:val="both"/>
        <w:rPr>
          <w:rFonts w:cs="David" w:hint="cs"/>
          <w:rtl/>
        </w:rPr>
      </w:pPr>
    </w:p>
    <w:p w14:paraId="4839FA77" w14:textId="77777777" w:rsidR="008429D9" w:rsidRPr="008429D9" w:rsidRDefault="008429D9" w:rsidP="008429D9">
      <w:pPr>
        <w:bidi/>
        <w:ind w:firstLine="706"/>
        <w:jc w:val="both"/>
        <w:rPr>
          <w:rFonts w:cs="David" w:hint="cs"/>
          <w:rtl/>
        </w:rPr>
      </w:pPr>
    </w:p>
    <w:p w14:paraId="734A73BB" w14:textId="77777777" w:rsidR="00552A80" w:rsidRPr="008429D9" w:rsidRDefault="00552A80" w:rsidP="008429D9">
      <w:pPr>
        <w:bidi/>
        <w:jc w:val="both"/>
        <w:rPr>
          <w:rFonts w:cs="David"/>
        </w:rPr>
      </w:pPr>
    </w:p>
    <w:sectPr w:rsidR="00552A80" w:rsidRPr="008429D9" w:rsidSect="008429D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2552" w14:textId="77777777" w:rsidR="008429D9" w:rsidRDefault="008429D9">
      <w:r>
        <w:separator/>
      </w:r>
    </w:p>
  </w:endnote>
  <w:endnote w:type="continuationSeparator" w:id="0">
    <w:p w14:paraId="06FB1593" w14:textId="77777777" w:rsidR="008429D9" w:rsidRDefault="0084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B83C" w14:textId="77777777" w:rsidR="008429D9" w:rsidRDefault="008429D9">
      <w:r>
        <w:separator/>
      </w:r>
    </w:p>
  </w:footnote>
  <w:footnote w:type="continuationSeparator" w:id="0">
    <w:p w14:paraId="3A3E0CDC" w14:textId="77777777" w:rsidR="008429D9" w:rsidRDefault="00842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3DDD8" w14:textId="77777777" w:rsidR="008429D9" w:rsidRDefault="008429D9" w:rsidP="008429D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B26E21" w14:textId="77777777" w:rsidR="008429D9" w:rsidRDefault="008429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82E5" w14:textId="77777777" w:rsidR="008429D9" w:rsidRDefault="008429D9" w:rsidP="008429D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15</w:t>
    </w:r>
    <w:r>
      <w:rPr>
        <w:rStyle w:val="PageNumber"/>
        <w:rFonts w:cs="David"/>
        <w:szCs w:val="24"/>
      </w:rPr>
      <w:fldChar w:fldCharType="end"/>
    </w:r>
  </w:p>
  <w:p w14:paraId="5B7C463C" w14:textId="77777777" w:rsidR="008429D9" w:rsidRDefault="008429D9">
    <w:pPr>
      <w:pStyle w:val="Header"/>
      <w:ind w:right="360"/>
      <w:rPr>
        <w:rFonts w:cs="David" w:hint="cs"/>
        <w:sz w:val="24"/>
        <w:szCs w:val="24"/>
        <w:rtl/>
      </w:rPr>
    </w:pPr>
    <w:r>
      <w:rPr>
        <w:rFonts w:cs="David" w:hint="cs"/>
        <w:sz w:val="24"/>
        <w:szCs w:val="24"/>
        <w:rtl/>
      </w:rPr>
      <w:t>ועדת הכנסת</w:t>
    </w:r>
  </w:p>
  <w:p w14:paraId="499F4ABB" w14:textId="77777777" w:rsidR="008429D9" w:rsidRDefault="008429D9">
    <w:pPr>
      <w:pStyle w:val="Header"/>
      <w:ind w:right="360"/>
      <w:rPr>
        <w:rFonts w:cs="David" w:hint="cs"/>
        <w:sz w:val="24"/>
        <w:szCs w:val="24"/>
        <w:rtl/>
      </w:rPr>
    </w:pPr>
    <w:r>
      <w:rPr>
        <w:rFonts w:cs="David" w:hint="cs"/>
        <w:sz w:val="24"/>
        <w:szCs w:val="24"/>
        <w:rtl/>
      </w:rPr>
      <w:t>2.11.2009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40815"/>
    <w:multiLevelType w:val="hybridMultilevel"/>
    <w:tmpl w:val="87A66D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241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0448פרוטוקול_ישיבת_ועדה.doc"/>
    <w:docVar w:name="StartMode" w:val="3"/>
  </w:docVars>
  <w:rsids>
    <w:rsidRoot w:val="007E200E"/>
    <w:rsid w:val="00552A80"/>
    <w:rsid w:val="007E200E"/>
    <w:rsid w:val="008429D9"/>
    <w:rsid w:val="008754C1"/>
    <w:rsid w:val="00965806"/>
    <w:rsid w:val="00A23A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0FCD2BC"/>
  <w15:chartTrackingRefBased/>
  <w15:docId w15:val="{3BF4572A-F849-405B-AAAF-75A7D084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29D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429D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2870</Words>
  <Characters>16364</Characters>
  <Application>Microsoft Office Word</Application>
  <DocSecurity>0</DocSecurity>
  <Lines>136</Lines>
  <Paragraphs>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