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A707" w14:textId="77777777" w:rsidR="008A4A6D" w:rsidRPr="008A4A6D" w:rsidRDefault="008A4A6D" w:rsidP="008A4A6D">
      <w:pPr>
        <w:pStyle w:val="Heading5"/>
        <w:rPr>
          <w:b/>
          <w:bCs/>
          <w:sz w:val="24"/>
          <w:rtl/>
        </w:rPr>
      </w:pPr>
      <w:r w:rsidRPr="008A4A6D">
        <w:rPr>
          <w:b/>
          <w:bCs/>
          <w:sz w:val="24"/>
          <w:rtl/>
        </w:rPr>
        <w:t xml:space="preserve">הכנסת </w:t>
      </w:r>
      <w:r w:rsidRPr="008A4A6D">
        <w:rPr>
          <w:rFonts w:hint="cs"/>
          <w:b/>
          <w:bCs/>
          <w:sz w:val="24"/>
          <w:rtl/>
        </w:rPr>
        <w:t>השבע-עשרה</w:t>
      </w:r>
      <w:r w:rsidRPr="008A4A6D">
        <w:rPr>
          <w:b/>
          <w:bCs/>
          <w:sz w:val="24"/>
          <w:rtl/>
        </w:rPr>
        <w:tab/>
      </w:r>
      <w:r w:rsidRPr="008A4A6D">
        <w:rPr>
          <w:b/>
          <w:bCs/>
          <w:sz w:val="24"/>
          <w:rtl/>
        </w:rPr>
        <w:tab/>
      </w:r>
      <w:r w:rsidRPr="008A4A6D">
        <w:rPr>
          <w:b/>
          <w:bCs/>
          <w:sz w:val="24"/>
          <w:rtl/>
        </w:rPr>
        <w:tab/>
      </w:r>
      <w:r w:rsidRPr="008A4A6D">
        <w:rPr>
          <w:b/>
          <w:bCs/>
          <w:sz w:val="24"/>
          <w:rtl/>
        </w:rPr>
        <w:tab/>
      </w:r>
      <w:r w:rsidRPr="008A4A6D">
        <w:rPr>
          <w:b/>
          <w:bCs/>
          <w:sz w:val="24"/>
          <w:rtl/>
        </w:rPr>
        <w:tab/>
      </w:r>
      <w:r w:rsidRPr="008A4A6D">
        <w:rPr>
          <w:b/>
          <w:bCs/>
          <w:sz w:val="24"/>
          <w:rtl/>
        </w:rPr>
        <w:tab/>
        <w:t>נוסח לא מתוקן</w:t>
      </w:r>
    </w:p>
    <w:p w14:paraId="218D9D26" w14:textId="77777777" w:rsidR="008A4A6D" w:rsidRPr="008A4A6D" w:rsidRDefault="008A4A6D" w:rsidP="008A4A6D">
      <w:pPr>
        <w:bidi/>
        <w:jc w:val="both"/>
        <w:rPr>
          <w:rFonts w:cs="David" w:hint="cs"/>
          <w:b/>
          <w:bCs/>
          <w:rtl/>
        </w:rPr>
      </w:pPr>
      <w:r w:rsidRPr="008A4A6D">
        <w:rPr>
          <w:rFonts w:cs="David"/>
          <w:b/>
          <w:bCs/>
          <w:rtl/>
        </w:rPr>
        <w:t xml:space="preserve">מושב </w:t>
      </w:r>
      <w:r w:rsidRPr="008A4A6D">
        <w:rPr>
          <w:rFonts w:cs="David" w:hint="cs"/>
          <w:b/>
          <w:bCs/>
          <w:rtl/>
        </w:rPr>
        <w:t>שלישי</w:t>
      </w:r>
    </w:p>
    <w:p w14:paraId="50D279F8" w14:textId="77777777" w:rsidR="008A4A6D" w:rsidRPr="008A4A6D" w:rsidRDefault="008A4A6D" w:rsidP="008A4A6D">
      <w:pPr>
        <w:bidi/>
        <w:jc w:val="both"/>
        <w:rPr>
          <w:rFonts w:cs="David"/>
          <w:b/>
          <w:bCs/>
          <w:rtl/>
        </w:rPr>
      </w:pPr>
    </w:p>
    <w:p w14:paraId="359DFDA7" w14:textId="77777777" w:rsidR="008A4A6D" w:rsidRPr="008A4A6D" w:rsidRDefault="008A4A6D" w:rsidP="008A4A6D">
      <w:pPr>
        <w:bidi/>
        <w:jc w:val="both"/>
        <w:rPr>
          <w:rFonts w:cs="David"/>
          <w:b/>
          <w:bCs/>
          <w:rtl/>
        </w:rPr>
      </w:pPr>
    </w:p>
    <w:p w14:paraId="0918D25A" w14:textId="77777777" w:rsidR="008A4A6D" w:rsidRPr="008A4A6D" w:rsidRDefault="008A4A6D" w:rsidP="008A4A6D">
      <w:pPr>
        <w:bidi/>
        <w:jc w:val="both"/>
        <w:rPr>
          <w:rFonts w:cs="David"/>
          <w:b/>
          <w:bCs/>
          <w:rtl/>
        </w:rPr>
      </w:pPr>
    </w:p>
    <w:p w14:paraId="184A82A4" w14:textId="77777777" w:rsidR="008A4A6D" w:rsidRPr="008A4A6D" w:rsidRDefault="008A4A6D" w:rsidP="008A4A6D">
      <w:pPr>
        <w:bidi/>
        <w:jc w:val="both"/>
        <w:rPr>
          <w:rFonts w:cs="David"/>
          <w:b/>
          <w:bCs/>
          <w:rtl/>
        </w:rPr>
      </w:pPr>
    </w:p>
    <w:p w14:paraId="7D828D0A" w14:textId="77777777" w:rsidR="008A4A6D" w:rsidRPr="008A4A6D" w:rsidRDefault="008A4A6D" w:rsidP="008A4A6D">
      <w:pPr>
        <w:bidi/>
        <w:jc w:val="center"/>
        <w:rPr>
          <w:rFonts w:cs="David" w:hint="cs"/>
          <w:b/>
          <w:bCs/>
          <w:rtl/>
        </w:rPr>
      </w:pPr>
      <w:r w:rsidRPr="008A4A6D">
        <w:rPr>
          <w:rFonts w:cs="David"/>
          <w:b/>
          <w:bCs/>
          <w:rtl/>
        </w:rPr>
        <w:t>פרוטוקול מס'</w:t>
      </w:r>
      <w:r w:rsidRPr="008A4A6D">
        <w:rPr>
          <w:rFonts w:cs="David" w:hint="cs"/>
          <w:b/>
          <w:bCs/>
          <w:rtl/>
        </w:rPr>
        <w:t xml:space="preserve"> 219</w:t>
      </w:r>
    </w:p>
    <w:p w14:paraId="1469B312" w14:textId="77777777" w:rsidR="008A4A6D" w:rsidRPr="008A4A6D" w:rsidRDefault="008A4A6D" w:rsidP="008A4A6D">
      <w:pPr>
        <w:bidi/>
        <w:jc w:val="center"/>
        <w:rPr>
          <w:rFonts w:cs="David" w:hint="cs"/>
          <w:b/>
          <w:bCs/>
          <w:rtl/>
        </w:rPr>
      </w:pPr>
      <w:r w:rsidRPr="008A4A6D">
        <w:rPr>
          <w:rFonts w:cs="David" w:hint="cs"/>
          <w:b/>
          <w:bCs/>
          <w:rtl/>
        </w:rPr>
        <w:t>מישיבת ועדת הכנסת</w:t>
      </w:r>
    </w:p>
    <w:p w14:paraId="36076586" w14:textId="77777777" w:rsidR="008A4A6D" w:rsidRPr="008A4A6D" w:rsidRDefault="008A4A6D" w:rsidP="008A4A6D">
      <w:pPr>
        <w:bidi/>
        <w:jc w:val="center"/>
        <w:rPr>
          <w:rFonts w:cs="David" w:hint="cs"/>
          <w:b/>
          <w:bCs/>
          <w:u w:val="single"/>
          <w:rtl/>
        </w:rPr>
      </w:pPr>
      <w:r w:rsidRPr="008A4A6D">
        <w:rPr>
          <w:rFonts w:cs="David" w:hint="cs"/>
          <w:b/>
          <w:bCs/>
          <w:u w:val="single"/>
          <w:rtl/>
        </w:rPr>
        <w:t xml:space="preserve">שהתקיימה ביום שלישי ד' באדר ב' </w:t>
      </w:r>
      <w:proofErr w:type="spellStart"/>
      <w:r w:rsidRPr="008A4A6D">
        <w:rPr>
          <w:rFonts w:cs="David" w:hint="cs"/>
          <w:b/>
          <w:bCs/>
          <w:u w:val="single"/>
          <w:rtl/>
        </w:rPr>
        <w:t>התשס"ח</w:t>
      </w:r>
      <w:proofErr w:type="spellEnd"/>
      <w:r w:rsidRPr="008A4A6D">
        <w:rPr>
          <w:rFonts w:cs="David" w:hint="cs"/>
          <w:b/>
          <w:bCs/>
          <w:u w:val="single"/>
          <w:rtl/>
        </w:rPr>
        <w:t xml:space="preserve"> (11 במרס 2008) בשעה 9:30</w:t>
      </w:r>
    </w:p>
    <w:p w14:paraId="54CE910E" w14:textId="77777777" w:rsidR="008A4A6D" w:rsidRPr="008A4A6D" w:rsidRDefault="008A4A6D" w:rsidP="008A4A6D">
      <w:pPr>
        <w:bidi/>
        <w:jc w:val="both"/>
        <w:rPr>
          <w:rFonts w:cs="David"/>
          <w:b/>
          <w:bCs/>
          <w:rtl/>
        </w:rPr>
      </w:pPr>
    </w:p>
    <w:p w14:paraId="139FBBF4" w14:textId="77777777" w:rsidR="008A4A6D" w:rsidRPr="008A4A6D" w:rsidRDefault="008A4A6D" w:rsidP="008A4A6D">
      <w:pPr>
        <w:bidi/>
        <w:jc w:val="both"/>
        <w:rPr>
          <w:rFonts w:cs="David"/>
          <w:b/>
          <w:bCs/>
          <w:rtl/>
        </w:rPr>
      </w:pPr>
    </w:p>
    <w:p w14:paraId="71FA2866" w14:textId="77777777" w:rsidR="008A4A6D" w:rsidRPr="008A4A6D" w:rsidRDefault="008A4A6D" w:rsidP="008A4A6D">
      <w:pPr>
        <w:tabs>
          <w:tab w:val="left" w:pos="1221"/>
        </w:tabs>
        <w:bidi/>
        <w:jc w:val="both"/>
        <w:rPr>
          <w:rFonts w:cs="David" w:hint="cs"/>
          <w:b/>
          <w:bCs/>
          <w:u w:val="single"/>
          <w:rtl/>
        </w:rPr>
      </w:pPr>
    </w:p>
    <w:p w14:paraId="24ECCA11" w14:textId="77777777" w:rsidR="008A4A6D" w:rsidRPr="008A4A6D" w:rsidRDefault="008A4A6D" w:rsidP="008A4A6D">
      <w:pPr>
        <w:tabs>
          <w:tab w:val="left" w:pos="1221"/>
        </w:tabs>
        <w:bidi/>
        <w:jc w:val="both"/>
        <w:rPr>
          <w:rFonts w:cs="David" w:hint="cs"/>
          <w:b/>
          <w:bCs/>
          <w:rtl/>
        </w:rPr>
      </w:pPr>
      <w:r w:rsidRPr="008A4A6D">
        <w:rPr>
          <w:rFonts w:cs="David"/>
          <w:b/>
          <w:bCs/>
          <w:u w:val="single"/>
          <w:rtl/>
        </w:rPr>
        <w:t>סדר היום</w:t>
      </w:r>
      <w:r w:rsidRPr="008A4A6D">
        <w:rPr>
          <w:rFonts w:cs="David"/>
          <w:rtl/>
        </w:rPr>
        <w:t>:</w:t>
      </w:r>
      <w:r w:rsidRPr="008A4A6D">
        <w:rPr>
          <w:rFonts w:cs="David" w:hint="cs"/>
          <w:b/>
          <w:bCs/>
          <w:rtl/>
        </w:rPr>
        <w:t xml:space="preserve">   א. ערעורים על החלטת יו"ר הכנסת והסגנים שלא לאשר דחיפות הצעות לסדר </w:t>
      </w:r>
      <w:r>
        <w:rPr>
          <w:rFonts w:cs="David" w:hint="cs"/>
          <w:b/>
          <w:bCs/>
          <w:rtl/>
        </w:rPr>
        <w:t xml:space="preserve"> </w:t>
      </w:r>
    </w:p>
    <w:p w14:paraId="2B10AF24" w14:textId="77777777" w:rsidR="008A4A6D" w:rsidRPr="008A4A6D" w:rsidRDefault="008A4A6D" w:rsidP="008A4A6D">
      <w:pPr>
        <w:tabs>
          <w:tab w:val="left" w:pos="1221"/>
        </w:tabs>
        <w:bidi/>
        <w:jc w:val="both"/>
        <w:rPr>
          <w:rFonts w:cs="David" w:hint="cs"/>
          <w:b/>
          <w:bCs/>
          <w:rtl/>
        </w:rPr>
      </w:pPr>
      <w:r w:rsidRPr="008A4A6D">
        <w:rPr>
          <w:rFonts w:cs="David" w:hint="cs"/>
          <w:b/>
          <w:bCs/>
          <w:rtl/>
        </w:rPr>
        <w:t xml:space="preserve">                                היום: 1. של חבר הכנסת דב חנין בנושא: מבצע מעצר פליטים אפריקנים </w:t>
      </w:r>
    </w:p>
    <w:p w14:paraId="3A1BBE10" w14:textId="77777777" w:rsidR="008A4A6D" w:rsidRPr="008A4A6D" w:rsidRDefault="008A4A6D" w:rsidP="008A4A6D">
      <w:pPr>
        <w:tabs>
          <w:tab w:val="left" w:pos="1221"/>
        </w:tabs>
        <w:bidi/>
        <w:jc w:val="both"/>
        <w:rPr>
          <w:rFonts w:cs="David" w:hint="cs"/>
          <w:b/>
          <w:bCs/>
          <w:rtl/>
        </w:rPr>
      </w:pPr>
      <w:r w:rsidRPr="008A4A6D">
        <w:rPr>
          <w:rFonts w:cs="David" w:hint="cs"/>
          <w:b/>
          <w:bCs/>
          <w:rtl/>
        </w:rPr>
        <w:t xml:space="preserve">                                               השוהים בישראל.</w:t>
      </w:r>
    </w:p>
    <w:p w14:paraId="55573850" w14:textId="77777777" w:rsidR="008A4A6D" w:rsidRPr="008A4A6D" w:rsidRDefault="008A4A6D" w:rsidP="008A4A6D">
      <w:pPr>
        <w:tabs>
          <w:tab w:val="left" w:pos="1221"/>
        </w:tabs>
        <w:bidi/>
        <w:jc w:val="both"/>
        <w:rPr>
          <w:rFonts w:cs="David" w:hint="cs"/>
          <w:b/>
          <w:bCs/>
          <w:rtl/>
        </w:rPr>
      </w:pPr>
      <w:r w:rsidRPr="008A4A6D">
        <w:rPr>
          <w:rFonts w:cs="David" w:hint="cs"/>
          <w:b/>
          <w:bCs/>
          <w:rtl/>
        </w:rPr>
        <w:tab/>
      </w:r>
      <w:r w:rsidRPr="008A4A6D">
        <w:rPr>
          <w:rFonts w:cs="David" w:hint="cs"/>
          <w:b/>
          <w:bCs/>
          <w:rtl/>
        </w:rPr>
        <w:tab/>
        <w:t xml:space="preserve">           2. של חברת הכנסת </w:t>
      </w:r>
      <w:proofErr w:type="spellStart"/>
      <w:r w:rsidRPr="008A4A6D">
        <w:rPr>
          <w:rFonts w:cs="David" w:hint="cs"/>
          <w:b/>
          <w:bCs/>
          <w:rtl/>
        </w:rPr>
        <w:t>נאדיה</w:t>
      </w:r>
      <w:proofErr w:type="spellEnd"/>
      <w:r w:rsidRPr="008A4A6D">
        <w:rPr>
          <w:rFonts w:cs="David" w:hint="cs"/>
          <w:b/>
          <w:bCs/>
          <w:rtl/>
        </w:rPr>
        <w:t xml:space="preserve"> חילו בנושא: גל ההתייקרות במשק.</w:t>
      </w:r>
    </w:p>
    <w:p w14:paraId="0E18405D" w14:textId="77777777" w:rsidR="008A4A6D" w:rsidRPr="008A4A6D" w:rsidRDefault="008A4A6D" w:rsidP="008A4A6D">
      <w:pPr>
        <w:bidi/>
        <w:jc w:val="both"/>
        <w:rPr>
          <w:rFonts w:cs="David" w:hint="cs"/>
          <w:b/>
          <w:bCs/>
          <w:rtl/>
        </w:rPr>
      </w:pPr>
      <w:r w:rsidRPr="008A4A6D">
        <w:rPr>
          <w:rFonts w:cs="David" w:hint="cs"/>
          <w:b/>
          <w:bCs/>
          <w:rtl/>
        </w:rPr>
        <w:t xml:space="preserve">                   ב. הצעת חבר הכנסת יצחק לוי לתיקון התקנון בנושא: "זמני ישיבות ועדות</w:t>
      </w:r>
    </w:p>
    <w:p w14:paraId="5369E775" w14:textId="77777777" w:rsidR="008A4A6D" w:rsidRPr="008A4A6D" w:rsidRDefault="008A4A6D" w:rsidP="008A4A6D">
      <w:pPr>
        <w:bidi/>
        <w:jc w:val="both"/>
        <w:rPr>
          <w:rFonts w:cs="David" w:hint="cs"/>
          <w:b/>
          <w:bCs/>
          <w:rtl/>
        </w:rPr>
      </w:pPr>
      <w:r w:rsidRPr="008A4A6D">
        <w:rPr>
          <w:rFonts w:cs="David" w:hint="cs"/>
          <w:b/>
          <w:bCs/>
          <w:rtl/>
        </w:rPr>
        <w:t xml:space="preserve">                               הכנסת".</w:t>
      </w:r>
    </w:p>
    <w:p w14:paraId="20E14BC6" w14:textId="77777777" w:rsidR="008A4A6D" w:rsidRPr="008A4A6D" w:rsidRDefault="008A4A6D" w:rsidP="008A4A6D">
      <w:pPr>
        <w:bidi/>
        <w:jc w:val="both"/>
        <w:rPr>
          <w:rFonts w:cs="David" w:hint="cs"/>
          <w:b/>
          <w:bCs/>
          <w:u w:val="single"/>
          <w:rtl/>
        </w:rPr>
      </w:pPr>
      <w:r w:rsidRPr="008A4A6D">
        <w:rPr>
          <w:rFonts w:cs="David" w:hint="cs"/>
          <w:b/>
          <w:bCs/>
          <w:rtl/>
        </w:rPr>
        <w:t xml:space="preserve">                           ג.  נאום קנצלרית גרמניה במליאת הכנסת.</w:t>
      </w:r>
    </w:p>
    <w:p w14:paraId="7E249D5A" w14:textId="77777777" w:rsidR="008A4A6D" w:rsidRPr="008A4A6D" w:rsidRDefault="008A4A6D" w:rsidP="008A4A6D">
      <w:pPr>
        <w:bidi/>
        <w:ind w:firstLine="567"/>
        <w:jc w:val="both"/>
        <w:rPr>
          <w:rFonts w:cs="David" w:hint="cs"/>
          <w:b/>
          <w:bCs/>
          <w:rtl/>
        </w:rPr>
      </w:pPr>
      <w:r w:rsidRPr="008A4A6D">
        <w:rPr>
          <w:rFonts w:cs="David" w:hint="cs"/>
          <w:b/>
          <w:bCs/>
          <w:rtl/>
        </w:rPr>
        <w:t xml:space="preserve">            ד. קביעת ועדה לדיון בהצעת חוק העונשין (תיקון </w:t>
      </w:r>
      <w:r w:rsidRPr="008A4A6D">
        <w:rPr>
          <w:rFonts w:cs="David"/>
          <w:b/>
          <w:bCs/>
          <w:rtl/>
        </w:rPr>
        <w:t>–</w:t>
      </w:r>
      <w:r w:rsidRPr="008A4A6D">
        <w:rPr>
          <w:rFonts w:cs="David" w:hint="cs"/>
          <w:b/>
          <w:bCs/>
          <w:rtl/>
        </w:rPr>
        <w:t xml:space="preserve"> איסור מכירה והחזקה של   </w:t>
      </w:r>
    </w:p>
    <w:p w14:paraId="5DB58F43" w14:textId="77777777" w:rsidR="008A4A6D" w:rsidRPr="008A4A6D" w:rsidRDefault="008A4A6D" w:rsidP="008A4A6D">
      <w:pPr>
        <w:bidi/>
        <w:ind w:firstLine="567"/>
        <w:jc w:val="both"/>
        <w:rPr>
          <w:rFonts w:cs="David" w:hint="cs"/>
          <w:b/>
          <w:bCs/>
          <w:rtl/>
        </w:rPr>
      </w:pPr>
      <w:r w:rsidRPr="008A4A6D">
        <w:rPr>
          <w:rFonts w:cs="David" w:hint="cs"/>
          <w:b/>
          <w:bCs/>
          <w:rtl/>
        </w:rPr>
        <w:t xml:space="preserve">        צעצועים מסוכנים), </w:t>
      </w:r>
      <w:proofErr w:type="spellStart"/>
      <w:r w:rsidRPr="008A4A6D">
        <w:rPr>
          <w:rFonts w:cs="David" w:hint="cs"/>
          <w:b/>
          <w:bCs/>
          <w:rtl/>
        </w:rPr>
        <w:t>התשס"ז</w:t>
      </w:r>
      <w:proofErr w:type="spellEnd"/>
      <w:r w:rsidRPr="008A4A6D">
        <w:rPr>
          <w:rFonts w:cs="David" w:hint="cs"/>
          <w:b/>
          <w:bCs/>
          <w:rtl/>
        </w:rPr>
        <w:t>-2007 של חה"כ משה גפני (פ/2522/17).</w:t>
      </w:r>
    </w:p>
    <w:p w14:paraId="1945EA10" w14:textId="77777777" w:rsidR="008A4A6D" w:rsidRPr="008A4A6D" w:rsidRDefault="008A4A6D" w:rsidP="008A4A6D">
      <w:pPr>
        <w:bidi/>
        <w:jc w:val="both"/>
        <w:rPr>
          <w:rFonts w:cs="David" w:hint="cs"/>
          <w:b/>
          <w:bCs/>
          <w:rtl/>
        </w:rPr>
      </w:pPr>
    </w:p>
    <w:p w14:paraId="2A3130CB" w14:textId="77777777" w:rsidR="008A4A6D" w:rsidRPr="008A4A6D" w:rsidRDefault="008A4A6D" w:rsidP="008A4A6D">
      <w:pPr>
        <w:bidi/>
        <w:jc w:val="both"/>
        <w:rPr>
          <w:rFonts w:cs="David" w:hint="cs"/>
          <w:b/>
          <w:bCs/>
          <w:rtl/>
        </w:rPr>
      </w:pPr>
    </w:p>
    <w:p w14:paraId="3C29B270" w14:textId="77777777" w:rsidR="008A4A6D" w:rsidRPr="008A4A6D" w:rsidRDefault="008A4A6D" w:rsidP="008A4A6D">
      <w:pPr>
        <w:bidi/>
        <w:jc w:val="both"/>
        <w:rPr>
          <w:rFonts w:cs="David"/>
          <w:b/>
          <w:bCs/>
          <w:u w:val="single"/>
          <w:rtl/>
        </w:rPr>
      </w:pPr>
      <w:r w:rsidRPr="008A4A6D">
        <w:rPr>
          <w:rFonts w:cs="David"/>
          <w:b/>
          <w:bCs/>
          <w:u w:val="single"/>
          <w:rtl/>
        </w:rPr>
        <w:t>נכחו</w:t>
      </w:r>
      <w:r w:rsidRPr="008A4A6D">
        <w:rPr>
          <w:rFonts w:cs="David"/>
          <w:rtl/>
        </w:rPr>
        <w:t>:</w:t>
      </w:r>
    </w:p>
    <w:p w14:paraId="26AF5299" w14:textId="77777777" w:rsidR="008A4A6D" w:rsidRPr="008A4A6D" w:rsidRDefault="008A4A6D" w:rsidP="008A4A6D">
      <w:pPr>
        <w:bidi/>
        <w:jc w:val="both"/>
        <w:rPr>
          <w:rFonts w:cs="David"/>
          <w:rtl/>
        </w:rPr>
      </w:pPr>
    </w:p>
    <w:p w14:paraId="2F007E3E" w14:textId="77777777" w:rsidR="008A4A6D" w:rsidRPr="008A4A6D" w:rsidRDefault="008A4A6D" w:rsidP="008A4A6D">
      <w:pPr>
        <w:tabs>
          <w:tab w:val="left" w:pos="1788"/>
        </w:tabs>
        <w:bidi/>
        <w:jc w:val="both"/>
        <w:rPr>
          <w:rFonts w:cs="David"/>
          <w:rtl/>
        </w:rPr>
      </w:pPr>
      <w:r w:rsidRPr="008A4A6D">
        <w:rPr>
          <w:rFonts w:cs="David"/>
          <w:b/>
          <w:bCs/>
          <w:u w:val="single"/>
          <w:rtl/>
        </w:rPr>
        <w:t>חברי הוועדה</w:t>
      </w:r>
      <w:r w:rsidRPr="008A4A6D">
        <w:rPr>
          <w:rFonts w:cs="David"/>
          <w:rtl/>
        </w:rPr>
        <w:t>:</w:t>
      </w:r>
    </w:p>
    <w:p w14:paraId="40F7CF04" w14:textId="77777777" w:rsidR="008A4A6D" w:rsidRPr="008A4A6D" w:rsidRDefault="008A4A6D" w:rsidP="008A4A6D">
      <w:pPr>
        <w:bidi/>
        <w:jc w:val="both"/>
        <w:rPr>
          <w:rFonts w:cs="David" w:hint="cs"/>
          <w:rtl/>
        </w:rPr>
      </w:pPr>
      <w:r w:rsidRPr="008A4A6D">
        <w:rPr>
          <w:rFonts w:cs="David" w:hint="cs"/>
          <w:rtl/>
        </w:rPr>
        <w:t xml:space="preserve">דוד טל </w:t>
      </w:r>
      <w:r w:rsidRPr="008A4A6D">
        <w:rPr>
          <w:rFonts w:cs="David"/>
          <w:rtl/>
        </w:rPr>
        <w:t>–</w:t>
      </w:r>
      <w:r w:rsidRPr="008A4A6D">
        <w:rPr>
          <w:rFonts w:cs="David" w:hint="cs"/>
          <w:rtl/>
        </w:rPr>
        <w:t xml:space="preserve"> היו"ר</w:t>
      </w:r>
    </w:p>
    <w:p w14:paraId="7DCD92A8" w14:textId="77777777" w:rsidR="008A4A6D" w:rsidRPr="008A4A6D" w:rsidRDefault="008A4A6D" w:rsidP="008A4A6D">
      <w:pPr>
        <w:bidi/>
        <w:jc w:val="both"/>
        <w:rPr>
          <w:rFonts w:cs="David" w:hint="cs"/>
          <w:rtl/>
        </w:rPr>
      </w:pPr>
      <w:r w:rsidRPr="008A4A6D">
        <w:rPr>
          <w:rFonts w:cs="David" w:hint="cs"/>
          <w:rtl/>
        </w:rPr>
        <w:t>אלי אפללו</w:t>
      </w:r>
    </w:p>
    <w:p w14:paraId="52803ECD" w14:textId="77777777" w:rsidR="008A4A6D" w:rsidRPr="008A4A6D" w:rsidRDefault="008A4A6D" w:rsidP="008A4A6D">
      <w:pPr>
        <w:bidi/>
        <w:jc w:val="both"/>
        <w:rPr>
          <w:rFonts w:cs="David" w:hint="cs"/>
          <w:rtl/>
        </w:rPr>
      </w:pPr>
      <w:r w:rsidRPr="008A4A6D">
        <w:rPr>
          <w:rFonts w:cs="David" w:hint="cs"/>
          <w:rtl/>
        </w:rPr>
        <w:t>אורי אריאל</w:t>
      </w:r>
    </w:p>
    <w:p w14:paraId="1CF61D69" w14:textId="77777777" w:rsidR="008A4A6D" w:rsidRPr="008A4A6D" w:rsidRDefault="008A4A6D" w:rsidP="008A4A6D">
      <w:pPr>
        <w:bidi/>
        <w:jc w:val="both"/>
        <w:rPr>
          <w:rFonts w:cs="David" w:hint="cs"/>
          <w:rtl/>
        </w:rPr>
      </w:pPr>
      <w:r w:rsidRPr="008A4A6D">
        <w:rPr>
          <w:rFonts w:cs="David" w:hint="cs"/>
          <w:rtl/>
        </w:rPr>
        <w:t xml:space="preserve">יצחק זיו </w:t>
      </w:r>
    </w:p>
    <w:p w14:paraId="28D2FDF1" w14:textId="77777777" w:rsidR="008A4A6D" w:rsidRPr="008A4A6D" w:rsidRDefault="008A4A6D" w:rsidP="008A4A6D">
      <w:pPr>
        <w:bidi/>
        <w:jc w:val="both"/>
        <w:rPr>
          <w:rFonts w:cs="David" w:hint="cs"/>
          <w:rtl/>
        </w:rPr>
      </w:pPr>
      <w:proofErr w:type="spellStart"/>
      <w:r w:rsidRPr="008A4A6D">
        <w:rPr>
          <w:rFonts w:cs="David" w:hint="cs"/>
          <w:rtl/>
        </w:rPr>
        <w:t>נאדיה</w:t>
      </w:r>
      <w:proofErr w:type="spellEnd"/>
      <w:r w:rsidRPr="008A4A6D">
        <w:rPr>
          <w:rFonts w:cs="David" w:hint="cs"/>
          <w:rtl/>
        </w:rPr>
        <w:t xml:space="preserve"> חילו</w:t>
      </w:r>
    </w:p>
    <w:p w14:paraId="4164D440" w14:textId="77777777" w:rsidR="008A4A6D" w:rsidRPr="008A4A6D" w:rsidRDefault="008A4A6D" w:rsidP="008A4A6D">
      <w:pPr>
        <w:bidi/>
        <w:jc w:val="both"/>
        <w:rPr>
          <w:rFonts w:cs="David" w:hint="cs"/>
          <w:rtl/>
        </w:rPr>
      </w:pPr>
      <w:r w:rsidRPr="008A4A6D">
        <w:rPr>
          <w:rFonts w:cs="David" w:hint="cs"/>
          <w:rtl/>
        </w:rPr>
        <w:t>יואל חסון</w:t>
      </w:r>
    </w:p>
    <w:p w14:paraId="542F82F3" w14:textId="77777777" w:rsidR="008A4A6D" w:rsidRPr="008A4A6D" w:rsidRDefault="008A4A6D" w:rsidP="008A4A6D">
      <w:pPr>
        <w:bidi/>
        <w:jc w:val="both"/>
        <w:rPr>
          <w:rFonts w:cs="David" w:hint="cs"/>
          <w:rtl/>
        </w:rPr>
      </w:pPr>
      <w:proofErr w:type="spellStart"/>
      <w:r w:rsidRPr="008A4A6D">
        <w:rPr>
          <w:rFonts w:cs="David" w:hint="cs"/>
          <w:rtl/>
        </w:rPr>
        <w:t>אסתרינה</w:t>
      </w:r>
      <w:proofErr w:type="spellEnd"/>
      <w:r w:rsidRPr="008A4A6D">
        <w:rPr>
          <w:rFonts w:cs="David" w:hint="cs"/>
          <w:rtl/>
        </w:rPr>
        <w:t xml:space="preserve"> </w:t>
      </w:r>
      <w:proofErr w:type="spellStart"/>
      <w:r w:rsidRPr="008A4A6D">
        <w:rPr>
          <w:rFonts w:cs="David" w:hint="cs"/>
          <w:rtl/>
        </w:rPr>
        <w:t>טרטמן</w:t>
      </w:r>
      <w:proofErr w:type="spellEnd"/>
    </w:p>
    <w:p w14:paraId="3DBF8D1A" w14:textId="77777777" w:rsidR="008A4A6D" w:rsidRPr="008A4A6D" w:rsidRDefault="008A4A6D" w:rsidP="008A4A6D">
      <w:pPr>
        <w:bidi/>
        <w:jc w:val="both"/>
        <w:rPr>
          <w:rFonts w:cs="David" w:hint="cs"/>
          <w:rtl/>
        </w:rPr>
      </w:pPr>
      <w:r w:rsidRPr="008A4A6D">
        <w:rPr>
          <w:rFonts w:cs="David" w:hint="cs"/>
          <w:rtl/>
        </w:rPr>
        <w:t>רונית תירוש</w:t>
      </w:r>
    </w:p>
    <w:p w14:paraId="7894FCB4" w14:textId="77777777" w:rsidR="008A4A6D" w:rsidRPr="008A4A6D" w:rsidRDefault="008A4A6D" w:rsidP="008A4A6D">
      <w:pPr>
        <w:bidi/>
        <w:jc w:val="both"/>
        <w:rPr>
          <w:rFonts w:cs="David" w:hint="cs"/>
          <w:rtl/>
        </w:rPr>
      </w:pPr>
    </w:p>
    <w:p w14:paraId="06AF7291" w14:textId="77777777" w:rsidR="008A4A6D" w:rsidRPr="008A4A6D" w:rsidRDefault="008A4A6D" w:rsidP="008A4A6D">
      <w:pPr>
        <w:bidi/>
        <w:jc w:val="both"/>
        <w:rPr>
          <w:rFonts w:cs="David" w:hint="cs"/>
          <w:rtl/>
        </w:rPr>
      </w:pPr>
    </w:p>
    <w:p w14:paraId="13CACAD1" w14:textId="77777777" w:rsidR="008A4A6D" w:rsidRPr="008A4A6D" w:rsidRDefault="008A4A6D" w:rsidP="008A4A6D">
      <w:pPr>
        <w:bidi/>
        <w:jc w:val="both"/>
        <w:rPr>
          <w:rFonts w:cs="David" w:hint="cs"/>
          <w:rtl/>
        </w:rPr>
      </w:pPr>
      <w:r w:rsidRPr="008A4A6D">
        <w:rPr>
          <w:rFonts w:cs="David" w:hint="cs"/>
          <w:rtl/>
        </w:rPr>
        <w:t>דב חנין</w:t>
      </w:r>
    </w:p>
    <w:p w14:paraId="65D378DC" w14:textId="77777777" w:rsidR="008A4A6D" w:rsidRPr="008A4A6D" w:rsidRDefault="008A4A6D" w:rsidP="008A4A6D">
      <w:pPr>
        <w:bidi/>
        <w:jc w:val="both"/>
        <w:rPr>
          <w:rFonts w:cs="David" w:hint="cs"/>
          <w:rtl/>
        </w:rPr>
      </w:pPr>
      <w:r w:rsidRPr="008A4A6D">
        <w:rPr>
          <w:rFonts w:cs="David" w:hint="cs"/>
          <w:rtl/>
        </w:rPr>
        <w:t>יצחק לוי</w:t>
      </w:r>
    </w:p>
    <w:p w14:paraId="7CD06DF4" w14:textId="77777777" w:rsidR="008A4A6D" w:rsidRPr="008A4A6D" w:rsidRDefault="008A4A6D" w:rsidP="008A4A6D">
      <w:pPr>
        <w:bidi/>
        <w:jc w:val="both"/>
        <w:rPr>
          <w:rFonts w:cs="David" w:hint="cs"/>
          <w:rtl/>
        </w:rPr>
      </w:pPr>
      <w:r w:rsidRPr="008A4A6D">
        <w:rPr>
          <w:rFonts w:cs="David" w:hint="cs"/>
          <w:rtl/>
        </w:rPr>
        <w:t>אברהם מיכאלי</w:t>
      </w:r>
    </w:p>
    <w:p w14:paraId="63172845" w14:textId="77777777" w:rsidR="008A4A6D" w:rsidRPr="008A4A6D" w:rsidRDefault="008A4A6D" w:rsidP="008A4A6D">
      <w:pPr>
        <w:bidi/>
        <w:jc w:val="both"/>
        <w:rPr>
          <w:rFonts w:cs="David" w:hint="cs"/>
          <w:rtl/>
        </w:rPr>
      </w:pPr>
      <w:r w:rsidRPr="008A4A6D">
        <w:rPr>
          <w:rFonts w:cs="David" w:hint="cs"/>
          <w:rtl/>
        </w:rPr>
        <w:t>אלכס  מילר</w:t>
      </w:r>
    </w:p>
    <w:p w14:paraId="0A70B803" w14:textId="77777777" w:rsidR="008A4A6D" w:rsidRPr="008A4A6D" w:rsidRDefault="008A4A6D" w:rsidP="008A4A6D">
      <w:pPr>
        <w:bidi/>
        <w:jc w:val="both"/>
        <w:rPr>
          <w:rFonts w:cs="David" w:hint="cs"/>
          <w:rtl/>
        </w:rPr>
      </w:pPr>
      <w:r w:rsidRPr="008A4A6D">
        <w:rPr>
          <w:rFonts w:cs="David" w:hint="cs"/>
          <w:rtl/>
        </w:rPr>
        <w:t>מיכאל נודלמן</w:t>
      </w:r>
    </w:p>
    <w:p w14:paraId="214FEF82" w14:textId="77777777" w:rsidR="008A4A6D" w:rsidRPr="008A4A6D" w:rsidRDefault="008A4A6D" w:rsidP="008A4A6D">
      <w:pPr>
        <w:bidi/>
        <w:jc w:val="both"/>
        <w:rPr>
          <w:rFonts w:cs="David" w:hint="cs"/>
          <w:rtl/>
        </w:rPr>
      </w:pPr>
      <w:r w:rsidRPr="008A4A6D">
        <w:rPr>
          <w:rFonts w:cs="David" w:hint="cs"/>
          <w:rtl/>
        </w:rPr>
        <w:t xml:space="preserve">יוחנן </w:t>
      </w:r>
      <w:proofErr w:type="spellStart"/>
      <w:r w:rsidRPr="008A4A6D">
        <w:rPr>
          <w:rFonts w:cs="David" w:hint="cs"/>
          <w:rtl/>
        </w:rPr>
        <w:t>פלסנר</w:t>
      </w:r>
      <w:proofErr w:type="spellEnd"/>
    </w:p>
    <w:p w14:paraId="12A40C58" w14:textId="77777777" w:rsidR="008A4A6D" w:rsidRPr="008A4A6D" w:rsidRDefault="008A4A6D" w:rsidP="008A4A6D">
      <w:pPr>
        <w:bidi/>
        <w:jc w:val="both"/>
        <w:rPr>
          <w:rFonts w:cs="David" w:hint="cs"/>
          <w:rtl/>
        </w:rPr>
      </w:pPr>
      <w:r w:rsidRPr="008A4A6D">
        <w:rPr>
          <w:rFonts w:cs="David" w:hint="cs"/>
          <w:rtl/>
        </w:rPr>
        <w:t>דוד רותם</w:t>
      </w:r>
    </w:p>
    <w:p w14:paraId="3A7A55B3" w14:textId="77777777" w:rsidR="008A4A6D" w:rsidRPr="008A4A6D" w:rsidRDefault="008A4A6D" w:rsidP="008A4A6D">
      <w:pPr>
        <w:bidi/>
        <w:jc w:val="both"/>
        <w:rPr>
          <w:rFonts w:cs="David"/>
          <w:rtl/>
        </w:rPr>
      </w:pPr>
    </w:p>
    <w:p w14:paraId="023683AE" w14:textId="77777777" w:rsidR="008A4A6D" w:rsidRPr="008A4A6D" w:rsidRDefault="008A4A6D" w:rsidP="008A4A6D">
      <w:pPr>
        <w:tabs>
          <w:tab w:val="left" w:pos="1788"/>
          <w:tab w:val="left" w:pos="3631"/>
        </w:tabs>
        <w:bidi/>
        <w:jc w:val="both"/>
        <w:rPr>
          <w:rFonts w:cs="David" w:hint="cs"/>
          <w:rtl/>
        </w:rPr>
      </w:pPr>
      <w:r w:rsidRPr="008A4A6D">
        <w:rPr>
          <w:rFonts w:cs="David"/>
          <w:b/>
          <w:bCs/>
          <w:u w:val="single"/>
          <w:rtl/>
        </w:rPr>
        <w:t>מוזמנים</w:t>
      </w:r>
      <w:r w:rsidRPr="008A4A6D">
        <w:rPr>
          <w:rFonts w:cs="David"/>
          <w:rtl/>
        </w:rPr>
        <w:t>:</w:t>
      </w:r>
    </w:p>
    <w:p w14:paraId="006660EA" w14:textId="77777777" w:rsidR="008A4A6D" w:rsidRPr="008A4A6D" w:rsidRDefault="008A4A6D" w:rsidP="008A4A6D">
      <w:pPr>
        <w:bidi/>
        <w:jc w:val="both"/>
        <w:rPr>
          <w:rFonts w:cs="David" w:hint="cs"/>
          <w:rtl/>
        </w:rPr>
      </w:pPr>
      <w:r w:rsidRPr="008A4A6D">
        <w:rPr>
          <w:rFonts w:cs="David" w:hint="cs"/>
          <w:rtl/>
        </w:rPr>
        <w:t xml:space="preserve">איל ינון </w:t>
      </w:r>
      <w:r w:rsidRPr="008A4A6D">
        <w:rPr>
          <w:rFonts w:cs="David"/>
          <w:rtl/>
        </w:rPr>
        <w:t>–</w:t>
      </w:r>
      <w:r w:rsidRPr="008A4A6D">
        <w:rPr>
          <w:rFonts w:cs="David" w:hint="cs"/>
          <w:rtl/>
        </w:rPr>
        <w:t xml:space="preserve"> מזכיר הכנסת</w:t>
      </w:r>
    </w:p>
    <w:p w14:paraId="72A0950C" w14:textId="77777777" w:rsidR="008A4A6D" w:rsidRPr="008A4A6D" w:rsidRDefault="008A4A6D" w:rsidP="008A4A6D">
      <w:pPr>
        <w:bidi/>
        <w:jc w:val="both"/>
        <w:rPr>
          <w:rFonts w:cs="David" w:hint="cs"/>
          <w:rtl/>
        </w:rPr>
      </w:pPr>
      <w:r w:rsidRPr="008A4A6D">
        <w:rPr>
          <w:rFonts w:cs="David" w:hint="cs"/>
          <w:rtl/>
        </w:rPr>
        <w:t xml:space="preserve">ירדנה </w:t>
      </w:r>
      <w:proofErr w:type="spellStart"/>
      <w:r w:rsidRPr="008A4A6D">
        <w:rPr>
          <w:rFonts w:cs="David" w:hint="cs"/>
          <w:rtl/>
        </w:rPr>
        <w:t>מלר</w:t>
      </w:r>
      <w:proofErr w:type="spellEnd"/>
      <w:r w:rsidRPr="008A4A6D">
        <w:rPr>
          <w:rFonts w:cs="David" w:hint="cs"/>
          <w:rtl/>
        </w:rPr>
        <w:t>-</w:t>
      </w:r>
      <w:proofErr w:type="spellStart"/>
      <w:r w:rsidRPr="008A4A6D">
        <w:rPr>
          <w:rFonts w:cs="David" w:hint="cs"/>
          <w:rtl/>
        </w:rPr>
        <w:t>הורביץ</w:t>
      </w:r>
      <w:proofErr w:type="spellEnd"/>
      <w:r w:rsidRPr="008A4A6D">
        <w:rPr>
          <w:rFonts w:cs="David" w:hint="cs"/>
          <w:rtl/>
        </w:rPr>
        <w:t xml:space="preserve"> </w:t>
      </w:r>
      <w:r w:rsidRPr="008A4A6D">
        <w:rPr>
          <w:rFonts w:cs="David"/>
          <w:rtl/>
        </w:rPr>
        <w:t>–</w:t>
      </w:r>
      <w:r w:rsidRPr="008A4A6D">
        <w:rPr>
          <w:rFonts w:cs="David" w:hint="cs"/>
          <w:rtl/>
        </w:rPr>
        <w:t xml:space="preserve"> סגנית מזכיר הכנסת</w:t>
      </w:r>
    </w:p>
    <w:p w14:paraId="1582EC5C" w14:textId="77777777" w:rsidR="008A4A6D" w:rsidRPr="008A4A6D" w:rsidRDefault="008A4A6D" w:rsidP="008A4A6D">
      <w:pPr>
        <w:bidi/>
        <w:jc w:val="both"/>
        <w:rPr>
          <w:rFonts w:cs="David"/>
          <w:rtl/>
        </w:rPr>
      </w:pPr>
    </w:p>
    <w:p w14:paraId="5AB24A94" w14:textId="77777777" w:rsidR="008A4A6D" w:rsidRPr="008A4A6D" w:rsidRDefault="008A4A6D" w:rsidP="008A4A6D">
      <w:pPr>
        <w:bidi/>
        <w:jc w:val="both"/>
        <w:rPr>
          <w:rFonts w:cs="David"/>
          <w:rtl/>
        </w:rPr>
      </w:pPr>
    </w:p>
    <w:p w14:paraId="04E402B6" w14:textId="77777777" w:rsidR="008A4A6D" w:rsidRPr="008A4A6D" w:rsidRDefault="008A4A6D" w:rsidP="008A4A6D">
      <w:pPr>
        <w:tabs>
          <w:tab w:val="left" w:pos="1930"/>
        </w:tabs>
        <w:bidi/>
        <w:jc w:val="both"/>
        <w:rPr>
          <w:rFonts w:cs="David" w:hint="cs"/>
          <w:rtl/>
        </w:rPr>
      </w:pPr>
      <w:r w:rsidRPr="008A4A6D">
        <w:rPr>
          <w:rFonts w:cs="David"/>
          <w:b/>
          <w:bCs/>
          <w:u w:val="single"/>
          <w:rtl/>
        </w:rPr>
        <w:t>י</w:t>
      </w:r>
      <w:r w:rsidRPr="008A4A6D">
        <w:rPr>
          <w:rFonts w:cs="David" w:hint="cs"/>
          <w:b/>
          <w:bCs/>
          <w:u w:val="single"/>
          <w:rtl/>
        </w:rPr>
        <w:t>יעוץ משפטי</w:t>
      </w:r>
      <w:r w:rsidRPr="008A4A6D">
        <w:rPr>
          <w:rFonts w:cs="David"/>
          <w:b/>
          <w:bCs/>
          <w:u w:val="single"/>
          <w:rtl/>
        </w:rPr>
        <w:t>:</w:t>
      </w:r>
      <w:r w:rsidRPr="008A4A6D">
        <w:rPr>
          <w:rFonts w:cs="David" w:hint="cs"/>
          <w:rtl/>
        </w:rPr>
        <w:t xml:space="preserve"> ארבל </w:t>
      </w:r>
      <w:proofErr w:type="spellStart"/>
      <w:r w:rsidRPr="008A4A6D">
        <w:rPr>
          <w:rFonts w:cs="David" w:hint="cs"/>
          <w:rtl/>
        </w:rPr>
        <w:t>אסטרחן</w:t>
      </w:r>
      <w:proofErr w:type="spellEnd"/>
    </w:p>
    <w:p w14:paraId="3A48A5A8" w14:textId="77777777" w:rsidR="008A4A6D" w:rsidRPr="008A4A6D" w:rsidRDefault="008A4A6D" w:rsidP="008A4A6D">
      <w:pPr>
        <w:bidi/>
        <w:jc w:val="both"/>
        <w:rPr>
          <w:rFonts w:cs="David"/>
          <w:rtl/>
        </w:rPr>
      </w:pPr>
    </w:p>
    <w:p w14:paraId="1007F7F3" w14:textId="77777777" w:rsidR="008A4A6D" w:rsidRPr="008A4A6D" w:rsidRDefault="008A4A6D" w:rsidP="008A4A6D">
      <w:pPr>
        <w:tabs>
          <w:tab w:val="left" w:pos="1930"/>
        </w:tabs>
        <w:bidi/>
        <w:jc w:val="both"/>
        <w:rPr>
          <w:rFonts w:cs="David" w:hint="cs"/>
          <w:b/>
          <w:bCs/>
          <w:rtl/>
        </w:rPr>
      </w:pPr>
      <w:r w:rsidRPr="008A4A6D">
        <w:rPr>
          <w:rFonts w:cs="David"/>
          <w:b/>
          <w:bCs/>
          <w:u w:val="single"/>
          <w:rtl/>
        </w:rPr>
        <w:t>מנהלת הוועדה</w:t>
      </w:r>
      <w:r w:rsidRPr="008A4A6D">
        <w:rPr>
          <w:rFonts w:cs="David"/>
          <w:rtl/>
        </w:rPr>
        <w:t>:</w:t>
      </w:r>
      <w:r w:rsidRPr="008A4A6D">
        <w:rPr>
          <w:rFonts w:cs="David" w:hint="cs"/>
          <w:b/>
          <w:bCs/>
          <w:rtl/>
        </w:rPr>
        <w:t xml:space="preserve"> </w:t>
      </w:r>
      <w:r w:rsidRPr="008A4A6D">
        <w:rPr>
          <w:rFonts w:cs="David" w:hint="cs"/>
          <w:rtl/>
        </w:rPr>
        <w:t>אתי בן יוסף</w:t>
      </w:r>
    </w:p>
    <w:p w14:paraId="1CBFD78F" w14:textId="77777777" w:rsidR="008A4A6D" w:rsidRPr="008A4A6D" w:rsidRDefault="008A4A6D" w:rsidP="008A4A6D">
      <w:pPr>
        <w:bidi/>
        <w:jc w:val="both"/>
        <w:rPr>
          <w:rFonts w:cs="David"/>
          <w:rtl/>
        </w:rPr>
      </w:pPr>
    </w:p>
    <w:p w14:paraId="06BD37DC" w14:textId="77777777" w:rsidR="008A4A6D" w:rsidRPr="008A4A6D" w:rsidRDefault="008A4A6D" w:rsidP="008A4A6D">
      <w:pPr>
        <w:tabs>
          <w:tab w:val="left" w:pos="1930"/>
        </w:tabs>
        <w:bidi/>
        <w:jc w:val="both"/>
        <w:rPr>
          <w:rFonts w:cs="David" w:hint="cs"/>
          <w:rtl/>
        </w:rPr>
      </w:pPr>
      <w:r w:rsidRPr="008A4A6D">
        <w:rPr>
          <w:rFonts w:cs="David" w:hint="cs"/>
          <w:b/>
          <w:bCs/>
          <w:u w:val="single"/>
          <w:rtl/>
        </w:rPr>
        <w:t xml:space="preserve">רשמת </w:t>
      </w:r>
      <w:proofErr w:type="spellStart"/>
      <w:r w:rsidRPr="008A4A6D">
        <w:rPr>
          <w:rFonts w:cs="David" w:hint="cs"/>
          <w:b/>
          <w:bCs/>
          <w:u w:val="single"/>
          <w:rtl/>
        </w:rPr>
        <w:t>פרלמנטרית</w:t>
      </w:r>
      <w:proofErr w:type="spellEnd"/>
      <w:r w:rsidRPr="008A4A6D">
        <w:rPr>
          <w:rFonts w:cs="David"/>
          <w:rtl/>
        </w:rPr>
        <w:t>:</w:t>
      </w:r>
      <w:r w:rsidRPr="008A4A6D">
        <w:rPr>
          <w:rFonts w:cs="David" w:hint="cs"/>
          <w:rtl/>
        </w:rPr>
        <w:t xml:space="preserve"> שרון רפאלי</w:t>
      </w:r>
    </w:p>
    <w:p w14:paraId="24149B29" w14:textId="77777777" w:rsidR="008A4A6D" w:rsidRPr="008A4A6D" w:rsidRDefault="008A4A6D" w:rsidP="008A4A6D">
      <w:pPr>
        <w:bidi/>
        <w:jc w:val="both"/>
        <w:rPr>
          <w:rFonts w:cs="David" w:hint="cs"/>
          <w:b/>
          <w:bCs/>
          <w:rtl/>
        </w:rPr>
      </w:pPr>
    </w:p>
    <w:p w14:paraId="45913C20" w14:textId="77777777" w:rsidR="008A4A6D" w:rsidRPr="008A4A6D" w:rsidRDefault="008A4A6D" w:rsidP="008A4A6D">
      <w:pPr>
        <w:pStyle w:val="Heading5"/>
        <w:rPr>
          <w:rFonts w:hint="cs"/>
          <w:sz w:val="24"/>
          <w:rtl/>
        </w:rPr>
      </w:pPr>
    </w:p>
    <w:p w14:paraId="6FBC755C" w14:textId="77777777" w:rsidR="008A4A6D" w:rsidRPr="008A4A6D" w:rsidRDefault="008A4A6D" w:rsidP="008A4A6D">
      <w:pPr>
        <w:pStyle w:val="Heading5"/>
        <w:rPr>
          <w:sz w:val="24"/>
          <w:rtl/>
        </w:rPr>
      </w:pPr>
      <w:r w:rsidRPr="008A4A6D">
        <w:rPr>
          <w:sz w:val="24"/>
          <w:rtl/>
        </w:rPr>
        <w:t xml:space="preserve"> </w:t>
      </w:r>
    </w:p>
    <w:p w14:paraId="2BEF2D2E" w14:textId="77777777" w:rsidR="008A4A6D" w:rsidRPr="008A4A6D" w:rsidRDefault="008A4A6D" w:rsidP="008A4A6D">
      <w:pPr>
        <w:bidi/>
        <w:jc w:val="both"/>
        <w:rPr>
          <w:rFonts w:cs="David" w:hint="cs"/>
          <w:rtl/>
        </w:rPr>
      </w:pPr>
    </w:p>
    <w:p w14:paraId="11A500C6" w14:textId="77777777" w:rsidR="008A4A6D" w:rsidRDefault="008A4A6D" w:rsidP="008A4A6D">
      <w:pPr>
        <w:bidi/>
        <w:jc w:val="center"/>
        <w:rPr>
          <w:rFonts w:cs="David" w:hint="cs"/>
          <w:b/>
          <w:bCs/>
          <w:u w:val="single"/>
          <w:rtl/>
        </w:rPr>
      </w:pPr>
      <w:r w:rsidRPr="008A4A6D">
        <w:rPr>
          <w:rFonts w:cs="David"/>
          <w:rtl/>
        </w:rPr>
        <w:br w:type="page"/>
      </w:r>
      <w:r w:rsidRPr="008A4A6D">
        <w:rPr>
          <w:rFonts w:cs="David" w:hint="cs"/>
          <w:b/>
          <w:bCs/>
          <w:u w:val="single"/>
          <w:rtl/>
        </w:rPr>
        <w:lastRenderedPageBreak/>
        <w:t>א. ערעורים על החלטת יו"ר הכנסת והסגנים שלא לאשר דחיפות הצעות לסדר היום:</w:t>
      </w:r>
    </w:p>
    <w:p w14:paraId="021B7537" w14:textId="77777777" w:rsidR="008A4A6D" w:rsidRPr="008A4A6D" w:rsidRDefault="008A4A6D" w:rsidP="008A4A6D">
      <w:pPr>
        <w:bidi/>
        <w:jc w:val="center"/>
        <w:rPr>
          <w:rFonts w:cs="David" w:hint="cs"/>
          <w:b/>
          <w:bCs/>
          <w:u w:val="single"/>
          <w:rtl/>
        </w:rPr>
      </w:pPr>
    </w:p>
    <w:p w14:paraId="726C64D1" w14:textId="77777777" w:rsidR="008A4A6D" w:rsidRPr="008A4A6D" w:rsidRDefault="008A4A6D" w:rsidP="008A4A6D">
      <w:pPr>
        <w:tabs>
          <w:tab w:val="left" w:pos="1221"/>
        </w:tabs>
        <w:bidi/>
        <w:jc w:val="center"/>
        <w:rPr>
          <w:rFonts w:cs="David" w:hint="cs"/>
          <w:b/>
          <w:bCs/>
          <w:u w:val="single"/>
          <w:rtl/>
        </w:rPr>
      </w:pPr>
      <w:r w:rsidRPr="008A4A6D">
        <w:rPr>
          <w:rFonts w:cs="David" w:hint="cs"/>
          <w:b/>
          <w:bCs/>
          <w:rtl/>
        </w:rPr>
        <w:t>1</w:t>
      </w:r>
      <w:r w:rsidRPr="008A4A6D">
        <w:rPr>
          <w:rFonts w:cs="David" w:hint="cs"/>
          <w:b/>
          <w:bCs/>
          <w:u w:val="single"/>
          <w:rtl/>
        </w:rPr>
        <w:t>. של חבר הכנסת דב חנין בנושא: מבצע מעצר פליטים אפריקנים השוהים בישראל.</w:t>
      </w:r>
    </w:p>
    <w:p w14:paraId="43649BB7" w14:textId="77777777" w:rsidR="008A4A6D" w:rsidRPr="008A4A6D" w:rsidRDefault="008A4A6D" w:rsidP="008A4A6D">
      <w:pPr>
        <w:bidi/>
        <w:jc w:val="center"/>
        <w:rPr>
          <w:rFonts w:cs="David" w:hint="cs"/>
          <w:b/>
          <w:bCs/>
          <w:u w:val="single"/>
          <w:rtl/>
        </w:rPr>
      </w:pPr>
      <w:r w:rsidRPr="008A4A6D">
        <w:rPr>
          <w:rFonts w:cs="David" w:hint="cs"/>
          <w:b/>
          <w:bCs/>
          <w:u w:val="single"/>
          <w:rtl/>
        </w:rPr>
        <w:t xml:space="preserve">2. של חברת הכנסת </w:t>
      </w:r>
      <w:proofErr w:type="spellStart"/>
      <w:r w:rsidRPr="008A4A6D">
        <w:rPr>
          <w:rFonts w:cs="David" w:hint="cs"/>
          <w:b/>
          <w:bCs/>
          <w:u w:val="single"/>
          <w:rtl/>
        </w:rPr>
        <w:t>נאדיה</w:t>
      </w:r>
      <w:proofErr w:type="spellEnd"/>
      <w:r w:rsidRPr="008A4A6D">
        <w:rPr>
          <w:rFonts w:cs="David" w:hint="cs"/>
          <w:b/>
          <w:bCs/>
          <w:u w:val="single"/>
          <w:rtl/>
        </w:rPr>
        <w:t xml:space="preserve"> חילו בנושא: גל ההתייקרות במשק.</w:t>
      </w:r>
    </w:p>
    <w:p w14:paraId="05B69AB8" w14:textId="77777777" w:rsidR="008A4A6D" w:rsidRDefault="008A4A6D" w:rsidP="008A4A6D">
      <w:pPr>
        <w:bidi/>
        <w:jc w:val="both"/>
        <w:rPr>
          <w:rFonts w:cs="David" w:hint="cs"/>
          <w:b/>
          <w:bCs/>
          <w:u w:val="single"/>
          <w:rtl/>
        </w:rPr>
      </w:pPr>
    </w:p>
    <w:p w14:paraId="495A3326" w14:textId="77777777" w:rsidR="008A4A6D" w:rsidRDefault="008A4A6D" w:rsidP="008A4A6D">
      <w:pPr>
        <w:bidi/>
        <w:jc w:val="both"/>
        <w:rPr>
          <w:rFonts w:cs="David" w:hint="cs"/>
          <w:b/>
          <w:bCs/>
          <w:u w:val="single"/>
          <w:rtl/>
        </w:rPr>
      </w:pPr>
    </w:p>
    <w:p w14:paraId="24691C63" w14:textId="77777777" w:rsidR="008A4A6D" w:rsidRPr="008A4A6D" w:rsidRDefault="008A4A6D" w:rsidP="008A4A6D">
      <w:pPr>
        <w:bidi/>
        <w:jc w:val="both"/>
        <w:rPr>
          <w:rFonts w:cs="David" w:hint="cs"/>
          <w:b/>
          <w:bCs/>
          <w:u w:val="single"/>
          <w:rtl/>
        </w:rPr>
      </w:pPr>
    </w:p>
    <w:p w14:paraId="6F72C4CC"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20F4C737" w14:textId="77777777" w:rsidR="008A4A6D" w:rsidRPr="008A4A6D" w:rsidRDefault="008A4A6D" w:rsidP="008A4A6D">
      <w:pPr>
        <w:bidi/>
        <w:jc w:val="both"/>
        <w:rPr>
          <w:rFonts w:cs="David" w:hint="cs"/>
          <w:rtl/>
        </w:rPr>
      </w:pPr>
    </w:p>
    <w:p w14:paraId="698B3B41" w14:textId="77777777" w:rsidR="008A4A6D" w:rsidRPr="008A4A6D" w:rsidRDefault="008A4A6D" w:rsidP="008A4A6D">
      <w:pPr>
        <w:bidi/>
        <w:jc w:val="both"/>
        <w:rPr>
          <w:rFonts w:cs="David" w:hint="cs"/>
          <w:rtl/>
        </w:rPr>
      </w:pPr>
      <w:r w:rsidRPr="008A4A6D">
        <w:rPr>
          <w:rFonts w:cs="David" w:hint="cs"/>
          <w:rtl/>
        </w:rPr>
        <w:tab/>
        <w:t xml:space="preserve"> בוקר טוב. אני מתכבד לפתוח את ישיבת ועדת הכנסת. על סדר היום: ערעורים על החלטת יו"ר הכנסת והסגנים שלא לאשר דחיפות הצעות לסדר היום. הנושא הראשון הוא של חבר הכנסת דב חנין </w:t>
      </w:r>
      <w:r w:rsidRPr="008A4A6D">
        <w:rPr>
          <w:rFonts w:cs="David"/>
          <w:rtl/>
        </w:rPr>
        <w:t>–</w:t>
      </w:r>
      <w:r w:rsidRPr="008A4A6D">
        <w:rPr>
          <w:rFonts w:cs="David" w:hint="cs"/>
          <w:rtl/>
        </w:rPr>
        <w:t xml:space="preserve"> מבצע מעצר פליטים אפריקנים השוהים בישראל. חבר הכנסת דב חנין, בבקשה מכובדי.</w:t>
      </w:r>
    </w:p>
    <w:p w14:paraId="1D6D283F" w14:textId="77777777" w:rsidR="008A4A6D" w:rsidRPr="008A4A6D" w:rsidRDefault="008A4A6D" w:rsidP="008A4A6D">
      <w:pPr>
        <w:bidi/>
        <w:jc w:val="both"/>
        <w:rPr>
          <w:rFonts w:cs="David" w:hint="cs"/>
          <w:rtl/>
        </w:rPr>
      </w:pPr>
    </w:p>
    <w:p w14:paraId="7FADC77C" w14:textId="77777777" w:rsidR="008A4A6D" w:rsidRPr="008A4A6D" w:rsidRDefault="008A4A6D" w:rsidP="008A4A6D">
      <w:pPr>
        <w:pStyle w:val="Heading5"/>
        <w:rPr>
          <w:rFonts w:hint="cs"/>
          <w:sz w:val="24"/>
          <w:rtl/>
        </w:rPr>
      </w:pPr>
      <w:r w:rsidRPr="008A4A6D">
        <w:rPr>
          <w:rFonts w:hint="cs"/>
          <w:sz w:val="24"/>
          <w:u w:val="single"/>
          <w:rtl/>
        </w:rPr>
        <w:t>דב חנין:</w:t>
      </w:r>
    </w:p>
    <w:p w14:paraId="48CACEA4" w14:textId="77777777" w:rsidR="008A4A6D" w:rsidRPr="008A4A6D" w:rsidRDefault="008A4A6D" w:rsidP="008A4A6D">
      <w:pPr>
        <w:pStyle w:val="Heading5"/>
        <w:rPr>
          <w:rFonts w:hint="cs"/>
          <w:sz w:val="24"/>
          <w:rtl/>
        </w:rPr>
      </w:pPr>
    </w:p>
    <w:p w14:paraId="27664751" w14:textId="77777777" w:rsidR="008A4A6D" w:rsidRPr="008A4A6D" w:rsidRDefault="008A4A6D" w:rsidP="008A4A6D">
      <w:pPr>
        <w:bidi/>
        <w:jc w:val="both"/>
        <w:rPr>
          <w:rFonts w:cs="David" w:hint="cs"/>
          <w:rtl/>
        </w:rPr>
      </w:pPr>
      <w:r w:rsidRPr="008A4A6D">
        <w:rPr>
          <w:rFonts w:cs="David" w:hint="cs"/>
          <w:rtl/>
        </w:rPr>
        <w:tab/>
        <w:t xml:space="preserve"> תודה רבה, אדוני היושב ראש. אני הגשתי הצעה שהיא גם חשובה וגם דחופה, והאמת היא שאם לא מאפשרים את הדיון הדחוף במליאת הכנסת אין לי כלים </w:t>
      </w:r>
      <w:proofErr w:type="spellStart"/>
      <w:r w:rsidRPr="008A4A6D">
        <w:rPr>
          <w:rFonts w:cs="David" w:hint="cs"/>
          <w:rtl/>
        </w:rPr>
        <w:t>פרלמנטריים</w:t>
      </w:r>
      <w:proofErr w:type="spellEnd"/>
      <w:r w:rsidRPr="008A4A6D">
        <w:rPr>
          <w:rFonts w:cs="David" w:hint="cs"/>
          <w:rtl/>
        </w:rPr>
        <w:t xml:space="preserve"> לקדם עניין שלדעתי הוא חיוני לדיון בכנסת.</w:t>
      </w:r>
    </w:p>
    <w:p w14:paraId="19CAAAD2" w14:textId="77777777" w:rsidR="008A4A6D" w:rsidRPr="008A4A6D" w:rsidRDefault="008A4A6D" w:rsidP="008A4A6D">
      <w:pPr>
        <w:bidi/>
        <w:jc w:val="both"/>
        <w:rPr>
          <w:rFonts w:cs="David" w:hint="cs"/>
          <w:rtl/>
        </w:rPr>
      </w:pPr>
    </w:p>
    <w:p w14:paraId="0F07FD34"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40896F3C" w14:textId="77777777" w:rsidR="008A4A6D" w:rsidRPr="008A4A6D" w:rsidRDefault="008A4A6D" w:rsidP="008A4A6D">
      <w:pPr>
        <w:bidi/>
        <w:jc w:val="both"/>
        <w:rPr>
          <w:rFonts w:cs="David" w:hint="cs"/>
          <w:rtl/>
        </w:rPr>
      </w:pPr>
    </w:p>
    <w:p w14:paraId="737D253D" w14:textId="77777777" w:rsidR="008A4A6D" w:rsidRPr="008A4A6D" w:rsidRDefault="008A4A6D" w:rsidP="008A4A6D">
      <w:pPr>
        <w:bidi/>
        <w:jc w:val="both"/>
        <w:rPr>
          <w:rFonts w:cs="David" w:hint="cs"/>
          <w:rtl/>
        </w:rPr>
      </w:pPr>
      <w:r w:rsidRPr="008A4A6D">
        <w:rPr>
          <w:rFonts w:cs="David" w:hint="cs"/>
          <w:rtl/>
        </w:rPr>
        <w:tab/>
        <w:t>אם אדוני ירשה לי, אני אציע לך. יש לך הצעה רגילה.</w:t>
      </w:r>
    </w:p>
    <w:p w14:paraId="230A8A33" w14:textId="77777777" w:rsidR="008A4A6D" w:rsidRPr="008A4A6D" w:rsidRDefault="008A4A6D" w:rsidP="008A4A6D">
      <w:pPr>
        <w:bidi/>
        <w:jc w:val="both"/>
        <w:rPr>
          <w:rFonts w:cs="David" w:hint="cs"/>
          <w:rtl/>
        </w:rPr>
      </w:pPr>
    </w:p>
    <w:p w14:paraId="666495E0" w14:textId="77777777" w:rsidR="008A4A6D" w:rsidRPr="008A4A6D" w:rsidRDefault="008A4A6D" w:rsidP="008A4A6D">
      <w:pPr>
        <w:pStyle w:val="Heading5"/>
        <w:rPr>
          <w:rFonts w:hint="cs"/>
          <w:sz w:val="24"/>
          <w:rtl/>
        </w:rPr>
      </w:pPr>
      <w:r w:rsidRPr="008A4A6D">
        <w:rPr>
          <w:rFonts w:hint="cs"/>
          <w:sz w:val="24"/>
          <w:u w:val="single"/>
          <w:rtl/>
        </w:rPr>
        <w:t>דב חנין:</w:t>
      </w:r>
    </w:p>
    <w:p w14:paraId="3BD699ED" w14:textId="77777777" w:rsidR="008A4A6D" w:rsidRPr="008A4A6D" w:rsidRDefault="008A4A6D" w:rsidP="008A4A6D">
      <w:pPr>
        <w:pStyle w:val="Heading5"/>
        <w:rPr>
          <w:rFonts w:hint="cs"/>
          <w:sz w:val="24"/>
          <w:rtl/>
        </w:rPr>
      </w:pPr>
    </w:p>
    <w:p w14:paraId="32DBF3FD" w14:textId="77777777" w:rsidR="008A4A6D" w:rsidRPr="008A4A6D" w:rsidRDefault="008A4A6D" w:rsidP="008A4A6D">
      <w:pPr>
        <w:bidi/>
        <w:jc w:val="both"/>
        <w:rPr>
          <w:rFonts w:cs="David" w:hint="cs"/>
          <w:rtl/>
        </w:rPr>
      </w:pPr>
      <w:r w:rsidRPr="008A4A6D">
        <w:rPr>
          <w:rFonts w:cs="David" w:hint="cs"/>
          <w:rtl/>
        </w:rPr>
        <w:tab/>
        <w:t>אדוני, אנחנו סיעה קטנה, יש לנו הצעה רגילה או הצעת חוק אחת לשבוע, ואת הצעות החוק שלנו אנחנו מתכננים הרבה זמן מראש.</w:t>
      </w:r>
    </w:p>
    <w:p w14:paraId="3B2BF10D" w14:textId="77777777" w:rsidR="008A4A6D" w:rsidRPr="008A4A6D" w:rsidRDefault="008A4A6D" w:rsidP="008A4A6D">
      <w:pPr>
        <w:bidi/>
        <w:jc w:val="both"/>
        <w:rPr>
          <w:rFonts w:cs="David" w:hint="cs"/>
          <w:rtl/>
        </w:rPr>
      </w:pPr>
    </w:p>
    <w:p w14:paraId="1FCB45C8"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5440DD20" w14:textId="77777777" w:rsidR="008A4A6D" w:rsidRPr="008A4A6D" w:rsidRDefault="008A4A6D" w:rsidP="008A4A6D">
      <w:pPr>
        <w:bidi/>
        <w:jc w:val="both"/>
        <w:rPr>
          <w:rFonts w:cs="David" w:hint="cs"/>
          <w:rtl/>
        </w:rPr>
      </w:pPr>
    </w:p>
    <w:p w14:paraId="576FFBCD" w14:textId="77777777" w:rsidR="008A4A6D" w:rsidRPr="008A4A6D" w:rsidRDefault="008A4A6D" w:rsidP="008A4A6D">
      <w:pPr>
        <w:bidi/>
        <w:jc w:val="both"/>
        <w:rPr>
          <w:rFonts w:cs="David" w:hint="cs"/>
          <w:rtl/>
        </w:rPr>
      </w:pPr>
      <w:r w:rsidRPr="008A4A6D">
        <w:rPr>
          <w:rFonts w:cs="David" w:hint="cs"/>
          <w:rtl/>
        </w:rPr>
        <w:tab/>
        <w:t xml:space="preserve"> ואתם לא מותירים- -</w:t>
      </w:r>
    </w:p>
    <w:p w14:paraId="7E1BC5E1" w14:textId="77777777" w:rsidR="008A4A6D" w:rsidRPr="008A4A6D" w:rsidRDefault="008A4A6D" w:rsidP="008A4A6D">
      <w:pPr>
        <w:bidi/>
        <w:jc w:val="both"/>
        <w:rPr>
          <w:rFonts w:cs="David" w:hint="cs"/>
          <w:rtl/>
        </w:rPr>
      </w:pPr>
    </w:p>
    <w:p w14:paraId="0A8343D9" w14:textId="77777777" w:rsidR="008A4A6D" w:rsidRPr="008A4A6D" w:rsidRDefault="008A4A6D" w:rsidP="008A4A6D">
      <w:pPr>
        <w:pStyle w:val="Heading5"/>
        <w:rPr>
          <w:rFonts w:hint="cs"/>
          <w:sz w:val="24"/>
          <w:rtl/>
        </w:rPr>
      </w:pPr>
      <w:r w:rsidRPr="008A4A6D">
        <w:rPr>
          <w:rFonts w:hint="cs"/>
          <w:sz w:val="24"/>
          <w:u w:val="single"/>
          <w:rtl/>
        </w:rPr>
        <w:t>דב חנין:</w:t>
      </w:r>
    </w:p>
    <w:p w14:paraId="68CEA017" w14:textId="77777777" w:rsidR="008A4A6D" w:rsidRPr="008A4A6D" w:rsidRDefault="008A4A6D" w:rsidP="008A4A6D">
      <w:pPr>
        <w:pStyle w:val="Heading5"/>
        <w:rPr>
          <w:rFonts w:hint="cs"/>
          <w:sz w:val="24"/>
          <w:rtl/>
        </w:rPr>
      </w:pPr>
    </w:p>
    <w:p w14:paraId="59E07E67" w14:textId="77777777" w:rsidR="008A4A6D" w:rsidRPr="008A4A6D" w:rsidRDefault="008A4A6D" w:rsidP="008A4A6D">
      <w:pPr>
        <w:bidi/>
        <w:jc w:val="both"/>
        <w:rPr>
          <w:rFonts w:cs="David" w:hint="cs"/>
          <w:rtl/>
        </w:rPr>
      </w:pPr>
      <w:r w:rsidRPr="008A4A6D">
        <w:rPr>
          <w:rFonts w:cs="David" w:hint="cs"/>
          <w:rtl/>
        </w:rPr>
        <w:tab/>
        <w:t xml:space="preserve"> אין לנו מרווח, זה מה שיש לנו, רק הצעה אחת. מעבירים הצעות חוק לוועדת שרים לחקיקה- -</w:t>
      </w:r>
    </w:p>
    <w:p w14:paraId="145E0C6A" w14:textId="77777777" w:rsidR="008A4A6D" w:rsidRPr="008A4A6D" w:rsidRDefault="008A4A6D" w:rsidP="008A4A6D">
      <w:pPr>
        <w:bidi/>
        <w:jc w:val="both"/>
        <w:rPr>
          <w:rFonts w:cs="David" w:hint="cs"/>
          <w:rtl/>
        </w:rPr>
      </w:pPr>
    </w:p>
    <w:p w14:paraId="770EED8F" w14:textId="77777777" w:rsidR="008A4A6D" w:rsidRPr="008A4A6D" w:rsidRDefault="008A4A6D" w:rsidP="008A4A6D">
      <w:pPr>
        <w:bidi/>
        <w:jc w:val="both"/>
        <w:rPr>
          <w:rFonts w:cs="David"/>
        </w:rPr>
      </w:pPr>
      <w:r w:rsidRPr="008A4A6D">
        <w:rPr>
          <w:rFonts w:cs="David" w:hint="cs"/>
          <w:u w:val="single"/>
          <w:rtl/>
        </w:rPr>
        <w:t>היו"ר דוד טל:</w:t>
      </w:r>
    </w:p>
    <w:p w14:paraId="12BC89DA" w14:textId="77777777" w:rsidR="008A4A6D" w:rsidRPr="008A4A6D" w:rsidRDefault="008A4A6D" w:rsidP="008A4A6D">
      <w:pPr>
        <w:bidi/>
        <w:jc w:val="both"/>
        <w:rPr>
          <w:rFonts w:cs="David" w:hint="cs"/>
          <w:rtl/>
        </w:rPr>
      </w:pPr>
    </w:p>
    <w:p w14:paraId="66013042" w14:textId="77777777" w:rsidR="008A4A6D" w:rsidRPr="008A4A6D" w:rsidRDefault="008A4A6D" w:rsidP="008A4A6D">
      <w:pPr>
        <w:bidi/>
        <w:jc w:val="both"/>
        <w:rPr>
          <w:rFonts w:cs="David" w:hint="cs"/>
          <w:rtl/>
        </w:rPr>
      </w:pPr>
      <w:r w:rsidRPr="008A4A6D">
        <w:rPr>
          <w:rFonts w:cs="David" w:hint="cs"/>
          <w:rtl/>
        </w:rPr>
        <w:tab/>
        <w:t>זאת אומרת, אתם טוענים שלא תהיה לכם שום אפשרות להעלות הצעה רגילה לסדר היום.</w:t>
      </w:r>
    </w:p>
    <w:p w14:paraId="56A5396E" w14:textId="77777777" w:rsidR="008A4A6D" w:rsidRPr="008A4A6D" w:rsidRDefault="008A4A6D" w:rsidP="008A4A6D">
      <w:pPr>
        <w:bidi/>
        <w:jc w:val="both"/>
        <w:rPr>
          <w:rFonts w:cs="David" w:hint="cs"/>
          <w:rtl/>
        </w:rPr>
      </w:pPr>
    </w:p>
    <w:p w14:paraId="1B99088E" w14:textId="77777777" w:rsidR="008A4A6D" w:rsidRPr="008A4A6D" w:rsidRDefault="008A4A6D" w:rsidP="008A4A6D">
      <w:pPr>
        <w:pStyle w:val="Heading5"/>
        <w:rPr>
          <w:rFonts w:hint="cs"/>
          <w:sz w:val="24"/>
          <w:rtl/>
        </w:rPr>
      </w:pPr>
      <w:r w:rsidRPr="008A4A6D">
        <w:rPr>
          <w:rFonts w:hint="cs"/>
          <w:sz w:val="24"/>
          <w:u w:val="single"/>
          <w:rtl/>
        </w:rPr>
        <w:t>דב חנין:</w:t>
      </w:r>
    </w:p>
    <w:p w14:paraId="58E9F006" w14:textId="77777777" w:rsidR="008A4A6D" w:rsidRPr="008A4A6D" w:rsidRDefault="008A4A6D" w:rsidP="008A4A6D">
      <w:pPr>
        <w:pStyle w:val="Heading5"/>
        <w:rPr>
          <w:rFonts w:hint="cs"/>
          <w:sz w:val="24"/>
          <w:rtl/>
        </w:rPr>
      </w:pPr>
    </w:p>
    <w:p w14:paraId="21A9F81D" w14:textId="77777777" w:rsidR="008A4A6D" w:rsidRPr="008A4A6D" w:rsidRDefault="008A4A6D" w:rsidP="008A4A6D">
      <w:pPr>
        <w:bidi/>
        <w:jc w:val="both"/>
        <w:rPr>
          <w:rFonts w:cs="David" w:hint="cs"/>
          <w:rtl/>
        </w:rPr>
      </w:pPr>
      <w:r w:rsidRPr="008A4A6D">
        <w:rPr>
          <w:rFonts w:cs="David" w:hint="cs"/>
          <w:rtl/>
        </w:rPr>
        <w:tab/>
        <w:t xml:space="preserve">אם אנחנו צריכים להודיע מראש על הצעות חוק שאנחנו מביאים לוועדות שרים, אנחנו מודיעים על זה עוד בשבוע שלפני-כן. זאת האופציה שיש לנו. </w:t>
      </w:r>
    </w:p>
    <w:p w14:paraId="10A03386" w14:textId="77777777" w:rsidR="008A4A6D" w:rsidRPr="008A4A6D" w:rsidRDefault="008A4A6D" w:rsidP="008A4A6D">
      <w:pPr>
        <w:bidi/>
        <w:jc w:val="both"/>
        <w:rPr>
          <w:rFonts w:cs="David" w:hint="cs"/>
          <w:rtl/>
        </w:rPr>
      </w:pPr>
    </w:p>
    <w:p w14:paraId="6CE55DFD" w14:textId="77777777" w:rsidR="008A4A6D" w:rsidRPr="008A4A6D" w:rsidRDefault="008A4A6D" w:rsidP="008A4A6D">
      <w:pPr>
        <w:bidi/>
        <w:jc w:val="both"/>
        <w:rPr>
          <w:rFonts w:cs="David" w:hint="cs"/>
          <w:rtl/>
        </w:rPr>
      </w:pPr>
      <w:r w:rsidRPr="008A4A6D">
        <w:rPr>
          <w:rFonts w:cs="David" w:hint="cs"/>
          <w:rtl/>
        </w:rPr>
        <w:tab/>
        <w:t xml:space="preserve">מדובר במבצע מאוד גדול למעצר ולהרחקת עובדים זרים או פליטים </w:t>
      </w:r>
      <w:r w:rsidRPr="008A4A6D">
        <w:rPr>
          <w:rFonts w:cs="David"/>
          <w:rtl/>
        </w:rPr>
        <w:t>–</w:t>
      </w:r>
      <w:r w:rsidRPr="008A4A6D">
        <w:rPr>
          <w:rFonts w:cs="David" w:hint="cs"/>
          <w:rtl/>
        </w:rPr>
        <w:t xml:space="preserve"> לא כל כך ברור מיהם האנשים כי בכל מקום במסמך הזה כתובים דברים אחרים. בכל אופן, זהו מבצע עצום שמתנהל במהלך חודש מרס. לפי המסמך הזה של ראש אגף המבצעים במשטרה שנמצא לפניי, ייעצרו כל יום 300 שוהים בלתי חוקיים ויורחקו מהארץ. זה מנוגד לחלוטין להוראות של המשפט הבינלאומי. נציג הנציב העליון לפליטים באו"ם, מישראל, הוציא מכתב ובו ביקורת קשה על הדברים האלה. בין היתר עוצרים אנשים שיש להם נייר הגנה מטעם נציבות האו"ם לפליטים; מחליטים על גירוש או על העברה של פליטים ללא ועדת הפליטים, מתעלמים מתיעוד מול שגרירויות. המשמעות היא סיכון אמיתי של חיי אדם, למשל לגבי פליטים מאריתריאה. בקיצור, אנחנו מדברים על דבר דרמטי מאוד גדול בהיקפו, ולמשמעות המעשית יש השלכות על חיי אדם. כמו שהוועדה הזאת תמיד בוחנת זאת גם שאלה של חשיבות, אבל במקרה הזה זאת גם של דחיפות כי אם אנחנו נמשיך לגרש אנשים תוך התעלמות מנציבות האו"ם לפליטים, אנחנו נגרום </w:t>
      </w:r>
      <w:r w:rsidRPr="008A4A6D">
        <w:rPr>
          <w:rFonts w:cs="David" w:hint="cs"/>
          <w:rtl/>
        </w:rPr>
        <w:lastRenderedPageBreak/>
        <w:t xml:space="preserve">למצב שבו חייהם של אנשים יהיו בסכנה, ואנחנו מסבכים קשות </w:t>
      </w:r>
      <w:r w:rsidRPr="008A4A6D">
        <w:rPr>
          <w:rFonts w:cs="David"/>
          <w:rtl/>
        </w:rPr>
        <w:t>–</w:t>
      </w:r>
      <w:r w:rsidRPr="008A4A6D">
        <w:rPr>
          <w:rFonts w:cs="David" w:hint="cs"/>
          <w:rtl/>
        </w:rPr>
        <w:t xml:space="preserve"> וגם באופן מיותר </w:t>
      </w:r>
      <w:r w:rsidRPr="008A4A6D">
        <w:rPr>
          <w:rFonts w:cs="David"/>
          <w:rtl/>
        </w:rPr>
        <w:t>–</w:t>
      </w:r>
      <w:r w:rsidRPr="008A4A6D">
        <w:rPr>
          <w:rFonts w:cs="David" w:hint="cs"/>
          <w:rtl/>
        </w:rPr>
        <w:t xml:space="preserve"> את מדינת ישראל ברמה הבינלאומית. </w:t>
      </w:r>
    </w:p>
    <w:p w14:paraId="3653A999" w14:textId="77777777" w:rsidR="008A4A6D" w:rsidRPr="008A4A6D" w:rsidRDefault="008A4A6D" w:rsidP="008A4A6D">
      <w:pPr>
        <w:bidi/>
        <w:jc w:val="both"/>
        <w:rPr>
          <w:rFonts w:cs="David" w:hint="cs"/>
          <w:rtl/>
        </w:rPr>
      </w:pPr>
    </w:p>
    <w:p w14:paraId="429E21A2" w14:textId="77777777" w:rsidR="008A4A6D" w:rsidRPr="008A4A6D" w:rsidRDefault="008A4A6D" w:rsidP="008A4A6D">
      <w:pPr>
        <w:bidi/>
        <w:jc w:val="both"/>
        <w:rPr>
          <w:rFonts w:cs="David" w:hint="cs"/>
          <w:rtl/>
        </w:rPr>
      </w:pPr>
      <w:r w:rsidRPr="008A4A6D">
        <w:rPr>
          <w:rFonts w:cs="David" w:hint="cs"/>
          <w:rtl/>
        </w:rPr>
        <w:tab/>
        <w:t>אדוני היושב ראש, ההצעה הזאת מאפשרת גם לממשלה - -</w:t>
      </w:r>
    </w:p>
    <w:p w14:paraId="477D0F87" w14:textId="77777777" w:rsidR="008A4A6D" w:rsidRPr="008A4A6D" w:rsidRDefault="008A4A6D" w:rsidP="008A4A6D">
      <w:pPr>
        <w:bidi/>
        <w:jc w:val="both"/>
        <w:rPr>
          <w:rFonts w:cs="David" w:hint="cs"/>
          <w:rtl/>
        </w:rPr>
      </w:pPr>
    </w:p>
    <w:p w14:paraId="23C9996B"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080F5C84" w14:textId="77777777" w:rsidR="008A4A6D" w:rsidRPr="008A4A6D" w:rsidRDefault="008A4A6D" w:rsidP="008A4A6D">
      <w:pPr>
        <w:bidi/>
        <w:jc w:val="both"/>
        <w:rPr>
          <w:rFonts w:cs="David" w:hint="cs"/>
          <w:rtl/>
        </w:rPr>
      </w:pPr>
    </w:p>
    <w:p w14:paraId="505CE1BC" w14:textId="77777777" w:rsidR="008A4A6D" w:rsidRPr="008A4A6D" w:rsidRDefault="008A4A6D" w:rsidP="008A4A6D">
      <w:pPr>
        <w:bidi/>
        <w:jc w:val="both"/>
        <w:rPr>
          <w:rFonts w:cs="David" w:hint="cs"/>
          <w:rtl/>
        </w:rPr>
      </w:pPr>
      <w:r w:rsidRPr="008A4A6D">
        <w:rPr>
          <w:rFonts w:cs="David" w:hint="cs"/>
          <w:rtl/>
        </w:rPr>
        <w:tab/>
        <w:t>אנחנו פשוט צריכים להבין למה זה דחוף. לדעתי, הבנו. אם אדוני רוצה שאני אאפשר לו עוד 3 דקות במקום במליאה, אני מוכן לאפשר לו כאן ולוותר על המליאה. אני חושב שהדברים ברורים.</w:t>
      </w:r>
    </w:p>
    <w:p w14:paraId="164CC277" w14:textId="77777777" w:rsidR="008A4A6D" w:rsidRPr="008A4A6D" w:rsidRDefault="008A4A6D" w:rsidP="008A4A6D">
      <w:pPr>
        <w:bidi/>
        <w:jc w:val="both"/>
        <w:rPr>
          <w:rFonts w:cs="David" w:hint="cs"/>
          <w:rtl/>
        </w:rPr>
      </w:pPr>
    </w:p>
    <w:p w14:paraId="19CD088E" w14:textId="77777777" w:rsidR="008A4A6D" w:rsidRPr="008A4A6D" w:rsidRDefault="008A4A6D" w:rsidP="008A4A6D">
      <w:pPr>
        <w:pStyle w:val="Heading5"/>
        <w:rPr>
          <w:rFonts w:hint="cs"/>
          <w:sz w:val="24"/>
          <w:rtl/>
        </w:rPr>
      </w:pPr>
      <w:r w:rsidRPr="008A4A6D">
        <w:rPr>
          <w:rFonts w:hint="cs"/>
          <w:sz w:val="24"/>
          <w:u w:val="single"/>
          <w:rtl/>
        </w:rPr>
        <w:t>דב חנין:</w:t>
      </w:r>
    </w:p>
    <w:p w14:paraId="69CDE156" w14:textId="77777777" w:rsidR="008A4A6D" w:rsidRPr="008A4A6D" w:rsidRDefault="008A4A6D" w:rsidP="008A4A6D">
      <w:pPr>
        <w:pStyle w:val="Heading5"/>
        <w:rPr>
          <w:rFonts w:hint="cs"/>
          <w:sz w:val="24"/>
          <w:rtl/>
        </w:rPr>
      </w:pPr>
    </w:p>
    <w:p w14:paraId="1A4A9176" w14:textId="77777777" w:rsidR="008A4A6D" w:rsidRPr="008A4A6D" w:rsidRDefault="008A4A6D" w:rsidP="008A4A6D">
      <w:pPr>
        <w:bidi/>
        <w:jc w:val="both"/>
        <w:rPr>
          <w:rFonts w:cs="David" w:hint="cs"/>
          <w:rtl/>
        </w:rPr>
      </w:pPr>
      <w:r w:rsidRPr="008A4A6D">
        <w:rPr>
          <w:rFonts w:cs="David" w:hint="cs"/>
          <w:rtl/>
        </w:rPr>
        <w:tab/>
        <w:t xml:space="preserve"> רק עוד משפט אחד. יש להצעה כזאת יתרון נוסף, כי ההצעה מאפשרת לממשלה לומר את דבריה המוסמכים, לא מפי ניירות של מפקדים במשטרה שמתגלגלים בכל העולם אחר-כך, ויש להם האפקט שלהם. ראוי שממשלת ישראל תוכל להשמיע את עמדתה- -</w:t>
      </w:r>
    </w:p>
    <w:p w14:paraId="39BB20F4" w14:textId="77777777" w:rsidR="008A4A6D" w:rsidRPr="008A4A6D" w:rsidRDefault="008A4A6D" w:rsidP="008A4A6D">
      <w:pPr>
        <w:bidi/>
        <w:jc w:val="both"/>
        <w:rPr>
          <w:rFonts w:cs="David" w:hint="cs"/>
          <w:rtl/>
        </w:rPr>
      </w:pPr>
    </w:p>
    <w:p w14:paraId="5AEBF63F"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2952C546" w14:textId="77777777" w:rsidR="008A4A6D" w:rsidRPr="008A4A6D" w:rsidRDefault="008A4A6D" w:rsidP="008A4A6D">
      <w:pPr>
        <w:bidi/>
        <w:jc w:val="both"/>
        <w:rPr>
          <w:rFonts w:cs="David" w:hint="cs"/>
          <w:rtl/>
        </w:rPr>
      </w:pPr>
    </w:p>
    <w:p w14:paraId="6766E7F8" w14:textId="77777777" w:rsidR="008A4A6D" w:rsidRPr="008A4A6D" w:rsidRDefault="008A4A6D" w:rsidP="008A4A6D">
      <w:pPr>
        <w:bidi/>
        <w:jc w:val="both"/>
        <w:rPr>
          <w:rFonts w:cs="David" w:hint="cs"/>
          <w:rtl/>
        </w:rPr>
      </w:pPr>
      <w:r w:rsidRPr="008A4A6D">
        <w:rPr>
          <w:rFonts w:cs="David" w:hint="cs"/>
          <w:rtl/>
        </w:rPr>
        <w:tab/>
        <w:t>אנחנו דנים כרגע על כך שראוי שכנסת ישראל תדון בנושא הזה.</w:t>
      </w:r>
    </w:p>
    <w:p w14:paraId="71DDF141" w14:textId="77777777" w:rsidR="008A4A6D" w:rsidRPr="008A4A6D" w:rsidRDefault="008A4A6D" w:rsidP="008A4A6D">
      <w:pPr>
        <w:bidi/>
        <w:jc w:val="both"/>
        <w:rPr>
          <w:rFonts w:cs="David" w:hint="cs"/>
          <w:rtl/>
        </w:rPr>
      </w:pPr>
    </w:p>
    <w:p w14:paraId="6A7D347C" w14:textId="77777777" w:rsidR="008A4A6D" w:rsidRPr="008A4A6D" w:rsidRDefault="008A4A6D" w:rsidP="008A4A6D">
      <w:pPr>
        <w:pStyle w:val="Heading5"/>
        <w:rPr>
          <w:rFonts w:hint="cs"/>
          <w:sz w:val="24"/>
          <w:rtl/>
        </w:rPr>
      </w:pPr>
      <w:r w:rsidRPr="008A4A6D">
        <w:rPr>
          <w:rFonts w:hint="cs"/>
          <w:sz w:val="24"/>
          <w:u w:val="single"/>
          <w:rtl/>
        </w:rPr>
        <w:t>דב חנין:</w:t>
      </w:r>
    </w:p>
    <w:p w14:paraId="60536C36" w14:textId="77777777" w:rsidR="008A4A6D" w:rsidRPr="008A4A6D" w:rsidRDefault="008A4A6D" w:rsidP="008A4A6D">
      <w:pPr>
        <w:pStyle w:val="Heading5"/>
        <w:rPr>
          <w:rFonts w:hint="cs"/>
          <w:sz w:val="24"/>
          <w:rtl/>
        </w:rPr>
      </w:pPr>
    </w:p>
    <w:p w14:paraId="7B6B346C" w14:textId="77777777" w:rsidR="008A4A6D" w:rsidRPr="008A4A6D" w:rsidRDefault="008A4A6D" w:rsidP="008A4A6D">
      <w:pPr>
        <w:bidi/>
        <w:jc w:val="both"/>
        <w:rPr>
          <w:rFonts w:cs="David" w:hint="cs"/>
          <w:rtl/>
        </w:rPr>
      </w:pPr>
      <w:r w:rsidRPr="008A4A6D">
        <w:rPr>
          <w:rFonts w:cs="David" w:hint="cs"/>
          <w:rtl/>
        </w:rPr>
        <w:tab/>
        <w:t xml:space="preserve"> והממשלה תשיב.</w:t>
      </w:r>
    </w:p>
    <w:p w14:paraId="5AC70726" w14:textId="77777777" w:rsidR="008A4A6D" w:rsidRPr="008A4A6D" w:rsidRDefault="008A4A6D" w:rsidP="008A4A6D">
      <w:pPr>
        <w:bidi/>
        <w:jc w:val="both"/>
        <w:rPr>
          <w:rFonts w:cs="David" w:hint="cs"/>
          <w:rtl/>
        </w:rPr>
      </w:pPr>
    </w:p>
    <w:p w14:paraId="206A16A5" w14:textId="77777777" w:rsidR="008A4A6D" w:rsidRPr="008A4A6D" w:rsidRDefault="008A4A6D" w:rsidP="008A4A6D">
      <w:pPr>
        <w:bidi/>
        <w:jc w:val="both"/>
        <w:rPr>
          <w:rFonts w:cs="David"/>
        </w:rPr>
      </w:pPr>
      <w:r w:rsidRPr="008A4A6D">
        <w:rPr>
          <w:rFonts w:cs="David" w:hint="cs"/>
          <w:u w:val="single"/>
          <w:rtl/>
        </w:rPr>
        <w:t>היו"ר דוד טל:</w:t>
      </w:r>
    </w:p>
    <w:p w14:paraId="20F3899E" w14:textId="77777777" w:rsidR="008A4A6D" w:rsidRPr="008A4A6D" w:rsidRDefault="008A4A6D" w:rsidP="008A4A6D">
      <w:pPr>
        <w:bidi/>
        <w:jc w:val="both"/>
        <w:rPr>
          <w:rFonts w:cs="David" w:hint="cs"/>
          <w:rtl/>
        </w:rPr>
      </w:pPr>
    </w:p>
    <w:p w14:paraId="39F3256D" w14:textId="77777777" w:rsidR="008A4A6D" w:rsidRPr="008A4A6D" w:rsidRDefault="008A4A6D" w:rsidP="008A4A6D">
      <w:pPr>
        <w:bidi/>
        <w:jc w:val="both"/>
        <w:rPr>
          <w:rFonts w:cs="David" w:hint="cs"/>
          <w:rtl/>
        </w:rPr>
      </w:pPr>
      <w:r w:rsidRPr="008A4A6D">
        <w:rPr>
          <w:rFonts w:cs="David" w:hint="cs"/>
          <w:rtl/>
        </w:rPr>
        <w:tab/>
        <w:t>הממשלה היא רשות אחרת, אני לא רוצה להתערב בענייניה הפנימיים של הממשלה.</w:t>
      </w:r>
    </w:p>
    <w:p w14:paraId="3FEF94D3" w14:textId="77777777" w:rsidR="008A4A6D" w:rsidRPr="008A4A6D" w:rsidRDefault="008A4A6D" w:rsidP="008A4A6D">
      <w:pPr>
        <w:bidi/>
        <w:jc w:val="both"/>
        <w:rPr>
          <w:rFonts w:cs="David" w:hint="cs"/>
          <w:rtl/>
        </w:rPr>
      </w:pPr>
    </w:p>
    <w:p w14:paraId="652D2E67" w14:textId="77777777" w:rsidR="008A4A6D" w:rsidRPr="008A4A6D" w:rsidRDefault="008A4A6D" w:rsidP="008A4A6D">
      <w:pPr>
        <w:pStyle w:val="Heading5"/>
        <w:rPr>
          <w:rFonts w:hint="cs"/>
          <w:sz w:val="24"/>
          <w:rtl/>
        </w:rPr>
      </w:pPr>
      <w:r w:rsidRPr="008A4A6D">
        <w:rPr>
          <w:rFonts w:hint="cs"/>
          <w:sz w:val="24"/>
          <w:u w:val="single"/>
          <w:rtl/>
        </w:rPr>
        <w:t>דב חנין:</w:t>
      </w:r>
    </w:p>
    <w:p w14:paraId="115A17C3" w14:textId="77777777" w:rsidR="008A4A6D" w:rsidRPr="008A4A6D" w:rsidRDefault="008A4A6D" w:rsidP="008A4A6D">
      <w:pPr>
        <w:pStyle w:val="Heading5"/>
        <w:rPr>
          <w:rFonts w:hint="cs"/>
          <w:sz w:val="24"/>
          <w:rtl/>
        </w:rPr>
      </w:pPr>
    </w:p>
    <w:p w14:paraId="484E4E5C" w14:textId="77777777" w:rsidR="008A4A6D" w:rsidRPr="008A4A6D" w:rsidRDefault="008A4A6D" w:rsidP="008A4A6D">
      <w:pPr>
        <w:bidi/>
        <w:jc w:val="both"/>
        <w:rPr>
          <w:rFonts w:cs="David" w:hint="cs"/>
          <w:rtl/>
        </w:rPr>
      </w:pPr>
      <w:r w:rsidRPr="008A4A6D">
        <w:rPr>
          <w:rFonts w:cs="David" w:hint="cs"/>
          <w:rtl/>
        </w:rPr>
        <w:tab/>
        <w:t xml:space="preserve">זאת המשמעות של ההצעה לסדר </w:t>
      </w:r>
      <w:r w:rsidRPr="008A4A6D">
        <w:rPr>
          <w:rFonts w:cs="David"/>
          <w:rtl/>
        </w:rPr>
        <w:t>–</w:t>
      </w:r>
      <w:r w:rsidRPr="008A4A6D">
        <w:rPr>
          <w:rFonts w:cs="David" w:hint="cs"/>
          <w:rtl/>
        </w:rPr>
        <w:t xml:space="preserve"> גם לממשלה יש הזדמנות להשיב ולהביא דברים על דיוקם ולהתייחס. סגן יושב ראש הכנסת, מה יש לנשיאות לומר בנושא הזה?</w:t>
      </w:r>
    </w:p>
    <w:p w14:paraId="7F20F3F0" w14:textId="77777777" w:rsidR="008A4A6D" w:rsidRPr="008A4A6D" w:rsidRDefault="008A4A6D" w:rsidP="008A4A6D">
      <w:pPr>
        <w:bidi/>
        <w:jc w:val="both"/>
        <w:rPr>
          <w:rFonts w:cs="David" w:hint="cs"/>
          <w:rtl/>
        </w:rPr>
      </w:pPr>
    </w:p>
    <w:p w14:paraId="2E3B3A32" w14:textId="77777777" w:rsidR="008A4A6D" w:rsidRPr="008A4A6D" w:rsidRDefault="008A4A6D" w:rsidP="008A4A6D">
      <w:pPr>
        <w:pStyle w:val="Heading5"/>
        <w:rPr>
          <w:rFonts w:hint="cs"/>
          <w:sz w:val="24"/>
          <w:rtl/>
        </w:rPr>
      </w:pPr>
      <w:r w:rsidRPr="008A4A6D">
        <w:rPr>
          <w:rFonts w:hint="cs"/>
          <w:sz w:val="24"/>
          <w:u w:val="single"/>
          <w:rtl/>
        </w:rPr>
        <w:t>יצחק זיו:</w:t>
      </w:r>
    </w:p>
    <w:p w14:paraId="31345B52" w14:textId="77777777" w:rsidR="008A4A6D" w:rsidRPr="008A4A6D" w:rsidRDefault="008A4A6D" w:rsidP="008A4A6D">
      <w:pPr>
        <w:pStyle w:val="Heading5"/>
        <w:rPr>
          <w:rFonts w:hint="cs"/>
          <w:sz w:val="24"/>
          <w:rtl/>
        </w:rPr>
      </w:pPr>
    </w:p>
    <w:p w14:paraId="40A01362" w14:textId="77777777" w:rsidR="008A4A6D" w:rsidRPr="008A4A6D" w:rsidRDefault="008A4A6D" w:rsidP="008A4A6D">
      <w:pPr>
        <w:bidi/>
        <w:jc w:val="both"/>
        <w:rPr>
          <w:rFonts w:cs="David" w:hint="cs"/>
          <w:rtl/>
        </w:rPr>
      </w:pPr>
      <w:r w:rsidRPr="008A4A6D">
        <w:rPr>
          <w:rFonts w:cs="David" w:hint="cs"/>
          <w:rtl/>
        </w:rPr>
        <w:tab/>
        <w:t xml:space="preserve"> אני שמעתי מחבר הכנסת דב חנין שהסיעה לא מצאה לנכון לראות בנושא הזה כנושא דחוף. יש לה סדר יום קבוע מראש- -</w:t>
      </w:r>
    </w:p>
    <w:p w14:paraId="58147216" w14:textId="77777777" w:rsidR="008A4A6D" w:rsidRPr="008A4A6D" w:rsidRDefault="008A4A6D" w:rsidP="008A4A6D">
      <w:pPr>
        <w:bidi/>
        <w:jc w:val="both"/>
        <w:rPr>
          <w:rFonts w:cs="David" w:hint="cs"/>
          <w:rtl/>
        </w:rPr>
      </w:pPr>
    </w:p>
    <w:p w14:paraId="2369ADE1" w14:textId="77777777" w:rsidR="008A4A6D" w:rsidRPr="008A4A6D" w:rsidRDefault="008A4A6D" w:rsidP="008A4A6D">
      <w:pPr>
        <w:pStyle w:val="Heading5"/>
        <w:rPr>
          <w:rFonts w:hint="cs"/>
          <w:sz w:val="24"/>
          <w:rtl/>
        </w:rPr>
      </w:pPr>
      <w:r w:rsidRPr="008A4A6D">
        <w:rPr>
          <w:rFonts w:hint="cs"/>
          <w:sz w:val="24"/>
          <w:u w:val="single"/>
          <w:rtl/>
        </w:rPr>
        <w:t>דב חנין:</w:t>
      </w:r>
    </w:p>
    <w:p w14:paraId="28405C31" w14:textId="77777777" w:rsidR="008A4A6D" w:rsidRPr="008A4A6D" w:rsidRDefault="008A4A6D" w:rsidP="008A4A6D">
      <w:pPr>
        <w:pStyle w:val="Heading5"/>
        <w:rPr>
          <w:rFonts w:hint="cs"/>
          <w:sz w:val="24"/>
          <w:rtl/>
        </w:rPr>
      </w:pPr>
    </w:p>
    <w:p w14:paraId="481D9A45" w14:textId="77777777" w:rsidR="008A4A6D" w:rsidRPr="008A4A6D" w:rsidRDefault="008A4A6D" w:rsidP="008A4A6D">
      <w:pPr>
        <w:bidi/>
        <w:jc w:val="both"/>
        <w:rPr>
          <w:rFonts w:cs="David" w:hint="cs"/>
          <w:rtl/>
        </w:rPr>
      </w:pPr>
      <w:r w:rsidRPr="008A4A6D">
        <w:rPr>
          <w:rFonts w:cs="David" w:hint="cs"/>
          <w:rtl/>
        </w:rPr>
        <w:tab/>
        <w:t xml:space="preserve"> אין לנו בכלל נושאים קבועים.</w:t>
      </w:r>
    </w:p>
    <w:p w14:paraId="32B41412" w14:textId="77777777" w:rsidR="008A4A6D" w:rsidRPr="008A4A6D" w:rsidRDefault="008A4A6D" w:rsidP="008A4A6D">
      <w:pPr>
        <w:bidi/>
        <w:jc w:val="both"/>
        <w:rPr>
          <w:rFonts w:cs="David" w:hint="cs"/>
          <w:rtl/>
        </w:rPr>
      </w:pPr>
    </w:p>
    <w:p w14:paraId="4172C98F" w14:textId="77777777" w:rsidR="008A4A6D" w:rsidRPr="008A4A6D" w:rsidRDefault="008A4A6D" w:rsidP="008A4A6D">
      <w:pPr>
        <w:bidi/>
        <w:jc w:val="both"/>
        <w:rPr>
          <w:rFonts w:cs="David" w:hint="cs"/>
          <w:u w:val="single"/>
          <w:rtl/>
        </w:rPr>
      </w:pPr>
      <w:r w:rsidRPr="008A4A6D">
        <w:rPr>
          <w:rFonts w:cs="David" w:hint="cs"/>
          <w:u w:val="single"/>
          <w:rtl/>
        </w:rPr>
        <w:t>יצחק זיו:</w:t>
      </w:r>
    </w:p>
    <w:p w14:paraId="6BAB56AD" w14:textId="77777777" w:rsidR="008A4A6D" w:rsidRPr="008A4A6D" w:rsidRDefault="008A4A6D" w:rsidP="008A4A6D">
      <w:pPr>
        <w:bidi/>
        <w:jc w:val="both"/>
        <w:rPr>
          <w:rFonts w:cs="David" w:hint="cs"/>
          <w:u w:val="single"/>
          <w:rtl/>
        </w:rPr>
      </w:pPr>
    </w:p>
    <w:p w14:paraId="272921FC" w14:textId="77777777" w:rsidR="008A4A6D" w:rsidRPr="008A4A6D" w:rsidRDefault="008A4A6D" w:rsidP="008A4A6D">
      <w:pPr>
        <w:bidi/>
        <w:jc w:val="both"/>
        <w:rPr>
          <w:rFonts w:cs="David" w:hint="cs"/>
          <w:rtl/>
        </w:rPr>
      </w:pPr>
      <w:r w:rsidRPr="008A4A6D">
        <w:rPr>
          <w:rFonts w:cs="David" w:hint="cs"/>
          <w:rtl/>
        </w:rPr>
        <w:tab/>
        <w:t xml:space="preserve"> יש לכם סדר יום קבוע, ואם היו רוצים היו מעבירים את הנושא הזה בדחיפות. </w:t>
      </w:r>
    </w:p>
    <w:p w14:paraId="70099331" w14:textId="77777777" w:rsidR="008A4A6D" w:rsidRPr="008A4A6D" w:rsidRDefault="008A4A6D" w:rsidP="008A4A6D">
      <w:pPr>
        <w:bidi/>
        <w:jc w:val="both"/>
        <w:rPr>
          <w:rFonts w:cs="David" w:hint="cs"/>
          <w:rtl/>
        </w:rPr>
      </w:pPr>
    </w:p>
    <w:p w14:paraId="3A60A60D" w14:textId="77777777" w:rsidR="008A4A6D" w:rsidRPr="008A4A6D" w:rsidRDefault="008A4A6D" w:rsidP="008A4A6D">
      <w:pPr>
        <w:bidi/>
        <w:ind w:firstLine="567"/>
        <w:jc w:val="both"/>
        <w:rPr>
          <w:rFonts w:cs="David" w:hint="cs"/>
          <w:rtl/>
        </w:rPr>
      </w:pPr>
      <w:r w:rsidRPr="008A4A6D">
        <w:rPr>
          <w:rFonts w:cs="David" w:hint="cs"/>
          <w:rtl/>
        </w:rPr>
        <w:t xml:space="preserve">נושא הפליטים האפריקנים הוא נושא שנמשך, ובוודאי הוא לא דחוף. </w:t>
      </w:r>
    </w:p>
    <w:p w14:paraId="28CF2641" w14:textId="77777777" w:rsidR="008A4A6D" w:rsidRPr="008A4A6D" w:rsidRDefault="008A4A6D" w:rsidP="008A4A6D">
      <w:pPr>
        <w:bidi/>
        <w:ind w:firstLine="567"/>
        <w:jc w:val="both"/>
        <w:rPr>
          <w:rFonts w:cs="David" w:hint="cs"/>
          <w:rtl/>
        </w:rPr>
      </w:pPr>
    </w:p>
    <w:p w14:paraId="2DFB43D0" w14:textId="77777777" w:rsidR="008A4A6D" w:rsidRPr="008A4A6D" w:rsidRDefault="008A4A6D" w:rsidP="008A4A6D">
      <w:pPr>
        <w:bidi/>
        <w:ind w:firstLine="567"/>
        <w:jc w:val="both"/>
        <w:rPr>
          <w:rFonts w:cs="David" w:hint="cs"/>
          <w:rtl/>
        </w:rPr>
      </w:pPr>
      <w:r w:rsidRPr="008A4A6D">
        <w:rPr>
          <w:rFonts w:cs="David" w:hint="cs"/>
          <w:rtl/>
        </w:rPr>
        <w:t>נוסף לכך, זה הפך למשהו סיסטמתי וקבוע לערער על החלטות הנשיאות. לא יכול להיות, כי הנשיאות בודקת ושוקלת את הדברים האלה לפני שהיא מחליטה איזה נושא דחוף לאותו שבוע. אם הנשיאות קבעה 5 נושאים, וכל נושא הוא נושא כבד בפני עצמו, ובכל נושא יש עשרות דוברים לפעמים, לא ייתכן שבכל פעם יעלו את זה לנשיאות כדי לאשר את הנושא. אני מבקש לדחות את הבקשה ולא לאשר אותה.</w:t>
      </w:r>
    </w:p>
    <w:p w14:paraId="1B653EE2" w14:textId="77777777" w:rsidR="008A4A6D" w:rsidRDefault="008A4A6D" w:rsidP="008A4A6D">
      <w:pPr>
        <w:bidi/>
        <w:jc w:val="both"/>
        <w:rPr>
          <w:rFonts w:cs="David" w:hint="cs"/>
          <w:rtl/>
        </w:rPr>
      </w:pPr>
    </w:p>
    <w:p w14:paraId="162A200C" w14:textId="77777777" w:rsidR="008A4A6D" w:rsidRDefault="008A4A6D" w:rsidP="008A4A6D">
      <w:pPr>
        <w:bidi/>
        <w:jc w:val="both"/>
        <w:rPr>
          <w:rFonts w:cs="David" w:hint="cs"/>
          <w:rtl/>
        </w:rPr>
      </w:pPr>
    </w:p>
    <w:p w14:paraId="691C2BD2" w14:textId="77777777" w:rsidR="008A4A6D" w:rsidRDefault="008A4A6D" w:rsidP="008A4A6D">
      <w:pPr>
        <w:bidi/>
        <w:jc w:val="both"/>
        <w:rPr>
          <w:rFonts w:cs="David" w:hint="cs"/>
          <w:rtl/>
        </w:rPr>
      </w:pPr>
    </w:p>
    <w:p w14:paraId="78CA11B8" w14:textId="77777777" w:rsidR="008A4A6D" w:rsidRDefault="008A4A6D" w:rsidP="008A4A6D">
      <w:pPr>
        <w:bidi/>
        <w:jc w:val="both"/>
        <w:rPr>
          <w:rFonts w:cs="David" w:hint="cs"/>
          <w:rtl/>
        </w:rPr>
      </w:pPr>
    </w:p>
    <w:p w14:paraId="7B16B866" w14:textId="77777777" w:rsidR="008A4A6D" w:rsidRDefault="008A4A6D" w:rsidP="008A4A6D">
      <w:pPr>
        <w:bidi/>
        <w:jc w:val="both"/>
        <w:rPr>
          <w:rFonts w:cs="David" w:hint="cs"/>
          <w:rtl/>
        </w:rPr>
      </w:pPr>
    </w:p>
    <w:p w14:paraId="31AD2B4C" w14:textId="77777777" w:rsidR="008A4A6D" w:rsidRPr="008A4A6D" w:rsidRDefault="008A4A6D" w:rsidP="008A4A6D">
      <w:pPr>
        <w:bidi/>
        <w:jc w:val="both"/>
        <w:rPr>
          <w:rFonts w:cs="David" w:hint="cs"/>
          <w:rtl/>
        </w:rPr>
      </w:pPr>
    </w:p>
    <w:p w14:paraId="5B62E164"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7B6DB0E9" w14:textId="77777777" w:rsidR="008A4A6D" w:rsidRPr="008A4A6D" w:rsidRDefault="008A4A6D" w:rsidP="008A4A6D">
      <w:pPr>
        <w:bidi/>
        <w:jc w:val="both"/>
        <w:rPr>
          <w:rFonts w:cs="David" w:hint="cs"/>
          <w:rtl/>
        </w:rPr>
      </w:pPr>
    </w:p>
    <w:p w14:paraId="3A28D6F4" w14:textId="77777777" w:rsidR="008A4A6D" w:rsidRPr="008A4A6D" w:rsidRDefault="008A4A6D" w:rsidP="008A4A6D">
      <w:pPr>
        <w:bidi/>
        <w:jc w:val="both"/>
        <w:rPr>
          <w:rFonts w:cs="David" w:hint="cs"/>
          <w:rtl/>
        </w:rPr>
      </w:pPr>
      <w:r w:rsidRPr="008A4A6D">
        <w:rPr>
          <w:rFonts w:cs="David" w:hint="cs"/>
          <w:rtl/>
        </w:rPr>
        <w:tab/>
        <w:t xml:space="preserve"> תודה. חבר הכנסת חנין, הדברים שאמרת מתקשרים לדברים של סגן יושבת ראש הכנסת. סביר להניח שהרבה פעמים שלא יאשרו לך הצעה לסדר, ואתה מאורגן כך שכל המכסה שלך היא רק להצעות חוק, אז אין לך מכסה, ובכל פעם תגישו ערעור. אני כרגע לא רוצה להתייחס לדחיפות ההצעה, אבל כדאי שתשאירו לכם קצת רזרבה של מקרים דחופים להצעות רגילות. חבר הכנסת חסון, בבקשה.</w:t>
      </w:r>
    </w:p>
    <w:p w14:paraId="4BCB0F4E" w14:textId="77777777" w:rsidR="008A4A6D" w:rsidRPr="008A4A6D" w:rsidRDefault="008A4A6D" w:rsidP="008A4A6D">
      <w:pPr>
        <w:bidi/>
        <w:jc w:val="both"/>
        <w:rPr>
          <w:rFonts w:cs="David" w:hint="cs"/>
          <w:rtl/>
        </w:rPr>
      </w:pPr>
    </w:p>
    <w:p w14:paraId="4816F3CF" w14:textId="77777777" w:rsidR="008A4A6D" w:rsidRPr="008A4A6D" w:rsidRDefault="008A4A6D" w:rsidP="008A4A6D">
      <w:pPr>
        <w:pStyle w:val="Heading5"/>
        <w:rPr>
          <w:rFonts w:hint="cs"/>
          <w:sz w:val="24"/>
          <w:rtl/>
        </w:rPr>
      </w:pPr>
      <w:r w:rsidRPr="008A4A6D">
        <w:rPr>
          <w:rFonts w:hint="cs"/>
          <w:sz w:val="24"/>
          <w:u w:val="single"/>
          <w:rtl/>
        </w:rPr>
        <w:t>יואל חסון:</w:t>
      </w:r>
    </w:p>
    <w:p w14:paraId="33942930" w14:textId="77777777" w:rsidR="008A4A6D" w:rsidRPr="008A4A6D" w:rsidRDefault="008A4A6D" w:rsidP="008A4A6D">
      <w:pPr>
        <w:pStyle w:val="Heading5"/>
        <w:rPr>
          <w:rFonts w:hint="cs"/>
          <w:sz w:val="24"/>
          <w:rtl/>
        </w:rPr>
      </w:pPr>
    </w:p>
    <w:p w14:paraId="55FCD9DF" w14:textId="77777777" w:rsidR="008A4A6D" w:rsidRPr="008A4A6D" w:rsidRDefault="008A4A6D" w:rsidP="008A4A6D">
      <w:pPr>
        <w:bidi/>
        <w:jc w:val="both"/>
        <w:rPr>
          <w:rFonts w:cs="David" w:hint="cs"/>
          <w:rtl/>
        </w:rPr>
      </w:pPr>
      <w:r w:rsidRPr="008A4A6D">
        <w:rPr>
          <w:rFonts w:cs="David" w:hint="cs"/>
          <w:rtl/>
        </w:rPr>
        <w:tab/>
        <w:t xml:space="preserve">תודה, אדוני היושב ראש. מעבר לעניין המהותי, לדעתי, ההתעסקות בנושא הזה היא רחבה מדי ומוגזמת מדי. נושא הפליטים האפריקנים הוא נושא שמכלילים בו גם פליטים שאינם מאזורי קרבות, ויש כאן נהירה של אנשים שבאים רק כדי להגיע. לא צריך להיות פתח אליהם, אבל זה כבר עניין אחר, ואני לא נכנס לסיפור. </w:t>
      </w:r>
    </w:p>
    <w:p w14:paraId="603F2C22" w14:textId="77777777" w:rsidR="008A4A6D" w:rsidRPr="008A4A6D" w:rsidRDefault="008A4A6D" w:rsidP="008A4A6D">
      <w:pPr>
        <w:bidi/>
        <w:jc w:val="both"/>
        <w:rPr>
          <w:rFonts w:cs="David" w:hint="cs"/>
          <w:rtl/>
        </w:rPr>
      </w:pPr>
    </w:p>
    <w:p w14:paraId="728CF24F" w14:textId="77777777" w:rsidR="008A4A6D" w:rsidRPr="008A4A6D" w:rsidRDefault="008A4A6D" w:rsidP="008A4A6D">
      <w:pPr>
        <w:bidi/>
        <w:ind w:firstLine="567"/>
        <w:jc w:val="both"/>
        <w:rPr>
          <w:rFonts w:cs="David" w:hint="cs"/>
          <w:rtl/>
        </w:rPr>
      </w:pPr>
      <w:r w:rsidRPr="008A4A6D">
        <w:rPr>
          <w:rFonts w:cs="David" w:hint="cs"/>
          <w:rtl/>
        </w:rPr>
        <w:t>לעניין מהות הבקשה אין דחיפות כאן- -</w:t>
      </w:r>
    </w:p>
    <w:p w14:paraId="2438B85D" w14:textId="77777777" w:rsidR="008A4A6D" w:rsidRPr="008A4A6D" w:rsidRDefault="008A4A6D" w:rsidP="008A4A6D">
      <w:pPr>
        <w:bidi/>
        <w:jc w:val="both"/>
        <w:rPr>
          <w:rFonts w:cs="David" w:hint="cs"/>
          <w:rtl/>
        </w:rPr>
      </w:pPr>
    </w:p>
    <w:p w14:paraId="2F057E69" w14:textId="77777777" w:rsidR="008A4A6D" w:rsidRPr="008A4A6D" w:rsidRDefault="008A4A6D" w:rsidP="008A4A6D">
      <w:pPr>
        <w:pStyle w:val="Heading5"/>
        <w:rPr>
          <w:rFonts w:hint="cs"/>
          <w:sz w:val="24"/>
          <w:rtl/>
        </w:rPr>
      </w:pPr>
      <w:r w:rsidRPr="008A4A6D">
        <w:rPr>
          <w:rFonts w:hint="cs"/>
          <w:sz w:val="24"/>
          <w:u w:val="single"/>
          <w:rtl/>
        </w:rPr>
        <w:t>דב חנין:</w:t>
      </w:r>
    </w:p>
    <w:p w14:paraId="00CF4596" w14:textId="77777777" w:rsidR="008A4A6D" w:rsidRPr="008A4A6D" w:rsidRDefault="008A4A6D" w:rsidP="008A4A6D">
      <w:pPr>
        <w:pStyle w:val="Heading5"/>
        <w:rPr>
          <w:rFonts w:hint="cs"/>
          <w:sz w:val="24"/>
          <w:rtl/>
        </w:rPr>
      </w:pPr>
    </w:p>
    <w:p w14:paraId="2AAD2AE4" w14:textId="77777777" w:rsidR="008A4A6D" w:rsidRPr="008A4A6D" w:rsidRDefault="008A4A6D" w:rsidP="008A4A6D">
      <w:pPr>
        <w:bidi/>
        <w:jc w:val="both"/>
        <w:rPr>
          <w:rFonts w:cs="David" w:hint="cs"/>
          <w:rtl/>
        </w:rPr>
      </w:pPr>
      <w:r w:rsidRPr="008A4A6D">
        <w:rPr>
          <w:rFonts w:cs="David" w:hint="cs"/>
          <w:rtl/>
        </w:rPr>
        <w:tab/>
        <w:t>חיי אדם זה לא דחיפות, יואל? אני מתפלא עליך. יש פה מכתב מנציבות האו"ם לפליטים שאומר שמדובר בסיכון אמיתי לחיי אדם של אנשים שהמשמעות לגירושם יכולה להיות פגיעה בחיים שלהם. זה לא דחוף? אז מה דחוף?</w:t>
      </w:r>
    </w:p>
    <w:p w14:paraId="5053246D" w14:textId="77777777" w:rsidR="008A4A6D" w:rsidRPr="008A4A6D" w:rsidRDefault="008A4A6D" w:rsidP="008A4A6D">
      <w:pPr>
        <w:bidi/>
        <w:jc w:val="both"/>
        <w:rPr>
          <w:rFonts w:cs="David" w:hint="cs"/>
          <w:rtl/>
        </w:rPr>
      </w:pPr>
    </w:p>
    <w:p w14:paraId="20A94666" w14:textId="77777777" w:rsidR="008A4A6D" w:rsidRPr="008A4A6D" w:rsidRDefault="008A4A6D" w:rsidP="008A4A6D">
      <w:pPr>
        <w:pStyle w:val="Heading5"/>
        <w:rPr>
          <w:rFonts w:hint="cs"/>
          <w:sz w:val="24"/>
          <w:rtl/>
        </w:rPr>
      </w:pPr>
      <w:r w:rsidRPr="008A4A6D">
        <w:rPr>
          <w:rFonts w:hint="cs"/>
          <w:sz w:val="24"/>
          <w:u w:val="single"/>
          <w:rtl/>
        </w:rPr>
        <w:t>יואל חסון:</w:t>
      </w:r>
    </w:p>
    <w:p w14:paraId="18FE7C4B" w14:textId="77777777" w:rsidR="008A4A6D" w:rsidRPr="008A4A6D" w:rsidRDefault="008A4A6D" w:rsidP="008A4A6D">
      <w:pPr>
        <w:pStyle w:val="Heading5"/>
        <w:rPr>
          <w:rFonts w:hint="cs"/>
          <w:sz w:val="24"/>
          <w:rtl/>
        </w:rPr>
      </w:pPr>
    </w:p>
    <w:p w14:paraId="75F2F66D" w14:textId="77777777" w:rsidR="008A4A6D" w:rsidRPr="008A4A6D" w:rsidRDefault="008A4A6D" w:rsidP="008A4A6D">
      <w:pPr>
        <w:bidi/>
        <w:jc w:val="both"/>
        <w:rPr>
          <w:rFonts w:cs="David" w:hint="cs"/>
          <w:rtl/>
        </w:rPr>
      </w:pPr>
      <w:r w:rsidRPr="008A4A6D">
        <w:rPr>
          <w:rFonts w:cs="David" w:hint="cs"/>
          <w:rtl/>
        </w:rPr>
        <w:tab/>
        <w:t>יש הרבה דברים דחופים קצת יותר מזה- -</w:t>
      </w:r>
    </w:p>
    <w:p w14:paraId="04E4A1BF" w14:textId="77777777" w:rsidR="008A4A6D" w:rsidRPr="008A4A6D" w:rsidRDefault="008A4A6D" w:rsidP="008A4A6D">
      <w:pPr>
        <w:bidi/>
        <w:jc w:val="both"/>
        <w:rPr>
          <w:rFonts w:cs="David" w:hint="cs"/>
          <w:rtl/>
        </w:rPr>
      </w:pPr>
    </w:p>
    <w:p w14:paraId="521DD076" w14:textId="77777777" w:rsidR="008A4A6D" w:rsidRPr="008A4A6D" w:rsidRDefault="008A4A6D" w:rsidP="008A4A6D">
      <w:pPr>
        <w:pStyle w:val="Heading5"/>
        <w:rPr>
          <w:rFonts w:hint="cs"/>
          <w:sz w:val="24"/>
          <w:rtl/>
        </w:rPr>
      </w:pPr>
      <w:r w:rsidRPr="008A4A6D">
        <w:rPr>
          <w:rFonts w:hint="cs"/>
          <w:sz w:val="24"/>
          <w:u w:val="single"/>
          <w:rtl/>
        </w:rPr>
        <w:t>דב חנין:</w:t>
      </w:r>
    </w:p>
    <w:p w14:paraId="5CD321EC" w14:textId="77777777" w:rsidR="008A4A6D" w:rsidRPr="008A4A6D" w:rsidRDefault="008A4A6D" w:rsidP="008A4A6D">
      <w:pPr>
        <w:pStyle w:val="Heading5"/>
        <w:rPr>
          <w:rFonts w:hint="cs"/>
          <w:sz w:val="24"/>
          <w:rtl/>
        </w:rPr>
      </w:pPr>
    </w:p>
    <w:p w14:paraId="2AC93985" w14:textId="77777777" w:rsidR="008A4A6D" w:rsidRPr="008A4A6D" w:rsidRDefault="008A4A6D" w:rsidP="008A4A6D">
      <w:pPr>
        <w:bidi/>
        <w:jc w:val="both"/>
        <w:rPr>
          <w:rFonts w:cs="David" w:hint="cs"/>
          <w:rtl/>
        </w:rPr>
      </w:pPr>
      <w:r w:rsidRPr="008A4A6D">
        <w:rPr>
          <w:rFonts w:cs="David" w:hint="cs"/>
          <w:rtl/>
        </w:rPr>
        <w:tab/>
        <w:t>אז מה דחוף אם לא חיי אדם? אני מתפלא על הטיעון.</w:t>
      </w:r>
    </w:p>
    <w:p w14:paraId="04B0748B" w14:textId="77777777" w:rsidR="008A4A6D" w:rsidRPr="008A4A6D" w:rsidRDefault="008A4A6D" w:rsidP="008A4A6D">
      <w:pPr>
        <w:bidi/>
        <w:jc w:val="both"/>
        <w:rPr>
          <w:rFonts w:cs="David" w:hint="cs"/>
          <w:rtl/>
        </w:rPr>
      </w:pPr>
    </w:p>
    <w:p w14:paraId="0073A814" w14:textId="77777777" w:rsidR="008A4A6D" w:rsidRPr="008A4A6D" w:rsidRDefault="008A4A6D" w:rsidP="008A4A6D">
      <w:pPr>
        <w:pStyle w:val="Heading5"/>
        <w:rPr>
          <w:rFonts w:hint="cs"/>
          <w:sz w:val="24"/>
          <w:rtl/>
        </w:rPr>
      </w:pPr>
      <w:r w:rsidRPr="008A4A6D">
        <w:rPr>
          <w:rFonts w:hint="cs"/>
          <w:sz w:val="24"/>
          <w:u w:val="single"/>
          <w:rtl/>
        </w:rPr>
        <w:t>יואל חסון:</w:t>
      </w:r>
    </w:p>
    <w:p w14:paraId="7003C7DA" w14:textId="77777777" w:rsidR="008A4A6D" w:rsidRPr="008A4A6D" w:rsidRDefault="008A4A6D" w:rsidP="008A4A6D">
      <w:pPr>
        <w:pStyle w:val="Heading5"/>
        <w:rPr>
          <w:rFonts w:hint="cs"/>
          <w:sz w:val="24"/>
          <w:rtl/>
        </w:rPr>
      </w:pPr>
    </w:p>
    <w:p w14:paraId="5C16E610" w14:textId="77777777" w:rsidR="008A4A6D" w:rsidRPr="008A4A6D" w:rsidRDefault="008A4A6D" w:rsidP="008A4A6D">
      <w:pPr>
        <w:pStyle w:val="Heading5"/>
        <w:ind w:left="570"/>
        <w:rPr>
          <w:rFonts w:hint="cs"/>
          <w:sz w:val="24"/>
          <w:rtl/>
        </w:rPr>
      </w:pPr>
      <w:r w:rsidRPr="008A4A6D">
        <w:rPr>
          <w:rFonts w:hint="cs"/>
          <w:sz w:val="24"/>
          <w:rtl/>
        </w:rPr>
        <w:t>לנו כחברה ישראלית יש דברים דחופים רבים.</w:t>
      </w:r>
    </w:p>
    <w:p w14:paraId="7584E088" w14:textId="77777777" w:rsidR="008A4A6D" w:rsidRPr="008A4A6D" w:rsidRDefault="008A4A6D" w:rsidP="008A4A6D">
      <w:pPr>
        <w:bidi/>
        <w:jc w:val="both"/>
        <w:rPr>
          <w:rFonts w:cs="David" w:hint="cs"/>
          <w:rtl/>
        </w:rPr>
      </w:pPr>
    </w:p>
    <w:p w14:paraId="05A6B0C1" w14:textId="77777777" w:rsidR="008A4A6D" w:rsidRPr="008A4A6D" w:rsidRDefault="008A4A6D" w:rsidP="008A4A6D">
      <w:pPr>
        <w:pStyle w:val="Heading5"/>
        <w:rPr>
          <w:rFonts w:hint="cs"/>
          <w:sz w:val="24"/>
          <w:rtl/>
        </w:rPr>
      </w:pPr>
      <w:r w:rsidRPr="008A4A6D">
        <w:rPr>
          <w:rFonts w:hint="cs"/>
          <w:sz w:val="24"/>
          <w:u w:val="single"/>
          <w:rtl/>
        </w:rPr>
        <w:t>דב חנין:</w:t>
      </w:r>
    </w:p>
    <w:p w14:paraId="66D78C97" w14:textId="77777777" w:rsidR="008A4A6D" w:rsidRPr="008A4A6D" w:rsidRDefault="008A4A6D" w:rsidP="008A4A6D">
      <w:pPr>
        <w:pStyle w:val="Heading5"/>
        <w:rPr>
          <w:rFonts w:hint="cs"/>
          <w:sz w:val="24"/>
          <w:rtl/>
        </w:rPr>
      </w:pPr>
    </w:p>
    <w:p w14:paraId="76396AB3" w14:textId="77777777" w:rsidR="008A4A6D" w:rsidRPr="008A4A6D" w:rsidRDefault="008A4A6D" w:rsidP="008A4A6D">
      <w:pPr>
        <w:bidi/>
        <w:ind w:left="570"/>
        <w:jc w:val="both"/>
        <w:rPr>
          <w:rFonts w:cs="David" w:hint="cs"/>
          <w:rtl/>
        </w:rPr>
      </w:pPr>
      <w:r w:rsidRPr="008A4A6D">
        <w:rPr>
          <w:rFonts w:cs="David" w:hint="cs"/>
          <w:rtl/>
        </w:rPr>
        <w:t>חיי אדם איננו חלק מזה?</w:t>
      </w:r>
    </w:p>
    <w:p w14:paraId="13BF39CF" w14:textId="77777777" w:rsidR="008A4A6D" w:rsidRPr="008A4A6D" w:rsidRDefault="008A4A6D" w:rsidP="008A4A6D">
      <w:pPr>
        <w:bidi/>
        <w:jc w:val="both"/>
        <w:rPr>
          <w:rFonts w:cs="David" w:hint="cs"/>
          <w:rtl/>
        </w:rPr>
      </w:pPr>
    </w:p>
    <w:p w14:paraId="2A197984" w14:textId="77777777" w:rsidR="008A4A6D" w:rsidRPr="008A4A6D" w:rsidRDefault="008A4A6D" w:rsidP="008A4A6D">
      <w:pPr>
        <w:bidi/>
        <w:jc w:val="both"/>
        <w:rPr>
          <w:rFonts w:cs="David"/>
        </w:rPr>
      </w:pPr>
      <w:r w:rsidRPr="008A4A6D">
        <w:rPr>
          <w:rFonts w:cs="David" w:hint="cs"/>
          <w:u w:val="single"/>
          <w:rtl/>
        </w:rPr>
        <w:t>היו"ר דוד טל:</w:t>
      </w:r>
    </w:p>
    <w:p w14:paraId="2E578316" w14:textId="77777777" w:rsidR="008A4A6D" w:rsidRPr="008A4A6D" w:rsidRDefault="008A4A6D" w:rsidP="008A4A6D">
      <w:pPr>
        <w:bidi/>
        <w:jc w:val="both"/>
        <w:rPr>
          <w:rFonts w:cs="David" w:hint="cs"/>
          <w:rtl/>
        </w:rPr>
      </w:pPr>
    </w:p>
    <w:p w14:paraId="6E4CBD6E" w14:textId="77777777" w:rsidR="008A4A6D" w:rsidRPr="008A4A6D" w:rsidRDefault="008A4A6D" w:rsidP="008A4A6D">
      <w:pPr>
        <w:bidi/>
        <w:jc w:val="both"/>
        <w:rPr>
          <w:rFonts w:cs="David" w:hint="cs"/>
          <w:rtl/>
        </w:rPr>
      </w:pPr>
      <w:r w:rsidRPr="008A4A6D">
        <w:rPr>
          <w:rFonts w:cs="David" w:hint="cs"/>
          <w:rtl/>
        </w:rPr>
        <w:tab/>
        <w:t>תודה. חבר הכנסת אריאל, בקצרה ידידי.</w:t>
      </w:r>
    </w:p>
    <w:p w14:paraId="110C0805" w14:textId="77777777" w:rsidR="008A4A6D" w:rsidRPr="008A4A6D" w:rsidRDefault="008A4A6D" w:rsidP="008A4A6D">
      <w:pPr>
        <w:bidi/>
        <w:jc w:val="both"/>
        <w:rPr>
          <w:rFonts w:cs="David" w:hint="cs"/>
          <w:rtl/>
        </w:rPr>
      </w:pPr>
    </w:p>
    <w:p w14:paraId="159C6064" w14:textId="77777777" w:rsidR="008A4A6D" w:rsidRPr="008A4A6D" w:rsidRDefault="008A4A6D" w:rsidP="008A4A6D">
      <w:pPr>
        <w:bidi/>
        <w:jc w:val="both"/>
        <w:rPr>
          <w:rFonts w:cs="David"/>
          <w:rtl/>
        </w:rPr>
      </w:pPr>
      <w:r w:rsidRPr="008A4A6D">
        <w:rPr>
          <w:rFonts w:cs="David" w:hint="eastAsia"/>
          <w:u w:val="single"/>
          <w:rtl/>
        </w:rPr>
        <w:t>אורי</w:t>
      </w:r>
      <w:r w:rsidRPr="008A4A6D">
        <w:rPr>
          <w:rFonts w:cs="David"/>
          <w:u w:val="single"/>
          <w:rtl/>
        </w:rPr>
        <w:t xml:space="preserve"> אריאל:</w:t>
      </w:r>
    </w:p>
    <w:p w14:paraId="2B2A9520" w14:textId="77777777" w:rsidR="008A4A6D" w:rsidRPr="008A4A6D" w:rsidRDefault="008A4A6D" w:rsidP="008A4A6D">
      <w:pPr>
        <w:bidi/>
        <w:jc w:val="both"/>
        <w:rPr>
          <w:rFonts w:cs="David"/>
          <w:rtl/>
        </w:rPr>
      </w:pPr>
    </w:p>
    <w:p w14:paraId="1BA7BA54" w14:textId="77777777" w:rsidR="008A4A6D" w:rsidRPr="008A4A6D" w:rsidRDefault="008A4A6D" w:rsidP="008A4A6D">
      <w:pPr>
        <w:bidi/>
        <w:jc w:val="both"/>
        <w:rPr>
          <w:rFonts w:cs="David" w:hint="cs"/>
          <w:rtl/>
        </w:rPr>
      </w:pPr>
      <w:r w:rsidRPr="008A4A6D">
        <w:rPr>
          <w:rFonts w:cs="David"/>
          <w:rtl/>
        </w:rPr>
        <w:tab/>
      </w:r>
      <w:r w:rsidRPr="008A4A6D">
        <w:rPr>
          <w:rFonts w:cs="David" w:hint="cs"/>
          <w:rtl/>
        </w:rPr>
        <w:t>בהמשך לדבריו של ידידי חבר הכנסת חסון, זה בדיוק עניין של החברה הישראלית. כמו הדבר הזה שהחברה הישראלית צריכה לעסוק בו. היחס שלנו לגרים ולכל החלשים ידוע מן התורה. אני מציע לחברים לא להתאמץ להסביר למה לא, אפשר בדברים כאלה להגיד "כן", לגמור, זה ייקח עוד 4 דקות במליאה. נו, באמת, אפשר לחשוב מה יקרה לכל 120 המכובדים. תודה.</w:t>
      </w:r>
    </w:p>
    <w:p w14:paraId="0CA3E9DB" w14:textId="77777777" w:rsidR="008A4A6D" w:rsidRPr="008A4A6D" w:rsidRDefault="008A4A6D" w:rsidP="008A4A6D">
      <w:pPr>
        <w:bidi/>
        <w:jc w:val="both"/>
        <w:rPr>
          <w:rFonts w:cs="David" w:hint="cs"/>
          <w:rtl/>
        </w:rPr>
      </w:pPr>
    </w:p>
    <w:p w14:paraId="074F3906"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054B5315" w14:textId="77777777" w:rsidR="008A4A6D" w:rsidRPr="008A4A6D" w:rsidRDefault="008A4A6D" w:rsidP="008A4A6D">
      <w:pPr>
        <w:bidi/>
        <w:jc w:val="both"/>
        <w:rPr>
          <w:rFonts w:cs="David" w:hint="cs"/>
          <w:rtl/>
        </w:rPr>
      </w:pPr>
    </w:p>
    <w:p w14:paraId="35BEED13" w14:textId="77777777" w:rsidR="008A4A6D" w:rsidRPr="008A4A6D" w:rsidRDefault="008A4A6D" w:rsidP="008A4A6D">
      <w:pPr>
        <w:bidi/>
        <w:jc w:val="both"/>
        <w:rPr>
          <w:rFonts w:cs="David" w:hint="cs"/>
          <w:rtl/>
        </w:rPr>
      </w:pPr>
      <w:r w:rsidRPr="008A4A6D">
        <w:rPr>
          <w:rFonts w:cs="David" w:hint="cs"/>
          <w:rtl/>
        </w:rPr>
        <w:tab/>
        <w:t xml:space="preserve"> יש עוד מי מהחברים שרוצה להתייחס האם לאשר את הצעתו של חבר הכנסת חנין או לדחות אותה? אם אין, אני אעלה את זה להצבעה. </w:t>
      </w:r>
    </w:p>
    <w:p w14:paraId="7899BE53" w14:textId="77777777" w:rsidR="008A4A6D" w:rsidRPr="008A4A6D" w:rsidRDefault="008A4A6D" w:rsidP="008A4A6D">
      <w:pPr>
        <w:bidi/>
        <w:jc w:val="both"/>
        <w:rPr>
          <w:rFonts w:cs="David" w:hint="cs"/>
          <w:rtl/>
        </w:rPr>
      </w:pPr>
    </w:p>
    <w:p w14:paraId="3D2780D8" w14:textId="77777777" w:rsidR="008A4A6D" w:rsidRPr="008A4A6D" w:rsidRDefault="008A4A6D" w:rsidP="008A4A6D">
      <w:pPr>
        <w:bidi/>
        <w:ind w:firstLine="567"/>
        <w:jc w:val="both"/>
        <w:rPr>
          <w:rFonts w:cs="David" w:hint="cs"/>
          <w:rtl/>
        </w:rPr>
      </w:pPr>
      <w:r w:rsidRPr="008A4A6D">
        <w:rPr>
          <w:rFonts w:cs="David" w:hint="cs"/>
          <w:rtl/>
        </w:rPr>
        <w:t>מי בעד לאשר את הצעתו של חבר הכנסת חנין? מי נגד? מי נמנע?</w:t>
      </w:r>
    </w:p>
    <w:p w14:paraId="2F86C0B3" w14:textId="77777777" w:rsidR="008A4A6D" w:rsidRPr="008A4A6D" w:rsidRDefault="008A4A6D" w:rsidP="008A4A6D">
      <w:pPr>
        <w:bidi/>
        <w:jc w:val="both"/>
        <w:rPr>
          <w:rFonts w:cs="David" w:hint="cs"/>
          <w:rtl/>
        </w:rPr>
      </w:pPr>
    </w:p>
    <w:p w14:paraId="5F9B71E3" w14:textId="77777777" w:rsidR="008A4A6D" w:rsidRPr="008A4A6D" w:rsidRDefault="008A4A6D" w:rsidP="008A4A6D">
      <w:pPr>
        <w:bidi/>
        <w:ind w:firstLine="567"/>
        <w:jc w:val="both"/>
        <w:rPr>
          <w:rFonts w:cs="David" w:hint="cs"/>
          <w:rtl/>
        </w:rPr>
      </w:pPr>
      <w:r w:rsidRPr="008A4A6D">
        <w:rPr>
          <w:rFonts w:cs="David" w:hint="cs"/>
          <w:rtl/>
        </w:rPr>
        <w:t>תודה. ההצעה נדחתה.</w:t>
      </w:r>
    </w:p>
    <w:p w14:paraId="696CE9A7" w14:textId="77777777" w:rsidR="008A4A6D" w:rsidRPr="008A4A6D" w:rsidRDefault="008A4A6D" w:rsidP="008A4A6D">
      <w:pPr>
        <w:bidi/>
        <w:jc w:val="both"/>
        <w:rPr>
          <w:rFonts w:cs="David" w:hint="cs"/>
          <w:rtl/>
        </w:rPr>
      </w:pPr>
    </w:p>
    <w:p w14:paraId="124CA3DB" w14:textId="77777777" w:rsidR="008A4A6D" w:rsidRPr="008A4A6D" w:rsidRDefault="008A4A6D" w:rsidP="008A4A6D">
      <w:pPr>
        <w:bidi/>
        <w:jc w:val="both"/>
        <w:rPr>
          <w:rFonts w:cs="David"/>
          <w:rtl/>
        </w:rPr>
      </w:pPr>
      <w:r w:rsidRPr="008A4A6D">
        <w:rPr>
          <w:rFonts w:cs="David" w:hint="eastAsia"/>
          <w:u w:val="single"/>
          <w:rtl/>
        </w:rPr>
        <w:t>אורי</w:t>
      </w:r>
      <w:r w:rsidRPr="008A4A6D">
        <w:rPr>
          <w:rFonts w:cs="David"/>
          <w:u w:val="single"/>
          <w:rtl/>
        </w:rPr>
        <w:t xml:space="preserve"> אריאל:</w:t>
      </w:r>
    </w:p>
    <w:p w14:paraId="2136C986" w14:textId="77777777" w:rsidR="008A4A6D" w:rsidRPr="008A4A6D" w:rsidRDefault="008A4A6D" w:rsidP="008A4A6D">
      <w:pPr>
        <w:bidi/>
        <w:jc w:val="both"/>
        <w:rPr>
          <w:rFonts w:cs="David"/>
          <w:rtl/>
        </w:rPr>
      </w:pPr>
    </w:p>
    <w:p w14:paraId="4DDDDFAA" w14:textId="77777777" w:rsidR="008A4A6D" w:rsidRPr="008A4A6D" w:rsidRDefault="008A4A6D" w:rsidP="008A4A6D">
      <w:pPr>
        <w:bidi/>
        <w:jc w:val="both"/>
        <w:rPr>
          <w:rFonts w:cs="David" w:hint="cs"/>
          <w:rtl/>
        </w:rPr>
      </w:pPr>
      <w:r w:rsidRPr="008A4A6D">
        <w:rPr>
          <w:rFonts w:cs="David"/>
          <w:rtl/>
        </w:rPr>
        <w:tab/>
      </w:r>
      <w:r w:rsidRPr="008A4A6D">
        <w:rPr>
          <w:rFonts w:cs="David" w:hint="cs"/>
          <w:rtl/>
        </w:rPr>
        <w:t xml:space="preserve"> יש רביזיה על דברים כאלה? אני מבקש רביזיה, אדוני היושב ראש. הצבעה שמית לראות מי נגד זה.</w:t>
      </w:r>
    </w:p>
    <w:p w14:paraId="53DA4942" w14:textId="77777777" w:rsidR="008A4A6D" w:rsidRPr="008A4A6D" w:rsidRDefault="008A4A6D" w:rsidP="008A4A6D">
      <w:pPr>
        <w:bidi/>
        <w:jc w:val="both"/>
        <w:rPr>
          <w:rFonts w:cs="David" w:hint="cs"/>
          <w:rtl/>
        </w:rPr>
      </w:pPr>
    </w:p>
    <w:p w14:paraId="78395445"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4A62DF77" w14:textId="77777777" w:rsidR="008A4A6D" w:rsidRPr="008A4A6D" w:rsidRDefault="008A4A6D" w:rsidP="008A4A6D">
      <w:pPr>
        <w:bidi/>
        <w:jc w:val="both"/>
        <w:rPr>
          <w:rFonts w:cs="David" w:hint="cs"/>
          <w:rtl/>
        </w:rPr>
      </w:pPr>
    </w:p>
    <w:p w14:paraId="4E23B092" w14:textId="77777777" w:rsidR="008A4A6D" w:rsidRPr="008A4A6D" w:rsidRDefault="008A4A6D" w:rsidP="008A4A6D">
      <w:pPr>
        <w:bidi/>
        <w:jc w:val="both"/>
        <w:rPr>
          <w:rFonts w:cs="David" w:hint="cs"/>
          <w:rtl/>
        </w:rPr>
      </w:pPr>
      <w:r w:rsidRPr="008A4A6D">
        <w:rPr>
          <w:rFonts w:cs="David" w:hint="cs"/>
          <w:rtl/>
        </w:rPr>
        <w:tab/>
        <w:t xml:space="preserve"> אני אבצע אותה בעוד שבוע, אז הנושא לא יהיה דחוף. </w:t>
      </w:r>
    </w:p>
    <w:p w14:paraId="4A39B0CC" w14:textId="77777777" w:rsidR="008A4A6D" w:rsidRPr="008A4A6D" w:rsidRDefault="008A4A6D" w:rsidP="008A4A6D">
      <w:pPr>
        <w:bidi/>
        <w:jc w:val="both"/>
        <w:rPr>
          <w:rFonts w:cs="David" w:hint="cs"/>
          <w:rtl/>
        </w:rPr>
      </w:pPr>
    </w:p>
    <w:p w14:paraId="22406132" w14:textId="77777777" w:rsidR="008A4A6D" w:rsidRPr="008A4A6D" w:rsidRDefault="008A4A6D" w:rsidP="008A4A6D">
      <w:pPr>
        <w:bidi/>
        <w:jc w:val="both"/>
        <w:rPr>
          <w:rFonts w:cs="David"/>
          <w:rtl/>
        </w:rPr>
      </w:pPr>
      <w:r w:rsidRPr="008A4A6D">
        <w:rPr>
          <w:rFonts w:cs="David" w:hint="eastAsia"/>
          <w:u w:val="single"/>
          <w:rtl/>
        </w:rPr>
        <w:t>אורי</w:t>
      </w:r>
      <w:r w:rsidRPr="008A4A6D">
        <w:rPr>
          <w:rFonts w:cs="David"/>
          <w:u w:val="single"/>
          <w:rtl/>
        </w:rPr>
        <w:t xml:space="preserve"> אריאל:</w:t>
      </w:r>
    </w:p>
    <w:p w14:paraId="1ADD81E6" w14:textId="77777777" w:rsidR="008A4A6D" w:rsidRPr="008A4A6D" w:rsidRDefault="008A4A6D" w:rsidP="008A4A6D">
      <w:pPr>
        <w:bidi/>
        <w:jc w:val="both"/>
        <w:rPr>
          <w:rFonts w:cs="David"/>
          <w:rtl/>
        </w:rPr>
      </w:pPr>
    </w:p>
    <w:p w14:paraId="3ECD1A03" w14:textId="77777777" w:rsidR="008A4A6D" w:rsidRPr="008A4A6D" w:rsidRDefault="008A4A6D" w:rsidP="008A4A6D">
      <w:pPr>
        <w:bidi/>
        <w:jc w:val="both"/>
        <w:rPr>
          <w:rFonts w:cs="David" w:hint="cs"/>
          <w:rtl/>
        </w:rPr>
      </w:pPr>
      <w:r w:rsidRPr="008A4A6D">
        <w:rPr>
          <w:rFonts w:cs="David"/>
          <w:rtl/>
        </w:rPr>
        <w:tab/>
      </w:r>
      <w:r w:rsidRPr="008A4A6D">
        <w:rPr>
          <w:rFonts w:cs="David" w:hint="cs"/>
          <w:rtl/>
        </w:rPr>
        <w:t xml:space="preserve">  אז בוא נעשה אותה - - -</w:t>
      </w:r>
    </w:p>
    <w:p w14:paraId="5D6BCD8A" w14:textId="77777777" w:rsidR="008A4A6D" w:rsidRPr="008A4A6D" w:rsidRDefault="008A4A6D" w:rsidP="008A4A6D">
      <w:pPr>
        <w:bidi/>
        <w:jc w:val="both"/>
        <w:rPr>
          <w:rFonts w:cs="David" w:hint="cs"/>
          <w:rtl/>
        </w:rPr>
      </w:pPr>
    </w:p>
    <w:p w14:paraId="0BB908EB" w14:textId="77777777" w:rsidR="008A4A6D" w:rsidRPr="008A4A6D" w:rsidRDefault="008A4A6D" w:rsidP="008A4A6D">
      <w:pPr>
        <w:bidi/>
        <w:jc w:val="both"/>
        <w:rPr>
          <w:rFonts w:cs="David"/>
        </w:rPr>
      </w:pPr>
      <w:r w:rsidRPr="008A4A6D">
        <w:rPr>
          <w:rFonts w:cs="David" w:hint="cs"/>
          <w:u w:val="single"/>
          <w:rtl/>
        </w:rPr>
        <w:t>היו"ר דוד טל:</w:t>
      </w:r>
    </w:p>
    <w:p w14:paraId="5497D46B" w14:textId="77777777" w:rsidR="008A4A6D" w:rsidRPr="008A4A6D" w:rsidRDefault="008A4A6D" w:rsidP="008A4A6D">
      <w:pPr>
        <w:bidi/>
        <w:jc w:val="both"/>
        <w:rPr>
          <w:rFonts w:cs="David" w:hint="cs"/>
          <w:rtl/>
        </w:rPr>
      </w:pPr>
    </w:p>
    <w:p w14:paraId="5FBCFDC9" w14:textId="77777777" w:rsidR="008A4A6D" w:rsidRPr="008A4A6D" w:rsidRDefault="008A4A6D" w:rsidP="008A4A6D">
      <w:pPr>
        <w:bidi/>
        <w:jc w:val="both"/>
        <w:rPr>
          <w:rFonts w:cs="David" w:hint="cs"/>
          <w:rtl/>
        </w:rPr>
      </w:pPr>
      <w:r w:rsidRPr="008A4A6D">
        <w:rPr>
          <w:rFonts w:cs="David" w:hint="cs"/>
          <w:rtl/>
        </w:rPr>
        <w:tab/>
        <w:t xml:space="preserve">הצעה נוספת שלא אושרה על-ידי יושבת הראש והסגנים היא הצעתה של חברת הכנסת </w:t>
      </w:r>
      <w:proofErr w:type="spellStart"/>
      <w:r w:rsidRPr="008A4A6D">
        <w:rPr>
          <w:rFonts w:cs="David" w:hint="cs"/>
          <w:rtl/>
        </w:rPr>
        <w:t>נאדיה</w:t>
      </w:r>
      <w:proofErr w:type="spellEnd"/>
      <w:r w:rsidRPr="008A4A6D">
        <w:rPr>
          <w:rFonts w:cs="David" w:hint="cs"/>
          <w:rtl/>
        </w:rPr>
        <w:t xml:space="preserve"> חילו על ההתייקרות במשק.</w:t>
      </w:r>
    </w:p>
    <w:p w14:paraId="7060FDF4" w14:textId="77777777" w:rsidR="008A4A6D" w:rsidRPr="008A4A6D" w:rsidRDefault="008A4A6D" w:rsidP="008A4A6D">
      <w:pPr>
        <w:bidi/>
        <w:jc w:val="both"/>
        <w:rPr>
          <w:rFonts w:cs="David" w:hint="cs"/>
          <w:rtl/>
        </w:rPr>
      </w:pPr>
    </w:p>
    <w:p w14:paraId="53FB7618" w14:textId="77777777" w:rsidR="008A4A6D" w:rsidRPr="008A4A6D" w:rsidRDefault="008A4A6D" w:rsidP="008A4A6D">
      <w:pPr>
        <w:pStyle w:val="Heading5"/>
        <w:rPr>
          <w:rFonts w:hint="cs"/>
          <w:sz w:val="24"/>
          <w:rtl/>
        </w:rPr>
      </w:pPr>
      <w:proofErr w:type="spellStart"/>
      <w:r w:rsidRPr="008A4A6D">
        <w:rPr>
          <w:rFonts w:hint="cs"/>
          <w:sz w:val="24"/>
          <w:u w:val="single"/>
          <w:rtl/>
        </w:rPr>
        <w:t>נאדיה</w:t>
      </w:r>
      <w:proofErr w:type="spellEnd"/>
      <w:r w:rsidRPr="008A4A6D">
        <w:rPr>
          <w:rFonts w:hint="cs"/>
          <w:sz w:val="24"/>
          <w:u w:val="single"/>
          <w:rtl/>
        </w:rPr>
        <w:t xml:space="preserve"> חילו:</w:t>
      </w:r>
    </w:p>
    <w:p w14:paraId="70EE6BAE" w14:textId="77777777" w:rsidR="008A4A6D" w:rsidRPr="008A4A6D" w:rsidRDefault="008A4A6D" w:rsidP="008A4A6D">
      <w:pPr>
        <w:pStyle w:val="Heading5"/>
        <w:rPr>
          <w:rFonts w:hint="cs"/>
          <w:sz w:val="24"/>
          <w:rtl/>
        </w:rPr>
      </w:pPr>
    </w:p>
    <w:p w14:paraId="05A5E0CF" w14:textId="77777777" w:rsidR="008A4A6D" w:rsidRPr="008A4A6D" w:rsidRDefault="008A4A6D" w:rsidP="008A4A6D">
      <w:pPr>
        <w:bidi/>
        <w:jc w:val="both"/>
        <w:rPr>
          <w:rFonts w:cs="David" w:hint="cs"/>
          <w:rtl/>
        </w:rPr>
      </w:pPr>
      <w:r w:rsidRPr="008A4A6D">
        <w:rPr>
          <w:rFonts w:cs="David" w:hint="cs"/>
          <w:rtl/>
        </w:rPr>
        <w:tab/>
        <w:t>זה מאוד דחוף. זה נושא אזרחי מדרגה ראשונה, וטובה שעה אחת קודם. אנחנו עכשיו בפתח תקופת חגים של כל העדות וכל הדתות, וכשפותחים את העיתון ביום ראשון רואים את הרשימות הגדולות של מוצרים שמחירם עומד לעלות. המוצרים האלה זה לא מוצרי לוקסוס, אלא דברים יומיומיים שנוגעים לחיי האזרחים, הילדים והמשפחות. כולנו לא מזמן ראינו את ממדי העוני הגדולים בדוח העוני; ראינו שמספר העניים עבר את ה-800 אלף, וראינו כמה ילדים ואיזה אוכלוסיות.</w:t>
      </w:r>
    </w:p>
    <w:p w14:paraId="47AE1C92" w14:textId="77777777" w:rsidR="008A4A6D" w:rsidRPr="008A4A6D" w:rsidRDefault="008A4A6D" w:rsidP="008A4A6D">
      <w:pPr>
        <w:bidi/>
        <w:jc w:val="both"/>
        <w:rPr>
          <w:rFonts w:cs="David" w:hint="cs"/>
          <w:rtl/>
        </w:rPr>
      </w:pPr>
    </w:p>
    <w:p w14:paraId="7D8AEFCB" w14:textId="77777777" w:rsidR="008A4A6D" w:rsidRPr="008A4A6D" w:rsidRDefault="008A4A6D" w:rsidP="008A4A6D">
      <w:pPr>
        <w:bidi/>
        <w:ind w:firstLine="567"/>
        <w:jc w:val="both"/>
        <w:rPr>
          <w:rFonts w:cs="David" w:hint="cs"/>
          <w:rtl/>
        </w:rPr>
      </w:pPr>
      <w:r w:rsidRPr="008A4A6D">
        <w:rPr>
          <w:rFonts w:cs="David" w:hint="cs"/>
          <w:rtl/>
        </w:rPr>
        <w:t xml:space="preserve"> העלייה במוצרי היסוד הבסיסיים, גם בעיתוי הזה שאנחנו נמצאים בו ערב החגים, רק תעלה את שיעור העניים, כך שבדוח סוף 2008 אנחנו נראה נתח מאוד גדול בו של האוכלוסייה במדינה, ואנחנו כבר לא מדברים על אנשים שרק לוקחים קצבאות רווחה, אלא אנשים שכבר עובדים, כי אוכלוסיית הביניים שמשתכרת וכבר לא עומדת במעמסה של העליות. </w:t>
      </w:r>
    </w:p>
    <w:p w14:paraId="561E2805" w14:textId="77777777" w:rsidR="008A4A6D" w:rsidRPr="008A4A6D" w:rsidRDefault="008A4A6D" w:rsidP="008A4A6D">
      <w:pPr>
        <w:bidi/>
        <w:ind w:firstLine="567"/>
        <w:jc w:val="both"/>
        <w:rPr>
          <w:rFonts w:cs="David" w:hint="cs"/>
          <w:rtl/>
        </w:rPr>
      </w:pPr>
    </w:p>
    <w:p w14:paraId="5DF22999" w14:textId="77777777" w:rsidR="008A4A6D" w:rsidRPr="008A4A6D" w:rsidRDefault="008A4A6D" w:rsidP="008A4A6D">
      <w:pPr>
        <w:bidi/>
        <w:ind w:firstLine="567"/>
        <w:jc w:val="both"/>
        <w:rPr>
          <w:rFonts w:cs="David" w:hint="cs"/>
          <w:rtl/>
        </w:rPr>
      </w:pPr>
      <w:r w:rsidRPr="008A4A6D">
        <w:rPr>
          <w:rFonts w:cs="David" w:hint="cs"/>
          <w:rtl/>
        </w:rPr>
        <w:t xml:space="preserve">נושא כזה לא צריך לחכות ולהגיש הצעות לדיונים אחרי שכבר תחול עלייה, כי אנחנו מאחרים את הרכבת, וטובה שעה אחת קודם כדי לבדוק את נושא העלייה. אני כוללת בזה את הכול </w:t>
      </w:r>
      <w:r w:rsidRPr="008A4A6D">
        <w:rPr>
          <w:rFonts w:cs="David"/>
          <w:rtl/>
        </w:rPr>
        <w:t>–</w:t>
      </w:r>
      <w:r w:rsidRPr="008A4A6D">
        <w:rPr>
          <w:rFonts w:cs="David" w:hint="cs"/>
          <w:rtl/>
        </w:rPr>
        <w:t xml:space="preserve"> גם את החשמל </w:t>
      </w:r>
      <w:r w:rsidRPr="008A4A6D">
        <w:rPr>
          <w:rFonts w:cs="David"/>
          <w:rtl/>
        </w:rPr>
        <w:t>–</w:t>
      </w:r>
      <w:r w:rsidRPr="008A4A6D">
        <w:rPr>
          <w:rFonts w:cs="David" w:hint="cs"/>
          <w:rtl/>
        </w:rPr>
        <w:t xml:space="preserve"> אבל יותר את מוצרי היסוד שאוטוטו עולים.</w:t>
      </w:r>
    </w:p>
    <w:p w14:paraId="2E32ADFF" w14:textId="77777777" w:rsidR="008A4A6D" w:rsidRPr="008A4A6D" w:rsidRDefault="008A4A6D" w:rsidP="008A4A6D">
      <w:pPr>
        <w:bidi/>
        <w:jc w:val="both"/>
        <w:rPr>
          <w:rFonts w:cs="David" w:hint="cs"/>
          <w:rtl/>
        </w:rPr>
      </w:pPr>
    </w:p>
    <w:p w14:paraId="6949DA30"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51445960" w14:textId="77777777" w:rsidR="008A4A6D" w:rsidRPr="008A4A6D" w:rsidRDefault="008A4A6D" w:rsidP="008A4A6D">
      <w:pPr>
        <w:bidi/>
        <w:jc w:val="both"/>
        <w:rPr>
          <w:rFonts w:cs="David" w:hint="cs"/>
          <w:rtl/>
        </w:rPr>
      </w:pPr>
    </w:p>
    <w:p w14:paraId="46258DF8" w14:textId="77777777" w:rsidR="008A4A6D" w:rsidRPr="008A4A6D" w:rsidRDefault="008A4A6D" w:rsidP="008A4A6D">
      <w:pPr>
        <w:bidi/>
        <w:jc w:val="both"/>
        <w:rPr>
          <w:rFonts w:cs="David" w:hint="cs"/>
          <w:rtl/>
        </w:rPr>
      </w:pPr>
      <w:r w:rsidRPr="008A4A6D">
        <w:rPr>
          <w:rFonts w:cs="David" w:hint="cs"/>
          <w:rtl/>
        </w:rPr>
        <w:tab/>
        <w:t xml:space="preserve"> תודה גברתי. סגן יושב ראש הכנסת.</w:t>
      </w:r>
    </w:p>
    <w:p w14:paraId="29C4319F" w14:textId="77777777" w:rsidR="008A4A6D" w:rsidRPr="008A4A6D" w:rsidRDefault="008A4A6D" w:rsidP="008A4A6D">
      <w:pPr>
        <w:bidi/>
        <w:jc w:val="both"/>
        <w:rPr>
          <w:rFonts w:cs="David" w:hint="cs"/>
          <w:rtl/>
        </w:rPr>
      </w:pPr>
    </w:p>
    <w:p w14:paraId="66B06206" w14:textId="77777777" w:rsidR="008A4A6D" w:rsidRPr="008A4A6D" w:rsidRDefault="008A4A6D" w:rsidP="008A4A6D">
      <w:pPr>
        <w:pStyle w:val="Heading5"/>
        <w:rPr>
          <w:rFonts w:hint="cs"/>
          <w:sz w:val="24"/>
          <w:rtl/>
        </w:rPr>
      </w:pPr>
      <w:r w:rsidRPr="008A4A6D">
        <w:rPr>
          <w:rFonts w:hint="cs"/>
          <w:sz w:val="24"/>
          <w:u w:val="single"/>
          <w:rtl/>
        </w:rPr>
        <w:t>יצחק זיו:</w:t>
      </w:r>
    </w:p>
    <w:p w14:paraId="17AD620A" w14:textId="77777777" w:rsidR="008A4A6D" w:rsidRPr="008A4A6D" w:rsidRDefault="008A4A6D" w:rsidP="008A4A6D">
      <w:pPr>
        <w:pStyle w:val="Heading5"/>
        <w:rPr>
          <w:rFonts w:hint="cs"/>
          <w:sz w:val="24"/>
          <w:rtl/>
        </w:rPr>
      </w:pPr>
    </w:p>
    <w:p w14:paraId="7196D5A6" w14:textId="77777777" w:rsidR="008A4A6D" w:rsidRPr="008A4A6D" w:rsidRDefault="008A4A6D" w:rsidP="008A4A6D">
      <w:pPr>
        <w:bidi/>
        <w:jc w:val="both"/>
        <w:rPr>
          <w:rFonts w:cs="David" w:hint="cs"/>
          <w:rtl/>
        </w:rPr>
      </w:pPr>
      <w:r w:rsidRPr="008A4A6D">
        <w:rPr>
          <w:rFonts w:cs="David" w:hint="cs"/>
          <w:rtl/>
        </w:rPr>
        <w:tab/>
        <w:t xml:space="preserve">חברתי היקרה, חברת הכנסת </w:t>
      </w:r>
      <w:proofErr w:type="spellStart"/>
      <w:r w:rsidRPr="008A4A6D">
        <w:rPr>
          <w:rFonts w:cs="David" w:hint="cs"/>
          <w:rtl/>
        </w:rPr>
        <w:t>נאדיה</w:t>
      </w:r>
      <w:proofErr w:type="spellEnd"/>
      <w:r w:rsidRPr="008A4A6D">
        <w:rPr>
          <w:rFonts w:cs="David" w:hint="cs"/>
          <w:rtl/>
        </w:rPr>
        <w:t xml:space="preserve"> חילו. אנחנו כולנו מודעים לנושא ההתייקרויות במשק, ואין לי שום ספק שזה לא נולד לא אתמול ולא היום. הנושא עמד לנגד עינינו בנשיאות, וראינו את זה בדיוק כמו שאת רואה וחשבנו שאין לראות בו נושא דחוף שמיד צריך לדון בו. הרי סך-הכול, גם כשנדבר על זה הדבר נעשה, ואנחנו לא יכולים לחתוך אותו- -</w:t>
      </w:r>
    </w:p>
    <w:p w14:paraId="428F2E1A" w14:textId="77777777" w:rsidR="008A4A6D" w:rsidRPr="008A4A6D" w:rsidRDefault="008A4A6D" w:rsidP="008A4A6D">
      <w:pPr>
        <w:bidi/>
        <w:jc w:val="both"/>
        <w:rPr>
          <w:rFonts w:cs="David" w:hint="cs"/>
          <w:rtl/>
        </w:rPr>
      </w:pPr>
    </w:p>
    <w:p w14:paraId="09E86B66" w14:textId="77777777" w:rsidR="008A4A6D" w:rsidRPr="008A4A6D" w:rsidRDefault="008A4A6D" w:rsidP="008A4A6D">
      <w:pPr>
        <w:pStyle w:val="Heading5"/>
        <w:rPr>
          <w:rFonts w:hint="cs"/>
          <w:sz w:val="24"/>
          <w:rtl/>
        </w:rPr>
      </w:pPr>
      <w:proofErr w:type="spellStart"/>
      <w:r w:rsidRPr="008A4A6D">
        <w:rPr>
          <w:rFonts w:hint="cs"/>
          <w:sz w:val="24"/>
          <w:u w:val="single"/>
          <w:rtl/>
        </w:rPr>
        <w:t>נאדיה</w:t>
      </w:r>
      <w:proofErr w:type="spellEnd"/>
      <w:r w:rsidRPr="008A4A6D">
        <w:rPr>
          <w:rFonts w:hint="cs"/>
          <w:sz w:val="24"/>
          <w:u w:val="single"/>
          <w:rtl/>
        </w:rPr>
        <w:t xml:space="preserve"> חילו:</w:t>
      </w:r>
    </w:p>
    <w:p w14:paraId="346CD443" w14:textId="77777777" w:rsidR="008A4A6D" w:rsidRPr="008A4A6D" w:rsidRDefault="008A4A6D" w:rsidP="008A4A6D">
      <w:pPr>
        <w:pStyle w:val="Heading5"/>
        <w:rPr>
          <w:rFonts w:hint="cs"/>
          <w:sz w:val="24"/>
          <w:rtl/>
        </w:rPr>
      </w:pPr>
    </w:p>
    <w:p w14:paraId="4E17EE9F" w14:textId="77777777" w:rsidR="008A4A6D" w:rsidRPr="008A4A6D" w:rsidRDefault="008A4A6D" w:rsidP="008A4A6D">
      <w:pPr>
        <w:bidi/>
        <w:jc w:val="both"/>
        <w:rPr>
          <w:rFonts w:cs="David" w:hint="cs"/>
          <w:rtl/>
        </w:rPr>
      </w:pPr>
      <w:r w:rsidRPr="008A4A6D">
        <w:rPr>
          <w:rFonts w:cs="David" w:hint="cs"/>
          <w:rtl/>
        </w:rPr>
        <w:tab/>
        <w:t xml:space="preserve"> זה עוד לא נעשה.</w:t>
      </w:r>
    </w:p>
    <w:p w14:paraId="072A3344" w14:textId="77777777" w:rsidR="008A4A6D" w:rsidRPr="008A4A6D" w:rsidRDefault="008A4A6D" w:rsidP="008A4A6D">
      <w:pPr>
        <w:bidi/>
        <w:jc w:val="both"/>
        <w:rPr>
          <w:rFonts w:cs="David" w:hint="cs"/>
          <w:rtl/>
        </w:rPr>
      </w:pPr>
    </w:p>
    <w:p w14:paraId="78FD6196" w14:textId="77777777" w:rsidR="008A4A6D" w:rsidRPr="008A4A6D" w:rsidRDefault="008A4A6D" w:rsidP="008A4A6D">
      <w:pPr>
        <w:pStyle w:val="Heading5"/>
        <w:rPr>
          <w:rFonts w:hint="cs"/>
          <w:sz w:val="24"/>
          <w:rtl/>
        </w:rPr>
      </w:pPr>
      <w:r w:rsidRPr="008A4A6D">
        <w:rPr>
          <w:rFonts w:hint="cs"/>
          <w:sz w:val="24"/>
          <w:u w:val="single"/>
          <w:rtl/>
        </w:rPr>
        <w:t>יצחק זיו:</w:t>
      </w:r>
    </w:p>
    <w:p w14:paraId="2B95A5F0" w14:textId="77777777" w:rsidR="008A4A6D" w:rsidRPr="008A4A6D" w:rsidRDefault="008A4A6D" w:rsidP="008A4A6D">
      <w:pPr>
        <w:pStyle w:val="Heading5"/>
        <w:rPr>
          <w:rFonts w:hint="cs"/>
          <w:sz w:val="24"/>
          <w:rtl/>
        </w:rPr>
      </w:pPr>
    </w:p>
    <w:p w14:paraId="270BB823" w14:textId="77777777" w:rsidR="008A4A6D" w:rsidRPr="008A4A6D" w:rsidRDefault="008A4A6D" w:rsidP="008A4A6D">
      <w:pPr>
        <w:bidi/>
        <w:jc w:val="both"/>
        <w:rPr>
          <w:rFonts w:cs="David" w:hint="cs"/>
          <w:rtl/>
        </w:rPr>
      </w:pPr>
      <w:r w:rsidRPr="008A4A6D">
        <w:rPr>
          <w:rFonts w:cs="David" w:hint="cs"/>
          <w:rtl/>
        </w:rPr>
        <w:tab/>
        <w:t>כשאני אומר "נעשה" אני מתכוון לכך שהוא לקראת עשייה. אנחנו לא יכולים לעצור את זה; להתייקרויות במשק יש סיבה- -</w:t>
      </w:r>
    </w:p>
    <w:p w14:paraId="07A3E94A" w14:textId="77777777" w:rsidR="008A4A6D" w:rsidRPr="008A4A6D" w:rsidRDefault="008A4A6D" w:rsidP="008A4A6D">
      <w:pPr>
        <w:bidi/>
        <w:jc w:val="both"/>
        <w:rPr>
          <w:rFonts w:cs="David" w:hint="cs"/>
          <w:rtl/>
        </w:rPr>
      </w:pPr>
    </w:p>
    <w:p w14:paraId="363975CE" w14:textId="77777777" w:rsidR="008A4A6D" w:rsidRPr="008A4A6D" w:rsidRDefault="008A4A6D" w:rsidP="008A4A6D">
      <w:pPr>
        <w:bidi/>
        <w:jc w:val="both"/>
        <w:rPr>
          <w:rFonts w:cs="David" w:hint="cs"/>
          <w:rtl/>
        </w:rPr>
      </w:pPr>
      <w:r w:rsidRPr="008A4A6D">
        <w:rPr>
          <w:rFonts w:cs="David" w:hint="cs"/>
          <w:u w:val="single"/>
          <w:rtl/>
        </w:rPr>
        <w:t>רונית תירוש:</w:t>
      </w:r>
    </w:p>
    <w:p w14:paraId="556922F9" w14:textId="77777777" w:rsidR="008A4A6D" w:rsidRPr="008A4A6D" w:rsidRDefault="008A4A6D" w:rsidP="008A4A6D">
      <w:pPr>
        <w:bidi/>
        <w:jc w:val="both"/>
        <w:rPr>
          <w:rFonts w:cs="David" w:hint="cs"/>
          <w:rtl/>
        </w:rPr>
      </w:pPr>
    </w:p>
    <w:p w14:paraId="3D6F7AB5" w14:textId="77777777" w:rsidR="008A4A6D" w:rsidRPr="008A4A6D" w:rsidRDefault="008A4A6D" w:rsidP="008A4A6D">
      <w:pPr>
        <w:bidi/>
        <w:jc w:val="both"/>
        <w:rPr>
          <w:rFonts w:cs="David" w:hint="cs"/>
          <w:rtl/>
        </w:rPr>
      </w:pPr>
      <w:r w:rsidRPr="008A4A6D">
        <w:rPr>
          <w:rFonts w:cs="David" w:hint="cs"/>
          <w:rtl/>
        </w:rPr>
        <w:tab/>
        <w:t xml:space="preserve"> הוא גם אומר לך שזאת לא הפעם האחרונה שתהיה התייקרות.</w:t>
      </w:r>
    </w:p>
    <w:p w14:paraId="78C339D5" w14:textId="77777777" w:rsidR="008A4A6D" w:rsidRPr="008A4A6D" w:rsidRDefault="008A4A6D" w:rsidP="008A4A6D">
      <w:pPr>
        <w:bidi/>
        <w:jc w:val="both"/>
        <w:rPr>
          <w:rFonts w:cs="David" w:hint="cs"/>
          <w:rtl/>
        </w:rPr>
      </w:pPr>
    </w:p>
    <w:p w14:paraId="748E968A" w14:textId="77777777" w:rsidR="008A4A6D" w:rsidRPr="008A4A6D" w:rsidRDefault="008A4A6D" w:rsidP="008A4A6D">
      <w:pPr>
        <w:bidi/>
        <w:jc w:val="both"/>
        <w:rPr>
          <w:rFonts w:cs="David" w:hint="cs"/>
          <w:u w:val="single"/>
          <w:rtl/>
        </w:rPr>
      </w:pPr>
      <w:r w:rsidRPr="008A4A6D">
        <w:rPr>
          <w:rFonts w:cs="David" w:hint="cs"/>
          <w:u w:val="single"/>
          <w:rtl/>
        </w:rPr>
        <w:t>מיכאל נודלמן:</w:t>
      </w:r>
    </w:p>
    <w:p w14:paraId="1D321735" w14:textId="77777777" w:rsidR="008A4A6D" w:rsidRPr="008A4A6D" w:rsidRDefault="008A4A6D" w:rsidP="008A4A6D">
      <w:pPr>
        <w:bidi/>
        <w:jc w:val="both"/>
        <w:rPr>
          <w:rFonts w:cs="David" w:hint="cs"/>
          <w:u w:val="single"/>
          <w:rtl/>
        </w:rPr>
      </w:pPr>
    </w:p>
    <w:p w14:paraId="25B11576" w14:textId="77777777" w:rsidR="008A4A6D" w:rsidRPr="008A4A6D" w:rsidRDefault="008A4A6D" w:rsidP="008A4A6D">
      <w:pPr>
        <w:bidi/>
        <w:jc w:val="both"/>
        <w:rPr>
          <w:rFonts w:cs="David" w:hint="cs"/>
          <w:rtl/>
        </w:rPr>
      </w:pPr>
      <w:r w:rsidRPr="008A4A6D">
        <w:rPr>
          <w:rFonts w:cs="David" w:hint="cs"/>
          <w:rtl/>
        </w:rPr>
        <w:tab/>
        <w:t>לא, זאת תופעה עולמית. אם זה היה רק בארץ- -</w:t>
      </w:r>
    </w:p>
    <w:p w14:paraId="1591151B" w14:textId="77777777" w:rsidR="008A4A6D" w:rsidRPr="008A4A6D" w:rsidRDefault="008A4A6D" w:rsidP="008A4A6D">
      <w:pPr>
        <w:pStyle w:val="Heading5"/>
        <w:rPr>
          <w:rFonts w:hint="cs"/>
          <w:sz w:val="24"/>
          <w:rtl/>
        </w:rPr>
      </w:pPr>
      <w:r w:rsidRPr="008A4A6D">
        <w:rPr>
          <w:rFonts w:hint="cs"/>
          <w:sz w:val="24"/>
          <w:u w:val="single"/>
          <w:rtl/>
        </w:rPr>
        <w:t>יצחק זיו:</w:t>
      </w:r>
    </w:p>
    <w:p w14:paraId="79E359FD" w14:textId="77777777" w:rsidR="008A4A6D" w:rsidRPr="008A4A6D" w:rsidRDefault="008A4A6D" w:rsidP="008A4A6D">
      <w:pPr>
        <w:pStyle w:val="Heading5"/>
        <w:rPr>
          <w:rFonts w:hint="cs"/>
          <w:sz w:val="24"/>
          <w:rtl/>
        </w:rPr>
      </w:pPr>
    </w:p>
    <w:p w14:paraId="22002D0F" w14:textId="77777777" w:rsidR="008A4A6D" w:rsidRPr="008A4A6D" w:rsidRDefault="008A4A6D" w:rsidP="008A4A6D">
      <w:pPr>
        <w:bidi/>
        <w:jc w:val="both"/>
        <w:rPr>
          <w:rFonts w:cs="David" w:hint="cs"/>
          <w:rtl/>
        </w:rPr>
      </w:pPr>
      <w:r w:rsidRPr="008A4A6D">
        <w:rPr>
          <w:rFonts w:cs="David" w:hint="cs"/>
          <w:rtl/>
        </w:rPr>
        <w:tab/>
        <w:t>אני רואה את הדבר הזה כלא פחות חמור ממה שאת רואה אותו מצד הסיעה שלי- -</w:t>
      </w:r>
    </w:p>
    <w:p w14:paraId="7BCD4C85" w14:textId="77777777" w:rsidR="008A4A6D" w:rsidRPr="008A4A6D" w:rsidRDefault="008A4A6D" w:rsidP="008A4A6D">
      <w:pPr>
        <w:bidi/>
        <w:jc w:val="both"/>
        <w:rPr>
          <w:rFonts w:cs="David" w:hint="cs"/>
          <w:rtl/>
        </w:rPr>
      </w:pPr>
    </w:p>
    <w:p w14:paraId="0DFD93BD"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5419723B" w14:textId="77777777" w:rsidR="008A4A6D" w:rsidRPr="008A4A6D" w:rsidRDefault="008A4A6D" w:rsidP="008A4A6D">
      <w:pPr>
        <w:bidi/>
        <w:jc w:val="both"/>
        <w:rPr>
          <w:rFonts w:cs="David" w:hint="cs"/>
          <w:rtl/>
        </w:rPr>
      </w:pPr>
    </w:p>
    <w:p w14:paraId="6F402097" w14:textId="77777777" w:rsidR="008A4A6D" w:rsidRPr="008A4A6D" w:rsidRDefault="008A4A6D" w:rsidP="008A4A6D">
      <w:pPr>
        <w:bidi/>
        <w:jc w:val="both"/>
        <w:rPr>
          <w:rFonts w:cs="David" w:hint="cs"/>
          <w:rtl/>
        </w:rPr>
      </w:pPr>
      <w:r w:rsidRPr="008A4A6D">
        <w:rPr>
          <w:rFonts w:cs="David" w:hint="cs"/>
          <w:rtl/>
        </w:rPr>
        <w:tab/>
        <w:t>ואתה לא חושב שזה דחוף.</w:t>
      </w:r>
    </w:p>
    <w:p w14:paraId="0A2F34EC" w14:textId="77777777" w:rsidR="008A4A6D" w:rsidRPr="008A4A6D" w:rsidRDefault="008A4A6D" w:rsidP="008A4A6D">
      <w:pPr>
        <w:bidi/>
        <w:jc w:val="both"/>
        <w:rPr>
          <w:rFonts w:cs="David" w:hint="cs"/>
          <w:rtl/>
        </w:rPr>
      </w:pPr>
    </w:p>
    <w:p w14:paraId="500E0325" w14:textId="77777777" w:rsidR="008A4A6D" w:rsidRPr="008A4A6D" w:rsidRDefault="008A4A6D" w:rsidP="008A4A6D">
      <w:pPr>
        <w:bidi/>
        <w:jc w:val="both"/>
        <w:rPr>
          <w:rFonts w:cs="David" w:hint="cs"/>
          <w:u w:val="single"/>
          <w:rtl/>
        </w:rPr>
      </w:pPr>
      <w:r w:rsidRPr="008A4A6D">
        <w:rPr>
          <w:rFonts w:cs="David" w:hint="cs"/>
          <w:u w:val="single"/>
          <w:rtl/>
        </w:rPr>
        <w:t>יצחק זיו:</w:t>
      </w:r>
    </w:p>
    <w:p w14:paraId="449B923C" w14:textId="77777777" w:rsidR="008A4A6D" w:rsidRPr="008A4A6D" w:rsidRDefault="008A4A6D" w:rsidP="008A4A6D">
      <w:pPr>
        <w:bidi/>
        <w:jc w:val="both"/>
        <w:rPr>
          <w:rFonts w:cs="David" w:hint="cs"/>
          <w:u w:val="single"/>
          <w:rtl/>
        </w:rPr>
      </w:pPr>
    </w:p>
    <w:p w14:paraId="1F45E1F0" w14:textId="77777777" w:rsidR="008A4A6D" w:rsidRPr="008A4A6D" w:rsidRDefault="008A4A6D" w:rsidP="008A4A6D">
      <w:pPr>
        <w:bidi/>
        <w:jc w:val="both"/>
        <w:rPr>
          <w:rFonts w:cs="David" w:hint="cs"/>
          <w:rtl/>
        </w:rPr>
      </w:pPr>
      <w:r w:rsidRPr="008A4A6D">
        <w:rPr>
          <w:rFonts w:cs="David" w:hint="cs"/>
          <w:rtl/>
        </w:rPr>
        <w:tab/>
        <w:t>- - ואני לא חושב שהנושא הזה דחוף וצריך לעלות עכשיו לסדר היום.</w:t>
      </w:r>
    </w:p>
    <w:p w14:paraId="56F97B5E" w14:textId="77777777" w:rsidR="008A4A6D" w:rsidRPr="008A4A6D" w:rsidRDefault="008A4A6D" w:rsidP="008A4A6D">
      <w:pPr>
        <w:bidi/>
        <w:jc w:val="both"/>
        <w:rPr>
          <w:rFonts w:cs="David" w:hint="cs"/>
          <w:rtl/>
        </w:rPr>
      </w:pPr>
    </w:p>
    <w:p w14:paraId="3BFEB46B" w14:textId="77777777" w:rsidR="008A4A6D" w:rsidRPr="008A4A6D" w:rsidRDefault="008A4A6D" w:rsidP="008A4A6D">
      <w:pPr>
        <w:bidi/>
        <w:jc w:val="both"/>
        <w:rPr>
          <w:rFonts w:cs="David"/>
        </w:rPr>
      </w:pPr>
      <w:r w:rsidRPr="008A4A6D">
        <w:rPr>
          <w:rFonts w:cs="David" w:hint="cs"/>
          <w:u w:val="single"/>
          <w:rtl/>
        </w:rPr>
        <w:t>היו"ר דוד טל:</w:t>
      </w:r>
    </w:p>
    <w:p w14:paraId="355C3C99" w14:textId="77777777" w:rsidR="008A4A6D" w:rsidRPr="008A4A6D" w:rsidRDefault="008A4A6D" w:rsidP="008A4A6D">
      <w:pPr>
        <w:bidi/>
        <w:jc w:val="both"/>
        <w:rPr>
          <w:rFonts w:cs="David" w:hint="cs"/>
          <w:rtl/>
        </w:rPr>
      </w:pPr>
    </w:p>
    <w:p w14:paraId="2E8D7740" w14:textId="77777777" w:rsidR="008A4A6D" w:rsidRPr="008A4A6D" w:rsidRDefault="008A4A6D" w:rsidP="008A4A6D">
      <w:pPr>
        <w:bidi/>
        <w:jc w:val="both"/>
        <w:rPr>
          <w:rFonts w:cs="David" w:hint="cs"/>
          <w:rtl/>
        </w:rPr>
      </w:pPr>
      <w:r w:rsidRPr="008A4A6D">
        <w:rPr>
          <w:rFonts w:cs="David" w:hint="cs"/>
          <w:rtl/>
        </w:rPr>
        <w:tab/>
        <w:t>חברים אחרים שרוצים להתייחס. יואל, בבקשה.</w:t>
      </w:r>
    </w:p>
    <w:p w14:paraId="04249889" w14:textId="77777777" w:rsidR="008A4A6D" w:rsidRPr="008A4A6D" w:rsidRDefault="008A4A6D" w:rsidP="008A4A6D">
      <w:pPr>
        <w:bidi/>
        <w:jc w:val="both"/>
        <w:rPr>
          <w:rFonts w:cs="David" w:hint="cs"/>
          <w:rtl/>
        </w:rPr>
      </w:pPr>
    </w:p>
    <w:p w14:paraId="0AFC81C9" w14:textId="77777777" w:rsidR="008A4A6D" w:rsidRPr="008A4A6D" w:rsidRDefault="008A4A6D" w:rsidP="008A4A6D">
      <w:pPr>
        <w:pStyle w:val="Heading5"/>
        <w:rPr>
          <w:rFonts w:hint="cs"/>
          <w:sz w:val="24"/>
          <w:rtl/>
        </w:rPr>
      </w:pPr>
      <w:r w:rsidRPr="008A4A6D">
        <w:rPr>
          <w:rFonts w:hint="cs"/>
          <w:sz w:val="24"/>
          <w:u w:val="single"/>
          <w:rtl/>
        </w:rPr>
        <w:t>יואל חסון:</w:t>
      </w:r>
    </w:p>
    <w:p w14:paraId="140BB079" w14:textId="77777777" w:rsidR="008A4A6D" w:rsidRPr="008A4A6D" w:rsidRDefault="008A4A6D" w:rsidP="008A4A6D">
      <w:pPr>
        <w:pStyle w:val="Heading5"/>
        <w:rPr>
          <w:rFonts w:hint="cs"/>
          <w:sz w:val="24"/>
          <w:rtl/>
        </w:rPr>
      </w:pPr>
    </w:p>
    <w:p w14:paraId="1F7DCB21" w14:textId="77777777" w:rsidR="008A4A6D" w:rsidRPr="008A4A6D" w:rsidRDefault="008A4A6D" w:rsidP="008A4A6D">
      <w:pPr>
        <w:bidi/>
        <w:jc w:val="both"/>
        <w:rPr>
          <w:rFonts w:cs="David" w:hint="cs"/>
          <w:rtl/>
        </w:rPr>
      </w:pPr>
      <w:r w:rsidRPr="008A4A6D">
        <w:rPr>
          <w:rFonts w:cs="David" w:hint="cs"/>
          <w:rtl/>
        </w:rPr>
        <w:tab/>
        <w:t>אדוני היושב ראש, הנושא הזה הוא נושא חשוב, אבל צריך לקבל את עמדת הנשיאות שהעניין הזה לא רק התחיל, אלא כנראה עוד יימשך, והוא גם תופעה עולמית כללית שקיימת וראוי לדבר עליה- -</w:t>
      </w:r>
    </w:p>
    <w:p w14:paraId="37E67B2B" w14:textId="77777777" w:rsidR="008A4A6D" w:rsidRPr="008A4A6D" w:rsidRDefault="008A4A6D" w:rsidP="008A4A6D">
      <w:pPr>
        <w:bidi/>
        <w:jc w:val="both"/>
        <w:rPr>
          <w:rFonts w:cs="David" w:hint="cs"/>
          <w:rtl/>
        </w:rPr>
      </w:pPr>
    </w:p>
    <w:p w14:paraId="200FF3B8" w14:textId="77777777" w:rsidR="008A4A6D" w:rsidRPr="008A4A6D" w:rsidRDefault="008A4A6D" w:rsidP="008A4A6D">
      <w:pPr>
        <w:bidi/>
        <w:jc w:val="both"/>
        <w:rPr>
          <w:rFonts w:cs="David" w:hint="cs"/>
          <w:rtl/>
        </w:rPr>
      </w:pPr>
      <w:r w:rsidRPr="008A4A6D">
        <w:rPr>
          <w:rFonts w:cs="David" w:hint="cs"/>
          <w:u w:val="single"/>
          <w:rtl/>
        </w:rPr>
        <w:t>אברהם מיכאלי:</w:t>
      </w:r>
    </w:p>
    <w:p w14:paraId="1F059E2E" w14:textId="77777777" w:rsidR="008A4A6D" w:rsidRPr="008A4A6D" w:rsidRDefault="008A4A6D" w:rsidP="008A4A6D">
      <w:pPr>
        <w:bidi/>
        <w:jc w:val="both"/>
        <w:rPr>
          <w:rFonts w:cs="David" w:hint="cs"/>
          <w:rtl/>
        </w:rPr>
      </w:pPr>
    </w:p>
    <w:p w14:paraId="3592175D" w14:textId="77777777" w:rsidR="008A4A6D" w:rsidRPr="008A4A6D" w:rsidRDefault="008A4A6D" w:rsidP="008A4A6D">
      <w:pPr>
        <w:bidi/>
        <w:jc w:val="both"/>
        <w:rPr>
          <w:rFonts w:cs="David" w:hint="cs"/>
          <w:rtl/>
        </w:rPr>
      </w:pPr>
      <w:r w:rsidRPr="008A4A6D">
        <w:rPr>
          <w:rFonts w:cs="David" w:hint="cs"/>
          <w:rtl/>
        </w:rPr>
        <w:tab/>
        <w:t xml:space="preserve"> חבית נפט 108 דולר.</w:t>
      </w:r>
    </w:p>
    <w:p w14:paraId="40971DA8" w14:textId="77777777" w:rsidR="008A4A6D" w:rsidRPr="008A4A6D" w:rsidRDefault="008A4A6D" w:rsidP="008A4A6D">
      <w:pPr>
        <w:bidi/>
        <w:jc w:val="both"/>
        <w:rPr>
          <w:rFonts w:cs="David" w:hint="cs"/>
          <w:rtl/>
        </w:rPr>
      </w:pPr>
    </w:p>
    <w:p w14:paraId="00598BD4" w14:textId="77777777" w:rsidR="008A4A6D" w:rsidRPr="008A4A6D" w:rsidRDefault="008A4A6D" w:rsidP="008A4A6D">
      <w:pPr>
        <w:pStyle w:val="Heading5"/>
        <w:rPr>
          <w:rFonts w:hint="cs"/>
          <w:sz w:val="24"/>
          <w:rtl/>
        </w:rPr>
      </w:pPr>
      <w:r w:rsidRPr="008A4A6D">
        <w:rPr>
          <w:rFonts w:hint="cs"/>
          <w:sz w:val="24"/>
          <w:u w:val="single"/>
          <w:rtl/>
        </w:rPr>
        <w:t>יואל חסון:</w:t>
      </w:r>
    </w:p>
    <w:p w14:paraId="0655F6AC" w14:textId="77777777" w:rsidR="008A4A6D" w:rsidRPr="008A4A6D" w:rsidRDefault="008A4A6D" w:rsidP="008A4A6D">
      <w:pPr>
        <w:pStyle w:val="Heading5"/>
        <w:rPr>
          <w:rFonts w:hint="cs"/>
          <w:sz w:val="24"/>
          <w:rtl/>
        </w:rPr>
      </w:pPr>
    </w:p>
    <w:p w14:paraId="2AE4CFDF" w14:textId="77777777" w:rsidR="008A4A6D" w:rsidRPr="008A4A6D" w:rsidRDefault="008A4A6D" w:rsidP="008A4A6D">
      <w:pPr>
        <w:bidi/>
        <w:jc w:val="both"/>
        <w:rPr>
          <w:rFonts w:cs="David" w:hint="cs"/>
          <w:rtl/>
        </w:rPr>
      </w:pPr>
      <w:r w:rsidRPr="008A4A6D">
        <w:rPr>
          <w:rFonts w:cs="David" w:hint="cs"/>
          <w:rtl/>
        </w:rPr>
        <w:tab/>
        <w:t xml:space="preserve">ראוי קודם כול לדבר על זה במסגרת של ועדה, ואחר כך נגיע למליאה במידת הצורך ולא בצורה שברגע האחרון מעלים את זה בהצעה לסדר יחידה. לכן אני מציע לך, </w:t>
      </w:r>
      <w:proofErr w:type="spellStart"/>
      <w:r w:rsidRPr="008A4A6D">
        <w:rPr>
          <w:rFonts w:cs="David" w:hint="cs"/>
          <w:rtl/>
        </w:rPr>
        <w:t>נאדיה</w:t>
      </w:r>
      <w:proofErr w:type="spellEnd"/>
      <w:r w:rsidRPr="008A4A6D">
        <w:rPr>
          <w:rFonts w:cs="David" w:hint="cs"/>
          <w:rtl/>
        </w:rPr>
        <w:t xml:space="preserve">, תגישי את זה בשבוע הבא. אני משער שהנשיאות תשקול את זה פעם נוספת. חבל להעביר את זה עכשיו, זה יהיה בסוף סדר היום ולא תהיה לזה חשיבות כזאת גדולה. </w:t>
      </w:r>
    </w:p>
    <w:p w14:paraId="27076661" w14:textId="77777777" w:rsidR="008A4A6D" w:rsidRPr="008A4A6D" w:rsidRDefault="008A4A6D" w:rsidP="008A4A6D">
      <w:pPr>
        <w:bidi/>
        <w:jc w:val="both"/>
        <w:rPr>
          <w:rFonts w:cs="David" w:hint="cs"/>
          <w:rtl/>
        </w:rPr>
      </w:pPr>
    </w:p>
    <w:p w14:paraId="61EF6C05" w14:textId="77777777" w:rsidR="008A4A6D" w:rsidRPr="008A4A6D" w:rsidRDefault="008A4A6D" w:rsidP="008A4A6D">
      <w:pPr>
        <w:bidi/>
        <w:jc w:val="both"/>
        <w:rPr>
          <w:rFonts w:cs="David"/>
        </w:rPr>
      </w:pPr>
      <w:r w:rsidRPr="008A4A6D">
        <w:rPr>
          <w:rFonts w:cs="David" w:hint="cs"/>
          <w:u w:val="single"/>
          <w:rtl/>
        </w:rPr>
        <w:t>היו"ר דוד טל:</w:t>
      </w:r>
    </w:p>
    <w:p w14:paraId="390FD6AB" w14:textId="77777777" w:rsidR="008A4A6D" w:rsidRPr="008A4A6D" w:rsidRDefault="008A4A6D" w:rsidP="008A4A6D">
      <w:pPr>
        <w:bidi/>
        <w:jc w:val="both"/>
        <w:rPr>
          <w:rFonts w:cs="David" w:hint="cs"/>
          <w:rtl/>
        </w:rPr>
      </w:pPr>
    </w:p>
    <w:p w14:paraId="2FAB2DFF" w14:textId="77777777" w:rsidR="008A4A6D" w:rsidRPr="008A4A6D" w:rsidRDefault="008A4A6D" w:rsidP="008A4A6D">
      <w:pPr>
        <w:bidi/>
        <w:jc w:val="both"/>
        <w:rPr>
          <w:rFonts w:cs="David" w:hint="cs"/>
          <w:rtl/>
        </w:rPr>
      </w:pPr>
      <w:r w:rsidRPr="008A4A6D">
        <w:rPr>
          <w:rFonts w:cs="David" w:hint="cs"/>
          <w:rtl/>
        </w:rPr>
        <w:tab/>
        <w:t xml:space="preserve">תודה רבה. חבר הכנסת מילר, בבקשה. </w:t>
      </w:r>
    </w:p>
    <w:p w14:paraId="55105B3D" w14:textId="77777777" w:rsidR="008A4A6D" w:rsidRPr="008A4A6D" w:rsidRDefault="008A4A6D" w:rsidP="008A4A6D">
      <w:pPr>
        <w:bidi/>
        <w:jc w:val="both"/>
        <w:rPr>
          <w:rFonts w:cs="David" w:hint="cs"/>
          <w:rtl/>
        </w:rPr>
      </w:pPr>
    </w:p>
    <w:p w14:paraId="6F891790" w14:textId="77777777" w:rsidR="008A4A6D" w:rsidRPr="008A4A6D" w:rsidRDefault="008A4A6D" w:rsidP="008A4A6D">
      <w:pPr>
        <w:bidi/>
        <w:jc w:val="both"/>
        <w:rPr>
          <w:rFonts w:cs="David" w:hint="cs"/>
          <w:rtl/>
        </w:rPr>
      </w:pPr>
      <w:r w:rsidRPr="008A4A6D">
        <w:rPr>
          <w:rFonts w:cs="David" w:hint="cs"/>
          <w:u w:val="single"/>
          <w:rtl/>
        </w:rPr>
        <w:t>אלכס מילר:</w:t>
      </w:r>
    </w:p>
    <w:p w14:paraId="7959D86F" w14:textId="77777777" w:rsidR="008A4A6D" w:rsidRPr="008A4A6D" w:rsidRDefault="008A4A6D" w:rsidP="008A4A6D">
      <w:pPr>
        <w:bidi/>
        <w:jc w:val="both"/>
        <w:rPr>
          <w:rFonts w:cs="David" w:hint="cs"/>
          <w:rtl/>
        </w:rPr>
      </w:pPr>
    </w:p>
    <w:p w14:paraId="06D11489" w14:textId="77777777" w:rsidR="008A4A6D" w:rsidRPr="008A4A6D" w:rsidRDefault="008A4A6D" w:rsidP="008A4A6D">
      <w:pPr>
        <w:bidi/>
        <w:jc w:val="both"/>
        <w:rPr>
          <w:rFonts w:cs="David" w:hint="cs"/>
          <w:rtl/>
        </w:rPr>
      </w:pPr>
      <w:r w:rsidRPr="008A4A6D">
        <w:rPr>
          <w:rFonts w:cs="David" w:hint="cs"/>
          <w:rtl/>
        </w:rPr>
        <w:tab/>
        <w:t xml:space="preserve"> תודה, אדוני היושב ראש. אני דווקא רוצה לחזק את חברת הכנסת </w:t>
      </w:r>
      <w:proofErr w:type="spellStart"/>
      <w:r w:rsidRPr="008A4A6D">
        <w:rPr>
          <w:rFonts w:cs="David" w:hint="cs"/>
          <w:rtl/>
        </w:rPr>
        <w:t>נאדיה</w:t>
      </w:r>
      <w:proofErr w:type="spellEnd"/>
      <w:r w:rsidRPr="008A4A6D">
        <w:rPr>
          <w:rFonts w:cs="David" w:hint="cs"/>
          <w:rtl/>
        </w:rPr>
        <w:t xml:space="preserve"> חילו. זה נכון שתופעת ההתייקרות קורית בכל העולם, השאלה היא איך המדינה מתמודדת עם הדברים האלה. אם אנחנו באמת רוצים לשמוע איך ממשלת ישראל מתמודדת עם נושא ההתייקרות והטיפול בעניים הנושא הזה חייב לעלות לסדר היום הציבורי, ואנחנו חייבים לשמוע את עמדת הממשלה.</w:t>
      </w:r>
    </w:p>
    <w:p w14:paraId="1E0D8923" w14:textId="77777777" w:rsidR="008A4A6D" w:rsidRDefault="008A4A6D" w:rsidP="008A4A6D">
      <w:pPr>
        <w:bidi/>
        <w:jc w:val="both"/>
        <w:rPr>
          <w:rFonts w:cs="David" w:hint="cs"/>
          <w:rtl/>
        </w:rPr>
      </w:pPr>
    </w:p>
    <w:p w14:paraId="0852D47E" w14:textId="77777777" w:rsidR="008A4A6D" w:rsidRDefault="008A4A6D" w:rsidP="008A4A6D">
      <w:pPr>
        <w:bidi/>
        <w:jc w:val="both"/>
        <w:rPr>
          <w:rFonts w:cs="David" w:hint="cs"/>
          <w:rtl/>
        </w:rPr>
      </w:pPr>
    </w:p>
    <w:p w14:paraId="6CAE91E7" w14:textId="77777777" w:rsidR="008A4A6D" w:rsidRDefault="008A4A6D" w:rsidP="008A4A6D">
      <w:pPr>
        <w:bidi/>
        <w:jc w:val="both"/>
        <w:rPr>
          <w:rFonts w:cs="David" w:hint="cs"/>
          <w:rtl/>
        </w:rPr>
      </w:pPr>
    </w:p>
    <w:p w14:paraId="00204A9A" w14:textId="77777777" w:rsidR="008A4A6D" w:rsidRDefault="008A4A6D" w:rsidP="008A4A6D">
      <w:pPr>
        <w:bidi/>
        <w:jc w:val="both"/>
        <w:rPr>
          <w:rFonts w:cs="David" w:hint="cs"/>
          <w:rtl/>
        </w:rPr>
      </w:pPr>
    </w:p>
    <w:p w14:paraId="71DA96D6" w14:textId="77777777" w:rsidR="008A4A6D" w:rsidRDefault="008A4A6D" w:rsidP="008A4A6D">
      <w:pPr>
        <w:bidi/>
        <w:jc w:val="both"/>
        <w:rPr>
          <w:rFonts w:cs="David" w:hint="cs"/>
          <w:rtl/>
        </w:rPr>
      </w:pPr>
    </w:p>
    <w:p w14:paraId="69D985FA" w14:textId="77777777" w:rsidR="008A4A6D" w:rsidRPr="008A4A6D" w:rsidRDefault="008A4A6D" w:rsidP="008A4A6D">
      <w:pPr>
        <w:bidi/>
        <w:jc w:val="both"/>
        <w:rPr>
          <w:rFonts w:cs="David" w:hint="cs"/>
          <w:rtl/>
        </w:rPr>
      </w:pPr>
    </w:p>
    <w:p w14:paraId="58F5C82C" w14:textId="77777777" w:rsidR="008A4A6D" w:rsidRPr="008A4A6D" w:rsidRDefault="008A4A6D" w:rsidP="008A4A6D">
      <w:pPr>
        <w:bidi/>
        <w:jc w:val="both"/>
        <w:rPr>
          <w:rFonts w:cs="David"/>
        </w:rPr>
      </w:pPr>
      <w:r w:rsidRPr="008A4A6D">
        <w:rPr>
          <w:rFonts w:cs="David" w:hint="cs"/>
          <w:u w:val="single"/>
          <w:rtl/>
        </w:rPr>
        <w:t>היו"ר דוד טל:</w:t>
      </w:r>
    </w:p>
    <w:p w14:paraId="680D1F97" w14:textId="77777777" w:rsidR="008A4A6D" w:rsidRPr="008A4A6D" w:rsidRDefault="008A4A6D" w:rsidP="008A4A6D">
      <w:pPr>
        <w:bidi/>
        <w:jc w:val="both"/>
        <w:rPr>
          <w:rFonts w:cs="David" w:hint="cs"/>
          <w:rtl/>
        </w:rPr>
      </w:pPr>
    </w:p>
    <w:p w14:paraId="5A81DB5D" w14:textId="77777777" w:rsidR="008A4A6D" w:rsidRPr="008A4A6D" w:rsidRDefault="008A4A6D" w:rsidP="008A4A6D">
      <w:pPr>
        <w:bidi/>
        <w:jc w:val="both"/>
        <w:rPr>
          <w:rFonts w:cs="David" w:hint="cs"/>
          <w:rtl/>
        </w:rPr>
      </w:pPr>
      <w:r w:rsidRPr="008A4A6D">
        <w:rPr>
          <w:rFonts w:cs="David" w:hint="cs"/>
          <w:rtl/>
        </w:rPr>
        <w:tab/>
        <w:t xml:space="preserve">תודה. </w:t>
      </w:r>
      <w:proofErr w:type="spellStart"/>
      <w:r w:rsidRPr="008A4A6D">
        <w:rPr>
          <w:rFonts w:cs="David" w:hint="cs"/>
          <w:rtl/>
        </w:rPr>
        <w:t>נאדיה</w:t>
      </w:r>
      <w:proofErr w:type="spellEnd"/>
      <w:r w:rsidRPr="008A4A6D">
        <w:rPr>
          <w:rFonts w:cs="David" w:hint="cs"/>
          <w:rtl/>
        </w:rPr>
        <w:t>, משפט לסיום. לפני כן תרשי לי לקדם בברכה את תלמידי בית הספר לאומנויות באשקלון. ברוכים הבאים וברוכות הבאות.</w:t>
      </w:r>
    </w:p>
    <w:p w14:paraId="42C9741F" w14:textId="77777777" w:rsidR="008A4A6D" w:rsidRPr="008A4A6D" w:rsidRDefault="008A4A6D" w:rsidP="008A4A6D">
      <w:pPr>
        <w:bidi/>
        <w:jc w:val="both"/>
        <w:rPr>
          <w:rFonts w:cs="David" w:hint="cs"/>
          <w:rtl/>
        </w:rPr>
      </w:pPr>
    </w:p>
    <w:p w14:paraId="4578B456" w14:textId="77777777" w:rsidR="008A4A6D" w:rsidRPr="008A4A6D" w:rsidRDefault="008A4A6D" w:rsidP="008A4A6D">
      <w:pPr>
        <w:pStyle w:val="Heading5"/>
        <w:rPr>
          <w:rFonts w:hint="cs"/>
          <w:sz w:val="24"/>
          <w:rtl/>
        </w:rPr>
      </w:pPr>
      <w:proofErr w:type="spellStart"/>
      <w:r w:rsidRPr="008A4A6D">
        <w:rPr>
          <w:rFonts w:hint="cs"/>
          <w:sz w:val="24"/>
          <w:u w:val="single"/>
          <w:rtl/>
        </w:rPr>
        <w:t>נאדיה</w:t>
      </w:r>
      <w:proofErr w:type="spellEnd"/>
      <w:r w:rsidRPr="008A4A6D">
        <w:rPr>
          <w:rFonts w:hint="cs"/>
          <w:sz w:val="24"/>
          <w:u w:val="single"/>
          <w:rtl/>
        </w:rPr>
        <w:t xml:space="preserve"> חילו:</w:t>
      </w:r>
    </w:p>
    <w:p w14:paraId="42AB105F" w14:textId="77777777" w:rsidR="008A4A6D" w:rsidRPr="008A4A6D" w:rsidRDefault="008A4A6D" w:rsidP="008A4A6D">
      <w:pPr>
        <w:pStyle w:val="Heading5"/>
        <w:rPr>
          <w:rFonts w:hint="cs"/>
          <w:sz w:val="24"/>
          <w:rtl/>
        </w:rPr>
      </w:pPr>
    </w:p>
    <w:p w14:paraId="379FF124" w14:textId="77777777" w:rsidR="008A4A6D" w:rsidRPr="008A4A6D" w:rsidRDefault="008A4A6D" w:rsidP="008A4A6D">
      <w:pPr>
        <w:bidi/>
        <w:jc w:val="both"/>
        <w:rPr>
          <w:rFonts w:cs="David" w:hint="cs"/>
          <w:rtl/>
        </w:rPr>
      </w:pPr>
      <w:r w:rsidRPr="008A4A6D">
        <w:rPr>
          <w:rFonts w:cs="David" w:hint="cs"/>
          <w:rtl/>
        </w:rPr>
        <w:tab/>
        <w:t>על כל נושא אנחנו יכולים להגיד, זה גל, יש גלובליזציה, יש דפוס ארצי, וזה משפיע. על כל נושא. זאת אמירה פטליסטית שאני לא מקבלת אותה. כחברי כנסת אסור לנו להרים ידיים מול תופעות ולהגיד שהרכבת כבר דוהרת, ושזאת תופעה של עלייה, וממילא זה יעלה. אנחנו יכולים להגיד את זה על כל דבר. אז מה אנחנו עושים פה בבית הזה? אם אין לנו השפעה אנחנו גם יכולים להתקפל.</w:t>
      </w:r>
    </w:p>
    <w:p w14:paraId="0DF2C9BF" w14:textId="77777777" w:rsidR="008A4A6D" w:rsidRPr="008A4A6D" w:rsidRDefault="008A4A6D" w:rsidP="008A4A6D">
      <w:pPr>
        <w:bidi/>
        <w:jc w:val="both"/>
        <w:rPr>
          <w:rFonts w:cs="David" w:hint="cs"/>
          <w:rtl/>
        </w:rPr>
      </w:pPr>
    </w:p>
    <w:p w14:paraId="36326BCB" w14:textId="77777777" w:rsidR="008A4A6D" w:rsidRPr="008A4A6D" w:rsidRDefault="008A4A6D" w:rsidP="008A4A6D">
      <w:pPr>
        <w:pStyle w:val="Heading5"/>
        <w:rPr>
          <w:rFonts w:hint="cs"/>
          <w:sz w:val="24"/>
          <w:rtl/>
        </w:rPr>
      </w:pPr>
      <w:r w:rsidRPr="008A4A6D">
        <w:rPr>
          <w:rFonts w:hint="cs"/>
          <w:sz w:val="24"/>
          <w:u w:val="single"/>
          <w:rtl/>
        </w:rPr>
        <w:t>יואל חסון:</w:t>
      </w:r>
    </w:p>
    <w:p w14:paraId="475E288E" w14:textId="77777777" w:rsidR="008A4A6D" w:rsidRPr="008A4A6D" w:rsidRDefault="008A4A6D" w:rsidP="008A4A6D">
      <w:pPr>
        <w:pStyle w:val="Heading5"/>
        <w:rPr>
          <w:rFonts w:hint="cs"/>
          <w:sz w:val="24"/>
          <w:rtl/>
        </w:rPr>
      </w:pPr>
    </w:p>
    <w:p w14:paraId="0246B950" w14:textId="77777777" w:rsidR="008A4A6D" w:rsidRPr="008A4A6D" w:rsidRDefault="008A4A6D" w:rsidP="008A4A6D">
      <w:pPr>
        <w:bidi/>
        <w:jc w:val="both"/>
        <w:rPr>
          <w:rFonts w:cs="David" w:hint="cs"/>
          <w:rtl/>
        </w:rPr>
      </w:pPr>
      <w:r w:rsidRPr="008A4A6D">
        <w:rPr>
          <w:rFonts w:cs="David" w:hint="cs"/>
          <w:rtl/>
        </w:rPr>
        <w:tab/>
        <w:t xml:space="preserve"> השאלה איזה משקל יהיה לזה.</w:t>
      </w:r>
    </w:p>
    <w:p w14:paraId="6E3FF0DA" w14:textId="77777777" w:rsidR="008A4A6D" w:rsidRPr="008A4A6D" w:rsidRDefault="008A4A6D" w:rsidP="008A4A6D">
      <w:pPr>
        <w:bidi/>
        <w:jc w:val="both"/>
        <w:rPr>
          <w:rFonts w:cs="David" w:hint="cs"/>
          <w:rtl/>
        </w:rPr>
      </w:pPr>
    </w:p>
    <w:p w14:paraId="2607BD48"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11F534B9" w14:textId="77777777" w:rsidR="008A4A6D" w:rsidRPr="008A4A6D" w:rsidRDefault="008A4A6D" w:rsidP="008A4A6D">
      <w:pPr>
        <w:bidi/>
        <w:jc w:val="both"/>
        <w:rPr>
          <w:rFonts w:cs="David" w:hint="cs"/>
          <w:rtl/>
        </w:rPr>
      </w:pPr>
    </w:p>
    <w:p w14:paraId="06F44E37" w14:textId="77777777" w:rsidR="008A4A6D" w:rsidRPr="008A4A6D" w:rsidRDefault="008A4A6D" w:rsidP="008A4A6D">
      <w:pPr>
        <w:bidi/>
        <w:jc w:val="both"/>
        <w:rPr>
          <w:rFonts w:cs="David" w:hint="cs"/>
          <w:rtl/>
        </w:rPr>
      </w:pPr>
      <w:r w:rsidRPr="008A4A6D">
        <w:rPr>
          <w:rFonts w:cs="David" w:hint="cs"/>
          <w:rtl/>
        </w:rPr>
        <w:tab/>
        <w:t xml:space="preserve">אני מודה לך, גברתי. אני מעמיד את זה להצבעה. מי בעד לאשר את ההצעה לסדר של חברת הכנסת </w:t>
      </w:r>
      <w:proofErr w:type="spellStart"/>
      <w:r w:rsidRPr="008A4A6D">
        <w:rPr>
          <w:rFonts w:cs="David" w:hint="cs"/>
          <w:rtl/>
        </w:rPr>
        <w:t>נאדיה</w:t>
      </w:r>
      <w:proofErr w:type="spellEnd"/>
      <w:r w:rsidRPr="008A4A6D">
        <w:rPr>
          <w:rFonts w:cs="David" w:hint="cs"/>
          <w:rtl/>
        </w:rPr>
        <w:t xml:space="preserve"> חילו? את לא יכולה להצביע. לא התכוונתי להצביע, אני אצביע במקומך. מי נגד? מי נמנע?</w:t>
      </w:r>
    </w:p>
    <w:p w14:paraId="65693F83" w14:textId="77777777" w:rsidR="008A4A6D" w:rsidRPr="008A4A6D" w:rsidRDefault="008A4A6D" w:rsidP="008A4A6D">
      <w:pPr>
        <w:bidi/>
        <w:jc w:val="both"/>
        <w:rPr>
          <w:rFonts w:cs="David" w:hint="cs"/>
          <w:rtl/>
        </w:rPr>
      </w:pPr>
    </w:p>
    <w:p w14:paraId="11B672E3" w14:textId="77777777" w:rsidR="008A4A6D" w:rsidRPr="008A4A6D" w:rsidRDefault="008A4A6D" w:rsidP="008A4A6D">
      <w:pPr>
        <w:bidi/>
        <w:jc w:val="both"/>
        <w:rPr>
          <w:rFonts w:cs="David"/>
          <w:rtl/>
        </w:rPr>
      </w:pPr>
      <w:r w:rsidRPr="008A4A6D">
        <w:rPr>
          <w:rFonts w:cs="David" w:hint="eastAsia"/>
          <w:u w:val="single"/>
          <w:rtl/>
        </w:rPr>
        <w:t>אורי</w:t>
      </w:r>
      <w:r w:rsidRPr="008A4A6D">
        <w:rPr>
          <w:rFonts w:cs="David"/>
          <w:u w:val="single"/>
          <w:rtl/>
        </w:rPr>
        <w:t xml:space="preserve"> אריאל:</w:t>
      </w:r>
    </w:p>
    <w:p w14:paraId="1F623054" w14:textId="77777777" w:rsidR="008A4A6D" w:rsidRPr="008A4A6D" w:rsidRDefault="008A4A6D" w:rsidP="008A4A6D">
      <w:pPr>
        <w:bidi/>
        <w:jc w:val="both"/>
        <w:rPr>
          <w:rFonts w:cs="David"/>
          <w:rtl/>
        </w:rPr>
      </w:pPr>
    </w:p>
    <w:p w14:paraId="14E4D365" w14:textId="77777777" w:rsidR="008A4A6D" w:rsidRPr="008A4A6D" w:rsidRDefault="008A4A6D" w:rsidP="008A4A6D">
      <w:pPr>
        <w:bidi/>
        <w:jc w:val="both"/>
        <w:rPr>
          <w:rFonts w:cs="David" w:hint="cs"/>
          <w:rtl/>
        </w:rPr>
      </w:pPr>
      <w:r w:rsidRPr="008A4A6D">
        <w:rPr>
          <w:rFonts w:cs="David"/>
          <w:rtl/>
        </w:rPr>
        <w:tab/>
      </w:r>
      <w:r w:rsidRPr="008A4A6D">
        <w:rPr>
          <w:rFonts w:cs="David" w:hint="cs"/>
          <w:rtl/>
        </w:rPr>
        <w:t xml:space="preserve">  הקואליציה לא מרחמת לא על הפליטים ולא על החלשים.</w:t>
      </w:r>
    </w:p>
    <w:p w14:paraId="298E8B1B" w14:textId="77777777" w:rsidR="008A4A6D" w:rsidRPr="008A4A6D" w:rsidRDefault="008A4A6D" w:rsidP="008A4A6D">
      <w:pPr>
        <w:bidi/>
        <w:jc w:val="both"/>
        <w:rPr>
          <w:rFonts w:cs="David" w:hint="cs"/>
          <w:rtl/>
        </w:rPr>
      </w:pPr>
    </w:p>
    <w:p w14:paraId="5C7B543D" w14:textId="77777777" w:rsidR="008A4A6D" w:rsidRPr="008A4A6D" w:rsidRDefault="008A4A6D" w:rsidP="008A4A6D">
      <w:pPr>
        <w:bidi/>
        <w:jc w:val="both"/>
        <w:rPr>
          <w:rFonts w:cs="David"/>
        </w:rPr>
      </w:pPr>
      <w:r w:rsidRPr="008A4A6D">
        <w:rPr>
          <w:rFonts w:cs="David" w:hint="cs"/>
          <w:u w:val="single"/>
          <w:rtl/>
        </w:rPr>
        <w:t>היו"ר דוד טל:</w:t>
      </w:r>
    </w:p>
    <w:p w14:paraId="025B824E" w14:textId="77777777" w:rsidR="008A4A6D" w:rsidRPr="008A4A6D" w:rsidRDefault="008A4A6D" w:rsidP="008A4A6D">
      <w:pPr>
        <w:bidi/>
        <w:jc w:val="both"/>
        <w:rPr>
          <w:rFonts w:cs="David" w:hint="cs"/>
          <w:rtl/>
        </w:rPr>
      </w:pPr>
    </w:p>
    <w:p w14:paraId="0BA28B28" w14:textId="77777777" w:rsidR="008A4A6D" w:rsidRPr="008A4A6D" w:rsidRDefault="008A4A6D" w:rsidP="008A4A6D">
      <w:pPr>
        <w:bidi/>
        <w:jc w:val="both"/>
        <w:rPr>
          <w:rFonts w:cs="David" w:hint="cs"/>
          <w:rtl/>
        </w:rPr>
      </w:pPr>
      <w:r w:rsidRPr="008A4A6D">
        <w:rPr>
          <w:rFonts w:cs="David" w:hint="cs"/>
          <w:rtl/>
        </w:rPr>
        <w:tab/>
        <w:t>5 בעד, 5 נגד, אין נמנעים. ההצעה נדחתה.</w:t>
      </w:r>
    </w:p>
    <w:p w14:paraId="75C14670" w14:textId="77777777" w:rsidR="008A4A6D" w:rsidRDefault="008A4A6D" w:rsidP="008A4A6D">
      <w:pPr>
        <w:bidi/>
        <w:jc w:val="both"/>
        <w:rPr>
          <w:rFonts w:cs="David" w:hint="cs"/>
          <w:b/>
          <w:bCs/>
          <w:rtl/>
        </w:rPr>
      </w:pPr>
      <w:r w:rsidRPr="008A4A6D">
        <w:rPr>
          <w:rFonts w:cs="David"/>
          <w:rtl/>
        </w:rPr>
        <w:br w:type="page"/>
      </w:r>
    </w:p>
    <w:p w14:paraId="12B81D68" w14:textId="77777777" w:rsidR="008A4A6D" w:rsidRDefault="008A4A6D" w:rsidP="008A4A6D">
      <w:pPr>
        <w:bidi/>
        <w:jc w:val="both"/>
        <w:rPr>
          <w:rFonts w:cs="David" w:hint="cs"/>
          <w:b/>
          <w:bCs/>
          <w:rtl/>
        </w:rPr>
      </w:pPr>
    </w:p>
    <w:p w14:paraId="3C4CEA89" w14:textId="77777777" w:rsidR="008A4A6D" w:rsidRDefault="008A4A6D" w:rsidP="008A4A6D">
      <w:pPr>
        <w:bidi/>
        <w:jc w:val="both"/>
        <w:rPr>
          <w:rFonts w:cs="David" w:hint="cs"/>
          <w:b/>
          <w:bCs/>
          <w:rtl/>
        </w:rPr>
      </w:pPr>
    </w:p>
    <w:p w14:paraId="6DCE55BF" w14:textId="77777777" w:rsidR="008A4A6D" w:rsidRDefault="008A4A6D" w:rsidP="008A4A6D">
      <w:pPr>
        <w:bidi/>
        <w:jc w:val="both"/>
        <w:rPr>
          <w:rFonts w:cs="David" w:hint="cs"/>
          <w:b/>
          <w:bCs/>
          <w:rtl/>
        </w:rPr>
      </w:pPr>
    </w:p>
    <w:p w14:paraId="1FBC6145" w14:textId="77777777" w:rsidR="008A4A6D" w:rsidRPr="008A4A6D" w:rsidRDefault="008A4A6D" w:rsidP="008A4A6D">
      <w:pPr>
        <w:bidi/>
        <w:jc w:val="both"/>
        <w:rPr>
          <w:rFonts w:cs="David" w:hint="cs"/>
          <w:b/>
          <w:bCs/>
          <w:u w:val="single"/>
          <w:rtl/>
        </w:rPr>
      </w:pPr>
      <w:r w:rsidRPr="008A4A6D">
        <w:rPr>
          <w:rFonts w:cs="David" w:hint="cs"/>
          <w:b/>
          <w:bCs/>
          <w:rtl/>
        </w:rPr>
        <w:t xml:space="preserve">ב. </w:t>
      </w:r>
      <w:r w:rsidRPr="008A4A6D">
        <w:rPr>
          <w:rFonts w:cs="David" w:hint="cs"/>
          <w:b/>
          <w:bCs/>
          <w:u w:val="single"/>
          <w:rtl/>
        </w:rPr>
        <w:t>הצעת חבר הכנסת יצחק לוי לתיקון התקנון בנושא: "זמני ישיבות ועדות הכנסת"</w:t>
      </w:r>
    </w:p>
    <w:p w14:paraId="18EC68AA" w14:textId="77777777" w:rsidR="008A4A6D" w:rsidRPr="008A4A6D" w:rsidRDefault="008A4A6D" w:rsidP="008A4A6D">
      <w:pPr>
        <w:bidi/>
        <w:jc w:val="both"/>
        <w:rPr>
          <w:rFonts w:cs="David" w:hint="cs"/>
          <w:rtl/>
        </w:rPr>
      </w:pPr>
    </w:p>
    <w:p w14:paraId="4077F802" w14:textId="77777777" w:rsidR="008A4A6D" w:rsidRPr="008A4A6D" w:rsidRDefault="008A4A6D" w:rsidP="008A4A6D">
      <w:pPr>
        <w:bidi/>
        <w:jc w:val="both"/>
        <w:rPr>
          <w:rFonts w:cs="David" w:hint="cs"/>
          <w:u w:val="single"/>
          <w:rtl/>
        </w:rPr>
      </w:pPr>
    </w:p>
    <w:p w14:paraId="55722BAF" w14:textId="77777777" w:rsidR="008A4A6D" w:rsidRPr="008A4A6D" w:rsidRDefault="008A4A6D" w:rsidP="008A4A6D">
      <w:pPr>
        <w:bidi/>
        <w:jc w:val="both"/>
        <w:rPr>
          <w:rFonts w:cs="David"/>
        </w:rPr>
      </w:pPr>
      <w:r w:rsidRPr="008A4A6D">
        <w:rPr>
          <w:rFonts w:cs="David" w:hint="cs"/>
          <w:u w:val="single"/>
          <w:rtl/>
        </w:rPr>
        <w:t>היו"ר דוד טל:</w:t>
      </w:r>
    </w:p>
    <w:p w14:paraId="1802B2F1" w14:textId="77777777" w:rsidR="008A4A6D" w:rsidRPr="008A4A6D" w:rsidRDefault="008A4A6D" w:rsidP="008A4A6D">
      <w:pPr>
        <w:bidi/>
        <w:jc w:val="both"/>
        <w:rPr>
          <w:rFonts w:cs="David" w:hint="cs"/>
          <w:rtl/>
        </w:rPr>
      </w:pPr>
    </w:p>
    <w:p w14:paraId="3A977D46" w14:textId="77777777" w:rsidR="008A4A6D" w:rsidRPr="008A4A6D" w:rsidRDefault="008A4A6D" w:rsidP="008A4A6D">
      <w:pPr>
        <w:bidi/>
        <w:jc w:val="both"/>
        <w:rPr>
          <w:rFonts w:cs="David" w:hint="cs"/>
          <w:rtl/>
        </w:rPr>
      </w:pPr>
      <w:r w:rsidRPr="008A4A6D">
        <w:rPr>
          <w:rFonts w:cs="David" w:hint="cs"/>
          <w:rtl/>
        </w:rPr>
        <w:tab/>
        <w:t>הנושא הבא: הצעתו של חבר הכנסת יצחק לוי לתיקון התקנון בנושא זמני ישיבות ועדות הכנסת. בבקשה, אדוני.</w:t>
      </w:r>
    </w:p>
    <w:p w14:paraId="60ADC955" w14:textId="77777777" w:rsidR="008A4A6D" w:rsidRPr="008A4A6D" w:rsidRDefault="008A4A6D" w:rsidP="008A4A6D">
      <w:pPr>
        <w:bidi/>
        <w:jc w:val="both"/>
        <w:rPr>
          <w:rFonts w:cs="David" w:hint="cs"/>
          <w:rtl/>
        </w:rPr>
      </w:pPr>
    </w:p>
    <w:p w14:paraId="0611B918" w14:textId="77777777" w:rsidR="008A4A6D" w:rsidRPr="008A4A6D" w:rsidRDefault="008A4A6D" w:rsidP="008A4A6D">
      <w:pPr>
        <w:bidi/>
        <w:jc w:val="both"/>
        <w:rPr>
          <w:rFonts w:cs="David" w:hint="cs"/>
          <w:rtl/>
        </w:rPr>
      </w:pPr>
      <w:r w:rsidRPr="008A4A6D">
        <w:rPr>
          <w:rFonts w:cs="David" w:hint="cs"/>
          <w:u w:val="single"/>
          <w:rtl/>
        </w:rPr>
        <w:t>יצחק לוי:</w:t>
      </w:r>
    </w:p>
    <w:p w14:paraId="70F680D1" w14:textId="77777777" w:rsidR="008A4A6D" w:rsidRPr="008A4A6D" w:rsidRDefault="008A4A6D" w:rsidP="008A4A6D">
      <w:pPr>
        <w:bidi/>
        <w:jc w:val="both"/>
        <w:rPr>
          <w:rFonts w:cs="David" w:hint="cs"/>
          <w:rtl/>
        </w:rPr>
      </w:pPr>
    </w:p>
    <w:p w14:paraId="3BB8CD7C" w14:textId="77777777" w:rsidR="008A4A6D" w:rsidRPr="008A4A6D" w:rsidRDefault="008A4A6D" w:rsidP="008A4A6D">
      <w:pPr>
        <w:bidi/>
        <w:jc w:val="both"/>
        <w:rPr>
          <w:rFonts w:cs="David" w:hint="cs"/>
          <w:rtl/>
        </w:rPr>
      </w:pPr>
      <w:r w:rsidRPr="008A4A6D">
        <w:rPr>
          <w:rFonts w:cs="David" w:hint="cs"/>
          <w:rtl/>
        </w:rPr>
        <w:tab/>
        <w:t xml:space="preserve">אדוני היושב ראש, אני רוצה לחלק את הצעתי לשני חלקים: האחד לוועדות בזמן מושב ואחד </w:t>
      </w:r>
      <w:r w:rsidRPr="008A4A6D">
        <w:rPr>
          <w:rFonts w:cs="David"/>
          <w:rtl/>
        </w:rPr>
        <w:t>–</w:t>
      </w:r>
      <w:r w:rsidRPr="008A4A6D">
        <w:rPr>
          <w:rFonts w:cs="David" w:hint="cs"/>
          <w:rtl/>
        </w:rPr>
        <w:t xml:space="preserve"> בתקופת פגרה. אני רוצה להציע שבזמן מושב, לבד מוועדות חוץ וביטחון וכספים אי-אפשר יהיה לקיים יותר מארבעה ימי ועדות מכיוון שחבר כנסת זקוק ליום אחד לעניינים אחרים. </w:t>
      </w:r>
    </w:p>
    <w:p w14:paraId="3BAFD5C1" w14:textId="77777777" w:rsidR="008A4A6D" w:rsidRPr="008A4A6D" w:rsidRDefault="008A4A6D" w:rsidP="008A4A6D">
      <w:pPr>
        <w:bidi/>
        <w:jc w:val="both"/>
        <w:rPr>
          <w:rFonts w:cs="David" w:hint="cs"/>
          <w:rtl/>
        </w:rPr>
      </w:pPr>
    </w:p>
    <w:p w14:paraId="63A8206F" w14:textId="77777777" w:rsidR="008A4A6D" w:rsidRPr="008A4A6D" w:rsidRDefault="008A4A6D" w:rsidP="008A4A6D">
      <w:pPr>
        <w:bidi/>
        <w:jc w:val="both"/>
        <w:rPr>
          <w:rFonts w:cs="David"/>
        </w:rPr>
      </w:pPr>
      <w:r w:rsidRPr="008A4A6D">
        <w:rPr>
          <w:rFonts w:cs="David" w:hint="cs"/>
          <w:u w:val="single"/>
          <w:rtl/>
        </w:rPr>
        <w:t>היו"ר דוד טל:</w:t>
      </w:r>
    </w:p>
    <w:p w14:paraId="43F11B90" w14:textId="77777777" w:rsidR="008A4A6D" w:rsidRPr="008A4A6D" w:rsidRDefault="008A4A6D" w:rsidP="008A4A6D">
      <w:pPr>
        <w:bidi/>
        <w:jc w:val="both"/>
        <w:rPr>
          <w:rFonts w:cs="David" w:hint="cs"/>
          <w:rtl/>
        </w:rPr>
      </w:pPr>
    </w:p>
    <w:p w14:paraId="13BB49F8" w14:textId="77777777" w:rsidR="008A4A6D" w:rsidRPr="008A4A6D" w:rsidRDefault="008A4A6D" w:rsidP="008A4A6D">
      <w:pPr>
        <w:bidi/>
        <w:jc w:val="both"/>
        <w:rPr>
          <w:rFonts w:cs="David" w:hint="cs"/>
          <w:rtl/>
        </w:rPr>
      </w:pPr>
      <w:r w:rsidRPr="008A4A6D">
        <w:rPr>
          <w:rFonts w:cs="David" w:hint="cs"/>
          <w:rtl/>
        </w:rPr>
        <w:tab/>
        <w:t>יום שישי.</w:t>
      </w:r>
    </w:p>
    <w:p w14:paraId="13115CBA" w14:textId="77777777" w:rsidR="008A4A6D" w:rsidRPr="008A4A6D" w:rsidRDefault="008A4A6D" w:rsidP="008A4A6D">
      <w:pPr>
        <w:bidi/>
        <w:jc w:val="both"/>
        <w:rPr>
          <w:rFonts w:cs="David" w:hint="cs"/>
          <w:rtl/>
        </w:rPr>
      </w:pPr>
    </w:p>
    <w:p w14:paraId="1C1F16CD"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יצחק לוי:</w:t>
      </w:r>
    </w:p>
    <w:p w14:paraId="6FBA7808" w14:textId="77777777" w:rsidR="008A4A6D" w:rsidRPr="008A4A6D" w:rsidRDefault="008A4A6D" w:rsidP="008A4A6D">
      <w:pPr>
        <w:tabs>
          <w:tab w:val="left" w:pos="389"/>
          <w:tab w:val="left" w:pos="929"/>
        </w:tabs>
        <w:bidi/>
        <w:jc w:val="both"/>
        <w:rPr>
          <w:rFonts w:cs="David" w:hint="cs"/>
          <w:rtl/>
        </w:rPr>
      </w:pPr>
    </w:p>
    <w:p w14:paraId="5F9BC8A2" w14:textId="77777777" w:rsidR="008A4A6D" w:rsidRPr="008A4A6D" w:rsidRDefault="008A4A6D" w:rsidP="008A4A6D">
      <w:pPr>
        <w:bidi/>
        <w:jc w:val="both"/>
        <w:rPr>
          <w:rFonts w:cs="David" w:hint="cs"/>
          <w:rtl/>
        </w:rPr>
      </w:pPr>
      <w:r w:rsidRPr="008A4A6D">
        <w:rPr>
          <w:rFonts w:cs="David" w:hint="cs"/>
          <w:rtl/>
        </w:rPr>
        <w:tab/>
        <w:t xml:space="preserve">תודה. זקוק ליומיים. </w:t>
      </w:r>
    </w:p>
    <w:p w14:paraId="766CE742" w14:textId="77777777" w:rsidR="008A4A6D" w:rsidRPr="008A4A6D" w:rsidRDefault="008A4A6D" w:rsidP="008A4A6D">
      <w:pPr>
        <w:bidi/>
        <w:jc w:val="both"/>
        <w:rPr>
          <w:rFonts w:cs="David" w:hint="cs"/>
          <w:rtl/>
        </w:rPr>
      </w:pPr>
    </w:p>
    <w:p w14:paraId="4AF0CB35" w14:textId="77777777" w:rsidR="008A4A6D" w:rsidRPr="008A4A6D" w:rsidRDefault="008A4A6D" w:rsidP="008A4A6D">
      <w:pPr>
        <w:bidi/>
        <w:jc w:val="both"/>
        <w:rPr>
          <w:rFonts w:cs="David"/>
        </w:rPr>
      </w:pPr>
      <w:r w:rsidRPr="008A4A6D">
        <w:rPr>
          <w:rFonts w:cs="David" w:hint="cs"/>
          <w:u w:val="single"/>
          <w:rtl/>
        </w:rPr>
        <w:t>היו"ר דוד טל:</w:t>
      </w:r>
    </w:p>
    <w:p w14:paraId="12B09064" w14:textId="77777777" w:rsidR="008A4A6D" w:rsidRPr="008A4A6D" w:rsidRDefault="008A4A6D" w:rsidP="008A4A6D">
      <w:pPr>
        <w:bidi/>
        <w:jc w:val="both"/>
        <w:rPr>
          <w:rFonts w:cs="David" w:hint="cs"/>
          <w:rtl/>
        </w:rPr>
      </w:pPr>
    </w:p>
    <w:p w14:paraId="1AA00188" w14:textId="77777777" w:rsidR="008A4A6D" w:rsidRPr="008A4A6D" w:rsidRDefault="008A4A6D" w:rsidP="008A4A6D">
      <w:pPr>
        <w:bidi/>
        <w:jc w:val="both"/>
        <w:rPr>
          <w:rFonts w:cs="David" w:hint="cs"/>
          <w:rtl/>
        </w:rPr>
      </w:pPr>
      <w:r w:rsidRPr="008A4A6D">
        <w:rPr>
          <w:rFonts w:cs="David" w:hint="cs"/>
          <w:rtl/>
        </w:rPr>
        <w:tab/>
        <w:t>יום שבת.</w:t>
      </w:r>
    </w:p>
    <w:p w14:paraId="07677089" w14:textId="77777777" w:rsidR="008A4A6D" w:rsidRPr="008A4A6D" w:rsidRDefault="008A4A6D" w:rsidP="008A4A6D">
      <w:pPr>
        <w:bidi/>
        <w:jc w:val="both"/>
        <w:rPr>
          <w:rFonts w:cs="David" w:hint="cs"/>
          <w:rtl/>
        </w:rPr>
      </w:pPr>
    </w:p>
    <w:p w14:paraId="2654FF1A"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יצחק לוי:</w:t>
      </w:r>
    </w:p>
    <w:p w14:paraId="25CB5F4A" w14:textId="77777777" w:rsidR="008A4A6D" w:rsidRPr="008A4A6D" w:rsidRDefault="008A4A6D" w:rsidP="008A4A6D">
      <w:pPr>
        <w:tabs>
          <w:tab w:val="left" w:pos="389"/>
          <w:tab w:val="left" w:pos="929"/>
        </w:tabs>
        <w:bidi/>
        <w:jc w:val="both"/>
        <w:rPr>
          <w:rFonts w:cs="David" w:hint="cs"/>
          <w:rtl/>
        </w:rPr>
      </w:pPr>
    </w:p>
    <w:p w14:paraId="0613615E" w14:textId="77777777" w:rsidR="008A4A6D" w:rsidRPr="008A4A6D" w:rsidRDefault="008A4A6D" w:rsidP="008A4A6D">
      <w:pPr>
        <w:bidi/>
        <w:jc w:val="both"/>
        <w:rPr>
          <w:rFonts w:cs="David" w:hint="cs"/>
          <w:rtl/>
        </w:rPr>
      </w:pPr>
      <w:r w:rsidRPr="008A4A6D">
        <w:rPr>
          <w:rFonts w:cs="David" w:hint="cs"/>
          <w:rtl/>
        </w:rPr>
        <w:tab/>
        <w:t xml:space="preserve"> יום שבת זה עניינים של השמים.</w:t>
      </w:r>
    </w:p>
    <w:p w14:paraId="308B1191" w14:textId="77777777" w:rsidR="008A4A6D" w:rsidRPr="008A4A6D" w:rsidRDefault="008A4A6D" w:rsidP="008A4A6D">
      <w:pPr>
        <w:bidi/>
        <w:jc w:val="both"/>
        <w:rPr>
          <w:rFonts w:cs="David" w:hint="cs"/>
          <w:rtl/>
        </w:rPr>
      </w:pPr>
    </w:p>
    <w:p w14:paraId="622DA6EA" w14:textId="77777777" w:rsidR="008A4A6D" w:rsidRPr="008A4A6D" w:rsidRDefault="008A4A6D" w:rsidP="008A4A6D">
      <w:pPr>
        <w:bidi/>
        <w:ind w:firstLine="567"/>
        <w:jc w:val="both"/>
        <w:rPr>
          <w:rFonts w:cs="David" w:hint="cs"/>
          <w:rtl/>
        </w:rPr>
      </w:pPr>
      <w:r w:rsidRPr="008A4A6D">
        <w:rPr>
          <w:rFonts w:cs="David" w:hint="cs"/>
          <w:rtl/>
        </w:rPr>
        <w:t>הוא זקוק ליום עבודה מלא בעניינים אחרים. יש תופעה שישיבות חשובות בחוקים חשובים מתקיימות בנוכחות היושב ראש לבד. זה דבר ידוע. יש כאלה דברים שקורים גם בזמן המושב בימים שני, שלישי ורביעי, אבל לפחות חברי הכנסת יכולים להגיע ונמצאים כאן. על-פי רוב, חברי הכנסת משתדלים להיות לפחות בחוקים שנוגעים להם או שיש להם עניין להשתתף בהם. הדבר הזה אינו מאפשר השתתפות בישיבות. אני יכול לתת דוגמה מהוועדה שלי, ועדת חוקה, ואני מצטער שהיושב ראש שלי לא נמצא כאן, כי הוא כרגע מנהל דיון: ביום ראשון היה דיון על הזכות לחופש הדעת והמצפון בחוקה. אז אני אומר, בסדר, אבל גם ביום חמישי יש- -</w:t>
      </w:r>
    </w:p>
    <w:p w14:paraId="0C69448A" w14:textId="77777777" w:rsidR="008A4A6D" w:rsidRPr="008A4A6D" w:rsidRDefault="008A4A6D" w:rsidP="008A4A6D">
      <w:pPr>
        <w:bidi/>
        <w:jc w:val="both"/>
        <w:rPr>
          <w:rFonts w:cs="David" w:hint="cs"/>
          <w:rtl/>
        </w:rPr>
      </w:pPr>
    </w:p>
    <w:p w14:paraId="3D771A54"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1D39EB33" w14:textId="77777777" w:rsidR="008A4A6D" w:rsidRPr="008A4A6D" w:rsidRDefault="008A4A6D" w:rsidP="008A4A6D">
      <w:pPr>
        <w:bidi/>
        <w:jc w:val="both"/>
        <w:rPr>
          <w:rFonts w:cs="David" w:hint="cs"/>
          <w:rtl/>
        </w:rPr>
      </w:pPr>
    </w:p>
    <w:p w14:paraId="5200BF78" w14:textId="77777777" w:rsidR="008A4A6D" w:rsidRPr="008A4A6D" w:rsidRDefault="008A4A6D" w:rsidP="008A4A6D">
      <w:pPr>
        <w:bidi/>
        <w:jc w:val="both"/>
        <w:rPr>
          <w:rFonts w:cs="David" w:hint="cs"/>
          <w:rtl/>
        </w:rPr>
      </w:pPr>
      <w:r w:rsidRPr="008A4A6D">
        <w:rPr>
          <w:rFonts w:cs="David" w:hint="cs"/>
          <w:rtl/>
        </w:rPr>
        <w:tab/>
        <w:t xml:space="preserve"> הרב לוי, אני יודע לאן אדוני חותר, אבל אני מזדהה עם היושב ראש שלך שהיה חניך שלך- -</w:t>
      </w:r>
    </w:p>
    <w:p w14:paraId="01BE446D" w14:textId="77777777" w:rsidR="008A4A6D" w:rsidRPr="008A4A6D" w:rsidRDefault="008A4A6D" w:rsidP="008A4A6D">
      <w:pPr>
        <w:bidi/>
        <w:jc w:val="both"/>
        <w:rPr>
          <w:rFonts w:cs="David" w:hint="cs"/>
          <w:rtl/>
        </w:rPr>
      </w:pPr>
    </w:p>
    <w:p w14:paraId="7B53B74D"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יצחק לוי:</w:t>
      </w:r>
    </w:p>
    <w:p w14:paraId="55ABFD89" w14:textId="77777777" w:rsidR="008A4A6D" w:rsidRPr="008A4A6D" w:rsidRDefault="008A4A6D" w:rsidP="008A4A6D">
      <w:pPr>
        <w:tabs>
          <w:tab w:val="left" w:pos="389"/>
          <w:tab w:val="left" w:pos="929"/>
        </w:tabs>
        <w:bidi/>
        <w:jc w:val="both"/>
        <w:rPr>
          <w:rFonts w:cs="David" w:hint="cs"/>
          <w:rtl/>
        </w:rPr>
      </w:pPr>
    </w:p>
    <w:p w14:paraId="422A4537" w14:textId="77777777" w:rsidR="008A4A6D" w:rsidRPr="008A4A6D" w:rsidRDefault="008A4A6D" w:rsidP="008A4A6D">
      <w:pPr>
        <w:bidi/>
        <w:jc w:val="both"/>
        <w:rPr>
          <w:rFonts w:cs="David" w:hint="cs"/>
          <w:rtl/>
        </w:rPr>
      </w:pPr>
      <w:r w:rsidRPr="008A4A6D">
        <w:rPr>
          <w:rFonts w:cs="David" w:hint="cs"/>
          <w:rtl/>
        </w:rPr>
        <w:tab/>
        <w:t xml:space="preserve"> כנראה, לא חינכתי אותו מספיק לא רק בעניין הזה.</w:t>
      </w:r>
    </w:p>
    <w:p w14:paraId="6AAE1DA7" w14:textId="77777777" w:rsidR="008A4A6D" w:rsidRPr="008A4A6D" w:rsidRDefault="008A4A6D" w:rsidP="008A4A6D">
      <w:pPr>
        <w:bidi/>
        <w:jc w:val="both"/>
        <w:rPr>
          <w:rFonts w:cs="David" w:hint="cs"/>
          <w:rtl/>
        </w:rPr>
      </w:pPr>
    </w:p>
    <w:p w14:paraId="34B4853B"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0C68020D" w14:textId="77777777" w:rsidR="008A4A6D" w:rsidRPr="008A4A6D" w:rsidRDefault="008A4A6D" w:rsidP="008A4A6D">
      <w:pPr>
        <w:bidi/>
        <w:jc w:val="both"/>
        <w:rPr>
          <w:rFonts w:cs="David" w:hint="cs"/>
          <w:rtl/>
        </w:rPr>
      </w:pPr>
    </w:p>
    <w:p w14:paraId="0D23697E" w14:textId="77777777" w:rsidR="008A4A6D" w:rsidRPr="008A4A6D" w:rsidRDefault="008A4A6D" w:rsidP="008A4A6D">
      <w:pPr>
        <w:bidi/>
        <w:jc w:val="both"/>
        <w:rPr>
          <w:rFonts w:cs="David" w:hint="cs"/>
          <w:rtl/>
        </w:rPr>
      </w:pPr>
      <w:r w:rsidRPr="008A4A6D">
        <w:rPr>
          <w:rFonts w:cs="David" w:hint="cs"/>
          <w:rtl/>
        </w:rPr>
        <w:tab/>
        <w:t xml:space="preserve"> חינכת אותו יותר מדי טוב, כנראה.</w:t>
      </w:r>
    </w:p>
    <w:p w14:paraId="2292C62A" w14:textId="77777777" w:rsidR="008A4A6D" w:rsidRDefault="008A4A6D" w:rsidP="008A4A6D">
      <w:pPr>
        <w:bidi/>
        <w:jc w:val="both"/>
        <w:rPr>
          <w:rFonts w:cs="David" w:hint="cs"/>
          <w:rtl/>
        </w:rPr>
      </w:pPr>
    </w:p>
    <w:p w14:paraId="73C9065B" w14:textId="77777777" w:rsidR="008A4A6D" w:rsidRDefault="008A4A6D" w:rsidP="008A4A6D">
      <w:pPr>
        <w:bidi/>
        <w:jc w:val="both"/>
        <w:rPr>
          <w:rFonts w:cs="David" w:hint="cs"/>
          <w:rtl/>
        </w:rPr>
      </w:pPr>
    </w:p>
    <w:p w14:paraId="0205CDBE" w14:textId="77777777" w:rsidR="008A4A6D" w:rsidRDefault="008A4A6D" w:rsidP="008A4A6D">
      <w:pPr>
        <w:bidi/>
        <w:jc w:val="both"/>
        <w:rPr>
          <w:rFonts w:cs="David" w:hint="cs"/>
          <w:rtl/>
        </w:rPr>
      </w:pPr>
    </w:p>
    <w:p w14:paraId="33B2AF17" w14:textId="77777777" w:rsidR="008A4A6D" w:rsidRDefault="008A4A6D" w:rsidP="008A4A6D">
      <w:pPr>
        <w:bidi/>
        <w:jc w:val="both"/>
        <w:rPr>
          <w:rFonts w:cs="David" w:hint="cs"/>
          <w:rtl/>
        </w:rPr>
      </w:pPr>
    </w:p>
    <w:p w14:paraId="68F3E09E" w14:textId="77777777" w:rsidR="008A4A6D" w:rsidRDefault="008A4A6D" w:rsidP="008A4A6D">
      <w:pPr>
        <w:bidi/>
        <w:jc w:val="both"/>
        <w:rPr>
          <w:rFonts w:cs="David" w:hint="cs"/>
          <w:rtl/>
        </w:rPr>
      </w:pPr>
    </w:p>
    <w:p w14:paraId="6EFD0761" w14:textId="77777777" w:rsidR="008A4A6D" w:rsidRPr="008A4A6D" w:rsidRDefault="008A4A6D" w:rsidP="008A4A6D">
      <w:pPr>
        <w:bidi/>
        <w:jc w:val="both"/>
        <w:rPr>
          <w:rFonts w:cs="David" w:hint="cs"/>
          <w:rtl/>
        </w:rPr>
      </w:pPr>
    </w:p>
    <w:p w14:paraId="7C110959" w14:textId="77777777" w:rsidR="008A4A6D" w:rsidRPr="008A4A6D" w:rsidRDefault="008A4A6D" w:rsidP="008A4A6D">
      <w:pPr>
        <w:bidi/>
        <w:jc w:val="both"/>
        <w:rPr>
          <w:rFonts w:cs="David"/>
        </w:rPr>
      </w:pPr>
      <w:r w:rsidRPr="008A4A6D">
        <w:rPr>
          <w:rFonts w:cs="David" w:hint="cs"/>
          <w:u w:val="single"/>
          <w:rtl/>
        </w:rPr>
        <w:t>היו"ר דוד טל:</w:t>
      </w:r>
    </w:p>
    <w:p w14:paraId="34A097F0" w14:textId="77777777" w:rsidR="008A4A6D" w:rsidRPr="008A4A6D" w:rsidRDefault="008A4A6D" w:rsidP="008A4A6D">
      <w:pPr>
        <w:bidi/>
        <w:jc w:val="both"/>
        <w:rPr>
          <w:rFonts w:cs="David" w:hint="cs"/>
          <w:rtl/>
        </w:rPr>
      </w:pPr>
    </w:p>
    <w:p w14:paraId="0FF1AEBA" w14:textId="77777777" w:rsidR="008A4A6D" w:rsidRPr="008A4A6D" w:rsidRDefault="008A4A6D" w:rsidP="008A4A6D">
      <w:pPr>
        <w:bidi/>
        <w:jc w:val="both"/>
        <w:rPr>
          <w:rFonts w:cs="David" w:hint="cs"/>
          <w:rtl/>
        </w:rPr>
      </w:pPr>
      <w:r w:rsidRPr="008A4A6D">
        <w:rPr>
          <w:rFonts w:cs="David" w:hint="cs"/>
          <w:rtl/>
        </w:rPr>
        <w:tab/>
        <w:t>אני אומר לך גם מדוע. מפני שנשמעות טענות, יותר מפעם אחת, לגבי חוקים שנתקעים בוועדה. מה אתה רוצה מיושב ראש הוועדה? יש לו 12-10 שעות ביום לעבוד. אם הוא רוצה להתיר את הפלונטר יש לו ימים ראשון וחמישי- -</w:t>
      </w:r>
    </w:p>
    <w:p w14:paraId="45C8D58F" w14:textId="77777777" w:rsidR="008A4A6D" w:rsidRPr="008A4A6D" w:rsidRDefault="008A4A6D" w:rsidP="008A4A6D">
      <w:pPr>
        <w:bidi/>
        <w:jc w:val="both"/>
        <w:rPr>
          <w:rFonts w:cs="David" w:hint="cs"/>
          <w:rtl/>
        </w:rPr>
      </w:pPr>
    </w:p>
    <w:p w14:paraId="44B5AD6F" w14:textId="77777777" w:rsidR="008A4A6D" w:rsidRPr="008A4A6D" w:rsidRDefault="008A4A6D" w:rsidP="008A4A6D">
      <w:pPr>
        <w:bidi/>
        <w:jc w:val="both"/>
        <w:rPr>
          <w:rFonts w:cs="David" w:hint="cs"/>
          <w:rtl/>
        </w:rPr>
      </w:pPr>
      <w:r w:rsidRPr="008A4A6D">
        <w:rPr>
          <w:rFonts w:cs="David" w:hint="cs"/>
          <w:u w:val="single"/>
          <w:rtl/>
        </w:rPr>
        <w:t>יצחק לוי:</w:t>
      </w:r>
    </w:p>
    <w:p w14:paraId="08CB570A" w14:textId="77777777" w:rsidR="008A4A6D" w:rsidRPr="008A4A6D" w:rsidRDefault="008A4A6D" w:rsidP="008A4A6D">
      <w:pPr>
        <w:bidi/>
        <w:jc w:val="both"/>
        <w:rPr>
          <w:rFonts w:cs="David" w:hint="cs"/>
          <w:rtl/>
        </w:rPr>
      </w:pPr>
    </w:p>
    <w:p w14:paraId="7BD6DAB1" w14:textId="77777777" w:rsidR="008A4A6D" w:rsidRPr="008A4A6D" w:rsidRDefault="008A4A6D" w:rsidP="008A4A6D">
      <w:pPr>
        <w:bidi/>
        <w:jc w:val="both"/>
        <w:rPr>
          <w:rFonts w:cs="David" w:hint="cs"/>
          <w:rtl/>
        </w:rPr>
      </w:pPr>
      <w:r w:rsidRPr="008A4A6D">
        <w:rPr>
          <w:rFonts w:cs="David" w:hint="cs"/>
          <w:rtl/>
        </w:rPr>
        <w:tab/>
        <w:t xml:space="preserve"> צריך להיות איזון בין הרצון להספיק, בין היכולת של היועצים המשפטיים לסיים את עבודתם </w:t>
      </w:r>
      <w:r w:rsidRPr="008A4A6D">
        <w:rPr>
          <w:rFonts w:cs="David"/>
          <w:rtl/>
        </w:rPr>
        <w:t>–</w:t>
      </w:r>
      <w:r w:rsidRPr="008A4A6D">
        <w:rPr>
          <w:rFonts w:cs="David" w:hint="cs"/>
          <w:rtl/>
        </w:rPr>
        <w:t xml:space="preserve"> שזה דבר מאוד לחוץ, הם לא מפסיקים לעשות את העבודה, לבין עניין ההשתתפות. אני לא אומר שוועדה תתכנס רק 3 ימים בשבוע, אני אומר, 4 ימים בשבוע. צריך להבין שבכל יום כזה זאת לא ישיבה אחת, יש לפעמים 3-2 ישיבות, גם בשני, שלישי ורביעי וגם ביום ראשון או בחמישי. לכן להוציא את חוץ וביטחון וכספים מהחשבון בגלל העניינים הדחופים והבוערים </w:t>
      </w:r>
      <w:r w:rsidRPr="008A4A6D">
        <w:rPr>
          <w:rFonts w:cs="David"/>
          <w:rtl/>
        </w:rPr>
        <w:t>–</w:t>
      </w:r>
      <w:r w:rsidRPr="008A4A6D">
        <w:rPr>
          <w:rFonts w:cs="David" w:hint="cs"/>
          <w:rtl/>
        </w:rPr>
        <w:t xml:space="preserve"> בלי ועדות משנה, כי הן יכולות להתכנס גם ביום שאני מציע שלא יהיה- -</w:t>
      </w:r>
    </w:p>
    <w:p w14:paraId="7C90C41D" w14:textId="77777777" w:rsidR="008A4A6D" w:rsidRPr="008A4A6D" w:rsidRDefault="008A4A6D" w:rsidP="008A4A6D">
      <w:pPr>
        <w:bidi/>
        <w:jc w:val="both"/>
        <w:rPr>
          <w:rFonts w:cs="David" w:hint="cs"/>
          <w:rtl/>
        </w:rPr>
      </w:pPr>
    </w:p>
    <w:p w14:paraId="58C08AA3"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6D938407" w14:textId="77777777" w:rsidR="008A4A6D" w:rsidRPr="008A4A6D" w:rsidRDefault="008A4A6D" w:rsidP="008A4A6D">
      <w:pPr>
        <w:bidi/>
        <w:jc w:val="both"/>
        <w:rPr>
          <w:rFonts w:cs="David" w:hint="cs"/>
          <w:rtl/>
        </w:rPr>
      </w:pPr>
    </w:p>
    <w:p w14:paraId="4F3CE133" w14:textId="77777777" w:rsidR="008A4A6D" w:rsidRPr="008A4A6D" w:rsidRDefault="008A4A6D" w:rsidP="008A4A6D">
      <w:pPr>
        <w:bidi/>
        <w:jc w:val="both"/>
        <w:rPr>
          <w:rFonts w:cs="David" w:hint="cs"/>
          <w:rtl/>
        </w:rPr>
      </w:pPr>
      <w:r w:rsidRPr="008A4A6D">
        <w:rPr>
          <w:rFonts w:cs="David" w:hint="cs"/>
          <w:rtl/>
        </w:rPr>
        <w:tab/>
        <w:t xml:space="preserve"> ועדת הכנסת תוכל להתכנס ביום ראשון וחמישי?</w:t>
      </w:r>
    </w:p>
    <w:p w14:paraId="6D9847A7" w14:textId="77777777" w:rsidR="008A4A6D" w:rsidRPr="008A4A6D" w:rsidRDefault="008A4A6D" w:rsidP="008A4A6D">
      <w:pPr>
        <w:bidi/>
        <w:jc w:val="both"/>
        <w:rPr>
          <w:rFonts w:cs="David" w:hint="cs"/>
          <w:rtl/>
        </w:rPr>
      </w:pPr>
    </w:p>
    <w:p w14:paraId="0601C19D" w14:textId="77777777" w:rsidR="008A4A6D" w:rsidRPr="008A4A6D" w:rsidRDefault="008A4A6D" w:rsidP="008A4A6D">
      <w:pPr>
        <w:bidi/>
        <w:jc w:val="both"/>
        <w:rPr>
          <w:rFonts w:cs="David" w:hint="cs"/>
          <w:rtl/>
        </w:rPr>
      </w:pPr>
      <w:r w:rsidRPr="008A4A6D">
        <w:rPr>
          <w:rFonts w:cs="David" w:hint="cs"/>
          <w:u w:val="single"/>
          <w:rtl/>
        </w:rPr>
        <w:t>יצחק לוי:</w:t>
      </w:r>
    </w:p>
    <w:p w14:paraId="0C6D65E7" w14:textId="77777777" w:rsidR="008A4A6D" w:rsidRPr="008A4A6D" w:rsidRDefault="008A4A6D" w:rsidP="008A4A6D">
      <w:pPr>
        <w:bidi/>
        <w:jc w:val="both"/>
        <w:rPr>
          <w:rFonts w:cs="David" w:hint="cs"/>
          <w:rtl/>
        </w:rPr>
      </w:pPr>
    </w:p>
    <w:p w14:paraId="5BEAF56E" w14:textId="77777777" w:rsidR="008A4A6D" w:rsidRPr="008A4A6D" w:rsidRDefault="008A4A6D" w:rsidP="008A4A6D">
      <w:pPr>
        <w:bidi/>
        <w:jc w:val="both"/>
        <w:rPr>
          <w:rFonts w:cs="David" w:hint="cs"/>
          <w:rtl/>
        </w:rPr>
      </w:pPr>
      <w:r w:rsidRPr="008A4A6D">
        <w:rPr>
          <w:rFonts w:cs="David" w:hint="cs"/>
          <w:rtl/>
        </w:rPr>
        <w:tab/>
        <w:t xml:space="preserve"> או ביום ראשון או ביום חמישי. אם יש ועדת משנה, אז כן; אם יש עניין דחוף, נוכל למצוא דרך שהיושבת ראש תאשר את העניין הזה. אבל צריך לאפשר לחברי הכנסת בצורה סבירה להשתתף בישיבות ועדה. אז אם יושב ראש ועדה רוצה להספיק מכיוון שיש לו לחץ, על חשבון נוכחות חברי הכנסת, עוד 4-3 חוקים ולגמור אותם לבד ולא לשמוע דעות אחרות, זה בסדר. אבל יש פגם בעניין הזה. לפני כמה קדנציות </w:t>
      </w:r>
      <w:r w:rsidRPr="008A4A6D">
        <w:rPr>
          <w:rFonts w:cs="David"/>
          <w:rtl/>
        </w:rPr>
        <w:t>–</w:t>
      </w:r>
      <w:r w:rsidRPr="008A4A6D">
        <w:rPr>
          <w:rFonts w:cs="David" w:hint="cs"/>
          <w:rtl/>
        </w:rPr>
        <w:t xml:space="preserve"> ואני כבר כמה וכמה קדנציות בבית הזה </w:t>
      </w:r>
      <w:r w:rsidRPr="008A4A6D">
        <w:rPr>
          <w:rFonts w:cs="David"/>
          <w:rtl/>
        </w:rPr>
        <w:t>–</w:t>
      </w:r>
      <w:r w:rsidRPr="008A4A6D">
        <w:rPr>
          <w:rFonts w:cs="David" w:hint="cs"/>
          <w:rtl/>
        </w:rPr>
        <w:t xml:space="preserve"> זה לא היה. היו שלושה ימים והיה עוד יום אחד, וגם לא באופן קבוע, אלא מפעם לפעם.</w:t>
      </w:r>
    </w:p>
    <w:p w14:paraId="5FD664BC" w14:textId="77777777" w:rsidR="008A4A6D" w:rsidRPr="008A4A6D" w:rsidRDefault="008A4A6D" w:rsidP="008A4A6D">
      <w:pPr>
        <w:bidi/>
        <w:jc w:val="both"/>
        <w:rPr>
          <w:rFonts w:cs="David" w:hint="cs"/>
          <w:rtl/>
        </w:rPr>
      </w:pPr>
    </w:p>
    <w:p w14:paraId="3EE37017"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364FFC7F" w14:textId="77777777" w:rsidR="008A4A6D" w:rsidRPr="008A4A6D" w:rsidRDefault="008A4A6D" w:rsidP="008A4A6D">
      <w:pPr>
        <w:bidi/>
        <w:jc w:val="both"/>
        <w:rPr>
          <w:rFonts w:cs="David" w:hint="cs"/>
          <w:rtl/>
        </w:rPr>
      </w:pPr>
    </w:p>
    <w:p w14:paraId="35965B52" w14:textId="77777777" w:rsidR="008A4A6D" w:rsidRPr="008A4A6D" w:rsidRDefault="008A4A6D" w:rsidP="008A4A6D">
      <w:pPr>
        <w:bidi/>
        <w:jc w:val="both"/>
        <w:rPr>
          <w:rFonts w:cs="David" w:hint="cs"/>
          <w:rtl/>
        </w:rPr>
      </w:pPr>
      <w:r w:rsidRPr="008A4A6D">
        <w:rPr>
          <w:rFonts w:cs="David" w:hint="cs"/>
          <w:rtl/>
        </w:rPr>
        <w:tab/>
        <w:t xml:space="preserve">אני מזדהה מפני שיש לנו נושא האתיקה שצריך לאשר, ואני מאוד רוצה להתקדם איתה. חשבתי שאם נעשה את זה בימים ראשון וחמישי באופן קבוע אני אוכל לסיים את זה יותר מהר. דא </w:t>
      </w:r>
      <w:proofErr w:type="spellStart"/>
      <w:r w:rsidRPr="008A4A6D">
        <w:rPr>
          <w:rFonts w:cs="David" w:hint="cs"/>
          <w:rtl/>
        </w:rPr>
        <w:t>עקא</w:t>
      </w:r>
      <w:proofErr w:type="spellEnd"/>
      <w:r w:rsidRPr="008A4A6D">
        <w:rPr>
          <w:rFonts w:cs="David" w:hint="cs"/>
          <w:rtl/>
        </w:rPr>
        <w:t xml:space="preserve"> שנאמר לי שלא יבואו אנשים, ולכן במקרה הספציפי הזה אני לא יכול לקבל החלטות לבד- -</w:t>
      </w:r>
    </w:p>
    <w:p w14:paraId="643A21B1" w14:textId="77777777" w:rsidR="008A4A6D" w:rsidRPr="008A4A6D" w:rsidRDefault="008A4A6D" w:rsidP="008A4A6D">
      <w:pPr>
        <w:bidi/>
        <w:jc w:val="both"/>
        <w:rPr>
          <w:rFonts w:cs="David" w:hint="cs"/>
          <w:rtl/>
        </w:rPr>
      </w:pPr>
    </w:p>
    <w:p w14:paraId="252B7964" w14:textId="77777777" w:rsidR="008A4A6D" w:rsidRPr="008A4A6D" w:rsidRDefault="008A4A6D" w:rsidP="008A4A6D">
      <w:pPr>
        <w:bidi/>
        <w:jc w:val="both"/>
        <w:rPr>
          <w:rFonts w:cs="David" w:hint="cs"/>
          <w:rtl/>
        </w:rPr>
      </w:pPr>
      <w:r w:rsidRPr="008A4A6D">
        <w:rPr>
          <w:rFonts w:cs="David" w:hint="cs"/>
          <w:u w:val="single"/>
          <w:rtl/>
        </w:rPr>
        <w:t>יצחק לוי:</w:t>
      </w:r>
    </w:p>
    <w:p w14:paraId="0FDCAEFF" w14:textId="77777777" w:rsidR="008A4A6D" w:rsidRPr="008A4A6D" w:rsidRDefault="008A4A6D" w:rsidP="008A4A6D">
      <w:pPr>
        <w:bidi/>
        <w:jc w:val="both"/>
        <w:rPr>
          <w:rFonts w:cs="David" w:hint="cs"/>
          <w:rtl/>
        </w:rPr>
      </w:pPr>
    </w:p>
    <w:p w14:paraId="203232EC" w14:textId="77777777" w:rsidR="008A4A6D" w:rsidRPr="008A4A6D" w:rsidRDefault="008A4A6D" w:rsidP="008A4A6D">
      <w:pPr>
        <w:bidi/>
        <w:jc w:val="both"/>
        <w:rPr>
          <w:rFonts w:cs="David" w:hint="cs"/>
          <w:rtl/>
        </w:rPr>
      </w:pPr>
      <w:r w:rsidRPr="008A4A6D">
        <w:rPr>
          <w:rFonts w:cs="David" w:hint="cs"/>
          <w:rtl/>
        </w:rPr>
        <w:tab/>
        <w:t>נכון מאוד.</w:t>
      </w:r>
    </w:p>
    <w:p w14:paraId="40D849BF" w14:textId="77777777" w:rsidR="008A4A6D" w:rsidRPr="008A4A6D" w:rsidRDefault="008A4A6D" w:rsidP="008A4A6D">
      <w:pPr>
        <w:bidi/>
        <w:jc w:val="both"/>
        <w:rPr>
          <w:rFonts w:cs="David" w:hint="cs"/>
          <w:rtl/>
        </w:rPr>
      </w:pPr>
    </w:p>
    <w:p w14:paraId="4491FF33" w14:textId="77777777" w:rsidR="008A4A6D" w:rsidRPr="008A4A6D" w:rsidRDefault="008A4A6D" w:rsidP="008A4A6D">
      <w:pPr>
        <w:bidi/>
        <w:jc w:val="both"/>
        <w:rPr>
          <w:rFonts w:cs="David"/>
        </w:rPr>
      </w:pPr>
      <w:r w:rsidRPr="008A4A6D">
        <w:rPr>
          <w:rFonts w:cs="David" w:hint="cs"/>
          <w:u w:val="single"/>
          <w:rtl/>
        </w:rPr>
        <w:t>היו"ר דוד טל:</w:t>
      </w:r>
    </w:p>
    <w:p w14:paraId="2FF82710" w14:textId="77777777" w:rsidR="008A4A6D" w:rsidRPr="008A4A6D" w:rsidRDefault="008A4A6D" w:rsidP="008A4A6D">
      <w:pPr>
        <w:bidi/>
        <w:jc w:val="both"/>
        <w:rPr>
          <w:rFonts w:cs="David" w:hint="cs"/>
          <w:rtl/>
        </w:rPr>
      </w:pPr>
    </w:p>
    <w:p w14:paraId="5DFF5AFD" w14:textId="77777777" w:rsidR="008A4A6D" w:rsidRPr="008A4A6D" w:rsidRDefault="008A4A6D" w:rsidP="008A4A6D">
      <w:pPr>
        <w:bidi/>
        <w:jc w:val="both"/>
        <w:rPr>
          <w:rFonts w:cs="David" w:hint="cs"/>
          <w:rtl/>
        </w:rPr>
      </w:pPr>
      <w:r w:rsidRPr="008A4A6D">
        <w:rPr>
          <w:rFonts w:cs="David" w:hint="cs"/>
          <w:rtl/>
        </w:rPr>
        <w:tab/>
        <w:t xml:space="preserve">- - צריכה להיות השתתפות, לא רחבה, אבל ודאי לא פה-אחד שכל הכנסת תקבל את מה שאני מאשר או לא מאשר. אבל זה היה למגינת לבי, אני רציתי לעשות את זה. </w:t>
      </w:r>
    </w:p>
    <w:p w14:paraId="2852955F" w14:textId="77777777" w:rsidR="008A4A6D" w:rsidRPr="008A4A6D" w:rsidRDefault="008A4A6D" w:rsidP="008A4A6D">
      <w:pPr>
        <w:bidi/>
        <w:jc w:val="both"/>
        <w:rPr>
          <w:rFonts w:cs="David" w:hint="cs"/>
          <w:rtl/>
        </w:rPr>
      </w:pPr>
    </w:p>
    <w:p w14:paraId="033921DA"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יצחק לוי:</w:t>
      </w:r>
    </w:p>
    <w:p w14:paraId="41D44E7C" w14:textId="77777777" w:rsidR="008A4A6D" w:rsidRPr="008A4A6D" w:rsidRDefault="008A4A6D" w:rsidP="008A4A6D">
      <w:pPr>
        <w:tabs>
          <w:tab w:val="left" w:pos="389"/>
          <w:tab w:val="left" w:pos="929"/>
        </w:tabs>
        <w:bidi/>
        <w:jc w:val="both"/>
        <w:rPr>
          <w:rFonts w:cs="David" w:hint="cs"/>
          <w:rtl/>
        </w:rPr>
      </w:pPr>
    </w:p>
    <w:p w14:paraId="08D3BDEC" w14:textId="77777777" w:rsidR="008A4A6D" w:rsidRPr="008A4A6D" w:rsidRDefault="008A4A6D" w:rsidP="008A4A6D">
      <w:pPr>
        <w:bidi/>
        <w:jc w:val="both"/>
        <w:rPr>
          <w:rFonts w:cs="David" w:hint="cs"/>
          <w:rtl/>
        </w:rPr>
      </w:pPr>
      <w:r w:rsidRPr="008A4A6D">
        <w:rPr>
          <w:rFonts w:cs="David" w:hint="cs"/>
          <w:rtl/>
        </w:rPr>
        <w:tab/>
        <w:t xml:space="preserve">כולם מבינים שחבר כנסת יוצא לסיורים, יוצא לביקורים, מקבל קהל </w:t>
      </w:r>
      <w:r w:rsidRPr="008A4A6D">
        <w:rPr>
          <w:rFonts w:cs="David"/>
          <w:rtl/>
        </w:rPr>
        <w:t>–</w:t>
      </w:r>
      <w:r w:rsidRPr="008A4A6D">
        <w:rPr>
          <w:rFonts w:cs="David" w:hint="cs"/>
          <w:rtl/>
        </w:rPr>
        <w:t xml:space="preserve"> לאו דווקא בירושלים, אלא במקומות אחרים. יש צורך בזמן הזה. לא מדובר ביום פגרה שאנחנו נשב בבית ולא נעשה מאומה, אלא יש צורך ביום הזה. </w:t>
      </w:r>
    </w:p>
    <w:p w14:paraId="3E29CD2B" w14:textId="77777777" w:rsidR="008A4A6D" w:rsidRPr="008A4A6D" w:rsidRDefault="008A4A6D" w:rsidP="008A4A6D">
      <w:pPr>
        <w:bidi/>
        <w:jc w:val="both"/>
        <w:rPr>
          <w:rFonts w:cs="David" w:hint="cs"/>
          <w:rtl/>
        </w:rPr>
      </w:pPr>
    </w:p>
    <w:p w14:paraId="64B0BA91"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6AF2459C" w14:textId="77777777" w:rsidR="008A4A6D" w:rsidRPr="008A4A6D" w:rsidRDefault="008A4A6D" w:rsidP="008A4A6D">
      <w:pPr>
        <w:bidi/>
        <w:jc w:val="both"/>
        <w:rPr>
          <w:rFonts w:cs="David" w:hint="cs"/>
          <w:rtl/>
        </w:rPr>
      </w:pPr>
    </w:p>
    <w:p w14:paraId="6B6551F4" w14:textId="77777777" w:rsidR="008A4A6D" w:rsidRPr="008A4A6D" w:rsidRDefault="008A4A6D" w:rsidP="008A4A6D">
      <w:pPr>
        <w:bidi/>
        <w:jc w:val="both"/>
        <w:rPr>
          <w:rFonts w:cs="David" w:hint="cs"/>
          <w:rtl/>
        </w:rPr>
      </w:pPr>
      <w:r w:rsidRPr="008A4A6D">
        <w:rPr>
          <w:rFonts w:cs="David" w:hint="cs"/>
          <w:rtl/>
        </w:rPr>
        <w:tab/>
        <w:t>ומה לגבי פגרה?</w:t>
      </w:r>
    </w:p>
    <w:p w14:paraId="2905E737" w14:textId="77777777" w:rsidR="008A4A6D" w:rsidRDefault="008A4A6D" w:rsidP="008A4A6D">
      <w:pPr>
        <w:bidi/>
        <w:jc w:val="both"/>
        <w:rPr>
          <w:rFonts w:cs="David" w:hint="cs"/>
          <w:rtl/>
        </w:rPr>
      </w:pPr>
    </w:p>
    <w:p w14:paraId="62840045" w14:textId="77777777" w:rsidR="008A4A6D" w:rsidRDefault="008A4A6D" w:rsidP="008A4A6D">
      <w:pPr>
        <w:bidi/>
        <w:jc w:val="both"/>
        <w:rPr>
          <w:rFonts w:cs="David" w:hint="cs"/>
          <w:rtl/>
        </w:rPr>
      </w:pPr>
    </w:p>
    <w:p w14:paraId="7D0B485B" w14:textId="77777777" w:rsidR="008A4A6D" w:rsidRDefault="008A4A6D" w:rsidP="008A4A6D">
      <w:pPr>
        <w:bidi/>
        <w:jc w:val="both"/>
        <w:rPr>
          <w:rFonts w:cs="David" w:hint="cs"/>
          <w:rtl/>
        </w:rPr>
      </w:pPr>
    </w:p>
    <w:p w14:paraId="34E3BD7A" w14:textId="77777777" w:rsidR="008A4A6D" w:rsidRDefault="008A4A6D" w:rsidP="008A4A6D">
      <w:pPr>
        <w:bidi/>
        <w:jc w:val="both"/>
        <w:rPr>
          <w:rFonts w:cs="David" w:hint="cs"/>
          <w:rtl/>
        </w:rPr>
      </w:pPr>
    </w:p>
    <w:p w14:paraId="1FE8B2E3" w14:textId="77777777" w:rsidR="008A4A6D" w:rsidRDefault="008A4A6D" w:rsidP="008A4A6D">
      <w:pPr>
        <w:bidi/>
        <w:jc w:val="both"/>
        <w:rPr>
          <w:rFonts w:cs="David" w:hint="cs"/>
          <w:rtl/>
        </w:rPr>
      </w:pPr>
    </w:p>
    <w:p w14:paraId="3D235F78" w14:textId="77777777" w:rsidR="008A4A6D" w:rsidRPr="008A4A6D" w:rsidRDefault="008A4A6D" w:rsidP="008A4A6D">
      <w:pPr>
        <w:bidi/>
        <w:jc w:val="both"/>
        <w:rPr>
          <w:rFonts w:cs="David" w:hint="cs"/>
          <w:rtl/>
        </w:rPr>
      </w:pPr>
    </w:p>
    <w:p w14:paraId="1112507E" w14:textId="77777777" w:rsidR="008A4A6D" w:rsidRPr="008A4A6D" w:rsidRDefault="008A4A6D" w:rsidP="008A4A6D">
      <w:pPr>
        <w:bidi/>
        <w:jc w:val="both"/>
        <w:rPr>
          <w:rFonts w:cs="David" w:hint="cs"/>
          <w:rtl/>
        </w:rPr>
      </w:pPr>
      <w:r w:rsidRPr="008A4A6D">
        <w:rPr>
          <w:rFonts w:cs="David" w:hint="cs"/>
          <w:u w:val="single"/>
          <w:rtl/>
        </w:rPr>
        <w:t>יצחק לוי:</w:t>
      </w:r>
    </w:p>
    <w:p w14:paraId="06A6B9B5" w14:textId="77777777" w:rsidR="008A4A6D" w:rsidRPr="008A4A6D" w:rsidRDefault="008A4A6D" w:rsidP="008A4A6D">
      <w:pPr>
        <w:bidi/>
        <w:jc w:val="both"/>
        <w:rPr>
          <w:rFonts w:cs="David" w:hint="cs"/>
          <w:rtl/>
        </w:rPr>
      </w:pPr>
    </w:p>
    <w:p w14:paraId="452F169E" w14:textId="77777777" w:rsidR="008A4A6D" w:rsidRPr="008A4A6D" w:rsidRDefault="008A4A6D" w:rsidP="008A4A6D">
      <w:pPr>
        <w:bidi/>
        <w:jc w:val="both"/>
        <w:rPr>
          <w:rFonts w:cs="David" w:hint="cs"/>
          <w:rtl/>
        </w:rPr>
      </w:pPr>
      <w:r w:rsidRPr="008A4A6D">
        <w:rPr>
          <w:rFonts w:cs="David" w:hint="cs"/>
          <w:rtl/>
        </w:rPr>
        <w:tab/>
        <w:t xml:space="preserve"> בפגרה חוץ מוועדת חוץ וביטחון וועדת כספים </w:t>
      </w:r>
      <w:r w:rsidRPr="008A4A6D">
        <w:rPr>
          <w:rFonts w:cs="David"/>
          <w:rtl/>
        </w:rPr>
        <w:t>–</w:t>
      </w:r>
      <w:r w:rsidRPr="008A4A6D">
        <w:rPr>
          <w:rFonts w:cs="David" w:hint="cs"/>
          <w:rtl/>
        </w:rPr>
        <w:t xml:space="preserve"> לא יותר מיומיים בשבוע. גם הפגרה צריכה להיות מנוצלת לפגרה, לעניינים אחרים </w:t>
      </w:r>
      <w:r w:rsidRPr="008A4A6D">
        <w:rPr>
          <w:rFonts w:cs="David"/>
          <w:rtl/>
        </w:rPr>
        <w:t>–</w:t>
      </w:r>
      <w:r w:rsidRPr="008A4A6D">
        <w:rPr>
          <w:rFonts w:cs="David" w:hint="cs"/>
          <w:rtl/>
        </w:rPr>
        <w:t xml:space="preserve"> גם לימים משפחתיים פרטיים, גם לענייני עבודה אחרים וכן הלאה. לא ייתכן שאנחנו יוצאים לפגרה, ועם הפגרה אנחנו מקבלים לוח עבודה של חודש שלם שיש בו ישיבות.</w:t>
      </w:r>
    </w:p>
    <w:p w14:paraId="3A837847" w14:textId="77777777" w:rsidR="008A4A6D" w:rsidRPr="008A4A6D" w:rsidRDefault="008A4A6D" w:rsidP="008A4A6D">
      <w:pPr>
        <w:bidi/>
        <w:jc w:val="both"/>
        <w:rPr>
          <w:rFonts w:cs="David" w:hint="cs"/>
          <w:rtl/>
        </w:rPr>
      </w:pPr>
    </w:p>
    <w:p w14:paraId="60A9FD34"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7463A3AE" w14:textId="77777777" w:rsidR="008A4A6D" w:rsidRPr="008A4A6D" w:rsidRDefault="008A4A6D" w:rsidP="008A4A6D">
      <w:pPr>
        <w:bidi/>
        <w:jc w:val="both"/>
        <w:rPr>
          <w:rFonts w:cs="David" w:hint="cs"/>
          <w:rtl/>
        </w:rPr>
      </w:pPr>
    </w:p>
    <w:p w14:paraId="2D8B4AB7" w14:textId="77777777" w:rsidR="008A4A6D" w:rsidRPr="008A4A6D" w:rsidRDefault="008A4A6D" w:rsidP="008A4A6D">
      <w:pPr>
        <w:bidi/>
        <w:jc w:val="both"/>
        <w:rPr>
          <w:rFonts w:cs="David" w:hint="cs"/>
          <w:rtl/>
        </w:rPr>
      </w:pPr>
      <w:r w:rsidRPr="008A4A6D">
        <w:rPr>
          <w:rFonts w:cs="David" w:hint="cs"/>
          <w:rtl/>
        </w:rPr>
        <w:tab/>
        <w:t xml:space="preserve"> אולי אדוני יציע לקצר את הפגרה?</w:t>
      </w:r>
    </w:p>
    <w:p w14:paraId="53BE15BD" w14:textId="77777777" w:rsidR="008A4A6D" w:rsidRPr="008A4A6D" w:rsidRDefault="008A4A6D" w:rsidP="008A4A6D">
      <w:pPr>
        <w:bidi/>
        <w:jc w:val="both"/>
        <w:rPr>
          <w:rFonts w:cs="David" w:hint="cs"/>
          <w:rtl/>
        </w:rPr>
      </w:pPr>
    </w:p>
    <w:p w14:paraId="3E54C389" w14:textId="77777777" w:rsidR="008A4A6D" w:rsidRPr="008A4A6D" w:rsidRDefault="008A4A6D" w:rsidP="008A4A6D">
      <w:pPr>
        <w:bidi/>
        <w:jc w:val="both"/>
        <w:rPr>
          <w:rFonts w:cs="David" w:hint="cs"/>
          <w:rtl/>
        </w:rPr>
      </w:pPr>
      <w:r w:rsidRPr="008A4A6D">
        <w:rPr>
          <w:rFonts w:cs="David" w:hint="cs"/>
          <w:u w:val="single"/>
          <w:rtl/>
        </w:rPr>
        <w:t>יצחק לוי:</w:t>
      </w:r>
    </w:p>
    <w:p w14:paraId="54DE2A5F" w14:textId="77777777" w:rsidR="008A4A6D" w:rsidRPr="008A4A6D" w:rsidRDefault="008A4A6D" w:rsidP="008A4A6D">
      <w:pPr>
        <w:bidi/>
        <w:jc w:val="both"/>
        <w:rPr>
          <w:rFonts w:cs="David" w:hint="cs"/>
          <w:rtl/>
        </w:rPr>
      </w:pPr>
    </w:p>
    <w:p w14:paraId="6A0C62EA" w14:textId="77777777" w:rsidR="008A4A6D" w:rsidRPr="008A4A6D" w:rsidRDefault="008A4A6D" w:rsidP="008A4A6D">
      <w:pPr>
        <w:bidi/>
        <w:jc w:val="both"/>
        <w:rPr>
          <w:rFonts w:cs="David" w:hint="cs"/>
          <w:rtl/>
        </w:rPr>
      </w:pPr>
      <w:r w:rsidRPr="008A4A6D">
        <w:rPr>
          <w:rFonts w:cs="David" w:hint="cs"/>
          <w:rtl/>
        </w:rPr>
        <w:tab/>
        <w:t>זה עניין אחר. אני מוכן לקצר את הפגרה, אבל זה נושא אחר.</w:t>
      </w:r>
    </w:p>
    <w:p w14:paraId="783B9421" w14:textId="77777777" w:rsidR="008A4A6D" w:rsidRPr="008A4A6D" w:rsidRDefault="008A4A6D" w:rsidP="008A4A6D">
      <w:pPr>
        <w:bidi/>
        <w:jc w:val="both"/>
        <w:rPr>
          <w:rFonts w:cs="David" w:hint="cs"/>
          <w:rtl/>
        </w:rPr>
      </w:pPr>
    </w:p>
    <w:p w14:paraId="20AEB020"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68A77219" w14:textId="77777777" w:rsidR="008A4A6D" w:rsidRPr="008A4A6D" w:rsidRDefault="008A4A6D" w:rsidP="008A4A6D">
      <w:pPr>
        <w:bidi/>
        <w:jc w:val="both"/>
        <w:rPr>
          <w:rFonts w:cs="David" w:hint="cs"/>
          <w:rtl/>
        </w:rPr>
      </w:pPr>
    </w:p>
    <w:p w14:paraId="7AD104F1" w14:textId="77777777" w:rsidR="008A4A6D" w:rsidRPr="008A4A6D" w:rsidRDefault="008A4A6D" w:rsidP="008A4A6D">
      <w:pPr>
        <w:bidi/>
        <w:jc w:val="both"/>
        <w:rPr>
          <w:rFonts w:cs="David" w:hint="cs"/>
          <w:rtl/>
        </w:rPr>
      </w:pPr>
      <w:r w:rsidRPr="008A4A6D">
        <w:rPr>
          <w:rFonts w:cs="David" w:hint="cs"/>
          <w:rtl/>
        </w:rPr>
        <w:tab/>
        <w:t xml:space="preserve"> או להאריך?</w:t>
      </w:r>
    </w:p>
    <w:p w14:paraId="3FB785EA" w14:textId="77777777" w:rsidR="008A4A6D" w:rsidRPr="008A4A6D" w:rsidRDefault="008A4A6D" w:rsidP="008A4A6D">
      <w:pPr>
        <w:bidi/>
        <w:jc w:val="both"/>
        <w:rPr>
          <w:rFonts w:cs="David" w:hint="cs"/>
          <w:rtl/>
        </w:rPr>
      </w:pPr>
    </w:p>
    <w:p w14:paraId="7E993F4A" w14:textId="77777777" w:rsidR="008A4A6D" w:rsidRPr="008A4A6D" w:rsidRDefault="008A4A6D" w:rsidP="008A4A6D">
      <w:pPr>
        <w:bidi/>
        <w:jc w:val="both"/>
        <w:rPr>
          <w:rFonts w:cs="David" w:hint="cs"/>
          <w:rtl/>
        </w:rPr>
      </w:pPr>
      <w:r w:rsidRPr="008A4A6D">
        <w:rPr>
          <w:rFonts w:cs="David" w:hint="cs"/>
          <w:u w:val="single"/>
          <w:rtl/>
        </w:rPr>
        <w:t>יצחק לוי:</w:t>
      </w:r>
    </w:p>
    <w:p w14:paraId="581DFF8E" w14:textId="77777777" w:rsidR="008A4A6D" w:rsidRPr="008A4A6D" w:rsidRDefault="008A4A6D" w:rsidP="008A4A6D">
      <w:pPr>
        <w:bidi/>
        <w:jc w:val="both"/>
        <w:rPr>
          <w:rFonts w:cs="David" w:hint="cs"/>
          <w:rtl/>
        </w:rPr>
      </w:pPr>
    </w:p>
    <w:p w14:paraId="11E1C63A" w14:textId="77777777" w:rsidR="008A4A6D" w:rsidRPr="008A4A6D" w:rsidRDefault="008A4A6D" w:rsidP="008A4A6D">
      <w:pPr>
        <w:bidi/>
        <w:jc w:val="both"/>
        <w:rPr>
          <w:rFonts w:cs="David" w:hint="cs"/>
          <w:rtl/>
        </w:rPr>
      </w:pPr>
      <w:r w:rsidRPr="008A4A6D">
        <w:rPr>
          <w:rFonts w:cs="David" w:hint="cs"/>
          <w:rtl/>
        </w:rPr>
        <w:tab/>
        <w:t xml:space="preserve"> להאריך או לקצר את הפגרה זה נושא אחר ראוי לדיון, ולא קשור לעניין. בין אם פגרת הקיץ תהיה 3 חודשים, בין אם היא תהיה חודשיים או ארבעה חודשיים </w:t>
      </w:r>
      <w:r w:rsidRPr="008A4A6D">
        <w:rPr>
          <w:rFonts w:cs="David"/>
          <w:rtl/>
        </w:rPr>
        <w:t>–</w:t>
      </w:r>
      <w:r w:rsidRPr="008A4A6D">
        <w:rPr>
          <w:rFonts w:cs="David" w:hint="cs"/>
          <w:rtl/>
        </w:rPr>
        <w:t xml:space="preserve"> העניין שאני מדבר עליו, תקף. לדעתי, זה יוצר את האיזון הנכון בין הצרכים לבין היכולת של יושב ראש הוועדה להתקדם. </w:t>
      </w:r>
    </w:p>
    <w:p w14:paraId="1D7E582B" w14:textId="77777777" w:rsidR="008A4A6D" w:rsidRPr="008A4A6D" w:rsidRDefault="008A4A6D" w:rsidP="008A4A6D">
      <w:pPr>
        <w:bidi/>
        <w:jc w:val="both"/>
        <w:rPr>
          <w:rFonts w:cs="David" w:hint="cs"/>
          <w:rtl/>
        </w:rPr>
      </w:pPr>
    </w:p>
    <w:p w14:paraId="13092CD6" w14:textId="77777777" w:rsidR="008A4A6D" w:rsidRPr="008A4A6D" w:rsidRDefault="008A4A6D" w:rsidP="008A4A6D">
      <w:pPr>
        <w:bidi/>
        <w:ind w:firstLine="567"/>
        <w:jc w:val="both"/>
        <w:rPr>
          <w:rFonts w:cs="David" w:hint="cs"/>
          <w:rtl/>
        </w:rPr>
      </w:pPr>
      <w:r w:rsidRPr="008A4A6D">
        <w:rPr>
          <w:rFonts w:cs="David" w:hint="cs"/>
          <w:rtl/>
        </w:rPr>
        <w:t xml:space="preserve">אני מוכן להוסיף בעל-פה </w:t>
      </w:r>
      <w:r w:rsidRPr="008A4A6D">
        <w:rPr>
          <w:rFonts w:cs="David"/>
          <w:rtl/>
        </w:rPr>
        <w:t>–</w:t>
      </w:r>
      <w:r w:rsidRPr="008A4A6D">
        <w:rPr>
          <w:rFonts w:cs="David" w:hint="cs"/>
          <w:rtl/>
        </w:rPr>
        <w:t xml:space="preserve"> אישורים מיוחדים. תמיד יושבת הראש תוכל לתת אישור מיוחד כשיש נושא מיוחד או דבר לחוץ, אם יש בג"ץ שלוחץ לסיים חוק מסוים או תוקף של חוק. אני מציע להוסיף את זה בהצעתי שבאישור מיוחד של יושבת ראש הכנסת אפשר יהיה להתכנס גם ביום הנוסף או בימים הנוספים.</w:t>
      </w:r>
    </w:p>
    <w:p w14:paraId="6209BE98" w14:textId="77777777" w:rsidR="008A4A6D" w:rsidRPr="008A4A6D" w:rsidRDefault="008A4A6D" w:rsidP="008A4A6D">
      <w:pPr>
        <w:bidi/>
        <w:jc w:val="both"/>
        <w:rPr>
          <w:rFonts w:cs="David" w:hint="cs"/>
          <w:rtl/>
        </w:rPr>
      </w:pPr>
    </w:p>
    <w:p w14:paraId="2AE1B78B" w14:textId="77777777" w:rsidR="008A4A6D" w:rsidRPr="008A4A6D" w:rsidRDefault="008A4A6D" w:rsidP="008A4A6D">
      <w:pPr>
        <w:bidi/>
        <w:jc w:val="both"/>
        <w:rPr>
          <w:rFonts w:cs="David"/>
        </w:rPr>
      </w:pPr>
      <w:r w:rsidRPr="008A4A6D">
        <w:rPr>
          <w:rFonts w:cs="David" w:hint="cs"/>
          <w:u w:val="single"/>
          <w:rtl/>
        </w:rPr>
        <w:t>היו"ר דוד טל:</w:t>
      </w:r>
    </w:p>
    <w:p w14:paraId="304B1FAC" w14:textId="77777777" w:rsidR="008A4A6D" w:rsidRPr="008A4A6D" w:rsidRDefault="008A4A6D" w:rsidP="008A4A6D">
      <w:pPr>
        <w:bidi/>
        <w:jc w:val="both"/>
        <w:rPr>
          <w:rFonts w:cs="David" w:hint="cs"/>
          <w:rtl/>
        </w:rPr>
      </w:pPr>
    </w:p>
    <w:p w14:paraId="4D0ACA99" w14:textId="77777777" w:rsidR="008A4A6D" w:rsidRPr="008A4A6D" w:rsidRDefault="008A4A6D" w:rsidP="008A4A6D">
      <w:pPr>
        <w:bidi/>
        <w:jc w:val="both"/>
        <w:rPr>
          <w:rFonts w:cs="David" w:hint="cs"/>
          <w:rtl/>
        </w:rPr>
      </w:pPr>
      <w:r w:rsidRPr="008A4A6D">
        <w:rPr>
          <w:rFonts w:cs="David" w:hint="cs"/>
          <w:rtl/>
        </w:rPr>
        <w:tab/>
        <w:t xml:space="preserve">תודה. חבר הכנסת דב חנין ואחריו חבר הכנסת רותם. </w:t>
      </w:r>
    </w:p>
    <w:p w14:paraId="320B2381" w14:textId="77777777" w:rsidR="008A4A6D" w:rsidRPr="008A4A6D" w:rsidRDefault="008A4A6D" w:rsidP="008A4A6D">
      <w:pPr>
        <w:bidi/>
        <w:jc w:val="both"/>
        <w:rPr>
          <w:rFonts w:cs="David" w:hint="cs"/>
          <w:rtl/>
        </w:rPr>
      </w:pPr>
    </w:p>
    <w:p w14:paraId="705DD01F" w14:textId="77777777" w:rsidR="008A4A6D" w:rsidRPr="008A4A6D" w:rsidRDefault="008A4A6D" w:rsidP="008A4A6D">
      <w:pPr>
        <w:pStyle w:val="Heading5"/>
        <w:rPr>
          <w:rFonts w:hint="cs"/>
          <w:sz w:val="24"/>
          <w:rtl/>
        </w:rPr>
      </w:pPr>
      <w:r w:rsidRPr="008A4A6D">
        <w:rPr>
          <w:rFonts w:hint="cs"/>
          <w:sz w:val="24"/>
          <w:u w:val="single"/>
          <w:rtl/>
        </w:rPr>
        <w:t>דב חנין:</w:t>
      </w:r>
    </w:p>
    <w:p w14:paraId="5A06214F" w14:textId="77777777" w:rsidR="008A4A6D" w:rsidRPr="008A4A6D" w:rsidRDefault="008A4A6D" w:rsidP="008A4A6D">
      <w:pPr>
        <w:pStyle w:val="Heading5"/>
        <w:rPr>
          <w:rFonts w:hint="cs"/>
          <w:sz w:val="24"/>
          <w:rtl/>
        </w:rPr>
      </w:pPr>
    </w:p>
    <w:p w14:paraId="3838AAD7" w14:textId="77777777" w:rsidR="008A4A6D" w:rsidRPr="008A4A6D" w:rsidRDefault="008A4A6D" w:rsidP="008A4A6D">
      <w:pPr>
        <w:bidi/>
        <w:jc w:val="both"/>
        <w:rPr>
          <w:rFonts w:cs="David" w:hint="cs"/>
          <w:rtl/>
        </w:rPr>
      </w:pPr>
      <w:r w:rsidRPr="008A4A6D">
        <w:rPr>
          <w:rFonts w:cs="David" w:hint="cs"/>
          <w:rtl/>
        </w:rPr>
        <w:tab/>
        <w:t xml:space="preserve"> הצעתו של חבר הכנסת לוי אכן מבטאת איזון מאוד נכון בעבודת הכנסת. אני נתקל בעצמי בבעיה בעניין הזה. מחובתי להשתתף כחבר כנסת בוועדות גם אם אני לא חבר </w:t>
      </w:r>
      <w:proofErr w:type="spellStart"/>
      <w:r w:rsidRPr="008A4A6D">
        <w:rPr>
          <w:rFonts w:cs="David" w:hint="cs"/>
          <w:rtl/>
        </w:rPr>
        <w:t>פורמלי</w:t>
      </w:r>
      <w:proofErr w:type="spellEnd"/>
      <w:r w:rsidRPr="008A4A6D">
        <w:rPr>
          <w:rFonts w:cs="David" w:hint="cs"/>
          <w:rtl/>
        </w:rPr>
        <w:t xml:space="preserve"> בהן.</w:t>
      </w:r>
    </w:p>
    <w:p w14:paraId="70FEDD75" w14:textId="77777777" w:rsidR="008A4A6D" w:rsidRPr="008A4A6D" w:rsidRDefault="008A4A6D" w:rsidP="008A4A6D">
      <w:pPr>
        <w:bidi/>
        <w:jc w:val="both"/>
        <w:rPr>
          <w:rFonts w:cs="David" w:hint="cs"/>
          <w:rtl/>
        </w:rPr>
      </w:pPr>
    </w:p>
    <w:p w14:paraId="7C82CC28"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40DF2812" w14:textId="77777777" w:rsidR="008A4A6D" w:rsidRPr="008A4A6D" w:rsidRDefault="008A4A6D" w:rsidP="008A4A6D">
      <w:pPr>
        <w:bidi/>
        <w:jc w:val="both"/>
        <w:rPr>
          <w:rFonts w:cs="David" w:hint="cs"/>
          <w:rtl/>
        </w:rPr>
      </w:pPr>
    </w:p>
    <w:p w14:paraId="4C111906" w14:textId="77777777" w:rsidR="008A4A6D" w:rsidRPr="008A4A6D" w:rsidRDefault="008A4A6D" w:rsidP="008A4A6D">
      <w:pPr>
        <w:bidi/>
        <w:jc w:val="both"/>
        <w:rPr>
          <w:rFonts w:cs="David" w:hint="cs"/>
          <w:rtl/>
        </w:rPr>
      </w:pPr>
      <w:r w:rsidRPr="008A4A6D">
        <w:rPr>
          <w:rFonts w:cs="David" w:hint="cs"/>
          <w:rtl/>
        </w:rPr>
        <w:tab/>
        <w:t xml:space="preserve"> אתה לא יכול להשתתף.</w:t>
      </w:r>
    </w:p>
    <w:p w14:paraId="46F9D6E4" w14:textId="77777777" w:rsidR="008A4A6D" w:rsidRPr="008A4A6D" w:rsidRDefault="008A4A6D" w:rsidP="008A4A6D">
      <w:pPr>
        <w:bidi/>
        <w:jc w:val="both"/>
        <w:rPr>
          <w:rFonts w:cs="David" w:hint="cs"/>
          <w:rtl/>
        </w:rPr>
      </w:pPr>
    </w:p>
    <w:p w14:paraId="79B5CF40" w14:textId="77777777" w:rsidR="008A4A6D" w:rsidRPr="008A4A6D" w:rsidRDefault="008A4A6D" w:rsidP="008A4A6D">
      <w:pPr>
        <w:pStyle w:val="Heading5"/>
        <w:rPr>
          <w:rFonts w:hint="cs"/>
          <w:sz w:val="24"/>
          <w:rtl/>
        </w:rPr>
      </w:pPr>
      <w:r w:rsidRPr="008A4A6D">
        <w:rPr>
          <w:rFonts w:hint="cs"/>
          <w:sz w:val="24"/>
          <w:u w:val="single"/>
          <w:rtl/>
        </w:rPr>
        <w:t>דב חנין:</w:t>
      </w:r>
    </w:p>
    <w:p w14:paraId="4EDCD611" w14:textId="77777777" w:rsidR="008A4A6D" w:rsidRPr="008A4A6D" w:rsidRDefault="008A4A6D" w:rsidP="008A4A6D">
      <w:pPr>
        <w:pStyle w:val="Heading5"/>
        <w:rPr>
          <w:rFonts w:hint="cs"/>
          <w:sz w:val="24"/>
          <w:rtl/>
        </w:rPr>
      </w:pPr>
    </w:p>
    <w:p w14:paraId="090D21EC" w14:textId="77777777" w:rsidR="008A4A6D" w:rsidRPr="008A4A6D" w:rsidRDefault="008A4A6D" w:rsidP="008A4A6D">
      <w:pPr>
        <w:bidi/>
        <w:jc w:val="both"/>
        <w:rPr>
          <w:rFonts w:cs="David" w:hint="cs"/>
          <w:rtl/>
        </w:rPr>
      </w:pPr>
      <w:r w:rsidRPr="008A4A6D">
        <w:rPr>
          <w:rFonts w:cs="David" w:hint="cs"/>
          <w:rtl/>
        </w:rPr>
        <w:tab/>
        <w:t>זאת הבעיה, שאני לא יכול להשתתף.</w:t>
      </w:r>
    </w:p>
    <w:p w14:paraId="57DB02BF" w14:textId="77777777" w:rsidR="008A4A6D" w:rsidRPr="008A4A6D" w:rsidRDefault="008A4A6D" w:rsidP="008A4A6D">
      <w:pPr>
        <w:bidi/>
        <w:jc w:val="both"/>
        <w:rPr>
          <w:rFonts w:cs="David" w:hint="cs"/>
          <w:rtl/>
        </w:rPr>
      </w:pPr>
    </w:p>
    <w:p w14:paraId="08053314" w14:textId="77777777" w:rsidR="008A4A6D" w:rsidRPr="008A4A6D" w:rsidRDefault="008A4A6D" w:rsidP="008A4A6D">
      <w:pPr>
        <w:bidi/>
        <w:jc w:val="both"/>
        <w:rPr>
          <w:rFonts w:cs="David"/>
        </w:rPr>
      </w:pPr>
      <w:r w:rsidRPr="008A4A6D">
        <w:rPr>
          <w:rFonts w:cs="David" w:hint="cs"/>
          <w:u w:val="single"/>
          <w:rtl/>
        </w:rPr>
        <w:t>היו"ר דוד טל:</w:t>
      </w:r>
    </w:p>
    <w:p w14:paraId="4A854A00" w14:textId="77777777" w:rsidR="008A4A6D" w:rsidRPr="008A4A6D" w:rsidRDefault="008A4A6D" w:rsidP="008A4A6D">
      <w:pPr>
        <w:bidi/>
        <w:jc w:val="both"/>
        <w:rPr>
          <w:rFonts w:cs="David" w:hint="cs"/>
          <w:rtl/>
        </w:rPr>
      </w:pPr>
    </w:p>
    <w:p w14:paraId="7674C3A1" w14:textId="77777777" w:rsidR="008A4A6D" w:rsidRPr="008A4A6D" w:rsidRDefault="008A4A6D" w:rsidP="008A4A6D">
      <w:pPr>
        <w:bidi/>
        <w:jc w:val="both"/>
        <w:rPr>
          <w:rFonts w:cs="David" w:hint="cs"/>
          <w:rtl/>
        </w:rPr>
      </w:pPr>
      <w:r w:rsidRPr="008A4A6D">
        <w:rPr>
          <w:rFonts w:cs="David" w:hint="cs"/>
          <w:rtl/>
        </w:rPr>
        <w:tab/>
        <w:t xml:space="preserve">בשעה שאתה יושב כאן מתקיימת ישיבה של ועדה אחרת חשובה, ואתה לא יכול לפצל את עצמך. </w:t>
      </w:r>
    </w:p>
    <w:p w14:paraId="7881EB53" w14:textId="77777777" w:rsidR="008A4A6D" w:rsidRPr="008A4A6D" w:rsidRDefault="008A4A6D" w:rsidP="008A4A6D">
      <w:pPr>
        <w:bidi/>
        <w:jc w:val="both"/>
        <w:rPr>
          <w:rFonts w:cs="David" w:hint="cs"/>
          <w:rtl/>
        </w:rPr>
      </w:pPr>
    </w:p>
    <w:p w14:paraId="2B2DC876" w14:textId="77777777" w:rsidR="008A4A6D" w:rsidRDefault="008A4A6D" w:rsidP="008A4A6D">
      <w:pPr>
        <w:pStyle w:val="Heading5"/>
        <w:rPr>
          <w:rFonts w:hint="cs"/>
          <w:sz w:val="24"/>
          <w:u w:val="single"/>
          <w:rtl/>
        </w:rPr>
      </w:pPr>
    </w:p>
    <w:p w14:paraId="167033B5" w14:textId="77777777" w:rsidR="008A4A6D" w:rsidRDefault="008A4A6D" w:rsidP="008A4A6D">
      <w:pPr>
        <w:pStyle w:val="Heading5"/>
        <w:rPr>
          <w:rFonts w:hint="cs"/>
          <w:sz w:val="24"/>
          <w:u w:val="single"/>
          <w:rtl/>
        </w:rPr>
      </w:pPr>
    </w:p>
    <w:p w14:paraId="697C5C40" w14:textId="77777777" w:rsidR="008A4A6D" w:rsidRDefault="008A4A6D" w:rsidP="008A4A6D">
      <w:pPr>
        <w:pStyle w:val="Heading5"/>
        <w:rPr>
          <w:rFonts w:hint="cs"/>
          <w:sz w:val="24"/>
          <w:u w:val="single"/>
          <w:rtl/>
        </w:rPr>
      </w:pPr>
    </w:p>
    <w:p w14:paraId="62EBF79D" w14:textId="77777777" w:rsidR="008A4A6D" w:rsidRPr="008A4A6D" w:rsidRDefault="008A4A6D" w:rsidP="008A4A6D">
      <w:pPr>
        <w:pStyle w:val="Heading5"/>
        <w:rPr>
          <w:rFonts w:hint="cs"/>
          <w:sz w:val="24"/>
          <w:rtl/>
        </w:rPr>
      </w:pPr>
      <w:r w:rsidRPr="008A4A6D">
        <w:rPr>
          <w:rFonts w:hint="cs"/>
          <w:sz w:val="24"/>
          <w:u w:val="single"/>
          <w:rtl/>
        </w:rPr>
        <w:t>דב חנין:</w:t>
      </w:r>
    </w:p>
    <w:p w14:paraId="11871F40" w14:textId="77777777" w:rsidR="008A4A6D" w:rsidRPr="008A4A6D" w:rsidRDefault="008A4A6D" w:rsidP="008A4A6D">
      <w:pPr>
        <w:pStyle w:val="Heading5"/>
        <w:rPr>
          <w:rFonts w:hint="cs"/>
          <w:sz w:val="24"/>
          <w:rtl/>
        </w:rPr>
      </w:pPr>
    </w:p>
    <w:p w14:paraId="07C68C3B" w14:textId="77777777" w:rsidR="008A4A6D" w:rsidRPr="008A4A6D" w:rsidRDefault="008A4A6D" w:rsidP="008A4A6D">
      <w:pPr>
        <w:bidi/>
        <w:jc w:val="both"/>
        <w:rPr>
          <w:rFonts w:cs="David" w:hint="cs"/>
          <w:rtl/>
        </w:rPr>
      </w:pPr>
      <w:r w:rsidRPr="008A4A6D">
        <w:rPr>
          <w:rFonts w:cs="David" w:hint="cs"/>
          <w:rtl/>
        </w:rPr>
        <w:tab/>
        <w:t>זה משהו שאני צריך לשקול אותו ולבנות אותו במסגרת תוכנית העבודה שלי כל יום בכנסת. אין לי ברירה, אני צריך לעשות את זה.</w:t>
      </w:r>
    </w:p>
    <w:p w14:paraId="66FE6CD4" w14:textId="77777777" w:rsidR="008A4A6D" w:rsidRPr="008A4A6D" w:rsidRDefault="008A4A6D" w:rsidP="008A4A6D">
      <w:pPr>
        <w:bidi/>
        <w:jc w:val="both"/>
        <w:rPr>
          <w:rFonts w:cs="David" w:hint="cs"/>
          <w:rtl/>
        </w:rPr>
      </w:pPr>
    </w:p>
    <w:p w14:paraId="49A1E019" w14:textId="77777777" w:rsidR="008A4A6D" w:rsidRPr="008A4A6D" w:rsidRDefault="008A4A6D" w:rsidP="008A4A6D">
      <w:pPr>
        <w:bidi/>
        <w:jc w:val="both"/>
        <w:rPr>
          <w:rFonts w:cs="David" w:hint="cs"/>
          <w:rtl/>
        </w:rPr>
      </w:pPr>
      <w:r w:rsidRPr="008A4A6D">
        <w:rPr>
          <w:rFonts w:cs="David" w:hint="cs"/>
          <w:u w:val="single"/>
          <w:rtl/>
        </w:rPr>
        <w:t>אברהם מיכאלי:</w:t>
      </w:r>
    </w:p>
    <w:p w14:paraId="621F0C2D" w14:textId="77777777" w:rsidR="008A4A6D" w:rsidRPr="008A4A6D" w:rsidRDefault="008A4A6D" w:rsidP="008A4A6D">
      <w:pPr>
        <w:bidi/>
        <w:jc w:val="both"/>
        <w:rPr>
          <w:rFonts w:cs="David" w:hint="cs"/>
          <w:rtl/>
        </w:rPr>
      </w:pPr>
    </w:p>
    <w:p w14:paraId="5C23062B" w14:textId="77777777" w:rsidR="008A4A6D" w:rsidRPr="008A4A6D" w:rsidRDefault="008A4A6D" w:rsidP="008A4A6D">
      <w:pPr>
        <w:bidi/>
        <w:jc w:val="both"/>
        <w:rPr>
          <w:rFonts w:cs="David" w:hint="cs"/>
          <w:rtl/>
        </w:rPr>
      </w:pPr>
      <w:r w:rsidRPr="008A4A6D">
        <w:rPr>
          <w:rFonts w:cs="David" w:hint="cs"/>
          <w:rtl/>
        </w:rPr>
        <w:tab/>
        <w:t xml:space="preserve"> צריך לחשוב מה עושים.</w:t>
      </w:r>
    </w:p>
    <w:p w14:paraId="46B08812" w14:textId="77777777" w:rsidR="008A4A6D" w:rsidRPr="008A4A6D" w:rsidRDefault="008A4A6D" w:rsidP="008A4A6D">
      <w:pPr>
        <w:bidi/>
        <w:jc w:val="both"/>
        <w:rPr>
          <w:rFonts w:cs="David" w:hint="cs"/>
          <w:rtl/>
        </w:rPr>
      </w:pPr>
    </w:p>
    <w:p w14:paraId="7D60FC51"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0CBCB134" w14:textId="77777777" w:rsidR="008A4A6D" w:rsidRPr="008A4A6D" w:rsidRDefault="008A4A6D" w:rsidP="008A4A6D">
      <w:pPr>
        <w:bidi/>
        <w:jc w:val="both"/>
        <w:rPr>
          <w:rFonts w:cs="David" w:hint="cs"/>
          <w:rtl/>
        </w:rPr>
      </w:pPr>
    </w:p>
    <w:p w14:paraId="3DE6E272" w14:textId="77777777" w:rsidR="008A4A6D" w:rsidRPr="008A4A6D" w:rsidRDefault="008A4A6D" w:rsidP="008A4A6D">
      <w:pPr>
        <w:bidi/>
        <w:jc w:val="both"/>
        <w:rPr>
          <w:rFonts w:cs="David" w:hint="cs"/>
          <w:rtl/>
        </w:rPr>
      </w:pPr>
      <w:r w:rsidRPr="008A4A6D">
        <w:rPr>
          <w:rFonts w:cs="David" w:hint="cs"/>
          <w:rtl/>
        </w:rPr>
        <w:tab/>
        <w:t>אולי באותה מסגרת של תוכנית אתה תחליט מה אתה מעדיף: האם לצאת לסיור ביום ראשון או להגיע לוועדת הכנסת, אם היא מתכנסת.</w:t>
      </w:r>
    </w:p>
    <w:p w14:paraId="5D89FEFD" w14:textId="77777777" w:rsidR="008A4A6D" w:rsidRPr="008A4A6D" w:rsidRDefault="008A4A6D" w:rsidP="008A4A6D">
      <w:pPr>
        <w:bidi/>
        <w:jc w:val="both"/>
        <w:rPr>
          <w:rFonts w:cs="David" w:hint="cs"/>
          <w:rtl/>
        </w:rPr>
      </w:pPr>
    </w:p>
    <w:p w14:paraId="12080602" w14:textId="77777777" w:rsidR="008A4A6D" w:rsidRPr="008A4A6D" w:rsidRDefault="008A4A6D" w:rsidP="008A4A6D">
      <w:pPr>
        <w:pStyle w:val="Heading5"/>
        <w:rPr>
          <w:rFonts w:hint="cs"/>
          <w:sz w:val="24"/>
          <w:rtl/>
        </w:rPr>
      </w:pPr>
      <w:r w:rsidRPr="008A4A6D">
        <w:rPr>
          <w:rFonts w:hint="cs"/>
          <w:sz w:val="24"/>
          <w:u w:val="single"/>
          <w:rtl/>
        </w:rPr>
        <w:t>דב חנין:</w:t>
      </w:r>
    </w:p>
    <w:p w14:paraId="58DB22E3" w14:textId="77777777" w:rsidR="008A4A6D" w:rsidRPr="008A4A6D" w:rsidRDefault="008A4A6D" w:rsidP="008A4A6D">
      <w:pPr>
        <w:pStyle w:val="Heading5"/>
        <w:rPr>
          <w:rFonts w:hint="cs"/>
          <w:sz w:val="24"/>
          <w:rtl/>
        </w:rPr>
      </w:pPr>
    </w:p>
    <w:p w14:paraId="69D64617" w14:textId="77777777" w:rsidR="008A4A6D" w:rsidRPr="008A4A6D" w:rsidRDefault="008A4A6D" w:rsidP="008A4A6D">
      <w:pPr>
        <w:bidi/>
        <w:jc w:val="both"/>
        <w:rPr>
          <w:rFonts w:cs="David" w:hint="cs"/>
          <w:rtl/>
        </w:rPr>
      </w:pPr>
      <w:r w:rsidRPr="008A4A6D">
        <w:rPr>
          <w:rFonts w:cs="David" w:hint="cs"/>
          <w:rtl/>
        </w:rPr>
        <w:tab/>
        <w:t xml:space="preserve">חבר הכנסת לוי מציע שהישיבות יתקיימו או ביום ראשון או ביום חמישי, אין בעיה </w:t>
      </w:r>
      <w:r w:rsidRPr="008A4A6D">
        <w:rPr>
          <w:rFonts w:cs="David"/>
          <w:rtl/>
        </w:rPr>
        <w:t>–</w:t>
      </w:r>
      <w:r w:rsidRPr="008A4A6D">
        <w:rPr>
          <w:rFonts w:cs="David" w:hint="cs"/>
          <w:rtl/>
        </w:rPr>
        <w:t xml:space="preserve"> המטרה היא לא להגביל את עבודת הוועדות לשלושה ימים. אם אנחנו קובעים גם ראשון וגם חמישי אנחנו מביאים למצב שהתפקיד </w:t>
      </w:r>
      <w:proofErr w:type="spellStart"/>
      <w:r w:rsidRPr="008A4A6D">
        <w:rPr>
          <w:rFonts w:cs="David" w:hint="cs"/>
          <w:rtl/>
        </w:rPr>
        <w:t>הפרלמנטרי</w:t>
      </w:r>
      <w:proofErr w:type="spellEnd"/>
      <w:r w:rsidRPr="008A4A6D">
        <w:rPr>
          <w:rFonts w:cs="David" w:hint="cs"/>
          <w:rtl/>
        </w:rPr>
        <w:t xml:space="preserve"> של חברי הכנסת נתפס כעבודה במסגרת הכנסת עצמה. זאת תפיסה צרה מדי של תפקיד חבר הכנסת. חלק מתפקידו של חבר הכנסת להיות בקשר עם הציבור, להסתובב במקומות מחוץ לירושלים, להכיר בעיות במקומות אחרים. אם לא הייתי מבקר בכל המקומות שהייתי מבקר בהם, היכולת שלי לתפקד כחבר כנסת הייתה מצומצמת בהרבה. לכן המשמעות של עבודת הוועדות 5 ימים בשבוע ברמה המעשית- -</w:t>
      </w:r>
    </w:p>
    <w:p w14:paraId="5C4BC236" w14:textId="77777777" w:rsidR="008A4A6D" w:rsidRPr="008A4A6D" w:rsidRDefault="008A4A6D" w:rsidP="008A4A6D">
      <w:pPr>
        <w:bidi/>
        <w:jc w:val="both"/>
        <w:rPr>
          <w:rFonts w:cs="David" w:hint="cs"/>
          <w:rtl/>
        </w:rPr>
      </w:pPr>
    </w:p>
    <w:p w14:paraId="616673FF"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327CEA6F" w14:textId="77777777" w:rsidR="008A4A6D" w:rsidRPr="008A4A6D" w:rsidRDefault="008A4A6D" w:rsidP="008A4A6D">
      <w:pPr>
        <w:bidi/>
        <w:jc w:val="both"/>
        <w:rPr>
          <w:rFonts w:cs="David" w:hint="cs"/>
          <w:rtl/>
        </w:rPr>
      </w:pPr>
    </w:p>
    <w:p w14:paraId="7D3A7445" w14:textId="77777777" w:rsidR="008A4A6D" w:rsidRPr="008A4A6D" w:rsidRDefault="008A4A6D" w:rsidP="008A4A6D">
      <w:pPr>
        <w:bidi/>
        <w:jc w:val="both"/>
        <w:rPr>
          <w:rFonts w:cs="David" w:hint="cs"/>
          <w:rtl/>
        </w:rPr>
      </w:pPr>
      <w:r w:rsidRPr="008A4A6D">
        <w:rPr>
          <w:rFonts w:cs="David" w:hint="cs"/>
          <w:rtl/>
        </w:rPr>
        <w:tab/>
        <w:t xml:space="preserve">אני מדבר על ועדות בלשון רבים. אני סבור שלבד מוועדת חוקה </w:t>
      </w:r>
      <w:r w:rsidRPr="008A4A6D">
        <w:rPr>
          <w:rFonts w:cs="David"/>
          <w:rtl/>
        </w:rPr>
        <w:t>–</w:t>
      </w:r>
      <w:r w:rsidRPr="008A4A6D">
        <w:rPr>
          <w:rFonts w:cs="David" w:hint="cs"/>
          <w:rtl/>
        </w:rPr>
        <w:t xml:space="preserve"> אני לא יודע, לכן ניסיתי להיעזר במזכיר שגם הוא לא יודע </w:t>
      </w:r>
      <w:r w:rsidRPr="008A4A6D">
        <w:rPr>
          <w:rFonts w:cs="David"/>
          <w:rtl/>
        </w:rPr>
        <w:t>–</w:t>
      </w:r>
      <w:r w:rsidRPr="008A4A6D">
        <w:rPr>
          <w:rFonts w:cs="David" w:hint="cs"/>
          <w:rtl/>
        </w:rPr>
        <w:t xml:space="preserve"> אין ועדות שעובדות גם ביום ראשון וגם ביום חמישי. יש ועדה אחת בלבד בגלל העומס הגדול. מחלק מהחברים, שחלקם יושבים כאן, נשמעו טענות, במידה מסוימת של צדק, כי יש פרק זמן שבו אתה מגיש הצעת חוק ורוצה שידונו בה, ואין בכוחם </w:t>
      </w:r>
      <w:r w:rsidRPr="008A4A6D">
        <w:rPr>
          <w:rFonts w:cs="David"/>
          <w:rtl/>
        </w:rPr>
        <w:t>–</w:t>
      </w:r>
      <w:r w:rsidRPr="008A4A6D">
        <w:rPr>
          <w:rFonts w:cs="David" w:hint="cs"/>
          <w:rtl/>
        </w:rPr>
        <w:t xml:space="preserve"> קצרו ידיהם מלהושיע. </w:t>
      </w:r>
    </w:p>
    <w:p w14:paraId="468B7400" w14:textId="77777777" w:rsidR="008A4A6D" w:rsidRPr="008A4A6D" w:rsidRDefault="008A4A6D" w:rsidP="008A4A6D">
      <w:pPr>
        <w:bidi/>
        <w:jc w:val="both"/>
        <w:rPr>
          <w:rFonts w:cs="David" w:hint="cs"/>
          <w:rtl/>
        </w:rPr>
      </w:pPr>
    </w:p>
    <w:p w14:paraId="6EEE046E" w14:textId="77777777" w:rsidR="008A4A6D" w:rsidRPr="008A4A6D" w:rsidRDefault="008A4A6D" w:rsidP="008A4A6D">
      <w:pPr>
        <w:bidi/>
        <w:jc w:val="both"/>
        <w:rPr>
          <w:rFonts w:cs="David" w:hint="cs"/>
          <w:rtl/>
        </w:rPr>
      </w:pPr>
      <w:r w:rsidRPr="008A4A6D">
        <w:rPr>
          <w:rFonts w:cs="David" w:hint="cs"/>
          <w:u w:val="single"/>
          <w:rtl/>
        </w:rPr>
        <w:t>יצחק לוי:</w:t>
      </w:r>
    </w:p>
    <w:p w14:paraId="3C2CE766" w14:textId="77777777" w:rsidR="008A4A6D" w:rsidRPr="008A4A6D" w:rsidRDefault="008A4A6D" w:rsidP="008A4A6D">
      <w:pPr>
        <w:bidi/>
        <w:jc w:val="both"/>
        <w:rPr>
          <w:rFonts w:cs="David" w:hint="cs"/>
          <w:rtl/>
        </w:rPr>
      </w:pPr>
    </w:p>
    <w:p w14:paraId="21B5FC36" w14:textId="77777777" w:rsidR="008A4A6D" w:rsidRPr="008A4A6D" w:rsidRDefault="008A4A6D" w:rsidP="008A4A6D">
      <w:pPr>
        <w:bidi/>
        <w:jc w:val="both"/>
        <w:rPr>
          <w:rFonts w:cs="David" w:hint="cs"/>
          <w:rtl/>
        </w:rPr>
      </w:pPr>
      <w:r w:rsidRPr="008A4A6D">
        <w:rPr>
          <w:rFonts w:cs="David" w:hint="cs"/>
          <w:rtl/>
        </w:rPr>
        <w:tab/>
        <w:t>יש פתרון לעניין הזה.</w:t>
      </w:r>
    </w:p>
    <w:p w14:paraId="5D997A62" w14:textId="77777777" w:rsidR="008A4A6D" w:rsidRPr="008A4A6D" w:rsidRDefault="008A4A6D" w:rsidP="008A4A6D">
      <w:pPr>
        <w:bidi/>
        <w:jc w:val="both"/>
        <w:rPr>
          <w:rFonts w:cs="David" w:hint="cs"/>
          <w:rtl/>
        </w:rPr>
      </w:pPr>
    </w:p>
    <w:p w14:paraId="63F8E87A"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5EFB7938" w14:textId="77777777" w:rsidR="008A4A6D" w:rsidRPr="008A4A6D" w:rsidRDefault="008A4A6D" w:rsidP="008A4A6D">
      <w:pPr>
        <w:bidi/>
        <w:jc w:val="both"/>
        <w:rPr>
          <w:rFonts w:cs="David" w:hint="cs"/>
          <w:rtl/>
        </w:rPr>
      </w:pPr>
    </w:p>
    <w:p w14:paraId="70663E92" w14:textId="77777777" w:rsidR="008A4A6D" w:rsidRPr="008A4A6D" w:rsidRDefault="008A4A6D" w:rsidP="008A4A6D">
      <w:pPr>
        <w:bidi/>
        <w:jc w:val="both"/>
        <w:rPr>
          <w:rFonts w:cs="David" w:hint="cs"/>
          <w:rtl/>
        </w:rPr>
      </w:pPr>
      <w:r w:rsidRPr="008A4A6D">
        <w:rPr>
          <w:rFonts w:cs="David" w:hint="cs"/>
          <w:rtl/>
        </w:rPr>
        <w:tab/>
        <w:t xml:space="preserve">אז אני מבקש לשמוע את הפתרון. </w:t>
      </w:r>
    </w:p>
    <w:p w14:paraId="1D7B5017" w14:textId="77777777" w:rsidR="008A4A6D" w:rsidRPr="008A4A6D" w:rsidRDefault="008A4A6D" w:rsidP="008A4A6D">
      <w:pPr>
        <w:bidi/>
        <w:jc w:val="both"/>
        <w:rPr>
          <w:rFonts w:cs="David" w:hint="cs"/>
          <w:rtl/>
        </w:rPr>
      </w:pPr>
    </w:p>
    <w:p w14:paraId="1EBC4F4F" w14:textId="77777777" w:rsidR="008A4A6D" w:rsidRPr="008A4A6D" w:rsidRDefault="008A4A6D" w:rsidP="008A4A6D">
      <w:pPr>
        <w:bidi/>
        <w:jc w:val="both"/>
        <w:rPr>
          <w:rFonts w:cs="David" w:hint="cs"/>
          <w:rtl/>
        </w:rPr>
      </w:pPr>
      <w:r w:rsidRPr="008A4A6D">
        <w:rPr>
          <w:rFonts w:cs="David" w:hint="cs"/>
          <w:rtl/>
        </w:rPr>
        <w:tab/>
        <w:t xml:space="preserve">אם כך, קודם כול נעמיד את המצב לאשורו </w:t>
      </w:r>
      <w:r w:rsidRPr="008A4A6D">
        <w:rPr>
          <w:rFonts w:cs="David"/>
          <w:rtl/>
        </w:rPr>
        <w:t>–</w:t>
      </w:r>
      <w:r w:rsidRPr="008A4A6D">
        <w:rPr>
          <w:rFonts w:cs="David" w:hint="cs"/>
          <w:rtl/>
        </w:rPr>
        <w:t xml:space="preserve"> לבד מוועדת חוקה אין אף לא ועדה אחרת שעובדת גם ביום ראשון וגם ביום חמישי. אנחנו מדברים רק על ועדה אחת.</w:t>
      </w:r>
    </w:p>
    <w:p w14:paraId="393B5215" w14:textId="77777777" w:rsidR="008A4A6D" w:rsidRPr="008A4A6D" w:rsidRDefault="008A4A6D" w:rsidP="008A4A6D">
      <w:pPr>
        <w:bidi/>
        <w:jc w:val="both"/>
        <w:rPr>
          <w:rFonts w:cs="David" w:hint="cs"/>
          <w:rtl/>
        </w:rPr>
      </w:pPr>
    </w:p>
    <w:p w14:paraId="33C8B4F0" w14:textId="77777777" w:rsidR="008A4A6D" w:rsidRPr="008A4A6D" w:rsidRDefault="008A4A6D" w:rsidP="008A4A6D">
      <w:pPr>
        <w:pStyle w:val="Heading5"/>
        <w:rPr>
          <w:rFonts w:hint="cs"/>
          <w:sz w:val="24"/>
          <w:rtl/>
        </w:rPr>
      </w:pPr>
      <w:r w:rsidRPr="008A4A6D">
        <w:rPr>
          <w:rFonts w:hint="cs"/>
          <w:sz w:val="24"/>
          <w:u w:val="single"/>
          <w:rtl/>
        </w:rPr>
        <w:t>דב חנין:</w:t>
      </w:r>
    </w:p>
    <w:p w14:paraId="35D235B4" w14:textId="77777777" w:rsidR="008A4A6D" w:rsidRPr="008A4A6D" w:rsidRDefault="008A4A6D" w:rsidP="008A4A6D">
      <w:pPr>
        <w:pStyle w:val="Heading5"/>
        <w:rPr>
          <w:rFonts w:hint="cs"/>
          <w:sz w:val="24"/>
          <w:rtl/>
        </w:rPr>
      </w:pPr>
    </w:p>
    <w:p w14:paraId="5C62FE0D" w14:textId="77777777" w:rsidR="008A4A6D" w:rsidRPr="008A4A6D" w:rsidRDefault="008A4A6D" w:rsidP="008A4A6D">
      <w:pPr>
        <w:bidi/>
        <w:jc w:val="both"/>
        <w:rPr>
          <w:rFonts w:cs="David" w:hint="cs"/>
          <w:rtl/>
        </w:rPr>
      </w:pPr>
      <w:r w:rsidRPr="008A4A6D">
        <w:rPr>
          <w:rFonts w:cs="David" w:hint="cs"/>
          <w:rtl/>
        </w:rPr>
        <w:tab/>
        <w:t>זה היום פררוגטיבה של חבר הכנסת, במקרה יושב ראש הוועדה, שמנהל את העניין. אני יכול לתת לך דוגמה, אדוני היושב ראש: בוועדת הפנים הוטל עליי לנהל את עבודת הוועדה בעניין חוק אויר נקי. כיוון שאני רוצה לקדם את החוק הזה מהר, רציתי לקיים ישיבות גם ביום ראשון וגם ביום חמישי. זאת זכותי, כי הוטל עליי מטעם יושב ראש הוועדה לכנס את הוועדה. פנו אליי חברי כנסת - -</w:t>
      </w:r>
    </w:p>
    <w:p w14:paraId="5CB91362" w14:textId="77777777" w:rsidR="008A4A6D" w:rsidRPr="008A4A6D" w:rsidRDefault="008A4A6D" w:rsidP="008A4A6D">
      <w:pPr>
        <w:bidi/>
        <w:jc w:val="both"/>
        <w:rPr>
          <w:rFonts w:cs="David" w:hint="cs"/>
          <w:rtl/>
        </w:rPr>
      </w:pPr>
    </w:p>
    <w:p w14:paraId="43298E90" w14:textId="77777777" w:rsidR="008A4A6D" w:rsidRPr="008A4A6D" w:rsidRDefault="008A4A6D" w:rsidP="008A4A6D">
      <w:pPr>
        <w:bidi/>
        <w:jc w:val="both"/>
        <w:rPr>
          <w:rFonts w:cs="David"/>
        </w:rPr>
      </w:pPr>
      <w:r w:rsidRPr="008A4A6D">
        <w:rPr>
          <w:rFonts w:cs="David" w:hint="cs"/>
          <w:u w:val="single"/>
          <w:rtl/>
        </w:rPr>
        <w:t>היו"ר דוד טל:</w:t>
      </w:r>
    </w:p>
    <w:p w14:paraId="2C4EFCBC" w14:textId="77777777" w:rsidR="008A4A6D" w:rsidRPr="008A4A6D" w:rsidRDefault="008A4A6D" w:rsidP="008A4A6D">
      <w:pPr>
        <w:bidi/>
        <w:jc w:val="both"/>
        <w:rPr>
          <w:rFonts w:cs="David" w:hint="cs"/>
          <w:rtl/>
        </w:rPr>
      </w:pPr>
    </w:p>
    <w:p w14:paraId="6D428AA4" w14:textId="77777777" w:rsidR="008A4A6D" w:rsidRPr="008A4A6D" w:rsidRDefault="008A4A6D" w:rsidP="008A4A6D">
      <w:pPr>
        <w:bidi/>
        <w:jc w:val="both"/>
        <w:rPr>
          <w:rFonts w:cs="David" w:hint="cs"/>
          <w:rtl/>
        </w:rPr>
      </w:pPr>
      <w:r w:rsidRPr="008A4A6D">
        <w:rPr>
          <w:rFonts w:cs="David" w:hint="cs"/>
          <w:rtl/>
        </w:rPr>
        <w:tab/>
        <w:t>ואמרו שלא יגיעו.</w:t>
      </w:r>
    </w:p>
    <w:p w14:paraId="2CCDA752" w14:textId="77777777" w:rsidR="008A4A6D" w:rsidRPr="008A4A6D" w:rsidRDefault="008A4A6D" w:rsidP="008A4A6D">
      <w:pPr>
        <w:bidi/>
        <w:jc w:val="both"/>
        <w:rPr>
          <w:rFonts w:cs="David" w:hint="cs"/>
          <w:rtl/>
        </w:rPr>
      </w:pPr>
    </w:p>
    <w:p w14:paraId="6898C470" w14:textId="77777777" w:rsidR="008A4A6D" w:rsidRDefault="008A4A6D" w:rsidP="008A4A6D">
      <w:pPr>
        <w:pStyle w:val="Heading5"/>
        <w:rPr>
          <w:rFonts w:hint="cs"/>
          <w:sz w:val="24"/>
          <w:u w:val="single"/>
          <w:rtl/>
        </w:rPr>
      </w:pPr>
    </w:p>
    <w:p w14:paraId="47B4D9C0" w14:textId="77777777" w:rsidR="008A4A6D" w:rsidRDefault="008A4A6D" w:rsidP="008A4A6D">
      <w:pPr>
        <w:pStyle w:val="Heading5"/>
        <w:rPr>
          <w:rFonts w:hint="cs"/>
          <w:sz w:val="24"/>
          <w:u w:val="single"/>
          <w:rtl/>
        </w:rPr>
      </w:pPr>
    </w:p>
    <w:p w14:paraId="00126528" w14:textId="77777777" w:rsidR="008A4A6D" w:rsidRPr="008A4A6D" w:rsidRDefault="008A4A6D" w:rsidP="008A4A6D">
      <w:pPr>
        <w:pStyle w:val="Heading5"/>
        <w:rPr>
          <w:rFonts w:hint="cs"/>
          <w:sz w:val="24"/>
          <w:rtl/>
        </w:rPr>
      </w:pPr>
      <w:r w:rsidRPr="008A4A6D">
        <w:rPr>
          <w:rFonts w:hint="cs"/>
          <w:sz w:val="24"/>
          <w:u w:val="single"/>
          <w:rtl/>
        </w:rPr>
        <w:t>דב חנין:</w:t>
      </w:r>
    </w:p>
    <w:p w14:paraId="5CBF712B" w14:textId="77777777" w:rsidR="008A4A6D" w:rsidRPr="008A4A6D" w:rsidRDefault="008A4A6D" w:rsidP="008A4A6D">
      <w:pPr>
        <w:pStyle w:val="Heading5"/>
        <w:rPr>
          <w:rFonts w:hint="cs"/>
          <w:sz w:val="24"/>
          <w:rtl/>
        </w:rPr>
      </w:pPr>
    </w:p>
    <w:p w14:paraId="37655CF5" w14:textId="77777777" w:rsidR="008A4A6D" w:rsidRPr="008A4A6D" w:rsidRDefault="008A4A6D" w:rsidP="008A4A6D">
      <w:pPr>
        <w:bidi/>
        <w:jc w:val="both"/>
        <w:rPr>
          <w:rFonts w:cs="David" w:hint="cs"/>
          <w:rtl/>
        </w:rPr>
      </w:pPr>
      <w:r w:rsidRPr="008A4A6D">
        <w:rPr>
          <w:rFonts w:cs="David" w:hint="cs"/>
          <w:rtl/>
        </w:rPr>
        <w:tab/>
        <w:t xml:space="preserve">- - ואמרו: בלתי אפשרי, אתה רוצה לנהל, אבל אנחנו לא נוכל להגיע, לא נשתתף בדיון, ננצל את הכלים </w:t>
      </w:r>
      <w:proofErr w:type="spellStart"/>
      <w:r w:rsidRPr="008A4A6D">
        <w:rPr>
          <w:rFonts w:cs="David" w:hint="cs"/>
          <w:rtl/>
        </w:rPr>
        <w:t>הפרלמנטריים</w:t>
      </w:r>
      <w:proofErr w:type="spellEnd"/>
      <w:r w:rsidRPr="008A4A6D">
        <w:rPr>
          <w:rFonts w:cs="David" w:hint="cs"/>
          <w:rtl/>
        </w:rPr>
        <w:t xml:space="preserve"> שלנו כדי להעביר את הנושאים לרביזיות או לכל מיני דברים אחרים. בסופו של דבר הדרך הזאת שכאילו מקצרת </w:t>
      </w:r>
      <w:r w:rsidRPr="008A4A6D">
        <w:rPr>
          <w:rFonts w:cs="David"/>
          <w:rtl/>
        </w:rPr>
        <w:t>–</w:t>
      </w:r>
      <w:r w:rsidRPr="008A4A6D">
        <w:rPr>
          <w:rFonts w:cs="David" w:hint="cs"/>
          <w:rtl/>
        </w:rPr>
        <w:t xml:space="preserve"> לא מקצרת. כדי לקצר אנחנו צריכים ללכת בדרך שמאפשרת לחברי הכנסת להשתתף.</w:t>
      </w:r>
    </w:p>
    <w:p w14:paraId="46ABFE6B" w14:textId="77777777" w:rsidR="008A4A6D" w:rsidRPr="008A4A6D" w:rsidRDefault="008A4A6D" w:rsidP="008A4A6D">
      <w:pPr>
        <w:bidi/>
        <w:jc w:val="both"/>
        <w:rPr>
          <w:rFonts w:cs="David" w:hint="cs"/>
          <w:rtl/>
        </w:rPr>
      </w:pPr>
    </w:p>
    <w:p w14:paraId="4F4C196D"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35783A2C" w14:textId="77777777" w:rsidR="008A4A6D" w:rsidRPr="008A4A6D" w:rsidRDefault="008A4A6D" w:rsidP="008A4A6D">
      <w:pPr>
        <w:bidi/>
        <w:jc w:val="both"/>
        <w:rPr>
          <w:rFonts w:cs="David" w:hint="cs"/>
          <w:rtl/>
        </w:rPr>
      </w:pPr>
    </w:p>
    <w:p w14:paraId="605C8013" w14:textId="77777777" w:rsidR="008A4A6D" w:rsidRPr="008A4A6D" w:rsidRDefault="008A4A6D" w:rsidP="008A4A6D">
      <w:pPr>
        <w:bidi/>
        <w:jc w:val="both"/>
        <w:rPr>
          <w:rFonts w:cs="David" w:hint="cs"/>
          <w:rtl/>
        </w:rPr>
      </w:pPr>
      <w:r w:rsidRPr="008A4A6D">
        <w:rPr>
          <w:rFonts w:cs="David" w:hint="cs"/>
          <w:rtl/>
        </w:rPr>
        <w:tab/>
        <w:t xml:space="preserve"> בדרך הארוכה. תודה. חבר הכנסת רותם, בבקשה.</w:t>
      </w:r>
    </w:p>
    <w:p w14:paraId="57AA4DCA" w14:textId="77777777" w:rsidR="008A4A6D" w:rsidRPr="008A4A6D" w:rsidRDefault="008A4A6D" w:rsidP="008A4A6D">
      <w:pPr>
        <w:bidi/>
        <w:jc w:val="both"/>
        <w:rPr>
          <w:rFonts w:cs="David" w:hint="cs"/>
          <w:rtl/>
        </w:rPr>
      </w:pPr>
    </w:p>
    <w:p w14:paraId="3B772602"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64F9FC95" w14:textId="77777777" w:rsidR="008A4A6D" w:rsidRPr="008A4A6D" w:rsidRDefault="008A4A6D" w:rsidP="008A4A6D">
      <w:pPr>
        <w:bidi/>
        <w:jc w:val="both"/>
        <w:rPr>
          <w:rFonts w:cs="David" w:hint="cs"/>
          <w:rtl/>
        </w:rPr>
      </w:pPr>
    </w:p>
    <w:p w14:paraId="655BC282" w14:textId="77777777" w:rsidR="008A4A6D" w:rsidRPr="008A4A6D" w:rsidRDefault="008A4A6D" w:rsidP="008A4A6D">
      <w:pPr>
        <w:bidi/>
        <w:jc w:val="both"/>
        <w:rPr>
          <w:rFonts w:cs="David" w:hint="cs"/>
          <w:rtl/>
        </w:rPr>
      </w:pPr>
      <w:r w:rsidRPr="008A4A6D">
        <w:rPr>
          <w:rFonts w:cs="David" w:hint="cs"/>
          <w:rtl/>
        </w:rPr>
        <w:tab/>
        <w:t xml:space="preserve"> אדוני היושב ראש. ועדת חוקה שאני חבר בה, והיא הוועדה שיושבת גם בימי ראשון וחמישי ממצה את הזמן שיש לה. הוועדה עוסקת בחוקה מעבר לחקיקה רגילה. אם נקבע שהיא תשב רק 4 ימים בשבוע המשמעות היא שיום אחד היא תעסוק בחוקה, ובשני חצאי ימים נוספים היא תצטרך לעסוק בחקיקה.</w:t>
      </w:r>
    </w:p>
    <w:p w14:paraId="0C41E207" w14:textId="77777777" w:rsidR="008A4A6D" w:rsidRPr="008A4A6D" w:rsidRDefault="008A4A6D" w:rsidP="008A4A6D">
      <w:pPr>
        <w:bidi/>
        <w:jc w:val="both"/>
        <w:rPr>
          <w:rFonts w:cs="David" w:hint="cs"/>
          <w:rtl/>
        </w:rPr>
      </w:pPr>
    </w:p>
    <w:p w14:paraId="5688D021"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59A5548F" w14:textId="77777777" w:rsidR="008A4A6D" w:rsidRPr="008A4A6D" w:rsidRDefault="008A4A6D" w:rsidP="008A4A6D">
      <w:pPr>
        <w:bidi/>
        <w:jc w:val="both"/>
        <w:rPr>
          <w:rFonts w:cs="David" w:hint="cs"/>
          <w:rtl/>
        </w:rPr>
      </w:pPr>
    </w:p>
    <w:p w14:paraId="36A9D23C" w14:textId="77777777" w:rsidR="008A4A6D" w:rsidRPr="008A4A6D" w:rsidRDefault="008A4A6D" w:rsidP="008A4A6D">
      <w:pPr>
        <w:bidi/>
        <w:ind w:left="570"/>
        <w:jc w:val="both"/>
        <w:rPr>
          <w:rFonts w:cs="David" w:hint="cs"/>
          <w:rtl/>
        </w:rPr>
      </w:pPr>
      <w:r w:rsidRPr="008A4A6D">
        <w:rPr>
          <w:rFonts w:cs="David" w:hint="cs"/>
          <w:rtl/>
        </w:rPr>
        <w:t xml:space="preserve">אף אחד לא מונע ממנה לעסוק בזה יום שלם. </w:t>
      </w:r>
    </w:p>
    <w:p w14:paraId="2BF30AEF" w14:textId="77777777" w:rsidR="008A4A6D" w:rsidRPr="008A4A6D" w:rsidRDefault="008A4A6D" w:rsidP="008A4A6D">
      <w:pPr>
        <w:bidi/>
        <w:jc w:val="both"/>
        <w:rPr>
          <w:rFonts w:cs="David" w:hint="cs"/>
          <w:rtl/>
        </w:rPr>
      </w:pPr>
    </w:p>
    <w:p w14:paraId="25F74313"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19D4F7FC" w14:textId="77777777" w:rsidR="008A4A6D" w:rsidRPr="008A4A6D" w:rsidRDefault="008A4A6D" w:rsidP="008A4A6D">
      <w:pPr>
        <w:bidi/>
        <w:jc w:val="both"/>
        <w:rPr>
          <w:rFonts w:cs="David" w:hint="cs"/>
          <w:rtl/>
        </w:rPr>
      </w:pPr>
    </w:p>
    <w:p w14:paraId="1A3A4E59" w14:textId="77777777" w:rsidR="008A4A6D" w:rsidRPr="008A4A6D" w:rsidRDefault="008A4A6D" w:rsidP="008A4A6D">
      <w:pPr>
        <w:bidi/>
        <w:jc w:val="both"/>
        <w:rPr>
          <w:rFonts w:cs="David" w:hint="cs"/>
          <w:rtl/>
        </w:rPr>
      </w:pPr>
      <w:r w:rsidRPr="008A4A6D">
        <w:rPr>
          <w:rFonts w:cs="David" w:hint="cs"/>
          <w:rtl/>
        </w:rPr>
        <w:tab/>
        <w:t xml:space="preserve"> היא לא יכולה, כי בימים שני שלישי ורביעי- -</w:t>
      </w:r>
    </w:p>
    <w:p w14:paraId="49DC70F7" w14:textId="77777777" w:rsidR="008A4A6D" w:rsidRPr="008A4A6D" w:rsidRDefault="008A4A6D" w:rsidP="008A4A6D">
      <w:pPr>
        <w:bidi/>
        <w:jc w:val="both"/>
        <w:rPr>
          <w:rFonts w:cs="David" w:hint="cs"/>
          <w:rtl/>
        </w:rPr>
      </w:pPr>
    </w:p>
    <w:p w14:paraId="28E69C42" w14:textId="77777777" w:rsidR="008A4A6D" w:rsidRPr="008A4A6D" w:rsidRDefault="008A4A6D" w:rsidP="008A4A6D">
      <w:pPr>
        <w:bidi/>
        <w:jc w:val="both"/>
        <w:rPr>
          <w:rFonts w:cs="David"/>
        </w:rPr>
      </w:pPr>
      <w:r w:rsidRPr="008A4A6D">
        <w:rPr>
          <w:rFonts w:cs="David" w:hint="cs"/>
          <w:u w:val="single"/>
          <w:rtl/>
        </w:rPr>
        <w:t>היו"ר דוד טל:</w:t>
      </w:r>
    </w:p>
    <w:p w14:paraId="3205525D" w14:textId="77777777" w:rsidR="008A4A6D" w:rsidRPr="008A4A6D" w:rsidRDefault="008A4A6D" w:rsidP="008A4A6D">
      <w:pPr>
        <w:bidi/>
        <w:jc w:val="both"/>
        <w:rPr>
          <w:rFonts w:cs="David" w:hint="cs"/>
          <w:rtl/>
        </w:rPr>
      </w:pPr>
    </w:p>
    <w:p w14:paraId="11359114" w14:textId="77777777" w:rsidR="008A4A6D" w:rsidRPr="008A4A6D" w:rsidRDefault="008A4A6D" w:rsidP="008A4A6D">
      <w:pPr>
        <w:bidi/>
        <w:jc w:val="both"/>
        <w:rPr>
          <w:rFonts w:cs="David" w:hint="cs"/>
          <w:rtl/>
        </w:rPr>
      </w:pPr>
      <w:r w:rsidRPr="008A4A6D">
        <w:rPr>
          <w:rFonts w:cs="David" w:hint="cs"/>
          <w:rtl/>
        </w:rPr>
        <w:tab/>
        <w:t>המליאה מתחילה ב-16:00, עד 16:00 אפשר. מ-8:00 בבוקר עד 16:00 זה יום שלם.</w:t>
      </w:r>
    </w:p>
    <w:p w14:paraId="4F0B7731" w14:textId="77777777" w:rsidR="008A4A6D" w:rsidRPr="008A4A6D" w:rsidRDefault="008A4A6D" w:rsidP="008A4A6D">
      <w:pPr>
        <w:bidi/>
        <w:jc w:val="both"/>
        <w:rPr>
          <w:rFonts w:cs="David" w:hint="cs"/>
          <w:rtl/>
        </w:rPr>
      </w:pPr>
    </w:p>
    <w:p w14:paraId="05E88538"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444B76D5" w14:textId="77777777" w:rsidR="008A4A6D" w:rsidRPr="008A4A6D" w:rsidRDefault="008A4A6D" w:rsidP="008A4A6D">
      <w:pPr>
        <w:bidi/>
        <w:jc w:val="both"/>
        <w:rPr>
          <w:rFonts w:cs="David" w:hint="cs"/>
          <w:rtl/>
        </w:rPr>
      </w:pPr>
    </w:p>
    <w:p w14:paraId="1E1A99C8" w14:textId="77777777" w:rsidR="008A4A6D" w:rsidRPr="008A4A6D" w:rsidRDefault="008A4A6D" w:rsidP="008A4A6D">
      <w:pPr>
        <w:bidi/>
        <w:jc w:val="both"/>
        <w:rPr>
          <w:rFonts w:cs="David" w:hint="cs"/>
          <w:rtl/>
        </w:rPr>
      </w:pPr>
      <w:r w:rsidRPr="008A4A6D">
        <w:rPr>
          <w:rFonts w:cs="David" w:hint="cs"/>
          <w:rtl/>
        </w:rPr>
        <w:tab/>
        <w:t>אם אתה תגיד 8:00 בבוקר, אז יגידו לך חברי הכנסת שאי-אפשר 8:00.</w:t>
      </w:r>
    </w:p>
    <w:p w14:paraId="7D8A3D4F" w14:textId="77777777" w:rsidR="008A4A6D" w:rsidRPr="008A4A6D" w:rsidRDefault="008A4A6D" w:rsidP="008A4A6D">
      <w:pPr>
        <w:bidi/>
        <w:jc w:val="both"/>
        <w:rPr>
          <w:rFonts w:cs="David" w:hint="cs"/>
          <w:rtl/>
        </w:rPr>
      </w:pPr>
    </w:p>
    <w:p w14:paraId="3B5EED9F" w14:textId="77777777" w:rsidR="008A4A6D" w:rsidRPr="008A4A6D" w:rsidRDefault="008A4A6D" w:rsidP="008A4A6D">
      <w:pPr>
        <w:bidi/>
        <w:jc w:val="both"/>
        <w:rPr>
          <w:rFonts w:cs="David"/>
        </w:rPr>
      </w:pPr>
      <w:r w:rsidRPr="008A4A6D">
        <w:rPr>
          <w:rFonts w:cs="David" w:hint="cs"/>
          <w:u w:val="single"/>
          <w:rtl/>
        </w:rPr>
        <w:t>היו"ר דוד טל:</w:t>
      </w:r>
    </w:p>
    <w:p w14:paraId="43CEB238" w14:textId="77777777" w:rsidR="008A4A6D" w:rsidRPr="008A4A6D" w:rsidRDefault="008A4A6D" w:rsidP="008A4A6D">
      <w:pPr>
        <w:bidi/>
        <w:jc w:val="both"/>
        <w:rPr>
          <w:rFonts w:cs="David" w:hint="cs"/>
          <w:rtl/>
        </w:rPr>
      </w:pPr>
    </w:p>
    <w:p w14:paraId="6B97F6CB" w14:textId="77777777" w:rsidR="008A4A6D" w:rsidRPr="008A4A6D" w:rsidRDefault="008A4A6D" w:rsidP="008A4A6D">
      <w:pPr>
        <w:bidi/>
        <w:jc w:val="both"/>
        <w:rPr>
          <w:rFonts w:cs="David" w:hint="cs"/>
          <w:rtl/>
        </w:rPr>
      </w:pPr>
      <w:r w:rsidRPr="008A4A6D">
        <w:rPr>
          <w:rFonts w:cs="David" w:hint="cs"/>
          <w:rtl/>
        </w:rPr>
        <w:tab/>
        <w:t>אמרו לי, לכן הישיבה מתחילה היום ב-9:30 ולא ב-9:00.</w:t>
      </w:r>
    </w:p>
    <w:p w14:paraId="3FE3AB87" w14:textId="77777777" w:rsidR="008A4A6D" w:rsidRPr="008A4A6D" w:rsidRDefault="008A4A6D" w:rsidP="008A4A6D">
      <w:pPr>
        <w:bidi/>
        <w:jc w:val="both"/>
        <w:rPr>
          <w:rFonts w:cs="David" w:hint="cs"/>
          <w:rtl/>
        </w:rPr>
      </w:pPr>
    </w:p>
    <w:p w14:paraId="1C383588" w14:textId="77777777" w:rsidR="008A4A6D" w:rsidRPr="008A4A6D" w:rsidRDefault="008A4A6D" w:rsidP="008A4A6D">
      <w:pPr>
        <w:bidi/>
        <w:jc w:val="both"/>
        <w:rPr>
          <w:rFonts w:cs="David" w:hint="cs"/>
          <w:rtl/>
        </w:rPr>
      </w:pPr>
      <w:r w:rsidRPr="008A4A6D">
        <w:rPr>
          <w:rFonts w:cs="David" w:hint="cs"/>
          <w:u w:val="single"/>
          <w:rtl/>
        </w:rPr>
        <w:t>יצחק לוי:</w:t>
      </w:r>
    </w:p>
    <w:p w14:paraId="336A73EE" w14:textId="77777777" w:rsidR="008A4A6D" w:rsidRPr="008A4A6D" w:rsidRDefault="008A4A6D" w:rsidP="008A4A6D">
      <w:pPr>
        <w:bidi/>
        <w:jc w:val="both"/>
        <w:rPr>
          <w:rFonts w:cs="David" w:hint="cs"/>
          <w:rtl/>
        </w:rPr>
      </w:pPr>
    </w:p>
    <w:p w14:paraId="15EE3CEB" w14:textId="77777777" w:rsidR="008A4A6D" w:rsidRPr="008A4A6D" w:rsidRDefault="008A4A6D" w:rsidP="008A4A6D">
      <w:pPr>
        <w:bidi/>
        <w:jc w:val="both"/>
        <w:rPr>
          <w:rFonts w:cs="David" w:hint="cs"/>
          <w:rtl/>
        </w:rPr>
      </w:pPr>
      <w:r w:rsidRPr="008A4A6D">
        <w:rPr>
          <w:rFonts w:cs="David" w:hint="cs"/>
          <w:rtl/>
        </w:rPr>
        <w:tab/>
        <w:t>אבל יש יום נוסף חוץ משני, שלישי ורביעי.</w:t>
      </w:r>
    </w:p>
    <w:p w14:paraId="6FA3B379" w14:textId="77777777" w:rsidR="008A4A6D" w:rsidRPr="008A4A6D" w:rsidRDefault="008A4A6D" w:rsidP="008A4A6D">
      <w:pPr>
        <w:bidi/>
        <w:jc w:val="both"/>
        <w:rPr>
          <w:rFonts w:cs="David" w:hint="cs"/>
          <w:rtl/>
        </w:rPr>
      </w:pPr>
    </w:p>
    <w:p w14:paraId="76291A52"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21E3B540" w14:textId="77777777" w:rsidR="008A4A6D" w:rsidRPr="008A4A6D" w:rsidRDefault="008A4A6D" w:rsidP="008A4A6D">
      <w:pPr>
        <w:bidi/>
        <w:jc w:val="both"/>
        <w:rPr>
          <w:rFonts w:cs="David" w:hint="cs"/>
          <w:rtl/>
        </w:rPr>
      </w:pPr>
    </w:p>
    <w:p w14:paraId="37AD1CA9" w14:textId="77777777" w:rsidR="008A4A6D" w:rsidRPr="008A4A6D" w:rsidRDefault="008A4A6D" w:rsidP="008A4A6D">
      <w:pPr>
        <w:bidi/>
        <w:jc w:val="both"/>
        <w:rPr>
          <w:rFonts w:cs="David" w:hint="cs"/>
          <w:rtl/>
        </w:rPr>
      </w:pPr>
      <w:r w:rsidRPr="008A4A6D">
        <w:rPr>
          <w:rFonts w:cs="David" w:hint="cs"/>
          <w:rtl/>
        </w:rPr>
        <w:tab/>
        <w:t xml:space="preserve"> יום ראשון.</w:t>
      </w:r>
    </w:p>
    <w:p w14:paraId="07315305" w14:textId="77777777" w:rsidR="008A4A6D" w:rsidRPr="008A4A6D" w:rsidRDefault="008A4A6D" w:rsidP="008A4A6D">
      <w:pPr>
        <w:bidi/>
        <w:jc w:val="both"/>
        <w:rPr>
          <w:rFonts w:cs="David" w:hint="cs"/>
          <w:rtl/>
        </w:rPr>
      </w:pPr>
    </w:p>
    <w:p w14:paraId="0A4A8F35"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יצחק לוי:</w:t>
      </w:r>
    </w:p>
    <w:p w14:paraId="6964940E" w14:textId="77777777" w:rsidR="008A4A6D" w:rsidRPr="008A4A6D" w:rsidRDefault="008A4A6D" w:rsidP="008A4A6D">
      <w:pPr>
        <w:tabs>
          <w:tab w:val="left" w:pos="389"/>
          <w:tab w:val="left" w:pos="929"/>
        </w:tabs>
        <w:bidi/>
        <w:jc w:val="both"/>
        <w:rPr>
          <w:rFonts w:cs="David" w:hint="cs"/>
          <w:rtl/>
        </w:rPr>
      </w:pPr>
    </w:p>
    <w:p w14:paraId="5290D8F1" w14:textId="77777777" w:rsidR="008A4A6D" w:rsidRPr="008A4A6D" w:rsidRDefault="008A4A6D" w:rsidP="008A4A6D">
      <w:pPr>
        <w:bidi/>
        <w:jc w:val="both"/>
        <w:rPr>
          <w:rFonts w:cs="David" w:hint="cs"/>
          <w:rtl/>
        </w:rPr>
      </w:pPr>
      <w:r w:rsidRPr="008A4A6D">
        <w:rPr>
          <w:rFonts w:cs="David" w:hint="cs"/>
          <w:rtl/>
        </w:rPr>
        <w:tab/>
        <w:t xml:space="preserve"> נכון.</w:t>
      </w:r>
    </w:p>
    <w:p w14:paraId="19DF790F" w14:textId="77777777" w:rsidR="008A4A6D" w:rsidRPr="008A4A6D" w:rsidRDefault="008A4A6D" w:rsidP="008A4A6D">
      <w:pPr>
        <w:bidi/>
        <w:jc w:val="both"/>
        <w:rPr>
          <w:rFonts w:cs="David" w:hint="cs"/>
          <w:rtl/>
        </w:rPr>
      </w:pPr>
    </w:p>
    <w:p w14:paraId="2D33F052"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3C973249" w14:textId="77777777" w:rsidR="008A4A6D" w:rsidRPr="008A4A6D" w:rsidRDefault="008A4A6D" w:rsidP="008A4A6D">
      <w:pPr>
        <w:bidi/>
        <w:jc w:val="both"/>
        <w:rPr>
          <w:rFonts w:cs="David" w:hint="cs"/>
          <w:rtl/>
        </w:rPr>
      </w:pPr>
    </w:p>
    <w:p w14:paraId="0F70F2B7" w14:textId="77777777" w:rsidR="008A4A6D" w:rsidRPr="008A4A6D" w:rsidRDefault="008A4A6D" w:rsidP="008A4A6D">
      <w:pPr>
        <w:bidi/>
        <w:jc w:val="both"/>
        <w:rPr>
          <w:rFonts w:cs="David" w:hint="cs"/>
          <w:rtl/>
        </w:rPr>
      </w:pPr>
      <w:r w:rsidRPr="008A4A6D">
        <w:rPr>
          <w:rFonts w:cs="David" w:hint="cs"/>
          <w:rtl/>
        </w:rPr>
        <w:tab/>
        <w:t xml:space="preserve"> אבל ביום ראשון היא תעסוק בחוקה; שני, שלישי, רביעי </w:t>
      </w:r>
      <w:r w:rsidRPr="008A4A6D">
        <w:rPr>
          <w:rFonts w:cs="David"/>
          <w:rtl/>
        </w:rPr>
        <w:t>–</w:t>
      </w:r>
      <w:r w:rsidRPr="008A4A6D">
        <w:rPr>
          <w:rFonts w:cs="David" w:hint="cs"/>
          <w:rtl/>
        </w:rPr>
        <w:t xml:space="preserve"> לא.</w:t>
      </w:r>
    </w:p>
    <w:p w14:paraId="7B1C01F0" w14:textId="77777777" w:rsidR="008A4A6D" w:rsidRDefault="008A4A6D" w:rsidP="008A4A6D">
      <w:pPr>
        <w:bidi/>
        <w:jc w:val="both"/>
        <w:rPr>
          <w:rFonts w:cs="David" w:hint="cs"/>
          <w:rtl/>
        </w:rPr>
      </w:pPr>
    </w:p>
    <w:p w14:paraId="7C833B83" w14:textId="77777777" w:rsidR="008A4A6D" w:rsidRDefault="008A4A6D" w:rsidP="008A4A6D">
      <w:pPr>
        <w:bidi/>
        <w:jc w:val="both"/>
        <w:rPr>
          <w:rFonts w:cs="David" w:hint="cs"/>
          <w:rtl/>
        </w:rPr>
      </w:pPr>
    </w:p>
    <w:p w14:paraId="518EFD03" w14:textId="77777777" w:rsidR="008A4A6D" w:rsidRDefault="008A4A6D" w:rsidP="008A4A6D">
      <w:pPr>
        <w:bidi/>
        <w:jc w:val="both"/>
        <w:rPr>
          <w:rFonts w:cs="David" w:hint="cs"/>
          <w:rtl/>
        </w:rPr>
      </w:pPr>
    </w:p>
    <w:p w14:paraId="758D2FA2" w14:textId="77777777" w:rsidR="008A4A6D" w:rsidRDefault="008A4A6D" w:rsidP="008A4A6D">
      <w:pPr>
        <w:bidi/>
        <w:jc w:val="both"/>
        <w:rPr>
          <w:rFonts w:cs="David" w:hint="cs"/>
          <w:rtl/>
        </w:rPr>
      </w:pPr>
    </w:p>
    <w:p w14:paraId="446947FF" w14:textId="77777777" w:rsidR="008A4A6D" w:rsidRPr="008A4A6D" w:rsidRDefault="008A4A6D" w:rsidP="008A4A6D">
      <w:pPr>
        <w:bidi/>
        <w:jc w:val="both"/>
        <w:rPr>
          <w:rFonts w:cs="David" w:hint="cs"/>
          <w:rtl/>
        </w:rPr>
      </w:pPr>
    </w:p>
    <w:p w14:paraId="15FBDC14"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יצחק לוי:</w:t>
      </w:r>
    </w:p>
    <w:p w14:paraId="7A36A7F4" w14:textId="77777777" w:rsidR="008A4A6D" w:rsidRPr="008A4A6D" w:rsidRDefault="008A4A6D" w:rsidP="008A4A6D">
      <w:pPr>
        <w:tabs>
          <w:tab w:val="left" w:pos="389"/>
          <w:tab w:val="left" w:pos="929"/>
        </w:tabs>
        <w:bidi/>
        <w:jc w:val="both"/>
        <w:rPr>
          <w:rFonts w:cs="David" w:hint="cs"/>
          <w:rtl/>
        </w:rPr>
      </w:pPr>
    </w:p>
    <w:p w14:paraId="1DD640CA" w14:textId="77777777" w:rsidR="008A4A6D" w:rsidRPr="008A4A6D" w:rsidRDefault="008A4A6D" w:rsidP="008A4A6D">
      <w:pPr>
        <w:bidi/>
        <w:jc w:val="both"/>
        <w:rPr>
          <w:rFonts w:cs="David" w:hint="cs"/>
          <w:rtl/>
        </w:rPr>
      </w:pPr>
      <w:r w:rsidRPr="008A4A6D">
        <w:rPr>
          <w:rFonts w:cs="David" w:hint="cs"/>
          <w:rtl/>
        </w:rPr>
        <w:tab/>
        <w:t xml:space="preserve"> אז שתעסוק, אז ביום חמישי לא יהיו ישיבות, אדרבה.</w:t>
      </w:r>
    </w:p>
    <w:p w14:paraId="3F8056AE" w14:textId="77777777" w:rsidR="008A4A6D" w:rsidRPr="008A4A6D" w:rsidRDefault="008A4A6D" w:rsidP="008A4A6D">
      <w:pPr>
        <w:bidi/>
        <w:jc w:val="both"/>
        <w:rPr>
          <w:rFonts w:cs="David" w:hint="cs"/>
          <w:rtl/>
        </w:rPr>
      </w:pPr>
    </w:p>
    <w:p w14:paraId="398A2E1F"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05183E19" w14:textId="77777777" w:rsidR="008A4A6D" w:rsidRPr="008A4A6D" w:rsidRDefault="008A4A6D" w:rsidP="008A4A6D">
      <w:pPr>
        <w:bidi/>
        <w:jc w:val="both"/>
        <w:rPr>
          <w:rFonts w:cs="David" w:hint="cs"/>
          <w:rtl/>
        </w:rPr>
      </w:pPr>
    </w:p>
    <w:p w14:paraId="0E12E89A" w14:textId="77777777" w:rsidR="008A4A6D" w:rsidRPr="008A4A6D" w:rsidRDefault="008A4A6D" w:rsidP="008A4A6D">
      <w:pPr>
        <w:bidi/>
        <w:jc w:val="both"/>
        <w:rPr>
          <w:rFonts w:cs="David" w:hint="cs"/>
          <w:rtl/>
        </w:rPr>
      </w:pPr>
      <w:r w:rsidRPr="008A4A6D">
        <w:rPr>
          <w:rFonts w:cs="David" w:hint="cs"/>
          <w:rtl/>
        </w:rPr>
        <w:tab/>
        <w:t xml:space="preserve"> ואז בשני, שלישי ורביעי היא לא עושה כלום.</w:t>
      </w:r>
    </w:p>
    <w:p w14:paraId="0672132C" w14:textId="77777777" w:rsidR="008A4A6D" w:rsidRPr="008A4A6D" w:rsidRDefault="008A4A6D" w:rsidP="008A4A6D">
      <w:pPr>
        <w:bidi/>
        <w:jc w:val="both"/>
        <w:rPr>
          <w:rFonts w:cs="David" w:hint="cs"/>
          <w:rtl/>
        </w:rPr>
      </w:pPr>
    </w:p>
    <w:p w14:paraId="61562D70"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יצחק לוי:</w:t>
      </w:r>
    </w:p>
    <w:p w14:paraId="421A1334" w14:textId="77777777" w:rsidR="008A4A6D" w:rsidRPr="008A4A6D" w:rsidRDefault="008A4A6D" w:rsidP="008A4A6D">
      <w:pPr>
        <w:tabs>
          <w:tab w:val="left" w:pos="389"/>
          <w:tab w:val="left" w:pos="929"/>
        </w:tabs>
        <w:bidi/>
        <w:jc w:val="both"/>
        <w:rPr>
          <w:rFonts w:cs="David" w:hint="cs"/>
          <w:rtl/>
        </w:rPr>
      </w:pPr>
    </w:p>
    <w:p w14:paraId="7D5F92D8" w14:textId="77777777" w:rsidR="008A4A6D" w:rsidRPr="008A4A6D" w:rsidRDefault="008A4A6D" w:rsidP="008A4A6D">
      <w:pPr>
        <w:bidi/>
        <w:jc w:val="both"/>
        <w:rPr>
          <w:rFonts w:cs="David" w:hint="cs"/>
          <w:rtl/>
        </w:rPr>
      </w:pPr>
      <w:r w:rsidRPr="008A4A6D">
        <w:rPr>
          <w:rFonts w:cs="David" w:hint="cs"/>
          <w:rtl/>
        </w:rPr>
        <w:tab/>
        <w:t xml:space="preserve"> מה זה "לא עושה כלום"?</w:t>
      </w:r>
    </w:p>
    <w:p w14:paraId="56916A52" w14:textId="77777777" w:rsidR="008A4A6D" w:rsidRPr="008A4A6D" w:rsidRDefault="008A4A6D" w:rsidP="008A4A6D">
      <w:pPr>
        <w:bidi/>
        <w:jc w:val="both"/>
        <w:rPr>
          <w:rFonts w:cs="David" w:hint="cs"/>
          <w:rtl/>
        </w:rPr>
      </w:pPr>
    </w:p>
    <w:p w14:paraId="23A89D63"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16AAB164" w14:textId="77777777" w:rsidR="008A4A6D" w:rsidRPr="008A4A6D" w:rsidRDefault="008A4A6D" w:rsidP="008A4A6D">
      <w:pPr>
        <w:bidi/>
        <w:jc w:val="both"/>
        <w:rPr>
          <w:rFonts w:cs="David" w:hint="cs"/>
          <w:rtl/>
        </w:rPr>
      </w:pPr>
    </w:p>
    <w:p w14:paraId="2D63F550" w14:textId="77777777" w:rsidR="008A4A6D" w:rsidRPr="008A4A6D" w:rsidRDefault="008A4A6D" w:rsidP="008A4A6D">
      <w:pPr>
        <w:bidi/>
        <w:jc w:val="both"/>
        <w:rPr>
          <w:rFonts w:cs="David" w:hint="cs"/>
          <w:rtl/>
        </w:rPr>
      </w:pPr>
      <w:r w:rsidRPr="008A4A6D">
        <w:rPr>
          <w:rFonts w:cs="David" w:hint="cs"/>
          <w:rtl/>
        </w:rPr>
        <w:tab/>
        <w:t xml:space="preserve"> כי היא לא - - -</w:t>
      </w:r>
    </w:p>
    <w:p w14:paraId="6EC6C970" w14:textId="77777777" w:rsidR="008A4A6D" w:rsidRPr="008A4A6D" w:rsidRDefault="008A4A6D" w:rsidP="008A4A6D">
      <w:pPr>
        <w:bidi/>
        <w:jc w:val="both"/>
        <w:rPr>
          <w:rFonts w:cs="David" w:hint="cs"/>
          <w:rtl/>
        </w:rPr>
      </w:pPr>
    </w:p>
    <w:p w14:paraId="5B2AC38C"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129CC76D" w14:textId="77777777" w:rsidR="008A4A6D" w:rsidRPr="008A4A6D" w:rsidRDefault="008A4A6D" w:rsidP="008A4A6D">
      <w:pPr>
        <w:bidi/>
        <w:jc w:val="both"/>
        <w:rPr>
          <w:rFonts w:cs="David" w:hint="cs"/>
          <w:rtl/>
        </w:rPr>
      </w:pPr>
    </w:p>
    <w:p w14:paraId="239B53DA" w14:textId="77777777" w:rsidR="008A4A6D" w:rsidRPr="008A4A6D" w:rsidRDefault="008A4A6D" w:rsidP="008A4A6D">
      <w:pPr>
        <w:bidi/>
        <w:jc w:val="both"/>
        <w:rPr>
          <w:rFonts w:cs="David" w:hint="cs"/>
          <w:rtl/>
        </w:rPr>
      </w:pPr>
      <w:r w:rsidRPr="008A4A6D">
        <w:rPr>
          <w:rFonts w:cs="David" w:hint="cs"/>
          <w:rtl/>
        </w:rPr>
        <w:tab/>
        <w:t xml:space="preserve"> ואז נשמעת טענה מצדו של חבר הכנסת רותם שהצעות חוק שלו תקועות בוועדת חוקה כל-כך הרבה זמן- -</w:t>
      </w:r>
    </w:p>
    <w:p w14:paraId="18EC8EF7" w14:textId="77777777" w:rsidR="008A4A6D" w:rsidRPr="008A4A6D" w:rsidRDefault="008A4A6D" w:rsidP="008A4A6D">
      <w:pPr>
        <w:bidi/>
        <w:jc w:val="both"/>
        <w:rPr>
          <w:rFonts w:cs="David" w:hint="cs"/>
          <w:rtl/>
        </w:rPr>
      </w:pPr>
    </w:p>
    <w:p w14:paraId="4635591F" w14:textId="77777777" w:rsidR="008A4A6D" w:rsidRPr="008A4A6D" w:rsidRDefault="008A4A6D" w:rsidP="008A4A6D">
      <w:pPr>
        <w:bidi/>
        <w:jc w:val="both"/>
        <w:rPr>
          <w:rFonts w:cs="David" w:hint="cs"/>
          <w:rtl/>
        </w:rPr>
      </w:pPr>
      <w:r w:rsidRPr="008A4A6D">
        <w:rPr>
          <w:rFonts w:cs="David" w:hint="cs"/>
          <w:u w:val="single"/>
          <w:rtl/>
        </w:rPr>
        <w:t>יצחק לוי:</w:t>
      </w:r>
    </w:p>
    <w:p w14:paraId="07A8C75E" w14:textId="77777777" w:rsidR="008A4A6D" w:rsidRPr="008A4A6D" w:rsidRDefault="008A4A6D" w:rsidP="008A4A6D">
      <w:pPr>
        <w:bidi/>
        <w:jc w:val="both"/>
        <w:rPr>
          <w:rFonts w:cs="David" w:hint="cs"/>
          <w:rtl/>
        </w:rPr>
      </w:pPr>
    </w:p>
    <w:p w14:paraId="70F5111A" w14:textId="77777777" w:rsidR="008A4A6D" w:rsidRPr="008A4A6D" w:rsidRDefault="008A4A6D" w:rsidP="008A4A6D">
      <w:pPr>
        <w:bidi/>
        <w:jc w:val="both"/>
        <w:rPr>
          <w:rFonts w:cs="David" w:hint="cs"/>
          <w:rtl/>
        </w:rPr>
      </w:pPr>
      <w:r w:rsidRPr="008A4A6D">
        <w:rPr>
          <w:rFonts w:cs="David" w:hint="cs"/>
          <w:rtl/>
        </w:rPr>
        <w:tab/>
        <w:t xml:space="preserve"> אבל ישיבות החוקה הן לא יותר משעתיים וחצי בשבוע.</w:t>
      </w:r>
    </w:p>
    <w:p w14:paraId="049DF5E1" w14:textId="77777777" w:rsidR="008A4A6D" w:rsidRPr="008A4A6D" w:rsidRDefault="008A4A6D" w:rsidP="008A4A6D">
      <w:pPr>
        <w:bidi/>
        <w:jc w:val="both"/>
        <w:rPr>
          <w:rFonts w:cs="David" w:hint="cs"/>
          <w:rtl/>
        </w:rPr>
      </w:pPr>
    </w:p>
    <w:p w14:paraId="3AEE6DB7"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67F3C910" w14:textId="77777777" w:rsidR="008A4A6D" w:rsidRPr="008A4A6D" w:rsidRDefault="008A4A6D" w:rsidP="008A4A6D">
      <w:pPr>
        <w:bidi/>
        <w:jc w:val="both"/>
        <w:rPr>
          <w:rFonts w:cs="David" w:hint="cs"/>
          <w:rtl/>
        </w:rPr>
      </w:pPr>
    </w:p>
    <w:p w14:paraId="0E7564E0" w14:textId="77777777" w:rsidR="008A4A6D" w:rsidRPr="008A4A6D" w:rsidRDefault="008A4A6D" w:rsidP="008A4A6D">
      <w:pPr>
        <w:bidi/>
        <w:jc w:val="both"/>
        <w:rPr>
          <w:rFonts w:cs="David" w:hint="cs"/>
          <w:rtl/>
        </w:rPr>
      </w:pPr>
      <w:r w:rsidRPr="008A4A6D">
        <w:rPr>
          <w:rFonts w:cs="David" w:hint="cs"/>
          <w:rtl/>
        </w:rPr>
        <w:tab/>
        <w:t xml:space="preserve"> לא נכון.</w:t>
      </w:r>
    </w:p>
    <w:p w14:paraId="48AB94BB" w14:textId="77777777" w:rsidR="008A4A6D" w:rsidRPr="008A4A6D" w:rsidRDefault="008A4A6D" w:rsidP="008A4A6D">
      <w:pPr>
        <w:bidi/>
        <w:jc w:val="both"/>
        <w:rPr>
          <w:rFonts w:cs="David" w:hint="cs"/>
          <w:rtl/>
        </w:rPr>
      </w:pPr>
    </w:p>
    <w:p w14:paraId="79759BFA"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2FEDC20E" w14:textId="77777777" w:rsidR="008A4A6D" w:rsidRPr="008A4A6D" w:rsidRDefault="008A4A6D" w:rsidP="008A4A6D">
      <w:pPr>
        <w:bidi/>
        <w:jc w:val="both"/>
        <w:rPr>
          <w:rFonts w:cs="David" w:hint="cs"/>
          <w:rtl/>
        </w:rPr>
      </w:pPr>
    </w:p>
    <w:p w14:paraId="4F3A4CDB" w14:textId="77777777" w:rsidR="008A4A6D" w:rsidRPr="008A4A6D" w:rsidRDefault="008A4A6D" w:rsidP="008A4A6D">
      <w:pPr>
        <w:bidi/>
        <w:jc w:val="both"/>
        <w:rPr>
          <w:rFonts w:cs="David" w:hint="cs"/>
          <w:rtl/>
        </w:rPr>
      </w:pPr>
      <w:r w:rsidRPr="008A4A6D">
        <w:rPr>
          <w:rFonts w:cs="David" w:hint="cs"/>
          <w:rtl/>
        </w:rPr>
        <w:tab/>
        <w:t xml:space="preserve">אדוני, אתה חבר בוועדה, ואני חושב שאתה טועה. </w:t>
      </w:r>
    </w:p>
    <w:p w14:paraId="0AA34920" w14:textId="77777777" w:rsidR="008A4A6D" w:rsidRPr="008A4A6D" w:rsidRDefault="008A4A6D" w:rsidP="008A4A6D">
      <w:pPr>
        <w:bidi/>
        <w:jc w:val="both"/>
        <w:rPr>
          <w:rFonts w:cs="David" w:hint="cs"/>
          <w:rtl/>
        </w:rPr>
      </w:pPr>
    </w:p>
    <w:p w14:paraId="353902C1"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672B6D71" w14:textId="77777777" w:rsidR="008A4A6D" w:rsidRPr="008A4A6D" w:rsidRDefault="008A4A6D" w:rsidP="008A4A6D">
      <w:pPr>
        <w:bidi/>
        <w:jc w:val="both"/>
        <w:rPr>
          <w:rFonts w:cs="David" w:hint="cs"/>
          <w:rtl/>
        </w:rPr>
      </w:pPr>
    </w:p>
    <w:p w14:paraId="08128542" w14:textId="77777777" w:rsidR="008A4A6D" w:rsidRPr="008A4A6D" w:rsidRDefault="008A4A6D" w:rsidP="008A4A6D">
      <w:pPr>
        <w:bidi/>
        <w:jc w:val="both"/>
        <w:rPr>
          <w:rFonts w:cs="David" w:hint="cs"/>
          <w:rtl/>
        </w:rPr>
      </w:pPr>
      <w:r w:rsidRPr="008A4A6D">
        <w:rPr>
          <w:rFonts w:cs="David" w:hint="cs"/>
          <w:rtl/>
        </w:rPr>
        <w:tab/>
        <w:t xml:space="preserve"> אתה בטוח טועה, ואתה יודע שאתה טועה.</w:t>
      </w:r>
    </w:p>
    <w:p w14:paraId="498EFC75" w14:textId="77777777" w:rsidR="008A4A6D" w:rsidRPr="008A4A6D" w:rsidRDefault="008A4A6D" w:rsidP="008A4A6D">
      <w:pPr>
        <w:bidi/>
        <w:jc w:val="both"/>
        <w:rPr>
          <w:rFonts w:cs="David" w:hint="cs"/>
          <w:rtl/>
        </w:rPr>
      </w:pPr>
    </w:p>
    <w:p w14:paraId="0D77F949" w14:textId="77777777" w:rsidR="008A4A6D" w:rsidRPr="008A4A6D" w:rsidRDefault="008A4A6D" w:rsidP="008A4A6D">
      <w:pPr>
        <w:bidi/>
        <w:jc w:val="both"/>
        <w:rPr>
          <w:rFonts w:cs="David"/>
        </w:rPr>
      </w:pPr>
      <w:r w:rsidRPr="008A4A6D">
        <w:rPr>
          <w:rFonts w:cs="David" w:hint="cs"/>
          <w:u w:val="single"/>
          <w:rtl/>
        </w:rPr>
        <w:t>היו"ר דוד טל:</w:t>
      </w:r>
    </w:p>
    <w:p w14:paraId="4EA324C2" w14:textId="77777777" w:rsidR="008A4A6D" w:rsidRPr="008A4A6D" w:rsidRDefault="008A4A6D" w:rsidP="008A4A6D">
      <w:pPr>
        <w:bidi/>
        <w:jc w:val="both"/>
        <w:rPr>
          <w:rFonts w:cs="David" w:hint="cs"/>
          <w:rtl/>
        </w:rPr>
      </w:pPr>
    </w:p>
    <w:p w14:paraId="63C60C01" w14:textId="77777777" w:rsidR="008A4A6D" w:rsidRPr="008A4A6D" w:rsidRDefault="008A4A6D" w:rsidP="008A4A6D">
      <w:pPr>
        <w:bidi/>
        <w:jc w:val="both"/>
        <w:rPr>
          <w:rFonts w:cs="David" w:hint="cs"/>
          <w:rtl/>
        </w:rPr>
      </w:pPr>
      <w:r w:rsidRPr="008A4A6D">
        <w:rPr>
          <w:rFonts w:cs="David" w:hint="cs"/>
          <w:rtl/>
        </w:rPr>
        <w:tab/>
        <w:t>אני מכיר את סדר היום ואת הנושאים בוועדת חוקה, הם רבים, והם לא מצליחים לסיים את העבודה.</w:t>
      </w:r>
    </w:p>
    <w:p w14:paraId="3FC760EC" w14:textId="77777777" w:rsidR="008A4A6D" w:rsidRPr="008A4A6D" w:rsidRDefault="008A4A6D" w:rsidP="008A4A6D">
      <w:pPr>
        <w:bidi/>
        <w:jc w:val="both"/>
        <w:rPr>
          <w:rFonts w:cs="David" w:hint="cs"/>
          <w:rtl/>
        </w:rPr>
      </w:pPr>
    </w:p>
    <w:p w14:paraId="5EDE206A"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0A8E64D1" w14:textId="77777777" w:rsidR="008A4A6D" w:rsidRPr="008A4A6D" w:rsidRDefault="008A4A6D" w:rsidP="008A4A6D">
      <w:pPr>
        <w:bidi/>
        <w:jc w:val="both"/>
        <w:rPr>
          <w:rFonts w:cs="David" w:hint="cs"/>
          <w:rtl/>
        </w:rPr>
      </w:pPr>
    </w:p>
    <w:p w14:paraId="13BE6565" w14:textId="77777777" w:rsidR="008A4A6D" w:rsidRPr="008A4A6D" w:rsidRDefault="008A4A6D" w:rsidP="008A4A6D">
      <w:pPr>
        <w:bidi/>
        <w:jc w:val="both"/>
        <w:rPr>
          <w:rFonts w:cs="David" w:hint="cs"/>
          <w:rtl/>
        </w:rPr>
      </w:pPr>
      <w:r w:rsidRPr="008A4A6D">
        <w:rPr>
          <w:rFonts w:cs="David" w:hint="cs"/>
          <w:rtl/>
        </w:rPr>
        <w:tab/>
        <w:t xml:space="preserve"> אני חושב שחבר הכנסת נבחר- -</w:t>
      </w:r>
    </w:p>
    <w:p w14:paraId="0A448167" w14:textId="77777777" w:rsidR="008A4A6D" w:rsidRPr="008A4A6D" w:rsidRDefault="008A4A6D" w:rsidP="008A4A6D">
      <w:pPr>
        <w:bidi/>
        <w:jc w:val="both"/>
        <w:rPr>
          <w:rFonts w:cs="David" w:hint="cs"/>
          <w:rtl/>
        </w:rPr>
      </w:pPr>
    </w:p>
    <w:p w14:paraId="0124F841" w14:textId="77777777" w:rsidR="008A4A6D" w:rsidRPr="008A4A6D" w:rsidRDefault="008A4A6D" w:rsidP="008A4A6D">
      <w:pPr>
        <w:bidi/>
        <w:jc w:val="both"/>
        <w:rPr>
          <w:rFonts w:cs="David" w:hint="cs"/>
          <w:rtl/>
        </w:rPr>
      </w:pPr>
      <w:r w:rsidRPr="008A4A6D">
        <w:rPr>
          <w:rFonts w:cs="David" w:hint="cs"/>
          <w:u w:val="single"/>
          <w:rtl/>
        </w:rPr>
        <w:t>יצחק לוי:</w:t>
      </w:r>
    </w:p>
    <w:p w14:paraId="0254930F" w14:textId="77777777" w:rsidR="008A4A6D" w:rsidRPr="008A4A6D" w:rsidRDefault="008A4A6D" w:rsidP="008A4A6D">
      <w:pPr>
        <w:bidi/>
        <w:jc w:val="both"/>
        <w:rPr>
          <w:rFonts w:cs="David" w:hint="cs"/>
          <w:rtl/>
        </w:rPr>
      </w:pPr>
    </w:p>
    <w:p w14:paraId="019A57D5" w14:textId="77777777" w:rsidR="008A4A6D" w:rsidRPr="008A4A6D" w:rsidRDefault="008A4A6D" w:rsidP="008A4A6D">
      <w:pPr>
        <w:bidi/>
        <w:jc w:val="both"/>
        <w:rPr>
          <w:rFonts w:cs="David" w:hint="cs"/>
          <w:rtl/>
        </w:rPr>
      </w:pPr>
      <w:r w:rsidRPr="008A4A6D">
        <w:rPr>
          <w:rFonts w:cs="David" w:hint="cs"/>
          <w:rtl/>
        </w:rPr>
        <w:tab/>
        <w:t xml:space="preserve">חוקה, שעתיים וחצי בשבוע. </w:t>
      </w:r>
    </w:p>
    <w:p w14:paraId="192839E4" w14:textId="77777777" w:rsidR="008A4A6D" w:rsidRPr="008A4A6D" w:rsidRDefault="008A4A6D" w:rsidP="008A4A6D">
      <w:pPr>
        <w:bidi/>
        <w:jc w:val="both"/>
        <w:rPr>
          <w:rFonts w:cs="David" w:hint="cs"/>
          <w:rtl/>
        </w:rPr>
      </w:pPr>
    </w:p>
    <w:p w14:paraId="3741B12C"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6E36B5F6" w14:textId="77777777" w:rsidR="008A4A6D" w:rsidRPr="008A4A6D" w:rsidRDefault="008A4A6D" w:rsidP="008A4A6D">
      <w:pPr>
        <w:bidi/>
        <w:jc w:val="both"/>
        <w:rPr>
          <w:rFonts w:cs="David" w:hint="cs"/>
          <w:rtl/>
        </w:rPr>
      </w:pPr>
    </w:p>
    <w:p w14:paraId="43EF8DA3" w14:textId="77777777" w:rsidR="008A4A6D" w:rsidRPr="008A4A6D" w:rsidRDefault="008A4A6D" w:rsidP="008A4A6D">
      <w:pPr>
        <w:bidi/>
        <w:jc w:val="both"/>
        <w:rPr>
          <w:rFonts w:cs="David" w:hint="cs"/>
          <w:rtl/>
        </w:rPr>
      </w:pPr>
      <w:r w:rsidRPr="008A4A6D">
        <w:rPr>
          <w:rFonts w:cs="David" w:hint="cs"/>
          <w:rtl/>
        </w:rPr>
        <w:tab/>
        <w:t xml:space="preserve"> סליחה, טעיתי. </w:t>
      </w:r>
    </w:p>
    <w:p w14:paraId="58197603" w14:textId="77777777" w:rsidR="008A4A6D" w:rsidRDefault="008A4A6D" w:rsidP="008A4A6D">
      <w:pPr>
        <w:bidi/>
        <w:jc w:val="both"/>
        <w:rPr>
          <w:rFonts w:cs="David" w:hint="cs"/>
          <w:rtl/>
        </w:rPr>
      </w:pPr>
    </w:p>
    <w:p w14:paraId="63D13C16" w14:textId="77777777" w:rsidR="008A4A6D" w:rsidRDefault="008A4A6D" w:rsidP="008A4A6D">
      <w:pPr>
        <w:bidi/>
        <w:jc w:val="both"/>
        <w:rPr>
          <w:rFonts w:cs="David" w:hint="cs"/>
          <w:rtl/>
        </w:rPr>
      </w:pPr>
    </w:p>
    <w:p w14:paraId="6CFB0084" w14:textId="77777777" w:rsidR="008A4A6D" w:rsidRDefault="008A4A6D" w:rsidP="008A4A6D">
      <w:pPr>
        <w:bidi/>
        <w:jc w:val="both"/>
        <w:rPr>
          <w:rFonts w:cs="David" w:hint="cs"/>
          <w:rtl/>
        </w:rPr>
      </w:pPr>
    </w:p>
    <w:p w14:paraId="744FB0B3" w14:textId="77777777" w:rsidR="008A4A6D" w:rsidRDefault="008A4A6D" w:rsidP="008A4A6D">
      <w:pPr>
        <w:bidi/>
        <w:jc w:val="both"/>
        <w:rPr>
          <w:rFonts w:cs="David" w:hint="cs"/>
          <w:rtl/>
        </w:rPr>
      </w:pPr>
    </w:p>
    <w:p w14:paraId="303AC0D5" w14:textId="77777777" w:rsidR="008A4A6D" w:rsidRPr="008A4A6D" w:rsidRDefault="008A4A6D" w:rsidP="008A4A6D">
      <w:pPr>
        <w:bidi/>
        <w:jc w:val="both"/>
        <w:rPr>
          <w:rFonts w:cs="David" w:hint="cs"/>
          <w:rtl/>
        </w:rPr>
      </w:pPr>
    </w:p>
    <w:p w14:paraId="59048451"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יצחק לוי:</w:t>
      </w:r>
    </w:p>
    <w:p w14:paraId="1D550892" w14:textId="77777777" w:rsidR="008A4A6D" w:rsidRPr="008A4A6D" w:rsidRDefault="008A4A6D" w:rsidP="008A4A6D">
      <w:pPr>
        <w:tabs>
          <w:tab w:val="left" w:pos="389"/>
          <w:tab w:val="left" w:pos="929"/>
        </w:tabs>
        <w:bidi/>
        <w:jc w:val="both"/>
        <w:rPr>
          <w:rFonts w:cs="David" w:hint="cs"/>
          <w:rtl/>
        </w:rPr>
      </w:pPr>
    </w:p>
    <w:p w14:paraId="62368727" w14:textId="77777777" w:rsidR="008A4A6D" w:rsidRPr="008A4A6D" w:rsidRDefault="008A4A6D" w:rsidP="008A4A6D">
      <w:pPr>
        <w:bidi/>
        <w:jc w:val="both"/>
        <w:rPr>
          <w:rFonts w:cs="David" w:hint="cs"/>
          <w:rtl/>
        </w:rPr>
      </w:pPr>
      <w:r w:rsidRPr="008A4A6D">
        <w:rPr>
          <w:rFonts w:cs="David" w:hint="cs"/>
          <w:rtl/>
        </w:rPr>
        <w:tab/>
        <w:t xml:space="preserve"> אין יום שלם בנושא הזה.</w:t>
      </w:r>
    </w:p>
    <w:p w14:paraId="60EBD342" w14:textId="77777777" w:rsidR="008A4A6D" w:rsidRPr="008A4A6D" w:rsidRDefault="008A4A6D" w:rsidP="008A4A6D">
      <w:pPr>
        <w:bidi/>
        <w:jc w:val="both"/>
        <w:rPr>
          <w:rFonts w:cs="David" w:hint="cs"/>
          <w:rtl/>
        </w:rPr>
      </w:pPr>
    </w:p>
    <w:p w14:paraId="521480FD" w14:textId="77777777" w:rsidR="008A4A6D" w:rsidRPr="008A4A6D" w:rsidRDefault="008A4A6D" w:rsidP="008A4A6D">
      <w:pPr>
        <w:bidi/>
        <w:jc w:val="both"/>
        <w:rPr>
          <w:rFonts w:cs="David"/>
        </w:rPr>
      </w:pPr>
      <w:r w:rsidRPr="008A4A6D">
        <w:rPr>
          <w:rFonts w:cs="David" w:hint="cs"/>
          <w:u w:val="single"/>
          <w:rtl/>
        </w:rPr>
        <w:t>היו"ר דוד טל:</w:t>
      </w:r>
    </w:p>
    <w:p w14:paraId="77A546F8" w14:textId="77777777" w:rsidR="008A4A6D" w:rsidRPr="008A4A6D" w:rsidRDefault="008A4A6D" w:rsidP="008A4A6D">
      <w:pPr>
        <w:bidi/>
        <w:jc w:val="both"/>
        <w:rPr>
          <w:rFonts w:cs="David" w:hint="cs"/>
          <w:rtl/>
        </w:rPr>
      </w:pPr>
    </w:p>
    <w:p w14:paraId="1AA088DD" w14:textId="77777777" w:rsidR="008A4A6D" w:rsidRPr="008A4A6D" w:rsidRDefault="008A4A6D" w:rsidP="008A4A6D">
      <w:pPr>
        <w:bidi/>
        <w:jc w:val="both"/>
        <w:rPr>
          <w:rFonts w:cs="David" w:hint="cs"/>
          <w:rtl/>
        </w:rPr>
      </w:pPr>
      <w:r w:rsidRPr="008A4A6D">
        <w:rPr>
          <w:rFonts w:cs="David" w:hint="cs"/>
          <w:rtl/>
        </w:rPr>
        <w:tab/>
        <w:t>טעיתי, אדוני. אני דיברתי על סדר היום של ועדת חוקה, ואתה דיברת על החוקה עצמה. אתה צודק, אדוני.</w:t>
      </w:r>
    </w:p>
    <w:p w14:paraId="1BAF4800" w14:textId="77777777" w:rsidR="008A4A6D" w:rsidRPr="008A4A6D" w:rsidRDefault="008A4A6D" w:rsidP="008A4A6D">
      <w:pPr>
        <w:bidi/>
        <w:jc w:val="both"/>
        <w:rPr>
          <w:rFonts w:cs="David" w:hint="cs"/>
          <w:rtl/>
        </w:rPr>
      </w:pPr>
    </w:p>
    <w:p w14:paraId="2E69E6F1"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2FCD7535" w14:textId="77777777" w:rsidR="008A4A6D" w:rsidRPr="008A4A6D" w:rsidRDefault="008A4A6D" w:rsidP="008A4A6D">
      <w:pPr>
        <w:bidi/>
        <w:jc w:val="both"/>
        <w:rPr>
          <w:rFonts w:cs="David" w:hint="cs"/>
          <w:rtl/>
        </w:rPr>
      </w:pPr>
    </w:p>
    <w:p w14:paraId="78163AEE" w14:textId="77777777" w:rsidR="008A4A6D" w:rsidRPr="008A4A6D" w:rsidRDefault="008A4A6D" w:rsidP="008A4A6D">
      <w:pPr>
        <w:bidi/>
        <w:jc w:val="both"/>
        <w:rPr>
          <w:rFonts w:cs="David" w:hint="cs"/>
          <w:rtl/>
        </w:rPr>
      </w:pPr>
      <w:r w:rsidRPr="008A4A6D">
        <w:rPr>
          <w:rFonts w:cs="David" w:hint="cs"/>
          <w:rtl/>
        </w:rPr>
        <w:tab/>
        <w:t xml:space="preserve">לא, הוא לא צודק. </w:t>
      </w:r>
    </w:p>
    <w:p w14:paraId="07DFC403" w14:textId="77777777" w:rsidR="008A4A6D" w:rsidRPr="008A4A6D" w:rsidRDefault="008A4A6D" w:rsidP="008A4A6D">
      <w:pPr>
        <w:bidi/>
        <w:jc w:val="both"/>
        <w:rPr>
          <w:rFonts w:cs="David" w:hint="cs"/>
          <w:rtl/>
        </w:rPr>
      </w:pPr>
    </w:p>
    <w:p w14:paraId="2E6F4AD5" w14:textId="77777777" w:rsidR="008A4A6D" w:rsidRPr="008A4A6D" w:rsidRDefault="008A4A6D" w:rsidP="008A4A6D">
      <w:pPr>
        <w:bidi/>
        <w:jc w:val="both"/>
        <w:rPr>
          <w:rFonts w:cs="David"/>
        </w:rPr>
      </w:pPr>
      <w:r w:rsidRPr="008A4A6D">
        <w:rPr>
          <w:rFonts w:cs="David" w:hint="cs"/>
          <w:u w:val="single"/>
          <w:rtl/>
        </w:rPr>
        <w:t>היו"ר דוד טל:</w:t>
      </w:r>
    </w:p>
    <w:p w14:paraId="7E969981" w14:textId="77777777" w:rsidR="008A4A6D" w:rsidRPr="008A4A6D" w:rsidRDefault="008A4A6D" w:rsidP="008A4A6D">
      <w:pPr>
        <w:bidi/>
        <w:jc w:val="both"/>
        <w:rPr>
          <w:rFonts w:cs="David" w:hint="cs"/>
          <w:rtl/>
        </w:rPr>
      </w:pPr>
    </w:p>
    <w:p w14:paraId="728BD8AE" w14:textId="77777777" w:rsidR="008A4A6D" w:rsidRPr="008A4A6D" w:rsidRDefault="008A4A6D" w:rsidP="008A4A6D">
      <w:pPr>
        <w:bidi/>
        <w:jc w:val="both"/>
        <w:rPr>
          <w:rFonts w:cs="David" w:hint="cs"/>
          <w:rtl/>
        </w:rPr>
      </w:pPr>
      <w:r w:rsidRPr="008A4A6D">
        <w:rPr>
          <w:rFonts w:cs="David" w:hint="cs"/>
          <w:rtl/>
        </w:rPr>
        <w:tab/>
        <w:t xml:space="preserve">הוא צודק, בדיונים על החוקה זה יכול להיות. </w:t>
      </w:r>
    </w:p>
    <w:p w14:paraId="7A047DEC" w14:textId="77777777" w:rsidR="008A4A6D" w:rsidRPr="008A4A6D" w:rsidRDefault="008A4A6D" w:rsidP="008A4A6D">
      <w:pPr>
        <w:bidi/>
        <w:jc w:val="both"/>
        <w:rPr>
          <w:rFonts w:cs="David" w:hint="cs"/>
          <w:rtl/>
        </w:rPr>
      </w:pPr>
    </w:p>
    <w:p w14:paraId="195FCA89"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0AE9B0BB" w14:textId="77777777" w:rsidR="008A4A6D" w:rsidRPr="008A4A6D" w:rsidRDefault="008A4A6D" w:rsidP="008A4A6D">
      <w:pPr>
        <w:bidi/>
        <w:jc w:val="both"/>
        <w:rPr>
          <w:rFonts w:cs="David" w:hint="cs"/>
          <w:rtl/>
        </w:rPr>
      </w:pPr>
    </w:p>
    <w:p w14:paraId="422DA9EF" w14:textId="77777777" w:rsidR="008A4A6D" w:rsidRPr="008A4A6D" w:rsidRDefault="008A4A6D" w:rsidP="008A4A6D">
      <w:pPr>
        <w:bidi/>
        <w:jc w:val="both"/>
        <w:rPr>
          <w:rFonts w:cs="David" w:hint="cs"/>
          <w:rtl/>
        </w:rPr>
      </w:pPr>
      <w:r w:rsidRPr="008A4A6D">
        <w:rPr>
          <w:rFonts w:cs="David" w:hint="cs"/>
          <w:rtl/>
        </w:rPr>
        <w:tab/>
        <w:t>אנחנו ודאי יושבים לפחות פעמיים בשבוע- -</w:t>
      </w:r>
    </w:p>
    <w:p w14:paraId="6CDD11E9" w14:textId="77777777" w:rsidR="008A4A6D" w:rsidRPr="008A4A6D" w:rsidRDefault="008A4A6D" w:rsidP="008A4A6D">
      <w:pPr>
        <w:bidi/>
        <w:jc w:val="both"/>
        <w:rPr>
          <w:rFonts w:cs="David" w:hint="cs"/>
          <w:rtl/>
        </w:rPr>
      </w:pPr>
    </w:p>
    <w:p w14:paraId="7804FA8C" w14:textId="77777777" w:rsidR="008A4A6D" w:rsidRPr="008A4A6D" w:rsidRDefault="008A4A6D" w:rsidP="008A4A6D">
      <w:pPr>
        <w:bidi/>
        <w:jc w:val="both"/>
        <w:rPr>
          <w:rFonts w:cs="David" w:hint="cs"/>
          <w:rtl/>
        </w:rPr>
      </w:pPr>
      <w:r w:rsidRPr="008A4A6D">
        <w:rPr>
          <w:rFonts w:cs="David" w:hint="cs"/>
          <w:u w:val="single"/>
          <w:rtl/>
        </w:rPr>
        <w:t>יצחק לוי:</w:t>
      </w:r>
    </w:p>
    <w:p w14:paraId="720CC411" w14:textId="77777777" w:rsidR="008A4A6D" w:rsidRPr="008A4A6D" w:rsidRDefault="008A4A6D" w:rsidP="008A4A6D">
      <w:pPr>
        <w:bidi/>
        <w:jc w:val="both"/>
        <w:rPr>
          <w:rFonts w:cs="David" w:hint="cs"/>
          <w:rtl/>
        </w:rPr>
      </w:pPr>
    </w:p>
    <w:p w14:paraId="6ECAC013" w14:textId="77777777" w:rsidR="008A4A6D" w:rsidRPr="008A4A6D" w:rsidRDefault="008A4A6D" w:rsidP="008A4A6D">
      <w:pPr>
        <w:bidi/>
        <w:jc w:val="both"/>
        <w:rPr>
          <w:rFonts w:cs="David" w:hint="cs"/>
          <w:rtl/>
        </w:rPr>
      </w:pPr>
      <w:r w:rsidRPr="008A4A6D">
        <w:rPr>
          <w:rFonts w:cs="David" w:hint="cs"/>
          <w:rtl/>
        </w:rPr>
        <w:tab/>
        <w:t>לא נכון, בשבוע שעבר ישבנו פעם.</w:t>
      </w:r>
    </w:p>
    <w:p w14:paraId="73379B80" w14:textId="77777777" w:rsidR="008A4A6D" w:rsidRPr="008A4A6D" w:rsidRDefault="008A4A6D" w:rsidP="008A4A6D">
      <w:pPr>
        <w:bidi/>
        <w:jc w:val="both"/>
        <w:rPr>
          <w:rFonts w:cs="David" w:hint="cs"/>
          <w:rtl/>
        </w:rPr>
      </w:pPr>
    </w:p>
    <w:p w14:paraId="37556E6B"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6379CE85" w14:textId="77777777" w:rsidR="008A4A6D" w:rsidRPr="008A4A6D" w:rsidRDefault="008A4A6D" w:rsidP="008A4A6D">
      <w:pPr>
        <w:bidi/>
        <w:jc w:val="both"/>
        <w:rPr>
          <w:rFonts w:cs="David" w:hint="cs"/>
          <w:rtl/>
        </w:rPr>
      </w:pPr>
    </w:p>
    <w:p w14:paraId="52F4A160" w14:textId="77777777" w:rsidR="008A4A6D" w:rsidRPr="008A4A6D" w:rsidRDefault="008A4A6D" w:rsidP="008A4A6D">
      <w:pPr>
        <w:bidi/>
        <w:jc w:val="both"/>
        <w:rPr>
          <w:rFonts w:cs="David" w:hint="cs"/>
          <w:rtl/>
        </w:rPr>
      </w:pPr>
      <w:r w:rsidRPr="008A4A6D">
        <w:rPr>
          <w:rFonts w:cs="David" w:hint="cs"/>
          <w:rtl/>
        </w:rPr>
        <w:tab/>
        <w:t>אז שבוע שעבר אולי במקרה- -</w:t>
      </w:r>
    </w:p>
    <w:p w14:paraId="0DDFD0A5" w14:textId="77777777" w:rsidR="008A4A6D" w:rsidRPr="008A4A6D" w:rsidRDefault="008A4A6D" w:rsidP="008A4A6D">
      <w:pPr>
        <w:bidi/>
        <w:jc w:val="both"/>
        <w:rPr>
          <w:rFonts w:cs="David" w:hint="cs"/>
          <w:rtl/>
        </w:rPr>
      </w:pPr>
    </w:p>
    <w:p w14:paraId="5E540B94"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יצחק לוי:</w:t>
      </w:r>
    </w:p>
    <w:p w14:paraId="594D0B19" w14:textId="77777777" w:rsidR="008A4A6D" w:rsidRPr="008A4A6D" w:rsidRDefault="008A4A6D" w:rsidP="008A4A6D">
      <w:pPr>
        <w:tabs>
          <w:tab w:val="left" w:pos="389"/>
          <w:tab w:val="left" w:pos="929"/>
        </w:tabs>
        <w:bidi/>
        <w:jc w:val="both"/>
        <w:rPr>
          <w:rFonts w:cs="David" w:hint="cs"/>
          <w:rtl/>
        </w:rPr>
      </w:pPr>
    </w:p>
    <w:p w14:paraId="7BAFB238" w14:textId="77777777" w:rsidR="008A4A6D" w:rsidRPr="008A4A6D" w:rsidRDefault="008A4A6D" w:rsidP="008A4A6D">
      <w:pPr>
        <w:bidi/>
        <w:jc w:val="both"/>
        <w:rPr>
          <w:rFonts w:cs="David" w:hint="cs"/>
          <w:rtl/>
        </w:rPr>
      </w:pPr>
      <w:r w:rsidRPr="008A4A6D">
        <w:rPr>
          <w:rFonts w:cs="David" w:hint="cs"/>
          <w:rtl/>
        </w:rPr>
        <w:tab/>
        <w:t xml:space="preserve">- - ולפני שבועיים ישבנו פעם. </w:t>
      </w:r>
    </w:p>
    <w:p w14:paraId="1E54FD04" w14:textId="77777777" w:rsidR="008A4A6D" w:rsidRPr="008A4A6D" w:rsidRDefault="008A4A6D" w:rsidP="008A4A6D">
      <w:pPr>
        <w:bidi/>
        <w:jc w:val="both"/>
        <w:rPr>
          <w:rFonts w:cs="David" w:hint="cs"/>
          <w:rtl/>
        </w:rPr>
      </w:pPr>
    </w:p>
    <w:p w14:paraId="3D7B40DE"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3C746A40" w14:textId="77777777" w:rsidR="008A4A6D" w:rsidRPr="008A4A6D" w:rsidRDefault="008A4A6D" w:rsidP="008A4A6D">
      <w:pPr>
        <w:bidi/>
        <w:jc w:val="both"/>
        <w:rPr>
          <w:rFonts w:cs="David" w:hint="cs"/>
          <w:rtl/>
        </w:rPr>
      </w:pPr>
    </w:p>
    <w:p w14:paraId="591CFEC7" w14:textId="77777777" w:rsidR="008A4A6D" w:rsidRPr="008A4A6D" w:rsidRDefault="008A4A6D" w:rsidP="008A4A6D">
      <w:pPr>
        <w:bidi/>
        <w:jc w:val="both"/>
        <w:rPr>
          <w:rFonts w:cs="David" w:hint="cs"/>
          <w:rtl/>
        </w:rPr>
      </w:pPr>
      <w:r w:rsidRPr="008A4A6D">
        <w:rPr>
          <w:rFonts w:cs="David" w:hint="cs"/>
          <w:rtl/>
        </w:rPr>
        <w:tab/>
        <w:t xml:space="preserve"> סליחה, אפשר להגיד גם משפט בניגוד לדעתך, או שכשאומרים בניגוד לדעתך, אז המדריך נכנס לפעולה?</w:t>
      </w:r>
    </w:p>
    <w:p w14:paraId="4866F6DA" w14:textId="77777777" w:rsidR="008A4A6D" w:rsidRPr="008A4A6D" w:rsidRDefault="008A4A6D" w:rsidP="008A4A6D">
      <w:pPr>
        <w:bidi/>
        <w:jc w:val="both"/>
        <w:rPr>
          <w:rFonts w:cs="David" w:hint="cs"/>
          <w:rtl/>
        </w:rPr>
      </w:pPr>
    </w:p>
    <w:p w14:paraId="3118EBE1"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יצחק לוי:</w:t>
      </w:r>
    </w:p>
    <w:p w14:paraId="241DD2AF" w14:textId="77777777" w:rsidR="008A4A6D" w:rsidRPr="008A4A6D" w:rsidRDefault="008A4A6D" w:rsidP="008A4A6D">
      <w:pPr>
        <w:tabs>
          <w:tab w:val="left" w:pos="389"/>
          <w:tab w:val="left" w:pos="929"/>
        </w:tabs>
        <w:bidi/>
        <w:jc w:val="both"/>
        <w:rPr>
          <w:rFonts w:cs="David" w:hint="cs"/>
          <w:rtl/>
        </w:rPr>
      </w:pPr>
    </w:p>
    <w:p w14:paraId="2728430A" w14:textId="77777777" w:rsidR="008A4A6D" w:rsidRPr="008A4A6D" w:rsidRDefault="008A4A6D" w:rsidP="008A4A6D">
      <w:pPr>
        <w:bidi/>
        <w:jc w:val="both"/>
        <w:rPr>
          <w:rFonts w:cs="David" w:hint="cs"/>
          <w:rtl/>
        </w:rPr>
      </w:pPr>
      <w:r w:rsidRPr="008A4A6D">
        <w:rPr>
          <w:rFonts w:cs="David" w:hint="cs"/>
          <w:rtl/>
        </w:rPr>
        <w:tab/>
        <w:t xml:space="preserve"> צריך להגיד את האמת.</w:t>
      </w:r>
    </w:p>
    <w:p w14:paraId="4EA0AAB4" w14:textId="77777777" w:rsidR="008A4A6D" w:rsidRPr="008A4A6D" w:rsidRDefault="008A4A6D" w:rsidP="008A4A6D">
      <w:pPr>
        <w:bidi/>
        <w:jc w:val="both"/>
        <w:rPr>
          <w:rFonts w:cs="David" w:hint="cs"/>
          <w:rtl/>
        </w:rPr>
      </w:pPr>
    </w:p>
    <w:p w14:paraId="04C18D97"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1061974D" w14:textId="77777777" w:rsidR="008A4A6D" w:rsidRPr="008A4A6D" w:rsidRDefault="008A4A6D" w:rsidP="008A4A6D">
      <w:pPr>
        <w:bidi/>
        <w:jc w:val="both"/>
        <w:rPr>
          <w:rFonts w:cs="David" w:hint="cs"/>
          <w:rtl/>
        </w:rPr>
      </w:pPr>
    </w:p>
    <w:p w14:paraId="0AF6165B" w14:textId="77777777" w:rsidR="008A4A6D" w:rsidRPr="008A4A6D" w:rsidRDefault="008A4A6D" w:rsidP="008A4A6D">
      <w:pPr>
        <w:bidi/>
        <w:jc w:val="both"/>
        <w:rPr>
          <w:rFonts w:cs="David" w:hint="cs"/>
          <w:rtl/>
        </w:rPr>
      </w:pPr>
      <w:r w:rsidRPr="008A4A6D">
        <w:rPr>
          <w:rFonts w:cs="David" w:hint="cs"/>
          <w:rtl/>
        </w:rPr>
        <w:tab/>
        <w:t xml:space="preserve"> אני אומר את האמת.</w:t>
      </w:r>
    </w:p>
    <w:p w14:paraId="1DC44913" w14:textId="77777777" w:rsidR="008A4A6D" w:rsidRPr="008A4A6D" w:rsidRDefault="008A4A6D" w:rsidP="008A4A6D">
      <w:pPr>
        <w:bidi/>
        <w:jc w:val="both"/>
        <w:rPr>
          <w:rFonts w:cs="David" w:hint="cs"/>
          <w:rtl/>
        </w:rPr>
      </w:pPr>
    </w:p>
    <w:p w14:paraId="0E34113B" w14:textId="77777777" w:rsidR="008A4A6D" w:rsidRPr="008A4A6D" w:rsidRDefault="008A4A6D" w:rsidP="008A4A6D">
      <w:pPr>
        <w:bidi/>
        <w:jc w:val="both"/>
        <w:rPr>
          <w:rFonts w:cs="David" w:hint="cs"/>
          <w:rtl/>
        </w:rPr>
      </w:pPr>
      <w:r w:rsidRPr="008A4A6D">
        <w:rPr>
          <w:rFonts w:cs="David" w:hint="cs"/>
          <w:rtl/>
        </w:rPr>
        <w:tab/>
        <w:t xml:space="preserve">הוועדה יושבת לפחות 5 שעות בשבוע על הנושא של חוקה. בוועדה יש המון חוקים שמחכים וכשאנחנו לוקחים יום חופש החוקים האלה לא מתקדמים. </w:t>
      </w:r>
    </w:p>
    <w:p w14:paraId="7E85C82A" w14:textId="77777777" w:rsidR="008A4A6D" w:rsidRPr="008A4A6D" w:rsidRDefault="008A4A6D" w:rsidP="008A4A6D">
      <w:pPr>
        <w:bidi/>
        <w:jc w:val="both"/>
        <w:rPr>
          <w:rFonts w:cs="David" w:hint="cs"/>
          <w:rtl/>
        </w:rPr>
      </w:pPr>
    </w:p>
    <w:p w14:paraId="6D5CFB40" w14:textId="77777777" w:rsidR="008A4A6D" w:rsidRPr="008A4A6D" w:rsidRDefault="008A4A6D" w:rsidP="008A4A6D">
      <w:pPr>
        <w:bidi/>
        <w:ind w:firstLine="567"/>
        <w:jc w:val="both"/>
        <w:rPr>
          <w:rFonts w:cs="David" w:hint="cs"/>
          <w:rtl/>
        </w:rPr>
      </w:pPr>
      <w:r w:rsidRPr="008A4A6D">
        <w:rPr>
          <w:rFonts w:cs="David" w:hint="cs"/>
          <w:rtl/>
        </w:rPr>
        <w:t xml:space="preserve">דבר נוסף, עם כל הכבוד לחבר הכנסת חנין וגם לרב לוי, חבר כנסת נבחר כדי לעבוד בעבודה </w:t>
      </w:r>
      <w:proofErr w:type="spellStart"/>
      <w:r w:rsidRPr="008A4A6D">
        <w:rPr>
          <w:rFonts w:cs="David" w:hint="cs"/>
          <w:rtl/>
        </w:rPr>
        <w:t>פרלמנטרית</w:t>
      </w:r>
      <w:proofErr w:type="spellEnd"/>
      <w:r w:rsidRPr="008A4A6D">
        <w:rPr>
          <w:rFonts w:cs="David" w:hint="cs"/>
          <w:rtl/>
        </w:rPr>
        <w:t xml:space="preserve"> בכנסת. הפעילות הפוליטית שלו- -</w:t>
      </w:r>
    </w:p>
    <w:p w14:paraId="231FBA2B" w14:textId="77777777" w:rsidR="008A4A6D" w:rsidRPr="008A4A6D" w:rsidRDefault="008A4A6D" w:rsidP="008A4A6D">
      <w:pPr>
        <w:bidi/>
        <w:jc w:val="both"/>
        <w:rPr>
          <w:rFonts w:cs="David" w:hint="cs"/>
          <w:rtl/>
        </w:rPr>
      </w:pPr>
    </w:p>
    <w:p w14:paraId="1335B71A" w14:textId="77777777" w:rsidR="008A4A6D" w:rsidRPr="008A4A6D" w:rsidRDefault="008A4A6D" w:rsidP="008A4A6D">
      <w:pPr>
        <w:bidi/>
        <w:jc w:val="both"/>
        <w:rPr>
          <w:rFonts w:cs="David"/>
        </w:rPr>
      </w:pPr>
      <w:r w:rsidRPr="008A4A6D">
        <w:rPr>
          <w:rFonts w:cs="David" w:hint="cs"/>
          <w:u w:val="single"/>
          <w:rtl/>
        </w:rPr>
        <w:t>היו"ר דוד טל:</w:t>
      </w:r>
    </w:p>
    <w:p w14:paraId="0EBE0BC2" w14:textId="77777777" w:rsidR="008A4A6D" w:rsidRPr="008A4A6D" w:rsidRDefault="008A4A6D" w:rsidP="008A4A6D">
      <w:pPr>
        <w:bidi/>
        <w:jc w:val="both"/>
        <w:rPr>
          <w:rFonts w:cs="David" w:hint="cs"/>
          <w:rtl/>
        </w:rPr>
      </w:pPr>
    </w:p>
    <w:p w14:paraId="2BD5C481" w14:textId="77777777" w:rsidR="008A4A6D" w:rsidRPr="008A4A6D" w:rsidRDefault="008A4A6D" w:rsidP="008A4A6D">
      <w:pPr>
        <w:bidi/>
        <w:jc w:val="both"/>
        <w:rPr>
          <w:rFonts w:cs="David" w:hint="cs"/>
          <w:rtl/>
        </w:rPr>
      </w:pPr>
      <w:r w:rsidRPr="008A4A6D">
        <w:rPr>
          <w:rFonts w:cs="David" w:hint="cs"/>
          <w:rtl/>
        </w:rPr>
        <w:tab/>
        <w:t>זה חלק מהעבודה.</w:t>
      </w:r>
    </w:p>
    <w:p w14:paraId="42E05717" w14:textId="77777777" w:rsidR="008A4A6D" w:rsidRPr="008A4A6D" w:rsidRDefault="008A4A6D" w:rsidP="008A4A6D">
      <w:pPr>
        <w:bidi/>
        <w:jc w:val="both"/>
        <w:rPr>
          <w:rFonts w:cs="David" w:hint="cs"/>
          <w:rtl/>
        </w:rPr>
      </w:pPr>
    </w:p>
    <w:p w14:paraId="3379D91C" w14:textId="77777777" w:rsidR="008A4A6D" w:rsidRDefault="008A4A6D" w:rsidP="008A4A6D">
      <w:pPr>
        <w:pStyle w:val="Heading5"/>
        <w:rPr>
          <w:rFonts w:hint="cs"/>
          <w:sz w:val="24"/>
          <w:u w:val="single"/>
          <w:rtl/>
        </w:rPr>
      </w:pPr>
    </w:p>
    <w:p w14:paraId="648AD326" w14:textId="77777777" w:rsidR="008A4A6D" w:rsidRDefault="008A4A6D" w:rsidP="008A4A6D">
      <w:pPr>
        <w:pStyle w:val="Heading5"/>
        <w:rPr>
          <w:rFonts w:hint="cs"/>
          <w:sz w:val="24"/>
          <w:u w:val="single"/>
          <w:rtl/>
        </w:rPr>
      </w:pPr>
    </w:p>
    <w:p w14:paraId="3CD339B0" w14:textId="77777777" w:rsidR="008A4A6D" w:rsidRPr="008A4A6D" w:rsidRDefault="008A4A6D" w:rsidP="008A4A6D">
      <w:pPr>
        <w:pStyle w:val="Heading5"/>
        <w:rPr>
          <w:rFonts w:hint="cs"/>
          <w:sz w:val="24"/>
          <w:rtl/>
        </w:rPr>
      </w:pPr>
      <w:r w:rsidRPr="008A4A6D">
        <w:rPr>
          <w:rFonts w:hint="cs"/>
          <w:sz w:val="24"/>
          <w:u w:val="single"/>
          <w:rtl/>
        </w:rPr>
        <w:t>דב חנין:</w:t>
      </w:r>
    </w:p>
    <w:p w14:paraId="0E58E976" w14:textId="77777777" w:rsidR="008A4A6D" w:rsidRPr="008A4A6D" w:rsidRDefault="008A4A6D" w:rsidP="008A4A6D">
      <w:pPr>
        <w:pStyle w:val="Heading5"/>
        <w:rPr>
          <w:rFonts w:hint="cs"/>
          <w:sz w:val="24"/>
          <w:rtl/>
        </w:rPr>
      </w:pPr>
    </w:p>
    <w:p w14:paraId="04010327" w14:textId="77777777" w:rsidR="008A4A6D" w:rsidRPr="008A4A6D" w:rsidRDefault="008A4A6D" w:rsidP="008A4A6D">
      <w:pPr>
        <w:bidi/>
        <w:jc w:val="both"/>
        <w:rPr>
          <w:rFonts w:cs="David" w:hint="cs"/>
          <w:rtl/>
        </w:rPr>
      </w:pPr>
      <w:r w:rsidRPr="008A4A6D">
        <w:rPr>
          <w:rFonts w:cs="David" w:hint="cs"/>
          <w:rtl/>
        </w:rPr>
        <w:tab/>
        <w:t xml:space="preserve">- - - גם להיפגש מחוץ לכנסת. זאת עבודה </w:t>
      </w:r>
      <w:proofErr w:type="spellStart"/>
      <w:r w:rsidRPr="008A4A6D">
        <w:rPr>
          <w:rFonts w:cs="David" w:hint="cs"/>
          <w:rtl/>
        </w:rPr>
        <w:t>פרלמנטרית</w:t>
      </w:r>
      <w:proofErr w:type="spellEnd"/>
      <w:r w:rsidRPr="008A4A6D">
        <w:rPr>
          <w:rFonts w:cs="David" w:hint="cs"/>
          <w:rtl/>
        </w:rPr>
        <w:t>.</w:t>
      </w:r>
    </w:p>
    <w:p w14:paraId="35E293E2" w14:textId="77777777" w:rsidR="008A4A6D" w:rsidRPr="008A4A6D" w:rsidRDefault="008A4A6D" w:rsidP="008A4A6D">
      <w:pPr>
        <w:bidi/>
        <w:jc w:val="both"/>
        <w:rPr>
          <w:rFonts w:cs="David" w:hint="cs"/>
          <w:rtl/>
        </w:rPr>
      </w:pPr>
    </w:p>
    <w:p w14:paraId="50501F17" w14:textId="77777777" w:rsidR="008A4A6D" w:rsidRPr="008A4A6D" w:rsidRDefault="008A4A6D" w:rsidP="008A4A6D">
      <w:pPr>
        <w:pStyle w:val="Heading5"/>
        <w:rPr>
          <w:rFonts w:hint="cs"/>
          <w:sz w:val="24"/>
          <w:rtl/>
        </w:rPr>
      </w:pPr>
      <w:r w:rsidRPr="008A4A6D">
        <w:rPr>
          <w:rFonts w:hint="cs"/>
          <w:sz w:val="24"/>
          <w:u w:val="single"/>
          <w:rtl/>
        </w:rPr>
        <w:t>יואל חסון:</w:t>
      </w:r>
    </w:p>
    <w:p w14:paraId="2CC594F7" w14:textId="77777777" w:rsidR="008A4A6D" w:rsidRPr="008A4A6D" w:rsidRDefault="008A4A6D" w:rsidP="008A4A6D">
      <w:pPr>
        <w:pStyle w:val="Heading5"/>
        <w:rPr>
          <w:rFonts w:hint="cs"/>
          <w:sz w:val="24"/>
          <w:rtl/>
        </w:rPr>
      </w:pPr>
    </w:p>
    <w:p w14:paraId="32F098E1" w14:textId="77777777" w:rsidR="008A4A6D" w:rsidRPr="008A4A6D" w:rsidRDefault="008A4A6D" w:rsidP="008A4A6D">
      <w:pPr>
        <w:bidi/>
        <w:jc w:val="both"/>
        <w:rPr>
          <w:rFonts w:cs="David" w:hint="cs"/>
          <w:rtl/>
        </w:rPr>
      </w:pPr>
      <w:r w:rsidRPr="008A4A6D">
        <w:rPr>
          <w:rFonts w:cs="David" w:hint="cs"/>
          <w:rtl/>
        </w:rPr>
        <w:tab/>
        <w:t xml:space="preserve"> אתם מעוותים את תפקידו של חבר הכנסת. תפקידו של חבר הכנסת הוא לא להיות פה כל הזמן. אתם מתבלבלים לגמרי.</w:t>
      </w:r>
    </w:p>
    <w:p w14:paraId="5325BEB6" w14:textId="77777777" w:rsidR="008A4A6D" w:rsidRPr="008A4A6D" w:rsidRDefault="008A4A6D" w:rsidP="008A4A6D">
      <w:pPr>
        <w:bidi/>
        <w:jc w:val="both"/>
        <w:rPr>
          <w:rFonts w:cs="David" w:hint="cs"/>
          <w:rtl/>
        </w:rPr>
      </w:pPr>
    </w:p>
    <w:p w14:paraId="6A123730"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57DC1BEE" w14:textId="77777777" w:rsidR="008A4A6D" w:rsidRPr="008A4A6D" w:rsidRDefault="008A4A6D" w:rsidP="008A4A6D">
      <w:pPr>
        <w:bidi/>
        <w:jc w:val="both"/>
        <w:rPr>
          <w:rFonts w:cs="David" w:hint="cs"/>
          <w:rtl/>
        </w:rPr>
      </w:pPr>
    </w:p>
    <w:p w14:paraId="32285E17" w14:textId="77777777" w:rsidR="008A4A6D" w:rsidRPr="008A4A6D" w:rsidRDefault="008A4A6D" w:rsidP="008A4A6D">
      <w:pPr>
        <w:bidi/>
        <w:jc w:val="both"/>
        <w:rPr>
          <w:rFonts w:cs="David" w:hint="cs"/>
          <w:rtl/>
        </w:rPr>
      </w:pPr>
      <w:r w:rsidRPr="008A4A6D">
        <w:rPr>
          <w:rFonts w:cs="David" w:hint="cs"/>
          <w:rtl/>
        </w:rPr>
        <w:tab/>
        <w:t>הפעילות הפוליטית שלו היא נספחת - -</w:t>
      </w:r>
    </w:p>
    <w:p w14:paraId="51AE7005" w14:textId="77777777" w:rsidR="008A4A6D" w:rsidRPr="008A4A6D" w:rsidRDefault="008A4A6D" w:rsidP="008A4A6D">
      <w:pPr>
        <w:bidi/>
        <w:jc w:val="both"/>
        <w:rPr>
          <w:rFonts w:cs="David" w:hint="cs"/>
          <w:rtl/>
        </w:rPr>
      </w:pPr>
    </w:p>
    <w:p w14:paraId="2C0C5D97" w14:textId="77777777" w:rsidR="008A4A6D" w:rsidRPr="008A4A6D" w:rsidRDefault="008A4A6D" w:rsidP="008A4A6D">
      <w:pPr>
        <w:pStyle w:val="Heading5"/>
        <w:rPr>
          <w:rFonts w:hint="cs"/>
          <w:sz w:val="24"/>
          <w:rtl/>
        </w:rPr>
      </w:pPr>
      <w:r w:rsidRPr="008A4A6D">
        <w:rPr>
          <w:rFonts w:hint="cs"/>
          <w:sz w:val="24"/>
          <w:u w:val="single"/>
          <w:rtl/>
        </w:rPr>
        <w:t>דב חנין:</w:t>
      </w:r>
    </w:p>
    <w:p w14:paraId="716F214D" w14:textId="77777777" w:rsidR="008A4A6D" w:rsidRPr="008A4A6D" w:rsidRDefault="008A4A6D" w:rsidP="008A4A6D">
      <w:pPr>
        <w:pStyle w:val="Heading5"/>
        <w:rPr>
          <w:rFonts w:hint="cs"/>
          <w:sz w:val="24"/>
          <w:rtl/>
        </w:rPr>
      </w:pPr>
    </w:p>
    <w:p w14:paraId="4F5D70B2" w14:textId="77777777" w:rsidR="008A4A6D" w:rsidRPr="008A4A6D" w:rsidRDefault="008A4A6D" w:rsidP="008A4A6D">
      <w:pPr>
        <w:bidi/>
        <w:jc w:val="both"/>
        <w:rPr>
          <w:rFonts w:cs="David" w:hint="cs"/>
          <w:rtl/>
        </w:rPr>
      </w:pPr>
      <w:r w:rsidRPr="008A4A6D">
        <w:rPr>
          <w:rFonts w:cs="David" w:hint="cs"/>
          <w:rtl/>
        </w:rPr>
        <w:tab/>
        <w:t xml:space="preserve"> היא לא פעילות פוליטית, היא פעילות </w:t>
      </w:r>
      <w:proofErr w:type="spellStart"/>
      <w:r w:rsidRPr="008A4A6D">
        <w:rPr>
          <w:rFonts w:cs="David" w:hint="cs"/>
          <w:rtl/>
        </w:rPr>
        <w:t>פרלמנטרית</w:t>
      </w:r>
      <w:proofErr w:type="spellEnd"/>
      <w:r w:rsidRPr="008A4A6D">
        <w:rPr>
          <w:rFonts w:cs="David" w:hint="cs"/>
          <w:rtl/>
        </w:rPr>
        <w:t>.</w:t>
      </w:r>
    </w:p>
    <w:p w14:paraId="4EB941E4" w14:textId="77777777" w:rsidR="008A4A6D" w:rsidRPr="008A4A6D" w:rsidRDefault="008A4A6D" w:rsidP="008A4A6D">
      <w:pPr>
        <w:bidi/>
        <w:jc w:val="both"/>
        <w:rPr>
          <w:rFonts w:cs="David" w:hint="cs"/>
          <w:rtl/>
        </w:rPr>
      </w:pPr>
    </w:p>
    <w:p w14:paraId="3421B0E1"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0B8B748B" w14:textId="77777777" w:rsidR="008A4A6D" w:rsidRPr="008A4A6D" w:rsidRDefault="008A4A6D" w:rsidP="008A4A6D">
      <w:pPr>
        <w:bidi/>
        <w:jc w:val="both"/>
        <w:rPr>
          <w:rFonts w:cs="David" w:hint="cs"/>
          <w:rtl/>
        </w:rPr>
      </w:pPr>
    </w:p>
    <w:p w14:paraId="0002B2F2" w14:textId="77777777" w:rsidR="008A4A6D" w:rsidRPr="008A4A6D" w:rsidRDefault="008A4A6D" w:rsidP="008A4A6D">
      <w:pPr>
        <w:bidi/>
        <w:jc w:val="both"/>
        <w:rPr>
          <w:rFonts w:cs="David" w:hint="cs"/>
          <w:rtl/>
        </w:rPr>
      </w:pPr>
      <w:r w:rsidRPr="008A4A6D">
        <w:rPr>
          <w:rFonts w:cs="David" w:hint="cs"/>
          <w:rtl/>
        </w:rPr>
        <w:tab/>
        <w:t xml:space="preserve"> פעילות </w:t>
      </w:r>
      <w:proofErr w:type="spellStart"/>
      <w:r w:rsidRPr="008A4A6D">
        <w:rPr>
          <w:rFonts w:cs="David" w:hint="cs"/>
          <w:rtl/>
        </w:rPr>
        <w:t>פרלמנטרית</w:t>
      </w:r>
      <w:proofErr w:type="spellEnd"/>
      <w:r w:rsidRPr="008A4A6D">
        <w:rPr>
          <w:rFonts w:cs="David" w:hint="cs"/>
          <w:rtl/>
        </w:rPr>
        <w:t xml:space="preserve"> נעשית בכנסת.</w:t>
      </w:r>
    </w:p>
    <w:p w14:paraId="0297951B" w14:textId="77777777" w:rsidR="008A4A6D" w:rsidRPr="008A4A6D" w:rsidRDefault="008A4A6D" w:rsidP="008A4A6D">
      <w:pPr>
        <w:bidi/>
        <w:jc w:val="both"/>
        <w:rPr>
          <w:rFonts w:cs="David" w:hint="cs"/>
          <w:rtl/>
        </w:rPr>
      </w:pPr>
    </w:p>
    <w:p w14:paraId="0C3FE037" w14:textId="77777777" w:rsidR="008A4A6D" w:rsidRPr="008A4A6D" w:rsidRDefault="008A4A6D" w:rsidP="008A4A6D">
      <w:pPr>
        <w:pStyle w:val="Heading5"/>
        <w:rPr>
          <w:rFonts w:hint="cs"/>
          <w:sz w:val="24"/>
          <w:rtl/>
        </w:rPr>
      </w:pPr>
      <w:r w:rsidRPr="008A4A6D">
        <w:rPr>
          <w:rFonts w:hint="cs"/>
          <w:sz w:val="24"/>
          <w:u w:val="single"/>
          <w:rtl/>
        </w:rPr>
        <w:t>יואל חסון:</w:t>
      </w:r>
    </w:p>
    <w:p w14:paraId="09895029" w14:textId="77777777" w:rsidR="008A4A6D" w:rsidRPr="008A4A6D" w:rsidRDefault="008A4A6D" w:rsidP="008A4A6D">
      <w:pPr>
        <w:pStyle w:val="Heading5"/>
        <w:rPr>
          <w:rFonts w:hint="cs"/>
          <w:sz w:val="24"/>
          <w:rtl/>
        </w:rPr>
      </w:pPr>
    </w:p>
    <w:p w14:paraId="73D4EC6A" w14:textId="77777777" w:rsidR="008A4A6D" w:rsidRPr="008A4A6D" w:rsidRDefault="008A4A6D" w:rsidP="008A4A6D">
      <w:pPr>
        <w:bidi/>
        <w:jc w:val="both"/>
        <w:rPr>
          <w:rFonts w:cs="David" w:hint="cs"/>
          <w:rtl/>
        </w:rPr>
      </w:pPr>
      <w:r w:rsidRPr="008A4A6D">
        <w:rPr>
          <w:rFonts w:cs="David" w:hint="cs"/>
          <w:rtl/>
        </w:rPr>
        <w:tab/>
        <w:t>מה זה, "פוליטי" זאת מילה גסה?</w:t>
      </w:r>
    </w:p>
    <w:p w14:paraId="4A7E8F33" w14:textId="77777777" w:rsidR="008A4A6D" w:rsidRPr="008A4A6D" w:rsidRDefault="008A4A6D" w:rsidP="008A4A6D">
      <w:pPr>
        <w:bidi/>
        <w:jc w:val="both"/>
        <w:rPr>
          <w:rFonts w:cs="David" w:hint="cs"/>
          <w:rtl/>
        </w:rPr>
      </w:pPr>
    </w:p>
    <w:p w14:paraId="7448788E"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1B45E868" w14:textId="77777777" w:rsidR="008A4A6D" w:rsidRPr="008A4A6D" w:rsidRDefault="008A4A6D" w:rsidP="008A4A6D">
      <w:pPr>
        <w:bidi/>
        <w:jc w:val="both"/>
        <w:rPr>
          <w:rFonts w:cs="David" w:hint="cs"/>
          <w:rtl/>
        </w:rPr>
      </w:pPr>
    </w:p>
    <w:p w14:paraId="63F1AB55" w14:textId="77777777" w:rsidR="008A4A6D" w:rsidRPr="008A4A6D" w:rsidRDefault="008A4A6D" w:rsidP="008A4A6D">
      <w:pPr>
        <w:bidi/>
        <w:jc w:val="both"/>
        <w:rPr>
          <w:rFonts w:cs="David" w:hint="cs"/>
          <w:rtl/>
        </w:rPr>
      </w:pPr>
      <w:r w:rsidRPr="008A4A6D">
        <w:rPr>
          <w:rFonts w:cs="David" w:hint="cs"/>
          <w:rtl/>
        </w:rPr>
        <w:tab/>
        <w:t xml:space="preserve"> הציבור גם ככה חושב שאנחנו- - -</w:t>
      </w:r>
    </w:p>
    <w:p w14:paraId="4946B5A5" w14:textId="77777777" w:rsidR="008A4A6D" w:rsidRPr="008A4A6D" w:rsidRDefault="008A4A6D" w:rsidP="008A4A6D">
      <w:pPr>
        <w:bidi/>
        <w:jc w:val="both"/>
        <w:rPr>
          <w:rFonts w:cs="David" w:hint="cs"/>
          <w:rtl/>
        </w:rPr>
      </w:pPr>
    </w:p>
    <w:p w14:paraId="38B345A5" w14:textId="77777777" w:rsidR="008A4A6D" w:rsidRPr="008A4A6D" w:rsidRDefault="008A4A6D" w:rsidP="008A4A6D">
      <w:pPr>
        <w:pStyle w:val="Heading5"/>
        <w:rPr>
          <w:rFonts w:hint="cs"/>
          <w:sz w:val="24"/>
          <w:rtl/>
        </w:rPr>
      </w:pPr>
      <w:r w:rsidRPr="008A4A6D">
        <w:rPr>
          <w:rFonts w:hint="cs"/>
          <w:sz w:val="24"/>
          <w:u w:val="single"/>
          <w:rtl/>
        </w:rPr>
        <w:t>יואל חסון:</w:t>
      </w:r>
    </w:p>
    <w:p w14:paraId="5083A874" w14:textId="77777777" w:rsidR="008A4A6D" w:rsidRPr="008A4A6D" w:rsidRDefault="008A4A6D" w:rsidP="008A4A6D">
      <w:pPr>
        <w:pStyle w:val="Heading5"/>
        <w:rPr>
          <w:rFonts w:hint="cs"/>
          <w:sz w:val="24"/>
          <w:rtl/>
        </w:rPr>
      </w:pPr>
    </w:p>
    <w:p w14:paraId="65E237FD" w14:textId="77777777" w:rsidR="008A4A6D" w:rsidRPr="008A4A6D" w:rsidRDefault="008A4A6D" w:rsidP="008A4A6D">
      <w:pPr>
        <w:bidi/>
        <w:jc w:val="both"/>
        <w:rPr>
          <w:rFonts w:cs="David" w:hint="cs"/>
          <w:rtl/>
        </w:rPr>
      </w:pPr>
      <w:r w:rsidRPr="008A4A6D">
        <w:rPr>
          <w:rFonts w:cs="David" w:hint="cs"/>
          <w:rtl/>
        </w:rPr>
        <w:tab/>
        <w:t xml:space="preserve"> אם היה לך פריימריז היית מדבר אחרת.</w:t>
      </w:r>
    </w:p>
    <w:p w14:paraId="328ADA8C" w14:textId="77777777" w:rsidR="008A4A6D" w:rsidRPr="008A4A6D" w:rsidRDefault="008A4A6D" w:rsidP="008A4A6D">
      <w:pPr>
        <w:bidi/>
        <w:jc w:val="both"/>
        <w:rPr>
          <w:rFonts w:cs="David" w:hint="cs"/>
          <w:rtl/>
        </w:rPr>
      </w:pPr>
    </w:p>
    <w:p w14:paraId="13EF0D72"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54E3870F" w14:textId="77777777" w:rsidR="008A4A6D" w:rsidRPr="008A4A6D" w:rsidRDefault="008A4A6D" w:rsidP="008A4A6D">
      <w:pPr>
        <w:bidi/>
        <w:jc w:val="both"/>
        <w:rPr>
          <w:rFonts w:cs="David" w:hint="cs"/>
          <w:rtl/>
        </w:rPr>
      </w:pPr>
    </w:p>
    <w:p w14:paraId="37C13094" w14:textId="77777777" w:rsidR="008A4A6D" w:rsidRPr="008A4A6D" w:rsidRDefault="008A4A6D" w:rsidP="008A4A6D">
      <w:pPr>
        <w:bidi/>
        <w:jc w:val="both"/>
        <w:rPr>
          <w:rFonts w:cs="David" w:hint="cs"/>
          <w:rtl/>
        </w:rPr>
      </w:pPr>
      <w:r w:rsidRPr="008A4A6D">
        <w:rPr>
          <w:rFonts w:cs="David" w:hint="cs"/>
          <w:rtl/>
        </w:rPr>
        <w:tab/>
        <w:t xml:space="preserve">זה בדיוק העניין, אתה דואג לפריימריז שלך. אבל זאת לא הפעילות </w:t>
      </w:r>
      <w:proofErr w:type="spellStart"/>
      <w:r w:rsidRPr="008A4A6D">
        <w:rPr>
          <w:rFonts w:cs="David" w:hint="cs"/>
          <w:rtl/>
        </w:rPr>
        <w:t>הפרלמנטרית</w:t>
      </w:r>
      <w:proofErr w:type="spellEnd"/>
      <w:r w:rsidRPr="008A4A6D">
        <w:rPr>
          <w:rFonts w:cs="David" w:hint="cs"/>
          <w:rtl/>
        </w:rPr>
        <w:t xml:space="preserve"> שלך.</w:t>
      </w:r>
    </w:p>
    <w:p w14:paraId="09716759" w14:textId="77777777" w:rsidR="008A4A6D" w:rsidRPr="008A4A6D" w:rsidRDefault="008A4A6D" w:rsidP="008A4A6D">
      <w:pPr>
        <w:bidi/>
        <w:jc w:val="both"/>
        <w:rPr>
          <w:rFonts w:cs="David" w:hint="cs"/>
          <w:rtl/>
        </w:rPr>
      </w:pPr>
    </w:p>
    <w:p w14:paraId="5E96830B" w14:textId="77777777" w:rsidR="008A4A6D" w:rsidRPr="008A4A6D" w:rsidRDefault="008A4A6D" w:rsidP="008A4A6D">
      <w:pPr>
        <w:pStyle w:val="Heading5"/>
        <w:rPr>
          <w:rFonts w:hint="cs"/>
          <w:sz w:val="24"/>
          <w:rtl/>
        </w:rPr>
      </w:pPr>
      <w:r w:rsidRPr="008A4A6D">
        <w:rPr>
          <w:rFonts w:hint="cs"/>
          <w:sz w:val="24"/>
          <w:u w:val="single"/>
          <w:rtl/>
        </w:rPr>
        <w:t>יואל חסון:</w:t>
      </w:r>
    </w:p>
    <w:p w14:paraId="4F2E224C" w14:textId="77777777" w:rsidR="008A4A6D" w:rsidRPr="008A4A6D" w:rsidRDefault="008A4A6D" w:rsidP="008A4A6D">
      <w:pPr>
        <w:pStyle w:val="Heading5"/>
        <w:rPr>
          <w:rFonts w:hint="cs"/>
          <w:sz w:val="24"/>
          <w:rtl/>
        </w:rPr>
      </w:pPr>
    </w:p>
    <w:p w14:paraId="37E6ADA1" w14:textId="77777777" w:rsidR="008A4A6D" w:rsidRPr="008A4A6D" w:rsidRDefault="008A4A6D" w:rsidP="008A4A6D">
      <w:pPr>
        <w:bidi/>
        <w:jc w:val="both"/>
        <w:rPr>
          <w:rFonts w:cs="David" w:hint="cs"/>
          <w:rtl/>
        </w:rPr>
      </w:pPr>
      <w:r w:rsidRPr="008A4A6D">
        <w:rPr>
          <w:rFonts w:cs="David" w:hint="cs"/>
          <w:rtl/>
        </w:rPr>
        <w:tab/>
        <w:t>- - - בוחרים בך.</w:t>
      </w:r>
    </w:p>
    <w:p w14:paraId="279FC22C" w14:textId="77777777" w:rsidR="008A4A6D" w:rsidRPr="008A4A6D" w:rsidRDefault="008A4A6D" w:rsidP="008A4A6D">
      <w:pPr>
        <w:bidi/>
        <w:jc w:val="both"/>
        <w:rPr>
          <w:rFonts w:cs="David" w:hint="cs"/>
          <w:rtl/>
        </w:rPr>
      </w:pPr>
    </w:p>
    <w:p w14:paraId="36E8CCCE"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1C05C4DE" w14:textId="77777777" w:rsidR="008A4A6D" w:rsidRPr="008A4A6D" w:rsidRDefault="008A4A6D" w:rsidP="008A4A6D">
      <w:pPr>
        <w:bidi/>
        <w:jc w:val="both"/>
        <w:rPr>
          <w:rFonts w:cs="David" w:hint="cs"/>
          <w:rtl/>
        </w:rPr>
      </w:pPr>
    </w:p>
    <w:p w14:paraId="245E3DCF" w14:textId="77777777" w:rsidR="008A4A6D" w:rsidRPr="008A4A6D" w:rsidRDefault="008A4A6D" w:rsidP="008A4A6D">
      <w:pPr>
        <w:bidi/>
        <w:jc w:val="both"/>
        <w:rPr>
          <w:rFonts w:cs="David" w:hint="cs"/>
          <w:rtl/>
        </w:rPr>
      </w:pPr>
      <w:r w:rsidRPr="008A4A6D">
        <w:rPr>
          <w:rFonts w:cs="David" w:hint="cs"/>
          <w:rtl/>
        </w:rPr>
        <w:tab/>
        <w:t xml:space="preserve"> עם כל הכבוד, את הפעילות הפוליטית הפנים מפלגתית שלך - - -</w:t>
      </w:r>
    </w:p>
    <w:p w14:paraId="4E75FAC6" w14:textId="77777777" w:rsidR="008A4A6D" w:rsidRPr="008A4A6D" w:rsidRDefault="008A4A6D" w:rsidP="008A4A6D">
      <w:pPr>
        <w:bidi/>
        <w:jc w:val="both"/>
        <w:rPr>
          <w:rFonts w:cs="David" w:hint="cs"/>
          <w:rtl/>
        </w:rPr>
      </w:pPr>
    </w:p>
    <w:p w14:paraId="1F227033" w14:textId="77777777" w:rsidR="008A4A6D" w:rsidRPr="008A4A6D" w:rsidRDefault="008A4A6D" w:rsidP="008A4A6D">
      <w:pPr>
        <w:pStyle w:val="Heading5"/>
        <w:rPr>
          <w:rFonts w:hint="cs"/>
          <w:sz w:val="24"/>
          <w:rtl/>
        </w:rPr>
      </w:pPr>
      <w:r w:rsidRPr="008A4A6D">
        <w:rPr>
          <w:rFonts w:hint="cs"/>
          <w:sz w:val="24"/>
          <w:u w:val="single"/>
          <w:rtl/>
        </w:rPr>
        <w:t>יואל חסון:</w:t>
      </w:r>
    </w:p>
    <w:p w14:paraId="07370815" w14:textId="77777777" w:rsidR="008A4A6D" w:rsidRPr="008A4A6D" w:rsidRDefault="008A4A6D" w:rsidP="008A4A6D">
      <w:pPr>
        <w:pStyle w:val="Heading5"/>
        <w:rPr>
          <w:rFonts w:hint="cs"/>
          <w:sz w:val="24"/>
          <w:rtl/>
        </w:rPr>
      </w:pPr>
    </w:p>
    <w:p w14:paraId="653DBFE7" w14:textId="77777777" w:rsidR="008A4A6D" w:rsidRPr="008A4A6D" w:rsidRDefault="008A4A6D" w:rsidP="008A4A6D">
      <w:pPr>
        <w:bidi/>
        <w:jc w:val="both"/>
        <w:rPr>
          <w:rFonts w:cs="David" w:hint="cs"/>
          <w:rtl/>
        </w:rPr>
      </w:pPr>
      <w:r w:rsidRPr="008A4A6D">
        <w:rPr>
          <w:rFonts w:cs="David" w:hint="cs"/>
          <w:rtl/>
        </w:rPr>
        <w:tab/>
        <w:t xml:space="preserve"> מה זה השטויות האלה, תגיד לי, מה אתם חיים ב- - </w:t>
      </w:r>
    </w:p>
    <w:p w14:paraId="0CF7FC8E" w14:textId="77777777" w:rsidR="008A4A6D" w:rsidRPr="008A4A6D" w:rsidRDefault="008A4A6D" w:rsidP="008A4A6D">
      <w:pPr>
        <w:bidi/>
        <w:jc w:val="both"/>
        <w:rPr>
          <w:rFonts w:cs="David" w:hint="cs"/>
          <w:rtl/>
        </w:rPr>
      </w:pPr>
    </w:p>
    <w:p w14:paraId="20A07BD3" w14:textId="77777777" w:rsidR="008A4A6D" w:rsidRPr="008A4A6D" w:rsidRDefault="008A4A6D" w:rsidP="008A4A6D">
      <w:pPr>
        <w:bidi/>
        <w:jc w:val="both"/>
        <w:rPr>
          <w:rFonts w:cs="David"/>
        </w:rPr>
      </w:pPr>
      <w:r w:rsidRPr="008A4A6D">
        <w:rPr>
          <w:rFonts w:cs="David" w:hint="cs"/>
          <w:u w:val="single"/>
          <w:rtl/>
        </w:rPr>
        <w:t>היו"ר דוד טל:</w:t>
      </w:r>
    </w:p>
    <w:p w14:paraId="47BB15E2" w14:textId="77777777" w:rsidR="008A4A6D" w:rsidRPr="008A4A6D" w:rsidRDefault="008A4A6D" w:rsidP="008A4A6D">
      <w:pPr>
        <w:bidi/>
        <w:jc w:val="both"/>
        <w:rPr>
          <w:rFonts w:cs="David" w:hint="cs"/>
          <w:rtl/>
        </w:rPr>
      </w:pPr>
    </w:p>
    <w:p w14:paraId="6F435CD6" w14:textId="77777777" w:rsidR="008A4A6D" w:rsidRPr="008A4A6D" w:rsidRDefault="008A4A6D" w:rsidP="008A4A6D">
      <w:pPr>
        <w:bidi/>
        <w:jc w:val="both"/>
        <w:rPr>
          <w:rFonts w:cs="David" w:hint="cs"/>
          <w:rtl/>
        </w:rPr>
      </w:pPr>
      <w:r w:rsidRPr="008A4A6D">
        <w:rPr>
          <w:rFonts w:cs="David" w:hint="cs"/>
          <w:rtl/>
        </w:rPr>
        <w:tab/>
        <w:t>יואל, אתה מדבר אחריו.</w:t>
      </w:r>
    </w:p>
    <w:p w14:paraId="064D6080" w14:textId="77777777" w:rsidR="008A4A6D" w:rsidRDefault="008A4A6D" w:rsidP="008A4A6D">
      <w:pPr>
        <w:bidi/>
        <w:jc w:val="both"/>
        <w:rPr>
          <w:rFonts w:cs="David" w:hint="cs"/>
          <w:rtl/>
        </w:rPr>
      </w:pPr>
    </w:p>
    <w:p w14:paraId="617BD18F" w14:textId="77777777" w:rsidR="008A4A6D" w:rsidRDefault="008A4A6D" w:rsidP="008A4A6D">
      <w:pPr>
        <w:bidi/>
        <w:jc w:val="both"/>
        <w:rPr>
          <w:rFonts w:cs="David" w:hint="cs"/>
          <w:rtl/>
        </w:rPr>
      </w:pPr>
    </w:p>
    <w:p w14:paraId="66234A97" w14:textId="77777777" w:rsidR="008A4A6D" w:rsidRDefault="008A4A6D" w:rsidP="008A4A6D">
      <w:pPr>
        <w:bidi/>
        <w:jc w:val="both"/>
        <w:rPr>
          <w:rFonts w:cs="David" w:hint="cs"/>
          <w:rtl/>
        </w:rPr>
      </w:pPr>
    </w:p>
    <w:p w14:paraId="72F1756B" w14:textId="77777777" w:rsidR="008A4A6D" w:rsidRDefault="008A4A6D" w:rsidP="008A4A6D">
      <w:pPr>
        <w:bidi/>
        <w:jc w:val="both"/>
        <w:rPr>
          <w:rFonts w:cs="David" w:hint="cs"/>
          <w:rtl/>
        </w:rPr>
      </w:pPr>
    </w:p>
    <w:p w14:paraId="34327FA9" w14:textId="77777777" w:rsidR="008A4A6D" w:rsidRDefault="008A4A6D" w:rsidP="008A4A6D">
      <w:pPr>
        <w:bidi/>
        <w:jc w:val="both"/>
        <w:rPr>
          <w:rFonts w:cs="David" w:hint="cs"/>
          <w:rtl/>
        </w:rPr>
      </w:pPr>
    </w:p>
    <w:p w14:paraId="10583E8E" w14:textId="77777777" w:rsidR="008A4A6D" w:rsidRPr="008A4A6D" w:rsidRDefault="008A4A6D" w:rsidP="008A4A6D">
      <w:pPr>
        <w:bidi/>
        <w:jc w:val="both"/>
        <w:rPr>
          <w:rFonts w:cs="David" w:hint="cs"/>
          <w:rtl/>
        </w:rPr>
      </w:pPr>
    </w:p>
    <w:p w14:paraId="24647DFE"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3E4239CA" w14:textId="77777777" w:rsidR="008A4A6D" w:rsidRPr="008A4A6D" w:rsidRDefault="008A4A6D" w:rsidP="008A4A6D">
      <w:pPr>
        <w:bidi/>
        <w:jc w:val="both"/>
        <w:rPr>
          <w:rFonts w:cs="David" w:hint="cs"/>
          <w:rtl/>
        </w:rPr>
      </w:pPr>
    </w:p>
    <w:p w14:paraId="0DAFBCEC" w14:textId="77777777" w:rsidR="008A4A6D" w:rsidRPr="008A4A6D" w:rsidRDefault="008A4A6D" w:rsidP="008A4A6D">
      <w:pPr>
        <w:bidi/>
        <w:jc w:val="both"/>
        <w:rPr>
          <w:rFonts w:cs="David" w:hint="cs"/>
          <w:rtl/>
        </w:rPr>
      </w:pPr>
      <w:r w:rsidRPr="008A4A6D">
        <w:rPr>
          <w:rFonts w:cs="David" w:hint="cs"/>
          <w:rtl/>
        </w:rPr>
        <w:tab/>
        <w:t xml:space="preserve"> זה בדיוק העניין, מה שאתה אמרת, חבר הכנסת חסון, הוא הנכון. לכן הציבור אומר שחברי הכנסת הם בטלנים, יש להם פגרות ארוכות, הם לא עובדים במשך השבוע, ועכשיו אנחנו עוד נקצר את השבוע. רבותיי היקרים, באתם לעבוד בכנסת, את הפריימריז שלך תעשה אחרי שעות העבודה. אם אתה לא יכול, אל תיבחר. תגיד שאתה מבקש יום חופש בשבוע לניהול הפריימריז שלך.</w:t>
      </w:r>
    </w:p>
    <w:p w14:paraId="29EF689A" w14:textId="77777777" w:rsidR="008A4A6D" w:rsidRPr="008A4A6D" w:rsidRDefault="008A4A6D" w:rsidP="008A4A6D">
      <w:pPr>
        <w:bidi/>
        <w:jc w:val="both"/>
        <w:rPr>
          <w:rFonts w:cs="David" w:hint="cs"/>
          <w:rtl/>
        </w:rPr>
      </w:pPr>
    </w:p>
    <w:p w14:paraId="608C9EA1" w14:textId="77777777" w:rsidR="008A4A6D" w:rsidRPr="008A4A6D" w:rsidRDefault="008A4A6D" w:rsidP="008A4A6D">
      <w:pPr>
        <w:pStyle w:val="Heading5"/>
        <w:rPr>
          <w:rFonts w:hint="cs"/>
          <w:sz w:val="24"/>
          <w:rtl/>
        </w:rPr>
      </w:pPr>
      <w:r w:rsidRPr="008A4A6D">
        <w:rPr>
          <w:rFonts w:hint="cs"/>
          <w:sz w:val="24"/>
          <w:u w:val="single"/>
          <w:rtl/>
        </w:rPr>
        <w:t>יואל חסון:</w:t>
      </w:r>
    </w:p>
    <w:p w14:paraId="0DAE79A8" w14:textId="77777777" w:rsidR="008A4A6D" w:rsidRPr="008A4A6D" w:rsidRDefault="008A4A6D" w:rsidP="008A4A6D">
      <w:pPr>
        <w:pStyle w:val="Heading5"/>
        <w:rPr>
          <w:rFonts w:hint="cs"/>
          <w:sz w:val="24"/>
          <w:rtl/>
        </w:rPr>
      </w:pPr>
    </w:p>
    <w:p w14:paraId="797DDC79" w14:textId="77777777" w:rsidR="008A4A6D" w:rsidRPr="008A4A6D" w:rsidRDefault="008A4A6D" w:rsidP="008A4A6D">
      <w:pPr>
        <w:bidi/>
        <w:jc w:val="both"/>
        <w:rPr>
          <w:rFonts w:cs="David" w:hint="cs"/>
          <w:rtl/>
        </w:rPr>
      </w:pPr>
      <w:r w:rsidRPr="008A4A6D">
        <w:rPr>
          <w:rFonts w:cs="David" w:hint="cs"/>
          <w:rtl/>
        </w:rPr>
        <w:tab/>
        <w:t>נו, באמת, זה חופש, אתה חושב שזה חופש?</w:t>
      </w:r>
    </w:p>
    <w:p w14:paraId="6C8001DE" w14:textId="77777777" w:rsidR="008A4A6D" w:rsidRPr="008A4A6D" w:rsidRDefault="008A4A6D" w:rsidP="008A4A6D">
      <w:pPr>
        <w:bidi/>
        <w:jc w:val="both"/>
        <w:rPr>
          <w:rFonts w:cs="David" w:hint="cs"/>
          <w:rtl/>
        </w:rPr>
      </w:pPr>
    </w:p>
    <w:p w14:paraId="05D4A1DB"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יצחק לוי:</w:t>
      </w:r>
    </w:p>
    <w:p w14:paraId="4951F9F1" w14:textId="77777777" w:rsidR="008A4A6D" w:rsidRPr="008A4A6D" w:rsidRDefault="008A4A6D" w:rsidP="008A4A6D">
      <w:pPr>
        <w:tabs>
          <w:tab w:val="left" w:pos="389"/>
          <w:tab w:val="left" w:pos="929"/>
        </w:tabs>
        <w:bidi/>
        <w:jc w:val="both"/>
        <w:rPr>
          <w:rFonts w:cs="David" w:hint="cs"/>
          <w:rtl/>
        </w:rPr>
      </w:pPr>
    </w:p>
    <w:p w14:paraId="68EE72E8" w14:textId="77777777" w:rsidR="008A4A6D" w:rsidRPr="008A4A6D" w:rsidRDefault="008A4A6D" w:rsidP="008A4A6D">
      <w:pPr>
        <w:bidi/>
        <w:jc w:val="both"/>
        <w:rPr>
          <w:rFonts w:cs="David" w:hint="cs"/>
          <w:rtl/>
        </w:rPr>
      </w:pPr>
      <w:r w:rsidRPr="008A4A6D">
        <w:rPr>
          <w:rFonts w:cs="David" w:hint="cs"/>
          <w:rtl/>
        </w:rPr>
        <w:tab/>
        <w:t xml:space="preserve"> יואל, זה לא רק פריימריז.</w:t>
      </w:r>
    </w:p>
    <w:p w14:paraId="1EBB1EC0" w14:textId="77777777" w:rsidR="008A4A6D" w:rsidRPr="008A4A6D" w:rsidRDefault="008A4A6D" w:rsidP="008A4A6D">
      <w:pPr>
        <w:bidi/>
        <w:jc w:val="both"/>
        <w:rPr>
          <w:rFonts w:cs="David" w:hint="cs"/>
          <w:rtl/>
        </w:rPr>
      </w:pPr>
    </w:p>
    <w:p w14:paraId="0B9777E1" w14:textId="77777777" w:rsidR="008A4A6D" w:rsidRPr="008A4A6D" w:rsidRDefault="008A4A6D" w:rsidP="008A4A6D">
      <w:pPr>
        <w:pStyle w:val="Heading5"/>
        <w:rPr>
          <w:rFonts w:hint="cs"/>
          <w:sz w:val="24"/>
          <w:rtl/>
        </w:rPr>
      </w:pPr>
      <w:r w:rsidRPr="008A4A6D">
        <w:rPr>
          <w:rFonts w:hint="cs"/>
          <w:sz w:val="24"/>
          <w:u w:val="single"/>
          <w:rtl/>
        </w:rPr>
        <w:t>יואל חסון:</w:t>
      </w:r>
    </w:p>
    <w:p w14:paraId="4CDEBB32" w14:textId="77777777" w:rsidR="008A4A6D" w:rsidRPr="008A4A6D" w:rsidRDefault="008A4A6D" w:rsidP="008A4A6D">
      <w:pPr>
        <w:pStyle w:val="Heading5"/>
        <w:rPr>
          <w:rFonts w:hint="cs"/>
          <w:sz w:val="24"/>
          <w:rtl/>
        </w:rPr>
      </w:pPr>
    </w:p>
    <w:p w14:paraId="17C03972" w14:textId="77777777" w:rsidR="008A4A6D" w:rsidRPr="008A4A6D" w:rsidRDefault="008A4A6D" w:rsidP="008A4A6D">
      <w:pPr>
        <w:bidi/>
        <w:jc w:val="both"/>
        <w:rPr>
          <w:rFonts w:cs="David" w:hint="cs"/>
          <w:rtl/>
        </w:rPr>
      </w:pPr>
      <w:r w:rsidRPr="008A4A6D">
        <w:rPr>
          <w:rFonts w:cs="David" w:hint="cs"/>
          <w:rtl/>
        </w:rPr>
        <w:tab/>
        <w:t xml:space="preserve"> ברור שלא.</w:t>
      </w:r>
    </w:p>
    <w:p w14:paraId="44687A71" w14:textId="77777777" w:rsidR="008A4A6D" w:rsidRPr="008A4A6D" w:rsidRDefault="008A4A6D" w:rsidP="008A4A6D">
      <w:pPr>
        <w:bidi/>
        <w:jc w:val="both"/>
        <w:rPr>
          <w:rFonts w:cs="David" w:hint="cs"/>
          <w:rtl/>
        </w:rPr>
      </w:pPr>
    </w:p>
    <w:p w14:paraId="772E2B72"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4145B1EB" w14:textId="77777777" w:rsidR="008A4A6D" w:rsidRPr="008A4A6D" w:rsidRDefault="008A4A6D" w:rsidP="008A4A6D">
      <w:pPr>
        <w:bidi/>
        <w:jc w:val="both"/>
        <w:rPr>
          <w:rFonts w:cs="David" w:hint="cs"/>
          <w:rtl/>
        </w:rPr>
      </w:pPr>
    </w:p>
    <w:p w14:paraId="29C767CD" w14:textId="77777777" w:rsidR="008A4A6D" w:rsidRPr="008A4A6D" w:rsidRDefault="008A4A6D" w:rsidP="008A4A6D">
      <w:pPr>
        <w:bidi/>
        <w:jc w:val="both"/>
        <w:rPr>
          <w:rFonts w:cs="David" w:hint="cs"/>
          <w:rtl/>
        </w:rPr>
      </w:pPr>
      <w:r w:rsidRPr="008A4A6D">
        <w:rPr>
          <w:rFonts w:cs="David" w:hint="cs"/>
          <w:rtl/>
        </w:rPr>
        <w:tab/>
        <w:t xml:space="preserve"> לכן גם ועדת חוקה צריכה להיות יוצאת מן הכלל.</w:t>
      </w:r>
    </w:p>
    <w:p w14:paraId="61E5FEBC" w14:textId="77777777" w:rsidR="008A4A6D" w:rsidRPr="008A4A6D" w:rsidRDefault="008A4A6D" w:rsidP="008A4A6D">
      <w:pPr>
        <w:bidi/>
        <w:jc w:val="both"/>
        <w:rPr>
          <w:rFonts w:cs="David" w:hint="cs"/>
          <w:rtl/>
        </w:rPr>
      </w:pPr>
    </w:p>
    <w:p w14:paraId="4F6A5547"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3D565C9C" w14:textId="77777777" w:rsidR="008A4A6D" w:rsidRPr="008A4A6D" w:rsidRDefault="008A4A6D" w:rsidP="008A4A6D">
      <w:pPr>
        <w:bidi/>
        <w:jc w:val="both"/>
        <w:rPr>
          <w:rFonts w:cs="David" w:hint="cs"/>
          <w:rtl/>
        </w:rPr>
      </w:pPr>
    </w:p>
    <w:p w14:paraId="352BA204" w14:textId="77777777" w:rsidR="008A4A6D" w:rsidRPr="008A4A6D" w:rsidRDefault="008A4A6D" w:rsidP="008A4A6D">
      <w:pPr>
        <w:bidi/>
        <w:jc w:val="both"/>
        <w:rPr>
          <w:rFonts w:cs="David" w:hint="cs"/>
          <w:rtl/>
        </w:rPr>
      </w:pPr>
      <w:r w:rsidRPr="008A4A6D">
        <w:rPr>
          <w:rFonts w:cs="David" w:hint="cs"/>
          <w:rtl/>
        </w:rPr>
        <w:tab/>
        <w:t>כל הוועדות ייצאו מן הכלל, כל הוועדות יעבדו מתי שהם רוצים. יואל, בבקשה.</w:t>
      </w:r>
    </w:p>
    <w:p w14:paraId="65F34905" w14:textId="77777777" w:rsidR="008A4A6D" w:rsidRPr="008A4A6D" w:rsidRDefault="008A4A6D" w:rsidP="008A4A6D">
      <w:pPr>
        <w:bidi/>
        <w:jc w:val="both"/>
        <w:rPr>
          <w:rFonts w:cs="David" w:hint="cs"/>
          <w:rtl/>
        </w:rPr>
      </w:pPr>
    </w:p>
    <w:p w14:paraId="41452F4A" w14:textId="77777777" w:rsidR="008A4A6D" w:rsidRPr="008A4A6D" w:rsidRDefault="008A4A6D" w:rsidP="008A4A6D">
      <w:pPr>
        <w:pStyle w:val="Heading5"/>
        <w:rPr>
          <w:rFonts w:hint="cs"/>
          <w:sz w:val="24"/>
          <w:rtl/>
        </w:rPr>
      </w:pPr>
      <w:r w:rsidRPr="008A4A6D">
        <w:rPr>
          <w:rFonts w:hint="cs"/>
          <w:sz w:val="24"/>
          <w:u w:val="single"/>
          <w:rtl/>
        </w:rPr>
        <w:t>יואל חסון:</w:t>
      </w:r>
    </w:p>
    <w:p w14:paraId="163407FF" w14:textId="77777777" w:rsidR="008A4A6D" w:rsidRPr="008A4A6D" w:rsidRDefault="008A4A6D" w:rsidP="008A4A6D">
      <w:pPr>
        <w:pStyle w:val="Heading5"/>
        <w:rPr>
          <w:rFonts w:hint="cs"/>
          <w:sz w:val="24"/>
          <w:rtl/>
        </w:rPr>
      </w:pPr>
    </w:p>
    <w:p w14:paraId="65237A81" w14:textId="77777777" w:rsidR="008A4A6D" w:rsidRPr="008A4A6D" w:rsidRDefault="008A4A6D" w:rsidP="008A4A6D">
      <w:pPr>
        <w:bidi/>
        <w:jc w:val="both"/>
        <w:rPr>
          <w:rFonts w:cs="David" w:hint="cs"/>
          <w:rtl/>
        </w:rPr>
      </w:pPr>
      <w:r w:rsidRPr="008A4A6D">
        <w:rPr>
          <w:rFonts w:cs="David" w:hint="cs"/>
          <w:rtl/>
        </w:rPr>
        <w:tab/>
        <w:t>אדוני היושב ראש, חלק מהחברים כאן מתבלבלים בתפקיד שלהם. נכון שיש כאן מפלגות שאין להן גופים בוחרים, ואין להן עיסוקים אחרים חוץ מהעיסוק בכנסת עצמה- -</w:t>
      </w:r>
    </w:p>
    <w:p w14:paraId="1D1FA1E6" w14:textId="77777777" w:rsidR="008A4A6D" w:rsidRPr="008A4A6D" w:rsidRDefault="008A4A6D" w:rsidP="008A4A6D">
      <w:pPr>
        <w:bidi/>
        <w:jc w:val="both"/>
        <w:rPr>
          <w:rFonts w:cs="David" w:hint="cs"/>
          <w:rtl/>
        </w:rPr>
      </w:pPr>
    </w:p>
    <w:p w14:paraId="6192B1C5"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53BABBC4" w14:textId="77777777" w:rsidR="008A4A6D" w:rsidRPr="008A4A6D" w:rsidRDefault="008A4A6D" w:rsidP="008A4A6D">
      <w:pPr>
        <w:bidi/>
        <w:jc w:val="both"/>
        <w:rPr>
          <w:rFonts w:cs="David" w:hint="cs"/>
          <w:rtl/>
        </w:rPr>
      </w:pPr>
    </w:p>
    <w:p w14:paraId="3DC228F1" w14:textId="77777777" w:rsidR="008A4A6D" w:rsidRPr="008A4A6D" w:rsidRDefault="008A4A6D" w:rsidP="008A4A6D">
      <w:pPr>
        <w:bidi/>
        <w:jc w:val="both"/>
        <w:rPr>
          <w:rFonts w:cs="David" w:hint="cs"/>
          <w:rtl/>
        </w:rPr>
      </w:pPr>
      <w:r w:rsidRPr="008A4A6D">
        <w:rPr>
          <w:rFonts w:cs="David" w:hint="cs"/>
          <w:rtl/>
        </w:rPr>
        <w:tab/>
        <w:t>אתה שוכח שגם אצלך אין בחירות. אתה לא נבחרת- -</w:t>
      </w:r>
    </w:p>
    <w:p w14:paraId="5CA97E1D" w14:textId="77777777" w:rsidR="008A4A6D" w:rsidRPr="008A4A6D" w:rsidRDefault="008A4A6D" w:rsidP="008A4A6D">
      <w:pPr>
        <w:bidi/>
        <w:jc w:val="both"/>
        <w:rPr>
          <w:rFonts w:cs="David" w:hint="cs"/>
          <w:rtl/>
        </w:rPr>
      </w:pPr>
    </w:p>
    <w:p w14:paraId="6D581332" w14:textId="77777777" w:rsidR="008A4A6D" w:rsidRPr="008A4A6D" w:rsidRDefault="008A4A6D" w:rsidP="008A4A6D">
      <w:pPr>
        <w:pStyle w:val="Heading5"/>
        <w:rPr>
          <w:rFonts w:hint="cs"/>
          <w:sz w:val="24"/>
          <w:rtl/>
        </w:rPr>
      </w:pPr>
      <w:r w:rsidRPr="008A4A6D">
        <w:rPr>
          <w:rFonts w:hint="cs"/>
          <w:sz w:val="24"/>
          <w:u w:val="single"/>
          <w:rtl/>
        </w:rPr>
        <w:t>יואל חסון:</w:t>
      </w:r>
    </w:p>
    <w:p w14:paraId="66E55E3F" w14:textId="77777777" w:rsidR="008A4A6D" w:rsidRPr="008A4A6D" w:rsidRDefault="008A4A6D" w:rsidP="008A4A6D">
      <w:pPr>
        <w:pStyle w:val="Heading5"/>
        <w:rPr>
          <w:rFonts w:hint="cs"/>
          <w:sz w:val="24"/>
          <w:rtl/>
        </w:rPr>
      </w:pPr>
    </w:p>
    <w:p w14:paraId="085D851C" w14:textId="77777777" w:rsidR="008A4A6D" w:rsidRPr="008A4A6D" w:rsidRDefault="008A4A6D" w:rsidP="008A4A6D">
      <w:pPr>
        <w:bidi/>
        <w:jc w:val="both"/>
        <w:rPr>
          <w:rFonts w:cs="David" w:hint="cs"/>
          <w:rtl/>
        </w:rPr>
      </w:pPr>
      <w:r w:rsidRPr="008A4A6D">
        <w:rPr>
          <w:rFonts w:cs="David" w:hint="cs"/>
          <w:rtl/>
        </w:rPr>
        <w:tab/>
        <w:t xml:space="preserve"> יהיו לי בחירות בעתיד.</w:t>
      </w:r>
    </w:p>
    <w:p w14:paraId="06C83E12" w14:textId="77777777" w:rsidR="008A4A6D" w:rsidRPr="008A4A6D" w:rsidRDefault="008A4A6D" w:rsidP="008A4A6D">
      <w:pPr>
        <w:bidi/>
        <w:jc w:val="both"/>
        <w:rPr>
          <w:rFonts w:cs="David" w:hint="cs"/>
          <w:rtl/>
        </w:rPr>
      </w:pPr>
    </w:p>
    <w:p w14:paraId="4B01E32C"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2274F663" w14:textId="77777777" w:rsidR="008A4A6D" w:rsidRPr="008A4A6D" w:rsidRDefault="008A4A6D" w:rsidP="008A4A6D">
      <w:pPr>
        <w:bidi/>
        <w:jc w:val="both"/>
        <w:rPr>
          <w:rFonts w:cs="David" w:hint="cs"/>
          <w:rtl/>
        </w:rPr>
      </w:pPr>
    </w:p>
    <w:p w14:paraId="7C1D00EA" w14:textId="77777777" w:rsidR="008A4A6D" w:rsidRPr="008A4A6D" w:rsidRDefault="008A4A6D" w:rsidP="008A4A6D">
      <w:pPr>
        <w:pStyle w:val="Heading5"/>
        <w:rPr>
          <w:rFonts w:hint="cs"/>
          <w:sz w:val="24"/>
          <w:rtl/>
        </w:rPr>
      </w:pPr>
      <w:r w:rsidRPr="008A4A6D">
        <w:rPr>
          <w:rFonts w:hint="cs"/>
          <w:sz w:val="24"/>
          <w:rtl/>
        </w:rPr>
        <w:tab/>
        <w:t>בפעם הבאה הוא ייבחר.</w:t>
      </w:r>
    </w:p>
    <w:p w14:paraId="7FB8FFC0" w14:textId="77777777" w:rsidR="008A4A6D" w:rsidRPr="008A4A6D" w:rsidRDefault="008A4A6D" w:rsidP="008A4A6D">
      <w:pPr>
        <w:pStyle w:val="Heading5"/>
        <w:rPr>
          <w:rFonts w:hint="cs"/>
          <w:sz w:val="24"/>
          <w:rtl/>
        </w:rPr>
      </w:pPr>
    </w:p>
    <w:p w14:paraId="77385492"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47114D90" w14:textId="77777777" w:rsidR="008A4A6D" w:rsidRPr="008A4A6D" w:rsidRDefault="008A4A6D" w:rsidP="008A4A6D">
      <w:pPr>
        <w:bidi/>
        <w:jc w:val="both"/>
        <w:rPr>
          <w:rFonts w:cs="David" w:hint="cs"/>
          <w:rtl/>
        </w:rPr>
      </w:pPr>
    </w:p>
    <w:p w14:paraId="7DD97622" w14:textId="77777777" w:rsidR="008A4A6D" w:rsidRPr="008A4A6D" w:rsidRDefault="008A4A6D" w:rsidP="008A4A6D">
      <w:pPr>
        <w:pStyle w:val="Heading5"/>
        <w:rPr>
          <w:rFonts w:hint="cs"/>
          <w:sz w:val="24"/>
          <w:rtl/>
        </w:rPr>
      </w:pPr>
      <w:r w:rsidRPr="008A4A6D">
        <w:rPr>
          <w:rFonts w:hint="cs"/>
          <w:sz w:val="24"/>
          <w:rtl/>
        </w:rPr>
        <w:tab/>
        <w:t xml:space="preserve"> או שכן או שלא.</w:t>
      </w:r>
    </w:p>
    <w:p w14:paraId="1A95FAFA" w14:textId="77777777" w:rsidR="008A4A6D" w:rsidRPr="008A4A6D" w:rsidRDefault="008A4A6D" w:rsidP="008A4A6D">
      <w:pPr>
        <w:pStyle w:val="Heading5"/>
        <w:rPr>
          <w:rFonts w:hint="cs"/>
          <w:sz w:val="24"/>
          <w:rtl/>
        </w:rPr>
      </w:pPr>
    </w:p>
    <w:p w14:paraId="06CA0FC8" w14:textId="77777777" w:rsidR="008A4A6D" w:rsidRPr="008A4A6D" w:rsidRDefault="008A4A6D" w:rsidP="008A4A6D">
      <w:pPr>
        <w:pStyle w:val="Heading5"/>
        <w:rPr>
          <w:rFonts w:hint="cs"/>
          <w:sz w:val="24"/>
          <w:rtl/>
        </w:rPr>
      </w:pPr>
      <w:r w:rsidRPr="008A4A6D">
        <w:rPr>
          <w:rFonts w:hint="cs"/>
          <w:sz w:val="24"/>
          <w:u w:val="single"/>
          <w:rtl/>
        </w:rPr>
        <w:t>יואל חסון:</w:t>
      </w:r>
    </w:p>
    <w:p w14:paraId="10CC1FA9" w14:textId="77777777" w:rsidR="008A4A6D" w:rsidRPr="008A4A6D" w:rsidRDefault="008A4A6D" w:rsidP="008A4A6D">
      <w:pPr>
        <w:pStyle w:val="Heading5"/>
        <w:rPr>
          <w:rFonts w:hint="cs"/>
          <w:sz w:val="24"/>
          <w:rtl/>
        </w:rPr>
      </w:pPr>
    </w:p>
    <w:p w14:paraId="01E74C1F" w14:textId="77777777" w:rsidR="008A4A6D" w:rsidRPr="008A4A6D" w:rsidRDefault="008A4A6D" w:rsidP="008A4A6D">
      <w:pPr>
        <w:bidi/>
        <w:jc w:val="both"/>
        <w:rPr>
          <w:rFonts w:cs="David" w:hint="cs"/>
          <w:rtl/>
        </w:rPr>
      </w:pPr>
      <w:r w:rsidRPr="008A4A6D">
        <w:rPr>
          <w:rFonts w:cs="David" w:hint="cs"/>
          <w:rtl/>
        </w:rPr>
        <w:tab/>
        <w:t xml:space="preserve"> כמו כולנו.</w:t>
      </w:r>
    </w:p>
    <w:p w14:paraId="215FFDCE" w14:textId="77777777" w:rsidR="008A4A6D" w:rsidRDefault="008A4A6D" w:rsidP="008A4A6D">
      <w:pPr>
        <w:bidi/>
        <w:jc w:val="both"/>
        <w:rPr>
          <w:rFonts w:cs="David" w:hint="cs"/>
          <w:rtl/>
        </w:rPr>
      </w:pPr>
    </w:p>
    <w:p w14:paraId="7A9898AF" w14:textId="77777777" w:rsidR="008A4A6D" w:rsidRDefault="008A4A6D" w:rsidP="008A4A6D">
      <w:pPr>
        <w:bidi/>
        <w:jc w:val="both"/>
        <w:rPr>
          <w:rFonts w:cs="David" w:hint="cs"/>
          <w:rtl/>
        </w:rPr>
      </w:pPr>
    </w:p>
    <w:p w14:paraId="4B26620B" w14:textId="77777777" w:rsidR="008A4A6D" w:rsidRDefault="008A4A6D" w:rsidP="008A4A6D">
      <w:pPr>
        <w:bidi/>
        <w:jc w:val="both"/>
        <w:rPr>
          <w:rFonts w:cs="David" w:hint="cs"/>
          <w:rtl/>
        </w:rPr>
      </w:pPr>
    </w:p>
    <w:p w14:paraId="1A8C0C33" w14:textId="77777777" w:rsidR="008A4A6D" w:rsidRDefault="008A4A6D" w:rsidP="008A4A6D">
      <w:pPr>
        <w:bidi/>
        <w:jc w:val="both"/>
        <w:rPr>
          <w:rFonts w:cs="David" w:hint="cs"/>
          <w:rtl/>
        </w:rPr>
      </w:pPr>
    </w:p>
    <w:p w14:paraId="09BCCFF4" w14:textId="77777777" w:rsidR="008A4A6D" w:rsidRDefault="008A4A6D" w:rsidP="008A4A6D">
      <w:pPr>
        <w:bidi/>
        <w:jc w:val="both"/>
        <w:rPr>
          <w:rFonts w:cs="David" w:hint="cs"/>
          <w:rtl/>
        </w:rPr>
      </w:pPr>
    </w:p>
    <w:p w14:paraId="2B828BCC" w14:textId="77777777" w:rsidR="008A4A6D" w:rsidRPr="008A4A6D" w:rsidRDefault="008A4A6D" w:rsidP="008A4A6D">
      <w:pPr>
        <w:bidi/>
        <w:jc w:val="both"/>
        <w:rPr>
          <w:rFonts w:cs="David" w:hint="cs"/>
          <w:rtl/>
        </w:rPr>
      </w:pPr>
    </w:p>
    <w:p w14:paraId="4A39E7E0" w14:textId="77777777" w:rsidR="008A4A6D" w:rsidRPr="008A4A6D" w:rsidRDefault="008A4A6D" w:rsidP="008A4A6D">
      <w:pPr>
        <w:bidi/>
        <w:jc w:val="both"/>
        <w:rPr>
          <w:rFonts w:cs="David"/>
        </w:rPr>
      </w:pPr>
      <w:r w:rsidRPr="008A4A6D">
        <w:rPr>
          <w:rFonts w:cs="David" w:hint="cs"/>
          <w:u w:val="single"/>
          <w:rtl/>
        </w:rPr>
        <w:t>היו"ר דוד טל:</w:t>
      </w:r>
    </w:p>
    <w:p w14:paraId="2A816341" w14:textId="77777777" w:rsidR="008A4A6D" w:rsidRPr="008A4A6D" w:rsidRDefault="008A4A6D" w:rsidP="008A4A6D">
      <w:pPr>
        <w:bidi/>
        <w:jc w:val="both"/>
        <w:rPr>
          <w:rFonts w:cs="David" w:hint="cs"/>
          <w:rtl/>
        </w:rPr>
      </w:pPr>
    </w:p>
    <w:p w14:paraId="40C97726" w14:textId="77777777" w:rsidR="008A4A6D" w:rsidRPr="008A4A6D" w:rsidRDefault="008A4A6D" w:rsidP="008A4A6D">
      <w:pPr>
        <w:pStyle w:val="Heading5"/>
        <w:rPr>
          <w:rFonts w:hint="cs"/>
          <w:sz w:val="24"/>
          <w:rtl/>
        </w:rPr>
      </w:pPr>
      <w:r w:rsidRPr="008A4A6D">
        <w:rPr>
          <w:rFonts w:hint="cs"/>
          <w:sz w:val="24"/>
          <w:rtl/>
        </w:rPr>
        <w:tab/>
        <w:t>לא, אבל הוא יצטרך להתמודד.</w:t>
      </w:r>
    </w:p>
    <w:p w14:paraId="0BECD209" w14:textId="77777777" w:rsidR="008A4A6D" w:rsidRPr="008A4A6D" w:rsidRDefault="008A4A6D" w:rsidP="008A4A6D">
      <w:pPr>
        <w:bidi/>
        <w:jc w:val="both"/>
        <w:rPr>
          <w:rFonts w:cs="David" w:hint="cs"/>
          <w:rtl/>
        </w:rPr>
      </w:pPr>
    </w:p>
    <w:p w14:paraId="174265F5"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694E34CE" w14:textId="77777777" w:rsidR="008A4A6D" w:rsidRPr="008A4A6D" w:rsidRDefault="008A4A6D" w:rsidP="008A4A6D">
      <w:pPr>
        <w:bidi/>
        <w:jc w:val="both"/>
        <w:rPr>
          <w:rFonts w:cs="David" w:hint="cs"/>
          <w:rtl/>
        </w:rPr>
      </w:pPr>
    </w:p>
    <w:p w14:paraId="784CA3A4" w14:textId="77777777" w:rsidR="008A4A6D" w:rsidRPr="008A4A6D" w:rsidRDefault="008A4A6D" w:rsidP="008A4A6D">
      <w:pPr>
        <w:bidi/>
        <w:jc w:val="both"/>
        <w:rPr>
          <w:rFonts w:cs="David" w:hint="cs"/>
          <w:rtl/>
        </w:rPr>
      </w:pPr>
      <w:r w:rsidRPr="008A4A6D">
        <w:rPr>
          <w:rFonts w:cs="David" w:hint="cs"/>
          <w:rtl/>
        </w:rPr>
        <w:tab/>
        <w:t xml:space="preserve"> או שכן או שלא. הוא יצטרך להתמודד בין מקום 1 למקום 7 כדי להיכנס לכנסת.</w:t>
      </w:r>
    </w:p>
    <w:p w14:paraId="2F2EBE7E" w14:textId="77777777" w:rsidR="008A4A6D" w:rsidRPr="008A4A6D" w:rsidRDefault="008A4A6D" w:rsidP="008A4A6D">
      <w:pPr>
        <w:bidi/>
        <w:jc w:val="both"/>
        <w:rPr>
          <w:rFonts w:cs="David" w:hint="cs"/>
          <w:rtl/>
        </w:rPr>
      </w:pPr>
    </w:p>
    <w:p w14:paraId="2F4EC19D" w14:textId="77777777" w:rsidR="008A4A6D" w:rsidRPr="008A4A6D" w:rsidRDefault="008A4A6D" w:rsidP="008A4A6D">
      <w:pPr>
        <w:bidi/>
        <w:jc w:val="both"/>
        <w:rPr>
          <w:rFonts w:cs="David"/>
        </w:rPr>
      </w:pPr>
      <w:r w:rsidRPr="008A4A6D">
        <w:rPr>
          <w:rFonts w:cs="David" w:hint="cs"/>
          <w:u w:val="single"/>
          <w:rtl/>
        </w:rPr>
        <w:t>היו"ר דוד טל:</w:t>
      </w:r>
    </w:p>
    <w:p w14:paraId="7B6675B4" w14:textId="77777777" w:rsidR="008A4A6D" w:rsidRPr="008A4A6D" w:rsidRDefault="008A4A6D" w:rsidP="008A4A6D">
      <w:pPr>
        <w:bidi/>
        <w:jc w:val="both"/>
        <w:rPr>
          <w:rFonts w:cs="David" w:hint="cs"/>
          <w:rtl/>
        </w:rPr>
      </w:pPr>
    </w:p>
    <w:p w14:paraId="24BE7A25" w14:textId="77777777" w:rsidR="008A4A6D" w:rsidRPr="008A4A6D" w:rsidRDefault="008A4A6D" w:rsidP="008A4A6D">
      <w:pPr>
        <w:bidi/>
        <w:jc w:val="both"/>
        <w:rPr>
          <w:rFonts w:cs="David" w:hint="cs"/>
          <w:rtl/>
        </w:rPr>
      </w:pPr>
      <w:r w:rsidRPr="008A4A6D">
        <w:rPr>
          <w:rFonts w:cs="David" w:hint="cs"/>
          <w:rtl/>
        </w:rPr>
        <w:tab/>
        <w:t>דודו, אל תגלוש לפסים אישיים.</w:t>
      </w:r>
    </w:p>
    <w:p w14:paraId="3A60ABBE" w14:textId="77777777" w:rsidR="008A4A6D" w:rsidRPr="008A4A6D" w:rsidRDefault="008A4A6D" w:rsidP="008A4A6D">
      <w:pPr>
        <w:bidi/>
        <w:jc w:val="both"/>
        <w:rPr>
          <w:rFonts w:cs="David" w:hint="cs"/>
          <w:rtl/>
        </w:rPr>
      </w:pPr>
    </w:p>
    <w:p w14:paraId="29A96ABF" w14:textId="77777777" w:rsidR="008A4A6D" w:rsidRPr="008A4A6D" w:rsidRDefault="008A4A6D" w:rsidP="008A4A6D">
      <w:pPr>
        <w:pStyle w:val="Heading5"/>
        <w:rPr>
          <w:rFonts w:hint="cs"/>
          <w:sz w:val="24"/>
          <w:rtl/>
        </w:rPr>
      </w:pPr>
      <w:r w:rsidRPr="008A4A6D">
        <w:rPr>
          <w:rFonts w:hint="cs"/>
          <w:sz w:val="24"/>
          <w:u w:val="single"/>
          <w:rtl/>
        </w:rPr>
        <w:t>יואל חסון:</w:t>
      </w:r>
    </w:p>
    <w:p w14:paraId="6370E93E" w14:textId="77777777" w:rsidR="008A4A6D" w:rsidRPr="008A4A6D" w:rsidRDefault="008A4A6D" w:rsidP="008A4A6D">
      <w:pPr>
        <w:pStyle w:val="Heading5"/>
        <w:rPr>
          <w:rFonts w:hint="cs"/>
          <w:sz w:val="24"/>
          <w:rtl/>
        </w:rPr>
      </w:pPr>
    </w:p>
    <w:p w14:paraId="7DB0D0C7" w14:textId="77777777" w:rsidR="008A4A6D" w:rsidRPr="008A4A6D" w:rsidRDefault="008A4A6D" w:rsidP="008A4A6D">
      <w:pPr>
        <w:bidi/>
        <w:jc w:val="both"/>
        <w:rPr>
          <w:rFonts w:cs="David" w:hint="cs"/>
          <w:rtl/>
        </w:rPr>
      </w:pPr>
      <w:r w:rsidRPr="008A4A6D">
        <w:rPr>
          <w:rFonts w:cs="David" w:hint="cs"/>
          <w:rtl/>
        </w:rPr>
        <w:tab/>
        <w:t>או מפלגתיים.</w:t>
      </w:r>
    </w:p>
    <w:p w14:paraId="034659A8" w14:textId="77777777" w:rsidR="008A4A6D" w:rsidRPr="008A4A6D" w:rsidRDefault="008A4A6D" w:rsidP="008A4A6D">
      <w:pPr>
        <w:bidi/>
        <w:jc w:val="both"/>
        <w:rPr>
          <w:rFonts w:cs="David" w:hint="cs"/>
          <w:rtl/>
        </w:rPr>
      </w:pPr>
    </w:p>
    <w:p w14:paraId="3CEA4325" w14:textId="77777777" w:rsidR="008A4A6D" w:rsidRPr="008A4A6D" w:rsidRDefault="008A4A6D" w:rsidP="008A4A6D">
      <w:pPr>
        <w:bidi/>
        <w:jc w:val="both"/>
        <w:rPr>
          <w:rFonts w:cs="David"/>
        </w:rPr>
      </w:pPr>
      <w:r w:rsidRPr="008A4A6D">
        <w:rPr>
          <w:rFonts w:cs="David" w:hint="cs"/>
          <w:u w:val="single"/>
          <w:rtl/>
        </w:rPr>
        <w:t>היו"ר דוד טל:</w:t>
      </w:r>
    </w:p>
    <w:p w14:paraId="021EB65E" w14:textId="77777777" w:rsidR="008A4A6D" w:rsidRPr="008A4A6D" w:rsidRDefault="008A4A6D" w:rsidP="008A4A6D">
      <w:pPr>
        <w:bidi/>
        <w:jc w:val="both"/>
        <w:rPr>
          <w:rFonts w:cs="David" w:hint="cs"/>
          <w:rtl/>
        </w:rPr>
      </w:pPr>
    </w:p>
    <w:p w14:paraId="6F46E90C" w14:textId="77777777" w:rsidR="008A4A6D" w:rsidRPr="008A4A6D" w:rsidRDefault="008A4A6D" w:rsidP="008A4A6D">
      <w:pPr>
        <w:bidi/>
        <w:jc w:val="both"/>
        <w:rPr>
          <w:rFonts w:cs="David" w:hint="cs"/>
          <w:rtl/>
        </w:rPr>
      </w:pPr>
      <w:r w:rsidRPr="008A4A6D">
        <w:rPr>
          <w:rFonts w:cs="David" w:hint="cs"/>
          <w:rtl/>
        </w:rPr>
        <w:tab/>
        <w:t>די.</w:t>
      </w:r>
    </w:p>
    <w:p w14:paraId="0E675458" w14:textId="77777777" w:rsidR="008A4A6D" w:rsidRPr="008A4A6D" w:rsidRDefault="008A4A6D" w:rsidP="008A4A6D">
      <w:pPr>
        <w:bidi/>
        <w:jc w:val="both"/>
        <w:rPr>
          <w:rFonts w:cs="David" w:hint="cs"/>
          <w:rtl/>
        </w:rPr>
      </w:pPr>
    </w:p>
    <w:p w14:paraId="2D1B7C6D" w14:textId="77777777" w:rsidR="008A4A6D" w:rsidRPr="008A4A6D" w:rsidRDefault="008A4A6D" w:rsidP="008A4A6D">
      <w:pPr>
        <w:pStyle w:val="Heading5"/>
        <w:rPr>
          <w:rFonts w:hint="cs"/>
          <w:sz w:val="24"/>
          <w:rtl/>
        </w:rPr>
      </w:pPr>
      <w:r w:rsidRPr="008A4A6D">
        <w:rPr>
          <w:rFonts w:hint="cs"/>
          <w:sz w:val="24"/>
          <w:u w:val="single"/>
          <w:rtl/>
        </w:rPr>
        <w:t>יואל חסון:</w:t>
      </w:r>
    </w:p>
    <w:p w14:paraId="12812DE1" w14:textId="77777777" w:rsidR="008A4A6D" w:rsidRPr="008A4A6D" w:rsidRDefault="008A4A6D" w:rsidP="008A4A6D">
      <w:pPr>
        <w:pStyle w:val="Heading5"/>
        <w:rPr>
          <w:rFonts w:hint="cs"/>
          <w:sz w:val="24"/>
          <w:rtl/>
        </w:rPr>
      </w:pPr>
    </w:p>
    <w:p w14:paraId="00C9C0C6" w14:textId="77777777" w:rsidR="008A4A6D" w:rsidRPr="008A4A6D" w:rsidRDefault="008A4A6D" w:rsidP="008A4A6D">
      <w:pPr>
        <w:bidi/>
        <w:jc w:val="both"/>
        <w:rPr>
          <w:rFonts w:cs="David" w:hint="cs"/>
          <w:rtl/>
        </w:rPr>
      </w:pPr>
      <w:r w:rsidRPr="008A4A6D">
        <w:rPr>
          <w:rFonts w:cs="David" w:hint="cs"/>
          <w:rtl/>
        </w:rPr>
        <w:tab/>
        <w:t xml:space="preserve"> נהיה רגע רציניים וננסה להבין מה בעינינו תפקידו של חבר הכנסת. חבר כנסת הוא איש ציבור; הוא מייצג ציבור, הוא מייצג עניין, הוא מייצג אג'נדה. כל אחד מכאן מייצג משהו אחר, חלק מייצגים גם דברים דומים. חלק מעבודת הכנסת היא בין השאר להופיע בפני הציבור, להיות מוזמן. כמות ההזמנות שמרבית חברי הכנסת מקבלים לאירועים, לפאנלים, להרצאות ולמפגשים - -</w:t>
      </w:r>
    </w:p>
    <w:p w14:paraId="56F5099A" w14:textId="77777777" w:rsidR="008A4A6D" w:rsidRPr="008A4A6D" w:rsidRDefault="008A4A6D" w:rsidP="008A4A6D">
      <w:pPr>
        <w:bidi/>
        <w:jc w:val="both"/>
        <w:rPr>
          <w:rFonts w:cs="David" w:hint="cs"/>
          <w:rtl/>
        </w:rPr>
      </w:pPr>
    </w:p>
    <w:p w14:paraId="117E3017" w14:textId="77777777" w:rsidR="008A4A6D" w:rsidRPr="008A4A6D" w:rsidRDefault="008A4A6D" w:rsidP="008A4A6D">
      <w:pPr>
        <w:bidi/>
        <w:jc w:val="both"/>
        <w:rPr>
          <w:rFonts w:cs="David" w:hint="cs"/>
          <w:rtl/>
        </w:rPr>
      </w:pPr>
      <w:r w:rsidRPr="008A4A6D">
        <w:rPr>
          <w:rFonts w:cs="David" w:hint="cs"/>
          <w:u w:val="single"/>
          <w:rtl/>
        </w:rPr>
        <w:t>יצחק לוי:</w:t>
      </w:r>
    </w:p>
    <w:p w14:paraId="3107AAD0" w14:textId="77777777" w:rsidR="008A4A6D" w:rsidRPr="008A4A6D" w:rsidRDefault="008A4A6D" w:rsidP="008A4A6D">
      <w:pPr>
        <w:bidi/>
        <w:jc w:val="both"/>
        <w:rPr>
          <w:rFonts w:cs="David" w:hint="cs"/>
          <w:rtl/>
        </w:rPr>
      </w:pPr>
    </w:p>
    <w:p w14:paraId="0E30B9D8" w14:textId="77777777" w:rsidR="008A4A6D" w:rsidRPr="008A4A6D" w:rsidRDefault="008A4A6D" w:rsidP="008A4A6D">
      <w:pPr>
        <w:bidi/>
        <w:jc w:val="both"/>
        <w:rPr>
          <w:rFonts w:cs="David" w:hint="cs"/>
          <w:rtl/>
        </w:rPr>
      </w:pPr>
      <w:r w:rsidRPr="008A4A6D">
        <w:rPr>
          <w:rFonts w:cs="David" w:hint="cs"/>
          <w:rtl/>
        </w:rPr>
        <w:tab/>
        <w:t xml:space="preserve">גם ללימוד נושאים. </w:t>
      </w:r>
    </w:p>
    <w:p w14:paraId="7E56437F" w14:textId="77777777" w:rsidR="008A4A6D" w:rsidRPr="008A4A6D" w:rsidRDefault="008A4A6D" w:rsidP="008A4A6D">
      <w:pPr>
        <w:bidi/>
        <w:jc w:val="both"/>
        <w:rPr>
          <w:rFonts w:cs="David" w:hint="cs"/>
          <w:rtl/>
        </w:rPr>
      </w:pPr>
    </w:p>
    <w:p w14:paraId="4E684989" w14:textId="77777777" w:rsidR="008A4A6D" w:rsidRPr="008A4A6D" w:rsidRDefault="008A4A6D" w:rsidP="008A4A6D">
      <w:pPr>
        <w:pStyle w:val="Heading5"/>
        <w:rPr>
          <w:rFonts w:hint="cs"/>
          <w:sz w:val="24"/>
          <w:rtl/>
        </w:rPr>
      </w:pPr>
      <w:r w:rsidRPr="008A4A6D">
        <w:rPr>
          <w:rFonts w:hint="cs"/>
          <w:sz w:val="24"/>
          <w:u w:val="single"/>
          <w:rtl/>
        </w:rPr>
        <w:t>יואל חסון:</w:t>
      </w:r>
    </w:p>
    <w:p w14:paraId="11D9E3EA" w14:textId="77777777" w:rsidR="008A4A6D" w:rsidRPr="008A4A6D" w:rsidRDefault="008A4A6D" w:rsidP="008A4A6D">
      <w:pPr>
        <w:pStyle w:val="Heading5"/>
        <w:rPr>
          <w:rFonts w:hint="cs"/>
          <w:sz w:val="24"/>
          <w:rtl/>
        </w:rPr>
      </w:pPr>
    </w:p>
    <w:p w14:paraId="6F0944FF" w14:textId="77777777" w:rsidR="008A4A6D" w:rsidRPr="008A4A6D" w:rsidRDefault="008A4A6D" w:rsidP="008A4A6D">
      <w:pPr>
        <w:bidi/>
        <w:jc w:val="both"/>
        <w:rPr>
          <w:rFonts w:cs="David" w:hint="cs"/>
          <w:rtl/>
        </w:rPr>
      </w:pPr>
      <w:r w:rsidRPr="008A4A6D">
        <w:rPr>
          <w:rFonts w:cs="David" w:hint="cs"/>
          <w:rtl/>
        </w:rPr>
        <w:tab/>
        <w:t xml:space="preserve">- - וללימוד נושאים ולסיורים - ברגע שרק מתקרב הפגרה כמות ההזמנות שאני מקבל להרצאות, לסיורים, להיכרות מעמיקה בנושאים מסוימת, היא באמת כמות עצומה. מי שחושב שעבודת חבר הכנסת היא רק בבניין הזה, אז מצוין. בואו נבנה כאן בתים לכולם </w:t>
      </w:r>
      <w:r w:rsidRPr="008A4A6D">
        <w:rPr>
          <w:rFonts w:cs="David"/>
          <w:rtl/>
        </w:rPr>
        <w:t>–</w:t>
      </w:r>
      <w:r w:rsidRPr="008A4A6D">
        <w:rPr>
          <w:rFonts w:cs="David" w:hint="cs"/>
          <w:rtl/>
        </w:rPr>
        <w:t xml:space="preserve"> גם יגורו כאן, גם יחיו כאן, מה אני אגיד לכם, הקשר עם הציבור יהיה משהו-משהו. לא יהיה קשר לציבור- -</w:t>
      </w:r>
    </w:p>
    <w:p w14:paraId="51A8E54B" w14:textId="77777777" w:rsidR="008A4A6D" w:rsidRPr="008A4A6D" w:rsidRDefault="008A4A6D" w:rsidP="008A4A6D">
      <w:pPr>
        <w:bidi/>
        <w:jc w:val="both"/>
        <w:rPr>
          <w:rFonts w:cs="David" w:hint="cs"/>
          <w:rtl/>
        </w:rPr>
      </w:pPr>
    </w:p>
    <w:p w14:paraId="5771556C" w14:textId="77777777" w:rsidR="008A4A6D" w:rsidRPr="008A4A6D" w:rsidRDefault="008A4A6D" w:rsidP="008A4A6D">
      <w:pPr>
        <w:bidi/>
        <w:jc w:val="both"/>
        <w:rPr>
          <w:rFonts w:cs="David"/>
          <w:rtl/>
        </w:rPr>
      </w:pPr>
      <w:r w:rsidRPr="008A4A6D">
        <w:rPr>
          <w:rFonts w:cs="David" w:hint="eastAsia"/>
          <w:u w:val="single"/>
          <w:rtl/>
        </w:rPr>
        <w:t>אורי</w:t>
      </w:r>
      <w:r w:rsidRPr="008A4A6D">
        <w:rPr>
          <w:rFonts w:cs="David"/>
          <w:u w:val="single"/>
          <w:rtl/>
        </w:rPr>
        <w:t xml:space="preserve"> אריאל:</w:t>
      </w:r>
    </w:p>
    <w:p w14:paraId="31E6EEA5" w14:textId="77777777" w:rsidR="008A4A6D" w:rsidRPr="008A4A6D" w:rsidRDefault="008A4A6D" w:rsidP="008A4A6D">
      <w:pPr>
        <w:bidi/>
        <w:jc w:val="both"/>
        <w:rPr>
          <w:rFonts w:cs="David"/>
          <w:rtl/>
        </w:rPr>
      </w:pPr>
    </w:p>
    <w:p w14:paraId="035E04B0" w14:textId="77777777" w:rsidR="008A4A6D" w:rsidRPr="008A4A6D" w:rsidRDefault="008A4A6D" w:rsidP="008A4A6D">
      <w:pPr>
        <w:bidi/>
        <w:jc w:val="both"/>
        <w:rPr>
          <w:rFonts w:cs="David" w:hint="cs"/>
          <w:rtl/>
        </w:rPr>
      </w:pPr>
      <w:r w:rsidRPr="008A4A6D">
        <w:rPr>
          <w:rFonts w:cs="David"/>
          <w:rtl/>
        </w:rPr>
        <w:tab/>
      </w:r>
      <w:r w:rsidRPr="008A4A6D">
        <w:rPr>
          <w:rFonts w:cs="David" w:hint="cs"/>
          <w:rtl/>
        </w:rPr>
        <w:t xml:space="preserve">  לדעתי, זה רעיון מצוין.</w:t>
      </w:r>
    </w:p>
    <w:p w14:paraId="48E6981F" w14:textId="77777777" w:rsidR="008A4A6D" w:rsidRPr="008A4A6D" w:rsidRDefault="008A4A6D" w:rsidP="008A4A6D">
      <w:pPr>
        <w:bidi/>
        <w:jc w:val="both"/>
        <w:rPr>
          <w:rFonts w:cs="David" w:hint="cs"/>
          <w:rtl/>
        </w:rPr>
      </w:pPr>
    </w:p>
    <w:p w14:paraId="5166C257" w14:textId="77777777" w:rsidR="008A4A6D" w:rsidRPr="008A4A6D" w:rsidRDefault="008A4A6D" w:rsidP="008A4A6D">
      <w:pPr>
        <w:pStyle w:val="Heading5"/>
        <w:rPr>
          <w:rFonts w:hint="cs"/>
          <w:sz w:val="24"/>
          <w:rtl/>
        </w:rPr>
      </w:pPr>
      <w:r w:rsidRPr="008A4A6D">
        <w:rPr>
          <w:rFonts w:hint="cs"/>
          <w:sz w:val="24"/>
          <w:u w:val="single"/>
          <w:rtl/>
        </w:rPr>
        <w:t>יואל חסון:</w:t>
      </w:r>
    </w:p>
    <w:p w14:paraId="6E3A5EB7" w14:textId="77777777" w:rsidR="008A4A6D" w:rsidRPr="008A4A6D" w:rsidRDefault="008A4A6D" w:rsidP="008A4A6D">
      <w:pPr>
        <w:pStyle w:val="Heading5"/>
        <w:rPr>
          <w:rFonts w:hint="cs"/>
          <w:sz w:val="24"/>
          <w:rtl/>
        </w:rPr>
      </w:pPr>
    </w:p>
    <w:p w14:paraId="50508DE3" w14:textId="77777777" w:rsidR="008A4A6D" w:rsidRPr="008A4A6D" w:rsidRDefault="008A4A6D" w:rsidP="008A4A6D">
      <w:pPr>
        <w:bidi/>
        <w:jc w:val="both"/>
        <w:rPr>
          <w:rFonts w:cs="David" w:hint="cs"/>
          <w:rtl/>
        </w:rPr>
      </w:pPr>
      <w:r w:rsidRPr="008A4A6D">
        <w:rPr>
          <w:rFonts w:cs="David" w:hint="cs"/>
          <w:rtl/>
        </w:rPr>
        <w:tab/>
        <w:t xml:space="preserve">- - הקשר לציבור הוא לא רק דרך הפרלמנט, אלא גם מחוץ לפרלמנט, ואז אתה בא עם הדברים שאתה מקבל בחוץ, לתוך הפרלמנט. לכן בגדול יש היגיון בדבריו של חבר הכנסת הרב לוי. אבל אני לא יודע אם כדאי לעשות כרגע שינוי בתקנון. צריך לשמוע גם את ראשי הוועדות. אני לא ראש ועדה, אני לא יודע איך ההתנהלות הזאת קורה, לכן אני מתקשה לגבש כאן עמדה. אף על פי שזה לא סתם שבימי ראשון וחמישי לא מתקיימת מליאה </w:t>
      </w:r>
      <w:r w:rsidRPr="008A4A6D">
        <w:rPr>
          <w:rFonts w:cs="David"/>
          <w:rtl/>
        </w:rPr>
        <w:t>–</w:t>
      </w:r>
      <w:r w:rsidRPr="008A4A6D">
        <w:rPr>
          <w:rFonts w:cs="David" w:hint="cs"/>
          <w:rtl/>
        </w:rPr>
        <w:t xml:space="preserve"> בין השאר כדי לאפשר לנו לתפקד גם בזירות אחרות. לכן זה נכון לא לעשות אין-סוף ישיבות במהלך הפגרה ולתת לחברי הכנסת לנצל את הפגרה גם לעיסוקים חוץ-</w:t>
      </w:r>
      <w:proofErr w:type="spellStart"/>
      <w:r w:rsidRPr="008A4A6D">
        <w:rPr>
          <w:rFonts w:cs="David" w:hint="cs"/>
          <w:rtl/>
        </w:rPr>
        <w:t>פרלמנטריים</w:t>
      </w:r>
      <w:proofErr w:type="spellEnd"/>
      <w:r w:rsidRPr="008A4A6D">
        <w:rPr>
          <w:rFonts w:cs="David" w:hint="cs"/>
          <w:rtl/>
        </w:rPr>
        <w:t xml:space="preserve"> מחוץ לכנסת, וגם </w:t>
      </w:r>
      <w:r w:rsidRPr="008A4A6D">
        <w:rPr>
          <w:rFonts w:cs="David"/>
          <w:rtl/>
        </w:rPr>
        <w:t>–</w:t>
      </w:r>
      <w:r w:rsidRPr="008A4A6D">
        <w:rPr>
          <w:rFonts w:cs="David" w:hint="cs"/>
          <w:rtl/>
        </w:rPr>
        <w:t xml:space="preserve"> כן, זאת לא בושה </w:t>
      </w:r>
      <w:r w:rsidRPr="008A4A6D">
        <w:rPr>
          <w:rFonts w:cs="David"/>
          <w:rtl/>
        </w:rPr>
        <w:t>–</w:t>
      </w:r>
      <w:r w:rsidRPr="008A4A6D">
        <w:rPr>
          <w:rFonts w:cs="David" w:hint="cs"/>
          <w:rtl/>
        </w:rPr>
        <w:t xml:space="preserve"> בנושאים פוליטיים. כי חברי כנסת הם אנשים פוליטיים- -</w:t>
      </w:r>
    </w:p>
    <w:p w14:paraId="3D601D99" w14:textId="77777777" w:rsidR="008A4A6D" w:rsidRDefault="008A4A6D" w:rsidP="008A4A6D">
      <w:pPr>
        <w:bidi/>
        <w:jc w:val="both"/>
        <w:rPr>
          <w:rFonts w:cs="David" w:hint="cs"/>
          <w:rtl/>
        </w:rPr>
      </w:pPr>
    </w:p>
    <w:p w14:paraId="2B5C5225" w14:textId="77777777" w:rsidR="008A4A6D" w:rsidRDefault="008A4A6D" w:rsidP="008A4A6D">
      <w:pPr>
        <w:bidi/>
        <w:jc w:val="both"/>
        <w:rPr>
          <w:rFonts w:cs="David" w:hint="cs"/>
          <w:rtl/>
        </w:rPr>
      </w:pPr>
    </w:p>
    <w:p w14:paraId="0FC82DEF" w14:textId="77777777" w:rsidR="008A4A6D" w:rsidRDefault="008A4A6D" w:rsidP="008A4A6D">
      <w:pPr>
        <w:bidi/>
        <w:jc w:val="both"/>
        <w:rPr>
          <w:rFonts w:cs="David" w:hint="cs"/>
          <w:rtl/>
        </w:rPr>
      </w:pPr>
    </w:p>
    <w:p w14:paraId="0D96F129" w14:textId="77777777" w:rsidR="008A4A6D" w:rsidRDefault="008A4A6D" w:rsidP="008A4A6D">
      <w:pPr>
        <w:bidi/>
        <w:jc w:val="both"/>
        <w:rPr>
          <w:rFonts w:cs="David" w:hint="cs"/>
          <w:rtl/>
        </w:rPr>
      </w:pPr>
    </w:p>
    <w:p w14:paraId="72AE625F" w14:textId="77777777" w:rsidR="008A4A6D" w:rsidRPr="008A4A6D" w:rsidRDefault="008A4A6D" w:rsidP="008A4A6D">
      <w:pPr>
        <w:bidi/>
        <w:jc w:val="both"/>
        <w:rPr>
          <w:rFonts w:cs="David" w:hint="cs"/>
          <w:rtl/>
        </w:rPr>
      </w:pPr>
    </w:p>
    <w:p w14:paraId="2700C45C"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6379BBFC" w14:textId="77777777" w:rsidR="008A4A6D" w:rsidRPr="008A4A6D" w:rsidRDefault="008A4A6D" w:rsidP="008A4A6D">
      <w:pPr>
        <w:bidi/>
        <w:jc w:val="both"/>
        <w:rPr>
          <w:rFonts w:cs="David" w:hint="cs"/>
          <w:rtl/>
        </w:rPr>
      </w:pPr>
    </w:p>
    <w:p w14:paraId="502DA616" w14:textId="77777777" w:rsidR="008A4A6D" w:rsidRPr="008A4A6D" w:rsidRDefault="008A4A6D" w:rsidP="008A4A6D">
      <w:pPr>
        <w:bidi/>
        <w:jc w:val="both"/>
        <w:rPr>
          <w:rFonts w:cs="David" w:hint="cs"/>
          <w:rtl/>
        </w:rPr>
      </w:pPr>
      <w:r w:rsidRPr="008A4A6D">
        <w:rPr>
          <w:rFonts w:cs="David" w:hint="cs"/>
          <w:rtl/>
        </w:rPr>
        <w:tab/>
        <w:t xml:space="preserve"> האם אתה לא סבור שיותר נכון להשאיר את הסמכות הזאת בידי יושב ראש הוועדה שיחליט על-פי המצב הקיים אם לקיים ישיבה או לא. נתתי לדוגמה את נושא ועדת האתיקה. ראיתי שייווצר מצב שאני אשאר לבד, אז אני לא מקיים את הישיבות- - </w:t>
      </w:r>
    </w:p>
    <w:p w14:paraId="02497748" w14:textId="77777777" w:rsidR="008A4A6D" w:rsidRPr="008A4A6D" w:rsidRDefault="008A4A6D" w:rsidP="008A4A6D">
      <w:pPr>
        <w:bidi/>
        <w:jc w:val="both"/>
        <w:rPr>
          <w:rFonts w:cs="David" w:hint="cs"/>
          <w:rtl/>
        </w:rPr>
      </w:pPr>
    </w:p>
    <w:p w14:paraId="5771BE1A" w14:textId="77777777" w:rsidR="008A4A6D" w:rsidRPr="008A4A6D" w:rsidRDefault="008A4A6D" w:rsidP="008A4A6D">
      <w:pPr>
        <w:bidi/>
        <w:jc w:val="both"/>
        <w:rPr>
          <w:rFonts w:cs="David" w:hint="cs"/>
          <w:rtl/>
        </w:rPr>
      </w:pPr>
      <w:r w:rsidRPr="008A4A6D">
        <w:rPr>
          <w:rFonts w:cs="David" w:hint="cs"/>
          <w:u w:val="single"/>
          <w:rtl/>
        </w:rPr>
        <w:t>יצחק לוי:</w:t>
      </w:r>
    </w:p>
    <w:p w14:paraId="4196C716" w14:textId="77777777" w:rsidR="008A4A6D" w:rsidRPr="008A4A6D" w:rsidRDefault="008A4A6D" w:rsidP="008A4A6D">
      <w:pPr>
        <w:bidi/>
        <w:jc w:val="both"/>
        <w:rPr>
          <w:rFonts w:cs="David" w:hint="cs"/>
          <w:rtl/>
        </w:rPr>
      </w:pPr>
    </w:p>
    <w:p w14:paraId="50606717" w14:textId="77777777" w:rsidR="008A4A6D" w:rsidRPr="008A4A6D" w:rsidRDefault="008A4A6D" w:rsidP="008A4A6D">
      <w:pPr>
        <w:bidi/>
        <w:jc w:val="both"/>
        <w:rPr>
          <w:rFonts w:cs="David" w:hint="cs"/>
          <w:rtl/>
        </w:rPr>
      </w:pPr>
      <w:r w:rsidRPr="008A4A6D">
        <w:rPr>
          <w:rFonts w:cs="David" w:hint="cs"/>
          <w:rtl/>
        </w:rPr>
        <w:tab/>
        <w:t xml:space="preserve"> תראה כמה דיונים מתקיימים רק עם יושב ראש בימי ראשון.</w:t>
      </w:r>
    </w:p>
    <w:p w14:paraId="1D5FBDDE" w14:textId="77777777" w:rsidR="008A4A6D" w:rsidRPr="008A4A6D" w:rsidRDefault="008A4A6D" w:rsidP="008A4A6D">
      <w:pPr>
        <w:bidi/>
        <w:jc w:val="both"/>
        <w:rPr>
          <w:rFonts w:cs="David" w:hint="cs"/>
          <w:rtl/>
        </w:rPr>
      </w:pPr>
    </w:p>
    <w:p w14:paraId="7D039F53"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0F041D67" w14:textId="77777777" w:rsidR="008A4A6D" w:rsidRPr="008A4A6D" w:rsidRDefault="008A4A6D" w:rsidP="008A4A6D">
      <w:pPr>
        <w:bidi/>
        <w:jc w:val="both"/>
        <w:rPr>
          <w:rFonts w:cs="David" w:hint="cs"/>
          <w:rtl/>
        </w:rPr>
      </w:pPr>
    </w:p>
    <w:p w14:paraId="2BE8C1C6" w14:textId="77777777" w:rsidR="008A4A6D" w:rsidRPr="008A4A6D" w:rsidRDefault="008A4A6D" w:rsidP="008A4A6D">
      <w:pPr>
        <w:bidi/>
        <w:jc w:val="both"/>
        <w:rPr>
          <w:rFonts w:cs="David" w:hint="cs"/>
          <w:rtl/>
        </w:rPr>
      </w:pPr>
      <w:r w:rsidRPr="008A4A6D">
        <w:rPr>
          <w:rFonts w:cs="David" w:hint="cs"/>
          <w:rtl/>
        </w:rPr>
        <w:tab/>
        <w:t>סליחה, הרב לוי, בימים שיש כנסת אתה יודע כמה דיונים מתקיימים עם חבר כנסת אחד בלבד? אני אגיד לך- -</w:t>
      </w:r>
    </w:p>
    <w:p w14:paraId="1B5E9C1A" w14:textId="77777777" w:rsidR="008A4A6D" w:rsidRPr="008A4A6D" w:rsidRDefault="008A4A6D" w:rsidP="008A4A6D">
      <w:pPr>
        <w:bidi/>
        <w:jc w:val="both"/>
        <w:rPr>
          <w:rFonts w:cs="David" w:hint="cs"/>
          <w:rtl/>
        </w:rPr>
      </w:pPr>
    </w:p>
    <w:p w14:paraId="17975CC0"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יצחק לוי:</w:t>
      </w:r>
    </w:p>
    <w:p w14:paraId="24CDFA48" w14:textId="77777777" w:rsidR="008A4A6D" w:rsidRPr="008A4A6D" w:rsidRDefault="008A4A6D" w:rsidP="008A4A6D">
      <w:pPr>
        <w:tabs>
          <w:tab w:val="left" w:pos="389"/>
          <w:tab w:val="left" w:pos="929"/>
        </w:tabs>
        <w:bidi/>
        <w:jc w:val="both"/>
        <w:rPr>
          <w:rFonts w:cs="David" w:hint="cs"/>
          <w:rtl/>
        </w:rPr>
      </w:pPr>
    </w:p>
    <w:p w14:paraId="0D076F68" w14:textId="77777777" w:rsidR="008A4A6D" w:rsidRPr="008A4A6D" w:rsidRDefault="008A4A6D" w:rsidP="008A4A6D">
      <w:pPr>
        <w:bidi/>
        <w:jc w:val="both"/>
        <w:rPr>
          <w:rFonts w:cs="David" w:hint="cs"/>
          <w:rtl/>
        </w:rPr>
      </w:pPr>
      <w:r w:rsidRPr="008A4A6D">
        <w:rPr>
          <w:rFonts w:cs="David" w:hint="cs"/>
          <w:rtl/>
        </w:rPr>
        <w:tab/>
        <w:t xml:space="preserve"> אני יודע שבוועדת חוקה, לא. אני לא יודע בוועדות אחרות.</w:t>
      </w:r>
    </w:p>
    <w:p w14:paraId="714994B0" w14:textId="77777777" w:rsidR="008A4A6D" w:rsidRPr="008A4A6D" w:rsidRDefault="008A4A6D" w:rsidP="008A4A6D">
      <w:pPr>
        <w:bidi/>
        <w:jc w:val="both"/>
        <w:rPr>
          <w:rFonts w:cs="David" w:hint="cs"/>
          <w:rtl/>
        </w:rPr>
      </w:pPr>
    </w:p>
    <w:p w14:paraId="2EDA0EB6" w14:textId="77777777" w:rsidR="008A4A6D" w:rsidRPr="008A4A6D" w:rsidRDefault="008A4A6D" w:rsidP="008A4A6D">
      <w:pPr>
        <w:bidi/>
        <w:jc w:val="both"/>
        <w:rPr>
          <w:rFonts w:cs="David"/>
        </w:rPr>
      </w:pPr>
      <w:r w:rsidRPr="008A4A6D">
        <w:rPr>
          <w:rFonts w:cs="David" w:hint="cs"/>
          <w:u w:val="single"/>
          <w:rtl/>
        </w:rPr>
        <w:t>היו"ר דוד טל:</w:t>
      </w:r>
    </w:p>
    <w:p w14:paraId="7E732FCF" w14:textId="77777777" w:rsidR="008A4A6D" w:rsidRPr="008A4A6D" w:rsidRDefault="008A4A6D" w:rsidP="008A4A6D">
      <w:pPr>
        <w:bidi/>
        <w:jc w:val="both"/>
        <w:rPr>
          <w:rFonts w:cs="David" w:hint="cs"/>
          <w:rtl/>
        </w:rPr>
      </w:pPr>
    </w:p>
    <w:p w14:paraId="23FE1448" w14:textId="77777777" w:rsidR="008A4A6D" w:rsidRPr="008A4A6D" w:rsidRDefault="008A4A6D" w:rsidP="008A4A6D">
      <w:pPr>
        <w:bidi/>
        <w:jc w:val="both"/>
        <w:rPr>
          <w:rFonts w:cs="David" w:hint="cs"/>
          <w:rtl/>
        </w:rPr>
      </w:pPr>
      <w:r w:rsidRPr="008A4A6D">
        <w:rPr>
          <w:rFonts w:cs="David" w:hint="cs"/>
          <w:rtl/>
        </w:rPr>
        <w:tab/>
        <w:t>אני יודע איך זה בוועדות אחרות- -</w:t>
      </w:r>
    </w:p>
    <w:p w14:paraId="655CE033" w14:textId="77777777" w:rsidR="008A4A6D" w:rsidRPr="008A4A6D" w:rsidRDefault="008A4A6D" w:rsidP="008A4A6D">
      <w:pPr>
        <w:bidi/>
        <w:jc w:val="both"/>
        <w:rPr>
          <w:rFonts w:cs="David" w:hint="cs"/>
          <w:rtl/>
        </w:rPr>
      </w:pPr>
    </w:p>
    <w:p w14:paraId="371200C2"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יצחק לוי:</w:t>
      </w:r>
    </w:p>
    <w:p w14:paraId="48B3F276" w14:textId="77777777" w:rsidR="008A4A6D" w:rsidRPr="008A4A6D" w:rsidRDefault="008A4A6D" w:rsidP="008A4A6D">
      <w:pPr>
        <w:tabs>
          <w:tab w:val="left" w:pos="389"/>
          <w:tab w:val="left" w:pos="929"/>
        </w:tabs>
        <w:bidi/>
        <w:jc w:val="both"/>
        <w:rPr>
          <w:rFonts w:cs="David" w:hint="cs"/>
          <w:rtl/>
        </w:rPr>
      </w:pPr>
    </w:p>
    <w:p w14:paraId="3A69667E" w14:textId="77777777" w:rsidR="008A4A6D" w:rsidRPr="008A4A6D" w:rsidRDefault="008A4A6D" w:rsidP="008A4A6D">
      <w:pPr>
        <w:bidi/>
        <w:jc w:val="both"/>
        <w:rPr>
          <w:rFonts w:cs="David" w:hint="cs"/>
          <w:rtl/>
        </w:rPr>
      </w:pPr>
      <w:r w:rsidRPr="008A4A6D">
        <w:rPr>
          <w:rFonts w:cs="David" w:hint="cs"/>
          <w:rtl/>
        </w:rPr>
        <w:tab/>
        <w:t xml:space="preserve"> מעט מאוד כן.</w:t>
      </w:r>
    </w:p>
    <w:p w14:paraId="788DD081" w14:textId="77777777" w:rsidR="008A4A6D" w:rsidRPr="008A4A6D" w:rsidRDefault="008A4A6D" w:rsidP="008A4A6D">
      <w:pPr>
        <w:bidi/>
        <w:jc w:val="both"/>
        <w:rPr>
          <w:rFonts w:cs="David" w:hint="cs"/>
          <w:rtl/>
        </w:rPr>
      </w:pPr>
    </w:p>
    <w:p w14:paraId="7384D1CE" w14:textId="77777777" w:rsidR="008A4A6D" w:rsidRPr="008A4A6D" w:rsidRDefault="008A4A6D" w:rsidP="008A4A6D">
      <w:pPr>
        <w:bidi/>
        <w:jc w:val="both"/>
        <w:rPr>
          <w:rFonts w:cs="David"/>
        </w:rPr>
      </w:pPr>
      <w:r w:rsidRPr="008A4A6D">
        <w:rPr>
          <w:rFonts w:cs="David" w:hint="cs"/>
          <w:u w:val="single"/>
          <w:rtl/>
        </w:rPr>
        <w:t>היו"ר דוד טל:</w:t>
      </w:r>
    </w:p>
    <w:p w14:paraId="4971D03C" w14:textId="77777777" w:rsidR="008A4A6D" w:rsidRPr="008A4A6D" w:rsidRDefault="008A4A6D" w:rsidP="008A4A6D">
      <w:pPr>
        <w:bidi/>
        <w:jc w:val="both"/>
        <w:rPr>
          <w:rFonts w:cs="David" w:hint="cs"/>
          <w:rtl/>
        </w:rPr>
      </w:pPr>
    </w:p>
    <w:p w14:paraId="2E4E6624" w14:textId="77777777" w:rsidR="008A4A6D" w:rsidRPr="008A4A6D" w:rsidRDefault="008A4A6D" w:rsidP="008A4A6D">
      <w:pPr>
        <w:bidi/>
        <w:jc w:val="both"/>
        <w:rPr>
          <w:rFonts w:cs="David" w:hint="cs"/>
          <w:rtl/>
        </w:rPr>
      </w:pPr>
      <w:r w:rsidRPr="008A4A6D">
        <w:rPr>
          <w:rFonts w:cs="David" w:hint="cs"/>
          <w:rtl/>
        </w:rPr>
        <w:tab/>
        <w:t xml:space="preserve">- - גם לפני 10 שנים כשהייתי יושב ראש ועדת עבודה ורווחה פעמים רבות הייתי מוצא את עצמי עם עוד חברת כנסת אחת בלבד. יש בעיה לכנסת בכלל עם לוח הזמנים של הוועדות כי הן עובדות במקביל. היות שאתה חבר בשלוש-ארבע ועדות, אתה לא יכול להיות גם פה וגם שם. אז מה אתה עושה? אני מתעדף את הוועדה הזאת על פני ועדה אחרת, הנושא הזה קרוב ללבי יותר מנושא אחר. זאת אומרת, המצב יהיה אותו דבר. לכן אני סבור שיותר נכון להשאיר את ההחלטה בידי יושב ראש הוועדה. צריך להיות קשוב לחברי הוועדה, ואם הוא חושב לנכון לעשות את זה לבד, זאת תהיה בעיה שלו. </w:t>
      </w:r>
    </w:p>
    <w:p w14:paraId="10B12C7A" w14:textId="77777777" w:rsidR="008A4A6D" w:rsidRPr="008A4A6D" w:rsidRDefault="008A4A6D" w:rsidP="008A4A6D">
      <w:pPr>
        <w:bidi/>
        <w:jc w:val="both"/>
        <w:rPr>
          <w:rFonts w:cs="David" w:hint="cs"/>
          <w:rtl/>
        </w:rPr>
      </w:pPr>
    </w:p>
    <w:p w14:paraId="7803FD0A"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יצחק לוי:</w:t>
      </w:r>
    </w:p>
    <w:p w14:paraId="4C0F55BA" w14:textId="77777777" w:rsidR="008A4A6D" w:rsidRPr="008A4A6D" w:rsidRDefault="008A4A6D" w:rsidP="008A4A6D">
      <w:pPr>
        <w:tabs>
          <w:tab w:val="left" w:pos="389"/>
          <w:tab w:val="left" w:pos="929"/>
        </w:tabs>
        <w:bidi/>
        <w:jc w:val="both"/>
        <w:rPr>
          <w:rFonts w:cs="David" w:hint="cs"/>
          <w:rtl/>
        </w:rPr>
      </w:pPr>
    </w:p>
    <w:p w14:paraId="0358AC65" w14:textId="77777777" w:rsidR="008A4A6D" w:rsidRPr="008A4A6D" w:rsidRDefault="008A4A6D" w:rsidP="008A4A6D">
      <w:pPr>
        <w:bidi/>
        <w:jc w:val="both"/>
        <w:rPr>
          <w:rFonts w:cs="David" w:hint="cs"/>
          <w:rtl/>
        </w:rPr>
      </w:pPr>
      <w:r w:rsidRPr="008A4A6D">
        <w:rPr>
          <w:rFonts w:cs="David" w:hint="cs"/>
          <w:rtl/>
        </w:rPr>
        <w:tab/>
        <w:t xml:space="preserve"> זאת בעיה שלנו, מה זה "בעיה שלו"?</w:t>
      </w:r>
    </w:p>
    <w:p w14:paraId="7BDA60C6" w14:textId="77777777" w:rsidR="008A4A6D" w:rsidRPr="008A4A6D" w:rsidRDefault="008A4A6D" w:rsidP="008A4A6D">
      <w:pPr>
        <w:bidi/>
        <w:jc w:val="both"/>
        <w:rPr>
          <w:rFonts w:cs="David" w:hint="cs"/>
          <w:rtl/>
        </w:rPr>
      </w:pPr>
    </w:p>
    <w:p w14:paraId="03BF9414" w14:textId="77777777" w:rsidR="008A4A6D" w:rsidRPr="008A4A6D" w:rsidRDefault="008A4A6D" w:rsidP="008A4A6D">
      <w:pPr>
        <w:bidi/>
        <w:jc w:val="both"/>
        <w:rPr>
          <w:rFonts w:cs="David"/>
        </w:rPr>
      </w:pPr>
      <w:r w:rsidRPr="008A4A6D">
        <w:rPr>
          <w:rFonts w:cs="David" w:hint="cs"/>
          <w:u w:val="single"/>
          <w:rtl/>
        </w:rPr>
        <w:t>היו"ר דוד טל:</w:t>
      </w:r>
    </w:p>
    <w:p w14:paraId="67A07863" w14:textId="77777777" w:rsidR="008A4A6D" w:rsidRPr="008A4A6D" w:rsidRDefault="008A4A6D" w:rsidP="008A4A6D">
      <w:pPr>
        <w:bidi/>
        <w:jc w:val="both"/>
        <w:rPr>
          <w:rFonts w:cs="David" w:hint="cs"/>
          <w:rtl/>
        </w:rPr>
      </w:pPr>
    </w:p>
    <w:p w14:paraId="123765DA" w14:textId="77777777" w:rsidR="008A4A6D" w:rsidRPr="008A4A6D" w:rsidRDefault="008A4A6D" w:rsidP="008A4A6D">
      <w:pPr>
        <w:bidi/>
        <w:jc w:val="both"/>
        <w:rPr>
          <w:rFonts w:cs="David" w:hint="cs"/>
          <w:rtl/>
        </w:rPr>
      </w:pPr>
      <w:r w:rsidRPr="008A4A6D">
        <w:rPr>
          <w:rFonts w:cs="David" w:hint="cs"/>
          <w:rtl/>
        </w:rPr>
        <w:tab/>
        <w:t xml:space="preserve">זאת תהיה בעיה שלו. כיושב ראש ועדה אני אומר לך, ולכן אני גם לא מקיים ישיבות אתיקה לבד. אגב, אחת המטרות המוצהרות הייתה לסיים את זה כמה שיותר מהר. הבטיחו שזה יהיה בט"ו בשבט, ומאז עברו שני ט"ו בשבט, ויהיו עוד 10 ט"ו בשבט, והפרק הזה של האתיקה לא יסתיים. </w:t>
      </w:r>
    </w:p>
    <w:p w14:paraId="724B27A5" w14:textId="77777777" w:rsidR="008A4A6D" w:rsidRPr="008A4A6D" w:rsidRDefault="008A4A6D" w:rsidP="008A4A6D">
      <w:pPr>
        <w:bidi/>
        <w:jc w:val="both"/>
        <w:rPr>
          <w:rFonts w:cs="David" w:hint="cs"/>
          <w:rtl/>
        </w:rPr>
      </w:pPr>
    </w:p>
    <w:p w14:paraId="483CE1C6" w14:textId="77777777" w:rsidR="008A4A6D" w:rsidRPr="008A4A6D" w:rsidRDefault="008A4A6D" w:rsidP="008A4A6D">
      <w:pPr>
        <w:bidi/>
        <w:jc w:val="both"/>
        <w:rPr>
          <w:rFonts w:cs="David" w:hint="cs"/>
          <w:rtl/>
        </w:rPr>
      </w:pPr>
      <w:r w:rsidRPr="008A4A6D">
        <w:rPr>
          <w:rFonts w:cs="David" w:hint="cs"/>
          <w:rtl/>
        </w:rPr>
        <w:tab/>
        <w:t>חבר הכנסת מיכאלי, בבקשה.</w:t>
      </w:r>
    </w:p>
    <w:p w14:paraId="62AE3415" w14:textId="77777777" w:rsidR="008A4A6D" w:rsidRPr="008A4A6D" w:rsidRDefault="008A4A6D" w:rsidP="008A4A6D">
      <w:pPr>
        <w:bidi/>
        <w:jc w:val="both"/>
        <w:rPr>
          <w:rFonts w:cs="David" w:hint="cs"/>
          <w:rtl/>
        </w:rPr>
      </w:pPr>
    </w:p>
    <w:p w14:paraId="5010EA96" w14:textId="77777777" w:rsidR="008A4A6D" w:rsidRPr="008A4A6D" w:rsidRDefault="008A4A6D" w:rsidP="008A4A6D">
      <w:pPr>
        <w:bidi/>
        <w:jc w:val="both"/>
        <w:rPr>
          <w:rFonts w:cs="David" w:hint="cs"/>
          <w:rtl/>
        </w:rPr>
      </w:pPr>
      <w:r w:rsidRPr="008A4A6D">
        <w:rPr>
          <w:rFonts w:cs="David" w:hint="cs"/>
          <w:u w:val="single"/>
          <w:rtl/>
        </w:rPr>
        <w:t>אברהם מיכאלי:</w:t>
      </w:r>
    </w:p>
    <w:p w14:paraId="340457FB" w14:textId="77777777" w:rsidR="008A4A6D" w:rsidRPr="008A4A6D" w:rsidRDefault="008A4A6D" w:rsidP="008A4A6D">
      <w:pPr>
        <w:bidi/>
        <w:jc w:val="both"/>
        <w:rPr>
          <w:rFonts w:cs="David" w:hint="cs"/>
          <w:rtl/>
        </w:rPr>
      </w:pPr>
    </w:p>
    <w:p w14:paraId="25B009B5" w14:textId="77777777" w:rsidR="008A4A6D" w:rsidRPr="008A4A6D" w:rsidRDefault="008A4A6D" w:rsidP="008A4A6D">
      <w:pPr>
        <w:bidi/>
        <w:jc w:val="both"/>
        <w:rPr>
          <w:rFonts w:cs="David" w:hint="cs"/>
          <w:rtl/>
        </w:rPr>
      </w:pPr>
      <w:r w:rsidRPr="008A4A6D">
        <w:rPr>
          <w:rFonts w:cs="David" w:hint="cs"/>
          <w:rtl/>
        </w:rPr>
        <w:tab/>
        <w:t>אדוני היושב ראש, הרב לוי העלה נושא חשוב מאוד, אבל מכיוון שהתמקדנו בוועדת חוקה, חבל שמנחם בן ששון לא פה- -</w:t>
      </w:r>
    </w:p>
    <w:p w14:paraId="6D713034" w14:textId="77777777" w:rsidR="008A4A6D" w:rsidRDefault="008A4A6D" w:rsidP="008A4A6D">
      <w:pPr>
        <w:bidi/>
        <w:jc w:val="both"/>
        <w:rPr>
          <w:rFonts w:cs="David" w:hint="cs"/>
          <w:rtl/>
        </w:rPr>
      </w:pPr>
    </w:p>
    <w:p w14:paraId="2A5337B9" w14:textId="77777777" w:rsidR="008A4A6D" w:rsidRDefault="008A4A6D" w:rsidP="008A4A6D">
      <w:pPr>
        <w:bidi/>
        <w:jc w:val="both"/>
        <w:rPr>
          <w:rFonts w:cs="David" w:hint="cs"/>
          <w:rtl/>
        </w:rPr>
      </w:pPr>
    </w:p>
    <w:p w14:paraId="558D7F5C" w14:textId="77777777" w:rsidR="008A4A6D" w:rsidRDefault="008A4A6D" w:rsidP="008A4A6D">
      <w:pPr>
        <w:bidi/>
        <w:jc w:val="both"/>
        <w:rPr>
          <w:rFonts w:cs="David" w:hint="cs"/>
          <w:rtl/>
        </w:rPr>
      </w:pPr>
    </w:p>
    <w:p w14:paraId="305BCD61" w14:textId="77777777" w:rsidR="008A4A6D" w:rsidRDefault="008A4A6D" w:rsidP="008A4A6D">
      <w:pPr>
        <w:bidi/>
        <w:jc w:val="both"/>
        <w:rPr>
          <w:rFonts w:cs="David" w:hint="cs"/>
          <w:rtl/>
        </w:rPr>
      </w:pPr>
    </w:p>
    <w:p w14:paraId="4CE2DDBA" w14:textId="77777777" w:rsidR="008A4A6D" w:rsidRPr="008A4A6D" w:rsidRDefault="008A4A6D" w:rsidP="008A4A6D">
      <w:pPr>
        <w:bidi/>
        <w:jc w:val="both"/>
        <w:rPr>
          <w:rFonts w:cs="David" w:hint="cs"/>
          <w:rtl/>
        </w:rPr>
      </w:pPr>
    </w:p>
    <w:p w14:paraId="3660FA18"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4167362C" w14:textId="77777777" w:rsidR="008A4A6D" w:rsidRPr="008A4A6D" w:rsidRDefault="008A4A6D" w:rsidP="008A4A6D">
      <w:pPr>
        <w:bidi/>
        <w:jc w:val="both"/>
        <w:rPr>
          <w:rFonts w:cs="David" w:hint="cs"/>
          <w:rtl/>
        </w:rPr>
      </w:pPr>
    </w:p>
    <w:p w14:paraId="2F960C74" w14:textId="77777777" w:rsidR="008A4A6D" w:rsidRPr="008A4A6D" w:rsidRDefault="008A4A6D" w:rsidP="008A4A6D">
      <w:pPr>
        <w:bidi/>
        <w:jc w:val="both"/>
        <w:rPr>
          <w:rFonts w:cs="David" w:hint="cs"/>
          <w:rtl/>
        </w:rPr>
      </w:pPr>
      <w:r w:rsidRPr="008A4A6D">
        <w:rPr>
          <w:rFonts w:cs="David" w:hint="cs"/>
          <w:rtl/>
        </w:rPr>
        <w:tab/>
        <w:t xml:space="preserve"> ניסיתי לזמן אותו כרגע, אבל הוא בוועדה משודרת, אז יעבירו לו נתונים תוך כדי הישיבה.</w:t>
      </w:r>
    </w:p>
    <w:p w14:paraId="2A688925" w14:textId="77777777" w:rsidR="008A4A6D" w:rsidRPr="008A4A6D" w:rsidRDefault="008A4A6D" w:rsidP="008A4A6D">
      <w:pPr>
        <w:bidi/>
        <w:jc w:val="both"/>
        <w:rPr>
          <w:rFonts w:cs="David" w:hint="cs"/>
          <w:rtl/>
        </w:rPr>
      </w:pPr>
    </w:p>
    <w:p w14:paraId="07622377" w14:textId="77777777" w:rsidR="008A4A6D" w:rsidRPr="008A4A6D" w:rsidRDefault="008A4A6D" w:rsidP="008A4A6D">
      <w:pPr>
        <w:bidi/>
        <w:jc w:val="both"/>
        <w:rPr>
          <w:rFonts w:cs="David" w:hint="cs"/>
          <w:rtl/>
        </w:rPr>
      </w:pPr>
      <w:r w:rsidRPr="008A4A6D">
        <w:rPr>
          <w:rFonts w:cs="David" w:hint="cs"/>
          <w:u w:val="single"/>
          <w:rtl/>
        </w:rPr>
        <w:t>אברהם מיכאלי:</w:t>
      </w:r>
    </w:p>
    <w:p w14:paraId="5AF74998" w14:textId="77777777" w:rsidR="008A4A6D" w:rsidRPr="008A4A6D" w:rsidRDefault="008A4A6D" w:rsidP="008A4A6D">
      <w:pPr>
        <w:bidi/>
        <w:jc w:val="both"/>
        <w:rPr>
          <w:rFonts w:cs="David" w:hint="cs"/>
          <w:rtl/>
        </w:rPr>
      </w:pPr>
    </w:p>
    <w:p w14:paraId="5BCF435A" w14:textId="77777777" w:rsidR="008A4A6D" w:rsidRPr="008A4A6D" w:rsidRDefault="008A4A6D" w:rsidP="008A4A6D">
      <w:pPr>
        <w:bidi/>
        <w:jc w:val="both"/>
        <w:rPr>
          <w:rFonts w:cs="David" w:hint="cs"/>
          <w:rtl/>
        </w:rPr>
      </w:pPr>
      <w:r w:rsidRPr="008A4A6D">
        <w:rPr>
          <w:rFonts w:cs="David" w:hint="cs"/>
          <w:rtl/>
        </w:rPr>
        <w:tab/>
        <w:t xml:space="preserve">נדון שם חוק יסוד ירושלים. הרב לוי ואני יצאנו משם ובאנו לכאן. </w:t>
      </w:r>
    </w:p>
    <w:p w14:paraId="3957CC8E" w14:textId="77777777" w:rsidR="008A4A6D" w:rsidRPr="008A4A6D" w:rsidRDefault="008A4A6D" w:rsidP="008A4A6D">
      <w:pPr>
        <w:bidi/>
        <w:jc w:val="both"/>
        <w:rPr>
          <w:rFonts w:cs="David" w:hint="cs"/>
          <w:rtl/>
        </w:rPr>
      </w:pPr>
    </w:p>
    <w:p w14:paraId="784F3CE6" w14:textId="77777777" w:rsidR="008A4A6D" w:rsidRPr="008A4A6D" w:rsidRDefault="008A4A6D" w:rsidP="008A4A6D">
      <w:pPr>
        <w:bidi/>
        <w:ind w:firstLine="567"/>
        <w:jc w:val="both"/>
        <w:rPr>
          <w:rFonts w:cs="David" w:hint="cs"/>
          <w:rtl/>
        </w:rPr>
      </w:pPr>
      <w:r w:rsidRPr="008A4A6D">
        <w:rPr>
          <w:rFonts w:cs="David" w:hint="cs"/>
          <w:rtl/>
        </w:rPr>
        <w:t>בהתחלה מנחם קיים ישיבות 3 ימים בשבוע, ואני ראיתי שזה הורחב על-פי שיקול דעתו, לפי הלחץ שנוצר אצלו. אנחנו לוחצים עליו על חוקים שונים שנמצאים בוועדה, והחוקים האלה ממתינים לדיון כבר 8-7 חודשים.</w:t>
      </w:r>
    </w:p>
    <w:p w14:paraId="12E0312E" w14:textId="77777777" w:rsidR="008A4A6D" w:rsidRPr="008A4A6D" w:rsidRDefault="008A4A6D" w:rsidP="008A4A6D">
      <w:pPr>
        <w:bidi/>
        <w:jc w:val="both"/>
        <w:rPr>
          <w:rFonts w:cs="David" w:hint="cs"/>
          <w:rtl/>
        </w:rPr>
      </w:pPr>
    </w:p>
    <w:p w14:paraId="3DCB5B4C"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3D7A452E" w14:textId="77777777" w:rsidR="008A4A6D" w:rsidRPr="008A4A6D" w:rsidRDefault="008A4A6D" w:rsidP="008A4A6D">
      <w:pPr>
        <w:bidi/>
        <w:jc w:val="both"/>
        <w:rPr>
          <w:rFonts w:cs="David" w:hint="cs"/>
          <w:rtl/>
        </w:rPr>
      </w:pPr>
    </w:p>
    <w:p w14:paraId="16BCD5FF" w14:textId="77777777" w:rsidR="008A4A6D" w:rsidRPr="008A4A6D" w:rsidRDefault="008A4A6D" w:rsidP="008A4A6D">
      <w:pPr>
        <w:bidi/>
        <w:jc w:val="both"/>
        <w:rPr>
          <w:rFonts w:cs="David" w:hint="cs"/>
          <w:rtl/>
        </w:rPr>
      </w:pPr>
      <w:r w:rsidRPr="008A4A6D">
        <w:rPr>
          <w:rFonts w:cs="David" w:hint="cs"/>
          <w:rtl/>
        </w:rPr>
        <w:tab/>
        <w:t>אתה צודק. אליי פנו לפחות שמונה חברי כנסת בטענה כזאת.</w:t>
      </w:r>
    </w:p>
    <w:p w14:paraId="656A5AC5" w14:textId="77777777" w:rsidR="008A4A6D" w:rsidRPr="008A4A6D" w:rsidRDefault="008A4A6D" w:rsidP="008A4A6D">
      <w:pPr>
        <w:bidi/>
        <w:jc w:val="both"/>
        <w:rPr>
          <w:rFonts w:cs="David" w:hint="cs"/>
          <w:rtl/>
        </w:rPr>
      </w:pPr>
    </w:p>
    <w:p w14:paraId="3C292E2E"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אברהם מיכאלי:</w:t>
      </w:r>
    </w:p>
    <w:p w14:paraId="12DD62CC" w14:textId="77777777" w:rsidR="008A4A6D" w:rsidRPr="008A4A6D" w:rsidRDefault="008A4A6D" w:rsidP="008A4A6D">
      <w:pPr>
        <w:tabs>
          <w:tab w:val="left" w:pos="389"/>
          <w:tab w:val="left" w:pos="929"/>
        </w:tabs>
        <w:bidi/>
        <w:jc w:val="both"/>
        <w:rPr>
          <w:rFonts w:cs="David" w:hint="cs"/>
          <w:u w:val="single"/>
          <w:rtl/>
        </w:rPr>
      </w:pPr>
    </w:p>
    <w:p w14:paraId="5223D58B" w14:textId="77777777" w:rsidR="008A4A6D" w:rsidRPr="008A4A6D" w:rsidRDefault="008A4A6D" w:rsidP="008A4A6D">
      <w:pPr>
        <w:bidi/>
        <w:jc w:val="both"/>
        <w:rPr>
          <w:rFonts w:cs="David" w:hint="cs"/>
          <w:rtl/>
        </w:rPr>
      </w:pPr>
      <w:r w:rsidRPr="008A4A6D">
        <w:rPr>
          <w:rFonts w:cs="David" w:hint="cs"/>
          <w:rtl/>
        </w:rPr>
        <w:tab/>
        <w:t xml:space="preserve"> כמעט הכרזנו על סכסוך קואליציוני בגלל חוקים שתקועים שם.</w:t>
      </w:r>
    </w:p>
    <w:p w14:paraId="43C4207E" w14:textId="77777777" w:rsidR="008A4A6D" w:rsidRPr="008A4A6D" w:rsidRDefault="008A4A6D" w:rsidP="008A4A6D">
      <w:pPr>
        <w:bidi/>
        <w:jc w:val="both"/>
        <w:rPr>
          <w:rFonts w:cs="David" w:hint="cs"/>
          <w:rtl/>
        </w:rPr>
      </w:pPr>
    </w:p>
    <w:p w14:paraId="561F6A4C" w14:textId="77777777" w:rsidR="008A4A6D" w:rsidRPr="008A4A6D" w:rsidRDefault="008A4A6D" w:rsidP="008A4A6D">
      <w:pPr>
        <w:pStyle w:val="Heading5"/>
        <w:rPr>
          <w:rFonts w:hint="cs"/>
          <w:sz w:val="24"/>
          <w:rtl/>
        </w:rPr>
      </w:pPr>
      <w:proofErr w:type="spellStart"/>
      <w:r w:rsidRPr="008A4A6D">
        <w:rPr>
          <w:rFonts w:hint="cs"/>
          <w:sz w:val="24"/>
          <w:u w:val="single"/>
          <w:rtl/>
        </w:rPr>
        <w:t>אסתרינה</w:t>
      </w:r>
      <w:proofErr w:type="spellEnd"/>
      <w:r w:rsidRPr="008A4A6D">
        <w:rPr>
          <w:rFonts w:hint="cs"/>
          <w:sz w:val="24"/>
          <w:u w:val="single"/>
          <w:rtl/>
        </w:rPr>
        <w:t xml:space="preserve"> </w:t>
      </w:r>
      <w:proofErr w:type="spellStart"/>
      <w:r w:rsidRPr="008A4A6D">
        <w:rPr>
          <w:rFonts w:hint="cs"/>
          <w:sz w:val="24"/>
          <w:u w:val="single"/>
          <w:rtl/>
        </w:rPr>
        <w:t>טרטמן</w:t>
      </w:r>
      <w:proofErr w:type="spellEnd"/>
      <w:r w:rsidRPr="008A4A6D">
        <w:rPr>
          <w:rFonts w:hint="cs"/>
          <w:sz w:val="24"/>
          <w:u w:val="single"/>
          <w:rtl/>
        </w:rPr>
        <w:t>:</w:t>
      </w:r>
    </w:p>
    <w:p w14:paraId="0E3DCE5D" w14:textId="77777777" w:rsidR="008A4A6D" w:rsidRPr="008A4A6D" w:rsidRDefault="008A4A6D" w:rsidP="008A4A6D">
      <w:pPr>
        <w:pStyle w:val="Heading5"/>
        <w:rPr>
          <w:rFonts w:hint="cs"/>
          <w:sz w:val="24"/>
          <w:rtl/>
        </w:rPr>
      </w:pPr>
    </w:p>
    <w:p w14:paraId="742276B6" w14:textId="77777777" w:rsidR="008A4A6D" w:rsidRPr="008A4A6D" w:rsidRDefault="008A4A6D" w:rsidP="008A4A6D">
      <w:pPr>
        <w:bidi/>
        <w:jc w:val="both"/>
        <w:rPr>
          <w:rFonts w:cs="David" w:hint="cs"/>
          <w:rtl/>
        </w:rPr>
      </w:pPr>
      <w:r w:rsidRPr="008A4A6D">
        <w:rPr>
          <w:rFonts w:cs="David" w:hint="cs"/>
          <w:rtl/>
        </w:rPr>
        <w:tab/>
        <w:t>פחות סיפורי היסטוריה ויותר חקיקה, יחסוך זמן.</w:t>
      </w:r>
    </w:p>
    <w:p w14:paraId="69311568" w14:textId="77777777" w:rsidR="008A4A6D" w:rsidRPr="008A4A6D" w:rsidRDefault="008A4A6D" w:rsidP="008A4A6D">
      <w:pPr>
        <w:bidi/>
        <w:jc w:val="both"/>
        <w:rPr>
          <w:rFonts w:cs="David" w:hint="cs"/>
          <w:rtl/>
        </w:rPr>
      </w:pPr>
    </w:p>
    <w:p w14:paraId="1B0F2933" w14:textId="77777777" w:rsidR="008A4A6D" w:rsidRPr="008A4A6D" w:rsidRDefault="008A4A6D" w:rsidP="008A4A6D">
      <w:pPr>
        <w:bidi/>
        <w:jc w:val="both"/>
        <w:rPr>
          <w:rFonts w:cs="David" w:hint="cs"/>
          <w:u w:val="single"/>
          <w:rtl/>
        </w:rPr>
      </w:pPr>
      <w:r w:rsidRPr="008A4A6D">
        <w:rPr>
          <w:rFonts w:cs="David" w:hint="cs"/>
          <w:u w:val="single"/>
          <w:rtl/>
        </w:rPr>
        <w:t>קריאות:</w:t>
      </w:r>
    </w:p>
    <w:p w14:paraId="2FAC4B04" w14:textId="77777777" w:rsidR="008A4A6D" w:rsidRPr="008A4A6D" w:rsidRDefault="008A4A6D" w:rsidP="008A4A6D">
      <w:pPr>
        <w:bidi/>
        <w:jc w:val="both"/>
        <w:rPr>
          <w:rFonts w:cs="David" w:hint="cs"/>
          <w:u w:val="single"/>
          <w:rtl/>
        </w:rPr>
      </w:pPr>
    </w:p>
    <w:p w14:paraId="7FC6A8D9" w14:textId="77777777" w:rsidR="008A4A6D" w:rsidRPr="008A4A6D" w:rsidRDefault="008A4A6D" w:rsidP="008A4A6D">
      <w:pPr>
        <w:bidi/>
        <w:jc w:val="both"/>
        <w:rPr>
          <w:rFonts w:cs="David" w:hint="cs"/>
          <w:rtl/>
        </w:rPr>
      </w:pPr>
      <w:r w:rsidRPr="008A4A6D">
        <w:rPr>
          <w:rFonts w:cs="David" w:hint="cs"/>
          <w:rtl/>
        </w:rPr>
        <w:tab/>
        <w:t>- - -</w:t>
      </w:r>
    </w:p>
    <w:p w14:paraId="03488938" w14:textId="77777777" w:rsidR="008A4A6D" w:rsidRPr="008A4A6D" w:rsidRDefault="008A4A6D" w:rsidP="008A4A6D">
      <w:pPr>
        <w:bidi/>
        <w:jc w:val="both"/>
        <w:rPr>
          <w:rFonts w:cs="David" w:hint="cs"/>
          <w:rtl/>
        </w:rPr>
      </w:pPr>
    </w:p>
    <w:p w14:paraId="10C4CA8A" w14:textId="77777777" w:rsidR="008A4A6D" w:rsidRPr="008A4A6D" w:rsidRDefault="008A4A6D" w:rsidP="008A4A6D">
      <w:pPr>
        <w:bidi/>
        <w:jc w:val="both"/>
        <w:rPr>
          <w:rFonts w:cs="David" w:hint="cs"/>
          <w:rtl/>
        </w:rPr>
      </w:pPr>
      <w:r w:rsidRPr="008A4A6D">
        <w:rPr>
          <w:rFonts w:cs="David" w:hint="cs"/>
          <w:u w:val="single"/>
          <w:rtl/>
        </w:rPr>
        <w:t>יצחק לוי:</w:t>
      </w:r>
    </w:p>
    <w:p w14:paraId="689AD584" w14:textId="77777777" w:rsidR="008A4A6D" w:rsidRPr="008A4A6D" w:rsidRDefault="008A4A6D" w:rsidP="008A4A6D">
      <w:pPr>
        <w:bidi/>
        <w:jc w:val="both"/>
        <w:rPr>
          <w:rFonts w:cs="David" w:hint="cs"/>
          <w:rtl/>
        </w:rPr>
      </w:pPr>
    </w:p>
    <w:p w14:paraId="16FE2171" w14:textId="77777777" w:rsidR="008A4A6D" w:rsidRPr="008A4A6D" w:rsidRDefault="008A4A6D" w:rsidP="008A4A6D">
      <w:pPr>
        <w:bidi/>
        <w:jc w:val="both"/>
        <w:rPr>
          <w:rFonts w:cs="David" w:hint="cs"/>
          <w:rtl/>
        </w:rPr>
      </w:pPr>
      <w:r w:rsidRPr="008A4A6D">
        <w:rPr>
          <w:rFonts w:cs="David" w:hint="cs"/>
          <w:rtl/>
        </w:rPr>
        <w:tab/>
        <w:t xml:space="preserve"> זה מסיבה אחרת, זה לא מסיבה של חוסר זמן. זה מכיוון שהוא לא רוצה לקדם בעיות של בתי דין רבניים.</w:t>
      </w:r>
    </w:p>
    <w:p w14:paraId="2E55A286" w14:textId="77777777" w:rsidR="008A4A6D" w:rsidRPr="008A4A6D" w:rsidRDefault="008A4A6D" w:rsidP="008A4A6D">
      <w:pPr>
        <w:bidi/>
        <w:jc w:val="both"/>
        <w:rPr>
          <w:rFonts w:cs="David" w:hint="cs"/>
          <w:rtl/>
        </w:rPr>
      </w:pPr>
    </w:p>
    <w:p w14:paraId="2648CA8B"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אברהם מיכאלי:</w:t>
      </w:r>
    </w:p>
    <w:p w14:paraId="518F047F" w14:textId="77777777" w:rsidR="008A4A6D" w:rsidRPr="008A4A6D" w:rsidRDefault="008A4A6D" w:rsidP="008A4A6D">
      <w:pPr>
        <w:tabs>
          <w:tab w:val="left" w:pos="389"/>
          <w:tab w:val="left" w:pos="929"/>
        </w:tabs>
        <w:bidi/>
        <w:jc w:val="both"/>
        <w:rPr>
          <w:rFonts w:cs="David" w:hint="cs"/>
          <w:u w:val="single"/>
          <w:rtl/>
        </w:rPr>
      </w:pPr>
    </w:p>
    <w:p w14:paraId="76AC5958" w14:textId="77777777" w:rsidR="008A4A6D" w:rsidRPr="008A4A6D" w:rsidRDefault="008A4A6D" w:rsidP="008A4A6D">
      <w:pPr>
        <w:bidi/>
        <w:jc w:val="both"/>
        <w:rPr>
          <w:rFonts w:cs="David" w:hint="cs"/>
          <w:rtl/>
        </w:rPr>
      </w:pPr>
      <w:r w:rsidRPr="008A4A6D">
        <w:rPr>
          <w:rFonts w:cs="David" w:hint="cs"/>
          <w:rtl/>
        </w:rPr>
        <w:tab/>
        <w:t xml:space="preserve"> לא.</w:t>
      </w:r>
    </w:p>
    <w:p w14:paraId="4CEC83AC" w14:textId="77777777" w:rsidR="008A4A6D" w:rsidRPr="008A4A6D" w:rsidRDefault="008A4A6D" w:rsidP="008A4A6D">
      <w:pPr>
        <w:bidi/>
        <w:jc w:val="both"/>
        <w:rPr>
          <w:rFonts w:cs="David" w:hint="cs"/>
          <w:rtl/>
        </w:rPr>
      </w:pPr>
    </w:p>
    <w:p w14:paraId="28843D52" w14:textId="77777777" w:rsidR="008A4A6D" w:rsidRPr="008A4A6D" w:rsidRDefault="008A4A6D" w:rsidP="008A4A6D">
      <w:pPr>
        <w:bidi/>
        <w:jc w:val="both"/>
        <w:rPr>
          <w:rFonts w:cs="David"/>
        </w:rPr>
      </w:pPr>
      <w:r w:rsidRPr="008A4A6D">
        <w:rPr>
          <w:rFonts w:cs="David" w:hint="cs"/>
          <w:u w:val="single"/>
          <w:rtl/>
        </w:rPr>
        <w:t>היו"ר דוד טל:</w:t>
      </w:r>
    </w:p>
    <w:p w14:paraId="7431327A" w14:textId="77777777" w:rsidR="008A4A6D" w:rsidRPr="008A4A6D" w:rsidRDefault="008A4A6D" w:rsidP="008A4A6D">
      <w:pPr>
        <w:bidi/>
        <w:jc w:val="both"/>
        <w:rPr>
          <w:rFonts w:cs="David" w:hint="cs"/>
          <w:rtl/>
        </w:rPr>
      </w:pPr>
    </w:p>
    <w:p w14:paraId="1E6A5B4C" w14:textId="77777777" w:rsidR="008A4A6D" w:rsidRPr="008A4A6D" w:rsidRDefault="008A4A6D" w:rsidP="008A4A6D">
      <w:pPr>
        <w:bidi/>
        <w:jc w:val="both"/>
        <w:rPr>
          <w:rFonts w:cs="David" w:hint="cs"/>
          <w:rtl/>
        </w:rPr>
      </w:pPr>
      <w:r w:rsidRPr="008A4A6D">
        <w:rPr>
          <w:rFonts w:cs="David" w:hint="cs"/>
          <w:rtl/>
        </w:rPr>
        <w:tab/>
        <w:t>הוא לא מדבר על בתי דין רבניים, הוא מדבר על חוק הבחירות ועוד כמה דברים.</w:t>
      </w:r>
    </w:p>
    <w:p w14:paraId="713D3884" w14:textId="77777777" w:rsidR="008A4A6D" w:rsidRPr="008A4A6D" w:rsidRDefault="008A4A6D" w:rsidP="008A4A6D">
      <w:pPr>
        <w:bidi/>
        <w:jc w:val="both"/>
        <w:rPr>
          <w:rFonts w:cs="David" w:hint="cs"/>
          <w:rtl/>
        </w:rPr>
      </w:pPr>
    </w:p>
    <w:p w14:paraId="54AE0BD9"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34097340" w14:textId="77777777" w:rsidR="008A4A6D" w:rsidRPr="008A4A6D" w:rsidRDefault="008A4A6D" w:rsidP="008A4A6D">
      <w:pPr>
        <w:bidi/>
        <w:jc w:val="both"/>
        <w:rPr>
          <w:rFonts w:cs="David" w:hint="cs"/>
          <w:rtl/>
        </w:rPr>
      </w:pPr>
    </w:p>
    <w:p w14:paraId="69973BE8" w14:textId="77777777" w:rsidR="008A4A6D" w:rsidRPr="008A4A6D" w:rsidRDefault="008A4A6D" w:rsidP="008A4A6D">
      <w:pPr>
        <w:bidi/>
        <w:jc w:val="both"/>
        <w:rPr>
          <w:rFonts w:cs="David" w:hint="cs"/>
          <w:rtl/>
        </w:rPr>
      </w:pPr>
      <w:r w:rsidRPr="008A4A6D">
        <w:rPr>
          <w:rFonts w:cs="David" w:hint="cs"/>
          <w:rtl/>
        </w:rPr>
        <w:tab/>
        <w:t xml:space="preserve"> מה איתך, הרב לוי, על בתי הדין הרבניים כבר עשו משבר קואליציוני.</w:t>
      </w:r>
    </w:p>
    <w:p w14:paraId="69E2356E" w14:textId="77777777" w:rsidR="008A4A6D" w:rsidRPr="008A4A6D" w:rsidRDefault="008A4A6D" w:rsidP="008A4A6D">
      <w:pPr>
        <w:bidi/>
        <w:jc w:val="both"/>
        <w:rPr>
          <w:rFonts w:cs="David" w:hint="cs"/>
          <w:rtl/>
        </w:rPr>
      </w:pPr>
    </w:p>
    <w:p w14:paraId="2628AA5C" w14:textId="77777777" w:rsidR="008A4A6D" w:rsidRPr="008A4A6D" w:rsidRDefault="008A4A6D" w:rsidP="008A4A6D">
      <w:pPr>
        <w:bidi/>
        <w:jc w:val="both"/>
        <w:rPr>
          <w:rFonts w:cs="David" w:hint="cs"/>
          <w:rtl/>
        </w:rPr>
      </w:pPr>
      <w:r w:rsidRPr="008A4A6D">
        <w:rPr>
          <w:rFonts w:cs="David" w:hint="cs"/>
          <w:u w:val="single"/>
          <w:rtl/>
        </w:rPr>
        <w:t>אברהם מיכאלי:</w:t>
      </w:r>
    </w:p>
    <w:p w14:paraId="011C4665" w14:textId="77777777" w:rsidR="008A4A6D" w:rsidRPr="008A4A6D" w:rsidRDefault="008A4A6D" w:rsidP="008A4A6D">
      <w:pPr>
        <w:bidi/>
        <w:jc w:val="both"/>
        <w:rPr>
          <w:rFonts w:cs="David" w:hint="cs"/>
          <w:rtl/>
        </w:rPr>
      </w:pPr>
    </w:p>
    <w:p w14:paraId="34C5424C" w14:textId="77777777" w:rsidR="008A4A6D" w:rsidRPr="008A4A6D" w:rsidRDefault="008A4A6D" w:rsidP="008A4A6D">
      <w:pPr>
        <w:bidi/>
        <w:jc w:val="both"/>
        <w:rPr>
          <w:rFonts w:cs="David" w:hint="cs"/>
          <w:rtl/>
        </w:rPr>
      </w:pPr>
      <w:r w:rsidRPr="008A4A6D">
        <w:rPr>
          <w:rFonts w:cs="David" w:hint="cs"/>
          <w:rtl/>
        </w:rPr>
        <w:tab/>
        <w:t xml:space="preserve"> לדעתי, הבעיה מתחילה מזה שאנחנו מחולקים לשלושה ולארבעה וגם בימים האלה שמתקיימים דיונים חשובים בוועדת חוקה, יש גם ועדה אחרת שמתקיימת ביום חמישי ומקיימת סיור חשוב, וחייבים להיות בסיור הזה. זה לא שחברי כנסת עושים סיבובים וסיורים פופוליסטיים, יש ועדות כנסת שמקיימות סיורים בימים האלה. מי שחבר בכמה ועדות חייב לוותר על הסיורים האלה, והסיורים האלה הם חשובים מאוד לתפקוד הוועדה. לכן חייבים לשבת ולמצוא פתרון לזה, ולא להחליט החלטות, אלא לשבת ולמצוא פתרון- -</w:t>
      </w:r>
    </w:p>
    <w:p w14:paraId="0E8D1A88" w14:textId="77777777" w:rsidR="008A4A6D" w:rsidRPr="008A4A6D" w:rsidRDefault="008A4A6D" w:rsidP="008A4A6D">
      <w:pPr>
        <w:bidi/>
        <w:jc w:val="both"/>
        <w:rPr>
          <w:rFonts w:cs="David" w:hint="cs"/>
          <w:rtl/>
        </w:rPr>
      </w:pPr>
    </w:p>
    <w:p w14:paraId="563F85DF" w14:textId="77777777" w:rsidR="008A4A6D" w:rsidRDefault="008A4A6D" w:rsidP="008A4A6D">
      <w:pPr>
        <w:bidi/>
        <w:jc w:val="both"/>
        <w:rPr>
          <w:rFonts w:cs="David" w:hint="cs"/>
          <w:u w:val="single"/>
          <w:rtl/>
        </w:rPr>
      </w:pPr>
    </w:p>
    <w:p w14:paraId="5DFF8F85" w14:textId="77777777" w:rsidR="008A4A6D" w:rsidRDefault="008A4A6D" w:rsidP="008A4A6D">
      <w:pPr>
        <w:bidi/>
        <w:jc w:val="both"/>
        <w:rPr>
          <w:rFonts w:cs="David" w:hint="cs"/>
          <w:u w:val="single"/>
          <w:rtl/>
        </w:rPr>
      </w:pPr>
    </w:p>
    <w:p w14:paraId="3031B8D5"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7E8CA335" w14:textId="77777777" w:rsidR="008A4A6D" w:rsidRPr="008A4A6D" w:rsidRDefault="008A4A6D" w:rsidP="008A4A6D">
      <w:pPr>
        <w:bidi/>
        <w:jc w:val="both"/>
        <w:rPr>
          <w:rFonts w:cs="David" w:hint="cs"/>
          <w:rtl/>
        </w:rPr>
      </w:pPr>
    </w:p>
    <w:p w14:paraId="745E34AB" w14:textId="77777777" w:rsidR="008A4A6D" w:rsidRPr="008A4A6D" w:rsidRDefault="008A4A6D" w:rsidP="008A4A6D">
      <w:pPr>
        <w:bidi/>
        <w:jc w:val="both"/>
        <w:rPr>
          <w:rFonts w:cs="David" w:hint="cs"/>
          <w:rtl/>
        </w:rPr>
      </w:pPr>
      <w:r w:rsidRPr="008A4A6D">
        <w:rPr>
          <w:rFonts w:cs="David" w:hint="cs"/>
          <w:rtl/>
        </w:rPr>
        <w:tab/>
        <w:t xml:space="preserve"> אני אקח לתשומת לבי את המשפט האחרון. חבר הכנסת זיו, בבקשה.</w:t>
      </w:r>
    </w:p>
    <w:p w14:paraId="5D176D3E" w14:textId="77777777" w:rsidR="008A4A6D" w:rsidRPr="008A4A6D" w:rsidRDefault="008A4A6D" w:rsidP="008A4A6D">
      <w:pPr>
        <w:bidi/>
        <w:jc w:val="both"/>
        <w:rPr>
          <w:rFonts w:cs="David" w:hint="cs"/>
          <w:rtl/>
        </w:rPr>
      </w:pPr>
    </w:p>
    <w:p w14:paraId="66C6DDBB" w14:textId="77777777" w:rsidR="008A4A6D" w:rsidRPr="008A4A6D" w:rsidRDefault="008A4A6D" w:rsidP="008A4A6D">
      <w:pPr>
        <w:pStyle w:val="Heading5"/>
        <w:rPr>
          <w:rFonts w:hint="cs"/>
          <w:sz w:val="24"/>
          <w:rtl/>
        </w:rPr>
      </w:pPr>
      <w:r w:rsidRPr="008A4A6D">
        <w:rPr>
          <w:rFonts w:hint="cs"/>
          <w:sz w:val="24"/>
          <w:u w:val="single"/>
          <w:rtl/>
        </w:rPr>
        <w:t>יצחק זיו:</w:t>
      </w:r>
    </w:p>
    <w:p w14:paraId="76353296" w14:textId="77777777" w:rsidR="008A4A6D" w:rsidRPr="008A4A6D" w:rsidRDefault="008A4A6D" w:rsidP="008A4A6D">
      <w:pPr>
        <w:pStyle w:val="Heading5"/>
        <w:rPr>
          <w:rFonts w:hint="cs"/>
          <w:sz w:val="24"/>
          <w:rtl/>
        </w:rPr>
      </w:pPr>
    </w:p>
    <w:p w14:paraId="71E294A8" w14:textId="77777777" w:rsidR="008A4A6D" w:rsidRPr="008A4A6D" w:rsidRDefault="008A4A6D" w:rsidP="008A4A6D">
      <w:pPr>
        <w:bidi/>
        <w:jc w:val="both"/>
        <w:rPr>
          <w:rFonts w:cs="David" w:hint="cs"/>
          <w:rtl/>
        </w:rPr>
      </w:pPr>
      <w:r w:rsidRPr="008A4A6D">
        <w:rPr>
          <w:rFonts w:cs="David" w:hint="cs"/>
          <w:rtl/>
        </w:rPr>
        <w:tab/>
        <w:t xml:space="preserve"> חבר הכנסת מיכאלי נגע בנקודה שאני רוצה לדבר עליה. אני לא יודע למה קבעו שאי-אפשר לקיים ועדות לאחר ישיבת המליאה. מה קרה? ממתי צריך לסיים את העבודה בשעה 18:00?</w:t>
      </w:r>
    </w:p>
    <w:p w14:paraId="1C6DEE17" w14:textId="77777777" w:rsidR="008A4A6D" w:rsidRPr="008A4A6D" w:rsidRDefault="008A4A6D" w:rsidP="008A4A6D">
      <w:pPr>
        <w:bidi/>
        <w:jc w:val="both"/>
        <w:rPr>
          <w:rFonts w:cs="David" w:hint="cs"/>
          <w:rtl/>
        </w:rPr>
      </w:pPr>
    </w:p>
    <w:p w14:paraId="4053A1FA" w14:textId="77777777" w:rsidR="008A4A6D" w:rsidRPr="008A4A6D" w:rsidRDefault="008A4A6D" w:rsidP="008A4A6D">
      <w:pPr>
        <w:bidi/>
        <w:jc w:val="both"/>
        <w:rPr>
          <w:rFonts w:cs="David" w:hint="cs"/>
          <w:rtl/>
        </w:rPr>
      </w:pPr>
      <w:r w:rsidRPr="008A4A6D">
        <w:rPr>
          <w:rFonts w:cs="David" w:hint="cs"/>
          <w:u w:val="single"/>
          <w:rtl/>
        </w:rPr>
        <w:t>רונית תירוש:</w:t>
      </w:r>
    </w:p>
    <w:p w14:paraId="6379C172" w14:textId="77777777" w:rsidR="008A4A6D" w:rsidRPr="008A4A6D" w:rsidRDefault="008A4A6D" w:rsidP="008A4A6D">
      <w:pPr>
        <w:bidi/>
        <w:jc w:val="both"/>
        <w:rPr>
          <w:rFonts w:cs="David" w:hint="cs"/>
          <w:rtl/>
        </w:rPr>
      </w:pPr>
    </w:p>
    <w:p w14:paraId="50FF1325" w14:textId="77777777" w:rsidR="008A4A6D" w:rsidRPr="008A4A6D" w:rsidRDefault="008A4A6D" w:rsidP="008A4A6D">
      <w:pPr>
        <w:bidi/>
        <w:jc w:val="both"/>
        <w:rPr>
          <w:rFonts w:cs="David" w:hint="cs"/>
          <w:rtl/>
        </w:rPr>
      </w:pPr>
      <w:r w:rsidRPr="008A4A6D">
        <w:rPr>
          <w:rFonts w:cs="David" w:hint="cs"/>
          <w:rtl/>
        </w:rPr>
        <w:tab/>
        <w:t xml:space="preserve"> המליאה מסתיימת ב-18:00.</w:t>
      </w:r>
    </w:p>
    <w:p w14:paraId="648E5F63" w14:textId="77777777" w:rsidR="008A4A6D" w:rsidRPr="008A4A6D" w:rsidRDefault="008A4A6D" w:rsidP="008A4A6D">
      <w:pPr>
        <w:bidi/>
        <w:jc w:val="both"/>
        <w:rPr>
          <w:rFonts w:cs="David" w:hint="cs"/>
          <w:rtl/>
        </w:rPr>
      </w:pPr>
    </w:p>
    <w:p w14:paraId="44EE36DA" w14:textId="77777777" w:rsidR="008A4A6D" w:rsidRPr="008A4A6D" w:rsidRDefault="008A4A6D" w:rsidP="008A4A6D">
      <w:pPr>
        <w:bidi/>
        <w:jc w:val="both"/>
        <w:rPr>
          <w:rFonts w:cs="David" w:hint="cs"/>
          <w:u w:val="single"/>
          <w:rtl/>
        </w:rPr>
      </w:pPr>
      <w:r w:rsidRPr="008A4A6D">
        <w:rPr>
          <w:rFonts w:cs="David" w:hint="cs"/>
          <w:u w:val="single"/>
          <w:rtl/>
        </w:rPr>
        <w:t>יצחק זיו:</w:t>
      </w:r>
    </w:p>
    <w:p w14:paraId="01BB1387" w14:textId="77777777" w:rsidR="008A4A6D" w:rsidRPr="008A4A6D" w:rsidRDefault="008A4A6D" w:rsidP="008A4A6D">
      <w:pPr>
        <w:bidi/>
        <w:jc w:val="both"/>
        <w:rPr>
          <w:rFonts w:cs="David" w:hint="cs"/>
          <w:u w:val="single"/>
          <w:rtl/>
        </w:rPr>
      </w:pPr>
    </w:p>
    <w:p w14:paraId="00E8DCB7" w14:textId="77777777" w:rsidR="008A4A6D" w:rsidRPr="008A4A6D" w:rsidRDefault="008A4A6D" w:rsidP="008A4A6D">
      <w:pPr>
        <w:bidi/>
        <w:jc w:val="both"/>
        <w:rPr>
          <w:rFonts w:cs="David" w:hint="cs"/>
          <w:rtl/>
        </w:rPr>
      </w:pPr>
      <w:r w:rsidRPr="008A4A6D">
        <w:rPr>
          <w:rFonts w:cs="David" w:hint="cs"/>
          <w:rtl/>
        </w:rPr>
        <w:tab/>
        <w:t xml:space="preserve"> יש ימים שהמליאה מסתיימת - - </w:t>
      </w:r>
    </w:p>
    <w:p w14:paraId="00681494" w14:textId="77777777" w:rsidR="008A4A6D" w:rsidRPr="008A4A6D" w:rsidRDefault="008A4A6D" w:rsidP="008A4A6D">
      <w:pPr>
        <w:bidi/>
        <w:jc w:val="both"/>
        <w:rPr>
          <w:rFonts w:cs="David" w:hint="cs"/>
          <w:rtl/>
        </w:rPr>
      </w:pPr>
    </w:p>
    <w:p w14:paraId="33EA2FCD" w14:textId="77777777" w:rsidR="008A4A6D" w:rsidRPr="008A4A6D" w:rsidRDefault="008A4A6D" w:rsidP="008A4A6D">
      <w:pPr>
        <w:pStyle w:val="Heading5"/>
        <w:rPr>
          <w:rFonts w:hint="cs"/>
          <w:sz w:val="24"/>
          <w:rtl/>
        </w:rPr>
      </w:pPr>
      <w:r w:rsidRPr="008A4A6D">
        <w:rPr>
          <w:rFonts w:hint="cs"/>
          <w:sz w:val="24"/>
          <w:u w:val="single"/>
          <w:rtl/>
        </w:rPr>
        <w:t>יואל חסון:</w:t>
      </w:r>
    </w:p>
    <w:p w14:paraId="3A38A179" w14:textId="77777777" w:rsidR="008A4A6D" w:rsidRPr="008A4A6D" w:rsidRDefault="008A4A6D" w:rsidP="008A4A6D">
      <w:pPr>
        <w:pStyle w:val="Heading5"/>
        <w:rPr>
          <w:rFonts w:hint="cs"/>
          <w:sz w:val="24"/>
          <w:rtl/>
        </w:rPr>
      </w:pPr>
    </w:p>
    <w:p w14:paraId="2997713B" w14:textId="77777777" w:rsidR="008A4A6D" w:rsidRPr="008A4A6D" w:rsidRDefault="008A4A6D" w:rsidP="008A4A6D">
      <w:pPr>
        <w:bidi/>
        <w:jc w:val="both"/>
        <w:rPr>
          <w:rFonts w:cs="David" w:hint="cs"/>
          <w:rtl/>
        </w:rPr>
      </w:pPr>
      <w:r w:rsidRPr="008A4A6D">
        <w:rPr>
          <w:rFonts w:cs="David" w:hint="cs"/>
          <w:rtl/>
        </w:rPr>
        <w:tab/>
        <w:t xml:space="preserve"> אני בעד להאריך את העבודה עד 22:00 בלילה.</w:t>
      </w:r>
    </w:p>
    <w:p w14:paraId="31DFA8D8" w14:textId="77777777" w:rsidR="008A4A6D" w:rsidRPr="008A4A6D" w:rsidRDefault="008A4A6D" w:rsidP="008A4A6D">
      <w:pPr>
        <w:bidi/>
        <w:jc w:val="both"/>
        <w:rPr>
          <w:rFonts w:cs="David" w:hint="cs"/>
          <w:rtl/>
        </w:rPr>
      </w:pPr>
    </w:p>
    <w:p w14:paraId="6C5D3A16" w14:textId="77777777" w:rsidR="008A4A6D" w:rsidRPr="008A4A6D" w:rsidRDefault="008A4A6D" w:rsidP="008A4A6D">
      <w:pPr>
        <w:bidi/>
        <w:jc w:val="both"/>
        <w:rPr>
          <w:rFonts w:cs="David" w:hint="cs"/>
          <w:rtl/>
        </w:rPr>
      </w:pPr>
      <w:r w:rsidRPr="008A4A6D">
        <w:rPr>
          <w:rFonts w:cs="David" w:hint="cs"/>
          <w:u w:val="single"/>
          <w:rtl/>
        </w:rPr>
        <w:t>יצחק לוי:</w:t>
      </w:r>
    </w:p>
    <w:p w14:paraId="4F8A531B" w14:textId="77777777" w:rsidR="008A4A6D" w:rsidRPr="008A4A6D" w:rsidRDefault="008A4A6D" w:rsidP="008A4A6D">
      <w:pPr>
        <w:bidi/>
        <w:jc w:val="both"/>
        <w:rPr>
          <w:rFonts w:cs="David" w:hint="cs"/>
          <w:rtl/>
        </w:rPr>
      </w:pPr>
    </w:p>
    <w:p w14:paraId="08A3090E" w14:textId="77777777" w:rsidR="008A4A6D" w:rsidRPr="008A4A6D" w:rsidRDefault="008A4A6D" w:rsidP="008A4A6D">
      <w:pPr>
        <w:bidi/>
        <w:jc w:val="both"/>
        <w:rPr>
          <w:rFonts w:cs="David" w:hint="cs"/>
          <w:rtl/>
        </w:rPr>
      </w:pPr>
      <w:r w:rsidRPr="008A4A6D">
        <w:rPr>
          <w:rFonts w:cs="David" w:hint="cs"/>
          <w:rtl/>
        </w:rPr>
        <w:tab/>
        <w:t>אני מציע להודיע בארץ שחגיגות בר המצווה מתחילות ב-22:00.</w:t>
      </w:r>
    </w:p>
    <w:p w14:paraId="719F142E" w14:textId="77777777" w:rsidR="008A4A6D" w:rsidRPr="008A4A6D" w:rsidRDefault="008A4A6D" w:rsidP="008A4A6D">
      <w:pPr>
        <w:bidi/>
        <w:jc w:val="both"/>
        <w:rPr>
          <w:rFonts w:cs="David" w:hint="cs"/>
          <w:rtl/>
        </w:rPr>
      </w:pPr>
    </w:p>
    <w:p w14:paraId="7ED62E74" w14:textId="77777777" w:rsidR="008A4A6D" w:rsidRPr="008A4A6D" w:rsidRDefault="008A4A6D" w:rsidP="008A4A6D">
      <w:pPr>
        <w:pStyle w:val="Heading5"/>
        <w:rPr>
          <w:rFonts w:hint="cs"/>
          <w:sz w:val="24"/>
          <w:rtl/>
        </w:rPr>
      </w:pPr>
      <w:r w:rsidRPr="008A4A6D">
        <w:rPr>
          <w:rFonts w:hint="cs"/>
          <w:sz w:val="24"/>
          <w:u w:val="single"/>
          <w:rtl/>
        </w:rPr>
        <w:t>יצחק זיו:</w:t>
      </w:r>
    </w:p>
    <w:p w14:paraId="79C1212E" w14:textId="77777777" w:rsidR="008A4A6D" w:rsidRPr="008A4A6D" w:rsidRDefault="008A4A6D" w:rsidP="008A4A6D">
      <w:pPr>
        <w:pStyle w:val="Heading5"/>
        <w:rPr>
          <w:rFonts w:hint="cs"/>
          <w:sz w:val="24"/>
          <w:rtl/>
        </w:rPr>
      </w:pPr>
    </w:p>
    <w:p w14:paraId="0122EA76" w14:textId="77777777" w:rsidR="008A4A6D" w:rsidRPr="008A4A6D" w:rsidRDefault="008A4A6D" w:rsidP="008A4A6D">
      <w:pPr>
        <w:bidi/>
        <w:jc w:val="both"/>
        <w:rPr>
          <w:rFonts w:cs="David" w:hint="cs"/>
          <w:rtl/>
        </w:rPr>
      </w:pPr>
      <w:r w:rsidRPr="008A4A6D">
        <w:rPr>
          <w:rFonts w:cs="David" w:hint="cs"/>
          <w:rtl/>
        </w:rPr>
        <w:tab/>
        <w:t>אני לא מתייחס לכל ההערות ששמענו. במקום להכניס את ימי ראשון וחמישי, אף על פי שאני לא נמצא בוועדות האלה, לא יקרה שום דבר אם ביום מסוים בשבוע הישיבות יתקיימו אחרי הישיבה במליאה.</w:t>
      </w:r>
    </w:p>
    <w:p w14:paraId="33895103" w14:textId="77777777" w:rsidR="008A4A6D" w:rsidRPr="008A4A6D" w:rsidRDefault="008A4A6D" w:rsidP="008A4A6D">
      <w:pPr>
        <w:bidi/>
        <w:jc w:val="both"/>
        <w:rPr>
          <w:rFonts w:cs="David" w:hint="cs"/>
          <w:rtl/>
        </w:rPr>
      </w:pPr>
    </w:p>
    <w:p w14:paraId="35F5B702" w14:textId="77777777" w:rsidR="008A4A6D" w:rsidRPr="008A4A6D" w:rsidRDefault="008A4A6D" w:rsidP="008A4A6D">
      <w:pPr>
        <w:bidi/>
        <w:jc w:val="both"/>
        <w:rPr>
          <w:rFonts w:cs="David" w:hint="cs"/>
          <w:rtl/>
        </w:rPr>
      </w:pPr>
      <w:r w:rsidRPr="008A4A6D">
        <w:rPr>
          <w:rFonts w:cs="David" w:hint="cs"/>
          <w:u w:val="single"/>
          <w:rtl/>
        </w:rPr>
        <w:t>יצחק לוי:</w:t>
      </w:r>
    </w:p>
    <w:p w14:paraId="2E7AA1AE" w14:textId="77777777" w:rsidR="008A4A6D" w:rsidRPr="008A4A6D" w:rsidRDefault="008A4A6D" w:rsidP="008A4A6D">
      <w:pPr>
        <w:bidi/>
        <w:jc w:val="both"/>
        <w:rPr>
          <w:rFonts w:cs="David" w:hint="cs"/>
          <w:rtl/>
        </w:rPr>
      </w:pPr>
    </w:p>
    <w:p w14:paraId="31995931" w14:textId="77777777" w:rsidR="008A4A6D" w:rsidRPr="008A4A6D" w:rsidRDefault="008A4A6D" w:rsidP="008A4A6D">
      <w:pPr>
        <w:bidi/>
        <w:jc w:val="both"/>
        <w:rPr>
          <w:rFonts w:cs="David" w:hint="cs"/>
          <w:rtl/>
        </w:rPr>
      </w:pPr>
      <w:r w:rsidRPr="008A4A6D">
        <w:rPr>
          <w:rFonts w:cs="David" w:hint="cs"/>
          <w:rtl/>
        </w:rPr>
        <w:tab/>
        <w:t>הבעיה היא בוודאי בעיה, והפתרונות לא קלים. הוצע הפתרון להגדיל את מספר חברי הכנסת, וזה נדחה בציבור, ואף אחד לא מעז להציע את זה; הוצעו פתרונות לפצל- -</w:t>
      </w:r>
    </w:p>
    <w:p w14:paraId="62FF837E" w14:textId="77777777" w:rsidR="008A4A6D" w:rsidRPr="008A4A6D" w:rsidRDefault="008A4A6D" w:rsidP="008A4A6D">
      <w:pPr>
        <w:bidi/>
        <w:jc w:val="both"/>
        <w:rPr>
          <w:rFonts w:cs="David" w:hint="cs"/>
          <w:rtl/>
        </w:rPr>
      </w:pPr>
    </w:p>
    <w:p w14:paraId="7F6458AE"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47AAF83B" w14:textId="77777777" w:rsidR="008A4A6D" w:rsidRPr="008A4A6D" w:rsidRDefault="008A4A6D" w:rsidP="008A4A6D">
      <w:pPr>
        <w:bidi/>
        <w:jc w:val="both"/>
        <w:rPr>
          <w:rFonts w:cs="David" w:hint="cs"/>
          <w:rtl/>
        </w:rPr>
      </w:pPr>
    </w:p>
    <w:p w14:paraId="0501D45E" w14:textId="77777777" w:rsidR="008A4A6D" w:rsidRPr="008A4A6D" w:rsidRDefault="008A4A6D" w:rsidP="008A4A6D">
      <w:pPr>
        <w:bidi/>
        <w:jc w:val="both"/>
        <w:rPr>
          <w:rFonts w:cs="David" w:hint="cs"/>
          <w:rtl/>
        </w:rPr>
      </w:pPr>
      <w:r w:rsidRPr="008A4A6D">
        <w:rPr>
          <w:rFonts w:cs="David" w:hint="cs"/>
          <w:rtl/>
        </w:rPr>
        <w:tab/>
        <w:t xml:space="preserve"> החניך שלך הציע את זה.</w:t>
      </w:r>
    </w:p>
    <w:p w14:paraId="323CC0F6" w14:textId="77777777" w:rsidR="008A4A6D" w:rsidRPr="008A4A6D" w:rsidRDefault="008A4A6D" w:rsidP="008A4A6D">
      <w:pPr>
        <w:bidi/>
        <w:jc w:val="both"/>
        <w:rPr>
          <w:rFonts w:cs="David" w:hint="cs"/>
          <w:rtl/>
        </w:rPr>
      </w:pPr>
    </w:p>
    <w:p w14:paraId="5FC37AA7" w14:textId="77777777" w:rsidR="008A4A6D" w:rsidRPr="008A4A6D" w:rsidRDefault="008A4A6D" w:rsidP="008A4A6D">
      <w:pPr>
        <w:bidi/>
        <w:jc w:val="both"/>
        <w:rPr>
          <w:rFonts w:cs="David" w:hint="cs"/>
          <w:rtl/>
        </w:rPr>
      </w:pPr>
      <w:r w:rsidRPr="008A4A6D">
        <w:rPr>
          <w:rFonts w:cs="David" w:hint="cs"/>
          <w:u w:val="single"/>
          <w:rtl/>
        </w:rPr>
        <w:t>יצחק לוי:</w:t>
      </w:r>
    </w:p>
    <w:p w14:paraId="694537F9" w14:textId="77777777" w:rsidR="008A4A6D" w:rsidRPr="008A4A6D" w:rsidRDefault="008A4A6D" w:rsidP="008A4A6D">
      <w:pPr>
        <w:bidi/>
        <w:jc w:val="both"/>
        <w:rPr>
          <w:rFonts w:cs="David" w:hint="cs"/>
          <w:rtl/>
        </w:rPr>
      </w:pPr>
    </w:p>
    <w:p w14:paraId="1F814D76" w14:textId="77777777" w:rsidR="008A4A6D" w:rsidRPr="008A4A6D" w:rsidRDefault="008A4A6D" w:rsidP="008A4A6D">
      <w:pPr>
        <w:bidi/>
        <w:jc w:val="both"/>
        <w:rPr>
          <w:rFonts w:cs="David" w:hint="cs"/>
          <w:rtl/>
        </w:rPr>
      </w:pPr>
      <w:r w:rsidRPr="008A4A6D">
        <w:rPr>
          <w:rFonts w:cs="David" w:hint="cs"/>
          <w:rtl/>
        </w:rPr>
        <w:tab/>
        <w:t xml:space="preserve"> אני חושב שהוא צודק. בכל העולם המערבי במדינות שגודלן כשלנו יש יותר חברי כנסת: 150, 160 חברי כנסת. </w:t>
      </w:r>
    </w:p>
    <w:p w14:paraId="3E8560F7" w14:textId="77777777" w:rsidR="008A4A6D" w:rsidRPr="008A4A6D" w:rsidRDefault="008A4A6D" w:rsidP="008A4A6D">
      <w:pPr>
        <w:bidi/>
        <w:jc w:val="both"/>
        <w:rPr>
          <w:rFonts w:cs="David" w:hint="cs"/>
          <w:rtl/>
        </w:rPr>
      </w:pPr>
    </w:p>
    <w:p w14:paraId="1DE5A6F2"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0E4242C5" w14:textId="77777777" w:rsidR="008A4A6D" w:rsidRPr="008A4A6D" w:rsidRDefault="008A4A6D" w:rsidP="008A4A6D">
      <w:pPr>
        <w:bidi/>
        <w:jc w:val="both"/>
        <w:rPr>
          <w:rFonts w:cs="David" w:hint="cs"/>
          <w:rtl/>
        </w:rPr>
      </w:pPr>
    </w:p>
    <w:p w14:paraId="1F084387" w14:textId="77777777" w:rsidR="008A4A6D" w:rsidRPr="008A4A6D" w:rsidRDefault="008A4A6D" w:rsidP="008A4A6D">
      <w:pPr>
        <w:bidi/>
        <w:jc w:val="both"/>
        <w:rPr>
          <w:rFonts w:cs="David" w:hint="cs"/>
          <w:rtl/>
        </w:rPr>
      </w:pPr>
      <w:r w:rsidRPr="008A4A6D">
        <w:rPr>
          <w:rFonts w:cs="David" w:hint="cs"/>
          <w:rtl/>
        </w:rPr>
        <w:tab/>
        <w:t xml:space="preserve"> החוק הנורבגי.</w:t>
      </w:r>
    </w:p>
    <w:p w14:paraId="1B136238" w14:textId="77777777" w:rsidR="008A4A6D" w:rsidRPr="008A4A6D" w:rsidRDefault="008A4A6D" w:rsidP="008A4A6D">
      <w:pPr>
        <w:bidi/>
        <w:jc w:val="both"/>
        <w:rPr>
          <w:rFonts w:cs="David" w:hint="cs"/>
          <w:rtl/>
        </w:rPr>
      </w:pPr>
    </w:p>
    <w:p w14:paraId="51ABBF75"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יצחק לוי:</w:t>
      </w:r>
    </w:p>
    <w:p w14:paraId="44DCBF6C" w14:textId="77777777" w:rsidR="008A4A6D" w:rsidRPr="008A4A6D" w:rsidRDefault="008A4A6D" w:rsidP="008A4A6D">
      <w:pPr>
        <w:tabs>
          <w:tab w:val="left" w:pos="389"/>
          <w:tab w:val="left" w:pos="929"/>
        </w:tabs>
        <w:bidi/>
        <w:jc w:val="both"/>
        <w:rPr>
          <w:rFonts w:cs="David" w:hint="cs"/>
          <w:rtl/>
        </w:rPr>
      </w:pPr>
    </w:p>
    <w:p w14:paraId="63A87CDB" w14:textId="77777777" w:rsidR="008A4A6D" w:rsidRPr="008A4A6D" w:rsidRDefault="008A4A6D" w:rsidP="008A4A6D">
      <w:pPr>
        <w:bidi/>
        <w:jc w:val="both"/>
        <w:rPr>
          <w:rFonts w:cs="David" w:hint="cs"/>
          <w:rtl/>
        </w:rPr>
      </w:pPr>
      <w:r w:rsidRPr="008A4A6D">
        <w:rPr>
          <w:rFonts w:cs="David" w:hint="cs"/>
          <w:rtl/>
        </w:rPr>
        <w:tab/>
        <w:t xml:space="preserve"> הוצע בוועדת חוקה מספר פעמים לפצל את הוועדה לוועדת חוקה נפרדת, כך שיהיו שתי קבוצות או שתי ועדות אפילו.</w:t>
      </w:r>
    </w:p>
    <w:p w14:paraId="51CAC99B" w14:textId="77777777" w:rsidR="008A4A6D" w:rsidRDefault="008A4A6D" w:rsidP="008A4A6D">
      <w:pPr>
        <w:bidi/>
        <w:jc w:val="both"/>
        <w:rPr>
          <w:rFonts w:cs="David" w:hint="cs"/>
          <w:rtl/>
        </w:rPr>
      </w:pPr>
    </w:p>
    <w:p w14:paraId="6BA5164C" w14:textId="77777777" w:rsidR="008A4A6D" w:rsidRDefault="008A4A6D" w:rsidP="008A4A6D">
      <w:pPr>
        <w:bidi/>
        <w:jc w:val="both"/>
        <w:rPr>
          <w:rFonts w:cs="David" w:hint="cs"/>
          <w:rtl/>
        </w:rPr>
      </w:pPr>
    </w:p>
    <w:p w14:paraId="37555D64" w14:textId="77777777" w:rsidR="008A4A6D" w:rsidRDefault="008A4A6D" w:rsidP="008A4A6D">
      <w:pPr>
        <w:bidi/>
        <w:jc w:val="both"/>
        <w:rPr>
          <w:rFonts w:cs="David" w:hint="cs"/>
          <w:rtl/>
        </w:rPr>
      </w:pPr>
    </w:p>
    <w:p w14:paraId="60ECA1DD" w14:textId="77777777" w:rsidR="008A4A6D" w:rsidRDefault="008A4A6D" w:rsidP="008A4A6D">
      <w:pPr>
        <w:bidi/>
        <w:jc w:val="both"/>
        <w:rPr>
          <w:rFonts w:cs="David" w:hint="cs"/>
          <w:rtl/>
        </w:rPr>
      </w:pPr>
    </w:p>
    <w:p w14:paraId="710A81A2" w14:textId="77777777" w:rsidR="008A4A6D" w:rsidRPr="008A4A6D" w:rsidRDefault="008A4A6D" w:rsidP="008A4A6D">
      <w:pPr>
        <w:bidi/>
        <w:jc w:val="both"/>
        <w:rPr>
          <w:rFonts w:cs="David" w:hint="cs"/>
          <w:rtl/>
        </w:rPr>
      </w:pPr>
    </w:p>
    <w:p w14:paraId="3B1C28B3"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425236D1" w14:textId="77777777" w:rsidR="008A4A6D" w:rsidRPr="008A4A6D" w:rsidRDefault="008A4A6D" w:rsidP="008A4A6D">
      <w:pPr>
        <w:bidi/>
        <w:jc w:val="both"/>
        <w:rPr>
          <w:rFonts w:cs="David" w:hint="cs"/>
          <w:rtl/>
        </w:rPr>
      </w:pPr>
    </w:p>
    <w:p w14:paraId="670DB6F5" w14:textId="77777777" w:rsidR="008A4A6D" w:rsidRPr="008A4A6D" w:rsidRDefault="008A4A6D" w:rsidP="008A4A6D">
      <w:pPr>
        <w:bidi/>
        <w:jc w:val="both"/>
        <w:rPr>
          <w:rFonts w:cs="David" w:hint="cs"/>
          <w:rtl/>
        </w:rPr>
      </w:pPr>
      <w:r w:rsidRPr="008A4A6D">
        <w:rPr>
          <w:rFonts w:cs="David" w:hint="cs"/>
          <w:rtl/>
        </w:rPr>
        <w:tab/>
        <w:t xml:space="preserve">שיוכלו לעבוד במקביל. </w:t>
      </w:r>
    </w:p>
    <w:p w14:paraId="1430B657" w14:textId="77777777" w:rsidR="008A4A6D" w:rsidRPr="008A4A6D" w:rsidRDefault="008A4A6D" w:rsidP="008A4A6D">
      <w:pPr>
        <w:bidi/>
        <w:jc w:val="both"/>
        <w:rPr>
          <w:rFonts w:cs="David" w:hint="cs"/>
          <w:rtl/>
        </w:rPr>
      </w:pPr>
    </w:p>
    <w:p w14:paraId="2BCFD936"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יצחק לוי:</w:t>
      </w:r>
    </w:p>
    <w:p w14:paraId="5FCCA988" w14:textId="77777777" w:rsidR="008A4A6D" w:rsidRPr="008A4A6D" w:rsidRDefault="008A4A6D" w:rsidP="008A4A6D">
      <w:pPr>
        <w:tabs>
          <w:tab w:val="left" w:pos="389"/>
          <w:tab w:val="left" w:pos="929"/>
        </w:tabs>
        <w:bidi/>
        <w:jc w:val="both"/>
        <w:rPr>
          <w:rFonts w:cs="David" w:hint="cs"/>
          <w:rtl/>
        </w:rPr>
      </w:pPr>
    </w:p>
    <w:p w14:paraId="4990BA18" w14:textId="77777777" w:rsidR="008A4A6D" w:rsidRPr="008A4A6D" w:rsidRDefault="008A4A6D" w:rsidP="008A4A6D">
      <w:pPr>
        <w:bidi/>
        <w:jc w:val="both"/>
        <w:rPr>
          <w:rFonts w:cs="David" w:hint="cs"/>
          <w:rtl/>
        </w:rPr>
      </w:pPr>
      <w:r w:rsidRPr="008A4A6D">
        <w:rPr>
          <w:rFonts w:cs="David" w:hint="cs"/>
          <w:rtl/>
        </w:rPr>
        <w:tab/>
        <w:t xml:space="preserve"> אנחנו גם לא נספיק חוקה. אם רוצים להספיק חוקה צריך לעבוד באינטנסיביות וצריך לעבוד ברצף- -</w:t>
      </w:r>
    </w:p>
    <w:p w14:paraId="504015F1" w14:textId="77777777" w:rsidR="008A4A6D" w:rsidRPr="008A4A6D" w:rsidRDefault="008A4A6D" w:rsidP="008A4A6D">
      <w:pPr>
        <w:bidi/>
        <w:jc w:val="both"/>
        <w:rPr>
          <w:rFonts w:cs="David" w:hint="cs"/>
          <w:rtl/>
        </w:rPr>
      </w:pPr>
    </w:p>
    <w:p w14:paraId="4596959E" w14:textId="77777777" w:rsidR="008A4A6D" w:rsidRPr="008A4A6D" w:rsidRDefault="008A4A6D" w:rsidP="008A4A6D">
      <w:pPr>
        <w:bidi/>
        <w:jc w:val="both"/>
        <w:rPr>
          <w:rFonts w:cs="David"/>
        </w:rPr>
      </w:pPr>
      <w:r w:rsidRPr="008A4A6D">
        <w:rPr>
          <w:rFonts w:cs="David" w:hint="cs"/>
          <w:u w:val="single"/>
          <w:rtl/>
        </w:rPr>
        <w:t>היו"ר דוד טל:</w:t>
      </w:r>
    </w:p>
    <w:p w14:paraId="3CF6AAC9" w14:textId="77777777" w:rsidR="008A4A6D" w:rsidRPr="008A4A6D" w:rsidRDefault="008A4A6D" w:rsidP="008A4A6D">
      <w:pPr>
        <w:bidi/>
        <w:jc w:val="both"/>
        <w:rPr>
          <w:rFonts w:cs="David" w:hint="cs"/>
          <w:rtl/>
        </w:rPr>
      </w:pPr>
    </w:p>
    <w:p w14:paraId="5E02B96F" w14:textId="77777777" w:rsidR="008A4A6D" w:rsidRPr="008A4A6D" w:rsidRDefault="008A4A6D" w:rsidP="008A4A6D">
      <w:pPr>
        <w:bidi/>
        <w:jc w:val="both"/>
        <w:rPr>
          <w:rFonts w:cs="David" w:hint="cs"/>
          <w:rtl/>
        </w:rPr>
      </w:pPr>
      <w:r w:rsidRPr="008A4A6D">
        <w:rPr>
          <w:rFonts w:cs="David" w:hint="cs"/>
          <w:rtl/>
        </w:rPr>
        <w:tab/>
        <w:t xml:space="preserve">ובסוף לא תהיה חוקה. </w:t>
      </w:r>
    </w:p>
    <w:p w14:paraId="2990BE0D" w14:textId="77777777" w:rsidR="008A4A6D" w:rsidRPr="008A4A6D" w:rsidRDefault="008A4A6D" w:rsidP="008A4A6D">
      <w:pPr>
        <w:bidi/>
        <w:jc w:val="both"/>
        <w:rPr>
          <w:rFonts w:cs="David" w:hint="cs"/>
          <w:rtl/>
        </w:rPr>
      </w:pPr>
    </w:p>
    <w:p w14:paraId="30D7D3B0" w14:textId="77777777" w:rsidR="008A4A6D" w:rsidRPr="008A4A6D" w:rsidRDefault="008A4A6D" w:rsidP="008A4A6D">
      <w:pPr>
        <w:bidi/>
        <w:jc w:val="both"/>
        <w:rPr>
          <w:rFonts w:cs="David" w:hint="cs"/>
          <w:u w:val="single"/>
          <w:rtl/>
        </w:rPr>
      </w:pPr>
      <w:r w:rsidRPr="008A4A6D">
        <w:rPr>
          <w:rFonts w:cs="David" w:hint="cs"/>
          <w:u w:val="single"/>
          <w:rtl/>
        </w:rPr>
        <w:t>יצחק זיו:</w:t>
      </w:r>
    </w:p>
    <w:p w14:paraId="62E0CE0B" w14:textId="77777777" w:rsidR="008A4A6D" w:rsidRPr="008A4A6D" w:rsidRDefault="008A4A6D" w:rsidP="008A4A6D">
      <w:pPr>
        <w:bidi/>
        <w:jc w:val="both"/>
        <w:rPr>
          <w:rFonts w:cs="David" w:hint="cs"/>
          <w:u w:val="single"/>
          <w:rtl/>
        </w:rPr>
      </w:pPr>
    </w:p>
    <w:p w14:paraId="654D644B" w14:textId="77777777" w:rsidR="008A4A6D" w:rsidRPr="008A4A6D" w:rsidRDefault="008A4A6D" w:rsidP="008A4A6D">
      <w:pPr>
        <w:bidi/>
        <w:jc w:val="both"/>
        <w:rPr>
          <w:rFonts w:cs="David" w:hint="cs"/>
          <w:rtl/>
        </w:rPr>
      </w:pPr>
      <w:r w:rsidRPr="008A4A6D">
        <w:rPr>
          <w:rFonts w:cs="David" w:hint="cs"/>
          <w:rtl/>
        </w:rPr>
        <w:tab/>
        <w:t xml:space="preserve"> להאריך את שעות העבודה.</w:t>
      </w:r>
    </w:p>
    <w:p w14:paraId="650D8B74" w14:textId="77777777" w:rsidR="008A4A6D" w:rsidRPr="008A4A6D" w:rsidRDefault="008A4A6D" w:rsidP="008A4A6D">
      <w:pPr>
        <w:bidi/>
        <w:jc w:val="both"/>
        <w:rPr>
          <w:rFonts w:cs="David" w:hint="cs"/>
          <w:rtl/>
        </w:rPr>
      </w:pPr>
    </w:p>
    <w:p w14:paraId="53ABC4CB" w14:textId="77777777" w:rsidR="008A4A6D" w:rsidRPr="008A4A6D" w:rsidRDefault="008A4A6D" w:rsidP="008A4A6D">
      <w:pPr>
        <w:bidi/>
        <w:jc w:val="both"/>
        <w:rPr>
          <w:rFonts w:cs="David"/>
        </w:rPr>
      </w:pPr>
      <w:r w:rsidRPr="008A4A6D">
        <w:rPr>
          <w:rFonts w:cs="David" w:hint="cs"/>
          <w:u w:val="single"/>
          <w:rtl/>
        </w:rPr>
        <w:t>היו"ר דוד טל:</w:t>
      </w:r>
    </w:p>
    <w:p w14:paraId="7FA98FE9" w14:textId="77777777" w:rsidR="008A4A6D" w:rsidRPr="008A4A6D" w:rsidRDefault="008A4A6D" w:rsidP="008A4A6D">
      <w:pPr>
        <w:bidi/>
        <w:jc w:val="both"/>
        <w:rPr>
          <w:rFonts w:cs="David" w:hint="cs"/>
          <w:rtl/>
        </w:rPr>
      </w:pPr>
    </w:p>
    <w:p w14:paraId="2702DAA0" w14:textId="77777777" w:rsidR="008A4A6D" w:rsidRPr="008A4A6D" w:rsidRDefault="008A4A6D" w:rsidP="008A4A6D">
      <w:pPr>
        <w:bidi/>
        <w:jc w:val="both"/>
        <w:rPr>
          <w:rFonts w:cs="David" w:hint="cs"/>
          <w:rtl/>
        </w:rPr>
      </w:pPr>
      <w:r w:rsidRPr="008A4A6D">
        <w:rPr>
          <w:rFonts w:cs="David" w:hint="cs"/>
          <w:rtl/>
        </w:rPr>
        <w:tab/>
        <w:t>היֹה לא תהיה חוקה.</w:t>
      </w:r>
    </w:p>
    <w:p w14:paraId="338A0511" w14:textId="77777777" w:rsidR="008A4A6D" w:rsidRPr="008A4A6D" w:rsidRDefault="008A4A6D" w:rsidP="008A4A6D">
      <w:pPr>
        <w:bidi/>
        <w:jc w:val="both"/>
        <w:rPr>
          <w:rFonts w:cs="David" w:hint="cs"/>
          <w:rtl/>
        </w:rPr>
      </w:pPr>
    </w:p>
    <w:p w14:paraId="50F127F4"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יצחק לוי:</w:t>
      </w:r>
    </w:p>
    <w:p w14:paraId="4E96A01E" w14:textId="77777777" w:rsidR="008A4A6D" w:rsidRPr="008A4A6D" w:rsidRDefault="008A4A6D" w:rsidP="008A4A6D">
      <w:pPr>
        <w:tabs>
          <w:tab w:val="left" w:pos="389"/>
          <w:tab w:val="left" w:pos="929"/>
        </w:tabs>
        <w:bidi/>
        <w:jc w:val="both"/>
        <w:rPr>
          <w:rFonts w:cs="David" w:hint="cs"/>
          <w:rtl/>
        </w:rPr>
      </w:pPr>
    </w:p>
    <w:p w14:paraId="03898EFF" w14:textId="77777777" w:rsidR="008A4A6D" w:rsidRPr="008A4A6D" w:rsidRDefault="008A4A6D" w:rsidP="008A4A6D">
      <w:pPr>
        <w:bidi/>
        <w:jc w:val="both"/>
        <w:rPr>
          <w:rFonts w:cs="David" w:hint="cs"/>
          <w:rtl/>
        </w:rPr>
      </w:pPr>
      <w:r w:rsidRPr="008A4A6D">
        <w:rPr>
          <w:rFonts w:cs="David" w:hint="cs"/>
          <w:rtl/>
        </w:rPr>
        <w:tab/>
        <w:t xml:space="preserve"> אם יש שתי ועדות, יש אפשרויות.</w:t>
      </w:r>
    </w:p>
    <w:p w14:paraId="4F3F75EC" w14:textId="77777777" w:rsidR="008A4A6D" w:rsidRPr="008A4A6D" w:rsidRDefault="008A4A6D" w:rsidP="008A4A6D">
      <w:pPr>
        <w:bidi/>
        <w:jc w:val="both"/>
        <w:rPr>
          <w:rFonts w:cs="David" w:hint="cs"/>
          <w:rtl/>
        </w:rPr>
      </w:pPr>
    </w:p>
    <w:p w14:paraId="509BBBCB" w14:textId="77777777" w:rsidR="008A4A6D" w:rsidRPr="008A4A6D" w:rsidRDefault="008A4A6D" w:rsidP="008A4A6D">
      <w:pPr>
        <w:bidi/>
        <w:jc w:val="both"/>
        <w:rPr>
          <w:rFonts w:cs="David" w:hint="cs"/>
          <w:u w:val="single"/>
          <w:rtl/>
        </w:rPr>
      </w:pPr>
      <w:r w:rsidRPr="008A4A6D">
        <w:rPr>
          <w:rFonts w:cs="David" w:hint="cs"/>
          <w:u w:val="single"/>
          <w:rtl/>
        </w:rPr>
        <w:t>דוד רותם:</w:t>
      </w:r>
    </w:p>
    <w:p w14:paraId="01804B84" w14:textId="77777777" w:rsidR="008A4A6D" w:rsidRPr="008A4A6D" w:rsidRDefault="008A4A6D" w:rsidP="008A4A6D">
      <w:pPr>
        <w:bidi/>
        <w:jc w:val="both"/>
        <w:rPr>
          <w:rFonts w:cs="David" w:hint="cs"/>
          <w:rtl/>
        </w:rPr>
      </w:pPr>
    </w:p>
    <w:p w14:paraId="31DDC897" w14:textId="77777777" w:rsidR="008A4A6D" w:rsidRPr="008A4A6D" w:rsidRDefault="008A4A6D" w:rsidP="008A4A6D">
      <w:pPr>
        <w:bidi/>
        <w:jc w:val="both"/>
        <w:rPr>
          <w:rFonts w:cs="David" w:hint="cs"/>
          <w:rtl/>
        </w:rPr>
      </w:pPr>
      <w:r w:rsidRPr="008A4A6D">
        <w:rPr>
          <w:rFonts w:cs="David" w:hint="cs"/>
          <w:rtl/>
        </w:rPr>
        <w:tab/>
        <w:t>זאת הצהרה בשם הקואליציה?</w:t>
      </w:r>
    </w:p>
    <w:p w14:paraId="24652732" w14:textId="77777777" w:rsidR="008A4A6D" w:rsidRPr="008A4A6D" w:rsidRDefault="008A4A6D" w:rsidP="008A4A6D">
      <w:pPr>
        <w:bidi/>
        <w:jc w:val="both"/>
        <w:rPr>
          <w:rFonts w:cs="David" w:hint="cs"/>
          <w:rtl/>
        </w:rPr>
      </w:pPr>
    </w:p>
    <w:p w14:paraId="579D5C14" w14:textId="77777777" w:rsidR="008A4A6D" w:rsidRPr="008A4A6D" w:rsidRDefault="008A4A6D" w:rsidP="008A4A6D">
      <w:pPr>
        <w:bidi/>
        <w:jc w:val="both"/>
        <w:rPr>
          <w:rFonts w:cs="David"/>
        </w:rPr>
      </w:pPr>
      <w:r w:rsidRPr="008A4A6D">
        <w:rPr>
          <w:rFonts w:cs="David" w:hint="cs"/>
          <w:u w:val="single"/>
          <w:rtl/>
        </w:rPr>
        <w:t>היו"ר דוד טל:</w:t>
      </w:r>
    </w:p>
    <w:p w14:paraId="4AE24238" w14:textId="77777777" w:rsidR="008A4A6D" w:rsidRPr="008A4A6D" w:rsidRDefault="008A4A6D" w:rsidP="008A4A6D">
      <w:pPr>
        <w:bidi/>
        <w:jc w:val="both"/>
        <w:rPr>
          <w:rFonts w:cs="David" w:hint="cs"/>
          <w:rtl/>
        </w:rPr>
      </w:pPr>
    </w:p>
    <w:p w14:paraId="6513437F" w14:textId="77777777" w:rsidR="008A4A6D" w:rsidRPr="008A4A6D" w:rsidRDefault="008A4A6D" w:rsidP="008A4A6D">
      <w:pPr>
        <w:bidi/>
        <w:jc w:val="both"/>
        <w:rPr>
          <w:rFonts w:cs="David" w:hint="cs"/>
          <w:rtl/>
        </w:rPr>
      </w:pPr>
      <w:r w:rsidRPr="008A4A6D">
        <w:rPr>
          <w:rFonts w:cs="David" w:hint="cs"/>
          <w:rtl/>
        </w:rPr>
        <w:tab/>
        <w:t>זאת הצהרה בשם שלי מתוך ההבנה המעטה שיש לי בקואליציה.</w:t>
      </w:r>
    </w:p>
    <w:p w14:paraId="2F114138" w14:textId="77777777" w:rsidR="008A4A6D" w:rsidRPr="008A4A6D" w:rsidRDefault="008A4A6D" w:rsidP="008A4A6D">
      <w:pPr>
        <w:bidi/>
        <w:jc w:val="both"/>
        <w:rPr>
          <w:rFonts w:cs="David" w:hint="cs"/>
          <w:rtl/>
        </w:rPr>
      </w:pPr>
    </w:p>
    <w:p w14:paraId="43FFD244" w14:textId="77777777" w:rsidR="008A4A6D" w:rsidRPr="008A4A6D" w:rsidRDefault="008A4A6D" w:rsidP="008A4A6D">
      <w:pPr>
        <w:bidi/>
        <w:jc w:val="both"/>
        <w:rPr>
          <w:rFonts w:cs="David" w:hint="cs"/>
          <w:rtl/>
        </w:rPr>
      </w:pPr>
      <w:r w:rsidRPr="008A4A6D">
        <w:rPr>
          <w:rFonts w:cs="David" w:hint="cs"/>
          <w:u w:val="single"/>
          <w:rtl/>
        </w:rPr>
        <w:t>יצחק לוי:</w:t>
      </w:r>
    </w:p>
    <w:p w14:paraId="48325B23" w14:textId="77777777" w:rsidR="008A4A6D" w:rsidRPr="008A4A6D" w:rsidRDefault="008A4A6D" w:rsidP="008A4A6D">
      <w:pPr>
        <w:bidi/>
        <w:jc w:val="both"/>
        <w:rPr>
          <w:rFonts w:cs="David" w:hint="cs"/>
          <w:rtl/>
        </w:rPr>
      </w:pPr>
    </w:p>
    <w:p w14:paraId="4EDF1EC9" w14:textId="77777777" w:rsidR="008A4A6D" w:rsidRPr="008A4A6D" w:rsidRDefault="008A4A6D" w:rsidP="008A4A6D">
      <w:pPr>
        <w:bidi/>
        <w:jc w:val="both"/>
        <w:rPr>
          <w:rFonts w:cs="David" w:hint="cs"/>
          <w:rtl/>
        </w:rPr>
      </w:pPr>
      <w:r w:rsidRPr="008A4A6D">
        <w:rPr>
          <w:rFonts w:cs="David" w:hint="cs"/>
          <w:rtl/>
        </w:rPr>
        <w:tab/>
        <w:t>הפתרונות האלה הם לא על סדר היום. יש פתרונות שהם כרגע לא על סדר היום. אנחנו צריכים להתחשב בעבודה הנוספת שיש לנו מחוץ לבית. אינני יודע אם אדוני מתכוון להצביע היום או לא- -</w:t>
      </w:r>
    </w:p>
    <w:p w14:paraId="60ACF363" w14:textId="77777777" w:rsidR="008A4A6D" w:rsidRPr="008A4A6D" w:rsidRDefault="008A4A6D" w:rsidP="008A4A6D">
      <w:pPr>
        <w:bidi/>
        <w:jc w:val="both"/>
        <w:rPr>
          <w:rFonts w:cs="David" w:hint="cs"/>
          <w:rtl/>
        </w:rPr>
      </w:pPr>
    </w:p>
    <w:p w14:paraId="66020C28"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779949A6" w14:textId="77777777" w:rsidR="008A4A6D" w:rsidRPr="008A4A6D" w:rsidRDefault="008A4A6D" w:rsidP="008A4A6D">
      <w:pPr>
        <w:bidi/>
        <w:jc w:val="both"/>
        <w:rPr>
          <w:rFonts w:cs="David" w:hint="cs"/>
          <w:rtl/>
        </w:rPr>
      </w:pPr>
    </w:p>
    <w:p w14:paraId="4EAB4D74" w14:textId="77777777" w:rsidR="008A4A6D" w:rsidRPr="008A4A6D" w:rsidRDefault="008A4A6D" w:rsidP="008A4A6D">
      <w:pPr>
        <w:bidi/>
        <w:jc w:val="both"/>
        <w:rPr>
          <w:rFonts w:cs="David" w:hint="cs"/>
          <w:rtl/>
        </w:rPr>
      </w:pPr>
      <w:r w:rsidRPr="008A4A6D">
        <w:rPr>
          <w:rFonts w:cs="David" w:hint="cs"/>
          <w:rtl/>
        </w:rPr>
        <w:tab/>
        <w:t>אמרתי, שאקח לתשומת לבי את המשפט האחרון של מיכאלי שהציע לשבת ולחשוב על פתרון. אני חושב שזה נכון, זה לא דבר שצריך לקבל בחופזה, זה לא כזה לוחץ. אנחנו צריכים לחשוב, תעבירו את זה לסיעות שלכם.</w:t>
      </w:r>
    </w:p>
    <w:p w14:paraId="1CC74790" w14:textId="77777777" w:rsidR="008A4A6D" w:rsidRPr="008A4A6D" w:rsidRDefault="008A4A6D" w:rsidP="008A4A6D">
      <w:pPr>
        <w:bidi/>
        <w:jc w:val="both"/>
        <w:rPr>
          <w:rFonts w:cs="David" w:hint="cs"/>
          <w:rtl/>
        </w:rPr>
      </w:pPr>
    </w:p>
    <w:p w14:paraId="241132C9" w14:textId="77777777" w:rsidR="008A4A6D" w:rsidRPr="008A4A6D" w:rsidRDefault="008A4A6D" w:rsidP="008A4A6D">
      <w:pPr>
        <w:bidi/>
        <w:jc w:val="both"/>
        <w:rPr>
          <w:rFonts w:cs="David" w:hint="cs"/>
          <w:rtl/>
        </w:rPr>
      </w:pPr>
      <w:r w:rsidRPr="008A4A6D">
        <w:rPr>
          <w:rFonts w:cs="David" w:hint="cs"/>
          <w:u w:val="single"/>
          <w:rtl/>
        </w:rPr>
        <w:t>יצחק לוי:</w:t>
      </w:r>
    </w:p>
    <w:p w14:paraId="42D609D5" w14:textId="77777777" w:rsidR="008A4A6D" w:rsidRPr="008A4A6D" w:rsidRDefault="008A4A6D" w:rsidP="008A4A6D">
      <w:pPr>
        <w:bidi/>
        <w:jc w:val="both"/>
        <w:rPr>
          <w:rFonts w:cs="David" w:hint="cs"/>
          <w:rtl/>
        </w:rPr>
      </w:pPr>
    </w:p>
    <w:p w14:paraId="28440ECA" w14:textId="77777777" w:rsidR="008A4A6D" w:rsidRPr="008A4A6D" w:rsidRDefault="008A4A6D" w:rsidP="008A4A6D">
      <w:pPr>
        <w:bidi/>
        <w:jc w:val="both"/>
        <w:rPr>
          <w:rFonts w:cs="David" w:hint="cs"/>
          <w:rtl/>
        </w:rPr>
      </w:pPr>
      <w:r w:rsidRPr="008A4A6D">
        <w:rPr>
          <w:rFonts w:cs="David" w:hint="cs"/>
          <w:rtl/>
        </w:rPr>
        <w:tab/>
        <w:t xml:space="preserve"> אני רק מציע, אדוני היושב ראש, שבמחשבה שאדוני מבקש מאתנו לחשוב ולהביא לסיעות שלנו, נחשוב גם על הפגרה. על זה כמעט לא דיברנו.</w:t>
      </w:r>
    </w:p>
    <w:p w14:paraId="55F83020" w14:textId="77777777" w:rsidR="008A4A6D" w:rsidRPr="008A4A6D" w:rsidRDefault="008A4A6D" w:rsidP="008A4A6D">
      <w:pPr>
        <w:bidi/>
        <w:jc w:val="both"/>
        <w:rPr>
          <w:rFonts w:cs="David" w:hint="cs"/>
          <w:rtl/>
        </w:rPr>
      </w:pPr>
    </w:p>
    <w:p w14:paraId="2D5B262D" w14:textId="77777777" w:rsidR="008A4A6D" w:rsidRPr="008A4A6D" w:rsidRDefault="008A4A6D" w:rsidP="008A4A6D">
      <w:pPr>
        <w:bidi/>
        <w:jc w:val="both"/>
        <w:rPr>
          <w:rFonts w:cs="David"/>
          <w:rtl/>
        </w:rPr>
      </w:pPr>
      <w:r w:rsidRPr="008A4A6D">
        <w:rPr>
          <w:rFonts w:cs="David" w:hint="eastAsia"/>
          <w:u w:val="single"/>
          <w:rtl/>
        </w:rPr>
        <w:t>אורי</w:t>
      </w:r>
      <w:r w:rsidRPr="008A4A6D">
        <w:rPr>
          <w:rFonts w:cs="David"/>
          <w:u w:val="single"/>
          <w:rtl/>
        </w:rPr>
        <w:t xml:space="preserve"> אריאל:</w:t>
      </w:r>
    </w:p>
    <w:p w14:paraId="1CD44B11" w14:textId="77777777" w:rsidR="008A4A6D" w:rsidRPr="008A4A6D" w:rsidRDefault="008A4A6D" w:rsidP="008A4A6D">
      <w:pPr>
        <w:bidi/>
        <w:jc w:val="both"/>
        <w:rPr>
          <w:rFonts w:cs="David"/>
          <w:rtl/>
        </w:rPr>
      </w:pPr>
    </w:p>
    <w:p w14:paraId="17507FEE" w14:textId="77777777" w:rsidR="008A4A6D" w:rsidRPr="008A4A6D" w:rsidRDefault="008A4A6D" w:rsidP="008A4A6D">
      <w:pPr>
        <w:bidi/>
        <w:jc w:val="both"/>
        <w:rPr>
          <w:rFonts w:cs="David" w:hint="cs"/>
          <w:rtl/>
        </w:rPr>
      </w:pPr>
      <w:r w:rsidRPr="008A4A6D">
        <w:rPr>
          <w:rFonts w:cs="David"/>
          <w:rtl/>
        </w:rPr>
        <w:tab/>
      </w:r>
      <w:r w:rsidRPr="008A4A6D">
        <w:rPr>
          <w:rFonts w:cs="David" w:hint="cs"/>
          <w:rtl/>
        </w:rPr>
        <w:t>מתי תהיה החשיבה, בימי חמישי או בימי ראשון?</w:t>
      </w:r>
    </w:p>
    <w:p w14:paraId="06487C25" w14:textId="77777777" w:rsidR="008A4A6D" w:rsidRDefault="008A4A6D" w:rsidP="008A4A6D">
      <w:pPr>
        <w:bidi/>
        <w:jc w:val="both"/>
        <w:rPr>
          <w:rFonts w:cs="David" w:hint="cs"/>
          <w:rtl/>
        </w:rPr>
      </w:pPr>
    </w:p>
    <w:p w14:paraId="25CF5123" w14:textId="77777777" w:rsidR="008A4A6D" w:rsidRDefault="008A4A6D" w:rsidP="008A4A6D">
      <w:pPr>
        <w:bidi/>
        <w:jc w:val="both"/>
        <w:rPr>
          <w:rFonts w:cs="David" w:hint="cs"/>
          <w:rtl/>
        </w:rPr>
      </w:pPr>
    </w:p>
    <w:p w14:paraId="1D688050" w14:textId="77777777" w:rsidR="008A4A6D" w:rsidRDefault="008A4A6D" w:rsidP="008A4A6D">
      <w:pPr>
        <w:bidi/>
        <w:jc w:val="both"/>
        <w:rPr>
          <w:rFonts w:cs="David" w:hint="cs"/>
          <w:rtl/>
        </w:rPr>
      </w:pPr>
    </w:p>
    <w:p w14:paraId="4D0F334F" w14:textId="77777777" w:rsidR="008A4A6D" w:rsidRDefault="008A4A6D" w:rsidP="008A4A6D">
      <w:pPr>
        <w:bidi/>
        <w:jc w:val="both"/>
        <w:rPr>
          <w:rFonts w:cs="David" w:hint="cs"/>
          <w:rtl/>
        </w:rPr>
      </w:pPr>
    </w:p>
    <w:p w14:paraId="5B304B05" w14:textId="77777777" w:rsidR="008A4A6D" w:rsidRPr="008A4A6D" w:rsidRDefault="008A4A6D" w:rsidP="008A4A6D">
      <w:pPr>
        <w:bidi/>
        <w:jc w:val="both"/>
        <w:rPr>
          <w:rFonts w:cs="David" w:hint="cs"/>
          <w:rtl/>
        </w:rPr>
      </w:pPr>
    </w:p>
    <w:p w14:paraId="66BAD92E"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292A95CD" w14:textId="77777777" w:rsidR="008A4A6D" w:rsidRPr="008A4A6D" w:rsidRDefault="008A4A6D" w:rsidP="008A4A6D">
      <w:pPr>
        <w:bidi/>
        <w:jc w:val="both"/>
        <w:rPr>
          <w:rFonts w:cs="David" w:hint="cs"/>
          <w:rtl/>
        </w:rPr>
      </w:pPr>
    </w:p>
    <w:p w14:paraId="61C19603" w14:textId="77777777" w:rsidR="008A4A6D" w:rsidRPr="008A4A6D" w:rsidRDefault="008A4A6D" w:rsidP="008A4A6D">
      <w:pPr>
        <w:bidi/>
        <w:jc w:val="both"/>
        <w:rPr>
          <w:rFonts w:cs="David" w:hint="cs"/>
          <w:rtl/>
        </w:rPr>
      </w:pPr>
      <w:r w:rsidRPr="008A4A6D">
        <w:rPr>
          <w:rFonts w:cs="David" w:hint="cs"/>
          <w:rtl/>
        </w:rPr>
        <w:tab/>
        <w:t>אני מניח שנדבר על זה בשבוע הבא. תודה רבה, אדוני.</w:t>
      </w:r>
    </w:p>
    <w:p w14:paraId="5AA4E84D" w14:textId="77777777" w:rsidR="008A4A6D" w:rsidRPr="008A4A6D" w:rsidRDefault="008A4A6D" w:rsidP="008A4A6D">
      <w:pPr>
        <w:bidi/>
        <w:jc w:val="both"/>
        <w:rPr>
          <w:rFonts w:cs="David" w:hint="cs"/>
          <w:rtl/>
        </w:rPr>
      </w:pPr>
    </w:p>
    <w:p w14:paraId="0370AB71" w14:textId="77777777" w:rsidR="008A4A6D" w:rsidRPr="008A4A6D" w:rsidRDefault="008A4A6D" w:rsidP="008A4A6D">
      <w:pPr>
        <w:bidi/>
        <w:ind w:firstLine="567"/>
        <w:jc w:val="both"/>
        <w:rPr>
          <w:rFonts w:cs="David" w:hint="cs"/>
          <w:rtl/>
        </w:rPr>
      </w:pPr>
      <w:r w:rsidRPr="008A4A6D">
        <w:rPr>
          <w:rFonts w:cs="David" w:hint="cs"/>
          <w:rtl/>
        </w:rPr>
        <w:t>כאמור, אני מאמץ את הצעתו של חבר הכנסת מיכאלי לדון בנושא הזה ולגבש עמדה. אני אביא את זה שוב לדיון, ובדיון הבא אני גם אקיים את ההצבעה לאחר שיהיה לכם הזמן לדון עם החברים בנושא הזה. תודה רבה.</w:t>
      </w:r>
    </w:p>
    <w:p w14:paraId="146DBCE2" w14:textId="77777777" w:rsidR="008A4A6D" w:rsidRPr="008A4A6D" w:rsidRDefault="008A4A6D" w:rsidP="008A4A6D">
      <w:pPr>
        <w:bidi/>
        <w:jc w:val="both"/>
        <w:rPr>
          <w:rFonts w:cs="David" w:hint="cs"/>
          <w:rtl/>
        </w:rPr>
      </w:pPr>
    </w:p>
    <w:p w14:paraId="50F3F1BB" w14:textId="77777777" w:rsidR="008A4A6D" w:rsidRPr="008A4A6D" w:rsidRDefault="008A4A6D" w:rsidP="008A4A6D">
      <w:pPr>
        <w:bidi/>
        <w:jc w:val="both"/>
        <w:rPr>
          <w:rFonts w:cs="David"/>
          <w:rtl/>
        </w:rPr>
      </w:pPr>
      <w:r w:rsidRPr="008A4A6D">
        <w:rPr>
          <w:rFonts w:cs="David" w:hint="cs"/>
          <w:rtl/>
        </w:rPr>
        <w:tab/>
      </w:r>
    </w:p>
    <w:p w14:paraId="398D85A6" w14:textId="77777777" w:rsidR="008A4A6D" w:rsidRDefault="008A4A6D" w:rsidP="008A4A6D">
      <w:pPr>
        <w:bidi/>
        <w:jc w:val="both"/>
        <w:rPr>
          <w:rFonts w:cs="David" w:hint="cs"/>
          <w:b/>
          <w:bCs/>
          <w:rtl/>
        </w:rPr>
      </w:pPr>
      <w:r w:rsidRPr="008A4A6D">
        <w:rPr>
          <w:rFonts w:cs="David"/>
          <w:rtl/>
        </w:rPr>
        <w:br w:type="page"/>
      </w:r>
    </w:p>
    <w:p w14:paraId="054D0EAB" w14:textId="77777777" w:rsidR="008A4A6D" w:rsidRDefault="008A4A6D" w:rsidP="008A4A6D">
      <w:pPr>
        <w:bidi/>
        <w:jc w:val="both"/>
        <w:rPr>
          <w:rFonts w:cs="David" w:hint="cs"/>
          <w:b/>
          <w:bCs/>
          <w:rtl/>
        </w:rPr>
      </w:pPr>
    </w:p>
    <w:p w14:paraId="78387608" w14:textId="77777777" w:rsidR="008A4A6D" w:rsidRDefault="008A4A6D" w:rsidP="008A4A6D">
      <w:pPr>
        <w:bidi/>
        <w:jc w:val="both"/>
        <w:rPr>
          <w:rFonts w:cs="David" w:hint="cs"/>
          <w:b/>
          <w:bCs/>
          <w:rtl/>
        </w:rPr>
      </w:pPr>
    </w:p>
    <w:p w14:paraId="29150ECA" w14:textId="77777777" w:rsidR="008A4A6D" w:rsidRDefault="008A4A6D" w:rsidP="008A4A6D">
      <w:pPr>
        <w:bidi/>
        <w:jc w:val="both"/>
        <w:rPr>
          <w:rFonts w:cs="David" w:hint="cs"/>
          <w:b/>
          <w:bCs/>
          <w:rtl/>
        </w:rPr>
      </w:pPr>
    </w:p>
    <w:p w14:paraId="27E514DB" w14:textId="77777777" w:rsidR="008A4A6D" w:rsidRPr="008A4A6D" w:rsidRDefault="008A4A6D" w:rsidP="008A4A6D">
      <w:pPr>
        <w:bidi/>
        <w:jc w:val="both"/>
        <w:rPr>
          <w:rFonts w:cs="David" w:hint="cs"/>
          <w:b/>
          <w:bCs/>
          <w:u w:val="single"/>
          <w:rtl/>
        </w:rPr>
      </w:pPr>
      <w:r w:rsidRPr="008A4A6D">
        <w:rPr>
          <w:rFonts w:cs="David" w:hint="cs"/>
          <w:b/>
          <w:bCs/>
          <w:rtl/>
        </w:rPr>
        <w:t xml:space="preserve">ג. </w:t>
      </w:r>
      <w:r w:rsidRPr="008A4A6D">
        <w:rPr>
          <w:rFonts w:cs="David" w:hint="cs"/>
          <w:b/>
          <w:bCs/>
          <w:u w:val="single"/>
          <w:rtl/>
        </w:rPr>
        <w:t xml:space="preserve">נאום </w:t>
      </w:r>
      <w:proofErr w:type="spellStart"/>
      <w:r w:rsidRPr="008A4A6D">
        <w:rPr>
          <w:rFonts w:cs="David" w:hint="cs"/>
          <w:b/>
          <w:bCs/>
          <w:u w:val="single"/>
          <w:rtl/>
        </w:rPr>
        <w:t>קנצלרית</w:t>
      </w:r>
      <w:proofErr w:type="spellEnd"/>
      <w:r w:rsidRPr="008A4A6D">
        <w:rPr>
          <w:rFonts w:cs="David" w:hint="cs"/>
          <w:b/>
          <w:bCs/>
          <w:u w:val="single"/>
          <w:rtl/>
        </w:rPr>
        <w:t xml:space="preserve"> גרמניה במליאת הכנסת</w:t>
      </w:r>
    </w:p>
    <w:p w14:paraId="1A5DD540" w14:textId="77777777" w:rsidR="008A4A6D" w:rsidRPr="008A4A6D" w:rsidRDefault="008A4A6D" w:rsidP="008A4A6D">
      <w:pPr>
        <w:bidi/>
        <w:jc w:val="both"/>
        <w:rPr>
          <w:rFonts w:cs="David" w:hint="cs"/>
          <w:rtl/>
        </w:rPr>
      </w:pPr>
    </w:p>
    <w:p w14:paraId="1CCABADD" w14:textId="77777777" w:rsidR="008A4A6D" w:rsidRPr="008A4A6D" w:rsidRDefault="008A4A6D" w:rsidP="008A4A6D">
      <w:pPr>
        <w:bidi/>
        <w:jc w:val="both"/>
        <w:rPr>
          <w:rFonts w:cs="David" w:hint="cs"/>
          <w:rtl/>
        </w:rPr>
      </w:pPr>
    </w:p>
    <w:p w14:paraId="286F761F" w14:textId="77777777" w:rsidR="008A4A6D" w:rsidRPr="008A4A6D" w:rsidRDefault="008A4A6D" w:rsidP="008A4A6D">
      <w:pPr>
        <w:bidi/>
        <w:jc w:val="both"/>
        <w:rPr>
          <w:rFonts w:cs="David" w:hint="cs"/>
          <w:u w:val="single"/>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571341D3" w14:textId="77777777" w:rsidR="008A4A6D" w:rsidRPr="008A4A6D" w:rsidRDefault="008A4A6D" w:rsidP="008A4A6D">
      <w:pPr>
        <w:bidi/>
        <w:jc w:val="both"/>
        <w:rPr>
          <w:rFonts w:cs="David" w:hint="cs"/>
          <w:u w:val="single"/>
          <w:rtl/>
        </w:rPr>
      </w:pPr>
    </w:p>
    <w:p w14:paraId="18D12F32" w14:textId="77777777" w:rsidR="008A4A6D" w:rsidRPr="008A4A6D" w:rsidRDefault="008A4A6D" w:rsidP="008A4A6D">
      <w:pPr>
        <w:bidi/>
        <w:jc w:val="both"/>
        <w:rPr>
          <w:rFonts w:cs="David" w:hint="cs"/>
          <w:rtl/>
        </w:rPr>
      </w:pPr>
      <w:r w:rsidRPr="008A4A6D">
        <w:rPr>
          <w:rFonts w:cs="David" w:hint="cs"/>
          <w:rtl/>
        </w:rPr>
        <w:tab/>
        <w:t xml:space="preserve">אנחנו עוברים לנושא הבא בסדר היום: נאום קנצלרית גרמניה במליאת הכנסת. הופנתה אליי פנייה ממזכיר הכנסת. הוא כותב שהוא נתבקש על-ידי יושבת ראש הכנסת לפנות אליי בנושא שבנדון: "ביום ג' 18 במרס 2008 עתידה לבקר בכנסת קנצלרית גרמניה, גברת </w:t>
      </w:r>
      <w:proofErr w:type="spellStart"/>
      <w:r w:rsidRPr="008A4A6D">
        <w:rPr>
          <w:rFonts w:cs="David" w:hint="cs"/>
          <w:rtl/>
        </w:rPr>
        <w:t>אנגלה</w:t>
      </w:r>
      <w:proofErr w:type="spellEnd"/>
      <w:r w:rsidRPr="008A4A6D">
        <w:rPr>
          <w:rFonts w:cs="David" w:hint="cs"/>
          <w:rtl/>
        </w:rPr>
        <w:t xml:space="preserve"> </w:t>
      </w:r>
      <w:proofErr w:type="spellStart"/>
      <w:r w:rsidRPr="008A4A6D">
        <w:rPr>
          <w:rFonts w:cs="David" w:hint="cs"/>
          <w:rtl/>
        </w:rPr>
        <w:t>מרקל</w:t>
      </w:r>
      <w:proofErr w:type="spellEnd"/>
      <w:r w:rsidRPr="008A4A6D">
        <w:rPr>
          <w:rFonts w:cs="David" w:hint="cs"/>
          <w:rtl/>
        </w:rPr>
        <w:t xml:space="preserve">. במסגרת החלטות ועדת כנסת בעניין רשות הדיבור לאורחים במליאת הכנסת, מבקשת יושבת ראש הכנסת את אישור הוועדה לכך שקנצלרית גרמניה תישא דברים במליאת הכנסת במועד זה". </w:t>
      </w:r>
    </w:p>
    <w:p w14:paraId="2C0C4817" w14:textId="77777777" w:rsidR="008A4A6D" w:rsidRPr="008A4A6D" w:rsidRDefault="008A4A6D" w:rsidP="008A4A6D">
      <w:pPr>
        <w:bidi/>
        <w:jc w:val="both"/>
        <w:rPr>
          <w:rFonts w:cs="David" w:hint="cs"/>
          <w:rtl/>
        </w:rPr>
      </w:pPr>
    </w:p>
    <w:p w14:paraId="6E36534C" w14:textId="77777777" w:rsidR="008A4A6D" w:rsidRPr="008A4A6D" w:rsidRDefault="008A4A6D" w:rsidP="008A4A6D">
      <w:pPr>
        <w:bidi/>
        <w:ind w:firstLine="567"/>
        <w:jc w:val="both"/>
        <w:rPr>
          <w:rFonts w:cs="David" w:hint="cs"/>
          <w:rtl/>
        </w:rPr>
      </w:pPr>
      <w:r w:rsidRPr="008A4A6D">
        <w:rPr>
          <w:rFonts w:cs="David" w:hint="cs"/>
          <w:rtl/>
        </w:rPr>
        <w:t xml:space="preserve">לפני שאאפשר למזכיר הכנסת להסביר את הנושא ולומר עליו דברים, אני רוצה לומר דברים מההתרשמות שלי על </w:t>
      </w:r>
      <w:proofErr w:type="spellStart"/>
      <w:r w:rsidRPr="008A4A6D">
        <w:rPr>
          <w:rFonts w:cs="David" w:hint="cs"/>
          <w:rtl/>
        </w:rPr>
        <w:t>אנגלה</w:t>
      </w:r>
      <w:proofErr w:type="spellEnd"/>
      <w:r w:rsidRPr="008A4A6D">
        <w:rPr>
          <w:rFonts w:cs="David" w:hint="cs"/>
          <w:rtl/>
        </w:rPr>
        <w:t xml:space="preserve"> </w:t>
      </w:r>
      <w:proofErr w:type="spellStart"/>
      <w:r w:rsidRPr="008A4A6D">
        <w:rPr>
          <w:rFonts w:cs="David" w:hint="cs"/>
          <w:rtl/>
        </w:rPr>
        <w:t>מרקל</w:t>
      </w:r>
      <w:proofErr w:type="spellEnd"/>
      <w:r w:rsidRPr="008A4A6D">
        <w:rPr>
          <w:rFonts w:cs="David" w:hint="cs"/>
          <w:rtl/>
        </w:rPr>
        <w:t>. לדעתי, היא אחת השגרירות הטובות ביותר שיש למדינת ישראל היום באירופה. היא ראויה לכבוד הזה שבכנסת ישראל יתאפשר לה לשאת דברים. אנחנו צריכים לעשות מאמץ כדי לאשר את הנושא הזה, ורצוי מאוד וטוב מאוד אם זה יהיה אישור פה-אחד. בבקשה, אדוני המזכיר.</w:t>
      </w:r>
    </w:p>
    <w:p w14:paraId="35268C9C" w14:textId="77777777" w:rsidR="008A4A6D" w:rsidRPr="008A4A6D" w:rsidRDefault="008A4A6D" w:rsidP="008A4A6D">
      <w:pPr>
        <w:bidi/>
        <w:jc w:val="both"/>
        <w:rPr>
          <w:rFonts w:cs="David" w:hint="cs"/>
          <w:rtl/>
        </w:rPr>
      </w:pPr>
    </w:p>
    <w:p w14:paraId="22ED1C35" w14:textId="77777777" w:rsidR="008A4A6D" w:rsidRPr="008A4A6D" w:rsidRDefault="008A4A6D" w:rsidP="008A4A6D">
      <w:pPr>
        <w:bidi/>
        <w:jc w:val="both"/>
        <w:rPr>
          <w:rFonts w:cs="David" w:hint="cs"/>
          <w:rtl/>
        </w:rPr>
      </w:pPr>
      <w:r w:rsidRPr="008A4A6D">
        <w:rPr>
          <w:rFonts w:cs="David" w:hint="cs"/>
          <w:u w:val="single"/>
          <w:rtl/>
        </w:rPr>
        <w:t>אברהם מיכאלי:</w:t>
      </w:r>
    </w:p>
    <w:p w14:paraId="7D5FE76E" w14:textId="77777777" w:rsidR="008A4A6D" w:rsidRPr="008A4A6D" w:rsidRDefault="008A4A6D" w:rsidP="008A4A6D">
      <w:pPr>
        <w:bidi/>
        <w:jc w:val="both"/>
        <w:rPr>
          <w:rFonts w:cs="David" w:hint="cs"/>
          <w:rtl/>
        </w:rPr>
      </w:pPr>
    </w:p>
    <w:p w14:paraId="633E606B" w14:textId="77777777" w:rsidR="008A4A6D" w:rsidRPr="008A4A6D" w:rsidRDefault="008A4A6D" w:rsidP="008A4A6D">
      <w:pPr>
        <w:bidi/>
        <w:jc w:val="both"/>
        <w:rPr>
          <w:rFonts w:cs="David" w:hint="cs"/>
          <w:rtl/>
        </w:rPr>
      </w:pPr>
      <w:r w:rsidRPr="008A4A6D">
        <w:rPr>
          <w:rFonts w:cs="David" w:hint="cs"/>
          <w:rtl/>
        </w:rPr>
        <w:tab/>
        <w:t xml:space="preserve"> במה היא שונה מנשיא הונגריה?</w:t>
      </w:r>
    </w:p>
    <w:p w14:paraId="6B05D3A4" w14:textId="77777777" w:rsidR="008A4A6D" w:rsidRPr="008A4A6D" w:rsidRDefault="008A4A6D" w:rsidP="008A4A6D">
      <w:pPr>
        <w:bidi/>
        <w:jc w:val="both"/>
        <w:rPr>
          <w:rFonts w:cs="David" w:hint="cs"/>
          <w:rtl/>
        </w:rPr>
      </w:pPr>
    </w:p>
    <w:p w14:paraId="5995348F" w14:textId="77777777" w:rsidR="008A4A6D" w:rsidRPr="008A4A6D" w:rsidRDefault="008A4A6D" w:rsidP="008A4A6D">
      <w:pPr>
        <w:bidi/>
        <w:jc w:val="both"/>
        <w:rPr>
          <w:rFonts w:cs="David" w:hint="cs"/>
          <w:u w:val="single"/>
          <w:rtl/>
        </w:rPr>
      </w:pPr>
      <w:r w:rsidRPr="008A4A6D">
        <w:rPr>
          <w:rFonts w:cs="David" w:hint="cs"/>
          <w:u w:val="single"/>
          <w:rtl/>
        </w:rPr>
        <w:t>מזכיר הכנסת איל ינון:</w:t>
      </w:r>
    </w:p>
    <w:p w14:paraId="4C0E4710" w14:textId="77777777" w:rsidR="008A4A6D" w:rsidRPr="008A4A6D" w:rsidRDefault="008A4A6D" w:rsidP="008A4A6D">
      <w:pPr>
        <w:bidi/>
        <w:jc w:val="both"/>
        <w:rPr>
          <w:rFonts w:cs="David" w:hint="cs"/>
          <w:rtl/>
        </w:rPr>
      </w:pPr>
    </w:p>
    <w:p w14:paraId="5AC906FB" w14:textId="77777777" w:rsidR="008A4A6D" w:rsidRPr="008A4A6D" w:rsidRDefault="008A4A6D" w:rsidP="008A4A6D">
      <w:pPr>
        <w:bidi/>
        <w:jc w:val="both"/>
        <w:rPr>
          <w:rFonts w:cs="David" w:hint="cs"/>
          <w:rtl/>
        </w:rPr>
      </w:pPr>
      <w:r w:rsidRPr="008A4A6D">
        <w:rPr>
          <w:rFonts w:cs="David" w:hint="cs"/>
          <w:rtl/>
        </w:rPr>
        <w:tab/>
        <w:t xml:space="preserve">היא שונה, ואני אסביר את זה. </w:t>
      </w:r>
    </w:p>
    <w:p w14:paraId="6D1DA0AD" w14:textId="77777777" w:rsidR="008A4A6D" w:rsidRPr="008A4A6D" w:rsidRDefault="008A4A6D" w:rsidP="008A4A6D">
      <w:pPr>
        <w:bidi/>
        <w:jc w:val="both"/>
        <w:rPr>
          <w:rFonts w:cs="David" w:hint="cs"/>
          <w:rtl/>
        </w:rPr>
      </w:pPr>
    </w:p>
    <w:p w14:paraId="24A9F05B" w14:textId="77777777" w:rsidR="008A4A6D" w:rsidRPr="008A4A6D" w:rsidRDefault="008A4A6D" w:rsidP="008A4A6D">
      <w:pPr>
        <w:bidi/>
        <w:ind w:firstLine="567"/>
        <w:jc w:val="both"/>
        <w:rPr>
          <w:rFonts w:cs="David" w:hint="cs"/>
          <w:rtl/>
        </w:rPr>
      </w:pPr>
      <w:r w:rsidRPr="008A4A6D">
        <w:rPr>
          <w:rFonts w:cs="David" w:hint="cs"/>
          <w:rtl/>
        </w:rPr>
        <w:t xml:space="preserve">במסגרת החלטות ועדת הכנסת ביחס למתן רשות דיבור לאורחים זרים מחו"ל במליאת הכנסת ביקשה יושבת ראש הכנסת, כפי שציין זאת יושב ראש הוועדה, את אישור הוועדה לכך שקנצלרית גרמניה שמבקרת בשבוע הבא בישראל, תנאם ביום שלישי במליאה. </w:t>
      </w:r>
    </w:p>
    <w:p w14:paraId="26768EEE" w14:textId="77777777" w:rsidR="008A4A6D" w:rsidRPr="008A4A6D" w:rsidRDefault="008A4A6D" w:rsidP="008A4A6D">
      <w:pPr>
        <w:bidi/>
        <w:ind w:firstLine="567"/>
        <w:jc w:val="both"/>
        <w:rPr>
          <w:rFonts w:cs="David" w:hint="cs"/>
          <w:rtl/>
        </w:rPr>
      </w:pPr>
    </w:p>
    <w:p w14:paraId="2D55F8F5" w14:textId="77777777" w:rsidR="008A4A6D" w:rsidRPr="008A4A6D" w:rsidRDefault="008A4A6D" w:rsidP="008A4A6D">
      <w:pPr>
        <w:bidi/>
        <w:ind w:firstLine="567"/>
        <w:jc w:val="both"/>
        <w:rPr>
          <w:rFonts w:cs="David" w:hint="cs"/>
          <w:rtl/>
        </w:rPr>
      </w:pPr>
      <w:r w:rsidRPr="008A4A6D">
        <w:rPr>
          <w:rFonts w:cs="David" w:hint="cs"/>
          <w:rtl/>
        </w:rPr>
        <w:t>הבקשה נדרשת מכיוון שהחלטת ועדת הכנסת שחזרה על עצמה מספר פעמים במשך השנים קבעה שעקרונית אין לסטות מן הנוהג הקיים בעניין רשות דיבור לאורחים בכנסת, והאורחים הזרים שמקבלים רשות דיבור במליאה ללא אישור ועדת הכנסת, אלא מתוקף אותן החלטות ישנות, הם ראשי מדינות, קרי: נשיאים, מלכים, קיסרים וגם נשיא עצרת האומות המאוחדות, נשיא הפרלמנט האירופי, נשיא האסיפה המייעצת של מועצת אירופה ויושב ראש האיגוד הבין-</w:t>
      </w:r>
      <w:proofErr w:type="spellStart"/>
      <w:r w:rsidRPr="008A4A6D">
        <w:rPr>
          <w:rFonts w:cs="David" w:hint="cs"/>
          <w:rtl/>
        </w:rPr>
        <w:t>פרלמנטרי</w:t>
      </w:r>
      <w:proofErr w:type="spellEnd"/>
      <w:r w:rsidRPr="008A4A6D">
        <w:rPr>
          <w:rFonts w:cs="David" w:hint="cs"/>
          <w:rtl/>
        </w:rPr>
        <w:t xml:space="preserve">. </w:t>
      </w:r>
    </w:p>
    <w:p w14:paraId="563CA732" w14:textId="77777777" w:rsidR="008A4A6D" w:rsidRPr="008A4A6D" w:rsidRDefault="008A4A6D" w:rsidP="008A4A6D">
      <w:pPr>
        <w:bidi/>
        <w:ind w:firstLine="567"/>
        <w:jc w:val="both"/>
        <w:rPr>
          <w:rFonts w:cs="David" w:hint="cs"/>
          <w:rtl/>
        </w:rPr>
      </w:pPr>
    </w:p>
    <w:p w14:paraId="6FE6FAFC" w14:textId="77777777" w:rsidR="008A4A6D" w:rsidRPr="008A4A6D" w:rsidRDefault="008A4A6D" w:rsidP="008A4A6D">
      <w:pPr>
        <w:bidi/>
        <w:ind w:firstLine="567"/>
        <w:jc w:val="both"/>
        <w:rPr>
          <w:rFonts w:cs="David" w:hint="cs"/>
          <w:rtl/>
        </w:rPr>
      </w:pPr>
      <w:r w:rsidRPr="008A4A6D">
        <w:rPr>
          <w:rFonts w:cs="David" w:hint="cs"/>
          <w:rtl/>
        </w:rPr>
        <w:t xml:space="preserve">מקובל לפנות לוועדת הכנסת כאשר מעוניינים להעניק רשות דיבור במליאה לאורח זר שאינו נמנה עם הרשימה הזאת. כך בעבר ניתנה רשות הדיבור ליושב ראש בית הנבחרים האמריקני </w:t>
      </w:r>
      <w:proofErr w:type="spellStart"/>
      <w:r w:rsidRPr="008A4A6D">
        <w:rPr>
          <w:rFonts w:cs="David" w:hint="cs"/>
          <w:rtl/>
        </w:rPr>
        <w:t>גינגריץ</w:t>
      </w:r>
      <w:proofErr w:type="spellEnd"/>
      <w:r w:rsidRPr="008A4A6D">
        <w:rPr>
          <w:rFonts w:cs="David" w:hint="cs"/>
          <w:rtl/>
        </w:rPr>
        <w:t xml:space="preserve">' בשנת 98', וייתכן שהיו גם תקדימים נוספים שעליהם אני לא יודע. </w:t>
      </w:r>
    </w:p>
    <w:p w14:paraId="0B377CE0" w14:textId="77777777" w:rsidR="008A4A6D" w:rsidRPr="008A4A6D" w:rsidRDefault="008A4A6D" w:rsidP="008A4A6D">
      <w:pPr>
        <w:bidi/>
        <w:ind w:firstLine="567"/>
        <w:jc w:val="both"/>
        <w:rPr>
          <w:rFonts w:cs="David" w:hint="cs"/>
          <w:rtl/>
        </w:rPr>
      </w:pPr>
    </w:p>
    <w:p w14:paraId="6ABE636E" w14:textId="77777777" w:rsidR="008A4A6D" w:rsidRPr="008A4A6D" w:rsidRDefault="008A4A6D" w:rsidP="008A4A6D">
      <w:pPr>
        <w:bidi/>
        <w:ind w:firstLine="567"/>
        <w:jc w:val="both"/>
        <w:rPr>
          <w:rFonts w:cs="David" w:hint="cs"/>
          <w:rtl/>
        </w:rPr>
      </w:pPr>
      <w:r w:rsidRPr="008A4A6D">
        <w:rPr>
          <w:rFonts w:cs="David" w:hint="cs"/>
          <w:rtl/>
        </w:rPr>
        <w:t xml:space="preserve">על כל פנים, יושבת ראש הכנסת החליטה שבשל חשיבותה של הגברת </w:t>
      </w:r>
      <w:proofErr w:type="spellStart"/>
      <w:r w:rsidRPr="008A4A6D">
        <w:rPr>
          <w:rFonts w:cs="David" w:hint="cs"/>
          <w:rtl/>
        </w:rPr>
        <w:t>מרקל</w:t>
      </w:r>
      <w:proofErr w:type="spellEnd"/>
      <w:r w:rsidRPr="008A4A6D">
        <w:rPr>
          <w:rFonts w:cs="David" w:hint="cs"/>
          <w:rtl/>
        </w:rPr>
        <w:t xml:space="preserve"> באירופה, יחסה המיוחד לישראל, היחסים המיוחדים בכלל של גרמניה עם ישראל והתרומה המיוחדת של גרמניה בעניינים רגישים, יש לכבד את בקשתה של הקנצלרית ולאפשר לה לנאום במליאת הכנסת בשבוע הבא, ועל-כן נדרש אישור של הוועדה לכך. תודה.</w:t>
      </w:r>
    </w:p>
    <w:p w14:paraId="24F96CCC" w14:textId="77777777" w:rsidR="008A4A6D" w:rsidRPr="008A4A6D" w:rsidRDefault="008A4A6D" w:rsidP="008A4A6D">
      <w:pPr>
        <w:bidi/>
        <w:jc w:val="both"/>
        <w:rPr>
          <w:rFonts w:cs="David" w:hint="cs"/>
          <w:rtl/>
        </w:rPr>
      </w:pPr>
    </w:p>
    <w:p w14:paraId="0FCF8EED" w14:textId="77777777" w:rsidR="008A4A6D" w:rsidRPr="008A4A6D" w:rsidRDefault="008A4A6D" w:rsidP="008A4A6D">
      <w:pPr>
        <w:bidi/>
        <w:jc w:val="both"/>
        <w:rPr>
          <w:rFonts w:cs="David" w:hint="cs"/>
          <w:rtl/>
        </w:rPr>
      </w:pPr>
      <w:r w:rsidRPr="008A4A6D">
        <w:rPr>
          <w:rFonts w:cs="David" w:hint="cs"/>
          <w:u w:val="single"/>
          <w:rtl/>
        </w:rPr>
        <w:t>רונית תירוש:</w:t>
      </w:r>
    </w:p>
    <w:p w14:paraId="28AAD225" w14:textId="77777777" w:rsidR="008A4A6D" w:rsidRPr="008A4A6D" w:rsidRDefault="008A4A6D" w:rsidP="008A4A6D">
      <w:pPr>
        <w:bidi/>
        <w:jc w:val="both"/>
        <w:rPr>
          <w:rFonts w:cs="David" w:hint="cs"/>
          <w:rtl/>
        </w:rPr>
      </w:pPr>
    </w:p>
    <w:p w14:paraId="3C4CAA30" w14:textId="77777777" w:rsidR="008A4A6D" w:rsidRPr="008A4A6D" w:rsidRDefault="008A4A6D" w:rsidP="008A4A6D">
      <w:pPr>
        <w:bidi/>
        <w:jc w:val="both"/>
        <w:rPr>
          <w:rFonts w:cs="David" w:hint="cs"/>
          <w:rtl/>
        </w:rPr>
      </w:pPr>
      <w:r w:rsidRPr="008A4A6D">
        <w:rPr>
          <w:rFonts w:cs="David" w:hint="cs"/>
          <w:rtl/>
        </w:rPr>
        <w:tab/>
        <w:t xml:space="preserve"> לא הבנתי למה נדרש אישור. האם היא נמנית עם רשימת התפקידים שציינת?</w:t>
      </w:r>
    </w:p>
    <w:p w14:paraId="6429B79F" w14:textId="77777777" w:rsidR="008A4A6D" w:rsidRPr="008A4A6D" w:rsidRDefault="008A4A6D" w:rsidP="008A4A6D">
      <w:pPr>
        <w:bidi/>
        <w:jc w:val="both"/>
        <w:rPr>
          <w:rFonts w:cs="David" w:hint="cs"/>
          <w:rtl/>
        </w:rPr>
      </w:pPr>
    </w:p>
    <w:p w14:paraId="2F7633D7" w14:textId="77777777" w:rsidR="008A4A6D" w:rsidRPr="008A4A6D" w:rsidRDefault="008A4A6D" w:rsidP="008A4A6D">
      <w:pPr>
        <w:bidi/>
        <w:jc w:val="both"/>
        <w:rPr>
          <w:rFonts w:cs="David" w:hint="cs"/>
          <w:rtl/>
        </w:rPr>
      </w:pPr>
      <w:r w:rsidRPr="008A4A6D">
        <w:rPr>
          <w:rFonts w:cs="David" w:hint="cs"/>
          <w:u w:val="single"/>
          <w:rtl/>
        </w:rPr>
        <w:t>מזכיר הכנסת איל ינון:</w:t>
      </w:r>
    </w:p>
    <w:p w14:paraId="64AF9A37" w14:textId="77777777" w:rsidR="008A4A6D" w:rsidRPr="008A4A6D" w:rsidRDefault="008A4A6D" w:rsidP="008A4A6D">
      <w:pPr>
        <w:bidi/>
        <w:jc w:val="both"/>
        <w:rPr>
          <w:rFonts w:cs="David" w:hint="cs"/>
          <w:rtl/>
        </w:rPr>
      </w:pPr>
    </w:p>
    <w:p w14:paraId="3FBC2B63" w14:textId="77777777" w:rsidR="008A4A6D" w:rsidRPr="008A4A6D" w:rsidRDefault="008A4A6D" w:rsidP="008A4A6D">
      <w:pPr>
        <w:bidi/>
        <w:jc w:val="both"/>
        <w:rPr>
          <w:rFonts w:cs="David" w:hint="cs"/>
          <w:rtl/>
        </w:rPr>
      </w:pPr>
      <w:r w:rsidRPr="008A4A6D">
        <w:rPr>
          <w:rFonts w:cs="David" w:hint="cs"/>
          <w:rtl/>
        </w:rPr>
        <w:tab/>
        <w:t>סליחה, לא הבהרתי את זה. מכיוון שבגרמניה יש נשיא, והוא עומד בראש המדינה, הקנצלר הוא כמו ראש ממשלה.</w:t>
      </w:r>
    </w:p>
    <w:p w14:paraId="30D95506" w14:textId="77777777" w:rsidR="008A4A6D" w:rsidRPr="008A4A6D" w:rsidRDefault="008A4A6D" w:rsidP="008A4A6D">
      <w:pPr>
        <w:bidi/>
        <w:jc w:val="both"/>
        <w:rPr>
          <w:rFonts w:cs="David" w:hint="cs"/>
          <w:rtl/>
        </w:rPr>
      </w:pPr>
    </w:p>
    <w:p w14:paraId="1C9F9BC7" w14:textId="77777777" w:rsidR="008A4A6D" w:rsidRDefault="008A4A6D" w:rsidP="008A4A6D">
      <w:pPr>
        <w:bidi/>
        <w:jc w:val="both"/>
        <w:rPr>
          <w:rFonts w:cs="David" w:hint="cs"/>
          <w:u w:val="single"/>
          <w:rtl/>
        </w:rPr>
      </w:pPr>
    </w:p>
    <w:p w14:paraId="3227D78B"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3D84B674" w14:textId="77777777" w:rsidR="008A4A6D" w:rsidRPr="008A4A6D" w:rsidRDefault="008A4A6D" w:rsidP="008A4A6D">
      <w:pPr>
        <w:bidi/>
        <w:jc w:val="both"/>
        <w:rPr>
          <w:rFonts w:cs="David" w:hint="cs"/>
          <w:rtl/>
        </w:rPr>
      </w:pPr>
    </w:p>
    <w:p w14:paraId="27585A82" w14:textId="77777777" w:rsidR="008A4A6D" w:rsidRPr="008A4A6D" w:rsidRDefault="008A4A6D" w:rsidP="008A4A6D">
      <w:pPr>
        <w:bidi/>
        <w:jc w:val="both"/>
        <w:rPr>
          <w:rFonts w:cs="David" w:hint="cs"/>
          <w:rtl/>
        </w:rPr>
      </w:pPr>
      <w:r w:rsidRPr="008A4A6D">
        <w:rPr>
          <w:rFonts w:cs="David" w:hint="cs"/>
          <w:rtl/>
        </w:rPr>
        <w:tab/>
        <w:t xml:space="preserve"> לפני כשבועיים הופנה אליי מכתב בקשה מטעם חבר הכנסת דוד רותם לאשר בצורה גורפת לכל ראשי מדינות, ראשי ממשלות, נשיאים לנאום במליאה. חברים מסוימים, ואני ביניהם, חשבנו שלא יהיה נכון להעביר את הלחצים האלה ללשכתה של יושבת ראש הכנסת הזאת או מי שיבוא אחריה. מן הראוי שהתקנון יישאר כפי שהוא, ובמקרים חריגים ומיוחדים, כמו במקרה הזה, ועדת הכנסת היא הוועדה שתדון אם לאשר או לא לאשר את האפשרות שראש מדינה ינאם במליאת הכנסת.</w:t>
      </w:r>
    </w:p>
    <w:p w14:paraId="0394E2F4" w14:textId="77777777" w:rsidR="008A4A6D" w:rsidRPr="008A4A6D" w:rsidRDefault="008A4A6D" w:rsidP="008A4A6D">
      <w:pPr>
        <w:bidi/>
        <w:jc w:val="both"/>
        <w:rPr>
          <w:rFonts w:cs="David" w:hint="cs"/>
          <w:rtl/>
        </w:rPr>
      </w:pPr>
    </w:p>
    <w:p w14:paraId="01D36730" w14:textId="77777777" w:rsidR="008A4A6D" w:rsidRPr="008A4A6D" w:rsidRDefault="008A4A6D" w:rsidP="008A4A6D">
      <w:pPr>
        <w:bidi/>
        <w:jc w:val="both"/>
        <w:rPr>
          <w:rFonts w:cs="David" w:hint="cs"/>
          <w:rtl/>
        </w:rPr>
      </w:pPr>
      <w:r w:rsidRPr="008A4A6D">
        <w:rPr>
          <w:rFonts w:cs="David" w:hint="cs"/>
          <w:rtl/>
        </w:rPr>
        <w:tab/>
        <w:t>ראשון הדוברים, חבר הכנסת אריה אלדד, אחריו חבר הכנסת אורי אריאל. בבקשה.</w:t>
      </w:r>
    </w:p>
    <w:p w14:paraId="262A46EC" w14:textId="77777777" w:rsidR="008A4A6D" w:rsidRPr="008A4A6D" w:rsidRDefault="008A4A6D" w:rsidP="008A4A6D">
      <w:pPr>
        <w:bidi/>
        <w:jc w:val="both"/>
        <w:rPr>
          <w:rFonts w:cs="David" w:hint="cs"/>
          <w:rtl/>
        </w:rPr>
      </w:pPr>
    </w:p>
    <w:p w14:paraId="3EEFA534" w14:textId="77777777" w:rsidR="008A4A6D" w:rsidRPr="008A4A6D" w:rsidRDefault="008A4A6D" w:rsidP="008A4A6D">
      <w:pPr>
        <w:bidi/>
        <w:jc w:val="both"/>
        <w:rPr>
          <w:rFonts w:cs="David" w:hint="cs"/>
          <w:u w:val="single"/>
          <w:rtl/>
        </w:rPr>
      </w:pPr>
      <w:r w:rsidRPr="008A4A6D">
        <w:rPr>
          <w:rFonts w:cs="David" w:hint="cs"/>
          <w:u w:val="single"/>
          <w:rtl/>
        </w:rPr>
        <w:t>אריה אלדד:</w:t>
      </w:r>
    </w:p>
    <w:p w14:paraId="0AA181BA" w14:textId="77777777" w:rsidR="008A4A6D" w:rsidRPr="008A4A6D" w:rsidRDefault="008A4A6D" w:rsidP="008A4A6D">
      <w:pPr>
        <w:bidi/>
        <w:jc w:val="both"/>
        <w:rPr>
          <w:rFonts w:cs="David" w:hint="cs"/>
          <w:u w:val="single"/>
          <w:rtl/>
        </w:rPr>
      </w:pPr>
    </w:p>
    <w:p w14:paraId="70FA7B22" w14:textId="77777777" w:rsidR="008A4A6D" w:rsidRPr="008A4A6D" w:rsidRDefault="008A4A6D" w:rsidP="008A4A6D">
      <w:pPr>
        <w:bidi/>
        <w:jc w:val="both"/>
        <w:rPr>
          <w:rFonts w:cs="David" w:hint="cs"/>
          <w:rtl/>
        </w:rPr>
      </w:pPr>
      <w:r w:rsidRPr="008A4A6D">
        <w:rPr>
          <w:rFonts w:cs="David" w:hint="cs"/>
          <w:rtl/>
        </w:rPr>
        <w:tab/>
        <w:t xml:space="preserve"> בראשית דבריי, הערה אחת: יש זילות במעמדה של ועדת הכנסת כי אני לא יודע איך תחליטו היום, אבל ההזמנות הופצו כבר אתמול. כלומר יש הנחה שהדיון היום מיותר כי הזמנות רשמיות לנאומה של הקנצלרית במליאת הכנסת כבר הופצו אתמול. אבל זאת אמירה עקרונית.</w:t>
      </w:r>
    </w:p>
    <w:p w14:paraId="5452BAE4" w14:textId="77777777" w:rsidR="008A4A6D" w:rsidRPr="008A4A6D" w:rsidRDefault="008A4A6D" w:rsidP="008A4A6D">
      <w:pPr>
        <w:bidi/>
        <w:jc w:val="both"/>
        <w:rPr>
          <w:rFonts w:cs="David" w:hint="cs"/>
          <w:rtl/>
        </w:rPr>
      </w:pPr>
    </w:p>
    <w:p w14:paraId="04D89A45" w14:textId="77777777" w:rsidR="008A4A6D" w:rsidRPr="008A4A6D" w:rsidRDefault="008A4A6D" w:rsidP="008A4A6D">
      <w:pPr>
        <w:bidi/>
        <w:ind w:firstLine="567"/>
        <w:jc w:val="both"/>
        <w:rPr>
          <w:rFonts w:cs="David" w:hint="cs"/>
          <w:rtl/>
        </w:rPr>
      </w:pPr>
      <w:r w:rsidRPr="008A4A6D">
        <w:rPr>
          <w:rFonts w:cs="David" w:hint="cs"/>
          <w:rtl/>
        </w:rPr>
        <w:t xml:space="preserve">אני לא יכול לשמוע גרמנית במליאת הכנסת. זאת השפה שבה נרצחו סבא וסבתא שלי. עכשיו כשהחוק הישראלי מחייב, וראשי מדינה על-פי חוק מופיעים כאן, אז אני אקום ואצא. אבל לבוא לכופף את התקנות ואת החוק כדי לאפשר שוב נאום </w:t>
      </w:r>
      <w:r w:rsidRPr="008A4A6D">
        <w:rPr>
          <w:rFonts w:cs="David"/>
          <w:rtl/>
        </w:rPr>
        <w:t>–</w:t>
      </w:r>
      <w:r w:rsidRPr="008A4A6D">
        <w:rPr>
          <w:rFonts w:cs="David" w:hint="cs"/>
          <w:rtl/>
        </w:rPr>
        <w:t xml:space="preserve"> גם של ידידה גדולה של ישראל? </w:t>
      </w:r>
    </w:p>
    <w:p w14:paraId="04A2E997" w14:textId="77777777" w:rsidR="008A4A6D" w:rsidRPr="008A4A6D" w:rsidRDefault="008A4A6D" w:rsidP="008A4A6D">
      <w:pPr>
        <w:bidi/>
        <w:ind w:firstLine="567"/>
        <w:jc w:val="both"/>
        <w:rPr>
          <w:rFonts w:cs="David" w:hint="cs"/>
          <w:rtl/>
        </w:rPr>
      </w:pPr>
    </w:p>
    <w:p w14:paraId="78E7F2E2" w14:textId="77777777" w:rsidR="008A4A6D" w:rsidRPr="008A4A6D" w:rsidRDefault="008A4A6D" w:rsidP="008A4A6D">
      <w:pPr>
        <w:bidi/>
        <w:ind w:firstLine="567"/>
        <w:jc w:val="both"/>
        <w:rPr>
          <w:rFonts w:cs="David" w:hint="cs"/>
          <w:rtl/>
        </w:rPr>
      </w:pPr>
      <w:r w:rsidRPr="008A4A6D">
        <w:rPr>
          <w:rFonts w:cs="David" w:hint="cs"/>
          <w:rtl/>
        </w:rPr>
        <w:t xml:space="preserve">אני נשבעתי שאני לא אדרוך על אדמת גרמניה, אבל אם הייתי יכול לקדם ביום אחד את הגעתן של הצוללות המיוחדות שרק גרמניה בונה לנו, הייתי נוסע. כי להגנתה של מדינת ישראל זאת מצווה. לשמוע גרמנית במליאה, אין מצווה. יש תקדים היסטורי אחד שיכול להסביר לחברים מה ההבדל בין מדינה סוברנית, עצמאית שמכבדת חוק </w:t>
      </w:r>
      <w:r w:rsidRPr="008A4A6D">
        <w:rPr>
          <w:rFonts w:cs="David"/>
          <w:rtl/>
        </w:rPr>
        <w:t>–</w:t>
      </w:r>
      <w:r w:rsidRPr="008A4A6D">
        <w:rPr>
          <w:rFonts w:cs="David" w:hint="cs"/>
          <w:rtl/>
        </w:rPr>
        <w:t xml:space="preserve"> ובגרמניה יודעים הכי טוב בעולם מה זה לכבד חוק ותקנון. התקדים והדוגמה הם איך התנהגה הקיסרות העותומאנית בגסיסתה </w:t>
      </w:r>
      <w:proofErr w:type="spellStart"/>
      <w:r w:rsidRPr="008A4A6D">
        <w:rPr>
          <w:rFonts w:cs="David" w:hint="cs"/>
          <w:rtl/>
        </w:rPr>
        <w:t>כשהקייזר</w:t>
      </w:r>
      <w:proofErr w:type="spellEnd"/>
      <w:r w:rsidRPr="008A4A6D">
        <w:rPr>
          <w:rFonts w:cs="David" w:hint="cs"/>
          <w:rtl/>
        </w:rPr>
        <w:t xml:space="preserve"> האוסטרו-הונגרי או </w:t>
      </w:r>
      <w:proofErr w:type="spellStart"/>
      <w:r w:rsidRPr="008A4A6D">
        <w:rPr>
          <w:rFonts w:cs="David" w:hint="cs"/>
          <w:rtl/>
        </w:rPr>
        <w:t>הקייזר</w:t>
      </w:r>
      <w:proofErr w:type="spellEnd"/>
      <w:r w:rsidRPr="008A4A6D">
        <w:rPr>
          <w:rFonts w:cs="David" w:hint="cs"/>
          <w:rtl/>
        </w:rPr>
        <w:t xml:space="preserve"> הגרמני ביקש לבקר בירושלים כשהוא רוכב במרכבתו ולא הולך ברגליו. אבל המרכבה של </w:t>
      </w:r>
      <w:proofErr w:type="spellStart"/>
      <w:r w:rsidRPr="008A4A6D">
        <w:rPr>
          <w:rFonts w:cs="David" w:hint="cs"/>
          <w:rtl/>
        </w:rPr>
        <w:t>הקייזר</w:t>
      </w:r>
      <w:proofErr w:type="spellEnd"/>
      <w:r w:rsidRPr="008A4A6D">
        <w:rPr>
          <w:rFonts w:cs="David" w:hint="cs"/>
          <w:rtl/>
        </w:rPr>
        <w:t xml:space="preserve"> וילהלם לא נכנסה לעיר העתיקה, אז פרצו את החומה ויצרו את השער החדש. חברים, אנחנו לא הקיסרות </w:t>
      </w:r>
      <w:proofErr w:type="spellStart"/>
      <w:r w:rsidRPr="008A4A6D">
        <w:rPr>
          <w:rFonts w:cs="David" w:hint="cs"/>
          <w:rtl/>
        </w:rPr>
        <w:t>העותומנית</w:t>
      </w:r>
      <w:proofErr w:type="spellEnd"/>
      <w:r w:rsidRPr="008A4A6D">
        <w:rPr>
          <w:rFonts w:cs="David" w:hint="cs"/>
          <w:rtl/>
        </w:rPr>
        <w:t xml:space="preserve"> בגסיסתה, אנחנו מדינה יהודית עצמאית עם כבוד לאומי-יהודי. לכן אם אין הכרח </w:t>
      </w:r>
      <w:r w:rsidRPr="008A4A6D">
        <w:rPr>
          <w:rFonts w:cs="David"/>
          <w:rtl/>
        </w:rPr>
        <w:t>–</w:t>
      </w:r>
      <w:r w:rsidRPr="008A4A6D">
        <w:rPr>
          <w:rFonts w:cs="David" w:hint="cs"/>
          <w:rtl/>
        </w:rPr>
        <w:t xml:space="preserve"> אל תכופפו את התקנון, גם בשם אלה שהמילים האחרונות שהם שמעו בחיים היו בגרמנית. </w:t>
      </w:r>
    </w:p>
    <w:p w14:paraId="755DCEAB" w14:textId="77777777" w:rsidR="008A4A6D" w:rsidRPr="008A4A6D" w:rsidRDefault="008A4A6D" w:rsidP="008A4A6D">
      <w:pPr>
        <w:bidi/>
        <w:jc w:val="both"/>
        <w:rPr>
          <w:rFonts w:cs="David" w:hint="cs"/>
          <w:rtl/>
        </w:rPr>
      </w:pPr>
    </w:p>
    <w:p w14:paraId="2ACE7F04" w14:textId="77777777" w:rsidR="008A4A6D" w:rsidRPr="008A4A6D" w:rsidRDefault="008A4A6D" w:rsidP="008A4A6D">
      <w:pPr>
        <w:bidi/>
        <w:jc w:val="both"/>
        <w:rPr>
          <w:rFonts w:cs="David" w:hint="cs"/>
          <w:u w:val="single"/>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4EEB90E6" w14:textId="77777777" w:rsidR="008A4A6D" w:rsidRPr="008A4A6D" w:rsidRDefault="008A4A6D" w:rsidP="008A4A6D">
      <w:pPr>
        <w:bidi/>
        <w:jc w:val="both"/>
        <w:rPr>
          <w:rFonts w:cs="David" w:hint="cs"/>
          <w:u w:val="single"/>
          <w:rtl/>
        </w:rPr>
      </w:pPr>
    </w:p>
    <w:p w14:paraId="3E22963B" w14:textId="77777777" w:rsidR="008A4A6D" w:rsidRPr="008A4A6D" w:rsidRDefault="008A4A6D" w:rsidP="008A4A6D">
      <w:pPr>
        <w:bidi/>
        <w:jc w:val="both"/>
        <w:rPr>
          <w:rFonts w:cs="David" w:hint="cs"/>
          <w:u w:val="single"/>
          <w:rtl/>
        </w:rPr>
      </w:pPr>
      <w:r w:rsidRPr="008A4A6D">
        <w:rPr>
          <w:rFonts w:cs="David" w:hint="cs"/>
          <w:rtl/>
        </w:rPr>
        <w:tab/>
        <w:t>תודה רבה. איל, בבקשה.</w:t>
      </w:r>
      <w:r w:rsidRPr="008A4A6D">
        <w:rPr>
          <w:rFonts w:cs="David" w:hint="cs"/>
          <w:rtl/>
        </w:rPr>
        <w:tab/>
      </w:r>
    </w:p>
    <w:p w14:paraId="4FEA24A2" w14:textId="77777777" w:rsidR="008A4A6D" w:rsidRPr="008A4A6D" w:rsidRDefault="008A4A6D" w:rsidP="008A4A6D">
      <w:pPr>
        <w:bidi/>
        <w:jc w:val="both"/>
        <w:rPr>
          <w:rFonts w:cs="David" w:hint="cs"/>
          <w:rtl/>
        </w:rPr>
      </w:pPr>
    </w:p>
    <w:p w14:paraId="648C3477" w14:textId="77777777" w:rsidR="008A4A6D" w:rsidRPr="008A4A6D" w:rsidRDefault="008A4A6D" w:rsidP="008A4A6D">
      <w:pPr>
        <w:bidi/>
        <w:jc w:val="both"/>
        <w:rPr>
          <w:rFonts w:cs="David" w:hint="cs"/>
          <w:u w:val="single"/>
          <w:rtl/>
        </w:rPr>
      </w:pPr>
      <w:r w:rsidRPr="008A4A6D">
        <w:rPr>
          <w:rFonts w:cs="David" w:hint="cs"/>
          <w:u w:val="single"/>
          <w:rtl/>
        </w:rPr>
        <w:t>מזכיר הכנסת איל ינון:</w:t>
      </w:r>
    </w:p>
    <w:p w14:paraId="71C59C5C" w14:textId="77777777" w:rsidR="008A4A6D" w:rsidRPr="008A4A6D" w:rsidRDefault="008A4A6D" w:rsidP="008A4A6D">
      <w:pPr>
        <w:bidi/>
        <w:jc w:val="both"/>
        <w:rPr>
          <w:rFonts w:cs="David" w:hint="cs"/>
          <w:rtl/>
        </w:rPr>
      </w:pPr>
    </w:p>
    <w:p w14:paraId="450C5B2D" w14:textId="77777777" w:rsidR="008A4A6D" w:rsidRPr="008A4A6D" w:rsidRDefault="008A4A6D" w:rsidP="008A4A6D">
      <w:pPr>
        <w:bidi/>
        <w:jc w:val="both"/>
        <w:rPr>
          <w:rFonts w:cs="David" w:hint="cs"/>
          <w:rtl/>
        </w:rPr>
      </w:pPr>
      <w:r w:rsidRPr="008A4A6D">
        <w:rPr>
          <w:rFonts w:cs="David" w:hint="cs"/>
          <w:rtl/>
        </w:rPr>
        <w:tab/>
        <w:t xml:space="preserve">אני כמובן לא נכנס לשום ויכוח עקרוני מהותי עם חבר הכנסת אריה אלדד, אין זה מתפקידי, אני רק רוצה לציין מספר עובדות ולדייק בהן: ראשית, אין מדובר בתקנון הכנסת וגם אין מדובר בחוק; מדובר בהחלטות של ועדת הכנסת, וכמובן "הפה שאסר הוא הפה שהתיר". </w:t>
      </w:r>
    </w:p>
    <w:p w14:paraId="06129A9A" w14:textId="77777777" w:rsidR="008A4A6D" w:rsidRPr="008A4A6D" w:rsidRDefault="008A4A6D" w:rsidP="008A4A6D">
      <w:pPr>
        <w:bidi/>
        <w:jc w:val="both"/>
        <w:rPr>
          <w:rFonts w:cs="David" w:hint="cs"/>
          <w:rtl/>
        </w:rPr>
      </w:pPr>
    </w:p>
    <w:p w14:paraId="12C1C3D7" w14:textId="77777777" w:rsidR="008A4A6D" w:rsidRPr="008A4A6D" w:rsidRDefault="008A4A6D" w:rsidP="008A4A6D">
      <w:pPr>
        <w:bidi/>
        <w:ind w:firstLine="567"/>
        <w:jc w:val="both"/>
        <w:rPr>
          <w:rFonts w:cs="David" w:hint="cs"/>
          <w:rtl/>
        </w:rPr>
      </w:pPr>
      <w:r w:rsidRPr="008A4A6D">
        <w:rPr>
          <w:rFonts w:cs="David" w:hint="cs"/>
          <w:rtl/>
        </w:rPr>
        <w:t xml:space="preserve">שנית, לידיעת חברי הוועדה, ב-2 בפברואר 2005 נשיא גרמניה נאם בגרמנית במליאה, </w:t>
      </w:r>
      <w:proofErr w:type="spellStart"/>
      <w:r w:rsidRPr="008A4A6D">
        <w:rPr>
          <w:rFonts w:cs="David" w:hint="cs"/>
          <w:rtl/>
        </w:rPr>
        <w:t>וב</w:t>
      </w:r>
      <w:proofErr w:type="spellEnd"/>
      <w:r w:rsidRPr="008A4A6D">
        <w:rPr>
          <w:rFonts w:cs="David" w:hint="cs"/>
          <w:rtl/>
        </w:rPr>
        <w:t xml:space="preserve">-30 במאי 2007 נשיא הפרלמנט האירופי נאם במליאה בגרמנית. </w:t>
      </w:r>
    </w:p>
    <w:p w14:paraId="2E82C3EE" w14:textId="77777777" w:rsidR="008A4A6D" w:rsidRPr="008A4A6D" w:rsidRDefault="008A4A6D" w:rsidP="008A4A6D">
      <w:pPr>
        <w:bidi/>
        <w:jc w:val="both"/>
        <w:rPr>
          <w:rFonts w:cs="David" w:hint="cs"/>
          <w:rtl/>
        </w:rPr>
      </w:pPr>
    </w:p>
    <w:p w14:paraId="69A35D78"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3B45C6E5" w14:textId="77777777" w:rsidR="008A4A6D" w:rsidRPr="008A4A6D" w:rsidRDefault="008A4A6D" w:rsidP="008A4A6D">
      <w:pPr>
        <w:bidi/>
        <w:jc w:val="both"/>
        <w:rPr>
          <w:rFonts w:cs="David" w:hint="cs"/>
          <w:rtl/>
        </w:rPr>
      </w:pPr>
    </w:p>
    <w:p w14:paraId="7EEC1428" w14:textId="77777777" w:rsidR="008A4A6D" w:rsidRPr="008A4A6D" w:rsidRDefault="008A4A6D" w:rsidP="008A4A6D">
      <w:pPr>
        <w:bidi/>
        <w:jc w:val="both"/>
        <w:rPr>
          <w:rFonts w:cs="David" w:hint="cs"/>
          <w:rtl/>
        </w:rPr>
      </w:pPr>
      <w:r w:rsidRPr="008A4A6D">
        <w:rPr>
          <w:rFonts w:cs="David" w:hint="cs"/>
          <w:rtl/>
        </w:rPr>
        <w:tab/>
        <w:t>תודה רבה. חבר הכנסת אורי אריאל, בבקשה.</w:t>
      </w:r>
    </w:p>
    <w:p w14:paraId="41CE41FC" w14:textId="77777777" w:rsidR="008A4A6D" w:rsidRPr="008A4A6D" w:rsidRDefault="008A4A6D" w:rsidP="008A4A6D">
      <w:pPr>
        <w:bidi/>
        <w:jc w:val="both"/>
        <w:rPr>
          <w:rFonts w:cs="David" w:hint="cs"/>
          <w:rtl/>
        </w:rPr>
      </w:pPr>
    </w:p>
    <w:p w14:paraId="20C63957" w14:textId="77777777" w:rsidR="008A4A6D" w:rsidRPr="008A4A6D" w:rsidRDefault="008A4A6D" w:rsidP="008A4A6D">
      <w:pPr>
        <w:bidi/>
        <w:jc w:val="both"/>
        <w:rPr>
          <w:rFonts w:cs="David"/>
          <w:rtl/>
        </w:rPr>
      </w:pPr>
      <w:r w:rsidRPr="008A4A6D">
        <w:rPr>
          <w:rFonts w:cs="David" w:hint="eastAsia"/>
          <w:u w:val="single"/>
          <w:rtl/>
        </w:rPr>
        <w:t>אורי</w:t>
      </w:r>
      <w:r w:rsidRPr="008A4A6D">
        <w:rPr>
          <w:rFonts w:cs="David"/>
          <w:u w:val="single"/>
          <w:rtl/>
        </w:rPr>
        <w:t xml:space="preserve"> אריאל:</w:t>
      </w:r>
    </w:p>
    <w:p w14:paraId="6F927B72" w14:textId="77777777" w:rsidR="008A4A6D" w:rsidRPr="008A4A6D" w:rsidRDefault="008A4A6D" w:rsidP="008A4A6D">
      <w:pPr>
        <w:bidi/>
        <w:jc w:val="both"/>
        <w:rPr>
          <w:rFonts w:cs="David"/>
          <w:rtl/>
        </w:rPr>
      </w:pPr>
    </w:p>
    <w:p w14:paraId="6196B122" w14:textId="77777777" w:rsidR="008A4A6D" w:rsidRPr="008A4A6D" w:rsidRDefault="008A4A6D" w:rsidP="008A4A6D">
      <w:pPr>
        <w:bidi/>
        <w:jc w:val="both"/>
        <w:rPr>
          <w:rFonts w:cs="David" w:hint="cs"/>
          <w:rtl/>
        </w:rPr>
      </w:pPr>
      <w:r w:rsidRPr="008A4A6D">
        <w:rPr>
          <w:rFonts w:cs="David"/>
          <w:rtl/>
        </w:rPr>
        <w:tab/>
      </w:r>
      <w:r w:rsidRPr="008A4A6D">
        <w:rPr>
          <w:rFonts w:cs="David" w:hint="cs"/>
          <w:rtl/>
        </w:rPr>
        <w:t xml:space="preserve">"על אלו אני בוכייה", אדוני המזכיר. אתה אומר לנו שזה היה </w:t>
      </w:r>
      <w:r w:rsidRPr="008A4A6D">
        <w:rPr>
          <w:rFonts w:cs="David"/>
          <w:rtl/>
        </w:rPr>
        <w:t>–</w:t>
      </w:r>
      <w:r w:rsidRPr="008A4A6D">
        <w:rPr>
          <w:rFonts w:cs="David" w:hint="cs"/>
          <w:rtl/>
        </w:rPr>
        <w:t xml:space="preserve"> כן, זה היה. זאת עובדה, אי אפשר להתווכח איתה. אז מה, זה משמח אותנו? הרי אחרי הסבא והסבתא של אריה אלדד הלכו עוד 6 מיליון. הרי אני לא חושב שבשבת שקוראים פרשת "זכור את אשר עשה לך עמלק" </w:t>
      </w:r>
      <w:r w:rsidRPr="008A4A6D">
        <w:rPr>
          <w:rFonts w:cs="David"/>
          <w:rtl/>
        </w:rPr>
        <w:t>–</w:t>
      </w:r>
      <w:r w:rsidRPr="008A4A6D">
        <w:rPr>
          <w:rFonts w:cs="David" w:hint="cs"/>
          <w:rtl/>
        </w:rPr>
        <w:t xml:space="preserve"> והם </w:t>
      </w:r>
      <w:proofErr w:type="spellStart"/>
      <w:r w:rsidRPr="008A4A6D">
        <w:rPr>
          <w:rFonts w:cs="David" w:hint="cs"/>
          <w:rtl/>
        </w:rPr>
        <w:t>עמלקים</w:t>
      </w:r>
      <w:proofErr w:type="spellEnd"/>
      <w:r w:rsidRPr="008A4A6D">
        <w:rPr>
          <w:rFonts w:cs="David" w:hint="cs"/>
          <w:rtl/>
        </w:rPr>
        <w:t xml:space="preserve">, הם האבא של </w:t>
      </w:r>
      <w:proofErr w:type="spellStart"/>
      <w:r w:rsidRPr="008A4A6D">
        <w:rPr>
          <w:rFonts w:cs="David" w:hint="cs"/>
          <w:rtl/>
        </w:rPr>
        <w:t>העמלקים</w:t>
      </w:r>
      <w:proofErr w:type="spellEnd"/>
      <w:r w:rsidRPr="008A4A6D">
        <w:rPr>
          <w:rFonts w:cs="David" w:hint="cs"/>
          <w:rtl/>
        </w:rPr>
        <w:t xml:space="preserve">. לא נולד עוד עמלקי כמוהם. </w:t>
      </w:r>
    </w:p>
    <w:p w14:paraId="6D1654C4" w14:textId="77777777" w:rsidR="008A4A6D" w:rsidRPr="008A4A6D" w:rsidRDefault="008A4A6D" w:rsidP="008A4A6D">
      <w:pPr>
        <w:bidi/>
        <w:jc w:val="both"/>
        <w:rPr>
          <w:rFonts w:cs="David" w:hint="cs"/>
          <w:rtl/>
        </w:rPr>
      </w:pPr>
    </w:p>
    <w:p w14:paraId="0CBEE73B" w14:textId="77777777" w:rsidR="008A4A6D" w:rsidRPr="008A4A6D" w:rsidRDefault="008A4A6D" w:rsidP="008A4A6D">
      <w:pPr>
        <w:bidi/>
        <w:ind w:firstLine="567"/>
        <w:jc w:val="both"/>
        <w:rPr>
          <w:rFonts w:cs="David" w:hint="cs"/>
          <w:rtl/>
        </w:rPr>
      </w:pPr>
      <w:r w:rsidRPr="008A4A6D">
        <w:rPr>
          <w:rFonts w:cs="David" w:hint="cs"/>
          <w:rtl/>
        </w:rPr>
        <w:t xml:space="preserve">האם הגרמנים עמדו על כך בתוקף שהיא תנאם בכנסת? יש לי הערכה משלי, תרשו לי להגיד את ההערכה, ואם המזכיר יתקן אותי, אני אשמח שוב. אני יכול להעריך שישראל הציעה את זה כמחווה או שזה נולד בשיחה בין הפקידים רמי הדרג שארגנו את הביקור; אז יש הרבה טקסים ידועים, כמו ללכת ליד ושם </w:t>
      </w:r>
      <w:r w:rsidRPr="008A4A6D">
        <w:rPr>
          <w:rFonts w:cs="David"/>
          <w:rtl/>
        </w:rPr>
        <w:t>–</w:t>
      </w:r>
      <w:r w:rsidRPr="008A4A6D">
        <w:rPr>
          <w:rFonts w:cs="David" w:hint="cs"/>
          <w:rtl/>
        </w:rPr>
        <w:t xml:space="preserve"> דבר מכובד. </w:t>
      </w:r>
    </w:p>
    <w:p w14:paraId="12B97803" w14:textId="77777777" w:rsidR="008A4A6D" w:rsidRPr="008A4A6D" w:rsidRDefault="008A4A6D" w:rsidP="008A4A6D">
      <w:pPr>
        <w:bidi/>
        <w:ind w:firstLine="567"/>
        <w:jc w:val="both"/>
        <w:rPr>
          <w:rFonts w:cs="David" w:hint="cs"/>
          <w:rtl/>
        </w:rPr>
      </w:pPr>
      <w:r w:rsidRPr="008A4A6D">
        <w:rPr>
          <w:rFonts w:cs="David" w:hint="cs"/>
          <w:rtl/>
        </w:rPr>
        <w:t xml:space="preserve">עכשיו, כפי שאמר ידידי, כבר הוצאו ההזמנות, ועכשיו אנה אנו באים? מה לעשות עם זה עכשיו? כמה כבוד יושבת הראש נתנה לוועדה הזאת שאנחנו עכשיו דנים על זה? </w:t>
      </w:r>
    </w:p>
    <w:p w14:paraId="703DB9B1" w14:textId="77777777" w:rsidR="008A4A6D" w:rsidRPr="008A4A6D" w:rsidRDefault="008A4A6D" w:rsidP="008A4A6D">
      <w:pPr>
        <w:bidi/>
        <w:ind w:firstLine="567"/>
        <w:jc w:val="both"/>
        <w:rPr>
          <w:rFonts w:cs="David" w:hint="cs"/>
          <w:rtl/>
        </w:rPr>
      </w:pPr>
    </w:p>
    <w:p w14:paraId="0B09BAC2" w14:textId="77777777" w:rsidR="008A4A6D" w:rsidRPr="008A4A6D" w:rsidRDefault="008A4A6D" w:rsidP="008A4A6D">
      <w:pPr>
        <w:bidi/>
        <w:ind w:firstLine="567"/>
        <w:jc w:val="both"/>
        <w:rPr>
          <w:rFonts w:cs="David" w:hint="cs"/>
          <w:rtl/>
        </w:rPr>
      </w:pPr>
      <w:r w:rsidRPr="008A4A6D">
        <w:rPr>
          <w:rFonts w:cs="David" w:hint="cs"/>
          <w:rtl/>
        </w:rPr>
        <w:t xml:space="preserve">6 מיליון. אז יפה שגרמניה שינתה מאורחותיה, והיא לקראת ישראל, והיא היום מתנהגת כידידה. יש דברים חשובים, אני מודע לפחות לחלקם בתחום הביטחוני והמדיני שיש להעריך אותם על זה. מכאן ועד שאנחנו היהודים נחזור למשפחת הזוחלים </w:t>
      </w:r>
      <w:r w:rsidRPr="008A4A6D">
        <w:rPr>
          <w:rFonts w:cs="David"/>
          <w:rtl/>
        </w:rPr>
        <w:t>–</w:t>
      </w:r>
      <w:r w:rsidRPr="008A4A6D">
        <w:rPr>
          <w:rFonts w:cs="David" w:hint="cs"/>
          <w:rtl/>
        </w:rPr>
        <w:t xml:space="preserve"> ותסלחו לי על הביטוי </w:t>
      </w:r>
      <w:r w:rsidRPr="008A4A6D">
        <w:rPr>
          <w:rFonts w:cs="David"/>
          <w:rtl/>
        </w:rPr>
        <w:t>–</w:t>
      </w:r>
      <w:r w:rsidRPr="008A4A6D">
        <w:rPr>
          <w:rFonts w:cs="David" w:hint="cs"/>
          <w:rtl/>
        </w:rPr>
        <w:t xml:space="preserve"> להיות סמרטוטים </w:t>
      </w:r>
      <w:r w:rsidRPr="008A4A6D">
        <w:rPr>
          <w:rFonts w:cs="David"/>
          <w:rtl/>
        </w:rPr>
        <w:t>–</w:t>
      </w:r>
      <w:r w:rsidRPr="008A4A6D">
        <w:rPr>
          <w:rFonts w:cs="David" w:hint="cs"/>
          <w:rtl/>
        </w:rPr>
        <w:t xml:space="preserve"> מותר לנו רגע לעמוד, ולהגיד, בסדר, תלך לנשיא ותעשה אלף דברים חשובים במדינת ישראל, וגם על זה יש מי שיכול לשאול על זה. מה קרה? מה קרה לנו?</w:t>
      </w:r>
    </w:p>
    <w:p w14:paraId="0F4E56E8" w14:textId="77777777" w:rsidR="008A4A6D" w:rsidRPr="008A4A6D" w:rsidRDefault="008A4A6D" w:rsidP="008A4A6D">
      <w:pPr>
        <w:bidi/>
        <w:jc w:val="both"/>
        <w:rPr>
          <w:rFonts w:cs="David" w:hint="cs"/>
          <w:rtl/>
        </w:rPr>
      </w:pPr>
    </w:p>
    <w:p w14:paraId="4B68BF1F" w14:textId="77777777" w:rsidR="008A4A6D" w:rsidRPr="008A4A6D" w:rsidRDefault="008A4A6D" w:rsidP="008A4A6D">
      <w:pPr>
        <w:bidi/>
        <w:jc w:val="both"/>
        <w:rPr>
          <w:rFonts w:cs="David" w:hint="cs"/>
          <w:u w:val="single"/>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0C78F4FC" w14:textId="77777777" w:rsidR="008A4A6D" w:rsidRPr="008A4A6D" w:rsidRDefault="008A4A6D" w:rsidP="008A4A6D">
      <w:pPr>
        <w:bidi/>
        <w:jc w:val="both"/>
        <w:rPr>
          <w:rFonts w:cs="David" w:hint="cs"/>
          <w:u w:val="single"/>
          <w:rtl/>
        </w:rPr>
      </w:pPr>
    </w:p>
    <w:p w14:paraId="175B3088" w14:textId="77777777" w:rsidR="008A4A6D" w:rsidRPr="008A4A6D" w:rsidRDefault="008A4A6D" w:rsidP="008A4A6D">
      <w:pPr>
        <w:bidi/>
        <w:jc w:val="both"/>
        <w:rPr>
          <w:rFonts w:cs="David" w:hint="cs"/>
          <w:rtl/>
        </w:rPr>
      </w:pPr>
      <w:r w:rsidRPr="008A4A6D">
        <w:rPr>
          <w:rFonts w:cs="David" w:hint="cs"/>
          <w:rtl/>
        </w:rPr>
        <w:tab/>
        <w:t xml:space="preserve"> תודה. חבר הכנסת </w:t>
      </w:r>
      <w:proofErr w:type="spellStart"/>
      <w:r w:rsidRPr="008A4A6D">
        <w:rPr>
          <w:rFonts w:cs="David" w:hint="cs"/>
          <w:rtl/>
        </w:rPr>
        <w:t>פלסנר</w:t>
      </w:r>
      <w:proofErr w:type="spellEnd"/>
      <w:r w:rsidRPr="008A4A6D">
        <w:rPr>
          <w:rFonts w:cs="David" w:hint="cs"/>
          <w:rtl/>
        </w:rPr>
        <w:t>, בבקשה.</w:t>
      </w:r>
    </w:p>
    <w:p w14:paraId="206181BD" w14:textId="77777777" w:rsidR="008A4A6D" w:rsidRPr="008A4A6D" w:rsidRDefault="008A4A6D" w:rsidP="008A4A6D">
      <w:pPr>
        <w:bidi/>
        <w:jc w:val="both"/>
        <w:rPr>
          <w:rFonts w:cs="David" w:hint="cs"/>
          <w:rtl/>
        </w:rPr>
      </w:pPr>
    </w:p>
    <w:p w14:paraId="57BAE934" w14:textId="77777777" w:rsidR="008A4A6D" w:rsidRPr="008A4A6D" w:rsidRDefault="008A4A6D" w:rsidP="008A4A6D">
      <w:pPr>
        <w:bidi/>
        <w:jc w:val="both"/>
        <w:rPr>
          <w:rFonts w:cs="David" w:hint="cs"/>
          <w:u w:val="single"/>
          <w:rtl/>
        </w:rPr>
      </w:pPr>
      <w:r w:rsidRPr="008A4A6D">
        <w:rPr>
          <w:rFonts w:cs="David" w:hint="cs"/>
          <w:u w:val="single"/>
          <w:rtl/>
        </w:rPr>
        <w:t xml:space="preserve">יוחנן </w:t>
      </w:r>
      <w:proofErr w:type="spellStart"/>
      <w:r w:rsidRPr="008A4A6D">
        <w:rPr>
          <w:rFonts w:cs="David" w:hint="cs"/>
          <w:u w:val="single"/>
          <w:rtl/>
        </w:rPr>
        <w:t>פלסנר</w:t>
      </w:r>
      <w:proofErr w:type="spellEnd"/>
      <w:r w:rsidRPr="008A4A6D">
        <w:rPr>
          <w:rFonts w:cs="David" w:hint="cs"/>
          <w:u w:val="single"/>
          <w:rtl/>
        </w:rPr>
        <w:t>:</w:t>
      </w:r>
    </w:p>
    <w:p w14:paraId="38915CE9" w14:textId="77777777" w:rsidR="008A4A6D" w:rsidRPr="008A4A6D" w:rsidRDefault="008A4A6D" w:rsidP="008A4A6D">
      <w:pPr>
        <w:bidi/>
        <w:jc w:val="both"/>
        <w:rPr>
          <w:rFonts w:cs="David" w:hint="cs"/>
          <w:rtl/>
        </w:rPr>
      </w:pPr>
    </w:p>
    <w:p w14:paraId="3BA63B80" w14:textId="77777777" w:rsidR="008A4A6D" w:rsidRPr="008A4A6D" w:rsidRDefault="008A4A6D" w:rsidP="008A4A6D">
      <w:pPr>
        <w:bidi/>
        <w:jc w:val="both"/>
        <w:rPr>
          <w:rFonts w:cs="David" w:hint="cs"/>
          <w:rtl/>
        </w:rPr>
      </w:pPr>
      <w:r w:rsidRPr="008A4A6D">
        <w:rPr>
          <w:rFonts w:cs="David" w:hint="cs"/>
          <w:rtl/>
        </w:rPr>
        <w:tab/>
        <w:t>תודה רבה, אדוני היושב ראש. דיבר חבר הכנסת אלדד מדם לבו על סבא וסבתא שלו. אז לגמרי במקרה גם סבא וסבתא שלי היו פליטים מגרמניה והגיעו למדינת ישראל- -</w:t>
      </w:r>
    </w:p>
    <w:p w14:paraId="734563B4" w14:textId="77777777" w:rsidR="008A4A6D" w:rsidRPr="008A4A6D" w:rsidRDefault="008A4A6D" w:rsidP="008A4A6D">
      <w:pPr>
        <w:bidi/>
        <w:jc w:val="both"/>
        <w:rPr>
          <w:rFonts w:cs="David" w:hint="cs"/>
          <w:rtl/>
        </w:rPr>
      </w:pPr>
    </w:p>
    <w:p w14:paraId="480EF829" w14:textId="77777777" w:rsidR="008A4A6D" w:rsidRPr="008A4A6D" w:rsidRDefault="008A4A6D" w:rsidP="008A4A6D">
      <w:pPr>
        <w:bidi/>
        <w:jc w:val="both"/>
        <w:rPr>
          <w:rFonts w:cs="David"/>
          <w:rtl/>
        </w:rPr>
      </w:pPr>
      <w:r w:rsidRPr="008A4A6D">
        <w:rPr>
          <w:rFonts w:cs="David" w:hint="eastAsia"/>
          <w:u w:val="single"/>
          <w:rtl/>
        </w:rPr>
        <w:t>אורי</w:t>
      </w:r>
      <w:r w:rsidRPr="008A4A6D">
        <w:rPr>
          <w:rFonts w:cs="David"/>
          <w:u w:val="single"/>
          <w:rtl/>
        </w:rPr>
        <w:t xml:space="preserve"> אריאל:</w:t>
      </w:r>
    </w:p>
    <w:p w14:paraId="01531BD5" w14:textId="77777777" w:rsidR="008A4A6D" w:rsidRPr="008A4A6D" w:rsidRDefault="008A4A6D" w:rsidP="008A4A6D">
      <w:pPr>
        <w:bidi/>
        <w:jc w:val="both"/>
        <w:rPr>
          <w:rFonts w:cs="David"/>
          <w:rtl/>
        </w:rPr>
      </w:pPr>
    </w:p>
    <w:p w14:paraId="6C5F732C" w14:textId="77777777" w:rsidR="008A4A6D" w:rsidRPr="008A4A6D" w:rsidRDefault="008A4A6D" w:rsidP="008A4A6D">
      <w:pPr>
        <w:bidi/>
        <w:jc w:val="both"/>
        <w:rPr>
          <w:rFonts w:cs="David" w:hint="cs"/>
          <w:rtl/>
        </w:rPr>
      </w:pPr>
      <w:r w:rsidRPr="008A4A6D">
        <w:rPr>
          <w:rFonts w:cs="David"/>
          <w:rtl/>
        </w:rPr>
        <w:tab/>
      </w:r>
      <w:r w:rsidRPr="008A4A6D">
        <w:rPr>
          <w:rFonts w:cs="David" w:hint="cs"/>
          <w:rtl/>
        </w:rPr>
        <w:t xml:space="preserve"> אתה יודע, זה ממש לא היה במקרה, זה היה ממש מכוון.</w:t>
      </w:r>
    </w:p>
    <w:p w14:paraId="24D2530D" w14:textId="77777777" w:rsidR="008A4A6D" w:rsidRPr="008A4A6D" w:rsidRDefault="008A4A6D" w:rsidP="008A4A6D">
      <w:pPr>
        <w:bidi/>
        <w:jc w:val="both"/>
        <w:rPr>
          <w:rFonts w:cs="David" w:hint="cs"/>
          <w:rtl/>
        </w:rPr>
      </w:pPr>
    </w:p>
    <w:p w14:paraId="33C8E6AD" w14:textId="77777777" w:rsidR="008A4A6D" w:rsidRPr="008A4A6D" w:rsidRDefault="008A4A6D" w:rsidP="008A4A6D">
      <w:pPr>
        <w:bidi/>
        <w:jc w:val="both"/>
        <w:rPr>
          <w:rFonts w:cs="David" w:hint="cs"/>
          <w:u w:val="single"/>
          <w:rtl/>
        </w:rPr>
      </w:pPr>
      <w:r w:rsidRPr="008A4A6D">
        <w:rPr>
          <w:rFonts w:cs="David" w:hint="cs"/>
          <w:u w:val="single"/>
          <w:rtl/>
        </w:rPr>
        <w:t xml:space="preserve">יוחנן </w:t>
      </w:r>
      <w:proofErr w:type="spellStart"/>
      <w:r w:rsidRPr="008A4A6D">
        <w:rPr>
          <w:rFonts w:cs="David" w:hint="cs"/>
          <w:u w:val="single"/>
          <w:rtl/>
        </w:rPr>
        <w:t>פלסנר</w:t>
      </w:r>
      <w:proofErr w:type="spellEnd"/>
      <w:r w:rsidRPr="008A4A6D">
        <w:rPr>
          <w:rFonts w:cs="David" w:hint="cs"/>
          <w:u w:val="single"/>
          <w:rtl/>
        </w:rPr>
        <w:t>:</w:t>
      </w:r>
    </w:p>
    <w:p w14:paraId="3D46433B" w14:textId="77777777" w:rsidR="008A4A6D" w:rsidRPr="008A4A6D" w:rsidRDefault="008A4A6D" w:rsidP="008A4A6D">
      <w:pPr>
        <w:bidi/>
        <w:jc w:val="both"/>
        <w:rPr>
          <w:rFonts w:cs="David" w:hint="cs"/>
          <w:rtl/>
        </w:rPr>
      </w:pPr>
    </w:p>
    <w:p w14:paraId="4B8DF3BE" w14:textId="77777777" w:rsidR="008A4A6D" w:rsidRPr="008A4A6D" w:rsidRDefault="008A4A6D" w:rsidP="008A4A6D">
      <w:pPr>
        <w:bidi/>
        <w:jc w:val="both"/>
        <w:rPr>
          <w:rFonts w:cs="David" w:hint="cs"/>
          <w:rtl/>
        </w:rPr>
      </w:pPr>
      <w:r w:rsidRPr="008A4A6D">
        <w:rPr>
          <w:rFonts w:cs="David" w:hint="cs"/>
          <w:rtl/>
        </w:rPr>
        <w:tab/>
        <w:t xml:space="preserve"> נכון.</w:t>
      </w:r>
    </w:p>
    <w:p w14:paraId="1FCC9A8A" w14:textId="77777777" w:rsidR="008A4A6D" w:rsidRPr="008A4A6D" w:rsidRDefault="008A4A6D" w:rsidP="008A4A6D">
      <w:pPr>
        <w:bidi/>
        <w:jc w:val="both"/>
        <w:rPr>
          <w:rFonts w:cs="David" w:hint="cs"/>
          <w:rtl/>
        </w:rPr>
      </w:pPr>
    </w:p>
    <w:p w14:paraId="075163CC" w14:textId="77777777" w:rsidR="008A4A6D" w:rsidRPr="008A4A6D" w:rsidRDefault="008A4A6D" w:rsidP="008A4A6D">
      <w:pPr>
        <w:bidi/>
        <w:jc w:val="both"/>
        <w:rPr>
          <w:rFonts w:cs="David" w:hint="cs"/>
          <w:rtl/>
        </w:rPr>
      </w:pPr>
      <w:r w:rsidRPr="008A4A6D">
        <w:rPr>
          <w:rFonts w:cs="David" w:hint="cs"/>
          <w:rtl/>
        </w:rPr>
        <w:tab/>
        <w:t>הם היו פליטים מגרמניה של המשטר הצורר הזה, והשפה הגרמנית לא נשמעה בביתם אף על פי שזאת הייתה שפת אמם, משום שהם רצו למחוק את העבר הזה. אז אני  מבין לחלוטין מאין מגיעים הדברים של חבר הכנסת אלדד. על-כן אני לא דובר גרמנית; אמי שגדלה בבית של פליטים מגרמניה לא דוברת גרמנית, והשפה הגרמנית מעוררת בכולנו אסוציאציות מאוד קשות.</w:t>
      </w:r>
    </w:p>
    <w:p w14:paraId="586E3D68" w14:textId="77777777" w:rsidR="008A4A6D" w:rsidRPr="008A4A6D" w:rsidRDefault="008A4A6D" w:rsidP="008A4A6D">
      <w:pPr>
        <w:bidi/>
        <w:jc w:val="both"/>
        <w:rPr>
          <w:rFonts w:cs="David" w:hint="cs"/>
          <w:rtl/>
        </w:rPr>
      </w:pPr>
    </w:p>
    <w:p w14:paraId="1836B6BF" w14:textId="77777777" w:rsidR="008A4A6D" w:rsidRPr="008A4A6D" w:rsidRDefault="008A4A6D" w:rsidP="008A4A6D">
      <w:pPr>
        <w:bidi/>
        <w:ind w:firstLine="567"/>
        <w:jc w:val="both"/>
        <w:rPr>
          <w:rFonts w:cs="David" w:hint="cs"/>
          <w:rtl/>
        </w:rPr>
      </w:pPr>
      <w:r w:rsidRPr="008A4A6D">
        <w:rPr>
          <w:rFonts w:cs="David" w:hint="cs"/>
          <w:rtl/>
        </w:rPr>
        <w:t>מעבר לכך, הפצע הפתוח ביחסי ישראל-גרמניה יישאר כזה לדורות. אין בביקור הזה ואין במחוות שנעשות בביקור הזה משום מחשבה או רצון, לטעמי, לאחות את הפצע הזה. הפצע הזה פתוח וראוי שהוא יישאר פתוח, וראוי שהזיכרון הזה יהיה המסד שעליו מבוססים היחסים שלנו עם גרמניה.</w:t>
      </w:r>
    </w:p>
    <w:p w14:paraId="060D6973" w14:textId="77777777" w:rsidR="008A4A6D" w:rsidRPr="008A4A6D" w:rsidRDefault="008A4A6D" w:rsidP="008A4A6D">
      <w:pPr>
        <w:bidi/>
        <w:ind w:firstLine="567"/>
        <w:jc w:val="both"/>
        <w:rPr>
          <w:rFonts w:cs="David" w:hint="cs"/>
          <w:rtl/>
        </w:rPr>
      </w:pPr>
    </w:p>
    <w:p w14:paraId="4B930CC3" w14:textId="77777777" w:rsidR="008A4A6D" w:rsidRPr="008A4A6D" w:rsidRDefault="008A4A6D" w:rsidP="008A4A6D">
      <w:pPr>
        <w:bidi/>
        <w:ind w:firstLine="567"/>
        <w:jc w:val="both"/>
        <w:rPr>
          <w:rFonts w:cs="David" w:hint="cs"/>
          <w:rtl/>
        </w:rPr>
      </w:pPr>
      <w:r w:rsidRPr="008A4A6D">
        <w:rPr>
          <w:rFonts w:cs="David" w:hint="cs"/>
          <w:rtl/>
        </w:rPr>
        <w:t xml:space="preserve">אבל צריך לקחת עוד דברים בחשבון: גרמניה היא היום הידידה היציבה ועוגן של תמיכה במדינת ישראל, באירופה, ואסור לנו לקחת את זה כמובן מאליו. יש לחצים אדירים, יש התחסדויות באירופה </w:t>
      </w:r>
      <w:r w:rsidRPr="008A4A6D">
        <w:rPr>
          <w:rFonts w:cs="David"/>
          <w:rtl/>
        </w:rPr>
        <w:t>–</w:t>
      </w:r>
      <w:r w:rsidRPr="008A4A6D">
        <w:rPr>
          <w:rFonts w:cs="David" w:hint="cs"/>
          <w:rtl/>
        </w:rPr>
        <w:t xml:space="preserve"> כל מי שבקי בזירת ההסברה הבינלאומית, ובעיקר האירופית מכיר בחשיבות של הדברים הללו- -</w:t>
      </w:r>
    </w:p>
    <w:p w14:paraId="635D6037" w14:textId="77777777" w:rsidR="008A4A6D" w:rsidRPr="008A4A6D" w:rsidRDefault="008A4A6D" w:rsidP="008A4A6D">
      <w:pPr>
        <w:bidi/>
        <w:jc w:val="both"/>
        <w:rPr>
          <w:rFonts w:cs="David" w:hint="cs"/>
          <w:rtl/>
        </w:rPr>
      </w:pPr>
    </w:p>
    <w:p w14:paraId="104113D9" w14:textId="77777777" w:rsidR="008A4A6D" w:rsidRPr="008A4A6D" w:rsidRDefault="008A4A6D" w:rsidP="008A4A6D">
      <w:pPr>
        <w:bidi/>
        <w:jc w:val="both"/>
        <w:rPr>
          <w:rFonts w:cs="David"/>
          <w:rtl/>
        </w:rPr>
      </w:pPr>
      <w:r w:rsidRPr="008A4A6D">
        <w:rPr>
          <w:rFonts w:cs="David" w:hint="eastAsia"/>
          <w:u w:val="single"/>
          <w:rtl/>
        </w:rPr>
        <w:t>אורי</w:t>
      </w:r>
      <w:r w:rsidRPr="008A4A6D">
        <w:rPr>
          <w:rFonts w:cs="David"/>
          <w:u w:val="single"/>
          <w:rtl/>
        </w:rPr>
        <w:t xml:space="preserve"> אריאל:</w:t>
      </w:r>
    </w:p>
    <w:p w14:paraId="2BA31498" w14:textId="77777777" w:rsidR="008A4A6D" w:rsidRPr="008A4A6D" w:rsidRDefault="008A4A6D" w:rsidP="008A4A6D">
      <w:pPr>
        <w:bidi/>
        <w:jc w:val="both"/>
        <w:rPr>
          <w:rFonts w:cs="David"/>
          <w:rtl/>
        </w:rPr>
      </w:pPr>
    </w:p>
    <w:p w14:paraId="2A59DDDE" w14:textId="77777777" w:rsidR="008A4A6D" w:rsidRPr="008A4A6D" w:rsidRDefault="008A4A6D" w:rsidP="008A4A6D">
      <w:pPr>
        <w:bidi/>
        <w:jc w:val="both"/>
        <w:rPr>
          <w:rFonts w:cs="David" w:hint="cs"/>
          <w:rtl/>
        </w:rPr>
      </w:pPr>
      <w:r w:rsidRPr="008A4A6D">
        <w:rPr>
          <w:rFonts w:cs="David"/>
          <w:rtl/>
        </w:rPr>
        <w:tab/>
      </w:r>
      <w:r w:rsidRPr="008A4A6D">
        <w:rPr>
          <w:rFonts w:cs="David" w:hint="cs"/>
          <w:rtl/>
        </w:rPr>
        <w:t>מה זאת אומרת, אם היא לא תדבר בכנסת העוגן ייקרע?</w:t>
      </w:r>
    </w:p>
    <w:p w14:paraId="54A14E89" w14:textId="77777777" w:rsidR="008A4A6D" w:rsidRPr="008A4A6D" w:rsidRDefault="008A4A6D" w:rsidP="008A4A6D">
      <w:pPr>
        <w:bidi/>
        <w:jc w:val="both"/>
        <w:rPr>
          <w:rFonts w:cs="David" w:hint="cs"/>
          <w:rtl/>
        </w:rPr>
      </w:pPr>
    </w:p>
    <w:p w14:paraId="4B4EC326" w14:textId="77777777" w:rsidR="008A4A6D" w:rsidRPr="008A4A6D" w:rsidRDefault="008A4A6D" w:rsidP="008A4A6D">
      <w:pPr>
        <w:bidi/>
        <w:jc w:val="both"/>
        <w:rPr>
          <w:rFonts w:cs="David" w:hint="cs"/>
          <w:rtl/>
        </w:rPr>
      </w:pPr>
      <w:r w:rsidRPr="008A4A6D">
        <w:rPr>
          <w:rFonts w:cs="David" w:hint="cs"/>
          <w:u w:val="single"/>
          <w:rtl/>
        </w:rPr>
        <w:t>רונית תירוש:</w:t>
      </w:r>
    </w:p>
    <w:p w14:paraId="27A1596E" w14:textId="77777777" w:rsidR="008A4A6D" w:rsidRPr="008A4A6D" w:rsidRDefault="008A4A6D" w:rsidP="008A4A6D">
      <w:pPr>
        <w:bidi/>
        <w:jc w:val="both"/>
        <w:rPr>
          <w:rFonts w:cs="David" w:hint="cs"/>
          <w:rtl/>
        </w:rPr>
      </w:pPr>
    </w:p>
    <w:p w14:paraId="73F09584" w14:textId="77777777" w:rsidR="008A4A6D" w:rsidRPr="008A4A6D" w:rsidRDefault="008A4A6D" w:rsidP="008A4A6D">
      <w:pPr>
        <w:bidi/>
        <w:jc w:val="both"/>
        <w:rPr>
          <w:rFonts w:cs="David" w:hint="cs"/>
          <w:rtl/>
        </w:rPr>
      </w:pPr>
      <w:r w:rsidRPr="008A4A6D">
        <w:rPr>
          <w:rFonts w:cs="David" w:hint="cs"/>
          <w:rtl/>
        </w:rPr>
        <w:tab/>
        <w:t xml:space="preserve"> כן.</w:t>
      </w:r>
    </w:p>
    <w:p w14:paraId="6FA4F0DF" w14:textId="77777777" w:rsidR="008A4A6D" w:rsidRPr="008A4A6D" w:rsidRDefault="008A4A6D" w:rsidP="008A4A6D">
      <w:pPr>
        <w:bidi/>
        <w:jc w:val="both"/>
        <w:rPr>
          <w:rFonts w:cs="David" w:hint="cs"/>
          <w:rtl/>
        </w:rPr>
      </w:pPr>
    </w:p>
    <w:p w14:paraId="25B98809" w14:textId="77777777" w:rsidR="008A4A6D" w:rsidRPr="008A4A6D" w:rsidRDefault="008A4A6D" w:rsidP="008A4A6D">
      <w:pPr>
        <w:bidi/>
        <w:jc w:val="both"/>
        <w:rPr>
          <w:rFonts w:cs="David" w:hint="cs"/>
          <w:rtl/>
        </w:rPr>
      </w:pPr>
      <w:r w:rsidRPr="008A4A6D">
        <w:rPr>
          <w:rFonts w:cs="David" w:hint="cs"/>
          <w:u w:val="single"/>
          <w:rtl/>
        </w:rPr>
        <w:t xml:space="preserve">יוחנן </w:t>
      </w:r>
      <w:proofErr w:type="spellStart"/>
      <w:r w:rsidRPr="008A4A6D">
        <w:rPr>
          <w:rFonts w:cs="David" w:hint="cs"/>
          <w:u w:val="single"/>
          <w:rtl/>
        </w:rPr>
        <w:t>פלסנר</w:t>
      </w:r>
      <w:proofErr w:type="spellEnd"/>
      <w:r w:rsidRPr="008A4A6D">
        <w:rPr>
          <w:rFonts w:cs="David" w:hint="cs"/>
          <w:u w:val="single"/>
          <w:rtl/>
        </w:rPr>
        <w:t>:</w:t>
      </w:r>
    </w:p>
    <w:p w14:paraId="59A47FD5" w14:textId="77777777" w:rsidR="008A4A6D" w:rsidRPr="008A4A6D" w:rsidRDefault="008A4A6D" w:rsidP="008A4A6D">
      <w:pPr>
        <w:bidi/>
        <w:jc w:val="both"/>
        <w:rPr>
          <w:rFonts w:cs="David" w:hint="cs"/>
          <w:rtl/>
        </w:rPr>
      </w:pPr>
    </w:p>
    <w:p w14:paraId="16C901EC" w14:textId="77777777" w:rsidR="008A4A6D" w:rsidRPr="008A4A6D" w:rsidRDefault="008A4A6D" w:rsidP="008A4A6D">
      <w:pPr>
        <w:bidi/>
        <w:jc w:val="both"/>
        <w:rPr>
          <w:rFonts w:cs="David" w:hint="cs"/>
          <w:rtl/>
        </w:rPr>
      </w:pPr>
      <w:r w:rsidRPr="008A4A6D">
        <w:rPr>
          <w:rFonts w:cs="David" w:hint="cs"/>
          <w:rtl/>
        </w:rPr>
        <w:tab/>
        <w:t xml:space="preserve">אני חושב שהעוגן הזה זקוק למיסוד ולקיבוע בלי שאנחנו מוותרים כהוא-זה על זיכרון העבר. ולאו דווקא בימים שמעמדנו הבינלאומי הוא סביר, אלא גם בימים שכלל הקהילה הבינלאומית יוצאת נגדנו וכל המתחסדים יוצאים מהחורים שלהם </w:t>
      </w:r>
      <w:r w:rsidRPr="008A4A6D">
        <w:rPr>
          <w:rFonts w:cs="David"/>
          <w:rtl/>
        </w:rPr>
        <w:t>–</w:t>
      </w:r>
      <w:r w:rsidRPr="008A4A6D">
        <w:rPr>
          <w:rFonts w:cs="David" w:hint="cs"/>
          <w:rtl/>
        </w:rPr>
        <w:t xml:space="preserve"> אנחנו יודעים שגרמניה, עם כל העוצמה שלה היא לצידנו- -</w:t>
      </w:r>
    </w:p>
    <w:p w14:paraId="385B71A8" w14:textId="77777777" w:rsidR="008A4A6D" w:rsidRPr="008A4A6D" w:rsidRDefault="008A4A6D" w:rsidP="008A4A6D">
      <w:pPr>
        <w:bidi/>
        <w:jc w:val="both"/>
        <w:rPr>
          <w:rFonts w:cs="David" w:hint="cs"/>
          <w:rtl/>
        </w:rPr>
      </w:pPr>
    </w:p>
    <w:p w14:paraId="27241958"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2EECFA3E" w14:textId="77777777" w:rsidR="008A4A6D" w:rsidRPr="008A4A6D" w:rsidRDefault="008A4A6D" w:rsidP="008A4A6D">
      <w:pPr>
        <w:bidi/>
        <w:jc w:val="both"/>
        <w:rPr>
          <w:rFonts w:cs="David" w:hint="cs"/>
          <w:rtl/>
        </w:rPr>
      </w:pPr>
    </w:p>
    <w:p w14:paraId="5448FBFB" w14:textId="77777777" w:rsidR="008A4A6D" w:rsidRPr="008A4A6D" w:rsidRDefault="008A4A6D" w:rsidP="008A4A6D">
      <w:pPr>
        <w:bidi/>
        <w:jc w:val="both"/>
        <w:rPr>
          <w:rFonts w:cs="David" w:hint="cs"/>
          <w:rtl/>
        </w:rPr>
      </w:pPr>
      <w:r w:rsidRPr="008A4A6D">
        <w:rPr>
          <w:rFonts w:cs="David" w:hint="cs"/>
          <w:rtl/>
        </w:rPr>
        <w:tab/>
        <w:t xml:space="preserve"> ותוסיף את מה שאמר חבר הכנסת אריאל על מה שהוא יודע בנושא הביטחוני, ואני מניח שהוא יודע.</w:t>
      </w:r>
    </w:p>
    <w:p w14:paraId="0EF7B5C3" w14:textId="77777777" w:rsidR="008A4A6D" w:rsidRPr="008A4A6D" w:rsidRDefault="008A4A6D" w:rsidP="008A4A6D">
      <w:pPr>
        <w:bidi/>
        <w:jc w:val="both"/>
        <w:rPr>
          <w:rFonts w:cs="David" w:hint="cs"/>
          <w:rtl/>
        </w:rPr>
      </w:pPr>
    </w:p>
    <w:p w14:paraId="5004AAB1" w14:textId="77777777" w:rsidR="008A4A6D" w:rsidRPr="008A4A6D" w:rsidRDefault="008A4A6D" w:rsidP="008A4A6D">
      <w:pPr>
        <w:bidi/>
        <w:jc w:val="both"/>
        <w:rPr>
          <w:rFonts w:cs="David" w:hint="cs"/>
          <w:rtl/>
        </w:rPr>
      </w:pPr>
      <w:r w:rsidRPr="008A4A6D">
        <w:rPr>
          <w:rFonts w:cs="David" w:hint="cs"/>
          <w:u w:val="single"/>
          <w:rtl/>
        </w:rPr>
        <w:t xml:space="preserve">יוחנן </w:t>
      </w:r>
      <w:proofErr w:type="spellStart"/>
      <w:r w:rsidRPr="008A4A6D">
        <w:rPr>
          <w:rFonts w:cs="David" w:hint="cs"/>
          <w:u w:val="single"/>
          <w:rtl/>
        </w:rPr>
        <w:t>פלסנר</w:t>
      </w:r>
      <w:proofErr w:type="spellEnd"/>
      <w:r w:rsidRPr="008A4A6D">
        <w:rPr>
          <w:rFonts w:cs="David" w:hint="cs"/>
          <w:u w:val="single"/>
          <w:rtl/>
        </w:rPr>
        <w:t>:</w:t>
      </w:r>
    </w:p>
    <w:p w14:paraId="5E15329F" w14:textId="77777777" w:rsidR="008A4A6D" w:rsidRPr="008A4A6D" w:rsidRDefault="008A4A6D" w:rsidP="008A4A6D">
      <w:pPr>
        <w:bidi/>
        <w:jc w:val="both"/>
        <w:rPr>
          <w:rFonts w:cs="David" w:hint="cs"/>
          <w:rtl/>
        </w:rPr>
      </w:pPr>
    </w:p>
    <w:p w14:paraId="6E43F44C" w14:textId="77777777" w:rsidR="008A4A6D" w:rsidRPr="008A4A6D" w:rsidRDefault="008A4A6D" w:rsidP="008A4A6D">
      <w:pPr>
        <w:bidi/>
        <w:jc w:val="both"/>
        <w:rPr>
          <w:rFonts w:cs="David" w:hint="cs"/>
          <w:rtl/>
        </w:rPr>
      </w:pPr>
      <w:r w:rsidRPr="008A4A6D">
        <w:rPr>
          <w:rFonts w:cs="David" w:hint="cs"/>
          <w:rtl/>
        </w:rPr>
        <w:tab/>
        <w:t xml:space="preserve">מעבר לתמיכה של גרמניה כמדינה, ישנה הקנצלרית </w:t>
      </w:r>
      <w:proofErr w:type="spellStart"/>
      <w:r w:rsidRPr="008A4A6D">
        <w:rPr>
          <w:rFonts w:cs="David" w:hint="cs"/>
          <w:rtl/>
        </w:rPr>
        <w:t>מרקל</w:t>
      </w:r>
      <w:proofErr w:type="spellEnd"/>
      <w:r w:rsidRPr="008A4A6D">
        <w:rPr>
          <w:rFonts w:cs="David" w:hint="cs"/>
          <w:rtl/>
        </w:rPr>
        <w:t>, שהתמיכה שלה במדינת ישראל היא תמיכה בלתי מסויגת בנושאים הביטחוניים והכלכליים. כשאנחנו מסתכלים קדימה יש לנו אינטרסים משותפים משמעותיים במגוון הנושאים שקשורים גם למזרח התיכון, גם בהקשרים של חימוש, גם בהקשרים של פירוק חימוש של מי שאנחנו רוצים לפרק את היכולות שלו. התמיכה של גרמניה, שיתוף הפעולה ובניית הידידות הזאת תוך זיכרון העבר ותוך אי מחיקת זיכרון העבר היא חשובה. לכן אנחנו צריכים להיות מסוגלים לתת לזה ביטוי גם בבית המחוקקים הישראלי.</w:t>
      </w:r>
    </w:p>
    <w:p w14:paraId="3FFFEF16" w14:textId="77777777" w:rsidR="008A4A6D" w:rsidRPr="008A4A6D" w:rsidRDefault="008A4A6D" w:rsidP="008A4A6D">
      <w:pPr>
        <w:bidi/>
        <w:jc w:val="both"/>
        <w:rPr>
          <w:rFonts w:cs="David" w:hint="cs"/>
          <w:rtl/>
        </w:rPr>
      </w:pPr>
    </w:p>
    <w:p w14:paraId="5883F2FC" w14:textId="77777777" w:rsidR="008A4A6D" w:rsidRPr="008A4A6D" w:rsidRDefault="008A4A6D" w:rsidP="008A4A6D">
      <w:pPr>
        <w:bidi/>
        <w:ind w:firstLine="567"/>
        <w:jc w:val="both"/>
        <w:rPr>
          <w:rFonts w:cs="David" w:hint="cs"/>
          <w:rtl/>
        </w:rPr>
      </w:pPr>
      <w:r w:rsidRPr="008A4A6D">
        <w:rPr>
          <w:rFonts w:cs="David" w:hint="cs"/>
          <w:rtl/>
        </w:rPr>
        <w:t xml:space="preserve"> לעניין התקנוני, לדעתי, לא מדובר על שינוי תקנון, אלא על הליכה בהתאם לתקנון. מביאים את זה לוועדת הכנסת, ולכן אין שום התפתלות, אלא התנהגות בהתאם לתקנון ובהתאם לאינטרס של מדינת ישראל- -</w:t>
      </w:r>
    </w:p>
    <w:p w14:paraId="590D9F23" w14:textId="77777777" w:rsidR="008A4A6D" w:rsidRPr="008A4A6D" w:rsidRDefault="008A4A6D" w:rsidP="008A4A6D">
      <w:pPr>
        <w:bidi/>
        <w:jc w:val="both"/>
        <w:rPr>
          <w:rFonts w:cs="David" w:hint="cs"/>
          <w:rtl/>
        </w:rPr>
      </w:pPr>
    </w:p>
    <w:p w14:paraId="7A9EE9A3" w14:textId="77777777" w:rsidR="008A4A6D" w:rsidRPr="008A4A6D" w:rsidRDefault="008A4A6D" w:rsidP="008A4A6D">
      <w:pPr>
        <w:bidi/>
        <w:jc w:val="both"/>
        <w:rPr>
          <w:rFonts w:cs="David" w:hint="cs"/>
          <w:u w:val="single"/>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3D760FF2" w14:textId="77777777" w:rsidR="008A4A6D" w:rsidRPr="008A4A6D" w:rsidRDefault="008A4A6D" w:rsidP="008A4A6D">
      <w:pPr>
        <w:bidi/>
        <w:jc w:val="both"/>
        <w:rPr>
          <w:rFonts w:cs="David" w:hint="cs"/>
          <w:u w:val="single"/>
          <w:rtl/>
        </w:rPr>
      </w:pPr>
    </w:p>
    <w:p w14:paraId="754E88F5" w14:textId="77777777" w:rsidR="008A4A6D" w:rsidRPr="008A4A6D" w:rsidRDefault="008A4A6D" w:rsidP="008A4A6D">
      <w:pPr>
        <w:bidi/>
        <w:jc w:val="both"/>
        <w:rPr>
          <w:rFonts w:cs="David" w:hint="cs"/>
          <w:rtl/>
        </w:rPr>
      </w:pPr>
      <w:r w:rsidRPr="008A4A6D">
        <w:rPr>
          <w:rFonts w:cs="David" w:hint="cs"/>
          <w:rtl/>
        </w:rPr>
        <w:tab/>
        <w:t>ודאי לא כיפוף התקנון.</w:t>
      </w:r>
    </w:p>
    <w:p w14:paraId="60E91B3C" w14:textId="77777777" w:rsidR="008A4A6D" w:rsidRPr="008A4A6D" w:rsidRDefault="008A4A6D" w:rsidP="008A4A6D">
      <w:pPr>
        <w:bidi/>
        <w:jc w:val="both"/>
        <w:rPr>
          <w:rFonts w:cs="David" w:hint="cs"/>
          <w:rtl/>
        </w:rPr>
      </w:pPr>
    </w:p>
    <w:p w14:paraId="69C6ACED" w14:textId="77777777" w:rsidR="008A4A6D" w:rsidRPr="008A4A6D" w:rsidRDefault="008A4A6D" w:rsidP="008A4A6D">
      <w:pPr>
        <w:bidi/>
        <w:jc w:val="both"/>
        <w:rPr>
          <w:rFonts w:cs="David" w:hint="cs"/>
          <w:u w:val="single"/>
          <w:rtl/>
        </w:rPr>
      </w:pPr>
      <w:r w:rsidRPr="008A4A6D">
        <w:rPr>
          <w:rFonts w:cs="David" w:hint="cs"/>
          <w:u w:val="single"/>
          <w:rtl/>
        </w:rPr>
        <w:t xml:space="preserve">יוחנן </w:t>
      </w:r>
      <w:proofErr w:type="spellStart"/>
      <w:r w:rsidRPr="008A4A6D">
        <w:rPr>
          <w:rFonts w:cs="David" w:hint="cs"/>
          <w:u w:val="single"/>
          <w:rtl/>
        </w:rPr>
        <w:t>פלסנר</w:t>
      </w:r>
      <w:proofErr w:type="spellEnd"/>
      <w:r w:rsidRPr="008A4A6D">
        <w:rPr>
          <w:rFonts w:cs="David" w:hint="cs"/>
          <w:u w:val="single"/>
          <w:rtl/>
        </w:rPr>
        <w:t>:</w:t>
      </w:r>
    </w:p>
    <w:p w14:paraId="05E50207" w14:textId="77777777" w:rsidR="008A4A6D" w:rsidRPr="008A4A6D" w:rsidRDefault="008A4A6D" w:rsidP="008A4A6D">
      <w:pPr>
        <w:bidi/>
        <w:jc w:val="both"/>
        <w:rPr>
          <w:rFonts w:cs="David" w:hint="cs"/>
          <w:rtl/>
        </w:rPr>
      </w:pPr>
    </w:p>
    <w:p w14:paraId="3D8B78AC" w14:textId="77777777" w:rsidR="008A4A6D" w:rsidRPr="008A4A6D" w:rsidRDefault="008A4A6D" w:rsidP="008A4A6D">
      <w:pPr>
        <w:bidi/>
        <w:jc w:val="both"/>
        <w:rPr>
          <w:rFonts w:cs="David" w:hint="cs"/>
          <w:rtl/>
        </w:rPr>
      </w:pPr>
      <w:r w:rsidRPr="008A4A6D">
        <w:rPr>
          <w:rFonts w:cs="David" w:hint="cs"/>
          <w:rtl/>
        </w:rPr>
        <w:tab/>
        <w:t xml:space="preserve"> - - ותוך זיכרון העבר.</w:t>
      </w:r>
    </w:p>
    <w:p w14:paraId="2AA125D1" w14:textId="77777777" w:rsidR="008A4A6D" w:rsidRPr="008A4A6D" w:rsidRDefault="008A4A6D" w:rsidP="008A4A6D">
      <w:pPr>
        <w:bidi/>
        <w:jc w:val="both"/>
        <w:rPr>
          <w:rFonts w:cs="David" w:hint="cs"/>
          <w:rtl/>
        </w:rPr>
      </w:pPr>
    </w:p>
    <w:p w14:paraId="033499C6" w14:textId="77777777" w:rsidR="008A4A6D" w:rsidRPr="008A4A6D" w:rsidRDefault="008A4A6D" w:rsidP="008A4A6D">
      <w:pPr>
        <w:bidi/>
        <w:jc w:val="both"/>
        <w:rPr>
          <w:rFonts w:cs="David"/>
          <w:u w:val="single"/>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13FBE20D" w14:textId="77777777" w:rsidR="008A4A6D" w:rsidRPr="008A4A6D" w:rsidRDefault="008A4A6D" w:rsidP="008A4A6D">
      <w:pPr>
        <w:bidi/>
        <w:jc w:val="both"/>
        <w:rPr>
          <w:rFonts w:cs="David" w:hint="cs"/>
          <w:u w:val="single"/>
          <w:rtl/>
        </w:rPr>
      </w:pPr>
    </w:p>
    <w:p w14:paraId="411BCB24" w14:textId="77777777" w:rsidR="008A4A6D" w:rsidRPr="008A4A6D" w:rsidRDefault="008A4A6D" w:rsidP="008A4A6D">
      <w:pPr>
        <w:bidi/>
        <w:jc w:val="both"/>
        <w:rPr>
          <w:rFonts w:cs="David" w:hint="cs"/>
          <w:rtl/>
        </w:rPr>
      </w:pPr>
      <w:r w:rsidRPr="008A4A6D">
        <w:rPr>
          <w:rFonts w:cs="David" w:hint="cs"/>
          <w:rtl/>
        </w:rPr>
        <w:tab/>
        <w:t>תודה. חבר הכנסת יואל חסון, בבקשה.</w:t>
      </w:r>
    </w:p>
    <w:p w14:paraId="624CFA52" w14:textId="77777777" w:rsidR="008A4A6D" w:rsidRPr="008A4A6D" w:rsidRDefault="008A4A6D" w:rsidP="008A4A6D">
      <w:pPr>
        <w:bidi/>
        <w:jc w:val="both"/>
        <w:rPr>
          <w:rFonts w:cs="David" w:hint="cs"/>
          <w:rtl/>
        </w:rPr>
      </w:pPr>
    </w:p>
    <w:p w14:paraId="3E2BF840" w14:textId="77777777" w:rsidR="008A4A6D" w:rsidRPr="008A4A6D" w:rsidRDefault="008A4A6D" w:rsidP="008A4A6D">
      <w:pPr>
        <w:pStyle w:val="Heading5"/>
        <w:rPr>
          <w:rFonts w:hint="cs"/>
          <w:sz w:val="24"/>
          <w:rtl/>
        </w:rPr>
      </w:pPr>
      <w:r w:rsidRPr="008A4A6D">
        <w:rPr>
          <w:rFonts w:hint="cs"/>
          <w:sz w:val="24"/>
          <w:u w:val="single"/>
          <w:rtl/>
        </w:rPr>
        <w:t>יואל חסון:</w:t>
      </w:r>
    </w:p>
    <w:p w14:paraId="37DF8EA2" w14:textId="77777777" w:rsidR="008A4A6D" w:rsidRPr="008A4A6D" w:rsidRDefault="008A4A6D" w:rsidP="008A4A6D">
      <w:pPr>
        <w:pStyle w:val="Heading5"/>
        <w:rPr>
          <w:rFonts w:hint="cs"/>
          <w:sz w:val="24"/>
          <w:rtl/>
        </w:rPr>
      </w:pPr>
    </w:p>
    <w:p w14:paraId="166FBF76" w14:textId="77777777" w:rsidR="008A4A6D" w:rsidRPr="008A4A6D" w:rsidRDefault="008A4A6D" w:rsidP="008A4A6D">
      <w:pPr>
        <w:bidi/>
        <w:jc w:val="both"/>
        <w:rPr>
          <w:rFonts w:cs="David" w:hint="cs"/>
          <w:rtl/>
        </w:rPr>
      </w:pPr>
      <w:r w:rsidRPr="008A4A6D">
        <w:rPr>
          <w:rFonts w:cs="David" w:hint="cs"/>
          <w:rtl/>
        </w:rPr>
        <w:tab/>
        <w:t xml:space="preserve">תודה, אדוני היושב ראש. אני מאוד מתחבר לדבריו של חבר הכנסת אלדד. גם אני לא נסעתי לגרמניה ולא מתכוון לנסוע לגרמניה, והתחושות שלי לגבי גרמניה הן חזקות ומשמעותיות כמו של כולנו, אני  משער. </w:t>
      </w:r>
    </w:p>
    <w:p w14:paraId="5810C6D7" w14:textId="77777777" w:rsidR="008A4A6D" w:rsidRPr="008A4A6D" w:rsidRDefault="008A4A6D" w:rsidP="008A4A6D">
      <w:pPr>
        <w:bidi/>
        <w:jc w:val="both"/>
        <w:rPr>
          <w:rFonts w:cs="David" w:hint="cs"/>
          <w:rtl/>
        </w:rPr>
      </w:pPr>
    </w:p>
    <w:p w14:paraId="16A9100F" w14:textId="77777777" w:rsidR="008A4A6D" w:rsidRPr="008A4A6D" w:rsidRDefault="008A4A6D" w:rsidP="008A4A6D">
      <w:pPr>
        <w:bidi/>
        <w:ind w:firstLine="567"/>
        <w:jc w:val="both"/>
        <w:rPr>
          <w:rFonts w:cs="David" w:hint="cs"/>
          <w:rtl/>
        </w:rPr>
      </w:pPr>
      <w:r w:rsidRPr="008A4A6D">
        <w:rPr>
          <w:rFonts w:cs="David" w:hint="cs"/>
          <w:rtl/>
        </w:rPr>
        <w:t xml:space="preserve">בעיניי, זה בדיוק כמו דוגמת הצוללות שחבר הכנסת אלדד נתן. כפי שאמרתי, אני לא נוסע לגרמניה, וגם כשקיבלתי הצעות מאז שנבחרתי לכנסת לא נסעתי לגרמניה, אבל אם יום אחד נסיעה שלי לגרמניה תהיה הכרחית כדי להמשיך ולקיים את מערכת הקשרים של ישראל עם גרמניה בתוקף תפקיד שאשא בו או שזאת תהיה מחויבות לאומית ממדרגה ראשונה </w:t>
      </w:r>
      <w:r w:rsidRPr="008A4A6D">
        <w:rPr>
          <w:rFonts w:cs="David"/>
          <w:rtl/>
        </w:rPr>
        <w:t>–</w:t>
      </w:r>
      <w:r w:rsidRPr="008A4A6D">
        <w:rPr>
          <w:rFonts w:cs="David" w:hint="cs"/>
          <w:rtl/>
        </w:rPr>
        <w:t xml:space="preserve"> אז, לדעתי, לא תהיה לי הבחירה. במובן מסוים זה גם במקרה הזה. סירוב של הכנסת לאפשר לקנצלרית להופיע בכנסת עלולות להיות לו משמעויות חמורות מאוד, לא טובות למדינת ישראל בסופו של דבר. </w:t>
      </w:r>
    </w:p>
    <w:p w14:paraId="6ED9BCC7" w14:textId="77777777" w:rsidR="008A4A6D" w:rsidRPr="008A4A6D" w:rsidRDefault="008A4A6D" w:rsidP="008A4A6D">
      <w:pPr>
        <w:bidi/>
        <w:ind w:firstLine="567"/>
        <w:jc w:val="both"/>
        <w:rPr>
          <w:rFonts w:cs="David" w:hint="cs"/>
          <w:rtl/>
        </w:rPr>
      </w:pPr>
    </w:p>
    <w:p w14:paraId="322C1A60" w14:textId="77777777" w:rsidR="008A4A6D" w:rsidRPr="008A4A6D" w:rsidRDefault="008A4A6D" w:rsidP="008A4A6D">
      <w:pPr>
        <w:bidi/>
        <w:ind w:firstLine="567"/>
        <w:jc w:val="both"/>
        <w:rPr>
          <w:rFonts w:cs="David" w:hint="cs"/>
          <w:rtl/>
        </w:rPr>
      </w:pPr>
      <w:r w:rsidRPr="008A4A6D">
        <w:rPr>
          <w:rFonts w:cs="David" w:hint="cs"/>
          <w:rtl/>
        </w:rPr>
        <w:t xml:space="preserve">אבל אני רוצה לתת לכם הצעה לחשוב על העניין הזה מכיוון אחר. בעיניי, כשהקנצלרית של גרמניה תעמוד על דוכן הנואמים בפרלמנט של העם היהודי של מדינת היהודים הריבונית, יש בזה יותר מסתם דבר </w:t>
      </w:r>
      <w:r w:rsidRPr="008A4A6D">
        <w:rPr>
          <w:rFonts w:cs="David"/>
          <w:rtl/>
        </w:rPr>
        <w:t>–</w:t>
      </w:r>
      <w:r w:rsidRPr="008A4A6D">
        <w:rPr>
          <w:rFonts w:cs="David" w:hint="cs"/>
          <w:rtl/>
        </w:rPr>
        <w:t xml:space="preserve"> יש בזה דבר גדול ומשמעותי ואמיתי. יש בזה, בעיניי, ההסברה הגדולה ביותר שניתן לעשות על העניין הזה של מה שעולל לנו העם הגרמני. הרי סביר להניח שהופעתה של הקנצלרית תזכה לסיקור נרחב מאוד בגרמניה; יש לזה ערך חשוב מבחינת ההסברה לדור הצעיר בגרמניה לאחר הדור של אלה שחוללו את השואה בגרמניה. לכן בעיניי דווקא הופעתה של הקנצלרית במליאת הכנסת על דוכן הכנסת, יש בה ניצחון גדול לעם היהודי.</w:t>
      </w:r>
    </w:p>
    <w:p w14:paraId="60FCA6EB" w14:textId="77777777" w:rsidR="008A4A6D" w:rsidRDefault="008A4A6D" w:rsidP="008A4A6D">
      <w:pPr>
        <w:bidi/>
        <w:jc w:val="both"/>
        <w:rPr>
          <w:rFonts w:cs="David" w:hint="cs"/>
          <w:rtl/>
        </w:rPr>
      </w:pPr>
    </w:p>
    <w:p w14:paraId="579C819A" w14:textId="77777777" w:rsidR="008A4A6D" w:rsidRDefault="008A4A6D" w:rsidP="008A4A6D">
      <w:pPr>
        <w:bidi/>
        <w:jc w:val="both"/>
        <w:rPr>
          <w:rFonts w:cs="David" w:hint="cs"/>
          <w:rtl/>
        </w:rPr>
      </w:pPr>
    </w:p>
    <w:p w14:paraId="2A24D0EE" w14:textId="77777777" w:rsidR="008A4A6D" w:rsidRDefault="008A4A6D" w:rsidP="008A4A6D">
      <w:pPr>
        <w:bidi/>
        <w:jc w:val="both"/>
        <w:rPr>
          <w:rFonts w:cs="David" w:hint="cs"/>
          <w:rtl/>
        </w:rPr>
      </w:pPr>
    </w:p>
    <w:p w14:paraId="61700816" w14:textId="77777777" w:rsidR="008A4A6D" w:rsidRDefault="008A4A6D" w:rsidP="008A4A6D">
      <w:pPr>
        <w:bidi/>
        <w:jc w:val="both"/>
        <w:rPr>
          <w:rFonts w:cs="David" w:hint="cs"/>
          <w:rtl/>
        </w:rPr>
      </w:pPr>
    </w:p>
    <w:p w14:paraId="21F314BA" w14:textId="77777777" w:rsidR="008A4A6D" w:rsidRDefault="008A4A6D" w:rsidP="008A4A6D">
      <w:pPr>
        <w:bidi/>
        <w:jc w:val="both"/>
        <w:rPr>
          <w:rFonts w:cs="David" w:hint="cs"/>
          <w:rtl/>
        </w:rPr>
      </w:pPr>
    </w:p>
    <w:p w14:paraId="056EEA28" w14:textId="77777777" w:rsidR="008A4A6D" w:rsidRPr="008A4A6D" w:rsidRDefault="008A4A6D" w:rsidP="008A4A6D">
      <w:pPr>
        <w:bidi/>
        <w:jc w:val="both"/>
        <w:rPr>
          <w:rFonts w:cs="David" w:hint="cs"/>
          <w:rtl/>
        </w:rPr>
      </w:pPr>
    </w:p>
    <w:p w14:paraId="0B19B80F" w14:textId="77777777" w:rsidR="008A4A6D" w:rsidRPr="008A4A6D" w:rsidRDefault="008A4A6D" w:rsidP="008A4A6D">
      <w:pPr>
        <w:bidi/>
        <w:jc w:val="both"/>
        <w:rPr>
          <w:rFonts w:cs="David"/>
          <w:u w:val="single"/>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74B6BB69" w14:textId="77777777" w:rsidR="008A4A6D" w:rsidRPr="008A4A6D" w:rsidRDefault="008A4A6D" w:rsidP="008A4A6D">
      <w:pPr>
        <w:bidi/>
        <w:jc w:val="both"/>
        <w:rPr>
          <w:rFonts w:cs="David" w:hint="cs"/>
          <w:u w:val="single"/>
          <w:rtl/>
        </w:rPr>
      </w:pPr>
    </w:p>
    <w:p w14:paraId="2140B28B" w14:textId="77777777" w:rsidR="008A4A6D" w:rsidRPr="008A4A6D" w:rsidRDefault="008A4A6D" w:rsidP="008A4A6D">
      <w:pPr>
        <w:bidi/>
        <w:jc w:val="both"/>
        <w:rPr>
          <w:rFonts w:cs="David" w:hint="cs"/>
          <w:rtl/>
        </w:rPr>
      </w:pPr>
      <w:r w:rsidRPr="008A4A6D">
        <w:rPr>
          <w:rFonts w:cs="David" w:hint="cs"/>
          <w:rtl/>
        </w:rPr>
        <w:tab/>
        <w:t>תודה רבה, אדוני. חבר הכנסת מיכאלי, בבקשה.</w:t>
      </w:r>
    </w:p>
    <w:p w14:paraId="4A0E3AAA" w14:textId="77777777" w:rsidR="008A4A6D" w:rsidRPr="008A4A6D" w:rsidRDefault="008A4A6D" w:rsidP="008A4A6D">
      <w:pPr>
        <w:bidi/>
        <w:jc w:val="both"/>
        <w:rPr>
          <w:rFonts w:cs="David" w:hint="cs"/>
          <w:rtl/>
        </w:rPr>
      </w:pPr>
    </w:p>
    <w:p w14:paraId="1EED6021" w14:textId="77777777" w:rsidR="008A4A6D" w:rsidRPr="008A4A6D" w:rsidRDefault="008A4A6D" w:rsidP="008A4A6D">
      <w:pPr>
        <w:bidi/>
        <w:jc w:val="both"/>
        <w:rPr>
          <w:rFonts w:cs="David" w:hint="cs"/>
          <w:rtl/>
        </w:rPr>
      </w:pPr>
      <w:smartTag w:uri="urn:schemas-microsoft-com:office:smarttags" w:element="PersonName">
        <w:r w:rsidRPr="008A4A6D">
          <w:rPr>
            <w:rFonts w:cs="David" w:hint="cs"/>
            <w:u w:val="single"/>
            <w:rtl/>
          </w:rPr>
          <w:t>אברהם מיכאלי</w:t>
        </w:r>
      </w:smartTag>
      <w:r w:rsidRPr="008A4A6D">
        <w:rPr>
          <w:rFonts w:cs="David" w:hint="cs"/>
          <w:u w:val="single"/>
          <w:rtl/>
        </w:rPr>
        <w:t>:</w:t>
      </w:r>
    </w:p>
    <w:p w14:paraId="138D99B3" w14:textId="77777777" w:rsidR="008A4A6D" w:rsidRPr="008A4A6D" w:rsidRDefault="008A4A6D" w:rsidP="008A4A6D">
      <w:pPr>
        <w:bidi/>
        <w:jc w:val="both"/>
        <w:rPr>
          <w:rFonts w:cs="David" w:hint="cs"/>
          <w:rtl/>
        </w:rPr>
      </w:pPr>
    </w:p>
    <w:p w14:paraId="3A4E14FC" w14:textId="77777777" w:rsidR="008A4A6D" w:rsidRPr="008A4A6D" w:rsidRDefault="008A4A6D" w:rsidP="008A4A6D">
      <w:pPr>
        <w:bidi/>
        <w:jc w:val="both"/>
        <w:rPr>
          <w:rFonts w:cs="David" w:hint="cs"/>
          <w:rtl/>
        </w:rPr>
      </w:pPr>
      <w:r w:rsidRPr="008A4A6D">
        <w:rPr>
          <w:rFonts w:cs="David" w:hint="cs"/>
          <w:rtl/>
        </w:rPr>
        <w:tab/>
        <w:t xml:space="preserve"> אדוני היושב ראש, אני מתייחס קודם כול לבקשה </w:t>
      </w:r>
      <w:proofErr w:type="spellStart"/>
      <w:r w:rsidRPr="008A4A6D">
        <w:rPr>
          <w:rFonts w:cs="David" w:hint="cs"/>
          <w:rtl/>
        </w:rPr>
        <w:t>הפורמלית</w:t>
      </w:r>
      <w:proofErr w:type="spellEnd"/>
      <w:r w:rsidRPr="008A4A6D">
        <w:rPr>
          <w:rFonts w:cs="David" w:hint="cs"/>
          <w:rtl/>
        </w:rPr>
        <w:t>. אני מבין שהבקשה הייתה לאשר נאום קנצלרית כי אם היה פה נשיא גרמניה, הדיון כנראה לא היה מתקיים בצורה כזאת מעמיקה- -</w:t>
      </w:r>
    </w:p>
    <w:p w14:paraId="6087E0C9" w14:textId="77777777" w:rsidR="008A4A6D" w:rsidRPr="008A4A6D" w:rsidRDefault="008A4A6D" w:rsidP="008A4A6D">
      <w:pPr>
        <w:bidi/>
        <w:jc w:val="both"/>
        <w:rPr>
          <w:rFonts w:cs="David" w:hint="cs"/>
          <w:rtl/>
        </w:rPr>
      </w:pPr>
    </w:p>
    <w:p w14:paraId="57C765AC" w14:textId="77777777" w:rsidR="008A4A6D" w:rsidRPr="008A4A6D" w:rsidRDefault="008A4A6D" w:rsidP="008A4A6D">
      <w:pPr>
        <w:bidi/>
        <w:jc w:val="both"/>
        <w:rPr>
          <w:rFonts w:cs="David" w:hint="cs"/>
          <w:rtl/>
        </w:rPr>
      </w:pPr>
      <w:r w:rsidRPr="008A4A6D">
        <w:rPr>
          <w:rFonts w:cs="David" w:hint="cs"/>
          <w:u w:val="single"/>
          <w:rtl/>
        </w:rPr>
        <w:t>מזכיר הכנסת איל ינון:</w:t>
      </w:r>
    </w:p>
    <w:p w14:paraId="17944B7B" w14:textId="77777777" w:rsidR="008A4A6D" w:rsidRPr="008A4A6D" w:rsidRDefault="008A4A6D" w:rsidP="008A4A6D">
      <w:pPr>
        <w:bidi/>
        <w:jc w:val="both"/>
        <w:rPr>
          <w:rFonts w:cs="David" w:hint="cs"/>
          <w:rtl/>
        </w:rPr>
      </w:pPr>
    </w:p>
    <w:p w14:paraId="2F2078EA" w14:textId="77777777" w:rsidR="008A4A6D" w:rsidRPr="008A4A6D" w:rsidRDefault="008A4A6D" w:rsidP="008A4A6D">
      <w:pPr>
        <w:bidi/>
        <w:jc w:val="both"/>
        <w:rPr>
          <w:rFonts w:cs="David" w:hint="cs"/>
          <w:rtl/>
        </w:rPr>
      </w:pPr>
      <w:r w:rsidRPr="008A4A6D">
        <w:rPr>
          <w:rFonts w:cs="David" w:hint="cs"/>
          <w:rtl/>
        </w:rPr>
        <w:tab/>
        <w:t>לא היה מתקיים דיון בכלל.</w:t>
      </w:r>
    </w:p>
    <w:p w14:paraId="0BCB6A93" w14:textId="77777777" w:rsidR="008A4A6D" w:rsidRPr="008A4A6D" w:rsidRDefault="008A4A6D" w:rsidP="008A4A6D">
      <w:pPr>
        <w:bidi/>
        <w:jc w:val="both"/>
        <w:rPr>
          <w:rFonts w:cs="David" w:hint="cs"/>
          <w:rtl/>
        </w:rPr>
      </w:pPr>
    </w:p>
    <w:p w14:paraId="15C43A69" w14:textId="77777777" w:rsidR="008A4A6D" w:rsidRPr="008A4A6D" w:rsidRDefault="008A4A6D" w:rsidP="008A4A6D">
      <w:pPr>
        <w:bidi/>
        <w:jc w:val="both"/>
        <w:rPr>
          <w:rFonts w:cs="David" w:hint="cs"/>
          <w:rtl/>
        </w:rPr>
      </w:pPr>
      <w:r w:rsidRPr="008A4A6D">
        <w:rPr>
          <w:rFonts w:cs="David" w:hint="cs"/>
          <w:u w:val="single"/>
          <w:rtl/>
        </w:rPr>
        <w:t>אברהם מיכאלי:</w:t>
      </w:r>
    </w:p>
    <w:p w14:paraId="240179AE" w14:textId="77777777" w:rsidR="008A4A6D" w:rsidRPr="008A4A6D" w:rsidRDefault="008A4A6D" w:rsidP="008A4A6D">
      <w:pPr>
        <w:bidi/>
        <w:jc w:val="both"/>
        <w:rPr>
          <w:rFonts w:cs="David" w:hint="cs"/>
          <w:rtl/>
        </w:rPr>
      </w:pPr>
    </w:p>
    <w:p w14:paraId="67A5D024" w14:textId="77777777" w:rsidR="008A4A6D" w:rsidRPr="008A4A6D" w:rsidRDefault="008A4A6D" w:rsidP="008A4A6D">
      <w:pPr>
        <w:bidi/>
        <w:jc w:val="both"/>
        <w:rPr>
          <w:rFonts w:cs="David" w:hint="cs"/>
          <w:rtl/>
        </w:rPr>
      </w:pPr>
      <w:r w:rsidRPr="008A4A6D">
        <w:rPr>
          <w:rFonts w:cs="David" w:hint="cs"/>
          <w:rtl/>
        </w:rPr>
        <w:tab/>
        <w:t>- - לכן בואו נשים את הנושא על השולחן. אנחנו בעצם רוצים ליצור תקדים באישור הנאום של הקנצלרית, והתקדים הזה יהיה תקדים לראשי ממשלה אחרים שירצו להופיע במליאת הכנסת- -</w:t>
      </w:r>
    </w:p>
    <w:p w14:paraId="5F2EDD4D" w14:textId="77777777" w:rsidR="008A4A6D" w:rsidRPr="008A4A6D" w:rsidRDefault="008A4A6D" w:rsidP="008A4A6D">
      <w:pPr>
        <w:bidi/>
        <w:jc w:val="both"/>
        <w:rPr>
          <w:rFonts w:cs="David" w:hint="cs"/>
          <w:rtl/>
        </w:rPr>
      </w:pPr>
    </w:p>
    <w:p w14:paraId="23ECC637"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4D7CED64" w14:textId="77777777" w:rsidR="008A4A6D" w:rsidRPr="008A4A6D" w:rsidRDefault="008A4A6D" w:rsidP="008A4A6D">
      <w:pPr>
        <w:bidi/>
        <w:jc w:val="both"/>
        <w:rPr>
          <w:rFonts w:cs="David" w:hint="cs"/>
          <w:rtl/>
        </w:rPr>
      </w:pPr>
    </w:p>
    <w:p w14:paraId="4CAC051F" w14:textId="77777777" w:rsidR="008A4A6D" w:rsidRPr="008A4A6D" w:rsidRDefault="008A4A6D" w:rsidP="008A4A6D">
      <w:pPr>
        <w:bidi/>
        <w:jc w:val="both"/>
        <w:rPr>
          <w:rFonts w:cs="David" w:hint="cs"/>
          <w:rtl/>
        </w:rPr>
      </w:pPr>
      <w:r w:rsidRPr="008A4A6D">
        <w:rPr>
          <w:rFonts w:cs="David" w:hint="cs"/>
          <w:rtl/>
        </w:rPr>
        <w:tab/>
        <w:t xml:space="preserve"> לא, לא. כל בקשה כזאת של מי שלא נמצא בקטגוריה שזכאי לדבר צריכה לעבור דרך הוועדה הזאת.</w:t>
      </w:r>
    </w:p>
    <w:p w14:paraId="7E4D5066" w14:textId="77777777" w:rsidR="008A4A6D" w:rsidRPr="008A4A6D" w:rsidRDefault="008A4A6D" w:rsidP="008A4A6D">
      <w:pPr>
        <w:bidi/>
        <w:jc w:val="both"/>
        <w:rPr>
          <w:rFonts w:cs="David" w:hint="cs"/>
          <w:rtl/>
        </w:rPr>
      </w:pPr>
    </w:p>
    <w:p w14:paraId="77124699"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אברהם מיכאלי:</w:t>
      </w:r>
    </w:p>
    <w:p w14:paraId="132B4B01" w14:textId="77777777" w:rsidR="008A4A6D" w:rsidRPr="008A4A6D" w:rsidRDefault="008A4A6D" w:rsidP="008A4A6D">
      <w:pPr>
        <w:tabs>
          <w:tab w:val="left" w:pos="389"/>
          <w:tab w:val="left" w:pos="929"/>
        </w:tabs>
        <w:bidi/>
        <w:jc w:val="both"/>
        <w:rPr>
          <w:rFonts w:cs="David" w:hint="cs"/>
          <w:u w:val="single"/>
          <w:rtl/>
        </w:rPr>
      </w:pPr>
    </w:p>
    <w:p w14:paraId="7EE91CBB" w14:textId="77777777" w:rsidR="008A4A6D" w:rsidRPr="008A4A6D" w:rsidRDefault="008A4A6D" w:rsidP="008A4A6D">
      <w:pPr>
        <w:bidi/>
        <w:jc w:val="both"/>
        <w:rPr>
          <w:rFonts w:cs="David" w:hint="cs"/>
          <w:rtl/>
        </w:rPr>
      </w:pPr>
      <w:r w:rsidRPr="008A4A6D">
        <w:rPr>
          <w:rFonts w:cs="David" w:hint="cs"/>
          <w:rtl/>
        </w:rPr>
        <w:tab/>
        <w:t xml:space="preserve"> אבל עד עכשיו היה קנצלר אחר שהופיע במליאה?</w:t>
      </w:r>
    </w:p>
    <w:p w14:paraId="50003B0D" w14:textId="77777777" w:rsidR="008A4A6D" w:rsidRPr="008A4A6D" w:rsidRDefault="008A4A6D" w:rsidP="008A4A6D">
      <w:pPr>
        <w:bidi/>
        <w:jc w:val="both"/>
        <w:rPr>
          <w:rFonts w:cs="David" w:hint="cs"/>
          <w:rtl/>
        </w:rPr>
      </w:pPr>
    </w:p>
    <w:p w14:paraId="33E64B26" w14:textId="77777777" w:rsidR="008A4A6D" w:rsidRPr="008A4A6D" w:rsidRDefault="008A4A6D" w:rsidP="008A4A6D">
      <w:pPr>
        <w:bidi/>
        <w:jc w:val="both"/>
        <w:rPr>
          <w:rFonts w:cs="David" w:hint="cs"/>
          <w:u w:val="single"/>
          <w:rtl/>
        </w:rPr>
      </w:pPr>
      <w:r w:rsidRPr="008A4A6D">
        <w:rPr>
          <w:rFonts w:cs="David" w:hint="cs"/>
          <w:u w:val="single"/>
          <w:rtl/>
        </w:rPr>
        <w:t>אריה אלדד:</w:t>
      </w:r>
    </w:p>
    <w:p w14:paraId="24DDBA16" w14:textId="77777777" w:rsidR="008A4A6D" w:rsidRPr="008A4A6D" w:rsidRDefault="008A4A6D" w:rsidP="008A4A6D">
      <w:pPr>
        <w:bidi/>
        <w:jc w:val="both"/>
        <w:rPr>
          <w:rFonts w:cs="David" w:hint="cs"/>
          <w:u w:val="single"/>
          <w:rtl/>
        </w:rPr>
      </w:pPr>
    </w:p>
    <w:p w14:paraId="6938AA31" w14:textId="77777777" w:rsidR="008A4A6D" w:rsidRPr="008A4A6D" w:rsidRDefault="008A4A6D" w:rsidP="008A4A6D">
      <w:pPr>
        <w:bidi/>
        <w:jc w:val="both"/>
        <w:rPr>
          <w:rFonts w:cs="David" w:hint="cs"/>
          <w:rtl/>
        </w:rPr>
      </w:pPr>
      <w:r w:rsidRPr="008A4A6D">
        <w:rPr>
          <w:rFonts w:cs="David" w:hint="cs"/>
          <w:rtl/>
        </w:rPr>
        <w:tab/>
        <w:t xml:space="preserve"> ראש ממשלה אחר?</w:t>
      </w:r>
    </w:p>
    <w:p w14:paraId="3DE60F97" w14:textId="77777777" w:rsidR="008A4A6D" w:rsidRPr="008A4A6D" w:rsidRDefault="008A4A6D" w:rsidP="008A4A6D">
      <w:pPr>
        <w:bidi/>
        <w:jc w:val="both"/>
        <w:rPr>
          <w:rFonts w:cs="David" w:hint="cs"/>
          <w:rtl/>
        </w:rPr>
      </w:pPr>
    </w:p>
    <w:p w14:paraId="3DF0DC03" w14:textId="77777777" w:rsidR="008A4A6D" w:rsidRPr="008A4A6D" w:rsidRDefault="008A4A6D" w:rsidP="008A4A6D">
      <w:pPr>
        <w:bidi/>
        <w:jc w:val="both"/>
        <w:rPr>
          <w:rFonts w:cs="David"/>
          <w:u w:val="single"/>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5C3535DB" w14:textId="77777777" w:rsidR="008A4A6D" w:rsidRPr="008A4A6D" w:rsidRDefault="008A4A6D" w:rsidP="008A4A6D">
      <w:pPr>
        <w:bidi/>
        <w:jc w:val="both"/>
        <w:rPr>
          <w:rFonts w:cs="David" w:hint="cs"/>
          <w:u w:val="single"/>
          <w:rtl/>
        </w:rPr>
      </w:pPr>
    </w:p>
    <w:p w14:paraId="005FF970" w14:textId="77777777" w:rsidR="008A4A6D" w:rsidRPr="008A4A6D" w:rsidRDefault="008A4A6D" w:rsidP="008A4A6D">
      <w:pPr>
        <w:bidi/>
        <w:jc w:val="both"/>
        <w:rPr>
          <w:rFonts w:cs="David" w:hint="cs"/>
          <w:rtl/>
        </w:rPr>
      </w:pPr>
      <w:r w:rsidRPr="008A4A6D">
        <w:rPr>
          <w:rFonts w:cs="David" w:hint="cs"/>
          <w:rtl/>
        </w:rPr>
        <w:tab/>
        <w:t>אני לא יודע.</w:t>
      </w:r>
    </w:p>
    <w:p w14:paraId="7CF10038" w14:textId="77777777" w:rsidR="008A4A6D" w:rsidRPr="008A4A6D" w:rsidRDefault="008A4A6D" w:rsidP="008A4A6D">
      <w:pPr>
        <w:bidi/>
        <w:jc w:val="both"/>
        <w:rPr>
          <w:rFonts w:cs="David" w:hint="cs"/>
          <w:rtl/>
        </w:rPr>
      </w:pPr>
    </w:p>
    <w:p w14:paraId="44A26FF0" w14:textId="77777777" w:rsidR="008A4A6D" w:rsidRPr="008A4A6D" w:rsidRDefault="008A4A6D" w:rsidP="008A4A6D">
      <w:pPr>
        <w:bidi/>
        <w:jc w:val="both"/>
        <w:rPr>
          <w:rFonts w:cs="David" w:hint="cs"/>
          <w:rtl/>
        </w:rPr>
      </w:pPr>
      <w:r w:rsidRPr="008A4A6D">
        <w:rPr>
          <w:rFonts w:cs="David" w:hint="cs"/>
          <w:u w:val="single"/>
          <w:rtl/>
        </w:rPr>
        <w:t>אברהם מיכאלי:</w:t>
      </w:r>
    </w:p>
    <w:p w14:paraId="26AD1B56" w14:textId="77777777" w:rsidR="008A4A6D" w:rsidRPr="008A4A6D" w:rsidRDefault="008A4A6D" w:rsidP="008A4A6D">
      <w:pPr>
        <w:bidi/>
        <w:jc w:val="both"/>
        <w:rPr>
          <w:rFonts w:cs="David" w:hint="cs"/>
          <w:rtl/>
        </w:rPr>
      </w:pPr>
    </w:p>
    <w:p w14:paraId="59FE8137" w14:textId="77777777" w:rsidR="008A4A6D" w:rsidRPr="008A4A6D" w:rsidRDefault="008A4A6D" w:rsidP="008A4A6D">
      <w:pPr>
        <w:bidi/>
        <w:jc w:val="both"/>
        <w:rPr>
          <w:rFonts w:cs="David" w:hint="cs"/>
          <w:rtl/>
        </w:rPr>
      </w:pPr>
      <w:r w:rsidRPr="008A4A6D">
        <w:rPr>
          <w:rFonts w:cs="David" w:hint="cs"/>
          <w:rtl/>
        </w:rPr>
        <w:tab/>
        <w:t xml:space="preserve">יפה. לכן הבקשה </w:t>
      </w:r>
      <w:proofErr w:type="spellStart"/>
      <w:r w:rsidRPr="008A4A6D">
        <w:rPr>
          <w:rFonts w:cs="David" w:hint="cs"/>
          <w:rtl/>
        </w:rPr>
        <w:t>הפורמלית</w:t>
      </w:r>
      <w:proofErr w:type="spellEnd"/>
      <w:r w:rsidRPr="008A4A6D">
        <w:rPr>
          <w:rFonts w:cs="David" w:hint="cs"/>
          <w:rtl/>
        </w:rPr>
        <w:t xml:space="preserve"> היא האם לאשר לקנצלרית כקנצלרית או לא. זאת שאלה אחת. לדעתי, יש לשקול בעניין הזה, אבל שנדע שמעתה ואילך שאנחנו עלולים להעליב ראש ממשלה אחר שירצה להופיע אם לא ניתן לו להופיע. </w:t>
      </w:r>
    </w:p>
    <w:p w14:paraId="13B0060E" w14:textId="77777777" w:rsidR="008A4A6D" w:rsidRPr="008A4A6D" w:rsidRDefault="008A4A6D" w:rsidP="008A4A6D">
      <w:pPr>
        <w:bidi/>
        <w:jc w:val="both"/>
        <w:rPr>
          <w:rFonts w:cs="David" w:hint="cs"/>
          <w:rtl/>
        </w:rPr>
      </w:pPr>
    </w:p>
    <w:p w14:paraId="62E51037" w14:textId="77777777" w:rsidR="008A4A6D" w:rsidRPr="008A4A6D" w:rsidRDefault="008A4A6D" w:rsidP="008A4A6D">
      <w:pPr>
        <w:bidi/>
        <w:ind w:firstLine="567"/>
        <w:jc w:val="both"/>
        <w:rPr>
          <w:rFonts w:cs="David" w:hint="cs"/>
          <w:rtl/>
        </w:rPr>
      </w:pPr>
      <w:r w:rsidRPr="008A4A6D">
        <w:rPr>
          <w:rFonts w:cs="David" w:hint="cs"/>
          <w:rtl/>
        </w:rPr>
        <w:t xml:space="preserve">עכשיו בעניין השפה הגרמנית. אני מבין שעיקר החברים פה מפתחים זאת הסלידה שיש לנו מלשמוע את השפה הגרמנית במליאה. אני מצטרף לכל מילה שאמר פה חבר הכנסת אלדד, לכולנו יש הזיכרון הנורא משמיעת השפה הזאת גם בתקשורת ובכל מקום ששומעים אותה. אבל אני הייתי מצרף לשפה הגרמנית עוד כמה שפות שהיו לא פחות אנטישמיות מהגרמנית, לפחות בראייתי </w:t>
      </w:r>
      <w:r w:rsidRPr="008A4A6D">
        <w:rPr>
          <w:rFonts w:cs="David"/>
          <w:rtl/>
        </w:rPr>
        <w:t>–</w:t>
      </w:r>
      <w:r w:rsidRPr="008A4A6D">
        <w:rPr>
          <w:rFonts w:cs="David" w:hint="cs"/>
          <w:rtl/>
        </w:rPr>
        <w:t xml:space="preserve"> האוקראינית והפולנית, והן כן נשמעו במליאת הכנסת בעבר כשהגיעו לכאן ראשי מדינה מאותן מדינות. הם גם רצחו יהודים, לא אחד או שניים, אלא מאות אלפים. </w:t>
      </w:r>
    </w:p>
    <w:p w14:paraId="08ABF29D" w14:textId="77777777" w:rsidR="008A4A6D" w:rsidRPr="008A4A6D" w:rsidRDefault="008A4A6D" w:rsidP="008A4A6D">
      <w:pPr>
        <w:bidi/>
        <w:ind w:firstLine="567"/>
        <w:jc w:val="both"/>
        <w:rPr>
          <w:rFonts w:cs="David" w:hint="cs"/>
          <w:rtl/>
        </w:rPr>
      </w:pPr>
    </w:p>
    <w:p w14:paraId="47872256" w14:textId="77777777" w:rsidR="008A4A6D" w:rsidRDefault="008A4A6D" w:rsidP="008A4A6D">
      <w:pPr>
        <w:bidi/>
        <w:ind w:firstLine="567"/>
        <w:jc w:val="both"/>
        <w:rPr>
          <w:rFonts w:cs="David" w:hint="cs"/>
          <w:rtl/>
        </w:rPr>
      </w:pPr>
      <w:r w:rsidRPr="008A4A6D">
        <w:rPr>
          <w:rFonts w:cs="David" w:hint="cs"/>
          <w:rtl/>
        </w:rPr>
        <w:t xml:space="preserve">לכן לא הייתי רוצה להשליך את הקשר של מדינת ישראל עם אותן מדינות ידידותיות, כמו גרמניה, אוקראינה ופולין שאנחנו מקיימים איתן היום קשרי ידידות להצלת מדינת ישראל ולטובתה. אנחנו עדיין לא הגענו למצב של "לבדד תשכון", ונחיה כאן במדינה כזאת שבה אנחנו לא צריכים אף אחד בעולם. לכן עם כל המחאה נגד השפה הזאת, השאלה היא איך אפשר לסרב אם היא ביקשה. אני מאמין שאף אחד לא נידב סתם שהיא תופיע במליאת הכנסת, וכנראה יש </w:t>
      </w:r>
    </w:p>
    <w:p w14:paraId="263D2B04" w14:textId="77777777" w:rsidR="008A4A6D" w:rsidRDefault="008A4A6D" w:rsidP="008A4A6D">
      <w:pPr>
        <w:bidi/>
        <w:ind w:firstLine="567"/>
        <w:jc w:val="both"/>
        <w:rPr>
          <w:rFonts w:cs="David" w:hint="cs"/>
          <w:rtl/>
        </w:rPr>
      </w:pPr>
    </w:p>
    <w:p w14:paraId="13A7EFE7" w14:textId="77777777" w:rsidR="008A4A6D" w:rsidRDefault="008A4A6D" w:rsidP="008A4A6D">
      <w:pPr>
        <w:bidi/>
        <w:ind w:firstLine="567"/>
        <w:jc w:val="both"/>
        <w:rPr>
          <w:rFonts w:cs="David" w:hint="cs"/>
          <w:rtl/>
        </w:rPr>
      </w:pPr>
    </w:p>
    <w:p w14:paraId="2CAB3448" w14:textId="77777777" w:rsidR="008A4A6D" w:rsidRPr="008A4A6D" w:rsidRDefault="008A4A6D" w:rsidP="008A4A6D">
      <w:pPr>
        <w:bidi/>
        <w:ind w:firstLine="567"/>
        <w:jc w:val="both"/>
        <w:rPr>
          <w:rFonts w:cs="David" w:hint="cs"/>
          <w:rtl/>
        </w:rPr>
      </w:pPr>
      <w:r w:rsidRPr="008A4A6D">
        <w:rPr>
          <w:rFonts w:cs="David" w:hint="cs"/>
          <w:rtl/>
        </w:rPr>
        <w:t>בקשה ממנה להופיע במליאת הכנסת. אנחנו עלולים לשבש את מערכת היחסים הטובה שיש לנו עם גרמניה, ועם כל הצער והמחאה, לדעתי, צריך לאשר את זה.</w:t>
      </w:r>
    </w:p>
    <w:p w14:paraId="3F016CF2" w14:textId="77777777" w:rsidR="008A4A6D" w:rsidRPr="008A4A6D" w:rsidRDefault="008A4A6D" w:rsidP="008A4A6D">
      <w:pPr>
        <w:bidi/>
        <w:jc w:val="both"/>
        <w:rPr>
          <w:rFonts w:cs="David" w:hint="cs"/>
          <w:rtl/>
        </w:rPr>
      </w:pPr>
    </w:p>
    <w:p w14:paraId="34BD61FF"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6065448F" w14:textId="77777777" w:rsidR="008A4A6D" w:rsidRPr="008A4A6D" w:rsidRDefault="008A4A6D" w:rsidP="008A4A6D">
      <w:pPr>
        <w:bidi/>
        <w:jc w:val="both"/>
        <w:rPr>
          <w:rFonts w:cs="David" w:hint="cs"/>
          <w:rtl/>
        </w:rPr>
      </w:pPr>
    </w:p>
    <w:p w14:paraId="28040262" w14:textId="77777777" w:rsidR="008A4A6D" w:rsidRPr="008A4A6D" w:rsidRDefault="008A4A6D" w:rsidP="008A4A6D">
      <w:pPr>
        <w:bidi/>
        <w:jc w:val="both"/>
        <w:rPr>
          <w:rFonts w:cs="David" w:hint="cs"/>
          <w:rtl/>
        </w:rPr>
      </w:pPr>
      <w:r w:rsidRPr="008A4A6D">
        <w:rPr>
          <w:rFonts w:cs="David" w:hint="cs"/>
          <w:rtl/>
        </w:rPr>
        <w:tab/>
        <w:t>תודה רבה. בהמשך למה שאמרת, חבר הכנסת מיכאלי, אירופה עייפה ממדינת ישראל; קצה נפשה של אירופה ממה שקורה כאן באזור. לשמר עוד מקום כמו גרמניה וכמו אישיות שעומדת בראש המדינה הזאת זה ערך לאומי למדינת ישראל, והיא צריכה לאחוז אותו, לחבק אותו ולתת לו את כל הכבוד הראוי.</w:t>
      </w:r>
    </w:p>
    <w:p w14:paraId="3CDC3AAD" w14:textId="77777777" w:rsidR="008A4A6D" w:rsidRPr="008A4A6D" w:rsidRDefault="008A4A6D" w:rsidP="008A4A6D">
      <w:pPr>
        <w:bidi/>
        <w:jc w:val="both"/>
        <w:rPr>
          <w:rFonts w:cs="David" w:hint="cs"/>
          <w:rtl/>
        </w:rPr>
      </w:pPr>
    </w:p>
    <w:p w14:paraId="67C3C6DA" w14:textId="77777777" w:rsidR="008A4A6D" w:rsidRPr="008A4A6D" w:rsidRDefault="008A4A6D" w:rsidP="008A4A6D">
      <w:pPr>
        <w:bidi/>
        <w:jc w:val="both"/>
        <w:rPr>
          <w:rFonts w:cs="David" w:hint="cs"/>
          <w:rtl/>
        </w:rPr>
      </w:pPr>
      <w:r w:rsidRPr="008A4A6D">
        <w:rPr>
          <w:rFonts w:cs="David" w:hint="cs"/>
          <w:u w:val="single"/>
          <w:rtl/>
        </w:rPr>
        <w:t>אברהם מיכאלי:</w:t>
      </w:r>
    </w:p>
    <w:p w14:paraId="5CB08863" w14:textId="77777777" w:rsidR="008A4A6D" w:rsidRPr="008A4A6D" w:rsidRDefault="008A4A6D" w:rsidP="008A4A6D">
      <w:pPr>
        <w:bidi/>
        <w:jc w:val="both"/>
        <w:rPr>
          <w:rFonts w:cs="David" w:hint="cs"/>
          <w:rtl/>
        </w:rPr>
      </w:pPr>
    </w:p>
    <w:p w14:paraId="7B6D2D15" w14:textId="77777777" w:rsidR="008A4A6D" w:rsidRPr="008A4A6D" w:rsidRDefault="008A4A6D" w:rsidP="008A4A6D">
      <w:pPr>
        <w:bidi/>
        <w:jc w:val="both"/>
        <w:rPr>
          <w:rFonts w:cs="David" w:hint="cs"/>
          <w:rtl/>
        </w:rPr>
      </w:pPr>
      <w:r w:rsidRPr="008A4A6D">
        <w:rPr>
          <w:rFonts w:cs="David" w:hint="cs"/>
          <w:rtl/>
        </w:rPr>
        <w:tab/>
        <w:t xml:space="preserve"> כחבר משלחת לפרלמנט האירופי אני מעיד על כך שאנחנו לא רק לא רצויים באירופה, אלא הם באים אלינו בטענות כמה אנחנו טיפשים שאנחנו לא יודעים להיות מחוברים עם המדינות השונות באירופה.</w:t>
      </w:r>
    </w:p>
    <w:p w14:paraId="266766C8" w14:textId="77777777" w:rsidR="008A4A6D" w:rsidRPr="008A4A6D" w:rsidRDefault="008A4A6D" w:rsidP="008A4A6D">
      <w:pPr>
        <w:bidi/>
        <w:jc w:val="both"/>
        <w:rPr>
          <w:rFonts w:cs="David" w:hint="cs"/>
          <w:rtl/>
        </w:rPr>
      </w:pPr>
    </w:p>
    <w:p w14:paraId="67DECCB6" w14:textId="77777777" w:rsidR="008A4A6D" w:rsidRPr="008A4A6D" w:rsidRDefault="008A4A6D" w:rsidP="008A4A6D">
      <w:pPr>
        <w:bidi/>
        <w:jc w:val="both"/>
        <w:rPr>
          <w:rFonts w:cs="David"/>
          <w:u w:val="single"/>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69605BF3" w14:textId="77777777" w:rsidR="008A4A6D" w:rsidRPr="008A4A6D" w:rsidRDefault="008A4A6D" w:rsidP="008A4A6D">
      <w:pPr>
        <w:bidi/>
        <w:jc w:val="both"/>
        <w:rPr>
          <w:rFonts w:cs="David" w:hint="cs"/>
          <w:u w:val="single"/>
          <w:rtl/>
        </w:rPr>
      </w:pPr>
    </w:p>
    <w:p w14:paraId="30B46074" w14:textId="77777777" w:rsidR="008A4A6D" w:rsidRPr="008A4A6D" w:rsidRDefault="008A4A6D" w:rsidP="008A4A6D">
      <w:pPr>
        <w:bidi/>
        <w:jc w:val="both"/>
        <w:rPr>
          <w:rFonts w:cs="David" w:hint="cs"/>
          <w:rtl/>
        </w:rPr>
      </w:pPr>
      <w:r w:rsidRPr="008A4A6D">
        <w:rPr>
          <w:rFonts w:cs="David" w:hint="cs"/>
          <w:rtl/>
        </w:rPr>
        <w:tab/>
        <w:t>חבר הכנסת זיו, בבקשה.</w:t>
      </w:r>
    </w:p>
    <w:p w14:paraId="12E5208E" w14:textId="77777777" w:rsidR="008A4A6D" w:rsidRPr="008A4A6D" w:rsidRDefault="008A4A6D" w:rsidP="008A4A6D">
      <w:pPr>
        <w:bidi/>
        <w:jc w:val="both"/>
        <w:rPr>
          <w:rFonts w:cs="David" w:hint="cs"/>
          <w:rtl/>
        </w:rPr>
      </w:pPr>
    </w:p>
    <w:p w14:paraId="7B1E95F7" w14:textId="77777777" w:rsidR="008A4A6D" w:rsidRPr="008A4A6D" w:rsidRDefault="008A4A6D" w:rsidP="008A4A6D">
      <w:pPr>
        <w:pStyle w:val="Heading5"/>
        <w:rPr>
          <w:rFonts w:hint="cs"/>
          <w:sz w:val="24"/>
          <w:rtl/>
        </w:rPr>
      </w:pPr>
      <w:r w:rsidRPr="008A4A6D">
        <w:rPr>
          <w:rFonts w:hint="cs"/>
          <w:sz w:val="24"/>
          <w:u w:val="single"/>
          <w:rtl/>
        </w:rPr>
        <w:t>יואל חסון:</w:t>
      </w:r>
    </w:p>
    <w:p w14:paraId="5F6C0F47" w14:textId="77777777" w:rsidR="008A4A6D" w:rsidRPr="008A4A6D" w:rsidRDefault="008A4A6D" w:rsidP="008A4A6D">
      <w:pPr>
        <w:pStyle w:val="Heading5"/>
        <w:rPr>
          <w:rFonts w:hint="cs"/>
          <w:sz w:val="24"/>
          <w:rtl/>
        </w:rPr>
      </w:pPr>
    </w:p>
    <w:p w14:paraId="4F92FC05" w14:textId="77777777" w:rsidR="008A4A6D" w:rsidRPr="008A4A6D" w:rsidRDefault="008A4A6D" w:rsidP="008A4A6D">
      <w:pPr>
        <w:bidi/>
        <w:jc w:val="both"/>
        <w:rPr>
          <w:rFonts w:cs="David" w:hint="cs"/>
          <w:rtl/>
        </w:rPr>
      </w:pPr>
      <w:r w:rsidRPr="008A4A6D">
        <w:rPr>
          <w:rFonts w:cs="David" w:hint="cs"/>
          <w:rtl/>
        </w:rPr>
        <w:tab/>
        <w:t xml:space="preserve"> יש לי שאלת הבהרה למזכיר, ברשותך. הבקשה היא לעצם אישור הנאום, בלי קשר לשפה, נכון?</w:t>
      </w:r>
    </w:p>
    <w:p w14:paraId="54DB34DD" w14:textId="77777777" w:rsidR="008A4A6D" w:rsidRPr="008A4A6D" w:rsidRDefault="008A4A6D" w:rsidP="008A4A6D">
      <w:pPr>
        <w:bidi/>
        <w:jc w:val="both"/>
        <w:rPr>
          <w:rFonts w:cs="David" w:hint="cs"/>
          <w:rtl/>
        </w:rPr>
      </w:pPr>
    </w:p>
    <w:p w14:paraId="7887F572" w14:textId="77777777" w:rsidR="008A4A6D" w:rsidRPr="008A4A6D" w:rsidRDefault="008A4A6D" w:rsidP="008A4A6D">
      <w:pPr>
        <w:bidi/>
        <w:jc w:val="both"/>
        <w:rPr>
          <w:rFonts w:cs="David" w:hint="cs"/>
          <w:rtl/>
        </w:rPr>
      </w:pPr>
      <w:r w:rsidRPr="008A4A6D">
        <w:rPr>
          <w:rFonts w:cs="David" w:hint="cs"/>
          <w:u w:val="single"/>
          <w:rtl/>
        </w:rPr>
        <w:t>מזכיר הכנסת איל ינון:</w:t>
      </w:r>
    </w:p>
    <w:p w14:paraId="12E01D96" w14:textId="77777777" w:rsidR="008A4A6D" w:rsidRPr="008A4A6D" w:rsidRDefault="008A4A6D" w:rsidP="008A4A6D">
      <w:pPr>
        <w:bidi/>
        <w:jc w:val="both"/>
        <w:rPr>
          <w:rFonts w:cs="David" w:hint="cs"/>
          <w:rtl/>
        </w:rPr>
      </w:pPr>
    </w:p>
    <w:p w14:paraId="3ADBD10B" w14:textId="77777777" w:rsidR="008A4A6D" w:rsidRPr="008A4A6D" w:rsidRDefault="008A4A6D" w:rsidP="008A4A6D">
      <w:pPr>
        <w:bidi/>
        <w:jc w:val="both"/>
        <w:rPr>
          <w:rFonts w:cs="David" w:hint="cs"/>
          <w:rtl/>
        </w:rPr>
      </w:pPr>
      <w:r w:rsidRPr="008A4A6D">
        <w:rPr>
          <w:rFonts w:cs="David" w:hint="cs"/>
          <w:rtl/>
        </w:rPr>
        <w:tab/>
        <w:t>נכון. לגבי השפה, יש החלטה קודמת של ועדת הכנסת שאם אושר לאורח זר לנאום במליאה יכול הוא לנאום בשפתו. לכן אין צורך לקבל החלטה בעניין הזה.</w:t>
      </w:r>
    </w:p>
    <w:p w14:paraId="1DEF6CC3" w14:textId="77777777" w:rsidR="008A4A6D" w:rsidRPr="008A4A6D" w:rsidRDefault="008A4A6D" w:rsidP="008A4A6D">
      <w:pPr>
        <w:bidi/>
        <w:jc w:val="both"/>
        <w:rPr>
          <w:rFonts w:cs="David" w:hint="cs"/>
          <w:rtl/>
        </w:rPr>
      </w:pPr>
    </w:p>
    <w:p w14:paraId="052C3F8C" w14:textId="77777777" w:rsidR="008A4A6D" w:rsidRPr="008A4A6D" w:rsidRDefault="008A4A6D" w:rsidP="008A4A6D">
      <w:pPr>
        <w:bidi/>
        <w:jc w:val="both"/>
        <w:rPr>
          <w:rFonts w:cs="David"/>
          <w:u w:val="single"/>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0D8E9503" w14:textId="77777777" w:rsidR="008A4A6D" w:rsidRPr="008A4A6D" w:rsidRDefault="008A4A6D" w:rsidP="008A4A6D">
      <w:pPr>
        <w:bidi/>
        <w:jc w:val="both"/>
        <w:rPr>
          <w:rFonts w:cs="David" w:hint="cs"/>
          <w:u w:val="single"/>
          <w:rtl/>
        </w:rPr>
      </w:pPr>
    </w:p>
    <w:p w14:paraId="31F73B94" w14:textId="77777777" w:rsidR="008A4A6D" w:rsidRPr="008A4A6D" w:rsidRDefault="008A4A6D" w:rsidP="008A4A6D">
      <w:pPr>
        <w:bidi/>
        <w:jc w:val="both"/>
        <w:rPr>
          <w:rFonts w:cs="David" w:hint="cs"/>
          <w:rtl/>
        </w:rPr>
      </w:pPr>
      <w:r w:rsidRPr="008A4A6D">
        <w:rPr>
          <w:rFonts w:cs="David" w:hint="cs"/>
          <w:rtl/>
        </w:rPr>
        <w:tab/>
        <w:t>סליחה, חבר הכנסת זיו. חברת הכנסת תירוש רשומה לפניך, פשוט דילגתי עליה. בבקשה.</w:t>
      </w:r>
    </w:p>
    <w:p w14:paraId="74B56C09" w14:textId="77777777" w:rsidR="008A4A6D" w:rsidRPr="008A4A6D" w:rsidRDefault="008A4A6D" w:rsidP="008A4A6D">
      <w:pPr>
        <w:bidi/>
        <w:jc w:val="both"/>
        <w:rPr>
          <w:rFonts w:cs="David" w:hint="cs"/>
          <w:rtl/>
        </w:rPr>
      </w:pPr>
    </w:p>
    <w:p w14:paraId="6EFE9C36" w14:textId="77777777" w:rsidR="008A4A6D" w:rsidRPr="008A4A6D" w:rsidRDefault="008A4A6D" w:rsidP="008A4A6D">
      <w:pPr>
        <w:bidi/>
        <w:jc w:val="both"/>
        <w:rPr>
          <w:rFonts w:cs="David" w:hint="cs"/>
          <w:rtl/>
        </w:rPr>
      </w:pPr>
      <w:r w:rsidRPr="008A4A6D">
        <w:rPr>
          <w:rFonts w:cs="David" w:hint="cs"/>
          <w:u w:val="single"/>
          <w:rtl/>
        </w:rPr>
        <w:t>רונית תירוש:</w:t>
      </w:r>
    </w:p>
    <w:p w14:paraId="38BBC911" w14:textId="77777777" w:rsidR="008A4A6D" w:rsidRPr="008A4A6D" w:rsidRDefault="008A4A6D" w:rsidP="008A4A6D">
      <w:pPr>
        <w:bidi/>
        <w:jc w:val="both"/>
        <w:rPr>
          <w:rFonts w:cs="David" w:hint="cs"/>
          <w:rtl/>
        </w:rPr>
      </w:pPr>
    </w:p>
    <w:p w14:paraId="171D57FC" w14:textId="77777777" w:rsidR="008A4A6D" w:rsidRPr="008A4A6D" w:rsidRDefault="008A4A6D" w:rsidP="008A4A6D">
      <w:pPr>
        <w:bidi/>
        <w:jc w:val="both"/>
        <w:rPr>
          <w:rFonts w:cs="David" w:hint="cs"/>
          <w:rtl/>
        </w:rPr>
      </w:pPr>
      <w:r w:rsidRPr="008A4A6D">
        <w:rPr>
          <w:rFonts w:cs="David" w:hint="cs"/>
          <w:rtl/>
        </w:rPr>
        <w:tab/>
        <w:t xml:space="preserve">תודה, אדוני היושב ראש. קשה לי מאוד עם טיעונים רגשיים, ומצופה מאתנו שאנחנו נתעלה על הטיעונים הרגשיים ונדבר באופן </w:t>
      </w:r>
      <w:proofErr w:type="spellStart"/>
      <w:r w:rsidRPr="008A4A6D">
        <w:rPr>
          <w:rFonts w:cs="David" w:hint="cs"/>
          <w:rtl/>
        </w:rPr>
        <w:t>רציונלי</w:t>
      </w:r>
      <w:proofErr w:type="spellEnd"/>
      <w:r w:rsidRPr="008A4A6D">
        <w:rPr>
          <w:rFonts w:cs="David" w:hint="cs"/>
          <w:rtl/>
        </w:rPr>
        <w:t xml:space="preserve">. אבל אני דווקא הייתי רוצה להסתמך על הטיעונים של חבר הכנסת אלדד ולומר שני דברים לגבי השפה: ראשית, אין חולקים ונאמר כבר גם על-ידי מזכיר הכנסת ואחרים שאילו היה מגיע הנשיא הגרמני לא היינו דנים כאן היום ואחרים היו נאלצים לשמוע את השפה, וכמובן, יש באפשרותך לעזוב את השפה בעת ההיא. </w:t>
      </w:r>
    </w:p>
    <w:p w14:paraId="5BC52AF9" w14:textId="77777777" w:rsidR="008A4A6D" w:rsidRPr="008A4A6D" w:rsidRDefault="008A4A6D" w:rsidP="008A4A6D">
      <w:pPr>
        <w:bidi/>
        <w:jc w:val="both"/>
        <w:rPr>
          <w:rFonts w:cs="David" w:hint="cs"/>
          <w:rtl/>
        </w:rPr>
      </w:pPr>
    </w:p>
    <w:p w14:paraId="360E76C9" w14:textId="77777777" w:rsidR="008A4A6D" w:rsidRPr="008A4A6D" w:rsidRDefault="008A4A6D" w:rsidP="008A4A6D">
      <w:pPr>
        <w:bidi/>
        <w:ind w:firstLine="567"/>
        <w:jc w:val="both"/>
        <w:rPr>
          <w:rFonts w:cs="David" w:hint="cs"/>
          <w:rtl/>
        </w:rPr>
      </w:pPr>
      <w:r w:rsidRPr="008A4A6D">
        <w:rPr>
          <w:rFonts w:cs="David" w:hint="cs"/>
          <w:rtl/>
        </w:rPr>
        <w:t>אבל אם כבר מדברים על שפה ורגשות אז אחרי פיגוע של מרצחים בישיבה וגם אחרי פיגועים אחרים, מאוד קשה לי לשמוע את השפה הערבית למחרת, ואני לא יוצאת מהמליאה. ואם הם עמלק, אז החמאס ושליחיו הם בני עמלק. אז אני הייתי שמה את נושא השפה בצד- -</w:t>
      </w:r>
    </w:p>
    <w:p w14:paraId="63EFDF2C" w14:textId="77777777" w:rsidR="008A4A6D" w:rsidRPr="008A4A6D" w:rsidRDefault="008A4A6D" w:rsidP="008A4A6D">
      <w:pPr>
        <w:bidi/>
        <w:jc w:val="both"/>
        <w:rPr>
          <w:rFonts w:cs="David" w:hint="cs"/>
          <w:rtl/>
        </w:rPr>
      </w:pPr>
    </w:p>
    <w:p w14:paraId="0451993E" w14:textId="77777777" w:rsidR="008A4A6D" w:rsidRPr="008A4A6D" w:rsidRDefault="008A4A6D" w:rsidP="008A4A6D">
      <w:pPr>
        <w:bidi/>
        <w:jc w:val="both"/>
        <w:rPr>
          <w:rFonts w:cs="David" w:hint="cs"/>
          <w:u w:val="single"/>
          <w:rtl/>
        </w:rPr>
      </w:pPr>
      <w:r w:rsidRPr="008A4A6D">
        <w:rPr>
          <w:rFonts w:cs="David" w:hint="cs"/>
          <w:u w:val="single"/>
          <w:rtl/>
        </w:rPr>
        <w:t>אריה אלדד:</w:t>
      </w:r>
    </w:p>
    <w:p w14:paraId="49709579" w14:textId="77777777" w:rsidR="008A4A6D" w:rsidRPr="008A4A6D" w:rsidRDefault="008A4A6D" w:rsidP="008A4A6D">
      <w:pPr>
        <w:bidi/>
        <w:jc w:val="both"/>
        <w:rPr>
          <w:rFonts w:cs="David" w:hint="cs"/>
          <w:u w:val="single"/>
          <w:rtl/>
        </w:rPr>
      </w:pPr>
    </w:p>
    <w:p w14:paraId="7F231467" w14:textId="77777777" w:rsidR="008A4A6D" w:rsidRPr="008A4A6D" w:rsidRDefault="008A4A6D" w:rsidP="008A4A6D">
      <w:pPr>
        <w:bidi/>
        <w:jc w:val="both"/>
        <w:rPr>
          <w:rFonts w:cs="David" w:hint="cs"/>
          <w:rtl/>
        </w:rPr>
      </w:pPr>
      <w:r w:rsidRPr="008A4A6D">
        <w:rPr>
          <w:rFonts w:cs="David" w:hint="cs"/>
          <w:rtl/>
        </w:rPr>
        <w:tab/>
        <w:t xml:space="preserve"> אין הבדל בין מלחמה עם ערבים. יש לנו מלחמה עם הערבים ולא הייתה לנו מלחמה עם הגרמנים. </w:t>
      </w:r>
    </w:p>
    <w:p w14:paraId="7FD29E43" w14:textId="77777777" w:rsidR="008A4A6D" w:rsidRPr="008A4A6D" w:rsidRDefault="008A4A6D" w:rsidP="008A4A6D">
      <w:pPr>
        <w:bidi/>
        <w:jc w:val="both"/>
        <w:rPr>
          <w:rFonts w:cs="David" w:hint="cs"/>
          <w:rtl/>
        </w:rPr>
      </w:pPr>
    </w:p>
    <w:p w14:paraId="4E0E7171" w14:textId="77777777" w:rsidR="008A4A6D" w:rsidRPr="008A4A6D" w:rsidRDefault="008A4A6D" w:rsidP="008A4A6D">
      <w:pPr>
        <w:bidi/>
        <w:jc w:val="both"/>
        <w:rPr>
          <w:rFonts w:cs="David" w:hint="cs"/>
          <w:rtl/>
        </w:rPr>
      </w:pPr>
      <w:r w:rsidRPr="008A4A6D">
        <w:rPr>
          <w:rFonts w:cs="David" w:hint="cs"/>
          <w:u w:val="single"/>
          <w:rtl/>
        </w:rPr>
        <w:t>רונית תירוש:</w:t>
      </w:r>
    </w:p>
    <w:p w14:paraId="1B22D4B2" w14:textId="77777777" w:rsidR="008A4A6D" w:rsidRPr="008A4A6D" w:rsidRDefault="008A4A6D" w:rsidP="008A4A6D">
      <w:pPr>
        <w:bidi/>
        <w:jc w:val="both"/>
        <w:rPr>
          <w:rFonts w:cs="David" w:hint="cs"/>
          <w:rtl/>
        </w:rPr>
      </w:pPr>
    </w:p>
    <w:p w14:paraId="22465F92" w14:textId="77777777" w:rsidR="008A4A6D" w:rsidRPr="008A4A6D" w:rsidRDefault="008A4A6D" w:rsidP="008A4A6D">
      <w:pPr>
        <w:bidi/>
        <w:jc w:val="both"/>
        <w:rPr>
          <w:rFonts w:cs="David" w:hint="cs"/>
          <w:rtl/>
        </w:rPr>
      </w:pPr>
      <w:r w:rsidRPr="008A4A6D">
        <w:rPr>
          <w:rFonts w:cs="David" w:hint="cs"/>
          <w:rtl/>
        </w:rPr>
        <w:tab/>
        <w:t>אז הוריי יוצא עיראק, ואני לא רוצה שכל אחד פה יתהדר וירקוד על הדם של פוגרומים- -</w:t>
      </w:r>
    </w:p>
    <w:p w14:paraId="00CD32A5" w14:textId="77777777" w:rsidR="008A4A6D" w:rsidRDefault="008A4A6D" w:rsidP="008A4A6D">
      <w:pPr>
        <w:bidi/>
        <w:jc w:val="both"/>
        <w:rPr>
          <w:rFonts w:cs="David" w:hint="cs"/>
          <w:rtl/>
        </w:rPr>
      </w:pPr>
    </w:p>
    <w:p w14:paraId="5B1C85CF" w14:textId="77777777" w:rsidR="008A4A6D" w:rsidRDefault="008A4A6D" w:rsidP="008A4A6D">
      <w:pPr>
        <w:bidi/>
        <w:jc w:val="both"/>
        <w:rPr>
          <w:rFonts w:cs="David" w:hint="cs"/>
          <w:rtl/>
        </w:rPr>
      </w:pPr>
    </w:p>
    <w:p w14:paraId="704633EF" w14:textId="77777777" w:rsidR="008A4A6D" w:rsidRDefault="008A4A6D" w:rsidP="008A4A6D">
      <w:pPr>
        <w:bidi/>
        <w:jc w:val="both"/>
        <w:rPr>
          <w:rFonts w:cs="David" w:hint="cs"/>
          <w:rtl/>
        </w:rPr>
      </w:pPr>
    </w:p>
    <w:p w14:paraId="5043460B" w14:textId="77777777" w:rsidR="008A4A6D" w:rsidRDefault="008A4A6D" w:rsidP="008A4A6D">
      <w:pPr>
        <w:bidi/>
        <w:jc w:val="both"/>
        <w:rPr>
          <w:rFonts w:cs="David" w:hint="cs"/>
          <w:rtl/>
        </w:rPr>
      </w:pPr>
    </w:p>
    <w:p w14:paraId="3FE2F554" w14:textId="77777777" w:rsidR="008A4A6D" w:rsidRPr="008A4A6D" w:rsidRDefault="008A4A6D" w:rsidP="008A4A6D">
      <w:pPr>
        <w:bidi/>
        <w:jc w:val="both"/>
        <w:rPr>
          <w:rFonts w:cs="David" w:hint="cs"/>
          <w:rtl/>
        </w:rPr>
      </w:pPr>
    </w:p>
    <w:p w14:paraId="00EA6F7C" w14:textId="77777777" w:rsidR="008A4A6D" w:rsidRPr="008A4A6D" w:rsidRDefault="008A4A6D" w:rsidP="008A4A6D">
      <w:pPr>
        <w:bidi/>
        <w:jc w:val="both"/>
        <w:rPr>
          <w:rFonts w:cs="David" w:hint="cs"/>
          <w:u w:val="single"/>
          <w:rtl/>
        </w:rPr>
      </w:pPr>
      <w:r w:rsidRPr="008A4A6D">
        <w:rPr>
          <w:rFonts w:cs="David" w:hint="cs"/>
          <w:u w:val="single"/>
          <w:rtl/>
        </w:rPr>
        <w:t>אריה אלדד:</w:t>
      </w:r>
    </w:p>
    <w:p w14:paraId="3CC3A4F7" w14:textId="77777777" w:rsidR="008A4A6D" w:rsidRPr="008A4A6D" w:rsidRDefault="008A4A6D" w:rsidP="008A4A6D">
      <w:pPr>
        <w:bidi/>
        <w:jc w:val="both"/>
        <w:rPr>
          <w:rFonts w:cs="David" w:hint="cs"/>
          <w:u w:val="single"/>
          <w:rtl/>
        </w:rPr>
      </w:pPr>
    </w:p>
    <w:p w14:paraId="389C650F" w14:textId="77777777" w:rsidR="008A4A6D" w:rsidRPr="008A4A6D" w:rsidRDefault="008A4A6D" w:rsidP="008A4A6D">
      <w:pPr>
        <w:bidi/>
        <w:jc w:val="both"/>
        <w:rPr>
          <w:rFonts w:cs="David" w:hint="cs"/>
          <w:rtl/>
        </w:rPr>
      </w:pPr>
      <w:r w:rsidRPr="008A4A6D">
        <w:rPr>
          <w:rFonts w:cs="David" w:hint="cs"/>
          <w:rtl/>
        </w:rPr>
        <w:tab/>
        <w:t xml:space="preserve"> באמת, אף אחד לא רוקד על הדם. יש הבדל בין מלחמה עם הערבים- -</w:t>
      </w:r>
    </w:p>
    <w:p w14:paraId="62DDC0C5" w14:textId="77777777" w:rsidR="008A4A6D" w:rsidRPr="008A4A6D" w:rsidRDefault="008A4A6D" w:rsidP="008A4A6D">
      <w:pPr>
        <w:bidi/>
        <w:jc w:val="both"/>
        <w:rPr>
          <w:rFonts w:cs="David" w:hint="cs"/>
          <w:rtl/>
        </w:rPr>
      </w:pPr>
    </w:p>
    <w:p w14:paraId="70393AFA" w14:textId="77777777" w:rsidR="008A4A6D" w:rsidRPr="008A4A6D" w:rsidRDefault="008A4A6D" w:rsidP="008A4A6D">
      <w:pPr>
        <w:bidi/>
        <w:jc w:val="both"/>
        <w:rPr>
          <w:rFonts w:cs="David" w:hint="cs"/>
          <w:rtl/>
        </w:rPr>
      </w:pPr>
      <w:r w:rsidRPr="008A4A6D">
        <w:rPr>
          <w:rFonts w:cs="David" w:hint="cs"/>
          <w:u w:val="single"/>
          <w:rtl/>
        </w:rPr>
        <w:t>רונית תירוש:</w:t>
      </w:r>
    </w:p>
    <w:p w14:paraId="5E987ADC" w14:textId="77777777" w:rsidR="008A4A6D" w:rsidRPr="008A4A6D" w:rsidRDefault="008A4A6D" w:rsidP="008A4A6D">
      <w:pPr>
        <w:bidi/>
        <w:jc w:val="both"/>
        <w:rPr>
          <w:rFonts w:cs="David" w:hint="cs"/>
          <w:rtl/>
        </w:rPr>
      </w:pPr>
    </w:p>
    <w:p w14:paraId="1AAE3572" w14:textId="77777777" w:rsidR="008A4A6D" w:rsidRPr="008A4A6D" w:rsidRDefault="008A4A6D" w:rsidP="008A4A6D">
      <w:pPr>
        <w:bidi/>
        <w:jc w:val="both"/>
        <w:rPr>
          <w:rFonts w:cs="David" w:hint="cs"/>
          <w:rtl/>
        </w:rPr>
      </w:pPr>
      <w:r w:rsidRPr="008A4A6D">
        <w:rPr>
          <w:rFonts w:cs="David" w:hint="cs"/>
          <w:rtl/>
        </w:rPr>
        <w:tab/>
        <w:t xml:space="preserve"> אני לא רוצה, לא אתה.</w:t>
      </w:r>
    </w:p>
    <w:p w14:paraId="284522FE" w14:textId="77777777" w:rsidR="008A4A6D" w:rsidRPr="008A4A6D" w:rsidRDefault="008A4A6D" w:rsidP="008A4A6D">
      <w:pPr>
        <w:bidi/>
        <w:jc w:val="both"/>
        <w:rPr>
          <w:rFonts w:cs="David" w:hint="cs"/>
          <w:rtl/>
        </w:rPr>
      </w:pPr>
    </w:p>
    <w:p w14:paraId="7F5C362C" w14:textId="77777777" w:rsidR="008A4A6D" w:rsidRPr="008A4A6D" w:rsidRDefault="008A4A6D" w:rsidP="008A4A6D">
      <w:pPr>
        <w:bidi/>
        <w:jc w:val="both"/>
        <w:rPr>
          <w:rFonts w:cs="David" w:hint="cs"/>
          <w:u w:val="single"/>
          <w:rtl/>
        </w:rPr>
      </w:pPr>
      <w:r w:rsidRPr="008A4A6D">
        <w:rPr>
          <w:rFonts w:cs="David" w:hint="cs"/>
          <w:u w:val="single"/>
          <w:rtl/>
        </w:rPr>
        <w:t>אריה אלדד:</w:t>
      </w:r>
    </w:p>
    <w:p w14:paraId="0F973644" w14:textId="77777777" w:rsidR="008A4A6D" w:rsidRPr="008A4A6D" w:rsidRDefault="008A4A6D" w:rsidP="008A4A6D">
      <w:pPr>
        <w:bidi/>
        <w:jc w:val="both"/>
        <w:rPr>
          <w:rFonts w:cs="David" w:hint="cs"/>
          <w:u w:val="single"/>
          <w:rtl/>
        </w:rPr>
      </w:pPr>
    </w:p>
    <w:p w14:paraId="370980FB" w14:textId="77777777" w:rsidR="008A4A6D" w:rsidRPr="008A4A6D" w:rsidRDefault="008A4A6D" w:rsidP="008A4A6D">
      <w:pPr>
        <w:bidi/>
        <w:jc w:val="both"/>
        <w:rPr>
          <w:rFonts w:cs="David" w:hint="cs"/>
          <w:rtl/>
        </w:rPr>
      </w:pPr>
      <w:r w:rsidRPr="008A4A6D">
        <w:rPr>
          <w:rFonts w:cs="David" w:hint="cs"/>
          <w:rtl/>
        </w:rPr>
        <w:tab/>
        <w:t>- - לבין השמדה.</w:t>
      </w:r>
    </w:p>
    <w:p w14:paraId="02A5F275" w14:textId="77777777" w:rsidR="008A4A6D" w:rsidRPr="008A4A6D" w:rsidRDefault="008A4A6D" w:rsidP="008A4A6D">
      <w:pPr>
        <w:bidi/>
        <w:jc w:val="both"/>
        <w:rPr>
          <w:rFonts w:cs="David" w:hint="cs"/>
          <w:rtl/>
        </w:rPr>
      </w:pPr>
    </w:p>
    <w:p w14:paraId="33531ABE" w14:textId="77777777" w:rsidR="008A4A6D" w:rsidRPr="008A4A6D" w:rsidRDefault="008A4A6D" w:rsidP="008A4A6D">
      <w:pPr>
        <w:bidi/>
        <w:jc w:val="both"/>
        <w:rPr>
          <w:rFonts w:cs="David" w:hint="cs"/>
          <w:rtl/>
        </w:rPr>
      </w:pPr>
      <w:r w:rsidRPr="008A4A6D">
        <w:rPr>
          <w:rFonts w:cs="David" w:hint="cs"/>
          <w:u w:val="single"/>
          <w:rtl/>
        </w:rPr>
        <w:t>רונית תירוש:</w:t>
      </w:r>
    </w:p>
    <w:p w14:paraId="1635B342" w14:textId="77777777" w:rsidR="008A4A6D" w:rsidRPr="008A4A6D" w:rsidRDefault="008A4A6D" w:rsidP="008A4A6D">
      <w:pPr>
        <w:bidi/>
        <w:jc w:val="both"/>
        <w:rPr>
          <w:rFonts w:cs="David" w:hint="cs"/>
          <w:rtl/>
        </w:rPr>
      </w:pPr>
    </w:p>
    <w:p w14:paraId="252AB95B" w14:textId="77777777" w:rsidR="008A4A6D" w:rsidRPr="008A4A6D" w:rsidRDefault="008A4A6D" w:rsidP="008A4A6D">
      <w:pPr>
        <w:bidi/>
        <w:jc w:val="both"/>
        <w:rPr>
          <w:rFonts w:cs="David" w:hint="cs"/>
          <w:rtl/>
        </w:rPr>
      </w:pPr>
      <w:r w:rsidRPr="008A4A6D">
        <w:rPr>
          <w:rFonts w:cs="David" w:hint="cs"/>
          <w:rtl/>
        </w:rPr>
        <w:tab/>
        <w:t xml:space="preserve">חבר הכנסת אלדד, לא הפרעתי לך בטיעון הרגשי, אז אל תפריע לי גם לי. אני לא רוצה לרקוד על הדם, ואני לא רוצה להזכיר פוגרומים </w:t>
      </w:r>
      <w:proofErr w:type="spellStart"/>
      <w:r w:rsidRPr="008A4A6D">
        <w:rPr>
          <w:rFonts w:cs="David" w:hint="cs"/>
          <w:rtl/>
        </w:rPr>
        <w:t>בעירק</w:t>
      </w:r>
      <w:proofErr w:type="spellEnd"/>
      <w:r w:rsidRPr="008A4A6D">
        <w:rPr>
          <w:rFonts w:cs="David" w:hint="cs"/>
          <w:rtl/>
        </w:rPr>
        <w:t xml:space="preserve"> שגם נעלמו מספרי ההיסטוריה של מדינת ישראל, אם כבר מדברים על מערכת החינוך ועל מה שהיא מקנה פה לתלמידים. אז היו עוד שואות בסדרי גודל אחרים, אבל עדיין שואות. גם לי יש רגשות בעניין הזה, ואני רוצה לשים את זה בצד כי מצפים ממני להביא טיעונים </w:t>
      </w:r>
      <w:proofErr w:type="spellStart"/>
      <w:r w:rsidRPr="008A4A6D">
        <w:rPr>
          <w:rFonts w:cs="David" w:hint="cs"/>
          <w:rtl/>
        </w:rPr>
        <w:t>רציונליים</w:t>
      </w:r>
      <w:proofErr w:type="spellEnd"/>
      <w:r w:rsidRPr="008A4A6D">
        <w:rPr>
          <w:rFonts w:cs="David" w:hint="cs"/>
          <w:rtl/>
        </w:rPr>
        <w:t xml:space="preserve">. טיעון </w:t>
      </w:r>
      <w:proofErr w:type="spellStart"/>
      <w:r w:rsidRPr="008A4A6D">
        <w:rPr>
          <w:rFonts w:cs="David" w:hint="cs"/>
          <w:rtl/>
        </w:rPr>
        <w:t>רציונלי</w:t>
      </w:r>
      <w:proofErr w:type="spellEnd"/>
      <w:r w:rsidRPr="008A4A6D">
        <w:rPr>
          <w:rFonts w:cs="David" w:hint="cs"/>
          <w:rtl/>
        </w:rPr>
        <w:t xml:space="preserve"> הוא כזה כשם שהזכרת את החשיבות של הצוללות שבגינן כן היית נוסע לאדמת גרמניה. </w:t>
      </w:r>
    </w:p>
    <w:p w14:paraId="73158B62" w14:textId="77777777" w:rsidR="008A4A6D" w:rsidRPr="008A4A6D" w:rsidRDefault="008A4A6D" w:rsidP="008A4A6D">
      <w:pPr>
        <w:bidi/>
        <w:jc w:val="both"/>
        <w:rPr>
          <w:rFonts w:cs="David" w:hint="cs"/>
          <w:rtl/>
        </w:rPr>
      </w:pPr>
    </w:p>
    <w:p w14:paraId="1C9118B4" w14:textId="77777777" w:rsidR="008A4A6D" w:rsidRPr="008A4A6D" w:rsidRDefault="008A4A6D" w:rsidP="008A4A6D">
      <w:pPr>
        <w:bidi/>
        <w:ind w:firstLine="567"/>
        <w:jc w:val="both"/>
        <w:rPr>
          <w:rFonts w:cs="David" w:hint="cs"/>
          <w:rtl/>
        </w:rPr>
      </w:pPr>
      <w:r w:rsidRPr="008A4A6D">
        <w:rPr>
          <w:rFonts w:cs="David" w:hint="cs"/>
          <w:rtl/>
        </w:rPr>
        <w:t>לכן הפגיעה בה שלא ניתן לה לנאום כאן יביא נזק כפול ומכופל עלינו. לכן אני לא חושבת שיש לנו הזכות לא להרשות לה לנאום במקום הזה, שלא לדבר על הטיעונים שהביא חבר הכנסת יואל חסון שזה בא מהיבטים אחרים לגמרי בחשיבות. אני בכלל מצפה שהיא תנצל את ההזדמנות הזאת ותבקש פעם נוספת מחילה מהעם היהודי. ואני מאמינה שהיא תעשה את זה בנאום הזה. אז בואו ניתן לה את הצ'אנס לעשות את זה.</w:t>
      </w:r>
    </w:p>
    <w:p w14:paraId="056D6CAA" w14:textId="77777777" w:rsidR="008A4A6D" w:rsidRPr="008A4A6D" w:rsidRDefault="008A4A6D" w:rsidP="008A4A6D">
      <w:pPr>
        <w:bidi/>
        <w:ind w:firstLine="567"/>
        <w:jc w:val="both"/>
        <w:rPr>
          <w:rFonts w:cs="David" w:hint="cs"/>
          <w:rtl/>
        </w:rPr>
      </w:pPr>
    </w:p>
    <w:p w14:paraId="51EE5CDF" w14:textId="77777777" w:rsidR="008A4A6D" w:rsidRPr="008A4A6D" w:rsidRDefault="008A4A6D" w:rsidP="008A4A6D">
      <w:pPr>
        <w:bidi/>
        <w:ind w:firstLine="567"/>
        <w:jc w:val="both"/>
        <w:rPr>
          <w:rFonts w:cs="David" w:hint="cs"/>
          <w:rtl/>
        </w:rPr>
      </w:pPr>
      <w:r w:rsidRPr="008A4A6D">
        <w:rPr>
          <w:rFonts w:cs="David" w:hint="cs"/>
          <w:rtl/>
        </w:rPr>
        <w:t>לבסוף, אני רוצה שלא נהיה צבועים. הרבה שנים הייתי במערכת החינוך, ואנחנו הקפדנו בשם מדינת ישראל לקיים חילופי משלחות של תלמידים ובני נוער בגרמניה חינם על חשבון העם הגרמני, וזה היה בסדר- -</w:t>
      </w:r>
    </w:p>
    <w:p w14:paraId="406DA9CF" w14:textId="77777777" w:rsidR="008A4A6D" w:rsidRPr="008A4A6D" w:rsidRDefault="008A4A6D" w:rsidP="008A4A6D">
      <w:pPr>
        <w:bidi/>
        <w:jc w:val="both"/>
        <w:rPr>
          <w:rFonts w:cs="David" w:hint="cs"/>
          <w:rtl/>
        </w:rPr>
      </w:pPr>
    </w:p>
    <w:p w14:paraId="4A183906" w14:textId="77777777" w:rsidR="008A4A6D" w:rsidRPr="008A4A6D" w:rsidRDefault="008A4A6D" w:rsidP="008A4A6D">
      <w:pPr>
        <w:bidi/>
        <w:jc w:val="both"/>
        <w:rPr>
          <w:rFonts w:cs="David" w:hint="cs"/>
          <w:u w:val="single"/>
          <w:rtl/>
        </w:rPr>
      </w:pPr>
      <w:r w:rsidRPr="008A4A6D">
        <w:rPr>
          <w:rFonts w:cs="David" w:hint="cs"/>
          <w:u w:val="single"/>
          <w:rtl/>
        </w:rPr>
        <w:t>אריה אלדד:</w:t>
      </w:r>
    </w:p>
    <w:p w14:paraId="1E507851" w14:textId="77777777" w:rsidR="008A4A6D" w:rsidRPr="008A4A6D" w:rsidRDefault="008A4A6D" w:rsidP="008A4A6D">
      <w:pPr>
        <w:bidi/>
        <w:jc w:val="both"/>
        <w:rPr>
          <w:rFonts w:cs="David" w:hint="cs"/>
          <w:u w:val="single"/>
          <w:rtl/>
        </w:rPr>
      </w:pPr>
    </w:p>
    <w:p w14:paraId="10248CCD" w14:textId="77777777" w:rsidR="008A4A6D" w:rsidRPr="008A4A6D" w:rsidRDefault="008A4A6D" w:rsidP="008A4A6D">
      <w:pPr>
        <w:bidi/>
        <w:jc w:val="both"/>
        <w:rPr>
          <w:rFonts w:cs="David" w:hint="cs"/>
          <w:rtl/>
        </w:rPr>
      </w:pPr>
      <w:r w:rsidRPr="008A4A6D">
        <w:rPr>
          <w:rFonts w:cs="David" w:hint="cs"/>
          <w:rtl/>
        </w:rPr>
        <w:tab/>
        <w:t xml:space="preserve"> מי אמר שזה היה בסדר? </w:t>
      </w:r>
    </w:p>
    <w:p w14:paraId="653A51FD" w14:textId="77777777" w:rsidR="008A4A6D" w:rsidRPr="008A4A6D" w:rsidRDefault="008A4A6D" w:rsidP="008A4A6D">
      <w:pPr>
        <w:bidi/>
        <w:jc w:val="both"/>
        <w:rPr>
          <w:rFonts w:cs="David" w:hint="cs"/>
          <w:rtl/>
        </w:rPr>
      </w:pPr>
    </w:p>
    <w:p w14:paraId="096835A0" w14:textId="77777777" w:rsidR="008A4A6D" w:rsidRPr="008A4A6D" w:rsidRDefault="008A4A6D" w:rsidP="008A4A6D">
      <w:pPr>
        <w:bidi/>
        <w:jc w:val="both"/>
        <w:rPr>
          <w:rFonts w:cs="David" w:hint="cs"/>
          <w:rtl/>
        </w:rPr>
      </w:pPr>
      <w:r w:rsidRPr="008A4A6D">
        <w:rPr>
          <w:rFonts w:cs="David" w:hint="cs"/>
          <w:u w:val="single"/>
          <w:rtl/>
        </w:rPr>
        <w:t>רונית תירוש:</w:t>
      </w:r>
    </w:p>
    <w:p w14:paraId="7DDDDF03" w14:textId="77777777" w:rsidR="008A4A6D" w:rsidRPr="008A4A6D" w:rsidRDefault="008A4A6D" w:rsidP="008A4A6D">
      <w:pPr>
        <w:bidi/>
        <w:jc w:val="both"/>
        <w:rPr>
          <w:rFonts w:cs="David" w:hint="cs"/>
          <w:rtl/>
        </w:rPr>
      </w:pPr>
    </w:p>
    <w:p w14:paraId="43C17684" w14:textId="77777777" w:rsidR="008A4A6D" w:rsidRPr="008A4A6D" w:rsidRDefault="008A4A6D" w:rsidP="008A4A6D">
      <w:pPr>
        <w:bidi/>
        <w:jc w:val="both"/>
        <w:rPr>
          <w:rFonts w:cs="David" w:hint="cs"/>
          <w:rtl/>
        </w:rPr>
      </w:pPr>
      <w:r w:rsidRPr="008A4A6D">
        <w:rPr>
          <w:rFonts w:cs="David" w:hint="cs"/>
          <w:rtl/>
        </w:rPr>
        <w:tab/>
        <w:t xml:space="preserve"> עובדה שזה נמשך.</w:t>
      </w:r>
    </w:p>
    <w:p w14:paraId="6FEC8CAD" w14:textId="77777777" w:rsidR="008A4A6D" w:rsidRPr="008A4A6D" w:rsidRDefault="008A4A6D" w:rsidP="008A4A6D">
      <w:pPr>
        <w:bidi/>
        <w:jc w:val="both"/>
        <w:rPr>
          <w:rFonts w:cs="David" w:hint="cs"/>
          <w:rtl/>
        </w:rPr>
      </w:pPr>
    </w:p>
    <w:p w14:paraId="60DDCA2C" w14:textId="77777777" w:rsidR="008A4A6D" w:rsidRPr="008A4A6D" w:rsidRDefault="008A4A6D" w:rsidP="008A4A6D">
      <w:pPr>
        <w:bidi/>
        <w:jc w:val="both"/>
        <w:rPr>
          <w:rFonts w:cs="David" w:hint="cs"/>
          <w:u w:val="single"/>
          <w:rtl/>
        </w:rPr>
      </w:pPr>
      <w:r w:rsidRPr="008A4A6D">
        <w:rPr>
          <w:rFonts w:cs="David" w:hint="cs"/>
          <w:u w:val="single"/>
          <w:rtl/>
        </w:rPr>
        <w:t>אריה אלדד:</w:t>
      </w:r>
    </w:p>
    <w:p w14:paraId="37A1E79B" w14:textId="77777777" w:rsidR="008A4A6D" w:rsidRPr="008A4A6D" w:rsidRDefault="008A4A6D" w:rsidP="008A4A6D">
      <w:pPr>
        <w:bidi/>
        <w:jc w:val="both"/>
        <w:rPr>
          <w:rFonts w:cs="David" w:hint="cs"/>
          <w:u w:val="single"/>
          <w:rtl/>
        </w:rPr>
      </w:pPr>
    </w:p>
    <w:p w14:paraId="593EF52E" w14:textId="77777777" w:rsidR="008A4A6D" w:rsidRPr="008A4A6D" w:rsidRDefault="008A4A6D" w:rsidP="008A4A6D">
      <w:pPr>
        <w:bidi/>
        <w:jc w:val="both"/>
        <w:rPr>
          <w:rFonts w:cs="David" w:hint="cs"/>
          <w:rtl/>
        </w:rPr>
      </w:pPr>
      <w:r w:rsidRPr="008A4A6D">
        <w:rPr>
          <w:rFonts w:cs="David" w:hint="cs"/>
          <w:rtl/>
        </w:rPr>
        <w:tab/>
        <w:t>זה לא אומר כלום.</w:t>
      </w:r>
    </w:p>
    <w:p w14:paraId="5F50D7AD" w14:textId="77777777" w:rsidR="008A4A6D" w:rsidRPr="008A4A6D" w:rsidRDefault="008A4A6D" w:rsidP="008A4A6D">
      <w:pPr>
        <w:bidi/>
        <w:jc w:val="both"/>
        <w:rPr>
          <w:rFonts w:cs="David" w:hint="cs"/>
          <w:rtl/>
        </w:rPr>
      </w:pPr>
    </w:p>
    <w:p w14:paraId="3B6EEC41" w14:textId="77777777" w:rsidR="008A4A6D" w:rsidRPr="008A4A6D" w:rsidRDefault="008A4A6D" w:rsidP="008A4A6D">
      <w:pPr>
        <w:bidi/>
        <w:jc w:val="both"/>
        <w:rPr>
          <w:rFonts w:cs="David" w:hint="cs"/>
          <w:rtl/>
        </w:rPr>
      </w:pPr>
      <w:r w:rsidRPr="008A4A6D">
        <w:rPr>
          <w:rFonts w:cs="David" w:hint="cs"/>
          <w:u w:val="single"/>
          <w:rtl/>
        </w:rPr>
        <w:t>רונית תירוש:</w:t>
      </w:r>
    </w:p>
    <w:p w14:paraId="296A3C60" w14:textId="77777777" w:rsidR="008A4A6D" w:rsidRPr="008A4A6D" w:rsidRDefault="008A4A6D" w:rsidP="008A4A6D">
      <w:pPr>
        <w:bidi/>
        <w:jc w:val="both"/>
        <w:rPr>
          <w:rFonts w:cs="David" w:hint="cs"/>
          <w:rtl/>
        </w:rPr>
      </w:pPr>
    </w:p>
    <w:p w14:paraId="6B9B02A4" w14:textId="77777777" w:rsidR="008A4A6D" w:rsidRPr="008A4A6D" w:rsidRDefault="008A4A6D" w:rsidP="008A4A6D">
      <w:pPr>
        <w:bidi/>
        <w:jc w:val="both"/>
        <w:rPr>
          <w:rFonts w:cs="David" w:hint="cs"/>
          <w:rtl/>
        </w:rPr>
      </w:pPr>
      <w:r w:rsidRPr="008A4A6D">
        <w:rPr>
          <w:rFonts w:cs="David" w:hint="cs"/>
          <w:rtl/>
        </w:rPr>
        <w:tab/>
        <w:t xml:space="preserve"> חבר הכנסת אלדד, אל תכניס את הטיעונים הרגשיים שלך- -</w:t>
      </w:r>
    </w:p>
    <w:p w14:paraId="34C150A1" w14:textId="77777777" w:rsidR="008A4A6D" w:rsidRPr="008A4A6D" w:rsidRDefault="008A4A6D" w:rsidP="008A4A6D">
      <w:pPr>
        <w:bidi/>
        <w:jc w:val="both"/>
        <w:rPr>
          <w:rFonts w:cs="David" w:hint="cs"/>
          <w:rtl/>
        </w:rPr>
      </w:pPr>
    </w:p>
    <w:p w14:paraId="773EFE7C" w14:textId="77777777" w:rsidR="008A4A6D" w:rsidRPr="008A4A6D" w:rsidRDefault="008A4A6D" w:rsidP="008A4A6D">
      <w:pPr>
        <w:pStyle w:val="Heading5"/>
        <w:rPr>
          <w:rFonts w:hint="cs"/>
          <w:sz w:val="24"/>
          <w:rtl/>
        </w:rPr>
      </w:pPr>
      <w:r w:rsidRPr="008A4A6D">
        <w:rPr>
          <w:rFonts w:hint="cs"/>
          <w:sz w:val="24"/>
          <w:u w:val="single"/>
          <w:rtl/>
        </w:rPr>
        <w:t>יואל חסון:</w:t>
      </w:r>
    </w:p>
    <w:p w14:paraId="46B5DE9F" w14:textId="77777777" w:rsidR="008A4A6D" w:rsidRPr="008A4A6D" w:rsidRDefault="008A4A6D" w:rsidP="008A4A6D">
      <w:pPr>
        <w:pStyle w:val="Heading5"/>
        <w:rPr>
          <w:rFonts w:hint="cs"/>
          <w:sz w:val="24"/>
          <w:rtl/>
        </w:rPr>
      </w:pPr>
    </w:p>
    <w:p w14:paraId="4A2A521A" w14:textId="77777777" w:rsidR="008A4A6D" w:rsidRPr="008A4A6D" w:rsidRDefault="008A4A6D" w:rsidP="008A4A6D">
      <w:pPr>
        <w:bidi/>
        <w:jc w:val="both"/>
        <w:rPr>
          <w:rFonts w:cs="David" w:hint="cs"/>
          <w:rtl/>
        </w:rPr>
      </w:pPr>
      <w:r w:rsidRPr="008A4A6D">
        <w:rPr>
          <w:rFonts w:cs="David" w:hint="cs"/>
          <w:rtl/>
        </w:rPr>
        <w:tab/>
        <w:t xml:space="preserve"> אתה כשר חינוך היית מבטל את זה?</w:t>
      </w:r>
    </w:p>
    <w:p w14:paraId="549C8F34" w14:textId="77777777" w:rsidR="008A4A6D" w:rsidRPr="008A4A6D" w:rsidRDefault="008A4A6D" w:rsidP="008A4A6D">
      <w:pPr>
        <w:bidi/>
        <w:jc w:val="both"/>
        <w:rPr>
          <w:rFonts w:cs="David" w:hint="cs"/>
          <w:rtl/>
        </w:rPr>
      </w:pPr>
    </w:p>
    <w:p w14:paraId="152E9CFA" w14:textId="77777777" w:rsidR="008A4A6D" w:rsidRPr="008A4A6D" w:rsidRDefault="008A4A6D" w:rsidP="008A4A6D">
      <w:pPr>
        <w:bidi/>
        <w:jc w:val="both"/>
        <w:rPr>
          <w:rFonts w:cs="David"/>
          <w:u w:val="single"/>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3848E98E" w14:textId="77777777" w:rsidR="008A4A6D" w:rsidRPr="008A4A6D" w:rsidRDefault="008A4A6D" w:rsidP="008A4A6D">
      <w:pPr>
        <w:bidi/>
        <w:jc w:val="both"/>
        <w:rPr>
          <w:rFonts w:cs="David" w:hint="cs"/>
          <w:u w:val="single"/>
          <w:rtl/>
        </w:rPr>
      </w:pPr>
    </w:p>
    <w:p w14:paraId="6034B20B" w14:textId="77777777" w:rsidR="008A4A6D" w:rsidRPr="008A4A6D" w:rsidRDefault="008A4A6D" w:rsidP="008A4A6D">
      <w:pPr>
        <w:bidi/>
        <w:jc w:val="both"/>
        <w:rPr>
          <w:rFonts w:cs="David" w:hint="cs"/>
          <w:rtl/>
        </w:rPr>
      </w:pPr>
      <w:r w:rsidRPr="008A4A6D">
        <w:rPr>
          <w:rFonts w:cs="David" w:hint="cs"/>
          <w:rtl/>
        </w:rPr>
        <w:tab/>
        <w:t>יואל- -</w:t>
      </w:r>
    </w:p>
    <w:p w14:paraId="609F3872" w14:textId="77777777" w:rsidR="008A4A6D" w:rsidRPr="008A4A6D" w:rsidRDefault="008A4A6D" w:rsidP="008A4A6D">
      <w:pPr>
        <w:bidi/>
        <w:jc w:val="both"/>
        <w:rPr>
          <w:rFonts w:cs="David" w:hint="cs"/>
          <w:rtl/>
        </w:rPr>
      </w:pPr>
    </w:p>
    <w:p w14:paraId="57454F32" w14:textId="77777777" w:rsidR="008A4A6D" w:rsidRDefault="008A4A6D" w:rsidP="008A4A6D">
      <w:pPr>
        <w:pStyle w:val="Heading5"/>
        <w:rPr>
          <w:rFonts w:hint="cs"/>
          <w:sz w:val="24"/>
          <w:u w:val="single"/>
          <w:rtl/>
        </w:rPr>
      </w:pPr>
    </w:p>
    <w:p w14:paraId="18FC0C94" w14:textId="77777777" w:rsidR="008A4A6D" w:rsidRDefault="008A4A6D" w:rsidP="008A4A6D">
      <w:pPr>
        <w:pStyle w:val="Heading5"/>
        <w:rPr>
          <w:rFonts w:hint="cs"/>
          <w:sz w:val="24"/>
          <w:u w:val="single"/>
          <w:rtl/>
        </w:rPr>
      </w:pPr>
    </w:p>
    <w:p w14:paraId="187B5452" w14:textId="77777777" w:rsidR="008A4A6D" w:rsidRDefault="008A4A6D" w:rsidP="008A4A6D">
      <w:pPr>
        <w:pStyle w:val="Heading5"/>
        <w:rPr>
          <w:rFonts w:hint="cs"/>
          <w:sz w:val="24"/>
          <w:u w:val="single"/>
          <w:rtl/>
        </w:rPr>
      </w:pPr>
    </w:p>
    <w:p w14:paraId="4E5E9D5D" w14:textId="77777777" w:rsidR="008A4A6D" w:rsidRDefault="008A4A6D" w:rsidP="008A4A6D">
      <w:pPr>
        <w:pStyle w:val="Heading5"/>
        <w:rPr>
          <w:rFonts w:hint="cs"/>
          <w:sz w:val="24"/>
          <w:u w:val="single"/>
          <w:rtl/>
        </w:rPr>
      </w:pPr>
    </w:p>
    <w:p w14:paraId="1EC7CEE1" w14:textId="77777777" w:rsidR="008A4A6D" w:rsidRPr="008A4A6D" w:rsidRDefault="008A4A6D" w:rsidP="008A4A6D">
      <w:pPr>
        <w:pStyle w:val="Heading5"/>
        <w:rPr>
          <w:rFonts w:hint="cs"/>
          <w:sz w:val="24"/>
          <w:rtl/>
        </w:rPr>
      </w:pPr>
      <w:r w:rsidRPr="008A4A6D">
        <w:rPr>
          <w:rFonts w:hint="cs"/>
          <w:sz w:val="24"/>
          <w:u w:val="single"/>
          <w:rtl/>
        </w:rPr>
        <w:t>יואל חסון:</w:t>
      </w:r>
    </w:p>
    <w:p w14:paraId="72585C43" w14:textId="77777777" w:rsidR="008A4A6D" w:rsidRPr="008A4A6D" w:rsidRDefault="008A4A6D" w:rsidP="008A4A6D">
      <w:pPr>
        <w:pStyle w:val="Heading5"/>
        <w:rPr>
          <w:rFonts w:hint="cs"/>
          <w:sz w:val="24"/>
          <w:rtl/>
        </w:rPr>
      </w:pPr>
    </w:p>
    <w:p w14:paraId="42D85DF7" w14:textId="77777777" w:rsidR="008A4A6D" w:rsidRPr="008A4A6D" w:rsidRDefault="008A4A6D" w:rsidP="008A4A6D">
      <w:pPr>
        <w:bidi/>
        <w:jc w:val="both"/>
        <w:rPr>
          <w:rFonts w:cs="David" w:hint="cs"/>
          <w:rtl/>
        </w:rPr>
      </w:pPr>
      <w:r w:rsidRPr="008A4A6D">
        <w:rPr>
          <w:rFonts w:cs="David" w:hint="cs"/>
          <w:rtl/>
        </w:rPr>
        <w:tab/>
        <w:t>- - -</w:t>
      </w:r>
    </w:p>
    <w:p w14:paraId="0199AEAA" w14:textId="77777777" w:rsidR="008A4A6D" w:rsidRPr="008A4A6D" w:rsidRDefault="008A4A6D" w:rsidP="008A4A6D">
      <w:pPr>
        <w:bidi/>
        <w:jc w:val="both"/>
        <w:rPr>
          <w:rFonts w:cs="David" w:hint="cs"/>
          <w:rtl/>
        </w:rPr>
      </w:pPr>
    </w:p>
    <w:p w14:paraId="7FCE72BD" w14:textId="77777777" w:rsidR="008A4A6D" w:rsidRPr="008A4A6D" w:rsidRDefault="008A4A6D" w:rsidP="008A4A6D">
      <w:pPr>
        <w:bidi/>
        <w:jc w:val="both"/>
        <w:rPr>
          <w:rFonts w:cs="David" w:hint="cs"/>
          <w:u w:val="single"/>
          <w:rtl/>
        </w:rPr>
      </w:pPr>
      <w:r w:rsidRPr="008A4A6D">
        <w:rPr>
          <w:rFonts w:cs="David" w:hint="cs"/>
          <w:u w:val="single"/>
          <w:rtl/>
        </w:rPr>
        <w:t>אריה אלדד:</w:t>
      </w:r>
    </w:p>
    <w:p w14:paraId="2E14CBB3" w14:textId="77777777" w:rsidR="008A4A6D" w:rsidRPr="008A4A6D" w:rsidRDefault="008A4A6D" w:rsidP="008A4A6D">
      <w:pPr>
        <w:bidi/>
        <w:jc w:val="both"/>
        <w:rPr>
          <w:rFonts w:cs="David" w:hint="cs"/>
          <w:u w:val="single"/>
          <w:rtl/>
        </w:rPr>
      </w:pPr>
    </w:p>
    <w:p w14:paraId="6ED76DF6" w14:textId="77777777" w:rsidR="008A4A6D" w:rsidRPr="008A4A6D" w:rsidRDefault="008A4A6D" w:rsidP="008A4A6D">
      <w:pPr>
        <w:bidi/>
        <w:ind w:left="570"/>
        <w:jc w:val="both"/>
        <w:rPr>
          <w:rFonts w:cs="David" w:hint="cs"/>
          <w:rtl/>
        </w:rPr>
      </w:pPr>
      <w:r w:rsidRPr="008A4A6D">
        <w:rPr>
          <w:rFonts w:cs="David" w:hint="cs"/>
          <w:rtl/>
        </w:rPr>
        <w:t>- - -</w:t>
      </w:r>
    </w:p>
    <w:p w14:paraId="59A271B3" w14:textId="77777777" w:rsidR="008A4A6D" w:rsidRPr="008A4A6D" w:rsidRDefault="008A4A6D" w:rsidP="008A4A6D">
      <w:pPr>
        <w:bidi/>
        <w:ind w:left="570"/>
        <w:jc w:val="both"/>
        <w:rPr>
          <w:rFonts w:cs="David" w:hint="cs"/>
          <w:rtl/>
        </w:rPr>
      </w:pPr>
    </w:p>
    <w:p w14:paraId="47F0B944" w14:textId="77777777" w:rsidR="008A4A6D" w:rsidRPr="008A4A6D" w:rsidRDefault="008A4A6D" w:rsidP="008A4A6D">
      <w:pPr>
        <w:pStyle w:val="Heading5"/>
        <w:rPr>
          <w:rFonts w:hint="cs"/>
          <w:sz w:val="24"/>
          <w:rtl/>
        </w:rPr>
      </w:pPr>
      <w:r w:rsidRPr="008A4A6D">
        <w:rPr>
          <w:rFonts w:hint="cs"/>
          <w:sz w:val="24"/>
          <w:u w:val="single"/>
          <w:rtl/>
        </w:rPr>
        <w:t>יואל חסון:</w:t>
      </w:r>
    </w:p>
    <w:p w14:paraId="79004C5A" w14:textId="77777777" w:rsidR="008A4A6D" w:rsidRPr="008A4A6D" w:rsidRDefault="008A4A6D" w:rsidP="008A4A6D">
      <w:pPr>
        <w:pStyle w:val="Heading5"/>
        <w:rPr>
          <w:rFonts w:hint="cs"/>
          <w:sz w:val="24"/>
          <w:rtl/>
        </w:rPr>
      </w:pPr>
    </w:p>
    <w:p w14:paraId="1B7E130E" w14:textId="77777777" w:rsidR="008A4A6D" w:rsidRPr="008A4A6D" w:rsidRDefault="008A4A6D" w:rsidP="008A4A6D">
      <w:pPr>
        <w:bidi/>
        <w:ind w:left="570"/>
        <w:jc w:val="both"/>
        <w:rPr>
          <w:rFonts w:cs="David" w:hint="cs"/>
          <w:rtl/>
        </w:rPr>
      </w:pPr>
      <w:r w:rsidRPr="008A4A6D">
        <w:rPr>
          <w:rFonts w:cs="David" w:hint="cs"/>
          <w:rtl/>
        </w:rPr>
        <w:t>לא מבטל, אתה רואה?</w:t>
      </w:r>
    </w:p>
    <w:p w14:paraId="4EADCB63" w14:textId="77777777" w:rsidR="008A4A6D" w:rsidRPr="008A4A6D" w:rsidRDefault="008A4A6D" w:rsidP="008A4A6D">
      <w:pPr>
        <w:bidi/>
        <w:ind w:left="570"/>
        <w:jc w:val="both"/>
        <w:rPr>
          <w:rFonts w:cs="David" w:hint="cs"/>
          <w:rtl/>
        </w:rPr>
      </w:pPr>
    </w:p>
    <w:p w14:paraId="7C6083DB" w14:textId="77777777" w:rsidR="008A4A6D" w:rsidRPr="008A4A6D" w:rsidRDefault="008A4A6D" w:rsidP="008A4A6D">
      <w:pPr>
        <w:bidi/>
        <w:jc w:val="both"/>
        <w:rPr>
          <w:rFonts w:cs="David" w:hint="cs"/>
          <w:u w:val="single"/>
          <w:rtl/>
        </w:rPr>
      </w:pPr>
      <w:r w:rsidRPr="008A4A6D">
        <w:rPr>
          <w:rFonts w:cs="David" w:hint="cs"/>
          <w:u w:val="single"/>
          <w:rtl/>
        </w:rPr>
        <w:t>אריה אלדד:</w:t>
      </w:r>
    </w:p>
    <w:p w14:paraId="1DAF622B" w14:textId="77777777" w:rsidR="008A4A6D" w:rsidRPr="008A4A6D" w:rsidRDefault="008A4A6D" w:rsidP="008A4A6D">
      <w:pPr>
        <w:bidi/>
        <w:jc w:val="both"/>
        <w:rPr>
          <w:rFonts w:cs="David" w:hint="cs"/>
          <w:u w:val="single"/>
          <w:rtl/>
        </w:rPr>
      </w:pPr>
    </w:p>
    <w:p w14:paraId="6C55DDF7" w14:textId="77777777" w:rsidR="008A4A6D" w:rsidRPr="008A4A6D" w:rsidRDefault="008A4A6D" w:rsidP="008A4A6D">
      <w:pPr>
        <w:bidi/>
        <w:ind w:left="570"/>
        <w:jc w:val="both"/>
        <w:rPr>
          <w:rFonts w:cs="David" w:hint="cs"/>
          <w:rtl/>
        </w:rPr>
      </w:pPr>
      <w:r w:rsidRPr="008A4A6D">
        <w:rPr>
          <w:rFonts w:cs="David" w:hint="cs"/>
          <w:rtl/>
        </w:rPr>
        <w:t>לא מזלזל.</w:t>
      </w:r>
    </w:p>
    <w:p w14:paraId="35313E79" w14:textId="77777777" w:rsidR="008A4A6D" w:rsidRPr="008A4A6D" w:rsidRDefault="008A4A6D" w:rsidP="008A4A6D">
      <w:pPr>
        <w:bidi/>
        <w:ind w:left="570"/>
        <w:jc w:val="both"/>
        <w:rPr>
          <w:rFonts w:cs="David" w:hint="cs"/>
          <w:rtl/>
        </w:rPr>
      </w:pPr>
    </w:p>
    <w:p w14:paraId="3D36779B" w14:textId="77777777" w:rsidR="008A4A6D" w:rsidRPr="008A4A6D" w:rsidRDefault="008A4A6D" w:rsidP="008A4A6D">
      <w:pPr>
        <w:pStyle w:val="Heading5"/>
        <w:rPr>
          <w:rFonts w:hint="cs"/>
          <w:sz w:val="24"/>
          <w:rtl/>
        </w:rPr>
      </w:pPr>
      <w:r w:rsidRPr="008A4A6D">
        <w:rPr>
          <w:rFonts w:hint="cs"/>
          <w:sz w:val="24"/>
          <w:u w:val="single"/>
          <w:rtl/>
        </w:rPr>
        <w:t>יואל חסון:</w:t>
      </w:r>
    </w:p>
    <w:p w14:paraId="6D97525E" w14:textId="77777777" w:rsidR="008A4A6D" w:rsidRPr="008A4A6D" w:rsidRDefault="008A4A6D" w:rsidP="008A4A6D">
      <w:pPr>
        <w:pStyle w:val="Heading5"/>
        <w:rPr>
          <w:rFonts w:hint="cs"/>
          <w:sz w:val="24"/>
          <w:rtl/>
        </w:rPr>
      </w:pPr>
    </w:p>
    <w:p w14:paraId="613FD0EA" w14:textId="77777777" w:rsidR="008A4A6D" w:rsidRPr="008A4A6D" w:rsidRDefault="008A4A6D" w:rsidP="008A4A6D">
      <w:pPr>
        <w:bidi/>
        <w:ind w:left="570"/>
        <w:jc w:val="both"/>
        <w:rPr>
          <w:rFonts w:cs="David" w:hint="cs"/>
          <w:rtl/>
        </w:rPr>
      </w:pPr>
      <w:r w:rsidRPr="008A4A6D">
        <w:rPr>
          <w:rFonts w:cs="David" w:hint="cs"/>
          <w:rtl/>
        </w:rPr>
        <w:t>שאלתי אם אתה מבטל את זה.</w:t>
      </w:r>
    </w:p>
    <w:p w14:paraId="683E8915" w14:textId="77777777" w:rsidR="008A4A6D" w:rsidRPr="008A4A6D" w:rsidRDefault="008A4A6D" w:rsidP="008A4A6D">
      <w:pPr>
        <w:bidi/>
        <w:jc w:val="both"/>
        <w:rPr>
          <w:rFonts w:cs="David" w:hint="cs"/>
          <w:rtl/>
        </w:rPr>
      </w:pPr>
    </w:p>
    <w:p w14:paraId="421DCFEF" w14:textId="77777777" w:rsidR="008A4A6D" w:rsidRPr="008A4A6D" w:rsidRDefault="008A4A6D" w:rsidP="008A4A6D">
      <w:pPr>
        <w:bidi/>
        <w:jc w:val="both"/>
        <w:rPr>
          <w:rFonts w:cs="David"/>
          <w:u w:val="single"/>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0CBECD7B" w14:textId="77777777" w:rsidR="008A4A6D" w:rsidRPr="008A4A6D" w:rsidRDefault="008A4A6D" w:rsidP="008A4A6D">
      <w:pPr>
        <w:bidi/>
        <w:jc w:val="both"/>
        <w:rPr>
          <w:rFonts w:cs="David" w:hint="cs"/>
          <w:u w:val="single"/>
          <w:rtl/>
        </w:rPr>
      </w:pPr>
    </w:p>
    <w:p w14:paraId="0EDDB05E" w14:textId="77777777" w:rsidR="008A4A6D" w:rsidRPr="008A4A6D" w:rsidRDefault="008A4A6D" w:rsidP="008A4A6D">
      <w:pPr>
        <w:bidi/>
        <w:ind w:firstLine="567"/>
        <w:jc w:val="both"/>
        <w:rPr>
          <w:rFonts w:cs="David" w:hint="cs"/>
          <w:rtl/>
        </w:rPr>
      </w:pPr>
      <w:r w:rsidRPr="008A4A6D">
        <w:rPr>
          <w:rFonts w:cs="David" w:hint="cs"/>
          <w:rtl/>
        </w:rPr>
        <w:t>חבר הכנסת אלדד, יש פה עמדה כזאת, ויש עמדה אחרת, וכל אחד יישאר עם העמדה שלו, זאת האמת שלו, ובזה הוא מאמין. כנראה, לא נוכל לגשר על זה.</w:t>
      </w:r>
    </w:p>
    <w:p w14:paraId="69C3C0F7" w14:textId="77777777" w:rsidR="008A4A6D" w:rsidRPr="008A4A6D" w:rsidRDefault="008A4A6D" w:rsidP="008A4A6D">
      <w:pPr>
        <w:bidi/>
        <w:jc w:val="both"/>
        <w:rPr>
          <w:rFonts w:cs="David" w:hint="cs"/>
          <w:rtl/>
        </w:rPr>
      </w:pPr>
    </w:p>
    <w:p w14:paraId="15CEB420" w14:textId="77777777" w:rsidR="008A4A6D" w:rsidRPr="008A4A6D" w:rsidRDefault="008A4A6D" w:rsidP="008A4A6D">
      <w:pPr>
        <w:bidi/>
        <w:jc w:val="both"/>
        <w:rPr>
          <w:rFonts w:cs="David" w:hint="cs"/>
          <w:rtl/>
        </w:rPr>
      </w:pPr>
      <w:r w:rsidRPr="008A4A6D">
        <w:rPr>
          <w:rFonts w:cs="David" w:hint="cs"/>
          <w:u w:val="single"/>
          <w:rtl/>
        </w:rPr>
        <w:t>רונית תירוש:</w:t>
      </w:r>
    </w:p>
    <w:p w14:paraId="35E0F4C9" w14:textId="77777777" w:rsidR="008A4A6D" w:rsidRPr="008A4A6D" w:rsidRDefault="008A4A6D" w:rsidP="008A4A6D">
      <w:pPr>
        <w:bidi/>
        <w:jc w:val="both"/>
        <w:rPr>
          <w:rFonts w:cs="David" w:hint="cs"/>
          <w:rtl/>
        </w:rPr>
      </w:pPr>
    </w:p>
    <w:p w14:paraId="121B8F99" w14:textId="77777777" w:rsidR="008A4A6D" w:rsidRPr="008A4A6D" w:rsidRDefault="008A4A6D" w:rsidP="008A4A6D">
      <w:pPr>
        <w:bidi/>
        <w:jc w:val="both"/>
        <w:rPr>
          <w:rFonts w:cs="David" w:hint="cs"/>
          <w:rtl/>
        </w:rPr>
      </w:pPr>
      <w:r w:rsidRPr="008A4A6D">
        <w:rPr>
          <w:rFonts w:cs="David" w:hint="cs"/>
          <w:rtl/>
        </w:rPr>
        <w:tab/>
        <w:t xml:space="preserve"> כשם </w:t>
      </w:r>
      <w:proofErr w:type="spellStart"/>
      <w:r w:rsidRPr="008A4A6D">
        <w:rPr>
          <w:rFonts w:cs="David" w:hint="cs"/>
          <w:rtl/>
        </w:rPr>
        <w:t>שפורמלית</w:t>
      </w:r>
      <w:proofErr w:type="spellEnd"/>
      <w:r w:rsidRPr="008A4A6D">
        <w:rPr>
          <w:rFonts w:cs="David" w:hint="cs"/>
          <w:rtl/>
        </w:rPr>
        <w:t>-ממלכתית ניתנת למשלחות הללו גושפנקה וגם לפעולות אחרות בילטראליות- -</w:t>
      </w:r>
    </w:p>
    <w:p w14:paraId="4660AC7C" w14:textId="77777777" w:rsidR="008A4A6D" w:rsidRPr="008A4A6D" w:rsidRDefault="008A4A6D" w:rsidP="008A4A6D">
      <w:pPr>
        <w:bidi/>
        <w:jc w:val="both"/>
        <w:rPr>
          <w:rFonts w:cs="David" w:hint="cs"/>
          <w:rtl/>
        </w:rPr>
      </w:pPr>
    </w:p>
    <w:p w14:paraId="05C5EAF7" w14:textId="77777777" w:rsidR="008A4A6D" w:rsidRPr="008A4A6D" w:rsidRDefault="008A4A6D" w:rsidP="008A4A6D">
      <w:pPr>
        <w:bidi/>
        <w:jc w:val="both"/>
        <w:rPr>
          <w:rFonts w:cs="David"/>
          <w:u w:val="single"/>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14D3B803" w14:textId="77777777" w:rsidR="008A4A6D" w:rsidRPr="008A4A6D" w:rsidRDefault="008A4A6D" w:rsidP="008A4A6D">
      <w:pPr>
        <w:bidi/>
        <w:jc w:val="both"/>
        <w:rPr>
          <w:rFonts w:cs="David" w:hint="cs"/>
          <w:u w:val="single"/>
          <w:rtl/>
        </w:rPr>
      </w:pPr>
    </w:p>
    <w:p w14:paraId="1946F9FF" w14:textId="77777777" w:rsidR="008A4A6D" w:rsidRPr="008A4A6D" w:rsidRDefault="008A4A6D" w:rsidP="008A4A6D">
      <w:pPr>
        <w:bidi/>
        <w:jc w:val="both"/>
        <w:rPr>
          <w:rFonts w:cs="David" w:hint="cs"/>
          <w:rtl/>
        </w:rPr>
      </w:pPr>
      <w:r w:rsidRPr="008A4A6D">
        <w:rPr>
          <w:rFonts w:cs="David" w:hint="cs"/>
          <w:rtl/>
        </w:rPr>
        <w:tab/>
        <w:t xml:space="preserve">גם פעילות </w:t>
      </w:r>
      <w:proofErr w:type="spellStart"/>
      <w:r w:rsidRPr="008A4A6D">
        <w:rPr>
          <w:rFonts w:cs="David" w:hint="cs"/>
          <w:rtl/>
        </w:rPr>
        <w:t>פרלמנטרית</w:t>
      </w:r>
      <w:proofErr w:type="spellEnd"/>
      <w:r w:rsidRPr="008A4A6D">
        <w:rPr>
          <w:rFonts w:cs="David" w:hint="cs"/>
          <w:rtl/>
        </w:rPr>
        <w:t>.</w:t>
      </w:r>
    </w:p>
    <w:p w14:paraId="52F17A3C" w14:textId="77777777" w:rsidR="008A4A6D" w:rsidRPr="008A4A6D" w:rsidRDefault="008A4A6D" w:rsidP="008A4A6D">
      <w:pPr>
        <w:bidi/>
        <w:jc w:val="both"/>
        <w:rPr>
          <w:rFonts w:cs="David" w:hint="cs"/>
          <w:rtl/>
        </w:rPr>
      </w:pPr>
    </w:p>
    <w:p w14:paraId="14EB3E65" w14:textId="77777777" w:rsidR="008A4A6D" w:rsidRPr="008A4A6D" w:rsidRDefault="008A4A6D" w:rsidP="008A4A6D">
      <w:pPr>
        <w:bidi/>
        <w:jc w:val="both"/>
        <w:rPr>
          <w:rFonts w:cs="David" w:hint="cs"/>
          <w:rtl/>
        </w:rPr>
      </w:pPr>
      <w:r w:rsidRPr="008A4A6D">
        <w:rPr>
          <w:rFonts w:cs="David" w:hint="cs"/>
          <w:u w:val="single"/>
          <w:rtl/>
        </w:rPr>
        <w:t>רונית תירוש:</w:t>
      </w:r>
    </w:p>
    <w:p w14:paraId="1FC56011" w14:textId="77777777" w:rsidR="008A4A6D" w:rsidRPr="008A4A6D" w:rsidRDefault="008A4A6D" w:rsidP="008A4A6D">
      <w:pPr>
        <w:bidi/>
        <w:jc w:val="both"/>
        <w:rPr>
          <w:rFonts w:cs="David" w:hint="cs"/>
          <w:rtl/>
        </w:rPr>
      </w:pPr>
    </w:p>
    <w:p w14:paraId="72032891" w14:textId="77777777" w:rsidR="008A4A6D" w:rsidRPr="008A4A6D" w:rsidRDefault="008A4A6D" w:rsidP="008A4A6D">
      <w:pPr>
        <w:bidi/>
        <w:jc w:val="both"/>
        <w:rPr>
          <w:rFonts w:cs="David" w:hint="cs"/>
          <w:rtl/>
        </w:rPr>
      </w:pPr>
      <w:r w:rsidRPr="008A4A6D">
        <w:rPr>
          <w:rFonts w:cs="David" w:hint="cs"/>
          <w:rtl/>
        </w:rPr>
        <w:tab/>
        <w:t xml:space="preserve">- - לא רק שאין מקום לשלול את נוכחותה ואת נאומה כאן, אלא אנחנו צריכים </w:t>
      </w:r>
      <w:r w:rsidRPr="008A4A6D">
        <w:rPr>
          <w:rFonts w:cs="David"/>
          <w:rtl/>
        </w:rPr>
        <w:t>–</w:t>
      </w:r>
      <w:r w:rsidRPr="008A4A6D">
        <w:rPr>
          <w:rFonts w:cs="David" w:hint="cs"/>
          <w:rtl/>
        </w:rPr>
        <w:t xml:space="preserve"> לא אגיד לחייב את זה </w:t>
      </w:r>
      <w:r w:rsidRPr="008A4A6D">
        <w:rPr>
          <w:rFonts w:cs="David"/>
          <w:rtl/>
        </w:rPr>
        <w:t>–</w:t>
      </w:r>
      <w:r w:rsidRPr="008A4A6D">
        <w:rPr>
          <w:rFonts w:cs="David" w:hint="cs"/>
          <w:rtl/>
        </w:rPr>
        <w:t xml:space="preserve"> לברך על זה. </w:t>
      </w:r>
    </w:p>
    <w:p w14:paraId="7E382BF2" w14:textId="77777777" w:rsidR="008A4A6D" w:rsidRPr="008A4A6D" w:rsidRDefault="008A4A6D" w:rsidP="008A4A6D">
      <w:pPr>
        <w:bidi/>
        <w:jc w:val="both"/>
        <w:rPr>
          <w:rFonts w:cs="David" w:hint="cs"/>
          <w:rtl/>
        </w:rPr>
      </w:pPr>
    </w:p>
    <w:p w14:paraId="4BFAEB0F"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741879EF" w14:textId="77777777" w:rsidR="008A4A6D" w:rsidRPr="008A4A6D" w:rsidRDefault="008A4A6D" w:rsidP="008A4A6D">
      <w:pPr>
        <w:bidi/>
        <w:jc w:val="both"/>
        <w:rPr>
          <w:rFonts w:cs="David" w:hint="cs"/>
          <w:rtl/>
        </w:rPr>
      </w:pPr>
    </w:p>
    <w:p w14:paraId="6A0ABDB5" w14:textId="77777777" w:rsidR="008A4A6D" w:rsidRPr="008A4A6D" w:rsidRDefault="008A4A6D" w:rsidP="008A4A6D">
      <w:pPr>
        <w:bidi/>
        <w:jc w:val="both"/>
        <w:rPr>
          <w:rFonts w:cs="David" w:hint="cs"/>
          <w:rtl/>
        </w:rPr>
      </w:pPr>
      <w:r w:rsidRPr="008A4A6D">
        <w:rPr>
          <w:rFonts w:cs="David" w:hint="cs"/>
          <w:rtl/>
        </w:rPr>
        <w:tab/>
        <w:t xml:space="preserve"> תודה רבה. חבר הכנסת זיו, אחרון הדוברים, והרשימה נעולה.</w:t>
      </w:r>
    </w:p>
    <w:p w14:paraId="391CBA92" w14:textId="77777777" w:rsidR="008A4A6D" w:rsidRPr="008A4A6D" w:rsidRDefault="008A4A6D" w:rsidP="008A4A6D">
      <w:pPr>
        <w:bidi/>
        <w:jc w:val="both"/>
        <w:rPr>
          <w:rFonts w:cs="David" w:hint="cs"/>
          <w:rtl/>
        </w:rPr>
      </w:pPr>
    </w:p>
    <w:p w14:paraId="1E2E4982" w14:textId="77777777" w:rsidR="008A4A6D" w:rsidRPr="008A4A6D" w:rsidRDefault="008A4A6D" w:rsidP="008A4A6D">
      <w:pPr>
        <w:pStyle w:val="Heading5"/>
        <w:rPr>
          <w:rFonts w:hint="cs"/>
          <w:sz w:val="24"/>
          <w:rtl/>
        </w:rPr>
      </w:pPr>
      <w:r w:rsidRPr="008A4A6D">
        <w:rPr>
          <w:rFonts w:hint="cs"/>
          <w:sz w:val="24"/>
          <w:u w:val="single"/>
          <w:rtl/>
        </w:rPr>
        <w:t>יצחק זיו:</w:t>
      </w:r>
    </w:p>
    <w:p w14:paraId="70C6CB3A" w14:textId="77777777" w:rsidR="008A4A6D" w:rsidRPr="008A4A6D" w:rsidRDefault="008A4A6D" w:rsidP="008A4A6D">
      <w:pPr>
        <w:pStyle w:val="Heading5"/>
        <w:rPr>
          <w:rFonts w:hint="cs"/>
          <w:sz w:val="24"/>
          <w:rtl/>
        </w:rPr>
      </w:pPr>
    </w:p>
    <w:p w14:paraId="156F6975" w14:textId="77777777" w:rsidR="008A4A6D" w:rsidRPr="008A4A6D" w:rsidRDefault="008A4A6D" w:rsidP="008A4A6D">
      <w:pPr>
        <w:bidi/>
        <w:jc w:val="both"/>
        <w:rPr>
          <w:rFonts w:cs="David" w:hint="cs"/>
          <w:rtl/>
        </w:rPr>
      </w:pPr>
      <w:r w:rsidRPr="008A4A6D">
        <w:rPr>
          <w:rFonts w:cs="David" w:hint="cs"/>
          <w:rtl/>
        </w:rPr>
        <w:tab/>
        <w:t xml:space="preserve">בואו נכיר בעובדת מעמדה של הקנצלרית. בכל העולם במדינות אירופה מעמדה הוא מעמד רם שאין חולקים על כך. </w:t>
      </w:r>
    </w:p>
    <w:p w14:paraId="6E2D6ADE" w14:textId="77777777" w:rsidR="008A4A6D" w:rsidRPr="008A4A6D" w:rsidRDefault="008A4A6D" w:rsidP="008A4A6D">
      <w:pPr>
        <w:bidi/>
        <w:jc w:val="both"/>
        <w:rPr>
          <w:rFonts w:cs="David" w:hint="cs"/>
          <w:rtl/>
        </w:rPr>
      </w:pPr>
    </w:p>
    <w:p w14:paraId="5F69BDC8" w14:textId="77777777" w:rsidR="008A4A6D" w:rsidRPr="008A4A6D" w:rsidRDefault="008A4A6D" w:rsidP="008A4A6D">
      <w:pPr>
        <w:bidi/>
        <w:ind w:firstLine="567"/>
        <w:jc w:val="both"/>
        <w:rPr>
          <w:rFonts w:cs="David" w:hint="cs"/>
          <w:rtl/>
        </w:rPr>
      </w:pPr>
      <w:r w:rsidRPr="008A4A6D">
        <w:rPr>
          <w:rFonts w:cs="David" w:hint="cs"/>
          <w:rtl/>
        </w:rPr>
        <w:t>כשבאתי להוריי ואמרתי שאני נוסע לגרמניה, זה היה יום אבל לאמא שלי. החלטתי לא לדבר על הנושא יותר, וכשחזרתי מגרמניה סיפרתי לה שהייתי בדכאו. אמא שלי אמרה לי: "טוב שנסעת". אז צריך להבין את ההיבט הזה. הרי לא נשכח לעולם את מה שקרה. אנחנו יודעים מה גרמניה עשתה בשבילנו, עושה ותעשה בשבילנו. צריך לתת לה את הבמה הזאת ולא לשים בפניה שום מכשול. תודה.</w:t>
      </w:r>
    </w:p>
    <w:p w14:paraId="76A29AAA" w14:textId="77777777" w:rsidR="008A4A6D" w:rsidRPr="008A4A6D" w:rsidRDefault="008A4A6D" w:rsidP="008A4A6D">
      <w:pPr>
        <w:bidi/>
        <w:jc w:val="both"/>
        <w:rPr>
          <w:rFonts w:cs="David" w:hint="cs"/>
          <w:rtl/>
        </w:rPr>
      </w:pPr>
    </w:p>
    <w:p w14:paraId="57145302" w14:textId="77777777" w:rsidR="008A4A6D" w:rsidRDefault="008A4A6D" w:rsidP="008A4A6D">
      <w:pPr>
        <w:bidi/>
        <w:jc w:val="both"/>
        <w:rPr>
          <w:rFonts w:cs="David" w:hint="cs"/>
          <w:u w:val="single"/>
          <w:rtl/>
        </w:rPr>
      </w:pPr>
    </w:p>
    <w:p w14:paraId="41C15941" w14:textId="77777777" w:rsidR="008A4A6D" w:rsidRDefault="008A4A6D" w:rsidP="008A4A6D">
      <w:pPr>
        <w:bidi/>
        <w:jc w:val="both"/>
        <w:rPr>
          <w:rFonts w:cs="David" w:hint="cs"/>
          <w:u w:val="single"/>
          <w:rtl/>
        </w:rPr>
      </w:pPr>
    </w:p>
    <w:p w14:paraId="3189F12D" w14:textId="77777777" w:rsidR="008A4A6D" w:rsidRDefault="008A4A6D" w:rsidP="008A4A6D">
      <w:pPr>
        <w:bidi/>
        <w:jc w:val="both"/>
        <w:rPr>
          <w:rFonts w:cs="David" w:hint="cs"/>
          <w:u w:val="single"/>
          <w:rtl/>
        </w:rPr>
      </w:pPr>
    </w:p>
    <w:p w14:paraId="13F607AB" w14:textId="77777777" w:rsidR="008A4A6D" w:rsidRDefault="008A4A6D" w:rsidP="008A4A6D">
      <w:pPr>
        <w:bidi/>
        <w:jc w:val="both"/>
        <w:rPr>
          <w:rFonts w:cs="David" w:hint="cs"/>
          <w:u w:val="single"/>
          <w:rtl/>
        </w:rPr>
      </w:pPr>
    </w:p>
    <w:p w14:paraId="6090E710"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31FD36A4" w14:textId="77777777" w:rsidR="008A4A6D" w:rsidRPr="008A4A6D" w:rsidRDefault="008A4A6D" w:rsidP="008A4A6D">
      <w:pPr>
        <w:bidi/>
        <w:jc w:val="both"/>
        <w:rPr>
          <w:rFonts w:cs="David" w:hint="cs"/>
          <w:rtl/>
        </w:rPr>
      </w:pPr>
    </w:p>
    <w:p w14:paraId="5A2605A5" w14:textId="77777777" w:rsidR="008A4A6D" w:rsidRPr="008A4A6D" w:rsidRDefault="008A4A6D" w:rsidP="008A4A6D">
      <w:pPr>
        <w:bidi/>
        <w:jc w:val="both"/>
        <w:rPr>
          <w:rFonts w:cs="David" w:hint="cs"/>
          <w:rtl/>
        </w:rPr>
      </w:pPr>
      <w:r w:rsidRPr="008A4A6D">
        <w:rPr>
          <w:rFonts w:cs="David" w:hint="cs"/>
          <w:rtl/>
        </w:rPr>
        <w:tab/>
        <w:t xml:space="preserve"> תודה רבה. אני מעלה את זה להצבעה. מי בעד לאשר את הבקשה של מזכיר הכנסת כפי שהופנתה אליי וכפי שקראתי אותה? מי מתנגד? מי נמנע?</w:t>
      </w:r>
    </w:p>
    <w:p w14:paraId="7FB3837F" w14:textId="77777777" w:rsidR="008A4A6D" w:rsidRPr="008A4A6D" w:rsidRDefault="008A4A6D" w:rsidP="008A4A6D">
      <w:pPr>
        <w:bidi/>
        <w:jc w:val="both"/>
        <w:rPr>
          <w:rFonts w:cs="David" w:hint="cs"/>
          <w:rtl/>
        </w:rPr>
      </w:pPr>
    </w:p>
    <w:p w14:paraId="24C8A94E" w14:textId="77777777" w:rsidR="008A4A6D" w:rsidRPr="008A4A6D" w:rsidRDefault="008A4A6D" w:rsidP="008A4A6D">
      <w:pPr>
        <w:bidi/>
        <w:ind w:firstLine="567"/>
        <w:jc w:val="both"/>
        <w:rPr>
          <w:rFonts w:cs="David" w:hint="cs"/>
          <w:rtl/>
        </w:rPr>
      </w:pPr>
      <w:r w:rsidRPr="008A4A6D">
        <w:rPr>
          <w:rFonts w:cs="David" w:hint="cs"/>
          <w:rtl/>
        </w:rPr>
        <w:t xml:space="preserve"> 7 בעד, 2 מתנגדים, אין נמנעים. אשר על כן אני מאשר שהגברת </w:t>
      </w:r>
      <w:proofErr w:type="spellStart"/>
      <w:r w:rsidRPr="008A4A6D">
        <w:rPr>
          <w:rFonts w:cs="David" w:hint="cs"/>
          <w:rtl/>
        </w:rPr>
        <w:t>אנגלה</w:t>
      </w:r>
      <w:proofErr w:type="spellEnd"/>
      <w:r w:rsidRPr="008A4A6D">
        <w:rPr>
          <w:rFonts w:cs="David" w:hint="cs"/>
          <w:rtl/>
        </w:rPr>
        <w:t xml:space="preserve"> </w:t>
      </w:r>
      <w:proofErr w:type="spellStart"/>
      <w:r w:rsidRPr="008A4A6D">
        <w:rPr>
          <w:rFonts w:cs="David" w:hint="cs"/>
          <w:rtl/>
        </w:rPr>
        <w:t>מרקל</w:t>
      </w:r>
      <w:proofErr w:type="spellEnd"/>
      <w:r w:rsidRPr="008A4A6D">
        <w:rPr>
          <w:rFonts w:cs="David" w:hint="cs"/>
          <w:rtl/>
        </w:rPr>
        <w:t xml:space="preserve"> תישא את דבריה באולם המליאה.</w:t>
      </w:r>
    </w:p>
    <w:p w14:paraId="4113ED14" w14:textId="77777777" w:rsidR="008A4A6D" w:rsidRPr="008A4A6D" w:rsidRDefault="008A4A6D" w:rsidP="008A4A6D">
      <w:pPr>
        <w:bidi/>
        <w:ind w:firstLine="567"/>
        <w:jc w:val="both"/>
        <w:rPr>
          <w:rFonts w:cs="David" w:hint="cs"/>
          <w:rtl/>
        </w:rPr>
      </w:pPr>
    </w:p>
    <w:p w14:paraId="347AE6A4" w14:textId="77777777" w:rsidR="008A4A6D" w:rsidRDefault="008A4A6D" w:rsidP="008A4A6D">
      <w:pPr>
        <w:bidi/>
        <w:ind w:firstLine="567"/>
        <w:jc w:val="both"/>
        <w:rPr>
          <w:rFonts w:cs="David" w:hint="cs"/>
          <w:b/>
          <w:bCs/>
          <w:rtl/>
        </w:rPr>
      </w:pPr>
      <w:r w:rsidRPr="008A4A6D">
        <w:rPr>
          <w:rFonts w:cs="David"/>
          <w:rtl/>
        </w:rPr>
        <w:br w:type="page"/>
      </w:r>
    </w:p>
    <w:p w14:paraId="69EEFB44" w14:textId="77777777" w:rsidR="008A4A6D" w:rsidRDefault="008A4A6D" w:rsidP="008A4A6D">
      <w:pPr>
        <w:bidi/>
        <w:ind w:firstLine="567"/>
        <w:jc w:val="both"/>
        <w:rPr>
          <w:rFonts w:cs="David" w:hint="cs"/>
          <w:b/>
          <w:bCs/>
          <w:rtl/>
        </w:rPr>
      </w:pPr>
    </w:p>
    <w:p w14:paraId="102A49CE" w14:textId="77777777" w:rsidR="008A4A6D" w:rsidRDefault="008A4A6D" w:rsidP="008A4A6D">
      <w:pPr>
        <w:bidi/>
        <w:ind w:firstLine="567"/>
        <w:jc w:val="both"/>
        <w:rPr>
          <w:rFonts w:cs="David" w:hint="cs"/>
          <w:b/>
          <w:bCs/>
          <w:rtl/>
        </w:rPr>
      </w:pPr>
    </w:p>
    <w:p w14:paraId="415E1F1B" w14:textId="77777777" w:rsidR="008A4A6D" w:rsidRDefault="008A4A6D" w:rsidP="008A4A6D">
      <w:pPr>
        <w:bidi/>
        <w:ind w:firstLine="567"/>
        <w:jc w:val="both"/>
        <w:rPr>
          <w:rFonts w:cs="David" w:hint="cs"/>
          <w:b/>
          <w:bCs/>
          <w:rtl/>
        </w:rPr>
      </w:pPr>
    </w:p>
    <w:p w14:paraId="52DC1C49" w14:textId="77777777" w:rsidR="008A4A6D" w:rsidRPr="008A4A6D" w:rsidRDefault="008A4A6D" w:rsidP="008A4A6D">
      <w:pPr>
        <w:bidi/>
        <w:ind w:firstLine="567"/>
        <w:jc w:val="both"/>
        <w:rPr>
          <w:rFonts w:cs="David" w:hint="cs"/>
          <w:b/>
          <w:bCs/>
          <w:u w:val="single"/>
          <w:rtl/>
        </w:rPr>
      </w:pPr>
      <w:r w:rsidRPr="008A4A6D">
        <w:rPr>
          <w:rFonts w:cs="David" w:hint="cs"/>
          <w:b/>
          <w:bCs/>
          <w:rtl/>
        </w:rPr>
        <w:t xml:space="preserve">ד. </w:t>
      </w:r>
      <w:r w:rsidRPr="008A4A6D">
        <w:rPr>
          <w:rFonts w:cs="David" w:hint="cs"/>
          <w:b/>
          <w:bCs/>
          <w:u w:val="single"/>
          <w:rtl/>
        </w:rPr>
        <w:t xml:space="preserve">קביעת ועדה לדיון בהצעת חוק העונשין (תיקון </w:t>
      </w:r>
      <w:r w:rsidRPr="008A4A6D">
        <w:rPr>
          <w:rFonts w:cs="David"/>
          <w:b/>
          <w:bCs/>
          <w:u w:val="single"/>
          <w:rtl/>
        </w:rPr>
        <w:t>–</w:t>
      </w:r>
      <w:r w:rsidRPr="008A4A6D">
        <w:rPr>
          <w:rFonts w:cs="David" w:hint="cs"/>
          <w:b/>
          <w:bCs/>
          <w:u w:val="single"/>
          <w:rtl/>
        </w:rPr>
        <w:t xml:space="preserve"> איסור מכירה והחזקה של צעצועים מסוכנים), </w:t>
      </w:r>
      <w:proofErr w:type="spellStart"/>
      <w:r w:rsidRPr="008A4A6D">
        <w:rPr>
          <w:rFonts w:cs="David" w:hint="cs"/>
          <w:b/>
          <w:bCs/>
          <w:u w:val="single"/>
          <w:rtl/>
        </w:rPr>
        <w:t>התשס"ז</w:t>
      </w:r>
      <w:proofErr w:type="spellEnd"/>
      <w:r w:rsidRPr="008A4A6D">
        <w:rPr>
          <w:rFonts w:cs="David" w:hint="cs"/>
          <w:b/>
          <w:bCs/>
          <w:u w:val="single"/>
          <w:rtl/>
        </w:rPr>
        <w:t xml:space="preserve">-2007 של חה"כ </w:t>
      </w:r>
      <w:smartTag w:uri="urn:schemas-microsoft-com:office:smarttags" w:element="PersonName">
        <w:r w:rsidRPr="008A4A6D">
          <w:rPr>
            <w:rFonts w:cs="David" w:hint="cs"/>
            <w:b/>
            <w:bCs/>
            <w:u w:val="single"/>
            <w:rtl/>
          </w:rPr>
          <w:t>משה גפני</w:t>
        </w:r>
      </w:smartTag>
      <w:r w:rsidRPr="008A4A6D">
        <w:rPr>
          <w:rFonts w:cs="David" w:hint="cs"/>
          <w:b/>
          <w:bCs/>
          <w:u w:val="single"/>
          <w:rtl/>
        </w:rPr>
        <w:t xml:space="preserve"> (פ/2522/17)</w:t>
      </w:r>
    </w:p>
    <w:p w14:paraId="6135EF50" w14:textId="77777777" w:rsidR="008A4A6D" w:rsidRDefault="008A4A6D" w:rsidP="008A4A6D">
      <w:pPr>
        <w:bidi/>
        <w:jc w:val="both"/>
        <w:rPr>
          <w:rFonts w:cs="David" w:hint="cs"/>
          <w:rtl/>
        </w:rPr>
      </w:pPr>
    </w:p>
    <w:p w14:paraId="6D2AC53F" w14:textId="77777777" w:rsidR="008A4A6D" w:rsidRDefault="008A4A6D" w:rsidP="008A4A6D">
      <w:pPr>
        <w:bidi/>
        <w:jc w:val="both"/>
        <w:rPr>
          <w:rFonts w:cs="David" w:hint="cs"/>
          <w:rtl/>
        </w:rPr>
      </w:pPr>
    </w:p>
    <w:p w14:paraId="1CDE0563" w14:textId="77777777" w:rsidR="008A4A6D" w:rsidRDefault="008A4A6D" w:rsidP="008A4A6D">
      <w:pPr>
        <w:bidi/>
        <w:jc w:val="both"/>
        <w:rPr>
          <w:rFonts w:cs="David" w:hint="cs"/>
          <w:rtl/>
        </w:rPr>
      </w:pPr>
    </w:p>
    <w:p w14:paraId="0C81786A" w14:textId="77777777" w:rsidR="008A4A6D" w:rsidRDefault="008A4A6D" w:rsidP="008A4A6D">
      <w:pPr>
        <w:bidi/>
        <w:jc w:val="both"/>
        <w:rPr>
          <w:rFonts w:cs="David" w:hint="cs"/>
          <w:rtl/>
        </w:rPr>
      </w:pPr>
    </w:p>
    <w:p w14:paraId="5DF53EFE" w14:textId="77777777" w:rsidR="008A4A6D" w:rsidRPr="008A4A6D" w:rsidRDefault="008A4A6D" w:rsidP="008A4A6D">
      <w:pPr>
        <w:bidi/>
        <w:jc w:val="both"/>
        <w:rPr>
          <w:rFonts w:cs="David" w:hint="cs"/>
          <w:rtl/>
        </w:rPr>
      </w:pPr>
    </w:p>
    <w:p w14:paraId="247E70DD" w14:textId="77777777" w:rsidR="008A4A6D" w:rsidRPr="008A4A6D" w:rsidRDefault="008A4A6D" w:rsidP="008A4A6D">
      <w:pPr>
        <w:bidi/>
        <w:jc w:val="both"/>
        <w:rPr>
          <w:rFonts w:cs="David"/>
        </w:rPr>
      </w:pPr>
      <w:r w:rsidRPr="008A4A6D">
        <w:rPr>
          <w:rFonts w:cs="David" w:hint="cs"/>
          <w:u w:val="single"/>
          <w:rtl/>
        </w:rPr>
        <w:t>היו"ר דוד טל:</w:t>
      </w:r>
    </w:p>
    <w:p w14:paraId="21BC98EA" w14:textId="77777777" w:rsidR="008A4A6D" w:rsidRPr="008A4A6D" w:rsidRDefault="008A4A6D" w:rsidP="008A4A6D">
      <w:pPr>
        <w:bidi/>
        <w:jc w:val="both"/>
        <w:rPr>
          <w:rFonts w:cs="David" w:hint="cs"/>
          <w:rtl/>
        </w:rPr>
      </w:pPr>
    </w:p>
    <w:p w14:paraId="5B431F8C" w14:textId="77777777" w:rsidR="008A4A6D" w:rsidRPr="008A4A6D" w:rsidRDefault="008A4A6D" w:rsidP="008A4A6D">
      <w:pPr>
        <w:bidi/>
        <w:jc w:val="both"/>
        <w:rPr>
          <w:rFonts w:cs="David" w:hint="cs"/>
          <w:rtl/>
        </w:rPr>
      </w:pPr>
      <w:r w:rsidRPr="008A4A6D">
        <w:rPr>
          <w:rFonts w:cs="David" w:hint="cs"/>
          <w:rtl/>
        </w:rPr>
        <w:tab/>
        <w:t xml:space="preserve">חברי הכנסת, אנחנו עוברים לנושא האחרון: קביעת ועדה לדיון בהצעת חוק העונשין (תיקון </w:t>
      </w:r>
      <w:r w:rsidRPr="008A4A6D">
        <w:rPr>
          <w:rFonts w:cs="David"/>
          <w:rtl/>
        </w:rPr>
        <w:t>–</w:t>
      </w:r>
      <w:r w:rsidRPr="008A4A6D">
        <w:rPr>
          <w:rFonts w:cs="David" w:hint="cs"/>
          <w:rtl/>
        </w:rPr>
        <w:t xml:space="preserve"> איסור מכירה והחזקה של צעצועים מסוכנים), </w:t>
      </w:r>
      <w:proofErr w:type="spellStart"/>
      <w:r w:rsidRPr="008A4A6D">
        <w:rPr>
          <w:rFonts w:cs="David" w:hint="cs"/>
          <w:rtl/>
        </w:rPr>
        <w:t>התשס"ז</w:t>
      </w:r>
      <w:proofErr w:type="spellEnd"/>
      <w:r w:rsidRPr="008A4A6D">
        <w:rPr>
          <w:rFonts w:cs="David" w:hint="cs"/>
          <w:rtl/>
        </w:rPr>
        <w:t>-2007 של חה"כ משה גפני. נשמעה הצעה להעביר את הצעת החוק לוועדת הכלכלה. ועדת החוקה, חוק ומשפט מבקש להעביר את הצעת החוק לדיון בוועדת החוקה. המלצת הלשכה המשפטית היא להעביר את זה לוועדת חוקה, חוק ומשפט. יושב ראש הקואליציה, מה אדוני מציע?</w:t>
      </w:r>
    </w:p>
    <w:p w14:paraId="391E3632" w14:textId="77777777" w:rsidR="008A4A6D" w:rsidRPr="008A4A6D" w:rsidRDefault="008A4A6D" w:rsidP="008A4A6D">
      <w:pPr>
        <w:bidi/>
        <w:jc w:val="both"/>
        <w:rPr>
          <w:rFonts w:cs="David" w:hint="cs"/>
          <w:rtl/>
        </w:rPr>
      </w:pPr>
    </w:p>
    <w:p w14:paraId="5711EB10" w14:textId="77777777" w:rsidR="008A4A6D" w:rsidRPr="008A4A6D" w:rsidRDefault="008A4A6D" w:rsidP="008A4A6D">
      <w:pPr>
        <w:bidi/>
        <w:jc w:val="both"/>
        <w:rPr>
          <w:rFonts w:cs="David" w:hint="cs"/>
          <w:rtl/>
        </w:rPr>
      </w:pPr>
      <w:r w:rsidRPr="008A4A6D">
        <w:rPr>
          <w:rFonts w:cs="David" w:hint="cs"/>
          <w:u w:val="single"/>
          <w:rtl/>
        </w:rPr>
        <w:t>אלי אפללו:</w:t>
      </w:r>
    </w:p>
    <w:p w14:paraId="6573A8EA" w14:textId="77777777" w:rsidR="008A4A6D" w:rsidRPr="008A4A6D" w:rsidRDefault="008A4A6D" w:rsidP="008A4A6D">
      <w:pPr>
        <w:bidi/>
        <w:jc w:val="both"/>
        <w:rPr>
          <w:rFonts w:cs="David" w:hint="cs"/>
          <w:rtl/>
        </w:rPr>
      </w:pPr>
    </w:p>
    <w:p w14:paraId="21240CA0" w14:textId="77777777" w:rsidR="008A4A6D" w:rsidRPr="008A4A6D" w:rsidRDefault="008A4A6D" w:rsidP="008A4A6D">
      <w:pPr>
        <w:bidi/>
        <w:jc w:val="both"/>
        <w:rPr>
          <w:rFonts w:cs="David" w:hint="cs"/>
          <w:rtl/>
        </w:rPr>
      </w:pPr>
      <w:r w:rsidRPr="008A4A6D">
        <w:rPr>
          <w:rFonts w:cs="David" w:hint="cs"/>
          <w:rtl/>
        </w:rPr>
        <w:tab/>
        <w:t>בוועדת חוקה יש עומס רב- -</w:t>
      </w:r>
    </w:p>
    <w:p w14:paraId="7F051403" w14:textId="77777777" w:rsidR="008A4A6D" w:rsidRPr="008A4A6D" w:rsidRDefault="008A4A6D" w:rsidP="008A4A6D">
      <w:pPr>
        <w:bidi/>
        <w:jc w:val="both"/>
        <w:rPr>
          <w:rFonts w:cs="David" w:hint="cs"/>
          <w:rtl/>
        </w:rPr>
      </w:pPr>
    </w:p>
    <w:p w14:paraId="00DDB8A5" w14:textId="77777777" w:rsidR="008A4A6D" w:rsidRPr="008A4A6D" w:rsidRDefault="008A4A6D" w:rsidP="008A4A6D">
      <w:pPr>
        <w:tabs>
          <w:tab w:val="left" w:pos="389"/>
          <w:tab w:val="left" w:pos="929"/>
        </w:tabs>
        <w:bidi/>
        <w:jc w:val="both"/>
        <w:rPr>
          <w:rFonts w:cs="David" w:hint="cs"/>
          <w:u w:val="single"/>
          <w:rtl/>
        </w:rPr>
      </w:pPr>
      <w:r w:rsidRPr="008A4A6D">
        <w:rPr>
          <w:rFonts w:cs="David" w:hint="cs"/>
          <w:u w:val="single"/>
          <w:rtl/>
        </w:rPr>
        <w:t>אברהם מיכאלי:</w:t>
      </w:r>
    </w:p>
    <w:p w14:paraId="550147AA" w14:textId="77777777" w:rsidR="008A4A6D" w:rsidRPr="008A4A6D" w:rsidRDefault="008A4A6D" w:rsidP="008A4A6D">
      <w:pPr>
        <w:tabs>
          <w:tab w:val="left" w:pos="389"/>
          <w:tab w:val="left" w:pos="929"/>
        </w:tabs>
        <w:bidi/>
        <w:jc w:val="both"/>
        <w:rPr>
          <w:rFonts w:cs="David" w:hint="cs"/>
          <w:u w:val="single"/>
          <w:rtl/>
        </w:rPr>
      </w:pPr>
    </w:p>
    <w:p w14:paraId="2D2727AA" w14:textId="77777777" w:rsidR="008A4A6D" w:rsidRPr="008A4A6D" w:rsidRDefault="008A4A6D" w:rsidP="008A4A6D">
      <w:pPr>
        <w:bidi/>
        <w:jc w:val="both"/>
        <w:rPr>
          <w:rFonts w:cs="David" w:hint="cs"/>
          <w:rtl/>
        </w:rPr>
      </w:pPr>
      <w:r w:rsidRPr="008A4A6D">
        <w:rPr>
          <w:rFonts w:cs="David" w:hint="cs"/>
          <w:rtl/>
        </w:rPr>
        <w:tab/>
        <w:t xml:space="preserve"> אבל זה לא מסתדר עם ההקשר.</w:t>
      </w:r>
    </w:p>
    <w:p w14:paraId="52298112" w14:textId="77777777" w:rsidR="008A4A6D" w:rsidRPr="008A4A6D" w:rsidRDefault="008A4A6D" w:rsidP="008A4A6D">
      <w:pPr>
        <w:bidi/>
        <w:jc w:val="both"/>
        <w:rPr>
          <w:rFonts w:cs="David" w:hint="cs"/>
          <w:rtl/>
        </w:rPr>
      </w:pPr>
    </w:p>
    <w:p w14:paraId="1D4960FD" w14:textId="77777777" w:rsidR="008A4A6D" w:rsidRPr="008A4A6D" w:rsidRDefault="008A4A6D" w:rsidP="008A4A6D">
      <w:pPr>
        <w:bidi/>
        <w:jc w:val="both"/>
        <w:rPr>
          <w:rFonts w:cs="David" w:hint="cs"/>
          <w:rtl/>
        </w:rPr>
      </w:pPr>
      <w:r w:rsidRPr="008A4A6D">
        <w:rPr>
          <w:rFonts w:cs="David" w:hint="cs"/>
          <w:u w:val="single"/>
          <w:rtl/>
        </w:rPr>
        <w:t>אלי אפללו:</w:t>
      </w:r>
    </w:p>
    <w:p w14:paraId="231A8E66" w14:textId="77777777" w:rsidR="008A4A6D" w:rsidRPr="008A4A6D" w:rsidRDefault="008A4A6D" w:rsidP="008A4A6D">
      <w:pPr>
        <w:bidi/>
        <w:jc w:val="both"/>
        <w:rPr>
          <w:rFonts w:cs="David" w:hint="cs"/>
          <w:rtl/>
        </w:rPr>
      </w:pPr>
    </w:p>
    <w:p w14:paraId="4CD59347" w14:textId="77777777" w:rsidR="008A4A6D" w:rsidRPr="008A4A6D" w:rsidRDefault="008A4A6D" w:rsidP="008A4A6D">
      <w:pPr>
        <w:bidi/>
        <w:jc w:val="both"/>
        <w:rPr>
          <w:rFonts w:cs="David" w:hint="cs"/>
          <w:rtl/>
        </w:rPr>
      </w:pPr>
      <w:r w:rsidRPr="008A4A6D">
        <w:rPr>
          <w:rFonts w:cs="David" w:hint="cs"/>
          <w:rtl/>
        </w:rPr>
        <w:tab/>
        <w:t xml:space="preserve"> אני אגיד את דעתי. בוועדת חוקה יש עומס מאוד גדול, ולכן כדאי להעביר את זה לוועדת כלכלה.</w:t>
      </w:r>
    </w:p>
    <w:p w14:paraId="387FFBC9" w14:textId="77777777" w:rsidR="008A4A6D" w:rsidRPr="008A4A6D" w:rsidRDefault="008A4A6D" w:rsidP="008A4A6D">
      <w:pPr>
        <w:bidi/>
        <w:jc w:val="both"/>
        <w:rPr>
          <w:rFonts w:cs="David" w:hint="cs"/>
          <w:rtl/>
        </w:rPr>
      </w:pPr>
    </w:p>
    <w:p w14:paraId="20EB2490" w14:textId="77777777" w:rsidR="008A4A6D" w:rsidRPr="008A4A6D" w:rsidRDefault="008A4A6D" w:rsidP="008A4A6D">
      <w:pPr>
        <w:bidi/>
        <w:jc w:val="both"/>
        <w:rPr>
          <w:rFonts w:cs="David" w:hint="cs"/>
          <w:rtl/>
        </w:rPr>
      </w:pPr>
      <w:r w:rsidRPr="008A4A6D">
        <w:rPr>
          <w:rFonts w:cs="David" w:hint="cs"/>
          <w:u w:val="single"/>
          <w:rtl/>
        </w:rPr>
        <w:t>היו</w:t>
      </w:r>
      <w:r w:rsidRPr="008A4A6D">
        <w:rPr>
          <w:rFonts w:cs="David"/>
          <w:u w:val="single"/>
          <w:rtl/>
        </w:rPr>
        <w:t>"</w:t>
      </w:r>
      <w:r w:rsidRPr="008A4A6D">
        <w:rPr>
          <w:rFonts w:cs="David" w:hint="cs"/>
          <w:u w:val="single"/>
          <w:rtl/>
        </w:rPr>
        <w:t>ר דוד טל:</w:t>
      </w:r>
    </w:p>
    <w:p w14:paraId="77E67A48" w14:textId="77777777" w:rsidR="008A4A6D" w:rsidRPr="008A4A6D" w:rsidRDefault="008A4A6D" w:rsidP="008A4A6D">
      <w:pPr>
        <w:bidi/>
        <w:jc w:val="both"/>
        <w:rPr>
          <w:rFonts w:cs="David" w:hint="cs"/>
          <w:rtl/>
        </w:rPr>
      </w:pPr>
    </w:p>
    <w:p w14:paraId="5FEE116B" w14:textId="77777777" w:rsidR="008A4A6D" w:rsidRPr="008A4A6D" w:rsidRDefault="008A4A6D" w:rsidP="008A4A6D">
      <w:pPr>
        <w:bidi/>
        <w:jc w:val="both"/>
        <w:rPr>
          <w:rFonts w:cs="David" w:hint="cs"/>
          <w:rtl/>
        </w:rPr>
      </w:pPr>
      <w:r w:rsidRPr="008A4A6D">
        <w:rPr>
          <w:rFonts w:cs="David" w:hint="cs"/>
          <w:rtl/>
        </w:rPr>
        <w:tab/>
        <w:t>תודה, רבותיי. אנחנו נעבור להצבעה. אנחנו נצביע על הבחירה בין ועדת כלכלה לוועדת חוקה.</w:t>
      </w:r>
    </w:p>
    <w:p w14:paraId="4B1F1A0D" w14:textId="77777777" w:rsidR="008A4A6D" w:rsidRPr="008A4A6D" w:rsidRDefault="008A4A6D" w:rsidP="008A4A6D">
      <w:pPr>
        <w:bidi/>
        <w:jc w:val="both"/>
        <w:rPr>
          <w:rFonts w:cs="David" w:hint="cs"/>
          <w:rtl/>
        </w:rPr>
      </w:pPr>
    </w:p>
    <w:p w14:paraId="033738F2" w14:textId="77777777" w:rsidR="008A4A6D" w:rsidRPr="008A4A6D" w:rsidRDefault="008A4A6D" w:rsidP="008A4A6D">
      <w:pPr>
        <w:bidi/>
        <w:ind w:firstLine="567"/>
        <w:jc w:val="both"/>
        <w:rPr>
          <w:rFonts w:cs="David" w:hint="cs"/>
          <w:rtl/>
        </w:rPr>
      </w:pPr>
      <w:r w:rsidRPr="008A4A6D">
        <w:rPr>
          <w:rFonts w:cs="David" w:hint="cs"/>
          <w:rtl/>
        </w:rPr>
        <w:t>מי בעד להעביר את הנושא לוועדת כלכלה? מי בעד ועדת חוקה? מי נמנע?</w:t>
      </w:r>
    </w:p>
    <w:p w14:paraId="789055AE" w14:textId="77777777" w:rsidR="008A4A6D" w:rsidRPr="008A4A6D" w:rsidRDefault="008A4A6D" w:rsidP="008A4A6D">
      <w:pPr>
        <w:bidi/>
        <w:ind w:firstLine="567"/>
        <w:jc w:val="both"/>
        <w:rPr>
          <w:rFonts w:cs="David" w:hint="cs"/>
          <w:rtl/>
        </w:rPr>
      </w:pPr>
    </w:p>
    <w:p w14:paraId="5433F623" w14:textId="77777777" w:rsidR="008A4A6D" w:rsidRPr="008A4A6D" w:rsidRDefault="008A4A6D" w:rsidP="008A4A6D">
      <w:pPr>
        <w:bidi/>
        <w:ind w:firstLine="567"/>
        <w:jc w:val="both"/>
        <w:rPr>
          <w:rFonts w:cs="David" w:hint="cs"/>
          <w:rtl/>
        </w:rPr>
      </w:pPr>
      <w:r w:rsidRPr="008A4A6D">
        <w:rPr>
          <w:rFonts w:cs="David" w:hint="cs"/>
          <w:rtl/>
        </w:rPr>
        <w:t>הנושא הזה יעבור לוועדת כלכלה.</w:t>
      </w:r>
    </w:p>
    <w:p w14:paraId="68768C48" w14:textId="77777777" w:rsidR="008A4A6D" w:rsidRDefault="008A4A6D" w:rsidP="008A4A6D">
      <w:pPr>
        <w:bidi/>
        <w:jc w:val="both"/>
        <w:rPr>
          <w:rFonts w:cs="David" w:hint="cs"/>
          <w:rtl/>
        </w:rPr>
      </w:pPr>
    </w:p>
    <w:p w14:paraId="26F091C1" w14:textId="77777777" w:rsidR="008A4A6D" w:rsidRDefault="008A4A6D" w:rsidP="008A4A6D">
      <w:pPr>
        <w:bidi/>
        <w:jc w:val="both"/>
        <w:rPr>
          <w:rFonts w:cs="David" w:hint="cs"/>
          <w:rtl/>
        </w:rPr>
      </w:pPr>
    </w:p>
    <w:p w14:paraId="76146CA8" w14:textId="77777777" w:rsidR="008A4A6D" w:rsidRDefault="008A4A6D" w:rsidP="008A4A6D">
      <w:pPr>
        <w:bidi/>
        <w:jc w:val="both"/>
        <w:rPr>
          <w:rFonts w:cs="David" w:hint="cs"/>
          <w:rtl/>
        </w:rPr>
      </w:pPr>
    </w:p>
    <w:p w14:paraId="0899572E" w14:textId="77777777" w:rsidR="008A4A6D" w:rsidRPr="008A4A6D" w:rsidRDefault="008A4A6D" w:rsidP="008A4A6D">
      <w:pPr>
        <w:bidi/>
        <w:jc w:val="both"/>
        <w:rPr>
          <w:rFonts w:cs="David" w:hint="cs"/>
          <w:rtl/>
        </w:rPr>
      </w:pPr>
    </w:p>
    <w:p w14:paraId="7DB233C8" w14:textId="77777777" w:rsidR="008A4A6D" w:rsidRPr="008A4A6D" w:rsidRDefault="008A4A6D" w:rsidP="008A4A6D">
      <w:pPr>
        <w:bidi/>
        <w:jc w:val="both"/>
        <w:rPr>
          <w:rFonts w:cs="David" w:hint="cs"/>
          <w:u w:val="single"/>
          <w:rtl/>
        </w:rPr>
      </w:pPr>
      <w:r w:rsidRPr="008A4A6D">
        <w:rPr>
          <w:rFonts w:cs="David" w:hint="cs"/>
          <w:u w:val="single"/>
          <w:rtl/>
        </w:rPr>
        <w:t>הישיבה ננעלה ב-10:40</w:t>
      </w:r>
    </w:p>
    <w:p w14:paraId="38798913" w14:textId="77777777" w:rsidR="008A4A6D" w:rsidRPr="008A4A6D" w:rsidRDefault="008A4A6D" w:rsidP="008A4A6D">
      <w:pPr>
        <w:bidi/>
        <w:jc w:val="both"/>
        <w:rPr>
          <w:rFonts w:cs="David" w:hint="cs"/>
          <w:rtl/>
        </w:rPr>
      </w:pPr>
    </w:p>
    <w:p w14:paraId="298C7CD7" w14:textId="77777777" w:rsidR="00552A80" w:rsidRPr="008A4A6D" w:rsidRDefault="00552A80" w:rsidP="008A4A6D">
      <w:pPr>
        <w:bidi/>
        <w:jc w:val="both"/>
        <w:rPr>
          <w:rFonts w:cs="David"/>
        </w:rPr>
      </w:pPr>
    </w:p>
    <w:sectPr w:rsidR="00552A80" w:rsidRPr="008A4A6D" w:rsidSect="008A4A6D">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42901" w14:textId="77777777" w:rsidR="00000000" w:rsidRDefault="0023506A">
      <w:r>
        <w:separator/>
      </w:r>
    </w:p>
  </w:endnote>
  <w:endnote w:type="continuationSeparator" w:id="0">
    <w:p w14:paraId="40ABB9E8" w14:textId="77777777" w:rsidR="00000000" w:rsidRDefault="00235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DFCE8" w14:textId="77777777" w:rsidR="00000000" w:rsidRDefault="0023506A">
      <w:r>
        <w:separator/>
      </w:r>
    </w:p>
  </w:footnote>
  <w:footnote w:type="continuationSeparator" w:id="0">
    <w:p w14:paraId="5D575019" w14:textId="77777777" w:rsidR="00000000" w:rsidRDefault="00235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6F470" w14:textId="77777777" w:rsidR="008A4A6D" w:rsidRDefault="008A4A6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D1C3A3D" w14:textId="77777777" w:rsidR="008A4A6D" w:rsidRDefault="008A4A6D">
    <w:pPr>
      <w:pStyle w:val="Header"/>
      <w:ind w:right="360"/>
      <w:jc w:val="both"/>
      <w:rPr>
        <w:rtl/>
      </w:rPr>
    </w:pPr>
  </w:p>
  <w:p w14:paraId="1EF30FED" w14:textId="77777777" w:rsidR="008A4A6D" w:rsidRDefault="008A4A6D"/>
  <w:p w14:paraId="6DB6C1CC" w14:textId="77777777" w:rsidR="008A4A6D" w:rsidRDefault="008A4A6D"/>
  <w:p w14:paraId="1735B2FC" w14:textId="77777777" w:rsidR="008A4A6D" w:rsidRDefault="008A4A6D"/>
  <w:p w14:paraId="02203B67" w14:textId="77777777" w:rsidR="008A4A6D" w:rsidRDefault="008A4A6D"/>
  <w:p w14:paraId="29938755" w14:textId="77777777" w:rsidR="008A4A6D" w:rsidRDefault="008A4A6D"/>
  <w:p w14:paraId="1BBB821A" w14:textId="77777777" w:rsidR="008A4A6D" w:rsidRDefault="008A4A6D"/>
  <w:p w14:paraId="037AEF19" w14:textId="77777777" w:rsidR="008A4A6D" w:rsidRDefault="008A4A6D"/>
  <w:p w14:paraId="1E3348C8" w14:textId="77777777" w:rsidR="008A4A6D" w:rsidRDefault="008A4A6D"/>
  <w:p w14:paraId="307BEB10" w14:textId="77777777" w:rsidR="008A4A6D" w:rsidRDefault="008A4A6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3C81D" w14:textId="77777777" w:rsidR="008A4A6D" w:rsidRDefault="008A4A6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32</w:t>
    </w:r>
    <w:r>
      <w:rPr>
        <w:rStyle w:val="PageNumber"/>
        <w:rtl/>
      </w:rPr>
      <w:fldChar w:fldCharType="end"/>
    </w:r>
  </w:p>
  <w:p w14:paraId="6790CE4F" w14:textId="77777777" w:rsidR="008A4A6D" w:rsidRDefault="008A4A6D">
    <w:pPr>
      <w:pStyle w:val="Header"/>
      <w:ind w:right="360"/>
      <w:jc w:val="both"/>
      <w:rPr>
        <w:rFonts w:hint="cs"/>
        <w:rtl/>
      </w:rPr>
    </w:pPr>
    <w:r>
      <w:rPr>
        <w:rtl/>
      </w:rPr>
      <w:t>ועדת</w:t>
    </w:r>
    <w:r>
      <w:rPr>
        <w:rFonts w:hint="cs"/>
        <w:rtl/>
      </w:rPr>
      <w:t xml:space="preserve"> הכנסת</w:t>
    </w:r>
  </w:p>
  <w:p w14:paraId="39479B5E" w14:textId="77777777" w:rsidR="008A4A6D" w:rsidRDefault="008A4A6D">
    <w:pPr>
      <w:pStyle w:val="Header"/>
      <w:ind w:right="360"/>
      <w:jc w:val="both"/>
      <w:rPr>
        <w:rStyle w:val="PageNumber"/>
        <w:rFonts w:hint="cs"/>
        <w:rtl/>
      </w:rPr>
    </w:pPr>
    <w:r>
      <w:rPr>
        <w:rFonts w:hint="cs"/>
        <w:rtl/>
      </w:rPr>
      <w:t>11.3.2008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5E4"/>
    <w:multiLevelType w:val="hybridMultilevel"/>
    <w:tmpl w:val="EC3C46AA"/>
    <w:lvl w:ilvl="0" w:tplc="7B9A5E2A">
      <w:start w:val="11"/>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num w:numId="1" w16cid:durableId="1917861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86455פרוטוקול_ישיבת_ועדה.doc"/>
    <w:docVar w:name="StartMode" w:val="3"/>
  </w:docVars>
  <w:rsids>
    <w:rsidRoot w:val="008C0313"/>
    <w:rsid w:val="0023506A"/>
    <w:rsid w:val="00552A80"/>
    <w:rsid w:val="007B1316"/>
    <w:rsid w:val="008A4A6D"/>
    <w:rsid w:val="008C0313"/>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3C48C17"/>
  <w15:chartTrackingRefBased/>
  <w15:docId w15:val="{3EA0A741-7681-423E-8D3B-1422282D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8A4A6D"/>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8A4A6D"/>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8A4A6D"/>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8A4A6D"/>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A4A6D"/>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8A4A6D"/>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8A4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6687</Words>
  <Characters>38119</Characters>
  <Application>Microsoft Office Word</Application>
  <DocSecurity>0</DocSecurity>
  <Lines>317</Lines>
  <Paragraphs>89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