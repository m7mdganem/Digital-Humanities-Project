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54E8D" w14:textId="77777777" w:rsidR="000D5C3E" w:rsidRPr="000D5C3E" w:rsidRDefault="000D5C3E" w:rsidP="000D5C3E">
      <w:pPr>
        <w:pStyle w:val="Heading5"/>
        <w:rPr>
          <w:b/>
          <w:bCs/>
          <w:sz w:val="24"/>
          <w:rtl/>
        </w:rPr>
      </w:pPr>
      <w:r w:rsidRPr="000D5C3E">
        <w:rPr>
          <w:b/>
          <w:bCs/>
          <w:sz w:val="24"/>
          <w:rtl/>
        </w:rPr>
        <w:t xml:space="preserve">הכנסת </w:t>
      </w:r>
      <w:r w:rsidRPr="000D5C3E">
        <w:rPr>
          <w:rFonts w:hint="cs"/>
          <w:b/>
          <w:bCs/>
          <w:sz w:val="24"/>
          <w:rtl/>
        </w:rPr>
        <w:t>השמונה-עשרה</w:t>
      </w:r>
      <w:r w:rsidRPr="000D5C3E">
        <w:rPr>
          <w:b/>
          <w:bCs/>
          <w:sz w:val="24"/>
          <w:rtl/>
        </w:rPr>
        <w:tab/>
      </w:r>
      <w:r w:rsidRPr="000D5C3E">
        <w:rPr>
          <w:b/>
          <w:bCs/>
          <w:sz w:val="24"/>
          <w:rtl/>
        </w:rPr>
        <w:tab/>
      </w:r>
      <w:r w:rsidRPr="000D5C3E">
        <w:rPr>
          <w:b/>
          <w:bCs/>
          <w:sz w:val="24"/>
          <w:rtl/>
        </w:rPr>
        <w:tab/>
      </w:r>
      <w:r w:rsidRPr="000D5C3E">
        <w:rPr>
          <w:b/>
          <w:bCs/>
          <w:sz w:val="24"/>
          <w:rtl/>
        </w:rPr>
        <w:tab/>
      </w:r>
      <w:r w:rsidRPr="000D5C3E">
        <w:rPr>
          <w:b/>
          <w:bCs/>
          <w:sz w:val="24"/>
          <w:rtl/>
        </w:rPr>
        <w:tab/>
      </w:r>
      <w:r w:rsidRPr="000D5C3E">
        <w:rPr>
          <w:b/>
          <w:bCs/>
          <w:sz w:val="24"/>
          <w:rtl/>
        </w:rPr>
        <w:tab/>
        <w:t>נוסח לא מתוקן</w:t>
      </w:r>
    </w:p>
    <w:p w14:paraId="5D7340F3" w14:textId="77777777" w:rsidR="000D5C3E" w:rsidRPr="000D5C3E" w:rsidRDefault="000D5C3E" w:rsidP="000D5C3E">
      <w:pPr>
        <w:bidi/>
        <w:jc w:val="both"/>
        <w:rPr>
          <w:rFonts w:cs="David"/>
          <w:b/>
          <w:bCs/>
          <w:rtl/>
        </w:rPr>
      </w:pPr>
      <w:r w:rsidRPr="000D5C3E">
        <w:rPr>
          <w:rFonts w:cs="David"/>
          <w:b/>
          <w:bCs/>
          <w:rtl/>
        </w:rPr>
        <w:t xml:space="preserve">מושב </w:t>
      </w:r>
      <w:r w:rsidRPr="000D5C3E">
        <w:rPr>
          <w:rFonts w:cs="David" w:hint="cs"/>
          <w:b/>
          <w:bCs/>
          <w:rtl/>
        </w:rPr>
        <w:t>שני</w:t>
      </w:r>
    </w:p>
    <w:p w14:paraId="298FA04B" w14:textId="77777777" w:rsidR="000D5C3E" w:rsidRPr="000D5C3E" w:rsidRDefault="000D5C3E" w:rsidP="000D5C3E">
      <w:pPr>
        <w:bidi/>
        <w:jc w:val="both"/>
        <w:rPr>
          <w:rFonts w:cs="David"/>
          <w:b/>
          <w:bCs/>
          <w:rtl/>
        </w:rPr>
      </w:pPr>
    </w:p>
    <w:p w14:paraId="060513F3" w14:textId="77777777" w:rsidR="000D5C3E" w:rsidRPr="000D5C3E" w:rsidRDefault="000D5C3E" w:rsidP="000D5C3E">
      <w:pPr>
        <w:bidi/>
        <w:jc w:val="center"/>
        <w:rPr>
          <w:rFonts w:cs="David"/>
          <w:b/>
          <w:bCs/>
          <w:rtl/>
        </w:rPr>
      </w:pPr>
    </w:p>
    <w:p w14:paraId="0BDAF552" w14:textId="77777777" w:rsidR="000D5C3E" w:rsidRPr="000D5C3E" w:rsidRDefault="000D5C3E" w:rsidP="000D5C3E">
      <w:pPr>
        <w:bidi/>
        <w:jc w:val="center"/>
        <w:rPr>
          <w:rFonts w:cs="David" w:hint="cs"/>
          <w:b/>
          <w:bCs/>
          <w:rtl/>
        </w:rPr>
      </w:pPr>
      <w:r w:rsidRPr="000D5C3E">
        <w:rPr>
          <w:rFonts w:cs="David"/>
          <w:b/>
          <w:bCs/>
          <w:rtl/>
        </w:rPr>
        <w:t>פרוטוקול מס'</w:t>
      </w:r>
      <w:r w:rsidRPr="000D5C3E">
        <w:rPr>
          <w:rFonts w:cs="David" w:hint="cs"/>
          <w:b/>
          <w:bCs/>
          <w:rtl/>
        </w:rPr>
        <w:t xml:space="preserve"> 79</w:t>
      </w:r>
    </w:p>
    <w:p w14:paraId="6A020C6D" w14:textId="77777777" w:rsidR="000D5C3E" w:rsidRPr="000D5C3E" w:rsidRDefault="000D5C3E" w:rsidP="000D5C3E">
      <w:pPr>
        <w:bidi/>
        <w:jc w:val="center"/>
        <w:rPr>
          <w:rFonts w:cs="David" w:hint="cs"/>
          <w:b/>
          <w:bCs/>
          <w:rtl/>
        </w:rPr>
      </w:pPr>
      <w:r w:rsidRPr="000D5C3E">
        <w:rPr>
          <w:rFonts w:cs="David" w:hint="cs"/>
          <w:b/>
          <w:bCs/>
          <w:rtl/>
        </w:rPr>
        <w:t>מישיבת ועדת הכנסת</w:t>
      </w:r>
    </w:p>
    <w:p w14:paraId="6BA38FEE" w14:textId="77777777" w:rsidR="000D5C3E" w:rsidRPr="000D5C3E" w:rsidRDefault="000D5C3E" w:rsidP="000D5C3E">
      <w:pPr>
        <w:bidi/>
        <w:jc w:val="center"/>
        <w:rPr>
          <w:rFonts w:cs="David" w:hint="cs"/>
          <w:b/>
          <w:bCs/>
          <w:u w:val="single"/>
          <w:rtl/>
        </w:rPr>
      </w:pPr>
      <w:r w:rsidRPr="000D5C3E">
        <w:rPr>
          <w:rFonts w:cs="David" w:hint="cs"/>
          <w:b/>
          <w:bCs/>
          <w:u w:val="single"/>
          <w:rtl/>
        </w:rPr>
        <w:t xml:space="preserve">יום רביעי, ב' בניסן </w:t>
      </w:r>
      <w:proofErr w:type="spellStart"/>
      <w:r w:rsidRPr="000D5C3E">
        <w:rPr>
          <w:rFonts w:cs="David" w:hint="cs"/>
          <w:b/>
          <w:bCs/>
          <w:u w:val="single"/>
          <w:rtl/>
        </w:rPr>
        <w:t>התש"ע</w:t>
      </w:r>
      <w:proofErr w:type="spellEnd"/>
      <w:r w:rsidRPr="000D5C3E">
        <w:rPr>
          <w:rFonts w:cs="David" w:hint="cs"/>
          <w:b/>
          <w:bCs/>
          <w:u w:val="single"/>
          <w:rtl/>
        </w:rPr>
        <w:t xml:space="preserve"> (17 במרץ 2010), שעה 10:00</w:t>
      </w:r>
    </w:p>
    <w:p w14:paraId="7CD59199" w14:textId="77777777" w:rsidR="000D5C3E" w:rsidRDefault="000D5C3E" w:rsidP="000D5C3E">
      <w:pPr>
        <w:bidi/>
        <w:jc w:val="both"/>
        <w:rPr>
          <w:rFonts w:cs="David" w:hint="cs"/>
          <w:b/>
          <w:bCs/>
          <w:rtl/>
        </w:rPr>
      </w:pPr>
    </w:p>
    <w:p w14:paraId="283F8967" w14:textId="77777777" w:rsidR="000D5C3E" w:rsidRPr="000D5C3E" w:rsidRDefault="000D5C3E" w:rsidP="000D5C3E">
      <w:pPr>
        <w:bidi/>
        <w:jc w:val="both"/>
        <w:rPr>
          <w:rFonts w:cs="David" w:hint="cs"/>
          <w:b/>
          <w:bCs/>
          <w:rtl/>
        </w:rPr>
      </w:pPr>
    </w:p>
    <w:p w14:paraId="288700C6" w14:textId="77777777" w:rsidR="000D5C3E" w:rsidRPr="000D5C3E" w:rsidRDefault="000D5C3E" w:rsidP="000D5C3E">
      <w:pPr>
        <w:tabs>
          <w:tab w:val="left" w:pos="1221"/>
        </w:tabs>
        <w:bidi/>
        <w:jc w:val="both"/>
        <w:rPr>
          <w:rFonts w:cs="David" w:hint="cs"/>
          <w:b/>
          <w:bCs/>
          <w:u w:val="single"/>
          <w:rtl/>
        </w:rPr>
      </w:pPr>
    </w:p>
    <w:p w14:paraId="5E3562ED" w14:textId="77777777" w:rsidR="000D5C3E" w:rsidRPr="000D5C3E" w:rsidRDefault="000D5C3E" w:rsidP="000D5C3E">
      <w:pPr>
        <w:tabs>
          <w:tab w:val="left" w:pos="1221"/>
        </w:tabs>
        <w:bidi/>
        <w:jc w:val="both"/>
        <w:rPr>
          <w:rFonts w:cs="David" w:hint="cs"/>
          <w:b/>
          <w:bCs/>
          <w:u w:val="single"/>
          <w:rtl/>
        </w:rPr>
      </w:pPr>
      <w:r w:rsidRPr="000D5C3E">
        <w:rPr>
          <w:rFonts w:cs="David"/>
          <w:b/>
          <w:bCs/>
          <w:u w:val="single"/>
          <w:rtl/>
        </w:rPr>
        <w:t>סדר היום</w:t>
      </w:r>
      <w:r w:rsidRPr="000D5C3E">
        <w:rPr>
          <w:rFonts w:cs="David"/>
          <w:rtl/>
        </w:rPr>
        <w:t>:</w:t>
      </w:r>
      <w:r w:rsidRPr="000D5C3E">
        <w:rPr>
          <w:rFonts w:cs="David" w:hint="cs"/>
          <w:b/>
          <w:bCs/>
          <w:rtl/>
        </w:rPr>
        <w:tab/>
      </w:r>
      <w:r w:rsidRPr="000D5C3E">
        <w:rPr>
          <w:rFonts w:cs="David" w:hint="cs"/>
          <w:b/>
          <w:bCs/>
          <w:u w:val="single"/>
          <w:rtl/>
        </w:rPr>
        <w:t>הצעה לתיקון תקנון הכנסת בנושא: "שיתוף ילדים בישיבות ועדות הכנסת"</w:t>
      </w:r>
    </w:p>
    <w:p w14:paraId="41210460" w14:textId="77777777" w:rsidR="000D5C3E" w:rsidRPr="000D5C3E" w:rsidRDefault="000D5C3E" w:rsidP="000D5C3E">
      <w:pPr>
        <w:tabs>
          <w:tab w:val="left" w:pos="1221"/>
        </w:tabs>
        <w:bidi/>
        <w:jc w:val="both"/>
        <w:rPr>
          <w:rFonts w:cs="David" w:hint="cs"/>
          <w:b/>
          <w:bCs/>
          <w:u w:val="single"/>
          <w:rtl/>
        </w:rPr>
      </w:pPr>
      <w:r w:rsidRPr="000D5C3E">
        <w:rPr>
          <w:rFonts w:cs="David" w:hint="cs"/>
          <w:b/>
          <w:bCs/>
          <w:rtl/>
        </w:rPr>
        <w:tab/>
      </w:r>
    </w:p>
    <w:p w14:paraId="2AB1AE65" w14:textId="77777777" w:rsidR="000D5C3E" w:rsidRPr="000D5C3E" w:rsidRDefault="000D5C3E" w:rsidP="000D5C3E">
      <w:pPr>
        <w:bidi/>
        <w:jc w:val="both"/>
        <w:rPr>
          <w:rFonts w:cs="David" w:hint="cs"/>
          <w:b/>
          <w:bCs/>
          <w:rtl/>
        </w:rPr>
      </w:pPr>
    </w:p>
    <w:p w14:paraId="7D7C1228" w14:textId="77777777" w:rsidR="000D5C3E" w:rsidRPr="000D5C3E" w:rsidRDefault="000D5C3E" w:rsidP="000D5C3E">
      <w:pPr>
        <w:bidi/>
        <w:jc w:val="both"/>
        <w:rPr>
          <w:rFonts w:cs="David" w:hint="cs"/>
          <w:rtl/>
        </w:rPr>
      </w:pPr>
    </w:p>
    <w:p w14:paraId="1BD194F3" w14:textId="77777777" w:rsidR="000D5C3E" w:rsidRPr="000D5C3E" w:rsidRDefault="000D5C3E" w:rsidP="000D5C3E">
      <w:pPr>
        <w:bidi/>
        <w:jc w:val="both"/>
        <w:rPr>
          <w:rFonts w:cs="David"/>
          <w:rtl/>
        </w:rPr>
      </w:pPr>
    </w:p>
    <w:p w14:paraId="524BF10A" w14:textId="77777777" w:rsidR="000D5C3E" w:rsidRPr="000D5C3E" w:rsidRDefault="000D5C3E" w:rsidP="000D5C3E">
      <w:pPr>
        <w:bidi/>
        <w:jc w:val="both"/>
        <w:rPr>
          <w:rFonts w:cs="David"/>
          <w:b/>
          <w:bCs/>
          <w:u w:val="single"/>
          <w:rtl/>
        </w:rPr>
      </w:pPr>
      <w:r w:rsidRPr="000D5C3E">
        <w:rPr>
          <w:rFonts w:cs="David"/>
          <w:b/>
          <w:bCs/>
          <w:u w:val="single"/>
          <w:rtl/>
        </w:rPr>
        <w:t>נכחו</w:t>
      </w:r>
      <w:r w:rsidRPr="000D5C3E">
        <w:rPr>
          <w:rFonts w:cs="David"/>
          <w:rtl/>
        </w:rPr>
        <w:t>:</w:t>
      </w:r>
    </w:p>
    <w:p w14:paraId="466AE067" w14:textId="77777777" w:rsidR="000D5C3E" w:rsidRPr="000D5C3E" w:rsidRDefault="000D5C3E" w:rsidP="000D5C3E">
      <w:pPr>
        <w:tabs>
          <w:tab w:val="left" w:pos="1788"/>
        </w:tabs>
        <w:bidi/>
        <w:jc w:val="both"/>
        <w:rPr>
          <w:rFonts w:cs="David" w:hint="cs"/>
          <w:rtl/>
        </w:rPr>
      </w:pPr>
      <w:r w:rsidRPr="000D5C3E">
        <w:rPr>
          <w:rFonts w:cs="David"/>
          <w:b/>
          <w:bCs/>
          <w:u w:val="single"/>
          <w:rtl/>
        </w:rPr>
        <w:t>חברי הוועדה</w:t>
      </w:r>
      <w:r w:rsidRPr="000D5C3E">
        <w:rPr>
          <w:rFonts w:cs="David"/>
          <w:rtl/>
        </w:rPr>
        <w:t>:</w:t>
      </w:r>
      <w:r w:rsidRPr="000D5C3E">
        <w:rPr>
          <w:rFonts w:cs="David" w:hint="cs"/>
          <w:rtl/>
        </w:rPr>
        <w:tab/>
        <w:t xml:space="preserve">יריב </w:t>
      </w:r>
      <w:proofErr w:type="spellStart"/>
      <w:r w:rsidRPr="000D5C3E">
        <w:rPr>
          <w:rFonts w:cs="David" w:hint="cs"/>
          <w:rtl/>
        </w:rPr>
        <w:t>לוין</w:t>
      </w:r>
      <w:proofErr w:type="spellEnd"/>
      <w:r w:rsidRPr="000D5C3E">
        <w:rPr>
          <w:rFonts w:cs="David" w:hint="cs"/>
          <w:rtl/>
        </w:rPr>
        <w:t xml:space="preserve"> </w:t>
      </w:r>
      <w:r w:rsidRPr="000D5C3E">
        <w:rPr>
          <w:rFonts w:cs="David"/>
          <w:rtl/>
        </w:rPr>
        <w:t>–</w:t>
      </w:r>
      <w:r w:rsidRPr="000D5C3E">
        <w:rPr>
          <w:rFonts w:cs="David" w:hint="cs"/>
          <w:rtl/>
        </w:rPr>
        <w:t xml:space="preserve"> היו"ר</w:t>
      </w:r>
    </w:p>
    <w:p w14:paraId="0D2FAC1C" w14:textId="77777777" w:rsidR="000D5C3E" w:rsidRPr="000D5C3E" w:rsidRDefault="000D5C3E" w:rsidP="000D5C3E">
      <w:pPr>
        <w:tabs>
          <w:tab w:val="left" w:pos="1788"/>
        </w:tabs>
        <w:bidi/>
        <w:jc w:val="both"/>
        <w:rPr>
          <w:rFonts w:cs="David" w:hint="cs"/>
          <w:rtl/>
        </w:rPr>
      </w:pPr>
      <w:r w:rsidRPr="000D5C3E">
        <w:rPr>
          <w:rFonts w:cs="David" w:hint="cs"/>
          <w:rtl/>
        </w:rPr>
        <w:tab/>
        <w:t>זבולון אורלב</w:t>
      </w:r>
    </w:p>
    <w:p w14:paraId="78EA55BB" w14:textId="77777777" w:rsidR="000D5C3E" w:rsidRPr="000D5C3E" w:rsidRDefault="000D5C3E" w:rsidP="000D5C3E">
      <w:pPr>
        <w:tabs>
          <w:tab w:val="left" w:pos="1788"/>
        </w:tabs>
        <w:bidi/>
        <w:jc w:val="both"/>
        <w:rPr>
          <w:rFonts w:cs="David" w:hint="cs"/>
          <w:rtl/>
        </w:rPr>
      </w:pPr>
      <w:r w:rsidRPr="000D5C3E">
        <w:rPr>
          <w:rFonts w:cs="David" w:hint="cs"/>
          <w:rtl/>
        </w:rPr>
        <w:tab/>
        <w:t>דני דנון</w:t>
      </w:r>
    </w:p>
    <w:p w14:paraId="50E7E38A" w14:textId="77777777" w:rsidR="000D5C3E" w:rsidRPr="000D5C3E" w:rsidRDefault="000D5C3E" w:rsidP="000D5C3E">
      <w:pPr>
        <w:tabs>
          <w:tab w:val="left" w:pos="1788"/>
        </w:tabs>
        <w:bidi/>
        <w:jc w:val="both"/>
        <w:rPr>
          <w:rFonts w:cs="David" w:hint="cs"/>
          <w:rtl/>
        </w:rPr>
      </w:pPr>
      <w:r w:rsidRPr="000D5C3E">
        <w:rPr>
          <w:rFonts w:cs="David" w:hint="cs"/>
          <w:rtl/>
        </w:rPr>
        <w:tab/>
        <w:t>שלמה מולה</w:t>
      </w:r>
    </w:p>
    <w:p w14:paraId="6B1101AB" w14:textId="77777777" w:rsidR="000D5C3E" w:rsidRPr="000D5C3E" w:rsidRDefault="000D5C3E" w:rsidP="000D5C3E">
      <w:pPr>
        <w:tabs>
          <w:tab w:val="left" w:pos="1788"/>
        </w:tabs>
        <w:bidi/>
        <w:jc w:val="both"/>
        <w:rPr>
          <w:rFonts w:cs="David" w:hint="cs"/>
          <w:rtl/>
        </w:rPr>
      </w:pPr>
      <w:r w:rsidRPr="000D5C3E">
        <w:rPr>
          <w:rFonts w:cs="David" w:hint="cs"/>
          <w:rtl/>
        </w:rPr>
        <w:tab/>
        <w:t>אברהם מיכאלי</w:t>
      </w:r>
    </w:p>
    <w:p w14:paraId="0679E37A" w14:textId="77777777" w:rsidR="000D5C3E" w:rsidRPr="000D5C3E" w:rsidRDefault="000D5C3E" w:rsidP="000D5C3E">
      <w:pPr>
        <w:tabs>
          <w:tab w:val="left" w:pos="1788"/>
        </w:tabs>
        <w:bidi/>
        <w:jc w:val="both"/>
        <w:rPr>
          <w:rFonts w:cs="David" w:hint="cs"/>
          <w:rtl/>
        </w:rPr>
      </w:pPr>
    </w:p>
    <w:p w14:paraId="0D187798" w14:textId="77777777" w:rsidR="000D5C3E" w:rsidRPr="000D5C3E" w:rsidRDefault="000D5C3E" w:rsidP="000D5C3E">
      <w:pPr>
        <w:bidi/>
        <w:jc w:val="both"/>
        <w:rPr>
          <w:rFonts w:cs="David" w:hint="cs"/>
          <w:rtl/>
        </w:rPr>
      </w:pPr>
      <w:r w:rsidRPr="000D5C3E">
        <w:rPr>
          <w:rFonts w:cs="David" w:hint="cs"/>
          <w:rtl/>
        </w:rPr>
        <w:tab/>
      </w:r>
      <w:r w:rsidRPr="000D5C3E">
        <w:rPr>
          <w:rFonts w:cs="David" w:hint="cs"/>
          <w:rtl/>
        </w:rPr>
        <w:tab/>
      </w:r>
      <w:r w:rsidRPr="000D5C3E">
        <w:rPr>
          <w:rFonts w:cs="David" w:hint="cs"/>
          <w:rtl/>
        </w:rPr>
        <w:tab/>
        <w:t>אייל ינון</w:t>
      </w:r>
      <w:r w:rsidRPr="000D5C3E">
        <w:rPr>
          <w:rFonts w:cs="David" w:hint="cs"/>
          <w:rtl/>
        </w:rPr>
        <w:tab/>
        <w:t>- מזכיר הכנסת</w:t>
      </w:r>
    </w:p>
    <w:p w14:paraId="7EB0C580" w14:textId="77777777" w:rsidR="000D5C3E" w:rsidRPr="000D5C3E" w:rsidRDefault="000D5C3E" w:rsidP="000D5C3E">
      <w:pPr>
        <w:bidi/>
        <w:jc w:val="both"/>
        <w:rPr>
          <w:rFonts w:cs="David"/>
          <w:rtl/>
        </w:rPr>
      </w:pPr>
    </w:p>
    <w:p w14:paraId="5E95C40C" w14:textId="77777777" w:rsidR="000D5C3E" w:rsidRPr="000D5C3E" w:rsidRDefault="000D5C3E" w:rsidP="000D5C3E">
      <w:pPr>
        <w:tabs>
          <w:tab w:val="left" w:pos="1788"/>
          <w:tab w:val="left" w:pos="3631"/>
        </w:tabs>
        <w:bidi/>
        <w:jc w:val="both"/>
        <w:rPr>
          <w:rFonts w:cs="David" w:hint="cs"/>
          <w:rtl/>
        </w:rPr>
      </w:pPr>
      <w:r w:rsidRPr="000D5C3E">
        <w:rPr>
          <w:rFonts w:cs="David"/>
          <w:b/>
          <w:bCs/>
          <w:u w:val="single"/>
          <w:rtl/>
        </w:rPr>
        <w:t>מוזמנים</w:t>
      </w:r>
      <w:r w:rsidRPr="000D5C3E">
        <w:rPr>
          <w:rFonts w:cs="David"/>
          <w:rtl/>
        </w:rPr>
        <w:t>:</w:t>
      </w:r>
      <w:r w:rsidRPr="000D5C3E">
        <w:rPr>
          <w:rFonts w:cs="David" w:hint="cs"/>
          <w:rtl/>
        </w:rPr>
        <w:tab/>
        <w:t xml:space="preserve">יצחק </w:t>
      </w:r>
      <w:proofErr w:type="spellStart"/>
      <w:r w:rsidRPr="000D5C3E">
        <w:rPr>
          <w:rFonts w:cs="David" w:hint="cs"/>
          <w:rtl/>
        </w:rPr>
        <w:t>קדמן</w:t>
      </w:r>
      <w:proofErr w:type="spellEnd"/>
      <w:r w:rsidRPr="000D5C3E">
        <w:rPr>
          <w:rFonts w:cs="David" w:hint="cs"/>
          <w:rtl/>
        </w:rPr>
        <w:tab/>
        <w:t>- יו"ר המועצה לשלום הילד</w:t>
      </w:r>
    </w:p>
    <w:p w14:paraId="328EE6A3" w14:textId="77777777" w:rsidR="000D5C3E" w:rsidRPr="000D5C3E" w:rsidRDefault="000D5C3E" w:rsidP="000D5C3E">
      <w:pPr>
        <w:tabs>
          <w:tab w:val="left" w:pos="1788"/>
          <w:tab w:val="left" w:pos="3631"/>
        </w:tabs>
        <w:bidi/>
        <w:jc w:val="both"/>
        <w:rPr>
          <w:rFonts w:cs="David" w:hint="cs"/>
          <w:rtl/>
        </w:rPr>
      </w:pPr>
      <w:r w:rsidRPr="000D5C3E">
        <w:rPr>
          <w:rFonts w:cs="David" w:hint="cs"/>
          <w:rtl/>
        </w:rPr>
        <w:tab/>
        <w:t xml:space="preserve">ורד </w:t>
      </w:r>
      <w:proofErr w:type="spellStart"/>
      <w:r w:rsidRPr="000D5C3E">
        <w:rPr>
          <w:rFonts w:cs="David" w:hint="cs"/>
          <w:rtl/>
        </w:rPr>
        <w:t>ליבמן</w:t>
      </w:r>
      <w:proofErr w:type="spellEnd"/>
      <w:r w:rsidRPr="000D5C3E">
        <w:rPr>
          <w:rFonts w:cs="David" w:hint="cs"/>
          <w:rtl/>
        </w:rPr>
        <w:tab/>
        <w:t>- עו"ד</w:t>
      </w:r>
    </w:p>
    <w:p w14:paraId="2F32D2BC" w14:textId="77777777" w:rsidR="000D5C3E" w:rsidRPr="000D5C3E" w:rsidRDefault="000D5C3E" w:rsidP="000D5C3E">
      <w:pPr>
        <w:tabs>
          <w:tab w:val="left" w:pos="1788"/>
          <w:tab w:val="left" w:pos="3631"/>
        </w:tabs>
        <w:bidi/>
        <w:jc w:val="both"/>
        <w:rPr>
          <w:rFonts w:cs="David" w:hint="cs"/>
          <w:rtl/>
        </w:rPr>
      </w:pPr>
      <w:r w:rsidRPr="000D5C3E">
        <w:rPr>
          <w:rFonts w:cs="David" w:hint="cs"/>
          <w:rtl/>
        </w:rPr>
        <w:tab/>
        <w:t>דנה גורדון</w:t>
      </w:r>
      <w:r w:rsidRPr="000D5C3E">
        <w:rPr>
          <w:rFonts w:cs="David" w:hint="cs"/>
          <w:rtl/>
        </w:rPr>
        <w:tab/>
        <w:t>- מנהלת ועדת העליה והקליטה של הכנסת</w:t>
      </w:r>
    </w:p>
    <w:p w14:paraId="4BCB2FC4" w14:textId="77777777" w:rsidR="000D5C3E" w:rsidRPr="000D5C3E" w:rsidRDefault="000D5C3E" w:rsidP="000D5C3E">
      <w:pPr>
        <w:tabs>
          <w:tab w:val="left" w:pos="1788"/>
          <w:tab w:val="left" w:pos="3631"/>
        </w:tabs>
        <w:bidi/>
        <w:jc w:val="both"/>
        <w:rPr>
          <w:rFonts w:cs="David" w:hint="cs"/>
          <w:rtl/>
        </w:rPr>
      </w:pPr>
      <w:r w:rsidRPr="000D5C3E">
        <w:rPr>
          <w:rFonts w:cs="David" w:hint="cs"/>
          <w:rtl/>
        </w:rPr>
        <w:tab/>
        <w:t xml:space="preserve">שלומית </w:t>
      </w:r>
      <w:proofErr w:type="spellStart"/>
      <w:r w:rsidRPr="000D5C3E">
        <w:rPr>
          <w:rFonts w:cs="David" w:hint="cs"/>
          <w:rtl/>
        </w:rPr>
        <w:t>אבינח</w:t>
      </w:r>
      <w:proofErr w:type="spellEnd"/>
      <w:r w:rsidRPr="000D5C3E">
        <w:rPr>
          <w:rFonts w:cs="David" w:hint="cs"/>
          <w:rtl/>
        </w:rPr>
        <w:tab/>
        <w:t>- מנהלת הוועדה לפניות הציבור של הכנסת</w:t>
      </w:r>
    </w:p>
    <w:p w14:paraId="4CF45841" w14:textId="77777777" w:rsidR="000D5C3E" w:rsidRPr="000D5C3E" w:rsidRDefault="000D5C3E" w:rsidP="000D5C3E">
      <w:pPr>
        <w:tabs>
          <w:tab w:val="left" w:pos="1788"/>
          <w:tab w:val="left" w:pos="3631"/>
        </w:tabs>
        <w:bidi/>
        <w:jc w:val="both"/>
        <w:rPr>
          <w:rFonts w:cs="David" w:hint="cs"/>
          <w:rtl/>
        </w:rPr>
      </w:pPr>
      <w:r w:rsidRPr="000D5C3E">
        <w:rPr>
          <w:rFonts w:cs="David" w:hint="cs"/>
          <w:rtl/>
        </w:rPr>
        <w:tab/>
        <w:t>ענת לוי</w:t>
      </w:r>
      <w:r w:rsidRPr="000D5C3E">
        <w:rPr>
          <w:rFonts w:cs="David" w:hint="cs"/>
          <w:rtl/>
        </w:rPr>
        <w:tab/>
        <w:t>- מנהלת ועדת המדע והטכנולוגיה של הכנסת</w:t>
      </w:r>
    </w:p>
    <w:p w14:paraId="54EA9E96" w14:textId="77777777" w:rsidR="000D5C3E" w:rsidRPr="000D5C3E" w:rsidRDefault="000D5C3E" w:rsidP="000D5C3E">
      <w:pPr>
        <w:bidi/>
        <w:jc w:val="both"/>
        <w:rPr>
          <w:rFonts w:cs="David"/>
          <w:rtl/>
        </w:rPr>
      </w:pPr>
    </w:p>
    <w:p w14:paraId="47D2CCB0" w14:textId="77777777" w:rsidR="000D5C3E" w:rsidRPr="000D5C3E" w:rsidRDefault="000D5C3E" w:rsidP="000D5C3E">
      <w:pPr>
        <w:bidi/>
        <w:jc w:val="both"/>
        <w:rPr>
          <w:rFonts w:cs="David"/>
          <w:rtl/>
        </w:rPr>
      </w:pPr>
    </w:p>
    <w:p w14:paraId="7D0360DD" w14:textId="77777777" w:rsidR="000D5C3E" w:rsidRPr="000D5C3E" w:rsidRDefault="000D5C3E" w:rsidP="000D5C3E">
      <w:pPr>
        <w:bidi/>
        <w:jc w:val="both"/>
        <w:rPr>
          <w:rFonts w:cs="David"/>
          <w:rtl/>
        </w:rPr>
      </w:pPr>
    </w:p>
    <w:p w14:paraId="05A7F1D4" w14:textId="77777777" w:rsidR="000D5C3E" w:rsidRPr="000D5C3E" w:rsidRDefault="000D5C3E" w:rsidP="000D5C3E">
      <w:pPr>
        <w:tabs>
          <w:tab w:val="left" w:pos="1930"/>
        </w:tabs>
        <w:bidi/>
        <w:jc w:val="both"/>
        <w:rPr>
          <w:rFonts w:cs="David" w:hint="cs"/>
          <w:b/>
          <w:bCs/>
          <w:u w:val="single"/>
          <w:rtl/>
        </w:rPr>
      </w:pPr>
    </w:p>
    <w:p w14:paraId="16F50917" w14:textId="77777777" w:rsidR="000D5C3E" w:rsidRPr="000D5C3E" w:rsidRDefault="000D5C3E" w:rsidP="000D5C3E">
      <w:pPr>
        <w:tabs>
          <w:tab w:val="left" w:pos="1930"/>
        </w:tabs>
        <w:bidi/>
        <w:jc w:val="both"/>
        <w:rPr>
          <w:rFonts w:cs="David" w:hint="cs"/>
          <w:b/>
          <w:bCs/>
          <w:u w:val="single"/>
          <w:rtl/>
        </w:rPr>
      </w:pPr>
    </w:p>
    <w:p w14:paraId="516A7E3D" w14:textId="77777777" w:rsidR="000D5C3E" w:rsidRPr="000D5C3E" w:rsidRDefault="000D5C3E" w:rsidP="000D5C3E">
      <w:pPr>
        <w:tabs>
          <w:tab w:val="left" w:pos="1930"/>
        </w:tabs>
        <w:bidi/>
        <w:jc w:val="both"/>
        <w:rPr>
          <w:rFonts w:cs="David" w:hint="cs"/>
          <w:rtl/>
        </w:rPr>
      </w:pPr>
      <w:r w:rsidRPr="000D5C3E">
        <w:rPr>
          <w:rFonts w:cs="David"/>
          <w:b/>
          <w:bCs/>
          <w:u w:val="single"/>
          <w:rtl/>
        </w:rPr>
        <w:t>י</w:t>
      </w:r>
      <w:r w:rsidRPr="000D5C3E">
        <w:rPr>
          <w:rFonts w:cs="David" w:hint="cs"/>
          <w:b/>
          <w:bCs/>
          <w:u w:val="single"/>
          <w:rtl/>
        </w:rPr>
        <w:t>יעוץ משפטי</w:t>
      </w:r>
      <w:r w:rsidRPr="000D5C3E">
        <w:rPr>
          <w:rFonts w:cs="David"/>
          <w:b/>
          <w:bCs/>
          <w:u w:val="single"/>
          <w:rtl/>
        </w:rPr>
        <w:t>:</w:t>
      </w:r>
      <w:r w:rsidRPr="000D5C3E">
        <w:rPr>
          <w:rFonts w:cs="David" w:hint="cs"/>
          <w:rtl/>
        </w:rPr>
        <w:tab/>
        <w:t>ארבל אסטרחן</w:t>
      </w:r>
    </w:p>
    <w:p w14:paraId="7D79BD8D" w14:textId="77777777" w:rsidR="000D5C3E" w:rsidRPr="000D5C3E" w:rsidRDefault="000D5C3E" w:rsidP="000D5C3E">
      <w:pPr>
        <w:bidi/>
        <w:jc w:val="both"/>
        <w:rPr>
          <w:rFonts w:cs="David"/>
          <w:rtl/>
        </w:rPr>
      </w:pPr>
    </w:p>
    <w:p w14:paraId="4269D0CB" w14:textId="77777777" w:rsidR="000D5C3E" w:rsidRPr="000D5C3E" w:rsidRDefault="000D5C3E" w:rsidP="000D5C3E">
      <w:pPr>
        <w:tabs>
          <w:tab w:val="left" w:pos="1930"/>
        </w:tabs>
        <w:bidi/>
        <w:jc w:val="both"/>
        <w:rPr>
          <w:rFonts w:cs="David" w:hint="cs"/>
          <w:b/>
          <w:bCs/>
          <w:u w:val="single"/>
          <w:rtl/>
        </w:rPr>
      </w:pPr>
    </w:p>
    <w:p w14:paraId="707BDE46" w14:textId="77777777" w:rsidR="000D5C3E" w:rsidRPr="000D5C3E" w:rsidRDefault="000D5C3E" w:rsidP="000D5C3E">
      <w:pPr>
        <w:tabs>
          <w:tab w:val="left" w:pos="1930"/>
        </w:tabs>
        <w:bidi/>
        <w:jc w:val="both"/>
        <w:rPr>
          <w:rFonts w:cs="David" w:hint="cs"/>
          <w:rtl/>
        </w:rPr>
      </w:pPr>
      <w:r w:rsidRPr="000D5C3E">
        <w:rPr>
          <w:rFonts w:cs="David"/>
          <w:b/>
          <w:bCs/>
          <w:u w:val="single"/>
          <w:rtl/>
        </w:rPr>
        <w:t>מנהלת הוועדה</w:t>
      </w:r>
      <w:r w:rsidRPr="000D5C3E">
        <w:rPr>
          <w:rFonts w:cs="David"/>
          <w:rtl/>
        </w:rPr>
        <w:t>:</w:t>
      </w:r>
      <w:r w:rsidRPr="000D5C3E">
        <w:rPr>
          <w:rFonts w:cs="David" w:hint="cs"/>
          <w:b/>
          <w:bCs/>
          <w:rtl/>
        </w:rPr>
        <w:tab/>
      </w:r>
      <w:r w:rsidRPr="000D5C3E">
        <w:rPr>
          <w:rFonts w:cs="David" w:hint="cs"/>
          <w:rtl/>
        </w:rPr>
        <w:t>אתי בן יוסף</w:t>
      </w:r>
    </w:p>
    <w:p w14:paraId="5B0B1E29" w14:textId="77777777" w:rsidR="000D5C3E" w:rsidRPr="000D5C3E" w:rsidRDefault="000D5C3E" w:rsidP="000D5C3E">
      <w:pPr>
        <w:bidi/>
        <w:jc w:val="both"/>
        <w:rPr>
          <w:rFonts w:cs="David"/>
          <w:rtl/>
        </w:rPr>
      </w:pPr>
    </w:p>
    <w:p w14:paraId="5490F91D" w14:textId="77777777" w:rsidR="000D5C3E" w:rsidRPr="000D5C3E" w:rsidRDefault="000D5C3E" w:rsidP="000D5C3E">
      <w:pPr>
        <w:tabs>
          <w:tab w:val="left" w:pos="1930"/>
        </w:tabs>
        <w:bidi/>
        <w:jc w:val="both"/>
        <w:rPr>
          <w:rFonts w:cs="David" w:hint="cs"/>
          <w:b/>
          <w:bCs/>
          <w:u w:val="single"/>
          <w:rtl/>
        </w:rPr>
      </w:pPr>
    </w:p>
    <w:p w14:paraId="58B1AECA" w14:textId="77777777" w:rsidR="000D5C3E" w:rsidRPr="000D5C3E" w:rsidRDefault="000D5C3E" w:rsidP="000D5C3E">
      <w:pPr>
        <w:tabs>
          <w:tab w:val="left" w:pos="1930"/>
        </w:tabs>
        <w:bidi/>
        <w:jc w:val="both"/>
        <w:rPr>
          <w:rFonts w:cs="David" w:hint="cs"/>
          <w:rtl/>
        </w:rPr>
      </w:pPr>
      <w:r w:rsidRPr="000D5C3E">
        <w:rPr>
          <w:rFonts w:cs="David" w:hint="cs"/>
          <w:b/>
          <w:bCs/>
          <w:u w:val="single"/>
          <w:rtl/>
        </w:rPr>
        <w:t>קצרנית פרלמנטרית</w:t>
      </w:r>
      <w:r w:rsidRPr="000D5C3E">
        <w:rPr>
          <w:rFonts w:cs="David"/>
          <w:rtl/>
        </w:rPr>
        <w:t>:</w:t>
      </w:r>
      <w:r w:rsidRPr="000D5C3E">
        <w:rPr>
          <w:rFonts w:cs="David" w:hint="cs"/>
          <w:rtl/>
        </w:rPr>
        <w:tab/>
        <w:t>רויטל יפרח</w:t>
      </w:r>
    </w:p>
    <w:p w14:paraId="338B72BF" w14:textId="77777777" w:rsidR="000D5C3E" w:rsidRPr="000D5C3E" w:rsidRDefault="000D5C3E" w:rsidP="000D5C3E">
      <w:pPr>
        <w:bidi/>
        <w:jc w:val="both"/>
        <w:rPr>
          <w:rFonts w:cs="David" w:hint="cs"/>
          <w:b/>
          <w:bCs/>
          <w:rtl/>
        </w:rPr>
      </w:pPr>
    </w:p>
    <w:p w14:paraId="07BDCA6E" w14:textId="77777777" w:rsidR="000D5C3E" w:rsidRPr="000D5C3E" w:rsidRDefault="000D5C3E" w:rsidP="000D5C3E">
      <w:pPr>
        <w:pStyle w:val="Heading5"/>
        <w:rPr>
          <w:rFonts w:hint="cs"/>
          <w:sz w:val="24"/>
          <w:rtl/>
        </w:rPr>
      </w:pPr>
    </w:p>
    <w:p w14:paraId="170B848D" w14:textId="77777777" w:rsidR="000D5C3E" w:rsidRPr="000D5C3E" w:rsidRDefault="000D5C3E" w:rsidP="000D5C3E">
      <w:pPr>
        <w:pStyle w:val="Heading5"/>
        <w:rPr>
          <w:sz w:val="24"/>
          <w:rtl/>
        </w:rPr>
      </w:pPr>
      <w:r w:rsidRPr="000D5C3E">
        <w:rPr>
          <w:sz w:val="24"/>
          <w:rtl/>
        </w:rPr>
        <w:t xml:space="preserve"> </w:t>
      </w:r>
    </w:p>
    <w:p w14:paraId="2FE8DD9B" w14:textId="77777777" w:rsidR="000D5C3E" w:rsidRPr="000D5C3E" w:rsidRDefault="000D5C3E" w:rsidP="000D5C3E">
      <w:pPr>
        <w:bidi/>
        <w:jc w:val="both"/>
        <w:rPr>
          <w:rFonts w:cs="David" w:hint="cs"/>
          <w:rtl/>
        </w:rPr>
      </w:pPr>
    </w:p>
    <w:p w14:paraId="138A489F" w14:textId="77777777" w:rsidR="000D5C3E" w:rsidRDefault="000D5C3E" w:rsidP="000D5C3E">
      <w:pPr>
        <w:bidi/>
        <w:jc w:val="center"/>
        <w:rPr>
          <w:rFonts w:cs="David" w:hint="cs"/>
          <w:b/>
          <w:bCs/>
          <w:u w:val="single"/>
          <w:rtl/>
        </w:rPr>
      </w:pPr>
      <w:r w:rsidRPr="000D5C3E">
        <w:rPr>
          <w:rFonts w:cs="David"/>
          <w:rtl/>
        </w:rPr>
        <w:br w:type="page"/>
      </w:r>
    </w:p>
    <w:p w14:paraId="3B10AFEA" w14:textId="77777777" w:rsidR="000D5C3E" w:rsidRDefault="000D5C3E" w:rsidP="000D5C3E">
      <w:pPr>
        <w:bidi/>
        <w:jc w:val="center"/>
        <w:rPr>
          <w:rFonts w:cs="David" w:hint="cs"/>
          <w:b/>
          <w:bCs/>
          <w:u w:val="single"/>
          <w:rtl/>
        </w:rPr>
      </w:pPr>
    </w:p>
    <w:p w14:paraId="0A3967AC" w14:textId="77777777" w:rsidR="000D5C3E" w:rsidRPr="000D5C3E" w:rsidRDefault="000D5C3E" w:rsidP="000D5C3E">
      <w:pPr>
        <w:bidi/>
        <w:jc w:val="center"/>
        <w:rPr>
          <w:rFonts w:cs="David" w:hint="cs"/>
          <w:b/>
          <w:bCs/>
          <w:u w:val="single"/>
          <w:rtl/>
        </w:rPr>
      </w:pPr>
      <w:r w:rsidRPr="000D5C3E">
        <w:rPr>
          <w:rFonts w:cs="David" w:hint="cs"/>
          <w:b/>
          <w:bCs/>
          <w:u w:val="single"/>
          <w:rtl/>
        </w:rPr>
        <w:t>הצעה לתיקון תקנון הכנסת בנושא: "שיתוף ילדים בישיבות ועדות הכנסת"</w:t>
      </w:r>
    </w:p>
    <w:p w14:paraId="574AE5C9" w14:textId="77777777" w:rsidR="000D5C3E" w:rsidRDefault="000D5C3E" w:rsidP="000D5C3E">
      <w:pPr>
        <w:bidi/>
        <w:jc w:val="both"/>
        <w:rPr>
          <w:rFonts w:cs="David" w:hint="cs"/>
          <w:b/>
          <w:bCs/>
          <w:u w:val="single"/>
          <w:rtl/>
        </w:rPr>
      </w:pPr>
    </w:p>
    <w:p w14:paraId="6F5E219D" w14:textId="77777777" w:rsidR="000D5C3E" w:rsidRDefault="000D5C3E" w:rsidP="000D5C3E">
      <w:pPr>
        <w:bidi/>
        <w:jc w:val="both"/>
        <w:rPr>
          <w:rFonts w:cs="David" w:hint="cs"/>
          <w:b/>
          <w:bCs/>
          <w:u w:val="single"/>
          <w:rtl/>
        </w:rPr>
      </w:pPr>
    </w:p>
    <w:p w14:paraId="093C7CD3" w14:textId="77777777" w:rsidR="000D5C3E" w:rsidRDefault="000D5C3E" w:rsidP="000D5C3E">
      <w:pPr>
        <w:bidi/>
        <w:jc w:val="both"/>
        <w:rPr>
          <w:rFonts w:cs="David" w:hint="cs"/>
          <w:b/>
          <w:bCs/>
          <w:u w:val="single"/>
          <w:rtl/>
        </w:rPr>
      </w:pPr>
    </w:p>
    <w:p w14:paraId="708D56A2" w14:textId="77777777" w:rsidR="000D5C3E" w:rsidRPr="000D5C3E" w:rsidRDefault="000D5C3E" w:rsidP="000D5C3E">
      <w:pPr>
        <w:bidi/>
        <w:jc w:val="both"/>
        <w:rPr>
          <w:rFonts w:cs="David" w:hint="cs"/>
          <w:b/>
          <w:bCs/>
          <w:u w:val="single"/>
          <w:rtl/>
        </w:rPr>
      </w:pPr>
    </w:p>
    <w:p w14:paraId="79417697" w14:textId="77777777" w:rsidR="000D5C3E" w:rsidRPr="000D5C3E" w:rsidRDefault="000D5C3E" w:rsidP="000D5C3E">
      <w:pPr>
        <w:bidi/>
        <w:jc w:val="both"/>
        <w:rPr>
          <w:rFonts w:cs="David" w:hint="cs"/>
          <w:rtl/>
        </w:rPr>
      </w:pPr>
      <w:r w:rsidRPr="000D5C3E">
        <w:rPr>
          <w:rFonts w:cs="David" w:hint="cs"/>
          <w:u w:val="single"/>
          <w:rtl/>
        </w:rPr>
        <w:t xml:space="preserve">היו"ר יריב </w:t>
      </w:r>
      <w:proofErr w:type="spellStart"/>
      <w:r w:rsidRPr="000D5C3E">
        <w:rPr>
          <w:rFonts w:cs="David" w:hint="cs"/>
          <w:u w:val="single"/>
          <w:rtl/>
        </w:rPr>
        <w:t>לוין</w:t>
      </w:r>
      <w:proofErr w:type="spellEnd"/>
      <w:r w:rsidRPr="000D5C3E">
        <w:rPr>
          <w:rFonts w:cs="David" w:hint="cs"/>
          <w:u w:val="single"/>
          <w:rtl/>
        </w:rPr>
        <w:t>:</w:t>
      </w:r>
    </w:p>
    <w:p w14:paraId="5F6F74DE" w14:textId="77777777" w:rsidR="000D5C3E" w:rsidRPr="000D5C3E" w:rsidRDefault="000D5C3E" w:rsidP="000D5C3E">
      <w:pPr>
        <w:bidi/>
        <w:jc w:val="both"/>
        <w:rPr>
          <w:rFonts w:cs="David" w:hint="cs"/>
          <w:rtl/>
        </w:rPr>
      </w:pPr>
    </w:p>
    <w:p w14:paraId="51E345C9" w14:textId="77777777" w:rsidR="000D5C3E" w:rsidRPr="000D5C3E" w:rsidRDefault="000D5C3E" w:rsidP="000D5C3E">
      <w:pPr>
        <w:bidi/>
        <w:jc w:val="both"/>
        <w:rPr>
          <w:rFonts w:cs="David" w:hint="cs"/>
          <w:rtl/>
        </w:rPr>
      </w:pPr>
      <w:r w:rsidRPr="000D5C3E">
        <w:rPr>
          <w:rFonts w:cs="David" w:hint="cs"/>
          <w:rtl/>
        </w:rPr>
        <w:tab/>
        <w:t xml:space="preserve">אני פותח את הישיבה האחרונה למושב זה. אמרתי אתמול בישיבה, חבר הכנסת מיכאלי, ואני אומר גם עכשיו שיתכן שנידרש לאיזו שהיא ישיבה היום במהלך דיוני המליאה, אולי מחר בבוקר אפילו, כדי לקבוע ועדות להצעות שיעברו בקריאה ראשונה היום, במידה והדבר יידרש. אנא תהיו ערוכים כי תהיה התראה קצרה </w:t>
      </w:r>
      <w:proofErr w:type="spellStart"/>
      <w:r w:rsidRPr="000D5C3E">
        <w:rPr>
          <w:rFonts w:cs="David" w:hint="cs"/>
          <w:rtl/>
        </w:rPr>
        <w:t>לענין</w:t>
      </w:r>
      <w:proofErr w:type="spellEnd"/>
      <w:r w:rsidRPr="000D5C3E">
        <w:rPr>
          <w:rFonts w:cs="David" w:hint="cs"/>
          <w:rtl/>
        </w:rPr>
        <w:t xml:space="preserve"> הזה.</w:t>
      </w:r>
    </w:p>
    <w:p w14:paraId="16F90165" w14:textId="77777777" w:rsidR="000D5C3E" w:rsidRPr="000D5C3E" w:rsidRDefault="000D5C3E" w:rsidP="000D5C3E">
      <w:pPr>
        <w:bidi/>
        <w:jc w:val="both"/>
        <w:rPr>
          <w:rFonts w:cs="David" w:hint="cs"/>
          <w:rtl/>
        </w:rPr>
      </w:pPr>
    </w:p>
    <w:p w14:paraId="69B73D35" w14:textId="77777777" w:rsidR="000D5C3E" w:rsidRPr="000D5C3E" w:rsidRDefault="000D5C3E" w:rsidP="000D5C3E">
      <w:pPr>
        <w:bidi/>
        <w:jc w:val="both"/>
        <w:rPr>
          <w:rFonts w:cs="David" w:hint="cs"/>
          <w:rtl/>
        </w:rPr>
      </w:pPr>
      <w:r w:rsidRPr="000D5C3E">
        <w:rPr>
          <w:rFonts w:cs="David" w:hint="cs"/>
          <w:rtl/>
        </w:rPr>
        <w:tab/>
        <w:t>הנושא שעומד על סדר היום: הצעה לתיקון תקנון הכנסת בנושא - -</w:t>
      </w:r>
    </w:p>
    <w:p w14:paraId="35B3F8F7" w14:textId="77777777" w:rsidR="000D5C3E" w:rsidRPr="000D5C3E" w:rsidRDefault="000D5C3E" w:rsidP="000D5C3E">
      <w:pPr>
        <w:bidi/>
        <w:jc w:val="both"/>
        <w:rPr>
          <w:rFonts w:cs="David" w:hint="cs"/>
          <w:rtl/>
        </w:rPr>
      </w:pPr>
    </w:p>
    <w:p w14:paraId="5462E5FC" w14:textId="77777777" w:rsidR="000D5C3E" w:rsidRPr="000D5C3E" w:rsidRDefault="000D5C3E" w:rsidP="000D5C3E">
      <w:pPr>
        <w:bidi/>
        <w:jc w:val="both"/>
        <w:rPr>
          <w:rFonts w:cs="David" w:hint="cs"/>
          <w:rtl/>
        </w:rPr>
      </w:pPr>
      <w:r w:rsidRPr="000D5C3E">
        <w:rPr>
          <w:rFonts w:cs="David" w:hint="cs"/>
          <w:u w:val="single"/>
          <w:rtl/>
        </w:rPr>
        <w:t>אברהם מיכאלי:</w:t>
      </w:r>
    </w:p>
    <w:p w14:paraId="711DCE9C" w14:textId="77777777" w:rsidR="000D5C3E" w:rsidRPr="000D5C3E" w:rsidRDefault="000D5C3E" w:rsidP="000D5C3E">
      <w:pPr>
        <w:bidi/>
        <w:jc w:val="both"/>
        <w:rPr>
          <w:rFonts w:cs="David" w:hint="cs"/>
          <w:rtl/>
        </w:rPr>
      </w:pPr>
    </w:p>
    <w:p w14:paraId="1F8C1D40" w14:textId="77777777" w:rsidR="000D5C3E" w:rsidRPr="000D5C3E" w:rsidRDefault="000D5C3E" w:rsidP="000D5C3E">
      <w:pPr>
        <w:bidi/>
        <w:jc w:val="both"/>
        <w:rPr>
          <w:rFonts w:cs="David" w:hint="cs"/>
          <w:rtl/>
        </w:rPr>
      </w:pPr>
      <w:r w:rsidRPr="000D5C3E">
        <w:rPr>
          <w:rFonts w:cs="David" w:hint="cs"/>
          <w:rtl/>
        </w:rPr>
        <w:tab/>
        <w:t xml:space="preserve"> יש לי בקשה: כשתעבירו את המיילים, כולם מתרוצצים לפעמים בלשכה אז אולי אפשר לשלוח ב-</w:t>
      </w:r>
      <w:r w:rsidRPr="000D5C3E">
        <w:rPr>
          <w:rFonts w:cs="David" w:hint="cs"/>
        </w:rPr>
        <w:t>SMS</w:t>
      </w:r>
      <w:r w:rsidRPr="000D5C3E">
        <w:rPr>
          <w:rFonts w:cs="David" w:hint="cs"/>
          <w:rtl/>
        </w:rPr>
        <w:t>?</w:t>
      </w:r>
    </w:p>
    <w:p w14:paraId="5D4AED5A" w14:textId="77777777" w:rsidR="000D5C3E" w:rsidRPr="000D5C3E" w:rsidRDefault="000D5C3E" w:rsidP="000D5C3E">
      <w:pPr>
        <w:bidi/>
        <w:jc w:val="both"/>
        <w:rPr>
          <w:rFonts w:cs="David" w:hint="cs"/>
          <w:rtl/>
        </w:rPr>
      </w:pPr>
    </w:p>
    <w:p w14:paraId="1E806C04" w14:textId="77777777" w:rsidR="000D5C3E" w:rsidRPr="000D5C3E" w:rsidRDefault="000D5C3E" w:rsidP="000D5C3E">
      <w:pPr>
        <w:bidi/>
        <w:jc w:val="both"/>
        <w:rPr>
          <w:rFonts w:cs="David" w:hint="cs"/>
          <w:rtl/>
        </w:rPr>
      </w:pPr>
      <w:r w:rsidRPr="000D5C3E">
        <w:rPr>
          <w:rFonts w:cs="David" w:hint="cs"/>
          <w:u w:val="single"/>
          <w:rtl/>
        </w:rPr>
        <w:t>אתי בן יוסף:</w:t>
      </w:r>
    </w:p>
    <w:p w14:paraId="3FBC9285" w14:textId="77777777" w:rsidR="000D5C3E" w:rsidRPr="000D5C3E" w:rsidRDefault="000D5C3E" w:rsidP="000D5C3E">
      <w:pPr>
        <w:bidi/>
        <w:jc w:val="both"/>
        <w:rPr>
          <w:rFonts w:cs="David" w:hint="cs"/>
          <w:rtl/>
        </w:rPr>
      </w:pPr>
    </w:p>
    <w:p w14:paraId="404DD394" w14:textId="77777777" w:rsidR="000D5C3E" w:rsidRPr="000D5C3E" w:rsidRDefault="000D5C3E" w:rsidP="000D5C3E">
      <w:pPr>
        <w:bidi/>
        <w:jc w:val="both"/>
        <w:rPr>
          <w:rFonts w:cs="David" w:hint="cs"/>
          <w:rtl/>
        </w:rPr>
      </w:pPr>
      <w:r w:rsidRPr="000D5C3E">
        <w:rPr>
          <w:rFonts w:cs="David" w:hint="cs"/>
          <w:rtl/>
        </w:rPr>
        <w:tab/>
        <w:t xml:space="preserve">אנחנו שולחים </w:t>
      </w:r>
      <w:r w:rsidRPr="000D5C3E">
        <w:rPr>
          <w:rFonts w:cs="David" w:hint="cs"/>
        </w:rPr>
        <w:t>SMS</w:t>
      </w:r>
      <w:r w:rsidRPr="000D5C3E">
        <w:rPr>
          <w:rFonts w:cs="David" w:hint="cs"/>
          <w:rtl/>
        </w:rPr>
        <w:t xml:space="preserve"> למנהלי הסיעות, ולכל אחת יש את החיילים שלה...</w:t>
      </w:r>
    </w:p>
    <w:p w14:paraId="04BAB7C0" w14:textId="77777777" w:rsidR="000D5C3E" w:rsidRPr="000D5C3E" w:rsidRDefault="000D5C3E" w:rsidP="000D5C3E">
      <w:pPr>
        <w:bidi/>
        <w:jc w:val="both"/>
        <w:rPr>
          <w:rFonts w:cs="David" w:hint="cs"/>
          <w:rtl/>
        </w:rPr>
      </w:pPr>
    </w:p>
    <w:p w14:paraId="0A27F235" w14:textId="77777777" w:rsidR="000D5C3E" w:rsidRPr="000D5C3E" w:rsidRDefault="000D5C3E" w:rsidP="000D5C3E">
      <w:pPr>
        <w:bidi/>
        <w:jc w:val="both"/>
        <w:rPr>
          <w:rFonts w:cs="David" w:hint="cs"/>
          <w:rtl/>
        </w:rPr>
      </w:pPr>
      <w:r w:rsidRPr="000D5C3E">
        <w:rPr>
          <w:rFonts w:cs="David" w:hint="cs"/>
          <w:u w:val="single"/>
          <w:rtl/>
        </w:rPr>
        <w:t xml:space="preserve">היו"ר יריב </w:t>
      </w:r>
      <w:proofErr w:type="spellStart"/>
      <w:r w:rsidRPr="000D5C3E">
        <w:rPr>
          <w:rFonts w:cs="David" w:hint="cs"/>
          <w:u w:val="single"/>
          <w:rtl/>
        </w:rPr>
        <w:t>לוין</w:t>
      </w:r>
      <w:proofErr w:type="spellEnd"/>
      <w:r w:rsidRPr="000D5C3E">
        <w:rPr>
          <w:rFonts w:cs="David" w:hint="cs"/>
          <w:u w:val="single"/>
          <w:rtl/>
        </w:rPr>
        <w:t>:</w:t>
      </w:r>
    </w:p>
    <w:p w14:paraId="39838A3C" w14:textId="77777777" w:rsidR="000D5C3E" w:rsidRPr="000D5C3E" w:rsidRDefault="000D5C3E" w:rsidP="000D5C3E">
      <w:pPr>
        <w:bidi/>
        <w:jc w:val="both"/>
        <w:rPr>
          <w:rFonts w:cs="David" w:hint="cs"/>
          <w:rtl/>
        </w:rPr>
      </w:pPr>
    </w:p>
    <w:p w14:paraId="065AF55E" w14:textId="77777777" w:rsidR="000D5C3E" w:rsidRPr="000D5C3E" w:rsidRDefault="000D5C3E" w:rsidP="000D5C3E">
      <w:pPr>
        <w:bidi/>
        <w:jc w:val="both"/>
        <w:rPr>
          <w:rFonts w:cs="David" w:hint="cs"/>
          <w:rtl/>
        </w:rPr>
      </w:pPr>
      <w:r w:rsidRPr="000D5C3E">
        <w:rPr>
          <w:rFonts w:cs="David" w:hint="cs"/>
          <w:rtl/>
        </w:rPr>
        <w:tab/>
        <w:t xml:space="preserve">- - הצעה לתיקון תקנון הכנסת בנושא: שיתוף ילדים בישיבות ועדות הכנסת. נושא שעורר דוקטור </w:t>
      </w:r>
      <w:proofErr w:type="spellStart"/>
      <w:r w:rsidRPr="000D5C3E">
        <w:rPr>
          <w:rFonts w:cs="David" w:hint="cs"/>
          <w:rtl/>
        </w:rPr>
        <w:t>קדמן</w:t>
      </w:r>
      <w:proofErr w:type="spellEnd"/>
      <w:r w:rsidRPr="000D5C3E">
        <w:rPr>
          <w:rFonts w:cs="David" w:hint="cs"/>
          <w:rtl/>
        </w:rPr>
        <w:t xml:space="preserve">, ואני סברתי שראוי ונכון שבאמת נידרש לו, וננסה לראות מה אנחנו עושים </w:t>
      </w:r>
      <w:proofErr w:type="spellStart"/>
      <w:r w:rsidRPr="000D5C3E">
        <w:rPr>
          <w:rFonts w:cs="David" w:hint="cs"/>
          <w:rtl/>
        </w:rPr>
        <w:t>בענין</w:t>
      </w:r>
      <w:proofErr w:type="spellEnd"/>
      <w:r w:rsidRPr="000D5C3E">
        <w:rPr>
          <w:rFonts w:cs="David" w:hint="cs"/>
          <w:rtl/>
        </w:rPr>
        <w:t xml:space="preserve"> הזה. היו טיוטות שונות של הצעות שהועברו על ידי דוקטור </w:t>
      </w:r>
      <w:proofErr w:type="spellStart"/>
      <w:r w:rsidRPr="000D5C3E">
        <w:rPr>
          <w:rFonts w:cs="David" w:hint="cs"/>
          <w:rtl/>
        </w:rPr>
        <w:t>קדמן</w:t>
      </w:r>
      <w:proofErr w:type="spellEnd"/>
      <w:r w:rsidRPr="000D5C3E">
        <w:rPr>
          <w:rFonts w:cs="David" w:hint="cs"/>
          <w:rtl/>
        </w:rPr>
        <w:t xml:space="preserve"> והתייחסויות שהביאה </w:t>
      </w:r>
      <w:proofErr w:type="spellStart"/>
      <w:r w:rsidRPr="000D5C3E">
        <w:rPr>
          <w:rFonts w:cs="David" w:hint="cs"/>
          <w:rtl/>
        </w:rPr>
        <w:t>לענין</w:t>
      </w:r>
      <w:proofErr w:type="spellEnd"/>
      <w:r w:rsidRPr="000D5C3E">
        <w:rPr>
          <w:rFonts w:cs="David" w:hint="cs"/>
          <w:rtl/>
        </w:rPr>
        <w:t xml:space="preserve"> הזה ארבל. אני הייתי מציע שדוקטור </w:t>
      </w:r>
      <w:proofErr w:type="spellStart"/>
      <w:r w:rsidRPr="000D5C3E">
        <w:rPr>
          <w:rFonts w:cs="David" w:hint="cs"/>
          <w:rtl/>
        </w:rPr>
        <w:t>קדמן</w:t>
      </w:r>
      <w:proofErr w:type="spellEnd"/>
      <w:r w:rsidRPr="000D5C3E">
        <w:rPr>
          <w:rFonts w:cs="David" w:hint="cs"/>
          <w:rtl/>
        </w:rPr>
        <w:t xml:space="preserve"> יפתח ויציג את הנושא, ולגבי מה שאתה מציע לעשות </w:t>
      </w:r>
      <w:r w:rsidRPr="000D5C3E">
        <w:rPr>
          <w:rFonts w:cs="David"/>
          <w:rtl/>
        </w:rPr>
        <w:t>–</w:t>
      </w:r>
      <w:r w:rsidRPr="000D5C3E">
        <w:rPr>
          <w:rFonts w:cs="David" w:hint="cs"/>
          <w:rtl/>
        </w:rPr>
        <w:t xml:space="preserve"> ארבל תתייחס אחר כך, ולאחר מכן נקיים דיון ובסופו של </w:t>
      </w:r>
      <w:proofErr w:type="spellStart"/>
      <w:r w:rsidRPr="000D5C3E">
        <w:rPr>
          <w:rFonts w:cs="David" w:hint="cs"/>
          <w:rtl/>
        </w:rPr>
        <w:t>ענין</w:t>
      </w:r>
      <w:proofErr w:type="spellEnd"/>
      <w:r w:rsidRPr="000D5C3E">
        <w:rPr>
          <w:rFonts w:cs="David" w:hint="cs"/>
          <w:rtl/>
        </w:rPr>
        <w:t xml:space="preserve"> נגבש את מה שאנחנו רוצים לעשות. בבקשה.</w:t>
      </w:r>
    </w:p>
    <w:p w14:paraId="6A83DB42" w14:textId="77777777" w:rsidR="000D5C3E" w:rsidRPr="000D5C3E" w:rsidRDefault="000D5C3E" w:rsidP="000D5C3E">
      <w:pPr>
        <w:bidi/>
        <w:jc w:val="both"/>
        <w:rPr>
          <w:rFonts w:cs="David" w:hint="cs"/>
          <w:rtl/>
        </w:rPr>
      </w:pPr>
    </w:p>
    <w:p w14:paraId="5F7F5116" w14:textId="77777777" w:rsidR="000D5C3E" w:rsidRPr="000D5C3E" w:rsidRDefault="000D5C3E" w:rsidP="000D5C3E">
      <w:pPr>
        <w:bidi/>
        <w:jc w:val="both"/>
        <w:rPr>
          <w:rFonts w:cs="David" w:hint="cs"/>
          <w:rtl/>
        </w:rPr>
      </w:pPr>
      <w:r w:rsidRPr="000D5C3E">
        <w:rPr>
          <w:rFonts w:cs="David" w:hint="cs"/>
          <w:u w:val="single"/>
          <w:rtl/>
        </w:rPr>
        <w:t xml:space="preserve">יצחק </w:t>
      </w:r>
      <w:proofErr w:type="spellStart"/>
      <w:r w:rsidRPr="000D5C3E">
        <w:rPr>
          <w:rFonts w:cs="David" w:hint="cs"/>
          <w:u w:val="single"/>
          <w:rtl/>
        </w:rPr>
        <w:t>קדמן</w:t>
      </w:r>
      <w:proofErr w:type="spellEnd"/>
      <w:r w:rsidRPr="000D5C3E">
        <w:rPr>
          <w:rFonts w:cs="David" w:hint="cs"/>
          <w:u w:val="single"/>
          <w:rtl/>
        </w:rPr>
        <w:t>:</w:t>
      </w:r>
    </w:p>
    <w:p w14:paraId="3256983A" w14:textId="77777777" w:rsidR="000D5C3E" w:rsidRPr="000D5C3E" w:rsidRDefault="000D5C3E" w:rsidP="000D5C3E">
      <w:pPr>
        <w:bidi/>
        <w:jc w:val="both"/>
        <w:rPr>
          <w:rFonts w:cs="David" w:hint="cs"/>
          <w:rtl/>
        </w:rPr>
      </w:pPr>
    </w:p>
    <w:p w14:paraId="3F1ABDBD" w14:textId="77777777" w:rsidR="000D5C3E" w:rsidRPr="000D5C3E" w:rsidRDefault="000D5C3E" w:rsidP="000D5C3E">
      <w:pPr>
        <w:bidi/>
        <w:jc w:val="both"/>
        <w:rPr>
          <w:rFonts w:cs="David" w:hint="cs"/>
          <w:rtl/>
        </w:rPr>
      </w:pPr>
      <w:r w:rsidRPr="000D5C3E">
        <w:rPr>
          <w:rFonts w:cs="David" w:hint="cs"/>
          <w:rtl/>
        </w:rPr>
        <w:tab/>
        <w:t>תודה, אדוני היושב ראש, ותודה שברגע האחרון זה נכנס לדיון ואני מקווה שיעבור תיקון גם בתקנון הכנסת.</w:t>
      </w:r>
    </w:p>
    <w:p w14:paraId="7FEDDF3C" w14:textId="77777777" w:rsidR="000D5C3E" w:rsidRPr="000D5C3E" w:rsidRDefault="000D5C3E" w:rsidP="000D5C3E">
      <w:pPr>
        <w:bidi/>
        <w:jc w:val="both"/>
        <w:rPr>
          <w:rFonts w:cs="David" w:hint="cs"/>
          <w:rtl/>
        </w:rPr>
      </w:pPr>
    </w:p>
    <w:p w14:paraId="639A105C" w14:textId="77777777" w:rsidR="000D5C3E" w:rsidRPr="000D5C3E" w:rsidRDefault="000D5C3E" w:rsidP="000D5C3E">
      <w:pPr>
        <w:bidi/>
        <w:jc w:val="both"/>
        <w:rPr>
          <w:rFonts w:cs="David" w:hint="cs"/>
          <w:rtl/>
        </w:rPr>
      </w:pPr>
      <w:r w:rsidRPr="000D5C3E">
        <w:rPr>
          <w:rFonts w:cs="David" w:hint="cs"/>
          <w:rtl/>
        </w:rPr>
        <w:tab/>
        <w:t>לפני כמה חודשים הועבר לוועדת האתיקה של הכנסת מקרה שבו הוזמנו לאחת הוועדות, אני לא זוכר כרגע איזה - -</w:t>
      </w:r>
    </w:p>
    <w:p w14:paraId="28727429" w14:textId="77777777" w:rsidR="000D5C3E" w:rsidRPr="000D5C3E" w:rsidRDefault="000D5C3E" w:rsidP="000D5C3E">
      <w:pPr>
        <w:bidi/>
        <w:jc w:val="both"/>
        <w:rPr>
          <w:rFonts w:cs="David" w:hint="cs"/>
          <w:rtl/>
        </w:rPr>
      </w:pPr>
    </w:p>
    <w:p w14:paraId="49DF2176" w14:textId="77777777" w:rsidR="000D5C3E" w:rsidRPr="000D5C3E" w:rsidRDefault="000D5C3E" w:rsidP="000D5C3E">
      <w:pPr>
        <w:bidi/>
        <w:jc w:val="both"/>
        <w:rPr>
          <w:rFonts w:cs="David" w:hint="cs"/>
          <w:rtl/>
        </w:rPr>
      </w:pPr>
      <w:r w:rsidRPr="000D5C3E">
        <w:rPr>
          <w:rFonts w:cs="David" w:hint="cs"/>
          <w:u w:val="single"/>
          <w:rtl/>
        </w:rPr>
        <w:t>אברהם מיכאלי:</w:t>
      </w:r>
    </w:p>
    <w:p w14:paraId="10137A2C" w14:textId="77777777" w:rsidR="000D5C3E" w:rsidRPr="000D5C3E" w:rsidRDefault="000D5C3E" w:rsidP="000D5C3E">
      <w:pPr>
        <w:bidi/>
        <w:jc w:val="both"/>
        <w:rPr>
          <w:rFonts w:cs="David" w:hint="cs"/>
          <w:rtl/>
        </w:rPr>
      </w:pPr>
    </w:p>
    <w:p w14:paraId="56429657" w14:textId="77777777" w:rsidR="000D5C3E" w:rsidRPr="000D5C3E" w:rsidRDefault="000D5C3E" w:rsidP="000D5C3E">
      <w:pPr>
        <w:bidi/>
        <w:jc w:val="both"/>
        <w:rPr>
          <w:rFonts w:cs="David" w:hint="cs"/>
          <w:rtl/>
        </w:rPr>
      </w:pPr>
      <w:r w:rsidRPr="000D5C3E">
        <w:rPr>
          <w:rFonts w:cs="David" w:hint="cs"/>
          <w:rtl/>
        </w:rPr>
        <w:tab/>
        <w:t xml:space="preserve"> ועדה לענייני סחר בנשים.</w:t>
      </w:r>
    </w:p>
    <w:p w14:paraId="538E75D3" w14:textId="77777777" w:rsidR="000D5C3E" w:rsidRPr="000D5C3E" w:rsidRDefault="000D5C3E" w:rsidP="000D5C3E">
      <w:pPr>
        <w:bidi/>
        <w:jc w:val="both"/>
        <w:rPr>
          <w:rFonts w:cs="David" w:hint="cs"/>
          <w:rtl/>
        </w:rPr>
      </w:pPr>
    </w:p>
    <w:p w14:paraId="1B4B00E9" w14:textId="77777777" w:rsidR="000D5C3E" w:rsidRPr="000D5C3E" w:rsidRDefault="000D5C3E" w:rsidP="000D5C3E">
      <w:pPr>
        <w:bidi/>
        <w:jc w:val="both"/>
        <w:rPr>
          <w:rFonts w:cs="David" w:hint="cs"/>
          <w:rtl/>
        </w:rPr>
      </w:pPr>
      <w:r w:rsidRPr="000D5C3E">
        <w:rPr>
          <w:rFonts w:cs="David" w:hint="cs"/>
          <w:u w:val="single"/>
          <w:rtl/>
        </w:rPr>
        <w:t xml:space="preserve">יצחק </w:t>
      </w:r>
      <w:proofErr w:type="spellStart"/>
      <w:r w:rsidRPr="000D5C3E">
        <w:rPr>
          <w:rFonts w:cs="David" w:hint="cs"/>
          <w:u w:val="single"/>
          <w:rtl/>
        </w:rPr>
        <w:t>קדמן</w:t>
      </w:r>
      <w:proofErr w:type="spellEnd"/>
      <w:r w:rsidRPr="000D5C3E">
        <w:rPr>
          <w:rFonts w:cs="David" w:hint="cs"/>
          <w:u w:val="single"/>
          <w:rtl/>
        </w:rPr>
        <w:t>:</w:t>
      </w:r>
    </w:p>
    <w:p w14:paraId="276EBBA5" w14:textId="77777777" w:rsidR="000D5C3E" w:rsidRPr="000D5C3E" w:rsidRDefault="000D5C3E" w:rsidP="000D5C3E">
      <w:pPr>
        <w:bidi/>
        <w:jc w:val="both"/>
        <w:rPr>
          <w:rFonts w:cs="David" w:hint="cs"/>
          <w:rtl/>
        </w:rPr>
      </w:pPr>
    </w:p>
    <w:p w14:paraId="5E2169FA" w14:textId="77777777" w:rsidR="000D5C3E" w:rsidRPr="000D5C3E" w:rsidRDefault="000D5C3E" w:rsidP="000D5C3E">
      <w:pPr>
        <w:bidi/>
        <w:jc w:val="both"/>
        <w:rPr>
          <w:rFonts w:cs="David" w:hint="cs"/>
          <w:rtl/>
        </w:rPr>
      </w:pPr>
      <w:r w:rsidRPr="000D5C3E">
        <w:rPr>
          <w:rFonts w:cs="David" w:hint="cs"/>
          <w:rtl/>
        </w:rPr>
        <w:tab/>
        <w:t>אתה יודע במה מדובר. לישיבה שעסקה בנושא אחד הוזמנו אנשים מסוימים ובאו אנשים אחרים. בין היתר הובאו לוועדה גם ילדים, ילדי מהגרי עבודה או ילדי פליטים, אני לא יודע בדיוק איזו סוג אוכלוסיה היתה שם. בין היתר, גם ילדים מאוד קטנים. ראיתי אחר כך את הצילום שהיה בטלוויזיה. ילדים מאוד קטנים שישנו בוועדה בזמן הדיון כי הם היו מאוד עייפים.</w:t>
      </w:r>
    </w:p>
    <w:p w14:paraId="42EB8F23" w14:textId="77777777" w:rsidR="000D5C3E" w:rsidRPr="000D5C3E" w:rsidRDefault="000D5C3E" w:rsidP="000D5C3E">
      <w:pPr>
        <w:bidi/>
        <w:jc w:val="both"/>
        <w:rPr>
          <w:rFonts w:cs="David" w:hint="cs"/>
          <w:rtl/>
        </w:rPr>
      </w:pPr>
    </w:p>
    <w:p w14:paraId="61DEFA18" w14:textId="77777777" w:rsidR="000D5C3E" w:rsidRPr="000D5C3E" w:rsidRDefault="000D5C3E" w:rsidP="000D5C3E">
      <w:pPr>
        <w:bidi/>
        <w:jc w:val="both"/>
        <w:rPr>
          <w:rFonts w:cs="David" w:hint="cs"/>
          <w:rtl/>
        </w:rPr>
      </w:pPr>
      <w:r w:rsidRPr="000D5C3E">
        <w:rPr>
          <w:rFonts w:cs="David" w:hint="cs"/>
          <w:u w:val="single"/>
          <w:rtl/>
        </w:rPr>
        <w:t>אברהם מיכאלי:</w:t>
      </w:r>
    </w:p>
    <w:p w14:paraId="422D5664" w14:textId="77777777" w:rsidR="000D5C3E" w:rsidRPr="000D5C3E" w:rsidRDefault="000D5C3E" w:rsidP="000D5C3E">
      <w:pPr>
        <w:bidi/>
        <w:jc w:val="both"/>
        <w:rPr>
          <w:rFonts w:cs="David" w:hint="cs"/>
          <w:rtl/>
        </w:rPr>
      </w:pPr>
    </w:p>
    <w:p w14:paraId="605814D7" w14:textId="77777777" w:rsidR="000D5C3E" w:rsidRPr="000D5C3E" w:rsidRDefault="000D5C3E" w:rsidP="000D5C3E">
      <w:pPr>
        <w:bidi/>
        <w:jc w:val="both"/>
        <w:rPr>
          <w:rFonts w:cs="David" w:hint="cs"/>
          <w:rtl/>
        </w:rPr>
      </w:pPr>
      <w:r w:rsidRPr="000D5C3E">
        <w:rPr>
          <w:rFonts w:cs="David" w:hint="cs"/>
          <w:rtl/>
        </w:rPr>
        <w:tab/>
        <w:t xml:space="preserve"> חלקם בכלל ללא הורים.</w:t>
      </w:r>
    </w:p>
    <w:p w14:paraId="2E246621" w14:textId="77777777" w:rsidR="000D5C3E" w:rsidRPr="000D5C3E" w:rsidRDefault="000D5C3E" w:rsidP="000D5C3E">
      <w:pPr>
        <w:bidi/>
        <w:jc w:val="both"/>
        <w:rPr>
          <w:rFonts w:cs="David" w:hint="cs"/>
          <w:rtl/>
        </w:rPr>
      </w:pPr>
    </w:p>
    <w:p w14:paraId="456EDAA7" w14:textId="77777777" w:rsidR="000D5C3E" w:rsidRPr="000D5C3E" w:rsidRDefault="000D5C3E" w:rsidP="000D5C3E">
      <w:pPr>
        <w:bidi/>
        <w:jc w:val="both"/>
        <w:rPr>
          <w:rFonts w:cs="David" w:hint="cs"/>
          <w:rtl/>
        </w:rPr>
      </w:pPr>
      <w:r w:rsidRPr="000D5C3E">
        <w:rPr>
          <w:rFonts w:cs="David" w:hint="cs"/>
          <w:u w:val="single"/>
          <w:rtl/>
        </w:rPr>
        <w:t xml:space="preserve">יצחק </w:t>
      </w:r>
      <w:proofErr w:type="spellStart"/>
      <w:r w:rsidRPr="000D5C3E">
        <w:rPr>
          <w:rFonts w:cs="David" w:hint="cs"/>
          <w:u w:val="single"/>
          <w:rtl/>
        </w:rPr>
        <w:t>קדמן</w:t>
      </w:r>
      <w:proofErr w:type="spellEnd"/>
      <w:r w:rsidRPr="000D5C3E">
        <w:rPr>
          <w:rFonts w:cs="David" w:hint="cs"/>
          <w:u w:val="single"/>
          <w:rtl/>
        </w:rPr>
        <w:t>:</w:t>
      </w:r>
    </w:p>
    <w:p w14:paraId="48C70A44" w14:textId="77777777" w:rsidR="000D5C3E" w:rsidRPr="000D5C3E" w:rsidRDefault="000D5C3E" w:rsidP="000D5C3E">
      <w:pPr>
        <w:bidi/>
        <w:jc w:val="both"/>
        <w:rPr>
          <w:rFonts w:cs="David" w:hint="cs"/>
          <w:rtl/>
        </w:rPr>
      </w:pPr>
    </w:p>
    <w:p w14:paraId="16E1A521" w14:textId="77777777" w:rsidR="000D5C3E" w:rsidRPr="000D5C3E" w:rsidRDefault="000D5C3E" w:rsidP="000D5C3E">
      <w:pPr>
        <w:bidi/>
        <w:jc w:val="both"/>
        <w:rPr>
          <w:rFonts w:cs="David" w:hint="cs"/>
          <w:rtl/>
        </w:rPr>
      </w:pPr>
      <w:r w:rsidRPr="000D5C3E">
        <w:rPr>
          <w:rFonts w:cs="David" w:hint="cs"/>
          <w:rtl/>
        </w:rPr>
        <w:tab/>
        <w:t>נכון. חלקם הגיעו בלי ההורים, במיוחד הילדים הקטנים. הדבר עורר הרבה מאוד רוגז. שר הפנים, שהיה צריך להשתתף בדיון הודיע שהוא לא בא לדיון בגלל זה והתפתח משהו מאוד לא נעים. בעקבות זה הועברה תלונה של חבר הכנסת מיכאלי לוועדת האתיקה ואולי של חברי כנסת נוספים. אני פניתי אז ליושבת ראש ועדת האתיקה ואמרתי לה שאני מבין שהם דנים בנושא הפרטני אבל יש פה דבר הרבה יותר רחב. יש לו השלכות גם על מקרים לעתיד. כדי שלא יקרו מקרים כאלה, לא נעימים, הצעתי שהדברים ייעשו בצורה מסודרת. אז נאמר לי שזה לא תפקיד של ועדת האתיקה וזה עבר ליו"ר הכנסת, שהעביר אותו אליך, אדוני היו"ר, כדי שוועדת הכנסת תטפל בו.</w:t>
      </w:r>
    </w:p>
    <w:p w14:paraId="69888EF8" w14:textId="77777777" w:rsidR="000D5C3E" w:rsidRPr="000D5C3E" w:rsidRDefault="000D5C3E" w:rsidP="000D5C3E">
      <w:pPr>
        <w:bidi/>
        <w:jc w:val="both"/>
        <w:rPr>
          <w:rFonts w:cs="David" w:hint="cs"/>
          <w:rtl/>
        </w:rPr>
      </w:pPr>
    </w:p>
    <w:p w14:paraId="36E1B1D6" w14:textId="77777777" w:rsidR="000D5C3E" w:rsidRPr="000D5C3E" w:rsidRDefault="000D5C3E" w:rsidP="000D5C3E">
      <w:pPr>
        <w:bidi/>
        <w:jc w:val="both"/>
        <w:rPr>
          <w:rFonts w:cs="David" w:hint="cs"/>
          <w:rtl/>
        </w:rPr>
      </w:pPr>
      <w:r w:rsidRPr="000D5C3E">
        <w:rPr>
          <w:rFonts w:cs="David" w:hint="cs"/>
          <w:rtl/>
        </w:rPr>
        <w:tab/>
        <w:t>אומר מילה אחת על העקרונות שמנחים אותנו, ואני חושב שטוב שינחו גם את הכנסת: מצד אחד, טוב שהכנסת תהיה מקום פתוח גם לילדים ובני נוער. אגב, בהרבה מאוד ועדות מוזמנים דרך קבע תלמידי בתי ספר שמשתתפים בדיונים, בעיקר בנושא שקשורים בילדים, אבל חלק מזה גם בנושאים אחרים, כחלק מתהליך הלמידה שלהם, האזרחות שלהם וכדומה. אני חושב שלא צריך למנוע כניסת ילדים לכנסת, בוודאי לא בעניינים שנוגעים לגורלם. בוועדת החינוך יש ילדים הרבה פעמים, כך גם בוועדה לזכויות הילד ובוועדות אחרות.</w:t>
      </w:r>
    </w:p>
    <w:p w14:paraId="0B702E3F" w14:textId="77777777" w:rsidR="000D5C3E" w:rsidRPr="000D5C3E" w:rsidRDefault="000D5C3E" w:rsidP="000D5C3E">
      <w:pPr>
        <w:bidi/>
        <w:jc w:val="both"/>
        <w:rPr>
          <w:rFonts w:cs="David" w:hint="cs"/>
          <w:rtl/>
        </w:rPr>
      </w:pPr>
    </w:p>
    <w:p w14:paraId="69AACFA5" w14:textId="77777777" w:rsidR="000D5C3E" w:rsidRPr="000D5C3E" w:rsidRDefault="000D5C3E" w:rsidP="000D5C3E">
      <w:pPr>
        <w:bidi/>
        <w:jc w:val="both"/>
        <w:rPr>
          <w:rFonts w:cs="David" w:hint="cs"/>
          <w:rtl/>
        </w:rPr>
      </w:pPr>
      <w:r w:rsidRPr="000D5C3E">
        <w:rPr>
          <w:rFonts w:cs="David" w:hint="cs"/>
          <w:rtl/>
        </w:rPr>
        <w:tab/>
        <w:t xml:space="preserve">מצד שני, יכולים להיות מצבים, וכבר היו מצבים כאלה, שבהם נדונים דברים מאוד רגישים, שמוקרנות דוגמאות של סרטים פורנוגראפיים כדי להצביע על תופעה מסוימת או מקרים אחרים שבהם ילדים משמשים לצורך עוררות של אמוציות כאלה או אחרות, גם אם הם לא מבינים מימינם או משמאלם, מגיעים ילדים מאוד קטנים. לא תמיד זה נכון, לא תמיד זה ראוי. אתמול הייתי בדיון שהיה לי חשש גדול מאוד ולמזלנו בסוף זה לא קרה, שיביאו ילד עם נכות נפשית מסוימת כדי להציג אותו שם ולעורר איזה אמוציות שלא לצורך הדיון עצמו. לכן, חשבנו שטוב לקבוע איזה שהן מסגרות שמצד אחד הכלל יהיה שדיוני הכנסת פתוחים לילדים, ודאי לילדים יותר גדולים ובני נוער, ומצד שני, תעלה הסתייגויות שיאפשרו, ואת זה עשיתי לפי הצעת היו"ר, שיתנו את הסמכות ליו"ר להחליט באותם מקרים כי אנחנו לא רוצים לקחת מיו"ר של כל ועדה את שיקול הדעת. אז תינתן אפשרות שבמקרים שהוא סבור שיש ניצול של הקטין או שהדיון בנושא כל כך רגיש, שלא טוב מבחינת הקטינים בגילאים מסוימים להשתתף בו, שהוא יוכל להחליט מראש. </w:t>
      </w:r>
      <w:proofErr w:type="spellStart"/>
      <w:r w:rsidRPr="000D5C3E">
        <w:rPr>
          <w:rFonts w:cs="David" w:hint="cs"/>
          <w:rtl/>
        </w:rPr>
        <w:t>בענין</w:t>
      </w:r>
      <w:proofErr w:type="spellEnd"/>
      <w:r w:rsidRPr="000D5C3E">
        <w:rPr>
          <w:rFonts w:cs="David" w:hint="cs"/>
          <w:rtl/>
        </w:rPr>
        <w:t xml:space="preserve"> הזה אני חושב שזה לא רצוי. לכן, אחרי מספר הצעות העברנו את ההצעה הסופית, שאני רואה לה הד וביטוי גם למה שמונח פה, על השולחן. אני חושב שזה טוב, נכון, מידתי, מאוזן, במיוחד שאנחנו משאירים ליו"ר הוועדה את הסמכויות איך לנהל את הוועדה ואת מי להזמין, אבל נותנים לו בכל זאת, קווים מנחים. עד כאן. אני רוצה להודות לעורכת הדין ורד </w:t>
      </w:r>
      <w:proofErr w:type="spellStart"/>
      <w:r w:rsidRPr="000D5C3E">
        <w:rPr>
          <w:rFonts w:cs="David" w:hint="cs"/>
          <w:rtl/>
        </w:rPr>
        <w:t>ליבמן</w:t>
      </w:r>
      <w:proofErr w:type="spellEnd"/>
      <w:r w:rsidRPr="000D5C3E">
        <w:rPr>
          <w:rFonts w:cs="David" w:hint="cs"/>
          <w:rtl/>
        </w:rPr>
        <w:t>, שעשתה את כל עבודת ההכנה בנושא.</w:t>
      </w:r>
    </w:p>
    <w:p w14:paraId="58ECE5F3" w14:textId="77777777" w:rsidR="000D5C3E" w:rsidRPr="000D5C3E" w:rsidRDefault="000D5C3E" w:rsidP="000D5C3E">
      <w:pPr>
        <w:bidi/>
        <w:jc w:val="both"/>
        <w:rPr>
          <w:rFonts w:cs="David" w:hint="cs"/>
          <w:rtl/>
        </w:rPr>
      </w:pPr>
    </w:p>
    <w:p w14:paraId="133E8288" w14:textId="77777777" w:rsidR="000D5C3E" w:rsidRPr="000D5C3E" w:rsidRDefault="000D5C3E" w:rsidP="000D5C3E">
      <w:pPr>
        <w:bidi/>
        <w:jc w:val="both"/>
        <w:rPr>
          <w:rFonts w:cs="David" w:hint="cs"/>
          <w:rtl/>
        </w:rPr>
      </w:pPr>
      <w:r w:rsidRPr="000D5C3E">
        <w:rPr>
          <w:rFonts w:cs="David" w:hint="cs"/>
          <w:u w:val="single"/>
          <w:rtl/>
        </w:rPr>
        <w:t xml:space="preserve">היו"ר יריב </w:t>
      </w:r>
      <w:proofErr w:type="spellStart"/>
      <w:r w:rsidRPr="000D5C3E">
        <w:rPr>
          <w:rFonts w:cs="David" w:hint="cs"/>
          <w:u w:val="single"/>
          <w:rtl/>
        </w:rPr>
        <w:t>לוין</w:t>
      </w:r>
      <w:proofErr w:type="spellEnd"/>
      <w:r w:rsidRPr="000D5C3E">
        <w:rPr>
          <w:rFonts w:cs="David" w:hint="cs"/>
          <w:u w:val="single"/>
          <w:rtl/>
        </w:rPr>
        <w:t>:</w:t>
      </w:r>
    </w:p>
    <w:p w14:paraId="60225A6B" w14:textId="77777777" w:rsidR="000D5C3E" w:rsidRPr="000D5C3E" w:rsidRDefault="000D5C3E" w:rsidP="000D5C3E">
      <w:pPr>
        <w:bidi/>
        <w:jc w:val="both"/>
        <w:rPr>
          <w:rFonts w:cs="David" w:hint="cs"/>
          <w:rtl/>
        </w:rPr>
      </w:pPr>
    </w:p>
    <w:p w14:paraId="20F3B1DC" w14:textId="77777777" w:rsidR="000D5C3E" w:rsidRPr="000D5C3E" w:rsidRDefault="000D5C3E" w:rsidP="000D5C3E">
      <w:pPr>
        <w:bidi/>
        <w:jc w:val="both"/>
        <w:rPr>
          <w:rFonts w:cs="David" w:hint="cs"/>
          <w:rtl/>
        </w:rPr>
      </w:pPr>
      <w:r w:rsidRPr="000D5C3E">
        <w:rPr>
          <w:rFonts w:cs="David" w:hint="cs"/>
          <w:rtl/>
        </w:rPr>
        <w:tab/>
        <w:t>תודה גם בשמנו. ארבל, בבקשה.</w:t>
      </w:r>
    </w:p>
    <w:p w14:paraId="3FFB097B" w14:textId="77777777" w:rsidR="000D5C3E" w:rsidRPr="000D5C3E" w:rsidRDefault="000D5C3E" w:rsidP="000D5C3E">
      <w:pPr>
        <w:bidi/>
        <w:jc w:val="both"/>
        <w:rPr>
          <w:rFonts w:cs="David" w:hint="cs"/>
          <w:rtl/>
        </w:rPr>
      </w:pPr>
    </w:p>
    <w:p w14:paraId="1CA7953E" w14:textId="77777777" w:rsidR="000D5C3E" w:rsidRPr="000D5C3E" w:rsidRDefault="000D5C3E" w:rsidP="000D5C3E">
      <w:pPr>
        <w:bidi/>
        <w:jc w:val="both"/>
        <w:rPr>
          <w:rFonts w:cs="David" w:hint="cs"/>
          <w:u w:val="single"/>
          <w:rtl/>
        </w:rPr>
      </w:pPr>
      <w:r w:rsidRPr="000D5C3E">
        <w:rPr>
          <w:rFonts w:cs="David" w:hint="cs"/>
          <w:u w:val="single"/>
          <w:rtl/>
        </w:rPr>
        <w:t>ארבל אסטרחן:</w:t>
      </w:r>
    </w:p>
    <w:p w14:paraId="64153207" w14:textId="77777777" w:rsidR="000D5C3E" w:rsidRPr="000D5C3E" w:rsidRDefault="000D5C3E" w:rsidP="000D5C3E">
      <w:pPr>
        <w:bidi/>
        <w:jc w:val="both"/>
        <w:rPr>
          <w:rFonts w:cs="David" w:hint="cs"/>
          <w:u w:val="single"/>
          <w:rtl/>
        </w:rPr>
      </w:pPr>
    </w:p>
    <w:p w14:paraId="1C2D33D3" w14:textId="77777777" w:rsidR="000D5C3E" w:rsidRPr="000D5C3E" w:rsidRDefault="000D5C3E" w:rsidP="000D5C3E">
      <w:pPr>
        <w:bidi/>
        <w:jc w:val="both"/>
        <w:rPr>
          <w:rFonts w:cs="David" w:hint="cs"/>
          <w:rtl/>
        </w:rPr>
      </w:pPr>
      <w:r w:rsidRPr="000D5C3E">
        <w:rPr>
          <w:rFonts w:cs="David" w:hint="cs"/>
          <w:rtl/>
        </w:rPr>
        <w:tab/>
        <w:t>הנוסח שמונח על השולחן זה נוסח שהוכן על ידכם ועבר איזה שהם גלגולים בעקבות הצעה של כל מיני תוספות שלכם. בעצם היום ההתייחסות לתיקונים בוועדות קיימת בתקנון הכנסת רק בהקשר של הפרוטוקול, כאשר קבוע בסעיף 102ב שפרוטוקולים, ככלל, יהיו פתוחים לעיון הציבור אבל יו"ר הוועדה, באישור הוועדה, רשאי לא להתיר עיון בפרוטוקול או בחלק ממנו, אם הדבר דרוש לשם הגנה על המוסר או על עניינו של קטין או של חסר ישע. זו ההוראה שקיימת היום וגם הבנתי שנעשה בה מדי פעם שימוש.</w:t>
      </w:r>
    </w:p>
    <w:p w14:paraId="0D29F41B" w14:textId="77777777" w:rsidR="000D5C3E" w:rsidRPr="000D5C3E" w:rsidRDefault="000D5C3E" w:rsidP="000D5C3E">
      <w:pPr>
        <w:bidi/>
        <w:jc w:val="both"/>
        <w:rPr>
          <w:rFonts w:cs="David" w:hint="cs"/>
          <w:rtl/>
        </w:rPr>
      </w:pPr>
    </w:p>
    <w:p w14:paraId="1D866A1B" w14:textId="77777777" w:rsidR="000D5C3E" w:rsidRPr="000D5C3E" w:rsidRDefault="000D5C3E" w:rsidP="000D5C3E">
      <w:pPr>
        <w:bidi/>
        <w:jc w:val="both"/>
        <w:rPr>
          <w:rFonts w:cs="David" w:hint="cs"/>
          <w:rtl/>
        </w:rPr>
      </w:pPr>
      <w:r w:rsidRPr="000D5C3E">
        <w:rPr>
          <w:rFonts w:cs="David" w:hint="cs"/>
          <w:rtl/>
        </w:rPr>
        <w:tab/>
        <w:t>כמובן שהעקרונות, כפי שאמרו כאן, שראוי להגן על קטינים ולא לשלב אותם בישיבות שלא מתאימות כמו הקרנת סרטים שלא מתאימים לילדים ודברים מהסוג הזה, בוודאי זה נכון וזה גם לא דברים שקורים הרבה בכנסת.</w:t>
      </w:r>
    </w:p>
    <w:p w14:paraId="48A14D6C" w14:textId="77777777" w:rsidR="000D5C3E" w:rsidRPr="000D5C3E" w:rsidRDefault="000D5C3E" w:rsidP="000D5C3E">
      <w:pPr>
        <w:bidi/>
        <w:jc w:val="both"/>
        <w:rPr>
          <w:rFonts w:cs="David" w:hint="cs"/>
          <w:rtl/>
        </w:rPr>
      </w:pPr>
    </w:p>
    <w:p w14:paraId="6F240A3D" w14:textId="77777777" w:rsidR="000D5C3E" w:rsidRPr="000D5C3E" w:rsidRDefault="000D5C3E" w:rsidP="000D5C3E">
      <w:pPr>
        <w:bidi/>
        <w:jc w:val="both"/>
        <w:rPr>
          <w:rFonts w:cs="David" w:hint="cs"/>
          <w:rtl/>
        </w:rPr>
      </w:pPr>
      <w:r w:rsidRPr="000D5C3E">
        <w:rPr>
          <w:rFonts w:cs="David" w:hint="cs"/>
          <w:rtl/>
        </w:rPr>
        <w:tab/>
        <w:t>הנוסח שמוצע כאן כולל שני דברים שונים: אפשר להסתכל על מה שמוצע בסעיף הראשון, והוא מדבר על היותה של הוועדה פתוחה, פומבית. היום, כידוע, לפי סעיף 101 לתקנון, כל הישיבות פומביות אבל הוועדה יכולה להחליט אחרת בהצבעה. אבל ככלל הישיבות פומביות ואנשים יכולים להיכנס אליהן. מה שמוצע כאן זה שאם בישיבה נדון עניינו של קטין או של חסר ישע מסוים, תתהפך ברירת המחדל והישיבה לא תהיה פומבית אלא אם החליטה הוועדה אחרת. זאת אומרת, לא מדובר פה על מקרה שיש ישיבה רגילה ומוזמנים אליה קטינים או יושבים קטינים אלא כאשר נושא הישיבה הוא קטין מסוים, דברים שקורים מדי פעם. זה דבר אחד שמוצע, שאפשר לקבוע אותו, מה גם שהוועדה עדין נותנת בידה אפשרות שהוועדה כן תהיה פומבית. אגב, כל הסעיף שכל הישיבות הן פומביות אלא אם הוועדה קבעה אחרת הוא תיקון מהכנסת הקודמת. קודם ברירת המחדל היתה אחרת אבל היה מקובל כבר קודם שהישיבות הן פומביות.</w:t>
      </w:r>
    </w:p>
    <w:p w14:paraId="54A9B67A" w14:textId="77777777" w:rsidR="000D5C3E" w:rsidRPr="000D5C3E" w:rsidRDefault="000D5C3E" w:rsidP="000D5C3E">
      <w:pPr>
        <w:bidi/>
        <w:jc w:val="both"/>
        <w:rPr>
          <w:rFonts w:cs="David" w:hint="cs"/>
          <w:rtl/>
        </w:rPr>
      </w:pPr>
    </w:p>
    <w:p w14:paraId="0DCA4AF4" w14:textId="77777777" w:rsidR="000D5C3E" w:rsidRPr="000D5C3E" w:rsidRDefault="000D5C3E" w:rsidP="000D5C3E">
      <w:pPr>
        <w:bidi/>
        <w:jc w:val="both"/>
        <w:rPr>
          <w:rFonts w:cs="David" w:hint="cs"/>
          <w:rtl/>
        </w:rPr>
      </w:pPr>
      <w:r w:rsidRPr="000D5C3E">
        <w:rPr>
          <w:rFonts w:cs="David" w:hint="cs"/>
          <w:rtl/>
        </w:rPr>
        <w:tab/>
        <w:t>הסעיף השני, יש בו דברים קצת יותר בעייתיים בעיניי. מוצעים בו 3 דברים. מוצע להוסיף סעיף חדש לתקנון שיקבע שכאשר יש מוזמן שהוא קטין, יהיו כמה תנאים להשתתפותו. אני חושבת שהכוונה פה, מה שצריך להעלות, שהכוונה לא בהכרח לקבוצת תלמידים שמגיעה ונכנסת לכמה דקות לראות ישיבה אלא באמת כאשר מזמינים קטין להשתתף בישיבה.</w:t>
      </w:r>
    </w:p>
    <w:p w14:paraId="24AA23F2" w14:textId="77777777" w:rsidR="000D5C3E" w:rsidRPr="000D5C3E" w:rsidRDefault="000D5C3E" w:rsidP="000D5C3E">
      <w:pPr>
        <w:bidi/>
        <w:jc w:val="both"/>
        <w:rPr>
          <w:rFonts w:cs="David" w:hint="cs"/>
          <w:rtl/>
        </w:rPr>
      </w:pPr>
    </w:p>
    <w:p w14:paraId="2E31C252" w14:textId="77777777" w:rsidR="000D5C3E" w:rsidRPr="000D5C3E" w:rsidRDefault="000D5C3E" w:rsidP="000D5C3E">
      <w:pPr>
        <w:bidi/>
        <w:jc w:val="both"/>
        <w:rPr>
          <w:rFonts w:cs="David" w:hint="cs"/>
          <w:rtl/>
        </w:rPr>
      </w:pPr>
      <w:r w:rsidRPr="000D5C3E">
        <w:rPr>
          <w:rFonts w:cs="David" w:hint="cs"/>
          <w:rtl/>
        </w:rPr>
        <w:tab/>
        <w:t xml:space="preserve">ההצעה הראשונה אומרת שהוא לא ישתתף אלא אם ההורה או האפוטרופוס שלו הביע את הסכמתו להשתתפות בדיון, ואם הוא משתתף במסגרת לימודים במוסד חינוך, מנהל המוסד הודיע שנמסרה לו הסכמה. זאת אומרת, הוועדה תוכל להסתפק בהודעה של מנהל המוסד ואפשר להוסיף פה גם את המורה שמתלווה לתלמידים, שההורים הסכימו, בשביל לא להטיל מטלה שהיא כמעט בלתי אפשרית על מנהל הוועדה לבדוק שההורים הסכימו. </w:t>
      </w:r>
    </w:p>
    <w:p w14:paraId="45F8A199" w14:textId="77777777" w:rsidR="000D5C3E" w:rsidRPr="000D5C3E" w:rsidRDefault="000D5C3E" w:rsidP="000D5C3E">
      <w:pPr>
        <w:bidi/>
        <w:jc w:val="both"/>
        <w:rPr>
          <w:rFonts w:cs="David" w:hint="cs"/>
          <w:rtl/>
        </w:rPr>
      </w:pPr>
    </w:p>
    <w:p w14:paraId="6E5C544E" w14:textId="77777777" w:rsidR="000D5C3E" w:rsidRPr="000D5C3E" w:rsidRDefault="000D5C3E" w:rsidP="000D5C3E">
      <w:pPr>
        <w:bidi/>
        <w:jc w:val="both"/>
        <w:rPr>
          <w:rFonts w:cs="David" w:hint="cs"/>
          <w:rtl/>
        </w:rPr>
      </w:pPr>
      <w:r w:rsidRPr="000D5C3E">
        <w:rPr>
          <w:rFonts w:cs="David" w:hint="cs"/>
          <w:rtl/>
        </w:rPr>
        <w:tab/>
        <w:t>זה בעצם בא להבטיח שלא יהיה מצב שילדים ישתתפו בישיבות בלי שההורים שלהם - -</w:t>
      </w:r>
    </w:p>
    <w:p w14:paraId="671B197D" w14:textId="77777777" w:rsidR="000D5C3E" w:rsidRPr="000D5C3E" w:rsidRDefault="000D5C3E" w:rsidP="000D5C3E">
      <w:pPr>
        <w:bidi/>
        <w:jc w:val="both"/>
        <w:rPr>
          <w:rFonts w:cs="David" w:hint="cs"/>
          <w:rtl/>
        </w:rPr>
      </w:pPr>
    </w:p>
    <w:p w14:paraId="15ADB2A5" w14:textId="77777777" w:rsidR="000D5C3E" w:rsidRPr="000D5C3E" w:rsidRDefault="000D5C3E" w:rsidP="000D5C3E">
      <w:pPr>
        <w:bidi/>
        <w:jc w:val="both"/>
        <w:rPr>
          <w:rFonts w:cs="David" w:hint="cs"/>
          <w:rtl/>
        </w:rPr>
      </w:pPr>
      <w:r w:rsidRPr="000D5C3E">
        <w:rPr>
          <w:rFonts w:cs="David" w:hint="cs"/>
          <w:u w:val="single"/>
          <w:rtl/>
        </w:rPr>
        <w:t>אברהם מיכאלי:</w:t>
      </w:r>
    </w:p>
    <w:p w14:paraId="43AB1C70" w14:textId="77777777" w:rsidR="000D5C3E" w:rsidRPr="000D5C3E" w:rsidRDefault="000D5C3E" w:rsidP="000D5C3E">
      <w:pPr>
        <w:bidi/>
        <w:jc w:val="both"/>
        <w:rPr>
          <w:rFonts w:cs="David" w:hint="cs"/>
          <w:rtl/>
        </w:rPr>
      </w:pPr>
    </w:p>
    <w:p w14:paraId="166ECCE2" w14:textId="77777777" w:rsidR="000D5C3E" w:rsidRPr="000D5C3E" w:rsidRDefault="000D5C3E" w:rsidP="000D5C3E">
      <w:pPr>
        <w:bidi/>
        <w:jc w:val="both"/>
        <w:rPr>
          <w:rFonts w:cs="David" w:hint="cs"/>
          <w:rtl/>
        </w:rPr>
      </w:pPr>
      <w:r w:rsidRPr="000D5C3E">
        <w:rPr>
          <w:rFonts w:cs="David" w:hint="cs"/>
          <w:rtl/>
        </w:rPr>
        <w:tab/>
        <w:t xml:space="preserve"> זה מה שקרה באותה ישיבה.</w:t>
      </w:r>
    </w:p>
    <w:p w14:paraId="33B6A590" w14:textId="77777777" w:rsidR="000D5C3E" w:rsidRPr="000D5C3E" w:rsidRDefault="000D5C3E" w:rsidP="000D5C3E">
      <w:pPr>
        <w:bidi/>
        <w:jc w:val="both"/>
        <w:rPr>
          <w:rFonts w:cs="David" w:hint="cs"/>
          <w:rtl/>
        </w:rPr>
      </w:pPr>
    </w:p>
    <w:p w14:paraId="00FA4648" w14:textId="77777777" w:rsidR="000D5C3E" w:rsidRPr="000D5C3E" w:rsidRDefault="000D5C3E" w:rsidP="000D5C3E">
      <w:pPr>
        <w:bidi/>
        <w:jc w:val="both"/>
        <w:rPr>
          <w:rFonts w:cs="David" w:hint="cs"/>
          <w:rtl/>
        </w:rPr>
      </w:pPr>
      <w:r w:rsidRPr="000D5C3E">
        <w:rPr>
          <w:rFonts w:cs="David" w:hint="cs"/>
          <w:u w:val="single"/>
          <w:rtl/>
        </w:rPr>
        <w:t>ארבל אסטרחן:</w:t>
      </w:r>
    </w:p>
    <w:p w14:paraId="1C66D7C7" w14:textId="77777777" w:rsidR="000D5C3E" w:rsidRPr="000D5C3E" w:rsidRDefault="000D5C3E" w:rsidP="000D5C3E">
      <w:pPr>
        <w:bidi/>
        <w:jc w:val="both"/>
        <w:rPr>
          <w:rFonts w:cs="David" w:hint="cs"/>
          <w:rtl/>
        </w:rPr>
      </w:pPr>
    </w:p>
    <w:p w14:paraId="3070B9CC" w14:textId="77777777" w:rsidR="000D5C3E" w:rsidRPr="000D5C3E" w:rsidRDefault="000D5C3E" w:rsidP="000D5C3E">
      <w:pPr>
        <w:bidi/>
        <w:jc w:val="both"/>
        <w:rPr>
          <w:rFonts w:cs="David" w:hint="cs"/>
          <w:rtl/>
        </w:rPr>
      </w:pPr>
      <w:r w:rsidRPr="000D5C3E">
        <w:rPr>
          <w:rFonts w:cs="David" w:hint="cs"/>
          <w:rtl/>
        </w:rPr>
        <w:tab/>
        <w:t>הם לא באו עם ההורים?</w:t>
      </w:r>
    </w:p>
    <w:p w14:paraId="6F94978B" w14:textId="77777777" w:rsidR="000D5C3E" w:rsidRPr="000D5C3E" w:rsidRDefault="000D5C3E" w:rsidP="000D5C3E">
      <w:pPr>
        <w:bidi/>
        <w:jc w:val="both"/>
        <w:rPr>
          <w:rFonts w:cs="David" w:hint="cs"/>
          <w:rtl/>
        </w:rPr>
      </w:pPr>
    </w:p>
    <w:p w14:paraId="32869C2E" w14:textId="77777777" w:rsidR="000D5C3E" w:rsidRPr="000D5C3E" w:rsidRDefault="000D5C3E" w:rsidP="000D5C3E">
      <w:pPr>
        <w:bidi/>
        <w:jc w:val="both"/>
        <w:rPr>
          <w:rFonts w:cs="David" w:hint="cs"/>
          <w:rtl/>
        </w:rPr>
      </w:pPr>
      <w:r w:rsidRPr="000D5C3E">
        <w:rPr>
          <w:rFonts w:cs="David" w:hint="cs"/>
          <w:u w:val="single"/>
          <w:rtl/>
        </w:rPr>
        <w:t>אברהם מיכאלי:</w:t>
      </w:r>
    </w:p>
    <w:p w14:paraId="71226980" w14:textId="77777777" w:rsidR="000D5C3E" w:rsidRPr="000D5C3E" w:rsidRDefault="000D5C3E" w:rsidP="000D5C3E">
      <w:pPr>
        <w:bidi/>
        <w:jc w:val="both"/>
        <w:rPr>
          <w:rFonts w:cs="David" w:hint="cs"/>
          <w:rtl/>
        </w:rPr>
      </w:pPr>
    </w:p>
    <w:p w14:paraId="503636B4" w14:textId="77777777" w:rsidR="000D5C3E" w:rsidRPr="000D5C3E" w:rsidRDefault="000D5C3E" w:rsidP="000D5C3E">
      <w:pPr>
        <w:bidi/>
        <w:jc w:val="both"/>
        <w:rPr>
          <w:rFonts w:cs="David" w:hint="cs"/>
          <w:rtl/>
        </w:rPr>
      </w:pPr>
      <w:r w:rsidRPr="000D5C3E">
        <w:rPr>
          <w:rFonts w:cs="David" w:hint="cs"/>
          <w:rtl/>
        </w:rPr>
        <w:tab/>
        <w:t xml:space="preserve"> חלקם לא. זה ילדים של עובדים זרים, ושם היה ניצול פוליטי לדעתי, ובגלל זה הגשתי את התלונה. כדי להתנגח בסוגיה של גיור של ילדים זרים הביאו ילדים זרים וכביכול שמו אותם מול מצלמות, בכוונה רצו לעורר את התקשורת על זה. אם היו מביאים אותם לישיבה סגורה, מילא. יושבת הראש טענה שהיא בכלל לא ידעה מזה שמביאים ילדים.</w:t>
      </w:r>
    </w:p>
    <w:p w14:paraId="4ADD841C" w14:textId="77777777" w:rsidR="000D5C3E" w:rsidRPr="000D5C3E" w:rsidRDefault="000D5C3E" w:rsidP="000D5C3E">
      <w:pPr>
        <w:bidi/>
        <w:jc w:val="both"/>
        <w:rPr>
          <w:rFonts w:cs="David" w:hint="cs"/>
          <w:rtl/>
        </w:rPr>
      </w:pPr>
    </w:p>
    <w:p w14:paraId="2F221584" w14:textId="77777777" w:rsidR="000D5C3E" w:rsidRPr="000D5C3E" w:rsidRDefault="000D5C3E" w:rsidP="000D5C3E">
      <w:pPr>
        <w:bidi/>
        <w:jc w:val="both"/>
        <w:rPr>
          <w:rFonts w:cs="David" w:hint="cs"/>
          <w:u w:val="single"/>
          <w:rtl/>
        </w:rPr>
      </w:pPr>
      <w:r w:rsidRPr="000D5C3E">
        <w:rPr>
          <w:rFonts w:cs="David" w:hint="cs"/>
          <w:u w:val="single"/>
          <w:rtl/>
        </w:rPr>
        <w:t>ארבל אסטרחן</w:t>
      </w:r>
      <w:r w:rsidRPr="000D5C3E">
        <w:rPr>
          <w:rFonts w:cs="David" w:hint="cs"/>
          <w:rtl/>
        </w:rPr>
        <w:t>:</w:t>
      </w:r>
    </w:p>
    <w:p w14:paraId="49A03FA5" w14:textId="77777777" w:rsidR="000D5C3E" w:rsidRPr="000D5C3E" w:rsidRDefault="000D5C3E" w:rsidP="000D5C3E">
      <w:pPr>
        <w:bidi/>
        <w:jc w:val="both"/>
        <w:rPr>
          <w:rFonts w:cs="David" w:hint="cs"/>
          <w:u w:val="single"/>
          <w:rtl/>
        </w:rPr>
      </w:pPr>
    </w:p>
    <w:p w14:paraId="23B67CDA" w14:textId="77777777" w:rsidR="000D5C3E" w:rsidRPr="000D5C3E" w:rsidRDefault="000D5C3E" w:rsidP="000D5C3E">
      <w:pPr>
        <w:bidi/>
        <w:jc w:val="both"/>
        <w:rPr>
          <w:rFonts w:cs="David" w:hint="cs"/>
          <w:rtl/>
        </w:rPr>
      </w:pPr>
      <w:r w:rsidRPr="000D5C3E">
        <w:rPr>
          <w:rFonts w:cs="David" w:hint="cs"/>
          <w:rtl/>
        </w:rPr>
        <w:tab/>
        <w:t xml:space="preserve">הנושא של מי מחליט מי מגיע לוועדות באופן כללי הוא </w:t>
      </w:r>
      <w:proofErr w:type="spellStart"/>
      <w:r w:rsidRPr="000D5C3E">
        <w:rPr>
          <w:rFonts w:cs="David" w:hint="cs"/>
          <w:rtl/>
        </w:rPr>
        <w:t>ענין</w:t>
      </w:r>
      <w:proofErr w:type="spellEnd"/>
      <w:r w:rsidRPr="000D5C3E">
        <w:rPr>
          <w:rFonts w:cs="David" w:hint="cs"/>
          <w:rtl/>
        </w:rPr>
        <w:t xml:space="preserve"> אחר כי לכאורה, ברגע שהוועדות הן פומביות, יכול חבר כנסת להביא אתו מוזמנים. אז זה הדבר הראשון, של הסכמת הורה, שזה דבר מקובל בכלל. גם בפעילויות בכלל של בתי ספר נדרשת הסכמת הורים.</w:t>
      </w:r>
    </w:p>
    <w:p w14:paraId="2AE07DDB" w14:textId="77777777" w:rsidR="000D5C3E" w:rsidRPr="000D5C3E" w:rsidRDefault="000D5C3E" w:rsidP="000D5C3E">
      <w:pPr>
        <w:bidi/>
        <w:jc w:val="both"/>
        <w:rPr>
          <w:rFonts w:cs="David" w:hint="cs"/>
          <w:rtl/>
        </w:rPr>
      </w:pPr>
    </w:p>
    <w:p w14:paraId="0148F90E" w14:textId="77777777" w:rsidR="000D5C3E" w:rsidRPr="000D5C3E" w:rsidRDefault="000D5C3E" w:rsidP="000D5C3E">
      <w:pPr>
        <w:bidi/>
        <w:jc w:val="both"/>
        <w:rPr>
          <w:rFonts w:cs="David" w:hint="cs"/>
          <w:rtl/>
        </w:rPr>
      </w:pPr>
      <w:r w:rsidRPr="000D5C3E">
        <w:rPr>
          <w:rFonts w:cs="David" w:hint="cs"/>
          <w:u w:val="single"/>
          <w:rtl/>
        </w:rPr>
        <w:t>אברהם מיכאלי:</w:t>
      </w:r>
    </w:p>
    <w:p w14:paraId="67872DEE" w14:textId="77777777" w:rsidR="000D5C3E" w:rsidRPr="000D5C3E" w:rsidRDefault="000D5C3E" w:rsidP="000D5C3E">
      <w:pPr>
        <w:bidi/>
        <w:jc w:val="both"/>
        <w:rPr>
          <w:rFonts w:cs="David" w:hint="cs"/>
          <w:rtl/>
        </w:rPr>
      </w:pPr>
    </w:p>
    <w:p w14:paraId="47F9E4DE" w14:textId="77777777" w:rsidR="000D5C3E" w:rsidRPr="000D5C3E" w:rsidRDefault="000D5C3E" w:rsidP="000D5C3E">
      <w:pPr>
        <w:bidi/>
        <w:jc w:val="both"/>
        <w:rPr>
          <w:rFonts w:cs="David" w:hint="cs"/>
          <w:rtl/>
        </w:rPr>
      </w:pPr>
      <w:r w:rsidRPr="000D5C3E">
        <w:rPr>
          <w:rFonts w:cs="David" w:hint="cs"/>
          <w:rtl/>
        </w:rPr>
        <w:tab/>
        <w:t xml:space="preserve"> היו פה באמת מקרים פרטניים של משפחות שנאבקות כבר שנים לתת לילדים קטינים מעמד בארץ. מקרים מורכבים. אני זוכר שבזמנו היה דיון בוועדת העליה והקליטה כמה פעמים, שהביאו הורים שאתם הביאו את הילדים. אגב, הם לא הורים אלא אמורים להיות </w:t>
      </w:r>
      <w:proofErr w:type="spellStart"/>
      <w:r w:rsidRPr="000D5C3E">
        <w:rPr>
          <w:rFonts w:cs="David" w:hint="cs"/>
          <w:rtl/>
        </w:rPr>
        <w:t>האפוטרופסים</w:t>
      </w:r>
      <w:proofErr w:type="spellEnd"/>
      <w:r w:rsidRPr="000D5C3E">
        <w:rPr>
          <w:rFonts w:cs="David" w:hint="cs"/>
          <w:rtl/>
        </w:rPr>
        <w:t xml:space="preserve"> שלהם ועדין בית המשפט לא פסק מתן צו אפוטרופסות, אז בעצם תחת מי הילדים האלה בארץ? הם לא ילדים חטופים אבל הביאו אותם לארץ עם איזה אישור שארגנו במדינות מסוימות וההורים האלה רוצים לאמץ אותם. היתה בעיה שם. מצד אחד, הילדה או הילד הקטין שהיה בוועדה, באנו באמת לדון </w:t>
      </w:r>
      <w:proofErr w:type="spellStart"/>
      <w:r w:rsidRPr="000D5C3E">
        <w:rPr>
          <w:rFonts w:cs="David" w:hint="cs"/>
          <w:rtl/>
        </w:rPr>
        <w:t>בענין</w:t>
      </w:r>
      <w:proofErr w:type="spellEnd"/>
      <w:r w:rsidRPr="000D5C3E">
        <w:rPr>
          <w:rFonts w:cs="David" w:hint="cs"/>
          <w:rtl/>
        </w:rPr>
        <w:t xml:space="preserve"> שלו ורצו לעורר את הרגשות של האנשים שישבו בוועדה. מצד שני, ההורים שמביאים את הילד, שאלתי מה הסטאטוס שלהם פה? הם לא הורים, אין להם שום צו בית משפט, כלום.</w:t>
      </w:r>
    </w:p>
    <w:p w14:paraId="58CE030C" w14:textId="77777777" w:rsidR="000D5C3E" w:rsidRPr="000D5C3E" w:rsidRDefault="000D5C3E" w:rsidP="000D5C3E">
      <w:pPr>
        <w:bidi/>
        <w:jc w:val="both"/>
        <w:rPr>
          <w:rFonts w:cs="David" w:hint="cs"/>
          <w:rtl/>
        </w:rPr>
      </w:pPr>
    </w:p>
    <w:p w14:paraId="7257BA80" w14:textId="77777777" w:rsidR="000D5C3E" w:rsidRPr="000D5C3E" w:rsidRDefault="000D5C3E" w:rsidP="000D5C3E">
      <w:pPr>
        <w:bidi/>
        <w:jc w:val="both"/>
        <w:rPr>
          <w:rFonts w:cs="David" w:hint="cs"/>
          <w:rtl/>
        </w:rPr>
      </w:pPr>
      <w:r w:rsidRPr="000D5C3E">
        <w:rPr>
          <w:rFonts w:cs="David" w:hint="cs"/>
          <w:u w:val="single"/>
          <w:rtl/>
        </w:rPr>
        <w:t xml:space="preserve">יצחק </w:t>
      </w:r>
      <w:proofErr w:type="spellStart"/>
      <w:r w:rsidRPr="000D5C3E">
        <w:rPr>
          <w:rFonts w:cs="David" w:hint="cs"/>
          <w:u w:val="single"/>
          <w:rtl/>
        </w:rPr>
        <w:t>קדמן</w:t>
      </w:r>
      <w:proofErr w:type="spellEnd"/>
      <w:r w:rsidRPr="000D5C3E">
        <w:rPr>
          <w:rFonts w:cs="David" w:hint="cs"/>
          <w:u w:val="single"/>
          <w:rtl/>
        </w:rPr>
        <w:t>:</w:t>
      </w:r>
    </w:p>
    <w:p w14:paraId="2A9AA3DB" w14:textId="77777777" w:rsidR="000D5C3E" w:rsidRPr="000D5C3E" w:rsidRDefault="000D5C3E" w:rsidP="000D5C3E">
      <w:pPr>
        <w:bidi/>
        <w:jc w:val="both"/>
        <w:rPr>
          <w:rFonts w:cs="David" w:hint="cs"/>
          <w:rtl/>
        </w:rPr>
      </w:pPr>
    </w:p>
    <w:p w14:paraId="098CDD02" w14:textId="77777777" w:rsidR="000D5C3E" w:rsidRPr="000D5C3E" w:rsidRDefault="000D5C3E" w:rsidP="000D5C3E">
      <w:pPr>
        <w:bidi/>
        <w:jc w:val="both"/>
        <w:rPr>
          <w:rFonts w:cs="David" w:hint="cs"/>
          <w:rtl/>
        </w:rPr>
      </w:pPr>
      <w:r w:rsidRPr="000D5C3E">
        <w:rPr>
          <w:rFonts w:cs="David" w:hint="cs"/>
          <w:rtl/>
        </w:rPr>
        <w:tab/>
        <w:t xml:space="preserve">אין להם </w:t>
      </w:r>
      <w:proofErr w:type="spellStart"/>
      <w:r w:rsidRPr="000D5C3E">
        <w:rPr>
          <w:rFonts w:cs="David" w:hint="cs"/>
          <w:rtl/>
        </w:rPr>
        <w:t>אפוטרפסות</w:t>
      </w:r>
      <w:proofErr w:type="spellEnd"/>
      <w:r w:rsidRPr="000D5C3E">
        <w:rPr>
          <w:rFonts w:cs="David" w:hint="cs"/>
          <w:rtl/>
        </w:rPr>
        <w:t>?</w:t>
      </w:r>
    </w:p>
    <w:p w14:paraId="7C073E09" w14:textId="77777777" w:rsidR="000D5C3E" w:rsidRPr="000D5C3E" w:rsidRDefault="000D5C3E" w:rsidP="000D5C3E">
      <w:pPr>
        <w:bidi/>
        <w:jc w:val="both"/>
        <w:rPr>
          <w:rFonts w:cs="David" w:hint="cs"/>
          <w:rtl/>
        </w:rPr>
      </w:pPr>
    </w:p>
    <w:p w14:paraId="3CE3D4D5" w14:textId="77777777" w:rsidR="000D5C3E" w:rsidRPr="000D5C3E" w:rsidRDefault="000D5C3E" w:rsidP="000D5C3E">
      <w:pPr>
        <w:keepLines/>
        <w:bidi/>
        <w:jc w:val="both"/>
        <w:rPr>
          <w:rFonts w:cs="David" w:hint="cs"/>
          <w:rtl/>
        </w:rPr>
      </w:pPr>
      <w:r w:rsidRPr="000D5C3E">
        <w:rPr>
          <w:rFonts w:cs="David" w:hint="cs"/>
          <w:u w:val="single"/>
          <w:rtl/>
        </w:rPr>
        <w:t>אברהם מיכאלי:</w:t>
      </w:r>
    </w:p>
    <w:p w14:paraId="0B68C912" w14:textId="77777777" w:rsidR="000D5C3E" w:rsidRPr="000D5C3E" w:rsidRDefault="000D5C3E" w:rsidP="000D5C3E">
      <w:pPr>
        <w:keepLines/>
        <w:bidi/>
        <w:jc w:val="both"/>
        <w:rPr>
          <w:rFonts w:cs="David" w:hint="cs"/>
          <w:rtl/>
        </w:rPr>
      </w:pPr>
    </w:p>
    <w:p w14:paraId="4DF67B46" w14:textId="77777777" w:rsidR="000D5C3E" w:rsidRPr="000D5C3E" w:rsidRDefault="000D5C3E" w:rsidP="000D5C3E">
      <w:pPr>
        <w:keepLines/>
        <w:bidi/>
        <w:jc w:val="both"/>
        <w:rPr>
          <w:rFonts w:cs="David" w:hint="cs"/>
          <w:rtl/>
        </w:rPr>
      </w:pPr>
      <w:r w:rsidRPr="000D5C3E">
        <w:rPr>
          <w:rFonts w:cs="David" w:hint="cs"/>
          <w:rtl/>
        </w:rPr>
        <w:tab/>
        <w:t xml:space="preserve"> אין להם כלום. נכנסנו לדילמות. מצד שני, אנחנו רוצים לעזור להורים האלה, שאמורים להיות ההורים המאמצים שלהם. אלה סוגיות שהתעוררו. זה שונה מזה שמישהו עשה רעש בתקשורת לנצל. זה ההבדל. לפעמים מביאים ילדים כדי לעורר כותרת תקשורתית. אנחנו, חברי הכנסת, רוצים לעשות מזה הון פוליטי, בואו נגיד כך, וזה שונה מאשר דוקטור </w:t>
      </w:r>
      <w:proofErr w:type="spellStart"/>
      <w:r w:rsidRPr="000D5C3E">
        <w:rPr>
          <w:rFonts w:cs="David" w:hint="cs"/>
          <w:rtl/>
        </w:rPr>
        <w:t>קדמן</w:t>
      </w:r>
      <w:proofErr w:type="spellEnd"/>
      <w:r w:rsidRPr="000D5C3E">
        <w:rPr>
          <w:rFonts w:cs="David" w:hint="cs"/>
          <w:rtl/>
        </w:rPr>
        <w:t xml:space="preserve"> אומר, שאולי צריך להבדיל בין מקרים למקרים. אם זו ישיבה סגורה בנושא ספציפי של ילד או ילדה, זה לגיטימי שהוועדה תדון ותתרשם גם מהילד במה מדובר.</w:t>
      </w:r>
    </w:p>
    <w:p w14:paraId="03E40E11" w14:textId="77777777" w:rsidR="000D5C3E" w:rsidRPr="000D5C3E" w:rsidRDefault="000D5C3E" w:rsidP="000D5C3E">
      <w:pPr>
        <w:bidi/>
        <w:jc w:val="both"/>
        <w:rPr>
          <w:rFonts w:cs="David" w:hint="cs"/>
          <w:rtl/>
        </w:rPr>
      </w:pPr>
    </w:p>
    <w:p w14:paraId="5EFC4949" w14:textId="77777777" w:rsidR="000D5C3E" w:rsidRPr="000D5C3E" w:rsidRDefault="000D5C3E" w:rsidP="000D5C3E">
      <w:pPr>
        <w:bidi/>
        <w:jc w:val="both"/>
        <w:rPr>
          <w:rFonts w:cs="David" w:hint="cs"/>
          <w:rtl/>
        </w:rPr>
      </w:pPr>
      <w:r w:rsidRPr="000D5C3E">
        <w:rPr>
          <w:rFonts w:cs="David" w:hint="cs"/>
          <w:u w:val="single"/>
          <w:rtl/>
        </w:rPr>
        <w:t>ארבל אסטרחן:</w:t>
      </w:r>
    </w:p>
    <w:p w14:paraId="0F946EAF" w14:textId="77777777" w:rsidR="000D5C3E" w:rsidRPr="000D5C3E" w:rsidRDefault="000D5C3E" w:rsidP="000D5C3E">
      <w:pPr>
        <w:bidi/>
        <w:jc w:val="both"/>
        <w:rPr>
          <w:rFonts w:cs="David" w:hint="cs"/>
          <w:rtl/>
        </w:rPr>
      </w:pPr>
    </w:p>
    <w:p w14:paraId="4C66D809" w14:textId="77777777" w:rsidR="000D5C3E" w:rsidRPr="000D5C3E" w:rsidRDefault="000D5C3E" w:rsidP="000D5C3E">
      <w:pPr>
        <w:bidi/>
        <w:jc w:val="both"/>
        <w:rPr>
          <w:rFonts w:cs="David" w:hint="cs"/>
          <w:rtl/>
        </w:rPr>
      </w:pPr>
      <w:r w:rsidRPr="000D5C3E">
        <w:rPr>
          <w:rFonts w:cs="David" w:hint="cs"/>
          <w:rtl/>
        </w:rPr>
        <w:tab/>
        <w:t>אבל צריך לזכור שכשאומרים "ילד", לפעמים זה יכול להיות מישהו בן 15 או 17 שיש לו עמדה. אז זאת ההצעה הראשונה בנושא של הסכמת הורים.</w:t>
      </w:r>
    </w:p>
    <w:p w14:paraId="207AAE68" w14:textId="77777777" w:rsidR="000D5C3E" w:rsidRPr="000D5C3E" w:rsidRDefault="000D5C3E" w:rsidP="000D5C3E">
      <w:pPr>
        <w:bidi/>
        <w:jc w:val="both"/>
        <w:rPr>
          <w:rFonts w:cs="David" w:hint="cs"/>
          <w:rtl/>
        </w:rPr>
      </w:pPr>
    </w:p>
    <w:p w14:paraId="1D819D28" w14:textId="77777777" w:rsidR="000D5C3E" w:rsidRPr="000D5C3E" w:rsidRDefault="000D5C3E" w:rsidP="000D5C3E">
      <w:pPr>
        <w:bidi/>
        <w:jc w:val="both"/>
        <w:rPr>
          <w:rFonts w:cs="David" w:hint="cs"/>
          <w:rtl/>
        </w:rPr>
      </w:pPr>
      <w:r w:rsidRPr="000D5C3E">
        <w:rPr>
          <w:rFonts w:cs="David" w:hint="cs"/>
          <w:rtl/>
        </w:rPr>
        <w:tab/>
        <w:t>מה שנמצא בפסקאות 2 ו-3, אני אציג אותו. כאמור, זו הצעה של המועצה לשלום הילד ולי זה נראה קצת בעייתי: "(2) יו"ר הוועדה סבר כי תוכנות הצפוי של דיון הועדה מתאים לגילו של הקטין ואין בו כדי להזיק לקטין או לפגוע בשלומו הנפשי. (3) יו"ר הועדה סבר כי אין בהשתתפותו של הקטין בדיון משום ניצולו לרעה."</w:t>
      </w:r>
    </w:p>
    <w:p w14:paraId="1076C50D" w14:textId="77777777" w:rsidR="000D5C3E" w:rsidRPr="000D5C3E" w:rsidRDefault="000D5C3E" w:rsidP="000D5C3E">
      <w:pPr>
        <w:bidi/>
        <w:jc w:val="both"/>
        <w:rPr>
          <w:rFonts w:cs="David" w:hint="cs"/>
          <w:u w:val="single"/>
          <w:rtl/>
        </w:rPr>
      </w:pPr>
    </w:p>
    <w:p w14:paraId="37723C12" w14:textId="77777777" w:rsidR="000D5C3E" w:rsidRPr="000D5C3E" w:rsidRDefault="000D5C3E" w:rsidP="000D5C3E">
      <w:pPr>
        <w:bidi/>
        <w:jc w:val="both"/>
        <w:rPr>
          <w:rFonts w:cs="David" w:hint="cs"/>
          <w:rtl/>
        </w:rPr>
      </w:pPr>
      <w:r w:rsidRPr="000D5C3E">
        <w:rPr>
          <w:rFonts w:cs="David" w:hint="cs"/>
          <w:rtl/>
        </w:rPr>
        <w:tab/>
        <w:t xml:space="preserve">אני חוששת שיש פה הטלה של חובה כבדה על יו"ר הוועדה, שלא תמיד הוא יכול לעמוד בה. לא תמיד יש לו את הכלים. הרי בשביל לדעת שתוכן של דיון מתאים לגיל של הקטין ולא יפגע בו או שאין ניצול לרעה, זה לפעמים משהו מאוד פרטני. בקטין מסוים זה יפגע ובקטין אחר זה לא יפגע. צריך להכיר אותו, לדעת מה הרקע שלו, לדעת פרטים. ליו"ר הוועדה הרבה פעמים אין כלים לעשות את זה. אנחנו יודעים שלא יו"ר הוועדה יוזם חלק מהדיונים אלא חבר כנסת מזמין איזה שהוא דיון ומזמין אנשים. זה עלול להטיל פה חובות על יושבי הראש שהם לא יוכלו לעמוד בהם, וברגע </w:t>
      </w:r>
      <w:proofErr w:type="spellStart"/>
      <w:r w:rsidRPr="000D5C3E">
        <w:rPr>
          <w:rFonts w:cs="David" w:hint="cs"/>
          <w:rtl/>
        </w:rPr>
        <w:t>שענין</w:t>
      </w:r>
      <w:proofErr w:type="spellEnd"/>
      <w:r w:rsidRPr="000D5C3E">
        <w:rPr>
          <w:rFonts w:cs="David" w:hint="cs"/>
          <w:rtl/>
        </w:rPr>
        <w:t xml:space="preserve"> כזה מוסדר בתקנון גם יוכלו להעביר על זה ביקורת שיפוטית, לבוא בטענות. הדבר לגופו הוא נכון. זאת אומרת, כמו שאמר פה מר </w:t>
      </w:r>
      <w:proofErr w:type="spellStart"/>
      <w:r w:rsidRPr="000D5C3E">
        <w:rPr>
          <w:rFonts w:cs="David" w:hint="cs"/>
          <w:rtl/>
        </w:rPr>
        <w:t>קדמן</w:t>
      </w:r>
      <w:proofErr w:type="spellEnd"/>
      <w:r w:rsidRPr="000D5C3E">
        <w:rPr>
          <w:rFonts w:cs="David" w:hint="cs"/>
          <w:rtl/>
        </w:rPr>
        <w:t>, אם יש הצגה של סרט לא ראוי או תכנים שהם באופן בולט לא ראויים, בוודאי שנכון שיו"ר הוועדה לא יאפשר הכנסה של קטינים אבל אני לא חושבת שזה דבר שמתאים לקבוע אותו בתקנון.</w:t>
      </w:r>
    </w:p>
    <w:p w14:paraId="347748CB" w14:textId="77777777" w:rsidR="000D5C3E" w:rsidRPr="000D5C3E" w:rsidRDefault="000D5C3E" w:rsidP="000D5C3E">
      <w:pPr>
        <w:bidi/>
        <w:jc w:val="both"/>
        <w:rPr>
          <w:rFonts w:cs="David" w:hint="cs"/>
          <w:rtl/>
        </w:rPr>
      </w:pPr>
    </w:p>
    <w:p w14:paraId="5F306DCF" w14:textId="77777777" w:rsidR="000D5C3E" w:rsidRPr="000D5C3E" w:rsidRDefault="000D5C3E" w:rsidP="000D5C3E">
      <w:pPr>
        <w:bidi/>
        <w:jc w:val="both"/>
        <w:rPr>
          <w:rFonts w:cs="David" w:hint="cs"/>
          <w:rtl/>
        </w:rPr>
      </w:pPr>
      <w:r w:rsidRPr="000D5C3E">
        <w:rPr>
          <w:rFonts w:cs="David" w:hint="cs"/>
          <w:rtl/>
        </w:rPr>
        <w:tab/>
        <w:t>אלה הדברים שמוצעים כאן. כמובן שחברי הכנסת יכולים לפי הניסיון שלהם לחשוב על דברים נוספים שצריך להסדיר או לא להסדיר.</w:t>
      </w:r>
    </w:p>
    <w:p w14:paraId="5FF184C6" w14:textId="77777777" w:rsidR="000D5C3E" w:rsidRPr="000D5C3E" w:rsidRDefault="000D5C3E" w:rsidP="000D5C3E">
      <w:pPr>
        <w:bidi/>
        <w:jc w:val="both"/>
        <w:rPr>
          <w:rFonts w:cs="David" w:hint="cs"/>
          <w:rtl/>
        </w:rPr>
      </w:pPr>
    </w:p>
    <w:p w14:paraId="4F7F9352" w14:textId="77777777" w:rsidR="000D5C3E" w:rsidRPr="000D5C3E" w:rsidRDefault="000D5C3E" w:rsidP="000D5C3E">
      <w:pPr>
        <w:bidi/>
        <w:jc w:val="both"/>
        <w:rPr>
          <w:rFonts w:cs="David" w:hint="cs"/>
          <w:rtl/>
        </w:rPr>
      </w:pPr>
      <w:r w:rsidRPr="000D5C3E">
        <w:rPr>
          <w:rFonts w:cs="David" w:hint="cs"/>
          <w:u w:val="single"/>
          <w:rtl/>
        </w:rPr>
        <w:t>שלמה מולה:</w:t>
      </w:r>
    </w:p>
    <w:p w14:paraId="6C438023" w14:textId="77777777" w:rsidR="000D5C3E" w:rsidRPr="000D5C3E" w:rsidRDefault="000D5C3E" w:rsidP="000D5C3E">
      <w:pPr>
        <w:bidi/>
        <w:jc w:val="both"/>
        <w:rPr>
          <w:rFonts w:cs="David" w:hint="cs"/>
          <w:rtl/>
        </w:rPr>
      </w:pPr>
    </w:p>
    <w:p w14:paraId="7497A643" w14:textId="77777777" w:rsidR="000D5C3E" w:rsidRPr="000D5C3E" w:rsidRDefault="000D5C3E" w:rsidP="000D5C3E">
      <w:pPr>
        <w:bidi/>
        <w:jc w:val="both"/>
        <w:rPr>
          <w:rFonts w:cs="David" w:hint="cs"/>
          <w:rtl/>
        </w:rPr>
      </w:pPr>
      <w:r w:rsidRPr="000D5C3E">
        <w:rPr>
          <w:rFonts w:cs="David" w:hint="cs"/>
          <w:rtl/>
        </w:rPr>
        <w:tab/>
        <w:t>לא הבנתי. אז ההצעות האלה לא סבירות?</w:t>
      </w:r>
    </w:p>
    <w:p w14:paraId="78D259BD" w14:textId="77777777" w:rsidR="000D5C3E" w:rsidRPr="000D5C3E" w:rsidRDefault="000D5C3E" w:rsidP="000D5C3E">
      <w:pPr>
        <w:bidi/>
        <w:jc w:val="both"/>
        <w:rPr>
          <w:rFonts w:cs="David" w:hint="cs"/>
          <w:rtl/>
        </w:rPr>
      </w:pPr>
    </w:p>
    <w:p w14:paraId="38C99C2D" w14:textId="77777777" w:rsidR="000D5C3E" w:rsidRPr="000D5C3E" w:rsidRDefault="000D5C3E" w:rsidP="000D5C3E">
      <w:pPr>
        <w:bidi/>
        <w:jc w:val="both"/>
        <w:rPr>
          <w:rFonts w:cs="David" w:hint="cs"/>
          <w:rtl/>
        </w:rPr>
      </w:pPr>
      <w:r w:rsidRPr="000D5C3E">
        <w:rPr>
          <w:rFonts w:cs="David" w:hint="cs"/>
          <w:u w:val="single"/>
          <w:rtl/>
        </w:rPr>
        <w:t>ארבל אסטרחן:</w:t>
      </w:r>
    </w:p>
    <w:p w14:paraId="29792F35" w14:textId="77777777" w:rsidR="000D5C3E" w:rsidRPr="000D5C3E" w:rsidRDefault="000D5C3E" w:rsidP="000D5C3E">
      <w:pPr>
        <w:bidi/>
        <w:jc w:val="both"/>
        <w:rPr>
          <w:rFonts w:cs="David" w:hint="cs"/>
          <w:rtl/>
        </w:rPr>
      </w:pPr>
    </w:p>
    <w:p w14:paraId="2914DB53" w14:textId="77777777" w:rsidR="000D5C3E" w:rsidRPr="000D5C3E" w:rsidRDefault="000D5C3E" w:rsidP="000D5C3E">
      <w:pPr>
        <w:bidi/>
        <w:jc w:val="both"/>
        <w:rPr>
          <w:rFonts w:cs="David" w:hint="cs"/>
          <w:rtl/>
        </w:rPr>
      </w:pPr>
      <w:r w:rsidRPr="000D5C3E">
        <w:rPr>
          <w:rFonts w:cs="David" w:hint="cs"/>
          <w:rtl/>
        </w:rPr>
        <w:tab/>
        <w:t>אני חושבת שמה שמופיע בפסקאות (2) ו-(3) לא מתאים להסדרה בתקנון. יש בו קשיים רבים והטלה של חובות לא סבירים על יושב ראש הוועדות.</w:t>
      </w:r>
    </w:p>
    <w:p w14:paraId="202EB52E" w14:textId="77777777" w:rsidR="000D5C3E" w:rsidRPr="000D5C3E" w:rsidRDefault="000D5C3E" w:rsidP="000D5C3E">
      <w:pPr>
        <w:bidi/>
        <w:jc w:val="both"/>
        <w:rPr>
          <w:rFonts w:cs="David" w:hint="cs"/>
          <w:rtl/>
        </w:rPr>
      </w:pPr>
    </w:p>
    <w:p w14:paraId="3AE957C4" w14:textId="77777777" w:rsidR="000D5C3E" w:rsidRPr="000D5C3E" w:rsidRDefault="000D5C3E" w:rsidP="000D5C3E">
      <w:pPr>
        <w:bidi/>
        <w:jc w:val="both"/>
        <w:rPr>
          <w:rFonts w:cs="David" w:hint="cs"/>
          <w:rtl/>
        </w:rPr>
      </w:pPr>
      <w:r w:rsidRPr="000D5C3E">
        <w:rPr>
          <w:rFonts w:cs="David" w:hint="cs"/>
          <w:u w:val="single"/>
          <w:rtl/>
        </w:rPr>
        <w:t>קריאות:</w:t>
      </w:r>
    </w:p>
    <w:p w14:paraId="24D8BA92" w14:textId="77777777" w:rsidR="000D5C3E" w:rsidRPr="000D5C3E" w:rsidRDefault="000D5C3E" w:rsidP="000D5C3E">
      <w:pPr>
        <w:bidi/>
        <w:jc w:val="both"/>
        <w:rPr>
          <w:rFonts w:cs="David" w:hint="cs"/>
          <w:rtl/>
        </w:rPr>
      </w:pPr>
    </w:p>
    <w:p w14:paraId="297A27A4" w14:textId="77777777" w:rsidR="000D5C3E" w:rsidRPr="000D5C3E" w:rsidRDefault="000D5C3E" w:rsidP="000D5C3E">
      <w:pPr>
        <w:bidi/>
        <w:jc w:val="both"/>
        <w:rPr>
          <w:rFonts w:cs="David" w:hint="cs"/>
          <w:rtl/>
        </w:rPr>
      </w:pPr>
      <w:r w:rsidRPr="000D5C3E">
        <w:rPr>
          <w:rFonts w:cs="David" w:hint="cs"/>
          <w:rtl/>
        </w:rPr>
        <w:tab/>
        <w:t>למה? - -</w:t>
      </w:r>
    </w:p>
    <w:p w14:paraId="4E4F85AF" w14:textId="77777777" w:rsidR="000D5C3E" w:rsidRPr="000D5C3E" w:rsidRDefault="000D5C3E" w:rsidP="000D5C3E">
      <w:pPr>
        <w:bidi/>
        <w:jc w:val="both"/>
        <w:rPr>
          <w:rFonts w:cs="David" w:hint="cs"/>
          <w:rtl/>
        </w:rPr>
      </w:pPr>
    </w:p>
    <w:p w14:paraId="5BC872DF" w14:textId="77777777" w:rsidR="000D5C3E" w:rsidRPr="000D5C3E" w:rsidRDefault="000D5C3E" w:rsidP="000D5C3E">
      <w:pPr>
        <w:bidi/>
        <w:jc w:val="both"/>
        <w:rPr>
          <w:rFonts w:cs="David" w:hint="cs"/>
          <w:rtl/>
        </w:rPr>
      </w:pPr>
      <w:r w:rsidRPr="000D5C3E">
        <w:rPr>
          <w:rFonts w:cs="David" w:hint="cs"/>
          <w:u w:val="single"/>
          <w:rtl/>
        </w:rPr>
        <w:t>שלמה מולה:</w:t>
      </w:r>
    </w:p>
    <w:p w14:paraId="33EBCF39" w14:textId="77777777" w:rsidR="000D5C3E" w:rsidRPr="000D5C3E" w:rsidRDefault="000D5C3E" w:rsidP="000D5C3E">
      <w:pPr>
        <w:bidi/>
        <w:jc w:val="both"/>
        <w:rPr>
          <w:rFonts w:cs="David" w:hint="cs"/>
          <w:rtl/>
        </w:rPr>
      </w:pPr>
    </w:p>
    <w:p w14:paraId="78797AFF" w14:textId="77777777" w:rsidR="000D5C3E" w:rsidRPr="000D5C3E" w:rsidRDefault="000D5C3E" w:rsidP="000D5C3E">
      <w:pPr>
        <w:bidi/>
        <w:jc w:val="both"/>
        <w:rPr>
          <w:rFonts w:cs="David" w:hint="cs"/>
          <w:rtl/>
        </w:rPr>
      </w:pPr>
      <w:r w:rsidRPr="000D5C3E">
        <w:rPr>
          <w:rFonts w:cs="David" w:hint="cs"/>
          <w:rtl/>
        </w:rPr>
        <w:tab/>
        <w:t>תראי, זה לא חובה. אני מניח שיו"ר ועדה כלשהו מועדותיה של הכנסת, כשירצה לקבל החלטה כזאת יתייעץ עם הלשכה המשפטית, יש להם ניסיון - -</w:t>
      </w:r>
    </w:p>
    <w:p w14:paraId="677078CD" w14:textId="77777777" w:rsidR="000D5C3E" w:rsidRPr="000D5C3E" w:rsidRDefault="000D5C3E" w:rsidP="000D5C3E">
      <w:pPr>
        <w:bidi/>
        <w:jc w:val="both"/>
        <w:rPr>
          <w:rFonts w:cs="David" w:hint="cs"/>
          <w:rtl/>
        </w:rPr>
      </w:pPr>
    </w:p>
    <w:p w14:paraId="60D74D87" w14:textId="77777777" w:rsidR="000D5C3E" w:rsidRPr="000D5C3E" w:rsidRDefault="000D5C3E" w:rsidP="000D5C3E">
      <w:pPr>
        <w:bidi/>
        <w:jc w:val="both"/>
        <w:rPr>
          <w:rFonts w:cs="David" w:hint="cs"/>
          <w:rtl/>
        </w:rPr>
      </w:pPr>
      <w:r w:rsidRPr="000D5C3E">
        <w:rPr>
          <w:rFonts w:cs="David" w:hint="cs"/>
          <w:u w:val="single"/>
          <w:rtl/>
        </w:rPr>
        <w:t>ארבל אסטרחן:</w:t>
      </w:r>
    </w:p>
    <w:p w14:paraId="3EC613F4" w14:textId="77777777" w:rsidR="000D5C3E" w:rsidRPr="000D5C3E" w:rsidRDefault="000D5C3E" w:rsidP="000D5C3E">
      <w:pPr>
        <w:bidi/>
        <w:jc w:val="both"/>
        <w:rPr>
          <w:rFonts w:cs="David" w:hint="cs"/>
          <w:rtl/>
        </w:rPr>
      </w:pPr>
    </w:p>
    <w:p w14:paraId="4FF83E4C" w14:textId="77777777" w:rsidR="000D5C3E" w:rsidRPr="000D5C3E" w:rsidRDefault="000D5C3E" w:rsidP="000D5C3E">
      <w:pPr>
        <w:bidi/>
        <w:jc w:val="both"/>
        <w:rPr>
          <w:rFonts w:cs="David" w:hint="cs"/>
          <w:rtl/>
        </w:rPr>
      </w:pPr>
      <w:r w:rsidRPr="000D5C3E">
        <w:rPr>
          <w:rFonts w:cs="David" w:hint="cs"/>
          <w:rtl/>
        </w:rPr>
        <w:tab/>
        <w:t xml:space="preserve">זה לא </w:t>
      </w:r>
      <w:proofErr w:type="spellStart"/>
      <w:r w:rsidRPr="000D5C3E">
        <w:rPr>
          <w:rFonts w:cs="David" w:hint="cs"/>
          <w:rtl/>
        </w:rPr>
        <w:t>ענין</w:t>
      </w:r>
      <w:proofErr w:type="spellEnd"/>
      <w:r w:rsidRPr="000D5C3E">
        <w:rPr>
          <w:rFonts w:cs="David" w:hint="cs"/>
          <w:rtl/>
        </w:rPr>
        <w:t xml:space="preserve"> משפטי, זה פגיעה בשלומו של קטין.</w:t>
      </w:r>
    </w:p>
    <w:p w14:paraId="017ACE78" w14:textId="77777777" w:rsidR="000D5C3E" w:rsidRPr="000D5C3E" w:rsidRDefault="000D5C3E" w:rsidP="000D5C3E">
      <w:pPr>
        <w:bidi/>
        <w:jc w:val="both"/>
        <w:rPr>
          <w:rFonts w:cs="David" w:hint="cs"/>
          <w:rtl/>
        </w:rPr>
      </w:pPr>
    </w:p>
    <w:p w14:paraId="5F4F7170" w14:textId="77777777" w:rsidR="000D5C3E" w:rsidRPr="000D5C3E" w:rsidRDefault="000D5C3E" w:rsidP="000D5C3E">
      <w:pPr>
        <w:bidi/>
        <w:jc w:val="both"/>
        <w:rPr>
          <w:rFonts w:cs="David" w:hint="cs"/>
          <w:rtl/>
        </w:rPr>
      </w:pPr>
      <w:r w:rsidRPr="000D5C3E">
        <w:rPr>
          <w:rFonts w:cs="David" w:hint="cs"/>
          <w:u w:val="single"/>
          <w:rtl/>
        </w:rPr>
        <w:t>שלמה מולה:</w:t>
      </w:r>
    </w:p>
    <w:p w14:paraId="05BFB719" w14:textId="77777777" w:rsidR="000D5C3E" w:rsidRPr="000D5C3E" w:rsidRDefault="000D5C3E" w:rsidP="000D5C3E">
      <w:pPr>
        <w:bidi/>
        <w:jc w:val="both"/>
        <w:rPr>
          <w:rFonts w:cs="David" w:hint="cs"/>
          <w:rtl/>
        </w:rPr>
      </w:pPr>
    </w:p>
    <w:p w14:paraId="26DFFE1E" w14:textId="77777777" w:rsidR="000D5C3E" w:rsidRPr="000D5C3E" w:rsidRDefault="000D5C3E" w:rsidP="000D5C3E">
      <w:pPr>
        <w:bidi/>
        <w:jc w:val="both"/>
        <w:rPr>
          <w:rFonts w:cs="David" w:hint="cs"/>
          <w:rtl/>
        </w:rPr>
      </w:pPr>
      <w:r w:rsidRPr="000D5C3E">
        <w:rPr>
          <w:rFonts w:cs="David" w:hint="cs"/>
          <w:rtl/>
        </w:rPr>
        <w:tab/>
        <w:t xml:space="preserve">בסדר. אז אם תוכן הדיון עלול לפגוע בשלומו של הקטין, יכול להיות שזה בשיקול דעתם. אני אקח את הדוגמה שחבר הכנסת מיכאלי נתן: אם אנחנו מדברים על הסיפור של העובדים הזרים, מה זה ילדים שנולדו בארץ, אתה הולך לגרש אותם? הרי הם לא יודעים שפה אחרת אבל בודקים כרגע את </w:t>
      </w:r>
      <w:proofErr w:type="spellStart"/>
      <w:r w:rsidRPr="000D5C3E">
        <w:rPr>
          <w:rFonts w:cs="David" w:hint="cs"/>
          <w:rtl/>
        </w:rPr>
        <w:t>ענין</w:t>
      </w:r>
      <w:proofErr w:type="spellEnd"/>
      <w:r w:rsidRPr="000D5C3E">
        <w:rPr>
          <w:rFonts w:cs="David" w:hint="cs"/>
          <w:rtl/>
        </w:rPr>
        <w:t xml:space="preserve"> מעמדם, שאיך שאני מסתכל על זה, ילד שנולד כאן, גדל כאן ולא יודע שפה אחרת והחברים שלו כולם ישראלים, אתה הולך לנתק אותו מחוויה שבה גדל בגיל 12,13. אתה שולח אותו בחזרה וזו פגיעה קשה בעניינו של הקטין. מול זה עומדת שאלת החוקיות שלו, שהיא שאלה שנגררה בידי הוריו. האם ילד כזה יכול לבוא ולהביע את דעתו או שישאלו אותו שאלות וכן הלאה. זה צד אחד. מהצד השני, אם יש כאלה שרוצים להביא את הילד כדי לעורר אמפתיה או סימפטיה כדי לפגוע במישהו אחר או לייצר, אלה סוגיות שונות.</w:t>
      </w:r>
    </w:p>
    <w:p w14:paraId="7A249C09" w14:textId="77777777" w:rsidR="000D5C3E" w:rsidRPr="000D5C3E" w:rsidRDefault="000D5C3E" w:rsidP="000D5C3E">
      <w:pPr>
        <w:bidi/>
        <w:jc w:val="both"/>
        <w:rPr>
          <w:rFonts w:cs="David" w:hint="cs"/>
          <w:rtl/>
        </w:rPr>
      </w:pPr>
    </w:p>
    <w:p w14:paraId="69830EFC" w14:textId="77777777" w:rsidR="000D5C3E" w:rsidRPr="000D5C3E" w:rsidRDefault="000D5C3E" w:rsidP="000D5C3E">
      <w:pPr>
        <w:bidi/>
        <w:jc w:val="both"/>
        <w:rPr>
          <w:rFonts w:cs="David" w:hint="cs"/>
          <w:rtl/>
        </w:rPr>
      </w:pPr>
      <w:r w:rsidRPr="000D5C3E">
        <w:rPr>
          <w:rFonts w:cs="David" w:hint="cs"/>
          <w:rtl/>
        </w:rPr>
        <w:tab/>
        <w:t xml:space="preserve">לכן, כל עוד שזה לא החוק שקובע שהדיונים צריכים להיות סגורים בבתי המשפט. זה לא התדיינות משפטית בוועדות הכנסת אלא זה </w:t>
      </w:r>
      <w:proofErr w:type="spellStart"/>
      <w:r w:rsidRPr="000D5C3E">
        <w:rPr>
          <w:rFonts w:cs="David" w:hint="cs"/>
          <w:rtl/>
        </w:rPr>
        <w:t>ענין</w:t>
      </w:r>
      <w:proofErr w:type="spellEnd"/>
      <w:r w:rsidRPr="000D5C3E">
        <w:rPr>
          <w:rFonts w:cs="David" w:hint="cs"/>
          <w:rtl/>
        </w:rPr>
        <w:t xml:space="preserve"> יותר ציבורי, יותר של הבעות דעה. אתה לא מתחקר את הקטין. ועדות הכנסת הן לא ועדת בדיקה או תחקיר אלא בירור עובדות מסוימות. לכן, אני הייתי משאיר את זה בנוסח המוצע, נראה לי שזה סביר, אבל אם חבריי יסברו אחרת </w:t>
      </w:r>
      <w:r w:rsidRPr="000D5C3E">
        <w:rPr>
          <w:rFonts w:cs="David"/>
          <w:rtl/>
        </w:rPr>
        <w:t>–</w:t>
      </w:r>
      <w:r w:rsidRPr="000D5C3E">
        <w:rPr>
          <w:rFonts w:cs="David" w:hint="cs"/>
          <w:rtl/>
        </w:rPr>
        <w:t xml:space="preserve"> בסדר. אני בהחלט הייתי משאיר את זה לשיקול דעתם של יושבי ראש הוועדות.</w:t>
      </w:r>
    </w:p>
    <w:p w14:paraId="63E2D45A" w14:textId="77777777" w:rsidR="000D5C3E" w:rsidRPr="000D5C3E" w:rsidRDefault="000D5C3E" w:rsidP="000D5C3E">
      <w:pPr>
        <w:bidi/>
        <w:jc w:val="both"/>
        <w:rPr>
          <w:rFonts w:cs="David" w:hint="cs"/>
          <w:rtl/>
        </w:rPr>
      </w:pPr>
    </w:p>
    <w:p w14:paraId="0FF975BD" w14:textId="77777777" w:rsidR="000D5C3E" w:rsidRPr="000D5C3E" w:rsidRDefault="000D5C3E" w:rsidP="000D5C3E">
      <w:pPr>
        <w:bidi/>
        <w:jc w:val="both"/>
        <w:rPr>
          <w:rFonts w:cs="David" w:hint="cs"/>
          <w:rtl/>
        </w:rPr>
      </w:pPr>
      <w:r w:rsidRPr="000D5C3E">
        <w:rPr>
          <w:rFonts w:cs="David" w:hint="cs"/>
          <w:u w:val="single"/>
          <w:rtl/>
        </w:rPr>
        <w:t xml:space="preserve">היו"ר יריב </w:t>
      </w:r>
      <w:proofErr w:type="spellStart"/>
      <w:r w:rsidRPr="000D5C3E">
        <w:rPr>
          <w:rFonts w:cs="David" w:hint="cs"/>
          <w:u w:val="single"/>
          <w:rtl/>
        </w:rPr>
        <w:t>לוין</w:t>
      </w:r>
      <w:proofErr w:type="spellEnd"/>
      <w:r w:rsidRPr="000D5C3E">
        <w:rPr>
          <w:rFonts w:cs="David" w:hint="cs"/>
          <w:u w:val="single"/>
          <w:rtl/>
        </w:rPr>
        <w:t>:</w:t>
      </w:r>
    </w:p>
    <w:p w14:paraId="70267C7E" w14:textId="77777777" w:rsidR="000D5C3E" w:rsidRPr="000D5C3E" w:rsidRDefault="000D5C3E" w:rsidP="000D5C3E">
      <w:pPr>
        <w:bidi/>
        <w:jc w:val="both"/>
        <w:rPr>
          <w:rFonts w:cs="David" w:hint="cs"/>
          <w:rtl/>
        </w:rPr>
      </w:pPr>
    </w:p>
    <w:p w14:paraId="0F82EDC1" w14:textId="77777777" w:rsidR="000D5C3E" w:rsidRPr="000D5C3E" w:rsidRDefault="000D5C3E" w:rsidP="000D5C3E">
      <w:pPr>
        <w:bidi/>
        <w:jc w:val="both"/>
        <w:rPr>
          <w:rFonts w:cs="David" w:hint="cs"/>
          <w:rtl/>
        </w:rPr>
      </w:pPr>
      <w:r w:rsidRPr="000D5C3E">
        <w:rPr>
          <w:rFonts w:cs="David" w:hint="cs"/>
          <w:rtl/>
        </w:rPr>
        <w:tab/>
        <w:t xml:space="preserve">אגיד לך מה מטריד אותי, לפחות: באופן עקרוני, בוודאי שכל הדברים שנאמרו כאן נכונים ומקובלים. אגב, צריך לזכור שביחס אליהם, באופן עקרוני, הסמכויות היו קיימות ממילא. לכאורה אפשר לבוא ולהגיד שבכלל לא צריך לעשות כלום כי ליו"ר ועדה יש סמכות להחליט מי יהיה, מי לא יהיה, במה ידונו ואת מי להוציא. בנקודת המוצא יש לו את הסמכויות ואני בכלל בנקודת המוצא שלי חושב שאחד הדברים, אולי מנוף האיזון העיקרי שיש היום לכנסת מול הממשלה זה הסמכויות של ראשי הוועדות, שבאמת יכולים לעשות בוועדות ולנהל את העניינים על פי מרחב שיקול דעת מאוד רחב ואני מאוד נזהר לפגוע לא </w:t>
      </w:r>
      <w:proofErr w:type="spellStart"/>
      <w:r w:rsidRPr="000D5C3E">
        <w:rPr>
          <w:rFonts w:cs="David" w:hint="cs"/>
          <w:rtl/>
        </w:rPr>
        <w:t>בענין</w:t>
      </w:r>
      <w:proofErr w:type="spellEnd"/>
      <w:r w:rsidRPr="000D5C3E">
        <w:rPr>
          <w:rFonts w:cs="David" w:hint="cs"/>
          <w:rtl/>
        </w:rPr>
        <w:t xml:space="preserve"> כזה ולא </w:t>
      </w:r>
      <w:proofErr w:type="spellStart"/>
      <w:r w:rsidRPr="000D5C3E">
        <w:rPr>
          <w:rFonts w:cs="David" w:hint="cs"/>
          <w:rtl/>
        </w:rPr>
        <w:t>בענין</w:t>
      </w:r>
      <w:proofErr w:type="spellEnd"/>
      <w:r w:rsidRPr="000D5C3E">
        <w:rPr>
          <w:rFonts w:cs="David" w:hint="cs"/>
          <w:rtl/>
        </w:rPr>
        <w:t xml:space="preserve"> אחר, כי אני חושב שזה עלול להיות איזה שהוא תהליך מסוכן. לכן, ככלל, לעניות דעתי תהייתי בכלל היא לא להגביל או לא לתחום את שיקול הדעת אלא במקום שבו יש הצדקה יוצאת דופן והכרחית לעשות את זה.</w:t>
      </w:r>
    </w:p>
    <w:p w14:paraId="2CE7C1E2" w14:textId="77777777" w:rsidR="000D5C3E" w:rsidRPr="000D5C3E" w:rsidRDefault="000D5C3E" w:rsidP="000D5C3E">
      <w:pPr>
        <w:bidi/>
        <w:jc w:val="both"/>
        <w:rPr>
          <w:rFonts w:cs="David" w:hint="cs"/>
          <w:rtl/>
        </w:rPr>
      </w:pPr>
    </w:p>
    <w:p w14:paraId="5205BA7D" w14:textId="77777777" w:rsidR="000D5C3E" w:rsidRPr="000D5C3E" w:rsidRDefault="000D5C3E" w:rsidP="000D5C3E">
      <w:pPr>
        <w:bidi/>
        <w:jc w:val="both"/>
        <w:rPr>
          <w:rFonts w:cs="David" w:hint="cs"/>
          <w:rtl/>
        </w:rPr>
      </w:pPr>
      <w:r w:rsidRPr="000D5C3E">
        <w:rPr>
          <w:rFonts w:cs="David" w:hint="cs"/>
          <w:rtl/>
        </w:rPr>
        <w:tab/>
        <w:t xml:space="preserve">בצד השני של המשוואה הזאת ישנה הבעיה של הטלת אחריות כי בעידן של היום, שבו על כל דבר הולכים לבית משפט וכל דבר הופך לעילה לתביעת נזיקין וכל דבר עלול להתגלגל למקומות שאנחנו אולי לא צופים אותם מראש, מרגע שאנחנו מטילים על יו"ר ועדה, למשל, לוודא שאין בהשתתפותו של הקטין בדיון משום ניצול לרעה, אז יבואו ויגידו לך: שמע, השיקול דעת שלך היה בלתי סביר והבדיקות שעשית לא היו מספיקות כדי לוודא את </w:t>
      </w:r>
      <w:proofErr w:type="spellStart"/>
      <w:r w:rsidRPr="000D5C3E">
        <w:rPr>
          <w:rFonts w:cs="David" w:hint="cs"/>
          <w:rtl/>
        </w:rPr>
        <w:t>הענין</w:t>
      </w:r>
      <w:proofErr w:type="spellEnd"/>
      <w:r w:rsidRPr="000D5C3E">
        <w:rPr>
          <w:rFonts w:cs="David" w:hint="cs"/>
          <w:rtl/>
        </w:rPr>
        <w:t xml:space="preserve"> הזה, והתוצאה של התהליך הזה עלולה להיות תוצאה שאף אחד מאתנו לא מתכוון אליה.</w:t>
      </w:r>
    </w:p>
    <w:p w14:paraId="40D040E0" w14:textId="77777777" w:rsidR="000D5C3E" w:rsidRPr="000D5C3E" w:rsidRDefault="000D5C3E" w:rsidP="000D5C3E">
      <w:pPr>
        <w:bidi/>
        <w:jc w:val="both"/>
        <w:rPr>
          <w:rFonts w:cs="David" w:hint="cs"/>
          <w:rtl/>
        </w:rPr>
      </w:pPr>
    </w:p>
    <w:p w14:paraId="1055A7B2" w14:textId="77777777" w:rsidR="000D5C3E" w:rsidRPr="000D5C3E" w:rsidRDefault="000D5C3E" w:rsidP="000D5C3E">
      <w:pPr>
        <w:bidi/>
        <w:jc w:val="both"/>
        <w:rPr>
          <w:rFonts w:cs="David" w:hint="cs"/>
          <w:rtl/>
        </w:rPr>
      </w:pPr>
      <w:r w:rsidRPr="000D5C3E">
        <w:rPr>
          <w:rFonts w:cs="David" w:hint="cs"/>
          <w:u w:val="single"/>
          <w:rtl/>
        </w:rPr>
        <w:t>מזכיר הכנסת אייל ינון:</w:t>
      </w:r>
    </w:p>
    <w:p w14:paraId="410F14BB" w14:textId="77777777" w:rsidR="000D5C3E" w:rsidRPr="000D5C3E" w:rsidRDefault="000D5C3E" w:rsidP="000D5C3E">
      <w:pPr>
        <w:bidi/>
        <w:jc w:val="both"/>
        <w:rPr>
          <w:rFonts w:cs="David" w:hint="cs"/>
          <w:rtl/>
        </w:rPr>
      </w:pPr>
    </w:p>
    <w:p w14:paraId="7A9B2531" w14:textId="77777777" w:rsidR="000D5C3E" w:rsidRPr="000D5C3E" w:rsidRDefault="000D5C3E" w:rsidP="000D5C3E">
      <w:pPr>
        <w:bidi/>
        <w:jc w:val="both"/>
        <w:rPr>
          <w:rFonts w:cs="David" w:hint="cs"/>
          <w:rtl/>
        </w:rPr>
      </w:pPr>
      <w:r w:rsidRPr="000D5C3E">
        <w:rPr>
          <w:rFonts w:cs="David" w:hint="cs"/>
          <w:rtl/>
        </w:rPr>
        <w:tab/>
        <w:t xml:space="preserve">הרבה פעמים ראשי הוועדות נתונים במצב של ניגוד עניינים אינהרנטי, </w:t>
      </w:r>
      <w:proofErr w:type="spellStart"/>
      <w:r w:rsidRPr="000D5C3E">
        <w:rPr>
          <w:rFonts w:cs="David" w:hint="cs"/>
          <w:rtl/>
        </w:rPr>
        <w:t>בענין</w:t>
      </w:r>
      <w:proofErr w:type="spellEnd"/>
      <w:r w:rsidRPr="000D5C3E">
        <w:rPr>
          <w:rFonts w:cs="David" w:hint="cs"/>
          <w:rtl/>
        </w:rPr>
        <w:t xml:space="preserve"> של סעיף קטן (3), כי ניצולו לרעה של הקטין הוא תורם הרבה פעמים לאטרקטיביות של הדיון. לכן זה לא טוב להטיל על יו"ר הוועדה את המשימה לאזן את הדברים האלה כי גם אם הוא באופן טבעי - -</w:t>
      </w:r>
    </w:p>
    <w:p w14:paraId="2CEED225" w14:textId="77777777" w:rsidR="000D5C3E" w:rsidRPr="000D5C3E" w:rsidRDefault="000D5C3E" w:rsidP="000D5C3E">
      <w:pPr>
        <w:bidi/>
        <w:jc w:val="both"/>
        <w:rPr>
          <w:rFonts w:cs="David" w:hint="cs"/>
          <w:rtl/>
        </w:rPr>
      </w:pPr>
    </w:p>
    <w:p w14:paraId="6100AD55" w14:textId="77777777" w:rsidR="000D5C3E" w:rsidRPr="000D5C3E" w:rsidRDefault="000D5C3E" w:rsidP="000D5C3E">
      <w:pPr>
        <w:bidi/>
        <w:jc w:val="both"/>
        <w:rPr>
          <w:rFonts w:cs="David" w:hint="cs"/>
          <w:rtl/>
        </w:rPr>
      </w:pPr>
      <w:r w:rsidRPr="000D5C3E">
        <w:rPr>
          <w:rFonts w:cs="David" w:hint="cs"/>
          <w:u w:val="single"/>
          <w:rtl/>
        </w:rPr>
        <w:t xml:space="preserve">יצחק </w:t>
      </w:r>
      <w:proofErr w:type="spellStart"/>
      <w:r w:rsidRPr="000D5C3E">
        <w:rPr>
          <w:rFonts w:cs="David" w:hint="cs"/>
          <w:u w:val="single"/>
          <w:rtl/>
        </w:rPr>
        <w:t>קדמן</w:t>
      </w:r>
      <w:proofErr w:type="spellEnd"/>
      <w:r w:rsidRPr="000D5C3E">
        <w:rPr>
          <w:rFonts w:cs="David" w:hint="cs"/>
          <w:u w:val="single"/>
          <w:rtl/>
        </w:rPr>
        <w:t>:</w:t>
      </w:r>
    </w:p>
    <w:p w14:paraId="72067230" w14:textId="77777777" w:rsidR="000D5C3E" w:rsidRPr="000D5C3E" w:rsidRDefault="000D5C3E" w:rsidP="000D5C3E">
      <w:pPr>
        <w:bidi/>
        <w:jc w:val="both"/>
        <w:rPr>
          <w:rFonts w:cs="David" w:hint="cs"/>
          <w:rtl/>
        </w:rPr>
      </w:pPr>
    </w:p>
    <w:p w14:paraId="7C57933F" w14:textId="77777777" w:rsidR="000D5C3E" w:rsidRPr="000D5C3E" w:rsidRDefault="000D5C3E" w:rsidP="000D5C3E">
      <w:pPr>
        <w:bidi/>
        <w:ind w:firstLine="567"/>
        <w:jc w:val="both"/>
        <w:rPr>
          <w:rFonts w:cs="David" w:hint="cs"/>
          <w:rtl/>
        </w:rPr>
      </w:pPr>
      <w:r w:rsidRPr="000D5C3E">
        <w:rPr>
          <w:rFonts w:cs="David" w:hint="cs"/>
          <w:rtl/>
        </w:rPr>
        <w:t xml:space="preserve">אנחנו ניסחנו את זה ככה רק מפני שחבר הכנסת </w:t>
      </w:r>
      <w:proofErr w:type="spellStart"/>
      <w:r w:rsidRPr="000D5C3E">
        <w:rPr>
          <w:rFonts w:cs="David" w:hint="cs"/>
          <w:rtl/>
        </w:rPr>
        <w:t>לוין</w:t>
      </w:r>
      <w:proofErr w:type="spellEnd"/>
      <w:r w:rsidRPr="000D5C3E">
        <w:rPr>
          <w:rFonts w:cs="David" w:hint="cs"/>
          <w:rtl/>
        </w:rPr>
        <w:t xml:space="preserve"> העיר לנו שכל ניסוח שלנו ייזהר לא לפגוע בסמכות הנתונה ממילא ליושבי ראש הוועדות. לכן כתבנו את זה, לא כדי להטיל עליהם עול אלא כדי לחזק. אם גם היום יש להם שיקול דעת, ככה לפחות יו"ר הוועדה יוכל להגיד שיש איזה קווים וזה לא שרירותי שהוא החליט "אתה לא" ו"אתה כן". רצינו לעזור ליושבי ראש הוועדות לא להטיל עליהם.</w:t>
      </w:r>
    </w:p>
    <w:p w14:paraId="46B8C2CF" w14:textId="77777777" w:rsidR="000D5C3E" w:rsidRPr="000D5C3E" w:rsidRDefault="000D5C3E" w:rsidP="000D5C3E">
      <w:pPr>
        <w:bidi/>
        <w:jc w:val="both"/>
        <w:rPr>
          <w:rFonts w:cs="David" w:hint="cs"/>
          <w:rtl/>
        </w:rPr>
      </w:pPr>
    </w:p>
    <w:p w14:paraId="391660D5" w14:textId="77777777" w:rsidR="000D5C3E" w:rsidRPr="000D5C3E" w:rsidRDefault="000D5C3E" w:rsidP="000D5C3E">
      <w:pPr>
        <w:bidi/>
        <w:jc w:val="both"/>
        <w:rPr>
          <w:rFonts w:cs="David" w:hint="cs"/>
          <w:rtl/>
        </w:rPr>
      </w:pPr>
      <w:r w:rsidRPr="000D5C3E">
        <w:rPr>
          <w:rFonts w:cs="David" w:hint="cs"/>
          <w:u w:val="single"/>
          <w:rtl/>
        </w:rPr>
        <w:t xml:space="preserve">היו"ר יריב </w:t>
      </w:r>
      <w:proofErr w:type="spellStart"/>
      <w:r w:rsidRPr="000D5C3E">
        <w:rPr>
          <w:rFonts w:cs="David" w:hint="cs"/>
          <w:u w:val="single"/>
          <w:rtl/>
        </w:rPr>
        <w:t>לוין</w:t>
      </w:r>
      <w:proofErr w:type="spellEnd"/>
      <w:r w:rsidRPr="000D5C3E">
        <w:rPr>
          <w:rFonts w:cs="David" w:hint="cs"/>
          <w:u w:val="single"/>
          <w:rtl/>
        </w:rPr>
        <w:t>:</w:t>
      </w:r>
    </w:p>
    <w:p w14:paraId="2A8D98DB" w14:textId="77777777" w:rsidR="000D5C3E" w:rsidRPr="000D5C3E" w:rsidRDefault="000D5C3E" w:rsidP="000D5C3E">
      <w:pPr>
        <w:bidi/>
        <w:jc w:val="both"/>
        <w:rPr>
          <w:rFonts w:cs="David" w:hint="cs"/>
          <w:rtl/>
        </w:rPr>
      </w:pPr>
    </w:p>
    <w:p w14:paraId="152DDC5B" w14:textId="77777777" w:rsidR="000D5C3E" w:rsidRPr="000D5C3E" w:rsidRDefault="000D5C3E" w:rsidP="000D5C3E">
      <w:pPr>
        <w:bidi/>
        <w:jc w:val="both"/>
        <w:rPr>
          <w:rFonts w:cs="David" w:hint="cs"/>
          <w:rtl/>
        </w:rPr>
      </w:pPr>
      <w:r w:rsidRPr="000D5C3E">
        <w:rPr>
          <w:rFonts w:cs="David" w:hint="cs"/>
          <w:rtl/>
        </w:rPr>
        <w:tab/>
        <w:t>הכוונה ברורה וגם ההיגיון של הדברים ברור. השאלה היא האם נכון לעגן אותו כהוראה שהיא ממש הוראה תקנונית או לעשות את הדבר הזה - -</w:t>
      </w:r>
    </w:p>
    <w:p w14:paraId="1B6B5DE3" w14:textId="77777777" w:rsidR="000D5C3E" w:rsidRPr="000D5C3E" w:rsidRDefault="000D5C3E" w:rsidP="000D5C3E">
      <w:pPr>
        <w:bidi/>
        <w:jc w:val="both"/>
        <w:rPr>
          <w:rFonts w:cs="David" w:hint="cs"/>
          <w:rtl/>
        </w:rPr>
      </w:pPr>
    </w:p>
    <w:p w14:paraId="00FD843E" w14:textId="77777777" w:rsidR="000D5C3E" w:rsidRPr="000D5C3E" w:rsidRDefault="000D5C3E" w:rsidP="000D5C3E">
      <w:pPr>
        <w:bidi/>
        <w:jc w:val="both"/>
        <w:rPr>
          <w:rFonts w:cs="David" w:hint="cs"/>
          <w:rtl/>
        </w:rPr>
      </w:pPr>
      <w:r w:rsidRPr="000D5C3E">
        <w:rPr>
          <w:rFonts w:cs="David" w:hint="cs"/>
          <w:u w:val="single"/>
          <w:rtl/>
        </w:rPr>
        <w:t>זבולון אורלב:</w:t>
      </w:r>
    </w:p>
    <w:p w14:paraId="18C6E989" w14:textId="77777777" w:rsidR="000D5C3E" w:rsidRPr="000D5C3E" w:rsidRDefault="000D5C3E" w:rsidP="000D5C3E">
      <w:pPr>
        <w:bidi/>
        <w:jc w:val="both"/>
        <w:rPr>
          <w:rFonts w:cs="David" w:hint="cs"/>
          <w:rtl/>
        </w:rPr>
      </w:pPr>
    </w:p>
    <w:p w14:paraId="21F9EA4A" w14:textId="77777777" w:rsidR="000D5C3E" w:rsidRPr="000D5C3E" w:rsidRDefault="000D5C3E" w:rsidP="000D5C3E">
      <w:pPr>
        <w:bidi/>
        <w:jc w:val="both"/>
        <w:rPr>
          <w:rFonts w:cs="David" w:hint="cs"/>
          <w:rtl/>
        </w:rPr>
      </w:pPr>
      <w:r w:rsidRPr="000D5C3E">
        <w:rPr>
          <w:rFonts w:cs="David" w:hint="cs"/>
          <w:rtl/>
        </w:rPr>
        <w:tab/>
        <w:t>למה לא תקנונית?</w:t>
      </w:r>
    </w:p>
    <w:p w14:paraId="0B9DDCBC" w14:textId="77777777" w:rsidR="000D5C3E" w:rsidRPr="000D5C3E" w:rsidRDefault="000D5C3E" w:rsidP="000D5C3E">
      <w:pPr>
        <w:bidi/>
        <w:jc w:val="both"/>
        <w:rPr>
          <w:rFonts w:cs="David" w:hint="cs"/>
          <w:rtl/>
        </w:rPr>
      </w:pPr>
    </w:p>
    <w:p w14:paraId="4229CAD6" w14:textId="77777777" w:rsidR="000D5C3E" w:rsidRPr="000D5C3E" w:rsidRDefault="000D5C3E" w:rsidP="000D5C3E">
      <w:pPr>
        <w:keepLines/>
        <w:bidi/>
        <w:jc w:val="both"/>
        <w:rPr>
          <w:rFonts w:cs="David" w:hint="cs"/>
          <w:rtl/>
        </w:rPr>
      </w:pPr>
      <w:r w:rsidRPr="000D5C3E">
        <w:rPr>
          <w:rFonts w:cs="David" w:hint="cs"/>
          <w:u w:val="single"/>
          <w:rtl/>
        </w:rPr>
        <w:t xml:space="preserve">היו"ר יריב </w:t>
      </w:r>
      <w:proofErr w:type="spellStart"/>
      <w:r w:rsidRPr="000D5C3E">
        <w:rPr>
          <w:rFonts w:cs="David" w:hint="cs"/>
          <w:u w:val="single"/>
          <w:rtl/>
        </w:rPr>
        <w:t>לוין</w:t>
      </w:r>
      <w:proofErr w:type="spellEnd"/>
      <w:r w:rsidRPr="000D5C3E">
        <w:rPr>
          <w:rFonts w:cs="David" w:hint="cs"/>
          <w:u w:val="single"/>
          <w:rtl/>
        </w:rPr>
        <w:t>:</w:t>
      </w:r>
    </w:p>
    <w:p w14:paraId="58574E38" w14:textId="77777777" w:rsidR="000D5C3E" w:rsidRPr="000D5C3E" w:rsidRDefault="000D5C3E" w:rsidP="000D5C3E">
      <w:pPr>
        <w:keepLines/>
        <w:bidi/>
        <w:jc w:val="both"/>
        <w:rPr>
          <w:rFonts w:cs="David" w:hint="cs"/>
          <w:rtl/>
        </w:rPr>
      </w:pPr>
    </w:p>
    <w:p w14:paraId="28608DAA" w14:textId="77777777" w:rsidR="000D5C3E" w:rsidRPr="000D5C3E" w:rsidRDefault="000D5C3E" w:rsidP="000D5C3E">
      <w:pPr>
        <w:keepLines/>
        <w:bidi/>
        <w:jc w:val="both"/>
        <w:rPr>
          <w:rFonts w:cs="David" w:hint="cs"/>
          <w:rtl/>
        </w:rPr>
      </w:pPr>
      <w:r w:rsidRPr="000D5C3E">
        <w:rPr>
          <w:rFonts w:cs="David" w:hint="cs"/>
          <w:rtl/>
        </w:rPr>
        <w:tab/>
        <w:t xml:space="preserve">אני אומר לך שאני חושב שיש הבדל גדול בין זה שאנחנו לצורך </w:t>
      </w:r>
      <w:proofErr w:type="spellStart"/>
      <w:r w:rsidRPr="000D5C3E">
        <w:rPr>
          <w:rFonts w:cs="David" w:hint="cs"/>
          <w:rtl/>
        </w:rPr>
        <w:t>הענין</w:t>
      </w:r>
      <w:proofErr w:type="spellEnd"/>
      <w:r w:rsidRPr="000D5C3E">
        <w:rPr>
          <w:rFonts w:cs="David" w:hint="cs"/>
          <w:rtl/>
        </w:rPr>
        <w:t xml:space="preserve"> נניח מפיצים איזה שהוא מכתב שבא ואומר: עמיתנו, חברי הוועדות, שימו לב. אנחנו מפנים את תשומת לבכם שבמקרים האלה ראוי ונכון שתבדקו, תעשו וכן הלאה. כשאני אומר בתקנון, אדוני, למעשה את מחייב אותו לאיזו שהיא החלטה פוזיטיבית ויש מי שיאמר אפילו לתוך פרוטוקול הישיבה, שהוא דאג שאין בהשתתפות ניצול לרעה וכך הוא סבור, ועל כן הוא מאפשר את ההשתתפות.</w:t>
      </w:r>
    </w:p>
    <w:p w14:paraId="1B278C00" w14:textId="77777777" w:rsidR="000D5C3E" w:rsidRPr="000D5C3E" w:rsidRDefault="000D5C3E" w:rsidP="000D5C3E">
      <w:pPr>
        <w:bidi/>
        <w:jc w:val="both"/>
        <w:rPr>
          <w:rFonts w:cs="David" w:hint="cs"/>
          <w:rtl/>
        </w:rPr>
      </w:pPr>
    </w:p>
    <w:p w14:paraId="57329C4A" w14:textId="77777777" w:rsidR="000D5C3E" w:rsidRPr="000D5C3E" w:rsidRDefault="000D5C3E" w:rsidP="000D5C3E">
      <w:pPr>
        <w:bidi/>
        <w:jc w:val="both"/>
        <w:rPr>
          <w:rFonts w:cs="David" w:hint="cs"/>
          <w:rtl/>
        </w:rPr>
      </w:pPr>
      <w:r w:rsidRPr="000D5C3E">
        <w:rPr>
          <w:rFonts w:cs="David" w:hint="cs"/>
          <w:u w:val="single"/>
          <w:rtl/>
        </w:rPr>
        <w:t>מזכיר הכנסת אייל ינון:</w:t>
      </w:r>
    </w:p>
    <w:p w14:paraId="4BA296E1" w14:textId="77777777" w:rsidR="000D5C3E" w:rsidRPr="000D5C3E" w:rsidRDefault="000D5C3E" w:rsidP="000D5C3E">
      <w:pPr>
        <w:bidi/>
        <w:jc w:val="both"/>
        <w:rPr>
          <w:rFonts w:cs="David" w:hint="cs"/>
          <w:rtl/>
        </w:rPr>
      </w:pPr>
    </w:p>
    <w:p w14:paraId="378300F8" w14:textId="77777777" w:rsidR="000D5C3E" w:rsidRPr="000D5C3E" w:rsidRDefault="000D5C3E" w:rsidP="000D5C3E">
      <w:pPr>
        <w:bidi/>
        <w:jc w:val="both"/>
        <w:rPr>
          <w:rFonts w:cs="David" w:hint="cs"/>
          <w:rtl/>
        </w:rPr>
      </w:pPr>
      <w:r w:rsidRPr="000D5C3E">
        <w:rPr>
          <w:rFonts w:cs="David" w:hint="cs"/>
          <w:rtl/>
        </w:rPr>
        <w:tab/>
        <w:t>אין לראשי הוועדות כלים - -</w:t>
      </w:r>
    </w:p>
    <w:p w14:paraId="37C8EBA8" w14:textId="77777777" w:rsidR="000D5C3E" w:rsidRPr="000D5C3E" w:rsidRDefault="000D5C3E" w:rsidP="000D5C3E">
      <w:pPr>
        <w:bidi/>
        <w:jc w:val="both"/>
        <w:rPr>
          <w:rFonts w:cs="David" w:hint="cs"/>
          <w:rtl/>
        </w:rPr>
      </w:pPr>
    </w:p>
    <w:p w14:paraId="32056366" w14:textId="77777777" w:rsidR="000D5C3E" w:rsidRPr="000D5C3E" w:rsidRDefault="000D5C3E" w:rsidP="000D5C3E">
      <w:pPr>
        <w:bidi/>
        <w:jc w:val="both"/>
        <w:rPr>
          <w:rFonts w:cs="David" w:hint="cs"/>
          <w:rtl/>
        </w:rPr>
      </w:pPr>
      <w:r w:rsidRPr="000D5C3E">
        <w:rPr>
          <w:rFonts w:cs="David" w:hint="cs"/>
          <w:u w:val="single"/>
          <w:rtl/>
        </w:rPr>
        <w:t xml:space="preserve">היו"ר יריב </w:t>
      </w:r>
      <w:proofErr w:type="spellStart"/>
      <w:r w:rsidRPr="000D5C3E">
        <w:rPr>
          <w:rFonts w:cs="David" w:hint="cs"/>
          <w:u w:val="single"/>
          <w:rtl/>
        </w:rPr>
        <w:t>לוין</w:t>
      </w:r>
      <w:proofErr w:type="spellEnd"/>
      <w:r w:rsidRPr="000D5C3E">
        <w:rPr>
          <w:rFonts w:cs="David" w:hint="cs"/>
          <w:u w:val="single"/>
          <w:rtl/>
        </w:rPr>
        <w:t>:</w:t>
      </w:r>
    </w:p>
    <w:p w14:paraId="13C311F4" w14:textId="77777777" w:rsidR="000D5C3E" w:rsidRPr="000D5C3E" w:rsidRDefault="000D5C3E" w:rsidP="000D5C3E">
      <w:pPr>
        <w:bidi/>
        <w:jc w:val="both"/>
        <w:rPr>
          <w:rFonts w:cs="David" w:hint="cs"/>
          <w:rtl/>
        </w:rPr>
      </w:pPr>
    </w:p>
    <w:p w14:paraId="3D948592" w14:textId="77777777" w:rsidR="000D5C3E" w:rsidRPr="000D5C3E" w:rsidRDefault="000D5C3E" w:rsidP="000D5C3E">
      <w:pPr>
        <w:bidi/>
        <w:jc w:val="both"/>
        <w:rPr>
          <w:rFonts w:cs="David" w:hint="cs"/>
          <w:rtl/>
        </w:rPr>
      </w:pPr>
      <w:r w:rsidRPr="000D5C3E">
        <w:rPr>
          <w:rFonts w:cs="David" w:hint="cs"/>
          <w:rtl/>
        </w:rPr>
        <w:tab/>
        <w:t>אני לא בטוח שזה נכון להטיל עלינו מן אחריות כזאת, שאני לא בטוח שיש לנו לא כלים ולא סמכות - -</w:t>
      </w:r>
    </w:p>
    <w:p w14:paraId="05D51A45" w14:textId="77777777" w:rsidR="000D5C3E" w:rsidRPr="000D5C3E" w:rsidRDefault="000D5C3E" w:rsidP="000D5C3E">
      <w:pPr>
        <w:bidi/>
        <w:jc w:val="both"/>
        <w:rPr>
          <w:rFonts w:cs="David" w:hint="cs"/>
          <w:rtl/>
        </w:rPr>
      </w:pPr>
    </w:p>
    <w:p w14:paraId="5B5D6F94" w14:textId="77777777" w:rsidR="000D5C3E" w:rsidRPr="000D5C3E" w:rsidRDefault="000D5C3E" w:rsidP="000D5C3E">
      <w:pPr>
        <w:bidi/>
        <w:jc w:val="both"/>
        <w:rPr>
          <w:rFonts w:cs="David" w:hint="cs"/>
          <w:rtl/>
        </w:rPr>
      </w:pPr>
      <w:r w:rsidRPr="000D5C3E">
        <w:rPr>
          <w:rFonts w:cs="David" w:hint="cs"/>
          <w:u w:val="single"/>
          <w:rtl/>
        </w:rPr>
        <w:t>מזכיר הכנסת אייל ינון:</w:t>
      </w:r>
    </w:p>
    <w:p w14:paraId="2A8E688B" w14:textId="77777777" w:rsidR="000D5C3E" w:rsidRPr="000D5C3E" w:rsidRDefault="000D5C3E" w:rsidP="000D5C3E">
      <w:pPr>
        <w:bidi/>
        <w:jc w:val="both"/>
        <w:rPr>
          <w:rFonts w:cs="David" w:hint="cs"/>
          <w:rtl/>
        </w:rPr>
      </w:pPr>
    </w:p>
    <w:p w14:paraId="344D65ED" w14:textId="77777777" w:rsidR="000D5C3E" w:rsidRPr="000D5C3E" w:rsidRDefault="000D5C3E" w:rsidP="000D5C3E">
      <w:pPr>
        <w:bidi/>
        <w:jc w:val="both"/>
        <w:rPr>
          <w:rFonts w:cs="David" w:hint="cs"/>
          <w:rtl/>
        </w:rPr>
      </w:pPr>
      <w:r w:rsidRPr="000D5C3E">
        <w:rPr>
          <w:rFonts w:cs="David" w:hint="cs"/>
          <w:rtl/>
        </w:rPr>
        <w:tab/>
        <w:t>בשביל זה צריך להכיר את הקטין, את הרקע שלו, את המשפחה שלו, את הנסיבות שלו. אתה יודע מה עלול לפגוע בשלומו הנפשי. אתם מטילים כאן - -</w:t>
      </w:r>
    </w:p>
    <w:p w14:paraId="184C0F3D" w14:textId="77777777" w:rsidR="000D5C3E" w:rsidRPr="000D5C3E" w:rsidRDefault="000D5C3E" w:rsidP="000D5C3E">
      <w:pPr>
        <w:bidi/>
        <w:jc w:val="both"/>
        <w:rPr>
          <w:rFonts w:cs="David" w:hint="cs"/>
          <w:rtl/>
        </w:rPr>
      </w:pPr>
    </w:p>
    <w:p w14:paraId="38F15E58" w14:textId="77777777" w:rsidR="000D5C3E" w:rsidRPr="000D5C3E" w:rsidRDefault="000D5C3E" w:rsidP="000D5C3E">
      <w:pPr>
        <w:bidi/>
        <w:jc w:val="both"/>
        <w:rPr>
          <w:rFonts w:cs="David" w:hint="cs"/>
          <w:rtl/>
        </w:rPr>
      </w:pPr>
      <w:r w:rsidRPr="000D5C3E">
        <w:rPr>
          <w:rFonts w:cs="David" w:hint="cs"/>
          <w:u w:val="single"/>
          <w:rtl/>
        </w:rPr>
        <w:t>אברהם מיכאלי:</w:t>
      </w:r>
    </w:p>
    <w:p w14:paraId="1EBD1EE0" w14:textId="77777777" w:rsidR="000D5C3E" w:rsidRPr="000D5C3E" w:rsidRDefault="000D5C3E" w:rsidP="000D5C3E">
      <w:pPr>
        <w:bidi/>
        <w:jc w:val="both"/>
        <w:rPr>
          <w:rFonts w:cs="David" w:hint="cs"/>
          <w:rtl/>
        </w:rPr>
      </w:pPr>
    </w:p>
    <w:p w14:paraId="58564719" w14:textId="77777777" w:rsidR="000D5C3E" w:rsidRPr="000D5C3E" w:rsidRDefault="000D5C3E" w:rsidP="000D5C3E">
      <w:pPr>
        <w:bidi/>
        <w:jc w:val="both"/>
        <w:rPr>
          <w:rFonts w:cs="David" w:hint="cs"/>
          <w:rtl/>
        </w:rPr>
      </w:pPr>
      <w:r w:rsidRPr="000D5C3E">
        <w:rPr>
          <w:rFonts w:cs="David" w:hint="cs"/>
          <w:rtl/>
        </w:rPr>
        <w:tab/>
        <w:t xml:space="preserve"> אתה צודק בטיעונים לגבי יושבי ראש ועדות אבל אתה, כיו"ר ועדה, קבעת דיון בנושא </w:t>
      </w:r>
      <w:r w:rsidRPr="000D5C3E">
        <w:rPr>
          <w:rFonts w:cs="David" w:hint="cs"/>
        </w:rPr>
        <w:t>X</w:t>
      </w:r>
      <w:r w:rsidRPr="000D5C3E">
        <w:rPr>
          <w:rFonts w:cs="David" w:hint="cs"/>
          <w:rtl/>
        </w:rPr>
        <w:t xml:space="preserve"> ולא אתה הזמנת את הקטין. מביאים לך וזאת הנקודה. אם יו"ר הוועדה מוציא אותו, אז מישהו עושה מזה הון תקשורתי למה הוא עשה את זה. מצד שני, הקטין משמש ככלי משחק. לכן, מה שדוקטור </w:t>
      </w:r>
      <w:proofErr w:type="spellStart"/>
      <w:r w:rsidRPr="000D5C3E">
        <w:rPr>
          <w:rFonts w:cs="David" w:hint="cs"/>
          <w:rtl/>
        </w:rPr>
        <w:t>קדמן</w:t>
      </w:r>
      <w:proofErr w:type="spellEnd"/>
      <w:r w:rsidRPr="000D5C3E">
        <w:rPr>
          <w:rFonts w:cs="David" w:hint="cs"/>
          <w:rtl/>
        </w:rPr>
        <w:t xml:space="preserve"> אומר שמראש אותו אחד שמביא את הקטין, הוא עובר פה על תקנון כנסת. כחבר כנסת, פה יש היגיון גם כלפי אלה שמנסים לעשות את התרגיל הזה. אם במקרה הספציפי ההוא יו"ר הוועדה בכלל לא ידעה שהקטינים מוזמנים לשם והיא התנצלה.</w:t>
      </w:r>
    </w:p>
    <w:p w14:paraId="00F26E1E" w14:textId="77777777" w:rsidR="000D5C3E" w:rsidRPr="000D5C3E" w:rsidRDefault="000D5C3E" w:rsidP="000D5C3E">
      <w:pPr>
        <w:bidi/>
        <w:jc w:val="both"/>
        <w:rPr>
          <w:rFonts w:cs="David" w:hint="cs"/>
          <w:rtl/>
        </w:rPr>
      </w:pPr>
    </w:p>
    <w:p w14:paraId="6F7714D1" w14:textId="77777777" w:rsidR="000D5C3E" w:rsidRPr="000D5C3E" w:rsidRDefault="000D5C3E" w:rsidP="000D5C3E">
      <w:pPr>
        <w:bidi/>
        <w:jc w:val="both"/>
        <w:rPr>
          <w:rFonts w:cs="David" w:hint="cs"/>
          <w:rtl/>
        </w:rPr>
      </w:pPr>
      <w:r w:rsidRPr="000D5C3E">
        <w:rPr>
          <w:rFonts w:cs="David" w:hint="cs"/>
          <w:u w:val="single"/>
          <w:rtl/>
        </w:rPr>
        <w:t>דני דנון:</w:t>
      </w:r>
    </w:p>
    <w:p w14:paraId="46667E4D" w14:textId="77777777" w:rsidR="000D5C3E" w:rsidRPr="000D5C3E" w:rsidRDefault="000D5C3E" w:rsidP="000D5C3E">
      <w:pPr>
        <w:bidi/>
        <w:jc w:val="both"/>
        <w:rPr>
          <w:rFonts w:cs="David" w:hint="cs"/>
          <w:rtl/>
        </w:rPr>
      </w:pPr>
    </w:p>
    <w:p w14:paraId="65083666" w14:textId="77777777" w:rsidR="000D5C3E" w:rsidRPr="000D5C3E" w:rsidRDefault="000D5C3E" w:rsidP="000D5C3E">
      <w:pPr>
        <w:bidi/>
        <w:jc w:val="both"/>
        <w:rPr>
          <w:rFonts w:cs="David" w:hint="cs"/>
          <w:rtl/>
        </w:rPr>
      </w:pPr>
      <w:r w:rsidRPr="000D5C3E">
        <w:rPr>
          <w:rFonts w:cs="David" w:hint="cs"/>
          <w:rtl/>
        </w:rPr>
        <w:tab/>
        <w:t xml:space="preserve">כיו"ר הוועדה לזכויות הילד אני רוצה לומר משהו כי אני צריך לצאת לדיון בוועדה לזכויות הילד: אני מתנגד לתיקונים האלה. </w:t>
      </w:r>
    </w:p>
    <w:p w14:paraId="071BCC83" w14:textId="77777777" w:rsidR="000D5C3E" w:rsidRPr="000D5C3E" w:rsidRDefault="000D5C3E" w:rsidP="000D5C3E">
      <w:pPr>
        <w:bidi/>
        <w:jc w:val="both"/>
        <w:rPr>
          <w:rFonts w:cs="David" w:hint="cs"/>
          <w:rtl/>
        </w:rPr>
      </w:pPr>
    </w:p>
    <w:p w14:paraId="50816ED1" w14:textId="77777777" w:rsidR="000D5C3E" w:rsidRPr="000D5C3E" w:rsidRDefault="000D5C3E" w:rsidP="000D5C3E">
      <w:pPr>
        <w:bidi/>
        <w:jc w:val="both"/>
        <w:rPr>
          <w:rFonts w:cs="David" w:hint="cs"/>
          <w:rtl/>
        </w:rPr>
      </w:pPr>
      <w:r w:rsidRPr="000D5C3E">
        <w:rPr>
          <w:rFonts w:cs="David" w:hint="cs"/>
          <w:u w:val="single"/>
          <w:rtl/>
        </w:rPr>
        <w:t xml:space="preserve">היו"ר יריב </w:t>
      </w:r>
      <w:proofErr w:type="spellStart"/>
      <w:r w:rsidRPr="000D5C3E">
        <w:rPr>
          <w:rFonts w:cs="David" w:hint="cs"/>
          <w:u w:val="single"/>
          <w:rtl/>
        </w:rPr>
        <w:t>לוין</w:t>
      </w:r>
      <w:proofErr w:type="spellEnd"/>
      <w:r w:rsidRPr="000D5C3E">
        <w:rPr>
          <w:rFonts w:cs="David" w:hint="cs"/>
          <w:u w:val="single"/>
          <w:rtl/>
        </w:rPr>
        <w:t>:</w:t>
      </w:r>
    </w:p>
    <w:p w14:paraId="10852EBB" w14:textId="77777777" w:rsidR="000D5C3E" w:rsidRPr="000D5C3E" w:rsidRDefault="000D5C3E" w:rsidP="000D5C3E">
      <w:pPr>
        <w:bidi/>
        <w:jc w:val="both"/>
        <w:rPr>
          <w:rFonts w:cs="David" w:hint="cs"/>
          <w:rtl/>
        </w:rPr>
      </w:pPr>
    </w:p>
    <w:p w14:paraId="605E7780" w14:textId="77777777" w:rsidR="000D5C3E" w:rsidRPr="000D5C3E" w:rsidRDefault="000D5C3E" w:rsidP="000D5C3E">
      <w:pPr>
        <w:bidi/>
        <w:jc w:val="both"/>
        <w:rPr>
          <w:rFonts w:cs="David" w:hint="cs"/>
          <w:rtl/>
        </w:rPr>
      </w:pPr>
      <w:r w:rsidRPr="000D5C3E">
        <w:rPr>
          <w:rFonts w:cs="David" w:hint="cs"/>
          <w:rtl/>
        </w:rPr>
        <w:tab/>
        <w:t>לכולם?</w:t>
      </w:r>
    </w:p>
    <w:p w14:paraId="231B52DA" w14:textId="77777777" w:rsidR="000D5C3E" w:rsidRPr="000D5C3E" w:rsidRDefault="000D5C3E" w:rsidP="000D5C3E">
      <w:pPr>
        <w:bidi/>
        <w:jc w:val="both"/>
        <w:rPr>
          <w:rFonts w:cs="David" w:hint="cs"/>
          <w:rtl/>
        </w:rPr>
      </w:pPr>
    </w:p>
    <w:p w14:paraId="6A463781" w14:textId="77777777" w:rsidR="000D5C3E" w:rsidRPr="000D5C3E" w:rsidRDefault="000D5C3E" w:rsidP="000D5C3E">
      <w:pPr>
        <w:bidi/>
        <w:jc w:val="both"/>
        <w:rPr>
          <w:rFonts w:cs="David" w:hint="cs"/>
          <w:rtl/>
        </w:rPr>
      </w:pPr>
      <w:r w:rsidRPr="000D5C3E">
        <w:rPr>
          <w:rFonts w:cs="David" w:hint="cs"/>
          <w:u w:val="single"/>
          <w:rtl/>
        </w:rPr>
        <w:t>דני דנון:</w:t>
      </w:r>
    </w:p>
    <w:p w14:paraId="22CC468D" w14:textId="77777777" w:rsidR="000D5C3E" w:rsidRPr="000D5C3E" w:rsidRDefault="000D5C3E" w:rsidP="000D5C3E">
      <w:pPr>
        <w:bidi/>
        <w:jc w:val="both"/>
        <w:rPr>
          <w:rFonts w:cs="David" w:hint="cs"/>
          <w:rtl/>
        </w:rPr>
      </w:pPr>
    </w:p>
    <w:p w14:paraId="11BB5E46" w14:textId="77777777" w:rsidR="000D5C3E" w:rsidRPr="000D5C3E" w:rsidRDefault="000D5C3E" w:rsidP="000D5C3E">
      <w:pPr>
        <w:bidi/>
        <w:jc w:val="both"/>
        <w:rPr>
          <w:rFonts w:cs="David" w:hint="cs"/>
          <w:rtl/>
        </w:rPr>
      </w:pPr>
      <w:r w:rsidRPr="000D5C3E">
        <w:rPr>
          <w:rFonts w:cs="David" w:hint="cs"/>
          <w:rtl/>
        </w:rPr>
        <w:tab/>
        <w:t xml:space="preserve">לכולם. אני מתנגד לכל הנגיעה הזאת. כיו"ר הוועדה לזכויות הילד בכל דיון אצלנו יש ילדים, בין שהנושא נוגע אליהם ובין כקהל תלמידים. כל נגיעה מסבכת את ראשי הוועדות. לראש ועדה יש שיקול דעת והוא יכול להוציא מהישיבה בכל רגע נתון והוא יכול להחזיר לישיבה. אני חושש כי כבר קרה לי דיון בוועדה שבאו ואמרו: אסור לך, מותר לך, כל מיני גורמים ממשלתיים. פה זה עוד כלי. עם כל הכבוד, אנחנו פותחים את הוועדות לציבור, בכל רגע נתון זה משודר בערוץ הכנסת, </w:t>
      </w:r>
      <w:proofErr w:type="spellStart"/>
      <w:r w:rsidRPr="000D5C3E">
        <w:rPr>
          <w:rFonts w:cs="David" w:hint="cs"/>
          <w:rtl/>
        </w:rPr>
        <w:t>הכל</w:t>
      </w:r>
      <w:proofErr w:type="spellEnd"/>
      <w:r w:rsidRPr="000D5C3E">
        <w:rPr>
          <w:rFonts w:cs="David" w:hint="cs"/>
          <w:rtl/>
        </w:rPr>
        <w:t xml:space="preserve"> פתוח, </w:t>
      </w:r>
      <w:proofErr w:type="spellStart"/>
      <w:r w:rsidRPr="000D5C3E">
        <w:rPr>
          <w:rFonts w:cs="David" w:hint="cs"/>
          <w:rtl/>
        </w:rPr>
        <w:t>הכל</w:t>
      </w:r>
      <w:proofErr w:type="spellEnd"/>
      <w:r w:rsidRPr="000D5C3E">
        <w:rPr>
          <w:rFonts w:cs="David" w:hint="cs"/>
          <w:rtl/>
        </w:rPr>
        <w:t xml:space="preserve"> ציבורי ואי אפשר לבוא ולומר עכשיו: אל תביאו, כן תביאו. במקרים שקרו יש שיקול דעת ליו"ר ועדה. אגב, השר ישי צודק. אם הייתי מגיע לאמבוש כזה או שהייתי יוצא או שהייתי נועל את הישיבה אבל אי אפשר עכשיו לבוא ולהטיל מגבלות ואחריות ובדיקות ואישורי הורים וממוסד חינוכי. אנחנו לא ועדות סגורות אלא אם כן מגיעים למקום קריטי וחיוני שיו"ר הוועדה יסגור את הוועדה, אם יש משהו פרטני. אני חושב שזה פתח מאוד בעייתי, ואני מעדיף שיקרו המקרים שקרו בוועדה של העובדים הזרים פעם אחת במושב מאשר כל פעם נצטרך לחשוב, לפני כל דיון, מה אנחנו עושים, האם נכון או לא נכון להכניס את - -</w:t>
      </w:r>
    </w:p>
    <w:p w14:paraId="5C1C6F1B" w14:textId="77777777" w:rsidR="000D5C3E" w:rsidRPr="000D5C3E" w:rsidRDefault="000D5C3E" w:rsidP="000D5C3E">
      <w:pPr>
        <w:bidi/>
        <w:jc w:val="both"/>
        <w:rPr>
          <w:rFonts w:cs="David" w:hint="cs"/>
          <w:rtl/>
        </w:rPr>
      </w:pPr>
    </w:p>
    <w:p w14:paraId="49DF4A2E" w14:textId="77777777" w:rsidR="000D5C3E" w:rsidRPr="000D5C3E" w:rsidRDefault="000D5C3E" w:rsidP="000D5C3E">
      <w:pPr>
        <w:bidi/>
        <w:jc w:val="both"/>
        <w:rPr>
          <w:rFonts w:cs="David" w:hint="cs"/>
          <w:rtl/>
        </w:rPr>
      </w:pPr>
      <w:r w:rsidRPr="000D5C3E">
        <w:rPr>
          <w:rFonts w:cs="David" w:hint="cs"/>
          <w:u w:val="single"/>
          <w:rtl/>
        </w:rPr>
        <w:t xml:space="preserve">היו"ר יריב </w:t>
      </w:r>
      <w:proofErr w:type="spellStart"/>
      <w:r w:rsidRPr="000D5C3E">
        <w:rPr>
          <w:rFonts w:cs="David" w:hint="cs"/>
          <w:u w:val="single"/>
          <w:rtl/>
        </w:rPr>
        <w:t>לוין</w:t>
      </w:r>
      <w:proofErr w:type="spellEnd"/>
      <w:r w:rsidRPr="000D5C3E">
        <w:rPr>
          <w:rFonts w:cs="David" w:hint="cs"/>
          <w:u w:val="single"/>
          <w:rtl/>
        </w:rPr>
        <w:t>:</w:t>
      </w:r>
    </w:p>
    <w:p w14:paraId="162DABB8" w14:textId="77777777" w:rsidR="000D5C3E" w:rsidRPr="000D5C3E" w:rsidRDefault="000D5C3E" w:rsidP="000D5C3E">
      <w:pPr>
        <w:bidi/>
        <w:jc w:val="both"/>
        <w:rPr>
          <w:rFonts w:cs="David" w:hint="cs"/>
          <w:rtl/>
        </w:rPr>
      </w:pPr>
    </w:p>
    <w:p w14:paraId="71215F9F" w14:textId="77777777" w:rsidR="000D5C3E" w:rsidRPr="000D5C3E" w:rsidRDefault="000D5C3E" w:rsidP="000D5C3E">
      <w:pPr>
        <w:bidi/>
        <w:jc w:val="both"/>
        <w:rPr>
          <w:rFonts w:cs="David" w:hint="cs"/>
          <w:rtl/>
        </w:rPr>
      </w:pPr>
      <w:r w:rsidRPr="000D5C3E">
        <w:rPr>
          <w:rFonts w:cs="David" w:hint="cs"/>
          <w:rtl/>
        </w:rPr>
        <w:tab/>
        <w:t xml:space="preserve">דני, רק כדי להבין: אתה מתנגד גם למה שכתוב בסעיף 1 </w:t>
      </w:r>
      <w:proofErr w:type="spellStart"/>
      <w:r w:rsidRPr="000D5C3E">
        <w:rPr>
          <w:rFonts w:cs="David" w:hint="cs"/>
          <w:rtl/>
        </w:rPr>
        <w:t>וב</w:t>
      </w:r>
      <w:proofErr w:type="spellEnd"/>
      <w:r w:rsidRPr="000D5C3E">
        <w:rPr>
          <w:rFonts w:cs="David" w:hint="cs"/>
          <w:rtl/>
        </w:rPr>
        <w:t>-2(ב)(1) קטן או רק לסיפא של (2) ו-(3)?</w:t>
      </w:r>
    </w:p>
    <w:p w14:paraId="285E564B" w14:textId="77777777" w:rsidR="000D5C3E" w:rsidRPr="000D5C3E" w:rsidRDefault="000D5C3E" w:rsidP="000D5C3E">
      <w:pPr>
        <w:bidi/>
        <w:jc w:val="both"/>
        <w:rPr>
          <w:rFonts w:cs="David" w:hint="cs"/>
          <w:rtl/>
        </w:rPr>
      </w:pPr>
    </w:p>
    <w:p w14:paraId="462134B7" w14:textId="77777777" w:rsidR="000D5C3E" w:rsidRPr="000D5C3E" w:rsidRDefault="000D5C3E" w:rsidP="000D5C3E">
      <w:pPr>
        <w:bidi/>
        <w:jc w:val="both"/>
        <w:rPr>
          <w:rFonts w:cs="David" w:hint="cs"/>
          <w:rtl/>
        </w:rPr>
      </w:pPr>
      <w:r w:rsidRPr="000D5C3E">
        <w:rPr>
          <w:rFonts w:cs="David" w:hint="cs"/>
          <w:u w:val="single"/>
          <w:rtl/>
        </w:rPr>
        <w:t>דני דנון:</w:t>
      </w:r>
    </w:p>
    <w:p w14:paraId="02F03689" w14:textId="77777777" w:rsidR="000D5C3E" w:rsidRPr="000D5C3E" w:rsidRDefault="000D5C3E" w:rsidP="000D5C3E">
      <w:pPr>
        <w:bidi/>
        <w:jc w:val="both"/>
        <w:rPr>
          <w:rFonts w:cs="David" w:hint="cs"/>
          <w:rtl/>
        </w:rPr>
      </w:pPr>
    </w:p>
    <w:p w14:paraId="5468E861" w14:textId="77777777" w:rsidR="000D5C3E" w:rsidRPr="000D5C3E" w:rsidRDefault="000D5C3E" w:rsidP="000D5C3E">
      <w:pPr>
        <w:bidi/>
        <w:jc w:val="both"/>
        <w:rPr>
          <w:rFonts w:cs="David" w:hint="cs"/>
          <w:rtl/>
        </w:rPr>
      </w:pPr>
      <w:r w:rsidRPr="000D5C3E">
        <w:rPr>
          <w:rFonts w:cs="David" w:hint="cs"/>
          <w:rtl/>
        </w:rPr>
        <w:tab/>
        <w:t>אני לא רואה צורך לתקן את התקנון בנושא הזה.</w:t>
      </w:r>
    </w:p>
    <w:p w14:paraId="57A7BD70" w14:textId="77777777" w:rsidR="000D5C3E" w:rsidRPr="000D5C3E" w:rsidRDefault="000D5C3E" w:rsidP="000D5C3E">
      <w:pPr>
        <w:bidi/>
        <w:jc w:val="both"/>
        <w:rPr>
          <w:rFonts w:cs="David" w:hint="cs"/>
          <w:rtl/>
        </w:rPr>
      </w:pPr>
    </w:p>
    <w:p w14:paraId="591B4741" w14:textId="77777777" w:rsidR="000D5C3E" w:rsidRPr="000D5C3E" w:rsidRDefault="000D5C3E" w:rsidP="000D5C3E">
      <w:pPr>
        <w:bidi/>
        <w:jc w:val="both"/>
        <w:rPr>
          <w:rFonts w:cs="David" w:hint="cs"/>
          <w:rtl/>
        </w:rPr>
      </w:pPr>
      <w:r w:rsidRPr="000D5C3E">
        <w:rPr>
          <w:rFonts w:cs="David" w:hint="cs"/>
          <w:u w:val="single"/>
          <w:rtl/>
        </w:rPr>
        <w:t xml:space="preserve">היו"ר יריב </w:t>
      </w:r>
      <w:proofErr w:type="spellStart"/>
      <w:r w:rsidRPr="000D5C3E">
        <w:rPr>
          <w:rFonts w:cs="David" w:hint="cs"/>
          <w:u w:val="single"/>
          <w:rtl/>
        </w:rPr>
        <w:t>לוין</w:t>
      </w:r>
      <w:proofErr w:type="spellEnd"/>
      <w:r w:rsidRPr="000D5C3E">
        <w:rPr>
          <w:rFonts w:cs="David" w:hint="cs"/>
          <w:u w:val="single"/>
          <w:rtl/>
        </w:rPr>
        <w:t>:</w:t>
      </w:r>
    </w:p>
    <w:p w14:paraId="06897317" w14:textId="77777777" w:rsidR="000D5C3E" w:rsidRPr="000D5C3E" w:rsidRDefault="000D5C3E" w:rsidP="000D5C3E">
      <w:pPr>
        <w:bidi/>
        <w:jc w:val="both"/>
        <w:rPr>
          <w:rFonts w:cs="David" w:hint="cs"/>
          <w:rtl/>
        </w:rPr>
      </w:pPr>
    </w:p>
    <w:p w14:paraId="6210F11A" w14:textId="77777777" w:rsidR="000D5C3E" w:rsidRPr="000D5C3E" w:rsidRDefault="000D5C3E" w:rsidP="000D5C3E">
      <w:pPr>
        <w:bidi/>
        <w:jc w:val="both"/>
        <w:rPr>
          <w:rFonts w:cs="David" w:hint="cs"/>
          <w:rtl/>
        </w:rPr>
      </w:pPr>
      <w:r w:rsidRPr="000D5C3E">
        <w:rPr>
          <w:rFonts w:cs="David" w:hint="cs"/>
          <w:rtl/>
        </w:rPr>
        <w:tab/>
        <w:t>אתה לא חושב שכדאי לקבוע כלל שהישיבה תהיה סגורה ולא פומבית כדי לשים תמרור, לפחות בנושא הזה, ששם הדברים יותר פשוטים? אני לא מגביל את שיקול הדעת שלו בהחלטה, שים לב.</w:t>
      </w:r>
    </w:p>
    <w:p w14:paraId="3EFE51AE" w14:textId="77777777" w:rsidR="000D5C3E" w:rsidRPr="000D5C3E" w:rsidRDefault="000D5C3E" w:rsidP="000D5C3E">
      <w:pPr>
        <w:bidi/>
        <w:jc w:val="both"/>
        <w:rPr>
          <w:rFonts w:cs="David" w:hint="cs"/>
          <w:rtl/>
        </w:rPr>
      </w:pPr>
    </w:p>
    <w:p w14:paraId="3D9054E1" w14:textId="77777777" w:rsidR="000D5C3E" w:rsidRPr="000D5C3E" w:rsidRDefault="000D5C3E" w:rsidP="000D5C3E">
      <w:pPr>
        <w:bidi/>
        <w:jc w:val="both"/>
        <w:rPr>
          <w:rFonts w:cs="David" w:hint="cs"/>
          <w:rtl/>
        </w:rPr>
      </w:pPr>
      <w:r w:rsidRPr="000D5C3E">
        <w:rPr>
          <w:rFonts w:cs="David" w:hint="cs"/>
          <w:u w:val="single"/>
          <w:rtl/>
        </w:rPr>
        <w:t>דני דנון:</w:t>
      </w:r>
    </w:p>
    <w:p w14:paraId="65151F51" w14:textId="77777777" w:rsidR="000D5C3E" w:rsidRPr="000D5C3E" w:rsidRDefault="000D5C3E" w:rsidP="000D5C3E">
      <w:pPr>
        <w:bidi/>
        <w:jc w:val="both"/>
        <w:rPr>
          <w:rFonts w:cs="David" w:hint="cs"/>
          <w:rtl/>
        </w:rPr>
      </w:pPr>
      <w:r w:rsidRPr="000D5C3E">
        <w:rPr>
          <w:rFonts w:cs="David" w:hint="cs"/>
          <w:rtl/>
        </w:rPr>
        <w:tab/>
      </w:r>
    </w:p>
    <w:p w14:paraId="765F4F9F" w14:textId="77777777" w:rsidR="000D5C3E" w:rsidRPr="000D5C3E" w:rsidRDefault="000D5C3E" w:rsidP="000D5C3E">
      <w:pPr>
        <w:bidi/>
        <w:jc w:val="both"/>
        <w:rPr>
          <w:rFonts w:cs="David" w:hint="cs"/>
          <w:rtl/>
        </w:rPr>
      </w:pPr>
      <w:r w:rsidRPr="000D5C3E">
        <w:rPr>
          <w:rFonts w:cs="David" w:hint="cs"/>
          <w:rtl/>
        </w:rPr>
        <w:tab/>
        <w:t>אתה מדבר רק על סעיף 1?</w:t>
      </w:r>
    </w:p>
    <w:p w14:paraId="417E87DD" w14:textId="77777777" w:rsidR="000D5C3E" w:rsidRPr="000D5C3E" w:rsidRDefault="000D5C3E" w:rsidP="000D5C3E">
      <w:pPr>
        <w:bidi/>
        <w:jc w:val="both"/>
        <w:rPr>
          <w:rFonts w:cs="David" w:hint="cs"/>
          <w:rtl/>
        </w:rPr>
      </w:pPr>
    </w:p>
    <w:p w14:paraId="2E2F01ED" w14:textId="77777777" w:rsidR="000D5C3E" w:rsidRPr="000D5C3E" w:rsidRDefault="000D5C3E" w:rsidP="000D5C3E">
      <w:pPr>
        <w:bidi/>
        <w:jc w:val="both"/>
        <w:rPr>
          <w:rFonts w:cs="David" w:hint="cs"/>
          <w:rtl/>
        </w:rPr>
      </w:pPr>
      <w:r w:rsidRPr="000D5C3E">
        <w:rPr>
          <w:rFonts w:cs="David" w:hint="cs"/>
          <w:u w:val="single"/>
          <w:rtl/>
        </w:rPr>
        <w:t xml:space="preserve">היו"ר יריב </w:t>
      </w:r>
      <w:proofErr w:type="spellStart"/>
      <w:r w:rsidRPr="000D5C3E">
        <w:rPr>
          <w:rFonts w:cs="David" w:hint="cs"/>
          <w:u w:val="single"/>
          <w:rtl/>
        </w:rPr>
        <w:t>לוין</w:t>
      </w:r>
      <w:proofErr w:type="spellEnd"/>
      <w:r w:rsidRPr="000D5C3E">
        <w:rPr>
          <w:rFonts w:cs="David" w:hint="cs"/>
          <w:u w:val="single"/>
          <w:rtl/>
        </w:rPr>
        <w:t>:</w:t>
      </w:r>
    </w:p>
    <w:p w14:paraId="5C69B65D" w14:textId="77777777" w:rsidR="000D5C3E" w:rsidRPr="000D5C3E" w:rsidRDefault="000D5C3E" w:rsidP="000D5C3E">
      <w:pPr>
        <w:bidi/>
        <w:jc w:val="both"/>
        <w:rPr>
          <w:rFonts w:cs="David" w:hint="cs"/>
          <w:rtl/>
        </w:rPr>
      </w:pPr>
    </w:p>
    <w:p w14:paraId="5E8602BF" w14:textId="77777777" w:rsidR="000D5C3E" w:rsidRPr="000D5C3E" w:rsidRDefault="000D5C3E" w:rsidP="000D5C3E">
      <w:pPr>
        <w:bidi/>
        <w:jc w:val="both"/>
        <w:rPr>
          <w:rFonts w:cs="David" w:hint="cs"/>
          <w:rtl/>
        </w:rPr>
      </w:pPr>
      <w:r w:rsidRPr="000D5C3E">
        <w:rPr>
          <w:rFonts w:cs="David" w:hint="cs"/>
          <w:rtl/>
        </w:rPr>
        <w:tab/>
        <w:t>כן. בסעיף 1 אני לא בא ואומר לו: תפתח את זה לפומבי אם שוכנעת בזה ובזה. אני אומר, אתה יכול להחליט שזה פומבי על פי שיקול דעתך המוחלט אבל אני בכל זאת ומחייב אותו לקבל איזו שהיא החלטה פוזיטיבית כדי - -</w:t>
      </w:r>
    </w:p>
    <w:p w14:paraId="562447FB" w14:textId="77777777" w:rsidR="000D5C3E" w:rsidRPr="000D5C3E" w:rsidRDefault="000D5C3E" w:rsidP="000D5C3E">
      <w:pPr>
        <w:bidi/>
        <w:jc w:val="both"/>
        <w:rPr>
          <w:rFonts w:cs="David" w:hint="cs"/>
          <w:rtl/>
        </w:rPr>
      </w:pPr>
    </w:p>
    <w:p w14:paraId="48EA45EB" w14:textId="77777777" w:rsidR="000D5C3E" w:rsidRPr="000D5C3E" w:rsidRDefault="000D5C3E" w:rsidP="000D5C3E">
      <w:pPr>
        <w:bidi/>
        <w:jc w:val="both"/>
        <w:rPr>
          <w:rFonts w:cs="David" w:hint="cs"/>
          <w:rtl/>
        </w:rPr>
      </w:pPr>
      <w:r w:rsidRPr="000D5C3E">
        <w:rPr>
          <w:rFonts w:cs="David" w:hint="cs"/>
          <w:u w:val="single"/>
          <w:rtl/>
        </w:rPr>
        <w:t>דני דנון:</w:t>
      </w:r>
    </w:p>
    <w:p w14:paraId="5E892B20" w14:textId="77777777" w:rsidR="000D5C3E" w:rsidRPr="000D5C3E" w:rsidRDefault="000D5C3E" w:rsidP="000D5C3E">
      <w:pPr>
        <w:bidi/>
        <w:jc w:val="both"/>
        <w:rPr>
          <w:rFonts w:cs="David" w:hint="cs"/>
          <w:rtl/>
        </w:rPr>
      </w:pPr>
    </w:p>
    <w:p w14:paraId="4F4853E6" w14:textId="77777777" w:rsidR="000D5C3E" w:rsidRPr="000D5C3E" w:rsidRDefault="000D5C3E" w:rsidP="000D5C3E">
      <w:pPr>
        <w:bidi/>
        <w:jc w:val="both"/>
        <w:rPr>
          <w:rFonts w:cs="David" w:hint="cs"/>
          <w:rtl/>
        </w:rPr>
      </w:pPr>
      <w:r w:rsidRPr="000D5C3E">
        <w:rPr>
          <w:rFonts w:cs="David" w:hint="cs"/>
          <w:rtl/>
        </w:rPr>
        <w:tab/>
        <w:t xml:space="preserve">עם זה אין לי בעיה אבל </w:t>
      </w:r>
      <w:proofErr w:type="spellStart"/>
      <w:r w:rsidRPr="000D5C3E">
        <w:rPr>
          <w:rFonts w:cs="David" w:hint="cs"/>
          <w:rtl/>
        </w:rPr>
        <w:t>בענין</w:t>
      </w:r>
      <w:proofErr w:type="spellEnd"/>
      <w:r w:rsidRPr="000D5C3E">
        <w:rPr>
          <w:rFonts w:cs="David" w:hint="cs"/>
          <w:rtl/>
        </w:rPr>
        <w:t xml:space="preserve"> מסוים, ספציפי, אם יש משהו פרטני שנוגע לקטין אחד, אתה יכול לעשות ישיבה סגורה אבל כשמרחיבים את זה, אני מאוד חושש.</w:t>
      </w:r>
    </w:p>
    <w:p w14:paraId="24C78043" w14:textId="77777777" w:rsidR="000D5C3E" w:rsidRPr="000D5C3E" w:rsidRDefault="000D5C3E" w:rsidP="000D5C3E">
      <w:pPr>
        <w:bidi/>
        <w:jc w:val="both"/>
        <w:rPr>
          <w:rFonts w:cs="David" w:hint="cs"/>
          <w:rtl/>
        </w:rPr>
      </w:pPr>
    </w:p>
    <w:p w14:paraId="14905EC9" w14:textId="77777777" w:rsidR="000D5C3E" w:rsidRPr="000D5C3E" w:rsidRDefault="000D5C3E" w:rsidP="000D5C3E">
      <w:pPr>
        <w:bidi/>
        <w:jc w:val="both"/>
        <w:rPr>
          <w:rFonts w:cs="David" w:hint="cs"/>
          <w:rtl/>
        </w:rPr>
      </w:pPr>
      <w:r w:rsidRPr="000D5C3E">
        <w:rPr>
          <w:rFonts w:cs="David" w:hint="cs"/>
          <w:u w:val="single"/>
          <w:rtl/>
        </w:rPr>
        <w:t xml:space="preserve">היו"ר יריב </w:t>
      </w:r>
      <w:proofErr w:type="spellStart"/>
      <w:r w:rsidRPr="000D5C3E">
        <w:rPr>
          <w:rFonts w:cs="David" w:hint="cs"/>
          <w:u w:val="single"/>
          <w:rtl/>
        </w:rPr>
        <w:t>לוין</w:t>
      </w:r>
      <w:proofErr w:type="spellEnd"/>
      <w:r w:rsidRPr="000D5C3E">
        <w:rPr>
          <w:rFonts w:cs="David" w:hint="cs"/>
          <w:u w:val="single"/>
          <w:rtl/>
        </w:rPr>
        <w:t>:</w:t>
      </w:r>
    </w:p>
    <w:p w14:paraId="019113B3" w14:textId="77777777" w:rsidR="000D5C3E" w:rsidRPr="000D5C3E" w:rsidRDefault="000D5C3E" w:rsidP="000D5C3E">
      <w:pPr>
        <w:bidi/>
        <w:jc w:val="both"/>
        <w:rPr>
          <w:rFonts w:cs="David" w:hint="cs"/>
          <w:rtl/>
        </w:rPr>
      </w:pPr>
    </w:p>
    <w:p w14:paraId="35AD62DD" w14:textId="77777777" w:rsidR="000D5C3E" w:rsidRPr="000D5C3E" w:rsidRDefault="000D5C3E" w:rsidP="000D5C3E">
      <w:pPr>
        <w:bidi/>
        <w:jc w:val="both"/>
        <w:rPr>
          <w:rFonts w:cs="David" w:hint="cs"/>
          <w:rtl/>
        </w:rPr>
      </w:pPr>
      <w:r w:rsidRPr="000D5C3E">
        <w:rPr>
          <w:rFonts w:cs="David" w:hint="cs"/>
          <w:rtl/>
        </w:rPr>
        <w:tab/>
        <w:t>עיגון של מה שהם עושים לפי החוק כרגע, 106, איזו שהיא המלצה שהיא לא במסגרת התקנון אלא תשומת לב באיזה שהוא מכתב. יש גם נושאים נוספים - -</w:t>
      </w:r>
    </w:p>
    <w:p w14:paraId="57B691E6" w14:textId="77777777" w:rsidR="000D5C3E" w:rsidRPr="000D5C3E" w:rsidRDefault="000D5C3E" w:rsidP="000D5C3E">
      <w:pPr>
        <w:bidi/>
        <w:jc w:val="both"/>
        <w:rPr>
          <w:rFonts w:cs="David" w:hint="cs"/>
          <w:rtl/>
        </w:rPr>
      </w:pPr>
    </w:p>
    <w:p w14:paraId="12081327" w14:textId="77777777" w:rsidR="000D5C3E" w:rsidRPr="000D5C3E" w:rsidRDefault="000D5C3E" w:rsidP="000D5C3E">
      <w:pPr>
        <w:bidi/>
        <w:jc w:val="both"/>
        <w:rPr>
          <w:rFonts w:cs="David" w:hint="cs"/>
          <w:rtl/>
        </w:rPr>
      </w:pPr>
      <w:r w:rsidRPr="000D5C3E">
        <w:rPr>
          <w:rFonts w:cs="David" w:hint="cs"/>
          <w:u w:val="single"/>
          <w:rtl/>
        </w:rPr>
        <w:t>זבולון אורלב:</w:t>
      </w:r>
    </w:p>
    <w:p w14:paraId="5AD3768A" w14:textId="77777777" w:rsidR="000D5C3E" w:rsidRPr="000D5C3E" w:rsidRDefault="000D5C3E" w:rsidP="000D5C3E">
      <w:pPr>
        <w:bidi/>
        <w:jc w:val="both"/>
        <w:rPr>
          <w:rFonts w:cs="David" w:hint="cs"/>
          <w:rtl/>
        </w:rPr>
      </w:pPr>
    </w:p>
    <w:p w14:paraId="7D776EE3" w14:textId="77777777" w:rsidR="000D5C3E" w:rsidRPr="000D5C3E" w:rsidRDefault="000D5C3E" w:rsidP="000D5C3E">
      <w:pPr>
        <w:bidi/>
        <w:jc w:val="both"/>
        <w:rPr>
          <w:rFonts w:cs="David" w:hint="cs"/>
          <w:rtl/>
        </w:rPr>
      </w:pPr>
      <w:r w:rsidRPr="000D5C3E">
        <w:rPr>
          <w:rFonts w:cs="David" w:hint="cs"/>
          <w:rtl/>
        </w:rPr>
        <w:tab/>
        <w:t>מה זה תשומת לב באמצעות מכתב, לא הבנתי.</w:t>
      </w:r>
    </w:p>
    <w:p w14:paraId="69E5E3BD" w14:textId="77777777" w:rsidR="000D5C3E" w:rsidRPr="000D5C3E" w:rsidRDefault="000D5C3E" w:rsidP="000D5C3E">
      <w:pPr>
        <w:bidi/>
        <w:jc w:val="both"/>
        <w:rPr>
          <w:rFonts w:cs="David" w:hint="cs"/>
          <w:rtl/>
        </w:rPr>
      </w:pPr>
    </w:p>
    <w:p w14:paraId="335EAB71" w14:textId="77777777" w:rsidR="000D5C3E" w:rsidRPr="000D5C3E" w:rsidRDefault="000D5C3E" w:rsidP="000D5C3E">
      <w:pPr>
        <w:bidi/>
        <w:jc w:val="both"/>
        <w:rPr>
          <w:rFonts w:cs="David" w:hint="cs"/>
          <w:rtl/>
        </w:rPr>
      </w:pPr>
      <w:r w:rsidRPr="000D5C3E">
        <w:rPr>
          <w:rFonts w:cs="David" w:hint="cs"/>
          <w:u w:val="single"/>
          <w:rtl/>
        </w:rPr>
        <w:t xml:space="preserve">היו"ר יריב </w:t>
      </w:r>
      <w:proofErr w:type="spellStart"/>
      <w:r w:rsidRPr="000D5C3E">
        <w:rPr>
          <w:rFonts w:cs="David" w:hint="cs"/>
          <w:u w:val="single"/>
          <w:rtl/>
        </w:rPr>
        <w:t>לוין</w:t>
      </w:r>
      <w:proofErr w:type="spellEnd"/>
      <w:r w:rsidRPr="000D5C3E">
        <w:rPr>
          <w:rFonts w:cs="David" w:hint="cs"/>
          <w:u w:val="single"/>
          <w:rtl/>
        </w:rPr>
        <w:t>:</w:t>
      </w:r>
    </w:p>
    <w:p w14:paraId="51E3E976" w14:textId="77777777" w:rsidR="000D5C3E" w:rsidRPr="000D5C3E" w:rsidRDefault="000D5C3E" w:rsidP="000D5C3E">
      <w:pPr>
        <w:bidi/>
        <w:jc w:val="both"/>
        <w:rPr>
          <w:rFonts w:cs="David" w:hint="cs"/>
          <w:rtl/>
        </w:rPr>
      </w:pPr>
    </w:p>
    <w:p w14:paraId="2F8044C9" w14:textId="77777777" w:rsidR="000D5C3E" w:rsidRPr="000D5C3E" w:rsidRDefault="000D5C3E" w:rsidP="000D5C3E">
      <w:pPr>
        <w:bidi/>
        <w:jc w:val="both"/>
        <w:rPr>
          <w:rFonts w:cs="David" w:hint="cs"/>
          <w:rtl/>
        </w:rPr>
      </w:pPr>
      <w:r w:rsidRPr="000D5C3E">
        <w:rPr>
          <w:rFonts w:cs="David" w:hint="cs"/>
          <w:rtl/>
        </w:rPr>
        <w:tab/>
        <w:t>אנחנו יכולים להוציא מכתב לראשי הוועדות שבו אנחנו כותבים שאנחנו מבקשים להסב את תשומת לבם שהתקיים דיון כזה, עלו הנקודות האלה, שזה יהיה אל מול עיניהם. איך אומרים? - -</w:t>
      </w:r>
    </w:p>
    <w:p w14:paraId="66DBA297" w14:textId="77777777" w:rsidR="000D5C3E" w:rsidRPr="000D5C3E" w:rsidRDefault="000D5C3E" w:rsidP="000D5C3E">
      <w:pPr>
        <w:bidi/>
        <w:jc w:val="both"/>
        <w:rPr>
          <w:rFonts w:cs="David" w:hint="cs"/>
          <w:rtl/>
        </w:rPr>
      </w:pPr>
    </w:p>
    <w:p w14:paraId="12F97750" w14:textId="77777777" w:rsidR="000D5C3E" w:rsidRPr="000D5C3E" w:rsidRDefault="000D5C3E" w:rsidP="000D5C3E">
      <w:pPr>
        <w:bidi/>
        <w:jc w:val="both"/>
        <w:rPr>
          <w:rFonts w:cs="David" w:hint="cs"/>
          <w:rtl/>
        </w:rPr>
      </w:pPr>
      <w:r w:rsidRPr="000D5C3E">
        <w:rPr>
          <w:rFonts w:cs="David" w:hint="cs"/>
          <w:u w:val="single"/>
          <w:rtl/>
        </w:rPr>
        <w:t>מזכיר הכנסת אייל ינון:</w:t>
      </w:r>
    </w:p>
    <w:p w14:paraId="07630697" w14:textId="77777777" w:rsidR="000D5C3E" w:rsidRPr="000D5C3E" w:rsidRDefault="000D5C3E" w:rsidP="000D5C3E">
      <w:pPr>
        <w:bidi/>
        <w:jc w:val="both"/>
        <w:rPr>
          <w:rFonts w:cs="David" w:hint="cs"/>
          <w:rtl/>
        </w:rPr>
      </w:pPr>
    </w:p>
    <w:p w14:paraId="7D00901D" w14:textId="77777777" w:rsidR="000D5C3E" w:rsidRPr="000D5C3E" w:rsidRDefault="000D5C3E" w:rsidP="000D5C3E">
      <w:pPr>
        <w:bidi/>
        <w:jc w:val="both"/>
        <w:rPr>
          <w:rFonts w:cs="David" w:hint="cs"/>
          <w:rtl/>
        </w:rPr>
      </w:pPr>
      <w:r w:rsidRPr="000D5C3E">
        <w:rPr>
          <w:rFonts w:cs="David" w:hint="cs"/>
          <w:rtl/>
        </w:rPr>
        <w:tab/>
        <w:t xml:space="preserve">אתה גם צריך להודיע להם אם אתה מקבל את הסעיף הראשון, אתה צריך להודיע להם על שינוי כללי המשחק בישיבות האלה כי זה הופך את הכלל הרגיל שלנו. היום ברירת המחדל היא </w:t>
      </w:r>
      <w:proofErr w:type="spellStart"/>
      <w:r w:rsidRPr="000D5C3E">
        <w:rPr>
          <w:rFonts w:cs="David" w:hint="cs"/>
          <w:rtl/>
        </w:rPr>
        <w:t>שהכל</w:t>
      </w:r>
      <w:proofErr w:type="spellEnd"/>
      <w:r w:rsidRPr="000D5C3E">
        <w:rPr>
          <w:rFonts w:cs="David" w:hint="cs"/>
          <w:rtl/>
        </w:rPr>
        <w:t xml:space="preserve"> פתוח, פה אם יש קטין </w:t>
      </w:r>
      <w:r w:rsidRPr="000D5C3E">
        <w:rPr>
          <w:rFonts w:cs="David"/>
          <w:rtl/>
        </w:rPr>
        <w:t>–</w:t>
      </w:r>
      <w:r w:rsidRPr="000D5C3E">
        <w:rPr>
          <w:rFonts w:cs="David" w:hint="cs"/>
          <w:rtl/>
        </w:rPr>
        <w:t xml:space="preserve"> זה סגור.</w:t>
      </w:r>
    </w:p>
    <w:p w14:paraId="19A5B0C2" w14:textId="77777777" w:rsidR="000D5C3E" w:rsidRPr="000D5C3E" w:rsidRDefault="000D5C3E" w:rsidP="000D5C3E">
      <w:pPr>
        <w:bidi/>
        <w:jc w:val="both"/>
        <w:rPr>
          <w:rFonts w:cs="David" w:hint="cs"/>
          <w:rtl/>
        </w:rPr>
      </w:pPr>
    </w:p>
    <w:p w14:paraId="047ABEA6" w14:textId="77777777" w:rsidR="000D5C3E" w:rsidRPr="000D5C3E" w:rsidRDefault="000D5C3E" w:rsidP="000D5C3E">
      <w:pPr>
        <w:bidi/>
        <w:jc w:val="both"/>
        <w:rPr>
          <w:rFonts w:cs="David" w:hint="cs"/>
          <w:rtl/>
        </w:rPr>
      </w:pPr>
      <w:r w:rsidRPr="000D5C3E">
        <w:rPr>
          <w:rFonts w:cs="David" w:hint="cs"/>
          <w:u w:val="single"/>
          <w:rtl/>
        </w:rPr>
        <w:t xml:space="preserve">היו"ר יריב </w:t>
      </w:r>
      <w:proofErr w:type="spellStart"/>
      <w:r w:rsidRPr="000D5C3E">
        <w:rPr>
          <w:rFonts w:cs="David" w:hint="cs"/>
          <w:u w:val="single"/>
          <w:rtl/>
        </w:rPr>
        <w:t>לוין</w:t>
      </w:r>
      <w:proofErr w:type="spellEnd"/>
      <w:r w:rsidRPr="000D5C3E">
        <w:rPr>
          <w:rFonts w:cs="David" w:hint="cs"/>
          <w:u w:val="single"/>
          <w:rtl/>
        </w:rPr>
        <w:t>:</w:t>
      </w:r>
    </w:p>
    <w:p w14:paraId="73F0944F" w14:textId="77777777" w:rsidR="000D5C3E" w:rsidRPr="000D5C3E" w:rsidRDefault="000D5C3E" w:rsidP="000D5C3E">
      <w:pPr>
        <w:bidi/>
        <w:jc w:val="both"/>
        <w:rPr>
          <w:rFonts w:cs="David" w:hint="cs"/>
          <w:rtl/>
        </w:rPr>
      </w:pPr>
    </w:p>
    <w:p w14:paraId="6F7688C4" w14:textId="77777777" w:rsidR="000D5C3E" w:rsidRPr="000D5C3E" w:rsidRDefault="000D5C3E" w:rsidP="000D5C3E">
      <w:pPr>
        <w:bidi/>
        <w:jc w:val="both"/>
        <w:rPr>
          <w:rFonts w:cs="David" w:hint="cs"/>
          <w:rtl/>
        </w:rPr>
      </w:pPr>
      <w:r w:rsidRPr="000D5C3E">
        <w:rPr>
          <w:rFonts w:cs="David" w:hint="cs"/>
          <w:rtl/>
        </w:rPr>
        <w:tab/>
        <w:t>מנהלי הוועדות, הרי אם נטיל את האחריות ובהנחה שנכניס את זה לתקנון, נטיל עליהם אחריות לוודא שהורה או אפוטרופוס הביע את ההסכמה, מנהלי הוועדות צריכים להיערך לזה. לפעמים מגיעים 20 - -</w:t>
      </w:r>
    </w:p>
    <w:p w14:paraId="3169C0F6" w14:textId="77777777" w:rsidR="000D5C3E" w:rsidRPr="000D5C3E" w:rsidRDefault="000D5C3E" w:rsidP="000D5C3E">
      <w:pPr>
        <w:bidi/>
        <w:jc w:val="both"/>
        <w:rPr>
          <w:rFonts w:cs="David" w:hint="cs"/>
          <w:rtl/>
        </w:rPr>
      </w:pPr>
    </w:p>
    <w:p w14:paraId="411C7DA6" w14:textId="77777777" w:rsidR="000D5C3E" w:rsidRPr="000D5C3E" w:rsidRDefault="000D5C3E" w:rsidP="000D5C3E">
      <w:pPr>
        <w:bidi/>
        <w:jc w:val="both"/>
        <w:rPr>
          <w:rFonts w:cs="David" w:hint="cs"/>
          <w:rtl/>
        </w:rPr>
      </w:pPr>
      <w:r w:rsidRPr="000D5C3E">
        <w:rPr>
          <w:rFonts w:cs="David" w:hint="cs"/>
          <w:u w:val="single"/>
          <w:rtl/>
        </w:rPr>
        <w:t xml:space="preserve">שלומית </w:t>
      </w:r>
      <w:proofErr w:type="spellStart"/>
      <w:r w:rsidRPr="000D5C3E">
        <w:rPr>
          <w:rFonts w:cs="David" w:hint="cs"/>
          <w:u w:val="single"/>
          <w:rtl/>
        </w:rPr>
        <w:t>אבינח</w:t>
      </w:r>
      <w:proofErr w:type="spellEnd"/>
      <w:r w:rsidRPr="000D5C3E">
        <w:rPr>
          <w:rFonts w:cs="David" w:hint="cs"/>
          <w:u w:val="single"/>
          <w:rtl/>
        </w:rPr>
        <w:t>:</w:t>
      </w:r>
    </w:p>
    <w:p w14:paraId="7D0D32CD" w14:textId="77777777" w:rsidR="000D5C3E" w:rsidRPr="000D5C3E" w:rsidRDefault="000D5C3E" w:rsidP="000D5C3E">
      <w:pPr>
        <w:bidi/>
        <w:jc w:val="both"/>
        <w:rPr>
          <w:rFonts w:cs="David" w:hint="cs"/>
          <w:rtl/>
        </w:rPr>
      </w:pPr>
    </w:p>
    <w:p w14:paraId="7E62D915" w14:textId="77777777" w:rsidR="000D5C3E" w:rsidRPr="000D5C3E" w:rsidRDefault="000D5C3E" w:rsidP="000D5C3E">
      <w:pPr>
        <w:bidi/>
        <w:jc w:val="both"/>
        <w:rPr>
          <w:rFonts w:cs="David" w:hint="cs"/>
          <w:rtl/>
        </w:rPr>
      </w:pPr>
      <w:r w:rsidRPr="000D5C3E">
        <w:rPr>
          <w:rFonts w:cs="David" w:hint="cs"/>
          <w:rtl/>
        </w:rPr>
        <w:tab/>
        <w:t>אני מנהלת הוועדה לפניות הציבור ואני נתקלת בהרבה ציבור פונים. לגבי הסוגיה שהעלה חבר הכנסת מיכאלי, יש מקרים שהורים רוצים להביא ילדים נכים להרשים את משרד הבריאות וביטוח לאומי. אין לי שום הוראות לזה וכשהם פונים אני אומרת שזה מסורבל ומבקשת מההורים להציג את הדברים כי חבל לטלטל את הילד. אני אומרת שזה גם מעמד לא נעים ואז ההורה אומר: אני הורה, אני רוצה. אני אומרת לו שזה לשיקול דעתו ובכל מקרה, אין שום הנחיות ואני חושבת שכן צריכות לצאת הנחיות מסוימות. לגבי הצד השני, למשל השידור בערוץ 99 שזה פומבי והילד מדבר, אני יודעת שכשמראים קטין בטלוויזיה הפנים שלו מטושטשות. פניתי לגיורא לגבי ישיבה שהיתה לי השבוע של 60 מוזמנים, 60 תלמידים מ-12 בתי ספר, חלקם גם דיברו. שאלתי אם אני צריכה אישור הורים כי משודר בשידור חי. גיורא אמר שאין מדיניות על זה ולא ידע מה להגיד לי, אמר שאעשה מה שאני חושבת. אז באמת הגדלתי ראש וביקשתי את זה אבל אני חושבת שצריכות להיות הנחיות לגבי זה, בפרט שזה לא שהמצלמה נכנסת ויוצאת אלא התלמיד מדבר ומציג את הכרזה וכל המצלמות עליו.</w:t>
      </w:r>
    </w:p>
    <w:p w14:paraId="312EE926" w14:textId="77777777" w:rsidR="000D5C3E" w:rsidRPr="000D5C3E" w:rsidRDefault="000D5C3E" w:rsidP="000D5C3E">
      <w:pPr>
        <w:bidi/>
        <w:jc w:val="both"/>
        <w:rPr>
          <w:rFonts w:cs="David" w:hint="cs"/>
          <w:rtl/>
        </w:rPr>
      </w:pPr>
    </w:p>
    <w:p w14:paraId="6FB32DA5" w14:textId="77777777" w:rsidR="000D5C3E" w:rsidRPr="000D5C3E" w:rsidRDefault="000D5C3E" w:rsidP="000D5C3E">
      <w:pPr>
        <w:bidi/>
        <w:jc w:val="both"/>
        <w:rPr>
          <w:rFonts w:cs="David" w:hint="cs"/>
          <w:rtl/>
        </w:rPr>
      </w:pPr>
      <w:r w:rsidRPr="000D5C3E">
        <w:rPr>
          <w:rFonts w:cs="David" w:hint="cs"/>
          <w:rtl/>
        </w:rPr>
        <w:tab/>
        <w:t xml:space="preserve">אני חושבת שצריך להיות מכתב אזהרה מול קצין הכנסת. היום הנוהל הוא שכל קטין שמגיע מתחת לגיל 18, מנהל הוועדה צריך להיות אחראי עליו. כלומר, ברגע שהסדרנו את </w:t>
      </w:r>
      <w:proofErr w:type="spellStart"/>
      <w:r w:rsidRPr="000D5C3E">
        <w:rPr>
          <w:rFonts w:cs="David" w:hint="cs"/>
          <w:rtl/>
        </w:rPr>
        <w:t>הכל</w:t>
      </w:r>
      <w:proofErr w:type="spellEnd"/>
      <w:r w:rsidRPr="000D5C3E">
        <w:rPr>
          <w:rFonts w:cs="David" w:hint="cs"/>
          <w:rtl/>
        </w:rPr>
        <w:t xml:space="preserve"> </w:t>
      </w:r>
      <w:proofErr w:type="spellStart"/>
      <w:r w:rsidRPr="000D5C3E">
        <w:rPr>
          <w:rFonts w:cs="David" w:hint="cs"/>
          <w:rtl/>
        </w:rPr>
        <w:t>המסופנית</w:t>
      </w:r>
      <w:proofErr w:type="spellEnd"/>
      <w:r w:rsidRPr="000D5C3E">
        <w:rPr>
          <w:rFonts w:cs="David" w:hint="cs"/>
          <w:rtl/>
        </w:rPr>
        <w:t xml:space="preserve"> </w:t>
      </w:r>
      <w:proofErr w:type="spellStart"/>
      <w:r w:rsidRPr="000D5C3E">
        <w:rPr>
          <w:rFonts w:cs="David" w:hint="cs"/>
          <w:rtl/>
        </w:rPr>
        <w:t>ב"פולומבו</w:t>
      </w:r>
      <w:proofErr w:type="spellEnd"/>
      <w:r w:rsidRPr="000D5C3E">
        <w:rPr>
          <w:rFonts w:cs="David" w:hint="cs"/>
          <w:rtl/>
        </w:rPr>
        <w:t>" שולחת פקס למנהלת הוועדה שהיא צריכה לאשר את הכניסה, קוראים לזה "נטילת אחריות". באותה ישיבה היו 60 תלמידים וגם כך היתה בעיה מאוד גדולה לארגן את זה, אבל השאלה אם קטין לא מגיע עם ההורה שלו או עם המנהל או ההורה, השאלה אם המורה או המנהל לא צריכים לקחת אחריות? למה אני, כמנהלת ועדה? זה גם מסרבל, לקראת הכניסה לכנסת זה מעכב ולמה להטיל את זה על מנהלי הוועדות?</w:t>
      </w:r>
    </w:p>
    <w:p w14:paraId="47EB00C9" w14:textId="77777777" w:rsidR="000D5C3E" w:rsidRPr="000D5C3E" w:rsidRDefault="000D5C3E" w:rsidP="000D5C3E">
      <w:pPr>
        <w:bidi/>
        <w:jc w:val="both"/>
        <w:rPr>
          <w:rFonts w:cs="David" w:hint="cs"/>
          <w:rtl/>
        </w:rPr>
      </w:pPr>
    </w:p>
    <w:p w14:paraId="1D8A03F3" w14:textId="77777777" w:rsidR="000D5C3E" w:rsidRPr="000D5C3E" w:rsidRDefault="000D5C3E" w:rsidP="000D5C3E">
      <w:pPr>
        <w:bidi/>
        <w:jc w:val="both"/>
        <w:rPr>
          <w:rFonts w:cs="David" w:hint="cs"/>
          <w:rtl/>
        </w:rPr>
      </w:pPr>
      <w:r w:rsidRPr="000D5C3E">
        <w:rPr>
          <w:rFonts w:cs="David" w:hint="cs"/>
          <w:u w:val="single"/>
          <w:rtl/>
        </w:rPr>
        <w:t xml:space="preserve">היו"ר יריב </w:t>
      </w:r>
      <w:proofErr w:type="spellStart"/>
      <w:r w:rsidRPr="000D5C3E">
        <w:rPr>
          <w:rFonts w:cs="David" w:hint="cs"/>
          <w:u w:val="single"/>
          <w:rtl/>
        </w:rPr>
        <w:t>לוין</w:t>
      </w:r>
      <w:proofErr w:type="spellEnd"/>
      <w:r w:rsidRPr="000D5C3E">
        <w:rPr>
          <w:rFonts w:cs="David" w:hint="cs"/>
          <w:u w:val="single"/>
          <w:rtl/>
        </w:rPr>
        <w:t>:</w:t>
      </w:r>
    </w:p>
    <w:p w14:paraId="52C64E74" w14:textId="77777777" w:rsidR="000D5C3E" w:rsidRPr="000D5C3E" w:rsidRDefault="000D5C3E" w:rsidP="000D5C3E">
      <w:pPr>
        <w:bidi/>
        <w:jc w:val="both"/>
        <w:rPr>
          <w:rFonts w:cs="David" w:hint="cs"/>
          <w:rtl/>
        </w:rPr>
      </w:pPr>
    </w:p>
    <w:p w14:paraId="1CBC956E" w14:textId="77777777" w:rsidR="000D5C3E" w:rsidRPr="000D5C3E" w:rsidRDefault="000D5C3E" w:rsidP="000D5C3E">
      <w:pPr>
        <w:bidi/>
        <w:jc w:val="both"/>
        <w:rPr>
          <w:rFonts w:cs="David" w:hint="cs"/>
          <w:rtl/>
        </w:rPr>
      </w:pPr>
      <w:r w:rsidRPr="000D5C3E">
        <w:rPr>
          <w:rFonts w:cs="David" w:hint="cs"/>
          <w:rtl/>
        </w:rPr>
        <w:tab/>
        <w:t xml:space="preserve">אני מציע שבסוגיה הזאת אנחנו נקיים דיון עם הקצין ועם המנכ"ל, כי נדמה לי שהיא פחות תקנונית והיא יותר </w:t>
      </w:r>
      <w:proofErr w:type="spellStart"/>
      <w:r w:rsidRPr="000D5C3E">
        <w:rPr>
          <w:rFonts w:cs="David" w:hint="cs"/>
          <w:rtl/>
        </w:rPr>
        <w:t>בענין</w:t>
      </w:r>
      <w:proofErr w:type="spellEnd"/>
      <w:r w:rsidRPr="000D5C3E">
        <w:rPr>
          <w:rFonts w:cs="David" w:hint="cs"/>
          <w:rtl/>
        </w:rPr>
        <w:t xml:space="preserve"> נוהל שצריך להסדיר אותו כי הבעיה הזאת קיימת. אגב, היא קיימת גם כאשר הבן שלי מגיע אז העוזרת שלי צריכה לקחת עליו אחריות .כלומר, יש פה איזה שהוא תהליך שצריך לראות איך מסדירים אותו. </w:t>
      </w:r>
    </w:p>
    <w:p w14:paraId="09BD55E9" w14:textId="77777777" w:rsidR="000D5C3E" w:rsidRPr="000D5C3E" w:rsidRDefault="000D5C3E" w:rsidP="000D5C3E">
      <w:pPr>
        <w:bidi/>
        <w:jc w:val="both"/>
        <w:rPr>
          <w:rFonts w:cs="David" w:hint="cs"/>
          <w:rtl/>
        </w:rPr>
      </w:pPr>
    </w:p>
    <w:p w14:paraId="3F9580EB" w14:textId="77777777" w:rsidR="000D5C3E" w:rsidRPr="000D5C3E" w:rsidRDefault="000D5C3E" w:rsidP="000D5C3E">
      <w:pPr>
        <w:bidi/>
        <w:jc w:val="both"/>
        <w:rPr>
          <w:rFonts w:cs="David" w:hint="cs"/>
          <w:rtl/>
        </w:rPr>
      </w:pPr>
      <w:r w:rsidRPr="000D5C3E">
        <w:rPr>
          <w:rFonts w:cs="David" w:hint="cs"/>
          <w:rtl/>
        </w:rPr>
        <w:tab/>
        <w:t>אני רוצה לשאול אותך מהזווית של מנהלת הוועדה - -</w:t>
      </w:r>
    </w:p>
    <w:p w14:paraId="657F96D4" w14:textId="77777777" w:rsidR="000D5C3E" w:rsidRPr="000D5C3E" w:rsidRDefault="000D5C3E" w:rsidP="000D5C3E">
      <w:pPr>
        <w:bidi/>
        <w:jc w:val="both"/>
        <w:rPr>
          <w:rFonts w:cs="David" w:hint="cs"/>
          <w:rtl/>
        </w:rPr>
      </w:pPr>
    </w:p>
    <w:p w14:paraId="6ACA2C96" w14:textId="77777777" w:rsidR="000D5C3E" w:rsidRPr="000D5C3E" w:rsidRDefault="000D5C3E" w:rsidP="000D5C3E">
      <w:pPr>
        <w:bidi/>
        <w:jc w:val="both"/>
        <w:rPr>
          <w:rFonts w:cs="David" w:hint="cs"/>
          <w:rtl/>
        </w:rPr>
      </w:pPr>
      <w:r w:rsidRPr="000D5C3E">
        <w:rPr>
          <w:rFonts w:cs="David" w:hint="cs"/>
          <w:u w:val="single"/>
          <w:rtl/>
        </w:rPr>
        <w:t>קריאה:</w:t>
      </w:r>
    </w:p>
    <w:p w14:paraId="691D7412" w14:textId="77777777" w:rsidR="000D5C3E" w:rsidRPr="000D5C3E" w:rsidRDefault="000D5C3E" w:rsidP="000D5C3E">
      <w:pPr>
        <w:bidi/>
        <w:jc w:val="both"/>
        <w:rPr>
          <w:rFonts w:cs="David" w:hint="cs"/>
          <w:rtl/>
        </w:rPr>
      </w:pPr>
      <w:r w:rsidRPr="000D5C3E">
        <w:rPr>
          <w:rFonts w:cs="David" w:hint="cs"/>
          <w:rtl/>
        </w:rPr>
        <w:tab/>
      </w:r>
    </w:p>
    <w:p w14:paraId="29FAC0DD" w14:textId="77777777" w:rsidR="000D5C3E" w:rsidRPr="000D5C3E" w:rsidRDefault="000D5C3E" w:rsidP="000D5C3E">
      <w:pPr>
        <w:numPr>
          <w:ilvl w:val="0"/>
          <w:numId w:val="1"/>
        </w:numPr>
        <w:overflowPunct w:val="0"/>
        <w:autoSpaceDE w:val="0"/>
        <w:autoSpaceDN w:val="0"/>
        <w:bidi/>
        <w:adjustRightInd w:val="0"/>
        <w:jc w:val="both"/>
        <w:textAlignment w:val="baseline"/>
        <w:rPr>
          <w:rFonts w:cs="David" w:hint="cs"/>
          <w:rtl/>
        </w:rPr>
      </w:pPr>
      <w:r w:rsidRPr="000D5C3E">
        <w:rPr>
          <w:rFonts w:cs="David" w:hint="cs"/>
          <w:rtl/>
        </w:rPr>
        <w:t>- -</w:t>
      </w:r>
    </w:p>
    <w:p w14:paraId="13C5AE76" w14:textId="77777777" w:rsidR="000D5C3E" w:rsidRPr="000D5C3E" w:rsidRDefault="000D5C3E" w:rsidP="000D5C3E">
      <w:pPr>
        <w:bidi/>
        <w:jc w:val="both"/>
        <w:rPr>
          <w:rFonts w:cs="David" w:hint="cs"/>
          <w:rtl/>
        </w:rPr>
      </w:pPr>
    </w:p>
    <w:p w14:paraId="21C2A5FB" w14:textId="77777777" w:rsidR="000D5C3E" w:rsidRPr="000D5C3E" w:rsidRDefault="000D5C3E" w:rsidP="000D5C3E">
      <w:pPr>
        <w:bidi/>
        <w:jc w:val="both"/>
        <w:rPr>
          <w:rFonts w:cs="David" w:hint="cs"/>
          <w:rtl/>
        </w:rPr>
      </w:pPr>
      <w:r w:rsidRPr="000D5C3E">
        <w:rPr>
          <w:rFonts w:cs="David" w:hint="cs"/>
          <w:u w:val="single"/>
          <w:rtl/>
        </w:rPr>
        <w:t xml:space="preserve">היו"ר יריב </w:t>
      </w:r>
      <w:proofErr w:type="spellStart"/>
      <w:r w:rsidRPr="000D5C3E">
        <w:rPr>
          <w:rFonts w:cs="David" w:hint="cs"/>
          <w:u w:val="single"/>
          <w:rtl/>
        </w:rPr>
        <w:t>לוין</w:t>
      </w:r>
      <w:proofErr w:type="spellEnd"/>
      <w:r w:rsidRPr="000D5C3E">
        <w:rPr>
          <w:rFonts w:cs="David" w:hint="cs"/>
          <w:u w:val="single"/>
          <w:rtl/>
        </w:rPr>
        <w:t>:</w:t>
      </w:r>
    </w:p>
    <w:p w14:paraId="4366621A" w14:textId="77777777" w:rsidR="000D5C3E" w:rsidRPr="000D5C3E" w:rsidRDefault="000D5C3E" w:rsidP="000D5C3E">
      <w:pPr>
        <w:bidi/>
        <w:jc w:val="both"/>
        <w:rPr>
          <w:rFonts w:cs="David" w:hint="cs"/>
          <w:rtl/>
        </w:rPr>
      </w:pPr>
    </w:p>
    <w:p w14:paraId="49CE6A11" w14:textId="77777777" w:rsidR="000D5C3E" w:rsidRPr="000D5C3E" w:rsidRDefault="000D5C3E" w:rsidP="000D5C3E">
      <w:pPr>
        <w:bidi/>
        <w:jc w:val="both"/>
        <w:rPr>
          <w:rFonts w:cs="David" w:hint="cs"/>
          <w:rtl/>
        </w:rPr>
      </w:pPr>
      <w:r w:rsidRPr="000D5C3E">
        <w:rPr>
          <w:rFonts w:cs="David" w:hint="cs"/>
          <w:rtl/>
        </w:rPr>
        <w:tab/>
        <w:t xml:space="preserve">לקראת פסח אנחנו חוזרים לימים של משה רבנו עם </w:t>
      </w:r>
      <w:proofErr w:type="spellStart"/>
      <w:r w:rsidRPr="000D5C3E">
        <w:rPr>
          <w:rFonts w:cs="David" w:hint="cs"/>
          <w:rtl/>
        </w:rPr>
        <w:t>הענין</w:t>
      </w:r>
      <w:proofErr w:type="spellEnd"/>
      <w:r w:rsidRPr="000D5C3E">
        <w:rPr>
          <w:rFonts w:cs="David" w:hint="cs"/>
          <w:rtl/>
        </w:rPr>
        <w:t xml:space="preserve"> הזה... </w:t>
      </w:r>
    </w:p>
    <w:p w14:paraId="0EC7FA3A" w14:textId="77777777" w:rsidR="000D5C3E" w:rsidRPr="000D5C3E" w:rsidRDefault="000D5C3E" w:rsidP="000D5C3E">
      <w:pPr>
        <w:bidi/>
        <w:jc w:val="both"/>
        <w:rPr>
          <w:rFonts w:cs="David" w:hint="cs"/>
          <w:rtl/>
        </w:rPr>
      </w:pPr>
    </w:p>
    <w:p w14:paraId="28D733B3" w14:textId="77777777" w:rsidR="000D5C3E" w:rsidRPr="000D5C3E" w:rsidRDefault="000D5C3E" w:rsidP="000D5C3E">
      <w:pPr>
        <w:bidi/>
        <w:ind w:firstLine="567"/>
        <w:jc w:val="both"/>
        <w:rPr>
          <w:rFonts w:cs="David" w:hint="cs"/>
          <w:rtl/>
        </w:rPr>
      </w:pPr>
      <w:r w:rsidRPr="000D5C3E">
        <w:rPr>
          <w:rFonts w:cs="David" w:hint="cs"/>
          <w:rtl/>
        </w:rPr>
        <w:t>אני רוצה לשאול אותך עוד שאלה אחת, על פי ניסיונך: בהנחה שבצורה כזאת או אחרת אנחנו מעגנים את ההוראה שנמצאת ב-(ב)(1), בצד הטכני, זה נושא שלהבנתך צריך להיות מוטל על מנהלי הוועדות?</w:t>
      </w:r>
    </w:p>
    <w:p w14:paraId="62E72F72" w14:textId="77777777" w:rsidR="000D5C3E" w:rsidRPr="000D5C3E" w:rsidRDefault="000D5C3E" w:rsidP="000D5C3E">
      <w:pPr>
        <w:bidi/>
        <w:jc w:val="both"/>
        <w:rPr>
          <w:rFonts w:cs="David" w:hint="cs"/>
          <w:rtl/>
        </w:rPr>
      </w:pPr>
    </w:p>
    <w:p w14:paraId="5A1404F3" w14:textId="77777777" w:rsidR="000D5C3E" w:rsidRPr="000D5C3E" w:rsidRDefault="000D5C3E" w:rsidP="000D5C3E">
      <w:pPr>
        <w:bidi/>
        <w:jc w:val="both"/>
        <w:rPr>
          <w:rFonts w:cs="David" w:hint="cs"/>
          <w:rtl/>
        </w:rPr>
      </w:pPr>
      <w:r w:rsidRPr="000D5C3E">
        <w:rPr>
          <w:rFonts w:cs="David" w:hint="cs"/>
          <w:u w:val="single"/>
          <w:rtl/>
        </w:rPr>
        <w:t xml:space="preserve">שלומית </w:t>
      </w:r>
      <w:proofErr w:type="spellStart"/>
      <w:r w:rsidRPr="000D5C3E">
        <w:rPr>
          <w:rFonts w:cs="David" w:hint="cs"/>
          <w:u w:val="single"/>
          <w:rtl/>
        </w:rPr>
        <w:t>אבינח</w:t>
      </w:r>
      <w:proofErr w:type="spellEnd"/>
      <w:r w:rsidRPr="000D5C3E">
        <w:rPr>
          <w:rFonts w:cs="David" w:hint="cs"/>
          <w:u w:val="single"/>
          <w:rtl/>
        </w:rPr>
        <w:t>:</w:t>
      </w:r>
    </w:p>
    <w:p w14:paraId="4D0EC4A1" w14:textId="77777777" w:rsidR="000D5C3E" w:rsidRPr="000D5C3E" w:rsidRDefault="000D5C3E" w:rsidP="000D5C3E">
      <w:pPr>
        <w:bidi/>
        <w:jc w:val="both"/>
        <w:rPr>
          <w:rFonts w:cs="David" w:hint="cs"/>
          <w:rtl/>
        </w:rPr>
      </w:pPr>
      <w:r w:rsidRPr="000D5C3E">
        <w:rPr>
          <w:rFonts w:cs="David" w:hint="cs"/>
          <w:rtl/>
        </w:rPr>
        <w:tab/>
      </w:r>
    </w:p>
    <w:p w14:paraId="4A9A32F9" w14:textId="77777777" w:rsidR="000D5C3E" w:rsidRPr="000D5C3E" w:rsidRDefault="000D5C3E" w:rsidP="000D5C3E">
      <w:pPr>
        <w:bidi/>
        <w:jc w:val="both"/>
        <w:rPr>
          <w:rFonts w:cs="David" w:hint="cs"/>
          <w:rtl/>
        </w:rPr>
      </w:pPr>
      <w:r w:rsidRPr="000D5C3E">
        <w:rPr>
          <w:rFonts w:cs="David" w:hint="cs"/>
          <w:rtl/>
        </w:rPr>
        <w:tab/>
        <w:t>בטח לא על יו"ר הוועדה.</w:t>
      </w:r>
    </w:p>
    <w:p w14:paraId="18A2562C" w14:textId="77777777" w:rsidR="000D5C3E" w:rsidRPr="000D5C3E" w:rsidRDefault="000D5C3E" w:rsidP="000D5C3E">
      <w:pPr>
        <w:bidi/>
        <w:jc w:val="both"/>
        <w:rPr>
          <w:rFonts w:cs="David" w:hint="cs"/>
          <w:rtl/>
        </w:rPr>
      </w:pPr>
    </w:p>
    <w:p w14:paraId="26D0960D" w14:textId="77777777" w:rsidR="000D5C3E" w:rsidRPr="000D5C3E" w:rsidRDefault="000D5C3E" w:rsidP="000D5C3E">
      <w:pPr>
        <w:bidi/>
        <w:jc w:val="both"/>
        <w:rPr>
          <w:rFonts w:cs="David" w:hint="cs"/>
          <w:rtl/>
        </w:rPr>
      </w:pPr>
      <w:r w:rsidRPr="000D5C3E">
        <w:rPr>
          <w:rFonts w:cs="David" w:hint="cs"/>
          <w:u w:val="single"/>
          <w:rtl/>
        </w:rPr>
        <w:t xml:space="preserve">היו"ר יריב </w:t>
      </w:r>
      <w:proofErr w:type="spellStart"/>
      <w:r w:rsidRPr="000D5C3E">
        <w:rPr>
          <w:rFonts w:cs="David" w:hint="cs"/>
          <w:u w:val="single"/>
          <w:rtl/>
        </w:rPr>
        <w:t>לוין</w:t>
      </w:r>
      <w:proofErr w:type="spellEnd"/>
      <w:r w:rsidRPr="000D5C3E">
        <w:rPr>
          <w:rFonts w:cs="David" w:hint="cs"/>
          <w:u w:val="single"/>
          <w:rtl/>
        </w:rPr>
        <w:t>:</w:t>
      </w:r>
    </w:p>
    <w:p w14:paraId="2B192FD0" w14:textId="77777777" w:rsidR="000D5C3E" w:rsidRPr="000D5C3E" w:rsidRDefault="000D5C3E" w:rsidP="000D5C3E">
      <w:pPr>
        <w:bidi/>
        <w:jc w:val="both"/>
        <w:rPr>
          <w:rFonts w:cs="David" w:hint="cs"/>
          <w:rtl/>
        </w:rPr>
      </w:pPr>
    </w:p>
    <w:p w14:paraId="004C1628" w14:textId="77777777" w:rsidR="000D5C3E" w:rsidRPr="000D5C3E" w:rsidRDefault="000D5C3E" w:rsidP="000D5C3E">
      <w:pPr>
        <w:bidi/>
        <w:jc w:val="both"/>
        <w:rPr>
          <w:rFonts w:cs="David" w:hint="cs"/>
          <w:rtl/>
        </w:rPr>
      </w:pPr>
      <w:r w:rsidRPr="000D5C3E">
        <w:rPr>
          <w:rFonts w:cs="David" w:hint="cs"/>
          <w:rtl/>
        </w:rPr>
        <w:tab/>
        <w:t>צריכה להיות כתובת?</w:t>
      </w:r>
    </w:p>
    <w:p w14:paraId="01FABCF9" w14:textId="77777777" w:rsidR="000D5C3E" w:rsidRPr="000D5C3E" w:rsidRDefault="000D5C3E" w:rsidP="000D5C3E">
      <w:pPr>
        <w:bidi/>
        <w:jc w:val="both"/>
        <w:rPr>
          <w:rFonts w:cs="David" w:hint="cs"/>
          <w:rtl/>
        </w:rPr>
      </w:pPr>
    </w:p>
    <w:p w14:paraId="0B305808" w14:textId="77777777" w:rsidR="000D5C3E" w:rsidRPr="000D5C3E" w:rsidRDefault="000D5C3E" w:rsidP="000D5C3E">
      <w:pPr>
        <w:bidi/>
        <w:jc w:val="both"/>
        <w:rPr>
          <w:rFonts w:cs="David" w:hint="cs"/>
          <w:rtl/>
        </w:rPr>
      </w:pPr>
      <w:r w:rsidRPr="000D5C3E">
        <w:rPr>
          <w:rFonts w:cs="David" w:hint="cs"/>
          <w:u w:val="single"/>
          <w:rtl/>
        </w:rPr>
        <w:t xml:space="preserve">שלומית </w:t>
      </w:r>
      <w:proofErr w:type="spellStart"/>
      <w:r w:rsidRPr="000D5C3E">
        <w:rPr>
          <w:rFonts w:cs="David" w:hint="cs"/>
          <w:u w:val="single"/>
          <w:rtl/>
        </w:rPr>
        <w:t>אבינח</w:t>
      </w:r>
      <w:proofErr w:type="spellEnd"/>
      <w:r w:rsidRPr="000D5C3E">
        <w:rPr>
          <w:rFonts w:cs="David" w:hint="cs"/>
          <w:u w:val="single"/>
          <w:rtl/>
        </w:rPr>
        <w:t>:</w:t>
      </w:r>
    </w:p>
    <w:p w14:paraId="58ADD5E7" w14:textId="77777777" w:rsidR="000D5C3E" w:rsidRPr="000D5C3E" w:rsidRDefault="000D5C3E" w:rsidP="000D5C3E">
      <w:pPr>
        <w:bidi/>
        <w:jc w:val="both"/>
        <w:rPr>
          <w:rFonts w:cs="David" w:hint="cs"/>
          <w:rtl/>
        </w:rPr>
      </w:pPr>
    </w:p>
    <w:p w14:paraId="1FF3E2E9" w14:textId="77777777" w:rsidR="000D5C3E" w:rsidRPr="000D5C3E" w:rsidRDefault="000D5C3E" w:rsidP="000D5C3E">
      <w:pPr>
        <w:bidi/>
        <w:jc w:val="both"/>
        <w:rPr>
          <w:rFonts w:cs="David" w:hint="cs"/>
          <w:rtl/>
        </w:rPr>
      </w:pPr>
      <w:r w:rsidRPr="000D5C3E">
        <w:rPr>
          <w:rFonts w:cs="David" w:hint="cs"/>
          <w:rtl/>
        </w:rPr>
        <w:tab/>
        <w:t>במידה וחברי הכנסת מחליטים לאשר את זה, אז בוודאי שכחלק מאישור כניסה צריכים לפקסס אישור הורים או אישור מורה או מנהל. שוב, מדובר בכמות וכמו שיש תלמידים שצופים, מבחינת היחידה לדמוקרטיה הכניסה שלהם מוסדרת אבל לגבי מוזמני ועדה, אני חושבת שכן, צריך לפנות למנהל הוועדה. זו דעתי.</w:t>
      </w:r>
    </w:p>
    <w:p w14:paraId="6A54DAA9" w14:textId="77777777" w:rsidR="000D5C3E" w:rsidRPr="000D5C3E" w:rsidRDefault="000D5C3E" w:rsidP="000D5C3E">
      <w:pPr>
        <w:bidi/>
        <w:jc w:val="both"/>
        <w:rPr>
          <w:rFonts w:cs="David" w:hint="cs"/>
          <w:rtl/>
        </w:rPr>
      </w:pPr>
    </w:p>
    <w:p w14:paraId="54557350" w14:textId="77777777" w:rsidR="000D5C3E" w:rsidRPr="000D5C3E" w:rsidRDefault="000D5C3E" w:rsidP="000D5C3E">
      <w:pPr>
        <w:bidi/>
        <w:jc w:val="both"/>
        <w:rPr>
          <w:rFonts w:cs="David" w:hint="cs"/>
          <w:rtl/>
        </w:rPr>
      </w:pPr>
      <w:r w:rsidRPr="000D5C3E">
        <w:rPr>
          <w:rFonts w:cs="David" w:hint="cs"/>
          <w:u w:val="single"/>
          <w:rtl/>
        </w:rPr>
        <w:t>דנה גורדון:</w:t>
      </w:r>
    </w:p>
    <w:p w14:paraId="6D35AFCF" w14:textId="77777777" w:rsidR="000D5C3E" w:rsidRPr="000D5C3E" w:rsidRDefault="000D5C3E" w:rsidP="000D5C3E">
      <w:pPr>
        <w:bidi/>
        <w:jc w:val="both"/>
        <w:rPr>
          <w:rFonts w:cs="David" w:hint="cs"/>
          <w:rtl/>
        </w:rPr>
      </w:pPr>
    </w:p>
    <w:p w14:paraId="3FA679AE" w14:textId="77777777" w:rsidR="000D5C3E" w:rsidRPr="000D5C3E" w:rsidRDefault="000D5C3E" w:rsidP="000D5C3E">
      <w:pPr>
        <w:bidi/>
        <w:jc w:val="both"/>
        <w:rPr>
          <w:rFonts w:cs="David" w:hint="cs"/>
          <w:rtl/>
        </w:rPr>
      </w:pPr>
      <w:r w:rsidRPr="000D5C3E">
        <w:rPr>
          <w:rFonts w:cs="David" w:hint="cs"/>
          <w:rtl/>
        </w:rPr>
        <w:tab/>
        <w:t xml:space="preserve">אני מנהלת ועדת העליה. לי קרה שהגיעו כמה ילדים שלא הייתי מודעת לכך שהם יגיעו כי הם הובאו על ידי ארגון זה או אחר. אני קיבלתי את השמות ועל פי השמות לא יכולתי לדעת שמדובר בילד. איך אני יכולה להבטיח שהורה או </w:t>
      </w:r>
      <w:proofErr w:type="spellStart"/>
      <w:r w:rsidRPr="000D5C3E">
        <w:rPr>
          <w:rFonts w:cs="David" w:hint="cs"/>
          <w:rtl/>
        </w:rPr>
        <w:t>אפוטרופסו</w:t>
      </w:r>
      <w:proofErr w:type="spellEnd"/>
      <w:r w:rsidRPr="000D5C3E">
        <w:rPr>
          <w:rFonts w:cs="David" w:hint="cs"/>
          <w:rtl/>
        </w:rPr>
        <w:t xml:space="preserve"> אישר את הגעתו.</w:t>
      </w:r>
    </w:p>
    <w:p w14:paraId="7096EE30" w14:textId="77777777" w:rsidR="000D5C3E" w:rsidRPr="000D5C3E" w:rsidRDefault="000D5C3E" w:rsidP="000D5C3E">
      <w:pPr>
        <w:bidi/>
        <w:jc w:val="both"/>
        <w:rPr>
          <w:rFonts w:cs="David" w:hint="cs"/>
          <w:rtl/>
        </w:rPr>
      </w:pPr>
    </w:p>
    <w:p w14:paraId="693C8971" w14:textId="77777777" w:rsidR="000D5C3E" w:rsidRPr="000D5C3E" w:rsidRDefault="000D5C3E" w:rsidP="000D5C3E">
      <w:pPr>
        <w:bidi/>
        <w:jc w:val="both"/>
        <w:rPr>
          <w:rFonts w:cs="David" w:hint="cs"/>
          <w:rtl/>
        </w:rPr>
      </w:pPr>
      <w:r w:rsidRPr="000D5C3E">
        <w:rPr>
          <w:rFonts w:cs="David" w:hint="cs"/>
          <w:u w:val="single"/>
          <w:rtl/>
        </w:rPr>
        <w:t>אברהם מיכאלי:</w:t>
      </w:r>
    </w:p>
    <w:p w14:paraId="5271A45E" w14:textId="77777777" w:rsidR="000D5C3E" w:rsidRPr="000D5C3E" w:rsidRDefault="000D5C3E" w:rsidP="000D5C3E">
      <w:pPr>
        <w:bidi/>
        <w:jc w:val="both"/>
        <w:rPr>
          <w:rFonts w:cs="David" w:hint="cs"/>
          <w:rtl/>
        </w:rPr>
      </w:pPr>
    </w:p>
    <w:p w14:paraId="6CBB8EB3" w14:textId="77777777" w:rsidR="000D5C3E" w:rsidRPr="000D5C3E" w:rsidRDefault="000D5C3E" w:rsidP="000D5C3E">
      <w:pPr>
        <w:bidi/>
        <w:jc w:val="both"/>
        <w:rPr>
          <w:rFonts w:cs="David" w:hint="cs"/>
          <w:rtl/>
        </w:rPr>
      </w:pPr>
      <w:r w:rsidRPr="000D5C3E">
        <w:rPr>
          <w:rFonts w:cs="David" w:hint="cs"/>
          <w:rtl/>
        </w:rPr>
        <w:tab/>
        <w:t xml:space="preserve"> דנה, סיפרתי את הסיפור המפורסם שהבאנו איזו ילדה עם ההורים שרצו לאמץ אותה. את זוכרת? זה היה סיפור בבתי משפט שנמשך שנים. ילדה שהביאו מרוסיה </w:t>
      </w:r>
      <w:proofErr w:type="spellStart"/>
      <w:r w:rsidRPr="000D5C3E">
        <w:rPr>
          <w:rFonts w:cs="David" w:hint="cs"/>
          <w:rtl/>
        </w:rPr>
        <w:t>והאמא</w:t>
      </w:r>
      <w:proofErr w:type="spellEnd"/>
      <w:r w:rsidRPr="000D5C3E">
        <w:rPr>
          <w:rFonts w:cs="David" w:hint="cs"/>
          <w:rtl/>
        </w:rPr>
        <w:t xml:space="preserve"> בכלא, וההורים שרצו לאמץ באו לפה. בוועדת העליה והקליטה התלבטנו בזמנו לגבי המעמד של הילדה הקטנה שישבה אתנו כל הדיון. דנו </w:t>
      </w:r>
      <w:proofErr w:type="spellStart"/>
      <w:r w:rsidRPr="000D5C3E">
        <w:rPr>
          <w:rFonts w:cs="David" w:hint="cs"/>
          <w:rtl/>
        </w:rPr>
        <w:t>בענין</w:t>
      </w:r>
      <w:proofErr w:type="spellEnd"/>
      <w:r w:rsidRPr="000D5C3E">
        <w:rPr>
          <w:rFonts w:cs="David" w:hint="cs"/>
          <w:rtl/>
        </w:rPr>
        <w:t xml:space="preserve"> שלה בפומבי, כולם שמעו את זה, והילדה הקטנה יושבת לידנו ושמעה את </w:t>
      </w:r>
      <w:proofErr w:type="spellStart"/>
      <w:r w:rsidRPr="000D5C3E">
        <w:rPr>
          <w:rFonts w:cs="David" w:hint="cs"/>
          <w:rtl/>
        </w:rPr>
        <w:t>הכל</w:t>
      </w:r>
      <w:proofErr w:type="spellEnd"/>
      <w:r w:rsidRPr="000D5C3E">
        <w:rPr>
          <w:rFonts w:cs="David" w:hint="cs"/>
          <w:rtl/>
        </w:rPr>
        <w:t xml:space="preserve"> והיא הבינה עברית.</w:t>
      </w:r>
    </w:p>
    <w:p w14:paraId="725E6016" w14:textId="77777777" w:rsidR="000D5C3E" w:rsidRPr="000D5C3E" w:rsidRDefault="000D5C3E" w:rsidP="000D5C3E">
      <w:pPr>
        <w:bidi/>
        <w:jc w:val="both"/>
        <w:rPr>
          <w:rFonts w:cs="David" w:hint="cs"/>
          <w:rtl/>
        </w:rPr>
      </w:pPr>
    </w:p>
    <w:p w14:paraId="29991DF6" w14:textId="77777777" w:rsidR="000D5C3E" w:rsidRPr="000D5C3E" w:rsidRDefault="000D5C3E" w:rsidP="000D5C3E">
      <w:pPr>
        <w:bidi/>
        <w:jc w:val="both"/>
        <w:rPr>
          <w:rFonts w:cs="David" w:hint="cs"/>
          <w:rtl/>
        </w:rPr>
      </w:pPr>
      <w:r w:rsidRPr="000D5C3E">
        <w:rPr>
          <w:rFonts w:cs="David" w:hint="cs"/>
          <w:u w:val="single"/>
          <w:rtl/>
        </w:rPr>
        <w:t>דנה גורדון:</w:t>
      </w:r>
    </w:p>
    <w:p w14:paraId="721F247B" w14:textId="77777777" w:rsidR="000D5C3E" w:rsidRPr="000D5C3E" w:rsidRDefault="000D5C3E" w:rsidP="000D5C3E">
      <w:pPr>
        <w:bidi/>
        <w:jc w:val="both"/>
        <w:rPr>
          <w:rFonts w:cs="David" w:hint="cs"/>
          <w:rtl/>
        </w:rPr>
      </w:pPr>
    </w:p>
    <w:p w14:paraId="2FC772C7" w14:textId="77777777" w:rsidR="000D5C3E" w:rsidRPr="000D5C3E" w:rsidRDefault="000D5C3E" w:rsidP="000D5C3E">
      <w:pPr>
        <w:bidi/>
        <w:jc w:val="both"/>
        <w:rPr>
          <w:rFonts w:cs="David" w:hint="cs"/>
          <w:rtl/>
        </w:rPr>
      </w:pPr>
      <w:r w:rsidRPr="000D5C3E">
        <w:rPr>
          <w:rFonts w:cs="David" w:hint="cs"/>
          <w:rtl/>
        </w:rPr>
        <w:tab/>
        <w:t>היה מקרה עם הפלשמורה שהיתה ילדה שטענה שהיא בת 17 ואתמול היא כבר אמרה שהיא בת 18 אבל לא ידענו שזו ילדה. קיבלנו את שמה מבלי לדעת שזו ילדה. לכן, אני אומרת שאת סעיף ב(1) אי אפשר לאכוף.</w:t>
      </w:r>
    </w:p>
    <w:p w14:paraId="118B0BF2" w14:textId="77777777" w:rsidR="000D5C3E" w:rsidRPr="000D5C3E" w:rsidRDefault="000D5C3E" w:rsidP="000D5C3E">
      <w:pPr>
        <w:bidi/>
        <w:jc w:val="both"/>
        <w:rPr>
          <w:rFonts w:cs="David" w:hint="cs"/>
          <w:rtl/>
        </w:rPr>
      </w:pPr>
    </w:p>
    <w:p w14:paraId="1E55F99D" w14:textId="77777777" w:rsidR="000D5C3E" w:rsidRPr="000D5C3E" w:rsidRDefault="000D5C3E" w:rsidP="000D5C3E">
      <w:pPr>
        <w:bidi/>
        <w:jc w:val="both"/>
        <w:rPr>
          <w:rFonts w:cs="David" w:hint="cs"/>
          <w:rtl/>
        </w:rPr>
      </w:pPr>
      <w:r w:rsidRPr="000D5C3E">
        <w:rPr>
          <w:rFonts w:cs="David" w:hint="cs"/>
          <w:u w:val="single"/>
          <w:rtl/>
        </w:rPr>
        <w:t>אברהם מיכאלי:</w:t>
      </w:r>
    </w:p>
    <w:p w14:paraId="6355C670" w14:textId="77777777" w:rsidR="000D5C3E" w:rsidRPr="000D5C3E" w:rsidRDefault="000D5C3E" w:rsidP="000D5C3E">
      <w:pPr>
        <w:bidi/>
        <w:jc w:val="both"/>
        <w:rPr>
          <w:rFonts w:cs="David" w:hint="cs"/>
          <w:rtl/>
        </w:rPr>
      </w:pPr>
    </w:p>
    <w:p w14:paraId="6CAA9EB0" w14:textId="77777777" w:rsidR="000D5C3E" w:rsidRPr="000D5C3E" w:rsidRDefault="000D5C3E" w:rsidP="000D5C3E">
      <w:pPr>
        <w:bidi/>
        <w:jc w:val="both"/>
        <w:rPr>
          <w:rFonts w:cs="David" w:hint="cs"/>
          <w:rtl/>
        </w:rPr>
      </w:pPr>
      <w:r w:rsidRPr="000D5C3E">
        <w:rPr>
          <w:rFonts w:cs="David" w:hint="cs"/>
          <w:rtl/>
        </w:rPr>
        <w:tab/>
        <w:t xml:space="preserve"> כן, אבל מצד שני לא יכולים להשאיר את זה פרוץ.</w:t>
      </w:r>
    </w:p>
    <w:p w14:paraId="6896A445" w14:textId="77777777" w:rsidR="000D5C3E" w:rsidRPr="000D5C3E" w:rsidRDefault="000D5C3E" w:rsidP="000D5C3E">
      <w:pPr>
        <w:bidi/>
        <w:jc w:val="both"/>
        <w:rPr>
          <w:rFonts w:cs="David" w:hint="cs"/>
          <w:rtl/>
        </w:rPr>
      </w:pPr>
    </w:p>
    <w:p w14:paraId="7628DF47" w14:textId="77777777" w:rsidR="000D5C3E" w:rsidRPr="000D5C3E" w:rsidRDefault="000D5C3E" w:rsidP="000D5C3E">
      <w:pPr>
        <w:bidi/>
        <w:jc w:val="both"/>
        <w:rPr>
          <w:rFonts w:cs="David" w:hint="cs"/>
          <w:rtl/>
        </w:rPr>
      </w:pPr>
      <w:r w:rsidRPr="000D5C3E">
        <w:rPr>
          <w:rFonts w:cs="David" w:hint="cs"/>
          <w:u w:val="single"/>
          <w:rtl/>
        </w:rPr>
        <w:t>זבולון אורלב:</w:t>
      </w:r>
    </w:p>
    <w:p w14:paraId="190A9C6F" w14:textId="77777777" w:rsidR="000D5C3E" w:rsidRPr="000D5C3E" w:rsidRDefault="000D5C3E" w:rsidP="000D5C3E">
      <w:pPr>
        <w:bidi/>
        <w:jc w:val="both"/>
        <w:rPr>
          <w:rFonts w:cs="David" w:hint="cs"/>
          <w:rtl/>
        </w:rPr>
      </w:pPr>
    </w:p>
    <w:p w14:paraId="472008B1" w14:textId="77777777" w:rsidR="000D5C3E" w:rsidRPr="000D5C3E" w:rsidRDefault="000D5C3E" w:rsidP="000D5C3E">
      <w:pPr>
        <w:bidi/>
        <w:jc w:val="both"/>
        <w:rPr>
          <w:rFonts w:cs="David" w:hint="cs"/>
          <w:rtl/>
        </w:rPr>
      </w:pPr>
      <w:r w:rsidRPr="000D5C3E">
        <w:rPr>
          <w:rFonts w:cs="David" w:hint="cs"/>
          <w:rtl/>
        </w:rPr>
        <w:tab/>
        <w:t xml:space="preserve">תראו, כרגיל, החיים לא פשוטים. כיוון שאנחנו צריכים לאזן פה בין שני ערכים: ערך אחד </w:t>
      </w:r>
      <w:r w:rsidRPr="000D5C3E">
        <w:rPr>
          <w:rFonts w:cs="David"/>
          <w:rtl/>
        </w:rPr>
        <w:t>–</w:t>
      </w:r>
      <w:r w:rsidRPr="000D5C3E">
        <w:rPr>
          <w:rFonts w:cs="David" w:hint="cs"/>
          <w:rtl/>
        </w:rPr>
        <w:t xml:space="preserve"> תפקידה של הכנסת גם בחקיקה וגם בפיקוח על הממשלה אתה לא יכול להימנע בעת הצורך גם שיופיעו בפניך קטינים. לשמוע אותם, לראות אותם, לדעת מה קורה אתם ולפעמים זה מקור ראשון. אני לא רואה איך הכנסת תמלא את חובתה מבלי שתהיה אפשרות להזמין קטינים.</w:t>
      </w:r>
    </w:p>
    <w:p w14:paraId="32FA5B3F" w14:textId="77777777" w:rsidR="000D5C3E" w:rsidRPr="000D5C3E" w:rsidRDefault="000D5C3E" w:rsidP="000D5C3E">
      <w:pPr>
        <w:bidi/>
        <w:jc w:val="both"/>
        <w:rPr>
          <w:rFonts w:cs="David" w:hint="cs"/>
          <w:rtl/>
        </w:rPr>
      </w:pPr>
    </w:p>
    <w:p w14:paraId="498B5DC6" w14:textId="77777777" w:rsidR="000D5C3E" w:rsidRPr="000D5C3E" w:rsidRDefault="000D5C3E" w:rsidP="000D5C3E">
      <w:pPr>
        <w:bidi/>
        <w:jc w:val="both"/>
        <w:rPr>
          <w:rFonts w:cs="David" w:hint="cs"/>
          <w:rtl/>
        </w:rPr>
      </w:pPr>
      <w:r w:rsidRPr="000D5C3E">
        <w:rPr>
          <w:rFonts w:cs="David" w:hint="cs"/>
          <w:rtl/>
        </w:rPr>
        <w:tab/>
        <w:t xml:space="preserve">מאידך גיסא, יש ערך לא פחות חשוב שזה הגנה על ילדים. אנחנו צריכים להיות מודעים שילדים יכולים להיפגע כתוצאה מכך שהם מופיעים בפני ועדת הכנסת. בין אם הפגיעה היא פגיעה נפשית כיוון שחוזרים על הטראומה שהוא עבר וכולי, והוא בכלל לא </w:t>
      </w:r>
      <w:proofErr w:type="spellStart"/>
      <w:r w:rsidRPr="000D5C3E">
        <w:rPr>
          <w:rFonts w:cs="David" w:hint="cs"/>
          <w:rtl/>
        </w:rPr>
        <w:t>מעונין</w:t>
      </w:r>
      <w:proofErr w:type="spellEnd"/>
      <w:r w:rsidRPr="000D5C3E">
        <w:rPr>
          <w:rFonts w:cs="David" w:hint="cs"/>
          <w:rtl/>
        </w:rPr>
        <w:t xml:space="preserve"> בדבר הזה, ובין אם הוא פתאום נחשף לציבור בשעה שהוא לא צריך להיחשף לציבור וכדומה. </w:t>
      </w:r>
    </w:p>
    <w:p w14:paraId="02993F43" w14:textId="77777777" w:rsidR="000D5C3E" w:rsidRPr="000D5C3E" w:rsidRDefault="000D5C3E" w:rsidP="000D5C3E">
      <w:pPr>
        <w:bidi/>
        <w:jc w:val="both"/>
        <w:rPr>
          <w:rFonts w:cs="David" w:hint="cs"/>
          <w:rtl/>
        </w:rPr>
      </w:pPr>
    </w:p>
    <w:p w14:paraId="4C1CA802" w14:textId="77777777" w:rsidR="000D5C3E" w:rsidRPr="000D5C3E" w:rsidRDefault="000D5C3E" w:rsidP="000D5C3E">
      <w:pPr>
        <w:bidi/>
        <w:jc w:val="both"/>
        <w:rPr>
          <w:rFonts w:cs="David" w:hint="cs"/>
          <w:rtl/>
        </w:rPr>
      </w:pPr>
      <w:r w:rsidRPr="000D5C3E">
        <w:rPr>
          <w:rFonts w:cs="David" w:hint="cs"/>
          <w:rtl/>
        </w:rPr>
        <w:tab/>
        <w:t>לכן, אני כן חושב שצריכים למצוא דרך איזון. אני לא יכול לקבל את בקשתו של דני דנון כיוון שהיו כמה מקרים, ואני אומר לך את זה בצורה גלויה, שילדים נפגעו כתוצאה ממילוי תפקידנו ולכן, אני חושב שהיוזמה הזאת בתקנון היא יוזמה מאוד נכונה.</w:t>
      </w:r>
    </w:p>
    <w:p w14:paraId="02663730" w14:textId="77777777" w:rsidR="000D5C3E" w:rsidRPr="000D5C3E" w:rsidRDefault="000D5C3E" w:rsidP="000D5C3E">
      <w:pPr>
        <w:bidi/>
        <w:jc w:val="both"/>
        <w:rPr>
          <w:rFonts w:cs="David" w:hint="cs"/>
          <w:rtl/>
        </w:rPr>
      </w:pPr>
    </w:p>
    <w:p w14:paraId="265FEA7B" w14:textId="77777777" w:rsidR="000D5C3E" w:rsidRPr="000D5C3E" w:rsidRDefault="000D5C3E" w:rsidP="000D5C3E">
      <w:pPr>
        <w:bidi/>
        <w:jc w:val="both"/>
        <w:rPr>
          <w:rFonts w:cs="David" w:hint="cs"/>
          <w:rtl/>
        </w:rPr>
      </w:pPr>
      <w:r w:rsidRPr="000D5C3E">
        <w:rPr>
          <w:rFonts w:cs="David" w:hint="cs"/>
          <w:rtl/>
        </w:rPr>
        <w:tab/>
        <w:t>הדבר השני שאני רוצה לומר, אגב, רק אתמול דני דנון אישור בקריאה שנייה ושלישית בוועדה שלו את ההחמרות שיבואו היום בקריאה שנייה ושלישית במליאה ביחס לצילום קטין וההטרדות שמטרידים קטינים ליד בתיהם. כל עדת הצלמים הזאת. נפגעת האונס של 13 הילדים במשך שבוע ימים לא יוצאת מהבית שלה כי כולם צובאים על הבית שלה והיא לא רוצה להזדהות. מצאנו את הדרך המאוזנת. לגבי הסוגיה שהישיבה לא תהיה פומבית, צריך להבין שגם הפרוטוקול נשאר חסוי - -</w:t>
      </w:r>
    </w:p>
    <w:p w14:paraId="48B33372" w14:textId="77777777" w:rsidR="000D5C3E" w:rsidRPr="000D5C3E" w:rsidRDefault="000D5C3E" w:rsidP="000D5C3E">
      <w:pPr>
        <w:bidi/>
        <w:jc w:val="both"/>
        <w:rPr>
          <w:rFonts w:cs="David" w:hint="cs"/>
          <w:rtl/>
        </w:rPr>
      </w:pPr>
    </w:p>
    <w:p w14:paraId="1DC98730" w14:textId="77777777" w:rsidR="000D5C3E" w:rsidRPr="000D5C3E" w:rsidRDefault="000D5C3E" w:rsidP="000D5C3E">
      <w:pPr>
        <w:bidi/>
        <w:jc w:val="both"/>
        <w:rPr>
          <w:rFonts w:cs="David" w:hint="cs"/>
          <w:rtl/>
        </w:rPr>
      </w:pPr>
      <w:r w:rsidRPr="000D5C3E">
        <w:rPr>
          <w:rFonts w:cs="David" w:hint="cs"/>
          <w:u w:val="single"/>
          <w:rtl/>
        </w:rPr>
        <w:t xml:space="preserve">היו"ר יריב </w:t>
      </w:r>
      <w:proofErr w:type="spellStart"/>
      <w:r w:rsidRPr="000D5C3E">
        <w:rPr>
          <w:rFonts w:cs="David" w:hint="cs"/>
          <w:u w:val="single"/>
          <w:rtl/>
        </w:rPr>
        <w:t>לוין</w:t>
      </w:r>
      <w:proofErr w:type="spellEnd"/>
      <w:r w:rsidRPr="000D5C3E">
        <w:rPr>
          <w:rFonts w:cs="David" w:hint="cs"/>
          <w:u w:val="single"/>
          <w:rtl/>
        </w:rPr>
        <w:t>:</w:t>
      </w:r>
    </w:p>
    <w:p w14:paraId="5754100E" w14:textId="77777777" w:rsidR="000D5C3E" w:rsidRPr="000D5C3E" w:rsidRDefault="000D5C3E" w:rsidP="000D5C3E">
      <w:pPr>
        <w:bidi/>
        <w:jc w:val="both"/>
        <w:rPr>
          <w:rFonts w:cs="David" w:hint="cs"/>
          <w:rtl/>
        </w:rPr>
      </w:pPr>
    </w:p>
    <w:p w14:paraId="4EF8DE33" w14:textId="77777777" w:rsidR="000D5C3E" w:rsidRPr="000D5C3E" w:rsidRDefault="000D5C3E" w:rsidP="000D5C3E">
      <w:pPr>
        <w:bidi/>
        <w:jc w:val="both"/>
        <w:rPr>
          <w:rFonts w:cs="David" w:hint="cs"/>
          <w:rtl/>
        </w:rPr>
      </w:pPr>
      <w:r w:rsidRPr="000D5C3E">
        <w:rPr>
          <w:rFonts w:cs="David" w:hint="cs"/>
          <w:rtl/>
        </w:rPr>
        <w:tab/>
        <w:t>זה ברור.</w:t>
      </w:r>
    </w:p>
    <w:p w14:paraId="3C7120B2" w14:textId="77777777" w:rsidR="000D5C3E" w:rsidRPr="000D5C3E" w:rsidRDefault="000D5C3E" w:rsidP="000D5C3E">
      <w:pPr>
        <w:bidi/>
        <w:jc w:val="both"/>
        <w:rPr>
          <w:rFonts w:cs="David" w:hint="cs"/>
          <w:rtl/>
        </w:rPr>
      </w:pPr>
    </w:p>
    <w:p w14:paraId="5B002228" w14:textId="77777777" w:rsidR="000D5C3E" w:rsidRPr="000D5C3E" w:rsidRDefault="000D5C3E" w:rsidP="000D5C3E">
      <w:pPr>
        <w:bidi/>
        <w:jc w:val="both"/>
        <w:rPr>
          <w:rFonts w:cs="David" w:hint="cs"/>
          <w:rtl/>
        </w:rPr>
      </w:pPr>
      <w:r w:rsidRPr="000D5C3E">
        <w:rPr>
          <w:rFonts w:cs="David" w:hint="cs"/>
          <w:u w:val="single"/>
          <w:rtl/>
        </w:rPr>
        <w:t>זבולון אורלב:</w:t>
      </w:r>
    </w:p>
    <w:p w14:paraId="2F2B3C0A" w14:textId="77777777" w:rsidR="000D5C3E" w:rsidRPr="000D5C3E" w:rsidRDefault="000D5C3E" w:rsidP="000D5C3E">
      <w:pPr>
        <w:bidi/>
        <w:jc w:val="both"/>
        <w:rPr>
          <w:rFonts w:cs="David" w:hint="cs"/>
          <w:rtl/>
        </w:rPr>
      </w:pPr>
    </w:p>
    <w:p w14:paraId="28AB0781" w14:textId="77777777" w:rsidR="000D5C3E" w:rsidRPr="000D5C3E" w:rsidRDefault="000D5C3E" w:rsidP="000D5C3E">
      <w:pPr>
        <w:bidi/>
        <w:jc w:val="both"/>
        <w:rPr>
          <w:rFonts w:cs="David" w:hint="cs"/>
          <w:rtl/>
        </w:rPr>
      </w:pPr>
      <w:r w:rsidRPr="000D5C3E">
        <w:rPr>
          <w:rFonts w:cs="David" w:hint="cs"/>
          <w:rtl/>
        </w:rPr>
        <w:tab/>
        <w:t>פה לא כתוב. בהחלט אני חושב שההחלטה פה היא החלטה נכונה וצריך להיות ברור שמדובר גם בפרוטוקול.</w:t>
      </w:r>
    </w:p>
    <w:p w14:paraId="444B985C" w14:textId="77777777" w:rsidR="000D5C3E" w:rsidRPr="000D5C3E" w:rsidRDefault="000D5C3E" w:rsidP="000D5C3E">
      <w:pPr>
        <w:bidi/>
        <w:jc w:val="both"/>
        <w:rPr>
          <w:rFonts w:cs="David" w:hint="cs"/>
          <w:rtl/>
        </w:rPr>
      </w:pPr>
    </w:p>
    <w:p w14:paraId="2320D99D" w14:textId="77777777" w:rsidR="000D5C3E" w:rsidRPr="000D5C3E" w:rsidRDefault="000D5C3E" w:rsidP="000D5C3E">
      <w:pPr>
        <w:bidi/>
        <w:jc w:val="both"/>
        <w:rPr>
          <w:rFonts w:cs="David" w:hint="cs"/>
          <w:rtl/>
        </w:rPr>
      </w:pPr>
      <w:r w:rsidRPr="000D5C3E">
        <w:rPr>
          <w:rFonts w:cs="David" w:hint="cs"/>
          <w:rtl/>
        </w:rPr>
        <w:tab/>
        <w:t>דבר שני, לגבי סעיף 106: אני אומר את זה במחשבה ראשונה, לא שקלתי את הדברים עד הסוף. כשאני מנתח את המקרים מתי עלולים ילדים להיפגע, זה בעיקר אם מדובר בילדים שהם נפגעי עבירה. ילד שהוא נפגע עבירה, עבירת מין, עבירת אלימות, הוא ילד במצב רגיש מאוד. כמו כן, אם ילד חשוד בעבירה או נאשם בעבירה וכן ילדים חסרי ישע, דוגמת הנכים, הנפגעים וכדומה. ראשית, צריך להבין שבואם לכנסת לא פוטר מכל דין אחר. יש דינים שמגנים על ילדים לגבי החשיפה שלהם וכדומה, וצריך להבהיר שכל הדינים, כל ההגנות שיש על ילד חלות עליהם גם כשהוא בא לוועדת הכנסת. זה שהוא בא לוועדת הכנסת זה לא פוטר משום דבר.</w:t>
      </w:r>
    </w:p>
    <w:p w14:paraId="3E492DDB" w14:textId="77777777" w:rsidR="000D5C3E" w:rsidRPr="000D5C3E" w:rsidRDefault="000D5C3E" w:rsidP="000D5C3E">
      <w:pPr>
        <w:bidi/>
        <w:jc w:val="both"/>
        <w:rPr>
          <w:rFonts w:cs="David" w:hint="cs"/>
          <w:rtl/>
        </w:rPr>
      </w:pPr>
    </w:p>
    <w:p w14:paraId="187111E3" w14:textId="77777777" w:rsidR="000D5C3E" w:rsidRPr="000D5C3E" w:rsidRDefault="000D5C3E" w:rsidP="000D5C3E">
      <w:pPr>
        <w:bidi/>
        <w:jc w:val="both"/>
        <w:rPr>
          <w:rFonts w:cs="David" w:hint="cs"/>
          <w:rtl/>
        </w:rPr>
      </w:pPr>
      <w:r w:rsidRPr="000D5C3E">
        <w:rPr>
          <w:rFonts w:cs="David" w:hint="cs"/>
          <w:u w:val="single"/>
          <w:rtl/>
        </w:rPr>
        <w:t xml:space="preserve">היו"ר יריב </w:t>
      </w:r>
      <w:proofErr w:type="spellStart"/>
      <w:r w:rsidRPr="000D5C3E">
        <w:rPr>
          <w:rFonts w:cs="David" w:hint="cs"/>
          <w:u w:val="single"/>
          <w:rtl/>
        </w:rPr>
        <w:t>לוין</w:t>
      </w:r>
      <w:proofErr w:type="spellEnd"/>
      <w:r w:rsidRPr="000D5C3E">
        <w:rPr>
          <w:rFonts w:cs="David" w:hint="cs"/>
          <w:u w:val="single"/>
          <w:rtl/>
        </w:rPr>
        <w:t>:</w:t>
      </w:r>
    </w:p>
    <w:p w14:paraId="44C7F773" w14:textId="77777777" w:rsidR="000D5C3E" w:rsidRPr="000D5C3E" w:rsidRDefault="000D5C3E" w:rsidP="000D5C3E">
      <w:pPr>
        <w:bidi/>
        <w:jc w:val="both"/>
        <w:rPr>
          <w:rFonts w:cs="David" w:hint="cs"/>
          <w:rtl/>
        </w:rPr>
      </w:pPr>
    </w:p>
    <w:p w14:paraId="466CC347" w14:textId="77777777" w:rsidR="000D5C3E" w:rsidRPr="000D5C3E" w:rsidRDefault="000D5C3E" w:rsidP="000D5C3E">
      <w:pPr>
        <w:bidi/>
        <w:jc w:val="both"/>
        <w:rPr>
          <w:rFonts w:cs="David" w:hint="cs"/>
          <w:rtl/>
        </w:rPr>
      </w:pPr>
      <w:r w:rsidRPr="000D5C3E">
        <w:rPr>
          <w:rFonts w:cs="David" w:hint="cs"/>
          <w:rtl/>
        </w:rPr>
        <w:tab/>
        <w:t>אבל ברשותך, זה לא תמיד כל כך פשוט.</w:t>
      </w:r>
    </w:p>
    <w:p w14:paraId="558C6617" w14:textId="77777777" w:rsidR="000D5C3E" w:rsidRPr="000D5C3E" w:rsidRDefault="000D5C3E" w:rsidP="000D5C3E">
      <w:pPr>
        <w:bidi/>
        <w:jc w:val="both"/>
        <w:rPr>
          <w:rFonts w:cs="David" w:hint="cs"/>
          <w:rtl/>
        </w:rPr>
      </w:pPr>
    </w:p>
    <w:p w14:paraId="06355E65" w14:textId="77777777" w:rsidR="000D5C3E" w:rsidRPr="000D5C3E" w:rsidRDefault="000D5C3E" w:rsidP="000D5C3E">
      <w:pPr>
        <w:bidi/>
        <w:jc w:val="both"/>
        <w:rPr>
          <w:rFonts w:cs="David" w:hint="cs"/>
          <w:rtl/>
        </w:rPr>
      </w:pPr>
      <w:r w:rsidRPr="000D5C3E">
        <w:rPr>
          <w:rFonts w:cs="David" w:hint="cs"/>
          <w:u w:val="single"/>
          <w:rtl/>
        </w:rPr>
        <w:t>אברהם מיכאלי:</w:t>
      </w:r>
    </w:p>
    <w:p w14:paraId="4872FA98" w14:textId="77777777" w:rsidR="000D5C3E" w:rsidRPr="000D5C3E" w:rsidRDefault="000D5C3E" w:rsidP="000D5C3E">
      <w:pPr>
        <w:bidi/>
        <w:jc w:val="both"/>
        <w:rPr>
          <w:rFonts w:cs="David" w:hint="cs"/>
          <w:rtl/>
        </w:rPr>
      </w:pPr>
    </w:p>
    <w:p w14:paraId="7E047201" w14:textId="77777777" w:rsidR="000D5C3E" w:rsidRPr="000D5C3E" w:rsidRDefault="000D5C3E" w:rsidP="000D5C3E">
      <w:pPr>
        <w:bidi/>
        <w:jc w:val="both"/>
        <w:rPr>
          <w:rFonts w:cs="David" w:hint="cs"/>
          <w:rtl/>
        </w:rPr>
      </w:pPr>
      <w:r w:rsidRPr="000D5C3E">
        <w:rPr>
          <w:rFonts w:cs="David" w:hint="cs"/>
          <w:rtl/>
        </w:rPr>
        <w:tab/>
        <w:t xml:space="preserve"> אני מסכים - -</w:t>
      </w:r>
    </w:p>
    <w:p w14:paraId="0B9699EF" w14:textId="77777777" w:rsidR="000D5C3E" w:rsidRPr="000D5C3E" w:rsidRDefault="000D5C3E" w:rsidP="000D5C3E">
      <w:pPr>
        <w:bidi/>
        <w:jc w:val="both"/>
        <w:rPr>
          <w:rFonts w:cs="David" w:hint="cs"/>
          <w:rtl/>
        </w:rPr>
      </w:pPr>
    </w:p>
    <w:p w14:paraId="2B9C2C2F" w14:textId="77777777" w:rsidR="000D5C3E" w:rsidRPr="000D5C3E" w:rsidRDefault="000D5C3E" w:rsidP="000D5C3E">
      <w:pPr>
        <w:bidi/>
        <w:jc w:val="both"/>
        <w:rPr>
          <w:rFonts w:cs="David" w:hint="cs"/>
          <w:rtl/>
        </w:rPr>
      </w:pPr>
      <w:r w:rsidRPr="000D5C3E">
        <w:rPr>
          <w:rFonts w:cs="David" w:hint="cs"/>
          <w:u w:val="single"/>
          <w:rtl/>
        </w:rPr>
        <w:t xml:space="preserve">יצחק </w:t>
      </w:r>
      <w:proofErr w:type="spellStart"/>
      <w:r w:rsidRPr="000D5C3E">
        <w:rPr>
          <w:rFonts w:cs="David" w:hint="cs"/>
          <w:u w:val="single"/>
          <w:rtl/>
        </w:rPr>
        <w:t>קדמן</w:t>
      </w:r>
      <w:proofErr w:type="spellEnd"/>
      <w:r w:rsidRPr="000D5C3E">
        <w:rPr>
          <w:rFonts w:cs="David" w:hint="cs"/>
          <w:u w:val="single"/>
          <w:rtl/>
        </w:rPr>
        <w:t>:</w:t>
      </w:r>
    </w:p>
    <w:p w14:paraId="2157D00E" w14:textId="77777777" w:rsidR="000D5C3E" w:rsidRPr="000D5C3E" w:rsidRDefault="000D5C3E" w:rsidP="000D5C3E">
      <w:pPr>
        <w:bidi/>
        <w:jc w:val="both"/>
        <w:rPr>
          <w:rFonts w:cs="David" w:hint="cs"/>
          <w:rtl/>
        </w:rPr>
      </w:pPr>
    </w:p>
    <w:p w14:paraId="40D57FC7" w14:textId="77777777" w:rsidR="000D5C3E" w:rsidRPr="000D5C3E" w:rsidRDefault="000D5C3E" w:rsidP="000D5C3E">
      <w:pPr>
        <w:bidi/>
        <w:jc w:val="both"/>
        <w:rPr>
          <w:rFonts w:cs="David" w:hint="cs"/>
          <w:rtl/>
        </w:rPr>
      </w:pPr>
      <w:r w:rsidRPr="000D5C3E">
        <w:rPr>
          <w:rFonts w:cs="David" w:hint="cs"/>
          <w:rtl/>
        </w:rPr>
        <w:tab/>
        <w:t>כשיש שידור בערוץ 99, הם לא יודעים מראש שפתאום יהיה איזה ילד וצריך להפסיק את השידור.</w:t>
      </w:r>
    </w:p>
    <w:p w14:paraId="5993D533" w14:textId="77777777" w:rsidR="000D5C3E" w:rsidRPr="000D5C3E" w:rsidRDefault="000D5C3E" w:rsidP="000D5C3E">
      <w:pPr>
        <w:bidi/>
        <w:jc w:val="both"/>
        <w:rPr>
          <w:rFonts w:cs="David" w:hint="cs"/>
          <w:rtl/>
        </w:rPr>
      </w:pPr>
    </w:p>
    <w:p w14:paraId="1766F28D" w14:textId="77777777" w:rsidR="000D5C3E" w:rsidRPr="000D5C3E" w:rsidRDefault="000D5C3E" w:rsidP="000D5C3E">
      <w:pPr>
        <w:bidi/>
        <w:jc w:val="both"/>
        <w:rPr>
          <w:rFonts w:cs="David" w:hint="cs"/>
          <w:rtl/>
        </w:rPr>
      </w:pPr>
      <w:r w:rsidRPr="000D5C3E">
        <w:rPr>
          <w:rFonts w:cs="David" w:hint="cs"/>
          <w:u w:val="single"/>
          <w:rtl/>
        </w:rPr>
        <w:t xml:space="preserve">שלומית </w:t>
      </w:r>
      <w:proofErr w:type="spellStart"/>
      <w:r w:rsidRPr="000D5C3E">
        <w:rPr>
          <w:rFonts w:cs="David" w:hint="cs"/>
          <w:u w:val="single"/>
          <w:rtl/>
        </w:rPr>
        <w:t>אבינח</w:t>
      </w:r>
      <w:proofErr w:type="spellEnd"/>
      <w:r w:rsidRPr="000D5C3E">
        <w:rPr>
          <w:rFonts w:cs="David" w:hint="cs"/>
          <w:u w:val="single"/>
          <w:rtl/>
        </w:rPr>
        <w:t>:</w:t>
      </w:r>
    </w:p>
    <w:p w14:paraId="6373C9B6" w14:textId="77777777" w:rsidR="000D5C3E" w:rsidRPr="000D5C3E" w:rsidRDefault="000D5C3E" w:rsidP="000D5C3E">
      <w:pPr>
        <w:bidi/>
        <w:jc w:val="both"/>
        <w:rPr>
          <w:rFonts w:cs="David" w:hint="cs"/>
          <w:rtl/>
        </w:rPr>
      </w:pPr>
    </w:p>
    <w:p w14:paraId="6C0E37B0" w14:textId="77777777" w:rsidR="000D5C3E" w:rsidRPr="000D5C3E" w:rsidRDefault="000D5C3E" w:rsidP="000D5C3E">
      <w:pPr>
        <w:bidi/>
        <w:jc w:val="both"/>
        <w:rPr>
          <w:rFonts w:cs="David" w:hint="cs"/>
          <w:rtl/>
        </w:rPr>
      </w:pPr>
      <w:r w:rsidRPr="000D5C3E">
        <w:rPr>
          <w:rFonts w:cs="David" w:hint="cs"/>
          <w:rtl/>
        </w:rPr>
        <w:tab/>
        <w:t>בוודאי שמנהלי הוועדות יודעים מתי הועדה משודרת ושילדים מוזמנים ואומרים את זה. זה לא משהו שמחליטים פתאום.</w:t>
      </w:r>
    </w:p>
    <w:p w14:paraId="787B3C57" w14:textId="77777777" w:rsidR="000D5C3E" w:rsidRPr="000D5C3E" w:rsidRDefault="000D5C3E" w:rsidP="000D5C3E">
      <w:pPr>
        <w:bidi/>
        <w:jc w:val="both"/>
        <w:rPr>
          <w:rFonts w:cs="David" w:hint="cs"/>
          <w:rtl/>
        </w:rPr>
      </w:pPr>
    </w:p>
    <w:p w14:paraId="2AC6DAE8" w14:textId="77777777" w:rsidR="000D5C3E" w:rsidRPr="000D5C3E" w:rsidRDefault="000D5C3E" w:rsidP="000D5C3E">
      <w:pPr>
        <w:bidi/>
        <w:jc w:val="both"/>
        <w:rPr>
          <w:rFonts w:cs="David" w:hint="cs"/>
          <w:rtl/>
        </w:rPr>
      </w:pPr>
      <w:r w:rsidRPr="000D5C3E">
        <w:rPr>
          <w:rFonts w:cs="David" w:hint="cs"/>
          <w:u w:val="single"/>
          <w:rtl/>
        </w:rPr>
        <w:t>זבולון אורלב:</w:t>
      </w:r>
    </w:p>
    <w:p w14:paraId="29C8AF27" w14:textId="77777777" w:rsidR="000D5C3E" w:rsidRPr="000D5C3E" w:rsidRDefault="000D5C3E" w:rsidP="000D5C3E">
      <w:pPr>
        <w:bidi/>
        <w:jc w:val="both"/>
        <w:rPr>
          <w:rFonts w:cs="David" w:hint="cs"/>
          <w:rtl/>
        </w:rPr>
      </w:pPr>
    </w:p>
    <w:p w14:paraId="12F43FD7" w14:textId="77777777" w:rsidR="000D5C3E" w:rsidRPr="000D5C3E" w:rsidRDefault="000D5C3E" w:rsidP="000D5C3E">
      <w:pPr>
        <w:bidi/>
        <w:jc w:val="both"/>
        <w:rPr>
          <w:rFonts w:cs="David" w:hint="cs"/>
          <w:rtl/>
        </w:rPr>
      </w:pPr>
      <w:r w:rsidRPr="000D5C3E">
        <w:rPr>
          <w:rFonts w:cs="David" w:hint="cs"/>
          <w:rtl/>
        </w:rPr>
        <w:tab/>
        <w:t>חייבים להטיל חובה על יו"ר הוועדה. אגב, אני לא מאמין במנהלת ועדה, יש יו"ר ועדה. יש מי שצריך לקחת אחריות בדבר הזה. לכן, אני מציע לך, אדוני, לא לעשות את סעיף 26 גורף לגבי כל הקטינים שבעולם כי אי אפשר להשתלט על זה. להשיג הסכמות וכולי, זה סיפור בלתי אפשרי. אם אתה מדבר על כל הקטינים, סעיף 106ב1 הוא בלתי אפשרי, הוא לא מציאותי. צריכים להקים פה מנגנון של 20 עובדים רק להשיג את האישורים, שלח לי בפקס. הרי אני מבין שהסכמה צריכה להיות כתובה ולא בע"פ וזה דבר שלא נעמוד בו, כי אם אני רואה לפחות 4,5 ועדות שמזמינות ילדים, שזה חינוך, זכויות הילד, רווחה, עליה וקליטה, פניות הציבור ויש נוספות - -</w:t>
      </w:r>
    </w:p>
    <w:p w14:paraId="3F41D852" w14:textId="77777777" w:rsidR="000D5C3E" w:rsidRPr="000D5C3E" w:rsidRDefault="000D5C3E" w:rsidP="000D5C3E">
      <w:pPr>
        <w:bidi/>
        <w:jc w:val="both"/>
        <w:rPr>
          <w:rFonts w:cs="David" w:hint="cs"/>
          <w:rtl/>
        </w:rPr>
      </w:pPr>
    </w:p>
    <w:p w14:paraId="5C14AAFD" w14:textId="77777777" w:rsidR="000D5C3E" w:rsidRPr="000D5C3E" w:rsidRDefault="000D5C3E" w:rsidP="000D5C3E">
      <w:pPr>
        <w:bidi/>
        <w:jc w:val="both"/>
        <w:rPr>
          <w:rFonts w:cs="David" w:hint="cs"/>
          <w:rtl/>
        </w:rPr>
      </w:pPr>
      <w:r w:rsidRPr="000D5C3E">
        <w:rPr>
          <w:rFonts w:cs="David" w:hint="cs"/>
          <w:u w:val="single"/>
          <w:rtl/>
        </w:rPr>
        <w:t xml:space="preserve">שלומית </w:t>
      </w:r>
      <w:proofErr w:type="spellStart"/>
      <w:r w:rsidRPr="000D5C3E">
        <w:rPr>
          <w:rFonts w:cs="David" w:hint="cs"/>
          <w:u w:val="single"/>
          <w:rtl/>
        </w:rPr>
        <w:t>אבינח</w:t>
      </w:r>
      <w:proofErr w:type="spellEnd"/>
      <w:r w:rsidRPr="000D5C3E">
        <w:rPr>
          <w:rFonts w:cs="David" w:hint="cs"/>
          <w:rtl/>
        </w:rPr>
        <w:t>:</w:t>
      </w:r>
    </w:p>
    <w:p w14:paraId="1FF086A7" w14:textId="77777777" w:rsidR="000D5C3E" w:rsidRPr="000D5C3E" w:rsidRDefault="000D5C3E" w:rsidP="000D5C3E">
      <w:pPr>
        <w:bidi/>
        <w:jc w:val="both"/>
        <w:rPr>
          <w:rFonts w:cs="David" w:hint="cs"/>
          <w:rtl/>
        </w:rPr>
      </w:pPr>
    </w:p>
    <w:p w14:paraId="696A66DE" w14:textId="77777777" w:rsidR="000D5C3E" w:rsidRPr="000D5C3E" w:rsidRDefault="000D5C3E" w:rsidP="000D5C3E">
      <w:pPr>
        <w:bidi/>
        <w:jc w:val="both"/>
        <w:rPr>
          <w:rFonts w:cs="David" w:hint="cs"/>
          <w:rtl/>
        </w:rPr>
      </w:pPr>
      <w:r w:rsidRPr="000D5C3E">
        <w:rPr>
          <w:rFonts w:cs="David" w:hint="cs"/>
          <w:rtl/>
        </w:rPr>
        <w:tab/>
        <w:t>צריך להבדיל בין ילד שמשתתף בפועל, אחרי זה אמא שלו תגיד: מה פתאום הוא השתתף?</w:t>
      </w:r>
    </w:p>
    <w:p w14:paraId="31F94750" w14:textId="77777777" w:rsidR="000D5C3E" w:rsidRPr="000D5C3E" w:rsidRDefault="000D5C3E" w:rsidP="000D5C3E">
      <w:pPr>
        <w:bidi/>
        <w:jc w:val="both"/>
        <w:rPr>
          <w:rFonts w:cs="David" w:hint="cs"/>
          <w:rtl/>
        </w:rPr>
      </w:pPr>
    </w:p>
    <w:p w14:paraId="43319AC9" w14:textId="77777777" w:rsidR="000D5C3E" w:rsidRPr="000D5C3E" w:rsidRDefault="000D5C3E" w:rsidP="000D5C3E">
      <w:pPr>
        <w:bidi/>
        <w:jc w:val="both"/>
        <w:rPr>
          <w:rFonts w:cs="David" w:hint="cs"/>
          <w:rtl/>
        </w:rPr>
      </w:pPr>
      <w:r w:rsidRPr="000D5C3E">
        <w:rPr>
          <w:rFonts w:cs="David" w:hint="cs"/>
          <w:u w:val="single"/>
          <w:rtl/>
        </w:rPr>
        <w:t>זבולון אורלב:</w:t>
      </w:r>
    </w:p>
    <w:p w14:paraId="610BD8E0" w14:textId="77777777" w:rsidR="000D5C3E" w:rsidRPr="000D5C3E" w:rsidRDefault="000D5C3E" w:rsidP="000D5C3E">
      <w:pPr>
        <w:bidi/>
        <w:jc w:val="both"/>
        <w:rPr>
          <w:rFonts w:cs="David" w:hint="cs"/>
          <w:rtl/>
        </w:rPr>
      </w:pPr>
    </w:p>
    <w:p w14:paraId="1E8BEAA2" w14:textId="77777777" w:rsidR="000D5C3E" w:rsidRPr="000D5C3E" w:rsidRDefault="000D5C3E" w:rsidP="000D5C3E">
      <w:pPr>
        <w:bidi/>
        <w:jc w:val="both"/>
        <w:rPr>
          <w:rFonts w:cs="David" w:hint="cs"/>
          <w:rtl/>
        </w:rPr>
      </w:pPr>
      <w:r w:rsidRPr="000D5C3E">
        <w:rPr>
          <w:rFonts w:cs="David" w:hint="cs"/>
          <w:rtl/>
        </w:rPr>
        <w:tab/>
        <w:t>מותר לילד ולא צריכים לבקש אישור של הורים גם מחוץ לכנסת, שילד ישתתף באיזה שהוא דבר. כשבית הספר לוקח אותו והוא עכשיו הפך להיות נואם באיזה שהוא מקום, אני לא חושב שצריך הסכמה של מישהו.</w:t>
      </w:r>
    </w:p>
    <w:p w14:paraId="78B519D9" w14:textId="77777777" w:rsidR="000D5C3E" w:rsidRPr="000D5C3E" w:rsidRDefault="000D5C3E" w:rsidP="000D5C3E">
      <w:pPr>
        <w:bidi/>
        <w:jc w:val="both"/>
        <w:rPr>
          <w:rFonts w:cs="David" w:hint="cs"/>
          <w:rtl/>
        </w:rPr>
      </w:pPr>
    </w:p>
    <w:p w14:paraId="56AD813B" w14:textId="77777777" w:rsidR="000D5C3E" w:rsidRPr="000D5C3E" w:rsidRDefault="000D5C3E" w:rsidP="000D5C3E">
      <w:pPr>
        <w:bidi/>
        <w:jc w:val="both"/>
        <w:rPr>
          <w:rFonts w:cs="David" w:hint="cs"/>
          <w:rtl/>
        </w:rPr>
      </w:pPr>
      <w:r w:rsidRPr="000D5C3E">
        <w:rPr>
          <w:rFonts w:cs="David" w:hint="cs"/>
          <w:u w:val="single"/>
          <w:rtl/>
        </w:rPr>
        <w:t>מזכיר הכנסת אייל ינון:</w:t>
      </w:r>
    </w:p>
    <w:p w14:paraId="5943A7BF" w14:textId="77777777" w:rsidR="000D5C3E" w:rsidRPr="000D5C3E" w:rsidRDefault="000D5C3E" w:rsidP="000D5C3E">
      <w:pPr>
        <w:bidi/>
        <w:jc w:val="both"/>
        <w:rPr>
          <w:rFonts w:cs="David" w:hint="cs"/>
          <w:rtl/>
        </w:rPr>
      </w:pPr>
    </w:p>
    <w:p w14:paraId="13873922" w14:textId="77777777" w:rsidR="000D5C3E" w:rsidRPr="000D5C3E" w:rsidRDefault="000D5C3E" w:rsidP="000D5C3E">
      <w:pPr>
        <w:bidi/>
        <w:jc w:val="both"/>
        <w:rPr>
          <w:rFonts w:cs="David" w:hint="cs"/>
          <w:rtl/>
        </w:rPr>
      </w:pPr>
      <w:r w:rsidRPr="000D5C3E">
        <w:rPr>
          <w:rFonts w:cs="David" w:hint="cs"/>
          <w:rtl/>
        </w:rPr>
        <w:tab/>
        <w:t>אתה בשלב הנכדים. היום לגבי כל פעולה אנחנו חותמים על כל שטות. היום אף אחד לא לוקח אחריות על כלום.</w:t>
      </w:r>
    </w:p>
    <w:p w14:paraId="45A792A9" w14:textId="77777777" w:rsidR="000D5C3E" w:rsidRPr="000D5C3E" w:rsidRDefault="000D5C3E" w:rsidP="000D5C3E">
      <w:pPr>
        <w:bidi/>
        <w:jc w:val="both"/>
        <w:rPr>
          <w:rFonts w:cs="David" w:hint="cs"/>
          <w:rtl/>
        </w:rPr>
      </w:pPr>
    </w:p>
    <w:p w14:paraId="48B237E8" w14:textId="77777777" w:rsidR="000D5C3E" w:rsidRPr="000D5C3E" w:rsidRDefault="000D5C3E" w:rsidP="000D5C3E">
      <w:pPr>
        <w:bidi/>
        <w:jc w:val="both"/>
        <w:rPr>
          <w:rFonts w:cs="David" w:hint="cs"/>
          <w:rtl/>
        </w:rPr>
      </w:pPr>
      <w:r w:rsidRPr="000D5C3E">
        <w:rPr>
          <w:rFonts w:cs="David" w:hint="cs"/>
          <w:u w:val="single"/>
          <w:rtl/>
        </w:rPr>
        <w:t>זבולון אורלב:</w:t>
      </w:r>
    </w:p>
    <w:p w14:paraId="7817A94D" w14:textId="77777777" w:rsidR="000D5C3E" w:rsidRPr="000D5C3E" w:rsidRDefault="000D5C3E" w:rsidP="000D5C3E">
      <w:pPr>
        <w:bidi/>
        <w:jc w:val="both"/>
        <w:rPr>
          <w:rFonts w:cs="David" w:hint="cs"/>
          <w:rtl/>
        </w:rPr>
      </w:pPr>
    </w:p>
    <w:p w14:paraId="3EC6F000" w14:textId="77777777" w:rsidR="000D5C3E" w:rsidRPr="000D5C3E" w:rsidRDefault="000D5C3E" w:rsidP="000D5C3E">
      <w:pPr>
        <w:bidi/>
        <w:jc w:val="both"/>
        <w:rPr>
          <w:rFonts w:cs="David" w:hint="cs"/>
          <w:rtl/>
        </w:rPr>
      </w:pPr>
      <w:r w:rsidRPr="000D5C3E">
        <w:rPr>
          <w:rFonts w:cs="David" w:hint="cs"/>
          <w:rtl/>
        </w:rPr>
        <w:tab/>
        <w:t xml:space="preserve">ולכן, אדוני היושב ראש, אני חושב שאם תגביל את 106, שהוא סעיף נכון וחשוב, לא הייתי משנה בו מילה אחת, אם נגביל אותו לאותם ילדים שאנחנו חוששים שהם עלולים להיפגע כתוצאה מהופעתם בפני ועדות הכנסת, נוכל להשיג הסכמה גם של דני דנון. אני לא מאמין שדני דנון לא רוצה בכלל כי הוא רואה את כל יתר הילדים. הוא צודק לגבי כל יתר הילדים. אגב, שם לא היו לנו בעיות. הבעיות שלנו היו עם ילדים שנפגעו כי הם באו פגועים ואז הם נפגעו. לכן, צריכים להגביל את זה לנפגעי עבירה, חשודים, נאשמים, חסרי ישע. צריכים להגדיר את ההגדרות המשפטיות שידועות לנו וגם במכתב התדרוך, מה זה: כפופים לכל דין? להזכיר ליושבי ראש ועדות ולמנהלי הועדות </w:t>
      </w:r>
      <w:proofErr w:type="spellStart"/>
      <w:r w:rsidRPr="000D5C3E">
        <w:rPr>
          <w:rFonts w:cs="David" w:hint="cs"/>
          <w:rtl/>
        </w:rPr>
        <w:t>וליועמ"שים</w:t>
      </w:r>
      <w:proofErr w:type="spellEnd"/>
      <w:r w:rsidRPr="000D5C3E">
        <w:rPr>
          <w:rFonts w:cs="David" w:hint="cs"/>
          <w:rtl/>
        </w:rPr>
        <w:t xml:space="preserve"> שלהם, שכולם ערים לסדר היום, מה מותר ומה אסור? את מי מותר לצלם ואת מי אסור לצלם, ועכשיו כשאומרים "צילום" זה לא רק טשטוש הפנים אלא גם החולצה שלו וגם האבא שלו שלא יהיה לידו כי אם מצלמים את האבא יודעים גם מי הילד וכדומה. אני חושב שהכיוון הוא נכון וראוי.</w:t>
      </w:r>
    </w:p>
    <w:p w14:paraId="70F201BE" w14:textId="77777777" w:rsidR="000D5C3E" w:rsidRPr="000D5C3E" w:rsidRDefault="000D5C3E" w:rsidP="000D5C3E">
      <w:pPr>
        <w:bidi/>
        <w:jc w:val="both"/>
        <w:rPr>
          <w:rFonts w:cs="David" w:hint="cs"/>
          <w:rtl/>
        </w:rPr>
      </w:pPr>
    </w:p>
    <w:p w14:paraId="0F39DCBF" w14:textId="77777777" w:rsidR="000D5C3E" w:rsidRPr="000D5C3E" w:rsidRDefault="000D5C3E" w:rsidP="000D5C3E">
      <w:pPr>
        <w:bidi/>
        <w:jc w:val="both"/>
        <w:rPr>
          <w:rFonts w:cs="David" w:hint="cs"/>
          <w:rtl/>
        </w:rPr>
      </w:pPr>
      <w:r w:rsidRPr="000D5C3E">
        <w:rPr>
          <w:rFonts w:cs="David" w:hint="cs"/>
          <w:u w:val="single"/>
          <w:rtl/>
        </w:rPr>
        <w:t xml:space="preserve">היו"ר יריב </w:t>
      </w:r>
      <w:proofErr w:type="spellStart"/>
      <w:r w:rsidRPr="000D5C3E">
        <w:rPr>
          <w:rFonts w:cs="David" w:hint="cs"/>
          <w:u w:val="single"/>
          <w:rtl/>
        </w:rPr>
        <w:t>לוין</w:t>
      </w:r>
      <w:proofErr w:type="spellEnd"/>
      <w:r w:rsidRPr="000D5C3E">
        <w:rPr>
          <w:rFonts w:cs="David" w:hint="cs"/>
          <w:u w:val="single"/>
          <w:rtl/>
        </w:rPr>
        <w:t>:</w:t>
      </w:r>
    </w:p>
    <w:p w14:paraId="39D655A4" w14:textId="77777777" w:rsidR="000D5C3E" w:rsidRPr="000D5C3E" w:rsidRDefault="000D5C3E" w:rsidP="000D5C3E">
      <w:pPr>
        <w:bidi/>
        <w:jc w:val="both"/>
        <w:rPr>
          <w:rFonts w:cs="David" w:hint="cs"/>
          <w:rtl/>
        </w:rPr>
      </w:pPr>
    </w:p>
    <w:p w14:paraId="6EA04EA4" w14:textId="77777777" w:rsidR="000D5C3E" w:rsidRPr="000D5C3E" w:rsidRDefault="000D5C3E" w:rsidP="000D5C3E">
      <w:pPr>
        <w:bidi/>
        <w:jc w:val="both"/>
        <w:rPr>
          <w:rFonts w:cs="David" w:hint="cs"/>
          <w:rtl/>
        </w:rPr>
      </w:pPr>
      <w:r w:rsidRPr="000D5C3E">
        <w:rPr>
          <w:rFonts w:cs="David" w:hint="cs"/>
          <w:rtl/>
        </w:rPr>
        <w:tab/>
        <w:t>תודה. חבר הכנסת מיכאלי, בבקשה.</w:t>
      </w:r>
    </w:p>
    <w:p w14:paraId="16F5D028" w14:textId="77777777" w:rsidR="000D5C3E" w:rsidRPr="000D5C3E" w:rsidRDefault="000D5C3E" w:rsidP="000D5C3E">
      <w:pPr>
        <w:bidi/>
        <w:jc w:val="both"/>
        <w:rPr>
          <w:rFonts w:cs="David" w:hint="cs"/>
          <w:rtl/>
        </w:rPr>
      </w:pPr>
    </w:p>
    <w:p w14:paraId="6F3F5BA1" w14:textId="77777777" w:rsidR="000D5C3E" w:rsidRPr="000D5C3E" w:rsidRDefault="000D5C3E" w:rsidP="000D5C3E">
      <w:pPr>
        <w:bidi/>
        <w:jc w:val="both"/>
        <w:rPr>
          <w:rFonts w:cs="David" w:hint="cs"/>
          <w:rtl/>
        </w:rPr>
      </w:pPr>
      <w:r w:rsidRPr="000D5C3E">
        <w:rPr>
          <w:rFonts w:cs="David" w:hint="cs"/>
          <w:u w:val="single"/>
          <w:rtl/>
        </w:rPr>
        <w:t>אברהם מיכאלי:</w:t>
      </w:r>
    </w:p>
    <w:p w14:paraId="6CAB2C2B" w14:textId="77777777" w:rsidR="000D5C3E" w:rsidRPr="000D5C3E" w:rsidRDefault="000D5C3E" w:rsidP="000D5C3E">
      <w:pPr>
        <w:bidi/>
        <w:jc w:val="both"/>
        <w:rPr>
          <w:rFonts w:cs="David" w:hint="cs"/>
          <w:rtl/>
        </w:rPr>
      </w:pPr>
    </w:p>
    <w:p w14:paraId="7DCA510C" w14:textId="77777777" w:rsidR="000D5C3E" w:rsidRPr="000D5C3E" w:rsidRDefault="000D5C3E" w:rsidP="000D5C3E">
      <w:pPr>
        <w:bidi/>
        <w:jc w:val="both"/>
        <w:rPr>
          <w:rFonts w:cs="David" w:hint="cs"/>
          <w:rtl/>
        </w:rPr>
      </w:pPr>
      <w:r w:rsidRPr="000D5C3E">
        <w:rPr>
          <w:rFonts w:cs="David" w:hint="cs"/>
          <w:rtl/>
        </w:rPr>
        <w:tab/>
        <w:t xml:space="preserve"> אני חושב שחייבים להסדיר את זה בתקנון כי הרבה פעמים חברי כנסת מפרשים דברים לא ברורים, כל אחד לפי שיקול דעתו. כנסת זה מוסד שחייב לתת דין וחשבון גם לציבור במקרים מסוימים. כשיש תקלה בכנסת, שלא יגידו שזה לא כתוב וזה לא ברור.</w:t>
      </w:r>
    </w:p>
    <w:p w14:paraId="55943B0F" w14:textId="77777777" w:rsidR="000D5C3E" w:rsidRPr="000D5C3E" w:rsidRDefault="000D5C3E" w:rsidP="000D5C3E">
      <w:pPr>
        <w:bidi/>
        <w:jc w:val="both"/>
        <w:rPr>
          <w:rFonts w:cs="David" w:hint="cs"/>
          <w:rtl/>
        </w:rPr>
      </w:pPr>
    </w:p>
    <w:p w14:paraId="32AA9879" w14:textId="77777777" w:rsidR="000D5C3E" w:rsidRPr="000D5C3E" w:rsidRDefault="000D5C3E" w:rsidP="000D5C3E">
      <w:pPr>
        <w:bidi/>
        <w:jc w:val="both"/>
        <w:rPr>
          <w:rFonts w:cs="David" w:hint="cs"/>
          <w:rtl/>
        </w:rPr>
      </w:pPr>
      <w:r w:rsidRPr="000D5C3E">
        <w:rPr>
          <w:rFonts w:cs="David" w:hint="cs"/>
          <w:rtl/>
        </w:rPr>
        <w:tab/>
        <w:t xml:space="preserve">עדין זה לא מגביל את יושבי ראש הוועדה בשום דבר כמעט. הוא יכול להחליט מה שהוא רוצה להחליט. המטרה היא לקיים פה דיון ענייני בנושא של קטין. נתחיל מסעיף 1 ב-101: פה מדובר באמת במקרה מאוד לגיטימי. דנים בענייני קטינים והפרוטוקול יהיה חסוי אבל התקשורת לא תמיד מקפידה, וזה אומר שהחוק החדש הזה, אני לא יודע כמה הוא יהיה אכיף. הרי כל החוק הזה חוקק בשביל לאכוף על התקשורת לא לפרסם. אני לא רוצה להעמיד אותו בניסיון מול התקשורת, אני לא רוצה לרדוף אחרי התקשורת. אנחנו צריכים להוות דוגמה שעניינים של ישיבה נדונו בישיבה, זה </w:t>
      </w:r>
      <w:proofErr w:type="spellStart"/>
      <w:r w:rsidRPr="000D5C3E">
        <w:rPr>
          <w:rFonts w:cs="David" w:hint="cs"/>
          <w:rtl/>
        </w:rPr>
        <w:t>הכל</w:t>
      </w:r>
      <w:proofErr w:type="spellEnd"/>
      <w:r w:rsidRPr="000D5C3E">
        <w:rPr>
          <w:rFonts w:cs="David" w:hint="cs"/>
          <w:rtl/>
        </w:rPr>
        <w:t xml:space="preserve"> בישיבה סגורה. במיוחד מדובר פה לא על כניסה של ילדים מבחוץ באקראי אלא על ילדים שהוזמנו לוועדה. זה לא כל כך קשה להשיג את ההסכמה של ההורים כי בדרך כלל ההורה צריך ללוות אותו. איך הילד מגיע לוועדה? אולי על ידי אפוטרופוס, מי שמלווה אותו. לכן, פה אין בעיה לגבי פומביות. נושא רגיש שיו"ר הוועדה קבע לדון בנושא ילד, אין שום בעיה. אם אתה רוצה לפתוח את הישיבה, יו"ר הוועדה צריך להתלבט ולשבור את הראש איך ימנע את הפרסום של אותה ישיבה אם הוא פותח את הישבה. לכן, בדרך כלל הישיבה כן צריכה להיות סגורה אלא אם כן במקום מחליטים שם כך או אחרת, אני לא יודע. כל יו"ר ועדה יפעיל את שיקול הדעת שלו עם הייעוץ המשפטי. </w:t>
      </w:r>
      <w:r w:rsidRPr="000D5C3E">
        <w:rPr>
          <w:rFonts w:cs="David" w:hint="cs"/>
          <w:rtl/>
        </w:rPr>
        <w:tab/>
        <w:t xml:space="preserve">לכן, סעיף 1 מאוד הגיוני, אין פה שום מגבלה ליו"ר. מדובר פה על יוזמה של הוועדה. </w:t>
      </w:r>
    </w:p>
    <w:p w14:paraId="55A8349F" w14:textId="77777777" w:rsidR="000D5C3E" w:rsidRPr="000D5C3E" w:rsidRDefault="000D5C3E" w:rsidP="000D5C3E">
      <w:pPr>
        <w:bidi/>
        <w:jc w:val="both"/>
        <w:rPr>
          <w:rFonts w:cs="David" w:hint="cs"/>
          <w:rtl/>
        </w:rPr>
      </w:pPr>
    </w:p>
    <w:p w14:paraId="30F7895C" w14:textId="77777777" w:rsidR="000D5C3E" w:rsidRPr="000D5C3E" w:rsidRDefault="000D5C3E" w:rsidP="000D5C3E">
      <w:pPr>
        <w:bidi/>
        <w:ind w:firstLine="567"/>
        <w:jc w:val="both"/>
        <w:rPr>
          <w:rFonts w:cs="David" w:hint="cs"/>
          <w:rtl/>
        </w:rPr>
      </w:pPr>
      <w:r w:rsidRPr="000D5C3E">
        <w:rPr>
          <w:rFonts w:cs="David" w:hint="cs"/>
          <w:rtl/>
        </w:rPr>
        <w:t>מה שקשור ב-106ב1, שם זה גם מתחלק לשני חלקים: מי שבעצם מוזמן לוועדה זה מה שאמרתי קודם, הורה אפוטרופוס מלווה אותו. אבל איך יופיע הילד הזה, כמו שקרה במקרה של העובדים הזרים. מישהו דאג לזה, שאותם ילדים יבואו לפה כדי לעשות "</w:t>
      </w:r>
      <w:proofErr w:type="spellStart"/>
      <w:r w:rsidRPr="000D5C3E">
        <w:rPr>
          <w:rFonts w:cs="David" w:hint="cs"/>
          <w:rtl/>
        </w:rPr>
        <w:t>שואו</w:t>
      </w:r>
      <w:proofErr w:type="spellEnd"/>
      <w:r w:rsidRPr="000D5C3E">
        <w:rPr>
          <w:rFonts w:cs="David" w:hint="cs"/>
          <w:rtl/>
        </w:rPr>
        <w:t>" תקשורתי. לכן, סעיף קטן (1), הרישא שלו הכי הגיוני. מצד שני, מה שחבר הכנסת אורלב הסביר קודם לגבי מסגרת לימודים, לפי מה שאני יודע כל הילדים שמסתובבים פה מהמכון לדמוקרטיה, באים לכאן סיורים בית ספריים וכולם חתומים על ידי ההורים שהם מסתובבים פה. אתה לא מזמין אותם. אם זה ילדים שמוזמנים לוועדות להביע את עמדת יו"ר מועצת הנוער, כולם קטינים אז איך הם יופיעו פה? לדעתי במקרים כאלה כן צריך הסכמה, מה לעשות?</w:t>
      </w:r>
    </w:p>
    <w:p w14:paraId="235D60D8" w14:textId="77777777" w:rsidR="000D5C3E" w:rsidRPr="000D5C3E" w:rsidRDefault="000D5C3E" w:rsidP="000D5C3E">
      <w:pPr>
        <w:bidi/>
        <w:ind w:firstLine="567"/>
        <w:jc w:val="both"/>
        <w:rPr>
          <w:rFonts w:cs="David" w:hint="cs"/>
          <w:rtl/>
        </w:rPr>
      </w:pPr>
    </w:p>
    <w:p w14:paraId="505910D0" w14:textId="77777777" w:rsidR="000D5C3E" w:rsidRPr="000D5C3E" w:rsidRDefault="000D5C3E" w:rsidP="000D5C3E">
      <w:pPr>
        <w:bidi/>
        <w:jc w:val="both"/>
        <w:rPr>
          <w:rFonts w:cs="David" w:hint="cs"/>
          <w:rtl/>
        </w:rPr>
      </w:pPr>
      <w:r w:rsidRPr="000D5C3E">
        <w:rPr>
          <w:rFonts w:cs="David" w:hint="cs"/>
          <w:u w:val="single"/>
          <w:rtl/>
        </w:rPr>
        <w:t>זבולון אורלב:</w:t>
      </w:r>
    </w:p>
    <w:p w14:paraId="03E6ED4F" w14:textId="77777777" w:rsidR="000D5C3E" w:rsidRPr="000D5C3E" w:rsidRDefault="000D5C3E" w:rsidP="000D5C3E">
      <w:pPr>
        <w:bidi/>
        <w:jc w:val="both"/>
        <w:rPr>
          <w:rFonts w:cs="David" w:hint="cs"/>
          <w:rtl/>
        </w:rPr>
      </w:pPr>
    </w:p>
    <w:p w14:paraId="4D2A98D6" w14:textId="77777777" w:rsidR="000D5C3E" w:rsidRPr="000D5C3E" w:rsidRDefault="000D5C3E" w:rsidP="000D5C3E">
      <w:pPr>
        <w:bidi/>
        <w:jc w:val="both"/>
        <w:rPr>
          <w:rFonts w:cs="David" w:hint="cs"/>
          <w:rtl/>
        </w:rPr>
      </w:pPr>
      <w:r w:rsidRPr="000D5C3E">
        <w:rPr>
          <w:rFonts w:cs="David" w:hint="cs"/>
          <w:rtl/>
        </w:rPr>
        <w:tab/>
        <w:t>אם תקבל את הגישה שלי, רק ילדים נפגעי עבירה, זה פותר את כל היתר.</w:t>
      </w:r>
    </w:p>
    <w:p w14:paraId="763618DD" w14:textId="77777777" w:rsidR="000D5C3E" w:rsidRPr="000D5C3E" w:rsidRDefault="000D5C3E" w:rsidP="000D5C3E">
      <w:pPr>
        <w:bidi/>
        <w:jc w:val="both"/>
        <w:rPr>
          <w:rFonts w:cs="David" w:hint="cs"/>
          <w:rtl/>
        </w:rPr>
      </w:pPr>
    </w:p>
    <w:p w14:paraId="1464CF4C" w14:textId="77777777" w:rsidR="000D5C3E" w:rsidRPr="000D5C3E" w:rsidRDefault="000D5C3E" w:rsidP="000D5C3E">
      <w:pPr>
        <w:bidi/>
        <w:jc w:val="both"/>
        <w:rPr>
          <w:rFonts w:cs="David" w:hint="cs"/>
          <w:rtl/>
        </w:rPr>
      </w:pPr>
      <w:r w:rsidRPr="000D5C3E">
        <w:rPr>
          <w:rFonts w:cs="David" w:hint="cs"/>
          <w:u w:val="single"/>
          <w:rtl/>
        </w:rPr>
        <w:t>אברהם מיכאלי:</w:t>
      </w:r>
    </w:p>
    <w:p w14:paraId="7A715792" w14:textId="77777777" w:rsidR="000D5C3E" w:rsidRPr="000D5C3E" w:rsidRDefault="000D5C3E" w:rsidP="000D5C3E">
      <w:pPr>
        <w:bidi/>
        <w:jc w:val="both"/>
        <w:rPr>
          <w:rFonts w:cs="David" w:hint="cs"/>
          <w:rtl/>
        </w:rPr>
      </w:pPr>
    </w:p>
    <w:p w14:paraId="69396862" w14:textId="77777777" w:rsidR="000D5C3E" w:rsidRPr="000D5C3E" w:rsidRDefault="000D5C3E" w:rsidP="000D5C3E">
      <w:pPr>
        <w:bidi/>
        <w:jc w:val="both"/>
        <w:rPr>
          <w:rFonts w:cs="David" w:hint="cs"/>
          <w:rtl/>
        </w:rPr>
      </w:pPr>
      <w:r w:rsidRPr="000D5C3E">
        <w:rPr>
          <w:rFonts w:cs="David" w:hint="cs"/>
          <w:rtl/>
        </w:rPr>
        <w:tab/>
        <w:t xml:space="preserve">אז זהו, נפגעי עבירה וכאלה ממילא </w:t>
      </w:r>
      <w:proofErr w:type="spellStart"/>
      <w:r w:rsidRPr="000D5C3E">
        <w:rPr>
          <w:rFonts w:cs="David" w:hint="cs"/>
          <w:rtl/>
        </w:rPr>
        <w:t>הענין</w:t>
      </w:r>
      <w:proofErr w:type="spellEnd"/>
      <w:r w:rsidRPr="000D5C3E">
        <w:rPr>
          <w:rFonts w:cs="David" w:hint="cs"/>
          <w:rtl/>
        </w:rPr>
        <w:t xml:space="preserve"> שלהם באמת חסוי מבחינה משפטית. אני לא יכול לאפשר להורה, גם אם הוא מתעקש, להביא ילד ולקיים דיון פומבי. זה לא הגיוני. אם זה ילד שהוא נפגע עבירה, החוק אוסר להביא אותו בפומבי. גם עם ילדים נכים החוק אוסר היום לחשוף את הילדים הנכים מאלף סיבות. אז למה אנחנו, כוועדה, צריכים לתת פה פתח לניצול? גם הורה לפעמים מנצל לצערנו.</w:t>
      </w:r>
    </w:p>
    <w:p w14:paraId="5A666A9D" w14:textId="77777777" w:rsidR="000D5C3E" w:rsidRPr="000D5C3E" w:rsidRDefault="000D5C3E" w:rsidP="000D5C3E">
      <w:pPr>
        <w:bidi/>
        <w:jc w:val="both"/>
        <w:rPr>
          <w:rFonts w:cs="David" w:hint="cs"/>
          <w:rtl/>
        </w:rPr>
      </w:pPr>
    </w:p>
    <w:p w14:paraId="26150245" w14:textId="77777777" w:rsidR="000D5C3E" w:rsidRPr="000D5C3E" w:rsidRDefault="000D5C3E" w:rsidP="000D5C3E">
      <w:pPr>
        <w:bidi/>
        <w:jc w:val="both"/>
        <w:rPr>
          <w:rFonts w:cs="David" w:hint="cs"/>
          <w:rtl/>
        </w:rPr>
      </w:pPr>
      <w:r w:rsidRPr="000D5C3E">
        <w:rPr>
          <w:rFonts w:cs="David" w:hint="cs"/>
          <w:u w:val="single"/>
          <w:rtl/>
        </w:rPr>
        <w:t xml:space="preserve">שלומית </w:t>
      </w:r>
      <w:proofErr w:type="spellStart"/>
      <w:r w:rsidRPr="000D5C3E">
        <w:rPr>
          <w:rFonts w:cs="David" w:hint="cs"/>
          <w:u w:val="single"/>
          <w:rtl/>
        </w:rPr>
        <w:t>אבינח</w:t>
      </w:r>
      <w:proofErr w:type="spellEnd"/>
      <w:r w:rsidRPr="000D5C3E">
        <w:rPr>
          <w:rFonts w:cs="David" w:hint="cs"/>
          <w:u w:val="single"/>
          <w:rtl/>
        </w:rPr>
        <w:t>:</w:t>
      </w:r>
    </w:p>
    <w:p w14:paraId="0F04E6DD" w14:textId="77777777" w:rsidR="000D5C3E" w:rsidRPr="000D5C3E" w:rsidRDefault="000D5C3E" w:rsidP="000D5C3E">
      <w:pPr>
        <w:bidi/>
        <w:jc w:val="both"/>
        <w:rPr>
          <w:rFonts w:cs="David" w:hint="cs"/>
          <w:rtl/>
        </w:rPr>
      </w:pPr>
    </w:p>
    <w:p w14:paraId="4A195EF0" w14:textId="77777777" w:rsidR="000D5C3E" w:rsidRPr="000D5C3E" w:rsidRDefault="000D5C3E" w:rsidP="000D5C3E">
      <w:pPr>
        <w:bidi/>
        <w:jc w:val="both"/>
        <w:rPr>
          <w:rFonts w:cs="David" w:hint="cs"/>
          <w:rtl/>
        </w:rPr>
      </w:pPr>
      <w:r w:rsidRPr="000D5C3E">
        <w:rPr>
          <w:rFonts w:cs="David" w:hint="cs"/>
          <w:rtl/>
        </w:rPr>
        <w:tab/>
        <w:t>בגלל שאין שום הנחיות - -</w:t>
      </w:r>
    </w:p>
    <w:p w14:paraId="4A5BEEEF" w14:textId="77777777" w:rsidR="000D5C3E" w:rsidRPr="000D5C3E" w:rsidRDefault="000D5C3E" w:rsidP="000D5C3E">
      <w:pPr>
        <w:bidi/>
        <w:jc w:val="both"/>
        <w:rPr>
          <w:rFonts w:cs="David" w:hint="cs"/>
          <w:rtl/>
        </w:rPr>
      </w:pPr>
    </w:p>
    <w:p w14:paraId="43EA272F" w14:textId="77777777" w:rsidR="000D5C3E" w:rsidRPr="000D5C3E" w:rsidRDefault="000D5C3E" w:rsidP="000D5C3E">
      <w:pPr>
        <w:bidi/>
        <w:jc w:val="both"/>
        <w:rPr>
          <w:rFonts w:cs="David" w:hint="cs"/>
          <w:rtl/>
        </w:rPr>
      </w:pPr>
      <w:r w:rsidRPr="000D5C3E">
        <w:rPr>
          <w:rFonts w:cs="David" w:hint="cs"/>
          <w:u w:val="single"/>
          <w:rtl/>
        </w:rPr>
        <w:t>אברהם מיכאלי:</w:t>
      </w:r>
    </w:p>
    <w:p w14:paraId="08EE002F" w14:textId="77777777" w:rsidR="000D5C3E" w:rsidRPr="000D5C3E" w:rsidRDefault="000D5C3E" w:rsidP="000D5C3E">
      <w:pPr>
        <w:bidi/>
        <w:jc w:val="both"/>
        <w:rPr>
          <w:rFonts w:cs="David" w:hint="cs"/>
          <w:rtl/>
        </w:rPr>
      </w:pPr>
    </w:p>
    <w:p w14:paraId="2D89B0D7" w14:textId="77777777" w:rsidR="000D5C3E" w:rsidRPr="000D5C3E" w:rsidRDefault="000D5C3E" w:rsidP="000D5C3E">
      <w:pPr>
        <w:bidi/>
        <w:jc w:val="both"/>
        <w:rPr>
          <w:rFonts w:cs="David" w:hint="cs"/>
          <w:rtl/>
        </w:rPr>
      </w:pPr>
      <w:r w:rsidRPr="000D5C3E">
        <w:rPr>
          <w:rFonts w:cs="David" w:hint="cs"/>
          <w:rtl/>
        </w:rPr>
        <w:tab/>
        <w:t xml:space="preserve"> ההורה מנצל את זה הרבה פעמים בשביל ללחוץ על מנכ"לית המוסד לביטוח לאומי. אנחנו לא רוצים לעשות את זה בכנסת.</w:t>
      </w:r>
    </w:p>
    <w:p w14:paraId="1651F090" w14:textId="77777777" w:rsidR="000D5C3E" w:rsidRPr="000D5C3E" w:rsidRDefault="000D5C3E" w:rsidP="000D5C3E">
      <w:pPr>
        <w:bidi/>
        <w:jc w:val="both"/>
        <w:rPr>
          <w:rFonts w:cs="David" w:hint="cs"/>
          <w:rtl/>
        </w:rPr>
      </w:pPr>
    </w:p>
    <w:p w14:paraId="60869096" w14:textId="77777777" w:rsidR="000D5C3E" w:rsidRPr="000D5C3E" w:rsidRDefault="000D5C3E" w:rsidP="000D5C3E">
      <w:pPr>
        <w:bidi/>
        <w:jc w:val="both"/>
        <w:rPr>
          <w:rFonts w:cs="David" w:hint="cs"/>
          <w:rtl/>
        </w:rPr>
      </w:pPr>
      <w:r w:rsidRPr="000D5C3E">
        <w:rPr>
          <w:rFonts w:cs="David" w:hint="cs"/>
          <w:u w:val="single"/>
          <w:rtl/>
        </w:rPr>
        <w:t>זבולון אורלב:</w:t>
      </w:r>
    </w:p>
    <w:p w14:paraId="2565C740" w14:textId="77777777" w:rsidR="000D5C3E" w:rsidRPr="000D5C3E" w:rsidRDefault="000D5C3E" w:rsidP="000D5C3E">
      <w:pPr>
        <w:bidi/>
        <w:jc w:val="both"/>
        <w:rPr>
          <w:rFonts w:cs="David" w:hint="cs"/>
          <w:rtl/>
        </w:rPr>
      </w:pPr>
    </w:p>
    <w:p w14:paraId="4C99A649" w14:textId="77777777" w:rsidR="000D5C3E" w:rsidRPr="000D5C3E" w:rsidRDefault="000D5C3E" w:rsidP="000D5C3E">
      <w:pPr>
        <w:bidi/>
        <w:jc w:val="both"/>
        <w:rPr>
          <w:rFonts w:cs="David" w:hint="cs"/>
          <w:rtl/>
        </w:rPr>
      </w:pPr>
      <w:r w:rsidRPr="000D5C3E">
        <w:rPr>
          <w:rFonts w:cs="David" w:hint="cs"/>
          <w:rtl/>
        </w:rPr>
        <w:tab/>
        <w:t>אתמול היתה ישיבה בוועדת החינוך והתרבות על השתלבותם של החרשים בתרבות. בין היתר, הופיעו גם ילדים בגיל בית הספר או חטיבת הביניים ורצו להראות את הזיקה העמוקה שלהם, היכולות שלהם בריקוד ובזמר. היום ביקשתי שזה לא ילדים נפגעי עבירה. להיפך, הם רצו להעביר מסר עבור כל הילדים החרשים במדינת ישראל. יש 700 אלף חרשים במדינת ישראל ומתוכם נגיד שליש ילדים, 200 אלף ילדים. להגיד: אנחנו יכולים להשתלב בחברה. אני, אם הייתי צריך לעבוד במסגרת הזאת שחלה על כל הילדים, לא הייתי עומד בזה. אנחנו מתכוונים להגן על ילדים שיש איזה שהוא חשש שהם עלולים להיפגע. אז בואו נגדיר ונצמצם את זה, ועליהם לשים יד כבדה.</w:t>
      </w:r>
    </w:p>
    <w:p w14:paraId="3D8D15A9" w14:textId="77777777" w:rsidR="000D5C3E" w:rsidRPr="000D5C3E" w:rsidRDefault="000D5C3E" w:rsidP="000D5C3E">
      <w:pPr>
        <w:bidi/>
        <w:jc w:val="both"/>
        <w:rPr>
          <w:rFonts w:cs="David" w:hint="cs"/>
          <w:rtl/>
        </w:rPr>
      </w:pPr>
    </w:p>
    <w:p w14:paraId="6884D7BF" w14:textId="77777777" w:rsidR="000D5C3E" w:rsidRPr="000D5C3E" w:rsidRDefault="000D5C3E" w:rsidP="000D5C3E">
      <w:pPr>
        <w:bidi/>
        <w:jc w:val="both"/>
        <w:rPr>
          <w:rFonts w:cs="David" w:hint="cs"/>
          <w:rtl/>
        </w:rPr>
      </w:pPr>
      <w:r w:rsidRPr="000D5C3E">
        <w:rPr>
          <w:rFonts w:cs="David" w:hint="cs"/>
          <w:rtl/>
        </w:rPr>
        <w:tab/>
        <w:t>אני רוצה להציע עוד הצעה אחת: תראה, עלתה כאן שאלה מקודם איך יו"ר ועדה ידע להחליט. אני מציע אולי בתקנון לקבוע צוות שמורכב מ-3 יו"רים של חינוך, זכויות הילד ורווחה, שהם עוסקים במקרים הקשים ביותר, שבמקרה ויש איזו שהיא בעיה או שאלה, יש פורום שמקבל החלטות כי יש הרבה מקרי ביניים.</w:t>
      </w:r>
    </w:p>
    <w:p w14:paraId="4B55B50B" w14:textId="77777777" w:rsidR="000D5C3E" w:rsidRPr="000D5C3E" w:rsidRDefault="000D5C3E" w:rsidP="000D5C3E">
      <w:pPr>
        <w:bidi/>
        <w:jc w:val="both"/>
        <w:rPr>
          <w:rFonts w:cs="David" w:hint="cs"/>
          <w:rtl/>
        </w:rPr>
      </w:pPr>
    </w:p>
    <w:p w14:paraId="320F4E19" w14:textId="77777777" w:rsidR="000D5C3E" w:rsidRPr="000D5C3E" w:rsidRDefault="000D5C3E" w:rsidP="000D5C3E">
      <w:pPr>
        <w:bidi/>
        <w:jc w:val="both"/>
        <w:rPr>
          <w:rFonts w:cs="David" w:hint="cs"/>
          <w:rtl/>
        </w:rPr>
      </w:pPr>
      <w:r w:rsidRPr="000D5C3E">
        <w:rPr>
          <w:rFonts w:cs="David" w:hint="cs"/>
          <w:u w:val="single"/>
          <w:rtl/>
        </w:rPr>
        <w:t xml:space="preserve">היו"ר יריב </w:t>
      </w:r>
      <w:proofErr w:type="spellStart"/>
      <w:r w:rsidRPr="000D5C3E">
        <w:rPr>
          <w:rFonts w:cs="David" w:hint="cs"/>
          <w:u w:val="single"/>
          <w:rtl/>
        </w:rPr>
        <w:t>לוין</w:t>
      </w:r>
      <w:proofErr w:type="spellEnd"/>
      <w:r w:rsidRPr="000D5C3E">
        <w:rPr>
          <w:rFonts w:cs="David" w:hint="cs"/>
          <w:u w:val="single"/>
          <w:rtl/>
        </w:rPr>
        <w:t>:</w:t>
      </w:r>
    </w:p>
    <w:p w14:paraId="1033EC87" w14:textId="77777777" w:rsidR="000D5C3E" w:rsidRPr="000D5C3E" w:rsidRDefault="000D5C3E" w:rsidP="000D5C3E">
      <w:pPr>
        <w:bidi/>
        <w:jc w:val="both"/>
        <w:rPr>
          <w:rFonts w:cs="David" w:hint="cs"/>
          <w:rtl/>
        </w:rPr>
      </w:pPr>
    </w:p>
    <w:p w14:paraId="3305A98C" w14:textId="77777777" w:rsidR="000D5C3E" w:rsidRPr="000D5C3E" w:rsidRDefault="000D5C3E" w:rsidP="000D5C3E">
      <w:pPr>
        <w:bidi/>
        <w:jc w:val="both"/>
        <w:rPr>
          <w:rFonts w:cs="David" w:hint="cs"/>
          <w:rtl/>
        </w:rPr>
      </w:pPr>
      <w:r w:rsidRPr="000D5C3E">
        <w:rPr>
          <w:rFonts w:cs="David" w:hint="cs"/>
          <w:rtl/>
        </w:rPr>
        <w:tab/>
        <w:t>זבולון, אני אומר לך שהייתי נזהר מזה מאוד. אני לא חושב שזה נכון שיו"ר ועדה אחד יתערב ליו"ר ועדה אחר - -</w:t>
      </w:r>
    </w:p>
    <w:p w14:paraId="7B4623AB" w14:textId="77777777" w:rsidR="000D5C3E" w:rsidRPr="000D5C3E" w:rsidRDefault="000D5C3E" w:rsidP="000D5C3E">
      <w:pPr>
        <w:bidi/>
        <w:jc w:val="both"/>
        <w:rPr>
          <w:rFonts w:cs="David" w:hint="cs"/>
          <w:rtl/>
        </w:rPr>
      </w:pPr>
    </w:p>
    <w:p w14:paraId="4CD33FB8" w14:textId="77777777" w:rsidR="000D5C3E" w:rsidRPr="000D5C3E" w:rsidRDefault="000D5C3E" w:rsidP="000D5C3E">
      <w:pPr>
        <w:bidi/>
        <w:jc w:val="both"/>
        <w:rPr>
          <w:rFonts w:cs="David" w:hint="cs"/>
          <w:rtl/>
        </w:rPr>
      </w:pPr>
      <w:r w:rsidRPr="000D5C3E">
        <w:rPr>
          <w:rFonts w:cs="David" w:hint="cs"/>
          <w:u w:val="single"/>
          <w:rtl/>
        </w:rPr>
        <w:t>זבולון אורלב:</w:t>
      </w:r>
    </w:p>
    <w:p w14:paraId="5F40658F" w14:textId="77777777" w:rsidR="000D5C3E" w:rsidRPr="000D5C3E" w:rsidRDefault="000D5C3E" w:rsidP="000D5C3E">
      <w:pPr>
        <w:bidi/>
        <w:jc w:val="both"/>
        <w:rPr>
          <w:rFonts w:cs="David" w:hint="cs"/>
          <w:rtl/>
        </w:rPr>
      </w:pPr>
    </w:p>
    <w:p w14:paraId="4485187C" w14:textId="77777777" w:rsidR="000D5C3E" w:rsidRPr="000D5C3E" w:rsidRDefault="000D5C3E" w:rsidP="000D5C3E">
      <w:pPr>
        <w:bidi/>
        <w:jc w:val="both"/>
        <w:rPr>
          <w:rFonts w:cs="David" w:hint="cs"/>
          <w:rtl/>
        </w:rPr>
      </w:pPr>
      <w:r w:rsidRPr="000D5C3E">
        <w:rPr>
          <w:rFonts w:cs="David" w:hint="cs"/>
          <w:rtl/>
        </w:rPr>
        <w:tab/>
        <w:t>לכן הם שלושה.</w:t>
      </w:r>
    </w:p>
    <w:p w14:paraId="4109185A" w14:textId="77777777" w:rsidR="000D5C3E" w:rsidRPr="000D5C3E" w:rsidRDefault="000D5C3E" w:rsidP="000D5C3E">
      <w:pPr>
        <w:bidi/>
        <w:jc w:val="both"/>
        <w:rPr>
          <w:rFonts w:cs="David" w:hint="cs"/>
          <w:rtl/>
        </w:rPr>
      </w:pPr>
    </w:p>
    <w:p w14:paraId="14F7FD3B" w14:textId="77777777" w:rsidR="000D5C3E" w:rsidRPr="000D5C3E" w:rsidRDefault="000D5C3E" w:rsidP="000D5C3E">
      <w:pPr>
        <w:bidi/>
        <w:jc w:val="both"/>
        <w:rPr>
          <w:rFonts w:cs="David" w:hint="cs"/>
          <w:rtl/>
        </w:rPr>
      </w:pPr>
      <w:r w:rsidRPr="000D5C3E">
        <w:rPr>
          <w:rFonts w:cs="David" w:hint="cs"/>
          <w:u w:val="single"/>
          <w:rtl/>
        </w:rPr>
        <w:t xml:space="preserve">היו"ר יריב </w:t>
      </w:r>
      <w:proofErr w:type="spellStart"/>
      <w:r w:rsidRPr="000D5C3E">
        <w:rPr>
          <w:rFonts w:cs="David" w:hint="cs"/>
          <w:u w:val="single"/>
          <w:rtl/>
        </w:rPr>
        <w:t>לוין</w:t>
      </w:r>
      <w:proofErr w:type="spellEnd"/>
      <w:r w:rsidRPr="000D5C3E">
        <w:rPr>
          <w:rFonts w:cs="David" w:hint="cs"/>
          <w:u w:val="single"/>
          <w:rtl/>
        </w:rPr>
        <w:t>:</w:t>
      </w:r>
    </w:p>
    <w:p w14:paraId="08BA6D52" w14:textId="77777777" w:rsidR="000D5C3E" w:rsidRPr="000D5C3E" w:rsidRDefault="000D5C3E" w:rsidP="000D5C3E">
      <w:pPr>
        <w:bidi/>
        <w:jc w:val="both"/>
        <w:rPr>
          <w:rFonts w:cs="David" w:hint="cs"/>
          <w:rtl/>
        </w:rPr>
      </w:pPr>
    </w:p>
    <w:p w14:paraId="73008EB2" w14:textId="77777777" w:rsidR="000D5C3E" w:rsidRPr="000D5C3E" w:rsidRDefault="000D5C3E" w:rsidP="000D5C3E">
      <w:pPr>
        <w:bidi/>
        <w:jc w:val="both"/>
        <w:rPr>
          <w:rFonts w:cs="David" w:hint="cs"/>
          <w:rtl/>
        </w:rPr>
      </w:pPr>
      <w:r w:rsidRPr="000D5C3E">
        <w:rPr>
          <w:rFonts w:cs="David" w:hint="cs"/>
          <w:rtl/>
        </w:rPr>
        <w:tab/>
        <w:t>הייתי נזהר מזה.</w:t>
      </w:r>
    </w:p>
    <w:p w14:paraId="776F2D6F" w14:textId="77777777" w:rsidR="000D5C3E" w:rsidRPr="000D5C3E" w:rsidRDefault="000D5C3E" w:rsidP="000D5C3E">
      <w:pPr>
        <w:bidi/>
        <w:jc w:val="both"/>
        <w:rPr>
          <w:rFonts w:cs="David" w:hint="cs"/>
          <w:rtl/>
        </w:rPr>
      </w:pPr>
    </w:p>
    <w:p w14:paraId="7F2EF561" w14:textId="77777777" w:rsidR="000D5C3E" w:rsidRPr="000D5C3E" w:rsidRDefault="000D5C3E" w:rsidP="000D5C3E">
      <w:pPr>
        <w:bidi/>
        <w:jc w:val="both"/>
        <w:rPr>
          <w:rFonts w:cs="David" w:hint="cs"/>
          <w:rtl/>
        </w:rPr>
      </w:pPr>
      <w:r w:rsidRPr="000D5C3E">
        <w:rPr>
          <w:rFonts w:cs="David" w:hint="cs"/>
          <w:u w:val="single"/>
          <w:rtl/>
        </w:rPr>
        <w:t>אברהם מיכאלי:</w:t>
      </w:r>
    </w:p>
    <w:p w14:paraId="47888665" w14:textId="77777777" w:rsidR="000D5C3E" w:rsidRPr="000D5C3E" w:rsidRDefault="000D5C3E" w:rsidP="000D5C3E">
      <w:pPr>
        <w:bidi/>
        <w:jc w:val="both"/>
        <w:rPr>
          <w:rFonts w:cs="David" w:hint="cs"/>
          <w:rtl/>
        </w:rPr>
      </w:pPr>
    </w:p>
    <w:p w14:paraId="5B98A9C8" w14:textId="77777777" w:rsidR="000D5C3E" w:rsidRPr="000D5C3E" w:rsidRDefault="000D5C3E" w:rsidP="000D5C3E">
      <w:pPr>
        <w:bidi/>
        <w:jc w:val="both"/>
        <w:rPr>
          <w:rFonts w:cs="David" w:hint="cs"/>
          <w:rtl/>
        </w:rPr>
      </w:pPr>
      <w:r w:rsidRPr="000D5C3E">
        <w:rPr>
          <w:rFonts w:cs="David" w:hint="cs"/>
          <w:rtl/>
        </w:rPr>
        <w:tab/>
        <w:t>אני לא רוצה להשאיר ליו"ר את כל הסמכויות. אני לא רוצה שיהיה דיון פוליטי בנושא הזה. יריב, אנחנו לא פוגעים פה בזכות יו"ר הוועדה אלא אני רוצה שזה יהיה במסגרת החוק. מה לעשות? אם זה קטין או נפגע מין, כל המקרים האלה אסור ליו"ר הוועדה לזמן אותם בניגוד לחוק ובלי הסכמת הורים. כל הסיוע של הילדים, המוזמנים האקראיים האלה, לדעתי חבר כנסת חייב לדעת שהוא עובר על התקנות. אם הוא מביא אותם, הוא צריך לצפות מחר... מה עברו באותה ועדת אתיקה? שאי אפשר להעניש את אותו חבר כנסת שהביא אותם כי אין הוראה בתקנון.</w:t>
      </w:r>
    </w:p>
    <w:p w14:paraId="0AB63660" w14:textId="77777777" w:rsidR="000D5C3E" w:rsidRPr="000D5C3E" w:rsidRDefault="000D5C3E" w:rsidP="000D5C3E">
      <w:pPr>
        <w:bidi/>
        <w:jc w:val="both"/>
        <w:rPr>
          <w:rFonts w:cs="David" w:hint="cs"/>
          <w:rtl/>
        </w:rPr>
      </w:pPr>
    </w:p>
    <w:p w14:paraId="0B50B6C1" w14:textId="77777777" w:rsidR="000D5C3E" w:rsidRPr="000D5C3E" w:rsidRDefault="000D5C3E" w:rsidP="000D5C3E">
      <w:pPr>
        <w:bidi/>
        <w:jc w:val="both"/>
        <w:rPr>
          <w:rFonts w:cs="David" w:hint="cs"/>
          <w:rtl/>
        </w:rPr>
      </w:pPr>
      <w:r w:rsidRPr="000D5C3E">
        <w:rPr>
          <w:rFonts w:cs="David" w:hint="cs"/>
          <w:u w:val="single"/>
          <w:rtl/>
        </w:rPr>
        <w:t>זבולון אורלב:</w:t>
      </w:r>
    </w:p>
    <w:p w14:paraId="327FAE3B" w14:textId="77777777" w:rsidR="000D5C3E" w:rsidRPr="000D5C3E" w:rsidRDefault="000D5C3E" w:rsidP="000D5C3E">
      <w:pPr>
        <w:bidi/>
        <w:jc w:val="both"/>
        <w:rPr>
          <w:rFonts w:cs="David" w:hint="cs"/>
          <w:rtl/>
        </w:rPr>
      </w:pPr>
    </w:p>
    <w:p w14:paraId="674BD609" w14:textId="77777777" w:rsidR="000D5C3E" w:rsidRPr="000D5C3E" w:rsidRDefault="000D5C3E" w:rsidP="000D5C3E">
      <w:pPr>
        <w:bidi/>
        <w:jc w:val="both"/>
        <w:rPr>
          <w:rFonts w:cs="David" w:hint="cs"/>
          <w:rtl/>
        </w:rPr>
      </w:pPr>
      <w:r w:rsidRPr="000D5C3E">
        <w:rPr>
          <w:rFonts w:cs="David" w:hint="cs"/>
          <w:rtl/>
        </w:rPr>
        <w:tab/>
        <w:t xml:space="preserve">עומד להתקיים דיון בוועדת החינוך על סוגיית התלבושת האחידה. הוא אומר לך שיבואו 15 ילדים מבית הספר היסודי, 15 מחטיבות הביניים. מה, צריך לבקש לכולם אישורים? הרי זה לא שייך </w:t>
      </w:r>
      <w:proofErr w:type="spellStart"/>
      <w:r w:rsidRPr="000D5C3E">
        <w:rPr>
          <w:rFonts w:cs="David" w:hint="cs"/>
          <w:rtl/>
        </w:rPr>
        <w:t>לענין</w:t>
      </w:r>
      <w:proofErr w:type="spellEnd"/>
      <w:r w:rsidRPr="000D5C3E">
        <w:rPr>
          <w:rFonts w:cs="David" w:hint="cs"/>
          <w:rtl/>
        </w:rPr>
        <w:t>. אתה מסכים אתי שבסעיף הזה לא התכוונו לדיונים האלה.</w:t>
      </w:r>
    </w:p>
    <w:p w14:paraId="635F17D8" w14:textId="77777777" w:rsidR="000D5C3E" w:rsidRPr="000D5C3E" w:rsidRDefault="000D5C3E" w:rsidP="000D5C3E">
      <w:pPr>
        <w:bidi/>
        <w:jc w:val="both"/>
        <w:rPr>
          <w:rFonts w:cs="David" w:hint="cs"/>
          <w:rtl/>
        </w:rPr>
      </w:pPr>
    </w:p>
    <w:p w14:paraId="5222ADFB" w14:textId="77777777" w:rsidR="000D5C3E" w:rsidRPr="000D5C3E" w:rsidRDefault="000D5C3E" w:rsidP="000D5C3E">
      <w:pPr>
        <w:bidi/>
        <w:jc w:val="both"/>
        <w:rPr>
          <w:rFonts w:cs="David" w:hint="cs"/>
          <w:rtl/>
        </w:rPr>
      </w:pPr>
      <w:r w:rsidRPr="000D5C3E">
        <w:rPr>
          <w:rFonts w:cs="David" w:hint="cs"/>
          <w:u w:val="single"/>
          <w:rtl/>
        </w:rPr>
        <w:t xml:space="preserve">יצחק </w:t>
      </w:r>
      <w:proofErr w:type="spellStart"/>
      <w:r w:rsidRPr="000D5C3E">
        <w:rPr>
          <w:rFonts w:cs="David" w:hint="cs"/>
          <w:u w:val="single"/>
          <w:rtl/>
        </w:rPr>
        <w:t>קדמן</w:t>
      </w:r>
      <w:proofErr w:type="spellEnd"/>
      <w:r w:rsidRPr="000D5C3E">
        <w:rPr>
          <w:rFonts w:cs="David" w:hint="cs"/>
          <w:u w:val="single"/>
          <w:rtl/>
        </w:rPr>
        <w:t>:</w:t>
      </w:r>
    </w:p>
    <w:p w14:paraId="17796155" w14:textId="77777777" w:rsidR="000D5C3E" w:rsidRPr="000D5C3E" w:rsidRDefault="000D5C3E" w:rsidP="000D5C3E">
      <w:pPr>
        <w:bidi/>
        <w:jc w:val="both"/>
        <w:rPr>
          <w:rFonts w:cs="David" w:hint="cs"/>
          <w:rtl/>
        </w:rPr>
      </w:pPr>
    </w:p>
    <w:p w14:paraId="2697C9FB" w14:textId="77777777" w:rsidR="000D5C3E" w:rsidRPr="000D5C3E" w:rsidRDefault="000D5C3E" w:rsidP="000D5C3E">
      <w:pPr>
        <w:bidi/>
        <w:jc w:val="both"/>
        <w:rPr>
          <w:rFonts w:cs="David" w:hint="cs"/>
          <w:rtl/>
        </w:rPr>
      </w:pPr>
      <w:r w:rsidRPr="000D5C3E">
        <w:rPr>
          <w:rFonts w:cs="David" w:hint="cs"/>
          <w:rtl/>
        </w:rPr>
        <w:tab/>
        <w:t>אבל לא צריך.</w:t>
      </w:r>
    </w:p>
    <w:p w14:paraId="282C5C54" w14:textId="77777777" w:rsidR="000D5C3E" w:rsidRPr="000D5C3E" w:rsidRDefault="000D5C3E" w:rsidP="000D5C3E">
      <w:pPr>
        <w:bidi/>
        <w:jc w:val="both"/>
        <w:rPr>
          <w:rFonts w:cs="David" w:hint="cs"/>
          <w:rtl/>
        </w:rPr>
      </w:pPr>
    </w:p>
    <w:p w14:paraId="48DEDA8E" w14:textId="77777777" w:rsidR="000D5C3E" w:rsidRPr="000D5C3E" w:rsidRDefault="000D5C3E" w:rsidP="000D5C3E">
      <w:pPr>
        <w:bidi/>
        <w:jc w:val="both"/>
        <w:rPr>
          <w:rFonts w:cs="David" w:hint="cs"/>
          <w:rtl/>
        </w:rPr>
      </w:pPr>
      <w:r w:rsidRPr="000D5C3E">
        <w:rPr>
          <w:rFonts w:cs="David" w:hint="cs"/>
          <w:u w:val="single"/>
          <w:rtl/>
        </w:rPr>
        <w:t>זבולון אורלב:</w:t>
      </w:r>
    </w:p>
    <w:p w14:paraId="287363D6" w14:textId="77777777" w:rsidR="000D5C3E" w:rsidRPr="000D5C3E" w:rsidRDefault="000D5C3E" w:rsidP="000D5C3E">
      <w:pPr>
        <w:bidi/>
        <w:jc w:val="both"/>
        <w:rPr>
          <w:rFonts w:cs="David" w:hint="cs"/>
          <w:rtl/>
        </w:rPr>
      </w:pPr>
    </w:p>
    <w:p w14:paraId="6DC9D1F2" w14:textId="77777777" w:rsidR="000D5C3E" w:rsidRPr="000D5C3E" w:rsidRDefault="000D5C3E" w:rsidP="000D5C3E">
      <w:pPr>
        <w:bidi/>
        <w:jc w:val="both"/>
        <w:rPr>
          <w:rFonts w:cs="David" w:hint="cs"/>
          <w:rtl/>
        </w:rPr>
      </w:pPr>
      <w:r w:rsidRPr="000D5C3E">
        <w:rPr>
          <w:rFonts w:cs="David" w:hint="cs"/>
          <w:rtl/>
        </w:rPr>
        <w:tab/>
        <w:t>לפי מה שכתוב פה אני צריך לוודא שיש הסכמת הורים. איך אני יכול? אני יכול לעמוד בזה? למה לתקן דבר שאין צורך לתקן?</w:t>
      </w:r>
    </w:p>
    <w:p w14:paraId="72881C82" w14:textId="77777777" w:rsidR="000D5C3E" w:rsidRPr="000D5C3E" w:rsidRDefault="000D5C3E" w:rsidP="000D5C3E">
      <w:pPr>
        <w:bidi/>
        <w:jc w:val="both"/>
        <w:rPr>
          <w:rFonts w:cs="David" w:hint="cs"/>
          <w:rtl/>
        </w:rPr>
      </w:pPr>
    </w:p>
    <w:p w14:paraId="6ABAA122" w14:textId="77777777" w:rsidR="000D5C3E" w:rsidRPr="000D5C3E" w:rsidRDefault="000D5C3E" w:rsidP="000D5C3E">
      <w:pPr>
        <w:bidi/>
        <w:jc w:val="both"/>
        <w:rPr>
          <w:rFonts w:cs="David" w:hint="cs"/>
          <w:rtl/>
        </w:rPr>
      </w:pPr>
      <w:r w:rsidRPr="000D5C3E">
        <w:rPr>
          <w:rFonts w:cs="David" w:hint="cs"/>
          <w:u w:val="single"/>
          <w:rtl/>
        </w:rPr>
        <w:t xml:space="preserve">יצחק </w:t>
      </w:r>
      <w:proofErr w:type="spellStart"/>
      <w:r w:rsidRPr="000D5C3E">
        <w:rPr>
          <w:rFonts w:cs="David" w:hint="cs"/>
          <w:u w:val="single"/>
          <w:rtl/>
        </w:rPr>
        <w:t>קדמן</w:t>
      </w:r>
      <w:proofErr w:type="spellEnd"/>
      <w:r w:rsidRPr="000D5C3E">
        <w:rPr>
          <w:rFonts w:cs="David" w:hint="cs"/>
          <w:u w:val="single"/>
          <w:rtl/>
        </w:rPr>
        <w:t>:</w:t>
      </w:r>
    </w:p>
    <w:p w14:paraId="14C48393" w14:textId="77777777" w:rsidR="000D5C3E" w:rsidRPr="000D5C3E" w:rsidRDefault="000D5C3E" w:rsidP="000D5C3E">
      <w:pPr>
        <w:bidi/>
        <w:jc w:val="both"/>
        <w:rPr>
          <w:rFonts w:cs="David" w:hint="cs"/>
          <w:rtl/>
        </w:rPr>
      </w:pPr>
    </w:p>
    <w:p w14:paraId="51F8594C" w14:textId="77777777" w:rsidR="000D5C3E" w:rsidRPr="000D5C3E" w:rsidRDefault="000D5C3E" w:rsidP="000D5C3E">
      <w:pPr>
        <w:bidi/>
        <w:jc w:val="both"/>
        <w:rPr>
          <w:rFonts w:cs="David" w:hint="cs"/>
          <w:rtl/>
        </w:rPr>
      </w:pPr>
      <w:r w:rsidRPr="000D5C3E">
        <w:rPr>
          <w:rFonts w:cs="David" w:hint="cs"/>
          <w:rtl/>
        </w:rPr>
        <w:tab/>
        <w:t>אתה צודק - -</w:t>
      </w:r>
    </w:p>
    <w:p w14:paraId="3F86899B" w14:textId="77777777" w:rsidR="000D5C3E" w:rsidRPr="000D5C3E" w:rsidRDefault="000D5C3E" w:rsidP="000D5C3E">
      <w:pPr>
        <w:bidi/>
        <w:jc w:val="both"/>
        <w:rPr>
          <w:rFonts w:cs="David" w:hint="cs"/>
          <w:rtl/>
        </w:rPr>
      </w:pPr>
    </w:p>
    <w:p w14:paraId="2759E6B6" w14:textId="77777777" w:rsidR="000D5C3E" w:rsidRPr="000D5C3E" w:rsidRDefault="000D5C3E" w:rsidP="000D5C3E">
      <w:pPr>
        <w:bidi/>
        <w:jc w:val="both"/>
        <w:rPr>
          <w:rFonts w:cs="David" w:hint="cs"/>
          <w:rtl/>
        </w:rPr>
      </w:pPr>
      <w:r w:rsidRPr="000D5C3E">
        <w:rPr>
          <w:rFonts w:cs="David" w:hint="cs"/>
          <w:u w:val="single"/>
          <w:rtl/>
        </w:rPr>
        <w:t>זבולון אורלב:</w:t>
      </w:r>
    </w:p>
    <w:p w14:paraId="3EF4A112" w14:textId="77777777" w:rsidR="000D5C3E" w:rsidRPr="000D5C3E" w:rsidRDefault="000D5C3E" w:rsidP="000D5C3E">
      <w:pPr>
        <w:bidi/>
        <w:jc w:val="both"/>
        <w:rPr>
          <w:rFonts w:cs="David" w:hint="cs"/>
          <w:rtl/>
        </w:rPr>
      </w:pPr>
    </w:p>
    <w:p w14:paraId="49D3F7EB" w14:textId="77777777" w:rsidR="000D5C3E" w:rsidRPr="000D5C3E" w:rsidRDefault="000D5C3E" w:rsidP="000D5C3E">
      <w:pPr>
        <w:bidi/>
        <w:jc w:val="both"/>
        <w:rPr>
          <w:rFonts w:cs="David" w:hint="cs"/>
          <w:rtl/>
        </w:rPr>
      </w:pPr>
      <w:r w:rsidRPr="000D5C3E">
        <w:rPr>
          <w:rFonts w:cs="David" w:hint="cs"/>
          <w:rtl/>
        </w:rPr>
        <w:tab/>
        <w:t xml:space="preserve">בואו נצמצם את זה ועל הדבר שבאמת מסוכן </w:t>
      </w:r>
      <w:r w:rsidRPr="000D5C3E">
        <w:rPr>
          <w:rFonts w:cs="David"/>
          <w:rtl/>
        </w:rPr>
        <w:t>–</w:t>
      </w:r>
      <w:r w:rsidRPr="000D5C3E">
        <w:rPr>
          <w:rFonts w:cs="David" w:hint="cs"/>
          <w:rtl/>
        </w:rPr>
        <w:t xml:space="preserve"> נכביר את ידינו.</w:t>
      </w:r>
    </w:p>
    <w:p w14:paraId="63DADE0B" w14:textId="77777777" w:rsidR="000D5C3E" w:rsidRPr="000D5C3E" w:rsidRDefault="000D5C3E" w:rsidP="000D5C3E">
      <w:pPr>
        <w:bidi/>
        <w:jc w:val="both"/>
        <w:rPr>
          <w:rFonts w:cs="David" w:hint="cs"/>
          <w:rtl/>
        </w:rPr>
      </w:pPr>
    </w:p>
    <w:p w14:paraId="5E852682" w14:textId="77777777" w:rsidR="000D5C3E" w:rsidRPr="000D5C3E" w:rsidRDefault="000D5C3E" w:rsidP="000D5C3E">
      <w:pPr>
        <w:bidi/>
        <w:jc w:val="both"/>
        <w:rPr>
          <w:rFonts w:cs="David" w:hint="cs"/>
          <w:rtl/>
        </w:rPr>
      </w:pPr>
      <w:r w:rsidRPr="000D5C3E">
        <w:rPr>
          <w:rFonts w:cs="David" w:hint="cs"/>
          <w:u w:val="single"/>
          <w:rtl/>
        </w:rPr>
        <w:t xml:space="preserve">יצחק </w:t>
      </w:r>
      <w:proofErr w:type="spellStart"/>
      <w:r w:rsidRPr="000D5C3E">
        <w:rPr>
          <w:rFonts w:cs="David" w:hint="cs"/>
          <w:u w:val="single"/>
          <w:rtl/>
        </w:rPr>
        <w:t>קדמן</w:t>
      </w:r>
      <w:proofErr w:type="spellEnd"/>
      <w:r w:rsidRPr="000D5C3E">
        <w:rPr>
          <w:rFonts w:cs="David" w:hint="cs"/>
          <w:u w:val="single"/>
          <w:rtl/>
        </w:rPr>
        <w:t>:</w:t>
      </w:r>
    </w:p>
    <w:p w14:paraId="35233340" w14:textId="77777777" w:rsidR="000D5C3E" w:rsidRPr="000D5C3E" w:rsidRDefault="000D5C3E" w:rsidP="000D5C3E">
      <w:pPr>
        <w:bidi/>
        <w:jc w:val="both"/>
        <w:rPr>
          <w:rFonts w:cs="David" w:hint="cs"/>
          <w:rtl/>
        </w:rPr>
      </w:pPr>
    </w:p>
    <w:p w14:paraId="2271F8EA" w14:textId="77777777" w:rsidR="000D5C3E" w:rsidRPr="000D5C3E" w:rsidRDefault="000D5C3E" w:rsidP="000D5C3E">
      <w:pPr>
        <w:bidi/>
        <w:jc w:val="both"/>
        <w:rPr>
          <w:rFonts w:cs="David" w:hint="cs"/>
          <w:rtl/>
        </w:rPr>
      </w:pPr>
      <w:r w:rsidRPr="000D5C3E">
        <w:rPr>
          <w:rFonts w:cs="David" w:hint="cs"/>
          <w:rtl/>
        </w:rPr>
        <w:tab/>
        <w:t>רק כדי לחדד את הדברים שאתה אומר, היה פה רצון, במושב הנוכחי, להביא לוועדה מסוימת חלק מילדיו של גואל רצון כשהיה כל הסיפור הזה בעיתון.</w:t>
      </w:r>
    </w:p>
    <w:p w14:paraId="0966FA9C" w14:textId="77777777" w:rsidR="000D5C3E" w:rsidRPr="000D5C3E" w:rsidRDefault="000D5C3E" w:rsidP="000D5C3E">
      <w:pPr>
        <w:bidi/>
        <w:jc w:val="both"/>
        <w:rPr>
          <w:rFonts w:cs="David" w:hint="cs"/>
          <w:rtl/>
        </w:rPr>
      </w:pPr>
    </w:p>
    <w:p w14:paraId="4EA8DEBB" w14:textId="77777777" w:rsidR="000D5C3E" w:rsidRPr="000D5C3E" w:rsidRDefault="000D5C3E" w:rsidP="000D5C3E">
      <w:pPr>
        <w:bidi/>
        <w:jc w:val="both"/>
        <w:rPr>
          <w:rFonts w:cs="David" w:hint="cs"/>
          <w:rtl/>
        </w:rPr>
      </w:pPr>
      <w:r w:rsidRPr="000D5C3E">
        <w:rPr>
          <w:rFonts w:cs="David" w:hint="cs"/>
          <w:u w:val="single"/>
          <w:rtl/>
        </w:rPr>
        <w:t>זבולון אורלב:</w:t>
      </w:r>
    </w:p>
    <w:p w14:paraId="3F757E48" w14:textId="77777777" w:rsidR="000D5C3E" w:rsidRPr="000D5C3E" w:rsidRDefault="000D5C3E" w:rsidP="000D5C3E">
      <w:pPr>
        <w:bidi/>
        <w:jc w:val="both"/>
        <w:rPr>
          <w:rFonts w:cs="David" w:hint="cs"/>
          <w:rtl/>
        </w:rPr>
      </w:pPr>
    </w:p>
    <w:p w14:paraId="197A5B89" w14:textId="77777777" w:rsidR="000D5C3E" w:rsidRPr="000D5C3E" w:rsidRDefault="000D5C3E" w:rsidP="000D5C3E">
      <w:pPr>
        <w:bidi/>
        <w:jc w:val="both"/>
        <w:rPr>
          <w:rFonts w:cs="David" w:hint="cs"/>
          <w:rtl/>
        </w:rPr>
      </w:pPr>
      <w:r w:rsidRPr="000D5C3E">
        <w:rPr>
          <w:rFonts w:cs="David" w:hint="cs"/>
          <w:rtl/>
        </w:rPr>
        <w:tab/>
        <w:t>זה נפגעי עבירה.</w:t>
      </w:r>
    </w:p>
    <w:p w14:paraId="06166646" w14:textId="77777777" w:rsidR="000D5C3E" w:rsidRPr="000D5C3E" w:rsidRDefault="000D5C3E" w:rsidP="000D5C3E">
      <w:pPr>
        <w:bidi/>
        <w:jc w:val="both"/>
        <w:rPr>
          <w:rFonts w:cs="David" w:hint="cs"/>
          <w:rtl/>
        </w:rPr>
      </w:pPr>
    </w:p>
    <w:p w14:paraId="245E3431" w14:textId="77777777" w:rsidR="000D5C3E" w:rsidRPr="000D5C3E" w:rsidRDefault="000D5C3E" w:rsidP="000D5C3E">
      <w:pPr>
        <w:bidi/>
        <w:jc w:val="both"/>
        <w:rPr>
          <w:rFonts w:cs="David" w:hint="cs"/>
          <w:rtl/>
        </w:rPr>
      </w:pPr>
      <w:r w:rsidRPr="000D5C3E">
        <w:rPr>
          <w:rFonts w:cs="David" w:hint="cs"/>
          <w:u w:val="single"/>
          <w:rtl/>
        </w:rPr>
        <w:t xml:space="preserve">יצחק </w:t>
      </w:r>
      <w:proofErr w:type="spellStart"/>
      <w:r w:rsidRPr="000D5C3E">
        <w:rPr>
          <w:rFonts w:cs="David" w:hint="cs"/>
          <w:u w:val="single"/>
          <w:rtl/>
        </w:rPr>
        <w:t>קדמן</w:t>
      </w:r>
      <w:proofErr w:type="spellEnd"/>
      <w:r w:rsidRPr="000D5C3E">
        <w:rPr>
          <w:rFonts w:cs="David" w:hint="cs"/>
          <w:u w:val="single"/>
          <w:rtl/>
        </w:rPr>
        <w:t>:</w:t>
      </w:r>
    </w:p>
    <w:p w14:paraId="4D050E72" w14:textId="77777777" w:rsidR="000D5C3E" w:rsidRPr="000D5C3E" w:rsidRDefault="000D5C3E" w:rsidP="000D5C3E">
      <w:pPr>
        <w:bidi/>
        <w:jc w:val="both"/>
        <w:rPr>
          <w:rFonts w:cs="David" w:hint="cs"/>
          <w:rtl/>
        </w:rPr>
      </w:pPr>
    </w:p>
    <w:p w14:paraId="560812AA" w14:textId="77777777" w:rsidR="000D5C3E" w:rsidRPr="000D5C3E" w:rsidRDefault="000D5C3E" w:rsidP="000D5C3E">
      <w:pPr>
        <w:bidi/>
        <w:jc w:val="both"/>
        <w:rPr>
          <w:rFonts w:cs="David" w:hint="cs"/>
          <w:rtl/>
        </w:rPr>
      </w:pPr>
      <w:r w:rsidRPr="000D5C3E">
        <w:rPr>
          <w:rFonts w:cs="David" w:hint="cs"/>
          <w:rtl/>
        </w:rPr>
        <w:tab/>
        <w:t>הם לא נפגעי עבירה כי עוד לא הוכח שום דבר. אלה הילדים שאני לא רוצה שיעשו בהם - -</w:t>
      </w:r>
    </w:p>
    <w:p w14:paraId="0EC0E924" w14:textId="77777777" w:rsidR="000D5C3E" w:rsidRPr="000D5C3E" w:rsidRDefault="000D5C3E" w:rsidP="000D5C3E">
      <w:pPr>
        <w:bidi/>
        <w:jc w:val="both"/>
        <w:rPr>
          <w:rFonts w:cs="David" w:hint="cs"/>
          <w:rtl/>
        </w:rPr>
      </w:pPr>
    </w:p>
    <w:p w14:paraId="19BCB457" w14:textId="77777777" w:rsidR="000D5C3E" w:rsidRPr="000D5C3E" w:rsidRDefault="000D5C3E" w:rsidP="000D5C3E">
      <w:pPr>
        <w:bidi/>
        <w:jc w:val="both"/>
        <w:rPr>
          <w:rFonts w:cs="David" w:hint="cs"/>
          <w:rtl/>
        </w:rPr>
      </w:pPr>
      <w:r w:rsidRPr="000D5C3E">
        <w:rPr>
          <w:rFonts w:cs="David" w:hint="cs"/>
          <w:u w:val="single"/>
          <w:rtl/>
        </w:rPr>
        <w:t>זבולון אורלב:</w:t>
      </w:r>
    </w:p>
    <w:p w14:paraId="775F3229" w14:textId="77777777" w:rsidR="000D5C3E" w:rsidRPr="000D5C3E" w:rsidRDefault="000D5C3E" w:rsidP="000D5C3E">
      <w:pPr>
        <w:bidi/>
        <w:jc w:val="both"/>
        <w:rPr>
          <w:rFonts w:cs="David" w:hint="cs"/>
          <w:rtl/>
        </w:rPr>
      </w:pPr>
      <w:r w:rsidRPr="000D5C3E">
        <w:rPr>
          <w:rFonts w:cs="David" w:hint="cs"/>
          <w:rtl/>
        </w:rPr>
        <w:tab/>
      </w:r>
    </w:p>
    <w:p w14:paraId="1A1456D1" w14:textId="77777777" w:rsidR="000D5C3E" w:rsidRPr="000D5C3E" w:rsidRDefault="000D5C3E" w:rsidP="000D5C3E">
      <w:pPr>
        <w:bidi/>
        <w:jc w:val="both"/>
        <w:rPr>
          <w:rFonts w:cs="David" w:hint="cs"/>
          <w:rtl/>
        </w:rPr>
      </w:pPr>
      <w:r w:rsidRPr="000D5C3E">
        <w:rPr>
          <w:rFonts w:cs="David" w:hint="cs"/>
          <w:rtl/>
        </w:rPr>
        <w:tab/>
        <w:t>נכון. זה בדיוק נפגעי עבירה.</w:t>
      </w:r>
    </w:p>
    <w:p w14:paraId="19535696" w14:textId="77777777" w:rsidR="000D5C3E" w:rsidRPr="000D5C3E" w:rsidRDefault="000D5C3E" w:rsidP="000D5C3E">
      <w:pPr>
        <w:bidi/>
        <w:jc w:val="both"/>
        <w:rPr>
          <w:rFonts w:cs="David" w:hint="cs"/>
          <w:rtl/>
        </w:rPr>
      </w:pPr>
    </w:p>
    <w:p w14:paraId="2D2D76FC" w14:textId="77777777" w:rsidR="000D5C3E" w:rsidRPr="000D5C3E" w:rsidRDefault="000D5C3E" w:rsidP="000D5C3E">
      <w:pPr>
        <w:bidi/>
        <w:jc w:val="both"/>
        <w:rPr>
          <w:rFonts w:cs="David" w:hint="cs"/>
          <w:rtl/>
        </w:rPr>
      </w:pPr>
      <w:r w:rsidRPr="000D5C3E">
        <w:rPr>
          <w:rFonts w:cs="David" w:hint="cs"/>
          <w:u w:val="single"/>
          <w:rtl/>
        </w:rPr>
        <w:t xml:space="preserve">היו"ר יריב </w:t>
      </w:r>
      <w:proofErr w:type="spellStart"/>
      <w:r w:rsidRPr="000D5C3E">
        <w:rPr>
          <w:rFonts w:cs="David" w:hint="cs"/>
          <w:u w:val="single"/>
          <w:rtl/>
        </w:rPr>
        <w:t>לוין</w:t>
      </w:r>
      <w:proofErr w:type="spellEnd"/>
      <w:r w:rsidRPr="000D5C3E">
        <w:rPr>
          <w:rFonts w:cs="David" w:hint="cs"/>
          <w:u w:val="single"/>
          <w:rtl/>
        </w:rPr>
        <w:t>:</w:t>
      </w:r>
    </w:p>
    <w:p w14:paraId="443A67C1" w14:textId="77777777" w:rsidR="000D5C3E" w:rsidRPr="000D5C3E" w:rsidRDefault="000D5C3E" w:rsidP="000D5C3E">
      <w:pPr>
        <w:bidi/>
        <w:jc w:val="both"/>
        <w:rPr>
          <w:rFonts w:cs="David" w:hint="cs"/>
          <w:rtl/>
        </w:rPr>
      </w:pPr>
    </w:p>
    <w:p w14:paraId="0FAB3886" w14:textId="77777777" w:rsidR="000D5C3E" w:rsidRPr="000D5C3E" w:rsidRDefault="000D5C3E" w:rsidP="000D5C3E">
      <w:pPr>
        <w:bidi/>
        <w:jc w:val="both"/>
        <w:rPr>
          <w:rFonts w:cs="David" w:hint="cs"/>
          <w:rtl/>
        </w:rPr>
      </w:pPr>
      <w:r w:rsidRPr="000D5C3E">
        <w:rPr>
          <w:rFonts w:cs="David" w:hint="cs"/>
          <w:rtl/>
        </w:rPr>
        <w:tab/>
        <w:t>מאחר ואני צריך להציג את התיקונים לתקנון בפתח הישיבה ב-11:00 במליאה, ומאחר שעלו פה הרבה מאוד תובנות והצעות ואני גם חושב שננסה לגבש פה איזה שהוא הסדר שיהיה מוסכם גם מבחינתו של יו"ר הוועדה לזכויות הילד, אנחנו ננסה לקבץ את כל מה שהוצע כאן לאיזה שהוא נייר מתוקן ומסודר. אני אשתדל להעביר אותו אליכם קודם, ואז נקלוט את ההערות ונקיים ישיבה נוספת בנושא הזה, שתסגור את הקצוות.</w:t>
      </w:r>
    </w:p>
    <w:p w14:paraId="36A42540" w14:textId="77777777" w:rsidR="000D5C3E" w:rsidRPr="000D5C3E" w:rsidRDefault="000D5C3E" w:rsidP="000D5C3E">
      <w:pPr>
        <w:bidi/>
        <w:jc w:val="both"/>
        <w:rPr>
          <w:rFonts w:cs="David" w:hint="cs"/>
          <w:rtl/>
        </w:rPr>
      </w:pPr>
    </w:p>
    <w:p w14:paraId="5235E768" w14:textId="77777777" w:rsidR="000D5C3E" w:rsidRPr="000D5C3E" w:rsidRDefault="000D5C3E" w:rsidP="000D5C3E">
      <w:pPr>
        <w:bidi/>
        <w:jc w:val="both"/>
        <w:rPr>
          <w:rFonts w:cs="David" w:hint="cs"/>
          <w:rtl/>
        </w:rPr>
      </w:pPr>
      <w:r w:rsidRPr="000D5C3E">
        <w:rPr>
          <w:rFonts w:cs="David" w:hint="cs"/>
          <w:u w:val="single"/>
          <w:rtl/>
        </w:rPr>
        <w:t>זבולון אורלב:</w:t>
      </w:r>
    </w:p>
    <w:p w14:paraId="78FB74D8" w14:textId="77777777" w:rsidR="000D5C3E" w:rsidRPr="000D5C3E" w:rsidRDefault="000D5C3E" w:rsidP="000D5C3E">
      <w:pPr>
        <w:bidi/>
        <w:jc w:val="both"/>
        <w:rPr>
          <w:rFonts w:cs="David" w:hint="cs"/>
          <w:rtl/>
        </w:rPr>
      </w:pPr>
    </w:p>
    <w:p w14:paraId="61BE6A2B" w14:textId="77777777" w:rsidR="000D5C3E" w:rsidRPr="000D5C3E" w:rsidRDefault="000D5C3E" w:rsidP="000D5C3E">
      <w:pPr>
        <w:bidi/>
        <w:jc w:val="both"/>
        <w:rPr>
          <w:rFonts w:cs="David" w:hint="cs"/>
          <w:rtl/>
        </w:rPr>
      </w:pPr>
      <w:r w:rsidRPr="000D5C3E">
        <w:rPr>
          <w:rFonts w:cs="David" w:hint="cs"/>
          <w:rtl/>
        </w:rPr>
        <w:tab/>
        <w:t>אני מציע שהנוסח הזה יעבור גם לפקידת סעד ראשית במשרד הרווחה, שאמונה מאוד על הסוגיה, חנה סלוצקי, וגם לפקידת הסעד לסדרי דין. אלה שתי פונקציות וגם פקידת אימוץ ראשית צריכה לקבל. אתה יודע מה? אני מציע למנכ"ל משרד הרווחה להתייעץ עם אנשי המקצוע ושיגיד עם יש לו בעיות כי יש לו ידע גדול מאוד על בעיות שהיו כאן בעבר.</w:t>
      </w:r>
    </w:p>
    <w:p w14:paraId="60FBDC72" w14:textId="77777777" w:rsidR="000D5C3E" w:rsidRPr="000D5C3E" w:rsidRDefault="000D5C3E" w:rsidP="000D5C3E">
      <w:pPr>
        <w:bidi/>
        <w:jc w:val="both"/>
        <w:rPr>
          <w:rFonts w:cs="David" w:hint="cs"/>
          <w:rtl/>
        </w:rPr>
      </w:pPr>
    </w:p>
    <w:p w14:paraId="3944DFAD" w14:textId="77777777" w:rsidR="000D5C3E" w:rsidRPr="000D5C3E" w:rsidRDefault="000D5C3E" w:rsidP="000D5C3E">
      <w:pPr>
        <w:bidi/>
        <w:jc w:val="both"/>
        <w:rPr>
          <w:rFonts w:cs="David" w:hint="cs"/>
          <w:rtl/>
        </w:rPr>
      </w:pPr>
      <w:r w:rsidRPr="000D5C3E">
        <w:rPr>
          <w:rFonts w:cs="David" w:hint="cs"/>
          <w:u w:val="single"/>
          <w:rtl/>
        </w:rPr>
        <w:t>אברהם מיכאלי:</w:t>
      </w:r>
    </w:p>
    <w:p w14:paraId="2245B6A8" w14:textId="77777777" w:rsidR="000D5C3E" w:rsidRPr="000D5C3E" w:rsidRDefault="000D5C3E" w:rsidP="000D5C3E">
      <w:pPr>
        <w:bidi/>
        <w:jc w:val="both"/>
        <w:rPr>
          <w:rFonts w:cs="David" w:hint="cs"/>
          <w:rtl/>
        </w:rPr>
      </w:pPr>
    </w:p>
    <w:p w14:paraId="677D1775" w14:textId="77777777" w:rsidR="000D5C3E" w:rsidRPr="000D5C3E" w:rsidRDefault="000D5C3E" w:rsidP="000D5C3E">
      <w:pPr>
        <w:bidi/>
        <w:jc w:val="both"/>
        <w:rPr>
          <w:rFonts w:cs="David" w:hint="cs"/>
          <w:rtl/>
        </w:rPr>
      </w:pPr>
      <w:r w:rsidRPr="000D5C3E">
        <w:rPr>
          <w:rFonts w:cs="David" w:hint="cs"/>
          <w:rtl/>
        </w:rPr>
        <w:tab/>
        <w:t xml:space="preserve"> אגב, האם אפשר לשדר תכנית בשידור ישיר כשילדים יושבים שם מהכנסת?</w:t>
      </w:r>
    </w:p>
    <w:p w14:paraId="44F9C7D5" w14:textId="77777777" w:rsidR="000D5C3E" w:rsidRPr="000D5C3E" w:rsidRDefault="000D5C3E" w:rsidP="000D5C3E">
      <w:pPr>
        <w:bidi/>
        <w:jc w:val="both"/>
        <w:rPr>
          <w:rFonts w:cs="David" w:hint="cs"/>
          <w:rtl/>
        </w:rPr>
      </w:pPr>
    </w:p>
    <w:p w14:paraId="3D741889" w14:textId="77777777" w:rsidR="000D5C3E" w:rsidRPr="000D5C3E" w:rsidRDefault="000D5C3E" w:rsidP="000D5C3E">
      <w:pPr>
        <w:bidi/>
        <w:jc w:val="both"/>
        <w:rPr>
          <w:rFonts w:cs="David" w:hint="cs"/>
          <w:rtl/>
        </w:rPr>
      </w:pPr>
      <w:r w:rsidRPr="000D5C3E">
        <w:rPr>
          <w:rFonts w:cs="David" w:hint="cs"/>
          <w:u w:val="single"/>
          <w:rtl/>
        </w:rPr>
        <w:t xml:space="preserve">היו"ר יריב </w:t>
      </w:r>
      <w:proofErr w:type="spellStart"/>
      <w:r w:rsidRPr="000D5C3E">
        <w:rPr>
          <w:rFonts w:cs="David" w:hint="cs"/>
          <w:u w:val="single"/>
          <w:rtl/>
        </w:rPr>
        <w:t>לוין</w:t>
      </w:r>
      <w:proofErr w:type="spellEnd"/>
      <w:r w:rsidRPr="000D5C3E">
        <w:rPr>
          <w:rFonts w:cs="David" w:hint="cs"/>
          <w:u w:val="single"/>
          <w:rtl/>
        </w:rPr>
        <w:t>:</w:t>
      </w:r>
    </w:p>
    <w:p w14:paraId="29DE17A9" w14:textId="77777777" w:rsidR="000D5C3E" w:rsidRPr="000D5C3E" w:rsidRDefault="000D5C3E" w:rsidP="000D5C3E">
      <w:pPr>
        <w:bidi/>
        <w:jc w:val="both"/>
        <w:rPr>
          <w:rFonts w:cs="David" w:hint="cs"/>
          <w:rtl/>
        </w:rPr>
      </w:pPr>
    </w:p>
    <w:p w14:paraId="483E8AB5" w14:textId="77777777" w:rsidR="000D5C3E" w:rsidRPr="000D5C3E" w:rsidRDefault="000D5C3E" w:rsidP="000D5C3E">
      <w:pPr>
        <w:bidi/>
        <w:jc w:val="both"/>
        <w:rPr>
          <w:rFonts w:cs="David" w:hint="cs"/>
          <w:rtl/>
        </w:rPr>
      </w:pPr>
      <w:r w:rsidRPr="000D5C3E">
        <w:rPr>
          <w:rFonts w:cs="David" w:hint="cs"/>
          <w:rtl/>
        </w:rPr>
        <w:tab/>
        <w:t>אפשר.</w:t>
      </w:r>
    </w:p>
    <w:p w14:paraId="225C1334" w14:textId="77777777" w:rsidR="000D5C3E" w:rsidRPr="000D5C3E" w:rsidRDefault="000D5C3E" w:rsidP="000D5C3E">
      <w:pPr>
        <w:bidi/>
        <w:jc w:val="both"/>
        <w:rPr>
          <w:rFonts w:cs="David" w:hint="cs"/>
          <w:rtl/>
        </w:rPr>
      </w:pPr>
    </w:p>
    <w:p w14:paraId="41597660" w14:textId="77777777" w:rsidR="000D5C3E" w:rsidRPr="000D5C3E" w:rsidRDefault="000D5C3E" w:rsidP="000D5C3E">
      <w:pPr>
        <w:bidi/>
        <w:jc w:val="both"/>
        <w:rPr>
          <w:rFonts w:cs="David" w:hint="cs"/>
          <w:rtl/>
        </w:rPr>
      </w:pPr>
      <w:r w:rsidRPr="000D5C3E">
        <w:rPr>
          <w:rFonts w:cs="David" w:hint="cs"/>
          <w:u w:val="single"/>
          <w:rtl/>
        </w:rPr>
        <w:t>ארבל אסטרחן:</w:t>
      </w:r>
    </w:p>
    <w:p w14:paraId="201F1B77" w14:textId="77777777" w:rsidR="000D5C3E" w:rsidRPr="000D5C3E" w:rsidRDefault="000D5C3E" w:rsidP="000D5C3E">
      <w:pPr>
        <w:bidi/>
        <w:jc w:val="both"/>
        <w:rPr>
          <w:rFonts w:cs="David" w:hint="cs"/>
          <w:rtl/>
        </w:rPr>
      </w:pPr>
    </w:p>
    <w:p w14:paraId="646D6EDB" w14:textId="77777777" w:rsidR="000D5C3E" w:rsidRPr="000D5C3E" w:rsidRDefault="000D5C3E" w:rsidP="000D5C3E">
      <w:pPr>
        <w:bidi/>
        <w:jc w:val="both"/>
        <w:rPr>
          <w:rFonts w:cs="David" w:hint="cs"/>
          <w:rtl/>
        </w:rPr>
      </w:pPr>
      <w:r w:rsidRPr="000D5C3E">
        <w:rPr>
          <w:rFonts w:cs="David" w:hint="cs"/>
          <w:rtl/>
        </w:rPr>
        <w:tab/>
        <w:t>יש איסורים שחלים על כלי התקשורת.</w:t>
      </w:r>
    </w:p>
    <w:p w14:paraId="5542C477" w14:textId="77777777" w:rsidR="000D5C3E" w:rsidRPr="000D5C3E" w:rsidRDefault="000D5C3E" w:rsidP="000D5C3E">
      <w:pPr>
        <w:bidi/>
        <w:jc w:val="both"/>
        <w:rPr>
          <w:rFonts w:cs="David" w:hint="cs"/>
          <w:rtl/>
        </w:rPr>
      </w:pPr>
    </w:p>
    <w:p w14:paraId="7D77DB33" w14:textId="77777777" w:rsidR="000D5C3E" w:rsidRPr="000D5C3E" w:rsidRDefault="000D5C3E" w:rsidP="000D5C3E">
      <w:pPr>
        <w:bidi/>
        <w:jc w:val="both"/>
        <w:rPr>
          <w:rFonts w:cs="David" w:hint="cs"/>
          <w:rtl/>
        </w:rPr>
      </w:pPr>
      <w:r w:rsidRPr="000D5C3E">
        <w:rPr>
          <w:rFonts w:cs="David" w:hint="cs"/>
          <w:u w:val="single"/>
          <w:rtl/>
        </w:rPr>
        <w:t>אברהם מיכאלי:</w:t>
      </w:r>
    </w:p>
    <w:p w14:paraId="7A2128C9" w14:textId="77777777" w:rsidR="000D5C3E" w:rsidRPr="000D5C3E" w:rsidRDefault="000D5C3E" w:rsidP="000D5C3E">
      <w:pPr>
        <w:bidi/>
        <w:jc w:val="both"/>
        <w:rPr>
          <w:rFonts w:cs="David" w:hint="cs"/>
          <w:rtl/>
        </w:rPr>
      </w:pPr>
    </w:p>
    <w:p w14:paraId="6526B18F" w14:textId="77777777" w:rsidR="000D5C3E" w:rsidRPr="000D5C3E" w:rsidRDefault="000D5C3E" w:rsidP="000D5C3E">
      <w:pPr>
        <w:bidi/>
        <w:jc w:val="both"/>
        <w:rPr>
          <w:rFonts w:cs="David" w:hint="cs"/>
          <w:rtl/>
        </w:rPr>
      </w:pPr>
      <w:r w:rsidRPr="000D5C3E">
        <w:rPr>
          <w:rFonts w:cs="David" w:hint="cs"/>
          <w:rtl/>
        </w:rPr>
        <w:tab/>
        <w:t xml:space="preserve"> אבל למשל הילד הזה שהאמא הביאה. פניות הציבור זה משודר.</w:t>
      </w:r>
    </w:p>
    <w:p w14:paraId="1876B59C" w14:textId="77777777" w:rsidR="000D5C3E" w:rsidRPr="000D5C3E" w:rsidRDefault="000D5C3E" w:rsidP="000D5C3E">
      <w:pPr>
        <w:bidi/>
        <w:jc w:val="both"/>
        <w:rPr>
          <w:rFonts w:cs="David" w:hint="cs"/>
          <w:rtl/>
        </w:rPr>
      </w:pPr>
    </w:p>
    <w:p w14:paraId="1D21E26A" w14:textId="77777777" w:rsidR="000D5C3E" w:rsidRPr="000D5C3E" w:rsidRDefault="000D5C3E" w:rsidP="000D5C3E">
      <w:pPr>
        <w:bidi/>
        <w:jc w:val="both"/>
        <w:rPr>
          <w:rFonts w:cs="David" w:hint="cs"/>
          <w:rtl/>
        </w:rPr>
      </w:pPr>
      <w:r w:rsidRPr="000D5C3E">
        <w:rPr>
          <w:rFonts w:cs="David" w:hint="cs"/>
          <w:u w:val="single"/>
          <w:rtl/>
        </w:rPr>
        <w:t xml:space="preserve">היו"ר יריב </w:t>
      </w:r>
      <w:proofErr w:type="spellStart"/>
      <w:r w:rsidRPr="000D5C3E">
        <w:rPr>
          <w:rFonts w:cs="David" w:hint="cs"/>
          <w:u w:val="single"/>
          <w:rtl/>
        </w:rPr>
        <w:t>לוין</w:t>
      </w:r>
      <w:proofErr w:type="spellEnd"/>
      <w:r w:rsidRPr="000D5C3E">
        <w:rPr>
          <w:rFonts w:cs="David" w:hint="cs"/>
          <w:u w:val="single"/>
          <w:rtl/>
        </w:rPr>
        <w:t>:</w:t>
      </w:r>
    </w:p>
    <w:p w14:paraId="37F7AD96" w14:textId="77777777" w:rsidR="000D5C3E" w:rsidRPr="000D5C3E" w:rsidRDefault="000D5C3E" w:rsidP="000D5C3E">
      <w:pPr>
        <w:bidi/>
        <w:jc w:val="both"/>
        <w:rPr>
          <w:rFonts w:cs="David" w:hint="cs"/>
          <w:rtl/>
        </w:rPr>
      </w:pPr>
      <w:r w:rsidRPr="000D5C3E">
        <w:rPr>
          <w:rFonts w:cs="David" w:hint="cs"/>
          <w:rtl/>
        </w:rPr>
        <w:tab/>
        <w:t>רבותי, אני מתנצל, אנחנו חייבים לסיים. תודה רבה.</w:t>
      </w:r>
    </w:p>
    <w:p w14:paraId="33CB2C5C" w14:textId="77777777" w:rsidR="00552A80" w:rsidRPr="000D5C3E" w:rsidRDefault="000D5C3E" w:rsidP="000D5C3E">
      <w:pPr>
        <w:bidi/>
        <w:jc w:val="both"/>
        <w:rPr>
          <w:rFonts w:cs="David"/>
        </w:rPr>
      </w:pPr>
      <w:r w:rsidRPr="000D5C3E">
        <w:rPr>
          <w:rFonts w:cs="David" w:hint="cs"/>
          <w:b/>
          <w:bCs/>
          <w:u w:val="single"/>
          <w:rtl/>
        </w:rPr>
        <w:t>(הישיבה ננעלה בשעה 10:55)</w:t>
      </w:r>
    </w:p>
    <w:sectPr w:rsidR="00552A80" w:rsidRPr="000D5C3E" w:rsidSect="000D5C3E">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3F2EA" w14:textId="77777777" w:rsidR="000D5C3E" w:rsidRDefault="000D5C3E">
      <w:r>
        <w:separator/>
      </w:r>
    </w:p>
  </w:endnote>
  <w:endnote w:type="continuationSeparator" w:id="0">
    <w:p w14:paraId="444C5861" w14:textId="77777777" w:rsidR="000D5C3E" w:rsidRDefault="000D5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1893C" w14:textId="77777777" w:rsidR="000D5C3E" w:rsidRDefault="000D5C3E">
      <w:r>
        <w:separator/>
      </w:r>
    </w:p>
  </w:footnote>
  <w:footnote w:type="continuationSeparator" w:id="0">
    <w:p w14:paraId="42BE73A0" w14:textId="77777777" w:rsidR="000D5C3E" w:rsidRDefault="000D5C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B8D00" w14:textId="77777777" w:rsidR="000D5C3E" w:rsidRDefault="000D5C3E" w:rsidP="000D5C3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26DD0C9F" w14:textId="77777777" w:rsidR="000D5C3E" w:rsidRDefault="000D5C3E">
    <w:pPr>
      <w:pStyle w:val="Header"/>
      <w:ind w:right="360"/>
      <w:jc w:val="both"/>
      <w:rPr>
        <w:rtl/>
      </w:rPr>
    </w:pPr>
  </w:p>
  <w:p w14:paraId="0939FE84" w14:textId="77777777" w:rsidR="000D5C3E" w:rsidRDefault="000D5C3E"/>
  <w:p w14:paraId="10E5BDC3" w14:textId="77777777" w:rsidR="000D5C3E" w:rsidRDefault="000D5C3E"/>
  <w:p w14:paraId="58AD90F8" w14:textId="77777777" w:rsidR="000D5C3E" w:rsidRDefault="000D5C3E"/>
  <w:p w14:paraId="159F5D9A" w14:textId="77777777" w:rsidR="000D5C3E" w:rsidRDefault="000D5C3E"/>
  <w:p w14:paraId="1DD698D1" w14:textId="77777777" w:rsidR="000D5C3E" w:rsidRDefault="000D5C3E"/>
  <w:p w14:paraId="4CB1426C" w14:textId="77777777" w:rsidR="000D5C3E" w:rsidRDefault="000D5C3E"/>
  <w:p w14:paraId="474E016D" w14:textId="77777777" w:rsidR="000D5C3E" w:rsidRDefault="000D5C3E"/>
  <w:p w14:paraId="1699846C" w14:textId="77777777" w:rsidR="000D5C3E" w:rsidRDefault="000D5C3E"/>
  <w:p w14:paraId="1A79E433" w14:textId="77777777" w:rsidR="000D5C3E" w:rsidRDefault="000D5C3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EF417" w14:textId="77777777" w:rsidR="000D5C3E" w:rsidRDefault="000D5C3E" w:rsidP="000D5C3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14</w:t>
    </w:r>
    <w:r>
      <w:rPr>
        <w:rStyle w:val="PageNumber"/>
        <w:rtl/>
      </w:rPr>
      <w:fldChar w:fldCharType="end"/>
    </w:r>
  </w:p>
  <w:p w14:paraId="5BF701A7" w14:textId="77777777" w:rsidR="000D5C3E" w:rsidRDefault="000D5C3E" w:rsidP="000D5C3E">
    <w:pPr>
      <w:pStyle w:val="Header"/>
      <w:ind w:right="360"/>
      <w:jc w:val="both"/>
      <w:rPr>
        <w:rFonts w:hint="cs"/>
        <w:rtl/>
      </w:rPr>
    </w:pPr>
    <w:r>
      <w:rPr>
        <w:rtl/>
      </w:rPr>
      <w:t>ועדת</w:t>
    </w:r>
    <w:r>
      <w:rPr>
        <w:rFonts w:hint="cs"/>
        <w:rtl/>
      </w:rPr>
      <w:t xml:space="preserve"> הכנסת </w:t>
    </w:r>
  </w:p>
  <w:p w14:paraId="2E0741B4" w14:textId="77777777" w:rsidR="000D5C3E" w:rsidRDefault="000D5C3E" w:rsidP="000D5C3E">
    <w:pPr>
      <w:pStyle w:val="Header"/>
      <w:ind w:right="360"/>
      <w:jc w:val="both"/>
      <w:rPr>
        <w:rFonts w:hint="cs"/>
        <w:rtl/>
      </w:rPr>
    </w:pPr>
    <w:r>
      <w:rPr>
        <w:rFonts w:hint="cs"/>
        <w:rtl/>
      </w:rPr>
      <w:t>17.3.2010</w:t>
    </w:r>
  </w:p>
  <w:p w14:paraId="67706EA7" w14:textId="77777777" w:rsidR="000D5C3E" w:rsidRDefault="000D5C3E">
    <w:pPr>
      <w:pStyle w:val="Header"/>
      <w:ind w:right="360"/>
      <w:jc w:val="both"/>
      <w:rPr>
        <w:rStyle w:val="PageNumbe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F07C74"/>
    <w:multiLevelType w:val="hybridMultilevel"/>
    <w:tmpl w:val="7A929A82"/>
    <w:lvl w:ilvl="0" w:tplc="A2BEE186">
      <w:start w:val="1"/>
      <w:numFmt w:val="bullet"/>
      <w:lvlText w:val="-"/>
      <w:lvlJc w:val="left"/>
      <w:pPr>
        <w:tabs>
          <w:tab w:val="num" w:pos="930"/>
        </w:tabs>
        <w:ind w:lef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num w:numId="1" w16cid:durableId="1013144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42869פרוטוקול_ישיבת_ועדה.doc"/>
    <w:docVar w:name="StartMode" w:val="3"/>
  </w:docVars>
  <w:rsids>
    <w:rsidRoot w:val="00FA0BC9"/>
    <w:rsid w:val="000D5C3E"/>
    <w:rsid w:val="001A0113"/>
    <w:rsid w:val="00552A80"/>
    <w:rsid w:val="00630D70"/>
    <w:rsid w:val="00965806"/>
    <w:rsid w:val="00FA0B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1F6011D"/>
  <w15:chartTrackingRefBased/>
  <w15:docId w15:val="{4F62973C-AEE8-4623-95E4-57BB73B10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0D5C3E"/>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D5C3E"/>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0D5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4662</Words>
  <Characters>26579</Characters>
  <Application>Microsoft Office Word</Application>
  <DocSecurity>0</DocSecurity>
  <Lines>221</Lines>
  <Paragraphs>62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