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C0DB4" w14:textId="77777777" w:rsidR="00911ECB" w:rsidRPr="00911ECB" w:rsidRDefault="00911ECB" w:rsidP="00911ECB">
      <w:pPr>
        <w:pStyle w:val="Heading5"/>
        <w:jc w:val="left"/>
        <w:rPr>
          <w:b/>
          <w:bCs/>
          <w:rtl/>
        </w:rPr>
      </w:pPr>
      <w:r w:rsidRPr="00911ECB">
        <w:rPr>
          <w:b/>
          <w:bCs/>
          <w:rtl/>
        </w:rPr>
        <w:t xml:space="preserve">הכנסת </w:t>
      </w:r>
      <w:r w:rsidRPr="00911ECB">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911ECB">
        <w:rPr>
          <w:b/>
          <w:bCs/>
          <w:rtl/>
        </w:rPr>
        <w:tab/>
        <w:t>נוסח לא מתוקן</w:t>
      </w:r>
    </w:p>
    <w:p w14:paraId="66866DF5" w14:textId="77777777" w:rsidR="00911ECB" w:rsidRPr="00911ECB" w:rsidRDefault="00911ECB" w:rsidP="00911ECB">
      <w:pPr>
        <w:bidi/>
        <w:rPr>
          <w:rFonts w:cs="David"/>
          <w:b/>
          <w:bCs/>
          <w:rtl/>
        </w:rPr>
      </w:pPr>
      <w:r w:rsidRPr="00911ECB">
        <w:rPr>
          <w:rFonts w:cs="David"/>
          <w:b/>
          <w:bCs/>
          <w:rtl/>
        </w:rPr>
        <w:t xml:space="preserve">מושב </w:t>
      </w:r>
      <w:r w:rsidRPr="00911ECB">
        <w:rPr>
          <w:rFonts w:cs="David" w:hint="cs"/>
          <w:b/>
          <w:bCs/>
          <w:rtl/>
        </w:rPr>
        <w:t>ראשון</w:t>
      </w:r>
    </w:p>
    <w:p w14:paraId="4E35395B" w14:textId="77777777" w:rsidR="00911ECB" w:rsidRPr="00911ECB" w:rsidRDefault="00911ECB" w:rsidP="00911ECB">
      <w:pPr>
        <w:bidi/>
        <w:rPr>
          <w:rFonts w:cs="David"/>
          <w:b/>
          <w:bCs/>
          <w:rtl/>
        </w:rPr>
      </w:pPr>
    </w:p>
    <w:p w14:paraId="6AE628C1" w14:textId="77777777" w:rsidR="00911ECB" w:rsidRPr="00911ECB" w:rsidRDefault="00911ECB" w:rsidP="00911ECB">
      <w:pPr>
        <w:bidi/>
        <w:rPr>
          <w:rFonts w:cs="David"/>
          <w:b/>
          <w:bCs/>
          <w:rtl/>
        </w:rPr>
      </w:pPr>
    </w:p>
    <w:p w14:paraId="1AB66602" w14:textId="77777777" w:rsidR="00911ECB" w:rsidRPr="00911ECB" w:rsidRDefault="00911ECB" w:rsidP="00911ECB">
      <w:pPr>
        <w:bidi/>
        <w:rPr>
          <w:rFonts w:cs="David"/>
          <w:b/>
          <w:bCs/>
          <w:rtl/>
        </w:rPr>
      </w:pPr>
    </w:p>
    <w:p w14:paraId="627411CC" w14:textId="77777777" w:rsidR="00911ECB" w:rsidRPr="00911ECB" w:rsidRDefault="00911ECB" w:rsidP="00911ECB">
      <w:pPr>
        <w:bidi/>
        <w:rPr>
          <w:rFonts w:cs="David"/>
          <w:b/>
          <w:bCs/>
          <w:rtl/>
        </w:rPr>
      </w:pPr>
    </w:p>
    <w:p w14:paraId="19DBAC5C" w14:textId="77777777" w:rsidR="00911ECB" w:rsidRPr="00911ECB" w:rsidRDefault="00911ECB" w:rsidP="00911ECB">
      <w:pPr>
        <w:bidi/>
        <w:jc w:val="center"/>
        <w:rPr>
          <w:rFonts w:cs="David" w:hint="cs"/>
          <w:b/>
          <w:bCs/>
          <w:rtl/>
        </w:rPr>
      </w:pPr>
      <w:r w:rsidRPr="00911ECB">
        <w:rPr>
          <w:rFonts w:cs="David"/>
          <w:b/>
          <w:bCs/>
          <w:rtl/>
        </w:rPr>
        <w:t>פרוטוקול מס'</w:t>
      </w:r>
      <w:r w:rsidRPr="00911ECB">
        <w:rPr>
          <w:rFonts w:cs="David" w:hint="cs"/>
          <w:b/>
          <w:bCs/>
          <w:rtl/>
        </w:rPr>
        <w:t xml:space="preserve"> 18</w:t>
      </w:r>
    </w:p>
    <w:p w14:paraId="1B6FF275" w14:textId="77777777" w:rsidR="00911ECB" w:rsidRPr="00911ECB" w:rsidRDefault="00911ECB" w:rsidP="00911ECB">
      <w:pPr>
        <w:bidi/>
        <w:jc w:val="center"/>
        <w:rPr>
          <w:rFonts w:cs="David" w:hint="cs"/>
          <w:b/>
          <w:bCs/>
          <w:rtl/>
        </w:rPr>
      </w:pPr>
      <w:r w:rsidRPr="00911ECB">
        <w:rPr>
          <w:rFonts w:cs="David" w:hint="cs"/>
          <w:b/>
          <w:bCs/>
          <w:rtl/>
        </w:rPr>
        <w:t>מישיבת ועדת הכנסת</w:t>
      </w:r>
    </w:p>
    <w:p w14:paraId="30B52C5A" w14:textId="77777777" w:rsidR="00911ECB" w:rsidRPr="00911ECB" w:rsidRDefault="00911ECB" w:rsidP="00911ECB">
      <w:pPr>
        <w:bidi/>
        <w:jc w:val="center"/>
        <w:rPr>
          <w:rFonts w:cs="David" w:hint="cs"/>
          <w:b/>
          <w:bCs/>
          <w:u w:val="single"/>
          <w:rtl/>
        </w:rPr>
      </w:pPr>
      <w:r w:rsidRPr="00911ECB">
        <w:rPr>
          <w:rFonts w:cs="David" w:hint="cs"/>
          <w:b/>
          <w:bCs/>
          <w:u w:val="single"/>
          <w:rtl/>
        </w:rPr>
        <w:t>יום שלישי, א' בתמוז תשס"ו, 27 ביוני 2006, שעה 14:00</w:t>
      </w:r>
    </w:p>
    <w:p w14:paraId="317334DD" w14:textId="77777777" w:rsidR="00911ECB" w:rsidRPr="00911ECB" w:rsidRDefault="00911ECB" w:rsidP="00911ECB">
      <w:pPr>
        <w:bidi/>
        <w:rPr>
          <w:rFonts w:cs="David"/>
          <w:b/>
          <w:bCs/>
          <w:rtl/>
        </w:rPr>
      </w:pPr>
    </w:p>
    <w:p w14:paraId="2BBFD6A8" w14:textId="77777777" w:rsidR="00911ECB" w:rsidRPr="00911ECB" w:rsidRDefault="00911ECB" w:rsidP="00911ECB">
      <w:pPr>
        <w:bidi/>
        <w:rPr>
          <w:rFonts w:cs="David"/>
          <w:b/>
          <w:bCs/>
          <w:rtl/>
        </w:rPr>
      </w:pPr>
    </w:p>
    <w:p w14:paraId="799AB2BC" w14:textId="77777777" w:rsidR="00911ECB" w:rsidRPr="00911ECB" w:rsidRDefault="00911ECB" w:rsidP="00911ECB">
      <w:pPr>
        <w:tabs>
          <w:tab w:val="left" w:pos="1221"/>
        </w:tabs>
        <w:bidi/>
        <w:rPr>
          <w:rFonts w:cs="David" w:hint="cs"/>
          <w:b/>
          <w:bCs/>
          <w:u w:val="single"/>
          <w:rtl/>
        </w:rPr>
      </w:pPr>
    </w:p>
    <w:p w14:paraId="3EC7CFFB" w14:textId="77777777" w:rsidR="00911ECB" w:rsidRPr="00911ECB" w:rsidRDefault="00911ECB" w:rsidP="00911ECB">
      <w:pPr>
        <w:tabs>
          <w:tab w:val="left" w:pos="1221"/>
        </w:tabs>
        <w:bidi/>
        <w:jc w:val="center"/>
        <w:rPr>
          <w:rFonts w:cs="David" w:hint="cs"/>
          <w:b/>
          <w:bCs/>
          <w:u w:val="single"/>
          <w:rtl/>
        </w:rPr>
      </w:pPr>
    </w:p>
    <w:p w14:paraId="1282A96D" w14:textId="77777777" w:rsidR="00911ECB" w:rsidRPr="00911ECB" w:rsidRDefault="00911ECB" w:rsidP="00911ECB">
      <w:pPr>
        <w:tabs>
          <w:tab w:val="left" w:pos="1221"/>
        </w:tabs>
        <w:bidi/>
        <w:jc w:val="center"/>
        <w:rPr>
          <w:rFonts w:cs="David" w:hint="cs"/>
          <w:b/>
          <w:bCs/>
          <w:u w:val="single"/>
          <w:rtl/>
        </w:rPr>
      </w:pPr>
      <w:r w:rsidRPr="00911ECB">
        <w:rPr>
          <w:rFonts w:cs="David"/>
          <w:b/>
          <w:bCs/>
          <w:u w:val="single"/>
          <w:rtl/>
        </w:rPr>
        <w:t>סדר היום:</w:t>
      </w:r>
      <w:r w:rsidRPr="00911ECB">
        <w:rPr>
          <w:rFonts w:cs="David" w:hint="cs"/>
          <w:b/>
          <w:bCs/>
          <w:u w:val="single"/>
          <w:rtl/>
        </w:rPr>
        <w:t xml:space="preserve"> דיון במכלול הכלים </w:t>
      </w:r>
      <w:proofErr w:type="spellStart"/>
      <w:r w:rsidRPr="00911ECB">
        <w:rPr>
          <w:rFonts w:cs="David" w:hint="cs"/>
          <w:b/>
          <w:bCs/>
          <w:u w:val="single"/>
          <w:rtl/>
        </w:rPr>
        <w:t>הפרלמנטריים</w:t>
      </w:r>
      <w:proofErr w:type="spellEnd"/>
      <w:r w:rsidRPr="00911ECB">
        <w:rPr>
          <w:rFonts w:cs="David" w:hint="cs"/>
          <w:b/>
          <w:bCs/>
          <w:u w:val="single"/>
          <w:rtl/>
        </w:rPr>
        <w:t xml:space="preserve"> הקיימים כיום והצעות לשיפורים</w:t>
      </w:r>
    </w:p>
    <w:p w14:paraId="39AA7AE3" w14:textId="77777777" w:rsidR="00911ECB" w:rsidRPr="00911ECB" w:rsidRDefault="00911ECB" w:rsidP="00911ECB">
      <w:pPr>
        <w:bidi/>
        <w:rPr>
          <w:rFonts w:cs="David" w:hint="cs"/>
          <w:b/>
          <w:bCs/>
          <w:rtl/>
        </w:rPr>
      </w:pPr>
    </w:p>
    <w:p w14:paraId="5C392A75" w14:textId="77777777" w:rsidR="00911ECB" w:rsidRPr="00911ECB" w:rsidRDefault="00911ECB" w:rsidP="00911ECB">
      <w:pPr>
        <w:bidi/>
        <w:rPr>
          <w:rFonts w:cs="David" w:hint="cs"/>
          <w:rtl/>
        </w:rPr>
      </w:pPr>
    </w:p>
    <w:p w14:paraId="181EBC19" w14:textId="77777777" w:rsidR="00911ECB" w:rsidRPr="00911ECB" w:rsidRDefault="00911ECB" w:rsidP="00911ECB">
      <w:pPr>
        <w:bidi/>
        <w:rPr>
          <w:rFonts w:cs="David"/>
          <w:rtl/>
        </w:rPr>
      </w:pPr>
    </w:p>
    <w:p w14:paraId="6E22CCA4" w14:textId="77777777" w:rsidR="00911ECB" w:rsidRPr="00911ECB" w:rsidRDefault="00911ECB" w:rsidP="00911ECB">
      <w:pPr>
        <w:bidi/>
        <w:rPr>
          <w:rFonts w:cs="David"/>
          <w:b/>
          <w:bCs/>
          <w:u w:val="single"/>
          <w:rtl/>
        </w:rPr>
      </w:pPr>
      <w:r w:rsidRPr="00911ECB">
        <w:rPr>
          <w:rFonts w:cs="David"/>
          <w:b/>
          <w:bCs/>
          <w:u w:val="single"/>
          <w:rtl/>
        </w:rPr>
        <w:t>נכחו</w:t>
      </w:r>
      <w:r w:rsidRPr="00911ECB">
        <w:rPr>
          <w:rFonts w:cs="David"/>
          <w:rtl/>
        </w:rPr>
        <w:t>:</w:t>
      </w:r>
    </w:p>
    <w:p w14:paraId="4811AD4F" w14:textId="77777777" w:rsidR="00911ECB" w:rsidRPr="00911ECB" w:rsidRDefault="00911ECB" w:rsidP="00911ECB">
      <w:pPr>
        <w:bidi/>
        <w:rPr>
          <w:rFonts w:cs="David"/>
          <w:rtl/>
        </w:rPr>
      </w:pPr>
    </w:p>
    <w:p w14:paraId="693281BE" w14:textId="77777777" w:rsidR="00911ECB" w:rsidRPr="00911ECB" w:rsidRDefault="00911ECB" w:rsidP="00911ECB">
      <w:pPr>
        <w:tabs>
          <w:tab w:val="left" w:pos="1788"/>
        </w:tabs>
        <w:bidi/>
        <w:rPr>
          <w:rFonts w:cs="David" w:hint="cs"/>
          <w:rtl/>
        </w:rPr>
      </w:pPr>
      <w:r w:rsidRPr="00911ECB">
        <w:rPr>
          <w:rFonts w:cs="David"/>
          <w:b/>
          <w:bCs/>
          <w:u w:val="single"/>
          <w:rtl/>
        </w:rPr>
        <w:t>חברי הוועדה</w:t>
      </w:r>
      <w:r w:rsidRPr="00911ECB">
        <w:rPr>
          <w:rFonts w:cs="David"/>
          <w:rtl/>
        </w:rPr>
        <w:t>:</w:t>
      </w:r>
      <w:r w:rsidRPr="00911ECB">
        <w:rPr>
          <w:rFonts w:cs="David" w:hint="cs"/>
          <w:rtl/>
        </w:rPr>
        <w:tab/>
        <w:t>רוחמה אברהם - היו"ר</w:t>
      </w:r>
    </w:p>
    <w:p w14:paraId="51A85241" w14:textId="77777777" w:rsidR="00911ECB" w:rsidRPr="00911ECB" w:rsidRDefault="00911ECB" w:rsidP="00911ECB">
      <w:pPr>
        <w:tabs>
          <w:tab w:val="left" w:pos="1788"/>
        </w:tabs>
        <w:bidi/>
        <w:rPr>
          <w:rFonts w:cs="David" w:hint="cs"/>
          <w:rtl/>
        </w:rPr>
      </w:pPr>
      <w:r w:rsidRPr="00911ECB">
        <w:rPr>
          <w:rFonts w:cs="David" w:hint="cs"/>
          <w:rtl/>
        </w:rPr>
        <w:tab/>
        <w:t>דוד אזולאי</w:t>
      </w:r>
    </w:p>
    <w:p w14:paraId="41686799" w14:textId="77777777" w:rsidR="00911ECB" w:rsidRPr="00911ECB" w:rsidRDefault="00911ECB" w:rsidP="00911ECB">
      <w:pPr>
        <w:tabs>
          <w:tab w:val="left" w:pos="1788"/>
        </w:tabs>
        <w:bidi/>
        <w:rPr>
          <w:rFonts w:cs="David" w:hint="cs"/>
          <w:rtl/>
        </w:rPr>
      </w:pPr>
      <w:r w:rsidRPr="00911ECB">
        <w:rPr>
          <w:rFonts w:cs="David" w:hint="cs"/>
          <w:rtl/>
        </w:rPr>
        <w:tab/>
        <w:t>יצחק גלנטי</w:t>
      </w:r>
    </w:p>
    <w:p w14:paraId="5D5B2635" w14:textId="77777777" w:rsidR="00911ECB" w:rsidRPr="00911ECB" w:rsidRDefault="00911ECB" w:rsidP="00911ECB">
      <w:pPr>
        <w:tabs>
          <w:tab w:val="left" w:pos="1788"/>
        </w:tabs>
        <w:bidi/>
        <w:rPr>
          <w:rFonts w:cs="David" w:hint="cs"/>
          <w:rtl/>
        </w:rPr>
      </w:pPr>
      <w:r w:rsidRPr="00911ECB">
        <w:rPr>
          <w:rFonts w:cs="David" w:hint="cs"/>
          <w:rtl/>
        </w:rPr>
        <w:tab/>
        <w:t xml:space="preserve">יעקב </w:t>
      </w:r>
      <w:proofErr w:type="spellStart"/>
      <w:r w:rsidRPr="00911ECB">
        <w:rPr>
          <w:rFonts w:cs="David" w:hint="cs"/>
          <w:rtl/>
        </w:rPr>
        <w:t>מרגי</w:t>
      </w:r>
      <w:proofErr w:type="spellEnd"/>
    </w:p>
    <w:p w14:paraId="0CD59FFD" w14:textId="77777777" w:rsidR="00911ECB" w:rsidRPr="00911ECB" w:rsidRDefault="00911ECB" w:rsidP="00911ECB">
      <w:pPr>
        <w:tabs>
          <w:tab w:val="left" w:pos="1788"/>
        </w:tabs>
        <w:bidi/>
        <w:rPr>
          <w:rFonts w:cs="David" w:hint="cs"/>
          <w:rtl/>
        </w:rPr>
      </w:pPr>
      <w:r w:rsidRPr="00911ECB">
        <w:rPr>
          <w:rFonts w:cs="David" w:hint="cs"/>
          <w:rtl/>
        </w:rPr>
        <w:tab/>
        <w:t>גדעון סער</w:t>
      </w:r>
    </w:p>
    <w:p w14:paraId="7A67737D" w14:textId="77777777" w:rsidR="00911ECB" w:rsidRPr="00911ECB" w:rsidRDefault="00911ECB" w:rsidP="00911ECB">
      <w:pPr>
        <w:tabs>
          <w:tab w:val="left" w:pos="1788"/>
        </w:tabs>
        <w:bidi/>
        <w:rPr>
          <w:rFonts w:cs="David" w:hint="cs"/>
          <w:rtl/>
        </w:rPr>
      </w:pPr>
      <w:r w:rsidRPr="00911ECB">
        <w:rPr>
          <w:rFonts w:cs="David" w:hint="cs"/>
          <w:rtl/>
        </w:rPr>
        <w:tab/>
        <w:t>ראובן ריבלין</w:t>
      </w:r>
    </w:p>
    <w:p w14:paraId="6DC686A8" w14:textId="77777777" w:rsidR="00911ECB" w:rsidRPr="00911ECB" w:rsidRDefault="00911ECB" w:rsidP="00911ECB">
      <w:pPr>
        <w:tabs>
          <w:tab w:val="left" w:pos="1788"/>
        </w:tabs>
        <w:bidi/>
        <w:rPr>
          <w:rFonts w:cs="David" w:hint="cs"/>
          <w:rtl/>
        </w:rPr>
      </w:pPr>
      <w:r w:rsidRPr="00911ECB">
        <w:rPr>
          <w:rFonts w:cs="David" w:hint="cs"/>
          <w:rtl/>
        </w:rPr>
        <w:tab/>
        <w:t xml:space="preserve">משה </w:t>
      </w:r>
      <w:proofErr w:type="spellStart"/>
      <w:r w:rsidRPr="00911ECB">
        <w:rPr>
          <w:rFonts w:cs="David" w:hint="cs"/>
          <w:rtl/>
        </w:rPr>
        <w:t>שרוני</w:t>
      </w:r>
      <w:proofErr w:type="spellEnd"/>
    </w:p>
    <w:p w14:paraId="7428CBCC" w14:textId="77777777" w:rsidR="00911ECB" w:rsidRPr="00911ECB" w:rsidRDefault="00911ECB" w:rsidP="00911ECB">
      <w:pPr>
        <w:bidi/>
        <w:rPr>
          <w:rFonts w:cs="David" w:hint="cs"/>
          <w:rtl/>
        </w:rPr>
      </w:pPr>
      <w:r w:rsidRPr="00911ECB">
        <w:rPr>
          <w:rFonts w:cs="David" w:hint="cs"/>
          <w:rtl/>
        </w:rPr>
        <w:tab/>
      </w:r>
      <w:r w:rsidRPr="00911ECB">
        <w:rPr>
          <w:rFonts w:cs="David" w:hint="cs"/>
          <w:rtl/>
        </w:rPr>
        <w:tab/>
      </w:r>
      <w:r w:rsidRPr="00911ECB">
        <w:rPr>
          <w:rFonts w:cs="David" w:hint="cs"/>
          <w:rtl/>
        </w:rPr>
        <w:tab/>
      </w:r>
      <w:r w:rsidRPr="00911ECB">
        <w:rPr>
          <w:rFonts w:cs="David" w:hint="cs"/>
          <w:rtl/>
        </w:rPr>
        <w:tab/>
      </w:r>
    </w:p>
    <w:p w14:paraId="5C1F392F" w14:textId="77777777" w:rsidR="00911ECB" w:rsidRPr="00911ECB" w:rsidRDefault="00911ECB" w:rsidP="00911ECB">
      <w:pPr>
        <w:bidi/>
        <w:rPr>
          <w:rFonts w:cs="David"/>
          <w:rtl/>
        </w:rPr>
      </w:pPr>
    </w:p>
    <w:p w14:paraId="34E1A574" w14:textId="77777777" w:rsidR="00911ECB" w:rsidRPr="00911ECB" w:rsidRDefault="00911ECB" w:rsidP="00911ECB">
      <w:pPr>
        <w:tabs>
          <w:tab w:val="left" w:pos="1788"/>
          <w:tab w:val="left" w:pos="3631"/>
        </w:tabs>
        <w:bidi/>
        <w:rPr>
          <w:rFonts w:cs="David" w:hint="cs"/>
          <w:rtl/>
        </w:rPr>
      </w:pPr>
      <w:r w:rsidRPr="00911ECB">
        <w:rPr>
          <w:rFonts w:cs="David"/>
          <w:b/>
          <w:bCs/>
          <w:u w:val="single"/>
          <w:rtl/>
        </w:rPr>
        <w:t>מוזמנים</w:t>
      </w:r>
      <w:r w:rsidRPr="00911ECB">
        <w:rPr>
          <w:rFonts w:cs="David"/>
          <w:rtl/>
        </w:rPr>
        <w:t>:</w:t>
      </w:r>
      <w:r w:rsidRPr="00911ECB">
        <w:rPr>
          <w:rFonts w:cs="David" w:hint="cs"/>
          <w:rtl/>
        </w:rPr>
        <w:tab/>
        <w:t>יושבת ראש הכנסת דליה איציק</w:t>
      </w:r>
    </w:p>
    <w:p w14:paraId="4F9523C3" w14:textId="77777777" w:rsidR="00911ECB" w:rsidRPr="00911ECB" w:rsidRDefault="00911ECB" w:rsidP="00911ECB">
      <w:pPr>
        <w:tabs>
          <w:tab w:val="left" w:pos="1788"/>
          <w:tab w:val="left" w:pos="3631"/>
        </w:tabs>
        <w:bidi/>
        <w:rPr>
          <w:rFonts w:cs="David" w:hint="cs"/>
          <w:rtl/>
        </w:rPr>
      </w:pPr>
      <w:r w:rsidRPr="00911ECB">
        <w:rPr>
          <w:rFonts w:cs="David" w:hint="cs"/>
          <w:rtl/>
        </w:rPr>
        <w:tab/>
        <w:t xml:space="preserve">אריה </w:t>
      </w:r>
      <w:proofErr w:type="spellStart"/>
      <w:r w:rsidRPr="00911ECB">
        <w:rPr>
          <w:rFonts w:cs="David" w:hint="cs"/>
          <w:rtl/>
        </w:rPr>
        <w:t>האן</w:t>
      </w:r>
      <w:proofErr w:type="spellEnd"/>
      <w:r w:rsidRPr="00911ECB">
        <w:rPr>
          <w:rFonts w:cs="David" w:hint="cs"/>
          <w:rtl/>
        </w:rPr>
        <w:t xml:space="preserve"> - מזכיר הכנסת</w:t>
      </w:r>
    </w:p>
    <w:p w14:paraId="2789DAC4" w14:textId="77777777" w:rsidR="00911ECB" w:rsidRPr="00911ECB" w:rsidRDefault="00911ECB" w:rsidP="00911ECB">
      <w:pPr>
        <w:tabs>
          <w:tab w:val="left" w:pos="1788"/>
          <w:tab w:val="left" w:pos="3631"/>
        </w:tabs>
        <w:bidi/>
        <w:rPr>
          <w:rFonts w:cs="David" w:hint="cs"/>
          <w:rtl/>
        </w:rPr>
      </w:pPr>
      <w:r w:rsidRPr="00911ECB">
        <w:rPr>
          <w:rFonts w:cs="David" w:hint="cs"/>
          <w:rtl/>
        </w:rPr>
        <w:tab/>
        <w:t>דוד לב - סגן מזכיר הכנסת</w:t>
      </w:r>
    </w:p>
    <w:p w14:paraId="6E9A4C65" w14:textId="77777777" w:rsidR="00911ECB" w:rsidRPr="00911ECB" w:rsidRDefault="00911ECB" w:rsidP="00911ECB">
      <w:pPr>
        <w:tabs>
          <w:tab w:val="left" w:pos="1788"/>
          <w:tab w:val="left" w:pos="3631"/>
        </w:tabs>
        <w:bidi/>
        <w:rPr>
          <w:rFonts w:cs="David" w:hint="cs"/>
          <w:rtl/>
        </w:rPr>
      </w:pPr>
      <w:r w:rsidRPr="00911ECB">
        <w:rPr>
          <w:rFonts w:cs="David" w:hint="cs"/>
          <w:rtl/>
        </w:rPr>
        <w:tab/>
        <w:t xml:space="preserve">ירדנה </w:t>
      </w:r>
      <w:proofErr w:type="spellStart"/>
      <w:r w:rsidRPr="00911ECB">
        <w:rPr>
          <w:rFonts w:cs="David" w:hint="cs"/>
          <w:rtl/>
        </w:rPr>
        <w:t>מלר</w:t>
      </w:r>
      <w:proofErr w:type="spellEnd"/>
      <w:r w:rsidRPr="00911ECB">
        <w:rPr>
          <w:rFonts w:cs="David" w:hint="cs"/>
          <w:rtl/>
        </w:rPr>
        <w:t>-</w:t>
      </w:r>
      <w:proofErr w:type="spellStart"/>
      <w:r w:rsidRPr="00911ECB">
        <w:rPr>
          <w:rFonts w:cs="David" w:hint="cs"/>
          <w:rtl/>
        </w:rPr>
        <w:t>הורביץ</w:t>
      </w:r>
      <w:proofErr w:type="spellEnd"/>
      <w:r w:rsidRPr="00911ECB">
        <w:rPr>
          <w:rFonts w:cs="David" w:hint="cs"/>
          <w:rtl/>
        </w:rPr>
        <w:t xml:space="preserve"> - סגנית מזכיר הכנסת</w:t>
      </w:r>
    </w:p>
    <w:p w14:paraId="3071AB90" w14:textId="77777777" w:rsidR="00911ECB" w:rsidRPr="00911ECB" w:rsidRDefault="00911ECB" w:rsidP="00911ECB">
      <w:pPr>
        <w:tabs>
          <w:tab w:val="left" w:pos="1788"/>
          <w:tab w:val="left" w:pos="3631"/>
        </w:tabs>
        <w:bidi/>
        <w:rPr>
          <w:rFonts w:cs="David" w:hint="cs"/>
          <w:rtl/>
        </w:rPr>
      </w:pPr>
      <w:r w:rsidRPr="00911ECB">
        <w:rPr>
          <w:rFonts w:cs="David" w:hint="cs"/>
          <w:rtl/>
        </w:rPr>
        <w:tab/>
        <w:t>יובל תנורי - יועץ משפטי ליושב ראש הקואליציה</w:t>
      </w:r>
    </w:p>
    <w:p w14:paraId="13CF8A4F" w14:textId="77777777" w:rsidR="00911ECB" w:rsidRPr="00911ECB" w:rsidRDefault="00911ECB" w:rsidP="00911ECB">
      <w:pPr>
        <w:bidi/>
        <w:rPr>
          <w:rFonts w:cs="David"/>
          <w:rtl/>
        </w:rPr>
      </w:pPr>
    </w:p>
    <w:p w14:paraId="1BF9A7C2" w14:textId="77777777" w:rsidR="00911ECB" w:rsidRPr="00911ECB" w:rsidRDefault="00911ECB" w:rsidP="00911ECB">
      <w:pPr>
        <w:bidi/>
        <w:rPr>
          <w:rFonts w:cs="David"/>
          <w:rtl/>
        </w:rPr>
      </w:pPr>
    </w:p>
    <w:p w14:paraId="53A573A6" w14:textId="77777777" w:rsidR="00911ECB" w:rsidRPr="00911ECB" w:rsidRDefault="00911ECB" w:rsidP="00911ECB">
      <w:pPr>
        <w:bidi/>
        <w:rPr>
          <w:rFonts w:cs="David"/>
          <w:rtl/>
        </w:rPr>
      </w:pPr>
    </w:p>
    <w:p w14:paraId="0D528DA9" w14:textId="77777777" w:rsidR="00911ECB" w:rsidRPr="00911ECB" w:rsidRDefault="00911ECB" w:rsidP="00911ECB">
      <w:pPr>
        <w:tabs>
          <w:tab w:val="left" w:pos="1930"/>
        </w:tabs>
        <w:bidi/>
        <w:rPr>
          <w:rFonts w:cs="David" w:hint="cs"/>
          <w:rtl/>
        </w:rPr>
      </w:pPr>
      <w:r w:rsidRPr="00911ECB">
        <w:rPr>
          <w:rFonts w:cs="David"/>
          <w:b/>
          <w:bCs/>
          <w:u w:val="single"/>
          <w:rtl/>
        </w:rPr>
        <w:t>יוע</w:t>
      </w:r>
      <w:r w:rsidRPr="00911ECB">
        <w:rPr>
          <w:rFonts w:cs="David" w:hint="cs"/>
          <w:b/>
          <w:bCs/>
          <w:u w:val="single"/>
          <w:rtl/>
        </w:rPr>
        <w:t>צת</w:t>
      </w:r>
      <w:r w:rsidRPr="00911ECB">
        <w:rPr>
          <w:rFonts w:cs="David"/>
          <w:b/>
          <w:bCs/>
          <w:u w:val="single"/>
          <w:rtl/>
        </w:rPr>
        <w:t xml:space="preserve"> משפטי</w:t>
      </w:r>
      <w:r w:rsidRPr="00911ECB">
        <w:rPr>
          <w:rFonts w:cs="David" w:hint="cs"/>
          <w:b/>
          <w:bCs/>
          <w:u w:val="single"/>
          <w:rtl/>
        </w:rPr>
        <w:t>ת</w:t>
      </w:r>
      <w:r w:rsidRPr="00911ECB">
        <w:rPr>
          <w:rFonts w:cs="David"/>
          <w:rtl/>
        </w:rPr>
        <w:t>:</w:t>
      </w:r>
      <w:r w:rsidRPr="00911ECB">
        <w:rPr>
          <w:rFonts w:cs="David" w:hint="cs"/>
          <w:rtl/>
        </w:rPr>
        <w:tab/>
        <w:t xml:space="preserve">ארבל </w:t>
      </w:r>
      <w:proofErr w:type="spellStart"/>
      <w:r w:rsidRPr="00911ECB">
        <w:rPr>
          <w:rFonts w:cs="David" w:hint="cs"/>
          <w:rtl/>
        </w:rPr>
        <w:t>אסטרחן</w:t>
      </w:r>
      <w:proofErr w:type="spellEnd"/>
    </w:p>
    <w:p w14:paraId="33114484" w14:textId="77777777" w:rsidR="00911ECB" w:rsidRPr="00911ECB" w:rsidRDefault="00911ECB" w:rsidP="00911ECB">
      <w:pPr>
        <w:bidi/>
        <w:rPr>
          <w:rFonts w:cs="David"/>
          <w:rtl/>
        </w:rPr>
      </w:pPr>
    </w:p>
    <w:p w14:paraId="387E57AB" w14:textId="77777777" w:rsidR="00911ECB" w:rsidRPr="00911ECB" w:rsidRDefault="00911ECB" w:rsidP="00911ECB">
      <w:pPr>
        <w:tabs>
          <w:tab w:val="left" w:pos="1930"/>
        </w:tabs>
        <w:bidi/>
        <w:rPr>
          <w:rFonts w:cs="David" w:hint="cs"/>
          <w:b/>
          <w:bCs/>
          <w:u w:val="single"/>
          <w:rtl/>
        </w:rPr>
      </w:pPr>
    </w:p>
    <w:p w14:paraId="61F5FB2F" w14:textId="77777777" w:rsidR="00911ECB" w:rsidRPr="00911ECB" w:rsidRDefault="00911ECB" w:rsidP="00911ECB">
      <w:pPr>
        <w:tabs>
          <w:tab w:val="left" w:pos="1930"/>
        </w:tabs>
        <w:bidi/>
        <w:rPr>
          <w:rFonts w:cs="David" w:hint="cs"/>
          <w:b/>
          <w:bCs/>
          <w:rtl/>
        </w:rPr>
      </w:pPr>
      <w:r w:rsidRPr="00911ECB">
        <w:rPr>
          <w:rFonts w:cs="David"/>
          <w:b/>
          <w:bCs/>
          <w:u w:val="single"/>
          <w:rtl/>
        </w:rPr>
        <w:t>מנהלת הוועדה</w:t>
      </w:r>
      <w:r w:rsidRPr="00911ECB">
        <w:rPr>
          <w:rFonts w:cs="David"/>
          <w:rtl/>
        </w:rPr>
        <w:t>:</w:t>
      </w:r>
      <w:r w:rsidRPr="00911ECB">
        <w:rPr>
          <w:rFonts w:cs="David" w:hint="cs"/>
          <w:rtl/>
        </w:rPr>
        <w:tab/>
        <w:t>אתי בן-יוסף</w:t>
      </w:r>
    </w:p>
    <w:p w14:paraId="34B21F87" w14:textId="77777777" w:rsidR="00911ECB" w:rsidRPr="00911ECB" w:rsidRDefault="00911ECB" w:rsidP="00911ECB">
      <w:pPr>
        <w:bidi/>
        <w:rPr>
          <w:rFonts w:cs="David"/>
          <w:rtl/>
        </w:rPr>
      </w:pPr>
    </w:p>
    <w:p w14:paraId="307055A3" w14:textId="77777777" w:rsidR="00911ECB" w:rsidRPr="00911ECB" w:rsidRDefault="00911ECB" w:rsidP="00911ECB">
      <w:pPr>
        <w:tabs>
          <w:tab w:val="left" w:pos="1930"/>
        </w:tabs>
        <w:bidi/>
        <w:rPr>
          <w:rFonts w:cs="David" w:hint="cs"/>
          <w:b/>
          <w:bCs/>
          <w:u w:val="single"/>
          <w:rtl/>
        </w:rPr>
      </w:pPr>
    </w:p>
    <w:p w14:paraId="60920EA7" w14:textId="77777777" w:rsidR="00911ECB" w:rsidRPr="00911ECB" w:rsidRDefault="00911ECB" w:rsidP="00911ECB">
      <w:pPr>
        <w:tabs>
          <w:tab w:val="left" w:pos="1930"/>
        </w:tabs>
        <w:bidi/>
        <w:rPr>
          <w:rFonts w:cs="David" w:hint="cs"/>
          <w:rtl/>
        </w:rPr>
      </w:pPr>
      <w:r w:rsidRPr="00911ECB">
        <w:rPr>
          <w:rFonts w:cs="David" w:hint="cs"/>
          <w:b/>
          <w:bCs/>
          <w:u w:val="single"/>
          <w:rtl/>
        </w:rPr>
        <w:t xml:space="preserve">רשמת </w:t>
      </w:r>
      <w:proofErr w:type="spellStart"/>
      <w:r w:rsidRPr="00911ECB">
        <w:rPr>
          <w:rFonts w:cs="David" w:hint="cs"/>
          <w:b/>
          <w:bCs/>
          <w:u w:val="single"/>
          <w:rtl/>
        </w:rPr>
        <w:t>פרלמנטרית</w:t>
      </w:r>
      <w:proofErr w:type="spellEnd"/>
      <w:r w:rsidRPr="00911ECB">
        <w:rPr>
          <w:rFonts w:cs="David"/>
          <w:rtl/>
        </w:rPr>
        <w:t>:</w:t>
      </w:r>
      <w:r w:rsidRPr="00911ECB">
        <w:rPr>
          <w:rFonts w:cs="David" w:hint="cs"/>
          <w:rtl/>
        </w:rPr>
        <w:tab/>
        <w:t>הילה לוי</w:t>
      </w:r>
    </w:p>
    <w:p w14:paraId="5E48FE99" w14:textId="77777777" w:rsidR="00911ECB" w:rsidRPr="00911ECB" w:rsidRDefault="00911ECB" w:rsidP="00911ECB">
      <w:pPr>
        <w:bidi/>
        <w:rPr>
          <w:rFonts w:cs="David" w:hint="cs"/>
          <w:b/>
          <w:bCs/>
          <w:rtl/>
        </w:rPr>
      </w:pPr>
    </w:p>
    <w:p w14:paraId="315C1CEF" w14:textId="77777777" w:rsidR="00911ECB" w:rsidRPr="00911ECB" w:rsidRDefault="00911ECB" w:rsidP="00911ECB">
      <w:pPr>
        <w:pStyle w:val="Heading5"/>
        <w:jc w:val="left"/>
        <w:rPr>
          <w:rFonts w:hint="cs"/>
          <w:rtl/>
        </w:rPr>
      </w:pPr>
    </w:p>
    <w:p w14:paraId="35CEBF23" w14:textId="77777777" w:rsidR="00911ECB" w:rsidRPr="00911ECB" w:rsidRDefault="00911ECB" w:rsidP="00911ECB">
      <w:pPr>
        <w:pStyle w:val="Heading5"/>
        <w:jc w:val="left"/>
        <w:rPr>
          <w:rtl/>
        </w:rPr>
      </w:pPr>
      <w:r w:rsidRPr="00911ECB">
        <w:rPr>
          <w:rtl/>
        </w:rPr>
        <w:t xml:space="preserve"> </w:t>
      </w:r>
    </w:p>
    <w:p w14:paraId="57877209" w14:textId="77777777" w:rsidR="00911ECB" w:rsidRPr="00911ECB" w:rsidRDefault="00911ECB" w:rsidP="00911ECB">
      <w:pPr>
        <w:bidi/>
        <w:rPr>
          <w:rFonts w:cs="David" w:hint="cs"/>
          <w:rtl/>
        </w:rPr>
      </w:pPr>
    </w:p>
    <w:p w14:paraId="022EB8B0" w14:textId="77777777" w:rsidR="00911ECB" w:rsidRPr="00911ECB" w:rsidRDefault="00911ECB" w:rsidP="00911ECB">
      <w:pPr>
        <w:bidi/>
        <w:jc w:val="center"/>
        <w:rPr>
          <w:rFonts w:cs="David" w:hint="cs"/>
          <w:b/>
          <w:bCs/>
          <w:u w:val="single"/>
          <w:rtl/>
        </w:rPr>
      </w:pPr>
      <w:r w:rsidRPr="00911ECB">
        <w:rPr>
          <w:rFonts w:cs="David"/>
          <w:rtl/>
        </w:rPr>
        <w:br w:type="page"/>
      </w:r>
      <w:r w:rsidRPr="00911ECB">
        <w:rPr>
          <w:rFonts w:cs="David" w:hint="cs"/>
          <w:b/>
          <w:bCs/>
          <w:u w:val="single"/>
          <w:rtl/>
        </w:rPr>
        <w:lastRenderedPageBreak/>
        <w:t xml:space="preserve">דיון במכלול הכלים </w:t>
      </w:r>
      <w:proofErr w:type="spellStart"/>
      <w:r w:rsidRPr="00911ECB">
        <w:rPr>
          <w:rFonts w:cs="David" w:hint="cs"/>
          <w:b/>
          <w:bCs/>
          <w:u w:val="single"/>
          <w:rtl/>
        </w:rPr>
        <w:t>הפרלמנטריים</w:t>
      </w:r>
      <w:proofErr w:type="spellEnd"/>
      <w:r w:rsidRPr="00911ECB">
        <w:rPr>
          <w:rFonts w:cs="David" w:hint="cs"/>
          <w:b/>
          <w:bCs/>
          <w:u w:val="single"/>
          <w:rtl/>
        </w:rPr>
        <w:t xml:space="preserve"> הקיימים היום והצעות לשיפורים</w:t>
      </w:r>
    </w:p>
    <w:p w14:paraId="556FDD40" w14:textId="77777777" w:rsidR="00911ECB" w:rsidRPr="00911ECB" w:rsidRDefault="00911ECB" w:rsidP="00911ECB">
      <w:pPr>
        <w:bidi/>
        <w:rPr>
          <w:rFonts w:cs="David" w:hint="cs"/>
          <w:b/>
          <w:bCs/>
          <w:u w:val="single"/>
          <w:rtl/>
        </w:rPr>
      </w:pPr>
    </w:p>
    <w:p w14:paraId="3F87CBA0" w14:textId="77777777" w:rsidR="00911ECB" w:rsidRPr="00911ECB" w:rsidRDefault="00911ECB" w:rsidP="00911ECB">
      <w:pPr>
        <w:bidi/>
        <w:rPr>
          <w:rFonts w:cs="David" w:hint="cs"/>
          <w:rtl/>
        </w:rPr>
      </w:pPr>
      <w:r w:rsidRPr="00911ECB">
        <w:rPr>
          <w:rFonts w:cs="David" w:hint="cs"/>
          <w:u w:val="single"/>
          <w:rtl/>
        </w:rPr>
        <w:t>היו"ר רוחמה אברהם:</w:t>
      </w:r>
    </w:p>
    <w:p w14:paraId="579B8EC4" w14:textId="77777777" w:rsidR="00911ECB" w:rsidRPr="00911ECB" w:rsidRDefault="00911ECB" w:rsidP="00911ECB">
      <w:pPr>
        <w:bidi/>
        <w:rPr>
          <w:rFonts w:cs="David" w:hint="cs"/>
          <w:rtl/>
        </w:rPr>
      </w:pPr>
    </w:p>
    <w:p w14:paraId="05C0E6A6" w14:textId="77777777" w:rsidR="00911ECB" w:rsidRPr="00911ECB" w:rsidRDefault="00911ECB" w:rsidP="00911ECB">
      <w:pPr>
        <w:bidi/>
        <w:rPr>
          <w:rFonts w:cs="David" w:hint="cs"/>
          <w:rtl/>
        </w:rPr>
      </w:pPr>
      <w:r w:rsidRPr="00911ECB">
        <w:rPr>
          <w:rFonts w:cs="David" w:hint="cs"/>
          <w:rtl/>
        </w:rPr>
        <w:tab/>
        <w:t xml:space="preserve"> שלום לכולם, אני מודה לחברים שהמתינו לי ואני מתנצלת. לוועדה הזאת יש מכנה משותף והוא לנסות לבחון את הכלים </w:t>
      </w:r>
      <w:proofErr w:type="spellStart"/>
      <w:r w:rsidRPr="00911ECB">
        <w:rPr>
          <w:rFonts w:cs="David" w:hint="cs"/>
          <w:rtl/>
        </w:rPr>
        <w:t>הפרלמנטריים</w:t>
      </w:r>
      <w:proofErr w:type="spellEnd"/>
      <w:r w:rsidRPr="00911ECB">
        <w:rPr>
          <w:rFonts w:cs="David" w:hint="cs"/>
          <w:rtl/>
        </w:rPr>
        <w:t xml:space="preserve"> הקיימים היום. הפצתי לחברי הוועדה מכתב על מנת שייתנו לי מספר נושאים לדיון ואני מודה לחברים הרבים ששלחו מכתבים בנושאים כאלה ואחרים, שהוועדה צריכה לדון בהם ולראות אם יש צורך בתיקון. אני מציעה שנגיש את כל הנושאים כמקשה אחת לקראת תיקון התקנון. </w:t>
      </w:r>
    </w:p>
    <w:p w14:paraId="545D21EE" w14:textId="77777777" w:rsidR="00911ECB" w:rsidRPr="00911ECB" w:rsidRDefault="00911ECB" w:rsidP="00911ECB">
      <w:pPr>
        <w:bidi/>
        <w:rPr>
          <w:rFonts w:cs="David" w:hint="cs"/>
          <w:rtl/>
        </w:rPr>
      </w:pPr>
    </w:p>
    <w:p w14:paraId="13EB8713" w14:textId="77777777" w:rsidR="00911ECB" w:rsidRPr="00911ECB" w:rsidRDefault="00911ECB" w:rsidP="00911ECB">
      <w:pPr>
        <w:bidi/>
        <w:rPr>
          <w:rFonts w:cs="David" w:hint="cs"/>
          <w:rtl/>
        </w:rPr>
      </w:pPr>
      <w:r w:rsidRPr="00911ECB">
        <w:rPr>
          <w:rFonts w:cs="David" w:hint="cs"/>
          <w:rtl/>
        </w:rPr>
        <w:tab/>
        <w:t xml:space="preserve">בחנתי את רוב ההצעות שהוגשו אלינו והיו מספר נושאים משותפים. הנושא הראשון שהציק לכולם היה האם יש צורך להגביל את הנחת הצהרות החוק שמונחות. בדקתי נתונים מכנסות קודמות ואני אציג אותם - בכנסת הארבע-עשרה הוגשו 2,675 הצעות חוק פרטיות, ובסך </w:t>
      </w:r>
      <w:proofErr w:type="spellStart"/>
      <w:r w:rsidRPr="00911ECB">
        <w:rPr>
          <w:rFonts w:cs="David" w:hint="cs"/>
          <w:rtl/>
        </w:rPr>
        <w:t>הכל</w:t>
      </w:r>
      <w:proofErr w:type="spellEnd"/>
      <w:r w:rsidRPr="00911ECB">
        <w:rPr>
          <w:rFonts w:cs="David" w:hint="cs"/>
          <w:rtl/>
        </w:rPr>
        <w:t xml:space="preserve"> התקבלו 138 חוקים. בכנסת החמש-עשרה הוגשו 4,234 הצעות חוק פרטיות, ובסך </w:t>
      </w:r>
      <w:proofErr w:type="spellStart"/>
      <w:r w:rsidRPr="00911ECB">
        <w:rPr>
          <w:rFonts w:cs="David" w:hint="cs"/>
          <w:rtl/>
        </w:rPr>
        <w:t>הכל</w:t>
      </w:r>
      <w:proofErr w:type="spellEnd"/>
      <w:r w:rsidRPr="00911ECB">
        <w:rPr>
          <w:rFonts w:cs="David" w:hint="cs"/>
          <w:rtl/>
        </w:rPr>
        <w:t xml:space="preserve"> התקבלו 235 חוקים, כ-5%. בכנסת השש-עשרה הוגשו 4,165 הצעות חוק פרטיות ובסך </w:t>
      </w:r>
      <w:proofErr w:type="spellStart"/>
      <w:r w:rsidRPr="00911ECB">
        <w:rPr>
          <w:rFonts w:cs="David" w:hint="cs"/>
          <w:rtl/>
        </w:rPr>
        <w:t>הכל</w:t>
      </w:r>
      <w:proofErr w:type="spellEnd"/>
      <w:r w:rsidRPr="00911ECB">
        <w:rPr>
          <w:rFonts w:cs="David" w:hint="cs"/>
          <w:rtl/>
        </w:rPr>
        <w:t xml:space="preserve"> התקבלו 199 חוקים, שהם כ-4.7%. סברתי שהחיים שלנו בכנסת מתנהלים על פי מכסות, על פי מפתח סיעתי, על פי מכסת זמן דיבור, הצעות חוק, שאילתות, זמני אי אמון וכו'. שאלתי את עצמי מדוע שלא נבחן את האפשרות להגבלת ההנחה, פי שלוש, פי חמש או פי עשר, אבל שיהיה איזשהו </w:t>
      </w:r>
      <w:proofErr w:type="spellStart"/>
      <w:r w:rsidRPr="00911ECB">
        <w:rPr>
          <w:rFonts w:cs="David" w:hint="cs"/>
          <w:rtl/>
        </w:rPr>
        <w:t>מיכניזם</w:t>
      </w:r>
      <w:proofErr w:type="spellEnd"/>
      <w:r w:rsidRPr="00911ECB">
        <w:rPr>
          <w:rFonts w:cs="David" w:hint="cs"/>
          <w:rtl/>
        </w:rPr>
        <w:t xml:space="preserve">. </w:t>
      </w:r>
    </w:p>
    <w:p w14:paraId="4DA98EB0" w14:textId="77777777" w:rsidR="00911ECB" w:rsidRPr="00911ECB" w:rsidRDefault="00911ECB" w:rsidP="00911ECB">
      <w:pPr>
        <w:bidi/>
        <w:rPr>
          <w:rFonts w:cs="David" w:hint="cs"/>
          <w:rtl/>
        </w:rPr>
      </w:pPr>
    </w:p>
    <w:p w14:paraId="7CD3C4E9" w14:textId="77777777" w:rsidR="00911ECB" w:rsidRPr="00911ECB" w:rsidRDefault="00911ECB" w:rsidP="00911ECB">
      <w:pPr>
        <w:bidi/>
        <w:rPr>
          <w:rFonts w:cs="David" w:hint="cs"/>
          <w:rtl/>
        </w:rPr>
      </w:pPr>
      <w:r w:rsidRPr="00911ECB">
        <w:rPr>
          <w:rFonts w:cs="David" w:hint="cs"/>
          <w:rtl/>
        </w:rPr>
        <w:tab/>
        <w:t xml:space="preserve">סיעות שהתחייבו כלפי הבוחרים שלהן, יפנימו שהן צריכות לתעל את עצמן על פי הנושאים שעליהם דובר. היום, כחברת כנסת, אני צריכה למלא את הרובריקה בשנתון הסטטיסטי ולהראות שאני המחוקקת המצטיינת בין אם חוקקתי חוקים נכונים או חוקים לא נכונים. ישנם חוקים שזאת בדיחה שהם מונחים ואני לא מזכירה כלל את העומס הרב שזה מטיל על המחלקה המשפטית ואת העובדה שכל הצעת חוק צריכה להיות מודפסת ב-120 עותקים. יש לזה השלכות אורך רבות מאד, שיושב ראש הכנסת לשעבר ודאי מכיר אותן יותר טוב ממני. </w:t>
      </w:r>
    </w:p>
    <w:p w14:paraId="633609B7" w14:textId="77777777" w:rsidR="00911ECB" w:rsidRPr="00911ECB" w:rsidRDefault="00911ECB" w:rsidP="00911ECB">
      <w:pPr>
        <w:bidi/>
        <w:rPr>
          <w:rFonts w:cs="David" w:hint="cs"/>
          <w:rtl/>
        </w:rPr>
      </w:pPr>
    </w:p>
    <w:p w14:paraId="2B1FA10D" w14:textId="77777777" w:rsidR="00911ECB" w:rsidRPr="00911ECB" w:rsidRDefault="00911ECB" w:rsidP="00911ECB">
      <w:pPr>
        <w:bidi/>
        <w:rPr>
          <w:rFonts w:cs="David" w:hint="cs"/>
          <w:rtl/>
        </w:rPr>
      </w:pPr>
      <w:r w:rsidRPr="00911ECB">
        <w:rPr>
          <w:rFonts w:cs="David" w:hint="cs"/>
          <w:rtl/>
        </w:rPr>
        <w:tab/>
        <w:t xml:space="preserve">אני מעלה את הנושא הראשון לדיון היום ונושאים נוספים שהועלו, יידונו בישיבות הבאות. נושא נוסף הוא נוכחות במליאה ולדעתי הציבור עדיין טועה לחשוב שעיקר העבודה שלנו מתבצעת במליאה. כשהמליאה ריקה, הציבור לא מודע לעובדה שעיקר העבודה מתבצעת בוועדות, לכן אולי יש לשקול קוורום כזה או אחר. </w:t>
      </w:r>
    </w:p>
    <w:p w14:paraId="777234F4" w14:textId="77777777" w:rsidR="00911ECB" w:rsidRPr="00911ECB" w:rsidRDefault="00911ECB" w:rsidP="00911ECB">
      <w:pPr>
        <w:bidi/>
        <w:rPr>
          <w:rFonts w:cs="David" w:hint="cs"/>
          <w:rtl/>
        </w:rPr>
      </w:pPr>
    </w:p>
    <w:p w14:paraId="73666E8C" w14:textId="77777777" w:rsidR="00911ECB" w:rsidRPr="00911ECB" w:rsidRDefault="00911ECB" w:rsidP="00911ECB">
      <w:pPr>
        <w:bidi/>
        <w:rPr>
          <w:rFonts w:cs="David" w:hint="cs"/>
          <w:rtl/>
        </w:rPr>
      </w:pPr>
      <w:r w:rsidRPr="00911ECB">
        <w:rPr>
          <w:rFonts w:cs="David" w:hint="cs"/>
          <w:u w:val="single"/>
          <w:rtl/>
        </w:rPr>
        <w:t xml:space="preserve">משה </w:t>
      </w:r>
      <w:proofErr w:type="spellStart"/>
      <w:r w:rsidRPr="00911ECB">
        <w:rPr>
          <w:rFonts w:cs="David" w:hint="cs"/>
          <w:u w:val="single"/>
          <w:rtl/>
        </w:rPr>
        <w:t>שרוני</w:t>
      </w:r>
      <w:proofErr w:type="spellEnd"/>
      <w:r w:rsidRPr="00911ECB">
        <w:rPr>
          <w:rFonts w:cs="David" w:hint="cs"/>
          <w:u w:val="single"/>
          <w:rtl/>
        </w:rPr>
        <w:t>:</w:t>
      </w:r>
    </w:p>
    <w:p w14:paraId="3BABDF14" w14:textId="77777777" w:rsidR="00911ECB" w:rsidRPr="00911ECB" w:rsidRDefault="00911ECB" w:rsidP="00911ECB">
      <w:pPr>
        <w:bidi/>
        <w:rPr>
          <w:rFonts w:cs="David" w:hint="cs"/>
          <w:rtl/>
        </w:rPr>
      </w:pPr>
    </w:p>
    <w:p w14:paraId="4B99E399" w14:textId="77777777" w:rsidR="00911ECB" w:rsidRPr="00911ECB" w:rsidRDefault="00911ECB" w:rsidP="00911ECB">
      <w:pPr>
        <w:bidi/>
        <w:rPr>
          <w:rFonts w:cs="David" w:hint="cs"/>
          <w:rtl/>
        </w:rPr>
      </w:pPr>
      <w:r w:rsidRPr="00911ECB">
        <w:rPr>
          <w:rFonts w:cs="David" w:hint="cs"/>
          <w:rtl/>
        </w:rPr>
        <w:tab/>
        <w:t xml:space="preserve"> מי שלא מופיע במליאה ייקנס. </w:t>
      </w:r>
    </w:p>
    <w:p w14:paraId="69BD3C8C" w14:textId="77777777" w:rsidR="00911ECB" w:rsidRPr="00911ECB" w:rsidRDefault="00911ECB" w:rsidP="00911ECB">
      <w:pPr>
        <w:bidi/>
        <w:rPr>
          <w:rFonts w:cs="David" w:hint="cs"/>
          <w:rtl/>
        </w:rPr>
      </w:pPr>
    </w:p>
    <w:p w14:paraId="1BC8AA24" w14:textId="77777777" w:rsidR="00911ECB" w:rsidRPr="00911ECB" w:rsidRDefault="00911ECB" w:rsidP="00911ECB">
      <w:pPr>
        <w:bidi/>
        <w:rPr>
          <w:rFonts w:cs="David" w:hint="cs"/>
          <w:rtl/>
        </w:rPr>
      </w:pPr>
      <w:r w:rsidRPr="00911ECB">
        <w:rPr>
          <w:rFonts w:cs="David" w:hint="cs"/>
          <w:u w:val="single"/>
          <w:rtl/>
        </w:rPr>
        <w:t>ראובן ריבלין:</w:t>
      </w:r>
    </w:p>
    <w:p w14:paraId="7C33F467" w14:textId="77777777" w:rsidR="00911ECB" w:rsidRPr="00911ECB" w:rsidRDefault="00911ECB" w:rsidP="00911ECB">
      <w:pPr>
        <w:bidi/>
        <w:rPr>
          <w:rFonts w:cs="David" w:hint="cs"/>
          <w:rtl/>
        </w:rPr>
      </w:pPr>
    </w:p>
    <w:p w14:paraId="7033FEA3" w14:textId="77777777" w:rsidR="00911ECB" w:rsidRPr="00911ECB" w:rsidRDefault="00911ECB" w:rsidP="00911ECB">
      <w:pPr>
        <w:bidi/>
        <w:rPr>
          <w:rFonts w:cs="David" w:hint="cs"/>
          <w:rtl/>
        </w:rPr>
      </w:pPr>
      <w:r w:rsidRPr="00911ECB">
        <w:rPr>
          <w:rFonts w:cs="David" w:hint="cs"/>
          <w:rtl/>
        </w:rPr>
        <w:tab/>
        <w:t xml:space="preserve"> אם יהיה קוורום תצטרכי לנעול את כל הישיבות. </w:t>
      </w:r>
    </w:p>
    <w:p w14:paraId="15BCB0B9" w14:textId="77777777" w:rsidR="00911ECB" w:rsidRPr="00911ECB" w:rsidRDefault="00911ECB" w:rsidP="00911ECB">
      <w:pPr>
        <w:bidi/>
        <w:rPr>
          <w:rFonts w:cs="David" w:hint="cs"/>
          <w:rtl/>
        </w:rPr>
      </w:pPr>
    </w:p>
    <w:p w14:paraId="02D46647" w14:textId="77777777" w:rsidR="00911ECB" w:rsidRPr="00911ECB" w:rsidRDefault="00911ECB" w:rsidP="00911ECB">
      <w:pPr>
        <w:bidi/>
        <w:rPr>
          <w:rFonts w:cs="David" w:hint="cs"/>
          <w:rtl/>
        </w:rPr>
      </w:pPr>
      <w:r w:rsidRPr="00911ECB">
        <w:rPr>
          <w:rFonts w:cs="David" w:hint="cs"/>
          <w:u w:val="single"/>
          <w:rtl/>
        </w:rPr>
        <w:t>היו"ר רוחמה אברהם:</w:t>
      </w:r>
    </w:p>
    <w:p w14:paraId="296466B2" w14:textId="77777777" w:rsidR="00911ECB" w:rsidRPr="00911ECB" w:rsidRDefault="00911ECB" w:rsidP="00911ECB">
      <w:pPr>
        <w:bidi/>
        <w:rPr>
          <w:rFonts w:cs="David" w:hint="cs"/>
          <w:rtl/>
        </w:rPr>
      </w:pPr>
    </w:p>
    <w:p w14:paraId="0BC47749" w14:textId="77777777" w:rsidR="00911ECB" w:rsidRPr="00911ECB" w:rsidRDefault="00911ECB" w:rsidP="00911ECB">
      <w:pPr>
        <w:bidi/>
        <w:rPr>
          <w:rFonts w:cs="David" w:hint="cs"/>
          <w:rtl/>
        </w:rPr>
      </w:pPr>
      <w:r w:rsidRPr="00911ECB">
        <w:rPr>
          <w:rFonts w:cs="David" w:hint="cs"/>
          <w:rtl/>
        </w:rPr>
        <w:tab/>
        <w:t xml:space="preserve">לכל שר יש תורנות חודשית ותורנות שבועית והוא יודע שבשעות מסוימות הוא צריך להיות במליאה. למה שאני, כחברת כנסת, לא אדע שיש לי מחויבות להיות בימים מסוימים ובשעות מסוימות שיושב ראש הסיעה שלי יקבע לי? הסיעה שלי </w:t>
      </w:r>
      <w:proofErr w:type="spellStart"/>
      <w:r w:rsidRPr="00911ECB">
        <w:rPr>
          <w:rFonts w:cs="David" w:hint="cs"/>
          <w:rtl/>
        </w:rPr>
        <w:t>מחוייבת</w:t>
      </w:r>
      <w:proofErr w:type="spellEnd"/>
      <w:r w:rsidRPr="00911ECB">
        <w:rPr>
          <w:rFonts w:cs="David" w:hint="cs"/>
          <w:rtl/>
        </w:rPr>
        <w:t xml:space="preserve"> לשליש הישארות וחברי כנסת יכולים להתחלף ביניהם. אם סיעה לא קיימה את הקוורום, יהיו סנקציות נגדה, למשל - אני חושבת בקול רם - להוריד לה זמן דיבור, להגביל אותה בהצעות חוק וכו'. הנושא פתוח לדיון ולמחשבה. </w:t>
      </w:r>
    </w:p>
    <w:p w14:paraId="0B20F3FB" w14:textId="77777777" w:rsidR="00911ECB" w:rsidRPr="00911ECB" w:rsidRDefault="00911ECB" w:rsidP="00911ECB">
      <w:pPr>
        <w:bidi/>
        <w:rPr>
          <w:rFonts w:cs="David" w:hint="cs"/>
          <w:rtl/>
        </w:rPr>
      </w:pPr>
    </w:p>
    <w:p w14:paraId="0A3C8A1A" w14:textId="77777777" w:rsidR="00911ECB" w:rsidRPr="00911ECB" w:rsidRDefault="00911ECB" w:rsidP="00911ECB">
      <w:pPr>
        <w:bidi/>
        <w:rPr>
          <w:rFonts w:cs="David" w:hint="cs"/>
          <w:rtl/>
        </w:rPr>
      </w:pPr>
      <w:r w:rsidRPr="00911ECB">
        <w:rPr>
          <w:rFonts w:cs="David" w:hint="cs"/>
          <w:u w:val="single"/>
          <w:rtl/>
        </w:rPr>
        <w:t xml:space="preserve">משה </w:t>
      </w:r>
      <w:proofErr w:type="spellStart"/>
      <w:r w:rsidRPr="00911ECB">
        <w:rPr>
          <w:rFonts w:cs="David" w:hint="cs"/>
          <w:u w:val="single"/>
          <w:rtl/>
        </w:rPr>
        <w:t>שרוני</w:t>
      </w:r>
      <w:proofErr w:type="spellEnd"/>
      <w:r w:rsidRPr="00911ECB">
        <w:rPr>
          <w:rFonts w:cs="David" w:hint="cs"/>
          <w:u w:val="single"/>
          <w:rtl/>
        </w:rPr>
        <w:t>:</w:t>
      </w:r>
    </w:p>
    <w:p w14:paraId="4F8AB779" w14:textId="77777777" w:rsidR="00911ECB" w:rsidRPr="00911ECB" w:rsidRDefault="00911ECB" w:rsidP="00911ECB">
      <w:pPr>
        <w:bidi/>
        <w:rPr>
          <w:rFonts w:cs="David" w:hint="cs"/>
          <w:rtl/>
        </w:rPr>
      </w:pPr>
    </w:p>
    <w:p w14:paraId="17AD875C" w14:textId="77777777" w:rsidR="00911ECB" w:rsidRPr="00911ECB" w:rsidRDefault="00911ECB" w:rsidP="00911ECB">
      <w:pPr>
        <w:bidi/>
        <w:rPr>
          <w:rFonts w:cs="David" w:hint="cs"/>
          <w:rtl/>
        </w:rPr>
      </w:pPr>
      <w:r w:rsidRPr="00911ECB">
        <w:rPr>
          <w:rFonts w:cs="David" w:hint="cs"/>
          <w:rtl/>
        </w:rPr>
        <w:tab/>
        <w:t xml:space="preserve"> לקנוס את הסיעה. </w:t>
      </w:r>
    </w:p>
    <w:p w14:paraId="772E8532" w14:textId="77777777" w:rsidR="00911ECB" w:rsidRPr="00911ECB" w:rsidRDefault="00911ECB" w:rsidP="00911ECB">
      <w:pPr>
        <w:bidi/>
        <w:rPr>
          <w:rFonts w:cs="David" w:hint="cs"/>
          <w:rtl/>
        </w:rPr>
      </w:pPr>
    </w:p>
    <w:p w14:paraId="4EB8D8E2" w14:textId="77777777" w:rsidR="00911ECB" w:rsidRPr="00911ECB" w:rsidRDefault="00911ECB" w:rsidP="00911ECB">
      <w:pPr>
        <w:bidi/>
        <w:rPr>
          <w:rFonts w:cs="David" w:hint="cs"/>
          <w:rtl/>
        </w:rPr>
      </w:pPr>
      <w:r w:rsidRPr="00911ECB">
        <w:rPr>
          <w:rFonts w:cs="David"/>
          <w:u w:val="single"/>
          <w:rtl/>
        </w:rPr>
        <w:br w:type="page"/>
      </w:r>
      <w:r w:rsidRPr="00911ECB">
        <w:rPr>
          <w:rFonts w:cs="David" w:hint="cs"/>
          <w:u w:val="single"/>
          <w:rtl/>
        </w:rPr>
        <w:lastRenderedPageBreak/>
        <w:t>היו"ר רוחמה אברהם:</w:t>
      </w:r>
    </w:p>
    <w:p w14:paraId="24652A8C" w14:textId="77777777" w:rsidR="00911ECB" w:rsidRPr="00911ECB" w:rsidRDefault="00911ECB" w:rsidP="00911ECB">
      <w:pPr>
        <w:bidi/>
        <w:rPr>
          <w:rFonts w:cs="David" w:hint="cs"/>
          <w:rtl/>
        </w:rPr>
      </w:pPr>
    </w:p>
    <w:p w14:paraId="581E0B88" w14:textId="77777777" w:rsidR="00911ECB" w:rsidRPr="00911ECB" w:rsidRDefault="00911ECB" w:rsidP="00911ECB">
      <w:pPr>
        <w:bidi/>
        <w:rPr>
          <w:rFonts w:cs="David" w:hint="cs"/>
          <w:rtl/>
        </w:rPr>
      </w:pPr>
      <w:r w:rsidRPr="00911ECB">
        <w:rPr>
          <w:rFonts w:cs="David" w:hint="cs"/>
          <w:rtl/>
        </w:rPr>
        <w:tab/>
        <w:t>בנושא הצעות דחופות לסדר היום - חבריי בוועדה רואים שבכל יום שלישי יש לנו ערעורים כאלה ואחרים. האם זה נכון? על אחת כמה וכמה שכאשר ישנם עשרה חברי כנסת שמדברים שלוש דקות, מה יש לאדם השלישי או הרביעי לחדש בשלוש דקות? מה יכולה כנסת ישראל לעשות בפרק זמן של שלוש דקות למען הנושא החשוב הזה?</w:t>
      </w:r>
    </w:p>
    <w:p w14:paraId="13AD55F9" w14:textId="77777777" w:rsidR="00911ECB" w:rsidRPr="00911ECB" w:rsidRDefault="00911ECB" w:rsidP="00911ECB">
      <w:pPr>
        <w:bidi/>
        <w:rPr>
          <w:rFonts w:cs="David" w:hint="cs"/>
          <w:rtl/>
        </w:rPr>
      </w:pPr>
    </w:p>
    <w:p w14:paraId="7BC7E4B4" w14:textId="77777777" w:rsidR="00911ECB" w:rsidRPr="00911ECB" w:rsidRDefault="00911ECB" w:rsidP="00911ECB">
      <w:pPr>
        <w:pStyle w:val="Heading5"/>
        <w:jc w:val="left"/>
        <w:rPr>
          <w:rFonts w:hint="cs"/>
          <w:rtl/>
        </w:rPr>
      </w:pPr>
      <w:r w:rsidRPr="00911ECB">
        <w:rPr>
          <w:rFonts w:hint="cs"/>
          <w:u w:val="single"/>
          <w:rtl/>
        </w:rPr>
        <w:t>יצחק גלנטי:</w:t>
      </w:r>
    </w:p>
    <w:p w14:paraId="3E9DD6E2" w14:textId="77777777" w:rsidR="00911ECB" w:rsidRPr="00911ECB" w:rsidRDefault="00911ECB" w:rsidP="00911ECB">
      <w:pPr>
        <w:pStyle w:val="Heading5"/>
        <w:jc w:val="left"/>
        <w:rPr>
          <w:rFonts w:hint="cs"/>
          <w:rtl/>
        </w:rPr>
      </w:pPr>
    </w:p>
    <w:p w14:paraId="484981EE" w14:textId="77777777" w:rsidR="00911ECB" w:rsidRPr="00911ECB" w:rsidRDefault="00911ECB" w:rsidP="00911ECB">
      <w:pPr>
        <w:bidi/>
        <w:rPr>
          <w:rFonts w:cs="David" w:hint="cs"/>
          <w:rtl/>
        </w:rPr>
      </w:pPr>
      <w:r w:rsidRPr="00911ECB">
        <w:rPr>
          <w:rFonts w:cs="David" w:hint="cs"/>
          <w:rtl/>
        </w:rPr>
        <w:tab/>
        <w:t xml:space="preserve"> צילום בטלוויזיה. </w:t>
      </w:r>
    </w:p>
    <w:p w14:paraId="470A5B88" w14:textId="77777777" w:rsidR="00911ECB" w:rsidRPr="00911ECB" w:rsidRDefault="00911ECB" w:rsidP="00911ECB">
      <w:pPr>
        <w:bidi/>
        <w:rPr>
          <w:rFonts w:cs="David" w:hint="cs"/>
          <w:rtl/>
        </w:rPr>
      </w:pPr>
    </w:p>
    <w:p w14:paraId="7366429A" w14:textId="77777777" w:rsidR="00911ECB" w:rsidRPr="00911ECB" w:rsidRDefault="00911ECB" w:rsidP="00911ECB">
      <w:pPr>
        <w:bidi/>
        <w:rPr>
          <w:rFonts w:cs="David" w:hint="cs"/>
          <w:rtl/>
        </w:rPr>
      </w:pPr>
      <w:r w:rsidRPr="00911ECB">
        <w:rPr>
          <w:rFonts w:cs="David" w:hint="cs"/>
          <w:u w:val="single"/>
          <w:rtl/>
        </w:rPr>
        <w:t>היו"ר רוחמה אברהם:</w:t>
      </w:r>
    </w:p>
    <w:p w14:paraId="3515F1C0" w14:textId="77777777" w:rsidR="00911ECB" w:rsidRPr="00911ECB" w:rsidRDefault="00911ECB" w:rsidP="00911ECB">
      <w:pPr>
        <w:bidi/>
        <w:rPr>
          <w:rFonts w:cs="David" w:hint="cs"/>
          <w:rtl/>
        </w:rPr>
      </w:pPr>
    </w:p>
    <w:p w14:paraId="25E82A7E" w14:textId="77777777" w:rsidR="00911ECB" w:rsidRPr="00911ECB" w:rsidRDefault="00911ECB" w:rsidP="00911ECB">
      <w:pPr>
        <w:bidi/>
        <w:rPr>
          <w:rFonts w:cs="David" w:hint="cs"/>
          <w:rtl/>
        </w:rPr>
      </w:pPr>
      <w:r w:rsidRPr="00911ECB">
        <w:rPr>
          <w:rFonts w:cs="David" w:hint="cs"/>
          <w:rtl/>
        </w:rPr>
        <w:tab/>
        <w:t xml:space="preserve"> נושא נוסף שרבים מחברי הכנסת העלו בפניי הוא השאילתות. לשאילתות ניתן פרק זמן של 45 יום וזה הופך את הנושא ללא רלוונטי. אנחנו צריכים לחשוב על כלי אחר, ישים יותר, אולי לבטל את השאילתות הישירות ולקבוע שאילתות בעל-פה. נושא נוסף הוא הליך החקיקה וההסתייגויות לחוק - האם זה נכון? האם כל חבר כנסת יכול לקבל זמן להסתייגות ולדבר על כל נושא שהוא רוצה? מכסת הצעות אי האמון בממשלה - גם הנושא הזה עלה והוא פתוח לדיון. כל אחד יאמר מה דעתו ונראה אם יש טעם לגעת בזה. אולי צריך לבטל את ה-61 ולעשות אי אמון כפי שהוא היה בעבר? אני לא יודעת. מצד שני, יש חברים שמציעים להגביל את זה. חברי כנסת שמדברים במליאה שלא לנושא - יש סנקציה בתקנון, אבל אני לא חושבת שהיא מופעלת. האם נכון להסיר את הסנקציה? אולי לעבות אותה? </w:t>
      </w:r>
    </w:p>
    <w:p w14:paraId="56B2F226" w14:textId="77777777" w:rsidR="00911ECB" w:rsidRPr="00911ECB" w:rsidRDefault="00911ECB" w:rsidP="00911ECB">
      <w:pPr>
        <w:bidi/>
        <w:rPr>
          <w:rFonts w:cs="David" w:hint="cs"/>
          <w:rtl/>
        </w:rPr>
      </w:pPr>
    </w:p>
    <w:p w14:paraId="2A00757F" w14:textId="77777777" w:rsidR="00911ECB" w:rsidRPr="00911ECB" w:rsidRDefault="00911ECB" w:rsidP="00911ECB">
      <w:pPr>
        <w:bidi/>
        <w:rPr>
          <w:rFonts w:cs="David" w:hint="cs"/>
          <w:rtl/>
        </w:rPr>
      </w:pPr>
      <w:r w:rsidRPr="00911ECB">
        <w:rPr>
          <w:rFonts w:cs="David" w:hint="cs"/>
          <w:u w:val="single"/>
          <w:rtl/>
        </w:rPr>
        <w:t xml:space="preserve">משה </w:t>
      </w:r>
      <w:proofErr w:type="spellStart"/>
      <w:r w:rsidRPr="00911ECB">
        <w:rPr>
          <w:rFonts w:cs="David" w:hint="cs"/>
          <w:u w:val="single"/>
          <w:rtl/>
        </w:rPr>
        <w:t>שרוני</w:t>
      </w:r>
      <w:proofErr w:type="spellEnd"/>
      <w:r w:rsidRPr="00911ECB">
        <w:rPr>
          <w:rFonts w:cs="David" w:hint="cs"/>
          <w:u w:val="single"/>
          <w:rtl/>
        </w:rPr>
        <w:t>:</w:t>
      </w:r>
    </w:p>
    <w:p w14:paraId="6EA84CDF" w14:textId="77777777" w:rsidR="00911ECB" w:rsidRPr="00911ECB" w:rsidRDefault="00911ECB" w:rsidP="00911ECB">
      <w:pPr>
        <w:bidi/>
        <w:rPr>
          <w:rFonts w:cs="David" w:hint="cs"/>
          <w:rtl/>
        </w:rPr>
      </w:pPr>
    </w:p>
    <w:p w14:paraId="4999E8A5" w14:textId="77777777" w:rsidR="00911ECB" w:rsidRPr="00911ECB" w:rsidRDefault="00911ECB" w:rsidP="00911ECB">
      <w:pPr>
        <w:bidi/>
        <w:rPr>
          <w:rFonts w:cs="David" w:hint="cs"/>
          <w:rtl/>
        </w:rPr>
      </w:pPr>
      <w:r w:rsidRPr="00911ECB">
        <w:rPr>
          <w:rFonts w:cs="David" w:hint="cs"/>
          <w:rtl/>
        </w:rPr>
        <w:tab/>
        <w:t xml:space="preserve"> תפקיד יושב ראש הישיבה להפסיק אותו. </w:t>
      </w:r>
    </w:p>
    <w:p w14:paraId="307ECF7E" w14:textId="77777777" w:rsidR="00911ECB" w:rsidRPr="00911ECB" w:rsidRDefault="00911ECB" w:rsidP="00911ECB">
      <w:pPr>
        <w:bidi/>
        <w:rPr>
          <w:rFonts w:cs="David" w:hint="cs"/>
          <w:rtl/>
        </w:rPr>
      </w:pPr>
    </w:p>
    <w:p w14:paraId="0BEAEE8B" w14:textId="77777777" w:rsidR="00911ECB" w:rsidRPr="00911ECB" w:rsidRDefault="00911ECB" w:rsidP="00911ECB">
      <w:pPr>
        <w:bidi/>
        <w:rPr>
          <w:rFonts w:cs="David" w:hint="cs"/>
          <w:rtl/>
        </w:rPr>
      </w:pPr>
      <w:r w:rsidRPr="00911ECB">
        <w:rPr>
          <w:rFonts w:cs="David" w:hint="cs"/>
          <w:u w:val="single"/>
          <w:rtl/>
        </w:rPr>
        <w:t>היו"ר רוחמה אברהם:</w:t>
      </w:r>
    </w:p>
    <w:p w14:paraId="4ECDEED6" w14:textId="77777777" w:rsidR="00911ECB" w:rsidRPr="00911ECB" w:rsidRDefault="00911ECB" w:rsidP="00911ECB">
      <w:pPr>
        <w:bidi/>
        <w:rPr>
          <w:rFonts w:cs="David" w:hint="cs"/>
          <w:rtl/>
        </w:rPr>
      </w:pPr>
    </w:p>
    <w:p w14:paraId="4D506541" w14:textId="77777777" w:rsidR="00911ECB" w:rsidRPr="00911ECB" w:rsidRDefault="00911ECB" w:rsidP="00911ECB">
      <w:pPr>
        <w:bidi/>
        <w:rPr>
          <w:rFonts w:cs="David" w:hint="cs"/>
          <w:rtl/>
        </w:rPr>
      </w:pPr>
      <w:r w:rsidRPr="00911ECB">
        <w:rPr>
          <w:rFonts w:cs="David" w:hint="cs"/>
          <w:rtl/>
        </w:rPr>
        <w:tab/>
        <w:t xml:space="preserve"> נכון. הנחתי שמונה נושאים לדיון ואני מקווה שעד סוף המושב הזה נגבש בהם </w:t>
      </w:r>
      <w:proofErr w:type="spellStart"/>
      <w:r w:rsidRPr="00911ECB">
        <w:rPr>
          <w:rFonts w:cs="David" w:hint="cs"/>
          <w:rtl/>
        </w:rPr>
        <w:t>דיעה</w:t>
      </w:r>
      <w:proofErr w:type="spellEnd"/>
      <w:r w:rsidRPr="00911ECB">
        <w:rPr>
          <w:rFonts w:cs="David" w:hint="cs"/>
          <w:rtl/>
        </w:rPr>
        <w:t xml:space="preserve">. אני מציעה שנפתח דיון בסוגיה הראשונה שהיא: האם יש צורך להגביל את הנחת הצהרות החוק? חבר הכנסת </w:t>
      </w:r>
      <w:proofErr w:type="spellStart"/>
      <w:r w:rsidRPr="00911ECB">
        <w:rPr>
          <w:rFonts w:cs="David" w:hint="cs"/>
          <w:rtl/>
        </w:rPr>
        <w:t>שרוני</w:t>
      </w:r>
      <w:proofErr w:type="spellEnd"/>
      <w:r w:rsidRPr="00911ECB">
        <w:rPr>
          <w:rFonts w:cs="David" w:hint="cs"/>
          <w:rtl/>
        </w:rPr>
        <w:t xml:space="preserve">, בבקשה. </w:t>
      </w:r>
    </w:p>
    <w:p w14:paraId="20493C77" w14:textId="77777777" w:rsidR="00911ECB" w:rsidRPr="00911ECB" w:rsidRDefault="00911ECB" w:rsidP="00911ECB">
      <w:pPr>
        <w:bidi/>
        <w:rPr>
          <w:rFonts w:cs="David" w:hint="cs"/>
          <w:rtl/>
        </w:rPr>
      </w:pPr>
    </w:p>
    <w:p w14:paraId="34A17081" w14:textId="77777777" w:rsidR="00911ECB" w:rsidRPr="00911ECB" w:rsidRDefault="00911ECB" w:rsidP="00911ECB">
      <w:pPr>
        <w:bidi/>
        <w:rPr>
          <w:rFonts w:cs="David" w:hint="cs"/>
          <w:rtl/>
        </w:rPr>
      </w:pPr>
      <w:r w:rsidRPr="00911ECB">
        <w:rPr>
          <w:rFonts w:cs="David" w:hint="cs"/>
          <w:u w:val="single"/>
          <w:rtl/>
        </w:rPr>
        <w:t xml:space="preserve">משה </w:t>
      </w:r>
      <w:proofErr w:type="spellStart"/>
      <w:r w:rsidRPr="00911ECB">
        <w:rPr>
          <w:rFonts w:cs="David" w:hint="cs"/>
          <w:u w:val="single"/>
          <w:rtl/>
        </w:rPr>
        <w:t>שרוני</w:t>
      </w:r>
      <w:proofErr w:type="spellEnd"/>
      <w:r w:rsidRPr="00911ECB">
        <w:rPr>
          <w:rFonts w:cs="David" w:hint="cs"/>
          <w:u w:val="single"/>
          <w:rtl/>
        </w:rPr>
        <w:t>:</w:t>
      </w:r>
    </w:p>
    <w:p w14:paraId="3065E572" w14:textId="77777777" w:rsidR="00911ECB" w:rsidRPr="00911ECB" w:rsidRDefault="00911ECB" w:rsidP="00911ECB">
      <w:pPr>
        <w:bidi/>
        <w:rPr>
          <w:rFonts w:cs="David" w:hint="cs"/>
          <w:rtl/>
        </w:rPr>
      </w:pPr>
    </w:p>
    <w:p w14:paraId="5020256C" w14:textId="77777777" w:rsidR="00911ECB" w:rsidRPr="00911ECB" w:rsidRDefault="00911ECB" w:rsidP="00911ECB">
      <w:pPr>
        <w:bidi/>
        <w:rPr>
          <w:rFonts w:cs="David" w:hint="cs"/>
          <w:rtl/>
        </w:rPr>
      </w:pPr>
      <w:r w:rsidRPr="00911ECB">
        <w:rPr>
          <w:rFonts w:cs="David" w:hint="cs"/>
          <w:rtl/>
        </w:rPr>
        <w:tab/>
        <w:t xml:space="preserve"> אני ידעתי שבכנסת ישראל יודעים לתת עבודה לעוזרות </w:t>
      </w:r>
      <w:proofErr w:type="spellStart"/>
      <w:r w:rsidRPr="00911ECB">
        <w:rPr>
          <w:rFonts w:cs="David" w:hint="cs"/>
          <w:rtl/>
        </w:rPr>
        <w:t>הפרלמנטריות</w:t>
      </w:r>
      <w:proofErr w:type="spellEnd"/>
      <w:r w:rsidRPr="00911ECB">
        <w:rPr>
          <w:rFonts w:cs="David" w:hint="cs"/>
          <w:rtl/>
        </w:rPr>
        <w:t xml:space="preserve"> ולפקידות, להדפיס ולעשות. כשראיתי את הכמויות של הצעות החוק שקיבלתי, זרקתי אותן לפח האשפה. מי שרוצה שהצעת החוק שלו תעבוד, שיביא שתי הצעות במקום מאה. אנשים צריכים לדעת לפי הסטטיסטיקה שחבל על הזמן של האנשים וחבל על הניירת. אלה כספי ציבור וכסף נזרק סתם. </w:t>
      </w:r>
    </w:p>
    <w:p w14:paraId="7C48865C" w14:textId="77777777" w:rsidR="00911ECB" w:rsidRPr="00911ECB" w:rsidRDefault="00911ECB" w:rsidP="00911ECB">
      <w:pPr>
        <w:bidi/>
        <w:rPr>
          <w:rFonts w:cs="David" w:hint="cs"/>
          <w:rtl/>
        </w:rPr>
      </w:pPr>
    </w:p>
    <w:p w14:paraId="0557675E" w14:textId="77777777" w:rsidR="00911ECB" w:rsidRPr="00911ECB" w:rsidRDefault="00911ECB" w:rsidP="00911ECB">
      <w:pPr>
        <w:bidi/>
        <w:rPr>
          <w:rFonts w:cs="David" w:hint="cs"/>
          <w:rtl/>
        </w:rPr>
      </w:pPr>
      <w:r w:rsidRPr="00911ECB">
        <w:rPr>
          <w:rFonts w:cs="David" w:hint="cs"/>
          <w:u w:val="single"/>
          <w:rtl/>
        </w:rPr>
        <w:t>ראובן ריבלין:</w:t>
      </w:r>
    </w:p>
    <w:p w14:paraId="05254304" w14:textId="77777777" w:rsidR="00911ECB" w:rsidRPr="00911ECB" w:rsidRDefault="00911ECB" w:rsidP="00911ECB">
      <w:pPr>
        <w:bidi/>
        <w:rPr>
          <w:rFonts w:cs="David" w:hint="cs"/>
          <w:rtl/>
        </w:rPr>
      </w:pPr>
    </w:p>
    <w:p w14:paraId="018896F8" w14:textId="77777777" w:rsidR="00911ECB" w:rsidRPr="00911ECB" w:rsidRDefault="00911ECB" w:rsidP="00911ECB">
      <w:pPr>
        <w:bidi/>
        <w:rPr>
          <w:rFonts w:cs="David" w:hint="cs"/>
          <w:rtl/>
        </w:rPr>
      </w:pPr>
      <w:r w:rsidRPr="00911ECB">
        <w:rPr>
          <w:rFonts w:cs="David" w:hint="cs"/>
          <w:rtl/>
        </w:rPr>
        <w:tab/>
        <w:t xml:space="preserve"> גם המחלקה המשפטית עובדת שעות. </w:t>
      </w:r>
    </w:p>
    <w:p w14:paraId="70146981" w14:textId="77777777" w:rsidR="00911ECB" w:rsidRPr="00911ECB" w:rsidRDefault="00911ECB" w:rsidP="00911ECB">
      <w:pPr>
        <w:bidi/>
        <w:rPr>
          <w:rFonts w:cs="David" w:hint="cs"/>
          <w:rtl/>
        </w:rPr>
      </w:pPr>
    </w:p>
    <w:p w14:paraId="5A2069A8" w14:textId="77777777" w:rsidR="00911ECB" w:rsidRPr="00911ECB" w:rsidRDefault="00911ECB" w:rsidP="00911ECB">
      <w:pPr>
        <w:bidi/>
        <w:rPr>
          <w:rFonts w:cs="David" w:hint="cs"/>
          <w:rtl/>
        </w:rPr>
      </w:pPr>
      <w:r w:rsidRPr="00911ECB">
        <w:rPr>
          <w:rFonts w:cs="David" w:hint="cs"/>
          <w:u w:val="single"/>
          <w:rtl/>
        </w:rPr>
        <w:t xml:space="preserve">משה </w:t>
      </w:r>
      <w:proofErr w:type="spellStart"/>
      <w:r w:rsidRPr="00911ECB">
        <w:rPr>
          <w:rFonts w:cs="David" w:hint="cs"/>
          <w:u w:val="single"/>
          <w:rtl/>
        </w:rPr>
        <w:t>שרוני</w:t>
      </w:r>
      <w:proofErr w:type="spellEnd"/>
      <w:r w:rsidRPr="00911ECB">
        <w:rPr>
          <w:rFonts w:cs="David" w:hint="cs"/>
          <w:u w:val="single"/>
          <w:rtl/>
        </w:rPr>
        <w:t>:</w:t>
      </w:r>
    </w:p>
    <w:p w14:paraId="288237B6" w14:textId="77777777" w:rsidR="00911ECB" w:rsidRPr="00911ECB" w:rsidRDefault="00911ECB" w:rsidP="00911ECB">
      <w:pPr>
        <w:bidi/>
        <w:rPr>
          <w:rFonts w:cs="David" w:hint="cs"/>
          <w:rtl/>
        </w:rPr>
      </w:pPr>
    </w:p>
    <w:p w14:paraId="26A00740" w14:textId="77777777" w:rsidR="00911ECB" w:rsidRPr="00911ECB" w:rsidRDefault="00911ECB" w:rsidP="00911ECB">
      <w:pPr>
        <w:bidi/>
        <w:rPr>
          <w:rFonts w:cs="David" w:hint="cs"/>
          <w:rtl/>
        </w:rPr>
      </w:pPr>
      <w:r w:rsidRPr="00911ECB">
        <w:rPr>
          <w:rFonts w:cs="David" w:hint="cs"/>
          <w:rtl/>
        </w:rPr>
        <w:tab/>
        <w:t xml:space="preserve"> כספי ציבור כולל את </w:t>
      </w:r>
      <w:proofErr w:type="spellStart"/>
      <w:r w:rsidRPr="00911ECB">
        <w:rPr>
          <w:rFonts w:cs="David" w:hint="cs"/>
          <w:rtl/>
        </w:rPr>
        <w:t>הכל</w:t>
      </w:r>
      <w:proofErr w:type="spellEnd"/>
      <w:r w:rsidRPr="00911ECB">
        <w:rPr>
          <w:rFonts w:cs="David" w:hint="cs"/>
          <w:rtl/>
        </w:rPr>
        <w:t xml:space="preserve">. חברי הכנסת צריכים להבין שלא רק חוקי הכנסת הם החשובים ביותר אלא יש דברים לא פחות חשובים מזה. אני חושב שצריך להגביל את חברי הכנסת כי יש הפקרות. יש תחרות בין חברי הכנסת ולדעתי צריכה להיות מכסה. לא יכולה להיות הפקרות עד כדי כך. מי יודע אם חבר כנסת הגיש מאה חוקים? מישהו  מתעניין בזה? חבל על הזמן וחבל על הכסף. את הכסף הזה אפשר להפנות לדברים אחרים, יותר חשובים. </w:t>
      </w:r>
    </w:p>
    <w:p w14:paraId="6442FCB0" w14:textId="77777777" w:rsidR="00911ECB" w:rsidRPr="00911ECB" w:rsidRDefault="00911ECB" w:rsidP="00911ECB">
      <w:pPr>
        <w:bidi/>
        <w:rPr>
          <w:rFonts w:cs="David" w:hint="cs"/>
          <w:rtl/>
        </w:rPr>
      </w:pPr>
    </w:p>
    <w:p w14:paraId="78E4CEFD" w14:textId="77777777" w:rsidR="00911ECB" w:rsidRPr="00911ECB" w:rsidRDefault="00911ECB" w:rsidP="00911ECB">
      <w:pPr>
        <w:bidi/>
        <w:rPr>
          <w:rFonts w:cs="David" w:hint="cs"/>
          <w:rtl/>
        </w:rPr>
      </w:pPr>
      <w:r w:rsidRPr="00911ECB">
        <w:rPr>
          <w:rFonts w:cs="David" w:hint="cs"/>
          <w:u w:val="single"/>
          <w:rtl/>
        </w:rPr>
        <w:t>היו"ר רוחמה אברהם:</w:t>
      </w:r>
    </w:p>
    <w:p w14:paraId="7CE5C50E" w14:textId="77777777" w:rsidR="00911ECB" w:rsidRPr="00911ECB" w:rsidRDefault="00911ECB" w:rsidP="00911ECB">
      <w:pPr>
        <w:bidi/>
        <w:rPr>
          <w:rFonts w:cs="David" w:hint="cs"/>
          <w:rtl/>
        </w:rPr>
      </w:pPr>
    </w:p>
    <w:p w14:paraId="15C5A1C0" w14:textId="77777777" w:rsidR="00911ECB" w:rsidRPr="00911ECB" w:rsidRDefault="00911ECB" w:rsidP="00911ECB">
      <w:pPr>
        <w:bidi/>
        <w:rPr>
          <w:rFonts w:cs="David" w:hint="cs"/>
          <w:rtl/>
        </w:rPr>
      </w:pPr>
      <w:r w:rsidRPr="00911ECB">
        <w:rPr>
          <w:rFonts w:cs="David" w:hint="cs"/>
          <w:rtl/>
        </w:rPr>
        <w:tab/>
        <w:t xml:space="preserve"> תודה. חבר הכנסת </w:t>
      </w:r>
      <w:proofErr w:type="spellStart"/>
      <w:r w:rsidRPr="00911ECB">
        <w:rPr>
          <w:rFonts w:cs="David" w:hint="cs"/>
          <w:rtl/>
        </w:rPr>
        <w:t>מרגי</w:t>
      </w:r>
      <w:proofErr w:type="spellEnd"/>
      <w:r w:rsidRPr="00911ECB">
        <w:rPr>
          <w:rFonts w:cs="David" w:hint="cs"/>
          <w:rtl/>
        </w:rPr>
        <w:t xml:space="preserve">, בבקשה. </w:t>
      </w:r>
    </w:p>
    <w:p w14:paraId="59DAF95F" w14:textId="77777777" w:rsidR="00911ECB" w:rsidRPr="00911ECB" w:rsidRDefault="00911ECB" w:rsidP="00911ECB">
      <w:pPr>
        <w:bidi/>
        <w:rPr>
          <w:rFonts w:cs="David" w:hint="cs"/>
          <w:rtl/>
        </w:rPr>
      </w:pPr>
    </w:p>
    <w:p w14:paraId="409D9B50" w14:textId="77777777" w:rsidR="00911ECB" w:rsidRPr="00911ECB" w:rsidRDefault="00911ECB" w:rsidP="00911ECB">
      <w:pPr>
        <w:bidi/>
        <w:rPr>
          <w:rFonts w:cs="David" w:hint="cs"/>
          <w:rtl/>
        </w:rPr>
      </w:pPr>
      <w:r w:rsidRPr="00911ECB">
        <w:rPr>
          <w:rFonts w:cs="David"/>
          <w:u w:val="single"/>
          <w:rtl/>
        </w:rPr>
        <w:br w:type="page"/>
      </w:r>
      <w:r w:rsidRPr="00911ECB">
        <w:rPr>
          <w:rFonts w:cs="David" w:hint="cs"/>
          <w:u w:val="single"/>
          <w:rtl/>
        </w:rPr>
        <w:t xml:space="preserve">יעקב </w:t>
      </w:r>
      <w:proofErr w:type="spellStart"/>
      <w:r w:rsidRPr="00911ECB">
        <w:rPr>
          <w:rFonts w:cs="David" w:hint="cs"/>
          <w:u w:val="single"/>
          <w:rtl/>
        </w:rPr>
        <w:t>מרגי</w:t>
      </w:r>
      <w:proofErr w:type="spellEnd"/>
      <w:r w:rsidRPr="00911ECB">
        <w:rPr>
          <w:rFonts w:cs="David" w:hint="cs"/>
          <w:u w:val="single"/>
          <w:rtl/>
        </w:rPr>
        <w:t>:</w:t>
      </w:r>
    </w:p>
    <w:p w14:paraId="795C11D1" w14:textId="77777777" w:rsidR="00911ECB" w:rsidRPr="00911ECB" w:rsidRDefault="00911ECB" w:rsidP="00911ECB">
      <w:pPr>
        <w:bidi/>
        <w:rPr>
          <w:rFonts w:cs="David" w:hint="cs"/>
          <w:rtl/>
        </w:rPr>
      </w:pPr>
    </w:p>
    <w:p w14:paraId="5C24833F" w14:textId="77777777" w:rsidR="00911ECB" w:rsidRPr="00911ECB" w:rsidRDefault="00911ECB" w:rsidP="00911ECB">
      <w:pPr>
        <w:bidi/>
        <w:rPr>
          <w:rFonts w:cs="David" w:hint="cs"/>
          <w:rtl/>
        </w:rPr>
      </w:pPr>
      <w:r w:rsidRPr="00911ECB">
        <w:rPr>
          <w:rFonts w:cs="David" w:hint="cs"/>
          <w:rtl/>
        </w:rPr>
        <w:tab/>
        <w:t xml:space="preserve">לדעתי צריך ללכת לפי בית הלל, להסתכל על חברי הכנסת הכי פעילים שהיו בחקיקה ולהכפיל את זה אפילו בשתיים כדי למדוד את המכסה לכל חבר כנסת. המחלקה המשפטית עמוסה וגם שם צריך לעשות בדיקה. הגשתי קבוצת חוקים מייד עם תחילת המושב של הכנסת, וחוק אחר שלי, שמישהו אחר יש לו בו עניין, הריץ אותו והוא הונח. אני עסוק, אין לי זמן לנדנד למחלקה המשפטית ואני גם לא אוהב לעשות את זה. צריך לבחון מסלול שיהיה אחיד והוגן כלפי כולם. לא ייתכן שחוק שהודפס בשבוע שעבר הונח כבר השבוע על שולחן הכנסת. במהלך העבודה </w:t>
      </w:r>
      <w:proofErr w:type="spellStart"/>
      <w:r w:rsidRPr="00911ECB">
        <w:rPr>
          <w:rFonts w:cs="David" w:hint="cs"/>
          <w:rtl/>
        </w:rPr>
        <w:t>הפרלמנטרית</w:t>
      </w:r>
      <w:proofErr w:type="spellEnd"/>
      <w:r w:rsidRPr="00911ECB">
        <w:rPr>
          <w:rFonts w:cs="David" w:hint="cs"/>
          <w:rtl/>
        </w:rPr>
        <w:t xml:space="preserve"> עולים נושאים חשובים, שנושקים לאיכות השלטון ולשלטון החוק, אבל אם תהיינה מגבלות...</w:t>
      </w:r>
    </w:p>
    <w:p w14:paraId="7FCBFFB2" w14:textId="77777777" w:rsidR="00911ECB" w:rsidRPr="00911ECB" w:rsidRDefault="00911ECB" w:rsidP="00911ECB">
      <w:pPr>
        <w:bidi/>
        <w:rPr>
          <w:rFonts w:cs="David" w:hint="cs"/>
          <w:rtl/>
        </w:rPr>
      </w:pPr>
    </w:p>
    <w:p w14:paraId="501D3A83" w14:textId="77777777" w:rsidR="00911ECB" w:rsidRPr="00911ECB" w:rsidRDefault="00911ECB" w:rsidP="00911ECB">
      <w:pPr>
        <w:bidi/>
        <w:rPr>
          <w:rFonts w:cs="David" w:hint="cs"/>
          <w:rtl/>
        </w:rPr>
      </w:pPr>
      <w:r w:rsidRPr="00911ECB">
        <w:rPr>
          <w:rFonts w:cs="David" w:hint="cs"/>
          <w:u w:val="single"/>
          <w:rtl/>
        </w:rPr>
        <w:t>היו"ר רוחמה אברהם:</w:t>
      </w:r>
    </w:p>
    <w:p w14:paraId="0C5A8E55" w14:textId="77777777" w:rsidR="00911ECB" w:rsidRPr="00911ECB" w:rsidRDefault="00911ECB" w:rsidP="00911ECB">
      <w:pPr>
        <w:bidi/>
        <w:rPr>
          <w:rFonts w:cs="David" w:hint="cs"/>
          <w:rtl/>
        </w:rPr>
      </w:pPr>
    </w:p>
    <w:p w14:paraId="09130516" w14:textId="77777777" w:rsidR="00911ECB" w:rsidRPr="00911ECB" w:rsidRDefault="00911ECB" w:rsidP="00911ECB">
      <w:pPr>
        <w:bidi/>
        <w:rPr>
          <w:rFonts w:cs="David" w:hint="cs"/>
          <w:rtl/>
        </w:rPr>
      </w:pPr>
      <w:r w:rsidRPr="00911ECB">
        <w:rPr>
          <w:rFonts w:cs="David" w:hint="cs"/>
          <w:rtl/>
        </w:rPr>
        <w:tab/>
        <w:t xml:space="preserve"> אתה לא מניח את כל הצעות החוק בתחילת המושב. </w:t>
      </w:r>
    </w:p>
    <w:p w14:paraId="39B6C4EE" w14:textId="77777777" w:rsidR="00911ECB" w:rsidRPr="00911ECB" w:rsidRDefault="00911ECB" w:rsidP="00911ECB">
      <w:pPr>
        <w:bidi/>
        <w:rPr>
          <w:rFonts w:cs="David" w:hint="cs"/>
          <w:rtl/>
        </w:rPr>
      </w:pPr>
    </w:p>
    <w:p w14:paraId="33ADB12F" w14:textId="77777777" w:rsidR="00911ECB" w:rsidRPr="00911ECB" w:rsidRDefault="00911ECB" w:rsidP="00911ECB">
      <w:pPr>
        <w:bidi/>
        <w:rPr>
          <w:rFonts w:cs="David" w:hint="cs"/>
          <w:rtl/>
        </w:rPr>
      </w:pPr>
      <w:r w:rsidRPr="00911ECB">
        <w:rPr>
          <w:rFonts w:cs="David" w:hint="cs"/>
          <w:u w:val="single"/>
          <w:rtl/>
        </w:rPr>
        <w:t xml:space="preserve">יעקב </w:t>
      </w:r>
      <w:proofErr w:type="spellStart"/>
      <w:r w:rsidRPr="00911ECB">
        <w:rPr>
          <w:rFonts w:cs="David" w:hint="cs"/>
          <w:u w:val="single"/>
          <w:rtl/>
        </w:rPr>
        <w:t>מרגי</w:t>
      </w:r>
      <w:proofErr w:type="spellEnd"/>
      <w:r w:rsidRPr="00911ECB">
        <w:rPr>
          <w:rFonts w:cs="David" w:hint="cs"/>
          <w:u w:val="single"/>
          <w:rtl/>
        </w:rPr>
        <w:t>:</w:t>
      </w:r>
    </w:p>
    <w:p w14:paraId="29731FEF" w14:textId="77777777" w:rsidR="00911ECB" w:rsidRPr="00911ECB" w:rsidRDefault="00911ECB" w:rsidP="00911ECB">
      <w:pPr>
        <w:bidi/>
        <w:rPr>
          <w:rFonts w:cs="David" w:hint="cs"/>
          <w:rtl/>
        </w:rPr>
      </w:pPr>
    </w:p>
    <w:p w14:paraId="409CCEB8" w14:textId="77777777" w:rsidR="00911ECB" w:rsidRPr="00911ECB" w:rsidRDefault="00911ECB" w:rsidP="00911ECB">
      <w:pPr>
        <w:bidi/>
        <w:rPr>
          <w:rFonts w:cs="David" w:hint="cs"/>
          <w:rtl/>
        </w:rPr>
      </w:pPr>
      <w:r w:rsidRPr="00911ECB">
        <w:rPr>
          <w:rFonts w:cs="David" w:hint="cs"/>
          <w:rtl/>
        </w:rPr>
        <w:tab/>
        <w:t xml:space="preserve">צריך למצוא את </w:t>
      </w:r>
      <w:proofErr w:type="spellStart"/>
      <w:r w:rsidRPr="00911ECB">
        <w:rPr>
          <w:rFonts w:cs="David" w:hint="cs"/>
          <w:rtl/>
        </w:rPr>
        <w:t>המידתיות</w:t>
      </w:r>
      <w:proofErr w:type="spellEnd"/>
      <w:r w:rsidRPr="00911ECB">
        <w:rPr>
          <w:rFonts w:cs="David" w:hint="cs"/>
          <w:rtl/>
        </w:rPr>
        <w:t xml:space="preserve"> ואת מערכות האיזון. במידה ונקבע שמי שעובר את המכסה אבל יש לו הצעת חוק ראויה, תהיה ועדת ערר שתדון בזה. </w:t>
      </w:r>
    </w:p>
    <w:p w14:paraId="5AB339D7" w14:textId="77777777" w:rsidR="00911ECB" w:rsidRPr="00911ECB" w:rsidRDefault="00911ECB" w:rsidP="00911ECB">
      <w:pPr>
        <w:bidi/>
        <w:rPr>
          <w:rFonts w:cs="David" w:hint="cs"/>
          <w:rtl/>
        </w:rPr>
      </w:pPr>
    </w:p>
    <w:p w14:paraId="28BED482" w14:textId="77777777" w:rsidR="00911ECB" w:rsidRPr="00911ECB" w:rsidRDefault="00911ECB" w:rsidP="00911ECB">
      <w:pPr>
        <w:bidi/>
        <w:rPr>
          <w:rFonts w:cs="David" w:hint="cs"/>
          <w:rtl/>
        </w:rPr>
      </w:pPr>
      <w:r w:rsidRPr="00911ECB">
        <w:rPr>
          <w:rFonts w:cs="David" w:hint="cs"/>
          <w:u w:val="single"/>
          <w:rtl/>
        </w:rPr>
        <w:t xml:space="preserve">משה </w:t>
      </w:r>
      <w:proofErr w:type="spellStart"/>
      <w:r w:rsidRPr="00911ECB">
        <w:rPr>
          <w:rFonts w:cs="David" w:hint="cs"/>
          <w:u w:val="single"/>
          <w:rtl/>
        </w:rPr>
        <w:t>שרוני</w:t>
      </w:r>
      <w:proofErr w:type="spellEnd"/>
      <w:r w:rsidRPr="00911ECB">
        <w:rPr>
          <w:rFonts w:cs="David" w:hint="cs"/>
          <w:u w:val="single"/>
          <w:rtl/>
        </w:rPr>
        <w:t>:</w:t>
      </w:r>
    </w:p>
    <w:p w14:paraId="3BEB4C2E" w14:textId="77777777" w:rsidR="00911ECB" w:rsidRPr="00911ECB" w:rsidRDefault="00911ECB" w:rsidP="00911ECB">
      <w:pPr>
        <w:bidi/>
        <w:rPr>
          <w:rFonts w:cs="David" w:hint="cs"/>
          <w:rtl/>
        </w:rPr>
      </w:pPr>
    </w:p>
    <w:p w14:paraId="4CD64917" w14:textId="77777777" w:rsidR="00911ECB" w:rsidRPr="00911ECB" w:rsidRDefault="00911ECB" w:rsidP="00911ECB">
      <w:pPr>
        <w:bidi/>
        <w:rPr>
          <w:rFonts w:cs="David" w:hint="cs"/>
          <w:rtl/>
        </w:rPr>
      </w:pPr>
      <w:r w:rsidRPr="00911ECB">
        <w:rPr>
          <w:rFonts w:cs="David" w:hint="cs"/>
          <w:rtl/>
        </w:rPr>
        <w:tab/>
        <w:t xml:space="preserve"> לכל חבר כנסת תינתן אפשרות להגיש חמש הצעות חוק בכל מושב. </w:t>
      </w:r>
    </w:p>
    <w:p w14:paraId="53BEE307" w14:textId="77777777" w:rsidR="00911ECB" w:rsidRPr="00911ECB" w:rsidRDefault="00911ECB" w:rsidP="00911ECB">
      <w:pPr>
        <w:bidi/>
        <w:rPr>
          <w:rFonts w:cs="David" w:hint="cs"/>
          <w:rtl/>
        </w:rPr>
      </w:pPr>
    </w:p>
    <w:p w14:paraId="5D185E0E" w14:textId="77777777" w:rsidR="00911ECB" w:rsidRPr="00911ECB" w:rsidRDefault="00911ECB" w:rsidP="00911ECB">
      <w:pPr>
        <w:bidi/>
        <w:rPr>
          <w:rFonts w:cs="David" w:hint="cs"/>
          <w:rtl/>
        </w:rPr>
      </w:pPr>
      <w:r w:rsidRPr="00911ECB">
        <w:rPr>
          <w:rFonts w:cs="David" w:hint="cs"/>
          <w:u w:val="single"/>
          <w:rtl/>
        </w:rPr>
        <w:t>היו"ר רוחמה אברהם:</w:t>
      </w:r>
    </w:p>
    <w:p w14:paraId="0ADD291D" w14:textId="77777777" w:rsidR="00911ECB" w:rsidRPr="00911ECB" w:rsidRDefault="00911ECB" w:rsidP="00911ECB">
      <w:pPr>
        <w:bidi/>
        <w:rPr>
          <w:rFonts w:cs="David" w:hint="cs"/>
          <w:rtl/>
        </w:rPr>
      </w:pPr>
    </w:p>
    <w:p w14:paraId="617EF1D5" w14:textId="77777777" w:rsidR="00911ECB" w:rsidRPr="00911ECB" w:rsidRDefault="00911ECB" w:rsidP="00911ECB">
      <w:pPr>
        <w:bidi/>
        <w:rPr>
          <w:rFonts w:cs="David" w:hint="cs"/>
          <w:rtl/>
        </w:rPr>
      </w:pPr>
      <w:r w:rsidRPr="00911ECB">
        <w:rPr>
          <w:rFonts w:cs="David" w:hint="cs"/>
          <w:rtl/>
        </w:rPr>
        <w:tab/>
        <w:t xml:space="preserve"> תודה. חבר הכנסת גלנטי, בבקשה. </w:t>
      </w:r>
    </w:p>
    <w:p w14:paraId="5E107056" w14:textId="77777777" w:rsidR="00911ECB" w:rsidRPr="00911ECB" w:rsidRDefault="00911ECB" w:rsidP="00911ECB">
      <w:pPr>
        <w:bidi/>
        <w:rPr>
          <w:rFonts w:cs="David" w:hint="cs"/>
          <w:rtl/>
        </w:rPr>
      </w:pPr>
    </w:p>
    <w:p w14:paraId="37B28C07" w14:textId="77777777" w:rsidR="00911ECB" w:rsidRPr="00911ECB" w:rsidRDefault="00911ECB" w:rsidP="00911ECB">
      <w:pPr>
        <w:pStyle w:val="Heading5"/>
        <w:jc w:val="left"/>
        <w:rPr>
          <w:rFonts w:hint="cs"/>
          <w:rtl/>
        </w:rPr>
      </w:pPr>
      <w:r w:rsidRPr="00911ECB">
        <w:rPr>
          <w:rFonts w:hint="cs"/>
          <w:u w:val="single"/>
          <w:rtl/>
        </w:rPr>
        <w:t>יצחק גלנטי:</w:t>
      </w:r>
    </w:p>
    <w:p w14:paraId="57B2BAE3" w14:textId="77777777" w:rsidR="00911ECB" w:rsidRPr="00911ECB" w:rsidRDefault="00911ECB" w:rsidP="00911ECB">
      <w:pPr>
        <w:pStyle w:val="Heading5"/>
        <w:jc w:val="left"/>
        <w:rPr>
          <w:rFonts w:hint="cs"/>
          <w:rtl/>
        </w:rPr>
      </w:pPr>
    </w:p>
    <w:p w14:paraId="7EB88834" w14:textId="77777777" w:rsidR="00911ECB" w:rsidRPr="00911ECB" w:rsidRDefault="00911ECB" w:rsidP="00911ECB">
      <w:pPr>
        <w:bidi/>
        <w:rPr>
          <w:rFonts w:cs="David" w:hint="cs"/>
          <w:rtl/>
        </w:rPr>
      </w:pPr>
      <w:r w:rsidRPr="00911ECB">
        <w:rPr>
          <w:rFonts w:cs="David" w:hint="cs"/>
          <w:rtl/>
        </w:rPr>
        <w:tab/>
        <w:t xml:space="preserve"> נקודת המוצא צריכה להיות קצת שונה. האינפלציה האדירה בהצעות החוק הפרטיות מקורה בכך שהתחילו למדוד את חברי הכנסת על פי סטטיסטיקה של מספר הצעות חוק שחבר כנסת מגיש. זה, כביכול, ראיה לרמת הפעילות ולמידת הפעילות של כל חבר כנסת. </w:t>
      </w:r>
    </w:p>
    <w:p w14:paraId="084E28C2" w14:textId="77777777" w:rsidR="00911ECB" w:rsidRPr="00911ECB" w:rsidRDefault="00911ECB" w:rsidP="00911ECB">
      <w:pPr>
        <w:bidi/>
        <w:rPr>
          <w:rFonts w:cs="David" w:hint="cs"/>
          <w:rtl/>
        </w:rPr>
      </w:pPr>
    </w:p>
    <w:p w14:paraId="397E4350" w14:textId="77777777" w:rsidR="00911ECB" w:rsidRPr="00911ECB" w:rsidRDefault="00911ECB" w:rsidP="00911ECB">
      <w:pPr>
        <w:bidi/>
        <w:rPr>
          <w:rFonts w:cs="David" w:hint="cs"/>
          <w:rtl/>
        </w:rPr>
      </w:pPr>
      <w:r w:rsidRPr="00911ECB">
        <w:rPr>
          <w:rFonts w:cs="David" w:hint="cs"/>
          <w:u w:val="single"/>
          <w:rtl/>
        </w:rPr>
        <w:t xml:space="preserve">משה </w:t>
      </w:r>
      <w:proofErr w:type="spellStart"/>
      <w:r w:rsidRPr="00911ECB">
        <w:rPr>
          <w:rFonts w:cs="David" w:hint="cs"/>
          <w:u w:val="single"/>
          <w:rtl/>
        </w:rPr>
        <w:t>שרוני</w:t>
      </w:r>
      <w:proofErr w:type="spellEnd"/>
      <w:r w:rsidRPr="00911ECB">
        <w:rPr>
          <w:rFonts w:cs="David" w:hint="cs"/>
          <w:u w:val="single"/>
          <w:rtl/>
        </w:rPr>
        <w:t>:</w:t>
      </w:r>
    </w:p>
    <w:p w14:paraId="3BE92DAD" w14:textId="77777777" w:rsidR="00911ECB" w:rsidRPr="00911ECB" w:rsidRDefault="00911ECB" w:rsidP="00911ECB">
      <w:pPr>
        <w:bidi/>
        <w:rPr>
          <w:rFonts w:cs="David" w:hint="cs"/>
          <w:rtl/>
        </w:rPr>
      </w:pPr>
    </w:p>
    <w:p w14:paraId="7B8A28F9" w14:textId="77777777" w:rsidR="00911ECB" w:rsidRPr="00911ECB" w:rsidRDefault="00911ECB" w:rsidP="00911ECB">
      <w:pPr>
        <w:bidi/>
        <w:rPr>
          <w:rFonts w:cs="David" w:hint="cs"/>
          <w:rtl/>
        </w:rPr>
      </w:pPr>
      <w:r w:rsidRPr="00911ECB">
        <w:rPr>
          <w:rFonts w:cs="David" w:hint="cs"/>
          <w:rtl/>
        </w:rPr>
        <w:tab/>
        <w:t xml:space="preserve"> ולרמת החוקים שמגישים. </w:t>
      </w:r>
    </w:p>
    <w:p w14:paraId="7E52E492" w14:textId="77777777" w:rsidR="00911ECB" w:rsidRPr="00911ECB" w:rsidRDefault="00911ECB" w:rsidP="00911ECB">
      <w:pPr>
        <w:bidi/>
        <w:rPr>
          <w:rFonts w:cs="David" w:hint="cs"/>
          <w:rtl/>
        </w:rPr>
      </w:pPr>
    </w:p>
    <w:p w14:paraId="4D17A8A7" w14:textId="77777777" w:rsidR="00911ECB" w:rsidRPr="00911ECB" w:rsidRDefault="00911ECB" w:rsidP="00911ECB">
      <w:pPr>
        <w:pStyle w:val="Heading5"/>
        <w:jc w:val="left"/>
        <w:rPr>
          <w:rFonts w:hint="cs"/>
          <w:rtl/>
        </w:rPr>
      </w:pPr>
      <w:r w:rsidRPr="00911ECB">
        <w:rPr>
          <w:rFonts w:hint="cs"/>
          <w:u w:val="single"/>
          <w:rtl/>
        </w:rPr>
        <w:t>יצחק גלנטי:</w:t>
      </w:r>
    </w:p>
    <w:p w14:paraId="1FADF300" w14:textId="77777777" w:rsidR="00911ECB" w:rsidRPr="00911ECB" w:rsidRDefault="00911ECB" w:rsidP="00911ECB">
      <w:pPr>
        <w:pStyle w:val="Heading5"/>
        <w:jc w:val="left"/>
        <w:rPr>
          <w:rFonts w:hint="cs"/>
          <w:rtl/>
        </w:rPr>
      </w:pPr>
    </w:p>
    <w:p w14:paraId="6F5002CA" w14:textId="77777777" w:rsidR="00911ECB" w:rsidRPr="00911ECB" w:rsidRDefault="00911ECB" w:rsidP="00911ECB">
      <w:pPr>
        <w:bidi/>
        <w:rPr>
          <w:rFonts w:cs="David" w:hint="cs"/>
          <w:rtl/>
        </w:rPr>
      </w:pPr>
      <w:r w:rsidRPr="00911ECB">
        <w:rPr>
          <w:rFonts w:cs="David" w:hint="cs"/>
          <w:rtl/>
        </w:rPr>
        <w:tab/>
        <w:t xml:space="preserve"> יכול להיות שכתוצאה מזה רמת החוקים נופלת ולא עולה. אני חושב שצריך לשנות את המדד הזה בכלל או לפסול אותו על הסף. אם זה הגורם לתוצאה, נחסל את הגורם או נשנה אותו כך, שהוא יוריד את הכמות הזאת.</w:t>
      </w:r>
    </w:p>
    <w:p w14:paraId="6B87FDA2" w14:textId="77777777" w:rsidR="00911ECB" w:rsidRPr="00911ECB" w:rsidRDefault="00911ECB" w:rsidP="00911ECB">
      <w:pPr>
        <w:bidi/>
        <w:rPr>
          <w:rFonts w:cs="David" w:hint="cs"/>
          <w:rtl/>
        </w:rPr>
      </w:pPr>
    </w:p>
    <w:p w14:paraId="5B1A329A" w14:textId="77777777" w:rsidR="00911ECB" w:rsidRPr="00911ECB" w:rsidRDefault="00911ECB" w:rsidP="00911ECB">
      <w:pPr>
        <w:bidi/>
        <w:rPr>
          <w:rFonts w:cs="David" w:hint="cs"/>
          <w:rtl/>
        </w:rPr>
      </w:pPr>
      <w:r w:rsidRPr="00911ECB">
        <w:rPr>
          <w:rFonts w:cs="David" w:hint="cs"/>
          <w:u w:val="single"/>
          <w:rtl/>
        </w:rPr>
        <w:t>היו"ר רוחמה אברהם:</w:t>
      </w:r>
    </w:p>
    <w:p w14:paraId="17141670" w14:textId="77777777" w:rsidR="00911ECB" w:rsidRPr="00911ECB" w:rsidRDefault="00911ECB" w:rsidP="00911ECB">
      <w:pPr>
        <w:bidi/>
        <w:rPr>
          <w:rFonts w:cs="David" w:hint="cs"/>
          <w:rtl/>
        </w:rPr>
      </w:pPr>
    </w:p>
    <w:p w14:paraId="78AD8E04" w14:textId="77777777" w:rsidR="00911ECB" w:rsidRPr="00911ECB" w:rsidRDefault="00911ECB" w:rsidP="00911ECB">
      <w:pPr>
        <w:bidi/>
        <w:rPr>
          <w:rFonts w:cs="David"/>
          <w:rtl/>
        </w:rPr>
      </w:pPr>
      <w:r w:rsidRPr="00911ECB">
        <w:rPr>
          <w:rFonts w:cs="David" w:hint="cs"/>
          <w:rtl/>
        </w:rPr>
        <w:tab/>
        <w:t xml:space="preserve"> יושבת ראש הכנסת נכנסה ואני מקדמת אותה בברכה לדיון. אני רוצה לעדכן את יושבת הראש ולומר שבוועדת הכנסת, באחד מדיוניה, הועלה רעיון שמידי יום שלישי נתכנס בין השעות שתיים לארבע ונדון בכלים </w:t>
      </w:r>
      <w:proofErr w:type="spellStart"/>
      <w:r w:rsidRPr="00911ECB">
        <w:rPr>
          <w:rFonts w:cs="David" w:hint="cs"/>
          <w:rtl/>
        </w:rPr>
        <w:t>הפרלמנטריים</w:t>
      </w:r>
      <w:proofErr w:type="spellEnd"/>
      <w:r w:rsidRPr="00911ECB">
        <w:rPr>
          <w:rFonts w:cs="David" w:hint="cs"/>
          <w:rtl/>
        </w:rPr>
        <w:t xml:space="preserve"> הקיימים - האם צריך לשנות, להוסיף או לגרוע מהם? קיבלתי מכתבים מחברי הוועדה ומצאתי מכנה משותף ביניהם, כאשר עיקר הבעיות מתבטאות במספר תחומים. הראשון הוא כל מה שקשור בהנחות הצהרות חוק. בדקתי מה היה </w:t>
      </w:r>
      <w:proofErr w:type="spellStart"/>
      <w:r w:rsidRPr="00911ECB">
        <w:rPr>
          <w:rFonts w:cs="David" w:hint="cs"/>
          <w:rtl/>
        </w:rPr>
        <w:t>בכנסות</w:t>
      </w:r>
      <w:proofErr w:type="spellEnd"/>
      <w:r w:rsidRPr="00911ECB">
        <w:rPr>
          <w:rFonts w:cs="David" w:hint="cs"/>
          <w:rtl/>
        </w:rPr>
        <w:t xml:space="preserve"> קודמות והתברר שרק כ-5% מכלל הצהרות החוק שהוגשו, התקבלו ונכנסו לספר החוקים של מדינת ישראל. הצעה נוספת </w:t>
      </w:r>
      <w:proofErr w:type="spellStart"/>
      <w:r w:rsidRPr="00911ECB">
        <w:rPr>
          <w:rFonts w:cs="David" w:hint="cs"/>
          <w:rtl/>
        </w:rPr>
        <w:t>היתה</w:t>
      </w:r>
      <w:proofErr w:type="spellEnd"/>
      <w:r w:rsidRPr="00911ECB">
        <w:rPr>
          <w:rFonts w:cs="David" w:hint="cs"/>
          <w:rtl/>
        </w:rPr>
        <w:t xml:space="preserve"> בנושא השאילתות - האם פרק זמן של 45 יום הוא רלוונטי או לא? האם יש טעם להפוך את כל המוסד רק לשאילתות בעל-פה? נושא נוסף שכל יושבי הראש מרגישים אותו הוא נוכחות במליאה - האם יש לקבוע קוורום במליאה של חברי כנסת, כך שכל סיעה תהיה מחויבת ששליש מחבריה יהיו נוכחים? ואם שלוש פעמים הם לא יהיו נוכחים, יוטלו סנקציות על הסיעה - זה קו למחשבה. </w:t>
      </w:r>
    </w:p>
    <w:p w14:paraId="352E2CA9" w14:textId="77777777" w:rsidR="00911ECB" w:rsidRPr="00911ECB" w:rsidRDefault="00911ECB" w:rsidP="00911ECB">
      <w:pPr>
        <w:bidi/>
        <w:rPr>
          <w:rFonts w:cs="David" w:hint="cs"/>
          <w:rtl/>
        </w:rPr>
      </w:pPr>
      <w:r w:rsidRPr="00911ECB">
        <w:rPr>
          <w:rFonts w:cs="David"/>
          <w:rtl/>
        </w:rPr>
        <w:br w:type="page"/>
      </w:r>
      <w:r w:rsidRPr="00911ECB">
        <w:rPr>
          <w:rFonts w:cs="David" w:hint="cs"/>
          <w:rtl/>
        </w:rPr>
        <w:t xml:space="preserve">   </w:t>
      </w:r>
      <w:r w:rsidRPr="00911ECB">
        <w:rPr>
          <w:rFonts w:cs="David" w:hint="cs"/>
          <w:rtl/>
        </w:rPr>
        <w:tab/>
        <w:t xml:space="preserve">הצעות דחופות לסדר היום - מתקבלות עשרות הצעות דחופות, כאשר 10 חברי כנסת מגישים הצעה באותו עניין. מה יש לדובר הרביעי לחדש בשלוש דקות? הליך החקיקה וההסתייגויות - כן לדבר לעניין? לא לדבר לעניין? אם חבר כנסת לא מדבר לעניין, גברתי, זכותך להעיר לו. עד כמה זה מיושם? מכסת אי אמון - האם להוריד מ-61? גם זה נושא לדיון. את הדיון הזה פתחנו בסוגיה הראשונה והיא הגבלת הנחת הצהרות החוק וחברי הכנסת </w:t>
      </w:r>
      <w:proofErr w:type="spellStart"/>
      <w:r w:rsidRPr="00911ECB">
        <w:rPr>
          <w:rFonts w:cs="David" w:hint="cs"/>
          <w:rtl/>
        </w:rPr>
        <w:t>שרוני</w:t>
      </w:r>
      <w:proofErr w:type="spellEnd"/>
      <w:r w:rsidRPr="00911ECB">
        <w:rPr>
          <w:rFonts w:cs="David" w:hint="cs"/>
          <w:rtl/>
        </w:rPr>
        <w:t xml:space="preserve"> </w:t>
      </w:r>
      <w:proofErr w:type="spellStart"/>
      <w:r w:rsidRPr="00911ECB">
        <w:rPr>
          <w:rFonts w:cs="David" w:hint="cs"/>
          <w:rtl/>
        </w:rPr>
        <w:t>ומרגי</w:t>
      </w:r>
      <w:proofErr w:type="spellEnd"/>
      <w:r w:rsidRPr="00911ECB">
        <w:rPr>
          <w:rFonts w:cs="David" w:hint="cs"/>
          <w:rtl/>
        </w:rPr>
        <w:t xml:space="preserve">. חבר הכנסת גלנטי הופסק באמצע דבריו. נאמר שיש כרגע לשקול את הגבלת ההנחה הזאת ואין ספק שזה יוריד עומס מהמחלקה המשפטית ומהתקציב של הכנסת. היום כל חבר כנסת 120 הצהרות חוק, שלאף אחד אין שום כוונה ליישם אותן אלא רק להוכיח שהוא חבר כנסת מצטיין מעצם העובדה שהוא הניח הצעות חוק. </w:t>
      </w:r>
    </w:p>
    <w:p w14:paraId="477416F3" w14:textId="77777777" w:rsidR="00911ECB" w:rsidRPr="00911ECB" w:rsidRDefault="00911ECB" w:rsidP="00911ECB">
      <w:pPr>
        <w:bidi/>
        <w:rPr>
          <w:rFonts w:cs="David" w:hint="cs"/>
          <w:rtl/>
        </w:rPr>
      </w:pPr>
    </w:p>
    <w:p w14:paraId="4BA15406" w14:textId="77777777" w:rsidR="00911ECB" w:rsidRPr="00911ECB" w:rsidRDefault="00911ECB" w:rsidP="00911ECB">
      <w:pPr>
        <w:bidi/>
        <w:rPr>
          <w:rFonts w:cs="David"/>
          <w:rtl/>
        </w:rPr>
      </w:pPr>
      <w:r w:rsidRPr="00911ECB">
        <w:rPr>
          <w:rFonts w:cs="David" w:hint="eastAsia"/>
          <w:u w:val="single"/>
          <w:rtl/>
        </w:rPr>
        <w:t>יו</w:t>
      </w:r>
      <w:r w:rsidRPr="00911ECB">
        <w:rPr>
          <w:rFonts w:cs="David"/>
          <w:u w:val="single"/>
          <w:rtl/>
        </w:rPr>
        <w:t>"</w:t>
      </w:r>
      <w:r w:rsidRPr="00911ECB">
        <w:rPr>
          <w:rFonts w:cs="David" w:hint="eastAsia"/>
          <w:u w:val="single"/>
          <w:rtl/>
        </w:rPr>
        <w:t>ר</w:t>
      </w:r>
      <w:r w:rsidRPr="00911ECB">
        <w:rPr>
          <w:rFonts w:cs="David"/>
          <w:u w:val="single"/>
          <w:rtl/>
        </w:rPr>
        <w:t xml:space="preserve"> הכנסת דליה איציק:</w:t>
      </w:r>
    </w:p>
    <w:p w14:paraId="07214BAA" w14:textId="77777777" w:rsidR="00911ECB" w:rsidRPr="00911ECB" w:rsidRDefault="00911ECB" w:rsidP="00911ECB">
      <w:pPr>
        <w:bidi/>
        <w:rPr>
          <w:rFonts w:cs="David"/>
          <w:rtl/>
        </w:rPr>
      </w:pPr>
    </w:p>
    <w:p w14:paraId="2360784D" w14:textId="77777777" w:rsidR="00911ECB" w:rsidRPr="00911ECB" w:rsidRDefault="00911ECB" w:rsidP="00911ECB">
      <w:pPr>
        <w:bidi/>
        <w:rPr>
          <w:rFonts w:cs="David" w:hint="cs"/>
          <w:rtl/>
        </w:rPr>
      </w:pPr>
      <w:r w:rsidRPr="00911ECB">
        <w:rPr>
          <w:rFonts w:cs="David"/>
          <w:rtl/>
        </w:rPr>
        <w:tab/>
      </w:r>
      <w:r w:rsidRPr="00911ECB">
        <w:rPr>
          <w:rFonts w:cs="David" w:hint="cs"/>
          <w:rtl/>
        </w:rPr>
        <w:t xml:space="preserve">ברשותכם, למדתי מרובי ריבלין שאף פעם אל תחוקק חוק שהוא טוב לאופוזיציה ורע לקואליציה כי היום אתה פה ומחר אתה שם. אתה יכול להגן על הצעת חוק, שהיא הצעה עניינית טהורה, ואיננה קשורה למצב. לכן ההסכמה כאן מאד חשובה ואסור שהיא תיעשה בהצבעה. אני מברכת אותך על הדיון הזה כי אני חושבת שהוא צריך להתקיים בהסכמה של מרבית חלקי הבית, כי הבית הזה הוא של כולם. אין ספק שיש כמה דברים שהם טעוני תיקון ואני יודעת שהדוח הסטטיסטי מאיים מאד על חברי הכנסת. אני זוכרת שהיועצים שלי היו ממלאים מהר </w:t>
      </w:r>
      <w:proofErr w:type="spellStart"/>
      <w:r w:rsidRPr="00911ECB">
        <w:rPr>
          <w:rFonts w:cs="David" w:hint="cs"/>
          <w:rtl/>
        </w:rPr>
        <w:t>מהר</w:t>
      </w:r>
      <w:proofErr w:type="spellEnd"/>
      <w:r w:rsidRPr="00911ECB">
        <w:rPr>
          <w:rFonts w:cs="David" w:hint="cs"/>
          <w:rtl/>
        </w:rPr>
        <w:t xml:space="preserve"> שאילתות, גמרו את המכסה והם מסודרים. כך גמרנו עניין.</w:t>
      </w:r>
    </w:p>
    <w:p w14:paraId="46F3D6A6" w14:textId="77777777" w:rsidR="00911ECB" w:rsidRPr="00911ECB" w:rsidRDefault="00911ECB" w:rsidP="00911ECB">
      <w:pPr>
        <w:bidi/>
        <w:rPr>
          <w:rFonts w:cs="David" w:hint="cs"/>
          <w:rtl/>
        </w:rPr>
      </w:pPr>
    </w:p>
    <w:p w14:paraId="137E6C62" w14:textId="77777777" w:rsidR="00911ECB" w:rsidRPr="00911ECB" w:rsidRDefault="00911ECB" w:rsidP="00911ECB">
      <w:pPr>
        <w:bidi/>
        <w:rPr>
          <w:rFonts w:cs="David" w:hint="cs"/>
          <w:rtl/>
        </w:rPr>
      </w:pPr>
      <w:r w:rsidRPr="00911ECB">
        <w:rPr>
          <w:rFonts w:cs="David" w:hint="cs"/>
          <w:rtl/>
        </w:rPr>
        <w:tab/>
        <w:t xml:space="preserve">בוודאי שחבר כנסת לא נמדד בכמה הצעות חוק הוא מגיש, אבל הוא נמדד כך בציבור כי ברגע שהדוח הזה יוצא החוצה וכך חושבים, משוכנעים שזה כך. זה לא אומר שום דבר כי לפעמים חבר כנסת הוא מצוין וגם מגיש את המקסימום ולהיפך. גם אני עצמי מתייעצת עם אנשים שמחוץ לבית ויש להם </w:t>
      </w:r>
      <w:proofErr w:type="spellStart"/>
      <w:r w:rsidRPr="00911ECB">
        <w:rPr>
          <w:rFonts w:cs="David" w:hint="cs"/>
          <w:rtl/>
        </w:rPr>
        <w:t>נסיון</w:t>
      </w:r>
      <w:proofErr w:type="spellEnd"/>
      <w:r w:rsidRPr="00911ECB">
        <w:rPr>
          <w:rFonts w:cs="David" w:hint="cs"/>
          <w:rtl/>
        </w:rPr>
        <w:t xml:space="preserve">. אני רוצה להתייעץ עם המזכיר ועם סגני המזכיר, שיש להם </w:t>
      </w:r>
      <w:proofErr w:type="spellStart"/>
      <w:r w:rsidRPr="00911ECB">
        <w:rPr>
          <w:rFonts w:cs="David" w:hint="cs"/>
          <w:rtl/>
        </w:rPr>
        <w:t>נסיון</w:t>
      </w:r>
      <w:proofErr w:type="spellEnd"/>
      <w:r w:rsidRPr="00911ECB">
        <w:rPr>
          <w:rFonts w:cs="David" w:hint="cs"/>
          <w:rtl/>
        </w:rPr>
        <w:t xml:space="preserve"> רב שנים, על מנת לדון במחשבות שלי, שאני  מעלה על הכתב. אין ספק שצריך להיות שינוי. בא לכאן נשיא טורקיה... אלף כבאים לא יצליחו לכבות מצב בו יש יום לזכר הרצל ונמצאים במליאה נשיא המדינה וארבעה חברי כנסת. יש לי סיוטים מזה. אחר כך לא נוכל להסביר את זה לעולם. </w:t>
      </w:r>
    </w:p>
    <w:p w14:paraId="7410A96A" w14:textId="77777777" w:rsidR="00911ECB" w:rsidRPr="00911ECB" w:rsidRDefault="00911ECB" w:rsidP="00911ECB">
      <w:pPr>
        <w:bidi/>
        <w:rPr>
          <w:rFonts w:cs="David" w:hint="cs"/>
          <w:rtl/>
        </w:rPr>
      </w:pPr>
    </w:p>
    <w:p w14:paraId="3E404217" w14:textId="77777777" w:rsidR="00911ECB" w:rsidRPr="00911ECB" w:rsidRDefault="00911ECB" w:rsidP="00911ECB">
      <w:pPr>
        <w:bidi/>
        <w:rPr>
          <w:rFonts w:cs="David" w:hint="cs"/>
          <w:rtl/>
        </w:rPr>
      </w:pPr>
      <w:r w:rsidRPr="00911ECB">
        <w:rPr>
          <w:rFonts w:cs="David" w:hint="cs"/>
          <w:u w:val="single"/>
          <w:rtl/>
        </w:rPr>
        <w:t>ראובן ריבלין:</w:t>
      </w:r>
    </w:p>
    <w:p w14:paraId="42344C7D" w14:textId="77777777" w:rsidR="00911ECB" w:rsidRPr="00911ECB" w:rsidRDefault="00911ECB" w:rsidP="00911ECB">
      <w:pPr>
        <w:bidi/>
        <w:rPr>
          <w:rFonts w:cs="David" w:hint="cs"/>
          <w:rtl/>
        </w:rPr>
      </w:pPr>
    </w:p>
    <w:p w14:paraId="6B6732F8" w14:textId="77777777" w:rsidR="00911ECB" w:rsidRPr="00911ECB" w:rsidRDefault="00911ECB" w:rsidP="00911ECB">
      <w:pPr>
        <w:bidi/>
        <w:rPr>
          <w:rFonts w:cs="David" w:hint="cs"/>
          <w:rtl/>
        </w:rPr>
      </w:pPr>
      <w:r w:rsidRPr="00911ECB">
        <w:rPr>
          <w:rFonts w:cs="David" w:hint="cs"/>
          <w:rtl/>
        </w:rPr>
        <w:tab/>
        <w:t xml:space="preserve"> זכיתי בקריקטורה הכי יפה </w:t>
      </w:r>
      <w:proofErr w:type="spellStart"/>
      <w:r w:rsidRPr="00911ECB">
        <w:rPr>
          <w:rFonts w:cs="David" w:hint="cs"/>
          <w:rtl/>
        </w:rPr>
        <w:t>ב'הארץ</w:t>
      </w:r>
      <w:proofErr w:type="spellEnd"/>
      <w:r w:rsidRPr="00911ECB">
        <w:rPr>
          <w:rFonts w:cs="David" w:hint="cs"/>
          <w:rtl/>
        </w:rPr>
        <w:t xml:space="preserve">' בגלל זה - אני והרצל יושבים בסעודה האחרונה, רק אני והוא. </w:t>
      </w:r>
    </w:p>
    <w:p w14:paraId="711B52F2" w14:textId="77777777" w:rsidR="00911ECB" w:rsidRPr="00911ECB" w:rsidRDefault="00911ECB" w:rsidP="00911ECB">
      <w:pPr>
        <w:bidi/>
        <w:rPr>
          <w:rFonts w:cs="David" w:hint="cs"/>
          <w:rtl/>
        </w:rPr>
      </w:pPr>
    </w:p>
    <w:p w14:paraId="4049FBAF" w14:textId="77777777" w:rsidR="00911ECB" w:rsidRPr="00911ECB" w:rsidRDefault="00911ECB" w:rsidP="00911ECB">
      <w:pPr>
        <w:bidi/>
        <w:rPr>
          <w:rFonts w:cs="David"/>
          <w:rtl/>
        </w:rPr>
      </w:pPr>
      <w:r w:rsidRPr="00911ECB">
        <w:rPr>
          <w:rFonts w:cs="David" w:hint="eastAsia"/>
          <w:u w:val="single"/>
          <w:rtl/>
        </w:rPr>
        <w:t>יו</w:t>
      </w:r>
      <w:r w:rsidRPr="00911ECB">
        <w:rPr>
          <w:rFonts w:cs="David"/>
          <w:u w:val="single"/>
          <w:rtl/>
        </w:rPr>
        <w:t>"</w:t>
      </w:r>
      <w:r w:rsidRPr="00911ECB">
        <w:rPr>
          <w:rFonts w:cs="David" w:hint="eastAsia"/>
          <w:u w:val="single"/>
          <w:rtl/>
        </w:rPr>
        <w:t>ר</w:t>
      </w:r>
      <w:r w:rsidRPr="00911ECB">
        <w:rPr>
          <w:rFonts w:cs="David"/>
          <w:u w:val="single"/>
          <w:rtl/>
        </w:rPr>
        <w:t xml:space="preserve"> הכנסת דליה איציק:</w:t>
      </w:r>
    </w:p>
    <w:p w14:paraId="71494675" w14:textId="77777777" w:rsidR="00911ECB" w:rsidRPr="00911ECB" w:rsidRDefault="00911ECB" w:rsidP="00911ECB">
      <w:pPr>
        <w:bidi/>
        <w:rPr>
          <w:rFonts w:cs="David"/>
          <w:rtl/>
        </w:rPr>
      </w:pPr>
    </w:p>
    <w:p w14:paraId="2320E733" w14:textId="77777777" w:rsidR="00911ECB" w:rsidRPr="00911ECB" w:rsidRDefault="00911ECB" w:rsidP="00911ECB">
      <w:pPr>
        <w:bidi/>
        <w:rPr>
          <w:rFonts w:cs="David" w:hint="cs"/>
          <w:rtl/>
        </w:rPr>
      </w:pPr>
      <w:r w:rsidRPr="00911ECB">
        <w:rPr>
          <w:rFonts w:cs="David"/>
          <w:rtl/>
        </w:rPr>
        <w:tab/>
      </w:r>
      <w:r w:rsidRPr="00911ECB">
        <w:rPr>
          <w:rFonts w:cs="David" w:hint="cs"/>
          <w:rtl/>
        </w:rPr>
        <w:t xml:space="preserve"> יש לי סיוטים מזה. אני רוצה יחד אתכם לשרוד גם את כל ימי המליאה - יום הרצל, יום </w:t>
      </w:r>
      <w:proofErr w:type="spellStart"/>
      <w:r w:rsidRPr="00911ECB">
        <w:rPr>
          <w:rFonts w:cs="David" w:hint="cs"/>
          <w:rtl/>
        </w:rPr>
        <w:t>הזכרון</w:t>
      </w:r>
      <w:proofErr w:type="spellEnd"/>
      <w:r w:rsidRPr="00911ECB">
        <w:rPr>
          <w:rFonts w:cs="David" w:hint="cs"/>
          <w:rtl/>
        </w:rPr>
        <w:t xml:space="preserve">, יום השואה, יום החייל, יום איכות הסביבה וכן הלאה. יש יום לקשיש, ובאמת יש לזה הצדקה, אבל אני חוששת מאד כי זה נראה נורא וזה עושה נזק אדיר. אני גם רואה את המכתבים שאנשים כותבים לי על כך שהיו ארבעה חברי כנסת במליאה. אני כל הזמן מתנצלת ואומרת - זה לא נכון, הם היו כאן, הם היו שם, בדקתי את תלונתך ונמצאו 96 חברי כנסת באותו יום במשכן. איך אפשר להסביר את זה? צריך לראות מה עושים עם ערוץ הכנסת במובן זה שהוועדות עצמן יבואו לידי ביטוי. הציבור לא יודע שעיקר הוועדות נעשית בוועדות. הציבור בבית מסתכל על המליאה והוא בטוח שאנחנו חבורה של מובטלים, אבל זה לא נכון. חבר כנסת, אם הוא חבר כנסת טוב, עובד מאד קשה. </w:t>
      </w:r>
    </w:p>
    <w:p w14:paraId="40524A32" w14:textId="77777777" w:rsidR="00911ECB" w:rsidRPr="00911ECB" w:rsidRDefault="00911ECB" w:rsidP="00911ECB">
      <w:pPr>
        <w:bidi/>
        <w:rPr>
          <w:rFonts w:cs="David" w:hint="cs"/>
          <w:rtl/>
        </w:rPr>
      </w:pPr>
    </w:p>
    <w:p w14:paraId="2FF5429F" w14:textId="77777777" w:rsidR="00911ECB" w:rsidRPr="00911ECB" w:rsidRDefault="00911ECB" w:rsidP="00911ECB">
      <w:pPr>
        <w:bidi/>
        <w:rPr>
          <w:rFonts w:cs="David" w:hint="cs"/>
          <w:rtl/>
        </w:rPr>
      </w:pPr>
      <w:r w:rsidRPr="00911ECB">
        <w:rPr>
          <w:rFonts w:cs="David" w:hint="cs"/>
          <w:rtl/>
        </w:rPr>
        <w:tab/>
        <w:t xml:space="preserve">גם בנושא העוזרים </w:t>
      </w:r>
      <w:proofErr w:type="spellStart"/>
      <w:r w:rsidRPr="00911ECB">
        <w:rPr>
          <w:rFonts w:cs="David" w:hint="cs"/>
          <w:rtl/>
        </w:rPr>
        <w:t>הפרלמנטריים</w:t>
      </w:r>
      <w:proofErr w:type="spellEnd"/>
      <w:r w:rsidRPr="00911ECB">
        <w:rPr>
          <w:rFonts w:cs="David" w:hint="cs"/>
          <w:rtl/>
        </w:rPr>
        <w:t xml:space="preserve"> צריך לעשות שינוי. הם צריכים לעבור קורס בן 3-4 חודשים. לעוזר </w:t>
      </w:r>
      <w:proofErr w:type="spellStart"/>
      <w:r w:rsidRPr="00911ECB">
        <w:rPr>
          <w:rFonts w:cs="David" w:hint="cs"/>
          <w:rtl/>
        </w:rPr>
        <w:t>פרלמנטרי</w:t>
      </w:r>
      <w:proofErr w:type="spellEnd"/>
      <w:r w:rsidRPr="00911ECB">
        <w:rPr>
          <w:rFonts w:cs="David" w:hint="cs"/>
          <w:rtl/>
        </w:rPr>
        <w:t xml:space="preserve"> אין מושג איך להיות דובר. למה שיהיה לו? הוא סטודנט ואין לו מושג. איך הוא יהיה גם דובר אם אתה לא נותן לו קורס? יש לנו כסף, אפשר לעשות את זה, זה בסדר, זה חלק מכלי העבודה שצריך לתת לחברי הכנסת. אני רק רוצה לבדוק את עצמי קודם כל, אם אני אומרת דברי הגיון. אני כותבת עכשיו תכנית ואני אשב עם האנשים הרלוונטיים. לא קורה הרבה שיושב ראש כנסת גם נשאר חבר כנסת והיחסים האישיים שלי עם רובי כל כך טובים, הוא עוזר לי מאד. אני בהחלט מתכוונת לשבת יחד אתכם ואני מאד מברכת על הדיון. </w:t>
      </w:r>
    </w:p>
    <w:p w14:paraId="6F099B29" w14:textId="77777777" w:rsidR="00911ECB" w:rsidRPr="00911ECB" w:rsidRDefault="00911ECB" w:rsidP="00911ECB">
      <w:pPr>
        <w:bidi/>
        <w:rPr>
          <w:rFonts w:cs="David" w:hint="cs"/>
          <w:rtl/>
        </w:rPr>
      </w:pPr>
    </w:p>
    <w:p w14:paraId="5E926615" w14:textId="77777777" w:rsidR="00911ECB" w:rsidRPr="00911ECB" w:rsidRDefault="00911ECB" w:rsidP="00911ECB">
      <w:pPr>
        <w:bidi/>
        <w:rPr>
          <w:rFonts w:cs="David" w:hint="cs"/>
          <w:rtl/>
        </w:rPr>
      </w:pPr>
      <w:r w:rsidRPr="00911ECB">
        <w:rPr>
          <w:rFonts w:cs="David" w:hint="cs"/>
          <w:u w:val="single"/>
          <w:rtl/>
        </w:rPr>
        <w:t>היו"ר רוחמה אברהם:</w:t>
      </w:r>
    </w:p>
    <w:p w14:paraId="31632CF0" w14:textId="77777777" w:rsidR="00911ECB" w:rsidRPr="00911ECB" w:rsidRDefault="00911ECB" w:rsidP="00911ECB">
      <w:pPr>
        <w:bidi/>
        <w:rPr>
          <w:rFonts w:cs="David" w:hint="cs"/>
          <w:rtl/>
        </w:rPr>
      </w:pPr>
    </w:p>
    <w:p w14:paraId="44BFCFF3" w14:textId="77777777" w:rsidR="00911ECB" w:rsidRPr="00911ECB" w:rsidRDefault="00911ECB" w:rsidP="00911ECB">
      <w:pPr>
        <w:bidi/>
        <w:rPr>
          <w:rFonts w:cs="David" w:hint="cs"/>
          <w:rtl/>
        </w:rPr>
      </w:pPr>
      <w:r w:rsidRPr="00911ECB">
        <w:rPr>
          <w:rFonts w:cs="David" w:hint="cs"/>
          <w:rtl/>
        </w:rPr>
        <w:tab/>
        <w:t xml:space="preserve"> תודה. חבר הכנסת גלנטי, בבקשה. </w:t>
      </w:r>
    </w:p>
    <w:p w14:paraId="0D99722D" w14:textId="77777777" w:rsidR="00911ECB" w:rsidRPr="00911ECB" w:rsidRDefault="00911ECB" w:rsidP="00911ECB">
      <w:pPr>
        <w:bidi/>
        <w:rPr>
          <w:rFonts w:cs="David" w:hint="cs"/>
          <w:rtl/>
        </w:rPr>
      </w:pPr>
    </w:p>
    <w:p w14:paraId="52BDD41B" w14:textId="77777777" w:rsidR="00911ECB" w:rsidRPr="00911ECB" w:rsidRDefault="00911ECB" w:rsidP="00911ECB">
      <w:pPr>
        <w:pStyle w:val="Heading5"/>
        <w:jc w:val="left"/>
        <w:rPr>
          <w:rFonts w:hint="cs"/>
          <w:rtl/>
        </w:rPr>
      </w:pPr>
      <w:r w:rsidRPr="00911ECB">
        <w:rPr>
          <w:rFonts w:hint="cs"/>
          <w:u w:val="single"/>
          <w:rtl/>
        </w:rPr>
        <w:t>יצחק גלנטי:</w:t>
      </w:r>
    </w:p>
    <w:p w14:paraId="577EECA5" w14:textId="77777777" w:rsidR="00911ECB" w:rsidRPr="00911ECB" w:rsidRDefault="00911ECB" w:rsidP="00911ECB">
      <w:pPr>
        <w:pStyle w:val="Heading5"/>
        <w:jc w:val="left"/>
        <w:rPr>
          <w:rFonts w:hint="cs"/>
          <w:rtl/>
        </w:rPr>
      </w:pPr>
    </w:p>
    <w:p w14:paraId="3B4951CE" w14:textId="77777777" w:rsidR="00911ECB" w:rsidRPr="00911ECB" w:rsidRDefault="00911ECB" w:rsidP="00911ECB">
      <w:pPr>
        <w:bidi/>
        <w:rPr>
          <w:rFonts w:cs="David" w:hint="cs"/>
          <w:rtl/>
        </w:rPr>
      </w:pPr>
      <w:r w:rsidRPr="00911ECB">
        <w:rPr>
          <w:rFonts w:cs="David" w:hint="cs"/>
          <w:rtl/>
        </w:rPr>
        <w:tab/>
        <w:t xml:space="preserve"> תודה רבה. אני חושב שאמרת דברים רבים של טעם, אבל צריך לרדת לרמה הביצועית של הדברים. אמרתי שהאינפלציה בהגשת ההצעות, לדעתי, היא תוצאה ישירה של הסטטיסטיקות שמתפרסמות לציבור הרחב. אולי צריך לסגור את הסטטיסטיקות האלה כסודיות לפרסום לחברי הכנסת בלבד. </w:t>
      </w:r>
    </w:p>
    <w:p w14:paraId="06D419D7" w14:textId="77777777" w:rsidR="00911ECB" w:rsidRPr="00911ECB" w:rsidRDefault="00911ECB" w:rsidP="00911ECB">
      <w:pPr>
        <w:bidi/>
        <w:rPr>
          <w:rFonts w:cs="David" w:hint="cs"/>
          <w:rtl/>
        </w:rPr>
      </w:pPr>
    </w:p>
    <w:p w14:paraId="11F003F5" w14:textId="77777777" w:rsidR="00911ECB" w:rsidRPr="00911ECB" w:rsidRDefault="00911ECB" w:rsidP="00911ECB">
      <w:pPr>
        <w:bidi/>
        <w:rPr>
          <w:rFonts w:cs="David" w:hint="cs"/>
          <w:rtl/>
        </w:rPr>
      </w:pPr>
      <w:r w:rsidRPr="00911ECB">
        <w:rPr>
          <w:rFonts w:cs="David" w:hint="cs"/>
          <w:u w:val="single"/>
          <w:rtl/>
        </w:rPr>
        <w:t>היו"ר רוחמה אברהם:</w:t>
      </w:r>
    </w:p>
    <w:p w14:paraId="3FD47FFB" w14:textId="77777777" w:rsidR="00911ECB" w:rsidRPr="00911ECB" w:rsidRDefault="00911ECB" w:rsidP="00911ECB">
      <w:pPr>
        <w:bidi/>
        <w:rPr>
          <w:rFonts w:cs="David" w:hint="cs"/>
          <w:rtl/>
        </w:rPr>
      </w:pPr>
    </w:p>
    <w:p w14:paraId="563E9FF1" w14:textId="77777777" w:rsidR="00911ECB" w:rsidRPr="00911ECB" w:rsidRDefault="00911ECB" w:rsidP="00911ECB">
      <w:pPr>
        <w:bidi/>
        <w:rPr>
          <w:rFonts w:cs="David" w:hint="cs"/>
          <w:rtl/>
        </w:rPr>
      </w:pPr>
      <w:r w:rsidRPr="00911ECB">
        <w:rPr>
          <w:rFonts w:cs="David" w:hint="cs"/>
          <w:rtl/>
        </w:rPr>
        <w:tab/>
        <w:t xml:space="preserve"> וזה יישאר רק בקרב חברי הכנסת. </w:t>
      </w:r>
    </w:p>
    <w:p w14:paraId="3B8ABFA3" w14:textId="77777777" w:rsidR="00911ECB" w:rsidRPr="00911ECB" w:rsidRDefault="00911ECB" w:rsidP="00911ECB">
      <w:pPr>
        <w:bidi/>
        <w:rPr>
          <w:rFonts w:cs="David" w:hint="cs"/>
          <w:rtl/>
        </w:rPr>
      </w:pPr>
    </w:p>
    <w:p w14:paraId="54E696F2" w14:textId="77777777" w:rsidR="00911ECB" w:rsidRPr="00911ECB" w:rsidRDefault="00911ECB" w:rsidP="00911ECB">
      <w:pPr>
        <w:pStyle w:val="Heading5"/>
        <w:jc w:val="left"/>
        <w:rPr>
          <w:rFonts w:hint="cs"/>
          <w:rtl/>
        </w:rPr>
      </w:pPr>
      <w:r w:rsidRPr="00911ECB">
        <w:rPr>
          <w:rFonts w:hint="cs"/>
          <w:u w:val="single"/>
          <w:rtl/>
        </w:rPr>
        <w:t>יצחק גלנטי:</w:t>
      </w:r>
    </w:p>
    <w:p w14:paraId="2D39ADBD" w14:textId="77777777" w:rsidR="00911ECB" w:rsidRPr="00911ECB" w:rsidRDefault="00911ECB" w:rsidP="00911ECB">
      <w:pPr>
        <w:pStyle w:val="Heading5"/>
        <w:jc w:val="left"/>
        <w:rPr>
          <w:rFonts w:hint="cs"/>
          <w:rtl/>
        </w:rPr>
      </w:pPr>
    </w:p>
    <w:p w14:paraId="18CAEDC0" w14:textId="77777777" w:rsidR="00911ECB" w:rsidRPr="00911ECB" w:rsidRDefault="00911ECB" w:rsidP="00911ECB">
      <w:pPr>
        <w:bidi/>
        <w:rPr>
          <w:rFonts w:cs="David" w:hint="cs"/>
          <w:rtl/>
        </w:rPr>
      </w:pPr>
      <w:r w:rsidRPr="00911ECB">
        <w:rPr>
          <w:rFonts w:cs="David" w:hint="cs"/>
          <w:rtl/>
        </w:rPr>
        <w:tab/>
        <w:t xml:space="preserve"> אני קצת נאיבי. </w:t>
      </w:r>
    </w:p>
    <w:p w14:paraId="3C0F9A2B" w14:textId="77777777" w:rsidR="00911ECB" w:rsidRPr="00911ECB" w:rsidRDefault="00911ECB" w:rsidP="00911ECB">
      <w:pPr>
        <w:bidi/>
        <w:rPr>
          <w:rFonts w:cs="David" w:hint="cs"/>
          <w:rtl/>
        </w:rPr>
      </w:pPr>
    </w:p>
    <w:p w14:paraId="3D9A3F09" w14:textId="77777777" w:rsidR="00911ECB" w:rsidRPr="00911ECB" w:rsidRDefault="00911ECB" w:rsidP="00911ECB">
      <w:pPr>
        <w:bidi/>
        <w:rPr>
          <w:rFonts w:cs="David" w:hint="cs"/>
          <w:rtl/>
        </w:rPr>
      </w:pPr>
      <w:r w:rsidRPr="00911ECB">
        <w:rPr>
          <w:rFonts w:cs="David" w:hint="cs"/>
          <w:u w:val="single"/>
          <w:rtl/>
        </w:rPr>
        <w:t xml:space="preserve">מזכיר הכנסת אריה </w:t>
      </w:r>
      <w:proofErr w:type="spellStart"/>
      <w:r w:rsidRPr="00911ECB">
        <w:rPr>
          <w:rFonts w:cs="David" w:hint="cs"/>
          <w:u w:val="single"/>
          <w:rtl/>
        </w:rPr>
        <w:t>האן</w:t>
      </w:r>
      <w:proofErr w:type="spellEnd"/>
      <w:r w:rsidRPr="00911ECB">
        <w:rPr>
          <w:rFonts w:cs="David" w:hint="cs"/>
          <w:u w:val="single"/>
          <w:rtl/>
        </w:rPr>
        <w:t>:</w:t>
      </w:r>
    </w:p>
    <w:p w14:paraId="617106D2" w14:textId="77777777" w:rsidR="00911ECB" w:rsidRPr="00911ECB" w:rsidRDefault="00911ECB" w:rsidP="00911ECB">
      <w:pPr>
        <w:bidi/>
        <w:rPr>
          <w:rFonts w:cs="David" w:hint="cs"/>
          <w:rtl/>
        </w:rPr>
      </w:pPr>
    </w:p>
    <w:p w14:paraId="481F9C3A" w14:textId="77777777" w:rsidR="00911ECB" w:rsidRPr="00911ECB" w:rsidRDefault="00911ECB" w:rsidP="00911ECB">
      <w:pPr>
        <w:bidi/>
        <w:rPr>
          <w:rFonts w:cs="David" w:hint="cs"/>
          <w:rtl/>
        </w:rPr>
      </w:pPr>
      <w:r w:rsidRPr="00911ECB">
        <w:rPr>
          <w:rFonts w:cs="David" w:hint="cs"/>
          <w:rtl/>
        </w:rPr>
        <w:tab/>
        <w:t xml:space="preserve"> יש נוסחה שאומרת שבכנסת שלושה אנשים שומרים סוד כששניים מהם מתים. </w:t>
      </w:r>
    </w:p>
    <w:p w14:paraId="7FB93329" w14:textId="77777777" w:rsidR="00911ECB" w:rsidRPr="00911ECB" w:rsidRDefault="00911ECB" w:rsidP="00911ECB">
      <w:pPr>
        <w:bidi/>
        <w:rPr>
          <w:rFonts w:cs="David" w:hint="cs"/>
          <w:rtl/>
        </w:rPr>
      </w:pPr>
    </w:p>
    <w:p w14:paraId="7EECA0C7" w14:textId="77777777" w:rsidR="00911ECB" w:rsidRPr="00911ECB" w:rsidRDefault="00911ECB" w:rsidP="00911ECB">
      <w:pPr>
        <w:pStyle w:val="Heading5"/>
        <w:jc w:val="left"/>
        <w:rPr>
          <w:rFonts w:hint="cs"/>
          <w:rtl/>
        </w:rPr>
      </w:pPr>
      <w:r w:rsidRPr="00911ECB">
        <w:rPr>
          <w:rFonts w:hint="cs"/>
          <w:u w:val="single"/>
          <w:rtl/>
        </w:rPr>
        <w:t>יצחק גלנטי:</w:t>
      </w:r>
    </w:p>
    <w:p w14:paraId="56E10048" w14:textId="77777777" w:rsidR="00911ECB" w:rsidRPr="00911ECB" w:rsidRDefault="00911ECB" w:rsidP="00911ECB">
      <w:pPr>
        <w:pStyle w:val="Heading5"/>
        <w:jc w:val="left"/>
        <w:rPr>
          <w:rFonts w:hint="cs"/>
          <w:rtl/>
        </w:rPr>
      </w:pPr>
    </w:p>
    <w:p w14:paraId="10D4AC17" w14:textId="77777777" w:rsidR="00911ECB" w:rsidRPr="00911ECB" w:rsidRDefault="00911ECB" w:rsidP="00911ECB">
      <w:pPr>
        <w:bidi/>
        <w:rPr>
          <w:rFonts w:cs="David" w:hint="cs"/>
          <w:rtl/>
        </w:rPr>
      </w:pPr>
      <w:r w:rsidRPr="00911ECB">
        <w:rPr>
          <w:rFonts w:cs="David" w:hint="cs"/>
          <w:rtl/>
        </w:rPr>
        <w:tab/>
        <w:t xml:space="preserve"> אני בהחלט חושב שהיה הרבה יותר נכון לצלם בערוץ 99 אי שם בפינה, בצד, את לוח הנוכחות של חברי הכנסת במשכן. לדעתי זה עשוי להיות הרבה יותר יעיל מאשר להציג את המליאה ריקה. </w:t>
      </w:r>
    </w:p>
    <w:p w14:paraId="49DAB157" w14:textId="77777777" w:rsidR="00911ECB" w:rsidRPr="00911ECB" w:rsidRDefault="00911ECB" w:rsidP="00911ECB">
      <w:pPr>
        <w:bidi/>
        <w:rPr>
          <w:rFonts w:cs="David" w:hint="cs"/>
          <w:rtl/>
        </w:rPr>
      </w:pPr>
    </w:p>
    <w:p w14:paraId="65D23F47" w14:textId="77777777" w:rsidR="00911ECB" w:rsidRPr="00911ECB" w:rsidRDefault="00911ECB" w:rsidP="00911ECB">
      <w:pPr>
        <w:bidi/>
        <w:rPr>
          <w:rFonts w:cs="David" w:hint="cs"/>
          <w:rtl/>
        </w:rPr>
      </w:pPr>
      <w:r w:rsidRPr="00911ECB">
        <w:rPr>
          <w:rFonts w:cs="David" w:hint="cs"/>
          <w:u w:val="single"/>
          <w:rtl/>
        </w:rPr>
        <w:t>היו"ר רוחמה אברהם:</w:t>
      </w:r>
    </w:p>
    <w:p w14:paraId="4DD27D7B" w14:textId="77777777" w:rsidR="00911ECB" w:rsidRPr="00911ECB" w:rsidRDefault="00911ECB" w:rsidP="00911ECB">
      <w:pPr>
        <w:bidi/>
        <w:rPr>
          <w:rFonts w:cs="David" w:hint="cs"/>
          <w:rtl/>
        </w:rPr>
      </w:pPr>
    </w:p>
    <w:p w14:paraId="1F24A6BC" w14:textId="77777777" w:rsidR="00911ECB" w:rsidRPr="00911ECB" w:rsidRDefault="00911ECB" w:rsidP="00911ECB">
      <w:pPr>
        <w:bidi/>
        <w:rPr>
          <w:rFonts w:cs="David" w:hint="cs"/>
          <w:rtl/>
        </w:rPr>
      </w:pPr>
      <w:r w:rsidRPr="00911ECB">
        <w:rPr>
          <w:rFonts w:cs="David" w:hint="cs"/>
          <w:rtl/>
        </w:rPr>
        <w:tab/>
        <w:t xml:space="preserve"> אפשרנו לערוץ הכנסת להיות נוכח בוועדות השונות והשבוע, תודה לאל, זה עבד בהצלחה. עמדנו בשינויי לוחות הזמנים בוועדות וחברי הכנסת, שאני בודקת את הנוכחות שלהם בוועדות, די עמדו בזה. </w:t>
      </w:r>
    </w:p>
    <w:p w14:paraId="5C1D45F9" w14:textId="77777777" w:rsidR="00911ECB" w:rsidRPr="00911ECB" w:rsidRDefault="00911ECB" w:rsidP="00911ECB">
      <w:pPr>
        <w:bidi/>
        <w:rPr>
          <w:rFonts w:cs="David" w:hint="cs"/>
          <w:rtl/>
        </w:rPr>
      </w:pPr>
    </w:p>
    <w:p w14:paraId="6A124CD4" w14:textId="77777777" w:rsidR="00911ECB" w:rsidRPr="00911ECB" w:rsidRDefault="00911ECB" w:rsidP="00911ECB">
      <w:pPr>
        <w:bidi/>
        <w:rPr>
          <w:rFonts w:cs="David"/>
          <w:rtl/>
        </w:rPr>
      </w:pPr>
      <w:r w:rsidRPr="00911ECB">
        <w:rPr>
          <w:rFonts w:cs="David" w:hint="eastAsia"/>
          <w:u w:val="single"/>
          <w:rtl/>
        </w:rPr>
        <w:t>יו</w:t>
      </w:r>
      <w:r w:rsidRPr="00911ECB">
        <w:rPr>
          <w:rFonts w:cs="David"/>
          <w:u w:val="single"/>
          <w:rtl/>
        </w:rPr>
        <w:t>"</w:t>
      </w:r>
      <w:r w:rsidRPr="00911ECB">
        <w:rPr>
          <w:rFonts w:cs="David" w:hint="eastAsia"/>
          <w:u w:val="single"/>
          <w:rtl/>
        </w:rPr>
        <w:t>ר</w:t>
      </w:r>
      <w:r w:rsidRPr="00911ECB">
        <w:rPr>
          <w:rFonts w:cs="David"/>
          <w:u w:val="single"/>
          <w:rtl/>
        </w:rPr>
        <w:t xml:space="preserve"> הכנסת דליה איציק:</w:t>
      </w:r>
    </w:p>
    <w:p w14:paraId="5B1A4605" w14:textId="77777777" w:rsidR="00911ECB" w:rsidRPr="00911ECB" w:rsidRDefault="00911ECB" w:rsidP="00911ECB">
      <w:pPr>
        <w:bidi/>
        <w:rPr>
          <w:rFonts w:cs="David"/>
          <w:rtl/>
        </w:rPr>
      </w:pPr>
    </w:p>
    <w:p w14:paraId="19FD01F7" w14:textId="77777777" w:rsidR="00911ECB" w:rsidRPr="00911ECB" w:rsidRDefault="00911ECB" w:rsidP="00911ECB">
      <w:pPr>
        <w:bidi/>
        <w:rPr>
          <w:rFonts w:cs="David" w:hint="cs"/>
          <w:rtl/>
        </w:rPr>
      </w:pPr>
      <w:r w:rsidRPr="00911ECB">
        <w:rPr>
          <w:rFonts w:cs="David"/>
          <w:rtl/>
        </w:rPr>
        <w:tab/>
      </w:r>
      <w:r w:rsidRPr="00911ECB">
        <w:rPr>
          <w:rFonts w:cs="David" w:hint="cs"/>
          <w:rtl/>
        </w:rPr>
        <w:t xml:space="preserve"> אני התנגדתי לערוץ הכנסת, אבל מהפחד מרובי ומהאהבה אליו לא </w:t>
      </w:r>
      <w:proofErr w:type="spellStart"/>
      <w:r w:rsidRPr="00911ECB">
        <w:rPr>
          <w:rFonts w:cs="David" w:hint="cs"/>
          <w:rtl/>
        </w:rPr>
        <w:t>היבעתי</w:t>
      </w:r>
      <w:proofErr w:type="spellEnd"/>
      <w:r w:rsidRPr="00911ECB">
        <w:rPr>
          <w:rFonts w:cs="David" w:hint="cs"/>
          <w:rtl/>
        </w:rPr>
        <w:t xml:space="preserve"> את דעתי בקול רב. אני לא מופיעה שם בכלל, ואני חושבת שלא הופעתי אף פעם, אבל הוא הולך ומתברר כערוץ שיש לו פוטנציאל. </w:t>
      </w:r>
    </w:p>
    <w:p w14:paraId="1A411389" w14:textId="77777777" w:rsidR="00911ECB" w:rsidRPr="00911ECB" w:rsidRDefault="00911ECB" w:rsidP="00911ECB">
      <w:pPr>
        <w:bidi/>
        <w:rPr>
          <w:rFonts w:cs="David" w:hint="cs"/>
          <w:rtl/>
        </w:rPr>
      </w:pPr>
    </w:p>
    <w:p w14:paraId="4D972817" w14:textId="77777777" w:rsidR="00911ECB" w:rsidRPr="00911ECB" w:rsidRDefault="00911ECB" w:rsidP="00911ECB">
      <w:pPr>
        <w:pStyle w:val="Heading5"/>
        <w:jc w:val="left"/>
        <w:rPr>
          <w:rFonts w:hint="cs"/>
          <w:rtl/>
        </w:rPr>
      </w:pPr>
      <w:r w:rsidRPr="00911ECB">
        <w:rPr>
          <w:rFonts w:hint="cs"/>
          <w:u w:val="single"/>
          <w:rtl/>
        </w:rPr>
        <w:t>יצחק גלנטי:</w:t>
      </w:r>
    </w:p>
    <w:p w14:paraId="3AE9D279" w14:textId="77777777" w:rsidR="00911ECB" w:rsidRPr="00911ECB" w:rsidRDefault="00911ECB" w:rsidP="00911ECB">
      <w:pPr>
        <w:pStyle w:val="Heading5"/>
        <w:jc w:val="left"/>
        <w:rPr>
          <w:rFonts w:hint="cs"/>
          <w:rtl/>
        </w:rPr>
      </w:pPr>
    </w:p>
    <w:p w14:paraId="373C36D0" w14:textId="77777777" w:rsidR="00911ECB" w:rsidRPr="00911ECB" w:rsidRDefault="00911ECB" w:rsidP="00911ECB">
      <w:pPr>
        <w:bidi/>
        <w:rPr>
          <w:rFonts w:cs="David" w:hint="cs"/>
          <w:rtl/>
        </w:rPr>
      </w:pPr>
      <w:r w:rsidRPr="00911ECB">
        <w:rPr>
          <w:rFonts w:cs="David" w:hint="cs"/>
          <w:rtl/>
        </w:rPr>
        <w:tab/>
        <w:t xml:space="preserve"> רבים מן האזרחים צופים היום בערוץ הכנסת. אני מקבל הרבה מאד פידבק בנושא הזה ויש להתייחס ברצינות לערוץ הזה. הצעות החוק המרובות, לא רק המשקל שלהן בכמות הנייר שחבר הכנסת </w:t>
      </w:r>
      <w:proofErr w:type="spellStart"/>
      <w:r w:rsidRPr="00911ECB">
        <w:rPr>
          <w:rFonts w:cs="David" w:hint="cs"/>
          <w:rtl/>
        </w:rPr>
        <w:t>שרוני</w:t>
      </w:r>
      <w:proofErr w:type="spellEnd"/>
      <w:r w:rsidRPr="00911ECB">
        <w:rPr>
          <w:rFonts w:cs="David" w:hint="cs"/>
          <w:rtl/>
        </w:rPr>
        <w:t xml:space="preserve"> לא יכול להרים, אלא הוא נמדד גם בזמן שכל חבר כנסת מקדיש לאותן הצעות חוק, ולו על קצה המזלג כדי לפחות לראות מה עומד על סדר היום. זה מדהים, זה המון זמן. אם מישהו רוצה להתייחס לזה ברצינות, הוא לא עומד בזה. מעבר לזה, אותן הצעות חוק, בטרם היותן בכנסת, נמצאות ברובן בוועדות וזה עומס אדיר על הוועדות. </w:t>
      </w:r>
    </w:p>
    <w:p w14:paraId="1C0F8EA6" w14:textId="77777777" w:rsidR="00911ECB" w:rsidRPr="00911ECB" w:rsidRDefault="00911ECB" w:rsidP="00911ECB">
      <w:pPr>
        <w:bidi/>
        <w:rPr>
          <w:rFonts w:cs="David" w:hint="cs"/>
          <w:rtl/>
        </w:rPr>
      </w:pPr>
    </w:p>
    <w:p w14:paraId="1BE03BEA" w14:textId="77777777" w:rsidR="00911ECB" w:rsidRPr="00911ECB" w:rsidRDefault="00911ECB" w:rsidP="00911ECB">
      <w:pPr>
        <w:bidi/>
        <w:rPr>
          <w:rFonts w:cs="David" w:hint="cs"/>
          <w:rtl/>
        </w:rPr>
      </w:pPr>
      <w:r w:rsidRPr="00911ECB">
        <w:rPr>
          <w:rFonts w:cs="David" w:hint="cs"/>
          <w:u w:val="single"/>
          <w:rtl/>
        </w:rPr>
        <w:t>היו"ר רוחמה אברהם:</w:t>
      </w:r>
    </w:p>
    <w:p w14:paraId="04675009" w14:textId="77777777" w:rsidR="00911ECB" w:rsidRPr="00911ECB" w:rsidRDefault="00911ECB" w:rsidP="00911ECB">
      <w:pPr>
        <w:bidi/>
        <w:rPr>
          <w:rFonts w:cs="David" w:hint="cs"/>
          <w:rtl/>
        </w:rPr>
      </w:pPr>
    </w:p>
    <w:p w14:paraId="0A761C73" w14:textId="77777777" w:rsidR="00911ECB" w:rsidRPr="00911ECB" w:rsidRDefault="00911ECB" w:rsidP="00911ECB">
      <w:pPr>
        <w:bidi/>
        <w:rPr>
          <w:rFonts w:cs="David" w:hint="cs"/>
          <w:rtl/>
        </w:rPr>
      </w:pPr>
      <w:r w:rsidRPr="00911ECB">
        <w:rPr>
          <w:rFonts w:cs="David" w:hint="cs"/>
          <w:rtl/>
        </w:rPr>
        <w:tab/>
        <w:t xml:space="preserve"> אתה בעד הגבלה?</w:t>
      </w:r>
    </w:p>
    <w:p w14:paraId="702E1D93" w14:textId="77777777" w:rsidR="00911ECB" w:rsidRPr="00911ECB" w:rsidRDefault="00911ECB" w:rsidP="00911ECB">
      <w:pPr>
        <w:bidi/>
        <w:rPr>
          <w:rFonts w:cs="David" w:hint="cs"/>
          <w:rtl/>
        </w:rPr>
      </w:pPr>
    </w:p>
    <w:p w14:paraId="34317A47" w14:textId="77777777" w:rsidR="00911ECB" w:rsidRPr="00911ECB" w:rsidRDefault="00911ECB" w:rsidP="00911ECB">
      <w:pPr>
        <w:pStyle w:val="Heading5"/>
        <w:jc w:val="left"/>
        <w:rPr>
          <w:rFonts w:hint="cs"/>
          <w:rtl/>
        </w:rPr>
      </w:pPr>
      <w:r w:rsidRPr="00911ECB">
        <w:rPr>
          <w:rFonts w:hint="cs"/>
          <w:u w:val="single"/>
          <w:rtl/>
        </w:rPr>
        <w:t>יצחק גלנטי:</w:t>
      </w:r>
    </w:p>
    <w:p w14:paraId="692CC298" w14:textId="77777777" w:rsidR="00911ECB" w:rsidRPr="00911ECB" w:rsidRDefault="00911ECB" w:rsidP="00911ECB">
      <w:pPr>
        <w:pStyle w:val="Heading5"/>
        <w:jc w:val="left"/>
        <w:rPr>
          <w:rFonts w:hint="cs"/>
          <w:rtl/>
        </w:rPr>
      </w:pPr>
    </w:p>
    <w:p w14:paraId="75322206" w14:textId="77777777" w:rsidR="00911ECB" w:rsidRPr="00911ECB" w:rsidRDefault="00911ECB" w:rsidP="00911ECB">
      <w:pPr>
        <w:bidi/>
        <w:rPr>
          <w:rFonts w:cs="David" w:hint="cs"/>
          <w:rtl/>
        </w:rPr>
      </w:pPr>
      <w:r w:rsidRPr="00911ECB">
        <w:rPr>
          <w:rFonts w:cs="David" w:hint="cs"/>
          <w:rtl/>
        </w:rPr>
        <w:tab/>
        <w:t xml:space="preserve"> בלי ספק. אם נקבל את ההצעה להגביל את כמות ההצעות לחמש הצעות לחבר כנסת, כבר אנחנו עומדים על 600 הצעות חוק. </w:t>
      </w:r>
    </w:p>
    <w:p w14:paraId="1F503419" w14:textId="77777777" w:rsidR="00911ECB" w:rsidRPr="00911ECB" w:rsidRDefault="00911ECB" w:rsidP="00911ECB">
      <w:pPr>
        <w:bidi/>
        <w:rPr>
          <w:rFonts w:cs="David" w:hint="cs"/>
          <w:rtl/>
        </w:rPr>
      </w:pPr>
    </w:p>
    <w:p w14:paraId="62EB568E" w14:textId="77777777" w:rsidR="00911ECB" w:rsidRPr="00911ECB" w:rsidRDefault="00911ECB" w:rsidP="00911ECB">
      <w:pPr>
        <w:bidi/>
        <w:rPr>
          <w:rFonts w:cs="David" w:hint="cs"/>
          <w:u w:val="single"/>
          <w:rtl/>
        </w:rPr>
      </w:pPr>
      <w:r w:rsidRPr="00911ECB">
        <w:rPr>
          <w:rFonts w:cs="David" w:hint="cs"/>
          <w:u w:val="single"/>
          <w:rtl/>
        </w:rPr>
        <w:t>גדעון סער:</w:t>
      </w:r>
    </w:p>
    <w:p w14:paraId="79647D9E" w14:textId="77777777" w:rsidR="00911ECB" w:rsidRPr="00911ECB" w:rsidRDefault="00911ECB" w:rsidP="00911ECB">
      <w:pPr>
        <w:bidi/>
        <w:rPr>
          <w:rFonts w:cs="David" w:hint="cs"/>
          <w:u w:val="single"/>
          <w:rtl/>
        </w:rPr>
      </w:pPr>
    </w:p>
    <w:p w14:paraId="1F341627" w14:textId="77777777" w:rsidR="00911ECB" w:rsidRPr="00911ECB" w:rsidRDefault="00911ECB" w:rsidP="00911ECB">
      <w:pPr>
        <w:bidi/>
        <w:rPr>
          <w:rFonts w:cs="David" w:hint="cs"/>
          <w:rtl/>
        </w:rPr>
      </w:pPr>
      <w:r w:rsidRPr="00911ECB">
        <w:rPr>
          <w:rFonts w:cs="David" w:hint="cs"/>
          <w:rtl/>
        </w:rPr>
        <w:tab/>
        <w:t xml:space="preserve"> חמש הצעות חוק?</w:t>
      </w:r>
    </w:p>
    <w:p w14:paraId="2C42A478" w14:textId="77777777" w:rsidR="00911ECB" w:rsidRPr="00911ECB" w:rsidRDefault="00911ECB" w:rsidP="00911ECB">
      <w:pPr>
        <w:bidi/>
        <w:rPr>
          <w:rFonts w:cs="David" w:hint="cs"/>
          <w:rtl/>
        </w:rPr>
      </w:pPr>
    </w:p>
    <w:p w14:paraId="13AC6251" w14:textId="77777777" w:rsidR="00911ECB" w:rsidRPr="00911ECB" w:rsidRDefault="00911ECB" w:rsidP="00911ECB">
      <w:pPr>
        <w:bidi/>
        <w:rPr>
          <w:rFonts w:cs="David" w:hint="cs"/>
          <w:rtl/>
        </w:rPr>
      </w:pPr>
      <w:r w:rsidRPr="00911ECB">
        <w:rPr>
          <w:rFonts w:cs="David" w:hint="cs"/>
          <w:u w:val="single"/>
          <w:rtl/>
        </w:rPr>
        <w:t xml:space="preserve">משה </w:t>
      </w:r>
      <w:proofErr w:type="spellStart"/>
      <w:r w:rsidRPr="00911ECB">
        <w:rPr>
          <w:rFonts w:cs="David" w:hint="cs"/>
          <w:u w:val="single"/>
          <w:rtl/>
        </w:rPr>
        <w:t>שרוני</w:t>
      </w:r>
      <w:proofErr w:type="spellEnd"/>
      <w:r w:rsidRPr="00911ECB">
        <w:rPr>
          <w:rFonts w:cs="David" w:hint="cs"/>
          <w:u w:val="single"/>
          <w:rtl/>
        </w:rPr>
        <w:t>:</w:t>
      </w:r>
    </w:p>
    <w:p w14:paraId="57448548" w14:textId="77777777" w:rsidR="00911ECB" w:rsidRPr="00911ECB" w:rsidRDefault="00911ECB" w:rsidP="00911ECB">
      <w:pPr>
        <w:bidi/>
        <w:rPr>
          <w:rFonts w:cs="David" w:hint="cs"/>
          <w:rtl/>
        </w:rPr>
      </w:pPr>
    </w:p>
    <w:p w14:paraId="7AB9FC69" w14:textId="77777777" w:rsidR="00911ECB" w:rsidRPr="00911ECB" w:rsidRDefault="00911ECB" w:rsidP="00911ECB">
      <w:pPr>
        <w:bidi/>
        <w:rPr>
          <w:rFonts w:cs="David" w:hint="cs"/>
          <w:rtl/>
        </w:rPr>
      </w:pPr>
      <w:r w:rsidRPr="00911ECB">
        <w:rPr>
          <w:rFonts w:cs="David" w:hint="cs"/>
          <w:rtl/>
        </w:rPr>
        <w:tab/>
        <w:t xml:space="preserve"> לשנתיים. </w:t>
      </w:r>
    </w:p>
    <w:p w14:paraId="4C153F81" w14:textId="77777777" w:rsidR="00911ECB" w:rsidRPr="00911ECB" w:rsidRDefault="00911ECB" w:rsidP="00911ECB">
      <w:pPr>
        <w:bidi/>
        <w:rPr>
          <w:rFonts w:cs="David" w:hint="cs"/>
          <w:rtl/>
        </w:rPr>
      </w:pPr>
    </w:p>
    <w:p w14:paraId="66321F56" w14:textId="77777777" w:rsidR="00911ECB" w:rsidRPr="00911ECB" w:rsidRDefault="00911ECB" w:rsidP="00911ECB">
      <w:pPr>
        <w:bidi/>
        <w:rPr>
          <w:rFonts w:cs="David" w:hint="cs"/>
          <w:rtl/>
        </w:rPr>
      </w:pPr>
      <w:r w:rsidRPr="00911ECB">
        <w:rPr>
          <w:rFonts w:cs="David" w:hint="cs"/>
          <w:u w:val="single"/>
          <w:rtl/>
        </w:rPr>
        <w:t>היו"ר רוחמה אברהם:</w:t>
      </w:r>
    </w:p>
    <w:p w14:paraId="2BE92087" w14:textId="77777777" w:rsidR="00911ECB" w:rsidRPr="00911ECB" w:rsidRDefault="00911ECB" w:rsidP="00911ECB">
      <w:pPr>
        <w:bidi/>
        <w:rPr>
          <w:rFonts w:cs="David" w:hint="cs"/>
          <w:rtl/>
        </w:rPr>
      </w:pPr>
    </w:p>
    <w:p w14:paraId="29919F4E" w14:textId="77777777" w:rsidR="00911ECB" w:rsidRPr="00911ECB" w:rsidRDefault="00911ECB" w:rsidP="00911ECB">
      <w:pPr>
        <w:bidi/>
        <w:rPr>
          <w:rFonts w:cs="David" w:hint="cs"/>
          <w:rtl/>
        </w:rPr>
      </w:pPr>
      <w:r w:rsidRPr="00911ECB">
        <w:rPr>
          <w:rFonts w:cs="David" w:hint="cs"/>
          <w:rtl/>
        </w:rPr>
        <w:tab/>
        <w:t xml:space="preserve"> גדעון, לא היית כאן כשהצגתי את הנתונים. </w:t>
      </w:r>
    </w:p>
    <w:p w14:paraId="52993905" w14:textId="77777777" w:rsidR="00911ECB" w:rsidRPr="00911ECB" w:rsidRDefault="00911ECB" w:rsidP="00911ECB">
      <w:pPr>
        <w:bidi/>
        <w:rPr>
          <w:rFonts w:cs="David" w:hint="cs"/>
          <w:rtl/>
        </w:rPr>
      </w:pPr>
    </w:p>
    <w:p w14:paraId="5B2D4BCF" w14:textId="77777777" w:rsidR="00911ECB" w:rsidRPr="00911ECB" w:rsidRDefault="00911ECB" w:rsidP="00911ECB">
      <w:pPr>
        <w:pStyle w:val="Heading5"/>
        <w:jc w:val="left"/>
        <w:rPr>
          <w:rFonts w:hint="cs"/>
          <w:rtl/>
        </w:rPr>
      </w:pPr>
      <w:r w:rsidRPr="00911ECB">
        <w:rPr>
          <w:rFonts w:hint="cs"/>
          <w:u w:val="single"/>
          <w:rtl/>
        </w:rPr>
        <w:t>יצחק גלנטי:</w:t>
      </w:r>
    </w:p>
    <w:p w14:paraId="73C2199D" w14:textId="77777777" w:rsidR="00911ECB" w:rsidRPr="00911ECB" w:rsidRDefault="00911ECB" w:rsidP="00911ECB">
      <w:pPr>
        <w:pStyle w:val="Heading5"/>
        <w:jc w:val="left"/>
        <w:rPr>
          <w:rFonts w:hint="cs"/>
          <w:rtl/>
        </w:rPr>
      </w:pPr>
    </w:p>
    <w:p w14:paraId="785D9EEF" w14:textId="77777777" w:rsidR="00911ECB" w:rsidRPr="00911ECB" w:rsidRDefault="00911ECB" w:rsidP="00911ECB">
      <w:pPr>
        <w:bidi/>
        <w:rPr>
          <w:rFonts w:cs="David" w:hint="cs"/>
          <w:rtl/>
        </w:rPr>
      </w:pPr>
      <w:r w:rsidRPr="00911ECB">
        <w:rPr>
          <w:rFonts w:cs="David" w:hint="cs"/>
          <w:rtl/>
        </w:rPr>
        <w:tab/>
        <w:t xml:space="preserve"> גם כך מדובר כבר על 600 הצעות חוק לשנה. </w:t>
      </w:r>
    </w:p>
    <w:p w14:paraId="3AA71D40" w14:textId="77777777" w:rsidR="00911ECB" w:rsidRPr="00911ECB" w:rsidRDefault="00911ECB" w:rsidP="00911ECB">
      <w:pPr>
        <w:bidi/>
        <w:rPr>
          <w:rFonts w:cs="David" w:hint="cs"/>
          <w:rtl/>
        </w:rPr>
      </w:pPr>
    </w:p>
    <w:p w14:paraId="381A05C7" w14:textId="77777777" w:rsidR="00911ECB" w:rsidRPr="00911ECB" w:rsidRDefault="00911ECB" w:rsidP="00911ECB">
      <w:pPr>
        <w:bidi/>
        <w:rPr>
          <w:rFonts w:cs="David" w:hint="cs"/>
          <w:u w:val="single"/>
          <w:rtl/>
        </w:rPr>
      </w:pPr>
      <w:r w:rsidRPr="00911ECB">
        <w:rPr>
          <w:rFonts w:cs="David" w:hint="cs"/>
          <w:u w:val="single"/>
          <w:rtl/>
        </w:rPr>
        <w:t>גדעון סער:</w:t>
      </w:r>
    </w:p>
    <w:p w14:paraId="595C81DA" w14:textId="77777777" w:rsidR="00911ECB" w:rsidRPr="00911ECB" w:rsidRDefault="00911ECB" w:rsidP="00911ECB">
      <w:pPr>
        <w:bidi/>
        <w:rPr>
          <w:rFonts w:cs="David" w:hint="cs"/>
          <w:u w:val="single"/>
          <w:rtl/>
        </w:rPr>
      </w:pPr>
    </w:p>
    <w:p w14:paraId="4CEE6AE0" w14:textId="77777777" w:rsidR="00911ECB" w:rsidRPr="00911ECB" w:rsidRDefault="00911ECB" w:rsidP="00911ECB">
      <w:pPr>
        <w:bidi/>
        <w:rPr>
          <w:rFonts w:cs="David" w:hint="cs"/>
          <w:rtl/>
        </w:rPr>
      </w:pPr>
      <w:r w:rsidRPr="00911ECB">
        <w:rPr>
          <w:rFonts w:cs="David" w:hint="cs"/>
          <w:rtl/>
        </w:rPr>
        <w:tab/>
        <w:t xml:space="preserve"> שרים לא מגישים ויושב ראש הכנסת לא מגיש. </w:t>
      </w:r>
    </w:p>
    <w:p w14:paraId="7186F5AE" w14:textId="77777777" w:rsidR="00911ECB" w:rsidRPr="00911ECB" w:rsidRDefault="00911ECB" w:rsidP="00911ECB">
      <w:pPr>
        <w:bidi/>
        <w:rPr>
          <w:rFonts w:cs="David" w:hint="cs"/>
          <w:rtl/>
        </w:rPr>
      </w:pPr>
    </w:p>
    <w:p w14:paraId="618BFA09" w14:textId="77777777" w:rsidR="00911ECB" w:rsidRPr="00911ECB" w:rsidRDefault="00911ECB" w:rsidP="00911ECB">
      <w:pPr>
        <w:pStyle w:val="Heading5"/>
        <w:jc w:val="left"/>
        <w:rPr>
          <w:rFonts w:hint="cs"/>
          <w:rtl/>
        </w:rPr>
      </w:pPr>
      <w:r w:rsidRPr="00911ECB">
        <w:rPr>
          <w:rFonts w:hint="cs"/>
          <w:u w:val="single"/>
          <w:rtl/>
        </w:rPr>
        <w:t>יצחק גלנטי:</w:t>
      </w:r>
    </w:p>
    <w:p w14:paraId="520425C7" w14:textId="77777777" w:rsidR="00911ECB" w:rsidRPr="00911ECB" w:rsidRDefault="00911ECB" w:rsidP="00911ECB">
      <w:pPr>
        <w:pStyle w:val="Heading5"/>
        <w:jc w:val="left"/>
        <w:rPr>
          <w:rFonts w:hint="cs"/>
          <w:rtl/>
        </w:rPr>
      </w:pPr>
    </w:p>
    <w:p w14:paraId="042A1C76" w14:textId="77777777" w:rsidR="00911ECB" w:rsidRPr="00911ECB" w:rsidRDefault="00911ECB" w:rsidP="00911ECB">
      <w:pPr>
        <w:bidi/>
        <w:rPr>
          <w:rFonts w:cs="David" w:hint="cs"/>
          <w:rtl/>
        </w:rPr>
      </w:pPr>
      <w:r w:rsidRPr="00911ECB">
        <w:rPr>
          <w:rFonts w:cs="David" w:hint="cs"/>
          <w:rtl/>
        </w:rPr>
        <w:tab/>
        <w:t xml:space="preserve"> הוצגו נתונים - בכנסת הארבע-עשרה התקבלו בסך </w:t>
      </w:r>
      <w:proofErr w:type="spellStart"/>
      <w:r w:rsidRPr="00911ECB">
        <w:rPr>
          <w:rFonts w:cs="David" w:hint="cs"/>
          <w:rtl/>
        </w:rPr>
        <w:t>הכל</w:t>
      </w:r>
      <w:proofErr w:type="spellEnd"/>
      <w:r w:rsidRPr="00911ECB">
        <w:rPr>
          <w:rFonts w:cs="David" w:hint="cs"/>
          <w:rtl/>
        </w:rPr>
        <w:t xml:space="preserve"> 138 הצעות חוק. </w:t>
      </w:r>
    </w:p>
    <w:p w14:paraId="5E929430" w14:textId="77777777" w:rsidR="00911ECB" w:rsidRPr="00911ECB" w:rsidRDefault="00911ECB" w:rsidP="00911ECB">
      <w:pPr>
        <w:bidi/>
        <w:rPr>
          <w:rFonts w:cs="David" w:hint="cs"/>
          <w:rtl/>
        </w:rPr>
      </w:pPr>
    </w:p>
    <w:p w14:paraId="384BCD8E" w14:textId="77777777" w:rsidR="00911ECB" w:rsidRPr="00911ECB" w:rsidRDefault="00911ECB" w:rsidP="00911ECB">
      <w:pPr>
        <w:bidi/>
        <w:rPr>
          <w:rFonts w:cs="David" w:hint="cs"/>
          <w:u w:val="single"/>
          <w:rtl/>
        </w:rPr>
      </w:pPr>
      <w:r w:rsidRPr="00911ECB">
        <w:rPr>
          <w:rFonts w:cs="David" w:hint="cs"/>
          <w:u w:val="single"/>
          <w:rtl/>
        </w:rPr>
        <w:t>גדעון סער:</w:t>
      </w:r>
    </w:p>
    <w:p w14:paraId="4F198B70" w14:textId="77777777" w:rsidR="00911ECB" w:rsidRPr="00911ECB" w:rsidRDefault="00911ECB" w:rsidP="00911ECB">
      <w:pPr>
        <w:bidi/>
        <w:rPr>
          <w:rFonts w:cs="David" w:hint="cs"/>
          <w:u w:val="single"/>
          <w:rtl/>
        </w:rPr>
      </w:pPr>
    </w:p>
    <w:p w14:paraId="22073323" w14:textId="77777777" w:rsidR="00911ECB" w:rsidRPr="00911ECB" w:rsidRDefault="00911ECB" w:rsidP="00911ECB">
      <w:pPr>
        <w:bidi/>
        <w:rPr>
          <w:rFonts w:cs="David" w:hint="cs"/>
          <w:rtl/>
        </w:rPr>
      </w:pPr>
      <w:r w:rsidRPr="00911ECB">
        <w:rPr>
          <w:rFonts w:cs="David" w:hint="cs"/>
          <w:rtl/>
        </w:rPr>
        <w:tab/>
        <w:t xml:space="preserve"> תראה של מי, איך זה מתפלג. </w:t>
      </w:r>
    </w:p>
    <w:p w14:paraId="09418B54" w14:textId="77777777" w:rsidR="00911ECB" w:rsidRPr="00911ECB" w:rsidRDefault="00911ECB" w:rsidP="00911ECB">
      <w:pPr>
        <w:bidi/>
        <w:rPr>
          <w:rFonts w:cs="David" w:hint="cs"/>
          <w:rtl/>
        </w:rPr>
      </w:pPr>
    </w:p>
    <w:p w14:paraId="328ABF2D" w14:textId="77777777" w:rsidR="00911ECB" w:rsidRPr="00911ECB" w:rsidRDefault="00911ECB" w:rsidP="00911ECB">
      <w:pPr>
        <w:bidi/>
        <w:rPr>
          <w:rFonts w:cs="David" w:hint="cs"/>
          <w:rtl/>
        </w:rPr>
      </w:pPr>
      <w:r w:rsidRPr="00911ECB">
        <w:rPr>
          <w:rFonts w:cs="David" w:hint="cs"/>
          <w:u w:val="single"/>
          <w:rtl/>
        </w:rPr>
        <w:t>היו"ר רוחמה אברהם:</w:t>
      </w:r>
    </w:p>
    <w:p w14:paraId="0FD4FAE4" w14:textId="77777777" w:rsidR="00911ECB" w:rsidRPr="00911ECB" w:rsidRDefault="00911ECB" w:rsidP="00911ECB">
      <w:pPr>
        <w:bidi/>
        <w:rPr>
          <w:rFonts w:cs="David" w:hint="cs"/>
          <w:rtl/>
        </w:rPr>
      </w:pPr>
    </w:p>
    <w:p w14:paraId="78A9B2A0" w14:textId="77777777" w:rsidR="00911ECB" w:rsidRPr="00911ECB" w:rsidRDefault="00911ECB" w:rsidP="00911ECB">
      <w:pPr>
        <w:bidi/>
        <w:rPr>
          <w:rFonts w:cs="David" w:hint="cs"/>
          <w:rtl/>
        </w:rPr>
      </w:pPr>
      <w:r w:rsidRPr="00911ECB">
        <w:rPr>
          <w:rFonts w:cs="David" w:hint="cs"/>
          <w:rtl/>
        </w:rPr>
        <w:tab/>
        <w:t xml:space="preserve"> זה לא משנה. </w:t>
      </w:r>
    </w:p>
    <w:p w14:paraId="21368E00" w14:textId="77777777" w:rsidR="00911ECB" w:rsidRPr="00911ECB" w:rsidRDefault="00911ECB" w:rsidP="00911ECB">
      <w:pPr>
        <w:bidi/>
        <w:rPr>
          <w:rFonts w:cs="David" w:hint="cs"/>
          <w:rtl/>
        </w:rPr>
      </w:pPr>
    </w:p>
    <w:p w14:paraId="44F262CD" w14:textId="77777777" w:rsidR="00911ECB" w:rsidRPr="00911ECB" w:rsidRDefault="00911ECB" w:rsidP="00911ECB">
      <w:pPr>
        <w:bidi/>
        <w:rPr>
          <w:rFonts w:cs="David" w:hint="cs"/>
          <w:u w:val="single"/>
          <w:rtl/>
        </w:rPr>
      </w:pPr>
      <w:r w:rsidRPr="00911ECB">
        <w:rPr>
          <w:rFonts w:cs="David" w:hint="cs"/>
          <w:u w:val="single"/>
          <w:rtl/>
        </w:rPr>
        <w:t>גדעון סער:</w:t>
      </w:r>
    </w:p>
    <w:p w14:paraId="21C53348" w14:textId="77777777" w:rsidR="00911ECB" w:rsidRPr="00911ECB" w:rsidRDefault="00911ECB" w:rsidP="00911ECB">
      <w:pPr>
        <w:bidi/>
        <w:rPr>
          <w:rFonts w:cs="David" w:hint="cs"/>
          <w:u w:val="single"/>
          <w:rtl/>
        </w:rPr>
      </w:pPr>
    </w:p>
    <w:p w14:paraId="254D1EB6" w14:textId="77777777" w:rsidR="00911ECB" w:rsidRPr="00911ECB" w:rsidRDefault="00911ECB" w:rsidP="00911ECB">
      <w:pPr>
        <w:bidi/>
        <w:rPr>
          <w:rFonts w:cs="David" w:hint="cs"/>
          <w:rtl/>
        </w:rPr>
      </w:pPr>
      <w:r w:rsidRPr="00911ECB">
        <w:rPr>
          <w:rFonts w:cs="David" w:hint="cs"/>
          <w:rtl/>
        </w:rPr>
        <w:tab/>
        <w:t xml:space="preserve"> בוודאי שזה חשוב. </w:t>
      </w:r>
    </w:p>
    <w:p w14:paraId="1A9FDF85" w14:textId="77777777" w:rsidR="00911ECB" w:rsidRPr="00911ECB" w:rsidRDefault="00911ECB" w:rsidP="00911ECB">
      <w:pPr>
        <w:bidi/>
        <w:rPr>
          <w:rFonts w:cs="David" w:hint="cs"/>
          <w:rtl/>
        </w:rPr>
      </w:pPr>
    </w:p>
    <w:p w14:paraId="024EBC06" w14:textId="77777777" w:rsidR="00911ECB" w:rsidRPr="00911ECB" w:rsidRDefault="00911ECB" w:rsidP="00911ECB">
      <w:pPr>
        <w:pStyle w:val="Heading5"/>
        <w:jc w:val="left"/>
        <w:rPr>
          <w:rFonts w:hint="cs"/>
          <w:rtl/>
        </w:rPr>
      </w:pPr>
      <w:r w:rsidRPr="00911ECB">
        <w:rPr>
          <w:rFonts w:hint="cs"/>
          <w:u w:val="single"/>
          <w:rtl/>
        </w:rPr>
        <w:t>יצחק גלנטי:</w:t>
      </w:r>
    </w:p>
    <w:p w14:paraId="218FE954" w14:textId="77777777" w:rsidR="00911ECB" w:rsidRPr="00911ECB" w:rsidRDefault="00911ECB" w:rsidP="00911ECB">
      <w:pPr>
        <w:pStyle w:val="Heading5"/>
        <w:jc w:val="left"/>
        <w:rPr>
          <w:rFonts w:hint="cs"/>
          <w:rtl/>
        </w:rPr>
      </w:pPr>
    </w:p>
    <w:p w14:paraId="28F7095F" w14:textId="77777777" w:rsidR="00911ECB" w:rsidRPr="00911ECB" w:rsidRDefault="00911ECB" w:rsidP="00911ECB">
      <w:pPr>
        <w:bidi/>
        <w:rPr>
          <w:rFonts w:cs="David" w:hint="cs"/>
          <w:rtl/>
        </w:rPr>
      </w:pPr>
      <w:r w:rsidRPr="00911ECB">
        <w:rPr>
          <w:rFonts w:cs="David" w:hint="cs"/>
          <w:rtl/>
        </w:rPr>
        <w:tab/>
        <w:t xml:space="preserve"> בכנסת החמש-עשרה התקבלו 235 הצעות ובכנסת השש-עשרה התקבלו 199 הצעות. </w:t>
      </w:r>
    </w:p>
    <w:p w14:paraId="282F416D" w14:textId="77777777" w:rsidR="00911ECB" w:rsidRPr="00911ECB" w:rsidRDefault="00911ECB" w:rsidP="00911ECB">
      <w:pPr>
        <w:bidi/>
        <w:rPr>
          <w:rFonts w:cs="David" w:hint="cs"/>
          <w:rtl/>
        </w:rPr>
      </w:pPr>
    </w:p>
    <w:p w14:paraId="37EDCA1D" w14:textId="77777777" w:rsidR="00911ECB" w:rsidRPr="00911ECB" w:rsidRDefault="00911ECB" w:rsidP="00911ECB">
      <w:pPr>
        <w:bidi/>
        <w:rPr>
          <w:rFonts w:cs="David" w:hint="cs"/>
          <w:u w:val="single"/>
          <w:rtl/>
        </w:rPr>
      </w:pPr>
      <w:r w:rsidRPr="00911ECB">
        <w:rPr>
          <w:rFonts w:cs="David" w:hint="cs"/>
          <w:u w:val="single"/>
          <w:rtl/>
        </w:rPr>
        <w:t>גדעון סער:</w:t>
      </w:r>
    </w:p>
    <w:p w14:paraId="386F9A5F" w14:textId="77777777" w:rsidR="00911ECB" w:rsidRPr="00911ECB" w:rsidRDefault="00911ECB" w:rsidP="00911ECB">
      <w:pPr>
        <w:bidi/>
        <w:rPr>
          <w:rFonts w:cs="David" w:hint="cs"/>
          <w:u w:val="single"/>
          <w:rtl/>
        </w:rPr>
      </w:pPr>
    </w:p>
    <w:p w14:paraId="2C81EE34" w14:textId="77777777" w:rsidR="00911ECB" w:rsidRPr="00911ECB" w:rsidRDefault="00911ECB" w:rsidP="00911ECB">
      <w:pPr>
        <w:bidi/>
        <w:rPr>
          <w:rFonts w:cs="David" w:hint="cs"/>
          <w:rtl/>
        </w:rPr>
      </w:pPr>
      <w:r w:rsidRPr="00911ECB">
        <w:rPr>
          <w:rFonts w:cs="David" w:hint="cs"/>
          <w:rtl/>
        </w:rPr>
        <w:tab/>
        <w:t xml:space="preserve"> אתה לא סופר כמה עברו בקריאה ראשונה. </w:t>
      </w:r>
    </w:p>
    <w:p w14:paraId="0F9C0381" w14:textId="77777777" w:rsidR="00911ECB" w:rsidRPr="00911ECB" w:rsidRDefault="00911ECB" w:rsidP="00911ECB">
      <w:pPr>
        <w:bidi/>
        <w:rPr>
          <w:rFonts w:cs="David" w:hint="cs"/>
          <w:rtl/>
        </w:rPr>
      </w:pPr>
    </w:p>
    <w:p w14:paraId="6F3F31B2" w14:textId="77777777" w:rsidR="00911ECB" w:rsidRPr="00911ECB" w:rsidRDefault="00911ECB" w:rsidP="00911ECB">
      <w:pPr>
        <w:bidi/>
        <w:rPr>
          <w:rFonts w:cs="David" w:hint="cs"/>
          <w:rtl/>
        </w:rPr>
      </w:pPr>
      <w:r w:rsidRPr="00911ECB">
        <w:rPr>
          <w:rFonts w:cs="David" w:hint="cs"/>
          <w:u w:val="single"/>
          <w:rtl/>
        </w:rPr>
        <w:t>היו"ר רוחמה אברהם:</w:t>
      </w:r>
    </w:p>
    <w:p w14:paraId="66625E97" w14:textId="77777777" w:rsidR="00911ECB" w:rsidRPr="00911ECB" w:rsidRDefault="00911ECB" w:rsidP="00911ECB">
      <w:pPr>
        <w:bidi/>
        <w:rPr>
          <w:rFonts w:cs="David" w:hint="cs"/>
          <w:rtl/>
        </w:rPr>
      </w:pPr>
    </w:p>
    <w:p w14:paraId="66D3BA78" w14:textId="77777777" w:rsidR="00911ECB" w:rsidRPr="00911ECB" w:rsidRDefault="00911ECB" w:rsidP="00911ECB">
      <w:pPr>
        <w:bidi/>
        <w:rPr>
          <w:rFonts w:cs="David" w:hint="cs"/>
          <w:rtl/>
        </w:rPr>
      </w:pPr>
      <w:r w:rsidRPr="00911ECB">
        <w:rPr>
          <w:rFonts w:cs="David" w:hint="cs"/>
          <w:rtl/>
        </w:rPr>
        <w:tab/>
        <w:t xml:space="preserve"> בכנסת הארבע-עשרה הוגשו 2,675 הצעות חוק, עלו לדיון מוקדם 605 הצעות והתקבלו 138 חוקים. בכנסת החמש-עשרה הוגשו 4,234 הצעות חוק, 913 הצעות עלו לדיון מוקדם ובסופו של דבר התקבלו 235 חוקים. מסך כל ההצעות שמועלות אנחנו מדברים על 20% שעולות לדיון מוקדם </w:t>
      </w:r>
      <w:proofErr w:type="spellStart"/>
      <w:r w:rsidRPr="00911ECB">
        <w:rPr>
          <w:rFonts w:cs="David" w:hint="cs"/>
          <w:rtl/>
        </w:rPr>
        <w:t>וכ</w:t>
      </w:r>
      <w:proofErr w:type="spellEnd"/>
      <w:r w:rsidRPr="00911ECB">
        <w:rPr>
          <w:rFonts w:cs="David" w:hint="cs"/>
          <w:rtl/>
        </w:rPr>
        <w:t xml:space="preserve">-5% מהצעות החוק מגיעות לספר החוקים של מדינת ישראל. אם 20% מההצעות עולות לדיון מוקדם, נלך על 30%, 40% הצעות שיניחו. </w:t>
      </w:r>
    </w:p>
    <w:p w14:paraId="63A571D9" w14:textId="77777777" w:rsidR="00911ECB" w:rsidRPr="00911ECB" w:rsidRDefault="00911ECB" w:rsidP="00911ECB">
      <w:pPr>
        <w:bidi/>
        <w:rPr>
          <w:rFonts w:cs="David" w:hint="cs"/>
          <w:rtl/>
        </w:rPr>
      </w:pPr>
    </w:p>
    <w:p w14:paraId="5D0D6D05" w14:textId="77777777" w:rsidR="00911ECB" w:rsidRPr="00911ECB" w:rsidRDefault="00911ECB" w:rsidP="00911ECB">
      <w:pPr>
        <w:pStyle w:val="Heading5"/>
        <w:jc w:val="left"/>
        <w:rPr>
          <w:rFonts w:hint="cs"/>
          <w:rtl/>
        </w:rPr>
      </w:pPr>
      <w:r w:rsidRPr="00911ECB">
        <w:rPr>
          <w:rFonts w:hint="cs"/>
          <w:u w:val="single"/>
          <w:rtl/>
        </w:rPr>
        <w:t>יצחק גלנטי:</w:t>
      </w:r>
    </w:p>
    <w:p w14:paraId="671C34D4" w14:textId="77777777" w:rsidR="00911ECB" w:rsidRPr="00911ECB" w:rsidRDefault="00911ECB" w:rsidP="00911ECB">
      <w:pPr>
        <w:pStyle w:val="Heading5"/>
        <w:jc w:val="left"/>
        <w:rPr>
          <w:rFonts w:hint="cs"/>
          <w:rtl/>
        </w:rPr>
      </w:pPr>
    </w:p>
    <w:p w14:paraId="402384F4" w14:textId="77777777" w:rsidR="00911ECB" w:rsidRPr="00911ECB" w:rsidRDefault="00911ECB" w:rsidP="00911ECB">
      <w:pPr>
        <w:bidi/>
        <w:rPr>
          <w:rFonts w:cs="David" w:hint="cs"/>
          <w:rtl/>
        </w:rPr>
      </w:pPr>
      <w:r w:rsidRPr="00911ECB">
        <w:rPr>
          <w:rFonts w:cs="David" w:hint="cs"/>
          <w:rtl/>
        </w:rPr>
        <w:tab/>
        <w:t xml:space="preserve"> זה אומר ש-95% מההצעות האלה הן סתם. </w:t>
      </w:r>
    </w:p>
    <w:p w14:paraId="2DB0599C" w14:textId="77777777" w:rsidR="00911ECB" w:rsidRPr="00911ECB" w:rsidRDefault="00911ECB" w:rsidP="00911ECB">
      <w:pPr>
        <w:bidi/>
        <w:rPr>
          <w:rFonts w:cs="David" w:hint="cs"/>
          <w:rtl/>
        </w:rPr>
      </w:pPr>
    </w:p>
    <w:p w14:paraId="616A8EC3" w14:textId="77777777" w:rsidR="00911ECB" w:rsidRPr="00911ECB" w:rsidRDefault="00911ECB" w:rsidP="00911ECB">
      <w:pPr>
        <w:bidi/>
        <w:rPr>
          <w:rFonts w:cs="David" w:hint="cs"/>
          <w:u w:val="single"/>
          <w:rtl/>
        </w:rPr>
      </w:pPr>
      <w:r w:rsidRPr="00911ECB">
        <w:rPr>
          <w:rFonts w:cs="David" w:hint="cs"/>
          <w:u w:val="single"/>
          <w:rtl/>
        </w:rPr>
        <w:t>גדעון סער:</w:t>
      </w:r>
    </w:p>
    <w:p w14:paraId="4FF3A78E" w14:textId="77777777" w:rsidR="00911ECB" w:rsidRPr="00911ECB" w:rsidRDefault="00911ECB" w:rsidP="00911ECB">
      <w:pPr>
        <w:bidi/>
        <w:rPr>
          <w:rFonts w:cs="David" w:hint="cs"/>
          <w:u w:val="single"/>
          <w:rtl/>
        </w:rPr>
      </w:pPr>
    </w:p>
    <w:p w14:paraId="516FCED2" w14:textId="77777777" w:rsidR="00911ECB" w:rsidRPr="00911ECB" w:rsidRDefault="00911ECB" w:rsidP="00911ECB">
      <w:pPr>
        <w:bidi/>
        <w:rPr>
          <w:rFonts w:cs="David" w:hint="cs"/>
          <w:rtl/>
        </w:rPr>
      </w:pPr>
      <w:r w:rsidRPr="00911ECB">
        <w:rPr>
          <w:rFonts w:cs="David" w:hint="cs"/>
          <w:rtl/>
        </w:rPr>
        <w:tab/>
        <w:t xml:space="preserve"> מה זה סתם? אין לי רוב וזה לא עובר. </w:t>
      </w:r>
    </w:p>
    <w:p w14:paraId="495E3F21" w14:textId="77777777" w:rsidR="00911ECB" w:rsidRPr="00911ECB" w:rsidRDefault="00911ECB" w:rsidP="00911ECB">
      <w:pPr>
        <w:bidi/>
        <w:rPr>
          <w:rFonts w:cs="David" w:hint="cs"/>
          <w:rtl/>
        </w:rPr>
      </w:pPr>
    </w:p>
    <w:p w14:paraId="3FA8C3F5" w14:textId="77777777" w:rsidR="00911ECB" w:rsidRPr="00911ECB" w:rsidRDefault="00911ECB" w:rsidP="00911ECB">
      <w:pPr>
        <w:pStyle w:val="Heading5"/>
        <w:jc w:val="left"/>
        <w:rPr>
          <w:rFonts w:hint="cs"/>
          <w:rtl/>
        </w:rPr>
      </w:pPr>
      <w:r w:rsidRPr="00911ECB">
        <w:rPr>
          <w:rFonts w:hint="cs"/>
          <w:u w:val="single"/>
          <w:rtl/>
        </w:rPr>
        <w:t>יצחק גלנטי:</w:t>
      </w:r>
    </w:p>
    <w:p w14:paraId="48726838" w14:textId="77777777" w:rsidR="00911ECB" w:rsidRPr="00911ECB" w:rsidRDefault="00911ECB" w:rsidP="00911ECB">
      <w:pPr>
        <w:pStyle w:val="Heading5"/>
        <w:jc w:val="left"/>
        <w:rPr>
          <w:rFonts w:hint="cs"/>
          <w:rtl/>
        </w:rPr>
      </w:pPr>
    </w:p>
    <w:p w14:paraId="6814FA7E" w14:textId="77777777" w:rsidR="00911ECB" w:rsidRPr="00911ECB" w:rsidRDefault="00911ECB" w:rsidP="00911ECB">
      <w:pPr>
        <w:bidi/>
        <w:rPr>
          <w:rFonts w:cs="David" w:hint="cs"/>
          <w:rtl/>
        </w:rPr>
      </w:pPr>
      <w:r w:rsidRPr="00911ECB">
        <w:rPr>
          <w:rFonts w:cs="David" w:hint="cs"/>
          <w:rtl/>
        </w:rPr>
        <w:tab/>
        <w:t xml:space="preserve"> מכאן שגם 600 הצעות חוק לקדנציה הן הרבה מעל ומעבר לאותו מקסימום שהיה בעבר, ומגיע ל-235 הצעות שעברו. המון זמן של חברי כנסת, של ועדות, של מליאה הולך לאיבוד. זה לא נמדד רק בניירת אלא גם בזמן והזמן הזה, לדעתי, יקר הרבה יותר מהניירות. אין לי ספק שאם יותר חברי כנסת יתפנו מהדברת שקיימת בוועדות, הם יהיו יותר במליאה. </w:t>
      </w:r>
    </w:p>
    <w:p w14:paraId="07DA9EED" w14:textId="77777777" w:rsidR="00911ECB" w:rsidRPr="00911ECB" w:rsidRDefault="00911ECB" w:rsidP="00911ECB">
      <w:pPr>
        <w:bidi/>
        <w:rPr>
          <w:rFonts w:cs="David" w:hint="cs"/>
          <w:rtl/>
        </w:rPr>
      </w:pPr>
    </w:p>
    <w:p w14:paraId="690F93D5" w14:textId="77777777" w:rsidR="00911ECB" w:rsidRPr="00911ECB" w:rsidRDefault="00911ECB" w:rsidP="00911ECB">
      <w:pPr>
        <w:bidi/>
        <w:rPr>
          <w:rFonts w:cs="David" w:hint="cs"/>
          <w:u w:val="single"/>
          <w:rtl/>
        </w:rPr>
      </w:pPr>
      <w:r w:rsidRPr="00911ECB">
        <w:rPr>
          <w:rFonts w:cs="David" w:hint="cs"/>
          <w:u w:val="single"/>
          <w:rtl/>
        </w:rPr>
        <w:t>גדעון סער:</w:t>
      </w:r>
    </w:p>
    <w:p w14:paraId="15A732E4" w14:textId="77777777" w:rsidR="00911ECB" w:rsidRPr="00911ECB" w:rsidRDefault="00911ECB" w:rsidP="00911ECB">
      <w:pPr>
        <w:bidi/>
        <w:rPr>
          <w:rFonts w:cs="David" w:hint="cs"/>
          <w:u w:val="single"/>
          <w:rtl/>
        </w:rPr>
      </w:pPr>
    </w:p>
    <w:p w14:paraId="4A580681" w14:textId="77777777" w:rsidR="00911ECB" w:rsidRPr="00911ECB" w:rsidRDefault="00911ECB" w:rsidP="00911ECB">
      <w:pPr>
        <w:bidi/>
        <w:rPr>
          <w:rFonts w:cs="David" w:hint="cs"/>
          <w:rtl/>
        </w:rPr>
      </w:pPr>
      <w:r w:rsidRPr="00911ECB">
        <w:rPr>
          <w:rFonts w:cs="David" w:hint="cs"/>
          <w:rtl/>
        </w:rPr>
        <w:tab/>
        <w:t xml:space="preserve"> הגישה פה היא להגביל את הצעות החוק, להגביל את ההצעות הדחופות, להגביל את הצעות אי האמון ולהגביל את השאילתות. </w:t>
      </w:r>
    </w:p>
    <w:p w14:paraId="2DFE6D1D" w14:textId="77777777" w:rsidR="00911ECB" w:rsidRPr="00911ECB" w:rsidRDefault="00911ECB" w:rsidP="00911ECB">
      <w:pPr>
        <w:bidi/>
        <w:rPr>
          <w:rFonts w:cs="David" w:hint="cs"/>
          <w:rtl/>
        </w:rPr>
      </w:pPr>
    </w:p>
    <w:p w14:paraId="14ACBABE" w14:textId="77777777" w:rsidR="00911ECB" w:rsidRPr="00911ECB" w:rsidRDefault="00911ECB" w:rsidP="00911ECB">
      <w:pPr>
        <w:bidi/>
        <w:rPr>
          <w:rFonts w:cs="David" w:hint="cs"/>
          <w:rtl/>
        </w:rPr>
      </w:pPr>
      <w:r w:rsidRPr="00911ECB">
        <w:rPr>
          <w:rFonts w:cs="David" w:hint="cs"/>
          <w:u w:val="single"/>
          <w:rtl/>
        </w:rPr>
        <w:t>היו"ר רוחמה אברהם:</w:t>
      </w:r>
    </w:p>
    <w:p w14:paraId="4184D042" w14:textId="77777777" w:rsidR="00911ECB" w:rsidRPr="00911ECB" w:rsidRDefault="00911ECB" w:rsidP="00911ECB">
      <w:pPr>
        <w:bidi/>
        <w:rPr>
          <w:rFonts w:cs="David" w:hint="cs"/>
          <w:rtl/>
        </w:rPr>
      </w:pPr>
    </w:p>
    <w:p w14:paraId="1F364786" w14:textId="77777777" w:rsidR="00911ECB" w:rsidRPr="00911ECB" w:rsidRDefault="00911ECB" w:rsidP="00911ECB">
      <w:pPr>
        <w:bidi/>
        <w:rPr>
          <w:rFonts w:cs="David" w:hint="cs"/>
          <w:rtl/>
        </w:rPr>
      </w:pPr>
      <w:r w:rsidRPr="00911ECB">
        <w:rPr>
          <w:rFonts w:cs="David" w:hint="cs"/>
          <w:rtl/>
        </w:rPr>
        <w:tab/>
        <w:t xml:space="preserve"> זאת שמיעה סלקטיבית לחלוטין. </w:t>
      </w:r>
    </w:p>
    <w:p w14:paraId="0062A777" w14:textId="77777777" w:rsidR="00911ECB" w:rsidRPr="00911ECB" w:rsidRDefault="00911ECB" w:rsidP="00911ECB">
      <w:pPr>
        <w:bidi/>
        <w:rPr>
          <w:rFonts w:cs="David" w:hint="cs"/>
          <w:rtl/>
        </w:rPr>
      </w:pPr>
    </w:p>
    <w:p w14:paraId="63BF3427" w14:textId="77777777" w:rsidR="00911ECB" w:rsidRPr="00911ECB" w:rsidRDefault="00911ECB" w:rsidP="00911ECB">
      <w:pPr>
        <w:bidi/>
        <w:rPr>
          <w:rFonts w:cs="David" w:hint="cs"/>
          <w:rtl/>
        </w:rPr>
      </w:pPr>
      <w:r w:rsidRPr="00911ECB">
        <w:rPr>
          <w:rFonts w:cs="David" w:hint="cs"/>
          <w:u w:val="single"/>
          <w:rtl/>
        </w:rPr>
        <w:t>ראובן ריבלין:</w:t>
      </w:r>
    </w:p>
    <w:p w14:paraId="3940B7A7" w14:textId="77777777" w:rsidR="00911ECB" w:rsidRPr="00911ECB" w:rsidRDefault="00911ECB" w:rsidP="00911ECB">
      <w:pPr>
        <w:bidi/>
        <w:rPr>
          <w:rFonts w:cs="David" w:hint="cs"/>
          <w:rtl/>
        </w:rPr>
      </w:pPr>
    </w:p>
    <w:p w14:paraId="02D250B9" w14:textId="77777777" w:rsidR="00911ECB" w:rsidRPr="00911ECB" w:rsidRDefault="00911ECB" w:rsidP="00911ECB">
      <w:pPr>
        <w:bidi/>
        <w:rPr>
          <w:rFonts w:cs="David" w:hint="cs"/>
          <w:rtl/>
        </w:rPr>
      </w:pPr>
      <w:r w:rsidRPr="00911ECB">
        <w:rPr>
          <w:rFonts w:cs="David" w:hint="cs"/>
          <w:rtl/>
        </w:rPr>
        <w:tab/>
        <w:t xml:space="preserve"> יושבת ראש הכנסת הנכבדה, יושבת ראש הוועדה, אנחנו בכנסת השבע-עשרה ו-16 כנסות לפנינו הסתדרו עם התקנון. התקנון נוצר עם הגיון מסוים וצריך לשים לב להגיון לפני שמשנים אותו, אם כי שינויים וחידושים הם דברים חשובים ביותר בכל מערכת, בוודאי בכנסת נוכח כל הדברים החדשים שבאים אלינו. השקיפות בכנסת היום היא כזאת, שכל אדם רואה את הכנסת מסביב לשעון בכל רגע שירצה. </w:t>
      </w:r>
    </w:p>
    <w:p w14:paraId="596F6E85" w14:textId="77777777" w:rsidR="00911ECB" w:rsidRPr="00911ECB" w:rsidRDefault="00911ECB" w:rsidP="00911ECB">
      <w:pPr>
        <w:bidi/>
        <w:rPr>
          <w:rFonts w:cs="David" w:hint="cs"/>
          <w:rtl/>
        </w:rPr>
      </w:pPr>
    </w:p>
    <w:p w14:paraId="22EFCFB1" w14:textId="77777777" w:rsidR="00911ECB" w:rsidRPr="00911ECB" w:rsidRDefault="00911ECB" w:rsidP="00911ECB">
      <w:pPr>
        <w:bidi/>
        <w:rPr>
          <w:rFonts w:cs="David" w:hint="cs"/>
          <w:rtl/>
        </w:rPr>
      </w:pPr>
      <w:r w:rsidRPr="00911ECB">
        <w:rPr>
          <w:rFonts w:cs="David" w:hint="cs"/>
          <w:rtl/>
        </w:rPr>
        <w:tab/>
        <w:t xml:space="preserve">ברוב הדברים יש הגיון. פרלמנט הוא קודם כל מקום בו כל אדם שנשלח על ידי הציבור לומר את דברו. כבר הייתי עם אנשים שהיו בקואליציה, והם חשבו כפי שחושבת הקואליציה גם כאן. לאחר מכן הם היו באופוזיציה ואז הם יבואו ויילחמו נגד כל דבר שחושבים כאן, משום שיש הגיון בפרלמנט לאפשר לכולם להביע את דברם. </w:t>
      </w:r>
    </w:p>
    <w:p w14:paraId="64FF8EF1" w14:textId="77777777" w:rsidR="00911ECB" w:rsidRPr="00911ECB" w:rsidRDefault="00911ECB" w:rsidP="00911ECB">
      <w:pPr>
        <w:bidi/>
        <w:rPr>
          <w:rFonts w:cs="David" w:hint="cs"/>
          <w:rtl/>
        </w:rPr>
      </w:pPr>
    </w:p>
    <w:p w14:paraId="3B1BA4FE" w14:textId="77777777" w:rsidR="00911ECB" w:rsidRPr="00911ECB" w:rsidRDefault="00911ECB" w:rsidP="00911ECB">
      <w:pPr>
        <w:bidi/>
        <w:rPr>
          <w:rFonts w:cs="David" w:hint="cs"/>
          <w:rtl/>
        </w:rPr>
      </w:pPr>
      <w:r w:rsidRPr="00911ECB">
        <w:rPr>
          <w:rFonts w:cs="David" w:hint="cs"/>
          <w:u w:val="single"/>
          <w:rtl/>
        </w:rPr>
        <w:t>היו"ר רוחמה אברהם:</w:t>
      </w:r>
    </w:p>
    <w:p w14:paraId="2E957E44" w14:textId="77777777" w:rsidR="00911ECB" w:rsidRPr="00911ECB" w:rsidRDefault="00911ECB" w:rsidP="00911ECB">
      <w:pPr>
        <w:bidi/>
        <w:rPr>
          <w:rFonts w:cs="David" w:hint="cs"/>
          <w:rtl/>
        </w:rPr>
      </w:pPr>
    </w:p>
    <w:p w14:paraId="3819AFF3" w14:textId="77777777" w:rsidR="00911ECB" w:rsidRPr="00911ECB" w:rsidRDefault="00911ECB" w:rsidP="00911ECB">
      <w:pPr>
        <w:bidi/>
        <w:rPr>
          <w:rFonts w:cs="David" w:hint="cs"/>
          <w:rtl/>
        </w:rPr>
      </w:pPr>
      <w:r w:rsidRPr="00911ECB">
        <w:rPr>
          <w:rFonts w:cs="David" w:hint="cs"/>
          <w:rtl/>
        </w:rPr>
        <w:tab/>
        <w:t xml:space="preserve"> תן לקואליציה פי שלוש ולאופוזיציה פי שש. </w:t>
      </w:r>
    </w:p>
    <w:p w14:paraId="4C7FCE6D" w14:textId="77777777" w:rsidR="00911ECB" w:rsidRPr="00911ECB" w:rsidRDefault="00911ECB" w:rsidP="00911ECB">
      <w:pPr>
        <w:bidi/>
        <w:rPr>
          <w:rFonts w:cs="David" w:hint="cs"/>
          <w:rtl/>
        </w:rPr>
      </w:pPr>
    </w:p>
    <w:p w14:paraId="5E1EFA92" w14:textId="77777777" w:rsidR="00911ECB" w:rsidRPr="00911ECB" w:rsidRDefault="00911ECB" w:rsidP="00911ECB">
      <w:pPr>
        <w:bidi/>
        <w:rPr>
          <w:rFonts w:cs="David" w:hint="cs"/>
          <w:rtl/>
        </w:rPr>
      </w:pPr>
      <w:r w:rsidRPr="00911ECB">
        <w:rPr>
          <w:rFonts w:cs="David" w:hint="cs"/>
          <w:u w:val="single"/>
          <w:rtl/>
        </w:rPr>
        <w:t>ראובן ריבלין:</w:t>
      </w:r>
    </w:p>
    <w:p w14:paraId="657F9E1C" w14:textId="77777777" w:rsidR="00911ECB" w:rsidRPr="00911ECB" w:rsidRDefault="00911ECB" w:rsidP="00911ECB">
      <w:pPr>
        <w:bidi/>
        <w:rPr>
          <w:rFonts w:cs="David" w:hint="cs"/>
          <w:rtl/>
        </w:rPr>
      </w:pPr>
    </w:p>
    <w:p w14:paraId="6BE187AA" w14:textId="77777777" w:rsidR="00911ECB" w:rsidRPr="00911ECB" w:rsidRDefault="00911ECB" w:rsidP="00911ECB">
      <w:pPr>
        <w:bidi/>
        <w:rPr>
          <w:rFonts w:cs="David" w:hint="cs"/>
          <w:rtl/>
        </w:rPr>
      </w:pPr>
      <w:r w:rsidRPr="00911ECB">
        <w:rPr>
          <w:rFonts w:cs="David" w:hint="cs"/>
          <w:rtl/>
        </w:rPr>
        <w:tab/>
        <w:t xml:space="preserve"> כשהיינו בקואליציה היינו אומרים לחברינו בקואליציה אל תדברו, תקצרו. בשנות חברותי בכנסת במשך חמש כנסות הגשתי בעצמי כ-70 הצעות ובערך 47 מהם עברו קריאה ראשונה לפחות. בכנסת האחרונה היו אלופי חקיקה, שניים מהם לא נבחרו במפלגתם, אחד נבחר במפלגתו במקום הלפני אחרון ברשימה שנכנסה, כלומר אל תתפעלו מכך שבני אדם מפציצים. יש כאן שלושה חברי כנסת - דוד טל, זהבה </w:t>
      </w:r>
      <w:proofErr w:type="spellStart"/>
      <w:r w:rsidRPr="00911ECB">
        <w:rPr>
          <w:rFonts w:cs="David" w:hint="cs"/>
          <w:rtl/>
        </w:rPr>
        <w:t>גלאון</w:t>
      </w:r>
      <w:proofErr w:type="spellEnd"/>
      <w:r w:rsidRPr="00911ECB">
        <w:rPr>
          <w:rFonts w:cs="David" w:hint="cs"/>
          <w:rtl/>
        </w:rPr>
        <w:t xml:space="preserve"> ויואל חסון, שגם אם מהיום עד סיום הכנסת השבע-עשרה במשך חמישה ימים בשבוע נדון רק בהצעות החוק שלהם, בלי אף פגרה - שבת וחגים אני לא כולל - לא נספיק לדון בהן אפילו בשתי קריאות, לא בארבע קריאות. זה אמצעי ביטוי </w:t>
      </w:r>
      <w:proofErr w:type="spellStart"/>
      <w:r w:rsidRPr="00911ECB">
        <w:rPr>
          <w:rFonts w:cs="David" w:hint="cs"/>
          <w:rtl/>
        </w:rPr>
        <w:t>פרלמנטרי</w:t>
      </w:r>
      <w:proofErr w:type="spellEnd"/>
      <w:r w:rsidRPr="00911ECB">
        <w:rPr>
          <w:rFonts w:cs="David" w:hint="cs"/>
          <w:rtl/>
        </w:rPr>
        <w:t xml:space="preserve">. הצהרת חוק היא לא דבר פסול. יש חוקים שאנחנו מגישים על מנת שהממשלה תפיל, כדי לבוא ולומר - שימו אותנו בממשלה. אנחנו מגישים הצעות חוק כדי להראות לציבור כמה טעינו קודם וכמה נהיה טובים אחר כך. קראתי היום מאמר של שר האוצר על אמירה לגבי הצעת חוק של אחת מחברות הכנסת במפלגתו וברור לי שהוא לא היה אומר את זה כשהוא היה באופוזיציה. </w:t>
      </w:r>
    </w:p>
    <w:p w14:paraId="461E6963" w14:textId="77777777" w:rsidR="00911ECB" w:rsidRPr="00911ECB" w:rsidRDefault="00911ECB" w:rsidP="00911ECB">
      <w:pPr>
        <w:bidi/>
        <w:rPr>
          <w:rFonts w:cs="David" w:hint="cs"/>
          <w:rtl/>
        </w:rPr>
      </w:pPr>
    </w:p>
    <w:p w14:paraId="17BDD2B5" w14:textId="77777777" w:rsidR="00911ECB" w:rsidRPr="00911ECB" w:rsidRDefault="00911ECB" w:rsidP="00911ECB">
      <w:pPr>
        <w:bidi/>
        <w:rPr>
          <w:rFonts w:cs="David" w:hint="cs"/>
          <w:rtl/>
        </w:rPr>
      </w:pPr>
      <w:r w:rsidRPr="00911ECB">
        <w:rPr>
          <w:rFonts w:cs="David" w:hint="cs"/>
          <w:rtl/>
        </w:rPr>
        <w:tab/>
        <w:t xml:space="preserve">רבותי, יש חוקים בפרלמנט שבאים לשרת את הדמוקרטיה והם מטרידים כי הדמוקרטיה היא נודניקית. יש חוקים, ששמנו להם מחסום, כי אם אנחנו רוצים לעשות פיליבסטר, התקנון מאפשר את זה. אלא מה? יש סעיף חילוץ. בכל מקום יש סעיפי חילוץ כדי שכאשר מגזימים או מגדישים את הסאה, יכול הרוב לבוא ולומר: לא רק זכותי למשול אלא גם חובתי למשול ואל תבלבלו את המוח. יש ויסות. </w:t>
      </w:r>
    </w:p>
    <w:p w14:paraId="68493820" w14:textId="77777777" w:rsidR="00911ECB" w:rsidRPr="00911ECB" w:rsidRDefault="00911ECB" w:rsidP="00911ECB">
      <w:pPr>
        <w:bidi/>
        <w:rPr>
          <w:rFonts w:cs="David" w:hint="cs"/>
          <w:rtl/>
        </w:rPr>
      </w:pPr>
    </w:p>
    <w:p w14:paraId="5BFB23AD" w14:textId="77777777" w:rsidR="00911ECB" w:rsidRPr="00911ECB" w:rsidRDefault="00911ECB" w:rsidP="00911ECB">
      <w:pPr>
        <w:bidi/>
        <w:rPr>
          <w:rFonts w:cs="David" w:hint="cs"/>
          <w:rtl/>
        </w:rPr>
      </w:pPr>
      <w:r w:rsidRPr="00911ECB">
        <w:rPr>
          <w:rFonts w:cs="David" w:hint="cs"/>
          <w:u w:val="single"/>
          <w:rtl/>
        </w:rPr>
        <w:t xml:space="preserve">משה </w:t>
      </w:r>
      <w:proofErr w:type="spellStart"/>
      <w:r w:rsidRPr="00911ECB">
        <w:rPr>
          <w:rFonts w:cs="David" w:hint="cs"/>
          <w:u w:val="single"/>
          <w:rtl/>
        </w:rPr>
        <w:t>שרוני</w:t>
      </w:r>
      <w:proofErr w:type="spellEnd"/>
      <w:r w:rsidRPr="00911ECB">
        <w:rPr>
          <w:rFonts w:cs="David" w:hint="cs"/>
          <w:u w:val="single"/>
          <w:rtl/>
        </w:rPr>
        <w:t>:</w:t>
      </w:r>
    </w:p>
    <w:p w14:paraId="4C948DF2" w14:textId="77777777" w:rsidR="00911ECB" w:rsidRPr="00911ECB" w:rsidRDefault="00911ECB" w:rsidP="00911ECB">
      <w:pPr>
        <w:bidi/>
        <w:rPr>
          <w:rFonts w:cs="David" w:hint="cs"/>
          <w:rtl/>
        </w:rPr>
      </w:pPr>
    </w:p>
    <w:p w14:paraId="7A165E8B" w14:textId="77777777" w:rsidR="00911ECB" w:rsidRPr="00911ECB" w:rsidRDefault="00911ECB" w:rsidP="00911ECB">
      <w:pPr>
        <w:bidi/>
        <w:rPr>
          <w:rFonts w:cs="David" w:hint="cs"/>
          <w:rtl/>
        </w:rPr>
      </w:pPr>
      <w:r w:rsidRPr="00911ECB">
        <w:rPr>
          <w:rFonts w:cs="David" w:hint="cs"/>
          <w:rtl/>
        </w:rPr>
        <w:tab/>
        <w:t xml:space="preserve"> בבוקר היה כאן קרקס </w:t>
      </w:r>
      <w:proofErr w:type="spellStart"/>
      <w:r w:rsidRPr="00911ECB">
        <w:rPr>
          <w:rFonts w:cs="David" w:hint="cs"/>
          <w:rtl/>
        </w:rPr>
        <w:t>מדראנו</w:t>
      </w:r>
      <w:proofErr w:type="spellEnd"/>
      <w:r w:rsidRPr="00911ECB">
        <w:rPr>
          <w:rFonts w:cs="David" w:hint="cs"/>
          <w:rtl/>
        </w:rPr>
        <w:t xml:space="preserve">, ואני אומר את זה בכל הכנות. אין תרבות הקשבה ואין תרבות דיבור. יש גבול לכל דבר. </w:t>
      </w:r>
    </w:p>
    <w:p w14:paraId="4735EE56" w14:textId="77777777" w:rsidR="00911ECB" w:rsidRPr="00911ECB" w:rsidRDefault="00911ECB" w:rsidP="00911ECB">
      <w:pPr>
        <w:bidi/>
        <w:rPr>
          <w:rFonts w:cs="David" w:hint="cs"/>
          <w:rtl/>
        </w:rPr>
      </w:pPr>
      <w:r w:rsidRPr="00911ECB">
        <w:rPr>
          <w:rFonts w:cs="David" w:hint="cs"/>
          <w:u w:val="single"/>
          <w:rtl/>
        </w:rPr>
        <w:t>ראובן ריבלין:</w:t>
      </w:r>
    </w:p>
    <w:p w14:paraId="7B052C2F" w14:textId="77777777" w:rsidR="00911ECB" w:rsidRPr="00911ECB" w:rsidRDefault="00911ECB" w:rsidP="00911ECB">
      <w:pPr>
        <w:bidi/>
        <w:rPr>
          <w:rFonts w:cs="David" w:hint="cs"/>
          <w:rtl/>
        </w:rPr>
      </w:pPr>
    </w:p>
    <w:p w14:paraId="107D0A34" w14:textId="77777777" w:rsidR="00911ECB" w:rsidRPr="00911ECB" w:rsidRDefault="00911ECB" w:rsidP="00911ECB">
      <w:pPr>
        <w:bidi/>
        <w:rPr>
          <w:rFonts w:cs="David" w:hint="cs"/>
          <w:rtl/>
        </w:rPr>
      </w:pPr>
      <w:r w:rsidRPr="00911ECB">
        <w:rPr>
          <w:rFonts w:cs="David" w:hint="cs"/>
          <w:rtl/>
        </w:rPr>
        <w:tab/>
        <w:t xml:space="preserve"> חבר כנסת נבחר על מנת לחוקק חוקים. היה פעם חבר כנסת מעולה, הוא היה אפילו סגן שר, שהיה מדבר על הצעת חוק שלו והייתי יושב ראש הישיבה. ראיתי את הקושי שלו להסביר את החוק משום שהכינו לו את מה שהוא צריך לומר. אמרתי לו: קראתי את החוק שלך ואפילו לא חלמתי להצביע בעדו, אבל אם תסביר לי את החוק שלך, אני אצביע בעדו. הוא אמר: אני מבין שאתה לא תצביע. יש ויסות. בימי רביעי יכולים להגיש הצעות חוק והצעות רגילות לסדר לפי מכסה שנותנים לסיעות. אני בעד להפחית את המכסה. אני לא בעד הגבלה של חברי כנסת. אמר המשורר: לא רוצים לישון, רוצים להשתגע. שישתגעו. מי שרוצה להשתגע, שישתגע.</w:t>
      </w:r>
    </w:p>
    <w:p w14:paraId="27FD1B93" w14:textId="77777777" w:rsidR="00911ECB" w:rsidRPr="00911ECB" w:rsidRDefault="00911ECB" w:rsidP="00911ECB">
      <w:pPr>
        <w:bidi/>
        <w:rPr>
          <w:rFonts w:cs="David" w:hint="cs"/>
          <w:rtl/>
        </w:rPr>
      </w:pPr>
    </w:p>
    <w:p w14:paraId="34179019" w14:textId="77777777" w:rsidR="00911ECB" w:rsidRPr="00911ECB" w:rsidRDefault="00911ECB" w:rsidP="00911ECB">
      <w:pPr>
        <w:bidi/>
        <w:rPr>
          <w:rFonts w:cs="David" w:hint="cs"/>
          <w:rtl/>
        </w:rPr>
      </w:pPr>
      <w:r w:rsidRPr="00911ECB">
        <w:rPr>
          <w:rFonts w:cs="David" w:hint="cs"/>
          <w:u w:val="single"/>
          <w:rtl/>
        </w:rPr>
        <w:t>היו"ר רוחמה אברהם:</w:t>
      </w:r>
    </w:p>
    <w:p w14:paraId="06FFE3AE" w14:textId="77777777" w:rsidR="00911ECB" w:rsidRPr="00911ECB" w:rsidRDefault="00911ECB" w:rsidP="00911ECB">
      <w:pPr>
        <w:bidi/>
        <w:rPr>
          <w:rFonts w:cs="David" w:hint="cs"/>
          <w:rtl/>
        </w:rPr>
      </w:pPr>
    </w:p>
    <w:p w14:paraId="21CE4076" w14:textId="77777777" w:rsidR="00911ECB" w:rsidRPr="00911ECB" w:rsidRDefault="00911ECB" w:rsidP="00911ECB">
      <w:pPr>
        <w:bidi/>
        <w:rPr>
          <w:rFonts w:cs="David" w:hint="cs"/>
          <w:rtl/>
        </w:rPr>
      </w:pPr>
      <w:r w:rsidRPr="00911ECB">
        <w:rPr>
          <w:rFonts w:cs="David" w:hint="cs"/>
          <w:rtl/>
        </w:rPr>
        <w:tab/>
        <w:t xml:space="preserve"> גם </w:t>
      </w:r>
      <w:proofErr w:type="spellStart"/>
      <w:r w:rsidRPr="00911ECB">
        <w:rPr>
          <w:rFonts w:cs="David" w:hint="cs"/>
          <w:rtl/>
        </w:rPr>
        <w:t>בשגעון</w:t>
      </w:r>
      <w:proofErr w:type="spellEnd"/>
      <w:r w:rsidRPr="00911ECB">
        <w:rPr>
          <w:rFonts w:cs="David" w:hint="cs"/>
          <w:rtl/>
        </w:rPr>
        <w:t xml:space="preserve"> צריכה להיות מסגרת. </w:t>
      </w:r>
    </w:p>
    <w:p w14:paraId="008BB5D4" w14:textId="77777777" w:rsidR="00911ECB" w:rsidRPr="00911ECB" w:rsidRDefault="00911ECB" w:rsidP="00911ECB">
      <w:pPr>
        <w:bidi/>
        <w:rPr>
          <w:rFonts w:cs="David" w:hint="cs"/>
          <w:rtl/>
        </w:rPr>
      </w:pPr>
    </w:p>
    <w:p w14:paraId="0ACB3A05" w14:textId="77777777" w:rsidR="00911ECB" w:rsidRPr="00911ECB" w:rsidRDefault="00911ECB" w:rsidP="00911ECB">
      <w:pPr>
        <w:bidi/>
        <w:rPr>
          <w:rFonts w:cs="David" w:hint="cs"/>
          <w:rtl/>
        </w:rPr>
      </w:pPr>
      <w:r w:rsidRPr="00911ECB">
        <w:rPr>
          <w:rFonts w:cs="David" w:hint="cs"/>
          <w:u w:val="single"/>
          <w:rtl/>
        </w:rPr>
        <w:t>ראובן ריבלין:</w:t>
      </w:r>
    </w:p>
    <w:p w14:paraId="317D878B" w14:textId="77777777" w:rsidR="00911ECB" w:rsidRPr="00911ECB" w:rsidRDefault="00911ECB" w:rsidP="00911ECB">
      <w:pPr>
        <w:bidi/>
        <w:rPr>
          <w:rFonts w:cs="David" w:hint="cs"/>
          <w:rtl/>
        </w:rPr>
      </w:pPr>
    </w:p>
    <w:p w14:paraId="37C5A78A" w14:textId="77777777" w:rsidR="00911ECB" w:rsidRPr="00911ECB" w:rsidRDefault="00911ECB" w:rsidP="00911ECB">
      <w:pPr>
        <w:bidi/>
        <w:rPr>
          <w:rFonts w:cs="David" w:hint="cs"/>
          <w:rtl/>
        </w:rPr>
      </w:pPr>
      <w:r w:rsidRPr="00911ECB">
        <w:rPr>
          <w:rFonts w:cs="David" w:hint="cs"/>
          <w:rtl/>
        </w:rPr>
        <w:tab/>
        <w:t xml:space="preserve"> יש ויסות. אני צריך לחכות בתור ואני נמצא בסיעה שיש בה שני חלקים - מנהיגים וחברי כנסת. אני חברי הכנסת. ההשתתפות של חברים בכנסת הזאת הרבה יותר טובה. </w:t>
      </w:r>
    </w:p>
    <w:p w14:paraId="34B938A1" w14:textId="77777777" w:rsidR="00911ECB" w:rsidRPr="00911ECB" w:rsidRDefault="00911ECB" w:rsidP="00911ECB">
      <w:pPr>
        <w:bidi/>
        <w:rPr>
          <w:rFonts w:cs="David" w:hint="cs"/>
          <w:rtl/>
        </w:rPr>
      </w:pPr>
    </w:p>
    <w:p w14:paraId="40BE5267" w14:textId="77777777" w:rsidR="00911ECB" w:rsidRPr="00911ECB" w:rsidRDefault="00911ECB" w:rsidP="00911ECB">
      <w:pPr>
        <w:bidi/>
        <w:rPr>
          <w:rFonts w:cs="David"/>
          <w:rtl/>
        </w:rPr>
      </w:pPr>
      <w:r w:rsidRPr="00911ECB">
        <w:rPr>
          <w:rFonts w:cs="David" w:hint="eastAsia"/>
          <w:u w:val="single"/>
          <w:rtl/>
        </w:rPr>
        <w:t>יו</w:t>
      </w:r>
      <w:r w:rsidRPr="00911ECB">
        <w:rPr>
          <w:rFonts w:cs="David"/>
          <w:u w:val="single"/>
          <w:rtl/>
        </w:rPr>
        <w:t>"</w:t>
      </w:r>
      <w:r w:rsidRPr="00911ECB">
        <w:rPr>
          <w:rFonts w:cs="David" w:hint="eastAsia"/>
          <w:u w:val="single"/>
          <w:rtl/>
        </w:rPr>
        <w:t>ר</w:t>
      </w:r>
      <w:r w:rsidRPr="00911ECB">
        <w:rPr>
          <w:rFonts w:cs="David"/>
          <w:u w:val="single"/>
          <w:rtl/>
        </w:rPr>
        <w:t xml:space="preserve"> הכנסת דליה איציק:</w:t>
      </w:r>
    </w:p>
    <w:p w14:paraId="606C120E" w14:textId="77777777" w:rsidR="00911ECB" w:rsidRPr="00911ECB" w:rsidRDefault="00911ECB" w:rsidP="00911ECB">
      <w:pPr>
        <w:bidi/>
        <w:rPr>
          <w:rFonts w:cs="David"/>
          <w:rtl/>
        </w:rPr>
      </w:pPr>
    </w:p>
    <w:p w14:paraId="2CFD9EB8" w14:textId="77777777" w:rsidR="00911ECB" w:rsidRPr="00911ECB" w:rsidRDefault="00911ECB" w:rsidP="00911ECB">
      <w:pPr>
        <w:bidi/>
        <w:rPr>
          <w:rFonts w:cs="David" w:hint="cs"/>
          <w:rtl/>
        </w:rPr>
      </w:pPr>
      <w:r w:rsidRPr="00911ECB">
        <w:rPr>
          <w:rFonts w:cs="David"/>
          <w:rtl/>
        </w:rPr>
        <w:tab/>
      </w:r>
      <w:r w:rsidRPr="00911ECB">
        <w:rPr>
          <w:rFonts w:cs="David" w:hint="cs"/>
          <w:rtl/>
        </w:rPr>
        <w:t xml:space="preserve"> זאת ההתחלה. </w:t>
      </w:r>
    </w:p>
    <w:p w14:paraId="18BEC772" w14:textId="77777777" w:rsidR="00911ECB" w:rsidRPr="00911ECB" w:rsidRDefault="00911ECB" w:rsidP="00911ECB">
      <w:pPr>
        <w:bidi/>
        <w:rPr>
          <w:rFonts w:cs="David" w:hint="cs"/>
          <w:rtl/>
        </w:rPr>
      </w:pPr>
    </w:p>
    <w:p w14:paraId="69F628A5" w14:textId="77777777" w:rsidR="00911ECB" w:rsidRPr="00911ECB" w:rsidRDefault="00911ECB" w:rsidP="00911ECB">
      <w:pPr>
        <w:bidi/>
        <w:rPr>
          <w:rFonts w:cs="David" w:hint="cs"/>
          <w:rtl/>
        </w:rPr>
      </w:pPr>
      <w:r w:rsidRPr="00911ECB">
        <w:rPr>
          <w:rFonts w:cs="David" w:hint="cs"/>
          <w:u w:val="single"/>
          <w:rtl/>
        </w:rPr>
        <w:t>ראובן ריבלין:</w:t>
      </w:r>
    </w:p>
    <w:p w14:paraId="23821FAE" w14:textId="77777777" w:rsidR="00911ECB" w:rsidRPr="00911ECB" w:rsidRDefault="00911ECB" w:rsidP="00911ECB">
      <w:pPr>
        <w:bidi/>
        <w:rPr>
          <w:rFonts w:cs="David" w:hint="cs"/>
          <w:rtl/>
        </w:rPr>
      </w:pPr>
    </w:p>
    <w:p w14:paraId="5206129A" w14:textId="77777777" w:rsidR="00911ECB" w:rsidRPr="00911ECB" w:rsidRDefault="00911ECB" w:rsidP="00911ECB">
      <w:pPr>
        <w:bidi/>
        <w:rPr>
          <w:rFonts w:cs="David" w:hint="cs"/>
          <w:rtl/>
        </w:rPr>
      </w:pPr>
      <w:r w:rsidRPr="00911ECB">
        <w:rPr>
          <w:rFonts w:cs="David" w:hint="cs"/>
          <w:rtl/>
        </w:rPr>
        <w:tab/>
        <w:t xml:space="preserve">בכנסת הקודמת היו חברים בסיעה שלי שאמרו לי: אני רוצה לדבר בארבע. שאלתי למה אתה רוצה לדבר עכשיו? נאמר לי: יש לי התחייבויות בחמש. הייתי אומר להם: רבותי, כל כך רציתם להיבחר לכנסת, הרי התחננתם. עכשיו אתם בכנסת ואתם רוצים ללכת? </w:t>
      </w:r>
    </w:p>
    <w:p w14:paraId="4E048738" w14:textId="77777777" w:rsidR="00911ECB" w:rsidRPr="00911ECB" w:rsidRDefault="00911ECB" w:rsidP="00911ECB">
      <w:pPr>
        <w:bidi/>
        <w:rPr>
          <w:rFonts w:cs="David" w:hint="cs"/>
          <w:rtl/>
        </w:rPr>
      </w:pPr>
    </w:p>
    <w:p w14:paraId="1EC4510D" w14:textId="77777777" w:rsidR="00911ECB" w:rsidRPr="00911ECB" w:rsidRDefault="00911ECB" w:rsidP="00911ECB">
      <w:pPr>
        <w:bidi/>
        <w:rPr>
          <w:rFonts w:cs="David" w:hint="cs"/>
          <w:rtl/>
        </w:rPr>
      </w:pPr>
      <w:r w:rsidRPr="00911ECB">
        <w:rPr>
          <w:rFonts w:cs="David" w:hint="cs"/>
          <w:rtl/>
        </w:rPr>
        <w:tab/>
        <w:t xml:space="preserve">לכן אני אומר שלא נזדרז בעניין הזה. אני בהחלט חושב שאפשר להפחית את הקווטה של ימי רביעי. תראו איזה ויסות יש לנו בהצעות לסדר. כל שבוע מגישים כ-60 הצעות דחופות לסדר. מתקבלות חמש </w:t>
      </w:r>
      <w:proofErr w:type="spellStart"/>
      <w:r w:rsidRPr="00911ECB">
        <w:rPr>
          <w:rFonts w:cs="David" w:hint="cs"/>
          <w:rtl/>
        </w:rPr>
        <w:t>וכ</w:t>
      </w:r>
      <w:proofErr w:type="spellEnd"/>
      <w:r w:rsidRPr="00911ECB">
        <w:rPr>
          <w:rFonts w:cs="David" w:hint="cs"/>
          <w:rtl/>
        </w:rPr>
        <w:t xml:space="preserve">-20 חברים משתתפים בדיון בהן. הגבלנו את עצמנו בהצעות לסדר לחמש עד שש. כאשר באים לוועדה ומגישים ערעורים - שמור לי ואשמור לך - צריך לבטל את זה. צריך לומר שמרגע שהחליטה הנשיאות על חמישה נושאים ורוצה מישהו לערער, יבוא ויאמר במקום איזה סעיף ואז יקבל את אישור החברים. </w:t>
      </w:r>
    </w:p>
    <w:p w14:paraId="6C66342A" w14:textId="77777777" w:rsidR="00911ECB" w:rsidRPr="00911ECB" w:rsidRDefault="00911ECB" w:rsidP="00911ECB">
      <w:pPr>
        <w:bidi/>
        <w:rPr>
          <w:rFonts w:cs="David" w:hint="cs"/>
          <w:rtl/>
        </w:rPr>
      </w:pPr>
    </w:p>
    <w:p w14:paraId="27EC244C" w14:textId="77777777" w:rsidR="00911ECB" w:rsidRPr="00911ECB" w:rsidRDefault="00911ECB" w:rsidP="00911ECB">
      <w:pPr>
        <w:bidi/>
        <w:ind w:firstLine="567"/>
        <w:rPr>
          <w:rFonts w:cs="David" w:hint="cs"/>
          <w:rtl/>
        </w:rPr>
      </w:pPr>
      <w:r w:rsidRPr="00911ECB">
        <w:rPr>
          <w:rFonts w:cs="David" w:hint="cs"/>
          <w:rtl/>
        </w:rPr>
        <w:t xml:space="preserve">יש כל מיני דברים שאנחנו צריכים לתקן, למשל פטפוטים מעל הבמה בעניינים שאינם נוגעים לדבר, יש בהם לפעמים חשיבות כי כך חבר הכנסת בא לידי ביטוי, אבל התקנון מאפשר ליושב ראש הישיבה, כאשר כלו כל הקיצין, לבוא ולומר: רד מהבמה, אתה לא מדבר לעניין, או להשתיק לו את הרמקול. יש מקומות שבהם אנחנו מקפידים, למשל, כאשר התקנון מאפשר רק לאחד להתנגד בהצעה טרומית, לא נותנים למישהו להתנגד התנגדות סרק. אלה דברים שיצרנו. אני בהחלט חושב שיכולות להיות רביזיות. </w:t>
      </w:r>
    </w:p>
    <w:p w14:paraId="293946F6" w14:textId="77777777" w:rsidR="00911ECB" w:rsidRPr="00911ECB" w:rsidRDefault="00911ECB" w:rsidP="00911ECB">
      <w:pPr>
        <w:bidi/>
        <w:ind w:firstLine="567"/>
        <w:rPr>
          <w:rFonts w:cs="David" w:hint="cs"/>
          <w:rtl/>
        </w:rPr>
      </w:pPr>
    </w:p>
    <w:p w14:paraId="15640C8F" w14:textId="77777777" w:rsidR="00911ECB" w:rsidRPr="00911ECB" w:rsidRDefault="00911ECB" w:rsidP="00911ECB">
      <w:pPr>
        <w:bidi/>
        <w:ind w:firstLine="567"/>
        <w:rPr>
          <w:rFonts w:cs="David" w:hint="cs"/>
          <w:rtl/>
        </w:rPr>
      </w:pPr>
      <w:r w:rsidRPr="00911ECB">
        <w:rPr>
          <w:rFonts w:cs="David" w:hint="cs"/>
          <w:rtl/>
        </w:rPr>
        <w:t xml:space="preserve">אל תגעו בעניין השאילתא בכתב. אני יודע ששרת התקשורת, שרת המסחר </w:t>
      </w:r>
      <w:proofErr w:type="spellStart"/>
      <w:r w:rsidRPr="00911ECB">
        <w:rPr>
          <w:rFonts w:cs="David" w:hint="cs"/>
          <w:rtl/>
        </w:rPr>
        <w:t>והתעשיה</w:t>
      </w:r>
      <w:proofErr w:type="spellEnd"/>
      <w:r w:rsidRPr="00911ECB">
        <w:rPr>
          <w:rFonts w:cs="David" w:hint="cs"/>
          <w:rtl/>
        </w:rPr>
        <w:t xml:space="preserve">, </w:t>
      </w:r>
      <w:proofErr w:type="spellStart"/>
      <w:r w:rsidRPr="00911ECB">
        <w:rPr>
          <w:rFonts w:cs="David" w:hint="cs"/>
          <w:rtl/>
        </w:rPr>
        <w:t>היתה</w:t>
      </w:r>
      <w:proofErr w:type="spellEnd"/>
      <w:r w:rsidRPr="00911ECB">
        <w:rPr>
          <w:rFonts w:cs="David" w:hint="cs"/>
          <w:rtl/>
        </w:rPr>
        <w:t xml:space="preserve"> מקפידה על כך שבכל פעם היא עונה על השאילתות בזמן. שר שלא עונה, אחרי 21 יום כותב לו יושב ראש הכנסת מכתב ואם הוא עומד במריו 42 יום, מודיעים לו שכל בקשה שלו הקשורה בכנסת לא תיענה בכלל. </w:t>
      </w:r>
    </w:p>
    <w:p w14:paraId="3A427E7A" w14:textId="77777777" w:rsidR="00911ECB" w:rsidRPr="00911ECB" w:rsidRDefault="00911ECB" w:rsidP="00911ECB">
      <w:pPr>
        <w:bidi/>
        <w:ind w:firstLine="567"/>
        <w:rPr>
          <w:rFonts w:cs="David" w:hint="cs"/>
          <w:rtl/>
        </w:rPr>
      </w:pPr>
    </w:p>
    <w:p w14:paraId="23FACE76" w14:textId="77777777" w:rsidR="00911ECB" w:rsidRPr="00911ECB" w:rsidRDefault="00911ECB" w:rsidP="00911ECB">
      <w:pPr>
        <w:pStyle w:val="Heading5"/>
        <w:jc w:val="left"/>
        <w:rPr>
          <w:rFonts w:hint="cs"/>
          <w:rtl/>
        </w:rPr>
      </w:pPr>
      <w:r w:rsidRPr="00911ECB">
        <w:rPr>
          <w:rFonts w:hint="cs"/>
          <w:u w:val="single"/>
          <w:rtl/>
        </w:rPr>
        <w:t>יצחק גלנטי:</w:t>
      </w:r>
    </w:p>
    <w:p w14:paraId="67CF4AEC" w14:textId="77777777" w:rsidR="00911ECB" w:rsidRPr="00911ECB" w:rsidRDefault="00911ECB" w:rsidP="00911ECB">
      <w:pPr>
        <w:pStyle w:val="Heading5"/>
        <w:jc w:val="left"/>
        <w:rPr>
          <w:rFonts w:hint="cs"/>
          <w:rtl/>
        </w:rPr>
      </w:pPr>
    </w:p>
    <w:p w14:paraId="167A3992" w14:textId="77777777" w:rsidR="00911ECB" w:rsidRPr="00911ECB" w:rsidRDefault="00911ECB" w:rsidP="00911ECB">
      <w:pPr>
        <w:bidi/>
        <w:ind w:firstLine="567"/>
        <w:rPr>
          <w:rFonts w:cs="David" w:hint="cs"/>
          <w:rtl/>
        </w:rPr>
      </w:pPr>
      <w:r w:rsidRPr="00911ECB">
        <w:rPr>
          <w:rFonts w:cs="David" w:hint="cs"/>
          <w:rtl/>
        </w:rPr>
        <w:t xml:space="preserve">נוריד את זה ל-21 יום. </w:t>
      </w:r>
    </w:p>
    <w:p w14:paraId="69FF56DA" w14:textId="77777777" w:rsidR="00911ECB" w:rsidRPr="00911ECB" w:rsidRDefault="00911ECB" w:rsidP="00911ECB">
      <w:pPr>
        <w:bidi/>
        <w:ind w:firstLine="567"/>
        <w:rPr>
          <w:rFonts w:cs="David" w:hint="cs"/>
          <w:rtl/>
        </w:rPr>
      </w:pPr>
    </w:p>
    <w:p w14:paraId="03B3C79C" w14:textId="77777777" w:rsidR="00911ECB" w:rsidRPr="00911ECB" w:rsidRDefault="00911ECB" w:rsidP="00911ECB">
      <w:pPr>
        <w:bidi/>
        <w:rPr>
          <w:rFonts w:cs="David"/>
          <w:rtl/>
        </w:rPr>
      </w:pPr>
      <w:r w:rsidRPr="00911ECB">
        <w:rPr>
          <w:rFonts w:cs="David" w:hint="eastAsia"/>
          <w:u w:val="single"/>
          <w:rtl/>
        </w:rPr>
        <w:t>יו</w:t>
      </w:r>
      <w:r w:rsidRPr="00911ECB">
        <w:rPr>
          <w:rFonts w:cs="David"/>
          <w:u w:val="single"/>
          <w:rtl/>
        </w:rPr>
        <w:t>"</w:t>
      </w:r>
      <w:r w:rsidRPr="00911ECB">
        <w:rPr>
          <w:rFonts w:cs="David" w:hint="eastAsia"/>
          <w:u w:val="single"/>
          <w:rtl/>
        </w:rPr>
        <w:t>ר</w:t>
      </w:r>
      <w:r w:rsidRPr="00911ECB">
        <w:rPr>
          <w:rFonts w:cs="David"/>
          <w:u w:val="single"/>
          <w:rtl/>
        </w:rPr>
        <w:t xml:space="preserve"> הכנסת דליה איציק:</w:t>
      </w:r>
    </w:p>
    <w:p w14:paraId="22FD5A0E" w14:textId="77777777" w:rsidR="00911ECB" w:rsidRPr="00911ECB" w:rsidRDefault="00911ECB" w:rsidP="00911ECB">
      <w:pPr>
        <w:bidi/>
        <w:rPr>
          <w:rFonts w:cs="David"/>
          <w:rtl/>
        </w:rPr>
      </w:pPr>
    </w:p>
    <w:p w14:paraId="6C748F45" w14:textId="77777777" w:rsidR="00911ECB" w:rsidRPr="00911ECB" w:rsidRDefault="00911ECB" w:rsidP="00911ECB">
      <w:pPr>
        <w:bidi/>
        <w:ind w:firstLine="567"/>
        <w:rPr>
          <w:rFonts w:cs="David" w:hint="cs"/>
          <w:rtl/>
        </w:rPr>
      </w:pPr>
      <w:r w:rsidRPr="00911ECB">
        <w:rPr>
          <w:rFonts w:cs="David" w:hint="cs"/>
          <w:rtl/>
        </w:rPr>
        <w:t>אם מגיעים לשעה כזאת, יש סמכות?</w:t>
      </w:r>
    </w:p>
    <w:p w14:paraId="4EA92F25" w14:textId="77777777" w:rsidR="00911ECB" w:rsidRPr="00911ECB" w:rsidRDefault="00911ECB" w:rsidP="00911ECB">
      <w:pPr>
        <w:bidi/>
        <w:ind w:firstLine="567"/>
        <w:rPr>
          <w:rFonts w:cs="David" w:hint="cs"/>
          <w:rtl/>
        </w:rPr>
      </w:pPr>
    </w:p>
    <w:p w14:paraId="4B8279A1" w14:textId="77777777" w:rsidR="00911ECB" w:rsidRPr="00911ECB" w:rsidRDefault="00911ECB" w:rsidP="00911ECB">
      <w:pPr>
        <w:bidi/>
        <w:rPr>
          <w:rFonts w:cs="David" w:hint="cs"/>
          <w:rtl/>
        </w:rPr>
      </w:pPr>
      <w:r w:rsidRPr="00911ECB">
        <w:rPr>
          <w:rFonts w:cs="David"/>
          <w:u w:val="single"/>
          <w:rtl/>
        </w:rPr>
        <w:br w:type="page"/>
      </w:r>
      <w:r w:rsidRPr="00911ECB">
        <w:rPr>
          <w:rFonts w:cs="David" w:hint="cs"/>
          <w:u w:val="single"/>
          <w:rtl/>
        </w:rPr>
        <w:t>ראובן ריבלין:</w:t>
      </w:r>
    </w:p>
    <w:p w14:paraId="6780F180" w14:textId="77777777" w:rsidR="00911ECB" w:rsidRPr="00911ECB" w:rsidRDefault="00911ECB" w:rsidP="00911ECB">
      <w:pPr>
        <w:bidi/>
        <w:rPr>
          <w:rFonts w:cs="David" w:hint="cs"/>
          <w:rtl/>
        </w:rPr>
      </w:pPr>
    </w:p>
    <w:p w14:paraId="58BD9770" w14:textId="77777777" w:rsidR="00911ECB" w:rsidRPr="00911ECB" w:rsidRDefault="00911ECB" w:rsidP="00911ECB">
      <w:pPr>
        <w:bidi/>
        <w:ind w:firstLine="567"/>
        <w:rPr>
          <w:rFonts w:cs="David" w:hint="cs"/>
          <w:rtl/>
        </w:rPr>
      </w:pPr>
      <w:r w:rsidRPr="00911ECB">
        <w:rPr>
          <w:rFonts w:cs="David" w:hint="cs"/>
          <w:rtl/>
        </w:rPr>
        <w:t xml:space="preserve">בוודאי. הסמכות היא מכוח הסמכות השיורית שיש ליושב ראש הכנסת. זאת הסמכות הכי גדולה שיש. יכול להיות שהוא לא צודק אבל כתוב כך: 1. יושבת ראש הכנסת תמיד צודקת. 2. כשיושבת ראש הכנסת אינה צודקת, ראה סעיף 1. זאת הסמכות השיורית. דרך אגב, ועדות הכנסת למדו את זה. יובל </w:t>
      </w:r>
      <w:proofErr w:type="spellStart"/>
      <w:r w:rsidRPr="00911ECB">
        <w:rPr>
          <w:rFonts w:cs="David" w:hint="cs"/>
          <w:rtl/>
        </w:rPr>
        <w:t>שטייניץ</w:t>
      </w:r>
      <w:proofErr w:type="spellEnd"/>
      <w:r w:rsidRPr="00911ECB">
        <w:rPr>
          <w:rFonts w:cs="David" w:hint="cs"/>
          <w:rtl/>
        </w:rPr>
        <w:t xml:space="preserve"> התחיל להפעיל את זה עד שפתאום הוא ראה, כמו עכבר ששאג, שהוא שואג כמו אריה והתחיל להיבהל מעצמו, אבל אני מוכרח לומר </w:t>
      </w:r>
      <w:proofErr w:type="spellStart"/>
      <w:r w:rsidRPr="00911ECB">
        <w:rPr>
          <w:rFonts w:cs="David" w:hint="cs"/>
          <w:rtl/>
        </w:rPr>
        <w:t>שליצמן</w:t>
      </w:r>
      <w:proofErr w:type="spellEnd"/>
      <w:r w:rsidRPr="00911ECB">
        <w:rPr>
          <w:rFonts w:cs="David" w:hint="cs"/>
          <w:rtl/>
        </w:rPr>
        <w:t xml:space="preserve"> עושה את זה לתפארת. אני בטוח </w:t>
      </w:r>
      <w:proofErr w:type="spellStart"/>
      <w:r w:rsidRPr="00911ECB">
        <w:rPr>
          <w:rFonts w:cs="David" w:hint="cs"/>
          <w:rtl/>
        </w:rPr>
        <w:t>ששרוני</w:t>
      </w:r>
      <w:proofErr w:type="spellEnd"/>
      <w:r w:rsidRPr="00911ECB">
        <w:rPr>
          <w:rFonts w:cs="David" w:hint="cs"/>
          <w:rtl/>
        </w:rPr>
        <w:t xml:space="preserve"> שיפר את זה אפילו בלי לדעת. המערכות </w:t>
      </w:r>
      <w:proofErr w:type="spellStart"/>
      <w:r w:rsidRPr="00911ECB">
        <w:rPr>
          <w:rFonts w:cs="David" w:hint="cs"/>
          <w:rtl/>
        </w:rPr>
        <w:t>הפרלמנטריות</w:t>
      </w:r>
      <w:proofErr w:type="spellEnd"/>
      <w:r w:rsidRPr="00911ECB">
        <w:rPr>
          <w:rFonts w:cs="David" w:hint="cs"/>
          <w:rtl/>
        </w:rPr>
        <w:t xml:space="preserve"> והפיקוח שלהן הולך וגובר היום לתפארת הכנסת. </w:t>
      </w:r>
    </w:p>
    <w:p w14:paraId="7C6778A7" w14:textId="77777777" w:rsidR="00911ECB" w:rsidRPr="00911ECB" w:rsidRDefault="00911ECB" w:rsidP="00911ECB">
      <w:pPr>
        <w:bidi/>
        <w:ind w:firstLine="567"/>
        <w:rPr>
          <w:rFonts w:cs="David" w:hint="cs"/>
          <w:rtl/>
        </w:rPr>
      </w:pPr>
    </w:p>
    <w:p w14:paraId="288C9E1F" w14:textId="77777777" w:rsidR="00911ECB" w:rsidRPr="00911ECB" w:rsidRDefault="00911ECB" w:rsidP="00911ECB">
      <w:pPr>
        <w:bidi/>
        <w:ind w:firstLine="567"/>
        <w:rPr>
          <w:rFonts w:cs="David" w:hint="cs"/>
          <w:rtl/>
        </w:rPr>
      </w:pPr>
      <w:r w:rsidRPr="00911ECB">
        <w:rPr>
          <w:rFonts w:cs="David" w:hint="cs"/>
          <w:rtl/>
        </w:rPr>
        <w:t xml:space="preserve">קוורום בכנסת יהפוך את העניין למצב בו נהיה במצב מגוחך. צריך להביא תגובה ציבורית. יש אנשים שרואים במי שמופיע בכנסת אדם שאינו פוליטיקאי וראוי לשמש כמנהיג. יש אנשים שמתעלמים מהכנסת. אני מכיר ראשי ממשלה שהגיעו לכנסת, כמעט לא היו בכנסת, זלזלו בכנסת ולאחר מכן, כשהם רצו לחזור, הם למדו עד כמה הכנסת חשובה. זה הכוח. כשיש הצעות לסדר ואני יכול לשמוע מהחדר שלי את מה שאומרים החברים, מה אכפת לי מה אומר הציבור? יש דברים שצריך להסביר לציבור בצורה הברורה ביותר. אלה דברים שבאים לדיבור על מנת להביא את דעתם של חברים ושל סיעות בנושאים הנוגעים לסדר היום שלנו, אבל החשיבות של הופעתם לא כל כך גדולה. בוודאי שאי אפשר לעשות כינוס מיוחד של הכנסת כשבאים שלושה או ארבעה. זאת בושה. </w:t>
      </w:r>
    </w:p>
    <w:p w14:paraId="359AE40D" w14:textId="77777777" w:rsidR="00911ECB" w:rsidRPr="00911ECB" w:rsidRDefault="00911ECB" w:rsidP="00911ECB">
      <w:pPr>
        <w:bidi/>
        <w:ind w:firstLine="567"/>
        <w:rPr>
          <w:rFonts w:cs="David" w:hint="cs"/>
          <w:rtl/>
        </w:rPr>
      </w:pPr>
    </w:p>
    <w:p w14:paraId="122BA9EE" w14:textId="77777777" w:rsidR="00911ECB" w:rsidRPr="00911ECB" w:rsidRDefault="00911ECB" w:rsidP="00911ECB">
      <w:pPr>
        <w:bidi/>
        <w:rPr>
          <w:rFonts w:cs="David"/>
          <w:rtl/>
        </w:rPr>
      </w:pPr>
      <w:r w:rsidRPr="00911ECB">
        <w:rPr>
          <w:rFonts w:cs="David" w:hint="eastAsia"/>
          <w:u w:val="single"/>
          <w:rtl/>
        </w:rPr>
        <w:t>יו</w:t>
      </w:r>
      <w:r w:rsidRPr="00911ECB">
        <w:rPr>
          <w:rFonts w:cs="David"/>
          <w:u w:val="single"/>
          <w:rtl/>
        </w:rPr>
        <w:t>"</w:t>
      </w:r>
      <w:r w:rsidRPr="00911ECB">
        <w:rPr>
          <w:rFonts w:cs="David" w:hint="eastAsia"/>
          <w:u w:val="single"/>
          <w:rtl/>
        </w:rPr>
        <w:t>ר</w:t>
      </w:r>
      <w:r w:rsidRPr="00911ECB">
        <w:rPr>
          <w:rFonts w:cs="David"/>
          <w:u w:val="single"/>
          <w:rtl/>
        </w:rPr>
        <w:t xml:space="preserve"> הכנסת דליה איציק:</w:t>
      </w:r>
    </w:p>
    <w:p w14:paraId="3022D5D2" w14:textId="77777777" w:rsidR="00911ECB" w:rsidRPr="00911ECB" w:rsidRDefault="00911ECB" w:rsidP="00911ECB">
      <w:pPr>
        <w:bidi/>
        <w:rPr>
          <w:rFonts w:cs="David"/>
          <w:rtl/>
        </w:rPr>
      </w:pPr>
    </w:p>
    <w:p w14:paraId="4371A245" w14:textId="77777777" w:rsidR="00911ECB" w:rsidRPr="00911ECB" w:rsidRDefault="00911ECB" w:rsidP="00911ECB">
      <w:pPr>
        <w:bidi/>
        <w:ind w:firstLine="567"/>
        <w:rPr>
          <w:rFonts w:cs="David" w:hint="cs"/>
          <w:rtl/>
        </w:rPr>
      </w:pPr>
      <w:r w:rsidRPr="00911ECB">
        <w:rPr>
          <w:rFonts w:cs="David" w:hint="cs"/>
          <w:rtl/>
        </w:rPr>
        <w:t>מה היית מציע?</w:t>
      </w:r>
    </w:p>
    <w:p w14:paraId="796B07C1" w14:textId="77777777" w:rsidR="00911ECB" w:rsidRPr="00911ECB" w:rsidRDefault="00911ECB" w:rsidP="00911ECB">
      <w:pPr>
        <w:bidi/>
        <w:ind w:firstLine="567"/>
        <w:rPr>
          <w:rFonts w:cs="David" w:hint="cs"/>
          <w:rtl/>
        </w:rPr>
      </w:pPr>
    </w:p>
    <w:p w14:paraId="1A157D63" w14:textId="77777777" w:rsidR="00911ECB" w:rsidRPr="00911ECB" w:rsidRDefault="00911ECB" w:rsidP="00911ECB">
      <w:pPr>
        <w:bidi/>
        <w:rPr>
          <w:rFonts w:cs="David" w:hint="cs"/>
          <w:rtl/>
        </w:rPr>
      </w:pPr>
      <w:r w:rsidRPr="00911ECB">
        <w:rPr>
          <w:rFonts w:cs="David" w:hint="cs"/>
          <w:u w:val="single"/>
          <w:rtl/>
        </w:rPr>
        <w:t>ראובן ריבלין:</w:t>
      </w:r>
    </w:p>
    <w:p w14:paraId="4578059F" w14:textId="77777777" w:rsidR="00911ECB" w:rsidRPr="00911ECB" w:rsidRDefault="00911ECB" w:rsidP="00911ECB">
      <w:pPr>
        <w:bidi/>
        <w:rPr>
          <w:rFonts w:cs="David" w:hint="cs"/>
          <w:rtl/>
        </w:rPr>
      </w:pPr>
    </w:p>
    <w:p w14:paraId="287C899E" w14:textId="77777777" w:rsidR="00911ECB" w:rsidRPr="00911ECB" w:rsidRDefault="00911ECB" w:rsidP="00911ECB">
      <w:pPr>
        <w:bidi/>
        <w:ind w:firstLine="567"/>
        <w:rPr>
          <w:rFonts w:cs="David" w:hint="cs"/>
          <w:rtl/>
        </w:rPr>
      </w:pPr>
      <w:r w:rsidRPr="00911ECB">
        <w:rPr>
          <w:rFonts w:cs="David" w:hint="cs"/>
          <w:rtl/>
        </w:rPr>
        <w:tab/>
        <w:t xml:space="preserve"> אולי צריך לבטל את זה בכלל. </w:t>
      </w:r>
    </w:p>
    <w:p w14:paraId="4CB8389B" w14:textId="77777777" w:rsidR="00911ECB" w:rsidRPr="00911ECB" w:rsidRDefault="00911ECB" w:rsidP="00911ECB">
      <w:pPr>
        <w:bidi/>
        <w:rPr>
          <w:rFonts w:cs="David" w:hint="cs"/>
          <w:rtl/>
        </w:rPr>
      </w:pPr>
    </w:p>
    <w:p w14:paraId="526073B7" w14:textId="77777777" w:rsidR="00911ECB" w:rsidRPr="00911ECB" w:rsidRDefault="00911ECB" w:rsidP="00911ECB">
      <w:pPr>
        <w:bidi/>
        <w:rPr>
          <w:rFonts w:cs="David" w:hint="cs"/>
          <w:u w:val="single"/>
          <w:rtl/>
        </w:rPr>
      </w:pPr>
      <w:r w:rsidRPr="00911ECB">
        <w:rPr>
          <w:rFonts w:cs="David" w:hint="cs"/>
          <w:u w:val="single"/>
          <w:rtl/>
        </w:rPr>
        <w:t>קריאה:</w:t>
      </w:r>
    </w:p>
    <w:p w14:paraId="5944126A" w14:textId="77777777" w:rsidR="00911ECB" w:rsidRPr="00911ECB" w:rsidRDefault="00911ECB" w:rsidP="00911ECB">
      <w:pPr>
        <w:bidi/>
        <w:rPr>
          <w:rFonts w:cs="David" w:hint="cs"/>
          <w:rtl/>
        </w:rPr>
      </w:pPr>
    </w:p>
    <w:p w14:paraId="23834BAB" w14:textId="77777777" w:rsidR="00911ECB" w:rsidRPr="00911ECB" w:rsidRDefault="00911ECB" w:rsidP="00911ECB">
      <w:pPr>
        <w:bidi/>
        <w:rPr>
          <w:rFonts w:cs="David" w:hint="cs"/>
          <w:rtl/>
        </w:rPr>
      </w:pPr>
      <w:r w:rsidRPr="00911ECB">
        <w:rPr>
          <w:rFonts w:cs="David" w:hint="cs"/>
          <w:rtl/>
        </w:rPr>
        <w:tab/>
        <w:t xml:space="preserve">אפשר לעשות את זה בוועדות ולא במליאה. </w:t>
      </w:r>
    </w:p>
    <w:p w14:paraId="7EFAACD1" w14:textId="77777777" w:rsidR="00911ECB" w:rsidRPr="00911ECB" w:rsidRDefault="00911ECB" w:rsidP="00911ECB">
      <w:pPr>
        <w:bidi/>
        <w:rPr>
          <w:rFonts w:cs="David" w:hint="cs"/>
          <w:rtl/>
        </w:rPr>
      </w:pPr>
    </w:p>
    <w:p w14:paraId="71C4DBFD" w14:textId="77777777" w:rsidR="00911ECB" w:rsidRPr="00911ECB" w:rsidRDefault="00911ECB" w:rsidP="00911ECB">
      <w:pPr>
        <w:bidi/>
        <w:rPr>
          <w:rFonts w:cs="David" w:hint="cs"/>
          <w:rtl/>
        </w:rPr>
      </w:pPr>
      <w:r w:rsidRPr="00911ECB">
        <w:rPr>
          <w:rFonts w:cs="David" w:hint="cs"/>
          <w:u w:val="single"/>
          <w:rtl/>
        </w:rPr>
        <w:t>ראובן ריבלין:</w:t>
      </w:r>
    </w:p>
    <w:p w14:paraId="283861BD" w14:textId="77777777" w:rsidR="00911ECB" w:rsidRPr="00911ECB" w:rsidRDefault="00911ECB" w:rsidP="00911ECB">
      <w:pPr>
        <w:bidi/>
        <w:rPr>
          <w:rFonts w:cs="David" w:hint="cs"/>
          <w:rtl/>
        </w:rPr>
      </w:pPr>
    </w:p>
    <w:p w14:paraId="160A47A2" w14:textId="77777777" w:rsidR="00911ECB" w:rsidRPr="00911ECB" w:rsidRDefault="00911ECB" w:rsidP="00911ECB">
      <w:pPr>
        <w:bidi/>
        <w:rPr>
          <w:rFonts w:cs="David" w:hint="cs"/>
          <w:rtl/>
        </w:rPr>
      </w:pPr>
      <w:r w:rsidRPr="00911ECB">
        <w:rPr>
          <w:rFonts w:cs="David" w:hint="cs"/>
          <w:rtl/>
        </w:rPr>
        <w:tab/>
        <w:t xml:space="preserve"> קוורום פוגע בחסינות חברי הכנסת. קוורום בא לפאר את שם הכנסת והכנסת צריכה להביא לידי מצב בו הציבור יידע מי האנשים שלא באים. גדולי המדינאים בארץ מעולם לא יושבים בכנסת. הם לומדים לעשות את זה רק כשהם יושבי ראש האופוזיציה. זה המצב. חשבתי, למשל, על דבר פנטסטי ויכול להיות </w:t>
      </w:r>
      <w:proofErr w:type="spellStart"/>
      <w:r w:rsidRPr="00911ECB">
        <w:rPr>
          <w:rFonts w:cs="David" w:hint="cs"/>
          <w:rtl/>
        </w:rPr>
        <w:t>שאולמרט</w:t>
      </w:r>
      <w:proofErr w:type="spellEnd"/>
      <w:r w:rsidRPr="00911ECB">
        <w:rPr>
          <w:rFonts w:cs="David" w:hint="cs"/>
          <w:rtl/>
        </w:rPr>
        <w:t xml:space="preserve"> יסכים לזה כי הוא היה פרלמנטר הרבה שנים. מזכיר הכנסת הציע בפעם הקודמת, הצעתי את זה </w:t>
      </w:r>
      <w:proofErr w:type="spellStart"/>
      <w:r w:rsidRPr="00911ECB">
        <w:rPr>
          <w:rFonts w:cs="David" w:hint="cs"/>
          <w:rtl/>
        </w:rPr>
        <w:t>לאריק</w:t>
      </w:r>
      <w:proofErr w:type="spellEnd"/>
      <w:r w:rsidRPr="00911ECB">
        <w:rPr>
          <w:rFonts w:cs="David" w:hint="cs"/>
          <w:rtl/>
        </w:rPr>
        <w:t xml:space="preserve"> שרון והחברים שכנעו אותו שלא להיענות לבקשתי. באנגליה יש כל שבוע ישיבה שבה כל הממשלה מופיעה. </w:t>
      </w:r>
    </w:p>
    <w:p w14:paraId="236ADFA1" w14:textId="77777777" w:rsidR="00911ECB" w:rsidRPr="00911ECB" w:rsidRDefault="00911ECB" w:rsidP="00911ECB">
      <w:pPr>
        <w:bidi/>
        <w:rPr>
          <w:rFonts w:cs="David" w:hint="cs"/>
          <w:rtl/>
        </w:rPr>
      </w:pPr>
    </w:p>
    <w:p w14:paraId="5611EBCB" w14:textId="77777777" w:rsidR="00911ECB" w:rsidRPr="00911ECB" w:rsidRDefault="00911ECB" w:rsidP="00911ECB">
      <w:pPr>
        <w:bidi/>
        <w:rPr>
          <w:rFonts w:cs="David" w:hint="cs"/>
          <w:rtl/>
        </w:rPr>
      </w:pPr>
      <w:r w:rsidRPr="00911ECB">
        <w:rPr>
          <w:rFonts w:cs="David" w:hint="cs"/>
          <w:u w:val="single"/>
          <w:rtl/>
        </w:rPr>
        <w:t xml:space="preserve">מזכיר הכנסת אריה </w:t>
      </w:r>
      <w:proofErr w:type="spellStart"/>
      <w:r w:rsidRPr="00911ECB">
        <w:rPr>
          <w:rFonts w:cs="David" w:hint="cs"/>
          <w:u w:val="single"/>
          <w:rtl/>
        </w:rPr>
        <w:t>האן</w:t>
      </w:r>
      <w:proofErr w:type="spellEnd"/>
      <w:r w:rsidRPr="00911ECB">
        <w:rPr>
          <w:rFonts w:cs="David" w:hint="cs"/>
          <w:u w:val="single"/>
          <w:rtl/>
        </w:rPr>
        <w:t>:</w:t>
      </w:r>
    </w:p>
    <w:p w14:paraId="088FAF74" w14:textId="77777777" w:rsidR="00911ECB" w:rsidRPr="00911ECB" w:rsidRDefault="00911ECB" w:rsidP="00911ECB">
      <w:pPr>
        <w:bidi/>
        <w:rPr>
          <w:rFonts w:cs="David" w:hint="cs"/>
          <w:rtl/>
        </w:rPr>
      </w:pPr>
    </w:p>
    <w:p w14:paraId="0B4AAD6A" w14:textId="77777777" w:rsidR="00911ECB" w:rsidRPr="00911ECB" w:rsidRDefault="00911ECB" w:rsidP="00911ECB">
      <w:pPr>
        <w:bidi/>
        <w:rPr>
          <w:rFonts w:cs="David" w:hint="cs"/>
          <w:rtl/>
        </w:rPr>
      </w:pPr>
      <w:r w:rsidRPr="00911ECB">
        <w:rPr>
          <w:rFonts w:cs="David" w:hint="cs"/>
          <w:rtl/>
        </w:rPr>
        <w:tab/>
        <w:t xml:space="preserve"> גם בקנדה. </w:t>
      </w:r>
    </w:p>
    <w:p w14:paraId="4AEB7ECB" w14:textId="77777777" w:rsidR="00911ECB" w:rsidRPr="00911ECB" w:rsidRDefault="00911ECB" w:rsidP="00911ECB">
      <w:pPr>
        <w:bidi/>
        <w:rPr>
          <w:rFonts w:cs="David" w:hint="cs"/>
          <w:rtl/>
        </w:rPr>
      </w:pPr>
    </w:p>
    <w:p w14:paraId="476C0FEE" w14:textId="77777777" w:rsidR="00911ECB" w:rsidRPr="00911ECB" w:rsidRDefault="00911ECB" w:rsidP="00911ECB">
      <w:pPr>
        <w:bidi/>
        <w:rPr>
          <w:rFonts w:cs="David" w:hint="cs"/>
          <w:rtl/>
        </w:rPr>
      </w:pPr>
      <w:r w:rsidRPr="00911ECB">
        <w:rPr>
          <w:rFonts w:cs="David" w:hint="cs"/>
          <w:u w:val="single"/>
          <w:rtl/>
        </w:rPr>
        <w:t>ראובן ריבלין:</w:t>
      </w:r>
    </w:p>
    <w:p w14:paraId="17AC03AA" w14:textId="77777777" w:rsidR="00911ECB" w:rsidRPr="00911ECB" w:rsidRDefault="00911ECB" w:rsidP="00911ECB">
      <w:pPr>
        <w:bidi/>
        <w:rPr>
          <w:rFonts w:cs="David" w:hint="cs"/>
          <w:rtl/>
        </w:rPr>
      </w:pPr>
    </w:p>
    <w:p w14:paraId="3D15614E" w14:textId="77777777" w:rsidR="00911ECB" w:rsidRPr="00911ECB" w:rsidRDefault="00911ECB" w:rsidP="00911ECB">
      <w:pPr>
        <w:bidi/>
        <w:rPr>
          <w:rFonts w:cs="David" w:hint="cs"/>
          <w:rtl/>
        </w:rPr>
      </w:pPr>
      <w:r w:rsidRPr="00911ECB">
        <w:rPr>
          <w:rFonts w:cs="David" w:hint="cs"/>
          <w:rtl/>
        </w:rPr>
        <w:tab/>
        <w:t xml:space="preserve"> בישיבה הזאת אתה יכול לשאול כל שאלה שאתה רוצה. אתה קובע את הנושאים וראש הממשלה קובע: עכשיו יענה שר הביטחון ועכשיו יענה שר אחר. </w:t>
      </w:r>
    </w:p>
    <w:p w14:paraId="7842D14A" w14:textId="77777777" w:rsidR="00911ECB" w:rsidRPr="00911ECB" w:rsidRDefault="00911ECB" w:rsidP="00911ECB">
      <w:pPr>
        <w:bidi/>
        <w:rPr>
          <w:rFonts w:cs="David" w:hint="cs"/>
          <w:rtl/>
        </w:rPr>
      </w:pPr>
    </w:p>
    <w:p w14:paraId="3663E990" w14:textId="77777777" w:rsidR="00911ECB" w:rsidRPr="00911ECB" w:rsidRDefault="00911ECB" w:rsidP="00911ECB">
      <w:pPr>
        <w:bidi/>
        <w:rPr>
          <w:rFonts w:cs="David"/>
          <w:u w:val="single"/>
          <w:rtl/>
        </w:rPr>
      </w:pPr>
      <w:r w:rsidRPr="00911ECB">
        <w:rPr>
          <w:rFonts w:cs="David"/>
          <w:u w:val="single"/>
          <w:rtl/>
        </w:rPr>
        <w:t>דוד אזולאי:</w:t>
      </w:r>
    </w:p>
    <w:p w14:paraId="3203FF86" w14:textId="77777777" w:rsidR="00911ECB" w:rsidRPr="00911ECB" w:rsidRDefault="00911ECB" w:rsidP="00911ECB">
      <w:pPr>
        <w:bidi/>
        <w:rPr>
          <w:rFonts w:cs="David"/>
          <w:u w:val="single"/>
          <w:rtl/>
        </w:rPr>
      </w:pPr>
    </w:p>
    <w:p w14:paraId="5E6E72B9" w14:textId="77777777" w:rsidR="00911ECB" w:rsidRPr="00911ECB" w:rsidRDefault="00911ECB" w:rsidP="00911ECB">
      <w:pPr>
        <w:bidi/>
        <w:rPr>
          <w:rFonts w:cs="David" w:hint="cs"/>
          <w:rtl/>
        </w:rPr>
      </w:pPr>
      <w:r w:rsidRPr="00911ECB">
        <w:rPr>
          <w:rFonts w:cs="David"/>
          <w:rtl/>
        </w:rPr>
        <w:tab/>
      </w:r>
      <w:r w:rsidRPr="00911ECB">
        <w:rPr>
          <w:rFonts w:cs="David" w:hint="cs"/>
          <w:rtl/>
        </w:rPr>
        <w:t xml:space="preserve"> זה היה לגבי שרים, לא לגבי כל הממשלה. </w:t>
      </w:r>
    </w:p>
    <w:p w14:paraId="4E340224" w14:textId="77777777" w:rsidR="00911ECB" w:rsidRPr="00911ECB" w:rsidRDefault="00911ECB" w:rsidP="00911ECB">
      <w:pPr>
        <w:bidi/>
        <w:rPr>
          <w:rFonts w:cs="David" w:hint="cs"/>
          <w:rtl/>
        </w:rPr>
      </w:pPr>
    </w:p>
    <w:p w14:paraId="3C42FE3D" w14:textId="77777777" w:rsidR="00911ECB" w:rsidRPr="00911ECB" w:rsidRDefault="00911ECB" w:rsidP="00911ECB">
      <w:pPr>
        <w:bidi/>
        <w:rPr>
          <w:rFonts w:cs="David" w:hint="cs"/>
          <w:rtl/>
        </w:rPr>
      </w:pPr>
      <w:r w:rsidRPr="00911ECB">
        <w:rPr>
          <w:rFonts w:cs="David" w:hint="cs"/>
          <w:u w:val="single"/>
          <w:rtl/>
        </w:rPr>
        <w:t>ראובן ריבלין:</w:t>
      </w:r>
    </w:p>
    <w:p w14:paraId="712037DC" w14:textId="77777777" w:rsidR="00911ECB" w:rsidRPr="00911ECB" w:rsidRDefault="00911ECB" w:rsidP="00911ECB">
      <w:pPr>
        <w:bidi/>
        <w:rPr>
          <w:rFonts w:cs="David" w:hint="cs"/>
          <w:rtl/>
        </w:rPr>
      </w:pPr>
    </w:p>
    <w:p w14:paraId="7C0BDA9F" w14:textId="77777777" w:rsidR="00911ECB" w:rsidRPr="00911ECB" w:rsidRDefault="00911ECB" w:rsidP="00911ECB">
      <w:pPr>
        <w:bidi/>
        <w:rPr>
          <w:rFonts w:cs="David" w:hint="cs"/>
          <w:rtl/>
        </w:rPr>
      </w:pPr>
      <w:r w:rsidRPr="00911ECB">
        <w:rPr>
          <w:rFonts w:cs="David" w:hint="cs"/>
          <w:rtl/>
        </w:rPr>
        <w:tab/>
        <w:t xml:space="preserve"> דובר על שבעה שרים. </w:t>
      </w:r>
    </w:p>
    <w:p w14:paraId="6DCEEE95" w14:textId="77777777" w:rsidR="00911ECB" w:rsidRPr="00911ECB" w:rsidRDefault="00911ECB" w:rsidP="00911ECB">
      <w:pPr>
        <w:bidi/>
        <w:rPr>
          <w:rFonts w:cs="David" w:hint="cs"/>
          <w:rtl/>
        </w:rPr>
      </w:pPr>
    </w:p>
    <w:p w14:paraId="36A3CED4" w14:textId="77777777" w:rsidR="00911ECB" w:rsidRPr="00911ECB" w:rsidRDefault="00911ECB" w:rsidP="00911ECB">
      <w:pPr>
        <w:bidi/>
        <w:rPr>
          <w:rFonts w:cs="David"/>
          <w:rtl/>
        </w:rPr>
      </w:pPr>
      <w:r w:rsidRPr="00911ECB">
        <w:rPr>
          <w:rFonts w:cs="David" w:hint="eastAsia"/>
          <w:u w:val="single"/>
          <w:rtl/>
        </w:rPr>
        <w:t>יו</w:t>
      </w:r>
      <w:r w:rsidRPr="00911ECB">
        <w:rPr>
          <w:rFonts w:cs="David"/>
          <w:u w:val="single"/>
          <w:rtl/>
        </w:rPr>
        <w:t>"</w:t>
      </w:r>
      <w:r w:rsidRPr="00911ECB">
        <w:rPr>
          <w:rFonts w:cs="David" w:hint="eastAsia"/>
          <w:u w:val="single"/>
          <w:rtl/>
        </w:rPr>
        <w:t>ר</w:t>
      </w:r>
      <w:r w:rsidRPr="00911ECB">
        <w:rPr>
          <w:rFonts w:cs="David"/>
          <w:u w:val="single"/>
          <w:rtl/>
        </w:rPr>
        <w:t xml:space="preserve"> הכנסת דליה איציק:</w:t>
      </w:r>
    </w:p>
    <w:p w14:paraId="454268DE" w14:textId="77777777" w:rsidR="00911ECB" w:rsidRPr="00911ECB" w:rsidRDefault="00911ECB" w:rsidP="00911ECB">
      <w:pPr>
        <w:bidi/>
        <w:rPr>
          <w:rFonts w:cs="David"/>
          <w:rtl/>
        </w:rPr>
      </w:pPr>
    </w:p>
    <w:p w14:paraId="1FBDDBED" w14:textId="77777777" w:rsidR="00911ECB" w:rsidRPr="00911ECB" w:rsidRDefault="00911ECB" w:rsidP="00911ECB">
      <w:pPr>
        <w:bidi/>
        <w:rPr>
          <w:rFonts w:cs="David" w:hint="cs"/>
          <w:rtl/>
        </w:rPr>
      </w:pPr>
      <w:r w:rsidRPr="00911ECB">
        <w:rPr>
          <w:rFonts w:cs="David"/>
          <w:rtl/>
        </w:rPr>
        <w:tab/>
      </w:r>
      <w:r w:rsidRPr="00911ECB">
        <w:rPr>
          <w:rFonts w:cs="David" w:hint="cs"/>
          <w:rtl/>
        </w:rPr>
        <w:t xml:space="preserve"> אתה לא חייב כל שבוע. זה יכול להיות גם פעם בחודש. </w:t>
      </w:r>
    </w:p>
    <w:p w14:paraId="51AACD51" w14:textId="77777777" w:rsidR="00911ECB" w:rsidRPr="00911ECB" w:rsidRDefault="00911ECB" w:rsidP="00911ECB">
      <w:pPr>
        <w:bidi/>
        <w:rPr>
          <w:rFonts w:cs="David" w:hint="cs"/>
          <w:rtl/>
        </w:rPr>
      </w:pPr>
    </w:p>
    <w:p w14:paraId="20937B70" w14:textId="77777777" w:rsidR="00911ECB" w:rsidRPr="00911ECB" w:rsidRDefault="00911ECB" w:rsidP="00911ECB">
      <w:pPr>
        <w:bidi/>
        <w:rPr>
          <w:rFonts w:cs="David" w:hint="cs"/>
          <w:rtl/>
        </w:rPr>
      </w:pPr>
      <w:r w:rsidRPr="00911ECB">
        <w:rPr>
          <w:rFonts w:cs="David" w:hint="cs"/>
          <w:u w:val="single"/>
          <w:rtl/>
        </w:rPr>
        <w:t>ראובן ריבלין:</w:t>
      </w:r>
    </w:p>
    <w:p w14:paraId="54F33773" w14:textId="77777777" w:rsidR="00911ECB" w:rsidRPr="00911ECB" w:rsidRDefault="00911ECB" w:rsidP="00911ECB">
      <w:pPr>
        <w:bidi/>
        <w:rPr>
          <w:rFonts w:cs="David" w:hint="cs"/>
          <w:rtl/>
        </w:rPr>
      </w:pPr>
    </w:p>
    <w:p w14:paraId="11A326B9" w14:textId="77777777" w:rsidR="00911ECB" w:rsidRPr="00911ECB" w:rsidRDefault="00911ECB" w:rsidP="00911ECB">
      <w:pPr>
        <w:bidi/>
        <w:rPr>
          <w:rFonts w:cs="David" w:hint="cs"/>
          <w:rtl/>
        </w:rPr>
      </w:pPr>
      <w:r w:rsidRPr="00911ECB">
        <w:rPr>
          <w:rFonts w:cs="David" w:hint="cs"/>
          <w:rtl/>
        </w:rPr>
        <w:tab/>
        <w:t xml:space="preserve"> נתחיל בפעם בשבוע ונגיע ממילא לפעם בחודש. לגבי הצעות חוק, היו הרבה הצעות חוק שאוחדו. </w:t>
      </w:r>
    </w:p>
    <w:p w14:paraId="3B1148EB" w14:textId="77777777" w:rsidR="00911ECB" w:rsidRPr="00911ECB" w:rsidRDefault="00911ECB" w:rsidP="00911ECB">
      <w:pPr>
        <w:bidi/>
        <w:rPr>
          <w:rFonts w:cs="David" w:hint="cs"/>
          <w:rtl/>
        </w:rPr>
      </w:pPr>
    </w:p>
    <w:p w14:paraId="212744AD" w14:textId="77777777" w:rsidR="00911ECB" w:rsidRPr="00911ECB" w:rsidRDefault="00911ECB" w:rsidP="00911ECB">
      <w:pPr>
        <w:bidi/>
        <w:rPr>
          <w:rFonts w:cs="David" w:hint="cs"/>
          <w:rtl/>
        </w:rPr>
      </w:pPr>
      <w:r w:rsidRPr="00911ECB">
        <w:rPr>
          <w:rFonts w:cs="David" w:hint="cs"/>
          <w:u w:val="single"/>
          <w:rtl/>
        </w:rPr>
        <w:t>היו"ר רוחמה אברהם:</w:t>
      </w:r>
    </w:p>
    <w:p w14:paraId="7A826A80" w14:textId="77777777" w:rsidR="00911ECB" w:rsidRPr="00911ECB" w:rsidRDefault="00911ECB" w:rsidP="00911ECB">
      <w:pPr>
        <w:bidi/>
        <w:rPr>
          <w:rFonts w:cs="David" w:hint="cs"/>
          <w:rtl/>
        </w:rPr>
      </w:pPr>
    </w:p>
    <w:p w14:paraId="783C9F8A" w14:textId="77777777" w:rsidR="00911ECB" w:rsidRPr="00911ECB" w:rsidRDefault="00911ECB" w:rsidP="00911ECB">
      <w:pPr>
        <w:bidi/>
        <w:rPr>
          <w:rFonts w:cs="David" w:hint="cs"/>
          <w:rtl/>
        </w:rPr>
      </w:pPr>
      <w:r w:rsidRPr="00911ECB">
        <w:rPr>
          <w:rFonts w:cs="David" w:hint="cs"/>
          <w:rtl/>
        </w:rPr>
        <w:tab/>
        <w:t xml:space="preserve"> האם אתה מסכים לכך שחלק ניכר מהצהרות החוק שמוגש הן הצהרות טובות מאד ויש לקדם אותן? האם כל שאר הצהרות החוק לא מפריעות בדרך לאותן הצהרות החוק החשובות להתקדם בגלל העומס על הלשכה המשפטית?</w:t>
      </w:r>
    </w:p>
    <w:p w14:paraId="48C178D4" w14:textId="77777777" w:rsidR="00911ECB" w:rsidRPr="00911ECB" w:rsidRDefault="00911ECB" w:rsidP="00911ECB">
      <w:pPr>
        <w:bidi/>
        <w:rPr>
          <w:rFonts w:cs="David" w:hint="cs"/>
          <w:rtl/>
        </w:rPr>
      </w:pPr>
    </w:p>
    <w:p w14:paraId="4145350E" w14:textId="77777777" w:rsidR="00911ECB" w:rsidRPr="00911ECB" w:rsidRDefault="00911ECB" w:rsidP="00911ECB">
      <w:pPr>
        <w:bidi/>
        <w:rPr>
          <w:rFonts w:cs="David" w:hint="cs"/>
          <w:rtl/>
        </w:rPr>
      </w:pPr>
      <w:r w:rsidRPr="00911ECB">
        <w:rPr>
          <w:rFonts w:cs="David" w:hint="cs"/>
          <w:u w:val="single"/>
          <w:rtl/>
        </w:rPr>
        <w:t>ראובן ריבלין:</w:t>
      </w:r>
    </w:p>
    <w:p w14:paraId="17114456" w14:textId="77777777" w:rsidR="00911ECB" w:rsidRPr="00911ECB" w:rsidRDefault="00911ECB" w:rsidP="00911ECB">
      <w:pPr>
        <w:bidi/>
        <w:rPr>
          <w:rFonts w:cs="David" w:hint="cs"/>
          <w:rtl/>
        </w:rPr>
      </w:pPr>
    </w:p>
    <w:p w14:paraId="0C776073" w14:textId="77777777" w:rsidR="00911ECB" w:rsidRPr="00911ECB" w:rsidRDefault="00911ECB" w:rsidP="00911ECB">
      <w:pPr>
        <w:bidi/>
        <w:rPr>
          <w:rFonts w:cs="David" w:hint="cs"/>
          <w:rtl/>
        </w:rPr>
      </w:pPr>
      <w:r w:rsidRPr="00911ECB">
        <w:rPr>
          <w:rFonts w:cs="David" w:hint="cs"/>
          <w:rtl/>
        </w:rPr>
        <w:tab/>
        <w:t xml:space="preserve"> ברגע שאת עושה צנזורה את מגבילה את חברי הכנסת. </w:t>
      </w:r>
    </w:p>
    <w:p w14:paraId="5ABBE103" w14:textId="77777777" w:rsidR="00911ECB" w:rsidRPr="00911ECB" w:rsidRDefault="00911ECB" w:rsidP="00911ECB">
      <w:pPr>
        <w:bidi/>
        <w:rPr>
          <w:rFonts w:cs="David" w:hint="cs"/>
          <w:rtl/>
        </w:rPr>
      </w:pPr>
    </w:p>
    <w:p w14:paraId="74B403A2" w14:textId="77777777" w:rsidR="00911ECB" w:rsidRPr="00911ECB" w:rsidRDefault="00911ECB" w:rsidP="00911ECB">
      <w:pPr>
        <w:bidi/>
        <w:rPr>
          <w:rFonts w:cs="David" w:hint="cs"/>
          <w:rtl/>
        </w:rPr>
      </w:pPr>
      <w:r w:rsidRPr="00911ECB">
        <w:rPr>
          <w:rFonts w:cs="David" w:hint="cs"/>
          <w:u w:val="single"/>
          <w:rtl/>
        </w:rPr>
        <w:t>היו"ר רוחמה אברהם:</w:t>
      </w:r>
    </w:p>
    <w:p w14:paraId="38FC4BFF" w14:textId="77777777" w:rsidR="00911ECB" w:rsidRPr="00911ECB" w:rsidRDefault="00911ECB" w:rsidP="00911ECB">
      <w:pPr>
        <w:bidi/>
        <w:rPr>
          <w:rFonts w:cs="David" w:hint="cs"/>
          <w:rtl/>
        </w:rPr>
      </w:pPr>
    </w:p>
    <w:p w14:paraId="41FC5013" w14:textId="77777777" w:rsidR="00911ECB" w:rsidRPr="00911ECB" w:rsidRDefault="00911ECB" w:rsidP="00911ECB">
      <w:pPr>
        <w:bidi/>
        <w:rPr>
          <w:rFonts w:cs="David" w:hint="cs"/>
          <w:rtl/>
        </w:rPr>
      </w:pPr>
      <w:r w:rsidRPr="00911ECB">
        <w:rPr>
          <w:rFonts w:cs="David" w:hint="cs"/>
          <w:rtl/>
        </w:rPr>
        <w:tab/>
        <w:t xml:space="preserve"> לא, הם יגישו הצעות חוק ענייניות ולא סתם. </w:t>
      </w:r>
    </w:p>
    <w:p w14:paraId="0798CBF6" w14:textId="77777777" w:rsidR="00911ECB" w:rsidRPr="00911ECB" w:rsidRDefault="00911ECB" w:rsidP="00911ECB">
      <w:pPr>
        <w:bidi/>
        <w:rPr>
          <w:rFonts w:cs="David" w:hint="cs"/>
          <w:rtl/>
        </w:rPr>
      </w:pPr>
    </w:p>
    <w:p w14:paraId="0BD554CB" w14:textId="77777777" w:rsidR="00911ECB" w:rsidRPr="00911ECB" w:rsidRDefault="00911ECB" w:rsidP="00911ECB">
      <w:pPr>
        <w:bidi/>
        <w:rPr>
          <w:rFonts w:cs="David" w:hint="cs"/>
          <w:rtl/>
        </w:rPr>
      </w:pPr>
      <w:r w:rsidRPr="00911ECB">
        <w:rPr>
          <w:rFonts w:cs="David" w:hint="cs"/>
          <w:u w:val="single"/>
          <w:rtl/>
        </w:rPr>
        <w:t>ראובן ריבלין:</w:t>
      </w:r>
    </w:p>
    <w:p w14:paraId="12229A9C" w14:textId="77777777" w:rsidR="00911ECB" w:rsidRPr="00911ECB" w:rsidRDefault="00911ECB" w:rsidP="00911ECB">
      <w:pPr>
        <w:bidi/>
        <w:rPr>
          <w:rFonts w:cs="David" w:hint="cs"/>
          <w:rtl/>
        </w:rPr>
      </w:pPr>
    </w:p>
    <w:p w14:paraId="54920240" w14:textId="77777777" w:rsidR="00911ECB" w:rsidRPr="00911ECB" w:rsidRDefault="00911ECB" w:rsidP="00911ECB">
      <w:pPr>
        <w:bidi/>
        <w:rPr>
          <w:rFonts w:cs="David" w:hint="cs"/>
          <w:rtl/>
        </w:rPr>
      </w:pPr>
      <w:r w:rsidRPr="00911ECB">
        <w:rPr>
          <w:rFonts w:cs="David" w:hint="cs"/>
          <w:rtl/>
        </w:rPr>
        <w:tab/>
        <w:t xml:space="preserve"> אם תאמרי לי שבקדנציה אחת אני יכול להגיש 40 הצעות חוק, אני לא אצליח למלא אפילו חצי. </w:t>
      </w:r>
    </w:p>
    <w:p w14:paraId="006D3835" w14:textId="77777777" w:rsidR="00911ECB" w:rsidRPr="00911ECB" w:rsidRDefault="00911ECB" w:rsidP="00911ECB">
      <w:pPr>
        <w:bidi/>
        <w:rPr>
          <w:rFonts w:cs="David" w:hint="cs"/>
          <w:rtl/>
        </w:rPr>
      </w:pPr>
    </w:p>
    <w:p w14:paraId="7911EC64" w14:textId="77777777" w:rsidR="00911ECB" w:rsidRPr="00911ECB" w:rsidRDefault="00911ECB" w:rsidP="00911ECB">
      <w:pPr>
        <w:bidi/>
        <w:rPr>
          <w:rFonts w:cs="David" w:hint="cs"/>
          <w:rtl/>
        </w:rPr>
      </w:pPr>
      <w:r w:rsidRPr="00911ECB">
        <w:rPr>
          <w:rFonts w:cs="David" w:hint="cs"/>
          <w:u w:val="single"/>
          <w:rtl/>
        </w:rPr>
        <w:t>היו"ר רוחמה אברהם:</w:t>
      </w:r>
    </w:p>
    <w:p w14:paraId="3FA6BFCD" w14:textId="77777777" w:rsidR="00911ECB" w:rsidRPr="00911ECB" w:rsidRDefault="00911ECB" w:rsidP="00911ECB">
      <w:pPr>
        <w:bidi/>
        <w:rPr>
          <w:rFonts w:cs="David" w:hint="cs"/>
          <w:rtl/>
        </w:rPr>
      </w:pPr>
    </w:p>
    <w:p w14:paraId="7B18EA12" w14:textId="77777777" w:rsidR="00911ECB" w:rsidRPr="00911ECB" w:rsidRDefault="00911ECB" w:rsidP="00911ECB">
      <w:pPr>
        <w:bidi/>
        <w:rPr>
          <w:rFonts w:cs="David" w:hint="cs"/>
          <w:rtl/>
        </w:rPr>
      </w:pPr>
      <w:r w:rsidRPr="00911ECB">
        <w:rPr>
          <w:rFonts w:cs="David" w:hint="cs"/>
          <w:rtl/>
        </w:rPr>
        <w:tab/>
        <w:t xml:space="preserve"> עד 30, מה זה משנה?</w:t>
      </w:r>
    </w:p>
    <w:p w14:paraId="05D8A323" w14:textId="77777777" w:rsidR="00911ECB" w:rsidRPr="00911ECB" w:rsidRDefault="00911ECB" w:rsidP="00911ECB">
      <w:pPr>
        <w:bidi/>
        <w:rPr>
          <w:rFonts w:cs="David" w:hint="cs"/>
          <w:rtl/>
        </w:rPr>
      </w:pPr>
    </w:p>
    <w:p w14:paraId="62F72D16" w14:textId="77777777" w:rsidR="00911ECB" w:rsidRPr="00911ECB" w:rsidRDefault="00911ECB" w:rsidP="00911ECB">
      <w:pPr>
        <w:bidi/>
        <w:rPr>
          <w:rFonts w:cs="David" w:hint="cs"/>
          <w:rtl/>
        </w:rPr>
      </w:pPr>
      <w:r w:rsidRPr="00911ECB">
        <w:rPr>
          <w:rFonts w:cs="David" w:hint="cs"/>
          <w:u w:val="single"/>
          <w:rtl/>
        </w:rPr>
        <w:t>ראובן ריבלין:</w:t>
      </w:r>
    </w:p>
    <w:p w14:paraId="3F8987BF" w14:textId="77777777" w:rsidR="00911ECB" w:rsidRPr="00911ECB" w:rsidRDefault="00911ECB" w:rsidP="00911ECB">
      <w:pPr>
        <w:bidi/>
        <w:rPr>
          <w:rFonts w:cs="David" w:hint="cs"/>
          <w:rtl/>
        </w:rPr>
      </w:pPr>
    </w:p>
    <w:p w14:paraId="1A2993AA" w14:textId="77777777" w:rsidR="00911ECB" w:rsidRPr="00911ECB" w:rsidRDefault="00911ECB" w:rsidP="00911ECB">
      <w:pPr>
        <w:bidi/>
        <w:rPr>
          <w:rFonts w:cs="David" w:hint="cs"/>
          <w:rtl/>
        </w:rPr>
      </w:pPr>
      <w:r w:rsidRPr="00911ECB">
        <w:rPr>
          <w:rFonts w:cs="David" w:hint="cs"/>
          <w:rtl/>
        </w:rPr>
        <w:tab/>
        <w:t xml:space="preserve"> אדם רציני מתייחס להצעת החוק שלו ומכין אותה בעצמו, ולא נותן אותה למחלקה המשפטית, שמתחילה לעבד את זה. אני יכול לכסות קווטה, אבל פתאום מתעורר נושא שבאמת צריך להגיש בו הצעת חוק. </w:t>
      </w:r>
    </w:p>
    <w:p w14:paraId="48129C1A" w14:textId="77777777" w:rsidR="00911ECB" w:rsidRPr="00911ECB" w:rsidRDefault="00911ECB" w:rsidP="00911ECB">
      <w:pPr>
        <w:bidi/>
        <w:rPr>
          <w:rFonts w:cs="David" w:hint="cs"/>
          <w:rtl/>
        </w:rPr>
      </w:pPr>
    </w:p>
    <w:p w14:paraId="0CFB65E5" w14:textId="77777777" w:rsidR="00911ECB" w:rsidRPr="00911ECB" w:rsidRDefault="00911ECB" w:rsidP="00911ECB">
      <w:pPr>
        <w:bidi/>
        <w:rPr>
          <w:rFonts w:cs="David" w:hint="cs"/>
          <w:rtl/>
        </w:rPr>
      </w:pPr>
      <w:r w:rsidRPr="00911ECB">
        <w:rPr>
          <w:rFonts w:cs="David" w:hint="cs"/>
          <w:u w:val="single"/>
          <w:rtl/>
        </w:rPr>
        <w:t>היו"ר רוחמה אברהם:</w:t>
      </w:r>
    </w:p>
    <w:p w14:paraId="2380AA81" w14:textId="77777777" w:rsidR="00911ECB" w:rsidRPr="00911ECB" w:rsidRDefault="00911ECB" w:rsidP="00911ECB">
      <w:pPr>
        <w:bidi/>
        <w:rPr>
          <w:rFonts w:cs="David" w:hint="cs"/>
          <w:rtl/>
        </w:rPr>
      </w:pPr>
    </w:p>
    <w:p w14:paraId="1A19E611" w14:textId="77777777" w:rsidR="00911ECB" w:rsidRPr="00911ECB" w:rsidRDefault="00911ECB" w:rsidP="00911ECB">
      <w:pPr>
        <w:bidi/>
        <w:rPr>
          <w:rFonts w:cs="David" w:hint="cs"/>
          <w:rtl/>
        </w:rPr>
      </w:pPr>
      <w:r w:rsidRPr="00911ECB">
        <w:rPr>
          <w:rFonts w:cs="David" w:hint="cs"/>
          <w:rtl/>
        </w:rPr>
        <w:tab/>
        <w:t xml:space="preserve"> תהיה ועדה מיוחדת. </w:t>
      </w:r>
    </w:p>
    <w:p w14:paraId="6E9BCD6D" w14:textId="77777777" w:rsidR="00911ECB" w:rsidRPr="00911ECB" w:rsidRDefault="00911ECB" w:rsidP="00911ECB">
      <w:pPr>
        <w:bidi/>
        <w:rPr>
          <w:rFonts w:cs="David" w:hint="cs"/>
          <w:rtl/>
        </w:rPr>
      </w:pPr>
    </w:p>
    <w:p w14:paraId="6A24B1BA" w14:textId="77777777" w:rsidR="00911ECB" w:rsidRPr="00911ECB" w:rsidRDefault="00911ECB" w:rsidP="00911ECB">
      <w:pPr>
        <w:bidi/>
        <w:rPr>
          <w:rFonts w:cs="David" w:hint="cs"/>
          <w:rtl/>
        </w:rPr>
      </w:pPr>
      <w:r w:rsidRPr="00911ECB">
        <w:rPr>
          <w:rFonts w:cs="David" w:hint="cs"/>
          <w:u w:val="single"/>
          <w:rtl/>
        </w:rPr>
        <w:t>ראובן ריבלין:</w:t>
      </w:r>
    </w:p>
    <w:p w14:paraId="1CC31266" w14:textId="77777777" w:rsidR="00911ECB" w:rsidRPr="00911ECB" w:rsidRDefault="00911ECB" w:rsidP="00911ECB">
      <w:pPr>
        <w:bidi/>
        <w:rPr>
          <w:rFonts w:cs="David" w:hint="cs"/>
          <w:rtl/>
        </w:rPr>
      </w:pPr>
    </w:p>
    <w:p w14:paraId="02A5A721" w14:textId="77777777" w:rsidR="00911ECB" w:rsidRPr="00911ECB" w:rsidRDefault="00911ECB" w:rsidP="00911ECB">
      <w:pPr>
        <w:bidi/>
        <w:rPr>
          <w:rFonts w:cs="David" w:hint="cs"/>
          <w:rtl/>
        </w:rPr>
      </w:pPr>
      <w:r w:rsidRPr="00911ECB">
        <w:rPr>
          <w:rFonts w:cs="David" w:hint="cs"/>
          <w:rtl/>
        </w:rPr>
        <w:tab/>
        <w:t xml:space="preserve"> זאת הגבלת חבר הכנסת במילוי תפקידו. סיעת מרץ הגיעה עד היום ל-25% מהצעות החוק... על פי עבודתה של זהבה, גם ברמת החוקים שנתקבלו, הייתי בוחר בה במקום הראשון במרץ. רבותי, לא הייתי מגביל את הצעות החוק.</w:t>
      </w:r>
    </w:p>
    <w:p w14:paraId="280948D3" w14:textId="77777777" w:rsidR="00911ECB" w:rsidRPr="00911ECB" w:rsidRDefault="00911ECB" w:rsidP="00911ECB">
      <w:pPr>
        <w:bidi/>
        <w:rPr>
          <w:rFonts w:cs="David" w:hint="cs"/>
          <w:rtl/>
        </w:rPr>
      </w:pPr>
    </w:p>
    <w:p w14:paraId="073B841A" w14:textId="77777777" w:rsidR="00911ECB" w:rsidRPr="00911ECB" w:rsidRDefault="00911ECB" w:rsidP="00911ECB">
      <w:pPr>
        <w:bidi/>
        <w:rPr>
          <w:rFonts w:cs="David"/>
          <w:rtl/>
        </w:rPr>
      </w:pPr>
      <w:r w:rsidRPr="00911ECB">
        <w:rPr>
          <w:rFonts w:cs="David" w:hint="eastAsia"/>
          <w:u w:val="single"/>
          <w:rtl/>
        </w:rPr>
        <w:t>יו</w:t>
      </w:r>
      <w:r w:rsidRPr="00911ECB">
        <w:rPr>
          <w:rFonts w:cs="David"/>
          <w:u w:val="single"/>
          <w:rtl/>
        </w:rPr>
        <w:t>"</w:t>
      </w:r>
      <w:r w:rsidRPr="00911ECB">
        <w:rPr>
          <w:rFonts w:cs="David" w:hint="eastAsia"/>
          <w:u w:val="single"/>
          <w:rtl/>
        </w:rPr>
        <w:t>ר</w:t>
      </w:r>
      <w:r w:rsidRPr="00911ECB">
        <w:rPr>
          <w:rFonts w:cs="David"/>
          <w:u w:val="single"/>
          <w:rtl/>
        </w:rPr>
        <w:t xml:space="preserve"> הכנסת דליה איציק:</w:t>
      </w:r>
    </w:p>
    <w:p w14:paraId="11477B77" w14:textId="77777777" w:rsidR="00911ECB" w:rsidRPr="00911ECB" w:rsidRDefault="00911ECB" w:rsidP="00911ECB">
      <w:pPr>
        <w:bidi/>
        <w:rPr>
          <w:rFonts w:cs="David"/>
          <w:rtl/>
        </w:rPr>
      </w:pPr>
    </w:p>
    <w:p w14:paraId="7E584989" w14:textId="77777777" w:rsidR="00911ECB" w:rsidRPr="00911ECB" w:rsidRDefault="00911ECB" w:rsidP="00911ECB">
      <w:pPr>
        <w:bidi/>
        <w:rPr>
          <w:rFonts w:cs="David" w:hint="cs"/>
          <w:rtl/>
        </w:rPr>
      </w:pPr>
      <w:r w:rsidRPr="00911ECB">
        <w:rPr>
          <w:rFonts w:cs="David"/>
          <w:rtl/>
        </w:rPr>
        <w:tab/>
      </w:r>
      <w:r w:rsidRPr="00911ECB">
        <w:rPr>
          <w:rFonts w:cs="David" w:hint="cs"/>
          <w:rtl/>
        </w:rPr>
        <w:t xml:space="preserve"> למה?</w:t>
      </w:r>
    </w:p>
    <w:p w14:paraId="1C0A0DA6" w14:textId="77777777" w:rsidR="00911ECB" w:rsidRPr="00911ECB" w:rsidRDefault="00911ECB" w:rsidP="00911ECB">
      <w:pPr>
        <w:bidi/>
        <w:rPr>
          <w:rFonts w:cs="David" w:hint="cs"/>
          <w:rtl/>
        </w:rPr>
      </w:pPr>
    </w:p>
    <w:p w14:paraId="48BA5CF7" w14:textId="77777777" w:rsidR="00911ECB" w:rsidRPr="00911ECB" w:rsidRDefault="00911ECB" w:rsidP="00911ECB">
      <w:pPr>
        <w:bidi/>
        <w:rPr>
          <w:rFonts w:cs="David" w:hint="cs"/>
          <w:rtl/>
        </w:rPr>
      </w:pPr>
      <w:r w:rsidRPr="00911ECB">
        <w:rPr>
          <w:rFonts w:cs="David" w:hint="cs"/>
          <w:u w:val="single"/>
          <w:rtl/>
        </w:rPr>
        <w:t>ראובן ריבלין:</w:t>
      </w:r>
    </w:p>
    <w:p w14:paraId="308D4A65" w14:textId="77777777" w:rsidR="00911ECB" w:rsidRPr="00911ECB" w:rsidRDefault="00911ECB" w:rsidP="00911ECB">
      <w:pPr>
        <w:bidi/>
        <w:rPr>
          <w:rFonts w:cs="David" w:hint="cs"/>
          <w:rtl/>
        </w:rPr>
      </w:pPr>
    </w:p>
    <w:p w14:paraId="376BD64A" w14:textId="77777777" w:rsidR="00911ECB" w:rsidRPr="00911ECB" w:rsidRDefault="00911ECB" w:rsidP="00911ECB">
      <w:pPr>
        <w:bidi/>
        <w:rPr>
          <w:rFonts w:cs="David" w:hint="cs"/>
          <w:rtl/>
        </w:rPr>
      </w:pPr>
      <w:r w:rsidRPr="00911ECB">
        <w:rPr>
          <w:rFonts w:cs="David" w:hint="cs"/>
          <w:rtl/>
        </w:rPr>
        <w:tab/>
        <w:t xml:space="preserve"> כי זה כאילו את אומרת לחבר הכנסת שאת פוגעת בחסינותו כמחוקק. הוא נבחר על מנת לחוקק חוקים. </w:t>
      </w:r>
    </w:p>
    <w:p w14:paraId="3F08A74E" w14:textId="77777777" w:rsidR="00911ECB" w:rsidRPr="00911ECB" w:rsidRDefault="00911ECB" w:rsidP="00911ECB">
      <w:pPr>
        <w:bidi/>
        <w:rPr>
          <w:rFonts w:cs="David" w:hint="cs"/>
          <w:rtl/>
        </w:rPr>
      </w:pPr>
    </w:p>
    <w:p w14:paraId="4A072DAF" w14:textId="77777777" w:rsidR="00911ECB" w:rsidRPr="00911ECB" w:rsidRDefault="00911ECB" w:rsidP="00911ECB">
      <w:pPr>
        <w:pStyle w:val="BodyText"/>
        <w:rPr>
          <w:rFonts w:hint="cs"/>
          <w:u w:val="single"/>
          <w:rtl/>
        </w:rPr>
      </w:pPr>
      <w:r w:rsidRPr="00911ECB">
        <w:rPr>
          <w:u w:val="single"/>
          <w:rtl/>
        </w:rPr>
        <w:br w:type="page"/>
      </w:r>
      <w:r w:rsidRPr="00911ECB">
        <w:rPr>
          <w:rFonts w:hint="cs"/>
          <w:u w:val="single"/>
          <w:rtl/>
        </w:rPr>
        <w:t xml:space="preserve">ארבל </w:t>
      </w:r>
      <w:proofErr w:type="spellStart"/>
      <w:r w:rsidRPr="00911ECB">
        <w:rPr>
          <w:rFonts w:hint="cs"/>
          <w:u w:val="single"/>
          <w:rtl/>
        </w:rPr>
        <w:t>אסטרחן</w:t>
      </w:r>
      <w:proofErr w:type="spellEnd"/>
      <w:r w:rsidRPr="00911ECB">
        <w:rPr>
          <w:rFonts w:hint="cs"/>
          <w:u w:val="single"/>
          <w:rtl/>
        </w:rPr>
        <w:t>:</w:t>
      </w:r>
    </w:p>
    <w:p w14:paraId="10705DF5" w14:textId="77777777" w:rsidR="00911ECB" w:rsidRPr="00911ECB" w:rsidRDefault="00911ECB" w:rsidP="00911ECB">
      <w:pPr>
        <w:bidi/>
        <w:rPr>
          <w:rFonts w:cs="David" w:hint="cs"/>
          <w:rtl/>
        </w:rPr>
      </w:pPr>
    </w:p>
    <w:p w14:paraId="41D12924" w14:textId="77777777" w:rsidR="00911ECB" w:rsidRPr="00911ECB" w:rsidRDefault="00911ECB" w:rsidP="00911ECB">
      <w:pPr>
        <w:bidi/>
        <w:rPr>
          <w:rFonts w:cs="David" w:hint="cs"/>
          <w:rtl/>
        </w:rPr>
      </w:pPr>
      <w:r w:rsidRPr="00911ECB">
        <w:rPr>
          <w:rFonts w:cs="David" w:hint="cs"/>
          <w:rtl/>
        </w:rPr>
        <w:tab/>
        <w:t xml:space="preserve">כשקבעת את המספר של החוקים שהוא יכול להעלות, את ההגבלה המהותית כבר עשית. </w:t>
      </w:r>
    </w:p>
    <w:p w14:paraId="10241935" w14:textId="77777777" w:rsidR="00911ECB" w:rsidRPr="00911ECB" w:rsidRDefault="00911ECB" w:rsidP="00911ECB">
      <w:pPr>
        <w:bidi/>
        <w:rPr>
          <w:rFonts w:cs="David" w:hint="cs"/>
          <w:rtl/>
        </w:rPr>
      </w:pPr>
    </w:p>
    <w:p w14:paraId="53E7B289" w14:textId="77777777" w:rsidR="00911ECB" w:rsidRPr="00911ECB" w:rsidRDefault="00911ECB" w:rsidP="00911ECB">
      <w:pPr>
        <w:bidi/>
        <w:rPr>
          <w:rFonts w:cs="David" w:hint="cs"/>
          <w:rtl/>
        </w:rPr>
      </w:pPr>
      <w:r w:rsidRPr="00911ECB">
        <w:rPr>
          <w:rFonts w:cs="David" w:hint="cs"/>
          <w:u w:val="single"/>
          <w:rtl/>
        </w:rPr>
        <w:t>ראובן ריבלין:</w:t>
      </w:r>
    </w:p>
    <w:p w14:paraId="7AB91904" w14:textId="77777777" w:rsidR="00911ECB" w:rsidRPr="00911ECB" w:rsidRDefault="00911ECB" w:rsidP="00911ECB">
      <w:pPr>
        <w:bidi/>
        <w:rPr>
          <w:rFonts w:cs="David" w:hint="cs"/>
          <w:rtl/>
        </w:rPr>
      </w:pPr>
    </w:p>
    <w:p w14:paraId="2A01BA32" w14:textId="77777777" w:rsidR="00911ECB" w:rsidRPr="00911ECB" w:rsidRDefault="00911ECB" w:rsidP="00911ECB">
      <w:pPr>
        <w:bidi/>
        <w:rPr>
          <w:rFonts w:cs="David" w:hint="cs"/>
          <w:rtl/>
        </w:rPr>
      </w:pPr>
      <w:r w:rsidRPr="00911ECB">
        <w:rPr>
          <w:rFonts w:cs="David" w:hint="cs"/>
          <w:rtl/>
        </w:rPr>
        <w:tab/>
        <w:t xml:space="preserve"> אנחנו צריכים להגביל מבחינת היכולת של הכנסת להתמודד ולכן באה רמה של הקווטה השבועית של הסיעות עצמן. יש אנשים רגועים, ובסיעת הליכוד, שבה כולם שרים ומזכירי ממשלה, אני יכול להגיש הצעת חוק כמעט כל שבוע. </w:t>
      </w:r>
    </w:p>
    <w:p w14:paraId="1F50E0DD" w14:textId="77777777" w:rsidR="00911ECB" w:rsidRPr="00911ECB" w:rsidRDefault="00911ECB" w:rsidP="00911ECB">
      <w:pPr>
        <w:bidi/>
        <w:rPr>
          <w:rFonts w:cs="David" w:hint="cs"/>
          <w:rtl/>
        </w:rPr>
      </w:pPr>
    </w:p>
    <w:p w14:paraId="7CCF49CF" w14:textId="77777777" w:rsidR="00911ECB" w:rsidRPr="00911ECB" w:rsidRDefault="00911ECB" w:rsidP="00911ECB">
      <w:pPr>
        <w:bidi/>
        <w:rPr>
          <w:rFonts w:cs="David"/>
          <w:rtl/>
        </w:rPr>
      </w:pPr>
      <w:r w:rsidRPr="00911ECB">
        <w:rPr>
          <w:rFonts w:cs="David" w:hint="eastAsia"/>
          <w:u w:val="single"/>
          <w:rtl/>
        </w:rPr>
        <w:t>יו</w:t>
      </w:r>
      <w:r w:rsidRPr="00911ECB">
        <w:rPr>
          <w:rFonts w:cs="David"/>
          <w:u w:val="single"/>
          <w:rtl/>
        </w:rPr>
        <w:t>"</w:t>
      </w:r>
      <w:r w:rsidRPr="00911ECB">
        <w:rPr>
          <w:rFonts w:cs="David" w:hint="eastAsia"/>
          <w:u w:val="single"/>
          <w:rtl/>
        </w:rPr>
        <w:t>ר</w:t>
      </w:r>
      <w:r w:rsidRPr="00911ECB">
        <w:rPr>
          <w:rFonts w:cs="David"/>
          <w:u w:val="single"/>
          <w:rtl/>
        </w:rPr>
        <w:t xml:space="preserve"> הכנסת דליה איציק:</w:t>
      </w:r>
    </w:p>
    <w:p w14:paraId="374F8E00" w14:textId="77777777" w:rsidR="00911ECB" w:rsidRPr="00911ECB" w:rsidRDefault="00911ECB" w:rsidP="00911ECB">
      <w:pPr>
        <w:bidi/>
        <w:rPr>
          <w:rFonts w:cs="David"/>
          <w:rtl/>
        </w:rPr>
      </w:pPr>
    </w:p>
    <w:p w14:paraId="02075CF6" w14:textId="77777777" w:rsidR="00911ECB" w:rsidRPr="00911ECB" w:rsidRDefault="00911ECB" w:rsidP="00911ECB">
      <w:pPr>
        <w:bidi/>
        <w:rPr>
          <w:rFonts w:cs="David" w:hint="cs"/>
          <w:rtl/>
        </w:rPr>
      </w:pPr>
      <w:r w:rsidRPr="00911ECB">
        <w:rPr>
          <w:rFonts w:cs="David"/>
          <w:rtl/>
        </w:rPr>
        <w:tab/>
      </w:r>
      <w:r w:rsidRPr="00911ECB">
        <w:rPr>
          <w:rFonts w:cs="David" w:hint="cs"/>
          <w:rtl/>
        </w:rPr>
        <w:t xml:space="preserve"> למה בכל זאת לא נכון להגביל?</w:t>
      </w:r>
    </w:p>
    <w:p w14:paraId="6F85FD5D" w14:textId="77777777" w:rsidR="00911ECB" w:rsidRPr="00911ECB" w:rsidRDefault="00911ECB" w:rsidP="00911ECB">
      <w:pPr>
        <w:bidi/>
        <w:rPr>
          <w:rFonts w:cs="David" w:hint="cs"/>
          <w:rtl/>
        </w:rPr>
      </w:pPr>
    </w:p>
    <w:p w14:paraId="0255DB3E" w14:textId="77777777" w:rsidR="00911ECB" w:rsidRPr="00911ECB" w:rsidRDefault="00911ECB" w:rsidP="00911ECB">
      <w:pPr>
        <w:bidi/>
        <w:rPr>
          <w:rFonts w:cs="David" w:hint="cs"/>
          <w:rtl/>
        </w:rPr>
      </w:pPr>
      <w:r w:rsidRPr="00911ECB">
        <w:rPr>
          <w:rFonts w:cs="David" w:hint="cs"/>
          <w:u w:val="single"/>
          <w:rtl/>
        </w:rPr>
        <w:t>ראובן ריבלין:</w:t>
      </w:r>
    </w:p>
    <w:p w14:paraId="32C886B5" w14:textId="77777777" w:rsidR="00911ECB" w:rsidRPr="00911ECB" w:rsidRDefault="00911ECB" w:rsidP="00911ECB">
      <w:pPr>
        <w:bidi/>
        <w:rPr>
          <w:rFonts w:cs="David" w:hint="cs"/>
          <w:rtl/>
        </w:rPr>
      </w:pPr>
    </w:p>
    <w:p w14:paraId="51E49589" w14:textId="77777777" w:rsidR="00911ECB" w:rsidRPr="00911ECB" w:rsidRDefault="00911ECB" w:rsidP="00911ECB">
      <w:pPr>
        <w:bidi/>
        <w:rPr>
          <w:rFonts w:cs="David" w:hint="cs"/>
          <w:rtl/>
        </w:rPr>
      </w:pPr>
      <w:r w:rsidRPr="00911ECB">
        <w:rPr>
          <w:rFonts w:cs="David" w:hint="cs"/>
          <w:rtl/>
        </w:rPr>
        <w:tab/>
        <w:t xml:space="preserve"> ברגע שחבר כנסת הגיש הצעת חוק הוא מפרסם אותה. </w:t>
      </w:r>
    </w:p>
    <w:p w14:paraId="49499A10" w14:textId="77777777" w:rsidR="00911ECB" w:rsidRPr="00911ECB" w:rsidRDefault="00911ECB" w:rsidP="00911ECB">
      <w:pPr>
        <w:bidi/>
        <w:rPr>
          <w:rFonts w:cs="David" w:hint="cs"/>
          <w:rtl/>
        </w:rPr>
      </w:pPr>
    </w:p>
    <w:p w14:paraId="27A823DE" w14:textId="77777777" w:rsidR="00911ECB" w:rsidRPr="00911ECB" w:rsidRDefault="00911ECB" w:rsidP="00911ECB">
      <w:pPr>
        <w:bidi/>
        <w:rPr>
          <w:rFonts w:cs="David" w:hint="cs"/>
          <w:rtl/>
        </w:rPr>
      </w:pPr>
      <w:r w:rsidRPr="00911ECB">
        <w:rPr>
          <w:rFonts w:cs="David" w:hint="cs"/>
          <w:u w:val="single"/>
          <w:rtl/>
        </w:rPr>
        <w:t>היו"ר רוחמה אברהם:</w:t>
      </w:r>
    </w:p>
    <w:p w14:paraId="7874BD22" w14:textId="77777777" w:rsidR="00911ECB" w:rsidRPr="00911ECB" w:rsidRDefault="00911ECB" w:rsidP="00911ECB">
      <w:pPr>
        <w:bidi/>
        <w:rPr>
          <w:rFonts w:cs="David" w:hint="cs"/>
          <w:rtl/>
        </w:rPr>
      </w:pPr>
    </w:p>
    <w:p w14:paraId="3188B81D" w14:textId="77777777" w:rsidR="00911ECB" w:rsidRPr="00911ECB" w:rsidRDefault="00911ECB" w:rsidP="00911ECB">
      <w:pPr>
        <w:bidi/>
        <w:rPr>
          <w:rFonts w:cs="David" w:hint="cs"/>
          <w:rtl/>
        </w:rPr>
      </w:pPr>
      <w:r w:rsidRPr="00911ECB">
        <w:rPr>
          <w:rFonts w:cs="David" w:hint="cs"/>
          <w:rtl/>
        </w:rPr>
        <w:tab/>
        <w:t xml:space="preserve"> אנחנו משחקים </w:t>
      </w:r>
      <w:proofErr w:type="spellStart"/>
      <w:r w:rsidRPr="00911ECB">
        <w:rPr>
          <w:rFonts w:cs="David" w:hint="cs"/>
          <w:rtl/>
        </w:rPr>
        <w:t>ב'נדמה</w:t>
      </w:r>
      <w:proofErr w:type="spellEnd"/>
      <w:r w:rsidRPr="00911ECB">
        <w:rPr>
          <w:rFonts w:cs="David" w:hint="cs"/>
          <w:rtl/>
        </w:rPr>
        <w:t xml:space="preserve"> לי'. </w:t>
      </w:r>
    </w:p>
    <w:p w14:paraId="650C06A0" w14:textId="77777777" w:rsidR="00911ECB" w:rsidRPr="00911ECB" w:rsidRDefault="00911ECB" w:rsidP="00911ECB">
      <w:pPr>
        <w:bidi/>
        <w:rPr>
          <w:rFonts w:cs="David" w:hint="cs"/>
          <w:rtl/>
        </w:rPr>
      </w:pPr>
    </w:p>
    <w:p w14:paraId="19671D04" w14:textId="77777777" w:rsidR="00911ECB" w:rsidRPr="00911ECB" w:rsidRDefault="00911ECB" w:rsidP="00911ECB">
      <w:pPr>
        <w:bidi/>
        <w:rPr>
          <w:rFonts w:cs="David" w:hint="cs"/>
          <w:rtl/>
        </w:rPr>
      </w:pPr>
      <w:r w:rsidRPr="00911ECB">
        <w:rPr>
          <w:rFonts w:cs="David" w:hint="cs"/>
          <w:u w:val="single"/>
          <w:rtl/>
        </w:rPr>
        <w:t>ראובן ריבלין:</w:t>
      </w:r>
    </w:p>
    <w:p w14:paraId="23D0E3B8" w14:textId="77777777" w:rsidR="00911ECB" w:rsidRPr="00911ECB" w:rsidRDefault="00911ECB" w:rsidP="00911ECB">
      <w:pPr>
        <w:bidi/>
        <w:rPr>
          <w:rFonts w:cs="David" w:hint="cs"/>
          <w:rtl/>
        </w:rPr>
      </w:pPr>
    </w:p>
    <w:p w14:paraId="1FBCC557" w14:textId="77777777" w:rsidR="00911ECB" w:rsidRPr="00911ECB" w:rsidRDefault="00911ECB" w:rsidP="00911ECB">
      <w:pPr>
        <w:bidi/>
        <w:rPr>
          <w:rFonts w:cs="David" w:hint="cs"/>
          <w:rtl/>
        </w:rPr>
      </w:pPr>
      <w:r w:rsidRPr="00911ECB">
        <w:rPr>
          <w:rFonts w:cs="David" w:hint="cs"/>
          <w:rtl/>
        </w:rPr>
        <w:tab/>
        <w:t xml:space="preserve"> יש הרבה אנשים, שגם כאשר הם מגישים הצעת חוק טובה, העיתונאים לא מסתכלים עליה. </w:t>
      </w:r>
    </w:p>
    <w:p w14:paraId="27EB56A0" w14:textId="77777777" w:rsidR="00911ECB" w:rsidRPr="00911ECB" w:rsidRDefault="00911ECB" w:rsidP="00911ECB">
      <w:pPr>
        <w:bidi/>
        <w:rPr>
          <w:rFonts w:cs="David" w:hint="cs"/>
          <w:rtl/>
        </w:rPr>
      </w:pPr>
    </w:p>
    <w:p w14:paraId="0A66FE90" w14:textId="77777777" w:rsidR="00911ECB" w:rsidRPr="00911ECB" w:rsidRDefault="00911ECB" w:rsidP="00911ECB">
      <w:pPr>
        <w:bidi/>
        <w:rPr>
          <w:rFonts w:cs="David"/>
          <w:rtl/>
        </w:rPr>
      </w:pPr>
      <w:r w:rsidRPr="00911ECB">
        <w:rPr>
          <w:rFonts w:cs="David" w:hint="eastAsia"/>
          <w:u w:val="single"/>
          <w:rtl/>
        </w:rPr>
        <w:t>יו</w:t>
      </w:r>
      <w:r w:rsidRPr="00911ECB">
        <w:rPr>
          <w:rFonts w:cs="David"/>
          <w:u w:val="single"/>
          <w:rtl/>
        </w:rPr>
        <w:t>"</w:t>
      </w:r>
      <w:r w:rsidRPr="00911ECB">
        <w:rPr>
          <w:rFonts w:cs="David" w:hint="eastAsia"/>
          <w:u w:val="single"/>
          <w:rtl/>
        </w:rPr>
        <w:t>ר</w:t>
      </w:r>
      <w:r w:rsidRPr="00911ECB">
        <w:rPr>
          <w:rFonts w:cs="David"/>
          <w:u w:val="single"/>
          <w:rtl/>
        </w:rPr>
        <w:t xml:space="preserve"> הכנסת דליה איציק:</w:t>
      </w:r>
    </w:p>
    <w:p w14:paraId="2C4083E6" w14:textId="77777777" w:rsidR="00911ECB" w:rsidRPr="00911ECB" w:rsidRDefault="00911ECB" w:rsidP="00911ECB">
      <w:pPr>
        <w:bidi/>
        <w:rPr>
          <w:rFonts w:cs="David"/>
          <w:rtl/>
        </w:rPr>
      </w:pPr>
    </w:p>
    <w:p w14:paraId="4210E120" w14:textId="77777777" w:rsidR="00911ECB" w:rsidRPr="00911ECB" w:rsidRDefault="00911ECB" w:rsidP="00911ECB">
      <w:pPr>
        <w:bidi/>
        <w:rPr>
          <w:rFonts w:cs="David" w:hint="cs"/>
          <w:rtl/>
        </w:rPr>
      </w:pPr>
      <w:r w:rsidRPr="00911ECB">
        <w:rPr>
          <w:rFonts w:cs="David"/>
          <w:rtl/>
        </w:rPr>
        <w:tab/>
      </w:r>
      <w:r w:rsidRPr="00911ECB">
        <w:rPr>
          <w:rFonts w:cs="David" w:hint="cs"/>
          <w:rtl/>
        </w:rPr>
        <w:t xml:space="preserve"> זה מכריח את חבר הכנסת לחשוב על סדר העדיפויות. אם יש לי אפשרות להגיש רק 20 הצעות חוק, למשל, אני יודעת שיש הצעת חוק מסוימת שחשובה לי ואני נלחמת עליה, אני נאבקת עליה. </w:t>
      </w:r>
    </w:p>
    <w:p w14:paraId="1C9968E9" w14:textId="77777777" w:rsidR="00911ECB" w:rsidRPr="00911ECB" w:rsidRDefault="00911ECB" w:rsidP="00911ECB">
      <w:pPr>
        <w:bidi/>
        <w:rPr>
          <w:rFonts w:cs="David" w:hint="cs"/>
          <w:rtl/>
        </w:rPr>
      </w:pPr>
    </w:p>
    <w:p w14:paraId="445A75C8" w14:textId="77777777" w:rsidR="00911ECB" w:rsidRPr="00911ECB" w:rsidRDefault="00911ECB" w:rsidP="00911ECB">
      <w:pPr>
        <w:bidi/>
        <w:rPr>
          <w:rFonts w:cs="David" w:hint="cs"/>
          <w:rtl/>
        </w:rPr>
      </w:pPr>
      <w:r w:rsidRPr="00911ECB">
        <w:rPr>
          <w:rFonts w:cs="David" w:hint="cs"/>
          <w:u w:val="single"/>
          <w:rtl/>
        </w:rPr>
        <w:t>ראובן ריבלין:</w:t>
      </w:r>
    </w:p>
    <w:p w14:paraId="5D6549E7" w14:textId="77777777" w:rsidR="00911ECB" w:rsidRPr="00911ECB" w:rsidRDefault="00911ECB" w:rsidP="00911ECB">
      <w:pPr>
        <w:bidi/>
        <w:rPr>
          <w:rFonts w:cs="David" w:hint="cs"/>
          <w:rtl/>
        </w:rPr>
      </w:pPr>
    </w:p>
    <w:p w14:paraId="11D1115E" w14:textId="77777777" w:rsidR="00911ECB" w:rsidRPr="00911ECB" w:rsidRDefault="00911ECB" w:rsidP="00911ECB">
      <w:pPr>
        <w:bidi/>
        <w:rPr>
          <w:rFonts w:cs="David" w:hint="cs"/>
          <w:rtl/>
        </w:rPr>
      </w:pPr>
      <w:r w:rsidRPr="00911ECB">
        <w:rPr>
          <w:rFonts w:cs="David" w:hint="cs"/>
          <w:rtl/>
        </w:rPr>
        <w:tab/>
        <w:t xml:space="preserve"> אני מקבל מכתבים ובהרבה מהם אני מוצא דרך שבה אני יכול להשתמש בכלים </w:t>
      </w:r>
      <w:proofErr w:type="spellStart"/>
      <w:r w:rsidRPr="00911ECB">
        <w:rPr>
          <w:rFonts w:cs="David" w:hint="cs"/>
          <w:rtl/>
        </w:rPr>
        <w:t>הפרלמנטריים</w:t>
      </w:r>
      <w:proofErr w:type="spellEnd"/>
      <w:r w:rsidRPr="00911ECB">
        <w:rPr>
          <w:rFonts w:cs="David" w:hint="cs"/>
          <w:rtl/>
        </w:rPr>
        <w:t xml:space="preserve"> שלי. אם יתנו לי להגיש רק 20 הצעות חוק, יכול להיות שבשבוע אחד אני אסיים את כולן, ואז אני לא אעבוד כל השנה? אני חושב שהכלים </w:t>
      </w:r>
      <w:proofErr w:type="spellStart"/>
      <w:r w:rsidRPr="00911ECB">
        <w:rPr>
          <w:rFonts w:cs="David" w:hint="cs"/>
          <w:rtl/>
        </w:rPr>
        <w:t>הפרלמנטריים</w:t>
      </w:r>
      <w:proofErr w:type="spellEnd"/>
      <w:r w:rsidRPr="00911ECB">
        <w:rPr>
          <w:rFonts w:cs="David" w:hint="cs"/>
          <w:rtl/>
        </w:rPr>
        <w:t xml:space="preserve"> ניתנו לחבר הכנסת כדי למלא את תפקידו. יש אנשים שמשתמשים בכלים האלה בלי לדעת אפילו מה הם הניחו על שולחן הכנסת. </w:t>
      </w:r>
    </w:p>
    <w:p w14:paraId="1C93EC96" w14:textId="77777777" w:rsidR="00911ECB" w:rsidRPr="00911ECB" w:rsidRDefault="00911ECB" w:rsidP="00911ECB">
      <w:pPr>
        <w:bidi/>
        <w:rPr>
          <w:rFonts w:cs="David" w:hint="cs"/>
          <w:rtl/>
        </w:rPr>
      </w:pPr>
    </w:p>
    <w:p w14:paraId="71E7FB20" w14:textId="77777777" w:rsidR="00911ECB" w:rsidRPr="00911ECB" w:rsidRDefault="00911ECB" w:rsidP="00911ECB">
      <w:pPr>
        <w:bidi/>
        <w:rPr>
          <w:rFonts w:cs="David" w:hint="cs"/>
          <w:rtl/>
        </w:rPr>
      </w:pPr>
      <w:r w:rsidRPr="00911ECB">
        <w:rPr>
          <w:rFonts w:cs="David" w:hint="cs"/>
          <w:u w:val="single"/>
          <w:rtl/>
        </w:rPr>
        <w:t>היו"ר רוחמה אברהם:</w:t>
      </w:r>
    </w:p>
    <w:p w14:paraId="6B99E326" w14:textId="77777777" w:rsidR="00911ECB" w:rsidRPr="00911ECB" w:rsidRDefault="00911ECB" w:rsidP="00911ECB">
      <w:pPr>
        <w:bidi/>
        <w:rPr>
          <w:rFonts w:cs="David" w:hint="cs"/>
          <w:rtl/>
        </w:rPr>
      </w:pPr>
    </w:p>
    <w:p w14:paraId="09AC11A2" w14:textId="77777777" w:rsidR="00911ECB" w:rsidRPr="00911ECB" w:rsidRDefault="00911ECB" w:rsidP="00911ECB">
      <w:pPr>
        <w:bidi/>
        <w:rPr>
          <w:rFonts w:cs="David" w:hint="cs"/>
          <w:rtl/>
        </w:rPr>
      </w:pPr>
      <w:r w:rsidRPr="00911ECB">
        <w:rPr>
          <w:rFonts w:cs="David" w:hint="cs"/>
          <w:rtl/>
        </w:rPr>
        <w:tab/>
        <w:t xml:space="preserve"> אולי הסנקציה הזאת כן תלמד אותם?</w:t>
      </w:r>
    </w:p>
    <w:p w14:paraId="292D2BD3" w14:textId="77777777" w:rsidR="00911ECB" w:rsidRPr="00911ECB" w:rsidRDefault="00911ECB" w:rsidP="00911ECB">
      <w:pPr>
        <w:bidi/>
        <w:rPr>
          <w:rFonts w:cs="David" w:hint="cs"/>
          <w:rtl/>
        </w:rPr>
      </w:pPr>
    </w:p>
    <w:p w14:paraId="44F70B6E" w14:textId="77777777" w:rsidR="00911ECB" w:rsidRPr="00911ECB" w:rsidRDefault="00911ECB" w:rsidP="00911ECB">
      <w:pPr>
        <w:bidi/>
        <w:rPr>
          <w:rFonts w:cs="David" w:hint="cs"/>
          <w:rtl/>
        </w:rPr>
      </w:pPr>
      <w:r w:rsidRPr="00911ECB">
        <w:rPr>
          <w:rFonts w:cs="David" w:hint="cs"/>
          <w:u w:val="single"/>
          <w:rtl/>
        </w:rPr>
        <w:t>ראובן ריבלין:</w:t>
      </w:r>
    </w:p>
    <w:p w14:paraId="547E4344" w14:textId="77777777" w:rsidR="00911ECB" w:rsidRPr="00911ECB" w:rsidRDefault="00911ECB" w:rsidP="00911ECB">
      <w:pPr>
        <w:bidi/>
        <w:rPr>
          <w:rFonts w:cs="David" w:hint="cs"/>
          <w:rtl/>
        </w:rPr>
      </w:pPr>
    </w:p>
    <w:p w14:paraId="0AE76C69" w14:textId="77777777" w:rsidR="00911ECB" w:rsidRPr="00911ECB" w:rsidRDefault="00911ECB" w:rsidP="00911ECB">
      <w:pPr>
        <w:bidi/>
        <w:rPr>
          <w:rFonts w:cs="David" w:hint="cs"/>
          <w:rtl/>
        </w:rPr>
      </w:pPr>
      <w:r w:rsidRPr="00911ECB">
        <w:rPr>
          <w:rFonts w:cs="David" w:hint="cs"/>
          <w:rtl/>
        </w:rPr>
        <w:tab/>
        <w:t xml:space="preserve"> הייתי מעמיד אותם במבחן וכל אחד שרוצה להגיש הצעת חוק, שיסביר אותה. אז תצמצמי את הצעות החוק ל-5% מראש. שיסביר חבר הכנסת ליושבת ראש הכנסת מה הוא רוצה. תמני נציב בדיקה. </w:t>
      </w:r>
    </w:p>
    <w:p w14:paraId="6B36B06A" w14:textId="77777777" w:rsidR="00911ECB" w:rsidRPr="00911ECB" w:rsidRDefault="00911ECB" w:rsidP="00911ECB">
      <w:pPr>
        <w:bidi/>
        <w:rPr>
          <w:rFonts w:cs="David" w:hint="cs"/>
          <w:rtl/>
        </w:rPr>
      </w:pPr>
    </w:p>
    <w:p w14:paraId="2C1ABC29" w14:textId="77777777" w:rsidR="00911ECB" w:rsidRPr="00911ECB" w:rsidRDefault="00911ECB" w:rsidP="00911ECB">
      <w:pPr>
        <w:bidi/>
        <w:rPr>
          <w:rFonts w:cs="David" w:hint="cs"/>
          <w:rtl/>
        </w:rPr>
      </w:pPr>
      <w:r w:rsidRPr="00911ECB">
        <w:rPr>
          <w:rFonts w:cs="David" w:hint="cs"/>
          <w:u w:val="single"/>
          <w:rtl/>
        </w:rPr>
        <w:t xml:space="preserve">משה </w:t>
      </w:r>
      <w:proofErr w:type="spellStart"/>
      <w:r w:rsidRPr="00911ECB">
        <w:rPr>
          <w:rFonts w:cs="David" w:hint="cs"/>
          <w:u w:val="single"/>
          <w:rtl/>
        </w:rPr>
        <w:t>שרוני</w:t>
      </w:r>
      <w:proofErr w:type="spellEnd"/>
      <w:r w:rsidRPr="00911ECB">
        <w:rPr>
          <w:rFonts w:cs="David" w:hint="cs"/>
          <w:u w:val="single"/>
          <w:rtl/>
        </w:rPr>
        <w:t>:</w:t>
      </w:r>
    </w:p>
    <w:p w14:paraId="18B128DE" w14:textId="77777777" w:rsidR="00911ECB" w:rsidRPr="00911ECB" w:rsidRDefault="00911ECB" w:rsidP="00911ECB">
      <w:pPr>
        <w:bidi/>
        <w:rPr>
          <w:rFonts w:cs="David" w:hint="cs"/>
          <w:rtl/>
        </w:rPr>
      </w:pPr>
    </w:p>
    <w:p w14:paraId="5F799A6C" w14:textId="77777777" w:rsidR="00911ECB" w:rsidRPr="00911ECB" w:rsidRDefault="00911ECB" w:rsidP="00911ECB">
      <w:pPr>
        <w:bidi/>
        <w:rPr>
          <w:rFonts w:cs="David" w:hint="cs"/>
          <w:rtl/>
        </w:rPr>
      </w:pPr>
      <w:r w:rsidRPr="00911ECB">
        <w:rPr>
          <w:rFonts w:cs="David" w:hint="cs"/>
          <w:rtl/>
        </w:rPr>
        <w:tab/>
        <w:t xml:space="preserve"> צריכה להיות אלימינציה. </w:t>
      </w:r>
    </w:p>
    <w:p w14:paraId="57260FE7" w14:textId="77777777" w:rsidR="00911ECB" w:rsidRPr="00911ECB" w:rsidRDefault="00911ECB" w:rsidP="00911ECB">
      <w:pPr>
        <w:bidi/>
        <w:rPr>
          <w:rFonts w:cs="David" w:hint="cs"/>
          <w:rtl/>
        </w:rPr>
      </w:pPr>
    </w:p>
    <w:p w14:paraId="6A3CF59F" w14:textId="77777777" w:rsidR="00911ECB" w:rsidRPr="00911ECB" w:rsidRDefault="00911ECB" w:rsidP="00911ECB">
      <w:pPr>
        <w:bidi/>
        <w:rPr>
          <w:rFonts w:cs="David" w:hint="cs"/>
          <w:rtl/>
        </w:rPr>
      </w:pPr>
      <w:r w:rsidRPr="00911ECB">
        <w:rPr>
          <w:rFonts w:cs="David"/>
          <w:u w:val="single"/>
          <w:rtl/>
        </w:rPr>
        <w:br w:type="page"/>
      </w:r>
      <w:r w:rsidRPr="00911ECB">
        <w:rPr>
          <w:rFonts w:cs="David" w:hint="cs"/>
          <w:u w:val="single"/>
          <w:rtl/>
        </w:rPr>
        <w:t>ראובן ריבלין:</w:t>
      </w:r>
    </w:p>
    <w:p w14:paraId="3FA7B366" w14:textId="77777777" w:rsidR="00911ECB" w:rsidRPr="00911ECB" w:rsidRDefault="00911ECB" w:rsidP="00911ECB">
      <w:pPr>
        <w:bidi/>
        <w:rPr>
          <w:rFonts w:cs="David" w:hint="cs"/>
          <w:rtl/>
        </w:rPr>
      </w:pPr>
    </w:p>
    <w:p w14:paraId="1F9A1358" w14:textId="77777777" w:rsidR="00911ECB" w:rsidRPr="00911ECB" w:rsidRDefault="00911ECB" w:rsidP="00911ECB">
      <w:pPr>
        <w:bidi/>
        <w:rPr>
          <w:rFonts w:cs="David" w:hint="cs"/>
          <w:rtl/>
        </w:rPr>
      </w:pPr>
      <w:r w:rsidRPr="00911ECB">
        <w:rPr>
          <w:rFonts w:cs="David" w:hint="cs"/>
          <w:rtl/>
        </w:rPr>
        <w:tab/>
        <w:t xml:space="preserve"> ודאי, אין על זה ויכוח, אבל לפעמים, כאשר אתה עושה אלימינציה, אתה יכול לפגוע בעיקר וזה לא טוב. </w:t>
      </w:r>
    </w:p>
    <w:p w14:paraId="74E4CECA" w14:textId="77777777" w:rsidR="00911ECB" w:rsidRPr="00911ECB" w:rsidRDefault="00911ECB" w:rsidP="00911ECB">
      <w:pPr>
        <w:bidi/>
        <w:rPr>
          <w:rFonts w:cs="David" w:hint="cs"/>
          <w:rtl/>
        </w:rPr>
      </w:pPr>
    </w:p>
    <w:p w14:paraId="08DE0197" w14:textId="77777777" w:rsidR="00911ECB" w:rsidRPr="00911ECB" w:rsidRDefault="00911ECB" w:rsidP="00911ECB">
      <w:pPr>
        <w:bidi/>
        <w:rPr>
          <w:rFonts w:cs="David" w:hint="cs"/>
          <w:rtl/>
        </w:rPr>
      </w:pPr>
      <w:r w:rsidRPr="00911ECB">
        <w:rPr>
          <w:rFonts w:cs="David" w:hint="cs"/>
          <w:u w:val="single"/>
          <w:rtl/>
        </w:rPr>
        <w:t>היו"ר רוחמה אברהם:</w:t>
      </w:r>
    </w:p>
    <w:p w14:paraId="47EFA80A" w14:textId="77777777" w:rsidR="00911ECB" w:rsidRPr="00911ECB" w:rsidRDefault="00911ECB" w:rsidP="00911ECB">
      <w:pPr>
        <w:bidi/>
        <w:rPr>
          <w:rFonts w:cs="David" w:hint="cs"/>
          <w:rtl/>
        </w:rPr>
      </w:pPr>
    </w:p>
    <w:p w14:paraId="500E6B96" w14:textId="77777777" w:rsidR="00911ECB" w:rsidRPr="00911ECB" w:rsidRDefault="00911ECB" w:rsidP="00911ECB">
      <w:pPr>
        <w:bidi/>
        <w:rPr>
          <w:rFonts w:cs="David" w:hint="cs"/>
          <w:rtl/>
        </w:rPr>
      </w:pPr>
      <w:r w:rsidRPr="00911ECB">
        <w:rPr>
          <w:rFonts w:cs="David" w:hint="cs"/>
          <w:rtl/>
        </w:rPr>
        <w:tab/>
        <w:t xml:space="preserve"> תודה. חבר הכנסת דוד אזולאי, בבקשה. </w:t>
      </w:r>
    </w:p>
    <w:p w14:paraId="54423F2B" w14:textId="77777777" w:rsidR="00911ECB" w:rsidRPr="00911ECB" w:rsidRDefault="00911ECB" w:rsidP="00911ECB">
      <w:pPr>
        <w:bidi/>
        <w:rPr>
          <w:rFonts w:cs="David" w:hint="cs"/>
          <w:rtl/>
        </w:rPr>
      </w:pPr>
    </w:p>
    <w:p w14:paraId="0C7E411F" w14:textId="77777777" w:rsidR="00911ECB" w:rsidRPr="00911ECB" w:rsidRDefault="00911ECB" w:rsidP="00911ECB">
      <w:pPr>
        <w:bidi/>
        <w:rPr>
          <w:rFonts w:cs="David"/>
          <w:u w:val="single"/>
          <w:rtl/>
        </w:rPr>
      </w:pPr>
      <w:r w:rsidRPr="00911ECB">
        <w:rPr>
          <w:rFonts w:cs="David"/>
          <w:u w:val="single"/>
          <w:rtl/>
        </w:rPr>
        <w:t>דוד אזולאי:</w:t>
      </w:r>
    </w:p>
    <w:p w14:paraId="6294F656" w14:textId="77777777" w:rsidR="00911ECB" w:rsidRPr="00911ECB" w:rsidRDefault="00911ECB" w:rsidP="00911ECB">
      <w:pPr>
        <w:bidi/>
        <w:rPr>
          <w:rFonts w:cs="David"/>
          <w:u w:val="single"/>
          <w:rtl/>
        </w:rPr>
      </w:pPr>
    </w:p>
    <w:p w14:paraId="07BB244D" w14:textId="77777777" w:rsidR="00911ECB" w:rsidRPr="00911ECB" w:rsidRDefault="00911ECB" w:rsidP="00911ECB">
      <w:pPr>
        <w:bidi/>
        <w:rPr>
          <w:rFonts w:cs="David" w:hint="cs"/>
          <w:rtl/>
        </w:rPr>
      </w:pPr>
      <w:r w:rsidRPr="00911ECB">
        <w:rPr>
          <w:rFonts w:cs="David"/>
          <w:rtl/>
        </w:rPr>
        <w:tab/>
      </w:r>
      <w:r w:rsidRPr="00911ECB">
        <w:rPr>
          <w:rFonts w:cs="David" w:hint="cs"/>
          <w:rtl/>
        </w:rPr>
        <w:t xml:space="preserve">על דבריו של רובי אפשר לומר שמה שרואים משם לא רואים מכאן. הוא דיבר דברי טעם וכולנו מכירים את זה, כל אחד מזווית אחרת. אני רוצה להתייחס לנושא הנוכחות במליאה. אני חושב שנעשה עוול להרבה חברי כנסת, שנמצאים כאן מבוקר עד ערב ואפשר לבדוק את הנוכחות שלהם. </w:t>
      </w:r>
    </w:p>
    <w:p w14:paraId="316C5665" w14:textId="77777777" w:rsidR="00911ECB" w:rsidRPr="00911ECB" w:rsidRDefault="00911ECB" w:rsidP="00911ECB">
      <w:pPr>
        <w:bidi/>
        <w:rPr>
          <w:rFonts w:cs="David" w:hint="cs"/>
          <w:rtl/>
        </w:rPr>
      </w:pPr>
    </w:p>
    <w:p w14:paraId="243B31EA" w14:textId="77777777" w:rsidR="00911ECB" w:rsidRPr="00911ECB" w:rsidRDefault="00911ECB" w:rsidP="00911ECB">
      <w:pPr>
        <w:bidi/>
        <w:rPr>
          <w:rFonts w:cs="David"/>
          <w:rtl/>
        </w:rPr>
      </w:pPr>
      <w:r w:rsidRPr="00911ECB">
        <w:rPr>
          <w:rFonts w:cs="David" w:hint="eastAsia"/>
          <w:u w:val="single"/>
          <w:rtl/>
        </w:rPr>
        <w:t>יו</w:t>
      </w:r>
      <w:r w:rsidRPr="00911ECB">
        <w:rPr>
          <w:rFonts w:cs="David"/>
          <w:u w:val="single"/>
          <w:rtl/>
        </w:rPr>
        <w:t>"</w:t>
      </w:r>
      <w:r w:rsidRPr="00911ECB">
        <w:rPr>
          <w:rFonts w:cs="David" w:hint="eastAsia"/>
          <w:u w:val="single"/>
          <w:rtl/>
        </w:rPr>
        <w:t>ר</w:t>
      </w:r>
      <w:r w:rsidRPr="00911ECB">
        <w:rPr>
          <w:rFonts w:cs="David"/>
          <w:u w:val="single"/>
          <w:rtl/>
        </w:rPr>
        <w:t xml:space="preserve"> הכנסת דליה איציק:</w:t>
      </w:r>
    </w:p>
    <w:p w14:paraId="0DF6B3F4" w14:textId="77777777" w:rsidR="00911ECB" w:rsidRPr="00911ECB" w:rsidRDefault="00911ECB" w:rsidP="00911ECB">
      <w:pPr>
        <w:bidi/>
        <w:rPr>
          <w:rFonts w:cs="David"/>
          <w:rtl/>
        </w:rPr>
      </w:pPr>
    </w:p>
    <w:p w14:paraId="4C62583A" w14:textId="77777777" w:rsidR="00911ECB" w:rsidRPr="00911ECB" w:rsidRDefault="00911ECB" w:rsidP="00911ECB">
      <w:pPr>
        <w:bidi/>
        <w:rPr>
          <w:rFonts w:cs="David" w:hint="cs"/>
          <w:rtl/>
        </w:rPr>
      </w:pPr>
      <w:r w:rsidRPr="00911ECB">
        <w:rPr>
          <w:rFonts w:cs="David"/>
          <w:rtl/>
        </w:rPr>
        <w:tab/>
      </w:r>
      <w:r w:rsidRPr="00911ECB">
        <w:rPr>
          <w:rFonts w:cs="David" w:hint="cs"/>
          <w:rtl/>
        </w:rPr>
        <w:t xml:space="preserve">אתם מצוינים. </w:t>
      </w:r>
    </w:p>
    <w:p w14:paraId="73DF98EF" w14:textId="77777777" w:rsidR="00911ECB" w:rsidRPr="00911ECB" w:rsidRDefault="00911ECB" w:rsidP="00911ECB">
      <w:pPr>
        <w:bidi/>
        <w:rPr>
          <w:rFonts w:cs="David" w:hint="cs"/>
          <w:rtl/>
        </w:rPr>
      </w:pPr>
    </w:p>
    <w:p w14:paraId="63FB104B" w14:textId="77777777" w:rsidR="00911ECB" w:rsidRPr="00911ECB" w:rsidRDefault="00911ECB" w:rsidP="00911ECB">
      <w:pPr>
        <w:bidi/>
        <w:rPr>
          <w:rFonts w:cs="David"/>
          <w:u w:val="single"/>
          <w:rtl/>
        </w:rPr>
      </w:pPr>
      <w:r w:rsidRPr="00911ECB">
        <w:rPr>
          <w:rFonts w:cs="David"/>
          <w:u w:val="single"/>
          <w:rtl/>
        </w:rPr>
        <w:t>דוד אזולאי:</w:t>
      </w:r>
    </w:p>
    <w:p w14:paraId="31ACF6AC" w14:textId="77777777" w:rsidR="00911ECB" w:rsidRPr="00911ECB" w:rsidRDefault="00911ECB" w:rsidP="00911ECB">
      <w:pPr>
        <w:bidi/>
        <w:rPr>
          <w:rFonts w:cs="David"/>
          <w:u w:val="single"/>
          <w:rtl/>
        </w:rPr>
      </w:pPr>
    </w:p>
    <w:p w14:paraId="537FEDC3" w14:textId="77777777" w:rsidR="00911ECB" w:rsidRPr="00911ECB" w:rsidRDefault="00911ECB" w:rsidP="00911ECB">
      <w:pPr>
        <w:bidi/>
        <w:rPr>
          <w:rFonts w:cs="David" w:hint="cs"/>
          <w:rtl/>
        </w:rPr>
      </w:pPr>
      <w:r w:rsidRPr="00911ECB">
        <w:rPr>
          <w:rFonts w:cs="David"/>
          <w:rtl/>
        </w:rPr>
        <w:tab/>
      </w:r>
      <w:r w:rsidRPr="00911ECB">
        <w:rPr>
          <w:rFonts w:cs="David" w:hint="cs"/>
          <w:rtl/>
        </w:rPr>
        <w:t xml:space="preserve"> למה לשבת במליאה אם אני יכול לשבת בחדר שלי ולראות מה שקורה במליאה?</w:t>
      </w:r>
    </w:p>
    <w:p w14:paraId="6DD14467" w14:textId="77777777" w:rsidR="00911ECB" w:rsidRPr="00911ECB" w:rsidRDefault="00911ECB" w:rsidP="00911ECB">
      <w:pPr>
        <w:bidi/>
        <w:rPr>
          <w:rFonts w:cs="David" w:hint="cs"/>
          <w:rtl/>
        </w:rPr>
      </w:pPr>
    </w:p>
    <w:p w14:paraId="103A1935" w14:textId="77777777" w:rsidR="00911ECB" w:rsidRPr="00911ECB" w:rsidRDefault="00911ECB" w:rsidP="00911ECB">
      <w:pPr>
        <w:bidi/>
        <w:rPr>
          <w:rFonts w:cs="David" w:hint="cs"/>
          <w:rtl/>
        </w:rPr>
      </w:pPr>
      <w:r w:rsidRPr="00911ECB">
        <w:rPr>
          <w:rFonts w:cs="David" w:hint="cs"/>
          <w:u w:val="single"/>
          <w:rtl/>
        </w:rPr>
        <w:t>היו"ר רוחמה אברהם:</w:t>
      </w:r>
    </w:p>
    <w:p w14:paraId="1FE5CE6A" w14:textId="77777777" w:rsidR="00911ECB" w:rsidRPr="00911ECB" w:rsidRDefault="00911ECB" w:rsidP="00911ECB">
      <w:pPr>
        <w:bidi/>
        <w:rPr>
          <w:rFonts w:cs="David" w:hint="cs"/>
          <w:rtl/>
        </w:rPr>
      </w:pPr>
    </w:p>
    <w:p w14:paraId="4E2C68E9" w14:textId="77777777" w:rsidR="00911ECB" w:rsidRPr="00911ECB" w:rsidRDefault="00911ECB" w:rsidP="00911ECB">
      <w:pPr>
        <w:bidi/>
        <w:rPr>
          <w:rFonts w:cs="David" w:hint="cs"/>
          <w:rtl/>
        </w:rPr>
      </w:pPr>
      <w:r w:rsidRPr="00911ECB">
        <w:rPr>
          <w:rFonts w:cs="David" w:hint="cs"/>
          <w:rtl/>
        </w:rPr>
        <w:tab/>
        <w:t xml:space="preserve"> אפשר שתקבל מיושב ראש הסיעה שלך דף תורנות ובו יש חובה שעל פיה שליש מחברי הכנסת חייבים להיות במליאה. אם אתה לא יכול להיות באותו יום, תתחלף עם חבר כנסת אחר. </w:t>
      </w:r>
    </w:p>
    <w:p w14:paraId="18C19986" w14:textId="77777777" w:rsidR="00911ECB" w:rsidRPr="00911ECB" w:rsidRDefault="00911ECB" w:rsidP="00911ECB">
      <w:pPr>
        <w:bidi/>
        <w:rPr>
          <w:rFonts w:cs="David" w:hint="cs"/>
          <w:rtl/>
        </w:rPr>
      </w:pPr>
    </w:p>
    <w:p w14:paraId="562B6C37" w14:textId="77777777" w:rsidR="00911ECB" w:rsidRPr="00911ECB" w:rsidRDefault="00911ECB" w:rsidP="00911ECB">
      <w:pPr>
        <w:bidi/>
        <w:rPr>
          <w:rFonts w:cs="David"/>
          <w:u w:val="single"/>
          <w:rtl/>
        </w:rPr>
      </w:pPr>
      <w:r w:rsidRPr="00911ECB">
        <w:rPr>
          <w:rFonts w:cs="David"/>
          <w:u w:val="single"/>
          <w:rtl/>
        </w:rPr>
        <w:t>דוד אזולאי:</w:t>
      </w:r>
    </w:p>
    <w:p w14:paraId="5AE35F35" w14:textId="77777777" w:rsidR="00911ECB" w:rsidRPr="00911ECB" w:rsidRDefault="00911ECB" w:rsidP="00911ECB">
      <w:pPr>
        <w:bidi/>
        <w:rPr>
          <w:rFonts w:cs="David"/>
          <w:u w:val="single"/>
          <w:rtl/>
        </w:rPr>
      </w:pPr>
    </w:p>
    <w:p w14:paraId="5FC85D4D" w14:textId="77777777" w:rsidR="00911ECB" w:rsidRPr="00911ECB" w:rsidRDefault="00911ECB" w:rsidP="00911ECB">
      <w:pPr>
        <w:bidi/>
        <w:rPr>
          <w:rFonts w:cs="David" w:hint="cs"/>
          <w:rtl/>
        </w:rPr>
      </w:pPr>
      <w:r w:rsidRPr="00911ECB">
        <w:rPr>
          <w:rFonts w:cs="David"/>
          <w:rtl/>
        </w:rPr>
        <w:tab/>
      </w:r>
      <w:r w:rsidRPr="00911ECB">
        <w:rPr>
          <w:rFonts w:cs="David" w:hint="cs"/>
          <w:rtl/>
        </w:rPr>
        <w:t xml:space="preserve"> בקדנציה הקודמת, כשהיינו באופוזיציה, העליתי את ההצעה הזאת בסיעה שלי ואמרתי: רבותי, אסור להפקיר את המליאה כאנשי אופוזיציה כי לפעמים אנחנו עושים תרגילים </w:t>
      </w:r>
      <w:proofErr w:type="spellStart"/>
      <w:r w:rsidRPr="00911ECB">
        <w:rPr>
          <w:rFonts w:cs="David" w:hint="cs"/>
          <w:rtl/>
        </w:rPr>
        <w:t>פרלמנטריים</w:t>
      </w:r>
      <w:proofErr w:type="spellEnd"/>
      <w:r w:rsidRPr="00911ECB">
        <w:rPr>
          <w:rFonts w:cs="David" w:hint="cs"/>
          <w:rtl/>
        </w:rPr>
        <w:t xml:space="preserve">, מארבים, אבל אני לא יכול לכפות את זה על החברים. </w:t>
      </w:r>
    </w:p>
    <w:p w14:paraId="24B04624" w14:textId="77777777" w:rsidR="00911ECB" w:rsidRPr="00911ECB" w:rsidRDefault="00911ECB" w:rsidP="00911ECB">
      <w:pPr>
        <w:bidi/>
        <w:rPr>
          <w:rFonts w:cs="David" w:hint="cs"/>
          <w:rtl/>
        </w:rPr>
      </w:pPr>
    </w:p>
    <w:p w14:paraId="197F8D86" w14:textId="77777777" w:rsidR="00911ECB" w:rsidRPr="00911ECB" w:rsidRDefault="00911ECB" w:rsidP="00911ECB">
      <w:pPr>
        <w:bidi/>
        <w:rPr>
          <w:rFonts w:cs="David"/>
          <w:rtl/>
        </w:rPr>
      </w:pPr>
      <w:r w:rsidRPr="00911ECB">
        <w:rPr>
          <w:rFonts w:cs="David" w:hint="eastAsia"/>
          <w:u w:val="single"/>
          <w:rtl/>
        </w:rPr>
        <w:t>יו</w:t>
      </w:r>
      <w:r w:rsidRPr="00911ECB">
        <w:rPr>
          <w:rFonts w:cs="David"/>
          <w:u w:val="single"/>
          <w:rtl/>
        </w:rPr>
        <w:t>"</w:t>
      </w:r>
      <w:r w:rsidRPr="00911ECB">
        <w:rPr>
          <w:rFonts w:cs="David" w:hint="eastAsia"/>
          <w:u w:val="single"/>
          <w:rtl/>
        </w:rPr>
        <w:t>ר</w:t>
      </w:r>
      <w:r w:rsidRPr="00911ECB">
        <w:rPr>
          <w:rFonts w:cs="David"/>
          <w:u w:val="single"/>
          <w:rtl/>
        </w:rPr>
        <w:t xml:space="preserve"> הכנסת דליה איציק:</w:t>
      </w:r>
    </w:p>
    <w:p w14:paraId="4D651B3B" w14:textId="77777777" w:rsidR="00911ECB" w:rsidRPr="00911ECB" w:rsidRDefault="00911ECB" w:rsidP="00911ECB">
      <w:pPr>
        <w:bidi/>
        <w:rPr>
          <w:rFonts w:cs="David"/>
          <w:rtl/>
        </w:rPr>
      </w:pPr>
    </w:p>
    <w:p w14:paraId="3AD28033" w14:textId="77777777" w:rsidR="00911ECB" w:rsidRPr="00911ECB" w:rsidRDefault="00911ECB" w:rsidP="00911ECB">
      <w:pPr>
        <w:bidi/>
        <w:rPr>
          <w:rFonts w:cs="David" w:hint="cs"/>
          <w:rtl/>
        </w:rPr>
      </w:pPr>
      <w:r w:rsidRPr="00911ECB">
        <w:rPr>
          <w:rFonts w:cs="David"/>
          <w:rtl/>
        </w:rPr>
        <w:tab/>
      </w:r>
      <w:r w:rsidRPr="00911ECB">
        <w:rPr>
          <w:rFonts w:cs="David" w:hint="cs"/>
          <w:rtl/>
        </w:rPr>
        <w:t xml:space="preserve"> אני מבינה את מה שאתה אומר כי אני הייתי יושבת ראש סיעה וגם אני לא יכולתי לכפות את זה על החברים שלי, אבל עם זאת, אם היית אומר לחבר כנסת: אם אתה לא במליאה כך וכך ימים או שעות שנחשב, נוריד לך מהמשכורת, מה היה קורה?</w:t>
      </w:r>
    </w:p>
    <w:p w14:paraId="388CEF3B" w14:textId="77777777" w:rsidR="00911ECB" w:rsidRPr="00911ECB" w:rsidRDefault="00911ECB" w:rsidP="00911ECB">
      <w:pPr>
        <w:bidi/>
        <w:rPr>
          <w:rFonts w:cs="David" w:hint="cs"/>
          <w:rtl/>
        </w:rPr>
      </w:pPr>
    </w:p>
    <w:p w14:paraId="11C287F2" w14:textId="77777777" w:rsidR="00911ECB" w:rsidRPr="00911ECB" w:rsidRDefault="00911ECB" w:rsidP="00911ECB">
      <w:pPr>
        <w:bidi/>
        <w:rPr>
          <w:rFonts w:cs="David" w:hint="cs"/>
          <w:rtl/>
        </w:rPr>
      </w:pPr>
      <w:r w:rsidRPr="00911ECB">
        <w:rPr>
          <w:rFonts w:cs="David" w:hint="cs"/>
          <w:u w:val="single"/>
          <w:rtl/>
        </w:rPr>
        <w:t>היו"ר רוחמה אברהם:</w:t>
      </w:r>
    </w:p>
    <w:p w14:paraId="6EE61CC3" w14:textId="77777777" w:rsidR="00911ECB" w:rsidRPr="00911ECB" w:rsidRDefault="00911ECB" w:rsidP="00911ECB">
      <w:pPr>
        <w:bidi/>
        <w:rPr>
          <w:rFonts w:cs="David" w:hint="cs"/>
          <w:rtl/>
        </w:rPr>
      </w:pPr>
    </w:p>
    <w:p w14:paraId="0CEA5A7B" w14:textId="77777777" w:rsidR="00911ECB" w:rsidRPr="00911ECB" w:rsidRDefault="00911ECB" w:rsidP="00911ECB">
      <w:pPr>
        <w:bidi/>
        <w:rPr>
          <w:rFonts w:cs="David" w:hint="cs"/>
          <w:rtl/>
        </w:rPr>
      </w:pPr>
      <w:r w:rsidRPr="00911ECB">
        <w:rPr>
          <w:rFonts w:cs="David" w:hint="cs"/>
          <w:rtl/>
        </w:rPr>
        <w:tab/>
        <w:t xml:space="preserve"> נוריד לך מזמן הדיבור שלך, נוריד לך מהצעות החוק שלך וכו'. </w:t>
      </w:r>
    </w:p>
    <w:p w14:paraId="159DDB0E" w14:textId="77777777" w:rsidR="00911ECB" w:rsidRPr="00911ECB" w:rsidRDefault="00911ECB" w:rsidP="00911ECB">
      <w:pPr>
        <w:bidi/>
        <w:rPr>
          <w:rFonts w:cs="David" w:hint="cs"/>
          <w:rtl/>
        </w:rPr>
      </w:pPr>
    </w:p>
    <w:p w14:paraId="63E96EAB" w14:textId="77777777" w:rsidR="00911ECB" w:rsidRPr="00911ECB" w:rsidRDefault="00911ECB" w:rsidP="00911ECB">
      <w:pPr>
        <w:pStyle w:val="Heading5"/>
        <w:jc w:val="left"/>
        <w:rPr>
          <w:rFonts w:hint="cs"/>
          <w:rtl/>
        </w:rPr>
      </w:pPr>
      <w:r w:rsidRPr="00911ECB">
        <w:rPr>
          <w:rFonts w:hint="cs"/>
          <w:u w:val="single"/>
          <w:rtl/>
        </w:rPr>
        <w:t>יצחק גלנטי:</w:t>
      </w:r>
    </w:p>
    <w:p w14:paraId="0D477402" w14:textId="77777777" w:rsidR="00911ECB" w:rsidRPr="00911ECB" w:rsidRDefault="00911ECB" w:rsidP="00911ECB">
      <w:pPr>
        <w:pStyle w:val="Heading5"/>
        <w:jc w:val="left"/>
        <w:rPr>
          <w:rFonts w:hint="cs"/>
          <w:rtl/>
        </w:rPr>
      </w:pPr>
    </w:p>
    <w:p w14:paraId="093A3B0F" w14:textId="77777777" w:rsidR="00911ECB" w:rsidRPr="00911ECB" w:rsidRDefault="00911ECB" w:rsidP="00911ECB">
      <w:pPr>
        <w:bidi/>
        <w:rPr>
          <w:rFonts w:cs="David" w:hint="cs"/>
          <w:rtl/>
        </w:rPr>
      </w:pPr>
      <w:r w:rsidRPr="00911ECB">
        <w:rPr>
          <w:rFonts w:cs="David" w:hint="cs"/>
          <w:rtl/>
        </w:rPr>
        <w:tab/>
        <w:t xml:space="preserve">זאת סנקציה לעניין. </w:t>
      </w:r>
    </w:p>
    <w:p w14:paraId="19F8691F" w14:textId="77777777" w:rsidR="00911ECB" w:rsidRPr="00911ECB" w:rsidRDefault="00911ECB" w:rsidP="00911ECB">
      <w:pPr>
        <w:bidi/>
        <w:rPr>
          <w:rFonts w:cs="David" w:hint="cs"/>
          <w:rtl/>
        </w:rPr>
      </w:pPr>
    </w:p>
    <w:p w14:paraId="69E5865A" w14:textId="77777777" w:rsidR="00911ECB" w:rsidRPr="00911ECB" w:rsidRDefault="00911ECB" w:rsidP="00911ECB">
      <w:pPr>
        <w:pStyle w:val="BodyText"/>
        <w:rPr>
          <w:rFonts w:hint="cs"/>
          <w:u w:val="single"/>
          <w:rtl/>
        </w:rPr>
      </w:pPr>
      <w:r w:rsidRPr="00911ECB">
        <w:rPr>
          <w:rFonts w:hint="cs"/>
          <w:u w:val="single"/>
          <w:rtl/>
        </w:rPr>
        <w:t xml:space="preserve">ארבל </w:t>
      </w:r>
      <w:proofErr w:type="spellStart"/>
      <w:r w:rsidRPr="00911ECB">
        <w:rPr>
          <w:rFonts w:hint="cs"/>
          <w:u w:val="single"/>
          <w:rtl/>
        </w:rPr>
        <w:t>אסטרחן</w:t>
      </w:r>
      <w:proofErr w:type="spellEnd"/>
      <w:r w:rsidRPr="00911ECB">
        <w:rPr>
          <w:rFonts w:hint="cs"/>
          <w:u w:val="single"/>
          <w:rtl/>
        </w:rPr>
        <w:t>:</w:t>
      </w:r>
    </w:p>
    <w:p w14:paraId="25601E76" w14:textId="77777777" w:rsidR="00911ECB" w:rsidRPr="00911ECB" w:rsidRDefault="00911ECB" w:rsidP="00911ECB">
      <w:pPr>
        <w:bidi/>
        <w:rPr>
          <w:rFonts w:cs="David" w:hint="cs"/>
          <w:rtl/>
        </w:rPr>
      </w:pPr>
    </w:p>
    <w:p w14:paraId="737D60B1" w14:textId="77777777" w:rsidR="00911ECB" w:rsidRPr="00911ECB" w:rsidRDefault="00911ECB" w:rsidP="00911ECB">
      <w:pPr>
        <w:bidi/>
        <w:rPr>
          <w:rFonts w:cs="David" w:hint="cs"/>
          <w:rtl/>
        </w:rPr>
      </w:pPr>
      <w:r w:rsidRPr="00911ECB">
        <w:rPr>
          <w:rFonts w:cs="David" w:hint="cs"/>
          <w:rtl/>
        </w:rPr>
        <w:tab/>
        <w:t xml:space="preserve">על חוסר נוכחות בבניין אפשר להוריד מהמשכורת. </w:t>
      </w:r>
    </w:p>
    <w:p w14:paraId="2BF35F9C" w14:textId="77777777" w:rsidR="00911ECB" w:rsidRPr="00911ECB" w:rsidRDefault="00911ECB" w:rsidP="00911ECB">
      <w:pPr>
        <w:bidi/>
        <w:rPr>
          <w:rFonts w:cs="David" w:hint="cs"/>
          <w:rtl/>
        </w:rPr>
      </w:pPr>
    </w:p>
    <w:p w14:paraId="32A7C082" w14:textId="77777777" w:rsidR="00911ECB" w:rsidRPr="00911ECB" w:rsidRDefault="00911ECB" w:rsidP="00911ECB">
      <w:pPr>
        <w:bidi/>
        <w:rPr>
          <w:rFonts w:cs="David"/>
          <w:rtl/>
        </w:rPr>
      </w:pPr>
      <w:r w:rsidRPr="00911ECB">
        <w:rPr>
          <w:rFonts w:cs="David" w:hint="eastAsia"/>
          <w:u w:val="single"/>
          <w:rtl/>
        </w:rPr>
        <w:t>יו</w:t>
      </w:r>
      <w:r w:rsidRPr="00911ECB">
        <w:rPr>
          <w:rFonts w:cs="David"/>
          <w:u w:val="single"/>
          <w:rtl/>
        </w:rPr>
        <w:t>"</w:t>
      </w:r>
      <w:r w:rsidRPr="00911ECB">
        <w:rPr>
          <w:rFonts w:cs="David" w:hint="eastAsia"/>
          <w:u w:val="single"/>
          <w:rtl/>
        </w:rPr>
        <w:t>ר</w:t>
      </w:r>
      <w:r w:rsidRPr="00911ECB">
        <w:rPr>
          <w:rFonts w:cs="David"/>
          <w:u w:val="single"/>
          <w:rtl/>
        </w:rPr>
        <w:t xml:space="preserve"> הכנסת דליה איציק:</w:t>
      </w:r>
    </w:p>
    <w:p w14:paraId="68911716" w14:textId="77777777" w:rsidR="00911ECB" w:rsidRPr="00911ECB" w:rsidRDefault="00911ECB" w:rsidP="00911ECB">
      <w:pPr>
        <w:bidi/>
        <w:rPr>
          <w:rFonts w:cs="David"/>
          <w:rtl/>
        </w:rPr>
      </w:pPr>
    </w:p>
    <w:p w14:paraId="212F9B5C" w14:textId="77777777" w:rsidR="00911ECB" w:rsidRPr="00911ECB" w:rsidRDefault="00911ECB" w:rsidP="00911ECB">
      <w:pPr>
        <w:bidi/>
        <w:rPr>
          <w:rFonts w:cs="David" w:hint="cs"/>
          <w:rtl/>
        </w:rPr>
      </w:pPr>
      <w:r w:rsidRPr="00911ECB">
        <w:rPr>
          <w:rFonts w:cs="David"/>
          <w:rtl/>
        </w:rPr>
        <w:tab/>
      </w:r>
      <w:r w:rsidRPr="00911ECB">
        <w:rPr>
          <w:rFonts w:cs="David" w:hint="cs"/>
          <w:rtl/>
        </w:rPr>
        <w:t xml:space="preserve"> אפשר להחליט את זה גם על מי שלא יהיה במליאה. </w:t>
      </w:r>
    </w:p>
    <w:p w14:paraId="3A67CF45" w14:textId="77777777" w:rsidR="00911ECB" w:rsidRPr="00911ECB" w:rsidRDefault="00911ECB" w:rsidP="00911ECB">
      <w:pPr>
        <w:bidi/>
        <w:rPr>
          <w:rFonts w:cs="David" w:hint="cs"/>
          <w:rtl/>
        </w:rPr>
      </w:pPr>
    </w:p>
    <w:p w14:paraId="3B876268" w14:textId="77777777" w:rsidR="00911ECB" w:rsidRPr="00911ECB" w:rsidRDefault="00911ECB" w:rsidP="00911ECB">
      <w:pPr>
        <w:bidi/>
        <w:rPr>
          <w:rFonts w:cs="David" w:hint="cs"/>
          <w:rtl/>
        </w:rPr>
      </w:pPr>
      <w:r w:rsidRPr="00911ECB">
        <w:rPr>
          <w:rFonts w:cs="David"/>
          <w:u w:val="single"/>
          <w:rtl/>
        </w:rPr>
        <w:br w:type="page"/>
      </w:r>
      <w:r w:rsidRPr="00911ECB">
        <w:rPr>
          <w:rFonts w:cs="David" w:hint="cs"/>
          <w:u w:val="single"/>
          <w:rtl/>
        </w:rPr>
        <w:t>היו"ר רוחמה אברהם:</w:t>
      </w:r>
    </w:p>
    <w:p w14:paraId="53D70F8A" w14:textId="77777777" w:rsidR="00911ECB" w:rsidRPr="00911ECB" w:rsidRDefault="00911ECB" w:rsidP="00911ECB">
      <w:pPr>
        <w:bidi/>
        <w:rPr>
          <w:rFonts w:cs="David" w:hint="cs"/>
          <w:rtl/>
        </w:rPr>
      </w:pPr>
    </w:p>
    <w:p w14:paraId="7C7C0037" w14:textId="77777777" w:rsidR="00911ECB" w:rsidRPr="00911ECB" w:rsidRDefault="00911ECB" w:rsidP="00911ECB">
      <w:pPr>
        <w:bidi/>
        <w:rPr>
          <w:rFonts w:cs="David" w:hint="cs"/>
          <w:rtl/>
        </w:rPr>
      </w:pPr>
      <w:r w:rsidRPr="00911ECB">
        <w:rPr>
          <w:rFonts w:cs="David" w:hint="cs"/>
          <w:rtl/>
        </w:rPr>
        <w:tab/>
        <w:t xml:space="preserve"> ירדנה אומרת שבעבר </w:t>
      </w:r>
      <w:proofErr w:type="spellStart"/>
      <w:r w:rsidRPr="00911ECB">
        <w:rPr>
          <w:rFonts w:cs="David" w:hint="cs"/>
          <w:rtl/>
        </w:rPr>
        <w:t>היתה</w:t>
      </w:r>
      <w:proofErr w:type="spellEnd"/>
      <w:r w:rsidRPr="00911ECB">
        <w:rPr>
          <w:rFonts w:cs="David" w:hint="cs"/>
          <w:rtl/>
        </w:rPr>
        <w:t xml:space="preserve"> משמעת סיעתית בליכוד ומי שלא היה, הופעלה נגדו סנקציה. </w:t>
      </w:r>
    </w:p>
    <w:p w14:paraId="3C212B14" w14:textId="77777777" w:rsidR="00911ECB" w:rsidRPr="00911ECB" w:rsidRDefault="00911ECB" w:rsidP="00911ECB">
      <w:pPr>
        <w:bidi/>
        <w:rPr>
          <w:rFonts w:cs="David" w:hint="cs"/>
          <w:rtl/>
        </w:rPr>
      </w:pPr>
    </w:p>
    <w:p w14:paraId="5F7E63B9" w14:textId="77777777" w:rsidR="00911ECB" w:rsidRPr="00911ECB" w:rsidRDefault="00911ECB" w:rsidP="00911ECB">
      <w:pPr>
        <w:bidi/>
        <w:rPr>
          <w:rFonts w:cs="David" w:hint="cs"/>
          <w:rtl/>
        </w:rPr>
      </w:pPr>
      <w:r w:rsidRPr="00911ECB">
        <w:rPr>
          <w:rFonts w:cs="David" w:hint="cs"/>
          <w:u w:val="single"/>
          <w:rtl/>
        </w:rPr>
        <w:t xml:space="preserve">סגנית מזכיר הכנסת ירדנה </w:t>
      </w:r>
      <w:proofErr w:type="spellStart"/>
      <w:r w:rsidRPr="00911ECB">
        <w:rPr>
          <w:rFonts w:cs="David" w:hint="cs"/>
          <w:u w:val="single"/>
          <w:rtl/>
        </w:rPr>
        <w:t>מלר</w:t>
      </w:r>
      <w:proofErr w:type="spellEnd"/>
      <w:r w:rsidRPr="00911ECB">
        <w:rPr>
          <w:rFonts w:cs="David" w:hint="cs"/>
          <w:u w:val="single"/>
          <w:rtl/>
        </w:rPr>
        <w:t>-הורוביץ:</w:t>
      </w:r>
    </w:p>
    <w:p w14:paraId="0EC498A9" w14:textId="77777777" w:rsidR="00911ECB" w:rsidRPr="00911ECB" w:rsidRDefault="00911ECB" w:rsidP="00911ECB">
      <w:pPr>
        <w:bidi/>
        <w:rPr>
          <w:rFonts w:cs="David" w:hint="cs"/>
          <w:rtl/>
        </w:rPr>
      </w:pPr>
    </w:p>
    <w:p w14:paraId="272146D1" w14:textId="77777777" w:rsidR="00911ECB" w:rsidRPr="00911ECB" w:rsidRDefault="00911ECB" w:rsidP="00911ECB">
      <w:pPr>
        <w:bidi/>
        <w:rPr>
          <w:rFonts w:cs="David" w:hint="cs"/>
          <w:rtl/>
        </w:rPr>
      </w:pPr>
      <w:r w:rsidRPr="00911ECB">
        <w:rPr>
          <w:rFonts w:cs="David" w:hint="cs"/>
          <w:rtl/>
        </w:rPr>
        <w:tab/>
        <w:t xml:space="preserve"> או שהוא דיבר נגד הסיעה או הצביע נגד הסיעה. </w:t>
      </w:r>
    </w:p>
    <w:p w14:paraId="42A674FA" w14:textId="77777777" w:rsidR="00911ECB" w:rsidRPr="00911ECB" w:rsidRDefault="00911ECB" w:rsidP="00911ECB">
      <w:pPr>
        <w:bidi/>
        <w:rPr>
          <w:rFonts w:cs="David" w:hint="cs"/>
          <w:rtl/>
        </w:rPr>
      </w:pPr>
    </w:p>
    <w:p w14:paraId="06E26561" w14:textId="77777777" w:rsidR="00911ECB" w:rsidRPr="00911ECB" w:rsidRDefault="00911ECB" w:rsidP="00911ECB">
      <w:pPr>
        <w:bidi/>
        <w:rPr>
          <w:rFonts w:cs="David"/>
          <w:u w:val="single"/>
          <w:rtl/>
        </w:rPr>
      </w:pPr>
      <w:r w:rsidRPr="00911ECB">
        <w:rPr>
          <w:rFonts w:cs="David"/>
          <w:u w:val="single"/>
          <w:rtl/>
        </w:rPr>
        <w:t>דוד אזולאי:</w:t>
      </w:r>
    </w:p>
    <w:p w14:paraId="3657E373" w14:textId="77777777" w:rsidR="00911ECB" w:rsidRPr="00911ECB" w:rsidRDefault="00911ECB" w:rsidP="00911ECB">
      <w:pPr>
        <w:bidi/>
        <w:rPr>
          <w:rFonts w:cs="David"/>
          <w:u w:val="single"/>
          <w:rtl/>
        </w:rPr>
      </w:pPr>
    </w:p>
    <w:p w14:paraId="64BD88DE" w14:textId="77777777" w:rsidR="00911ECB" w:rsidRPr="00911ECB" w:rsidRDefault="00911ECB" w:rsidP="00911ECB">
      <w:pPr>
        <w:bidi/>
        <w:rPr>
          <w:rFonts w:cs="David" w:hint="cs"/>
          <w:rtl/>
        </w:rPr>
      </w:pPr>
      <w:r w:rsidRPr="00911ECB">
        <w:rPr>
          <w:rFonts w:cs="David"/>
          <w:rtl/>
        </w:rPr>
        <w:tab/>
      </w:r>
      <w:r w:rsidRPr="00911ECB">
        <w:rPr>
          <w:rFonts w:cs="David" w:hint="cs"/>
          <w:rtl/>
        </w:rPr>
        <w:t xml:space="preserve"> לדעתי צריכה להיות על זה הסכמה והבנה מבלי לעגן את זה בתקנון, לפחות בשלב ראשון. הסיעות תחייבנה תורנות ביניהן ונקבע אם זה שליש או אחוז כזה או אחר. אני מציע לא לעגן את זה בתקנון בשום אופן. </w:t>
      </w:r>
    </w:p>
    <w:p w14:paraId="5638A189" w14:textId="77777777" w:rsidR="00911ECB" w:rsidRPr="00911ECB" w:rsidRDefault="00911ECB" w:rsidP="00911ECB">
      <w:pPr>
        <w:bidi/>
        <w:rPr>
          <w:rFonts w:cs="David" w:hint="cs"/>
          <w:rtl/>
        </w:rPr>
      </w:pPr>
    </w:p>
    <w:p w14:paraId="5599EC65" w14:textId="77777777" w:rsidR="00911ECB" w:rsidRPr="00911ECB" w:rsidRDefault="00911ECB" w:rsidP="00911ECB">
      <w:pPr>
        <w:bidi/>
        <w:rPr>
          <w:rFonts w:cs="David" w:hint="cs"/>
          <w:rtl/>
        </w:rPr>
      </w:pPr>
      <w:r w:rsidRPr="00911ECB">
        <w:rPr>
          <w:rFonts w:cs="David" w:hint="cs"/>
          <w:u w:val="single"/>
          <w:rtl/>
        </w:rPr>
        <w:t>היו"ר רוחמה אברהם:</w:t>
      </w:r>
    </w:p>
    <w:p w14:paraId="0D0EC08D" w14:textId="77777777" w:rsidR="00911ECB" w:rsidRPr="00911ECB" w:rsidRDefault="00911ECB" w:rsidP="00911ECB">
      <w:pPr>
        <w:bidi/>
        <w:rPr>
          <w:rFonts w:cs="David" w:hint="cs"/>
          <w:rtl/>
        </w:rPr>
      </w:pPr>
    </w:p>
    <w:p w14:paraId="09FD9D3E" w14:textId="77777777" w:rsidR="00911ECB" w:rsidRPr="00911ECB" w:rsidRDefault="00911ECB" w:rsidP="00911ECB">
      <w:pPr>
        <w:bidi/>
        <w:rPr>
          <w:rFonts w:cs="David" w:hint="cs"/>
          <w:rtl/>
        </w:rPr>
      </w:pPr>
      <w:r w:rsidRPr="00911ECB">
        <w:rPr>
          <w:rFonts w:cs="David" w:hint="cs"/>
          <w:rtl/>
        </w:rPr>
        <w:tab/>
        <w:t xml:space="preserve">אנחנו יכולים להחליט שבמושב החורף הבא תמליץ ועדת הכנסת בפני ראשי הסיעות לקיים תורנות בקרב חברי הכנסת. והיה והתורנות הזאת מתבצעת ויש קוורום במליאה, מבלי לעגן את זה בתקנון, </w:t>
      </w:r>
      <w:proofErr w:type="spellStart"/>
      <w:r w:rsidRPr="00911ECB">
        <w:rPr>
          <w:rFonts w:cs="David" w:hint="cs"/>
          <w:rtl/>
        </w:rPr>
        <w:t>הכל</w:t>
      </w:r>
      <w:proofErr w:type="spellEnd"/>
      <w:r w:rsidRPr="00911ECB">
        <w:rPr>
          <w:rFonts w:cs="David" w:hint="cs"/>
          <w:rtl/>
        </w:rPr>
        <w:t xml:space="preserve"> בסדר. </w:t>
      </w:r>
    </w:p>
    <w:p w14:paraId="618619F4" w14:textId="77777777" w:rsidR="00911ECB" w:rsidRPr="00911ECB" w:rsidRDefault="00911ECB" w:rsidP="00911ECB">
      <w:pPr>
        <w:bidi/>
        <w:rPr>
          <w:rFonts w:cs="David" w:hint="cs"/>
          <w:rtl/>
        </w:rPr>
      </w:pPr>
    </w:p>
    <w:p w14:paraId="709E9BF3" w14:textId="77777777" w:rsidR="00911ECB" w:rsidRPr="00911ECB" w:rsidRDefault="00911ECB" w:rsidP="00911ECB">
      <w:pPr>
        <w:bidi/>
        <w:rPr>
          <w:rFonts w:cs="David"/>
          <w:rtl/>
        </w:rPr>
      </w:pPr>
      <w:r w:rsidRPr="00911ECB">
        <w:rPr>
          <w:rFonts w:cs="David" w:hint="eastAsia"/>
          <w:u w:val="single"/>
          <w:rtl/>
        </w:rPr>
        <w:t>יו</w:t>
      </w:r>
      <w:r w:rsidRPr="00911ECB">
        <w:rPr>
          <w:rFonts w:cs="David"/>
          <w:u w:val="single"/>
          <w:rtl/>
        </w:rPr>
        <w:t>"</w:t>
      </w:r>
      <w:r w:rsidRPr="00911ECB">
        <w:rPr>
          <w:rFonts w:cs="David" w:hint="eastAsia"/>
          <w:u w:val="single"/>
          <w:rtl/>
        </w:rPr>
        <w:t>ר</w:t>
      </w:r>
      <w:r w:rsidRPr="00911ECB">
        <w:rPr>
          <w:rFonts w:cs="David"/>
          <w:u w:val="single"/>
          <w:rtl/>
        </w:rPr>
        <w:t xml:space="preserve"> הכנסת דליה איציק:</w:t>
      </w:r>
    </w:p>
    <w:p w14:paraId="0FD1B237" w14:textId="77777777" w:rsidR="00911ECB" w:rsidRPr="00911ECB" w:rsidRDefault="00911ECB" w:rsidP="00911ECB">
      <w:pPr>
        <w:bidi/>
        <w:rPr>
          <w:rFonts w:cs="David"/>
          <w:rtl/>
        </w:rPr>
      </w:pPr>
    </w:p>
    <w:p w14:paraId="7AAEA20C" w14:textId="77777777" w:rsidR="00911ECB" w:rsidRPr="00911ECB" w:rsidRDefault="00911ECB" w:rsidP="00911ECB">
      <w:pPr>
        <w:bidi/>
        <w:rPr>
          <w:rFonts w:cs="David" w:hint="cs"/>
          <w:rtl/>
        </w:rPr>
      </w:pPr>
      <w:r w:rsidRPr="00911ECB">
        <w:rPr>
          <w:rFonts w:cs="David"/>
          <w:rtl/>
        </w:rPr>
        <w:tab/>
      </w:r>
      <w:r w:rsidRPr="00911ECB">
        <w:rPr>
          <w:rFonts w:cs="David" w:hint="cs"/>
          <w:rtl/>
        </w:rPr>
        <w:t xml:space="preserve"> איך את מגדירה קוורום?</w:t>
      </w:r>
    </w:p>
    <w:p w14:paraId="188B9DCC" w14:textId="77777777" w:rsidR="00911ECB" w:rsidRPr="00911ECB" w:rsidRDefault="00911ECB" w:rsidP="00911ECB">
      <w:pPr>
        <w:bidi/>
        <w:rPr>
          <w:rFonts w:cs="David" w:hint="cs"/>
          <w:rtl/>
        </w:rPr>
      </w:pPr>
    </w:p>
    <w:p w14:paraId="3F316344" w14:textId="77777777" w:rsidR="00911ECB" w:rsidRPr="00911ECB" w:rsidRDefault="00911ECB" w:rsidP="00911ECB">
      <w:pPr>
        <w:bidi/>
        <w:rPr>
          <w:rFonts w:cs="David" w:hint="cs"/>
          <w:rtl/>
        </w:rPr>
      </w:pPr>
      <w:r w:rsidRPr="00911ECB">
        <w:rPr>
          <w:rFonts w:cs="David" w:hint="cs"/>
          <w:u w:val="single"/>
          <w:rtl/>
        </w:rPr>
        <w:t>היו"ר רוחמה אברהם:</w:t>
      </w:r>
    </w:p>
    <w:p w14:paraId="64B9FE78" w14:textId="77777777" w:rsidR="00911ECB" w:rsidRPr="00911ECB" w:rsidRDefault="00911ECB" w:rsidP="00911ECB">
      <w:pPr>
        <w:bidi/>
        <w:rPr>
          <w:rFonts w:cs="David" w:hint="cs"/>
          <w:rtl/>
        </w:rPr>
      </w:pPr>
    </w:p>
    <w:p w14:paraId="4E642878" w14:textId="77777777" w:rsidR="00911ECB" w:rsidRPr="00911ECB" w:rsidRDefault="00911ECB" w:rsidP="00911ECB">
      <w:pPr>
        <w:bidi/>
        <w:rPr>
          <w:rFonts w:cs="David" w:hint="cs"/>
          <w:rtl/>
        </w:rPr>
      </w:pPr>
      <w:r w:rsidRPr="00911ECB">
        <w:rPr>
          <w:rFonts w:cs="David" w:hint="cs"/>
          <w:rtl/>
        </w:rPr>
        <w:tab/>
        <w:t xml:space="preserve">שליש. אני מתכוונת למכסה של שליש. כל סיעה תדאג למכסה של שליש מחבריה, בשעות שהמליאה עובדת. נעשה את זה במושב החורף הבא ואם זה לא יצליח, נתכנס שוב ונקבע את זה בתקנון. </w:t>
      </w:r>
    </w:p>
    <w:p w14:paraId="73716C7E" w14:textId="77777777" w:rsidR="00911ECB" w:rsidRPr="00911ECB" w:rsidRDefault="00911ECB" w:rsidP="00911ECB">
      <w:pPr>
        <w:bidi/>
        <w:rPr>
          <w:rFonts w:cs="David" w:hint="cs"/>
          <w:rtl/>
        </w:rPr>
      </w:pPr>
    </w:p>
    <w:p w14:paraId="615C0300" w14:textId="77777777" w:rsidR="00911ECB" w:rsidRPr="00911ECB" w:rsidRDefault="00911ECB" w:rsidP="00911ECB">
      <w:pPr>
        <w:bidi/>
        <w:rPr>
          <w:rFonts w:cs="David"/>
          <w:rtl/>
        </w:rPr>
      </w:pPr>
      <w:r w:rsidRPr="00911ECB">
        <w:rPr>
          <w:rFonts w:cs="David" w:hint="eastAsia"/>
          <w:u w:val="single"/>
          <w:rtl/>
        </w:rPr>
        <w:t>יו</w:t>
      </w:r>
      <w:r w:rsidRPr="00911ECB">
        <w:rPr>
          <w:rFonts w:cs="David"/>
          <w:u w:val="single"/>
          <w:rtl/>
        </w:rPr>
        <w:t>"</w:t>
      </w:r>
      <w:r w:rsidRPr="00911ECB">
        <w:rPr>
          <w:rFonts w:cs="David" w:hint="eastAsia"/>
          <w:u w:val="single"/>
          <w:rtl/>
        </w:rPr>
        <w:t>ר</w:t>
      </w:r>
      <w:r w:rsidRPr="00911ECB">
        <w:rPr>
          <w:rFonts w:cs="David"/>
          <w:u w:val="single"/>
          <w:rtl/>
        </w:rPr>
        <w:t xml:space="preserve"> הכנסת דליה איציק:</w:t>
      </w:r>
    </w:p>
    <w:p w14:paraId="21EC0020" w14:textId="77777777" w:rsidR="00911ECB" w:rsidRPr="00911ECB" w:rsidRDefault="00911ECB" w:rsidP="00911ECB">
      <w:pPr>
        <w:bidi/>
        <w:rPr>
          <w:rFonts w:cs="David"/>
          <w:rtl/>
        </w:rPr>
      </w:pPr>
    </w:p>
    <w:p w14:paraId="75CD9F64" w14:textId="77777777" w:rsidR="00911ECB" w:rsidRPr="00911ECB" w:rsidRDefault="00911ECB" w:rsidP="00911ECB">
      <w:pPr>
        <w:bidi/>
        <w:rPr>
          <w:rFonts w:cs="David" w:hint="cs"/>
          <w:rtl/>
        </w:rPr>
      </w:pPr>
      <w:r w:rsidRPr="00911ECB">
        <w:rPr>
          <w:rFonts w:cs="David"/>
          <w:rtl/>
        </w:rPr>
        <w:tab/>
      </w:r>
      <w:r w:rsidRPr="00911ECB">
        <w:rPr>
          <w:rFonts w:cs="David" w:hint="cs"/>
          <w:rtl/>
        </w:rPr>
        <w:t xml:space="preserve"> אין דומה מכסה של שליש למפלגה שהיא בקואליציה למפלגה שהיא באופוזיציה.</w:t>
      </w:r>
    </w:p>
    <w:p w14:paraId="6C68C260" w14:textId="77777777" w:rsidR="00911ECB" w:rsidRPr="00911ECB" w:rsidRDefault="00911ECB" w:rsidP="00911ECB">
      <w:pPr>
        <w:bidi/>
        <w:rPr>
          <w:rFonts w:cs="David" w:hint="cs"/>
          <w:rtl/>
        </w:rPr>
      </w:pPr>
    </w:p>
    <w:p w14:paraId="09F5D13E" w14:textId="77777777" w:rsidR="00911ECB" w:rsidRPr="00911ECB" w:rsidRDefault="00911ECB" w:rsidP="00911ECB">
      <w:pPr>
        <w:bidi/>
        <w:rPr>
          <w:rFonts w:cs="David" w:hint="cs"/>
          <w:rtl/>
        </w:rPr>
      </w:pPr>
      <w:r w:rsidRPr="00911ECB">
        <w:rPr>
          <w:rFonts w:cs="David" w:hint="cs"/>
          <w:u w:val="single"/>
          <w:rtl/>
        </w:rPr>
        <w:t>היו"ר רוחמה אברהם:</w:t>
      </w:r>
    </w:p>
    <w:p w14:paraId="3668EE72" w14:textId="77777777" w:rsidR="00911ECB" w:rsidRPr="00911ECB" w:rsidRDefault="00911ECB" w:rsidP="00911ECB">
      <w:pPr>
        <w:bidi/>
        <w:rPr>
          <w:rFonts w:cs="David" w:hint="cs"/>
          <w:rtl/>
        </w:rPr>
      </w:pPr>
    </w:p>
    <w:p w14:paraId="72906AB8" w14:textId="77777777" w:rsidR="00911ECB" w:rsidRPr="00911ECB" w:rsidRDefault="00911ECB" w:rsidP="00911ECB">
      <w:pPr>
        <w:bidi/>
        <w:rPr>
          <w:rFonts w:cs="David" w:hint="cs"/>
          <w:rtl/>
        </w:rPr>
      </w:pPr>
      <w:r w:rsidRPr="00911ECB">
        <w:rPr>
          <w:rFonts w:cs="David" w:hint="cs"/>
          <w:rtl/>
        </w:rPr>
        <w:tab/>
        <w:t xml:space="preserve"> שליש מחברי הכנסת. </w:t>
      </w:r>
    </w:p>
    <w:p w14:paraId="295B16D9" w14:textId="77777777" w:rsidR="00911ECB" w:rsidRPr="00911ECB" w:rsidRDefault="00911ECB" w:rsidP="00911ECB">
      <w:pPr>
        <w:bidi/>
        <w:rPr>
          <w:rFonts w:cs="David" w:hint="cs"/>
          <w:rtl/>
        </w:rPr>
      </w:pPr>
    </w:p>
    <w:p w14:paraId="26883C01" w14:textId="77777777" w:rsidR="00911ECB" w:rsidRPr="00911ECB" w:rsidRDefault="00911ECB" w:rsidP="00911ECB">
      <w:pPr>
        <w:bidi/>
        <w:rPr>
          <w:rFonts w:cs="David"/>
          <w:u w:val="single"/>
          <w:rtl/>
        </w:rPr>
      </w:pPr>
      <w:r w:rsidRPr="00911ECB">
        <w:rPr>
          <w:rFonts w:cs="David"/>
          <w:u w:val="single"/>
          <w:rtl/>
        </w:rPr>
        <w:t>דוד אזולאי:</w:t>
      </w:r>
    </w:p>
    <w:p w14:paraId="5372BC8B" w14:textId="77777777" w:rsidR="00911ECB" w:rsidRPr="00911ECB" w:rsidRDefault="00911ECB" w:rsidP="00911ECB">
      <w:pPr>
        <w:bidi/>
        <w:rPr>
          <w:rFonts w:cs="David"/>
          <w:u w:val="single"/>
          <w:rtl/>
        </w:rPr>
      </w:pPr>
    </w:p>
    <w:p w14:paraId="73B7F397" w14:textId="77777777" w:rsidR="00911ECB" w:rsidRPr="00911ECB" w:rsidRDefault="00911ECB" w:rsidP="00911ECB">
      <w:pPr>
        <w:bidi/>
        <w:rPr>
          <w:rFonts w:cs="David" w:hint="cs"/>
          <w:rtl/>
        </w:rPr>
      </w:pPr>
      <w:r w:rsidRPr="00911ECB">
        <w:rPr>
          <w:rFonts w:cs="David"/>
          <w:rtl/>
        </w:rPr>
        <w:tab/>
      </w:r>
      <w:r w:rsidRPr="00911ECB">
        <w:rPr>
          <w:rFonts w:cs="David" w:hint="cs"/>
          <w:rtl/>
        </w:rPr>
        <w:t xml:space="preserve"> השרים יכולים לטייל וחברי הכנסת יצטרכו למלא את המכסה. סיעת הגמלאים, למשל, יש לה שני שרים ויישארו חמישה חברי כנסת. מעבר לכך שאחד מהם הוא יושב ראש ועדה, הוא יצטרך לתת עוד כמה ימים במליאה. אפשר לנסות את זה, אבל בשום אופן לא לעגן את זה בתקנון. עכשיו זה שליש ואחר כך התקשורת תגיד - 40 חברי כנסת זה לא מספיק ואנחנו ניגרר תמיד אחרי התכתיב של התקשורת. </w:t>
      </w:r>
    </w:p>
    <w:p w14:paraId="7308D28D" w14:textId="77777777" w:rsidR="00911ECB" w:rsidRPr="00911ECB" w:rsidRDefault="00911ECB" w:rsidP="00911ECB">
      <w:pPr>
        <w:bidi/>
        <w:rPr>
          <w:rFonts w:cs="David" w:hint="cs"/>
          <w:rtl/>
        </w:rPr>
      </w:pPr>
    </w:p>
    <w:p w14:paraId="34825E3D" w14:textId="77777777" w:rsidR="00911ECB" w:rsidRPr="00911ECB" w:rsidRDefault="00911ECB" w:rsidP="00911ECB">
      <w:pPr>
        <w:bidi/>
        <w:rPr>
          <w:rFonts w:cs="David"/>
          <w:rtl/>
        </w:rPr>
      </w:pPr>
      <w:r w:rsidRPr="00911ECB">
        <w:rPr>
          <w:rFonts w:cs="David" w:hint="eastAsia"/>
          <w:u w:val="single"/>
          <w:rtl/>
        </w:rPr>
        <w:t>יו</w:t>
      </w:r>
      <w:r w:rsidRPr="00911ECB">
        <w:rPr>
          <w:rFonts w:cs="David"/>
          <w:u w:val="single"/>
          <w:rtl/>
        </w:rPr>
        <w:t>"</w:t>
      </w:r>
      <w:r w:rsidRPr="00911ECB">
        <w:rPr>
          <w:rFonts w:cs="David" w:hint="eastAsia"/>
          <w:u w:val="single"/>
          <w:rtl/>
        </w:rPr>
        <w:t>ר</w:t>
      </w:r>
      <w:r w:rsidRPr="00911ECB">
        <w:rPr>
          <w:rFonts w:cs="David"/>
          <w:u w:val="single"/>
          <w:rtl/>
        </w:rPr>
        <w:t xml:space="preserve"> הכנסת דליה איציק:</w:t>
      </w:r>
    </w:p>
    <w:p w14:paraId="08661D1C" w14:textId="77777777" w:rsidR="00911ECB" w:rsidRPr="00911ECB" w:rsidRDefault="00911ECB" w:rsidP="00911ECB">
      <w:pPr>
        <w:bidi/>
        <w:rPr>
          <w:rFonts w:cs="David"/>
          <w:rtl/>
        </w:rPr>
      </w:pPr>
    </w:p>
    <w:p w14:paraId="50777192" w14:textId="77777777" w:rsidR="00911ECB" w:rsidRPr="00911ECB" w:rsidRDefault="00911ECB" w:rsidP="00911ECB">
      <w:pPr>
        <w:bidi/>
        <w:rPr>
          <w:rFonts w:cs="David" w:hint="cs"/>
          <w:rtl/>
        </w:rPr>
      </w:pPr>
      <w:r w:rsidRPr="00911ECB">
        <w:rPr>
          <w:rFonts w:cs="David"/>
          <w:rtl/>
        </w:rPr>
        <w:tab/>
      </w:r>
      <w:r w:rsidRPr="00911ECB">
        <w:rPr>
          <w:rFonts w:cs="David" w:hint="cs"/>
          <w:rtl/>
        </w:rPr>
        <w:t xml:space="preserve"> יושב פה המזכיר והסגנים ואין פעם אחת שבה אני פותחת את הישיבה בארבע ויש נוכחות... מחר מגיע לכאן נשיא </w:t>
      </w:r>
      <w:proofErr w:type="spellStart"/>
      <w:r w:rsidRPr="00911ECB">
        <w:rPr>
          <w:rFonts w:cs="David" w:hint="cs"/>
          <w:rtl/>
        </w:rPr>
        <w:t>מסויים</w:t>
      </w:r>
      <w:proofErr w:type="spellEnd"/>
      <w:r w:rsidRPr="00911ECB">
        <w:rPr>
          <w:rFonts w:cs="David" w:hint="cs"/>
          <w:rtl/>
        </w:rPr>
        <w:t xml:space="preserve"> ואני לא מקיימת את הטקס ב-11 כי אני יודעת שיהיו בשעה הזאת אנשים. זה נורא. כך זה כל יום. היה יום נעמי שמר, היו ימים אחרים וזה נורא. מוכרחים לפתור את הבעיה הזאת. </w:t>
      </w:r>
    </w:p>
    <w:p w14:paraId="114CC2F0" w14:textId="77777777" w:rsidR="00911ECB" w:rsidRPr="00911ECB" w:rsidRDefault="00911ECB" w:rsidP="00911ECB">
      <w:pPr>
        <w:bidi/>
        <w:rPr>
          <w:rFonts w:cs="David" w:hint="cs"/>
          <w:rtl/>
        </w:rPr>
      </w:pPr>
    </w:p>
    <w:p w14:paraId="48DF1CF2" w14:textId="77777777" w:rsidR="00911ECB" w:rsidRPr="00911ECB" w:rsidRDefault="00911ECB" w:rsidP="00911ECB">
      <w:pPr>
        <w:bidi/>
        <w:rPr>
          <w:rFonts w:cs="David" w:hint="cs"/>
          <w:rtl/>
        </w:rPr>
      </w:pPr>
      <w:r w:rsidRPr="00911ECB">
        <w:rPr>
          <w:rFonts w:cs="David" w:hint="cs"/>
          <w:u w:val="single"/>
          <w:rtl/>
        </w:rPr>
        <w:t>היו"ר רוחמה אברהם:</w:t>
      </w:r>
    </w:p>
    <w:p w14:paraId="32664CC0" w14:textId="77777777" w:rsidR="00911ECB" w:rsidRPr="00911ECB" w:rsidRDefault="00911ECB" w:rsidP="00911ECB">
      <w:pPr>
        <w:bidi/>
        <w:rPr>
          <w:rFonts w:cs="David" w:hint="cs"/>
          <w:rtl/>
        </w:rPr>
      </w:pPr>
    </w:p>
    <w:p w14:paraId="199B3D9D" w14:textId="77777777" w:rsidR="00911ECB" w:rsidRPr="00911ECB" w:rsidRDefault="00911ECB" w:rsidP="00911ECB">
      <w:pPr>
        <w:bidi/>
        <w:rPr>
          <w:rFonts w:cs="David" w:hint="cs"/>
          <w:rtl/>
        </w:rPr>
      </w:pPr>
      <w:r w:rsidRPr="00911ECB">
        <w:rPr>
          <w:rFonts w:cs="David" w:hint="cs"/>
          <w:rtl/>
        </w:rPr>
        <w:tab/>
        <w:t xml:space="preserve">זאת לא בושה לקחת את זה כחלק ממחויבותו של חבר כנסת. </w:t>
      </w:r>
    </w:p>
    <w:p w14:paraId="73977E08" w14:textId="77777777" w:rsidR="00911ECB" w:rsidRPr="00911ECB" w:rsidRDefault="00911ECB" w:rsidP="00911ECB">
      <w:pPr>
        <w:bidi/>
        <w:rPr>
          <w:rFonts w:cs="David" w:hint="cs"/>
          <w:rtl/>
        </w:rPr>
      </w:pPr>
    </w:p>
    <w:p w14:paraId="15CAFC7C" w14:textId="77777777" w:rsidR="00911ECB" w:rsidRPr="00911ECB" w:rsidRDefault="00911ECB" w:rsidP="00911ECB">
      <w:pPr>
        <w:bidi/>
        <w:rPr>
          <w:rFonts w:cs="David"/>
          <w:u w:val="single"/>
          <w:rtl/>
        </w:rPr>
      </w:pPr>
      <w:r w:rsidRPr="00911ECB">
        <w:rPr>
          <w:rFonts w:cs="David"/>
          <w:u w:val="single"/>
          <w:rtl/>
        </w:rPr>
        <w:br w:type="page"/>
        <w:t>דוד אזולאי:</w:t>
      </w:r>
    </w:p>
    <w:p w14:paraId="2744D307" w14:textId="77777777" w:rsidR="00911ECB" w:rsidRPr="00911ECB" w:rsidRDefault="00911ECB" w:rsidP="00911ECB">
      <w:pPr>
        <w:bidi/>
        <w:rPr>
          <w:rFonts w:cs="David"/>
          <w:u w:val="single"/>
          <w:rtl/>
        </w:rPr>
      </w:pPr>
    </w:p>
    <w:p w14:paraId="16606CF1" w14:textId="77777777" w:rsidR="00911ECB" w:rsidRPr="00911ECB" w:rsidRDefault="00911ECB" w:rsidP="00911ECB">
      <w:pPr>
        <w:bidi/>
        <w:rPr>
          <w:rFonts w:cs="David" w:hint="cs"/>
          <w:rtl/>
        </w:rPr>
      </w:pPr>
      <w:r w:rsidRPr="00911ECB">
        <w:rPr>
          <w:rFonts w:cs="David"/>
          <w:rtl/>
        </w:rPr>
        <w:tab/>
      </w:r>
      <w:r w:rsidRPr="00911ECB">
        <w:rPr>
          <w:rFonts w:cs="David" w:hint="cs"/>
          <w:rtl/>
        </w:rPr>
        <w:t xml:space="preserve"> אם אותו חבר כנסת לא נמצא בכלל בבניין, את צודקת, אבל הוא נמצא בבניין. הוא עובד. הוא לא נמצא במליאה. </w:t>
      </w:r>
    </w:p>
    <w:p w14:paraId="0C401246" w14:textId="77777777" w:rsidR="00911ECB" w:rsidRPr="00911ECB" w:rsidRDefault="00911ECB" w:rsidP="00911ECB">
      <w:pPr>
        <w:bidi/>
        <w:rPr>
          <w:rFonts w:cs="David" w:hint="cs"/>
          <w:rtl/>
        </w:rPr>
      </w:pPr>
    </w:p>
    <w:p w14:paraId="1109CE2A" w14:textId="77777777" w:rsidR="00911ECB" w:rsidRPr="00911ECB" w:rsidRDefault="00911ECB" w:rsidP="00911ECB">
      <w:pPr>
        <w:bidi/>
        <w:rPr>
          <w:rFonts w:cs="David" w:hint="cs"/>
          <w:rtl/>
        </w:rPr>
      </w:pPr>
      <w:r w:rsidRPr="00911ECB">
        <w:rPr>
          <w:rFonts w:cs="David" w:hint="cs"/>
          <w:u w:val="single"/>
          <w:rtl/>
        </w:rPr>
        <w:t>היו"ר רוחמה אברהם:</w:t>
      </w:r>
    </w:p>
    <w:p w14:paraId="4036E6B7" w14:textId="77777777" w:rsidR="00911ECB" w:rsidRPr="00911ECB" w:rsidRDefault="00911ECB" w:rsidP="00911ECB">
      <w:pPr>
        <w:bidi/>
        <w:rPr>
          <w:rFonts w:cs="David" w:hint="cs"/>
          <w:rtl/>
        </w:rPr>
      </w:pPr>
    </w:p>
    <w:p w14:paraId="153DE2EF" w14:textId="77777777" w:rsidR="00911ECB" w:rsidRPr="00911ECB" w:rsidRDefault="00911ECB" w:rsidP="00911ECB">
      <w:pPr>
        <w:bidi/>
        <w:rPr>
          <w:rFonts w:cs="David" w:hint="cs"/>
          <w:rtl/>
        </w:rPr>
      </w:pPr>
      <w:r w:rsidRPr="00911ECB">
        <w:rPr>
          <w:rFonts w:cs="David" w:hint="cs"/>
          <w:rtl/>
        </w:rPr>
        <w:tab/>
        <w:t xml:space="preserve"> אבל המליאה גם חשובה. </w:t>
      </w:r>
    </w:p>
    <w:p w14:paraId="0237A63F" w14:textId="77777777" w:rsidR="00911ECB" w:rsidRPr="00911ECB" w:rsidRDefault="00911ECB" w:rsidP="00911ECB">
      <w:pPr>
        <w:bidi/>
        <w:rPr>
          <w:rFonts w:cs="David" w:hint="cs"/>
          <w:rtl/>
        </w:rPr>
      </w:pPr>
    </w:p>
    <w:p w14:paraId="2BF173F0" w14:textId="77777777" w:rsidR="00911ECB" w:rsidRPr="00911ECB" w:rsidRDefault="00911ECB" w:rsidP="00911ECB">
      <w:pPr>
        <w:bidi/>
        <w:rPr>
          <w:rFonts w:cs="David"/>
          <w:u w:val="single"/>
          <w:rtl/>
        </w:rPr>
      </w:pPr>
      <w:r w:rsidRPr="00911ECB">
        <w:rPr>
          <w:rFonts w:cs="David"/>
          <w:u w:val="single"/>
          <w:rtl/>
        </w:rPr>
        <w:t>דוד אזולאי:</w:t>
      </w:r>
    </w:p>
    <w:p w14:paraId="68F988BE" w14:textId="77777777" w:rsidR="00911ECB" w:rsidRPr="00911ECB" w:rsidRDefault="00911ECB" w:rsidP="00911ECB">
      <w:pPr>
        <w:bidi/>
        <w:rPr>
          <w:rFonts w:cs="David"/>
          <w:u w:val="single"/>
          <w:rtl/>
        </w:rPr>
      </w:pPr>
    </w:p>
    <w:p w14:paraId="47FFC79A" w14:textId="77777777" w:rsidR="00911ECB" w:rsidRPr="00911ECB" w:rsidRDefault="00911ECB" w:rsidP="00911ECB">
      <w:pPr>
        <w:bidi/>
        <w:rPr>
          <w:rFonts w:cs="David" w:hint="cs"/>
          <w:rtl/>
        </w:rPr>
      </w:pPr>
      <w:r w:rsidRPr="00911ECB">
        <w:rPr>
          <w:rFonts w:cs="David"/>
          <w:rtl/>
        </w:rPr>
        <w:tab/>
      </w:r>
      <w:r w:rsidRPr="00911ECB">
        <w:rPr>
          <w:rFonts w:cs="David" w:hint="cs"/>
          <w:rtl/>
        </w:rPr>
        <w:t xml:space="preserve"> חשובה מאד, אבל המשרד הוא חלק מהעבודה. </w:t>
      </w:r>
    </w:p>
    <w:p w14:paraId="3A992BF9" w14:textId="77777777" w:rsidR="00911ECB" w:rsidRPr="00911ECB" w:rsidRDefault="00911ECB" w:rsidP="00911ECB">
      <w:pPr>
        <w:bidi/>
        <w:rPr>
          <w:rFonts w:cs="David" w:hint="cs"/>
          <w:rtl/>
        </w:rPr>
      </w:pPr>
    </w:p>
    <w:p w14:paraId="2138BECF" w14:textId="77777777" w:rsidR="00911ECB" w:rsidRPr="00911ECB" w:rsidRDefault="00911ECB" w:rsidP="00911ECB">
      <w:pPr>
        <w:bidi/>
        <w:rPr>
          <w:rFonts w:cs="David" w:hint="cs"/>
          <w:rtl/>
        </w:rPr>
      </w:pPr>
      <w:r w:rsidRPr="00911ECB">
        <w:rPr>
          <w:rFonts w:cs="David" w:hint="cs"/>
          <w:u w:val="single"/>
          <w:rtl/>
        </w:rPr>
        <w:t>היו"ר רוחמה אברהם:</w:t>
      </w:r>
    </w:p>
    <w:p w14:paraId="18FCCC64" w14:textId="77777777" w:rsidR="00911ECB" w:rsidRPr="00911ECB" w:rsidRDefault="00911ECB" w:rsidP="00911ECB">
      <w:pPr>
        <w:bidi/>
        <w:rPr>
          <w:rFonts w:cs="David" w:hint="cs"/>
          <w:rtl/>
        </w:rPr>
      </w:pPr>
    </w:p>
    <w:p w14:paraId="3539CCDB" w14:textId="77777777" w:rsidR="00911ECB" w:rsidRPr="00911ECB" w:rsidRDefault="00911ECB" w:rsidP="00911ECB">
      <w:pPr>
        <w:bidi/>
        <w:rPr>
          <w:rFonts w:cs="David" w:hint="cs"/>
          <w:rtl/>
        </w:rPr>
      </w:pPr>
      <w:r w:rsidRPr="00911ECB">
        <w:rPr>
          <w:rFonts w:cs="David" w:hint="cs"/>
          <w:rtl/>
        </w:rPr>
        <w:tab/>
        <w:t xml:space="preserve"> אם אני יודעת שיש לי תורנות, יש לי מחויבות. מה לעשות? אני מחויבת. </w:t>
      </w:r>
    </w:p>
    <w:p w14:paraId="0574ADB3" w14:textId="77777777" w:rsidR="00911ECB" w:rsidRPr="00911ECB" w:rsidRDefault="00911ECB" w:rsidP="00911ECB">
      <w:pPr>
        <w:bidi/>
        <w:rPr>
          <w:rFonts w:cs="David" w:hint="cs"/>
          <w:rtl/>
        </w:rPr>
      </w:pPr>
    </w:p>
    <w:p w14:paraId="68387215" w14:textId="77777777" w:rsidR="00911ECB" w:rsidRPr="00911ECB" w:rsidRDefault="00911ECB" w:rsidP="00911ECB">
      <w:pPr>
        <w:bidi/>
        <w:rPr>
          <w:rFonts w:cs="David"/>
          <w:rtl/>
        </w:rPr>
      </w:pPr>
      <w:r w:rsidRPr="00911ECB">
        <w:rPr>
          <w:rFonts w:cs="David" w:hint="eastAsia"/>
          <w:u w:val="single"/>
          <w:rtl/>
        </w:rPr>
        <w:t>יו</w:t>
      </w:r>
      <w:r w:rsidRPr="00911ECB">
        <w:rPr>
          <w:rFonts w:cs="David"/>
          <w:u w:val="single"/>
          <w:rtl/>
        </w:rPr>
        <w:t>"</w:t>
      </w:r>
      <w:r w:rsidRPr="00911ECB">
        <w:rPr>
          <w:rFonts w:cs="David" w:hint="eastAsia"/>
          <w:u w:val="single"/>
          <w:rtl/>
        </w:rPr>
        <w:t>ר</w:t>
      </w:r>
      <w:r w:rsidRPr="00911ECB">
        <w:rPr>
          <w:rFonts w:cs="David"/>
          <w:u w:val="single"/>
          <w:rtl/>
        </w:rPr>
        <w:t xml:space="preserve"> הכנסת דליה איציק:</w:t>
      </w:r>
    </w:p>
    <w:p w14:paraId="587D8976" w14:textId="77777777" w:rsidR="00911ECB" w:rsidRPr="00911ECB" w:rsidRDefault="00911ECB" w:rsidP="00911ECB">
      <w:pPr>
        <w:bidi/>
        <w:rPr>
          <w:rFonts w:cs="David"/>
          <w:rtl/>
        </w:rPr>
      </w:pPr>
    </w:p>
    <w:p w14:paraId="630F5B0B" w14:textId="77777777" w:rsidR="00911ECB" w:rsidRPr="00911ECB" w:rsidRDefault="00911ECB" w:rsidP="00911ECB">
      <w:pPr>
        <w:bidi/>
        <w:rPr>
          <w:rFonts w:cs="David" w:hint="cs"/>
          <w:rtl/>
        </w:rPr>
      </w:pPr>
      <w:r w:rsidRPr="00911ECB">
        <w:rPr>
          <w:rFonts w:cs="David"/>
          <w:rtl/>
        </w:rPr>
        <w:tab/>
      </w:r>
      <w:r w:rsidRPr="00911ECB">
        <w:rPr>
          <w:rFonts w:cs="David" w:hint="cs"/>
          <w:rtl/>
        </w:rPr>
        <w:t xml:space="preserve"> פעמים רבות לא הייתי במליאה, הייתי בבניין, אבל אם הייתי יודעת שאני חייבת, לא </w:t>
      </w:r>
      <w:proofErr w:type="spellStart"/>
      <w:r w:rsidRPr="00911ECB">
        <w:rPr>
          <w:rFonts w:cs="David" w:hint="cs"/>
          <w:rtl/>
        </w:rPr>
        <w:t>היתה</w:t>
      </w:r>
      <w:proofErr w:type="spellEnd"/>
      <w:r w:rsidRPr="00911ECB">
        <w:rPr>
          <w:rFonts w:cs="David" w:hint="cs"/>
          <w:rtl/>
        </w:rPr>
        <w:t xml:space="preserve"> לי ברירה. </w:t>
      </w:r>
    </w:p>
    <w:p w14:paraId="5F249367" w14:textId="77777777" w:rsidR="00911ECB" w:rsidRPr="00911ECB" w:rsidRDefault="00911ECB" w:rsidP="00911ECB">
      <w:pPr>
        <w:bidi/>
        <w:rPr>
          <w:rFonts w:cs="David" w:hint="cs"/>
          <w:rtl/>
        </w:rPr>
      </w:pPr>
    </w:p>
    <w:p w14:paraId="1937D187" w14:textId="77777777" w:rsidR="00911ECB" w:rsidRPr="00911ECB" w:rsidRDefault="00911ECB" w:rsidP="00911ECB">
      <w:pPr>
        <w:bidi/>
        <w:rPr>
          <w:rFonts w:cs="David"/>
          <w:u w:val="single"/>
          <w:rtl/>
        </w:rPr>
      </w:pPr>
      <w:r w:rsidRPr="00911ECB">
        <w:rPr>
          <w:rFonts w:cs="David"/>
          <w:u w:val="single"/>
          <w:rtl/>
        </w:rPr>
        <w:t>דוד אזולאי:</w:t>
      </w:r>
    </w:p>
    <w:p w14:paraId="0D6DEC3B" w14:textId="77777777" w:rsidR="00911ECB" w:rsidRPr="00911ECB" w:rsidRDefault="00911ECB" w:rsidP="00911ECB">
      <w:pPr>
        <w:bidi/>
        <w:rPr>
          <w:rFonts w:cs="David"/>
          <w:u w:val="single"/>
          <w:rtl/>
        </w:rPr>
      </w:pPr>
    </w:p>
    <w:p w14:paraId="4D0C5226" w14:textId="77777777" w:rsidR="00911ECB" w:rsidRPr="00911ECB" w:rsidRDefault="00911ECB" w:rsidP="00911ECB">
      <w:pPr>
        <w:bidi/>
        <w:rPr>
          <w:rFonts w:cs="David" w:hint="cs"/>
          <w:rtl/>
        </w:rPr>
      </w:pPr>
      <w:r w:rsidRPr="00911ECB">
        <w:rPr>
          <w:rFonts w:cs="David"/>
          <w:rtl/>
        </w:rPr>
        <w:tab/>
      </w:r>
      <w:r w:rsidRPr="00911ECB">
        <w:rPr>
          <w:rFonts w:cs="David" w:hint="cs"/>
          <w:rtl/>
        </w:rPr>
        <w:t xml:space="preserve"> כמה פעמים קרה לך כחברת כנסת שהיה נושא מעניין, לא היית במליאה, ראית את זה בטלוויזיה ורצת מייד למליאה?</w:t>
      </w:r>
    </w:p>
    <w:p w14:paraId="6CB856EA" w14:textId="77777777" w:rsidR="00911ECB" w:rsidRPr="00911ECB" w:rsidRDefault="00911ECB" w:rsidP="00911ECB">
      <w:pPr>
        <w:bidi/>
        <w:rPr>
          <w:rFonts w:cs="David" w:hint="cs"/>
          <w:rtl/>
        </w:rPr>
      </w:pPr>
    </w:p>
    <w:p w14:paraId="76EB4A69" w14:textId="77777777" w:rsidR="00911ECB" w:rsidRPr="00911ECB" w:rsidRDefault="00911ECB" w:rsidP="00911ECB">
      <w:pPr>
        <w:bidi/>
        <w:rPr>
          <w:rFonts w:cs="David"/>
          <w:rtl/>
        </w:rPr>
      </w:pPr>
      <w:r w:rsidRPr="00911ECB">
        <w:rPr>
          <w:rFonts w:cs="David" w:hint="eastAsia"/>
          <w:u w:val="single"/>
          <w:rtl/>
        </w:rPr>
        <w:t>יו</w:t>
      </w:r>
      <w:r w:rsidRPr="00911ECB">
        <w:rPr>
          <w:rFonts w:cs="David"/>
          <w:u w:val="single"/>
          <w:rtl/>
        </w:rPr>
        <w:t>"</w:t>
      </w:r>
      <w:r w:rsidRPr="00911ECB">
        <w:rPr>
          <w:rFonts w:cs="David" w:hint="eastAsia"/>
          <w:u w:val="single"/>
          <w:rtl/>
        </w:rPr>
        <w:t>ר</w:t>
      </w:r>
      <w:r w:rsidRPr="00911ECB">
        <w:rPr>
          <w:rFonts w:cs="David"/>
          <w:u w:val="single"/>
          <w:rtl/>
        </w:rPr>
        <w:t xml:space="preserve"> הכנסת דליה איציק:</w:t>
      </w:r>
    </w:p>
    <w:p w14:paraId="3B92A4A4" w14:textId="77777777" w:rsidR="00911ECB" w:rsidRPr="00911ECB" w:rsidRDefault="00911ECB" w:rsidP="00911ECB">
      <w:pPr>
        <w:bidi/>
        <w:rPr>
          <w:rFonts w:cs="David"/>
          <w:rtl/>
        </w:rPr>
      </w:pPr>
    </w:p>
    <w:p w14:paraId="03C30338" w14:textId="77777777" w:rsidR="00911ECB" w:rsidRPr="00911ECB" w:rsidRDefault="00911ECB" w:rsidP="00911ECB">
      <w:pPr>
        <w:bidi/>
        <w:rPr>
          <w:rFonts w:cs="David" w:hint="cs"/>
          <w:rtl/>
        </w:rPr>
      </w:pPr>
      <w:r w:rsidRPr="00911ECB">
        <w:rPr>
          <w:rFonts w:cs="David"/>
          <w:rtl/>
        </w:rPr>
        <w:tab/>
      </w:r>
      <w:r w:rsidRPr="00911ECB">
        <w:rPr>
          <w:rFonts w:cs="David" w:hint="cs"/>
          <w:rtl/>
        </w:rPr>
        <w:t xml:space="preserve"> נכון. זה מראה שאולי בכל זאת צריך איזשהו כלי שעוזר לחבר הכנסת להיות? אני לא יודעת מה טיבו של הכלי ועל זה בדיוק אנחנו דנים. </w:t>
      </w:r>
    </w:p>
    <w:p w14:paraId="6B5F3470" w14:textId="77777777" w:rsidR="00911ECB" w:rsidRPr="00911ECB" w:rsidRDefault="00911ECB" w:rsidP="00911ECB">
      <w:pPr>
        <w:bidi/>
        <w:rPr>
          <w:rFonts w:cs="David" w:hint="cs"/>
          <w:rtl/>
        </w:rPr>
      </w:pPr>
    </w:p>
    <w:p w14:paraId="3E6B9643" w14:textId="77777777" w:rsidR="00911ECB" w:rsidRPr="00911ECB" w:rsidRDefault="00911ECB" w:rsidP="00911ECB">
      <w:pPr>
        <w:bidi/>
        <w:rPr>
          <w:rFonts w:cs="David"/>
          <w:u w:val="single"/>
          <w:rtl/>
        </w:rPr>
      </w:pPr>
      <w:r w:rsidRPr="00911ECB">
        <w:rPr>
          <w:rFonts w:cs="David"/>
          <w:u w:val="single"/>
          <w:rtl/>
        </w:rPr>
        <w:t>דוד אזולאי:</w:t>
      </w:r>
    </w:p>
    <w:p w14:paraId="40705FA2" w14:textId="77777777" w:rsidR="00911ECB" w:rsidRPr="00911ECB" w:rsidRDefault="00911ECB" w:rsidP="00911ECB">
      <w:pPr>
        <w:bidi/>
        <w:rPr>
          <w:rFonts w:cs="David"/>
          <w:u w:val="single"/>
          <w:rtl/>
        </w:rPr>
      </w:pPr>
    </w:p>
    <w:p w14:paraId="321194C8" w14:textId="77777777" w:rsidR="00911ECB" w:rsidRPr="00911ECB" w:rsidRDefault="00911ECB" w:rsidP="00911ECB">
      <w:pPr>
        <w:bidi/>
        <w:rPr>
          <w:rFonts w:cs="David" w:hint="cs"/>
          <w:rtl/>
        </w:rPr>
      </w:pPr>
      <w:r w:rsidRPr="00911ECB">
        <w:rPr>
          <w:rFonts w:cs="David"/>
          <w:rtl/>
        </w:rPr>
        <w:tab/>
      </w:r>
      <w:r w:rsidRPr="00911ECB">
        <w:rPr>
          <w:rFonts w:cs="David" w:hint="cs"/>
          <w:rtl/>
        </w:rPr>
        <w:t xml:space="preserve"> אני חושב שאנחנו נסחפים יותר מדי. שמעתי הצעה להגביל את הצעות אי האמון לחברי האופוזיציה. דובר על זה. </w:t>
      </w:r>
    </w:p>
    <w:p w14:paraId="678588B5" w14:textId="77777777" w:rsidR="00911ECB" w:rsidRPr="00911ECB" w:rsidRDefault="00911ECB" w:rsidP="00911ECB">
      <w:pPr>
        <w:bidi/>
        <w:rPr>
          <w:rFonts w:cs="David" w:hint="cs"/>
          <w:rtl/>
        </w:rPr>
      </w:pPr>
    </w:p>
    <w:p w14:paraId="08DA6F9C" w14:textId="77777777" w:rsidR="00911ECB" w:rsidRPr="00911ECB" w:rsidRDefault="00911ECB" w:rsidP="00911ECB">
      <w:pPr>
        <w:bidi/>
        <w:rPr>
          <w:rFonts w:cs="David" w:hint="cs"/>
          <w:rtl/>
        </w:rPr>
      </w:pPr>
      <w:r w:rsidRPr="00911ECB">
        <w:rPr>
          <w:rFonts w:cs="David" w:hint="cs"/>
          <w:u w:val="single"/>
          <w:rtl/>
        </w:rPr>
        <w:t>ראובן ריבלין:</w:t>
      </w:r>
    </w:p>
    <w:p w14:paraId="3EF85DB5" w14:textId="77777777" w:rsidR="00911ECB" w:rsidRPr="00911ECB" w:rsidRDefault="00911ECB" w:rsidP="00911ECB">
      <w:pPr>
        <w:bidi/>
        <w:rPr>
          <w:rFonts w:cs="David" w:hint="cs"/>
          <w:rtl/>
        </w:rPr>
      </w:pPr>
    </w:p>
    <w:p w14:paraId="592FBEC5" w14:textId="77777777" w:rsidR="00911ECB" w:rsidRPr="00911ECB" w:rsidRDefault="00911ECB" w:rsidP="00911ECB">
      <w:pPr>
        <w:bidi/>
        <w:rPr>
          <w:rFonts w:cs="David" w:hint="cs"/>
          <w:rtl/>
        </w:rPr>
      </w:pPr>
      <w:r w:rsidRPr="00911ECB">
        <w:rPr>
          <w:rFonts w:cs="David" w:hint="cs"/>
          <w:rtl/>
        </w:rPr>
        <w:tab/>
        <w:t xml:space="preserve"> אפשר לומר שסיעה שמגישה אי אמון לא משתתפת בדיון, למרות שהדיון משולב. אם חמש סיעות הגישו הצעות אי אמון, הן לא משתתפות בדיון. </w:t>
      </w:r>
    </w:p>
    <w:p w14:paraId="17B6797D" w14:textId="77777777" w:rsidR="00911ECB" w:rsidRPr="00911ECB" w:rsidRDefault="00911ECB" w:rsidP="00911ECB">
      <w:pPr>
        <w:bidi/>
        <w:rPr>
          <w:rFonts w:cs="David" w:hint="cs"/>
          <w:rtl/>
        </w:rPr>
      </w:pPr>
    </w:p>
    <w:p w14:paraId="4E5F75CB" w14:textId="77777777" w:rsidR="00911ECB" w:rsidRPr="00911ECB" w:rsidRDefault="00911ECB" w:rsidP="00911ECB">
      <w:pPr>
        <w:bidi/>
        <w:rPr>
          <w:rFonts w:cs="David" w:hint="cs"/>
          <w:rtl/>
        </w:rPr>
      </w:pPr>
      <w:r w:rsidRPr="00911ECB">
        <w:rPr>
          <w:rFonts w:cs="David" w:hint="cs"/>
          <w:u w:val="single"/>
          <w:rtl/>
        </w:rPr>
        <w:t xml:space="preserve">מזכיר הכנסת אריה </w:t>
      </w:r>
      <w:proofErr w:type="spellStart"/>
      <w:r w:rsidRPr="00911ECB">
        <w:rPr>
          <w:rFonts w:cs="David" w:hint="cs"/>
          <w:u w:val="single"/>
          <w:rtl/>
        </w:rPr>
        <w:t>האן</w:t>
      </w:r>
      <w:proofErr w:type="spellEnd"/>
      <w:r w:rsidRPr="00911ECB">
        <w:rPr>
          <w:rFonts w:cs="David" w:hint="cs"/>
          <w:u w:val="single"/>
          <w:rtl/>
        </w:rPr>
        <w:t>:</w:t>
      </w:r>
    </w:p>
    <w:p w14:paraId="3F36CE3A" w14:textId="77777777" w:rsidR="00911ECB" w:rsidRPr="00911ECB" w:rsidRDefault="00911ECB" w:rsidP="00911ECB">
      <w:pPr>
        <w:bidi/>
        <w:rPr>
          <w:rFonts w:cs="David" w:hint="cs"/>
          <w:rtl/>
        </w:rPr>
      </w:pPr>
    </w:p>
    <w:p w14:paraId="34926CF9" w14:textId="77777777" w:rsidR="00911ECB" w:rsidRPr="00911ECB" w:rsidRDefault="00911ECB" w:rsidP="00911ECB">
      <w:pPr>
        <w:bidi/>
        <w:rPr>
          <w:rFonts w:cs="David" w:hint="cs"/>
          <w:rtl/>
        </w:rPr>
      </w:pPr>
      <w:r w:rsidRPr="00911ECB">
        <w:rPr>
          <w:rFonts w:cs="David" w:hint="cs"/>
          <w:rtl/>
        </w:rPr>
        <w:tab/>
        <w:t xml:space="preserve"> בתקנון כתוב שאם יש הצעת אי אמון אחת, הסיעה שהגישה לא יכולה להשתתף, אבל מייד עשו תרגיל ואמרו שאם יש יותר מסיעה אחת, גם הסיעה שהגישה יכולה להשתתף. </w:t>
      </w:r>
    </w:p>
    <w:p w14:paraId="706B677E" w14:textId="77777777" w:rsidR="00911ECB" w:rsidRPr="00911ECB" w:rsidRDefault="00911ECB" w:rsidP="00911ECB">
      <w:pPr>
        <w:bidi/>
        <w:rPr>
          <w:rFonts w:cs="David" w:hint="cs"/>
          <w:rtl/>
        </w:rPr>
      </w:pPr>
    </w:p>
    <w:p w14:paraId="636E4136" w14:textId="77777777" w:rsidR="00911ECB" w:rsidRPr="00911ECB" w:rsidRDefault="00911ECB" w:rsidP="00911ECB">
      <w:pPr>
        <w:bidi/>
        <w:rPr>
          <w:rFonts w:cs="David"/>
          <w:u w:val="single"/>
          <w:rtl/>
        </w:rPr>
      </w:pPr>
      <w:r w:rsidRPr="00911ECB">
        <w:rPr>
          <w:rFonts w:cs="David"/>
          <w:u w:val="single"/>
          <w:rtl/>
        </w:rPr>
        <w:t>דוד אזולאי:</w:t>
      </w:r>
    </w:p>
    <w:p w14:paraId="17C898F3" w14:textId="77777777" w:rsidR="00911ECB" w:rsidRPr="00911ECB" w:rsidRDefault="00911ECB" w:rsidP="00911ECB">
      <w:pPr>
        <w:bidi/>
        <w:rPr>
          <w:rFonts w:cs="David"/>
          <w:u w:val="single"/>
          <w:rtl/>
        </w:rPr>
      </w:pPr>
    </w:p>
    <w:p w14:paraId="05A05E13" w14:textId="77777777" w:rsidR="00911ECB" w:rsidRPr="00911ECB" w:rsidRDefault="00911ECB" w:rsidP="00911ECB">
      <w:pPr>
        <w:bidi/>
        <w:rPr>
          <w:rFonts w:cs="David" w:hint="cs"/>
          <w:rtl/>
        </w:rPr>
      </w:pPr>
      <w:r w:rsidRPr="00911ECB">
        <w:rPr>
          <w:rFonts w:cs="David"/>
          <w:rtl/>
        </w:rPr>
        <w:tab/>
      </w:r>
      <w:r w:rsidRPr="00911ECB">
        <w:rPr>
          <w:rFonts w:cs="David" w:hint="cs"/>
          <w:rtl/>
        </w:rPr>
        <w:t xml:space="preserve"> לעניין הצעות החוק - אמר היושב ראש לשעבר שזהו כלי ביטוי </w:t>
      </w:r>
      <w:proofErr w:type="spellStart"/>
      <w:r w:rsidRPr="00911ECB">
        <w:rPr>
          <w:rFonts w:cs="David" w:hint="cs"/>
          <w:rtl/>
        </w:rPr>
        <w:t>פרלמנטרי</w:t>
      </w:r>
      <w:proofErr w:type="spellEnd"/>
      <w:r w:rsidRPr="00911ECB">
        <w:rPr>
          <w:rFonts w:cs="David" w:hint="cs"/>
          <w:rtl/>
        </w:rPr>
        <w:t xml:space="preserve"> לחברי הכנסת. לא פעם אין לנו לפניות הציבור והמענה היחיד שאני יכול לתת לו הוא שאילתא או הצעה לסדר יום או הצעת חוק. נכון שהצעת החוק לא התקבלה, אבל אני יכול לפחות לומר שאני את שלי עשיתי. כמה הצעות חוק אנחנו מכירים שעלו כתוצאה מלחץ ציבורי כזה או אחר או כתוצאה מסדר יום שצף באותו זמן? נכון שיש אולי מעמסה גדולה על שירותי המשרד בעניין הזה, אבל אני חושב שאי אפשר להגביל את חברי הכנסת במספר הצעות החוק, למרות שאנחנו רואים את הסטטיסטיקה. בכנסת הקודמת עשיתי מאמצים רבים והצלחתי בקושי להעביר שניים או שלושה חוקים, שזה נקרא הישג, כאשר לאחד מהם </w:t>
      </w:r>
      <w:proofErr w:type="spellStart"/>
      <w:r w:rsidRPr="00911ECB">
        <w:rPr>
          <w:rFonts w:cs="David" w:hint="cs"/>
          <w:rtl/>
        </w:rPr>
        <w:t>היתה</w:t>
      </w:r>
      <w:proofErr w:type="spellEnd"/>
      <w:r w:rsidRPr="00911ECB">
        <w:rPr>
          <w:rFonts w:cs="David" w:hint="cs"/>
          <w:rtl/>
        </w:rPr>
        <w:t xml:space="preserve"> הסכמת ממשלה, אבל את שאר הצעות החוק בקושי הצלחתי להעביר בקריאה טרומית. </w:t>
      </w:r>
    </w:p>
    <w:p w14:paraId="7445B06D" w14:textId="77777777" w:rsidR="00911ECB" w:rsidRPr="00911ECB" w:rsidRDefault="00911ECB" w:rsidP="00911ECB">
      <w:pPr>
        <w:bidi/>
        <w:ind w:firstLine="567"/>
        <w:rPr>
          <w:rFonts w:cs="David" w:hint="cs"/>
          <w:rtl/>
        </w:rPr>
      </w:pPr>
      <w:r w:rsidRPr="00911ECB">
        <w:rPr>
          <w:rFonts w:cs="David" w:hint="cs"/>
          <w:rtl/>
        </w:rPr>
        <w:t xml:space="preserve">לפעמים אתה יכול לדבר ולסחוף אחרים ואני חושב שאסור לנו לוותר על הכלי הזה, למרות כל הקושי שיש לשירותי המשרד. </w:t>
      </w:r>
    </w:p>
    <w:p w14:paraId="308E4846" w14:textId="77777777" w:rsidR="00911ECB" w:rsidRPr="00911ECB" w:rsidRDefault="00911ECB" w:rsidP="00911ECB">
      <w:pPr>
        <w:bidi/>
        <w:ind w:firstLine="567"/>
        <w:rPr>
          <w:rFonts w:cs="David" w:hint="cs"/>
          <w:rtl/>
        </w:rPr>
      </w:pPr>
    </w:p>
    <w:p w14:paraId="5D7776E0" w14:textId="77777777" w:rsidR="00911ECB" w:rsidRPr="00911ECB" w:rsidRDefault="00911ECB" w:rsidP="00911ECB">
      <w:pPr>
        <w:bidi/>
        <w:rPr>
          <w:rFonts w:cs="David" w:hint="cs"/>
          <w:rtl/>
        </w:rPr>
      </w:pPr>
      <w:r w:rsidRPr="00911ECB">
        <w:rPr>
          <w:rFonts w:cs="David" w:hint="cs"/>
          <w:u w:val="single"/>
          <w:rtl/>
        </w:rPr>
        <w:t>היו"ר רוחמה אברהם:</w:t>
      </w:r>
    </w:p>
    <w:p w14:paraId="4B185A39" w14:textId="77777777" w:rsidR="00911ECB" w:rsidRPr="00911ECB" w:rsidRDefault="00911ECB" w:rsidP="00911ECB">
      <w:pPr>
        <w:bidi/>
        <w:rPr>
          <w:rFonts w:cs="David" w:hint="cs"/>
          <w:rtl/>
        </w:rPr>
      </w:pPr>
    </w:p>
    <w:p w14:paraId="004A174D" w14:textId="77777777" w:rsidR="00911ECB" w:rsidRPr="00911ECB" w:rsidRDefault="00911ECB" w:rsidP="00911ECB">
      <w:pPr>
        <w:bidi/>
        <w:ind w:firstLine="567"/>
        <w:rPr>
          <w:rFonts w:cs="David" w:hint="cs"/>
          <w:rtl/>
        </w:rPr>
      </w:pPr>
      <w:r w:rsidRPr="00911ECB">
        <w:rPr>
          <w:rFonts w:cs="David" w:hint="cs"/>
          <w:rtl/>
        </w:rPr>
        <w:t xml:space="preserve">הדיון לא נבע מהקושי של הלשכה המשפטית אלא מכך שמרוב הצעות חוק, העיתונאים עושים מהן צחוק גם אם אתה מגיש הצעת חוק שהיא באמת נכונה, ישימה ובאמת יש לך כל הכלים להעביר אותה. אף אחד לא מתייחס. </w:t>
      </w:r>
    </w:p>
    <w:p w14:paraId="356C893D" w14:textId="77777777" w:rsidR="00911ECB" w:rsidRPr="00911ECB" w:rsidRDefault="00911ECB" w:rsidP="00911ECB">
      <w:pPr>
        <w:bidi/>
        <w:rPr>
          <w:rFonts w:cs="David" w:hint="cs"/>
          <w:rtl/>
        </w:rPr>
      </w:pPr>
    </w:p>
    <w:p w14:paraId="1FD9BFB5" w14:textId="77777777" w:rsidR="00911ECB" w:rsidRPr="00911ECB" w:rsidRDefault="00911ECB" w:rsidP="00911ECB">
      <w:pPr>
        <w:bidi/>
        <w:rPr>
          <w:rFonts w:cs="David" w:hint="cs"/>
          <w:rtl/>
        </w:rPr>
      </w:pPr>
      <w:r w:rsidRPr="00911ECB">
        <w:rPr>
          <w:rFonts w:cs="David" w:hint="cs"/>
          <w:u w:val="single"/>
          <w:rtl/>
        </w:rPr>
        <w:t>ראובן ריבלין:</w:t>
      </w:r>
    </w:p>
    <w:p w14:paraId="7F9C3CBF" w14:textId="77777777" w:rsidR="00911ECB" w:rsidRPr="00911ECB" w:rsidRDefault="00911ECB" w:rsidP="00911ECB">
      <w:pPr>
        <w:bidi/>
        <w:rPr>
          <w:rFonts w:cs="David" w:hint="cs"/>
          <w:rtl/>
        </w:rPr>
      </w:pPr>
    </w:p>
    <w:p w14:paraId="27D35BDB" w14:textId="77777777" w:rsidR="00911ECB" w:rsidRPr="00911ECB" w:rsidRDefault="00911ECB" w:rsidP="00911ECB">
      <w:pPr>
        <w:bidi/>
        <w:rPr>
          <w:rFonts w:cs="David" w:hint="cs"/>
          <w:rtl/>
        </w:rPr>
      </w:pPr>
      <w:r w:rsidRPr="00911ECB">
        <w:rPr>
          <w:rFonts w:cs="David" w:hint="cs"/>
          <w:rtl/>
        </w:rPr>
        <w:tab/>
        <w:t xml:space="preserve"> לחוקים רציניים מתייחסים. </w:t>
      </w:r>
    </w:p>
    <w:p w14:paraId="7277ACC2" w14:textId="77777777" w:rsidR="00911ECB" w:rsidRPr="00911ECB" w:rsidRDefault="00911ECB" w:rsidP="00911ECB">
      <w:pPr>
        <w:bidi/>
        <w:rPr>
          <w:rFonts w:cs="David" w:hint="cs"/>
          <w:rtl/>
        </w:rPr>
      </w:pPr>
    </w:p>
    <w:p w14:paraId="742B8443" w14:textId="77777777" w:rsidR="00911ECB" w:rsidRPr="00911ECB" w:rsidRDefault="00911ECB" w:rsidP="00911ECB">
      <w:pPr>
        <w:bidi/>
        <w:rPr>
          <w:rFonts w:cs="David" w:hint="cs"/>
          <w:rtl/>
        </w:rPr>
      </w:pPr>
      <w:r w:rsidRPr="00911ECB">
        <w:rPr>
          <w:rFonts w:cs="David" w:hint="cs"/>
          <w:u w:val="single"/>
          <w:rtl/>
        </w:rPr>
        <w:t>היו"ר רוחמה אברהם:</w:t>
      </w:r>
    </w:p>
    <w:p w14:paraId="447DECDC" w14:textId="77777777" w:rsidR="00911ECB" w:rsidRPr="00911ECB" w:rsidRDefault="00911ECB" w:rsidP="00911ECB">
      <w:pPr>
        <w:bidi/>
        <w:rPr>
          <w:rFonts w:cs="David" w:hint="cs"/>
          <w:rtl/>
        </w:rPr>
      </w:pPr>
    </w:p>
    <w:p w14:paraId="2DF48AC4" w14:textId="77777777" w:rsidR="00911ECB" w:rsidRPr="00911ECB" w:rsidRDefault="00911ECB" w:rsidP="00911ECB">
      <w:pPr>
        <w:bidi/>
        <w:rPr>
          <w:rFonts w:cs="David" w:hint="cs"/>
          <w:rtl/>
        </w:rPr>
      </w:pPr>
      <w:r w:rsidRPr="00911ECB">
        <w:rPr>
          <w:rFonts w:cs="David" w:hint="cs"/>
          <w:rtl/>
        </w:rPr>
        <w:tab/>
        <w:t xml:space="preserve"> האם אנחנו לא צריכים לכוונן את עצמנו? כרגע יש פיזור מוחלט. אני רוצה שמזכיר הכנסת יאמר מילה בעניין הזה. </w:t>
      </w:r>
    </w:p>
    <w:p w14:paraId="197C48B0" w14:textId="77777777" w:rsidR="00911ECB" w:rsidRPr="00911ECB" w:rsidRDefault="00911ECB" w:rsidP="00911ECB">
      <w:pPr>
        <w:bidi/>
        <w:rPr>
          <w:rFonts w:cs="David" w:hint="cs"/>
          <w:rtl/>
        </w:rPr>
      </w:pPr>
    </w:p>
    <w:p w14:paraId="4FFD465A" w14:textId="77777777" w:rsidR="00911ECB" w:rsidRPr="00911ECB" w:rsidRDefault="00911ECB" w:rsidP="00911ECB">
      <w:pPr>
        <w:bidi/>
        <w:rPr>
          <w:rFonts w:cs="David" w:hint="cs"/>
          <w:rtl/>
        </w:rPr>
      </w:pPr>
      <w:r w:rsidRPr="00911ECB">
        <w:rPr>
          <w:rFonts w:cs="David" w:hint="cs"/>
          <w:u w:val="single"/>
          <w:rtl/>
        </w:rPr>
        <w:t xml:space="preserve">מזכיר הכנסת אריה </w:t>
      </w:r>
      <w:proofErr w:type="spellStart"/>
      <w:r w:rsidRPr="00911ECB">
        <w:rPr>
          <w:rFonts w:cs="David" w:hint="cs"/>
          <w:u w:val="single"/>
          <w:rtl/>
        </w:rPr>
        <w:t>האן</w:t>
      </w:r>
      <w:proofErr w:type="spellEnd"/>
      <w:r w:rsidRPr="00911ECB">
        <w:rPr>
          <w:rFonts w:cs="David" w:hint="cs"/>
          <w:u w:val="single"/>
          <w:rtl/>
        </w:rPr>
        <w:t>:</w:t>
      </w:r>
    </w:p>
    <w:p w14:paraId="4280D04C" w14:textId="77777777" w:rsidR="00911ECB" w:rsidRPr="00911ECB" w:rsidRDefault="00911ECB" w:rsidP="00911ECB">
      <w:pPr>
        <w:bidi/>
        <w:rPr>
          <w:rFonts w:cs="David" w:hint="cs"/>
          <w:rtl/>
        </w:rPr>
      </w:pPr>
    </w:p>
    <w:p w14:paraId="62C3D923" w14:textId="77777777" w:rsidR="00911ECB" w:rsidRPr="00911ECB" w:rsidRDefault="00911ECB" w:rsidP="00911ECB">
      <w:pPr>
        <w:bidi/>
        <w:rPr>
          <w:rFonts w:cs="David" w:hint="cs"/>
          <w:rtl/>
        </w:rPr>
      </w:pPr>
      <w:r w:rsidRPr="00911ECB">
        <w:rPr>
          <w:rFonts w:cs="David" w:hint="cs"/>
          <w:rtl/>
        </w:rPr>
        <w:tab/>
        <w:t xml:space="preserve"> יש פתרון למליאה אבל הוא פתרון מאד קיצוני. לכל חבר כנסת יש כרטיס פלסטי ואפשר להכניס קידוד בכניסה למליאה. כל מי שייכנס יטביע כרטיס ואז אתה יודע בדיוק מי היה במליאה ולא מי היה בבניין. </w:t>
      </w:r>
    </w:p>
    <w:p w14:paraId="0E6DF247" w14:textId="77777777" w:rsidR="00911ECB" w:rsidRPr="00911ECB" w:rsidRDefault="00911ECB" w:rsidP="00911ECB">
      <w:pPr>
        <w:bidi/>
        <w:rPr>
          <w:rFonts w:cs="David" w:hint="cs"/>
          <w:rtl/>
        </w:rPr>
      </w:pPr>
    </w:p>
    <w:p w14:paraId="2AF44A1D" w14:textId="77777777" w:rsidR="00911ECB" w:rsidRPr="00911ECB" w:rsidRDefault="00911ECB" w:rsidP="00911ECB">
      <w:pPr>
        <w:bidi/>
        <w:rPr>
          <w:rFonts w:cs="David" w:hint="cs"/>
          <w:u w:val="single"/>
          <w:rtl/>
        </w:rPr>
      </w:pPr>
      <w:r w:rsidRPr="00911ECB">
        <w:rPr>
          <w:rFonts w:cs="David" w:hint="cs"/>
          <w:u w:val="single"/>
          <w:rtl/>
        </w:rPr>
        <w:t>קריאה:</w:t>
      </w:r>
    </w:p>
    <w:p w14:paraId="78CBF67A" w14:textId="77777777" w:rsidR="00911ECB" w:rsidRPr="00911ECB" w:rsidRDefault="00911ECB" w:rsidP="00911ECB">
      <w:pPr>
        <w:bidi/>
        <w:rPr>
          <w:rFonts w:cs="David" w:hint="cs"/>
          <w:u w:val="single"/>
          <w:rtl/>
        </w:rPr>
      </w:pPr>
    </w:p>
    <w:p w14:paraId="43BB8C26" w14:textId="77777777" w:rsidR="00911ECB" w:rsidRPr="00911ECB" w:rsidRDefault="00911ECB" w:rsidP="00911ECB">
      <w:pPr>
        <w:bidi/>
        <w:rPr>
          <w:rFonts w:cs="David" w:hint="cs"/>
          <w:rtl/>
        </w:rPr>
      </w:pPr>
      <w:r w:rsidRPr="00911ECB">
        <w:rPr>
          <w:rFonts w:cs="David" w:hint="cs"/>
          <w:rtl/>
        </w:rPr>
        <w:tab/>
        <w:t xml:space="preserve">הוא יכול לצאת החוצה אחרי דקה. </w:t>
      </w:r>
    </w:p>
    <w:p w14:paraId="0CFC61F4" w14:textId="77777777" w:rsidR="00911ECB" w:rsidRPr="00911ECB" w:rsidRDefault="00911ECB" w:rsidP="00911ECB">
      <w:pPr>
        <w:bidi/>
        <w:rPr>
          <w:rFonts w:cs="David" w:hint="cs"/>
          <w:rtl/>
        </w:rPr>
      </w:pPr>
    </w:p>
    <w:p w14:paraId="49468071" w14:textId="77777777" w:rsidR="00911ECB" w:rsidRPr="00911ECB" w:rsidRDefault="00911ECB" w:rsidP="00911ECB">
      <w:pPr>
        <w:bidi/>
        <w:rPr>
          <w:rFonts w:cs="David" w:hint="cs"/>
          <w:rtl/>
        </w:rPr>
      </w:pPr>
      <w:r w:rsidRPr="00911ECB">
        <w:rPr>
          <w:rFonts w:cs="David" w:hint="cs"/>
          <w:u w:val="single"/>
          <w:rtl/>
        </w:rPr>
        <w:t xml:space="preserve">מזכיר הכנסת אריה </w:t>
      </w:r>
      <w:proofErr w:type="spellStart"/>
      <w:r w:rsidRPr="00911ECB">
        <w:rPr>
          <w:rFonts w:cs="David" w:hint="cs"/>
          <w:u w:val="single"/>
          <w:rtl/>
        </w:rPr>
        <w:t>האן</w:t>
      </w:r>
      <w:proofErr w:type="spellEnd"/>
      <w:r w:rsidRPr="00911ECB">
        <w:rPr>
          <w:rFonts w:cs="David" w:hint="cs"/>
          <w:u w:val="single"/>
          <w:rtl/>
        </w:rPr>
        <w:t>:</w:t>
      </w:r>
    </w:p>
    <w:p w14:paraId="30BA4EBC" w14:textId="77777777" w:rsidR="00911ECB" w:rsidRPr="00911ECB" w:rsidRDefault="00911ECB" w:rsidP="00911ECB">
      <w:pPr>
        <w:bidi/>
        <w:rPr>
          <w:rFonts w:cs="David" w:hint="cs"/>
          <w:rtl/>
        </w:rPr>
      </w:pPr>
    </w:p>
    <w:p w14:paraId="766B5A69" w14:textId="77777777" w:rsidR="00911ECB" w:rsidRPr="00911ECB" w:rsidRDefault="00911ECB" w:rsidP="00911ECB">
      <w:pPr>
        <w:bidi/>
        <w:rPr>
          <w:rFonts w:cs="David" w:hint="cs"/>
          <w:rtl/>
        </w:rPr>
      </w:pPr>
      <w:r w:rsidRPr="00911ECB">
        <w:rPr>
          <w:rFonts w:cs="David" w:hint="cs"/>
          <w:rtl/>
        </w:rPr>
        <w:tab/>
        <w:t xml:space="preserve"> זאת התחכמות. אני יודע שההצעה הזאת בעייתית. בקונגרס האמריקני ההצבעה היא עם כרטיס. </w:t>
      </w:r>
    </w:p>
    <w:p w14:paraId="0F785F5D" w14:textId="77777777" w:rsidR="00911ECB" w:rsidRPr="00911ECB" w:rsidRDefault="00911ECB" w:rsidP="00911ECB">
      <w:pPr>
        <w:bidi/>
        <w:rPr>
          <w:rFonts w:cs="David" w:hint="cs"/>
          <w:rtl/>
        </w:rPr>
      </w:pPr>
    </w:p>
    <w:p w14:paraId="17EF37F2" w14:textId="77777777" w:rsidR="00911ECB" w:rsidRPr="00911ECB" w:rsidRDefault="00911ECB" w:rsidP="00911ECB">
      <w:pPr>
        <w:pStyle w:val="BodyText"/>
        <w:rPr>
          <w:rFonts w:hint="cs"/>
          <w:u w:val="single"/>
          <w:rtl/>
        </w:rPr>
      </w:pPr>
      <w:r w:rsidRPr="00911ECB">
        <w:rPr>
          <w:rFonts w:hint="cs"/>
          <w:u w:val="single"/>
          <w:rtl/>
        </w:rPr>
        <w:t xml:space="preserve">ארבל </w:t>
      </w:r>
      <w:proofErr w:type="spellStart"/>
      <w:r w:rsidRPr="00911ECB">
        <w:rPr>
          <w:rFonts w:hint="cs"/>
          <w:u w:val="single"/>
          <w:rtl/>
        </w:rPr>
        <w:t>אסטרחן</w:t>
      </w:r>
      <w:proofErr w:type="spellEnd"/>
      <w:r w:rsidRPr="00911ECB">
        <w:rPr>
          <w:rFonts w:hint="cs"/>
          <w:u w:val="single"/>
          <w:rtl/>
        </w:rPr>
        <w:t>:</w:t>
      </w:r>
    </w:p>
    <w:p w14:paraId="4F420B7D" w14:textId="77777777" w:rsidR="00911ECB" w:rsidRPr="00911ECB" w:rsidRDefault="00911ECB" w:rsidP="00911ECB">
      <w:pPr>
        <w:bidi/>
        <w:rPr>
          <w:rFonts w:cs="David" w:hint="cs"/>
          <w:rtl/>
        </w:rPr>
      </w:pPr>
    </w:p>
    <w:p w14:paraId="33BFACAD" w14:textId="77777777" w:rsidR="00911ECB" w:rsidRPr="00911ECB" w:rsidRDefault="00911ECB" w:rsidP="00911ECB">
      <w:pPr>
        <w:bidi/>
        <w:rPr>
          <w:rFonts w:cs="David" w:hint="cs"/>
          <w:rtl/>
        </w:rPr>
      </w:pPr>
      <w:r w:rsidRPr="00911ECB">
        <w:rPr>
          <w:rFonts w:cs="David" w:hint="cs"/>
          <w:rtl/>
        </w:rPr>
        <w:tab/>
        <w:t xml:space="preserve">לא הלשכה המשפטית יזמה את הדיון הזה. </w:t>
      </w:r>
    </w:p>
    <w:p w14:paraId="5B5042C3" w14:textId="77777777" w:rsidR="00911ECB" w:rsidRPr="00911ECB" w:rsidRDefault="00911ECB" w:rsidP="00911ECB">
      <w:pPr>
        <w:bidi/>
        <w:rPr>
          <w:rFonts w:cs="David" w:hint="cs"/>
          <w:rtl/>
        </w:rPr>
      </w:pPr>
    </w:p>
    <w:p w14:paraId="311E0B7B" w14:textId="77777777" w:rsidR="00911ECB" w:rsidRPr="00911ECB" w:rsidRDefault="00911ECB" w:rsidP="00911ECB">
      <w:pPr>
        <w:bidi/>
        <w:rPr>
          <w:rFonts w:cs="David" w:hint="cs"/>
          <w:rtl/>
        </w:rPr>
      </w:pPr>
      <w:r w:rsidRPr="00911ECB">
        <w:rPr>
          <w:rFonts w:cs="David" w:hint="cs"/>
          <w:u w:val="single"/>
          <w:rtl/>
        </w:rPr>
        <w:t>היו"ר רוחמה אברהם:</w:t>
      </w:r>
    </w:p>
    <w:p w14:paraId="68AB42F3" w14:textId="77777777" w:rsidR="00911ECB" w:rsidRPr="00911ECB" w:rsidRDefault="00911ECB" w:rsidP="00911ECB">
      <w:pPr>
        <w:bidi/>
        <w:rPr>
          <w:rFonts w:cs="David" w:hint="cs"/>
          <w:rtl/>
        </w:rPr>
      </w:pPr>
    </w:p>
    <w:p w14:paraId="0D34593E" w14:textId="77777777" w:rsidR="00911ECB" w:rsidRPr="00911ECB" w:rsidRDefault="00911ECB" w:rsidP="00911ECB">
      <w:pPr>
        <w:bidi/>
        <w:rPr>
          <w:rFonts w:cs="David" w:hint="cs"/>
          <w:rtl/>
        </w:rPr>
      </w:pPr>
      <w:r w:rsidRPr="00911ECB">
        <w:rPr>
          <w:rFonts w:cs="David" w:hint="cs"/>
          <w:rtl/>
        </w:rPr>
        <w:tab/>
        <w:t xml:space="preserve"> אני יזמתי אחרי פניות של חברי כנסת רבים שאומרים שיש צחוק מכל הצהרות החוק שמונחות. אני מוכנה להראות את המכתבים. </w:t>
      </w:r>
    </w:p>
    <w:p w14:paraId="2C5067C1" w14:textId="77777777" w:rsidR="00911ECB" w:rsidRPr="00911ECB" w:rsidRDefault="00911ECB" w:rsidP="00911ECB">
      <w:pPr>
        <w:bidi/>
        <w:rPr>
          <w:rFonts w:cs="David" w:hint="cs"/>
          <w:rtl/>
        </w:rPr>
      </w:pPr>
    </w:p>
    <w:p w14:paraId="23A934DA" w14:textId="77777777" w:rsidR="00911ECB" w:rsidRPr="00911ECB" w:rsidRDefault="00911ECB" w:rsidP="00911ECB">
      <w:pPr>
        <w:bidi/>
        <w:rPr>
          <w:rFonts w:cs="David"/>
          <w:rtl/>
        </w:rPr>
      </w:pPr>
      <w:r w:rsidRPr="00911ECB">
        <w:rPr>
          <w:rFonts w:cs="David" w:hint="eastAsia"/>
          <w:u w:val="single"/>
          <w:rtl/>
        </w:rPr>
        <w:t>יו</w:t>
      </w:r>
      <w:r w:rsidRPr="00911ECB">
        <w:rPr>
          <w:rFonts w:cs="David"/>
          <w:u w:val="single"/>
          <w:rtl/>
        </w:rPr>
        <w:t>"</w:t>
      </w:r>
      <w:r w:rsidRPr="00911ECB">
        <w:rPr>
          <w:rFonts w:cs="David" w:hint="eastAsia"/>
          <w:u w:val="single"/>
          <w:rtl/>
        </w:rPr>
        <w:t>ר</w:t>
      </w:r>
      <w:r w:rsidRPr="00911ECB">
        <w:rPr>
          <w:rFonts w:cs="David"/>
          <w:u w:val="single"/>
          <w:rtl/>
        </w:rPr>
        <w:t xml:space="preserve"> הכנסת דליה איציק:</w:t>
      </w:r>
    </w:p>
    <w:p w14:paraId="2D5D4B97" w14:textId="77777777" w:rsidR="00911ECB" w:rsidRPr="00911ECB" w:rsidRDefault="00911ECB" w:rsidP="00911ECB">
      <w:pPr>
        <w:bidi/>
        <w:rPr>
          <w:rFonts w:cs="David"/>
          <w:rtl/>
        </w:rPr>
      </w:pPr>
    </w:p>
    <w:p w14:paraId="6F29A2C4" w14:textId="77777777" w:rsidR="00911ECB" w:rsidRPr="00911ECB" w:rsidRDefault="00911ECB" w:rsidP="00911ECB">
      <w:pPr>
        <w:bidi/>
        <w:rPr>
          <w:rFonts w:cs="David" w:hint="cs"/>
          <w:rtl/>
        </w:rPr>
      </w:pPr>
      <w:r w:rsidRPr="00911ECB">
        <w:rPr>
          <w:rFonts w:cs="David"/>
          <w:rtl/>
        </w:rPr>
        <w:tab/>
      </w:r>
      <w:r w:rsidRPr="00911ECB">
        <w:rPr>
          <w:rFonts w:cs="David" w:hint="cs"/>
          <w:rtl/>
        </w:rPr>
        <w:t xml:space="preserve"> גם אליי פנה חבר כנסת בעניין. </w:t>
      </w:r>
    </w:p>
    <w:p w14:paraId="2B561AE9" w14:textId="77777777" w:rsidR="00911ECB" w:rsidRPr="00911ECB" w:rsidRDefault="00911ECB" w:rsidP="00911ECB">
      <w:pPr>
        <w:bidi/>
        <w:rPr>
          <w:rFonts w:cs="David" w:hint="cs"/>
          <w:rtl/>
        </w:rPr>
      </w:pPr>
    </w:p>
    <w:p w14:paraId="21533117" w14:textId="77777777" w:rsidR="00911ECB" w:rsidRPr="00911ECB" w:rsidRDefault="00911ECB" w:rsidP="00911ECB">
      <w:pPr>
        <w:pStyle w:val="BodyText"/>
        <w:rPr>
          <w:rFonts w:hint="cs"/>
          <w:u w:val="single"/>
          <w:rtl/>
        </w:rPr>
      </w:pPr>
      <w:r w:rsidRPr="00911ECB">
        <w:rPr>
          <w:rFonts w:hint="cs"/>
          <w:u w:val="single"/>
          <w:rtl/>
        </w:rPr>
        <w:t xml:space="preserve">ארבל </w:t>
      </w:r>
      <w:proofErr w:type="spellStart"/>
      <w:r w:rsidRPr="00911ECB">
        <w:rPr>
          <w:rFonts w:hint="cs"/>
          <w:u w:val="single"/>
          <w:rtl/>
        </w:rPr>
        <w:t>אסטרחן</w:t>
      </w:r>
      <w:proofErr w:type="spellEnd"/>
      <w:r w:rsidRPr="00911ECB">
        <w:rPr>
          <w:rFonts w:hint="cs"/>
          <w:u w:val="single"/>
          <w:rtl/>
        </w:rPr>
        <w:t>:</w:t>
      </w:r>
    </w:p>
    <w:p w14:paraId="0F8F0E09" w14:textId="77777777" w:rsidR="00911ECB" w:rsidRPr="00911ECB" w:rsidRDefault="00911ECB" w:rsidP="00911ECB">
      <w:pPr>
        <w:bidi/>
        <w:rPr>
          <w:rFonts w:cs="David" w:hint="cs"/>
          <w:rtl/>
        </w:rPr>
      </w:pPr>
    </w:p>
    <w:p w14:paraId="7E1A181A" w14:textId="77777777" w:rsidR="00911ECB" w:rsidRPr="00911ECB" w:rsidRDefault="00911ECB" w:rsidP="00911ECB">
      <w:pPr>
        <w:bidi/>
        <w:rPr>
          <w:rFonts w:cs="David" w:hint="cs"/>
          <w:rtl/>
        </w:rPr>
      </w:pPr>
      <w:r w:rsidRPr="00911ECB">
        <w:rPr>
          <w:rFonts w:cs="David" w:hint="cs"/>
          <w:rtl/>
        </w:rPr>
        <w:tab/>
        <w:t xml:space="preserve">אין ספק שחברי כנסת צריכים לדבר, להשיב לפניות ציבור ולעשות את כל הדברים האלה. </w:t>
      </w:r>
      <w:proofErr w:type="spellStart"/>
      <w:r w:rsidRPr="00911ECB">
        <w:rPr>
          <w:rFonts w:cs="David" w:hint="cs"/>
          <w:rtl/>
        </w:rPr>
        <w:t>הכל</w:t>
      </w:r>
      <w:proofErr w:type="spellEnd"/>
      <w:r w:rsidRPr="00911ECB">
        <w:rPr>
          <w:rFonts w:cs="David" w:hint="cs"/>
          <w:rtl/>
        </w:rPr>
        <w:t xml:space="preserve"> חשוב. השאלה היא האם הליך החקיקה הוא ההליך המתאים לזה. אם רוצים לאפשר לחברי כנסת לדבר, אולי צריך לתת זמן דיבור נוסף? הלשכה המשפטית אמונה על תקינות הליך החקיקה ונראה פעמים רבות שמה שיש הוא זילות שלה. כאשר חברי כנסת מגישים הצעות חוק בכמויות, מציעים לתקן נושאים שכבר תוקנו בעבר...</w:t>
      </w:r>
    </w:p>
    <w:p w14:paraId="4A1B9D6C" w14:textId="77777777" w:rsidR="00911ECB" w:rsidRPr="00911ECB" w:rsidRDefault="00911ECB" w:rsidP="00911ECB">
      <w:pPr>
        <w:bidi/>
        <w:rPr>
          <w:rFonts w:cs="David" w:hint="cs"/>
          <w:rtl/>
        </w:rPr>
      </w:pPr>
    </w:p>
    <w:p w14:paraId="20731B5E" w14:textId="77777777" w:rsidR="00911ECB" w:rsidRPr="00911ECB" w:rsidRDefault="00911ECB" w:rsidP="00911ECB">
      <w:pPr>
        <w:bidi/>
        <w:rPr>
          <w:rFonts w:cs="David" w:hint="cs"/>
          <w:rtl/>
        </w:rPr>
      </w:pPr>
      <w:r w:rsidRPr="00911ECB">
        <w:rPr>
          <w:rFonts w:cs="David"/>
          <w:u w:val="single"/>
          <w:rtl/>
        </w:rPr>
        <w:br w:type="page"/>
      </w:r>
      <w:r w:rsidRPr="00911ECB">
        <w:rPr>
          <w:rFonts w:cs="David" w:hint="cs"/>
          <w:u w:val="single"/>
          <w:rtl/>
        </w:rPr>
        <w:t>ראובן ריבלין:</w:t>
      </w:r>
    </w:p>
    <w:p w14:paraId="7AEDA489" w14:textId="77777777" w:rsidR="00911ECB" w:rsidRPr="00911ECB" w:rsidRDefault="00911ECB" w:rsidP="00911ECB">
      <w:pPr>
        <w:bidi/>
        <w:rPr>
          <w:rFonts w:cs="David" w:hint="cs"/>
          <w:rtl/>
        </w:rPr>
      </w:pPr>
    </w:p>
    <w:p w14:paraId="09CE0F3D" w14:textId="77777777" w:rsidR="00911ECB" w:rsidRPr="00911ECB" w:rsidRDefault="00911ECB" w:rsidP="00911ECB">
      <w:pPr>
        <w:bidi/>
        <w:rPr>
          <w:rFonts w:cs="David" w:hint="cs"/>
          <w:rtl/>
        </w:rPr>
      </w:pPr>
      <w:r w:rsidRPr="00911ECB">
        <w:rPr>
          <w:rFonts w:cs="David" w:hint="cs"/>
          <w:rtl/>
        </w:rPr>
        <w:tab/>
        <w:t xml:space="preserve"> הבושה היא שבגלל הלחצים של החברים על הקואליציה החוקים האלה עוברים. </w:t>
      </w:r>
      <w:proofErr w:type="spellStart"/>
      <w:r w:rsidRPr="00911ECB">
        <w:rPr>
          <w:rFonts w:cs="David" w:hint="cs"/>
          <w:rtl/>
        </w:rPr>
        <w:t>היתה</w:t>
      </w:r>
      <w:proofErr w:type="spellEnd"/>
      <w:r w:rsidRPr="00911ECB">
        <w:rPr>
          <w:rFonts w:cs="David" w:hint="cs"/>
          <w:rtl/>
        </w:rPr>
        <w:t xml:space="preserve"> חברת כנסת בכנסת הקודמת, </w:t>
      </w:r>
      <w:proofErr w:type="spellStart"/>
      <w:r w:rsidRPr="00911ECB">
        <w:rPr>
          <w:rFonts w:cs="David" w:hint="cs"/>
          <w:rtl/>
        </w:rPr>
        <w:t>שהיתה</w:t>
      </w:r>
      <w:proofErr w:type="spellEnd"/>
      <w:r w:rsidRPr="00911ECB">
        <w:rPr>
          <w:rFonts w:cs="David" w:hint="cs"/>
          <w:rtl/>
        </w:rPr>
        <w:t xml:space="preserve"> בין אלופי החקיקה, אבל מי התייחס ברצינות לחקיקה? לפעמים החקיקה אצלה </w:t>
      </w:r>
      <w:proofErr w:type="spellStart"/>
      <w:r w:rsidRPr="00911ECB">
        <w:rPr>
          <w:rFonts w:cs="David" w:hint="cs"/>
          <w:rtl/>
        </w:rPr>
        <w:t>היתה</w:t>
      </w:r>
      <w:proofErr w:type="spellEnd"/>
      <w:r w:rsidRPr="00911ECB">
        <w:rPr>
          <w:rFonts w:cs="David" w:hint="cs"/>
          <w:rtl/>
        </w:rPr>
        <w:t xml:space="preserve"> שבמקום פסיק ייכתב נקודה-פסיק והחוק עבר. </w:t>
      </w:r>
    </w:p>
    <w:p w14:paraId="412B4730" w14:textId="77777777" w:rsidR="00911ECB" w:rsidRPr="00911ECB" w:rsidRDefault="00911ECB" w:rsidP="00911ECB">
      <w:pPr>
        <w:bidi/>
        <w:rPr>
          <w:rFonts w:cs="David" w:hint="cs"/>
          <w:rtl/>
        </w:rPr>
      </w:pPr>
    </w:p>
    <w:p w14:paraId="3456E6D6" w14:textId="77777777" w:rsidR="00911ECB" w:rsidRPr="00911ECB" w:rsidRDefault="00911ECB" w:rsidP="00911ECB">
      <w:pPr>
        <w:pStyle w:val="BodyText"/>
        <w:rPr>
          <w:rFonts w:hint="cs"/>
          <w:u w:val="single"/>
          <w:rtl/>
        </w:rPr>
      </w:pPr>
      <w:r w:rsidRPr="00911ECB">
        <w:rPr>
          <w:rFonts w:hint="cs"/>
          <w:u w:val="single"/>
          <w:rtl/>
        </w:rPr>
        <w:t xml:space="preserve">ארבל </w:t>
      </w:r>
      <w:proofErr w:type="spellStart"/>
      <w:r w:rsidRPr="00911ECB">
        <w:rPr>
          <w:rFonts w:hint="cs"/>
          <w:u w:val="single"/>
          <w:rtl/>
        </w:rPr>
        <w:t>אסטרחן</w:t>
      </w:r>
      <w:proofErr w:type="spellEnd"/>
      <w:r w:rsidRPr="00911ECB">
        <w:rPr>
          <w:rFonts w:hint="cs"/>
          <w:u w:val="single"/>
          <w:rtl/>
        </w:rPr>
        <w:t>:</w:t>
      </w:r>
    </w:p>
    <w:p w14:paraId="04E276E3" w14:textId="77777777" w:rsidR="00911ECB" w:rsidRPr="00911ECB" w:rsidRDefault="00911ECB" w:rsidP="00911ECB">
      <w:pPr>
        <w:bidi/>
        <w:rPr>
          <w:rFonts w:cs="David" w:hint="cs"/>
          <w:u w:val="single"/>
          <w:rtl/>
        </w:rPr>
      </w:pPr>
    </w:p>
    <w:p w14:paraId="7EF79F74" w14:textId="77777777" w:rsidR="00911ECB" w:rsidRPr="00911ECB" w:rsidRDefault="00911ECB" w:rsidP="00911ECB">
      <w:pPr>
        <w:bidi/>
        <w:rPr>
          <w:rFonts w:cs="David" w:hint="cs"/>
          <w:rtl/>
        </w:rPr>
      </w:pPr>
      <w:r w:rsidRPr="00911ECB">
        <w:rPr>
          <w:rFonts w:cs="David" w:hint="cs"/>
          <w:rtl/>
        </w:rPr>
        <w:tab/>
        <w:t>מציעים הצעות לחוקים שכבר תוקנו כחוק בכנסת קודמת, נושאים שאי אפשר לתקן כבר. על כל הצעת חוק כזאת עובר היועץ המשפטי, כאשר חבר הכנסת יודע שהוא לעולם לא יעלה אותה לדיון מוקדם. השאלה היא האם הליך החקיקה הוא המתאים כדי לאפשר לחברי הכנסת לומר את הדברים החשובים להם?</w:t>
      </w:r>
    </w:p>
    <w:p w14:paraId="7CAD1FCB" w14:textId="77777777" w:rsidR="00911ECB" w:rsidRPr="00911ECB" w:rsidRDefault="00911ECB" w:rsidP="00911ECB">
      <w:pPr>
        <w:bidi/>
        <w:rPr>
          <w:rFonts w:cs="David" w:hint="cs"/>
          <w:rtl/>
        </w:rPr>
      </w:pPr>
    </w:p>
    <w:p w14:paraId="18A9BC4A" w14:textId="77777777" w:rsidR="00911ECB" w:rsidRPr="00911ECB" w:rsidRDefault="00911ECB" w:rsidP="00911ECB">
      <w:pPr>
        <w:bidi/>
        <w:rPr>
          <w:rFonts w:cs="David" w:hint="cs"/>
          <w:rtl/>
        </w:rPr>
      </w:pPr>
      <w:r w:rsidRPr="00911ECB">
        <w:rPr>
          <w:rFonts w:cs="David" w:hint="cs"/>
          <w:u w:val="single"/>
          <w:rtl/>
        </w:rPr>
        <w:t>ראובן ריבלין:</w:t>
      </w:r>
    </w:p>
    <w:p w14:paraId="42A91B01" w14:textId="77777777" w:rsidR="00911ECB" w:rsidRPr="00911ECB" w:rsidRDefault="00911ECB" w:rsidP="00911ECB">
      <w:pPr>
        <w:bidi/>
        <w:rPr>
          <w:rFonts w:cs="David" w:hint="cs"/>
          <w:rtl/>
        </w:rPr>
      </w:pPr>
    </w:p>
    <w:p w14:paraId="6C7DD113" w14:textId="77777777" w:rsidR="00911ECB" w:rsidRPr="00911ECB" w:rsidRDefault="00911ECB" w:rsidP="00911ECB">
      <w:pPr>
        <w:bidi/>
        <w:rPr>
          <w:rFonts w:cs="David" w:hint="cs"/>
          <w:rtl/>
        </w:rPr>
      </w:pPr>
      <w:r w:rsidRPr="00911ECB">
        <w:rPr>
          <w:rFonts w:cs="David" w:hint="cs"/>
          <w:rtl/>
        </w:rPr>
        <w:tab/>
        <w:t xml:space="preserve"> שיפרסמו כל אותם חברי כנסת את כל הצעות החוק וכמה מהן עלו לדיון מוקדם. </w:t>
      </w:r>
    </w:p>
    <w:p w14:paraId="31CAAC55" w14:textId="77777777" w:rsidR="00911ECB" w:rsidRPr="00911ECB" w:rsidRDefault="00911ECB" w:rsidP="00911ECB">
      <w:pPr>
        <w:bidi/>
        <w:rPr>
          <w:rFonts w:cs="David" w:hint="cs"/>
          <w:rtl/>
        </w:rPr>
      </w:pPr>
    </w:p>
    <w:p w14:paraId="4741F80B" w14:textId="77777777" w:rsidR="00911ECB" w:rsidRPr="00911ECB" w:rsidRDefault="00911ECB" w:rsidP="00911ECB">
      <w:pPr>
        <w:pStyle w:val="BodyText"/>
        <w:rPr>
          <w:rFonts w:hint="cs"/>
          <w:u w:val="single"/>
          <w:rtl/>
        </w:rPr>
      </w:pPr>
      <w:r w:rsidRPr="00911ECB">
        <w:rPr>
          <w:rFonts w:hint="cs"/>
          <w:u w:val="single"/>
          <w:rtl/>
        </w:rPr>
        <w:t xml:space="preserve">ארבל </w:t>
      </w:r>
      <w:proofErr w:type="spellStart"/>
      <w:r w:rsidRPr="00911ECB">
        <w:rPr>
          <w:rFonts w:hint="cs"/>
          <w:u w:val="single"/>
          <w:rtl/>
        </w:rPr>
        <w:t>אסטרחן</w:t>
      </w:r>
      <w:proofErr w:type="spellEnd"/>
      <w:r w:rsidRPr="00911ECB">
        <w:rPr>
          <w:rFonts w:hint="cs"/>
          <w:u w:val="single"/>
          <w:rtl/>
        </w:rPr>
        <w:t>:</w:t>
      </w:r>
    </w:p>
    <w:p w14:paraId="48D59C8E" w14:textId="77777777" w:rsidR="00911ECB" w:rsidRPr="00911ECB" w:rsidRDefault="00911ECB" w:rsidP="00911ECB">
      <w:pPr>
        <w:bidi/>
        <w:rPr>
          <w:rFonts w:cs="David" w:hint="cs"/>
          <w:rtl/>
        </w:rPr>
      </w:pPr>
    </w:p>
    <w:p w14:paraId="45E3D644" w14:textId="77777777" w:rsidR="00911ECB" w:rsidRPr="00911ECB" w:rsidRDefault="00911ECB" w:rsidP="00911ECB">
      <w:pPr>
        <w:bidi/>
        <w:rPr>
          <w:rFonts w:cs="David" w:hint="cs"/>
          <w:rtl/>
        </w:rPr>
      </w:pPr>
      <w:r w:rsidRPr="00911ECB">
        <w:rPr>
          <w:rFonts w:cs="David" w:hint="cs"/>
          <w:rtl/>
        </w:rPr>
        <w:tab/>
        <w:t xml:space="preserve">לכן אמרתי שהמגבלה המהותית כבר קיימת. ברגע שיגבילו את חברי הכנסת למספר ההצעות שהם יכולים להעלות, בעצם נעשה כבר הדבר. לדעתי צריך לקבוע את זה כיחס להצעות שניתן להעלות. לכל חבר כנסת מותר להעלות 5 או 6 בשנה? תכפיל את זה ב-3, נניח. </w:t>
      </w:r>
    </w:p>
    <w:p w14:paraId="509FD102" w14:textId="77777777" w:rsidR="00911ECB" w:rsidRPr="00911ECB" w:rsidRDefault="00911ECB" w:rsidP="00911ECB">
      <w:pPr>
        <w:bidi/>
        <w:rPr>
          <w:rFonts w:cs="David" w:hint="cs"/>
          <w:rtl/>
        </w:rPr>
      </w:pPr>
    </w:p>
    <w:p w14:paraId="1E221F8E" w14:textId="77777777" w:rsidR="00911ECB" w:rsidRPr="00911ECB" w:rsidRDefault="00911ECB" w:rsidP="00911ECB">
      <w:pPr>
        <w:bidi/>
        <w:rPr>
          <w:rFonts w:cs="David" w:hint="cs"/>
          <w:rtl/>
        </w:rPr>
      </w:pPr>
      <w:r w:rsidRPr="00911ECB">
        <w:rPr>
          <w:rFonts w:cs="David" w:hint="cs"/>
          <w:u w:val="single"/>
          <w:rtl/>
        </w:rPr>
        <w:t>היו"ר רוחמה אברהם:</w:t>
      </w:r>
    </w:p>
    <w:p w14:paraId="1E215EA8" w14:textId="77777777" w:rsidR="00911ECB" w:rsidRPr="00911ECB" w:rsidRDefault="00911ECB" w:rsidP="00911ECB">
      <w:pPr>
        <w:bidi/>
        <w:rPr>
          <w:rFonts w:cs="David" w:hint="cs"/>
          <w:rtl/>
        </w:rPr>
      </w:pPr>
    </w:p>
    <w:p w14:paraId="0139253B" w14:textId="77777777" w:rsidR="00911ECB" w:rsidRPr="00911ECB" w:rsidRDefault="00911ECB" w:rsidP="00911ECB">
      <w:pPr>
        <w:bidi/>
        <w:rPr>
          <w:rFonts w:cs="David" w:hint="cs"/>
          <w:rtl/>
        </w:rPr>
      </w:pPr>
      <w:r w:rsidRPr="00911ECB">
        <w:rPr>
          <w:rFonts w:cs="David" w:hint="cs"/>
          <w:rtl/>
        </w:rPr>
        <w:tab/>
        <w:t xml:space="preserve"> במכסת דיבור וגם במכסת הנחת הצעות חוק תמיד יש יותר לאופוזיציה. גם פה אני חושבת שצריך לתת לאופוזיציה את הכלי הזה יותר. </w:t>
      </w:r>
    </w:p>
    <w:p w14:paraId="085605E1" w14:textId="77777777" w:rsidR="00911ECB" w:rsidRPr="00911ECB" w:rsidRDefault="00911ECB" w:rsidP="00911ECB">
      <w:pPr>
        <w:bidi/>
        <w:rPr>
          <w:rFonts w:cs="David" w:hint="cs"/>
          <w:rtl/>
        </w:rPr>
      </w:pPr>
    </w:p>
    <w:p w14:paraId="672C3A1D" w14:textId="77777777" w:rsidR="00911ECB" w:rsidRPr="00911ECB" w:rsidRDefault="00911ECB" w:rsidP="00911ECB">
      <w:pPr>
        <w:bidi/>
        <w:rPr>
          <w:rFonts w:cs="David"/>
          <w:u w:val="single"/>
          <w:rtl/>
        </w:rPr>
      </w:pPr>
      <w:r w:rsidRPr="00911ECB">
        <w:rPr>
          <w:rFonts w:cs="David"/>
          <w:u w:val="single"/>
          <w:rtl/>
        </w:rPr>
        <w:t>דוד אזולאי:</w:t>
      </w:r>
    </w:p>
    <w:p w14:paraId="26BE6AC7" w14:textId="77777777" w:rsidR="00911ECB" w:rsidRPr="00911ECB" w:rsidRDefault="00911ECB" w:rsidP="00911ECB">
      <w:pPr>
        <w:bidi/>
        <w:rPr>
          <w:rFonts w:cs="David"/>
          <w:u w:val="single"/>
          <w:rtl/>
        </w:rPr>
      </w:pPr>
    </w:p>
    <w:p w14:paraId="7213163A" w14:textId="77777777" w:rsidR="00911ECB" w:rsidRPr="00911ECB" w:rsidRDefault="00911ECB" w:rsidP="00911ECB">
      <w:pPr>
        <w:bidi/>
        <w:rPr>
          <w:rFonts w:cs="David" w:hint="cs"/>
          <w:rtl/>
        </w:rPr>
      </w:pPr>
      <w:r w:rsidRPr="00911ECB">
        <w:rPr>
          <w:rFonts w:cs="David"/>
          <w:rtl/>
        </w:rPr>
        <w:tab/>
      </w:r>
      <w:r w:rsidRPr="00911ECB">
        <w:rPr>
          <w:rFonts w:cs="David" w:hint="cs"/>
          <w:rtl/>
        </w:rPr>
        <w:t xml:space="preserve"> אם נגביל במכסה, אם יש חברי כנסת שעד היום לא הגישו בכלל הצעות חוק, הם ינצלו את המכסה. </w:t>
      </w:r>
    </w:p>
    <w:p w14:paraId="6148A947" w14:textId="77777777" w:rsidR="00911ECB" w:rsidRPr="00911ECB" w:rsidRDefault="00911ECB" w:rsidP="00911ECB">
      <w:pPr>
        <w:bidi/>
        <w:rPr>
          <w:rFonts w:cs="David" w:hint="cs"/>
          <w:rtl/>
        </w:rPr>
      </w:pPr>
    </w:p>
    <w:p w14:paraId="3B92EC86" w14:textId="77777777" w:rsidR="00911ECB" w:rsidRPr="00911ECB" w:rsidRDefault="00911ECB" w:rsidP="00911ECB">
      <w:pPr>
        <w:pStyle w:val="Heading5"/>
        <w:jc w:val="left"/>
        <w:rPr>
          <w:rFonts w:hint="cs"/>
          <w:rtl/>
        </w:rPr>
      </w:pPr>
      <w:r w:rsidRPr="00911ECB">
        <w:rPr>
          <w:rFonts w:hint="cs"/>
          <w:u w:val="single"/>
          <w:rtl/>
        </w:rPr>
        <w:t>יצחק גלנטי:</w:t>
      </w:r>
    </w:p>
    <w:p w14:paraId="0E88A175" w14:textId="77777777" w:rsidR="00911ECB" w:rsidRPr="00911ECB" w:rsidRDefault="00911ECB" w:rsidP="00911ECB">
      <w:pPr>
        <w:pStyle w:val="Heading5"/>
        <w:jc w:val="left"/>
        <w:rPr>
          <w:rFonts w:hint="cs"/>
          <w:rtl/>
        </w:rPr>
      </w:pPr>
    </w:p>
    <w:p w14:paraId="2AA6B1A3" w14:textId="77777777" w:rsidR="00911ECB" w:rsidRPr="00911ECB" w:rsidRDefault="00911ECB" w:rsidP="00911ECB">
      <w:pPr>
        <w:bidi/>
        <w:rPr>
          <w:rFonts w:cs="David" w:hint="cs"/>
          <w:rtl/>
        </w:rPr>
      </w:pPr>
      <w:r w:rsidRPr="00911ECB">
        <w:rPr>
          <w:rFonts w:cs="David" w:hint="cs"/>
          <w:rtl/>
        </w:rPr>
        <w:tab/>
        <w:t xml:space="preserve"> ההגבלה יכולה להיות סיעתית. </w:t>
      </w:r>
    </w:p>
    <w:p w14:paraId="57F99387" w14:textId="77777777" w:rsidR="00911ECB" w:rsidRPr="00911ECB" w:rsidRDefault="00911ECB" w:rsidP="00911ECB">
      <w:pPr>
        <w:bidi/>
        <w:rPr>
          <w:rFonts w:cs="David" w:hint="cs"/>
          <w:rtl/>
        </w:rPr>
      </w:pPr>
    </w:p>
    <w:p w14:paraId="1C9D8FAA" w14:textId="77777777" w:rsidR="00911ECB" w:rsidRPr="00911ECB" w:rsidRDefault="00911ECB" w:rsidP="00911ECB">
      <w:pPr>
        <w:bidi/>
        <w:rPr>
          <w:rFonts w:cs="David"/>
          <w:u w:val="single"/>
          <w:rtl/>
        </w:rPr>
      </w:pPr>
      <w:r w:rsidRPr="00911ECB">
        <w:rPr>
          <w:rFonts w:cs="David"/>
          <w:u w:val="single"/>
          <w:rtl/>
        </w:rPr>
        <w:t>דוד אזולאי:</w:t>
      </w:r>
    </w:p>
    <w:p w14:paraId="639D3CA1" w14:textId="77777777" w:rsidR="00911ECB" w:rsidRPr="00911ECB" w:rsidRDefault="00911ECB" w:rsidP="00911ECB">
      <w:pPr>
        <w:bidi/>
        <w:rPr>
          <w:rFonts w:cs="David"/>
          <w:u w:val="single"/>
          <w:rtl/>
        </w:rPr>
      </w:pPr>
    </w:p>
    <w:p w14:paraId="222BDE75" w14:textId="77777777" w:rsidR="00911ECB" w:rsidRPr="00911ECB" w:rsidRDefault="00911ECB" w:rsidP="00911ECB">
      <w:pPr>
        <w:bidi/>
        <w:rPr>
          <w:rFonts w:cs="David" w:hint="cs"/>
          <w:rtl/>
        </w:rPr>
      </w:pPr>
      <w:r w:rsidRPr="00911ECB">
        <w:rPr>
          <w:rFonts w:cs="David"/>
          <w:rtl/>
        </w:rPr>
        <w:tab/>
      </w:r>
      <w:r w:rsidRPr="00911ECB">
        <w:rPr>
          <w:rFonts w:cs="David" w:hint="cs"/>
          <w:rtl/>
        </w:rPr>
        <w:t xml:space="preserve"> הסיעה תדאג למלא את המכסה הזאת. </w:t>
      </w:r>
    </w:p>
    <w:p w14:paraId="0801EC8C" w14:textId="77777777" w:rsidR="00911ECB" w:rsidRPr="00911ECB" w:rsidRDefault="00911ECB" w:rsidP="00911ECB">
      <w:pPr>
        <w:bidi/>
        <w:rPr>
          <w:rFonts w:cs="David" w:hint="cs"/>
          <w:rtl/>
        </w:rPr>
      </w:pPr>
    </w:p>
    <w:p w14:paraId="4CDC799F" w14:textId="77777777" w:rsidR="00911ECB" w:rsidRPr="00911ECB" w:rsidRDefault="00911ECB" w:rsidP="00911ECB">
      <w:pPr>
        <w:bidi/>
        <w:rPr>
          <w:rFonts w:cs="David" w:hint="cs"/>
          <w:rtl/>
        </w:rPr>
      </w:pPr>
      <w:r w:rsidRPr="00911ECB">
        <w:rPr>
          <w:rFonts w:cs="David" w:hint="cs"/>
          <w:u w:val="single"/>
          <w:rtl/>
        </w:rPr>
        <w:t>היו"ר רוחמה אברהם:</w:t>
      </w:r>
    </w:p>
    <w:p w14:paraId="41329C88" w14:textId="77777777" w:rsidR="00911ECB" w:rsidRPr="00911ECB" w:rsidRDefault="00911ECB" w:rsidP="00911ECB">
      <w:pPr>
        <w:bidi/>
        <w:rPr>
          <w:rFonts w:cs="David" w:hint="cs"/>
          <w:rtl/>
        </w:rPr>
      </w:pPr>
    </w:p>
    <w:p w14:paraId="4DABEA18" w14:textId="77777777" w:rsidR="00911ECB" w:rsidRPr="00911ECB" w:rsidRDefault="00911ECB" w:rsidP="00911ECB">
      <w:pPr>
        <w:bidi/>
        <w:rPr>
          <w:rFonts w:cs="David" w:hint="cs"/>
          <w:rtl/>
        </w:rPr>
      </w:pPr>
      <w:r w:rsidRPr="00911ECB">
        <w:rPr>
          <w:rFonts w:cs="David" w:hint="cs"/>
          <w:rtl/>
        </w:rPr>
        <w:tab/>
        <w:t xml:space="preserve">תודה. יובל, בבקשה. </w:t>
      </w:r>
    </w:p>
    <w:p w14:paraId="574068A5" w14:textId="77777777" w:rsidR="00911ECB" w:rsidRPr="00911ECB" w:rsidRDefault="00911ECB" w:rsidP="00911ECB">
      <w:pPr>
        <w:bidi/>
        <w:rPr>
          <w:rFonts w:cs="David" w:hint="cs"/>
          <w:rtl/>
        </w:rPr>
      </w:pPr>
    </w:p>
    <w:p w14:paraId="5CFB582F" w14:textId="77777777" w:rsidR="00911ECB" w:rsidRPr="00911ECB" w:rsidRDefault="00911ECB" w:rsidP="00911ECB">
      <w:pPr>
        <w:bidi/>
        <w:rPr>
          <w:rFonts w:cs="David" w:hint="cs"/>
          <w:rtl/>
        </w:rPr>
      </w:pPr>
      <w:r w:rsidRPr="00911ECB">
        <w:rPr>
          <w:rFonts w:cs="David" w:hint="cs"/>
          <w:u w:val="single"/>
          <w:rtl/>
        </w:rPr>
        <w:t>יובל תנורי:</w:t>
      </w:r>
    </w:p>
    <w:p w14:paraId="3172DF89" w14:textId="77777777" w:rsidR="00911ECB" w:rsidRPr="00911ECB" w:rsidRDefault="00911ECB" w:rsidP="00911ECB">
      <w:pPr>
        <w:bidi/>
        <w:rPr>
          <w:rFonts w:cs="David" w:hint="cs"/>
          <w:rtl/>
        </w:rPr>
      </w:pPr>
    </w:p>
    <w:p w14:paraId="1EF66A28" w14:textId="77777777" w:rsidR="00911ECB" w:rsidRPr="00911ECB" w:rsidRDefault="00911ECB" w:rsidP="00911ECB">
      <w:pPr>
        <w:bidi/>
        <w:rPr>
          <w:rFonts w:cs="David" w:hint="cs"/>
          <w:rtl/>
        </w:rPr>
      </w:pPr>
      <w:r w:rsidRPr="00911ECB">
        <w:rPr>
          <w:rFonts w:cs="David" w:hint="cs"/>
          <w:rtl/>
        </w:rPr>
        <w:tab/>
        <w:t xml:space="preserve">אני היועץ המשפטי של יושב ראש הקואליציה שלא נמצא ולכן אני אדבר בשם הסיעה ובשם אביגדור, בעקבות שיחה </w:t>
      </w:r>
      <w:proofErr w:type="spellStart"/>
      <w:r w:rsidRPr="00911ECB">
        <w:rPr>
          <w:rFonts w:cs="David" w:hint="cs"/>
          <w:rtl/>
        </w:rPr>
        <w:t>שהיתה</w:t>
      </w:r>
      <w:proofErr w:type="spellEnd"/>
      <w:r w:rsidRPr="00911ECB">
        <w:rPr>
          <w:rFonts w:cs="David" w:hint="cs"/>
          <w:rtl/>
        </w:rPr>
        <w:t xml:space="preserve"> לי אתו בעניין. מעצם הדיון הזה אפשר להבין שהתהליכים, גם אם הם יקרו, זה יהיה בטווח ארוך. בטווח הקצר נכון, לטעמנו, כדי שכוחות השוק יעשו את שלהם, זה עניין הסטטיסטיקה. במחילה מכבוד כל היושבים פה וכל חברי הכנסת של הבית, אחד המניעים המרכזיים להנחת הצעות חוק כה רבות הוא אותה סטטיסטיקה שמתפרסמת. </w:t>
      </w:r>
    </w:p>
    <w:p w14:paraId="6E533CC5" w14:textId="77777777" w:rsidR="00911ECB" w:rsidRPr="00911ECB" w:rsidRDefault="00911ECB" w:rsidP="00911ECB">
      <w:pPr>
        <w:bidi/>
        <w:rPr>
          <w:rFonts w:cs="David" w:hint="cs"/>
          <w:rtl/>
        </w:rPr>
      </w:pPr>
    </w:p>
    <w:p w14:paraId="0A4F5345" w14:textId="77777777" w:rsidR="00911ECB" w:rsidRPr="00911ECB" w:rsidRDefault="00911ECB" w:rsidP="00911ECB">
      <w:pPr>
        <w:bidi/>
        <w:rPr>
          <w:rFonts w:cs="David" w:hint="cs"/>
          <w:rtl/>
        </w:rPr>
      </w:pPr>
      <w:r w:rsidRPr="00911ECB">
        <w:rPr>
          <w:rFonts w:cs="David" w:hint="cs"/>
          <w:u w:val="single"/>
          <w:rtl/>
        </w:rPr>
        <w:t>ראובן ריבלין:</w:t>
      </w:r>
    </w:p>
    <w:p w14:paraId="203A41BB" w14:textId="77777777" w:rsidR="00911ECB" w:rsidRPr="00911ECB" w:rsidRDefault="00911ECB" w:rsidP="00911ECB">
      <w:pPr>
        <w:bidi/>
        <w:rPr>
          <w:rFonts w:cs="David" w:hint="cs"/>
          <w:rtl/>
        </w:rPr>
      </w:pPr>
    </w:p>
    <w:p w14:paraId="75F8573B" w14:textId="77777777" w:rsidR="00911ECB" w:rsidRPr="00911ECB" w:rsidRDefault="00911ECB" w:rsidP="00911ECB">
      <w:pPr>
        <w:bidi/>
        <w:rPr>
          <w:rFonts w:cs="David" w:hint="cs"/>
          <w:rtl/>
        </w:rPr>
      </w:pPr>
      <w:r w:rsidRPr="00911ECB">
        <w:rPr>
          <w:rFonts w:cs="David" w:hint="cs"/>
          <w:rtl/>
        </w:rPr>
        <w:tab/>
        <w:t xml:space="preserve"> כמה שנים אתה כאן?</w:t>
      </w:r>
    </w:p>
    <w:p w14:paraId="53376A65" w14:textId="77777777" w:rsidR="00911ECB" w:rsidRPr="00911ECB" w:rsidRDefault="00911ECB" w:rsidP="00911ECB">
      <w:pPr>
        <w:bidi/>
        <w:rPr>
          <w:rFonts w:cs="David" w:hint="cs"/>
          <w:rtl/>
        </w:rPr>
      </w:pPr>
    </w:p>
    <w:p w14:paraId="0FF97731" w14:textId="77777777" w:rsidR="00911ECB" w:rsidRPr="00911ECB" w:rsidRDefault="00911ECB" w:rsidP="00911ECB">
      <w:pPr>
        <w:bidi/>
        <w:rPr>
          <w:rFonts w:cs="David" w:hint="cs"/>
          <w:rtl/>
        </w:rPr>
      </w:pPr>
      <w:r w:rsidRPr="00911ECB">
        <w:rPr>
          <w:rFonts w:cs="David"/>
          <w:u w:val="single"/>
          <w:rtl/>
        </w:rPr>
        <w:br w:type="page"/>
      </w:r>
      <w:r w:rsidRPr="00911ECB">
        <w:rPr>
          <w:rFonts w:cs="David" w:hint="cs"/>
          <w:u w:val="single"/>
          <w:rtl/>
        </w:rPr>
        <w:t>יובל תנורי:</w:t>
      </w:r>
    </w:p>
    <w:p w14:paraId="705E45C0" w14:textId="77777777" w:rsidR="00911ECB" w:rsidRPr="00911ECB" w:rsidRDefault="00911ECB" w:rsidP="00911ECB">
      <w:pPr>
        <w:bidi/>
        <w:rPr>
          <w:rFonts w:cs="David" w:hint="cs"/>
          <w:rtl/>
        </w:rPr>
      </w:pPr>
    </w:p>
    <w:p w14:paraId="6BA6C45E" w14:textId="77777777" w:rsidR="00911ECB" w:rsidRPr="00911ECB" w:rsidRDefault="00911ECB" w:rsidP="00911ECB">
      <w:pPr>
        <w:bidi/>
        <w:rPr>
          <w:rFonts w:cs="David" w:hint="cs"/>
          <w:rtl/>
        </w:rPr>
      </w:pPr>
      <w:r w:rsidRPr="00911ECB">
        <w:rPr>
          <w:rFonts w:cs="David" w:hint="cs"/>
          <w:rtl/>
        </w:rPr>
        <w:tab/>
        <w:t xml:space="preserve">ימים, לא שנים. </w:t>
      </w:r>
    </w:p>
    <w:p w14:paraId="77C84075" w14:textId="77777777" w:rsidR="00911ECB" w:rsidRPr="00911ECB" w:rsidRDefault="00911ECB" w:rsidP="00911ECB">
      <w:pPr>
        <w:bidi/>
        <w:rPr>
          <w:rFonts w:cs="David" w:hint="cs"/>
          <w:rtl/>
        </w:rPr>
      </w:pPr>
    </w:p>
    <w:p w14:paraId="585DC183" w14:textId="77777777" w:rsidR="00911ECB" w:rsidRPr="00911ECB" w:rsidRDefault="00911ECB" w:rsidP="00911ECB">
      <w:pPr>
        <w:bidi/>
        <w:rPr>
          <w:rFonts w:cs="David" w:hint="cs"/>
          <w:rtl/>
        </w:rPr>
      </w:pPr>
      <w:r w:rsidRPr="00911ECB">
        <w:rPr>
          <w:rFonts w:cs="David" w:hint="cs"/>
          <w:u w:val="single"/>
          <w:rtl/>
        </w:rPr>
        <w:t>ראובן ריבלין:</w:t>
      </w:r>
    </w:p>
    <w:p w14:paraId="1FD5A5EB" w14:textId="77777777" w:rsidR="00911ECB" w:rsidRPr="00911ECB" w:rsidRDefault="00911ECB" w:rsidP="00911ECB">
      <w:pPr>
        <w:bidi/>
        <w:rPr>
          <w:rFonts w:cs="David" w:hint="cs"/>
          <w:rtl/>
        </w:rPr>
      </w:pPr>
    </w:p>
    <w:p w14:paraId="624AEE5A" w14:textId="77777777" w:rsidR="00911ECB" w:rsidRPr="00911ECB" w:rsidRDefault="00911ECB" w:rsidP="00911ECB">
      <w:pPr>
        <w:bidi/>
        <w:rPr>
          <w:rFonts w:cs="David" w:hint="cs"/>
          <w:rtl/>
        </w:rPr>
      </w:pPr>
      <w:r w:rsidRPr="00911ECB">
        <w:rPr>
          <w:rFonts w:cs="David" w:hint="cs"/>
          <w:rtl/>
        </w:rPr>
        <w:tab/>
        <w:t xml:space="preserve"> אני  מציע שתחכה שלושה-ארבעה חודשים ואז תציע הצעות. </w:t>
      </w:r>
    </w:p>
    <w:p w14:paraId="6FA6E58F" w14:textId="77777777" w:rsidR="00911ECB" w:rsidRPr="00911ECB" w:rsidRDefault="00911ECB" w:rsidP="00911ECB">
      <w:pPr>
        <w:bidi/>
        <w:rPr>
          <w:rFonts w:cs="David" w:hint="cs"/>
          <w:rtl/>
        </w:rPr>
      </w:pPr>
    </w:p>
    <w:p w14:paraId="70C18A3E" w14:textId="77777777" w:rsidR="00911ECB" w:rsidRPr="00911ECB" w:rsidRDefault="00911ECB" w:rsidP="00911ECB">
      <w:pPr>
        <w:bidi/>
        <w:rPr>
          <w:rFonts w:cs="David" w:hint="cs"/>
          <w:rtl/>
        </w:rPr>
      </w:pPr>
      <w:r w:rsidRPr="00911ECB">
        <w:rPr>
          <w:rFonts w:cs="David" w:hint="cs"/>
          <w:u w:val="single"/>
          <w:rtl/>
        </w:rPr>
        <w:t>היו"ר רוחמה אברהם:</w:t>
      </w:r>
    </w:p>
    <w:p w14:paraId="4BE170EC" w14:textId="77777777" w:rsidR="00911ECB" w:rsidRPr="00911ECB" w:rsidRDefault="00911ECB" w:rsidP="00911ECB">
      <w:pPr>
        <w:bidi/>
        <w:rPr>
          <w:rFonts w:cs="David" w:hint="cs"/>
          <w:rtl/>
        </w:rPr>
      </w:pPr>
    </w:p>
    <w:p w14:paraId="22B5E614" w14:textId="77777777" w:rsidR="00911ECB" w:rsidRPr="00911ECB" w:rsidRDefault="00911ECB" w:rsidP="00911ECB">
      <w:pPr>
        <w:bidi/>
        <w:rPr>
          <w:rFonts w:cs="David" w:hint="cs"/>
          <w:rtl/>
        </w:rPr>
      </w:pPr>
      <w:r w:rsidRPr="00911ECB">
        <w:rPr>
          <w:rFonts w:cs="David" w:hint="cs"/>
          <w:rtl/>
        </w:rPr>
        <w:tab/>
        <w:t xml:space="preserve"> גם אני שלחתי מכתב ליושבת ראש הכנסת לבטל את הרובריקה של הנחת הצהרות החוק. </w:t>
      </w:r>
    </w:p>
    <w:p w14:paraId="374846A9" w14:textId="77777777" w:rsidR="00911ECB" w:rsidRPr="00911ECB" w:rsidRDefault="00911ECB" w:rsidP="00911ECB">
      <w:pPr>
        <w:bidi/>
        <w:rPr>
          <w:rFonts w:cs="David" w:hint="cs"/>
          <w:rtl/>
        </w:rPr>
      </w:pPr>
    </w:p>
    <w:p w14:paraId="6ACBA07A" w14:textId="77777777" w:rsidR="00911ECB" w:rsidRPr="00911ECB" w:rsidRDefault="00911ECB" w:rsidP="00911ECB">
      <w:pPr>
        <w:bidi/>
        <w:rPr>
          <w:rFonts w:cs="David" w:hint="cs"/>
          <w:rtl/>
        </w:rPr>
      </w:pPr>
      <w:r w:rsidRPr="00911ECB">
        <w:rPr>
          <w:rFonts w:cs="David" w:hint="cs"/>
          <w:u w:val="single"/>
          <w:rtl/>
        </w:rPr>
        <w:t>יובל תנורי:</w:t>
      </w:r>
    </w:p>
    <w:p w14:paraId="20D8556B" w14:textId="77777777" w:rsidR="00911ECB" w:rsidRPr="00911ECB" w:rsidRDefault="00911ECB" w:rsidP="00911ECB">
      <w:pPr>
        <w:bidi/>
        <w:rPr>
          <w:rFonts w:cs="David" w:hint="cs"/>
          <w:rtl/>
        </w:rPr>
      </w:pPr>
    </w:p>
    <w:p w14:paraId="2651AF55" w14:textId="77777777" w:rsidR="00911ECB" w:rsidRPr="00911ECB" w:rsidRDefault="00911ECB" w:rsidP="00911ECB">
      <w:pPr>
        <w:bidi/>
        <w:rPr>
          <w:rFonts w:cs="David" w:hint="cs"/>
          <w:rtl/>
        </w:rPr>
      </w:pPr>
      <w:r w:rsidRPr="00911ECB">
        <w:rPr>
          <w:rFonts w:cs="David" w:hint="cs"/>
          <w:rtl/>
        </w:rPr>
        <w:tab/>
        <w:t xml:space="preserve">אני לא מדבר בשם עצמי אלא בשם אביגדור. </w:t>
      </w:r>
    </w:p>
    <w:p w14:paraId="26C011F8" w14:textId="77777777" w:rsidR="00911ECB" w:rsidRPr="00911ECB" w:rsidRDefault="00911ECB" w:rsidP="00911ECB">
      <w:pPr>
        <w:bidi/>
        <w:rPr>
          <w:rFonts w:cs="David" w:hint="cs"/>
          <w:rtl/>
        </w:rPr>
      </w:pPr>
    </w:p>
    <w:p w14:paraId="317E1283" w14:textId="77777777" w:rsidR="00911ECB" w:rsidRPr="00911ECB" w:rsidRDefault="00911ECB" w:rsidP="00911ECB">
      <w:pPr>
        <w:bidi/>
        <w:rPr>
          <w:rFonts w:cs="David" w:hint="cs"/>
          <w:rtl/>
        </w:rPr>
      </w:pPr>
      <w:r w:rsidRPr="00911ECB">
        <w:rPr>
          <w:rFonts w:cs="David" w:hint="cs"/>
          <w:u w:val="single"/>
          <w:rtl/>
        </w:rPr>
        <w:t>ראובן ריבלין:</w:t>
      </w:r>
    </w:p>
    <w:p w14:paraId="4C990700" w14:textId="77777777" w:rsidR="00911ECB" w:rsidRPr="00911ECB" w:rsidRDefault="00911ECB" w:rsidP="00911ECB">
      <w:pPr>
        <w:bidi/>
        <w:rPr>
          <w:rFonts w:cs="David" w:hint="cs"/>
          <w:rtl/>
        </w:rPr>
      </w:pPr>
    </w:p>
    <w:p w14:paraId="25AE7BEB" w14:textId="77777777" w:rsidR="00911ECB" w:rsidRPr="00911ECB" w:rsidRDefault="00911ECB" w:rsidP="00911ECB">
      <w:pPr>
        <w:bidi/>
        <w:rPr>
          <w:rFonts w:cs="David" w:hint="cs"/>
          <w:rtl/>
        </w:rPr>
      </w:pPr>
      <w:r w:rsidRPr="00911ECB">
        <w:rPr>
          <w:rFonts w:cs="David" w:hint="cs"/>
          <w:rtl/>
        </w:rPr>
        <w:tab/>
        <w:t xml:space="preserve"> הדבר היחיד שמפחיד את חברי הכנסת הוא הסטטיסטיקה. </w:t>
      </w:r>
    </w:p>
    <w:p w14:paraId="31D4B5F2" w14:textId="77777777" w:rsidR="00911ECB" w:rsidRPr="00911ECB" w:rsidRDefault="00911ECB" w:rsidP="00911ECB">
      <w:pPr>
        <w:bidi/>
        <w:rPr>
          <w:rFonts w:cs="David" w:hint="cs"/>
          <w:rtl/>
        </w:rPr>
      </w:pPr>
    </w:p>
    <w:p w14:paraId="4854DB02" w14:textId="77777777" w:rsidR="00911ECB" w:rsidRPr="00911ECB" w:rsidRDefault="00911ECB" w:rsidP="00911ECB">
      <w:pPr>
        <w:bidi/>
        <w:rPr>
          <w:rFonts w:cs="David" w:hint="cs"/>
          <w:rtl/>
        </w:rPr>
      </w:pPr>
      <w:r w:rsidRPr="00911ECB">
        <w:rPr>
          <w:rFonts w:cs="David" w:hint="cs"/>
          <w:u w:val="single"/>
          <w:rtl/>
        </w:rPr>
        <w:t>יובל תנורי:</w:t>
      </w:r>
    </w:p>
    <w:p w14:paraId="7A62AA40" w14:textId="77777777" w:rsidR="00911ECB" w:rsidRPr="00911ECB" w:rsidRDefault="00911ECB" w:rsidP="00911ECB">
      <w:pPr>
        <w:bidi/>
        <w:rPr>
          <w:rFonts w:cs="David" w:hint="cs"/>
          <w:rtl/>
        </w:rPr>
      </w:pPr>
    </w:p>
    <w:p w14:paraId="362A40E0" w14:textId="77777777" w:rsidR="00911ECB" w:rsidRPr="00911ECB" w:rsidRDefault="00911ECB" w:rsidP="00911ECB">
      <w:pPr>
        <w:bidi/>
        <w:rPr>
          <w:rFonts w:cs="David" w:hint="cs"/>
          <w:rtl/>
        </w:rPr>
      </w:pPr>
      <w:r w:rsidRPr="00911ECB">
        <w:rPr>
          <w:rFonts w:cs="David" w:hint="cs"/>
          <w:rtl/>
        </w:rPr>
        <w:tab/>
        <w:t xml:space="preserve">לדעתי ביטול הסטטיסטיקה יביא את חברי הכנסת להראות שזה מוסד יעיל, שלא בזבזנו ולא השחתנו את זמנה של הכנסת לריק. </w:t>
      </w:r>
    </w:p>
    <w:p w14:paraId="0E07B34F" w14:textId="77777777" w:rsidR="00911ECB" w:rsidRPr="00911ECB" w:rsidRDefault="00911ECB" w:rsidP="00911ECB">
      <w:pPr>
        <w:bidi/>
        <w:rPr>
          <w:rFonts w:cs="David" w:hint="cs"/>
          <w:rtl/>
        </w:rPr>
      </w:pPr>
    </w:p>
    <w:p w14:paraId="5876A0AF" w14:textId="77777777" w:rsidR="00911ECB" w:rsidRPr="00911ECB" w:rsidRDefault="00911ECB" w:rsidP="00911ECB">
      <w:pPr>
        <w:bidi/>
        <w:rPr>
          <w:rFonts w:cs="David" w:hint="cs"/>
          <w:rtl/>
        </w:rPr>
      </w:pPr>
      <w:r w:rsidRPr="00911ECB">
        <w:rPr>
          <w:rFonts w:cs="David" w:hint="cs"/>
          <w:u w:val="single"/>
          <w:rtl/>
        </w:rPr>
        <w:t>ראובן ריבלין:</w:t>
      </w:r>
    </w:p>
    <w:p w14:paraId="59FF423F" w14:textId="77777777" w:rsidR="00911ECB" w:rsidRPr="00911ECB" w:rsidRDefault="00911ECB" w:rsidP="00911ECB">
      <w:pPr>
        <w:bidi/>
        <w:rPr>
          <w:rFonts w:cs="David" w:hint="cs"/>
          <w:rtl/>
        </w:rPr>
      </w:pPr>
    </w:p>
    <w:p w14:paraId="309D6193" w14:textId="77777777" w:rsidR="00911ECB" w:rsidRPr="00911ECB" w:rsidRDefault="00911ECB" w:rsidP="00911ECB">
      <w:pPr>
        <w:bidi/>
        <w:rPr>
          <w:rFonts w:cs="David" w:hint="cs"/>
          <w:rtl/>
        </w:rPr>
      </w:pPr>
      <w:r w:rsidRPr="00911ECB">
        <w:rPr>
          <w:rFonts w:cs="David" w:hint="cs"/>
          <w:rtl/>
        </w:rPr>
        <w:tab/>
        <w:t xml:space="preserve"> הכנסת היא לא מוסד יעיל. היא בית המחוקקים והריבון, נציגו של הריבון. תכף תגביל אותי ותסביר לי מה אני צריך לומר ומה לא. </w:t>
      </w:r>
    </w:p>
    <w:p w14:paraId="20B51374" w14:textId="77777777" w:rsidR="00911ECB" w:rsidRPr="00911ECB" w:rsidRDefault="00911ECB" w:rsidP="00911ECB">
      <w:pPr>
        <w:bidi/>
        <w:rPr>
          <w:rFonts w:cs="David" w:hint="cs"/>
          <w:rtl/>
        </w:rPr>
      </w:pPr>
    </w:p>
    <w:p w14:paraId="5DB814D1" w14:textId="77777777" w:rsidR="00911ECB" w:rsidRPr="00911ECB" w:rsidRDefault="00911ECB" w:rsidP="00911ECB">
      <w:pPr>
        <w:bidi/>
        <w:rPr>
          <w:rFonts w:cs="David" w:hint="cs"/>
          <w:rtl/>
        </w:rPr>
      </w:pPr>
      <w:r w:rsidRPr="00911ECB">
        <w:rPr>
          <w:rFonts w:cs="David" w:hint="cs"/>
          <w:u w:val="single"/>
          <w:rtl/>
        </w:rPr>
        <w:t xml:space="preserve">משה </w:t>
      </w:r>
      <w:proofErr w:type="spellStart"/>
      <w:r w:rsidRPr="00911ECB">
        <w:rPr>
          <w:rFonts w:cs="David" w:hint="cs"/>
          <w:u w:val="single"/>
          <w:rtl/>
        </w:rPr>
        <w:t>שרוני</w:t>
      </w:r>
      <w:proofErr w:type="spellEnd"/>
      <w:r w:rsidRPr="00911ECB">
        <w:rPr>
          <w:rFonts w:cs="David" w:hint="cs"/>
          <w:u w:val="single"/>
          <w:rtl/>
        </w:rPr>
        <w:t>:</w:t>
      </w:r>
    </w:p>
    <w:p w14:paraId="7A03814B" w14:textId="77777777" w:rsidR="00911ECB" w:rsidRPr="00911ECB" w:rsidRDefault="00911ECB" w:rsidP="00911ECB">
      <w:pPr>
        <w:bidi/>
        <w:rPr>
          <w:rFonts w:cs="David" w:hint="cs"/>
          <w:rtl/>
        </w:rPr>
      </w:pPr>
    </w:p>
    <w:p w14:paraId="7384259C" w14:textId="77777777" w:rsidR="00911ECB" w:rsidRPr="00911ECB" w:rsidRDefault="00911ECB" w:rsidP="00911ECB">
      <w:pPr>
        <w:bidi/>
        <w:rPr>
          <w:rFonts w:cs="David" w:hint="cs"/>
          <w:rtl/>
        </w:rPr>
      </w:pPr>
      <w:r w:rsidRPr="00911ECB">
        <w:rPr>
          <w:rFonts w:cs="David" w:hint="cs"/>
          <w:rtl/>
        </w:rPr>
        <w:tab/>
        <w:t xml:space="preserve"> זה לא מפעל שצריך להראות תפוקה. אני לא מבין האם חברי הכנסת נבחרו כדי לבוא לכנסת לעבודה או לעבוד. שנית, הציבור מסתכל ורואה כמה חברי כנסת יש במליאה ולא יכול להיות שחברי כנסת יסדרו לעצמם סידור עבודה אחרי הצהריים בקבלת קהל. פעמיים בשבוע הכנסת מתכנסת בשעה 4 ופעם אחת בשעה 11, לא יכולות להיות אמתלות. </w:t>
      </w:r>
    </w:p>
    <w:p w14:paraId="2FA3CC2E" w14:textId="77777777" w:rsidR="00911ECB" w:rsidRPr="00911ECB" w:rsidRDefault="00911ECB" w:rsidP="00911ECB">
      <w:pPr>
        <w:bidi/>
        <w:rPr>
          <w:rFonts w:cs="David" w:hint="cs"/>
          <w:rtl/>
        </w:rPr>
      </w:pPr>
    </w:p>
    <w:p w14:paraId="39DCD9F4" w14:textId="77777777" w:rsidR="00911ECB" w:rsidRPr="00911ECB" w:rsidRDefault="00911ECB" w:rsidP="00911ECB">
      <w:pPr>
        <w:bidi/>
        <w:rPr>
          <w:rFonts w:cs="David" w:hint="cs"/>
          <w:rtl/>
        </w:rPr>
      </w:pPr>
      <w:r w:rsidRPr="00911ECB">
        <w:rPr>
          <w:rFonts w:cs="David" w:hint="cs"/>
          <w:u w:val="single"/>
          <w:rtl/>
        </w:rPr>
        <w:t>ראובן ריבלין:</w:t>
      </w:r>
    </w:p>
    <w:p w14:paraId="68A225ED" w14:textId="77777777" w:rsidR="00911ECB" w:rsidRPr="00911ECB" w:rsidRDefault="00911ECB" w:rsidP="00911ECB">
      <w:pPr>
        <w:bidi/>
        <w:rPr>
          <w:rFonts w:cs="David" w:hint="cs"/>
          <w:rtl/>
        </w:rPr>
      </w:pPr>
    </w:p>
    <w:p w14:paraId="2F95EF75" w14:textId="77777777" w:rsidR="00911ECB" w:rsidRPr="00911ECB" w:rsidRDefault="00911ECB" w:rsidP="00911ECB">
      <w:pPr>
        <w:bidi/>
        <w:rPr>
          <w:rFonts w:cs="David" w:hint="cs"/>
          <w:rtl/>
        </w:rPr>
      </w:pPr>
      <w:r w:rsidRPr="00911ECB">
        <w:rPr>
          <w:rFonts w:cs="David" w:hint="cs"/>
          <w:rtl/>
        </w:rPr>
        <w:tab/>
        <w:t xml:space="preserve"> זה יכול להיות מ-4 אחרי הצהריים עד 11 בלילה. </w:t>
      </w:r>
    </w:p>
    <w:p w14:paraId="261026BC" w14:textId="77777777" w:rsidR="00911ECB" w:rsidRPr="00911ECB" w:rsidRDefault="00911ECB" w:rsidP="00911ECB">
      <w:pPr>
        <w:bidi/>
        <w:rPr>
          <w:rFonts w:cs="David" w:hint="cs"/>
          <w:rtl/>
        </w:rPr>
      </w:pPr>
    </w:p>
    <w:p w14:paraId="54AABBDC" w14:textId="77777777" w:rsidR="00911ECB" w:rsidRPr="00911ECB" w:rsidRDefault="00911ECB" w:rsidP="00911ECB">
      <w:pPr>
        <w:bidi/>
        <w:rPr>
          <w:rFonts w:cs="David" w:hint="cs"/>
          <w:rtl/>
        </w:rPr>
      </w:pPr>
      <w:r w:rsidRPr="00911ECB">
        <w:rPr>
          <w:rFonts w:cs="David" w:hint="cs"/>
          <w:u w:val="single"/>
          <w:rtl/>
        </w:rPr>
        <w:t xml:space="preserve">משה </w:t>
      </w:r>
      <w:proofErr w:type="spellStart"/>
      <w:r w:rsidRPr="00911ECB">
        <w:rPr>
          <w:rFonts w:cs="David" w:hint="cs"/>
          <w:u w:val="single"/>
          <w:rtl/>
        </w:rPr>
        <w:t>שרוני</w:t>
      </w:r>
      <w:proofErr w:type="spellEnd"/>
      <w:r w:rsidRPr="00911ECB">
        <w:rPr>
          <w:rFonts w:cs="David" w:hint="cs"/>
          <w:u w:val="single"/>
          <w:rtl/>
        </w:rPr>
        <w:t>:</w:t>
      </w:r>
    </w:p>
    <w:p w14:paraId="34F5BE4A" w14:textId="77777777" w:rsidR="00911ECB" w:rsidRPr="00911ECB" w:rsidRDefault="00911ECB" w:rsidP="00911ECB">
      <w:pPr>
        <w:bidi/>
        <w:rPr>
          <w:rFonts w:cs="David" w:hint="cs"/>
          <w:rtl/>
        </w:rPr>
      </w:pPr>
    </w:p>
    <w:p w14:paraId="5291EEC7" w14:textId="77777777" w:rsidR="00911ECB" w:rsidRPr="00911ECB" w:rsidRDefault="00911ECB" w:rsidP="00911ECB">
      <w:pPr>
        <w:bidi/>
        <w:rPr>
          <w:rFonts w:cs="David" w:hint="cs"/>
          <w:rtl/>
        </w:rPr>
      </w:pPr>
      <w:r w:rsidRPr="00911ECB">
        <w:rPr>
          <w:rFonts w:cs="David" w:hint="cs"/>
          <w:rtl/>
        </w:rPr>
        <w:tab/>
        <w:t xml:space="preserve"> זה לא חשוב. בשביל זה הוא נבחר. שיישב במליאה. זה עושה רושם כל כך רע. לדעתי מי שלא בא למליאת הכנסת צריך לקבל קנס, כך שבסוף החודש לא תהיה לו משכורת. </w:t>
      </w:r>
    </w:p>
    <w:p w14:paraId="43823696" w14:textId="77777777" w:rsidR="00911ECB" w:rsidRPr="00911ECB" w:rsidRDefault="00911ECB" w:rsidP="00911ECB">
      <w:pPr>
        <w:bidi/>
        <w:rPr>
          <w:rFonts w:cs="David" w:hint="cs"/>
          <w:rtl/>
        </w:rPr>
      </w:pPr>
    </w:p>
    <w:p w14:paraId="757500B7" w14:textId="77777777" w:rsidR="00911ECB" w:rsidRPr="00911ECB" w:rsidRDefault="00911ECB" w:rsidP="00911ECB">
      <w:pPr>
        <w:bidi/>
        <w:rPr>
          <w:rFonts w:cs="David"/>
          <w:u w:val="single"/>
          <w:rtl/>
        </w:rPr>
      </w:pPr>
      <w:r w:rsidRPr="00911ECB">
        <w:rPr>
          <w:rFonts w:cs="David"/>
          <w:u w:val="single"/>
          <w:rtl/>
        </w:rPr>
        <w:t>דוד אזולאי:</w:t>
      </w:r>
    </w:p>
    <w:p w14:paraId="24A95FB9" w14:textId="77777777" w:rsidR="00911ECB" w:rsidRPr="00911ECB" w:rsidRDefault="00911ECB" w:rsidP="00911ECB">
      <w:pPr>
        <w:bidi/>
        <w:rPr>
          <w:rFonts w:cs="David"/>
          <w:u w:val="single"/>
          <w:rtl/>
        </w:rPr>
      </w:pPr>
    </w:p>
    <w:p w14:paraId="10C9FDC6" w14:textId="77777777" w:rsidR="00911ECB" w:rsidRPr="00911ECB" w:rsidRDefault="00911ECB" w:rsidP="00911ECB">
      <w:pPr>
        <w:bidi/>
        <w:rPr>
          <w:rFonts w:cs="David" w:hint="cs"/>
          <w:rtl/>
        </w:rPr>
      </w:pPr>
      <w:r w:rsidRPr="00911ECB">
        <w:rPr>
          <w:rFonts w:cs="David"/>
          <w:rtl/>
        </w:rPr>
        <w:tab/>
      </w:r>
      <w:r w:rsidRPr="00911ECB">
        <w:rPr>
          <w:rFonts w:cs="David" w:hint="cs"/>
          <w:rtl/>
        </w:rPr>
        <w:t xml:space="preserve"> יש ועדת אתיקה בשביל מי שלא מופיע והיא יכולה לקצץ בשכר. </w:t>
      </w:r>
    </w:p>
    <w:p w14:paraId="301945EF" w14:textId="77777777" w:rsidR="00911ECB" w:rsidRPr="00911ECB" w:rsidRDefault="00911ECB" w:rsidP="00911ECB">
      <w:pPr>
        <w:bidi/>
        <w:rPr>
          <w:rFonts w:cs="David" w:hint="cs"/>
          <w:rtl/>
        </w:rPr>
      </w:pPr>
    </w:p>
    <w:p w14:paraId="549CB3B8" w14:textId="77777777" w:rsidR="00911ECB" w:rsidRPr="00911ECB" w:rsidRDefault="00911ECB" w:rsidP="00911ECB">
      <w:pPr>
        <w:bidi/>
        <w:rPr>
          <w:rFonts w:cs="David" w:hint="cs"/>
          <w:rtl/>
        </w:rPr>
      </w:pPr>
      <w:r w:rsidRPr="00911ECB">
        <w:rPr>
          <w:rFonts w:cs="David" w:hint="cs"/>
          <w:u w:val="single"/>
          <w:rtl/>
        </w:rPr>
        <w:t xml:space="preserve">משה </w:t>
      </w:r>
      <w:proofErr w:type="spellStart"/>
      <w:r w:rsidRPr="00911ECB">
        <w:rPr>
          <w:rFonts w:cs="David" w:hint="cs"/>
          <w:u w:val="single"/>
          <w:rtl/>
        </w:rPr>
        <w:t>שרוני</w:t>
      </w:r>
      <w:proofErr w:type="spellEnd"/>
      <w:r w:rsidRPr="00911ECB">
        <w:rPr>
          <w:rFonts w:cs="David" w:hint="cs"/>
          <w:u w:val="single"/>
          <w:rtl/>
        </w:rPr>
        <w:t>:</w:t>
      </w:r>
    </w:p>
    <w:p w14:paraId="1AA78824" w14:textId="77777777" w:rsidR="00911ECB" w:rsidRPr="00911ECB" w:rsidRDefault="00911ECB" w:rsidP="00911ECB">
      <w:pPr>
        <w:bidi/>
        <w:rPr>
          <w:rFonts w:cs="David" w:hint="cs"/>
          <w:rtl/>
        </w:rPr>
      </w:pPr>
    </w:p>
    <w:p w14:paraId="281E8EF1" w14:textId="77777777" w:rsidR="00911ECB" w:rsidRPr="00911ECB" w:rsidRDefault="00911ECB" w:rsidP="00911ECB">
      <w:pPr>
        <w:bidi/>
        <w:rPr>
          <w:rFonts w:cs="David"/>
          <w:rtl/>
        </w:rPr>
      </w:pPr>
      <w:r w:rsidRPr="00911ECB">
        <w:rPr>
          <w:rFonts w:cs="David" w:hint="cs"/>
          <w:rtl/>
        </w:rPr>
        <w:tab/>
        <w:t xml:space="preserve"> תעזוב את ועדת האתיקה. יושב ראש סיעה בא אליי וביקש ממני להעלות הצעת חוק. תמכתי בזה בלי לשאול את הסיעה שלי. אם יושב ראש סיעת מרץ היה בא אליי עם כל כך הרבה הצעות חוק, הייתי זורק אותן לפח האשפה. צריך להיות חיבור בין יושבי ראש הסיעות בנושא הזה, ויכול להיות שזה יקטין את הצעות החוק. אין טעם בכל כך הרבה הצעות חוק. הניירת הזאת משגעת, ואני אומר את זה בכל הכנות. </w:t>
      </w:r>
    </w:p>
    <w:p w14:paraId="375E806E" w14:textId="77777777" w:rsidR="00911ECB" w:rsidRPr="00911ECB" w:rsidRDefault="00911ECB" w:rsidP="00911ECB">
      <w:pPr>
        <w:bidi/>
        <w:rPr>
          <w:rFonts w:cs="David" w:hint="cs"/>
          <w:rtl/>
        </w:rPr>
      </w:pPr>
      <w:r w:rsidRPr="00911ECB">
        <w:rPr>
          <w:rFonts w:cs="David"/>
          <w:rtl/>
        </w:rPr>
        <w:br w:type="page"/>
      </w:r>
      <w:r w:rsidRPr="00911ECB">
        <w:rPr>
          <w:rFonts w:cs="David" w:hint="cs"/>
          <w:rtl/>
        </w:rPr>
        <w:t xml:space="preserve">   </w:t>
      </w:r>
      <w:r w:rsidRPr="00911ECB">
        <w:rPr>
          <w:rFonts w:cs="David" w:hint="cs"/>
          <w:rtl/>
        </w:rPr>
        <w:tab/>
        <w:t xml:space="preserve">אנחנו צריכים להיות </w:t>
      </w:r>
      <w:proofErr w:type="spellStart"/>
      <w:r w:rsidRPr="00911ECB">
        <w:rPr>
          <w:rFonts w:cs="David" w:hint="cs"/>
          <w:rtl/>
        </w:rPr>
        <w:t>אפקטיבים</w:t>
      </w:r>
      <w:proofErr w:type="spellEnd"/>
      <w:r w:rsidRPr="00911ECB">
        <w:rPr>
          <w:rFonts w:cs="David" w:hint="cs"/>
          <w:rtl/>
        </w:rPr>
        <w:t xml:space="preserve">. חבר כנסת שמגיש הצעת חוק, צריך לחשוב הרבה פעמים, לבדוק אותה עם המשפטנים שלו וללכת ליושבי ראש הסיעות האחרות, להתייעץ איתם. כל הניירת היא דבר מעליב. לגבי שאילתות - אסור לגעת בזה. </w:t>
      </w:r>
    </w:p>
    <w:p w14:paraId="3F71BD60" w14:textId="77777777" w:rsidR="00911ECB" w:rsidRPr="00911ECB" w:rsidRDefault="00911ECB" w:rsidP="00911ECB">
      <w:pPr>
        <w:bidi/>
        <w:rPr>
          <w:rFonts w:cs="David" w:hint="cs"/>
          <w:rtl/>
        </w:rPr>
      </w:pPr>
    </w:p>
    <w:p w14:paraId="097AD54F" w14:textId="77777777" w:rsidR="00911ECB" w:rsidRPr="00911ECB" w:rsidRDefault="00911ECB" w:rsidP="00911ECB">
      <w:pPr>
        <w:bidi/>
        <w:rPr>
          <w:rFonts w:cs="David" w:hint="cs"/>
          <w:rtl/>
        </w:rPr>
      </w:pPr>
      <w:r w:rsidRPr="00911ECB">
        <w:rPr>
          <w:rFonts w:cs="David" w:hint="cs"/>
          <w:u w:val="single"/>
          <w:rtl/>
        </w:rPr>
        <w:t>היו"ר רוחמה אברהם:</w:t>
      </w:r>
    </w:p>
    <w:p w14:paraId="4855EB79" w14:textId="77777777" w:rsidR="00911ECB" w:rsidRPr="00911ECB" w:rsidRDefault="00911ECB" w:rsidP="00911ECB">
      <w:pPr>
        <w:bidi/>
        <w:rPr>
          <w:rFonts w:cs="David" w:hint="cs"/>
          <w:rtl/>
        </w:rPr>
      </w:pPr>
    </w:p>
    <w:p w14:paraId="23376E81" w14:textId="77777777" w:rsidR="00911ECB" w:rsidRPr="00911ECB" w:rsidRDefault="00911ECB" w:rsidP="00911ECB">
      <w:pPr>
        <w:bidi/>
        <w:rPr>
          <w:rFonts w:cs="David" w:hint="cs"/>
          <w:rtl/>
        </w:rPr>
      </w:pPr>
      <w:r w:rsidRPr="00911ECB">
        <w:rPr>
          <w:rFonts w:cs="David" w:hint="cs"/>
          <w:rtl/>
        </w:rPr>
        <w:tab/>
        <w:t xml:space="preserve">יהיה לנו דיון נפרד. אולי צריך לקצר את משך הזמן? אל תגיד שלא לגעת בזה. נקיים על זה דיון. </w:t>
      </w:r>
    </w:p>
    <w:p w14:paraId="209713C5" w14:textId="77777777" w:rsidR="00911ECB" w:rsidRPr="00911ECB" w:rsidRDefault="00911ECB" w:rsidP="00911ECB">
      <w:pPr>
        <w:bidi/>
        <w:rPr>
          <w:rFonts w:cs="David" w:hint="cs"/>
          <w:rtl/>
        </w:rPr>
      </w:pPr>
    </w:p>
    <w:p w14:paraId="5EDE3C4A" w14:textId="77777777" w:rsidR="00911ECB" w:rsidRPr="00911ECB" w:rsidRDefault="00911ECB" w:rsidP="00911ECB">
      <w:pPr>
        <w:bidi/>
        <w:rPr>
          <w:rFonts w:cs="David" w:hint="cs"/>
          <w:rtl/>
        </w:rPr>
      </w:pPr>
      <w:r w:rsidRPr="00911ECB">
        <w:rPr>
          <w:rFonts w:cs="David" w:hint="cs"/>
          <w:u w:val="single"/>
          <w:rtl/>
        </w:rPr>
        <w:t xml:space="preserve">משה </w:t>
      </w:r>
      <w:proofErr w:type="spellStart"/>
      <w:r w:rsidRPr="00911ECB">
        <w:rPr>
          <w:rFonts w:cs="David" w:hint="cs"/>
          <w:u w:val="single"/>
          <w:rtl/>
        </w:rPr>
        <w:t>שרוני</w:t>
      </w:r>
      <w:proofErr w:type="spellEnd"/>
      <w:r w:rsidRPr="00911ECB">
        <w:rPr>
          <w:rFonts w:cs="David" w:hint="cs"/>
          <w:u w:val="single"/>
          <w:rtl/>
        </w:rPr>
        <w:t>:</w:t>
      </w:r>
    </w:p>
    <w:p w14:paraId="0EBBC6EA" w14:textId="77777777" w:rsidR="00911ECB" w:rsidRPr="00911ECB" w:rsidRDefault="00911ECB" w:rsidP="00911ECB">
      <w:pPr>
        <w:bidi/>
        <w:rPr>
          <w:rFonts w:cs="David" w:hint="cs"/>
          <w:rtl/>
        </w:rPr>
      </w:pPr>
    </w:p>
    <w:p w14:paraId="54CAC54A" w14:textId="77777777" w:rsidR="00911ECB" w:rsidRPr="00911ECB" w:rsidRDefault="00911ECB" w:rsidP="00911ECB">
      <w:pPr>
        <w:bidi/>
        <w:rPr>
          <w:rFonts w:cs="David" w:hint="cs"/>
          <w:rtl/>
        </w:rPr>
      </w:pPr>
      <w:r w:rsidRPr="00911ECB">
        <w:rPr>
          <w:rFonts w:cs="David" w:hint="cs"/>
          <w:rtl/>
        </w:rPr>
        <w:tab/>
        <w:t xml:space="preserve"> יש הרבה חברי כנסת שבאים לכאן לדבר וחושבים שהם נמצאים באסיפת קיבוץ, שאפשר להגיד בה </w:t>
      </w:r>
      <w:proofErr w:type="spellStart"/>
      <w:r w:rsidRPr="00911ECB">
        <w:rPr>
          <w:rFonts w:cs="David" w:hint="cs"/>
          <w:rtl/>
        </w:rPr>
        <w:t>הכל</w:t>
      </w:r>
      <w:proofErr w:type="spellEnd"/>
      <w:r w:rsidRPr="00911ECB">
        <w:rPr>
          <w:rFonts w:cs="David" w:hint="cs"/>
          <w:rtl/>
        </w:rPr>
        <w:t xml:space="preserve">. הם מדברים לא לנושא ולפעמים אני רוצה לקום וללכת. אין טעם, כי אני לא אבזבז את הזמן שלי כשאנשים לא מדברים לעניין. </w:t>
      </w:r>
    </w:p>
    <w:p w14:paraId="01FF9043" w14:textId="77777777" w:rsidR="00911ECB" w:rsidRPr="00911ECB" w:rsidRDefault="00911ECB" w:rsidP="00911ECB">
      <w:pPr>
        <w:bidi/>
        <w:rPr>
          <w:rFonts w:cs="David" w:hint="cs"/>
          <w:rtl/>
        </w:rPr>
      </w:pPr>
    </w:p>
    <w:p w14:paraId="444E0ECA" w14:textId="77777777" w:rsidR="00911ECB" w:rsidRPr="00911ECB" w:rsidRDefault="00911ECB" w:rsidP="00911ECB">
      <w:pPr>
        <w:bidi/>
        <w:rPr>
          <w:rFonts w:cs="David" w:hint="cs"/>
          <w:rtl/>
        </w:rPr>
      </w:pPr>
      <w:r w:rsidRPr="00911ECB">
        <w:rPr>
          <w:rFonts w:cs="David" w:hint="cs"/>
          <w:u w:val="single"/>
          <w:rtl/>
        </w:rPr>
        <w:t>ראובן ריבלין:</w:t>
      </w:r>
    </w:p>
    <w:p w14:paraId="019A3AEC" w14:textId="77777777" w:rsidR="00911ECB" w:rsidRPr="00911ECB" w:rsidRDefault="00911ECB" w:rsidP="00911ECB">
      <w:pPr>
        <w:bidi/>
        <w:rPr>
          <w:rFonts w:cs="David" w:hint="cs"/>
          <w:rtl/>
        </w:rPr>
      </w:pPr>
    </w:p>
    <w:p w14:paraId="14D32A8E" w14:textId="77777777" w:rsidR="00911ECB" w:rsidRPr="00911ECB" w:rsidRDefault="00911ECB" w:rsidP="00911ECB">
      <w:pPr>
        <w:bidi/>
        <w:rPr>
          <w:rFonts w:cs="David" w:hint="cs"/>
          <w:rtl/>
        </w:rPr>
      </w:pPr>
      <w:r w:rsidRPr="00911ECB">
        <w:rPr>
          <w:rFonts w:cs="David" w:hint="cs"/>
          <w:rtl/>
        </w:rPr>
        <w:tab/>
        <w:t xml:space="preserve"> אולי צריך לצמצם את המכסה שיש לסיעות. לזה אני מסכים. </w:t>
      </w:r>
    </w:p>
    <w:p w14:paraId="0414539F" w14:textId="77777777" w:rsidR="00911ECB" w:rsidRPr="00911ECB" w:rsidRDefault="00911ECB" w:rsidP="00911ECB">
      <w:pPr>
        <w:bidi/>
        <w:rPr>
          <w:rFonts w:cs="David" w:hint="cs"/>
          <w:rtl/>
        </w:rPr>
      </w:pPr>
    </w:p>
    <w:p w14:paraId="1AD8A510" w14:textId="77777777" w:rsidR="00911ECB" w:rsidRPr="00911ECB" w:rsidRDefault="00911ECB" w:rsidP="00911ECB">
      <w:pPr>
        <w:bidi/>
        <w:rPr>
          <w:rFonts w:cs="David" w:hint="cs"/>
          <w:rtl/>
        </w:rPr>
      </w:pPr>
      <w:r w:rsidRPr="00911ECB">
        <w:rPr>
          <w:rFonts w:cs="David" w:hint="cs"/>
          <w:u w:val="single"/>
          <w:rtl/>
        </w:rPr>
        <w:t>היו"ר רוחמה אברהם:</w:t>
      </w:r>
    </w:p>
    <w:p w14:paraId="04410BAE" w14:textId="77777777" w:rsidR="00911ECB" w:rsidRPr="00911ECB" w:rsidRDefault="00911ECB" w:rsidP="00911ECB">
      <w:pPr>
        <w:bidi/>
        <w:rPr>
          <w:rFonts w:cs="David" w:hint="cs"/>
          <w:rtl/>
        </w:rPr>
      </w:pPr>
    </w:p>
    <w:p w14:paraId="4E69B829" w14:textId="77777777" w:rsidR="00911ECB" w:rsidRPr="00911ECB" w:rsidRDefault="00911ECB" w:rsidP="00911ECB">
      <w:pPr>
        <w:bidi/>
        <w:rPr>
          <w:rFonts w:cs="David" w:hint="cs"/>
          <w:rtl/>
        </w:rPr>
      </w:pPr>
      <w:r w:rsidRPr="00911ECB">
        <w:rPr>
          <w:rFonts w:cs="David" w:hint="cs"/>
          <w:rtl/>
        </w:rPr>
        <w:tab/>
        <w:t xml:space="preserve"> בישיבה הבאה נדון בדיון במליאה. תחשבו על רעיונות. </w:t>
      </w:r>
    </w:p>
    <w:p w14:paraId="48CAE9F4" w14:textId="77777777" w:rsidR="00911ECB" w:rsidRPr="00911ECB" w:rsidRDefault="00911ECB" w:rsidP="00911ECB">
      <w:pPr>
        <w:bidi/>
        <w:rPr>
          <w:rFonts w:cs="David" w:hint="cs"/>
          <w:rtl/>
        </w:rPr>
      </w:pPr>
    </w:p>
    <w:p w14:paraId="2B7E0AC3" w14:textId="77777777" w:rsidR="00911ECB" w:rsidRPr="00911ECB" w:rsidRDefault="00911ECB" w:rsidP="00911ECB">
      <w:pPr>
        <w:pStyle w:val="Heading5"/>
        <w:jc w:val="left"/>
        <w:rPr>
          <w:rFonts w:hint="cs"/>
          <w:rtl/>
        </w:rPr>
      </w:pPr>
      <w:r w:rsidRPr="00911ECB">
        <w:rPr>
          <w:rFonts w:hint="cs"/>
          <w:u w:val="single"/>
          <w:rtl/>
        </w:rPr>
        <w:t>יצחק גלנטי:</w:t>
      </w:r>
    </w:p>
    <w:p w14:paraId="1D6F9B81" w14:textId="77777777" w:rsidR="00911ECB" w:rsidRPr="00911ECB" w:rsidRDefault="00911ECB" w:rsidP="00911ECB">
      <w:pPr>
        <w:pStyle w:val="Heading5"/>
        <w:jc w:val="left"/>
        <w:rPr>
          <w:rFonts w:hint="cs"/>
          <w:rtl/>
        </w:rPr>
      </w:pPr>
    </w:p>
    <w:p w14:paraId="5DAD7456" w14:textId="77777777" w:rsidR="00911ECB" w:rsidRPr="00911ECB" w:rsidRDefault="00911ECB" w:rsidP="00911ECB">
      <w:pPr>
        <w:bidi/>
        <w:rPr>
          <w:rFonts w:cs="David" w:hint="cs"/>
          <w:rtl/>
        </w:rPr>
      </w:pPr>
      <w:r w:rsidRPr="00911ECB">
        <w:rPr>
          <w:rFonts w:cs="David" w:hint="cs"/>
          <w:rtl/>
        </w:rPr>
        <w:tab/>
        <w:t xml:space="preserve"> אני לא יודע אם מתפרסמות סטטיסטיקה שמתייחסת להשתתפות במליאה. </w:t>
      </w:r>
    </w:p>
    <w:p w14:paraId="6254E43A" w14:textId="77777777" w:rsidR="00911ECB" w:rsidRPr="00911ECB" w:rsidRDefault="00911ECB" w:rsidP="00911ECB">
      <w:pPr>
        <w:bidi/>
        <w:rPr>
          <w:rFonts w:cs="David" w:hint="cs"/>
          <w:rtl/>
        </w:rPr>
      </w:pPr>
    </w:p>
    <w:p w14:paraId="6DC46EDE" w14:textId="77777777" w:rsidR="00911ECB" w:rsidRPr="00911ECB" w:rsidRDefault="00911ECB" w:rsidP="00911ECB">
      <w:pPr>
        <w:bidi/>
        <w:rPr>
          <w:rFonts w:cs="David" w:hint="cs"/>
          <w:rtl/>
        </w:rPr>
      </w:pPr>
      <w:r w:rsidRPr="00911ECB">
        <w:rPr>
          <w:rFonts w:cs="David" w:hint="cs"/>
          <w:u w:val="single"/>
          <w:rtl/>
        </w:rPr>
        <w:t>היו"ר רוחמה אברהם:</w:t>
      </w:r>
    </w:p>
    <w:p w14:paraId="23DE26C6" w14:textId="77777777" w:rsidR="00911ECB" w:rsidRPr="00911ECB" w:rsidRDefault="00911ECB" w:rsidP="00911ECB">
      <w:pPr>
        <w:bidi/>
        <w:rPr>
          <w:rFonts w:cs="David" w:hint="cs"/>
          <w:rtl/>
        </w:rPr>
      </w:pPr>
    </w:p>
    <w:p w14:paraId="1C82319B" w14:textId="77777777" w:rsidR="00911ECB" w:rsidRPr="00911ECB" w:rsidRDefault="00911ECB" w:rsidP="00911ECB">
      <w:pPr>
        <w:bidi/>
        <w:rPr>
          <w:rFonts w:cs="David" w:hint="cs"/>
          <w:rtl/>
        </w:rPr>
      </w:pPr>
      <w:r w:rsidRPr="00911ECB">
        <w:rPr>
          <w:rFonts w:cs="David" w:hint="cs"/>
          <w:rtl/>
        </w:rPr>
        <w:tab/>
        <w:t xml:space="preserve">יש סטטיסטיקה על השתתפות במליאה ועל השתתפות בהצבעות. </w:t>
      </w:r>
    </w:p>
    <w:p w14:paraId="49B5B936" w14:textId="77777777" w:rsidR="00911ECB" w:rsidRPr="00911ECB" w:rsidRDefault="00911ECB" w:rsidP="00911ECB">
      <w:pPr>
        <w:bidi/>
        <w:rPr>
          <w:rFonts w:cs="David" w:hint="cs"/>
          <w:rtl/>
        </w:rPr>
      </w:pPr>
    </w:p>
    <w:p w14:paraId="5B8F2568" w14:textId="77777777" w:rsidR="00911ECB" w:rsidRPr="00911ECB" w:rsidRDefault="00911ECB" w:rsidP="00911ECB">
      <w:pPr>
        <w:pStyle w:val="Heading5"/>
        <w:jc w:val="left"/>
        <w:rPr>
          <w:rFonts w:hint="cs"/>
          <w:rtl/>
        </w:rPr>
      </w:pPr>
      <w:r w:rsidRPr="00911ECB">
        <w:rPr>
          <w:rFonts w:hint="cs"/>
          <w:u w:val="single"/>
          <w:rtl/>
        </w:rPr>
        <w:t>יצחק גלנטי:</w:t>
      </w:r>
    </w:p>
    <w:p w14:paraId="1D9AE9FD" w14:textId="77777777" w:rsidR="00911ECB" w:rsidRPr="00911ECB" w:rsidRDefault="00911ECB" w:rsidP="00911ECB">
      <w:pPr>
        <w:pStyle w:val="Heading5"/>
        <w:jc w:val="left"/>
        <w:rPr>
          <w:rFonts w:hint="cs"/>
          <w:rtl/>
        </w:rPr>
      </w:pPr>
    </w:p>
    <w:p w14:paraId="5B0F5544" w14:textId="77777777" w:rsidR="00911ECB" w:rsidRPr="00911ECB" w:rsidRDefault="00911ECB" w:rsidP="00911ECB">
      <w:pPr>
        <w:bidi/>
        <w:rPr>
          <w:rFonts w:cs="David" w:hint="cs"/>
          <w:rtl/>
        </w:rPr>
      </w:pPr>
      <w:r w:rsidRPr="00911ECB">
        <w:rPr>
          <w:rFonts w:cs="David" w:hint="cs"/>
          <w:rtl/>
        </w:rPr>
        <w:tab/>
        <w:t xml:space="preserve"> למרות כל זה, משום מה המליאה ריקה. זאת אומרת שהסטטיסטיקה מחטיאה את מטרתה וצריך לבחון מחדש את המדדים, כדי שהם יהיו אפקטיביים. צריך למצוא את המדד שידרבן את חבר הכנסת להיות נוכח גם בוועדה וגם במליאה. </w:t>
      </w:r>
    </w:p>
    <w:p w14:paraId="7647010B" w14:textId="77777777" w:rsidR="00911ECB" w:rsidRPr="00911ECB" w:rsidRDefault="00911ECB" w:rsidP="00911ECB">
      <w:pPr>
        <w:bidi/>
        <w:rPr>
          <w:rFonts w:cs="David" w:hint="cs"/>
          <w:rtl/>
        </w:rPr>
      </w:pPr>
    </w:p>
    <w:p w14:paraId="1D00000E" w14:textId="77777777" w:rsidR="00911ECB" w:rsidRPr="00911ECB" w:rsidRDefault="00911ECB" w:rsidP="00911ECB">
      <w:pPr>
        <w:bidi/>
        <w:rPr>
          <w:rFonts w:cs="David" w:hint="cs"/>
          <w:rtl/>
        </w:rPr>
      </w:pPr>
      <w:r w:rsidRPr="00911ECB">
        <w:rPr>
          <w:rFonts w:cs="David" w:hint="cs"/>
          <w:u w:val="single"/>
          <w:rtl/>
        </w:rPr>
        <w:t>היו"ר רוחמה אברהם:</w:t>
      </w:r>
    </w:p>
    <w:p w14:paraId="240ED2B5" w14:textId="77777777" w:rsidR="00911ECB" w:rsidRPr="00911ECB" w:rsidRDefault="00911ECB" w:rsidP="00911ECB">
      <w:pPr>
        <w:bidi/>
        <w:rPr>
          <w:rFonts w:cs="David" w:hint="cs"/>
          <w:rtl/>
        </w:rPr>
      </w:pPr>
    </w:p>
    <w:p w14:paraId="67B63761" w14:textId="77777777" w:rsidR="00911ECB" w:rsidRPr="00911ECB" w:rsidRDefault="00911ECB" w:rsidP="00911ECB">
      <w:pPr>
        <w:bidi/>
        <w:rPr>
          <w:rFonts w:cs="David" w:hint="cs"/>
          <w:rtl/>
        </w:rPr>
      </w:pPr>
      <w:r w:rsidRPr="00911ECB">
        <w:rPr>
          <w:rFonts w:cs="David" w:hint="cs"/>
          <w:rtl/>
        </w:rPr>
        <w:tab/>
        <w:t xml:space="preserve">אני מבקשת מרשמת הפרוטוקול להפיץ את הפרוטוקול של הישיבה לכל חברי הוועדה עד יום ראשון הבא וביום שלישי הבא ננסה למצות את נושא הצהרות החוק. אני אשמח אם חברי הכנסת ישתתפו בדיון. כמו כן, נביא לדיון את נושא המליאה ואני אשמח אם תחשבו על רעיונות והצעות. יש לנו שבוע ימים עד הדיון הבא. תבדקו מה קורה בפרלמנטים אחרים ומה אנחנו יכולים ליישם כאן, בפרלמנט, כי קשה להמשיך עם זה כפי שזה מתנהל כרגע. אני מודה לחברים שהגיעו. תודה רבה, ניפגש בשבוע הבא. הישיבה נעולה. </w:t>
      </w:r>
    </w:p>
    <w:p w14:paraId="547764F8" w14:textId="77777777" w:rsidR="00911ECB" w:rsidRPr="00911ECB" w:rsidRDefault="00911ECB" w:rsidP="00911ECB">
      <w:pPr>
        <w:bidi/>
        <w:rPr>
          <w:rFonts w:cs="David" w:hint="cs"/>
          <w:rtl/>
        </w:rPr>
      </w:pPr>
    </w:p>
    <w:p w14:paraId="03696B0B" w14:textId="77777777" w:rsidR="00911ECB" w:rsidRPr="00911ECB" w:rsidRDefault="00911ECB" w:rsidP="00911ECB">
      <w:pPr>
        <w:bidi/>
        <w:rPr>
          <w:rFonts w:cs="David" w:hint="cs"/>
          <w:rtl/>
        </w:rPr>
      </w:pPr>
    </w:p>
    <w:p w14:paraId="7E3C3C84" w14:textId="77777777" w:rsidR="00911ECB" w:rsidRPr="00911ECB" w:rsidRDefault="00911ECB" w:rsidP="00911ECB">
      <w:pPr>
        <w:bidi/>
        <w:jc w:val="center"/>
        <w:rPr>
          <w:rFonts w:cs="David" w:hint="cs"/>
          <w:b/>
          <w:bCs/>
          <w:u w:val="single"/>
          <w:rtl/>
        </w:rPr>
      </w:pPr>
      <w:r w:rsidRPr="00911ECB">
        <w:rPr>
          <w:rFonts w:cs="David" w:hint="cs"/>
          <w:b/>
          <w:bCs/>
          <w:u w:val="single"/>
          <w:rtl/>
        </w:rPr>
        <w:t>הישיבה ננעלה בשעה 15:35</w:t>
      </w:r>
    </w:p>
    <w:p w14:paraId="67EA84A5" w14:textId="77777777" w:rsidR="00552A80" w:rsidRPr="00911ECB" w:rsidRDefault="00552A80" w:rsidP="00911ECB">
      <w:pPr>
        <w:bidi/>
        <w:rPr>
          <w:rFonts w:cs="David"/>
        </w:rPr>
      </w:pPr>
    </w:p>
    <w:sectPr w:rsidR="00552A80" w:rsidRPr="00911ECB" w:rsidSect="00911ECB">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46468" w14:textId="77777777" w:rsidR="00000000" w:rsidRDefault="00820B7A">
      <w:r>
        <w:separator/>
      </w:r>
    </w:p>
  </w:endnote>
  <w:endnote w:type="continuationSeparator" w:id="0">
    <w:p w14:paraId="0E39D99C" w14:textId="77777777" w:rsidR="00000000" w:rsidRDefault="00820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W1)">
    <w:altName w:val="Ebrima"/>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F8EFA" w14:textId="77777777" w:rsidR="00000000" w:rsidRDefault="00820B7A">
      <w:r>
        <w:separator/>
      </w:r>
    </w:p>
  </w:footnote>
  <w:footnote w:type="continuationSeparator" w:id="0">
    <w:p w14:paraId="73C48668" w14:textId="77777777" w:rsidR="00000000" w:rsidRDefault="00820B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E15CD" w14:textId="77777777" w:rsidR="00911ECB" w:rsidRDefault="00911ECB">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3B70EFA" w14:textId="77777777" w:rsidR="00911ECB" w:rsidRDefault="00911ECB">
    <w:pPr>
      <w:pStyle w:val="Header"/>
      <w:ind w:right="360"/>
      <w:jc w:val="both"/>
      <w:rPr>
        <w:rtl/>
      </w:rPr>
    </w:pPr>
  </w:p>
  <w:p w14:paraId="20C63476" w14:textId="77777777" w:rsidR="00911ECB" w:rsidRDefault="00911ECB"/>
  <w:p w14:paraId="6ED749B6" w14:textId="77777777" w:rsidR="00911ECB" w:rsidRDefault="00911ECB"/>
  <w:p w14:paraId="5433C9D2" w14:textId="77777777" w:rsidR="00911ECB" w:rsidRDefault="00911ECB"/>
  <w:p w14:paraId="61D25D1F" w14:textId="77777777" w:rsidR="00911ECB" w:rsidRDefault="00911ECB"/>
  <w:p w14:paraId="5E4B5450" w14:textId="77777777" w:rsidR="00911ECB" w:rsidRDefault="00911ECB"/>
  <w:p w14:paraId="0AEE6A0A" w14:textId="77777777" w:rsidR="00911ECB" w:rsidRDefault="00911ECB"/>
  <w:p w14:paraId="7766C777" w14:textId="77777777" w:rsidR="00911ECB" w:rsidRDefault="00911ECB"/>
  <w:p w14:paraId="3CFF0529" w14:textId="77777777" w:rsidR="00911ECB" w:rsidRDefault="00911ECB"/>
  <w:p w14:paraId="1E75C326" w14:textId="77777777" w:rsidR="00911ECB" w:rsidRDefault="00911EC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0F5DB" w14:textId="77777777" w:rsidR="00911ECB" w:rsidRDefault="00911ECB">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56A48835" w14:textId="77777777" w:rsidR="00911ECB" w:rsidRDefault="00911ECB">
    <w:pPr>
      <w:pStyle w:val="Header"/>
      <w:ind w:right="360"/>
      <w:jc w:val="both"/>
      <w:rPr>
        <w:rFonts w:hint="cs"/>
        <w:rtl/>
      </w:rPr>
    </w:pPr>
    <w:r>
      <w:rPr>
        <w:rtl/>
      </w:rPr>
      <w:t>ועדת</w:t>
    </w:r>
    <w:r>
      <w:rPr>
        <w:rFonts w:hint="cs"/>
        <w:rtl/>
      </w:rPr>
      <w:t xml:space="preserve"> הכנסת</w:t>
    </w:r>
  </w:p>
  <w:p w14:paraId="010A3532" w14:textId="77777777" w:rsidR="00911ECB" w:rsidRDefault="00911ECB">
    <w:pPr>
      <w:pStyle w:val="Header"/>
      <w:ind w:right="360"/>
      <w:jc w:val="both"/>
      <w:rPr>
        <w:rStyle w:val="PageNumber"/>
        <w:rFonts w:hint="cs"/>
        <w:rtl/>
      </w:rPr>
    </w:pPr>
    <w:r>
      <w:rPr>
        <w:rFonts w:hint="cs"/>
        <w:rtl/>
      </w:rPr>
      <w:t>27.06.2006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41729פרוטוקול_ישיבת_ועדה.doc"/>
    <w:docVar w:name="StartMode" w:val="3"/>
  </w:docVars>
  <w:rsids>
    <w:rsidRoot w:val="00433395"/>
    <w:rsid w:val="002755A4"/>
    <w:rsid w:val="00433395"/>
    <w:rsid w:val="00552A80"/>
    <w:rsid w:val="00820B7A"/>
    <w:rsid w:val="00911ECB"/>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E8BC793"/>
  <w15:chartTrackingRefBased/>
  <w15:docId w15:val="{7F6D1226-53F6-4552-ACDD-09B8F5F86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911ECB"/>
    <w:pPr>
      <w:keepNext/>
      <w:overflowPunct w:val="0"/>
      <w:autoSpaceDE w:val="0"/>
      <w:autoSpaceDN w:val="0"/>
      <w:bidi/>
      <w:adjustRightInd w:val="0"/>
      <w:jc w:val="both"/>
      <w:textAlignment w:val="baseline"/>
      <w:outlineLvl w:val="4"/>
    </w:pPr>
    <w:rPr>
      <w:rFonts w:ascii="Times New (W1)" w:hAnsi="Times New (W1)"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11ECB"/>
    <w:pPr>
      <w:tabs>
        <w:tab w:val="center" w:pos="4153"/>
        <w:tab w:val="right" w:pos="8306"/>
      </w:tabs>
      <w:overflowPunct w:val="0"/>
      <w:autoSpaceDE w:val="0"/>
      <w:autoSpaceDN w:val="0"/>
      <w:bidi/>
      <w:adjustRightInd w:val="0"/>
      <w:textAlignment w:val="baseline"/>
    </w:pPr>
    <w:rPr>
      <w:rFonts w:ascii="Times New (W1)" w:hAnsi="Times New (W1)" w:cs="David"/>
      <w:sz w:val="22"/>
      <w:lang w:eastAsia="he-IL"/>
    </w:rPr>
  </w:style>
  <w:style w:type="character" w:styleId="PageNumber">
    <w:name w:val="page number"/>
    <w:basedOn w:val="DefaultParagraphFont"/>
    <w:rsid w:val="00911ECB"/>
  </w:style>
  <w:style w:type="paragraph" w:styleId="BodyText">
    <w:name w:val="Body Text"/>
    <w:basedOn w:val="Normal"/>
    <w:rsid w:val="00911ECB"/>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5083</Words>
  <Characters>28975</Characters>
  <Application>Microsoft Office Word</Application>
  <DocSecurity>0</DocSecurity>
  <Lines>241</Lines>
  <Paragraphs>67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2022-07-09T13:22:00Z</dcterms:created>
  <dcterms:modified xsi:type="dcterms:W3CDTF">2022-07-09T13:22:00Z</dcterms:modified>
</cp:coreProperties>
</file>