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6E96F4" w14:textId="77777777" w:rsidR="005475C7" w:rsidRDefault="005475C7" w:rsidP="005475C7">
      <w:pPr>
        <w:bidi/>
        <w:jc w:val="both"/>
        <w:rPr>
          <w:rFonts w:cs="David" w:hint="cs"/>
          <w:b/>
          <w:bCs/>
          <w:rtl/>
        </w:rPr>
      </w:pPr>
      <w:r>
        <w:rPr>
          <w:rFonts w:cs="David" w:hint="cs"/>
          <w:b/>
          <w:bCs/>
          <w:rtl/>
        </w:rPr>
        <w:t>ה</w:t>
      </w:r>
      <w:r>
        <w:rPr>
          <w:rFonts w:cs="David"/>
          <w:b/>
          <w:bCs/>
          <w:rtl/>
        </w:rPr>
        <w:t xml:space="preserve">כנסת </w:t>
      </w:r>
      <w:r>
        <w:rPr>
          <w:rFonts w:cs="David" w:hint="cs"/>
          <w:b/>
          <w:bCs/>
          <w:rtl/>
        </w:rPr>
        <w:t>השמונה-עשרה</w:t>
      </w:r>
      <w:r>
        <w:rPr>
          <w:rFonts w:cs="David" w:hint="cs"/>
          <w:b/>
          <w:bCs/>
          <w:rtl/>
        </w:rPr>
        <w:tab/>
      </w:r>
      <w:r>
        <w:rPr>
          <w:rFonts w:cs="David" w:hint="cs"/>
          <w:b/>
          <w:bCs/>
          <w:rtl/>
        </w:rPr>
        <w:tab/>
        <w:t xml:space="preserve">                                                                נוסח לא מתוקן              </w:t>
      </w:r>
    </w:p>
    <w:p w14:paraId="58A1DFF0" w14:textId="77777777" w:rsidR="005475C7" w:rsidRDefault="005475C7" w:rsidP="005475C7">
      <w:pPr>
        <w:bidi/>
        <w:jc w:val="both"/>
        <w:outlineLvl w:val="0"/>
        <w:rPr>
          <w:rFonts w:cs="David" w:hint="cs"/>
          <w:b/>
          <w:bCs/>
          <w:rtl/>
        </w:rPr>
      </w:pPr>
      <w:r>
        <w:rPr>
          <w:rFonts w:cs="David" w:hint="cs"/>
          <w:b/>
          <w:bCs/>
          <w:rtl/>
        </w:rPr>
        <w:t>מושב שלישי</w:t>
      </w:r>
      <w:r>
        <w:rPr>
          <w:rFonts w:cs="David" w:hint="cs"/>
          <w:b/>
          <w:bCs/>
          <w:rtl/>
        </w:rPr>
        <w:tab/>
      </w:r>
      <w:r>
        <w:rPr>
          <w:rFonts w:cs="David" w:hint="cs"/>
          <w:b/>
          <w:bCs/>
          <w:rtl/>
        </w:rPr>
        <w:tab/>
      </w:r>
      <w:r>
        <w:rPr>
          <w:rFonts w:cs="David" w:hint="cs"/>
          <w:b/>
          <w:bCs/>
          <w:rtl/>
        </w:rPr>
        <w:tab/>
      </w:r>
      <w:r>
        <w:rPr>
          <w:rFonts w:cs="David" w:hint="cs"/>
          <w:b/>
          <w:bCs/>
          <w:rtl/>
        </w:rPr>
        <w:tab/>
      </w:r>
      <w:r>
        <w:rPr>
          <w:rFonts w:cs="David" w:hint="cs"/>
          <w:b/>
          <w:bCs/>
          <w:rtl/>
        </w:rPr>
        <w:tab/>
      </w:r>
      <w:r>
        <w:rPr>
          <w:rFonts w:cs="David" w:hint="cs"/>
          <w:b/>
          <w:bCs/>
          <w:rtl/>
        </w:rPr>
        <w:tab/>
      </w:r>
      <w:r>
        <w:rPr>
          <w:rFonts w:cs="David" w:hint="cs"/>
          <w:b/>
          <w:bCs/>
          <w:rtl/>
        </w:rPr>
        <w:tab/>
      </w:r>
      <w:r>
        <w:rPr>
          <w:rFonts w:cs="David"/>
          <w:b/>
          <w:bCs/>
          <w:rtl/>
        </w:rPr>
        <w:tab/>
      </w:r>
      <w:r>
        <w:rPr>
          <w:rFonts w:cs="David" w:hint="cs"/>
          <w:b/>
          <w:bCs/>
          <w:rtl/>
        </w:rPr>
        <w:t xml:space="preserve">         </w:t>
      </w:r>
    </w:p>
    <w:p w14:paraId="5518D719" w14:textId="77777777" w:rsidR="005475C7" w:rsidRDefault="005475C7" w:rsidP="005475C7">
      <w:pPr>
        <w:bidi/>
        <w:jc w:val="both"/>
        <w:rPr>
          <w:rFonts w:cs="David"/>
          <w:b/>
          <w:bCs/>
          <w:rtl/>
        </w:rPr>
      </w:pPr>
    </w:p>
    <w:p w14:paraId="3500BCEA" w14:textId="77777777" w:rsidR="005475C7" w:rsidRDefault="005475C7" w:rsidP="005475C7">
      <w:pPr>
        <w:bidi/>
        <w:jc w:val="center"/>
        <w:outlineLvl w:val="0"/>
        <w:rPr>
          <w:rFonts w:cs="David" w:hint="cs"/>
          <w:b/>
          <w:bCs/>
          <w:rtl/>
        </w:rPr>
      </w:pPr>
    </w:p>
    <w:p w14:paraId="785C26E2" w14:textId="77777777" w:rsidR="005475C7" w:rsidRDefault="005475C7" w:rsidP="005475C7">
      <w:pPr>
        <w:bidi/>
        <w:jc w:val="center"/>
        <w:outlineLvl w:val="0"/>
        <w:rPr>
          <w:rFonts w:cs="David" w:hint="cs"/>
          <w:b/>
          <w:bCs/>
          <w:rtl/>
        </w:rPr>
      </w:pPr>
    </w:p>
    <w:p w14:paraId="024CB00E" w14:textId="77777777" w:rsidR="005475C7" w:rsidRDefault="005475C7" w:rsidP="005475C7">
      <w:pPr>
        <w:bidi/>
        <w:jc w:val="center"/>
        <w:outlineLvl w:val="0"/>
        <w:rPr>
          <w:rFonts w:cs="David" w:hint="cs"/>
          <w:b/>
          <w:bCs/>
          <w:rtl/>
        </w:rPr>
      </w:pPr>
    </w:p>
    <w:p w14:paraId="530AB79E" w14:textId="77777777" w:rsidR="005475C7" w:rsidRDefault="005475C7" w:rsidP="005475C7">
      <w:pPr>
        <w:bidi/>
        <w:jc w:val="center"/>
        <w:outlineLvl w:val="0"/>
        <w:rPr>
          <w:rFonts w:cs="David" w:hint="cs"/>
          <w:b/>
          <w:bCs/>
          <w:rtl/>
        </w:rPr>
      </w:pPr>
      <w:r>
        <w:rPr>
          <w:rFonts w:cs="David"/>
          <w:b/>
          <w:bCs/>
          <w:rtl/>
        </w:rPr>
        <w:t xml:space="preserve">פרוטוקול מס' </w:t>
      </w:r>
      <w:r>
        <w:rPr>
          <w:rFonts w:cs="David" w:hint="cs"/>
          <w:b/>
          <w:bCs/>
          <w:rtl/>
        </w:rPr>
        <w:t>140</w:t>
      </w:r>
    </w:p>
    <w:p w14:paraId="5D32FA85" w14:textId="77777777" w:rsidR="005475C7" w:rsidRDefault="005475C7" w:rsidP="005475C7">
      <w:pPr>
        <w:bidi/>
        <w:jc w:val="center"/>
        <w:outlineLvl w:val="0"/>
        <w:rPr>
          <w:rFonts w:cs="David" w:hint="cs"/>
          <w:b/>
          <w:bCs/>
          <w:rtl/>
        </w:rPr>
      </w:pPr>
      <w:r>
        <w:rPr>
          <w:rFonts w:cs="David"/>
          <w:b/>
          <w:bCs/>
          <w:rtl/>
        </w:rPr>
        <w:t>מישיב</w:t>
      </w:r>
      <w:r>
        <w:rPr>
          <w:rFonts w:cs="David" w:hint="cs"/>
          <w:b/>
          <w:bCs/>
          <w:rtl/>
        </w:rPr>
        <w:t>ת ועדת הכנסת</w:t>
      </w:r>
    </w:p>
    <w:p w14:paraId="07C1B429" w14:textId="77777777" w:rsidR="005475C7" w:rsidRPr="00706248" w:rsidRDefault="005475C7" w:rsidP="005475C7">
      <w:pPr>
        <w:bidi/>
        <w:jc w:val="center"/>
        <w:outlineLvl w:val="0"/>
        <w:rPr>
          <w:rFonts w:cs="David" w:hint="cs"/>
          <w:b/>
          <w:bCs/>
          <w:u w:val="single"/>
          <w:rtl/>
        </w:rPr>
      </w:pPr>
      <w:r w:rsidRPr="00706248">
        <w:rPr>
          <w:rFonts w:cs="David" w:hint="cs"/>
          <w:b/>
          <w:bCs/>
          <w:u w:val="single"/>
          <w:rtl/>
        </w:rPr>
        <w:t xml:space="preserve">יום שלישי כ"א בטבת </w:t>
      </w:r>
      <w:proofErr w:type="spellStart"/>
      <w:r w:rsidRPr="00706248">
        <w:rPr>
          <w:rFonts w:cs="David" w:hint="cs"/>
          <w:b/>
          <w:bCs/>
          <w:u w:val="single"/>
          <w:rtl/>
        </w:rPr>
        <w:t>התשע"א</w:t>
      </w:r>
      <w:proofErr w:type="spellEnd"/>
      <w:r w:rsidRPr="00706248">
        <w:rPr>
          <w:rFonts w:cs="David" w:hint="cs"/>
          <w:b/>
          <w:bCs/>
          <w:u w:val="single"/>
          <w:rtl/>
        </w:rPr>
        <w:t xml:space="preserve"> (28 בדצמבר 2010), שעה 10:00</w:t>
      </w:r>
    </w:p>
    <w:p w14:paraId="2D293554" w14:textId="77777777" w:rsidR="005475C7" w:rsidRDefault="005475C7" w:rsidP="005475C7">
      <w:pPr>
        <w:bidi/>
        <w:rPr>
          <w:rFonts w:cs="David"/>
          <w:b/>
          <w:bCs/>
          <w:u w:val="single"/>
          <w:rtl/>
        </w:rPr>
      </w:pPr>
    </w:p>
    <w:p w14:paraId="20EFA658" w14:textId="77777777" w:rsidR="005475C7" w:rsidRDefault="005475C7" w:rsidP="005475C7">
      <w:pPr>
        <w:bidi/>
        <w:rPr>
          <w:rFonts w:cs="David" w:hint="cs"/>
          <w:b/>
          <w:bCs/>
          <w:u w:val="single"/>
          <w:rtl/>
        </w:rPr>
      </w:pPr>
    </w:p>
    <w:p w14:paraId="24CD34BE" w14:textId="77777777" w:rsidR="005475C7" w:rsidRDefault="005475C7" w:rsidP="005475C7">
      <w:pPr>
        <w:bidi/>
        <w:rPr>
          <w:rFonts w:cs="David" w:hint="cs"/>
          <w:b/>
          <w:bCs/>
          <w:u w:val="single"/>
          <w:rtl/>
        </w:rPr>
      </w:pPr>
    </w:p>
    <w:p w14:paraId="6F6D2E65" w14:textId="77777777" w:rsidR="005475C7" w:rsidRDefault="005475C7" w:rsidP="005475C7">
      <w:pPr>
        <w:bidi/>
        <w:rPr>
          <w:rFonts w:cs="David" w:hint="cs"/>
          <w:b/>
          <w:bCs/>
          <w:u w:val="single"/>
          <w:rtl/>
        </w:rPr>
      </w:pPr>
    </w:p>
    <w:p w14:paraId="4A99BC92" w14:textId="77777777" w:rsidR="005475C7" w:rsidRDefault="005475C7" w:rsidP="005475C7">
      <w:pPr>
        <w:bidi/>
        <w:jc w:val="both"/>
        <w:rPr>
          <w:rFonts w:cs="David" w:hint="cs"/>
          <w:rtl/>
        </w:rPr>
      </w:pPr>
      <w:r>
        <w:rPr>
          <w:rFonts w:cs="David" w:hint="cs"/>
          <w:b/>
          <w:bCs/>
          <w:u w:val="single"/>
          <w:rtl/>
        </w:rPr>
        <w:t>סדר היום</w:t>
      </w:r>
      <w:r>
        <w:rPr>
          <w:rFonts w:cs="David"/>
          <w:b/>
          <w:bCs/>
          <w:u w:val="single"/>
          <w:rtl/>
        </w:rPr>
        <w:t>:</w:t>
      </w:r>
      <w:r>
        <w:rPr>
          <w:rFonts w:cs="David"/>
          <w:rtl/>
        </w:rPr>
        <w:t xml:space="preserve"> </w:t>
      </w:r>
    </w:p>
    <w:p w14:paraId="06E40BD4" w14:textId="77777777" w:rsidR="005475C7" w:rsidRDefault="005475C7" w:rsidP="005475C7">
      <w:pPr>
        <w:bidi/>
        <w:jc w:val="both"/>
        <w:rPr>
          <w:rFonts w:cs="David" w:hint="cs"/>
          <w:rtl/>
        </w:rPr>
      </w:pPr>
      <w:r>
        <w:rPr>
          <w:rFonts w:cs="David" w:hint="cs"/>
          <w:rtl/>
        </w:rPr>
        <w:t xml:space="preserve">1. הצעת חוק הגיור הצבאי, </w:t>
      </w:r>
      <w:proofErr w:type="spellStart"/>
      <w:r>
        <w:rPr>
          <w:rFonts w:cs="David" w:hint="cs"/>
          <w:rtl/>
        </w:rPr>
        <w:t>התשע"א</w:t>
      </w:r>
      <w:proofErr w:type="spellEnd"/>
      <w:r>
        <w:rPr>
          <w:rFonts w:cs="David" w:hint="cs"/>
          <w:rtl/>
        </w:rPr>
        <w:t xml:space="preserve">-2010. הצעת חברי הכנסת דוד רותם ורוברט </w:t>
      </w:r>
      <w:proofErr w:type="spellStart"/>
      <w:r>
        <w:rPr>
          <w:rFonts w:cs="David" w:hint="cs"/>
          <w:rtl/>
        </w:rPr>
        <w:t>אילטוב</w:t>
      </w:r>
      <w:proofErr w:type="spellEnd"/>
      <w:r>
        <w:rPr>
          <w:rFonts w:cs="David" w:hint="cs"/>
          <w:rtl/>
        </w:rPr>
        <w:t xml:space="preserve"> (פ/18/2684)</w:t>
      </w:r>
    </w:p>
    <w:p w14:paraId="75A66EDF" w14:textId="77777777" w:rsidR="005475C7" w:rsidRDefault="005475C7" w:rsidP="005475C7">
      <w:pPr>
        <w:bidi/>
        <w:jc w:val="both"/>
        <w:rPr>
          <w:rFonts w:cs="David" w:hint="cs"/>
          <w:rtl/>
        </w:rPr>
      </w:pPr>
      <w:r>
        <w:rPr>
          <w:rFonts w:cs="David" w:hint="cs"/>
          <w:rtl/>
        </w:rPr>
        <w:t xml:space="preserve">2. הצעת חוק לתיקון פקודת העדה הדתית (המרה) (תעודת המרה למתגייר במהלך שירותו הצבאי), </w:t>
      </w:r>
      <w:proofErr w:type="spellStart"/>
      <w:r>
        <w:rPr>
          <w:rFonts w:cs="David" w:hint="cs"/>
          <w:rtl/>
        </w:rPr>
        <w:t>התשע"א</w:t>
      </w:r>
      <w:proofErr w:type="spellEnd"/>
      <w:r>
        <w:rPr>
          <w:rFonts w:cs="David" w:hint="cs"/>
          <w:rtl/>
        </w:rPr>
        <w:t xml:space="preserve"> </w:t>
      </w:r>
      <w:r>
        <w:rPr>
          <w:rFonts w:cs="David"/>
          <w:rtl/>
        </w:rPr>
        <w:t>–</w:t>
      </w:r>
      <w:r>
        <w:rPr>
          <w:rFonts w:cs="David" w:hint="cs"/>
          <w:rtl/>
        </w:rPr>
        <w:t xml:space="preserve"> 2010. הצעת חברי הכנסת זבולון אורלב ואורי </w:t>
      </w:r>
      <w:proofErr w:type="spellStart"/>
      <w:r>
        <w:rPr>
          <w:rFonts w:cs="David" w:hint="cs"/>
          <w:rtl/>
        </w:rPr>
        <w:t>אורבך</w:t>
      </w:r>
      <w:proofErr w:type="spellEnd"/>
      <w:r>
        <w:rPr>
          <w:rFonts w:cs="David" w:hint="cs"/>
          <w:rtl/>
        </w:rPr>
        <w:t xml:space="preserve"> (פ/18/2702). </w:t>
      </w:r>
    </w:p>
    <w:p w14:paraId="0CF85D52" w14:textId="77777777" w:rsidR="005475C7" w:rsidRDefault="005475C7" w:rsidP="005475C7">
      <w:pPr>
        <w:bidi/>
        <w:jc w:val="both"/>
        <w:rPr>
          <w:rFonts w:cs="David" w:hint="cs"/>
          <w:b/>
          <w:bCs/>
          <w:u w:val="single"/>
          <w:rtl/>
        </w:rPr>
      </w:pPr>
    </w:p>
    <w:p w14:paraId="2F20D374" w14:textId="77777777" w:rsidR="005475C7" w:rsidRDefault="005475C7" w:rsidP="005475C7">
      <w:pPr>
        <w:bidi/>
        <w:jc w:val="both"/>
        <w:rPr>
          <w:rFonts w:cs="David" w:hint="cs"/>
          <w:b/>
          <w:bCs/>
          <w:u w:val="single"/>
          <w:rtl/>
        </w:rPr>
      </w:pPr>
    </w:p>
    <w:p w14:paraId="195CD99E" w14:textId="77777777" w:rsidR="005475C7" w:rsidRDefault="005475C7" w:rsidP="005475C7">
      <w:pPr>
        <w:bidi/>
        <w:jc w:val="both"/>
        <w:rPr>
          <w:rFonts w:cs="David" w:hint="cs"/>
          <w:b/>
          <w:bCs/>
          <w:u w:val="single"/>
          <w:rtl/>
        </w:rPr>
      </w:pPr>
    </w:p>
    <w:p w14:paraId="1A153906" w14:textId="77777777" w:rsidR="005475C7" w:rsidRDefault="005475C7" w:rsidP="005475C7">
      <w:pPr>
        <w:bidi/>
        <w:jc w:val="both"/>
        <w:rPr>
          <w:rFonts w:cs="David"/>
          <w:b/>
          <w:bCs/>
          <w:rtl/>
        </w:rPr>
      </w:pPr>
    </w:p>
    <w:p w14:paraId="3B395E9E" w14:textId="77777777" w:rsidR="005475C7" w:rsidRDefault="005475C7" w:rsidP="005475C7">
      <w:pPr>
        <w:bidi/>
        <w:jc w:val="both"/>
        <w:outlineLvl w:val="0"/>
        <w:rPr>
          <w:rFonts w:cs="David"/>
          <w:b/>
          <w:bCs/>
          <w:u w:val="single"/>
          <w:rtl/>
        </w:rPr>
      </w:pPr>
      <w:r>
        <w:rPr>
          <w:rFonts w:cs="David"/>
          <w:b/>
          <w:bCs/>
          <w:u w:val="single"/>
          <w:rtl/>
        </w:rPr>
        <w:t>נכחו:</w:t>
      </w:r>
    </w:p>
    <w:p w14:paraId="22EF9929" w14:textId="77777777" w:rsidR="005475C7" w:rsidRDefault="005475C7" w:rsidP="005475C7">
      <w:pPr>
        <w:bidi/>
        <w:jc w:val="both"/>
        <w:outlineLvl w:val="0"/>
        <w:rPr>
          <w:rFonts w:cs="David" w:hint="cs"/>
          <w:rtl/>
        </w:rPr>
      </w:pPr>
      <w:r>
        <w:rPr>
          <w:rFonts w:cs="David"/>
          <w:b/>
          <w:bCs/>
          <w:u w:val="single"/>
          <w:rtl/>
        </w:rPr>
        <w:t>חברי הוועדה</w:t>
      </w:r>
      <w:r>
        <w:rPr>
          <w:rFonts w:cs="David"/>
          <w:rtl/>
        </w:rPr>
        <w:t>:</w:t>
      </w:r>
      <w:r>
        <w:rPr>
          <w:rFonts w:cs="David"/>
          <w:rtl/>
        </w:rPr>
        <w:tab/>
      </w:r>
    </w:p>
    <w:p w14:paraId="5CD3717D" w14:textId="77777777" w:rsidR="005475C7" w:rsidRDefault="005475C7" w:rsidP="005475C7">
      <w:pPr>
        <w:bidi/>
        <w:jc w:val="both"/>
        <w:outlineLvl w:val="0"/>
        <w:rPr>
          <w:rFonts w:cs="David" w:hint="cs"/>
          <w:rtl/>
        </w:rPr>
      </w:pPr>
      <w:r>
        <w:rPr>
          <w:rFonts w:cs="David" w:hint="cs"/>
          <w:rtl/>
        </w:rPr>
        <w:t xml:space="preserve">יריב </w:t>
      </w:r>
      <w:proofErr w:type="spellStart"/>
      <w:r>
        <w:rPr>
          <w:rFonts w:cs="David" w:hint="cs"/>
          <w:rtl/>
        </w:rPr>
        <w:t>לוין</w:t>
      </w:r>
      <w:proofErr w:type="spellEnd"/>
      <w:r>
        <w:rPr>
          <w:rFonts w:cs="David" w:hint="cs"/>
          <w:rtl/>
        </w:rPr>
        <w:t xml:space="preserve"> </w:t>
      </w:r>
      <w:r>
        <w:rPr>
          <w:rFonts w:cs="David"/>
          <w:rtl/>
        </w:rPr>
        <w:t>–</w:t>
      </w:r>
      <w:r>
        <w:rPr>
          <w:rFonts w:cs="David" w:hint="cs"/>
          <w:rtl/>
        </w:rPr>
        <w:t xml:space="preserve"> היו"ר</w:t>
      </w:r>
    </w:p>
    <w:p w14:paraId="36B5C012" w14:textId="77777777" w:rsidR="005475C7" w:rsidRPr="000C0D35" w:rsidRDefault="005475C7" w:rsidP="005475C7">
      <w:pPr>
        <w:bidi/>
        <w:jc w:val="both"/>
        <w:outlineLvl w:val="0"/>
        <w:rPr>
          <w:rFonts w:cs="David" w:hint="cs"/>
          <w:rtl/>
        </w:rPr>
      </w:pPr>
      <w:r w:rsidRPr="000C0D35">
        <w:rPr>
          <w:rFonts w:cs="David" w:hint="cs"/>
          <w:rtl/>
        </w:rPr>
        <w:t>דוד רותם</w:t>
      </w:r>
    </w:p>
    <w:p w14:paraId="75964F72" w14:textId="77777777" w:rsidR="005475C7" w:rsidRPr="000C0D35" w:rsidRDefault="005475C7" w:rsidP="005475C7">
      <w:pPr>
        <w:bidi/>
        <w:jc w:val="both"/>
        <w:outlineLvl w:val="0"/>
        <w:rPr>
          <w:rFonts w:cs="David" w:hint="cs"/>
          <w:rtl/>
        </w:rPr>
      </w:pPr>
      <w:r w:rsidRPr="000C0D35">
        <w:rPr>
          <w:rFonts w:cs="David" w:hint="cs"/>
          <w:rtl/>
        </w:rPr>
        <w:t>שלמה מולה</w:t>
      </w:r>
    </w:p>
    <w:p w14:paraId="2272D19C" w14:textId="77777777" w:rsidR="005475C7" w:rsidRPr="000C0D35" w:rsidRDefault="005475C7" w:rsidP="005475C7">
      <w:pPr>
        <w:bidi/>
        <w:jc w:val="both"/>
        <w:outlineLvl w:val="0"/>
        <w:rPr>
          <w:rFonts w:cs="David" w:hint="cs"/>
          <w:rtl/>
        </w:rPr>
      </w:pPr>
      <w:r w:rsidRPr="000C0D35">
        <w:rPr>
          <w:rFonts w:cs="David" w:hint="cs"/>
          <w:rtl/>
        </w:rPr>
        <w:t>אברהם מיכאלי</w:t>
      </w:r>
    </w:p>
    <w:p w14:paraId="29E017A1" w14:textId="77777777" w:rsidR="005475C7" w:rsidRDefault="005475C7" w:rsidP="005475C7">
      <w:pPr>
        <w:bidi/>
        <w:jc w:val="both"/>
        <w:outlineLvl w:val="0"/>
        <w:rPr>
          <w:rFonts w:cs="David" w:hint="cs"/>
          <w:rtl/>
        </w:rPr>
      </w:pPr>
      <w:r w:rsidRPr="000C0D35">
        <w:rPr>
          <w:rFonts w:cs="David" w:hint="cs"/>
          <w:rtl/>
        </w:rPr>
        <w:t>נסים זאב</w:t>
      </w:r>
    </w:p>
    <w:p w14:paraId="14F739AF" w14:textId="77777777" w:rsidR="005475C7" w:rsidRDefault="005475C7" w:rsidP="005475C7">
      <w:pPr>
        <w:bidi/>
        <w:jc w:val="both"/>
        <w:outlineLvl w:val="0"/>
        <w:rPr>
          <w:rFonts w:cs="David" w:hint="cs"/>
          <w:rtl/>
        </w:rPr>
      </w:pPr>
      <w:r w:rsidRPr="000C0D35">
        <w:rPr>
          <w:rFonts w:cs="David" w:hint="cs"/>
          <w:rtl/>
        </w:rPr>
        <w:t xml:space="preserve">רוברט </w:t>
      </w:r>
      <w:proofErr w:type="spellStart"/>
      <w:r w:rsidRPr="000C0D35">
        <w:rPr>
          <w:rFonts w:cs="David" w:hint="cs"/>
          <w:rtl/>
        </w:rPr>
        <w:t>אילטוב</w:t>
      </w:r>
      <w:proofErr w:type="spellEnd"/>
    </w:p>
    <w:p w14:paraId="6B6C98E8" w14:textId="77777777" w:rsidR="005475C7" w:rsidRDefault="005475C7" w:rsidP="005475C7">
      <w:pPr>
        <w:bidi/>
        <w:jc w:val="both"/>
        <w:outlineLvl w:val="0"/>
        <w:rPr>
          <w:rFonts w:cs="David" w:hint="cs"/>
          <w:rtl/>
        </w:rPr>
      </w:pPr>
      <w:r>
        <w:rPr>
          <w:rFonts w:cs="David" w:hint="cs"/>
          <w:rtl/>
        </w:rPr>
        <w:t>יוחנן פלסנר</w:t>
      </w:r>
    </w:p>
    <w:p w14:paraId="4032EE2C" w14:textId="77777777" w:rsidR="005475C7" w:rsidRDefault="005475C7" w:rsidP="005475C7">
      <w:pPr>
        <w:bidi/>
        <w:jc w:val="both"/>
        <w:outlineLvl w:val="0"/>
        <w:rPr>
          <w:rFonts w:cs="David" w:hint="cs"/>
          <w:rtl/>
        </w:rPr>
      </w:pPr>
      <w:r>
        <w:rPr>
          <w:rFonts w:cs="David" w:hint="cs"/>
          <w:rtl/>
        </w:rPr>
        <w:t>זאב בילסקי</w:t>
      </w:r>
    </w:p>
    <w:p w14:paraId="7CE7EB6B" w14:textId="77777777" w:rsidR="005475C7" w:rsidRDefault="005475C7" w:rsidP="005475C7">
      <w:pPr>
        <w:bidi/>
        <w:jc w:val="both"/>
        <w:outlineLvl w:val="0"/>
        <w:rPr>
          <w:rFonts w:cs="David" w:hint="cs"/>
          <w:rtl/>
        </w:rPr>
      </w:pPr>
      <w:r>
        <w:rPr>
          <w:rFonts w:cs="David" w:hint="cs"/>
          <w:rtl/>
        </w:rPr>
        <w:t xml:space="preserve">אורי </w:t>
      </w:r>
      <w:proofErr w:type="spellStart"/>
      <w:r>
        <w:rPr>
          <w:rFonts w:cs="David" w:hint="cs"/>
          <w:rtl/>
        </w:rPr>
        <w:t>אורבך</w:t>
      </w:r>
      <w:proofErr w:type="spellEnd"/>
    </w:p>
    <w:p w14:paraId="683F551D" w14:textId="77777777" w:rsidR="005475C7" w:rsidRDefault="005475C7" w:rsidP="005475C7">
      <w:pPr>
        <w:bidi/>
        <w:jc w:val="both"/>
        <w:outlineLvl w:val="0"/>
        <w:rPr>
          <w:rFonts w:cs="David" w:hint="cs"/>
          <w:rtl/>
        </w:rPr>
      </w:pPr>
      <w:r>
        <w:rPr>
          <w:rFonts w:cs="David" w:hint="cs"/>
          <w:rtl/>
        </w:rPr>
        <w:t>רחל אדטו</w:t>
      </w:r>
    </w:p>
    <w:p w14:paraId="60B13371" w14:textId="77777777" w:rsidR="005475C7" w:rsidRDefault="005475C7" w:rsidP="005475C7">
      <w:pPr>
        <w:bidi/>
        <w:jc w:val="both"/>
        <w:outlineLvl w:val="0"/>
        <w:rPr>
          <w:rFonts w:cs="David" w:hint="cs"/>
          <w:rtl/>
        </w:rPr>
      </w:pPr>
      <w:r>
        <w:rPr>
          <w:rFonts w:cs="David" w:hint="cs"/>
          <w:rtl/>
        </w:rPr>
        <w:t>יעקב אדרי</w:t>
      </w:r>
    </w:p>
    <w:p w14:paraId="090F6433" w14:textId="77777777" w:rsidR="005475C7" w:rsidRDefault="005475C7" w:rsidP="005475C7">
      <w:pPr>
        <w:bidi/>
        <w:jc w:val="both"/>
        <w:outlineLvl w:val="0"/>
        <w:rPr>
          <w:rFonts w:cs="David" w:hint="cs"/>
          <w:rtl/>
        </w:rPr>
      </w:pPr>
      <w:r>
        <w:rPr>
          <w:rFonts w:cs="David" w:hint="cs"/>
          <w:rtl/>
        </w:rPr>
        <w:t>אחמד טיבי</w:t>
      </w:r>
    </w:p>
    <w:p w14:paraId="2E83AC74" w14:textId="77777777" w:rsidR="005475C7" w:rsidRPr="000C0D35" w:rsidRDefault="005475C7" w:rsidP="005475C7">
      <w:pPr>
        <w:bidi/>
        <w:jc w:val="both"/>
        <w:outlineLvl w:val="0"/>
        <w:rPr>
          <w:rFonts w:cs="David" w:hint="cs"/>
          <w:rtl/>
        </w:rPr>
      </w:pPr>
      <w:r>
        <w:rPr>
          <w:rFonts w:cs="David" w:hint="cs"/>
          <w:rtl/>
        </w:rPr>
        <w:t xml:space="preserve">זאב </w:t>
      </w:r>
      <w:proofErr w:type="spellStart"/>
      <w:r>
        <w:rPr>
          <w:rFonts w:cs="David" w:hint="cs"/>
          <w:rtl/>
        </w:rPr>
        <w:t>אלקין</w:t>
      </w:r>
      <w:proofErr w:type="spellEnd"/>
    </w:p>
    <w:p w14:paraId="0C7BB343" w14:textId="77777777" w:rsidR="005475C7" w:rsidRPr="00450A6D" w:rsidRDefault="005475C7" w:rsidP="005475C7">
      <w:pPr>
        <w:bidi/>
        <w:jc w:val="both"/>
        <w:outlineLvl w:val="0"/>
        <w:rPr>
          <w:rFonts w:cs="David" w:hint="cs"/>
          <w:rtl/>
        </w:rPr>
      </w:pPr>
      <w:r w:rsidRPr="00450A6D">
        <w:rPr>
          <w:rFonts w:cs="David" w:hint="cs"/>
          <w:rtl/>
        </w:rPr>
        <w:t xml:space="preserve">אופיר </w:t>
      </w:r>
      <w:proofErr w:type="spellStart"/>
      <w:r w:rsidRPr="00450A6D">
        <w:rPr>
          <w:rFonts w:cs="David" w:hint="cs"/>
          <w:rtl/>
        </w:rPr>
        <w:t>אקוניס</w:t>
      </w:r>
      <w:proofErr w:type="spellEnd"/>
    </w:p>
    <w:p w14:paraId="0098D202" w14:textId="77777777" w:rsidR="005475C7" w:rsidRPr="00450A6D" w:rsidRDefault="005475C7" w:rsidP="005475C7">
      <w:pPr>
        <w:bidi/>
        <w:jc w:val="both"/>
        <w:outlineLvl w:val="0"/>
        <w:rPr>
          <w:rFonts w:cs="David" w:hint="cs"/>
          <w:rtl/>
        </w:rPr>
      </w:pPr>
      <w:r w:rsidRPr="00450A6D">
        <w:rPr>
          <w:rFonts w:cs="David" w:hint="cs"/>
          <w:rtl/>
        </w:rPr>
        <w:t>חיים אורון</w:t>
      </w:r>
    </w:p>
    <w:p w14:paraId="01BD40D7" w14:textId="77777777" w:rsidR="005475C7" w:rsidRPr="00450A6D" w:rsidRDefault="005475C7" w:rsidP="005475C7">
      <w:pPr>
        <w:bidi/>
        <w:jc w:val="both"/>
        <w:outlineLvl w:val="0"/>
        <w:rPr>
          <w:rFonts w:cs="David" w:hint="cs"/>
          <w:rtl/>
        </w:rPr>
      </w:pPr>
      <w:r w:rsidRPr="00450A6D">
        <w:rPr>
          <w:rFonts w:cs="David" w:hint="cs"/>
          <w:rtl/>
        </w:rPr>
        <w:t xml:space="preserve">ניצן </w:t>
      </w:r>
      <w:proofErr w:type="spellStart"/>
      <w:r w:rsidRPr="00450A6D">
        <w:rPr>
          <w:rFonts w:cs="David" w:hint="cs"/>
          <w:rtl/>
        </w:rPr>
        <w:t>הורביץ</w:t>
      </w:r>
      <w:proofErr w:type="spellEnd"/>
    </w:p>
    <w:p w14:paraId="546D2EBA" w14:textId="77777777" w:rsidR="005475C7" w:rsidRPr="00450A6D" w:rsidRDefault="005475C7" w:rsidP="005475C7">
      <w:pPr>
        <w:bidi/>
        <w:jc w:val="both"/>
        <w:outlineLvl w:val="0"/>
        <w:rPr>
          <w:rFonts w:cs="David" w:hint="cs"/>
          <w:rtl/>
        </w:rPr>
      </w:pPr>
      <w:r>
        <w:rPr>
          <w:rFonts w:cs="David" w:hint="cs"/>
          <w:rtl/>
        </w:rPr>
        <w:t xml:space="preserve">מנחם </w:t>
      </w:r>
      <w:r w:rsidRPr="00450A6D">
        <w:rPr>
          <w:rFonts w:cs="David" w:hint="cs"/>
          <w:rtl/>
        </w:rPr>
        <w:t>אליעזר מוזס</w:t>
      </w:r>
    </w:p>
    <w:p w14:paraId="7BA68ADD" w14:textId="77777777" w:rsidR="005475C7" w:rsidRDefault="005475C7" w:rsidP="005475C7">
      <w:pPr>
        <w:bidi/>
        <w:jc w:val="both"/>
        <w:outlineLvl w:val="0"/>
        <w:rPr>
          <w:rFonts w:cs="David" w:hint="cs"/>
          <w:b/>
          <w:bCs/>
          <w:u w:val="single"/>
          <w:rtl/>
        </w:rPr>
      </w:pPr>
    </w:p>
    <w:p w14:paraId="3F2A4A74" w14:textId="77777777" w:rsidR="005475C7" w:rsidRPr="0071157B" w:rsidRDefault="005475C7" w:rsidP="005475C7">
      <w:pPr>
        <w:bidi/>
        <w:jc w:val="both"/>
        <w:outlineLvl w:val="0"/>
        <w:rPr>
          <w:rFonts w:cs="David" w:hint="cs"/>
          <w:rtl/>
        </w:rPr>
      </w:pPr>
      <w:r w:rsidRPr="0071157B">
        <w:rPr>
          <w:rFonts w:cs="David" w:hint="cs"/>
          <w:rtl/>
        </w:rPr>
        <w:t>משה גפני</w:t>
      </w:r>
    </w:p>
    <w:p w14:paraId="54771BE1" w14:textId="77777777" w:rsidR="005475C7" w:rsidRPr="0071157B" w:rsidRDefault="005475C7" w:rsidP="005475C7">
      <w:pPr>
        <w:bidi/>
        <w:jc w:val="both"/>
        <w:outlineLvl w:val="0"/>
        <w:rPr>
          <w:rFonts w:cs="David" w:hint="cs"/>
          <w:rtl/>
        </w:rPr>
      </w:pPr>
      <w:r w:rsidRPr="0071157B">
        <w:rPr>
          <w:rFonts w:cs="David" w:hint="cs"/>
          <w:rtl/>
        </w:rPr>
        <w:t>נחמן שי</w:t>
      </w:r>
    </w:p>
    <w:p w14:paraId="78757B79" w14:textId="77777777" w:rsidR="005475C7" w:rsidRPr="0071157B" w:rsidRDefault="005475C7" w:rsidP="005475C7">
      <w:pPr>
        <w:bidi/>
        <w:jc w:val="both"/>
        <w:outlineLvl w:val="0"/>
        <w:rPr>
          <w:rFonts w:cs="David" w:hint="cs"/>
          <w:rtl/>
        </w:rPr>
      </w:pPr>
      <w:r w:rsidRPr="0071157B">
        <w:rPr>
          <w:rFonts w:cs="David" w:hint="cs"/>
          <w:rtl/>
        </w:rPr>
        <w:t>איתן כבל</w:t>
      </w:r>
    </w:p>
    <w:p w14:paraId="4E0ED102" w14:textId="77777777" w:rsidR="005475C7" w:rsidRPr="0071157B" w:rsidRDefault="005475C7" w:rsidP="005475C7">
      <w:pPr>
        <w:bidi/>
        <w:jc w:val="both"/>
        <w:outlineLvl w:val="0"/>
        <w:rPr>
          <w:rFonts w:cs="David" w:hint="cs"/>
          <w:rtl/>
        </w:rPr>
      </w:pPr>
      <w:r w:rsidRPr="0071157B">
        <w:rPr>
          <w:rFonts w:cs="David" w:hint="cs"/>
          <w:rtl/>
        </w:rPr>
        <w:t>דוד אזולאי</w:t>
      </w:r>
    </w:p>
    <w:p w14:paraId="297523E7" w14:textId="77777777" w:rsidR="005475C7" w:rsidRDefault="005475C7" w:rsidP="005475C7">
      <w:pPr>
        <w:bidi/>
        <w:jc w:val="both"/>
        <w:outlineLvl w:val="0"/>
        <w:rPr>
          <w:rFonts w:cs="David" w:hint="cs"/>
          <w:rtl/>
        </w:rPr>
      </w:pPr>
      <w:r>
        <w:rPr>
          <w:rFonts w:cs="David" w:hint="cs"/>
          <w:rtl/>
        </w:rPr>
        <w:t xml:space="preserve">ניצן </w:t>
      </w:r>
      <w:proofErr w:type="spellStart"/>
      <w:r>
        <w:rPr>
          <w:rFonts w:cs="David" w:hint="cs"/>
          <w:rtl/>
        </w:rPr>
        <w:t>הורביץ</w:t>
      </w:r>
      <w:proofErr w:type="spellEnd"/>
    </w:p>
    <w:p w14:paraId="0DEF1728" w14:textId="77777777" w:rsidR="005475C7" w:rsidRDefault="005475C7" w:rsidP="005475C7">
      <w:pPr>
        <w:bidi/>
        <w:jc w:val="both"/>
        <w:outlineLvl w:val="0"/>
        <w:rPr>
          <w:rFonts w:cs="David" w:hint="cs"/>
          <w:rtl/>
        </w:rPr>
      </w:pPr>
      <w:r>
        <w:rPr>
          <w:rFonts w:cs="David" w:hint="cs"/>
          <w:rtl/>
        </w:rPr>
        <w:t>אורית זוארץ</w:t>
      </w:r>
    </w:p>
    <w:p w14:paraId="285822E3" w14:textId="77777777" w:rsidR="005475C7" w:rsidRDefault="005475C7" w:rsidP="005475C7">
      <w:pPr>
        <w:bidi/>
        <w:jc w:val="both"/>
        <w:outlineLvl w:val="0"/>
        <w:rPr>
          <w:rFonts w:cs="David" w:hint="cs"/>
          <w:rtl/>
        </w:rPr>
      </w:pPr>
      <w:r>
        <w:rPr>
          <w:rFonts w:cs="David" w:hint="cs"/>
          <w:rtl/>
        </w:rPr>
        <w:t>יוחנן פלסנר</w:t>
      </w:r>
    </w:p>
    <w:p w14:paraId="583F31A2" w14:textId="77777777" w:rsidR="005475C7" w:rsidRDefault="005475C7" w:rsidP="005475C7">
      <w:pPr>
        <w:bidi/>
        <w:jc w:val="both"/>
        <w:outlineLvl w:val="0"/>
        <w:rPr>
          <w:rFonts w:cs="David" w:hint="cs"/>
          <w:rtl/>
        </w:rPr>
      </w:pPr>
      <w:r>
        <w:rPr>
          <w:rFonts w:cs="David" w:hint="cs"/>
          <w:rtl/>
        </w:rPr>
        <w:t>יעקב אדרי</w:t>
      </w:r>
    </w:p>
    <w:p w14:paraId="0B600585" w14:textId="77777777" w:rsidR="005475C7" w:rsidRDefault="005475C7" w:rsidP="005475C7">
      <w:pPr>
        <w:bidi/>
        <w:jc w:val="both"/>
        <w:outlineLvl w:val="0"/>
        <w:rPr>
          <w:rFonts w:cs="David" w:hint="cs"/>
          <w:rtl/>
        </w:rPr>
      </w:pPr>
    </w:p>
    <w:p w14:paraId="7DC087D8" w14:textId="77777777" w:rsidR="005475C7" w:rsidRDefault="005475C7" w:rsidP="005475C7">
      <w:pPr>
        <w:bidi/>
        <w:jc w:val="both"/>
        <w:outlineLvl w:val="0"/>
        <w:rPr>
          <w:rFonts w:cs="David" w:hint="cs"/>
          <w:rtl/>
        </w:rPr>
      </w:pPr>
    </w:p>
    <w:p w14:paraId="5E286313" w14:textId="77777777" w:rsidR="005475C7" w:rsidRDefault="005475C7" w:rsidP="005475C7">
      <w:pPr>
        <w:bidi/>
        <w:jc w:val="both"/>
        <w:outlineLvl w:val="0"/>
        <w:rPr>
          <w:rFonts w:cs="David" w:hint="cs"/>
          <w:rtl/>
        </w:rPr>
      </w:pPr>
      <w:r>
        <w:rPr>
          <w:rFonts w:cs="David"/>
          <w:b/>
          <w:bCs/>
          <w:u w:val="single"/>
          <w:rtl/>
        </w:rPr>
        <w:t>מנהלת הוועדה</w:t>
      </w:r>
      <w:r>
        <w:rPr>
          <w:rFonts w:cs="David"/>
          <w:rtl/>
        </w:rPr>
        <w:t>:</w:t>
      </w:r>
      <w:r>
        <w:rPr>
          <w:rFonts w:cs="David"/>
          <w:rtl/>
        </w:rPr>
        <w:tab/>
      </w:r>
      <w:r>
        <w:rPr>
          <w:rFonts w:cs="David" w:hint="cs"/>
          <w:rtl/>
        </w:rPr>
        <w:tab/>
        <w:t>אתי בן יוסף</w:t>
      </w:r>
    </w:p>
    <w:p w14:paraId="4E6DC89C" w14:textId="77777777" w:rsidR="005475C7" w:rsidRDefault="005475C7" w:rsidP="005475C7">
      <w:pPr>
        <w:bidi/>
        <w:jc w:val="both"/>
        <w:rPr>
          <w:rFonts w:cs="David" w:hint="cs"/>
          <w:b/>
          <w:bCs/>
          <w:u w:val="single"/>
          <w:rtl/>
        </w:rPr>
      </w:pPr>
    </w:p>
    <w:p w14:paraId="64B5FA69" w14:textId="77777777" w:rsidR="005475C7" w:rsidRDefault="005475C7" w:rsidP="005475C7">
      <w:pPr>
        <w:bidi/>
        <w:jc w:val="both"/>
        <w:outlineLvl w:val="0"/>
        <w:rPr>
          <w:rFonts w:cs="David" w:hint="cs"/>
          <w:rtl/>
        </w:rPr>
      </w:pPr>
      <w:r>
        <w:rPr>
          <w:rFonts w:cs="David" w:hint="cs"/>
          <w:b/>
          <w:bCs/>
          <w:u w:val="single"/>
          <w:rtl/>
        </w:rPr>
        <w:t>ייעוץ משפטי:</w:t>
      </w:r>
      <w:r>
        <w:rPr>
          <w:rFonts w:cs="David" w:hint="cs"/>
          <w:rtl/>
        </w:rPr>
        <w:tab/>
      </w:r>
      <w:r>
        <w:rPr>
          <w:rFonts w:cs="David" w:hint="cs"/>
          <w:rtl/>
        </w:rPr>
        <w:tab/>
        <w:t>ארבל אסטרחן</w:t>
      </w:r>
    </w:p>
    <w:p w14:paraId="34548402" w14:textId="77777777" w:rsidR="005475C7" w:rsidRDefault="005475C7" w:rsidP="005475C7">
      <w:pPr>
        <w:bidi/>
        <w:jc w:val="both"/>
        <w:outlineLvl w:val="0"/>
        <w:rPr>
          <w:rFonts w:cs="David" w:hint="cs"/>
          <w:rtl/>
        </w:rPr>
      </w:pPr>
      <w:r>
        <w:rPr>
          <w:rFonts w:cs="David" w:hint="cs"/>
          <w:rtl/>
        </w:rPr>
        <w:tab/>
      </w:r>
      <w:r>
        <w:rPr>
          <w:rFonts w:cs="David" w:hint="cs"/>
          <w:rtl/>
        </w:rPr>
        <w:tab/>
      </w:r>
      <w:r>
        <w:rPr>
          <w:rFonts w:cs="David" w:hint="cs"/>
          <w:rtl/>
        </w:rPr>
        <w:tab/>
        <w:t xml:space="preserve">רן בר </w:t>
      </w:r>
      <w:proofErr w:type="spellStart"/>
      <w:r>
        <w:rPr>
          <w:rFonts w:cs="David" w:hint="cs"/>
          <w:rtl/>
        </w:rPr>
        <w:t>יושפט</w:t>
      </w:r>
      <w:proofErr w:type="spellEnd"/>
    </w:p>
    <w:p w14:paraId="29590FDA" w14:textId="77777777" w:rsidR="005475C7" w:rsidRPr="000C0D35" w:rsidRDefault="005475C7" w:rsidP="005475C7">
      <w:pPr>
        <w:bidi/>
        <w:jc w:val="both"/>
        <w:outlineLvl w:val="0"/>
        <w:rPr>
          <w:rFonts w:cs="David" w:hint="cs"/>
          <w:rtl/>
        </w:rPr>
      </w:pPr>
      <w:r>
        <w:rPr>
          <w:rFonts w:cs="David" w:hint="cs"/>
          <w:rtl/>
        </w:rPr>
        <w:tab/>
      </w:r>
      <w:r>
        <w:rPr>
          <w:rFonts w:cs="David" w:hint="cs"/>
          <w:rtl/>
        </w:rPr>
        <w:tab/>
      </w:r>
      <w:r>
        <w:rPr>
          <w:rFonts w:cs="David" w:hint="cs"/>
          <w:rtl/>
        </w:rPr>
        <w:tab/>
      </w:r>
    </w:p>
    <w:p w14:paraId="58C1F0D7" w14:textId="77777777" w:rsidR="005475C7" w:rsidRDefault="005475C7" w:rsidP="005475C7">
      <w:pPr>
        <w:bidi/>
        <w:jc w:val="both"/>
        <w:outlineLvl w:val="0"/>
        <w:rPr>
          <w:rFonts w:cs="David" w:hint="cs"/>
          <w:rtl/>
        </w:rPr>
      </w:pPr>
      <w:r>
        <w:rPr>
          <w:rFonts w:cs="David" w:hint="cs"/>
          <w:b/>
          <w:bCs/>
          <w:u w:val="single"/>
          <w:rtl/>
        </w:rPr>
        <w:t xml:space="preserve">רשמת </w:t>
      </w:r>
      <w:proofErr w:type="spellStart"/>
      <w:r>
        <w:rPr>
          <w:rFonts w:cs="David" w:hint="cs"/>
          <w:b/>
          <w:bCs/>
          <w:u w:val="single"/>
          <w:rtl/>
        </w:rPr>
        <w:t>פרלמנטרית</w:t>
      </w:r>
      <w:proofErr w:type="spellEnd"/>
      <w:r>
        <w:rPr>
          <w:rFonts w:cs="David"/>
          <w:rtl/>
        </w:rPr>
        <w:t>:</w:t>
      </w:r>
      <w:r>
        <w:rPr>
          <w:rFonts w:cs="David"/>
          <w:rtl/>
        </w:rPr>
        <w:tab/>
      </w:r>
      <w:smartTag w:uri="urn:schemas-microsoft-com:office:smarttags" w:element="PersonName">
        <w:r>
          <w:rPr>
            <w:rFonts w:cs="David" w:hint="cs"/>
            <w:rtl/>
          </w:rPr>
          <w:t>איה לינצ'בסקי</w:t>
        </w:r>
      </w:smartTag>
    </w:p>
    <w:p w14:paraId="23414F5C" w14:textId="77777777" w:rsidR="005475C7" w:rsidRPr="002671F8" w:rsidRDefault="005475C7" w:rsidP="005475C7">
      <w:pPr>
        <w:bidi/>
        <w:jc w:val="center"/>
        <w:rPr>
          <w:rFonts w:cs="David" w:hint="cs"/>
          <w:b/>
          <w:bCs/>
          <w:rtl/>
        </w:rPr>
      </w:pPr>
      <w:r>
        <w:rPr>
          <w:rFonts w:cs="David"/>
          <w:rtl/>
        </w:rPr>
        <w:br w:type="page"/>
      </w:r>
      <w:r w:rsidRPr="002671F8">
        <w:rPr>
          <w:rFonts w:cs="David" w:hint="cs"/>
          <w:b/>
          <w:bCs/>
          <w:rtl/>
        </w:rPr>
        <w:lastRenderedPageBreak/>
        <w:t xml:space="preserve">הצעת חוק הגיור הצבאי, </w:t>
      </w:r>
      <w:proofErr w:type="spellStart"/>
      <w:r w:rsidRPr="002671F8">
        <w:rPr>
          <w:rFonts w:cs="David" w:hint="cs"/>
          <w:b/>
          <w:bCs/>
          <w:rtl/>
        </w:rPr>
        <w:t>התשע"א</w:t>
      </w:r>
      <w:proofErr w:type="spellEnd"/>
      <w:r w:rsidRPr="002671F8">
        <w:rPr>
          <w:rFonts w:cs="David" w:hint="cs"/>
          <w:b/>
          <w:bCs/>
          <w:rtl/>
        </w:rPr>
        <w:t xml:space="preserve">-2010. הצעת חברי הכנסת דוד רותם ורוברט </w:t>
      </w:r>
      <w:proofErr w:type="spellStart"/>
      <w:r w:rsidRPr="002671F8">
        <w:rPr>
          <w:rFonts w:cs="David" w:hint="cs"/>
          <w:b/>
          <w:bCs/>
          <w:rtl/>
        </w:rPr>
        <w:t>אילטוב</w:t>
      </w:r>
      <w:proofErr w:type="spellEnd"/>
      <w:r w:rsidRPr="002671F8">
        <w:rPr>
          <w:rFonts w:cs="David" w:hint="cs"/>
          <w:b/>
          <w:bCs/>
          <w:rtl/>
        </w:rPr>
        <w:t xml:space="preserve"> (פ/18/2684)</w:t>
      </w:r>
    </w:p>
    <w:p w14:paraId="1B8E3B70" w14:textId="77777777" w:rsidR="005475C7" w:rsidRDefault="005475C7" w:rsidP="005475C7">
      <w:pPr>
        <w:keepNext/>
        <w:bidi/>
        <w:jc w:val="center"/>
        <w:rPr>
          <w:rFonts w:cs="David" w:hint="cs"/>
          <w:b/>
          <w:bCs/>
          <w:rtl/>
        </w:rPr>
      </w:pPr>
      <w:r w:rsidRPr="002671F8">
        <w:rPr>
          <w:rFonts w:cs="David" w:hint="cs"/>
          <w:b/>
          <w:bCs/>
          <w:rtl/>
        </w:rPr>
        <w:t xml:space="preserve">הצעת חוק לתיקון פקודת העדה הדתית (המרה) (תעודת המרה למתגייר במהלך </w:t>
      </w:r>
    </w:p>
    <w:p w14:paraId="3A8B0850" w14:textId="77777777" w:rsidR="005475C7" w:rsidRPr="005475C7" w:rsidRDefault="005475C7" w:rsidP="005475C7">
      <w:pPr>
        <w:keepNext/>
        <w:bidi/>
        <w:jc w:val="center"/>
        <w:rPr>
          <w:rFonts w:cs="David" w:hint="cs"/>
          <w:b/>
          <w:bCs/>
          <w:u w:val="single"/>
          <w:rtl/>
        </w:rPr>
      </w:pPr>
      <w:r w:rsidRPr="005475C7">
        <w:rPr>
          <w:rFonts w:cs="David" w:hint="cs"/>
          <w:b/>
          <w:bCs/>
          <w:u w:val="single"/>
          <w:rtl/>
        </w:rPr>
        <w:t xml:space="preserve">שירותו הצבאי), </w:t>
      </w:r>
      <w:proofErr w:type="spellStart"/>
      <w:r w:rsidRPr="005475C7">
        <w:rPr>
          <w:rFonts w:cs="David" w:hint="cs"/>
          <w:b/>
          <w:bCs/>
          <w:u w:val="single"/>
          <w:rtl/>
        </w:rPr>
        <w:t>התשע"א</w:t>
      </w:r>
      <w:proofErr w:type="spellEnd"/>
      <w:r w:rsidRPr="005475C7">
        <w:rPr>
          <w:rFonts w:cs="David" w:hint="cs"/>
          <w:b/>
          <w:bCs/>
          <w:u w:val="single"/>
          <w:rtl/>
        </w:rPr>
        <w:t xml:space="preserve"> </w:t>
      </w:r>
      <w:r w:rsidRPr="005475C7">
        <w:rPr>
          <w:rFonts w:cs="David"/>
          <w:b/>
          <w:bCs/>
          <w:u w:val="single"/>
          <w:rtl/>
        </w:rPr>
        <w:t>–</w:t>
      </w:r>
      <w:r w:rsidRPr="005475C7">
        <w:rPr>
          <w:rFonts w:cs="David" w:hint="cs"/>
          <w:b/>
          <w:bCs/>
          <w:u w:val="single"/>
          <w:rtl/>
        </w:rPr>
        <w:t xml:space="preserve"> 2010. הצעת חברי הכנסת זבולון אורלב ואורי </w:t>
      </w:r>
      <w:proofErr w:type="spellStart"/>
      <w:r w:rsidRPr="005475C7">
        <w:rPr>
          <w:rFonts w:cs="David" w:hint="cs"/>
          <w:b/>
          <w:bCs/>
          <w:u w:val="single"/>
          <w:rtl/>
        </w:rPr>
        <w:t>אורבך</w:t>
      </w:r>
      <w:proofErr w:type="spellEnd"/>
      <w:r w:rsidRPr="005475C7">
        <w:rPr>
          <w:rFonts w:cs="David" w:hint="cs"/>
          <w:b/>
          <w:bCs/>
          <w:u w:val="single"/>
          <w:rtl/>
        </w:rPr>
        <w:t xml:space="preserve"> (פ/18/2702).</w:t>
      </w:r>
    </w:p>
    <w:p w14:paraId="02CAA9A0" w14:textId="77777777" w:rsidR="005475C7" w:rsidRDefault="005475C7" w:rsidP="005475C7">
      <w:pPr>
        <w:keepNext/>
        <w:bidi/>
        <w:jc w:val="both"/>
        <w:rPr>
          <w:rFonts w:cs="David" w:hint="cs"/>
          <w:u w:val="single"/>
          <w:rtl/>
        </w:rPr>
      </w:pPr>
    </w:p>
    <w:p w14:paraId="33DA1A52" w14:textId="77777777" w:rsidR="005475C7" w:rsidRDefault="005475C7" w:rsidP="005475C7">
      <w:pPr>
        <w:keepNext/>
        <w:bidi/>
        <w:jc w:val="both"/>
        <w:rPr>
          <w:rFonts w:cs="David" w:hint="cs"/>
          <w:u w:val="single"/>
          <w:rtl/>
        </w:rPr>
      </w:pPr>
    </w:p>
    <w:p w14:paraId="5130824C" w14:textId="77777777" w:rsidR="005475C7" w:rsidRDefault="005475C7" w:rsidP="005475C7">
      <w:pPr>
        <w:keepNext/>
        <w:bidi/>
        <w:jc w:val="both"/>
        <w:rPr>
          <w:rFonts w:cs="David" w:hint="cs"/>
          <w:rtl/>
        </w:rPr>
      </w:pP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14:paraId="4D038B87" w14:textId="77777777" w:rsidR="005475C7" w:rsidRDefault="005475C7" w:rsidP="005475C7">
      <w:pPr>
        <w:keepNext/>
        <w:bidi/>
        <w:jc w:val="both"/>
        <w:rPr>
          <w:rFonts w:cs="David" w:hint="cs"/>
          <w:rtl/>
        </w:rPr>
      </w:pPr>
    </w:p>
    <w:p w14:paraId="1C0CA5CB" w14:textId="77777777" w:rsidR="005475C7" w:rsidRDefault="005475C7" w:rsidP="005475C7">
      <w:pPr>
        <w:bidi/>
        <w:jc w:val="both"/>
        <w:rPr>
          <w:rFonts w:cs="David" w:hint="cs"/>
          <w:rtl/>
        </w:rPr>
      </w:pPr>
      <w:r>
        <w:rPr>
          <w:rFonts w:cs="David" w:hint="cs"/>
          <w:rtl/>
        </w:rPr>
        <w:tab/>
        <w:t xml:space="preserve">שלום לכולם, אני מתכבד לפתוח את הישיבה, על סדר היום קביעת ועדה לדיון בשתי הצעות חוק הצעת חוק הגיור הצבאי, </w:t>
      </w:r>
      <w:proofErr w:type="spellStart"/>
      <w:r>
        <w:rPr>
          <w:rFonts w:cs="David" w:hint="cs"/>
          <w:rtl/>
        </w:rPr>
        <w:t>התשע"א</w:t>
      </w:r>
      <w:proofErr w:type="spellEnd"/>
      <w:r>
        <w:rPr>
          <w:rFonts w:cs="David" w:hint="cs"/>
          <w:rtl/>
        </w:rPr>
        <w:t xml:space="preserve">-2010 - - - </w:t>
      </w:r>
    </w:p>
    <w:p w14:paraId="2C4117DE" w14:textId="77777777" w:rsidR="005475C7" w:rsidRDefault="005475C7" w:rsidP="005475C7">
      <w:pPr>
        <w:bidi/>
        <w:jc w:val="both"/>
        <w:rPr>
          <w:rFonts w:cs="David" w:hint="cs"/>
          <w:u w:val="single"/>
          <w:rtl/>
        </w:rPr>
      </w:pPr>
    </w:p>
    <w:p w14:paraId="583D5F30" w14:textId="77777777" w:rsidR="005475C7" w:rsidRDefault="005475C7" w:rsidP="005475C7">
      <w:pPr>
        <w:bidi/>
        <w:jc w:val="both"/>
        <w:rPr>
          <w:rFonts w:cs="David" w:hint="cs"/>
          <w:u w:val="single"/>
          <w:rtl/>
        </w:rPr>
      </w:pPr>
      <w:r>
        <w:rPr>
          <w:rFonts w:cs="David" w:hint="cs"/>
          <w:u w:val="single"/>
          <w:rtl/>
        </w:rPr>
        <w:t>משה גפני</w:t>
      </w:r>
      <w:r w:rsidRPr="00E36EB4">
        <w:rPr>
          <w:rFonts w:cs="David" w:hint="cs"/>
          <w:u w:val="single"/>
          <w:rtl/>
        </w:rPr>
        <w:t>:</w:t>
      </w:r>
    </w:p>
    <w:p w14:paraId="45798F7A" w14:textId="77777777" w:rsidR="005475C7" w:rsidRDefault="005475C7" w:rsidP="005475C7">
      <w:pPr>
        <w:bidi/>
        <w:jc w:val="both"/>
        <w:rPr>
          <w:rFonts w:cs="David" w:hint="cs"/>
          <w:u w:val="single"/>
          <w:rtl/>
        </w:rPr>
      </w:pPr>
    </w:p>
    <w:p w14:paraId="63820965" w14:textId="77777777" w:rsidR="005475C7" w:rsidRDefault="005475C7" w:rsidP="005475C7">
      <w:pPr>
        <w:bidi/>
        <w:jc w:val="both"/>
        <w:rPr>
          <w:rFonts w:cs="David" w:hint="cs"/>
          <w:rtl/>
        </w:rPr>
      </w:pPr>
      <w:r>
        <w:rPr>
          <w:rFonts w:cs="David" w:hint="cs"/>
          <w:rtl/>
        </w:rPr>
        <w:tab/>
        <w:t>למה זה דחוף היום? לפני התקציב?</w:t>
      </w:r>
    </w:p>
    <w:p w14:paraId="0EAF4BE0" w14:textId="77777777" w:rsidR="005475C7" w:rsidRDefault="005475C7" w:rsidP="005475C7">
      <w:pPr>
        <w:bidi/>
        <w:jc w:val="both"/>
        <w:rPr>
          <w:rFonts w:cs="David" w:hint="cs"/>
          <w:rtl/>
        </w:rPr>
      </w:pPr>
    </w:p>
    <w:p w14:paraId="75FE7E3A" w14:textId="77777777" w:rsidR="005475C7" w:rsidRDefault="005475C7" w:rsidP="005475C7">
      <w:pPr>
        <w:keepNext/>
        <w:bidi/>
        <w:jc w:val="both"/>
        <w:rPr>
          <w:rFonts w:cs="David" w:hint="cs"/>
          <w:rtl/>
        </w:rPr>
      </w:pP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14:paraId="3F3D7D91" w14:textId="77777777" w:rsidR="005475C7" w:rsidRDefault="005475C7" w:rsidP="005475C7">
      <w:pPr>
        <w:keepNext/>
        <w:bidi/>
        <w:jc w:val="both"/>
        <w:rPr>
          <w:rFonts w:cs="David" w:hint="cs"/>
          <w:rtl/>
        </w:rPr>
      </w:pPr>
    </w:p>
    <w:p w14:paraId="3506FF50" w14:textId="77777777" w:rsidR="005475C7" w:rsidRDefault="005475C7" w:rsidP="005475C7">
      <w:pPr>
        <w:bidi/>
        <w:jc w:val="both"/>
        <w:rPr>
          <w:rFonts w:cs="David" w:hint="cs"/>
          <w:rtl/>
        </w:rPr>
      </w:pPr>
      <w:r>
        <w:rPr>
          <w:rFonts w:cs="David" w:hint="cs"/>
          <w:rtl/>
        </w:rPr>
        <w:tab/>
        <w:t>אני מבטיח לך שאתן לך זמן לדבר.</w:t>
      </w:r>
    </w:p>
    <w:p w14:paraId="687D7F85" w14:textId="77777777" w:rsidR="005475C7" w:rsidRDefault="005475C7" w:rsidP="005475C7">
      <w:pPr>
        <w:bidi/>
        <w:jc w:val="both"/>
        <w:rPr>
          <w:rFonts w:cs="David" w:hint="cs"/>
          <w:rtl/>
        </w:rPr>
      </w:pPr>
    </w:p>
    <w:p w14:paraId="3191FAE4" w14:textId="77777777" w:rsidR="005475C7" w:rsidRPr="002671F8" w:rsidRDefault="005475C7" w:rsidP="005475C7">
      <w:pPr>
        <w:bidi/>
        <w:jc w:val="both"/>
        <w:rPr>
          <w:rFonts w:cs="David" w:hint="cs"/>
          <w:u w:val="single"/>
          <w:rtl/>
        </w:rPr>
      </w:pPr>
      <w:r w:rsidRPr="002671F8">
        <w:rPr>
          <w:rFonts w:cs="David" w:hint="cs"/>
          <w:u w:val="single"/>
          <w:rtl/>
        </w:rPr>
        <w:t>יעקב אדרי:</w:t>
      </w:r>
    </w:p>
    <w:p w14:paraId="4852D40B" w14:textId="77777777" w:rsidR="005475C7" w:rsidRDefault="005475C7" w:rsidP="005475C7">
      <w:pPr>
        <w:bidi/>
        <w:jc w:val="both"/>
        <w:rPr>
          <w:rFonts w:cs="David" w:hint="cs"/>
          <w:rtl/>
        </w:rPr>
      </w:pPr>
    </w:p>
    <w:p w14:paraId="2C9D9452" w14:textId="77777777" w:rsidR="005475C7" w:rsidRDefault="005475C7" w:rsidP="005475C7">
      <w:pPr>
        <w:bidi/>
        <w:jc w:val="both"/>
        <w:rPr>
          <w:rFonts w:cs="David" w:hint="cs"/>
          <w:rtl/>
        </w:rPr>
      </w:pPr>
      <w:r>
        <w:rPr>
          <w:rFonts w:cs="David" w:hint="cs"/>
          <w:rtl/>
        </w:rPr>
        <w:tab/>
        <w:t>הבנתי שהישיבה בעשר.</w:t>
      </w:r>
    </w:p>
    <w:p w14:paraId="344FDDF7" w14:textId="77777777" w:rsidR="005475C7" w:rsidRDefault="005475C7" w:rsidP="005475C7">
      <w:pPr>
        <w:bidi/>
        <w:jc w:val="both"/>
        <w:rPr>
          <w:rFonts w:cs="David" w:hint="cs"/>
          <w:rtl/>
        </w:rPr>
      </w:pPr>
    </w:p>
    <w:p w14:paraId="77030DD7" w14:textId="77777777" w:rsidR="005475C7" w:rsidRDefault="005475C7" w:rsidP="005475C7">
      <w:pPr>
        <w:bidi/>
        <w:jc w:val="both"/>
        <w:rPr>
          <w:rFonts w:cs="David" w:hint="cs"/>
          <w:u w:val="single"/>
          <w:rtl/>
        </w:rPr>
      </w:pPr>
      <w:r>
        <w:rPr>
          <w:rFonts w:cs="David" w:hint="cs"/>
          <w:u w:val="single"/>
          <w:rtl/>
        </w:rPr>
        <w:t>דוד רותם</w:t>
      </w:r>
      <w:r w:rsidRPr="00E36EB4">
        <w:rPr>
          <w:rFonts w:cs="David" w:hint="cs"/>
          <w:u w:val="single"/>
          <w:rtl/>
        </w:rPr>
        <w:t>:</w:t>
      </w:r>
    </w:p>
    <w:p w14:paraId="4B36EB63" w14:textId="77777777" w:rsidR="005475C7" w:rsidRDefault="005475C7" w:rsidP="005475C7">
      <w:pPr>
        <w:bidi/>
        <w:jc w:val="both"/>
        <w:rPr>
          <w:rFonts w:cs="David" w:hint="cs"/>
          <w:u w:val="single"/>
          <w:rtl/>
        </w:rPr>
      </w:pPr>
    </w:p>
    <w:p w14:paraId="14F11F97" w14:textId="77777777" w:rsidR="005475C7" w:rsidRDefault="005475C7" w:rsidP="005475C7">
      <w:pPr>
        <w:bidi/>
        <w:jc w:val="both"/>
        <w:rPr>
          <w:rFonts w:cs="David" w:hint="cs"/>
          <w:rtl/>
        </w:rPr>
      </w:pPr>
      <w:r>
        <w:rPr>
          <w:rFonts w:cs="David" w:hint="cs"/>
          <w:rtl/>
        </w:rPr>
        <w:tab/>
        <w:t>לא היית צריך לבטל, אתה לא חבר פה.</w:t>
      </w:r>
    </w:p>
    <w:p w14:paraId="0155A98B" w14:textId="77777777" w:rsidR="005475C7" w:rsidRDefault="005475C7" w:rsidP="005475C7">
      <w:pPr>
        <w:bidi/>
        <w:jc w:val="both"/>
        <w:rPr>
          <w:rFonts w:cs="David" w:hint="cs"/>
          <w:rtl/>
        </w:rPr>
      </w:pPr>
    </w:p>
    <w:p w14:paraId="4E55EA20" w14:textId="77777777" w:rsidR="005475C7" w:rsidRDefault="005475C7" w:rsidP="005475C7">
      <w:pPr>
        <w:bidi/>
        <w:jc w:val="both"/>
        <w:rPr>
          <w:rFonts w:cs="David" w:hint="cs"/>
          <w:u w:val="single"/>
          <w:rtl/>
        </w:rPr>
      </w:pPr>
      <w:r>
        <w:rPr>
          <w:rFonts w:cs="David" w:hint="cs"/>
          <w:u w:val="single"/>
          <w:rtl/>
        </w:rPr>
        <w:t xml:space="preserve">היו"ר יריב </w:t>
      </w:r>
      <w:proofErr w:type="spellStart"/>
      <w:r>
        <w:rPr>
          <w:rFonts w:cs="David" w:hint="cs"/>
          <w:u w:val="single"/>
          <w:rtl/>
        </w:rPr>
        <w:t>לוין</w:t>
      </w:r>
      <w:proofErr w:type="spellEnd"/>
      <w:r w:rsidRPr="00E36EB4">
        <w:rPr>
          <w:rFonts w:cs="David" w:hint="cs"/>
          <w:u w:val="single"/>
          <w:rtl/>
        </w:rPr>
        <w:t>:</w:t>
      </w:r>
    </w:p>
    <w:p w14:paraId="5103A30B" w14:textId="77777777" w:rsidR="005475C7" w:rsidRDefault="005475C7" w:rsidP="005475C7">
      <w:pPr>
        <w:bidi/>
        <w:jc w:val="both"/>
        <w:rPr>
          <w:rFonts w:cs="David" w:hint="cs"/>
          <w:u w:val="single"/>
          <w:rtl/>
        </w:rPr>
      </w:pPr>
    </w:p>
    <w:p w14:paraId="1392C500" w14:textId="77777777" w:rsidR="005475C7" w:rsidRDefault="005475C7" w:rsidP="005475C7">
      <w:pPr>
        <w:bidi/>
        <w:jc w:val="both"/>
        <w:rPr>
          <w:rFonts w:cs="David" w:hint="cs"/>
          <w:rtl/>
        </w:rPr>
      </w:pPr>
      <w:r>
        <w:rPr>
          <w:rFonts w:cs="David" w:hint="cs"/>
          <w:rtl/>
        </w:rPr>
        <w:tab/>
        <w:t xml:space="preserve">חבר הכנסת רותם, בהערה הבאה שלך אני אבין שהעניין באמת לא דחוף לך. את חבר הכנסת גפני אני מבין, אותך לא כל כך. על סדר היום, הצעת חוק הגיור הצבאי, </w:t>
      </w:r>
      <w:proofErr w:type="spellStart"/>
      <w:r>
        <w:rPr>
          <w:rFonts w:cs="David" w:hint="cs"/>
          <w:rtl/>
        </w:rPr>
        <w:t>התשע"א</w:t>
      </w:r>
      <w:proofErr w:type="spellEnd"/>
      <w:r>
        <w:rPr>
          <w:rFonts w:cs="David" w:hint="cs"/>
          <w:rtl/>
        </w:rPr>
        <w:t xml:space="preserve">-2010 של חברי הכנסת דוד רותם ורוברט </w:t>
      </w:r>
      <w:proofErr w:type="spellStart"/>
      <w:r>
        <w:rPr>
          <w:rFonts w:cs="David" w:hint="cs"/>
          <w:rtl/>
        </w:rPr>
        <w:t>אילטוב</w:t>
      </w:r>
      <w:proofErr w:type="spellEnd"/>
      <w:r>
        <w:rPr>
          <w:rFonts w:cs="David" w:hint="cs"/>
          <w:rtl/>
        </w:rPr>
        <w:t xml:space="preserve"> (פ/18/2684) והצעת חוק לתיקון פקודת העדה הדתית (המרה) (תעודת המרה למתגייר במהלך שירותו הצבאי), </w:t>
      </w:r>
      <w:proofErr w:type="spellStart"/>
      <w:r>
        <w:rPr>
          <w:rFonts w:cs="David" w:hint="cs"/>
          <w:rtl/>
        </w:rPr>
        <w:t>התשע"א</w:t>
      </w:r>
      <w:proofErr w:type="spellEnd"/>
      <w:r>
        <w:rPr>
          <w:rFonts w:cs="David" w:hint="cs"/>
          <w:rtl/>
        </w:rPr>
        <w:t xml:space="preserve"> </w:t>
      </w:r>
      <w:r>
        <w:rPr>
          <w:rFonts w:cs="David"/>
          <w:rtl/>
        </w:rPr>
        <w:t>–</w:t>
      </w:r>
      <w:r>
        <w:rPr>
          <w:rFonts w:cs="David" w:hint="cs"/>
          <w:rtl/>
        </w:rPr>
        <w:t xml:space="preserve"> 2010 של חברי הכנסת זבולון אורלב ואורי </w:t>
      </w:r>
      <w:proofErr w:type="spellStart"/>
      <w:r>
        <w:rPr>
          <w:rFonts w:cs="David" w:hint="cs"/>
          <w:rtl/>
        </w:rPr>
        <w:t>אורבך</w:t>
      </w:r>
      <w:proofErr w:type="spellEnd"/>
      <w:r>
        <w:rPr>
          <w:rFonts w:cs="David" w:hint="cs"/>
          <w:rtl/>
        </w:rPr>
        <w:t xml:space="preserve"> (פ/18/2702). </w:t>
      </w:r>
    </w:p>
    <w:p w14:paraId="009C48FA" w14:textId="77777777" w:rsidR="005475C7" w:rsidRDefault="005475C7" w:rsidP="005475C7">
      <w:pPr>
        <w:bidi/>
        <w:jc w:val="both"/>
        <w:rPr>
          <w:rFonts w:cs="David" w:hint="cs"/>
          <w:b/>
          <w:bCs/>
          <w:u w:val="single"/>
          <w:rtl/>
        </w:rPr>
      </w:pPr>
    </w:p>
    <w:p w14:paraId="06A8463D" w14:textId="77777777" w:rsidR="005475C7" w:rsidRDefault="005475C7" w:rsidP="005475C7">
      <w:pPr>
        <w:bidi/>
        <w:jc w:val="both"/>
        <w:rPr>
          <w:rFonts w:cs="David" w:hint="cs"/>
          <w:rtl/>
        </w:rPr>
      </w:pPr>
      <w:r>
        <w:rPr>
          <w:rFonts w:cs="David" w:hint="cs"/>
          <w:rtl/>
        </w:rPr>
        <w:tab/>
        <w:t>אני רוצה לומר בצורה ברורה, שתי הצעות החוק עוסקות בסוגיה מהותית בעלת השלכות מרחיקות לכת, שבעיני ראוי היה שתוכרע בהסכמה רחבה. סברתי שנכון היה לדחות את ההכרעה בשאלה איזו ועדה תדון בחוקים האלה לפרק זמן קצר של שבועיים על מנת ומתוך תקווה שהדבר יאפשר חלון זמן שבמהלכו כבוד הרב עמר יוכל לקבל את ההחלטות הדרושות שנמצאות בסמכותו, יטפל כמיטב חוכמתו הרבה בסוגיה הרגישה הזו ויביא למצב שהמשבר יהיה מאחורינו.</w:t>
      </w:r>
    </w:p>
    <w:p w14:paraId="009B341C" w14:textId="77777777" w:rsidR="005475C7" w:rsidRDefault="005475C7" w:rsidP="005475C7">
      <w:pPr>
        <w:bidi/>
        <w:jc w:val="both"/>
        <w:rPr>
          <w:rFonts w:cs="David" w:hint="cs"/>
          <w:rtl/>
        </w:rPr>
      </w:pPr>
    </w:p>
    <w:p w14:paraId="5D2AB9A5" w14:textId="77777777" w:rsidR="005475C7" w:rsidRDefault="005475C7" w:rsidP="005475C7">
      <w:pPr>
        <w:bidi/>
        <w:jc w:val="both"/>
        <w:rPr>
          <w:rFonts w:cs="David" w:hint="cs"/>
          <w:rtl/>
        </w:rPr>
      </w:pPr>
      <w:r>
        <w:rPr>
          <w:rFonts w:cs="David" w:hint="cs"/>
          <w:rtl/>
        </w:rPr>
        <w:tab/>
        <w:t>אני יכול לומר שהופעלו עלי לחצים כבדים מאד להביא את הנושא לדיון באופן מיידי ובמועד מוקדם יותר. דחיתי את הלחצים על הסף, סברתי ואני מאמין גם עכשיו שמישהו אולי יחוש ניצחון זמני כתוצאה מההעברה של הדיון הזה וכתוצאה מהחלטה כזו או אחרת שתתקבל היום, בסופו של דבר יגלה שבדרך של כיפוף ידיים יש רק מפסידים.</w:t>
      </w:r>
    </w:p>
    <w:p w14:paraId="4B20D499" w14:textId="77777777" w:rsidR="005475C7" w:rsidRDefault="005475C7" w:rsidP="005475C7">
      <w:pPr>
        <w:bidi/>
        <w:jc w:val="both"/>
        <w:rPr>
          <w:rFonts w:cs="David" w:hint="cs"/>
          <w:rtl/>
        </w:rPr>
      </w:pPr>
    </w:p>
    <w:p w14:paraId="4588C367" w14:textId="77777777" w:rsidR="005475C7" w:rsidRDefault="005475C7" w:rsidP="005475C7">
      <w:pPr>
        <w:bidi/>
        <w:ind w:firstLine="720"/>
        <w:jc w:val="both"/>
        <w:rPr>
          <w:rFonts w:cs="David" w:hint="cs"/>
          <w:rtl/>
        </w:rPr>
      </w:pPr>
      <w:r>
        <w:rPr>
          <w:rFonts w:cs="David" w:hint="cs"/>
          <w:rtl/>
        </w:rPr>
        <w:t xml:space="preserve">לצערי, חלון ההזדמנויות שהשתדלתי לייצר לא נוצל בכלל ודבר לא התקדם, את האמת הזו צריך לומר. אני מבקש לקרוא מכאן לכבוד הרב עמר ולומר לו, האחריות למנוע קרע בעם רובצת היום לפתתך. נדרשת כאן הכרעה מיידית, אי אפשר להמתין יותר. כבוד הרב עמר, זו עת לעשות, זו עת להכריע ויפה שעה אחת קודם. </w:t>
      </w:r>
    </w:p>
    <w:p w14:paraId="2ABD2DBF" w14:textId="77777777" w:rsidR="005475C7" w:rsidRDefault="005475C7" w:rsidP="005475C7">
      <w:pPr>
        <w:bidi/>
        <w:ind w:firstLine="720"/>
        <w:jc w:val="both"/>
        <w:rPr>
          <w:rFonts w:cs="David" w:hint="cs"/>
          <w:rtl/>
        </w:rPr>
      </w:pPr>
    </w:p>
    <w:p w14:paraId="3690BE5F" w14:textId="77777777" w:rsidR="005475C7" w:rsidRDefault="005475C7" w:rsidP="005475C7">
      <w:pPr>
        <w:bidi/>
        <w:ind w:firstLine="720"/>
        <w:jc w:val="both"/>
        <w:rPr>
          <w:rFonts w:cs="David" w:hint="cs"/>
          <w:rtl/>
        </w:rPr>
      </w:pPr>
      <w:r>
        <w:rPr>
          <w:rFonts w:cs="David" w:hint="cs"/>
          <w:rtl/>
        </w:rPr>
        <w:t>יחד עם זאת וכתוצאה מהמצב הזה, נדמה לי שאין לנו ברירה אלא לקדם כרגע את מהלך חקיקת החוק, מתוך תקווה שתתקבלנה החלטות על ידי כבוד הרב עמר באופן שיחסוך מאתנו עימות שהשלכותיו עלולות להיות חמורות מאד. מכאן הדיון שאנחנו נמצאים בו.</w:t>
      </w:r>
    </w:p>
    <w:p w14:paraId="69E40F03" w14:textId="77777777" w:rsidR="005475C7" w:rsidRDefault="005475C7" w:rsidP="005475C7">
      <w:pPr>
        <w:bidi/>
        <w:jc w:val="both"/>
        <w:rPr>
          <w:rFonts w:cs="David" w:hint="cs"/>
          <w:rtl/>
        </w:rPr>
      </w:pPr>
    </w:p>
    <w:p w14:paraId="6D20D162" w14:textId="77777777" w:rsidR="005475C7" w:rsidRDefault="005475C7" w:rsidP="005475C7">
      <w:pPr>
        <w:bidi/>
        <w:jc w:val="both"/>
        <w:rPr>
          <w:rFonts w:cs="David" w:hint="cs"/>
          <w:u w:val="single"/>
          <w:rtl/>
        </w:rPr>
      </w:pPr>
      <w:r>
        <w:rPr>
          <w:rFonts w:cs="David" w:hint="cs"/>
          <w:u w:val="single"/>
          <w:rtl/>
        </w:rPr>
        <w:t>אחמד טיבי</w:t>
      </w:r>
      <w:r w:rsidRPr="00E36EB4">
        <w:rPr>
          <w:rFonts w:cs="David" w:hint="cs"/>
          <w:u w:val="single"/>
          <w:rtl/>
        </w:rPr>
        <w:t>:</w:t>
      </w:r>
    </w:p>
    <w:p w14:paraId="1F0DA101" w14:textId="77777777" w:rsidR="005475C7" w:rsidRDefault="005475C7" w:rsidP="005475C7">
      <w:pPr>
        <w:bidi/>
        <w:jc w:val="both"/>
        <w:rPr>
          <w:rFonts w:cs="David" w:hint="cs"/>
          <w:u w:val="single"/>
          <w:rtl/>
        </w:rPr>
      </w:pPr>
    </w:p>
    <w:p w14:paraId="68E65557" w14:textId="77777777" w:rsidR="005475C7" w:rsidRDefault="005475C7" w:rsidP="005475C7">
      <w:pPr>
        <w:bidi/>
        <w:jc w:val="both"/>
        <w:rPr>
          <w:rFonts w:cs="David" w:hint="cs"/>
          <w:rtl/>
        </w:rPr>
      </w:pPr>
      <w:r>
        <w:rPr>
          <w:rFonts w:cs="David" w:hint="cs"/>
          <w:rtl/>
        </w:rPr>
        <w:tab/>
        <w:t>הצעה לסדר אדוני.</w:t>
      </w:r>
    </w:p>
    <w:p w14:paraId="6764CA5D" w14:textId="77777777" w:rsidR="005475C7" w:rsidRDefault="005475C7" w:rsidP="005475C7">
      <w:pPr>
        <w:bidi/>
        <w:jc w:val="both"/>
        <w:rPr>
          <w:rFonts w:cs="David" w:hint="cs"/>
          <w:rtl/>
        </w:rPr>
      </w:pPr>
    </w:p>
    <w:p w14:paraId="20B430DF" w14:textId="77777777" w:rsidR="005475C7" w:rsidRDefault="005475C7" w:rsidP="005475C7">
      <w:pPr>
        <w:keepNext/>
        <w:bidi/>
        <w:jc w:val="both"/>
        <w:rPr>
          <w:rFonts w:cs="David" w:hint="cs"/>
          <w:rtl/>
        </w:rPr>
      </w:pPr>
      <w:r>
        <w:rPr>
          <w:rFonts w:cs="David" w:hint="cs"/>
          <w:u w:val="single"/>
          <w:rtl/>
        </w:rPr>
        <w:lastRenderedPageBreak/>
        <w:t xml:space="preserve">היו"ר יריב </w:t>
      </w:r>
      <w:proofErr w:type="spellStart"/>
      <w:r>
        <w:rPr>
          <w:rFonts w:cs="David" w:hint="cs"/>
          <w:u w:val="single"/>
          <w:rtl/>
        </w:rPr>
        <w:t>לוין</w:t>
      </w:r>
      <w:proofErr w:type="spellEnd"/>
      <w:r>
        <w:rPr>
          <w:rFonts w:cs="David" w:hint="cs"/>
          <w:u w:val="single"/>
          <w:rtl/>
        </w:rPr>
        <w:t>:</w:t>
      </w:r>
    </w:p>
    <w:p w14:paraId="3BC3A1BF" w14:textId="77777777" w:rsidR="005475C7" w:rsidRDefault="005475C7" w:rsidP="005475C7">
      <w:pPr>
        <w:keepNext/>
        <w:bidi/>
        <w:jc w:val="both"/>
        <w:rPr>
          <w:rFonts w:cs="David" w:hint="cs"/>
          <w:rtl/>
        </w:rPr>
      </w:pPr>
    </w:p>
    <w:p w14:paraId="5B20E1D8" w14:textId="77777777" w:rsidR="005475C7" w:rsidRDefault="005475C7" w:rsidP="005475C7">
      <w:pPr>
        <w:bidi/>
        <w:jc w:val="both"/>
        <w:rPr>
          <w:rFonts w:cs="David" w:hint="cs"/>
          <w:rtl/>
        </w:rPr>
      </w:pPr>
      <w:r>
        <w:rPr>
          <w:rFonts w:cs="David" w:hint="cs"/>
          <w:rtl/>
        </w:rPr>
        <w:tab/>
        <w:t xml:space="preserve">לפני הצעה לסדר, עוד הערה אחת, אני רוצה להבהיר שהמלצת הלשכה המשפטית ביחס לשני החוקים הייתה להעביר אותם לוועדת חוקה חוק ומשפט. במליאה נשמעו ביחס לחוק הגיור הצבאי של חברי הכנסת רותם </w:t>
      </w:r>
      <w:proofErr w:type="spellStart"/>
      <w:r>
        <w:rPr>
          <w:rFonts w:cs="David" w:hint="cs"/>
          <w:rtl/>
        </w:rPr>
        <w:t>ואילטוב</w:t>
      </w:r>
      <w:proofErr w:type="spellEnd"/>
      <w:r>
        <w:rPr>
          <w:rFonts w:cs="David" w:hint="cs"/>
          <w:rtl/>
        </w:rPr>
        <w:t xml:space="preserve"> הצעות להעביר את ההצעה לוועדת החוקה חוק ומשפט, לוועדת הפנים והגנת הסביבה או לוועדת החוץ והביטחון ואילו ביחס להצעת החוק של חברי הכנסת אורלב  </w:t>
      </w:r>
      <w:proofErr w:type="spellStart"/>
      <w:r>
        <w:rPr>
          <w:rFonts w:cs="David" w:hint="cs"/>
          <w:rtl/>
        </w:rPr>
        <w:t>ואורבך</w:t>
      </w:r>
      <w:proofErr w:type="spellEnd"/>
      <w:r>
        <w:rPr>
          <w:rFonts w:cs="David" w:hint="cs"/>
          <w:rtl/>
        </w:rPr>
        <w:t>, נשמעו הצעות להעביר לוועדת החוקה חוק ומשפט, לוועדת הפנים והגנת הסביבה, לוועדת החוץ והביטחון או לוועדה למאבק בנגע הסמים, אלו הצעות שעלו.</w:t>
      </w:r>
    </w:p>
    <w:p w14:paraId="178503EC" w14:textId="77777777" w:rsidR="005475C7" w:rsidRDefault="005475C7" w:rsidP="005475C7">
      <w:pPr>
        <w:bidi/>
        <w:jc w:val="both"/>
        <w:rPr>
          <w:rFonts w:cs="David" w:hint="cs"/>
          <w:rtl/>
        </w:rPr>
      </w:pPr>
    </w:p>
    <w:p w14:paraId="64F43027" w14:textId="77777777" w:rsidR="005475C7" w:rsidRDefault="005475C7" w:rsidP="005475C7">
      <w:pPr>
        <w:bidi/>
        <w:jc w:val="both"/>
        <w:rPr>
          <w:rFonts w:cs="David" w:hint="cs"/>
          <w:u w:val="single"/>
          <w:rtl/>
        </w:rPr>
      </w:pPr>
      <w:r>
        <w:rPr>
          <w:rFonts w:cs="David" w:hint="cs"/>
          <w:u w:val="single"/>
          <w:rtl/>
        </w:rPr>
        <w:t>מנחם אליעזר מוזס</w:t>
      </w:r>
      <w:r w:rsidRPr="00E36EB4">
        <w:rPr>
          <w:rFonts w:cs="David" w:hint="cs"/>
          <w:u w:val="single"/>
          <w:rtl/>
        </w:rPr>
        <w:t>:</w:t>
      </w:r>
    </w:p>
    <w:p w14:paraId="06E82396" w14:textId="77777777" w:rsidR="005475C7" w:rsidRDefault="005475C7" w:rsidP="005475C7">
      <w:pPr>
        <w:bidi/>
        <w:jc w:val="both"/>
        <w:rPr>
          <w:rFonts w:cs="David" w:hint="cs"/>
          <w:u w:val="single"/>
          <w:rtl/>
        </w:rPr>
      </w:pPr>
    </w:p>
    <w:p w14:paraId="12A9D5B0" w14:textId="77777777" w:rsidR="005475C7" w:rsidRDefault="005475C7" w:rsidP="005475C7">
      <w:pPr>
        <w:bidi/>
        <w:jc w:val="both"/>
        <w:rPr>
          <w:rFonts w:cs="David" w:hint="cs"/>
          <w:rtl/>
        </w:rPr>
      </w:pPr>
      <w:r>
        <w:rPr>
          <w:rFonts w:cs="David" w:hint="cs"/>
          <w:rtl/>
        </w:rPr>
        <w:tab/>
        <w:t xml:space="preserve"> זה המקום המתאים.</w:t>
      </w:r>
    </w:p>
    <w:p w14:paraId="18776A27" w14:textId="77777777" w:rsidR="005475C7" w:rsidRDefault="005475C7" w:rsidP="005475C7">
      <w:pPr>
        <w:bidi/>
        <w:jc w:val="both"/>
        <w:rPr>
          <w:rFonts w:cs="David" w:hint="cs"/>
          <w:rtl/>
        </w:rPr>
      </w:pPr>
    </w:p>
    <w:p w14:paraId="383009E6" w14:textId="77777777" w:rsidR="005475C7" w:rsidRDefault="005475C7" w:rsidP="005475C7">
      <w:pPr>
        <w:keepNext/>
        <w:bidi/>
        <w:jc w:val="both"/>
        <w:rPr>
          <w:rFonts w:cs="David" w:hint="cs"/>
          <w:rtl/>
        </w:rPr>
      </w:pP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14:paraId="25F88B15" w14:textId="77777777" w:rsidR="005475C7" w:rsidRDefault="005475C7" w:rsidP="005475C7">
      <w:pPr>
        <w:keepNext/>
        <w:bidi/>
        <w:jc w:val="both"/>
        <w:rPr>
          <w:rFonts w:cs="David" w:hint="cs"/>
          <w:rtl/>
        </w:rPr>
      </w:pPr>
    </w:p>
    <w:p w14:paraId="4AFC65E4" w14:textId="77777777" w:rsidR="005475C7" w:rsidRDefault="005475C7" w:rsidP="005475C7">
      <w:pPr>
        <w:bidi/>
        <w:jc w:val="both"/>
        <w:rPr>
          <w:rFonts w:cs="David" w:hint="cs"/>
          <w:rtl/>
        </w:rPr>
      </w:pPr>
      <w:r>
        <w:rPr>
          <w:rFonts w:cs="David" w:hint="cs"/>
          <w:rtl/>
        </w:rPr>
        <w:tab/>
        <w:t xml:space="preserve"> הצעה לסדר לחבר הכנסת טיבי ולאחר מכן אני אפתח את הדיון.</w:t>
      </w:r>
    </w:p>
    <w:p w14:paraId="4FDDBDAF" w14:textId="77777777" w:rsidR="005475C7" w:rsidRDefault="005475C7" w:rsidP="005475C7">
      <w:pPr>
        <w:bidi/>
        <w:jc w:val="both"/>
        <w:rPr>
          <w:rFonts w:cs="David" w:hint="cs"/>
          <w:rtl/>
        </w:rPr>
      </w:pPr>
    </w:p>
    <w:p w14:paraId="08C2C4F5" w14:textId="77777777" w:rsidR="005475C7" w:rsidRDefault="005475C7" w:rsidP="005475C7">
      <w:pPr>
        <w:bidi/>
        <w:jc w:val="both"/>
        <w:rPr>
          <w:rFonts w:cs="David" w:hint="cs"/>
          <w:u w:val="single"/>
          <w:rtl/>
        </w:rPr>
      </w:pPr>
      <w:r>
        <w:rPr>
          <w:rFonts w:cs="David" w:hint="cs"/>
          <w:u w:val="single"/>
          <w:rtl/>
        </w:rPr>
        <w:t>אחמד טיבי</w:t>
      </w:r>
      <w:r w:rsidRPr="00E36EB4">
        <w:rPr>
          <w:rFonts w:cs="David" w:hint="cs"/>
          <w:u w:val="single"/>
          <w:rtl/>
        </w:rPr>
        <w:t>:</w:t>
      </w:r>
    </w:p>
    <w:p w14:paraId="330AB170" w14:textId="77777777" w:rsidR="005475C7" w:rsidRDefault="005475C7" w:rsidP="005475C7">
      <w:pPr>
        <w:bidi/>
        <w:jc w:val="both"/>
        <w:rPr>
          <w:rFonts w:cs="David" w:hint="cs"/>
          <w:u w:val="single"/>
          <w:rtl/>
        </w:rPr>
      </w:pPr>
    </w:p>
    <w:p w14:paraId="3C45E5A3" w14:textId="77777777" w:rsidR="005475C7" w:rsidRDefault="005475C7" w:rsidP="005475C7">
      <w:pPr>
        <w:bidi/>
        <w:jc w:val="both"/>
        <w:rPr>
          <w:rFonts w:cs="David" w:hint="cs"/>
          <w:rtl/>
        </w:rPr>
      </w:pPr>
      <w:r>
        <w:rPr>
          <w:rFonts w:cs="David" w:hint="cs"/>
          <w:rtl/>
        </w:rPr>
        <w:tab/>
        <w:t>אדוני היושב ראש, אני רוצה להביע מחאה ופליאה על ההליך המהיר והפזיז שלך להביא חוק שהתקבל בטרומית רק לפני שבועיים, לדיון המשך בוועדת הכנסת, כאשר יש לי חוק שהתקבל בתמיכת הקואליציה, חוק נציב שוויון הזדמנויות,  כבר ששה חודשים אתה תוקע אותו, אתה לא מביא אותו לדיון וחוק שזורע פירוד בין שני הבית, אתה מביא אותו ומסכסך בין שני חלקי הבית. בנוסף, אתה גם מסתכסך עם האגף שלי, בעצם אי העלאת החוק שלי שעבר בקונצנזוס, בהסכמה של כל הבית, חוץ ממך.</w:t>
      </w:r>
    </w:p>
    <w:p w14:paraId="608770C9" w14:textId="77777777" w:rsidR="005475C7" w:rsidRDefault="005475C7" w:rsidP="005475C7">
      <w:pPr>
        <w:bidi/>
        <w:jc w:val="both"/>
        <w:rPr>
          <w:rFonts w:cs="David" w:hint="cs"/>
          <w:rtl/>
        </w:rPr>
      </w:pPr>
    </w:p>
    <w:p w14:paraId="46FEAF4D" w14:textId="77777777" w:rsidR="005475C7" w:rsidRDefault="005475C7" w:rsidP="005475C7">
      <w:pPr>
        <w:bidi/>
        <w:jc w:val="both"/>
        <w:rPr>
          <w:rFonts w:cs="David" w:hint="cs"/>
          <w:rtl/>
        </w:rPr>
      </w:pPr>
      <w:r>
        <w:rPr>
          <w:rFonts w:cs="David" w:hint="cs"/>
          <w:rtl/>
        </w:rPr>
        <w:tab/>
        <w:t>השאלה היא, האם הניסיון שלך לרצות את ישראל ביתנו גובר על כל שיקולי התקנון שמחייבים אותך לנהוג באופן הגון ובאופן נכון, כפי שכל יושב ראש וועדה, גם אם הוא לא מסכים לחוק שהתקבל, נוהג, מביא להכרעה הצעת חוק. לכן אני רוצה שהמחאה הזו תישמע, תרשם בפרוטוקול ושהציבור ידע שאתה לא ממלא את תפקידך כיושב ראש ועדת הכנסת בצורה מקצועית והגונה.</w:t>
      </w:r>
    </w:p>
    <w:p w14:paraId="33980679" w14:textId="77777777" w:rsidR="005475C7" w:rsidRDefault="005475C7" w:rsidP="005475C7">
      <w:pPr>
        <w:bidi/>
        <w:jc w:val="both"/>
        <w:rPr>
          <w:rFonts w:cs="David" w:hint="cs"/>
          <w:rtl/>
        </w:rPr>
      </w:pPr>
    </w:p>
    <w:p w14:paraId="6A3D2034" w14:textId="77777777" w:rsidR="005475C7" w:rsidRDefault="005475C7" w:rsidP="005475C7">
      <w:pPr>
        <w:bidi/>
        <w:jc w:val="both"/>
        <w:rPr>
          <w:rFonts w:cs="David" w:hint="cs"/>
          <w:u w:val="single"/>
          <w:rtl/>
        </w:rPr>
      </w:pPr>
      <w:r>
        <w:rPr>
          <w:rFonts w:cs="David" w:hint="cs"/>
          <w:u w:val="single"/>
          <w:rtl/>
        </w:rPr>
        <w:t>נסים זאב</w:t>
      </w:r>
      <w:r w:rsidRPr="00E36EB4">
        <w:rPr>
          <w:rFonts w:cs="David" w:hint="cs"/>
          <w:u w:val="single"/>
          <w:rtl/>
        </w:rPr>
        <w:t>:</w:t>
      </w:r>
    </w:p>
    <w:p w14:paraId="46095956" w14:textId="77777777" w:rsidR="005475C7" w:rsidRDefault="005475C7" w:rsidP="005475C7">
      <w:pPr>
        <w:bidi/>
        <w:jc w:val="both"/>
        <w:rPr>
          <w:rFonts w:cs="David" w:hint="cs"/>
          <w:u w:val="single"/>
          <w:rtl/>
        </w:rPr>
      </w:pPr>
    </w:p>
    <w:p w14:paraId="6FB5080A" w14:textId="77777777" w:rsidR="005475C7" w:rsidRDefault="005475C7" w:rsidP="005475C7">
      <w:pPr>
        <w:bidi/>
        <w:ind w:firstLine="720"/>
        <w:jc w:val="both"/>
        <w:rPr>
          <w:rFonts w:cs="David" w:hint="cs"/>
          <w:rtl/>
        </w:rPr>
      </w:pPr>
      <w:r>
        <w:rPr>
          <w:rFonts w:cs="David" w:hint="cs"/>
          <w:rtl/>
        </w:rPr>
        <w:t>למה אתה צריך לפגוע ביושב ראש?</w:t>
      </w:r>
    </w:p>
    <w:p w14:paraId="0F0252A2" w14:textId="77777777" w:rsidR="005475C7" w:rsidRDefault="005475C7" w:rsidP="005475C7">
      <w:pPr>
        <w:bidi/>
        <w:jc w:val="both"/>
        <w:rPr>
          <w:rFonts w:cs="David" w:hint="cs"/>
          <w:rtl/>
        </w:rPr>
      </w:pPr>
    </w:p>
    <w:p w14:paraId="6728D303" w14:textId="77777777" w:rsidR="005475C7" w:rsidRDefault="005475C7" w:rsidP="005475C7">
      <w:pPr>
        <w:keepNext/>
        <w:bidi/>
        <w:jc w:val="both"/>
        <w:rPr>
          <w:rFonts w:cs="David" w:hint="cs"/>
          <w:rtl/>
        </w:rPr>
      </w:pP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14:paraId="243402D7" w14:textId="77777777" w:rsidR="005475C7" w:rsidRDefault="005475C7" w:rsidP="005475C7">
      <w:pPr>
        <w:keepNext/>
        <w:bidi/>
        <w:jc w:val="both"/>
        <w:rPr>
          <w:rFonts w:cs="David" w:hint="cs"/>
          <w:rtl/>
        </w:rPr>
      </w:pPr>
    </w:p>
    <w:p w14:paraId="7A5DC965" w14:textId="77777777" w:rsidR="005475C7" w:rsidRDefault="005475C7" w:rsidP="005475C7">
      <w:pPr>
        <w:bidi/>
        <w:jc w:val="both"/>
        <w:rPr>
          <w:rFonts w:cs="David" w:hint="cs"/>
          <w:rtl/>
        </w:rPr>
      </w:pPr>
      <w:r>
        <w:rPr>
          <w:rFonts w:cs="David" w:hint="cs"/>
          <w:rtl/>
        </w:rPr>
        <w:tab/>
        <w:t>זה בסדר, מותר לחבר הכנסת טיבי  לומר את דעתו, רק תאמר לנו מה ההצעה לסדר.</w:t>
      </w:r>
    </w:p>
    <w:p w14:paraId="7B0418FB" w14:textId="77777777" w:rsidR="005475C7" w:rsidRDefault="005475C7" w:rsidP="005475C7">
      <w:pPr>
        <w:bidi/>
        <w:jc w:val="both"/>
        <w:rPr>
          <w:rFonts w:cs="David" w:hint="cs"/>
          <w:rtl/>
        </w:rPr>
      </w:pPr>
    </w:p>
    <w:p w14:paraId="673F4799" w14:textId="77777777" w:rsidR="005475C7" w:rsidRDefault="005475C7" w:rsidP="005475C7">
      <w:pPr>
        <w:bidi/>
        <w:jc w:val="both"/>
        <w:rPr>
          <w:rFonts w:cs="David" w:hint="cs"/>
          <w:u w:val="single"/>
          <w:rtl/>
        </w:rPr>
      </w:pPr>
      <w:r>
        <w:rPr>
          <w:rFonts w:cs="David" w:hint="cs"/>
          <w:u w:val="single"/>
          <w:rtl/>
        </w:rPr>
        <w:t>נסים זאב</w:t>
      </w:r>
      <w:r w:rsidRPr="00E36EB4">
        <w:rPr>
          <w:rFonts w:cs="David" w:hint="cs"/>
          <w:u w:val="single"/>
          <w:rtl/>
        </w:rPr>
        <w:t>:</w:t>
      </w:r>
    </w:p>
    <w:p w14:paraId="01AAA083" w14:textId="77777777" w:rsidR="005475C7" w:rsidRDefault="005475C7" w:rsidP="005475C7">
      <w:pPr>
        <w:bidi/>
        <w:jc w:val="both"/>
        <w:rPr>
          <w:rFonts w:cs="David" w:hint="cs"/>
          <w:u w:val="single"/>
          <w:rtl/>
        </w:rPr>
      </w:pPr>
    </w:p>
    <w:p w14:paraId="09DC7299" w14:textId="77777777" w:rsidR="005475C7" w:rsidRDefault="005475C7" w:rsidP="005475C7">
      <w:pPr>
        <w:bidi/>
        <w:ind w:firstLine="720"/>
        <w:jc w:val="both"/>
        <w:rPr>
          <w:rFonts w:cs="David" w:hint="cs"/>
          <w:rtl/>
        </w:rPr>
      </w:pPr>
      <w:r>
        <w:rPr>
          <w:rFonts w:cs="David" w:hint="cs"/>
          <w:rtl/>
        </w:rPr>
        <w:t>זו לא הצעה לסדר, זה נאום לאומה.</w:t>
      </w:r>
    </w:p>
    <w:p w14:paraId="6925031E" w14:textId="77777777" w:rsidR="005475C7" w:rsidRDefault="005475C7" w:rsidP="005475C7">
      <w:pPr>
        <w:bidi/>
        <w:jc w:val="both"/>
        <w:rPr>
          <w:rFonts w:cs="David" w:hint="cs"/>
          <w:rtl/>
        </w:rPr>
      </w:pPr>
    </w:p>
    <w:p w14:paraId="4BF574D3" w14:textId="77777777" w:rsidR="005475C7" w:rsidRDefault="005475C7" w:rsidP="005475C7">
      <w:pPr>
        <w:bidi/>
        <w:jc w:val="both"/>
        <w:rPr>
          <w:rFonts w:cs="David" w:hint="cs"/>
          <w:u w:val="single"/>
          <w:rtl/>
        </w:rPr>
      </w:pPr>
      <w:r>
        <w:rPr>
          <w:rFonts w:cs="David" w:hint="cs"/>
          <w:u w:val="single"/>
          <w:rtl/>
        </w:rPr>
        <w:t>אחמד טיבי</w:t>
      </w:r>
      <w:r w:rsidRPr="00E36EB4">
        <w:rPr>
          <w:rFonts w:cs="David" w:hint="cs"/>
          <w:u w:val="single"/>
          <w:rtl/>
        </w:rPr>
        <w:t>:</w:t>
      </w:r>
    </w:p>
    <w:p w14:paraId="228F9287" w14:textId="77777777" w:rsidR="005475C7" w:rsidRDefault="005475C7" w:rsidP="005475C7">
      <w:pPr>
        <w:bidi/>
        <w:jc w:val="both"/>
        <w:rPr>
          <w:rFonts w:cs="David" w:hint="cs"/>
          <w:u w:val="single"/>
          <w:rtl/>
        </w:rPr>
      </w:pPr>
    </w:p>
    <w:p w14:paraId="78F510A4" w14:textId="77777777" w:rsidR="005475C7" w:rsidRDefault="005475C7" w:rsidP="005475C7">
      <w:pPr>
        <w:bidi/>
        <w:ind w:firstLine="720"/>
        <w:jc w:val="both"/>
        <w:rPr>
          <w:rFonts w:cs="David" w:hint="cs"/>
          <w:rtl/>
        </w:rPr>
      </w:pPr>
      <w:r>
        <w:rPr>
          <w:rFonts w:cs="David" w:hint="cs"/>
          <w:rtl/>
        </w:rPr>
        <w:t xml:space="preserve">לגבי הגיור, יש הרבה עבודה ביומיים האלה, אני רוצה להציע כהצעת פשרה שהם יוכרו יהודים עד תום שירותם הצבאי, אם הצעתי לא מתקבלת אני לא אשתתף בהצבעה. </w:t>
      </w:r>
    </w:p>
    <w:p w14:paraId="6C8C6E58" w14:textId="77777777" w:rsidR="005475C7" w:rsidRDefault="005475C7" w:rsidP="005475C7">
      <w:pPr>
        <w:bidi/>
        <w:jc w:val="both"/>
        <w:rPr>
          <w:rFonts w:cs="David" w:hint="cs"/>
          <w:rtl/>
        </w:rPr>
      </w:pPr>
    </w:p>
    <w:p w14:paraId="62720F17" w14:textId="77777777" w:rsidR="005475C7" w:rsidRDefault="005475C7" w:rsidP="005475C7">
      <w:pPr>
        <w:bidi/>
        <w:jc w:val="both"/>
        <w:rPr>
          <w:rFonts w:cs="David" w:hint="cs"/>
          <w:u w:val="single"/>
          <w:rtl/>
        </w:rPr>
      </w:pPr>
      <w:r>
        <w:rPr>
          <w:rFonts w:cs="David" w:hint="cs"/>
          <w:u w:val="single"/>
          <w:rtl/>
        </w:rPr>
        <w:t xml:space="preserve">היו"ר יריב </w:t>
      </w:r>
      <w:proofErr w:type="spellStart"/>
      <w:r>
        <w:rPr>
          <w:rFonts w:cs="David" w:hint="cs"/>
          <w:u w:val="single"/>
          <w:rtl/>
        </w:rPr>
        <w:t>לוין</w:t>
      </w:r>
      <w:proofErr w:type="spellEnd"/>
      <w:r w:rsidRPr="00E36EB4">
        <w:rPr>
          <w:rFonts w:cs="David" w:hint="cs"/>
          <w:u w:val="single"/>
          <w:rtl/>
        </w:rPr>
        <w:t>:</w:t>
      </w:r>
    </w:p>
    <w:p w14:paraId="4CB9DF90" w14:textId="77777777" w:rsidR="005475C7" w:rsidRDefault="005475C7" w:rsidP="005475C7">
      <w:pPr>
        <w:bidi/>
        <w:jc w:val="both"/>
        <w:rPr>
          <w:rFonts w:cs="David" w:hint="cs"/>
          <w:u w:val="single"/>
          <w:rtl/>
        </w:rPr>
      </w:pPr>
    </w:p>
    <w:p w14:paraId="11C27AF8" w14:textId="77777777" w:rsidR="005475C7" w:rsidRDefault="005475C7" w:rsidP="005475C7">
      <w:pPr>
        <w:bidi/>
        <w:ind w:firstLine="720"/>
        <w:jc w:val="both"/>
        <w:rPr>
          <w:rFonts w:cs="David" w:hint="cs"/>
          <w:rtl/>
        </w:rPr>
      </w:pPr>
      <w:r>
        <w:rPr>
          <w:rFonts w:cs="David" w:hint="cs"/>
          <w:rtl/>
        </w:rPr>
        <w:t xml:space="preserve">אתה רוצה לשמוע תשובה? כדי להבהיר, חבר הכנסת אחמד טיבי הגיש באמת הצעת חוק שערורייתית, שעניינה מינוי נציג של ארגון </w:t>
      </w:r>
      <w:proofErr w:type="spellStart"/>
      <w:r>
        <w:rPr>
          <w:rFonts w:cs="David" w:hint="cs"/>
          <w:rtl/>
        </w:rPr>
        <w:t>עדאללה</w:t>
      </w:r>
      <w:proofErr w:type="spellEnd"/>
      <w:r>
        <w:rPr>
          <w:rFonts w:cs="David" w:hint="cs"/>
          <w:rtl/>
        </w:rPr>
        <w:t xml:space="preserve"> או ארגון </w:t>
      </w:r>
      <w:proofErr w:type="spellStart"/>
      <w:r>
        <w:rPr>
          <w:rFonts w:cs="David" w:hint="cs"/>
          <w:rtl/>
        </w:rPr>
        <w:t>מוסאוויה</w:t>
      </w:r>
      <w:proofErr w:type="spellEnd"/>
      <w:r>
        <w:rPr>
          <w:rFonts w:cs="David" w:hint="cs"/>
          <w:rtl/>
        </w:rPr>
        <w:t xml:space="preserve"> לוועדה שעובדת - - - </w:t>
      </w:r>
    </w:p>
    <w:p w14:paraId="6CF445E5" w14:textId="77777777" w:rsidR="005475C7" w:rsidRDefault="005475C7" w:rsidP="005475C7">
      <w:pPr>
        <w:bidi/>
        <w:jc w:val="both"/>
        <w:rPr>
          <w:rFonts w:cs="David" w:hint="cs"/>
          <w:rtl/>
        </w:rPr>
      </w:pPr>
    </w:p>
    <w:p w14:paraId="722A5F2B" w14:textId="77777777" w:rsidR="005475C7" w:rsidRDefault="005475C7" w:rsidP="005475C7">
      <w:pPr>
        <w:bidi/>
        <w:jc w:val="both"/>
        <w:rPr>
          <w:rFonts w:cs="David" w:hint="cs"/>
          <w:u w:val="single"/>
          <w:rtl/>
        </w:rPr>
      </w:pPr>
      <w:r>
        <w:rPr>
          <w:rFonts w:cs="David" w:hint="cs"/>
          <w:u w:val="single"/>
          <w:rtl/>
        </w:rPr>
        <w:t>אחמד טיבי</w:t>
      </w:r>
      <w:r w:rsidRPr="00E36EB4">
        <w:rPr>
          <w:rFonts w:cs="David" w:hint="cs"/>
          <w:u w:val="single"/>
          <w:rtl/>
        </w:rPr>
        <w:t>:</w:t>
      </w:r>
    </w:p>
    <w:p w14:paraId="5E91F3EC" w14:textId="77777777" w:rsidR="005475C7" w:rsidRDefault="005475C7" w:rsidP="005475C7">
      <w:pPr>
        <w:bidi/>
        <w:jc w:val="both"/>
        <w:rPr>
          <w:rFonts w:cs="David" w:hint="cs"/>
          <w:u w:val="single"/>
          <w:rtl/>
        </w:rPr>
      </w:pPr>
    </w:p>
    <w:p w14:paraId="204795F4" w14:textId="77777777" w:rsidR="005475C7" w:rsidRDefault="005475C7" w:rsidP="005475C7">
      <w:pPr>
        <w:bidi/>
        <w:ind w:firstLine="720"/>
        <w:jc w:val="both"/>
        <w:rPr>
          <w:rFonts w:cs="David" w:hint="cs"/>
          <w:rtl/>
        </w:rPr>
      </w:pPr>
      <w:r>
        <w:rPr>
          <w:rFonts w:cs="David" w:hint="cs"/>
          <w:rtl/>
        </w:rPr>
        <w:t>נציג ערבי בנציבות, אל תזייף.</w:t>
      </w:r>
    </w:p>
    <w:p w14:paraId="755076B9" w14:textId="77777777" w:rsidR="005475C7" w:rsidRDefault="005475C7" w:rsidP="005475C7">
      <w:pPr>
        <w:bidi/>
        <w:jc w:val="both"/>
        <w:rPr>
          <w:rFonts w:cs="David" w:hint="cs"/>
          <w:rtl/>
        </w:rPr>
      </w:pPr>
    </w:p>
    <w:p w14:paraId="2AE7832E" w14:textId="77777777" w:rsidR="005475C7" w:rsidRDefault="005475C7" w:rsidP="005475C7">
      <w:pPr>
        <w:bidi/>
        <w:jc w:val="both"/>
        <w:rPr>
          <w:rFonts w:cs="David" w:hint="cs"/>
          <w:u w:val="single"/>
          <w:rtl/>
        </w:rPr>
      </w:pPr>
      <w:r>
        <w:rPr>
          <w:rFonts w:cs="David" w:hint="cs"/>
          <w:rtl/>
        </w:rPr>
        <w:t xml:space="preserve"> </w:t>
      </w:r>
      <w:r>
        <w:rPr>
          <w:rFonts w:cs="David" w:hint="cs"/>
          <w:u w:val="single"/>
          <w:rtl/>
        </w:rPr>
        <w:t>נסים זאב</w:t>
      </w:r>
      <w:r w:rsidRPr="00E36EB4">
        <w:rPr>
          <w:rFonts w:cs="David" w:hint="cs"/>
          <w:u w:val="single"/>
          <w:rtl/>
        </w:rPr>
        <w:t>:</w:t>
      </w:r>
    </w:p>
    <w:p w14:paraId="0EA04BD0" w14:textId="77777777" w:rsidR="005475C7" w:rsidRDefault="005475C7" w:rsidP="005475C7">
      <w:pPr>
        <w:bidi/>
        <w:jc w:val="both"/>
        <w:rPr>
          <w:rFonts w:cs="David" w:hint="cs"/>
          <w:u w:val="single"/>
          <w:rtl/>
        </w:rPr>
      </w:pPr>
    </w:p>
    <w:p w14:paraId="368924B5" w14:textId="77777777" w:rsidR="005475C7" w:rsidRDefault="005475C7" w:rsidP="005475C7">
      <w:pPr>
        <w:bidi/>
        <w:ind w:firstLine="720"/>
        <w:jc w:val="both"/>
        <w:rPr>
          <w:rFonts w:cs="David" w:hint="cs"/>
          <w:rtl/>
        </w:rPr>
      </w:pPr>
      <w:r>
        <w:rPr>
          <w:rFonts w:cs="David" w:hint="cs"/>
          <w:rtl/>
        </w:rPr>
        <w:t>נציג  החמס.</w:t>
      </w:r>
    </w:p>
    <w:p w14:paraId="46520BCB" w14:textId="77777777" w:rsidR="005475C7" w:rsidRDefault="005475C7" w:rsidP="005475C7">
      <w:pPr>
        <w:bidi/>
        <w:jc w:val="both"/>
        <w:rPr>
          <w:rFonts w:cs="David" w:hint="cs"/>
          <w:rtl/>
        </w:rPr>
      </w:pPr>
    </w:p>
    <w:p w14:paraId="549B54FE" w14:textId="77777777" w:rsidR="005475C7" w:rsidRDefault="005475C7" w:rsidP="005475C7">
      <w:pPr>
        <w:bidi/>
        <w:jc w:val="both"/>
        <w:rPr>
          <w:rFonts w:cs="David" w:hint="cs"/>
          <w:u w:val="single"/>
          <w:rtl/>
        </w:rPr>
      </w:pPr>
      <w:r>
        <w:rPr>
          <w:rFonts w:cs="David" w:hint="cs"/>
          <w:u w:val="single"/>
          <w:rtl/>
        </w:rPr>
        <w:t xml:space="preserve">היו"ר יריב </w:t>
      </w:r>
      <w:proofErr w:type="spellStart"/>
      <w:r>
        <w:rPr>
          <w:rFonts w:cs="David" w:hint="cs"/>
          <w:u w:val="single"/>
          <w:rtl/>
        </w:rPr>
        <w:t>לוין</w:t>
      </w:r>
      <w:proofErr w:type="spellEnd"/>
      <w:r w:rsidRPr="00E36EB4">
        <w:rPr>
          <w:rFonts w:cs="David" w:hint="cs"/>
          <w:u w:val="single"/>
          <w:rtl/>
        </w:rPr>
        <w:t>:</w:t>
      </w:r>
    </w:p>
    <w:p w14:paraId="661883D7" w14:textId="77777777" w:rsidR="005475C7" w:rsidRDefault="005475C7" w:rsidP="005475C7">
      <w:pPr>
        <w:bidi/>
        <w:jc w:val="both"/>
        <w:rPr>
          <w:rFonts w:cs="David" w:hint="cs"/>
          <w:u w:val="single"/>
          <w:rtl/>
        </w:rPr>
      </w:pPr>
    </w:p>
    <w:p w14:paraId="5586BAB4" w14:textId="77777777" w:rsidR="005475C7" w:rsidRDefault="005475C7" w:rsidP="005475C7">
      <w:pPr>
        <w:bidi/>
        <w:ind w:firstLine="720"/>
        <w:jc w:val="both"/>
        <w:rPr>
          <w:rFonts w:cs="David" w:hint="cs"/>
          <w:rtl/>
        </w:rPr>
      </w:pPr>
      <w:r>
        <w:rPr>
          <w:rFonts w:cs="David" w:hint="cs"/>
          <w:rtl/>
        </w:rPr>
        <w:t>אלו דברי ההסבר שלך, אמרת דברים קשים ולא הפרעתי לך.</w:t>
      </w:r>
    </w:p>
    <w:p w14:paraId="2CB55EF0" w14:textId="77777777" w:rsidR="005475C7" w:rsidRDefault="005475C7" w:rsidP="005475C7">
      <w:pPr>
        <w:bidi/>
        <w:ind w:firstLine="720"/>
        <w:jc w:val="both"/>
        <w:rPr>
          <w:rFonts w:cs="David" w:hint="cs"/>
          <w:rtl/>
        </w:rPr>
      </w:pPr>
    </w:p>
    <w:p w14:paraId="4507E4F8" w14:textId="77777777" w:rsidR="005475C7" w:rsidRPr="00567391" w:rsidRDefault="005475C7" w:rsidP="005475C7">
      <w:pPr>
        <w:bidi/>
        <w:jc w:val="both"/>
        <w:rPr>
          <w:rFonts w:cs="David" w:hint="cs"/>
          <w:u w:val="single"/>
          <w:rtl/>
        </w:rPr>
      </w:pPr>
      <w:r w:rsidRPr="00567391">
        <w:rPr>
          <w:rFonts w:cs="David" w:hint="cs"/>
          <w:u w:val="single"/>
          <w:rtl/>
        </w:rPr>
        <w:t>אחמד טיבי:</w:t>
      </w:r>
    </w:p>
    <w:p w14:paraId="5AE7D862" w14:textId="77777777" w:rsidR="005475C7" w:rsidRDefault="005475C7" w:rsidP="005475C7">
      <w:pPr>
        <w:bidi/>
        <w:ind w:firstLine="720"/>
        <w:jc w:val="both"/>
        <w:rPr>
          <w:rFonts w:cs="David" w:hint="cs"/>
          <w:rtl/>
        </w:rPr>
      </w:pPr>
    </w:p>
    <w:p w14:paraId="0B64FCB9" w14:textId="77777777" w:rsidR="005475C7" w:rsidRDefault="005475C7" w:rsidP="005475C7">
      <w:pPr>
        <w:bidi/>
        <w:ind w:left="720"/>
        <w:jc w:val="both"/>
        <w:rPr>
          <w:rFonts w:cs="David" w:hint="cs"/>
          <w:rtl/>
        </w:rPr>
      </w:pPr>
      <w:r>
        <w:rPr>
          <w:rFonts w:cs="David" w:hint="cs"/>
          <w:rtl/>
        </w:rPr>
        <w:t>סליחה, זו הצעת חוק שלי.</w:t>
      </w:r>
    </w:p>
    <w:p w14:paraId="3C4005DF" w14:textId="77777777" w:rsidR="005475C7" w:rsidRDefault="005475C7" w:rsidP="005475C7">
      <w:pPr>
        <w:bidi/>
        <w:ind w:left="720"/>
        <w:jc w:val="both"/>
        <w:rPr>
          <w:rFonts w:cs="David" w:hint="cs"/>
          <w:rtl/>
        </w:rPr>
      </w:pPr>
    </w:p>
    <w:p w14:paraId="7F2E0C7B" w14:textId="77777777" w:rsidR="005475C7" w:rsidRDefault="005475C7" w:rsidP="005475C7">
      <w:pPr>
        <w:keepNext/>
        <w:bidi/>
        <w:jc w:val="both"/>
        <w:rPr>
          <w:rFonts w:cs="David" w:hint="cs"/>
          <w:rtl/>
        </w:rPr>
      </w:pP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14:paraId="24A1CE09" w14:textId="77777777" w:rsidR="005475C7" w:rsidRDefault="005475C7" w:rsidP="005475C7">
      <w:pPr>
        <w:keepNext/>
        <w:bidi/>
        <w:jc w:val="both"/>
        <w:rPr>
          <w:rFonts w:cs="David" w:hint="cs"/>
          <w:rtl/>
        </w:rPr>
      </w:pPr>
    </w:p>
    <w:p w14:paraId="6E69F2C7" w14:textId="77777777" w:rsidR="005475C7" w:rsidRDefault="005475C7" w:rsidP="005475C7">
      <w:pPr>
        <w:bidi/>
        <w:jc w:val="both"/>
        <w:rPr>
          <w:rFonts w:cs="David" w:hint="cs"/>
          <w:rtl/>
        </w:rPr>
      </w:pPr>
      <w:r>
        <w:rPr>
          <w:rFonts w:cs="David" w:hint="cs"/>
          <w:rtl/>
        </w:rPr>
        <w:tab/>
        <w:t xml:space="preserve">ההצעה הזו של מינוי נציג של </w:t>
      </w:r>
      <w:proofErr w:type="spellStart"/>
      <w:r>
        <w:rPr>
          <w:rFonts w:cs="David" w:hint="cs"/>
          <w:rtl/>
        </w:rPr>
        <w:t>עדאללה</w:t>
      </w:r>
      <w:proofErr w:type="spellEnd"/>
      <w:r>
        <w:rPr>
          <w:rFonts w:cs="David" w:hint="cs"/>
          <w:rtl/>
        </w:rPr>
        <w:t xml:space="preserve"> לגוף שמייעץ לנציבות שוויון הזדמנויות בעבודה תוך דחיקת רגליהם של מגזרים אחרים, דוגמת המגזר הדרוזי והמגזר הצ'רקסי.</w:t>
      </w:r>
    </w:p>
    <w:p w14:paraId="7193AF61" w14:textId="77777777" w:rsidR="005475C7" w:rsidRDefault="005475C7" w:rsidP="005475C7">
      <w:pPr>
        <w:bidi/>
        <w:jc w:val="both"/>
        <w:rPr>
          <w:rFonts w:cs="David" w:hint="cs"/>
          <w:rtl/>
        </w:rPr>
      </w:pPr>
    </w:p>
    <w:p w14:paraId="49BC1C71" w14:textId="77777777" w:rsidR="005475C7" w:rsidRDefault="005475C7" w:rsidP="005475C7">
      <w:pPr>
        <w:bidi/>
        <w:jc w:val="both"/>
        <w:rPr>
          <w:rFonts w:cs="David" w:hint="cs"/>
          <w:u w:val="single"/>
          <w:rtl/>
        </w:rPr>
      </w:pPr>
      <w:r>
        <w:rPr>
          <w:rFonts w:cs="David" w:hint="cs"/>
          <w:u w:val="single"/>
          <w:rtl/>
        </w:rPr>
        <w:t>אחמד טיבי</w:t>
      </w:r>
      <w:r w:rsidRPr="00E36EB4">
        <w:rPr>
          <w:rFonts w:cs="David" w:hint="cs"/>
          <w:u w:val="single"/>
          <w:rtl/>
        </w:rPr>
        <w:t>:</w:t>
      </w:r>
    </w:p>
    <w:p w14:paraId="509BECCC" w14:textId="77777777" w:rsidR="005475C7" w:rsidRDefault="005475C7" w:rsidP="005475C7">
      <w:pPr>
        <w:bidi/>
        <w:jc w:val="both"/>
        <w:rPr>
          <w:rFonts w:cs="David" w:hint="cs"/>
          <w:u w:val="single"/>
          <w:rtl/>
        </w:rPr>
      </w:pPr>
    </w:p>
    <w:p w14:paraId="08D82E79" w14:textId="77777777" w:rsidR="005475C7" w:rsidRDefault="005475C7" w:rsidP="005475C7">
      <w:pPr>
        <w:bidi/>
        <w:ind w:firstLine="720"/>
        <w:jc w:val="both"/>
        <w:rPr>
          <w:rFonts w:cs="David" w:hint="cs"/>
          <w:rtl/>
        </w:rPr>
      </w:pPr>
      <w:r>
        <w:rPr>
          <w:rFonts w:cs="David" w:hint="cs"/>
          <w:rtl/>
        </w:rPr>
        <w:t>ערבי זה כולל דרוזים.</w:t>
      </w:r>
    </w:p>
    <w:p w14:paraId="687B7BB2" w14:textId="77777777" w:rsidR="005475C7" w:rsidRDefault="005475C7" w:rsidP="005475C7">
      <w:pPr>
        <w:bidi/>
        <w:jc w:val="both"/>
        <w:rPr>
          <w:rFonts w:cs="David" w:hint="cs"/>
          <w:rtl/>
        </w:rPr>
      </w:pPr>
    </w:p>
    <w:p w14:paraId="64454E27" w14:textId="77777777" w:rsidR="005475C7" w:rsidRDefault="005475C7" w:rsidP="005475C7">
      <w:pPr>
        <w:bidi/>
        <w:jc w:val="both"/>
        <w:rPr>
          <w:rFonts w:cs="David" w:hint="cs"/>
          <w:u w:val="single"/>
          <w:rtl/>
        </w:rPr>
      </w:pPr>
      <w:r>
        <w:rPr>
          <w:rFonts w:cs="David" w:hint="cs"/>
          <w:u w:val="single"/>
          <w:rtl/>
        </w:rPr>
        <w:t xml:space="preserve">היו"ר יריב </w:t>
      </w:r>
      <w:proofErr w:type="spellStart"/>
      <w:r>
        <w:rPr>
          <w:rFonts w:cs="David" w:hint="cs"/>
          <w:u w:val="single"/>
          <w:rtl/>
        </w:rPr>
        <w:t>לוין</w:t>
      </w:r>
      <w:proofErr w:type="spellEnd"/>
      <w:r w:rsidRPr="00E36EB4">
        <w:rPr>
          <w:rFonts w:cs="David" w:hint="cs"/>
          <w:u w:val="single"/>
          <w:rtl/>
        </w:rPr>
        <w:t>:</w:t>
      </w:r>
    </w:p>
    <w:p w14:paraId="51D41CFC" w14:textId="77777777" w:rsidR="005475C7" w:rsidRDefault="005475C7" w:rsidP="005475C7">
      <w:pPr>
        <w:bidi/>
        <w:jc w:val="both"/>
        <w:rPr>
          <w:rFonts w:cs="David" w:hint="cs"/>
          <w:u w:val="single"/>
          <w:rtl/>
        </w:rPr>
      </w:pPr>
    </w:p>
    <w:p w14:paraId="5168E230" w14:textId="77777777" w:rsidR="005475C7" w:rsidRDefault="005475C7" w:rsidP="005475C7">
      <w:pPr>
        <w:bidi/>
        <w:ind w:firstLine="720"/>
        <w:jc w:val="both"/>
        <w:rPr>
          <w:rFonts w:cs="David" w:hint="cs"/>
          <w:rtl/>
        </w:rPr>
      </w:pPr>
      <w:r>
        <w:rPr>
          <w:rFonts w:cs="David" w:hint="cs"/>
          <w:rtl/>
        </w:rPr>
        <w:t xml:space="preserve">חבר הכנסת טיבי אתה יכול לצעוק כמה שאתה רוצה, למרות זאת אני אסיים את דברי, בעיני זו  הצעה שערורייתית. יחד עם זאת הודעתי לחבר הכנסת טיבי שכאשר הוא יבקש להביא אותה לדיון, אני אעשה זאת ואדאג שהיא תעבור ותידון באופן כזה שתתוקן כך שהנציגות בגוף הזה תהיה למי שמגיע לו ייצוג ולמי שתורם למדינה. חבר הכנסת טיבי ביקש ממני כמדומני לפני שבוע או לפני שבועיים להביא את הנושא לדיון, הבטחתי לו שהדבר ייעשה באופן מיידי, כך כמובן גם יהיה. אני גם מבטיח לך שמאד לא תאהב את ההחלטה שנקבל אבל היא תהיה החלטה נכונה וטובה. </w:t>
      </w:r>
    </w:p>
    <w:p w14:paraId="3FBA21D5" w14:textId="77777777" w:rsidR="005475C7" w:rsidRDefault="005475C7" w:rsidP="005475C7">
      <w:pPr>
        <w:bidi/>
        <w:jc w:val="both"/>
        <w:rPr>
          <w:rFonts w:cs="David" w:hint="cs"/>
          <w:rtl/>
        </w:rPr>
      </w:pPr>
    </w:p>
    <w:p w14:paraId="62B0AC69" w14:textId="77777777" w:rsidR="005475C7" w:rsidRDefault="005475C7" w:rsidP="005475C7">
      <w:pPr>
        <w:bidi/>
        <w:jc w:val="both"/>
        <w:rPr>
          <w:rFonts w:cs="David" w:hint="cs"/>
          <w:u w:val="single"/>
          <w:rtl/>
        </w:rPr>
      </w:pPr>
      <w:r>
        <w:rPr>
          <w:rFonts w:cs="David" w:hint="cs"/>
          <w:u w:val="single"/>
          <w:rtl/>
        </w:rPr>
        <w:t>אחמד טיבי</w:t>
      </w:r>
      <w:r w:rsidRPr="00E36EB4">
        <w:rPr>
          <w:rFonts w:cs="David" w:hint="cs"/>
          <w:u w:val="single"/>
          <w:rtl/>
        </w:rPr>
        <w:t>:</w:t>
      </w:r>
    </w:p>
    <w:p w14:paraId="2ED335A7" w14:textId="77777777" w:rsidR="005475C7" w:rsidRDefault="005475C7" w:rsidP="005475C7">
      <w:pPr>
        <w:bidi/>
        <w:jc w:val="both"/>
        <w:rPr>
          <w:rFonts w:cs="David" w:hint="cs"/>
          <w:u w:val="single"/>
          <w:rtl/>
        </w:rPr>
      </w:pPr>
    </w:p>
    <w:p w14:paraId="77BE04A8" w14:textId="77777777" w:rsidR="005475C7" w:rsidRDefault="005475C7" w:rsidP="005475C7">
      <w:pPr>
        <w:bidi/>
        <w:ind w:firstLine="720"/>
        <w:jc w:val="both"/>
        <w:rPr>
          <w:rFonts w:cs="David" w:hint="cs"/>
          <w:rtl/>
        </w:rPr>
      </w:pPr>
      <w:r>
        <w:rPr>
          <w:rFonts w:cs="David" w:hint="cs"/>
          <w:rtl/>
        </w:rPr>
        <w:t>החוק עבר בתמיכת הקואליציה, שתדע.</w:t>
      </w:r>
    </w:p>
    <w:p w14:paraId="4FC59BB0" w14:textId="77777777" w:rsidR="005475C7" w:rsidRDefault="005475C7" w:rsidP="005475C7">
      <w:pPr>
        <w:bidi/>
        <w:jc w:val="both"/>
        <w:rPr>
          <w:rFonts w:cs="David" w:hint="cs"/>
          <w:rtl/>
        </w:rPr>
      </w:pPr>
    </w:p>
    <w:p w14:paraId="6AF2961D" w14:textId="77777777" w:rsidR="005475C7" w:rsidRDefault="005475C7" w:rsidP="005475C7">
      <w:pPr>
        <w:keepNext/>
        <w:bidi/>
        <w:jc w:val="both"/>
        <w:rPr>
          <w:rFonts w:cs="David" w:hint="cs"/>
          <w:rtl/>
        </w:rPr>
      </w:pP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14:paraId="7775B4F1" w14:textId="77777777" w:rsidR="005475C7" w:rsidRDefault="005475C7" w:rsidP="005475C7">
      <w:pPr>
        <w:keepNext/>
        <w:bidi/>
        <w:jc w:val="both"/>
        <w:rPr>
          <w:rFonts w:cs="David" w:hint="cs"/>
          <w:rtl/>
        </w:rPr>
      </w:pPr>
    </w:p>
    <w:p w14:paraId="79AB7CA8" w14:textId="77777777" w:rsidR="005475C7" w:rsidRDefault="005475C7" w:rsidP="005475C7">
      <w:pPr>
        <w:bidi/>
        <w:jc w:val="both"/>
        <w:rPr>
          <w:rFonts w:cs="David" w:hint="cs"/>
          <w:rtl/>
        </w:rPr>
      </w:pPr>
      <w:r>
        <w:rPr>
          <w:rFonts w:cs="David" w:hint="cs"/>
          <w:rtl/>
        </w:rPr>
        <w:tab/>
        <w:t>אני עובר לנושא עצמו, חברת הכנסת רחל אדטו ואחריה חבר הכנסת משה גפני, בבקשה.</w:t>
      </w:r>
    </w:p>
    <w:p w14:paraId="42DA23A8" w14:textId="77777777" w:rsidR="005475C7" w:rsidRDefault="005475C7" w:rsidP="005475C7">
      <w:pPr>
        <w:bidi/>
        <w:jc w:val="both"/>
        <w:rPr>
          <w:rFonts w:cs="David" w:hint="cs"/>
          <w:rtl/>
        </w:rPr>
      </w:pPr>
    </w:p>
    <w:p w14:paraId="4596A9CA" w14:textId="77777777" w:rsidR="005475C7" w:rsidRDefault="005475C7" w:rsidP="005475C7">
      <w:pPr>
        <w:bidi/>
        <w:jc w:val="both"/>
        <w:rPr>
          <w:rFonts w:cs="David" w:hint="cs"/>
          <w:u w:val="single"/>
          <w:rtl/>
        </w:rPr>
      </w:pPr>
      <w:r w:rsidRPr="00910E78">
        <w:rPr>
          <w:rFonts w:cs="David" w:hint="cs"/>
          <w:u w:val="single"/>
          <w:rtl/>
        </w:rPr>
        <w:t>רחל אדטו:</w:t>
      </w:r>
    </w:p>
    <w:p w14:paraId="3FFC8858" w14:textId="77777777" w:rsidR="005475C7" w:rsidRPr="00E36EB4" w:rsidRDefault="005475C7" w:rsidP="005475C7">
      <w:pPr>
        <w:bidi/>
        <w:jc w:val="both"/>
        <w:rPr>
          <w:rFonts w:cs="David" w:hint="cs"/>
          <w:u w:val="single"/>
          <w:rtl/>
        </w:rPr>
      </w:pPr>
    </w:p>
    <w:p w14:paraId="56076944" w14:textId="77777777" w:rsidR="005475C7" w:rsidRDefault="005475C7" w:rsidP="005475C7">
      <w:pPr>
        <w:bidi/>
        <w:ind w:firstLine="720"/>
        <w:jc w:val="both"/>
        <w:rPr>
          <w:rFonts w:cs="David" w:hint="cs"/>
          <w:rtl/>
        </w:rPr>
      </w:pPr>
      <w:r>
        <w:rPr>
          <w:rFonts w:cs="David" w:hint="cs"/>
          <w:rtl/>
        </w:rPr>
        <w:t>הסוף הוא כמובן שהתמיכה היא להעביר את זה לוועדת חוקה חוק ומשפט. לגבי שאלת המהירות, אין לי שום ספק שצריך, ברגע שהנושא על סדר היום, לקצר תהליכים. אתמול אחר הצהרים, כאשר ישבנו במליאה, עלעלתי בהצעות חוק שמוגשות למזכירות. אחת מהצעות החוק שראיתי עוסקת בין היתר בנושא הגיור ועוד יותר מחזקת למה צריכים לפתור את הבעיה הזו מהר.</w:t>
      </w:r>
    </w:p>
    <w:p w14:paraId="755E329C" w14:textId="77777777" w:rsidR="005475C7" w:rsidRDefault="005475C7" w:rsidP="005475C7">
      <w:pPr>
        <w:bidi/>
        <w:ind w:firstLine="720"/>
        <w:jc w:val="both"/>
        <w:rPr>
          <w:rFonts w:cs="David" w:hint="cs"/>
          <w:rtl/>
        </w:rPr>
      </w:pPr>
    </w:p>
    <w:p w14:paraId="39C893DE" w14:textId="77777777" w:rsidR="005475C7" w:rsidRDefault="005475C7" w:rsidP="005475C7">
      <w:pPr>
        <w:bidi/>
        <w:ind w:firstLine="720"/>
        <w:jc w:val="both"/>
        <w:rPr>
          <w:rFonts w:cs="David" w:hint="cs"/>
          <w:rtl/>
        </w:rPr>
      </w:pPr>
      <w:r>
        <w:rPr>
          <w:rFonts w:cs="David" w:hint="cs"/>
          <w:rtl/>
        </w:rPr>
        <w:t xml:space="preserve">הצעת החוק הזו מציעה בין היתר שהרב הצבאי ייבחר בדרך שנבחרים בה דיינים, בהסכמת הרבנים הראשיים והוא יכול להיות עד גיל 70. כלומר, יחילו על הרב הצבאי, של בחירת דיינים על ידי הרבנות הראשית וגם זה יזכה להסכמתו של הרב עמר. </w:t>
      </w:r>
    </w:p>
    <w:p w14:paraId="5EDD759A" w14:textId="77777777" w:rsidR="005475C7" w:rsidRDefault="005475C7" w:rsidP="005475C7">
      <w:pPr>
        <w:bidi/>
        <w:ind w:firstLine="720"/>
        <w:jc w:val="both"/>
        <w:rPr>
          <w:rFonts w:cs="David" w:hint="cs"/>
          <w:rtl/>
        </w:rPr>
      </w:pPr>
    </w:p>
    <w:p w14:paraId="70F5797F" w14:textId="77777777" w:rsidR="005475C7" w:rsidRDefault="005475C7" w:rsidP="005475C7">
      <w:pPr>
        <w:bidi/>
        <w:ind w:firstLine="720"/>
        <w:jc w:val="both"/>
        <w:rPr>
          <w:rFonts w:cs="David" w:hint="cs"/>
          <w:rtl/>
        </w:rPr>
      </w:pPr>
      <w:r>
        <w:rPr>
          <w:rFonts w:cs="David" w:hint="cs"/>
          <w:rtl/>
        </w:rPr>
        <w:t xml:space="preserve">כלומר, גם את הרב הצבאי, שיחליט על דיני גיור מכניסים דרך המעגל של הרבנות הראשית. מכאן, אם אנחנו לא סוגרים את הנשוא הזה של הגיור הצבאי מהר ככל האפשר, אנחנו נהיה נתונים לתוספת לחצים מכיוונים עלומים ולא ידועים לטרפד את הנושא של כל הגיור, שבסופו של יום מדובר בדיני נפשות, של אחה שנמצאים במעגל הזה. </w:t>
      </w:r>
    </w:p>
    <w:p w14:paraId="1442F433" w14:textId="77777777" w:rsidR="005475C7" w:rsidRDefault="005475C7" w:rsidP="005475C7">
      <w:pPr>
        <w:bidi/>
        <w:jc w:val="both"/>
        <w:rPr>
          <w:rFonts w:cs="David" w:hint="cs"/>
          <w:rtl/>
        </w:rPr>
      </w:pPr>
    </w:p>
    <w:p w14:paraId="679F1421" w14:textId="77777777" w:rsidR="005475C7" w:rsidRDefault="005475C7" w:rsidP="005475C7">
      <w:pPr>
        <w:keepNext/>
        <w:bidi/>
        <w:jc w:val="both"/>
        <w:rPr>
          <w:rFonts w:cs="David" w:hint="cs"/>
          <w:rtl/>
        </w:rPr>
      </w:pP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14:paraId="5CD41A64" w14:textId="77777777" w:rsidR="005475C7" w:rsidRDefault="005475C7" w:rsidP="005475C7">
      <w:pPr>
        <w:keepNext/>
        <w:bidi/>
        <w:jc w:val="both"/>
        <w:rPr>
          <w:rFonts w:cs="David" w:hint="cs"/>
          <w:rtl/>
        </w:rPr>
      </w:pPr>
    </w:p>
    <w:p w14:paraId="50055774" w14:textId="77777777" w:rsidR="005475C7" w:rsidRDefault="005475C7" w:rsidP="005475C7">
      <w:pPr>
        <w:bidi/>
        <w:jc w:val="both"/>
        <w:rPr>
          <w:rFonts w:cs="David" w:hint="cs"/>
          <w:rtl/>
        </w:rPr>
      </w:pPr>
      <w:r>
        <w:rPr>
          <w:rFonts w:cs="David" w:hint="cs"/>
          <w:rtl/>
        </w:rPr>
        <w:tab/>
        <w:t>תודה, אני מודה לחברת הכנסת על הקיצור, אני מבקש מכולם להתייחס קודם כל לגוף השאלה, לאן להעביר את ההצעה, מפאת ריבוי הדוברים אבקש להתכנס ל-3 דקות לדובר, חבר הכנסת גפני בבקשה.</w:t>
      </w:r>
    </w:p>
    <w:p w14:paraId="77F8D0E8" w14:textId="77777777" w:rsidR="005475C7" w:rsidRDefault="005475C7" w:rsidP="005475C7">
      <w:pPr>
        <w:bidi/>
        <w:jc w:val="both"/>
        <w:rPr>
          <w:rFonts w:cs="David" w:hint="cs"/>
          <w:rtl/>
        </w:rPr>
      </w:pPr>
    </w:p>
    <w:p w14:paraId="1F735755" w14:textId="77777777" w:rsidR="005475C7" w:rsidRDefault="005475C7" w:rsidP="005475C7">
      <w:pPr>
        <w:bidi/>
        <w:jc w:val="both"/>
        <w:rPr>
          <w:rFonts w:cs="David" w:hint="cs"/>
          <w:u w:val="single"/>
          <w:rtl/>
        </w:rPr>
      </w:pPr>
      <w:r>
        <w:rPr>
          <w:rFonts w:cs="David" w:hint="cs"/>
          <w:u w:val="single"/>
          <w:rtl/>
        </w:rPr>
        <w:t>משה גפני</w:t>
      </w:r>
      <w:r w:rsidRPr="00E36EB4">
        <w:rPr>
          <w:rFonts w:cs="David" w:hint="cs"/>
          <w:u w:val="single"/>
          <w:rtl/>
        </w:rPr>
        <w:t>:</w:t>
      </w:r>
    </w:p>
    <w:p w14:paraId="26EA25E2" w14:textId="77777777" w:rsidR="005475C7" w:rsidRDefault="005475C7" w:rsidP="005475C7">
      <w:pPr>
        <w:bidi/>
        <w:jc w:val="both"/>
        <w:rPr>
          <w:rFonts w:cs="David" w:hint="cs"/>
          <w:u w:val="single"/>
          <w:rtl/>
        </w:rPr>
      </w:pPr>
    </w:p>
    <w:p w14:paraId="7FBC05F2" w14:textId="77777777" w:rsidR="005475C7" w:rsidRDefault="005475C7" w:rsidP="005475C7">
      <w:pPr>
        <w:bidi/>
        <w:jc w:val="both"/>
        <w:rPr>
          <w:rFonts w:cs="David" w:hint="cs"/>
          <w:rtl/>
        </w:rPr>
      </w:pPr>
      <w:r>
        <w:rPr>
          <w:rFonts w:cs="David" w:hint="cs"/>
          <w:rtl/>
        </w:rPr>
        <w:tab/>
        <w:t>אדוני היושב ראש, אני לא הולך לדבר על חוק הגיור, הוא לא נושא לדיון בוועדת הכנסת, אין לי גם שום טענה נגד ישראל ביתנו, יש להם את ראש הממשלה, הם מדברים אתו, מאיימים עליו, אומרים מה שהם אומרים וזה בסדר גמור מבחינתם, רע מאד מבחינתנו. אנחנו נמצאים יום לפני אישור התקציב כאשר ישראל ביתנו מגיעה לראש הממשלה ומאיימת עליו שאם הנושא לא יעבור היום בוועדת הכנסת, יום לפני אישור התקציב, היא פשוט תצביע נגד התקציב.</w:t>
      </w:r>
    </w:p>
    <w:p w14:paraId="6B3D139E" w14:textId="77777777" w:rsidR="005475C7" w:rsidRDefault="005475C7" w:rsidP="005475C7">
      <w:pPr>
        <w:bidi/>
        <w:jc w:val="both"/>
        <w:rPr>
          <w:rFonts w:cs="David" w:hint="cs"/>
          <w:rtl/>
        </w:rPr>
      </w:pPr>
    </w:p>
    <w:p w14:paraId="2126743C" w14:textId="77777777" w:rsidR="005475C7" w:rsidRDefault="005475C7" w:rsidP="005475C7">
      <w:pPr>
        <w:bidi/>
        <w:jc w:val="both"/>
        <w:rPr>
          <w:rFonts w:cs="David" w:hint="cs"/>
          <w:rtl/>
        </w:rPr>
      </w:pPr>
      <w:r>
        <w:rPr>
          <w:rFonts w:cs="David" w:hint="cs"/>
          <w:rtl/>
        </w:rPr>
        <w:tab/>
        <w:t>אני נמצא בקואליציה הזו - - -</w:t>
      </w:r>
    </w:p>
    <w:p w14:paraId="5B45E18F" w14:textId="77777777" w:rsidR="005475C7" w:rsidRDefault="005475C7" w:rsidP="005475C7">
      <w:pPr>
        <w:bidi/>
        <w:jc w:val="both"/>
        <w:rPr>
          <w:rFonts w:cs="David" w:hint="cs"/>
          <w:rtl/>
        </w:rPr>
      </w:pPr>
    </w:p>
    <w:p w14:paraId="22EB1AE5" w14:textId="77777777" w:rsidR="005475C7" w:rsidRDefault="005475C7" w:rsidP="005475C7">
      <w:pPr>
        <w:bidi/>
        <w:jc w:val="both"/>
        <w:rPr>
          <w:rFonts w:cs="David" w:hint="cs"/>
          <w:u w:val="single"/>
          <w:rtl/>
        </w:rPr>
      </w:pPr>
      <w:r>
        <w:rPr>
          <w:rFonts w:cs="David" w:hint="cs"/>
          <w:u w:val="single"/>
          <w:rtl/>
        </w:rPr>
        <w:t>דוד רותם</w:t>
      </w:r>
      <w:r w:rsidRPr="00E36EB4">
        <w:rPr>
          <w:rFonts w:cs="David" w:hint="cs"/>
          <w:u w:val="single"/>
          <w:rtl/>
        </w:rPr>
        <w:t>:</w:t>
      </w:r>
    </w:p>
    <w:p w14:paraId="307384E8" w14:textId="77777777" w:rsidR="005475C7" w:rsidRDefault="005475C7" w:rsidP="005475C7">
      <w:pPr>
        <w:bidi/>
        <w:jc w:val="both"/>
        <w:rPr>
          <w:rFonts w:cs="David" w:hint="cs"/>
          <w:u w:val="single"/>
          <w:rtl/>
        </w:rPr>
      </w:pPr>
    </w:p>
    <w:p w14:paraId="5ABE7738" w14:textId="77777777" w:rsidR="005475C7" w:rsidRDefault="005475C7" w:rsidP="005475C7">
      <w:pPr>
        <w:bidi/>
        <w:jc w:val="both"/>
        <w:rPr>
          <w:rFonts w:cs="David" w:hint="cs"/>
          <w:rtl/>
        </w:rPr>
      </w:pPr>
      <w:r>
        <w:rPr>
          <w:rFonts w:cs="David" w:hint="cs"/>
          <w:rtl/>
        </w:rPr>
        <w:tab/>
        <w:t>כמה פעמים אתה איימת?</w:t>
      </w:r>
    </w:p>
    <w:p w14:paraId="57F08F5C" w14:textId="77777777" w:rsidR="005475C7" w:rsidRDefault="005475C7" w:rsidP="005475C7">
      <w:pPr>
        <w:bidi/>
        <w:jc w:val="both"/>
        <w:rPr>
          <w:rFonts w:cs="David" w:hint="cs"/>
          <w:rtl/>
        </w:rPr>
      </w:pPr>
    </w:p>
    <w:p w14:paraId="42B8AB77" w14:textId="77777777" w:rsidR="005475C7" w:rsidRDefault="005475C7" w:rsidP="005475C7">
      <w:pPr>
        <w:keepNext/>
        <w:bidi/>
        <w:jc w:val="both"/>
        <w:rPr>
          <w:rFonts w:cs="David" w:hint="cs"/>
          <w:rtl/>
        </w:rPr>
      </w:pP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14:paraId="4196D56A" w14:textId="77777777" w:rsidR="005475C7" w:rsidRDefault="005475C7" w:rsidP="005475C7">
      <w:pPr>
        <w:keepNext/>
        <w:bidi/>
        <w:jc w:val="both"/>
        <w:rPr>
          <w:rFonts w:cs="David" w:hint="cs"/>
          <w:rtl/>
        </w:rPr>
      </w:pPr>
    </w:p>
    <w:p w14:paraId="52860D89" w14:textId="77777777" w:rsidR="005475C7" w:rsidRDefault="005475C7" w:rsidP="005475C7">
      <w:pPr>
        <w:bidi/>
        <w:jc w:val="both"/>
        <w:rPr>
          <w:rFonts w:cs="David" w:hint="cs"/>
          <w:rtl/>
        </w:rPr>
      </w:pPr>
      <w:r>
        <w:rPr>
          <w:rFonts w:cs="David" w:hint="cs"/>
          <w:rtl/>
        </w:rPr>
        <w:tab/>
        <w:t>חבר הכנסת רותם, אל תפריעו לו, אני אסיק שאתם רוצים להמשיך להתדיין ונדחה את כל העניין. חבר הכנסת גפני בבקשה.</w:t>
      </w:r>
    </w:p>
    <w:p w14:paraId="7BC22C4A" w14:textId="77777777" w:rsidR="005475C7" w:rsidRDefault="005475C7" w:rsidP="005475C7">
      <w:pPr>
        <w:bidi/>
        <w:jc w:val="both"/>
        <w:rPr>
          <w:rFonts w:cs="David" w:hint="cs"/>
          <w:rtl/>
        </w:rPr>
      </w:pPr>
    </w:p>
    <w:p w14:paraId="632A05D2" w14:textId="77777777" w:rsidR="005475C7" w:rsidRDefault="005475C7" w:rsidP="005475C7">
      <w:pPr>
        <w:bidi/>
        <w:jc w:val="both"/>
        <w:rPr>
          <w:rFonts w:cs="David" w:hint="cs"/>
          <w:u w:val="single"/>
          <w:rtl/>
        </w:rPr>
      </w:pPr>
      <w:r>
        <w:rPr>
          <w:rFonts w:cs="David" w:hint="cs"/>
          <w:u w:val="single"/>
          <w:rtl/>
        </w:rPr>
        <w:t>משה גפני</w:t>
      </w:r>
      <w:r w:rsidRPr="00E36EB4">
        <w:rPr>
          <w:rFonts w:cs="David" w:hint="cs"/>
          <w:u w:val="single"/>
          <w:rtl/>
        </w:rPr>
        <w:t>:</w:t>
      </w:r>
    </w:p>
    <w:p w14:paraId="5E2E3BB4" w14:textId="77777777" w:rsidR="005475C7" w:rsidRDefault="005475C7" w:rsidP="005475C7">
      <w:pPr>
        <w:bidi/>
        <w:jc w:val="both"/>
        <w:rPr>
          <w:rFonts w:cs="David" w:hint="cs"/>
          <w:u w:val="single"/>
          <w:rtl/>
        </w:rPr>
      </w:pPr>
    </w:p>
    <w:p w14:paraId="2EB5503E" w14:textId="77777777" w:rsidR="005475C7" w:rsidRDefault="005475C7" w:rsidP="005475C7">
      <w:pPr>
        <w:bidi/>
        <w:jc w:val="both"/>
        <w:rPr>
          <w:rFonts w:cs="David" w:hint="cs"/>
          <w:rtl/>
        </w:rPr>
      </w:pPr>
      <w:r>
        <w:rPr>
          <w:rFonts w:cs="David" w:hint="cs"/>
          <w:rtl/>
        </w:rPr>
        <w:tab/>
        <w:t>אדוני היושב ראש, אני מבקש אם אפשר לא להפריע לי.</w:t>
      </w:r>
    </w:p>
    <w:p w14:paraId="7CD42AEB" w14:textId="77777777" w:rsidR="005475C7" w:rsidRDefault="005475C7" w:rsidP="005475C7">
      <w:pPr>
        <w:bidi/>
        <w:jc w:val="both"/>
        <w:rPr>
          <w:rFonts w:cs="David" w:hint="cs"/>
          <w:rtl/>
        </w:rPr>
      </w:pPr>
    </w:p>
    <w:p w14:paraId="727F75C0" w14:textId="77777777" w:rsidR="005475C7" w:rsidRDefault="005475C7" w:rsidP="005475C7">
      <w:pPr>
        <w:keepNext/>
        <w:bidi/>
        <w:jc w:val="both"/>
        <w:rPr>
          <w:rFonts w:cs="David" w:hint="cs"/>
          <w:rtl/>
        </w:rPr>
      </w:pP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14:paraId="1ED534AC" w14:textId="77777777" w:rsidR="005475C7" w:rsidRDefault="005475C7" w:rsidP="005475C7">
      <w:pPr>
        <w:keepNext/>
        <w:bidi/>
        <w:jc w:val="both"/>
        <w:rPr>
          <w:rFonts w:cs="David" w:hint="cs"/>
          <w:rtl/>
        </w:rPr>
      </w:pPr>
    </w:p>
    <w:p w14:paraId="74526FF1" w14:textId="77777777" w:rsidR="005475C7" w:rsidRDefault="005475C7" w:rsidP="005475C7">
      <w:pPr>
        <w:bidi/>
        <w:jc w:val="both"/>
        <w:rPr>
          <w:rFonts w:cs="David" w:hint="cs"/>
          <w:rtl/>
        </w:rPr>
      </w:pPr>
      <w:r>
        <w:rPr>
          <w:rFonts w:cs="David" w:hint="cs"/>
          <w:rtl/>
        </w:rPr>
        <w:tab/>
        <w:t xml:space="preserve"> אני מצטרף לבקשתך.</w:t>
      </w:r>
    </w:p>
    <w:p w14:paraId="199D5901" w14:textId="77777777" w:rsidR="005475C7" w:rsidRDefault="005475C7" w:rsidP="005475C7">
      <w:pPr>
        <w:bidi/>
        <w:jc w:val="both"/>
        <w:rPr>
          <w:rFonts w:cs="David" w:hint="cs"/>
          <w:rtl/>
        </w:rPr>
      </w:pPr>
    </w:p>
    <w:p w14:paraId="446C36EE" w14:textId="77777777" w:rsidR="005475C7" w:rsidRPr="00EC5688" w:rsidRDefault="005475C7" w:rsidP="005475C7">
      <w:pPr>
        <w:bidi/>
        <w:jc w:val="both"/>
        <w:rPr>
          <w:rFonts w:cs="David" w:hint="cs"/>
          <w:u w:val="single"/>
          <w:rtl/>
        </w:rPr>
      </w:pPr>
      <w:r w:rsidRPr="00EC5688">
        <w:rPr>
          <w:rFonts w:cs="David" w:hint="cs"/>
          <w:u w:val="single"/>
          <w:rtl/>
        </w:rPr>
        <w:t>משה גפני:</w:t>
      </w:r>
    </w:p>
    <w:p w14:paraId="068431D0" w14:textId="77777777" w:rsidR="005475C7" w:rsidRDefault="005475C7" w:rsidP="005475C7">
      <w:pPr>
        <w:bidi/>
        <w:jc w:val="both"/>
        <w:rPr>
          <w:rFonts w:cs="David" w:hint="cs"/>
          <w:rtl/>
        </w:rPr>
      </w:pPr>
    </w:p>
    <w:p w14:paraId="1877BAE0" w14:textId="77777777" w:rsidR="005475C7" w:rsidRDefault="005475C7" w:rsidP="005475C7">
      <w:pPr>
        <w:bidi/>
        <w:ind w:firstLine="720"/>
        <w:jc w:val="both"/>
        <w:rPr>
          <w:rFonts w:cs="David" w:hint="cs"/>
          <w:rtl/>
        </w:rPr>
      </w:pPr>
      <w:r>
        <w:rPr>
          <w:rFonts w:cs="David" w:hint="cs"/>
          <w:rtl/>
        </w:rPr>
        <w:t>אני לא הולך לריב עם ישראל ביתנו וגם אבדתי את הקול בגלל שהייתי צריך לאשר תקציב שראש הממשלה ביקש שאאשר. נעשה מעשה חמור מאין כמותו, מתי הגיע האיום לראש הממשלה? מתי הוא קרא לי להגיד לי שאין ברירה וצריך להביא את זה לוועדת הכנסת? זה קרה אחרי חודשיים שאני דן בוועדת הכספים על אישור התקציב, אוכל צפרדעים כמו שלא אכלתי מימי - - -</w:t>
      </w:r>
    </w:p>
    <w:p w14:paraId="4448F3B3" w14:textId="77777777" w:rsidR="005475C7" w:rsidRDefault="005475C7" w:rsidP="005475C7">
      <w:pPr>
        <w:bidi/>
        <w:jc w:val="both"/>
        <w:rPr>
          <w:rFonts w:cs="David" w:hint="cs"/>
          <w:rtl/>
        </w:rPr>
      </w:pPr>
    </w:p>
    <w:p w14:paraId="3DB9E914" w14:textId="77777777" w:rsidR="005475C7" w:rsidRDefault="005475C7" w:rsidP="005475C7">
      <w:pPr>
        <w:bidi/>
        <w:jc w:val="both"/>
        <w:rPr>
          <w:rFonts w:cs="David" w:hint="cs"/>
          <w:u w:val="single"/>
          <w:rtl/>
        </w:rPr>
      </w:pPr>
      <w:r>
        <w:rPr>
          <w:rFonts w:cs="David" w:hint="cs"/>
          <w:u w:val="single"/>
          <w:rtl/>
        </w:rPr>
        <w:t>נחמן שי</w:t>
      </w:r>
      <w:r w:rsidRPr="00E36EB4">
        <w:rPr>
          <w:rFonts w:cs="David" w:hint="cs"/>
          <w:u w:val="single"/>
          <w:rtl/>
        </w:rPr>
        <w:t>:</w:t>
      </w:r>
    </w:p>
    <w:p w14:paraId="202F6FF2" w14:textId="77777777" w:rsidR="005475C7" w:rsidRDefault="005475C7" w:rsidP="005475C7">
      <w:pPr>
        <w:bidi/>
        <w:jc w:val="both"/>
        <w:rPr>
          <w:rFonts w:cs="David" w:hint="cs"/>
          <w:u w:val="single"/>
          <w:rtl/>
        </w:rPr>
      </w:pPr>
    </w:p>
    <w:p w14:paraId="56E65BEC" w14:textId="77777777" w:rsidR="005475C7" w:rsidRDefault="005475C7" w:rsidP="005475C7">
      <w:pPr>
        <w:bidi/>
        <w:jc w:val="both"/>
        <w:rPr>
          <w:rFonts w:cs="David" w:hint="cs"/>
          <w:rtl/>
        </w:rPr>
      </w:pPr>
      <w:r>
        <w:rPr>
          <w:rFonts w:cs="David" w:hint="cs"/>
          <w:rtl/>
        </w:rPr>
        <w:tab/>
        <w:t>זה לא כשר.</w:t>
      </w:r>
    </w:p>
    <w:p w14:paraId="5E6151BC" w14:textId="77777777" w:rsidR="005475C7" w:rsidRDefault="005475C7" w:rsidP="005475C7">
      <w:pPr>
        <w:bidi/>
        <w:jc w:val="both"/>
        <w:rPr>
          <w:rFonts w:cs="David" w:hint="cs"/>
          <w:rtl/>
        </w:rPr>
      </w:pPr>
    </w:p>
    <w:p w14:paraId="568993CE" w14:textId="77777777" w:rsidR="005475C7" w:rsidRDefault="005475C7" w:rsidP="005475C7">
      <w:pPr>
        <w:keepNext/>
        <w:bidi/>
        <w:jc w:val="both"/>
        <w:rPr>
          <w:rFonts w:cs="David" w:hint="cs"/>
          <w:rtl/>
        </w:rPr>
      </w:pP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14:paraId="76F81EFF" w14:textId="77777777" w:rsidR="005475C7" w:rsidRDefault="005475C7" w:rsidP="005475C7">
      <w:pPr>
        <w:keepNext/>
        <w:bidi/>
        <w:jc w:val="both"/>
        <w:rPr>
          <w:rFonts w:cs="David" w:hint="cs"/>
          <w:rtl/>
        </w:rPr>
      </w:pPr>
    </w:p>
    <w:p w14:paraId="27CA22AF" w14:textId="77777777" w:rsidR="005475C7" w:rsidRDefault="005475C7" w:rsidP="005475C7">
      <w:pPr>
        <w:bidi/>
        <w:jc w:val="both"/>
        <w:rPr>
          <w:rFonts w:cs="David" w:hint="cs"/>
          <w:rtl/>
        </w:rPr>
      </w:pPr>
      <w:r>
        <w:rPr>
          <w:rFonts w:cs="David" w:hint="cs"/>
          <w:rtl/>
        </w:rPr>
        <w:tab/>
        <w:t>חבר הכנסת שי, מספיק.</w:t>
      </w:r>
    </w:p>
    <w:p w14:paraId="10A16BC5" w14:textId="77777777" w:rsidR="005475C7" w:rsidRDefault="005475C7" w:rsidP="005475C7">
      <w:pPr>
        <w:bidi/>
        <w:jc w:val="both"/>
        <w:rPr>
          <w:rFonts w:cs="David" w:hint="cs"/>
          <w:rtl/>
        </w:rPr>
      </w:pPr>
    </w:p>
    <w:p w14:paraId="1BB01007" w14:textId="77777777" w:rsidR="005475C7" w:rsidRDefault="005475C7" w:rsidP="005475C7">
      <w:pPr>
        <w:bidi/>
        <w:jc w:val="both"/>
        <w:rPr>
          <w:rFonts w:cs="David" w:hint="cs"/>
          <w:u w:val="single"/>
          <w:rtl/>
        </w:rPr>
      </w:pPr>
      <w:r>
        <w:rPr>
          <w:rFonts w:cs="David" w:hint="cs"/>
          <w:u w:val="single"/>
          <w:rtl/>
        </w:rPr>
        <w:t xml:space="preserve">רוברט </w:t>
      </w:r>
      <w:proofErr w:type="spellStart"/>
      <w:r>
        <w:rPr>
          <w:rFonts w:cs="David" w:hint="cs"/>
          <w:u w:val="single"/>
          <w:rtl/>
        </w:rPr>
        <w:t>אילטוב</w:t>
      </w:r>
      <w:proofErr w:type="spellEnd"/>
      <w:r w:rsidRPr="00E36EB4">
        <w:rPr>
          <w:rFonts w:cs="David" w:hint="cs"/>
          <w:u w:val="single"/>
          <w:rtl/>
        </w:rPr>
        <w:t>:</w:t>
      </w:r>
    </w:p>
    <w:p w14:paraId="4C639D81" w14:textId="77777777" w:rsidR="005475C7" w:rsidRDefault="005475C7" w:rsidP="005475C7">
      <w:pPr>
        <w:bidi/>
        <w:jc w:val="both"/>
        <w:rPr>
          <w:rFonts w:cs="David" w:hint="cs"/>
          <w:u w:val="single"/>
          <w:rtl/>
        </w:rPr>
      </w:pPr>
    </w:p>
    <w:p w14:paraId="249E4A36" w14:textId="77777777" w:rsidR="005475C7" w:rsidRDefault="005475C7" w:rsidP="005475C7">
      <w:pPr>
        <w:bidi/>
        <w:jc w:val="both"/>
        <w:rPr>
          <w:rFonts w:cs="David" w:hint="cs"/>
          <w:rtl/>
        </w:rPr>
      </w:pPr>
      <w:r>
        <w:rPr>
          <w:rFonts w:cs="David" w:hint="cs"/>
          <w:rtl/>
        </w:rPr>
        <w:tab/>
        <w:t>הרבנות הראשית לא הכשירה את הצפרדעים.</w:t>
      </w:r>
    </w:p>
    <w:p w14:paraId="6791C61E" w14:textId="77777777" w:rsidR="005475C7" w:rsidRDefault="005475C7" w:rsidP="005475C7">
      <w:pPr>
        <w:bidi/>
        <w:jc w:val="both"/>
        <w:rPr>
          <w:rFonts w:cs="David" w:hint="cs"/>
          <w:rtl/>
        </w:rPr>
      </w:pPr>
      <w:r>
        <w:rPr>
          <w:rFonts w:cs="David" w:hint="cs"/>
          <w:rtl/>
        </w:rPr>
        <w:t xml:space="preserve"> </w:t>
      </w:r>
    </w:p>
    <w:p w14:paraId="5E6A5832" w14:textId="77777777" w:rsidR="005475C7" w:rsidRDefault="005475C7" w:rsidP="005475C7">
      <w:pPr>
        <w:keepNext/>
        <w:bidi/>
        <w:jc w:val="both"/>
        <w:rPr>
          <w:rFonts w:cs="David" w:hint="cs"/>
          <w:rtl/>
        </w:rPr>
      </w:pP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14:paraId="30C65433" w14:textId="77777777" w:rsidR="005475C7" w:rsidRDefault="005475C7" w:rsidP="005475C7">
      <w:pPr>
        <w:keepNext/>
        <w:bidi/>
        <w:jc w:val="both"/>
        <w:rPr>
          <w:rFonts w:cs="David" w:hint="cs"/>
          <w:rtl/>
        </w:rPr>
      </w:pPr>
    </w:p>
    <w:p w14:paraId="439900CB" w14:textId="77777777" w:rsidR="005475C7" w:rsidRPr="00506FD3" w:rsidRDefault="005475C7" w:rsidP="005475C7">
      <w:pPr>
        <w:bidi/>
        <w:jc w:val="both"/>
        <w:rPr>
          <w:rFonts w:cs="David" w:hint="cs"/>
          <w:rtl/>
        </w:rPr>
      </w:pPr>
      <w:r>
        <w:rPr>
          <w:rFonts w:cs="David" w:hint="cs"/>
          <w:rtl/>
        </w:rPr>
        <w:tab/>
        <w:t xml:space="preserve">חבר הכנסת </w:t>
      </w:r>
      <w:proofErr w:type="spellStart"/>
      <w:r>
        <w:rPr>
          <w:rFonts w:cs="David" w:hint="cs"/>
          <w:rtl/>
        </w:rPr>
        <w:t>אילטוב</w:t>
      </w:r>
      <w:proofErr w:type="spellEnd"/>
      <w:r>
        <w:rPr>
          <w:rFonts w:cs="David" w:hint="cs"/>
          <w:rtl/>
        </w:rPr>
        <w:t>, עכשיו גם אתה? אם אין לכם עניין, תגידו לי.</w:t>
      </w:r>
    </w:p>
    <w:p w14:paraId="5FC04489" w14:textId="77777777" w:rsidR="005475C7" w:rsidRDefault="005475C7" w:rsidP="005475C7">
      <w:pPr>
        <w:keepLines/>
        <w:bidi/>
        <w:jc w:val="both"/>
        <w:rPr>
          <w:rFonts w:cs="David" w:hint="cs"/>
          <w:rtl/>
        </w:rPr>
      </w:pPr>
    </w:p>
    <w:p w14:paraId="6E121EF9" w14:textId="77777777" w:rsidR="005475C7" w:rsidRDefault="005475C7" w:rsidP="005475C7">
      <w:pPr>
        <w:keepLines/>
        <w:bidi/>
        <w:jc w:val="both"/>
        <w:rPr>
          <w:rFonts w:cs="David" w:hint="cs"/>
          <w:u w:val="single"/>
          <w:rtl/>
        </w:rPr>
      </w:pPr>
      <w:r>
        <w:rPr>
          <w:rFonts w:cs="David" w:hint="cs"/>
          <w:u w:val="single"/>
          <w:rtl/>
        </w:rPr>
        <w:t>משה גפני</w:t>
      </w:r>
      <w:r w:rsidRPr="00E36EB4">
        <w:rPr>
          <w:rFonts w:cs="David" w:hint="cs"/>
          <w:u w:val="single"/>
          <w:rtl/>
        </w:rPr>
        <w:t>:</w:t>
      </w:r>
    </w:p>
    <w:p w14:paraId="483B232E" w14:textId="77777777" w:rsidR="005475C7" w:rsidRDefault="005475C7" w:rsidP="005475C7">
      <w:pPr>
        <w:keepLines/>
        <w:bidi/>
        <w:jc w:val="both"/>
        <w:rPr>
          <w:rFonts w:cs="David" w:hint="cs"/>
          <w:u w:val="single"/>
          <w:rtl/>
        </w:rPr>
      </w:pPr>
    </w:p>
    <w:p w14:paraId="1FC164C5" w14:textId="77777777" w:rsidR="005475C7" w:rsidRDefault="005475C7" w:rsidP="005475C7">
      <w:pPr>
        <w:keepLines/>
        <w:bidi/>
        <w:jc w:val="both"/>
        <w:rPr>
          <w:rFonts w:cs="David" w:hint="cs"/>
          <w:rtl/>
        </w:rPr>
      </w:pPr>
      <w:r>
        <w:rPr>
          <w:rFonts w:cs="David" w:hint="cs"/>
          <w:rtl/>
        </w:rPr>
        <w:tab/>
        <w:t>אני לא תוקף אף אחד וקשה לי לצעוק היום. אתמול היה יום קשה, אנחנו, בגלל מדיניות ראש הממשלה אנחנו מפחיתים מסים ישירים ומס חברות, עוזרים לעשירים ומאשרים מסים עקיפים, צווים על הדלק, הבנזין על הסולר, על הפחם שיעלה את המחירים לשכבות החלשות ולמעמד הביניים בכל תחומי החיים.</w:t>
      </w:r>
    </w:p>
    <w:p w14:paraId="594390DD" w14:textId="77777777" w:rsidR="005475C7" w:rsidRDefault="005475C7" w:rsidP="005475C7">
      <w:pPr>
        <w:bidi/>
        <w:jc w:val="both"/>
        <w:rPr>
          <w:rFonts w:cs="David" w:hint="cs"/>
          <w:rtl/>
        </w:rPr>
      </w:pPr>
    </w:p>
    <w:p w14:paraId="10194A13" w14:textId="77777777" w:rsidR="005475C7" w:rsidRPr="00DB7E8B" w:rsidRDefault="005475C7" w:rsidP="005475C7">
      <w:pPr>
        <w:bidi/>
        <w:jc w:val="both"/>
        <w:rPr>
          <w:rFonts w:cs="David" w:hint="cs"/>
          <w:u w:val="single"/>
          <w:rtl/>
        </w:rPr>
      </w:pPr>
      <w:r w:rsidRPr="00DB7E8B">
        <w:rPr>
          <w:rFonts w:cs="David" w:hint="cs"/>
          <w:u w:val="single"/>
          <w:rtl/>
        </w:rPr>
        <w:t>קריאה:</w:t>
      </w:r>
    </w:p>
    <w:p w14:paraId="353B81EF" w14:textId="77777777" w:rsidR="005475C7" w:rsidRDefault="005475C7" w:rsidP="005475C7">
      <w:pPr>
        <w:bidi/>
        <w:jc w:val="both"/>
        <w:rPr>
          <w:rFonts w:cs="David" w:hint="cs"/>
          <w:rtl/>
        </w:rPr>
      </w:pPr>
    </w:p>
    <w:p w14:paraId="46F48F28" w14:textId="77777777" w:rsidR="005475C7" w:rsidRDefault="005475C7" w:rsidP="005475C7">
      <w:pPr>
        <w:bidi/>
        <w:jc w:val="both"/>
        <w:rPr>
          <w:rFonts w:cs="David" w:hint="cs"/>
          <w:rtl/>
        </w:rPr>
      </w:pPr>
      <w:r>
        <w:rPr>
          <w:rFonts w:cs="David" w:hint="cs"/>
          <w:rtl/>
        </w:rPr>
        <w:tab/>
        <w:t>אמרתי לך אל תאשר אותם.</w:t>
      </w:r>
    </w:p>
    <w:p w14:paraId="2F24C980" w14:textId="77777777" w:rsidR="005475C7" w:rsidRDefault="005475C7" w:rsidP="005475C7">
      <w:pPr>
        <w:bidi/>
        <w:jc w:val="both"/>
        <w:rPr>
          <w:rFonts w:cs="David" w:hint="cs"/>
          <w:rtl/>
        </w:rPr>
      </w:pPr>
    </w:p>
    <w:p w14:paraId="3152F06B" w14:textId="77777777" w:rsidR="005475C7" w:rsidRPr="00DC39B8" w:rsidRDefault="005475C7" w:rsidP="005475C7">
      <w:pPr>
        <w:bidi/>
        <w:jc w:val="both"/>
        <w:rPr>
          <w:rFonts w:cs="David" w:hint="cs"/>
          <w:u w:val="single"/>
          <w:rtl/>
        </w:rPr>
      </w:pPr>
      <w:r w:rsidRPr="00DC39B8">
        <w:rPr>
          <w:rFonts w:cs="David" w:hint="cs"/>
          <w:u w:val="single"/>
          <w:rtl/>
        </w:rPr>
        <w:t>משה גפני:</w:t>
      </w:r>
    </w:p>
    <w:p w14:paraId="55DE0632" w14:textId="77777777" w:rsidR="005475C7" w:rsidRDefault="005475C7" w:rsidP="005475C7">
      <w:pPr>
        <w:bidi/>
        <w:jc w:val="both"/>
        <w:rPr>
          <w:rFonts w:cs="David" w:hint="cs"/>
          <w:rtl/>
        </w:rPr>
      </w:pPr>
    </w:p>
    <w:p w14:paraId="41A09763" w14:textId="77777777" w:rsidR="005475C7" w:rsidRDefault="005475C7" w:rsidP="005475C7">
      <w:pPr>
        <w:bidi/>
        <w:jc w:val="both"/>
        <w:rPr>
          <w:rFonts w:cs="David" w:hint="cs"/>
          <w:rtl/>
        </w:rPr>
      </w:pPr>
      <w:r>
        <w:rPr>
          <w:rFonts w:cs="David" w:hint="cs"/>
          <w:rtl/>
        </w:rPr>
        <w:tab/>
        <w:t>הסיפור של הכבאות, אנחנו באים, אנשי הקואליציה, ואומרים שסיכמנו עם משרד האוצר שתהיה תוספת, לא נכנסתי לפירוט. למחרת ראש הממשלה מודיע על 350 מיליון ₪ והחלטה תוך שבועיים משאיר אותנו חשופים בצריח.</w:t>
      </w:r>
    </w:p>
    <w:p w14:paraId="48DC8808" w14:textId="77777777" w:rsidR="005475C7" w:rsidRDefault="005475C7" w:rsidP="005475C7">
      <w:pPr>
        <w:bidi/>
        <w:jc w:val="both"/>
        <w:rPr>
          <w:rFonts w:cs="David" w:hint="cs"/>
          <w:rtl/>
        </w:rPr>
      </w:pPr>
    </w:p>
    <w:p w14:paraId="4F5B774B" w14:textId="77777777" w:rsidR="005475C7" w:rsidRDefault="005475C7" w:rsidP="005475C7">
      <w:pPr>
        <w:bidi/>
        <w:jc w:val="both"/>
        <w:rPr>
          <w:rFonts w:cs="David" w:hint="cs"/>
          <w:u w:val="single"/>
          <w:rtl/>
        </w:rPr>
      </w:pPr>
      <w:r>
        <w:rPr>
          <w:rFonts w:cs="David" w:hint="cs"/>
          <w:u w:val="single"/>
          <w:rtl/>
        </w:rPr>
        <w:t>רחל אדטו</w:t>
      </w:r>
      <w:r w:rsidRPr="00E36EB4">
        <w:rPr>
          <w:rFonts w:cs="David" w:hint="cs"/>
          <w:u w:val="single"/>
          <w:rtl/>
        </w:rPr>
        <w:t>:</w:t>
      </w:r>
    </w:p>
    <w:p w14:paraId="02FC50AA" w14:textId="77777777" w:rsidR="005475C7" w:rsidRPr="00E36EB4" w:rsidRDefault="005475C7" w:rsidP="005475C7">
      <w:pPr>
        <w:bidi/>
        <w:jc w:val="both"/>
        <w:rPr>
          <w:rFonts w:cs="David" w:hint="cs"/>
          <w:u w:val="single"/>
          <w:rtl/>
        </w:rPr>
      </w:pPr>
    </w:p>
    <w:p w14:paraId="24AF4A20" w14:textId="77777777" w:rsidR="005475C7" w:rsidRDefault="005475C7" w:rsidP="005475C7">
      <w:pPr>
        <w:bidi/>
        <w:jc w:val="both"/>
        <w:rPr>
          <w:rFonts w:cs="David" w:hint="cs"/>
          <w:rtl/>
        </w:rPr>
      </w:pPr>
      <w:r>
        <w:rPr>
          <w:rFonts w:cs="David" w:hint="cs"/>
          <w:rtl/>
        </w:rPr>
        <w:tab/>
        <w:t>בגלל זה יש עכשיו שריפה ברכבת בתל-אביב.</w:t>
      </w:r>
    </w:p>
    <w:p w14:paraId="73BB6239" w14:textId="77777777" w:rsidR="005475C7" w:rsidRDefault="005475C7" w:rsidP="005475C7">
      <w:pPr>
        <w:bidi/>
        <w:jc w:val="both"/>
        <w:rPr>
          <w:rFonts w:cs="David" w:hint="cs"/>
          <w:rtl/>
        </w:rPr>
      </w:pPr>
    </w:p>
    <w:p w14:paraId="76B4292D" w14:textId="77777777" w:rsidR="005475C7" w:rsidRPr="00DC39B8" w:rsidRDefault="005475C7" w:rsidP="005475C7">
      <w:pPr>
        <w:bidi/>
        <w:jc w:val="both"/>
        <w:rPr>
          <w:rFonts w:cs="David" w:hint="cs"/>
          <w:u w:val="single"/>
          <w:rtl/>
        </w:rPr>
      </w:pPr>
      <w:r w:rsidRPr="00DC39B8">
        <w:rPr>
          <w:rFonts w:cs="David" w:hint="cs"/>
          <w:u w:val="single"/>
          <w:rtl/>
        </w:rPr>
        <w:t>משה גפני:</w:t>
      </w:r>
    </w:p>
    <w:p w14:paraId="789CA8F1" w14:textId="77777777" w:rsidR="005475C7" w:rsidRDefault="005475C7" w:rsidP="005475C7">
      <w:pPr>
        <w:bidi/>
        <w:jc w:val="both"/>
        <w:rPr>
          <w:rFonts w:cs="David" w:hint="cs"/>
          <w:rtl/>
        </w:rPr>
      </w:pPr>
    </w:p>
    <w:p w14:paraId="2D0A20A9" w14:textId="77777777" w:rsidR="005475C7" w:rsidRDefault="005475C7" w:rsidP="005475C7">
      <w:pPr>
        <w:bidi/>
        <w:jc w:val="both"/>
        <w:rPr>
          <w:rFonts w:cs="David" w:hint="cs"/>
          <w:rtl/>
        </w:rPr>
      </w:pPr>
      <w:r>
        <w:rPr>
          <w:rFonts w:cs="David" w:hint="cs"/>
          <w:rtl/>
        </w:rPr>
        <w:tab/>
        <w:t>אני רוצה לומר לך אדוני היושב ראש ולחברי הוועדה - - -</w:t>
      </w:r>
    </w:p>
    <w:p w14:paraId="7893B7A7" w14:textId="77777777" w:rsidR="005475C7" w:rsidRDefault="005475C7" w:rsidP="005475C7">
      <w:pPr>
        <w:bidi/>
        <w:jc w:val="both"/>
        <w:rPr>
          <w:rFonts w:cs="David" w:hint="cs"/>
          <w:rtl/>
        </w:rPr>
      </w:pPr>
      <w:r>
        <w:rPr>
          <w:rFonts w:cs="David" w:hint="cs"/>
          <w:rtl/>
        </w:rPr>
        <w:t xml:space="preserve"> </w:t>
      </w:r>
    </w:p>
    <w:p w14:paraId="55F96DB7" w14:textId="77777777" w:rsidR="005475C7" w:rsidRDefault="005475C7" w:rsidP="005475C7">
      <w:pPr>
        <w:bidi/>
        <w:jc w:val="both"/>
        <w:rPr>
          <w:rFonts w:cs="David" w:hint="cs"/>
          <w:u w:val="single"/>
          <w:rtl/>
        </w:rPr>
      </w:pPr>
      <w:r>
        <w:rPr>
          <w:rFonts w:cs="David" w:hint="cs"/>
          <w:u w:val="single"/>
          <w:rtl/>
        </w:rPr>
        <w:t>יוחנן פלסנר</w:t>
      </w:r>
      <w:r w:rsidRPr="00E36EB4">
        <w:rPr>
          <w:rFonts w:cs="David" w:hint="cs"/>
          <w:u w:val="single"/>
          <w:rtl/>
        </w:rPr>
        <w:t>:</w:t>
      </w:r>
    </w:p>
    <w:p w14:paraId="5CF2DC9F" w14:textId="77777777" w:rsidR="005475C7" w:rsidRDefault="005475C7" w:rsidP="005475C7">
      <w:pPr>
        <w:bidi/>
        <w:jc w:val="both"/>
        <w:rPr>
          <w:rFonts w:cs="David" w:hint="cs"/>
          <w:u w:val="single"/>
          <w:rtl/>
        </w:rPr>
      </w:pPr>
    </w:p>
    <w:p w14:paraId="6C06A31D" w14:textId="77777777" w:rsidR="005475C7" w:rsidRDefault="005475C7" w:rsidP="005475C7">
      <w:pPr>
        <w:bidi/>
        <w:jc w:val="both"/>
        <w:rPr>
          <w:rFonts w:cs="David" w:hint="cs"/>
          <w:rtl/>
        </w:rPr>
      </w:pPr>
      <w:r>
        <w:rPr>
          <w:rFonts w:cs="David" w:hint="cs"/>
          <w:rtl/>
        </w:rPr>
        <w:tab/>
        <w:t>מה עם הדיור?</w:t>
      </w:r>
    </w:p>
    <w:p w14:paraId="55AC8A31" w14:textId="77777777" w:rsidR="005475C7" w:rsidRDefault="005475C7" w:rsidP="005475C7">
      <w:pPr>
        <w:bidi/>
        <w:jc w:val="both"/>
        <w:rPr>
          <w:rFonts w:cs="David" w:hint="cs"/>
          <w:rtl/>
        </w:rPr>
      </w:pPr>
    </w:p>
    <w:p w14:paraId="573E60FA" w14:textId="77777777" w:rsidR="005475C7" w:rsidRPr="00DC39B8" w:rsidRDefault="005475C7" w:rsidP="005475C7">
      <w:pPr>
        <w:bidi/>
        <w:jc w:val="both"/>
        <w:rPr>
          <w:rFonts w:cs="David" w:hint="cs"/>
          <w:u w:val="single"/>
          <w:rtl/>
        </w:rPr>
      </w:pPr>
      <w:r w:rsidRPr="00DC39B8">
        <w:rPr>
          <w:rFonts w:cs="David" w:hint="cs"/>
          <w:u w:val="single"/>
          <w:rtl/>
        </w:rPr>
        <w:t>משה גפני:</w:t>
      </w:r>
    </w:p>
    <w:p w14:paraId="0F1B353C" w14:textId="77777777" w:rsidR="005475C7" w:rsidRDefault="005475C7" w:rsidP="005475C7">
      <w:pPr>
        <w:bidi/>
        <w:jc w:val="both"/>
        <w:rPr>
          <w:rFonts w:cs="David" w:hint="cs"/>
          <w:rtl/>
        </w:rPr>
      </w:pPr>
    </w:p>
    <w:p w14:paraId="21D5ED2E" w14:textId="77777777" w:rsidR="005475C7" w:rsidRDefault="005475C7" w:rsidP="005475C7">
      <w:pPr>
        <w:bidi/>
        <w:jc w:val="both"/>
        <w:rPr>
          <w:rFonts w:cs="David" w:hint="cs"/>
          <w:rtl/>
        </w:rPr>
      </w:pPr>
      <w:r>
        <w:rPr>
          <w:rFonts w:cs="David" w:hint="cs"/>
          <w:rtl/>
        </w:rPr>
        <w:tab/>
        <w:t>הייתי מונה עכשיו מכאן עד להודעה חדשה, אבל אין לי קול.</w:t>
      </w:r>
    </w:p>
    <w:p w14:paraId="26F8C1E6" w14:textId="77777777" w:rsidR="005475C7" w:rsidRDefault="005475C7" w:rsidP="005475C7">
      <w:pPr>
        <w:bidi/>
        <w:jc w:val="both"/>
        <w:rPr>
          <w:rFonts w:cs="David" w:hint="cs"/>
          <w:rtl/>
        </w:rPr>
      </w:pPr>
    </w:p>
    <w:p w14:paraId="30335345" w14:textId="77777777" w:rsidR="005475C7" w:rsidRDefault="005475C7" w:rsidP="005475C7">
      <w:pPr>
        <w:bidi/>
        <w:jc w:val="both"/>
        <w:rPr>
          <w:rFonts w:cs="David" w:hint="cs"/>
          <w:u w:val="single"/>
          <w:rtl/>
        </w:rPr>
      </w:pPr>
      <w:r>
        <w:rPr>
          <w:rFonts w:cs="David" w:hint="cs"/>
          <w:u w:val="single"/>
          <w:rtl/>
        </w:rPr>
        <w:t>זאב בילסקי</w:t>
      </w:r>
      <w:r w:rsidRPr="00E36EB4">
        <w:rPr>
          <w:rFonts w:cs="David" w:hint="cs"/>
          <w:u w:val="single"/>
          <w:rtl/>
        </w:rPr>
        <w:t>:</w:t>
      </w:r>
    </w:p>
    <w:p w14:paraId="3C0E592E" w14:textId="77777777" w:rsidR="005475C7" w:rsidRDefault="005475C7" w:rsidP="005475C7">
      <w:pPr>
        <w:bidi/>
        <w:jc w:val="both"/>
        <w:rPr>
          <w:rFonts w:cs="David" w:hint="cs"/>
          <w:u w:val="single"/>
          <w:rtl/>
        </w:rPr>
      </w:pPr>
    </w:p>
    <w:p w14:paraId="0D800EC2" w14:textId="77777777" w:rsidR="005475C7" w:rsidRDefault="005475C7" w:rsidP="005475C7">
      <w:pPr>
        <w:bidi/>
        <w:jc w:val="both"/>
        <w:rPr>
          <w:rFonts w:cs="David" w:hint="cs"/>
          <w:rtl/>
        </w:rPr>
      </w:pPr>
      <w:r>
        <w:rPr>
          <w:rFonts w:cs="David" w:hint="cs"/>
          <w:rtl/>
        </w:rPr>
        <w:tab/>
        <w:t>והשלטון המקומי?</w:t>
      </w:r>
    </w:p>
    <w:p w14:paraId="04C2E22D" w14:textId="77777777" w:rsidR="005475C7" w:rsidRDefault="005475C7" w:rsidP="005475C7">
      <w:pPr>
        <w:bidi/>
        <w:jc w:val="both"/>
        <w:rPr>
          <w:rFonts w:cs="David" w:hint="cs"/>
          <w:rtl/>
        </w:rPr>
      </w:pPr>
    </w:p>
    <w:p w14:paraId="436B8694" w14:textId="77777777" w:rsidR="005475C7" w:rsidRDefault="005475C7" w:rsidP="005475C7">
      <w:pPr>
        <w:bidi/>
        <w:jc w:val="both"/>
        <w:rPr>
          <w:rFonts w:cs="David" w:hint="cs"/>
          <w:u w:val="single"/>
          <w:rtl/>
        </w:rPr>
      </w:pPr>
      <w:r>
        <w:rPr>
          <w:rFonts w:cs="David" w:hint="cs"/>
          <w:u w:val="single"/>
          <w:rtl/>
        </w:rPr>
        <w:t>משה גפני</w:t>
      </w:r>
      <w:r w:rsidRPr="00E36EB4">
        <w:rPr>
          <w:rFonts w:cs="David" w:hint="cs"/>
          <w:u w:val="single"/>
          <w:rtl/>
        </w:rPr>
        <w:t>:</w:t>
      </w:r>
    </w:p>
    <w:p w14:paraId="0F16B861" w14:textId="77777777" w:rsidR="005475C7" w:rsidRDefault="005475C7" w:rsidP="005475C7">
      <w:pPr>
        <w:bidi/>
        <w:jc w:val="both"/>
        <w:rPr>
          <w:rFonts w:cs="David" w:hint="cs"/>
          <w:u w:val="single"/>
          <w:rtl/>
        </w:rPr>
      </w:pPr>
    </w:p>
    <w:p w14:paraId="75AC2831" w14:textId="77777777" w:rsidR="005475C7" w:rsidRDefault="005475C7" w:rsidP="005475C7">
      <w:pPr>
        <w:bidi/>
        <w:ind w:firstLine="720"/>
        <w:jc w:val="both"/>
        <w:rPr>
          <w:rFonts w:cs="David" w:hint="cs"/>
          <w:rtl/>
        </w:rPr>
      </w:pPr>
      <w:r>
        <w:rPr>
          <w:rFonts w:cs="David" w:hint="cs"/>
          <w:rtl/>
        </w:rPr>
        <w:t>גם השלטון המקומי, הכול. מתי ראש הממשלה מודיע לי את זה? אחרי שאני מביא את התקציב ואת חוק ההסדרים למליאת הכנסת,  לאחר שאין לי את היכולת למשוך את החוק, לאחר שאני מאשר, בגלל אחריות קואליציונית ואחריות ממלכתית של שותפות יחד עם כולם,  אני מאשר דברים בניגוד למצפוני. עם אחריות כלפי המדינה.</w:t>
      </w:r>
    </w:p>
    <w:p w14:paraId="688EE087" w14:textId="77777777" w:rsidR="005475C7" w:rsidRDefault="005475C7" w:rsidP="005475C7">
      <w:pPr>
        <w:bidi/>
        <w:jc w:val="both"/>
        <w:rPr>
          <w:rFonts w:cs="David" w:hint="cs"/>
          <w:rtl/>
        </w:rPr>
      </w:pPr>
    </w:p>
    <w:p w14:paraId="4C487747" w14:textId="77777777" w:rsidR="005475C7" w:rsidRPr="00F37AA8" w:rsidRDefault="005475C7" w:rsidP="005475C7">
      <w:pPr>
        <w:bidi/>
        <w:jc w:val="both"/>
        <w:rPr>
          <w:rFonts w:cs="David" w:hint="cs"/>
          <w:u w:val="single"/>
          <w:rtl/>
        </w:rPr>
      </w:pPr>
      <w:r w:rsidRPr="00F37AA8">
        <w:rPr>
          <w:rFonts w:cs="David" w:hint="cs"/>
          <w:u w:val="single"/>
          <w:rtl/>
        </w:rPr>
        <w:t>יוחנן פלסנר:</w:t>
      </w:r>
    </w:p>
    <w:p w14:paraId="1314CFA3" w14:textId="77777777" w:rsidR="005475C7" w:rsidRDefault="005475C7" w:rsidP="005475C7">
      <w:pPr>
        <w:bidi/>
        <w:jc w:val="both"/>
        <w:rPr>
          <w:rFonts w:cs="David" w:hint="cs"/>
          <w:rtl/>
        </w:rPr>
      </w:pPr>
    </w:p>
    <w:p w14:paraId="206E68D3" w14:textId="77777777" w:rsidR="005475C7" w:rsidRDefault="005475C7" w:rsidP="005475C7">
      <w:pPr>
        <w:bidi/>
        <w:jc w:val="both"/>
        <w:rPr>
          <w:rFonts w:cs="David" w:hint="cs"/>
          <w:rtl/>
        </w:rPr>
      </w:pPr>
      <w:r>
        <w:rPr>
          <w:rFonts w:cs="David" w:hint="cs"/>
          <w:rtl/>
        </w:rPr>
        <w:tab/>
        <w:t>נתניהו לא אמין? לא ידעת את זה?</w:t>
      </w:r>
    </w:p>
    <w:p w14:paraId="46B81A81" w14:textId="77777777" w:rsidR="005475C7" w:rsidRDefault="005475C7" w:rsidP="005475C7">
      <w:pPr>
        <w:bidi/>
        <w:jc w:val="both"/>
        <w:rPr>
          <w:rFonts w:cs="David" w:hint="cs"/>
          <w:rtl/>
        </w:rPr>
      </w:pPr>
    </w:p>
    <w:p w14:paraId="1FDD9504" w14:textId="77777777" w:rsidR="005475C7" w:rsidRDefault="005475C7" w:rsidP="005475C7">
      <w:pPr>
        <w:bidi/>
        <w:jc w:val="both"/>
        <w:rPr>
          <w:rFonts w:cs="David" w:hint="cs"/>
          <w:u w:val="single"/>
          <w:rtl/>
        </w:rPr>
      </w:pPr>
      <w:r>
        <w:rPr>
          <w:rFonts w:cs="David" w:hint="cs"/>
          <w:u w:val="single"/>
          <w:rtl/>
        </w:rPr>
        <w:t>רחל אדטו</w:t>
      </w:r>
      <w:r w:rsidRPr="00E36EB4">
        <w:rPr>
          <w:rFonts w:cs="David" w:hint="cs"/>
          <w:u w:val="single"/>
          <w:rtl/>
        </w:rPr>
        <w:t>:</w:t>
      </w:r>
    </w:p>
    <w:p w14:paraId="12AA7F3E" w14:textId="77777777" w:rsidR="005475C7" w:rsidRPr="00E36EB4" w:rsidRDefault="005475C7" w:rsidP="005475C7">
      <w:pPr>
        <w:bidi/>
        <w:jc w:val="both"/>
        <w:rPr>
          <w:rFonts w:cs="David" w:hint="cs"/>
          <w:u w:val="single"/>
          <w:rtl/>
        </w:rPr>
      </w:pPr>
    </w:p>
    <w:p w14:paraId="31E01742" w14:textId="77777777" w:rsidR="005475C7" w:rsidRDefault="005475C7" w:rsidP="005475C7">
      <w:pPr>
        <w:bidi/>
        <w:jc w:val="both"/>
        <w:rPr>
          <w:rFonts w:cs="David" w:hint="cs"/>
          <w:rtl/>
        </w:rPr>
      </w:pPr>
      <w:r>
        <w:rPr>
          <w:rFonts w:cs="David" w:hint="cs"/>
          <w:rtl/>
        </w:rPr>
        <w:tab/>
        <w:t>תבוא בטענות לראש הממשלה למה אתה בא לכאן?</w:t>
      </w:r>
    </w:p>
    <w:p w14:paraId="7CE91F7B" w14:textId="77777777" w:rsidR="005475C7" w:rsidRDefault="005475C7" w:rsidP="005475C7">
      <w:pPr>
        <w:bidi/>
        <w:jc w:val="both"/>
        <w:rPr>
          <w:rFonts w:cs="David" w:hint="cs"/>
          <w:rtl/>
        </w:rPr>
      </w:pPr>
    </w:p>
    <w:p w14:paraId="1669B017" w14:textId="77777777" w:rsidR="005475C7" w:rsidRDefault="005475C7" w:rsidP="005475C7">
      <w:pPr>
        <w:keepNext/>
        <w:bidi/>
        <w:jc w:val="both"/>
        <w:rPr>
          <w:rFonts w:cs="David" w:hint="cs"/>
          <w:rtl/>
        </w:rPr>
      </w:pP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14:paraId="6F952650" w14:textId="77777777" w:rsidR="005475C7" w:rsidRDefault="005475C7" w:rsidP="005475C7">
      <w:pPr>
        <w:keepNext/>
        <w:bidi/>
        <w:jc w:val="both"/>
        <w:rPr>
          <w:rFonts w:cs="David" w:hint="cs"/>
          <w:rtl/>
        </w:rPr>
      </w:pPr>
    </w:p>
    <w:p w14:paraId="47EBC199" w14:textId="77777777" w:rsidR="005475C7" w:rsidRDefault="005475C7" w:rsidP="005475C7">
      <w:pPr>
        <w:bidi/>
        <w:jc w:val="both"/>
        <w:rPr>
          <w:rFonts w:cs="David" w:hint="cs"/>
          <w:rtl/>
        </w:rPr>
      </w:pPr>
      <w:r>
        <w:rPr>
          <w:rFonts w:cs="David" w:hint="cs"/>
          <w:rtl/>
        </w:rPr>
        <w:tab/>
        <w:t>אני מסיק שאתם מוותרים על רשות הדיבור כי אתם ממילא מדברים תוך כדי במקהלה.  חבר הכנסת אדרי וחבר הכנסת פלסנר, בהערה הבאה אני פשוט אסיק שויתרתם על זכות הדיבור.</w:t>
      </w:r>
    </w:p>
    <w:p w14:paraId="3A6EF235" w14:textId="77777777" w:rsidR="005475C7" w:rsidRDefault="005475C7" w:rsidP="005475C7">
      <w:pPr>
        <w:bidi/>
        <w:jc w:val="both"/>
        <w:rPr>
          <w:rFonts w:cs="David" w:hint="cs"/>
          <w:rtl/>
        </w:rPr>
      </w:pPr>
    </w:p>
    <w:p w14:paraId="4D4EBD1C" w14:textId="77777777" w:rsidR="005475C7" w:rsidRDefault="005475C7" w:rsidP="005475C7">
      <w:pPr>
        <w:keepLines/>
        <w:bidi/>
        <w:jc w:val="both"/>
        <w:rPr>
          <w:rFonts w:cs="David" w:hint="cs"/>
          <w:u w:val="single"/>
          <w:rtl/>
        </w:rPr>
      </w:pPr>
      <w:r>
        <w:rPr>
          <w:rFonts w:cs="David" w:hint="cs"/>
          <w:u w:val="single"/>
          <w:rtl/>
        </w:rPr>
        <w:t>משה גפני</w:t>
      </w:r>
      <w:r w:rsidRPr="00E36EB4">
        <w:rPr>
          <w:rFonts w:cs="David" w:hint="cs"/>
          <w:u w:val="single"/>
          <w:rtl/>
        </w:rPr>
        <w:t>:</w:t>
      </w:r>
    </w:p>
    <w:p w14:paraId="60B9BD8D" w14:textId="77777777" w:rsidR="005475C7" w:rsidRDefault="005475C7" w:rsidP="005475C7">
      <w:pPr>
        <w:keepLines/>
        <w:bidi/>
        <w:jc w:val="both"/>
        <w:rPr>
          <w:rFonts w:cs="David" w:hint="cs"/>
          <w:u w:val="single"/>
          <w:rtl/>
        </w:rPr>
      </w:pPr>
    </w:p>
    <w:p w14:paraId="50A9B705" w14:textId="77777777" w:rsidR="005475C7" w:rsidRDefault="005475C7" w:rsidP="005475C7">
      <w:pPr>
        <w:keepLines/>
        <w:bidi/>
        <w:jc w:val="both"/>
        <w:rPr>
          <w:rFonts w:cs="David" w:hint="cs"/>
          <w:rtl/>
        </w:rPr>
      </w:pPr>
      <w:r>
        <w:rPr>
          <w:rFonts w:cs="David" w:hint="cs"/>
          <w:rtl/>
        </w:rPr>
        <w:tab/>
        <w:t>אני לא מתווכח על חוק הגיור, הוא לא נושא הדיון עכשיו, ממש לא רלוונטי גם מה שנאמר פה, שהרב הצבאי ייבחר על ידי הרבנות, יש ועדה למינוי דיינים, כמו ועדה למינוי שופטים, לא נכנס לזה. הנושא הזה לא עומד לדיון. היה צריך להגיד לי לפני חודשיים או לפני חודש, תדע לך שיום לפני ההצבעה על התקציב ועדת הכנסת תחליט שזה עובר לוועדת החוקה. יכול להיות שהייתי מכופף את הראש, בגלל שאני בגלות, יכול להיות שהייתי מכופף את הראש בגלל שאני חושב שזה צריך להיות, יכול להיות שהייתי קם ואומר למה אני צריך לעבוד, למה אני צריך להתבזות, למה לא להיות כמו מירי רגב, לדבר בתקשורת כל הזמן על הדברים הטובים והנחמדים.</w:t>
      </w:r>
    </w:p>
    <w:p w14:paraId="19DF0AC4" w14:textId="77777777" w:rsidR="005475C7" w:rsidRDefault="005475C7" w:rsidP="005475C7">
      <w:pPr>
        <w:bidi/>
        <w:jc w:val="both"/>
        <w:rPr>
          <w:rFonts w:cs="David" w:hint="cs"/>
          <w:rtl/>
        </w:rPr>
      </w:pPr>
    </w:p>
    <w:p w14:paraId="1CACD3C7" w14:textId="77777777" w:rsidR="005475C7" w:rsidRDefault="005475C7" w:rsidP="005475C7">
      <w:pPr>
        <w:bidi/>
        <w:jc w:val="both"/>
        <w:rPr>
          <w:rFonts w:cs="David" w:hint="cs"/>
          <w:u w:val="single"/>
          <w:rtl/>
        </w:rPr>
      </w:pPr>
      <w:r>
        <w:rPr>
          <w:rFonts w:cs="David" w:hint="cs"/>
          <w:u w:val="single"/>
          <w:rtl/>
        </w:rPr>
        <w:t>חיים אורון</w:t>
      </w:r>
      <w:r w:rsidRPr="00E36EB4">
        <w:rPr>
          <w:rFonts w:cs="David" w:hint="cs"/>
          <w:u w:val="single"/>
          <w:rtl/>
        </w:rPr>
        <w:t>:</w:t>
      </w:r>
    </w:p>
    <w:p w14:paraId="2D453337" w14:textId="77777777" w:rsidR="005475C7" w:rsidRDefault="005475C7" w:rsidP="005475C7">
      <w:pPr>
        <w:bidi/>
        <w:jc w:val="both"/>
        <w:rPr>
          <w:rFonts w:cs="David" w:hint="cs"/>
          <w:u w:val="single"/>
          <w:rtl/>
        </w:rPr>
      </w:pPr>
    </w:p>
    <w:p w14:paraId="52CA881E" w14:textId="77777777" w:rsidR="005475C7" w:rsidRDefault="005475C7" w:rsidP="005475C7">
      <w:pPr>
        <w:bidi/>
        <w:jc w:val="both"/>
        <w:rPr>
          <w:rFonts w:cs="David" w:hint="cs"/>
          <w:rtl/>
        </w:rPr>
      </w:pPr>
      <w:r>
        <w:rPr>
          <w:rFonts w:cs="David" w:hint="cs"/>
          <w:rtl/>
        </w:rPr>
        <w:tab/>
        <w:t>תפרט על מירי רגב....</w:t>
      </w:r>
    </w:p>
    <w:p w14:paraId="3ED4B726" w14:textId="77777777" w:rsidR="005475C7" w:rsidRDefault="005475C7" w:rsidP="005475C7">
      <w:pPr>
        <w:bidi/>
        <w:jc w:val="both"/>
        <w:rPr>
          <w:rFonts w:cs="David" w:hint="cs"/>
          <w:rtl/>
        </w:rPr>
      </w:pPr>
    </w:p>
    <w:p w14:paraId="0182F4E4" w14:textId="77777777" w:rsidR="005475C7" w:rsidRDefault="005475C7" w:rsidP="005475C7">
      <w:pPr>
        <w:bidi/>
        <w:jc w:val="both"/>
        <w:rPr>
          <w:rFonts w:cs="David" w:hint="cs"/>
          <w:u w:val="single"/>
          <w:rtl/>
        </w:rPr>
      </w:pPr>
      <w:r>
        <w:rPr>
          <w:rFonts w:cs="David" w:hint="cs"/>
          <w:u w:val="single"/>
          <w:rtl/>
        </w:rPr>
        <w:t>משה גפני</w:t>
      </w:r>
      <w:r w:rsidRPr="00E36EB4">
        <w:rPr>
          <w:rFonts w:cs="David" w:hint="cs"/>
          <w:u w:val="single"/>
          <w:rtl/>
        </w:rPr>
        <w:t>:</w:t>
      </w:r>
    </w:p>
    <w:p w14:paraId="17F97844" w14:textId="77777777" w:rsidR="005475C7" w:rsidRDefault="005475C7" w:rsidP="005475C7">
      <w:pPr>
        <w:bidi/>
        <w:jc w:val="both"/>
        <w:rPr>
          <w:rFonts w:cs="David" w:hint="cs"/>
          <w:u w:val="single"/>
          <w:rtl/>
        </w:rPr>
      </w:pPr>
    </w:p>
    <w:p w14:paraId="58878D56" w14:textId="77777777" w:rsidR="005475C7" w:rsidRDefault="005475C7" w:rsidP="005475C7">
      <w:pPr>
        <w:bidi/>
        <w:jc w:val="both"/>
        <w:rPr>
          <w:rFonts w:cs="David" w:hint="cs"/>
          <w:rtl/>
        </w:rPr>
      </w:pPr>
      <w:r>
        <w:rPr>
          <w:rFonts w:cs="David" w:hint="cs"/>
          <w:rtl/>
        </w:rPr>
        <w:tab/>
        <w:t>למה אני צריך לספוג אש כל הזמן בשביל ראש הממשלה? למה? מה יגידו בעולם? אמרתי את זה גם לראש הממשלה אני לא אומר את זה רק כאן, מה יגידו, ולא נכנסתי לפרטי השיחה בין איווט ליברמן לראש הממשלה, אבל אני יודע מה היה שם, בלי לחשוב לרגע. הרי ברור לחלוטין שיום לפני תקציב לא מביאים דברים שנויים במחלוקת. הרי ביקשו ממני בוועדת השרים אפילו להוריד את הביגוד של השרים וסגני שרים, לא להביא לפני תקציב דברים שנויים במחלוקת.</w:t>
      </w:r>
    </w:p>
    <w:p w14:paraId="63461044" w14:textId="77777777" w:rsidR="005475C7" w:rsidRDefault="005475C7" w:rsidP="005475C7">
      <w:pPr>
        <w:bidi/>
        <w:jc w:val="both"/>
        <w:rPr>
          <w:rFonts w:cs="David" w:hint="cs"/>
          <w:rtl/>
        </w:rPr>
      </w:pPr>
    </w:p>
    <w:p w14:paraId="11EAF824" w14:textId="77777777" w:rsidR="005475C7" w:rsidRDefault="005475C7" w:rsidP="005475C7">
      <w:pPr>
        <w:bidi/>
        <w:jc w:val="both"/>
        <w:rPr>
          <w:rFonts w:cs="David" w:hint="cs"/>
          <w:rtl/>
        </w:rPr>
      </w:pPr>
      <w:r>
        <w:rPr>
          <w:rFonts w:cs="David" w:hint="cs"/>
          <w:rtl/>
        </w:rPr>
        <w:tab/>
        <w:t>בקשו להוריד דברים שנויים במחלוקת וזה מובן, הקואליציה לא רוצה  לפני תקציב שיהיו דברים שנויים במחלוקת. מכנסים את ועדת הכנסת, מה יגיד כל העולם? שראש הממשלה עשה חשבון, 15 מנדטים של ישראל ביתנו, שזה בטוח יצביעו נגד התקציב, 15 מנדטים של החרדים, שהם יתקפלו, זה ברור. הרי הוא עשה את חשבון הפחד. בחשבון הפחד ליברמן ניצח.</w:t>
      </w:r>
    </w:p>
    <w:p w14:paraId="7E3E4515" w14:textId="77777777" w:rsidR="005475C7" w:rsidRDefault="005475C7" w:rsidP="005475C7">
      <w:pPr>
        <w:bidi/>
        <w:jc w:val="both"/>
        <w:rPr>
          <w:rFonts w:cs="David" w:hint="cs"/>
          <w:rtl/>
        </w:rPr>
      </w:pPr>
    </w:p>
    <w:p w14:paraId="35ED25D3" w14:textId="77777777" w:rsidR="005475C7" w:rsidRDefault="005475C7" w:rsidP="005475C7">
      <w:pPr>
        <w:bidi/>
        <w:jc w:val="both"/>
        <w:rPr>
          <w:rFonts w:cs="David" w:hint="cs"/>
          <w:rtl/>
        </w:rPr>
      </w:pPr>
      <w:r>
        <w:rPr>
          <w:rFonts w:cs="David" w:hint="cs"/>
          <w:rtl/>
        </w:rPr>
        <w:tab/>
        <w:t>מה יגידו בעולם? מה תגיד אמריקה? מה יגידו באירופה, שראש הממשלה נתון ללחצים ומשתכנע מזה -  - -</w:t>
      </w:r>
    </w:p>
    <w:p w14:paraId="65D0D868" w14:textId="77777777" w:rsidR="005475C7" w:rsidRDefault="005475C7" w:rsidP="005475C7">
      <w:pPr>
        <w:bidi/>
        <w:jc w:val="both"/>
        <w:rPr>
          <w:rFonts w:cs="David" w:hint="cs"/>
          <w:rtl/>
        </w:rPr>
      </w:pPr>
    </w:p>
    <w:p w14:paraId="180AF5EF" w14:textId="77777777" w:rsidR="005475C7" w:rsidRPr="00DB56DF" w:rsidRDefault="005475C7" w:rsidP="005475C7">
      <w:pPr>
        <w:bidi/>
        <w:jc w:val="both"/>
        <w:rPr>
          <w:rFonts w:cs="David" w:hint="cs"/>
          <w:u w:val="single"/>
          <w:rtl/>
        </w:rPr>
      </w:pPr>
      <w:r w:rsidRPr="00DB56DF">
        <w:rPr>
          <w:rFonts w:cs="David" w:hint="cs"/>
          <w:u w:val="single"/>
          <w:rtl/>
        </w:rPr>
        <w:t>יעקב אדרי:</w:t>
      </w:r>
    </w:p>
    <w:p w14:paraId="778997BB" w14:textId="77777777" w:rsidR="005475C7" w:rsidRDefault="005475C7" w:rsidP="005475C7">
      <w:pPr>
        <w:bidi/>
        <w:jc w:val="both"/>
        <w:rPr>
          <w:rFonts w:cs="David" w:hint="cs"/>
          <w:rtl/>
        </w:rPr>
      </w:pPr>
    </w:p>
    <w:p w14:paraId="748ECCD4" w14:textId="77777777" w:rsidR="005475C7" w:rsidRDefault="005475C7" w:rsidP="005475C7">
      <w:pPr>
        <w:bidi/>
        <w:jc w:val="both"/>
        <w:rPr>
          <w:rFonts w:cs="David" w:hint="cs"/>
          <w:rtl/>
        </w:rPr>
      </w:pPr>
      <w:r>
        <w:rPr>
          <w:rFonts w:cs="David" w:hint="cs"/>
          <w:rtl/>
        </w:rPr>
        <w:tab/>
        <w:t xml:space="preserve">חשבתי שהם יתייחסו גם לגיור.  </w:t>
      </w:r>
    </w:p>
    <w:p w14:paraId="2554D070" w14:textId="77777777" w:rsidR="005475C7" w:rsidRDefault="005475C7" w:rsidP="005475C7">
      <w:pPr>
        <w:bidi/>
        <w:jc w:val="both"/>
        <w:rPr>
          <w:rFonts w:cs="David" w:hint="cs"/>
          <w:rtl/>
        </w:rPr>
      </w:pPr>
    </w:p>
    <w:p w14:paraId="41CD100F" w14:textId="77777777" w:rsidR="005475C7" w:rsidRPr="00087C35" w:rsidRDefault="005475C7" w:rsidP="005475C7">
      <w:pPr>
        <w:bidi/>
        <w:jc w:val="both"/>
        <w:rPr>
          <w:rFonts w:cs="David" w:hint="cs"/>
          <w:u w:val="single"/>
          <w:rtl/>
        </w:rPr>
      </w:pPr>
      <w:r w:rsidRPr="00087C35">
        <w:rPr>
          <w:rFonts w:cs="David" w:hint="cs"/>
          <w:u w:val="single"/>
          <w:rtl/>
        </w:rPr>
        <w:t>משה גפני:</w:t>
      </w:r>
    </w:p>
    <w:p w14:paraId="72EDF234" w14:textId="77777777" w:rsidR="005475C7" w:rsidRDefault="005475C7" w:rsidP="005475C7">
      <w:pPr>
        <w:bidi/>
        <w:jc w:val="both"/>
        <w:rPr>
          <w:rFonts w:cs="David" w:hint="cs"/>
          <w:rtl/>
        </w:rPr>
      </w:pPr>
    </w:p>
    <w:p w14:paraId="2D719E2B" w14:textId="77777777" w:rsidR="005475C7" w:rsidRDefault="005475C7" w:rsidP="005475C7">
      <w:pPr>
        <w:bidi/>
        <w:jc w:val="both"/>
        <w:rPr>
          <w:rFonts w:cs="David" w:hint="cs"/>
          <w:rtl/>
        </w:rPr>
      </w:pPr>
      <w:r>
        <w:rPr>
          <w:rFonts w:cs="David" w:hint="cs"/>
          <w:rtl/>
        </w:rPr>
        <w:tab/>
        <w:t>אבל אני רוצה לומר לך אדוני היושב ראש, עכשיו פחות חשוב מה תגיד ארצות הברית, עכשיו יותר חשוב מה אני אגיד. מה שאסור לעשות במערכת הפוליטית ואני לא זוכר שזה נעשה אי פעם, להביא שתי קבוצות בקואליציה שוות כוח ולהעמיד אותם במבחן מי יותר חזק, בדבר עקרוני. אני נעמדתי עכשיו במבחן האם אני סמרטוט, האם אני עושה מה שראש הממשלה אומר לכל אורך הדרך או שיש לי כוח כמו ליברמן.</w:t>
      </w:r>
    </w:p>
    <w:p w14:paraId="7ACD9309" w14:textId="77777777" w:rsidR="005475C7" w:rsidRDefault="005475C7" w:rsidP="005475C7">
      <w:pPr>
        <w:bidi/>
        <w:jc w:val="both"/>
        <w:rPr>
          <w:rFonts w:cs="David" w:hint="cs"/>
          <w:rtl/>
        </w:rPr>
      </w:pPr>
    </w:p>
    <w:p w14:paraId="3B8EC20C" w14:textId="77777777" w:rsidR="005475C7" w:rsidRDefault="005475C7" w:rsidP="005475C7">
      <w:pPr>
        <w:bidi/>
        <w:jc w:val="both"/>
        <w:rPr>
          <w:rFonts w:cs="David" w:hint="cs"/>
          <w:rtl/>
        </w:rPr>
      </w:pPr>
      <w:r>
        <w:rPr>
          <w:rFonts w:cs="David" w:hint="cs"/>
          <w:rtl/>
        </w:rPr>
        <w:tab/>
        <w:t>אדוני היושב ראש, אני מציע לך לא לקבל החלטה היום, אני מבקש התייעצות סיעתית על זה. כי מה שהולך לקרות פה ביומיים האלה, אני, על הכבוד שלי לא אוותר. ראש הממשלה רוצה להיות סמרטוט, בכבוד, אני לא אהיה. תודה.</w:t>
      </w:r>
    </w:p>
    <w:p w14:paraId="6EB710E9" w14:textId="77777777" w:rsidR="005475C7" w:rsidRDefault="005475C7" w:rsidP="005475C7">
      <w:pPr>
        <w:bidi/>
        <w:jc w:val="both"/>
        <w:rPr>
          <w:rFonts w:cs="David" w:hint="cs"/>
          <w:rtl/>
        </w:rPr>
      </w:pPr>
    </w:p>
    <w:p w14:paraId="0010B096" w14:textId="77777777" w:rsidR="005475C7" w:rsidRDefault="005475C7" w:rsidP="005475C7">
      <w:pPr>
        <w:keepNext/>
        <w:bidi/>
        <w:jc w:val="both"/>
        <w:rPr>
          <w:rFonts w:cs="David" w:hint="cs"/>
          <w:rtl/>
        </w:rPr>
      </w:pP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14:paraId="1B531A60" w14:textId="77777777" w:rsidR="005475C7" w:rsidRDefault="005475C7" w:rsidP="005475C7">
      <w:pPr>
        <w:keepNext/>
        <w:bidi/>
        <w:jc w:val="both"/>
        <w:rPr>
          <w:rFonts w:cs="David" w:hint="cs"/>
          <w:rtl/>
        </w:rPr>
      </w:pPr>
    </w:p>
    <w:p w14:paraId="5E278AF9" w14:textId="77777777" w:rsidR="005475C7" w:rsidRDefault="005475C7" w:rsidP="005475C7">
      <w:pPr>
        <w:bidi/>
        <w:jc w:val="both"/>
        <w:rPr>
          <w:rFonts w:cs="David" w:hint="cs"/>
          <w:rtl/>
        </w:rPr>
      </w:pPr>
      <w:r>
        <w:rPr>
          <w:rFonts w:cs="David" w:hint="cs"/>
          <w:rtl/>
        </w:rPr>
        <w:tab/>
        <w:t xml:space="preserve"> חבר הכנסת פלסנר, אחריו חבר הכנסת מיכאלי. </w:t>
      </w:r>
    </w:p>
    <w:p w14:paraId="2E0B5F7B" w14:textId="77777777" w:rsidR="005475C7" w:rsidRDefault="005475C7" w:rsidP="005475C7">
      <w:pPr>
        <w:bidi/>
        <w:jc w:val="both"/>
        <w:rPr>
          <w:rFonts w:cs="David" w:hint="cs"/>
          <w:rtl/>
        </w:rPr>
      </w:pPr>
      <w:r>
        <w:rPr>
          <w:rFonts w:cs="David" w:hint="cs"/>
          <w:rtl/>
        </w:rPr>
        <w:t xml:space="preserve"> </w:t>
      </w:r>
    </w:p>
    <w:p w14:paraId="055AB02D" w14:textId="77777777" w:rsidR="005475C7" w:rsidRDefault="005475C7" w:rsidP="005475C7">
      <w:pPr>
        <w:bidi/>
        <w:jc w:val="both"/>
        <w:rPr>
          <w:rFonts w:cs="David" w:hint="cs"/>
          <w:u w:val="single"/>
          <w:rtl/>
        </w:rPr>
      </w:pPr>
      <w:r>
        <w:rPr>
          <w:rFonts w:cs="David" w:hint="cs"/>
          <w:u w:val="single"/>
          <w:rtl/>
        </w:rPr>
        <w:t>יוחנן פלסנר</w:t>
      </w:r>
      <w:r w:rsidRPr="00E36EB4">
        <w:rPr>
          <w:rFonts w:cs="David" w:hint="cs"/>
          <w:u w:val="single"/>
          <w:rtl/>
        </w:rPr>
        <w:t>:</w:t>
      </w:r>
    </w:p>
    <w:p w14:paraId="0325748F" w14:textId="77777777" w:rsidR="005475C7" w:rsidRDefault="005475C7" w:rsidP="005475C7">
      <w:pPr>
        <w:bidi/>
        <w:jc w:val="both"/>
        <w:rPr>
          <w:rFonts w:cs="David" w:hint="cs"/>
          <w:u w:val="single"/>
          <w:rtl/>
        </w:rPr>
      </w:pPr>
    </w:p>
    <w:p w14:paraId="4EF54CFE" w14:textId="77777777" w:rsidR="005475C7" w:rsidRDefault="005475C7" w:rsidP="005475C7">
      <w:pPr>
        <w:bidi/>
        <w:jc w:val="both"/>
        <w:rPr>
          <w:rFonts w:cs="David" w:hint="cs"/>
          <w:rtl/>
        </w:rPr>
      </w:pPr>
      <w:r>
        <w:rPr>
          <w:rFonts w:cs="David" w:hint="cs"/>
          <w:rtl/>
        </w:rPr>
        <w:tab/>
        <w:t xml:space="preserve">תודה רבה אדוני היושב ראש, אני מציע דבר ראשון שנאמץ את עמדת הייעוץ המשפטי ונעביר את החוק באופן מיידי  לוועדת חוקה. אני מסתכל מסביב, אין פה אנשים תמימים. אין פה אף אחד תמים. אנחנו יודעים שהרבנות הצבאית  מגיירת כבר 60 שנה וההצעה הזו באה על רקע לא של רצון לייצר שינוי אלא על רקע של מניעת רגרסיה, רוצים לקחת את הגיור הצבאי שהוא המקום הכי משמעותי, שמגייר היום במדינת ישראל, המוסד הכי ציוני ורוצים לקעקע אותו, לטרפד אותו. אדוני היושב ראש, אני מברך על כך שהתכנסה הישיבה היום, החוק הזה דחוף. </w:t>
      </w:r>
    </w:p>
    <w:p w14:paraId="33978B36" w14:textId="77777777" w:rsidR="005475C7" w:rsidRDefault="005475C7" w:rsidP="005475C7">
      <w:pPr>
        <w:bidi/>
        <w:jc w:val="both"/>
        <w:rPr>
          <w:rFonts w:cs="David" w:hint="cs"/>
          <w:rtl/>
        </w:rPr>
      </w:pPr>
    </w:p>
    <w:p w14:paraId="57C4666A" w14:textId="77777777" w:rsidR="005475C7" w:rsidRDefault="005475C7" w:rsidP="005475C7">
      <w:pPr>
        <w:bidi/>
        <w:jc w:val="both"/>
        <w:rPr>
          <w:rFonts w:cs="David" w:hint="cs"/>
          <w:u w:val="single"/>
          <w:rtl/>
        </w:rPr>
      </w:pPr>
      <w:r>
        <w:rPr>
          <w:rFonts w:cs="David" w:hint="cs"/>
          <w:u w:val="single"/>
          <w:rtl/>
        </w:rPr>
        <w:t>מנחם אליעזר מוזס</w:t>
      </w:r>
      <w:r w:rsidRPr="00E36EB4">
        <w:rPr>
          <w:rFonts w:cs="David" w:hint="cs"/>
          <w:u w:val="single"/>
          <w:rtl/>
        </w:rPr>
        <w:t>:</w:t>
      </w:r>
    </w:p>
    <w:p w14:paraId="2499DB82" w14:textId="77777777" w:rsidR="005475C7" w:rsidRDefault="005475C7" w:rsidP="005475C7">
      <w:pPr>
        <w:bidi/>
        <w:jc w:val="both"/>
        <w:rPr>
          <w:rFonts w:cs="David" w:hint="cs"/>
          <w:u w:val="single"/>
          <w:rtl/>
        </w:rPr>
      </w:pPr>
    </w:p>
    <w:p w14:paraId="3D86CC64" w14:textId="77777777" w:rsidR="005475C7" w:rsidRDefault="005475C7" w:rsidP="005475C7">
      <w:pPr>
        <w:bidi/>
        <w:jc w:val="both"/>
        <w:rPr>
          <w:rFonts w:cs="David" w:hint="cs"/>
          <w:rtl/>
        </w:rPr>
      </w:pPr>
      <w:r>
        <w:rPr>
          <w:rFonts w:cs="David" w:hint="cs"/>
          <w:rtl/>
        </w:rPr>
        <w:tab/>
        <w:t>למה עכשיו לפני התקציב?</w:t>
      </w:r>
    </w:p>
    <w:p w14:paraId="775BDAB6" w14:textId="77777777" w:rsidR="005475C7" w:rsidRDefault="005475C7" w:rsidP="005475C7">
      <w:pPr>
        <w:bidi/>
        <w:jc w:val="both"/>
        <w:rPr>
          <w:rFonts w:cs="David" w:hint="cs"/>
          <w:rtl/>
        </w:rPr>
      </w:pPr>
    </w:p>
    <w:p w14:paraId="19E275C6" w14:textId="77777777" w:rsidR="005475C7" w:rsidRDefault="005475C7" w:rsidP="005475C7">
      <w:pPr>
        <w:bidi/>
        <w:jc w:val="both"/>
        <w:rPr>
          <w:rFonts w:cs="David" w:hint="cs"/>
          <w:u w:val="single"/>
          <w:rtl/>
        </w:rPr>
      </w:pPr>
      <w:r>
        <w:rPr>
          <w:rFonts w:cs="David" w:hint="cs"/>
          <w:u w:val="single"/>
          <w:rtl/>
        </w:rPr>
        <w:t>יוחנן פלסנר</w:t>
      </w:r>
      <w:r w:rsidRPr="00E36EB4">
        <w:rPr>
          <w:rFonts w:cs="David" w:hint="cs"/>
          <w:u w:val="single"/>
          <w:rtl/>
        </w:rPr>
        <w:t>:</w:t>
      </w:r>
    </w:p>
    <w:p w14:paraId="1FCCF7EF" w14:textId="77777777" w:rsidR="005475C7" w:rsidRDefault="005475C7" w:rsidP="005475C7">
      <w:pPr>
        <w:bidi/>
        <w:jc w:val="both"/>
        <w:rPr>
          <w:rFonts w:cs="David" w:hint="cs"/>
          <w:u w:val="single"/>
          <w:rtl/>
        </w:rPr>
      </w:pPr>
    </w:p>
    <w:p w14:paraId="15505ED9" w14:textId="77777777" w:rsidR="005475C7" w:rsidRDefault="005475C7" w:rsidP="005475C7">
      <w:pPr>
        <w:bidi/>
        <w:ind w:firstLine="720"/>
        <w:jc w:val="both"/>
        <w:rPr>
          <w:rFonts w:cs="David" w:hint="cs"/>
          <w:rtl/>
        </w:rPr>
      </w:pPr>
      <w:r>
        <w:rPr>
          <w:rFonts w:cs="David" w:hint="cs"/>
          <w:rtl/>
        </w:rPr>
        <w:t>הוא דחוף מכיוון שהגורל של אלפי חיילים עולים תלוי בו.</w:t>
      </w:r>
    </w:p>
    <w:p w14:paraId="47536833" w14:textId="77777777" w:rsidR="005475C7" w:rsidRDefault="005475C7" w:rsidP="005475C7">
      <w:pPr>
        <w:bidi/>
        <w:jc w:val="both"/>
        <w:rPr>
          <w:rFonts w:cs="David" w:hint="cs"/>
          <w:rtl/>
        </w:rPr>
      </w:pPr>
    </w:p>
    <w:p w14:paraId="65D13D4C" w14:textId="77777777" w:rsidR="005475C7" w:rsidRDefault="005475C7" w:rsidP="005475C7">
      <w:pPr>
        <w:bidi/>
        <w:jc w:val="both"/>
        <w:rPr>
          <w:rFonts w:cs="David" w:hint="cs"/>
          <w:u w:val="single"/>
          <w:rtl/>
        </w:rPr>
      </w:pPr>
      <w:r>
        <w:rPr>
          <w:rFonts w:cs="David" w:hint="cs"/>
          <w:u w:val="single"/>
          <w:rtl/>
        </w:rPr>
        <w:t>מנחם אליעזר מוזס</w:t>
      </w:r>
      <w:r w:rsidRPr="00E36EB4">
        <w:rPr>
          <w:rFonts w:cs="David" w:hint="cs"/>
          <w:u w:val="single"/>
          <w:rtl/>
        </w:rPr>
        <w:t>:</w:t>
      </w:r>
    </w:p>
    <w:p w14:paraId="27298578" w14:textId="77777777" w:rsidR="005475C7" w:rsidRDefault="005475C7" w:rsidP="005475C7">
      <w:pPr>
        <w:bidi/>
        <w:jc w:val="both"/>
        <w:rPr>
          <w:rFonts w:cs="David" w:hint="cs"/>
          <w:u w:val="single"/>
          <w:rtl/>
        </w:rPr>
      </w:pPr>
    </w:p>
    <w:p w14:paraId="7EF225E8" w14:textId="77777777" w:rsidR="005475C7" w:rsidRDefault="005475C7" w:rsidP="005475C7">
      <w:pPr>
        <w:bidi/>
        <w:jc w:val="both"/>
        <w:rPr>
          <w:rFonts w:cs="David" w:hint="cs"/>
          <w:rtl/>
        </w:rPr>
      </w:pPr>
      <w:r>
        <w:rPr>
          <w:rFonts w:cs="David" w:hint="cs"/>
          <w:rtl/>
        </w:rPr>
        <w:tab/>
        <w:t xml:space="preserve"> על היומיים האלה?</w:t>
      </w:r>
    </w:p>
    <w:p w14:paraId="2AA522E7" w14:textId="77777777" w:rsidR="005475C7" w:rsidRDefault="005475C7" w:rsidP="005475C7">
      <w:pPr>
        <w:bidi/>
        <w:jc w:val="both"/>
        <w:rPr>
          <w:rFonts w:cs="David" w:hint="cs"/>
          <w:rtl/>
        </w:rPr>
      </w:pPr>
    </w:p>
    <w:p w14:paraId="1C38C7DE" w14:textId="77777777" w:rsidR="005475C7" w:rsidRPr="00BF695F" w:rsidRDefault="005475C7" w:rsidP="005475C7">
      <w:pPr>
        <w:bidi/>
        <w:jc w:val="both"/>
        <w:rPr>
          <w:rFonts w:cs="David" w:hint="cs"/>
          <w:u w:val="single"/>
          <w:rtl/>
        </w:rPr>
      </w:pPr>
      <w:r w:rsidRPr="00BF695F">
        <w:rPr>
          <w:rFonts w:cs="David" w:hint="cs"/>
          <w:u w:val="single"/>
          <w:rtl/>
        </w:rPr>
        <w:t>יוחנן פלסנר:</w:t>
      </w:r>
    </w:p>
    <w:p w14:paraId="49586238" w14:textId="77777777" w:rsidR="005475C7" w:rsidRDefault="005475C7" w:rsidP="005475C7">
      <w:pPr>
        <w:bidi/>
        <w:jc w:val="both"/>
        <w:rPr>
          <w:rFonts w:cs="David" w:hint="cs"/>
          <w:rtl/>
        </w:rPr>
      </w:pPr>
    </w:p>
    <w:p w14:paraId="5EBCDEA0" w14:textId="77777777" w:rsidR="005475C7" w:rsidRPr="00506FD3" w:rsidRDefault="005475C7" w:rsidP="005475C7">
      <w:pPr>
        <w:bidi/>
        <w:ind w:firstLine="720"/>
        <w:jc w:val="both"/>
        <w:rPr>
          <w:rFonts w:cs="David" w:hint="cs"/>
          <w:rtl/>
        </w:rPr>
      </w:pPr>
      <w:r>
        <w:rPr>
          <w:rFonts w:cs="David" w:hint="cs"/>
          <w:rtl/>
        </w:rPr>
        <w:t>יש אלפי חיילים היום שנמצאים היום בסכנה, שלא יודעים מה הולך להיות אתם.</w:t>
      </w:r>
      <w:r>
        <w:rPr>
          <w:rFonts w:cs="David" w:hint="cs"/>
          <w:rtl/>
        </w:rPr>
        <w:tab/>
      </w:r>
    </w:p>
    <w:p w14:paraId="0EB589A1" w14:textId="77777777" w:rsidR="005475C7" w:rsidRPr="00506FD3" w:rsidRDefault="005475C7" w:rsidP="005475C7">
      <w:pPr>
        <w:bidi/>
        <w:jc w:val="both"/>
        <w:rPr>
          <w:rFonts w:cs="David" w:hint="cs"/>
          <w:rtl/>
        </w:rPr>
      </w:pPr>
    </w:p>
    <w:p w14:paraId="656D8F5F" w14:textId="77777777" w:rsidR="005475C7" w:rsidRDefault="005475C7" w:rsidP="005475C7">
      <w:pPr>
        <w:bidi/>
        <w:jc w:val="both"/>
        <w:rPr>
          <w:rFonts w:cs="David" w:hint="cs"/>
          <w:u w:val="single"/>
          <w:rtl/>
        </w:rPr>
      </w:pPr>
      <w:r>
        <w:rPr>
          <w:rFonts w:cs="David" w:hint="cs"/>
          <w:u w:val="single"/>
          <w:rtl/>
        </w:rPr>
        <w:t>משה גפני</w:t>
      </w:r>
      <w:r w:rsidRPr="00E36EB4">
        <w:rPr>
          <w:rFonts w:cs="David" w:hint="cs"/>
          <w:u w:val="single"/>
          <w:rtl/>
        </w:rPr>
        <w:t>:</w:t>
      </w:r>
    </w:p>
    <w:p w14:paraId="37221DF5" w14:textId="77777777" w:rsidR="005475C7" w:rsidRDefault="005475C7" w:rsidP="005475C7">
      <w:pPr>
        <w:bidi/>
        <w:jc w:val="both"/>
        <w:rPr>
          <w:rFonts w:cs="David" w:hint="cs"/>
          <w:u w:val="single"/>
          <w:rtl/>
        </w:rPr>
      </w:pPr>
    </w:p>
    <w:p w14:paraId="32E40FCE" w14:textId="77777777" w:rsidR="005475C7" w:rsidRDefault="005475C7" w:rsidP="005475C7">
      <w:pPr>
        <w:bidi/>
        <w:jc w:val="both"/>
        <w:rPr>
          <w:rFonts w:cs="David" w:hint="cs"/>
          <w:rtl/>
        </w:rPr>
      </w:pPr>
      <w:r>
        <w:rPr>
          <w:rFonts w:cs="David" w:hint="cs"/>
          <w:rtl/>
        </w:rPr>
        <w:tab/>
        <w:t>אתה רוצה להשאיר את נתניהו בשלטון?</w:t>
      </w:r>
    </w:p>
    <w:p w14:paraId="723F1678" w14:textId="77777777" w:rsidR="005475C7" w:rsidRDefault="005475C7" w:rsidP="005475C7">
      <w:pPr>
        <w:bidi/>
        <w:jc w:val="both"/>
        <w:rPr>
          <w:rFonts w:cs="David" w:hint="cs"/>
          <w:rtl/>
        </w:rPr>
      </w:pPr>
    </w:p>
    <w:p w14:paraId="794DE21E" w14:textId="77777777" w:rsidR="005475C7" w:rsidRDefault="005475C7" w:rsidP="005475C7">
      <w:pPr>
        <w:bidi/>
        <w:jc w:val="both"/>
        <w:rPr>
          <w:rFonts w:cs="David" w:hint="cs"/>
          <w:u w:val="single"/>
          <w:rtl/>
        </w:rPr>
      </w:pPr>
      <w:r>
        <w:rPr>
          <w:rFonts w:cs="David" w:hint="cs"/>
          <w:u w:val="single"/>
          <w:rtl/>
        </w:rPr>
        <w:t>יוחנן פלסנר</w:t>
      </w:r>
      <w:r w:rsidRPr="00E36EB4">
        <w:rPr>
          <w:rFonts w:cs="David" w:hint="cs"/>
          <w:u w:val="single"/>
          <w:rtl/>
        </w:rPr>
        <w:t>:</w:t>
      </w:r>
    </w:p>
    <w:p w14:paraId="3BE881B9" w14:textId="77777777" w:rsidR="005475C7" w:rsidRDefault="005475C7" w:rsidP="005475C7">
      <w:pPr>
        <w:bidi/>
        <w:jc w:val="both"/>
        <w:rPr>
          <w:rFonts w:cs="David" w:hint="cs"/>
          <w:u w:val="single"/>
          <w:rtl/>
        </w:rPr>
      </w:pPr>
    </w:p>
    <w:p w14:paraId="61C5748A" w14:textId="77777777" w:rsidR="005475C7" w:rsidRDefault="005475C7" w:rsidP="005475C7">
      <w:pPr>
        <w:bidi/>
        <w:jc w:val="both"/>
        <w:rPr>
          <w:rFonts w:cs="David" w:hint="cs"/>
          <w:rtl/>
        </w:rPr>
      </w:pPr>
      <w:r>
        <w:rPr>
          <w:rFonts w:cs="David" w:hint="cs"/>
          <w:rtl/>
        </w:rPr>
        <w:tab/>
        <w:t>לא הכול פוליטי.</w:t>
      </w:r>
    </w:p>
    <w:p w14:paraId="6F14C645" w14:textId="77777777" w:rsidR="005475C7" w:rsidRDefault="005475C7" w:rsidP="005475C7">
      <w:pPr>
        <w:bidi/>
        <w:jc w:val="both"/>
        <w:rPr>
          <w:rFonts w:cs="David" w:hint="cs"/>
          <w:rtl/>
        </w:rPr>
      </w:pPr>
    </w:p>
    <w:p w14:paraId="0B0733BD" w14:textId="77777777" w:rsidR="005475C7" w:rsidRPr="00BF695F" w:rsidRDefault="005475C7" w:rsidP="005475C7">
      <w:pPr>
        <w:bidi/>
        <w:jc w:val="both"/>
        <w:rPr>
          <w:rFonts w:cs="David" w:hint="cs"/>
          <w:u w:val="single"/>
          <w:rtl/>
        </w:rPr>
      </w:pPr>
      <w:r w:rsidRPr="00BF695F">
        <w:rPr>
          <w:rFonts w:cs="David" w:hint="cs"/>
          <w:u w:val="single"/>
          <w:rtl/>
        </w:rPr>
        <w:t>משה גפני:</w:t>
      </w:r>
    </w:p>
    <w:p w14:paraId="2E589814" w14:textId="77777777" w:rsidR="005475C7" w:rsidRDefault="005475C7" w:rsidP="005475C7">
      <w:pPr>
        <w:bidi/>
        <w:jc w:val="both"/>
        <w:rPr>
          <w:rFonts w:cs="David" w:hint="cs"/>
          <w:rtl/>
        </w:rPr>
      </w:pPr>
    </w:p>
    <w:p w14:paraId="17CEF682" w14:textId="77777777" w:rsidR="005475C7" w:rsidRDefault="005475C7" w:rsidP="005475C7">
      <w:pPr>
        <w:bidi/>
        <w:jc w:val="both"/>
        <w:rPr>
          <w:rFonts w:cs="David" w:hint="cs"/>
          <w:rtl/>
        </w:rPr>
      </w:pPr>
      <w:r>
        <w:rPr>
          <w:rFonts w:cs="David" w:hint="cs"/>
          <w:rtl/>
        </w:rPr>
        <w:tab/>
        <w:t>לא כל דבר, רק חלק, אתה פשוט לא יודע איפה אסור לך לדבר.</w:t>
      </w:r>
    </w:p>
    <w:p w14:paraId="79D39863" w14:textId="77777777" w:rsidR="005475C7" w:rsidRDefault="005475C7" w:rsidP="005475C7">
      <w:pPr>
        <w:bidi/>
        <w:jc w:val="both"/>
        <w:rPr>
          <w:rFonts w:cs="David" w:hint="cs"/>
          <w:rtl/>
        </w:rPr>
      </w:pPr>
    </w:p>
    <w:p w14:paraId="458A12E3" w14:textId="77777777" w:rsidR="005475C7" w:rsidRPr="00BF695F" w:rsidRDefault="005475C7" w:rsidP="005475C7">
      <w:pPr>
        <w:bidi/>
        <w:jc w:val="both"/>
        <w:rPr>
          <w:rFonts w:cs="David" w:hint="cs"/>
          <w:u w:val="single"/>
          <w:rtl/>
        </w:rPr>
      </w:pPr>
      <w:r w:rsidRPr="00BF695F">
        <w:rPr>
          <w:rFonts w:cs="David" w:hint="cs"/>
          <w:u w:val="single"/>
          <w:rtl/>
        </w:rPr>
        <w:t>יוחנן פלסנר:</w:t>
      </w:r>
    </w:p>
    <w:p w14:paraId="5D03714B" w14:textId="77777777" w:rsidR="005475C7" w:rsidRDefault="005475C7" w:rsidP="005475C7">
      <w:pPr>
        <w:bidi/>
        <w:jc w:val="both"/>
        <w:rPr>
          <w:rFonts w:cs="David" w:hint="cs"/>
          <w:rtl/>
        </w:rPr>
      </w:pPr>
    </w:p>
    <w:p w14:paraId="681E3A7D" w14:textId="77777777" w:rsidR="005475C7" w:rsidRDefault="005475C7" w:rsidP="005475C7">
      <w:pPr>
        <w:bidi/>
        <w:jc w:val="both"/>
        <w:rPr>
          <w:rFonts w:cs="David" w:hint="cs"/>
          <w:rtl/>
        </w:rPr>
      </w:pPr>
      <w:r>
        <w:rPr>
          <w:rFonts w:cs="David" w:hint="cs"/>
          <w:rtl/>
        </w:rPr>
        <w:tab/>
        <w:t>יש חיילים שאנחנו צריכים לתת להם מענה ואני שמח שמפלגת ישראל ביתנו, אני לא יודע מאיזו סיבה התעוררה - - -</w:t>
      </w:r>
    </w:p>
    <w:p w14:paraId="6AB6AAFE" w14:textId="77777777" w:rsidR="005475C7" w:rsidRDefault="005475C7" w:rsidP="005475C7">
      <w:pPr>
        <w:bidi/>
        <w:jc w:val="both"/>
        <w:rPr>
          <w:rFonts w:cs="David" w:hint="cs"/>
          <w:rtl/>
        </w:rPr>
      </w:pPr>
    </w:p>
    <w:p w14:paraId="7CCACD74" w14:textId="77777777" w:rsidR="005475C7" w:rsidRDefault="005475C7" w:rsidP="005475C7">
      <w:pPr>
        <w:bidi/>
        <w:jc w:val="both"/>
        <w:rPr>
          <w:rFonts w:cs="David" w:hint="cs"/>
          <w:u w:val="single"/>
          <w:rtl/>
        </w:rPr>
      </w:pPr>
      <w:r>
        <w:rPr>
          <w:rFonts w:cs="David" w:hint="cs"/>
          <w:u w:val="single"/>
          <w:rtl/>
        </w:rPr>
        <w:t>מנחם אליעזר מוזס</w:t>
      </w:r>
      <w:r w:rsidRPr="00E36EB4">
        <w:rPr>
          <w:rFonts w:cs="David" w:hint="cs"/>
          <w:u w:val="single"/>
          <w:rtl/>
        </w:rPr>
        <w:t>:</w:t>
      </w:r>
    </w:p>
    <w:p w14:paraId="0B38CCA9" w14:textId="77777777" w:rsidR="005475C7" w:rsidRDefault="005475C7" w:rsidP="005475C7">
      <w:pPr>
        <w:bidi/>
        <w:jc w:val="both"/>
        <w:rPr>
          <w:rFonts w:cs="David" w:hint="cs"/>
          <w:u w:val="single"/>
          <w:rtl/>
        </w:rPr>
      </w:pPr>
    </w:p>
    <w:p w14:paraId="1D102A11" w14:textId="77777777" w:rsidR="005475C7" w:rsidRDefault="005475C7" w:rsidP="005475C7">
      <w:pPr>
        <w:bidi/>
        <w:jc w:val="both"/>
        <w:rPr>
          <w:rFonts w:cs="David" w:hint="cs"/>
          <w:rtl/>
        </w:rPr>
      </w:pPr>
      <w:r>
        <w:rPr>
          <w:rFonts w:cs="David" w:hint="cs"/>
          <w:rtl/>
        </w:rPr>
        <w:tab/>
        <w:t>למה קדימה לא עשתה את זה?</w:t>
      </w:r>
    </w:p>
    <w:p w14:paraId="102A8A46" w14:textId="77777777" w:rsidR="005475C7" w:rsidRDefault="005475C7" w:rsidP="005475C7">
      <w:pPr>
        <w:bidi/>
        <w:jc w:val="both"/>
        <w:rPr>
          <w:rFonts w:cs="David" w:hint="cs"/>
          <w:rtl/>
        </w:rPr>
      </w:pPr>
    </w:p>
    <w:p w14:paraId="4B074678" w14:textId="77777777" w:rsidR="005475C7" w:rsidRDefault="005475C7" w:rsidP="005475C7">
      <w:pPr>
        <w:bidi/>
        <w:jc w:val="both"/>
        <w:rPr>
          <w:rFonts w:cs="David" w:hint="cs"/>
          <w:u w:val="single"/>
          <w:rtl/>
        </w:rPr>
      </w:pPr>
      <w:r>
        <w:rPr>
          <w:rFonts w:cs="David" w:hint="cs"/>
          <w:u w:val="single"/>
          <w:rtl/>
        </w:rPr>
        <w:t>יוחנן פלסנר</w:t>
      </w:r>
      <w:r w:rsidRPr="00E36EB4">
        <w:rPr>
          <w:rFonts w:cs="David" w:hint="cs"/>
          <w:u w:val="single"/>
          <w:rtl/>
        </w:rPr>
        <w:t>:</w:t>
      </w:r>
    </w:p>
    <w:p w14:paraId="7127356B" w14:textId="77777777" w:rsidR="005475C7" w:rsidRDefault="005475C7" w:rsidP="005475C7">
      <w:pPr>
        <w:bidi/>
        <w:jc w:val="both"/>
        <w:rPr>
          <w:rFonts w:cs="David" w:hint="cs"/>
          <w:u w:val="single"/>
          <w:rtl/>
        </w:rPr>
      </w:pPr>
    </w:p>
    <w:p w14:paraId="0839432F" w14:textId="77777777" w:rsidR="005475C7" w:rsidRDefault="005475C7" w:rsidP="005475C7">
      <w:pPr>
        <w:bidi/>
        <w:jc w:val="both"/>
        <w:rPr>
          <w:rFonts w:cs="David" w:hint="cs"/>
          <w:rtl/>
        </w:rPr>
      </w:pPr>
      <w:r>
        <w:rPr>
          <w:rFonts w:cs="David" w:hint="cs"/>
          <w:rtl/>
        </w:rPr>
        <w:tab/>
        <w:t>ואחרי שנתיים של הפרת כל ההתחייבויות, גם בנושא ברית הזוגיות שהבאתם, שהוא לא יותר מאשר בדיחה שלא חלה על כמה אחדים מידי שנה, גם בנושא הגיורים הבטחתם הקלות גיור ולא הבאתם שום דבר. עכשיו, כשרוצים לחסל את המוסד היחיד שגייר, גם לפניכם ובלעדיכם, שרוצים לחסל את המוסד הזה, לפחות עכשיו אתם מתעשתים ומאפשרים לפחות למנוע את המשך הרגרסיה.</w:t>
      </w:r>
    </w:p>
    <w:p w14:paraId="17D3188D" w14:textId="77777777" w:rsidR="005475C7" w:rsidRDefault="005475C7" w:rsidP="005475C7">
      <w:pPr>
        <w:bidi/>
        <w:jc w:val="both"/>
        <w:rPr>
          <w:rFonts w:cs="David" w:hint="cs"/>
          <w:rtl/>
        </w:rPr>
      </w:pPr>
    </w:p>
    <w:p w14:paraId="18618EB9" w14:textId="77777777" w:rsidR="005475C7" w:rsidRDefault="005475C7" w:rsidP="005475C7">
      <w:pPr>
        <w:bidi/>
        <w:jc w:val="both"/>
        <w:rPr>
          <w:rFonts w:cs="David" w:hint="cs"/>
          <w:rtl/>
        </w:rPr>
      </w:pPr>
      <w:r>
        <w:rPr>
          <w:rFonts w:cs="David" w:hint="cs"/>
          <w:rtl/>
        </w:rPr>
        <w:tab/>
        <w:t>לכן, אדוני היושב ראש, לפחות את הדבר הזה אנחנו צריכים להעביר מיד, להוציא אותו מהדיון הפוליטי ולייצר תקווה לאלפי חיילים עולים.</w:t>
      </w:r>
    </w:p>
    <w:p w14:paraId="71AD1D34" w14:textId="77777777" w:rsidR="005475C7" w:rsidRDefault="005475C7" w:rsidP="005475C7">
      <w:pPr>
        <w:bidi/>
        <w:jc w:val="both"/>
        <w:rPr>
          <w:rFonts w:cs="David" w:hint="cs"/>
          <w:rtl/>
        </w:rPr>
      </w:pPr>
    </w:p>
    <w:p w14:paraId="19465778" w14:textId="77777777" w:rsidR="005475C7" w:rsidRDefault="005475C7" w:rsidP="005475C7">
      <w:pPr>
        <w:bidi/>
        <w:jc w:val="both"/>
        <w:rPr>
          <w:rFonts w:cs="David" w:hint="cs"/>
          <w:rtl/>
        </w:rPr>
      </w:pPr>
      <w:r>
        <w:rPr>
          <w:rFonts w:cs="David" w:hint="cs"/>
          <w:rtl/>
        </w:rPr>
        <w:tab/>
        <w:t>באשר להמשך, וכאן האתגר הוא שלכם, פה אתם לא נבחנים, המבחן שלכם הוא בהמשך קידום החוק, המבחן שלכם הוא בברית הזוגיות, המבחן שלכם הוא בגיורים, המבחן שלכם הוא בכל הסוגיות שעומדות על סדר היום, שעד היום נענעתם והלוואי שמה שאמר הרב גפני על המפלגה שלכם מבחינת היכולת שלכם להשיג את מה שהיא דורשת, הלוואי ש-10% מזה היה נכון בתחומים האזרחיים.</w:t>
      </w:r>
    </w:p>
    <w:p w14:paraId="3A964892" w14:textId="77777777" w:rsidR="005475C7" w:rsidRDefault="005475C7" w:rsidP="005475C7">
      <w:pPr>
        <w:bidi/>
        <w:jc w:val="both"/>
        <w:rPr>
          <w:rFonts w:cs="David" w:hint="cs"/>
          <w:rtl/>
        </w:rPr>
      </w:pPr>
    </w:p>
    <w:p w14:paraId="326AE8CC" w14:textId="77777777" w:rsidR="005475C7" w:rsidRDefault="005475C7" w:rsidP="005475C7">
      <w:pPr>
        <w:bidi/>
        <w:jc w:val="both"/>
        <w:rPr>
          <w:rFonts w:cs="David" w:hint="cs"/>
          <w:u w:val="single"/>
          <w:rtl/>
        </w:rPr>
      </w:pPr>
      <w:r>
        <w:rPr>
          <w:rFonts w:cs="David" w:hint="cs"/>
          <w:u w:val="single"/>
          <w:rtl/>
        </w:rPr>
        <w:t xml:space="preserve">זאב </w:t>
      </w:r>
      <w:proofErr w:type="spellStart"/>
      <w:r>
        <w:rPr>
          <w:rFonts w:cs="David" w:hint="cs"/>
          <w:u w:val="single"/>
          <w:rtl/>
        </w:rPr>
        <w:t>אלקין</w:t>
      </w:r>
      <w:proofErr w:type="spellEnd"/>
      <w:r w:rsidRPr="00E36EB4">
        <w:rPr>
          <w:rFonts w:cs="David" w:hint="cs"/>
          <w:u w:val="single"/>
          <w:rtl/>
        </w:rPr>
        <w:t>:</w:t>
      </w:r>
    </w:p>
    <w:p w14:paraId="4A71B931" w14:textId="77777777" w:rsidR="005475C7" w:rsidRDefault="005475C7" w:rsidP="005475C7">
      <w:pPr>
        <w:bidi/>
        <w:jc w:val="both"/>
        <w:rPr>
          <w:rFonts w:cs="David" w:hint="cs"/>
          <w:u w:val="single"/>
          <w:rtl/>
        </w:rPr>
      </w:pPr>
    </w:p>
    <w:p w14:paraId="07DA79E6" w14:textId="77777777" w:rsidR="005475C7" w:rsidRDefault="005475C7" w:rsidP="005475C7">
      <w:pPr>
        <w:bidi/>
        <w:jc w:val="both"/>
        <w:rPr>
          <w:rFonts w:cs="David" w:hint="cs"/>
          <w:rtl/>
        </w:rPr>
      </w:pPr>
      <w:r>
        <w:rPr>
          <w:rFonts w:cs="David" w:hint="cs"/>
          <w:rtl/>
        </w:rPr>
        <w:tab/>
        <w:t>לפחות מה שהוא אמר על המפלגה שלך זה בטוח נכון.</w:t>
      </w:r>
    </w:p>
    <w:p w14:paraId="63833203" w14:textId="77777777" w:rsidR="005475C7" w:rsidRDefault="005475C7" w:rsidP="005475C7">
      <w:pPr>
        <w:bidi/>
        <w:jc w:val="both"/>
        <w:rPr>
          <w:rFonts w:cs="David" w:hint="cs"/>
          <w:rtl/>
        </w:rPr>
      </w:pPr>
    </w:p>
    <w:p w14:paraId="3B22858A" w14:textId="77777777" w:rsidR="005475C7" w:rsidRDefault="005475C7" w:rsidP="005475C7">
      <w:pPr>
        <w:bidi/>
        <w:jc w:val="both"/>
        <w:rPr>
          <w:rFonts w:cs="David" w:hint="cs"/>
          <w:u w:val="single"/>
          <w:rtl/>
        </w:rPr>
      </w:pPr>
      <w:r>
        <w:rPr>
          <w:rFonts w:cs="David" w:hint="cs"/>
          <w:u w:val="single"/>
          <w:rtl/>
        </w:rPr>
        <w:t>יוחנן פלסנר</w:t>
      </w:r>
      <w:r w:rsidRPr="00E36EB4">
        <w:rPr>
          <w:rFonts w:cs="David" w:hint="cs"/>
          <w:u w:val="single"/>
          <w:rtl/>
        </w:rPr>
        <w:t>:</w:t>
      </w:r>
    </w:p>
    <w:p w14:paraId="3669E0EA" w14:textId="77777777" w:rsidR="005475C7" w:rsidRDefault="005475C7" w:rsidP="005475C7">
      <w:pPr>
        <w:bidi/>
        <w:jc w:val="both"/>
        <w:rPr>
          <w:rFonts w:cs="David" w:hint="cs"/>
          <w:u w:val="single"/>
          <w:rtl/>
        </w:rPr>
      </w:pPr>
    </w:p>
    <w:p w14:paraId="16E64C6C" w14:textId="77777777" w:rsidR="005475C7" w:rsidRDefault="005475C7" w:rsidP="005475C7">
      <w:pPr>
        <w:bidi/>
        <w:ind w:firstLine="720"/>
        <w:jc w:val="both"/>
        <w:rPr>
          <w:rFonts w:cs="David" w:hint="cs"/>
          <w:rtl/>
        </w:rPr>
      </w:pPr>
      <w:r>
        <w:rPr>
          <w:rFonts w:cs="David" w:hint="cs"/>
          <w:rtl/>
        </w:rPr>
        <w:t>אני מקווה שההחלטה הזו תעבור, לצערי אדוני היושב ראש אני סקפטי לגבי היכולת להמשיך לקדם את התחומים האזרחיים משום שזו קואליציה שנולדה לא כדרך הטבע והסיכוי שלה להיות קואליציה אמיתית שמקדמת את האינטרס הממלכתי והציוני בתחומים האזרחיים, לא קיים.</w:t>
      </w:r>
    </w:p>
    <w:p w14:paraId="1C0E95CA" w14:textId="77777777" w:rsidR="005475C7" w:rsidRDefault="005475C7" w:rsidP="005475C7">
      <w:pPr>
        <w:bidi/>
        <w:jc w:val="both"/>
        <w:rPr>
          <w:rFonts w:cs="David" w:hint="cs"/>
          <w:rtl/>
        </w:rPr>
      </w:pPr>
    </w:p>
    <w:p w14:paraId="769535F4" w14:textId="77777777" w:rsidR="005475C7" w:rsidRDefault="005475C7" w:rsidP="005475C7">
      <w:pPr>
        <w:keepNext/>
        <w:bidi/>
        <w:jc w:val="both"/>
        <w:rPr>
          <w:rFonts w:cs="David" w:hint="cs"/>
          <w:rtl/>
        </w:rPr>
      </w:pP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14:paraId="5543CE18" w14:textId="77777777" w:rsidR="005475C7" w:rsidRDefault="005475C7" w:rsidP="005475C7">
      <w:pPr>
        <w:keepNext/>
        <w:bidi/>
        <w:jc w:val="both"/>
        <w:rPr>
          <w:rFonts w:cs="David" w:hint="cs"/>
          <w:rtl/>
        </w:rPr>
      </w:pPr>
    </w:p>
    <w:p w14:paraId="254663AF" w14:textId="77777777" w:rsidR="005475C7" w:rsidRDefault="005475C7" w:rsidP="005475C7">
      <w:pPr>
        <w:bidi/>
        <w:jc w:val="both"/>
        <w:rPr>
          <w:rFonts w:cs="David" w:hint="cs"/>
          <w:rtl/>
        </w:rPr>
      </w:pPr>
      <w:r>
        <w:rPr>
          <w:rFonts w:cs="David" w:hint="cs"/>
          <w:rtl/>
        </w:rPr>
        <w:tab/>
        <w:t xml:space="preserve"> תודה. חבר הכנסת מיכאלי, אחריו חבר הכנסת מולה.</w:t>
      </w:r>
    </w:p>
    <w:p w14:paraId="186AF8CF" w14:textId="77777777" w:rsidR="005475C7" w:rsidRDefault="005475C7" w:rsidP="005475C7">
      <w:pPr>
        <w:bidi/>
        <w:jc w:val="both"/>
        <w:rPr>
          <w:rFonts w:cs="David" w:hint="cs"/>
          <w:rtl/>
        </w:rPr>
      </w:pPr>
    </w:p>
    <w:p w14:paraId="5AD7D492" w14:textId="77777777" w:rsidR="005475C7" w:rsidRDefault="005475C7" w:rsidP="005475C7">
      <w:pPr>
        <w:bidi/>
        <w:jc w:val="both"/>
        <w:rPr>
          <w:rFonts w:cs="David" w:hint="cs"/>
          <w:u w:val="single"/>
          <w:rtl/>
        </w:rPr>
      </w:pPr>
      <w:r w:rsidRPr="009977FB">
        <w:rPr>
          <w:rFonts w:cs="David" w:hint="cs"/>
          <w:u w:val="single"/>
          <w:rtl/>
        </w:rPr>
        <w:t>אברהם מיכאלי:</w:t>
      </w:r>
    </w:p>
    <w:p w14:paraId="2502C7CC" w14:textId="77777777" w:rsidR="005475C7" w:rsidRDefault="005475C7" w:rsidP="005475C7">
      <w:pPr>
        <w:bidi/>
        <w:jc w:val="both"/>
        <w:rPr>
          <w:rFonts w:cs="David" w:hint="cs"/>
          <w:u w:val="single"/>
          <w:rtl/>
        </w:rPr>
      </w:pPr>
    </w:p>
    <w:p w14:paraId="76B7A004" w14:textId="77777777" w:rsidR="005475C7" w:rsidRDefault="005475C7" w:rsidP="005475C7">
      <w:pPr>
        <w:bidi/>
        <w:jc w:val="both"/>
        <w:rPr>
          <w:rFonts w:cs="David" w:hint="cs"/>
          <w:rtl/>
        </w:rPr>
      </w:pPr>
      <w:r>
        <w:rPr>
          <w:rFonts w:cs="David" w:hint="cs"/>
          <w:rtl/>
        </w:rPr>
        <w:tab/>
        <w:t>אדוני היושב ראש, אני מצטער מאד על הישיבה זו בעיתוי הזה, חשבתי שהפופוליזם של הבאת החוק הזה על אפם ועל חמתם של כל הגורמים שמבינים ויודעים שאין שום התנגדות לגיור בצה"ל, וכולם הודיעו על כך שהדברים האלה התעוררו באופן פרוצדוראלי בלבד, בטענה בבג"ץ, שום צורך אין בחוק הזה ומי יותר אמון על כך מאשר הרב דרוקמן שממונה על מנהל הגיור, ומי יותר אמון על זה מאשר הרב הצבאי הראשי שהביא את מכתבו למליאת הכנסת?</w:t>
      </w:r>
    </w:p>
    <w:p w14:paraId="7D82C185" w14:textId="77777777" w:rsidR="005475C7" w:rsidRDefault="005475C7" w:rsidP="005475C7">
      <w:pPr>
        <w:bidi/>
        <w:jc w:val="both"/>
        <w:rPr>
          <w:rFonts w:cs="David" w:hint="cs"/>
          <w:rtl/>
        </w:rPr>
      </w:pPr>
    </w:p>
    <w:p w14:paraId="1C470620" w14:textId="77777777" w:rsidR="005475C7" w:rsidRDefault="005475C7" w:rsidP="005475C7">
      <w:pPr>
        <w:bidi/>
        <w:jc w:val="both"/>
        <w:rPr>
          <w:rFonts w:cs="David" w:hint="cs"/>
          <w:rtl/>
        </w:rPr>
      </w:pPr>
    </w:p>
    <w:p w14:paraId="6BC2C85F" w14:textId="77777777" w:rsidR="005475C7" w:rsidRDefault="005475C7" w:rsidP="005475C7">
      <w:pPr>
        <w:bidi/>
        <w:jc w:val="both"/>
        <w:rPr>
          <w:rFonts w:cs="David" w:hint="cs"/>
          <w:rtl/>
        </w:rPr>
      </w:pPr>
      <w:r>
        <w:rPr>
          <w:rFonts w:cs="David" w:hint="cs"/>
          <w:rtl/>
        </w:rPr>
        <w:tab/>
        <w:t>אבל מה, כנראה הפופוליזם נמשך ומה שנאמר לנו לפני שבוע או לפני שבועיים, מי שמנסה לומר שהחוק הזה עלה בטרומית, נאמר לנו במפורש כדי לתת איזשהו ניצחון לישראל ביתנו במליאה, נעביר את החוק הזה ונמתין עד שהדברים האלה לא יובהרו. מי שבא לדחוק ברב הראשי ואדוני היושב ראש, אמרת דברים נכוחים, שהרב הראשי, הרב עמר, אמור לקחת על עצמו לזרז את זה. לפני שתי דקות, לפני שנכנסתי למליאת הוועדה, שוחחתי אתו והוא אמר לי, הדברים שהוא הבטיח הוא כבר עושה אותם, הוועדה הזו כבר התכנסה, הוועדה הזו קובעת נהלים, מה אתם מצפים? שהרב עמר יהיה חותמת גומי אחרי ישראל ביתנו?</w:t>
      </w:r>
      <w:r>
        <w:rPr>
          <w:rFonts w:cs="David" w:hint="cs"/>
          <w:rtl/>
        </w:rPr>
        <w:tab/>
        <w:t xml:space="preserve">הרב עמר כינס כבר את הוועדה, הוועדה פועלת והנהלים האלה אמורים להתפרסם כל יום.   </w:t>
      </w:r>
    </w:p>
    <w:p w14:paraId="2A8DE10B" w14:textId="77777777" w:rsidR="005475C7" w:rsidRDefault="005475C7" w:rsidP="005475C7">
      <w:pPr>
        <w:bidi/>
        <w:jc w:val="both"/>
        <w:rPr>
          <w:rFonts w:cs="David" w:hint="cs"/>
          <w:rtl/>
        </w:rPr>
      </w:pPr>
    </w:p>
    <w:p w14:paraId="1FFF38A4" w14:textId="77777777" w:rsidR="005475C7" w:rsidRDefault="005475C7" w:rsidP="005475C7">
      <w:pPr>
        <w:bidi/>
        <w:jc w:val="both"/>
        <w:rPr>
          <w:rFonts w:cs="David" w:hint="cs"/>
          <w:rtl/>
        </w:rPr>
      </w:pPr>
    </w:p>
    <w:p w14:paraId="1D2CB6A9" w14:textId="77777777" w:rsidR="005475C7" w:rsidRDefault="005475C7" w:rsidP="005475C7">
      <w:pPr>
        <w:bidi/>
        <w:jc w:val="both"/>
        <w:rPr>
          <w:rFonts w:cs="David" w:hint="cs"/>
          <w:rtl/>
        </w:rPr>
      </w:pPr>
      <w:r>
        <w:rPr>
          <w:rFonts w:cs="David" w:hint="cs"/>
          <w:rtl/>
        </w:rPr>
        <w:tab/>
        <w:t>אני רוצה להבין מה דוחק בישראל ביתנו? כדי לזכות בעוד פופוליזם בערב הצבעת התקציב? אני חושב שכוועדת כנסת נותנים יד לפופוליזם ונותנים יד לדברים שפתאום יש קואליציה בין קדימה לישראל ביתנו, שהם מעבירים את החוק הזה על אפו ועל חמתו של ציבור גדול בבית הזה שמתנגדים להבאה של פתרון הדבר הזה בחקיקה. אנחנו לא רוצים ליצור שני סוגי גיורים אנחנו לא רוצים להפחית מכבודם של חיילי צה"ל היקרים שמתגיירים בצה"ל ומי שתוקף ואומר שחיילי צה"ל 60 שנה זה כך, אף אחד לא רוצה לפגוע בהם, להפך, רוצים לשמור על כבודם. אם תתנו לרב עמר עוד מספר ימים, אני לא יודע מה ראש הממשלה מצפה מהרב עמר? אני לא מבין מה הוא מצפה?</w:t>
      </w:r>
    </w:p>
    <w:p w14:paraId="57682505" w14:textId="77777777" w:rsidR="005475C7" w:rsidRDefault="005475C7" w:rsidP="005475C7">
      <w:pPr>
        <w:bidi/>
        <w:jc w:val="both"/>
        <w:rPr>
          <w:rFonts w:cs="David" w:hint="cs"/>
          <w:rtl/>
        </w:rPr>
      </w:pPr>
      <w:r>
        <w:rPr>
          <w:rFonts w:cs="David" w:hint="cs"/>
          <w:rtl/>
        </w:rPr>
        <w:t xml:space="preserve"> </w:t>
      </w:r>
    </w:p>
    <w:p w14:paraId="5161106D" w14:textId="77777777" w:rsidR="005475C7" w:rsidRDefault="005475C7" w:rsidP="005475C7">
      <w:pPr>
        <w:bidi/>
        <w:jc w:val="both"/>
        <w:rPr>
          <w:rFonts w:cs="David" w:hint="cs"/>
          <w:u w:val="single"/>
          <w:rtl/>
        </w:rPr>
      </w:pPr>
      <w:r>
        <w:rPr>
          <w:rFonts w:cs="David" w:hint="cs"/>
          <w:u w:val="single"/>
          <w:rtl/>
        </w:rPr>
        <w:t>דוד רותם</w:t>
      </w:r>
      <w:r w:rsidRPr="00E36EB4">
        <w:rPr>
          <w:rFonts w:cs="David" w:hint="cs"/>
          <w:u w:val="single"/>
          <w:rtl/>
        </w:rPr>
        <w:t>:</w:t>
      </w:r>
    </w:p>
    <w:p w14:paraId="13BFF6BF" w14:textId="77777777" w:rsidR="005475C7" w:rsidRDefault="005475C7" w:rsidP="005475C7">
      <w:pPr>
        <w:bidi/>
        <w:jc w:val="both"/>
        <w:rPr>
          <w:rFonts w:cs="David" w:hint="cs"/>
          <w:u w:val="single"/>
          <w:rtl/>
        </w:rPr>
      </w:pPr>
    </w:p>
    <w:p w14:paraId="4669CC5C" w14:textId="77777777" w:rsidR="005475C7" w:rsidRDefault="005475C7" w:rsidP="005475C7">
      <w:pPr>
        <w:bidi/>
        <w:jc w:val="both"/>
        <w:rPr>
          <w:rFonts w:cs="David" w:hint="cs"/>
          <w:rtl/>
        </w:rPr>
      </w:pPr>
      <w:r>
        <w:rPr>
          <w:rFonts w:cs="David" w:hint="cs"/>
          <w:rtl/>
        </w:rPr>
        <w:tab/>
        <w:t>הוא לא מצפה ממנו לכלום.</w:t>
      </w:r>
    </w:p>
    <w:p w14:paraId="63D1D07E" w14:textId="77777777" w:rsidR="005475C7" w:rsidRDefault="005475C7" w:rsidP="005475C7">
      <w:pPr>
        <w:bidi/>
        <w:jc w:val="both"/>
        <w:rPr>
          <w:rFonts w:cs="David" w:hint="cs"/>
          <w:rtl/>
        </w:rPr>
      </w:pPr>
    </w:p>
    <w:p w14:paraId="03386145" w14:textId="77777777" w:rsidR="005475C7" w:rsidRDefault="005475C7" w:rsidP="005475C7">
      <w:pPr>
        <w:bidi/>
        <w:jc w:val="both"/>
        <w:rPr>
          <w:rFonts w:cs="David" w:hint="cs"/>
          <w:u w:val="single"/>
          <w:rtl/>
        </w:rPr>
      </w:pPr>
      <w:r>
        <w:rPr>
          <w:rFonts w:cs="David" w:hint="cs"/>
          <w:u w:val="single"/>
          <w:rtl/>
        </w:rPr>
        <w:t>אברהם מיכאלי</w:t>
      </w:r>
      <w:r w:rsidRPr="00E36EB4">
        <w:rPr>
          <w:rFonts w:cs="David" w:hint="cs"/>
          <w:u w:val="single"/>
          <w:rtl/>
        </w:rPr>
        <w:t>:</w:t>
      </w:r>
    </w:p>
    <w:p w14:paraId="24F85255" w14:textId="77777777" w:rsidR="005475C7" w:rsidRDefault="005475C7" w:rsidP="005475C7">
      <w:pPr>
        <w:bidi/>
        <w:jc w:val="both"/>
        <w:rPr>
          <w:rFonts w:cs="David" w:hint="cs"/>
          <w:u w:val="single"/>
          <w:rtl/>
        </w:rPr>
      </w:pPr>
    </w:p>
    <w:p w14:paraId="657B5E8C" w14:textId="77777777" w:rsidR="005475C7" w:rsidRDefault="005475C7" w:rsidP="005475C7">
      <w:pPr>
        <w:bidi/>
        <w:jc w:val="both"/>
        <w:rPr>
          <w:rFonts w:cs="David" w:hint="cs"/>
          <w:rtl/>
        </w:rPr>
      </w:pPr>
      <w:r>
        <w:rPr>
          <w:rFonts w:cs="David" w:hint="cs"/>
          <w:rtl/>
        </w:rPr>
        <w:tab/>
        <w:t xml:space="preserve">חוץ מהכוונות שמסתתרות כנראה מאחורי החקיקה הזו, לנטרל את הרבנות הראשית מהגיורים, הדבר לא יצלח בבית הזה </w:t>
      </w:r>
    </w:p>
    <w:p w14:paraId="48E6FF45" w14:textId="77777777" w:rsidR="005475C7" w:rsidRDefault="005475C7" w:rsidP="005475C7">
      <w:pPr>
        <w:bidi/>
        <w:jc w:val="both"/>
        <w:rPr>
          <w:rFonts w:cs="David" w:hint="cs"/>
          <w:rtl/>
        </w:rPr>
      </w:pPr>
    </w:p>
    <w:p w14:paraId="60DBCECF" w14:textId="77777777" w:rsidR="005475C7" w:rsidRDefault="005475C7" w:rsidP="005475C7">
      <w:pPr>
        <w:keepNext/>
        <w:bidi/>
        <w:jc w:val="both"/>
        <w:rPr>
          <w:rFonts w:cs="David" w:hint="cs"/>
          <w:rtl/>
        </w:rPr>
      </w:pP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14:paraId="6B99C5BF" w14:textId="77777777" w:rsidR="005475C7" w:rsidRDefault="005475C7" w:rsidP="005475C7">
      <w:pPr>
        <w:keepNext/>
        <w:bidi/>
        <w:jc w:val="both"/>
        <w:rPr>
          <w:rFonts w:cs="David" w:hint="cs"/>
          <w:rtl/>
        </w:rPr>
      </w:pPr>
    </w:p>
    <w:p w14:paraId="05441578" w14:textId="77777777" w:rsidR="005475C7" w:rsidRDefault="005475C7" w:rsidP="005475C7">
      <w:pPr>
        <w:bidi/>
        <w:jc w:val="both"/>
        <w:rPr>
          <w:rFonts w:cs="David" w:hint="cs"/>
          <w:rtl/>
        </w:rPr>
      </w:pPr>
      <w:r>
        <w:rPr>
          <w:rFonts w:cs="David" w:hint="cs"/>
          <w:rtl/>
        </w:rPr>
        <w:tab/>
        <w:t>חבר הכנסת מולה אחריו חבר הכנסת נסים זאב.</w:t>
      </w:r>
    </w:p>
    <w:p w14:paraId="1FF8516C" w14:textId="77777777" w:rsidR="005475C7" w:rsidRDefault="005475C7" w:rsidP="005475C7">
      <w:pPr>
        <w:bidi/>
        <w:jc w:val="both"/>
        <w:rPr>
          <w:rFonts w:cs="David" w:hint="cs"/>
          <w:rtl/>
        </w:rPr>
      </w:pPr>
    </w:p>
    <w:p w14:paraId="145851E3" w14:textId="77777777" w:rsidR="005475C7" w:rsidRDefault="005475C7" w:rsidP="005475C7">
      <w:pPr>
        <w:bidi/>
        <w:jc w:val="both"/>
        <w:rPr>
          <w:rFonts w:cs="David" w:hint="cs"/>
          <w:u w:val="single"/>
          <w:rtl/>
        </w:rPr>
      </w:pPr>
      <w:r w:rsidRPr="009846F8">
        <w:rPr>
          <w:rFonts w:cs="David" w:hint="cs"/>
          <w:u w:val="single"/>
          <w:rtl/>
        </w:rPr>
        <w:t>שלמה מולה:</w:t>
      </w:r>
    </w:p>
    <w:p w14:paraId="1B4A270B" w14:textId="77777777" w:rsidR="005475C7" w:rsidRDefault="005475C7" w:rsidP="005475C7">
      <w:pPr>
        <w:bidi/>
        <w:jc w:val="both"/>
        <w:rPr>
          <w:rFonts w:cs="David" w:hint="cs"/>
          <w:u w:val="single"/>
          <w:rtl/>
        </w:rPr>
      </w:pPr>
    </w:p>
    <w:p w14:paraId="06C87F9B" w14:textId="77777777" w:rsidR="005475C7" w:rsidRDefault="005475C7" w:rsidP="005475C7">
      <w:pPr>
        <w:bidi/>
        <w:jc w:val="both"/>
        <w:rPr>
          <w:rFonts w:cs="David" w:hint="cs"/>
          <w:rtl/>
        </w:rPr>
      </w:pPr>
      <w:r>
        <w:rPr>
          <w:rFonts w:cs="David" w:hint="cs"/>
          <w:rtl/>
        </w:rPr>
        <w:tab/>
        <w:t>אדוני היושב ראש, קודם כל את הבקשה של ועדת חוץ וביטחון אנחנו מסירים.</w:t>
      </w:r>
    </w:p>
    <w:p w14:paraId="54D41009" w14:textId="77777777" w:rsidR="005475C7" w:rsidRDefault="005475C7" w:rsidP="005475C7">
      <w:pPr>
        <w:bidi/>
        <w:jc w:val="both"/>
        <w:rPr>
          <w:rFonts w:cs="David" w:hint="cs"/>
          <w:rtl/>
        </w:rPr>
      </w:pPr>
    </w:p>
    <w:p w14:paraId="667801FC" w14:textId="77777777" w:rsidR="005475C7" w:rsidRDefault="005475C7" w:rsidP="005475C7">
      <w:pPr>
        <w:keepNext/>
        <w:bidi/>
        <w:jc w:val="both"/>
        <w:rPr>
          <w:rFonts w:cs="David" w:hint="cs"/>
          <w:rtl/>
        </w:rPr>
      </w:pP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14:paraId="24F0FCC9" w14:textId="77777777" w:rsidR="005475C7" w:rsidRDefault="005475C7" w:rsidP="005475C7">
      <w:pPr>
        <w:keepNext/>
        <w:bidi/>
        <w:jc w:val="both"/>
        <w:rPr>
          <w:rFonts w:cs="David" w:hint="cs"/>
          <w:rtl/>
        </w:rPr>
      </w:pPr>
    </w:p>
    <w:p w14:paraId="4C1E757F" w14:textId="77777777" w:rsidR="005475C7" w:rsidRDefault="005475C7" w:rsidP="005475C7">
      <w:pPr>
        <w:bidi/>
        <w:jc w:val="both"/>
        <w:rPr>
          <w:rFonts w:cs="David" w:hint="cs"/>
          <w:rtl/>
        </w:rPr>
      </w:pPr>
      <w:r>
        <w:rPr>
          <w:rFonts w:cs="David" w:hint="cs"/>
          <w:rtl/>
        </w:rPr>
        <w:tab/>
        <w:t>אין להסיר, נצביע על ועדת חוקה ואם יהיו הצעות אחרות נצביע עליהן.</w:t>
      </w:r>
    </w:p>
    <w:p w14:paraId="478E781B" w14:textId="77777777" w:rsidR="005475C7" w:rsidRDefault="005475C7" w:rsidP="005475C7">
      <w:pPr>
        <w:bidi/>
        <w:jc w:val="both"/>
        <w:rPr>
          <w:rFonts w:cs="David" w:hint="cs"/>
          <w:rtl/>
        </w:rPr>
      </w:pPr>
    </w:p>
    <w:p w14:paraId="3FA27E06" w14:textId="77777777" w:rsidR="005475C7" w:rsidRDefault="005475C7" w:rsidP="005475C7">
      <w:pPr>
        <w:bidi/>
        <w:jc w:val="both"/>
        <w:rPr>
          <w:rFonts w:cs="David" w:hint="cs"/>
          <w:u w:val="single"/>
          <w:rtl/>
        </w:rPr>
      </w:pPr>
      <w:r>
        <w:rPr>
          <w:rFonts w:cs="David" w:hint="cs"/>
          <w:u w:val="single"/>
          <w:rtl/>
        </w:rPr>
        <w:t>שלמה מולה</w:t>
      </w:r>
      <w:r w:rsidRPr="00E36EB4">
        <w:rPr>
          <w:rFonts w:cs="David" w:hint="cs"/>
          <w:u w:val="single"/>
          <w:rtl/>
        </w:rPr>
        <w:t>:</w:t>
      </w:r>
    </w:p>
    <w:p w14:paraId="57C97A54" w14:textId="77777777" w:rsidR="005475C7" w:rsidRDefault="005475C7" w:rsidP="005475C7">
      <w:pPr>
        <w:bidi/>
        <w:jc w:val="both"/>
        <w:rPr>
          <w:rFonts w:cs="David" w:hint="cs"/>
          <w:u w:val="single"/>
          <w:rtl/>
        </w:rPr>
      </w:pPr>
    </w:p>
    <w:p w14:paraId="6766D3A9" w14:textId="77777777" w:rsidR="005475C7" w:rsidRDefault="005475C7" w:rsidP="005475C7">
      <w:pPr>
        <w:bidi/>
        <w:jc w:val="both"/>
        <w:rPr>
          <w:rFonts w:cs="David" w:hint="cs"/>
          <w:rtl/>
        </w:rPr>
      </w:pPr>
      <w:r>
        <w:rPr>
          <w:rFonts w:cs="David" w:hint="cs"/>
          <w:rtl/>
        </w:rPr>
        <w:tab/>
        <w:t>הרב גפני, אני שותף לתסכול שלך, יש פה ראש ממשלה שלא עומד בלחצים, המדינה הזו בידיו היא בסכנה, המדינה בסכנה כי ראש הממשלה לא עומד בלחצים. מי שנכנס אחרון ללשכתו, פשוט יוצא.</w:t>
      </w:r>
    </w:p>
    <w:p w14:paraId="6ED2F0DB" w14:textId="77777777" w:rsidR="005475C7" w:rsidRDefault="005475C7" w:rsidP="005475C7">
      <w:pPr>
        <w:bidi/>
        <w:jc w:val="both"/>
        <w:rPr>
          <w:rFonts w:cs="David" w:hint="cs"/>
          <w:rtl/>
        </w:rPr>
      </w:pPr>
    </w:p>
    <w:p w14:paraId="2D6EE211" w14:textId="77777777" w:rsidR="005475C7" w:rsidRDefault="005475C7" w:rsidP="005475C7">
      <w:pPr>
        <w:bidi/>
        <w:jc w:val="both"/>
        <w:rPr>
          <w:rFonts w:cs="David" w:hint="cs"/>
          <w:u w:val="single"/>
          <w:rtl/>
        </w:rPr>
      </w:pPr>
      <w:r>
        <w:rPr>
          <w:rFonts w:cs="David" w:hint="cs"/>
          <w:u w:val="single"/>
          <w:rtl/>
        </w:rPr>
        <w:t xml:space="preserve">זאב </w:t>
      </w:r>
      <w:proofErr w:type="spellStart"/>
      <w:r>
        <w:rPr>
          <w:rFonts w:cs="David" w:hint="cs"/>
          <w:u w:val="single"/>
          <w:rtl/>
        </w:rPr>
        <w:t>אלקין</w:t>
      </w:r>
      <w:proofErr w:type="spellEnd"/>
      <w:r w:rsidRPr="00E36EB4">
        <w:rPr>
          <w:rFonts w:cs="David" w:hint="cs"/>
          <w:u w:val="single"/>
          <w:rtl/>
        </w:rPr>
        <w:t>:</w:t>
      </w:r>
    </w:p>
    <w:p w14:paraId="11E37E38" w14:textId="77777777" w:rsidR="005475C7" w:rsidRDefault="005475C7" w:rsidP="005475C7">
      <w:pPr>
        <w:bidi/>
        <w:jc w:val="both"/>
        <w:rPr>
          <w:rFonts w:cs="David" w:hint="cs"/>
          <w:u w:val="single"/>
          <w:rtl/>
        </w:rPr>
      </w:pPr>
    </w:p>
    <w:p w14:paraId="5F6DEE3A" w14:textId="77777777" w:rsidR="005475C7" w:rsidRDefault="005475C7" w:rsidP="005475C7">
      <w:pPr>
        <w:bidi/>
        <w:ind w:firstLine="720"/>
        <w:jc w:val="both"/>
        <w:rPr>
          <w:rFonts w:cs="David" w:hint="cs"/>
          <w:rtl/>
        </w:rPr>
      </w:pPr>
      <w:r>
        <w:rPr>
          <w:rFonts w:cs="David" w:hint="cs"/>
          <w:rtl/>
        </w:rPr>
        <w:t>במקרה הזה זו טעות עובדתית</w:t>
      </w:r>
    </w:p>
    <w:p w14:paraId="175916A4" w14:textId="77777777" w:rsidR="005475C7" w:rsidRDefault="005475C7" w:rsidP="005475C7">
      <w:pPr>
        <w:bidi/>
        <w:jc w:val="both"/>
        <w:rPr>
          <w:rFonts w:cs="David" w:hint="cs"/>
          <w:rtl/>
        </w:rPr>
      </w:pPr>
    </w:p>
    <w:p w14:paraId="4FC656D0" w14:textId="77777777" w:rsidR="005475C7" w:rsidRDefault="005475C7" w:rsidP="005475C7">
      <w:pPr>
        <w:bidi/>
        <w:jc w:val="both"/>
        <w:rPr>
          <w:rFonts w:cs="David" w:hint="cs"/>
          <w:u w:val="single"/>
          <w:rtl/>
        </w:rPr>
      </w:pPr>
      <w:r>
        <w:rPr>
          <w:rFonts w:cs="David" w:hint="cs"/>
          <w:u w:val="single"/>
          <w:rtl/>
        </w:rPr>
        <w:t xml:space="preserve">אופיר </w:t>
      </w:r>
      <w:proofErr w:type="spellStart"/>
      <w:r>
        <w:rPr>
          <w:rFonts w:cs="David" w:hint="cs"/>
          <w:u w:val="single"/>
          <w:rtl/>
        </w:rPr>
        <w:t>אקוניס</w:t>
      </w:r>
      <w:proofErr w:type="spellEnd"/>
      <w:r w:rsidRPr="00E36EB4">
        <w:rPr>
          <w:rFonts w:cs="David" w:hint="cs"/>
          <w:u w:val="single"/>
          <w:rtl/>
        </w:rPr>
        <w:t>:</w:t>
      </w:r>
    </w:p>
    <w:p w14:paraId="06FD3D1D" w14:textId="77777777" w:rsidR="005475C7" w:rsidRDefault="005475C7" w:rsidP="005475C7">
      <w:pPr>
        <w:bidi/>
        <w:jc w:val="both"/>
        <w:rPr>
          <w:rFonts w:cs="David" w:hint="cs"/>
          <w:u w:val="single"/>
          <w:rtl/>
        </w:rPr>
      </w:pPr>
    </w:p>
    <w:p w14:paraId="3C1E22F4" w14:textId="77777777" w:rsidR="005475C7" w:rsidRDefault="005475C7" w:rsidP="005475C7">
      <w:pPr>
        <w:bidi/>
        <w:ind w:firstLine="720"/>
        <w:jc w:val="both"/>
        <w:rPr>
          <w:rFonts w:cs="David" w:hint="cs"/>
          <w:rtl/>
        </w:rPr>
      </w:pPr>
      <w:r>
        <w:rPr>
          <w:rFonts w:cs="David" w:hint="cs"/>
          <w:rtl/>
        </w:rPr>
        <w:t>גפני היה אחרון, זה הורס לך את כל התזה.</w:t>
      </w:r>
    </w:p>
    <w:p w14:paraId="6B2FC4ED" w14:textId="77777777" w:rsidR="005475C7" w:rsidRDefault="005475C7" w:rsidP="005475C7">
      <w:pPr>
        <w:bidi/>
        <w:jc w:val="both"/>
        <w:rPr>
          <w:rFonts w:cs="David" w:hint="cs"/>
          <w:rtl/>
        </w:rPr>
      </w:pPr>
    </w:p>
    <w:p w14:paraId="22A2B395" w14:textId="77777777" w:rsidR="005475C7" w:rsidRPr="00F37AA8" w:rsidRDefault="005475C7" w:rsidP="005475C7">
      <w:pPr>
        <w:bidi/>
        <w:jc w:val="both"/>
        <w:rPr>
          <w:rFonts w:cs="David" w:hint="cs"/>
          <w:u w:val="single"/>
          <w:rtl/>
        </w:rPr>
      </w:pPr>
      <w:r w:rsidRPr="00F37AA8">
        <w:rPr>
          <w:rFonts w:cs="David" w:hint="cs"/>
          <w:u w:val="single"/>
          <w:rtl/>
        </w:rPr>
        <w:t>יוחנן פלסנר:</w:t>
      </w:r>
    </w:p>
    <w:p w14:paraId="56D01BCA" w14:textId="77777777" w:rsidR="005475C7" w:rsidRDefault="005475C7" w:rsidP="005475C7">
      <w:pPr>
        <w:bidi/>
        <w:jc w:val="both"/>
        <w:rPr>
          <w:rFonts w:cs="David" w:hint="cs"/>
          <w:rtl/>
        </w:rPr>
      </w:pPr>
    </w:p>
    <w:p w14:paraId="08C70B39" w14:textId="77777777" w:rsidR="005475C7" w:rsidRDefault="005475C7" w:rsidP="005475C7">
      <w:pPr>
        <w:bidi/>
        <w:jc w:val="both"/>
        <w:rPr>
          <w:rFonts w:cs="David" w:hint="cs"/>
          <w:rtl/>
        </w:rPr>
      </w:pPr>
      <w:r>
        <w:rPr>
          <w:rFonts w:cs="David" w:hint="cs"/>
          <w:rtl/>
        </w:rPr>
        <w:tab/>
        <w:t>ממשל הפחד, ראש ממשלה שפוחד.</w:t>
      </w:r>
    </w:p>
    <w:p w14:paraId="57064054" w14:textId="77777777" w:rsidR="005475C7" w:rsidRDefault="005475C7" w:rsidP="005475C7">
      <w:pPr>
        <w:bidi/>
        <w:jc w:val="both"/>
        <w:rPr>
          <w:rFonts w:cs="David" w:hint="cs"/>
          <w:rtl/>
        </w:rPr>
      </w:pPr>
    </w:p>
    <w:p w14:paraId="25DEC051" w14:textId="77777777" w:rsidR="005475C7" w:rsidRDefault="005475C7" w:rsidP="005475C7">
      <w:pPr>
        <w:bidi/>
        <w:jc w:val="both"/>
        <w:rPr>
          <w:rFonts w:cs="David" w:hint="cs"/>
          <w:u w:val="single"/>
          <w:rtl/>
        </w:rPr>
      </w:pPr>
      <w:r>
        <w:rPr>
          <w:rFonts w:cs="David" w:hint="cs"/>
          <w:u w:val="single"/>
          <w:rtl/>
        </w:rPr>
        <w:t>שלמה מולה</w:t>
      </w:r>
      <w:r w:rsidRPr="00E36EB4">
        <w:rPr>
          <w:rFonts w:cs="David" w:hint="cs"/>
          <w:u w:val="single"/>
          <w:rtl/>
        </w:rPr>
        <w:t>:</w:t>
      </w:r>
    </w:p>
    <w:p w14:paraId="6D84A92E" w14:textId="77777777" w:rsidR="005475C7" w:rsidRDefault="005475C7" w:rsidP="005475C7">
      <w:pPr>
        <w:bidi/>
        <w:jc w:val="both"/>
        <w:rPr>
          <w:rFonts w:cs="David" w:hint="cs"/>
          <w:u w:val="single"/>
          <w:rtl/>
        </w:rPr>
      </w:pPr>
    </w:p>
    <w:p w14:paraId="155B4E0A" w14:textId="77777777" w:rsidR="005475C7" w:rsidRDefault="005475C7" w:rsidP="005475C7">
      <w:pPr>
        <w:bidi/>
        <w:ind w:firstLine="720"/>
        <w:jc w:val="both"/>
        <w:rPr>
          <w:rFonts w:cs="David" w:hint="cs"/>
          <w:rtl/>
        </w:rPr>
      </w:pPr>
      <w:r>
        <w:rPr>
          <w:rFonts w:cs="David" w:hint="cs"/>
          <w:rtl/>
        </w:rPr>
        <w:t xml:space="preserve">ראש הממשלה לא עומד בלחצים, כל מי שלוחץ אחרון מקבל, לכן אין לנו ציפיות לגבי מה שיעשה. בעניין הזה, בעניין המהותי, על נושא הגיור אני חושב שאתם טועים. אפשר למצוא פתרון, הנושא לא עלה היום יכולתם למצוא פתרון לפני חודשים, אותו חייל שהתגייר במעלה אדומים, שלא הצליח להתחתן  זה ידוע כבר לפני שנה, אותו רב </w:t>
      </w:r>
      <w:proofErr w:type="spellStart"/>
      <w:r>
        <w:rPr>
          <w:rFonts w:cs="David" w:hint="cs"/>
          <w:rtl/>
        </w:rPr>
        <w:t>שרמן</w:t>
      </w:r>
      <w:proofErr w:type="spellEnd"/>
      <w:r>
        <w:rPr>
          <w:rFonts w:cs="David" w:hint="cs"/>
          <w:rtl/>
        </w:rPr>
        <w:t xml:space="preserve"> שלא מחתן, ידוע, לכן גם אתם אל תיתממו, גם אתם השגתם מיליארדים בשביל הישיבות שלכם , לכן לשחק פה משחקים פוליטיים, אתם טועים .</w:t>
      </w:r>
    </w:p>
    <w:p w14:paraId="6ACD80B7" w14:textId="77777777" w:rsidR="005475C7" w:rsidRDefault="005475C7" w:rsidP="005475C7">
      <w:pPr>
        <w:bidi/>
        <w:ind w:firstLine="720"/>
        <w:jc w:val="both"/>
        <w:rPr>
          <w:rFonts w:cs="David" w:hint="cs"/>
          <w:rtl/>
        </w:rPr>
      </w:pPr>
    </w:p>
    <w:p w14:paraId="68CFD753" w14:textId="77777777" w:rsidR="005475C7" w:rsidRDefault="005475C7" w:rsidP="005475C7">
      <w:pPr>
        <w:bidi/>
        <w:ind w:firstLine="720"/>
        <w:jc w:val="both"/>
        <w:rPr>
          <w:rFonts w:cs="David" w:hint="cs"/>
          <w:rtl/>
        </w:rPr>
      </w:pPr>
      <w:r>
        <w:rPr>
          <w:rFonts w:cs="David" w:hint="cs"/>
          <w:rtl/>
        </w:rPr>
        <w:t xml:space="preserve">לכן אני מציע שנצביע, נבקש מחבר הכנסת רותם בקשה אחת, אנחנו   מבקשים ממך לקבוע דיון מחר בבוקר, להצביע על החוק. תודה רבה. </w:t>
      </w:r>
    </w:p>
    <w:p w14:paraId="08848C42" w14:textId="77777777" w:rsidR="005475C7" w:rsidRDefault="005475C7" w:rsidP="005475C7">
      <w:pPr>
        <w:bidi/>
        <w:jc w:val="both"/>
        <w:rPr>
          <w:rFonts w:cs="David" w:hint="cs"/>
          <w:rtl/>
        </w:rPr>
      </w:pPr>
    </w:p>
    <w:p w14:paraId="6005722D" w14:textId="77777777" w:rsidR="005475C7" w:rsidRDefault="005475C7" w:rsidP="005475C7">
      <w:pPr>
        <w:keepNext/>
        <w:bidi/>
        <w:jc w:val="both"/>
        <w:rPr>
          <w:rFonts w:cs="David" w:hint="cs"/>
          <w:rtl/>
        </w:rPr>
      </w:pP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14:paraId="4BFA1D03" w14:textId="77777777" w:rsidR="005475C7" w:rsidRDefault="005475C7" w:rsidP="005475C7">
      <w:pPr>
        <w:keepNext/>
        <w:bidi/>
        <w:jc w:val="both"/>
        <w:rPr>
          <w:rFonts w:cs="David" w:hint="cs"/>
          <w:rtl/>
        </w:rPr>
      </w:pPr>
    </w:p>
    <w:p w14:paraId="5537CECF" w14:textId="77777777" w:rsidR="005475C7" w:rsidRDefault="005475C7" w:rsidP="005475C7">
      <w:pPr>
        <w:bidi/>
        <w:jc w:val="both"/>
        <w:rPr>
          <w:rFonts w:cs="David" w:hint="cs"/>
          <w:rtl/>
        </w:rPr>
      </w:pPr>
      <w:r>
        <w:rPr>
          <w:rFonts w:cs="David" w:hint="cs"/>
          <w:rtl/>
        </w:rPr>
        <w:tab/>
        <w:t xml:space="preserve"> תודה רבה. חבר הכנסת רותם אתה לא חייב להגיב לכל דבר. חבר הכנסת נסים זאב בבקשה ואחריו חבר הכנסת מוזס.</w:t>
      </w:r>
    </w:p>
    <w:p w14:paraId="5905C96B" w14:textId="77777777" w:rsidR="005475C7" w:rsidRDefault="005475C7" w:rsidP="005475C7">
      <w:pPr>
        <w:bidi/>
        <w:jc w:val="both"/>
        <w:rPr>
          <w:rFonts w:cs="David" w:hint="cs"/>
          <w:rtl/>
        </w:rPr>
      </w:pPr>
    </w:p>
    <w:p w14:paraId="4E0CEF21" w14:textId="77777777" w:rsidR="005475C7" w:rsidRDefault="005475C7" w:rsidP="005475C7">
      <w:pPr>
        <w:bidi/>
        <w:jc w:val="both"/>
        <w:rPr>
          <w:rFonts w:cs="David" w:hint="cs"/>
          <w:u w:val="single"/>
          <w:rtl/>
        </w:rPr>
      </w:pPr>
      <w:r>
        <w:rPr>
          <w:rFonts w:cs="David" w:hint="cs"/>
          <w:u w:val="single"/>
          <w:rtl/>
        </w:rPr>
        <w:t>נסים זאב</w:t>
      </w:r>
      <w:r w:rsidRPr="00E36EB4">
        <w:rPr>
          <w:rFonts w:cs="David" w:hint="cs"/>
          <w:u w:val="single"/>
          <w:rtl/>
        </w:rPr>
        <w:t>:</w:t>
      </w:r>
    </w:p>
    <w:p w14:paraId="613E95FC" w14:textId="77777777" w:rsidR="005475C7" w:rsidRDefault="005475C7" w:rsidP="005475C7">
      <w:pPr>
        <w:bidi/>
        <w:jc w:val="both"/>
        <w:rPr>
          <w:rFonts w:cs="David" w:hint="cs"/>
          <w:u w:val="single"/>
          <w:rtl/>
        </w:rPr>
      </w:pPr>
    </w:p>
    <w:p w14:paraId="390CCBF3" w14:textId="77777777" w:rsidR="005475C7" w:rsidRDefault="005475C7" w:rsidP="005475C7">
      <w:pPr>
        <w:bidi/>
        <w:jc w:val="both"/>
        <w:rPr>
          <w:rFonts w:cs="David" w:hint="cs"/>
          <w:rtl/>
        </w:rPr>
      </w:pPr>
      <w:r>
        <w:rPr>
          <w:rFonts w:cs="David" w:hint="cs"/>
          <w:rtl/>
        </w:rPr>
        <w:tab/>
        <w:t>אדוני היושב ראש, אני רוצה להזכיר לכולם את מכת הצפרדעים שמוזכרת בפרשת השבוע, בהתחלה כתוב " ותעל הצפרדע" ואחר כך כתוב " והוא הצפרדעים בחדר משכבך, בתנורך" איפה לא היו הצפרדעים? מה הייחודיות שהייתה שם? בהתחלה ראו רק צפרדע אחת, אז אמרו, זה מפריע לנו קצת, דרכו על הצפרדע, פתאום ראו שאלפים יוצאים.</w:t>
      </w:r>
    </w:p>
    <w:p w14:paraId="3AF8F63B" w14:textId="77777777" w:rsidR="005475C7" w:rsidRDefault="005475C7" w:rsidP="005475C7">
      <w:pPr>
        <w:bidi/>
        <w:jc w:val="both"/>
        <w:rPr>
          <w:rFonts w:cs="David" w:hint="cs"/>
          <w:rtl/>
        </w:rPr>
      </w:pPr>
    </w:p>
    <w:p w14:paraId="7C0AFDD0" w14:textId="77777777" w:rsidR="005475C7" w:rsidRDefault="005475C7" w:rsidP="005475C7">
      <w:pPr>
        <w:bidi/>
        <w:jc w:val="both"/>
        <w:rPr>
          <w:rFonts w:cs="David" w:hint="cs"/>
          <w:rtl/>
        </w:rPr>
      </w:pPr>
      <w:r>
        <w:rPr>
          <w:rFonts w:cs="David" w:hint="cs"/>
          <w:rtl/>
        </w:rPr>
        <w:tab/>
        <w:t xml:space="preserve">אני רוצה לומר לך אדוני היושב ראש, אם ראש הממשלה חושב שישראל ביתנו מאכילה אותו רק צפרדע אחת, הוא יתפלא שפתאום יראה שאת כל הבית שלו מאכילים צפרדעים, בכל מקום ובכל  פינה. </w:t>
      </w:r>
    </w:p>
    <w:p w14:paraId="4CB8003C" w14:textId="77777777" w:rsidR="005475C7" w:rsidRDefault="005475C7" w:rsidP="005475C7">
      <w:pPr>
        <w:bidi/>
        <w:jc w:val="both"/>
        <w:rPr>
          <w:rFonts w:cs="David" w:hint="cs"/>
          <w:rtl/>
        </w:rPr>
      </w:pPr>
    </w:p>
    <w:p w14:paraId="49EDD863" w14:textId="77777777" w:rsidR="005475C7" w:rsidRDefault="005475C7" w:rsidP="005475C7">
      <w:pPr>
        <w:bidi/>
        <w:jc w:val="both"/>
        <w:rPr>
          <w:rFonts w:cs="David" w:hint="cs"/>
          <w:u w:val="single"/>
          <w:rtl/>
        </w:rPr>
      </w:pPr>
      <w:r>
        <w:rPr>
          <w:rFonts w:cs="David" w:hint="cs"/>
          <w:u w:val="single"/>
          <w:rtl/>
        </w:rPr>
        <w:t xml:space="preserve">רוברט </w:t>
      </w:r>
      <w:proofErr w:type="spellStart"/>
      <w:r>
        <w:rPr>
          <w:rFonts w:cs="David" w:hint="cs"/>
          <w:u w:val="single"/>
          <w:rtl/>
        </w:rPr>
        <w:t>אילטוב</w:t>
      </w:r>
      <w:proofErr w:type="spellEnd"/>
      <w:r w:rsidRPr="00E36EB4">
        <w:rPr>
          <w:rFonts w:cs="David" w:hint="cs"/>
          <w:u w:val="single"/>
          <w:rtl/>
        </w:rPr>
        <w:t>:</w:t>
      </w:r>
    </w:p>
    <w:p w14:paraId="44931898" w14:textId="77777777" w:rsidR="005475C7" w:rsidRDefault="005475C7" w:rsidP="005475C7">
      <w:pPr>
        <w:bidi/>
        <w:jc w:val="both"/>
        <w:rPr>
          <w:rFonts w:cs="David" w:hint="cs"/>
          <w:u w:val="single"/>
          <w:rtl/>
        </w:rPr>
      </w:pPr>
    </w:p>
    <w:p w14:paraId="5A2355C2" w14:textId="77777777" w:rsidR="005475C7" w:rsidRDefault="005475C7" w:rsidP="005475C7">
      <w:pPr>
        <w:bidi/>
        <w:jc w:val="both"/>
        <w:rPr>
          <w:rFonts w:cs="David" w:hint="cs"/>
          <w:rtl/>
        </w:rPr>
      </w:pPr>
      <w:r>
        <w:rPr>
          <w:rFonts w:cs="David" w:hint="cs"/>
          <w:rtl/>
        </w:rPr>
        <w:tab/>
        <w:t>ש"ס לא מאכילה אותו צפרדעים, אתם מאכילים אותו סטייקים.</w:t>
      </w:r>
    </w:p>
    <w:p w14:paraId="189DEBD0" w14:textId="77777777" w:rsidR="005475C7" w:rsidRDefault="005475C7" w:rsidP="005475C7">
      <w:pPr>
        <w:bidi/>
        <w:jc w:val="both"/>
        <w:rPr>
          <w:rFonts w:cs="David" w:hint="cs"/>
          <w:rtl/>
        </w:rPr>
      </w:pPr>
    </w:p>
    <w:p w14:paraId="7D6C5975" w14:textId="77777777" w:rsidR="005475C7" w:rsidRDefault="005475C7" w:rsidP="005475C7">
      <w:pPr>
        <w:bidi/>
        <w:jc w:val="both"/>
        <w:rPr>
          <w:rFonts w:cs="David" w:hint="cs"/>
          <w:u w:val="single"/>
          <w:rtl/>
        </w:rPr>
      </w:pPr>
      <w:r>
        <w:rPr>
          <w:rFonts w:cs="David" w:hint="cs"/>
          <w:u w:val="single"/>
          <w:rtl/>
        </w:rPr>
        <w:t>נחמן שי</w:t>
      </w:r>
      <w:r w:rsidRPr="00E36EB4">
        <w:rPr>
          <w:rFonts w:cs="David" w:hint="cs"/>
          <w:u w:val="single"/>
          <w:rtl/>
        </w:rPr>
        <w:t>:</w:t>
      </w:r>
    </w:p>
    <w:p w14:paraId="40B0E7F9" w14:textId="77777777" w:rsidR="005475C7" w:rsidRDefault="005475C7" w:rsidP="005475C7">
      <w:pPr>
        <w:bidi/>
        <w:jc w:val="both"/>
        <w:rPr>
          <w:rFonts w:cs="David" w:hint="cs"/>
          <w:u w:val="single"/>
          <w:rtl/>
        </w:rPr>
      </w:pPr>
    </w:p>
    <w:p w14:paraId="5DC008B5" w14:textId="77777777" w:rsidR="005475C7" w:rsidRDefault="005475C7" w:rsidP="005475C7">
      <w:pPr>
        <w:bidi/>
        <w:jc w:val="both"/>
        <w:rPr>
          <w:rFonts w:cs="David" w:hint="cs"/>
          <w:rtl/>
        </w:rPr>
      </w:pPr>
      <w:r>
        <w:rPr>
          <w:rFonts w:cs="David" w:hint="cs"/>
          <w:rtl/>
        </w:rPr>
        <w:tab/>
        <w:t>תפסיקו עם החיות האלה, מספיק.</w:t>
      </w:r>
    </w:p>
    <w:p w14:paraId="2B1AEC02" w14:textId="77777777" w:rsidR="005475C7" w:rsidRDefault="005475C7" w:rsidP="005475C7">
      <w:pPr>
        <w:bidi/>
        <w:jc w:val="both"/>
        <w:rPr>
          <w:rFonts w:cs="David" w:hint="cs"/>
          <w:rtl/>
        </w:rPr>
      </w:pPr>
    </w:p>
    <w:p w14:paraId="42DCE3EA" w14:textId="77777777" w:rsidR="005475C7" w:rsidRPr="005D5D3D" w:rsidRDefault="005475C7" w:rsidP="005475C7">
      <w:pPr>
        <w:bidi/>
        <w:jc w:val="both"/>
        <w:rPr>
          <w:rFonts w:cs="David" w:hint="cs"/>
          <w:u w:val="single"/>
          <w:rtl/>
        </w:rPr>
      </w:pPr>
      <w:r w:rsidRPr="005D5D3D">
        <w:rPr>
          <w:rFonts w:cs="David" w:hint="cs"/>
          <w:u w:val="single"/>
          <w:rtl/>
        </w:rPr>
        <w:t>נסים זאב:</w:t>
      </w:r>
    </w:p>
    <w:p w14:paraId="2F206405" w14:textId="77777777" w:rsidR="005475C7" w:rsidRDefault="005475C7" w:rsidP="005475C7">
      <w:pPr>
        <w:bidi/>
        <w:jc w:val="both"/>
        <w:rPr>
          <w:rFonts w:cs="David" w:hint="cs"/>
          <w:rtl/>
        </w:rPr>
      </w:pPr>
    </w:p>
    <w:p w14:paraId="08A9EFC2" w14:textId="77777777" w:rsidR="005475C7" w:rsidRDefault="005475C7" w:rsidP="005475C7">
      <w:pPr>
        <w:bidi/>
        <w:jc w:val="both"/>
        <w:rPr>
          <w:rFonts w:cs="David" w:hint="cs"/>
          <w:rtl/>
        </w:rPr>
      </w:pPr>
      <w:r>
        <w:rPr>
          <w:rFonts w:cs="David" w:hint="cs"/>
          <w:rtl/>
        </w:rPr>
        <w:tab/>
        <w:t>זו פרשת השבוע, אם זו לא הייתה פרשת השבוע לא הייתי מזכיר את זה.</w:t>
      </w:r>
    </w:p>
    <w:p w14:paraId="7A5F9414" w14:textId="77777777" w:rsidR="005475C7" w:rsidRDefault="005475C7" w:rsidP="005475C7">
      <w:pPr>
        <w:bidi/>
        <w:jc w:val="both"/>
        <w:rPr>
          <w:rFonts w:cs="David" w:hint="cs"/>
          <w:rtl/>
        </w:rPr>
      </w:pPr>
      <w:r>
        <w:rPr>
          <w:rFonts w:cs="David" w:hint="cs"/>
          <w:rtl/>
        </w:rPr>
        <w:t xml:space="preserve"> </w:t>
      </w:r>
    </w:p>
    <w:p w14:paraId="3FC0C2B8" w14:textId="77777777" w:rsidR="005475C7" w:rsidRDefault="005475C7" w:rsidP="005475C7">
      <w:pPr>
        <w:keepNext/>
        <w:bidi/>
        <w:jc w:val="both"/>
        <w:rPr>
          <w:rFonts w:cs="David" w:hint="cs"/>
          <w:rtl/>
        </w:rPr>
      </w:pP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14:paraId="60FAE5A2" w14:textId="77777777" w:rsidR="005475C7" w:rsidRDefault="005475C7" w:rsidP="005475C7">
      <w:pPr>
        <w:keepNext/>
        <w:bidi/>
        <w:jc w:val="both"/>
        <w:rPr>
          <w:rFonts w:cs="David" w:hint="cs"/>
          <w:rtl/>
        </w:rPr>
      </w:pPr>
    </w:p>
    <w:p w14:paraId="14485B0F" w14:textId="77777777" w:rsidR="005475C7" w:rsidRDefault="005475C7" w:rsidP="005475C7">
      <w:pPr>
        <w:bidi/>
        <w:jc w:val="both"/>
        <w:rPr>
          <w:rFonts w:cs="David" w:hint="cs"/>
          <w:rtl/>
        </w:rPr>
      </w:pPr>
      <w:r>
        <w:rPr>
          <w:rFonts w:cs="David" w:hint="cs"/>
          <w:rtl/>
        </w:rPr>
        <w:tab/>
        <w:t>חבר הכנסת שי, נארגן לך כרטיס לפריז, למסעדה.</w:t>
      </w:r>
    </w:p>
    <w:p w14:paraId="36DA14CF" w14:textId="77777777" w:rsidR="005475C7" w:rsidRDefault="005475C7" w:rsidP="005475C7">
      <w:pPr>
        <w:bidi/>
        <w:jc w:val="both"/>
        <w:rPr>
          <w:rFonts w:cs="David" w:hint="cs"/>
          <w:rtl/>
        </w:rPr>
      </w:pPr>
    </w:p>
    <w:p w14:paraId="675D122D" w14:textId="77777777" w:rsidR="005475C7" w:rsidRDefault="005475C7" w:rsidP="005475C7">
      <w:pPr>
        <w:bidi/>
        <w:jc w:val="both"/>
        <w:rPr>
          <w:rFonts w:cs="David" w:hint="cs"/>
          <w:u w:val="single"/>
          <w:rtl/>
        </w:rPr>
      </w:pPr>
      <w:r>
        <w:rPr>
          <w:rFonts w:cs="David" w:hint="cs"/>
          <w:u w:val="single"/>
          <w:rtl/>
        </w:rPr>
        <w:t>נסים זאב</w:t>
      </w:r>
      <w:r w:rsidRPr="00E36EB4">
        <w:rPr>
          <w:rFonts w:cs="David" w:hint="cs"/>
          <w:u w:val="single"/>
          <w:rtl/>
        </w:rPr>
        <w:t>:</w:t>
      </w:r>
    </w:p>
    <w:p w14:paraId="788F4566" w14:textId="77777777" w:rsidR="005475C7" w:rsidRDefault="005475C7" w:rsidP="005475C7">
      <w:pPr>
        <w:bidi/>
        <w:jc w:val="both"/>
        <w:rPr>
          <w:rFonts w:cs="David" w:hint="cs"/>
          <w:u w:val="single"/>
          <w:rtl/>
        </w:rPr>
      </w:pPr>
    </w:p>
    <w:p w14:paraId="2B666054" w14:textId="77777777" w:rsidR="005475C7" w:rsidRDefault="005475C7" w:rsidP="005475C7">
      <w:pPr>
        <w:bidi/>
        <w:ind w:firstLine="720"/>
        <w:jc w:val="both"/>
        <w:rPr>
          <w:rFonts w:cs="David" w:hint="cs"/>
          <w:rtl/>
        </w:rPr>
      </w:pPr>
      <w:r>
        <w:rPr>
          <w:rFonts w:cs="David" w:hint="cs"/>
          <w:rtl/>
        </w:rPr>
        <w:t xml:space="preserve">מדוע את הצפרדע הזה צריך להביא היום? כשהכנסת, כל כולה נמצאת בדיוני התקציב, שהם הדברים המהותיים במדינת ישראל, נושא המדיניות הכלכלית. אין זה סוד, צה"ל עוסק בגיור עשרות בשנים וימשיך לעסוק בגיור עוד שנים רבות. לכן כל החוק הזה מיותר. </w:t>
      </w:r>
    </w:p>
    <w:p w14:paraId="118A3D2D" w14:textId="77777777" w:rsidR="005475C7" w:rsidRDefault="005475C7" w:rsidP="005475C7">
      <w:pPr>
        <w:bidi/>
        <w:jc w:val="both"/>
        <w:rPr>
          <w:rFonts w:cs="David" w:hint="cs"/>
          <w:rtl/>
        </w:rPr>
      </w:pPr>
    </w:p>
    <w:p w14:paraId="7F59A5D6" w14:textId="77777777" w:rsidR="005475C7" w:rsidRDefault="005475C7" w:rsidP="005475C7">
      <w:pPr>
        <w:bidi/>
        <w:jc w:val="both"/>
        <w:rPr>
          <w:rFonts w:cs="David" w:hint="cs"/>
          <w:u w:val="single"/>
          <w:rtl/>
        </w:rPr>
      </w:pPr>
      <w:r>
        <w:rPr>
          <w:rFonts w:cs="David" w:hint="cs"/>
          <w:u w:val="single"/>
          <w:rtl/>
        </w:rPr>
        <w:t>שלמה מולה</w:t>
      </w:r>
      <w:r w:rsidRPr="00E36EB4">
        <w:rPr>
          <w:rFonts w:cs="David" w:hint="cs"/>
          <w:u w:val="single"/>
          <w:rtl/>
        </w:rPr>
        <w:t>:</w:t>
      </w:r>
    </w:p>
    <w:p w14:paraId="2D3BEF51" w14:textId="77777777" w:rsidR="005475C7" w:rsidRDefault="005475C7" w:rsidP="005475C7">
      <w:pPr>
        <w:bidi/>
        <w:jc w:val="both"/>
        <w:rPr>
          <w:rFonts w:cs="David" w:hint="cs"/>
          <w:u w:val="single"/>
          <w:rtl/>
        </w:rPr>
      </w:pPr>
    </w:p>
    <w:p w14:paraId="6F58B18B" w14:textId="77777777" w:rsidR="005475C7" w:rsidRDefault="005475C7" w:rsidP="005475C7">
      <w:pPr>
        <w:bidi/>
        <w:ind w:firstLine="720"/>
        <w:jc w:val="both"/>
        <w:rPr>
          <w:rFonts w:cs="David" w:hint="cs"/>
          <w:rtl/>
        </w:rPr>
      </w:pPr>
      <w:r>
        <w:rPr>
          <w:rFonts w:cs="David" w:hint="cs"/>
          <w:rtl/>
        </w:rPr>
        <w:t>אתם רוצים שיהיה סוג ב'.</w:t>
      </w:r>
    </w:p>
    <w:p w14:paraId="38A00766" w14:textId="77777777" w:rsidR="005475C7" w:rsidRDefault="005475C7" w:rsidP="005475C7">
      <w:pPr>
        <w:bidi/>
        <w:jc w:val="both"/>
        <w:rPr>
          <w:rFonts w:cs="David" w:hint="cs"/>
          <w:rtl/>
        </w:rPr>
      </w:pPr>
    </w:p>
    <w:p w14:paraId="6E48AF17" w14:textId="77777777" w:rsidR="005475C7" w:rsidRDefault="005475C7" w:rsidP="005475C7">
      <w:pPr>
        <w:bidi/>
        <w:jc w:val="both"/>
        <w:rPr>
          <w:rFonts w:cs="David" w:hint="cs"/>
          <w:u w:val="single"/>
          <w:rtl/>
        </w:rPr>
      </w:pPr>
      <w:r>
        <w:rPr>
          <w:rFonts w:cs="David" w:hint="cs"/>
          <w:u w:val="single"/>
          <w:rtl/>
        </w:rPr>
        <w:t>נסים זאב</w:t>
      </w:r>
      <w:r w:rsidRPr="00E36EB4">
        <w:rPr>
          <w:rFonts w:cs="David" w:hint="cs"/>
          <w:u w:val="single"/>
          <w:rtl/>
        </w:rPr>
        <w:t>:</w:t>
      </w:r>
    </w:p>
    <w:p w14:paraId="7571F9CB" w14:textId="77777777" w:rsidR="005475C7" w:rsidRDefault="005475C7" w:rsidP="005475C7">
      <w:pPr>
        <w:bidi/>
        <w:jc w:val="both"/>
        <w:rPr>
          <w:rFonts w:cs="David" w:hint="cs"/>
          <w:u w:val="single"/>
          <w:rtl/>
        </w:rPr>
      </w:pPr>
    </w:p>
    <w:p w14:paraId="3088C514" w14:textId="77777777" w:rsidR="005475C7" w:rsidRDefault="005475C7" w:rsidP="005475C7">
      <w:pPr>
        <w:bidi/>
        <w:ind w:firstLine="720"/>
        <w:jc w:val="both"/>
        <w:rPr>
          <w:rFonts w:cs="David" w:hint="cs"/>
          <w:rtl/>
        </w:rPr>
      </w:pPr>
      <w:r>
        <w:rPr>
          <w:rFonts w:cs="David" w:hint="cs"/>
          <w:rtl/>
        </w:rPr>
        <w:t xml:space="preserve">כשאדוני היושב ראש פונה לרב עמר, ואומר לו שיש חלון הזדמנויות, צרך להיזהר מקרע בעם, אתה נותן לו מוסר, אתה חושב שהרב עמר כפוף ללוח הזמנים של הפוליטיקאים של כנסת ישראל? </w:t>
      </w:r>
    </w:p>
    <w:p w14:paraId="09FD4C23" w14:textId="77777777" w:rsidR="005475C7" w:rsidRDefault="005475C7" w:rsidP="005475C7">
      <w:pPr>
        <w:bidi/>
        <w:ind w:firstLine="720"/>
        <w:jc w:val="both"/>
        <w:rPr>
          <w:rFonts w:cs="David" w:hint="cs"/>
          <w:rtl/>
        </w:rPr>
      </w:pPr>
    </w:p>
    <w:p w14:paraId="555E9336" w14:textId="77777777" w:rsidR="005475C7" w:rsidRDefault="005475C7" w:rsidP="005475C7">
      <w:pPr>
        <w:bidi/>
        <w:jc w:val="both"/>
        <w:rPr>
          <w:rFonts w:cs="David" w:hint="cs"/>
          <w:u w:val="single"/>
          <w:rtl/>
        </w:rPr>
      </w:pPr>
      <w:r>
        <w:rPr>
          <w:rFonts w:cs="David" w:hint="cs"/>
          <w:u w:val="single"/>
          <w:rtl/>
        </w:rPr>
        <w:t xml:space="preserve">רוברט </w:t>
      </w:r>
      <w:proofErr w:type="spellStart"/>
      <w:r>
        <w:rPr>
          <w:rFonts w:cs="David" w:hint="cs"/>
          <w:u w:val="single"/>
          <w:rtl/>
        </w:rPr>
        <w:t>אילטוב</w:t>
      </w:r>
      <w:proofErr w:type="spellEnd"/>
      <w:r w:rsidRPr="00E36EB4">
        <w:rPr>
          <w:rFonts w:cs="David" w:hint="cs"/>
          <w:u w:val="single"/>
          <w:rtl/>
        </w:rPr>
        <w:t>:</w:t>
      </w:r>
    </w:p>
    <w:p w14:paraId="284256CF" w14:textId="77777777" w:rsidR="005475C7" w:rsidRDefault="005475C7" w:rsidP="005475C7">
      <w:pPr>
        <w:bidi/>
        <w:jc w:val="both"/>
        <w:rPr>
          <w:rFonts w:cs="David" w:hint="cs"/>
          <w:u w:val="single"/>
          <w:rtl/>
        </w:rPr>
      </w:pPr>
    </w:p>
    <w:p w14:paraId="14091506" w14:textId="77777777" w:rsidR="005475C7" w:rsidRDefault="005475C7" w:rsidP="005475C7">
      <w:pPr>
        <w:bidi/>
        <w:jc w:val="both"/>
        <w:rPr>
          <w:rFonts w:cs="David" w:hint="cs"/>
          <w:rtl/>
        </w:rPr>
      </w:pPr>
      <w:r>
        <w:rPr>
          <w:rFonts w:cs="David" w:hint="cs"/>
          <w:rtl/>
        </w:rPr>
        <w:tab/>
        <w:t>הוא מזלזל בכנסת ישראל?</w:t>
      </w:r>
    </w:p>
    <w:p w14:paraId="3B784825" w14:textId="77777777" w:rsidR="005475C7" w:rsidRDefault="005475C7" w:rsidP="005475C7">
      <w:pPr>
        <w:bidi/>
        <w:jc w:val="both"/>
        <w:rPr>
          <w:rFonts w:cs="David" w:hint="cs"/>
          <w:rtl/>
        </w:rPr>
      </w:pPr>
    </w:p>
    <w:p w14:paraId="1074796D" w14:textId="77777777" w:rsidR="005475C7" w:rsidRDefault="005475C7" w:rsidP="005475C7">
      <w:pPr>
        <w:keepNext/>
        <w:bidi/>
        <w:jc w:val="both"/>
        <w:rPr>
          <w:rFonts w:cs="David" w:hint="cs"/>
          <w:rtl/>
        </w:rPr>
      </w:pP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14:paraId="5F631719" w14:textId="77777777" w:rsidR="005475C7" w:rsidRDefault="005475C7" w:rsidP="005475C7">
      <w:pPr>
        <w:keepNext/>
        <w:bidi/>
        <w:jc w:val="both"/>
        <w:rPr>
          <w:rFonts w:cs="David" w:hint="cs"/>
          <w:rtl/>
        </w:rPr>
      </w:pPr>
    </w:p>
    <w:p w14:paraId="777A0560" w14:textId="77777777" w:rsidR="005475C7" w:rsidRDefault="005475C7" w:rsidP="005475C7">
      <w:pPr>
        <w:bidi/>
        <w:jc w:val="both"/>
        <w:rPr>
          <w:rFonts w:cs="David" w:hint="cs"/>
          <w:rtl/>
        </w:rPr>
      </w:pPr>
      <w:r>
        <w:rPr>
          <w:rFonts w:cs="David" w:hint="cs"/>
          <w:rtl/>
        </w:rPr>
        <w:tab/>
        <w:t xml:space="preserve">אני לא עונה לו, לא צריך דוברים, כולנו יודעים שיש מציאות מסוימת, יש מי שיש לו סמכות ויש מי שמנסים ליטול ממנו את הסמכות ובדיוק את זה אני מנסה למנוע, אתה יודע את זה טוב מאד הרב זאב. מדאגה לעניין אני עושה את זה ולא מכיוון אחר.  </w:t>
      </w:r>
    </w:p>
    <w:p w14:paraId="1F2D3847" w14:textId="77777777" w:rsidR="005475C7" w:rsidRDefault="005475C7" w:rsidP="005475C7">
      <w:pPr>
        <w:bidi/>
        <w:jc w:val="both"/>
        <w:rPr>
          <w:rFonts w:cs="David" w:hint="cs"/>
          <w:rtl/>
        </w:rPr>
      </w:pPr>
    </w:p>
    <w:p w14:paraId="24D4ADC6" w14:textId="77777777" w:rsidR="005475C7" w:rsidRDefault="005475C7" w:rsidP="005475C7">
      <w:pPr>
        <w:bidi/>
        <w:jc w:val="both"/>
        <w:rPr>
          <w:rFonts w:cs="David" w:hint="cs"/>
          <w:u w:val="single"/>
          <w:rtl/>
        </w:rPr>
      </w:pPr>
      <w:r>
        <w:rPr>
          <w:rFonts w:cs="David" w:hint="cs"/>
          <w:u w:val="single"/>
          <w:rtl/>
        </w:rPr>
        <w:t>נסים זאב</w:t>
      </w:r>
      <w:r w:rsidRPr="00E36EB4">
        <w:rPr>
          <w:rFonts w:cs="David" w:hint="cs"/>
          <w:u w:val="single"/>
          <w:rtl/>
        </w:rPr>
        <w:t>:</w:t>
      </w:r>
    </w:p>
    <w:p w14:paraId="0E1B3E54" w14:textId="77777777" w:rsidR="005475C7" w:rsidRDefault="005475C7" w:rsidP="005475C7">
      <w:pPr>
        <w:bidi/>
        <w:jc w:val="both"/>
        <w:rPr>
          <w:rFonts w:cs="David" w:hint="cs"/>
          <w:u w:val="single"/>
          <w:rtl/>
        </w:rPr>
      </w:pPr>
    </w:p>
    <w:p w14:paraId="4632D53C" w14:textId="77777777" w:rsidR="005475C7" w:rsidRDefault="005475C7" w:rsidP="005475C7">
      <w:pPr>
        <w:bidi/>
        <w:ind w:firstLine="720"/>
        <w:jc w:val="both"/>
        <w:rPr>
          <w:rFonts w:cs="David" w:hint="cs"/>
          <w:rtl/>
        </w:rPr>
      </w:pPr>
      <w:r>
        <w:rPr>
          <w:rFonts w:cs="David" w:hint="cs"/>
          <w:rtl/>
        </w:rPr>
        <w:t xml:space="preserve">אני מבין, אבל רוצה לומר לך, גם בימים האלה, שאנחנו דנים בנושא אם כן יעבור החוק לאן יעבור החוק, היום אין גיורים בצה"ל. מחר לא יהיו גיורים?  מה זה דחוף? מה זה בוער לכם? </w:t>
      </w:r>
    </w:p>
    <w:p w14:paraId="272B4BE5" w14:textId="77777777" w:rsidR="005475C7" w:rsidRDefault="005475C7" w:rsidP="005475C7">
      <w:pPr>
        <w:bidi/>
        <w:jc w:val="both"/>
        <w:rPr>
          <w:rFonts w:cs="David" w:hint="cs"/>
          <w:rtl/>
        </w:rPr>
      </w:pPr>
    </w:p>
    <w:p w14:paraId="430B55A6" w14:textId="77777777" w:rsidR="005475C7" w:rsidRDefault="005475C7" w:rsidP="005475C7">
      <w:pPr>
        <w:bidi/>
        <w:jc w:val="both"/>
        <w:rPr>
          <w:rFonts w:cs="David" w:hint="cs"/>
          <w:u w:val="single"/>
          <w:rtl/>
        </w:rPr>
      </w:pPr>
      <w:r>
        <w:rPr>
          <w:rFonts w:cs="David" w:hint="cs"/>
          <w:u w:val="single"/>
          <w:rtl/>
        </w:rPr>
        <w:t>אורית זוארץ</w:t>
      </w:r>
      <w:r w:rsidRPr="00E36EB4">
        <w:rPr>
          <w:rFonts w:cs="David" w:hint="cs"/>
          <w:u w:val="single"/>
          <w:rtl/>
        </w:rPr>
        <w:t>:</w:t>
      </w:r>
    </w:p>
    <w:p w14:paraId="24E1A9C2" w14:textId="77777777" w:rsidR="005475C7" w:rsidRDefault="005475C7" w:rsidP="005475C7">
      <w:pPr>
        <w:bidi/>
        <w:jc w:val="both"/>
        <w:rPr>
          <w:rFonts w:cs="David" w:hint="cs"/>
          <w:u w:val="single"/>
          <w:rtl/>
        </w:rPr>
      </w:pPr>
    </w:p>
    <w:p w14:paraId="003A32E6" w14:textId="77777777" w:rsidR="005475C7" w:rsidRDefault="005475C7" w:rsidP="005475C7">
      <w:pPr>
        <w:bidi/>
        <w:jc w:val="both"/>
        <w:rPr>
          <w:rFonts w:cs="David" w:hint="cs"/>
          <w:rtl/>
        </w:rPr>
      </w:pPr>
      <w:r w:rsidRPr="00450A6D">
        <w:rPr>
          <w:rFonts w:cs="David" w:hint="cs"/>
          <w:rtl/>
        </w:rPr>
        <w:tab/>
      </w:r>
      <w:r>
        <w:rPr>
          <w:rFonts w:cs="David" w:hint="cs"/>
          <w:rtl/>
        </w:rPr>
        <w:t xml:space="preserve">יש אזרחים שהתגיירו, זה בוער להם, למה זה מפריע לכם? </w:t>
      </w:r>
    </w:p>
    <w:p w14:paraId="53BF569A" w14:textId="77777777" w:rsidR="005475C7" w:rsidRDefault="005475C7" w:rsidP="005475C7">
      <w:pPr>
        <w:bidi/>
        <w:jc w:val="both"/>
        <w:rPr>
          <w:rFonts w:cs="David" w:hint="cs"/>
          <w:rtl/>
        </w:rPr>
      </w:pPr>
    </w:p>
    <w:p w14:paraId="6E6A42DC" w14:textId="77777777" w:rsidR="005475C7" w:rsidRPr="00FA28AB" w:rsidRDefault="005475C7" w:rsidP="005475C7">
      <w:pPr>
        <w:bidi/>
        <w:jc w:val="both"/>
        <w:rPr>
          <w:rFonts w:cs="David" w:hint="cs"/>
          <w:u w:val="single"/>
          <w:rtl/>
        </w:rPr>
      </w:pPr>
      <w:r w:rsidRPr="00FA28AB">
        <w:rPr>
          <w:rFonts w:cs="David" w:hint="cs"/>
          <w:u w:val="single"/>
          <w:rtl/>
        </w:rPr>
        <w:t>נסים זאב:</w:t>
      </w:r>
    </w:p>
    <w:p w14:paraId="7D93F63E" w14:textId="77777777" w:rsidR="005475C7" w:rsidRDefault="005475C7" w:rsidP="005475C7">
      <w:pPr>
        <w:bidi/>
        <w:jc w:val="both"/>
        <w:rPr>
          <w:rFonts w:cs="David" w:hint="cs"/>
          <w:rtl/>
        </w:rPr>
      </w:pPr>
    </w:p>
    <w:p w14:paraId="305AA056" w14:textId="77777777" w:rsidR="005475C7" w:rsidRDefault="005475C7" w:rsidP="005475C7">
      <w:pPr>
        <w:bidi/>
        <w:ind w:firstLine="720"/>
        <w:jc w:val="both"/>
        <w:rPr>
          <w:rFonts w:cs="David" w:hint="cs"/>
          <w:rtl/>
        </w:rPr>
      </w:pPr>
      <w:r>
        <w:rPr>
          <w:rFonts w:cs="David" w:hint="cs"/>
          <w:rtl/>
        </w:rPr>
        <w:t>אין מצב שצה"ל גייר והרבנות הראשית לא הכירה בזה.</w:t>
      </w:r>
    </w:p>
    <w:p w14:paraId="1FC5C7CE" w14:textId="77777777" w:rsidR="005475C7" w:rsidRDefault="005475C7" w:rsidP="005475C7">
      <w:pPr>
        <w:bidi/>
        <w:jc w:val="both"/>
        <w:rPr>
          <w:rFonts w:cs="David" w:hint="cs"/>
          <w:rtl/>
        </w:rPr>
      </w:pPr>
    </w:p>
    <w:p w14:paraId="018EE509" w14:textId="77777777" w:rsidR="005475C7" w:rsidRPr="00010A2B" w:rsidRDefault="005475C7" w:rsidP="005475C7">
      <w:pPr>
        <w:bidi/>
        <w:jc w:val="both"/>
        <w:rPr>
          <w:rFonts w:cs="David" w:hint="cs"/>
          <w:u w:val="single"/>
          <w:rtl/>
        </w:rPr>
      </w:pPr>
      <w:r w:rsidRPr="00010A2B">
        <w:rPr>
          <w:rFonts w:cs="David" w:hint="cs"/>
          <w:u w:val="single"/>
          <w:rtl/>
        </w:rPr>
        <w:t>אורית זוארץ:</w:t>
      </w:r>
    </w:p>
    <w:p w14:paraId="61F52A69" w14:textId="77777777" w:rsidR="005475C7" w:rsidRDefault="005475C7" w:rsidP="005475C7">
      <w:pPr>
        <w:bidi/>
        <w:jc w:val="both"/>
        <w:rPr>
          <w:rFonts w:cs="David" w:hint="cs"/>
          <w:rtl/>
        </w:rPr>
      </w:pPr>
    </w:p>
    <w:p w14:paraId="1568FB6E" w14:textId="77777777" w:rsidR="005475C7" w:rsidRPr="00450A6D" w:rsidRDefault="005475C7" w:rsidP="005475C7">
      <w:pPr>
        <w:bidi/>
        <w:ind w:firstLine="720"/>
        <w:jc w:val="both"/>
        <w:rPr>
          <w:rFonts w:cs="David" w:hint="cs"/>
          <w:rtl/>
        </w:rPr>
      </w:pPr>
      <w:r w:rsidRPr="00450A6D">
        <w:rPr>
          <w:rFonts w:cs="David" w:hint="cs"/>
          <w:rtl/>
        </w:rPr>
        <w:t>למה לוחות הזמנים צריכים להיות בידיים שלכם</w:t>
      </w:r>
      <w:r>
        <w:rPr>
          <w:rFonts w:cs="David" w:hint="cs"/>
          <w:rtl/>
        </w:rPr>
        <w:t>.</w:t>
      </w:r>
    </w:p>
    <w:p w14:paraId="77825E82" w14:textId="77777777" w:rsidR="005475C7" w:rsidRDefault="005475C7" w:rsidP="005475C7">
      <w:pPr>
        <w:bidi/>
        <w:jc w:val="both"/>
        <w:rPr>
          <w:rFonts w:cs="David" w:hint="cs"/>
          <w:rtl/>
        </w:rPr>
      </w:pPr>
    </w:p>
    <w:p w14:paraId="5F70A03A" w14:textId="77777777" w:rsidR="005475C7" w:rsidRDefault="005475C7" w:rsidP="005475C7">
      <w:pPr>
        <w:bidi/>
        <w:jc w:val="both"/>
        <w:rPr>
          <w:rFonts w:cs="David" w:hint="cs"/>
          <w:u w:val="single"/>
          <w:rtl/>
        </w:rPr>
      </w:pPr>
      <w:r>
        <w:rPr>
          <w:rFonts w:cs="David" w:hint="cs"/>
          <w:u w:val="single"/>
          <w:rtl/>
        </w:rPr>
        <w:t>נחמן שי</w:t>
      </w:r>
      <w:r w:rsidRPr="00E36EB4">
        <w:rPr>
          <w:rFonts w:cs="David" w:hint="cs"/>
          <w:u w:val="single"/>
          <w:rtl/>
        </w:rPr>
        <w:t>:</w:t>
      </w:r>
    </w:p>
    <w:p w14:paraId="7EBFCCC6" w14:textId="77777777" w:rsidR="005475C7" w:rsidRDefault="005475C7" w:rsidP="005475C7">
      <w:pPr>
        <w:bidi/>
        <w:jc w:val="both"/>
        <w:rPr>
          <w:rFonts w:cs="David" w:hint="cs"/>
          <w:u w:val="single"/>
          <w:rtl/>
        </w:rPr>
      </w:pPr>
    </w:p>
    <w:p w14:paraId="1F1FC3DD" w14:textId="77777777" w:rsidR="005475C7" w:rsidRDefault="005475C7" w:rsidP="005475C7">
      <w:pPr>
        <w:bidi/>
        <w:jc w:val="both"/>
        <w:rPr>
          <w:rFonts w:cs="David" w:hint="cs"/>
          <w:rtl/>
        </w:rPr>
      </w:pPr>
      <w:r>
        <w:rPr>
          <w:rFonts w:cs="David" w:hint="cs"/>
          <w:rtl/>
        </w:rPr>
        <w:tab/>
        <w:t>כשהוא שולח אותם כחיילים להילחם - - -</w:t>
      </w:r>
    </w:p>
    <w:p w14:paraId="20A9B98C" w14:textId="77777777" w:rsidR="005475C7" w:rsidRDefault="005475C7" w:rsidP="005475C7">
      <w:pPr>
        <w:keepNext/>
        <w:bidi/>
        <w:jc w:val="both"/>
        <w:rPr>
          <w:rFonts w:cs="David" w:hint="cs"/>
          <w:u w:val="single"/>
          <w:rtl/>
        </w:rPr>
      </w:pPr>
    </w:p>
    <w:p w14:paraId="2A3FF58B" w14:textId="77777777" w:rsidR="005475C7" w:rsidRDefault="005475C7" w:rsidP="005475C7">
      <w:pPr>
        <w:keepNext/>
        <w:bidi/>
        <w:jc w:val="both"/>
        <w:rPr>
          <w:rFonts w:cs="David" w:hint="cs"/>
          <w:rtl/>
        </w:rPr>
      </w:pP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14:paraId="72BBAC7C" w14:textId="77777777" w:rsidR="005475C7" w:rsidRDefault="005475C7" w:rsidP="005475C7">
      <w:pPr>
        <w:keepNext/>
        <w:bidi/>
        <w:jc w:val="both"/>
        <w:rPr>
          <w:rFonts w:cs="David" w:hint="cs"/>
          <w:rtl/>
        </w:rPr>
      </w:pPr>
    </w:p>
    <w:p w14:paraId="24D50CD5" w14:textId="77777777" w:rsidR="005475C7" w:rsidRDefault="005475C7" w:rsidP="005475C7">
      <w:pPr>
        <w:bidi/>
        <w:jc w:val="both"/>
        <w:rPr>
          <w:rFonts w:cs="David" w:hint="cs"/>
          <w:rtl/>
        </w:rPr>
      </w:pPr>
      <w:r>
        <w:rPr>
          <w:rFonts w:cs="David" w:hint="cs"/>
          <w:rtl/>
        </w:rPr>
        <w:tab/>
        <w:t>חבר הכנסת שי, מספיק, אני לא אאפשר לך, אתה מוותר על זכות הדיבור?</w:t>
      </w:r>
    </w:p>
    <w:p w14:paraId="1C59FD8E" w14:textId="77777777" w:rsidR="005475C7" w:rsidRPr="00506FD3" w:rsidRDefault="005475C7" w:rsidP="005475C7">
      <w:pPr>
        <w:bidi/>
        <w:jc w:val="both"/>
        <w:rPr>
          <w:rFonts w:cs="David" w:hint="cs"/>
          <w:rtl/>
        </w:rPr>
      </w:pPr>
    </w:p>
    <w:p w14:paraId="4360F093" w14:textId="77777777" w:rsidR="005475C7" w:rsidRDefault="005475C7" w:rsidP="005475C7">
      <w:pPr>
        <w:bidi/>
        <w:jc w:val="both"/>
        <w:rPr>
          <w:rFonts w:cs="David" w:hint="cs"/>
          <w:u w:val="single"/>
          <w:rtl/>
        </w:rPr>
      </w:pPr>
      <w:r>
        <w:rPr>
          <w:rFonts w:cs="David" w:hint="cs"/>
          <w:u w:val="single"/>
          <w:rtl/>
        </w:rPr>
        <w:t>נסים זאב</w:t>
      </w:r>
      <w:r w:rsidRPr="00E36EB4">
        <w:rPr>
          <w:rFonts w:cs="David" w:hint="cs"/>
          <w:u w:val="single"/>
          <w:rtl/>
        </w:rPr>
        <w:t>:</w:t>
      </w:r>
    </w:p>
    <w:p w14:paraId="78FA15E2" w14:textId="77777777" w:rsidR="005475C7" w:rsidRDefault="005475C7" w:rsidP="005475C7">
      <w:pPr>
        <w:bidi/>
        <w:jc w:val="both"/>
        <w:rPr>
          <w:rFonts w:cs="David" w:hint="cs"/>
          <w:u w:val="single"/>
          <w:rtl/>
        </w:rPr>
      </w:pPr>
    </w:p>
    <w:p w14:paraId="2D26812E" w14:textId="77777777" w:rsidR="005475C7" w:rsidRDefault="005475C7" w:rsidP="005475C7">
      <w:pPr>
        <w:bidi/>
        <w:ind w:firstLine="720"/>
        <w:jc w:val="both"/>
        <w:rPr>
          <w:rFonts w:cs="David" w:hint="cs"/>
          <w:rtl/>
        </w:rPr>
      </w:pPr>
      <w:r>
        <w:rPr>
          <w:rFonts w:cs="David" w:hint="cs"/>
          <w:rtl/>
        </w:rPr>
        <w:t xml:space="preserve">הצעת החוק שלי לא מדברת על רבנים שיישארו לנצח עוד עד 70 ו- 80 שנה, הצעת החוק אומרת, אם אתם באים להעביר חוק גיור של צה"ל, במקביל צריך לשים את שני הדגשים שהרב הצבאי יהיה רב מוסמך כמו כל רבני ישראל, מטעם הרבנות הראשית, זה היה מאז ומעולם, זו הבקשה היחידה. </w:t>
      </w:r>
    </w:p>
    <w:p w14:paraId="393681C6" w14:textId="77777777" w:rsidR="005475C7" w:rsidRDefault="005475C7" w:rsidP="005475C7">
      <w:pPr>
        <w:bidi/>
        <w:ind w:firstLine="720"/>
        <w:jc w:val="both"/>
        <w:rPr>
          <w:rFonts w:cs="David" w:hint="cs"/>
          <w:rtl/>
        </w:rPr>
      </w:pPr>
    </w:p>
    <w:p w14:paraId="7B1D6E61" w14:textId="77777777" w:rsidR="005475C7" w:rsidRDefault="005475C7" w:rsidP="005475C7">
      <w:pPr>
        <w:bidi/>
        <w:ind w:firstLine="720"/>
        <w:jc w:val="both"/>
        <w:rPr>
          <w:rFonts w:cs="David" w:hint="cs"/>
          <w:rtl/>
        </w:rPr>
      </w:pPr>
      <w:r>
        <w:rPr>
          <w:rFonts w:cs="David" w:hint="cs"/>
          <w:rtl/>
        </w:rPr>
        <w:t xml:space="preserve">הדבר הנוסף, שיהיה בהסכמת הרבנים הראשיים לישראל, הרי עד לעצם היום הזה, אף אחד לא ערער על הסמכות  של הרב הצבאי, אבל אם אתם רוצים להביא את זה בחקיקה ואתם רוצים להסתכל לדורות הבאים, שאת החוק הזה ביטלנו, אז בואו נסתכל לדורות הבאים, שלא תצא שום מכשלה מתחת ידינו. על זה אני אומר, אם רוצים להעביר את חוק הרבנות הצבאית, צריך להעביר גם  את החוק שלי ואני מבקש שזה יהיה במקביל, במקשה אחת, זה עדיין לא פוטר את חוק הגיור הכללי שעל זה הכנסת צריכה לתת את דעתה. יש לנו מספיק צרות אבל בואו נתמקד בדבר הזה, אי אפשר לעשות באופן חד צדדי, להסתכל עלינו בבוז, כאילו אנחנו לא קיימים במערכת. </w:t>
      </w:r>
    </w:p>
    <w:p w14:paraId="33207D32" w14:textId="77777777" w:rsidR="005475C7" w:rsidRDefault="005475C7" w:rsidP="005475C7">
      <w:pPr>
        <w:bidi/>
        <w:jc w:val="both"/>
        <w:rPr>
          <w:rFonts w:cs="David" w:hint="cs"/>
          <w:rtl/>
        </w:rPr>
      </w:pPr>
    </w:p>
    <w:p w14:paraId="006FA7AE" w14:textId="77777777" w:rsidR="005475C7" w:rsidRDefault="005475C7" w:rsidP="005475C7">
      <w:pPr>
        <w:keepNext/>
        <w:bidi/>
        <w:jc w:val="both"/>
        <w:rPr>
          <w:rFonts w:cs="David" w:hint="cs"/>
          <w:rtl/>
        </w:rPr>
      </w:pP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14:paraId="568080BF" w14:textId="77777777" w:rsidR="005475C7" w:rsidRDefault="005475C7" w:rsidP="005475C7">
      <w:pPr>
        <w:keepNext/>
        <w:bidi/>
        <w:jc w:val="both"/>
        <w:rPr>
          <w:rFonts w:cs="David" w:hint="cs"/>
          <w:rtl/>
        </w:rPr>
      </w:pPr>
    </w:p>
    <w:p w14:paraId="1AD8049E" w14:textId="77777777" w:rsidR="005475C7" w:rsidRDefault="005475C7" w:rsidP="005475C7">
      <w:pPr>
        <w:bidi/>
        <w:jc w:val="both"/>
        <w:rPr>
          <w:rFonts w:cs="David" w:hint="cs"/>
          <w:rtl/>
        </w:rPr>
      </w:pPr>
      <w:r>
        <w:rPr>
          <w:rFonts w:cs="David" w:hint="cs"/>
          <w:rtl/>
        </w:rPr>
        <w:tab/>
        <w:t xml:space="preserve">תודה. חבר הכנסת מוזס אחריו חבר הכנסת </w:t>
      </w:r>
      <w:proofErr w:type="spellStart"/>
      <w:r>
        <w:rPr>
          <w:rFonts w:cs="David" w:hint="cs"/>
          <w:rtl/>
        </w:rPr>
        <w:t>אורבך</w:t>
      </w:r>
      <w:proofErr w:type="spellEnd"/>
      <w:r>
        <w:rPr>
          <w:rFonts w:cs="David" w:hint="cs"/>
          <w:rtl/>
        </w:rPr>
        <w:t>.</w:t>
      </w:r>
    </w:p>
    <w:p w14:paraId="6C35EF8C" w14:textId="77777777" w:rsidR="005475C7" w:rsidRDefault="005475C7" w:rsidP="005475C7">
      <w:pPr>
        <w:bidi/>
        <w:jc w:val="both"/>
        <w:rPr>
          <w:rFonts w:cs="David" w:hint="cs"/>
          <w:rtl/>
        </w:rPr>
      </w:pPr>
    </w:p>
    <w:p w14:paraId="6C33B901" w14:textId="77777777" w:rsidR="005475C7" w:rsidRDefault="005475C7" w:rsidP="005475C7">
      <w:pPr>
        <w:bidi/>
        <w:jc w:val="both"/>
        <w:rPr>
          <w:rFonts w:cs="David" w:hint="cs"/>
          <w:u w:val="single"/>
          <w:rtl/>
        </w:rPr>
      </w:pPr>
      <w:r>
        <w:rPr>
          <w:rFonts w:cs="David" w:hint="cs"/>
          <w:u w:val="single"/>
          <w:rtl/>
        </w:rPr>
        <w:t>מנחם אליעזר מוזס</w:t>
      </w:r>
      <w:r w:rsidRPr="00E36EB4">
        <w:rPr>
          <w:rFonts w:cs="David" w:hint="cs"/>
          <w:u w:val="single"/>
          <w:rtl/>
        </w:rPr>
        <w:t>:</w:t>
      </w:r>
    </w:p>
    <w:p w14:paraId="174D51FA" w14:textId="77777777" w:rsidR="005475C7" w:rsidRDefault="005475C7" w:rsidP="005475C7">
      <w:pPr>
        <w:bidi/>
        <w:jc w:val="both"/>
        <w:rPr>
          <w:rFonts w:cs="David" w:hint="cs"/>
          <w:u w:val="single"/>
          <w:rtl/>
        </w:rPr>
      </w:pPr>
    </w:p>
    <w:p w14:paraId="0C4EABFB" w14:textId="77777777" w:rsidR="005475C7" w:rsidRDefault="005475C7" w:rsidP="005475C7">
      <w:pPr>
        <w:bidi/>
        <w:jc w:val="both"/>
        <w:rPr>
          <w:rFonts w:cs="David" w:hint="cs"/>
          <w:rtl/>
        </w:rPr>
      </w:pPr>
      <w:r>
        <w:rPr>
          <w:rFonts w:cs="David" w:hint="cs"/>
          <w:rtl/>
        </w:rPr>
        <w:tab/>
        <w:t xml:space="preserve">אדוני היושב ראש, כאשר ידידי הרב גפני סיפר לי אמש בחצות על הפגישה שלו אצל ראש הממשלה ועל השיחה אחרי שהוא הגיש את הצעת התקציב לשנתיים הבאות, חשבתי, האם באמת ראש הממשלה כל כך מתוחכם שהוא חיכה עד אחרי שהרב גפני יגיש את ההצעה או שהוא לחיץ. </w:t>
      </w:r>
    </w:p>
    <w:p w14:paraId="41286C96" w14:textId="77777777" w:rsidR="005475C7" w:rsidRDefault="005475C7" w:rsidP="005475C7">
      <w:pPr>
        <w:bidi/>
        <w:jc w:val="both"/>
        <w:rPr>
          <w:rFonts w:cs="David" w:hint="cs"/>
          <w:rtl/>
        </w:rPr>
      </w:pPr>
    </w:p>
    <w:p w14:paraId="46DA9D5E" w14:textId="77777777" w:rsidR="005475C7" w:rsidRPr="00DB762D" w:rsidRDefault="005475C7" w:rsidP="005475C7">
      <w:pPr>
        <w:keepNext/>
        <w:bidi/>
        <w:jc w:val="both"/>
        <w:rPr>
          <w:rFonts w:cs="David" w:hint="cs"/>
          <w:u w:val="single"/>
          <w:rtl/>
        </w:rPr>
      </w:pPr>
      <w:r w:rsidRPr="00DB762D">
        <w:rPr>
          <w:rFonts w:cs="David" w:hint="cs"/>
          <w:u w:val="single"/>
          <w:rtl/>
        </w:rPr>
        <w:t>משה גפני:</w:t>
      </w:r>
    </w:p>
    <w:p w14:paraId="4BD4080C" w14:textId="77777777" w:rsidR="005475C7" w:rsidRDefault="005475C7" w:rsidP="005475C7">
      <w:pPr>
        <w:keepNext/>
        <w:bidi/>
        <w:jc w:val="both"/>
        <w:rPr>
          <w:rFonts w:cs="David" w:hint="cs"/>
          <w:rtl/>
        </w:rPr>
      </w:pPr>
    </w:p>
    <w:p w14:paraId="20459997" w14:textId="77777777" w:rsidR="005475C7" w:rsidRDefault="005475C7" w:rsidP="005475C7">
      <w:pPr>
        <w:bidi/>
        <w:jc w:val="both"/>
        <w:rPr>
          <w:rFonts w:cs="David" w:hint="cs"/>
          <w:rtl/>
        </w:rPr>
      </w:pPr>
      <w:r>
        <w:rPr>
          <w:rFonts w:cs="David" w:hint="cs"/>
          <w:rtl/>
        </w:rPr>
        <w:tab/>
        <w:t xml:space="preserve"> התשובה היא כן ללחיץ.</w:t>
      </w:r>
    </w:p>
    <w:p w14:paraId="2921F88B" w14:textId="77777777" w:rsidR="005475C7" w:rsidRDefault="005475C7" w:rsidP="005475C7">
      <w:pPr>
        <w:bidi/>
        <w:jc w:val="both"/>
        <w:rPr>
          <w:rFonts w:cs="David" w:hint="cs"/>
          <w:rtl/>
        </w:rPr>
      </w:pPr>
    </w:p>
    <w:p w14:paraId="1748B94D" w14:textId="77777777" w:rsidR="005475C7" w:rsidRDefault="005475C7" w:rsidP="005475C7">
      <w:pPr>
        <w:bidi/>
        <w:jc w:val="both"/>
        <w:rPr>
          <w:rFonts w:cs="David" w:hint="cs"/>
          <w:u w:val="single"/>
          <w:rtl/>
        </w:rPr>
      </w:pPr>
      <w:r>
        <w:rPr>
          <w:rFonts w:cs="David" w:hint="cs"/>
          <w:u w:val="single"/>
          <w:rtl/>
        </w:rPr>
        <w:t>מנחם אליעזר מוזס</w:t>
      </w:r>
      <w:r w:rsidRPr="00E36EB4">
        <w:rPr>
          <w:rFonts w:cs="David" w:hint="cs"/>
          <w:u w:val="single"/>
          <w:rtl/>
        </w:rPr>
        <w:t>:</w:t>
      </w:r>
    </w:p>
    <w:p w14:paraId="5BF9796A" w14:textId="77777777" w:rsidR="005475C7" w:rsidRDefault="005475C7" w:rsidP="005475C7">
      <w:pPr>
        <w:bidi/>
        <w:jc w:val="both"/>
        <w:rPr>
          <w:rFonts w:cs="David" w:hint="cs"/>
          <w:u w:val="single"/>
          <w:rtl/>
        </w:rPr>
      </w:pPr>
    </w:p>
    <w:p w14:paraId="0CB3CB6D" w14:textId="77777777" w:rsidR="005475C7" w:rsidRDefault="005475C7" w:rsidP="005475C7">
      <w:pPr>
        <w:bidi/>
        <w:jc w:val="both"/>
        <w:rPr>
          <w:rFonts w:cs="David" w:hint="cs"/>
          <w:rtl/>
        </w:rPr>
      </w:pPr>
      <w:r>
        <w:rPr>
          <w:rFonts w:cs="David" w:hint="cs"/>
          <w:rtl/>
        </w:rPr>
        <w:tab/>
        <w:t xml:space="preserve"> הוא התנהג כמו ילד טוב ירושלים בתקופה האחרונה, מתי שליברמן נתן לו סטירת לחי, כמו שאבא נותן לילד, ככה הוא התיישר. הוא קיבל על הנושא הטורקי, הפלסטיני, כל הזמן לחיץ ואז הוא מתנהג כמו ילד טוב ירושלים, אבא איווט, מה שתאמר לי אני אעשה. זה מה שהיה אתמול בלילה. אם בתקופה הזו זה קורה, הכי מתאים להכניס את הנושא הזה לוועדה לענייני סמים, פשוט החבר'ה מסוממים. יש דברים קרדינאליים וזו הדאגה הגדולה ביותר היום, ביום הגשת התקציב.  הרב גפני, אנחנו ניתן את התשובה מחר בהצבעה על התקציב.</w:t>
      </w:r>
    </w:p>
    <w:p w14:paraId="688FC7FF" w14:textId="77777777" w:rsidR="005475C7" w:rsidRDefault="005475C7" w:rsidP="005475C7">
      <w:pPr>
        <w:bidi/>
        <w:jc w:val="both"/>
        <w:rPr>
          <w:rFonts w:cs="David" w:hint="cs"/>
          <w:rtl/>
        </w:rPr>
      </w:pPr>
    </w:p>
    <w:p w14:paraId="6EF872B3" w14:textId="77777777" w:rsidR="005475C7" w:rsidRDefault="005475C7" w:rsidP="005475C7">
      <w:pPr>
        <w:keepNext/>
        <w:bidi/>
        <w:jc w:val="both"/>
        <w:rPr>
          <w:rFonts w:cs="David" w:hint="cs"/>
          <w:rtl/>
        </w:rPr>
      </w:pP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14:paraId="4C5540E7" w14:textId="77777777" w:rsidR="005475C7" w:rsidRDefault="005475C7" w:rsidP="005475C7">
      <w:pPr>
        <w:keepNext/>
        <w:bidi/>
        <w:jc w:val="both"/>
        <w:rPr>
          <w:rFonts w:cs="David" w:hint="cs"/>
          <w:rtl/>
        </w:rPr>
      </w:pPr>
    </w:p>
    <w:p w14:paraId="7DA7ABC4" w14:textId="77777777" w:rsidR="005475C7" w:rsidRDefault="005475C7" w:rsidP="005475C7">
      <w:pPr>
        <w:bidi/>
        <w:jc w:val="both"/>
        <w:rPr>
          <w:rFonts w:cs="David" w:hint="cs"/>
          <w:rtl/>
        </w:rPr>
      </w:pPr>
      <w:r>
        <w:rPr>
          <w:rFonts w:cs="David" w:hint="cs"/>
          <w:rtl/>
        </w:rPr>
        <w:tab/>
        <w:t xml:space="preserve">תודה. חבר הכנסת </w:t>
      </w:r>
      <w:proofErr w:type="spellStart"/>
      <w:r>
        <w:rPr>
          <w:rFonts w:cs="David" w:hint="cs"/>
          <w:rtl/>
        </w:rPr>
        <w:t>אורבך</w:t>
      </w:r>
      <w:proofErr w:type="spellEnd"/>
      <w:r>
        <w:rPr>
          <w:rFonts w:cs="David" w:hint="cs"/>
          <w:rtl/>
        </w:rPr>
        <w:t xml:space="preserve"> אחריו חבר הכנסת </w:t>
      </w:r>
      <w:proofErr w:type="spellStart"/>
      <w:r>
        <w:rPr>
          <w:rFonts w:cs="David" w:hint="cs"/>
          <w:rtl/>
        </w:rPr>
        <w:t>אילטוב</w:t>
      </w:r>
      <w:proofErr w:type="spellEnd"/>
      <w:r>
        <w:rPr>
          <w:rFonts w:cs="David" w:hint="cs"/>
          <w:rtl/>
        </w:rPr>
        <w:t>.</w:t>
      </w:r>
    </w:p>
    <w:p w14:paraId="247573D8" w14:textId="77777777" w:rsidR="005475C7" w:rsidRDefault="005475C7" w:rsidP="005475C7">
      <w:pPr>
        <w:bidi/>
        <w:jc w:val="both"/>
        <w:rPr>
          <w:rFonts w:cs="David" w:hint="cs"/>
          <w:rtl/>
        </w:rPr>
      </w:pPr>
    </w:p>
    <w:p w14:paraId="48E9DFD6" w14:textId="77777777" w:rsidR="005475C7" w:rsidRDefault="005475C7" w:rsidP="005475C7">
      <w:pPr>
        <w:bidi/>
        <w:jc w:val="both"/>
        <w:rPr>
          <w:rFonts w:cs="David" w:hint="cs"/>
          <w:u w:val="single"/>
          <w:rtl/>
        </w:rPr>
      </w:pPr>
      <w:r>
        <w:rPr>
          <w:rFonts w:cs="David" w:hint="cs"/>
          <w:u w:val="single"/>
          <w:rtl/>
        </w:rPr>
        <w:t xml:space="preserve">אורי </w:t>
      </w:r>
      <w:proofErr w:type="spellStart"/>
      <w:r>
        <w:rPr>
          <w:rFonts w:cs="David" w:hint="cs"/>
          <w:u w:val="single"/>
          <w:rtl/>
        </w:rPr>
        <w:t>אורבך</w:t>
      </w:r>
      <w:proofErr w:type="spellEnd"/>
      <w:r w:rsidRPr="00E36EB4">
        <w:rPr>
          <w:rFonts w:cs="David" w:hint="cs"/>
          <w:u w:val="single"/>
          <w:rtl/>
        </w:rPr>
        <w:t>:</w:t>
      </w:r>
    </w:p>
    <w:p w14:paraId="4F3D01B0" w14:textId="77777777" w:rsidR="005475C7" w:rsidRDefault="005475C7" w:rsidP="005475C7">
      <w:pPr>
        <w:bidi/>
        <w:jc w:val="both"/>
        <w:rPr>
          <w:rFonts w:cs="David" w:hint="cs"/>
          <w:u w:val="single"/>
          <w:rtl/>
        </w:rPr>
      </w:pPr>
    </w:p>
    <w:p w14:paraId="72769AD2" w14:textId="77777777" w:rsidR="005475C7" w:rsidRDefault="005475C7" w:rsidP="005475C7">
      <w:pPr>
        <w:bidi/>
        <w:jc w:val="both"/>
        <w:rPr>
          <w:rFonts w:cs="David" w:hint="cs"/>
          <w:rtl/>
        </w:rPr>
      </w:pPr>
      <w:r>
        <w:rPr>
          <w:rFonts w:cs="David" w:hint="cs"/>
          <w:rtl/>
        </w:rPr>
        <w:tab/>
        <w:t>אדוני היושב ראש, ברור שלא ראוי לעשות את זה יום לפני התקציב, אבל ברור למה ישראל ביתנו עושה את זה יום לפני התקציב. כולנו מבינים. על ההתרעמות הזו שעושים, פוליטיקה, נו, באמת, זה מעשה פוליטי שלוחץ את ראש הממשלה.</w:t>
      </w:r>
    </w:p>
    <w:p w14:paraId="4B1E5AFB" w14:textId="77777777" w:rsidR="005475C7" w:rsidRDefault="005475C7" w:rsidP="005475C7">
      <w:pPr>
        <w:bidi/>
        <w:jc w:val="both"/>
        <w:rPr>
          <w:rFonts w:cs="David" w:hint="cs"/>
          <w:rtl/>
        </w:rPr>
      </w:pPr>
    </w:p>
    <w:p w14:paraId="66953037" w14:textId="77777777" w:rsidR="005475C7" w:rsidRDefault="005475C7" w:rsidP="005475C7">
      <w:pPr>
        <w:bidi/>
        <w:jc w:val="both"/>
        <w:rPr>
          <w:rFonts w:cs="David" w:hint="cs"/>
          <w:u w:val="single"/>
          <w:rtl/>
        </w:rPr>
      </w:pPr>
      <w:r>
        <w:rPr>
          <w:rFonts w:cs="David" w:hint="cs"/>
          <w:u w:val="single"/>
          <w:rtl/>
        </w:rPr>
        <w:t>משה גפני</w:t>
      </w:r>
      <w:r w:rsidRPr="00E36EB4">
        <w:rPr>
          <w:rFonts w:cs="David" w:hint="cs"/>
          <w:u w:val="single"/>
          <w:rtl/>
        </w:rPr>
        <w:t>:</w:t>
      </w:r>
    </w:p>
    <w:p w14:paraId="04679071" w14:textId="77777777" w:rsidR="005475C7" w:rsidRDefault="005475C7" w:rsidP="005475C7">
      <w:pPr>
        <w:bidi/>
        <w:jc w:val="both"/>
        <w:rPr>
          <w:rFonts w:cs="David" w:hint="cs"/>
          <w:u w:val="single"/>
          <w:rtl/>
        </w:rPr>
      </w:pPr>
    </w:p>
    <w:p w14:paraId="141CE617" w14:textId="77777777" w:rsidR="005475C7" w:rsidRDefault="005475C7" w:rsidP="005475C7">
      <w:pPr>
        <w:bidi/>
        <w:jc w:val="both"/>
        <w:rPr>
          <w:rFonts w:cs="David" w:hint="cs"/>
          <w:rtl/>
        </w:rPr>
      </w:pPr>
      <w:r>
        <w:rPr>
          <w:rFonts w:cs="David" w:hint="cs"/>
          <w:rtl/>
        </w:rPr>
        <w:tab/>
        <w:t>מחר תקבל עוד כמה מעשים פוליטיים.</w:t>
      </w:r>
    </w:p>
    <w:p w14:paraId="33B3CC2F" w14:textId="77777777" w:rsidR="005475C7" w:rsidRDefault="005475C7" w:rsidP="005475C7">
      <w:pPr>
        <w:bidi/>
        <w:jc w:val="both"/>
        <w:rPr>
          <w:rFonts w:cs="David" w:hint="cs"/>
          <w:rtl/>
        </w:rPr>
      </w:pPr>
    </w:p>
    <w:p w14:paraId="13ACFA06" w14:textId="77777777" w:rsidR="005475C7" w:rsidRDefault="005475C7" w:rsidP="005475C7">
      <w:pPr>
        <w:keepNext/>
        <w:bidi/>
        <w:jc w:val="both"/>
        <w:rPr>
          <w:rFonts w:cs="David" w:hint="cs"/>
          <w:rtl/>
        </w:rPr>
      </w:pP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14:paraId="6E006E93" w14:textId="77777777" w:rsidR="005475C7" w:rsidRDefault="005475C7" w:rsidP="005475C7">
      <w:pPr>
        <w:keepNext/>
        <w:bidi/>
        <w:jc w:val="both"/>
        <w:rPr>
          <w:rFonts w:cs="David" w:hint="cs"/>
          <w:rtl/>
        </w:rPr>
      </w:pPr>
    </w:p>
    <w:p w14:paraId="219EF8A9" w14:textId="77777777" w:rsidR="005475C7" w:rsidRDefault="005475C7" w:rsidP="005475C7">
      <w:pPr>
        <w:bidi/>
        <w:jc w:val="both"/>
        <w:rPr>
          <w:rFonts w:cs="David" w:hint="cs"/>
          <w:rtl/>
        </w:rPr>
      </w:pPr>
      <w:r>
        <w:rPr>
          <w:rFonts w:cs="David" w:hint="cs"/>
          <w:rtl/>
        </w:rPr>
        <w:tab/>
        <w:t xml:space="preserve"> חבר הכנסת גפני, למה לך לאיים, הרי ממילא תעשה.</w:t>
      </w:r>
    </w:p>
    <w:p w14:paraId="6AB63D97" w14:textId="77777777" w:rsidR="005475C7" w:rsidRDefault="005475C7" w:rsidP="005475C7">
      <w:pPr>
        <w:bidi/>
        <w:jc w:val="both"/>
        <w:rPr>
          <w:rFonts w:cs="David" w:hint="cs"/>
          <w:rtl/>
        </w:rPr>
      </w:pPr>
    </w:p>
    <w:p w14:paraId="6C65ADA8" w14:textId="77777777" w:rsidR="005475C7" w:rsidRDefault="005475C7" w:rsidP="005475C7">
      <w:pPr>
        <w:bidi/>
        <w:jc w:val="both"/>
        <w:rPr>
          <w:rFonts w:cs="David" w:hint="cs"/>
          <w:u w:val="single"/>
          <w:rtl/>
        </w:rPr>
      </w:pPr>
      <w:r>
        <w:rPr>
          <w:rFonts w:cs="David" w:hint="cs"/>
          <w:u w:val="single"/>
          <w:rtl/>
        </w:rPr>
        <w:t xml:space="preserve">אורי </w:t>
      </w:r>
      <w:proofErr w:type="spellStart"/>
      <w:r>
        <w:rPr>
          <w:rFonts w:cs="David" w:hint="cs"/>
          <w:u w:val="single"/>
          <w:rtl/>
        </w:rPr>
        <w:t>אורבך</w:t>
      </w:r>
      <w:proofErr w:type="spellEnd"/>
      <w:r w:rsidRPr="00E36EB4">
        <w:rPr>
          <w:rFonts w:cs="David" w:hint="cs"/>
          <w:u w:val="single"/>
          <w:rtl/>
        </w:rPr>
        <w:t>:</w:t>
      </w:r>
    </w:p>
    <w:p w14:paraId="13C40423" w14:textId="77777777" w:rsidR="005475C7" w:rsidRDefault="005475C7" w:rsidP="005475C7">
      <w:pPr>
        <w:bidi/>
        <w:jc w:val="both"/>
        <w:rPr>
          <w:rFonts w:cs="David" w:hint="cs"/>
          <w:u w:val="single"/>
          <w:rtl/>
        </w:rPr>
      </w:pPr>
    </w:p>
    <w:p w14:paraId="61DF812A" w14:textId="77777777" w:rsidR="005475C7" w:rsidRDefault="005475C7" w:rsidP="005475C7">
      <w:pPr>
        <w:bidi/>
        <w:jc w:val="both"/>
        <w:rPr>
          <w:rFonts w:cs="David" w:hint="cs"/>
          <w:rtl/>
        </w:rPr>
      </w:pPr>
      <w:r>
        <w:rPr>
          <w:rFonts w:cs="David" w:hint="cs"/>
          <w:rtl/>
        </w:rPr>
        <w:tab/>
        <w:t>אני יודע שאם המפלגות החרדיות ואחרים יעשו תרגילים פוליטיים כאלה ביום האחרון, זו תהיה הפעם הראשונה שהם עושים דברים כאלה. הם עושים את הדבר הזה וזה לא ראוי במובן החברות הקואליציונית, אני מקבל את זה, אבל יש גם את העניין של האמת לגופו של העניין ואני לא נכנס פה לדיון של הדיור, כי זה לא הפלטפורמה, אבל החוקים האלה, גם שלנו, שהיא גרסה מתונה יותר, הם צריכים להידון בוועדת חוקה, לא במקום אחר, אני באתי להצביע על העניין האמיתי הזה, עם הבעייתיות שיש על ניצול ההזדמנות הזו של ישראל ביתנו. לכן צריך להצביע על זה עכשיו, בעד ועדת חוקה.</w:t>
      </w:r>
    </w:p>
    <w:p w14:paraId="566B08EA" w14:textId="77777777" w:rsidR="005475C7" w:rsidRDefault="005475C7" w:rsidP="005475C7">
      <w:pPr>
        <w:bidi/>
        <w:jc w:val="both"/>
        <w:rPr>
          <w:rFonts w:cs="David" w:hint="cs"/>
          <w:rtl/>
        </w:rPr>
      </w:pPr>
    </w:p>
    <w:p w14:paraId="6341DEFC" w14:textId="77777777" w:rsidR="005475C7" w:rsidRDefault="005475C7" w:rsidP="005475C7">
      <w:pPr>
        <w:bidi/>
        <w:ind w:firstLine="720"/>
        <w:jc w:val="both"/>
        <w:rPr>
          <w:rFonts w:cs="David" w:hint="cs"/>
          <w:rtl/>
        </w:rPr>
      </w:pPr>
      <w:r>
        <w:rPr>
          <w:rFonts w:cs="David" w:hint="cs"/>
          <w:rtl/>
        </w:rPr>
        <w:t xml:space="preserve">אני אומר לכם ידידי החרדים, קצת הטפת מוסר, אתם לא קוראים את המפה, הייתם צריכים להסתכל על לוח התוצאות בקריאה הטרומית, התוצאה 75- 18, יש פה הגדשת הסאה, זה לא נכון שלא מטילים ספק בגיורים הצהליים, זה לא נכון, יש הטלת ספק בגיורים, שאתם קוראים להם גיורים המוניים, מה שהוא לא בגיור שבגרסה ובשליטה המוחלטת, בגרה החרדית לא ההלכתית, אתם מטילים בו ספק , בין אם זה הגיורים של הרב דרוקמן, ובין אם אלה גיורים הצהליים. על כן באה התגובה , גם של ישראל ביתנו - - - </w:t>
      </w:r>
    </w:p>
    <w:p w14:paraId="71144B8D" w14:textId="77777777" w:rsidR="005475C7" w:rsidRDefault="005475C7" w:rsidP="005475C7">
      <w:pPr>
        <w:bidi/>
        <w:ind w:firstLine="720"/>
        <w:jc w:val="both"/>
        <w:rPr>
          <w:rFonts w:cs="David" w:hint="cs"/>
          <w:rtl/>
        </w:rPr>
      </w:pPr>
    </w:p>
    <w:p w14:paraId="32A3508B" w14:textId="77777777" w:rsidR="005475C7" w:rsidRPr="00DB762D" w:rsidRDefault="005475C7" w:rsidP="005475C7">
      <w:pPr>
        <w:keepNext/>
        <w:bidi/>
        <w:jc w:val="both"/>
        <w:rPr>
          <w:rFonts w:cs="David" w:hint="cs"/>
          <w:u w:val="single"/>
          <w:rtl/>
        </w:rPr>
      </w:pPr>
      <w:r w:rsidRPr="00DB762D">
        <w:rPr>
          <w:rFonts w:cs="David" w:hint="cs"/>
          <w:u w:val="single"/>
          <w:rtl/>
        </w:rPr>
        <w:t>משה גפני:</w:t>
      </w:r>
    </w:p>
    <w:p w14:paraId="3E55A2C3" w14:textId="77777777" w:rsidR="005475C7" w:rsidRDefault="005475C7" w:rsidP="005475C7">
      <w:pPr>
        <w:keepNext/>
        <w:bidi/>
        <w:jc w:val="both"/>
        <w:rPr>
          <w:rFonts w:cs="David" w:hint="cs"/>
          <w:rtl/>
        </w:rPr>
      </w:pPr>
    </w:p>
    <w:p w14:paraId="7651EA81" w14:textId="77777777" w:rsidR="005475C7" w:rsidRDefault="005475C7" w:rsidP="005475C7">
      <w:pPr>
        <w:bidi/>
        <w:ind w:firstLine="720"/>
        <w:jc w:val="both"/>
        <w:rPr>
          <w:rFonts w:cs="David" w:hint="cs"/>
          <w:rtl/>
        </w:rPr>
      </w:pPr>
      <w:r>
        <w:rPr>
          <w:rFonts w:cs="David" w:hint="cs"/>
          <w:rtl/>
        </w:rPr>
        <w:t>הלוואי הייתה תוצאה כזו גם על הבטחת הכנסה לאברכים ועל כל דבר שהיינו אומרים, דווקא על הגיורים.</w:t>
      </w:r>
    </w:p>
    <w:p w14:paraId="3F9E44A2" w14:textId="77777777" w:rsidR="005475C7" w:rsidRDefault="005475C7" w:rsidP="005475C7">
      <w:pPr>
        <w:bidi/>
        <w:jc w:val="both"/>
        <w:rPr>
          <w:rFonts w:cs="David" w:hint="cs"/>
          <w:rtl/>
        </w:rPr>
      </w:pPr>
    </w:p>
    <w:p w14:paraId="35BBD8BD" w14:textId="77777777" w:rsidR="005475C7" w:rsidRDefault="005475C7" w:rsidP="005475C7">
      <w:pPr>
        <w:bidi/>
        <w:jc w:val="both"/>
        <w:rPr>
          <w:rFonts w:cs="David" w:hint="cs"/>
          <w:u w:val="single"/>
          <w:rtl/>
        </w:rPr>
      </w:pPr>
      <w:r>
        <w:rPr>
          <w:rFonts w:cs="David" w:hint="cs"/>
          <w:u w:val="single"/>
          <w:rtl/>
        </w:rPr>
        <w:t>מנחם אליעזר מוזס</w:t>
      </w:r>
      <w:r w:rsidRPr="00E36EB4">
        <w:rPr>
          <w:rFonts w:cs="David" w:hint="cs"/>
          <w:u w:val="single"/>
          <w:rtl/>
        </w:rPr>
        <w:t>:</w:t>
      </w:r>
    </w:p>
    <w:p w14:paraId="027694FE" w14:textId="77777777" w:rsidR="005475C7" w:rsidRDefault="005475C7" w:rsidP="005475C7">
      <w:pPr>
        <w:bidi/>
        <w:jc w:val="both"/>
        <w:rPr>
          <w:rFonts w:cs="David" w:hint="cs"/>
          <w:u w:val="single"/>
          <w:rtl/>
        </w:rPr>
      </w:pPr>
    </w:p>
    <w:p w14:paraId="1A3E8EF2" w14:textId="77777777" w:rsidR="005475C7" w:rsidRDefault="005475C7" w:rsidP="005475C7">
      <w:pPr>
        <w:bidi/>
        <w:jc w:val="both"/>
        <w:rPr>
          <w:rFonts w:cs="David" w:hint="cs"/>
          <w:rtl/>
        </w:rPr>
      </w:pPr>
      <w:r>
        <w:rPr>
          <w:rFonts w:cs="David" w:hint="cs"/>
          <w:rtl/>
        </w:rPr>
        <w:tab/>
        <w:t xml:space="preserve"> אנחנו יודעים שאנחנו בגלות בין היהודים.</w:t>
      </w:r>
    </w:p>
    <w:p w14:paraId="6CFE9602" w14:textId="77777777" w:rsidR="005475C7" w:rsidRDefault="005475C7" w:rsidP="005475C7">
      <w:pPr>
        <w:bidi/>
        <w:ind w:firstLine="720"/>
        <w:jc w:val="both"/>
        <w:rPr>
          <w:rFonts w:cs="David" w:hint="cs"/>
          <w:rtl/>
        </w:rPr>
      </w:pPr>
      <w:r>
        <w:rPr>
          <w:rFonts w:cs="David" w:hint="cs"/>
          <w:rtl/>
        </w:rPr>
        <w:t xml:space="preserve">     </w:t>
      </w:r>
    </w:p>
    <w:p w14:paraId="7DCDAF21" w14:textId="77777777" w:rsidR="005475C7" w:rsidRDefault="005475C7" w:rsidP="005475C7">
      <w:pPr>
        <w:bidi/>
        <w:jc w:val="both"/>
        <w:rPr>
          <w:rFonts w:cs="David" w:hint="cs"/>
          <w:u w:val="single"/>
          <w:rtl/>
        </w:rPr>
      </w:pPr>
      <w:r>
        <w:rPr>
          <w:rFonts w:cs="David" w:hint="cs"/>
          <w:u w:val="single"/>
          <w:rtl/>
        </w:rPr>
        <w:t xml:space="preserve">אורי </w:t>
      </w:r>
      <w:proofErr w:type="spellStart"/>
      <w:r>
        <w:rPr>
          <w:rFonts w:cs="David" w:hint="cs"/>
          <w:u w:val="single"/>
          <w:rtl/>
        </w:rPr>
        <w:t>אורבך</w:t>
      </w:r>
      <w:proofErr w:type="spellEnd"/>
      <w:r w:rsidRPr="00E36EB4">
        <w:rPr>
          <w:rFonts w:cs="David" w:hint="cs"/>
          <w:u w:val="single"/>
          <w:rtl/>
        </w:rPr>
        <w:t>:</w:t>
      </w:r>
    </w:p>
    <w:p w14:paraId="56C46E1D" w14:textId="77777777" w:rsidR="005475C7" w:rsidRDefault="005475C7" w:rsidP="005475C7">
      <w:pPr>
        <w:bidi/>
        <w:jc w:val="both"/>
        <w:rPr>
          <w:rFonts w:cs="David" w:hint="cs"/>
          <w:u w:val="single"/>
          <w:rtl/>
        </w:rPr>
      </w:pPr>
    </w:p>
    <w:p w14:paraId="48C12261" w14:textId="77777777" w:rsidR="005475C7" w:rsidRDefault="005475C7" w:rsidP="005475C7">
      <w:pPr>
        <w:bidi/>
        <w:jc w:val="both"/>
        <w:rPr>
          <w:rFonts w:cs="David" w:hint="cs"/>
          <w:rtl/>
        </w:rPr>
      </w:pPr>
      <w:r>
        <w:rPr>
          <w:rFonts w:cs="David" w:hint="cs"/>
          <w:rtl/>
        </w:rPr>
        <w:tab/>
        <w:t>כיוון שזה עלה היום, אנחנו נתמוך בזה, ואתם אל תאיימו עלינו בקרע בעם, הקרע בעם שלכם, אתם לא אוכלים את ההכשר של הרבנות שאתם שולטים בה, ולא את השמיטה שלה ועוד שורה שלימה של דברים - - -</w:t>
      </w:r>
    </w:p>
    <w:p w14:paraId="3450C6E5" w14:textId="77777777" w:rsidR="005475C7" w:rsidRDefault="005475C7" w:rsidP="005475C7">
      <w:pPr>
        <w:bidi/>
        <w:jc w:val="both"/>
        <w:rPr>
          <w:rFonts w:cs="David" w:hint="cs"/>
          <w:rtl/>
        </w:rPr>
      </w:pPr>
    </w:p>
    <w:p w14:paraId="19EB0900" w14:textId="77777777" w:rsidR="005475C7" w:rsidRDefault="005475C7" w:rsidP="005475C7">
      <w:pPr>
        <w:bidi/>
        <w:jc w:val="both"/>
        <w:rPr>
          <w:rFonts w:cs="David" w:hint="cs"/>
          <w:u w:val="single"/>
          <w:rtl/>
        </w:rPr>
      </w:pPr>
      <w:r>
        <w:rPr>
          <w:rFonts w:cs="David" w:hint="cs"/>
          <w:u w:val="single"/>
          <w:rtl/>
        </w:rPr>
        <w:t>משה גפני</w:t>
      </w:r>
      <w:r w:rsidRPr="00E36EB4">
        <w:rPr>
          <w:rFonts w:cs="David" w:hint="cs"/>
          <w:u w:val="single"/>
          <w:rtl/>
        </w:rPr>
        <w:t>:</w:t>
      </w:r>
    </w:p>
    <w:p w14:paraId="68C4F540" w14:textId="77777777" w:rsidR="005475C7" w:rsidRDefault="005475C7" w:rsidP="005475C7">
      <w:pPr>
        <w:bidi/>
        <w:jc w:val="both"/>
        <w:rPr>
          <w:rFonts w:cs="David" w:hint="cs"/>
          <w:u w:val="single"/>
          <w:rtl/>
        </w:rPr>
      </w:pPr>
    </w:p>
    <w:p w14:paraId="6701978D" w14:textId="77777777" w:rsidR="005475C7" w:rsidRDefault="005475C7" w:rsidP="005475C7">
      <w:pPr>
        <w:bidi/>
        <w:jc w:val="both"/>
        <w:rPr>
          <w:rFonts w:cs="David" w:hint="cs"/>
          <w:rtl/>
        </w:rPr>
      </w:pPr>
      <w:r>
        <w:rPr>
          <w:rFonts w:cs="David" w:hint="cs"/>
          <w:rtl/>
        </w:rPr>
        <w:tab/>
        <w:t>מה זה רלוונטי.</w:t>
      </w:r>
    </w:p>
    <w:p w14:paraId="431FED5D" w14:textId="77777777" w:rsidR="005475C7" w:rsidRDefault="005475C7" w:rsidP="005475C7">
      <w:pPr>
        <w:bidi/>
        <w:jc w:val="both"/>
        <w:rPr>
          <w:rFonts w:cs="David" w:hint="cs"/>
          <w:rtl/>
        </w:rPr>
      </w:pPr>
    </w:p>
    <w:p w14:paraId="3AE1ED44" w14:textId="77777777" w:rsidR="005475C7" w:rsidRDefault="005475C7" w:rsidP="005475C7">
      <w:pPr>
        <w:bidi/>
        <w:jc w:val="both"/>
        <w:rPr>
          <w:rFonts w:cs="David" w:hint="cs"/>
          <w:u w:val="single"/>
          <w:rtl/>
        </w:rPr>
      </w:pPr>
      <w:r>
        <w:rPr>
          <w:rFonts w:cs="David" w:hint="cs"/>
          <w:u w:val="single"/>
          <w:rtl/>
        </w:rPr>
        <w:t xml:space="preserve">אורי </w:t>
      </w:r>
      <w:proofErr w:type="spellStart"/>
      <w:r>
        <w:rPr>
          <w:rFonts w:cs="David" w:hint="cs"/>
          <w:u w:val="single"/>
          <w:rtl/>
        </w:rPr>
        <w:t>אורבך</w:t>
      </w:r>
      <w:proofErr w:type="spellEnd"/>
      <w:r w:rsidRPr="00E36EB4">
        <w:rPr>
          <w:rFonts w:cs="David" w:hint="cs"/>
          <w:u w:val="single"/>
          <w:rtl/>
        </w:rPr>
        <w:t>:</w:t>
      </w:r>
    </w:p>
    <w:p w14:paraId="08581370" w14:textId="77777777" w:rsidR="005475C7" w:rsidRDefault="005475C7" w:rsidP="005475C7">
      <w:pPr>
        <w:bidi/>
        <w:jc w:val="both"/>
        <w:rPr>
          <w:rFonts w:cs="David" w:hint="cs"/>
          <w:u w:val="single"/>
          <w:rtl/>
        </w:rPr>
      </w:pPr>
    </w:p>
    <w:p w14:paraId="35EE58F9" w14:textId="77777777" w:rsidR="005475C7" w:rsidRDefault="005475C7" w:rsidP="005475C7">
      <w:pPr>
        <w:bidi/>
        <w:ind w:firstLine="720"/>
        <w:jc w:val="both"/>
        <w:rPr>
          <w:rFonts w:cs="David" w:hint="cs"/>
          <w:rtl/>
        </w:rPr>
      </w:pPr>
      <w:r>
        <w:rPr>
          <w:rFonts w:cs="David" w:hint="cs"/>
          <w:rtl/>
        </w:rPr>
        <w:t xml:space="preserve">זה רלוונטי מאד כי קרע בעם לא יכול להגיד בן אדם שהבנים האשכנזיים שלו לא מתחתנים עם הבנות הספרדיות של ש"ס. אל תגיד לי על קרע בעם. </w:t>
      </w:r>
    </w:p>
    <w:p w14:paraId="13D82585" w14:textId="77777777" w:rsidR="005475C7" w:rsidRDefault="005475C7" w:rsidP="005475C7">
      <w:pPr>
        <w:bidi/>
        <w:jc w:val="both"/>
        <w:rPr>
          <w:rFonts w:cs="David" w:hint="cs"/>
          <w:rtl/>
        </w:rPr>
      </w:pPr>
    </w:p>
    <w:p w14:paraId="662429B8" w14:textId="77777777" w:rsidR="005475C7" w:rsidRDefault="005475C7" w:rsidP="005475C7">
      <w:pPr>
        <w:bidi/>
        <w:jc w:val="both"/>
        <w:rPr>
          <w:rFonts w:cs="David" w:hint="cs"/>
          <w:u w:val="single"/>
          <w:rtl/>
        </w:rPr>
      </w:pPr>
      <w:r>
        <w:rPr>
          <w:rFonts w:cs="David" w:hint="cs"/>
          <w:u w:val="single"/>
          <w:rtl/>
        </w:rPr>
        <w:t>מנחם אליעזר מוזס</w:t>
      </w:r>
      <w:r w:rsidRPr="00E36EB4">
        <w:rPr>
          <w:rFonts w:cs="David" w:hint="cs"/>
          <w:u w:val="single"/>
          <w:rtl/>
        </w:rPr>
        <w:t>:</w:t>
      </w:r>
    </w:p>
    <w:p w14:paraId="14615FD9" w14:textId="77777777" w:rsidR="005475C7" w:rsidRDefault="005475C7" w:rsidP="005475C7">
      <w:pPr>
        <w:bidi/>
        <w:jc w:val="both"/>
        <w:rPr>
          <w:rFonts w:cs="David" w:hint="cs"/>
          <w:u w:val="single"/>
          <w:rtl/>
        </w:rPr>
      </w:pPr>
    </w:p>
    <w:p w14:paraId="76A6BFCD" w14:textId="77777777" w:rsidR="005475C7" w:rsidRDefault="005475C7" w:rsidP="005475C7">
      <w:pPr>
        <w:bidi/>
        <w:ind w:firstLine="720"/>
        <w:jc w:val="both"/>
        <w:rPr>
          <w:rFonts w:cs="David" w:hint="cs"/>
          <w:rtl/>
        </w:rPr>
      </w:pPr>
      <w:r>
        <w:rPr>
          <w:rFonts w:cs="David" w:hint="cs"/>
          <w:rtl/>
        </w:rPr>
        <w:t>אתה מוכן להשתדך עם הילדים שלי? אתה מוכן?</w:t>
      </w:r>
    </w:p>
    <w:p w14:paraId="76190F9C" w14:textId="77777777" w:rsidR="005475C7" w:rsidRDefault="005475C7" w:rsidP="005475C7">
      <w:pPr>
        <w:bidi/>
        <w:jc w:val="both"/>
        <w:rPr>
          <w:rFonts w:cs="David" w:hint="cs"/>
          <w:rtl/>
        </w:rPr>
      </w:pPr>
    </w:p>
    <w:p w14:paraId="3A78C27E" w14:textId="77777777" w:rsidR="005475C7" w:rsidRPr="00360C7E" w:rsidRDefault="005475C7" w:rsidP="005475C7">
      <w:pPr>
        <w:bidi/>
        <w:jc w:val="both"/>
        <w:rPr>
          <w:rFonts w:cs="David" w:hint="cs"/>
          <w:u w:val="single"/>
          <w:rtl/>
        </w:rPr>
      </w:pPr>
      <w:r w:rsidRPr="00360C7E">
        <w:rPr>
          <w:rFonts w:cs="David" w:hint="cs"/>
          <w:u w:val="single"/>
          <w:rtl/>
        </w:rPr>
        <w:t xml:space="preserve">אורי </w:t>
      </w:r>
      <w:proofErr w:type="spellStart"/>
      <w:r w:rsidRPr="00360C7E">
        <w:rPr>
          <w:rFonts w:cs="David" w:hint="cs"/>
          <w:u w:val="single"/>
          <w:rtl/>
        </w:rPr>
        <w:t>אורבך</w:t>
      </w:r>
      <w:proofErr w:type="spellEnd"/>
      <w:r w:rsidRPr="00360C7E">
        <w:rPr>
          <w:rFonts w:cs="David" w:hint="cs"/>
          <w:u w:val="single"/>
          <w:rtl/>
        </w:rPr>
        <w:t>:</w:t>
      </w:r>
    </w:p>
    <w:p w14:paraId="45CA2820" w14:textId="77777777" w:rsidR="005475C7" w:rsidRDefault="005475C7" w:rsidP="005475C7">
      <w:pPr>
        <w:bidi/>
        <w:jc w:val="both"/>
        <w:rPr>
          <w:rFonts w:cs="David" w:hint="cs"/>
          <w:rtl/>
        </w:rPr>
      </w:pPr>
    </w:p>
    <w:p w14:paraId="777230FC" w14:textId="77777777" w:rsidR="005475C7" w:rsidRDefault="005475C7" w:rsidP="005475C7">
      <w:pPr>
        <w:bidi/>
        <w:ind w:left="768"/>
        <w:jc w:val="both"/>
        <w:rPr>
          <w:rFonts w:cs="David" w:hint="cs"/>
          <w:rtl/>
        </w:rPr>
      </w:pPr>
      <w:r>
        <w:rPr>
          <w:rFonts w:cs="David" w:hint="cs"/>
          <w:rtl/>
        </w:rPr>
        <w:t xml:space="preserve">- - - </w:t>
      </w:r>
    </w:p>
    <w:p w14:paraId="72CE19D2" w14:textId="77777777" w:rsidR="005475C7" w:rsidRDefault="005475C7" w:rsidP="005475C7">
      <w:pPr>
        <w:bidi/>
        <w:jc w:val="both"/>
        <w:rPr>
          <w:rFonts w:cs="David" w:hint="cs"/>
          <w:rtl/>
        </w:rPr>
      </w:pPr>
    </w:p>
    <w:p w14:paraId="67C18B3E" w14:textId="77777777" w:rsidR="005475C7" w:rsidRDefault="005475C7" w:rsidP="005475C7">
      <w:pPr>
        <w:bidi/>
        <w:jc w:val="both"/>
        <w:rPr>
          <w:rFonts w:cs="David" w:hint="cs"/>
          <w:u w:val="single"/>
          <w:rtl/>
        </w:rPr>
      </w:pPr>
      <w:r>
        <w:rPr>
          <w:rFonts w:cs="David" w:hint="cs"/>
          <w:u w:val="single"/>
          <w:rtl/>
        </w:rPr>
        <w:t>דוד רותם</w:t>
      </w:r>
      <w:r w:rsidRPr="00E36EB4">
        <w:rPr>
          <w:rFonts w:cs="David" w:hint="cs"/>
          <w:u w:val="single"/>
          <w:rtl/>
        </w:rPr>
        <w:t>:</w:t>
      </w:r>
    </w:p>
    <w:p w14:paraId="0707B067" w14:textId="77777777" w:rsidR="005475C7" w:rsidRDefault="005475C7" w:rsidP="005475C7">
      <w:pPr>
        <w:bidi/>
        <w:jc w:val="both"/>
        <w:rPr>
          <w:rFonts w:cs="David" w:hint="cs"/>
          <w:u w:val="single"/>
          <w:rtl/>
        </w:rPr>
      </w:pPr>
    </w:p>
    <w:p w14:paraId="4D0721F4" w14:textId="77777777" w:rsidR="005475C7" w:rsidRDefault="005475C7" w:rsidP="005475C7">
      <w:pPr>
        <w:bidi/>
        <w:jc w:val="both"/>
        <w:rPr>
          <w:rFonts w:cs="David" w:hint="cs"/>
          <w:rtl/>
        </w:rPr>
      </w:pPr>
      <w:r>
        <w:rPr>
          <w:rFonts w:cs="David" w:hint="cs"/>
          <w:rtl/>
        </w:rPr>
        <w:tab/>
        <w:t>אני אוסר שהילדים שלי יתחתנו עם ילדים דתיים, לכן אני לא מוכן שיתחתנו אתך.</w:t>
      </w:r>
    </w:p>
    <w:p w14:paraId="25AE72DF" w14:textId="77777777" w:rsidR="005475C7" w:rsidRDefault="005475C7" w:rsidP="005475C7">
      <w:pPr>
        <w:bidi/>
        <w:jc w:val="both"/>
        <w:rPr>
          <w:rFonts w:cs="David" w:hint="cs"/>
          <w:rtl/>
        </w:rPr>
      </w:pPr>
    </w:p>
    <w:p w14:paraId="307997B3" w14:textId="77777777" w:rsidR="005475C7" w:rsidRDefault="005475C7" w:rsidP="005475C7">
      <w:pPr>
        <w:keepNext/>
        <w:bidi/>
        <w:jc w:val="both"/>
        <w:rPr>
          <w:rFonts w:cs="David" w:hint="cs"/>
          <w:rtl/>
        </w:rPr>
      </w:pP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14:paraId="43BD7AD4" w14:textId="77777777" w:rsidR="005475C7" w:rsidRDefault="005475C7" w:rsidP="005475C7">
      <w:pPr>
        <w:keepNext/>
        <w:bidi/>
        <w:jc w:val="both"/>
        <w:rPr>
          <w:rFonts w:cs="David" w:hint="cs"/>
          <w:rtl/>
        </w:rPr>
      </w:pPr>
    </w:p>
    <w:p w14:paraId="571DF7D2" w14:textId="77777777" w:rsidR="005475C7" w:rsidRDefault="005475C7" w:rsidP="005475C7">
      <w:pPr>
        <w:bidi/>
        <w:jc w:val="both"/>
        <w:rPr>
          <w:rFonts w:cs="David" w:hint="cs"/>
          <w:rtl/>
        </w:rPr>
      </w:pPr>
      <w:r>
        <w:rPr>
          <w:rFonts w:cs="David" w:hint="cs"/>
          <w:rtl/>
        </w:rPr>
        <w:tab/>
        <w:t xml:space="preserve">תודה. חבר הכנסת </w:t>
      </w:r>
      <w:proofErr w:type="spellStart"/>
      <w:r>
        <w:rPr>
          <w:rFonts w:cs="David" w:hint="cs"/>
          <w:rtl/>
        </w:rPr>
        <w:t>אילטוב</w:t>
      </w:r>
      <w:proofErr w:type="spellEnd"/>
      <w:r>
        <w:rPr>
          <w:rFonts w:cs="David" w:hint="cs"/>
          <w:rtl/>
        </w:rPr>
        <w:t>, אחריו חבר הכנסת בילסקי.</w:t>
      </w:r>
    </w:p>
    <w:p w14:paraId="33B92734" w14:textId="77777777" w:rsidR="005475C7" w:rsidRDefault="005475C7" w:rsidP="005475C7">
      <w:pPr>
        <w:bidi/>
        <w:jc w:val="both"/>
        <w:rPr>
          <w:rFonts w:cs="David" w:hint="cs"/>
          <w:rtl/>
        </w:rPr>
      </w:pPr>
    </w:p>
    <w:p w14:paraId="6121CFA7" w14:textId="77777777" w:rsidR="005475C7" w:rsidRDefault="005475C7" w:rsidP="005475C7">
      <w:pPr>
        <w:bidi/>
        <w:jc w:val="both"/>
        <w:rPr>
          <w:rFonts w:cs="David" w:hint="cs"/>
          <w:u w:val="single"/>
          <w:rtl/>
        </w:rPr>
      </w:pPr>
      <w:r>
        <w:rPr>
          <w:rFonts w:cs="David" w:hint="cs"/>
          <w:u w:val="single"/>
          <w:rtl/>
        </w:rPr>
        <w:t>משה גפני</w:t>
      </w:r>
      <w:r w:rsidRPr="00E36EB4">
        <w:rPr>
          <w:rFonts w:cs="David" w:hint="cs"/>
          <w:u w:val="single"/>
          <w:rtl/>
        </w:rPr>
        <w:t>:</w:t>
      </w:r>
    </w:p>
    <w:p w14:paraId="69282ABC" w14:textId="77777777" w:rsidR="005475C7" w:rsidRDefault="005475C7" w:rsidP="005475C7">
      <w:pPr>
        <w:bidi/>
        <w:jc w:val="both"/>
        <w:rPr>
          <w:rFonts w:cs="David" w:hint="cs"/>
          <w:u w:val="single"/>
          <w:rtl/>
        </w:rPr>
      </w:pPr>
    </w:p>
    <w:p w14:paraId="44FC4BCF" w14:textId="77777777" w:rsidR="005475C7" w:rsidRDefault="005475C7" w:rsidP="005475C7">
      <w:pPr>
        <w:bidi/>
        <w:jc w:val="both"/>
        <w:rPr>
          <w:rFonts w:cs="David" w:hint="cs"/>
          <w:rtl/>
        </w:rPr>
      </w:pPr>
      <w:r>
        <w:rPr>
          <w:rFonts w:cs="David" w:hint="cs"/>
          <w:rtl/>
        </w:rPr>
        <w:tab/>
        <w:t xml:space="preserve">כמה ספרדים בסגל האקדמי של האוניברסיטה? כמה ספרדים יש בבית המשפט העליון? לנו אתה מטיף מוסר? חצי מראשי הישיבות הם ספרדים. כמה יש בבית המשפט העליון שאתם מתפארים בזה? </w:t>
      </w:r>
    </w:p>
    <w:p w14:paraId="1DF5120D" w14:textId="77777777" w:rsidR="005475C7" w:rsidRDefault="005475C7" w:rsidP="005475C7">
      <w:pPr>
        <w:bidi/>
        <w:jc w:val="both"/>
        <w:rPr>
          <w:rFonts w:cs="David" w:hint="cs"/>
          <w:rtl/>
        </w:rPr>
      </w:pPr>
    </w:p>
    <w:p w14:paraId="5DC24BFF" w14:textId="77777777" w:rsidR="005475C7" w:rsidRPr="00FA28AB" w:rsidRDefault="005475C7" w:rsidP="005475C7">
      <w:pPr>
        <w:bidi/>
        <w:jc w:val="both"/>
        <w:rPr>
          <w:rFonts w:cs="David" w:hint="cs"/>
          <w:u w:val="single"/>
          <w:rtl/>
        </w:rPr>
      </w:pPr>
      <w:r w:rsidRPr="00FA28AB">
        <w:rPr>
          <w:rFonts w:cs="David" w:hint="cs"/>
          <w:u w:val="single"/>
          <w:rtl/>
        </w:rPr>
        <w:t xml:space="preserve">אורי </w:t>
      </w:r>
      <w:proofErr w:type="spellStart"/>
      <w:r w:rsidRPr="00FA28AB">
        <w:rPr>
          <w:rFonts w:cs="David" w:hint="cs"/>
          <w:u w:val="single"/>
          <w:rtl/>
        </w:rPr>
        <w:t>אורבך</w:t>
      </w:r>
      <w:proofErr w:type="spellEnd"/>
      <w:r w:rsidRPr="00FA28AB">
        <w:rPr>
          <w:rFonts w:cs="David" w:hint="cs"/>
          <w:u w:val="single"/>
          <w:rtl/>
        </w:rPr>
        <w:t>:</w:t>
      </w:r>
    </w:p>
    <w:p w14:paraId="01EA5639" w14:textId="77777777" w:rsidR="005475C7" w:rsidRDefault="005475C7" w:rsidP="005475C7">
      <w:pPr>
        <w:bidi/>
        <w:jc w:val="both"/>
        <w:rPr>
          <w:rFonts w:cs="David" w:hint="cs"/>
          <w:rtl/>
        </w:rPr>
      </w:pPr>
    </w:p>
    <w:p w14:paraId="15FA815B" w14:textId="77777777" w:rsidR="005475C7" w:rsidRDefault="005475C7" w:rsidP="005475C7">
      <w:pPr>
        <w:bidi/>
        <w:jc w:val="both"/>
        <w:rPr>
          <w:rFonts w:cs="David" w:hint="cs"/>
          <w:rtl/>
        </w:rPr>
      </w:pPr>
      <w:r>
        <w:rPr>
          <w:rFonts w:cs="David" w:hint="cs"/>
          <w:rtl/>
        </w:rPr>
        <w:tab/>
        <w:t>אף אחד לא מגן על בית המשפט העליון.</w:t>
      </w:r>
    </w:p>
    <w:p w14:paraId="46413FD3" w14:textId="77777777" w:rsidR="005475C7" w:rsidRDefault="005475C7" w:rsidP="005475C7">
      <w:pPr>
        <w:bidi/>
        <w:jc w:val="both"/>
        <w:rPr>
          <w:rFonts w:cs="David" w:hint="cs"/>
          <w:rtl/>
        </w:rPr>
      </w:pPr>
    </w:p>
    <w:p w14:paraId="503A623C" w14:textId="77777777" w:rsidR="005475C7" w:rsidRDefault="005475C7" w:rsidP="005475C7">
      <w:pPr>
        <w:bidi/>
        <w:jc w:val="both"/>
        <w:rPr>
          <w:rFonts w:cs="David" w:hint="cs"/>
          <w:u w:val="single"/>
          <w:rtl/>
        </w:rPr>
      </w:pPr>
      <w:r>
        <w:rPr>
          <w:rFonts w:cs="David" w:hint="cs"/>
          <w:u w:val="single"/>
          <w:rtl/>
        </w:rPr>
        <w:t>מנחם אליעזר מוזס</w:t>
      </w:r>
      <w:r w:rsidRPr="00E36EB4">
        <w:rPr>
          <w:rFonts w:cs="David" w:hint="cs"/>
          <w:u w:val="single"/>
          <w:rtl/>
        </w:rPr>
        <w:t>:</w:t>
      </w:r>
    </w:p>
    <w:p w14:paraId="6AD776CE" w14:textId="77777777" w:rsidR="005475C7" w:rsidRDefault="005475C7" w:rsidP="005475C7">
      <w:pPr>
        <w:bidi/>
        <w:jc w:val="both"/>
        <w:rPr>
          <w:rFonts w:cs="David" w:hint="cs"/>
          <w:u w:val="single"/>
          <w:rtl/>
        </w:rPr>
      </w:pPr>
    </w:p>
    <w:p w14:paraId="66F5A2F6" w14:textId="77777777" w:rsidR="005475C7" w:rsidRDefault="005475C7" w:rsidP="005475C7">
      <w:pPr>
        <w:bidi/>
        <w:jc w:val="both"/>
        <w:rPr>
          <w:rFonts w:cs="David" w:hint="cs"/>
          <w:rtl/>
        </w:rPr>
      </w:pPr>
      <w:r>
        <w:rPr>
          <w:rFonts w:cs="David" w:hint="cs"/>
          <w:rtl/>
        </w:rPr>
        <w:tab/>
        <w:t xml:space="preserve"> 75% בחינוך העצמאי ספרדים.</w:t>
      </w:r>
    </w:p>
    <w:p w14:paraId="7879A762" w14:textId="77777777" w:rsidR="005475C7" w:rsidRPr="00DB762D" w:rsidRDefault="005475C7" w:rsidP="005475C7">
      <w:pPr>
        <w:keepNext/>
        <w:bidi/>
        <w:jc w:val="both"/>
        <w:rPr>
          <w:rFonts w:cs="David" w:hint="cs"/>
          <w:u w:val="single"/>
          <w:rtl/>
        </w:rPr>
      </w:pPr>
      <w:r w:rsidRPr="00DB762D">
        <w:rPr>
          <w:rFonts w:cs="David" w:hint="cs"/>
          <w:u w:val="single"/>
          <w:rtl/>
        </w:rPr>
        <w:t>משה גפני:</w:t>
      </w:r>
    </w:p>
    <w:p w14:paraId="6E1749A5" w14:textId="77777777" w:rsidR="005475C7" w:rsidRDefault="005475C7" w:rsidP="005475C7">
      <w:pPr>
        <w:keepNext/>
        <w:bidi/>
        <w:jc w:val="both"/>
        <w:rPr>
          <w:rFonts w:cs="David" w:hint="cs"/>
          <w:rtl/>
        </w:rPr>
      </w:pPr>
    </w:p>
    <w:p w14:paraId="0E712047" w14:textId="77777777" w:rsidR="005475C7" w:rsidRDefault="005475C7" w:rsidP="005475C7">
      <w:pPr>
        <w:bidi/>
        <w:jc w:val="both"/>
        <w:rPr>
          <w:rFonts w:cs="David" w:hint="cs"/>
          <w:rtl/>
        </w:rPr>
      </w:pPr>
      <w:r>
        <w:rPr>
          <w:rFonts w:cs="David" w:hint="cs"/>
          <w:rtl/>
        </w:rPr>
        <w:tab/>
        <w:t xml:space="preserve"> כמה יש בפרקליטות ספרדים? כמה שופטים ספרדים? כמה בסגל האקדמאי, אל תדבר עלינו.</w:t>
      </w:r>
    </w:p>
    <w:p w14:paraId="24EFF579" w14:textId="77777777" w:rsidR="005475C7" w:rsidRDefault="005475C7" w:rsidP="005475C7">
      <w:pPr>
        <w:bidi/>
        <w:jc w:val="both"/>
        <w:rPr>
          <w:rFonts w:cs="David" w:hint="cs"/>
          <w:rtl/>
        </w:rPr>
      </w:pPr>
    </w:p>
    <w:p w14:paraId="24A8E6D8" w14:textId="77777777" w:rsidR="005475C7" w:rsidRDefault="005475C7" w:rsidP="005475C7">
      <w:pPr>
        <w:bidi/>
        <w:jc w:val="both"/>
        <w:rPr>
          <w:rFonts w:cs="David" w:hint="cs"/>
          <w:u w:val="single"/>
          <w:rtl/>
        </w:rPr>
      </w:pPr>
      <w:r>
        <w:rPr>
          <w:rFonts w:cs="David" w:hint="cs"/>
          <w:u w:val="single"/>
          <w:rtl/>
        </w:rPr>
        <w:t xml:space="preserve">רוברט </w:t>
      </w:r>
      <w:proofErr w:type="spellStart"/>
      <w:r>
        <w:rPr>
          <w:rFonts w:cs="David" w:hint="cs"/>
          <w:u w:val="single"/>
          <w:rtl/>
        </w:rPr>
        <w:t>אילטוב</w:t>
      </w:r>
      <w:proofErr w:type="spellEnd"/>
      <w:r w:rsidRPr="00E36EB4">
        <w:rPr>
          <w:rFonts w:cs="David" w:hint="cs"/>
          <w:u w:val="single"/>
          <w:rtl/>
        </w:rPr>
        <w:t>:</w:t>
      </w:r>
    </w:p>
    <w:p w14:paraId="7EACB5AC" w14:textId="77777777" w:rsidR="005475C7" w:rsidRDefault="005475C7" w:rsidP="005475C7">
      <w:pPr>
        <w:bidi/>
        <w:jc w:val="both"/>
        <w:rPr>
          <w:rFonts w:cs="David" w:hint="cs"/>
          <w:u w:val="single"/>
          <w:rtl/>
        </w:rPr>
      </w:pPr>
    </w:p>
    <w:p w14:paraId="42C27315" w14:textId="77777777" w:rsidR="005475C7" w:rsidRDefault="005475C7" w:rsidP="005475C7">
      <w:pPr>
        <w:bidi/>
        <w:jc w:val="both"/>
        <w:rPr>
          <w:rFonts w:cs="David" w:hint="cs"/>
          <w:rtl/>
        </w:rPr>
      </w:pPr>
      <w:r>
        <w:rPr>
          <w:rFonts w:cs="David" w:hint="cs"/>
          <w:rtl/>
        </w:rPr>
        <w:tab/>
        <w:t>ממתי מעניין אותך בית המשפט העליון?</w:t>
      </w:r>
    </w:p>
    <w:p w14:paraId="38C5C02D" w14:textId="77777777" w:rsidR="005475C7" w:rsidRDefault="005475C7" w:rsidP="005475C7">
      <w:pPr>
        <w:bidi/>
        <w:jc w:val="both"/>
        <w:rPr>
          <w:rFonts w:cs="David" w:hint="cs"/>
          <w:rtl/>
        </w:rPr>
      </w:pPr>
    </w:p>
    <w:p w14:paraId="156A4622" w14:textId="77777777" w:rsidR="005475C7" w:rsidRDefault="005475C7" w:rsidP="005475C7">
      <w:pPr>
        <w:keepNext/>
        <w:bidi/>
        <w:jc w:val="both"/>
        <w:rPr>
          <w:rFonts w:cs="David" w:hint="cs"/>
          <w:rtl/>
        </w:rPr>
      </w:pP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14:paraId="29113A47" w14:textId="77777777" w:rsidR="005475C7" w:rsidRDefault="005475C7" w:rsidP="005475C7">
      <w:pPr>
        <w:keepNext/>
        <w:bidi/>
        <w:jc w:val="both"/>
        <w:rPr>
          <w:rFonts w:cs="David" w:hint="cs"/>
          <w:rtl/>
        </w:rPr>
      </w:pPr>
    </w:p>
    <w:p w14:paraId="14F58AEA" w14:textId="77777777" w:rsidR="005475C7" w:rsidRDefault="005475C7" w:rsidP="005475C7">
      <w:pPr>
        <w:bidi/>
        <w:jc w:val="both"/>
        <w:rPr>
          <w:rFonts w:cs="David" w:hint="cs"/>
          <w:rtl/>
        </w:rPr>
      </w:pPr>
      <w:r>
        <w:rPr>
          <w:rFonts w:cs="David" w:hint="cs"/>
          <w:rtl/>
        </w:rPr>
        <w:tab/>
        <w:t xml:space="preserve"> חבר הכנסת גפני וחבר הכנסת מוזס. בבקשה חבר הכנסת </w:t>
      </w:r>
      <w:proofErr w:type="spellStart"/>
      <w:r>
        <w:rPr>
          <w:rFonts w:cs="David" w:hint="cs"/>
          <w:rtl/>
        </w:rPr>
        <w:t>אילטוב</w:t>
      </w:r>
      <w:proofErr w:type="spellEnd"/>
      <w:r>
        <w:rPr>
          <w:rFonts w:cs="David" w:hint="cs"/>
          <w:rtl/>
        </w:rPr>
        <w:t>.</w:t>
      </w:r>
    </w:p>
    <w:p w14:paraId="2ADEF3AC" w14:textId="77777777" w:rsidR="005475C7" w:rsidRDefault="005475C7" w:rsidP="005475C7">
      <w:pPr>
        <w:bidi/>
        <w:jc w:val="both"/>
        <w:rPr>
          <w:rFonts w:cs="David" w:hint="cs"/>
          <w:rtl/>
        </w:rPr>
      </w:pPr>
    </w:p>
    <w:p w14:paraId="4636DDF5" w14:textId="77777777" w:rsidR="005475C7" w:rsidRDefault="005475C7" w:rsidP="005475C7">
      <w:pPr>
        <w:bidi/>
        <w:jc w:val="both"/>
        <w:rPr>
          <w:rFonts w:cs="David" w:hint="cs"/>
          <w:u w:val="single"/>
          <w:rtl/>
        </w:rPr>
      </w:pPr>
      <w:r>
        <w:rPr>
          <w:rFonts w:cs="David" w:hint="cs"/>
          <w:u w:val="single"/>
          <w:rtl/>
        </w:rPr>
        <w:t xml:space="preserve">רוברט </w:t>
      </w:r>
      <w:proofErr w:type="spellStart"/>
      <w:r>
        <w:rPr>
          <w:rFonts w:cs="David" w:hint="cs"/>
          <w:u w:val="single"/>
          <w:rtl/>
        </w:rPr>
        <w:t>אילטוב</w:t>
      </w:r>
      <w:proofErr w:type="spellEnd"/>
      <w:r w:rsidRPr="00E36EB4">
        <w:rPr>
          <w:rFonts w:cs="David" w:hint="cs"/>
          <w:u w:val="single"/>
          <w:rtl/>
        </w:rPr>
        <w:t>:</w:t>
      </w:r>
    </w:p>
    <w:p w14:paraId="41EDDCFD" w14:textId="77777777" w:rsidR="005475C7" w:rsidRDefault="005475C7" w:rsidP="005475C7">
      <w:pPr>
        <w:bidi/>
        <w:jc w:val="both"/>
        <w:rPr>
          <w:rFonts w:cs="David" w:hint="cs"/>
          <w:u w:val="single"/>
          <w:rtl/>
        </w:rPr>
      </w:pPr>
    </w:p>
    <w:p w14:paraId="5D43BFB5" w14:textId="77777777" w:rsidR="005475C7" w:rsidRDefault="005475C7" w:rsidP="005475C7">
      <w:pPr>
        <w:bidi/>
        <w:jc w:val="both"/>
        <w:rPr>
          <w:rFonts w:cs="David" w:hint="cs"/>
          <w:rtl/>
        </w:rPr>
      </w:pPr>
      <w:r>
        <w:rPr>
          <w:rFonts w:cs="David" w:hint="cs"/>
          <w:rtl/>
        </w:rPr>
        <w:tab/>
        <w:t xml:space="preserve">אני רוצה להגיד כמה דברים על השתלשלות העניינים, את הצעת החוק הזו הגשנו כתוצאה שרצו להכניס </w:t>
      </w:r>
      <w:proofErr w:type="spellStart"/>
      <w:r>
        <w:rPr>
          <w:rFonts w:cs="David" w:hint="cs"/>
          <w:rtl/>
        </w:rPr>
        <w:t>בסטטוס</w:t>
      </w:r>
      <w:proofErr w:type="spellEnd"/>
      <w:r>
        <w:rPr>
          <w:rFonts w:cs="David" w:hint="cs"/>
          <w:rtl/>
        </w:rPr>
        <w:t xml:space="preserve"> קוו שקיים בצה"ל. הצעת החוק נולדה כתוצאה מצורך והאילוץ פשוט מאד, חיילים בצה"ל, שיש להם את הזכות להגן על מדינת ישראל פתאום אין להם זכות להיות יהודים. לכן דרשנו להשאיר את המצב בקדמותו ולקבל את זה בחוק, פשוט מאד.</w:t>
      </w:r>
    </w:p>
    <w:p w14:paraId="0B1E6EE1" w14:textId="77777777" w:rsidR="005475C7" w:rsidRDefault="005475C7" w:rsidP="005475C7">
      <w:pPr>
        <w:bidi/>
        <w:jc w:val="both"/>
        <w:rPr>
          <w:rFonts w:cs="David" w:hint="cs"/>
          <w:rtl/>
        </w:rPr>
      </w:pPr>
    </w:p>
    <w:p w14:paraId="29906556" w14:textId="77777777" w:rsidR="005475C7" w:rsidRDefault="005475C7" w:rsidP="005475C7">
      <w:pPr>
        <w:bidi/>
        <w:ind w:firstLine="720"/>
        <w:jc w:val="both"/>
        <w:rPr>
          <w:rFonts w:cs="David" w:hint="cs"/>
          <w:rtl/>
        </w:rPr>
      </w:pPr>
      <w:r>
        <w:rPr>
          <w:rFonts w:cs="David" w:hint="cs"/>
          <w:rtl/>
        </w:rPr>
        <w:t>לצערנו עשו בהצעת חוק הזו, כל אחד את התרגיל שלו ומנסים להטיל את האחריות על המשבר הזה דווקא  עלינו.</w:t>
      </w:r>
    </w:p>
    <w:p w14:paraId="238C658B" w14:textId="77777777" w:rsidR="005475C7" w:rsidRDefault="005475C7" w:rsidP="005475C7">
      <w:pPr>
        <w:bidi/>
        <w:jc w:val="both"/>
        <w:rPr>
          <w:rFonts w:cs="David" w:hint="cs"/>
          <w:rtl/>
        </w:rPr>
      </w:pPr>
    </w:p>
    <w:p w14:paraId="5C203C0B" w14:textId="77777777" w:rsidR="005475C7" w:rsidRDefault="005475C7" w:rsidP="005475C7">
      <w:pPr>
        <w:bidi/>
        <w:jc w:val="both"/>
        <w:rPr>
          <w:rFonts w:cs="David" w:hint="cs"/>
          <w:u w:val="single"/>
          <w:rtl/>
        </w:rPr>
      </w:pPr>
      <w:r>
        <w:rPr>
          <w:rFonts w:cs="David" w:hint="cs"/>
          <w:u w:val="single"/>
          <w:rtl/>
        </w:rPr>
        <w:t>משה גפני</w:t>
      </w:r>
      <w:r w:rsidRPr="00E36EB4">
        <w:rPr>
          <w:rFonts w:cs="David" w:hint="cs"/>
          <w:u w:val="single"/>
          <w:rtl/>
        </w:rPr>
        <w:t>:</w:t>
      </w:r>
    </w:p>
    <w:p w14:paraId="5BAC54D3" w14:textId="77777777" w:rsidR="005475C7" w:rsidRDefault="005475C7" w:rsidP="005475C7">
      <w:pPr>
        <w:bidi/>
        <w:jc w:val="both"/>
        <w:rPr>
          <w:rFonts w:cs="David" w:hint="cs"/>
          <w:u w:val="single"/>
          <w:rtl/>
        </w:rPr>
      </w:pPr>
    </w:p>
    <w:p w14:paraId="7D3F12E4" w14:textId="77777777" w:rsidR="005475C7" w:rsidRDefault="005475C7" w:rsidP="005475C7">
      <w:pPr>
        <w:bidi/>
        <w:jc w:val="both"/>
        <w:rPr>
          <w:rFonts w:cs="David" w:hint="cs"/>
          <w:rtl/>
        </w:rPr>
      </w:pPr>
      <w:r>
        <w:rPr>
          <w:rFonts w:cs="David" w:hint="cs"/>
          <w:rtl/>
        </w:rPr>
        <w:tab/>
        <w:t>אף אחד לא התלונן עלינו.</w:t>
      </w:r>
    </w:p>
    <w:p w14:paraId="77C4B8C6" w14:textId="77777777" w:rsidR="005475C7" w:rsidRDefault="005475C7" w:rsidP="005475C7">
      <w:pPr>
        <w:bidi/>
        <w:jc w:val="both"/>
        <w:rPr>
          <w:rFonts w:cs="David" w:hint="cs"/>
          <w:rtl/>
        </w:rPr>
      </w:pPr>
    </w:p>
    <w:p w14:paraId="50F17F30" w14:textId="77777777" w:rsidR="005475C7" w:rsidRDefault="005475C7" w:rsidP="005475C7">
      <w:pPr>
        <w:bidi/>
        <w:jc w:val="both"/>
        <w:rPr>
          <w:rFonts w:cs="David" w:hint="cs"/>
          <w:u w:val="single"/>
          <w:rtl/>
        </w:rPr>
      </w:pPr>
      <w:r>
        <w:rPr>
          <w:rFonts w:cs="David" w:hint="cs"/>
          <w:u w:val="single"/>
          <w:rtl/>
        </w:rPr>
        <w:t xml:space="preserve">רוברט </w:t>
      </w:r>
      <w:proofErr w:type="spellStart"/>
      <w:r>
        <w:rPr>
          <w:rFonts w:cs="David" w:hint="cs"/>
          <w:u w:val="single"/>
          <w:rtl/>
        </w:rPr>
        <w:t>אילטוב</w:t>
      </w:r>
      <w:proofErr w:type="spellEnd"/>
      <w:r w:rsidRPr="00E36EB4">
        <w:rPr>
          <w:rFonts w:cs="David" w:hint="cs"/>
          <w:u w:val="single"/>
          <w:rtl/>
        </w:rPr>
        <w:t>:</w:t>
      </w:r>
    </w:p>
    <w:p w14:paraId="5BA926A2" w14:textId="77777777" w:rsidR="005475C7" w:rsidRDefault="005475C7" w:rsidP="005475C7">
      <w:pPr>
        <w:bidi/>
        <w:jc w:val="both"/>
        <w:rPr>
          <w:rFonts w:cs="David" w:hint="cs"/>
          <w:u w:val="single"/>
          <w:rtl/>
        </w:rPr>
      </w:pPr>
    </w:p>
    <w:p w14:paraId="033BF8A9" w14:textId="77777777" w:rsidR="005475C7" w:rsidRDefault="005475C7" w:rsidP="005475C7">
      <w:pPr>
        <w:bidi/>
        <w:jc w:val="both"/>
        <w:rPr>
          <w:rFonts w:cs="David" w:hint="cs"/>
          <w:rtl/>
        </w:rPr>
      </w:pPr>
      <w:r>
        <w:rPr>
          <w:rFonts w:cs="David" w:hint="cs"/>
          <w:rtl/>
        </w:rPr>
        <w:tab/>
        <w:t>חבר הכנסת גפני, תודה לך על יחסי ציבור שנתת למפלגת ישראל ביתנו. אני מבקש שהדבר הזה יעבור לוועדת החוקה, לצערנו עשו את כל התרגילים הפרלמנטאריים האפשריים כדי למנוע מלהתקדם בחוק הזה לכן החוק הגיע בעיתוי הזה לכן אני מבקש להעביר את זה לוועדת חוקה מהר ככל האפשר.</w:t>
      </w:r>
    </w:p>
    <w:p w14:paraId="2EBF1CC6" w14:textId="77777777" w:rsidR="005475C7" w:rsidRDefault="005475C7" w:rsidP="005475C7">
      <w:pPr>
        <w:bidi/>
        <w:jc w:val="both"/>
        <w:rPr>
          <w:rFonts w:cs="David" w:hint="cs"/>
          <w:rtl/>
        </w:rPr>
      </w:pPr>
    </w:p>
    <w:p w14:paraId="74BFA64E" w14:textId="77777777" w:rsidR="005475C7" w:rsidRDefault="005475C7" w:rsidP="005475C7">
      <w:pPr>
        <w:keepNext/>
        <w:bidi/>
        <w:jc w:val="both"/>
        <w:rPr>
          <w:rFonts w:cs="David" w:hint="cs"/>
          <w:rtl/>
        </w:rPr>
      </w:pP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14:paraId="775BEF06" w14:textId="77777777" w:rsidR="005475C7" w:rsidRDefault="005475C7" w:rsidP="005475C7">
      <w:pPr>
        <w:keepNext/>
        <w:bidi/>
        <w:jc w:val="both"/>
        <w:rPr>
          <w:rFonts w:cs="David" w:hint="cs"/>
          <w:rtl/>
        </w:rPr>
      </w:pPr>
    </w:p>
    <w:p w14:paraId="1CEDC094" w14:textId="77777777" w:rsidR="005475C7" w:rsidRPr="00506FD3" w:rsidRDefault="005475C7" w:rsidP="005475C7">
      <w:pPr>
        <w:bidi/>
        <w:jc w:val="both"/>
        <w:rPr>
          <w:rFonts w:cs="David" w:hint="cs"/>
          <w:rtl/>
        </w:rPr>
      </w:pPr>
      <w:r>
        <w:rPr>
          <w:rFonts w:cs="David" w:hint="cs"/>
          <w:rtl/>
        </w:rPr>
        <w:tab/>
        <w:t xml:space="preserve">תודה. חבר הכנסת בילסקי ואחריו חבר הכנסת נחמן שי. </w:t>
      </w:r>
    </w:p>
    <w:p w14:paraId="6801A9EE" w14:textId="77777777" w:rsidR="005475C7" w:rsidRDefault="005475C7" w:rsidP="005475C7">
      <w:pPr>
        <w:bidi/>
        <w:jc w:val="both"/>
        <w:rPr>
          <w:rFonts w:cs="David" w:hint="cs"/>
          <w:rtl/>
        </w:rPr>
      </w:pPr>
    </w:p>
    <w:p w14:paraId="22E10A32" w14:textId="77777777" w:rsidR="005475C7" w:rsidRDefault="005475C7" w:rsidP="005475C7">
      <w:pPr>
        <w:bidi/>
        <w:jc w:val="both"/>
        <w:rPr>
          <w:rFonts w:cs="David" w:hint="cs"/>
          <w:u w:val="single"/>
          <w:rtl/>
        </w:rPr>
      </w:pPr>
      <w:r w:rsidRPr="0060723D">
        <w:rPr>
          <w:rFonts w:cs="David" w:hint="cs"/>
          <w:u w:val="single"/>
          <w:rtl/>
        </w:rPr>
        <w:t>זאב בילסקי:</w:t>
      </w:r>
    </w:p>
    <w:p w14:paraId="2E50E7DF" w14:textId="77777777" w:rsidR="005475C7" w:rsidRDefault="005475C7" w:rsidP="005475C7">
      <w:pPr>
        <w:bidi/>
        <w:jc w:val="both"/>
        <w:rPr>
          <w:rFonts w:cs="David" w:hint="cs"/>
          <w:u w:val="single"/>
          <w:rtl/>
        </w:rPr>
      </w:pPr>
    </w:p>
    <w:p w14:paraId="70DC2954" w14:textId="77777777" w:rsidR="005475C7" w:rsidRDefault="005475C7" w:rsidP="005475C7">
      <w:pPr>
        <w:bidi/>
        <w:jc w:val="both"/>
        <w:rPr>
          <w:rFonts w:cs="David" w:hint="cs"/>
          <w:rtl/>
        </w:rPr>
      </w:pPr>
      <w:r>
        <w:rPr>
          <w:rFonts w:cs="David" w:hint="cs"/>
          <w:rtl/>
        </w:rPr>
        <w:tab/>
        <w:t>אדוני היושב ראש, באתי לכאן היום כדי לבקש סליחה מאלפי חיילי צה"ל, שאת חלקם אני מכיר באופן אישי. לא היה קורס אחד של נתיב שלא הייתי בא ביום פתיחת הקורס מדבר עם החיילים ומסביר להם איזה דבר חשוב הם עושים מבחינת מדינת ישראל ומבחינתם האישית. אחר כך הייתי רץ למשרדי ומתחיל להרים טלפונים כדי להביא את התרומות שיאפשרו להכניס 300, 400 חיילים לשלושה חודשים לקריית מוריה בירושלים כדי שירגישו חלק מהעם הזה, כדי שירגישו שיש תמורה לכך שהם החליטו חד צדדית לעלות למדינת ישראל להתגייס לצה"ל, לשרת שירות משמעותי והנה הסוכנות היהודית, ממשלת ישראל, צה"ל, בא לקראתם, נותן להם שלושה חודשים כדי שילמדו יהדות כדי שיוכלו אחר כך ללכת לפני בית דין.</w:t>
      </w:r>
    </w:p>
    <w:p w14:paraId="492A7B1E" w14:textId="77777777" w:rsidR="005475C7" w:rsidRDefault="005475C7" w:rsidP="005475C7">
      <w:pPr>
        <w:bidi/>
        <w:jc w:val="both"/>
        <w:rPr>
          <w:rFonts w:cs="David" w:hint="cs"/>
          <w:rtl/>
        </w:rPr>
      </w:pPr>
    </w:p>
    <w:p w14:paraId="7DC2149F" w14:textId="77777777" w:rsidR="005475C7" w:rsidRDefault="005475C7" w:rsidP="005475C7">
      <w:pPr>
        <w:bidi/>
        <w:jc w:val="both"/>
        <w:rPr>
          <w:rFonts w:cs="David" w:hint="cs"/>
          <w:rtl/>
        </w:rPr>
      </w:pPr>
      <w:r>
        <w:rPr>
          <w:rFonts w:cs="David" w:hint="cs"/>
          <w:rtl/>
        </w:rPr>
        <w:tab/>
        <w:t xml:space="preserve">איזו התרגשות הייתה אצלי, איזו התרגשות הייתה אצלם. אני רוצה לבקש מהם סליחה, בגלל מה שראיתי פה היום. תתביישו לכם. אתם לוקחים אנשים כמו חיילי צה"ל, אתם לוקחים את הרב הצבאי הראשי, אתם יודעים מי זה הבן אדם הזה. מישהו מכם ראה אותו? מישהו מכם יודע איזה בן אדם זה? מל"ו הצדיקים, איזה איש זה. איזה מנהיג.      </w:t>
      </w:r>
    </w:p>
    <w:p w14:paraId="199E1917" w14:textId="77777777" w:rsidR="005475C7" w:rsidRDefault="005475C7" w:rsidP="005475C7">
      <w:pPr>
        <w:bidi/>
        <w:jc w:val="both"/>
        <w:rPr>
          <w:rFonts w:cs="David" w:hint="cs"/>
          <w:rtl/>
        </w:rPr>
      </w:pPr>
    </w:p>
    <w:p w14:paraId="61354E9C" w14:textId="77777777" w:rsidR="005475C7" w:rsidRDefault="005475C7" w:rsidP="005475C7">
      <w:pPr>
        <w:bidi/>
        <w:ind w:firstLine="720"/>
        <w:jc w:val="both"/>
        <w:rPr>
          <w:rFonts w:cs="David" w:hint="cs"/>
          <w:rtl/>
        </w:rPr>
      </w:pPr>
      <w:r>
        <w:rPr>
          <w:rFonts w:cs="David" w:hint="cs"/>
          <w:rtl/>
        </w:rPr>
        <w:t>אתם לוקחים את כל הנושא הזה והופכים אותו לפוליטיקה מהסוג הכי זול שראיתי, וראיתי פוליטיקה בחיים שלי. ניהלתי ישיבות מועצת עיר, ניהלתי את הנהלת הסוכנות היהודית, ראיתי כל מיני פוליטיקאים, תאמינו לי, כאין וכאפס לעומת  מה שאתם עושים פה היום ועל מה? איך נולד העניין? פרקליטה פלטה מילה, זה אמר משהו, ואתם לוקחים היום כבני ערובה את כל אותם חיילים נפלאים והופכים אותם למרמס לרגלי הפוליטיקה הישראלית.</w:t>
      </w:r>
    </w:p>
    <w:p w14:paraId="5515ACE8" w14:textId="77777777" w:rsidR="005475C7" w:rsidRDefault="005475C7" w:rsidP="005475C7">
      <w:pPr>
        <w:bidi/>
        <w:ind w:firstLine="720"/>
        <w:jc w:val="both"/>
        <w:rPr>
          <w:rFonts w:cs="David" w:hint="cs"/>
          <w:rtl/>
        </w:rPr>
      </w:pPr>
    </w:p>
    <w:p w14:paraId="3B97323F" w14:textId="77777777" w:rsidR="005475C7" w:rsidRDefault="005475C7" w:rsidP="005475C7">
      <w:pPr>
        <w:bidi/>
        <w:ind w:firstLine="720"/>
        <w:jc w:val="both"/>
        <w:rPr>
          <w:rFonts w:cs="David" w:hint="cs"/>
          <w:rtl/>
        </w:rPr>
      </w:pPr>
      <w:r>
        <w:rPr>
          <w:rFonts w:cs="David" w:hint="cs"/>
          <w:rtl/>
        </w:rPr>
        <w:tab/>
        <w:t>לכן אני קורא לכם להתעשת ברגע האחרון, להוציא את זה מכל הפוליטיקה שלכם, לאפשר למהלך הזה לעבור. אני באופן אישי, מבאי משרדו של הרב עמר, לא הייתה בעיה הלכתית אחת שאני לא הייתי שם והוא פתר אותה. לכן אני מבקש מכם, תוציאו את הפוליטיקה מאותם חיילי צה"ל, תעזבו את זה עכשיו, תנו לעוד כמה ימים, אנחנו נצביע בעד זה, שזה יבוא לוועדה שלך, חבר הכנסת רותם, כי אנחנו חושבים שצריך לעגן את זה.</w:t>
      </w:r>
    </w:p>
    <w:p w14:paraId="326F7F4B" w14:textId="77777777" w:rsidR="005475C7" w:rsidRDefault="005475C7" w:rsidP="005475C7">
      <w:pPr>
        <w:bidi/>
        <w:ind w:firstLine="720"/>
        <w:jc w:val="both"/>
        <w:rPr>
          <w:rFonts w:cs="David" w:hint="cs"/>
          <w:rtl/>
        </w:rPr>
      </w:pPr>
    </w:p>
    <w:p w14:paraId="7A732301" w14:textId="77777777" w:rsidR="005475C7" w:rsidRDefault="005475C7" w:rsidP="005475C7">
      <w:pPr>
        <w:bidi/>
        <w:ind w:firstLine="720"/>
        <w:jc w:val="both"/>
        <w:rPr>
          <w:rFonts w:cs="David" w:hint="cs"/>
          <w:rtl/>
        </w:rPr>
      </w:pPr>
      <w:r>
        <w:rPr>
          <w:rFonts w:cs="David" w:hint="cs"/>
          <w:rtl/>
        </w:rPr>
        <w:t xml:space="preserve">ראיתי אתמול את יושב ראש ועדת הפנים. בשכל טוב, גם בעיני אלוקים, גם בעיני אדם , פתר בעיה שיכולה להיות גדולה יותר. צריך להפעיל שכל, לפעמים לא רק האיומים ולא אם אחד מאיים גם השני צריך לאיים, צריך להפעיל שכל. יש פה עם ישראל, יש פה אלפי חייל צה"ל, אני מבקש שתיקחו את זה בחשבון.  </w:t>
      </w:r>
    </w:p>
    <w:p w14:paraId="2E12D77F" w14:textId="77777777" w:rsidR="005475C7" w:rsidRDefault="005475C7" w:rsidP="005475C7">
      <w:pPr>
        <w:keepNext/>
        <w:bidi/>
        <w:jc w:val="both"/>
        <w:rPr>
          <w:rFonts w:cs="David" w:hint="cs"/>
          <w:u w:val="single"/>
          <w:rtl/>
        </w:rPr>
      </w:pPr>
    </w:p>
    <w:p w14:paraId="23E1FFFA" w14:textId="77777777" w:rsidR="005475C7" w:rsidRDefault="005475C7" w:rsidP="005475C7">
      <w:pPr>
        <w:keepNext/>
        <w:bidi/>
        <w:jc w:val="both"/>
        <w:rPr>
          <w:rFonts w:cs="David" w:hint="cs"/>
          <w:rtl/>
        </w:rPr>
      </w:pP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14:paraId="3025CF52" w14:textId="77777777" w:rsidR="005475C7" w:rsidRDefault="005475C7" w:rsidP="005475C7">
      <w:pPr>
        <w:keepNext/>
        <w:bidi/>
        <w:jc w:val="both"/>
        <w:rPr>
          <w:rFonts w:cs="David" w:hint="cs"/>
          <w:rtl/>
        </w:rPr>
      </w:pPr>
    </w:p>
    <w:p w14:paraId="358F4ACA" w14:textId="77777777" w:rsidR="005475C7" w:rsidRPr="00506FD3" w:rsidRDefault="005475C7" w:rsidP="005475C7">
      <w:pPr>
        <w:bidi/>
        <w:jc w:val="both"/>
        <w:rPr>
          <w:rFonts w:cs="David" w:hint="cs"/>
          <w:rtl/>
        </w:rPr>
      </w:pPr>
      <w:r>
        <w:rPr>
          <w:rFonts w:cs="David" w:hint="cs"/>
          <w:rtl/>
        </w:rPr>
        <w:tab/>
      </w:r>
    </w:p>
    <w:p w14:paraId="55350498" w14:textId="77777777" w:rsidR="005475C7" w:rsidRDefault="005475C7" w:rsidP="005475C7">
      <w:pPr>
        <w:bidi/>
        <w:jc w:val="both"/>
        <w:rPr>
          <w:rFonts w:cs="David" w:hint="cs"/>
          <w:rtl/>
        </w:rPr>
      </w:pPr>
      <w:r>
        <w:rPr>
          <w:rFonts w:cs="David" w:hint="cs"/>
          <w:rtl/>
        </w:rPr>
        <w:tab/>
        <w:t>תודה. חבר הכנסת נחמן שי אחריו יעקב אדרי.</w:t>
      </w:r>
    </w:p>
    <w:p w14:paraId="6DFE138F" w14:textId="77777777" w:rsidR="005475C7" w:rsidRDefault="005475C7" w:rsidP="005475C7">
      <w:pPr>
        <w:bidi/>
        <w:jc w:val="both"/>
        <w:rPr>
          <w:rFonts w:cs="David" w:hint="cs"/>
          <w:rtl/>
        </w:rPr>
      </w:pPr>
    </w:p>
    <w:p w14:paraId="474134B5" w14:textId="77777777" w:rsidR="005475C7" w:rsidRDefault="005475C7" w:rsidP="005475C7">
      <w:pPr>
        <w:bidi/>
        <w:jc w:val="both"/>
        <w:rPr>
          <w:rFonts w:cs="David" w:hint="cs"/>
          <w:u w:val="single"/>
          <w:rtl/>
        </w:rPr>
      </w:pPr>
      <w:r>
        <w:rPr>
          <w:rFonts w:cs="David" w:hint="cs"/>
          <w:u w:val="single"/>
          <w:rtl/>
        </w:rPr>
        <w:t>נחמן שי</w:t>
      </w:r>
      <w:r w:rsidRPr="00E36EB4">
        <w:rPr>
          <w:rFonts w:cs="David" w:hint="cs"/>
          <w:u w:val="single"/>
          <w:rtl/>
        </w:rPr>
        <w:t>:</w:t>
      </w:r>
    </w:p>
    <w:p w14:paraId="2B8FE2FD" w14:textId="77777777" w:rsidR="005475C7" w:rsidRDefault="005475C7" w:rsidP="005475C7">
      <w:pPr>
        <w:bidi/>
        <w:jc w:val="both"/>
        <w:rPr>
          <w:rFonts w:cs="David" w:hint="cs"/>
          <w:u w:val="single"/>
          <w:rtl/>
        </w:rPr>
      </w:pPr>
    </w:p>
    <w:p w14:paraId="4A03D894" w14:textId="77777777" w:rsidR="005475C7" w:rsidRDefault="005475C7" w:rsidP="005475C7">
      <w:pPr>
        <w:bidi/>
        <w:ind w:firstLine="720"/>
        <w:jc w:val="both"/>
        <w:rPr>
          <w:rFonts w:cs="David" w:hint="cs"/>
          <w:rtl/>
        </w:rPr>
      </w:pPr>
      <w:r>
        <w:rPr>
          <w:rFonts w:cs="David" w:hint="cs"/>
          <w:rtl/>
        </w:rPr>
        <w:t xml:space="preserve">תודה רבה אדוני היושב ראש, המחשבה שאפשר לשחר עם הסוגיה הזו על המגרש הפוליטי מאד מכאיבה.  לא מדובר בעיני בנושא פולטי, אלא בנושא שממש בנפשנו. יש לנו בארץ אוכלוסיה מאד גדולה  שעלתה לארץ מתוקף חוק השבות אבל לא כולם, חלקם רוצים לעבור מדרגה נוספת ולהיכנס ליהדות. אני חושב שזה עניינם של כל האנשים שיושבים בחדר הזה, כולל החברים הצד הזה של השולחן שנלחמים בשצף קצף נגד החוק. </w:t>
      </w:r>
    </w:p>
    <w:p w14:paraId="10988959" w14:textId="77777777" w:rsidR="005475C7" w:rsidRDefault="005475C7" w:rsidP="005475C7">
      <w:pPr>
        <w:bidi/>
        <w:ind w:firstLine="720"/>
        <w:jc w:val="both"/>
        <w:rPr>
          <w:rFonts w:cs="David" w:hint="cs"/>
          <w:rtl/>
        </w:rPr>
      </w:pPr>
    </w:p>
    <w:p w14:paraId="46D9DE2B" w14:textId="77777777" w:rsidR="005475C7" w:rsidRDefault="005475C7" w:rsidP="005475C7">
      <w:pPr>
        <w:bidi/>
        <w:ind w:firstLine="720"/>
        <w:jc w:val="both"/>
        <w:rPr>
          <w:rFonts w:cs="David" w:hint="cs"/>
          <w:rtl/>
        </w:rPr>
      </w:pPr>
      <w:r>
        <w:rPr>
          <w:rFonts w:cs="David" w:hint="cs"/>
          <w:rtl/>
        </w:rPr>
        <w:t xml:space="preserve">אבל אם הם רוצים שבמדינת ישראל יהיה רוב יהודי אז צריך לעשות כל מאמץ לגייר את מי שרוצה להיות יהודי, זה ממש בנפשנו, בעיני אין משימה לאומית חשובה יותר. אני תמה שהם לא מבינים את המשמעות שלה. אנחנו לא מדברים סתם, במקרה הזה אנחנו מדברים על חיילים, שאל חבר הכנסת נסים זאב, מה בוער? יש גישה כזו שאומרת, מה בוער? כששולחים אותם הערב למארב, או מחר לפשיטה, חברי נסים זאב, זה בוער. לא שואלים אותם אם הם התגיירו או לא התגיירו, הם חיילים בצבא הגנה לישראל, והם מבצעים משימה. </w:t>
      </w:r>
    </w:p>
    <w:p w14:paraId="2F2CF25C" w14:textId="77777777" w:rsidR="005475C7" w:rsidRDefault="005475C7" w:rsidP="005475C7">
      <w:pPr>
        <w:bidi/>
        <w:ind w:firstLine="720"/>
        <w:jc w:val="both"/>
        <w:rPr>
          <w:rFonts w:cs="David" w:hint="cs"/>
          <w:rtl/>
        </w:rPr>
      </w:pPr>
    </w:p>
    <w:p w14:paraId="6A5A8BFC" w14:textId="77777777" w:rsidR="005475C7" w:rsidRDefault="005475C7" w:rsidP="005475C7">
      <w:pPr>
        <w:bidi/>
        <w:jc w:val="both"/>
        <w:rPr>
          <w:rFonts w:cs="David" w:hint="cs"/>
          <w:u w:val="single"/>
          <w:rtl/>
        </w:rPr>
      </w:pPr>
      <w:r>
        <w:rPr>
          <w:rFonts w:cs="David" w:hint="cs"/>
          <w:u w:val="single"/>
          <w:rtl/>
        </w:rPr>
        <w:t>נסים זאב</w:t>
      </w:r>
      <w:r w:rsidRPr="00E36EB4">
        <w:rPr>
          <w:rFonts w:cs="David" w:hint="cs"/>
          <w:u w:val="single"/>
          <w:rtl/>
        </w:rPr>
        <w:t>:</w:t>
      </w:r>
    </w:p>
    <w:p w14:paraId="2EB93736" w14:textId="77777777" w:rsidR="005475C7" w:rsidRDefault="005475C7" w:rsidP="005475C7">
      <w:pPr>
        <w:bidi/>
        <w:jc w:val="both"/>
        <w:rPr>
          <w:rFonts w:cs="David" w:hint="cs"/>
          <w:u w:val="single"/>
          <w:rtl/>
        </w:rPr>
      </w:pPr>
    </w:p>
    <w:p w14:paraId="1287E557" w14:textId="77777777" w:rsidR="005475C7" w:rsidRDefault="005475C7" w:rsidP="005475C7">
      <w:pPr>
        <w:bidi/>
        <w:ind w:firstLine="720"/>
        <w:jc w:val="both"/>
        <w:rPr>
          <w:rFonts w:cs="David" w:hint="cs"/>
          <w:rtl/>
        </w:rPr>
      </w:pPr>
      <w:r>
        <w:rPr>
          <w:rFonts w:cs="David" w:hint="cs"/>
          <w:rtl/>
        </w:rPr>
        <w:t>אבל הגיור ממשיך, הוא קיים כל יום.</w:t>
      </w:r>
    </w:p>
    <w:p w14:paraId="02760277" w14:textId="77777777" w:rsidR="005475C7" w:rsidRDefault="005475C7" w:rsidP="005475C7">
      <w:pPr>
        <w:bidi/>
        <w:ind w:firstLine="720"/>
        <w:jc w:val="both"/>
        <w:rPr>
          <w:rFonts w:cs="David" w:hint="cs"/>
          <w:rtl/>
        </w:rPr>
      </w:pPr>
    </w:p>
    <w:p w14:paraId="04494A21" w14:textId="77777777" w:rsidR="005475C7" w:rsidRDefault="005475C7" w:rsidP="005475C7">
      <w:pPr>
        <w:bidi/>
        <w:jc w:val="both"/>
        <w:rPr>
          <w:rFonts w:cs="David" w:hint="cs"/>
          <w:u w:val="single"/>
          <w:rtl/>
        </w:rPr>
      </w:pPr>
      <w:r>
        <w:rPr>
          <w:rFonts w:cs="David" w:hint="cs"/>
          <w:u w:val="single"/>
          <w:rtl/>
        </w:rPr>
        <w:t>נחמן שי</w:t>
      </w:r>
      <w:r w:rsidRPr="00E36EB4">
        <w:rPr>
          <w:rFonts w:cs="David" w:hint="cs"/>
          <w:u w:val="single"/>
          <w:rtl/>
        </w:rPr>
        <w:t>:</w:t>
      </w:r>
    </w:p>
    <w:p w14:paraId="0AAD7EA1" w14:textId="77777777" w:rsidR="005475C7" w:rsidRDefault="005475C7" w:rsidP="005475C7">
      <w:pPr>
        <w:bidi/>
        <w:jc w:val="both"/>
        <w:rPr>
          <w:rFonts w:cs="David" w:hint="cs"/>
          <w:u w:val="single"/>
          <w:rtl/>
        </w:rPr>
      </w:pPr>
    </w:p>
    <w:p w14:paraId="3CDF9828" w14:textId="77777777" w:rsidR="005475C7" w:rsidRDefault="005475C7" w:rsidP="005475C7">
      <w:pPr>
        <w:bidi/>
        <w:ind w:firstLine="720"/>
        <w:jc w:val="both"/>
        <w:rPr>
          <w:rFonts w:cs="David" w:hint="cs"/>
          <w:rtl/>
        </w:rPr>
      </w:pPr>
      <w:r>
        <w:rPr>
          <w:rFonts w:cs="David" w:hint="cs"/>
          <w:rtl/>
        </w:rPr>
        <w:t xml:space="preserve">אני אספר לך סוד, לפעמים לא חוזרים משם. </w:t>
      </w:r>
    </w:p>
    <w:p w14:paraId="68DD1185" w14:textId="77777777" w:rsidR="005475C7" w:rsidRDefault="005475C7" w:rsidP="005475C7">
      <w:pPr>
        <w:bidi/>
        <w:jc w:val="both"/>
        <w:rPr>
          <w:rFonts w:cs="David" w:hint="cs"/>
          <w:rtl/>
        </w:rPr>
      </w:pPr>
    </w:p>
    <w:p w14:paraId="03F61035" w14:textId="77777777" w:rsidR="005475C7" w:rsidRPr="00B365BC" w:rsidRDefault="005475C7" w:rsidP="005475C7">
      <w:pPr>
        <w:bidi/>
        <w:jc w:val="both"/>
        <w:rPr>
          <w:rFonts w:cs="David" w:hint="cs"/>
          <w:u w:val="single"/>
          <w:rtl/>
        </w:rPr>
      </w:pPr>
      <w:r w:rsidRPr="00B365BC">
        <w:rPr>
          <w:rFonts w:cs="David" w:hint="cs"/>
          <w:u w:val="single"/>
          <w:rtl/>
        </w:rPr>
        <w:t>אברהם מיכאלי:</w:t>
      </w:r>
    </w:p>
    <w:p w14:paraId="11D88285" w14:textId="77777777" w:rsidR="005475C7" w:rsidRDefault="005475C7" w:rsidP="005475C7">
      <w:pPr>
        <w:bidi/>
        <w:jc w:val="both"/>
        <w:rPr>
          <w:rFonts w:cs="David" w:hint="cs"/>
          <w:rtl/>
        </w:rPr>
      </w:pPr>
    </w:p>
    <w:p w14:paraId="3A13E3CF" w14:textId="77777777" w:rsidR="005475C7" w:rsidRDefault="005475C7" w:rsidP="005475C7">
      <w:pPr>
        <w:bidi/>
        <w:jc w:val="both"/>
        <w:rPr>
          <w:rFonts w:cs="David" w:hint="cs"/>
          <w:rtl/>
        </w:rPr>
      </w:pPr>
      <w:r>
        <w:rPr>
          <w:rFonts w:cs="David" w:hint="cs"/>
          <w:rtl/>
        </w:rPr>
        <w:tab/>
        <w:t>די עם הדמגוגיה, באמת.</w:t>
      </w:r>
    </w:p>
    <w:p w14:paraId="28175E95" w14:textId="77777777" w:rsidR="005475C7" w:rsidRDefault="005475C7" w:rsidP="005475C7">
      <w:pPr>
        <w:bidi/>
        <w:jc w:val="both"/>
        <w:rPr>
          <w:rFonts w:cs="David" w:hint="cs"/>
          <w:rtl/>
        </w:rPr>
      </w:pPr>
    </w:p>
    <w:p w14:paraId="23944090" w14:textId="77777777" w:rsidR="005475C7" w:rsidRDefault="005475C7" w:rsidP="005475C7">
      <w:pPr>
        <w:bidi/>
        <w:jc w:val="both"/>
        <w:rPr>
          <w:rFonts w:cs="David" w:hint="cs"/>
          <w:u w:val="single"/>
          <w:rtl/>
        </w:rPr>
      </w:pPr>
      <w:r>
        <w:rPr>
          <w:rFonts w:cs="David" w:hint="cs"/>
          <w:u w:val="single"/>
          <w:rtl/>
        </w:rPr>
        <w:t>נסים זאב</w:t>
      </w:r>
      <w:r w:rsidRPr="00E36EB4">
        <w:rPr>
          <w:rFonts w:cs="David" w:hint="cs"/>
          <w:u w:val="single"/>
          <w:rtl/>
        </w:rPr>
        <w:t>:</w:t>
      </w:r>
    </w:p>
    <w:p w14:paraId="097DA444" w14:textId="77777777" w:rsidR="005475C7" w:rsidRDefault="005475C7" w:rsidP="005475C7">
      <w:pPr>
        <w:bidi/>
        <w:jc w:val="both"/>
        <w:rPr>
          <w:rFonts w:cs="David" w:hint="cs"/>
          <w:u w:val="single"/>
          <w:rtl/>
        </w:rPr>
      </w:pPr>
    </w:p>
    <w:p w14:paraId="341370E9" w14:textId="77777777" w:rsidR="005475C7" w:rsidRDefault="005475C7" w:rsidP="005475C7">
      <w:pPr>
        <w:bidi/>
        <w:ind w:firstLine="720"/>
        <w:jc w:val="both"/>
        <w:rPr>
          <w:rFonts w:cs="David" w:hint="cs"/>
          <w:rtl/>
        </w:rPr>
      </w:pPr>
      <w:r>
        <w:rPr>
          <w:rFonts w:cs="David" w:hint="cs"/>
          <w:rtl/>
        </w:rPr>
        <w:t>כאלה קדימה, בלע והסתה, מה זה קשור?</w:t>
      </w:r>
    </w:p>
    <w:p w14:paraId="68DF7AED" w14:textId="77777777" w:rsidR="005475C7" w:rsidRDefault="005475C7" w:rsidP="005475C7">
      <w:pPr>
        <w:bidi/>
        <w:jc w:val="both"/>
        <w:rPr>
          <w:rFonts w:cs="David" w:hint="cs"/>
          <w:rtl/>
        </w:rPr>
      </w:pPr>
    </w:p>
    <w:p w14:paraId="607BBF98" w14:textId="77777777" w:rsidR="005475C7" w:rsidRDefault="005475C7" w:rsidP="005475C7">
      <w:pPr>
        <w:keepNext/>
        <w:bidi/>
        <w:jc w:val="both"/>
        <w:rPr>
          <w:rFonts w:cs="David" w:hint="cs"/>
          <w:rtl/>
        </w:rPr>
      </w:pP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14:paraId="067220D6" w14:textId="77777777" w:rsidR="005475C7" w:rsidRDefault="005475C7" w:rsidP="005475C7">
      <w:pPr>
        <w:keepNext/>
        <w:bidi/>
        <w:jc w:val="both"/>
        <w:rPr>
          <w:rFonts w:cs="David" w:hint="cs"/>
          <w:rtl/>
        </w:rPr>
      </w:pPr>
    </w:p>
    <w:p w14:paraId="63625375" w14:textId="77777777" w:rsidR="005475C7" w:rsidRDefault="005475C7" w:rsidP="005475C7">
      <w:pPr>
        <w:bidi/>
        <w:jc w:val="both"/>
        <w:rPr>
          <w:rFonts w:cs="David" w:hint="cs"/>
          <w:rtl/>
        </w:rPr>
      </w:pPr>
      <w:r>
        <w:rPr>
          <w:rFonts w:cs="David" w:hint="cs"/>
          <w:rtl/>
        </w:rPr>
        <w:tab/>
        <w:t xml:space="preserve"> את זה הציבור ישפוט. חבר הכנסת זאב, נא לא להפריע לו לדבר.</w:t>
      </w:r>
    </w:p>
    <w:p w14:paraId="4E28A5AA" w14:textId="77777777" w:rsidR="005475C7" w:rsidRDefault="005475C7" w:rsidP="005475C7">
      <w:pPr>
        <w:bidi/>
        <w:jc w:val="both"/>
        <w:rPr>
          <w:rFonts w:cs="David" w:hint="cs"/>
          <w:rtl/>
        </w:rPr>
      </w:pPr>
    </w:p>
    <w:p w14:paraId="086855C2" w14:textId="77777777" w:rsidR="005475C7" w:rsidRDefault="005475C7" w:rsidP="005475C7">
      <w:pPr>
        <w:bidi/>
        <w:jc w:val="both"/>
        <w:rPr>
          <w:rFonts w:cs="David" w:hint="cs"/>
          <w:u w:val="single"/>
          <w:rtl/>
        </w:rPr>
      </w:pPr>
      <w:r>
        <w:rPr>
          <w:rFonts w:cs="David" w:hint="cs"/>
          <w:u w:val="single"/>
          <w:rtl/>
        </w:rPr>
        <w:t>נחמן שי</w:t>
      </w:r>
      <w:r w:rsidRPr="00E36EB4">
        <w:rPr>
          <w:rFonts w:cs="David" w:hint="cs"/>
          <w:u w:val="single"/>
          <w:rtl/>
        </w:rPr>
        <w:t>:</w:t>
      </w:r>
    </w:p>
    <w:p w14:paraId="25AEB5A4" w14:textId="77777777" w:rsidR="005475C7" w:rsidRDefault="005475C7" w:rsidP="005475C7">
      <w:pPr>
        <w:bidi/>
        <w:jc w:val="both"/>
        <w:rPr>
          <w:rFonts w:cs="David" w:hint="cs"/>
          <w:u w:val="single"/>
          <w:rtl/>
        </w:rPr>
      </w:pPr>
    </w:p>
    <w:p w14:paraId="3A7B16F7" w14:textId="77777777" w:rsidR="005475C7" w:rsidRDefault="005475C7" w:rsidP="005475C7">
      <w:pPr>
        <w:bidi/>
        <w:jc w:val="both"/>
        <w:rPr>
          <w:rFonts w:cs="David" w:hint="cs"/>
          <w:rtl/>
        </w:rPr>
      </w:pPr>
      <w:r>
        <w:rPr>
          <w:rFonts w:cs="David" w:hint="cs"/>
          <w:rtl/>
        </w:rPr>
        <w:tab/>
        <w:t xml:space="preserve">מי שחי בבועה הזו לא יודע שיש גם חיים מחוצה לה וזה נוגע לאותם חיילים, אם הם טובים למלא כל משימה בביטחון ישראל, הם גם טובים להיות יהודים ואנחנו צריכים למתוח את כל משאנחנו יכולים כדי לקבל אותם בצל קורתנו, מה גם שהם רוצים, אנחנו לא כופים את זה עליהם. </w:t>
      </w:r>
    </w:p>
    <w:p w14:paraId="1F2CD906" w14:textId="77777777" w:rsidR="005475C7" w:rsidRDefault="005475C7" w:rsidP="005475C7">
      <w:pPr>
        <w:bidi/>
        <w:jc w:val="both"/>
        <w:rPr>
          <w:rFonts w:cs="David" w:hint="cs"/>
          <w:rtl/>
        </w:rPr>
      </w:pPr>
    </w:p>
    <w:p w14:paraId="168E861C" w14:textId="77777777" w:rsidR="005475C7" w:rsidRDefault="005475C7" w:rsidP="005475C7">
      <w:pPr>
        <w:bidi/>
        <w:jc w:val="both"/>
        <w:rPr>
          <w:rFonts w:cs="David" w:hint="cs"/>
          <w:rtl/>
        </w:rPr>
      </w:pPr>
      <w:r>
        <w:rPr>
          <w:rFonts w:cs="David" w:hint="cs"/>
          <w:rtl/>
        </w:rPr>
        <w:tab/>
        <w:t>משפט אחרון, יש סיפור ששאלו פעם את מנחם בגין זכרונו לברכה, כשהיה ראש ממשלה בעד מי הוא במלחמה בין עיראק לאיראן, הוא אמר להם, אני מאחל הצלחה לשני הצדדים, בעניין הזה אני מאחל הצלחה לשני הצדדיים.</w:t>
      </w:r>
    </w:p>
    <w:p w14:paraId="74BBAC39" w14:textId="77777777" w:rsidR="005475C7" w:rsidRDefault="005475C7" w:rsidP="005475C7">
      <w:pPr>
        <w:bidi/>
        <w:jc w:val="both"/>
        <w:rPr>
          <w:rFonts w:cs="David" w:hint="cs"/>
          <w:rtl/>
        </w:rPr>
      </w:pPr>
    </w:p>
    <w:p w14:paraId="5ECAEE8E" w14:textId="77777777" w:rsidR="005475C7" w:rsidRDefault="005475C7" w:rsidP="005475C7">
      <w:pPr>
        <w:bidi/>
        <w:jc w:val="both"/>
        <w:rPr>
          <w:rFonts w:cs="David" w:hint="cs"/>
          <w:u w:val="single"/>
          <w:rtl/>
        </w:rPr>
      </w:pPr>
      <w:r>
        <w:rPr>
          <w:rFonts w:cs="David" w:hint="cs"/>
          <w:u w:val="single"/>
          <w:rtl/>
        </w:rPr>
        <w:t>יעקב אדרי</w:t>
      </w:r>
      <w:r w:rsidRPr="00E36EB4">
        <w:rPr>
          <w:rFonts w:cs="David" w:hint="cs"/>
          <w:u w:val="single"/>
          <w:rtl/>
        </w:rPr>
        <w:t>:</w:t>
      </w:r>
    </w:p>
    <w:p w14:paraId="2A2EB480" w14:textId="77777777" w:rsidR="005475C7" w:rsidRPr="00E36EB4" w:rsidRDefault="005475C7" w:rsidP="005475C7">
      <w:pPr>
        <w:bidi/>
        <w:jc w:val="both"/>
        <w:rPr>
          <w:rFonts w:cs="David" w:hint="cs"/>
          <w:u w:val="single"/>
          <w:rtl/>
        </w:rPr>
      </w:pPr>
    </w:p>
    <w:p w14:paraId="5CCF5017" w14:textId="77777777" w:rsidR="005475C7" w:rsidRDefault="005475C7" w:rsidP="005475C7">
      <w:pPr>
        <w:bidi/>
        <w:jc w:val="both"/>
        <w:rPr>
          <w:rFonts w:cs="David" w:hint="cs"/>
          <w:rtl/>
        </w:rPr>
      </w:pPr>
      <w:r>
        <w:rPr>
          <w:rFonts w:cs="David" w:hint="cs"/>
          <w:rtl/>
        </w:rPr>
        <w:tab/>
        <w:t>אדוני היושב ראש, אתה יכול להעיד שאני לעיתים נדירות מגיע לכאן ובכל זאת בגלל חשיבות הנושא מצאתי לנכון להגיע. פעם שנייה מאז כינונה של הכנסת מגיע לפה, כנראה שהנושא באמת בנפשנו. עמדתי ברורה מאד, להעביר לוועדת חוקה ולעשות את זה כמה שיותר מהר. יחד עם זאת, אני מצטרף לקריאה שלך אדוני היושב ראש לרב עמר, הרב עמר יכול לעשות את זה, היה לו זמן בשביל לגמור את הנושא.</w:t>
      </w:r>
    </w:p>
    <w:p w14:paraId="18406809" w14:textId="77777777" w:rsidR="005475C7" w:rsidRDefault="005475C7" w:rsidP="005475C7">
      <w:pPr>
        <w:bidi/>
        <w:jc w:val="both"/>
        <w:rPr>
          <w:rFonts w:cs="David" w:hint="cs"/>
          <w:rtl/>
        </w:rPr>
      </w:pPr>
    </w:p>
    <w:p w14:paraId="79E3E766" w14:textId="77777777" w:rsidR="005475C7" w:rsidRDefault="005475C7" w:rsidP="005475C7">
      <w:pPr>
        <w:bidi/>
        <w:jc w:val="both"/>
        <w:rPr>
          <w:rFonts w:cs="David" w:hint="cs"/>
          <w:rtl/>
        </w:rPr>
      </w:pPr>
      <w:r>
        <w:rPr>
          <w:rFonts w:cs="David" w:hint="cs"/>
          <w:rtl/>
        </w:rPr>
        <w:tab/>
        <w:t>כשר הקליטה, הוא יושב ראש הנהלת הסוכנות טפלנו בנושאים האלו זה לא קל. יחד עם זאת קשה לעמוד בפני חיילים שהתגיירו ואחרי זה ואמרים להם שהם לא יכולים להתחתן, זו בעיה קשה מאד וצריך לגמור את הנושא הזה. עם רצון טוב אפשר לגמור את זה על דעת כולם, בלי חלוקה בישראל, יש לנו מספיק בעיות.</w:t>
      </w:r>
    </w:p>
    <w:p w14:paraId="373134DB" w14:textId="77777777" w:rsidR="005475C7" w:rsidRDefault="005475C7" w:rsidP="005475C7">
      <w:pPr>
        <w:bidi/>
        <w:jc w:val="both"/>
        <w:rPr>
          <w:rFonts w:cs="David" w:hint="cs"/>
          <w:rtl/>
        </w:rPr>
      </w:pPr>
    </w:p>
    <w:p w14:paraId="75C598B0" w14:textId="77777777" w:rsidR="005475C7" w:rsidRDefault="005475C7" w:rsidP="005475C7">
      <w:pPr>
        <w:bidi/>
        <w:jc w:val="both"/>
        <w:rPr>
          <w:rFonts w:cs="David" w:hint="cs"/>
          <w:rtl/>
        </w:rPr>
      </w:pPr>
      <w:r>
        <w:rPr>
          <w:rFonts w:cs="David" w:hint="cs"/>
          <w:rtl/>
        </w:rPr>
        <w:tab/>
        <w:t>טפלתי בזה גם כשר הקליטה, זה לא פשוט, אבל אני בהחלט מחזק את הדברים שלך על הרב עמר, הוא מבין עניין והוא יכול לגמור את זה ואני פונה אליו לגמור את הנושא הזה. אני מוכרח לומר שאני מבין את התסכול של הרב גפני, ביליתי אתו עכשיו שבוע שלם, היה לי עימות קשה מאד אתו ביום רביעי, דבר נדיר, אני לא מהר מרים את קולי, אתמול הוא התנצל על העניין, הוא העביר דברים בניגוד למצפונו, אני מאמין לו באמונה שלימה.</w:t>
      </w:r>
    </w:p>
    <w:p w14:paraId="387F7DB1" w14:textId="77777777" w:rsidR="005475C7" w:rsidRDefault="005475C7" w:rsidP="005475C7">
      <w:pPr>
        <w:bidi/>
        <w:jc w:val="both"/>
        <w:rPr>
          <w:rFonts w:cs="David" w:hint="cs"/>
          <w:rtl/>
        </w:rPr>
      </w:pPr>
    </w:p>
    <w:p w14:paraId="0E05BC8E" w14:textId="77777777" w:rsidR="005475C7" w:rsidRDefault="005475C7" w:rsidP="005475C7">
      <w:pPr>
        <w:bidi/>
        <w:jc w:val="both"/>
        <w:rPr>
          <w:rFonts w:cs="David" w:hint="cs"/>
          <w:rtl/>
        </w:rPr>
      </w:pPr>
      <w:r>
        <w:rPr>
          <w:rFonts w:cs="David" w:hint="cs"/>
          <w:rtl/>
        </w:rPr>
        <w:tab/>
        <w:t>אבל כל השיטה הזו, ואני מצטער שאני צריך גם לבקר את ראש הממשלה, איך עושים דברים כאלה - - -</w:t>
      </w:r>
    </w:p>
    <w:p w14:paraId="0D1F517B" w14:textId="77777777" w:rsidR="005475C7" w:rsidRDefault="005475C7" w:rsidP="005475C7">
      <w:pPr>
        <w:bidi/>
        <w:jc w:val="both"/>
        <w:rPr>
          <w:rFonts w:cs="David" w:hint="cs"/>
          <w:rtl/>
        </w:rPr>
      </w:pPr>
    </w:p>
    <w:p w14:paraId="05859083" w14:textId="77777777" w:rsidR="005475C7" w:rsidRPr="0048706B" w:rsidRDefault="005475C7" w:rsidP="005475C7">
      <w:pPr>
        <w:bidi/>
        <w:jc w:val="both"/>
        <w:rPr>
          <w:rFonts w:cs="David" w:hint="cs"/>
          <w:u w:val="single"/>
          <w:rtl/>
        </w:rPr>
      </w:pPr>
      <w:r w:rsidRPr="0048706B">
        <w:rPr>
          <w:rFonts w:cs="David" w:hint="cs"/>
          <w:u w:val="single"/>
          <w:rtl/>
        </w:rPr>
        <w:t>קריאה:</w:t>
      </w:r>
    </w:p>
    <w:p w14:paraId="7005A73C" w14:textId="77777777" w:rsidR="005475C7" w:rsidRDefault="005475C7" w:rsidP="005475C7">
      <w:pPr>
        <w:bidi/>
        <w:jc w:val="both"/>
        <w:rPr>
          <w:rFonts w:cs="David" w:hint="cs"/>
          <w:rtl/>
        </w:rPr>
      </w:pPr>
    </w:p>
    <w:p w14:paraId="23EDAB19" w14:textId="77777777" w:rsidR="005475C7" w:rsidRDefault="005475C7" w:rsidP="005475C7">
      <w:pPr>
        <w:bidi/>
        <w:jc w:val="both"/>
        <w:rPr>
          <w:rFonts w:cs="David" w:hint="cs"/>
          <w:rtl/>
        </w:rPr>
      </w:pPr>
      <w:r>
        <w:rPr>
          <w:rFonts w:cs="David" w:hint="cs"/>
          <w:rtl/>
        </w:rPr>
        <w:tab/>
        <w:t>למה אתה מצטער?</w:t>
      </w:r>
    </w:p>
    <w:p w14:paraId="6FC9B320" w14:textId="77777777" w:rsidR="005475C7" w:rsidRDefault="005475C7" w:rsidP="005475C7">
      <w:pPr>
        <w:bidi/>
        <w:jc w:val="both"/>
        <w:rPr>
          <w:rFonts w:cs="David" w:hint="cs"/>
          <w:rtl/>
        </w:rPr>
      </w:pPr>
    </w:p>
    <w:p w14:paraId="27E9B2AF" w14:textId="77777777" w:rsidR="005475C7" w:rsidRPr="006F0E4A" w:rsidRDefault="005475C7" w:rsidP="005475C7">
      <w:pPr>
        <w:bidi/>
        <w:jc w:val="both"/>
        <w:rPr>
          <w:rFonts w:cs="David" w:hint="cs"/>
          <w:u w:val="single"/>
          <w:rtl/>
        </w:rPr>
      </w:pPr>
      <w:r w:rsidRPr="006F0E4A">
        <w:rPr>
          <w:rFonts w:cs="David" w:hint="cs"/>
          <w:u w:val="single"/>
          <w:rtl/>
        </w:rPr>
        <w:t>יעקב אדרי:</w:t>
      </w:r>
    </w:p>
    <w:p w14:paraId="4B78B851" w14:textId="77777777" w:rsidR="005475C7" w:rsidRDefault="005475C7" w:rsidP="005475C7">
      <w:pPr>
        <w:bidi/>
        <w:jc w:val="both"/>
        <w:rPr>
          <w:rFonts w:cs="David" w:hint="cs"/>
          <w:rtl/>
        </w:rPr>
      </w:pPr>
    </w:p>
    <w:p w14:paraId="7143E5F9" w14:textId="77777777" w:rsidR="005475C7" w:rsidRDefault="005475C7" w:rsidP="005475C7">
      <w:pPr>
        <w:bidi/>
        <w:jc w:val="both"/>
        <w:rPr>
          <w:rFonts w:cs="David" w:hint="cs"/>
          <w:rtl/>
        </w:rPr>
      </w:pPr>
      <w:r>
        <w:rPr>
          <w:rFonts w:cs="David" w:hint="cs"/>
          <w:rtl/>
        </w:rPr>
        <w:tab/>
        <w:t xml:space="preserve">אני גם מצפה מראש הממשלה לרמה מסוימת, בשביל זה אני מצטער, כי פה עובדים על כולם. אלה לא ידעו, אלה לא שמעו, הנה קורה מה שקורה בצורה מבישה, וחבל. </w:t>
      </w:r>
    </w:p>
    <w:p w14:paraId="54DA6689" w14:textId="77777777" w:rsidR="005475C7" w:rsidRDefault="005475C7" w:rsidP="005475C7">
      <w:pPr>
        <w:bidi/>
        <w:jc w:val="both"/>
        <w:rPr>
          <w:rFonts w:cs="David" w:hint="cs"/>
          <w:rtl/>
        </w:rPr>
      </w:pPr>
    </w:p>
    <w:p w14:paraId="599C70F5" w14:textId="77777777" w:rsidR="005475C7" w:rsidRDefault="005475C7" w:rsidP="005475C7">
      <w:pPr>
        <w:keepNext/>
        <w:bidi/>
        <w:jc w:val="both"/>
        <w:rPr>
          <w:rFonts w:cs="David" w:hint="cs"/>
          <w:rtl/>
        </w:rPr>
      </w:pP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14:paraId="61A64304" w14:textId="77777777" w:rsidR="005475C7" w:rsidRDefault="005475C7" w:rsidP="005475C7">
      <w:pPr>
        <w:keepNext/>
        <w:bidi/>
        <w:jc w:val="both"/>
        <w:rPr>
          <w:rFonts w:cs="David" w:hint="cs"/>
          <w:rtl/>
        </w:rPr>
      </w:pPr>
    </w:p>
    <w:p w14:paraId="4265CC64" w14:textId="77777777" w:rsidR="005475C7" w:rsidRDefault="005475C7" w:rsidP="005475C7">
      <w:pPr>
        <w:bidi/>
        <w:jc w:val="both"/>
        <w:rPr>
          <w:rFonts w:cs="David" w:hint="cs"/>
          <w:rtl/>
        </w:rPr>
      </w:pPr>
      <w:r>
        <w:rPr>
          <w:rFonts w:cs="David" w:hint="cs"/>
          <w:rtl/>
        </w:rPr>
        <w:tab/>
        <w:t xml:space="preserve">חבר הכנסת </w:t>
      </w:r>
      <w:proofErr w:type="spellStart"/>
      <w:r>
        <w:rPr>
          <w:rFonts w:cs="David" w:hint="cs"/>
          <w:rtl/>
        </w:rPr>
        <w:t>הורביץ</w:t>
      </w:r>
      <w:proofErr w:type="spellEnd"/>
      <w:r>
        <w:rPr>
          <w:rFonts w:cs="David" w:hint="cs"/>
          <w:rtl/>
        </w:rPr>
        <w:t xml:space="preserve"> אחריו חברת הכנסת זוארץ.</w:t>
      </w:r>
    </w:p>
    <w:p w14:paraId="565EED4C" w14:textId="77777777" w:rsidR="005475C7" w:rsidRDefault="005475C7" w:rsidP="005475C7">
      <w:pPr>
        <w:bidi/>
        <w:jc w:val="both"/>
        <w:rPr>
          <w:rFonts w:cs="David" w:hint="cs"/>
          <w:rtl/>
        </w:rPr>
      </w:pPr>
    </w:p>
    <w:p w14:paraId="12C255B4" w14:textId="77777777" w:rsidR="005475C7" w:rsidRDefault="005475C7" w:rsidP="005475C7">
      <w:pPr>
        <w:bidi/>
        <w:jc w:val="both"/>
        <w:rPr>
          <w:rFonts w:cs="David" w:hint="cs"/>
          <w:u w:val="single"/>
          <w:rtl/>
        </w:rPr>
      </w:pPr>
      <w:r w:rsidRPr="00C952F1">
        <w:rPr>
          <w:rFonts w:cs="David" w:hint="cs"/>
          <w:u w:val="single"/>
          <w:rtl/>
        </w:rPr>
        <w:t>ניצן הורוביץ:</w:t>
      </w:r>
    </w:p>
    <w:p w14:paraId="445E8CBE" w14:textId="77777777" w:rsidR="005475C7" w:rsidRDefault="005475C7" w:rsidP="005475C7">
      <w:pPr>
        <w:bidi/>
        <w:jc w:val="both"/>
        <w:rPr>
          <w:rFonts w:cs="David" w:hint="cs"/>
          <w:u w:val="single"/>
          <w:rtl/>
        </w:rPr>
      </w:pPr>
    </w:p>
    <w:p w14:paraId="7A4A3142" w14:textId="77777777" w:rsidR="005475C7" w:rsidRDefault="005475C7" w:rsidP="005475C7">
      <w:pPr>
        <w:bidi/>
        <w:jc w:val="both"/>
        <w:rPr>
          <w:rFonts w:cs="David" w:hint="cs"/>
          <w:rtl/>
        </w:rPr>
      </w:pPr>
      <w:r>
        <w:rPr>
          <w:rFonts w:cs="David" w:hint="cs"/>
          <w:rtl/>
        </w:rPr>
        <w:tab/>
        <w:t xml:space="preserve">תודה אדוני היושב ראש, הדיון הזה חשוב, כי הוא חושף סביב השולחן הזה את המחלוקת העמוקה והבסיסית ביותר שיש לנו במדינה הזו שנוגעת לערוב של  דת ופוליטיקה. הסכסוך שאנחנו רואים סביב השולחן יחריף כי  הוא נוגע לתחומי החיים של כל אזרחי המדינה בסוגיות רבות נוספות. זה לא רק גיור זה נישואין, זה אזרחות זה תקציבים זה בתי דין רבניים, והעירוב הזה בין דת ופוליטיקה שהולך ומתפוצץ הוא עירוב שהוא בלתי  נסבל והוא לא מאפשר למאות אלפי ישראלים לחיות כאזרחים שווי זכויות במדינה. </w:t>
      </w:r>
    </w:p>
    <w:p w14:paraId="0B50A1D2" w14:textId="77777777" w:rsidR="005475C7" w:rsidRDefault="005475C7" w:rsidP="005475C7">
      <w:pPr>
        <w:bidi/>
        <w:jc w:val="both"/>
        <w:rPr>
          <w:rFonts w:cs="David" w:hint="cs"/>
          <w:rtl/>
        </w:rPr>
      </w:pPr>
    </w:p>
    <w:p w14:paraId="2F5CBE0C" w14:textId="77777777" w:rsidR="005475C7" w:rsidRDefault="005475C7" w:rsidP="005475C7">
      <w:pPr>
        <w:bidi/>
        <w:jc w:val="both"/>
        <w:rPr>
          <w:rFonts w:cs="David" w:hint="cs"/>
          <w:rtl/>
        </w:rPr>
      </w:pPr>
      <w:r>
        <w:rPr>
          <w:rFonts w:cs="David" w:hint="cs"/>
          <w:rtl/>
        </w:rPr>
        <w:tab/>
        <w:t xml:space="preserve">החוק הזה חיוני, למרות שהוא מגיע מישראל ביתנו ואתם יודעים שאנחנו לא בדעות הם אבל החוק הזה חיוני, כי אילו הייתם רואים את המכתבים שאני, כחבר כנסת מקבל מחיילים, שהגיור שלהם נפסל והם לא מבינים למה אחרי שירות צבאי הם לא יכולים להתחתן וצריכים להוציא מאות אלפי שקלים כדי להתחתן בחו"ל, שזו אזרח בסיסית במדינה, כי לא מכירים בגיור שהם עברו בצה"ל, גיור אורתודוכסי של בית דין, אז החוק הזה חיוני. לכן תמכנו, כסיעת מרצ בהצעת החוק בקריאה הטרומית ונתמוך בהעברת החוק לוועדת החוקה כי החוק הזה צריך לעבור.      </w:t>
      </w:r>
    </w:p>
    <w:p w14:paraId="13F39426" w14:textId="77777777" w:rsidR="005475C7" w:rsidRDefault="005475C7" w:rsidP="005475C7">
      <w:pPr>
        <w:bidi/>
        <w:jc w:val="both"/>
        <w:rPr>
          <w:rFonts w:cs="David" w:hint="cs"/>
          <w:rtl/>
        </w:rPr>
      </w:pPr>
    </w:p>
    <w:p w14:paraId="02873BB8" w14:textId="77777777" w:rsidR="005475C7" w:rsidRDefault="005475C7" w:rsidP="005475C7">
      <w:pPr>
        <w:bidi/>
        <w:jc w:val="both"/>
        <w:rPr>
          <w:rFonts w:cs="David" w:hint="cs"/>
          <w:rtl/>
        </w:rPr>
      </w:pPr>
      <w:r>
        <w:rPr>
          <w:rFonts w:cs="David" w:hint="cs"/>
          <w:rtl/>
        </w:rPr>
        <w:tab/>
        <w:t>לו ש"ס והרב עמר היו כנים בדבריהם ואומרים, אנחנו רוצים לסדר את זה, היה לכם את כל הזמן שבעולם לסדר את זה, חודשים ואפילו שנים כי הבעיה הזו איננה חדשה, לו באמת הייתם רוצים לסדר, היה אפשר לסדר את הבעיה מזמן והיא לא הייתה מגיעה. אבל אני חושב, וזה יותר מחושב, אני יודע שיש גורמים שלא מעוניינים בגיורים האלה ולא רוצים במתגיירים האלה, יש קבוצות בקרב הסיעות החרדיות שלא מעוניינות בכל התהליך הזה. הן לא סומכות עליו, הם לא סומכות על הרבנים האלה והן לא רוצות והן לא רוצות את כל הסיפור.</w:t>
      </w:r>
    </w:p>
    <w:p w14:paraId="190AA104" w14:textId="77777777" w:rsidR="005475C7" w:rsidRDefault="005475C7" w:rsidP="005475C7">
      <w:pPr>
        <w:bidi/>
        <w:jc w:val="both"/>
        <w:rPr>
          <w:rFonts w:cs="David" w:hint="cs"/>
          <w:rtl/>
        </w:rPr>
      </w:pPr>
    </w:p>
    <w:p w14:paraId="47CFDF83" w14:textId="77777777" w:rsidR="005475C7" w:rsidRDefault="005475C7" w:rsidP="005475C7">
      <w:pPr>
        <w:bidi/>
        <w:jc w:val="both"/>
        <w:rPr>
          <w:rFonts w:cs="David" w:hint="cs"/>
          <w:rtl/>
        </w:rPr>
      </w:pPr>
      <w:r>
        <w:rPr>
          <w:rFonts w:cs="David" w:hint="cs"/>
          <w:rtl/>
        </w:rPr>
        <w:t xml:space="preserve">לכן הגיע הפיצוץ לכאן, לכן תמכנו בחוק, למרות שבעינינו חלק מהדברים שישראל ביתנו עושה הם אחיזת עיניים, בטח בתחום הנישואים האזרחים וברית הזוגיות, גם בעניין הזה הם  לא הולכים עד הסוף.  אבל העירוב הזה בין דת ופוליטיקה הוא בלתי נסבל ואני רואה בהצעת החוק הזו צעד בכיוון של פתרון. </w:t>
      </w:r>
    </w:p>
    <w:p w14:paraId="0CBE72E5" w14:textId="77777777" w:rsidR="005475C7" w:rsidRDefault="005475C7" w:rsidP="005475C7">
      <w:pPr>
        <w:bidi/>
        <w:jc w:val="both"/>
        <w:rPr>
          <w:rFonts w:cs="David" w:hint="cs"/>
          <w:rtl/>
        </w:rPr>
      </w:pPr>
    </w:p>
    <w:p w14:paraId="014A678E" w14:textId="77777777" w:rsidR="005475C7" w:rsidRDefault="005475C7" w:rsidP="005475C7">
      <w:pPr>
        <w:keepNext/>
        <w:bidi/>
        <w:jc w:val="both"/>
        <w:rPr>
          <w:rFonts w:cs="David" w:hint="cs"/>
          <w:rtl/>
        </w:rPr>
      </w:pP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14:paraId="1E735415" w14:textId="77777777" w:rsidR="005475C7" w:rsidRDefault="005475C7" w:rsidP="005475C7">
      <w:pPr>
        <w:keepNext/>
        <w:bidi/>
        <w:jc w:val="both"/>
        <w:rPr>
          <w:rFonts w:cs="David" w:hint="cs"/>
          <w:rtl/>
        </w:rPr>
      </w:pPr>
    </w:p>
    <w:p w14:paraId="496D6486" w14:textId="77777777" w:rsidR="005475C7" w:rsidRDefault="005475C7" w:rsidP="005475C7">
      <w:pPr>
        <w:bidi/>
        <w:jc w:val="both"/>
        <w:rPr>
          <w:rFonts w:cs="David" w:hint="cs"/>
          <w:rtl/>
        </w:rPr>
      </w:pPr>
      <w:r>
        <w:rPr>
          <w:rFonts w:cs="David" w:hint="cs"/>
          <w:rtl/>
        </w:rPr>
        <w:tab/>
        <w:t xml:space="preserve"> תודה. רשומים עוד דוברים, אני רוצה לסיים את הדיון בדברים של יושב ראש ועדת הפנים, חבר  הכנסת אזולאי, יושב ראש ועדת החוקה, חבר הכנסת רותם, ויושב ראש הקואליציה. חברת הכנסת זוארץ בבקשה, אחריה חבר הכנסת דוד אזולאי.</w:t>
      </w:r>
    </w:p>
    <w:p w14:paraId="04B6452F" w14:textId="77777777" w:rsidR="005475C7" w:rsidRDefault="005475C7" w:rsidP="005475C7">
      <w:pPr>
        <w:bidi/>
        <w:jc w:val="both"/>
        <w:rPr>
          <w:rFonts w:cs="David" w:hint="cs"/>
          <w:rtl/>
        </w:rPr>
      </w:pPr>
      <w:r>
        <w:rPr>
          <w:rFonts w:cs="David" w:hint="cs"/>
          <w:rtl/>
        </w:rPr>
        <w:t xml:space="preserve">      </w:t>
      </w:r>
    </w:p>
    <w:p w14:paraId="5F88C56F" w14:textId="77777777" w:rsidR="005475C7" w:rsidRDefault="005475C7" w:rsidP="005475C7">
      <w:pPr>
        <w:bidi/>
        <w:jc w:val="both"/>
        <w:rPr>
          <w:rFonts w:cs="David" w:hint="cs"/>
          <w:u w:val="single"/>
          <w:rtl/>
        </w:rPr>
      </w:pPr>
      <w:r>
        <w:rPr>
          <w:rFonts w:cs="David" w:hint="cs"/>
          <w:u w:val="single"/>
          <w:rtl/>
        </w:rPr>
        <w:t>אורית זוארץ</w:t>
      </w:r>
      <w:r w:rsidRPr="00E36EB4">
        <w:rPr>
          <w:rFonts w:cs="David" w:hint="cs"/>
          <w:u w:val="single"/>
          <w:rtl/>
        </w:rPr>
        <w:t>:</w:t>
      </w:r>
    </w:p>
    <w:p w14:paraId="1D0B175B" w14:textId="77777777" w:rsidR="005475C7" w:rsidRDefault="005475C7" w:rsidP="005475C7">
      <w:pPr>
        <w:bidi/>
        <w:jc w:val="both"/>
        <w:rPr>
          <w:rFonts w:cs="David" w:hint="cs"/>
          <w:u w:val="single"/>
          <w:rtl/>
        </w:rPr>
      </w:pPr>
    </w:p>
    <w:p w14:paraId="4D8BC457" w14:textId="77777777" w:rsidR="005475C7" w:rsidRDefault="005475C7" w:rsidP="005475C7">
      <w:pPr>
        <w:bidi/>
        <w:jc w:val="both"/>
        <w:rPr>
          <w:rFonts w:cs="David" w:hint="cs"/>
          <w:rtl/>
        </w:rPr>
      </w:pPr>
      <w:r>
        <w:rPr>
          <w:rFonts w:cs="David" w:hint="cs"/>
          <w:rtl/>
        </w:rPr>
        <w:tab/>
        <w:t>אנחנו נחשפים שוב וביתר זאת למדיניות של סכיזופרניה. מצד אחד מוציאים הון תועפות על שליחים בחו"ל, בעולם, לשדל אנשים שיבואו הנה, גם כאלה שיהדותם על פי הרבנות ועל פי החרדים, מוטלת בספק. מביאים הנה ילדים נוער וצעירים, מגייסים אותם לצבא, מנצלים אותם ואחר כך, ברגע הפקודה, שמדינת ישראל צריכה לקחת אחריות עליהם, לסייע להם בתהליך הגיור, אנחנו טורקים להם את הדלת בפנים ופוגעים בהם בכל הרמות האפשריות.</w:t>
      </w:r>
    </w:p>
    <w:p w14:paraId="05F825FC" w14:textId="77777777" w:rsidR="005475C7" w:rsidRDefault="005475C7" w:rsidP="005475C7">
      <w:pPr>
        <w:bidi/>
        <w:jc w:val="both"/>
        <w:rPr>
          <w:rFonts w:cs="David" w:hint="cs"/>
          <w:rtl/>
        </w:rPr>
      </w:pPr>
    </w:p>
    <w:p w14:paraId="1BD5E900" w14:textId="77777777" w:rsidR="005475C7" w:rsidRDefault="005475C7" w:rsidP="005475C7">
      <w:pPr>
        <w:bidi/>
        <w:jc w:val="both"/>
        <w:rPr>
          <w:rFonts w:cs="David" w:hint="cs"/>
          <w:rtl/>
        </w:rPr>
      </w:pPr>
      <w:r>
        <w:rPr>
          <w:rFonts w:cs="David" w:hint="cs"/>
          <w:rtl/>
        </w:rPr>
        <w:tab/>
        <w:t xml:space="preserve">אני מברכת על קידום הצעת החוק, אני חושבת שסוף סוף הכנסת הזו התעשתה, הרוב קובע הרב מוזס, אין מה לעשות. אתם יכולים לאהוב את זה או לא </w:t>
      </w:r>
      <w:r>
        <w:rPr>
          <w:rFonts w:cs="David"/>
          <w:rtl/>
        </w:rPr>
        <w:t>–</w:t>
      </w:r>
      <w:r>
        <w:rPr>
          <w:rFonts w:cs="David" w:hint="cs"/>
          <w:rtl/>
        </w:rPr>
        <w:t xml:space="preserve"> הרוב קובע. </w:t>
      </w:r>
    </w:p>
    <w:p w14:paraId="78585E2B" w14:textId="77777777" w:rsidR="005475C7" w:rsidRDefault="005475C7" w:rsidP="005475C7">
      <w:pPr>
        <w:bidi/>
        <w:jc w:val="both"/>
        <w:rPr>
          <w:rFonts w:cs="David" w:hint="cs"/>
          <w:rtl/>
        </w:rPr>
      </w:pPr>
    </w:p>
    <w:p w14:paraId="71218829" w14:textId="77777777" w:rsidR="005475C7" w:rsidRDefault="005475C7" w:rsidP="005475C7">
      <w:pPr>
        <w:bidi/>
        <w:jc w:val="both"/>
        <w:rPr>
          <w:rFonts w:cs="David" w:hint="cs"/>
          <w:u w:val="single"/>
          <w:rtl/>
        </w:rPr>
      </w:pPr>
      <w:r>
        <w:rPr>
          <w:rFonts w:cs="David" w:hint="cs"/>
          <w:u w:val="single"/>
          <w:rtl/>
        </w:rPr>
        <w:t>מנחם אליעזר מוזס</w:t>
      </w:r>
      <w:r w:rsidRPr="00E36EB4">
        <w:rPr>
          <w:rFonts w:cs="David" w:hint="cs"/>
          <w:u w:val="single"/>
          <w:rtl/>
        </w:rPr>
        <w:t>:</w:t>
      </w:r>
    </w:p>
    <w:p w14:paraId="2E718681" w14:textId="77777777" w:rsidR="005475C7" w:rsidRDefault="005475C7" w:rsidP="005475C7">
      <w:pPr>
        <w:bidi/>
        <w:jc w:val="both"/>
        <w:rPr>
          <w:rFonts w:cs="David" w:hint="cs"/>
          <w:u w:val="single"/>
          <w:rtl/>
        </w:rPr>
      </w:pPr>
    </w:p>
    <w:p w14:paraId="5441D535" w14:textId="77777777" w:rsidR="005475C7" w:rsidRDefault="005475C7" w:rsidP="005475C7">
      <w:pPr>
        <w:bidi/>
        <w:jc w:val="both"/>
        <w:rPr>
          <w:rFonts w:cs="David" w:hint="cs"/>
          <w:rtl/>
        </w:rPr>
      </w:pPr>
      <w:r>
        <w:rPr>
          <w:rFonts w:cs="David" w:hint="cs"/>
          <w:rtl/>
        </w:rPr>
        <w:tab/>
        <w:t>שזה ייכנס לוועדה לענייני סמים.</w:t>
      </w:r>
    </w:p>
    <w:p w14:paraId="7C9D43FE" w14:textId="77777777" w:rsidR="005475C7" w:rsidRDefault="005475C7" w:rsidP="005475C7">
      <w:pPr>
        <w:bidi/>
        <w:jc w:val="both"/>
        <w:rPr>
          <w:rFonts w:cs="David" w:hint="cs"/>
          <w:rtl/>
        </w:rPr>
      </w:pPr>
    </w:p>
    <w:p w14:paraId="38465D23" w14:textId="77777777" w:rsidR="005475C7" w:rsidRDefault="005475C7" w:rsidP="005475C7">
      <w:pPr>
        <w:bidi/>
        <w:jc w:val="both"/>
        <w:rPr>
          <w:rFonts w:cs="David" w:hint="cs"/>
          <w:u w:val="single"/>
          <w:rtl/>
        </w:rPr>
      </w:pPr>
      <w:r>
        <w:rPr>
          <w:rFonts w:cs="David" w:hint="cs"/>
          <w:u w:val="single"/>
          <w:rtl/>
        </w:rPr>
        <w:t>אורית זוארץ</w:t>
      </w:r>
      <w:r w:rsidRPr="00E36EB4">
        <w:rPr>
          <w:rFonts w:cs="David" w:hint="cs"/>
          <w:u w:val="single"/>
          <w:rtl/>
        </w:rPr>
        <w:t>:</w:t>
      </w:r>
    </w:p>
    <w:p w14:paraId="7E6FD6E9" w14:textId="77777777" w:rsidR="005475C7" w:rsidRDefault="005475C7" w:rsidP="005475C7">
      <w:pPr>
        <w:bidi/>
        <w:jc w:val="both"/>
        <w:rPr>
          <w:rFonts w:cs="David" w:hint="cs"/>
          <w:u w:val="single"/>
          <w:rtl/>
        </w:rPr>
      </w:pPr>
    </w:p>
    <w:p w14:paraId="2394A8A0" w14:textId="77777777" w:rsidR="005475C7" w:rsidRDefault="005475C7" w:rsidP="005475C7">
      <w:pPr>
        <w:bidi/>
        <w:jc w:val="both"/>
        <w:rPr>
          <w:rFonts w:cs="David" w:hint="cs"/>
          <w:rtl/>
        </w:rPr>
      </w:pPr>
      <w:r>
        <w:rPr>
          <w:rFonts w:cs="David" w:hint="cs"/>
          <w:rtl/>
        </w:rPr>
        <w:tab/>
        <w:t>הכנסת אמרה את דברה בצורה מאד ברורה, אני מאד שמחה שישראל ביתנו התעשתו, לקחו אחריות להצהרות שהצהירו כלפי  אוכלוסיית העולים. אני מאד מצטערת על כך שאתם בוחרים לנצל את אזרחי מדינת ישראל ובצד השני לפגוע בהם, הגיע הזמן שהאחריות והסמכות תעבור לחברה האזרחית, לציונות הדתית שנותנת מענה לרוב עם ישראל ולא למיעוטים ולקבוצות הקטנות שהפכו להיות לשון המאזנים והסחיטה המרכזית של הממשלות בישראל.</w:t>
      </w:r>
    </w:p>
    <w:p w14:paraId="1915BEE5" w14:textId="77777777" w:rsidR="005475C7" w:rsidRDefault="005475C7" w:rsidP="005475C7">
      <w:pPr>
        <w:bidi/>
        <w:jc w:val="both"/>
        <w:rPr>
          <w:rFonts w:cs="David" w:hint="cs"/>
          <w:rtl/>
        </w:rPr>
      </w:pPr>
    </w:p>
    <w:p w14:paraId="72491694" w14:textId="77777777" w:rsidR="005475C7" w:rsidRDefault="005475C7" w:rsidP="005475C7">
      <w:pPr>
        <w:bidi/>
        <w:jc w:val="both"/>
        <w:rPr>
          <w:rFonts w:cs="David" w:hint="cs"/>
          <w:rtl/>
        </w:rPr>
      </w:pPr>
      <w:r>
        <w:rPr>
          <w:rFonts w:cs="David" w:hint="cs"/>
          <w:rtl/>
        </w:rPr>
        <w:tab/>
        <w:t xml:space="preserve">החוק   חייב לעבור, אנחנו נתמך בהעברה שלו לוועדת חוקה חוק ומשפט. אני רוצה לומר כמי שעלתה לארץ והתגיירה, לא ליהדות הזו פיללתי, לא לדת הזו רציתי להגיע, אני מאד מצרה שכל מוסדות הדת </w:t>
      </w:r>
      <w:proofErr w:type="spellStart"/>
      <w:r>
        <w:rPr>
          <w:rFonts w:cs="David" w:hint="cs"/>
          <w:rtl/>
        </w:rPr>
        <w:t>נוכסו</w:t>
      </w:r>
      <w:proofErr w:type="spellEnd"/>
      <w:r>
        <w:rPr>
          <w:rFonts w:cs="David" w:hint="cs"/>
          <w:rtl/>
        </w:rPr>
        <w:t xml:space="preserve"> על ידי גורמים חרדים אנטי ציונים ואנטי דמוקרטים והגיע הזמן לעשות סדר גם במקום הזה. </w:t>
      </w:r>
    </w:p>
    <w:p w14:paraId="78F41F3A" w14:textId="77777777" w:rsidR="005475C7" w:rsidRDefault="005475C7" w:rsidP="005475C7">
      <w:pPr>
        <w:bidi/>
        <w:jc w:val="both"/>
        <w:rPr>
          <w:rFonts w:cs="David" w:hint="cs"/>
          <w:rtl/>
        </w:rPr>
      </w:pPr>
    </w:p>
    <w:p w14:paraId="485EF0D3" w14:textId="77777777" w:rsidR="005475C7" w:rsidRDefault="005475C7" w:rsidP="005475C7">
      <w:pPr>
        <w:keepNext/>
        <w:bidi/>
        <w:jc w:val="both"/>
        <w:rPr>
          <w:rFonts w:cs="David" w:hint="cs"/>
          <w:rtl/>
        </w:rPr>
      </w:pP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14:paraId="7D49B91F" w14:textId="77777777" w:rsidR="005475C7" w:rsidRDefault="005475C7" w:rsidP="005475C7">
      <w:pPr>
        <w:keepNext/>
        <w:bidi/>
        <w:jc w:val="both"/>
        <w:rPr>
          <w:rFonts w:cs="David" w:hint="cs"/>
          <w:rtl/>
        </w:rPr>
      </w:pPr>
    </w:p>
    <w:p w14:paraId="104FDEBD" w14:textId="77777777" w:rsidR="005475C7" w:rsidRDefault="005475C7" w:rsidP="005475C7">
      <w:pPr>
        <w:bidi/>
        <w:jc w:val="both"/>
        <w:rPr>
          <w:rFonts w:cs="David" w:hint="cs"/>
          <w:rtl/>
        </w:rPr>
      </w:pPr>
      <w:r>
        <w:rPr>
          <w:rFonts w:cs="David" w:hint="cs"/>
          <w:rtl/>
        </w:rPr>
        <w:tab/>
        <w:t xml:space="preserve"> תודה. חבר הכנסת דוד אזולאי, יושב ראש ועדת הפנים, בבקשה.</w:t>
      </w:r>
    </w:p>
    <w:p w14:paraId="6320B187" w14:textId="77777777" w:rsidR="005475C7" w:rsidRDefault="005475C7" w:rsidP="005475C7">
      <w:pPr>
        <w:bidi/>
        <w:jc w:val="both"/>
        <w:rPr>
          <w:rFonts w:cs="David" w:hint="cs"/>
          <w:rtl/>
        </w:rPr>
      </w:pPr>
      <w:r>
        <w:rPr>
          <w:rFonts w:cs="David" w:hint="cs"/>
          <w:rtl/>
        </w:rPr>
        <w:t xml:space="preserve"> </w:t>
      </w:r>
    </w:p>
    <w:p w14:paraId="78478312" w14:textId="77777777" w:rsidR="005475C7" w:rsidRDefault="005475C7" w:rsidP="005475C7">
      <w:pPr>
        <w:bidi/>
        <w:jc w:val="both"/>
        <w:rPr>
          <w:rFonts w:cs="David" w:hint="cs"/>
          <w:u w:val="single"/>
          <w:rtl/>
        </w:rPr>
      </w:pPr>
      <w:r w:rsidRPr="000230F9">
        <w:rPr>
          <w:rFonts w:cs="David" w:hint="cs"/>
          <w:u w:val="single"/>
          <w:rtl/>
        </w:rPr>
        <w:t>דוד אזולאי:</w:t>
      </w:r>
    </w:p>
    <w:p w14:paraId="6A7C537B" w14:textId="77777777" w:rsidR="005475C7" w:rsidRDefault="005475C7" w:rsidP="005475C7">
      <w:pPr>
        <w:bidi/>
        <w:jc w:val="both"/>
        <w:rPr>
          <w:rFonts w:cs="David" w:hint="cs"/>
          <w:u w:val="single"/>
          <w:rtl/>
        </w:rPr>
      </w:pPr>
    </w:p>
    <w:p w14:paraId="3E9B7EF5" w14:textId="77777777" w:rsidR="005475C7" w:rsidRDefault="005475C7" w:rsidP="005475C7">
      <w:pPr>
        <w:bidi/>
        <w:jc w:val="both"/>
        <w:rPr>
          <w:rFonts w:cs="David" w:hint="cs"/>
          <w:rtl/>
        </w:rPr>
      </w:pPr>
      <w:r>
        <w:rPr>
          <w:rFonts w:cs="David" w:hint="cs"/>
          <w:rtl/>
        </w:rPr>
        <w:tab/>
        <w:t>אדוני היושב ראש, אני רוצה להתייחס קודם כל לדבריו של חברי חבר הכנסת זאב בילסקי</w:t>
      </w:r>
    </w:p>
    <w:p w14:paraId="6E625EB5" w14:textId="77777777" w:rsidR="005475C7" w:rsidRDefault="005475C7" w:rsidP="005475C7">
      <w:pPr>
        <w:bidi/>
        <w:jc w:val="both"/>
        <w:rPr>
          <w:rFonts w:cs="David" w:hint="cs"/>
          <w:rtl/>
        </w:rPr>
      </w:pPr>
    </w:p>
    <w:p w14:paraId="4ED84090" w14:textId="77777777" w:rsidR="005475C7" w:rsidRDefault="005475C7" w:rsidP="005475C7">
      <w:pPr>
        <w:bidi/>
        <w:jc w:val="both"/>
        <w:rPr>
          <w:rFonts w:cs="David" w:hint="cs"/>
          <w:u w:val="single"/>
          <w:rtl/>
        </w:rPr>
      </w:pPr>
      <w:r>
        <w:rPr>
          <w:rFonts w:cs="David" w:hint="cs"/>
          <w:u w:val="single"/>
          <w:rtl/>
        </w:rPr>
        <w:t>יוחנן פלסנר</w:t>
      </w:r>
      <w:r w:rsidRPr="00E36EB4">
        <w:rPr>
          <w:rFonts w:cs="David" w:hint="cs"/>
          <w:u w:val="single"/>
          <w:rtl/>
        </w:rPr>
        <w:t>:</w:t>
      </w:r>
    </w:p>
    <w:p w14:paraId="5931A310" w14:textId="77777777" w:rsidR="005475C7" w:rsidRDefault="005475C7" w:rsidP="005475C7">
      <w:pPr>
        <w:bidi/>
        <w:jc w:val="both"/>
        <w:rPr>
          <w:rFonts w:cs="David" w:hint="cs"/>
          <w:u w:val="single"/>
          <w:rtl/>
        </w:rPr>
      </w:pPr>
    </w:p>
    <w:p w14:paraId="604972FA" w14:textId="77777777" w:rsidR="005475C7" w:rsidRDefault="005475C7" w:rsidP="005475C7">
      <w:pPr>
        <w:bidi/>
        <w:jc w:val="both"/>
        <w:rPr>
          <w:rFonts w:cs="David" w:hint="cs"/>
          <w:rtl/>
        </w:rPr>
      </w:pPr>
      <w:r>
        <w:rPr>
          <w:rFonts w:cs="David" w:hint="cs"/>
          <w:rtl/>
        </w:rPr>
        <w:tab/>
        <w:t>הם מקבלים הנחיות מנתניהו</w:t>
      </w:r>
    </w:p>
    <w:p w14:paraId="7CCCDCAC" w14:textId="77777777" w:rsidR="005475C7" w:rsidRDefault="005475C7" w:rsidP="005475C7">
      <w:pPr>
        <w:bidi/>
        <w:jc w:val="both"/>
        <w:rPr>
          <w:rFonts w:cs="David" w:hint="cs"/>
          <w:rtl/>
        </w:rPr>
      </w:pPr>
    </w:p>
    <w:p w14:paraId="5A3ABC5A" w14:textId="77777777" w:rsidR="005475C7" w:rsidRDefault="005475C7" w:rsidP="005475C7">
      <w:pPr>
        <w:bidi/>
        <w:jc w:val="both"/>
        <w:rPr>
          <w:rFonts w:cs="David" w:hint="cs"/>
          <w:u w:val="single"/>
          <w:rtl/>
        </w:rPr>
      </w:pPr>
      <w:r>
        <w:rPr>
          <w:rFonts w:cs="David" w:hint="cs"/>
          <w:u w:val="single"/>
          <w:rtl/>
        </w:rPr>
        <w:t>דוד אזולאי</w:t>
      </w:r>
      <w:r w:rsidRPr="00E36EB4">
        <w:rPr>
          <w:rFonts w:cs="David" w:hint="cs"/>
          <w:u w:val="single"/>
          <w:rtl/>
        </w:rPr>
        <w:t>:</w:t>
      </w:r>
    </w:p>
    <w:p w14:paraId="1A58AAEE" w14:textId="77777777" w:rsidR="005475C7" w:rsidRDefault="005475C7" w:rsidP="005475C7">
      <w:pPr>
        <w:bidi/>
        <w:jc w:val="both"/>
        <w:rPr>
          <w:rFonts w:cs="David" w:hint="cs"/>
          <w:u w:val="single"/>
          <w:rtl/>
        </w:rPr>
      </w:pPr>
    </w:p>
    <w:p w14:paraId="56A224F5" w14:textId="77777777" w:rsidR="005475C7" w:rsidRDefault="005475C7" w:rsidP="005475C7">
      <w:pPr>
        <w:bidi/>
        <w:jc w:val="both"/>
        <w:rPr>
          <w:rFonts w:cs="David" w:hint="cs"/>
          <w:rtl/>
        </w:rPr>
      </w:pPr>
      <w:r>
        <w:rPr>
          <w:rFonts w:cs="David" w:hint="cs"/>
          <w:rtl/>
        </w:rPr>
        <w:tab/>
        <w:t>אדוני היושב ראש, אני רוצה להתייחס לדבריו של חבר הכנסת, חברי הטוב זאב בילסקי, אני מכיר ומוקיר את הרב פרץ יש לי הערכה רבה אליו, אני מכיר אותו הרבה מאד שנים ואין אחד מחבריי בשולחן הזה שיש לו טענה כלשהי כלפי הרב פרץ. יש לנו הערכה רבה אליו. מי שמכיר את הרב פרת ואת אישיותו יודע מי האיש, יש לי את היכרות רבת שנים אתו ומתוך הוקרה והערכה אנחנו מתייחסים לכל מה שהוא עושה.</w:t>
      </w:r>
    </w:p>
    <w:p w14:paraId="2570A332" w14:textId="77777777" w:rsidR="005475C7" w:rsidRDefault="005475C7" w:rsidP="005475C7">
      <w:pPr>
        <w:bidi/>
        <w:jc w:val="both"/>
        <w:rPr>
          <w:rFonts w:cs="David" w:hint="cs"/>
          <w:rtl/>
        </w:rPr>
      </w:pPr>
    </w:p>
    <w:p w14:paraId="6D3186FC" w14:textId="77777777" w:rsidR="005475C7" w:rsidRDefault="005475C7" w:rsidP="005475C7">
      <w:pPr>
        <w:bidi/>
        <w:ind w:firstLine="720"/>
        <w:jc w:val="both"/>
        <w:rPr>
          <w:rFonts w:cs="David" w:hint="cs"/>
          <w:rtl/>
        </w:rPr>
      </w:pPr>
      <w:r>
        <w:rPr>
          <w:rFonts w:cs="David" w:hint="cs"/>
          <w:rtl/>
        </w:rPr>
        <w:t>אני בטוח שחבריי לא נגד חיילי צה"ל, אנחנו בעד חיילי צה"ל אנחנו מעוניינים שהדברים ייעשו בצורה ראויה אנחנו לא רוצים חס ושלום ליצור מצב של שני סוגים של גיורים, סוג א' וסוג ב'. אני חושב שגם אתה חבר הכנסת בילסקי תסכים אתי, לא יעלה על הדעת שבמדינת ישראל יתהלכו אנשים עם תעודה א' ותעודה ב', זה לא מוסיף כבוד לעם ישראל.</w:t>
      </w:r>
    </w:p>
    <w:p w14:paraId="201458E0" w14:textId="77777777" w:rsidR="005475C7" w:rsidRDefault="005475C7" w:rsidP="005475C7">
      <w:pPr>
        <w:bidi/>
        <w:ind w:firstLine="720"/>
        <w:jc w:val="both"/>
        <w:rPr>
          <w:rFonts w:cs="David" w:hint="cs"/>
          <w:rtl/>
        </w:rPr>
      </w:pPr>
    </w:p>
    <w:p w14:paraId="47A24F6F" w14:textId="77777777" w:rsidR="005475C7" w:rsidRDefault="005475C7" w:rsidP="005475C7">
      <w:pPr>
        <w:bidi/>
        <w:ind w:firstLine="720"/>
        <w:jc w:val="both"/>
        <w:rPr>
          <w:rFonts w:cs="David" w:hint="cs"/>
          <w:rtl/>
        </w:rPr>
      </w:pPr>
      <w:r>
        <w:rPr>
          <w:rFonts w:cs="David" w:hint="cs"/>
          <w:rtl/>
        </w:rPr>
        <w:t xml:space="preserve"> יחד עם זה אני רוצה להתייחס לדברי המשפטנים של הכנסת, קבעו שהנושא צריך להיות בוועדת חוקה, אני לא בא כאן לבקש שיעבירו את הנושא הזה לוועדת הפנים, מי שמכיר את הוועדה ואת עבודתה  יודע שהוועדה עמודה בהרבה נושאים חשובים למדינת ישראל. רציתי להביא לידיעת היושב ראש והחברים כאן, נושאי הגיור היו ויהיו בדינים של ועדת הפנים של הכנסת. אני לא בא לחדש חידושים, מי שטוען שזה רק לוועדת חוקה אני מפנה אותו לפרוטוקולים כדי שיידע שהיו דיונים בוועדת הפנים.</w:t>
      </w:r>
    </w:p>
    <w:p w14:paraId="38CE28CC" w14:textId="77777777" w:rsidR="005475C7" w:rsidRDefault="005475C7" w:rsidP="005475C7">
      <w:pPr>
        <w:bidi/>
        <w:ind w:firstLine="720"/>
        <w:jc w:val="both"/>
        <w:rPr>
          <w:rFonts w:cs="David" w:hint="cs"/>
          <w:rtl/>
        </w:rPr>
      </w:pPr>
    </w:p>
    <w:p w14:paraId="57FFDAEC" w14:textId="77777777" w:rsidR="005475C7" w:rsidRDefault="005475C7" w:rsidP="005475C7">
      <w:pPr>
        <w:bidi/>
        <w:ind w:firstLine="720"/>
        <w:jc w:val="both"/>
        <w:rPr>
          <w:rFonts w:cs="David" w:hint="cs"/>
          <w:rtl/>
        </w:rPr>
      </w:pPr>
      <w:r>
        <w:rPr>
          <w:rFonts w:cs="David" w:hint="cs"/>
          <w:rtl/>
        </w:rPr>
        <w:t xml:space="preserve">אני לא רוצה להיכנס לתוכן החוק עצמו, שאני מניח שזה לא המקום ולא השולחן, שבו יידון הנושא הזה ויש לי מה להגיד על הנושא. אני רוצה לפנות לשני אנשים שמגלים אחריות מאז הקמתה של הממשלה הזו. יושב ראש ועדת הכנסת חברי חבר הכנסת יריב </w:t>
      </w:r>
      <w:proofErr w:type="spellStart"/>
      <w:r>
        <w:rPr>
          <w:rFonts w:cs="David" w:hint="cs"/>
          <w:rtl/>
        </w:rPr>
        <w:t>לוין</w:t>
      </w:r>
      <w:proofErr w:type="spellEnd"/>
      <w:r>
        <w:rPr>
          <w:rFonts w:cs="David" w:hint="cs"/>
          <w:rtl/>
        </w:rPr>
        <w:t xml:space="preserve"> ויושב ראש הנהלת הקואליציה, חברי  חבר הכנסת זאב </w:t>
      </w:r>
      <w:proofErr w:type="spellStart"/>
      <w:r>
        <w:rPr>
          <w:rFonts w:cs="David" w:hint="cs"/>
          <w:rtl/>
        </w:rPr>
        <w:t>אלקין</w:t>
      </w:r>
      <w:proofErr w:type="spellEnd"/>
      <w:r>
        <w:rPr>
          <w:rFonts w:cs="David" w:hint="cs"/>
          <w:rtl/>
        </w:rPr>
        <w:t xml:space="preserve">,  שבאמת מאז כוננה הממשלה הזו הם גילו אחריות רבה ועשו מלאכת מחשבת לאורך כל הדרך על מנת שנגיע עד הלום. </w:t>
      </w:r>
    </w:p>
    <w:p w14:paraId="0D7E6E26" w14:textId="77777777" w:rsidR="005475C7" w:rsidRDefault="005475C7" w:rsidP="005475C7">
      <w:pPr>
        <w:bidi/>
        <w:jc w:val="both"/>
        <w:rPr>
          <w:rFonts w:cs="David" w:hint="cs"/>
          <w:rtl/>
        </w:rPr>
      </w:pPr>
    </w:p>
    <w:p w14:paraId="4654562F" w14:textId="77777777" w:rsidR="005475C7" w:rsidRPr="00F37AA8" w:rsidRDefault="005475C7" w:rsidP="005475C7">
      <w:pPr>
        <w:bidi/>
        <w:jc w:val="both"/>
        <w:rPr>
          <w:rFonts w:cs="David" w:hint="cs"/>
          <w:u w:val="single"/>
          <w:rtl/>
        </w:rPr>
      </w:pPr>
      <w:r>
        <w:rPr>
          <w:rFonts w:cs="David" w:hint="cs"/>
          <w:u w:val="single"/>
          <w:rtl/>
        </w:rPr>
        <w:t xml:space="preserve">רוברט </w:t>
      </w:r>
      <w:proofErr w:type="spellStart"/>
      <w:r>
        <w:rPr>
          <w:rFonts w:cs="David" w:hint="cs"/>
          <w:u w:val="single"/>
          <w:rtl/>
        </w:rPr>
        <w:t>אילטוב</w:t>
      </w:r>
      <w:proofErr w:type="spellEnd"/>
      <w:r w:rsidRPr="00F37AA8">
        <w:rPr>
          <w:rFonts w:cs="David" w:hint="cs"/>
          <w:u w:val="single"/>
          <w:rtl/>
        </w:rPr>
        <w:t>:</w:t>
      </w:r>
    </w:p>
    <w:p w14:paraId="2C7B33A0" w14:textId="77777777" w:rsidR="005475C7" w:rsidRDefault="005475C7" w:rsidP="005475C7">
      <w:pPr>
        <w:bidi/>
        <w:jc w:val="both"/>
        <w:rPr>
          <w:rFonts w:cs="David" w:hint="cs"/>
          <w:rtl/>
        </w:rPr>
      </w:pPr>
    </w:p>
    <w:p w14:paraId="0D783FD8" w14:textId="77777777" w:rsidR="005475C7" w:rsidRDefault="005475C7" w:rsidP="005475C7">
      <w:pPr>
        <w:bidi/>
        <w:jc w:val="both"/>
        <w:rPr>
          <w:rFonts w:cs="David" w:hint="cs"/>
          <w:rtl/>
        </w:rPr>
      </w:pPr>
      <w:r>
        <w:rPr>
          <w:rFonts w:cs="David" w:hint="cs"/>
          <w:rtl/>
        </w:rPr>
        <w:tab/>
        <w:t>יש עוד אנשים אחראים.</w:t>
      </w:r>
    </w:p>
    <w:p w14:paraId="5935F638" w14:textId="77777777" w:rsidR="005475C7" w:rsidRDefault="005475C7" w:rsidP="005475C7">
      <w:pPr>
        <w:bidi/>
        <w:jc w:val="both"/>
        <w:rPr>
          <w:rFonts w:cs="David" w:hint="cs"/>
          <w:rtl/>
        </w:rPr>
      </w:pPr>
    </w:p>
    <w:p w14:paraId="06339764" w14:textId="77777777" w:rsidR="005475C7" w:rsidRPr="000230F9" w:rsidRDefault="005475C7" w:rsidP="005475C7">
      <w:pPr>
        <w:bidi/>
        <w:jc w:val="both"/>
        <w:rPr>
          <w:rFonts w:cs="David" w:hint="cs"/>
          <w:u w:val="single"/>
          <w:rtl/>
        </w:rPr>
      </w:pPr>
      <w:r w:rsidRPr="000230F9">
        <w:rPr>
          <w:rFonts w:cs="David" w:hint="cs"/>
          <w:u w:val="single"/>
          <w:rtl/>
        </w:rPr>
        <w:t>יוחנן פלסנר:</w:t>
      </w:r>
    </w:p>
    <w:p w14:paraId="04439107" w14:textId="77777777" w:rsidR="005475C7" w:rsidRDefault="005475C7" w:rsidP="005475C7">
      <w:pPr>
        <w:bidi/>
        <w:jc w:val="both"/>
        <w:rPr>
          <w:rFonts w:cs="David" w:hint="cs"/>
          <w:rtl/>
        </w:rPr>
      </w:pPr>
    </w:p>
    <w:p w14:paraId="2F1F67C6" w14:textId="77777777" w:rsidR="005475C7" w:rsidRDefault="005475C7" w:rsidP="005475C7">
      <w:pPr>
        <w:bidi/>
        <w:jc w:val="both"/>
        <w:rPr>
          <w:rFonts w:cs="David" w:hint="cs"/>
          <w:rtl/>
        </w:rPr>
      </w:pPr>
      <w:r>
        <w:rPr>
          <w:rFonts w:cs="David" w:hint="cs"/>
          <w:rtl/>
        </w:rPr>
        <w:tab/>
        <w:t>הם מקבלים הנחיות מנתניהו.</w:t>
      </w:r>
    </w:p>
    <w:p w14:paraId="62DCF38A" w14:textId="77777777" w:rsidR="005475C7" w:rsidRDefault="005475C7" w:rsidP="005475C7">
      <w:pPr>
        <w:bidi/>
        <w:jc w:val="both"/>
        <w:rPr>
          <w:rFonts w:cs="David" w:hint="cs"/>
          <w:rtl/>
        </w:rPr>
      </w:pPr>
    </w:p>
    <w:p w14:paraId="5177E274" w14:textId="77777777" w:rsidR="005475C7" w:rsidRDefault="005475C7" w:rsidP="005475C7">
      <w:pPr>
        <w:keepNext/>
        <w:bidi/>
        <w:jc w:val="both"/>
        <w:rPr>
          <w:rFonts w:cs="David" w:hint="cs"/>
          <w:rtl/>
        </w:rPr>
      </w:pP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14:paraId="7F375680" w14:textId="77777777" w:rsidR="005475C7" w:rsidRDefault="005475C7" w:rsidP="005475C7">
      <w:pPr>
        <w:keepNext/>
        <w:bidi/>
        <w:jc w:val="both"/>
        <w:rPr>
          <w:rFonts w:cs="David" w:hint="cs"/>
          <w:rtl/>
        </w:rPr>
      </w:pPr>
    </w:p>
    <w:p w14:paraId="08FE6EF4" w14:textId="77777777" w:rsidR="005475C7" w:rsidRDefault="005475C7" w:rsidP="005475C7">
      <w:pPr>
        <w:bidi/>
        <w:jc w:val="both"/>
        <w:rPr>
          <w:rFonts w:cs="David" w:hint="cs"/>
          <w:rtl/>
        </w:rPr>
      </w:pPr>
      <w:r>
        <w:rPr>
          <w:rFonts w:cs="David" w:hint="cs"/>
          <w:rtl/>
        </w:rPr>
        <w:tab/>
        <w:t xml:space="preserve"> אני מבקש ממך לא להפריע.</w:t>
      </w:r>
    </w:p>
    <w:p w14:paraId="23F34342" w14:textId="77777777" w:rsidR="005475C7" w:rsidRDefault="005475C7" w:rsidP="005475C7">
      <w:pPr>
        <w:bidi/>
        <w:jc w:val="both"/>
        <w:rPr>
          <w:rFonts w:cs="David" w:hint="cs"/>
          <w:rtl/>
        </w:rPr>
      </w:pPr>
    </w:p>
    <w:p w14:paraId="466812CB" w14:textId="77777777" w:rsidR="005475C7" w:rsidRPr="000230F9" w:rsidRDefault="005475C7" w:rsidP="005475C7">
      <w:pPr>
        <w:bidi/>
        <w:jc w:val="both"/>
        <w:rPr>
          <w:rFonts w:cs="David" w:hint="cs"/>
          <w:u w:val="single"/>
          <w:rtl/>
        </w:rPr>
      </w:pPr>
      <w:r w:rsidRPr="000230F9">
        <w:rPr>
          <w:rFonts w:cs="David" w:hint="cs"/>
          <w:u w:val="single"/>
          <w:rtl/>
        </w:rPr>
        <w:t>דוד אזולאי:</w:t>
      </w:r>
    </w:p>
    <w:p w14:paraId="21A5CB17" w14:textId="77777777" w:rsidR="005475C7" w:rsidRDefault="005475C7" w:rsidP="005475C7">
      <w:pPr>
        <w:bidi/>
        <w:jc w:val="both"/>
        <w:rPr>
          <w:rFonts w:cs="David" w:hint="cs"/>
          <w:rtl/>
        </w:rPr>
      </w:pPr>
    </w:p>
    <w:p w14:paraId="706D06EC" w14:textId="77777777" w:rsidR="005475C7" w:rsidRDefault="005475C7" w:rsidP="005475C7">
      <w:pPr>
        <w:bidi/>
        <w:jc w:val="both"/>
        <w:rPr>
          <w:rFonts w:cs="David" w:hint="cs"/>
          <w:rtl/>
        </w:rPr>
      </w:pPr>
      <w:r>
        <w:rPr>
          <w:rFonts w:cs="David" w:hint="cs"/>
          <w:rtl/>
        </w:rPr>
        <w:tab/>
        <w:t>אני רוצה לפנות לשני החברים הללו, שלאורך כל הדרך גילו אחריות גילו נאמנות ואני  מצפה מהם לעשות מה שראש הממשלה לא הצליח לעשות, בגילוי נאמנות ואחריות בנושא של הגיור, כאשר הנושא הזה מגיע יום לפני הצבעה על תקציב, אם זו לא סחטנות מה נקראת סחטנות? לא אכנס לזה , אני משאיר את זה לציבור לשפוט, אם זו סחטנות או לא סחטנות כאשר חבר הכנסת גפני מעביר את התקציב ולאחר הוא גומר להעביר את התקציב נותנים הוראה ליושב ראש הכנסת ואונסים אותו לקיים את הדיון הזה כדי לעמוד עם אקדח הרקה ולהגיד לו, זה הנושא ואת זה צריך לעשות וחבל שכך.</w:t>
      </w:r>
    </w:p>
    <w:p w14:paraId="21AF7636" w14:textId="77777777" w:rsidR="005475C7" w:rsidRDefault="005475C7" w:rsidP="005475C7">
      <w:pPr>
        <w:bidi/>
        <w:jc w:val="both"/>
        <w:rPr>
          <w:rFonts w:cs="David" w:hint="cs"/>
          <w:rtl/>
        </w:rPr>
      </w:pPr>
    </w:p>
    <w:p w14:paraId="6356AD70" w14:textId="77777777" w:rsidR="005475C7" w:rsidRDefault="005475C7" w:rsidP="005475C7">
      <w:pPr>
        <w:bidi/>
        <w:jc w:val="both"/>
        <w:rPr>
          <w:rFonts w:cs="David" w:hint="cs"/>
          <w:rtl/>
        </w:rPr>
      </w:pPr>
      <w:r>
        <w:rPr>
          <w:rFonts w:cs="David" w:hint="cs"/>
          <w:rtl/>
        </w:rPr>
        <w:tab/>
        <w:t>לכן, אני רוצה לנצל את הבמה הזו ופונה אליך אדוני יושב ראש ועדת הכנסת, אני פונה אליך אדוני יושב ראש הנהלת הקואליציה, תגלו מנהיגות, תגלו אחריות, לא יקרה שום דבר, הגיורים ממשיכים להתבצע, אל תתנו לאופוזיציה למחוא כפים וליהנות עם הדבר הזה. אם חפצי שלטון אנחנו, אני מציע לכם, לא יקרה שום דבר אם כרגע הנושא יידחה לעוד מספר ימים על מנת למצוא את נוסח הפרשה. אמרת דברים נכוחים, אדוני היושב ראש, כאשר דברת עם הרב עמר ואתה יודע  מה עמדתו של הרב עמר, אני חושב שהאדם האחרון שאפשר לחשוד בו זה הרב עמר, שרוצה לפגוע בחיילי צה"ל, או בגיורים של חיילי צה"ל.</w:t>
      </w:r>
    </w:p>
    <w:p w14:paraId="0F4887E5" w14:textId="77777777" w:rsidR="005475C7" w:rsidRDefault="005475C7" w:rsidP="005475C7">
      <w:pPr>
        <w:bidi/>
        <w:jc w:val="both"/>
        <w:rPr>
          <w:rFonts w:cs="David" w:hint="cs"/>
          <w:rtl/>
        </w:rPr>
      </w:pPr>
    </w:p>
    <w:p w14:paraId="6C920660" w14:textId="77777777" w:rsidR="005475C7" w:rsidRDefault="005475C7" w:rsidP="005475C7">
      <w:pPr>
        <w:bidi/>
        <w:jc w:val="both"/>
        <w:rPr>
          <w:rFonts w:cs="David" w:hint="cs"/>
          <w:rtl/>
        </w:rPr>
      </w:pPr>
      <w:r>
        <w:rPr>
          <w:rFonts w:cs="David" w:hint="cs"/>
          <w:rtl/>
        </w:rPr>
        <w:tab/>
        <w:t>אני רוצה להפנות מכאן קריאה ליושב ראש ועדת חוקה דוד רותם, לפי הרוב המסתמן פה , לצערי הרב, אני מצפה שהנושא בכל זאת יעבור אלא אם הפניה שלי תיפול על אוזניים קשובות, אבל אם בכל זאת הנושא הזה יעבור לוועדת חוקה, אני פונה אליך ומבקש ממך, בשם רבים וטובים בעם ישראל, לא כולם אנטי צה"ל ולא כולם אנטי גיורים כאלה ואחרים, יש הרבה וזה הרוב הדומם במדינת ישראל שרוצה אחדות, רוצה להוביל את הדברים בצורה ראויה, אני פונה אליך לגלות אחריות, תחכה עם הקריאה הראשונה ותמצה את כל ההליכים כדי שתוכל להסתכל על עצמך בראי ולהגיד שעשית הכול למען אחדות עם ישראל ולא אהיה שותף לפילוגו של עם ישראל.</w:t>
      </w:r>
    </w:p>
    <w:p w14:paraId="390B74D5" w14:textId="77777777" w:rsidR="005475C7" w:rsidRDefault="005475C7" w:rsidP="005475C7">
      <w:pPr>
        <w:bidi/>
        <w:jc w:val="both"/>
        <w:rPr>
          <w:rFonts w:cs="David" w:hint="cs"/>
          <w:rtl/>
        </w:rPr>
      </w:pPr>
    </w:p>
    <w:p w14:paraId="078DCED9" w14:textId="77777777" w:rsidR="005475C7" w:rsidRDefault="005475C7" w:rsidP="005475C7">
      <w:pPr>
        <w:bidi/>
        <w:jc w:val="both"/>
        <w:rPr>
          <w:rFonts w:cs="David" w:hint="cs"/>
          <w:rtl/>
        </w:rPr>
      </w:pPr>
      <w:r>
        <w:rPr>
          <w:rFonts w:cs="David" w:hint="cs"/>
          <w:rtl/>
        </w:rPr>
        <w:tab/>
        <w:t>עם  ישראל בימים אלו זקוק לאחדות ולא לפילוג. מי שחושב שהפלת הממשלה יכול להביא לפילוג חס ושלום, אז יבושם לו. אני בכל אופן  פונה ומבקש , תתנתקו לרגע מהפוליטיקה, זה לא פוליטיקה כרגע, זה עם ישראל עומד על הפרק. תודה רבה אדוני.</w:t>
      </w:r>
    </w:p>
    <w:p w14:paraId="66450889" w14:textId="77777777" w:rsidR="005475C7" w:rsidRDefault="005475C7" w:rsidP="005475C7">
      <w:pPr>
        <w:bidi/>
        <w:jc w:val="both"/>
        <w:rPr>
          <w:rFonts w:cs="David" w:hint="cs"/>
          <w:rtl/>
        </w:rPr>
      </w:pPr>
      <w:r>
        <w:rPr>
          <w:rFonts w:cs="David" w:hint="cs"/>
          <w:rtl/>
        </w:rPr>
        <w:t xml:space="preserve">            </w:t>
      </w:r>
    </w:p>
    <w:p w14:paraId="01656855" w14:textId="77777777" w:rsidR="005475C7" w:rsidRDefault="005475C7" w:rsidP="005475C7">
      <w:pPr>
        <w:keepNext/>
        <w:bidi/>
        <w:jc w:val="both"/>
        <w:rPr>
          <w:rFonts w:cs="David" w:hint="cs"/>
          <w:rtl/>
        </w:rPr>
      </w:pP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14:paraId="2A604252" w14:textId="77777777" w:rsidR="005475C7" w:rsidRDefault="005475C7" w:rsidP="005475C7">
      <w:pPr>
        <w:keepNext/>
        <w:bidi/>
        <w:jc w:val="both"/>
        <w:rPr>
          <w:rFonts w:cs="David" w:hint="cs"/>
          <w:rtl/>
        </w:rPr>
      </w:pPr>
    </w:p>
    <w:p w14:paraId="49DD1B88" w14:textId="77777777" w:rsidR="005475C7" w:rsidRDefault="005475C7" w:rsidP="005475C7">
      <w:pPr>
        <w:bidi/>
        <w:jc w:val="both"/>
        <w:rPr>
          <w:rFonts w:cs="David" w:hint="cs"/>
          <w:rtl/>
        </w:rPr>
      </w:pPr>
      <w:r>
        <w:rPr>
          <w:rFonts w:cs="David" w:hint="cs"/>
          <w:rtl/>
        </w:rPr>
        <w:tab/>
        <w:t xml:space="preserve">תודה. דוד רותם, אחריו זאב </w:t>
      </w:r>
      <w:proofErr w:type="spellStart"/>
      <w:r>
        <w:rPr>
          <w:rFonts w:cs="David" w:hint="cs"/>
          <w:rtl/>
        </w:rPr>
        <w:t>אלקין</w:t>
      </w:r>
      <w:proofErr w:type="spellEnd"/>
      <w:r>
        <w:rPr>
          <w:rFonts w:cs="David" w:hint="cs"/>
          <w:rtl/>
        </w:rPr>
        <w:t>, אחרון הדוברים, בבקשה.</w:t>
      </w:r>
    </w:p>
    <w:p w14:paraId="42760A48" w14:textId="77777777" w:rsidR="005475C7" w:rsidRDefault="005475C7" w:rsidP="005475C7">
      <w:pPr>
        <w:bidi/>
        <w:jc w:val="both"/>
        <w:rPr>
          <w:rFonts w:cs="David" w:hint="cs"/>
          <w:rtl/>
        </w:rPr>
      </w:pPr>
    </w:p>
    <w:p w14:paraId="45755475" w14:textId="77777777" w:rsidR="005475C7" w:rsidRDefault="005475C7" w:rsidP="005475C7">
      <w:pPr>
        <w:bidi/>
        <w:jc w:val="both"/>
        <w:rPr>
          <w:rFonts w:cs="David" w:hint="cs"/>
          <w:u w:val="single"/>
          <w:rtl/>
        </w:rPr>
      </w:pPr>
      <w:r w:rsidRPr="00791343">
        <w:rPr>
          <w:rFonts w:cs="David" w:hint="cs"/>
          <w:u w:val="single"/>
          <w:rtl/>
        </w:rPr>
        <w:t>דוד רותם:</w:t>
      </w:r>
    </w:p>
    <w:p w14:paraId="4135E059" w14:textId="77777777" w:rsidR="005475C7" w:rsidRDefault="005475C7" w:rsidP="005475C7">
      <w:pPr>
        <w:bidi/>
        <w:jc w:val="both"/>
        <w:rPr>
          <w:rFonts w:cs="David" w:hint="cs"/>
          <w:u w:val="single"/>
          <w:rtl/>
        </w:rPr>
      </w:pPr>
    </w:p>
    <w:p w14:paraId="4AEC99FC" w14:textId="77777777" w:rsidR="005475C7" w:rsidRDefault="005475C7" w:rsidP="005475C7">
      <w:pPr>
        <w:bidi/>
        <w:ind w:firstLine="720"/>
        <w:jc w:val="both"/>
        <w:rPr>
          <w:rFonts w:cs="David" w:hint="cs"/>
          <w:rtl/>
        </w:rPr>
      </w:pPr>
      <w:r>
        <w:rPr>
          <w:rFonts w:cs="David" w:hint="cs"/>
          <w:rtl/>
        </w:rPr>
        <w:t xml:space="preserve">אדוני היושב ראש, רבותי חברי הוועדה, אין לי כוח שליטה על הייעוץ המשפטי של הכנסת והייעוץ המשפטי של הכנסת קבע, תוך בדיקת הדברים, שהחוקים האלה צריכים לבוא לוועדת חוקה חוק ומשפט, אין להם קשר לוועדת הפנים, אנחנו מתעסקים בחיילים לא באיכות הסביבה, אנחנו מתעסקים בנושא שוועדת החוקה עוסקת בו כל התקופה. ניקח לדוגמה את חוק הגיור הראשי, אותו חוק שסיעת ש"ס נורא רוצה שיעבור, איפה הוא נידון? בוועדת החוקה. </w:t>
      </w:r>
    </w:p>
    <w:p w14:paraId="71DC48B6" w14:textId="77777777" w:rsidR="005475C7" w:rsidRDefault="005475C7" w:rsidP="005475C7">
      <w:pPr>
        <w:bidi/>
        <w:ind w:firstLine="720"/>
        <w:jc w:val="both"/>
        <w:rPr>
          <w:rFonts w:cs="David" w:hint="cs"/>
          <w:rtl/>
        </w:rPr>
      </w:pPr>
    </w:p>
    <w:p w14:paraId="2ADE6B19" w14:textId="77777777" w:rsidR="005475C7" w:rsidRDefault="005475C7" w:rsidP="005475C7">
      <w:pPr>
        <w:bidi/>
        <w:ind w:firstLine="720"/>
        <w:jc w:val="both"/>
        <w:rPr>
          <w:rFonts w:cs="David" w:hint="cs"/>
          <w:rtl/>
        </w:rPr>
      </w:pPr>
      <w:r>
        <w:rPr>
          <w:rFonts w:cs="David" w:hint="cs"/>
          <w:rtl/>
        </w:rPr>
        <w:t xml:space="preserve">לכן, כשאין סיבה אמיתית ללכת נגד חוות הדעת של הייעוץ המשפטי, אני לא רואה סיבה למה צריך להחליט אחרת. זה שהרב מוזס חושב שזה צריך ללכת לוועדה למאבק נגד הסמים, אני מבין אותו, אנחנו כולנו מסוממים. איך אנחנו בכלל מעלים על הדעת לא לשמוע את מה שאומר לנו הרב מוזס. מי ייצג את היהדות חוץ מאשר ש"ס ויהדות התורה, מה אנחנו מבינים ביהדות? אל תטיפו לי מוסר בענייני יהדות. אל תטיפו לי מוסר בעניינים של אחדות העם היהודי, אתם מפלגים את העם היהודי. </w:t>
      </w:r>
    </w:p>
    <w:p w14:paraId="31BF7706" w14:textId="77777777" w:rsidR="005475C7" w:rsidRDefault="005475C7" w:rsidP="005475C7">
      <w:pPr>
        <w:bidi/>
        <w:ind w:firstLine="720"/>
        <w:jc w:val="both"/>
        <w:rPr>
          <w:rFonts w:cs="David" w:hint="cs"/>
          <w:rtl/>
        </w:rPr>
      </w:pPr>
    </w:p>
    <w:p w14:paraId="1945EBF6" w14:textId="77777777" w:rsidR="005475C7" w:rsidRDefault="005475C7" w:rsidP="005475C7">
      <w:pPr>
        <w:bidi/>
        <w:ind w:firstLine="720"/>
        <w:jc w:val="both"/>
        <w:rPr>
          <w:rFonts w:cs="David" w:hint="cs"/>
          <w:rtl/>
        </w:rPr>
      </w:pPr>
      <w:r>
        <w:rPr>
          <w:rFonts w:cs="David" w:hint="cs"/>
          <w:rtl/>
        </w:rPr>
        <w:t>אני מבקש, הרב עמר יעשה את מה שהוא צריך לעשות, מדברים על סחיטה, הרב גפני, כואב לי שאכלת צפרדעים, אותי למדו שכשאני נוסע לחוץ לארץ לדאוג איפה יש מסעדה כשרה, כדי שלא אצטרך לאכול צפרדעים. אם אכלת צפרדעים, אתה ראוי לכך.</w:t>
      </w:r>
    </w:p>
    <w:p w14:paraId="2A79FA7C" w14:textId="77777777" w:rsidR="005475C7" w:rsidRDefault="005475C7" w:rsidP="005475C7">
      <w:pPr>
        <w:bidi/>
        <w:jc w:val="both"/>
        <w:rPr>
          <w:rFonts w:cs="David" w:hint="cs"/>
          <w:rtl/>
        </w:rPr>
      </w:pPr>
    </w:p>
    <w:p w14:paraId="248B30C7" w14:textId="77777777" w:rsidR="005475C7" w:rsidRDefault="005475C7" w:rsidP="005475C7">
      <w:pPr>
        <w:bidi/>
        <w:ind w:firstLine="720"/>
        <w:jc w:val="both"/>
        <w:rPr>
          <w:rFonts w:cs="David" w:hint="cs"/>
          <w:rtl/>
        </w:rPr>
      </w:pPr>
      <w:r>
        <w:rPr>
          <w:rFonts w:cs="David" w:hint="cs"/>
          <w:rtl/>
        </w:rPr>
        <w:t>אני מבקש אדוני יושב ראש להעלות להצבעה, אני חושב שההצעה צריכה ללכת לוועדת חוקה, ועדת החוקה מקיימת  דיונים רציניים בחוקים, נשמע את כולם, אני מניח כל מה ששמענו פה הוא רק פרומו לקראת מה שנשמע בוועדת החוקה, ואז תתקבלנה החלטות.</w:t>
      </w:r>
    </w:p>
    <w:p w14:paraId="0ADB11F2" w14:textId="77777777" w:rsidR="005475C7" w:rsidRDefault="005475C7" w:rsidP="005475C7">
      <w:pPr>
        <w:bidi/>
        <w:jc w:val="both"/>
        <w:rPr>
          <w:rFonts w:cs="David" w:hint="cs"/>
          <w:rtl/>
        </w:rPr>
      </w:pPr>
    </w:p>
    <w:p w14:paraId="114C279D" w14:textId="77777777" w:rsidR="005475C7" w:rsidRDefault="005475C7" w:rsidP="005475C7">
      <w:pPr>
        <w:keepNext/>
        <w:bidi/>
        <w:jc w:val="both"/>
        <w:rPr>
          <w:rFonts w:cs="David" w:hint="cs"/>
          <w:rtl/>
        </w:rPr>
      </w:pP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14:paraId="31987C71" w14:textId="77777777" w:rsidR="005475C7" w:rsidRDefault="005475C7" w:rsidP="005475C7">
      <w:pPr>
        <w:keepNext/>
        <w:bidi/>
        <w:jc w:val="both"/>
        <w:rPr>
          <w:rFonts w:cs="David" w:hint="cs"/>
          <w:rtl/>
        </w:rPr>
      </w:pPr>
    </w:p>
    <w:p w14:paraId="41EABCB0" w14:textId="77777777" w:rsidR="005475C7" w:rsidRDefault="005475C7" w:rsidP="005475C7">
      <w:pPr>
        <w:bidi/>
        <w:jc w:val="both"/>
        <w:rPr>
          <w:rFonts w:cs="David" w:hint="cs"/>
          <w:rtl/>
        </w:rPr>
      </w:pPr>
      <w:r>
        <w:rPr>
          <w:rFonts w:cs="David" w:hint="cs"/>
          <w:rtl/>
        </w:rPr>
        <w:tab/>
        <w:t xml:space="preserve">תודה רבה, חבר הכנסת זאב </w:t>
      </w:r>
      <w:proofErr w:type="spellStart"/>
      <w:r>
        <w:rPr>
          <w:rFonts w:cs="David" w:hint="cs"/>
          <w:rtl/>
        </w:rPr>
        <w:t>אלקין</w:t>
      </w:r>
      <w:proofErr w:type="spellEnd"/>
      <w:r>
        <w:rPr>
          <w:rFonts w:cs="David" w:hint="cs"/>
          <w:rtl/>
        </w:rPr>
        <w:t xml:space="preserve"> בבקשה.</w:t>
      </w:r>
    </w:p>
    <w:p w14:paraId="65558A45" w14:textId="77777777" w:rsidR="005475C7" w:rsidRDefault="005475C7" w:rsidP="005475C7">
      <w:pPr>
        <w:bidi/>
        <w:jc w:val="both"/>
        <w:rPr>
          <w:rFonts w:cs="David" w:hint="cs"/>
          <w:rtl/>
        </w:rPr>
      </w:pPr>
    </w:p>
    <w:p w14:paraId="1DA66D35" w14:textId="77777777" w:rsidR="005475C7" w:rsidRDefault="005475C7" w:rsidP="005475C7">
      <w:pPr>
        <w:bidi/>
        <w:jc w:val="both"/>
        <w:rPr>
          <w:rFonts w:cs="David" w:hint="cs"/>
          <w:u w:val="single"/>
          <w:rtl/>
        </w:rPr>
      </w:pPr>
      <w:r>
        <w:rPr>
          <w:rFonts w:cs="David" w:hint="cs"/>
          <w:u w:val="single"/>
          <w:rtl/>
        </w:rPr>
        <w:t xml:space="preserve">זאב </w:t>
      </w:r>
      <w:proofErr w:type="spellStart"/>
      <w:r>
        <w:rPr>
          <w:rFonts w:cs="David" w:hint="cs"/>
          <w:u w:val="single"/>
          <w:rtl/>
        </w:rPr>
        <w:t>אלקין</w:t>
      </w:r>
      <w:proofErr w:type="spellEnd"/>
      <w:r w:rsidRPr="00E36EB4">
        <w:rPr>
          <w:rFonts w:cs="David" w:hint="cs"/>
          <w:u w:val="single"/>
          <w:rtl/>
        </w:rPr>
        <w:t>:</w:t>
      </w:r>
    </w:p>
    <w:p w14:paraId="14B85290" w14:textId="77777777" w:rsidR="005475C7" w:rsidRDefault="005475C7" w:rsidP="005475C7">
      <w:pPr>
        <w:bidi/>
        <w:jc w:val="both"/>
        <w:rPr>
          <w:rFonts w:cs="David" w:hint="cs"/>
          <w:u w:val="single"/>
          <w:rtl/>
        </w:rPr>
      </w:pPr>
    </w:p>
    <w:p w14:paraId="7E441CA6" w14:textId="77777777" w:rsidR="005475C7" w:rsidRDefault="005475C7" w:rsidP="005475C7">
      <w:pPr>
        <w:bidi/>
        <w:jc w:val="both"/>
        <w:rPr>
          <w:rFonts w:cs="David" w:hint="cs"/>
          <w:rtl/>
        </w:rPr>
      </w:pPr>
      <w:r>
        <w:rPr>
          <w:rFonts w:cs="David" w:hint="cs"/>
          <w:rtl/>
        </w:rPr>
        <w:tab/>
        <w:t xml:space="preserve">תודה רבה אדוני היושב ראש. קודם כל אני אתייחס לנושא עצמו שנדון כאן כי לפעמים הוא בורח בלהט הויכוח. אין ספק לאיזו ועדה החוק צריך ללכת, צודק יושב ראש ועדת החוקה, כשדנו בסוגיה של חוק הגיור הכללי , שהנושא הזה הוא פריט קטן מכל נושא הדיור, אז הייתה אפילו הסכמה מקיר לקיר שהדיון צריך להיות בוועדת החוקה ולכן אין שום הגיון שהדיון בשני החוקים האלה יהיה במקום אחר ואני חושב שהדברים ברורים. </w:t>
      </w:r>
    </w:p>
    <w:p w14:paraId="160C114E" w14:textId="77777777" w:rsidR="005475C7" w:rsidRDefault="005475C7" w:rsidP="005475C7">
      <w:pPr>
        <w:bidi/>
        <w:jc w:val="both"/>
        <w:rPr>
          <w:rFonts w:cs="David" w:hint="cs"/>
          <w:rtl/>
        </w:rPr>
      </w:pPr>
    </w:p>
    <w:p w14:paraId="6800A0B2" w14:textId="77777777" w:rsidR="005475C7" w:rsidRDefault="005475C7" w:rsidP="005475C7">
      <w:pPr>
        <w:bidi/>
        <w:jc w:val="both"/>
        <w:rPr>
          <w:rFonts w:cs="David" w:hint="cs"/>
          <w:rtl/>
        </w:rPr>
      </w:pPr>
      <w:r>
        <w:rPr>
          <w:rFonts w:cs="David" w:hint="cs"/>
          <w:rtl/>
        </w:rPr>
        <w:tab/>
        <w:t>לגבי הסוגיה עצמה, נדמה לי שכדאי להעמיד דברים על דיוקם, אמר חבר הכנסת נסים זאב, שאני מאד מכבד אותו שאף אחד לא מטיל ספק בגיורים צבאיים, זה לא נכון. כל הדיון בבג"צ, שנאמר שם מה שנאמר נפתח כי היו כמה רבני ערים שלא הכירו בגיור הזה ובמתגיירים האלה. אמנם, חייבים להגיד את האמת, גם בגיורים שהרב עמר חתום עליהם הם לא מכירים. גם בגיורים שמגיעים במערכת הרגילה, גם בזה הם לא מכירים והרב עמר, וצריכים לתת לו את הכבוד, עומד בגבורה כנגד כל הלחצים שלא מעט אנשים הממסד הרבני ועושה רבות ואין מישהו שעושה כמוהו לקידום הנושא הגיור בישראל.</w:t>
      </w:r>
    </w:p>
    <w:p w14:paraId="7B21B1D0" w14:textId="77777777" w:rsidR="005475C7" w:rsidRDefault="005475C7" w:rsidP="005475C7">
      <w:pPr>
        <w:bidi/>
        <w:jc w:val="both"/>
        <w:rPr>
          <w:rFonts w:cs="David" w:hint="cs"/>
          <w:rtl/>
        </w:rPr>
      </w:pPr>
    </w:p>
    <w:p w14:paraId="56AF8102" w14:textId="77777777" w:rsidR="005475C7" w:rsidRDefault="005475C7" w:rsidP="005475C7">
      <w:pPr>
        <w:bidi/>
        <w:jc w:val="both"/>
        <w:rPr>
          <w:rFonts w:cs="David" w:hint="cs"/>
          <w:rtl/>
        </w:rPr>
      </w:pPr>
      <w:r>
        <w:rPr>
          <w:rFonts w:cs="David" w:hint="cs"/>
          <w:rtl/>
        </w:rPr>
        <w:tab/>
        <w:t>משם הכול התחיל, חברי הכנסת גפני ומוזס, משם הכול התחיל, משם התגלגלנו לדיון הזה בבג"צ ומשם הגענו למקום שהגענו. נטענו טענות למה זה מגיע רק עכשיו, אני אשתף את החברים בהתלבטויות שהיו לי כיושב ראש הקואליציה, גם בדיון שלי עם יושב ראש ועדת הכנסת. הרי לא היה ספק איפה החוק צריך להיות נידון, זו לא השאלה, השאלה הייתה מתי מעבירים אותו למקום הנכון. במציאות שהיינו בה היינו בפני בחירה מאד פשוטה, החוק הזה היה צריך לעבור לוועדת חוקה כבר לפני שבוע וחצי שבועיים מיד אחרי המליאה, לא הייתה שאלה.</w:t>
      </w:r>
    </w:p>
    <w:p w14:paraId="25F4FABA" w14:textId="77777777" w:rsidR="005475C7" w:rsidRDefault="005475C7" w:rsidP="005475C7">
      <w:pPr>
        <w:bidi/>
        <w:jc w:val="both"/>
        <w:rPr>
          <w:rFonts w:cs="David" w:hint="cs"/>
          <w:rtl/>
        </w:rPr>
      </w:pPr>
    </w:p>
    <w:p w14:paraId="4243729C" w14:textId="77777777" w:rsidR="005475C7" w:rsidRDefault="005475C7" w:rsidP="005475C7">
      <w:pPr>
        <w:bidi/>
        <w:jc w:val="both"/>
        <w:rPr>
          <w:rFonts w:cs="David" w:hint="cs"/>
          <w:rtl/>
        </w:rPr>
      </w:pPr>
      <w:r>
        <w:rPr>
          <w:rFonts w:cs="David" w:hint="cs"/>
          <w:rtl/>
        </w:rPr>
        <w:tab/>
        <w:t>היינו רוצים לתת שהות, דברו כאן חברי כנסת גם מאופוזיציה, לא רק מהקואליציה, שהדרך הנכונה היא, ואנחנו הולכים בדרך הזו, רק בעיני לאט מידי, שהרב עמר יסביר את כל הנושא הזה. אם אתם שואלים אותי, בסוף הדרך לא צריך חוק. אב צריך פתרון לחיילי צה"ל ורצינו לתת את השהות הזו. אם היינו מזדרזים, כפי שדיבר חבר הכנסת גפני ומיד נועלים את הנושא, בלי לתת את האפשרות והתבקשנו לתת את השהות הזו, בלי לתת את האפשרות לתת לרב עמר לפתור את הבעיה, היינו נוהגים נכון?</w:t>
      </w:r>
    </w:p>
    <w:p w14:paraId="309097A0" w14:textId="77777777" w:rsidR="005475C7" w:rsidRPr="00897AD3" w:rsidRDefault="005475C7" w:rsidP="005475C7">
      <w:pPr>
        <w:bidi/>
        <w:jc w:val="both"/>
        <w:rPr>
          <w:rFonts w:cs="David" w:hint="cs"/>
          <w:rtl/>
        </w:rPr>
      </w:pPr>
      <w:r>
        <w:rPr>
          <w:rFonts w:cs="David" w:hint="cs"/>
          <w:rtl/>
        </w:rPr>
        <w:t xml:space="preserve">    </w:t>
      </w:r>
    </w:p>
    <w:p w14:paraId="36159D82" w14:textId="77777777" w:rsidR="005475C7" w:rsidRDefault="005475C7" w:rsidP="005475C7">
      <w:pPr>
        <w:bidi/>
        <w:jc w:val="both"/>
        <w:rPr>
          <w:rFonts w:cs="David" w:hint="cs"/>
          <w:u w:val="single"/>
          <w:rtl/>
        </w:rPr>
      </w:pPr>
      <w:r>
        <w:rPr>
          <w:rFonts w:cs="David" w:hint="cs"/>
          <w:u w:val="single"/>
          <w:rtl/>
        </w:rPr>
        <w:t>דוד רותם</w:t>
      </w:r>
      <w:r w:rsidRPr="00E36EB4">
        <w:rPr>
          <w:rFonts w:cs="David" w:hint="cs"/>
          <w:u w:val="single"/>
          <w:rtl/>
        </w:rPr>
        <w:t>:</w:t>
      </w:r>
    </w:p>
    <w:p w14:paraId="76484988" w14:textId="77777777" w:rsidR="005475C7" w:rsidRDefault="005475C7" w:rsidP="005475C7">
      <w:pPr>
        <w:bidi/>
        <w:jc w:val="both"/>
        <w:rPr>
          <w:rFonts w:cs="David" w:hint="cs"/>
          <w:u w:val="single"/>
          <w:rtl/>
        </w:rPr>
      </w:pPr>
    </w:p>
    <w:p w14:paraId="4E39E748" w14:textId="77777777" w:rsidR="005475C7" w:rsidRDefault="005475C7" w:rsidP="005475C7">
      <w:pPr>
        <w:bidi/>
        <w:jc w:val="both"/>
        <w:rPr>
          <w:rFonts w:cs="David" w:hint="cs"/>
          <w:rtl/>
        </w:rPr>
      </w:pPr>
      <w:r>
        <w:rPr>
          <w:rFonts w:cs="David" w:hint="cs"/>
          <w:rtl/>
        </w:rPr>
        <w:tab/>
        <w:t>הוא כבר חזר מחו"ל?</w:t>
      </w:r>
    </w:p>
    <w:p w14:paraId="1E6A9F2F" w14:textId="77777777" w:rsidR="005475C7" w:rsidRDefault="005475C7" w:rsidP="005475C7">
      <w:pPr>
        <w:bidi/>
        <w:jc w:val="both"/>
        <w:rPr>
          <w:rFonts w:cs="David" w:hint="cs"/>
          <w:rtl/>
        </w:rPr>
      </w:pPr>
    </w:p>
    <w:p w14:paraId="7B69825F" w14:textId="77777777" w:rsidR="005475C7" w:rsidRDefault="005475C7" w:rsidP="005475C7">
      <w:pPr>
        <w:bidi/>
        <w:jc w:val="both"/>
        <w:rPr>
          <w:rFonts w:cs="David" w:hint="cs"/>
          <w:u w:val="single"/>
          <w:rtl/>
        </w:rPr>
      </w:pPr>
      <w:r>
        <w:rPr>
          <w:rFonts w:cs="David" w:hint="cs"/>
          <w:u w:val="single"/>
          <w:rtl/>
        </w:rPr>
        <w:t xml:space="preserve">זאב </w:t>
      </w:r>
      <w:proofErr w:type="spellStart"/>
      <w:r>
        <w:rPr>
          <w:rFonts w:cs="David" w:hint="cs"/>
          <w:u w:val="single"/>
          <w:rtl/>
        </w:rPr>
        <w:t>אלקין</w:t>
      </w:r>
      <w:proofErr w:type="spellEnd"/>
      <w:r w:rsidRPr="00E36EB4">
        <w:rPr>
          <w:rFonts w:cs="David" w:hint="cs"/>
          <w:u w:val="single"/>
          <w:rtl/>
        </w:rPr>
        <w:t>:</w:t>
      </w:r>
    </w:p>
    <w:p w14:paraId="19BB6E79" w14:textId="77777777" w:rsidR="005475C7" w:rsidRDefault="005475C7" w:rsidP="005475C7">
      <w:pPr>
        <w:bidi/>
        <w:jc w:val="both"/>
        <w:rPr>
          <w:rFonts w:cs="David" w:hint="cs"/>
          <w:u w:val="single"/>
          <w:rtl/>
        </w:rPr>
      </w:pPr>
    </w:p>
    <w:p w14:paraId="4689EA74" w14:textId="77777777" w:rsidR="005475C7" w:rsidRDefault="005475C7" w:rsidP="005475C7">
      <w:pPr>
        <w:bidi/>
        <w:jc w:val="both"/>
        <w:rPr>
          <w:rFonts w:cs="David" w:hint="cs"/>
          <w:rtl/>
        </w:rPr>
      </w:pPr>
      <w:r>
        <w:rPr>
          <w:rFonts w:cs="David" w:hint="cs"/>
          <w:rtl/>
        </w:rPr>
        <w:tab/>
        <w:t>הוא חזר מחו"ל והוא הקים ועדה והיא מטפלת אבל עברו שבועיים ובזמנו דובר על כך שתוך ימים ספורים יבוא פתרון, עברו מאז שבועיים ועדיין לא הגיע הפתרון ואני בטוח שהרב עמר עושה הכול כי לפתור את הבעיה.</w:t>
      </w:r>
    </w:p>
    <w:p w14:paraId="33F43D75" w14:textId="77777777" w:rsidR="005475C7" w:rsidRDefault="005475C7" w:rsidP="005475C7">
      <w:pPr>
        <w:bidi/>
        <w:jc w:val="both"/>
        <w:rPr>
          <w:rFonts w:cs="David" w:hint="cs"/>
          <w:rtl/>
        </w:rPr>
      </w:pPr>
    </w:p>
    <w:p w14:paraId="3BE678C3" w14:textId="77777777" w:rsidR="005475C7" w:rsidRDefault="005475C7" w:rsidP="005475C7">
      <w:pPr>
        <w:bidi/>
        <w:jc w:val="both"/>
        <w:rPr>
          <w:rFonts w:cs="David" w:hint="cs"/>
          <w:u w:val="single"/>
          <w:rtl/>
        </w:rPr>
      </w:pPr>
      <w:r>
        <w:rPr>
          <w:rFonts w:cs="David" w:hint="cs"/>
          <w:u w:val="single"/>
          <w:rtl/>
        </w:rPr>
        <w:t>מנחם אליעזר מוזס</w:t>
      </w:r>
      <w:r w:rsidRPr="00E36EB4">
        <w:rPr>
          <w:rFonts w:cs="David" w:hint="cs"/>
          <w:u w:val="single"/>
          <w:rtl/>
        </w:rPr>
        <w:t>:</w:t>
      </w:r>
    </w:p>
    <w:p w14:paraId="13B3A0B7" w14:textId="77777777" w:rsidR="005475C7" w:rsidRDefault="005475C7" w:rsidP="005475C7">
      <w:pPr>
        <w:bidi/>
        <w:jc w:val="both"/>
        <w:rPr>
          <w:rFonts w:cs="David" w:hint="cs"/>
          <w:u w:val="single"/>
          <w:rtl/>
        </w:rPr>
      </w:pPr>
    </w:p>
    <w:p w14:paraId="6D295815" w14:textId="77777777" w:rsidR="005475C7" w:rsidRDefault="005475C7" w:rsidP="005475C7">
      <w:pPr>
        <w:bidi/>
        <w:jc w:val="both"/>
        <w:rPr>
          <w:rFonts w:cs="David" w:hint="cs"/>
          <w:rtl/>
        </w:rPr>
      </w:pPr>
      <w:r>
        <w:rPr>
          <w:rFonts w:cs="David" w:hint="cs"/>
          <w:rtl/>
        </w:rPr>
        <w:tab/>
        <w:t>כמה אפשר לחכות?</w:t>
      </w:r>
    </w:p>
    <w:p w14:paraId="66250208" w14:textId="77777777" w:rsidR="005475C7" w:rsidRDefault="005475C7" w:rsidP="005475C7">
      <w:pPr>
        <w:bidi/>
        <w:jc w:val="both"/>
        <w:rPr>
          <w:rFonts w:cs="David" w:hint="cs"/>
          <w:rtl/>
        </w:rPr>
      </w:pPr>
    </w:p>
    <w:p w14:paraId="34CBD608" w14:textId="77777777" w:rsidR="005475C7" w:rsidRDefault="005475C7" w:rsidP="005475C7">
      <w:pPr>
        <w:bidi/>
        <w:jc w:val="both"/>
        <w:rPr>
          <w:rFonts w:cs="David" w:hint="cs"/>
          <w:u w:val="single"/>
          <w:rtl/>
        </w:rPr>
      </w:pPr>
      <w:r>
        <w:rPr>
          <w:rFonts w:cs="David" w:hint="cs"/>
          <w:u w:val="single"/>
          <w:rtl/>
        </w:rPr>
        <w:t xml:space="preserve">זאב </w:t>
      </w:r>
      <w:proofErr w:type="spellStart"/>
      <w:r>
        <w:rPr>
          <w:rFonts w:cs="David" w:hint="cs"/>
          <w:u w:val="single"/>
          <w:rtl/>
        </w:rPr>
        <w:t>אלקין</w:t>
      </w:r>
      <w:proofErr w:type="spellEnd"/>
      <w:r w:rsidRPr="00E36EB4">
        <w:rPr>
          <w:rFonts w:cs="David" w:hint="cs"/>
          <w:u w:val="single"/>
          <w:rtl/>
        </w:rPr>
        <w:t>:</w:t>
      </w:r>
    </w:p>
    <w:p w14:paraId="0ADEC4AE" w14:textId="77777777" w:rsidR="005475C7" w:rsidRDefault="005475C7" w:rsidP="005475C7">
      <w:pPr>
        <w:bidi/>
        <w:jc w:val="both"/>
        <w:rPr>
          <w:rFonts w:cs="David" w:hint="cs"/>
          <w:u w:val="single"/>
          <w:rtl/>
        </w:rPr>
      </w:pPr>
    </w:p>
    <w:p w14:paraId="1F2BFD89" w14:textId="77777777" w:rsidR="005475C7" w:rsidRDefault="005475C7" w:rsidP="005475C7">
      <w:pPr>
        <w:bidi/>
        <w:jc w:val="both"/>
        <w:rPr>
          <w:rFonts w:cs="David" w:hint="cs"/>
          <w:rtl/>
        </w:rPr>
      </w:pPr>
      <w:r>
        <w:rPr>
          <w:rFonts w:cs="David" w:hint="cs"/>
          <w:rtl/>
        </w:rPr>
        <w:tab/>
        <w:t>חיכינו.  במה אתם מאשימים אותנו? לא הבאתם את זה קודם כי חיכיתם לרב עמר, אם היינו מביאים את זה יומיים אחרי הדיון על התקציב מה הייתם אותם? רימיתם אותנו, לא אמרתם לנו לפני הדיון התקציב שאתם מביאי את זה, אז מה אתם רוצים?</w:t>
      </w:r>
    </w:p>
    <w:p w14:paraId="75AA3EB1" w14:textId="77777777" w:rsidR="005475C7" w:rsidRDefault="005475C7" w:rsidP="005475C7">
      <w:pPr>
        <w:bidi/>
        <w:jc w:val="both"/>
        <w:rPr>
          <w:rFonts w:cs="David" w:hint="cs"/>
          <w:rtl/>
        </w:rPr>
      </w:pPr>
    </w:p>
    <w:p w14:paraId="1F3408E9" w14:textId="77777777" w:rsidR="005475C7" w:rsidRDefault="005475C7" w:rsidP="005475C7">
      <w:pPr>
        <w:bidi/>
        <w:jc w:val="both"/>
        <w:rPr>
          <w:rFonts w:cs="David" w:hint="cs"/>
          <w:u w:val="single"/>
          <w:rtl/>
        </w:rPr>
      </w:pPr>
      <w:r>
        <w:rPr>
          <w:rFonts w:cs="David" w:hint="cs"/>
          <w:u w:val="single"/>
          <w:rtl/>
        </w:rPr>
        <w:t>מנחם אליעזר מוזס</w:t>
      </w:r>
      <w:r w:rsidRPr="00E36EB4">
        <w:rPr>
          <w:rFonts w:cs="David" w:hint="cs"/>
          <w:u w:val="single"/>
          <w:rtl/>
        </w:rPr>
        <w:t>:</w:t>
      </w:r>
    </w:p>
    <w:p w14:paraId="2A4688D2" w14:textId="77777777" w:rsidR="005475C7" w:rsidRDefault="005475C7" w:rsidP="005475C7">
      <w:pPr>
        <w:bidi/>
        <w:jc w:val="both"/>
        <w:rPr>
          <w:rFonts w:cs="David" w:hint="cs"/>
          <w:u w:val="single"/>
          <w:rtl/>
        </w:rPr>
      </w:pPr>
    </w:p>
    <w:p w14:paraId="6EFBA046" w14:textId="77777777" w:rsidR="005475C7" w:rsidRDefault="005475C7" w:rsidP="005475C7">
      <w:pPr>
        <w:bidi/>
        <w:jc w:val="both"/>
        <w:rPr>
          <w:rFonts w:cs="David" w:hint="cs"/>
          <w:rtl/>
        </w:rPr>
      </w:pPr>
      <w:r>
        <w:rPr>
          <w:rFonts w:cs="David" w:hint="cs"/>
          <w:rtl/>
        </w:rPr>
        <w:tab/>
        <w:t xml:space="preserve"> אז לא נצביע בעד.</w:t>
      </w:r>
    </w:p>
    <w:p w14:paraId="4640A247" w14:textId="77777777" w:rsidR="005475C7" w:rsidRDefault="005475C7" w:rsidP="005475C7">
      <w:pPr>
        <w:bidi/>
        <w:jc w:val="both"/>
        <w:rPr>
          <w:rFonts w:cs="David" w:hint="cs"/>
          <w:rtl/>
        </w:rPr>
      </w:pPr>
    </w:p>
    <w:p w14:paraId="389E5995" w14:textId="77777777" w:rsidR="005475C7" w:rsidRDefault="005475C7" w:rsidP="005475C7">
      <w:pPr>
        <w:bidi/>
        <w:jc w:val="both"/>
        <w:rPr>
          <w:rFonts w:cs="David" w:hint="cs"/>
          <w:u w:val="single"/>
          <w:rtl/>
        </w:rPr>
      </w:pPr>
      <w:r>
        <w:rPr>
          <w:rFonts w:cs="David" w:hint="cs"/>
          <w:u w:val="single"/>
          <w:rtl/>
        </w:rPr>
        <w:t>דוד רותם</w:t>
      </w:r>
      <w:r w:rsidRPr="00E36EB4">
        <w:rPr>
          <w:rFonts w:cs="David" w:hint="cs"/>
          <w:u w:val="single"/>
          <w:rtl/>
        </w:rPr>
        <w:t>:</w:t>
      </w:r>
    </w:p>
    <w:p w14:paraId="2DDF702A" w14:textId="77777777" w:rsidR="005475C7" w:rsidRDefault="005475C7" w:rsidP="005475C7">
      <w:pPr>
        <w:bidi/>
        <w:jc w:val="both"/>
        <w:rPr>
          <w:rFonts w:cs="David" w:hint="cs"/>
          <w:u w:val="single"/>
          <w:rtl/>
        </w:rPr>
      </w:pPr>
    </w:p>
    <w:p w14:paraId="6FDEB639" w14:textId="77777777" w:rsidR="005475C7" w:rsidRDefault="005475C7" w:rsidP="005475C7">
      <w:pPr>
        <w:bidi/>
        <w:jc w:val="both"/>
        <w:rPr>
          <w:rFonts w:cs="David" w:hint="cs"/>
          <w:rtl/>
        </w:rPr>
      </w:pPr>
      <w:r>
        <w:rPr>
          <w:rFonts w:cs="David" w:hint="cs"/>
          <w:rtl/>
        </w:rPr>
        <w:tab/>
        <w:t>אל תצביעו. נראה איך 250 מיליון ₪ הולכים לכם, נראה אתכם.</w:t>
      </w:r>
    </w:p>
    <w:p w14:paraId="4E01A709" w14:textId="77777777" w:rsidR="005475C7" w:rsidRDefault="005475C7" w:rsidP="005475C7">
      <w:pPr>
        <w:bidi/>
        <w:jc w:val="both"/>
        <w:rPr>
          <w:rFonts w:cs="David" w:hint="cs"/>
          <w:rtl/>
        </w:rPr>
      </w:pPr>
    </w:p>
    <w:p w14:paraId="3071E7B3" w14:textId="77777777" w:rsidR="005475C7" w:rsidRPr="009267F8" w:rsidRDefault="005475C7" w:rsidP="005475C7">
      <w:pPr>
        <w:bidi/>
        <w:jc w:val="both"/>
        <w:rPr>
          <w:rFonts w:cs="David" w:hint="cs"/>
          <w:u w:val="single"/>
          <w:rtl/>
        </w:rPr>
      </w:pPr>
      <w:r w:rsidRPr="009267F8">
        <w:rPr>
          <w:rFonts w:cs="David" w:hint="cs"/>
          <w:u w:val="single"/>
          <w:rtl/>
        </w:rPr>
        <w:t xml:space="preserve">זאב </w:t>
      </w:r>
      <w:proofErr w:type="spellStart"/>
      <w:r w:rsidRPr="009267F8">
        <w:rPr>
          <w:rFonts w:cs="David" w:hint="cs"/>
          <w:u w:val="single"/>
          <w:rtl/>
        </w:rPr>
        <w:t>אלקין</w:t>
      </w:r>
      <w:proofErr w:type="spellEnd"/>
      <w:r w:rsidRPr="009267F8">
        <w:rPr>
          <w:rFonts w:cs="David" w:hint="cs"/>
          <w:u w:val="single"/>
          <w:rtl/>
        </w:rPr>
        <w:t>:</w:t>
      </w:r>
    </w:p>
    <w:p w14:paraId="1CD2994B" w14:textId="77777777" w:rsidR="005475C7" w:rsidRDefault="005475C7" w:rsidP="005475C7">
      <w:pPr>
        <w:bidi/>
        <w:jc w:val="both"/>
        <w:rPr>
          <w:rFonts w:cs="David" w:hint="cs"/>
          <w:rtl/>
        </w:rPr>
      </w:pPr>
    </w:p>
    <w:p w14:paraId="564F8EDD" w14:textId="77777777" w:rsidR="005475C7" w:rsidRDefault="005475C7" w:rsidP="005475C7">
      <w:pPr>
        <w:bidi/>
        <w:jc w:val="both"/>
        <w:rPr>
          <w:rFonts w:cs="David" w:hint="cs"/>
          <w:rtl/>
        </w:rPr>
      </w:pPr>
      <w:r>
        <w:rPr>
          <w:rFonts w:cs="David" w:hint="cs"/>
          <w:rtl/>
        </w:rPr>
        <w:tab/>
        <w:t xml:space="preserve">ולא הייתם אומרים שידעתם מראש שזה הולך לשם. </w:t>
      </w:r>
    </w:p>
    <w:p w14:paraId="45288C1A" w14:textId="77777777" w:rsidR="005475C7" w:rsidRDefault="005475C7" w:rsidP="005475C7">
      <w:pPr>
        <w:bidi/>
        <w:jc w:val="both"/>
        <w:rPr>
          <w:rFonts w:cs="David" w:hint="cs"/>
          <w:rtl/>
        </w:rPr>
      </w:pPr>
    </w:p>
    <w:p w14:paraId="3F9396CA" w14:textId="77777777" w:rsidR="005475C7" w:rsidRDefault="005475C7" w:rsidP="005475C7">
      <w:pPr>
        <w:bidi/>
        <w:jc w:val="both"/>
        <w:rPr>
          <w:rFonts w:cs="David" w:hint="cs"/>
          <w:u w:val="single"/>
          <w:rtl/>
        </w:rPr>
      </w:pPr>
      <w:r>
        <w:rPr>
          <w:rFonts w:cs="David" w:hint="cs"/>
          <w:u w:val="single"/>
          <w:rtl/>
        </w:rPr>
        <w:t>מנחם אליעזר מוזס</w:t>
      </w:r>
      <w:r w:rsidRPr="00E36EB4">
        <w:rPr>
          <w:rFonts w:cs="David" w:hint="cs"/>
          <w:u w:val="single"/>
          <w:rtl/>
        </w:rPr>
        <w:t>:</w:t>
      </w:r>
    </w:p>
    <w:p w14:paraId="1C0C98F4" w14:textId="77777777" w:rsidR="005475C7" w:rsidRDefault="005475C7" w:rsidP="005475C7">
      <w:pPr>
        <w:bidi/>
        <w:jc w:val="both"/>
        <w:rPr>
          <w:rFonts w:cs="David" w:hint="cs"/>
          <w:u w:val="single"/>
          <w:rtl/>
        </w:rPr>
      </w:pPr>
    </w:p>
    <w:p w14:paraId="2A548CC1" w14:textId="77777777" w:rsidR="005475C7" w:rsidRDefault="005475C7" w:rsidP="005475C7">
      <w:pPr>
        <w:bidi/>
        <w:ind w:firstLine="720"/>
        <w:jc w:val="both"/>
        <w:rPr>
          <w:rFonts w:cs="David" w:hint="cs"/>
          <w:rtl/>
        </w:rPr>
      </w:pPr>
      <w:r>
        <w:rPr>
          <w:rFonts w:cs="David" w:hint="cs"/>
          <w:rtl/>
        </w:rPr>
        <w:t>גם אתה באותה תמונה, למה אתה מדבר על הכסף שלנו?</w:t>
      </w:r>
    </w:p>
    <w:p w14:paraId="08A87FDD" w14:textId="77777777" w:rsidR="005475C7" w:rsidRDefault="005475C7" w:rsidP="005475C7">
      <w:pPr>
        <w:bidi/>
        <w:jc w:val="both"/>
        <w:rPr>
          <w:rFonts w:cs="David" w:hint="cs"/>
          <w:rtl/>
        </w:rPr>
      </w:pPr>
    </w:p>
    <w:p w14:paraId="433DFA28" w14:textId="77777777" w:rsidR="005475C7" w:rsidRDefault="005475C7" w:rsidP="005475C7">
      <w:pPr>
        <w:bidi/>
        <w:jc w:val="both"/>
        <w:rPr>
          <w:rFonts w:cs="David" w:hint="cs"/>
          <w:u w:val="single"/>
          <w:rtl/>
        </w:rPr>
      </w:pPr>
      <w:r>
        <w:rPr>
          <w:rFonts w:cs="David" w:hint="cs"/>
          <w:u w:val="single"/>
          <w:rtl/>
        </w:rPr>
        <w:t>רחל אדטו</w:t>
      </w:r>
      <w:r w:rsidRPr="00E36EB4">
        <w:rPr>
          <w:rFonts w:cs="David" w:hint="cs"/>
          <w:u w:val="single"/>
          <w:rtl/>
        </w:rPr>
        <w:t>:</w:t>
      </w:r>
    </w:p>
    <w:p w14:paraId="3BB2A533" w14:textId="77777777" w:rsidR="005475C7" w:rsidRPr="00E36EB4" w:rsidRDefault="005475C7" w:rsidP="005475C7">
      <w:pPr>
        <w:bidi/>
        <w:jc w:val="both"/>
        <w:rPr>
          <w:rFonts w:cs="David" w:hint="cs"/>
          <w:u w:val="single"/>
          <w:rtl/>
        </w:rPr>
      </w:pPr>
    </w:p>
    <w:p w14:paraId="4F78791B" w14:textId="77777777" w:rsidR="005475C7" w:rsidRDefault="005475C7" w:rsidP="005475C7">
      <w:pPr>
        <w:bidi/>
        <w:jc w:val="both"/>
        <w:rPr>
          <w:rFonts w:cs="David" w:hint="cs"/>
          <w:rtl/>
        </w:rPr>
      </w:pPr>
      <w:r>
        <w:rPr>
          <w:rFonts w:cs="David" w:hint="cs"/>
          <w:rtl/>
        </w:rPr>
        <w:tab/>
        <w:t>תספר לנו על מה אתה מדבר?</w:t>
      </w:r>
    </w:p>
    <w:p w14:paraId="5BCAEA02" w14:textId="77777777" w:rsidR="005475C7" w:rsidRDefault="005475C7" w:rsidP="005475C7">
      <w:pPr>
        <w:bidi/>
        <w:jc w:val="both"/>
        <w:rPr>
          <w:rFonts w:cs="David" w:hint="cs"/>
          <w:rtl/>
        </w:rPr>
      </w:pPr>
    </w:p>
    <w:p w14:paraId="12802978" w14:textId="77777777" w:rsidR="005475C7" w:rsidRPr="00806689" w:rsidRDefault="005475C7" w:rsidP="005475C7">
      <w:pPr>
        <w:bidi/>
        <w:jc w:val="both"/>
        <w:rPr>
          <w:rFonts w:cs="David" w:hint="cs"/>
          <w:u w:val="single"/>
          <w:rtl/>
        </w:rPr>
      </w:pPr>
      <w:r w:rsidRPr="00806689">
        <w:rPr>
          <w:rFonts w:cs="David" w:hint="cs"/>
          <w:u w:val="single"/>
          <w:rtl/>
        </w:rPr>
        <w:t>נחמן שי:</w:t>
      </w:r>
    </w:p>
    <w:p w14:paraId="59C392CB" w14:textId="77777777" w:rsidR="005475C7" w:rsidRDefault="005475C7" w:rsidP="005475C7">
      <w:pPr>
        <w:bidi/>
        <w:jc w:val="both"/>
        <w:rPr>
          <w:rFonts w:cs="David" w:hint="cs"/>
          <w:rtl/>
        </w:rPr>
      </w:pPr>
    </w:p>
    <w:p w14:paraId="3EE36A69" w14:textId="77777777" w:rsidR="005475C7" w:rsidRDefault="005475C7" w:rsidP="005475C7">
      <w:pPr>
        <w:bidi/>
        <w:jc w:val="both"/>
        <w:rPr>
          <w:rFonts w:cs="David" w:hint="cs"/>
          <w:rtl/>
        </w:rPr>
      </w:pPr>
      <w:r>
        <w:rPr>
          <w:rFonts w:cs="David" w:hint="cs"/>
          <w:rtl/>
        </w:rPr>
        <w:tab/>
        <w:t xml:space="preserve"> יש כסף שאנחנו לא יודעים עליו?</w:t>
      </w:r>
    </w:p>
    <w:p w14:paraId="357610DE" w14:textId="77777777" w:rsidR="005475C7" w:rsidRDefault="005475C7" w:rsidP="005475C7">
      <w:pPr>
        <w:bidi/>
        <w:jc w:val="both"/>
        <w:rPr>
          <w:rFonts w:cs="David" w:hint="cs"/>
          <w:rtl/>
        </w:rPr>
      </w:pPr>
    </w:p>
    <w:p w14:paraId="0D71DC82" w14:textId="77777777" w:rsidR="005475C7" w:rsidRDefault="005475C7" w:rsidP="005475C7">
      <w:pPr>
        <w:bidi/>
        <w:jc w:val="both"/>
        <w:rPr>
          <w:rFonts w:cs="David" w:hint="cs"/>
          <w:u w:val="single"/>
          <w:rtl/>
        </w:rPr>
      </w:pPr>
      <w:r>
        <w:rPr>
          <w:rFonts w:cs="David" w:hint="cs"/>
          <w:u w:val="single"/>
          <w:rtl/>
        </w:rPr>
        <w:t>מנחם אליעזר מוזס</w:t>
      </w:r>
      <w:r w:rsidRPr="00E36EB4">
        <w:rPr>
          <w:rFonts w:cs="David" w:hint="cs"/>
          <w:u w:val="single"/>
          <w:rtl/>
        </w:rPr>
        <w:t>:</w:t>
      </w:r>
    </w:p>
    <w:p w14:paraId="6425221E" w14:textId="77777777" w:rsidR="005475C7" w:rsidRDefault="005475C7" w:rsidP="005475C7">
      <w:pPr>
        <w:bidi/>
        <w:jc w:val="both"/>
        <w:rPr>
          <w:rFonts w:cs="David" w:hint="cs"/>
          <w:u w:val="single"/>
          <w:rtl/>
        </w:rPr>
      </w:pPr>
    </w:p>
    <w:p w14:paraId="7F9AD041" w14:textId="77777777" w:rsidR="005475C7" w:rsidRDefault="005475C7" w:rsidP="005475C7">
      <w:pPr>
        <w:bidi/>
        <w:jc w:val="both"/>
        <w:rPr>
          <w:rFonts w:cs="David" w:hint="cs"/>
          <w:rtl/>
        </w:rPr>
      </w:pPr>
      <w:r>
        <w:rPr>
          <w:rFonts w:cs="David" w:hint="cs"/>
          <w:rtl/>
        </w:rPr>
        <w:tab/>
        <w:t xml:space="preserve"> גם אתה בתמונה...</w:t>
      </w:r>
    </w:p>
    <w:p w14:paraId="71345B60" w14:textId="77777777" w:rsidR="005475C7" w:rsidRDefault="005475C7" w:rsidP="005475C7">
      <w:pPr>
        <w:bidi/>
        <w:jc w:val="both"/>
        <w:rPr>
          <w:rFonts w:cs="David" w:hint="cs"/>
          <w:rtl/>
        </w:rPr>
      </w:pPr>
    </w:p>
    <w:p w14:paraId="00A26532" w14:textId="77777777" w:rsidR="005475C7" w:rsidRDefault="005475C7" w:rsidP="005475C7">
      <w:pPr>
        <w:bidi/>
        <w:jc w:val="both"/>
        <w:rPr>
          <w:rFonts w:cs="David" w:hint="cs"/>
          <w:u w:val="single"/>
          <w:rtl/>
        </w:rPr>
      </w:pPr>
      <w:r>
        <w:rPr>
          <w:rFonts w:cs="David" w:hint="cs"/>
          <w:u w:val="single"/>
          <w:rtl/>
        </w:rPr>
        <w:t>שלמה מולה</w:t>
      </w:r>
      <w:r w:rsidRPr="00E36EB4">
        <w:rPr>
          <w:rFonts w:cs="David" w:hint="cs"/>
          <w:u w:val="single"/>
          <w:rtl/>
        </w:rPr>
        <w:t>:</w:t>
      </w:r>
    </w:p>
    <w:p w14:paraId="7110D141" w14:textId="77777777" w:rsidR="005475C7" w:rsidRDefault="005475C7" w:rsidP="005475C7">
      <w:pPr>
        <w:bidi/>
        <w:jc w:val="both"/>
        <w:rPr>
          <w:rFonts w:cs="David" w:hint="cs"/>
          <w:u w:val="single"/>
          <w:rtl/>
        </w:rPr>
      </w:pPr>
    </w:p>
    <w:p w14:paraId="2D389D42" w14:textId="77777777" w:rsidR="005475C7" w:rsidRDefault="005475C7" w:rsidP="005475C7">
      <w:pPr>
        <w:bidi/>
        <w:jc w:val="both"/>
        <w:rPr>
          <w:rFonts w:cs="David" w:hint="cs"/>
          <w:rtl/>
        </w:rPr>
      </w:pPr>
      <w:r>
        <w:rPr>
          <w:rFonts w:cs="David" w:hint="cs"/>
          <w:rtl/>
        </w:rPr>
        <w:tab/>
        <w:t>יש 569 מיליון ₪ שחולקו בתוך המפלגות.</w:t>
      </w:r>
    </w:p>
    <w:p w14:paraId="6FF5A88B" w14:textId="77777777" w:rsidR="005475C7" w:rsidRDefault="005475C7" w:rsidP="005475C7">
      <w:pPr>
        <w:bidi/>
        <w:jc w:val="both"/>
        <w:rPr>
          <w:rFonts w:cs="David" w:hint="cs"/>
          <w:rtl/>
        </w:rPr>
      </w:pPr>
    </w:p>
    <w:p w14:paraId="3E4FC5D9" w14:textId="77777777" w:rsidR="005475C7" w:rsidRDefault="005475C7" w:rsidP="005475C7">
      <w:pPr>
        <w:keepNext/>
        <w:bidi/>
        <w:jc w:val="both"/>
        <w:rPr>
          <w:rFonts w:cs="David" w:hint="cs"/>
          <w:rtl/>
        </w:rPr>
      </w:pP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14:paraId="1565D84C" w14:textId="77777777" w:rsidR="005475C7" w:rsidRDefault="005475C7" w:rsidP="005475C7">
      <w:pPr>
        <w:keepNext/>
        <w:bidi/>
        <w:jc w:val="both"/>
        <w:rPr>
          <w:rFonts w:cs="David" w:hint="cs"/>
          <w:rtl/>
        </w:rPr>
      </w:pPr>
    </w:p>
    <w:p w14:paraId="7F279381" w14:textId="77777777" w:rsidR="005475C7" w:rsidRDefault="005475C7" w:rsidP="005475C7">
      <w:pPr>
        <w:bidi/>
        <w:jc w:val="both"/>
        <w:rPr>
          <w:rFonts w:cs="David" w:hint="cs"/>
          <w:rtl/>
        </w:rPr>
      </w:pPr>
      <w:r>
        <w:rPr>
          <w:rFonts w:cs="David" w:hint="cs"/>
          <w:rtl/>
        </w:rPr>
        <w:tab/>
        <w:t xml:space="preserve"> תודה על ההבהרה.</w:t>
      </w:r>
    </w:p>
    <w:p w14:paraId="2C52A909" w14:textId="77777777" w:rsidR="005475C7" w:rsidRDefault="005475C7" w:rsidP="005475C7">
      <w:pPr>
        <w:bidi/>
        <w:jc w:val="both"/>
        <w:rPr>
          <w:rFonts w:cs="David" w:hint="cs"/>
          <w:rtl/>
        </w:rPr>
      </w:pPr>
    </w:p>
    <w:p w14:paraId="7A2B8AC5" w14:textId="77777777" w:rsidR="005475C7" w:rsidRDefault="005475C7" w:rsidP="005475C7">
      <w:pPr>
        <w:bidi/>
        <w:jc w:val="both"/>
        <w:rPr>
          <w:rFonts w:cs="David" w:hint="cs"/>
          <w:u w:val="single"/>
          <w:rtl/>
        </w:rPr>
      </w:pPr>
      <w:r>
        <w:rPr>
          <w:rFonts w:cs="David" w:hint="cs"/>
          <w:u w:val="single"/>
          <w:rtl/>
        </w:rPr>
        <w:t xml:space="preserve">זאב </w:t>
      </w:r>
      <w:proofErr w:type="spellStart"/>
      <w:r>
        <w:rPr>
          <w:rFonts w:cs="David" w:hint="cs"/>
          <w:u w:val="single"/>
          <w:rtl/>
        </w:rPr>
        <w:t>אלקין</w:t>
      </w:r>
      <w:proofErr w:type="spellEnd"/>
      <w:r w:rsidRPr="00E36EB4">
        <w:rPr>
          <w:rFonts w:cs="David" w:hint="cs"/>
          <w:u w:val="single"/>
          <w:rtl/>
        </w:rPr>
        <w:t>:</w:t>
      </w:r>
    </w:p>
    <w:p w14:paraId="737792DC" w14:textId="77777777" w:rsidR="005475C7" w:rsidRDefault="005475C7" w:rsidP="005475C7">
      <w:pPr>
        <w:bidi/>
        <w:jc w:val="both"/>
        <w:rPr>
          <w:rFonts w:cs="David" w:hint="cs"/>
          <w:u w:val="single"/>
          <w:rtl/>
        </w:rPr>
      </w:pPr>
    </w:p>
    <w:p w14:paraId="4D4A0652" w14:textId="77777777" w:rsidR="005475C7" w:rsidRDefault="005475C7" w:rsidP="005475C7">
      <w:pPr>
        <w:bidi/>
        <w:jc w:val="both"/>
        <w:rPr>
          <w:rFonts w:cs="David" w:hint="cs"/>
          <w:rtl/>
        </w:rPr>
      </w:pPr>
      <w:r>
        <w:rPr>
          <w:rFonts w:cs="David" w:hint="cs"/>
          <w:rtl/>
        </w:rPr>
        <w:tab/>
        <w:t>לכן, אני קודם כל מציע לכולנו להפריד את הנושא מהפוליטיקה, להגיד, הבאתם את זה ככה, זה מבחן הכוח, אנחנו עכשיו נפיל את התקציב, נצביע נגד התקציב - - -</w:t>
      </w:r>
    </w:p>
    <w:p w14:paraId="2BE15022" w14:textId="77777777" w:rsidR="005475C7" w:rsidRDefault="005475C7" w:rsidP="005475C7">
      <w:pPr>
        <w:bidi/>
        <w:jc w:val="both"/>
        <w:rPr>
          <w:rFonts w:cs="David" w:hint="cs"/>
          <w:rtl/>
        </w:rPr>
      </w:pPr>
    </w:p>
    <w:p w14:paraId="7DCBE1BE" w14:textId="77777777" w:rsidR="005475C7" w:rsidRDefault="005475C7" w:rsidP="005475C7">
      <w:pPr>
        <w:bidi/>
        <w:jc w:val="both"/>
        <w:rPr>
          <w:rFonts w:cs="David" w:hint="cs"/>
          <w:u w:val="single"/>
          <w:rtl/>
        </w:rPr>
      </w:pPr>
      <w:r>
        <w:rPr>
          <w:rFonts w:cs="David" w:hint="cs"/>
          <w:u w:val="single"/>
          <w:rtl/>
        </w:rPr>
        <w:t>משה גפני</w:t>
      </w:r>
      <w:r w:rsidRPr="00E36EB4">
        <w:rPr>
          <w:rFonts w:cs="David" w:hint="cs"/>
          <w:u w:val="single"/>
          <w:rtl/>
        </w:rPr>
        <w:t>:</w:t>
      </w:r>
    </w:p>
    <w:p w14:paraId="11A03B79" w14:textId="77777777" w:rsidR="005475C7" w:rsidRDefault="005475C7" w:rsidP="005475C7">
      <w:pPr>
        <w:bidi/>
        <w:jc w:val="both"/>
        <w:rPr>
          <w:rFonts w:cs="David" w:hint="cs"/>
          <w:u w:val="single"/>
          <w:rtl/>
        </w:rPr>
      </w:pPr>
    </w:p>
    <w:p w14:paraId="4B1657C4" w14:textId="77777777" w:rsidR="005475C7" w:rsidRDefault="005475C7" w:rsidP="005475C7">
      <w:pPr>
        <w:bidi/>
        <w:ind w:firstLine="720"/>
        <w:jc w:val="both"/>
        <w:rPr>
          <w:rFonts w:cs="David" w:hint="cs"/>
          <w:rtl/>
        </w:rPr>
      </w:pPr>
      <w:r>
        <w:rPr>
          <w:rFonts w:cs="David" w:hint="cs"/>
          <w:rtl/>
        </w:rPr>
        <w:t>אמרתי שזה מבחן הכוח וברור לגמרי שראש הממשלה החליט שליברמן יותר חזק.</w:t>
      </w:r>
    </w:p>
    <w:p w14:paraId="3331C6A2" w14:textId="77777777" w:rsidR="005475C7" w:rsidRDefault="005475C7" w:rsidP="005475C7">
      <w:pPr>
        <w:bidi/>
        <w:jc w:val="both"/>
        <w:rPr>
          <w:rFonts w:cs="David" w:hint="cs"/>
          <w:rtl/>
        </w:rPr>
      </w:pPr>
    </w:p>
    <w:p w14:paraId="179DF2D2" w14:textId="77777777" w:rsidR="005475C7" w:rsidRPr="00471CEE" w:rsidRDefault="005475C7" w:rsidP="005475C7">
      <w:pPr>
        <w:bidi/>
        <w:jc w:val="both"/>
        <w:rPr>
          <w:rFonts w:cs="David" w:hint="cs"/>
          <w:u w:val="single"/>
          <w:rtl/>
        </w:rPr>
      </w:pPr>
      <w:r w:rsidRPr="00471CEE">
        <w:rPr>
          <w:rFonts w:cs="David" w:hint="cs"/>
          <w:u w:val="single"/>
          <w:rtl/>
        </w:rPr>
        <w:t xml:space="preserve">זאב </w:t>
      </w:r>
      <w:proofErr w:type="spellStart"/>
      <w:r w:rsidRPr="00471CEE">
        <w:rPr>
          <w:rFonts w:cs="David" w:hint="cs"/>
          <w:u w:val="single"/>
          <w:rtl/>
        </w:rPr>
        <w:t>אלקין</w:t>
      </w:r>
      <w:proofErr w:type="spellEnd"/>
      <w:r w:rsidRPr="00471CEE">
        <w:rPr>
          <w:rFonts w:cs="David" w:hint="cs"/>
          <w:u w:val="single"/>
          <w:rtl/>
        </w:rPr>
        <w:t>:</w:t>
      </w:r>
    </w:p>
    <w:p w14:paraId="21791E16" w14:textId="77777777" w:rsidR="005475C7" w:rsidRDefault="005475C7" w:rsidP="005475C7">
      <w:pPr>
        <w:bidi/>
        <w:jc w:val="both"/>
        <w:rPr>
          <w:rFonts w:cs="David" w:hint="cs"/>
          <w:rtl/>
        </w:rPr>
      </w:pPr>
    </w:p>
    <w:p w14:paraId="3E83E385" w14:textId="77777777" w:rsidR="005475C7" w:rsidRDefault="005475C7" w:rsidP="005475C7">
      <w:pPr>
        <w:bidi/>
        <w:jc w:val="both"/>
        <w:rPr>
          <w:rFonts w:cs="David" w:hint="cs"/>
          <w:rtl/>
        </w:rPr>
      </w:pPr>
      <w:r>
        <w:rPr>
          <w:rFonts w:cs="David" w:hint="cs"/>
          <w:rtl/>
        </w:rPr>
        <w:tab/>
        <w:t>אתה טועה.</w:t>
      </w:r>
    </w:p>
    <w:p w14:paraId="64BC41A0" w14:textId="77777777" w:rsidR="005475C7" w:rsidRDefault="005475C7" w:rsidP="005475C7">
      <w:pPr>
        <w:bidi/>
        <w:jc w:val="both"/>
        <w:rPr>
          <w:rFonts w:cs="David" w:hint="cs"/>
          <w:rtl/>
        </w:rPr>
      </w:pPr>
    </w:p>
    <w:p w14:paraId="252E8EF0" w14:textId="77777777" w:rsidR="005475C7" w:rsidRPr="00F37AA8" w:rsidRDefault="005475C7" w:rsidP="005475C7">
      <w:pPr>
        <w:bidi/>
        <w:jc w:val="both"/>
        <w:rPr>
          <w:rFonts w:cs="David" w:hint="cs"/>
          <w:u w:val="single"/>
          <w:rtl/>
        </w:rPr>
      </w:pPr>
      <w:r w:rsidRPr="00F37AA8">
        <w:rPr>
          <w:rFonts w:cs="David" w:hint="cs"/>
          <w:u w:val="single"/>
          <w:rtl/>
        </w:rPr>
        <w:t>יוחנן פלסנר:</w:t>
      </w:r>
    </w:p>
    <w:p w14:paraId="062E51AD" w14:textId="77777777" w:rsidR="005475C7" w:rsidRDefault="005475C7" w:rsidP="005475C7">
      <w:pPr>
        <w:bidi/>
        <w:jc w:val="both"/>
        <w:rPr>
          <w:rFonts w:cs="David" w:hint="cs"/>
          <w:rtl/>
        </w:rPr>
      </w:pPr>
    </w:p>
    <w:p w14:paraId="3A000E13" w14:textId="77777777" w:rsidR="005475C7" w:rsidRDefault="005475C7" w:rsidP="005475C7">
      <w:pPr>
        <w:bidi/>
        <w:jc w:val="both"/>
        <w:rPr>
          <w:rFonts w:cs="David" w:hint="cs"/>
          <w:rtl/>
        </w:rPr>
      </w:pPr>
      <w:r>
        <w:rPr>
          <w:rFonts w:cs="David" w:hint="cs"/>
          <w:rtl/>
        </w:rPr>
        <w:tab/>
        <w:t>---</w:t>
      </w:r>
    </w:p>
    <w:p w14:paraId="2F28B988" w14:textId="77777777" w:rsidR="005475C7" w:rsidRDefault="005475C7" w:rsidP="005475C7">
      <w:pPr>
        <w:bidi/>
        <w:jc w:val="both"/>
        <w:rPr>
          <w:rFonts w:cs="David" w:hint="cs"/>
          <w:rtl/>
        </w:rPr>
      </w:pPr>
    </w:p>
    <w:p w14:paraId="48626CF3" w14:textId="77777777" w:rsidR="005475C7" w:rsidRDefault="005475C7" w:rsidP="005475C7">
      <w:pPr>
        <w:keepNext/>
        <w:bidi/>
        <w:jc w:val="both"/>
        <w:rPr>
          <w:rFonts w:cs="David" w:hint="cs"/>
          <w:rtl/>
        </w:rPr>
      </w:pP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14:paraId="02FA7841" w14:textId="77777777" w:rsidR="005475C7" w:rsidRDefault="005475C7" w:rsidP="005475C7">
      <w:pPr>
        <w:keepNext/>
        <w:bidi/>
        <w:jc w:val="both"/>
        <w:rPr>
          <w:rFonts w:cs="David" w:hint="cs"/>
          <w:rtl/>
        </w:rPr>
      </w:pPr>
    </w:p>
    <w:p w14:paraId="5DE3FE26" w14:textId="77777777" w:rsidR="005475C7" w:rsidRDefault="005475C7" w:rsidP="005475C7">
      <w:pPr>
        <w:bidi/>
        <w:jc w:val="both"/>
        <w:rPr>
          <w:rFonts w:cs="David" w:hint="cs"/>
          <w:rtl/>
        </w:rPr>
      </w:pPr>
      <w:r>
        <w:rPr>
          <w:rFonts w:cs="David" w:hint="cs"/>
          <w:rtl/>
        </w:rPr>
        <w:tab/>
        <w:t xml:space="preserve"> חבר הכנסת פלסנר, אל תהיה פרשן. </w:t>
      </w:r>
    </w:p>
    <w:p w14:paraId="0E99DBEA" w14:textId="77777777" w:rsidR="005475C7" w:rsidRDefault="005475C7" w:rsidP="005475C7">
      <w:pPr>
        <w:bidi/>
        <w:jc w:val="both"/>
        <w:rPr>
          <w:rFonts w:cs="David" w:hint="cs"/>
          <w:rtl/>
        </w:rPr>
      </w:pPr>
    </w:p>
    <w:p w14:paraId="3F965DE6" w14:textId="77777777" w:rsidR="005475C7" w:rsidRDefault="005475C7" w:rsidP="005475C7">
      <w:pPr>
        <w:bidi/>
        <w:jc w:val="both"/>
        <w:rPr>
          <w:rFonts w:cs="David" w:hint="cs"/>
          <w:u w:val="single"/>
          <w:rtl/>
        </w:rPr>
      </w:pPr>
      <w:r>
        <w:rPr>
          <w:rFonts w:cs="David" w:hint="cs"/>
          <w:u w:val="single"/>
          <w:rtl/>
        </w:rPr>
        <w:t>אורית זוארץ</w:t>
      </w:r>
      <w:r w:rsidRPr="00E36EB4">
        <w:rPr>
          <w:rFonts w:cs="David" w:hint="cs"/>
          <w:u w:val="single"/>
          <w:rtl/>
        </w:rPr>
        <w:t>:</w:t>
      </w:r>
    </w:p>
    <w:p w14:paraId="069D1BBF" w14:textId="77777777" w:rsidR="005475C7" w:rsidRDefault="005475C7" w:rsidP="005475C7">
      <w:pPr>
        <w:bidi/>
        <w:jc w:val="both"/>
        <w:rPr>
          <w:rFonts w:cs="David" w:hint="cs"/>
          <w:u w:val="single"/>
          <w:rtl/>
        </w:rPr>
      </w:pPr>
    </w:p>
    <w:p w14:paraId="543E2409" w14:textId="77777777" w:rsidR="005475C7" w:rsidRDefault="005475C7" w:rsidP="005475C7">
      <w:pPr>
        <w:bidi/>
        <w:jc w:val="both"/>
        <w:rPr>
          <w:rFonts w:cs="David" w:hint="cs"/>
          <w:rtl/>
        </w:rPr>
      </w:pPr>
      <w:r>
        <w:rPr>
          <w:rFonts w:cs="David" w:hint="cs"/>
          <w:rtl/>
        </w:rPr>
        <w:tab/>
        <w:t>ראש הממשלה לא החליט, הוא פשוט הבין.</w:t>
      </w:r>
    </w:p>
    <w:p w14:paraId="6EF94934" w14:textId="77777777" w:rsidR="005475C7" w:rsidRDefault="005475C7" w:rsidP="005475C7">
      <w:pPr>
        <w:bidi/>
        <w:jc w:val="both"/>
        <w:rPr>
          <w:rFonts w:cs="David" w:hint="cs"/>
          <w:rtl/>
        </w:rPr>
      </w:pPr>
    </w:p>
    <w:p w14:paraId="6C7A4B38" w14:textId="77777777" w:rsidR="005475C7" w:rsidRDefault="005475C7" w:rsidP="005475C7">
      <w:pPr>
        <w:bidi/>
        <w:jc w:val="both"/>
        <w:rPr>
          <w:rFonts w:cs="David" w:hint="cs"/>
          <w:u w:val="single"/>
          <w:rtl/>
        </w:rPr>
      </w:pPr>
      <w:r>
        <w:rPr>
          <w:rFonts w:cs="David" w:hint="cs"/>
          <w:u w:val="single"/>
          <w:rtl/>
        </w:rPr>
        <w:t xml:space="preserve">זאב </w:t>
      </w:r>
      <w:proofErr w:type="spellStart"/>
      <w:r>
        <w:rPr>
          <w:rFonts w:cs="David" w:hint="cs"/>
          <w:u w:val="single"/>
          <w:rtl/>
        </w:rPr>
        <w:t>אלקין</w:t>
      </w:r>
      <w:proofErr w:type="spellEnd"/>
      <w:r w:rsidRPr="00E36EB4">
        <w:rPr>
          <w:rFonts w:cs="David" w:hint="cs"/>
          <w:u w:val="single"/>
          <w:rtl/>
        </w:rPr>
        <w:t>:</w:t>
      </w:r>
    </w:p>
    <w:p w14:paraId="2AA4A2F3" w14:textId="77777777" w:rsidR="005475C7" w:rsidRDefault="005475C7" w:rsidP="005475C7">
      <w:pPr>
        <w:bidi/>
        <w:jc w:val="both"/>
        <w:rPr>
          <w:rFonts w:cs="David" w:hint="cs"/>
          <w:u w:val="single"/>
          <w:rtl/>
        </w:rPr>
      </w:pPr>
    </w:p>
    <w:p w14:paraId="090C04A5" w14:textId="77777777" w:rsidR="005475C7" w:rsidRDefault="005475C7" w:rsidP="005475C7">
      <w:pPr>
        <w:bidi/>
        <w:jc w:val="both"/>
        <w:rPr>
          <w:rFonts w:cs="David" w:hint="cs"/>
          <w:rtl/>
        </w:rPr>
      </w:pPr>
      <w:r>
        <w:rPr>
          <w:rFonts w:cs="David" w:hint="cs"/>
          <w:rtl/>
        </w:rPr>
        <w:tab/>
        <w:t xml:space="preserve">מהחברים שנמצאים כאן, היו לי הכי הרבה שעות ראש ממשלה בנושא, אני יכול  להגיד לך חבר הכנסת גפני את הדברים שראש שהממשלה אומר בקולו, שבמידה והנושא היה מוסדר עד היום, העמדה של הליכוד הייתה נגד החוק. אמרנו את זה לפני ההצעה על טרומית, אנחנו אומרים את זה עכשיו ואנחנו אומרים את זה גם להמשך תהליך החקיקה. אנחנו חייבים לספק פתרון והגנה לחיילי צה"ל, ברגע שיש פתרון, לא צריך חוק. כל עוד שאין פתרון, אין ברירה. </w:t>
      </w:r>
    </w:p>
    <w:p w14:paraId="2D1AE28B" w14:textId="77777777" w:rsidR="005475C7" w:rsidRDefault="005475C7" w:rsidP="005475C7">
      <w:pPr>
        <w:bidi/>
        <w:jc w:val="both"/>
        <w:rPr>
          <w:rFonts w:cs="David" w:hint="cs"/>
          <w:rtl/>
        </w:rPr>
      </w:pPr>
    </w:p>
    <w:p w14:paraId="7B71B59A" w14:textId="77777777" w:rsidR="005475C7" w:rsidRDefault="005475C7" w:rsidP="005475C7">
      <w:pPr>
        <w:bidi/>
        <w:jc w:val="both"/>
        <w:rPr>
          <w:rFonts w:cs="David" w:hint="cs"/>
          <w:rtl/>
        </w:rPr>
      </w:pPr>
      <w:r>
        <w:rPr>
          <w:rFonts w:cs="David" w:hint="cs"/>
          <w:rtl/>
        </w:rPr>
        <w:tab/>
        <w:t xml:space="preserve">לכן אני מציע חבריי מסיעת יהדות התורה לא להכניס את הנושא הזה לנושא הניגוח הפוליטי ונקמות ומחירים. דבר נוסף, אני בטוח שמהעיתונים שאתם פותח את הבוקר חבר הכנסת גפני וחבר הכנסת מוזס היו עושים קצת חסד עם הרב עמר, קצת חסד, זה היה מקל עליו מאד למהר במציאת הפתרון. לכן, המפתח לפתרון, שלא דרך החוק, במידה רבה הוא בידיכם ולא רק בידי הרב עמר. תקלו עליו לפתור את הבעיה.    </w:t>
      </w:r>
    </w:p>
    <w:p w14:paraId="5450BD3F" w14:textId="77777777" w:rsidR="005475C7" w:rsidRDefault="005475C7" w:rsidP="005475C7">
      <w:pPr>
        <w:bidi/>
        <w:jc w:val="both"/>
        <w:rPr>
          <w:rFonts w:cs="David" w:hint="cs"/>
          <w:rtl/>
        </w:rPr>
      </w:pPr>
    </w:p>
    <w:p w14:paraId="3878EDBB" w14:textId="77777777" w:rsidR="005475C7" w:rsidRDefault="005475C7" w:rsidP="005475C7">
      <w:pPr>
        <w:keepNext/>
        <w:bidi/>
        <w:jc w:val="both"/>
        <w:rPr>
          <w:rFonts w:cs="David" w:hint="cs"/>
          <w:rtl/>
        </w:rPr>
      </w:pPr>
      <w:r w:rsidRPr="00DC4430">
        <w:rPr>
          <w:rFonts w:cs="David" w:hint="cs"/>
          <w:u w:val="single"/>
          <w:rtl/>
        </w:rPr>
        <w:t xml:space="preserve">היו"ר יריב </w:t>
      </w:r>
      <w:proofErr w:type="spellStart"/>
      <w:r w:rsidRPr="00DC4430">
        <w:rPr>
          <w:rFonts w:cs="David" w:hint="cs"/>
          <w:u w:val="single"/>
          <w:rtl/>
        </w:rPr>
        <w:t>לוין</w:t>
      </w:r>
      <w:proofErr w:type="spellEnd"/>
      <w:r w:rsidRPr="00DC4430">
        <w:rPr>
          <w:rFonts w:cs="David" w:hint="cs"/>
          <w:u w:val="single"/>
          <w:rtl/>
        </w:rPr>
        <w:t>:</w:t>
      </w:r>
    </w:p>
    <w:p w14:paraId="12450297" w14:textId="77777777" w:rsidR="005475C7" w:rsidRDefault="005475C7" w:rsidP="005475C7">
      <w:pPr>
        <w:keepNext/>
        <w:bidi/>
        <w:jc w:val="both"/>
        <w:rPr>
          <w:rFonts w:cs="David" w:hint="cs"/>
          <w:rtl/>
        </w:rPr>
      </w:pPr>
    </w:p>
    <w:p w14:paraId="7C8124A8" w14:textId="77777777" w:rsidR="005475C7" w:rsidRDefault="005475C7" w:rsidP="005475C7">
      <w:pPr>
        <w:bidi/>
        <w:jc w:val="both"/>
        <w:rPr>
          <w:rFonts w:cs="David" w:hint="cs"/>
          <w:rtl/>
        </w:rPr>
      </w:pPr>
      <w:r>
        <w:rPr>
          <w:rFonts w:cs="David" w:hint="cs"/>
          <w:rtl/>
        </w:rPr>
        <w:tab/>
        <w:t>יש בפני בקשה של חבר הכנסת גפני להתייעצות סיעתית, אני כמובן מחויב לכבד את הבקשה הזו, משכך אני קובע שלוש דקות התייעצות סיעתית.</w:t>
      </w:r>
    </w:p>
    <w:p w14:paraId="01683E04" w14:textId="77777777" w:rsidR="005475C7" w:rsidRDefault="005475C7" w:rsidP="005475C7">
      <w:pPr>
        <w:bidi/>
        <w:jc w:val="both"/>
        <w:rPr>
          <w:rFonts w:cs="David" w:hint="cs"/>
          <w:rtl/>
        </w:rPr>
      </w:pPr>
    </w:p>
    <w:p w14:paraId="171FD208" w14:textId="77777777" w:rsidR="005475C7" w:rsidRPr="00DB762D" w:rsidRDefault="005475C7" w:rsidP="005475C7">
      <w:pPr>
        <w:keepNext/>
        <w:bidi/>
        <w:jc w:val="both"/>
        <w:rPr>
          <w:rFonts w:cs="David" w:hint="cs"/>
          <w:u w:val="single"/>
          <w:rtl/>
        </w:rPr>
      </w:pPr>
      <w:r w:rsidRPr="00DB762D">
        <w:rPr>
          <w:rFonts w:cs="David" w:hint="cs"/>
          <w:u w:val="single"/>
          <w:rtl/>
        </w:rPr>
        <w:t>משה גפני:</w:t>
      </w:r>
    </w:p>
    <w:p w14:paraId="3AC947B0" w14:textId="77777777" w:rsidR="005475C7" w:rsidRDefault="005475C7" w:rsidP="005475C7">
      <w:pPr>
        <w:keepNext/>
        <w:bidi/>
        <w:jc w:val="both"/>
        <w:rPr>
          <w:rFonts w:cs="David" w:hint="cs"/>
          <w:rtl/>
        </w:rPr>
      </w:pPr>
    </w:p>
    <w:p w14:paraId="56CFF48E" w14:textId="77777777" w:rsidR="005475C7" w:rsidRDefault="005475C7" w:rsidP="005475C7">
      <w:pPr>
        <w:bidi/>
        <w:jc w:val="both"/>
        <w:rPr>
          <w:rFonts w:cs="David" w:hint="cs"/>
          <w:rtl/>
        </w:rPr>
      </w:pPr>
      <w:r>
        <w:rPr>
          <w:rFonts w:cs="David" w:hint="cs"/>
          <w:rtl/>
        </w:rPr>
        <w:tab/>
        <w:t xml:space="preserve"> רציתי להסביר, מכיוון שאמר חבר הכנסת </w:t>
      </w:r>
      <w:proofErr w:type="spellStart"/>
      <w:r>
        <w:rPr>
          <w:rFonts w:cs="David" w:hint="cs"/>
          <w:rtl/>
        </w:rPr>
        <w:t>אלקין</w:t>
      </w:r>
      <w:proofErr w:type="spellEnd"/>
      <w:r>
        <w:rPr>
          <w:rFonts w:cs="David" w:hint="cs"/>
          <w:rtl/>
        </w:rPr>
        <w:t>, יושב ראש  הקואליציה שלליכוד אין עניין בחוק, חשבתי שנקיים התייעצות סיעתית בגלל שמה שהולך לקרות הוא דבר שיש לו השלכות.</w:t>
      </w:r>
    </w:p>
    <w:p w14:paraId="02E5C401" w14:textId="77777777" w:rsidR="005475C7" w:rsidRDefault="005475C7" w:rsidP="005475C7">
      <w:pPr>
        <w:bidi/>
        <w:jc w:val="both"/>
        <w:rPr>
          <w:rFonts w:cs="David" w:hint="cs"/>
          <w:rtl/>
        </w:rPr>
      </w:pPr>
    </w:p>
    <w:p w14:paraId="439D1ABA" w14:textId="77777777" w:rsidR="005475C7" w:rsidRPr="009A2C20" w:rsidRDefault="005475C7" w:rsidP="005475C7">
      <w:pPr>
        <w:bidi/>
        <w:jc w:val="both"/>
        <w:rPr>
          <w:rFonts w:cs="David" w:hint="cs"/>
          <w:u w:val="single"/>
          <w:rtl/>
        </w:rPr>
      </w:pPr>
      <w:r w:rsidRPr="009A2C20">
        <w:rPr>
          <w:rFonts w:cs="David" w:hint="cs"/>
          <w:u w:val="single"/>
          <w:rtl/>
        </w:rPr>
        <w:t>דוד רותם:</w:t>
      </w:r>
    </w:p>
    <w:p w14:paraId="7D172C88" w14:textId="77777777" w:rsidR="005475C7" w:rsidRDefault="005475C7" w:rsidP="005475C7">
      <w:pPr>
        <w:bidi/>
        <w:jc w:val="both"/>
        <w:rPr>
          <w:rFonts w:cs="David" w:hint="cs"/>
          <w:rtl/>
        </w:rPr>
      </w:pPr>
    </w:p>
    <w:p w14:paraId="7D1461E0" w14:textId="77777777" w:rsidR="005475C7" w:rsidRDefault="005475C7" w:rsidP="005475C7">
      <w:pPr>
        <w:bidi/>
        <w:jc w:val="both"/>
        <w:rPr>
          <w:rFonts w:cs="David" w:hint="cs"/>
          <w:rtl/>
        </w:rPr>
      </w:pPr>
      <w:r>
        <w:rPr>
          <w:rFonts w:cs="David" w:hint="cs"/>
          <w:rtl/>
        </w:rPr>
        <w:tab/>
        <w:t>אל תאיים.</w:t>
      </w:r>
    </w:p>
    <w:p w14:paraId="11FBD3FA" w14:textId="77777777" w:rsidR="005475C7" w:rsidRDefault="005475C7" w:rsidP="005475C7">
      <w:pPr>
        <w:bidi/>
        <w:jc w:val="both"/>
        <w:rPr>
          <w:rFonts w:cs="David" w:hint="cs"/>
          <w:rtl/>
        </w:rPr>
      </w:pPr>
    </w:p>
    <w:p w14:paraId="04FFCC34" w14:textId="77777777" w:rsidR="005475C7" w:rsidRDefault="005475C7" w:rsidP="005475C7">
      <w:pPr>
        <w:keepNext/>
        <w:bidi/>
        <w:jc w:val="both"/>
        <w:rPr>
          <w:rFonts w:cs="David" w:hint="cs"/>
          <w:rtl/>
        </w:rPr>
      </w:pP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14:paraId="6449AB13" w14:textId="77777777" w:rsidR="005475C7" w:rsidRDefault="005475C7" w:rsidP="005475C7">
      <w:pPr>
        <w:keepNext/>
        <w:bidi/>
        <w:jc w:val="both"/>
        <w:rPr>
          <w:rFonts w:cs="David" w:hint="cs"/>
          <w:rtl/>
        </w:rPr>
      </w:pPr>
    </w:p>
    <w:p w14:paraId="7934DCFA" w14:textId="77777777" w:rsidR="005475C7" w:rsidRDefault="005475C7" w:rsidP="005475C7">
      <w:pPr>
        <w:bidi/>
        <w:jc w:val="both"/>
        <w:rPr>
          <w:rFonts w:cs="David" w:hint="cs"/>
          <w:rtl/>
        </w:rPr>
      </w:pPr>
      <w:r>
        <w:rPr>
          <w:rFonts w:cs="David" w:hint="cs"/>
          <w:rtl/>
        </w:rPr>
        <w:tab/>
        <w:t xml:space="preserve"> חמש דקות יפתרו  לך את הבעיה? </w:t>
      </w:r>
    </w:p>
    <w:p w14:paraId="7C0E644B" w14:textId="77777777" w:rsidR="005475C7" w:rsidRDefault="005475C7" w:rsidP="005475C7">
      <w:pPr>
        <w:bidi/>
        <w:jc w:val="both"/>
        <w:rPr>
          <w:rFonts w:cs="David" w:hint="cs"/>
          <w:rtl/>
        </w:rPr>
      </w:pPr>
    </w:p>
    <w:p w14:paraId="4F2A8CA7" w14:textId="77777777" w:rsidR="005475C7" w:rsidRPr="00DB762D" w:rsidRDefault="005475C7" w:rsidP="005475C7">
      <w:pPr>
        <w:keepNext/>
        <w:bidi/>
        <w:jc w:val="both"/>
        <w:rPr>
          <w:rFonts w:cs="David" w:hint="cs"/>
          <w:u w:val="single"/>
          <w:rtl/>
        </w:rPr>
      </w:pPr>
      <w:r w:rsidRPr="00DB762D">
        <w:rPr>
          <w:rFonts w:cs="David" w:hint="cs"/>
          <w:u w:val="single"/>
          <w:rtl/>
        </w:rPr>
        <w:t>משה גפני:</w:t>
      </w:r>
    </w:p>
    <w:p w14:paraId="2E62C2CD" w14:textId="77777777" w:rsidR="005475C7" w:rsidRDefault="005475C7" w:rsidP="005475C7">
      <w:pPr>
        <w:keepNext/>
        <w:bidi/>
        <w:jc w:val="both"/>
        <w:rPr>
          <w:rFonts w:cs="David" w:hint="cs"/>
          <w:rtl/>
        </w:rPr>
      </w:pPr>
    </w:p>
    <w:p w14:paraId="1DD80E0A" w14:textId="77777777" w:rsidR="005475C7" w:rsidRDefault="005475C7" w:rsidP="005475C7">
      <w:pPr>
        <w:bidi/>
        <w:jc w:val="both"/>
        <w:rPr>
          <w:rFonts w:cs="David" w:hint="cs"/>
          <w:rtl/>
        </w:rPr>
      </w:pPr>
      <w:r>
        <w:rPr>
          <w:rFonts w:cs="David" w:hint="cs"/>
          <w:rtl/>
        </w:rPr>
        <w:tab/>
        <w:t xml:space="preserve"> לא.</w:t>
      </w:r>
    </w:p>
    <w:p w14:paraId="049F47C4" w14:textId="77777777" w:rsidR="005475C7" w:rsidRDefault="005475C7" w:rsidP="005475C7">
      <w:pPr>
        <w:bidi/>
        <w:jc w:val="both"/>
        <w:rPr>
          <w:rFonts w:cs="David" w:hint="cs"/>
          <w:rtl/>
        </w:rPr>
      </w:pPr>
    </w:p>
    <w:p w14:paraId="6D90CB2B" w14:textId="77777777" w:rsidR="005475C7" w:rsidRDefault="005475C7" w:rsidP="005475C7">
      <w:pPr>
        <w:keepNext/>
        <w:bidi/>
        <w:jc w:val="both"/>
        <w:rPr>
          <w:rFonts w:cs="David" w:hint="cs"/>
          <w:rtl/>
        </w:rPr>
      </w:pP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14:paraId="66CF2DD3" w14:textId="77777777" w:rsidR="005475C7" w:rsidRDefault="005475C7" w:rsidP="005475C7">
      <w:pPr>
        <w:keepNext/>
        <w:bidi/>
        <w:jc w:val="both"/>
        <w:rPr>
          <w:rFonts w:cs="David" w:hint="cs"/>
          <w:rtl/>
        </w:rPr>
      </w:pPr>
    </w:p>
    <w:p w14:paraId="351DE593" w14:textId="77777777" w:rsidR="005475C7" w:rsidRDefault="005475C7" w:rsidP="005475C7">
      <w:pPr>
        <w:bidi/>
        <w:jc w:val="both"/>
        <w:rPr>
          <w:rFonts w:cs="David" w:hint="cs"/>
          <w:rtl/>
        </w:rPr>
      </w:pPr>
      <w:r>
        <w:rPr>
          <w:rFonts w:cs="David" w:hint="cs"/>
          <w:rtl/>
        </w:rPr>
        <w:tab/>
        <w:t xml:space="preserve"> אז חבל על הזמן, זה מיותר. חבר הכנסת אתה רוצה חמש דקות התייעצות סיעתית, אם אתה רוצה אני מסכים.</w:t>
      </w:r>
    </w:p>
    <w:p w14:paraId="56FCFDC9" w14:textId="77777777" w:rsidR="005475C7" w:rsidRDefault="005475C7" w:rsidP="005475C7">
      <w:pPr>
        <w:bidi/>
        <w:jc w:val="both"/>
        <w:rPr>
          <w:rFonts w:cs="David" w:hint="cs"/>
          <w:rtl/>
        </w:rPr>
      </w:pPr>
    </w:p>
    <w:p w14:paraId="42A0E980" w14:textId="77777777" w:rsidR="005475C7" w:rsidRPr="00DB762D" w:rsidRDefault="005475C7" w:rsidP="005475C7">
      <w:pPr>
        <w:keepNext/>
        <w:bidi/>
        <w:jc w:val="both"/>
        <w:rPr>
          <w:rFonts w:cs="David" w:hint="cs"/>
          <w:u w:val="single"/>
          <w:rtl/>
        </w:rPr>
      </w:pPr>
      <w:r w:rsidRPr="00DB762D">
        <w:rPr>
          <w:rFonts w:cs="David" w:hint="cs"/>
          <w:u w:val="single"/>
          <w:rtl/>
        </w:rPr>
        <w:t>משה גפני:</w:t>
      </w:r>
    </w:p>
    <w:p w14:paraId="322AB967" w14:textId="77777777" w:rsidR="005475C7" w:rsidRDefault="005475C7" w:rsidP="005475C7">
      <w:pPr>
        <w:keepNext/>
        <w:bidi/>
        <w:jc w:val="both"/>
        <w:rPr>
          <w:rFonts w:cs="David" w:hint="cs"/>
          <w:rtl/>
        </w:rPr>
      </w:pPr>
    </w:p>
    <w:p w14:paraId="2C177F75" w14:textId="77777777" w:rsidR="005475C7" w:rsidRDefault="005475C7" w:rsidP="005475C7">
      <w:pPr>
        <w:bidi/>
        <w:jc w:val="both"/>
        <w:rPr>
          <w:rFonts w:cs="David" w:hint="cs"/>
          <w:rtl/>
        </w:rPr>
      </w:pPr>
      <w:r>
        <w:rPr>
          <w:rFonts w:cs="David" w:hint="cs"/>
          <w:rtl/>
        </w:rPr>
        <w:tab/>
        <w:t xml:space="preserve"> חשבתי לדבר עם הליכוד על כל העניין הזה, לחמש דקות אין ערך, אני גם יודע שאם אנחנו היינו עושים את זה ולא ישראל ביתנו היו מאשימים אותנו כסחטנים לישראל ביתנו לא עושים את זה.</w:t>
      </w:r>
    </w:p>
    <w:p w14:paraId="1C817995" w14:textId="77777777" w:rsidR="005475C7" w:rsidRDefault="005475C7" w:rsidP="005475C7">
      <w:pPr>
        <w:bidi/>
        <w:jc w:val="both"/>
        <w:rPr>
          <w:rFonts w:cs="David" w:hint="cs"/>
          <w:rtl/>
        </w:rPr>
      </w:pPr>
    </w:p>
    <w:p w14:paraId="2E2206F2" w14:textId="77777777" w:rsidR="005475C7" w:rsidRDefault="005475C7" w:rsidP="005475C7">
      <w:pPr>
        <w:keepNext/>
        <w:bidi/>
        <w:jc w:val="both"/>
        <w:rPr>
          <w:rFonts w:cs="David" w:hint="cs"/>
          <w:rtl/>
        </w:rPr>
      </w:pP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14:paraId="6A714622" w14:textId="77777777" w:rsidR="005475C7" w:rsidRDefault="005475C7" w:rsidP="005475C7">
      <w:pPr>
        <w:keepNext/>
        <w:bidi/>
        <w:jc w:val="both"/>
        <w:rPr>
          <w:rFonts w:cs="David" w:hint="cs"/>
          <w:rtl/>
        </w:rPr>
      </w:pPr>
    </w:p>
    <w:p w14:paraId="169C667D" w14:textId="77777777" w:rsidR="005475C7" w:rsidRDefault="005475C7" w:rsidP="005475C7">
      <w:pPr>
        <w:bidi/>
        <w:jc w:val="both"/>
        <w:rPr>
          <w:rFonts w:cs="David" w:hint="cs"/>
          <w:rtl/>
        </w:rPr>
      </w:pPr>
      <w:r>
        <w:rPr>
          <w:rFonts w:cs="David" w:hint="cs"/>
          <w:rtl/>
        </w:rPr>
        <w:tab/>
        <w:t xml:space="preserve"> חבר הכנסת גפני, כידוע, זו מסגרת הזמן של התייעצות סיעתית אתה הרי ותיק ממני בעניין וזה מה שאני יכול לאפשר. </w:t>
      </w:r>
    </w:p>
    <w:p w14:paraId="09147E9D" w14:textId="77777777" w:rsidR="005475C7" w:rsidRDefault="005475C7" w:rsidP="005475C7">
      <w:pPr>
        <w:bidi/>
        <w:jc w:val="both"/>
        <w:rPr>
          <w:rFonts w:cs="David" w:hint="cs"/>
          <w:rtl/>
        </w:rPr>
      </w:pPr>
    </w:p>
    <w:p w14:paraId="7249FF29" w14:textId="77777777" w:rsidR="005475C7" w:rsidRDefault="005475C7" w:rsidP="005475C7">
      <w:pPr>
        <w:bidi/>
        <w:jc w:val="both"/>
        <w:rPr>
          <w:rFonts w:cs="David" w:hint="cs"/>
          <w:u w:val="single"/>
          <w:rtl/>
        </w:rPr>
      </w:pPr>
      <w:r>
        <w:rPr>
          <w:rFonts w:cs="David" w:hint="cs"/>
          <w:u w:val="single"/>
          <w:rtl/>
        </w:rPr>
        <w:t>משה גפני</w:t>
      </w:r>
      <w:r w:rsidRPr="00E36EB4">
        <w:rPr>
          <w:rFonts w:cs="David" w:hint="cs"/>
          <w:u w:val="single"/>
          <w:rtl/>
        </w:rPr>
        <w:t>:</w:t>
      </w:r>
    </w:p>
    <w:p w14:paraId="1BCEB598" w14:textId="77777777" w:rsidR="005475C7" w:rsidRDefault="005475C7" w:rsidP="005475C7">
      <w:pPr>
        <w:bidi/>
        <w:jc w:val="both"/>
        <w:rPr>
          <w:rFonts w:cs="David" w:hint="cs"/>
          <w:u w:val="single"/>
          <w:rtl/>
        </w:rPr>
      </w:pPr>
    </w:p>
    <w:p w14:paraId="641938B2" w14:textId="77777777" w:rsidR="005475C7" w:rsidRDefault="005475C7" w:rsidP="005475C7">
      <w:pPr>
        <w:bidi/>
        <w:jc w:val="both"/>
        <w:rPr>
          <w:rFonts w:cs="David" w:hint="cs"/>
          <w:rtl/>
        </w:rPr>
      </w:pPr>
      <w:r>
        <w:rPr>
          <w:rFonts w:cs="David" w:hint="cs"/>
          <w:rtl/>
        </w:rPr>
        <w:tab/>
        <w:t>אני לא מבקש.</w:t>
      </w:r>
    </w:p>
    <w:p w14:paraId="36A0F283" w14:textId="77777777" w:rsidR="005475C7" w:rsidRDefault="005475C7" w:rsidP="005475C7">
      <w:pPr>
        <w:keepNext/>
        <w:bidi/>
        <w:jc w:val="both"/>
        <w:rPr>
          <w:rFonts w:cs="David" w:hint="cs"/>
          <w:u w:val="single"/>
          <w:rtl/>
        </w:rPr>
      </w:pPr>
    </w:p>
    <w:p w14:paraId="57844A01" w14:textId="77777777" w:rsidR="005475C7" w:rsidRDefault="005475C7" w:rsidP="005475C7">
      <w:pPr>
        <w:keepNext/>
        <w:bidi/>
        <w:jc w:val="both"/>
        <w:rPr>
          <w:rFonts w:cs="David" w:hint="cs"/>
          <w:rtl/>
        </w:rPr>
      </w:pP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14:paraId="0917EDF8" w14:textId="77777777" w:rsidR="005475C7" w:rsidRDefault="005475C7" w:rsidP="005475C7">
      <w:pPr>
        <w:keepNext/>
        <w:bidi/>
        <w:jc w:val="both"/>
        <w:rPr>
          <w:rFonts w:cs="David" w:hint="cs"/>
          <w:rtl/>
        </w:rPr>
      </w:pPr>
    </w:p>
    <w:p w14:paraId="76110241" w14:textId="77777777" w:rsidR="005475C7" w:rsidRDefault="005475C7" w:rsidP="005475C7">
      <w:pPr>
        <w:bidi/>
        <w:jc w:val="both"/>
        <w:rPr>
          <w:rFonts w:cs="David" w:hint="cs"/>
          <w:rtl/>
        </w:rPr>
      </w:pPr>
      <w:r>
        <w:rPr>
          <w:rFonts w:cs="David" w:hint="cs"/>
          <w:rtl/>
        </w:rPr>
        <w:tab/>
        <w:t xml:space="preserve">מאחר והבקשה שלך נמשכת, נעבור להצבעה, אנחנו מצביעים על כל הצעה בנפרד. ראשית, הצעת חוק הגיור הצבאי, </w:t>
      </w:r>
      <w:proofErr w:type="spellStart"/>
      <w:r>
        <w:rPr>
          <w:rFonts w:cs="David" w:hint="cs"/>
          <w:rtl/>
        </w:rPr>
        <w:t>התשע"א</w:t>
      </w:r>
      <w:proofErr w:type="spellEnd"/>
      <w:r>
        <w:rPr>
          <w:rFonts w:cs="David" w:hint="cs"/>
          <w:rtl/>
        </w:rPr>
        <w:t xml:space="preserve">-2010 של חברי הכנסת דוד רותם ורוברט </w:t>
      </w:r>
      <w:proofErr w:type="spellStart"/>
      <w:r>
        <w:rPr>
          <w:rFonts w:cs="David" w:hint="cs"/>
          <w:rtl/>
        </w:rPr>
        <w:t>אילטוב</w:t>
      </w:r>
      <w:proofErr w:type="spellEnd"/>
      <w:r>
        <w:rPr>
          <w:rFonts w:cs="David" w:hint="cs"/>
          <w:rtl/>
        </w:rPr>
        <w:t xml:space="preserve"> (פ/18/2684), אני מציע להעביר לוועדת חוקה חוק ומשפט ואם זה לא יתקבל נעבור להצעות הבאות, אם זה יאושר, זו תהיה ההחלטה.</w:t>
      </w:r>
    </w:p>
    <w:p w14:paraId="05907C8A" w14:textId="77777777" w:rsidR="005475C7" w:rsidRDefault="005475C7" w:rsidP="005475C7">
      <w:pPr>
        <w:bidi/>
        <w:jc w:val="both"/>
        <w:rPr>
          <w:rFonts w:cs="David" w:hint="cs"/>
          <w:rtl/>
        </w:rPr>
      </w:pPr>
    </w:p>
    <w:p w14:paraId="1306769A" w14:textId="77777777" w:rsidR="005475C7" w:rsidRDefault="005475C7" w:rsidP="005475C7">
      <w:pPr>
        <w:bidi/>
        <w:jc w:val="both"/>
        <w:rPr>
          <w:rFonts w:cs="David" w:hint="cs"/>
          <w:u w:val="single"/>
          <w:rtl/>
        </w:rPr>
      </w:pPr>
      <w:r>
        <w:rPr>
          <w:rFonts w:cs="David" w:hint="cs"/>
          <w:u w:val="single"/>
          <w:rtl/>
        </w:rPr>
        <w:t>משה גפני</w:t>
      </w:r>
      <w:r w:rsidRPr="00E36EB4">
        <w:rPr>
          <w:rFonts w:cs="David" w:hint="cs"/>
          <w:u w:val="single"/>
          <w:rtl/>
        </w:rPr>
        <w:t>:</w:t>
      </w:r>
    </w:p>
    <w:p w14:paraId="7A00BBD2" w14:textId="77777777" w:rsidR="005475C7" w:rsidRDefault="005475C7" w:rsidP="005475C7">
      <w:pPr>
        <w:bidi/>
        <w:jc w:val="both"/>
        <w:rPr>
          <w:rFonts w:cs="David" w:hint="cs"/>
          <w:u w:val="single"/>
          <w:rtl/>
        </w:rPr>
      </w:pPr>
    </w:p>
    <w:p w14:paraId="09326B3E" w14:textId="77777777" w:rsidR="005475C7" w:rsidRDefault="005475C7" w:rsidP="005475C7">
      <w:pPr>
        <w:bidi/>
        <w:jc w:val="both"/>
        <w:rPr>
          <w:rFonts w:cs="David" w:hint="cs"/>
          <w:rtl/>
        </w:rPr>
      </w:pPr>
      <w:r>
        <w:rPr>
          <w:rFonts w:cs="David" w:hint="cs"/>
          <w:rtl/>
        </w:rPr>
        <w:tab/>
        <w:t>אני מציע ועדת הפנים.</w:t>
      </w:r>
    </w:p>
    <w:p w14:paraId="6E48D80D" w14:textId="77777777" w:rsidR="005475C7" w:rsidRDefault="005475C7" w:rsidP="005475C7">
      <w:pPr>
        <w:bidi/>
        <w:jc w:val="both"/>
        <w:rPr>
          <w:rFonts w:cs="David" w:hint="cs"/>
          <w:rtl/>
        </w:rPr>
      </w:pPr>
    </w:p>
    <w:p w14:paraId="7B956334" w14:textId="77777777" w:rsidR="005475C7" w:rsidRDefault="005475C7" w:rsidP="005475C7">
      <w:pPr>
        <w:keepNext/>
        <w:bidi/>
        <w:jc w:val="both"/>
        <w:rPr>
          <w:rFonts w:cs="David" w:hint="cs"/>
          <w:rtl/>
        </w:rPr>
      </w:pP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14:paraId="2D0BC517" w14:textId="77777777" w:rsidR="005475C7" w:rsidRDefault="005475C7" w:rsidP="005475C7">
      <w:pPr>
        <w:keepNext/>
        <w:bidi/>
        <w:jc w:val="both"/>
        <w:rPr>
          <w:rFonts w:cs="David" w:hint="cs"/>
          <w:rtl/>
        </w:rPr>
      </w:pPr>
    </w:p>
    <w:p w14:paraId="3794DF4B" w14:textId="77777777" w:rsidR="005475C7" w:rsidRDefault="005475C7" w:rsidP="005475C7">
      <w:pPr>
        <w:bidi/>
        <w:jc w:val="both"/>
        <w:rPr>
          <w:rFonts w:cs="David" w:hint="cs"/>
          <w:rtl/>
        </w:rPr>
      </w:pPr>
      <w:r>
        <w:rPr>
          <w:rFonts w:cs="David" w:hint="cs"/>
          <w:rtl/>
        </w:rPr>
        <w:tab/>
        <w:t>אם זה לא יתקבל נעבור להצעות אחרות. ההצבעה תהיה שמית על מנת שהדברים יהיו ברורים ופשוטים.</w:t>
      </w:r>
    </w:p>
    <w:p w14:paraId="65471536" w14:textId="77777777" w:rsidR="005475C7" w:rsidRDefault="005475C7" w:rsidP="005475C7">
      <w:pPr>
        <w:bidi/>
        <w:jc w:val="both"/>
        <w:rPr>
          <w:rFonts w:cs="David" w:hint="cs"/>
          <w:rtl/>
        </w:rPr>
      </w:pPr>
    </w:p>
    <w:p w14:paraId="7305B811" w14:textId="77777777" w:rsidR="005475C7" w:rsidRPr="00506FD3" w:rsidRDefault="005475C7" w:rsidP="005475C7">
      <w:pPr>
        <w:bidi/>
        <w:jc w:val="both"/>
        <w:rPr>
          <w:rFonts w:cs="David" w:hint="cs"/>
          <w:rtl/>
        </w:rPr>
      </w:pPr>
    </w:p>
    <w:p w14:paraId="3D736341" w14:textId="77777777" w:rsidR="005475C7" w:rsidRPr="003B2573" w:rsidRDefault="005475C7" w:rsidP="005475C7">
      <w:pPr>
        <w:bidi/>
        <w:jc w:val="center"/>
        <w:rPr>
          <w:rFonts w:cs="David" w:hint="cs"/>
          <w:b/>
          <w:bCs/>
          <w:u w:val="single"/>
          <w:rtl/>
        </w:rPr>
      </w:pPr>
      <w:r w:rsidRPr="003B2573">
        <w:rPr>
          <w:rFonts w:cs="David" w:hint="cs"/>
          <w:b/>
          <w:bCs/>
          <w:u w:val="single"/>
          <w:rtl/>
        </w:rPr>
        <w:t>הצבעה</w:t>
      </w:r>
    </w:p>
    <w:p w14:paraId="0EB390DA" w14:textId="77777777" w:rsidR="005475C7" w:rsidRDefault="005475C7" w:rsidP="005475C7">
      <w:pPr>
        <w:bidi/>
        <w:jc w:val="both"/>
        <w:rPr>
          <w:rFonts w:cs="David" w:hint="cs"/>
          <w:rtl/>
        </w:rPr>
      </w:pPr>
    </w:p>
    <w:p w14:paraId="19C8C5AD" w14:textId="77777777" w:rsidR="005475C7" w:rsidRDefault="005475C7" w:rsidP="005475C7">
      <w:pPr>
        <w:bidi/>
        <w:jc w:val="both"/>
        <w:rPr>
          <w:rFonts w:cs="David" w:hint="cs"/>
          <w:rtl/>
        </w:rPr>
      </w:pPr>
      <w:r>
        <w:rPr>
          <w:rFonts w:cs="David" w:hint="cs"/>
          <w:rtl/>
        </w:rPr>
        <w:t xml:space="preserve">יריב </w:t>
      </w:r>
      <w:proofErr w:type="spellStart"/>
      <w:r>
        <w:rPr>
          <w:rFonts w:cs="David" w:hint="cs"/>
          <w:rtl/>
        </w:rPr>
        <w:t>לוין</w:t>
      </w:r>
      <w:proofErr w:type="spellEnd"/>
      <w:r>
        <w:rPr>
          <w:rFonts w:cs="David" w:hint="cs"/>
          <w:rtl/>
        </w:rPr>
        <w:t xml:space="preserve">  </w:t>
      </w:r>
      <w:r>
        <w:rPr>
          <w:rFonts w:cs="David" w:hint="cs"/>
          <w:rtl/>
        </w:rPr>
        <w:tab/>
        <w:t>-בעד</w:t>
      </w:r>
    </w:p>
    <w:p w14:paraId="46544674" w14:textId="77777777" w:rsidR="005475C7" w:rsidRDefault="005475C7" w:rsidP="005475C7">
      <w:pPr>
        <w:bidi/>
        <w:jc w:val="both"/>
        <w:rPr>
          <w:rFonts w:cs="David" w:hint="cs"/>
          <w:rtl/>
        </w:rPr>
      </w:pPr>
      <w:r>
        <w:rPr>
          <w:rFonts w:cs="David" w:hint="cs"/>
          <w:rtl/>
        </w:rPr>
        <w:t xml:space="preserve">זאב </w:t>
      </w:r>
      <w:proofErr w:type="spellStart"/>
      <w:r>
        <w:rPr>
          <w:rFonts w:cs="David" w:hint="cs"/>
          <w:rtl/>
        </w:rPr>
        <w:t>אלקין</w:t>
      </w:r>
      <w:proofErr w:type="spellEnd"/>
      <w:r>
        <w:rPr>
          <w:rFonts w:cs="David" w:hint="cs"/>
          <w:rtl/>
        </w:rPr>
        <w:tab/>
        <w:t>- בעד</w:t>
      </w:r>
    </w:p>
    <w:p w14:paraId="2A1FAA5B" w14:textId="77777777" w:rsidR="005475C7" w:rsidRDefault="005475C7" w:rsidP="005475C7">
      <w:pPr>
        <w:bidi/>
        <w:jc w:val="both"/>
        <w:rPr>
          <w:rFonts w:cs="David" w:hint="cs"/>
          <w:rtl/>
        </w:rPr>
      </w:pPr>
      <w:r>
        <w:rPr>
          <w:rFonts w:cs="David" w:hint="cs"/>
          <w:rtl/>
        </w:rPr>
        <w:t xml:space="preserve">אופיר </w:t>
      </w:r>
      <w:proofErr w:type="spellStart"/>
      <w:r>
        <w:rPr>
          <w:rFonts w:cs="David" w:hint="cs"/>
          <w:rtl/>
        </w:rPr>
        <w:t>אקוניס</w:t>
      </w:r>
      <w:proofErr w:type="spellEnd"/>
      <w:r>
        <w:rPr>
          <w:rFonts w:cs="David" w:hint="cs"/>
          <w:rtl/>
        </w:rPr>
        <w:tab/>
        <w:t>- בעד</w:t>
      </w:r>
    </w:p>
    <w:p w14:paraId="1BD73336" w14:textId="77777777" w:rsidR="005475C7" w:rsidRDefault="005475C7" w:rsidP="005475C7">
      <w:pPr>
        <w:bidi/>
        <w:jc w:val="both"/>
        <w:rPr>
          <w:rFonts w:cs="David" w:hint="cs"/>
          <w:rtl/>
        </w:rPr>
      </w:pPr>
      <w:r>
        <w:rPr>
          <w:rFonts w:cs="David" w:hint="cs"/>
          <w:rtl/>
        </w:rPr>
        <w:t xml:space="preserve">אורי </w:t>
      </w:r>
      <w:proofErr w:type="spellStart"/>
      <w:r>
        <w:rPr>
          <w:rFonts w:cs="David" w:hint="cs"/>
          <w:rtl/>
        </w:rPr>
        <w:t>אורבך</w:t>
      </w:r>
      <w:proofErr w:type="spellEnd"/>
      <w:r>
        <w:rPr>
          <w:rFonts w:cs="David" w:hint="cs"/>
          <w:rtl/>
        </w:rPr>
        <w:tab/>
        <w:t>- בעד</w:t>
      </w:r>
    </w:p>
    <w:p w14:paraId="29D46367" w14:textId="77777777" w:rsidR="005475C7" w:rsidRDefault="005475C7" w:rsidP="005475C7">
      <w:pPr>
        <w:bidi/>
        <w:jc w:val="both"/>
        <w:rPr>
          <w:rFonts w:cs="David" w:hint="cs"/>
          <w:rtl/>
        </w:rPr>
      </w:pPr>
      <w:r>
        <w:rPr>
          <w:rFonts w:cs="David" w:hint="cs"/>
          <w:rtl/>
        </w:rPr>
        <w:t>שלמה מולה</w:t>
      </w:r>
      <w:r>
        <w:rPr>
          <w:rFonts w:cs="David" w:hint="cs"/>
          <w:rtl/>
        </w:rPr>
        <w:tab/>
        <w:t>- בעד</w:t>
      </w:r>
    </w:p>
    <w:p w14:paraId="53F63684" w14:textId="77777777" w:rsidR="005475C7" w:rsidRDefault="005475C7" w:rsidP="005475C7">
      <w:pPr>
        <w:bidi/>
        <w:jc w:val="both"/>
        <w:rPr>
          <w:rFonts w:cs="David" w:hint="cs"/>
          <w:rtl/>
        </w:rPr>
      </w:pPr>
      <w:r>
        <w:rPr>
          <w:rFonts w:cs="David" w:hint="cs"/>
          <w:rtl/>
        </w:rPr>
        <w:t>נחמן שי (במקום רוחמה אברהם בלילא)- בעד</w:t>
      </w:r>
    </w:p>
    <w:p w14:paraId="27964676" w14:textId="77777777" w:rsidR="005475C7" w:rsidRDefault="005475C7" w:rsidP="005475C7">
      <w:pPr>
        <w:bidi/>
        <w:jc w:val="both"/>
        <w:rPr>
          <w:rFonts w:cs="David" w:hint="cs"/>
          <w:rtl/>
        </w:rPr>
      </w:pPr>
      <w:r>
        <w:rPr>
          <w:rFonts w:cs="David" w:hint="cs"/>
          <w:rtl/>
        </w:rPr>
        <w:t>רחל אדטו</w:t>
      </w:r>
      <w:r>
        <w:rPr>
          <w:rFonts w:cs="David" w:hint="cs"/>
          <w:rtl/>
        </w:rPr>
        <w:tab/>
        <w:t>- בעד</w:t>
      </w:r>
    </w:p>
    <w:p w14:paraId="4B19F4E8" w14:textId="77777777" w:rsidR="005475C7" w:rsidRDefault="005475C7" w:rsidP="005475C7">
      <w:pPr>
        <w:bidi/>
        <w:jc w:val="both"/>
        <w:rPr>
          <w:rFonts w:cs="David" w:hint="cs"/>
          <w:rtl/>
        </w:rPr>
      </w:pPr>
      <w:r>
        <w:rPr>
          <w:rFonts w:cs="David" w:hint="cs"/>
          <w:rtl/>
        </w:rPr>
        <w:t xml:space="preserve">ניצן </w:t>
      </w:r>
      <w:proofErr w:type="spellStart"/>
      <w:r>
        <w:rPr>
          <w:rFonts w:cs="David" w:hint="cs"/>
          <w:rtl/>
        </w:rPr>
        <w:t>הורביץ</w:t>
      </w:r>
      <w:proofErr w:type="spellEnd"/>
      <w:r>
        <w:rPr>
          <w:rFonts w:cs="David" w:hint="cs"/>
          <w:rtl/>
        </w:rPr>
        <w:t xml:space="preserve"> ( במקום חיים אורון) </w:t>
      </w:r>
      <w:r>
        <w:rPr>
          <w:rFonts w:cs="David"/>
          <w:rtl/>
        </w:rPr>
        <w:t>–</w:t>
      </w:r>
      <w:r>
        <w:rPr>
          <w:rFonts w:cs="David" w:hint="cs"/>
          <w:rtl/>
        </w:rPr>
        <w:t xml:space="preserve"> בעד</w:t>
      </w:r>
    </w:p>
    <w:p w14:paraId="3DD55288" w14:textId="77777777" w:rsidR="005475C7" w:rsidRDefault="005475C7" w:rsidP="005475C7">
      <w:pPr>
        <w:bidi/>
        <w:jc w:val="both"/>
        <w:rPr>
          <w:rFonts w:cs="David" w:hint="cs"/>
          <w:rtl/>
        </w:rPr>
      </w:pPr>
      <w:r>
        <w:rPr>
          <w:rFonts w:cs="David" w:hint="cs"/>
          <w:rtl/>
        </w:rPr>
        <w:t>דוד רותם</w:t>
      </w:r>
      <w:r>
        <w:rPr>
          <w:rFonts w:cs="David" w:hint="cs"/>
          <w:rtl/>
        </w:rPr>
        <w:tab/>
        <w:t>- בעד</w:t>
      </w:r>
    </w:p>
    <w:p w14:paraId="3BCBF49D" w14:textId="77777777" w:rsidR="005475C7" w:rsidRDefault="005475C7" w:rsidP="005475C7">
      <w:pPr>
        <w:bidi/>
        <w:jc w:val="both"/>
        <w:rPr>
          <w:rFonts w:cs="David" w:hint="cs"/>
          <w:rtl/>
        </w:rPr>
      </w:pPr>
      <w:r>
        <w:rPr>
          <w:rFonts w:cs="David" w:hint="cs"/>
          <w:rtl/>
        </w:rPr>
        <w:t xml:space="preserve">רוברט </w:t>
      </w:r>
      <w:proofErr w:type="spellStart"/>
      <w:r>
        <w:rPr>
          <w:rFonts w:cs="David" w:hint="cs"/>
          <w:rtl/>
        </w:rPr>
        <w:t>אילטוב</w:t>
      </w:r>
      <w:proofErr w:type="spellEnd"/>
      <w:r>
        <w:rPr>
          <w:rFonts w:cs="David" w:hint="cs"/>
          <w:rtl/>
        </w:rPr>
        <w:tab/>
        <w:t>- בעד</w:t>
      </w:r>
    </w:p>
    <w:p w14:paraId="1A73F046" w14:textId="77777777" w:rsidR="005475C7" w:rsidRDefault="005475C7" w:rsidP="005475C7">
      <w:pPr>
        <w:bidi/>
        <w:jc w:val="both"/>
        <w:rPr>
          <w:rFonts w:cs="David" w:hint="cs"/>
          <w:rtl/>
        </w:rPr>
      </w:pPr>
      <w:r>
        <w:rPr>
          <w:rFonts w:cs="David" w:hint="cs"/>
          <w:rtl/>
        </w:rPr>
        <w:t>איתן כבל (במקום דניאל בן סימון)- בעד</w:t>
      </w:r>
    </w:p>
    <w:p w14:paraId="6CD55A9C" w14:textId="77777777" w:rsidR="005475C7" w:rsidRDefault="005475C7" w:rsidP="005475C7">
      <w:pPr>
        <w:bidi/>
        <w:jc w:val="both"/>
        <w:rPr>
          <w:rFonts w:cs="David" w:hint="cs"/>
          <w:rtl/>
        </w:rPr>
      </w:pPr>
      <w:r>
        <w:rPr>
          <w:rFonts w:cs="David" w:hint="cs"/>
          <w:rtl/>
        </w:rPr>
        <w:t xml:space="preserve">עינת </w:t>
      </w:r>
      <w:proofErr w:type="spellStart"/>
      <w:r>
        <w:rPr>
          <w:rFonts w:cs="David" w:hint="cs"/>
          <w:rtl/>
        </w:rPr>
        <w:t>וילף</w:t>
      </w:r>
      <w:proofErr w:type="spellEnd"/>
      <w:r>
        <w:rPr>
          <w:rFonts w:cs="David" w:hint="cs"/>
          <w:rtl/>
        </w:rPr>
        <w:tab/>
        <w:t>- איננה</w:t>
      </w:r>
    </w:p>
    <w:p w14:paraId="500200D1" w14:textId="77777777" w:rsidR="005475C7" w:rsidRDefault="005475C7" w:rsidP="005475C7">
      <w:pPr>
        <w:bidi/>
        <w:jc w:val="both"/>
        <w:rPr>
          <w:rFonts w:cs="David" w:hint="cs"/>
          <w:rtl/>
        </w:rPr>
      </w:pPr>
      <w:r>
        <w:rPr>
          <w:rFonts w:cs="David" w:hint="cs"/>
          <w:rtl/>
        </w:rPr>
        <w:t>אברהם מיכאלי</w:t>
      </w:r>
      <w:r>
        <w:rPr>
          <w:rFonts w:cs="David" w:hint="cs"/>
          <w:rtl/>
        </w:rPr>
        <w:tab/>
        <w:t>-נגד</w:t>
      </w:r>
    </w:p>
    <w:p w14:paraId="77E62C5C" w14:textId="77777777" w:rsidR="005475C7" w:rsidRDefault="005475C7" w:rsidP="005475C7">
      <w:pPr>
        <w:bidi/>
        <w:jc w:val="both"/>
        <w:rPr>
          <w:rFonts w:cs="David" w:hint="cs"/>
          <w:rtl/>
        </w:rPr>
      </w:pPr>
      <w:r>
        <w:rPr>
          <w:rFonts w:cs="David" w:hint="cs"/>
          <w:rtl/>
        </w:rPr>
        <w:t>נסים זאב</w:t>
      </w:r>
      <w:r>
        <w:rPr>
          <w:rFonts w:cs="David" w:hint="cs"/>
          <w:rtl/>
        </w:rPr>
        <w:tab/>
        <w:t>- נגד</w:t>
      </w:r>
    </w:p>
    <w:p w14:paraId="5440CED7" w14:textId="77777777" w:rsidR="005475C7" w:rsidRDefault="005475C7" w:rsidP="005475C7">
      <w:pPr>
        <w:bidi/>
        <w:jc w:val="both"/>
        <w:rPr>
          <w:rFonts w:cs="David" w:hint="cs"/>
          <w:rtl/>
        </w:rPr>
      </w:pPr>
      <w:r>
        <w:rPr>
          <w:rFonts w:cs="David" w:hint="cs"/>
          <w:rtl/>
        </w:rPr>
        <w:t xml:space="preserve">מנחם אליעזר מוזס </w:t>
      </w:r>
      <w:r>
        <w:rPr>
          <w:rFonts w:cs="David"/>
          <w:rtl/>
        </w:rPr>
        <w:t>–</w:t>
      </w:r>
      <w:r>
        <w:rPr>
          <w:rFonts w:cs="David" w:hint="cs"/>
          <w:rtl/>
        </w:rPr>
        <w:t xml:space="preserve"> נגד</w:t>
      </w:r>
    </w:p>
    <w:p w14:paraId="554BED0A" w14:textId="77777777" w:rsidR="005475C7" w:rsidRDefault="005475C7" w:rsidP="005475C7">
      <w:pPr>
        <w:bidi/>
        <w:jc w:val="both"/>
        <w:rPr>
          <w:rFonts w:cs="David" w:hint="cs"/>
          <w:rtl/>
        </w:rPr>
      </w:pPr>
      <w:r>
        <w:rPr>
          <w:rFonts w:cs="David" w:hint="cs"/>
          <w:rtl/>
        </w:rPr>
        <w:t>אחמד טיבי</w:t>
      </w:r>
      <w:r>
        <w:rPr>
          <w:rFonts w:cs="David" w:hint="cs"/>
          <w:rtl/>
        </w:rPr>
        <w:tab/>
        <w:t>- איננו</w:t>
      </w:r>
    </w:p>
    <w:p w14:paraId="5CD177CA" w14:textId="77777777" w:rsidR="005475C7" w:rsidRDefault="005475C7" w:rsidP="005475C7">
      <w:pPr>
        <w:bidi/>
        <w:jc w:val="both"/>
        <w:rPr>
          <w:rFonts w:cs="David" w:hint="cs"/>
          <w:rtl/>
        </w:rPr>
      </w:pPr>
      <w:r>
        <w:rPr>
          <w:rFonts w:cs="David" w:hint="cs"/>
          <w:rtl/>
        </w:rPr>
        <w:t xml:space="preserve">ציון </w:t>
      </w:r>
      <w:proofErr w:type="spellStart"/>
      <w:r>
        <w:rPr>
          <w:rFonts w:cs="David" w:hint="cs"/>
          <w:rtl/>
        </w:rPr>
        <w:t>פיניאן</w:t>
      </w:r>
      <w:proofErr w:type="spellEnd"/>
      <w:r>
        <w:rPr>
          <w:rFonts w:cs="David" w:hint="cs"/>
          <w:rtl/>
        </w:rPr>
        <w:tab/>
        <w:t xml:space="preserve">- איננו </w:t>
      </w:r>
    </w:p>
    <w:p w14:paraId="6AED7472" w14:textId="77777777" w:rsidR="005475C7" w:rsidRDefault="005475C7" w:rsidP="005475C7">
      <w:pPr>
        <w:bidi/>
        <w:jc w:val="both"/>
        <w:rPr>
          <w:rFonts w:cs="David" w:hint="cs"/>
          <w:rtl/>
        </w:rPr>
      </w:pPr>
    </w:p>
    <w:p w14:paraId="3299211E" w14:textId="77777777" w:rsidR="005475C7" w:rsidRDefault="005475C7" w:rsidP="005475C7">
      <w:pPr>
        <w:bidi/>
        <w:jc w:val="center"/>
        <w:rPr>
          <w:rFonts w:cs="David" w:hint="cs"/>
          <w:rtl/>
        </w:rPr>
      </w:pPr>
      <w:r>
        <w:rPr>
          <w:rFonts w:cs="David" w:hint="cs"/>
          <w:rtl/>
        </w:rPr>
        <w:t xml:space="preserve">בעד </w:t>
      </w:r>
      <w:r>
        <w:rPr>
          <w:rFonts w:cs="David"/>
          <w:rtl/>
        </w:rPr>
        <w:t>–</w:t>
      </w:r>
      <w:r>
        <w:rPr>
          <w:rFonts w:cs="David" w:hint="cs"/>
          <w:rtl/>
        </w:rPr>
        <w:t xml:space="preserve"> 11</w:t>
      </w:r>
    </w:p>
    <w:p w14:paraId="37983E5C" w14:textId="77777777" w:rsidR="005475C7" w:rsidRDefault="005475C7" w:rsidP="005475C7">
      <w:pPr>
        <w:bidi/>
        <w:jc w:val="center"/>
        <w:rPr>
          <w:rFonts w:cs="David" w:hint="cs"/>
          <w:rtl/>
        </w:rPr>
      </w:pPr>
      <w:r>
        <w:rPr>
          <w:rFonts w:cs="David" w:hint="cs"/>
          <w:rtl/>
        </w:rPr>
        <w:t xml:space="preserve">נגד </w:t>
      </w:r>
      <w:r>
        <w:rPr>
          <w:rFonts w:cs="David"/>
          <w:rtl/>
        </w:rPr>
        <w:t>–</w:t>
      </w:r>
      <w:r>
        <w:rPr>
          <w:rFonts w:cs="David" w:hint="cs"/>
          <w:rtl/>
        </w:rPr>
        <w:t xml:space="preserve"> 3</w:t>
      </w:r>
    </w:p>
    <w:p w14:paraId="669D2DAE" w14:textId="77777777" w:rsidR="005475C7" w:rsidRDefault="005475C7" w:rsidP="005475C7">
      <w:pPr>
        <w:bidi/>
        <w:jc w:val="center"/>
        <w:rPr>
          <w:rFonts w:cs="David" w:hint="cs"/>
          <w:rtl/>
        </w:rPr>
      </w:pPr>
      <w:r>
        <w:rPr>
          <w:rFonts w:cs="David" w:hint="cs"/>
          <w:rtl/>
        </w:rPr>
        <w:t xml:space="preserve">נמנעים </w:t>
      </w:r>
      <w:r>
        <w:rPr>
          <w:rFonts w:cs="David"/>
          <w:rtl/>
        </w:rPr>
        <w:t>–</w:t>
      </w:r>
      <w:r>
        <w:rPr>
          <w:rFonts w:cs="David" w:hint="cs"/>
          <w:rtl/>
        </w:rPr>
        <w:t xml:space="preserve"> אין.</w:t>
      </w:r>
    </w:p>
    <w:p w14:paraId="36EE5962" w14:textId="77777777" w:rsidR="005475C7" w:rsidRDefault="005475C7" w:rsidP="005475C7">
      <w:pPr>
        <w:bidi/>
        <w:jc w:val="center"/>
        <w:rPr>
          <w:rFonts w:cs="David" w:hint="cs"/>
          <w:rtl/>
        </w:rPr>
      </w:pPr>
      <w:r>
        <w:rPr>
          <w:rFonts w:cs="David" w:hint="cs"/>
          <w:rtl/>
        </w:rPr>
        <w:t>הצעת החוק תועבר לוועדת חוקה חוק ומשפט</w:t>
      </w:r>
    </w:p>
    <w:p w14:paraId="70E7D107" w14:textId="77777777" w:rsidR="005475C7" w:rsidRDefault="005475C7" w:rsidP="005475C7">
      <w:pPr>
        <w:bidi/>
        <w:jc w:val="both"/>
        <w:rPr>
          <w:rFonts w:cs="David" w:hint="cs"/>
          <w:rtl/>
        </w:rPr>
      </w:pPr>
    </w:p>
    <w:p w14:paraId="084ADDE0" w14:textId="77777777" w:rsidR="005475C7" w:rsidRDefault="005475C7" w:rsidP="005475C7">
      <w:pPr>
        <w:bidi/>
        <w:jc w:val="both"/>
        <w:rPr>
          <w:rFonts w:cs="David" w:hint="cs"/>
          <w:rtl/>
        </w:rPr>
      </w:pPr>
    </w:p>
    <w:p w14:paraId="3B2E963E" w14:textId="77777777" w:rsidR="005475C7" w:rsidRDefault="005475C7" w:rsidP="005475C7">
      <w:pPr>
        <w:keepNext/>
        <w:bidi/>
        <w:jc w:val="both"/>
        <w:rPr>
          <w:rFonts w:cs="David" w:hint="cs"/>
          <w:rtl/>
        </w:rPr>
      </w:pP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14:paraId="0546A763" w14:textId="77777777" w:rsidR="005475C7" w:rsidRPr="00506FD3" w:rsidRDefault="005475C7" w:rsidP="005475C7">
      <w:pPr>
        <w:bidi/>
        <w:jc w:val="both"/>
        <w:rPr>
          <w:rFonts w:cs="David" w:hint="cs"/>
          <w:rtl/>
        </w:rPr>
      </w:pPr>
      <w:r>
        <w:rPr>
          <w:rFonts w:cs="David" w:hint="cs"/>
          <w:rtl/>
        </w:rPr>
        <w:tab/>
      </w:r>
    </w:p>
    <w:p w14:paraId="029032CC" w14:textId="77777777" w:rsidR="005475C7" w:rsidRDefault="005475C7" w:rsidP="005475C7">
      <w:pPr>
        <w:bidi/>
        <w:jc w:val="both"/>
        <w:rPr>
          <w:rFonts w:cs="David" w:hint="cs"/>
          <w:b/>
          <w:bCs/>
          <w:u w:val="single"/>
          <w:rtl/>
        </w:rPr>
      </w:pPr>
      <w:r>
        <w:rPr>
          <w:rFonts w:cs="David" w:hint="cs"/>
          <w:rtl/>
        </w:rPr>
        <w:tab/>
        <w:t xml:space="preserve">ברוב של 11 מול 3 נגד, הוחלט להעביר את ההצעה הזו לוועדת חוקה חוק ומשפט. אני עובר להצבעה על הצעת החוק השנייה, הצעת החוק ההצעה השנייה . הצעת חוק לתיקון פקודת העדה הדתית (המרה) (תעודת המרה למתגייר במהלך שירותו הצבאי), </w:t>
      </w:r>
      <w:proofErr w:type="spellStart"/>
      <w:r>
        <w:rPr>
          <w:rFonts w:cs="David" w:hint="cs"/>
          <w:rtl/>
        </w:rPr>
        <w:t>התשע"א</w:t>
      </w:r>
      <w:proofErr w:type="spellEnd"/>
      <w:r>
        <w:rPr>
          <w:rFonts w:cs="David" w:hint="cs"/>
          <w:rtl/>
        </w:rPr>
        <w:t xml:space="preserve"> </w:t>
      </w:r>
      <w:r>
        <w:rPr>
          <w:rFonts w:cs="David"/>
          <w:rtl/>
        </w:rPr>
        <w:t>–</w:t>
      </w:r>
      <w:r>
        <w:rPr>
          <w:rFonts w:cs="David" w:hint="cs"/>
          <w:rtl/>
        </w:rPr>
        <w:t xml:space="preserve"> 2010 של חברי הכנסת זבולון אורלב ואורי </w:t>
      </w:r>
      <w:proofErr w:type="spellStart"/>
      <w:r>
        <w:rPr>
          <w:rFonts w:cs="David" w:hint="cs"/>
          <w:rtl/>
        </w:rPr>
        <w:t>אורבך</w:t>
      </w:r>
      <w:proofErr w:type="spellEnd"/>
      <w:r>
        <w:rPr>
          <w:rFonts w:cs="David" w:hint="cs"/>
          <w:rtl/>
        </w:rPr>
        <w:t xml:space="preserve"> (פ/18/2702).  </w:t>
      </w:r>
      <w:r w:rsidRPr="00AA170D">
        <w:rPr>
          <w:rFonts w:cs="David" w:hint="cs"/>
          <w:rtl/>
        </w:rPr>
        <w:t>נא להצביע</w:t>
      </w:r>
    </w:p>
    <w:p w14:paraId="70F96791" w14:textId="77777777" w:rsidR="005475C7" w:rsidRDefault="005475C7" w:rsidP="005475C7">
      <w:pPr>
        <w:bidi/>
        <w:jc w:val="center"/>
        <w:rPr>
          <w:rFonts w:cs="David" w:hint="cs"/>
          <w:b/>
          <w:bCs/>
          <w:u w:val="single"/>
          <w:rtl/>
        </w:rPr>
      </w:pPr>
      <w:r w:rsidRPr="003B2573">
        <w:rPr>
          <w:rFonts w:cs="David" w:hint="cs"/>
          <w:b/>
          <w:bCs/>
          <w:u w:val="single"/>
          <w:rtl/>
        </w:rPr>
        <w:t>הצבעה</w:t>
      </w:r>
    </w:p>
    <w:p w14:paraId="2B070D01" w14:textId="77777777" w:rsidR="005475C7" w:rsidRDefault="005475C7" w:rsidP="005475C7">
      <w:pPr>
        <w:bidi/>
        <w:jc w:val="both"/>
        <w:rPr>
          <w:rFonts w:cs="David" w:hint="cs"/>
          <w:rtl/>
        </w:rPr>
      </w:pPr>
    </w:p>
    <w:p w14:paraId="488ABC59" w14:textId="77777777" w:rsidR="005475C7" w:rsidRDefault="005475C7" w:rsidP="005475C7">
      <w:pPr>
        <w:bidi/>
        <w:jc w:val="both"/>
        <w:rPr>
          <w:rFonts w:cs="David" w:hint="cs"/>
          <w:rtl/>
        </w:rPr>
      </w:pPr>
      <w:r>
        <w:rPr>
          <w:rFonts w:cs="David" w:hint="cs"/>
          <w:rtl/>
        </w:rPr>
        <w:t xml:space="preserve">יריב </w:t>
      </w:r>
      <w:proofErr w:type="spellStart"/>
      <w:r>
        <w:rPr>
          <w:rFonts w:cs="David" w:hint="cs"/>
          <w:rtl/>
        </w:rPr>
        <w:t>לוין</w:t>
      </w:r>
      <w:proofErr w:type="spellEnd"/>
      <w:r>
        <w:rPr>
          <w:rFonts w:cs="David" w:hint="cs"/>
          <w:rtl/>
        </w:rPr>
        <w:t xml:space="preserve">  </w:t>
      </w:r>
      <w:r>
        <w:rPr>
          <w:rFonts w:cs="David" w:hint="cs"/>
          <w:rtl/>
        </w:rPr>
        <w:tab/>
        <w:t>-בעד</w:t>
      </w:r>
    </w:p>
    <w:p w14:paraId="0D688C22" w14:textId="77777777" w:rsidR="005475C7" w:rsidRDefault="005475C7" w:rsidP="005475C7">
      <w:pPr>
        <w:bidi/>
        <w:jc w:val="both"/>
        <w:rPr>
          <w:rFonts w:cs="David" w:hint="cs"/>
          <w:rtl/>
        </w:rPr>
      </w:pPr>
      <w:r>
        <w:rPr>
          <w:rFonts w:cs="David" w:hint="cs"/>
          <w:rtl/>
        </w:rPr>
        <w:t xml:space="preserve">זאב </w:t>
      </w:r>
      <w:proofErr w:type="spellStart"/>
      <w:r>
        <w:rPr>
          <w:rFonts w:cs="David" w:hint="cs"/>
          <w:rtl/>
        </w:rPr>
        <w:t>אלקין</w:t>
      </w:r>
      <w:proofErr w:type="spellEnd"/>
      <w:r>
        <w:rPr>
          <w:rFonts w:cs="David" w:hint="cs"/>
          <w:rtl/>
        </w:rPr>
        <w:tab/>
        <w:t>- בעד</w:t>
      </w:r>
    </w:p>
    <w:p w14:paraId="7ED4BA1B" w14:textId="77777777" w:rsidR="005475C7" w:rsidRDefault="005475C7" w:rsidP="005475C7">
      <w:pPr>
        <w:bidi/>
        <w:jc w:val="both"/>
        <w:rPr>
          <w:rFonts w:cs="David" w:hint="cs"/>
          <w:rtl/>
        </w:rPr>
      </w:pPr>
      <w:r>
        <w:rPr>
          <w:rFonts w:cs="David" w:hint="cs"/>
          <w:rtl/>
        </w:rPr>
        <w:t xml:space="preserve">אופיר </w:t>
      </w:r>
      <w:proofErr w:type="spellStart"/>
      <w:r>
        <w:rPr>
          <w:rFonts w:cs="David" w:hint="cs"/>
          <w:rtl/>
        </w:rPr>
        <w:t>אקוניס</w:t>
      </w:r>
      <w:proofErr w:type="spellEnd"/>
      <w:r>
        <w:rPr>
          <w:rFonts w:cs="David" w:hint="cs"/>
          <w:rtl/>
        </w:rPr>
        <w:tab/>
        <w:t>- בעד</w:t>
      </w:r>
    </w:p>
    <w:p w14:paraId="41F4A222" w14:textId="77777777" w:rsidR="005475C7" w:rsidRDefault="005475C7" w:rsidP="005475C7">
      <w:pPr>
        <w:bidi/>
        <w:jc w:val="both"/>
        <w:rPr>
          <w:rFonts w:cs="David" w:hint="cs"/>
          <w:rtl/>
        </w:rPr>
      </w:pPr>
      <w:r>
        <w:rPr>
          <w:rFonts w:cs="David" w:hint="cs"/>
          <w:rtl/>
        </w:rPr>
        <w:t xml:space="preserve">אורי </w:t>
      </w:r>
      <w:proofErr w:type="spellStart"/>
      <w:r>
        <w:rPr>
          <w:rFonts w:cs="David" w:hint="cs"/>
          <w:rtl/>
        </w:rPr>
        <w:t>אורבך</w:t>
      </w:r>
      <w:proofErr w:type="spellEnd"/>
      <w:r>
        <w:rPr>
          <w:rFonts w:cs="David" w:hint="cs"/>
          <w:rtl/>
        </w:rPr>
        <w:tab/>
        <w:t>- בעד</w:t>
      </w:r>
    </w:p>
    <w:p w14:paraId="60FCC3CC" w14:textId="77777777" w:rsidR="005475C7" w:rsidRDefault="005475C7" w:rsidP="005475C7">
      <w:pPr>
        <w:bidi/>
        <w:jc w:val="both"/>
        <w:rPr>
          <w:rFonts w:cs="David" w:hint="cs"/>
          <w:rtl/>
        </w:rPr>
      </w:pPr>
      <w:r>
        <w:rPr>
          <w:rFonts w:cs="David" w:hint="cs"/>
          <w:rtl/>
        </w:rPr>
        <w:t>שלמה מולה</w:t>
      </w:r>
      <w:r>
        <w:rPr>
          <w:rFonts w:cs="David" w:hint="cs"/>
          <w:rtl/>
        </w:rPr>
        <w:tab/>
        <w:t>- בעד</w:t>
      </w:r>
    </w:p>
    <w:p w14:paraId="5BF053F5" w14:textId="77777777" w:rsidR="005475C7" w:rsidRDefault="005475C7" w:rsidP="005475C7">
      <w:pPr>
        <w:bidi/>
        <w:jc w:val="both"/>
        <w:rPr>
          <w:rFonts w:cs="David" w:hint="cs"/>
          <w:rtl/>
        </w:rPr>
      </w:pPr>
      <w:r>
        <w:rPr>
          <w:rFonts w:cs="David" w:hint="cs"/>
          <w:rtl/>
        </w:rPr>
        <w:t>נחמן שי (במקום רוחמה אברהם בלילא)- בעד</w:t>
      </w:r>
    </w:p>
    <w:p w14:paraId="2DD1B898" w14:textId="77777777" w:rsidR="005475C7" w:rsidRDefault="005475C7" w:rsidP="005475C7">
      <w:pPr>
        <w:bidi/>
        <w:jc w:val="both"/>
        <w:rPr>
          <w:rFonts w:cs="David" w:hint="cs"/>
          <w:rtl/>
        </w:rPr>
      </w:pPr>
      <w:r>
        <w:rPr>
          <w:rFonts w:cs="David" w:hint="cs"/>
          <w:rtl/>
        </w:rPr>
        <w:t>רחל אדטו</w:t>
      </w:r>
      <w:r>
        <w:rPr>
          <w:rFonts w:cs="David" w:hint="cs"/>
          <w:rtl/>
        </w:rPr>
        <w:tab/>
        <w:t>- בעד</w:t>
      </w:r>
    </w:p>
    <w:p w14:paraId="61A369D8" w14:textId="77777777" w:rsidR="005475C7" w:rsidRDefault="005475C7" w:rsidP="005475C7">
      <w:pPr>
        <w:bidi/>
        <w:jc w:val="both"/>
        <w:rPr>
          <w:rFonts w:cs="David" w:hint="cs"/>
          <w:rtl/>
        </w:rPr>
      </w:pPr>
      <w:r>
        <w:rPr>
          <w:rFonts w:cs="David" w:hint="cs"/>
          <w:rtl/>
        </w:rPr>
        <w:t xml:space="preserve">ניצן </w:t>
      </w:r>
      <w:proofErr w:type="spellStart"/>
      <w:r>
        <w:rPr>
          <w:rFonts w:cs="David" w:hint="cs"/>
          <w:rtl/>
        </w:rPr>
        <w:t>הורביץ</w:t>
      </w:r>
      <w:proofErr w:type="spellEnd"/>
      <w:r>
        <w:rPr>
          <w:rFonts w:cs="David" w:hint="cs"/>
          <w:rtl/>
        </w:rPr>
        <w:t xml:space="preserve"> ( במקום חיים אורון) </w:t>
      </w:r>
      <w:r>
        <w:rPr>
          <w:rFonts w:cs="David"/>
          <w:rtl/>
        </w:rPr>
        <w:t>–</w:t>
      </w:r>
      <w:r>
        <w:rPr>
          <w:rFonts w:cs="David" w:hint="cs"/>
          <w:rtl/>
        </w:rPr>
        <w:t xml:space="preserve"> בעד</w:t>
      </w:r>
    </w:p>
    <w:p w14:paraId="55208060" w14:textId="77777777" w:rsidR="005475C7" w:rsidRDefault="005475C7" w:rsidP="005475C7">
      <w:pPr>
        <w:bidi/>
        <w:jc w:val="both"/>
        <w:rPr>
          <w:rFonts w:cs="David" w:hint="cs"/>
          <w:rtl/>
        </w:rPr>
      </w:pPr>
      <w:r>
        <w:rPr>
          <w:rFonts w:cs="David" w:hint="cs"/>
          <w:rtl/>
        </w:rPr>
        <w:t>דוד רותם</w:t>
      </w:r>
      <w:r>
        <w:rPr>
          <w:rFonts w:cs="David" w:hint="cs"/>
          <w:rtl/>
        </w:rPr>
        <w:tab/>
        <w:t>- בעד</w:t>
      </w:r>
    </w:p>
    <w:p w14:paraId="5AE9B4D8" w14:textId="77777777" w:rsidR="005475C7" w:rsidRDefault="005475C7" w:rsidP="005475C7">
      <w:pPr>
        <w:bidi/>
        <w:jc w:val="both"/>
        <w:rPr>
          <w:rFonts w:cs="David" w:hint="cs"/>
          <w:rtl/>
        </w:rPr>
      </w:pPr>
      <w:r>
        <w:rPr>
          <w:rFonts w:cs="David" w:hint="cs"/>
          <w:rtl/>
        </w:rPr>
        <w:t xml:space="preserve">רוברט </w:t>
      </w:r>
      <w:proofErr w:type="spellStart"/>
      <w:r>
        <w:rPr>
          <w:rFonts w:cs="David" w:hint="cs"/>
          <w:rtl/>
        </w:rPr>
        <w:t>אילטוב</w:t>
      </w:r>
      <w:proofErr w:type="spellEnd"/>
      <w:r>
        <w:rPr>
          <w:rFonts w:cs="David" w:hint="cs"/>
          <w:rtl/>
        </w:rPr>
        <w:tab/>
        <w:t>- בעד</w:t>
      </w:r>
    </w:p>
    <w:p w14:paraId="52CBB7BB" w14:textId="77777777" w:rsidR="005475C7" w:rsidRDefault="005475C7" w:rsidP="005475C7">
      <w:pPr>
        <w:bidi/>
        <w:jc w:val="both"/>
        <w:rPr>
          <w:rFonts w:cs="David" w:hint="cs"/>
          <w:rtl/>
        </w:rPr>
      </w:pPr>
      <w:r>
        <w:rPr>
          <w:rFonts w:cs="David" w:hint="cs"/>
          <w:rtl/>
        </w:rPr>
        <w:t>איתן כבל (במקום דניאל בן סימון)- בעד</w:t>
      </w:r>
    </w:p>
    <w:p w14:paraId="6C546509" w14:textId="77777777" w:rsidR="005475C7" w:rsidRDefault="005475C7" w:rsidP="005475C7">
      <w:pPr>
        <w:bidi/>
        <w:jc w:val="both"/>
        <w:rPr>
          <w:rFonts w:cs="David" w:hint="cs"/>
          <w:rtl/>
        </w:rPr>
      </w:pPr>
      <w:r>
        <w:rPr>
          <w:rFonts w:cs="David" w:hint="cs"/>
          <w:rtl/>
        </w:rPr>
        <w:t xml:space="preserve">עינת </w:t>
      </w:r>
      <w:proofErr w:type="spellStart"/>
      <w:r>
        <w:rPr>
          <w:rFonts w:cs="David" w:hint="cs"/>
          <w:rtl/>
        </w:rPr>
        <w:t>וילף</w:t>
      </w:r>
      <w:proofErr w:type="spellEnd"/>
      <w:r>
        <w:rPr>
          <w:rFonts w:cs="David" w:hint="cs"/>
          <w:rtl/>
        </w:rPr>
        <w:tab/>
        <w:t>- איננה</w:t>
      </w:r>
    </w:p>
    <w:p w14:paraId="7CB4FDE1" w14:textId="77777777" w:rsidR="005475C7" w:rsidRDefault="005475C7" w:rsidP="005475C7">
      <w:pPr>
        <w:bidi/>
        <w:jc w:val="both"/>
        <w:rPr>
          <w:rFonts w:cs="David" w:hint="cs"/>
          <w:rtl/>
        </w:rPr>
      </w:pPr>
      <w:r>
        <w:rPr>
          <w:rFonts w:cs="David" w:hint="cs"/>
          <w:rtl/>
        </w:rPr>
        <w:t>אברהם מיכאלי</w:t>
      </w:r>
      <w:r>
        <w:rPr>
          <w:rFonts w:cs="David" w:hint="cs"/>
          <w:rtl/>
        </w:rPr>
        <w:tab/>
        <w:t>-נגד</w:t>
      </w:r>
    </w:p>
    <w:p w14:paraId="467CAB6E" w14:textId="77777777" w:rsidR="005475C7" w:rsidRDefault="005475C7" w:rsidP="005475C7">
      <w:pPr>
        <w:bidi/>
        <w:jc w:val="both"/>
        <w:rPr>
          <w:rFonts w:cs="David" w:hint="cs"/>
          <w:rtl/>
        </w:rPr>
      </w:pPr>
      <w:r>
        <w:rPr>
          <w:rFonts w:cs="David" w:hint="cs"/>
          <w:rtl/>
        </w:rPr>
        <w:t>נסים זאב</w:t>
      </w:r>
      <w:r>
        <w:rPr>
          <w:rFonts w:cs="David" w:hint="cs"/>
          <w:rtl/>
        </w:rPr>
        <w:tab/>
        <w:t>- נגד</w:t>
      </w:r>
    </w:p>
    <w:p w14:paraId="37C97D31" w14:textId="77777777" w:rsidR="005475C7" w:rsidRDefault="005475C7" w:rsidP="005475C7">
      <w:pPr>
        <w:bidi/>
        <w:jc w:val="both"/>
        <w:rPr>
          <w:rFonts w:cs="David" w:hint="cs"/>
          <w:rtl/>
        </w:rPr>
      </w:pPr>
      <w:r>
        <w:rPr>
          <w:rFonts w:cs="David" w:hint="cs"/>
          <w:rtl/>
        </w:rPr>
        <w:t xml:space="preserve">מנחם אליעזר מוזס </w:t>
      </w:r>
      <w:r>
        <w:rPr>
          <w:rFonts w:cs="David"/>
          <w:rtl/>
        </w:rPr>
        <w:t>–</w:t>
      </w:r>
      <w:r>
        <w:rPr>
          <w:rFonts w:cs="David" w:hint="cs"/>
          <w:rtl/>
        </w:rPr>
        <w:t xml:space="preserve"> נגד</w:t>
      </w:r>
    </w:p>
    <w:p w14:paraId="47D49FA9" w14:textId="77777777" w:rsidR="005475C7" w:rsidRDefault="005475C7" w:rsidP="005475C7">
      <w:pPr>
        <w:bidi/>
        <w:jc w:val="both"/>
        <w:rPr>
          <w:rFonts w:cs="David" w:hint="cs"/>
          <w:rtl/>
        </w:rPr>
      </w:pPr>
      <w:r>
        <w:rPr>
          <w:rFonts w:cs="David" w:hint="cs"/>
          <w:rtl/>
        </w:rPr>
        <w:t>אחמד טיבי</w:t>
      </w:r>
      <w:r>
        <w:rPr>
          <w:rFonts w:cs="David" w:hint="cs"/>
          <w:rtl/>
        </w:rPr>
        <w:tab/>
        <w:t>- איננו</w:t>
      </w:r>
    </w:p>
    <w:p w14:paraId="42FDEE96" w14:textId="77777777" w:rsidR="005475C7" w:rsidRDefault="005475C7" w:rsidP="005475C7">
      <w:pPr>
        <w:bidi/>
        <w:jc w:val="both"/>
        <w:rPr>
          <w:rFonts w:cs="David" w:hint="cs"/>
          <w:rtl/>
        </w:rPr>
      </w:pPr>
      <w:r>
        <w:rPr>
          <w:rFonts w:cs="David" w:hint="cs"/>
          <w:rtl/>
        </w:rPr>
        <w:t xml:space="preserve">ציון </w:t>
      </w:r>
      <w:proofErr w:type="spellStart"/>
      <w:r>
        <w:rPr>
          <w:rFonts w:cs="David" w:hint="cs"/>
          <w:rtl/>
        </w:rPr>
        <w:t>פיניאן</w:t>
      </w:r>
      <w:proofErr w:type="spellEnd"/>
      <w:r>
        <w:rPr>
          <w:rFonts w:cs="David" w:hint="cs"/>
          <w:rtl/>
        </w:rPr>
        <w:tab/>
        <w:t xml:space="preserve">- איננו </w:t>
      </w:r>
    </w:p>
    <w:p w14:paraId="22B6C251" w14:textId="77777777" w:rsidR="005475C7" w:rsidRPr="003B2573" w:rsidRDefault="005475C7" w:rsidP="005475C7">
      <w:pPr>
        <w:bidi/>
        <w:jc w:val="center"/>
        <w:rPr>
          <w:rFonts w:cs="David" w:hint="cs"/>
          <w:b/>
          <w:bCs/>
          <w:u w:val="single"/>
          <w:rtl/>
        </w:rPr>
      </w:pPr>
    </w:p>
    <w:p w14:paraId="58495E63" w14:textId="77777777" w:rsidR="005475C7" w:rsidRDefault="005475C7" w:rsidP="005475C7">
      <w:pPr>
        <w:bidi/>
        <w:jc w:val="center"/>
        <w:rPr>
          <w:rFonts w:cs="David" w:hint="cs"/>
          <w:rtl/>
        </w:rPr>
      </w:pPr>
      <w:r>
        <w:rPr>
          <w:rFonts w:cs="David" w:hint="cs"/>
          <w:rtl/>
        </w:rPr>
        <w:t xml:space="preserve">בעד </w:t>
      </w:r>
      <w:r>
        <w:rPr>
          <w:rFonts w:cs="David"/>
          <w:rtl/>
        </w:rPr>
        <w:t>–</w:t>
      </w:r>
      <w:r>
        <w:rPr>
          <w:rFonts w:cs="David" w:hint="cs"/>
          <w:rtl/>
        </w:rPr>
        <w:t xml:space="preserve"> 11</w:t>
      </w:r>
    </w:p>
    <w:p w14:paraId="11B6E850" w14:textId="77777777" w:rsidR="005475C7" w:rsidRDefault="005475C7" w:rsidP="005475C7">
      <w:pPr>
        <w:bidi/>
        <w:jc w:val="center"/>
        <w:rPr>
          <w:rFonts w:cs="David" w:hint="cs"/>
          <w:rtl/>
        </w:rPr>
      </w:pPr>
      <w:r>
        <w:rPr>
          <w:rFonts w:cs="David" w:hint="cs"/>
          <w:rtl/>
        </w:rPr>
        <w:t xml:space="preserve">נגד </w:t>
      </w:r>
      <w:r>
        <w:rPr>
          <w:rFonts w:cs="David"/>
          <w:rtl/>
        </w:rPr>
        <w:t>–</w:t>
      </w:r>
      <w:r>
        <w:rPr>
          <w:rFonts w:cs="David" w:hint="cs"/>
          <w:rtl/>
        </w:rPr>
        <w:t xml:space="preserve"> 3</w:t>
      </w:r>
    </w:p>
    <w:p w14:paraId="30FB1191" w14:textId="77777777" w:rsidR="005475C7" w:rsidRDefault="005475C7" w:rsidP="005475C7">
      <w:pPr>
        <w:bidi/>
        <w:jc w:val="center"/>
        <w:rPr>
          <w:rFonts w:cs="David" w:hint="cs"/>
          <w:rtl/>
        </w:rPr>
      </w:pPr>
      <w:r>
        <w:rPr>
          <w:rFonts w:cs="David" w:hint="cs"/>
          <w:rtl/>
        </w:rPr>
        <w:t xml:space="preserve">נמנעים </w:t>
      </w:r>
      <w:r>
        <w:rPr>
          <w:rFonts w:cs="David"/>
          <w:rtl/>
        </w:rPr>
        <w:t>–</w:t>
      </w:r>
      <w:r>
        <w:rPr>
          <w:rFonts w:cs="David" w:hint="cs"/>
          <w:rtl/>
        </w:rPr>
        <w:t xml:space="preserve"> אין</w:t>
      </w:r>
    </w:p>
    <w:p w14:paraId="2ADDAC9D" w14:textId="77777777" w:rsidR="005475C7" w:rsidRDefault="005475C7" w:rsidP="005475C7">
      <w:pPr>
        <w:bidi/>
        <w:jc w:val="center"/>
        <w:rPr>
          <w:rFonts w:cs="David" w:hint="cs"/>
          <w:rtl/>
        </w:rPr>
      </w:pPr>
      <w:r>
        <w:rPr>
          <w:rFonts w:cs="David" w:hint="cs"/>
          <w:rtl/>
        </w:rPr>
        <w:t>הצעת החוק תעבור לוועדת חוקה חוק ומשפט.</w:t>
      </w:r>
    </w:p>
    <w:p w14:paraId="1533BAB6" w14:textId="77777777" w:rsidR="005475C7" w:rsidRDefault="005475C7" w:rsidP="005475C7">
      <w:pPr>
        <w:bidi/>
        <w:jc w:val="both"/>
        <w:rPr>
          <w:rFonts w:cs="David" w:hint="cs"/>
          <w:rtl/>
        </w:rPr>
      </w:pPr>
    </w:p>
    <w:p w14:paraId="7C8E8A04" w14:textId="77777777" w:rsidR="005475C7" w:rsidRDefault="005475C7" w:rsidP="005475C7">
      <w:pPr>
        <w:keepNext/>
        <w:bidi/>
        <w:jc w:val="both"/>
        <w:rPr>
          <w:rFonts w:cs="David" w:hint="cs"/>
          <w:rtl/>
        </w:rPr>
      </w:pP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14:paraId="0351BA9C" w14:textId="77777777" w:rsidR="005475C7" w:rsidRDefault="005475C7" w:rsidP="005475C7">
      <w:pPr>
        <w:keepNext/>
        <w:bidi/>
        <w:jc w:val="both"/>
        <w:rPr>
          <w:rFonts w:cs="David" w:hint="cs"/>
          <w:rtl/>
        </w:rPr>
      </w:pPr>
    </w:p>
    <w:p w14:paraId="7170AF96" w14:textId="77777777" w:rsidR="005475C7" w:rsidRDefault="005475C7" w:rsidP="005475C7">
      <w:pPr>
        <w:bidi/>
        <w:jc w:val="both"/>
        <w:rPr>
          <w:rFonts w:cs="David" w:hint="cs"/>
          <w:rtl/>
        </w:rPr>
      </w:pPr>
      <w:r>
        <w:rPr>
          <w:rFonts w:cs="David" w:hint="cs"/>
          <w:rtl/>
        </w:rPr>
        <w:tab/>
        <w:t xml:space="preserve"> לפיכך, ברוב של 11 בעד מול 3 מתנגדים וללא נמנעים אני קובע שהוחלט להעביר גם את הצעת החוק הזו לועדת חוקה חוק ומשפט.</w:t>
      </w:r>
    </w:p>
    <w:p w14:paraId="0B0D0130" w14:textId="77777777" w:rsidR="005475C7" w:rsidRDefault="005475C7" w:rsidP="005475C7">
      <w:pPr>
        <w:bidi/>
        <w:jc w:val="both"/>
        <w:rPr>
          <w:rFonts w:cs="David" w:hint="cs"/>
          <w:rtl/>
        </w:rPr>
      </w:pPr>
      <w:r>
        <w:rPr>
          <w:rFonts w:cs="David" w:hint="cs"/>
          <w:rtl/>
        </w:rPr>
        <w:t xml:space="preserve"> </w:t>
      </w:r>
    </w:p>
    <w:p w14:paraId="0CF34404" w14:textId="77777777" w:rsidR="005475C7" w:rsidRDefault="005475C7" w:rsidP="005475C7">
      <w:pPr>
        <w:bidi/>
        <w:jc w:val="both"/>
        <w:rPr>
          <w:rFonts w:cs="David" w:hint="cs"/>
          <w:u w:val="single"/>
          <w:rtl/>
        </w:rPr>
      </w:pPr>
      <w:r>
        <w:rPr>
          <w:rFonts w:cs="David" w:hint="cs"/>
          <w:u w:val="single"/>
          <w:rtl/>
        </w:rPr>
        <w:t>שלמה מולה</w:t>
      </w:r>
      <w:r w:rsidRPr="00E36EB4">
        <w:rPr>
          <w:rFonts w:cs="David" w:hint="cs"/>
          <w:u w:val="single"/>
          <w:rtl/>
        </w:rPr>
        <w:t>:</w:t>
      </w:r>
    </w:p>
    <w:p w14:paraId="6B84FC0E" w14:textId="77777777" w:rsidR="005475C7" w:rsidRDefault="005475C7" w:rsidP="005475C7">
      <w:pPr>
        <w:bidi/>
        <w:jc w:val="both"/>
        <w:rPr>
          <w:rFonts w:cs="David" w:hint="cs"/>
          <w:u w:val="single"/>
          <w:rtl/>
        </w:rPr>
      </w:pPr>
    </w:p>
    <w:p w14:paraId="67C6A489" w14:textId="77777777" w:rsidR="005475C7" w:rsidRDefault="005475C7" w:rsidP="005475C7">
      <w:pPr>
        <w:bidi/>
        <w:jc w:val="both"/>
        <w:rPr>
          <w:rFonts w:cs="David" w:hint="cs"/>
          <w:rtl/>
        </w:rPr>
      </w:pPr>
      <w:r>
        <w:rPr>
          <w:rFonts w:cs="David" w:hint="cs"/>
          <w:rtl/>
        </w:rPr>
        <w:tab/>
        <w:t>אני מבקש רביזיה.</w:t>
      </w:r>
    </w:p>
    <w:p w14:paraId="4AA31AEC" w14:textId="77777777" w:rsidR="005475C7" w:rsidRDefault="005475C7" w:rsidP="005475C7">
      <w:pPr>
        <w:bidi/>
        <w:jc w:val="both"/>
        <w:rPr>
          <w:rFonts w:cs="David" w:hint="cs"/>
          <w:rtl/>
        </w:rPr>
      </w:pPr>
    </w:p>
    <w:p w14:paraId="6E4CB2F0" w14:textId="77777777" w:rsidR="005475C7" w:rsidRDefault="005475C7" w:rsidP="005475C7">
      <w:pPr>
        <w:keepNext/>
        <w:bidi/>
        <w:jc w:val="both"/>
        <w:rPr>
          <w:rFonts w:cs="David" w:hint="cs"/>
          <w:rtl/>
        </w:rPr>
      </w:pP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14:paraId="0F798DE9" w14:textId="77777777" w:rsidR="005475C7" w:rsidRDefault="005475C7" w:rsidP="005475C7">
      <w:pPr>
        <w:keepNext/>
        <w:bidi/>
        <w:jc w:val="both"/>
        <w:rPr>
          <w:rFonts w:cs="David" w:hint="cs"/>
          <w:rtl/>
        </w:rPr>
      </w:pPr>
    </w:p>
    <w:p w14:paraId="4545ECB3" w14:textId="77777777" w:rsidR="005475C7" w:rsidRDefault="005475C7" w:rsidP="005475C7">
      <w:pPr>
        <w:bidi/>
        <w:jc w:val="both"/>
        <w:rPr>
          <w:rFonts w:cs="David" w:hint="cs"/>
          <w:rtl/>
        </w:rPr>
      </w:pPr>
      <w:r>
        <w:rPr>
          <w:rFonts w:cs="David" w:hint="cs"/>
          <w:rtl/>
        </w:rPr>
        <w:tab/>
        <w:t>חבר הכנסת שלמה מולה בקש רביזיה, הפסקה של שלוש דקות, לאחריה תהיה הצבעה על הרביזיה, הצבעה על הרביזיה בשעה 11:24.</w:t>
      </w:r>
    </w:p>
    <w:p w14:paraId="26966CB1" w14:textId="77777777" w:rsidR="005475C7" w:rsidRDefault="005475C7" w:rsidP="005475C7">
      <w:pPr>
        <w:bidi/>
        <w:jc w:val="both"/>
        <w:rPr>
          <w:rFonts w:cs="David" w:hint="cs"/>
          <w:rtl/>
        </w:rPr>
      </w:pPr>
    </w:p>
    <w:p w14:paraId="73D477B9" w14:textId="77777777" w:rsidR="005475C7" w:rsidRPr="00EC6166" w:rsidRDefault="005475C7" w:rsidP="005475C7">
      <w:pPr>
        <w:bidi/>
        <w:jc w:val="center"/>
        <w:rPr>
          <w:rFonts w:cs="David" w:hint="cs"/>
          <w:b/>
          <w:bCs/>
          <w:rtl/>
        </w:rPr>
      </w:pPr>
      <w:r w:rsidRPr="00EC6166">
        <w:rPr>
          <w:rFonts w:cs="David" w:hint="cs"/>
          <w:b/>
          <w:bCs/>
          <w:rtl/>
        </w:rPr>
        <w:t>הפסקה</w:t>
      </w:r>
    </w:p>
    <w:p w14:paraId="3901E19A" w14:textId="77777777" w:rsidR="005475C7" w:rsidRDefault="005475C7" w:rsidP="005475C7">
      <w:pPr>
        <w:bidi/>
        <w:jc w:val="both"/>
        <w:rPr>
          <w:rFonts w:cs="David" w:hint="cs"/>
          <w:rtl/>
        </w:rPr>
      </w:pPr>
    </w:p>
    <w:p w14:paraId="1838B248" w14:textId="77777777" w:rsidR="005475C7" w:rsidRDefault="005475C7" w:rsidP="005475C7">
      <w:pPr>
        <w:keepNext/>
        <w:bidi/>
        <w:jc w:val="both"/>
        <w:rPr>
          <w:rFonts w:cs="David" w:hint="cs"/>
          <w:rtl/>
        </w:rPr>
      </w:pP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14:paraId="521C25C2" w14:textId="77777777" w:rsidR="005475C7" w:rsidRDefault="005475C7" w:rsidP="005475C7">
      <w:pPr>
        <w:keepNext/>
        <w:bidi/>
        <w:jc w:val="both"/>
        <w:rPr>
          <w:rFonts w:cs="David" w:hint="cs"/>
          <w:rtl/>
        </w:rPr>
      </w:pPr>
    </w:p>
    <w:p w14:paraId="1CE166C2" w14:textId="77777777" w:rsidR="005475C7" w:rsidRDefault="005475C7" w:rsidP="005475C7">
      <w:pPr>
        <w:bidi/>
        <w:jc w:val="both"/>
        <w:rPr>
          <w:rFonts w:cs="David" w:hint="cs"/>
          <w:rtl/>
        </w:rPr>
      </w:pPr>
      <w:r>
        <w:rPr>
          <w:rFonts w:cs="David" w:hint="cs"/>
          <w:rtl/>
        </w:rPr>
        <w:tab/>
        <w:t xml:space="preserve">אני מחדש את הישיבה, בקשת הרביזיה של חבר הכנסת מולה מתייחסת לשתי ההצעות לכן נצביע על כל אחת מבקשות הרביזיה בנפרד. הצבעה הראשונה על הרביזיה של חבר הכנסת מולה בעניין החלטה לעניין  הצעת חוק הגיור הצבאי, </w:t>
      </w:r>
      <w:proofErr w:type="spellStart"/>
      <w:r>
        <w:rPr>
          <w:rFonts w:cs="David" w:hint="cs"/>
          <w:rtl/>
        </w:rPr>
        <w:t>התשע"א</w:t>
      </w:r>
      <w:proofErr w:type="spellEnd"/>
      <w:r>
        <w:rPr>
          <w:rFonts w:cs="David" w:hint="cs"/>
          <w:rtl/>
        </w:rPr>
        <w:t xml:space="preserve">-2010 של חברי הכנסת דוד רותם ורוברט </w:t>
      </w:r>
      <w:proofErr w:type="spellStart"/>
      <w:r>
        <w:rPr>
          <w:rFonts w:cs="David" w:hint="cs"/>
          <w:rtl/>
        </w:rPr>
        <w:t>אילטוב</w:t>
      </w:r>
      <w:proofErr w:type="spellEnd"/>
      <w:r>
        <w:rPr>
          <w:rFonts w:cs="David" w:hint="cs"/>
          <w:rtl/>
        </w:rPr>
        <w:t xml:space="preserve"> (פ/18/2684)</w:t>
      </w:r>
    </w:p>
    <w:p w14:paraId="0E2FEDCE" w14:textId="77777777" w:rsidR="005475C7" w:rsidRDefault="005475C7" w:rsidP="005475C7">
      <w:pPr>
        <w:bidi/>
        <w:jc w:val="both"/>
        <w:rPr>
          <w:rFonts w:cs="David" w:hint="cs"/>
          <w:rtl/>
        </w:rPr>
      </w:pPr>
    </w:p>
    <w:p w14:paraId="5FC2BCB2" w14:textId="77777777" w:rsidR="005475C7" w:rsidRPr="003B2573" w:rsidRDefault="005475C7" w:rsidP="005475C7">
      <w:pPr>
        <w:bidi/>
        <w:jc w:val="center"/>
        <w:rPr>
          <w:rFonts w:cs="David" w:hint="cs"/>
          <w:b/>
          <w:bCs/>
          <w:u w:val="single"/>
          <w:rtl/>
        </w:rPr>
      </w:pPr>
      <w:r w:rsidRPr="003B2573">
        <w:rPr>
          <w:rFonts w:cs="David" w:hint="cs"/>
          <w:b/>
          <w:bCs/>
          <w:u w:val="single"/>
          <w:rtl/>
        </w:rPr>
        <w:t>הצבעה</w:t>
      </w:r>
    </w:p>
    <w:p w14:paraId="4CCDCFBB" w14:textId="77777777" w:rsidR="005475C7" w:rsidRDefault="005475C7" w:rsidP="005475C7">
      <w:pPr>
        <w:bidi/>
        <w:jc w:val="center"/>
        <w:rPr>
          <w:rFonts w:cs="David" w:hint="cs"/>
          <w:rtl/>
        </w:rPr>
      </w:pPr>
      <w:r>
        <w:rPr>
          <w:rFonts w:cs="David" w:hint="cs"/>
          <w:rtl/>
        </w:rPr>
        <w:t xml:space="preserve">בעד </w:t>
      </w:r>
      <w:r>
        <w:rPr>
          <w:rFonts w:cs="David"/>
          <w:rtl/>
        </w:rPr>
        <w:t>–</w:t>
      </w:r>
      <w:r>
        <w:rPr>
          <w:rFonts w:cs="David" w:hint="cs"/>
          <w:rtl/>
        </w:rPr>
        <w:t xml:space="preserve"> 2</w:t>
      </w:r>
    </w:p>
    <w:p w14:paraId="0EA71553" w14:textId="77777777" w:rsidR="005475C7" w:rsidRDefault="005475C7" w:rsidP="005475C7">
      <w:pPr>
        <w:bidi/>
        <w:jc w:val="center"/>
        <w:rPr>
          <w:rFonts w:cs="David" w:hint="cs"/>
          <w:rtl/>
        </w:rPr>
      </w:pPr>
      <w:r>
        <w:rPr>
          <w:rFonts w:cs="David" w:hint="cs"/>
          <w:rtl/>
        </w:rPr>
        <w:t xml:space="preserve">נגד </w:t>
      </w:r>
      <w:r>
        <w:rPr>
          <w:rFonts w:cs="David"/>
          <w:rtl/>
        </w:rPr>
        <w:t>–</w:t>
      </w:r>
      <w:r>
        <w:rPr>
          <w:rFonts w:cs="David" w:hint="cs"/>
          <w:rtl/>
        </w:rPr>
        <w:t xml:space="preserve"> 9</w:t>
      </w:r>
    </w:p>
    <w:p w14:paraId="3AE9C335" w14:textId="77777777" w:rsidR="005475C7" w:rsidRDefault="005475C7" w:rsidP="005475C7">
      <w:pPr>
        <w:bidi/>
        <w:jc w:val="center"/>
        <w:rPr>
          <w:rFonts w:cs="David" w:hint="cs"/>
          <w:rtl/>
        </w:rPr>
      </w:pPr>
      <w:r>
        <w:rPr>
          <w:rFonts w:cs="David" w:hint="cs"/>
          <w:rtl/>
        </w:rPr>
        <w:t xml:space="preserve">נמנעים </w:t>
      </w:r>
      <w:r>
        <w:rPr>
          <w:rFonts w:cs="David"/>
          <w:rtl/>
        </w:rPr>
        <w:t>–</w:t>
      </w:r>
      <w:r>
        <w:rPr>
          <w:rFonts w:cs="David" w:hint="cs"/>
          <w:rtl/>
        </w:rPr>
        <w:t xml:space="preserve"> אין</w:t>
      </w:r>
    </w:p>
    <w:p w14:paraId="34F2889E" w14:textId="77777777" w:rsidR="005475C7" w:rsidRDefault="005475C7" w:rsidP="005475C7">
      <w:pPr>
        <w:bidi/>
        <w:jc w:val="center"/>
        <w:rPr>
          <w:rFonts w:cs="David" w:hint="cs"/>
          <w:rtl/>
        </w:rPr>
      </w:pPr>
      <w:r>
        <w:rPr>
          <w:rFonts w:cs="David" w:hint="cs"/>
          <w:rtl/>
        </w:rPr>
        <w:t>הרביזיה נדחתה.</w:t>
      </w:r>
    </w:p>
    <w:p w14:paraId="576FF05C" w14:textId="77777777" w:rsidR="005475C7" w:rsidRDefault="005475C7" w:rsidP="005475C7">
      <w:pPr>
        <w:bidi/>
        <w:jc w:val="both"/>
        <w:rPr>
          <w:rFonts w:cs="David" w:hint="cs"/>
          <w:rtl/>
        </w:rPr>
      </w:pPr>
    </w:p>
    <w:p w14:paraId="7C64E6E4" w14:textId="77777777" w:rsidR="005475C7" w:rsidRDefault="005475C7" w:rsidP="005475C7">
      <w:pPr>
        <w:keepNext/>
        <w:bidi/>
        <w:jc w:val="both"/>
        <w:rPr>
          <w:rFonts w:cs="David" w:hint="cs"/>
          <w:rtl/>
        </w:rPr>
      </w:pP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14:paraId="45FAA121" w14:textId="77777777" w:rsidR="005475C7" w:rsidRDefault="005475C7" w:rsidP="005475C7">
      <w:pPr>
        <w:keepNext/>
        <w:bidi/>
        <w:jc w:val="both"/>
        <w:rPr>
          <w:rFonts w:cs="David" w:hint="cs"/>
          <w:rtl/>
        </w:rPr>
      </w:pPr>
    </w:p>
    <w:p w14:paraId="3B0442D5" w14:textId="77777777" w:rsidR="005475C7" w:rsidRDefault="005475C7" w:rsidP="005475C7">
      <w:pPr>
        <w:bidi/>
        <w:jc w:val="both"/>
        <w:rPr>
          <w:rFonts w:cs="David" w:hint="cs"/>
          <w:rtl/>
        </w:rPr>
      </w:pPr>
      <w:r>
        <w:rPr>
          <w:rFonts w:cs="David" w:hint="cs"/>
          <w:rtl/>
        </w:rPr>
        <w:tab/>
        <w:t xml:space="preserve">ברוב של 9 נגד 2 נדחתה בקשת הרביזיה לעניין הצעת חוק פ/ 2684. עוברים לבקשת הרביזיה לעניין הצעת חוק לתיקון פקודת העדה הדתית (המרה) (תעודת המרה למתגייר במהלך שירותו הצבאי), </w:t>
      </w:r>
      <w:proofErr w:type="spellStart"/>
      <w:r>
        <w:rPr>
          <w:rFonts w:cs="David" w:hint="cs"/>
          <w:rtl/>
        </w:rPr>
        <w:t>התשע"א</w:t>
      </w:r>
      <w:proofErr w:type="spellEnd"/>
      <w:r>
        <w:rPr>
          <w:rFonts w:cs="David" w:hint="cs"/>
          <w:rtl/>
        </w:rPr>
        <w:t xml:space="preserve"> </w:t>
      </w:r>
      <w:r>
        <w:rPr>
          <w:rFonts w:cs="David"/>
          <w:rtl/>
        </w:rPr>
        <w:t>–</w:t>
      </w:r>
      <w:r>
        <w:rPr>
          <w:rFonts w:cs="David" w:hint="cs"/>
          <w:rtl/>
        </w:rPr>
        <w:t xml:space="preserve"> 2010 של חברי הכנסת זבולון אורלב ואורי </w:t>
      </w:r>
      <w:proofErr w:type="spellStart"/>
      <w:r>
        <w:rPr>
          <w:rFonts w:cs="David" w:hint="cs"/>
          <w:rtl/>
        </w:rPr>
        <w:t>אורבך</w:t>
      </w:r>
      <w:proofErr w:type="spellEnd"/>
      <w:r>
        <w:rPr>
          <w:rFonts w:cs="David" w:hint="cs"/>
          <w:rtl/>
        </w:rPr>
        <w:t xml:space="preserve"> (פ/18/2702). מי בעד בקשת הרביזיה?</w:t>
      </w:r>
    </w:p>
    <w:p w14:paraId="2D84C909" w14:textId="77777777" w:rsidR="005475C7" w:rsidRDefault="005475C7" w:rsidP="005475C7">
      <w:pPr>
        <w:bidi/>
        <w:jc w:val="both"/>
        <w:rPr>
          <w:rFonts w:cs="David" w:hint="cs"/>
          <w:rtl/>
        </w:rPr>
      </w:pPr>
    </w:p>
    <w:p w14:paraId="5A212813" w14:textId="77777777" w:rsidR="005475C7" w:rsidRPr="003B2573" w:rsidRDefault="005475C7" w:rsidP="005475C7">
      <w:pPr>
        <w:bidi/>
        <w:jc w:val="center"/>
        <w:rPr>
          <w:rFonts w:cs="David" w:hint="cs"/>
          <w:b/>
          <w:bCs/>
          <w:u w:val="single"/>
          <w:rtl/>
        </w:rPr>
      </w:pPr>
      <w:r w:rsidRPr="003B2573">
        <w:rPr>
          <w:rFonts w:cs="David" w:hint="cs"/>
          <w:b/>
          <w:bCs/>
          <w:u w:val="single"/>
          <w:rtl/>
        </w:rPr>
        <w:t>הצבעה</w:t>
      </w:r>
    </w:p>
    <w:p w14:paraId="450B3785" w14:textId="77777777" w:rsidR="005475C7" w:rsidRDefault="005475C7" w:rsidP="005475C7">
      <w:pPr>
        <w:bidi/>
        <w:jc w:val="center"/>
        <w:rPr>
          <w:rFonts w:cs="David" w:hint="cs"/>
          <w:rtl/>
        </w:rPr>
      </w:pPr>
      <w:r>
        <w:rPr>
          <w:rFonts w:cs="David" w:hint="cs"/>
          <w:rtl/>
        </w:rPr>
        <w:t xml:space="preserve">בעד </w:t>
      </w:r>
      <w:r>
        <w:rPr>
          <w:rFonts w:cs="David"/>
          <w:rtl/>
        </w:rPr>
        <w:t>–</w:t>
      </w:r>
      <w:r>
        <w:rPr>
          <w:rFonts w:cs="David" w:hint="cs"/>
          <w:rtl/>
        </w:rPr>
        <w:t xml:space="preserve"> 2</w:t>
      </w:r>
    </w:p>
    <w:p w14:paraId="5A5DC241" w14:textId="77777777" w:rsidR="005475C7" w:rsidRDefault="005475C7" w:rsidP="005475C7">
      <w:pPr>
        <w:bidi/>
        <w:jc w:val="center"/>
        <w:rPr>
          <w:rFonts w:cs="David" w:hint="cs"/>
          <w:rtl/>
        </w:rPr>
      </w:pPr>
      <w:r>
        <w:rPr>
          <w:rFonts w:cs="David" w:hint="cs"/>
          <w:rtl/>
        </w:rPr>
        <w:t xml:space="preserve">נגד </w:t>
      </w:r>
      <w:r>
        <w:rPr>
          <w:rFonts w:cs="David"/>
          <w:rtl/>
        </w:rPr>
        <w:t>–</w:t>
      </w:r>
      <w:r>
        <w:rPr>
          <w:rFonts w:cs="David" w:hint="cs"/>
          <w:rtl/>
        </w:rPr>
        <w:t xml:space="preserve"> 10</w:t>
      </w:r>
    </w:p>
    <w:p w14:paraId="59F228C1" w14:textId="77777777" w:rsidR="005475C7" w:rsidRDefault="005475C7" w:rsidP="005475C7">
      <w:pPr>
        <w:bidi/>
        <w:jc w:val="center"/>
        <w:rPr>
          <w:rFonts w:cs="David" w:hint="cs"/>
          <w:rtl/>
        </w:rPr>
      </w:pPr>
      <w:r>
        <w:rPr>
          <w:rFonts w:cs="David" w:hint="cs"/>
          <w:rtl/>
        </w:rPr>
        <w:t xml:space="preserve">נמנעים </w:t>
      </w:r>
      <w:r>
        <w:rPr>
          <w:rFonts w:cs="David"/>
          <w:rtl/>
        </w:rPr>
        <w:t>–</w:t>
      </w:r>
      <w:r>
        <w:rPr>
          <w:rFonts w:cs="David" w:hint="cs"/>
          <w:rtl/>
        </w:rPr>
        <w:t xml:space="preserve"> אין</w:t>
      </w:r>
    </w:p>
    <w:p w14:paraId="3A125898" w14:textId="77777777" w:rsidR="005475C7" w:rsidRDefault="005475C7" w:rsidP="005475C7">
      <w:pPr>
        <w:bidi/>
        <w:jc w:val="center"/>
        <w:rPr>
          <w:rFonts w:cs="David" w:hint="cs"/>
          <w:rtl/>
        </w:rPr>
      </w:pPr>
      <w:r>
        <w:rPr>
          <w:rFonts w:cs="David" w:hint="cs"/>
          <w:rtl/>
        </w:rPr>
        <w:t>הרביזיה נדחתה.</w:t>
      </w:r>
    </w:p>
    <w:p w14:paraId="6CDD88F2" w14:textId="77777777" w:rsidR="005475C7" w:rsidRDefault="005475C7" w:rsidP="005475C7">
      <w:pPr>
        <w:bidi/>
        <w:jc w:val="center"/>
        <w:rPr>
          <w:rFonts w:cs="David" w:hint="cs"/>
          <w:rtl/>
        </w:rPr>
      </w:pPr>
    </w:p>
    <w:p w14:paraId="09DBA1EE" w14:textId="77777777" w:rsidR="005475C7" w:rsidRDefault="005475C7" w:rsidP="005475C7">
      <w:pPr>
        <w:keepNext/>
        <w:bidi/>
        <w:jc w:val="both"/>
        <w:rPr>
          <w:rFonts w:cs="David" w:hint="cs"/>
          <w:rtl/>
        </w:rPr>
      </w:pP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14:paraId="49DFDE3C" w14:textId="77777777" w:rsidR="005475C7" w:rsidRDefault="005475C7" w:rsidP="005475C7">
      <w:pPr>
        <w:keepNext/>
        <w:bidi/>
        <w:jc w:val="both"/>
        <w:rPr>
          <w:rFonts w:cs="David" w:hint="cs"/>
          <w:rtl/>
        </w:rPr>
      </w:pPr>
    </w:p>
    <w:p w14:paraId="2C5D752C" w14:textId="77777777" w:rsidR="005475C7" w:rsidRDefault="005475C7" w:rsidP="005475C7">
      <w:pPr>
        <w:bidi/>
        <w:jc w:val="both"/>
        <w:rPr>
          <w:rFonts w:cs="David" w:hint="cs"/>
          <w:rtl/>
        </w:rPr>
      </w:pPr>
      <w:r>
        <w:rPr>
          <w:rFonts w:cs="David" w:hint="cs"/>
          <w:rtl/>
        </w:rPr>
        <w:tab/>
        <w:t>אני קובע שברוב של 10 נגד ממול שני בעד, נדחתה בקשת הרביזיה,  תודה רבה לכולם הישיבה נעולה.</w:t>
      </w:r>
    </w:p>
    <w:p w14:paraId="1864D681" w14:textId="77777777" w:rsidR="005475C7" w:rsidRDefault="005475C7" w:rsidP="005475C7">
      <w:pPr>
        <w:bidi/>
        <w:jc w:val="both"/>
        <w:rPr>
          <w:rFonts w:cs="David" w:hint="cs"/>
          <w:rtl/>
        </w:rPr>
      </w:pPr>
    </w:p>
    <w:p w14:paraId="6F85CB35" w14:textId="77777777" w:rsidR="005475C7" w:rsidRDefault="005475C7" w:rsidP="005475C7">
      <w:pPr>
        <w:bidi/>
        <w:rPr>
          <w:rFonts w:cs="David" w:hint="cs"/>
          <w:u w:val="single"/>
          <w:rtl/>
        </w:rPr>
      </w:pPr>
      <w:r w:rsidRPr="005475C7">
        <w:rPr>
          <w:rFonts w:cs="David" w:hint="cs"/>
          <w:b/>
          <w:bCs/>
          <w:u w:val="single"/>
          <w:rtl/>
        </w:rPr>
        <w:t>הישיבה ננעלה בשעה 11:30</w:t>
      </w:r>
    </w:p>
    <w:p w14:paraId="7AD1A0DE" w14:textId="77777777" w:rsidR="00552A80" w:rsidRPr="005475C7" w:rsidRDefault="00552A80" w:rsidP="005475C7">
      <w:pPr>
        <w:bidi/>
      </w:pPr>
    </w:p>
    <w:sectPr w:rsidR="00552A80" w:rsidRPr="005475C7" w:rsidSect="005475C7">
      <w:headerReference w:type="even" r:id="rId7"/>
      <w:headerReference w:type="default" r:id="rId8"/>
      <w:pgSz w:w="11906" w:h="16838"/>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74C818" w14:textId="77777777" w:rsidR="005475C7" w:rsidRDefault="005475C7">
      <w:r>
        <w:separator/>
      </w:r>
    </w:p>
  </w:endnote>
  <w:endnote w:type="continuationSeparator" w:id="0">
    <w:p w14:paraId="676EE576" w14:textId="77777777" w:rsidR="005475C7" w:rsidRDefault="005475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iriam">
    <w:panose1 w:val="020B05020501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156526" w14:textId="77777777" w:rsidR="005475C7" w:rsidRDefault="005475C7">
      <w:r>
        <w:separator/>
      </w:r>
    </w:p>
  </w:footnote>
  <w:footnote w:type="continuationSeparator" w:id="0">
    <w:p w14:paraId="3AD83579" w14:textId="77777777" w:rsidR="005475C7" w:rsidRDefault="005475C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B0EB73" w14:textId="77777777" w:rsidR="005475C7" w:rsidRDefault="005475C7" w:rsidP="005475C7">
    <w:pPr>
      <w:pStyle w:val="Header"/>
      <w:framePr w:wrap="around" w:vAnchor="text" w:hAnchor="margin" w:y="1"/>
      <w:rPr>
        <w:rStyle w:val="PageNumber"/>
      </w:rPr>
    </w:pPr>
    <w:r>
      <w:rPr>
        <w:rStyle w:val="PageNumber"/>
        <w:rtl/>
      </w:rPr>
      <w:fldChar w:fldCharType="begin"/>
    </w:r>
    <w:r>
      <w:rPr>
        <w:rStyle w:val="PageNumber"/>
      </w:rPr>
      <w:instrText xml:space="preserve">PAGE  </w:instrText>
    </w:r>
    <w:r>
      <w:rPr>
        <w:rStyle w:val="PageNumber"/>
        <w:rtl/>
      </w:rPr>
      <w:fldChar w:fldCharType="end"/>
    </w:r>
  </w:p>
  <w:p w14:paraId="08459B22" w14:textId="77777777" w:rsidR="005475C7" w:rsidRDefault="005475C7">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BB3E9A" w14:textId="77777777" w:rsidR="005475C7" w:rsidRDefault="005475C7" w:rsidP="005475C7">
    <w:pPr>
      <w:pStyle w:val="Header"/>
      <w:framePr w:wrap="around" w:vAnchor="text" w:hAnchor="margin" w:y="1"/>
      <w:rPr>
        <w:rStyle w:val="PageNumber"/>
        <w:rFonts w:cs="David"/>
        <w:sz w:val="24"/>
        <w:szCs w:val="24"/>
        <w:rtl/>
      </w:rPr>
    </w:pPr>
    <w:r>
      <w:rPr>
        <w:rStyle w:val="PageNumber"/>
        <w:rFonts w:cs="David"/>
        <w:szCs w:val="24"/>
      </w:rPr>
      <w:fldChar w:fldCharType="begin"/>
    </w:r>
    <w:r>
      <w:rPr>
        <w:rStyle w:val="PageNumber"/>
        <w:rFonts w:cs="David"/>
        <w:szCs w:val="24"/>
      </w:rPr>
      <w:instrText xml:space="preserve">PAGE  </w:instrText>
    </w:r>
    <w:r>
      <w:rPr>
        <w:rStyle w:val="PageNumber"/>
        <w:rFonts w:cs="David"/>
        <w:szCs w:val="24"/>
      </w:rPr>
      <w:fldChar w:fldCharType="separate"/>
    </w:r>
    <w:r>
      <w:rPr>
        <w:rStyle w:val="PageNumber"/>
        <w:rFonts w:cs="David"/>
        <w:noProof/>
        <w:szCs w:val="24"/>
        <w:rtl/>
      </w:rPr>
      <w:t>24</w:t>
    </w:r>
    <w:r>
      <w:rPr>
        <w:rStyle w:val="PageNumber"/>
        <w:rFonts w:cs="David"/>
        <w:szCs w:val="24"/>
      </w:rPr>
      <w:fldChar w:fldCharType="end"/>
    </w:r>
  </w:p>
  <w:p w14:paraId="565D64CC" w14:textId="77777777" w:rsidR="005475C7" w:rsidRDefault="005475C7" w:rsidP="005475C7">
    <w:pPr>
      <w:pStyle w:val="Header"/>
      <w:ind w:right="360"/>
      <w:rPr>
        <w:rFonts w:cs="David" w:hint="cs"/>
        <w:sz w:val="24"/>
        <w:szCs w:val="24"/>
        <w:rtl/>
      </w:rPr>
    </w:pPr>
    <w:r>
      <w:rPr>
        <w:rFonts w:cs="David" w:hint="cs"/>
        <w:sz w:val="24"/>
        <w:szCs w:val="24"/>
        <w:rtl/>
      </w:rPr>
      <w:t>ועדת הכנסת</w:t>
    </w:r>
  </w:p>
  <w:p w14:paraId="57F0D18E" w14:textId="77777777" w:rsidR="005475C7" w:rsidRDefault="005475C7" w:rsidP="005475C7">
    <w:pPr>
      <w:pStyle w:val="Header"/>
      <w:ind w:right="360"/>
      <w:rPr>
        <w:rFonts w:cs="David" w:hint="cs"/>
        <w:sz w:val="24"/>
        <w:szCs w:val="24"/>
        <w:rtl/>
      </w:rPr>
    </w:pPr>
    <w:r>
      <w:rPr>
        <w:rFonts w:cs="David" w:hint="cs"/>
        <w:sz w:val="24"/>
        <w:szCs w:val="24"/>
        <w:rtl/>
      </w:rPr>
      <w:t>28/12/2010</w:t>
    </w:r>
  </w:p>
  <w:p w14:paraId="4CA4208F" w14:textId="77777777" w:rsidR="005475C7" w:rsidRDefault="005475C7">
    <w:pPr>
      <w:pStyle w:val="Header"/>
      <w:ind w:right="360"/>
      <w:rPr>
        <w:rFonts w:cs="David" w:hint="cs"/>
        <w:sz w:val="24"/>
        <w:szCs w:val="24"/>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5D2EBE"/>
    <w:multiLevelType w:val="hybridMultilevel"/>
    <w:tmpl w:val="31CA770E"/>
    <w:lvl w:ilvl="0" w:tplc="4B964220">
      <w:start w:val="1"/>
      <w:numFmt w:val="hebrew1"/>
      <w:lvlText w:val="%1."/>
      <w:lvlJc w:val="left"/>
      <w:pPr>
        <w:tabs>
          <w:tab w:val="num" w:pos="720"/>
        </w:tabs>
        <w:ind w:left="720" w:right="720" w:hanging="360"/>
      </w:pPr>
      <w:rPr>
        <w:rFonts w:ascii="Times New Roman" w:hAnsi="Times New Roman" w:cs="Times New Roman" w:hint="default"/>
        <w:sz w:val="2"/>
        <w:szCs w:val="20"/>
      </w:rPr>
    </w:lvl>
    <w:lvl w:ilvl="1" w:tplc="040D0019">
      <w:start w:val="1"/>
      <w:numFmt w:val="lowerLetter"/>
      <w:lvlText w:val="%2."/>
      <w:lvlJc w:val="left"/>
      <w:pPr>
        <w:tabs>
          <w:tab w:val="num" w:pos="1440"/>
        </w:tabs>
        <w:ind w:left="1440" w:right="1440" w:hanging="360"/>
      </w:pPr>
      <w:rPr>
        <w:rFonts w:ascii="Times New Roman" w:hAnsi="Times New Roman" w:cs="Times New Roman"/>
      </w:rPr>
    </w:lvl>
    <w:lvl w:ilvl="2" w:tplc="040D001B">
      <w:start w:val="1"/>
      <w:numFmt w:val="lowerRoman"/>
      <w:lvlText w:val="%3."/>
      <w:lvlJc w:val="right"/>
      <w:pPr>
        <w:tabs>
          <w:tab w:val="num" w:pos="2160"/>
        </w:tabs>
        <w:ind w:left="2160" w:right="2160" w:hanging="180"/>
      </w:pPr>
      <w:rPr>
        <w:rFonts w:ascii="Times New Roman" w:hAnsi="Times New Roman" w:cs="Times New Roman"/>
      </w:rPr>
    </w:lvl>
    <w:lvl w:ilvl="3" w:tplc="040D000F">
      <w:start w:val="1"/>
      <w:numFmt w:val="decimal"/>
      <w:lvlText w:val="%4."/>
      <w:lvlJc w:val="left"/>
      <w:pPr>
        <w:tabs>
          <w:tab w:val="num" w:pos="2880"/>
        </w:tabs>
        <w:ind w:left="2880" w:right="2880" w:hanging="360"/>
      </w:pPr>
      <w:rPr>
        <w:rFonts w:ascii="Times New Roman" w:hAnsi="Times New Roman" w:cs="Times New Roman"/>
      </w:rPr>
    </w:lvl>
    <w:lvl w:ilvl="4" w:tplc="040D0019">
      <w:start w:val="1"/>
      <w:numFmt w:val="lowerLetter"/>
      <w:lvlText w:val="%5."/>
      <w:lvlJc w:val="left"/>
      <w:pPr>
        <w:tabs>
          <w:tab w:val="num" w:pos="3600"/>
        </w:tabs>
        <w:ind w:left="3600" w:right="3600" w:hanging="360"/>
      </w:pPr>
      <w:rPr>
        <w:rFonts w:ascii="Times New Roman" w:hAnsi="Times New Roman" w:cs="Times New Roman"/>
      </w:rPr>
    </w:lvl>
    <w:lvl w:ilvl="5" w:tplc="040D001B">
      <w:start w:val="1"/>
      <w:numFmt w:val="lowerRoman"/>
      <w:lvlText w:val="%6."/>
      <w:lvlJc w:val="right"/>
      <w:pPr>
        <w:tabs>
          <w:tab w:val="num" w:pos="4320"/>
        </w:tabs>
        <w:ind w:left="4320" w:right="4320" w:hanging="180"/>
      </w:pPr>
      <w:rPr>
        <w:rFonts w:ascii="Times New Roman" w:hAnsi="Times New Roman" w:cs="Times New Roman"/>
      </w:rPr>
    </w:lvl>
    <w:lvl w:ilvl="6" w:tplc="040D000F">
      <w:start w:val="1"/>
      <w:numFmt w:val="decimal"/>
      <w:lvlText w:val="%7."/>
      <w:lvlJc w:val="left"/>
      <w:pPr>
        <w:tabs>
          <w:tab w:val="num" w:pos="5040"/>
        </w:tabs>
        <w:ind w:left="5040" w:right="5040" w:hanging="360"/>
      </w:pPr>
      <w:rPr>
        <w:rFonts w:ascii="Times New Roman" w:hAnsi="Times New Roman" w:cs="Times New Roman"/>
      </w:rPr>
    </w:lvl>
    <w:lvl w:ilvl="7" w:tplc="040D0019">
      <w:start w:val="1"/>
      <w:numFmt w:val="lowerLetter"/>
      <w:lvlText w:val="%8."/>
      <w:lvlJc w:val="left"/>
      <w:pPr>
        <w:tabs>
          <w:tab w:val="num" w:pos="5760"/>
        </w:tabs>
        <w:ind w:left="5760" w:right="5760" w:hanging="360"/>
      </w:pPr>
      <w:rPr>
        <w:rFonts w:ascii="Times New Roman" w:hAnsi="Times New Roman" w:cs="Times New Roman"/>
      </w:rPr>
    </w:lvl>
    <w:lvl w:ilvl="8" w:tplc="040D001B">
      <w:start w:val="1"/>
      <w:numFmt w:val="lowerRoman"/>
      <w:lvlText w:val="%9."/>
      <w:lvlJc w:val="right"/>
      <w:pPr>
        <w:tabs>
          <w:tab w:val="num" w:pos="6480"/>
        </w:tabs>
        <w:ind w:left="6480" w:right="6480" w:hanging="180"/>
      </w:pPr>
      <w:rPr>
        <w:rFonts w:ascii="Times New Roman" w:hAnsi="Times New Roman" w:cs="Times New Roman"/>
      </w:rPr>
    </w:lvl>
  </w:abstractNum>
  <w:abstractNum w:abstractNumId="1" w15:restartNumberingAfterBreak="0">
    <w:nsid w:val="5DDA36D3"/>
    <w:multiLevelType w:val="hybridMultilevel"/>
    <w:tmpl w:val="A6DA9B60"/>
    <w:lvl w:ilvl="0" w:tplc="638EA7AA">
      <w:start w:val="2"/>
      <w:numFmt w:val="bullet"/>
      <w:lvlText w:val="-"/>
      <w:lvlJc w:val="left"/>
      <w:pPr>
        <w:tabs>
          <w:tab w:val="num" w:pos="1128"/>
        </w:tabs>
        <w:ind w:left="1128" w:hanging="360"/>
      </w:pPr>
      <w:rPr>
        <w:rFonts w:ascii="Times New Roman" w:eastAsia="Times New Roman" w:hAnsi="Times New Roman" w:cs="David" w:hint="default"/>
      </w:rPr>
    </w:lvl>
    <w:lvl w:ilvl="1" w:tplc="04090003" w:tentative="1">
      <w:start w:val="1"/>
      <w:numFmt w:val="bullet"/>
      <w:lvlText w:val="o"/>
      <w:lvlJc w:val="left"/>
      <w:pPr>
        <w:tabs>
          <w:tab w:val="num" w:pos="1848"/>
        </w:tabs>
        <w:ind w:left="1848" w:hanging="360"/>
      </w:pPr>
      <w:rPr>
        <w:rFonts w:ascii="Courier New" w:hAnsi="Courier New" w:cs="Courier New" w:hint="default"/>
      </w:rPr>
    </w:lvl>
    <w:lvl w:ilvl="2" w:tplc="04090005" w:tentative="1">
      <w:start w:val="1"/>
      <w:numFmt w:val="bullet"/>
      <w:lvlText w:val=""/>
      <w:lvlJc w:val="left"/>
      <w:pPr>
        <w:tabs>
          <w:tab w:val="num" w:pos="2568"/>
        </w:tabs>
        <w:ind w:left="2568" w:hanging="360"/>
      </w:pPr>
      <w:rPr>
        <w:rFonts w:ascii="Wingdings" w:hAnsi="Wingdings" w:hint="default"/>
      </w:rPr>
    </w:lvl>
    <w:lvl w:ilvl="3" w:tplc="04090001" w:tentative="1">
      <w:start w:val="1"/>
      <w:numFmt w:val="bullet"/>
      <w:lvlText w:val=""/>
      <w:lvlJc w:val="left"/>
      <w:pPr>
        <w:tabs>
          <w:tab w:val="num" w:pos="3288"/>
        </w:tabs>
        <w:ind w:left="3288" w:hanging="360"/>
      </w:pPr>
      <w:rPr>
        <w:rFonts w:ascii="Symbol" w:hAnsi="Symbol" w:hint="default"/>
      </w:rPr>
    </w:lvl>
    <w:lvl w:ilvl="4" w:tplc="04090003" w:tentative="1">
      <w:start w:val="1"/>
      <w:numFmt w:val="bullet"/>
      <w:lvlText w:val="o"/>
      <w:lvlJc w:val="left"/>
      <w:pPr>
        <w:tabs>
          <w:tab w:val="num" w:pos="4008"/>
        </w:tabs>
        <w:ind w:left="4008" w:hanging="360"/>
      </w:pPr>
      <w:rPr>
        <w:rFonts w:ascii="Courier New" w:hAnsi="Courier New" w:cs="Courier New" w:hint="default"/>
      </w:rPr>
    </w:lvl>
    <w:lvl w:ilvl="5" w:tplc="04090005" w:tentative="1">
      <w:start w:val="1"/>
      <w:numFmt w:val="bullet"/>
      <w:lvlText w:val=""/>
      <w:lvlJc w:val="left"/>
      <w:pPr>
        <w:tabs>
          <w:tab w:val="num" w:pos="4728"/>
        </w:tabs>
        <w:ind w:left="4728" w:hanging="360"/>
      </w:pPr>
      <w:rPr>
        <w:rFonts w:ascii="Wingdings" w:hAnsi="Wingdings" w:hint="default"/>
      </w:rPr>
    </w:lvl>
    <w:lvl w:ilvl="6" w:tplc="04090001" w:tentative="1">
      <w:start w:val="1"/>
      <w:numFmt w:val="bullet"/>
      <w:lvlText w:val=""/>
      <w:lvlJc w:val="left"/>
      <w:pPr>
        <w:tabs>
          <w:tab w:val="num" w:pos="5448"/>
        </w:tabs>
        <w:ind w:left="5448" w:hanging="360"/>
      </w:pPr>
      <w:rPr>
        <w:rFonts w:ascii="Symbol" w:hAnsi="Symbol" w:hint="default"/>
      </w:rPr>
    </w:lvl>
    <w:lvl w:ilvl="7" w:tplc="04090003" w:tentative="1">
      <w:start w:val="1"/>
      <w:numFmt w:val="bullet"/>
      <w:lvlText w:val="o"/>
      <w:lvlJc w:val="left"/>
      <w:pPr>
        <w:tabs>
          <w:tab w:val="num" w:pos="6168"/>
        </w:tabs>
        <w:ind w:left="6168" w:hanging="360"/>
      </w:pPr>
      <w:rPr>
        <w:rFonts w:ascii="Courier New" w:hAnsi="Courier New" w:cs="Courier New" w:hint="default"/>
      </w:rPr>
    </w:lvl>
    <w:lvl w:ilvl="8" w:tplc="04090005" w:tentative="1">
      <w:start w:val="1"/>
      <w:numFmt w:val="bullet"/>
      <w:lvlText w:val=""/>
      <w:lvlJc w:val="left"/>
      <w:pPr>
        <w:tabs>
          <w:tab w:val="num" w:pos="6888"/>
        </w:tabs>
        <w:ind w:left="6888" w:hanging="360"/>
      </w:pPr>
      <w:rPr>
        <w:rFonts w:ascii="Wingdings" w:hAnsi="Wingdings" w:hint="default"/>
      </w:rPr>
    </w:lvl>
  </w:abstractNum>
  <w:num w:numId="1" w16cid:durableId="1147474967">
    <w:abstractNumId w:val="0"/>
  </w:num>
  <w:num w:numId="2" w16cid:durableId="15819110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OriginalName" w:val="tmp404049פרוטוקול_ישיבת_ועדה.doc"/>
    <w:docVar w:name="StartMode" w:val="3"/>
  </w:docVars>
  <w:rsids>
    <w:rsidRoot w:val="00FC24A0"/>
    <w:rsid w:val="000D5659"/>
    <w:rsid w:val="00122777"/>
    <w:rsid w:val="005475C7"/>
    <w:rsid w:val="00552A80"/>
    <w:rsid w:val="00965806"/>
    <w:rsid w:val="00FC24A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1026"/>
    <o:shapelayout v:ext="edit">
      <o:idmap v:ext="edit" data="1"/>
    </o:shapelayout>
  </w:shapeDefaults>
  <w:decimalSymbol w:val="."/>
  <w:listSeparator w:val=","/>
  <w14:docId w14:val="343D87FC"/>
  <w15:chartTrackingRefBased/>
  <w15:docId w15:val="{11E68361-7EF6-44E1-BBF2-C4E254DEFC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bidi/>
      <w:outlineLvl w:val="0"/>
    </w:pPr>
    <w:rPr>
      <w:u w:val="single"/>
    </w:rPr>
  </w:style>
  <w:style w:type="paragraph" w:styleId="Heading2">
    <w:name w:val="heading 2"/>
    <w:basedOn w:val="Normal"/>
    <w:next w:val="Normal"/>
    <w:qFormat/>
    <w:pPr>
      <w:keepNext/>
      <w:bidi/>
      <w:outlineLvl w:val="1"/>
    </w:pPr>
    <w:rPr>
      <w:b/>
      <w:bCs/>
    </w:rPr>
  </w:style>
  <w:style w:type="paragraph" w:styleId="Heading3">
    <w:name w:val="heading 3"/>
    <w:basedOn w:val="Normal"/>
    <w:next w:val="Normal"/>
    <w:qFormat/>
    <w:pPr>
      <w:keepNext/>
      <w:bidi/>
      <w:jc w:val="center"/>
      <w:outlineLvl w:val="2"/>
    </w:pPr>
    <w:rPr>
      <w:b/>
      <w:bCs/>
      <w:u w:val="single"/>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5475C7"/>
    <w:pPr>
      <w:tabs>
        <w:tab w:val="center" w:pos="4153"/>
        <w:tab w:val="right" w:pos="8306"/>
      </w:tabs>
      <w:autoSpaceDE w:val="0"/>
      <w:autoSpaceDN w:val="0"/>
      <w:bidi/>
    </w:pPr>
    <w:rPr>
      <w:sz w:val="20"/>
      <w:szCs w:val="20"/>
      <w:lang w:eastAsia="he-IL"/>
    </w:rPr>
  </w:style>
  <w:style w:type="character" w:styleId="PageNumber">
    <w:name w:val="page number"/>
    <w:basedOn w:val="DefaultParagraphFont"/>
    <w:rsid w:val="005475C7"/>
    <w:rPr>
      <w:rFonts w:cs="Miriam"/>
      <w:lang w:bidi="he-IL"/>
    </w:rPr>
  </w:style>
  <w:style w:type="paragraph" w:styleId="Footer">
    <w:name w:val="footer"/>
    <w:basedOn w:val="Normal"/>
    <w:rsid w:val="005475C7"/>
    <w:pPr>
      <w:tabs>
        <w:tab w:val="center" w:pos="4153"/>
        <w:tab w:val="right" w:pos="8306"/>
      </w:tabs>
      <w:autoSpaceDE w:val="0"/>
      <w:autoSpaceDN w:val="0"/>
      <w:bidi/>
    </w:pPr>
    <w:rPr>
      <w:sz w:val="20"/>
      <w:szCs w:val="20"/>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SanhedrinTempDoc\p_ilana\&#1508;&#1512;&#1493;&#1496;&#1493;&#1511;&#1493;&#1500;_&#1497;&#1513;&#1497;&#1489;&#1514;_&#1493;&#1506;&#1491;&#149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פרוטוקול_ישיבת_ועדה</Template>
  <TotalTime>0</TotalTime>
  <Pages>3</Pages>
  <Words>6696</Words>
  <Characters>38172</Characters>
  <Application>Microsoft Office Word</Application>
  <DocSecurity>0</DocSecurity>
  <Lines>318</Lines>
  <Paragraphs>89</Paragraphs>
  <ScaleCrop>false</ScaleCrop>
  <HeadingPairs>
    <vt:vector size="2" baseType="variant">
      <vt:variant>
        <vt:lpstr>שם</vt:lpstr>
      </vt:variant>
      <vt:variant>
        <vt:i4>1</vt:i4>
      </vt:variant>
    </vt:vector>
  </HeadingPairs>
  <TitlesOfParts>
    <vt:vector size="1" baseType="lpstr">
      <vt:lpstr/>
    </vt:vector>
  </TitlesOfParts>
  <Company>Liraz</Company>
  <LinksUpToDate>false</LinksUpToDate>
  <CharactersWithSpaces>44779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com_alex</dc:creator>
  <cp:keywords/>
  <dc:description/>
  <cp:lastModifiedBy>Ghanem Mohammad</cp:lastModifiedBy>
  <cp:revision>2</cp:revision>
  <cp:lastPrinted>1601-01-01T00:00:00Z</cp:lastPrinted>
  <dcterms:created xsi:type="dcterms:W3CDTF">2022-07-09T13:32:00Z</dcterms:created>
  <dcterms:modified xsi:type="dcterms:W3CDTF">2022-07-09T13:32:00Z</dcterms:modified>
</cp:coreProperties>
</file>