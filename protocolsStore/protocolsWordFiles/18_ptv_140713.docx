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F0D4" w14:textId="77777777" w:rsidR="00DA7033" w:rsidRPr="00DA7033" w:rsidRDefault="00DA7033" w:rsidP="00DA7033">
      <w:pPr>
        <w:bidi/>
        <w:jc w:val="both"/>
        <w:rPr>
          <w:rFonts w:cs="David" w:hint="cs"/>
          <w:b/>
          <w:bCs/>
          <w:rtl/>
        </w:rPr>
      </w:pPr>
      <w:r w:rsidRPr="00DA7033">
        <w:rPr>
          <w:rFonts w:cs="David" w:hint="cs"/>
          <w:b/>
          <w:bCs/>
          <w:rtl/>
        </w:rPr>
        <w:t>ה</w:t>
      </w:r>
      <w:r w:rsidRPr="00DA7033">
        <w:rPr>
          <w:rFonts w:cs="David"/>
          <w:b/>
          <w:bCs/>
          <w:rtl/>
        </w:rPr>
        <w:t xml:space="preserve">כנסת </w:t>
      </w:r>
      <w:r w:rsidRPr="00DA7033">
        <w:rPr>
          <w:rFonts w:cs="David" w:hint="cs"/>
          <w:b/>
          <w:bCs/>
          <w:rtl/>
        </w:rPr>
        <w:t>השמונה-עשרה</w:t>
      </w:r>
      <w:r w:rsidRPr="00DA7033">
        <w:rPr>
          <w:rFonts w:cs="David" w:hint="cs"/>
          <w:b/>
          <w:bCs/>
          <w:rtl/>
        </w:rPr>
        <w:tab/>
        <w:t xml:space="preserve">                                                                  נוסח לא מתוקן              </w:t>
      </w:r>
    </w:p>
    <w:p w14:paraId="0452E184" w14:textId="77777777" w:rsidR="00DA7033" w:rsidRPr="00DA7033" w:rsidRDefault="00DA7033" w:rsidP="00DA7033">
      <w:pPr>
        <w:bidi/>
        <w:jc w:val="both"/>
        <w:outlineLvl w:val="0"/>
        <w:rPr>
          <w:rFonts w:cs="David" w:hint="cs"/>
          <w:b/>
          <w:bCs/>
          <w:rtl/>
        </w:rPr>
      </w:pPr>
      <w:r w:rsidRPr="00DA7033">
        <w:rPr>
          <w:rFonts w:cs="David" w:hint="cs"/>
          <w:b/>
          <w:bCs/>
          <w:rtl/>
        </w:rPr>
        <w:t xml:space="preserve">מושב </w:t>
      </w:r>
      <w:r>
        <w:rPr>
          <w:rFonts w:cs="David" w:hint="cs"/>
          <w:b/>
          <w:bCs/>
          <w:rtl/>
        </w:rPr>
        <w:t>שני</w:t>
      </w:r>
      <w:r w:rsidRPr="00DA7033">
        <w:rPr>
          <w:rFonts w:cs="David" w:hint="cs"/>
          <w:b/>
          <w:bCs/>
          <w:rtl/>
        </w:rPr>
        <w:tab/>
      </w:r>
      <w:r w:rsidRPr="00DA7033">
        <w:rPr>
          <w:rFonts w:cs="David" w:hint="cs"/>
          <w:b/>
          <w:bCs/>
          <w:rtl/>
        </w:rPr>
        <w:tab/>
      </w:r>
      <w:r w:rsidRPr="00DA7033">
        <w:rPr>
          <w:rFonts w:cs="David" w:hint="cs"/>
          <w:b/>
          <w:bCs/>
          <w:rtl/>
        </w:rPr>
        <w:tab/>
      </w:r>
      <w:r w:rsidRPr="00DA7033">
        <w:rPr>
          <w:rFonts w:cs="David" w:hint="cs"/>
          <w:b/>
          <w:bCs/>
          <w:rtl/>
        </w:rPr>
        <w:tab/>
      </w:r>
      <w:r w:rsidRPr="00DA7033">
        <w:rPr>
          <w:rFonts w:cs="David" w:hint="cs"/>
          <w:b/>
          <w:bCs/>
          <w:rtl/>
        </w:rPr>
        <w:tab/>
      </w:r>
      <w:r w:rsidRPr="00DA7033">
        <w:rPr>
          <w:rFonts w:cs="David" w:hint="cs"/>
          <w:b/>
          <w:bCs/>
          <w:rtl/>
        </w:rPr>
        <w:tab/>
      </w:r>
      <w:r w:rsidRPr="00DA7033">
        <w:rPr>
          <w:rFonts w:cs="David"/>
          <w:b/>
          <w:bCs/>
          <w:rtl/>
        </w:rPr>
        <w:tab/>
      </w:r>
      <w:r w:rsidRPr="00DA7033">
        <w:rPr>
          <w:rFonts w:cs="David" w:hint="cs"/>
          <w:b/>
          <w:bCs/>
          <w:rtl/>
        </w:rPr>
        <w:t xml:space="preserve">         </w:t>
      </w:r>
    </w:p>
    <w:p w14:paraId="7AA23906" w14:textId="77777777" w:rsidR="00DA7033" w:rsidRPr="00DA7033" w:rsidRDefault="00DA7033" w:rsidP="00DA7033">
      <w:pPr>
        <w:bidi/>
        <w:jc w:val="both"/>
        <w:rPr>
          <w:rFonts w:cs="David"/>
          <w:b/>
          <w:bCs/>
          <w:rtl/>
        </w:rPr>
      </w:pPr>
    </w:p>
    <w:p w14:paraId="3C72A499" w14:textId="77777777" w:rsidR="00DA7033" w:rsidRPr="00DA7033" w:rsidRDefault="00DA7033" w:rsidP="00DA7033">
      <w:pPr>
        <w:bidi/>
        <w:jc w:val="center"/>
        <w:outlineLvl w:val="0"/>
        <w:rPr>
          <w:rFonts w:cs="David" w:hint="cs"/>
          <w:b/>
          <w:bCs/>
          <w:rtl/>
        </w:rPr>
      </w:pPr>
    </w:p>
    <w:p w14:paraId="15216085" w14:textId="77777777" w:rsidR="00DA7033" w:rsidRPr="00DA7033" w:rsidRDefault="00DA7033" w:rsidP="00DA7033">
      <w:pPr>
        <w:bidi/>
        <w:jc w:val="center"/>
        <w:outlineLvl w:val="0"/>
        <w:rPr>
          <w:rFonts w:cs="David" w:hint="cs"/>
          <w:b/>
          <w:bCs/>
          <w:rtl/>
        </w:rPr>
      </w:pPr>
    </w:p>
    <w:p w14:paraId="3C80871D" w14:textId="77777777" w:rsidR="00DA7033" w:rsidRPr="00DA7033" w:rsidRDefault="00DA7033" w:rsidP="00DA7033">
      <w:pPr>
        <w:bidi/>
        <w:jc w:val="center"/>
        <w:outlineLvl w:val="0"/>
        <w:rPr>
          <w:rFonts w:cs="David" w:hint="cs"/>
          <w:b/>
          <w:bCs/>
          <w:rtl/>
        </w:rPr>
      </w:pPr>
    </w:p>
    <w:p w14:paraId="29CC313D" w14:textId="77777777" w:rsidR="00DA7033" w:rsidRPr="00DA7033" w:rsidRDefault="00DA7033" w:rsidP="00DA7033">
      <w:pPr>
        <w:bidi/>
        <w:jc w:val="center"/>
        <w:outlineLvl w:val="0"/>
        <w:rPr>
          <w:rFonts w:cs="David" w:hint="cs"/>
          <w:b/>
          <w:bCs/>
          <w:rtl/>
        </w:rPr>
      </w:pPr>
      <w:r w:rsidRPr="00DA7033">
        <w:rPr>
          <w:rFonts w:cs="David"/>
          <w:b/>
          <w:bCs/>
          <w:rtl/>
        </w:rPr>
        <w:t xml:space="preserve">פרוטוקול מס' </w:t>
      </w:r>
      <w:r w:rsidRPr="00DA7033">
        <w:rPr>
          <w:rFonts w:cs="David" w:hint="cs"/>
          <w:b/>
          <w:bCs/>
          <w:rtl/>
        </w:rPr>
        <w:t xml:space="preserve"> 13</w:t>
      </w:r>
    </w:p>
    <w:p w14:paraId="1989B280" w14:textId="77777777" w:rsidR="00DA7033" w:rsidRPr="00DA7033" w:rsidRDefault="00DA7033" w:rsidP="00DA7033">
      <w:pPr>
        <w:bidi/>
        <w:jc w:val="center"/>
        <w:outlineLvl w:val="0"/>
        <w:rPr>
          <w:rFonts w:cs="David" w:hint="cs"/>
          <w:b/>
          <w:bCs/>
          <w:rtl/>
        </w:rPr>
      </w:pPr>
      <w:r w:rsidRPr="00DA7033">
        <w:rPr>
          <w:rFonts w:cs="David"/>
          <w:b/>
          <w:bCs/>
          <w:rtl/>
        </w:rPr>
        <w:t>מישיב</w:t>
      </w:r>
      <w:r w:rsidRPr="00DA7033">
        <w:rPr>
          <w:rFonts w:cs="David" w:hint="cs"/>
          <w:b/>
          <w:bCs/>
          <w:rtl/>
        </w:rPr>
        <w:t xml:space="preserve">ת ועדת המשנה לגיבוש כללי אתיקה לחברי כנסת </w:t>
      </w:r>
    </w:p>
    <w:p w14:paraId="52919AF6" w14:textId="77777777" w:rsidR="00DA7033" w:rsidRPr="00DA7033" w:rsidRDefault="00DA7033" w:rsidP="00DA7033">
      <w:pPr>
        <w:bidi/>
        <w:jc w:val="center"/>
        <w:rPr>
          <w:rFonts w:cs="David" w:hint="cs"/>
          <w:b/>
          <w:bCs/>
          <w:u w:val="single"/>
          <w:rtl/>
        </w:rPr>
      </w:pPr>
      <w:r w:rsidRPr="00DA7033">
        <w:rPr>
          <w:rFonts w:cs="David" w:hint="cs"/>
          <w:b/>
          <w:bCs/>
          <w:u w:val="single"/>
          <w:rtl/>
        </w:rPr>
        <w:t xml:space="preserve">יום שלישי, כ"ד בתמוז </w:t>
      </w:r>
      <w:proofErr w:type="spellStart"/>
      <w:r w:rsidRPr="00DA7033">
        <w:rPr>
          <w:rFonts w:cs="David" w:hint="cs"/>
          <w:b/>
          <w:bCs/>
          <w:u w:val="single"/>
          <w:rtl/>
        </w:rPr>
        <w:t>התש"ע</w:t>
      </w:r>
      <w:proofErr w:type="spellEnd"/>
      <w:r w:rsidRPr="00DA7033">
        <w:rPr>
          <w:rFonts w:cs="David" w:hint="cs"/>
          <w:b/>
          <w:bCs/>
          <w:u w:val="single"/>
          <w:rtl/>
        </w:rPr>
        <w:t xml:space="preserve"> (6 ביולי 2010), שעה 14:30</w:t>
      </w:r>
    </w:p>
    <w:p w14:paraId="36F2ADA1" w14:textId="77777777" w:rsidR="00DA7033" w:rsidRPr="00DA7033" w:rsidRDefault="00DA7033" w:rsidP="00DA7033">
      <w:pPr>
        <w:bidi/>
        <w:rPr>
          <w:rFonts w:cs="David" w:hint="cs"/>
          <w:b/>
          <w:bCs/>
          <w:u w:val="single"/>
          <w:rtl/>
        </w:rPr>
      </w:pPr>
    </w:p>
    <w:p w14:paraId="16FBC04C" w14:textId="77777777" w:rsidR="00DA7033" w:rsidRPr="00DA7033" w:rsidRDefault="00DA7033" w:rsidP="00DA7033">
      <w:pPr>
        <w:bidi/>
        <w:rPr>
          <w:rFonts w:cs="David" w:hint="cs"/>
          <w:b/>
          <w:bCs/>
          <w:u w:val="single"/>
          <w:rtl/>
        </w:rPr>
      </w:pPr>
    </w:p>
    <w:p w14:paraId="530CF009" w14:textId="77777777" w:rsidR="00DA7033" w:rsidRPr="00DA7033" w:rsidRDefault="00DA7033" w:rsidP="00DA7033">
      <w:pPr>
        <w:bidi/>
        <w:rPr>
          <w:rFonts w:cs="David" w:hint="cs"/>
          <w:b/>
          <w:bCs/>
          <w:u w:val="single"/>
          <w:rtl/>
        </w:rPr>
      </w:pPr>
    </w:p>
    <w:p w14:paraId="32616D9A" w14:textId="77777777" w:rsidR="00DA7033" w:rsidRPr="00DA7033" w:rsidRDefault="00DA7033" w:rsidP="00DA7033">
      <w:pPr>
        <w:bidi/>
        <w:rPr>
          <w:rFonts w:cs="David" w:hint="cs"/>
          <w:rtl/>
        </w:rPr>
      </w:pPr>
      <w:r w:rsidRPr="00DA7033">
        <w:rPr>
          <w:rFonts w:cs="David" w:hint="cs"/>
          <w:b/>
          <w:bCs/>
          <w:u w:val="single"/>
          <w:rtl/>
        </w:rPr>
        <w:t>סדר היום</w:t>
      </w:r>
      <w:r w:rsidRPr="00DA7033">
        <w:rPr>
          <w:rFonts w:cs="David"/>
          <w:b/>
          <w:bCs/>
          <w:u w:val="single"/>
          <w:rtl/>
        </w:rPr>
        <w:t>:</w:t>
      </w:r>
      <w:r w:rsidRPr="00DA7033">
        <w:rPr>
          <w:rFonts w:cs="David"/>
          <w:rtl/>
        </w:rPr>
        <w:t xml:space="preserve"> </w:t>
      </w:r>
      <w:r w:rsidRPr="00DA7033">
        <w:rPr>
          <w:rFonts w:cs="David" w:hint="cs"/>
          <w:rtl/>
        </w:rPr>
        <w:t xml:space="preserve"> איסור עיסוק נוסף - שותפות</w:t>
      </w:r>
    </w:p>
    <w:p w14:paraId="5EB668BD" w14:textId="77777777" w:rsidR="00DA7033" w:rsidRPr="00DA7033" w:rsidRDefault="00DA7033" w:rsidP="00DA7033">
      <w:pPr>
        <w:bidi/>
        <w:jc w:val="center"/>
        <w:rPr>
          <w:rFonts w:cs="David" w:hint="cs"/>
          <w:b/>
          <w:bCs/>
          <w:u w:val="single"/>
          <w:rtl/>
        </w:rPr>
      </w:pPr>
    </w:p>
    <w:p w14:paraId="16DCF28E" w14:textId="77777777" w:rsidR="00DA7033" w:rsidRPr="00DA7033" w:rsidRDefault="00DA7033" w:rsidP="00DA7033">
      <w:pPr>
        <w:bidi/>
        <w:jc w:val="center"/>
        <w:rPr>
          <w:rFonts w:cs="David" w:hint="cs"/>
          <w:b/>
          <w:bCs/>
          <w:u w:val="single"/>
          <w:rtl/>
        </w:rPr>
      </w:pPr>
    </w:p>
    <w:p w14:paraId="3551E789" w14:textId="77777777" w:rsidR="00DA7033" w:rsidRPr="00DA7033" w:rsidRDefault="00DA7033" w:rsidP="00DA7033">
      <w:pPr>
        <w:bidi/>
        <w:jc w:val="both"/>
        <w:rPr>
          <w:rFonts w:cs="David"/>
          <w:b/>
          <w:bCs/>
          <w:rtl/>
        </w:rPr>
      </w:pPr>
    </w:p>
    <w:p w14:paraId="222C4438" w14:textId="77777777" w:rsidR="00DA7033" w:rsidRPr="00DA7033" w:rsidRDefault="00DA7033" w:rsidP="00DA7033">
      <w:pPr>
        <w:bidi/>
        <w:jc w:val="both"/>
        <w:outlineLvl w:val="0"/>
        <w:rPr>
          <w:rFonts w:cs="David"/>
          <w:b/>
          <w:bCs/>
          <w:u w:val="single"/>
          <w:rtl/>
        </w:rPr>
      </w:pPr>
      <w:r w:rsidRPr="00DA7033">
        <w:rPr>
          <w:rFonts w:cs="David"/>
          <w:b/>
          <w:bCs/>
          <w:u w:val="single"/>
          <w:rtl/>
        </w:rPr>
        <w:t>נכחו:</w:t>
      </w:r>
    </w:p>
    <w:p w14:paraId="1741DCD5" w14:textId="77777777" w:rsidR="00DA7033" w:rsidRPr="00DA7033" w:rsidRDefault="00DA7033" w:rsidP="00DA7033">
      <w:pPr>
        <w:bidi/>
        <w:jc w:val="both"/>
        <w:outlineLvl w:val="0"/>
        <w:rPr>
          <w:rFonts w:cs="David" w:hint="cs"/>
          <w:rtl/>
        </w:rPr>
      </w:pPr>
      <w:r w:rsidRPr="00DA7033">
        <w:rPr>
          <w:rFonts w:cs="David"/>
          <w:b/>
          <w:bCs/>
          <w:u w:val="single"/>
          <w:rtl/>
        </w:rPr>
        <w:t>חברי הוועדה</w:t>
      </w:r>
      <w:r w:rsidRPr="00DA7033">
        <w:rPr>
          <w:rFonts w:cs="David"/>
          <w:rtl/>
        </w:rPr>
        <w:t>:</w:t>
      </w:r>
      <w:r w:rsidRPr="00DA7033">
        <w:rPr>
          <w:rFonts w:cs="David"/>
          <w:rtl/>
        </w:rPr>
        <w:tab/>
      </w:r>
    </w:p>
    <w:p w14:paraId="54C18B9A" w14:textId="77777777" w:rsidR="00DA7033" w:rsidRPr="00DA7033" w:rsidRDefault="00DA7033" w:rsidP="00DA7033">
      <w:pPr>
        <w:bidi/>
        <w:jc w:val="both"/>
        <w:outlineLvl w:val="0"/>
        <w:rPr>
          <w:rFonts w:cs="David" w:hint="cs"/>
          <w:rtl/>
        </w:rPr>
      </w:pPr>
      <w:r w:rsidRPr="00DA7033">
        <w:rPr>
          <w:rFonts w:cs="David" w:hint="cs"/>
          <w:rtl/>
        </w:rPr>
        <w:t xml:space="preserve">חיים אורון </w:t>
      </w:r>
      <w:r w:rsidRPr="00DA7033">
        <w:rPr>
          <w:rFonts w:cs="David"/>
          <w:rtl/>
        </w:rPr>
        <w:t>–</w:t>
      </w:r>
      <w:r w:rsidRPr="00DA7033">
        <w:rPr>
          <w:rFonts w:cs="David" w:hint="cs"/>
          <w:rtl/>
        </w:rPr>
        <w:t xml:space="preserve"> היו"ר</w:t>
      </w:r>
    </w:p>
    <w:p w14:paraId="201583F0" w14:textId="77777777" w:rsidR="00DA7033" w:rsidRPr="00DA7033" w:rsidRDefault="00DA7033" w:rsidP="00DA7033">
      <w:pPr>
        <w:bidi/>
        <w:jc w:val="both"/>
        <w:outlineLvl w:val="0"/>
        <w:rPr>
          <w:rFonts w:cs="David" w:hint="cs"/>
          <w:rtl/>
        </w:rPr>
      </w:pPr>
      <w:r w:rsidRPr="00DA7033">
        <w:rPr>
          <w:rFonts w:cs="David" w:hint="cs"/>
          <w:rtl/>
        </w:rPr>
        <w:t>שלי יחימוביץ</w:t>
      </w:r>
    </w:p>
    <w:p w14:paraId="747364BA" w14:textId="77777777" w:rsidR="00DA7033" w:rsidRPr="00DA7033" w:rsidRDefault="00DA7033" w:rsidP="00DA7033">
      <w:pPr>
        <w:bidi/>
        <w:jc w:val="both"/>
        <w:outlineLvl w:val="0"/>
        <w:rPr>
          <w:rFonts w:cs="David" w:hint="cs"/>
          <w:rtl/>
        </w:rPr>
      </w:pPr>
      <w:r w:rsidRPr="00DA7033">
        <w:rPr>
          <w:rFonts w:cs="David" w:hint="cs"/>
          <w:rtl/>
        </w:rPr>
        <w:t xml:space="preserve">יריב </w:t>
      </w:r>
      <w:proofErr w:type="spellStart"/>
      <w:r w:rsidRPr="00DA7033">
        <w:rPr>
          <w:rFonts w:cs="David" w:hint="cs"/>
          <w:rtl/>
        </w:rPr>
        <w:t>לוין</w:t>
      </w:r>
      <w:proofErr w:type="spellEnd"/>
    </w:p>
    <w:p w14:paraId="09EC2BE9" w14:textId="77777777" w:rsidR="00DA7033" w:rsidRPr="00DA7033" w:rsidRDefault="00DA7033" w:rsidP="00DA7033">
      <w:pPr>
        <w:bidi/>
        <w:jc w:val="both"/>
        <w:outlineLvl w:val="0"/>
        <w:rPr>
          <w:rFonts w:cs="David" w:hint="cs"/>
          <w:rtl/>
        </w:rPr>
      </w:pPr>
      <w:r w:rsidRPr="00DA7033">
        <w:rPr>
          <w:rFonts w:cs="David" w:hint="cs"/>
          <w:rtl/>
        </w:rPr>
        <w:t xml:space="preserve">זאב </w:t>
      </w:r>
      <w:proofErr w:type="spellStart"/>
      <w:r w:rsidRPr="00DA7033">
        <w:rPr>
          <w:rFonts w:cs="David" w:hint="cs"/>
          <w:rtl/>
        </w:rPr>
        <w:t>אלקין</w:t>
      </w:r>
      <w:proofErr w:type="spellEnd"/>
    </w:p>
    <w:p w14:paraId="445D3255" w14:textId="77777777" w:rsidR="00DA7033" w:rsidRPr="00DA7033" w:rsidRDefault="00DA7033" w:rsidP="00DA7033">
      <w:pPr>
        <w:bidi/>
        <w:jc w:val="both"/>
        <w:outlineLvl w:val="0"/>
        <w:rPr>
          <w:rFonts w:cs="David" w:hint="cs"/>
          <w:rtl/>
        </w:rPr>
      </w:pPr>
      <w:r w:rsidRPr="00DA7033">
        <w:rPr>
          <w:rFonts w:cs="David" w:hint="cs"/>
          <w:rtl/>
        </w:rPr>
        <w:t>חיים כץ</w:t>
      </w:r>
    </w:p>
    <w:p w14:paraId="4660B28E" w14:textId="77777777" w:rsidR="00DA7033" w:rsidRPr="00DA7033" w:rsidRDefault="00DA7033" w:rsidP="00DA7033">
      <w:pPr>
        <w:bidi/>
        <w:jc w:val="both"/>
        <w:outlineLvl w:val="0"/>
        <w:rPr>
          <w:rFonts w:cs="David" w:hint="cs"/>
          <w:b/>
          <w:bCs/>
          <w:u w:val="single"/>
          <w:rtl/>
        </w:rPr>
      </w:pPr>
    </w:p>
    <w:p w14:paraId="06AEDCF6" w14:textId="77777777" w:rsidR="00DA7033" w:rsidRPr="00DA7033" w:rsidRDefault="00DA7033" w:rsidP="00DA7033">
      <w:pPr>
        <w:bidi/>
        <w:jc w:val="both"/>
        <w:outlineLvl w:val="0"/>
        <w:rPr>
          <w:rFonts w:cs="David" w:hint="cs"/>
          <w:b/>
          <w:bCs/>
          <w:u w:val="single"/>
          <w:rtl/>
        </w:rPr>
      </w:pPr>
    </w:p>
    <w:p w14:paraId="7D5F8801" w14:textId="77777777" w:rsidR="00DA7033" w:rsidRPr="00DA7033" w:rsidRDefault="00DA7033" w:rsidP="00DA7033">
      <w:pPr>
        <w:bidi/>
        <w:jc w:val="both"/>
        <w:outlineLvl w:val="0"/>
        <w:rPr>
          <w:rFonts w:cs="David" w:hint="cs"/>
          <w:b/>
          <w:bCs/>
          <w:u w:val="single"/>
          <w:rtl/>
        </w:rPr>
      </w:pPr>
    </w:p>
    <w:p w14:paraId="54F188DF" w14:textId="77777777" w:rsidR="00DA7033" w:rsidRPr="00DA7033" w:rsidRDefault="00DA7033" w:rsidP="00DA7033">
      <w:pPr>
        <w:bidi/>
        <w:jc w:val="both"/>
        <w:outlineLvl w:val="0"/>
        <w:rPr>
          <w:rFonts w:cs="David" w:hint="cs"/>
          <w:rtl/>
        </w:rPr>
      </w:pPr>
      <w:r w:rsidRPr="00DA7033">
        <w:rPr>
          <w:rFonts w:cs="David"/>
          <w:b/>
          <w:bCs/>
          <w:u w:val="single"/>
          <w:rtl/>
        </w:rPr>
        <w:t>מוזמנים</w:t>
      </w:r>
      <w:r w:rsidRPr="00DA7033">
        <w:rPr>
          <w:rFonts w:cs="David"/>
          <w:rtl/>
        </w:rPr>
        <w:t>:</w:t>
      </w:r>
    </w:p>
    <w:p w14:paraId="511CAC40" w14:textId="77777777" w:rsidR="00DA7033" w:rsidRPr="00DA7033" w:rsidRDefault="00DA7033" w:rsidP="00DA7033">
      <w:pPr>
        <w:bidi/>
        <w:jc w:val="both"/>
        <w:outlineLvl w:val="0"/>
        <w:rPr>
          <w:rFonts w:cs="David" w:hint="cs"/>
          <w:rtl/>
        </w:rPr>
      </w:pPr>
      <w:r w:rsidRPr="00DA7033">
        <w:rPr>
          <w:rFonts w:cs="David" w:hint="cs"/>
          <w:rtl/>
        </w:rPr>
        <w:t>היועץ המשפטי של הכנסת אייל ינון</w:t>
      </w:r>
    </w:p>
    <w:p w14:paraId="5408F9E7" w14:textId="77777777" w:rsidR="00DA7033" w:rsidRPr="00DA7033" w:rsidRDefault="00DA7033" w:rsidP="00DA7033">
      <w:pPr>
        <w:bidi/>
        <w:jc w:val="both"/>
        <w:outlineLvl w:val="0"/>
        <w:rPr>
          <w:rFonts w:cs="David" w:hint="cs"/>
          <w:rtl/>
        </w:rPr>
      </w:pPr>
      <w:r w:rsidRPr="00DA7033">
        <w:rPr>
          <w:rFonts w:cs="David" w:hint="cs"/>
          <w:rtl/>
        </w:rPr>
        <w:t xml:space="preserve">סוזי נבות </w:t>
      </w:r>
      <w:r w:rsidRPr="00DA7033">
        <w:rPr>
          <w:rFonts w:cs="David"/>
          <w:rtl/>
        </w:rPr>
        <w:t>–</w:t>
      </w:r>
      <w:r w:rsidRPr="00DA7033">
        <w:rPr>
          <w:rFonts w:cs="David" w:hint="cs"/>
          <w:rtl/>
        </w:rPr>
        <w:t xml:space="preserve"> ועדת זמיר</w:t>
      </w:r>
    </w:p>
    <w:p w14:paraId="7767E6E9" w14:textId="77777777" w:rsidR="00DA7033" w:rsidRPr="00DA7033" w:rsidRDefault="00DA7033" w:rsidP="00DA7033">
      <w:pPr>
        <w:bidi/>
        <w:jc w:val="both"/>
        <w:outlineLvl w:val="0"/>
        <w:rPr>
          <w:rFonts w:cs="David" w:hint="cs"/>
          <w:rtl/>
        </w:rPr>
      </w:pPr>
    </w:p>
    <w:p w14:paraId="68126A3C" w14:textId="77777777" w:rsidR="00DA7033" w:rsidRPr="00DA7033" w:rsidRDefault="00DA7033" w:rsidP="00DA7033">
      <w:pPr>
        <w:bidi/>
        <w:jc w:val="both"/>
        <w:outlineLvl w:val="0"/>
        <w:rPr>
          <w:rFonts w:cs="David" w:hint="cs"/>
          <w:rtl/>
        </w:rPr>
      </w:pPr>
    </w:p>
    <w:p w14:paraId="258267B9" w14:textId="77777777" w:rsidR="00DA7033" w:rsidRPr="00DA7033" w:rsidRDefault="00DA7033" w:rsidP="00DA7033">
      <w:pPr>
        <w:bidi/>
        <w:jc w:val="both"/>
        <w:outlineLvl w:val="0"/>
        <w:rPr>
          <w:rFonts w:cs="David" w:hint="cs"/>
          <w:b/>
          <w:bCs/>
          <w:rtl/>
        </w:rPr>
      </w:pPr>
    </w:p>
    <w:p w14:paraId="16D1FB94" w14:textId="77777777" w:rsidR="00DA7033" w:rsidRPr="00DA7033" w:rsidRDefault="00DA7033" w:rsidP="00DA7033">
      <w:pPr>
        <w:bidi/>
        <w:jc w:val="both"/>
        <w:outlineLvl w:val="0"/>
        <w:rPr>
          <w:rFonts w:cs="David" w:hint="cs"/>
          <w:rtl/>
        </w:rPr>
      </w:pPr>
      <w:r w:rsidRPr="00DA7033">
        <w:rPr>
          <w:rFonts w:cs="David" w:hint="cs"/>
          <w:b/>
          <w:bCs/>
          <w:u w:val="single"/>
          <w:rtl/>
        </w:rPr>
        <w:t>יועצת משפטית</w:t>
      </w:r>
      <w:r w:rsidRPr="00DA7033">
        <w:rPr>
          <w:rFonts w:cs="David" w:hint="cs"/>
          <w:b/>
          <w:bCs/>
          <w:rtl/>
        </w:rPr>
        <w:t>:</w:t>
      </w:r>
      <w:r w:rsidRPr="00DA7033">
        <w:rPr>
          <w:rFonts w:cs="David" w:hint="cs"/>
          <w:rtl/>
        </w:rPr>
        <w:tab/>
        <w:t>ארבל אסטרחן</w:t>
      </w:r>
    </w:p>
    <w:p w14:paraId="10AD084D" w14:textId="77777777" w:rsidR="00DA7033" w:rsidRPr="00DA7033" w:rsidRDefault="00DA7033" w:rsidP="00DA7033">
      <w:pPr>
        <w:bidi/>
        <w:jc w:val="both"/>
        <w:outlineLvl w:val="0"/>
        <w:rPr>
          <w:rFonts w:cs="David" w:hint="cs"/>
          <w:rtl/>
        </w:rPr>
      </w:pPr>
    </w:p>
    <w:p w14:paraId="592439E7" w14:textId="77777777" w:rsidR="00DA7033" w:rsidRPr="00DA7033" w:rsidRDefault="00DA7033" w:rsidP="00DA7033">
      <w:pPr>
        <w:bidi/>
        <w:jc w:val="both"/>
        <w:outlineLvl w:val="0"/>
        <w:rPr>
          <w:rFonts w:cs="David" w:hint="cs"/>
          <w:rtl/>
        </w:rPr>
      </w:pPr>
      <w:r w:rsidRPr="00DA7033">
        <w:rPr>
          <w:rFonts w:cs="David"/>
          <w:b/>
          <w:bCs/>
          <w:u w:val="single"/>
          <w:rtl/>
        </w:rPr>
        <w:t>מנהלת הוועדה</w:t>
      </w:r>
      <w:r w:rsidRPr="00DA7033">
        <w:rPr>
          <w:rFonts w:cs="David"/>
          <w:rtl/>
        </w:rPr>
        <w:t>:</w:t>
      </w:r>
      <w:r w:rsidRPr="00DA7033">
        <w:rPr>
          <w:rFonts w:cs="David"/>
          <w:rtl/>
        </w:rPr>
        <w:tab/>
      </w:r>
      <w:r w:rsidRPr="00DA7033">
        <w:rPr>
          <w:rFonts w:cs="David" w:hint="cs"/>
          <w:rtl/>
        </w:rPr>
        <w:tab/>
        <w:t>אתי בן יוסף</w:t>
      </w:r>
    </w:p>
    <w:p w14:paraId="5DCE3B24" w14:textId="77777777" w:rsidR="00DA7033" w:rsidRPr="00DA7033" w:rsidRDefault="00DA7033" w:rsidP="00DA7033">
      <w:pPr>
        <w:bidi/>
        <w:jc w:val="both"/>
        <w:outlineLvl w:val="0"/>
        <w:rPr>
          <w:rFonts w:cs="David" w:hint="cs"/>
          <w:b/>
          <w:bCs/>
          <w:u w:val="single"/>
          <w:rtl/>
        </w:rPr>
      </w:pPr>
    </w:p>
    <w:p w14:paraId="4BBFC751" w14:textId="77777777" w:rsidR="00DA7033" w:rsidRPr="00DA7033" w:rsidRDefault="00DA7033" w:rsidP="00DA7033">
      <w:pPr>
        <w:bidi/>
        <w:jc w:val="both"/>
        <w:outlineLvl w:val="0"/>
        <w:rPr>
          <w:rFonts w:cs="David" w:hint="cs"/>
          <w:rtl/>
        </w:rPr>
      </w:pPr>
      <w:r w:rsidRPr="00DA7033">
        <w:rPr>
          <w:rFonts w:cs="David" w:hint="cs"/>
          <w:b/>
          <w:bCs/>
          <w:u w:val="single"/>
          <w:rtl/>
        </w:rPr>
        <w:t>רשמה</w:t>
      </w:r>
      <w:r w:rsidRPr="00DA7033">
        <w:rPr>
          <w:rFonts w:cs="David"/>
          <w:rtl/>
        </w:rPr>
        <w:t>:</w:t>
      </w:r>
      <w:r w:rsidRPr="00DA7033">
        <w:rPr>
          <w:rFonts w:cs="David"/>
          <w:rtl/>
        </w:rPr>
        <w:tab/>
      </w:r>
      <w:r w:rsidRPr="00DA7033">
        <w:rPr>
          <w:rFonts w:cs="David" w:hint="cs"/>
          <w:rtl/>
        </w:rPr>
        <w:tab/>
      </w:r>
      <w:r w:rsidRPr="00DA7033">
        <w:rPr>
          <w:rFonts w:cs="David" w:hint="cs"/>
          <w:rtl/>
        </w:rPr>
        <w:tab/>
        <w:t>איה לינצ'בסקי</w:t>
      </w:r>
    </w:p>
    <w:p w14:paraId="174E5634" w14:textId="77777777" w:rsidR="00DA7033" w:rsidRPr="00DA7033" w:rsidRDefault="00DA7033" w:rsidP="00DA7033">
      <w:pPr>
        <w:bidi/>
        <w:jc w:val="center"/>
        <w:rPr>
          <w:rFonts w:cs="David" w:hint="cs"/>
          <w:b/>
          <w:bCs/>
          <w:u w:val="single"/>
          <w:rtl/>
        </w:rPr>
      </w:pPr>
      <w:r w:rsidRPr="00DA7033">
        <w:rPr>
          <w:rFonts w:cs="David"/>
          <w:rtl/>
        </w:rPr>
        <w:br w:type="page"/>
      </w:r>
      <w:r w:rsidRPr="00DA7033">
        <w:rPr>
          <w:rFonts w:cs="David" w:hint="cs"/>
          <w:b/>
          <w:bCs/>
          <w:u w:val="single"/>
          <w:rtl/>
        </w:rPr>
        <w:lastRenderedPageBreak/>
        <w:t>איסור עיסוק נוסף - שותפות</w:t>
      </w:r>
    </w:p>
    <w:p w14:paraId="334DD252" w14:textId="77777777" w:rsidR="00DA7033" w:rsidRPr="00DA7033" w:rsidRDefault="00DA7033" w:rsidP="00DA7033">
      <w:pPr>
        <w:bidi/>
        <w:jc w:val="both"/>
        <w:rPr>
          <w:rFonts w:cs="David" w:hint="cs"/>
          <w:u w:val="single"/>
          <w:rtl/>
        </w:rPr>
      </w:pPr>
      <w:r w:rsidRPr="00DA7033">
        <w:rPr>
          <w:rFonts w:cs="David" w:hint="cs"/>
          <w:rtl/>
        </w:rPr>
        <w:t xml:space="preserve"> </w:t>
      </w:r>
      <w:r w:rsidRPr="00DA7033">
        <w:rPr>
          <w:rFonts w:cs="David" w:hint="cs"/>
          <w:u w:val="single"/>
          <w:rtl/>
        </w:rPr>
        <w:t>היו"ר חיים אורון:</w:t>
      </w:r>
    </w:p>
    <w:p w14:paraId="4B8A6DED" w14:textId="77777777" w:rsidR="00DA7033" w:rsidRPr="00DA7033" w:rsidRDefault="00DA7033" w:rsidP="00DA7033">
      <w:pPr>
        <w:bidi/>
        <w:jc w:val="both"/>
        <w:rPr>
          <w:rFonts w:cs="David" w:hint="cs"/>
          <w:u w:val="single"/>
          <w:rtl/>
        </w:rPr>
      </w:pPr>
    </w:p>
    <w:p w14:paraId="18A80AA5" w14:textId="77777777" w:rsidR="00DA7033" w:rsidRPr="00DA7033" w:rsidRDefault="00DA7033" w:rsidP="00DA7033">
      <w:pPr>
        <w:bidi/>
        <w:jc w:val="both"/>
        <w:rPr>
          <w:rFonts w:cs="David" w:hint="cs"/>
          <w:rtl/>
        </w:rPr>
      </w:pPr>
      <w:r w:rsidRPr="00DA7033">
        <w:rPr>
          <w:rFonts w:cs="David" w:hint="cs"/>
          <w:rtl/>
        </w:rPr>
        <w:tab/>
        <w:t xml:space="preserve"> שלום לכולם, אני מתכבד לפתוח את הישיבה, אנחנו חוזרים לפרק שלא סיימנו אותו, ארבל בבקשה.</w:t>
      </w:r>
    </w:p>
    <w:p w14:paraId="01AD24DA" w14:textId="77777777" w:rsidR="00DA7033" w:rsidRPr="00DA7033" w:rsidRDefault="00DA7033" w:rsidP="00DA7033">
      <w:pPr>
        <w:bidi/>
        <w:jc w:val="both"/>
        <w:rPr>
          <w:rFonts w:cs="David" w:hint="cs"/>
          <w:rtl/>
        </w:rPr>
      </w:pPr>
    </w:p>
    <w:p w14:paraId="6A6B688E"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3596F39E" w14:textId="77777777" w:rsidR="00DA7033" w:rsidRPr="00DA7033" w:rsidRDefault="00DA7033" w:rsidP="00DA7033">
      <w:pPr>
        <w:bidi/>
        <w:jc w:val="both"/>
        <w:rPr>
          <w:rFonts w:cs="David" w:hint="cs"/>
          <w:rtl/>
        </w:rPr>
      </w:pPr>
    </w:p>
    <w:p w14:paraId="7B0CD1AE" w14:textId="77777777" w:rsidR="00DA7033" w:rsidRPr="00DA7033" w:rsidRDefault="00DA7033" w:rsidP="00DA7033">
      <w:pPr>
        <w:bidi/>
        <w:jc w:val="both"/>
        <w:rPr>
          <w:rFonts w:cs="David" w:hint="cs"/>
          <w:rtl/>
        </w:rPr>
      </w:pPr>
      <w:r w:rsidRPr="00DA7033">
        <w:rPr>
          <w:rFonts w:cs="David" w:hint="cs"/>
          <w:rtl/>
        </w:rPr>
        <w:tab/>
        <w:t>אנחנו בפרק ה"עיסוק הנוסף", מסומן ליד כל סעיף האם הוא נדון ומתי, דיברנו על המטרה, על ההגדרות, קבענו בסעיף 34 את הכלל שחבר כנסת לא יעסוק בעיסוק נוסף ובסעיף 35 סייגים לכלל הזה, שאומרים שהוא יכול לפעול ללא שכר במסגרת מפלגה ויכול לקבל ממנה כל מיני דברים. הוא יכול לעסוק בפעילות בעלת אופי ציבורי בהתנדבות וללא תמורה, הוא יכול להיות בעלים של נכס, לרבות מניות  ולקבל הכנסה מנכס בשיעור מקובל. פה דברנו שזה יהיה "לרבות בדרך של השכרת מוניטין, ובלבד שיוזכר בתשלום קבוע לכל תקופת השכירות", זה היה בעקבות הדיבורים על עורכי הדין.</w:t>
      </w:r>
    </w:p>
    <w:p w14:paraId="35D505E2" w14:textId="77777777" w:rsidR="00DA7033" w:rsidRPr="00DA7033" w:rsidRDefault="00DA7033" w:rsidP="00DA7033">
      <w:pPr>
        <w:bidi/>
        <w:jc w:val="both"/>
        <w:rPr>
          <w:rFonts w:cs="David" w:hint="cs"/>
          <w:rtl/>
        </w:rPr>
      </w:pPr>
    </w:p>
    <w:p w14:paraId="484F8ABD" w14:textId="77777777" w:rsidR="00DA7033" w:rsidRPr="00DA7033" w:rsidRDefault="00DA7033" w:rsidP="00DA7033">
      <w:pPr>
        <w:bidi/>
        <w:jc w:val="both"/>
        <w:rPr>
          <w:rFonts w:cs="David" w:hint="cs"/>
          <w:rtl/>
        </w:rPr>
      </w:pPr>
      <w:r w:rsidRPr="00DA7033">
        <w:rPr>
          <w:rFonts w:cs="David" w:hint="cs"/>
          <w:rtl/>
        </w:rPr>
        <w:tab/>
        <w:t xml:space="preserve">הוא יכול לקבל תמורה בשל זכות בקניין רוחני, מה שהיום כתוב יצירה ספרותית, מוזיקלית, אמנותית וכו', והוא יכול להיות חבר קיבוץ, לא יראו כאן נכנס באיסור על עיסוק נוסף, היותו חבר בקיבוץ, מושב שיתופי או אגודה שיתופית להתיישבות. </w:t>
      </w:r>
    </w:p>
    <w:p w14:paraId="2E8A541F" w14:textId="77777777" w:rsidR="00DA7033" w:rsidRPr="00DA7033" w:rsidRDefault="00DA7033" w:rsidP="00DA7033">
      <w:pPr>
        <w:bidi/>
        <w:jc w:val="both"/>
        <w:rPr>
          <w:rFonts w:cs="David" w:hint="cs"/>
          <w:rtl/>
        </w:rPr>
      </w:pPr>
    </w:p>
    <w:p w14:paraId="0BC9EC7A" w14:textId="77777777" w:rsidR="00DA7033" w:rsidRPr="00DA7033" w:rsidRDefault="00DA7033" w:rsidP="00DA7033">
      <w:pPr>
        <w:bidi/>
        <w:jc w:val="both"/>
        <w:rPr>
          <w:rFonts w:cs="David" w:hint="cs"/>
          <w:rtl/>
        </w:rPr>
      </w:pPr>
      <w:r w:rsidRPr="00DA7033">
        <w:rPr>
          <w:rFonts w:cs="David" w:hint="cs"/>
          <w:rtl/>
        </w:rPr>
        <w:tab/>
        <w:t xml:space="preserve">בעמוד 19, סעיף 36 גם נדון, הוא קובע סייגים לעיסוק מותר, דברנו על העיסוקים המותרים ולמרות שיש רשימה של עיסוקים מותרים, אסור לעסוק בהם אם יש בהם פגיעה בכבוד הכנסת או בכבוד חבריה, במעמדו של חבר כנסת או בחובותיו, לרבות החובה להקדיש למילוי תפקידו את עיקר זמנו. חשש לניצול לרעה של המעמד, השגת יתרון אישי, ניגוד עניינים או ייצוג משפטי ניהול משא ומתן עסקי מטעם גוף או אדם אחר. כל הדברים האלה אסורים, אפילו אם הם נכנסים בגדר הדברים המותרים לפי 35.  </w:t>
      </w:r>
    </w:p>
    <w:p w14:paraId="5C81B52C" w14:textId="77777777" w:rsidR="00DA7033" w:rsidRPr="00DA7033" w:rsidRDefault="00DA7033" w:rsidP="00DA7033">
      <w:pPr>
        <w:bidi/>
        <w:jc w:val="both"/>
        <w:rPr>
          <w:rFonts w:cs="David" w:hint="cs"/>
          <w:rtl/>
        </w:rPr>
      </w:pPr>
      <w:r w:rsidRPr="00DA7033">
        <w:rPr>
          <w:rFonts w:cs="David" w:hint="cs"/>
          <w:rtl/>
        </w:rPr>
        <w:tab/>
      </w:r>
    </w:p>
    <w:p w14:paraId="7710434E" w14:textId="77777777" w:rsidR="00DA7033" w:rsidRPr="00DA7033" w:rsidRDefault="00DA7033" w:rsidP="00DA7033">
      <w:pPr>
        <w:bidi/>
        <w:jc w:val="both"/>
        <w:rPr>
          <w:rFonts w:cs="David" w:hint="cs"/>
          <w:rtl/>
        </w:rPr>
      </w:pPr>
      <w:r w:rsidRPr="00DA7033">
        <w:rPr>
          <w:rFonts w:cs="David" w:hint="cs"/>
          <w:rtl/>
        </w:rPr>
        <w:tab/>
        <w:t xml:space="preserve">סעיף 34 אומר שחבר כנסת לא יעסוק בעיסוק נוסף, אבל סעיף 35 אומר מהו עיסוק מותר. מותר לפעול במפלגה, מותר לעסוק בפעילות בעלת אופי ציבורי, מותר להיות בעלים של נכס, לקבל תמורה מקניין רוחני ולהיות חבר קיבוץ. כל הדברים האלה מותרים, לא רואים אותם כעיסוק אסור. </w:t>
      </w:r>
    </w:p>
    <w:p w14:paraId="45F2FDDF" w14:textId="77777777" w:rsidR="00DA7033" w:rsidRPr="00DA7033" w:rsidRDefault="00DA7033" w:rsidP="00DA7033">
      <w:pPr>
        <w:bidi/>
        <w:jc w:val="both"/>
        <w:rPr>
          <w:rFonts w:cs="David" w:hint="cs"/>
          <w:rtl/>
        </w:rPr>
      </w:pPr>
    </w:p>
    <w:p w14:paraId="16023BA4"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6EB6BE12" w14:textId="77777777" w:rsidR="00DA7033" w:rsidRPr="00DA7033" w:rsidRDefault="00DA7033" w:rsidP="00DA7033">
      <w:pPr>
        <w:keepNext/>
        <w:bidi/>
        <w:jc w:val="both"/>
        <w:rPr>
          <w:rFonts w:cs="David" w:hint="cs"/>
          <w:rtl/>
        </w:rPr>
      </w:pPr>
    </w:p>
    <w:p w14:paraId="73A69AEB" w14:textId="77777777" w:rsidR="00DA7033" w:rsidRPr="00DA7033" w:rsidRDefault="00DA7033" w:rsidP="00DA7033">
      <w:pPr>
        <w:keepNext/>
        <w:bidi/>
        <w:jc w:val="both"/>
        <w:rPr>
          <w:rFonts w:cs="David" w:hint="cs"/>
          <w:rtl/>
        </w:rPr>
      </w:pPr>
      <w:r w:rsidRPr="00DA7033">
        <w:rPr>
          <w:rFonts w:cs="David" w:hint="cs"/>
          <w:rtl/>
        </w:rPr>
        <w:tab/>
        <w:t>אסור להיות שכיר.</w:t>
      </w:r>
    </w:p>
    <w:p w14:paraId="5992163E" w14:textId="77777777" w:rsidR="00DA7033" w:rsidRPr="00DA7033" w:rsidRDefault="00DA7033" w:rsidP="00DA7033">
      <w:pPr>
        <w:keepNext/>
        <w:bidi/>
        <w:jc w:val="both"/>
        <w:rPr>
          <w:rFonts w:cs="David" w:hint="cs"/>
          <w:rtl/>
        </w:rPr>
      </w:pPr>
    </w:p>
    <w:p w14:paraId="546C1F84"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5301E05F" w14:textId="77777777" w:rsidR="00DA7033" w:rsidRPr="00DA7033" w:rsidRDefault="00DA7033" w:rsidP="00DA7033">
      <w:pPr>
        <w:bidi/>
        <w:jc w:val="both"/>
        <w:rPr>
          <w:rFonts w:cs="David" w:hint="cs"/>
          <w:rtl/>
        </w:rPr>
      </w:pPr>
    </w:p>
    <w:p w14:paraId="0A09790D" w14:textId="77777777" w:rsidR="00DA7033" w:rsidRPr="00DA7033" w:rsidRDefault="00DA7033" w:rsidP="00DA7033">
      <w:pPr>
        <w:bidi/>
        <w:jc w:val="both"/>
        <w:rPr>
          <w:rFonts w:cs="David" w:hint="cs"/>
          <w:rtl/>
        </w:rPr>
      </w:pPr>
      <w:r w:rsidRPr="00DA7033">
        <w:rPr>
          <w:rFonts w:cs="David" w:hint="cs"/>
          <w:rtl/>
        </w:rPr>
        <w:tab/>
        <w:t xml:space="preserve">זה בודאי. </w:t>
      </w:r>
      <w:r w:rsidRPr="00DA7033">
        <w:rPr>
          <w:rFonts w:cs="David" w:hint="cs"/>
          <w:rtl/>
        </w:rPr>
        <w:tab/>
      </w:r>
    </w:p>
    <w:p w14:paraId="2875A7B7" w14:textId="77777777" w:rsidR="00DA7033" w:rsidRPr="00DA7033" w:rsidRDefault="00DA7033" w:rsidP="00DA7033">
      <w:pPr>
        <w:bidi/>
        <w:jc w:val="both"/>
        <w:rPr>
          <w:rFonts w:cs="David" w:hint="cs"/>
          <w:rtl/>
        </w:rPr>
      </w:pPr>
    </w:p>
    <w:p w14:paraId="44AFCF9A"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27BC22A9" w14:textId="77777777" w:rsidR="00DA7033" w:rsidRPr="00DA7033" w:rsidRDefault="00DA7033" w:rsidP="00DA7033">
      <w:pPr>
        <w:keepNext/>
        <w:bidi/>
        <w:jc w:val="both"/>
        <w:rPr>
          <w:rFonts w:cs="David" w:hint="cs"/>
          <w:rtl/>
        </w:rPr>
      </w:pPr>
    </w:p>
    <w:p w14:paraId="778A6D75" w14:textId="77777777" w:rsidR="00DA7033" w:rsidRPr="00DA7033" w:rsidRDefault="00DA7033" w:rsidP="00DA7033">
      <w:pPr>
        <w:keepNext/>
        <w:bidi/>
        <w:jc w:val="both"/>
        <w:rPr>
          <w:rFonts w:cs="David" w:hint="cs"/>
          <w:rtl/>
        </w:rPr>
      </w:pPr>
      <w:r w:rsidRPr="00DA7033">
        <w:rPr>
          <w:rFonts w:cs="David" w:hint="cs"/>
          <w:rtl/>
        </w:rPr>
        <w:tab/>
        <w:t>שכיר זה פושע.</w:t>
      </w:r>
    </w:p>
    <w:p w14:paraId="149606F6" w14:textId="77777777" w:rsidR="00DA7033" w:rsidRPr="00DA7033" w:rsidRDefault="00DA7033" w:rsidP="00DA7033">
      <w:pPr>
        <w:keepNext/>
        <w:bidi/>
        <w:jc w:val="both"/>
        <w:rPr>
          <w:rFonts w:cs="David" w:hint="cs"/>
          <w:rtl/>
        </w:rPr>
      </w:pPr>
    </w:p>
    <w:p w14:paraId="5A95BCBE"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3D76B9C3" w14:textId="77777777" w:rsidR="00DA7033" w:rsidRPr="00DA7033" w:rsidRDefault="00DA7033" w:rsidP="00DA7033">
      <w:pPr>
        <w:bidi/>
        <w:jc w:val="both"/>
        <w:rPr>
          <w:rFonts w:cs="David" w:hint="cs"/>
          <w:rtl/>
        </w:rPr>
      </w:pPr>
    </w:p>
    <w:p w14:paraId="0EC14788" w14:textId="77777777" w:rsidR="00DA7033" w:rsidRPr="00DA7033" w:rsidRDefault="00DA7033" w:rsidP="00DA7033">
      <w:pPr>
        <w:bidi/>
        <w:jc w:val="both"/>
        <w:rPr>
          <w:rFonts w:cs="David" w:hint="cs"/>
          <w:rtl/>
        </w:rPr>
      </w:pPr>
      <w:r w:rsidRPr="00DA7033">
        <w:rPr>
          <w:rFonts w:cs="David" w:hint="cs"/>
          <w:rtl/>
        </w:rPr>
        <w:tab/>
        <w:t xml:space="preserve">לא עניין של פושע, זה איך רואים את תפקידו של חבר הכנסת.  אלה מותרים. מה שסעיף 36 אומר, אפילו שאלה מותרים, חבר הכנסת לא יעסוק בהם אם יש בזה פגיעה בכבוד הכנסת, ניצול לרעה, ניגוד עניינים, ייצוג משפטי </w:t>
      </w:r>
      <w:r w:rsidRPr="00DA7033">
        <w:rPr>
          <w:rFonts w:cs="David"/>
          <w:rtl/>
        </w:rPr>
        <w:t>–</w:t>
      </w:r>
      <w:r w:rsidRPr="00DA7033">
        <w:rPr>
          <w:rFonts w:cs="David" w:hint="cs"/>
          <w:rtl/>
        </w:rPr>
        <w:t xml:space="preserve"> אלה אסורים אף פעם, אפילו אם הם רק בהתנדבות. זו המסגרת הכללית.</w:t>
      </w:r>
    </w:p>
    <w:p w14:paraId="27E1F025" w14:textId="77777777" w:rsidR="00DA7033" w:rsidRPr="00DA7033" w:rsidRDefault="00DA7033" w:rsidP="00DA7033">
      <w:pPr>
        <w:bidi/>
        <w:jc w:val="both"/>
        <w:rPr>
          <w:rFonts w:cs="David" w:hint="cs"/>
          <w:rtl/>
        </w:rPr>
      </w:pPr>
    </w:p>
    <w:p w14:paraId="21C676B6" w14:textId="77777777" w:rsidR="00DA7033" w:rsidRPr="00DA7033" w:rsidRDefault="00DA7033" w:rsidP="00DA7033">
      <w:pPr>
        <w:bidi/>
        <w:jc w:val="both"/>
        <w:rPr>
          <w:rFonts w:cs="David" w:hint="cs"/>
          <w:rtl/>
        </w:rPr>
      </w:pPr>
      <w:r w:rsidRPr="00DA7033">
        <w:rPr>
          <w:rFonts w:cs="David" w:hint="cs"/>
          <w:rtl/>
        </w:rPr>
        <w:tab/>
        <w:t xml:space="preserve">על סעיף 37 נדבר היום. עוד דיברנו על סעיף 38, שחבר כנסת לא יקבל מינוי על ידי הממשלה ולא ימשיך למלא תפקיד כזה אחרי שהוא בכנסת בגלל העירוב בין הרשויות, וגם הוועדה דיברה על סעיף 39 שעניינו תקופת מעבר לחבר כנסת חדש, שיחסל את עסקיו וידאג שהשם שלו יורד ורק שינו שיש לו שלושה חודשים לעשות את זה ולא חודשיים כפי שהציעה ועדת זמיר, אבל אפשר להאריך לו רק בשלושה ולא בארבעה. כך שסך הכול נשאר ששה חודשים לסיום העיסוקים.   </w:t>
      </w:r>
    </w:p>
    <w:p w14:paraId="55C4F198" w14:textId="77777777" w:rsidR="00DA7033" w:rsidRPr="00DA7033" w:rsidRDefault="00DA7033" w:rsidP="00DA7033">
      <w:pPr>
        <w:bidi/>
        <w:jc w:val="both"/>
        <w:rPr>
          <w:rFonts w:cs="David" w:hint="cs"/>
          <w:rtl/>
        </w:rPr>
      </w:pPr>
    </w:p>
    <w:p w14:paraId="7F752703" w14:textId="77777777" w:rsidR="00DA7033" w:rsidRPr="00DA7033" w:rsidRDefault="00DA7033" w:rsidP="00DA7033">
      <w:pPr>
        <w:bidi/>
        <w:jc w:val="both"/>
        <w:rPr>
          <w:rFonts w:cs="David" w:hint="cs"/>
          <w:rtl/>
        </w:rPr>
      </w:pPr>
      <w:r w:rsidRPr="00DA7033">
        <w:rPr>
          <w:rFonts w:cs="David" w:hint="cs"/>
          <w:rtl/>
        </w:rPr>
        <w:lastRenderedPageBreak/>
        <w:tab/>
        <w:t xml:space="preserve">זה מה שדובר לגבי עיסוק נוסף, אלה דברים שבגדול מבוססים על הקיים היום בחוק החסינות ובהחלטות ועדת האתיקה. על שני דברים עדין לא דברה הוועדה, על סעיף 37 </w:t>
      </w:r>
      <w:r w:rsidRPr="00DA7033">
        <w:rPr>
          <w:rFonts w:cs="David"/>
          <w:rtl/>
        </w:rPr>
        <w:t>–</w:t>
      </w:r>
      <w:r w:rsidRPr="00DA7033">
        <w:rPr>
          <w:rFonts w:cs="David" w:hint="cs"/>
          <w:rtl/>
        </w:rPr>
        <w:t xml:space="preserve"> תפקיד נבחר או ניהולי. היום אומר חוק החסינות שחבר כנסת לא יכהן כנבחר, אבל הוא מונה רשימה של גופים שרק בהם חבר כנסת לא יכול להיות נבחר. </w:t>
      </w:r>
    </w:p>
    <w:p w14:paraId="4C669347" w14:textId="77777777" w:rsidR="00DA7033" w:rsidRPr="00DA7033" w:rsidRDefault="00DA7033" w:rsidP="00DA7033">
      <w:pPr>
        <w:bidi/>
        <w:jc w:val="both"/>
        <w:rPr>
          <w:rFonts w:cs="David" w:hint="cs"/>
          <w:rtl/>
        </w:rPr>
      </w:pPr>
    </w:p>
    <w:p w14:paraId="162CE7EF" w14:textId="77777777" w:rsidR="00DA7033" w:rsidRPr="00DA7033" w:rsidRDefault="00DA7033" w:rsidP="00DA7033">
      <w:pPr>
        <w:bidi/>
        <w:ind w:firstLine="720"/>
        <w:jc w:val="both"/>
        <w:rPr>
          <w:rFonts w:cs="David" w:hint="cs"/>
          <w:rtl/>
        </w:rPr>
      </w:pPr>
      <w:r w:rsidRPr="00DA7033">
        <w:rPr>
          <w:rFonts w:cs="David" w:hint="cs"/>
          <w:rtl/>
        </w:rPr>
        <w:t>בעמוד 19 סעיף 13 א(1), היום החוק אומר שחבר כנסת לא יכול להיות נבחר ברשימה סגורה של גופים והם: רשות מקומית, חבר כנסת לא יכול להיות ראש רשות מקומית או חבר מועצה. הוא לא יכול להיות במועצה דתית, לא יכול להיות נבחר בהסתדרות הכללית החדשה ובהסתדרות העובדים הלאומית, היה לזה סייג בתקופה שעמיר פרץ - - -</w:t>
      </w:r>
    </w:p>
    <w:p w14:paraId="53CA66D5" w14:textId="77777777" w:rsidR="00DA7033" w:rsidRPr="00DA7033" w:rsidRDefault="00DA7033" w:rsidP="00DA7033">
      <w:pPr>
        <w:bidi/>
        <w:jc w:val="both"/>
        <w:rPr>
          <w:rFonts w:cs="David" w:hint="cs"/>
          <w:rtl/>
        </w:rPr>
      </w:pPr>
    </w:p>
    <w:p w14:paraId="16D7DD43"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72500BAF" w14:textId="77777777" w:rsidR="00DA7033" w:rsidRPr="00DA7033" w:rsidRDefault="00DA7033" w:rsidP="00DA7033">
      <w:pPr>
        <w:keepNext/>
        <w:bidi/>
        <w:jc w:val="both"/>
        <w:rPr>
          <w:rFonts w:cs="David" w:hint="cs"/>
          <w:rtl/>
        </w:rPr>
      </w:pPr>
    </w:p>
    <w:p w14:paraId="03DD2932" w14:textId="77777777" w:rsidR="00DA7033" w:rsidRPr="00DA7033" w:rsidRDefault="00DA7033" w:rsidP="00DA7033">
      <w:pPr>
        <w:keepNext/>
        <w:bidi/>
        <w:jc w:val="both"/>
        <w:rPr>
          <w:rFonts w:cs="David" w:hint="cs"/>
          <w:rtl/>
        </w:rPr>
      </w:pPr>
      <w:r w:rsidRPr="00DA7033">
        <w:rPr>
          <w:rFonts w:cs="David" w:hint="cs"/>
          <w:rtl/>
        </w:rPr>
        <w:tab/>
        <w:t>לא יכול להיות נבחר כציר או כיושב ראש הסתדרות?</w:t>
      </w:r>
    </w:p>
    <w:p w14:paraId="568216F0" w14:textId="77777777" w:rsidR="00DA7033" w:rsidRPr="00DA7033" w:rsidRDefault="00DA7033" w:rsidP="00DA7033">
      <w:pPr>
        <w:keepNext/>
        <w:bidi/>
        <w:jc w:val="both"/>
        <w:rPr>
          <w:rFonts w:cs="David" w:hint="cs"/>
          <w:rtl/>
        </w:rPr>
      </w:pPr>
    </w:p>
    <w:p w14:paraId="57B6E2BB"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1E250F34" w14:textId="77777777" w:rsidR="00DA7033" w:rsidRPr="00DA7033" w:rsidRDefault="00DA7033" w:rsidP="00DA7033">
      <w:pPr>
        <w:bidi/>
        <w:jc w:val="both"/>
        <w:rPr>
          <w:rFonts w:cs="David" w:hint="cs"/>
          <w:rtl/>
        </w:rPr>
      </w:pPr>
    </w:p>
    <w:p w14:paraId="0EC50D9E" w14:textId="77777777" w:rsidR="00DA7033" w:rsidRPr="00DA7033" w:rsidRDefault="00DA7033" w:rsidP="00DA7033">
      <w:pPr>
        <w:bidi/>
        <w:jc w:val="both"/>
        <w:rPr>
          <w:rFonts w:cs="David" w:hint="cs"/>
          <w:rtl/>
        </w:rPr>
      </w:pPr>
      <w:r w:rsidRPr="00DA7033">
        <w:rPr>
          <w:rFonts w:cs="David" w:hint="cs"/>
          <w:rtl/>
        </w:rPr>
        <w:tab/>
        <w:t>לא יכול להיות נבחר בכלל  וגם בהסתדרות הציונית העולמית. חמישה גופים. בסעיף 13 א בחוק כתוב, חבר כנסת לא יכהן כנבחר בגוף ציבורי אף שלא בתמורה. כן אם נבחר בגוף ציבורי חברותו באותו גוף תפקע ביום היותו לחבר כנסת. בעניין הזה מנו את חמשת הגופים שהקראתי. רשות מקומית, מועצה דתית, ההסתדרות כללית, הסתדרות עובדים לאומית וההסתדרות הציונית העולמית. רק הגופים האלה.</w:t>
      </w:r>
    </w:p>
    <w:p w14:paraId="38A82411" w14:textId="77777777" w:rsidR="00DA7033" w:rsidRPr="00DA7033" w:rsidRDefault="00DA7033" w:rsidP="00DA7033">
      <w:pPr>
        <w:bidi/>
        <w:jc w:val="both"/>
        <w:rPr>
          <w:rFonts w:cs="David" w:hint="cs"/>
          <w:rtl/>
        </w:rPr>
      </w:pPr>
    </w:p>
    <w:p w14:paraId="257C6676" w14:textId="77777777" w:rsidR="00DA7033" w:rsidRPr="00DA7033" w:rsidRDefault="00DA7033" w:rsidP="00DA7033">
      <w:pPr>
        <w:bidi/>
        <w:jc w:val="both"/>
        <w:rPr>
          <w:rFonts w:cs="David" w:hint="cs"/>
          <w:rtl/>
        </w:rPr>
      </w:pPr>
      <w:r w:rsidRPr="00DA7033">
        <w:rPr>
          <w:rFonts w:cs="David" w:hint="cs"/>
          <w:rtl/>
        </w:rPr>
        <w:tab/>
        <w:t xml:space="preserve">לגבי ההסתדרות הציונית העולמית קבעה ועדת האתיקה שציר הוא יכול להיות, כי זה רק לכמה ימים, אחת לכמה שנים ואין פה בעיה. תשאלו איך היו עמיר פרץ והירשזון? עשו תיקון לחוק, החריגו את יושב ראש ההסתדרות, אבל תפקידים נבחרים אחרים לא יכלו להיות ואז ביטלו את ההחרגה בחוק. </w:t>
      </w:r>
    </w:p>
    <w:p w14:paraId="30737EE1" w14:textId="77777777" w:rsidR="00DA7033" w:rsidRPr="00DA7033" w:rsidRDefault="00DA7033" w:rsidP="00DA7033">
      <w:pPr>
        <w:bidi/>
        <w:jc w:val="both"/>
        <w:rPr>
          <w:rFonts w:cs="David" w:hint="cs"/>
          <w:rtl/>
        </w:rPr>
      </w:pPr>
    </w:p>
    <w:p w14:paraId="59D7588D" w14:textId="77777777" w:rsidR="00DA7033" w:rsidRPr="00DA7033" w:rsidRDefault="00DA7033" w:rsidP="00DA7033">
      <w:pPr>
        <w:bidi/>
        <w:jc w:val="both"/>
        <w:rPr>
          <w:rFonts w:cs="David" w:hint="cs"/>
          <w:rtl/>
        </w:rPr>
      </w:pPr>
      <w:r w:rsidRPr="00DA7033">
        <w:rPr>
          <w:rFonts w:cs="David" w:hint="cs"/>
          <w:rtl/>
        </w:rPr>
        <w:tab/>
        <w:t xml:space="preserve">כשאנחנו מדברים על סייגים לעיסוק נוסף, הדברים הבסיסיים צריכים להיות בחוק, יש פה הגבלות על חופש העיסוק </w:t>
      </w:r>
      <w:proofErr w:type="spellStart"/>
      <w:r w:rsidRPr="00DA7033">
        <w:rPr>
          <w:rFonts w:cs="David" w:hint="cs"/>
          <w:rtl/>
        </w:rPr>
        <w:t>וכו</w:t>
      </w:r>
      <w:proofErr w:type="spellEnd"/>
      <w:r w:rsidRPr="00DA7033">
        <w:rPr>
          <w:rFonts w:cs="David" w:hint="cs"/>
          <w:rtl/>
        </w:rPr>
        <w:t>, זה גם קיים היום בחוק. היום יש את הסעיף לגבי חמשת הגופים האלה, חבר כנסת לא יכול להיות נבחר. בנוסף, יש את הסעיף הכללי שחבר כנסת לא יכול לעסוק בכל עסק או עיסוק נוסף למעט עיסוק בהתנדבות וללא תמורה, דברים שהוא מקבל עליהם תמורה הוא לא יכול לעשות, אם אין תמורה הוא יוכל בתנאים מסוימים לעשות.</w:t>
      </w:r>
    </w:p>
    <w:p w14:paraId="356CF8C2" w14:textId="77777777" w:rsidR="00DA7033" w:rsidRPr="00DA7033" w:rsidRDefault="00DA7033" w:rsidP="00DA7033">
      <w:pPr>
        <w:bidi/>
        <w:jc w:val="both"/>
        <w:rPr>
          <w:rFonts w:cs="David" w:hint="cs"/>
          <w:rtl/>
        </w:rPr>
      </w:pPr>
    </w:p>
    <w:p w14:paraId="308FF4A8" w14:textId="77777777" w:rsidR="00DA7033" w:rsidRPr="00DA7033" w:rsidRDefault="00DA7033" w:rsidP="00DA7033">
      <w:pPr>
        <w:bidi/>
        <w:jc w:val="both"/>
        <w:rPr>
          <w:rFonts w:cs="David" w:hint="cs"/>
          <w:rtl/>
        </w:rPr>
      </w:pPr>
      <w:r w:rsidRPr="00DA7033">
        <w:rPr>
          <w:rFonts w:cs="David" w:hint="cs"/>
          <w:rtl/>
        </w:rPr>
        <w:tab/>
        <w:t>בנוסף יש היום בחוק סעיף שכבר לא מאד רלוונטי אבל קובע בחוק החסינות שהוא לא ישמש בתפקיד ניהולי, זה גם מופיע בעמוד 19 במוסד, חברה עמותה שמקבלים הקצבה ייחודית. זה קצת פס מן העולם. יש בכללי האתיקה הוראה  שחבר כנסת לא יהיה חבר במועצת מנהלים של תאגיד שהוקם על פי דין או של גוף ממשלתי .</w:t>
      </w:r>
    </w:p>
    <w:p w14:paraId="1DA9A421" w14:textId="77777777" w:rsidR="00DA7033" w:rsidRPr="00DA7033" w:rsidRDefault="00DA7033" w:rsidP="00DA7033">
      <w:pPr>
        <w:bidi/>
        <w:jc w:val="both"/>
        <w:rPr>
          <w:rFonts w:cs="David" w:hint="cs"/>
          <w:rtl/>
        </w:rPr>
      </w:pPr>
    </w:p>
    <w:p w14:paraId="100A4A53"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75D21ECD" w14:textId="77777777" w:rsidR="00DA7033" w:rsidRPr="00DA7033" w:rsidRDefault="00DA7033" w:rsidP="00DA7033">
      <w:pPr>
        <w:bidi/>
        <w:jc w:val="both"/>
        <w:rPr>
          <w:rFonts w:cs="David" w:hint="cs"/>
          <w:rtl/>
        </w:rPr>
      </w:pPr>
    </w:p>
    <w:p w14:paraId="18F497B6" w14:textId="77777777" w:rsidR="00DA7033" w:rsidRPr="00DA7033" w:rsidRDefault="00DA7033" w:rsidP="00DA7033">
      <w:pPr>
        <w:bidi/>
        <w:jc w:val="both"/>
        <w:rPr>
          <w:rFonts w:cs="David" w:hint="cs"/>
          <w:rtl/>
        </w:rPr>
      </w:pPr>
      <w:r w:rsidRPr="00DA7033">
        <w:rPr>
          <w:rFonts w:cs="David" w:hint="cs"/>
          <w:rtl/>
        </w:rPr>
        <w:tab/>
        <w:t xml:space="preserve">  למשל התאגידים הסטטוטוריים, רשות השידור, רשות הנמלים ורכבות.</w:t>
      </w:r>
    </w:p>
    <w:p w14:paraId="7A6CD0B2" w14:textId="77777777" w:rsidR="00DA7033" w:rsidRPr="00DA7033" w:rsidRDefault="00DA7033" w:rsidP="00DA7033">
      <w:pPr>
        <w:bidi/>
        <w:jc w:val="both"/>
        <w:rPr>
          <w:rFonts w:cs="David" w:hint="cs"/>
          <w:rtl/>
        </w:rPr>
      </w:pPr>
    </w:p>
    <w:p w14:paraId="3B8F239E"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7D562E0D" w14:textId="77777777" w:rsidR="00DA7033" w:rsidRPr="00DA7033" w:rsidRDefault="00DA7033" w:rsidP="00DA7033">
      <w:pPr>
        <w:bidi/>
        <w:jc w:val="both"/>
        <w:rPr>
          <w:rFonts w:cs="David" w:hint="cs"/>
          <w:rtl/>
        </w:rPr>
      </w:pPr>
    </w:p>
    <w:p w14:paraId="6E3197C4" w14:textId="77777777" w:rsidR="00DA7033" w:rsidRPr="00DA7033" w:rsidRDefault="00DA7033" w:rsidP="00DA7033">
      <w:pPr>
        <w:bidi/>
        <w:jc w:val="both"/>
        <w:rPr>
          <w:rFonts w:cs="David" w:hint="cs"/>
          <w:rtl/>
        </w:rPr>
      </w:pPr>
      <w:r w:rsidRPr="00DA7033">
        <w:rPr>
          <w:rFonts w:cs="David" w:hint="cs"/>
          <w:rtl/>
        </w:rPr>
        <w:tab/>
        <w:t xml:space="preserve"> מה לגבי </w:t>
      </w:r>
      <w:proofErr w:type="spellStart"/>
      <w:r w:rsidRPr="00DA7033">
        <w:rPr>
          <w:rFonts w:cs="David" w:hint="cs"/>
          <w:rtl/>
        </w:rPr>
        <w:t>דירקטריונים</w:t>
      </w:r>
      <w:proofErr w:type="spellEnd"/>
      <w:r w:rsidRPr="00DA7033">
        <w:rPr>
          <w:rFonts w:cs="David" w:hint="cs"/>
          <w:rtl/>
        </w:rPr>
        <w:t>?</w:t>
      </w:r>
    </w:p>
    <w:p w14:paraId="7F981B88" w14:textId="77777777" w:rsidR="00DA7033" w:rsidRPr="00DA7033" w:rsidRDefault="00DA7033" w:rsidP="00DA7033">
      <w:pPr>
        <w:bidi/>
        <w:jc w:val="both"/>
        <w:rPr>
          <w:rFonts w:cs="David" w:hint="cs"/>
          <w:rtl/>
        </w:rPr>
      </w:pPr>
    </w:p>
    <w:p w14:paraId="09652ED0"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09C1A587" w14:textId="77777777" w:rsidR="00DA7033" w:rsidRPr="00DA7033" w:rsidRDefault="00DA7033" w:rsidP="00DA7033">
      <w:pPr>
        <w:bidi/>
        <w:jc w:val="both"/>
        <w:rPr>
          <w:rFonts w:cs="David" w:hint="cs"/>
          <w:rtl/>
        </w:rPr>
      </w:pPr>
    </w:p>
    <w:p w14:paraId="64F7D5DA" w14:textId="77777777" w:rsidR="00DA7033" w:rsidRPr="00DA7033" w:rsidRDefault="00DA7033" w:rsidP="00DA7033">
      <w:pPr>
        <w:bidi/>
        <w:jc w:val="both"/>
        <w:rPr>
          <w:rFonts w:cs="David" w:hint="cs"/>
          <w:rtl/>
        </w:rPr>
      </w:pPr>
      <w:r w:rsidRPr="00DA7033">
        <w:rPr>
          <w:rFonts w:cs="David" w:hint="cs"/>
          <w:rtl/>
        </w:rPr>
        <w:tab/>
        <w:t>על זה יש החלטת ועדת האתיקה שאני תכף אומר. יש גם דינים ספציפיים, למשל, חוק החברות הממשלתיות אוסר על חבר כנסת להיות דירקטור מטעם המדינה, מנכ"ל או רואה חשבון בחברה ממשלתית. חוק הרשות השנייה אוסר על חבר כנסת להיות חבר מועצה.</w:t>
      </w:r>
    </w:p>
    <w:p w14:paraId="12D3F3AD" w14:textId="77777777" w:rsidR="00DA7033" w:rsidRPr="00DA7033" w:rsidRDefault="00DA7033" w:rsidP="00DA7033">
      <w:pPr>
        <w:bidi/>
        <w:jc w:val="both"/>
        <w:rPr>
          <w:rFonts w:cs="David" w:hint="cs"/>
          <w:rtl/>
        </w:rPr>
      </w:pPr>
    </w:p>
    <w:p w14:paraId="6837E167"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42CF170B" w14:textId="77777777" w:rsidR="00DA7033" w:rsidRPr="00DA7033" w:rsidRDefault="00DA7033" w:rsidP="00DA7033">
      <w:pPr>
        <w:bidi/>
        <w:jc w:val="both"/>
        <w:rPr>
          <w:rFonts w:cs="David" w:hint="cs"/>
          <w:rtl/>
        </w:rPr>
      </w:pPr>
    </w:p>
    <w:p w14:paraId="1DB3C6AF" w14:textId="77777777" w:rsidR="00DA7033" w:rsidRPr="00DA7033" w:rsidRDefault="00DA7033" w:rsidP="00DA7033">
      <w:pPr>
        <w:bidi/>
        <w:jc w:val="both"/>
        <w:rPr>
          <w:rFonts w:cs="David" w:hint="cs"/>
          <w:rtl/>
        </w:rPr>
      </w:pPr>
      <w:r w:rsidRPr="00DA7033">
        <w:rPr>
          <w:rFonts w:cs="David" w:hint="cs"/>
          <w:rtl/>
        </w:rPr>
        <w:tab/>
        <w:t xml:space="preserve"> מה עם פרטית, נסחרת בבורסה?</w:t>
      </w:r>
    </w:p>
    <w:p w14:paraId="14D9D835" w14:textId="77777777" w:rsidR="00DA7033" w:rsidRPr="00DA7033" w:rsidRDefault="00DA7033" w:rsidP="00DA7033">
      <w:pPr>
        <w:bidi/>
        <w:jc w:val="both"/>
        <w:rPr>
          <w:rFonts w:cs="David" w:hint="cs"/>
          <w:rtl/>
        </w:rPr>
      </w:pPr>
    </w:p>
    <w:p w14:paraId="04481850" w14:textId="77777777" w:rsidR="00DA7033" w:rsidRPr="00DA7033" w:rsidRDefault="00DA7033" w:rsidP="00DA7033">
      <w:pPr>
        <w:keepLines/>
        <w:bidi/>
        <w:jc w:val="both"/>
        <w:rPr>
          <w:rFonts w:cs="David" w:hint="cs"/>
          <w:u w:val="single"/>
          <w:rtl/>
        </w:rPr>
      </w:pPr>
      <w:r w:rsidRPr="00DA7033">
        <w:rPr>
          <w:rFonts w:cs="David" w:hint="cs"/>
          <w:u w:val="single"/>
          <w:rtl/>
        </w:rPr>
        <w:t>ארבל אסטרחן:</w:t>
      </w:r>
    </w:p>
    <w:p w14:paraId="5CD96B3C" w14:textId="77777777" w:rsidR="00DA7033" w:rsidRPr="00DA7033" w:rsidRDefault="00DA7033" w:rsidP="00DA7033">
      <w:pPr>
        <w:keepLines/>
        <w:bidi/>
        <w:jc w:val="both"/>
        <w:rPr>
          <w:rFonts w:cs="David" w:hint="cs"/>
          <w:rtl/>
        </w:rPr>
      </w:pPr>
    </w:p>
    <w:p w14:paraId="1BF3C327" w14:textId="77777777" w:rsidR="00DA7033" w:rsidRPr="00DA7033" w:rsidRDefault="00DA7033" w:rsidP="00DA7033">
      <w:pPr>
        <w:keepLines/>
        <w:bidi/>
        <w:jc w:val="both"/>
        <w:rPr>
          <w:rFonts w:cs="David" w:hint="cs"/>
          <w:rtl/>
        </w:rPr>
      </w:pPr>
      <w:r w:rsidRPr="00DA7033">
        <w:rPr>
          <w:rFonts w:cs="David" w:hint="cs"/>
          <w:rtl/>
        </w:rPr>
        <w:tab/>
        <w:t xml:space="preserve">לפי החוק היום, אלא אם רואים את זה כעיסוק בהתנדבות וללא תמורה, הוא יכול. </w:t>
      </w:r>
    </w:p>
    <w:p w14:paraId="71926749" w14:textId="77777777" w:rsidR="00DA7033" w:rsidRPr="00DA7033" w:rsidRDefault="00DA7033" w:rsidP="00DA7033">
      <w:pPr>
        <w:bidi/>
        <w:jc w:val="both"/>
        <w:rPr>
          <w:rFonts w:cs="David" w:hint="cs"/>
          <w:rtl/>
        </w:rPr>
      </w:pPr>
    </w:p>
    <w:p w14:paraId="18915D99"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1BC076A6" w14:textId="77777777" w:rsidR="00DA7033" w:rsidRPr="00DA7033" w:rsidRDefault="00DA7033" w:rsidP="00DA7033">
      <w:pPr>
        <w:bidi/>
        <w:jc w:val="both"/>
        <w:rPr>
          <w:rFonts w:cs="David" w:hint="cs"/>
          <w:rtl/>
        </w:rPr>
      </w:pPr>
    </w:p>
    <w:p w14:paraId="41947D65" w14:textId="77777777" w:rsidR="00DA7033" w:rsidRPr="00DA7033" w:rsidRDefault="00DA7033" w:rsidP="00DA7033">
      <w:pPr>
        <w:bidi/>
        <w:jc w:val="both"/>
        <w:rPr>
          <w:rFonts w:cs="David" w:hint="cs"/>
          <w:rtl/>
        </w:rPr>
      </w:pPr>
      <w:r w:rsidRPr="00DA7033">
        <w:rPr>
          <w:rFonts w:cs="David" w:hint="cs"/>
          <w:rtl/>
        </w:rPr>
        <w:tab/>
        <w:t>הוא יכול להיות דירקטור  בחברה ציבורית שנסחרת בורסה? ועדת האתיקה קבעה שלא.</w:t>
      </w:r>
    </w:p>
    <w:p w14:paraId="789B6348" w14:textId="77777777" w:rsidR="00DA7033" w:rsidRPr="00DA7033" w:rsidRDefault="00DA7033" w:rsidP="00DA7033">
      <w:pPr>
        <w:bidi/>
        <w:jc w:val="both"/>
        <w:rPr>
          <w:rFonts w:cs="David" w:hint="cs"/>
          <w:rtl/>
        </w:rPr>
      </w:pPr>
    </w:p>
    <w:p w14:paraId="7C3CA7F4"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3E0443F0" w14:textId="77777777" w:rsidR="00DA7033" w:rsidRPr="00DA7033" w:rsidRDefault="00DA7033" w:rsidP="00DA7033">
      <w:pPr>
        <w:bidi/>
        <w:jc w:val="both"/>
        <w:rPr>
          <w:rFonts w:cs="David" w:hint="cs"/>
          <w:rtl/>
        </w:rPr>
      </w:pPr>
    </w:p>
    <w:p w14:paraId="44AF1140" w14:textId="77777777" w:rsidR="00DA7033" w:rsidRPr="00DA7033" w:rsidRDefault="00DA7033" w:rsidP="00DA7033">
      <w:pPr>
        <w:bidi/>
        <w:jc w:val="both"/>
        <w:rPr>
          <w:rFonts w:cs="David" w:hint="cs"/>
          <w:rtl/>
        </w:rPr>
      </w:pPr>
      <w:r w:rsidRPr="00DA7033">
        <w:rPr>
          <w:rFonts w:cs="David" w:hint="cs"/>
          <w:rtl/>
        </w:rPr>
        <w:tab/>
        <w:t>לגבי דירקטור יש את ההחלטה של ועדת האתיקה. נגיע להחלטה החדשה הזו של ועדת האתיקה שצריך לראות איך אנחנו רואים אותה ביחס לחוק.</w:t>
      </w:r>
    </w:p>
    <w:p w14:paraId="0B358D89" w14:textId="77777777" w:rsidR="00DA7033" w:rsidRPr="00DA7033" w:rsidRDefault="00DA7033" w:rsidP="00DA7033">
      <w:pPr>
        <w:bidi/>
        <w:jc w:val="both"/>
        <w:rPr>
          <w:rFonts w:cs="David" w:hint="cs"/>
          <w:rtl/>
        </w:rPr>
      </w:pPr>
    </w:p>
    <w:p w14:paraId="2083669C"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6C043E18" w14:textId="77777777" w:rsidR="00DA7033" w:rsidRPr="00DA7033" w:rsidRDefault="00DA7033" w:rsidP="00DA7033">
      <w:pPr>
        <w:bidi/>
        <w:jc w:val="both"/>
        <w:rPr>
          <w:rFonts w:cs="David" w:hint="cs"/>
          <w:rtl/>
        </w:rPr>
      </w:pPr>
    </w:p>
    <w:p w14:paraId="79CF0D3C" w14:textId="77777777" w:rsidR="00DA7033" w:rsidRPr="00DA7033" w:rsidRDefault="00DA7033" w:rsidP="00DA7033">
      <w:pPr>
        <w:bidi/>
        <w:jc w:val="both"/>
        <w:rPr>
          <w:rFonts w:cs="David" w:hint="cs"/>
          <w:rtl/>
        </w:rPr>
      </w:pPr>
      <w:r w:rsidRPr="00DA7033">
        <w:rPr>
          <w:rFonts w:cs="David" w:hint="cs"/>
          <w:rtl/>
        </w:rPr>
        <w:tab/>
        <w:t xml:space="preserve">  אני מסכים עם הרציונאל, להפך, אני חושב שצריך להחמיר.</w:t>
      </w:r>
    </w:p>
    <w:p w14:paraId="173BB401" w14:textId="77777777" w:rsidR="00DA7033" w:rsidRPr="00DA7033" w:rsidRDefault="00DA7033" w:rsidP="00DA7033">
      <w:pPr>
        <w:bidi/>
        <w:jc w:val="both"/>
        <w:rPr>
          <w:rFonts w:cs="David" w:hint="cs"/>
          <w:rtl/>
        </w:rPr>
      </w:pPr>
    </w:p>
    <w:p w14:paraId="687551EB"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77D4901D" w14:textId="77777777" w:rsidR="00DA7033" w:rsidRPr="00DA7033" w:rsidRDefault="00DA7033" w:rsidP="00DA7033">
      <w:pPr>
        <w:bidi/>
        <w:jc w:val="both"/>
        <w:rPr>
          <w:rFonts w:cs="David" w:hint="cs"/>
          <w:rtl/>
        </w:rPr>
      </w:pPr>
    </w:p>
    <w:p w14:paraId="30A9B062" w14:textId="77777777" w:rsidR="00DA7033" w:rsidRPr="00DA7033" w:rsidRDefault="00DA7033" w:rsidP="00DA7033">
      <w:pPr>
        <w:bidi/>
        <w:jc w:val="both"/>
        <w:rPr>
          <w:rFonts w:cs="David" w:hint="cs"/>
          <w:rtl/>
        </w:rPr>
      </w:pPr>
      <w:r w:rsidRPr="00DA7033">
        <w:rPr>
          <w:rFonts w:cs="David" w:hint="cs"/>
          <w:rtl/>
        </w:rPr>
        <w:tab/>
        <w:t xml:space="preserve"> עדיף חברה ממשלתית על להיות דירקטור בפרטנר למשל.</w:t>
      </w:r>
    </w:p>
    <w:p w14:paraId="78E05F36" w14:textId="77777777" w:rsidR="00DA7033" w:rsidRPr="00DA7033" w:rsidRDefault="00DA7033" w:rsidP="00DA7033">
      <w:pPr>
        <w:bidi/>
        <w:jc w:val="both"/>
        <w:rPr>
          <w:rFonts w:cs="David" w:hint="cs"/>
          <w:rtl/>
        </w:rPr>
      </w:pPr>
    </w:p>
    <w:p w14:paraId="52B1A2FC"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03C68DDE" w14:textId="77777777" w:rsidR="00DA7033" w:rsidRPr="00DA7033" w:rsidRDefault="00DA7033" w:rsidP="00DA7033">
      <w:pPr>
        <w:bidi/>
        <w:jc w:val="both"/>
        <w:rPr>
          <w:rFonts w:cs="David" w:hint="cs"/>
          <w:rtl/>
        </w:rPr>
      </w:pPr>
    </w:p>
    <w:p w14:paraId="733D3BD6" w14:textId="77777777" w:rsidR="00DA7033" w:rsidRPr="00DA7033" w:rsidRDefault="00DA7033" w:rsidP="00DA7033">
      <w:pPr>
        <w:bidi/>
        <w:jc w:val="both"/>
        <w:rPr>
          <w:rFonts w:cs="David" w:hint="cs"/>
          <w:rtl/>
        </w:rPr>
      </w:pPr>
      <w:r w:rsidRPr="00DA7033">
        <w:rPr>
          <w:rFonts w:cs="David" w:hint="cs"/>
          <w:rtl/>
        </w:rPr>
        <w:tab/>
        <w:t xml:space="preserve">צריך לזכור שהחוק הזה בא ממצב שהיה מותר לעסוק בעיסוקים נוספים. בהתחלה היה מותר לעסוק בלי הגבלת שכר, אחר כך הייתה תקופה שהיה מותר לעסוק עם הגבלת שכר של מחצית משכר חבר הכנסת. לא הלכו לקיצוניות של האיסור המוחלט אלא אמרו, בהתנדבות וללא תמורה. </w:t>
      </w:r>
    </w:p>
    <w:p w14:paraId="0F2D77CE" w14:textId="77777777" w:rsidR="00DA7033" w:rsidRPr="00DA7033" w:rsidRDefault="00DA7033" w:rsidP="00DA7033">
      <w:pPr>
        <w:bidi/>
        <w:jc w:val="both"/>
        <w:rPr>
          <w:rFonts w:cs="David" w:hint="cs"/>
          <w:rtl/>
        </w:rPr>
      </w:pPr>
    </w:p>
    <w:p w14:paraId="5E59E570"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39C3DE18" w14:textId="77777777" w:rsidR="00DA7033" w:rsidRPr="00DA7033" w:rsidRDefault="00DA7033" w:rsidP="00DA7033">
      <w:pPr>
        <w:bidi/>
        <w:jc w:val="both"/>
        <w:rPr>
          <w:rFonts w:cs="David" w:hint="cs"/>
          <w:rtl/>
        </w:rPr>
      </w:pPr>
    </w:p>
    <w:p w14:paraId="2A2C017B" w14:textId="77777777" w:rsidR="00DA7033" w:rsidRPr="00DA7033" w:rsidRDefault="00DA7033" w:rsidP="00DA7033">
      <w:pPr>
        <w:bidi/>
        <w:jc w:val="both"/>
        <w:rPr>
          <w:rFonts w:cs="David" w:hint="cs"/>
          <w:rtl/>
        </w:rPr>
      </w:pPr>
      <w:r w:rsidRPr="00DA7033">
        <w:rPr>
          <w:rFonts w:cs="David" w:hint="cs"/>
          <w:rtl/>
        </w:rPr>
        <w:tab/>
        <w:t xml:space="preserve"> בצדק שלא הלכו לקיצוניות. </w:t>
      </w:r>
    </w:p>
    <w:p w14:paraId="75419F73" w14:textId="77777777" w:rsidR="00DA7033" w:rsidRPr="00DA7033" w:rsidRDefault="00DA7033" w:rsidP="00DA7033">
      <w:pPr>
        <w:bidi/>
        <w:jc w:val="both"/>
        <w:rPr>
          <w:rFonts w:cs="David" w:hint="cs"/>
          <w:rtl/>
        </w:rPr>
      </w:pPr>
    </w:p>
    <w:p w14:paraId="718F01D3"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1645F005" w14:textId="77777777" w:rsidR="00DA7033" w:rsidRPr="00DA7033" w:rsidRDefault="00DA7033" w:rsidP="00DA7033">
      <w:pPr>
        <w:bidi/>
        <w:jc w:val="both"/>
        <w:rPr>
          <w:rFonts w:cs="David" w:hint="cs"/>
          <w:rtl/>
        </w:rPr>
      </w:pPr>
    </w:p>
    <w:p w14:paraId="1415A6BE" w14:textId="77777777" w:rsidR="00DA7033" w:rsidRPr="00DA7033" w:rsidRDefault="00DA7033" w:rsidP="00DA7033">
      <w:pPr>
        <w:bidi/>
        <w:jc w:val="both"/>
        <w:rPr>
          <w:rFonts w:cs="David" w:hint="cs"/>
          <w:rtl/>
        </w:rPr>
      </w:pPr>
      <w:r w:rsidRPr="00DA7033">
        <w:rPr>
          <w:rFonts w:cs="David" w:hint="cs"/>
          <w:rtl/>
        </w:rPr>
        <w:tab/>
        <w:t>יש החלטה מאד משמעותית של ועדת האתיקה שאומרת שחבר כנסת יכול להיות בעל תפקיד בגוף ציבורי, גם אם זה תפקיד ניהולי, הוא מדבר על מוסדות וגופים ציבוריים, גם אם מקבלים תמיכה מהמדינה או מרשות ממשל, כמובן ללא תמורה, והוא לא יוכל לייצג את אותו גוף בפני רשויות ממשל. זו החלטה משנת 96.</w:t>
      </w:r>
    </w:p>
    <w:p w14:paraId="1DAA7FF9" w14:textId="77777777" w:rsidR="00DA7033" w:rsidRPr="00DA7033" w:rsidRDefault="00DA7033" w:rsidP="00DA7033">
      <w:pPr>
        <w:bidi/>
        <w:jc w:val="both"/>
        <w:rPr>
          <w:rFonts w:cs="David" w:hint="cs"/>
          <w:rtl/>
        </w:rPr>
      </w:pPr>
    </w:p>
    <w:p w14:paraId="30FC28BB"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4B36D64" w14:textId="77777777" w:rsidR="00DA7033" w:rsidRPr="00DA7033" w:rsidRDefault="00DA7033" w:rsidP="00DA7033">
      <w:pPr>
        <w:bidi/>
        <w:jc w:val="both"/>
        <w:rPr>
          <w:rFonts w:cs="David" w:hint="cs"/>
          <w:u w:val="single"/>
          <w:rtl/>
        </w:rPr>
      </w:pPr>
    </w:p>
    <w:p w14:paraId="02787EE8" w14:textId="77777777" w:rsidR="00DA7033" w:rsidRPr="00DA7033" w:rsidRDefault="00DA7033" w:rsidP="00DA7033">
      <w:pPr>
        <w:bidi/>
        <w:jc w:val="both"/>
        <w:rPr>
          <w:rFonts w:cs="David" w:hint="cs"/>
          <w:rtl/>
        </w:rPr>
      </w:pPr>
      <w:r w:rsidRPr="00DA7033">
        <w:rPr>
          <w:rFonts w:cs="David" w:hint="cs"/>
          <w:rtl/>
        </w:rPr>
        <w:tab/>
        <w:t xml:space="preserve"> הוא גם לא יוכל להיות בגוף המנהל של זה.</w:t>
      </w:r>
    </w:p>
    <w:p w14:paraId="63A93B22" w14:textId="77777777" w:rsidR="00DA7033" w:rsidRPr="00DA7033" w:rsidRDefault="00DA7033" w:rsidP="00DA7033">
      <w:pPr>
        <w:bidi/>
        <w:jc w:val="both"/>
        <w:rPr>
          <w:rFonts w:cs="David" w:hint="cs"/>
          <w:rtl/>
        </w:rPr>
      </w:pPr>
    </w:p>
    <w:p w14:paraId="6E4E71AD"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526BE106" w14:textId="77777777" w:rsidR="00DA7033" w:rsidRPr="00DA7033" w:rsidRDefault="00DA7033" w:rsidP="00DA7033">
      <w:pPr>
        <w:bidi/>
        <w:jc w:val="both"/>
        <w:rPr>
          <w:rFonts w:cs="David" w:hint="cs"/>
          <w:rtl/>
        </w:rPr>
      </w:pPr>
    </w:p>
    <w:p w14:paraId="0FA481AB" w14:textId="77777777" w:rsidR="00DA7033" w:rsidRPr="00DA7033" w:rsidRDefault="00DA7033" w:rsidP="00DA7033">
      <w:pPr>
        <w:bidi/>
        <w:jc w:val="both"/>
        <w:rPr>
          <w:rFonts w:cs="David" w:hint="cs"/>
          <w:rtl/>
        </w:rPr>
      </w:pPr>
      <w:r w:rsidRPr="00DA7033">
        <w:rPr>
          <w:rFonts w:cs="David" w:hint="cs"/>
          <w:rtl/>
        </w:rPr>
        <w:tab/>
        <w:t xml:space="preserve">  הוא יכול, יש חברי כנסת שעומדים בראש גופים מנהלים של גופים ציבוריים שלדעתנו זה לא טוב, אם אנחנו עוסקים בדין הראוי ולא בדין המצוי, זה לא מצב טוב.</w:t>
      </w:r>
    </w:p>
    <w:p w14:paraId="350F3279" w14:textId="77777777" w:rsidR="00DA7033" w:rsidRPr="00DA7033" w:rsidRDefault="00DA7033" w:rsidP="00DA7033">
      <w:pPr>
        <w:bidi/>
        <w:jc w:val="both"/>
        <w:rPr>
          <w:rFonts w:cs="David" w:hint="cs"/>
          <w:rtl/>
        </w:rPr>
      </w:pPr>
    </w:p>
    <w:p w14:paraId="23100C06"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39AA0145" w14:textId="77777777" w:rsidR="00DA7033" w:rsidRPr="00DA7033" w:rsidRDefault="00DA7033" w:rsidP="00DA7033">
      <w:pPr>
        <w:bidi/>
        <w:jc w:val="both"/>
        <w:rPr>
          <w:rFonts w:cs="David" w:hint="cs"/>
          <w:rtl/>
        </w:rPr>
      </w:pPr>
    </w:p>
    <w:p w14:paraId="49FF8BA8" w14:textId="77777777" w:rsidR="00DA7033" w:rsidRPr="00DA7033" w:rsidRDefault="00DA7033" w:rsidP="00DA7033">
      <w:pPr>
        <w:bidi/>
        <w:jc w:val="both"/>
        <w:rPr>
          <w:rFonts w:cs="David" w:hint="cs"/>
          <w:rtl/>
        </w:rPr>
      </w:pPr>
      <w:r w:rsidRPr="00DA7033">
        <w:rPr>
          <w:rFonts w:cs="David" w:hint="cs"/>
          <w:rtl/>
        </w:rPr>
        <w:tab/>
        <w:t xml:space="preserve">תכף נגיע לראוי. היום חברי כנסת רשאים להיות יושבי ראש ובעלי תפקידים ניהוליים בגופים ציבוריים  ללא תמורה. זו ממש החלטה מפורשת של ועדת האתיקה משנת 96, גם אם הגופים האלה מקבלים תקציב מהמדינה , ובלבד שהם לא מקבלים תמורה ושהם לא מייצגים אתה גוף הזה. אם הוא חבר בעמותת ידידי בית החולים וצריך לפנות לשר הבריאות, לא חבר הכנסת יפנה. </w:t>
      </w:r>
    </w:p>
    <w:p w14:paraId="6B9D92D5" w14:textId="77777777" w:rsidR="00DA7033" w:rsidRPr="00DA7033" w:rsidRDefault="00DA7033" w:rsidP="00DA7033">
      <w:pPr>
        <w:bidi/>
        <w:jc w:val="both"/>
        <w:rPr>
          <w:rFonts w:cs="David" w:hint="cs"/>
          <w:rtl/>
        </w:rPr>
      </w:pPr>
    </w:p>
    <w:p w14:paraId="1716D750"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624EDB1F" w14:textId="77777777" w:rsidR="00DA7033" w:rsidRPr="00DA7033" w:rsidRDefault="00DA7033" w:rsidP="00DA7033">
      <w:pPr>
        <w:keepNext/>
        <w:bidi/>
        <w:jc w:val="both"/>
        <w:rPr>
          <w:rFonts w:cs="David" w:hint="cs"/>
          <w:rtl/>
        </w:rPr>
      </w:pPr>
    </w:p>
    <w:p w14:paraId="063923E9" w14:textId="77777777" w:rsidR="00DA7033" w:rsidRPr="00DA7033" w:rsidRDefault="00DA7033" w:rsidP="00DA7033">
      <w:pPr>
        <w:keepNext/>
        <w:bidi/>
        <w:jc w:val="both"/>
        <w:rPr>
          <w:rFonts w:cs="David" w:hint="cs"/>
          <w:rtl/>
        </w:rPr>
      </w:pPr>
      <w:r w:rsidRPr="00DA7033">
        <w:rPr>
          <w:rFonts w:cs="David" w:hint="cs"/>
          <w:rtl/>
        </w:rPr>
        <w:tab/>
        <w:t>אבל העוזר שלו יכול?</w:t>
      </w:r>
      <w:r w:rsidRPr="00DA7033">
        <w:rPr>
          <w:rFonts w:cs="David" w:hint="cs"/>
          <w:rtl/>
        </w:rPr>
        <w:tab/>
      </w:r>
    </w:p>
    <w:p w14:paraId="5923477B" w14:textId="77777777" w:rsidR="00DA7033" w:rsidRPr="00DA7033" w:rsidRDefault="00DA7033" w:rsidP="00DA7033">
      <w:pPr>
        <w:bidi/>
        <w:jc w:val="both"/>
        <w:rPr>
          <w:rFonts w:cs="David" w:hint="cs"/>
          <w:rtl/>
        </w:rPr>
      </w:pPr>
    </w:p>
    <w:p w14:paraId="397A2F79"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1F7BFD1E" w14:textId="77777777" w:rsidR="00DA7033" w:rsidRPr="00DA7033" w:rsidRDefault="00DA7033" w:rsidP="00DA7033">
      <w:pPr>
        <w:bidi/>
        <w:jc w:val="both"/>
        <w:rPr>
          <w:rFonts w:cs="David" w:hint="cs"/>
          <w:rtl/>
        </w:rPr>
      </w:pPr>
    </w:p>
    <w:p w14:paraId="72AA184D" w14:textId="77777777" w:rsidR="00DA7033" w:rsidRPr="00DA7033" w:rsidRDefault="00DA7033" w:rsidP="00DA7033">
      <w:pPr>
        <w:bidi/>
        <w:jc w:val="both"/>
        <w:rPr>
          <w:rFonts w:cs="David" w:hint="cs"/>
          <w:rtl/>
        </w:rPr>
      </w:pPr>
      <w:r w:rsidRPr="00DA7033">
        <w:rPr>
          <w:rFonts w:cs="David" w:hint="cs"/>
          <w:rtl/>
        </w:rPr>
        <w:tab/>
        <w:t>אם כידו הארוכה של חבר הכנסת, בודאי שלא. ועדת זמיר מציעה שינוי, צריך לומר שהשינוי שנמצא בנוסח האחרון שהגישה בדוח פחות מחמיר ממה שהיה בטיוטת הכללים, אחרי שהוגשה הטיוטה נפגשה הוועדה עם כמה חברי כנסת והיא שינתה את ההמלצה. מה שמוצע היום זה מה שמופיע לכם בסעיף 37, שחבר הכנסת לא יכהן, בין בתמורה ובין שלא בתמורה בתפקיד נבחר או בתפקיד ניהולי, בגוף ציבורי או בתאגיד פרטי, להוציא מפלגה או תנועה פוליטית, שאז הוא יכול. מי שנבחר לכנסת ומכהן רק בתפקיד כזה יודיע על התפטרותו מאותו תפקיד.</w:t>
      </w:r>
    </w:p>
    <w:p w14:paraId="027328DA" w14:textId="77777777" w:rsidR="00DA7033" w:rsidRPr="00DA7033" w:rsidRDefault="00DA7033" w:rsidP="00DA7033">
      <w:pPr>
        <w:bidi/>
        <w:jc w:val="both"/>
        <w:rPr>
          <w:rFonts w:cs="David" w:hint="cs"/>
          <w:rtl/>
        </w:rPr>
      </w:pPr>
    </w:p>
    <w:p w14:paraId="16F2F5CF"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01CCCC0A" w14:textId="77777777" w:rsidR="00DA7033" w:rsidRPr="00DA7033" w:rsidRDefault="00DA7033" w:rsidP="00DA7033">
      <w:pPr>
        <w:bidi/>
        <w:jc w:val="both"/>
        <w:rPr>
          <w:rFonts w:cs="David" w:hint="cs"/>
          <w:rtl/>
        </w:rPr>
      </w:pPr>
    </w:p>
    <w:p w14:paraId="28BC4AD7" w14:textId="77777777" w:rsidR="00DA7033" w:rsidRPr="00DA7033" w:rsidRDefault="00DA7033" w:rsidP="00DA7033">
      <w:pPr>
        <w:bidi/>
        <w:jc w:val="both"/>
        <w:rPr>
          <w:rFonts w:cs="David" w:hint="cs"/>
          <w:rtl/>
        </w:rPr>
      </w:pPr>
      <w:r w:rsidRPr="00DA7033">
        <w:rPr>
          <w:rFonts w:cs="David" w:hint="cs"/>
          <w:rtl/>
        </w:rPr>
        <w:tab/>
        <w:t xml:space="preserve"> זה אומר  שיש הרחבה של הסייג, רשות מקומית מועצה דתית וכן הלאה, לכל דבר עלי אדמות.</w:t>
      </w:r>
    </w:p>
    <w:p w14:paraId="5A8FDE37" w14:textId="77777777" w:rsidR="00DA7033" w:rsidRPr="00DA7033" w:rsidRDefault="00DA7033" w:rsidP="00DA7033">
      <w:pPr>
        <w:bidi/>
        <w:jc w:val="both"/>
        <w:rPr>
          <w:rFonts w:cs="David" w:hint="cs"/>
          <w:rtl/>
        </w:rPr>
      </w:pPr>
    </w:p>
    <w:p w14:paraId="5C4CD918"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0B3143E4" w14:textId="77777777" w:rsidR="00DA7033" w:rsidRPr="00DA7033" w:rsidRDefault="00DA7033" w:rsidP="00DA7033">
      <w:pPr>
        <w:bidi/>
        <w:jc w:val="both"/>
        <w:rPr>
          <w:rFonts w:cs="David" w:hint="cs"/>
          <w:rtl/>
        </w:rPr>
      </w:pPr>
    </w:p>
    <w:p w14:paraId="7C0630F4" w14:textId="77777777" w:rsidR="00DA7033" w:rsidRPr="00DA7033" w:rsidRDefault="00DA7033" w:rsidP="00DA7033">
      <w:pPr>
        <w:bidi/>
        <w:jc w:val="both"/>
        <w:rPr>
          <w:rFonts w:cs="David" w:hint="cs"/>
          <w:rtl/>
        </w:rPr>
      </w:pPr>
      <w:r w:rsidRPr="00DA7033">
        <w:rPr>
          <w:rFonts w:cs="David" w:hint="cs"/>
          <w:rtl/>
        </w:rPr>
        <w:tab/>
        <w:t xml:space="preserve">  למעט מפלגה ותנועה פוליטית.</w:t>
      </w:r>
    </w:p>
    <w:p w14:paraId="14910A83" w14:textId="77777777" w:rsidR="00DA7033" w:rsidRPr="00DA7033" w:rsidRDefault="00DA7033" w:rsidP="00DA7033">
      <w:pPr>
        <w:bidi/>
        <w:jc w:val="both"/>
        <w:rPr>
          <w:rFonts w:cs="David" w:hint="cs"/>
          <w:rtl/>
        </w:rPr>
      </w:pPr>
    </w:p>
    <w:p w14:paraId="1B4CFF76"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73F10A5C" w14:textId="77777777" w:rsidR="00DA7033" w:rsidRPr="00DA7033" w:rsidRDefault="00DA7033" w:rsidP="00DA7033">
      <w:pPr>
        <w:bidi/>
        <w:jc w:val="both"/>
        <w:rPr>
          <w:rFonts w:cs="David" w:hint="cs"/>
          <w:rtl/>
        </w:rPr>
      </w:pPr>
    </w:p>
    <w:p w14:paraId="012769FB" w14:textId="77777777" w:rsidR="00DA7033" w:rsidRPr="00DA7033" w:rsidRDefault="00DA7033" w:rsidP="00DA7033">
      <w:pPr>
        <w:bidi/>
        <w:jc w:val="both"/>
        <w:rPr>
          <w:rFonts w:cs="David" w:hint="cs"/>
          <w:rtl/>
        </w:rPr>
      </w:pPr>
      <w:r w:rsidRPr="00DA7033">
        <w:rPr>
          <w:rFonts w:cs="David" w:hint="cs"/>
          <w:rtl/>
        </w:rPr>
        <w:tab/>
        <w:t xml:space="preserve"> כולל דירקטוריון?</w:t>
      </w:r>
    </w:p>
    <w:p w14:paraId="60196DB7" w14:textId="77777777" w:rsidR="00DA7033" w:rsidRPr="00DA7033" w:rsidRDefault="00DA7033" w:rsidP="00DA7033">
      <w:pPr>
        <w:bidi/>
        <w:jc w:val="both"/>
        <w:rPr>
          <w:rFonts w:cs="David" w:hint="cs"/>
          <w:rtl/>
        </w:rPr>
      </w:pPr>
    </w:p>
    <w:p w14:paraId="4A92F3C7"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029EE69F" w14:textId="77777777" w:rsidR="00DA7033" w:rsidRPr="00DA7033" w:rsidRDefault="00DA7033" w:rsidP="00DA7033">
      <w:pPr>
        <w:bidi/>
        <w:jc w:val="both"/>
        <w:rPr>
          <w:rFonts w:cs="David" w:hint="cs"/>
          <w:rtl/>
        </w:rPr>
      </w:pPr>
    </w:p>
    <w:p w14:paraId="2502269F" w14:textId="77777777" w:rsidR="00DA7033" w:rsidRPr="00DA7033" w:rsidRDefault="00DA7033" w:rsidP="00DA7033">
      <w:pPr>
        <w:bidi/>
        <w:jc w:val="both"/>
        <w:rPr>
          <w:rFonts w:cs="David" w:hint="cs"/>
          <w:rtl/>
        </w:rPr>
      </w:pPr>
      <w:r w:rsidRPr="00DA7033">
        <w:rPr>
          <w:rFonts w:cs="David" w:hint="cs"/>
          <w:rtl/>
        </w:rPr>
        <w:tab/>
        <w:t>כן. אבל גם לזה יש סייג והוא מופיע בסעיף קטן (ג) בעמוד 20, שאומר: על אף האמור, חבר כנסת רשאי לכהן בתפקיד נבחר בגוף ציבורי, רק ציבורי, אם קיבל מראש היתר מוועדת האתיקה, היא תדון ותחליט בבקשה בהתאם להוראות הבאות:</w:t>
      </w:r>
    </w:p>
    <w:p w14:paraId="5E9078D4" w14:textId="77777777" w:rsidR="00DA7033" w:rsidRPr="00DA7033" w:rsidRDefault="00DA7033" w:rsidP="00DA7033">
      <w:pPr>
        <w:numPr>
          <w:ilvl w:val="0"/>
          <w:numId w:val="1"/>
        </w:numPr>
        <w:autoSpaceDE w:val="0"/>
        <w:autoSpaceDN w:val="0"/>
        <w:bidi/>
        <w:jc w:val="both"/>
        <w:rPr>
          <w:rFonts w:cs="David" w:hint="cs"/>
          <w:rtl/>
        </w:rPr>
      </w:pPr>
      <w:r w:rsidRPr="00DA7033">
        <w:rPr>
          <w:rFonts w:cs="David" w:hint="cs"/>
          <w:rtl/>
        </w:rPr>
        <w:t>לבקשה לקבלת היתר יצורפו מסמכי היסוד של הגוף הציבורי, לרבות מאזנים מאושרים שלו וכל מסמך שתדרוש.</w:t>
      </w:r>
    </w:p>
    <w:p w14:paraId="67785067" w14:textId="77777777" w:rsidR="00DA7033" w:rsidRPr="00DA7033" w:rsidRDefault="00DA7033" w:rsidP="00DA7033">
      <w:pPr>
        <w:numPr>
          <w:ilvl w:val="0"/>
          <w:numId w:val="1"/>
        </w:numPr>
        <w:autoSpaceDE w:val="0"/>
        <w:autoSpaceDN w:val="0"/>
        <w:bidi/>
        <w:jc w:val="both"/>
        <w:rPr>
          <w:rFonts w:cs="David" w:hint="cs"/>
        </w:rPr>
      </w:pPr>
      <w:r w:rsidRPr="00DA7033">
        <w:rPr>
          <w:rFonts w:cs="David" w:hint="cs"/>
          <w:rtl/>
        </w:rPr>
        <w:t>היועץ לאתיקה יגיש לוועדת האתיקה את חוות דעתו.</w:t>
      </w:r>
    </w:p>
    <w:p w14:paraId="0DB17522" w14:textId="77777777" w:rsidR="00DA7033" w:rsidRPr="00DA7033" w:rsidRDefault="00DA7033" w:rsidP="00DA7033">
      <w:pPr>
        <w:bidi/>
        <w:jc w:val="both"/>
        <w:rPr>
          <w:rFonts w:cs="David" w:hint="cs"/>
          <w:rtl/>
        </w:rPr>
      </w:pPr>
    </w:p>
    <w:p w14:paraId="6BE75A89"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25893B06" w14:textId="77777777" w:rsidR="00DA7033" w:rsidRPr="00DA7033" w:rsidRDefault="00DA7033" w:rsidP="00DA7033">
      <w:pPr>
        <w:bidi/>
        <w:jc w:val="both"/>
        <w:rPr>
          <w:rFonts w:cs="David" w:hint="cs"/>
          <w:rtl/>
        </w:rPr>
      </w:pPr>
    </w:p>
    <w:p w14:paraId="1CAA1565" w14:textId="77777777" w:rsidR="00DA7033" w:rsidRPr="00DA7033" w:rsidRDefault="00DA7033" w:rsidP="00DA7033">
      <w:pPr>
        <w:bidi/>
        <w:jc w:val="both"/>
        <w:rPr>
          <w:rFonts w:cs="David" w:hint="cs"/>
          <w:rtl/>
        </w:rPr>
      </w:pPr>
      <w:r w:rsidRPr="00DA7033">
        <w:rPr>
          <w:rFonts w:cs="David" w:hint="cs"/>
          <w:rtl/>
        </w:rPr>
        <w:tab/>
        <w:t xml:space="preserve"> אני רוצה לשאול שוב מה זה גוף ציבורי?</w:t>
      </w:r>
    </w:p>
    <w:p w14:paraId="440390B8" w14:textId="77777777" w:rsidR="00DA7033" w:rsidRPr="00DA7033" w:rsidRDefault="00DA7033" w:rsidP="00DA7033">
      <w:pPr>
        <w:bidi/>
        <w:jc w:val="both"/>
        <w:rPr>
          <w:rFonts w:cs="David" w:hint="cs"/>
          <w:rtl/>
        </w:rPr>
      </w:pPr>
    </w:p>
    <w:p w14:paraId="57D3B231"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6F67E959" w14:textId="77777777" w:rsidR="00DA7033" w:rsidRPr="00DA7033" w:rsidRDefault="00DA7033" w:rsidP="00DA7033">
      <w:pPr>
        <w:bidi/>
        <w:jc w:val="both"/>
        <w:rPr>
          <w:rFonts w:cs="David" w:hint="cs"/>
          <w:u w:val="single"/>
          <w:rtl/>
        </w:rPr>
      </w:pPr>
    </w:p>
    <w:p w14:paraId="006FFC96" w14:textId="77777777" w:rsidR="00DA7033" w:rsidRPr="00DA7033" w:rsidRDefault="00DA7033" w:rsidP="00DA7033">
      <w:pPr>
        <w:bidi/>
        <w:jc w:val="both"/>
        <w:rPr>
          <w:rFonts w:cs="David" w:hint="cs"/>
          <w:rtl/>
        </w:rPr>
      </w:pPr>
      <w:r w:rsidRPr="00DA7033">
        <w:rPr>
          <w:rFonts w:cs="David" w:hint="cs"/>
          <w:rtl/>
        </w:rPr>
        <w:tab/>
        <w:t xml:space="preserve"> ועד נאמני  התזמורת הפילהרמונית. </w:t>
      </w:r>
    </w:p>
    <w:p w14:paraId="6339C6B4" w14:textId="77777777" w:rsidR="00DA7033" w:rsidRPr="00DA7033" w:rsidRDefault="00DA7033" w:rsidP="00DA7033">
      <w:pPr>
        <w:bidi/>
        <w:jc w:val="both"/>
        <w:rPr>
          <w:rFonts w:cs="David" w:hint="cs"/>
          <w:rtl/>
        </w:rPr>
      </w:pPr>
    </w:p>
    <w:p w14:paraId="3A88DAC8"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2F3E0578" w14:textId="77777777" w:rsidR="00DA7033" w:rsidRPr="00DA7033" w:rsidRDefault="00DA7033" w:rsidP="00DA7033">
      <w:pPr>
        <w:keepNext/>
        <w:bidi/>
        <w:jc w:val="both"/>
        <w:rPr>
          <w:rFonts w:cs="David" w:hint="cs"/>
          <w:rtl/>
        </w:rPr>
      </w:pPr>
    </w:p>
    <w:p w14:paraId="7964AC20" w14:textId="77777777" w:rsidR="00DA7033" w:rsidRPr="00DA7033" w:rsidRDefault="00DA7033" w:rsidP="00DA7033">
      <w:pPr>
        <w:keepNext/>
        <w:bidi/>
        <w:jc w:val="both"/>
        <w:rPr>
          <w:rFonts w:cs="David" w:hint="cs"/>
          <w:rtl/>
        </w:rPr>
      </w:pPr>
      <w:r w:rsidRPr="00DA7033">
        <w:rPr>
          <w:rFonts w:cs="David" w:hint="cs"/>
          <w:rtl/>
        </w:rPr>
        <w:tab/>
        <w:t>החלטה מהו גוף ציבורי נתונה לפי ההצעה של ועדת זמיר לוועדת האתיקה, כיוון שאין החלטה כזו ואין הגדרה כזו בחוק. הרעיון הוא שגם ועד הורים בבית הספר, וזו דוגמה שדיברנו עליה בעבר.</w:t>
      </w:r>
    </w:p>
    <w:p w14:paraId="262C382B" w14:textId="77777777" w:rsidR="00DA7033" w:rsidRPr="00DA7033" w:rsidRDefault="00DA7033" w:rsidP="00DA7033">
      <w:pPr>
        <w:keepNext/>
        <w:bidi/>
        <w:jc w:val="both"/>
        <w:rPr>
          <w:rFonts w:cs="David" w:hint="cs"/>
          <w:rtl/>
        </w:rPr>
      </w:pPr>
    </w:p>
    <w:p w14:paraId="09739CDF"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3355C2EC" w14:textId="77777777" w:rsidR="00DA7033" w:rsidRPr="00DA7033" w:rsidRDefault="00DA7033" w:rsidP="00DA7033">
      <w:pPr>
        <w:bidi/>
        <w:jc w:val="both"/>
        <w:rPr>
          <w:rFonts w:cs="David" w:hint="cs"/>
          <w:rtl/>
        </w:rPr>
      </w:pPr>
    </w:p>
    <w:p w14:paraId="7C239C24" w14:textId="77777777" w:rsidR="00DA7033" w:rsidRPr="00DA7033" w:rsidRDefault="00DA7033" w:rsidP="00DA7033">
      <w:pPr>
        <w:bidi/>
        <w:jc w:val="both"/>
        <w:rPr>
          <w:rFonts w:cs="David" w:hint="cs"/>
          <w:rtl/>
        </w:rPr>
      </w:pPr>
      <w:r w:rsidRPr="00DA7033">
        <w:rPr>
          <w:rFonts w:cs="David" w:hint="cs"/>
          <w:rtl/>
        </w:rPr>
        <w:tab/>
        <w:t xml:space="preserve">הוועדה נתנה דוגמה של יושב ראש ארגון עובדים או ועד עובדים. </w:t>
      </w:r>
    </w:p>
    <w:p w14:paraId="7D2A0B0F" w14:textId="77777777" w:rsidR="00DA7033" w:rsidRPr="00DA7033" w:rsidRDefault="00DA7033" w:rsidP="00DA7033">
      <w:pPr>
        <w:bidi/>
        <w:jc w:val="both"/>
        <w:rPr>
          <w:rFonts w:cs="David" w:hint="cs"/>
          <w:rtl/>
        </w:rPr>
      </w:pPr>
    </w:p>
    <w:p w14:paraId="50F73390"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3681F18E" w14:textId="77777777" w:rsidR="00DA7033" w:rsidRPr="00DA7033" w:rsidRDefault="00DA7033" w:rsidP="00DA7033">
      <w:pPr>
        <w:keepNext/>
        <w:bidi/>
        <w:jc w:val="both"/>
        <w:rPr>
          <w:rFonts w:cs="David" w:hint="cs"/>
          <w:rtl/>
        </w:rPr>
      </w:pPr>
    </w:p>
    <w:p w14:paraId="321CB10C" w14:textId="77777777" w:rsidR="00DA7033" w:rsidRPr="00DA7033" w:rsidRDefault="00DA7033" w:rsidP="00DA7033">
      <w:pPr>
        <w:keepNext/>
        <w:bidi/>
        <w:jc w:val="both"/>
        <w:rPr>
          <w:rFonts w:cs="David" w:hint="cs"/>
          <w:rtl/>
        </w:rPr>
      </w:pPr>
      <w:r w:rsidRPr="00DA7033">
        <w:rPr>
          <w:rFonts w:cs="David" w:hint="cs"/>
          <w:rtl/>
        </w:rPr>
        <w:tab/>
        <w:t>אם אתה כל כך רוצה להיות בוועד הבית, אתה יכול להתפטר מהכנסת.</w:t>
      </w:r>
    </w:p>
    <w:p w14:paraId="11C0F8BF" w14:textId="77777777" w:rsidR="00DA7033" w:rsidRPr="00DA7033" w:rsidRDefault="00DA7033" w:rsidP="00DA7033">
      <w:pPr>
        <w:bidi/>
        <w:jc w:val="both"/>
        <w:rPr>
          <w:rFonts w:cs="David" w:hint="cs"/>
          <w:rtl/>
        </w:rPr>
      </w:pPr>
    </w:p>
    <w:p w14:paraId="331373A1"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0C47C2D4" w14:textId="77777777" w:rsidR="00DA7033" w:rsidRPr="00DA7033" w:rsidRDefault="00DA7033" w:rsidP="00DA7033">
      <w:pPr>
        <w:bidi/>
        <w:jc w:val="both"/>
        <w:rPr>
          <w:rFonts w:cs="David" w:hint="cs"/>
          <w:rtl/>
        </w:rPr>
      </w:pPr>
    </w:p>
    <w:p w14:paraId="380A029A" w14:textId="77777777" w:rsidR="00DA7033" w:rsidRPr="00DA7033" w:rsidRDefault="00DA7033" w:rsidP="00DA7033">
      <w:pPr>
        <w:bidi/>
        <w:jc w:val="both"/>
        <w:rPr>
          <w:rFonts w:cs="David" w:hint="cs"/>
          <w:rtl/>
        </w:rPr>
      </w:pPr>
      <w:r w:rsidRPr="00DA7033">
        <w:rPr>
          <w:rFonts w:cs="David" w:hint="cs"/>
          <w:rtl/>
        </w:rPr>
        <w:tab/>
        <w:t xml:space="preserve"> אתה צריך להחליט מה הקריירה שלך...</w:t>
      </w:r>
    </w:p>
    <w:p w14:paraId="7312A1A3" w14:textId="77777777" w:rsidR="00DA7033" w:rsidRPr="00DA7033" w:rsidRDefault="00DA7033" w:rsidP="00DA7033">
      <w:pPr>
        <w:keepNext/>
        <w:bidi/>
        <w:jc w:val="both"/>
        <w:rPr>
          <w:rFonts w:cs="David" w:hint="cs"/>
          <w:rtl/>
        </w:rPr>
      </w:pPr>
    </w:p>
    <w:p w14:paraId="2CCFE64C"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3EC2C3A8" w14:textId="77777777" w:rsidR="00DA7033" w:rsidRPr="00DA7033" w:rsidRDefault="00DA7033" w:rsidP="00DA7033">
      <w:pPr>
        <w:bidi/>
        <w:jc w:val="both"/>
        <w:rPr>
          <w:rFonts w:cs="David" w:hint="cs"/>
          <w:rtl/>
        </w:rPr>
      </w:pPr>
    </w:p>
    <w:p w14:paraId="50D8D9E6" w14:textId="77777777" w:rsidR="00DA7033" w:rsidRPr="00DA7033" w:rsidRDefault="00DA7033" w:rsidP="00DA7033">
      <w:pPr>
        <w:bidi/>
        <w:jc w:val="both"/>
        <w:rPr>
          <w:rFonts w:cs="David" w:hint="cs"/>
          <w:rtl/>
        </w:rPr>
      </w:pPr>
      <w:r w:rsidRPr="00DA7033">
        <w:rPr>
          <w:rFonts w:cs="David" w:hint="cs"/>
          <w:rtl/>
        </w:rPr>
        <w:tab/>
        <w:t xml:space="preserve">אני יכולה לומר שהוועדה נקבה במפורש ביושב ראש ארגון עובדים או ועד עובדים. </w:t>
      </w:r>
    </w:p>
    <w:p w14:paraId="2A2C2C8A" w14:textId="77777777" w:rsidR="00DA7033" w:rsidRPr="00DA7033" w:rsidRDefault="00DA7033" w:rsidP="00DA7033">
      <w:pPr>
        <w:bidi/>
        <w:jc w:val="both"/>
        <w:rPr>
          <w:rFonts w:cs="David" w:hint="cs"/>
          <w:rtl/>
        </w:rPr>
      </w:pPr>
    </w:p>
    <w:p w14:paraId="7BB577C1"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7BC02E35" w14:textId="77777777" w:rsidR="00DA7033" w:rsidRPr="00DA7033" w:rsidRDefault="00DA7033" w:rsidP="00DA7033">
      <w:pPr>
        <w:bidi/>
        <w:jc w:val="both"/>
        <w:rPr>
          <w:rFonts w:cs="David" w:hint="cs"/>
          <w:rtl/>
        </w:rPr>
      </w:pPr>
    </w:p>
    <w:p w14:paraId="16B99447" w14:textId="77777777" w:rsidR="00DA7033" w:rsidRPr="00DA7033" w:rsidRDefault="00DA7033" w:rsidP="00DA7033">
      <w:pPr>
        <w:bidi/>
        <w:jc w:val="both"/>
        <w:rPr>
          <w:rFonts w:cs="David" w:hint="cs"/>
          <w:rtl/>
        </w:rPr>
      </w:pPr>
      <w:r w:rsidRPr="00DA7033">
        <w:rPr>
          <w:rFonts w:cs="David" w:hint="cs"/>
          <w:rtl/>
        </w:rPr>
        <w:tab/>
        <w:t xml:space="preserve"> מכל הגופים בעולם דווקא בהם הם בחרו?</w:t>
      </w:r>
    </w:p>
    <w:p w14:paraId="687A265B" w14:textId="77777777" w:rsidR="00DA7033" w:rsidRPr="00DA7033" w:rsidRDefault="00DA7033" w:rsidP="00DA7033">
      <w:pPr>
        <w:bidi/>
        <w:jc w:val="both"/>
        <w:rPr>
          <w:rFonts w:cs="David" w:hint="cs"/>
          <w:rtl/>
        </w:rPr>
      </w:pPr>
    </w:p>
    <w:p w14:paraId="311E6499"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76061EDD" w14:textId="77777777" w:rsidR="00DA7033" w:rsidRPr="00DA7033" w:rsidRDefault="00DA7033" w:rsidP="00DA7033">
      <w:pPr>
        <w:bidi/>
        <w:jc w:val="both"/>
        <w:rPr>
          <w:rFonts w:cs="David" w:hint="cs"/>
          <w:rtl/>
        </w:rPr>
      </w:pPr>
    </w:p>
    <w:p w14:paraId="63DB09F5" w14:textId="77777777" w:rsidR="00DA7033" w:rsidRPr="00DA7033" w:rsidRDefault="00DA7033" w:rsidP="00DA7033">
      <w:pPr>
        <w:bidi/>
        <w:jc w:val="both"/>
        <w:rPr>
          <w:rFonts w:cs="David" w:hint="cs"/>
          <w:rtl/>
        </w:rPr>
      </w:pPr>
      <w:r w:rsidRPr="00DA7033">
        <w:rPr>
          <w:rFonts w:cs="David" w:hint="cs"/>
          <w:rtl/>
        </w:rPr>
        <w:tab/>
        <w:t>זה חל על הרבה פעילויות, סעיף קטן (ג) מדבר על גוף ציבורי , גוף שהוא לא ציבורי אל ניתן להתיר בכלל כהונה בתפקיד נבחר או ניהולי בו. בגוף ציבורי, ועדת האתיקה יכולה לאשר, חבר כנסת יבקש, יצרף מסמכים, בפסקה 3 בעמוד 20, ועדת האתיקה תשקול בין היתר את התועלת הצפויה לציבור ואת ההשלכה האפשרית על מילוי התפקיד כחבר הכנסת.</w:t>
      </w:r>
    </w:p>
    <w:p w14:paraId="6519D7A4" w14:textId="77777777" w:rsidR="00DA7033" w:rsidRPr="00DA7033" w:rsidRDefault="00DA7033" w:rsidP="00DA7033">
      <w:pPr>
        <w:bidi/>
        <w:jc w:val="both"/>
        <w:rPr>
          <w:rFonts w:cs="David" w:hint="cs"/>
          <w:rtl/>
        </w:rPr>
      </w:pPr>
    </w:p>
    <w:p w14:paraId="2B728E0A"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64BFD8D7" w14:textId="77777777" w:rsidR="00DA7033" w:rsidRPr="00DA7033" w:rsidRDefault="00DA7033" w:rsidP="00DA7033">
      <w:pPr>
        <w:keepNext/>
        <w:bidi/>
        <w:jc w:val="both"/>
        <w:rPr>
          <w:rFonts w:cs="David" w:hint="cs"/>
          <w:rtl/>
        </w:rPr>
      </w:pPr>
    </w:p>
    <w:p w14:paraId="2EEEADB0" w14:textId="77777777" w:rsidR="00DA7033" w:rsidRPr="00DA7033" w:rsidRDefault="00DA7033" w:rsidP="00DA7033">
      <w:pPr>
        <w:keepNext/>
        <w:bidi/>
        <w:jc w:val="both"/>
        <w:rPr>
          <w:rFonts w:cs="David" w:hint="cs"/>
          <w:rtl/>
        </w:rPr>
      </w:pPr>
      <w:r w:rsidRPr="00DA7033">
        <w:rPr>
          <w:rFonts w:cs="David" w:hint="cs"/>
          <w:rtl/>
        </w:rPr>
        <w:tab/>
        <w:t>יושב ראש ועד ארגון גמלאים יכול לכהן?</w:t>
      </w:r>
    </w:p>
    <w:p w14:paraId="1589FCE6" w14:textId="77777777" w:rsidR="00DA7033" w:rsidRPr="00DA7033" w:rsidRDefault="00DA7033" w:rsidP="00DA7033">
      <w:pPr>
        <w:keepNext/>
        <w:bidi/>
        <w:jc w:val="both"/>
        <w:rPr>
          <w:rFonts w:cs="David" w:hint="cs"/>
          <w:rtl/>
        </w:rPr>
      </w:pPr>
    </w:p>
    <w:p w14:paraId="69B7D3BA"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4C426E0C" w14:textId="77777777" w:rsidR="00DA7033" w:rsidRPr="00DA7033" w:rsidRDefault="00DA7033" w:rsidP="00DA7033">
      <w:pPr>
        <w:bidi/>
        <w:jc w:val="both"/>
        <w:rPr>
          <w:rFonts w:cs="David" w:hint="cs"/>
          <w:rtl/>
        </w:rPr>
      </w:pPr>
    </w:p>
    <w:p w14:paraId="2B849648" w14:textId="77777777" w:rsidR="00DA7033" w:rsidRPr="00DA7033" w:rsidRDefault="00DA7033" w:rsidP="00DA7033">
      <w:pPr>
        <w:bidi/>
        <w:jc w:val="both"/>
        <w:rPr>
          <w:rFonts w:cs="David" w:hint="cs"/>
          <w:rtl/>
        </w:rPr>
      </w:pPr>
      <w:r w:rsidRPr="00DA7033">
        <w:rPr>
          <w:rFonts w:cs="David" w:hint="cs"/>
          <w:rtl/>
        </w:rPr>
        <w:tab/>
        <w:t>אם ועדת האתיקה רואה את זה כגוף ציבורי,  היא תחליט.</w:t>
      </w:r>
    </w:p>
    <w:p w14:paraId="18860C6B" w14:textId="77777777" w:rsidR="00DA7033" w:rsidRPr="00DA7033" w:rsidRDefault="00DA7033" w:rsidP="00DA7033">
      <w:pPr>
        <w:bidi/>
        <w:jc w:val="both"/>
        <w:rPr>
          <w:rFonts w:cs="David" w:hint="cs"/>
          <w:rtl/>
        </w:rPr>
      </w:pPr>
    </w:p>
    <w:p w14:paraId="69972A8D"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7486093" w14:textId="77777777" w:rsidR="00DA7033" w:rsidRPr="00DA7033" w:rsidRDefault="00DA7033" w:rsidP="00DA7033">
      <w:pPr>
        <w:bidi/>
        <w:jc w:val="both"/>
        <w:rPr>
          <w:rFonts w:cs="David" w:hint="cs"/>
          <w:rtl/>
        </w:rPr>
      </w:pPr>
    </w:p>
    <w:p w14:paraId="5EADE32F" w14:textId="77777777" w:rsidR="00DA7033" w:rsidRPr="00DA7033" w:rsidRDefault="00DA7033" w:rsidP="00DA7033">
      <w:pPr>
        <w:bidi/>
        <w:jc w:val="both"/>
        <w:rPr>
          <w:rFonts w:cs="David" w:hint="cs"/>
          <w:rtl/>
        </w:rPr>
      </w:pPr>
      <w:r w:rsidRPr="00DA7033">
        <w:rPr>
          <w:rFonts w:cs="David" w:hint="cs"/>
          <w:rtl/>
        </w:rPr>
        <w:tab/>
        <w:t xml:space="preserve"> זאת אומרת שוועדת האתיקה יכולה להחליט מהו גוף ציבורי?</w:t>
      </w:r>
    </w:p>
    <w:p w14:paraId="4FF15E9C" w14:textId="77777777" w:rsidR="00DA7033" w:rsidRPr="00DA7033" w:rsidRDefault="00DA7033" w:rsidP="00DA7033">
      <w:pPr>
        <w:bidi/>
        <w:jc w:val="both"/>
        <w:rPr>
          <w:rFonts w:cs="David" w:hint="cs"/>
          <w:rtl/>
        </w:rPr>
      </w:pPr>
    </w:p>
    <w:p w14:paraId="79C76D05"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72AE5DA9" w14:textId="77777777" w:rsidR="00DA7033" w:rsidRPr="00DA7033" w:rsidRDefault="00DA7033" w:rsidP="00DA7033">
      <w:pPr>
        <w:bidi/>
        <w:jc w:val="both"/>
        <w:rPr>
          <w:rFonts w:cs="David" w:hint="cs"/>
          <w:u w:val="single"/>
          <w:rtl/>
        </w:rPr>
      </w:pPr>
    </w:p>
    <w:p w14:paraId="264C1E8C" w14:textId="77777777" w:rsidR="00DA7033" w:rsidRPr="00DA7033" w:rsidRDefault="00DA7033" w:rsidP="00DA7033">
      <w:pPr>
        <w:bidi/>
        <w:jc w:val="both"/>
        <w:rPr>
          <w:rFonts w:cs="David" w:hint="cs"/>
          <w:rtl/>
        </w:rPr>
      </w:pPr>
      <w:r w:rsidRPr="00DA7033">
        <w:rPr>
          <w:rFonts w:cs="David" w:hint="cs"/>
          <w:rtl/>
        </w:rPr>
        <w:tab/>
        <w:t xml:space="preserve"> ככל שהגוף הציבורי יותר מרוחק, ההבדל בין יושב ראש ארגון האחיות ובין גמלאי האחיות הוא בשאלה אם ארגון האחיות הוא גוף ציבורי או גמלאות האחיות באותה מידה גוף ציבורי. </w:t>
      </w:r>
    </w:p>
    <w:p w14:paraId="513CA7F7" w14:textId="77777777" w:rsidR="00DA7033" w:rsidRPr="00DA7033" w:rsidRDefault="00DA7033" w:rsidP="00DA7033">
      <w:pPr>
        <w:bidi/>
        <w:jc w:val="both"/>
        <w:rPr>
          <w:rFonts w:cs="David" w:hint="cs"/>
          <w:rtl/>
        </w:rPr>
      </w:pPr>
    </w:p>
    <w:p w14:paraId="1F049708"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E22E1C1" w14:textId="77777777" w:rsidR="00DA7033" w:rsidRPr="00DA7033" w:rsidRDefault="00DA7033" w:rsidP="00DA7033">
      <w:pPr>
        <w:keepNext/>
        <w:bidi/>
        <w:jc w:val="both"/>
        <w:rPr>
          <w:rFonts w:cs="David" w:hint="cs"/>
          <w:rtl/>
        </w:rPr>
      </w:pPr>
    </w:p>
    <w:p w14:paraId="6B3B6667" w14:textId="77777777" w:rsidR="00DA7033" w:rsidRPr="00DA7033" w:rsidRDefault="00DA7033" w:rsidP="00DA7033">
      <w:pPr>
        <w:keepNext/>
        <w:bidi/>
        <w:jc w:val="both"/>
        <w:rPr>
          <w:rFonts w:cs="David" w:hint="cs"/>
          <w:rtl/>
        </w:rPr>
      </w:pPr>
      <w:r w:rsidRPr="00DA7033">
        <w:rPr>
          <w:rFonts w:cs="David" w:hint="cs"/>
          <w:rtl/>
        </w:rPr>
        <w:tab/>
        <w:t xml:space="preserve">אתה יכול להגיד את זה על חברת חשמל, לחברת חשמל יש ארגון גמלאים - - - </w:t>
      </w:r>
    </w:p>
    <w:p w14:paraId="60D46D95" w14:textId="77777777" w:rsidR="00DA7033" w:rsidRPr="00DA7033" w:rsidRDefault="00DA7033" w:rsidP="00DA7033">
      <w:pPr>
        <w:keepNext/>
        <w:bidi/>
        <w:jc w:val="both"/>
        <w:rPr>
          <w:rFonts w:cs="David" w:hint="cs"/>
          <w:rtl/>
        </w:rPr>
      </w:pPr>
    </w:p>
    <w:p w14:paraId="507CEA2F"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6330ECFB" w14:textId="77777777" w:rsidR="00DA7033" w:rsidRPr="00DA7033" w:rsidRDefault="00DA7033" w:rsidP="00DA7033">
      <w:pPr>
        <w:bidi/>
        <w:jc w:val="both"/>
        <w:rPr>
          <w:rFonts w:cs="David" w:hint="cs"/>
          <w:u w:val="single"/>
          <w:rtl/>
        </w:rPr>
      </w:pPr>
    </w:p>
    <w:p w14:paraId="67004634" w14:textId="77777777" w:rsidR="00DA7033" w:rsidRPr="00DA7033" w:rsidRDefault="00DA7033" w:rsidP="00DA7033">
      <w:pPr>
        <w:keepNext/>
        <w:bidi/>
        <w:jc w:val="both"/>
        <w:rPr>
          <w:rFonts w:cs="David" w:hint="cs"/>
          <w:rtl/>
        </w:rPr>
      </w:pPr>
      <w:r w:rsidRPr="00DA7033">
        <w:rPr>
          <w:rFonts w:cs="David" w:hint="cs"/>
          <w:rtl/>
        </w:rPr>
        <w:tab/>
        <w:t xml:space="preserve"> אז סולל בונה, מה זה חשוב?</w:t>
      </w:r>
    </w:p>
    <w:p w14:paraId="10921DBF" w14:textId="77777777" w:rsidR="00DA7033" w:rsidRPr="00DA7033" w:rsidRDefault="00DA7033" w:rsidP="00DA7033">
      <w:pPr>
        <w:keepNext/>
        <w:bidi/>
        <w:jc w:val="both"/>
        <w:rPr>
          <w:rFonts w:cs="David" w:hint="cs"/>
          <w:rtl/>
        </w:rPr>
      </w:pPr>
    </w:p>
    <w:p w14:paraId="508BEE98"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234D1EA1" w14:textId="77777777" w:rsidR="00DA7033" w:rsidRPr="00DA7033" w:rsidRDefault="00DA7033" w:rsidP="00DA7033">
      <w:pPr>
        <w:keepNext/>
        <w:bidi/>
        <w:jc w:val="both"/>
        <w:rPr>
          <w:rFonts w:cs="David" w:hint="cs"/>
          <w:rtl/>
        </w:rPr>
      </w:pPr>
    </w:p>
    <w:p w14:paraId="609CBF0F" w14:textId="77777777" w:rsidR="00DA7033" w:rsidRPr="00DA7033" w:rsidRDefault="00DA7033" w:rsidP="00DA7033">
      <w:pPr>
        <w:keepNext/>
        <w:bidi/>
        <w:jc w:val="both"/>
        <w:rPr>
          <w:rFonts w:cs="David" w:hint="cs"/>
          <w:rtl/>
        </w:rPr>
      </w:pPr>
      <w:r w:rsidRPr="00DA7033">
        <w:rPr>
          <w:rFonts w:cs="David" w:hint="cs"/>
          <w:rtl/>
        </w:rPr>
        <w:tab/>
        <w:t xml:space="preserve">לפני שאנחנו יורדים לפרטי פרטים, אני אסביר מה הוועדה רצתה לעשות. עד עכשיו הכלל היה שאסור לחבר הכנסת לכהן בתפקיד נבחר או ניהולי בגוף ציבורי ואותם גופים ציבוריים הוגדרו בצורה אקראית לחלוטין ומאד חלקית. </w:t>
      </w:r>
    </w:p>
    <w:p w14:paraId="785A819B" w14:textId="77777777" w:rsidR="00DA7033" w:rsidRPr="00DA7033" w:rsidRDefault="00DA7033" w:rsidP="00DA7033">
      <w:pPr>
        <w:keepNext/>
        <w:bidi/>
        <w:jc w:val="both"/>
        <w:rPr>
          <w:rFonts w:cs="David" w:hint="cs"/>
          <w:rtl/>
        </w:rPr>
      </w:pPr>
    </w:p>
    <w:p w14:paraId="432B0B5F"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5602349" w14:textId="77777777" w:rsidR="00DA7033" w:rsidRPr="00DA7033" w:rsidRDefault="00DA7033" w:rsidP="00DA7033">
      <w:pPr>
        <w:bidi/>
        <w:jc w:val="both"/>
        <w:rPr>
          <w:rFonts w:cs="David" w:hint="cs"/>
          <w:rtl/>
        </w:rPr>
      </w:pPr>
    </w:p>
    <w:p w14:paraId="34369750" w14:textId="77777777" w:rsidR="00DA7033" w:rsidRPr="00DA7033" w:rsidRDefault="00DA7033" w:rsidP="00DA7033">
      <w:pPr>
        <w:keepNext/>
        <w:bidi/>
        <w:jc w:val="both"/>
        <w:rPr>
          <w:rFonts w:cs="David" w:hint="cs"/>
          <w:rtl/>
        </w:rPr>
      </w:pPr>
      <w:r w:rsidRPr="00DA7033">
        <w:rPr>
          <w:rFonts w:cs="David" w:hint="cs"/>
          <w:rtl/>
        </w:rPr>
        <w:tab/>
        <w:t xml:space="preserve"> אולי הן לא אקראיות?</w:t>
      </w:r>
    </w:p>
    <w:p w14:paraId="2D57B234" w14:textId="77777777" w:rsidR="00DA7033" w:rsidRPr="00DA7033" w:rsidRDefault="00DA7033" w:rsidP="00DA7033">
      <w:pPr>
        <w:keepNext/>
        <w:bidi/>
        <w:jc w:val="both"/>
        <w:rPr>
          <w:rFonts w:cs="David" w:hint="cs"/>
          <w:rtl/>
        </w:rPr>
      </w:pPr>
      <w:r w:rsidRPr="00DA7033">
        <w:rPr>
          <w:rFonts w:cs="David" w:hint="cs"/>
          <w:rtl/>
        </w:rPr>
        <w:t xml:space="preserve"> </w:t>
      </w:r>
    </w:p>
    <w:p w14:paraId="185C3C13"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25796DCF" w14:textId="77777777" w:rsidR="00DA7033" w:rsidRPr="00DA7033" w:rsidRDefault="00DA7033" w:rsidP="00DA7033">
      <w:pPr>
        <w:keepNext/>
        <w:bidi/>
        <w:jc w:val="both"/>
        <w:rPr>
          <w:rFonts w:cs="David" w:hint="cs"/>
          <w:rtl/>
        </w:rPr>
      </w:pPr>
    </w:p>
    <w:p w14:paraId="3E766DEC" w14:textId="77777777" w:rsidR="00DA7033" w:rsidRPr="00DA7033" w:rsidRDefault="00DA7033" w:rsidP="00DA7033">
      <w:pPr>
        <w:keepNext/>
        <w:bidi/>
        <w:jc w:val="both"/>
        <w:rPr>
          <w:rFonts w:cs="David" w:hint="cs"/>
          <w:rtl/>
        </w:rPr>
      </w:pPr>
      <w:r w:rsidRPr="00DA7033">
        <w:rPr>
          <w:rFonts w:cs="David" w:hint="cs"/>
          <w:rtl/>
        </w:rPr>
        <w:tab/>
        <w:t xml:space="preserve">רשות מקומית, מועצה דתית, הסתדרות כללית, הם במובנים רבים נתפרו על מקרים קיימים כאשר הכללים האלה נכתבו. הוועדה חשבה שהרציונאליים שעומדים בבסיס האיסור  על הגופים האלה נכונים גם לגופים אחרים. מהו הרציונאל של האיסור? החשש מפני ניגוד עניינים והעבודה שבעצם לא ימלא את תפקידו בכנסת מבחינת הזמן הראוי. לכן ייקבע איסור כללי גורף, דהיינו הכלל יהיה שאסור לחבר כנסת לכהן, בין בתמורה ובין שלא בתמורה בתפקיד נבחר, או ניהולי בגוף ציבורי או בתאגיד פרטי ופתחה במקביל את אפשרות הפטור על ועדת האתיקה. זאת אומרת היא לקחה את הסמכות מהאיסור והעבירה אותו לאפשרות של היתר לוועדת האתיקה, כאשר הרעיון הוא שוועדת האתיקה היא זו שתקבע האם מדובר בגוף ציבורי לצורך אותו עניין, מה הקשר בין אותו תפקיד שמבוקש לבין הפעילות של חבר הכנסת, מה שנאמר קודם על ידי יושב ראש הוועדה, חבר הכנסת אורון. אם מדובר ביושב ראש ועד ההורים של כיתה ד בבית הספר, אנחנו מאד רוצים שחבר הכנסת </w:t>
      </w:r>
      <w:proofErr w:type="spellStart"/>
      <w:r w:rsidRPr="00DA7033">
        <w:rPr>
          <w:rFonts w:cs="David" w:hint="cs"/>
          <w:rtl/>
        </w:rPr>
        <w:t>לוין</w:t>
      </w:r>
      <w:proofErr w:type="spellEnd"/>
      <w:r w:rsidRPr="00DA7033">
        <w:rPr>
          <w:rFonts w:cs="David" w:hint="cs"/>
          <w:rtl/>
        </w:rPr>
        <w:t xml:space="preserve"> ימשיך לכהן - -  -</w:t>
      </w:r>
    </w:p>
    <w:p w14:paraId="6063DAC3" w14:textId="77777777" w:rsidR="00DA7033" w:rsidRPr="00DA7033" w:rsidRDefault="00DA7033" w:rsidP="00DA7033">
      <w:pPr>
        <w:keepNext/>
        <w:bidi/>
        <w:jc w:val="both"/>
        <w:rPr>
          <w:rFonts w:cs="David" w:hint="cs"/>
          <w:rtl/>
        </w:rPr>
      </w:pPr>
    </w:p>
    <w:p w14:paraId="71CC577C"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4745186C" w14:textId="77777777" w:rsidR="00DA7033" w:rsidRPr="00DA7033" w:rsidRDefault="00DA7033" w:rsidP="00DA7033">
      <w:pPr>
        <w:bidi/>
        <w:rPr>
          <w:rFonts w:cs="David" w:hint="cs"/>
          <w:rtl/>
        </w:rPr>
      </w:pPr>
    </w:p>
    <w:p w14:paraId="40C6C21F" w14:textId="77777777" w:rsidR="00DA7033" w:rsidRPr="00DA7033" w:rsidRDefault="00DA7033" w:rsidP="00DA7033">
      <w:pPr>
        <w:bidi/>
        <w:rPr>
          <w:rFonts w:cs="David" w:hint="cs"/>
          <w:rtl/>
        </w:rPr>
      </w:pPr>
      <w:r w:rsidRPr="00DA7033">
        <w:rPr>
          <w:rFonts w:cs="David" w:hint="cs"/>
          <w:rtl/>
        </w:rPr>
        <w:tab/>
        <w:t>אין שום סיכוי..</w:t>
      </w:r>
    </w:p>
    <w:p w14:paraId="241205C4" w14:textId="77777777" w:rsidR="00DA7033" w:rsidRPr="00DA7033" w:rsidRDefault="00DA7033" w:rsidP="00DA7033">
      <w:pPr>
        <w:bidi/>
        <w:rPr>
          <w:rFonts w:cs="David" w:hint="cs"/>
          <w:rtl/>
        </w:rPr>
      </w:pPr>
    </w:p>
    <w:p w14:paraId="6273F642"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15BB3BD0" w14:textId="77777777" w:rsidR="00DA7033" w:rsidRPr="00DA7033" w:rsidRDefault="00DA7033" w:rsidP="00DA7033">
      <w:pPr>
        <w:keepNext/>
        <w:bidi/>
        <w:jc w:val="both"/>
        <w:rPr>
          <w:rFonts w:cs="David" w:hint="cs"/>
          <w:rtl/>
        </w:rPr>
      </w:pPr>
    </w:p>
    <w:p w14:paraId="4AF25B60" w14:textId="77777777" w:rsidR="00DA7033" w:rsidRPr="00DA7033" w:rsidRDefault="00DA7033" w:rsidP="00DA7033">
      <w:pPr>
        <w:keepNext/>
        <w:bidi/>
        <w:jc w:val="both"/>
        <w:rPr>
          <w:rFonts w:cs="David" w:hint="cs"/>
          <w:rtl/>
        </w:rPr>
      </w:pPr>
      <w:r w:rsidRPr="00DA7033">
        <w:rPr>
          <w:rFonts w:cs="David" w:hint="cs"/>
          <w:rtl/>
        </w:rPr>
        <w:tab/>
        <w:t xml:space="preserve">הרעיון בסך הכול הוא שהנושא יהיה שקוף בפני ועדתה אתיקה, יוצג לוועדת האתיקה וועדת האתיקה תיתן את ההיתר.  </w:t>
      </w:r>
    </w:p>
    <w:p w14:paraId="4EA85049" w14:textId="77777777" w:rsidR="00DA7033" w:rsidRPr="00DA7033" w:rsidRDefault="00DA7033" w:rsidP="00DA7033">
      <w:pPr>
        <w:keepNext/>
        <w:bidi/>
        <w:jc w:val="both"/>
        <w:rPr>
          <w:rFonts w:cs="David" w:hint="cs"/>
          <w:rtl/>
        </w:rPr>
      </w:pPr>
    </w:p>
    <w:p w14:paraId="2A1CD544"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2F2E55E4" w14:textId="77777777" w:rsidR="00DA7033" w:rsidRPr="00DA7033" w:rsidRDefault="00DA7033" w:rsidP="00DA7033">
      <w:pPr>
        <w:bidi/>
        <w:rPr>
          <w:rFonts w:cs="David" w:hint="cs"/>
          <w:rtl/>
        </w:rPr>
      </w:pPr>
    </w:p>
    <w:p w14:paraId="1FA1CA8C" w14:textId="77777777" w:rsidR="00DA7033" w:rsidRPr="00DA7033" w:rsidRDefault="00DA7033" w:rsidP="00DA7033">
      <w:pPr>
        <w:bidi/>
        <w:rPr>
          <w:rFonts w:cs="David" w:hint="cs"/>
          <w:rtl/>
        </w:rPr>
      </w:pPr>
      <w:r w:rsidRPr="00DA7033">
        <w:rPr>
          <w:rFonts w:cs="David" w:hint="cs"/>
          <w:rtl/>
        </w:rPr>
        <w:tab/>
        <w:t>אני רוצה הפוך, שזה יהיה אסור באיסור מוחלט ואז אני אוכל להגיד שאסור לי....</w:t>
      </w:r>
    </w:p>
    <w:p w14:paraId="1CE4119D" w14:textId="77777777" w:rsidR="00DA7033" w:rsidRPr="00DA7033" w:rsidRDefault="00DA7033" w:rsidP="00DA7033">
      <w:pPr>
        <w:bidi/>
        <w:rPr>
          <w:rFonts w:cs="David" w:hint="cs"/>
          <w:rtl/>
        </w:rPr>
      </w:pPr>
    </w:p>
    <w:p w14:paraId="748462B6"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15CBE68B" w14:textId="77777777" w:rsidR="00DA7033" w:rsidRPr="00DA7033" w:rsidRDefault="00DA7033" w:rsidP="00DA7033">
      <w:pPr>
        <w:keepNext/>
        <w:bidi/>
        <w:jc w:val="both"/>
        <w:rPr>
          <w:rFonts w:cs="David" w:hint="cs"/>
          <w:rtl/>
        </w:rPr>
      </w:pPr>
    </w:p>
    <w:p w14:paraId="4A5810E0" w14:textId="77777777" w:rsidR="00DA7033" w:rsidRPr="00DA7033" w:rsidRDefault="00DA7033" w:rsidP="00DA7033">
      <w:pPr>
        <w:keepNext/>
        <w:bidi/>
        <w:jc w:val="both"/>
        <w:rPr>
          <w:rFonts w:cs="David" w:hint="cs"/>
          <w:rtl/>
        </w:rPr>
      </w:pPr>
      <w:r w:rsidRPr="00DA7033">
        <w:rPr>
          <w:rFonts w:cs="David" w:hint="cs"/>
          <w:rtl/>
        </w:rPr>
        <w:tab/>
        <w:t xml:space="preserve">היא תהיה זכאית לתת את ההיתר, זה היה הרציונאל, קודם כל להוריד את ההגדרות </w:t>
      </w:r>
      <w:proofErr w:type="spellStart"/>
      <w:r w:rsidRPr="00DA7033">
        <w:rPr>
          <w:rFonts w:cs="David" w:hint="cs"/>
          <w:rtl/>
        </w:rPr>
        <w:t>הספורדיות</w:t>
      </w:r>
      <w:proofErr w:type="spellEnd"/>
      <w:r w:rsidRPr="00DA7033">
        <w:rPr>
          <w:rFonts w:cs="David" w:hint="cs"/>
          <w:rtl/>
        </w:rPr>
        <w:t xml:space="preserve"> החלקיות והוועדה חשבה שהם אקראיות וגם אלה שהופיעו בפני הוועדה את זה כתבנו בגלל חבר כנסת פלוני, את זה כתבנו בגלל חבר כנסת אלמוני, אז הכלל הוא שהיום אין הבחנה כזו. גוף ציבורי או תאגיד פרטי, חבר כנסת לא יכהן, אלא אם יבוא לוועדת האתיקה ויקבל היתר לכהונה, זה הכלל.</w:t>
      </w:r>
    </w:p>
    <w:p w14:paraId="2F8C4BED" w14:textId="77777777" w:rsidR="00DA7033" w:rsidRPr="00DA7033" w:rsidRDefault="00DA7033" w:rsidP="00DA7033">
      <w:pPr>
        <w:keepNext/>
        <w:bidi/>
        <w:jc w:val="both"/>
        <w:rPr>
          <w:rFonts w:cs="David" w:hint="cs"/>
          <w:rtl/>
        </w:rPr>
      </w:pPr>
    </w:p>
    <w:p w14:paraId="344981D0"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0305E3AE" w14:textId="77777777" w:rsidR="00DA7033" w:rsidRPr="00DA7033" w:rsidRDefault="00DA7033" w:rsidP="00DA7033">
      <w:pPr>
        <w:bidi/>
        <w:jc w:val="both"/>
        <w:rPr>
          <w:rFonts w:cs="David" w:hint="cs"/>
          <w:rtl/>
        </w:rPr>
      </w:pPr>
    </w:p>
    <w:p w14:paraId="13FC38E5" w14:textId="77777777" w:rsidR="00DA7033" w:rsidRPr="00DA7033" w:rsidRDefault="00DA7033" w:rsidP="00DA7033">
      <w:pPr>
        <w:keepNext/>
        <w:bidi/>
        <w:jc w:val="both"/>
        <w:rPr>
          <w:rFonts w:cs="David" w:hint="cs"/>
          <w:rtl/>
        </w:rPr>
      </w:pPr>
      <w:r w:rsidRPr="00DA7033">
        <w:rPr>
          <w:rFonts w:cs="David" w:hint="cs"/>
          <w:rtl/>
        </w:rPr>
        <w:tab/>
        <w:t xml:space="preserve">  לתאגיד פרטי גם ועדת האתיקה יכולה להתיר?</w:t>
      </w:r>
    </w:p>
    <w:p w14:paraId="4E1F62E3" w14:textId="77777777" w:rsidR="00DA7033" w:rsidRPr="00DA7033" w:rsidRDefault="00DA7033" w:rsidP="00DA7033">
      <w:pPr>
        <w:keepNext/>
        <w:bidi/>
        <w:jc w:val="both"/>
        <w:rPr>
          <w:rFonts w:cs="David" w:hint="cs"/>
          <w:rtl/>
        </w:rPr>
      </w:pPr>
    </w:p>
    <w:p w14:paraId="25218A10"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12BA5B5C" w14:textId="77777777" w:rsidR="00DA7033" w:rsidRPr="00DA7033" w:rsidRDefault="00DA7033" w:rsidP="00DA7033">
      <w:pPr>
        <w:keepNext/>
        <w:bidi/>
        <w:jc w:val="both"/>
        <w:rPr>
          <w:rFonts w:cs="David" w:hint="cs"/>
          <w:rtl/>
        </w:rPr>
      </w:pPr>
    </w:p>
    <w:p w14:paraId="124FA035" w14:textId="77777777" w:rsidR="00DA7033" w:rsidRPr="00DA7033" w:rsidRDefault="00DA7033" w:rsidP="00DA7033">
      <w:pPr>
        <w:keepNext/>
        <w:bidi/>
        <w:jc w:val="both"/>
        <w:rPr>
          <w:rFonts w:cs="David" w:hint="cs"/>
          <w:rtl/>
        </w:rPr>
      </w:pPr>
      <w:r w:rsidRPr="00DA7033">
        <w:rPr>
          <w:rFonts w:cs="David" w:hint="cs"/>
          <w:rtl/>
        </w:rPr>
        <w:tab/>
        <w:t>לא. רק לגוף ציבורי.</w:t>
      </w:r>
    </w:p>
    <w:p w14:paraId="13C1C52F" w14:textId="77777777" w:rsidR="00DA7033" w:rsidRPr="00DA7033" w:rsidRDefault="00DA7033" w:rsidP="00DA7033">
      <w:pPr>
        <w:keepNext/>
        <w:bidi/>
        <w:jc w:val="both"/>
        <w:rPr>
          <w:rFonts w:cs="David" w:hint="cs"/>
          <w:rtl/>
        </w:rPr>
      </w:pPr>
    </w:p>
    <w:p w14:paraId="0BB64AD5"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B618E0A" w14:textId="77777777" w:rsidR="00DA7033" w:rsidRPr="00DA7033" w:rsidRDefault="00DA7033" w:rsidP="00DA7033">
      <w:pPr>
        <w:bidi/>
        <w:jc w:val="both"/>
        <w:rPr>
          <w:rFonts w:cs="David" w:hint="cs"/>
          <w:rtl/>
        </w:rPr>
      </w:pPr>
    </w:p>
    <w:p w14:paraId="18930C79" w14:textId="77777777" w:rsidR="00DA7033" w:rsidRPr="00DA7033" w:rsidRDefault="00DA7033" w:rsidP="00DA7033">
      <w:pPr>
        <w:bidi/>
        <w:rPr>
          <w:rFonts w:cs="David" w:hint="cs"/>
          <w:rtl/>
        </w:rPr>
      </w:pPr>
      <w:r w:rsidRPr="00DA7033">
        <w:rPr>
          <w:rFonts w:cs="David" w:hint="cs"/>
          <w:rtl/>
        </w:rPr>
        <w:tab/>
        <w:t xml:space="preserve"> איפה עומדת חברה ציבורית שנסחרת בבורסה? </w:t>
      </w:r>
    </w:p>
    <w:p w14:paraId="5C5234BA" w14:textId="77777777" w:rsidR="00DA7033" w:rsidRPr="00DA7033" w:rsidRDefault="00DA7033" w:rsidP="00DA7033">
      <w:pPr>
        <w:bidi/>
        <w:rPr>
          <w:rFonts w:cs="David" w:hint="cs"/>
          <w:rtl/>
        </w:rPr>
      </w:pPr>
    </w:p>
    <w:p w14:paraId="58BDBB4E"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1C78338" w14:textId="77777777" w:rsidR="00DA7033" w:rsidRPr="00DA7033" w:rsidRDefault="00DA7033" w:rsidP="00DA7033">
      <w:pPr>
        <w:keepNext/>
        <w:bidi/>
        <w:jc w:val="both"/>
        <w:rPr>
          <w:rFonts w:cs="David" w:hint="cs"/>
          <w:rtl/>
        </w:rPr>
      </w:pPr>
    </w:p>
    <w:p w14:paraId="5E01B3B0" w14:textId="77777777" w:rsidR="00DA7033" w:rsidRPr="00DA7033" w:rsidRDefault="00DA7033" w:rsidP="00DA7033">
      <w:pPr>
        <w:keepNext/>
        <w:bidi/>
        <w:jc w:val="both"/>
        <w:rPr>
          <w:rFonts w:cs="David" w:hint="cs"/>
          <w:rtl/>
        </w:rPr>
      </w:pPr>
      <w:r w:rsidRPr="00DA7033">
        <w:rPr>
          <w:rFonts w:cs="David" w:hint="cs"/>
          <w:rtl/>
        </w:rPr>
        <w:tab/>
        <w:t>זה לא פרטי.</w:t>
      </w:r>
    </w:p>
    <w:p w14:paraId="02575790" w14:textId="77777777" w:rsidR="00DA7033" w:rsidRPr="00DA7033" w:rsidRDefault="00DA7033" w:rsidP="00DA7033">
      <w:pPr>
        <w:bidi/>
        <w:rPr>
          <w:rFonts w:cs="David" w:hint="cs"/>
          <w:rtl/>
        </w:rPr>
      </w:pPr>
    </w:p>
    <w:p w14:paraId="6BC6D3A6" w14:textId="77777777" w:rsidR="00DA7033" w:rsidRPr="00DA7033" w:rsidRDefault="00DA7033" w:rsidP="00DA7033">
      <w:pPr>
        <w:bidi/>
        <w:jc w:val="both"/>
        <w:rPr>
          <w:rFonts w:cs="David" w:hint="cs"/>
          <w:u w:val="single"/>
          <w:rtl/>
        </w:rPr>
      </w:pPr>
      <w:r w:rsidRPr="00DA7033">
        <w:rPr>
          <w:rFonts w:cs="David" w:hint="cs"/>
          <w:rtl/>
        </w:rPr>
        <w:t xml:space="preserve"> </w:t>
      </w:r>
      <w:r w:rsidRPr="00DA7033">
        <w:rPr>
          <w:rFonts w:cs="David" w:hint="cs"/>
          <w:u w:val="single"/>
          <w:rtl/>
        </w:rPr>
        <w:t>שלי יחימוביץ:</w:t>
      </w:r>
    </w:p>
    <w:p w14:paraId="45B28B2E" w14:textId="77777777" w:rsidR="00DA7033" w:rsidRPr="00DA7033" w:rsidRDefault="00DA7033" w:rsidP="00DA7033">
      <w:pPr>
        <w:bidi/>
        <w:jc w:val="both"/>
        <w:rPr>
          <w:rFonts w:cs="David" w:hint="cs"/>
          <w:rtl/>
        </w:rPr>
      </w:pPr>
    </w:p>
    <w:p w14:paraId="6D9248A3" w14:textId="77777777" w:rsidR="00DA7033" w:rsidRPr="00DA7033" w:rsidRDefault="00DA7033" w:rsidP="00DA7033">
      <w:pPr>
        <w:keepNext/>
        <w:bidi/>
        <w:jc w:val="both"/>
        <w:rPr>
          <w:rFonts w:cs="David" w:hint="cs"/>
          <w:rtl/>
        </w:rPr>
      </w:pPr>
      <w:r w:rsidRPr="00DA7033">
        <w:rPr>
          <w:rFonts w:cs="David" w:hint="cs"/>
          <w:rtl/>
        </w:rPr>
        <w:tab/>
        <w:t xml:space="preserve"> זה גוף שלא נתתם עליו את הדעת.</w:t>
      </w:r>
    </w:p>
    <w:p w14:paraId="1FF988C2" w14:textId="77777777" w:rsidR="00DA7033" w:rsidRPr="00DA7033" w:rsidRDefault="00DA7033" w:rsidP="00DA7033">
      <w:pPr>
        <w:keepNext/>
        <w:bidi/>
        <w:jc w:val="both"/>
        <w:rPr>
          <w:rFonts w:cs="David" w:hint="cs"/>
          <w:rtl/>
        </w:rPr>
      </w:pPr>
    </w:p>
    <w:p w14:paraId="4300318D"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7979B51A" w14:textId="77777777" w:rsidR="00DA7033" w:rsidRPr="00DA7033" w:rsidRDefault="00DA7033" w:rsidP="00DA7033">
      <w:pPr>
        <w:keepNext/>
        <w:bidi/>
        <w:jc w:val="both"/>
        <w:rPr>
          <w:rFonts w:cs="David" w:hint="cs"/>
          <w:rtl/>
        </w:rPr>
      </w:pPr>
    </w:p>
    <w:p w14:paraId="4D25A034" w14:textId="77777777" w:rsidR="00DA7033" w:rsidRPr="00DA7033" w:rsidRDefault="00DA7033" w:rsidP="00DA7033">
      <w:pPr>
        <w:keepNext/>
        <w:bidi/>
        <w:jc w:val="both"/>
        <w:rPr>
          <w:rFonts w:cs="David" w:hint="cs"/>
          <w:rtl/>
        </w:rPr>
      </w:pPr>
      <w:r w:rsidRPr="00DA7033">
        <w:rPr>
          <w:rFonts w:cs="David" w:hint="cs"/>
          <w:rtl/>
        </w:rPr>
        <w:tab/>
        <w:t xml:space="preserve">לא חשבנו על הגופים האלה, בייחוד לא לאור הפסיקה האחרונה של בית המשפט העליון שרואה גופים פרטיים כגופים דו מהותיים. </w:t>
      </w:r>
    </w:p>
    <w:p w14:paraId="377FCB2D" w14:textId="77777777" w:rsidR="00DA7033" w:rsidRPr="00DA7033" w:rsidRDefault="00DA7033" w:rsidP="00DA7033">
      <w:pPr>
        <w:keepNext/>
        <w:bidi/>
        <w:jc w:val="both"/>
        <w:rPr>
          <w:rFonts w:cs="David" w:hint="cs"/>
          <w:rtl/>
        </w:rPr>
      </w:pPr>
    </w:p>
    <w:p w14:paraId="3CA2407C" w14:textId="77777777" w:rsidR="00DA7033" w:rsidRPr="00DA7033" w:rsidRDefault="00DA7033" w:rsidP="00DA7033">
      <w:pPr>
        <w:keepLines/>
        <w:bidi/>
        <w:jc w:val="both"/>
        <w:rPr>
          <w:rFonts w:cs="David" w:hint="cs"/>
          <w:u w:val="single"/>
          <w:rtl/>
        </w:rPr>
      </w:pPr>
      <w:r w:rsidRPr="00DA7033">
        <w:rPr>
          <w:rFonts w:cs="David" w:hint="cs"/>
          <w:u w:val="single"/>
          <w:rtl/>
        </w:rPr>
        <w:t>שלי יחימוביץ:</w:t>
      </w:r>
    </w:p>
    <w:p w14:paraId="3790A54C" w14:textId="77777777" w:rsidR="00DA7033" w:rsidRPr="00DA7033" w:rsidRDefault="00DA7033" w:rsidP="00DA7033">
      <w:pPr>
        <w:keepLines/>
        <w:bidi/>
        <w:jc w:val="both"/>
        <w:rPr>
          <w:rFonts w:cs="David" w:hint="cs"/>
          <w:rtl/>
        </w:rPr>
      </w:pPr>
    </w:p>
    <w:p w14:paraId="43221CB1" w14:textId="77777777" w:rsidR="00DA7033" w:rsidRPr="00DA7033" w:rsidRDefault="00DA7033" w:rsidP="00DA7033">
      <w:pPr>
        <w:keepLines/>
        <w:bidi/>
        <w:jc w:val="both"/>
        <w:rPr>
          <w:rFonts w:cs="David" w:hint="cs"/>
          <w:rtl/>
        </w:rPr>
      </w:pPr>
      <w:r w:rsidRPr="00DA7033">
        <w:rPr>
          <w:rFonts w:cs="David" w:hint="cs"/>
          <w:rtl/>
        </w:rPr>
        <w:tab/>
        <w:t xml:space="preserve"> בין פרטי או ציבורי יש חברות ציבוריות שנסחרות בבורסה, שהיום הם כל המשק. </w:t>
      </w:r>
    </w:p>
    <w:p w14:paraId="0EB3821A" w14:textId="77777777" w:rsidR="00DA7033" w:rsidRPr="00DA7033" w:rsidRDefault="00DA7033" w:rsidP="00DA7033">
      <w:pPr>
        <w:keepNext/>
        <w:bidi/>
        <w:jc w:val="both"/>
        <w:rPr>
          <w:rFonts w:cs="David" w:hint="cs"/>
          <w:rtl/>
        </w:rPr>
      </w:pPr>
    </w:p>
    <w:p w14:paraId="1792E415"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7944BBCA" w14:textId="77777777" w:rsidR="00DA7033" w:rsidRPr="00DA7033" w:rsidRDefault="00DA7033" w:rsidP="00DA7033">
      <w:pPr>
        <w:keepNext/>
        <w:bidi/>
        <w:jc w:val="both"/>
        <w:rPr>
          <w:rFonts w:cs="David" w:hint="cs"/>
          <w:rtl/>
        </w:rPr>
      </w:pPr>
    </w:p>
    <w:p w14:paraId="5CE51D22" w14:textId="77777777" w:rsidR="00DA7033" w:rsidRPr="00DA7033" w:rsidRDefault="00DA7033" w:rsidP="00DA7033">
      <w:pPr>
        <w:keepNext/>
        <w:bidi/>
        <w:jc w:val="both"/>
        <w:rPr>
          <w:rFonts w:cs="David" w:hint="cs"/>
          <w:rtl/>
        </w:rPr>
      </w:pPr>
      <w:r w:rsidRPr="00DA7033">
        <w:rPr>
          <w:rFonts w:cs="David" w:hint="cs"/>
          <w:rtl/>
        </w:rPr>
        <w:tab/>
        <w:t>אנחנו רואים אותם כגופים ציבוריים. במובנים רבים חברה עסקית, למשל עיתון, יש לו חובות של המשפט הציבורי. בית המפשט העליון קבע את זה.</w:t>
      </w:r>
    </w:p>
    <w:p w14:paraId="5C9B78CB" w14:textId="77777777" w:rsidR="00DA7033" w:rsidRPr="00DA7033" w:rsidRDefault="00DA7033" w:rsidP="00DA7033">
      <w:pPr>
        <w:keepNext/>
        <w:bidi/>
        <w:jc w:val="both"/>
        <w:rPr>
          <w:rFonts w:cs="David" w:hint="cs"/>
          <w:rtl/>
        </w:rPr>
      </w:pPr>
    </w:p>
    <w:p w14:paraId="5375DC9C"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B9D36D8" w14:textId="77777777" w:rsidR="00DA7033" w:rsidRPr="00DA7033" w:rsidRDefault="00DA7033" w:rsidP="00DA7033">
      <w:pPr>
        <w:bidi/>
        <w:jc w:val="both"/>
        <w:rPr>
          <w:rFonts w:cs="David" w:hint="cs"/>
          <w:rtl/>
        </w:rPr>
      </w:pPr>
    </w:p>
    <w:p w14:paraId="094DE513" w14:textId="77777777" w:rsidR="00DA7033" w:rsidRPr="00DA7033" w:rsidRDefault="00DA7033" w:rsidP="00DA7033">
      <w:pPr>
        <w:keepNext/>
        <w:bidi/>
        <w:jc w:val="both"/>
        <w:rPr>
          <w:rFonts w:cs="David" w:hint="cs"/>
          <w:rtl/>
        </w:rPr>
      </w:pPr>
      <w:r w:rsidRPr="00DA7033">
        <w:rPr>
          <w:rFonts w:cs="David" w:hint="cs"/>
          <w:rtl/>
        </w:rPr>
        <w:tab/>
        <w:t xml:space="preserve"> את רוצה להשאיר את זה בתחום ההיתר? דירקטוריונים של חברות עסקיות?</w:t>
      </w:r>
    </w:p>
    <w:p w14:paraId="0C59ACE6" w14:textId="77777777" w:rsidR="00DA7033" w:rsidRPr="00DA7033" w:rsidRDefault="00DA7033" w:rsidP="00DA7033">
      <w:pPr>
        <w:keepNext/>
        <w:bidi/>
        <w:jc w:val="both"/>
        <w:rPr>
          <w:rFonts w:cs="David" w:hint="cs"/>
          <w:rtl/>
        </w:rPr>
      </w:pPr>
    </w:p>
    <w:p w14:paraId="674AA05C"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34F6DB17" w14:textId="77777777" w:rsidR="00DA7033" w:rsidRPr="00DA7033" w:rsidRDefault="00DA7033" w:rsidP="00DA7033">
      <w:pPr>
        <w:bidi/>
        <w:jc w:val="both"/>
        <w:rPr>
          <w:rFonts w:cs="David" w:hint="cs"/>
          <w:u w:val="single"/>
          <w:rtl/>
        </w:rPr>
      </w:pPr>
    </w:p>
    <w:p w14:paraId="7D3FC9E2" w14:textId="77777777" w:rsidR="00DA7033" w:rsidRPr="00DA7033" w:rsidRDefault="00DA7033" w:rsidP="00DA7033">
      <w:pPr>
        <w:keepNext/>
        <w:bidi/>
        <w:jc w:val="both"/>
        <w:rPr>
          <w:rFonts w:cs="David" w:hint="cs"/>
          <w:rtl/>
        </w:rPr>
      </w:pPr>
      <w:r w:rsidRPr="00DA7033">
        <w:rPr>
          <w:rFonts w:cs="David" w:hint="cs"/>
          <w:rtl/>
        </w:rPr>
        <w:tab/>
        <w:t xml:space="preserve"> זה לא בתחום ההיתר, בתחום האפשרות - - - </w:t>
      </w:r>
    </w:p>
    <w:p w14:paraId="1330DCB7" w14:textId="77777777" w:rsidR="00DA7033" w:rsidRPr="00DA7033" w:rsidRDefault="00DA7033" w:rsidP="00DA7033">
      <w:pPr>
        <w:keepNext/>
        <w:bidi/>
        <w:jc w:val="both"/>
        <w:rPr>
          <w:rFonts w:cs="David" w:hint="cs"/>
          <w:rtl/>
        </w:rPr>
      </w:pPr>
    </w:p>
    <w:p w14:paraId="54900476"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3408149C" w14:textId="77777777" w:rsidR="00DA7033" w:rsidRPr="00DA7033" w:rsidRDefault="00DA7033" w:rsidP="00DA7033">
      <w:pPr>
        <w:bidi/>
        <w:jc w:val="both"/>
        <w:rPr>
          <w:rFonts w:cs="David" w:hint="cs"/>
          <w:rtl/>
        </w:rPr>
      </w:pPr>
    </w:p>
    <w:p w14:paraId="350B742C" w14:textId="77777777" w:rsidR="00DA7033" w:rsidRPr="00DA7033" w:rsidRDefault="00DA7033" w:rsidP="00DA7033">
      <w:pPr>
        <w:keepNext/>
        <w:bidi/>
        <w:jc w:val="both"/>
        <w:rPr>
          <w:rFonts w:cs="David" w:hint="cs"/>
          <w:rtl/>
        </w:rPr>
      </w:pPr>
      <w:r w:rsidRPr="00DA7033">
        <w:rPr>
          <w:rFonts w:cs="David" w:hint="cs"/>
          <w:rtl/>
        </w:rPr>
        <w:tab/>
        <w:t xml:space="preserve">  אפשר לראות דירקטוריון של עיתון כגוף ציבורי לעניין הזה? לתת לחבר כנסת היתר להיות....</w:t>
      </w:r>
    </w:p>
    <w:p w14:paraId="13748B1D" w14:textId="77777777" w:rsidR="00DA7033" w:rsidRPr="00DA7033" w:rsidRDefault="00DA7033" w:rsidP="00DA7033">
      <w:pPr>
        <w:keepNext/>
        <w:bidi/>
        <w:jc w:val="both"/>
        <w:rPr>
          <w:rFonts w:cs="David" w:hint="cs"/>
          <w:rtl/>
        </w:rPr>
      </w:pPr>
    </w:p>
    <w:p w14:paraId="790983D1"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7D12D02C" w14:textId="77777777" w:rsidR="00DA7033" w:rsidRPr="00DA7033" w:rsidRDefault="00DA7033" w:rsidP="00DA7033">
      <w:pPr>
        <w:keepNext/>
        <w:bidi/>
        <w:jc w:val="both"/>
        <w:rPr>
          <w:rFonts w:cs="David" w:hint="cs"/>
          <w:rtl/>
        </w:rPr>
      </w:pPr>
    </w:p>
    <w:p w14:paraId="55C933E0" w14:textId="77777777" w:rsidR="00DA7033" w:rsidRPr="00DA7033" w:rsidRDefault="00DA7033" w:rsidP="00DA7033">
      <w:pPr>
        <w:keepNext/>
        <w:bidi/>
        <w:jc w:val="both"/>
        <w:rPr>
          <w:rFonts w:cs="David" w:hint="cs"/>
          <w:rtl/>
        </w:rPr>
      </w:pPr>
      <w:r w:rsidRPr="00DA7033">
        <w:rPr>
          <w:rFonts w:cs="David" w:hint="cs"/>
          <w:rtl/>
        </w:rPr>
        <w:tab/>
        <w:t xml:space="preserve">אני אומר שהיום ההגדרה הכללית של גוף פרטי או גוף ציבורי היא לא הגדרה שממוקדת, לא ניתן להגדיר אותה. לכן לגבי גופים ציבוריים, זה נשאר לשיקול דעתה של ועדת האתיקה. מהו גוף ציבורי, לא היו כלים לוועדה להגדיר. </w:t>
      </w:r>
    </w:p>
    <w:p w14:paraId="22D7F703" w14:textId="77777777" w:rsidR="00DA7033" w:rsidRPr="00DA7033" w:rsidRDefault="00DA7033" w:rsidP="00DA7033">
      <w:pPr>
        <w:keepNext/>
        <w:bidi/>
        <w:jc w:val="both"/>
        <w:rPr>
          <w:rFonts w:cs="David" w:hint="cs"/>
          <w:rtl/>
        </w:rPr>
      </w:pPr>
    </w:p>
    <w:p w14:paraId="522BF160"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7AD7CE0E" w14:textId="77777777" w:rsidR="00DA7033" w:rsidRPr="00DA7033" w:rsidRDefault="00DA7033" w:rsidP="00DA7033">
      <w:pPr>
        <w:bidi/>
        <w:jc w:val="both"/>
        <w:rPr>
          <w:rFonts w:cs="David" w:hint="cs"/>
          <w:rtl/>
        </w:rPr>
      </w:pPr>
    </w:p>
    <w:p w14:paraId="4408FBA7" w14:textId="77777777" w:rsidR="00DA7033" w:rsidRPr="00DA7033" w:rsidRDefault="00DA7033" w:rsidP="00DA7033">
      <w:pPr>
        <w:keepNext/>
        <w:bidi/>
        <w:jc w:val="both"/>
        <w:rPr>
          <w:rFonts w:cs="David" w:hint="cs"/>
          <w:rtl/>
        </w:rPr>
      </w:pPr>
      <w:r w:rsidRPr="00DA7033">
        <w:rPr>
          <w:rFonts w:cs="David" w:hint="cs"/>
          <w:rtl/>
        </w:rPr>
        <w:tab/>
        <w:t xml:space="preserve"> אני שאלתי איפה נופל כל גוף היצור היחסית  חדש הזה של חברה ציבורית שנסחרת בבורסה, סוזי ענתה שזה ציבורי.</w:t>
      </w:r>
    </w:p>
    <w:p w14:paraId="27AB0638" w14:textId="77777777" w:rsidR="00DA7033" w:rsidRPr="00DA7033" w:rsidRDefault="00DA7033" w:rsidP="00DA7033">
      <w:pPr>
        <w:keepNext/>
        <w:bidi/>
        <w:jc w:val="both"/>
        <w:rPr>
          <w:rFonts w:cs="David" w:hint="cs"/>
          <w:rtl/>
        </w:rPr>
      </w:pPr>
    </w:p>
    <w:p w14:paraId="671A4FEF"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77796980" w14:textId="77777777" w:rsidR="00DA7033" w:rsidRPr="00DA7033" w:rsidRDefault="00DA7033" w:rsidP="00DA7033">
      <w:pPr>
        <w:bidi/>
        <w:jc w:val="both"/>
        <w:rPr>
          <w:rFonts w:cs="David" w:hint="cs"/>
          <w:rtl/>
        </w:rPr>
      </w:pPr>
    </w:p>
    <w:p w14:paraId="07D14000" w14:textId="77777777" w:rsidR="00DA7033" w:rsidRPr="00DA7033" w:rsidRDefault="00DA7033" w:rsidP="00DA7033">
      <w:pPr>
        <w:keepNext/>
        <w:bidi/>
        <w:jc w:val="both"/>
        <w:rPr>
          <w:rFonts w:cs="David" w:hint="cs"/>
          <w:rtl/>
        </w:rPr>
      </w:pPr>
      <w:r w:rsidRPr="00DA7033">
        <w:rPr>
          <w:rFonts w:cs="David" w:hint="cs"/>
          <w:rtl/>
        </w:rPr>
        <w:tab/>
        <w:t xml:space="preserve">  כשתשאלו אותנו לחוות דעת מה עמדתנו שלנו, של ועדת האתיקה, האם חברה ציבורית הנסחרת בבורסה היא בבחינת גוף ציבורי כמשמעותו בכללים, התשובה תהיה חד משמעית, לא. </w:t>
      </w:r>
    </w:p>
    <w:p w14:paraId="0190F414" w14:textId="77777777" w:rsidR="00DA7033" w:rsidRPr="00DA7033" w:rsidRDefault="00DA7033" w:rsidP="00DA7033">
      <w:pPr>
        <w:keepNext/>
        <w:bidi/>
        <w:jc w:val="both"/>
        <w:rPr>
          <w:rFonts w:cs="David" w:hint="cs"/>
          <w:rtl/>
        </w:rPr>
      </w:pPr>
    </w:p>
    <w:p w14:paraId="30F05FF5"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109E18CB" w14:textId="77777777" w:rsidR="00DA7033" w:rsidRPr="00DA7033" w:rsidRDefault="00DA7033" w:rsidP="00DA7033">
      <w:pPr>
        <w:bidi/>
        <w:jc w:val="both"/>
        <w:rPr>
          <w:rFonts w:cs="David" w:hint="cs"/>
          <w:u w:val="single"/>
          <w:rtl/>
        </w:rPr>
      </w:pPr>
    </w:p>
    <w:p w14:paraId="1C29DA1C" w14:textId="77777777" w:rsidR="00DA7033" w:rsidRPr="00DA7033" w:rsidRDefault="00DA7033" w:rsidP="00DA7033">
      <w:pPr>
        <w:keepNext/>
        <w:bidi/>
        <w:jc w:val="both"/>
        <w:rPr>
          <w:rFonts w:cs="David" w:hint="cs"/>
          <w:rtl/>
        </w:rPr>
      </w:pPr>
      <w:r w:rsidRPr="00DA7033">
        <w:rPr>
          <w:rFonts w:cs="David" w:hint="cs"/>
          <w:rtl/>
        </w:rPr>
        <w:tab/>
        <w:t xml:space="preserve"> נלך הלאה, מה לגבי ועד מנהל של הבין תחומי?</w:t>
      </w:r>
    </w:p>
    <w:p w14:paraId="0CA12267" w14:textId="77777777" w:rsidR="00DA7033" w:rsidRPr="00DA7033" w:rsidRDefault="00DA7033" w:rsidP="00DA7033">
      <w:pPr>
        <w:keepNext/>
        <w:bidi/>
        <w:jc w:val="both"/>
        <w:rPr>
          <w:rFonts w:cs="David" w:hint="cs"/>
          <w:rtl/>
        </w:rPr>
      </w:pPr>
    </w:p>
    <w:p w14:paraId="1CB18A6C"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62180785" w14:textId="77777777" w:rsidR="00DA7033" w:rsidRPr="00DA7033" w:rsidRDefault="00DA7033" w:rsidP="00DA7033">
      <w:pPr>
        <w:bidi/>
        <w:jc w:val="both"/>
        <w:rPr>
          <w:rFonts w:cs="David" w:hint="cs"/>
          <w:rtl/>
        </w:rPr>
      </w:pPr>
    </w:p>
    <w:p w14:paraId="4EE556F0" w14:textId="77777777" w:rsidR="00DA7033" w:rsidRPr="00DA7033" w:rsidRDefault="00DA7033" w:rsidP="00DA7033">
      <w:pPr>
        <w:keepNext/>
        <w:bidi/>
        <w:jc w:val="both"/>
        <w:rPr>
          <w:rFonts w:cs="David" w:hint="cs"/>
          <w:rtl/>
        </w:rPr>
      </w:pPr>
      <w:r w:rsidRPr="00DA7033">
        <w:rPr>
          <w:rFonts w:cs="David" w:hint="cs"/>
          <w:rtl/>
        </w:rPr>
        <w:tab/>
        <w:t xml:space="preserve">  למרות שהיא מאוגדת כמכללה פרטית - -  -</w:t>
      </w:r>
    </w:p>
    <w:p w14:paraId="4F4520A2" w14:textId="77777777" w:rsidR="00DA7033" w:rsidRPr="00DA7033" w:rsidRDefault="00DA7033" w:rsidP="00DA7033">
      <w:pPr>
        <w:keepNext/>
        <w:bidi/>
        <w:jc w:val="both"/>
        <w:rPr>
          <w:rFonts w:cs="David" w:hint="cs"/>
          <w:rtl/>
        </w:rPr>
      </w:pPr>
    </w:p>
    <w:p w14:paraId="2A01D2D3"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2301B8AE" w14:textId="77777777" w:rsidR="00DA7033" w:rsidRPr="00DA7033" w:rsidRDefault="00DA7033" w:rsidP="00DA7033">
      <w:pPr>
        <w:bidi/>
        <w:jc w:val="both"/>
        <w:rPr>
          <w:rFonts w:cs="David" w:hint="cs"/>
          <w:u w:val="single"/>
          <w:rtl/>
        </w:rPr>
      </w:pPr>
    </w:p>
    <w:p w14:paraId="14169E64" w14:textId="77777777" w:rsidR="00DA7033" w:rsidRPr="00DA7033" w:rsidRDefault="00DA7033" w:rsidP="00DA7033">
      <w:pPr>
        <w:keepNext/>
        <w:bidi/>
        <w:jc w:val="both"/>
        <w:rPr>
          <w:rFonts w:cs="David" w:hint="cs"/>
          <w:rtl/>
        </w:rPr>
      </w:pPr>
      <w:r w:rsidRPr="00DA7033">
        <w:rPr>
          <w:rFonts w:cs="David" w:hint="cs"/>
          <w:rtl/>
        </w:rPr>
        <w:tab/>
        <w:t xml:space="preserve"> אני בכוונה מתקרב כי אנחנו צריכים לקבוע כללים.</w:t>
      </w:r>
    </w:p>
    <w:p w14:paraId="42C71820" w14:textId="77777777" w:rsidR="00DA7033" w:rsidRPr="00DA7033" w:rsidRDefault="00DA7033" w:rsidP="00DA7033">
      <w:pPr>
        <w:keepNext/>
        <w:bidi/>
        <w:jc w:val="both"/>
        <w:rPr>
          <w:rFonts w:cs="David" w:hint="cs"/>
          <w:rtl/>
        </w:rPr>
      </w:pPr>
    </w:p>
    <w:p w14:paraId="6AF56D7F"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6476943A" w14:textId="77777777" w:rsidR="00DA7033" w:rsidRPr="00DA7033" w:rsidRDefault="00DA7033" w:rsidP="00DA7033">
      <w:pPr>
        <w:bidi/>
        <w:jc w:val="both"/>
        <w:rPr>
          <w:rFonts w:cs="David" w:hint="cs"/>
          <w:rtl/>
        </w:rPr>
      </w:pPr>
    </w:p>
    <w:p w14:paraId="34214EE9" w14:textId="77777777" w:rsidR="00DA7033" w:rsidRPr="00DA7033" w:rsidRDefault="00DA7033" w:rsidP="00DA7033">
      <w:pPr>
        <w:keepNext/>
        <w:bidi/>
        <w:jc w:val="both"/>
        <w:rPr>
          <w:rFonts w:cs="David" w:hint="cs"/>
          <w:rtl/>
        </w:rPr>
      </w:pPr>
      <w:r w:rsidRPr="00DA7033">
        <w:rPr>
          <w:rFonts w:cs="David" w:hint="cs"/>
          <w:rtl/>
        </w:rPr>
        <w:tab/>
        <w:t xml:space="preserve">  זה ועדת האתיקה תחליט.</w:t>
      </w:r>
    </w:p>
    <w:p w14:paraId="7CDD1250" w14:textId="77777777" w:rsidR="00DA7033" w:rsidRPr="00DA7033" w:rsidRDefault="00DA7033" w:rsidP="00DA7033">
      <w:pPr>
        <w:keepNext/>
        <w:bidi/>
        <w:jc w:val="both"/>
        <w:rPr>
          <w:rFonts w:cs="David" w:hint="cs"/>
          <w:rtl/>
        </w:rPr>
      </w:pPr>
    </w:p>
    <w:p w14:paraId="481486D1"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684CE3A" w14:textId="77777777" w:rsidR="00DA7033" w:rsidRPr="00DA7033" w:rsidRDefault="00DA7033" w:rsidP="00DA7033">
      <w:pPr>
        <w:bidi/>
        <w:jc w:val="both"/>
        <w:rPr>
          <w:rFonts w:cs="David" w:hint="cs"/>
          <w:u w:val="single"/>
          <w:rtl/>
        </w:rPr>
      </w:pPr>
    </w:p>
    <w:p w14:paraId="3FE859CB" w14:textId="77777777" w:rsidR="00DA7033" w:rsidRPr="00DA7033" w:rsidRDefault="00DA7033" w:rsidP="00DA7033">
      <w:pPr>
        <w:keepNext/>
        <w:bidi/>
        <w:jc w:val="both"/>
        <w:rPr>
          <w:rFonts w:cs="David" w:hint="cs"/>
          <w:rtl/>
        </w:rPr>
      </w:pPr>
      <w:r w:rsidRPr="00DA7033">
        <w:rPr>
          <w:rFonts w:cs="David" w:hint="cs"/>
          <w:rtl/>
        </w:rPr>
        <w:tab/>
        <w:t>עוד לפני ועדת האתיקה, השאלה מה אנחנו עושים פה. אני מקבל את התשובה שלך לגבי חברה בורסאית בקצה, זה ברור. נתתי תחום שהוא גם עסקי, גם חינוכי, גם ציבורי, אחר כך השלב הבא יהיה בית חולים, השלב אחריו בית ספר תיכון שהוא תאגיד.</w:t>
      </w:r>
    </w:p>
    <w:p w14:paraId="4FC9889A" w14:textId="77777777" w:rsidR="00DA7033" w:rsidRPr="00DA7033" w:rsidRDefault="00DA7033" w:rsidP="00DA7033">
      <w:pPr>
        <w:keepNext/>
        <w:bidi/>
        <w:jc w:val="both"/>
        <w:rPr>
          <w:rFonts w:cs="David" w:hint="cs"/>
          <w:rtl/>
        </w:rPr>
      </w:pPr>
    </w:p>
    <w:p w14:paraId="018A5D35"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342664E4" w14:textId="77777777" w:rsidR="00DA7033" w:rsidRPr="00DA7033" w:rsidRDefault="00DA7033" w:rsidP="00DA7033">
      <w:pPr>
        <w:bidi/>
        <w:jc w:val="both"/>
        <w:rPr>
          <w:rFonts w:cs="David" w:hint="cs"/>
          <w:rtl/>
        </w:rPr>
      </w:pPr>
    </w:p>
    <w:p w14:paraId="3FF93FDE" w14:textId="77777777" w:rsidR="00DA7033" w:rsidRPr="00DA7033" w:rsidRDefault="00DA7033" w:rsidP="00DA7033">
      <w:pPr>
        <w:keepNext/>
        <w:bidi/>
        <w:jc w:val="both"/>
        <w:rPr>
          <w:rFonts w:cs="David" w:hint="cs"/>
          <w:rtl/>
        </w:rPr>
      </w:pPr>
      <w:r w:rsidRPr="00DA7033">
        <w:rPr>
          <w:rFonts w:cs="David" w:hint="cs"/>
          <w:rtl/>
        </w:rPr>
        <w:tab/>
        <w:t xml:space="preserve">  העמדה שלנו, שוחחנו על זה הרבה ארבל ואני, היא שהיה ראוי להחמיר יותר. כלומר לא לאפשר בכלל כהונות מהסוג שאתה מדבר עליהם, להיות יושב ראש ועד מנהל של מכללה, גם אם היא ציבורית לחלוטין, וגם אם היא בפריפריה לחלוטין. זה לא נכון לערבב חבר כנסת בניהול פעיל של גוף שלא באמת יכול לנהל אותו באופן פעיל, שבררו שמי שלוקח אותו - -  -</w:t>
      </w:r>
    </w:p>
    <w:p w14:paraId="5814001A" w14:textId="77777777" w:rsidR="00DA7033" w:rsidRPr="00DA7033" w:rsidRDefault="00DA7033" w:rsidP="00DA7033">
      <w:pPr>
        <w:keepNext/>
        <w:bidi/>
        <w:jc w:val="both"/>
        <w:rPr>
          <w:rFonts w:cs="David" w:hint="cs"/>
          <w:rtl/>
        </w:rPr>
      </w:pPr>
    </w:p>
    <w:p w14:paraId="1254BC84"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7D0C9FA" w14:textId="77777777" w:rsidR="00DA7033" w:rsidRPr="00DA7033" w:rsidRDefault="00DA7033" w:rsidP="00DA7033">
      <w:pPr>
        <w:bidi/>
        <w:jc w:val="both"/>
        <w:rPr>
          <w:rFonts w:cs="David" w:hint="cs"/>
          <w:u w:val="single"/>
          <w:rtl/>
        </w:rPr>
      </w:pPr>
    </w:p>
    <w:p w14:paraId="7FE1543B" w14:textId="77777777" w:rsidR="00DA7033" w:rsidRPr="00DA7033" w:rsidRDefault="00DA7033" w:rsidP="00DA7033">
      <w:pPr>
        <w:keepNext/>
        <w:bidi/>
        <w:jc w:val="both"/>
        <w:rPr>
          <w:rFonts w:cs="David" w:hint="cs"/>
          <w:rtl/>
        </w:rPr>
      </w:pPr>
      <w:r w:rsidRPr="00DA7033">
        <w:rPr>
          <w:rFonts w:cs="David" w:hint="cs"/>
          <w:rtl/>
        </w:rPr>
        <w:tab/>
        <w:t xml:space="preserve"> סליחה שאני קוטע אותך, כשאתה מדבר על ניהול פעיל אתה מדבר על הנהלה, אני לא מדבר על הנהלה.  </w:t>
      </w:r>
    </w:p>
    <w:p w14:paraId="02696887" w14:textId="77777777" w:rsidR="00DA7033" w:rsidRPr="00DA7033" w:rsidRDefault="00DA7033" w:rsidP="00DA7033">
      <w:pPr>
        <w:keepNext/>
        <w:bidi/>
        <w:jc w:val="both"/>
        <w:rPr>
          <w:rFonts w:cs="David" w:hint="cs"/>
          <w:rtl/>
        </w:rPr>
      </w:pPr>
    </w:p>
    <w:p w14:paraId="20DBB7B8"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2823DBEC" w14:textId="77777777" w:rsidR="00DA7033" w:rsidRPr="00DA7033" w:rsidRDefault="00DA7033" w:rsidP="00DA7033">
      <w:pPr>
        <w:bidi/>
        <w:jc w:val="both"/>
        <w:rPr>
          <w:rFonts w:cs="David" w:hint="cs"/>
          <w:rtl/>
        </w:rPr>
      </w:pPr>
    </w:p>
    <w:p w14:paraId="02B8C18F" w14:textId="77777777" w:rsidR="00DA7033" w:rsidRPr="00DA7033" w:rsidRDefault="00DA7033" w:rsidP="00DA7033">
      <w:pPr>
        <w:keepNext/>
        <w:bidi/>
        <w:jc w:val="both"/>
        <w:rPr>
          <w:rFonts w:cs="David" w:hint="cs"/>
          <w:rtl/>
        </w:rPr>
      </w:pPr>
      <w:r w:rsidRPr="00DA7033">
        <w:rPr>
          <w:rFonts w:cs="David" w:hint="cs"/>
          <w:rtl/>
        </w:rPr>
        <w:tab/>
        <w:t xml:space="preserve">  הם יושבי ראש של ועדים מנהלים של גופים ציבוריים.</w:t>
      </w:r>
    </w:p>
    <w:p w14:paraId="04E62FBE" w14:textId="77777777" w:rsidR="00DA7033" w:rsidRPr="00DA7033" w:rsidRDefault="00DA7033" w:rsidP="00DA7033">
      <w:pPr>
        <w:keepNext/>
        <w:bidi/>
        <w:jc w:val="both"/>
        <w:rPr>
          <w:rFonts w:cs="David" w:hint="cs"/>
          <w:rtl/>
        </w:rPr>
      </w:pPr>
    </w:p>
    <w:p w14:paraId="0DC246A0"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711C0DE0" w14:textId="77777777" w:rsidR="00DA7033" w:rsidRPr="00DA7033" w:rsidRDefault="00DA7033" w:rsidP="00DA7033">
      <w:pPr>
        <w:bidi/>
        <w:jc w:val="both"/>
        <w:rPr>
          <w:rFonts w:cs="David" w:hint="cs"/>
          <w:u w:val="single"/>
          <w:rtl/>
        </w:rPr>
      </w:pPr>
    </w:p>
    <w:p w14:paraId="5C4D504F" w14:textId="77777777" w:rsidR="00DA7033" w:rsidRPr="00DA7033" w:rsidRDefault="00DA7033" w:rsidP="00DA7033">
      <w:pPr>
        <w:keepNext/>
        <w:bidi/>
        <w:jc w:val="both"/>
        <w:rPr>
          <w:rFonts w:cs="David" w:hint="cs"/>
          <w:rtl/>
        </w:rPr>
      </w:pPr>
      <w:r w:rsidRPr="00DA7033">
        <w:rPr>
          <w:rFonts w:cs="David" w:hint="cs"/>
          <w:rtl/>
        </w:rPr>
        <w:tab/>
        <w:t xml:space="preserve"> יושב ראש מכללת ספיר.</w:t>
      </w:r>
    </w:p>
    <w:p w14:paraId="1D0EC795" w14:textId="77777777" w:rsidR="00DA7033" w:rsidRPr="00DA7033" w:rsidRDefault="00DA7033" w:rsidP="00DA7033">
      <w:pPr>
        <w:keepNext/>
        <w:bidi/>
        <w:jc w:val="both"/>
        <w:rPr>
          <w:rFonts w:cs="David" w:hint="cs"/>
          <w:rtl/>
        </w:rPr>
      </w:pPr>
    </w:p>
    <w:p w14:paraId="5B0B73A6"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61607CF2" w14:textId="77777777" w:rsidR="00DA7033" w:rsidRPr="00DA7033" w:rsidRDefault="00DA7033" w:rsidP="00DA7033">
      <w:pPr>
        <w:bidi/>
        <w:rPr>
          <w:rFonts w:cs="David" w:hint="cs"/>
          <w:rtl/>
        </w:rPr>
      </w:pPr>
    </w:p>
    <w:p w14:paraId="4DA6415B" w14:textId="77777777" w:rsidR="00DA7033" w:rsidRPr="00DA7033" w:rsidRDefault="00DA7033" w:rsidP="00DA7033">
      <w:pPr>
        <w:keepNext/>
        <w:bidi/>
        <w:jc w:val="both"/>
        <w:rPr>
          <w:rFonts w:cs="David" w:hint="cs"/>
          <w:rtl/>
        </w:rPr>
      </w:pPr>
      <w:r w:rsidRPr="00DA7033">
        <w:rPr>
          <w:rFonts w:cs="David" w:hint="cs"/>
          <w:rtl/>
        </w:rPr>
        <w:tab/>
        <w:t>הסניף הישראלי של הקונגרס היהודי העולמי.</w:t>
      </w:r>
    </w:p>
    <w:p w14:paraId="7E261A0B" w14:textId="77777777" w:rsidR="00DA7033" w:rsidRPr="00DA7033" w:rsidRDefault="00DA7033" w:rsidP="00DA7033">
      <w:pPr>
        <w:keepNext/>
        <w:bidi/>
        <w:jc w:val="both"/>
        <w:rPr>
          <w:rFonts w:cs="David" w:hint="cs"/>
          <w:rtl/>
        </w:rPr>
      </w:pPr>
    </w:p>
    <w:p w14:paraId="16C21DF9"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3004843E" w14:textId="77777777" w:rsidR="00DA7033" w:rsidRPr="00DA7033" w:rsidRDefault="00DA7033" w:rsidP="00DA7033">
      <w:pPr>
        <w:bidi/>
        <w:jc w:val="both"/>
        <w:rPr>
          <w:rFonts w:cs="David" w:hint="cs"/>
          <w:u w:val="single"/>
          <w:rtl/>
        </w:rPr>
      </w:pPr>
    </w:p>
    <w:p w14:paraId="38520D80" w14:textId="77777777" w:rsidR="00DA7033" w:rsidRPr="00DA7033" w:rsidRDefault="00DA7033" w:rsidP="00DA7033">
      <w:pPr>
        <w:keepNext/>
        <w:bidi/>
        <w:jc w:val="both"/>
        <w:rPr>
          <w:rFonts w:cs="David" w:hint="cs"/>
          <w:rtl/>
        </w:rPr>
      </w:pPr>
      <w:r w:rsidRPr="00DA7033">
        <w:rPr>
          <w:rFonts w:cs="David" w:hint="cs"/>
          <w:rtl/>
        </w:rPr>
        <w:tab/>
        <w:t xml:space="preserve"> את הקונגרס העולמי הם פתרו קודם בגלל שזה פעם בשנה. </w:t>
      </w:r>
    </w:p>
    <w:p w14:paraId="3EDCAC36" w14:textId="77777777" w:rsidR="00DA7033" w:rsidRPr="00DA7033" w:rsidRDefault="00DA7033" w:rsidP="00DA7033">
      <w:pPr>
        <w:keepNext/>
        <w:bidi/>
        <w:jc w:val="both"/>
        <w:rPr>
          <w:rFonts w:cs="David" w:hint="cs"/>
          <w:rtl/>
        </w:rPr>
      </w:pPr>
    </w:p>
    <w:p w14:paraId="32C75CC0"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253DF004" w14:textId="77777777" w:rsidR="00DA7033" w:rsidRPr="00DA7033" w:rsidRDefault="00DA7033" w:rsidP="00DA7033">
      <w:pPr>
        <w:bidi/>
        <w:rPr>
          <w:rFonts w:cs="David" w:hint="cs"/>
          <w:rtl/>
        </w:rPr>
      </w:pPr>
    </w:p>
    <w:p w14:paraId="542DA11E" w14:textId="77777777" w:rsidR="00DA7033" w:rsidRPr="00DA7033" w:rsidRDefault="00DA7033" w:rsidP="00DA7033">
      <w:pPr>
        <w:keepNext/>
        <w:bidi/>
        <w:jc w:val="both"/>
        <w:rPr>
          <w:rFonts w:cs="David" w:hint="cs"/>
          <w:rtl/>
        </w:rPr>
      </w:pPr>
      <w:r w:rsidRPr="00DA7033">
        <w:rPr>
          <w:rFonts w:cs="David" w:hint="cs"/>
          <w:rtl/>
        </w:rPr>
        <w:tab/>
        <w:t>הם לא פתרו את הקונגרס העולמי. חברות פתרו, את נשיא הקונגרס הציוני חייבו להתפטר בהחלטת ועדת האתיקה.</w:t>
      </w:r>
    </w:p>
    <w:p w14:paraId="758AE9AA" w14:textId="77777777" w:rsidR="00DA7033" w:rsidRPr="00DA7033" w:rsidRDefault="00DA7033" w:rsidP="00DA7033">
      <w:pPr>
        <w:keepNext/>
        <w:bidi/>
        <w:jc w:val="both"/>
        <w:rPr>
          <w:rFonts w:cs="David" w:hint="cs"/>
          <w:rtl/>
        </w:rPr>
      </w:pPr>
    </w:p>
    <w:p w14:paraId="6D3322EE"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5DCFEE2F" w14:textId="77777777" w:rsidR="00DA7033" w:rsidRPr="00DA7033" w:rsidRDefault="00DA7033" w:rsidP="00DA7033">
      <w:pPr>
        <w:bidi/>
        <w:jc w:val="both"/>
        <w:rPr>
          <w:rFonts w:cs="David" w:hint="cs"/>
          <w:rtl/>
        </w:rPr>
      </w:pPr>
    </w:p>
    <w:p w14:paraId="0CF1664E" w14:textId="77777777" w:rsidR="00DA7033" w:rsidRPr="00DA7033" w:rsidRDefault="00DA7033" w:rsidP="00DA7033">
      <w:pPr>
        <w:keepNext/>
        <w:bidi/>
        <w:jc w:val="both"/>
        <w:rPr>
          <w:rFonts w:cs="David" w:hint="cs"/>
          <w:rtl/>
        </w:rPr>
      </w:pPr>
      <w:r w:rsidRPr="00DA7033">
        <w:rPr>
          <w:rFonts w:cs="David" w:hint="cs"/>
          <w:rtl/>
        </w:rPr>
        <w:tab/>
        <w:t xml:space="preserve"> נכון, חברות כן, נשיא לא. </w:t>
      </w:r>
    </w:p>
    <w:p w14:paraId="23EE8106" w14:textId="77777777" w:rsidR="00DA7033" w:rsidRPr="00DA7033" w:rsidRDefault="00DA7033" w:rsidP="00DA7033">
      <w:pPr>
        <w:keepNext/>
        <w:bidi/>
        <w:jc w:val="both"/>
        <w:rPr>
          <w:rFonts w:cs="David" w:hint="cs"/>
          <w:rtl/>
        </w:rPr>
      </w:pPr>
    </w:p>
    <w:p w14:paraId="0FD88FFC"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021870FF" w14:textId="77777777" w:rsidR="00DA7033" w:rsidRPr="00DA7033" w:rsidRDefault="00DA7033" w:rsidP="00DA7033">
      <w:pPr>
        <w:bidi/>
        <w:jc w:val="both"/>
        <w:rPr>
          <w:rFonts w:cs="David" w:hint="cs"/>
          <w:u w:val="single"/>
          <w:rtl/>
        </w:rPr>
      </w:pPr>
    </w:p>
    <w:p w14:paraId="7EB38DD2" w14:textId="77777777" w:rsidR="00DA7033" w:rsidRPr="00DA7033" w:rsidRDefault="00DA7033" w:rsidP="00DA7033">
      <w:pPr>
        <w:keepNext/>
        <w:bidi/>
        <w:jc w:val="both"/>
        <w:rPr>
          <w:rFonts w:cs="David" w:hint="cs"/>
          <w:rtl/>
        </w:rPr>
      </w:pPr>
      <w:r w:rsidRPr="00DA7033">
        <w:rPr>
          <w:rFonts w:cs="David" w:hint="cs"/>
          <w:rtl/>
        </w:rPr>
        <w:tab/>
        <w:t xml:space="preserve"> אם הוסכם שאנחנו לא מתלבטים בשאלה של העסקי, אני משתמש בעסקי במקום ציבורי כי אומרים שם שזה גבול אחד, ואנחנו לא מתלבטים בקצה השני בחברות בעמותה לזכר עיירה של ההורים שלי בפולין.</w:t>
      </w:r>
    </w:p>
    <w:p w14:paraId="4954B16B" w14:textId="77777777" w:rsidR="00DA7033" w:rsidRPr="00DA7033" w:rsidRDefault="00DA7033" w:rsidP="00DA7033">
      <w:pPr>
        <w:keepNext/>
        <w:bidi/>
        <w:jc w:val="both"/>
        <w:rPr>
          <w:rFonts w:cs="David" w:hint="cs"/>
          <w:rtl/>
        </w:rPr>
      </w:pPr>
    </w:p>
    <w:p w14:paraId="512737A7"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688EDD14" w14:textId="77777777" w:rsidR="00DA7033" w:rsidRPr="00DA7033" w:rsidRDefault="00DA7033" w:rsidP="00DA7033">
      <w:pPr>
        <w:keepNext/>
        <w:bidi/>
        <w:jc w:val="both"/>
        <w:rPr>
          <w:rFonts w:cs="David" w:hint="cs"/>
          <w:rtl/>
        </w:rPr>
      </w:pPr>
    </w:p>
    <w:p w14:paraId="4BC4392F" w14:textId="77777777" w:rsidR="00DA7033" w:rsidRPr="00DA7033" w:rsidRDefault="00DA7033" w:rsidP="00DA7033">
      <w:pPr>
        <w:keepNext/>
        <w:bidi/>
        <w:jc w:val="both"/>
        <w:rPr>
          <w:rFonts w:cs="David" w:hint="cs"/>
          <w:rtl/>
        </w:rPr>
      </w:pPr>
      <w:r w:rsidRPr="00DA7033">
        <w:rPr>
          <w:rFonts w:cs="David" w:hint="cs"/>
          <w:rtl/>
        </w:rPr>
        <w:tab/>
        <w:t xml:space="preserve">בכל מקרה ההיתר לא מתייחס לתפקיד ניהולי. בכל מקרה ההיתר שוועדת האתיקה נותנת לא מתייחס לתפקיד ניהולי בגוף ציבורי, אלא רק לתפקיד נבחר. </w:t>
      </w:r>
    </w:p>
    <w:p w14:paraId="41D28FA6" w14:textId="77777777" w:rsidR="00DA7033" w:rsidRPr="00DA7033" w:rsidRDefault="00DA7033" w:rsidP="00DA7033">
      <w:pPr>
        <w:keepNext/>
        <w:bidi/>
        <w:jc w:val="both"/>
        <w:rPr>
          <w:rFonts w:cs="David" w:hint="cs"/>
          <w:rtl/>
        </w:rPr>
      </w:pPr>
    </w:p>
    <w:p w14:paraId="45DDA966"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63B87C94" w14:textId="77777777" w:rsidR="00DA7033" w:rsidRPr="00DA7033" w:rsidRDefault="00DA7033" w:rsidP="00DA7033">
      <w:pPr>
        <w:bidi/>
        <w:jc w:val="both"/>
        <w:rPr>
          <w:rFonts w:cs="David" w:hint="cs"/>
          <w:u w:val="single"/>
          <w:rtl/>
        </w:rPr>
      </w:pPr>
    </w:p>
    <w:p w14:paraId="37902164" w14:textId="77777777" w:rsidR="00DA7033" w:rsidRPr="00DA7033" w:rsidRDefault="00DA7033" w:rsidP="00DA7033">
      <w:pPr>
        <w:keepNext/>
        <w:bidi/>
        <w:jc w:val="both"/>
        <w:rPr>
          <w:rFonts w:cs="David" w:hint="cs"/>
          <w:rtl/>
        </w:rPr>
      </w:pPr>
      <w:r w:rsidRPr="00DA7033">
        <w:rPr>
          <w:rFonts w:cs="David" w:hint="cs"/>
          <w:rtl/>
        </w:rPr>
        <w:tab/>
        <w:t xml:space="preserve"> אבחנה נוספת, בין הועד המנהל, הגוף שמנהל באופן שוטף את הבין תחומי, שניקח אותו כמודל, לבין הגוף שהוא לא הגוף המנהל , אולי הדירקטוריון או חבר הנאמנים.</w:t>
      </w:r>
    </w:p>
    <w:p w14:paraId="2F5DDB30" w14:textId="77777777" w:rsidR="00DA7033" w:rsidRPr="00DA7033" w:rsidRDefault="00DA7033" w:rsidP="00DA7033">
      <w:pPr>
        <w:keepNext/>
        <w:bidi/>
        <w:jc w:val="both"/>
        <w:rPr>
          <w:rFonts w:cs="David" w:hint="cs"/>
          <w:rtl/>
        </w:rPr>
      </w:pPr>
    </w:p>
    <w:p w14:paraId="3EAE7C75"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46E95AF0" w14:textId="77777777" w:rsidR="00DA7033" w:rsidRPr="00DA7033" w:rsidRDefault="00DA7033" w:rsidP="00DA7033">
      <w:pPr>
        <w:bidi/>
        <w:rPr>
          <w:rFonts w:cs="David" w:hint="cs"/>
          <w:rtl/>
        </w:rPr>
      </w:pPr>
    </w:p>
    <w:p w14:paraId="01527924" w14:textId="77777777" w:rsidR="00DA7033" w:rsidRPr="00DA7033" w:rsidRDefault="00DA7033" w:rsidP="00DA7033">
      <w:pPr>
        <w:keepNext/>
        <w:bidi/>
        <w:jc w:val="both"/>
        <w:rPr>
          <w:rFonts w:cs="David" w:hint="cs"/>
          <w:rtl/>
        </w:rPr>
      </w:pPr>
      <w:r w:rsidRPr="00DA7033">
        <w:rPr>
          <w:rFonts w:cs="David" w:hint="cs"/>
          <w:rtl/>
        </w:rPr>
        <w:tab/>
        <w:t xml:space="preserve">איך תבדיל, הרבה פעמים אי אפשר להבחין לפי השם. </w:t>
      </w:r>
    </w:p>
    <w:p w14:paraId="53FE0649" w14:textId="77777777" w:rsidR="00DA7033" w:rsidRPr="00DA7033" w:rsidRDefault="00DA7033" w:rsidP="00DA7033">
      <w:pPr>
        <w:keepNext/>
        <w:bidi/>
        <w:jc w:val="both"/>
        <w:rPr>
          <w:rFonts w:cs="David" w:hint="cs"/>
          <w:rtl/>
        </w:rPr>
      </w:pPr>
    </w:p>
    <w:p w14:paraId="5343FECD"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7292F36F" w14:textId="77777777" w:rsidR="00DA7033" w:rsidRPr="00DA7033" w:rsidRDefault="00DA7033" w:rsidP="00DA7033">
      <w:pPr>
        <w:bidi/>
        <w:jc w:val="both"/>
        <w:rPr>
          <w:rFonts w:cs="David" w:hint="cs"/>
          <w:u w:val="single"/>
          <w:rtl/>
        </w:rPr>
      </w:pPr>
    </w:p>
    <w:p w14:paraId="0A91D7EC" w14:textId="77777777" w:rsidR="00DA7033" w:rsidRPr="00DA7033" w:rsidRDefault="00DA7033" w:rsidP="00DA7033">
      <w:pPr>
        <w:keepNext/>
        <w:bidi/>
        <w:jc w:val="both"/>
        <w:rPr>
          <w:rFonts w:cs="David" w:hint="cs"/>
          <w:rtl/>
        </w:rPr>
      </w:pPr>
      <w:r w:rsidRPr="00DA7033">
        <w:rPr>
          <w:rFonts w:cs="David" w:hint="cs"/>
          <w:rtl/>
        </w:rPr>
        <w:tab/>
        <w:t xml:space="preserve"> אני לא אומר לפי השם, אני מדבר על המהויות, לכן אמרתי שיש לזה כל מיני שמות. השאלה אם אנחנו מתכוונים גם לחבר הנאמנים של אוניברסיטת באר שבע או של מכללת ספיר, או של הבין תחומי, שהוא בעיה כי הוא פרטי. אני יוצר פה את כל </w:t>
      </w:r>
      <w:proofErr w:type="spellStart"/>
      <w:r w:rsidRPr="00DA7033">
        <w:rPr>
          <w:rFonts w:cs="David" w:hint="cs"/>
          <w:rtl/>
        </w:rPr>
        <w:t>הסקלה</w:t>
      </w:r>
      <w:proofErr w:type="spellEnd"/>
      <w:r w:rsidRPr="00DA7033">
        <w:rPr>
          <w:rFonts w:cs="David" w:hint="cs"/>
          <w:rtl/>
        </w:rPr>
        <w:t xml:space="preserve"> כי אנחנו קובעים פה נורמה שהחיים יצטרכו להיכנס פנימה. אני שואל יותר מזה, האם אנחנו באמת רוצים שחברי כנסת ידירו את עצמם מהכול? בין תחומי זה קל כי זה יוקרתי  אבל תאמינו לי שהמכון הטכנולוגי בבאר שבע משווע שמישהו יבוא להיות אצלו קצת.</w:t>
      </w:r>
    </w:p>
    <w:p w14:paraId="1815301C" w14:textId="77777777" w:rsidR="00DA7033" w:rsidRPr="00DA7033" w:rsidRDefault="00DA7033" w:rsidP="00DA7033">
      <w:pPr>
        <w:keepNext/>
        <w:bidi/>
        <w:jc w:val="both"/>
        <w:rPr>
          <w:rFonts w:cs="David" w:hint="cs"/>
          <w:rtl/>
        </w:rPr>
      </w:pPr>
    </w:p>
    <w:p w14:paraId="7FE35E8F"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50AFA396" w14:textId="77777777" w:rsidR="00DA7033" w:rsidRPr="00DA7033" w:rsidRDefault="00DA7033" w:rsidP="00DA7033">
      <w:pPr>
        <w:keepNext/>
        <w:bidi/>
        <w:jc w:val="both"/>
        <w:rPr>
          <w:rFonts w:cs="David" w:hint="cs"/>
          <w:rtl/>
        </w:rPr>
      </w:pPr>
    </w:p>
    <w:p w14:paraId="7D239345" w14:textId="77777777" w:rsidR="00DA7033" w:rsidRPr="00DA7033" w:rsidRDefault="00DA7033" w:rsidP="00DA7033">
      <w:pPr>
        <w:keepNext/>
        <w:bidi/>
        <w:jc w:val="both"/>
        <w:rPr>
          <w:rFonts w:cs="David" w:hint="cs"/>
          <w:rtl/>
        </w:rPr>
      </w:pPr>
      <w:r w:rsidRPr="00DA7033">
        <w:rPr>
          <w:rFonts w:cs="David" w:hint="cs"/>
          <w:rtl/>
        </w:rPr>
        <w:tab/>
        <w:t>יש חובה בחוות דעת של הוועדה, בזה שהיא אומרת שי הבדל בין חבר הנאמנים לבין הוועד המנהל. חבר הנאמנים זה תפקיד נבחר. חבר הנאמנים של גוף ציבורי, אם ועדת האתיקה תחשוב שזה מקדם את פעילותו של חבר כנסת, ויש לזה חשיבות מבחינת הכנסת, ועדת האתיקה לא ראתה לנכון לאסור את זה. את ההיתר אפשר לתת לתפקיד נבחר, לא לניהולי.</w:t>
      </w:r>
    </w:p>
    <w:p w14:paraId="58D5BFD7" w14:textId="77777777" w:rsidR="00DA7033" w:rsidRPr="00DA7033" w:rsidRDefault="00DA7033" w:rsidP="00DA7033">
      <w:pPr>
        <w:keepNext/>
        <w:bidi/>
        <w:jc w:val="both"/>
        <w:rPr>
          <w:rFonts w:cs="David" w:hint="cs"/>
          <w:rtl/>
        </w:rPr>
      </w:pPr>
    </w:p>
    <w:p w14:paraId="1B2D8C06"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3D6191C1" w14:textId="77777777" w:rsidR="00DA7033" w:rsidRPr="00DA7033" w:rsidRDefault="00DA7033" w:rsidP="00DA7033">
      <w:pPr>
        <w:bidi/>
        <w:jc w:val="both"/>
        <w:rPr>
          <w:rFonts w:cs="David" w:hint="cs"/>
          <w:u w:val="single"/>
          <w:rtl/>
        </w:rPr>
      </w:pPr>
    </w:p>
    <w:p w14:paraId="63216F34" w14:textId="77777777" w:rsidR="00DA7033" w:rsidRPr="00DA7033" w:rsidRDefault="00DA7033" w:rsidP="00DA7033">
      <w:pPr>
        <w:keepNext/>
        <w:bidi/>
        <w:jc w:val="both"/>
        <w:rPr>
          <w:rFonts w:cs="David" w:hint="cs"/>
          <w:rtl/>
        </w:rPr>
      </w:pPr>
      <w:r w:rsidRPr="00DA7033">
        <w:rPr>
          <w:rFonts w:cs="David" w:hint="cs"/>
          <w:rtl/>
        </w:rPr>
        <w:tab/>
        <w:t xml:space="preserve"> על פי הקריטריון הזה אנחנו פועלים הרבה שנים, הוא לא החדש. </w:t>
      </w:r>
    </w:p>
    <w:p w14:paraId="14B412C8" w14:textId="77777777" w:rsidR="00DA7033" w:rsidRPr="00DA7033" w:rsidRDefault="00DA7033" w:rsidP="00DA7033">
      <w:pPr>
        <w:keepNext/>
        <w:bidi/>
        <w:jc w:val="both"/>
        <w:rPr>
          <w:rFonts w:cs="David" w:hint="cs"/>
          <w:rtl/>
        </w:rPr>
      </w:pPr>
    </w:p>
    <w:p w14:paraId="5B4143EB"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71D7703A" w14:textId="77777777" w:rsidR="00DA7033" w:rsidRPr="00DA7033" w:rsidRDefault="00DA7033" w:rsidP="00DA7033">
      <w:pPr>
        <w:bidi/>
        <w:rPr>
          <w:rFonts w:cs="David" w:hint="cs"/>
          <w:rtl/>
        </w:rPr>
      </w:pPr>
    </w:p>
    <w:p w14:paraId="70F94373" w14:textId="77777777" w:rsidR="00DA7033" w:rsidRPr="00DA7033" w:rsidRDefault="00DA7033" w:rsidP="00DA7033">
      <w:pPr>
        <w:keepNext/>
        <w:bidi/>
        <w:jc w:val="both"/>
        <w:rPr>
          <w:rFonts w:cs="David" w:hint="cs"/>
          <w:rtl/>
        </w:rPr>
      </w:pPr>
      <w:r w:rsidRPr="00DA7033">
        <w:rPr>
          <w:rFonts w:cs="David" w:hint="cs"/>
          <w:rtl/>
        </w:rPr>
        <w:tab/>
        <w:t xml:space="preserve">יש גופים שאין לך שיקול דעת, למשל בחבר הנאמנים של הסוכנות, בגלל זיכתו להסתדרות הציונית העולמית, בגלל שזה תפקיד נבחר, לא היה שיקול דעת של ועדת האתיקה, זה נחסם אוטומטית מתוקף השלכה - - - </w:t>
      </w:r>
    </w:p>
    <w:p w14:paraId="259D7FA6" w14:textId="77777777" w:rsidR="00DA7033" w:rsidRPr="00DA7033" w:rsidRDefault="00DA7033" w:rsidP="00DA7033">
      <w:pPr>
        <w:keepNext/>
        <w:bidi/>
        <w:jc w:val="both"/>
        <w:rPr>
          <w:rFonts w:cs="David" w:hint="cs"/>
          <w:rtl/>
        </w:rPr>
      </w:pPr>
    </w:p>
    <w:p w14:paraId="2636DA4C"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21616B08" w14:textId="77777777" w:rsidR="00DA7033" w:rsidRPr="00DA7033" w:rsidRDefault="00DA7033" w:rsidP="00DA7033">
      <w:pPr>
        <w:bidi/>
        <w:jc w:val="both"/>
        <w:rPr>
          <w:rFonts w:cs="David" w:hint="cs"/>
          <w:rtl/>
        </w:rPr>
      </w:pPr>
    </w:p>
    <w:p w14:paraId="3153C815" w14:textId="77777777" w:rsidR="00DA7033" w:rsidRPr="00DA7033" w:rsidRDefault="00DA7033" w:rsidP="00DA7033">
      <w:pPr>
        <w:bidi/>
        <w:jc w:val="both"/>
        <w:rPr>
          <w:rFonts w:cs="David" w:hint="cs"/>
          <w:rtl/>
        </w:rPr>
      </w:pPr>
      <w:r w:rsidRPr="00DA7033">
        <w:rPr>
          <w:rFonts w:cs="David" w:hint="cs"/>
          <w:rtl/>
        </w:rPr>
        <w:tab/>
        <w:t>איזה תפקיד?</w:t>
      </w:r>
    </w:p>
    <w:p w14:paraId="762F8D9D" w14:textId="77777777" w:rsidR="00DA7033" w:rsidRPr="00DA7033" w:rsidRDefault="00DA7033" w:rsidP="00DA7033">
      <w:pPr>
        <w:keepNext/>
        <w:bidi/>
        <w:jc w:val="both"/>
        <w:rPr>
          <w:rFonts w:cs="David" w:hint="cs"/>
          <w:rtl/>
        </w:rPr>
      </w:pPr>
    </w:p>
    <w:p w14:paraId="1958C4E3"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7D85EDE3" w14:textId="77777777" w:rsidR="00DA7033" w:rsidRPr="00DA7033" w:rsidRDefault="00DA7033" w:rsidP="00DA7033">
      <w:pPr>
        <w:bidi/>
        <w:rPr>
          <w:rFonts w:cs="David" w:hint="cs"/>
          <w:rtl/>
        </w:rPr>
      </w:pPr>
    </w:p>
    <w:p w14:paraId="16040ADD" w14:textId="77777777" w:rsidR="00DA7033" w:rsidRPr="00DA7033" w:rsidRDefault="00DA7033" w:rsidP="00DA7033">
      <w:pPr>
        <w:keepNext/>
        <w:bidi/>
        <w:jc w:val="both"/>
        <w:rPr>
          <w:rFonts w:cs="David" w:hint="cs"/>
          <w:rtl/>
        </w:rPr>
      </w:pPr>
      <w:r w:rsidRPr="00DA7033">
        <w:rPr>
          <w:rFonts w:cs="David" w:hint="cs"/>
          <w:rtl/>
        </w:rPr>
        <w:tab/>
        <w:t>חברות בחבר נאמנים של הסוכנות, בגלל שהוא נגזרת של ההסתדרות הציונית העולמית, על הסעיף של החוק, ירד הגרזן מיידית.</w:t>
      </w:r>
    </w:p>
    <w:p w14:paraId="34217B41" w14:textId="77777777" w:rsidR="00DA7033" w:rsidRPr="00DA7033" w:rsidRDefault="00DA7033" w:rsidP="00DA7033">
      <w:pPr>
        <w:keepNext/>
        <w:bidi/>
        <w:jc w:val="both"/>
        <w:rPr>
          <w:rFonts w:cs="David" w:hint="cs"/>
          <w:rtl/>
        </w:rPr>
      </w:pPr>
    </w:p>
    <w:p w14:paraId="03824495"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378DC50C" w14:textId="77777777" w:rsidR="00DA7033" w:rsidRPr="00DA7033" w:rsidRDefault="00DA7033" w:rsidP="00DA7033">
      <w:pPr>
        <w:bidi/>
        <w:jc w:val="both"/>
        <w:rPr>
          <w:rFonts w:cs="David" w:hint="cs"/>
          <w:u w:val="single"/>
          <w:rtl/>
        </w:rPr>
      </w:pPr>
    </w:p>
    <w:p w14:paraId="54CD2AAF" w14:textId="77777777" w:rsidR="00DA7033" w:rsidRPr="00DA7033" w:rsidRDefault="00DA7033" w:rsidP="00DA7033">
      <w:pPr>
        <w:keepNext/>
        <w:bidi/>
        <w:jc w:val="both"/>
        <w:rPr>
          <w:rFonts w:cs="David" w:hint="cs"/>
          <w:rtl/>
        </w:rPr>
      </w:pPr>
      <w:r w:rsidRPr="00DA7033">
        <w:rPr>
          <w:rFonts w:cs="David" w:hint="cs"/>
          <w:rtl/>
        </w:rPr>
        <w:tab/>
        <w:t xml:space="preserve"> בואו ננסה בכל זאת לראות את המגרש הגול. לפי דעתי המגרש הגדול בו אנחנו טועים, זה המון גופים ציבוריים שיש להם תפקידים נבחרים, קרי דירקטוריון או חבר נאמנים מהסוג הזה, שזה לא הגוף המנהל, שפרושים על פני כל הארץ, כמעט בכל תחומי החיים, באמנות ובתרבות ובבריאות ובחינוך, וברווחה, ובמורשת ישראל ומה לא? שלא תהיה אי הבנה, אני חושב שכל תפקיד כזה צריך אישור ועדת האתיקה, גם אם הוא מובן מעצמו, זו לא בעיה מבחינתי, אין פה שום דבר אוטומטי. זו דעתי. </w:t>
      </w:r>
    </w:p>
    <w:p w14:paraId="5DEB66CC" w14:textId="77777777" w:rsidR="00DA7033" w:rsidRPr="00DA7033" w:rsidRDefault="00DA7033" w:rsidP="00DA7033">
      <w:pPr>
        <w:keepNext/>
        <w:bidi/>
        <w:jc w:val="both"/>
        <w:rPr>
          <w:rFonts w:cs="David" w:hint="cs"/>
          <w:rtl/>
        </w:rPr>
      </w:pPr>
    </w:p>
    <w:p w14:paraId="2AD3772D" w14:textId="77777777" w:rsidR="00DA7033" w:rsidRPr="00DA7033" w:rsidRDefault="00DA7033" w:rsidP="00DA7033">
      <w:pPr>
        <w:keepNext/>
        <w:bidi/>
        <w:jc w:val="both"/>
        <w:rPr>
          <w:rFonts w:cs="David" w:hint="cs"/>
          <w:rtl/>
        </w:rPr>
      </w:pPr>
      <w:r w:rsidRPr="00DA7033">
        <w:rPr>
          <w:rFonts w:cs="David" w:hint="cs"/>
          <w:rtl/>
        </w:rPr>
        <w:tab/>
        <w:t xml:space="preserve">אני כן בעד להשאיר את התחום שאני קורא לו ציבורי במובן המהותי של המושג, ולא במובן הבורסאי, אני כן משאיר אותו כתחום פתוח שבמקרים קיצוניים, למשל יכול להיות שהוא הבין תחומי, אם הייתי יושב בוועדתה אתיקה הייתי אומר, זה לא אותו דבר, זה גוף פרטי למטרות רווח. </w:t>
      </w:r>
    </w:p>
    <w:p w14:paraId="0D8FD5BD" w14:textId="77777777" w:rsidR="00DA7033" w:rsidRPr="00DA7033" w:rsidRDefault="00DA7033" w:rsidP="00DA7033">
      <w:pPr>
        <w:keepNext/>
        <w:bidi/>
        <w:jc w:val="both"/>
        <w:rPr>
          <w:rFonts w:cs="David" w:hint="cs"/>
          <w:rtl/>
        </w:rPr>
      </w:pPr>
    </w:p>
    <w:p w14:paraId="620765B6"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50D5DDD8" w14:textId="77777777" w:rsidR="00DA7033" w:rsidRPr="00DA7033" w:rsidRDefault="00DA7033" w:rsidP="00DA7033">
      <w:pPr>
        <w:keepNext/>
        <w:bidi/>
        <w:jc w:val="both"/>
        <w:rPr>
          <w:rFonts w:cs="David" w:hint="cs"/>
          <w:rtl/>
        </w:rPr>
      </w:pPr>
    </w:p>
    <w:p w14:paraId="37AC826F" w14:textId="77777777" w:rsidR="00DA7033" w:rsidRPr="00DA7033" w:rsidRDefault="00DA7033" w:rsidP="00DA7033">
      <w:pPr>
        <w:keepNext/>
        <w:bidi/>
        <w:jc w:val="both"/>
        <w:rPr>
          <w:rFonts w:cs="David" w:hint="cs"/>
          <w:rtl/>
        </w:rPr>
      </w:pPr>
      <w:r w:rsidRPr="00DA7033">
        <w:rPr>
          <w:rFonts w:cs="David" w:hint="cs"/>
          <w:rtl/>
        </w:rPr>
        <w:tab/>
        <w:t>אבל אם רוצים להקים עכשיו את האוניברסיטה בצפת וצריך שם עידוד וצריך שחברי כנסת יעודדו מבחינה ציבורית את הקמת מוסד בגליל, אני חושבת שהוועדה לא ראתה פסול בזה שחבר כנסת יפנה לוועדת האתיקה ויקבל היתר.</w:t>
      </w:r>
    </w:p>
    <w:p w14:paraId="7014A36E" w14:textId="77777777" w:rsidR="00DA7033" w:rsidRPr="00DA7033" w:rsidRDefault="00DA7033" w:rsidP="00DA7033">
      <w:pPr>
        <w:keepNext/>
        <w:bidi/>
        <w:jc w:val="both"/>
        <w:rPr>
          <w:rFonts w:cs="David" w:hint="cs"/>
          <w:rtl/>
        </w:rPr>
      </w:pPr>
    </w:p>
    <w:p w14:paraId="62CE9B42" w14:textId="77777777" w:rsidR="00DA7033" w:rsidRPr="00DA7033" w:rsidRDefault="00DA7033" w:rsidP="00DA7033">
      <w:pPr>
        <w:keepLines/>
        <w:bidi/>
        <w:jc w:val="both"/>
        <w:rPr>
          <w:rFonts w:cs="David" w:hint="cs"/>
          <w:rtl/>
        </w:rPr>
      </w:pPr>
      <w:r w:rsidRPr="00DA7033">
        <w:rPr>
          <w:rFonts w:cs="David" w:hint="cs"/>
          <w:u w:val="single"/>
          <w:rtl/>
        </w:rPr>
        <w:t>היועץ המשפטי לכנסת אייל ינון :</w:t>
      </w:r>
    </w:p>
    <w:p w14:paraId="2B272D30" w14:textId="77777777" w:rsidR="00DA7033" w:rsidRPr="00DA7033" w:rsidRDefault="00DA7033" w:rsidP="00DA7033">
      <w:pPr>
        <w:keepLines/>
        <w:bidi/>
        <w:jc w:val="both"/>
        <w:rPr>
          <w:rFonts w:cs="David" w:hint="cs"/>
          <w:rtl/>
        </w:rPr>
      </w:pPr>
    </w:p>
    <w:p w14:paraId="18FD47BB" w14:textId="77777777" w:rsidR="00DA7033" w:rsidRPr="00DA7033" w:rsidRDefault="00DA7033" w:rsidP="00DA7033">
      <w:pPr>
        <w:keepLines/>
        <w:bidi/>
        <w:jc w:val="both"/>
        <w:rPr>
          <w:rFonts w:cs="David" w:hint="cs"/>
          <w:rtl/>
        </w:rPr>
      </w:pPr>
      <w:r w:rsidRPr="00DA7033">
        <w:rPr>
          <w:rFonts w:cs="David" w:hint="cs"/>
          <w:rtl/>
        </w:rPr>
        <w:tab/>
        <w:t xml:space="preserve">  מה הסיבה שאותה אקדמיה בצפת רוצה להעמיד בראשה חבר כנסת, בראש חבר הנאמנים שלה.</w:t>
      </w:r>
    </w:p>
    <w:p w14:paraId="47B59ABD" w14:textId="77777777" w:rsidR="00DA7033" w:rsidRPr="00DA7033" w:rsidRDefault="00DA7033" w:rsidP="00DA7033">
      <w:pPr>
        <w:keepNext/>
        <w:bidi/>
        <w:jc w:val="both"/>
        <w:rPr>
          <w:rFonts w:cs="David" w:hint="cs"/>
          <w:rtl/>
        </w:rPr>
      </w:pPr>
    </w:p>
    <w:p w14:paraId="1CFE1B48"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B694BBB" w14:textId="77777777" w:rsidR="00DA7033" w:rsidRPr="00DA7033" w:rsidRDefault="00DA7033" w:rsidP="00DA7033">
      <w:pPr>
        <w:bidi/>
        <w:jc w:val="both"/>
        <w:rPr>
          <w:rFonts w:cs="David" w:hint="cs"/>
          <w:u w:val="single"/>
          <w:rtl/>
        </w:rPr>
      </w:pPr>
    </w:p>
    <w:p w14:paraId="718B3613" w14:textId="77777777" w:rsidR="00DA7033" w:rsidRPr="00DA7033" w:rsidRDefault="00DA7033" w:rsidP="00DA7033">
      <w:pPr>
        <w:keepNext/>
        <w:bidi/>
        <w:jc w:val="both"/>
        <w:rPr>
          <w:rFonts w:cs="David" w:hint="cs"/>
          <w:rtl/>
        </w:rPr>
      </w:pPr>
      <w:r w:rsidRPr="00DA7033">
        <w:rPr>
          <w:rFonts w:cs="David" w:hint="cs"/>
          <w:rtl/>
        </w:rPr>
        <w:tab/>
        <w:t xml:space="preserve"> בין חבריה.</w:t>
      </w:r>
    </w:p>
    <w:p w14:paraId="04A65B63" w14:textId="77777777" w:rsidR="00DA7033" w:rsidRPr="00DA7033" w:rsidRDefault="00DA7033" w:rsidP="00DA7033">
      <w:pPr>
        <w:keepNext/>
        <w:bidi/>
        <w:jc w:val="both"/>
        <w:rPr>
          <w:rFonts w:cs="David" w:hint="cs"/>
          <w:rtl/>
        </w:rPr>
      </w:pPr>
    </w:p>
    <w:p w14:paraId="7D0C8867"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64D9D465" w14:textId="77777777" w:rsidR="00DA7033" w:rsidRPr="00DA7033" w:rsidRDefault="00DA7033" w:rsidP="00DA7033">
      <w:pPr>
        <w:bidi/>
        <w:jc w:val="both"/>
        <w:rPr>
          <w:rFonts w:cs="David" w:hint="cs"/>
          <w:rtl/>
        </w:rPr>
      </w:pPr>
    </w:p>
    <w:p w14:paraId="13B625FF" w14:textId="77777777" w:rsidR="00DA7033" w:rsidRPr="00DA7033" w:rsidRDefault="00DA7033" w:rsidP="00DA7033">
      <w:pPr>
        <w:keepNext/>
        <w:bidi/>
        <w:jc w:val="both"/>
        <w:rPr>
          <w:rFonts w:cs="David" w:hint="cs"/>
          <w:rtl/>
        </w:rPr>
      </w:pPr>
      <w:r w:rsidRPr="00DA7033">
        <w:rPr>
          <w:rFonts w:cs="David" w:hint="cs"/>
          <w:rtl/>
        </w:rPr>
        <w:tab/>
        <w:t xml:space="preserve">  מה זה בין חבריה? זה לא מעניין אותי להיות בין חבריה. הסיבה היחידה היא כי היא רוצה, בצדק מבחינת הראייה שלה, שאותו חבר כנסת יפתח בפניה את הדלתות  בירושלים, אצל השרים הרלוונטיים, בוועדות הרלוונטיות, במועצה להשכלה גבוהה הרלוונטית כי הם מחכים לקבל הכרה לתואר כזה או אחר. זו הסיבה, לא בגלל עיניו היפות, לא בגלל שהוא סלבריטאי, אלא בגלל שיש לו יכולת לפתוח את הדלתות, זו הסיבה שהם לוקחים את חברי הכנסת לדברים האלה, וזה בסדר מבחינת המוסדות האלה, השאלה אם זה בסדר בעיננו.</w:t>
      </w:r>
    </w:p>
    <w:p w14:paraId="4DDC726A" w14:textId="77777777" w:rsidR="00DA7033" w:rsidRPr="00DA7033" w:rsidRDefault="00DA7033" w:rsidP="00DA7033">
      <w:pPr>
        <w:keepNext/>
        <w:bidi/>
        <w:jc w:val="both"/>
        <w:rPr>
          <w:rFonts w:cs="David" w:hint="cs"/>
          <w:rtl/>
        </w:rPr>
      </w:pPr>
    </w:p>
    <w:p w14:paraId="1D1E30FD"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2A4A23A4" w14:textId="77777777" w:rsidR="00DA7033" w:rsidRPr="00DA7033" w:rsidRDefault="00DA7033" w:rsidP="00DA7033">
      <w:pPr>
        <w:bidi/>
        <w:jc w:val="both"/>
        <w:rPr>
          <w:rFonts w:cs="David" w:hint="cs"/>
          <w:rtl/>
        </w:rPr>
      </w:pPr>
    </w:p>
    <w:p w14:paraId="79461A39" w14:textId="77777777" w:rsidR="00DA7033" w:rsidRPr="00DA7033" w:rsidRDefault="00DA7033" w:rsidP="00DA7033">
      <w:pPr>
        <w:keepNext/>
        <w:bidi/>
        <w:jc w:val="both"/>
        <w:rPr>
          <w:rFonts w:cs="David" w:hint="cs"/>
          <w:rtl/>
        </w:rPr>
      </w:pPr>
      <w:r w:rsidRPr="00DA7033">
        <w:rPr>
          <w:rFonts w:cs="David" w:hint="cs"/>
          <w:rtl/>
        </w:rPr>
        <w:tab/>
        <w:t xml:space="preserve"> אפשר לייצר כאן נוסחה, קודם כל אני חושבת שהשימוש במילה פרטי הוא לא רלוונטי, פרטי היא מילה מיושנת שלא קיימת  יותר בסקלה. אין כמעט עסקים פרטיים, דבר שלא קיים במונחים כלכליים. </w:t>
      </w:r>
    </w:p>
    <w:p w14:paraId="11690022" w14:textId="77777777" w:rsidR="00DA7033" w:rsidRPr="00DA7033" w:rsidRDefault="00DA7033" w:rsidP="00DA7033">
      <w:pPr>
        <w:keepNext/>
        <w:bidi/>
        <w:jc w:val="both"/>
        <w:rPr>
          <w:rFonts w:cs="David" w:hint="cs"/>
          <w:rtl/>
        </w:rPr>
      </w:pPr>
    </w:p>
    <w:p w14:paraId="0436E2E9"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48ABADDB" w14:textId="77777777" w:rsidR="00DA7033" w:rsidRPr="00DA7033" w:rsidRDefault="00DA7033" w:rsidP="00DA7033">
      <w:pPr>
        <w:keepNext/>
        <w:bidi/>
        <w:jc w:val="both"/>
        <w:rPr>
          <w:rFonts w:cs="David" w:hint="cs"/>
          <w:rtl/>
        </w:rPr>
      </w:pPr>
    </w:p>
    <w:p w14:paraId="7D3980A6" w14:textId="77777777" w:rsidR="00DA7033" w:rsidRPr="00DA7033" w:rsidRDefault="00DA7033" w:rsidP="00DA7033">
      <w:pPr>
        <w:keepNext/>
        <w:bidi/>
        <w:jc w:val="both"/>
        <w:rPr>
          <w:rFonts w:cs="David" w:hint="cs"/>
          <w:rtl/>
        </w:rPr>
      </w:pPr>
      <w:r w:rsidRPr="00DA7033">
        <w:rPr>
          <w:rFonts w:cs="David" w:hint="cs"/>
          <w:rtl/>
        </w:rPr>
        <w:tab/>
        <w:t>למה לא קיים? יש הרבה עסקים פרטיים גדולים של אנשים שלא רוצים להנפיק את החברות שלהם בבורסה, לא רוצים שותפים, והם גדולים.</w:t>
      </w:r>
    </w:p>
    <w:p w14:paraId="22095532" w14:textId="77777777" w:rsidR="00DA7033" w:rsidRPr="00DA7033" w:rsidRDefault="00DA7033" w:rsidP="00DA7033">
      <w:pPr>
        <w:keepNext/>
        <w:bidi/>
        <w:jc w:val="both"/>
        <w:rPr>
          <w:rFonts w:cs="David" w:hint="cs"/>
          <w:rtl/>
        </w:rPr>
      </w:pPr>
    </w:p>
    <w:p w14:paraId="5B16206D"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7AE6D773" w14:textId="77777777" w:rsidR="00DA7033" w:rsidRPr="00DA7033" w:rsidRDefault="00DA7033" w:rsidP="00DA7033">
      <w:pPr>
        <w:bidi/>
        <w:jc w:val="both"/>
        <w:rPr>
          <w:rFonts w:cs="David" w:hint="cs"/>
          <w:rtl/>
        </w:rPr>
      </w:pPr>
    </w:p>
    <w:p w14:paraId="04E45F87" w14:textId="77777777" w:rsidR="00DA7033" w:rsidRPr="00DA7033" w:rsidRDefault="00DA7033" w:rsidP="00DA7033">
      <w:pPr>
        <w:keepNext/>
        <w:bidi/>
        <w:jc w:val="both"/>
        <w:rPr>
          <w:rFonts w:cs="David" w:hint="cs"/>
          <w:rtl/>
        </w:rPr>
      </w:pPr>
      <w:r w:rsidRPr="00DA7033">
        <w:rPr>
          <w:rFonts w:cs="David" w:hint="cs"/>
          <w:rtl/>
        </w:rPr>
        <w:tab/>
        <w:t xml:space="preserve"> סוזי לא התכוונה לזה.</w:t>
      </w:r>
    </w:p>
    <w:p w14:paraId="48315E30" w14:textId="77777777" w:rsidR="00DA7033" w:rsidRPr="00DA7033" w:rsidRDefault="00DA7033" w:rsidP="00DA7033">
      <w:pPr>
        <w:keepNext/>
        <w:bidi/>
        <w:jc w:val="both"/>
        <w:rPr>
          <w:rFonts w:cs="David" w:hint="cs"/>
          <w:rtl/>
        </w:rPr>
      </w:pPr>
    </w:p>
    <w:p w14:paraId="28F72E5B"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2DBA2783" w14:textId="77777777" w:rsidR="00DA7033" w:rsidRPr="00DA7033" w:rsidRDefault="00DA7033" w:rsidP="00DA7033">
      <w:pPr>
        <w:keepNext/>
        <w:bidi/>
        <w:jc w:val="both"/>
        <w:rPr>
          <w:rFonts w:cs="David" w:hint="cs"/>
          <w:rtl/>
        </w:rPr>
      </w:pPr>
    </w:p>
    <w:p w14:paraId="598A86E2" w14:textId="77777777" w:rsidR="00DA7033" w:rsidRPr="00DA7033" w:rsidRDefault="00DA7033" w:rsidP="00DA7033">
      <w:pPr>
        <w:keepNext/>
        <w:bidi/>
        <w:jc w:val="both"/>
        <w:rPr>
          <w:rFonts w:cs="David" w:hint="cs"/>
          <w:rtl/>
        </w:rPr>
      </w:pPr>
      <w:r w:rsidRPr="00DA7033">
        <w:rPr>
          <w:rFonts w:cs="David" w:hint="cs"/>
          <w:rtl/>
        </w:rPr>
        <w:tab/>
        <w:t xml:space="preserve">אני לא יודע למה היא התכוונה, הם התכוונו </w:t>
      </w:r>
      <w:proofErr w:type="spellStart"/>
      <w:r w:rsidRPr="00DA7033">
        <w:rPr>
          <w:rFonts w:cs="David" w:hint="cs"/>
          <w:rtl/>
        </w:rPr>
        <w:t>להכול</w:t>
      </w:r>
      <w:proofErr w:type="spellEnd"/>
      <w:r w:rsidRPr="00DA7033">
        <w:rPr>
          <w:rFonts w:cs="David" w:hint="cs"/>
          <w:rtl/>
        </w:rPr>
        <w:t>.</w:t>
      </w:r>
    </w:p>
    <w:p w14:paraId="32657215" w14:textId="77777777" w:rsidR="00DA7033" w:rsidRPr="00DA7033" w:rsidRDefault="00DA7033" w:rsidP="00DA7033">
      <w:pPr>
        <w:keepNext/>
        <w:bidi/>
        <w:jc w:val="both"/>
        <w:rPr>
          <w:rFonts w:cs="David" w:hint="cs"/>
          <w:rtl/>
        </w:rPr>
      </w:pPr>
    </w:p>
    <w:p w14:paraId="78D64B45"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50128662" w14:textId="77777777" w:rsidR="00DA7033" w:rsidRPr="00DA7033" w:rsidRDefault="00DA7033" w:rsidP="00DA7033">
      <w:pPr>
        <w:bidi/>
        <w:jc w:val="both"/>
        <w:rPr>
          <w:rFonts w:cs="David" w:hint="cs"/>
          <w:rtl/>
        </w:rPr>
      </w:pPr>
    </w:p>
    <w:p w14:paraId="71BA423A" w14:textId="77777777" w:rsidR="00DA7033" w:rsidRPr="00DA7033" w:rsidRDefault="00DA7033" w:rsidP="00DA7033">
      <w:pPr>
        <w:keepNext/>
        <w:bidi/>
        <w:jc w:val="both"/>
        <w:rPr>
          <w:rFonts w:cs="David" w:hint="cs"/>
          <w:rtl/>
        </w:rPr>
      </w:pPr>
      <w:r w:rsidRPr="00DA7033">
        <w:rPr>
          <w:rFonts w:cs="David" w:hint="cs"/>
          <w:rtl/>
        </w:rPr>
        <w:tab/>
        <w:t xml:space="preserve"> אני חושבת שהשימוש במילה פרטי לא רלוונטי כאן והשימוש צריך להיות עסקי.יש שני סרגלי מדידה, אחד עסקי מול ציבורי, וכל הרווח באמצע, שצריך להשאיר בו מידה של שיקול דעת, כמובן שנטייה היא לכיוון ציבורי ונגד עסקי באופן ברור. הסרגל השני הוא ניהולי ונבחר, אז אנחנו יכולים לעשות לוח הכפל, ניהולי- נבחר, עסקי- ציבורי, כשברור שההעדפה שלנו היא לציבורי נבחר.</w:t>
      </w:r>
    </w:p>
    <w:p w14:paraId="118BA91A" w14:textId="77777777" w:rsidR="00DA7033" w:rsidRPr="00DA7033" w:rsidRDefault="00DA7033" w:rsidP="00DA7033">
      <w:pPr>
        <w:keepNext/>
        <w:bidi/>
        <w:jc w:val="both"/>
        <w:rPr>
          <w:rFonts w:cs="David" w:hint="cs"/>
          <w:rtl/>
        </w:rPr>
      </w:pPr>
    </w:p>
    <w:p w14:paraId="35E31201"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633675BF" w14:textId="77777777" w:rsidR="00DA7033" w:rsidRPr="00DA7033" w:rsidRDefault="00DA7033" w:rsidP="00DA7033">
      <w:pPr>
        <w:keepNext/>
        <w:bidi/>
        <w:jc w:val="both"/>
        <w:rPr>
          <w:rFonts w:cs="David" w:hint="cs"/>
          <w:rtl/>
        </w:rPr>
      </w:pPr>
    </w:p>
    <w:p w14:paraId="3B5001DE" w14:textId="77777777" w:rsidR="00DA7033" w:rsidRPr="00DA7033" w:rsidRDefault="00DA7033" w:rsidP="00DA7033">
      <w:pPr>
        <w:keepNext/>
        <w:bidi/>
        <w:jc w:val="both"/>
        <w:rPr>
          <w:rFonts w:cs="David" w:hint="cs"/>
          <w:rtl/>
        </w:rPr>
      </w:pPr>
      <w:r w:rsidRPr="00DA7033">
        <w:rPr>
          <w:rFonts w:cs="David" w:hint="cs"/>
          <w:rtl/>
        </w:rPr>
        <w:tab/>
        <w:t>הוועדה קבעה שברובריקה הזו שאת מציירת יש היתר, רק בציבורי ורק בנבחר. לא יושב ראש חבר הנאמנים של המוסד החדש , יושב ראש חבר הנאמנים הוא לא תפקיד נבחר.</w:t>
      </w:r>
    </w:p>
    <w:p w14:paraId="0764878E" w14:textId="77777777" w:rsidR="00DA7033" w:rsidRPr="00DA7033" w:rsidRDefault="00DA7033" w:rsidP="00DA7033">
      <w:pPr>
        <w:keepNext/>
        <w:bidi/>
        <w:jc w:val="both"/>
        <w:rPr>
          <w:rFonts w:cs="David" w:hint="cs"/>
          <w:rtl/>
        </w:rPr>
      </w:pPr>
    </w:p>
    <w:p w14:paraId="36B10743"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4070636A" w14:textId="77777777" w:rsidR="00DA7033" w:rsidRPr="00DA7033" w:rsidRDefault="00DA7033" w:rsidP="00DA7033">
      <w:pPr>
        <w:keepNext/>
        <w:bidi/>
        <w:jc w:val="both"/>
        <w:rPr>
          <w:rFonts w:cs="David" w:hint="cs"/>
          <w:rtl/>
        </w:rPr>
      </w:pPr>
    </w:p>
    <w:p w14:paraId="32A2BDB0" w14:textId="77777777" w:rsidR="00DA7033" w:rsidRPr="00DA7033" w:rsidRDefault="00DA7033" w:rsidP="00DA7033">
      <w:pPr>
        <w:keepNext/>
        <w:bidi/>
        <w:jc w:val="both"/>
        <w:rPr>
          <w:rFonts w:cs="David" w:hint="cs"/>
          <w:rtl/>
        </w:rPr>
      </w:pPr>
      <w:r w:rsidRPr="00DA7033">
        <w:rPr>
          <w:rFonts w:cs="David" w:hint="cs"/>
          <w:rtl/>
        </w:rPr>
        <w:tab/>
        <w:t xml:space="preserve">בדקתם מה קורה בעולם? </w:t>
      </w:r>
    </w:p>
    <w:p w14:paraId="2853DD29" w14:textId="77777777" w:rsidR="00DA7033" w:rsidRPr="00DA7033" w:rsidRDefault="00DA7033" w:rsidP="00DA7033">
      <w:pPr>
        <w:keepNext/>
        <w:bidi/>
        <w:jc w:val="both"/>
        <w:rPr>
          <w:rFonts w:cs="David" w:hint="cs"/>
          <w:rtl/>
        </w:rPr>
      </w:pPr>
      <w:r w:rsidRPr="00DA7033">
        <w:rPr>
          <w:rFonts w:cs="David" w:hint="cs"/>
          <w:rtl/>
        </w:rPr>
        <w:t xml:space="preserve"> </w:t>
      </w:r>
    </w:p>
    <w:p w14:paraId="345827AA"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34F68052" w14:textId="77777777" w:rsidR="00DA7033" w:rsidRPr="00DA7033" w:rsidRDefault="00DA7033" w:rsidP="00DA7033">
      <w:pPr>
        <w:bidi/>
        <w:jc w:val="both"/>
        <w:rPr>
          <w:rFonts w:cs="David" w:hint="cs"/>
          <w:rtl/>
        </w:rPr>
      </w:pPr>
    </w:p>
    <w:p w14:paraId="6FA5A247" w14:textId="77777777" w:rsidR="00DA7033" w:rsidRPr="00DA7033" w:rsidRDefault="00DA7033" w:rsidP="00DA7033">
      <w:pPr>
        <w:keepNext/>
        <w:bidi/>
        <w:jc w:val="both"/>
        <w:rPr>
          <w:rFonts w:cs="David" w:hint="cs"/>
          <w:rtl/>
        </w:rPr>
      </w:pPr>
      <w:r w:rsidRPr="00DA7033">
        <w:rPr>
          <w:rFonts w:cs="David" w:hint="cs"/>
          <w:rtl/>
        </w:rPr>
        <w:tab/>
        <w:t xml:space="preserve">  הפרלמנט שלנו מחמיר ביחס למה שקורה בעולם בסוגית העיסוק הנוסף.</w:t>
      </w:r>
    </w:p>
    <w:p w14:paraId="404F6B7D" w14:textId="77777777" w:rsidR="00DA7033" w:rsidRPr="00DA7033" w:rsidRDefault="00DA7033" w:rsidP="00DA7033">
      <w:pPr>
        <w:keepNext/>
        <w:bidi/>
        <w:jc w:val="both"/>
        <w:rPr>
          <w:rFonts w:cs="David" w:hint="cs"/>
          <w:rtl/>
        </w:rPr>
      </w:pPr>
    </w:p>
    <w:p w14:paraId="41DB7141"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1A949219" w14:textId="77777777" w:rsidR="00DA7033" w:rsidRPr="00DA7033" w:rsidRDefault="00DA7033" w:rsidP="00DA7033">
      <w:pPr>
        <w:bidi/>
        <w:rPr>
          <w:rFonts w:cs="David" w:hint="cs"/>
          <w:rtl/>
        </w:rPr>
      </w:pPr>
    </w:p>
    <w:p w14:paraId="50B5877F" w14:textId="77777777" w:rsidR="00DA7033" w:rsidRPr="00DA7033" w:rsidRDefault="00DA7033" w:rsidP="00DA7033">
      <w:pPr>
        <w:bidi/>
        <w:rPr>
          <w:rFonts w:cs="David" w:hint="cs"/>
          <w:rtl/>
        </w:rPr>
      </w:pPr>
      <w:r w:rsidRPr="00DA7033">
        <w:rPr>
          <w:rFonts w:cs="David" w:hint="cs"/>
          <w:rtl/>
        </w:rPr>
        <w:tab/>
        <w:t>הוא הכי מחמיר בעולם, היחיד שיש בו איסורים בסדרי הגודל האלה.</w:t>
      </w:r>
    </w:p>
    <w:p w14:paraId="5F1BF8BD" w14:textId="77777777" w:rsidR="00DA7033" w:rsidRPr="00DA7033" w:rsidRDefault="00DA7033" w:rsidP="00DA7033">
      <w:pPr>
        <w:bidi/>
        <w:rPr>
          <w:rFonts w:cs="David" w:hint="cs"/>
          <w:rtl/>
        </w:rPr>
      </w:pPr>
    </w:p>
    <w:p w14:paraId="4F225030"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726B1FFF" w14:textId="77777777" w:rsidR="00DA7033" w:rsidRPr="00DA7033" w:rsidRDefault="00DA7033" w:rsidP="00DA7033">
      <w:pPr>
        <w:keepNext/>
        <w:bidi/>
        <w:jc w:val="both"/>
        <w:rPr>
          <w:rFonts w:cs="David" w:hint="cs"/>
          <w:rtl/>
        </w:rPr>
      </w:pPr>
    </w:p>
    <w:p w14:paraId="12B75C52" w14:textId="77777777" w:rsidR="00DA7033" w:rsidRPr="00DA7033" w:rsidRDefault="00DA7033" w:rsidP="00DA7033">
      <w:pPr>
        <w:keepNext/>
        <w:bidi/>
        <w:jc w:val="both"/>
        <w:rPr>
          <w:rFonts w:cs="David" w:hint="cs"/>
          <w:rtl/>
        </w:rPr>
      </w:pPr>
      <w:r w:rsidRPr="00DA7033">
        <w:rPr>
          <w:rFonts w:cs="David" w:hint="cs"/>
          <w:rtl/>
        </w:rPr>
        <w:tab/>
        <w:t>אנחנו חכמים גדולים ומתקנים את העולם, בשביל זה אנחנו נראים ככה...</w:t>
      </w:r>
    </w:p>
    <w:p w14:paraId="1F5D71CF" w14:textId="77777777" w:rsidR="00DA7033" w:rsidRPr="00DA7033" w:rsidRDefault="00DA7033" w:rsidP="00DA7033">
      <w:pPr>
        <w:keepNext/>
        <w:bidi/>
        <w:jc w:val="both"/>
        <w:rPr>
          <w:rFonts w:cs="David" w:hint="cs"/>
          <w:rtl/>
        </w:rPr>
      </w:pPr>
    </w:p>
    <w:p w14:paraId="5EE3D8A1"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5FA8ECC" w14:textId="77777777" w:rsidR="00DA7033" w:rsidRPr="00DA7033" w:rsidRDefault="00DA7033" w:rsidP="00DA7033">
      <w:pPr>
        <w:bidi/>
        <w:jc w:val="both"/>
        <w:rPr>
          <w:rFonts w:cs="David" w:hint="cs"/>
          <w:rtl/>
        </w:rPr>
      </w:pPr>
    </w:p>
    <w:p w14:paraId="5845210B" w14:textId="77777777" w:rsidR="00DA7033" w:rsidRPr="00DA7033" w:rsidRDefault="00DA7033" w:rsidP="00DA7033">
      <w:pPr>
        <w:keepNext/>
        <w:bidi/>
        <w:jc w:val="both"/>
        <w:rPr>
          <w:rFonts w:cs="David" w:hint="cs"/>
          <w:rtl/>
        </w:rPr>
      </w:pPr>
      <w:r w:rsidRPr="00DA7033">
        <w:rPr>
          <w:rFonts w:cs="David" w:hint="cs"/>
          <w:rtl/>
        </w:rPr>
        <w:tab/>
        <w:t xml:space="preserve"> זה בא מההתייחסות לחברי כנסת כאל רמאים קבועים בפוטנציה.</w:t>
      </w:r>
    </w:p>
    <w:p w14:paraId="6F118347" w14:textId="77777777" w:rsidR="00DA7033" w:rsidRPr="00DA7033" w:rsidRDefault="00DA7033" w:rsidP="00DA7033">
      <w:pPr>
        <w:keepNext/>
        <w:bidi/>
        <w:jc w:val="both"/>
        <w:rPr>
          <w:rFonts w:cs="David" w:hint="cs"/>
          <w:rtl/>
        </w:rPr>
      </w:pPr>
    </w:p>
    <w:p w14:paraId="0DE6244C"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510B217E" w14:textId="77777777" w:rsidR="00DA7033" w:rsidRPr="00DA7033" w:rsidRDefault="00DA7033" w:rsidP="00DA7033">
      <w:pPr>
        <w:keepNext/>
        <w:bidi/>
        <w:jc w:val="both"/>
        <w:rPr>
          <w:rFonts w:cs="David" w:hint="cs"/>
          <w:rtl/>
        </w:rPr>
      </w:pPr>
    </w:p>
    <w:p w14:paraId="3310CD38" w14:textId="77777777" w:rsidR="00DA7033" w:rsidRPr="00DA7033" w:rsidRDefault="00DA7033" w:rsidP="00DA7033">
      <w:pPr>
        <w:keepNext/>
        <w:bidi/>
        <w:jc w:val="both"/>
        <w:rPr>
          <w:rFonts w:cs="David" w:hint="cs"/>
          <w:rtl/>
        </w:rPr>
      </w:pPr>
      <w:r w:rsidRPr="00DA7033">
        <w:rPr>
          <w:rFonts w:cs="David" w:hint="cs"/>
          <w:rtl/>
        </w:rPr>
        <w:tab/>
        <w:t>אנחנו מרוויחים את זה ביושר אם אתם חושבים ככה.</w:t>
      </w:r>
    </w:p>
    <w:p w14:paraId="269DAD25" w14:textId="77777777" w:rsidR="00DA7033" w:rsidRPr="00DA7033" w:rsidRDefault="00DA7033" w:rsidP="00DA7033">
      <w:pPr>
        <w:keepNext/>
        <w:bidi/>
        <w:jc w:val="both"/>
        <w:rPr>
          <w:rFonts w:cs="David" w:hint="cs"/>
          <w:rtl/>
        </w:rPr>
      </w:pPr>
    </w:p>
    <w:p w14:paraId="0A082914"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761CA66D" w14:textId="77777777" w:rsidR="00DA7033" w:rsidRPr="00DA7033" w:rsidRDefault="00DA7033" w:rsidP="00DA7033">
      <w:pPr>
        <w:bidi/>
        <w:rPr>
          <w:rFonts w:cs="David" w:hint="cs"/>
          <w:rtl/>
        </w:rPr>
      </w:pPr>
    </w:p>
    <w:p w14:paraId="44298C59" w14:textId="77777777" w:rsidR="00DA7033" w:rsidRPr="00DA7033" w:rsidRDefault="00DA7033" w:rsidP="00DA7033">
      <w:pPr>
        <w:bidi/>
        <w:jc w:val="both"/>
        <w:rPr>
          <w:rFonts w:cs="David" w:hint="cs"/>
          <w:rtl/>
        </w:rPr>
      </w:pPr>
      <w:r w:rsidRPr="00DA7033">
        <w:rPr>
          <w:rFonts w:cs="David" w:hint="cs"/>
          <w:rtl/>
        </w:rPr>
        <w:tab/>
        <w:t>כדרכי אין לי כל כך פתרונות, יש לי יותר שאלות. הראשונה, צריך לשים לנו מול העיניים את העובדה שאנחנו הולכים בנתיב מאד בררו שיש לו גם הרבה הצדקות, של הטלת מגבלות איסורים ותיחום ואין בצידו את הנתיב שחייב לבוא כדבר מאזן והוא מתון התנאים מסביב. צריך להבין שכשאומרים לחבר כנסת אתה לא יכול לעסוק בעיסוק נוסף, קרי אתה צריך לעצור את חייך ולהעביר את כל מה שיש לך, ההיגיון אומר, כך נדמה לי שבצד זה יגידו לו גם ביום שתצא יש לך תנאים מסוימים שיבטיחו את זה שלא תיפגע כתוצאה מהמהלך הזה. אנחנו נמצאים שם.</w:t>
      </w:r>
    </w:p>
    <w:p w14:paraId="08FA09C7" w14:textId="77777777" w:rsidR="00DA7033" w:rsidRPr="00DA7033" w:rsidRDefault="00DA7033" w:rsidP="00DA7033">
      <w:pPr>
        <w:bidi/>
        <w:jc w:val="both"/>
        <w:rPr>
          <w:rFonts w:cs="David" w:hint="cs"/>
          <w:rtl/>
        </w:rPr>
      </w:pPr>
    </w:p>
    <w:p w14:paraId="7B55C9CB"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252B5AEC" w14:textId="77777777" w:rsidR="00DA7033" w:rsidRPr="00DA7033" w:rsidRDefault="00DA7033" w:rsidP="00DA7033">
      <w:pPr>
        <w:bidi/>
        <w:jc w:val="both"/>
        <w:rPr>
          <w:rFonts w:cs="David" w:hint="cs"/>
          <w:rtl/>
        </w:rPr>
      </w:pPr>
    </w:p>
    <w:p w14:paraId="0B4BD20D" w14:textId="77777777" w:rsidR="00DA7033" w:rsidRPr="00DA7033" w:rsidRDefault="00DA7033" w:rsidP="00DA7033">
      <w:pPr>
        <w:bidi/>
        <w:jc w:val="both"/>
        <w:rPr>
          <w:rFonts w:cs="David" w:hint="cs"/>
          <w:rtl/>
        </w:rPr>
      </w:pPr>
      <w:r w:rsidRPr="00DA7033">
        <w:rPr>
          <w:rFonts w:cs="David" w:hint="cs"/>
          <w:rtl/>
        </w:rPr>
        <w:tab/>
        <w:t xml:space="preserve"> ככה זה עם בעלי עסקים פרטיים.</w:t>
      </w:r>
    </w:p>
    <w:p w14:paraId="76C5E6AE" w14:textId="77777777" w:rsidR="00DA7033" w:rsidRPr="00DA7033" w:rsidRDefault="00DA7033" w:rsidP="00DA7033">
      <w:pPr>
        <w:bidi/>
        <w:jc w:val="both"/>
        <w:rPr>
          <w:rFonts w:cs="David" w:hint="cs"/>
          <w:rtl/>
        </w:rPr>
      </w:pPr>
    </w:p>
    <w:p w14:paraId="212F96A0" w14:textId="77777777" w:rsidR="00DA7033" w:rsidRPr="00DA7033" w:rsidRDefault="00DA7033" w:rsidP="00DA7033">
      <w:pPr>
        <w:bidi/>
        <w:rPr>
          <w:rFonts w:cs="David" w:hint="cs"/>
          <w:u w:val="single"/>
          <w:rtl/>
        </w:rPr>
      </w:pPr>
      <w:r w:rsidRPr="00DA7033">
        <w:rPr>
          <w:rFonts w:cs="David" w:hint="cs"/>
          <w:u w:val="single"/>
          <w:rtl/>
        </w:rPr>
        <w:t xml:space="preserve">היו"ר יריב </w:t>
      </w:r>
      <w:proofErr w:type="spellStart"/>
      <w:r w:rsidRPr="00DA7033">
        <w:rPr>
          <w:rFonts w:cs="David" w:hint="cs"/>
          <w:u w:val="single"/>
          <w:rtl/>
        </w:rPr>
        <w:t>לוין</w:t>
      </w:r>
      <w:proofErr w:type="spellEnd"/>
      <w:r w:rsidRPr="00DA7033">
        <w:rPr>
          <w:rFonts w:cs="David" w:hint="cs"/>
          <w:u w:val="single"/>
          <w:rtl/>
        </w:rPr>
        <w:t>:</w:t>
      </w:r>
    </w:p>
    <w:p w14:paraId="39B243E1" w14:textId="77777777" w:rsidR="00DA7033" w:rsidRPr="00DA7033" w:rsidRDefault="00DA7033" w:rsidP="00DA7033">
      <w:pPr>
        <w:bidi/>
        <w:rPr>
          <w:rFonts w:cs="David" w:hint="cs"/>
          <w:rtl/>
        </w:rPr>
      </w:pPr>
    </w:p>
    <w:p w14:paraId="06E2DAB8" w14:textId="77777777" w:rsidR="00DA7033" w:rsidRPr="00DA7033" w:rsidRDefault="00DA7033" w:rsidP="00DA7033">
      <w:pPr>
        <w:bidi/>
        <w:jc w:val="both"/>
        <w:rPr>
          <w:rFonts w:cs="David" w:hint="cs"/>
          <w:rtl/>
        </w:rPr>
      </w:pPr>
      <w:r w:rsidRPr="00DA7033">
        <w:rPr>
          <w:rFonts w:cs="David" w:hint="cs"/>
          <w:rtl/>
        </w:rPr>
        <w:tab/>
        <w:t>בודאי, זה הפתח המסוכן ביותר לשחיתות, יותר מכל הדברים שאנחנו מתעסקים בהם כי אדם שיושב פה ושואל את עצמו מה יקרה אתי ביום שאצא מכאן, הוא נמצא במשבצת של השחיתות, גם אם הוא האיש הכי ישר בעולם. אז אנחנו רוחצים בניקיון הכפים עם כללים לתפארת העולם כולו ובסוף אנחנו מכניסים את האנשים, כמעט בכוח, לתוך מקום שם בכלל לא רוצים ולא צריכים להיות בו.</w:t>
      </w:r>
    </w:p>
    <w:p w14:paraId="47ED7F5D" w14:textId="77777777" w:rsidR="00DA7033" w:rsidRPr="00DA7033" w:rsidRDefault="00DA7033" w:rsidP="00DA7033">
      <w:pPr>
        <w:bidi/>
        <w:jc w:val="both"/>
        <w:rPr>
          <w:rFonts w:cs="David" w:hint="cs"/>
          <w:rtl/>
        </w:rPr>
      </w:pPr>
    </w:p>
    <w:p w14:paraId="7D3BE74D" w14:textId="77777777" w:rsidR="00DA7033" w:rsidRPr="00DA7033" w:rsidRDefault="00DA7033" w:rsidP="00DA7033">
      <w:pPr>
        <w:bidi/>
        <w:jc w:val="both"/>
        <w:rPr>
          <w:rFonts w:cs="David" w:hint="cs"/>
          <w:rtl/>
        </w:rPr>
      </w:pPr>
      <w:r w:rsidRPr="00DA7033">
        <w:rPr>
          <w:rFonts w:cs="David" w:hint="cs"/>
          <w:rtl/>
        </w:rPr>
        <w:tab/>
        <w:t xml:space="preserve">זה צריך לעמוד מול עינינו ולזה צריך את האיזון שהוא גם חורג מגדר הדיון כאן, כלומר הוא נמצא במגרש רחב יותר. זה אחד הדברים שאני מנסה, בלי הצלחה יתרה, לשכנע בהם את אנשי ועדת </w:t>
      </w:r>
      <w:proofErr w:type="spellStart"/>
      <w:r w:rsidRPr="00DA7033">
        <w:rPr>
          <w:rFonts w:cs="David" w:hint="cs"/>
          <w:rtl/>
        </w:rPr>
        <w:t>גרונאו</w:t>
      </w:r>
      <w:proofErr w:type="spellEnd"/>
      <w:r w:rsidRPr="00DA7033">
        <w:rPr>
          <w:rFonts w:cs="David" w:hint="cs"/>
          <w:rtl/>
        </w:rPr>
        <w:t>, אני מנסה להסביר להם, זו לא השאלה אם נקודתית ניקח לו משהו או לא ניקח לו, אלא השאלה במכלול הכולל, איך אנחנו מייצרים את הבאלנס הזה. זו נקודה שבעיני חשובה.</w:t>
      </w:r>
    </w:p>
    <w:p w14:paraId="7E2570FA" w14:textId="77777777" w:rsidR="00DA7033" w:rsidRPr="00DA7033" w:rsidRDefault="00DA7033" w:rsidP="00DA7033">
      <w:pPr>
        <w:bidi/>
        <w:jc w:val="both"/>
        <w:rPr>
          <w:rFonts w:cs="David" w:hint="cs"/>
          <w:rtl/>
        </w:rPr>
      </w:pPr>
    </w:p>
    <w:p w14:paraId="7D6C1855" w14:textId="77777777" w:rsidR="00DA7033" w:rsidRPr="00DA7033" w:rsidRDefault="00DA7033" w:rsidP="00DA7033">
      <w:pPr>
        <w:bidi/>
        <w:jc w:val="both"/>
        <w:rPr>
          <w:rFonts w:cs="David" w:hint="cs"/>
          <w:rtl/>
        </w:rPr>
      </w:pPr>
      <w:r w:rsidRPr="00DA7033">
        <w:rPr>
          <w:rFonts w:cs="David" w:hint="cs"/>
          <w:rtl/>
        </w:rPr>
        <w:tab/>
        <w:t>נקודה שנייה שצריך לתת עליה את הדעת, אמרה סוזי דבר חשוב, נבדוק בוועדת האתיקה האם התפקיד תורם לפעילותו כחבר כנסת. אני חושב שהדבר הזה מאד בעייתי ואפילו לפעמים ההפך הוא הנכון. בדרך כלל המטרה היא להרחיק את חברי הכנסת מעיסוק שיש לו נגיעה ישירה לעבודה בכנסת, אני נוטה להעביר את הקו פחות בדיכוטומיות האלה של נבחר או לא נבחר. לצורך העניין לא מעניין אותי אם הוא נבחר לוועד הכיתה או מינו אותו כי יש החלטה שכל שנה חמישה הורים אחרים יהיו. שם לא מפריע לי שהוא יהיה, במקום אחר זה מאד מפריע, גם אם הוא יכול לרוץ לבחירות ואם מחר אני אתמודד על רשות ארגון נהגי המוניות וכולם יצביעו בעדי כי הם רוצים שאני אהיה יושב ראש הארגון שלהם, זה נבחר וזה גם אפילו ציבורי, אבל זה עוד לא עושה את זה בסדר. זה בעיני פסול לגמרי ולא יכול לעמוד.</w:t>
      </w:r>
    </w:p>
    <w:p w14:paraId="36EE7C46" w14:textId="77777777" w:rsidR="00DA7033" w:rsidRPr="00DA7033" w:rsidRDefault="00DA7033" w:rsidP="00DA7033">
      <w:pPr>
        <w:bidi/>
        <w:jc w:val="both"/>
        <w:rPr>
          <w:rFonts w:cs="David" w:hint="cs"/>
          <w:rtl/>
        </w:rPr>
      </w:pPr>
    </w:p>
    <w:p w14:paraId="76226BF5"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219490BD" w14:textId="77777777" w:rsidR="00DA7033" w:rsidRPr="00DA7033" w:rsidRDefault="00DA7033" w:rsidP="00DA7033">
      <w:pPr>
        <w:bidi/>
        <w:jc w:val="both"/>
        <w:rPr>
          <w:rFonts w:cs="David" w:hint="cs"/>
          <w:u w:val="single"/>
          <w:rtl/>
        </w:rPr>
      </w:pPr>
    </w:p>
    <w:p w14:paraId="5B816A84" w14:textId="77777777" w:rsidR="00DA7033" w:rsidRPr="00DA7033" w:rsidRDefault="00DA7033" w:rsidP="00DA7033">
      <w:pPr>
        <w:bidi/>
        <w:jc w:val="both"/>
        <w:rPr>
          <w:rFonts w:cs="David" w:hint="cs"/>
          <w:rtl/>
        </w:rPr>
      </w:pPr>
      <w:r w:rsidRPr="00DA7033">
        <w:rPr>
          <w:rFonts w:cs="David" w:hint="cs"/>
          <w:rtl/>
        </w:rPr>
        <w:tab/>
        <w:t xml:space="preserve"> באיזה מובן זה פסול? קידמת את חוק המוניות ואתה רוצה אחר כך להיבחר ליושב ראש הארגון.</w:t>
      </w:r>
    </w:p>
    <w:p w14:paraId="0EE02B37" w14:textId="77777777" w:rsidR="00DA7033" w:rsidRPr="00DA7033" w:rsidRDefault="00DA7033" w:rsidP="00DA7033">
      <w:pPr>
        <w:bidi/>
        <w:jc w:val="both"/>
        <w:rPr>
          <w:rFonts w:cs="David" w:hint="cs"/>
          <w:rtl/>
        </w:rPr>
      </w:pPr>
    </w:p>
    <w:p w14:paraId="48E6879D"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4EED7970" w14:textId="77777777" w:rsidR="00DA7033" w:rsidRPr="00DA7033" w:rsidRDefault="00DA7033" w:rsidP="00DA7033">
      <w:pPr>
        <w:bidi/>
        <w:jc w:val="both"/>
        <w:rPr>
          <w:rFonts w:cs="David" w:hint="cs"/>
          <w:rtl/>
        </w:rPr>
      </w:pPr>
    </w:p>
    <w:p w14:paraId="07588AA5" w14:textId="77777777" w:rsidR="00DA7033" w:rsidRPr="00DA7033" w:rsidRDefault="00DA7033" w:rsidP="00DA7033">
      <w:pPr>
        <w:bidi/>
        <w:jc w:val="both"/>
        <w:rPr>
          <w:rFonts w:cs="David" w:hint="cs"/>
          <w:rtl/>
        </w:rPr>
      </w:pPr>
      <w:r w:rsidRPr="00DA7033">
        <w:rPr>
          <w:rFonts w:cs="David" w:hint="cs"/>
          <w:rtl/>
        </w:rPr>
        <w:tab/>
        <w:t xml:space="preserve"> אם היית יושב ראש ועדת כספים ואתה הולך להיות בכיר אצל____ רגע אחרי שפרשת.</w:t>
      </w:r>
    </w:p>
    <w:p w14:paraId="6ACB7DF5" w14:textId="77777777" w:rsidR="00DA7033" w:rsidRPr="00DA7033" w:rsidRDefault="00DA7033" w:rsidP="00DA7033">
      <w:pPr>
        <w:bidi/>
        <w:jc w:val="both"/>
        <w:rPr>
          <w:rFonts w:cs="David" w:hint="cs"/>
          <w:rtl/>
        </w:rPr>
      </w:pPr>
    </w:p>
    <w:p w14:paraId="1BAC0BAE"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3248C670" w14:textId="77777777" w:rsidR="00DA7033" w:rsidRPr="00DA7033" w:rsidRDefault="00DA7033" w:rsidP="00DA7033">
      <w:pPr>
        <w:bidi/>
        <w:rPr>
          <w:rFonts w:cs="David" w:hint="cs"/>
          <w:rtl/>
        </w:rPr>
      </w:pPr>
    </w:p>
    <w:p w14:paraId="2CF18151" w14:textId="77777777" w:rsidR="00DA7033" w:rsidRPr="00DA7033" w:rsidRDefault="00DA7033" w:rsidP="00DA7033">
      <w:pPr>
        <w:bidi/>
        <w:rPr>
          <w:rFonts w:cs="David" w:hint="cs"/>
          <w:rtl/>
        </w:rPr>
      </w:pPr>
      <w:r w:rsidRPr="00DA7033">
        <w:rPr>
          <w:rFonts w:cs="David" w:hint="cs"/>
          <w:rtl/>
        </w:rPr>
        <w:tab/>
        <w:t>אני מדבר על בעודי חבר כנסת. בעודי יושב כאן, אני חשוב שזה מצב לא סביר שאני אשא בתואר  יושב ראש ארגון נהגי המוניות ואקדם או אנסה - -  -</w:t>
      </w:r>
    </w:p>
    <w:p w14:paraId="47FAD6F8" w14:textId="77777777" w:rsidR="00DA7033" w:rsidRPr="00DA7033" w:rsidRDefault="00DA7033" w:rsidP="00DA7033">
      <w:pPr>
        <w:bidi/>
        <w:rPr>
          <w:rFonts w:cs="David" w:hint="cs"/>
          <w:rtl/>
        </w:rPr>
      </w:pPr>
    </w:p>
    <w:p w14:paraId="7D15BA10"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458FED13" w14:textId="77777777" w:rsidR="00DA7033" w:rsidRPr="00DA7033" w:rsidRDefault="00DA7033" w:rsidP="00DA7033">
      <w:pPr>
        <w:bidi/>
        <w:rPr>
          <w:rFonts w:cs="David" w:hint="cs"/>
          <w:rtl/>
        </w:rPr>
      </w:pPr>
    </w:p>
    <w:p w14:paraId="3D86D615" w14:textId="77777777" w:rsidR="00DA7033" w:rsidRPr="00DA7033" w:rsidRDefault="00DA7033" w:rsidP="00DA7033">
      <w:pPr>
        <w:bidi/>
        <w:rPr>
          <w:rFonts w:cs="David" w:hint="cs"/>
          <w:rtl/>
        </w:rPr>
      </w:pPr>
      <w:r w:rsidRPr="00DA7033">
        <w:rPr>
          <w:rFonts w:cs="David" w:hint="cs"/>
          <w:rtl/>
        </w:rPr>
        <w:tab/>
        <w:t>מה ההבדל בין יושב ראש המפלגה?</w:t>
      </w:r>
    </w:p>
    <w:p w14:paraId="78CFB7D8" w14:textId="77777777" w:rsidR="00DA7033" w:rsidRPr="00DA7033" w:rsidRDefault="00DA7033" w:rsidP="00DA7033">
      <w:pPr>
        <w:bidi/>
        <w:rPr>
          <w:rFonts w:cs="David" w:hint="cs"/>
          <w:rtl/>
        </w:rPr>
      </w:pPr>
    </w:p>
    <w:p w14:paraId="53CCDFF7"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75B8E25D" w14:textId="77777777" w:rsidR="00DA7033" w:rsidRPr="00DA7033" w:rsidRDefault="00DA7033" w:rsidP="00DA7033">
      <w:pPr>
        <w:bidi/>
        <w:rPr>
          <w:rFonts w:cs="David" w:hint="cs"/>
          <w:rtl/>
        </w:rPr>
      </w:pPr>
    </w:p>
    <w:p w14:paraId="50D10F9B" w14:textId="77777777" w:rsidR="00DA7033" w:rsidRPr="00DA7033" w:rsidRDefault="00DA7033" w:rsidP="00DA7033">
      <w:pPr>
        <w:bidi/>
        <w:rPr>
          <w:rFonts w:cs="David" w:hint="cs"/>
          <w:rtl/>
        </w:rPr>
      </w:pPr>
      <w:r w:rsidRPr="00DA7033">
        <w:rPr>
          <w:rFonts w:cs="David" w:hint="cs"/>
          <w:rtl/>
        </w:rPr>
        <w:tab/>
        <w:t>יש הבדל גדול בין מפלגה פוליטית לבין ארגון סקטוריאלי שדואג לאינטרסים כלכליים.</w:t>
      </w:r>
    </w:p>
    <w:p w14:paraId="7F509707" w14:textId="77777777" w:rsidR="00DA7033" w:rsidRPr="00DA7033" w:rsidRDefault="00DA7033" w:rsidP="00DA7033">
      <w:pPr>
        <w:bidi/>
        <w:rPr>
          <w:rFonts w:cs="David" w:hint="cs"/>
          <w:rtl/>
        </w:rPr>
      </w:pPr>
    </w:p>
    <w:p w14:paraId="51BEF30F"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257F68AF" w14:textId="77777777" w:rsidR="00DA7033" w:rsidRPr="00DA7033" w:rsidRDefault="00DA7033" w:rsidP="00DA7033">
      <w:pPr>
        <w:bidi/>
        <w:rPr>
          <w:rFonts w:cs="David" w:hint="cs"/>
          <w:rtl/>
        </w:rPr>
      </w:pPr>
    </w:p>
    <w:p w14:paraId="23DFBA12" w14:textId="77777777" w:rsidR="00DA7033" w:rsidRPr="00DA7033" w:rsidRDefault="00DA7033" w:rsidP="00DA7033">
      <w:pPr>
        <w:bidi/>
        <w:rPr>
          <w:rFonts w:cs="David" w:hint="cs"/>
          <w:rtl/>
        </w:rPr>
      </w:pPr>
      <w:r w:rsidRPr="00DA7033">
        <w:rPr>
          <w:rFonts w:cs="David" w:hint="cs"/>
          <w:rtl/>
        </w:rPr>
        <w:tab/>
        <w:t>ומפלגה פוליטית שמכריזה מראש שהיא איגוד סקטוריאלי, הרי יש דוגמאות כאלה.</w:t>
      </w:r>
    </w:p>
    <w:p w14:paraId="58F21CBA" w14:textId="77777777" w:rsidR="00DA7033" w:rsidRPr="00DA7033" w:rsidRDefault="00DA7033" w:rsidP="00DA7033">
      <w:pPr>
        <w:bidi/>
        <w:rPr>
          <w:rFonts w:cs="David" w:hint="cs"/>
          <w:rtl/>
        </w:rPr>
      </w:pPr>
    </w:p>
    <w:p w14:paraId="5B4503C1" w14:textId="77777777" w:rsidR="00DA7033" w:rsidRPr="00DA7033" w:rsidRDefault="00DA7033" w:rsidP="00DA7033">
      <w:pPr>
        <w:bidi/>
        <w:jc w:val="both"/>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01ADEA72" w14:textId="77777777" w:rsidR="00DA7033" w:rsidRPr="00DA7033" w:rsidRDefault="00DA7033" w:rsidP="00DA7033">
      <w:pPr>
        <w:bidi/>
        <w:jc w:val="both"/>
        <w:rPr>
          <w:rFonts w:cs="David" w:hint="cs"/>
          <w:u w:val="single"/>
          <w:rtl/>
        </w:rPr>
      </w:pPr>
    </w:p>
    <w:p w14:paraId="0807B70A" w14:textId="77777777" w:rsidR="00DA7033" w:rsidRPr="00DA7033" w:rsidRDefault="00DA7033" w:rsidP="00DA7033">
      <w:pPr>
        <w:bidi/>
        <w:rPr>
          <w:rFonts w:cs="David" w:hint="cs"/>
          <w:rtl/>
        </w:rPr>
      </w:pPr>
      <w:r w:rsidRPr="00DA7033">
        <w:rPr>
          <w:rFonts w:cs="David" w:hint="cs"/>
          <w:rtl/>
        </w:rPr>
        <w:tab/>
        <w:t xml:space="preserve"> מה אתה יכול לעשות? גם בעניין הזה יש בעיני בעיה לא פשוטה. </w:t>
      </w:r>
    </w:p>
    <w:p w14:paraId="2B05A0C6" w14:textId="77777777" w:rsidR="00DA7033" w:rsidRPr="00DA7033" w:rsidRDefault="00DA7033" w:rsidP="00DA7033">
      <w:pPr>
        <w:bidi/>
        <w:rPr>
          <w:rFonts w:cs="David" w:hint="cs"/>
          <w:rtl/>
        </w:rPr>
      </w:pPr>
    </w:p>
    <w:p w14:paraId="11F5A7DC"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183568A5" w14:textId="77777777" w:rsidR="00DA7033" w:rsidRPr="00DA7033" w:rsidRDefault="00DA7033" w:rsidP="00DA7033">
      <w:pPr>
        <w:keepNext/>
        <w:bidi/>
        <w:jc w:val="both"/>
        <w:rPr>
          <w:rFonts w:cs="David" w:hint="cs"/>
          <w:rtl/>
        </w:rPr>
      </w:pPr>
    </w:p>
    <w:p w14:paraId="53FC493C" w14:textId="77777777" w:rsidR="00DA7033" w:rsidRPr="00DA7033" w:rsidRDefault="00DA7033" w:rsidP="00DA7033">
      <w:pPr>
        <w:keepNext/>
        <w:bidi/>
        <w:jc w:val="both"/>
        <w:rPr>
          <w:rFonts w:cs="David" w:hint="cs"/>
          <w:rtl/>
        </w:rPr>
      </w:pPr>
      <w:r w:rsidRPr="00DA7033">
        <w:rPr>
          <w:rFonts w:cs="David" w:hint="cs"/>
          <w:rtl/>
        </w:rPr>
        <w:tab/>
        <w:t xml:space="preserve">שריון מקום למגזר המושבים ברשימה. מה ההבדל בין נהגי המוניות למגזר המושבים שאתה משריין אותו? כשאתה אומר חייב להיות נציג מושבים, למה? מוניות זה פחות נחמד ממושבים? </w:t>
      </w:r>
    </w:p>
    <w:p w14:paraId="10926957" w14:textId="77777777" w:rsidR="00DA7033" w:rsidRPr="00DA7033" w:rsidRDefault="00DA7033" w:rsidP="00DA7033">
      <w:pPr>
        <w:keepNext/>
        <w:bidi/>
        <w:jc w:val="both"/>
        <w:rPr>
          <w:rFonts w:cs="David" w:hint="cs"/>
          <w:rtl/>
        </w:rPr>
      </w:pPr>
    </w:p>
    <w:p w14:paraId="5BDFE501"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37612C42" w14:textId="77777777" w:rsidR="00DA7033" w:rsidRPr="00DA7033" w:rsidRDefault="00DA7033" w:rsidP="00DA7033">
      <w:pPr>
        <w:bidi/>
        <w:rPr>
          <w:rFonts w:cs="David" w:hint="cs"/>
          <w:rtl/>
        </w:rPr>
      </w:pPr>
    </w:p>
    <w:p w14:paraId="25EBB21A" w14:textId="77777777" w:rsidR="00DA7033" w:rsidRPr="00DA7033" w:rsidRDefault="00DA7033" w:rsidP="00DA7033">
      <w:pPr>
        <w:bidi/>
        <w:rPr>
          <w:rFonts w:cs="David" w:hint="cs"/>
          <w:rtl/>
        </w:rPr>
      </w:pPr>
      <w:r w:rsidRPr="00DA7033">
        <w:rPr>
          <w:rFonts w:cs="David" w:hint="cs"/>
          <w:rtl/>
        </w:rPr>
        <w:tab/>
        <w:t>ההבדל הוא שאם יש חבר כנסת מטעם מפלגה שבאה כנציג סקטור המושבים - -  -</w:t>
      </w:r>
    </w:p>
    <w:p w14:paraId="5E1C45EB" w14:textId="77777777" w:rsidR="00DA7033" w:rsidRPr="00DA7033" w:rsidRDefault="00DA7033" w:rsidP="00DA7033">
      <w:pPr>
        <w:bidi/>
        <w:rPr>
          <w:rFonts w:cs="David" w:hint="cs"/>
          <w:rtl/>
        </w:rPr>
      </w:pPr>
    </w:p>
    <w:p w14:paraId="7DB3243B"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5C81DFCC" w14:textId="77777777" w:rsidR="00DA7033" w:rsidRPr="00DA7033" w:rsidRDefault="00DA7033" w:rsidP="00DA7033">
      <w:pPr>
        <w:keepNext/>
        <w:bidi/>
        <w:jc w:val="both"/>
        <w:rPr>
          <w:rFonts w:cs="David" w:hint="cs"/>
          <w:rtl/>
        </w:rPr>
      </w:pPr>
    </w:p>
    <w:p w14:paraId="7D737264" w14:textId="77777777" w:rsidR="00DA7033" w:rsidRPr="00DA7033" w:rsidRDefault="00DA7033" w:rsidP="00DA7033">
      <w:pPr>
        <w:keepNext/>
        <w:bidi/>
        <w:jc w:val="both"/>
        <w:rPr>
          <w:rFonts w:cs="David" w:hint="cs"/>
          <w:rtl/>
        </w:rPr>
      </w:pPr>
      <w:r w:rsidRPr="00DA7033">
        <w:rPr>
          <w:rFonts w:cs="David" w:hint="cs"/>
          <w:rtl/>
        </w:rPr>
        <w:tab/>
        <w:t>יכול להיות שבמושב הוא מגדל גלדיולות והוא מחלק את המים לגלדיולות?</w:t>
      </w:r>
    </w:p>
    <w:p w14:paraId="50F86C00" w14:textId="77777777" w:rsidR="00DA7033" w:rsidRPr="00DA7033" w:rsidRDefault="00DA7033" w:rsidP="00DA7033">
      <w:pPr>
        <w:bidi/>
        <w:rPr>
          <w:rFonts w:cs="David" w:hint="cs"/>
          <w:rtl/>
        </w:rPr>
      </w:pPr>
    </w:p>
    <w:p w14:paraId="655417A3"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661BA7AC" w14:textId="77777777" w:rsidR="00DA7033" w:rsidRPr="00DA7033" w:rsidRDefault="00DA7033" w:rsidP="00DA7033">
      <w:pPr>
        <w:bidi/>
        <w:rPr>
          <w:rFonts w:cs="David" w:hint="cs"/>
          <w:rtl/>
        </w:rPr>
      </w:pPr>
    </w:p>
    <w:p w14:paraId="4DFC5B0F" w14:textId="77777777" w:rsidR="00DA7033" w:rsidRPr="00DA7033" w:rsidRDefault="00DA7033" w:rsidP="00DA7033">
      <w:pPr>
        <w:bidi/>
        <w:jc w:val="both"/>
        <w:rPr>
          <w:rFonts w:cs="David" w:hint="cs"/>
          <w:rtl/>
        </w:rPr>
      </w:pPr>
      <w:r w:rsidRPr="00DA7033">
        <w:rPr>
          <w:rFonts w:cs="David" w:hint="cs"/>
          <w:rtl/>
        </w:rPr>
        <w:tab/>
        <w:t>אם יושב ראש משקי חירות בית"ר נושא בתפקידו הזה בעודו גם חבר כנסת בעיני יש פה השקה בעייתית ולא פשוטה. הנקודה השלישית שגם עליה צריך לתת את הדעת זה קשור בחברות בגורמים שנמצאים בחוץ לארץ, לא רק בארץ. שם הסיפור בעיני עדיין מורכב ולא פשוט, פה נכנסים כל מיני אינטרסים אחרים. אני אתן דוגמה מה דינו של חבר כנסת שהוא נשיא ארגון עורכי הדין היהודי העולמי או תפקיד מהסוג הזה, או ארגון עורכי דין בכלל.</w:t>
      </w:r>
    </w:p>
    <w:p w14:paraId="653E25AA" w14:textId="77777777" w:rsidR="00DA7033" w:rsidRPr="00DA7033" w:rsidRDefault="00DA7033" w:rsidP="00DA7033">
      <w:pPr>
        <w:bidi/>
        <w:jc w:val="both"/>
        <w:rPr>
          <w:rFonts w:cs="David" w:hint="cs"/>
          <w:rtl/>
        </w:rPr>
      </w:pPr>
    </w:p>
    <w:p w14:paraId="1C37D515" w14:textId="77777777" w:rsidR="00DA7033" w:rsidRPr="00DA7033" w:rsidRDefault="00DA7033" w:rsidP="00DA7033">
      <w:pPr>
        <w:bidi/>
        <w:jc w:val="both"/>
        <w:rPr>
          <w:rFonts w:cs="David" w:hint="cs"/>
          <w:rtl/>
        </w:rPr>
      </w:pPr>
      <w:r w:rsidRPr="00DA7033">
        <w:rPr>
          <w:rFonts w:cs="David" w:hint="cs"/>
          <w:rtl/>
        </w:rPr>
        <w:tab/>
        <w:t>למשל יש איגוד עולמי של רשמי הפטנטים, יש חבר כנסת שהיה פעיל בגוף הזה והיום הוא נושא בתפקיד בכיר. הוא עסק בתחום רישום הפטנטים והוא מכהן היום כיושב ראש איגוד עולמי של הפטנטים. לאיגוד הזה יש מן הסתם כל מיני דרישות, כולל דרישות מול ממשלת ישראל, הוא יושב בכנסת כגוף מחוקק, מה קורה עם זה?</w:t>
      </w:r>
    </w:p>
    <w:p w14:paraId="24F656CE" w14:textId="77777777" w:rsidR="00DA7033" w:rsidRPr="00DA7033" w:rsidRDefault="00DA7033" w:rsidP="00DA7033">
      <w:pPr>
        <w:bidi/>
        <w:jc w:val="both"/>
        <w:rPr>
          <w:rFonts w:cs="David" w:hint="cs"/>
          <w:rtl/>
        </w:rPr>
      </w:pPr>
    </w:p>
    <w:p w14:paraId="196CDDF4"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008B8734" w14:textId="77777777" w:rsidR="00DA7033" w:rsidRPr="00DA7033" w:rsidRDefault="00DA7033" w:rsidP="00DA7033">
      <w:pPr>
        <w:bidi/>
        <w:jc w:val="both"/>
        <w:rPr>
          <w:rFonts w:cs="David" w:hint="cs"/>
          <w:u w:val="single"/>
          <w:rtl/>
        </w:rPr>
      </w:pPr>
    </w:p>
    <w:p w14:paraId="03CE73CB" w14:textId="77777777" w:rsidR="00DA7033" w:rsidRPr="00DA7033" w:rsidRDefault="00DA7033" w:rsidP="00DA7033">
      <w:pPr>
        <w:bidi/>
        <w:jc w:val="both"/>
        <w:rPr>
          <w:rFonts w:cs="David" w:hint="cs"/>
          <w:rtl/>
        </w:rPr>
      </w:pPr>
      <w:r w:rsidRPr="00DA7033">
        <w:rPr>
          <w:rFonts w:cs="David" w:hint="cs"/>
          <w:rtl/>
        </w:rPr>
        <w:tab/>
        <w:t xml:space="preserve"> אני חושב שאנחנו ממריאים לכיוונים מאד בעייתיים שאני לא רואה את הבעיה הגדולה שם. יכול להיות שהוא יהיה יושב ראש ארגון הפטנטים העולמי ויש לו את מדינת ישראל. כל שאלת ניגוד העניינים פה, אני לא חבר בשום מושב ולא חבר בשום התנחלות ולא היה לי שום בית במחסום ארז, ואני נלחם למען מחסום ארז. הצגת העניין כאילו התרומה היא מיידית, אני מצפה שיצביעו בשבילי מושבניקים גם כשאני חבר קיבוץ. או שיצביעו בשבילי תושבי הנגב.</w:t>
      </w:r>
    </w:p>
    <w:p w14:paraId="223CD212" w14:textId="77777777" w:rsidR="00DA7033" w:rsidRPr="00DA7033" w:rsidRDefault="00DA7033" w:rsidP="00DA7033">
      <w:pPr>
        <w:bidi/>
        <w:jc w:val="both"/>
        <w:rPr>
          <w:rFonts w:cs="David" w:hint="cs"/>
          <w:rtl/>
        </w:rPr>
      </w:pPr>
    </w:p>
    <w:p w14:paraId="1253B8AB" w14:textId="77777777" w:rsidR="00DA7033" w:rsidRPr="00DA7033" w:rsidRDefault="00DA7033" w:rsidP="00DA7033">
      <w:pPr>
        <w:bidi/>
        <w:jc w:val="both"/>
        <w:rPr>
          <w:rFonts w:cs="David" w:hint="cs"/>
          <w:rtl/>
        </w:rPr>
      </w:pPr>
      <w:r w:rsidRPr="00DA7033">
        <w:rPr>
          <w:rFonts w:cs="David" w:hint="cs"/>
          <w:rtl/>
        </w:rPr>
        <w:tab/>
        <w:t>המבנה של המערכת הפוליטית שאתה פועל בין השאר כנציג אינטרסים ואתה מצפה שציבור, שאתה ייצגת את האינטרסים שלך, כל זמן שזה לא בניגוד עניינים באופן לגיטימי, יבחר בך. לכן כשאתה מגיע לגופים גדולים ורחבים כאלה כמו הפטנטים העולמיים, זה כל כך מהול בעיני, אין פה אינטרס ישיר, אני לא נאבק על לתת פטנט לחברה שהייתי בה קודם עורך דין. שם אני רואה את הבעיה.</w:t>
      </w:r>
    </w:p>
    <w:p w14:paraId="30E02E2F" w14:textId="77777777" w:rsidR="00DA7033" w:rsidRPr="00DA7033" w:rsidRDefault="00DA7033" w:rsidP="00DA7033">
      <w:pPr>
        <w:bidi/>
        <w:jc w:val="both"/>
        <w:rPr>
          <w:rFonts w:cs="David" w:hint="cs"/>
          <w:rtl/>
        </w:rPr>
      </w:pPr>
    </w:p>
    <w:p w14:paraId="235889CB" w14:textId="77777777" w:rsidR="00DA7033" w:rsidRPr="00DA7033" w:rsidRDefault="00DA7033" w:rsidP="00DA7033">
      <w:pPr>
        <w:bidi/>
        <w:jc w:val="both"/>
        <w:rPr>
          <w:rFonts w:cs="David" w:hint="cs"/>
          <w:rtl/>
        </w:rPr>
      </w:pPr>
      <w:r w:rsidRPr="00DA7033">
        <w:rPr>
          <w:rFonts w:cs="David" w:hint="cs"/>
          <w:rtl/>
        </w:rPr>
        <w:tab/>
        <w:t>הבעיה שלנו היא לא במקרים האלה אלא במרחב שאתרנו פה כשהוצאנו החוצה את העיסוק העסקי והשארנו בחוץ מהצד השני את העמותות  שהם כולם לשם שמיים, ועד יוצאי עיירה בפולין שאף אחד לא רואה בזה ניגוד עניינים, אז נשארים בבעיות הגדולות ואני מציע שנתמקד בזה.</w:t>
      </w:r>
    </w:p>
    <w:p w14:paraId="16AB023C" w14:textId="77777777" w:rsidR="00DA7033" w:rsidRPr="00DA7033" w:rsidRDefault="00DA7033" w:rsidP="00DA7033">
      <w:pPr>
        <w:bidi/>
        <w:jc w:val="both"/>
        <w:rPr>
          <w:rFonts w:cs="David" w:hint="cs"/>
          <w:rtl/>
        </w:rPr>
      </w:pPr>
    </w:p>
    <w:p w14:paraId="39816C96"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352F7BD7" w14:textId="77777777" w:rsidR="00DA7033" w:rsidRPr="00DA7033" w:rsidRDefault="00DA7033" w:rsidP="00DA7033">
      <w:pPr>
        <w:bidi/>
        <w:jc w:val="both"/>
        <w:rPr>
          <w:rFonts w:cs="David" w:hint="cs"/>
          <w:u w:val="single"/>
          <w:rtl/>
        </w:rPr>
      </w:pPr>
    </w:p>
    <w:p w14:paraId="79AEB1E1" w14:textId="77777777" w:rsidR="00DA7033" w:rsidRPr="00DA7033" w:rsidRDefault="00DA7033" w:rsidP="00DA7033">
      <w:pPr>
        <w:bidi/>
        <w:jc w:val="both"/>
        <w:rPr>
          <w:rFonts w:cs="David" w:hint="cs"/>
          <w:rtl/>
        </w:rPr>
      </w:pPr>
      <w:r w:rsidRPr="00DA7033">
        <w:rPr>
          <w:rFonts w:cs="David" w:hint="cs"/>
          <w:rtl/>
        </w:rPr>
        <w:tab/>
        <w:t xml:space="preserve"> סוזי רצתה להוסיף ואחר כך חבר הכנסת כץ.</w:t>
      </w:r>
    </w:p>
    <w:p w14:paraId="3DEB0F95" w14:textId="77777777" w:rsidR="00DA7033" w:rsidRPr="00DA7033" w:rsidRDefault="00DA7033" w:rsidP="00DA7033">
      <w:pPr>
        <w:bidi/>
        <w:jc w:val="both"/>
        <w:rPr>
          <w:rFonts w:cs="David" w:hint="cs"/>
          <w:rtl/>
        </w:rPr>
      </w:pPr>
    </w:p>
    <w:p w14:paraId="7DC190EE"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5E1F772" w14:textId="77777777" w:rsidR="00DA7033" w:rsidRPr="00DA7033" w:rsidRDefault="00DA7033" w:rsidP="00DA7033">
      <w:pPr>
        <w:keepNext/>
        <w:bidi/>
        <w:jc w:val="both"/>
        <w:rPr>
          <w:rFonts w:cs="David" w:hint="cs"/>
          <w:rtl/>
        </w:rPr>
      </w:pPr>
    </w:p>
    <w:p w14:paraId="48DE82FE" w14:textId="77777777" w:rsidR="00DA7033" w:rsidRPr="00DA7033" w:rsidRDefault="00DA7033" w:rsidP="00DA7033">
      <w:pPr>
        <w:keepNext/>
        <w:bidi/>
        <w:jc w:val="both"/>
        <w:rPr>
          <w:rFonts w:cs="David" w:hint="cs"/>
          <w:rtl/>
        </w:rPr>
      </w:pPr>
      <w:r w:rsidRPr="00DA7033">
        <w:rPr>
          <w:rFonts w:cs="David" w:hint="cs"/>
          <w:rtl/>
        </w:rPr>
        <w:tab/>
        <w:t>יש לי נושא אבל אני לא אומר כלום, אני נהנה מההתבדחות של העניין.</w:t>
      </w:r>
    </w:p>
    <w:p w14:paraId="1B54150E" w14:textId="77777777" w:rsidR="00DA7033" w:rsidRPr="00DA7033" w:rsidRDefault="00DA7033" w:rsidP="00DA7033">
      <w:pPr>
        <w:keepNext/>
        <w:bidi/>
        <w:jc w:val="both"/>
        <w:rPr>
          <w:rFonts w:cs="David" w:hint="cs"/>
          <w:rtl/>
        </w:rPr>
      </w:pPr>
    </w:p>
    <w:p w14:paraId="03B87835"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6E82C9E" w14:textId="77777777" w:rsidR="00DA7033" w:rsidRPr="00DA7033" w:rsidRDefault="00DA7033" w:rsidP="00DA7033">
      <w:pPr>
        <w:bidi/>
        <w:jc w:val="both"/>
        <w:rPr>
          <w:rFonts w:cs="David" w:hint="cs"/>
          <w:u w:val="single"/>
          <w:rtl/>
        </w:rPr>
      </w:pPr>
    </w:p>
    <w:p w14:paraId="24049F6A" w14:textId="77777777" w:rsidR="00DA7033" w:rsidRPr="00DA7033" w:rsidRDefault="00DA7033" w:rsidP="00DA7033">
      <w:pPr>
        <w:keepNext/>
        <w:bidi/>
        <w:jc w:val="both"/>
        <w:rPr>
          <w:rFonts w:cs="David" w:hint="cs"/>
          <w:rtl/>
        </w:rPr>
      </w:pPr>
      <w:r w:rsidRPr="00DA7033">
        <w:rPr>
          <w:rFonts w:cs="David" w:hint="cs"/>
          <w:rtl/>
        </w:rPr>
        <w:tab/>
        <w:t xml:space="preserve"> אני לא יודע מה עניין הבדיחות לפה. </w:t>
      </w:r>
    </w:p>
    <w:p w14:paraId="60645C34" w14:textId="77777777" w:rsidR="00DA7033" w:rsidRPr="00DA7033" w:rsidRDefault="00DA7033" w:rsidP="00DA7033">
      <w:pPr>
        <w:bidi/>
        <w:jc w:val="both"/>
        <w:rPr>
          <w:rFonts w:cs="David" w:hint="cs"/>
          <w:rtl/>
        </w:rPr>
      </w:pPr>
    </w:p>
    <w:p w14:paraId="053227A9"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70284007" w14:textId="77777777" w:rsidR="00DA7033" w:rsidRPr="00DA7033" w:rsidRDefault="00DA7033" w:rsidP="00DA7033">
      <w:pPr>
        <w:keepNext/>
        <w:bidi/>
        <w:jc w:val="both"/>
        <w:rPr>
          <w:rFonts w:cs="David" w:hint="cs"/>
          <w:rtl/>
        </w:rPr>
      </w:pPr>
    </w:p>
    <w:p w14:paraId="532D513D" w14:textId="77777777" w:rsidR="00DA7033" w:rsidRPr="00DA7033" w:rsidRDefault="00DA7033" w:rsidP="00DA7033">
      <w:pPr>
        <w:keepNext/>
        <w:bidi/>
        <w:jc w:val="both"/>
        <w:rPr>
          <w:rFonts w:cs="David" w:hint="cs"/>
          <w:rtl/>
        </w:rPr>
      </w:pPr>
      <w:r w:rsidRPr="00DA7033">
        <w:rPr>
          <w:rFonts w:cs="David" w:hint="cs"/>
          <w:rtl/>
        </w:rPr>
        <w:tab/>
        <w:t>נקודת המוצא היא שזה נמצא בחוק. האיסורים האלה קיימים היום. חבר כנסת לא יכהן כנבחר בגוף ציבורי  ואלה הגופים הציבוריים, זה מוגדר בחוק, האיסור הזה קיים. יש גם את האיסור של תפקיד ניהולי אבל כמו שהסבירה ארבל בצדק זה מתייחס לחברות הייחודיות.</w:t>
      </w:r>
    </w:p>
    <w:p w14:paraId="0C928561" w14:textId="77777777" w:rsidR="00DA7033" w:rsidRPr="00DA7033" w:rsidRDefault="00DA7033" w:rsidP="00DA7033">
      <w:pPr>
        <w:keepNext/>
        <w:bidi/>
        <w:jc w:val="both"/>
        <w:rPr>
          <w:rFonts w:cs="David" w:hint="cs"/>
          <w:rtl/>
        </w:rPr>
      </w:pPr>
    </w:p>
    <w:p w14:paraId="6C138326" w14:textId="77777777" w:rsidR="00DA7033" w:rsidRPr="00DA7033" w:rsidRDefault="00DA7033" w:rsidP="00DA7033">
      <w:pPr>
        <w:keepNext/>
        <w:bidi/>
        <w:jc w:val="both"/>
        <w:rPr>
          <w:rFonts w:cs="David" w:hint="cs"/>
          <w:rtl/>
        </w:rPr>
      </w:pPr>
      <w:r w:rsidRPr="00DA7033">
        <w:rPr>
          <w:rFonts w:cs="David" w:hint="cs"/>
          <w:rtl/>
        </w:rPr>
        <w:tab/>
        <w:t>מה שהוועדה מנסה לומר זה בעצם שלא ראוי לעשות הבחנה בין גופים שונים, לא ראוי שזה ייעשה במסגרת הכללים, ראוי שאם תהיה הבחנה כזו, היא תעשה במסגרת ועדת האתיקה. ועדת זמיר ראתה חשיבות בזה שלחבר כנסת יש פעילות ציבורית מחוץ לכנסת, זה דבר לגיטימי. יש לזה חשיבות, הוא יכול לקדם נושאים ויכול להיות חבר, אני לא מדברת בשם ועדת זמיר אני אומר באופן אישי שאם הולכים להקים עכשיו אוניברסיטה חדשה באזור שטעון פיתוח, אני לא ראוה שום בעיה שחבר כנסת יהיה חבר , לא יושב ראש הוועד המנהל, בוודאי לא ישוב ראש חבר המנהלים שאז בודאי הדברים עולים לדיון, אלא שיהיה אחד מהאנשים שרואה - -  -</w:t>
      </w:r>
    </w:p>
    <w:p w14:paraId="439B2963" w14:textId="77777777" w:rsidR="00DA7033" w:rsidRPr="00DA7033" w:rsidRDefault="00DA7033" w:rsidP="00DA7033">
      <w:pPr>
        <w:keepNext/>
        <w:bidi/>
        <w:jc w:val="both"/>
        <w:rPr>
          <w:rFonts w:cs="David" w:hint="cs"/>
          <w:rtl/>
        </w:rPr>
      </w:pPr>
    </w:p>
    <w:p w14:paraId="328F9A0D"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4A15AB74" w14:textId="77777777" w:rsidR="00DA7033" w:rsidRPr="00DA7033" w:rsidRDefault="00DA7033" w:rsidP="00DA7033">
      <w:pPr>
        <w:bidi/>
        <w:jc w:val="both"/>
        <w:rPr>
          <w:rFonts w:cs="David" w:hint="cs"/>
          <w:rtl/>
        </w:rPr>
      </w:pPr>
    </w:p>
    <w:p w14:paraId="3C5F6CF7" w14:textId="77777777" w:rsidR="00DA7033" w:rsidRPr="00DA7033" w:rsidRDefault="00DA7033" w:rsidP="00DA7033">
      <w:pPr>
        <w:keepNext/>
        <w:bidi/>
        <w:jc w:val="both"/>
        <w:rPr>
          <w:rFonts w:cs="David" w:hint="cs"/>
          <w:rtl/>
        </w:rPr>
      </w:pPr>
      <w:r w:rsidRPr="00DA7033">
        <w:rPr>
          <w:rFonts w:cs="David" w:hint="cs"/>
          <w:rtl/>
        </w:rPr>
        <w:tab/>
        <w:t xml:space="preserve"> אז מה ההבדל בין חבר ויושב ראש?</w:t>
      </w:r>
    </w:p>
    <w:p w14:paraId="33E401D1" w14:textId="77777777" w:rsidR="00DA7033" w:rsidRPr="00DA7033" w:rsidRDefault="00DA7033" w:rsidP="00DA7033">
      <w:pPr>
        <w:keepNext/>
        <w:bidi/>
        <w:jc w:val="both"/>
        <w:rPr>
          <w:rFonts w:cs="David" w:hint="cs"/>
          <w:rtl/>
        </w:rPr>
      </w:pPr>
    </w:p>
    <w:p w14:paraId="4D2690B5"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5B8A4B2A" w14:textId="77777777" w:rsidR="00DA7033" w:rsidRPr="00DA7033" w:rsidRDefault="00DA7033" w:rsidP="00DA7033">
      <w:pPr>
        <w:keepNext/>
        <w:bidi/>
        <w:jc w:val="both"/>
        <w:rPr>
          <w:rFonts w:cs="David" w:hint="cs"/>
          <w:rtl/>
        </w:rPr>
      </w:pPr>
    </w:p>
    <w:p w14:paraId="63727B2C" w14:textId="77777777" w:rsidR="00DA7033" w:rsidRPr="00DA7033" w:rsidRDefault="00DA7033" w:rsidP="00DA7033">
      <w:pPr>
        <w:keepNext/>
        <w:bidi/>
        <w:jc w:val="both"/>
        <w:rPr>
          <w:rFonts w:cs="David" w:hint="cs"/>
          <w:rtl/>
        </w:rPr>
      </w:pPr>
      <w:r w:rsidRPr="00DA7033">
        <w:rPr>
          <w:rFonts w:cs="David" w:hint="cs"/>
          <w:rtl/>
        </w:rPr>
        <w:tab/>
        <w:t>יושב ראש זה תפקיד ניהולי מעצם ההגדרה. יש הבדל בין אתה מנהל, אתה ישוב ראש, לבין הנושא של נבחר, יושב שם, השם שלו מופיע הוא חבר גם בוועדה של האופרה, דברנו על מוסדות תרבות, הוא אחד מחברי מועצת האופרה. כל רצון להחמיר יתקבל, אבל הוועדה לא ראתה לנכון להחמיר.</w:t>
      </w:r>
    </w:p>
    <w:p w14:paraId="39EC3CEC" w14:textId="77777777" w:rsidR="00DA7033" w:rsidRPr="00DA7033" w:rsidRDefault="00DA7033" w:rsidP="00DA7033">
      <w:pPr>
        <w:keepNext/>
        <w:bidi/>
        <w:jc w:val="both"/>
        <w:rPr>
          <w:rFonts w:cs="David" w:hint="cs"/>
          <w:rtl/>
        </w:rPr>
      </w:pPr>
    </w:p>
    <w:p w14:paraId="36E9FFD4"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4A08368A" w14:textId="77777777" w:rsidR="00DA7033" w:rsidRPr="00DA7033" w:rsidRDefault="00DA7033" w:rsidP="00DA7033">
      <w:pPr>
        <w:bidi/>
        <w:rPr>
          <w:rFonts w:cs="David" w:hint="cs"/>
          <w:rtl/>
        </w:rPr>
      </w:pPr>
    </w:p>
    <w:p w14:paraId="382133C2" w14:textId="77777777" w:rsidR="00DA7033" w:rsidRPr="00DA7033" w:rsidRDefault="00DA7033" w:rsidP="00DA7033">
      <w:pPr>
        <w:bidi/>
        <w:rPr>
          <w:rFonts w:cs="David" w:hint="cs"/>
          <w:rtl/>
        </w:rPr>
      </w:pPr>
      <w:r w:rsidRPr="00DA7033">
        <w:rPr>
          <w:rFonts w:cs="David" w:hint="cs"/>
          <w:rtl/>
        </w:rPr>
        <w:tab/>
        <w:t xml:space="preserve">לא עניין של להחמיר, לא ברור לי איפה עובר הקו, הדיכוטומיה לא ברורה לי. </w:t>
      </w:r>
    </w:p>
    <w:p w14:paraId="6CCB7B55" w14:textId="77777777" w:rsidR="00DA7033" w:rsidRPr="00DA7033" w:rsidRDefault="00DA7033" w:rsidP="00DA7033">
      <w:pPr>
        <w:bidi/>
        <w:rPr>
          <w:rFonts w:cs="David" w:hint="cs"/>
          <w:rtl/>
        </w:rPr>
      </w:pPr>
    </w:p>
    <w:p w14:paraId="55474E42"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2B9226D9" w14:textId="77777777" w:rsidR="00DA7033" w:rsidRPr="00DA7033" w:rsidRDefault="00DA7033" w:rsidP="00DA7033">
      <w:pPr>
        <w:keepNext/>
        <w:bidi/>
        <w:jc w:val="both"/>
        <w:rPr>
          <w:rFonts w:cs="David" w:hint="cs"/>
          <w:rtl/>
        </w:rPr>
      </w:pPr>
    </w:p>
    <w:p w14:paraId="20E929C0" w14:textId="77777777" w:rsidR="00DA7033" w:rsidRPr="00DA7033" w:rsidRDefault="00DA7033" w:rsidP="00DA7033">
      <w:pPr>
        <w:keepNext/>
        <w:bidi/>
        <w:jc w:val="both"/>
        <w:rPr>
          <w:rFonts w:cs="David" w:hint="cs"/>
          <w:rtl/>
        </w:rPr>
      </w:pPr>
      <w:r w:rsidRPr="00DA7033">
        <w:rPr>
          <w:rFonts w:cs="David" w:hint="cs"/>
          <w:rtl/>
        </w:rPr>
        <w:tab/>
        <w:t>עד היום הרעיון הוא נבחר בגוף ציבורי, הייתה רשימה קבועה של גופים כמו רשות מקומית, מועצה דתית, הסתדרות כללית והסתדרות עובדים. למה הגופים האלה, הגופים האלה נבחרו באופן ספוראדי, הם לא נבחרו מתוך רציונאל, הרציונאל הוא איסור על ניגוד עניינים והעבודה שחבר כנסת ראוי לו שימלא את תפקידו בכנסת וייתן את כל מרצו וזמנו בכנסת. לכן הוועדה אמרה, נתעלם מחמשת הגופים האלה ונעשה איסור כללי, בצד זה היתר. האיסור וההיתר מתייחסים לעצם הכהונה כנבחר.</w:t>
      </w:r>
    </w:p>
    <w:p w14:paraId="2BF37934" w14:textId="77777777" w:rsidR="00DA7033" w:rsidRPr="00DA7033" w:rsidRDefault="00DA7033" w:rsidP="00DA7033">
      <w:pPr>
        <w:keepNext/>
        <w:bidi/>
        <w:jc w:val="both"/>
        <w:rPr>
          <w:rFonts w:cs="David" w:hint="cs"/>
          <w:rtl/>
        </w:rPr>
      </w:pPr>
    </w:p>
    <w:p w14:paraId="367D7A30"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06C5430E" w14:textId="77777777" w:rsidR="00DA7033" w:rsidRPr="00DA7033" w:rsidRDefault="00DA7033" w:rsidP="00DA7033">
      <w:pPr>
        <w:bidi/>
        <w:jc w:val="both"/>
        <w:rPr>
          <w:rFonts w:cs="David" w:hint="cs"/>
          <w:rtl/>
        </w:rPr>
      </w:pPr>
    </w:p>
    <w:p w14:paraId="58AA2BBA" w14:textId="77777777" w:rsidR="00DA7033" w:rsidRPr="00DA7033" w:rsidRDefault="00DA7033" w:rsidP="00DA7033">
      <w:pPr>
        <w:keepNext/>
        <w:bidi/>
        <w:jc w:val="both"/>
        <w:rPr>
          <w:rFonts w:cs="David" w:hint="cs"/>
          <w:rtl/>
        </w:rPr>
      </w:pPr>
      <w:r w:rsidRPr="00DA7033">
        <w:rPr>
          <w:rFonts w:cs="David" w:hint="cs"/>
          <w:rtl/>
        </w:rPr>
        <w:tab/>
        <w:t xml:space="preserve"> כמה נרחב הכר שניתן לגבי ההיתר לוועדת האתיקה? בכל זאת ועדת האתיקה צריכה להיות תחומה.</w:t>
      </w:r>
    </w:p>
    <w:p w14:paraId="135C6EE4" w14:textId="77777777" w:rsidR="00DA7033" w:rsidRPr="00DA7033" w:rsidRDefault="00DA7033" w:rsidP="00DA7033">
      <w:pPr>
        <w:keepNext/>
        <w:bidi/>
        <w:jc w:val="both"/>
        <w:rPr>
          <w:rFonts w:cs="David" w:hint="cs"/>
          <w:rtl/>
        </w:rPr>
      </w:pPr>
    </w:p>
    <w:p w14:paraId="5C16DF04"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74769383" w14:textId="77777777" w:rsidR="00DA7033" w:rsidRPr="00DA7033" w:rsidRDefault="00DA7033" w:rsidP="00DA7033">
      <w:pPr>
        <w:keepNext/>
        <w:bidi/>
        <w:jc w:val="both"/>
        <w:rPr>
          <w:rFonts w:cs="David" w:hint="cs"/>
          <w:rtl/>
        </w:rPr>
      </w:pPr>
    </w:p>
    <w:p w14:paraId="0405FA7C" w14:textId="77777777" w:rsidR="00DA7033" w:rsidRPr="00DA7033" w:rsidRDefault="00DA7033" w:rsidP="00DA7033">
      <w:pPr>
        <w:keepNext/>
        <w:bidi/>
        <w:jc w:val="both"/>
        <w:rPr>
          <w:rFonts w:cs="David" w:hint="cs"/>
          <w:rtl/>
        </w:rPr>
      </w:pPr>
      <w:r w:rsidRPr="00DA7033">
        <w:rPr>
          <w:rFonts w:cs="David" w:hint="cs"/>
          <w:rtl/>
        </w:rPr>
        <w:tab/>
        <w:t xml:space="preserve">עד היום, לפי כל הדיונים שראינו, ועדת האתיקה עשתה את העבודה שלה בצורה  מצוינת. גם הדברים שאמרו היועצים המשפטיים שמתייחסים לשאלה מדוע הגוף כשנסחר בבורסה הוא כזה ולא אחר, לעניין ועדת האתיקה, ההצעות האלה וחוות הדעת האלה הם במקומן, לכן הרעיון הוא כן לתת כר נרחב. ראוי שהכנסת תחליט האם חבר כנסת טוב שיכהן באופרה ולא טוב שיכהן במקום אחר. </w:t>
      </w:r>
    </w:p>
    <w:p w14:paraId="74671E1E" w14:textId="77777777" w:rsidR="00DA7033" w:rsidRPr="00DA7033" w:rsidRDefault="00DA7033" w:rsidP="00DA7033">
      <w:pPr>
        <w:keepNext/>
        <w:bidi/>
        <w:jc w:val="both"/>
        <w:rPr>
          <w:rFonts w:cs="David" w:hint="cs"/>
          <w:rtl/>
        </w:rPr>
      </w:pPr>
    </w:p>
    <w:p w14:paraId="32FB5225"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E8B28FC" w14:textId="77777777" w:rsidR="00DA7033" w:rsidRPr="00DA7033" w:rsidRDefault="00DA7033" w:rsidP="00DA7033">
      <w:pPr>
        <w:bidi/>
        <w:jc w:val="both"/>
        <w:rPr>
          <w:rFonts w:cs="David" w:hint="cs"/>
          <w:rtl/>
        </w:rPr>
      </w:pPr>
    </w:p>
    <w:p w14:paraId="6BB039B0" w14:textId="77777777" w:rsidR="00DA7033" w:rsidRPr="00DA7033" w:rsidRDefault="00DA7033" w:rsidP="00DA7033">
      <w:pPr>
        <w:keepNext/>
        <w:bidi/>
        <w:jc w:val="both"/>
        <w:rPr>
          <w:rFonts w:cs="David" w:hint="cs"/>
          <w:rtl/>
        </w:rPr>
      </w:pPr>
      <w:r w:rsidRPr="00DA7033">
        <w:rPr>
          <w:rFonts w:cs="David" w:hint="cs"/>
          <w:rtl/>
        </w:rPr>
        <w:tab/>
        <w:t xml:space="preserve"> ולא בחקיקה אלא בהחלטה של ועדת האתיקה.</w:t>
      </w:r>
    </w:p>
    <w:p w14:paraId="62A215BD" w14:textId="77777777" w:rsidR="00DA7033" w:rsidRPr="00DA7033" w:rsidRDefault="00DA7033" w:rsidP="00DA7033">
      <w:pPr>
        <w:keepNext/>
        <w:bidi/>
        <w:jc w:val="both"/>
        <w:rPr>
          <w:rFonts w:cs="David" w:hint="cs"/>
          <w:rtl/>
        </w:rPr>
      </w:pPr>
    </w:p>
    <w:p w14:paraId="7F28D6C9"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5CC4E922" w14:textId="77777777" w:rsidR="00DA7033" w:rsidRPr="00DA7033" w:rsidRDefault="00DA7033" w:rsidP="00DA7033">
      <w:pPr>
        <w:keepNext/>
        <w:bidi/>
        <w:jc w:val="both"/>
        <w:rPr>
          <w:rFonts w:cs="David" w:hint="cs"/>
          <w:rtl/>
        </w:rPr>
      </w:pPr>
    </w:p>
    <w:p w14:paraId="0930B0F8" w14:textId="77777777" w:rsidR="00DA7033" w:rsidRPr="00DA7033" w:rsidRDefault="00DA7033" w:rsidP="00DA7033">
      <w:pPr>
        <w:keepNext/>
        <w:bidi/>
        <w:jc w:val="both"/>
        <w:rPr>
          <w:rFonts w:cs="David" w:hint="cs"/>
          <w:rtl/>
        </w:rPr>
      </w:pPr>
      <w:r w:rsidRPr="00DA7033">
        <w:rPr>
          <w:rFonts w:cs="David" w:hint="cs"/>
          <w:rtl/>
        </w:rPr>
        <w:tab/>
        <w:t>לעניין הזה כן. החקיקה קיימת.</w:t>
      </w:r>
    </w:p>
    <w:p w14:paraId="2C01D7FC" w14:textId="77777777" w:rsidR="00DA7033" w:rsidRPr="00DA7033" w:rsidRDefault="00DA7033" w:rsidP="00DA7033">
      <w:pPr>
        <w:keepNext/>
        <w:bidi/>
        <w:jc w:val="both"/>
        <w:rPr>
          <w:rFonts w:cs="David" w:hint="cs"/>
          <w:rtl/>
        </w:rPr>
      </w:pPr>
    </w:p>
    <w:p w14:paraId="5DC7B9BC"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522D3D4F" w14:textId="77777777" w:rsidR="00DA7033" w:rsidRPr="00DA7033" w:rsidRDefault="00DA7033" w:rsidP="00DA7033">
      <w:pPr>
        <w:bidi/>
        <w:jc w:val="both"/>
        <w:rPr>
          <w:rFonts w:cs="David" w:hint="cs"/>
          <w:rtl/>
        </w:rPr>
      </w:pPr>
    </w:p>
    <w:p w14:paraId="2C95DBA3" w14:textId="77777777" w:rsidR="00DA7033" w:rsidRPr="00DA7033" w:rsidRDefault="00DA7033" w:rsidP="00DA7033">
      <w:pPr>
        <w:bidi/>
        <w:jc w:val="both"/>
        <w:rPr>
          <w:rFonts w:cs="David" w:hint="cs"/>
          <w:rtl/>
        </w:rPr>
      </w:pPr>
      <w:r w:rsidRPr="00DA7033">
        <w:rPr>
          <w:rFonts w:cs="David" w:hint="cs"/>
          <w:rtl/>
        </w:rPr>
        <w:tab/>
        <w:t>החקיקה גם תשונה כדי להתאים לעקרונות שמוצעים כאן.</w:t>
      </w:r>
    </w:p>
    <w:p w14:paraId="0C17D130" w14:textId="77777777" w:rsidR="00DA7033" w:rsidRPr="00DA7033" w:rsidRDefault="00DA7033" w:rsidP="00DA7033">
      <w:pPr>
        <w:keepNext/>
        <w:bidi/>
        <w:jc w:val="both"/>
        <w:rPr>
          <w:rFonts w:cs="David" w:hint="cs"/>
          <w:rtl/>
        </w:rPr>
      </w:pPr>
    </w:p>
    <w:p w14:paraId="08C0D12B"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682510F9" w14:textId="77777777" w:rsidR="00DA7033" w:rsidRPr="00DA7033" w:rsidRDefault="00DA7033" w:rsidP="00DA7033">
      <w:pPr>
        <w:bidi/>
        <w:jc w:val="both"/>
        <w:rPr>
          <w:rFonts w:cs="David" w:hint="cs"/>
          <w:u w:val="single"/>
          <w:rtl/>
        </w:rPr>
      </w:pPr>
    </w:p>
    <w:p w14:paraId="7108FCB1" w14:textId="77777777" w:rsidR="00DA7033" w:rsidRPr="00DA7033" w:rsidRDefault="00DA7033" w:rsidP="00DA7033">
      <w:pPr>
        <w:keepNext/>
        <w:bidi/>
        <w:jc w:val="both"/>
        <w:rPr>
          <w:rFonts w:cs="David" w:hint="cs"/>
          <w:rtl/>
        </w:rPr>
      </w:pPr>
      <w:r w:rsidRPr="00DA7033">
        <w:rPr>
          <w:rFonts w:cs="David" w:hint="cs"/>
          <w:rtl/>
        </w:rPr>
        <w:tab/>
        <w:t xml:space="preserve"> אני בבסיס מסכים עם דעתה של סוזי, או של ועדת זמיר, אני לא בעד איסור מוחלט. כשיש איסור מוחלט צריך להחליט, הכול ברור, אני כמובן גם לא בעד היתר מוחלט. אני כן בעד לקבוע את </w:t>
      </w:r>
      <w:proofErr w:type="spellStart"/>
      <w:r w:rsidRPr="00DA7033">
        <w:rPr>
          <w:rFonts w:cs="David" w:hint="cs"/>
          <w:rtl/>
        </w:rPr>
        <w:t>הבנקטים</w:t>
      </w:r>
      <w:proofErr w:type="spellEnd"/>
      <w:r w:rsidRPr="00DA7033">
        <w:rPr>
          <w:rFonts w:cs="David" w:hint="cs"/>
          <w:rtl/>
        </w:rPr>
        <w:t xml:space="preserve"> שמספיק רחבים בכדי שוועדה של חברי כנסת, יצטבר פה בדרך של החלטות תקדימיות, הצטבר פה ניסיון, כולל אפשרות, היות וזה לא בחקיקה ראשית, כולל אפשרות שמפעם לפעם המטוטלת תנוע בהתאם לאווירה בהתאם למצב הרוח, בהתאם לצרכים הציבוריים. </w:t>
      </w:r>
    </w:p>
    <w:p w14:paraId="00D30326" w14:textId="77777777" w:rsidR="00DA7033" w:rsidRPr="00DA7033" w:rsidRDefault="00DA7033" w:rsidP="00DA7033">
      <w:pPr>
        <w:keepNext/>
        <w:bidi/>
        <w:jc w:val="both"/>
        <w:rPr>
          <w:rFonts w:cs="David" w:hint="cs"/>
          <w:rtl/>
        </w:rPr>
      </w:pPr>
    </w:p>
    <w:p w14:paraId="3A2C6B33"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55194551" w14:textId="77777777" w:rsidR="00DA7033" w:rsidRPr="00DA7033" w:rsidRDefault="00DA7033" w:rsidP="00DA7033">
      <w:pPr>
        <w:keepNext/>
        <w:bidi/>
        <w:jc w:val="both"/>
        <w:rPr>
          <w:rFonts w:cs="David" w:hint="cs"/>
          <w:rtl/>
        </w:rPr>
      </w:pPr>
    </w:p>
    <w:p w14:paraId="458505CC" w14:textId="77777777" w:rsidR="00DA7033" w:rsidRPr="00DA7033" w:rsidRDefault="00DA7033" w:rsidP="00DA7033">
      <w:pPr>
        <w:keepNext/>
        <w:bidi/>
        <w:jc w:val="both"/>
        <w:rPr>
          <w:rFonts w:cs="David" w:hint="cs"/>
          <w:rtl/>
        </w:rPr>
      </w:pPr>
      <w:r w:rsidRPr="00DA7033">
        <w:rPr>
          <w:rFonts w:cs="David" w:hint="cs"/>
          <w:rtl/>
        </w:rPr>
        <w:tab/>
        <w:t>יכולות להיות גם בהתאם לחשבונות פוליטיים.</w:t>
      </w:r>
    </w:p>
    <w:p w14:paraId="1B3C46FE" w14:textId="77777777" w:rsidR="00DA7033" w:rsidRPr="00DA7033" w:rsidRDefault="00DA7033" w:rsidP="00DA7033">
      <w:pPr>
        <w:keepNext/>
        <w:bidi/>
        <w:jc w:val="both"/>
        <w:rPr>
          <w:rFonts w:cs="David" w:hint="cs"/>
          <w:rtl/>
        </w:rPr>
      </w:pPr>
    </w:p>
    <w:p w14:paraId="727C369E" w14:textId="77777777" w:rsidR="00DA7033" w:rsidRPr="00DA7033" w:rsidRDefault="00DA7033" w:rsidP="00DA7033">
      <w:pPr>
        <w:keepLines/>
        <w:bidi/>
        <w:jc w:val="both"/>
        <w:rPr>
          <w:rFonts w:cs="David" w:hint="cs"/>
          <w:u w:val="single"/>
          <w:rtl/>
        </w:rPr>
      </w:pPr>
      <w:r w:rsidRPr="00DA7033">
        <w:rPr>
          <w:rFonts w:cs="David" w:hint="cs"/>
          <w:u w:val="single"/>
          <w:rtl/>
        </w:rPr>
        <w:t>היו"ר חיים אורון:</w:t>
      </w:r>
    </w:p>
    <w:p w14:paraId="22483C05" w14:textId="77777777" w:rsidR="00DA7033" w:rsidRPr="00DA7033" w:rsidRDefault="00DA7033" w:rsidP="00DA7033">
      <w:pPr>
        <w:keepLines/>
        <w:bidi/>
        <w:jc w:val="both"/>
        <w:rPr>
          <w:rFonts w:cs="David" w:hint="cs"/>
          <w:u w:val="single"/>
          <w:rtl/>
        </w:rPr>
      </w:pPr>
    </w:p>
    <w:p w14:paraId="48333F97" w14:textId="77777777" w:rsidR="00DA7033" w:rsidRPr="00DA7033" w:rsidRDefault="00DA7033" w:rsidP="00DA7033">
      <w:pPr>
        <w:keepLines/>
        <w:bidi/>
        <w:jc w:val="both"/>
        <w:rPr>
          <w:rFonts w:cs="David" w:hint="cs"/>
          <w:rtl/>
        </w:rPr>
      </w:pPr>
      <w:r w:rsidRPr="00DA7033">
        <w:rPr>
          <w:rFonts w:cs="David" w:hint="cs"/>
          <w:rtl/>
        </w:rPr>
        <w:tab/>
        <w:t xml:space="preserve"> הכול יכול להיות בוועדת האתיקה. העבודה היא, שלמיטב ידיעתי, יש לי בעיה להעיד כי יותר מידי זמן הייתי בוועדת האתיקה, זו הטענה שפחות הושמעה עד עכשיו. אמרו שזו נוקשה מידי שהם לא מבינים, לא שמעתי שהייתה טענה, שאישרו לא' ולא אישרו ל-ב', משום שהוא שייך למקום אחר. אני לא מכיר את הטיעון הזה.</w:t>
      </w:r>
    </w:p>
    <w:p w14:paraId="711B7166" w14:textId="77777777" w:rsidR="00DA7033" w:rsidRPr="00DA7033" w:rsidRDefault="00DA7033" w:rsidP="00DA7033">
      <w:pPr>
        <w:keepNext/>
        <w:bidi/>
        <w:jc w:val="both"/>
        <w:rPr>
          <w:rFonts w:cs="David" w:hint="cs"/>
          <w:rtl/>
        </w:rPr>
      </w:pPr>
    </w:p>
    <w:p w14:paraId="44DA4553"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4A250F4" w14:textId="77777777" w:rsidR="00DA7033" w:rsidRPr="00DA7033" w:rsidRDefault="00DA7033" w:rsidP="00DA7033">
      <w:pPr>
        <w:keepNext/>
        <w:bidi/>
        <w:jc w:val="both"/>
        <w:rPr>
          <w:rFonts w:cs="David" w:hint="cs"/>
          <w:rtl/>
        </w:rPr>
      </w:pPr>
    </w:p>
    <w:p w14:paraId="62086546" w14:textId="77777777" w:rsidR="00DA7033" w:rsidRPr="00DA7033" w:rsidRDefault="00DA7033" w:rsidP="00DA7033">
      <w:pPr>
        <w:keepNext/>
        <w:bidi/>
        <w:jc w:val="both"/>
        <w:rPr>
          <w:rFonts w:cs="David" w:hint="cs"/>
          <w:rtl/>
        </w:rPr>
      </w:pPr>
      <w:r w:rsidRPr="00DA7033">
        <w:rPr>
          <w:rFonts w:cs="David" w:hint="cs"/>
          <w:rtl/>
        </w:rPr>
        <w:tab/>
        <w:t xml:space="preserve">אני לא אומר שיש, אני שואל אם יכול להיות שיושב ראש ועדת האתיקה - - - </w:t>
      </w:r>
    </w:p>
    <w:p w14:paraId="772216F4" w14:textId="77777777" w:rsidR="00DA7033" w:rsidRPr="00DA7033" w:rsidRDefault="00DA7033" w:rsidP="00DA7033">
      <w:pPr>
        <w:keepNext/>
        <w:bidi/>
        <w:jc w:val="both"/>
        <w:rPr>
          <w:rFonts w:cs="David" w:hint="cs"/>
          <w:rtl/>
        </w:rPr>
      </w:pPr>
    </w:p>
    <w:p w14:paraId="71D77763"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720C0EC4" w14:textId="77777777" w:rsidR="00DA7033" w:rsidRPr="00DA7033" w:rsidRDefault="00DA7033" w:rsidP="00DA7033">
      <w:pPr>
        <w:bidi/>
        <w:jc w:val="both"/>
        <w:rPr>
          <w:rFonts w:cs="David" w:hint="cs"/>
          <w:rtl/>
        </w:rPr>
      </w:pPr>
    </w:p>
    <w:p w14:paraId="539F7481" w14:textId="77777777" w:rsidR="00DA7033" w:rsidRPr="00DA7033" w:rsidRDefault="00DA7033" w:rsidP="00DA7033">
      <w:pPr>
        <w:keepNext/>
        <w:bidi/>
        <w:jc w:val="both"/>
        <w:rPr>
          <w:rFonts w:cs="David" w:hint="cs"/>
          <w:rtl/>
        </w:rPr>
      </w:pPr>
      <w:r w:rsidRPr="00DA7033">
        <w:rPr>
          <w:rFonts w:cs="David" w:hint="cs"/>
          <w:rtl/>
        </w:rPr>
        <w:tab/>
        <w:t xml:space="preserve"> התשובה היא שיכול להיות.</w:t>
      </w:r>
    </w:p>
    <w:p w14:paraId="27456A15" w14:textId="77777777" w:rsidR="00DA7033" w:rsidRPr="00DA7033" w:rsidRDefault="00DA7033" w:rsidP="00DA7033">
      <w:pPr>
        <w:keepNext/>
        <w:bidi/>
        <w:jc w:val="both"/>
        <w:rPr>
          <w:rFonts w:cs="David" w:hint="cs"/>
          <w:rtl/>
        </w:rPr>
      </w:pPr>
    </w:p>
    <w:p w14:paraId="2D036CB7"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776E6E16" w14:textId="77777777" w:rsidR="00DA7033" w:rsidRPr="00DA7033" w:rsidRDefault="00DA7033" w:rsidP="00DA7033">
      <w:pPr>
        <w:bidi/>
        <w:jc w:val="both"/>
        <w:rPr>
          <w:rFonts w:cs="David" w:hint="cs"/>
          <w:u w:val="single"/>
          <w:rtl/>
        </w:rPr>
      </w:pPr>
    </w:p>
    <w:p w14:paraId="62823861" w14:textId="77777777" w:rsidR="00DA7033" w:rsidRPr="00DA7033" w:rsidRDefault="00DA7033" w:rsidP="00DA7033">
      <w:pPr>
        <w:keepNext/>
        <w:bidi/>
        <w:jc w:val="both"/>
        <w:rPr>
          <w:rFonts w:cs="David" w:hint="cs"/>
          <w:rtl/>
        </w:rPr>
      </w:pPr>
      <w:r w:rsidRPr="00DA7033">
        <w:rPr>
          <w:rFonts w:cs="David" w:hint="cs"/>
          <w:rtl/>
        </w:rPr>
        <w:tab/>
        <w:t>הכול יכול להיות כי לא הסכמנו להוציא את זה לגורם חיצוני. אם היינו מוציאים אותו לגורם חיצוני אז הסכנה - -  -</w:t>
      </w:r>
    </w:p>
    <w:p w14:paraId="38B9BAC7" w14:textId="77777777" w:rsidR="00DA7033" w:rsidRPr="00DA7033" w:rsidRDefault="00DA7033" w:rsidP="00DA7033">
      <w:pPr>
        <w:keepNext/>
        <w:bidi/>
        <w:jc w:val="both"/>
        <w:rPr>
          <w:rFonts w:cs="David" w:hint="cs"/>
          <w:rtl/>
        </w:rPr>
      </w:pPr>
    </w:p>
    <w:p w14:paraId="483F4074"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3D988C04" w14:textId="77777777" w:rsidR="00DA7033" w:rsidRPr="00DA7033" w:rsidRDefault="00DA7033" w:rsidP="00DA7033">
      <w:pPr>
        <w:keepNext/>
        <w:bidi/>
        <w:jc w:val="both"/>
        <w:rPr>
          <w:rFonts w:cs="David" w:hint="cs"/>
          <w:rtl/>
        </w:rPr>
      </w:pPr>
    </w:p>
    <w:p w14:paraId="2040422F" w14:textId="77777777" w:rsidR="00DA7033" w:rsidRPr="00DA7033" w:rsidRDefault="00DA7033" w:rsidP="00DA7033">
      <w:pPr>
        <w:keepNext/>
        <w:bidi/>
        <w:jc w:val="both"/>
        <w:rPr>
          <w:rFonts w:cs="David" w:hint="cs"/>
          <w:rtl/>
        </w:rPr>
      </w:pPr>
      <w:r w:rsidRPr="00DA7033">
        <w:rPr>
          <w:rFonts w:cs="David" w:hint="cs"/>
          <w:rtl/>
        </w:rPr>
        <w:tab/>
        <w:t>היינו מפריטים את ועדת האתיקה.</w:t>
      </w:r>
    </w:p>
    <w:p w14:paraId="5C37B88C" w14:textId="77777777" w:rsidR="00DA7033" w:rsidRPr="00DA7033" w:rsidRDefault="00DA7033" w:rsidP="00DA7033">
      <w:pPr>
        <w:keepNext/>
        <w:bidi/>
        <w:jc w:val="both"/>
        <w:rPr>
          <w:rFonts w:cs="David" w:hint="cs"/>
          <w:rtl/>
        </w:rPr>
      </w:pPr>
    </w:p>
    <w:p w14:paraId="60AFCAE5"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3078C94" w14:textId="77777777" w:rsidR="00DA7033" w:rsidRPr="00DA7033" w:rsidRDefault="00DA7033" w:rsidP="00DA7033">
      <w:pPr>
        <w:bidi/>
        <w:jc w:val="both"/>
        <w:rPr>
          <w:rFonts w:cs="David" w:hint="cs"/>
          <w:u w:val="single"/>
          <w:rtl/>
        </w:rPr>
      </w:pPr>
    </w:p>
    <w:p w14:paraId="63A8FE5A" w14:textId="77777777" w:rsidR="00DA7033" w:rsidRPr="00DA7033" w:rsidRDefault="00DA7033" w:rsidP="00DA7033">
      <w:pPr>
        <w:keepNext/>
        <w:bidi/>
        <w:jc w:val="both"/>
        <w:rPr>
          <w:rFonts w:cs="David" w:hint="cs"/>
          <w:rtl/>
        </w:rPr>
      </w:pPr>
      <w:r w:rsidRPr="00DA7033">
        <w:rPr>
          <w:rFonts w:cs="David" w:hint="cs"/>
          <w:rtl/>
        </w:rPr>
        <w:tab/>
        <w:t xml:space="preserve"> נכון, חס וחלילה...אתה הגעת היום אבל עסקנו בזה כבר ואני לא רוצה להתחיל שוב.</w:t>
      </w:r>
    </w:p>
    <w:p w14:paraId="6532B4CF" w14:textId="77777777" w:rsidR="00DA7033" w:rsidRPr="00DA7033" w:rsidRDefault="00DA7033" w:rsidP="00DA7033">
      <w:pPr>
        <w:keepNext/>
        <w:bidi/>
        <w:jc w:val="both"/>
        <w:rPr>
          <w:rFonts w:cs="David" w:hint="cs"/>
          <w:rtl/>
        </w:rPr>
      </w:pPr>
    </w:p>
    <w:p w14:paraId="654F5B8A"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30779E04" w14:textId="77777777" w:rsidR="00DA7033" w:rsidRPr="00DA7033" w:rsidRDefault="00DA7033" w:rsidP="00DA7033">
      <w:pPr>
        <w:keepNext/>
        <w:bidi/>
        <w:jc w:val="both"/>
        <w:rPr>
          <w:rFonts w:cs="David" w:hint="cs"/>
          <w:rtl/>
        </w:rPr>
      </w:pPr>
    </w:p>
    <w:p w14:paraId="77F5D3F8" w14:textId="77777777" w:rsidR="00DA7033" w:rsidRPr="00DA7033" w:rsidRDefault="00DA7033" w:rsidP="00DA7033">
      <w:pPr>
        <w:keepNext/>
        <w:bidi/>
        <w:jc w:val="both"/>
        <w:rPr>
          <w:rFonts w:cs="David" w:hint="cs"/>
          <w:rtl/>
        </w:rPr>
      </w:pPr>
      <w:r w:rsidRPr="00DA7033">
        <w:rPr>
          <w:rFonts w:cs="David" w:hint="cs"/>
          <w:rtl/>
        </w:rPr>
        <w:tab/>
        <w:t>הגעתי היום כי לא אמתם לי שאתם קיימים. הכול היה במחשכים. בטח תגיד ששלחת לי אי-מייל.</w:t>
      </w:r>
    </w:p>
    <w:p w14:paraId="2CD1CD1A" w14:textId="77777777" w:rsidR="00DA7033" w:rsidRPr="00DA7033" w:rsidRDefault="00DA7033" w:rsidP="00DA7033">
      <w:pPr>
        <w:keepNext/>
        <w:bidi/>
        <w:jc w:val="both"/>
        <w:rPr>
          <w:rFonts w:cs="David" w:hint="cs"/>
          <w:rtl/>
        </w:rPr>
      </w:pPr>
    </w:p>
    <w:p w14:paraId="07B6299A"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7266B389" w14:textId="77777777" w:rsidR="00DA7033" w:rsidRPr="00DA7033" w:rsidRDefault="00DA7033" w:rsidP="00DA7033">
      <w:pPr>
        <w:bidi/>
        <w:jc w:val="both"/>
        <w:rPr>
          <w:rFonts w:cs="David" w:hint="cs"/>
          <w:u w:val="single"/>
          <w:rtl/>
        </w:rPr>
      </w:pPr>
    </w:p>
    <w:p w14:paraId="6902909E" w14:textId="77777777" w:rsidR="00DA7033" w:rsidRPr="00DA7033" w:rsidRDefault="00DA7033" w:rsidP="00DA7033">
      <w:pPr>
        <w:keepNext/>
        <w:bidi/>
        <w:jc w:val="both"/>
        <w:rPr>
          <w:rFonts w:cs="David" w:hint="cs"/>
          <w:rtl/>
        </w:rPr>
      </w:pPr>
      <w:r w:rsidRPr="00DA7033">
        <w:rPr>
          <w:rFonts w:cs="David" w:hint="cs"/>
          <w:rtl/>
        </w:rPr>
        <w:tab/>
        <w:t xml:space="preserve"> חבר הכנסת כץ, מפלגתך שלחה - -  -</w:t>
      </w:r>
    </w:p>
    <w:p w14:paraId="2272F55C" w14:textId="77777777" w:rsidR="00DA7033" w:rsidRPr="00DA7033" w:rsidRDefault="00DA7033" w:rsidP="00DA7033">
      <w:pPr>
        <w:keepNext/>
        <w:bidi/>
        <w:jc w:val="both"/>
        <w:rPr>
          <w:rFonts w:cs="David" w:hint="cs"/>
          <w:rtl/>
        </w:rPr>
      </w:pPr>
    </w:p>
    <w:p w14:paraId="2F3B9CD8"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1CFCDCD1" w14:textId="77777777" w:rsidR="00DA7033" w:rsidRPr="00DA7033" w:rsidRDefault="00DA7033" w:rsidP="00DA7033">
      <w:pPr>
        <w:keepNext/>
        <w:bidi/>
        <w:jc w:val="both"/>
        <w:rPr>
          <w:rFonts w:cs="David" w:hint="cs"/>
          <w:rtl/>
        </w:rPr>
      </w:pPr>
    </w:p>
    <w:p w14:paraId="2BB0094E" w14:textId="77777777" w:rsidR="00DA7033" w:rsidRPr="00DA7033" w:rsidRDefault="00DA7033" w:rsidP="00DA7033">
      <w:pPr>
        <w:keepNext/>
        <w:bidi/>
        <w:jc w:val="both"/>
        <w:rPr>
          <w:rFonts w:cs="David" w:hint="cs"/>
          <w:rtl/>
        </w:rPr>
      </w:pPr>
      <w:r w:rsidRPr="00DA7033">
        <w:rPr>
          <w:rFonts w:cs="David" w:hint="cs"/>
          <w:rtl/>
        </w:rPr>
        <w:tab/>
        <w:t>אני אגיד את מה שיש ל להגיד.</w:t>
      </w:r>
    </w:p>
    <w:p w14:paraId="1B61C4D6" w14:textId="77777777" w:rsidR="00DA7033" w:rsidRPr="00DA7033" w:rsidRDefault="00DA7033" w:rsidP="00DA7033">
      <w:pPr>
        <w:keepNext/>
        <w:bidi/>
        <w:jc w:val="both"/>
        <w:rPr>
          <w:rFonts w:cs="David" w:hint="cs"/>
          <w:rtl/>
        </w:rPr>
      </w:pPr>
    </w:p>
    <w:p w14:paraId="10C914DF"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0D325B4C" w14:textId="77777777" w:rsidR="00DA7033" w:rsidRPr="00DA7033" w:rsidRDefault="00DA7033" w:rsidP="00DA7033">
      <w:pPr>
        <w:keepNext/>
        <w:bidi/>
        <w:jc w:val="both"/>
        <w:rPr>
          <w:rFonts w:cs="David" w:hint="cs"/>
          <w:rtl/>
        </w:rPr>
      </w:pPr>
    </w:p>
    <w:p w14:paraId="5FE5337F" w14:textId="77777777" w:rsidR="00DA7033" w:rsidRPr="00DA7033" w:rsidRDefault="00DA7033" w:rsidP="00DA7033">
      <w:pPr>
        <w:keepNext/>
        <w:bidi/>
        <w:jc w:val="both"/>
        <w:rPr>
          <w:rFonts w:cs="David" w:hint="cs"/>
          <w:rtl/>
        </w:rPr>
      </w:pPr>
      <w:r w:rsidRPr="00DA7033">
        <w:rPr>
          <w:rFonts w:cs="David" w:hint="cs"/>
          <w:rtl/>
        </w:rPr>
        <w:tab/>
        <w:t>אני רק אשלים משפט אחד לגבי ההיתר של ועדת האתיקה. הוועדה כן קבעה מה ועדת האתיקה תשקול. היא אמרה שוועדת האתיקה תשקול את התועלת הצפויה לציבור, את ההשלכות האפשרויות למילוי התפקיד. היא רשאית לתת לחבר הכנסת היתר מותנה, למשל בתנאים מסוימים, אתה יכול להיות חבר, אתה לא יכול להיות יושב ראש. אתה יכול להיות חבר לשנתיים ואז תחזור ונדבר על זה, הרעיון הוא שיש הנחיה כללית לגבי השיקולים של ועדת האתיקה אבל הרעיון היה כן לפתוח מצב של היתר. היתר לתת לחבר הכנסת אפשרות לעשות פעילות ציבורית גם בגופים ציבוריים.</w:t>
      </w:r>
    </w:p>
    <w:p w14:paraId="76F57483" w14:textId="77777777" w:rsidR="00DA7033" w:rsidRPr="00DA7033" w:rsidRDefault="00DA7033" w:rsidP="00DA7033">
      <w:pPr>
        <w:keepNext/>
        <w:bidi/>
        <w:jc w:val="both"/>
        <w:rPr>
          <w:rFonts w:cs="David" w:hint="cs"/>
          <w:rtl/>
        </w:rPr>
      </w:pPr>
    </w:p>
    <w:p w14:paraId="4183BC94"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75E63E52" w14:textId="77777777" w:rsidR="00DA7033" w:rsidRPr="00DA7033" w:rsidRDefault="00DA7033" w:rsidP="00DA7033">
      <w:pPr>
        <w:keepNext/>
        <w:bidi/>
        <w:jc w:val="both"/>
        <w:rPr>
          <w:rFonts w:cs="David" w:hint="cs"/>
          <w:rtl/>
        </w:rPr>
      </w:pPr>
    </w:p>
    <w:p w14:paraId="1CF1D7B6" w14:textId="77777777" w:rsidR="00DA7033" w:rsidRPr="00DA7033" w:rsidRDefault="00DA7033" w:rsidP="00DA7033">
      <w:pPr>
        <w:keepNext/>
        <w:bidi/>
        <w:jc w:val="both"/>
        <w:rPr>
          <w:rFonts w:cs="David" w:hint="cs"/>
          <w:rtl/>
        </w:rPr>
      </w:pPr>
      <w:r w:rsidRPr="00DA7033">
        <w:rPr>
          <w:rFonts w:cs="David" w:hint="cs"/>
          <w:rtl/>
        </w:rPr>
        <w:tab/>
        <w:t>אני מבקש שכשאני מדבר הוא יצא, אני לא חושב שללוביסט יש מה לחפש פה כשדנים בעניינים כאלה.</w:t>
      </w:r>
    </w:p>
    <w:p w14:paraId="04ED27C7" w14:textId="77777777" w:rsidR="00DA7033" w:rsidRPr="00DA7033" w:rsidRDefault="00DA7033" w:rsidP="00DA7033">
      <w:pPr>
        <w:keepNext/>
        <w:bidi/>
        <w:jc w:val="both"/>
        <w:rPr>
          <w:rFonts w:cs="David" w:hint="cs"/>
          <w:rtl/>
        </w:rPr>
      </w:pPr>
    </w:p>
    <w:p w14:paraId="191BBBC9" w14:textId="77777777" w:rsidR="00DA7033" w:rsidRPr="00DA7033" w:rsidRDefault="00DA7033" w:rsidP="00DA7033">
      <w:pPr>
        <w:keepLines/>
        <w:bidi/>
        <w:jc w:val="both"/>
        <w:rPr>
          <w:rFonts w:cs="David" w:hint="cs"/>
          <w:u w:val="single"/>
          <w:rtl/>
        </w:rPr>
      </w:pPr>
      <w:r w:rsidRPr="00DA7033">
        <w:rPr>
          <w:rFonts w:cs="David" w:hint="cs"/>
          <w:u w:val="single"/>
          <w:rtl/>
        </w:rPr>
        <w:t>שלי יחימוביץ:</w:t>
      </w:r>
    </w:p>
    <w:p w14:paraId="57FFD43A" w14:textId="77777777" w:rsidR="00DA7033" w:rsidRPr="00DA7033" w:rsidRDefault="00DA7033" w:rsidP="00DA7033">
      <w:pPr>
        <w:keepLines/>
        <w:bidi/>
        <w:jc w:val="both"/>
        <w:rPr>
          <w:rFonts w:cs="David" w:hint="cs"/>
          <w:rtl/>
        </w:rPr>
      </w:pPr>
    </w:p>
    <w:p w14:paraId="0C7D967B" w14:textId="77777777" w:rsidR="00DA7033" w:rsidRPr="00DA7033" w:rsidRDefault="00DA7033" w:rsidP="00DA7033">
      <w:pPr>
        <w:keepLines/>
        <w:bidi/>
        <w:jc w:val="both"/>
        <w:rPr>
          <w:rFonts w:cs="David" w:hint="cs"/>
          <w:rtl/>
        </w:rPr>
      </w:pPr>
      <w:r w:rsidRPr="00DA7033">
        <w:rPr>
          <w:rFonts w:cs="David" w:hint="cs"/>
          <w:rtl/>
        </w:rPr>
        <w:tab/>
        <w:t xml:space="preserve"> הפרוטוקול ממילא מתפרסם.</w:t>
      </w:r>
    </w:p>
    <w:p w14:paraId="4902A541" w14:textId="77777777" w:rsidR="00DA7033" w:rsidRPr="00DA7033" w:rsidRDefault="00DA7033" w:rsidP="00DA7033">
      <w:pPr>
        <w:keepNext/>
        <w:bidi/>
        <w:jc w:val="both"/>
        <w:rPr>
          <w:rFonts w:cs="David" w:hint="cs"/>
          <w:rtl/>
        </w:rPr>
      </w:pPr>
    </w:p>
    <w:p w14:paraId="058A8DC7"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2F6DB2A2" w14:textId="77777777" w:rsidR="00DA7033" w:rsidRPr="00DA7033" w:rsidRDefault="00DA7033" w:rsidP="00DA7033">
      <w:pPr>
        <w:keepNext/>
        <w:bidi/>
        <w:jc w:val="both"/>
        <w:rPr>
          <w:rFonts w:cs="David" w:hint="cs"/>
          <w:rtl/>
        </w:rPr>
      </w:pPr>
    </w:p>
    <w:p w14:paraId="1E6AB231" w14:textId="77777777" w:rsidR="00DA7033" w:rsidRPr="00DA7033" w:rsidRDefault="00DA7033" w:rsidP="00DA7033">
      <w:pPr>
        <w:keepNext/>
        <w:bidi/>
        <w:jc w:val="both"/>
        <w:rPr>
          <w:rFonts w:cs="David" w:hint="cs"/>
          <w:rtl/>
        </w:rPr>
      </w:pPr>
      <w:r w:rsidRPr="00DA7033">
        <w:rPr>
          <w:rFonts w:cs="David" w:hint="cs"/>
          <w:rtl/>
        </w:rPr>
        <w:tab/>
        <w:t>אז מה?</w:t>
      </w:r>
    </w:p>
    <w:p w14:paraId="7E42C442" w14:textId="77777777" w:rsidR="00DA7033" w:rsidRPr="00DA7033" w:rsidRDefault="00DA7033" w:rsidP="00DA7033">
      <w:pPr>
        <w:keepNext/>
        <w:bidi/>
        <w:jc w:val="both"/>
        <w:rPr>
          <w:rFonts w:cs="David" w:hint="cs"/>
          <w:rtl/>
        </w:rPr>
      </w:pPr>
    </w:p>
    <w:p w14:paraId="62701C99"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020606E8" w14:textId="77777777" w:rsidR="00DA7033" w:rsidRPr="00DA7033" w:rsidRDefault="00DA7033" w:rsidP="00DA7033">
      <w:pPr>
        <w:bidi/>
        <w:jc w:val="both"/>
        <w:rPr>
          <w:rFonts w:cs="David" w:hint="cs"/>
          <w:u w:val="single"/>
          <w:rtl/>
        </w:rPr>
      </w:pPr>
    </w:p>
    <w:p w14:paraId="3C43A648" w14:textId="77777777" w:rsidR="00DA7033" w:rsidRPr="00DA7033" w:rsidRDefault="00DA7033" w:rsidP="00DA7033">
      <w:pPr>
        <w:keepNext/>
        <w:bidi/>
        <w:jc w:val="both"/>
        <w:rPr>
          <w:rFonts w:cs="David" w:hint="cs"/>
          <w:rtl/>
        </w:rPr>
      </w:pPr>
      <w:r w:rsidRPr="00DA7033">
        <w:rPr>
          <w:rFonts w:cs="David" w:hint="cs"/>
          <w:rtl/>
        </w:rPr>
        <w:tab/>
        <w:t xml:space="preserve"> הישיבות עד היום היו פתוחות ומי שרצה נכנס ולא שאלתי מי נכנס. אולי יש פה בעיה רגישה, אבל אם אין אני מציע שנשאיר את זה ככה כי הישיבה מתפרסמת, היא מופיעה בסדר היום של הכנסת והיא לא סגורה. אני לא מציע שנקבע כללים.</w:t>
      </w:r>
    </w:p>
    <w:p w14:paraId="0A4EF440" w14:textId="77777777" w:rsidR="00DA7033" w:rsidRPr="00DA7033" w:rsidRDefault="00DA7033" w:rsidP="00DA7033">
      <w:pPr>
        <w:keepNext/>
        <w:bidi/>
        <w:jc w:val="both"/>
        <w:rPr>
          <w:rFonts w:cs="David" w:hint="cs"/>
          <w:rtl/>
        </w:rPr>
      </w:pPr>
    </w:p>
    <w:p w14:paraId="11FCE86F" w14:textId="77777777" w:rsidR="00DA7033" w:rsidRPr="00DA7033" w:rsidRDefault="00DA7033" w:rsidP="00DA7033">
      <w:pPr>
        <w:keepNext/>
        <w:bidi/>
        <w:jc w:val="both"/>
        <w:rPr>
          <w:rFonts w:cs="David" w:hint="cs"/>
          <w:u w:val="single"/>
          <w:rtl/>
        </w:rPr>
      </w:pPr>
      <w:r w:rsidRPr="00DA7033">
        <w:rPr>
          <w:rFonts w:cs="David" w:hint="cs"/>
          <w:u w:val="single"/>
          <w:rtl/>
        </w:rPr>
        <w:t>לוביסט:</w:t>
      </w:r>
    </w:p>
    <w:p w14:paraId="2E6DB21B" w14:textId="77777777" w:rsidR="00DA7033" w:rsidRPr="00DA7033" w:rsidRDefault="00DA7033" w:rsidP="00DA7033">
      <w:pPr>
        <w:keepNext/>
        <w:bidi/>
        <w:jc w:val="both"/>
        <w:rPr>
          <w:rFonts w:cs="David" w:hint="cs"/>
          <w:rtl/>
        </w:rPr>
      </w:pPr>
    </w:p>
    <w:p w14:paraId="41569019" w14:textId="77777777" w:rsidR="00DA7033" w:rsidRPr="00DA7033" w:rsidRDefault="00DA7033" w:rsidP="00DA7033">
      <w:pPr>
        <w:keepNext/>
        <w:bidi/>
        <w:jc w:val="both"/>
        <w:rPr>
          <w:rFonts w:cs="David" w:hint="cs"/>
          <w:rtl/>
        </w:rPr>
      </w:pPr>
      <w:r w:rsidRPr="00DA7033">
        <w:rPr>
          <w:rFonts w:cs="David" w:hint="cs"/>
          <w:rtl/>
        </w:rPr>
        <w:tab/>
        <w:t>אני מצטער,  אם הנוכחות שלי מפריעה אני אצא.</w:t>
      </w:r>
    </w:p>
    <w:p w14:paraId="30E2E434" w14:textId="77777777" w:rsidR="00DA7033" w:rsidRPr="00DA7033" w:rsidRDefault="00DA7033" w:rsidP="00DA7033">
      <w:pPr>
        <w:keepNext/>
        <w:bidi/>
        <w:jc w:val="both"/>
        <w:rPr>
          <w:rFonts w:cs="David" w:hint="cs"/>
          <w:rtl/>
        </w:rPr>
      </w:pPr>
    </w:p>
    <w:p w14:paraId="0B595F8F" w14:textId="77777777" w:rsidR="00DA7033" w:rsidRPr="00DA7033" w:rsidRDefault="00DA7033" w:rsidP="00DA7033">
      <w:pPr>
        <w:bidi/>
        <w:jc w:val="both"/>
        <w:rPr>
          <w:rFonts w:cs="David" w:hint="cs"/>
          <w:u w:val="single"/>
          <w:rtl/>
        </w:rPr>
      </w:pPr>
      <w:r w:rsidRPr="00DA7033">
        <w:rPr>
          <w:rFonts w:cs="David" w:hint="cs"/>
          <w:rtl/>
        </w:rPr>
        <w:t xml:space="preserve">  </w:t>
      </w:r>
      <w:r w:rsidRPr="00DA7033">
        <w:rPr>
          <w:rFonts w:cs="David" w:hint="cs"/>
          <w:u w:val="single"/>
          <w:rtl/>
        </w:rPr>
        <w:t>שלי יחימוביץ:</w:t>
      </w:r>
    </w:p>
    <w:p w14:paraId="7EB39B0E" w14:textId="77777777" w:rsidR="00DA7033" w:rsidRPr="00DA7033" w:rsidRDefault="00DA7033" w:rsidP="00DA7033">
      <w:pPr>
        <w:bidi/>
        <w:jc w:val="both"/>
        <w:rPr>
          <w:rFonts w:cs="David" w:hint="cs"/>
          <w:rtl/>
        </w:rPr>
      </w:pPr>
    </w:p>
    <w:p w14:paraId="4B506B6F" w14:textId="77777777" w:rsidR="00DA7033" w:rsidRPr="00DA7033" w:rsidRDefault="00DA7033" w:rsidP="00DA7033">
      <w:pPr>
        <w:keepNext/>
        <w:bidi/>
        <w:jc w:val="both"/>
        <w:rPr>
          <w:rFonts w:cs="David" w:hint="cs"/>
          <w:rtl/>
        </w:rPr>
      </w:pPr>
      <w:r w:rsidRPr="00DA7033">
        <w:rPr>
          <w:rFonts w:cs="David" w:hint="cs"/>
          <w:rtl/>
        </w:rPr>
        <w:tab/>
        <w:t xml:space="preserve"> את מי אתה מייצג?</w:t>
      </w:r>
    </w:p>
    <w:p w14:paraId="67366B32" w14:textId="77777777" w:rsidR="00DA7033" w:rsidRPr="00DA7033" w:rsidRDefault="00DA7033" w:rsidP="00DA7033">
      <w:pPr>
        <w:keepNext/>
        <w:bidi/>
        <w:jc w:val="both"/>
        <w:rPr>
          <w:rFonts w:cs="David" w:hint="cs"/>
          <w:rtl/>
        </w:rPr>
      </w:pPr>
    </w:p>
    <w:p w14:paraId="2DBB5041" w14:textId="77777777" w:rsidR="00DA7033" w:rsidRPr="00DA7033" w:rsidRDefault="00DA7033" w:rsidP="00DA7033">
      <w:pPr>
        <w:keepNext/>
        <w:bidi/>
        <w:jc w:val="both"/>
        <w:rPr>
          <w:rFonts w:cs="David" w:hint="cs"/>
          <w:u w:val="single"/>
          <w:rtl/>
        </w:rPr>
      </w:pPr>
      <w:r w:rsidRPr="00DA7033">
        <w:rPr>
          <w:rFonts w:cs="David" w:hint="cs"/>
          <w:u w:val="single"/>
          <w:rtl/>
        </w:rPr>
        <w:t>לוביסט:</w:t>
      </w:r>
    </w:p>
    <w:p w14:paraId="0602A775" w14:textId="77777777" w:rsidR="00DA7033" w:rsidRPr="00DA7033" w:rsidRDefault="00DA7033" w:rsidP="00DA7033">
      <w:pPr>
        <w:keepNext/>
        <w:bidi/>
        <w:jc w:val="both"/>
        <w:rPr>
          <w:rFonts w:cs="David" w:hint="cs"/>
          <w:rtl/>
        </w:rPr>
      </w:pPr>
    </w:p>
    <w:p w14:paraId="2EDEDED0" w14:textId="77777777" w:rsidR="00DA7033" w:rsidRPr="00DA7033" w:rsidRDefault="00DA7033" w:rsidP="00DA7033">
      <w:pPr>
        <w:keepNext/>
        <w:bidi/>
        <w:jc w:val="both"/>
        <w:rPr>
          <w:rFonts w:cs="David" w:hint="cs"/>
          <w:rtl/>
        </w:rPr>
      </w:pPr>
      <w:r w:rsidRPr="00DA7033">
        <w:rPr>
          <w:rFonts w:cs="David" w:hint="cs"/>
          <w:rtl/>
        </w:rPr>
        <w:tab/>
        <w:t>את המכון הישראלי לתכנון כלכלי.</w:t>
      </w:r>
    </w:p>
    <w:p w14:paraId="3716AAF4" w14:textId="77777777" w:rsidR="00DA7033" w:rsidRPr="00DA7033" w:rsidRDefault="00DA7033" w:rsidP="00DA7033">
      <w:pPr>
        <w:keepNext/>
        <w:bidi/>
        <w:jc w:val="both"/>
        <w:rPr>
          <w:rFonts w:cs="David" w:hint="cs"/>
          <w:rtl/>
        </w:rPr>
      </w:pPr>
    </w:p>
    <w:p w14:paraId="7BA920DD"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225EB067" w14:textId="77777777" w:rsidR="00DA7033" w:rsidRPr="00DA7033" w:rsidRDefault="00DA7033" w:rsidP="00DA7033">
      <w:pPr>
        <w:bidi/>
        <w:jc w:val="both"/>
        <w:rPr>
          <w:rFonts w:cs="David" w:hint="cs"/>
          <w:u w:val="single"/>
          <w:rtl/>
        </w:rPr>
      </w:pPr>
    </w:p>
    <w:p w14:paraId="25A22B79" w14:textId="77777777" w:rsidR="00DA7033" w:rsidRPr="00DA7033" w:rsidRDefault="00DA7033" w:rsidP="00DA7033">
      <w:pPr>
        <w:keepNext/>
        <w:bidi/>
        <w:jc w:val="both"/>
        <w:rPr>
          <w:rFonts w:cs="David" w:hint="cs"/>
          <w:rtl/>
        </w:rPr>
      </w:pPr>
      <w:r w:rsidRPr="00DA7033">
        <w:rPr>
          <w:rFonts w:cs="David" w:hint="cs"/>
          <w:rtl/>
        </w:rPr>
        <w:tab/>
        <w:t xml:space="preserve"> אתה לא חייב לצאת. </w:t>
      </w:r>
    </w:p>
    <w:p w14:paraId="596A8271" w14:textId="77777777" w:rsidR="00DA7033" w:rsidRPr="00DA7033" w:rsidRDefault="00DA7033" w:rsidP="00DA7033">
      <w:pPr>
        <w:keepNext/>
        <w:bidi/>
        <w:jc w:val="both"/>
        <w:rPr>
          <w:rFonts w:cs="David" w:hint="cs"/>
          <w:rtl/>
        </w:rPr>
      </w:pPr>
    </w:p>
    <w:p w14:paraId="661B1FCF" w14:textId="77777777" w:rsidR="00DA7033" w:rsidRPr="00DA7033" w:rsidRDefault="00DA7033" w:rsidP="00DA7033">
      <w:pPr>
        <w:keepNext/>
        <w:bidi/>
        <w:jc w:val="both"/>
        <w:rPr>
          <w:rFonts w:cs="David" w:hint="cs"/>
          <w:u w:val="single"/>
          <w:rtl/>
        </w:rPr>
      </w:pPr>
      <w:r w:rsidRPr="00DA7033">
        <w:rPr>
          <w:rFonts w:cs="David" w:hint="cs"/>
          <w:u w:val="single"/>
          <w:rtl/>
        </w:rPr>
        <w:t>לוביסט:</w:t>
      </w:r>
    </w:p>
    <w:p w14:paraId="39A04495" w14:textId="77777777" w:rsidR="00DA7033" w:rsidRPr="00DA7033" w:rsidRDefault="00DA7033" w:rsidP="00DA7033">
      <w:pPr>
        <w:keepNext/>
        <w:bidi/>
        <w:jc w:val="both"/>
        <w:rPr>
          <w:rFonts w:cs="David" w:hint="cs"/>
          <w:rtl/>
        </w:rPr>
      </w:pPr>
    </w:p>
    <w:p w14:paraId="5473CFAF" w14:textId="77777777" w:rsidR="00DA7033" w:rsidRPr="00DA7033" w:rsidRDefault="00DA7033" w:rsidP="00DA7033">
      <w:pPr>
        <w:keepNext/>
        <w:bidi/>
        <w:jc w:val="both"/>
        <w:rPr>
          <w:rFonts w:cs="David" w:hint="cs"/>
          <w:rtl/>
        </w:rPr>
      </w:pPr>
      <w:r w:rsidRPr="00DA7033">
        <w:rPr>
          <w:rFonts w:cs="David" w:hint="cs"/>
          <w:rtl/>
        </w:rPr>
        <w:tab/>
        <w:t>אם אני מפריע לחבר הכנסת כץ אני אצא.</w:t>
      </w:r>
    </w:p>
    <w:p w14:paraId="79F35851" w14:textId="77777777" w:rsidR="00DA7033" w:rsidRPr="00DA7033" w:rsidRDefault="00DA7033" w:rsidP="00DA7033">
      <w:pPr>
        <w:keepNext/>
        <w:bidi/>
        <w:jc w:val="both"/>
        <w:rPr>
          <w:rFonts w:cs="David" w:hint="cs"/>
          <w:rtl/>
        </w:rPr>
      </w:pPr>
    </w:p>
    <w:p w14:paraId="07902346"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3FA5F40B" w14:textId="77777777" w:rsidR="00DA7033" w:rsidRPr="00DA7033" w:rsidRDefault="00DA7033" w:rsidP="00DA7033">
      <w:pPr>
        <w:keepNext/>
        <w:bidi/>
        <w:jc w:val="both"/>
        <w:rPr>
          <w:rFonts w:cs="David" w:hint="cs"/>
          <w:rtl/>
        </w:rPr>
      </w:pPr>
      <w:r w:rsidRPr="00DA7033">
        <w:rPr>
          <w:rFonts w:cs="David" w:hint="cs"/>
          <w:rtl/>
        </w:rPr>
        <w:tab/>
      </w:r>
    </w:p>
    <w:p w14:paraId="5C902C00" w14:textId="77777777" w:rsidR="00DA7033" w:rsidRPr="00DA7033" w:rsidRDefault="00DA7033" w:rsidP="00DA7033">
      <w:pPr>
        <w:keepNext/>
        <w:bidi/>
        <w:jc w:val="both"/>
        <w:rPr>
          <w:rFonts w:cs="David" w:hint="cs"/>
          <w:rtl/>
        </w:rPr>
      </w:pPr>
      <w:r w:rsidRPr="00DA7033">
        <w:rPr>
          <w:rFonts w:cs="David" w:hint="cs"/>
          <w:rtl/>
        </w:rPr>
        <w:tab/>
        <w:t>לא מפריע לי אבל אני מעדיף שיצא.</w:t>
      </w:r>
    </w:p>
    <w:p w14:paraId="21F4EC52" w14:textId="77777777" w:rsidR="00DA7033" w:rsidRPr="00DA7033" w:rsidRDefault="00DA7033" w:rsidP="00DA7033">
      <w:pPr>
        <w:keepNext/>
        <w:bidi/>
        <w:jc w:val="both"/>
        <w:rPr>
          <w:rFonts w:cs="David" w:hint="cs"/>
          <w:rtl/>
        </w:rPr>
      </w:pPr>
    </w:p>
    <w:p w14:paraId="4C1AC3FB"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39DD44E2" w14:textId="77777777" w:rsidR="00DA7033" w:rsidRPr="00DA7033" w:rsidRDefault="00DA7033" w:rsidP="00DA7033">
      <w:pPr>
        <w:bidi/>
        <w:rPr>
          <w:rFonts w:cs="David" w:hint="cs"/>
          <w:rtl/>
        </w:rPr>
      </w:pPr>
    </w:p>
    <w:p w14:paraId="78A85DA0" w14:textId="77777777" w:rsidR="00DA7033" w:rsidRPr="00DA7033" w:rsidRDefault="00DA7033" w:rsidP="00DA7033">
      <w:pPr>
        <w:keepNext/>
        <w:bidi/>
        <w:jc w:val="both"/>
        <w:rPr>
          <w:rFonts w:cs="David" w:hint="cs"/>
          <w:rtl/>
        </w:rPr>
      </w:pPr>
      <w:r w:rsidRPr="00DA7033">
        <w:rPr>
          <w:rFonts w:cs="David" w:hint="cs"/>
          <w:rtl/>
        </w:rPr>
        <w:tab/>
        <w:t>אנחנו יוצרים פה בריה שבעיני היא מאד בעייתית. המצב עד עכשיו היה שהכללים היו הרבה יותר ברורים, עדיין לוועדת האתיקה היה מרחב די רחב אבל מה שאתם מציעים, הכול אסור אלא אם ועדת האתיקה החליטה שמותר. זה שינוי מאד גדול ממה שהיה עד עכשיו. זה שם את ועדת האתיקה במצב שהיא תצטרך לקבל החלטה כמעט על כל אחד, כי כמעט לכל אחד יש גוף כזה או אחר שהוא לפי הנוהג היה מקובל עד היום שהוא פעל.</w:t>
      </w:r>
    </w:p>
    <w:p w14:paraId="6E1CC6EC" w14:textId="77777777" w:rsidR="00DA7033" w:rsidRPr="00DA7033" w:rsidRDefault="00DA7033" w:rsidP="00DA7033">
      <w:pPr>
        <w:keepNext/>
        <w:bidi/>
        <w:jc w:val="both"/>
        <w:rPr>
          <w:rFonts w:cs="David" w:hint="cs"/>
          <w:rtl/>
        </w:rPr>
      </w:pPr>
    </w:p>
    <w:p w14:paraId="6108390E"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1381A887" w14:textId="77777777" w:rsidR="00DA7033" w:rsidRPr="00DA7033" w:rsidRDefault="00DA7033" w:rsidP="00DA7033">
      <w:pPr>
        <w:bidi/>
        <w:jc w:val="both"/>
        <w:rPr>
          <w:rFonts w:cs="David" w:hint="cs"/>
          <w:rtl/>
        </w:rPr>
      </w:pPr>
    </w:p>
    <w:p w14:paraId="702AFFBB" w14:textId="77777777" w:rsidR="00DA7033" w:rsidRPr="00DA7033" w:rsidRDefault="00DA7033" w:rsidP="00DA7033">
      <w:pPr>
        <w:bidi/>
        <w:jc w:val="both"/>
        <w:rPr>
          <w:rFonts w:cs="David" w:hint="cs"/>
          <w:rtl/>
        </w:rPr>
      </w:pPr>
      <w:r w:rsidRPr="00DA7033">
        <w:rPr>
          <w:rFonts w:cs="David" w:hint="cs"/>
          <w:rtl/>
        </w:rPr>
        <w:tab/>
        <w:t>היום פונים אלינו. אנחנו מקבלים המון פניות. כבר היום חברי כנסת פונים ושואלים אם מותר או אסור.</w:t>
      </w:r>
    </w:p>
    <w:p w14:paraId="3CA1AE15" w14:textId="77777777" w:rsidR="00DA7033" w:rsidRPr="00DA7033" w:rsidRDefault="00DA7033" w:rsidP="00DA7033">
      <w:pPr>
        <w:bidi/>
        <w:jc w:val="both"/>
        <w:rPr>
          <w:rFonts w:cs="David" w:hint="cs"/>
          <w:rtl/>
        </w:rPr>
      </w:pPr>
    </w:p>
    <w:p w14:paraId="21A02CEE"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18E85D03" w14:textId="77777777" w:rsidR="00DA7033" w:rsidRPr="00DA7033" w:rsidRDefault="00DA7033" w:rsidP="00DA7033">
      <w:pPr>
        <w:bidi/>
        <w:rPr>
          <w:rFonts w:cs="David" w:hint="cs"/>
          <w:rtl/>
        </w:rPr>
      </w:pPr>
    </w:p>
    <w:p w14:paraId="2544F88F" w14:textId="77777777" w:rsidR="00DA7033" w:rsidRPr="00DA7033" w:rsidRDefault="00DA7033" w:rsidP="00DA7033">
      <w:pPr>
        <w:bidi/>
        <w:jc w:val="both"/>
        <w:rPr>
          <w:rFonts w:cs="David" w:hint="cs"/>
          <w:rtl/>
        </w:rPr>
      </w:pPr>
      <w:r w:rsidRPr="00DA7033">
        <w:rPr>
          <w:rFonts w:cs="David" w:hint="cs"/>
          <w:rtl/>
        </w:rPr>
        <w:tab/>
        <w:t>בדרך כלל מקבלים תשובה ובזה זה נגמר. ועדת האתיקה, זה עדיין גוף של הכנסת, אתה הולך ומתפיח לו סמכויות כאשר יבוא שלב, חיים רמז לזה, בעתיד כולם מכירים את הבעייתיות, אם לגוף הזה יהיו כאלה סמכויות, במוקדם ובמאוחר הוא יכול להפוך לפוליטי.</w:t>
      </w:r>
    </w:p>
    <w:p w14:paraId="62004FD4" w14:textId="77777777" w:rsidR="00DA7033" w:rsidRPr="00DA7033" w:rsidRDefault="00DA7033" w:rsidP="00DA7033">
      <w:pPr>
        <w:bidi/>
        <w:jc w:val="both"/>
        <w:rPr>
          <w:rFonts w:cs="David" w:hint="cs"/>
          <w:rtl/>
        </w:rPr>
      </w:pPr>
    </w:p>
    <w:p w14:paraId="4103559A"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37F7C9C4" w14:textId="77777777" w:rsidR="00DA7033" w:rsidRPr="00DA7033" w:rsidRDefault="00DA7033" w:rsidP="00DA7033">
      <w:pPr>
        <w:keepNext/>
        <w:bidi/>
        <w:jc w:val="both"/>
        <w:rPr>
          <w:rFonts w:cs="David" w:hint="cs"/>
          <w:rtl/>
        </w:rPr>
      </w:pPr>
    </w:p>
    <w:p w14:paraId="38042F5B" w14:textId="77777777" w:rsidR="00DA7033" w:rsidRPr="00DA7033" w:rsidRDefault="00DA7033" w:rsidP="00DA7033">
      <w:pPr>
        <w:keepNext/>
        <w:bidi/>
        <w:jc w:val="both"/>
        <w:rPr>
          <w:rFonts w:cs="David" w:hint="cs"/>
          <w:rtl/>
        </w:rPr>
      </w:pPr>
      <w:r w:rsidRPr="00DA7033">
        <w:rPr>
          <w:rFonts w:cs="David" w:hint="cs"/>
          <w:rtl/>
        </w:rPr>
        <w:tab/>
        <w:t xml:space="preserve">הוא יהפוך. </w:t>
      </w:r>
    </w:p>
    <w:p w14:paraId="13999705" w14:textId="77777777" w:rsidR="00DA7033" w:rsidRPr="00DA7033" w:rsidRDefault="00DA7033" w:rsidP="00DA7033">
      <w:pPr>
        <w:keepNext/>
        <w:bidi/>
        <w:jc w:val="both"/>
        <w:rPr>
          <w:rFonts w:cs="David" w:hint="cs"/>
          <w:rtl/>
        </w:rPr>
      </w:pPr>
    </w:p>
    <w:p w14:paraId="06434FF2"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5F5EA212" w14:textId="77777777" w:rsidR="00DA7033" w:rsidRPr="00DA7033" w:rsidRDefault="00DA7033" w:rsidP="00DA7033">
      <w:pPr>
        <w:bidi/>
        <w:jc w:val="both"/>
        <w:rPr>
          <w:rFonts w:cs="David" w:hint="cs"/>
          <w:rtl/>
        </w:rPr>
      </w:pPr>
    </w:p>
    <w:p w14:paraId="4C7C7E5B" w14:textId="77777777" w:rsidR="00DA7033" w:rsidRPr="00DA7033" w:rsidRDefault="00DA7033" w:rsidP="00DA7033">
      <w:pPr>
        <w:bidi/>
        <w:jc w:val="both"/>
        <w:rPr>
          <w:rFonts w:cs="David" w:hint="cs"/>
          <w:rtl/>
        </w:rPr>
      </w:pPr>
      <w:r w:rsidRPr="00DA7033">
        <w:rPr>
          <w:rFonts w:cs="David" w:hint="cs"/>
          <w:rtl/>
        </w:rPr>
        <w:tab/>
        <w:t>זה נותן לו סמכות מהותית בעוד שהיום אנחנו רק מפרשים.</w:t>
      </w:r>
    </w:p>
    <w:p w14:paraId="5F083F86" w14:textId="77777777" w:rsidR="00DA7033" w:rsidRPr="00DA7033" w:rsidRDefault="00DA7033" w:rsidP="00DA7033">
      <w:pPr>
        <w:bidi/>
        <w:jc w:val="both"/>
        <w:rPr>
          <w:rFonts w:cs="David" w:hint="cs"/>
          <w:rtl/>
        </w:rPr>
      </w:pPr>
    </w:p>
    <w:p w14:paraId="5A79E90B"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11EE4462" w14:textId="77777777" w:rsidR="00DA7033" w:rsidRPr="00DA7033" w:rsidRDefault="00DA7033" w:rsidP="00DA7033">
      <w:pPr>
        <w:bidi/>
        <w:rPr>
          <w:rFonts w:cs="David" w:hint="cs"/>
          <w:rtl/>
        </w:rPr>
      </w:pPr>
    </w:p>
    <w:p w14:paraId="7CC220F7" w14:textId="77777777" w:rsidR="00DA7033" w:rsidRPr="00DA7033" w:rsidRDefault="00DA7033" w:rsidP="00DA7033">
      <w:pPr>
        <w:bidi/>
        <w:jc w:val="both"/>
        <w:rPr>
          <w:rFonts w:cs="David" w:hint="cs"/>
          <w:rtl/>
        </w:rPr>
      </w:pPr>
      <w:r w:rsidRPr="00DA7033">
        <w:rPr>
          <w:rFonts w:cs="David" w:hint="cs"/>
          <w:rtl/>
        </w:rPr>
        <w:tab/>
        <w:t xml:space="preserve">זה סיפור אחר לגמרי. אז בונה מעין פורום שלא נכון לקרוא לו שיפוטי כי ועדת האתיקה היא גם מעין שיפוטית, אבל במקרים מאד ספציפיים ולא על כל החלטה וכל דבר. אני חושש מהמגמה הזו, מהמהפך הזה. קודם היה מה אסור, עכשיו יהיה מה מותר וכל השאר ילכו לוועדת האתיקה ויתעסקו אתה. </w:t>
      </w:r>
    </w:p>
    <w:p w14:paraId="3E779ADE" w14:textId="77777777" w:rsidR="00DA7033" w:rsidRPr="00DA7033" w:rsidRDefault="00DA7033" w:rsidP="00DA7033">
      <w:pPr>
        <w:bidi/>
        <w:jc w:val="both"/>
        <w:rPr>
          <w:rFonts w:cs="David" w:hint="cs"/>
          <w:rtl/>
        </w:rPr>
      </w:pPr>
    </w:p>
    <w:p w14:paraId="0D7D094C"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10DA6980" w14:textId="77777777" w:rsidR="00DA7033" w:rsidRPr="00DA7033" w:rsidRDefault="00DA7033" w:rsidP="00DA7033">
      <w:pPr>
        <w:bidi/>
        <w:jc w:val="both"/>
        <w:rPr>
          <w:rFonts w:cs="David" w:hint="cs"/>
          <w:u w:val="single"/>
          <w:rtl/>
        </w:rPr>
      </w:pPr>
    </w:p>
    <w:p w14:paraId="260E1284" w14:textId="77777777" w:rsidR="00DA7033" w:rsidRPr="00DA7033" w:rsidRDefault="00DA7033" w:rsidP="00DA7033">
      <w:pPr>
        <w:bidi/>
        <w:jc w:val="both"/>
        <w:rPr>
          <w:rFonts w:cs="David" w:hint="cs"/>
          <w:rtl/>
        </w:rPr>
      </w:pPr>
      <w:r w:rsidRPr="00DA7033">
        <w:rPr>
          <w:rFonts w:cs="David" w:hint="cs"/>
          <w:rtl/>
        </w:rPr>
        <w:tab/>
        <w:t xml:space="preserve"> איך אתה פותר את הבעיה?</w:t>
      </w:r>
    </w:p>
    <w:p w14:paraId="04E92294" w14:textId="77777777" w:rsidR="00DA7033" w:rsidRPr="00DA7033" w:rsidRDefault="00DA7033" w:rsidP="00DA7033">
      <w:pPr>
        <w:bidi/>
        <w:jc w:val="both"/>
        <w:rPr>
          <w:rFonts w:cs="David" w:hint="cs"/>
          <w:rtl/>
        </w:rPr>
      </w:pPr>
    </w:p>
    <w:p w14:paraId="7EE04C52"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7DDCEDB5" w14:textId="77777777" w:rsidR="00DA7033" w:rsidRPr="00DA7033" w:rsidRDefault="00DA7033" w:rsidP="00DA7033">
      <w:pPr>
        <w:bidi/>
        <w:rPr>
          <w:rFonts w:cs="David" w:hint="cs"/>
          <w:rtl/>
        </w:rPr>
      </w:pPr>
    </w:p>
    <w:p w14:paraId="1F9825C7" w14:textId="77777777" w:rsidR="00DA7033" w:rsidRPr="00DA7033" w:rsidRDefault="00DA7033" w:rsidP="00DA7033">
      <w:pPr>
        <w:bidi/>
        <w:jc w:val="both"/>
        <w:rPr>
          <w:rFonts w:cs="David" w:hint="cs"/>
          <w:rtl/>
        </w:rPr>
      </w:pPr>
      <w:r w:rsidRPr="00DA7033">
        <w:rPr>
          <w:rFonts w:cs="David" w:hint="cs"/>
          <w:rtl/>
        </w:rPr>
        <w:tab/>
        <w:t xml:space="preserve">השאלה אם </w:t>
      </w:r>
      <w:proofErr w:type="spellStart"/>
      <w:r w:rsidRPr="00DA7033">
        <w:rPr>
          <w:rFonts w:cs="David" w:hint="cs"/>
          <w:rtl/>
        </w:rPr>
        <w:t>הסטטוס</w:t>
      </w:r>
      <w:proofErr w:type="spellEnd"/>
      <w:r w:rsidRPr="00DA7033">
        <w:rPr>
          <w:rFonts w:cs="David" w:hint="cs"/>
          <w:rtl/>
        </w:rPr>
        <w:t xml:space="preserve"> קוו הוא לא נכון יותר. אני מבין את המגבלות שלו של רשימה אקראית ואני בעצמי הבאתי דוגמאות שצועקות לשמיים, למה חבר הנאמנים של הסוכנות לא וישוב ראש הוועדה המנהל של מכללת ספיר כן. על פניו חבר בחבר הנאמנים של הסוכנות זה הרבה פחות עיסוק, אחריות, ניגוד עניינים, מה שתרצו, מול יושב ראש הוועד המנהל של גוף כזה או אחר. זה נכון. אבל עיין, אם המחיר של חוסר האחידות הזו הוא יצירת ברייה כזו מוועדת האתיקה, אני לא בטוח שה מהלך נכון. </w:t>
      </w:r>
    </w:p>
    <w:p w14:paraId="2AEE01DC" w14:textId="77777777" w:rsidR="00DA7033" w:rsidRPr="00DA7033" w:rsidRDefault="00DA7033" w:rsidP="00DA7033">
      <w:pPr>
        <w:bidi/>
        <w:jc w:val="both"/>
        <w:rPr>
          <w:rFonts w:cs="David" w:hint="cs"/>
          <w:rtl/>
        </w:rPr>
      </w:pPr>
    </w:p>
    <w:p w14:paraId="07CA221A" w14:textId="77777777" w:rsidR="00DA7033" w:rsidRPr="00DA7033" w:rsidRDefault="00DA7033" w:rsidP="00DA7033">
      <w:pPr>
        <w:bidi/>
        <w:ind w:firstLine="720"/>
        <w:jc w:val="both"/>
        <w:rPr>
          <w:rFonts w:cs="David" w:hint="cs"/>
          <w:rtl/>
        </w:rPr>
      </w:pPr>
      <w:r w:rsidRPr="00DA7033">
        <w:rPr>
          <w:rFonts w:cs="David" w:hint="cs"/>
          <w:rtl/>
        </w:rPr>
        <w:t>אני אביא דוגמה  שלא מתייחסת להיבט פרסונאלי, יש סוג החלטות שלפעמים כשהם נופלים על הכתפיים של ועדת האתיקה, זה הרבה פעמים בא בדיעבד, אתה מסתכל ואומר, זה מוגזם שדבר כזה יוחלט בוועדת האתיקה. אני לוקח את הדוגמה מהכנסת הקודמת, את ההחלטה על חל"ת,  אני יודע שמתכוונים לדבר על זה, זו סוג החלטה שהיא מאד משמעותית. למשל לוקחים מהעולם האקדמי, שם יש מגבלה על חל"ת, אבל ועדת האתיקה משום מה החליטה על מגבלה יותר קצרה מהמגבלה של המערכת האקדמית, עם כל ההשלכות. יותר מחמירה. יש מערכות שאין מגבלות על חל"ת.</w:t>
      </w:r>
    </w:p>
    <w:p w14:paraId="708AF65D" w14:textId="77777777" w:rsidR="00DA7033" w:rsidRPr="00DA7033" w:rsidRDefault="00DA7033" w:rsidP="00DA7033">
      <w:pPr>
        <w:bidi/>
        <w:ind w:firstLine="720"/>
        <w:jc w:val="both"/>
        <w:rPr>
          <w:rFonts w:cs="David" w:hint="cs"/>
          <w:rtl/>
        </w:rPr>
      </w:pPr>
    </w:p>
    <w:p w14:paraId="1E1A5376" w14:textId="77777777" w:rsidR="00DA7033" w:rsidRPr="00DA7033" w:rsidRDefault="00DA7033" w:rsidP="00DA7033">
      <w:pPr>
        <w:bidi/>
        <w:ind w:firstLine="720"/>
        <w:jc w:val="both"/>
        <w:rPr>
          <w:rFonts w:cs="David" w:hint="cs"/>
          <w:rtl/>
        </w:rPr>
      </w:pPr>
      <w:r w:rsidRPr="00DA7033">
        <w:rPr>
          <w:rFonts w:cs="David" w:hint="cs"/>
          <w:rtl/>
        </w:rPr>
        <w:t xml:space="preserve">זו החלטה מאד מרחיקת לכת עם השלכות על השאלה מי ירצה להיכנס לבית ומי לא ירצה להיכנס לבית, זו גם החלטה מבחינה מסוימת בדיעבד, זאת אומרת שהיא חלה על אנשים שנכנסו לבית, אני לא אומר שהם נכנסו בדיעבד, אבל היא אמרה להם שהם נכנסו לפי מצב א' מעכשיו ישחקו לפי מצב ב'. עלי זה לא חל אבל היו חברי כנסת שהתחילו לשקול אם הם בכלל רוצים להתמודד או לא רוצים להתמודד לאור ההחלטה ומה המשמעות של ההתמודדות שלהם אם בעוד שנה יצטרכו לעזוב. </w:t>
      </w:r>
    </w:p>
    <w:p w14:paraId="73008B23" w14:textId="77777777" w:rsidR="00DA7033" w:rsidRPr="00DA7033" w:rsidRDefault="00DA7033" w:rsidP="00DA7033">
      <w:pPr>
        <w:bidi/>
        <w:jc w:val="both"/>
        <w:rPr>
          <w:rFonts w:cs="David" w:hint="cs"/>
          <w:rtl/>
        </w:rPr>
      </w:pPr>
    </w:p>
    <w:p w14:paraId="76E6C389"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DE8487F" w14:textId="77777777" w:rsidR="00DA7033" w:rsidRPr="00DA7033" w:rsidRDefault="00DA7033" w:rsidP="00DA7033">
      <w:pPr>
        <w:keepNext/>
        <w:bidi/>
        <w:jc w:val="both"/>
        <w:rPr>
          <w:rFonts w:cs="David" w:hint="cs"/>
          <w:rtl/>
        </w:rPr>
      </w:pPr>
    </w:p>
    <w:p w14:paraId="2331EF01" w14:textId="77777777" w:rsidR="00DA7033" w:rsidRPr="00DA7033" w:rsidRDefault="00DA7033" w:rsidP="00DA7033">
      <w:pPr>
        <w:keepNext/>
        <w:bidi/>
        <w:jc w:val="both"/>
        <w:rPr>
          <w:rFonts w:cs="David" w:hint="cs"/>
          <w:rtl/>
        </w:rPr>
      </w:pPr>
      <w:r w:rsidRPr="00DA7033">
        <w:rPr>
          <w:rFonts w:cs="David" w:hint="cs"/>
          <w:rtl/>
        </w:rPr>
        <w:tab/>
        <w:t>מי ידע על ההחלטה?</w:t>
      </w:r>
    </w:p>
    <w:p w14:paraId="4DAABC0D" w14:textId="77777777" w:rsidR="00DA7033" w:rsidRPr="00DA7033" w:rsidRDefault="00DA7033" w:rsidP="00DA7033">
      <w:pPr>
        <w:keepNext/>
        <w:bidi/>
        <w:jc w:val="both"/>
        <w:rPr>
          <w:rFonts w:cs="David" w:hint="cs"/>
          <w:rtl/>
        </w:rPr>
      </w:pPr>
    </w:p>
    <w:p w14:paraId="29FD0B87"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6BAFF47C" w14:textId="77777777" w:rsidR="00DA7033" w:rsidRPr="00DA7033" w:rsidRDefault="00DA7033" w:rsidP="00DA7033">
      <w:pPr>
        <w:bidi/>
        <w:rPr>
          <w:rFonts w:cs="David" w:hint="cs"/>
          <w:rtl/>
        </w:rPr>
      </w:pPr>
    </w:p>
    <w:p w14:paraId="58432CF6" w14:textId="77777777" w:rsidR="00DA7033" w:rsidRPr="00DA7033" w:rsidRDefault="00DA7033" w:rsidP="00DA7033">
      <w:pPr>
        <w:keepNext/>
        <w:bidi/>
        <w:jc w:val="both"/>
        <w:rPr>
          <w:rFonts w:cs="David" w:hint="cs"/>
          <w:rtl/>
        </w:rPr>
      </w:pPr>
      <w:r w:rsidRPr="00DA7033">
        <w:rPr>
          <w:rFonts w:cs="David" w:hint="cs"/>
          <w:rtl/>
        </w:rPr>
        <w:tab/>
        <w:t xml:space="preserve">ברגע שהיא הונחה כולנו ידענו. </w:t>
      </w:r>
    </w:p>
    <w:p w14:paraId="2420B335" w14:textId="77777777" w:rsidR="00DA7033" w:rsidRPr="00DA7033" w:rsidRDefault="00DA7033" w:rsidP="00DA7033">
      <w:pPr>
        <w:keepNext/>
        <w:bidi/>
        <w:jc w:val="both"/>
        <w:rPr>
          <w:rFonts w:cs="David" w:hint="cs"/>
          <w:rtl/>
        </w:rPr>
      </w:pPr>
    </w:p>
    <w:p w14:paraId="1587C9EE"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155A627D" w14:textId="77777777" w:rsidR="00DA7033" w:rsidRPr="00DA7033" w:rsidRDefault="00DA7033" w:rsidP="00DA7033">
      <w:pPr>
        <w:keepNext/>
        <w:bidi/>
        <w:jc w:val="both"/>
        <w:rPr>
          <w:rFonts w:cs="David" w:hint="cs"/>
          <w:rtl/>
        </w:rPr>
      </w:pPr>
    </w:p>
    <w:p w14:paraId="478123A3" w14:textId="77777777" w:rsidR="00DA7033" w:rsidRPr="00DA7033" w:rsidRDefault="00DA7033" w:rsidP="00DA7033">
      <w:pPr>
        <w:keepNext/>
        <w:bidi/>
        <w:jc w:val="both"/>
        <w:rPr>
          <w:rFonts w:cs="David" w:hint="cs"/>
          <w:rtl/>
        </w:rPr>
      </w:pPr>
      <w:r w:rsidRPr="00DA7033">
        <w:rPr>
          <w:rFonts w:cs="David" w:hint="cs"/>
          <w:rtl/>
        </w:rPr>
        <w:tab/>
        <w:t xml:space="preserve">היא הונחה ביום שהכנסת התפזרה. באותו יום שהכנסת התפזרה, אף אחד לא דיבר על זה, אני לא ידעתי עד שאחד מהעובדים לא כתב לי מכתב. זו הייתה החלטה במחשכים, בימי </w:t>
      </w:r>
      <w:proofErr w:type="spellStart"/>
      <w:r w:rsidRPr="00DA7033">
        <w:rPr>
          <w:rFonts w:cs="David" w:hint="cs"/>
          <w:rtl/>
        </w:rPr>
        <w:t>צ'אוצ'סקו</w:t>
      </w:r>
      <w:proofErr w:type="spellEnd"/>
      <w:r w:rsidRPr="00DA7033">
        <w:rPr>
          <w:rFonts w:cs="David" w:hint="cs"/>
          <w:rtl/>
        </w:rPr>
        <w:t xml:space="preserve"> העליזים לא היו מחליטים ככה. </w:t>
      </w:r>
    </w:p>
    <w:p w14:paraId="4040EFF8" w14:textId="77777777" w:rsidR="00DA7033" w:rsidRPr="00DA7033" w:rsidRDefault="00DA7033" w:rsidP="00DA7033">
      <w:pPr>
        <w:keepNext/>
        <w:bidi/>
        <w:jc w:val="both"/>
        <w:rPr>
          <w:rFonts w:cs="David" w:hint="cs"/>
          <w:rtl/>
        </w:rPr>
      </w:pPr>
    </w:p>
    <w:p w14:paraId="1642C913" w14:textId="77777777" w:rsidR="00DA7033" w:rsidRPr="00DA7033" w:rsidRDefault="00DA7033" w:rsidP="00DA7033">
      <w:pPr>
        <w:keepLines/>
        <w:bidi/>
        <w:jc w:val="both"/>
        <w:rPr>
          <w:rFonts w:cs="David" w:hint="cs"/>
          <w:u w:val="single"/>
          <w:rtl/>
        </w:rPr>
      </w:pPr>
      <w:r w:rsidRPr="00DA7033">
        <w:rPr>
          <w:rFonts w:cs="David" w:hint="cs"/>
          <w:u w:val="single"/>
          <w:rtl/>
        </w:rPr>
        <w:t>ארבל אסטרחן:</w:t>
      </w:r>
    </w:p>
    <w:p w14:paraId="1B28986D" w14:textId="77777777" w:rsidR="00DA7033" w:rsidRPr="00DA7033" w:rsidRDefault="00DA7033" w:rsidP="00DA7033">
      <w:pPr>
        <w:keepLines/>
        <w:bidi/>
        <w:jc w:val="both"/>
        <w:rPr>
          <w:rFonts w:cs="David" w:hint="cs"/>
          <w:rtl/>
        </w:rPr>
      </w:pPr>
    </w:p>
    <w:p w14:paraId="7F6C3BC0" w14:textId="77777777" w:rsidR="00DA7033" w:rsidRPr="00DA7033" w:rsidRDefault="00DA7033" w:rsidP="00DA7033">
      <w:pPr>
        <w:keepLines/>
        <w:bidi/>
        <w:jc w:val="both"/>
        <w:rPr>
          <w:rFonts w:cs="David" w:hint="cs"/>
          <w:rtl/>
        </w:rPr>
      </w:pPr>
      <w:r w:rsidRPr="00DA7033">
        <w:rPr>
          <w:rFonts w:cs="David" w:hint="cs"/>
          <w:rtl/>
        </w:rPr>
        <w:tab/>
        <w:t xml:space="preserve">היא התקבלה בנובמבר 2008.  </w:t>
      </w:r>
    </w:p>
    <w:p w14:paraId="763D30C1" w14:textId="77777777" w:rsidR="00DA7033" w:rsidRPr="00DA7033" w:rsidRDefault="00DA7033" w:rsidP="00DA7033">
      <w:pPr>
        <w:keepNext/>
        <w:bidi/>
        <w:jc w:val="both"/>
        <w:rPr>
          <w:rFonts w:cs="David" w:hint="cs"/>
          <w:rtl/>
        </w:rPr>
      </w:pPr>
    </w:p>
    <w:p w14:paraId="24844DA2"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2A2FA86" w14:textId="77777777" w:rsidR="00DA7033" w:rsidRPr="00DA7033" w:rsidRDefault="00DA7033" w:rsidP="00DA7033">
      <w:pPr>
        <w:keepNext/>
        <w:bidi/>
        <w:jc w:val="both"/>
        <w:rPr>
          <w:rFonts w:cs="David" w:hint="cs"/>
          <w:rtl/>
        </w:rPr>
      </w:pPr>
    </w:p>
    <w:p w14:paraId="4171A2C6" w14:textId="77777777" w:rsidR="00DA7033" w:rsidRPr="00DA7033" w:rsidRDefault="00DA7033" w:rsidP="00DA7033">
      <w:pPr>
        <w:keepNext/>
        <w:bidi/>
        <w:jc w:val="both"/>
        <w:rPr>
          <w:rFonts w:cs="David" w:hint="cs"/>
          <w:rtl/>
        </w:rPr>
      </w:pPr>
      <w:r w:rsidRPr="00DA7033">
        <w:rPr>
          <w:rFonts w:cs="David" w:hint="cs"/>
          <w:rtl/>
        </w:rPr>
        <w:tab/>
        <w:t xml:space="preserve">מתי התפזרה הכנסת? היא הונחה על שולחן הכנסת ערב פיזור הכנסת. </w:t>
      </w:r>
    </w:p>
    <w:p w14:paraId="3F7E5355" w14:textId="77777777" w:rsidR="00DA7033" w:rsidRPr="00DA7033" w:rsidRDefault="00DA7033" w:rsidP="00DA7033">
      <w:pPr>
        <w:keepNext/>
        <w:bidi/>
        <w:jc w:val="both"/>
        <w:rPr>
          <w:rFonts w:cs="David" w:hint="cs"/>
          <w:rtl/>
        </w:rPr>
      </w:pPr>
    </w:p>
    <w:p w14:paraId="6C4FC6B5"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4B86FDFF" w14:textId="77777777" w:rsidR="00DA7033" w:rsidRPr="00DA7033" w:rsidRDefault="00DA7033" w:rsidP="00DA7033">
      <w:pPr>
        <w:bidi/>
        <w:rPr>
          <w:rFonts w:cs="David" w:hint="cs"/>
          <w:rtl/>
        </w:rPr>
      </w:pPr>
    </w:p>
    <w:p w14:paraId="14CAFD60" w14:textId="77777777" w:rsidR="00DA7033" w:rsidRPr="00DA7033" w:rsidRDefault="00DA7033" w:rsidP="00DA7033">
      <w:pPr>
        <w:keepNext/>
        <w:bidi/>
        <w:jc w:val="both"/>
        <w:rPr>
          <w:rFonts w:cs="David" w:hint="cs"/>
          <w:rtl/>
        </w:rPr>
      </w:pPr>
      <w:r w:rsidRPr="00DA7033">
        <w:rPr>
          <w:rFonts w:cs="David" w:hint="cs"/>
          <w:rtl/>
        </w:rPr>
        <w:tab/>
        <w:t>נובמבר 2008 זו כבר תקופת בחירות.</w:t>
      </w:r>
    </w:p>
    <w:p w14:paraId="4A670844" w14:textId="77777777" w:rsidR="00DA7033" w:rsidRPr="00DA7033" w:rsidRDefault="00DA7033" w:rsidP="00DA7033">
      <w:pPr>
        <w:keepNext/>
        <w:bidi/>
        <w:jc w:val="both"/>
        <w:rPr>
          <w:rFonts w:cs="David" w:hint="cs"/>
          <w:rtl/>
        </w:rPr>
      </w:pPr>
    </w:p>
    <w:p w14:paraId="6DB501FA"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5419B587" w14:textId="77777777" w:rsidR="00DA7033" w:rsidRPr="00DA7033" w:rsidRDefault="00DA7033" w:rsidP="00DA7033">
      <w:pPr>
        <w:keepNext/>
        <w:bidi/>
        <w:jc w:val="both"/>
        <w:rPr>
          <w:rFonts w:cs="David" w:hint="cs"/>
          <w:rtl/>
        </w:rPr>
      </w:pPr>
    </w:p>
    <w:p w14:paraId="7955D07C" w14:textId="77777777" w:rsidR="00DA7033" w:rsidRPr="00DA7033" w:rsidRDefault="00DA7033" w:rsidP="00DA7033">
      <w:pPr>
        <w:keepNext/>
        <w:bidi/>
        <w:jc w:val="both"/>
        <w:rPr>
          <w:rFonts w:cs="David" w:hint="cs"/>
          <w:rtl/>
        </w:rPr>
      </w:pPr>
      <w:r w:rsidRPr="00DA7033">
        <w:rPr>
          <w:rFonts w:cs="David" w:hint="cs"/>
          <w:rtl/>
        </w:rPr>
        <w:tab/>
        <w:t xml:space="preserve">אני לא רוצה להגיד מה אני חושב על ההחלטה הזו. אני מרגיש שבשום מקום מסודר לא היו עושים את זה כך.  </w:t>
      </w:r>
    </w:p>
    <w:p w14:paraId="6C2C1A15" w14:textId="77777777" w:rsidR="00DA7033" w:rsidRPr="00DA7033" w:rsidRDefault="00DA7033" w:rsidP="00DA7033">
      <w:pPr>
        <w:keepNext/>
        <w:bidi/>
        <w:jc w:val="both"/>
        <w:rPr>
          <w:rFonts w:cs="David" w:hint="cs"/>
          <w:rtl/>
        </w:rPr>
      </w:pPr>
    </w:p>
    <w:p w14:paraId="72F18D57"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37C82A3B" w14:textId="77777777" w:rsidR="00DA7033" w:rsidRPr="00DA7033" w:rsidRDefault="00DA7033" w:rsidP="00DA7033">
      <w:pPr>
        <w:bidi/>
        <w:jc w:val="both"/>
        <w:rPr>
          <w:rFonts w:cs="David" w:hint="cs"/>
          <w:u w:val="single"/>
          <w:rtl/>
        </w:rPr>
      </w:pPr>
    </w:p>
    <w:p w14:paraId="1508FB5E" w14:textId="77777777" w:rsidR="00DA7033" w:rsidRPr="00DA7033" w:rsidRDefault="00DA7033" w:rsidP="00DA7033">
      <w:pPr>
        <w:keepNext/>
        <w:bidi/>
        <w:jc w:val="both"/>
        <w:rPr>
          <w:rFonts w:cs="David" w:hint="cs"/>
          <w:rtl/>
        </w:rPr>
      </w:pPr>
      <w:r w:rsidRPr="00DA7033">
        <w:rPr>
          <w:rFonts w:cs="David" w:hint="cs"/>
          <w:rtl/>
        </w:rPr>
        <w:tab/>
        <w:t xml:space="preserve"> זה מונח על השולחן, הרבה אנשים, כולל אלה שקבעו את ההחלטה אמרו שצריך לדון בה מחדש, העלאת הטמפרטורה לא תעשה את הדיון יותר טוב. </w:t>
      </w:r>
    </w:p>
    <w:p w14:paraId="14A00823" w14:textId="77777777" w:rsidR="00DA7033" w:rsidRPr="00DA7033" w:rsidRDefault="00DA7033" w:rsidP="00DA7033">
      <w:pPr>
        <w:keepNext/>
        <w:bidi/>
        <w:jc w:val="both"/>
        <w:rPr>
          <w:rFonts w:cs="David" w:hint="cs"/>
          <w:rtl/>
        </w:rPr>
      </w:pPr>
    </w:p>
    <w:p w14:paraId="5A64E906"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6C4C81DD" w14:textId="77777777" w:rsidR="00DA7033" w:rsidRPr="00DA7033" w:rsidRDefault="00DA7033" w:rsidP="00DA7033">
      <w:pPr>
        <w:bidi/>
        <w:jc w:val="both"/>
        <w:rPr>
          <w:rFonts w:cs="David" w:hint="cs"/>
          <w:rtl/>
        </w:rPr>
      </w:pPr>
    </w:p>
    <w:p w14:paraId="4E1EF0B2" w14:textId="77777777" w:rsidR="00DA7033" w:rsidRPr="00DA7033" w:rsidRDefault="00DA7033" w:rsidP="00DA7033">
      <w:pPr>
        <w:bidi/>
        <w:jc w:val="both"/>
        <w:rPr>
          <w:rFonts w:cs="David" w:hint="cs"/>
          <w:rtl/>
        </w:rPr>
      </w:pPr>
      <w:r w:rsidRPr="00DA7033">
        <w:rPr>
          <w:rFonts w:cs="David" w:hint="cs"/>
          <w:rtl/>
        </w:rPr>
        <w:tab/>
        <w:t>דנו מחדש, היא תוקנה.</w:t>
      </w:r>
    </w:p>
    <w:p w14:paraId="1404CEC8" w14:textId="77777777" w:rsidR="00DA7033" w:rsidRPr="00DA7033" w:rsidRDefault="00DA7033" w:rsidP="00DA7033">
      <w:pPr>
        <w:bidi/>
        <w:jc w:val="both"/>
        <w:rPr>
          <w:rFonts w:cs="David" w:hint="cs"/>
          <w:rtl/>
        </w:rPr>
      </w:pPr>
    </w:p>
    <w:p w14:paraId="177D9AA3"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48A219BC" w14:textId="77777777" w:rsidR="00DA7033" w:rsidRPr="00DA7033" w:rsidRDefault="00DA7033" w:rsidP="00DA7033">
      <w:pPr>
        <w:bidi/>
        <w:rPr>
          <w:rFonts w:cs="David" w:hint="cs"/>
          <w:rtl/>
        </w:rPr>
      </w:pPr>
    </w:p>
    <w:p w14:paraId="0DC215D2" w14:textId="77777777" w:rsidR="00DA7033" w:rsidRPr="00DA7033" w:rsidRDefault="00DA7033" w:rsidP="00DA7033">
      <w:pPr>
        <w:bidi/>
        <w:jc w:val="both"/>
        <w:rPr>
          <w:rFonts w:cs="David" w:hint="cs"/>
          <w:rtl/>
        </w:rPr>
      </w:pPr>
      <w:r w:rsidRPr="00DA7033">
        <w:rPr>
          <w:rFonts w:cs="David" w:hint="cs"/>
          <w:rtl/>
        </w:rPr>
        <w:tab/>
        <w:t>אני מביא את זה כדוגמא שזה תהליך שההשלכות שלו יותר מתיקון בחוק שעשה גוף כזה או אחר. אני חושב שלא נכון לקחת את זה על הכתפיים של ועדת האתיקה. זו דוגמה שזו החלטה לא אישית, זו החלטה רוחבית.</w:t>
      </w:r>
    </w:p>
    <w:p w14:paraId="69CBC891" w14:textId="77777777" w:rsidR="00DA7033" w:rsidRPr="00DA7033" w:rsidRDefault="00DA7033" w:rsidP="00DA7033">
      <w:pPr>
        <w:bidi/>
        <w:jc w:val="both"/>
        <w:rPr>
          <w:rFonts w:cs="David" w:hint="cs"/>
          <w:rtl/>
        </w:rPr>
      </w:pPr>
    </w:p>
    <w:p w14:paraId="49DA541E"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57D9DCE3" w14:textId="77777777" w:rsidR="00DA7033" w:rsidRPr="00DA7033" w:rsidRDefault="00DA7033" w:rsidP="00DA7033">
      <w:pPr>
        <w:bidi/>
        <w:jc w:val="both"/>
        <w:rPr>
          <w:rFonts w:cs="David" w:hint="cs"/>
          <w:rtl/>
        </w:rPr>
      </w:pPr>
    </w:p>
    <w:p w14:paraId="5BFBD012" w14:textId="77777777" w:rsidR="00DA7033" w:rsidRPr="00DA7033" w:rsidRDefault="00DA7033" w:rsidP="00DA7033">
      <w:pPr>
        <w:bidi/>
        <w:jc w:val="both"/>
        <w:rPr>
          <w:rFonts w:cs="David" w:hint="cs"/>
          <w:rtl/>
        </w:rPr>
      </w:pPr>
      <w:r w:rsidRPr="00DA7033">
        <w:rPr>
          <w:rFonts w:cs="David" w:hint="cs"/>
          <w:rtl/>
        </w:rPr>
        <w:tab/>
        <w:t xml:space="preserve"> לטעמי ועדת האתיקה כאן לקחת לעצמה מנדט שאין לה, לקחה רחוק מידי את המנדט, בטח כפי שהוא כיום. </w:t>
      </w:r>
    </w:p>
    <w:p w14:paraId="666A3A0C" w14:textId="77777777" w:rsidR="00DA7033" w:rsidRPr="00DA7033" w:rsidRDefault="00DA7033" w:rsidP="00DA7033">
      <w:pPr>
        <w:bidi/>
        <w:jc w:val="both"/>
        <w:rPr>
          <w:rFonts w:cs="David" w:hint="cs"/>
          <w:rtl/>
        </w:rPr>
      </w:pPr>
    </w:p>
    <w:p w14:paraId="1441D3B3"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3C633EBD" w14:textId="77777777" w:rsidR="00DA7033" w:rsidRPr="00DA7033" w:rsidRDefault="00DA7033" w:rsidP="00DA7033">
      <w:pPr>
        <w:bidi/>
        <w:rPr>
          <w:rFonts w:cs="David" w:hint="cs"/>
          <w:rtl/>
        </w:rPr>
      </w:pPr>
    </w:p>
    <w:p w14:paraId="466AA1CA" w14:textId="77777777" w:rsidR="00DA7033" w:rsidRPr="00DA7033" w:rsidRDefault="00DA7033" w:rsidP="00DA7033">
      <w:pPr>
        <w:bidi/>
        <w:jc w:val="both"/>
        <w:rPr>
          <w:rFonts w:cs="David" w:hint="cs"/>
          <w:rtl/>
        </w:rPr>
      </w:pPr>
      <w:r w:rsidRPr="00DA7033">
        <w:rPr>
          <w:rFonts w:cs="David" w:hint="cs"/>
          <w:rtl/>
        </w:rPr>
        <w:tab/>
        <w:t>זה נושא לחקיקה מי שחושב שזה נכון. לקחתי דוגמה כזו שאני כחבר כנסת זה לא חל עלי אישית, אבל בודאי אם הייתי יודע שהחלטה כזו בהכנה הייתי מתבטא בעניינה, ידעתי עליה בדיעבד. ועדת האתיקה גם לא יכולה לפעול אחרת.</w:t>
      </w:r>
    </w:p>
    <w:p w14:paraId="03CDA704" w14:textId="77777777" w:rsidR="00DA7033" w:rsidRPr="00DA7033" w:rsidRDefault="00DA7033" w:rsidP="00DA7033">
      <w:pPr>
        <w:bidi/>
        <w:jc w:val="both"/>
        <w:rPr>
          <w:rFonts w:cs="David" w:hint="cs"/>
          <w:rtl/>
        </w:rPr>
      </w:pPr>
    </w:p>
    <w:p w14:paraId="038CF5C3"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1BCDAE2" w14:textId="77777777" w:rsidR="00DA7033" w:rsidRPr="00DA7033" w:rsidRDefault="00DA7033" w:rsidP="00DA7033">
      <w:pPr>
        <w:bidi/>
        <w:jc w:val="both"/>
        <w:rPr>
          <w:rFonts w:cs="David" w:hint="cs"/>
          <w:u w:val="single"/>
          <w:rtl/>
        </w:rPr>
      </w:pPr>
    </w:p>
    <w:p w14:paraId="5525EDE9" w14:textId="77777777" w:rsidR="00DA7033" w:rsidRPr="00DA7033" w:rsidRDefault="00DA7033" w:rsidP="00DA7033">
      <w:pPr>
        <w:bidi/>
        <w:jc w:val="both"/>
        <w:rPr>
          <w:rFonts w:cs="David" w:hint="cs"/>
          <w:rtl/>
        </w:rPr>
      </w:pPr>
      <w:r w:rsidRPr="00DA7033">
        <w:rPr>
          <w:rFonts w:cs="David" w:hint="cs"/>
          <w:rtl/>
        </w:rPr>
        <w:tab/>
        <w:t xml:space="preserve"> היא יכולה, אני כבר מציע שיופיע בתקנון האתיקה החדש שהחלטות מהסוג הזה צריכות להיות במעמד של לפחות כמו החלטה שינוי בתקנון הכנסת. זאת אומרת, שהחלטה מהסוג הזה מראש צריכה לעבור תהליך של כאילו שתי קריאות, הנחת ההצעה, בקשת תגובות למשך חודש ימים.</w:t>
      </w:r>
    </w:p>
    <w:p w14:paraId="2B24ED5F" w14:textId="77777777" w:rsidR="00DA7033" w:rsidRPr="00DA7033" w:rsidRDefault="00DA7033" w:rsidP="00DA7033">
      <w:pPr>
        <w:bidi/>
        <w:jc w:val="both"/>
        <w:rPr>
          <w:rFonts w:cs="David" w:hint="cs"/>
          <w:rtl/>
        </w:rPr>
      </w:pPr>
    </w:p>
    <w:p w14:paraId="42B3144D" w14:textId="77777777" w:rsidR="00DA7033" w:rsidRPr="00DA7033" w:rsidRDefault="00DA7033" w:rsidP="00DA7033">
      <w:pPr>
        <w:bidi/>
        <w:jc w:val="both"/>
        <w:rPr>
          <w:rFonts w:cs="David" w:hint="cs"/>
          <w:u w:val="single"/>
          <w:rtl/>
        </w:rPr>
      </w:pPr>
      <w:r w:rsidRPr="00DA7033">
        <w:rPr>
          <w:rFonts w:cs="David" w:hint="cs"/>
          <w:u w:val="single"/>
          <w:rtl/>
        </w:rPr>
        <w:t>ארבל אסטרחן:</w:t>
      </w:r>
    </w:p>
    <w:p w14:paraId="6B1EB00D" w14:textId="77777777" w:rsidR="00DA7033" w:rsidRPr="00DA7033" w:rsidRDefault="00DA7033" w:rsidP="00DA7033">
      <w:pPr>
        <w:bidi/>
        <w:jc w:val="both"/>
        <w:rPr>
          <w:rFonts w:cs="David" w:hint="cs"/>
          <w:rtl/>
        </w:rPr>
      </w:pPr>
    </w:p>
    <w:p w14:paraId="1354DA03" w14:textId="77777777" w:rsidR="00DA7033" w:rsidRPr="00DA7033" w:rsidRDefault="00DA7033" w:rsidP="00DA7033">
      <w:pPr>
        <w:bidi/>
        <w:jc w:val="both"/>
        <w:rPr>
          <w:rFonts w:cs="David" w:hint="cs"/>
          <w:rtl/>
        </w:rPr>
      </w:pPr>
      <w:r w:rsidRPr="00DA7033">
        <w:rPr>
          <w:rFonts w:cs="David" w:hint="cs"/>
          <w:rtl/>
        </w:rPr>
        <w:tab/>
        <w:t>תיקון הכללים ועדת הכנסת עושה אותם לא ועדת האתיקה, זה היה צריך להיות כלל בוועדת הכנסת, היה קצת ערבוב.</w:t>
      </w:r>
    </w:p>
    <w:p w14:paraId="393C5F29" w14:textId="77777777" w:rsidR="00DA7033" w:rsidRPr="00DA7033" w:rsidRDefault="00DA7033" w:rsidP="00DA7033">
      <w:pPr>
        <w:bidi/>
        <w:jc w:val="both"/>
        <w:rPr>
          <w:rFonts w:cs="David" w:hint="cs"/>
          <w:rtl/>
        </w:rPr>
      </w:pPr>
    </w:p>
    <w:p w14:paraId="5C1B78F7"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24FC8A1A" w14:textId="77777777" w:rsidR="00DA7033" w:rsidRPr="00DA7033" w:rsidRDefault="00DA7033" w:rsidP="00DA7033">
      <w:pPr>
        <w:bidi/>
        <w:jc w:val="both"/>
        <w:rPr>
          <w:rFonts w:cs="David" w:hint="cs"/>
          <w:u w:val="single"/>
          <w:rtl/>
        </w:rPr>
      </w:pPr>
    </w:p>
    <w:p w14:paraId="074AD048" w14:textId="77777777" w:rsidR="00DA7033" w:rsidRPr="00DA7033" w:rsidRDefault="00DA7033" w:rsidP="00DA7033">
      <w:pPr>
        <w:bidi/>
        <w:jc w:val="both"/>
        <w:rPr>
          <w:rFonts w:cs="David" w:hint="cs"/>
          <w:rtl/>
        </w:rPr>
      </w:pPr>
      <w:r w:rsidRPr="00DA7033">
        <w:rPr>
          <w:rFonts w:cs="David" w:hint="cs"/>
          <w:rtl/>
        </w:rPr>
        <w:tab/>
        <w:t xml:space="preserve"> אני מציע שכשנגיע לסעיף האחרון יהיה כתוב שהחלטות בעלות משמעות עקרונית לא יסתפקו בהחלטה של ועדת האתיקה, הגדרה עקרונית לא טובה פה, נמצא את הניסוח.</w:t>
      </w:r>
    </w:p>
    <w:p w14:paraId="5C24FC8C" w14:textId="77777777" w:rsidR="00DA7033" w:rsidRPr="00DA7033" w:rsidRDefault="00DA7033" w:rsidP="00DA7033">
      <w:pPr>
        <w:bidi/>
        <w:jc w:val="both"/>
        <w:rPr>
          <w:rFonts w:cs="David" w:hint="cs"/>
          <w:rtl/>
        </w:rPr>
      </w:pPr>
    </w:p>
    <w:p w14:paraId="11F96F03"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29248C00" w14:textId="77777777" w:rsidR="00DA7033" w:rsidRPr="00DA7033" w:rsidRDefault="00DA7033" w:rsidP="00DA7033">
      <w:pPr>
        <w:bidi/>
        <w:rPr>
          <w:rFonts w:cs="David" w:hint="cs"/>
          <w:rtl/>
        </w:rPr>
      </w:pPr>
    </w:p>
    <w:p w14:paraId="7A1BA188" w14:textId="77777777" w:rsidR="00DA7033" w:rsidRPr="00DA7033" w:rsidRDefault="00DA7033" w:rsidP="00DA7033">
      <w:pPr>
        <w:bidi/>
        <w:jc w:val="both"/>
        <w:rPr>
          <w:rFonts w:cs="David" w:hint="cs"/>
          <w:rtl/>
        </w:rPr>
      </w:pPr>
      <w:r w:rsidRPr="00DA7033">
        <w:rPr>
          <w:rFonts w:cs="David" w:hint="cs"/>
          <w:rtl/>
        </w:rPr>
        <w:tab/>
        <w:t>החלטות רוחב. כשוועדת האתיקה דנה לגופו של אדם זה עניין אחד.</w:t>
      </w:r>
    </w:p>
    <w:p w14:paraId="1110CDD4" w14:textId="77777777" w:rsidR="00DA7033" w:rsidRPr="00DA7033" w:rsidRDefault="00DA7033" w:rsidP="00DA7033">
      <w:pPr>
        <w:bidi/>
        <w:jc w:val="both"/>
        <w:rPr>
          <w:rFonts w:cs="David" w:hint="cs"/>
          <w:rtl/>
        </w:rPr>
      </w:pPr>
    </w:p>
    <w:p w14:paraId="4CB4F563"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536B9B8" w14:textId="77777777" w:rsidR="00DA7033" w:rsidRPr="00DA7033" w:rsidRDefault="00DA7033" w:rsidP="00DA7033">
      <w:pPr>
        <w:bidi/>
        <w:jc w:val="both"/>
        <w:rPr>
          <w:rFonts w:cs="David" w:hint="cs"/>
          <w:u w:val="single"/>
          <w:rtl/>
        </w:rPr>
      </w:pPr>
    </w:p>
    <w:p w14:paraId="2F7FB11F" w14:textId="77777777" w:rsidR="00DA7033" w:rsidRPr="00DA7033" w:rsidRDefault="00DA7033" w:rsidP="00DA7033">
      <w:pPr>
        <w:bidi/>
        <w:jc w:val="both"/>
        <w:rPr>
          <w:rFonts w:cs="David" w:hint="cs"/>
          <w:rtl/>
        </w:rPr>
      </w:pPr>
      <w:r w:rsidRPr="00DA7033">
        <w:rPr>
          <w:rFonts w:cs="David" w:hint="cs"/>
          <w:rtl/>
        </w:rPr>
        <w:tab/>
        <w:t xml:space="preserve"> הן צריכות להופיע בכללים והכללים הם בסמכות ועדת הכנסת ואז זה גלוי ויש את ההליך של הערעור.</w:t>
      </w:r>
    </w:p>
    <w:p w14:paraId="50BAAD9B" w14:textId="77777777" w:rsidR="00DA7033" w:rsidRPr="00DA7033" w:rsidRDefault="00DA7033" w:rsidP="00DA7033">
      <w:pPr>
        <w:bidi/>
        <w:jc w:val="both"/>
        <w:rPr>
          <w:rFonts w:cs="David" w:hint="cs"/>
          <w:rtl/>
        </w:rPr>
      </w:pPr>
    </w:p>
    <w:p w14:paraId="24A2E7C1"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18A1A5CA" w14:textId="77777777" w:rsidR="00DA7033" w:rsidRPr="00DA7033" w:rsidRDefault="00DA7033" w:rsidP="00DA7033">
      <w:pPr>
        <w:bidi/>
        <w:rPr>
          <w:rFonts w:cs="David" w:hint="cs"/>
          <w:rtl/>
        </w:rPr>
      </w:pPr>
    </w:p>
    <w:p w14:paraId="0C620596" w14:textId="77777777" w:rsidR="00DA7033" w:rsidRPr="00DA7033" w:rsidRDefault="00DA7033" w:rsidP="00DA7033">
      <w:pPr>
        <w:bidi/>
        <w:jc w:val="both"/>
        <w:rPr>
          <w:rFonts w:cs="David" w:hint="cs"/>
          <w:rtl/>
        </w:rPr>
      </w:pPr>
      <w:r w:rsidRPr="00DA7033">
        <w:rPr>
          <w:rFonts w:cs="David" w:hint="cs"/>
          <w:rtl/>
        </w:rPr>
        <w:tab/>
        <w:t xml:space="preserve">טוב שהרווחנו מהעניין הזה, עכשיו אני חזור לכאן, למה הבאתי את זה כדוגמה, אני מאד חושש מהמהפך הזה שמצד אחד הוא מאפשר לכנסת גמישות, אני מבין גם את היתרונות שלו, אומרים שבמקום שנתווכח ואסור ונתיר, נפיל את הכול לוועדת האתיקה והיא תחליט כל עניין לגופו. </w:t>
      </w:r>
    </w:p>
    <w:p w14:paraId="277CFEBF" w14:textId="77777777" w:rsidR="00DA7033" w:rsidRPr="00DA7033" w:rsidRDefault="00DA7033" w:rsidP="00DA7033">
      <w:pPr>
        <w:bidi/>
        <w:jc w:val="both"/>
        <w:rPr>
          <w:rFonts w:cs="David" w:hint="cs"/>
          <w:rtl/>
        </w:rPr>
      </w:pPr>
    </w:p>
    <w:p w14:paraId="0145A228"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76A97EB" w14:textId="77777777" w:rsidR="00DA7033" w:rsidRPr="00DA7033" w:rsidRDefault="00DA7033" w:rsidP="00DA7033">
      <w:pPr>
        <w:bidi/>
        <w:jc w:val="both"/>
        <w:rPr>
          <w:rFonts w:cs="David" w:hint="cs"/>
          <w:rtl/>
        </w:rPr>
      </w:pPr>
    </w:p>
    <w:p w14:paraId="7F5305D5" w14:textId="77777777" w:rsidR="00DA7033" w:rsidRPr="00DA7033" w:rsidRDefault="00DA7033" w:rsidP="00DA7033">
      <w:pPr>
        <w:bidi/>
        <w:jc w:val="both"/>
        <w:rPr>
          <w:rFonts w:cs="David" w:hint="cs"/>
          <w:rtl/>
        </w:rPr>
      </w:pPr>
      <w:r w:rsidRPr="00DA7033">
        <w:rPr>
          <w:rFonts w:cs="David" w:hint="cs"/>
          <w:rtl/>
        </w:rPr>
        <w:tab/>
        <w:t xml:space="preserve"> זה כבר קרה היום בעניין אחר. זה הפך להיות עניין שבשגרה. היום היה דיון בלשכתו של יושב ראש הכנסת על העסקת מתמחים באמצעות קרנות וגם המסקנה הייתה שוועדת האתיקה תקבע איזה קרנות יתקשרו עם הכנסת.</w:t>
      </w:r>
    </w:p>
    <w:p w14:paraId="2F13C486" w14:textId="77777777" w:rsidR="00DA7033" w:rsidRPr="00DA7033" w:rsidRDefault="00DA7033" w:rsidP="00DA7033">
      <w:pPr>
        <w:bidi/>
        <w:jc w:val="both"/>
        <w:rPr>
          <w:rFonts w:cs="David" w:hint="cs"/>
          <w:rtl/>
        </w:rPr>
      </w:pPr>
    </w:p>
    <w:p w14:paraId="2467242B"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23E35725" w14:textId="77777777" w:rsidR="00DA7033" w:rsidRPr="00DA7033" w:rsidRDefault="00DA7033" w:rsidP="00DA7033">
      <w:pPr>
        <w:bidi/>
        <w:rPr>
          <w:rFonts w:cs="David" w:hint="cs"/>
          <w:rtl/>
        </w:rPr>
      </w:pPr>
    </w:p>
    <w:p w14:paraId="6392F1E4" w14:textId="77777777" w:rsidR="00DA7033" w:rsidRPr="00DA7033" w:rsidRDefault="00DA7033" w:rsidP="00DA7033">
      <w:pPr>
        <w:bidi/>
        <w:jc w:val="both"/>
        <w:rPr>
          <w:rFonts w:cs="David" w:hint="cs"/>
          <w:rtl/>
        </w:rPr>
      </w:pPr>
      <w:r w:rsidRPr="00DA7033">
        <w:rPr>
          <w:rFonts w:cs="David" w:hint="cs"/>
          <w:rtl/>
        </w:rPr>
        <w:tab/>
        <w:t>זו מגמה שאני לא בטוח שנכון לעודד אותה.</w:t>
      </w:r>
    </w:p>
    <w:p w14:paraId="1756B4A9" w14:textId="77777777" w:rsidR="00DA7033" w:rsidRPr="00DA7033" w:rsidRDefault="00DA7033" w:rsidP="00DA7033">
      <w:pPr>
        <w:bidi/>
        <w:jc w:val="both"/>
        <w:rPr>
          <w:rFonts w:cs="David" w:hint="cs"/>
          <w:rtl/>
        </w:rPr>
      </w:pPr>
    </w:p>
    <w:p w14:paraId="745D8265"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42605613" w14:textId="77777777" w:rsidR="00DA7033" w:rsidRPr="00DA7033" w:rsidRDefault="00DA7033" w:rsidP="00DA7033">
      <w:pPr>
        <w:bidi/>
        <w:jc w:val="both"/>
        <w:rPr>
          <w:rFonts w:cs="David" w:hint="cs"/>
          <w:u w:val="single"/>
          <w:rtl/>
        </w:rPr>
      </w:pPr>
    </w:p>
    <w:p w14:paraId="04D2FAA3" w14:textId="77777777" w:rsidR="00DA7033" w:rsidRPr="00DA7033" w:rsidRDefault="00DA7033" w:rsidP="00DA7033">
      <w:pPr>
        <w:bidi/>
        <w:jc w:val="both"/>
        <w:rPr>
          <w:rFonts w:cs="David" w:hint="cs"/>
          <w:rtl/>
        </w:rPr>
      </w:pPr>
      <w:r w:rsidRPr="00DA7033">
        <w:rPr>
          <w:rFonts w:cs="David" w:hint="cs"/>
          <w:rtl/>
        </w:rPr>
        <w:tab/>
        <w:t xml:space="preserve"> את הדילמות אנחנו מכירים, מה הפתרון?</w:t>
      </w:r>
    </w:p>
    <w:p w14:paraId="2CE5E9A0" w14:textId="77777777" w:rsidR="00DA7033" w:rsidRPr="00DA7033" w:rsidRDefault="00DA7033" w:rsidP="00DA7033">
      <w:pPr>
        <w:bidi/>
        <w:jc w:val="both"/>
        <w:rPr>
          <w:rFonts w:cs="David" w:hint="cs"/>
          <w:rtl/>
        </w:rPr>
      </w:pPr>
    </w:p>
    <w:p w14:paraId="0B4071A0"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4253BA14" w14:textId="77777777" w:rsidR="00DA7033" w:rsidRPr="00DA7033" w:rsidRDefault="00DA7033" w:rsidP="00DA7033">
      <w:pPr>
        <w:bidi/>
        <w:rPr>
          <w:rFonts w:cs="David" w:hint="cs"/>
          <w:rtl/>
        </w:rPr>
      </w:pPr>
    </w:p>
    <w:p w14:paraId="21165886" w14:textId="77777777" w:rsidR="00DA7033" w:rsidRPr="00DA7033" w:rsidRDefault="00DA7033" w:rsidP="00DA7033">
      <w:pPr>
        <w:bidi/>
        <w:jc w:val="both"/>
        <w:rPr>
          <w:rFonts w:cs="David" w:hint="cs"/>
          <w:rtl/>
        </w:rPr>
      </w:pPr>
      <w:r w:rsidRPr="00DA7033">
        <w:rPr>
          <w:rFonts w:cs="David" w:hint="cs"/>
          <w:rtl/>
        </w:rPr>
        <w:tab/>
        <w:t xml:space="preserve">יש בינינו מחלוקת מאד בסיסית שנוגעת לא רק לתחום הזה של החיים, שלא תמיד </w:t>
      </w:r>
      <w:proofErr w:type="spellStart"/>
      <w:r w:rsidRPr="00DA7033">
        <w:rPr>
          <w:rFonts w:cs="David" w:hint="cs"/>
          <w:rtl/>
        </w:rPr>
        <w:t>כשלסטטוס</w:t>
      </w:r>
      <w:proofErr w:type="spellEnd"/>
      <w:r w:rsidRPr="00DA7033">
        <w:rPr>
          <w:rFonts w:cs="David" w:hint="cs"/>
          <w:rtl/>
        </w:rPr>
        <w:t xml:space="preserve"> קוו יש בעיות צריך לשנות אותו, זה חל גם על תחומים אחרים.</w:t>
      </w:r>
    </w:p>
    <w:p w14:paraId="714EDC8D" w14:textId="77777777" w:rsidR="00DA7033" w:rsidRPr="00DA7033" w:rsidRDefault="00DA7033" w:rsidP="00DA7033">
      <w:pPr>
        <w:bidi/>
        <w:jc w:val="both"/>
        <w:rPr>
          <w:rFonts w:cs="David" w:hint="cs"/>
          <w:rtl/>
        </w:rPr>
      </w:pPr>
    </w:p>
    <w:p w14:paraId="796FFF2F"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89DB8EA" w14:textId="77777777" w:rsidR="00DA7033" w:rsidRPr="00DA7033" w:rsidRDefault="00DA7033" w:rsidP="00DA7033">
      <w:pPr>
        <w:bidi/>
        <w:jc w:val="both"/>
        <w:rPr>
          <w:rFonts w:cs="David" w:hint="cs"/>
          <w:u w:val="single"/>
          <w:rtl/>
        </w:rPr>
      </w:pPr>
    </w:p>
    <w:p w14:paraId="35CBD92D" w14:textId="77777777" w:rsidR="00DA7033" w:rsidRPr="00DA7033" w:rsidRDefault="00DA7033" w:rsidP="00DA7033">
      <w:pPr>
        <w:bidi/>
        <w:jc w:val="both"/>
        <w:rPr>
          <w:rFonts w:cs="David" w:hint="cs"/>
          <w:rtl/>
        </w:rPr>
      </w:pPr>
      <w:r w:rsidRPr="00DA7033">
        <w:rPr>
          <w:rFonts w:cs="David" w:hint="cs"/>
          <w:rtl/>
        </w:rPr>
        <w:tab/>
        <w:t xml:space="preserve"> בעניין הזה אתה לא יודע כמה אני שמרן, אם תגיד, וגם רוב הוועדה תגיד, אנחנו לא רוצים לסגור את הסגר שוועדת זמיר הטילה, וגם לא רוצים ליצור את המחסומים. אנחנו אומרים בואו שנאיר את המצב הקיים.</w:t>
      </w:r>
    </w:p>
    <w:p w14:paraId="685769F6" w14:textId="77777777" w:rsidR="00DA7033" w:rsidRPr="00DA7033" w:rsidRDefault="00DA7033" w:rsidP="00DA7033">
      <w:pPr>
        <w:bidi/>
        <w:jc w:val="both"/>
        <w:rPr>
          <w:rFonts w:cs="David" w:hint="cs"/>
          <w:rtl/>
        </w:rPr>
      </w:pPr>
    </w:p>
    <w:p w14:paraId="7C8901AB"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2F11EE44" w14:textId="77777777" w:rsidR="00DA7033" w:rsidRPr="00DA7033" w:rsidRDefault="00DA7033" w:rsidP="00DA7033">
      <w:pPr>
        <w:bidi/>
        <w:rPr>
          <w:rFonts w:cs="David" w:hint="cs"/>
          <w:rtl/>
        </w:rPr>
      </w:pPr>
    </w:p>
    <w:p w14:paraId="5DEE64F8" w14:textId="77777777" w:rsidR="00DA7033" w:rsidRPr="00DA7033" w:rsidRDefault="00DA7033" w:rsidP="00DA7033">
      <w:pPr>
        <w:bidi/>
        <w:jc w:val="both"/>
        <w:rPr>
          <w:rFonts w:cs="David" w:hint="cs"/>
          <w:rtl/>
        </w:rPr>
      </w:pPr>
      <w:r w:rsidRPr="00DA7033">
        <w:rPr>
          <w:rFonts w:cs="David" w:hint="cs"/>
          <w:rtl/>
        </w:rPr>
        <w:tab/>
        <w:t>זה מה שאני אומר.</w:t>
      </w:r>
    </w:p>
    <w:p w14:paraId="1DA455C3" w14:textId="77777777" w:rsidR="00DA7033" w:rsidRPr="00DA7033" w:rsidRDefault="00DA7033" w:rsidP="00DA7033">
      <w:pPr>
        <w:bidi/>
        <w:jc w:val="both"/>
        <w:rPr>
          <w:rFonts w:cs="David" w:hint="cs"/>
          <w:rtl/>
        </w:rPr>
      </w:pPr>
    </w:p>
    <w:p w14:paraId="447AE13F"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39200BB3" w14:textId="77777777" w:rsidR="00DA7033" w:rsidRPr="00DA7033" w:rsidRDefault="00DA7033" w:rsidP="00DA7033">
      <w:pPr>
        <w:bidi/>
        <w:jc w:val="both"/>
        <w:rPr>
          <w:rFonts w:cs="David" w:hint="cs"/>
          <w:u w:val="single"/>
          <w:rtl/>
        </w:rPr>
      </w:pPr>
    </w:p>
    <w:p w14:paraId="1D6D9564" w14:textId="77777777" w:rsidR="00DA7033" w:rsidRPr="00DA7033" w:rsidRDefault="00DA7033" w:rsidP="00DA7033">
      <w:pPr>
        <w:bidi/>
        <w:jc w:val="both"/>
        <w:rPr>
          <w:rFonts w:cs="David" w:hint="cs"/>
          <w:rtl/>
        </w:rPr>
      </w:pPr>
      <w:r w:rsidRPr="00DA7033">
        <w:rPr>
          <w:rFonts w:cs="David" w:hint="cs"/>
          <w:rtl/>
        </w:rPr>
        <w:tab/>
        <w:t xml:space="preserve"> אמרת אחרי שחילצתי את זה ממך. נשאיר את המצב הקיים לא נחמיר בעיסוק הנוסף מצד אחד, כי החמרה בעיסוק הנוסף משמעותה בלי ההצעה הזו, של לתת לוועדת האתיקה סמכויות להתיר, הציבור לא יעמוד בה, יהיו פריצות לא מוצדקות, סתם אנחנו מכשילים את כולם. כרגע אנחנו מצמצמים לשתי אלטרנטיבות, אחת אומרת שבגדול נשאיר את המצב הקיים והאלטרנטיבה השנייה אומרת נגדיר את ההגדרה של ועדת זמיר עם מעמדה של ועדת האתיקה,   עם ההסתייגות שכבר התקבלה- לפי דעתי לדעת כולם </w:t>
      </w:r>
      <w:r w:rsidRPr="00DA7033">
        <w:rPr>
          <w:rFonts w:cs="David"/>
          <w:rtl/>
        </w:rPr>
        <w:t>–</w:t>
      </w:r>
      <w:r w:rsidRPr="00DA7033">
        <w:rPr>
          <w:rFonts w:cs="David" w:hint="cs"/>
          <w:rtl/>
        </w:rPr>
        <w:t xml:space="preserve"> שהחלטות שיש להם משמעות של החלטות רוחב יהיו בכללים ולא בהחלטות ועדת האתיקה. </w:t>
      </w:r>
    </w:p>
    <w:p w14:paraId="1008DC1F" w14:textId="77777777" w:rsidR="00DA7033" w:rsidRPr="00DA7033" w:rsidRDefault="00DA7033" w:rsidP="00DA7033">
      <w:pPr>
        <w:bidi/>
        <w:jc w:val="both"/>
        <w:rPr>
          <w:rFonts w:cs="David" w:hint="cs"/>
          <w:rtl/>
        </w:rPr>
      </w:pPr>
    </w:p>
    <w:p w14:paraId="3EF14CFB"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4A230A1B" w14:textId="77777777" w:rsidR="00DA7033" w:rsidRPr="00DA7033" w:rsidRDefault="00DA7033" w:rsidP="00DA7033">
      <w:pPr>
        <w:bidi/>
        <w:jc w:val="both"/>
        <w:rPr>
          <w:rFonts w:cs="David" w:hint="cs"/>
          <w:rtl/>
        </w:rPr>
      </w:pPr>
    </w:p>
    <w:p w14:paraId="3D478E3E" w14:textId="77777777" w:rsidR="00DA7033" w:rsidRPr="00DA7033" w:rsidRDefault="00DA7033" w:rsidP="00DA7033">
      <w:pPr>
        <w:bidi/>
        <w:jc w:val="both"/>
        <w:rPr>
          <w:rFonts w:cs="David" w:hint="cs"/>
          <w:rtl/>
        </w:rPr>
      </w:pPr>
      <w:r w:rsidRPr="00DA7033">
        <w:rPr>
          <w:rFonts w:cs="David" w:hint="cs"/>
          <w:rtl/>
        </w:rPr>
        <w:tab/>
        <w:t xml:space="preserve"> כל החלטה שאנחנו מקלים היא החלטת רוחב. </w:t>
      </w:r>
    </w:p>
    <w:p w14:paraId="7D28B198" w14:textId="77777777" w:rsidR="00DA7033" w:rsidRPr="00DA7033" w:rsidRDefault="00DA7033" w:rsidP="00DA7033">
      <w:pPr>
        <w:bidi/>
        <w:jc w:val="both"/>
        <w:rPr>
          <w:rFonts w:cs="David" w:hint="cs"/>
          <w:rtl/>
        </w:rPr>
      </w:pPr>
    </w:p>
    <w:p w14:paraId="1D320297"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229A23C3" w14:textId="77777777" w:rsidR="00DA7033" w:rsidRPr="00DA7033" w:rsidRDefault="00DA7033" w:rsidP="00DA7033">
      <w:pPr>
        <w:bidi/>
        <w:jc w:val="both"/>
        <w:rPr>
          <w:rFonts w:cs="David" w:hint="cs"/>
          <w:rtl/>
        </w:rPr>
      </w:pPr>
    </w:p>
    <w:p w14:paraId="0E5ABF91" w14:textId="77777777" w:rsidR="00DA7033" w:rsidRPr="00DA7033" w:rsidRDefault="00DA7033" w:rsidP="00DA7033">
      <w:pPr>
        <w:bidi/>
        <w:jc w:val="both"/>
        <w:rPr>
          <w:rFonts w:cs="David" w:hint="cs"/>
          <w:rtl/>
        </w:rPr>
      </w:pPr>
      <w:r w:rsidRPr="00DA7033">
        <w:rPr>
          <w:rFonts w:cs="David" w:hint="cs"/>
          <w:rtl/>
        </w:rPr>
        <w:tab/>
        <w:t xml:space="preserve">  יש הבדל אם את מייסדת כלל חדש, שאז ועדת הכנסת אמורה לקבל, או שאת מפרשת כלל קיים. </w:t>
      </w:r>
    </w:p>
    <w:p w14:paraId="4A73DB57" w14:textId="77777777" w:rsidR="00DA7033" w:rsidRPr="00DA7033" w:rsidRDefault="00DA7033" w:rsidP="00DA7033">
      <w:pPr>
        <w:bidi/>
        <w:jc w:val="both"/>
        <w:rPr>
          <w:rFonts w:cs="David" w:hint="cs"/>
          <w:rtl/>
        </w:rPr>
      </w:pPr>
    </w:p>
    <w:p w14:paraId="59B28540"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30AED0A0" w14:textId="77777777" w:rsidR="00DA7033" w:rsidRPr="00DA7033" w:rsidRDefault="00DA7033" w:rsidP="00DA7033">
      <w:pPr>
        <w:bidi/>
        <w:jc w:val="both"/>
        <w:rPr>
          <w:rFonts w:cs="David" w:hint="cs"/>
          <w:rtl/>
        </w:rPr>
      </w:pPr>
    </w:p>
    <w:p w14:paraId="3D8664F0" w14:textId="77777777" w:rsidR="00DA7033" w:rsidRPr="00DA7033" w:rsidRDefault="00DA7033" w:rsidP="00DA7033">
      <w:pPr>
        <w:bidi/>
        <w:jc w:val="both"/>
        <w:rPr>
          <w:rFonts w:cs="David" w:hint="cs"/>
          <w:rtl/>
        </w:rPr>
      </w:pPr>
      <w:r w:rsidRPr="00DA7033">
        <w:rPr>
          <w:rFonts w:cs="David" w:hint="cs"/>
          <w:rtl/>
        </w:rPr>
        <w:tab/>
        <w:t xml:space="preserve"> אז לא נקרא לזה החלטת רוחב אלא יסוד כלל חדש. </w:t>
      </w:r>
    </w:p>
    <w:p w14:paraId="67DB2AB8" w14:textId="77777777" w:rsidR="00DA7033" w:rsidRPr="00DA7033" w:rsidRDefault="00DA7033" w:rsidP="00DA7033">
      <w:pPr>
        <w:bidi/>
        <w:jc w:val="both"/>
        <w:rPr>
          <w:rFonts w:cs="David" w:hint="cs"/>
          <w:rtl/>
        </w:rPr>
      </w:pPr>
    </w:p>
    <w:p w14:paraId="5E02C562"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2B5B3A10" w14:textId="77777777" w:rsidR="00DA7033" w:rsidRPr="00DA7033" w:rsidRDefault="00DA7033" w:rsidP="00DA7033">
      <w:pPr>
        <w:bidi/>
        <w:rPr>
          <w:rFonts w:cs="David" w:hint="cs"/>
          <w:rtl/>
        </w:rPr>
      </w:pPr>
    </w:p>
    <w:p w14:paraId="65CF3C25" w14:textId="77777777" w:rsidR="00DA7033" w:rsidRPr="00DA7033" w:rsidRDefault="00DA7033" w:rsidP="00DA7033">
      <w:pPr>
        <w:bidi/>
        <w:jc w:val="both"/>
        <w:rPr>
          <w:rFonts w:cs="David" w:hint="cs"/>
          <w:rtl/>
        </w:rPr>
      </w:pPr>
      <w:r w:rsidRPr="00DA7033">
        <w:rPr>
          <w:rFonts w:cs="David" w:hint="cs"/>
          <w:rtl/>
        </w:rPr>
        <w:tab/>
        <w:t>כשאת דנה לגופו של אדם זה לא פוסל אפשרות שבפעם הבאה כשיהיה מקרה מאד דומה תדוני מחדש ותקבלי החלטה הפוכה. לפחות לפי הבנתי.</w:t>
      </w:r>
    </w:p>
    <w:p w14:paraId="5A434A74" w14:textId="77777777" w:rsidR="00DA7033" w:rsidRPr="00DA7033" w:rsidRDefault="00DA7033" w:rsidP="00DA7033">
      <w:pPr>
        <w:bidi/>
        <w:jc w:val="both"/>
        <w:rPr>
          <w:rFonts w:cs="David" w:hint="cs"/>
          <w:rtl/>
        </w:rPr>
      </w:pPr>
    </w:p>
    <w:p w14:paraId="628C3D5F"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391B61AB" w14:textId="77777777" w:rsidR="00DA7033" w:rsidRPr="00DA7033" w:rsidRDefault="00DA7033" w:rsidP="00DA7033">
      <w:pPr>
        <w:bidi/>
        <w:jc w:val="both"/>
        <w:rPr>
          <w:rFonts w:cs="David" w:hint="cs"/>
          <w:rtl/>
        </w:rPr>
      </w:pPr>
    </w:p>
    <w:p w14:paraId="6A7EB622" w14:textId="77777777" w:rsidR="00DA7033" w:rsidRPr="00DA7033" w:rsidRDefault="00DA7033" w:rsidP="00DA7033">
      <w:pPr>
        <w:bidi/>
        <w:jc w:val="both"/>
        <w:rPr>
          <w:rFonts w:cs="David" w:hint="cs"/>
          <w:rtl/>
        </w:rPr>
      </w:pPr>
      <w:r w:rsidRPr="00DA7033">
        <w:rPr>
          <w:rFonts w:cs="David" w:hint="cs"/>
          <w:rtl/>
        </w:rPr>
        <w:tab/>
        <w:t xml:space="preserve"> כשגרה, הוועדה מתייחסת להחלטות שכבר התקבלו כתורה שבכתב.</w:t>
      </w:r>
    </w:p>
    <w:p w14:paraId="1A1E2E77" w14:textId="77777777" w:rsidR="00DA7033" w:rsidRPr="00DA7033" w:rsidRDefault="00DA7033" w:rsidP="00DA7033">
      <w:pPr>
        <w:bidi/>
        <w:jc w:val="both"/>
        <w:rPr>
          <w:rFonts w:cs="David" w:hint="cs"/>
          <w:rtl/>
        </w:rPr>
      </w:pPr>
    </w:p>
    <w:p w14:paraId="12E9453A"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1A118C2D" w14:textId="77777777" w:rsidR="00DA7033" w:rsidRPr="00DA7033" w:rsidRDefault="00DA7033" w:rsidP="00DA7033">
      <w:pPr>
        <w:bidi/>
        <w:jc w:val="both"/>
        <w:rPr>
          <w:rFonts w:cs="David" w:hint="cs"/>
          <w:u w:val="single"/>
          <w:rtl/>
        </w:rPr>
      </w:pPr>
    </w:p>
    <w:p w14:paraId="2E3B667A" w14:textId="77777777" w:rsidR="00DA7033" w:rsidRPr="00DA7033" w:rsidRDefault="00DA7033" w:rsidP="00DA7033">
      <w:pPr>
        <w:bidi/>
        <w:jc w:val="both"/>
        <w:rPr>
          <w:rFonts w:cs="David" w:hint="cs"/>
          <w:rtl/>
        </w:rPr>
      </w:pPr>
      <w:r w:rsidRPr="00DA7033">
        <w:rPr>
          <w:rFonts w:cs="David" w:hint="cs"/>
          <w:rtl/>
        </w:rPr>
        <w:tab/>
        <w:t xml:space="preserve"> יש מדיה מאד דלה של גמישות, בהבדל מכללים, ובטח בהבדל מהחוק. בכל זאת יש פה מדרג של חוק, כללים והחלטות נקודתיות. אחרת בכלל לא נוכל להגיע לשום מקום.</w:t>
      </w:r>
    </w:p>
    <w:p w14:paraId="37D71EC7" w14:textId="77777777" w:rsidR="00DA7033" w:rsidRPr="00DA7033" w:rsidRDefault="00DA7033" w:rsidP="00DA7033">
      <w:pPr>
        <w:bidi/>
        <w:jc w:val="both"/>
        <w:rPr>
          <w:rFonts w:cs="David" w:hint="cs"/>
          <w:rtl/>
        </w:rPr>
      </w:pPr>
    </w:p>
    <w:p w14:paraId="52C48492"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581EAB6E" w14:textId="77777777" w:rsidR="00DA7033" w:rsidRPr="00DA7033" w:rsidRDefault="00DA7033" w:rsidP="00DA7033">
      <w:pPr>
        <w:bidi/>
        <w:jc w:val="both"/>
        <w:rPr>
          <w:rFonts w:cs="David" w:hint="cs"/>
          <w:rtl/>
        </w:rPr>
      </w:pPr>
    </w:p>
    <w:p w14:paraId="2BA3855C" w14:textId="77777777" w:rsidR="00DA7033" w:rsidRPr="00DA7033" w:rsidRDefault="00DA7033" w:rsidP="00DA7033">
      <w:pPr>
        <w:bidi/>
        <w:jc w:val="both"/>
        <w:rPr>
          <w:rFonts w:cs="David" w:hint="cs"/>
          <w:rtl/>
        </w:rPr>
      </w:pPr>
      <w:r w:rsidRPr="00DA7033">
        <w:rPr>
          <w:rFonts w:cs="David" w:hint="cs"/>
          <w:rtl/>
        </w:rPr>
        <w:tab/>
        <w:t xml:space="preserve"> דברים מהרגע שנכתבים, אתה יודע שבמידה רבה הם מחייבים. רק השבוע החלטנו לקבל במקום החזר לקופת המדינה מתנה אסורה, הסכמנו לקבל אותה כתרומה. </w:t>
      </w:r>
      <w:proofErr w:type="spellStart"/>
      <w:r w:rsidRPr="00DA7033">
        <w:rPr>
          <w:rFonts w:cs="David" w:hint="cs"/>
          <w:rtl/>
        </w:rPr>
        <w:t>הנקבל</w:t>
      </w:r>
      <w:proofErr w:type="spellEnd"/>
      <w:r w:rsidRPr="00DA7033">
        <w:rPr>
          <w:rFonts w:cs="David" w:hint="cs"/>
          <w:rtl/>
        </w:rPr>
        <w:t xml:space="preserve"> נתן אותה כתרומה. למה הסכמנו לדבר המופרך הזה? הרי המטרה היא שזה יחזור לאוצר המדינה, כי בשעתו, לפני שתי כנסות, קבעה ועדת האתיקה תקדים שמתנה אסורה הוחזרה כתרומה. אמרנו, אם כבר אז גם עכשיו אבל מעתה ואילך זה לא יהיה. </w:t>
      </w:r>
    </w:p>
    <w:p w14:paraId="3B3FF190" w14:textId="77777777" w:rsidR="00DA7033" w:rsidRPr="00DA7033" w:rsidRDefault="00DA7033" w:rsidP="00DA7033">
      <w:pPr>
        <w:bidi/>
        <w:jc w:val="both"/>
        <w:rPr>
          <w:rFonts w:cs="David" w:hint="cs"/>
          <w:rtl/>
        </w:rPr>
      </w:pPr>
    </w:p>
    <w:p w14:paraId="1F2304AB"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1D76E86B" w14:textId="77777777" w:rsidR="00DA7033" w:rsidRPr="00DA7033" w:rsidRDefault="00DA7033" w:rsidP="00DA7033">
      <w:pPr>
        <w:bidi/>
        <w:jc w:val="both"/>
        <w:rPr>
          <w:rFonts w:cs="David" w:hint="cs"/>
          <w:u w:val="single"/>
          <w:rtl/>
        </w:rPr>
      </w:pPr>
    </w:p>
    <w:p w14:paraId="75BF119B" w14:textId="77777777" w:rsidR="00DA7033" w:rsidRPr="00DA7033" w:rsidRDefault="00DA7033" w:rsidP="00DA7033">
      <w:pPr>
        <w:bidi/>
        <w:jc w:val="both"/>
        <w:rPr>
          <w:rFonts w:cs="David" w:hint="cs"/>
          <w:rtl/>
        </w:rPr>
      </w:pPr>
      <w:r w:rsidRPr="00DA7033">
        <w:rPr>
          <w:rFonts w:cs="David" w:hint="cs"/>
          <w:rtl/>
        </w:rPr>
        <w:tab/>
        <w:t xml:space="preserve"> עובדה שקבעתם כלל שזה לא יהיה.</w:t>
      </w:r>
    </w:p>
    <w:p w14:paraId="3E13651D" w14:textId="77777777" w:rsidR="00DA7033" w:rsidRPr="00DA7033" w:rsidRDefault="00DA7033" w:rsidP="00DA7033">
      <w:pPr>
        <w:bidi/>
        <w:jc w:val="both"/>
        <w:rPr>
          <w:rFonts w:cs="David" w:hint="cs"/>
          <w:rtl/>
        </w:rPr>
      </w:pPr>
    </w:p>
    <w:p w14:paraId="091AE27B"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676F2D19" w14:textId="77777777" w:rsidR="00DA7033" w:rsidRPr="00DA7033" w:rsidRDefault="00DA7033" w:rsidP="00DA7033">
      <w:pPr>
        <w:keepNext/>
        <w:bidi/>
        <w:jc w:val="both"/>
        <w:rPr>
          <w:rFonts w:cs="David" w:hint="cs"/>
          <w:rtl/>
        </w:rPr>
      </w:pPr>
    </w:p>
    <w:p w14:paraId="2F21FC90" w14:textId="77777777" w:rsidR="00DA7033" w:rsidRPr="00DA7033" w:rsidRDefault="00DA7033" w:rsidP="00DA7033">
      <w:pPr>
        <w:keepNext/>
        <w:bidi/>
        <w:jc w:val="both"/>
        <w:rPr>
          <w:rFonts w:cs="David" w:hint="cs"/>
          <w:rtl/>
        </w:rPr>
      </w:pPr>
      <w:r w:rsidRPr="00DA7033">
        <w:rPr>
          <w:rFonts w:cs="David" w:hint="cs"/>
          <w:rtl/>
        </w:rPr>
        <w:tab/>
        <w:t xml:space="preserve">לפני שחבר כנסת </w:t>
      </w:r>
      <w:proofErr w:type="spellStart"/>
      <w:r w:rsidRPr="00DA7033">
        <w:rPr>
          <w:rFonts w:cs="David" w:hint="cs"/>
          <w:rtl/>
        </w:rPr>
        <w:t>אלקין</w:t>
      </w:r>
      <w:proofErr w:type="spellEnd"/>
      <w:r w:rsidRPr="00DA7033">
        <w:rPr>
          <w:rFonts w:cs="David" w:hint="cs"/>
          <w:rtl/>
        </w:rPr>
        <w:t xml:space="preserve"> עוזב, הערה לדברים שלו, היה לי מאד קשה לשמוע את מה אמרת לגבי תפקידה של ועדת האתיקה. האמירה שהתקבלה היא כאילו אל תתנו לנו דברים קשים, אנחנו לא מסוגלים להתמודד עם זה.</w:t>
      </w:r>
    </w:p>
    <w:p w14:paraId="45E2EA0B" w14:textId="77777777" w:rsidR="00DA7033" w:rsidRPr="00DA7033" w:rsidRDefault="00DA7033" w:rsidP="00DA7033">
      <w:pPr>
        <w:keepNext/>
        <w:bidi/>
        <w:jc w:val="both"/>
        <w:rPr>
          <w:rFonts w:cs="David" w:hint="cs"/>
          <w:rtl/>
        </w:rPr>
      </w:pPr>
    </w:p>
    <w:p w14:paraId="2D3977A5"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10AFD201" w14:textId="77777777" w:rsidR="00DA7033" w:rsidRPr="00DA7033" w:rsidRDefault="00DA7033" w:rsidP="00DA7033">
      <w:pPr>
        <w:bidi/>
        <w:rPr>
          <w:rFonts w:cs="David" w:hint="cs"/>
          <w:rtl/>
        </w:rPr>
      </w:pPr>
    </w:p>
    <w:p w14:paraId="44183AC4" w14:textId="77777777" w:rsidR="00DA7033" w:rsidRPr="00DA7033" w:rsidRDefault="00DA7033" w:rsidP="00DA7033">
      <w:pPr>
        <w:keepNext/>
        <w:bidi/>
        <w:jc w:val="both"/>
        <w:rPr>
          <w:rFonts w:cs="David" w:hint="cs"/>
          <w:rtl/>
        </w:rPr>
      </w:pPr>
      <w:r w:rsidRPr="00DA7033">
        <w:rPr>
          <w:rFonts w:cs="David" w:hint="cs"/>
          <w:rtl/>
        </w:rPr>
        <w:tab/>
        <w:t>זה לא מה שאמרתי.</w:t>
      </w:r>
    </w:p>
    <w:p w14:paraId="70935933" w14:textId="77777777" w:rsidR="00DA7033" w:rsidRPr="00DA7033" w:rsidRDefault="00DA7033" w:rsidP="00DA7033">
      <w:pPr>
        <w:keepNext/>
        <w:bidi/>
        <w:jc w:val="both"/>
        <w:rPr>
          <w:rFonts w:cs="David" w:hint="cs"/>
          <w:rtl/>
        </w:rPr>
      </w:pPr>
    </w:p>
    <w:p w14:paraId="5FD1FE39"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1612C4EC" w14:textId="77777777" w:rsidR="00DA7033" w:rsidRPr="00DA7033" w:rsidRDefault="00DA7033" w:rsidP="00DA7033">
      <w:pPr>
        <w:keepNext/>
        <w:bidi/>
        <w:jc w:val="both"/>
        <w:rPr>
          <w:rFonts w:cs="David" w:hint="cs"/>
          <w:rtl/>
        </w:rPr>
      </w:pPr>
    </w:p>
    <w:p w14:paraId="69196102" w14:textId="77777777" w:rsidR="00DA7033" w:rsidRPr="00DA7033" w:rsidRDefault="00DA7033" w:rsidP="00DA7033">
      <w:pPr>
        <w:keepNext/>
        <w:bidi/>
        <w:jc w:val="both"/>
        <w:rPr>
          <w:rFonts w:cs="David" w:hint="cs"/>
          <w:rtl/>
        </w:rPr>
      </w:pPr>
      <w:r w:rsidRPr="00DA7033">
        <w:rPr>
          <w:rFonts w:cs="David" w:hint="cs"/>
          <w:rtl/>
        </w:rPr>
        <w:tab/>
        <w:t>אל תתנו לנו החלטות כבדות, החלטות שיתנו לנו כוח - -  -</w:t>
      </w:r>
    </w:p>
    <w:p w14:paraId="0DAB6A50" w14:textId="77777777" w:rsidR="00DA7033" w:rsidRPr="00DA7033" w:rsidRDefault="00DA7033" w:rsidP="00DA7033">
      <w:pPr>
        <w:keepNext/>
        <w:bidi/>
        <w:jc w:val="both"/>
        <w:rPr>
          <w:rFonts w:cs="David" w:hint="cs"/>
          <w:rtl/>
        </w:rPr>
      </w:pPr>
    </w:p>
    <w:p w14:paraId="041A37B6"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7CD800E1" w14:textId="77777777" w:rsidR="00DA7033" w:rsidRPr="00DA7033" w:rsidRDefault="00DA7033" w:rsidP="00DA7033">
      <w:pPr>
        <w:bidi/>
        <w:rPr>
          <w:rFonts w:cs="David" w:hint="cs"/>
          <w:rtl/>
        </w:rPr>
      </w:pPr>
    </w:p>
    <w:p w14:paraId="05A6A7AF" w14:textId="77777777" w:rsidR="00DA7033" w:rsidRPr="00DA7033" w:rsidRDefault="00DA7033" w:rsidP="00DA7033">
      <w:pPr>
        <w:keepNext/>
        <w:bidi/>
        <w:jc w:val="both"/>
        <w:rPr>
          <w:rFonts w:cs="David" w:hint="cs"/>
          <w:rtl/>
        </w:rPr>
      </w:pPr>
      <w:r w:rsidRPr="00DA7033">
        <w:rPr>
          <w:rFonts w:cs="David" w:hint="cs"/>
          <w:rtl/>
        </w:rPr>
        <w:tab/>
        <w:t xml:space="preserve">זה לא מה שאמרתי, ועדת האתיקה הוקמה לדון לגופו של מקרה. </w:t>
      </w:r>
    </w:p>
    <w:p w14:paraId="657BA66F" w14:textId="77777777" w:rsidR="00DA7033" w:rsidRPr="00DA7033" w:rsidRDefault="00DA7033" w:rsidP="00DA7033">
      <w:pPr>
        <w:bidi/>
        <w:jc w:val="both"/>
        <w:rPr>
          <w:rFonts w:cs="David" w:hint="cs"/>
          <w:rtl/>
        </w:rPr>
      </w:pPr>
    </w:p>
    <w:p w14:paraId="53ACE390"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2AA2F317" w14:textId="77777777" w:rsidR="00DA7033" w:rsidRPr="00DA7033" w:rsidRDefault="00DA7033" w:rsidP="00DA7033">
      <w:pPr>
        <w:keepNext/>
        <w:bidi/>
        <w:jc w:val="both"/>
        <w:rPr>
          <w:rFonts w:cs="David" w:hint="cs"/>
          <w:rtl/>
        </w:rPr>
      </w:pPr>
    </w:p>
    <w:p w14:paraId="485482C9" w14:textId="77777777" w:rsidR="00DA7033" w:rsidRPr="00DA7033" w:rsidRDefault="00DA7033" w:rsidP="00DA7033">
      <w:pPr>
        <w:keepNext/>
        <w:bidi/>
        <w:jc w:val="both"/>
        <w:rPr>
          <w:rFonts w:cs="David" w:hint="cs"/>
          <w:rtl/>
        </w:rPr>
      </w:pPr>
      <w:r w:rsidRPr="00DA7033">
        <w:rPr>
          <w:rFonts w:cs="David" w:hint="cs"/>
          <w:rtl/>
        </w:rPr>
        <w:tab/>
        <w:t>נכון, אבל זו ועדה חזקה, זו ועדה חשובה, היא נחשבת בפרלמנטים בעולם אולי אחת הוועדות היותר משמעותיות.</w:t>
      </w:r>
    </w:p>
    <w:p w14:paraId="6D2A3328" w14:textId="77777777" w:rsidR="00DA7033" w:rsidRPr="00DA7033" w:rsidRDefault="00DA7033" w:rsidP="00DA7033">
      <w:pPr>
        <w:keepNext/>
        <w:bidi/>
        <w:jc w:val="both"/>
        <w:rPr>
          <w:rFonts w:cs="David" w:hint="cs"/>
          <w:rtl/>
        </w:rPr>
      </w:pPr>
    </w:p>
    <w:p w14:paraId="06F97315"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2AC08F53" w14:textId="77777777" w:rsidR="00DA7033" w:rsidRPr="00DA7033" w:rsidRDefault="00DA7033" w:rsidP="00DA7033">
      <w:pPr>
        <w:keepNext/>
        <w:bidi/>
        <w:jc w:val="both"/>
        <w:rPr>
          <w:rFonts w:cs="David" w:hint="cs"/>
          <w:rtl/>
        </w:rPr>
      </w:pPr>
    </w:p>
    <w:p w14:paraId="38471A73" w14:textId="77777777" w:rsidR="00DA7033" w:rsidRPr="00DA7033" w:rsidRDefault="00DA7033" w:rsidP="00DA7033">
      <w:pPr>
        <w:keepNext/>
        <w:bidi/>
        <w:jc w:val="both"/>
        <w:rPr>
          <w:rFonts w:cs="David" w:hint="cs"/>
          <w:rtl/>
        </w:rPr>
      </w:pPr>
      <w:r w:rsidRPr="00DA7033">
        <w:rPr>
          <w:rFonts w:cs="David" w:hint="cs"/>
          <w:rtl/>
        </w:rPr>
        <w:tab/>
        <w:t>אמרנו שאנחנו לא מתייחסים לעולם....</w:t>
      </w:r>
    </w:p>
    <w:p w14:paraId="1ACE8991" w14:textId="77777777" w:rsidR="00DA7033" w:rsidRPr="00DA7033" w:rsidRDefault="00DA7033" w:rsidP="00DA7033">
      <w:pPr>
        <w:keepNext/>
        <w:bidi/>
        <w:jc w:val="both"/>
        <w:rPr>
          <w:rFonts w:cs="David" w:hint="cs"/>
          <w:rtl/>
        </w:rPr>
      </w:pPr>
    </w:p>
    <w:p w14:paraId="008046B6" w14:textId="77777777" w:rsidR="00DA7033" w:rsidRPr="00DA7033" w:rsidRDefault="00DA7033" w:rsidP="00DA7033">
      <w:pPr>
        <w:keepNext/>
        <w:bidi/>
        <w:jc w:val="both"/>
        <w:rPr>
          <w:rFonts w:cs="David" w:hint="cs"/>
          <w:u w:val="single"/>
          <w:rtl/>
        </w:rPr>
      </w:pPr>
      <w:r w:rsidRPr="00DA7033">
        <w:rPr>
          <w:rFonts w:cs="David" w:hint="cs"/>
          <w:u w:val="single"/>
          <w:rtl/>
        </w:rPr>
        <w:t>סוזי נבות:</w:t>
      </w:r>
    </w:p>
    <w:p w14:paraId="54256F16" w14:textId="77777777" w:rsidR="00DA7033" w:rsidRPr="00DA7033" w:rsidRDefault="00DA7033" w:rsidP="00DA7033">
      <w:pPr>
        <w:keepNext/>
        <w:bidi/>
        <w:jc w:val="both"/>
        <w:rPr>
          <w:rFonts w:cs="David" w:hint="cs"/>
          <w:rtl/>
        </w:rPr>
      </w:pPr>
    </w:p>
    <w:p w14:paraId="3B2376F6" w14:textId="77777777" w:rsidR="00DA7033" w:rsidRPr="00DA7033" w:rsidRDefault="00DA7033" w:rsidP="00DA7033">
      <w:pPr>
        <w:keepNext/>
        <w:bidi/>
        <w:jc w:val="both"/>
        <w:rPr>
          <w:rFonts w:cs="David" w:hint="cs"/>
          <w:rtl/>
        </w:rPr>
      </w:pPr>
      <w:r w:rsidRPr="00DA7033">
        <w:rPr>
          <w:rFonts w:cs="David" w:hint="cs"/>
          <w:rtl/>
        </w:rPr>
        <w:tab/>
        <w:t xml:space="preserve">אולי אחת הוועדות היותר חשובות מבחינת שמירת התדמית של הכנסת ומעמדה של הכנסת. לכן יש חשיבות לוועדת האתיקה. יש חשיבות לאמירה שלה וליכולת שלה ולשיקול הדעת. בעניין הזה אני מקבלת את ההערה שאם אין מה לשנות אז אל תשנו, אבל אוסף של אותם גופים שהם בעצם בחלקם אפילו </w:t>
      </w:r>
      <w:proofErr w:type="spellStart"/>
      <w:r w:rsidRPr="00DA7033">
        <w:rPr>
          <w:rFonts w:cs="David" w:hint="cs"/>
          <w:rtl/>
        </w:rPr>
        <w:t>ארכאים</w:t>
      </w:r>
      <w:proofErr w:type="spellEnd"/>
      <w:r w:rsidRPr="00DA7033">
        <w:rPr>
          <w:rFonts w:cs="David" w:hint="cs"/>
          <w:rtl/>
        </w:rPr>
        <w:t xml:space="preserve">, שלא פותרים את הבעיות היום יומיות, האוסף הזה איננו מתאים לדעתה של ועדת זמיר. לכן הרעיון היה תפתרו מן האוסף הזה, תשאירו את שיקול הדעת. הנחת היסוד של ועדת זמיר היא שחברי כנת יודעים לעשות את עבודתם, ועדת האתיקה יודעת לעשות את עבודתה וגם אם ניתנות לה סמכויות רבות, טוב שכך. </w:t>
      </w:r>
    </w:p>
    <w:p w14:paraId="5A9783BF" w14:textId="77777777" w:rsidR="00DA7033" w:rsidRPr="00DA7033" w:rsidRDefault="00DA7033" w:rsidP="00DA7033">
      <w:pPr>
        <w:keepNext/>
        <w:bidi/>
        <w:jc w:val="both"/>
        <w:rPr>
          <w:rFonts w:cs="David" w:hint="cs"/>
          <w:rtl/>
        </w:rPr>
      </w:pPr>
    </w:p>
    <w:p w14:paraId="01A62210" w14:textId="77777777" w:rsidR="00DA7033" w:rsidRPr="00DA7033" w:rsidRDefault="00DA7033" w:rsidP="00DA7033">
      <w:pPr>
        <w:keepNext/>
        <w:bidi/>
        <w:jc w:val="both"/>
        <w:rPr>
          <w:rFonts w:cs="David" w:hint="cs"/>
          <w:rtl/>
        </w:rPr>
      </w:pPr>
      <w:r w:rsidRPr="00DA7033">
        <w:rPr>
          <w:rFonts w:cs="David" w:hint="cs"/>
          <w:rtl/>
        </w:rPr>
        <w:tab/>
        <w:t>מה יהיה הדיון כאשר יגיע לנושא של סנקציות? האם תגידו, לא ניתן לה יותר מידי כוח? אנחנו לא רוצים שחברי כנסת יתנו סנקציות, הם לא מסוגלים להתמודד עם זה, קשה להם. לכן סנקציות כאלה, ועדת האתיקה לא ראוי שתיקח. הרוח של הדברים מנוגדת לתפיסה בכלל של הכנסת. זה המקום שבו מתקבלות ההחלטות הכי קשות. לכן חבר כנסת לא יכול לברוח בטענה שאם יהיה לי כוח אולי יחשבו שאני פוליטי.</w:t>
      </w:r>
    </w:p>
    <w:p w14:paraId="5D7573F6" w14:textId="77777777" w:rsidR="00DA7033" w:rsidRPr="00DA7033" w:rsidRDefault="00DA7033" w:rsidP="00DA7033">
      <w:pPr>
        <w:keepNext/>
        <w:bidi/>
        <w:jc w:val="both"/>
        <w:rPr>
          <w:rFonts w:cs="David" w:hint="cs"/>
          <w:rtl/>
        </w:rPr>
      </w:pPr>
    </w:p>
    <w:p w14:paraId="7DEE8E63"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43D97875" w14:textId="77777777" w:rsidR="00DA7033" w:rsidRPr="00DA7033" w:rsidRDefault="00DA7033" w:rsidP="00DA7033">
      <w:pPr>
        <w:bidi/>
        <w:rPr>
          <w:rFonts w:cs="David" w:hint="cs"/>
          <w:rtl/>
        </w:rPr>
      </w:pPr>
    </w:p>
    <w:p w14:paraId="08EEEA29" w14:textId="77777777" w:rsidR="00DA7033" w:rsidRPr="00DA7033" w:rsidRDefault="00DA7033" w:rsidP="00DA7033">
      <w:pPr>
        <w:keepNext/>
        <w:bidi/>
        <w:jc w:val="both"/>
        <w:rPr>
          <w:rFonts w:cs="David" w:hint="cs"/>
          <w:rtl/>
        </w:rPr>
      </w:pPr>
      <w:r w:rsidRPr="00DA7033">
        <w:rPr>
          <w:rFonts w:cs="David" w:hint="cs"/>
          <w:rtl/>
        </w:rPr>
        <w:tab/>
        <w:t xml:space="preserve">לא לזה התכוונתי. התכוונתי להפיכת כלל...דברנו על זה, זה נכון בהרבה מקרים בחיים, ברגע שהכול אסור </w:t>
      </w:r>
      <w:r w:rsidRPr="00DA7033">
        <w:rPr>
          <w:rFonts w:cs="David"/>
          <w:rtl/>
        </w:rPr>
        <w:t>–</w:t>
      </w:r>
      <w:r w:rsidRPr="00DA7033">
        <w:rPr>
          <w:rFonts w:cs="David" w:hint="cs"/>
          <w:rtl/>
        </w:rPr>
        <w:t xml:space="preserve"> אני משתמש בכלל הפוך </w:t>
      </w:r>
      <w:r w:rsidRPr="00DA7033">
        <w:rPr>
          <w:rFonts w:cs="David"/>
          <w:rtl/>
        </w:rPr>
        <w:t>–</w:t>
      </w:r>
      <w:r w:rsidRPr="00DA7033">
        <w:rPr>
          <w:rFonts w:cs="David" w:hint="cs"/>
          <w:rtl/>
        </w:rPr>
        <w:t xml:space="preserve"> הכול אסור אלא אם כן התרתי, ריבוי המקרים בהם הוועדה תצטרך לדון בכל פעם מחדש, זו מציאות חדשה לחלוטין. אני חושב שלא נכונה במקרה לש ועדת האתיקה. זה שונה מאד מהסנקציות.</w:t>
      </w:r>
    </w:p>
    <w:p w14:paraId="5099EF93" w14:textId="77777777" w:rsidR="00DA7033" w:rsidRPr="00DA7033" w:rsidRDefault="00DA7033" w:rsidP="00DA7033">
      <w:pPr>
        <w:keepNext/>
        <w:bidi/>
        <w:jc w:val="both"/>
        <w:rPr>
          <w:rFonts w:cs="David" w:hint="cs"/>
          <w:rtl/>
        </w:rPr>
      </w:pPr>
    </w:p>
    <w:p w14:paraId="3C88BB96"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4913385" w14:textId="77777777" w:rsidR="00DA7033" w:rsidRPr="00DA7033" w:rsidRDefault="00DA7033" w:rsidP="00DA7033">
      <w:pPr>
        <w:bidi/>
        <w:jc w:val="both"/>
        <w:rPr>
          <w:rFonts w:cs="David" w:hint="cs"/>
          <w:rtl/>
        </w:rPr>
      </w:pPr>
    </w:p>
    <w:p w14:paraId="317260D7" w14:textId="77777777" w:rsidR="00DA7033" w:rsidRPr="00DA7033" w:rsidRDefault="00DA7033" w:rsidP="00DA7033">
      <w:pPr>
        <w:keepNext/>
        <w:bidi/>
        <w:jc w:val="both"/>
        <w:rPr>
          <w:rFonts w:cs="David" w:hint="cs"/>
          <w:rtl/>
        </w:rPr>
      </w:pPr>
      <w:r w:rsidRPr="00DA7033">
        <w:rPr>
          <w:rFonts w:cs="David" w:hint="cs"/>
          <w:rtl/>
        </w:rPr>
        <w:tab/>
        <w:t xml:space="preserve"> הוא חושב שנכון להתיר חלק מהדברים באופן מפורש בלי לבקש היתר מוועדת האתיקה. </w:t>
      </w:r>
    </w:p>
    <w:p w14:paraId="0BF9E4B0" w14:textId="77777777" w:rsidR="00DA7033" w:rsidRPr="00DA7033" w:rsidRDefault="00DA7033" w:rsidP="00DA7033">
      <w:pPr>
        <w:keepNext/>
        <w:bidi/>
        <w:jc w:val="both"/>
        <w:rPr>
          <w:rFonts w:cs="David" w:hint="cs"/>
          <w:rtl/>
        </w:rPr>
      </w:pPr>
    </w:p>
    <w:p w14:paraId="0CC6D97B" w14:textId="77777777" w:rsidR="00DA7033" w:rsidRPr="00DA7033" w:rsidRDefault="00DA7033" w:rsidP="00DA7033">
      <w:pPr>
        <w:bidi/>
        <w:rPr>
          <w:rFonts w:cs="David" w:hint="cs"/>
          <w:rtl/>
        </w:rPr>
      </w:pPr>
      <w:r w:rsidRPr="00DA7033">
        <w:rPr>
          <w:rFonts w:cs="David" w:hint="cs"/>
          <w:u w:val="single"/>
          <w:rtl/>
        </w:rPr>
        <w:t xml:space="preserve">זאב </w:t>
      </w:r>
      <w:proofErr w:type="spellStart"/>
      <w:r w:rsidRPr="00DA7033">
        <w:rPr>
          <w:rFonts w:cs="David" w:hint="cs"/>
          <w:u w:val="single"/>
          <w:rtl/>
        </w:rPr>
        <w:t>אלקין</w:t>
      </w:r>
      <w:proofErr w:type="spellEnd"/>
      <w:r w:rsidRPr="00DA7033">
        <w:rPr>
          <w:rFonts w:cs="David" w:hint="cs"/>
          <w:u w:val="single"/>
          <w:rtl/>
        </w:rPr>
        <w:t>:</w:t>
      </w:r>
    </w:p>
    <w:p w14:paraId="4391F73C" w14:textId="77777777" w:rsidR="00DA7033" w:rsidRPr="00DA7033" w:rsidRDefault="00DA7033" w:rsidP="00DA7033">
      <w:pPr>
        <w:bidi/>
        <w:rPr>
          <w:rFonts w:cs="David" w:hint="cs"/>
          <w:rtl/>
        </w:rPr>
      </w:pPr>
    </w:p>
    <w:p w14:paraId="51C69170" w14:textId="77777777" w:rsidR="00DA7033" w:rsidRPr="00DA7033" w:rsidRDefault="00DA7033" w:rsidP="00DA7033">
      <w:pPr>
        <w:keepNext/>
        <w:bidi/>
        <w:jc w:val="both"/>
        <w:rPr>
          <w:rFonts w:cs="David" w:hint="cs"/>
          <w:rtl/>
        </w:rPr>
      </w:pPr>
      <w:r w:rsidRPr="00DA7033">
        <w:rPr>
          <w:rFonts w:cs="David" w:hint="cs"/>
          <w:rtl/>
        </w:rPr>
        <w:tab/>
        <w:t>המצב של היום הוא שיש מקרים מסוימים שאסורים ובזה זה נגמר. במקום שאתה מתלבט, אתה שואל את הייעוץ המשפטי.</w:t>
      </w:r>
    </w:p>
    <w:p w14:paraId="49C64AF5" w14:textId="77777777" w:rsidR="00DA7033" w:rsidRPr="00DA7033" w:rsidRDefault="00DA7033" w:rsidP="00DA7033">
      <w:pPr>
        <w:keepNext/>
        <w:bidi/>
        <w:jc w:val="both"/>
        <w:rPr>
          <w:rFonts w:cs="David" w:hint="cs"/>
          <w:rtl/>
        </w:rPr>
      </w:pPr>
    </w:p>
    <w:p w14:paraId="5736679A"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D316D8A" w14:textId="77777777" w:rsidR="00DA7033" w:rsidRPr="00DA7033" w:rsidRDefault="00DA7033" w:rsidP="00DA7033">
      <w:pPr>
        <w:bidi/>
        <w:jc w:val="both"/>
        <w:rPr>
          <w:rFonts w:cs="David" w:hint="cs"/>
          <w:u w:val="single"/>
          <w:rtl/>
        </w:rPr>
      </w:pPr>
    </w:p>
    <w:p w14:paraId="4C4424DE" w14:textId="77777777" w:rsidR="00DA7033" w:rsidRPr="00DA7033" w:rsidRDefault="00DA7033" w:rsidP="00DA7033">
      <w:pPr>
        <w:keepNext/>
        <w:bidi/>
        <w:jc w:val="both"/>
        <w:rPr>
          <w:rFonts w:cs="David" w:hint="cs"/>
          <w:rtl/>
        </w:rPr>
      </w:pPr>
      <w:r w:rsidRPr="00DA7033">
        <w:rPr>
          <w:rFonts w:cs="David" w:hint="cs"/>
          <w:rtl/>
        </w:rPr>
        <w:tab/>
        <w:t xml:space="preserve"> הוא הלך יותר רחוק, הוא אומר, נשאיר את חמשת הנושאים, נשאיר את המצב הקיים.</w:t>
      </w:r>
    </w:p>
    <w:p w14:paraId="6D473B67" w14:textId="77777777" w:rsidR="00DA7033" w:rsidRPr="00DA7033" w:rsidRDefault="00DA7033" w:rsidP="00DA7033">
      <w:pPr>
        <w:keepNext/>
        <w:bidi/>
        <w:jc w:val="both"/>
        <w:rPr>
          <w:rFonts w:cs="David" w:hint="cs"/>
          <w:rtl/>
        </w:rPr>
      </w:pPr>
    </w:p>
    <w:p w14:paraId="60BEC7B1"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11FFB316" w14:textId="77777777" w:rsidR="00DA7033" w:rsidRPr="00DA7033" w:rsidRDefault="00DA7033" w:rsidP="00DA7033">
      <w:pPr>
        <w:keepNext/>
        <w:bidi/>
        <w:jc w:val="both"/>
        <w:rPr>
          <w:rFonts w:cs="David" w:hint="cs"/>
          <w:rtl/>
        </w:rPr>
      </w:pPr>
    </w:p>
    <w:p w14:paraId="1986080B" w14:textId="77777777" w:rsidR="00DA7033" w:rsidRPr="00DA7033" w:rsidRDefault="00DA7033" w:rsidP="00DA7033">
      <w:pPr>
        <w:keepNext/>
        <w:bidi/>
        <w:jc w:val="both"/>
        <w:rPr>
          <w:rFonts w:cs="David" w:hint="cs"/>
          <w:rtl/>
        </w:rPr>
      </w:pPr>
      <w:r w:rsidRPr="00DA7033">
        <w:rPr>
          <w:rFonts w:cs="David" w:hint="cs"/>
          <w:rtl/>
        </w:rPr>
        <w:tab/>
        <w:t xml:space="preserve">אני אציג את עצמי, אגיד למה באתי לכנסת, מה אני עושה בכנסת ואני חושב שזה חשוב לאור מה ששמעתי פה על הדעות למי מותר ולמי אסור.  אני נמצא בארגון עובדי התעשייה האווירית משנת 83, אי שם בדרך החליטו שניים שמנסים לשנות את תנאי הפנסיה במשק הישראלי, אני הובלתי מאבק ציבורי של כ- 700,000 איש, נגד ההסתדרות ונגד המשלה, קבענו כללים של שתי קופות, קופה חדשה, קופה ישנה. הגדרנו כמה מותר לחסוך בקופה החדשה, איזה אגרות חוב יקבלו בקופה הישנה, איזה אגרות חוב יקבלו בקופה החדשה, ואמרנו שכשדנים בשכרם של ציבור העובדים ובציבור הגמלאים, אנחנו צריכים להיות בחדר ולא בפרוזדור. </w:t>
      </w:r>
    </w:p>
    <w:p w14:paraId="45EF588D" w14:textId="77777777" w:rsidR="00DA7033" w:rsidRPr="00DA7033" w:rsidRDefault="00DA7033" w:rsidP="00DA7033">
      <w:pPr>
        <w:keepNext/>
        <w:bidi/>
        <w:jc w:val="both"/>
        <w:rPr>
          <w:rFonts w:cs="David" w:hint="cs"/>
          <w:rtl/>
        </w:rPr>
      </w:pPr>
    </w:p>
    <w:p w14:paraId="0A24E8CD" w14:textId="77777777" w:rsidR="00DA7033" w:rsidRPr="00DA7033" w:rsidRDefault="00DA7033" w:rsidP="00DA7033">
      <w:pPr>
        <w:keepNext/>
        <w:bidi/>
        <w:jc w:val="both"/>
        <w:rPr>
          <w:rFonts w:cs="David" w:hint="cs"/>
          <w:rtl/>
        </w:rPr>
      </w:pPr>
      <w:r w:rsidRPr="00DA7033">
        <w:rPr>
          <w:rFonts w:cs="David" w:hint="cs"/>
          <w:rtl/>
        </w:rPr>
        <w:tab/>
        <w:t xml:space="preserve">באתי לעמיר פרץ ואמרתי לו, תשנה את ההסתדרות. תעשה הסתדרות של פרנסה וגמלאות. עזוב את כל המפלגות, עזוב את כל הפעילות הפוליטית, הוא חייך. בדרך עברנו משברים בתעשייה האווירית ונאלצנו לפטר הרבה מאד עובדים. סגרו את הלביא בשנת 87, אחר כך בגלל סגירת הלביא ופיטורי 4,000 איש נקלענו למשבר תזרימי שמדינת ישראל התחילה לנהל את החברה. עשו קונסורציום של בנקים והתחילו לפטר עובדים. </w:t>
      </w:r>
    </w:p>
    <w:p w14:paraId="4503B034" w14:textId="77777777" w:rsidR="00DA7033" w:rsidRPr="00DA7033" w:rsidRDefault="00DA7033" w:rsidP="00DA7033">
      <w:pPr>
        <w:keepNext/>
        <w:bidi/>
        <w:jc w:val="both"/>
        <w:rPr>
          <w:rFonts w:cs="David" w:hint="cs"/>
          <w:rtl/>
        </w:rPr>
      </w:pPr>
    </w:p>
    <w:p w14:paraId="398B896B" w14:textId="77777777" w:rsidR="00DA7033" w:rsidRPr="00DA7033" w:rsidRDefault="00DA7033" w:rsidP="00DA7033">
      <w:pPr>
        <w:keepNext/>
        <w:bidi/>
        <w:jc w:val="both"/>
        <w:rPr>
          <w:rFonts w:cs="David" w:hint="cs"/>
          <w:rtl/>
        </w:rPr>
      </w:pPr>
      <w:r w:rsidRPr="00DA7033">
        <w:rPr>
          <w:rFonts w:cs="David" w:hint="cs"/>
          <w:rtl/>
        </w:rPr>
        <w:tab/>
        <w:t>אחרי שאמרתי לעמיר שאנחנו צריכים להקים הסתדרות של עובדים וגמלאות הוא חייך, הקמתי רשימה שרצה לבחירות להסתדרות, הוציאה 15% מההסתדרות, הוא היה בהלם. הייתי גדול מידי בשביל לבלוע והוא לא יכול היה להקיא, ההסתדרות הייתה במשבר, הדבר הראשון עשו זה ביטלו את האגף לביטחון סוציאלי.  אמרו שלא צריך אגף לביטחון סוציאלי בהסתדרות.</w:t>
      </w:r>
    </w:p>
    <w:p w14:paraId="39238F22" w14:textId="77777777" w:rsidR="00DA7033" w:rsidRPr="00DA7033" w:rsidRDefault="00DA7033" w:rsidP="00DA7033">
      <w:pPr>
        <w:keepNext/>
        <w:bidi/>
        <w:jc w:val="both"/>
        <w:rPr>
          <w:rFonts w:cs="David" w:hint="cs"/>
          <w:rtl/>
        </w:rPr>
      </w:pPr>
    </w:p>
    <w:p w14:paraId="2436ED36" w14:textId="77777777" w:rsidR="00DA7033" w:rsidRPr="00DA7033" w:rsidRDefault="00DA7033" w:rsidP="00DA7033">
      <w:pPr>
        <w:keepNext/>
        <w:bidi/>
        <w:jc w:val="both"/>
        <w:rPr>
          <w:rFonts w:cs="David" w:hint="cs"/>
          <w:rtl/>
        </w:rPr>
      </w:pPr>
      <w:r w:rsidRPr="00DA7033">
        <w:rPr>
          <w:rFonts w:cs="David" w:hint="cs"/>
          <w:rtl/>
        </w:rPr>
        <w:tab/>
        <w:t>חצי שנה אחרי זה היו בחירות לכנסת קיבלתי אז 35,400 קולות. באתי לעמיר פרץ ואמרתי לו שנקים רשימה שתרוץ לכנסת, שתנסה להגן על זכויות העובדים. הוא חייך אבל בליבו בטח אמר שאני פסיכי, אם רוצים להסתדרות 35,000 קולות ומי שיכול להצביע להסתדרות זה רק מי שמשלם 100 ₪ לחודש ובני המשפחה שלהם לא יכולים להצביע. בסיטואציה מסוימת הוא יכול להוציא שני מנדטים, הוא יהיה נציג העובדים בהסתדרות ואני, כחיים חדשים, לא אתמודד לבחירות לכנסת, לא היה במפלגת העבודה, אני לא אוכל להתמודד לכנסת, אני אהיה יושב ראש ההסתדרות ולא חבר כנסת, והוא אמר לי, בוא תהיה מספר 2.</w:t>
      </w:r>
    </w:p>
    <w:p w14:paraId="6A36ECA2" w14:textId="77777777" w:rsidR="00DA7033" w:rsidRPr="00DA7033" w:rsidRDefault="00DA7033" w:rsidP="00DA7033">
      <w:pPr>
        <w:keepNext/>
        <w:bidi/>
        <w:jc w:val="both"/>
        <w:rPr>
          <w:rFonts w:cs="David" w:hint="cs"/>
          <w:rtl/>
        </w:rPr>
      </w:pPr>
    </w:p>
    <w:p w14:paraId="5820EFA5" w14:textId="77777777" w:rsidR="00DA7033" w:rsidRPr="00DA7033" w:rsidRDefault="00DA7033" w:rsidP="00DA7033">
      <w:pPr>
        <w:keepNext/>
        <w:bidi/>
        <w:jc w:val="both"/>
        <w:rPr>
          <w:rFonts w:cs="David" w:hint="cs"/>
          <w:rtl/>
        </w:rPr>
      </w:pPr>
      <w:r w:rsidRPr="00DA7033">
        <w:rPr>
          <w:rFonts w:cs="David" w:hint="cs"/>
          <w:rtl/>
        </w:rPr>
        <w:tab/>
        <w:t xml:space="preserve">באתי לכנסת, לא נבחרתי עדיין לכנסת, הושבעתי לכנסת וזו הייתה הישיבה הראשונה תוך שבוע, עשרה ימים, שדנו באפשרות שאני אהיה בכנסת. הייתה תלונה לתנועה לאיכות השלטון  שבאה משני אנשים שחבר הכנסת אורון מכיר אותם מגובה תלונות. אני חושב שאני הבן אדם שהכי הרבה מתלוננים עליו כנסת. כל יום תלונה. </w:t>
      </w:r>
    </w:p>
    <w:p w14:paraId="02968342" w14:textId="77777777" w:rsidR="00DA7033" w:rsidRPr="00DA7033" w:rsidRDefault="00DA7033" w:rsidP="00DA7033">
      <w:pPr>
        <w:keepNext/>
        <w:bidi/>
        <w:jc w:val="both"/>
        <w:rPr>
          <w:rFonts w:cs="David" w:hint="cs"/>
          <w:rtl/>
        </w:rPr>
      </w:pPr>
    </w:p>
    <w:p w14:paraId="6336272F"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2F8A165C" w14:textId="77777777" w:rsidR="00DA7033" w:rsidRPr="00DA7033" w:rsidRDefault="00DA7033" w:rsidP="00DA7033">
      <w:pPr>
        <w:bidi/>
        <w:jc w:val="both"/>
        <w:rPr>
          <w:rFonts w:cs="David" w:hint="cs"/>
          <w:rtl/>
        </w:rPr>
      </w:pPr>
    </w:p>
    <w:p w14:paraId="5F88A18F" w14:textId="77777777" w:rsidR="00DA7033" w:rsidRPr="00DA7033" w:rsidRDefault="00DA7033" w:rsidP="00DA7033">
      <w:pPr>
        <w:keepNext/>
        <w:bidi/>
        <w:jc w:val="both"/>
        <w:rPr>
          <w:rFonts w:cs="David" w:hint="cs"/>
          <w:rtl/>
        </w:rPr>
      </w:pPr>
      <w:r w:rsidRPr="00DA7033">
        <w:rPr>
          <w:rFonts w:cs="David" w:hint="cs"/>
          <w:rtl/>
        </w:rPr>
        <w:tab/>
        <w:t xml:space="preserve"> אותם מתלוננים כל הזמן. ועדת האתיקה הגיעה לקצה היכולת שלה. </w:t>
      </w:r>
    </w:p>
    <w:p w14:paraId="17AAD87F" w14:textId="77777777" w:rsidR="00DA7033" w:rsidRPr="00DA7033" w:rsidRDefault="00DA7033" w:rsidP="00DA7033">
      <w:pPr>
        <w:keepNext/>
        <w:bidi/>
        <w:jc w:val="both"/>
        <w:rPr>
          <w:rFonts w:cs="David" w:hint="cs"/>
          <w:rtl/>
        </w:rPr>
      </w:pPr>
    </w:p>
    <w:p w14:paraId="1040490C"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D3EFAB9" w14:textId="77777777" w:rsidR="00DA7033" w:rsidRPr="00DA7033" w:rsidRDefault="00DA7033" w:rsidP="00DA7033">
      <w:pPr>
        <w:keepNext/>
        <w:bidi/>
        <w:jc w:val="both"/>
        <w:rPr>
          <w:rFonts w:cs="David" w:hint="cs"/>
          <w:rtl/>
        </w:rPr>
      </w:pPr>
    </w:p>
    <w:p w14:paraId="442548E0" w14:textId="77777777" w:rsidR="00DA7033" w:rsidRPr="00DA7033" w:rsidRDefault="00DA7033" w:rsidP="00DA7033">
      <w:pPr>
        <w:keepNext/>
        <w:bidi/>
        <w:jc w:val="both"/>
        <w:rPr>
          <w:rFonts w:cs="David" w:hint="cs"/>
          <w:rtl/>
        </w:rPr>
      </w:pPr>
      <w:r w:rsidRPr="00DA7033">
        <w:rPr>
          <w:rFonts w:cs="David" w:hint="cs"/>
          <w:rtl/>
        </w:rPr>
        <w:tab/>
        <w:t xml:space="preserve">אפילו חבר הכנסת אורון קיבל פעם החלטה, אם אני לא טועה, שלא דנים  יותר בתלונות שלהם. צבי ענבר היה היועץ המשפטי של הכנסת, היה דיון בכנסת בוועדת האתיקה יחד עם היועצים של הכנסת וקיבלו החלטה שאני יכול לכהן כמזכיר ארגון עובדים וכחבר כנסת. </w:t>
      </w:r>
    </w:p>
    <w:p w14:paraId="65697FA8" w14:textId="77777777" w:rsidR="00DA7033" w:rsidRPr="00DA7033" w:rsidRDefault="00DA7033" w:rsidP="00DA7033">
      <w:pPr>
        <w:keepNext/>
        <w:bidi/>
        <w:jc w:val="both"/>
        <w:rPr>
          <w:rFonts w:cs="David" w:hint="cs"/>
          <w:rtl/>
        </w:rPr>
      </w:pPr>
    </w:p>
    <w:p w14:paraId="1B533869"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62A7C898" w14:textId="77777777" w:rsidR="00DA7033" w:rsidRPr="00DA7033" w:rsidRDefault="00DA7033" w:rsidP="00DA7033">
      <w:pPr>
        <w:bidi/>
        <w:jc w:val="both"/>
        <w:rPr>
          <w:rFonts w:cs="David" w:hint="cs"/>
          <w:rtl/>
        </w:rPr>
      </w:pPr>
    </w:p>
    <w:p w14:paraId="59C74EC0" w14:textId="77777777" w:rsidR="00DA7033" w:rsidRPr="00DA7033" w:rsidRDefault="00DA7033" w:rsidP="00DA7033">
      <w:pPr>
        <w:keepNext/>
        <w:bidi/>
        <w:jc w:val="both"/>
        <w:rPr>
          <w:rFonts w:cs="David" w:hint="cs"/>
          <w:rtl/>
        </w:rPr>
      </w:pPr>
      <w:r w:rsidRPr="00DA7033">
        <w:rPr>
          <w:rFonts w:cs="David" w:hint="cs"/>
          <w:rtl/>
        </w:rPr>
        <w:tab/>
        <w:t xml:space="preserve"> בחל"ת.</w:t>
      </w:r>
    </w:p>
    <w:p w14:paraId="4E250C4B" w14:textId="77777777" w:rsidR="00DA7033" w:rsidRPr="00DA7033" w:rsidRDefault="00DA7033" w:rsidP="00DA7033">
      <w:pPr>
        <w:keepNext/>
        <w:bidi/>
        <w:jc w:val="both"/>
        <w:rPr>
          <w:rFonts w:cs="David" w:hint="cs"/>
          <w:rtl/>
        </w:rPr>
      </w:pPr>
    </w:p>
    <w:p w14:paraId="7E556C57"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2E2A304E" w14:textId="77777777" w:rsidR="00DA7033" w:rsidRPr="00DA7033" w:rsidRDefault="00DA7033" w:rsidP="00DA7033">
      <w:pPr>
        <w:keepNext/>
        <w:bidi/>
        <w:jc w:val="both"/>
        <w:rPr>
          <w:rFonts w:cs="David" w:hint="cs"/>
          <w:rtl/>
        </w:rPr>
      </w:pPr>
    </w:p>
    <w:p w14:paraId="238BECFD" w14:textId="77777777" w:rsidR="00DA7033" w:rsidRPr="00DA7033" w:rsidRDefault="00DA7033" w:rsidP="00DA7033">
      <w:pPr>
        <w:keepNext/>
        <w:bidi/>
        <w:jc w:val="both"/>
        <w:rPr>
          <w:rFonts w:cs="David" w:hint="cs"/>
          <w:rtl/>
        </w:rPr>
      </w:pPr>
      <w:r w:rsidRPr="00DA7033">
        <w:rPr>
          <w:rFonts w:cs="David" w:hint="cs"/>
          <w:rtl/>
        </w:rPr>
        <w:tab/>
        <w:t xml:space="preserve">אני לא מקבל שכר, לא יוצר תנאים סוציאליים, אני העובד היחידי בחברה שמלם בגין האוכל שלו. כשאני נותן לעובדים שני בקבוקי יין לראש השנה, אני לא לוקח. לא יוצר שום תנאים סוציאליים. מאז, בכל שלב שהתקדמתי בכנסת, עברתי את כל היועצים המשפטיים של הכנסת וכולם אמרו שנאי יכול להיות בשני התפקידים. זה הגיע לבג"ץ. בבג"ץ ישב אהרון ברק, עדנה ארבל </w:t>
      </w:r>
      <w:proofErr w:type="spellStart"/>
      <w:r w:rsidRPr="00DA7033">
        <w:rPr>
          <w:rFonts w:cs="David" w:hint="cs"/>
          <w:rtl/>
        </w:rPr>
        <w:t>וג'וברין</w:t>
      </w:r>
      <w:proofErr w:type="spellEnd"/>
      <w:r w:rsidRPr="00DA7033">
        <w:rPr>
          <w:rFonts w:cs="David" w:hint="cs"/>
          <w:rtl/>
        </w:rPr>
        <w:t>, גם הם אמרו שהם אל מתערבים בהחלטות הכנסת והם מקבלים את זה שאני יכול להיות בשני התפקידים.</w:t>
      </w:r>
    </w:p>
    <w:p w14:paraId="4A0F78C8" w14:textId="77777777" w:rsidR="00DA7033" w:rsidRPr="00DA7033" w:rsidRDefault="00DA7033" w:rsidP="00DA7033">
      <w:pPr>
        <w:keepNext/>
        <w:bidi/>
        <w:jc w:val="both"/>
        <w:rPr>
          <w:rFonts w:cs="David" w:hint="cs"/>
          <w:rtl/>
        </w:rPr>
      </w:pPr>
    </w:p>
    <w:p w14:paraId="4E996673" w14:textId="77777777" w:rsidR="00DA7033" w:rsidRPr="00DA7033" w:rsidRDefault="00DA7033" w:rsidP="00DA7033">
      <w:pPr>
        <w:keepNext/>
        <w:bidi/>
        <w:jc w:val="both"/>
        <w:rPr>
          <w:rFonts w:cs="David" w:hint="cs"/>
          <w:rtl/>
        </w:rPr>
      </w:pPr>
      <w:r w:rsidRPr="00DA7033">
        <w:rPr>
          <w:rFonts w:cs="David" w:hint="cs"/>
          <w:rtl/>
        </w:rPr>
        <w:tab/>
        <w:t xml:space="preserve">התלונות המשיכו לזרום ואני מתחבר לחבר הכנסת </w:t>
      </w:r>
      <w:proofErr w:type="spellStart"/>
      <w:r w:rsidRPr="00DA7033">
        <w:rPr>
          <w:rFonts w:cs="David" w:hint="cs"/>
          <w:rtl/>
        </w:rPr>
        <w:t>לוין</w:t>
      </w:r>
      <w:proofErr w:type="spellEnd"/>
      <w:r w:rsidRPr="00DA7033">
        <w:rPr>
          <w:rFonts w:cs="David" w:hint="cs"/>
          <w:rtl/>
        </w:rPr>
        <w:t xml:space="preserve"> שהכנסת הייתה פעם כנסת אחרת. הייתה כנסת של פנסיה תקציבית, עם 4% פנסיה ועם אפשרות לעבוד במקום אחר ולהרוויח שכר. אחר כך היה חצי מהשכר, ובאו ואמרו שנעלה את השכר ונמנע מכם אפשרות לעבוד במקום אחר. אחרי זה, ב- 99 ביטלו את הפנסיה התקציבית ויצרו פנסיה צוברת בכנסת. זאת אומרת שיצרו מצב שחבר כנסת שלא נבחר, אם הוא עצמאי, עורך דין, הוא חוזר למשרד שלו, אין לו בכלל ניגוד עניינים. זה שהוא בכנסת שולח לו למשרד לקוחות, רק בגלל שהוא בכנסת, אותה סיבה שהוא חשב שהוא יפתח לו דלתות. אותו שכיר, שצריך להתפטר ממקום עבודתו בגלל החל"ת צריך לחשוב, אני הולך לכנסת או לא הולך לכנסת?</w:t>
      </w:r>
    </w:p>
    <w:p w14:paraId="6DFC22CA" w14:textId="77777777" w:rsidR="00DA7033" w:rsidRPr="00DA7033" w:rsidRDefault="00DA7033" w:rsidP="00DA7033">
      <w:pPr>
        <w:keepNext/>
        <w:bidi/>
        <w:jc w:val="both"/>
        <w:rPr>
          <w:rFonts w:cs="David" w:hint="cs"/>
          <w:rtl/>
        </w:rPr>
      </w:pPr>
    </w:p>
    <w:p w14:paraId="7CCF977D"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42F39D35" w14:textId="77777777" w:rsidR="00DA7033" w:rsidRPr="00DA7033" w:rsidRDefault="00DA7033" w:rsidP="00DA7033">
      <w:pPr>
        <w:bidi/>
        <w:jc w:val="both"/>
        <w:rPr>
          <w:rFonts w:cs="David" w:hint="cs"/>
          <w:u w:val="single"/>
          <w:rtl/>
        </w:rPr>
      </w:pPr>
    </w:p>
    <w:p w14:paraId="16E2CB67" w14:textId="77777777" w:rsidR="00DA7033" w:rsidRPr="00DA7033" w:rsidRDefault="00DA7033" w:rsidP="00DA7033">
      <w:pPr>
        <w:keepNext/>
        <w:bidi/>
        <w:jc w:val="both"/>
        <w:rPr>
          <w:rFonts w:cs="David" w:hint="cs"/>
          <w:rtl/>
        </w:rPr>
      </w:pPr>
      <w:r w:rsidRPr="00DA7033">
        <w:rPr>
          <w:rFonts w:cs="David" w:hint="cs"/>
          <w:rtl/>
        </w:rPr>
        <w:tab/>
        <w:t xml:space="preserve"> אתה בסעיף החל"ת או בסעיף העיסוק הנוסף.</w:t>
      </w:r>
    </w:p>
    <w:p w14:paraId="15A1FD65" w14:textId="77777777" w:rsidR="00DA7033" w:rsidRPr="00DA7033" w:rsidRDefault="00DA7033" w:rsidP="00DA7033">
      <w:pPr>
        <w:keepNext/>
        <w:bidi/>
        <w:jc w:val="both"/>
        <w:rPr>
          <w:rFonts w:cs="David" w:hint="cs"/>
          <w:rtl/>
        </w:rPr>
      </w:pPr>
    </w:p>
    <w:p w14:paraId="0282D068" w14:textId="77777777" w:rsidR="00DA7033" w:rsidRPr="00DA7033" w:rsidRDefault="00DA7033" w:rsidP="00DA7033">
      <w:pPr>
        <w:keepLines/>
        <w:bidi/>
        <w:jc w:val="both"/>
        <w:rPr>
          <w:rFonts w:cs="David" w:hint="cs"/>
          <w:u w:val="single"/>
          <w:rtl/>
        </w:rPr>
      </w:pPr>
      <w:r w:rsidRPr="00DA7033">
        <w:rPr>
          <w:rFonts w:cs="David" w:hint="cs"/>
          <w:u w:val="single"/>
          <w:rtl/>
        </w:rPr>
        <w:t>שלי יחימוביץ:</w:t>
      </w:r>
    </w:p>
    <w:p w14:paraId="6F81C88C" w14:textId="77777777" w:rsidR="00DA7033" w:rsidRPr="00DA7033" w:rsidRDefault="00DA7033" w:rsidP="00DA7033">
      <w:pPr>
        <w:keepLines/>
        <w:bidi/>
        <w:jc w:val="both"/>
        <w:rPr>
          <w:rFonts w:cs="David" w:hint="cs"/>
          <w:rtl/>
        </w:rPr>
      </w:pPr>
    </w:p>
    <w:p w14:paraId="60F7877D" w14:textId="77777777" w:rsidR="00DA7033" w:rsidRPr="00DA7033" w:rsidRDefault="00DA7033" w:rsidP="00DA7033">
      <w:pPr>
        <w:keepLines/>
        <w:bidi/>
        <w:jc w:val="both"/>
        <w:rPr>
          <w:rFonts w:cs="David" w:hint="cs"/>
          <w:rtl/>
        </w:rPr>
      </w:pPr>
      <w:r w:rsidRPr="00DA7033">
        <w:rPr>
          <w:rFonts w:cs="David" w:hint="cs"/>
          <w:rtl/>
        </w:rPr>
        <w:tab/>
        <w:t xml:space="preserve"> זה אותו דבר בדיוק. התחלת חל"ת, החלטת על העיסוק הנוסף.</w:t>
      </w:r>
    </w:p>
    <w:p w14:paraId="1315B515" w14:textId="77777777" w:rsidR="00DA7033" w:rsidRPr="00DA7033" w:rsidRDefault="00DA7033" w:rsidP="00DA7033">
      <w:pPr>
        <w:keepLines/>
        <w:bidi/>
        <w:jc w:val="both"/>
        <w:rPr>
          <w:rFonts w:cs="David" w:hint="cs"/>
          <w:rtl/>
        </w:rPr>
      </w:pPr>
    </w:p>
    <w:p w14:paraId="42D0A4F8"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59559CBA" w14:textId="77777777" w:rsidR="00DA7033" w:rsidRPr="00DA7033" w:rsidRDefault="00DA7033" w:rsidP="00DA7033">
      <w:pPr>
        <w:bidi/>
        <w:jc w:val="both"/>
        <w:rPr>
          <w:rFonts w:cs="David" w:hint="cs"/>
          <w:u w:val="single"/>
          <w:rtl/>
        </w:rPr>
      </w:pPr>
    </w:p>
    <w:p w14:paraId="446A7538" w14:textId="77777777" w:rsidR="00DA7033" w:rsidRPr="00DA7033" w:rsidRDefault="00DA7033" w:rsidP="00DA7033">
      <w:pPr>
        <w:keepNext/>
        <w:bidi/>
        <w:jc w:val="both"/>
        <w:rPr>
          <w:rFonts w:cs="David" w:hint="cs"/>
          <w:rtl/>
        </w:rPr>
      </w:pPr>
      <w:r w:rsidRPr="00DA7033">
        <w:rPr>
          <w:rFonts w:cs="David" w:hint="cs"/>
          <w:rtl/>
        </w:rPr>
        <w:tab/>
        <w:t xml:space="preserve"> יש לנו רק עד ארבע, יש מליאה.</w:t>
      </w:r>
    </w:p>
    <w:p w14:paraId="431FC387" w14:textId="77777777" w:rsidR="00DA7033" w:rsidRPr="00DA7033" w:rsidRDefault="00DA7033" w:rsidP="00DA7033">
      <w:pPr>
        <w:keepNext/>
        <w:bidi/>
        <w:jc w:val="both"/>
        <w:rPr>
          <w:rFonts w:cs="David" w:hint="cs"/>
          <w:rtl/>
        </w:rPr>
      </w:pPr>
    </w:p>
    <w:p w14:paraId="349CF83F"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4EC5970" w14:textId="77777777" w:rsidR="00DA7033" w:rsidRPr="00DA7033" w:rsidRDefault="00DA7033" w:rsidP="00DA7033">
      <w:pPr>
        <w:keepNext/>
        <w:bidi/>
        <w:jc w:val="both"/>
        <w:rPr>
          <w:rFonts w:cs="David" w:hint="cs"/>
          <w:rtl/>
        </w:rPr>
      </w:pPr>
    </w:p>
    <w:p w14:paraId="7A2FDB46" w14:textId="77777777" w:rsidR="00DA7033" w:rsidRPr="00DA7033" w:rsidRDefault="00DA7033" w:rsidP="00DA7033">
      <w:pPr>
        <w:keepNext/>
        <w:bidi/>
        <w:jc w:val="both"/>
        <w:rPr>
          <w:rFonts w:cs="David" w:hint="cs"/>
          <w:rtl/>
        </w:rPr>
      </w:pPr>
      <w:r w:rsidRPr="00DA7033">
        <w:rPr>
          <w:rFonts w:cs="David" w:hint="cs"/>
          <w:rtl/>
        </w:rPr>
        <w:tab/>
        <w:t>אני לא אספיק עד ארבע לסיים, חבל שאתחיל, אני כבר חודשיים מחכה לזה.</w:t>
      </w:r>
    </w:p>
    <w:p w14:paraId="18FC1879" w14:textId="77777777" w:rsidR="00DA7033" w:rsidRPr="00DA7033" w:rsidRDefault="00DA7033" w:rsidP="00DA7033">
      <w:pPr>
        <w:keepNext/>
        <w:bidi/>
        <w:jc w:val="both"/>
        <w:rPr>
          <w:rFonts w:cs="David" w:hint="cs"/>
          <w:rtl/>
        </w:rPr>
      </w:pPr>
    </w:p>
    <w:p w14:paraId="1A43A02B"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2F644CAA" w14:textId="77777777" w:rsidR="00DA7033" w:rsidRPr="00DA7033" w:rsidRDefault="00DA7033" w:rsidP="00DA7033">
      <w:pPr>
        <w:bidi/>
        <w:jc w:val="both"/>
        <w:rPr>
          <w:rFonts w:cs="David" w:hint="cs"/>
          <w:rtl/>
        </w:rPr>
      </w:pPr>
    </w:p>
    <w:p w14:paraId="35DDF4B1" w14:textId="77777777" w:rsidR="00DA7033" w:rsidRPr="00DA7033" w:rsidRDefault="00DA7033" w:rsidP="00DA7033">
      <w:pPr>
        <w:bidi/>
        <w:jc w:val="both"/>
        <w:rPr>
          <w:rFonts w:cs="David" w:hint="cs"/>
          <w:rtl/>
        </w:rPr>
      </w:pPr>
      <w:r w:rsidRPr="00DA7033">
        <w:rPr>
          <w:rFonts w:cs="David" w:hint="cs"/>
          <w:rtl/>
        </w:rPr>
        <w:tab/>
        <w:t>סלח לי, דחית כבר ארבע פעמים.</w:t>
      </w:r>
    </w:p>
    <w:p w14:paraId="1F010976" w14:textId="77777777" w:rsidR="00DA7033" w:rsidRPr="00DA7033" w:rsidRDefault="00DA7033" w:rsidP="00DA7033">
      <w:pPr>
        <w:bidi/>
        <w:jc w:val="both"/>
        <w:rPr>
          <w:rFonts w:cs="David" w:hint="cs"/>
          <w:rtl/>
        </w:rPr>
      </w:pPr>
    </w:p>
    <w:p w14:paraId="05D4C192"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4E12BF60" w14:textId="77777777" w:rsidR="00DA7033" w:rsidRPr="00DA7033" w:rsidRDefault="00DA7033" w:rsidP="00DA7033">
      <w:pPr>
        <w:keepNext/>
        <w:bidi/>
        <w:jc w:val="both"/>
        <w:rPr>
          <w:rFonts w:cs="David" w:hint="cs"/>
          <w:rtl/>
        </w:rPr>
      </w:pPr>
    </w:p>
    <w:p w14:paraId="4044AEB3" w14:textId="77777777" w:rsidR="00DA7033" w:rsidRPr="00DA7033" w:rsidRDefault="00DA7033" w:rsidP="00DA7033">
      <w:pPr>
        <w:keepNext/>
        <w:bidi/>
        <w:jc w:val="both"/>
        <w:rPr>
          <w:rFonts w:cs="David" w:hint="cs"/>
          <w:rtl/>
        </w:rPr>
      </w:pPr>
      <w:r w:rsidRPr="00DA7033">
        <w:rPr>
          <w:rFonts w:cs="David" w:hint="cs"/>
          <w:rtl/>
        </w:rPr>
        <w:tab/>
        <w:t xml:space="preserve">אני אגיד לך למה דחיתי. באתי לפה אחרי שהיו פה שלושה חברי כנסת ואמרו לי "תופרים אותך". אני לא ידעתי על מה שקורה פה. ישבתי בשקט, לא אמרתי כלום ויש לי הרבה מה להגיד ולא מכובד שיסתמו לי את הפה. אם היית אומר לי שזה עד ארבע לא הייתי בא היום. באתי לשני הפרופסורים שייצגו אותי, פרנסיס </w:t>
      </w:r>
      <w:proofErr w:type="spellStart"/>
      <w:r w:rsidRPr="00DA7033">
        <w:rPr>
          <w:rFonts w:cs="David" w:hint="cs"/>
          <w:rtl/>
        </w:rPr>
        <w:t>רדאי</w:t>
      </w:r>
      <w:proofErr w:type="spellEnd"/>
      <w:r w:rsidRPr="00DA7033">
        <w:rPr>
          <w:rFonts w:cs="David" w:hint="cs"/>
          <w:rtl/>
        </w:rPr>
        <w:t xml:space="preserve"> שאמרה לי שנמצאת בוועדה ציבורית אחרת אצל מבקר המדינה והיא פנתה לרמי פרידמן שאמר לה שהוא לא מאפשר לה לא להיות, פניתי לפרופסור רות בן ישראל, ישבתי אתה , היא נחרדה כשהיא קראה מה כתוב פה. היא אמרה שתוך שבוע, עשרה ימים לא יכולה אפילו - -  -</w:t>
      </w:r>
    </w:p>
    <w:p w14:paraId="25EEE74A" w14:textId="77777777" w:rsidR="00DA7033" w:rsidRPr="00DA7033" w:rsidRDefault="00DA7033" w:rsidP="00DA7033">
      <w:pPr>
        <w:keepNext/>
        <w:bidi/>
        <w:jc w:val="both"/>
        <w:rPr>
          <w:rFonts w:cs="David" w:hint="cs"/>
          <w:rtl/>
        </w:rPr>
      </w:pPr>
    </w:p>
    <w:p w14:paraId="592BC8B0"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7FBEFAB9" w14:textId="77777777" w:rsidR="00DA7033" w:rsidRPr="00DA7033" w:rsidRDefault="00DA7033" w:rsidP="00DA7033">
      <w:pPr>
        <w:bidi/>
        <w:jc w:val="both"/>
        <w:rPr>
          <w:rFonts w:cs="David" w:hint="cs"/>
          <w:u w:val="single"/>
          <w:rtl/>
        </w:rPr>
      </w:pPr>
    </w:p>
    <w:p w14:paraId="5CA595E6" w14:textId="77777777" w:rsidR="00DA7033" w:rsidRPr="00DA7033" w:rsidRDefault="00DA7033" w:rsidP="00DA7033">
      <w:pPr>
        <w:keepNext/>
        <w:bidi/>
        <w:jc w:val="both"/>
        <w:rPr>
          <w:rFonts w:cs="David" w:hint="cs"/>
          <w:rtl/>
        </w:rPr>
      </w:pPr>
      <w:r w:rsidRPr="00DA7033">
        <w:rPr>
          <w:rFonts w:cs="David" w:hint="cs"/>
          <w:rtl/>
        </w:rPr>
        <w:tab/>
        <w:t xml:space="preserve"> אני רוצה להבין, יהיה לך את כל הזמן שבעולם בישיבה אחרת, על מה היא נחרדה? </w:t>
      </w:r>
    </w:p>
    <w:p w14:paraId="57747AC9" w14:textId="77777777" w:rsidR="00DA7033" w:rsidRPr="00DA7033" w:rsidRDefault="00DA7033" w:rsidP="00DA7033">
      <w:pPr>
        <w:bidi/>
        <w:jc w:val="both"/>
        <w:rPr>
          <w:rFonts w:cs="David" w:hint="cs"/>
          <w:rtl/>
        </w:rPr>
      </w:pPr>
    </w:p>
    <w:p w14:paraId="2A974FE1" w14:textId="77777777" w:rsidR="00DA7033" w:rsidRPr="00DA7033" w:rsidRDefault="00DA7033" w:rsidP="00DA7033">
      <w:pPr>
        <w:keepNext/>
        <w:bidi/>
        <w:jc w:val="both"/>
        <w:rPr>
          <w:rFonts w:cs="David" w:hint="cs"/>
          <w:u w:val="single"/>
          <w:rtl/>
        </w:rPr>
      </w:pPr>
      <w:r w:rsidRPr="00DA7033">
        <w:rPr>
          <w:rFonts w:cs="David" w:hint="cs"/>
          <w:rtl/>
        </w:rPr>
        <w:t xml:space="preserve">  </w:t>
      </w:r>
      <w:r w:rsidRPr="00DA7033">
        <w:rPr>
          <w:rFonts w:cs="David" w:hint="cs"/>
          <w:u w:val="single"/>
          <w:rtl/>
        </w:rPr>
        <w:t>חיים כץ:</w:t>
      </w:r>
    </w:p>
    <w:p w14:paraId="09E042EF" w14:textId="77777777" w:rsidR="00DA7033" w:rsidRPr="00DA7033" w:rsidRDefault="00DA7033" w:rsidP="00DA7033">
      <w:pPr>
        <w:keepNext/>
        <w:bidi/>
        <w:jc w:val="both"/>
        <w:rPr>
          <w:rFonts w:cs="David" w:hint="cs"/>
          <w:rtl/>
        </w:rPr>
      </w:pPr>
    </w:p>
    <w:p w14:paraId="7B747648" w14:textId="77777777" w:rsidR="00DA7033" w:rsidRPr="00DA7033" w:rsidRDefault="00DA7033" w:rsidP="00DA7033">
      <w:pPr>
        <w:keepNext/>
        <w:bidi/>
        <w:jc w:val="both"/>
        <w:rPr>
          <w:rFonts w:cs="David" w:hint="cs"/>
          <w:rtl/>
        </w:rPr>
      </w:pPr>
      <w:r w:rsidRPr="00DA7033">
        <w:rPr>
          <w:rFonts w:cs="David" w:hint="cs"/>
          <w:rtl/>
        </w:rPr>
        <w:tab/>
        <w:t>אני אגיד בצורה מסודרת. לא היה לה מספיק שבוע, ישבתי אתמול בלילה והכנתי את מה שאני רוצה להגיד.</w:t>
      </w:r>
    </w:p>
    <w:p w14:paraId="3DEA8F7C" w14:textId="77777777" w:rsidR="00DA7033" w:rsidRPr="00DA7033" w:rsidRDefault="00DA7033" w:rsidP="00DA7033">
      <w:pPr>
        <w:keepNext/>
        <w:bidi/>
        <w:jc w:val="both"/>
        <w:rPr>
          <w:rFonts w:cs="David" w:hint="cs"/>
          <w:rtl/>
        </w:rPr>
      </w:pPr>
    </w:p>
    <w:p w14:paraId="6A8F4E1A" w14:textId="77777777" w:rsidR="00DA7033" w:rsidRPr="00DA7033" w:rsidRDefault="00DA7033" w:rsidP="00DA7033">
      <w:pPr>
        <w:keepLines/>
        <w:bidi/>
        <w:jc w:val="both"/>
        <w:rPr>
          <w:rFonts w:cs="David" w:hint="cs"/>
          <w:u w:val="single"/>
          <w:rtl/>
        </w:rPr>
      </w:pPr>
      <w:r w:rsidRPr="00DA7033">
        <w:rPr>
          <w:rFonts w:cs="David" w:hint="cs"/>
          <w:u w:val="single"/>
          <w:rtl/>
        </w:rPr>
        <w:t>היו"ר חיים אורון:</w:t>
      </w:r>
    </w:p>
    <w:p w14:paraId="16B43548" w14:textId="77777777" w:rsidR="00DA7033" w:rsidRPr="00DA7033" w:rsidRDefault="00DA7033" w:rsidP="00DA7033">
      <w:pPr>
        <w:keepLines/>
        <w:bidi/>
        <w:jc w:val="both"/>
        <w:rPr>
          <w:rFonts w:cs="David" w:hint="cs"/>
          <w:u w:val="single"/>
          <w:rtl/>
        </w:rPr>
      </w:pPr>
    </w:p>
    <w:p w14:paraId="1A6CCBF9" w14:textId="77777777" w:rsidR="00DA7033" w:rsidRPr="00DA7033" w:rsidRDefault="00DA7033" w:rsidP="00DA7033">
      <w:pPr>
        <w:keepLines/>
        <w:bidi/>
        <w:jc w:val="both"/>
        <w:rPr>
          <w:rFonts w:cs="David" w:hint="cs"/>
          <w:rtl/>
        </w:rPr>
      </w:pPr>
      <w:r w:rsidRPr="00DA7033">
        <w:rPr>
          <w:rFonts w:cs="David" w:hint="cs"/>
          <w:rtl/>
        </w:rPr>
        <w:tab/>
        <w:t xml:space="preserve"> כדי לדעת על איזה סעיף אתה מדבר. </w:t>
      </w:r>
    </w:p>
    <w:p w14:paraId="5AD9C781" w14:textId="77777777" w:rsidR="00DA7033" w:rsidRPr="00DA7033" w:rsidRDefault="00DA7033" w:rsidP="00DA7033">
      <w:pPr>
        <w:keepNext/>
        <w:bidi/>
        <w:jc w:val="both"/>
        <w:rPr>
          <w:rFonts w:cs="David" w:hint="cs"/>
          <w:rtl/>
        </w:rPr>
      </w:pPr>
    </w:p>
    <w:p w14:paraId="6FC7749B"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51D148DB" w14:textId="77777777" w:rsidR="00DA7033" w:rsidRPr="00DA7033" w:rsidRDefault="00DA7033" w:rsidP="00DA7033">
      <w:pPr>
        <w:keepNext/>
        <w:bidi/>
        <w:jc w:val="both"/>
        <w:rPr>
          <w:rFonts w:cs="David" w:hint="cs"/>
          <w:rtl/>
        </w:rPr>
      </w:pPr>
    </w:p>
    <w:p w14:paraId="64E4DEC9" w14:textId="77777777" w:rsidR="00DA7033" w:rsidRPr="00DA7033" w:rsidRDefault="00DA7033" w:rsidP="00DA7033">
      <w:pPr>
        <w:keepNext/>
        <w:bidi/>
        <w:jc w:val="both"/>
        <w:rPr>
          <w:rFonts w:cs="David" w:hint="cs"/>
          <w:rtl/>
        </w:rPr>
      </w:pPr>
      <w:r w:rsidRPr="00DA7033">
        <w:rPr>
          <w:rFonts w:cs="David" w:hint="cs"/>
          <w:rtl/>
        </w:rPr>
        <w:tab/>
        <w:t xml:space="preserve">תדע בסוף, יש סדר. עברנו שלבים אישיים, כולל החל"ת במחשכים, בלי שאדע. זה לא ניהול תקין. זו אותה ועדת אתיקה שאת רוצה לתת לה הכול. לא הודיעו לי. הם ידעו שהם נוגעים לגופו של איש, לא לגופו של עניין. זה היה ברור. </w:t>
      </w:r>
    </w:p>
    <w:p w14:paraId="3B43AE12" w14:textId="77777777" w:rsidR="00DA7033" w:rsidRPr="00DA7033" w:rsidRDefault="00DA7033" w:rsidP="00DA7033">
      <w:pPr>
        <w:keepNext/>
        <w:bidi/>
        <w:jc w:val="both"/>
        <w:rPr>
          <w:rFonts w:cs="David" w:hint="cs"/>
          <w:rtl/>
        </w:rPr>
      </w:pPr>
    </w:p>
    <w:p w14:paraId="2E79B558" w14:textId="77777777" w:rsidR="00DA7033" w:rsidRPr="00DA7033" w:rsidRDefault="00DA7033" w:rsidP="00DA7033">
      <w:pPr>
        <w:keepNext/>
        <w:bidi/>
        <w:jc w:val="both"/>
        <w:rPr>
          <w:rFonts w:cs="David" w:hint="cs"/>
          <w:rtl/>
        </w:rPr>
      </w:pPr>
      <w:r w:rsidRPr="00DA7033">
        <w:rPr>
          <w:rFonts w:cs="David" w:hint="cs"/>
          <w:rtl/>
        </w:rPr>
        <w:tab/>
        <w:t xml:space="preserve">בכנסת יש שני סוגי חברים, יש כאלה שעוסקים בנושאים ביטחוניים ומדיניים, הם פרשנים ויש אנשים שמתעסקים בנושאים החברתיים. לפרשנים יש תקשורת בוקר ערב, חופשי, הם בטלוויזיה, הם לא צריכים לעשות כלום. יש את החברתיים, להם אין תקשורת, זה לא מעניין, ואין גם יותר מידי כאלה בכנסת. בטח אין יותר מידי מקצועיים כאלה בכנסת, אני 11 שנה בכנסת, לא זוכר את עצמי פעם אחת עומד על הדוכן ומדבר בנושא ביטחון או נושא מדיני, אף פעם. זה לא עניין אותי. באתי לשמור על מה שלא שומרים פה כל ממשלות ישראל לדורותיהם, על ציבור העובדים והגמלאים. אלה שלא מעניינים אף אחד, שהם הפקר. </w:t>
      </w:r>
    </w:p>
    <w:p w14:paraId="0E2EAB6B" w14:textId="77777777" w:rsidR="00DA7033" w:rsidRPr="00DA7033" w:rsidRDefault="00DA7033" w:rsidP="00DA7033">
      <w:pPr>
        <w:keepNext/>
        <w:bidi/>
        <w:jc w:val="both"/>
        <w:rPr>
          <w:rFonts w:cs="David" w:hint="cs"/>
          <w:rtl/>
        </w:rPr>
      </w:pPr>
    </w:p>
    <w:p w14:paraId="2F72CF0F" w14:textId="77777777" w:rsidR="00DA7033" w:rsidRPr="00DA7033" w:rsidRDefault="00DA7033" w:rsidP="00DA7033">
      <w:pPr>
        <w:keepNext/>
        <w:bidi/>
        <w:jc w:val="both"/>
        <w:rPr>
          <w:rFonts w:cs="David" w:hint="cs"/>
          <w:rtl/>
        </w:rPr>
      </w:pPr>
      <w:r w:rsidRPr="00DA7033">
        <w:rPr>
          <w:rFonts w:cs="David" w:hint="cs"/>
          <w:rtl/>
        </w:rPr>
        <w:tab/>
        <w:t xml:space="preserve">אני לא יודע מה הסיבה אבל באופן </w:t>
      </w:r>
      <w:proofErr w:type="spellStart"/>
      <w:r w:rsidRPr="00DA7033">
        <w:rPr>
          <w:rFonts w:cs="David" w:hint="cs"/>
          <w:rtl/>
        </w:rPr>
        <w:t>ססטמטי</w:t>
      </w:r>
      <w:proofErr w:type="spellEnd"/>
      <w:r w:rsidRPr="00DA7033">
        <w:rPr>
          <w:rFonts w:cs="David" w:hint="cs"/>
          <w:rtl/>
        </w:rPr>
        <w:t>, בגלל תלונות, כל שנה אני עולה על השולחן. יש שתי סיבות שיכולים לפסול חסר כנסת, אחד שלא מקדיש את הזמן הדרוש, אם הוא לא מקדיש את הזמן הדרוש יש את ועדת אתיקה היא יכולה לבדוק, היא יכולה לדון היא יכולה לראות אם הוא הקדיש את הזמן הדרוש ויש אמצעי ענישה. אני 11 שנה פה, שיבדקו את הנוכחות שלי.</w:t>
      </w:r>
    </w:p>
    <w:p w14:paraId="627E4C36" w14:textId="77777777" w:rsidR="00DA7033" w:rsidRPr="00DA7033" w:rsidRDefault="00DA7033" w:rsidP="00DA7033">
      <w:pPr>
        <w:keepNext/>
        <w:bidi/>
        <w:jc w:val="both"/>
        <w:rPr>
          <w:rFonts w:cs="David" w:hint="cs"/>
          <w:rtl/>
        </w:rPr>
      </w:pPr>
    </w:p>
    <w:p w14:paraId="223EA4B0" w14:textId="77777777" w:rsidR="00DA7033" w:rsidRPr="00DA7033" w:rsidRDefault="00DA7033" w:rsidP="00DA7033">
      <w:pPr>
        <w:keepNext/>
        <w:bidi/>
        <w:jc w:val="both"/>
        <w:rPr>
          <w:rFonts w:cs="David" w:hint="cs"/>
          <w:rtl/>
        </w:rPr>
      </w:pPr>
      <w:r w:rsidRPr="00DA7033">
        <w:rPr>
          <w:rFonts w:cs="David" w:hint="cs"/>
          <w:rtl/>
        </w:rPr>
        <w:tab/>
        <w:t>יש את הסיבה השנייה והיא ניגוד עניינים. הכנסת היא סקטוריאלית, יש שריון לערבים, שריון לעולים במפלגות יש שריון למושבים, שריון לנשים, יש מפלגות סקטוריאליות, הכנסת היא כנסת סקטוריאלית. אם יושב ראש ועדת כספים לא מעביר תקציב עד שהוא לא מקבל לסקטור שלו כסף, זה סקטוריאלי. אני לא נכנס לעניין של ניגוד עניינים, אני חשוב שנציגי עובדים, אלה שמביאים בדגומה כדי לפסול, יכולים להביא לכנסת ערך מוסף שאין לה.</w:t>
      </w:r>
    </w:p>
    <w:p w14:paraId="5840AB15" w14:textId="77777777" w:rsidR="00DA7033" w:rsidRPr="00DA7033" w:rsidRDefault="00DA7033" w:rsidP="00DA7033">
      <w:pPr>
        <w:keepNext/>
        <w:bidi/>
        <w:jc w:val="both"/>
        <w:rPr>
          <w:rFonts w:cs="David" w:hint="cs"/>
          <w:rtl/>
        </w:rPr>
      </w:pPr>
    </w:p>
    <w:p w14:paraId="43F038D8" w14:textId="77777777" w:rsidR="00DA7033" w:rsidRPr="00DA7033" w:rsidRDefault="00DA7033" w:rsidP="00DA7033">
      <w:pPr>
        <w:keepNext/>
        <w:bidi/>
        <w:jc w:val="both"/>
        <w:rPr>
          <w:rFonts w:cs="David" w:hint="cs"/>
          <w:rtl/>
        </w:rPr>
      </w:pPr>
      <w:r w:rsidRPr="00DA7033">
        <w:rPr>
          <w:rFonts w:cs="David" w:hint="cs"/>
          <w:rtl/>
        </w:rPr>
        <w:tab/>
        <w:t xml:space="preserve">הייתי אתך בוועדת הכספים שהלאימו את קרנות הפנסיה, שדיברו שם, ו- 90% מהנוכחים לא הבינו על מה מדובר. כשראיתי את זה, לקחתי את מה שהם ביקשו, העליתי במחשב וראיתי שהולכים לשחוט את העמיתים. בערך חצי מיליון איש, בין 20% ל- 30% בחיסכון שלהם. הלכתי לבית של מאיר שטרית היה שר האוצר, הוא היה מטעם שר האוצר בעניין. שאלתי אותו אם זו הכוונה שלו? אם הוא מבין מה הוא עושה. הוא ביקש שבוע, הלך לבדוק ושינה שני נושאים. אחד בשיטת החישוב ואחד בתאריך ההצמדה לשכר הריאלי המשק, הגבלת השכר של ה- 2%. הוא שיפר שם 20% בפנסיה של כל האזרחים במדינת ישראל. בשביל זה אני פסול? מי ידע את זה? הפרשנים? אלה שידברו על הפצצה האיראנית? איפה ידעו את זה אם אנשים לא יבואו להתלונן. אנשים פסולים? </w:t>
      </w:r>
    </w:p>
    <w:p w14:paraId="71C185BD" w14:textId="77777777" w:rsidR="00DA7033" w:rsidRPr="00DA7033" w:rsidRDefault="00DA7033" w:rsidP="00DA7033">
      <w:pPr>
        <w:keepNext/>
        <w:bidi/>
        <w:jc w:val="both"/>
        <w:rPr>
          <w:rFonts w:cs="David" w:hint="cs"/>
          <w:rtl/>
        </w:rPr>
      </w:pPr>
    </w:p>
    <w:p w14:paraId="2834AA9C" w14:textId="77777777" w:rsidR="00DA7033" w:rsidRPr="00DA7033" w:rsidRDefault="00DA7033" w:rsidP="00DA7033">
      <w:pPr>
        <w:keepNext/>
        <w:bidi/>
        <w:jc w:val="both"/>
        <w:rPr>
          <w:rFonts w:cs="David" w:hint="cs"/>
          <w:rtl/>
        </w:rPr>
      </w:pPr>
      <w:r w:rsidRPr="00DA7033">
        <w:rPr>
          <w:rFonts w:cs="David" w:hint="cs"/>
          <w:rtl/>
        </w:rPr>
        <w:tab/>
        <w:t>בגלל שהוא בוועד ויכול לתרום, כשאף אחד אחר או כמעט אף אחד אחר לא מעניין אותו . למה במפורש מוגדר בתנאים קיבוצניק, מושב שיתופי ואגודה שיתופית יכולים להיות בכנסת, למה לא כתוב עירוני, חבר כפר, למה? אותם חקלאים לא נמצאים כשמחלקים את המים ואת האדמות והמכסות, הם לא סובלים מניגוד עניינים, רק אותו שכיר שחלילה יבוא לכנסת ולא עורך דין, שלא יחזור למשרד שלו.</w:t>
      </w:r>
    </w:p>
    <w:p w14:paraId="0781DB65" w14:textId="77777777" w:rsidR="00DA7033" w:rsidRPr="00DA7033" w:rsidRDefault="00DA7033" w:rsidP="00DA7033">
      <w:pPr>
        <w:keepNext/>
        <w:bidi/>
        <w:jc w:val="both"/>
        <w:rPr>
          <w:rFonts w:cs="David" w:hint="cs"/>
          <w:rtl/>
        </w:rPr>
      </w:pPr>
    </w:p>
    <w:p w14:paraId="1BCA786D" w14:textId="77777777" w:rsidR="00DA7033" w:rsidRPr="00DA7033" w:rsidRDefault="00DA7033" w:rsidP="00DA7033">
      <w:pPr>
        <w:keepNext/>
        <w:bidi/>
        <w:jc w:val="both"/>
        <w:rPr>
          <w:rFonts w:cs="David" w:hint="cs"/>
          <w:rtl/>
        </w:rPr>
      </w:pPr>
      <w:r w:rsidRPr="00DA7033">
        <w:rPr>
          <w:rFonts w:cs="David" w:hint="cs"/>
          <w:rtl/>
        </w:rPr>
        <w:tab/>
        <w:t>יושב ראש ועדת שרים לענייני משפט, יושב ראש ועדת שרים לענייני חקיקה, סובל מניגוד עניינים? כשהוא קיבל החלטה לדחות את הנשוא של שכר הבכירים, מישהו בדק אם הוא יצג אותם פעם או ייצג אותם בעתיד? הוא הוריד את השם שלו מהמשרד? הוא לא סובל מניגוד עניינים? אנחנו מתקני העולם, הישרים ההגונים, רק לשכירים אסור? כמה לקוחות באים למשרד בגלל שיושבים פה עורכי הדין? איפה מתקבלות ההחלטות, מישהו בדק את זה?</w:t>
      </w:r>
    </w:p>
    <w:p w14:paraId="417AB30E" w14:textId="77777777" w:rsidR="00DA7033" w:rsidRPr="00DA7033" w:rsidRDefault="00DA7033" w:rsidP="00DA7033">
      <w:pPr>
        <w:keepNext/>
        <w:bidi/>
        <w:jc w:val="both"/>
        <w:rPr>
          <w:rFonts w:cs="David" w:hint="cs"/>
          <w:rtl/>
        </w:rPr>
      </w:pPr>
    </w:p>
    <w:p w14:paraId="1B34088A" w14:textId="77777777" w:rsidR="00DA7033" w:rsidRPr="00DA7033" w:rsidRDefault="00DA7033" w:rsidP="00DA7033">
      <w:pPr>
        <w:keepNext/>
        <w:bidi/>
        <w:jc w:val="both"/>
        <w:rPr>
          <w:rFonts w:cs="David" w:hint="cs"/>
          <w:rtl/>
        </w:rPr>
      </w:pPr>
      <w:r w:rsidRPr="00DA7033">
        <w:rPr>
          <w:rFonts w:cs="David" w:hint="cs"/>
          <w:rtl/>
        </w:rPr>
        <w:tab/>
        <w:t>אותו אחד שאמר שכר בכירים, אני לא מעלה את זה. אותו אחד שאמר שהוא דוחה בשלושה חודשים את הנושא של הרשם, מישהו בדק? למה רשם האגודות השיתופיות, הזמן שלו לא מוגבל? למה הוא יוכל להיות 22 שנה?</w:t>
      </w:r>
    </w:p>
    <w:p w14:paraId="3638518D" w14:textId="77777777" w:rsidR="00DA7033" w:rsidRPr="00DA7033" w:rsidRDefault="00DA7033" w:rsidP="00DA7033">
      <w:pPr>
        <w:keepNext/>
        <w:bidi/>
        <w:jc w:val="both"/>
        <w:rPr>
          <w:rFonts w:cs="David" w:hint="cs"/>
          <w:rtl/>
        </w:rPr>
      </w:pPr>
    </w:p>
    <w:p w14:paraId="299D69A3"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16EA5CC5" w14:textId="77777777" w:rsidR="00DA7033" w:rsidRPr="00DA7033" w:rsidRDefault="00DA7033" w:rsidP="00DA7033">
      <w:pPr>
        <w:bidi/>
        <w:rPr>
          <w:rFonts w:cs="David" w:hint="cs"/>
          <w:rtl/>
        </w:rPr>
      </w:pPr>
    </w:p>
    <w:p w14:paraId="37F5C124" w14:textId="77777777" w:rsidR="00DA7033" w:rsidRPr="00DA7033" w:rsidRDefault="00DA7033" w:rsidP="00DA7033">
      <w:pPr>
        <w:bidi/>
        <w:rPr>
          <w:rFonts w:cs="David" w:hint="cs"/>
          <w:rtl/>
        </w:rPr>
      </w:pPr>
      <w:r w:rsidRPr="00DA7033">
        <w:rPr>
          <w:rFonts w:cs="David" w:hint="cs"/>
          <w:rtl/>
        </w:rPr>
        <w:tab/>
        <w:t xml:space="preserve">שאלה מצוינת. </w:t>
      </w:r>
    </w:p>
    <w:p w14:paraId="69FF582B" w14:textId="77777777" w:rsidR="00DA7033" w:rsidRPr="00DA7033" w:rsidRDefault="00DA7033" w:rsidP="00DA7033">
      <w:pPr>
        <w:bidi/>
        <w:rPr>
          <w:rFonts w:cs="David" w:hint="cs"/>
          <w:rtl/>
        </w:rPr>
      </w:pPr>
    </w:p>
    <w:p w14:paraId="03E65E83"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37C488DA" w14:textId="77777777" w:rsidR="00DA7033" w:rsidRPr="00DA7033" w:rsidRDefault="00DA7033" w:rsidP="00DA7033">
      <w:pPr>
        <w:keepNext/>
        <w:bidi/>
        <w:jc w:val="both"/>
        <w:rPr>
          <w:rFonts w:cs="David" w:hint="cs"/>
          <w:rtl/>
        </w:rPr>
      </w:pPr>
    </w:p>
    <w:p w14:paraId="09C2F50E" w14:textId="77777777" w:rsidR="00DA7033" w:rsidRPr="00DA7033" w:rsidRDefault="00DA7033" w:rsidP="00DA7033">
      <w:pPr>
        <w:keepNext/>
        <w:bidi/>
        <w:jc w:val="both"/>
        <w:rPr>
          <w:rFonts w:cs="David" w:hint="cs"/>
          <w:rtl/>
        </w:rPr>
      </w:pPr>
      <w:r w:rsidRPr="00DA7033">
        <w:rPr>
          <w:rFonts w:cs="David" w:hint="cs"/>
          <w:rtl/>
        </w:rPr>
        <w:tab/>
        <w:t>מותר לו, הוא לא עושה כלום. כל ועדה ממונה מוגבלת בזמן, מה שהוא עושה לא מוגבל בכלום, הוא קיבל את זה בירושה, הוא היה עוזר של הרשם, הוא נפטר, כבר 22 שנה. אני מעלה הצעה, איזה לובי קם נגדי. אני לא מכיר אותו, מעולם לא פניתי אלי, אני לא מזהה אותו, מעולם הוא לא נתן לי תשובה שלילית.</w:t>
      </w:r>
    </w:p>
    <w:p w14:paraId="173FD61B" w14:textId="77777777" w:rsidR="00DA7033" w:rsidRPr="00DA7033" w:rsidRDefault="00DA7033" w:rsidP="00DA7033">
      <w:pPr>
        <w:keepNext/>
        <w:bidi/>
        <w:jc w:val="both"/>
        <w:rPr>
          <w:rFonts w:cs="David" w:hint="cs"/>
          <w:rtl/>
        </w:rPr>
      </w:pPr>
    </w:p>
    <w:p w14:paraId="0705903F"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7B7B6A78" w14:textId="77777777" w:rsidR="00DA7033" w:rsidRPr="00DA7033" w:rsidRDefault="00DA7033" w:rsidP="00DA7033">
      <w:pPr>
        <w:bidi/>
        <w:jc w:val="both"/>
        <w:rPr>
          <w:rFonts w:cs="David" w:hint="cs"/>
          <w:rtl/>
        </w:rPr>
      </w:pPr>
    </w:p>
    <w:p w14:paraId="48B07687" w14:textId="77777777" w:rsidR="00DA7033" w:rsidRPr="00DA7033" w:rsidRDefault="00DA7033" w:rsidP="00DA7033">
      <w:pPr>
        <w:keepNext/>
        <w:bidi/>
        <w:jc w:val="both"/>
        <w:rPr>
          <w:rFonts w:cs="David" w:hint="cs"/>
          <w:rtl/>
        </w:rPr>
      </w:pPr>
      <w:r w:rsidRPr="00DA7033">
        <w:rPr>
          <w:rFonts w:cs="David" w:hint="cs"/>
          <w:rtl/>
        </w:rPr>
        <w:tab/>
        <w:t xml:space="preserve">  הטענה שלו היא שהעוזר שלך מכיר אותו לא שאתה מכיר אותו.</w:t>
      </w:r>
    </w:p>
    <w:p w14:paraId="34BFF97A" w14:textId="77777777" w:rsidR="00DA7033" w:rsidRPr="00DA7033" w:rsidRDefault="00DA7033" w:rsidP="00DA7033">
      <w:pPr>
        <w:keepNext/>
        <w:bidi/>
        <w:jc w:val="both"/>
        <w:rPr>
          <w:rFonts w:cs="David" w:hint="cs"/>
          <w:rtl/>
        </w:rPr>
      </w:pPr>
    </w:p>
    <w:p w14:paraId="43D28E65"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7FAD80B2" w14:textId="77777777" w:rsidR="00DA7033" w:rsidRPr="00DA7033" w:rsidRDefault="00DA7033" w:rsidP="00DA7033">
      <w:pPr>
        <w:keepNext/>
        <w:bidi/>
        <w:jc w:val="both"/>
        <w:rPr>
          <w:rFonts w:cs="David" w:hint="cs"/>
          <w:rtl/>
        </w:rPr>
      </w:pPr>
    </w:p>
    <w:p w14:paraId="3E2F1BDC" w14:textId="77777777" w:rsidR="00DA7033" w:rsidRPr="00DA7033" w:rsidRDefault="00DA7033" w:rsidP="00DA7033">
      <w:pPr>
        <w:keepNext/>
        <w:bidi/>
        <w:jc w:val="both"/>
        <w:rPr>
          <w:rFonts w:cs="David" w:hint="cs"/>
          <w:rtl/>
        </w:rPr>
      </w:pPr>
      <w:r w:rsidRPr="00DA7033">
        <w:rPr>
          <w:rFonts w:cs="David" w:hint="cs"/>
          <w:rtl/>
        </w:rPr>
        <w:tab/>
        <w:t>מה זה משנה. ואז מה? למה נתנו לו לטעון בוועדת שרים? אם היה מדובר בעובד שיש לו שכר מינימום גם היו נותנים לו להופיע? זה נראה לך סביר? אחד שאין לו ניגוד עניינים, נלך לשכיר שחלילה לא יהיה בחל"ת מעל 4 שנים, שלא יהיה לו לאן לחזור. בעבר הייתה פנסיה תקציבית, אם היה מעל 45 היה מקבל פנסיה. מה אתה רוצה עכשיו, לפני שהוא בא לכנסת שיגיד שהוא לא מתמודד לכנסת כי יש לו מה להפסיד?</w:t>
      </w:r>
    </w:p>
    <w:p w14:paraId="304C8FAE" w14:textId="77777777" w:rsidR="00DA7033" w:rsidRPr="00DA7033" w:rsidRDefault="00DA7033" w:rsidP="00DA7033">
      <w:pPr>
        <w:keepNext/>
        <w:bidi/>
        <w:jc w:val="both"/>
        <w:rPr>
          <w:rFonts w:cs="David" w:hint="cs"/>
          <w:rtl/>
        </w:rPr>
      </w:pPr>
    </w:p>
    <w:p w14:paraId="0430C801"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5E756DE8" w14:textId="77777777" w:rsidR="00DA7033" w:rsidRPr="00DA7033" w:rsidRDefault="00DA7033" w:rsidP="00DA7033">
      <w:pPr>
        <w:bidi/>
        <w:rPr>
          <w:rFonts w:cs="David" w:hint="cs"/>
          <w:rtl/>
        </w:rPr>
      </w:pPr>
    </w:p>
    <w:p w14:paraId="5A06492D" w14:textId="77777777" w:rsidR="00DA7033" w:rsidRPr="00DA7033" w:rsidRDefault="00DA7033" w:rsidP="00DA7033">
      <w:pPr>
        <w:bidi/>
        <w:rPr>
          <w:rFonts w:cs="David" w:hint="cs"/>
          <w:rtl/>
        </w:rPr>
      </w:pPr>
      <w:r w:rsidRPr="00DA7033">
        <w:rPr>
          <w:rFonts w:cs="David" w:hint="cs"/>
          <w:rtl/>
        </w:rPr>
        <w:tab/>
        <w:t>או שישב פה כל הזמן רועד ממה שיקרה לו ביום שיסיים.</w:t>
      </w:r>
    </w:p>
    <w:p w14:paraId="3E3232C4" w14:textId="77777777" w:rsidR="00DA7033" w:rsidRPr="00DA7033" w:rsidRDefault="00DA7033" w:rsidP="00DA7033">
      <w:pPr>
        <w:bidi/>
        <w:rPr>
          <w:rFonts w:cs="David" w:hint="cs"/>
          <w:rtl/>
        </w:rPr>
      </w:pPr>
    </w:p>
    <w:p w14:paraId="26D266DE"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70C10812" w14:textId="77777777" w:rsidR="00DA7033" w:rsidRPr="00DA7033" w:rsidRDefault="00DA7033" w:rsidP="00DA7033">
      <w:pPr>
        <w:keepNext/>
        <w:bidi/>
        <w:jc w:val="both"/>
        <w:rPr>
          <w:rFonts w:cs="David" w:hint="cs"/>
          <w:rtl/>
        </w:rPr>
      </w:pPr>
    </w:p>
    <w:p w14:paraId="385F87EF" w14:textId="77777777" w:rsidR="00DA7033" w:rsidRPr="00DA7033" w:rsidRDefault="00DA7033" w:rsidP="00DA7033">
      <w:pPr>
        <w:keepNext/>
        <w:bidi/>
        <w:jc w:val="both"/>
        <w:rPr>
          <w:rFonts w:cs="David" w:hint="cs"/>
          <w:rtl/>
        </w:rPr>
      </w:pPr>
      <w:r w:rsidRPr="00DA7033">
        <w:rPr>
          <w:rFonts w:cs="David" w:hint="cs"/>
          <w:rtl/>
        </w:rPr>
        <w:tab/>
        <w:t>ולא יביע את דעתו כי יהיה כפוף לזה שאולי לא ימליצו עליו ברשימה בהתמודדות לכנסת, זו הכנסת שאתם רוצים? של אנשים כפופים ושפופים? שלא ייצגו את העם אלא יגידו ויעשו מה שאומרים להם, זה מה שאתם רוצים? או שיהיו מיליונרים.</w:t>
      </w:r>
    </w:p>
    <w:p w14:paraId="43EEBD28" w14:textId="77777777" w:rsidR="00DA7033" w:rsidRPr="00DA7033" w:rsidRDefault="00DA7033" w:rsidP="00DA7033">
      <w:pPr>
        <w:keepNext/>
        <w:bidi/>
        <w:jc w:val="both"/>
        <w:rPr>
          <w:rFonts w:cs="David" w:hint="cs"/>
          <w:rtl/>
        </w:rPr>
      </w:pPr>
    </w:p>
    <w:p w14:paraId="38DB7F7F"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57B70E6A" w14:textId="77777777" w:rsidR="00DA7033" w:rsidRPr="00DA7033" w:rsidRDefault="00DA7033" w:rsidP="00DA7033">
      <w:pPr>
        <w:bidi/>
        <w:rPr>
          <w:rFonts w:cs="David" w:hint="cs"/>
          <w:rtl/>
        </w:rPr>
      </w:pPr>
    </w:p>
    <w:p w14:paraId="24B0EC33" w14:textId="77777777" w:rsidR="00DA7033" w:rsidRPr="00DA7033" w:rsidRDefault="00DA7033" w:rsidP="00DA7033">
      <w:pPr>
        <w:bidi/>
        <w:rPr>
          <w:rFonts w:cs="David" w:hint="cs"/>
          <w:rtl/>
        </w:rPr>
      </w:pPr>
      <w:r w:rsidRPr="00DA7033">
        <w:rPr>
          <w:rFonts w:cs="David" w:hint="cs"/>
          <w:rtl/>
        </w:rPr>
        <w:tab/>
        <w:t>או שמשרתים את המיליונרים.</w:t>
      </w:r>
    </w:p>
    <w:p w14:paraId="32622563" w14:textId="77777777" w:rsidR="00DA7033" w:rsidRPr="00DA7033" w:rsidRDefault="00DA7033" w:rsidP="00DA7033">
      <w:pPr>
        <w:bidi/>
        <w:rPr>
          <w:rFonts w:cs="David" w:hint="cs"/>
          <w:rtl/>
        </w:rPr>
      </w:pPr>
    </w:p>
    <w:p w14:paraId="7A411E07"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2F29F54B" w14:textId="77777777" w:rsidR="00DA7033" w:rsidRPr="00DA7033" w:rsidRDefault="00DA7033" w:rsidP="00DA7033">
      <w:pPr>
        <w:keepNext/>
        <w:bidi/>
        <w:jc w:val="both"/>
        <w:rPr>
          <w:rFonts w:cs="David" w:hint="cs"/>
          <w:rtl/>
        </w:rPr>
      </w:pPr>
    </w:p>
    <w:p w14:paraId="77B416BC" w14:textId="77777777" w:rsidR="00DA7033" w:rsidRPr="00DA7033" w:rsidRDefault="00DA7033" w:rsidP="00DA7033">
      <w:pPr>
        <w:keepNext/>
        <w:bidi/>
        <w:jc w:val="both"/>
        <w:rPr>
          <w:rFonts w:cs="David" w:hint="cs"/>
          <w:rtl/>
        </w:rPr>
      </w:pPr>
      <w:r w:rsidRPr="00DA7033">
        <w:rPr>
          <w:rFonts w:cs="David" w:hint="cs"/>
          <w:rtl/>
        </w:rPr>
        <w:tab/>
        <w:t>שיכולים לכהן חופשי. אתם באים ופוסלים את השכירים - -  -</w:t>
      </w:r>
    </w:p>
    <w:p w14:paraId="52D917FE" w14:textId="77777777" w:rsidR="00DA7033" w:rsidRPr="00DA7033" w:rsidRDefault="00DA7033" w:rsidP="00DA7033">
      <w:pPr>
        <w:keepNext/>
        <w:bidi/>
        <w:jc w:val="both"/>
        <w:rPr>
          <w:rFonts w:cs="David" w:hint="cs"/>
          <w:rtl/>
        </w:rPr>
      </w:pPr>
    </w:p>
    <w:p w14:paraId="6D7A421D"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06474062" w14:textId="77777777" w:rsidR="00DA7033" w:rsidRPr="00DA7033" w:rsidRDefault="00DA7033" w:rsidP="00DA7033">
      <w:pPr>
        <w:bidi/>
        <w:jc w:val="both"/>
        <w:rPr>
          <w:rFonts w:cs="David" w:hint="cs"/>
          <w:rtl/>
        </w:rPr>
      </w:pPr>
    </w:p>
    <w:p w14:paraId="767DAE2A" w14:textId="77777777" w:rsidR="00DA7033" w:rsidRPr="00DA7033" w:rsidRDefault="00DA7033" w:rsidP="00DA7033">
      <w:pPr>
        <w:keepNext/>
        <w:bidi/>
        <w:jc w:val="both"/>
        <w:rPr>
          <w:rFonts w:cs="David" w:hint="cs"/>
          <w:rtl/>
        </w:rPr>
      </w:pPr>
      <w:r w:rsidRPr="00DA7033">
        <w:rPr>
          <w:rFonts w:cs="David" w:hint="cs"/>
          <w:rtl/>
        </w:rPr>
        <w:tab/>
        <w:t xml:space="preserve">  אתה מדבר אלינו, לא אנחנו - -  -</w:t>
      </w:r>
    </w:p>
    <w:p w14:paraId="4E8F74CC" w14:textId="77777777" w:rsidR="00DA7033" w:rsidRPr="00DA7033" w:rsidRDefault="00DA7033" w:rsidP="00DA7033">
      <w:pPr>
        <w:keepNext/>
        <w:bidi/>
        <w:jc w:val="both"/>
        <w:rPr>
          <w:rFonts w:cs="David" w:hint="cs"/>
          <w:rtl/>
        </w:rPr>
      </w:pPr>
    </w:p>
    <w:p w14:paraId="7080938B"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FA928BF" w14:textId="77777777" w:rsidR="00DA7033" w:rsidRPr="00DA7033" w:rsidRDefault="00DA7033" w:rsidP="00DA7033">
      <w:pPr>
        <w:keepNext/>
        <w:bidi/>
        <w:jc w:val="both"/>
        <w:rPr>
          <w:rFonts w:cs="David" w:hint="cs"/>
          <w:rtl/>
        </w:rPr>
      </w:pPr>
    </w:p>
    <w:p w14:paraId="678CD491" w14:textId="77777777" w:rsidR="00DA7033" w:rsidRPr="00DA7033" w:rsidRDefault="00DA7033" w:rsidP="00DA7033">
      <w:pPr>
        <w:keepNext/>
        <w:bidi/>
        <w:jc w:val="both"/>
        <w:rPr>
          <w:rFonts w:cs="David" w:hint="cs"/>
          <w:rtl/>
        </w:rPr>
      </w:pPr>
      <w:r w:rsidRPr="00DA7033">
        <w:rPr>
          <w:rFonts w:cs="David" w:hint="cs"/>
          <w:rtl/>
        </w:rPr>
        <w:tab/>
        <w:t>שמעתי מה שדיברת פה, ראיתי אתה דרך שלך ושמעתי את הראש שלך. לא אמרת כלום אבל אמרת המון.</w:t>
      </w:r>
    </w:p>
    <w:p w14:paraId="20C3ACD3" w14:textId="77777777" w:rsidR="00DA7033" w:rsidRPr="00DA7033" w:rsidRDefault="00DA7033" w:rsidP="00DA7033">
      <w:pPr>
        <w:keepNext/>
        <w:bidi/>
        <w:jc w:val="both"/>
        <w:rPr>
          <w:rFonts w:cs="David" w:hint="cs"/>
          <w:rtl/>
        </w:rPr>
      </w:pPr>
    </w:p>
    <w:p w14:paraId="0DC9CE95"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1206D8E3" w14:textId="77777777" w:rsidR="00DA7033" w:rsidRPr="00DA7033" w:rsidRDefault="00DA7033" w:rsidP="00DA7033">
      <w:pPr>
        <w:bidi/>
        <w:jc w:val="both"/>
        <w:rPr>
          <w:rFonts w:cs="David" w:hint="cs"/>
          <w:u w:val="single"/>
          <w:rtl/>
        </w:rPr>
      </w:pPr>
    </w:p>
    <w:p w14:paraId="2BBB3D21" w14:textId="77777777" w:rsidR="00DA7033" w:rsidRPr="00DA7033" w:rsidRDefault="00DA7033" w:rsidP="00DA7033">
      <w:pPr>
        <w:keepNext/>
        <w:bidi/>
        <w:jc w:val="both"/>
        <w:rPr>
          <w:rFonts w:cs="David" w:hint="cs"/>
          <w:rtl/>
        </w:rPr>
      </w:pPr>
      <w:r w:rsidRPr="00DA7033">
        <w:rPr>
          <w:rFonts w:cs="David" w:hint="cs"/>
          <w:rtl/>
        </w:rPr>
        <w:tab/>
        <w:t xml:space="preserve"> כמה זמן אתה עוד צריך?</w:t>
      </w:r>
    </w:p>
    <w:p w14:paraId="4924EB76" w14:textId="77777777" w:rsidR="00DA7033" w:rsidRPr="00DA7033" w:rsidRDefault="00DA7033" w:rsidP="00DA7033">
      <w:pPr>
        <w:keepNext/>
        <w:bidi/>
        <w:jc w:val="both"/>
        <w:rPr>
          <w:rFonts w:cs="David" w:hint="cs"/>
          <w:rtl/>
        </w:rPr>
      </w:pPr>
    </w:p>
    <w:p w14:paraId="2869EADB"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02639700" w14:textId="77777777" w:rsidR="00DA7033" w:rsidRPr="00DA7033" w:rsidRDefault="00DA7033" w:rsidP="00DA7033">
      <w:pPr>
        <w:keepNext/>
        <w:bidi/>
        <w:jc w:val="both"/>
        <w:rPr>
          <w:rFonts w:cs="David" w:hint="cs"/>
          <w:rtl/>
        </w:rPr>
      </w:pPr>
    </w:p>
    <w:p w14:paraId="41A47A65" w14:textId="77777777" w:rsidR="00DA7033" w:rsidRPr="00DA7033" w:rsidRDefault="00DA7033" w:rsidP="00DA7033">
      <w:pPr>
        <w:keepNext/>
        <w:bidi/>
        <w:jc w:val="both"/>
        <w:rPr>
          <w:rFonts w:cs="David" w:hint="cs"/>
          <w:rtl/>
        </w:rPr>
      </w:pPr>
      <w:r w:rsidRPr="00DA7033">
        <w:rPr>
          <w:rFonts w:cs="David" w:hint="cs"/>
          <w:rtl/>
        </w:rPr>
        <w:tab/>
        <w:t>אני מבקש לבוא עוד פעם.</w:t>
      </w:r>
    </w:p>
    <w:p w14:paraId="5DF852A7" w14:textId="77777777" w:rsidR="00DA7033" w:rsidRPr="00DA7033" w:rsidRDefault="00DA7033" w:rsidP="00DA7033">
      <w:pPr>
        <w:keepNext/>
        <w:bidi/>
        <w:jc w:val="both"/>
        <w:rPr>
          <w:rFonts w:cs="David" w:hint="cs"/>
          <w:rtl/>
        </w:rPr>
      </w:pPr>
    </w:p>
    <w:p w14:paraId="1A87B8F9"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63CFD5F0" w14:textId="77777777" w:rsidR="00DA7033" w:rsidRPr="00DA7033" w:rsidRDefault="00DA7033" w:rsidP="00DA7033">
      <w:pPr>
        <w:bidi/>
        <w:jc w:val="both"/>
        <w:rPr>
          <w:rFonts w:cs="David" w:hint="cs"/>
          <w:u w:val="single"/>
          <w:rtl/>
        </w:rPr>
      </w:pPr>
    </w:p>
    <w:p w14:paraId="374F3BD8" w14:textId="77777777" w:rsidR="00DA7033" w:rsidRPr="00DA7033" w:rsidRDefault="00DA7033" w:rsidP="00DA7033">
      <w:pPr>
        <w:keepNext/>
        <w:bidi/>
        <w:jc w:val="both"/>
        <w:rPr>
          <w:rFonts w:cs="David" w:hint="cs"/>
          <w:rtl/>
        </w:rPr>
      </w:pPr>
      <w:r w:rsidRPr="00DA7033">
        <w:rPr>
          <w:rFonts w:cs="David" w:hint="cs"/>
          <w:rtl/>
        </w:rPr>
        <w:tab/>
        <w:t xml:space="preserve"> אני ארצה שתבוא שוב, לישיבה הבאה אני רוצה לדעת כמה זמן אתה צריך.</w:t>
      </w:r>
    </w:p>
    <w:p w14:paraId="75B79745" w14:textId="77777777" w:rsidR="00DA7033" w:rsidRPr="00DA7033" w:rsidRDefault="00DA7033" w:rsidP="00DA7033">
      <w:pPr>
        <w:keepNext/>
        <w:bidi/>
        <w:jc w:val="both"/>
        <w:rPr>
          <w:rFonts w:cs="David" w:hint="cs"/>
          <w:rtl/>
        </w:rPr>
      </w:pPr>
    </w:p>
    <w:p w14:paraId="1F332F0D" w14:textId="77777777" w:rsidR="00DA7033" w:rsidRPr="00DA7033" w:rsidRDefault="00DA7033" w:rsidP="00DA7033">
      <w:pPr>
        <w:bidi/>
        <w:rPr>
          <w:rFonts w:cs="David" w:hint="cs"/>
          <w:u w:val="single"/>
          <w:rtl/>
        </w:rPr>
      </w:pPr>
      <w:r w:rsidRPr="00DA7033">
        <w:rPr>
          <w:rFonts w:cs="David" w:hint="cs"/>
          <w:u w:val="single"/>
          <w:rtl/>
        </w:rPr>
        <w:t xml:space="preserve">יריב </w:t>
      </w:r>
      <w:proofErr w:type="spellStart"/>
      <w:r w:rsidRPr="00DA7033">
        <w:rPr>
          <w:rFonts w:cs="David" w:hint="cs"/>
          <w:u w:val="single"/>
          <w:rtl/>
        </w:rPr>
        <w:t>לוין</w:t>
      </w:r>
      <w:proofErr w:type="spellEnd"/>
      <w:r w:rsidRPr="00DA7033">
        <w:rPr>
          <w:rFonts w:cs="David" w:hint="cs"/>
          <w:u w:val="single"/>
          <w:rtl/>
        </w:rPr>
        <w:t>:</w:t>
      </w:r>
    </w:p>
    <w:p w14:paraId="09A0B84E" w14:textId="77777777" w:rsidR="00DA7033" w:rsidRPr="00DA7033" w:rsidRDefault="00DA7033" w:rsidP="00DA7033">
      <w:pPr>
        <w:bidi/>
        <w:rPr>
          <w:rFonts w:cs="David" w:hint="cs"/>
          <w:rtl/>
        </w:rPr>
      </w:pPr>
    </w:p>
    <w:p w14:paraId="75CB2CC0" w14:textId="77777777" w:rsidR="00DA7033" w:rsidRPr="00DA7033" w:rsidRDefault="00DA7033" w:rsidP="00DA7033">
      <w:pPr>
        <w:bidi/>
        <w:rPr>
          <w:rFonts w:cs="David" w:hint="cs"/>
          <w:rtl/>
        </w:rPr>
      </w:pPr>
      <w:r w:rsidRPr="00DA7033">
        <w:rPr>
          <w:rFonts w:cs="David" w:hint="cs"/>
          <w:rtl/>
        </w:rPr>
        <w:tab/>
        <w:t xml:space="preserve">אני מציע להסמיך את ועדת </w:t>
      </w:r>
      <w:proofErr w:type="spellStart"/>
      <w:r>
        <w:rPr>
          <w:rFonts w:cs="David" w:hint="cs"/>
          <w:rtl/>
        </w:rPr>
        <w:t>גרונאו</w:t>
      </w:r>
      <w:proofErr w:type="spellEnd"/>
      <w:r w:rsidRPr="00DA7033">
        <w:rPr>
          <w:rFonts w:cs="David" w:hint="cs"/>
          <w:rtl/>
        </w:rPr>
        <w:t xml:space="preserve"> גם לישיבה הבאה. </w:t>
      </w:r>
    </w:p>
    <w:p w14:paraId="0E80A63B" w14:textId="77777777" w:rsidR="00DA7033" w:rsidRPr="00DA7033" w:rsidRDefault="00DA7033" w:rsidP="00DA7033">
      <w:pPr>
        <w:bidi/>
        <w:rPr>
          <w:rFonts w:cs="David" w:hint="cs"/>
          <w:rtl/>
        </w:rPr>
      </w:pPr>
    </w:p>
    <w:p w14:paraId="7875EF3C"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5F67CDC7" w14:textId="77777777" w:rsidR="00DA7033" w:rsidRPr="00DA7033" w:rsidRDefault="00DA7033" w:rsidP="00DA7033">
      <w:pPr>
        <w:keepNext/>
        <w:bidi/>
        <w:jc w:val="both"/>
        <w:rPr>
          <w:rFonts w:cs="David" w:hint="cs"/>
          <w:rtl/>
        </w:rPr>
      </w:pPr>
    </w:p>
    <w:p w14:paraId="2C4E243C" w14:textId="77777777" w:rsidR="00DA7033" w:rsidRPr="00DA7033" w:rsidRDefault="00DA7033" w:rsidP="00DA7033">
      <w:pPr>
        <w:keepNext/>
        <w:bidi/>
        <w:jc w:val="both"/>
        <w:rPr>
          <w:rFonts w:cs="David" w:hint="cs"/>
          <w:rtl/>
        </w:rPr>
      </w:pPr>
      <w:r w:rsidRPr="00DA7033">
        <w:rPr>
          <w:rFonts w:cs="David" w:hint="cs"/>
          <w:rtl/>
        </w:rPr>
        <w:tab/>
        <w:t>ברגע שסגרת את האפשרות להשתכר ועברת לפנסיה צוברת קרה משהו עם חבר כנסת, הוא לא יכול להביע את דעתו בחופשיות, הוא לא יכול לייצג את האינטרס.</w:t>
      </w:r>
    </w:p>
    <w:p w14:paraId="4CD0DC93" w14:textId="77777777" w:rsidR="00DA7033" w:rsidRPr="00DA7033" w:rsidRDefault="00DA7033" w:rsidP="00DA7033">
      <w:pPr>
        <w:keepNext/>
        <w:bidi/>
        <w:jc w:val="both"/>
        <w:rPr>
          <w:rFonts w:cs="David" w:hint="cs"/>
          <w:rtl/>
        </w:rPr>
      </w:pPr>
    </w:p>
    <w:p w14:paraId="03AAD7E3"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4C28C2D5" w14:textId="77777777" w:rsidR="00DA7033" w:rsidRPr="00DA7033" w:rsidRDefault="00DA7033" w:rsidP="00DA7033">
      <w:pPr>
        <w:bidi/>
        <w:jc w:val="both"/>
        <w:rPr>
          <w:rFonts w:cs="David" w:hint="cs"/>
          <w:rtl/>
        </w:rPr>
      </w:pPr>
    </w:p>
    <w:p w14:paraId="52C73507" w14:textId="77777777" w:rsidR="00DA7033" w:rsidRPr="00DA7033" w:rsidRDefault="00DA7033" w:rsidP="00DA7033">
      <w:pPr>
        <w:keepNext/>
        <w:bidi/>
        <w:jc w:val="both"/>
        <w:rPr>
          <w:rFonts w:cs="David" w:hint="cs"/>
          <w:rtl/>
        </w:rPr>
      </w:pPr>
      <w:r w:rsidRPr="00DA7033">
        <w:rPr>
          <w:rFonts w:cs="David" w:hint="cs"/>
          <w:rtl/>
        </w:rPr>
        <w:tab/>
        <w:t xml:space="preserve"> אלא אם הוא בעל הון בעצמו.</w:t>
      </w:r>
    </w:p>
    <w:p w14:paraId="3F4A2A9B" w14:textId="77777777" w:rsidR="00DA7033" w:rsidRPr="00DA7033" w:rsidRDefault="00DA7033" w:rsidP="00DA7033">
      <w:pPr>
        <w:keepNext/>
        <w:bidi/>
        <w:jc w:val="both"/>
        <w:rPr>
          <w:rFonts w:cs="David" w:hint="cs"/>
          <w:rtl/>
        </w:rPr>
      </w:pPr>
    </w:p>
    <w:p w14:paraId="1B5146B7"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18129C1F" w14:textId="77777777" w:rsidR="00DA7033" w:rsidRPr="00DA7033" w:rsidRDefault="00DA7033" w:rsidP="00DA7033">
      <w:pPr>
        <w:keepNext/>
        <w:bidi/>
        <w:jc w:val="both"/>
        <w:rPr>
          <w:rFonts w:cs="David" w:hint="cs"/>
          <w:rtl/>
        </w:rPr>
      </w:pPr>
    </w:p>
    <w:p w14:paraId="1CFC093C" w14:textId="77777777" w:rsidR="00DA7033" w:rsidRPr="00DA7033" w:rsidRDefault="00DA7033" w:rsidP="00DA7033">
      <w:pPr>
        <w:keepNext/>
        <w:bidi/>
        <w:jc w:val="both"/>
        <w:rPr>
          <w:rFonts w:cs="David" w:hint="cs"/>
          <w:rtl/>
        </w:rPr>
      </w:pPr>
      <w:r w:rsidRPr="00DA7033">
        <w:rPr>
          <w:rFonts w:cs="David" w:hint="cs"/>
          <w:rtl/>
        </w:rPr>
        <w:tab/>
        <w:t xml:space="preserve">הוא פוחד, אומר "יתפרו אותי", אני לא פוחד. דרך אגב, רציתי להגיד שבהתחלה, כשתבעו אותי ותבעו אותי, זה נגע לי אישית, עכשיו זו כבר אידיאולוגיה. אני כבר בגיל כזה שבסוף הקדנציה הזו אני פורש לפנסיה. זה כבר לא אני, זו המשכיות, זה איך תיראה הכנסת, זה כבר לא חיים כץ. אני 11 שנה נלחמתי, נגמר, אי אפשר לעצור את זה, אפילו לא ועדת האתיקה לא יכולה לעצור את הגיל.  התקדמתי בגיל, הגעתי . אתמודד או לא אתמודד זו אופרה אחרת, אבל השיטה, שרצו להגביל חקיקה, עשו את זה בחקיקה ישירה. </w:t>
      </w:r>
    </w:p>
    <w:p w14:paraId="0BFB1093" w14:textId="77777777" w:rsidR="00DA7033" w:rsidRPr="00DA7033" w:rsidRDefault="00DA7033" w:rsidP="00DA7033">
      <w:pPr>
        <w:keepNext/>
        <w:bidi/>
        <w:jc w:val="both"/>
        <w:rPr>
          <w:rFonts w:cs="David" w:hint="cs"/>
          <w:rtl/>
        </w:rPr>
      </w:pPr>
    </w:p>
    <w:p w14:paraId="39B79FB5" w14:textId="77777777" w:rsidR="00DA7033" w:rsidRPr="00DA7033" w:rsidRDefault="00DA7033" w:rsidP="00DA7033">
      <w:pPr>
        <w:bidi/>
        <w:jc w:val="both"/>
        <w:rPr>
          <w:rFonts w:cs="David" w:hint="cs"/>
          <w:u w:val="single"/>
          <w:rtl/>
        </w:rPr>
      </w:pPr>
      <w:r w:rsidRPr="00DA7033">
        <w:rPr>
          <w:rFonts w:cs="David" w:hint="cs"/>
          <w:u w:val="single"/>
          <w:rtl/>
        </w:rPr>
        <w:t>שלי יחימוביץ:</w:t>
      </w:r>
    </w:p>
    <w:p w14:paraId="5476C775" w14:textId="77777777" w:rsidR="00DA7033" w:rsidRPr="00DA7033" w:rsidRDefault="00DA7033" w:rsidP="00DA7033">
      <w:pPr>
        <w:bidi/>
        <w:jc w:val="both"/>
        <w:rPr>
          <w:rFonts w:cs="David" w:hint="cs"/>
          <w:rtl/>
        </w:rPr>
      </w:pPr>
    </w:p>
    <w:p w14:paraId="6BCEB223" w14:textId="77777777" w:rsidR="00DA7033" w:rsidRPr="00DA7033" w:rsidRDefault="00DA7033" w:rsidP="00DA7033">
      <w:pPr>
        <w:keepNext/>
        <w:bidi/>
        <w:jc w:val="both"/>
        <w:rPr>
          <w:rFonts w:cs="David" w:hint="cs"/>
          <w:rtl/>
        </w:rPr>
      </w:pPr>
      <w:r w:rsidRPr="00DA7033">
        <w:rPr>
          <w:rFonts w:cs="David" w:hint="cs"/>
          <w:rtl/>
        </w:rPr>
        <w:tab/>
        <w:t xml:space="preserve"> לא, להגביל יושב ראש הסתדרות - - - </w:t>
      </w:r>
    </w:p>
    <w:p w14:paraId="7394D25C" w14:textId="77777777" w:rsidR="00DA7033" w:rsidRPr="00DA7033" w:rsidRDefault="00DA7033" w:rsidP="00DA7033">
      <w:pPr>
        <w:keepNext/>
        <w:bidi/>
        <w:jc w:val="both"/>
        <w:rPr>
          <w:rFonts w:cs="David" w:hint="cs"/>
          <w:rtl/>
        </w:rPr>
      </w:pPr>
    </w:p>
    <w:p w14:paraId="2F57181F"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3B452B1D" w14:textId="77777777" w:rsidR="00DA7033" w:rsidRPr="00DA7033" w:rsidRDefault="00DA7033" w:rsidP="00DA7033">
      <w:pPr>
        <w:keepNext/>
        <w:bidi/>
        <w:jc w:val="both"/>
        <w:rPr>
          <w:rFonts w:cs="David" w:hint="cs"/>
          <w:rtl/>
        </w:rPr>
      </w:pPr>
    </w:p>
    <w:p w14:paraId="6793C6CF" w14:textId="77777777" w:rsidR="00DA7033" w:rsidRPr="00DA7033" w:rsidRDefault="00DA7033" w:rsidP="00DA7033">
      <w:pPr>
        <w:keepNext/>
        <w:bidi/>
        <w:jc w:val="both"/>
        <w:rPr>
          <w:rFonts w:cs="David" w:hint="cs"/>
          <w:rtl/>
        </w:rPr>
      </w:pPr>
      <w:r w:rsidRPr="00DA7033">
        <w:rPr>
          <w:rFonts w:cs="David" w:hint="cs"/>
          <w:rtl/>
        </w:rPr>
        <w:tab/>
        <w:t xml:space="preserve">כשהחליטו לפטר את עמיר פרץ והירשזון מההסתדרות קמו שניים. זה היה גדעון סער שלא רצה אותו פוליטית, הוא רצה לחסל את מפלגתה עבדוה ואמר, אני אחסל אותו דרך זה שהוא לא יהיה שם וקם טומי לפיד שרצה לחסל את העבודה המאורגנת במדינת ישראל. יותר מפעם אחת הוא עמד על הדוכן, הוא ושינוי ואמרו, אנחנו נחסל אותך.  לא צריך עבודה מאורגנת, לא צריך הסתדרות, השיטה היית הפה פוליטית, אבל היא יותר מקובלת מאשר שועדת האתיקה מחליטה, עם ארבעה איש. </w:t>
      </w:r>
    </w:p>
    <w:p w14:paraId="2B3ED3C9" w14:textId="77777777" w:rsidR="00DA7033" w:rsidRPr="00DA7033" w:rsidRDefault="00DA7033" w:rsidP="00DA7033">
      <w:pPr>
        <w:keepNext/>
        <w:bidi/>
        <w:jc w:val="both"/>
        <w:rPr>
          <w:rFonts w:cs="David" w:hint="cs"/>
          <w:rtl/>
        </w:rPr>
      </w:pPr>
    </w:p>
    <w:p w14:paraId="244F7EAB" w14:textId="77777777" w:rsidR="00DA7033" w:rsidRPr="00DA7033" w:rsidRDefault="00DA7033" w:rsidP="00DA7033">
      <w:pPr>
        <w:keepNext/>
        <w:bidi/>
        <w:jc w:val="both"/>
        <w:rPr>
          <w:rFonts w:cs="David" w:hint="cs"/>
          <w:rtl/>
        </w:rPr>
      </w:pPr>
      <w:r w:rsidRPr="00DA7033">
        <w:rPr>
          <w:rFonts w:cs="David" w:hint="cs"/>
          <w:rtl/>
        </w:rPr>
        <w:tab/>
        <w:t>באו בחקיקה ראשית, זאת הכנסת, זו הדמוקרטיה ונתנו לעמיר פרץ לעמוד על הדוכן ולא הגבילו אותו בזמן והוא דיבר כמה שהוא רצה, אפשר לראות את הפרוטוקולים, תילחם על זכותך להיות פה, למרות שהרוב היה ברור. אני חזור שוב לחל"ת, שוועדת האתיקה קיבלה האתיקה קיבלה החלטה.</w:t>
      </w:r>
    </w:p>
    <w:p w14:paraId="18BB25E3" w14:textId="77777777" w:rsidR="00DA7033" w:rsidRPr="00DA7033" w:rsidRDefault="00DA7033" w:rsidP="00DA7033">
      <w:pPr>
        <w:keepNext/>
        <w:bidi/>
        <w:jc w:val="both"/>
        <w:rPr>
          <w:rFonts w:cs="David" w:hint="cs"/>
          <w:rtl/>
        </w:rPr>
      </w:pPr>
    </w:p>
    <w:p w14:paraId="5EA93F0B" w14:textId="77777777" w:rsidR="00DA7033" w:rsidRPr="00DA7033" w:rsidRDefault="00DA7033" w:rsidP="00DA7033">
      <w:pPr>
        <w:bidi/>
        <w:jc w:val="both"/>
        <w:rPr>
          <w:rFonts w:cs="David" w:hint="cs"/>
          <w:rtl/>
        </w:rPr>
      </w:pPr>
      <w:r w:rsidRPr="00DA7033">
        <w:rPr>
          <w:rFonts w:cs="David" w:hint="cs"/>
          <w:u w:val="single"/>
          <w:rtl/>
        </w:rPr>
        <w:t>היועץ המשפטי לכנסת אייל ינון :</w:t>
      </w:r>
    </w:p>
    <w:p w14:paraId="1DE47113" w14:textId="77777777" w:rsidR="00DA7033" w:rsidRPr="00DA7033" w:rsidRDefault="00DA7033" w:rsidP="00DA7033">
      <w:pPr>
        <w:bidi/>
        <w:jc w:val="both"/>
        <w:rPr>
          <w:rFonts w:cs="David" w:hint="cs"/>
          <w:rtl/>
        </w:rPr>
      </w:pPr>
    </w:p>
    <w:p w14:paraId="5FD2A4D7" w14:textId="77777777" w:rsidR="00DA7033" w:rsidRPr="00DA7033" w:rsidRDefault="00DA7033" w:rsidP="00DA7033">
      <w:pPr>
        <w:keepNext/>
        <w:bidi/>
        <w:jc w:val="both"/>
        <w:rPr>
          <w:rFonts w:cs="David" w:hint="cs"/>
          <w:rtl/>
        </w:rPr>
      </w:pPr>
      <w:r w:rsidRPr="00DA7033">
        <w:rPr>
          <w:rFonts w:cs="David" w:hint="cs"/>
          <w:rtl/>
        </w:rPr>
        <w:tab/>
        <w:t xml:space="preserve">  אנחנו לא ועדת האתיקה, גם לא היית אז. </w:t>
      </w:r>
    </w:p>
    <w:p w14:paraId="2F0ABC20" w14:textId="77777777" w:rsidR="00DA7033" w:rsidRPr="00DA7033" w:rsidRDefault="00DA7033" w:rsidP="00DA7033">
      <w:pPr>
        <w:keepNext/>
        <w:bidi/>
        <w:jc w:val="both"/>
        <w:rPr>
          <w:rFonts w:cs="David" w:hint="cs"/>
          <w:rtl/>
        </w:rPr>
      </w:pPr>
    </w:p>
    <w:p w14:paraId="49DFE04E" w14:textId="77777777" w:rsidR="00DA7033" w:rsidRPr="00DA7033" w:rsidRDefault="00DA7033" w:rsidP="00DA7033">
      <w:pPr>
        <w:keepNext/>
        <w:bidi/>
        <w:jc w:val="both"/>
        <w:rPr>
          <w:rFonts w:cs="David" w:hint="cs"/>
          <w:u w:val="single"/>
          <w:rtl/>
        </w:rPr>
      </w:pPr>
      <w:r w:rsidRPr="00DA7033">
        <w:rPr>
          <w:rFonts w:cs="David" w:hint="cs"/>
          <w:u w:val="single"/>
          <w:rtl/>
        </w:rPr>
        <w:t>חיים כץ:</w:t>
      </w:r>
    </w:p>
    <w:p w14:paraId="2CACF185" w14:textId="77777777" w:rsidR="00DA7033" w:rsidRPr="00DA7033" w:rsidRDefault="00DA7033" w:rsidP="00DA7033">
      <w:pPr>
        <w:keepNext/>
        <w:bidi/>
        <w:jc w:val="both"/>
        <w:rPr>
          <w:rFonts w:cs="David" w:hint="cs"/>
          <w:rtl/>
        </w:rPr>
      </w:pPr>
    </w:p>
    <w:p w14:paraId="01BA455A" w14:textId="77777777" w:rsidR="00DA7033" w:rsidRPr="00DA7033" w:rsidRDefault="00DA7033" w:rsidP="00DA7033">
      <w:pPr>
        <w:keepNext/>
        <w:bidi/>
        <w:jc w:val="both"/>
        <w:rPr>
          <w:rFonts w:cs="David" w:hint="cs"/>
          <w:rtl/>
        </w:rPr>
      </w:pPr>
      <w:r w:rsidRPr="00DA7033">
        <w:rPr>
          <w:rFonts w:cs="David" w:hint="cs"/>
          <w:rtl/>
        </w:rPr>
        <w:tab/>
        <w:t xml:space="preserve">כשוועדת האתיקה קיבלה החלטה, היא לא הודיעה לאף אחד, בחושך. לא אני קיבלתי מכתב, באתי לתעשייה האווירית ואומר לי המנכ"ל, קיבלת מכתב </w:t>
      </w:r>
      <w:proofErr w:type="spellStart"/>
      <w:r w:rsidRPr="00DA7033">
        <w:rPr>
          <w:rFonts w:cs="David" w:hint="cs"/>
          <w:rtl/>
        </w:rPr>
        <w:t>מחרמוני</w:t>
      </w:r>
      <w:proofErr w:type="spellEnd"/>
      <w:r w:rsidRPr="00DA7033">
        <w:rPr>
          <w:rFonts w:cs="David" w:hint="cs"/>
          <w:rtl/>
        </w:rPr>
        <w:t xml:space="preserve">. </w:t>
      </w:r>
      <w:proofErr w:type="spellStart"/>
      <w:r w:rsidRPr="00DA7033">
        <w:rPr>
          <w:rFonts w:cs="David" w:hint="cs"/>
          <w:rtl/>
        </w:rPr>
        <w:t>חרמוני</w:t>
      </w:r>
      <w:proofErr w:type="spellEnd"/>
      <w:r w:rsidRPr="00DA7033">
        <w:rPr>
          <w:rFonts w:cs="David" w:hint="cs"/>
          <w:rtl/>
        </w:rPr>
        <w:t xml:space="preserve"> זה אותו אחד שמתלונן כל שבוע.</w:t>
      </w:r>
    </w:p>
    <w:p w14:paraId="62032C7D" w14:textId="77777777" w:rsidR="00DA7033" w:rsidRPr="00DA7033" w:rsidRDefault="00DA7033" w:rsidP="00DA7033">
      <w:pPr>
        <w:keepNext/>
        <w:bidi/>
        <w:jc w:val="both"/>
        <w:rPr>
          <w:rFonts w:cs="David" w:hint="cs"/>
          <w:rtl/>
        </w:rPr>
      </w:pPr>
    </w:p>
    <w:p w14:paraId="2ECEAA5B" w14:textId="77777777" w:rsidR="00DA7033" w:rsidRPr="00DA7033" w:rsidRDefault="00DA7033" w:rsidP="00DA7033">
      <w:pPr>
        <w:bidi/>
        <w:jc w:val="both"/>
        <w:rPr>
          <w:rFonts w:cs="David" w:hint="cs"/>
          <w:u w:val="single"/>
          <w:rtl/>
        </w:rPr>
      </w:pPr>
      <w:r w:rsidRPr="00DA7033">
        <w:rPr>
          <w:rFonts w:cs="David" w:hint="cs"/>
          <w:u w:val="single"/>
          <w:rtl/>
        </w:rPr>
        <w:t>היו"ר חיים אורון:</w:t>
      </w:r>
    </w:p>
    <w:p w14:paraId="496A219A" w14:textId="77777777" w:rsidR="00DA7033" w:rsidRPr="00DA7033" w:rsidRDefault="00DA7033" w:rsidP="00DA7033">
      <w:pPr>
        <w:bidi/>
        <w:jc w:val="both"/>
        <w:rPr>
          <w:rFonts w:cs="David" w:hint="cs"/>
          <w:u w:val="single"/>
          <w:rtl/>
        </w:rPr>
      </w:pPr>
    </w:p>
    <w:p w14:paraId="0797E1CC" w14:textId="77777777" w:rsidR="00DA7033" w:rsidRPr="00DA7033" w:rsidRDefault="00DA7033" w:rsidP="00DA7033">
      <w:pPr>
        <w:keepNext/>
        <w:bidi/>
        <w:jc w:val="both"/>
        <w:rPr>
          <w:rFonts w:cs="David" w:hint="cs"/>
          <w:rtl/>
        </w:rPr>
      </w:pPr>
      <w:r w:rsidRPr="00DA7033">
        <w:rPr>
          <w:rFonts w:cs="David" w:hint="cs"/>
          <w:rtl/>
        </w:rPr>
        <w:tab/>
        <w:t xml:space="preserve"> אנחנו נעצור עכשיו, בישיבה הבאה תהיה הדובר הראשון. תודה לכולם הישיבה נעולה. </w:t>
      </w:r>
    </w:p>
    <w:p w14:paraId="68BE0235" w14:textId="77777777" w:rsidR="00DA7033" w:rsidRPr="00DA7033" w:rsidRDefault="00DA7033" w:rsidP="00DA7033">
      <w:pPr>
        <w:keepNext/>
        <w:bidi/>
        <w:jc w:val="both"/>
        <w:rPr>
          <w:rFonts w:cs="David" w:hint="cs"/>
          <w:rtl/>
        </w:rPr>
      </w:pPr>
    </w:p>
    <w:p w14:paraId="5C67A6CF" w14:textId="77777777" w:rsidR="00DA7033" w:rsidRPr="00DA7033" w:rsidRDefault="00DA7033" w:rsidP="00DA7033">
      <w:pPr>
        <w:keepNext/>
        <w:bidi/>
        <w:rPr>
          <w:rFonts w:cs="David" w:hint="cs"/>
          <w:b/>
          <w:bCs/>
          <w:rtl/>
        </w:rPr>
      </w:pPr>
      <w:r w:rsidRPr="00DA7033">
        <w:rPr>
          <w:rFonts w:cs="David" w:hint="cs"/>
          <w:b/>
          <w:bCs/>
          <w:rtl/>
        </w:rPr>
        <w:t>הישיבה ננעלה שבשעה 16:00</w:t>
      </w:r>
    </w:p>
    <w:p w14:paraId="0F774132" w14:textId="77777777" w:rsidR="00DA7033" w:rsidRPr="00DA7033" w:rsidRDefault="00DA7033" w:rsidP="00DA7033">
      <w:pPr>
        <w:keepNext/>
        <w:bidi/>
        <w:jc w:val="both"/>
        <w:rPr>
          <w:rFonts w:cs="David" w:hint="cs"/>
          <w:rtl/>
        </w:rPr>
      </w:pPr>
    </w:p>
    <w:p w14:paraId="6D0CE783" w14:textId="77777777" w:rsidR="00DA7033" w:rsidRPr="00DA7033" w:rsidRDefault="00DA7033" w:rsidP="00DA7033">
      <w:pPr>
        <w:keepNext/>
        <w:bidi/>
        <w:jc w:val="both"/>
        <w:rPr>
          <w:rFonts w:cs="David" w:hint="cs"/>
          <w:rtl/>
        </w:rPr>
      </w:pPr>
    </w:p>
    <w:p w14:paraId="231A9051" w14:textId="77777777" w:rsidR="00DA7033" w:rsidRPr="00DA7033" w:rsidRDefault="00DA7033" w:rsidP="00DA7033">
      <w:pPr>
        <w:keepNext/>
        <w:bidi/>
        <w:jc w:val="both"/>
        <w:rPr>
          <w:rFonts w:cs="David" w:hint="cs"/>
          <w:rtl/>
        </w:rPr>
      </w:pPr>
    </w:p>
    <w:p w14:paraId="4D1F337D" w14:textId="77777777" w:rsidR="00DA7033" w:rsidRPr="00DA7033" w:rsidRDefault="00DA7033" w:rsidP="00DA7033">
      <w:pPr>
        <w:keepNext/>
        <w:bidi/>
        <w:jc w:val="both"/>
        <w:rPr>
          <w:rFonts w:cs="David" w:hint="cs"/>
          <w:rtl/>
        </w:rPr>
      </w:pPr>
      <w:r w:rsidRPr="00DA7033">
        <w:rPr>
          <w:rFonts w:cs="David" w:hint="cs"/>
          <w:rtl/>
        </w:rPr>
        <w:t xml:space="preserve"> </w:t>
      </w:r>
    </w:p>
    <w:p w14:paraId="410727DD" w14:textId="77777777" w:rsidR="00DA7033" w:rsidRPr="00DA7033" w:rsidRDefault="00DA7033" w:rsidP="00DA7033">
      <w:pPr>
        <w:bidi/>
        <w:jc w:val="both"/>
        <w:rPr>
          <w:rFonts w:cs="David" w:hint="cs"/>
          <w:rtl/>
        </w:rPr>
      </w:pPr>
    </w:p>
    <w:p w14:paraId="4A9120E0" w14:textId="77777777" w:rsidR="00DA7033" w:rsidRPr="00DA7033" w:rsidRDefault="00DA7033" w:rsidP="00DA7033">
      <w:pPr>
        <w:bidi/>
        <w:jc w:val="both"/>
        <w:rPr>
          <w:rFonts w:cs="David" w:hint="cs"/>
          <w:rtl/>
        </w:rPr>
      </w:pPr>
    </w:p>
    <w:p w14:paraId="3CA7182D" w14:textId="77777777" w:rsidR="00DA7033" w:rsidRPr="00DA7033" w:rsidRDefault="00DA7033" w:rsidP="00DA7033">
      <w:pPr>
        <w:keepNext/>
        <w:bidi/>
        <w:jc w:val="both"/>
        <w:rPr>
          <w:rFonts w:cs="David" w:hint="cs"/>
          <w:rtl/>
        </w:rPr>
      </w:pPr>
    </w:p>
    <w:p w14:paraId="71575847" w14:textId="77777777" w:rsidR="00DA7033" w:rsidRPr="00DA7033" w:rsidRDefault="00DA7033" w:rsidP="00DA7033">
      <w:pPr>
        <w:keepNext/>
        <w:bidi/>
        <w:jc w:val="both"/>
        <w:rPr>
          <w:rFonts w:cs="David" w:hint="cs"/>
          <w:rtl/>
        </w:rPr>
      </w:pPr>
    </w:p>
    <w:p w14:paraId="3EE28524" w14:textId="77777777" w:rsidR="00DA7033" w:rsidRPr="00DA7033" w:rsidRDefault="00DA7033" w:rsidP="00DA7033">
      <w:pPr>
        <w:bidi/>
        <w:jc w:val="both"/>
        <w:rPr>
          <w:rFonts w:cs="David" w:hint="cs"/>
          <w:rtl/>
        </w:rPr>
      </w:pPr>
    </w:p>
    <w:p w14:paraId="131A9EE8" w14:textId="77777777" w:rsidR="00DA7033" w:rsidRPr="00DA7033" w:rsidRDefault="00DA7033" w:rsidP="00DA7033">
      <w:pPr>
        <w:bidi/>
        <w:jc w:val="both"/>
        <w:rPr>
          <w:rFonts w:cs="David" w:hint="cs"/>
          <w:rtl/>
        </w:rPr>
      </w:pPr>
      <w:r w:rsidRPr="00DA7033">
        <w:rPr>
          <w:rFonts w:cs="David" w:hint="cs"/>
          <w:rtl/>
        </w:rPr>
        <w:t xml:space="preserve"> </w:t>
      </w:r>
    </w:p>
    <w:p w14:paraId="7F4EE22D" w14:textId="77777777" w:rsidR="00DA7033" w:rsidRPr="00DA7033" w:rsidRDefault="00DA7033" w:rsidP="00DA7033">
      <w:pPr>
        <w:keepNext/>
        <w:bidi/>
        <w:jc w:val="both"/>
        <w:rPr>
          <w:rFonts w:cs="David" w:hint="cs"/>
          <w:rtl/>
        </w:rPr>
      </w:pPr>
      <w:r w:rsidRPr="00DA7033">
        <w:rPr>
          <w:rFonts w:cs="David" w:hint="cs"/>
          <w:rtl/>
        </w:rPr>
        <w:t xml:space="preserve">    </w:t>
      </w:r>
    </w:p>
    <w:p w14:paraId="1047C585" w14:textId="77777777" w:rsidR="00DA7033" w:rsidRPr="00DA7033" w:rsidRDefault="00DA7033" w:rsidP="00DA7033">
      <w:pPr>
        <w:keepNext/>
        <w:bidi/>
        <w:jc w:val="both"/>
        <w:rPr>
          <w:rFonts w:cs="David" w:hint="cs"/>
          <w:rtl/>
        </w:rPr>
      </w:pPr>
      <w:r w:rsidRPr="00DA7033">
        <w:rPr>
          <w:rFonts w:cs="David" w:hint="cs"/>
          <w:rtl/>
        </w:rPr>
        <w:t xml:space="preserve"> </w:t>
      </w:r>
      <w:r w:rsidRPr="00DA7033">
        <w:rPr>
          <w:rFonts w:cs="David" w:hint="cs"/>
          <w:rtl/>
        </w:rPr>
        <w:tab/>
      </w:r>
    </w:p>
    <w:p w14:paraId="2C714BD2" w14:textId="77777777" w:rsidR="00DA7033" w:rsidRPr="00DA7033" w:rsidRDefault="00DA7033" w:rsidP="00DA7033">
      <w:pPr>
        <w:keepNext/>
        <w:bidi/>
        <w:jc w:val="both"/>
        <w:rPr>
          <w:rFonts w:cs="David" w:hint="cs"/>
          <w:rtl/>
        </w:rPr>
      </w:pPr>
      <w:r w:rsidRPr="00DA7033">
        <w:rPr>
          <w:rFonts w:cs="David" w:hint="cs"/>
          <w:rtl/>
        </w:rPr>
        <w:t xml:space="preserve">  </w:t>
      </w:r>
      <w:r w:rsidRPr="00DA7033">
        <w:rPr>
          <w:rFonts w:cs="David" w:hint="cs"/>
          <w:rtl/>
        </w:rPr>
        <w:tab/>
      </w:r>
    </w:p>
    <w:p w14:paraId="11767C3A" w14:textId="77777777" w:rsidR="00DA7033" w:rsidRPr="00DA7033" w:rsidRDefault="00DA7033" w:rsidP="00DA7033">
      <w:pPr>
        <w:keepNext/>
        <w:bidi/>
        <w:jc w:val="both"/>
        <w:rPr>
          <w:rFonts w:cs="David" w:hint="cs"/>
          <w:rtl/>
        </w:rPr>
      </w:pPr>
      <w:r w:rsidRPr="00DA7033">
        <w:rPr>
          <w:rFonts w:cs="David" w:hint="cs"/>
          <w:rtl/>
        </w:rPr>
        <w:t xml:space="preserve">    </w:t>
      </w:r>
    </w:p>
    <w:p w14:paraId="098874BF" w14:textId="77777777" w:rsidR="00DA7033" w:rsidRPr="00DA7033" w:rsidRDefault="00DA7033" w:rsidP="00DA7033">
      <w:pPr>
        <w:keepNext/>
        <w:bidi/>
        <w:jc w:val="both"/>
        <w:rPr>
          <w:rFonts w:cs="David" w:hint="cs"/>
          <w:rtl/>
        </w:rPr>
      </w:pPr>
    </w:p>
    <w:p w14:paraId="52F3754A" w14:textId="77777777" w:rsidR="00DA7033" w:rsidRPr="00DA7033" w:rsidRDefault="00DA7033" w:rsidP="00DA7033">
      <w:pPr>
        <w:keepNext/>
        <w:bidi/>
        <w:jc w:val="both"/>
        <w:rPr>
          <w:rFonts w:cs="David" w:hint="cs"/>
          <w:rtl/>
        </w:rPr>
      </w:pPr>
      <w:r w:rsidRPr="00DA7033">
        <w:rPr>
          <w:rFonts w:cs="David" w:hint="cs"/>
          <w:rtl/>
        </w:rPr>
        <w:t xml:space="preserve">  </w:t>
      </w:r>
    </w:p>
    <w:p w14:paraId="60E770AC" w14:textId="77777777" w:rsidR="00DA7033" w:rsidRPr="00DA7033" w:rsidRDefault="00DA7033" w:rsidP="00DA7033">
      <w:pPr>
        <w:bidi/>
        <w:jc w:val="both"/>
        <w:rPr>
          <w:rFonts w:cs="David" w:hint="cs"/>
          <w:rtl/>
        </w:rPr>
      </w:pPr>
    </w:p>
    <w:p w14:paraId="29DA59B1" w14:textId="77777777" w:rsidR="00DA7033" w:rsidRPr="00DA7033" w:rsidRDefault="00DA7033" w:rsidP="00DA7033">
      <w:pPr>
        <w:bidi/>
        <w:jc w:val="both"/>
        <w:rPr>
          <w:rFonts w:cs="David" w:hint="cs"/>
          <w:rtl/>
        </w:rPr>
      </w:pPr>
    </w:p>
    <w:p w14:paraId="38AFA1A9" w14:textId="77777777" w:rsidR="00DA7033" w:rsidRPr="00DA7033" w:rsidRDefault="00DA7033" w:rsidP="00DA7033">
      <w:pPr>
        <w:bidi/>
        <w:jc w:val="both"/>
        <w:rPr>
          <w:rFonts w:cs="David" w:hint="cs"/>
          <w:rtl/>
        </w:rPr>
      </w:pPr>
      <w:r w:rsidRPr="00DA7033">
        <w:rPr>
          <w:rFonts w:cs="David" w:hint="cs"/>
          <w:rtl/>
        </w:rPr>
        <w:t xml:space="preserve"> </w:t>
      </w:r>
    </w:p>
    <w:p w14:paraId="44D99960" w14:textId="77777777" w:rsidR="00DA7033" w:rsidRPr="00DA7033" w:rsidRDefault="00DA7033" w:rsidP="00DA7033">
      <w:pPr>
        <w:keepNext/>
        <w:bidi/>
        <w:jc w:val="both"/>
        <w:rPr>
          <w:rFonts w:cs="David" w:hint="cs"/>
          <w:rtl/>
        </w:rPr>
      </w:pPr>
    </w:p>
    <w:p w14:paraId="6ADDCE91" w14:textId="77777777" w:rsidR="00DA7033" w:rsidRPr="00DA7033" w:rsidRDefault="00DA7033" w:rsidP="00DA7033">
      <w:pPr>
        <w:bidi/>
        <w:rPr>
          <w:rFonts w:cs="David" w:hint="cs"/>
          <w:rtl/>
        </w:rPr>
      </w:pPr>
      <w:r w:rsidRPr="00DA7033">
        <w:rPr>
          <w:rFonts w:cs="David" w:hint="cs"/>
          <w:rtl/>
        </w:rPr>
        <w:t xml:space="preserve"> </w:t>
      </w:r>
    </w:p>
    <w:p w14:paraId="5A4A7095" w14:textId="77777777" w:rsidR="00DA7033" w:rsidRPr="00DA7033" w:rsidRDefault="00DA7033" w:rsidP="00DA7033">
      <w:pPr>
        <w:keepNext/>
        <w:bidi/>
        <w:jc w:val="both"/>
        <w:rPr>
          <w:rFonts w:cs="David" w:hint="cs"/>
          <w:rtl/>
        </w:rPr>
      </w:pPr>
    </w:p>
    <w:p w14:paraId="74CDF126" w14:textId="77777777" w:rsidR="00DA7033" w:rsidRPr="00DA7033" w:rsidRDefault="00DA7033" w:rsidP="00DA7033">
      <w:pPr>
        <w:keepNext/>
        <w:bidi/>
        <w:jc w:val="both"/>
        <w:rPr>
          <w:rFonts w:cs="David" w:hint="cs"/>
          <w:rtl/>
        </w:rPr>
      </w:pPr>
    </w:p>
    <w:p w14:paraId="1BA923A9" w14:textId="77777777" w:rsidR="00DA7033" w:rsidRPr="00DA7033" w:rsidRDefault="00DA7033" w:rsidP="00DA7033">
      <w:pPr>
        <w:keepNext/>
        <w:bidi/>
        <w:jc w:val="both"/>
        <w:rPr>
          <w:rFonts w:cs="David" w:hint="cs"/>
          <w:rtl/>
        </w:rPr>
      </w:pPr>
    </w:p>
    <w:p w14:paraId="42C9D0C1" w14:textId="77777777" w:rsidR="00DA7033" w:rsidRPr="00DA7033" w:rsidRDefault="00DA7033" w:rsidP="00DA7033">
      <w:pPr>
        <w:keepNext/>
        <w:bidi/>
        <w:jc w:val="both"/>
        <w:rPr>
          <w:rFonts w:cs="David" w:hint="cs"/>
          <w:rtl/>
        </w:rPr>
      </w:pPr>
    </w:p>
    <w:p w14:paraId="535A4518" w14:textId="77777777" w:rsidR="00DA7033" w:rsidRPr="00DA7033" w:rsidRDefault="00DA7033" w:rsidP="00DA7033">
      <w:pPr>
        <w:bidi/>
        <w:jc w:val="both"/>
        <w:rPr>
          <w:rFonts w:cs="David" w:hint="cs"/>
          <w:rtl/>
        </w:rPr>
      </w:pPr>
    </w:p>
    <w:p w14:paraId="49198069" w14:textId="77777777" w:rsidR="00DA7033" w:rsidRPr="00DA7033" w:rsidRDefault="00DA7033" w:rsidP="00DA7033">
      <w:pPr>
        <w:bidi/>
        <w:jc w:val="both"/>
        <w:rPr>
          <w:rFonts w:cs="David" w:hint="cs"/>
          <w:rtl/>
        </w:rPr>
      </w:pPr>
      <w:r w:rsidRPr="00DA7033">
        <w:rPr>
          <w:rFonts w:cs="David" w:hint="cs"/>
          <w:rtl/>
        </w:rPr>
        <w:tab/>
      </w:r>
    </w:p>
    <w:p w14:paraId="72601C0D" w14:textId="77777777" w:rsidR="00DA7033" w:rsidRPr="00DA7033" w:rsidRDefault="00DA7033" w:rsidP="00DA7033">
      <w:pPr>
        <w:bidi/>
        <w:jc w:val="both"/>
        <w:rPr>
          <w:rFonts w:cs="David" w:hint="cs"/>
          <w:rtl/>
        </w:rPr>
      </w:pPr>
      <w:r w:rsidRPr="00DA7033">
        <w:rPr>
          <w:rFonts w:cs="David" w:hint="cs"/>
          <w:rtl/>
        </w:rPr>
        <w:tab/>
      </w:r>
    </w:p>
    <w:p w14:paraId="6C210BBE" w14:textId="77777777" w:rsidR="00DA7033" w:rsidRPr="00DA7033" w:rsidRDefault="00DA7033" w:rsidP="00DA7033">
      <w:pPr>
        <w:bidi/>
        <w:jc w:val="both"/>
        <w:rPr>
          <w:rFonts w:cs="David" w:hint="cs"/>
          <w:rtl/>
        </w:rPr>
      </w:pPr>
      <w:r w:rsidRPr="00DA7033">
        <w:rPr>
          <w:rFonts w:cs="David" w:hint="cs"/>
          <w:rtl/>
        </w:rPr>
        <w:t xml:space="preserve"> </w:t>
      </w:r>
    </w:p>
    <w:p w14:paraId="4ACC5CF4" w14:textId="77777777" w:rsidR="00DA7033" w:rsidRPr="00DA7033" w:rsidRDefault="00DA7033" w:rsidP="00DA7033">
      <w:pPr>
        <w:bidi/>
        <w:jc w:val="both"/>
        <w:rPr>
          <w:rFonts w:cs="David" w:hint="cs"/>
          <w:rtl/>
        </w:rPr>
      </w:pPr>
      <w:r w:rsidRPr="00DA7033">
        <w:rPr>
          <w:rFonts w:cs="David" w:hint="cs"/>
          <w:rtl/>
        </w:rPr>
        <w:t xml:space="preserve">  </w:t>
      </w:r>
    </w:p>
    <w:p w14:paraId="1D16C9E5" w14:textId="77777777" w:rsidR="00DA7033" w:rsidRPr="00DA7033" w:rsidRDefault="00DA7033" w:rsidP="00DA7033">
      <w:pPr>
        <w:bidi/>
        <w:jc w:val="both"/>
        <w:rPr>
          <w:rFonts w:cs="David" w:hint="cs"/>
          <w:rtl/>
        </w:rPr>
      </w:pPr>
      <w:r w:rsidRPr="00DA7033">
        <w:rPr>
          <w:rFonts w:cs="David" w:hint="cs"/>
          <w:rtl/>
        </w:rPr>
        <w:tab/>
      </w:r>
    </w:p>
    <w:p w14:paraId="0E4C1416" w14:textId="77777777" w:rsidR="00DA7033" w:rsidRPr="00DA7033" w:rsidRDefault="00DA7033" w:rsidP="00DA7033">
      <w:pPr>
        <w:bidi/>
        <w:jc w:val="both"/>
        <w:rPr>
          <w:rFonts w:cs="David" w:hint="cs"/>
          <w:rtl/>
        </w:rPr>
      </w:pPr>
    </w:p>
    <w:p w14:paraId="17AB44D2" w14:textId="77777777" w:rsidR="00552A80" w:rsidRPr="00DA7033" w:rsidRDefault="00552A80" w:rsidP="00DA7033">
      <w:pPr>
        <w:bidi/>
        <w:rPr>
          <w:rFonts w:cs="David"/>
        </w:rPr>
      </w:pPr>
    </w:p>
    <w:sectPr w:rsidR="00552A80" w:rsidRPr="00DA7033" w:rsidSect="00DA7033">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3F69" w14:textId="77777777" w:rsidR="00DA7033" w:rsidRDefault="00DA7033">
      <w:r>
        <w:separator/>
      </w:r>
    </w:p>
  </w:endnote>
  <w:endnote w:type="continuationSeparator" w:id="0">
    <w:p w14:paraId="5FE8E6F0" w14:textId="77777777" w:rsidR="00DA7033" w:rsidRDefault="00DA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BE1F1" w14:textId="77777777" w:rsidR="00DA7033" w:rsidRDefault="00DA7033">
      <w:r>
        <w:separator/>
      </w:r>
    </w:p>
  </w:footnote>
  <w:footnote w:type="continuationSeparator" w:id="0">
    <w:p w14:paraId="1080F099" w14:textId="77777777" w:rsidR="00DA7033" w:rsidRDefault="00DA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3097" w14:textId="77777777" w:rsidR="00DA7033" w:rsidRDefault="00DA7033" w:rsidP="00DA7033">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D5BDB43" w14:textId="77777777" w:rsidR="00DA7033" w:rsidRDefault="00DA70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0728" w14:textId="77777777" w:rsidR="00DA7033" w:rsidRDefault="00DA7033" w:rsidP="00DA7033">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28</w:t>
    </w:r>
    <w:r>
      <w:rPr>
        <w:rStyle w:val="PageNumber"/>
        <w:rFonts w:cs="David"/>
        <w:szCs w:val="24"/>
      </w:rPr>
      <w:fldChar w:fldCharType="end"/>
    </w:r>
  </w:p>
  <w:p w14:paraId="29A1574F" w14:textId="77777777" w:rsidR="00DA7033" w:rsidRPr="000C6D78" w:rsidRDefault="00DA7033" w:rsidP="00DA7033">
    <w:pPr>
      <w:pStyle w:val="Header"/>
      <w:ind w:right="360"/>
      <w:rPr>
        <w:rFonts w:cs="David" w:hint="cs"/>
        <w:sz w:val="24"/>
        <w:szCs w:val="24"/>
        <w:rtl/>
      </w:rPr>
    </w:pPr>
    <w:r w:rsidRPr="000C6D78">
      <w:rPr>
        <w:rFonts w:cs="David" w:hint="cs"/>
        <w:sz w:val="24"/>
        <w:szCs w:val="24"/>
        <w:rtl/>
      </w:rPr>
      <w:t>ועדת המשנה לגיבוש כללי אתיקה לחברי כנסת</w:t>
    </w:r>
  </w:p>
  <w:p w14:paraId="2D9F3A02" w14:textId="77777777" w:rsidR="00DA7033" w:rsidRDefault="00DA7033" w:rsidP="00DA7033">
    <w:pPr>
      <w:pStyle w:val="Header"/>
      <w:ind w:right="360"/>
      <w:rPr>
        <w:rFonts w:cs="David" w:hint="cs"/>
        <w:sz w:val="24"/>
        <w:szCs w:val="24"/>
        <w:rtl/>
      </w:rPr>
    </w:pPr>
    <w:r>
      <w:rPr>
        <w:rFonts w:cs="David" w:hint="cs"/>
        <w:b/>
        <w:bCs/>
        <w:sz w:val="24"/>
        <w:szCs w:val="24"/>
        <w:rtl/>
      </w:rPr>
      <w:t xml:space="preserve"> </w:t>
    </w:r>
    <w:r>
      <w:rPr>
        <w:rFonts w:cs="David" w:hint="cs"/>
        <w:sz w:val="24"/>
        <w:szCs w:val="24"/>
        <w:rtl/>
      </w:rPr>
      <w:t>6/7/2010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C79E8"/>
    <w:multiLevelType w:val="hybridMultilevel"/>
    <w:tmpl w:val="6A8E437C"/>
    <w:lvl w:ilvl="0" w:tplc="59D83512">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6877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59593פרוטוקול_ישיבת_ועדה.doc"/>
    <w:docVar w:name="StartMode" w:val="3"/>
  </w:docVars>
  <w:rsids>
    <w:rsidRoot w:val="003830BE"/>
    <w:rsid w:val="00374B7F"/>
    <w:rsid w:val="003830BE"/>
    <w:rsid w:val="00552A80"/>
    <w:rsid w:val="00965806"/>
    <w:rsid w:val="00A644AC"/>
    <w:rsid w:val="00DA70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0A405"/>
  <w15:chartTrackingRefBased/>
  <w15:docId w15:val="{44DD52D9-0EE2-435C-A761-E065AB55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A7033"/>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DA7033"/>
    <w:rPr>
      <w:rFonts w:cs="Miriam"/>
      <w:lang w:bidi="he-IL"/>
    </w:rPr>
  </w:style>
  <w:style w:type="paragraph" w:customStyle="1" w:styleId="a">
    <w:name w:val=" תו תו תו"/>
    <w:basedOn w:val="Normal"/>
    <w:rsid w:val="00DA7033"/>
    <w:pPr>
      <w:spacing w:after="160"/>
    </w:pPr>
    <w:rPr>
      <w:rFonts w:ascii="Verdana" w:hAnsi="Verdan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7208</Words>
  <Characters>41086</Characters>
  <Application>Microsoft Office Word</Application>
  <DocSecurity>0</DocSecurity>
  <Lines>342</Lines>
  <Paragraphs>96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