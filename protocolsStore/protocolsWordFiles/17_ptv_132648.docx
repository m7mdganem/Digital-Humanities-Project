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2F7B1" w14:textId="77777777" w:rsidR="00F90270" w:rsidRPr="00F90270" w:rsidRDefault="00F90270" w:rsidP="00F90270">
      <w:pPr>
        <w:pStyle w:val="Heading5"/>
        <w:jc w:val="left"/>
        <w:rPr>
          <w:b/>
          <w:bCs/>
          <w:rtl/>
        </w:rPr>
      </w:pPr>
      <w:r w:rsidRPr="00F90270">
        <w:rPr>
          <w:b/>
          <w:bCs/>
          <w:rtl/>
        </w:rPr>
        <w:t xml:space="preserve">הכנסת </w:t>
      </w:r>
      <w:r w:rsidRPr="00F90270">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F90270">
        <w:rPr>
          <w:b/>
          <w:bCs/>
          <w:rtl/>
        </w:rPr>
        <w:tab/>
        <w:t>נוסח לא מתוקן</w:t>
      </w:r>
    </w:p>
    <w:p w14:paraId="72D51B36" w14:textId="77777777" w:rsidR="00F90270" w:rsidRPr="00F90270" w:rsidRDefault="00F90270" w:rsidP="00F90270">
      <w:pPr>
        <w:bidi/>
        <w:rPr>
          <w:rFonts w:cs="David"/>
          <w:b/>
          <w:bCs/>
          <w:rtl/>
        </w:rPr>
      </w:pPr>
      <w:r w:rsidRPr="00F90270">
        <w:rPr>
          <w:rFonts w:cs="David"/>
          <w:b/>
          <w:bCs/>
          <w:rtl/>
        </w:rPr>
        <w:t xml:space="preserve">מושב </w:t>
      </w:r>
      <w:r w:rsidRPr="00F90270">
        <w:rPr>
          <w:rFonts w:cs="David" w:hint="cs"/>
          <w:b/>
          <w:bCs/>
          <w:rtl/>
        </w:rPr>
        <w:t>שני</w:t>
      </w:r>
    </w:p>
    <w:p w14:paraId="7481E59E" w14:textId="77777777" w:rsidR="00F90270" w:rsidRPr="00F90270" w:rsidRDefault="00F90270" w:rsidP="00F90270">
      <w:pPr>
        <w:bidi/>
        <w:rPr>
          <w:rFonts w:cs="David"/>
          <w:b/>
          <w:bCs/>
          <w:rtl/>
        </w:rPr>
      </w:pPr>
    </w:p>
    <w:p w14:paraId="3652DA1B" w14:textId="77777777" w:rsidR="00F90270" w:rsidRPr="00F90270" w:rsidRDefault="00F90270" w:rsidP="00F90270">
      <w:pPr>
        <w:bidi/>
        <w:rPr>
          <w:rFonts w:cs="David"/>
          <w:b/>
          <w:bCs/>
          <w:rtl/>
        </w:rPr>
      </w:pPr>
    </w:p>
    <w:p w14:paraId="23861374" w14:textId="77777777" w:rsidR="00F90270" w:rsidRPr="00F90270" w:rsidRDefault="00F90270" w:rsidP="00F90270">
      <w:pPr>
        <w:bidi/>
        <w:rPr>
          <w:rFonts w:cs="David"/>
          <w:b/>
          <w:bCs/>
          <w:rtl/>
        </w:rPr>
      </w:pPr>
    </w:p>
    <w:p w14:paraId="69A51437" w14:textId="77777777" w:rsidR="00F90270" w:rsidRPr="00F90270" w:rsidRDefault="00F90270" w:rsidP="00F90270">
      <w:pPr>
        <w:bidi/>
        <w:jc w:val="center"/>
        <w:rPr>
          <w:rFonts w:cs="David" w:hint="cs"/>
          <w:b/>
          <w:bCs/>
          <w:rtl/>
        </w:rPr>
      </w:pPr>
      <w:r w:rsidRPr="00F90270">
        <w:rPr>
          <w:rFonts w:cs="David"/>
          <w:b/>
          <w:bCs/>
          <w:rtl/>
        </w:rPr>
        <w:t>פרוטוקול מס'</w:t>
      </w:r>
      <w:r w:rsidRPr="00F90270">
        <w:rPr>
          <w:rFonts w:cs="David" w:hint="cs"/>
          <w:b/>
          <w:bCs/>
          <w:rtl/>
        </w:rPr>
        <w:t xml:space="preserve"> 53</w:t>
      </w:r>
    </w:p>
    <w:p w14:paraId="7D058254" w14:textId="77777777" w:rsidR="00F90270" w:rsidRPr="00F90270" w:rsidRDefault="00F90270" w:rsidP="00F90270">
      <w:pPr>
        <w:bidi/>
        <w:jc w:val="center"/>
        <w:rPr>
          <w:rFonts w:cs="David" w:hint="cs"/>
          <w:b/>
          <w:bCs/>
          <w:rtl/>
        </w:rPr>
      </w:pPr>
      <w:r w:rsidRPr="00F90270">
        <w:rPr>
          <w:rFonts w:cs="David" w:hint="cs"/>
          <w:b/>
          <w:bCs/>
          <w:rtl/>
        </w:rPr>
        <w:t>מישיבת ועדת הכנסת</w:t>
      </w:r>
    </w:p>
    <w:p w14:paraId="5765D67C" w14:textId="77777777" w:rsidR="00F90270" w:rsidRPr="00F90270" w:rsidRDefault="00F90270" w:rsidP="00F90270">
      <w:pPr>
        <w:bidi/>
        <w:jc w:val="center"/>
        <w:rPr>
          <w:rFonts w:cs="David" w:hint="cs"/>
          <w:b/>
          <w:bCs/>
          <w:u w:val="single"/>
          <w:rtl/>
        </w:rPr>
      </w:pPr>
      <w:r w:rsidRPr="00F90270">
        <w:rPr>
          <w:rFonts w:cs="David" w:hint="cs"/>
          <w:b/>
          <w:bCs/>
          <w:u w:val="single"/>
          <w:rtl/>
        </w:rPr>
        <w:t>שהתקיימה ביום שלישי, ל' בחשון, התשס"ז (21.11.2006), בשעה 09:00</w:t>
      </w:r>
    </w:p>
    <w:p w14:paraId="78E24A8E" w14:textId="77777777" w:rsidR="00F90270" w:rsidRPr="00F90270" w:rsidRDefault="00F90270" w:rsidP="00F90270">
      <w:pPr>
        <w:bidi/>
        <w:rPr>
          <w:rFonts w:cs="David"/>
          <w:b/>
          <w:bCs/>
          <w:rtl/>
        </w:rPr>
      </w:pPr>
    </w:p>
    <w:p w14:paraId="1C531EED" w14:textId="77777777" w:rsidR="00F90270" w:rsidRPr="00F90270" w:rsidRDefault="00F90270" w:rsidP="00F90270">
      <w:pPr>
        <w:bidi/>
        <w:rPr>
          <w:rFonts w:cs="David"/>
          <w:b/>
          <w:bCs/>
          <w:rtl/>
        </w:rPr>
      </w:pPr>
    </w:p>
    <w:p w14:paraId="3BD62EF5" w14:textId="77777777" w:rsidR="00F90270" w:rsidRPr="00F90270" w:rsidRDefault="00F90270" w:rsidP="00F90270">
      <w:pPr>
        <w:tabs>
          <w:tab w:val="left" w:pos="1221"/>
        </w:tabs>
        <w:bidi/>
        <w:rPr>
          <w:rFonts w:cs="David" w:hint="cs"/>
          <w:b/>
          <w:bCs/>
          <w:u w:val="single"/>
          <w:rtl/>
        </w:rPr>
      </w:pPr>
    </w:p>
    <w:p w14:paraId="22D44413" w14:textId="77777777" w:rsidR="00F90270" w:rsidRPr="00F90270" w:rsidRDefault="00F90270" w:rsidP="00F90270">
      <w:pPr>
        <w:tabs>
          <w:tab w:val="left" w:pos="1221"/>
        </w:tabs>
        <w:bidi/>
        <w:ind w:left="1701" w:hanging="1305"/>
        <w:rPr>
          <w:rFonts w:cs="David" w:hint="cs"/>
          <w:b/>
          <w:bCs/>
          <w:rtl/>
        </w:rPr>
      </w:pPr>
      <w:r w:rsidRPr="00F90270">
        <w:rPr>
          <w:rFonts w:cs="David"/>
          <w:b/>
          <w:bCs/>
          <w:u w:val="single"/>
          <w:rtl/>
        </w:rPr>
        <w:t>סדר היום</w:t>
      </w:r>
      <w:r w:rsidRPr="00F90270">
        <w:rPr>
          <w:rFonts w:cs="David"/>
          <w:rtl/>
        </w:rPr>
        <w:t>:</w:t>
      </w:r>
      <w:r w:rsidRPr="00F90270">
        <w:rPr>
          <w:rFonts w:cs="David" w:hint="cs"/>
          <w:b/>
          <w:bCs/>
          <w:rtl/>
        </w:rPr>
        <w:tab/>
      </w:r>
    </w:p>
    <w:p w14:paraId="444442ED" w14:textId="77777777" w:rsidR="00F90270" w:rsidRPr="00F90270" w:rsidRDefault="00F90270" w:rsidP="00F90270">
      <w:pPr>
        <w:numPr>
          <w:ilvl w:val="0"/>
          <w:numId w:val="1"/>
        </w:numPr>
        <w:tabs>
          <w:tab w:val="left" w:pos="1221"/>
        </w:tabs>
        <w:overflowPunct w:val="0"/>
        <w:autoSpaceDE w:val="0"/>
        <w:autoSpaceDN w:val="0"/>
        <w:bidi/>
        <w:adjustRightInd w:val="0"/>
        <w:jc w:val="both"/>
        <w:textAlignment w:val="baseline"/>
        <w:rPr>
          <w:rFonts w:cs="David" w:hint="cs"/>
          <w:b/>
          <w:bCs/>
        </w:rPr>
      </w:pPr>
      <w:r w:rsidRPr="00F90270">
        <w:rPr>
          <w:rFonts w:cs="David" w:hint="cs"/>
          <w:b/>
          <w:bCs/>
          <w:rtl/>
        </w:rPr>
        <w:t>הצעת החוק של חבר הכנסת גלנטי בנושא חקירת הנשיא.</w:t>
      </w:r>
    </w:p>
    <w:p w14:paraId="09C85684" w14:textId="77777777" w:rsidR="00F90270" w:rsidRPr="00F90270" w:rsidRDefault="00F90270" w:rsidP="00F90270">
      <w:pPr>
        <w:numPr>
          <w:ilvl w:val="0"/>
          <w:numId w:val="1"/>
        </w:numPr>
        <w:tabs>
          <w:tab w:val="left" w:pos="1221"/>
        </w:tabs>
        <w:overflowPunct w:val="0"/>
        <w:autoSpaceDE w:val="0"/>
        <w:autoSpaceDN w:val="0"/>
        <w:bidi/>
        <w:adjustRightInd w:val="0"/>
        <w:jc w:val="both"/>
        <w:textAlignment w:val="baseline"/>
        <w:rPr>
          <w:rFonts w:cs="David" w:hint="cs"/>
          <w:b/>
          <w:bCs/>
        </w:rPr>
      </w:pPr>
      <w:r w:rsidRPr="00F90270">
        <w:rPr>
          <w:rFonts w:cs="David" w:hint="cs"/>
          <w:b/>
          <w:bCs/>
          <w:rtl/>
        </w:rPr>
        <w:t>ערעורים על החלטת יו"ר הכנסת והסגנים שלא לאשר דחיפות הצעות לסדר היום.</w:t>
      </w:r>
    </w:p>
    <w:p w14:paraId="65ABC651" w14:textId="77777777" w:rsidR="00F90270" w:rsidRPr="00F90270" w:rsidRDefault="00F90270" w:rsidP="00F90270">
      <w:pPr>
        <w:numPr>
          <w:ilvl w:val="0"/>
          <w:numId w:val="1"/>
        </w:numPr>
        <w:tabs>
          <w:tab w:val="left" w:pos="1221"/>
        </w:tabs>
        <w:overflowPunct w:val="0"/>
        <w:autoSpaceDE w:val="0"/>
        <w:autoSpaceDN w:val="0"/>
        <w:bidi/>
        <w:adjustRightInd w:val="0"/>
        <w:jc w:val="both"/>
        <w:textAlignment w:val="baseline"/>
        <w:rPr>
          <w:rFonts w:cs="David" w:hint="cs"/>
          <w:b/>
          <w:bCs/>
        </w:rPr>
      </w:pPr>
      <w:r w:rsidRPr="00F90270">
        <w:rPr>
          <w:rFonts w:cs="David" w:hint="cs"/>
          <w:b/>
          <w:bCs/>
          <w:rtl/>
        </w:rPr>
        <w:t>קביעת מסגרת הדיון לנושאים הבאים, לפי סעיף 86א' לתקנון הכנסת:</w:t>
      </w:r>
    </w:p>
    <w:p w14:paraId="09E3EC64" w14:textId="77777777" w:rsidR="00F90270" w:rsidRPr="00F90270" w:rsidRDefault="00F90270" w:rsidP="00F90270">
      <w:pPr>
        <w:numPr>
          <w:ilvl w:val="1"/>
          <w:numId w:val="1"/>
        </w:numPr>
        <w:tabs>
          <w:tab w:val="left" w:pos="1221"/>
        </w:tabs>
        <w:overflowPunct w:val="0"/>
        <w:autoSpaceDE w:val="0"/>
        <w:autoSpaceDN w:val="0"/>
        <w:bidi/>
        <w:adjustRightInd w:val="0"/>
        <w:jc w:val="both"/>
        <w:textAlignment w:val="baseline"/>
        <w:rPr>
          <w:rFonts w:cs="David" w:hint="cs"/>
          <w:b/>
          <w:bCs/>
          <w:rtl/>
        </w:rPr>
      </w:pPr>
      <w:r w:rsidRPr="00F90270">
        <w:rPr>
          <w:rFonts w:cs="David" w:hint="cs"/>
          <w:b/>
          <w:bCs/>
          <w:rtl/>
        </w:rPr>
        <w:t>היום הבינלאומי לזכויות הילד.</w:t>
      </w:r>
    </w:p>
    <w:p w14:paraId="07F07F70" w14:textId="77777777" w:rsidR="00F90270" w:rsidRPr="00F90270" w:rsidRDefault="00F90270" w:rsidP="00F90270">
      <w:pPr>
        <w:numPr>
          <w:ilvl w:val="1"/>
          <w:numId w:val="1"/>
        </w:numPr>
        <w:tabs>
          <w:tab w:val="left" w:pos="1221"/>
        </w:tabs>
        <w:overflowPunct w:val="0"/>
        <w:autoSpaceDE w:val="0"/>
        <w:autoSpaceDN w:val="0"/>
        <w:bidi/>
        <w:adjustRightInd w:val="0"/>
        <w:jc w:val="both"/>
        <w:textAlignment w:val="baseline"/>
        <w:rPr>
          <w:rFonts w:cs="David" w:hint="cs"/>
          <w:b/>
          <w:bCs/>
        </w:rPr>
      </w:pPr>
      <w:r w:rsidRPr="00F90270">
        <w:rPr>
          <w:rFonts w:cs="David" w:hint="cs"/>
          <w:b/>
          <w:bCs/>
          <w:rtl/>
        </w:rPr>
        <w:t>החלטת עצרת האו"ם להקמת ועדת בדיקה לאירועי בית חנון.</w:t>
      </w:r>
    </w:p>
    <w:p w14:paraId="3055ADA0" w14:textId="77777777" w:rsidR="00F90270" w:rsidRPr="00F90270" w:rsidRDefault="00F90270" w:rsidP="00F90270">
      <w:pPr>
        <w:numPr>
          <w:ilvl w:val="0"/>
          <w:numId w:val="1"/>
        </w:numPr>
        <w:tabs>
          <w:tab w:val="left" w:pos="1221"/>
        </w:tabs>
        <w:overflowPunct w:val="0"/>
        <w:autoSpaceDE w:val="0"/>
        <w:autoSpaceDN w:val="0"/>
        <w:bidi/>
        <w:adjustRightInd w:val="0"/>
        <w:jc w:val="both"/>
        <w:textAlignment w:val="baseline"/>
        <w:rPr>
          <w:rFonts w:cs="David" w:hint="cs"/>
          <w:b/>
          <w:bCs/>
          <w:rtl/>
        </w:rPr>
      </w:pPr>
      <w:r w:rsidRPr="00F90270">
        <w:rPr>
          <w:rFonts w:cs="David" w:hint="cs"/>
          <w:b/>
          <w:bCs/>
          <w:rtl/>
        </w:rPr>
        <w:t xml:space="preserve">חילופי גברי בוועדה המשותפת לוועדת הכלכלה ולוועדת המדע והטכנולוגיה לדיון  </w:t>
      </w:r>
      <w:r w:rsidRPr="00F90270">
        <w:rPr>
          <w:rFonts w:cs="David"/>
          <w:b/>
          <w:bCs/>
          <w:rtl/>
        </w:rPr>
        <w:br/>
      </w:r>
      <w:r w:rsidRPr="00F90270">
        <w:rPr>
          <w:rFonts w:cs="David" w:hint="cs"/>
          <w:b/>
          <w:bCs/>
          <w:rtl/>
        </w:rPr>
        <w:t>בהצעת חוק התקשורת (בזק ושידורים) (תיקון מס' 33), התשס"ה-2005.</w:t>
      </w:r>
    </w:p>
    <w:p w14:paraId="61F2A6F8" w14:textId="77777777" w:rsidR="00F90270" w:rsidRPr="00F90270" w:rsidRDefault="00F90270" w:rsidP="009C2FF5">
      <w:pPr>
        <w:numPr>
          <w:ilvl w:val="0"/>
          <w:numId w:val="1"/>
        </w:numPr>
        <w:tabs>
          <w:tab w:val="left" w:pos="1221"/>
        </w:tabs>
        <w:overflowPunct w:val="0"/>
        <w:autoSpaceDE w:val="0"/>
        <w:autoSpaceDN w:val="0"/>
        <w:bidi/>
        <w:adjustRightInd w:val="0"/>
        <w:jc w:val="both"/>
        <w:textAlignment w:val="baseline"/>
        <w:rPr>
          <w:rFonts w:cs="David" w:hint="cs"/>
          <w:b/>
          <w:bCs/>
        </w:rPr>
      </w:pPr>
      <w:r w:rsidRPr="00F90270">
        <w:rPr>
          <w:rFonts w:cs="David" w:hint="cs"/>
          <w:b/>
          <w:bCs/>
          <w:rtl/>
        </w:rPr>
        <w:t>קביעת ועדה לדיון בהצעת חוק התקציב לשנת הכספים 2007, התשס"ז-2006, לשם הכנתה לקריאה שניה ולקריאה שלישית.</w:t>
      </w:r>
    </w:p>
    <w:p w14:paraId="34FC5BC0" w14:textId="77777777" w:rsidR="00F90270" w:rsidRPr="00F90270" w:rsidRDefault="00F90270" w:rsidP="00F90270">
      <w:pPr>
        <w:numPr>
          <w:ilvl w:val="0"/>
          <w:numId w:val="1"/>
        </w:numPr>
        <w:tabs>
          <w:tab w:val="left" w:pos="1221"/>
        </w:tabs>
        <w:overflowPunct w:val="0"/>
        <w:autoSpaceDE w:val="0"/>
        <w:autoSpaceDN w:val="0"/>
        <w:bidi/>
        <w:adjustRightInd w:val="0"/>
        <w:jc w:val="both"/>
        <w:textAlignment w:val="baseline"/>
        <w:rPr>
          <w:rFonts w:cs="David" w:hint="cs"/>
          <w:b/>
          <w:bCs/>
        </w:rPr>
      </w:pPr>
      <w:r w:rsidRPr="00F90270">
        <w:rPr>
          <w:rFonts w:cs="David" w:hint="cs"/>
          <w:b/>
          <w:bCs/>
          <w:rtl/>
        </w:rPr>
        <w:t>קביעת מועדי הכנסים במושב השני של הכנסת ה-17.</w:t>
      </w:r>
    </w:p>
    <w:p w14:paraId="50589E8E" w14:textId="77777777" w:rsidR="00F90270" w:rsidRPr="00F90270" w:rsidRDefault="00F90270" w:rsidP="00F90270">
      <w:pPr>
        <w:numPr>
          <w:ilvl w:val="0"/>
          <w:numId w:val="1"/>
        </w:numPr>
        <w:tabs>
          <w:tab w:val="left" w:pos="1221"/>
        </w:tabs>
        <w:overflowPunct w:val="0"/>
        <w:autoSpaceDE w:val="0"/>
        <w:autoSpaceDN w:val="0"/>
        <w:bidi/>
        <w:adjustRightInd w:val="0"/>
        <w:jc w:val="both"/>
        <w:textAlignment w:val="baseline"/>
        <w:rPr>
          <w:rFonts w:cs="David" w:hint="cs"/>
          <w:b/>
          <w:bCs/>
          <w:rtl/>
        </w:rPr>
      </w:pPr>
      <w:r w:rsidRPr="00F90270">
        <w:rPr>
          <w:rFonts w:cs="David" w:hint="cs"/>
          <w:b/>
          <w:bCs/>
          <w:rtl/>
        </w:rPr>
        <w:t>שונות.</w:t>
      </w:r>
    </w:p>
    <w:p w14:paraId="72C78433" w14:textId="77777777" w:rsidR="00F90270" w:rsidRPr="00F90270" w:rsidRDefault="00F90270" w:rsidP="00F90270">
      <w:pPr>
        <w:bidi/>
        <w:rPr>
          <w:rFonts w:cs="David" w:hint="cs"/>
          <w:rtl/>
        </w:rPr>
      </w:pPr>
    </w:p>
    <w:p w14:paraId="6B2797D4" w14:textId="77777777" w:rsidR="00F90270" w:rsidRPr="00F90270" w:rsidRDefault="00F90270" w:rsidP="00F90270">
      <w:pPr>
        <w:bidi/>
        <w:rPr>
          <w:rFonts w:cs="David"/>
          <w:b/>
          <w:bCs/>
          <w:u w:val="single"/>
          <w:rtl/>
        </w:rPr>
      </w:pPr>
      <w:r w:rsidRPr="00F90270">
        <w:rPr>
          <w:rFonts w:cs="David"/>
          <w:b/>
          <w:bCs/>
          <w:u w:val="single"/>
          <w:rtl/>
        </w:rPr>
        <w:t>נכחו</w:t>
      </w:r>
      <w:r w:rsidRPr="00F90270">
        <w:rPr>
          <w:rFonts w:cs="David"/>
          <w:rtl/>
        </w:rPr>
        <w:t>:</w:t>
      </w:r>
    </w:p>
    <w:p w14:paraId="68F8913B" w14:textId="77777777" w:rsidR="00F90270" w:rsidRPr="00F90270" w:rsidRDefault="00F90270" w:rsidP="00F90270">
      <w:pPr>
        <w:bidi/>
        <w:rPr>
          <w:rFonts w:cs="David"/>
          <w:rtl/>
        </w:rPr>
      </w:pPr>
    </w:p>
    <w:p w14:paraId="22E86FF5" w14:textId="77777777" w:rsidR="00F90270" w:rsidRPr="00F90270" w:rsidRDefault="00F90270" w:rsidP="00F90270">
      <w:pPr>
        <w:tabs>
          <w:tab w:val="left" w:pos="1788"/>
        </w:tabs>
        <w:bidi/>
        <w:rPr>
          <w:rFonts w:cs="David"/>
          <w:rtl/>
        </w:rPr>
      </w:pPr>
      <w:r w:rsidRPr="00F90270">
        <w:rPr>
          <w:rFonts w:cs="David"/>
          <w:b/>
          <w:bCs/>
          <w:u w:val="single"/>
          <w:rtl/>
        </w:rPr>
        <w:t>חברי הוועדה</w:t>
      </w:r>
      <w:r w:rsidRPr="00F90270">
        <w:rPr>
          <w:rFonts w:cs="David"/>
          <w:rtl/>
        </w:rPr>
        <w:t>:</w:t>
      </w:r>
    </w:p>
    <w:p w14:paraId="4A1BD695" w14:textId="77777777" w:rsidR="00F90270" w:rsidRPr="00F90270" w:rsidRDefault="00F90270" w:rsidP="00F90270">
      <w:pPr>
        <w:bidi/>
        <w:rPr>
          <w:rFonts w:cs="David"/>
          <w:rtl/>
        </w:rPr>
      </w:pPr>
    </w:p>
    <w:p w14:paraId="2903DE08" w14:textId="77777777" w:rsidR="00F90270" w:rsidRPr="00F90270" w:rsidRDefault="00F90270" w:rsidP="00F90270">
      <w:pPr>
        <w:bidi/>
        <w:rPr>
          <w:rFonts w:cs="David" w:hint="cs"/>
          <w:rtl/>
        </w:rPr>
      </w:pPr>
      <w:r w:rsidRPr="00F90270">
        <w:rPr>
          <w:rFonts w:cs="David" w:hint="cs"/>
          <w:rtl/>
        </w:rPr>
        <w:t xml:space="preserve">רוחמה אברהם </w:t>
      </w:r>
      <w:r w:rsidRPr="00F90270">
        <w:rPr>
          <w:rFonts w:cs="David"/>
          <w:rtl/>
        </w:rPr>
        <w:t>–</w:t>
      </w:r>
      <w:r w:rsidRPr="00F90270">
        <w:rPr>
          <w:rFonts w:cs="David" w:hint="cs"/>
          <w:rtl/>
        </w:rPr>
        <w:t xml:space="preserve"> היו"ר</w:t>
      </w:r>
    </w:p>
    <w:p w14:paraId="1469B2D3" w14:textId="77777777" w:rsidR="00F90270" w:rsidRPr="00F90270" w:rsidRDefault="00F90270" w:rsidP="00F90270">
      <w:pPr>
        <w:bidi/>
        <w:rPr>
          <w:rFonts w:cs="David" w:hint="cs"/>
          <w:rtl/>
        </w:rPr>
      </w:pPr>
      <w:r w:rsidRPr="00F90270">
        <w:rPr>
          <w:rFonts w:cs="David" w:hint="cs"/>
          <w:rtl/>
        </w:rPr>
        <w:t>קולט אביטל</w:t>
      </w:r>
    </w:p>
    <w:p w14:paraId="35FDFAEE" w14:textId="77777777" w:rsidR="00F90270" w:rsidRPr="00F90270" w:rsidRDefault="00F90270" w:rsidP="00F90270">
      <w:pPr>
        <w:bidi/>
        <w:rPr>
          <w:rFonts w:cs="David" w:hint="cs"/>
          <w:rtl/>
        </w:rPr>
      </w:pPr>
      <w:r w:rsidRPr="00F90270">
        <w:rPr>
          <w:rFonts w:cs="David" w:hint="cs"/>
          <w:rtl/>
        </w:rPr>
        <w:t>אורי אריאל</w:t>
      </w:r>
    </w:p>
    <w:p w14:paraId="6B9051BA" w14:textId="77777777" w:rsidR="00F90270" w:rsidRPr="00F90270" w:rsidRDefault="00F90270" w:rsidP="00F90270">
      <w:pPr>
        <w:bidi/>
        <w:rPr>
          <w:rFonts w:cs="David" w:hint="cs"/>
          <w:rtl/>
        </w:rPr>
      </w:pPr>
      <w:r w:rsidRPr="00F90270">
        <w:rPr>
          <w:rFonts w:cs="David" w:hint="cs"/>
          <w:rtl/>
        </w:rPr>
        <w:t>מנחם בן ששון</w:t>
      </w:r>
    </w:p>
    <w:p w14:paraId="1A9C4189" w14:textId="77777777" w:rsidR="00F90270" w:rsidRPr="00F90270" w:rsidRDefault="00F90270" w:rsidP="00F90270">
      <w:pPr>
        <w:bidi/>
        <w:rPr>
          <w:rFonts w:cs="David" w:hint="cs"/>
          <w:rtl/>
        </w:rPr>
      </w:pPr>
      <w:r w:rsidRPr="00F90270">
        <w:rPr>
          <w:rFonts w:cs="David" w:hint="cs"/>
          <w:rtl/>
        </w:rPr>
        <w:t>אליהו גבאי</w:t>
      </w:r>
    </w:p>
    <w:p w14:paraId="778AED13" w14:textId="77777777" w:rsidR="00F90270" w:rsidRPr="00F90270" w:rsidRDefault="00F90270" w:rsidP="00F90270">
      <w:pPr>
        <w:bidi/>
        <w:rPr>
          <w:rFonts w:cs="David" w:hint="cs"/>
          <w:rtl/>
        </w:rPr>
      </w:pPr>
      <w:r w:rsidRPr="00F90270">
        <w:rPr>
          <w:rFonts w:cs="David" w:hint="cs"/>
          <w:rtl/>
        </w:rPr>
        <w:t>יצחק גלנטי</w:t>
      </w:r>
    </w:p>
    <w:p w14:paraId="27B5D69C" w14:textId="77777777" w:rsidR="00F90270" w:rsidRPr="00F90270" w:rsidRDefault="00F90270" w:rsidP="00F90270">
      <w:pPr>
        <w:bidi/>
        <w:rPr>
          <w:rFonts w:cs="David" w:hint="cs"/>
          <w:rtl/>
        </w:rPr>
      </w:pPr>
      <w:r w:rsidRPr="00F90270">
        <w:rPr>
          <w:rFonts w:cs="David" w:hint="cs"/>
          <w:rtl/>
        </w:rPr>
        <w:t>משה גפני</w:t>
      </w:r>
    </w:p>
    <w:p w14:paraId="05F6D6F2" w14:textId="77777777" w:rsidR="00F90270" w:rsidRPr="00F90270" w:rsidRDefault="00F90270" w:rsidP="00F90270">
      <w:pPr>
        <w:bidi/>
        <w:rPr>
          <w:rFonts w:cs="David" w:hint="cs"/>
          <w:rtl/>
        </w:rPr>
      </w:pPr>
      <w:r w:rsidRPr="00F90270">
        <w:rPr>
          <w:rFonts w:cs="David" w:hint="cs"/>
          <w:rtl/>
        </w:rPr>
        <w:t>מגלי והבה</w:t>
      </w:r>
    </w:p>
    <w:p w14:paraId="69A0C533" w14:textId="77777777" w:rsidR="00F90270" w:rsidRPr="00F90270" w:rsidRDefault="00F90270" w:rsidP="00F90270">
      <w:pPr>
        <w:bidi/>
        <w:rPr>
          <w:rFonts w:cs="David" w:hint="cs"/>
          <w:rtl/>
        </w:rPr>
      </w:pPr>
      <w:r w:rsidRPr="00F90270">
        <w:rPr>
          <w:rFonts w:cs="David" w:hint="cs"/>
          <w:rtl/>
        </w:rPr>
        <w:t>נאדיה חילו</w:t>
      </w:r>
    </w:p>
    <w:p w14:paraId="57BA13B6" w14:textId="77777777" w:rsidR="00F90270" w:rsidRPr="00F90270" w:rsidRDefault="00F90270" w:rsidP="00F90270">
      <w:pPr>
        <w:bidi/>
        <w:rPr>
          <w:rFonts w:cs="David" w:hint="cs"/>
          <w:rtl/>
        </w:rPr>
      </w:pPr>
      <w:r w:rsidRPr="00F90270">
        <w:rPr>
          <w:rFonts w:cs="David" w:hint="cs"/>
          <w:rtl/>
        </w:rPr>
        <w:t>יואל חסון</w:t>
      </w:r>
    </w:p>
    <w:p w14:paraId="18931352" w14:textId="77777777" w:rsidR="00F90270" w:rsidRPr="00F90270" w:rsidRDefault="00F90270" w:rsidP="00F90270">
      <w:pPr>
        <w:bidi/>
        <w:rPr>
          <w:rFonts w:cs="David" w:hint="cs"/>
          <w:rtl/>
        </w:rPr>
      </w:pPr>
      <w:r w:rsidRPr="00F90270">
        <w:rPr>
          <w:rFonts w:cs="David" w:hint="cs"/>
          <w:rtl/>
        </w:rPr>
        <w:t>שי חרמש</w:t>
      </w:r>
    </w:p>
    <w:p w14:paraId="5D590156" w14:textId="77777777" w:rsidR="00F90270" w:rsidRPr="00F90270" w:rsidRDefault="00F90270" w:rsidP="00F90270">
      <w:pPr>
        <w:bidi/>
        <w:rPr>
          <w:rFonts w:cs="David" w:hint="cs"/>
          <w:rtl/>
        </w:rPr>
      </w:pPr>
      <w:r w:rsidRPr="00F90270">
        <w:rPr>
          <w:rFonts w:cs="David" w:hint="cs"/>
          <w:rtl/>
        </w:rPr>
        <w:t>דוד טל</w:t>
      </w:r>
    </w:p>
    <w:p w14:paraId="3A952432" w14:textId="77777777" w:rsidR="00F90270" w:rsidRPr="00F90270" w:rsidRDefault="00F90270" w:rsidP="00F90270">
      <w:pPr>
        <w:bidi/>
        <w:rPr>
          <w:rFonts w:cs="David" w:hint="cs"/>
          <w:rtl/>
        </w:rPr>
      </w:pPr>
      <w:r w:rsidRPr="00F90270">
        <w:rPr>
          <w:rFonts w:cs="David" w:hint="cs"/>
          <w:rtl/>
        </w:rPr>
        <w:t>יעקב מרגי</w:t>
      </w:r>
    </w:p>
    <w:p w14:paraId="069A77D8" w14:textId="77777777" w:rsidR="00F90270" w:rsidRPr="00F90270" w:rsidRDefault="00F90270" w:rsidP="00F90270">
      <w:pPr>
        <w:bidi/>
        <w:rPr>
          <w:rFonts w:cs="David" w:hint="cs"/>
          <w:rtl/>
        </w:rPr>
      </w:pPr>
      <w:r w:rsidRPr="00F90270">
        <w:rPr>
          <w:rFonts w:cs="David" w:hint="cs"/>
          <w:rtl/>
        </w:rPr>
        <w:t>יורם מרציאנו</w:t>
      </w:r>
    </w:p>
    <w:p w14:paraId="6EF45F99" w14:textId="77777777" w:rsidR="00F90270" w:rsidRPr="00F90270" w:rsidRDefault="00F90270" w:rsidP="00F90270">
      <w:pPr>
        <w:bidi/>
        <w:rPr>
          <w:rFonts w:cs="David" w:hint="cs"/>
          <w:rtl/>
        </w:rPr>
      </w:pPr>
      <w:r w:rsidRPr="00F90270">
        <w:rPr>
          <w:rFonts w:cs="David" w:hint="cs"/>
          <w:rtl/>
        </w:rPr>
        <w:t>גדעון סער</w:t>
      </w:r>
    </w:p>
    <w:p w14:paraId="30047163" w14:textId="77777777" w:rsidR="00F90270" w:rsidRPr="00F90270" w:rsidRDefault="00F90270" w:rsidP="00F90270">
      <w:pPr>
        <w:bidi/>
        <w:rPr>
          <w:rFonts w:cs="David" w:hint="cs"/>
          <w:rtl/>
        </w:rPr>
      </w:pPr>
      <w:r w:rsidRPr="00F90270">
        <w:rPr>
          <w:rFonts w:cs="David" w:hint="cs"/>
          <w:rtl/>
        </w:rPr>
        <w:t>משה שרוני</w:t>
      </w:r>
    </w:p>
    <w:p w14:paraId="357E9FBC" w14:textId="77777777" w:rsidR="00F90270" w:rsidRPr="00F90270" w:rsidRDefault="00F90270" w:rsidP="00F90270">
      <w:pPr>
        <w:bidi/>
        <w:rPr>
          <w:rFonts w:cs="David" w:hint="cs"/>
          <w:rtl/>
        </w:rPr>
      </w:pPr>
    </w:p>
    <w:p w14:paraId="55C2AEAF" w14:textId="77777777" w:rsidR="00F90270" w:rsidRPr="00F90270" w:rsidRDefault="00F90270" w:rsidP="00F90270">
      <w:pPr>
        <w:tabs>
          <w:tab w:val="left" w:pos="1788"/>
          <w:tab w:val="left" w:pos="3631"/>
        </w:tabs>
        <w:bidi/>
        <w:rPr>
          <w:rFonts w:cs="David" w:hint="cs"/>
          <w:rtl/>
        </w:rPr>
      </w:pPr>
      <w:r w:rsidRPr="00F90270">
        <w:rPr>
          <w:rFonts w:cs="David"/>
          <w:b/>
          <w:bCs/>
          <w:u w:val="single"/>
          <w:rtl/>
        </w:rPr>
        <w:t>מוזמנים</w:t>
      </w:r>
      <w:r w:rsidRPr="00F90270">
        <w:rPr>
          <w:rFonts w:cs="David"/>
          <w:rtl/>
        </w:rPr>
        <w:t>:</w:t>
      </w:r>
    </w:p>
    <w:p w14:paraId="28B4630A" w14:textId="77777777" w:rsidR="00F90270" w:rsidRPr="00F90270" w:rsidRDefault="00F90270" w:rsidP="00F90270">
      <w:pPr>
        <w:bidi/>
        <w:rPr>
          <w:rFonts w:cs="David" w:hint="cs"/>
          <w:rtl/>
        </w:rPr>
      </w:pPr>
      <w:r w:rsidRPr="00F90270">
        <w:rPr>
          <w:rFonts w:cs="David" w:hint="cs"/>
          <w:rtl/>
        </w:rPr>
        <w:t>מזכיר הכנסת, אריה האן</w:t>
      </w:r>
    </w:p>
    <w:p w14:paraId="2B484CF4" w14:textId="77777777" w:rsidR="00F90270" w:rsidRPr="00F90270" w:rsidRDefault="00F90270" w:rsidP="00F90270">
      <w:pPr>
        <w:bidi/>
        <w:rPr>
          <w:rFonts w:cs="David" w:hint="cs"/>
          <w:rtl/>
        </w:rPr>
      </w:pPr>
    </w:p>
    <w:p w14:paraId="0FBCE9B6" w14:textId="77777777" w:rsidR="00F90270" w:rsidRPr="00F90270" w:rsidRDefault="00F90270" w:rsidP="00F90270">
      <w:pPr>
        <w:tabs>
          <w:tab w:val="left" w:pos="1930"/>
        </w:tabs>
        <w:bidi/>
        <w:rPr>
          <w:rFonts w:cs="David" w:hint="cs"/>
          <w:rtl/>
        </w:rPr>
      </w:pPr>
      <w:r w:rsidRPr="00F90270">
        <w:rPr>
          <w:rFonts w:cs="David"/>
          <w:b/>
          <w:bCs/>
          <w:u w:val="single"/>
          <w:rtl/>
        </w:rPr>
        <w:t>יוע</w:t>
      </w:r>
      <w:r w:rsidRPr="00F90270">
        <w:rPr>
          <w:rFonts w:cs="David" w:hint="cs"/>
          <w:b/>
          <w:bCs/>
          <w:u w:val="single"/>
          <w:rtl/>
        </w:rPr>
        <w:t>צת</w:t>
      </w:r>
      <w:r w:rsidRPr="00F90270">
        <w:rPr>
          <w:rFonts w:cs="David"/>
          <w:b/>
          <w:bCs/>
          <w:u w:val="single"/>
          <w:rtl/>
        </w:rPr>
        <w:t xml:space="preserve"> משפטי</w:t>
      </w:r>
      <w:r w:rsidRPr="00F90270">
        <w:rPr>
          <w:rFonts w:cs="David" w:hint="cs"/>
          <w:b/>
          <w:bCs/>
          <w:u w:val="single"/>
          <w:rtl/>
        </w:rPr>
        <w:t>ת</w:t>
      </w:r>
      <w:r w:rsidRPr="00F90270">
        <w:rPr>
          <w:rFonts w:cs="David"/>
          <w:rtl/>
        </w:rPr>
        <w:t>:</w:t>
      </w:r>
      <w:r w:rsidRPr="00F90270">
        <w:rPr>
          <w:rFonts w:cs="David" w:hint="cs"/>
          <w:rtl/>
        </w:rPr>
        <w:tab/>
        <w:t>ארבל אסטרחן</w:t>
      </w:r>
    </w:p>
    <w:p w14:paraId="5D5EA004" w14:textId="77777777" w:rsidR="00F90270" w:rsidRPr="00F90270" w:rsidRDefault="00F90270" w:rsidP="00F90270">
      <w:pPr>
        <w:tabs>
          <w:tab w:val="left" w:pos="1930"/>
        </w:tabs>
        <w:bidi/>
        <w:rPr>
          <w:rFonts w:cs="David" w:hint="cs"/>
          <w:b/>
          <w:bCs/>
          <w:u w:val="single"/>
          <w:rtl/>
        </w:rPr>
      </w:pPr>
    </w:p>
    <w:p w14:paraId="122D9C70" w14:textId="77777777" w:rsidR="00F90270" w:rsidRPr="00F90270" w:rsidRDefault="00F90270" w:rsidP="00F90270">
      <w:pPr>
        <w:tabs>
          <w:tab w:val="left" w:pos="1930"/>
        </w:tabs>
        <w:bidi/>
        <w:rPr>
          <w:rFonts w:cs="David" w:hint="cs"/>
          <w:rtl/>
        </w:rPr>
      </w:pPr>
      <w:r w:rsidRPr="00F90270">
        <w:rPr>
          <w:rFonts w:cs="David"/>
          <w:b/>
          <w:bCs/>
          <w:u w:val="single"/>
          <w:rtl/>
        </w:rPr>
        <w:t>מנהלת הוועדה</w:t>
      </w:r>
      <w:r w:rsidRPr="00F90270">
        <w:rPr>
          <w:rFonts w:cs="David"/>
          <w:rtl/>
        </w:rPr>
        <w:t>:</w:t>
      </w:r>
      <w:r w:rsidRPr="00F90270">
        <w:rPr>
          <w:rFonts w:cs="David" w:hint="cs"/>
          <w:b/>
          <w:bCs/>
          <w:rtl/>
        </w:rPr>
        <w:tab/>
      </w:r>
      <w:r w:rsidRPr="00F90270">
        <w:rPr>
          <w:rFonts w:cs="David" w:hint="cs"/>
          <w:rtl/>
        </w:rPr>
        <w:t>אתי בן יוסף</w:t>
      </w:r>
    </w:p>
    <w:p w14:paraId="7AD72623" w14:textId="77777777" w:rsidR="00F90270" w:rsidRPr="00F90270" w:rsidRDefault="00F90270" w:rsidP="00F90270">
      <w:pPr>
        <w:tabs>
          <w:tab w:val="left" w:pos="1930"/>
        </w:tabs>
        <w:bidi/>
        <w:rPr>
          <w:rFonts w:cs="David" w:hint="cs"/>
          <w:b/>
          <w:bCs/>
          <w:u w:val="single"/>
          <w:rtl/>
        </w:rPr>
      </w:pPr>
    </w:p>
    <w:p w14:paraId="2ADF086C" w14:textId="77777777" w:rsidR="00F90270" w:rsidRPr="00F90270" w:rsidRDefault="00F90270" w:rsidP="00F90270">
      <w:pPr>
        <w:tabs>
          <w:tab w:val="left" w:pos="1930"/>
        </w:tabs>
        <w:bidi/>
        <w:rPr>
          <w:rFonts w:cs="David"/>
          <w:rtl/>
        </w:rPr>
      </w:pPr>
      <w:r w:rsidRPr="00F90270">
        <w:rPr>
          <w:rFonts w:cs="David" w:hint="cs"/>
          <w:b/>
          <w:bCs/>
          <w:u w:val="single"/>
          <w:rtl/>
        </w:rPr>
        <w:t>רשמת פרלמנטרית</w:t>
      </w:r>
      <w:r w:rsidRPr="00F90270">
        <w:rPr>
          <w:rFonts w:cs="David"/>
          <w:rtl/>
        </w:rPr>
        <w:t>:</w:t>
      </w:r>
      <w:r w:rsidRPr="00F90270">
        <w:rPr>
          <w:rFonts w:cs="David" w:hint="cs"/>
          <w:rtl/>
        </w:rPr>
        <w:tab/>
        <w:t>אתי אפלבוים</w:t>
      </w:r>
    </w:p>
    <w:p w14:paraId="4952ECE1" w14:textId="77777777" w:rsidR="00F90270" w:rsidRPr="00F90270" w:rsidRDefault="00F90270" w:rsidP="00F90270">
      <w:pPr>
        <w:tabs>
          <w:tab w:val="left" w:pos="1930"/>
        </w:tabs>
        <w:bidi/>
        <w:rPr>
          <w:rFonts w:cs="David" w:hint="cs"/>
          <w:rtl/>
        </w:rPr>
      </w:pPr>
      <w:r w:rsidRPr="00F90270">
        <w:rPr>
          <w:rFonts w:cs="David"/>
          <w:rtl/>
        </w:rPr>
        <w:br w:type="page"/>
      </w:r>
    </w:p>
    <w:p w14:paraId="0D563ED2" w14:textId="77777777" w:rsidR="00F90270" w:rsidRPr="00F90270" w:rsidRDefault="00F90270" w:rsidP="00F90270">
      <w:pPr>
        <w:tabs>
          <w:tab w:val="left" w:pos="1221"/>
        </w:tabs>
        <w:bidi/>
        <w:ind w:left="396"/>
        <w:jc w:val="center"/>
        <w:rPr>
          <w:rFonts w:cs="David" w:hint="cs"/>
          <w:b/>
          <w:bCs/>
          <w:u w:val="single"/>
        </w:rPr>
      </w:pPr>
      <w:r w:rsidRPr="00F90270">
        <w:rPr>
          <w:rFonts w:cs="David" w:hint="cs"/>
          <w:b/>
          <w:bCs/>
          <w:u w:val="single"/>
          <w:rtl/>
        </w:rPr>
        <w:t>1. הצעת החוק של חבר הכנסת גלנטי בנושא חקירת הנשיא</w:t>
      </w:r>
    </w:p>
    <w:p w14:paraId="40B4B1EA" w14:textId="77777777" w:rsidR="00F90270" w:rsidRPr="00F90270" w:rsidRDefault="00F90270" w:rsidP="00F90270">
      <w:pPr>
        <w:bidi/>
        <w:rPr>
          <w:rFonts w:cs="David" w:hint="cs"/>
          <w:u w:val="single"/>
          <w:rtl/>
        </w:rPr>
      </w:pPr>
    </w:p>
    <w:p w14:paraId="6F1A3D9D"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5CBAA78B" w14:textId="77777777" w:rsidR="00F90270" w:rsidRPr="00F90270" w:rsidRDefault="00F90270" w:rsidP="00F90270">
      <w:pPr>
        <w:bidi/>
        <w:rPr>
          <w:rFonts w:cs="David" w:hint="cs"/>
          <w:rtl/>
        </w:rPr>
      </w:pPr>
    </w:p>
    <w:p w14:paraId="7FBA74E8" w14:textId="77777777" w:rsidR="00F90270" w:rsidRPr="00F90270" w:rsidRDefault="00F90270" w:rsidP="00F90270">
      <w:pPr>
        <w:bidi/>
        <w:ind w:firstLine="567"/>
        <w:rPr>
          <w:rFonts w:cs="David" w:hint="cs"/>
          <w:rtl/>
        </w:rPr>
      </w:pPr>
      <w:r w:rsidRPr="00F90270">
        <w:rPr>
          <w:rFonts w:cs="David" w:hint="cs"/>
          <w:rtl/>
        </w:rPr>
        <w:t xml:space="preserve">בוקר טוב לחברי הכנסת. בשבוע שעבר דנה ועדת הכנסת בסוגיה של הצעת החוק של חבר הכנסת גלנטי. ועדת הכנסת שלחה מכתב ליועץ המשפטי לממשלה בנושא חקירתו של הנשיא. יש לי מכתב תשובה והייתי מבקשת להקריא אותו לוועדה. </w:t>
      </w:r>
    </w:p>
    <w:p w14:paraId="2F23DA53" w14:textId="77777777" w:rsidR="00F90270" w:rsidRPr="00F90270" w:rsidRDefault="00F90270" w:rsidP="00F90270">
      <w:pPr>
        <w:bidi/>
        <w:rPr>
          <w:rFonts w:cs="David" w:hint="cs"/>
          <w:rtl/>
        </w:rPr>
      </w:pPr>
    </w:p>
    <w:p w14:paraId="0D7B6751" w14:textId="77777777" w:rsidR="00F90270" w:rsidRPr="00F90270" w:rsidRDefault="00F90270" w:rsidP="00F90270">
      <w:pPr>
        <w:bidi/>
        <w:ind w:firstLine="567"/>
        <w:rPr>
          <w:rFonts w:cs="David" w:hint="cs"/>
          <w:rtl/>
        </w:rPr>
      </w:pPr>
      <w:r w:rsidRPr="00F90270">
        <w:rPr>
          <w:rFonts w:cs="David" w:hint="cs"/>
          <w:rtl/>
        </w:rPr>
        <w:t>שלחנו מכתב בשם ועדת הכנסת, ואני מקריאה אותו למען הפרוטוקול:</w:t>
      </w:r>
    </w:p>
    <w:p w14:paraId="523734A3" w14:textId="77777777" w:rsidR="00F90270" w:rsidRPr="00F90270" w:rsidRDefault="00F90270" w:rsidP="00F90270">
      <w:pPr>
        <w:bidi/>
        <w:rPr>
          <w:rFonts w:cs="David" w:hint="cs"/>
          <w:rtl/>
        </w:rPr>
      </w:pPr>
    </w:p>
    <w:p w14:paraId="2AEB437B" w14:textId="77777777" w:rsidR="00F90270" w:rsidRPr="00F90270" w:rsidRDefault="00F90270" w:rsidP="00F90270">
      <w:pPr>
        <w:bidi/>
        <w:ind w:firstLine="567"/>
        <w:rPr>
          <w:rFonts w:cs="David" w:hint="cs"/>
          <w:rtl/>
        </w:rPr>
      </w:pPr>
      <w:r w:rsidRPr="00F90270">
        <w:rPr>
          <w:rFonts w:cs="David" w:hint="cs"/>
          <w:rtl/>
        </w:rPr>
        <w:t xml:space="preserve">"ועדת הכנסת קיימה דיון, ביום ה-7.11.2006, בבקשת חבר הכנסת יצחק גלנטי להקדים את הדיון בהצעת חוק יסוד נשיא המדינה (תיקון) הפסקה זמנית של הכהונה ביוזמת ועדת הכנסת, פ/1665, בהתאם לסעיף 135 לתקנון הכנסת. ועדת הכנסת דחתה את הבקשה אולם החליטה להעביר לעיונך את פרוטוקול הישיבה ולהסב את תשומת לבך לסיכום הדיון, שבו קוראת לך הוועדה לסיים את הליך החקירה בעניינו של נשיא המדינה בהקדם ולהודיע לוועדת הכנסת את החלטתך בדבר הצורך להגיש כתב אישום נגד הנשיא. מצ"ב פרוטוקול הישיבה וכן הצעת החוק של חבר הכנסת גלנטי וקבוצת חברי כנסת". </w:t>
      </w:r>
    </w:p>
    <w:p w14:paraId="1E889F9A" w14:textId="77777777" w:rsidR="00F90270" w:rsidRPr="00F90270" w:rsidRDefault="00F90270" w:rsidP="00F90270">
      <w:pPr>
        <w:bidi/>
        <w:rPr>
          <w:rFonts w:cs="David" w:hint="cs"/>
          <w:rtl/>
        </w:rPr>
      </w:pPr>
    </w:p>
    <w:p w14:paraId="7A5F8938" w14:textId="77777777" w:rsidR="00F90270" w:rsidRPr="00F90270" w:rsidRDefault="00F90270" w:rsidP="00F90270">
      <w:pPr>
        <w:bidi/>
        <w:ind w:firstLine="567"/>
        <w:rPr>
          <w:rFonts w:cs="David" w:hint="cs"/>
          <w:rtl/>
        </w:rPr>
      </w:pPr>
      <w:r w:rsidRPr="00F90270">
        <w:rPr>
          <w:rFonts w:cs="David" w:hint="cs"/>
          <w:rtl/>
        </w:rPr>
        <w:t>רז ניזרי, עוזר ראשי ליועץ המשפטי לממשלה השיב לנו כדלקמן:</w:t>
      </w:r>
    </w:p>
    <w:p w14:paraId="3E2024FA" w14:textId="77777777" w:rsidR="00F90270" w:rsidRPr="00F90270" w:rsidRDefault="00F90270" w:rsidP="00F90270">
      <w:pPr>
        <w:bidi/>
        <w:rPr>
          <w:rFonts w:cs="David" w:hint="cs"/>
          <w:rtl/>
        </w:rPr>
      </w:pPr>
    </w:p>
    <w:p w14:paraId="72375991" w14:textId="77777777" w:rsidR="00F90270" w:rsidRPr="00F90270" w:rsidRDefault="00F90270" w:rsidP="00F90270">
      <w:pPr>
        <w:bidi/>
        <w:ind w:firstLine="567"/>
        <w:rPr>
          <w:rFonts w:cs="David" w:hint="cs"/>
          <w:rtl/>
        </w:rPr>
      </w:pPr>
      <w:r w:rsidRPr="00F90270">
        <w:rPr>
          <w:rFonts w:cs="David" w:hint="cs"/>
          <w:rtl/>
        </w:rPr>
        <w:t>"במענה לפנייתך שבסמך אבקש להשיב כי כפי שפורסם, העבירה המשטרה, לפני כחודש, לעיון היועץ המשפטי לממשלה ופרקליט המדינה, את סיכום החקירה בפרשת הנשיא קצב. צוות הפרקליטים, שמלווה את החקירה ברשות פרקליט מחוז ירושלים, מצוי בשלבים סופיים של בדיקת והערכת חומר הראיות לקראת גיבוש המלצותיו.</w:t>
      </w:r>
    </w:p>
    <w:p w14:paraId="50740C35" w14:textId="77777777" w:rsidR="00F90270" w:rsidRPr="00F90270" w:rsidRDefault="00F90270" w:rsidP="00F90270">
      <w:pPr>
        <w:bidi/>
        <w:rPr>
          <w:rFonts w:cs="David" w:hint="cs"/>
          <w:rtl/>
        </w:rPr>
      </w:pPr>
    </w:p>
    <w:p w14:paraId="0F0522E6" w14:textId="77777777" w:rsidR="00F90270" w:rsidRPr="00F90270" w:rsidRDefault="00F90270" w:rsidP="00F90270">
      <w:pPr>
        <w:bidi/>
        <w:ind w:firstLine="567"/>
        <w:rPr>
          <w:rFonts w:cs="David" w:hint="cs"/>
          <w:rtl/>
        </w:rPr>
      </w:pPr>
      <w:r w:rsidRPr="00F90270">
        <w:rPr>
          <w:rFonts w:cs="David" w:hint="cs"/>
          <w:rtl/>
        </w:rPr>
        <w:t>אין צורך לומר כי היועץ המשפטי לממשלה מודע למשמעות הציבורית של הדברים ולפיכך ביקש מכל הגורמים הנוגעים בדבר לעשות כל מאמץ לזירוז הטיפול בתיק, המצוי כאמור בשלבי תיקון מתקדמים. נציין, כי היועץ המשפטי לממשלה ופרקליט המדינה ליוו את החקירה מראשיתה, מצויים בפרטי התיק. לפיכך, הערכתנו ותקוותנו היא שהחלטתו העקרונית של היועץ המשפטי לממשלה בפרשה תתקבל תוך שבועות ספורים".</w:t>
      </w:r>
    </w:p>
    <w:p w14:paraId="53189CA2" w14:textId="77777777" w:rsidR="00F90270" w:rsidRPr="00F90270" w:rsidRDefault="00F90270" w:rsidP="00F90270">
      <w:pPr>
        <w:bidi/>
        <w:rPr>
          <w:rFonts w:cs="David" w:hint="cs"/>
          <w:rtl/>
        </w:rPr>
      </w:pPr>
    </w:p>
    <w:p w14:paraId="723DCCD6" w14:textId="77777777" w:rsidR="00F90270" w:rsidRPr="00F90270" w:rsidRDefault="00F90270" w:rsidP="00F90270">
      <w:pPr>
        <w:bidi/>
        <w:ind w:firstLine="567"/>
        <w:rPr>
          <w:rFonts w:cs="David" w:hint="cs"/>
          <w:rtl/>
        </w:rPr>
      </w:pPr>
      <w:r w:rsidRPr="00F90270">
        <w:rPr>
          <w:rFonts w:cs="David" w:hint="cs"/>
          <w:rtl/>
        </w:rPr>
        <w:t>אני מוכרחה לומר שאני מודה על תשובתו של היועץ המשפטי לממשלה לוועדת הכנסת.  אם מישהו מחברי הכנסת רוצה להתייחס, בבקשה, ואחר כך נמשיך בסדר היום.</w:t>
      </w:r>
    </w:p>
    <w:p w14:paraId="47E833B7" w14:textId="77777777" w:rsidR="00F90270" w:rsidRPr="00F90270" w:rsidRDefault="00F90270" w:rsidP="00F90270">
      <w:pPr>
        <w:bidi/>
        <w:rPr>
          <w:rFonts w:cs="David" w:hint="cs"/>
          <w:rtl/>
        </w:rPr>
      </w:pPr>
    </w:p>
    <w:p w14:paraId="3214C4A1" w14:textId="77777777" w:rsidR="00F90270" w:rsidRPr="00F90270" w:rsidRDefault="00F90270" w:rsidP="00F90270">
      <w:pPr>
        <w:bidi/>
        <w:rPr>
          <w:rFonts w:cs="David" w:hint="cs"/>
          <w:u w:val="single"/>
          <w:rtl/>
        </w:rPr>
      </w:pPr>
      <w:r w:rsidRPr="00F90270">
        <w:rPr>
          <w:rFonts w:cs="David" w:hint="cs"/>
          <w:u w:val="single"/>
          <w:rtl/>
        </w:rPr>
        <w:t>יצחק גלנטי:</w:t>
      </w:r>
    </w:p>
    <w:p w14:paraId="61C82376" w14:textId="77777777" w:rsidR="00F90270" w:rsidRPr="00F90270" w:rsidRDefault="00F90270" w:rsidP="00F90270">
      <w:pPr>
        <w:bidi/>
        <w:rPr>
          <w:rFonts w:cs="David" w:hint="cs"/>
          <w:rtl/>
        </w:rPr>
      </w:pPr>
    </w:p>
    <w:p w14:paraId="560550F0" w14:textId="77777777" w:rsidR="00F90270" w:rsidRPr="00F90270" w:rsidRDefault="00F90270" w:rsidP="00F90270">
      <w:pPr>
        <w:bidi/>
        <w:ind w:firstLine="567"/>
        <w:rPr>
          <w:rFonts w:cs="David" w:hint="cs"/>
          <w:rtl/>
        </w:rPr>
      </w:pPr>
      <w:r w:rsidRPr="00F90270">
        <w:rPr>
          <w:rFonts w:cs="David" w:hint="cs"/>
          <w:rtl/>
        </w:rPr>
        <w:t>אני אתייחס לזה בהתחשב בעובדה שזאת הצעה שלי. חבל רק שאין בידי את המסמכים עצמם. אני אשמח אם תעבירי לי.</w:t>
      </w:r>
    </w:p>
    <w:p w14:paraId="24FEF6AF" w14:textId="77777777" w:rsidR="00F90270" w:rsidRPr="00F90270" w:rsidRDefault="00F90270" w:rsidP="00F90270">
      <w:pPr>
        <w:bidi/>
        <w:rPr>
          <w:rFonts w:cs="David" w:hint="cs"/>
          <w:rtl/>
        </w:rPr>
      </w:pPr>
    </w:p>
    <w:p w14:paraId="644A55D6" w14:textId="77777777" w:rsidR="00F90270" w:rsidRPr="00F90270" w:rsidRDefault="00F90270" w:rsidP="00F90270">
      <w:pPr>
        <w:bidi/>
        <w:rPr>
          <w:rFonts w:cs="David" w:hint="cs"/>
          <w:u w:val="single"/>
          <w:rtl/>
        </w:rPr>
      </w:pPr>
      <w:r w:rsidRPr="00F90270">
        <w:rPr>
          <w:rFonts w:cs="David" w:hint="cs"/>
          <w:u w:val="single"/>
          <w:rtl/>
        </w:rPr>
        <w:t>והיו"ר רוחמה אברהם:</w:t>
      </w:r>
    </w:p>
    <w:p w14:paraId="12CBF0C6" w14:textId="77777777" w:rsidR="00F90270" w:rsidRPr="00F90270" w:rsidRDefault="00F90270" w:rsidP="00F90270">
      <w:pPr>
        <w:bidi/>
        <w:rPr>
          <w:rFonts w:cs="David" w:hint="cs"/>
          <w:rtl/>
        </w:rPr>
      </w:pPr>
    </w:p>
    <w:p w14:paraId="34E0A356" w14:textId="77777777" w:rsidR="00F90270" w:rsidRPr="00F90270" w:rsidRDefault="00F90270" w:rsidP="00F90270">
      <w:pPr>
        <w:bidi/>
        <w:ind w:firstLine="567"/>
        <w:rPr>
          <w:rFonts w:cs="David" w:hint="cs"/>
          <w:rtl/>
        </w:rPr>
      </w:pPr>
      <w:r w:rsidRPr="00F90270">
        <w:rPr>
          <w:rFonts w:cs="David" w:hint="cs"/>
          <w:rtl/>
        </w:rPr>
        <w:t>אתה תקבל העתק, גם המכתב של הוועדה וגם התשובה שקיבלנו. תקבל את זה תוך כדי הדיון.</w:t>
      </w:r>
    </w:p>
    <w:p w14:paraId="28E6F80E" w14:textId="77777777" w:rsidR="00F90270" w:rsidRPr="00F90270" w:rsidRDefault="00F90270" w:rsidP="00F90270">
      <w:pPr>
        <w:bidi/>
        <w:rPr>
          <w:rFonts w:cs="David" w:hint="cs"/>
          <w:rtl/>
        </w:rPr>
      </w:pPr>
    </w:p>
    <w:p w14:paraId="3FC6F472" w14:textId="77777777" w:rsidR="00F90270" w:rsidRPr="00F90270" w:rsidRDefault="00F90270" w:rsidP="00F90270">
      <w:pPr>
        <w:bidi/>
        <w:rPr>
          <w:rFonts w:cs="David" w:hint="cs"/>
          <w:u w:val="single"/>
          <w:rtl/>
        </w:rPr>
      </w:pPr>
      <w:r w:rsidRPr="00F90270">
        <w:rPr>
          <w:rFonts w:cs="David" w:hint="cs"/>
          <w:u w:val="single"/>
          <w:rtl/>
        </w:rPr>
        <w:t>יצחק גלנטי:</w:t>
      </w:r>
    </w:p>
    <w:p w14:paraId="4E9C9E91" w14:textId="77777777" w:rsidR="00F90270" w:rsidRPr="00F90270" w:rsidRDefault="00F90270" w:rsidP="00F90270">
      <w:pPr>
        <w:bidi/>
        <w:rPr>
          <w:rFonts w:cs="David" w:hint="cs"/>
          <w:rtl/>
        </w:rPr>
      </w:pPr>
    </w:p>
    <w:p w14:paraId="697C02C1" w14:textId="77777777" w:rsidR="00F90270" w:rsidRPr="00F90270" w:rsidRDefault="00F90270" w:rsidP="00F90270">
      <w:pPr>
        <w:bidi/>
        <w:ind w:firstLine="567"/>
        <w:rPr>
          <w:rFonts w:cs="David" w:hint="cs"/>
          <w:rtl/>
        </w:rPr>
      </w:pPr>
      <w:r w:rsidRPr="00F90270">
        <w:rPr>
          <w:rFonts w:cs="David" w:hint="cs"/>
          <w:rtl/>
        </w:rPr>
        <w:t xml:space="preserve">אני חושב שעצם קיומה של הצעת החוק הזאת הביאה לזירוז הפעילות של היועץ המשפטי בנושא וכבר חלק מהמטרה למעשה הושגה. יחד עם זאת, אין לי צל של ספק, שיעשה מירב המאמץ הנוסף שיהיה דרוש עד לאותם 45 יום, כאשר ייתמו. אני מקווה שלא יהיה צורך בהמשך הפעילות בנושא זה. נראה לי שעל פי שהשתלשלות של העניינים בעתיד, ניתן יהיה להמשיך את הנושא - האם להעביר את החוק הזה במסגרת הכנסת או למשוך אותו. </w:t>
      </w:r>
    </w:p>
    <w:p w14:paraId="55829D66" w14:textId="77777777" w:rsidR="00F90270" w:rsidRPr="00F90270" w:rsidRDefault="00F90270" w:rsidP="00F90270">
      <w:pPr>
        <w:bidi/>
        <w:rPr>
          <w:rFonts w:cs="David" w:hint="cs"/>
          <w:rtl/>
        </w:rPr>
      </w:pPr>
    </w:p>
    <w:p w14:paraId="0EDD327E" w14:textId="77777777" w:rsidR="00F90270" w:rsidRPr="00F90270" w:rsidRDefault="00F90270" w:rsidP="00F90270">
      <w:pPr>
        <w:bidi/>
        <w:rPr>
          <w:rFonts w:cs="David" w:hint="cs"/>
          <w:u w:val="single"/>
          <w:rtl/>
        </w:rPr>
      </w:pPr>
      <w:r w:rsidRPr="00F90270">
        <w:rPr>
          <w:rFonts w:cs="David" w:hint="cs"/>
          <w:u w:val="single"/>
          <w:rtl/>
        </w:rPr>
        <w:t>מגלי והבה:</w:t>
      </w:r>
    </w:p>
    <w:p w14:paraId="56E6B67B" w14:textId="77777777" w:rsidR="00F90270" w:rsidRPr="00F90270" w:rsidRDefault="00F90270" w:rsidP="00F90270">
      <w:pPr>
        <w:bidi/>
        <w:rPr>
          <w:rFonts w:cs="David" w:hint="cs"/>
          <w:rtl/>
        </w:rPr>
      </w:pPr>
    </w:p>
    <w:p w14:paraId="6BF37B0D" w14:textId="77777777" w:rsidR="00F90270" w:rsidRPr="00F90270" w:rsidRDefault="00F90270" w:rsidP="00F90270">
      <w:pPr>
        <w:bidi/>
        <w:ind w:firstLine="567"/>
        <w:rPr>
          <w:rFonts w:cs="David" w:hint="cs"/>
          <w:rtl/>
        </w:rPr>
      </w:pPr>
      <w:r w:rsidRPr="00F90270">
        <w:rPr>
          <w:rFonts w:cs="David" w:hint="cs"/>
          <w:rtl/>
        </w:rPr>
        <w:t xml:space="preserve">רציתי להגיד שבעצם מכתבו של היועץ המשפטי מחזק את אותם חברי כנסת שטענו כל הזמן שהם סומכים על רשויות החוק ועל היועץ המשפטי. לכן אנחנו כולנו היום מקבלים חיזוק לטענתנו, ואני שמח על כך. </w:t>
      </w:r>
    </w:p>
    <w:p w14:paraId="76C490EA" w14:textId="77777777" w:rsidR="00F90270" w:rsidRPr="00F90270" w:rsidRDefault="00F90270" w:rsidP="00F90270">
      <w:pPr>
        <w:bidi/>
        <w:rPr>
          <w:rFonts w:cs="David" w:hint="cs"/>
          <w:u w:val="single"/>
          <w:rtl/>
        </w:rPr>
      </w:pPr>
      <w:r w:rsidRPr="00F90270">
        <w:rPr>
          <w:rFonts w:cs="David"/>
          <w:rtl/>
        </w:rPr>
        <w:br w:type="page"/>
      </w:r>
      <w:r w:rsidRPr="00F90270">
        <w:rPr>
          <w:rFonts w:cs="David" w:hint="cs"/>
          <w:u w:val="single"/>
          <w:rtl/>
        </w:rPr>
        <w:lastRenderedPageBreak/>
        <w:t>היו"ר רוחמה אברהם:</w:t>
      </w:r>
    </w:p>
    <w:p w14:paraId="6DF85020" w14:textId="77777777" w:rsidR="00F90270" w:rsidRPr="00F90270" w:rsidRDefault="00F90270" w:rsidP="00F90270">
      <w:pPr>
        <w:bidi/>
        <w:rPr>
          <w:rFonts w:cs="David" w:hint="cs"/>
          <w:rtl/>
        </w:rPr>
      </w:pPr>
    </w:p>
    <w:p w14:paraId="6A26C3D9" w14:textId="77777777" w:rsidR="00F90270" w:rsidRPr="00F90270" w:rsidRDefault="00F90270" w:rsidP="00F90270">
      <w:pPr>
        <w:bidi/>
        <w:ind w:firstLine="567"/>
        <w:rPr>
          <w:rFonts w:cs="David" w:hint="cs"/>
          <w:rtl/>
        </w:rPr>
      </w:pPr>
      <w:r w:rsidRPr="00F90270">
        <w:rPr>
          <w:rFonts w:cs="David" w:hint="cs"/>
          <w:rtl/>
        </w:rPr>
        <w:t xml:space="preserve">אני לא חושבת שזה חיזוק, אני חושבת שהכנסת וועדת הכנסת היה לה - - - </w:t>
      </w:r>
    </w:p>
    <w:p w14:paraId="6C344F25" w14:textId="77777777" w:rsidR="00F90270" w:rsidRPr="00F90270" w:rsidRDefault="00F90270" w:rsidP="00F90270">
      <w:pPr>
        <w:bidi/>
        <w:rPr>
          <w:rFonts w:cs="David" w:hint="cs"/>
          <w:rtl/>
        </w:rPr>
      </w:pPr>
    </w:p>
    <w:p w14:paraId="2DCD2D30" w14:textId="77777777" w:rsidR="00F90270" w:rsidRPr="00F90270" w:rsidRDefault="00F90270" w:rsidP="00F90270">
      <w:pPr>
        <w:bidi/>
        <w:rPr>
          <w:rFonts w:cs="David" w:hint="cs"/>
          <w:u w:val="single"/>
          <w:rtl/>
        </w:rPr>
      </w:pPr>
      <w:r w:rsidRPr="00F90270">
        <w:rPr>
          <w:rFonts w:cs="David" w:hint="cs"/>
          <w:u w:val="single"/>
          <w:rtl/>
        </w:rPr>
        <w:t>מגלי והבה:</w:t>
      </w:r>
    </w:p>
    <w:p w14:paraId="334B4FE6" w14:textId="77777777" w:rsidR="00F90270" w:rsidRPr="00F90270" w:rsidRDefault="00F90270" w:rsidP="00F90270">
      <w:pPr>
        <w:bidi/>
        <w:rPr>
          <w:rFonts w:cs="David" w:hint="cs"/>
          <w:u w:val="single"/>
          <w:rtl/>
        </w:rPr>
      </w:pPr>
    </w:p>
    <w:p w14:paraId="6B44ECA4" w14:textId="77777777" w:rsidR="00F90270" w:rsidRPr="00F90270" w:rsidRDefault="00F90270" w:rsidP="00F90270">
      <w:pPr>
        <w:bidi/>
        <w:rPr>
          <w:rFonts w:cs="David" w:hint="cs"/>
          <w:rtl/>
        </w:rPr>
      </w:pPr>
      <w:r w:rsidRPr="00F90270">
        <w:rPr>
          <w:rFonts w:cs="David" w:hint="cs"/>
          <w:rtl/>
        </w:rPr>
        <w:tab/>
        <w:t>אמרתי את מה שאמרתי אז, ולא שיניתי את דעתי.</w:t>
      </w:r>
    </w:p>
    <w:p w14:paraId="4E37315C" w14:textId="77777777" w:rsidR="00F90270" w:rsidRPr="00F90270" w:rsidRDefault="00F90270" w:rsidP="00F90270">
      <w:pPr>
        <w:bidi/>
        <w:rPr>
          <w:rFonts w:cs="David" w:hint="cs"/>
          <w:rtl/>
        </w:rPr>
      </w:pPr>
    </w:p>
    <w:p w14:paraId="366D71E9"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1FB7C92B" w14:textId="77777777" w:rsidR="00F90270" w:rsidRPr="00F90270" w:rsidRDefault="00F90270" w:rsidP="00F90270">
      <w:pPr>
        <w:bidi/>
        <w:rPr>
          <w:rFonts w:cs="David" w:hint="cs"/>
          <w:rtl/>
        </w:rPr>
      </w:pPr>
    </w:p>
    <w:p w14:paraId="68AD4212" w14:textId="77777777" w:rsidR="00F90270" w:rsidRPr="00F90270" w:rsidRDefault="00F90270" w:rsidP="00F90270">
      <w:pPr>
        <w:bidi/>
        <w:ind w:firstLine="567"/>
        <w:rPr>
          <w:rFonts w:cs="David" w:hint="cs"/>
          <w:rtl/>
        </w:rPr>
      </w:pPr>
      <w:r w:rsidRPr="00F90270">
        <w:rPr>
          <w:rFonts w:cs="David" w:hint="cs"/>
          <w:rtl/>
        </w:rPr>
        <w:t xml:space="preserve">אין צל של ספק שהכנסת תמיד מחזקת את רשויות החוק ואת כל הגורמים שחוקרים נושא כזה או אחר. אבל, מצד שני, גם אין ספק שהכנסת היתה חייבת לומר משהו בעניין הזה ועצם העובדה שחבר הכנסת גלנטי בחר להציע את הצעת החוק </w:t>
      </w:r>
      <w:r w:rsidRPr="00F90270">
        <w:rPr>
          <w:rFonts w:cs="David"/>
          <w:rtl/>
        </w:rPr>
        <w:t>–</w:t>
      </w:r>
      <w:r w:rsidRPr="00F90270">
        <w:rPr>
          <w:rFonts w:cs="David" w:hint="cs"/>
          <w:rtl/>
        </w:rPr>
        <w:t xml:space="preserve"> זאת התשובה שקיבלנו ויכול מאוד להיות שגם התשובה הזאת מהווה זרז בכל מה שקשור לפרשה ולחקירה.</w:t>
      </w:r>
    </w:p>
    <w:p w14:paraId="59CCA95E" w14:textId="77777777" w:rsidR="00F90270" w:rsidRPr="00F90270" w:rsidRDefault="00F90270" w:rsidP="00F90270">
      <w:pPr>
        <w:bidi/>
        <w:ind w:firstLine="567"/>
        <w:rPr>
          <w:rFonts w:cs="David" w:hint="cs"/>
          <w:rtl/>
        </w:rPr>
      </w:pPr>
    </w:p>
    <w:p w14:paraId="1B8A6C84" w14:textId="77777777" w:rsidR="00F90270" w:rsidRPr="00F90270" w:rsidRDefault="00F90270" w:rsidP="00F90270">
      <w:pPr>
        <w:bidi/>
        <w:ind w:firstLine="567"/>
        <w:rPr>
          <w:rFonts w:cs="David"/>
          <w:rtl/>
        </w:rPr>
      </w:pPr>
      <w:r w:rsidRPr="00F90270">
        <w:rPr>
          <w:rFonts w:cs="David" w:hint="cs"/>
          <w:rtl/>
        </w:rPr>
        <w:t xml:space="preserve">אני מסיימת בזה ועוברת לנושא השני. </w:t>
      </w:r>
    </w:p>
    <w:p w14:paraId="2871D6FA" w14:textId="77777777" w:rsidR="00F90270" w:rsidRPr="00F90270" w:rsidRDefault="00F90270" w:rsidP="00F90270">
      <w:pPr>
        <w:bidi/>
        <w:ind w:firstLine="567"/>
        <w:rPr>
          <w:rFonts w:cs="David" w:hint="cs"/>
          <w:b/>
          <w:bCs/>
          <w:u w:val="single"/>
          <w:rtl/>
        </w:rPr>
      </w:pPr>
      <w:r w:rsidRPr="00F90270">
        <w:rPr>
          <w:rFonts w:cs="David"/>
          <w:rtl/>
        </w:rPr>
        <w:br w:type="page"/>
      </w:r>
      <w:r w:rsidRPr="00F90270">
        <w:rPr>
          <w:rFonts w:cs="David" w:hint="cs"/>
          <w:b/>
          <w:bCs/>
          <w:rtl/>
        </w:rPr>
        <w:lastRenderedPageBreak/>
        <w:t>2</w:t>
      </w:r>
      <w:r w:rsidRPr="00F90270">
        <w:rPr>
          <w:rFonts w:cs="David" w:hint="cs"/>
          <w:rtl/>
        </w:rPr>
        <w:t xml:space="preserve">. </w:t>
      </w:r>
      <w:r w:rsidRPr="00F90270">
        <w:rPr>
          <w:rFonts w:cs="David" w:hint="cs"/>
          <w:b/>
          <w:bCs/>
          <w:u w:val="single"/>
          <w:rtl/>
        </w:rPr>
        <w:t>ערעורים על החלטת יו"ר הכנסת והסגנים שלא לאשר דחיפות הצעות לסדר היום</w:t>
      </w:r>
    </w:p>
    <w:p w14:paraId="3250F230" w14:textId="77777777" w:rsidR="00F90270" w:rsidRPr="00F90270" w:rsidRDefault="00F90270" w:rsidP="00F90270">
      <w:pPr>
        <w:bidi/>
        <w:rPr>
          <w:rFonts w:cs="David" w:hint="cs"/>
          <w:u w:val="single"/>
          <w:rtl/>
        </w:rPr>
      </w:pPr>
    </w:p>
    <w:p w14:paraId="6667EC35" w14:textId="77777777" w:rsidR="00F90270" w:rsidRPr="00F90270" w:rsidRDefault="00F90270" w:rsidP="00F90270">
      <w:pPr>
        <w:bidi/>
        <w:rPr>
          <w:rFonts w:cs="David" w:hint="cs"/>
          <w:u w:val="single"/>
          <w:rtl/>
        </w:rPr>
      </w:pPr>
    </w:p>
    <w:p w14:paraId="3BDDA61D"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413A7FDA" w14:textId="77777777" w:rsidR="00F90270" w:rsidRPr="00F90270" w:rsidRDefault="00F90270" w:rsidP="00F90270">
      <w:pPr>
        <w:bidi/>
        <w:rPr>
          <w:rFonts w:cs="David" w:hint="cs"/>
          <w:rtl/>
        </w:rPr>
      </w:pPr>
    </w:p>
    <w:p w14:paraId="7C479573" w14:textId="77777777" w:rsidR="00F90270" w:rsidRPr="00F90270" w:rsidRDefault="00F90270" w:rsidP="00F90270">
      <w:pPr>
        <w:bidi/>
        <w:rPr>
          <w:rFonts w:cs="David" w:hint="cs"/>
          <w:rtl/>
        </w:rPr>
      </w:pPr>
      <w:r w:rsidRPr="00F90270">
        <w:rPr>
          <w:rFonts w:cs="David" w:hint="cs"/>
          <w:rtl/>
        </w:rPr>
        <w:tab/>
        <w:t>הנושא השני שעל סדר היום: ערעורים על החלטת יושבת ראש הכנסת. מי מייצג את הנשיאות, חברת הכנסת אביטל?</w:t>
      </w:r>
    </w:p>
    <w:p w14:paraId="613D5303" w14:textId="77777777" w:rsidR="00F90270" w:rsidRPr="00F90270" w:rsidRDefault="00F90270" w:rsidP="00F90270">
      <w:pPr>
        <w:bidi/>
        <w:rPr>
          <w:rFonts w:cs="David" w:hint="cs"/>
          <w:rtl/>
        </w:rPr>
      </w:pPr>
    </w:p>
    <w:p w14:paraId="08A68C36" w14:textId="77777777" w:rsidR="00F90270" w:rsidRPr="00F90270" w:rsidRDefault="00F90270" w:rsidP="00F90270">
      <w:pPr>
        <w:bidi/>
        <w:rPr>
          <w:rFonts w:cs="David" w:hint="cs"/>
          <w:u w:val="single"/>
          <w:rtl/>
        </w:rPr>
      </w:pPr>
      <w:r w:rsidRPr="00F90270">
        <w:rPr>
          <w:rFonts w:cs="David" w:hint="cs"/>
          <w:u w:val="single"/>
          <w:rtl/>
        </w:rPr>
        <w:t>קולט אביטל:</w:t>
      </w:r>
    </w:p>
    <w:p w14:paraId="785D993A" w14:textId="77777777" w:rsidR="00F90270" w:rsidRPr="00F90270" w:rsidRDefault="00F90270" w:rsidP="00F90270">
      <w:pPr>
        <w:bidi/>
        <w:rPr>
          <w:rFonts w:cs="David" w:hint="cs"/>
          <w:u w:val="single"/>
          <w:rtl/>
        </w:rPr>
      </w:pPr>
    </w:p>
    <w:p w14:paraId="39CC4D51" w14:textId="77777777" w:rsidR="00F90270" w:rsidRPr="00F90270" w:rsidRDefault="00F90270" w:rsidP="00F90270">
      <w:pPr>
        <w:bidi/>
        <w:rPr>
          <w:rFonts w:cs="David" w:hint="cs"/>
          <w:rtl/>
        </w:rPr>
      </w:pPr>
      <w:r w:rsidRPr="00F90270">
        <w:rPr>
          <w:rFonts w:cs="David" w:hint="cs"/>
          <w:rtl/>
        </w:rPr>
        <w:tab/>
        <w:t xml:space="preserve">לא הייתי שם. </w:t>
      </w:r>
    </w:p>
    <w:p w14:paraId="6DBEF104" w14:textId="77777777" w:rsidR="00F90270" w:rsidRPr="00F90270" w:rsidRDefault="00F90270" w:rsidP="00F90270">
      <w:pPr>
        <w:bidi/>
        <w:rPr>
          <w:rFonts w:cs="David" w:hint="cs"/>
          <w:rtl/>
        </w:rPr>
      </w:pPr>
    </w:p>
    <w:p w14:paraId="5131296D" w14:textId="77777777" w:rsidR="00F90270" w:rsidRPr="00F90270" w:rsidRDefault="00F90270" w:rsidP="00F90270">
      <w:pPr>
        <w:bidi/>
        <w:rPr>
          <w:rFonts w:cs="David" w:hint="cs"/>
          <w:u w:val="single"/>
          <w:rtl/>
        </w:rPr>
      </w:pPr>
      <w:r w:rsidRPr="00F90270">
        <w:rPr>
          <w:rFonts w:cs="David" w:hint="cs"/>
          <w:u w:val="single"/>
          <w:rtl/>
        </w:rPr>
        <w:t>גדעון סער:</w:t>
      </w:r>
    </w:p>
    <w:p w14:paraId="660F27EB" w14:textId="77777777" w:rsidR="00F90270" w:rsidRPr="00F90270" w:rsidRDefault="00F90270" w:rsidP="00F90270">
      <w:pPr>
        <w:bidi/>
        <w:rPr>
          <w:rFonts w:cs="David" w:hint="cs"/>
          <w:rtl/>
        </w:rPr>
      </w:pPr>
    </w:p>
    <w:p w14:paraId="6E7B3CBB" w14:textId="77777777" w:rsidR="00F90270" w:rsidRPr="00F90270" w:rsidRDefault="00F90270" w:rsidP="00F90270">
      <w:pPr>
        <w:bidi/>
        <w:ind w:firstLine="567"/>
        <w:rPr>
          <w:rFonts w:cs="David" w:hint="cs"/>
          <w:rtl/>
        </w:rPr>
      </w:pPr>
      <w:r w:rsidRPr="00F90270">
        <w:rPr>
          <w:rFonts w:cs="David" w:hint="cs"/>
          <w:rtl/>
        </w:rPr>
        <w:t xml:space="preserve">אני מייצג את הנשיאות. </w:t>
      </w:r>
    </w:p>
    <w:p w14:paraId="08D5D463" w14:textId="77777777" w:rsidR="00F90270" w:rsidRPr="00F90270" w:rsidRDefault="00F90270" w:rsidP="00F90270">
      <w:pPr>
        <w:bidi/>
        <w:rPr>
          <w:rFonts w:cs="David" w:hint="cs"/>
          <w:rtl/>
        </w:rPr>
      </w:pPr>
    </w:p>
    <w:p w14:paraId="0E419696"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053AA9F3" w14:textId="77777777" w:rsidR="00F90270" w:rsidRPr="00F90270" w:rsidRDefault="00F90270" w:rsidP="00F90270">
      <w:pPr>
        <w:bidi/>
        <w:rPr>
          <w:rFonts w:cs="David" w:hint="cs"/>
          <w:rtl/>
        </w:rPr>
      </w:pPr>
    </w:p>
    <w:p w14:paraId="36967E42" w14:textId="77777777" w:rsidR="00F90270" w:rsidRPr="00F90270" w:rsidRDefault="00F90270" w:rsidP="00F90270">
      <w:pPr>
        <w:bidi/>
        <w:rPr>
          <w:rFonts w:cs="David" w:hint="cs"/>
          <w:rtl/>
        </w:rPr>
      </w:pPr>
      <w:r w:rsidRPr="00F90270">
        <w:rPr>
          <w:rFonts w:cs="David" w:hint="cs"/>
          <w:rtl/>
        </w:rPr>
        <w:tab/>
        <w:t>איפה נאדיה? היא בדרך?</w:t>
      </w:r>
    </w:p>
    <w:p w14:paraId="46767F8B" w14:textId="77777777" w:rsidR="00F90270" w:rsidRPr="00F90270" w:rsidRDefault="00F90270" w:rsidP="00F90270">
      <w:pPr>
        <w:bidi/>
        <w:rPr>
          <w:rFonts w:cs="David" w:hint="cs"/>
          <w:rtl/>
        </w:rPr>
      </w:pPr>
    </w:p>
    <w:p w14:paraId="4B07E1F8" w14:textId="77777777" w:rsidR="00F90270" w:rsidRPr="00F90270" w:rsidRDefault="00F90270" w:rsidP="00F90270">
      <w:pPr>
        <w:bidi/>
        <w:rPr>
          <w:rFonts w:cs="David" w:hint="cs"/>
          <w:u w:val="single"/>
          <w:rtl/>
        </w:rPr>
      </w:pPr>
      <w:r w:rsidRPr="00F90270">
        <w:rPr>
          <w:rFonts w:cs="David" w:hint="cs"/>
          <w:u w:val="single"/>
          <w:rtl/>
        </w:rPr>
        <w:t>משה שרוני:</w:t>
      </w:r>
    </w:p>
    <w:p w14:paraId="0874C535" w14:textId="77777777" w:rsidR="00F90270" w:rsidRPr="00F90270" w:rsidRDefault="00F90270" w:rsidP="00F90270">
      <w:pPr>
        <w:bidi/>
        <w:rPr>
          <w:rFonts w:cs="David" w:hint="cs"/>
          <w:rtl/>
        </w:rPr>
      </w:pPr>
    </w:p>
    <w:p w14:paraId="02BE3B21" w14:textId="77777777" w:rsidR="00F90270" w:rsidRPr="00F90270" w:rsidRDefault="00F90270" w:rsidP="00F90270">
      <w:pPr>
        <w:bidi/>
        <w:rPr>
          <w:rFonts w:cs="David" w:hint="cs"/>
          <w:rtl/>
        </w:rPr>
      </w:pPr>
      <w:r w:rsidRPr="00F90270">
        <w:rPr>
          <w:rFonts w:cs="David" w:hint="cs"/>
          <w:rtl/>
        </w:rPr>
        <w:tab/>
        <w:t>על מה דנים עכשיו?</w:t>
      </w:r>
    </w:p>
    <w:p w14:paraId="56EF0F4B" w14:textId="77777777" w:rsidR="00F90270" w:rsidRPr="00F90270" w:rsidRDefault="00F90270" w:rsidP="00F90270">
      <w:pPr>
        <w:bidi/>
        <w:rPr>
          <w:rFonts w:cs="David" w:hint="cs"/>
          <w:rtl/>
        </w:rPr>
      </w:pPr>
    </w:p>
    <w:p w14:paraId="2C2A93D4" w14:textId="77777777" w:rsidR="00F90270" w:rsidRPr="00F90270" w:rsidRDefault="00F90270" w:rsidP="00F90270">
      <w:pPr>
        <w:bidi/>
        <w:rPr>
          <w:rFonts w:cs="David" w:hint="cs"/>
          <w:u w:val="single"/>
          <w:rtl/>
        </w:rPr>
      </w:pPr>
      <w:r w:rsidRPr="00F90270">
        <w:rPr>
          <w:rFonts w:cs="David" w:hint="cs"/>
          <w:u w:val="single"/>
          <w:rtl/>
        </w:rPr>
        <w:t>גדעון סער:</w:t>
      </w:r>
    </w:p>
    <w:p w14:paraId="787605DA" w14:textId="77777777" w:rsidR="00F90270" w:rsidRPr="00F90270" w:rsidRDefault="00F90270" w:rsidP="00F90270">
      <w:pPr>
        <w:bidi/>
        <w:rPr>
          <w:rFonts w:cs="David" w:hint="cs"/>
          <w:u w:val="single"/>
          <w:rtl/>
        </w:rPr>
      </w:pPr>
    </w:p>
    <w:p w14:paraId="62CB743B" w14:textId="77777777" w:rsidR="00F90270" w:rsidRPr="00F90270" w:rsidRDefault="00F90270" w:rsidP="00F90270">
      <w:pPr>
        <w:bidi/>
        <w:rPr>
          <w:rFonts w:cs="David" w:hint="cs"/>
          <w:rtl/>
        </w:rPr>
      </w:pPr>
      <w:r w:rsidRPr="00F90270">
        <w:rPr>
          <w:rFonts w:cs="David" w:hint="cs"/>
          <w:rtl/>
        </w:rPr>
        <w:tab/>
        <w:t xml:space="preserve">יש סעיף אשר על פיו אם המערערים לא נמצאים - - - </w:t>
      </w:r>
    </w:p>
    <w:p w14:paraId="3236D4F9" w14:textId="77777777" w:rsidR="00F90270" w:rsidRPr="00F90270" w:rsidRDefault="00F90270" w:rsidP="00F90270">
      <w:pPr>
        <w:bidi/>
        <w:rPr>
          <w:rFonts w:cs="David" w:hint="cs"/>
          <w:rtl/>
        </w:rPr>
      </w:pPr>
    </w:p>
    <w:p w14:paraId="7C95309E"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02770747" w14:textId="77777777" w:rsidR="00F90270" w:rsidRPr="00F90270" w:rsidRDefault="00F90270" w:rsidP="00F90270">
      <w:pPr>
        <w:bidi/>
        <w:rPr>
          <w:rFonts w:cs="David" w:hint="cs"/>
          <w:rtl/>
        </w:rPr>
      </w:pPr>
    </w:p>
    <w:p w14:paraId="2B5ED53C" w14:textId="77777777" w:rsidR="00F90270" w:rsidRPr="00F90270" w:rsidRDefault="00F90270" w:rsidP="00F90270">
      <w:pPr>
        <w:bidi/>
        <w:rPr>
          <w:rFonts w:cs="David" w:hint="cs"/>
          <w:rtl/>
        </w:rPr>
      </w:pPr>
      <w:r w:rsidRPr="00F90270">
        <w:rPr>
          <w:rFonts w:cs="David" w:hint="cs"/>
          <w:rtl/>
        </w:rPr>
        <w:tab/>
        <w:t xml:space="preserve">אני מודעת. </w:t>
      </w:r>
    </w:p>
    <w:p w14:paraId="7027193E" w14:textId="77777777" w:rsidR="00F90270" w:rsidRPr="00F90270" w:rsidRDefault="00F90270" w:rsidP="00F90270">
      <w:pPr>
        <w:bidi/>
        <w:rPr>
          <w:rFonts w:cs="David" w:hint="cs"/>
          <w:rtl/>
        </w:rPr>
      </w:pPr>
    </w:p>
    <w:p w14:paraId="27004414" w14:textId="77777777" w:rsidR="00F90270" w:rsidRPr="00F90270" w:rsidRDefault="00F90270" w:rsidP="00F90270">
      <w:pPr>
        <w:bidi/>
        <w:rPr>
          <w:rFonts w:cs="David" w:hint="cs"/>
          <w:u w:val="single"/>
          <w:rtl/>
        </w:rPr>
      </w:pPr>
      <w:r w:rsidRPr="00F90270">
        <w:rPr>
          <w:rFonts w:cs="David" w:hint="cs"/>
          <w:u w:val="single"/>
          <w:rtl/>
        </w:rPr>
        <w:t>גדעון סער:</w:t>
      </w:r>
    </w:p>
    <w:p w14:paraId="5040841D" w14:textId="77777777" w:rsidR="00F90270" w:rsidRPr="00F90270" w:rsidRDefault="00F90270" w:rsidP="00F90270">
      <w:pPr>
        <w:bidi/>
        <w:rPr>
          <w:rFonts w:cs="David" w:hint="cs"/>
          <w:u w:val="single"/>
          <w:rtl/>
        </w:rPr>
      </w:pPr>
    </w:p>
    <w:p w14:paraId="56192600" w14:textId="77777777" w:rsidR="00F90270" w:rsidRPr="00F90270" w:rsidRDefault="00F90270" w:rsidP="00F90270">
      <w:pPr>
        <w:bidi/>
        <w:rPr>
          <w:rFonts w:cs="David" w:hint="cs"/>
          <w:rtl/>
        </w:rPr>
      </w:pPr>
      <w:r w:rsidRPr="00F90270">
        <w:rPr>
          <w:rFonts w:cs="David" w:hint="cs"/>
          <w:rtl/>
        </w:rPr>
        <w:tab/>
        <w:t xml:space="preserve">לפי דעתי, באמת, ויכול להיות שאני מביע דעה קיצונית, אבל השעה 09:15 והסעיף מופיע כסעיף ראשון על סדר היום - - - </w:t>
      </w:r>
    </w:p>
    <w:p w14:paraId="1DD3A332" w14:textId="77777777" w:rsidR="00F90270" w:rsidRPr="00F90270" w:rsidRDefault="00F90270" w:rsidP="00F90270">
      <w:pPr>
        <w:bidi/>
        <w:rPr>
          <w:rFonts w:cs="David" w:hint="cs"/>
          <w:rtl/>
        </w:rPr>
      </w:pPr>
    </w:p>
    <w:p w14:paraId="5B287CCB" w14:textId="77777777" w:rsidR="00F90270" w:rsidRPr="00F90270" w:rsidRDefault="00F90270" w:rsidP="00F90270">
      <w:pPr>
        <w:bidi/>
        <w:rPr>
          <w:rFonts w:cs="David" w:hint="cs"/>
          <w:u w:val="single"/>
          <w:rtl/>
        </w:rPr>
      </w:pPr>
      <w:r w:rsidRPr="00F90270">
        <w:rPr>
          <w:rFonts w:cs="David" w:hint="cs"/>
          <w:u w:val="single"/>
          <w:rtl/>
        </w:rPr>
        <w:t>משה שרוני:</w:t>
      </w:r>
    </w:p>
    <w:p w14:paraId="3B486A76" w14:textId="77777777" w:rsidR="00F90270" w:rsidRPr="00F90270" w:rsidRDefault="00F90270" w:rsidP="00F90270">
      <w:pPr>
        <w:bidi/>
        <w:rPr>
          <w:rFonts w:cs="David" w:hint="cs"/>
          <w:rtl/>
        </w:rPr>
      </w:pPr>
    </w:p>
    <w:p w14:paraId="64290E3A" w14:textId="77777777" w:rsidR="00F90270" w:rsidRPr="00F90270" w:rsidRDefault="00F90270" w:rsidP="00F90270">
      <w:pPr>
        <w:bidi/>
        <w:ind w:firstLine="567"/>
        <w:rPr>
          <w:rFonts w:cs="David" w:hint="cs"/>
          <w:rtl/>
        </w:rPr>
      </w:pPr>
      <w:r w:rsidRPr="00F90270">
        <w:rPr>
          <w:rFonts w:cs="David" w:hint="cs"/>
          <w:rtl/>
        </w:rPr>
        <w:t xml:space="preserve">אני לא מבין את כל זה. אתמול אצלי בוועדה דנו בנושא הרווחה ויש גם החלטה ופניה לראש הממשלה. אתמול היתה אצלי ישיבה סוערת בנושא הרווחה. </w:t>
      </w:r>
    </w:p>
    <w:p w14:paraId="1613AD5A" w14:textId="77777777" w:rsidR="00F90270" w:rsidRPr="00F90270" w:rsidRDefault="00F90270" w:rsidP="00F90270">
      <w:pPr>
        <w:bidi/>
        <w:rPr>
          <w:rFonts w:cs="David" w:hint="cs"/>
          <w:rtl/>
        </w:rPr>
      </w:pPr>
    </w:p>
    <w:p w14:paraId="0BEE06DA" w14:textId="77777777" w:rsidR="00F90270" w:rsidRPr="00F90270" w:rsidRDefault="00F90270" w:rsidP="00F90270">
      <w:pPr>
        <w:bidi/>
        <w:rPr>
          <w:rFonts w:cs="David" w:hint="cs"/>
          <w:u w:val="single"/>
          <w:rtl/>
        </w:rPr>
      </w:pPr>
      <w:r w:rsidRPr="00F90270">
        <w:rPr>
          <w:rFonts w:cs="David" w:hint="cs"/>
          <w:u w:val="single"/>
          <w:rtl/>
        </w:rPr>
        <w:t>יעקב מרגי:</w:t>
      </w:r>
    </w:p>
    <w:p w14:paraId="458992AA" w14:textId="77777777" w:rsidR="00F90270" w:rsidRPr="00F90270" w:rsidRDefault="00F90270" w:rsidP="00F90270">
      <w:pPr>
        <w:bidi/>
        <w:rPr>
          <w:rFonts w:cs="David" w:hint="cs"/>
          <w:rtl/>
        </w:rPr>
      </w:pPr>
    </w:p>
    <w:p w14:paraId="49CC69CF" w14:textId="77777777" w:rsidR="00F90270" w:rsidRPr="00F90270" w:rsidRDefault="00F90270" w:rsidP="00F90270">
      <w:pPr>
        <w:bidi/>
        <w:ind w:firstLine="567"/>
        <w:rPr>
          <w:rFonts w:cs="David" w:hint="cs"/>
          <w:rtl/>
        </w:rPr>
      </w:pPr>
      <w:r w:rsidRPr="00F90270">
        <w:rPr>
          <w:rFonts w:cs="David" w:hint="cs"/>
          <w:rtl/>
        </w:rPr>
        <w:t xml:space="preserve">אני מקבל את דעתו של חבר הכנסת שרוני. אנחנו מחזקים אותו. </w:t>
      </w:r>
    </w:p>
    <w:p w14:paraId="4204132D" w14:textId="77777777" w:rsidR="00F90270" w:rsidRPr="00F90270" w:rsidRDefault="00F90270" w:rsidP="00F90270">
      <w:pPr>
        <w:bidi/>
        <w:rPr>
          <w:rFonts w:cs="David" w:hint="cs"/>
          <w:rtl/>
        </w:rPr>
      </w:pPr>
    </w:p>
    <w:p w14:paraId="31606B2F"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5AFCA8A3" w14:textId="77777777" w:rsidR="00F90270" w:rsidRPr="00F90270" w:rsidRDefault="00F90270" w:rsidP="00F90270">
      <w:pPr>
        <w:bidi/>
        <w:rPr>
          <w:rFonts w:cs="David" w:hint="cs"/>
          <w:rtl/>
        </w:rPr>
      </w:pPr>
    </w:p>
    <w:p w14:paraId="29DE68C2" w14:textId="77777777" w:rsidR="00F90270" w:rsidRPr="00F90270" w:rsidRDefault="00F90270" w:rsidP="00F90270">
      <w:pPr>
        <w:bidi/>
        <w:ind w:firstLine="567"/>
        <w:rPr>
          <w:rFonts w:cs="David" w:hint="cs"/>
          <w:rtl/>
        </w:rPr>
      </w:pPr>
      <w:r w:rsidRPr="00F90270">
        <w:rPr>
          <w:rFonts w:cs="David" w:hint="cs"/>
          <w:rtl/>
        </w:rPr>
        <w:t>תראו, על סדר יומה של הוועדה יש את שני הנושאים. מכיוון שחברת הכנסת חילו היתה אמורה להתראיין בערוץ הכנסת, היא ביקשה שנעשה את זה ב-09:10 או 09:15. אני לא מוכנה להמשיך עוד ולפיכך, כפי שאמר חבר הכנסת סער, מכיוון שמגישי הערעור לא נמצאים בוועדה, דהיינו, לא חבר הכנסת רן כהן - חבר הכנסת רן כהן גם לא נתן מכתב ייפו</w:t>
      </w:r>
      <w:r w:rsidRPr="00F90270">
        <w:rPr>
          <w:rFonts w:cs="David" w:hint="eastAsia"/>
          <w:rtl/>
        </w:rPr>
        <w:t>י</w:t>
      </w:r>
      <w:r w:rsidRPr="00F90270">
        <w:rPr>
          <w:rFonts w:cs="David" w:hint="cs"/>
          <w:rtl/>
        </w:rPr>
        <w:t xml:space="preserve"> כוח למישהו אחר מסיעתו לייצג אותו, וכנ"ל חברת הכנסת חלו. כיוון שהם לא נמצאים אנחנו לא נדון בערעורים שלהם ונעבור לנושא הבא שעל סדר היום. אני לא דנה ואני לא דוחה. לפי חוות דעת היועצת המשפטית, אנחנו רואים את זה כאילו הם לא הגישו ערעור. </w:t>
      </w:r>
    </w:p>
    <w:p w14:paraId="54659166" w14:textId="77777777" w:rsidR="00F90270" w:rsidRPr="00F90270" w:rsidRDefault="00F90270" w:rsidP="00F90270">
      <w:pPr>
        <w:bidi/>
        <w:rPr>
          <w:rFonts w:cs="David" w:hint="cs"/>
          <w:u w:val="single"/>
          <w:rtl/>
        </w:rPr>
      </w:pPr>
      <w:r w:rsidRPr="00F90270">
        <w:rPr>
          <w:rFonts w:cs="David"/>
          <w:rtl/>
        </w:rPr>
        <w:br w:type="page"/>
      </w:r>
      <w:r w:rsidRPr="00F90270">
        <w:rPr>
          <w:rFonts w:cs="David" w:hint="cs"/>
          <w:u w:val="single"/>
          <w:rtl/>
        </w:rPr>
        <w:lastRenderedPageBreak/>
        <w:t>יורם מרציאנו:</w:t>
      </w:r>
    </w:p>
    <w:p w14:paraId="5787D55D" w14:textId="77777777" w:rsidR="00F90270" w:rsidRPr="00F90270" w:rsidRDefault="00F90270" w:rsidP="00F90270">
      <w:pPr>
        <w:bidi/>
        <w:rPr>
          <w:rFonts w:cs="David" w:hint="cs"/>
          <w:rtl/>
        </w:rPr>
      </w:pPr>
    </w:p>
    <w:p w14:paraId="11112C6D" w14:textId="77777777" w:rsidR="00F90270" w:rsidRPr="00F90270" w:rsidRDefault="00F90270" w:rsidP="00F90270">
      <w:pPr>
        <w:bidi/>
        <w:ind w:firstLine="567"/>
        <w:rPr>
          <w:rFonts w:cs="David" w:hint="cs"/>
          <w:rtl/>
        </w:rPr>
      </w:pPr>
      <w:r w:rsidRPr="00F90270">
        <w:rPr>
          <w:rFonts w:cs="David" w:hint="cs"/>
          <w:rtl/>
        </w:rPr>
        <w:t>אני מודה לכם שכך אתם נוהגים בחבריי לסיעה.</w:t>
      </w:r>
    </w:p>
    <w:p w14:paraId="5AE20AB1" w14:textId="77777777" w:rsidR="00F90270" w:rsidRPr="00F90270" w:rsidRDefault="00F90270" w:rsidP="00F90270">
      <w:pPr>
        <w:bidi/>
        <w:rPr>
          <w:rFonts w:cs="David" w:hint="cs"/>
          <w:rtl/>
        </w:rPr>
      </w:pPr>
    </w:p>
    <w:p w14:paraId="2CC111E0" w14:textId="77777777" w:rsidR="00F90270" w:rsidRPr="00F90270" w:rsidRDefault="00F90270" w:rsidP="00F90270">
      <w:pPr>
        <w:bidi/>
        <w:rPr>
          <w:rFonts w:cs="David" w:hint="cs"/>
          <w:u w:val="single"/>
          <w:rtl/>
        </w:rPr>
      </w:pPr>
      <w:r w:rsidRPr="00F90270">
        <w:rPr>
          <w:rFonts w:cs="David" w:hint="cs"/>
          <w:u w:val="single"/>
          <w:rtl/>
        </w:rPr>
        <w:t>משה שרוני:</w:t>
      </w:r>
    </w:p>
    <w:p w14:paraId="05D79598" w14:textId="77777777" w:rsidR="00F90270" w:rsidRPr="00F90270" w:rsidRDefault="00F90270" w:rsidP="00F90270">
      <w:pPr>
        <w:bidi/>
        <w:rPr>
          <w:rFonts w:cs="David" w:hint="cs"/>
          <w:rtl/>
        </w:rPr>
      </w:pPr>
    </w:p>
    <w:p w14:paraId="3A92AC2E" w14:textId="77777777" w:rsidR="00F90270" w:rsidRPr="00F90270" w:rsidRDefault="00F90270" w:rsidP="00F90270">
      <w:pPr>
        <w:bidi/>
        <w:ind w:firstLine="567"/>
        <w:rPr>
          <w:rFonts w:cs="David" w:hint="cs"/>
          <w:rtl/>
        </w:rPr>
      </w:pPr>
      <w:r w:rsidRPr="00F90270">
        <w:rPr>
          <w:rFonts w:cs="David" w:hint="cs"/>
          <w:rtl/>
        </w:rPr>
        <w:t>בתור יושב ראש הסיעה הצטרכת להגיד לגברת המכובדת, חברת הכנסת: "מתראיינים אחרי הישיבה. נקודה".</w:t>
      </w:r>
    </w:p>
    <w:p w14:paraId="27E430E3" w14:textId="77777777" w:rsidR="00F90270" w:rsidRPr="00F90270" w:rsidRDefault="00F90270" w:rsidP="00F90270">
      <w:pPr>
        <w:bidi/>
        <w:ind w:firstLine="567"/>
        <w:rPr>
          <w:rFonts w:cs="David" w:hint="cs"/>
          <w:rtl/>
        </w:rPr>
      </w:pPr>
    </w:p>
    <w:p w14:paraId="78343593" w14:textId="77777777" w:rsidR="00F90270" w:rsidRPr="00F90270" w:rsidRDefault="00F90270" w:rsidP="00F90270">
      <w:pPr>
        <w:bidi/>
        <w:rPr>
          <w:rFonts w:cs="David" w:hint="cs"/>
          <w:u w:val="single"/>
          <w:rtl/>
        </w:rPr>
      </w:pPr>
      <w:r w:rsidRPr="00F90270">
        <w:rPr>
          <w:rFonts w:cs="David" w:hint="cs"/>
          <w:u w:val="single"/>
          <w:rtl/>
        </w:rPr>
        <w:t>יורם מרציאנו:</w:t>
      </w:r>
    </w:p>
    <w:p w14:paraId="05F842B0" w14:textId="77777777" w:rsidR="00F90270" w:rsidRPr="00F90270" w:rsidRDefault="00F90270" w:rsidP="00F90270">
      <w:pPr>
        <w:bidi/>
        <w:ind w:firstLine="567"/>
        <w:rPr>
          <w:rFonts w:cs="David" w:hint="cs"/>
          <w:u w:val="single"/>
          <w:rtl/>
        </w:rPr>
      </w:pPr>
    </w:p>
    <w:p w14:paraId="20231E33" w14:textId="77777777" w:rsidR="00F90270" w:rsidRPr="00F90270" w:rsidRDefault="00F90270" w:rsidP="00F90270">
      <w:pPr>
        <w:bidi/>
        <w:ind w:firstLine="567"/>
        <w:rPr>
          <w:rFonts w:cs="David" w:hint="cs"/>
          <w:rtl/>
        </w:rPr>
      </w:pPr>
      <w:r w:rsidRPr="00F90270">
        <w:rPr>
          <w:rFonts w:cs="David" w:hint="cs"/>
          <w:rtl/>
        </w:rPr>
        <w:t xml:space="preserve">אני לא הדובר שלה. </w:t>
      </w:r>
    </w:p>
    <w:p w14:paraId="7E4A5035" w14:textId="77777777" w:rsidR="00F90270" w:rsidRPr="00F90270" w:rsidRDefault="00F90270" w:rsidP="00F90270">
      <w:pPr>
        <w:bidi/>
        <w:rPr>
          <w:rFonts w:cs="David" w:hint="cs"/>
          <w:rtl/>
        </w:rPr>
      </w:pPr>
    </w:p>
    <w:p w14:paraId="03F3FE9D" w14:textId="77777777" w:rsidR="00F90270" w:rsidRPr="00F90270" w:rsidRDefault="00F90270" w:rsidP="00F90270">
      <w:pPr>
        <w:bidi/>
        <w:rPr>
          <w:rFonts w:cs="David" w:hint="cs"/>
          <w:u w:val="single"/>
          <w:rtl/>
        </w:rPr>
      </w:pPr>
      <w:r w:rsidRPr="00F90270">
        <w:rPr>
          <w:rFonts w:cs="David" w:hint="cs"/>
          <w:u w:val="single"/>
          <w:rtl/>
        </w:rPr>
        <w:t>משה שרוני:</w:t>
      </w:r>
    </w:p>
    <w:p w14:paraId="427B7C2A" w14:textId="77777777" w:rsidR="00F90270" w:rsidRPr="00F90270" w:rsidRDefault="00F90270" w:rsidP="00F90270">
      <w:pPr>
        <w:bidi/>
        <w:rPr>
          <w:rFonts w:cs="David" w:hint="cs"/>
          <w:u w:val="single"/>
          <w:rtl/>
        </w:rPr>
      </w:pPr>
    </w:p>
    <w:p w14:paraId="16573AC4" w14:textId="77777777" w:rsidR="00F90270" w:rsidRPr="00F90270" w:rsidRDefault="00F90270" w:rsidP="00F90270">
      <w:pPr>
        <w:bidi/>
        <w:rPr>
          <w:rFonts w:cs="David" w:hint="cs"/>
          <w:rtl/>
        </w:rPr>
      </w:pPr>
      <w:r w:rsidRPr="00F90270">
        <w:rPr>
          <w:rFonts w:cs="David" w:hint="cs"/>
          <w:rtl/>
        </w:rPr>
        <w:tab/>
        <w:t xml:space="preserve">אבל אתה יושב ראש הסיעה שלה. </w:t>
      </w:r>
    </w:p>
    <w:p w14:paraId="2B762D13" w14:textId="77777777" w:rsidR="00F90270" w:rsidRPr="00F90270" w:rsidRDefault="00F90270" w:rsidP="00F90270">
      <w:pPr>
        <w:bidi/>
        <w:rPr>
          <w:rFonts w:cs="David" w:hint="cs"/>
          <w:rtl/>
        </w:rPr>
      </w:pPr>
    </w:p>
    <w:p w14:paraId="6FABEA65" w14:textId="77777777" w:rsidR="00F90270" w:rsidRPr="00F90270" w:rsidRDefault="00F90270" w:rsidP="00F90270">
      <w:pPr>
        <w:bidi/>
        <w:rPr>
          <w:rFonts w:cs="David" w:hint="cs"/>
          <w:u w:val="single"/>
          <w:rtl/>
        </w:rPr>
      </w:pPr>
      <w:r w:rsidRPr="00F90270">
        <w:rPr>
          <w:rFonts w:cs="David" w:hint="cs"/>
          <w:u w:val="single"/>
          <w:rtl/>
        </w:rPr>
        <w:t>אורי אריאל:</w:t>
      </w:r>
    </w:p>
    <w:p w14:paraId="314C233F" w14:textId="77777777" w:rsidR="00F90270" w:rsidRPr="00F90270" w:rsidRDefault="00F90270" w:rsidP="00F90270">
      <w:pPr>
        <w:bidi/>
        <w:rPr>
          <w:rFonts w:cs="David" w:hint="cs"/>
          <w:u w:val="single"/>
          <w:rtl/>
        </w:rPr>
      </w:pPr>
    </w:p>
    <w:p w14:paraId="50F0F9C8" w14:textId="77777777" w:rsidR="00F90270" w:rsidRPr="00F90270" w:rsidRDefault="00F90270" w:rsidP="00F90270">
      <w:pPr>
        <w:bidi/>
        <w:rPr>
          <w:rFonts w:cs="David" w:hint="cs"/>
          <w:rtl/>
        </w:rPr>
      </w:pPr>
      <w:r w:rsidRPr="00F90270">
        <w:rPr>
          <w:rFonts w:cs="David" w:hint="cs"/>
          <w:rtl/>
        </w:rPr>
        <w:tab/>
        <w:t>יש פה איזה גברת אחת שעושה מאמצים, אתם נגד הנשים, פשוט.</w:t>
      </w:r>
    </w:p>
    <w:p w14:paraId="47AB5BF3" w14:textId="77777777" w:rsidR="00F90270" w:rsidRPr="00F90270" w:rsidRDefault="00F90270" w:rsidP="00F90270">
      <w:pPr>
        <w:bidi/>
        <w:rPr>
          <w:rFonts w:cs="David" w:hint="cs"/>
          <w:rtl/>
        </w:rPr>
      </w:pPr>
    </w:p>
    <w:p w14:paraId="13F36181"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7AF05EBD" w14:textId="77777777" w:rsidR="00F90270" w:rsidRPr="00F90270" w:rsidRDefault="00F90270" w:rsidP="00F90270">
      <w:pPr>
        <w:bidi/>
        <w:rPr>
          <w:rFonts w:cs="David" w:hint="cs"/>
          <w:rtl/>
        </w:rPr>
      </w:pPr>
    </w:p>
    <w:p w14:paraId="726F606F" w14:textId="77777777" w:rsidR="00F90270" w:rsidRPr="00F90270" w:rsidRDefault="00F90270" w:rsidP="00F90270">
      <w:pPr>
        <w:bidi/>
        <w:ind w:firstLine="567"/>
        <w:rPr>
          <w:rFonts w:cs="David" w:hint="cs"/>
          <w:rtl/>
        </w:rPr>
      </w:pPr>
      <w:r w:rsidRPr="00F90270">
        <w:rPr>
          <w:rFonts w:cs="David" w:hint="cs"/>
          <w:rtl/>
        </w:rPr>
        <w:t xml:space="preserve">אנחנו לא נגד אף אחד. </w:t>
      </w:r>
    </w:p>
    <w:p w14:paraId="35D37231" w14:textId="77777777" w:rsidR="00F90270" w:rsidRPr="00F90270" w:rsidRDefault="00F90270" w:rsidP="00F90270">
      <w:pPr>
        <w:bidi/>
        <w:rPr>
          <w:rFonts w:cs="David" w:hint="cs"/>
          <w:rtl/>
        </w:rPr>
      </w:pPr>
    </w:p>
    <w:p w14:paraId="0BD0A2FC" w14:textId="77777777" w:rsidR="00F90270" w:rsidRPr="00F90270" w:rsidRDefault="00F90270" w:rsidP="00F90270">
      <w:pPr>
        <w:bidi/>
        <w:rPr>
          <w:rFonts w:cs="David" w:hint="cs"/>
          <w:u w:val="single"/>
          <w:rtl/>
        </w:rPr>
      </w:pPr>
      <w:r w:rsidRPr="00F90270">
        <w:rPr>
          <w:rFonts w:cs="David" w:hint="cs"/>
          <w:u w:val="single"/>
          <w:rtl/>
        </w:rPr>
        <w:t>משה שרוני:</w:t>
      </w:r>
    </w:p>
    <w:p w14:paraId="5E096793" w14:textId="77777777" w:rsidR="00F90270" w:rsidRPr="00F90270" w:rsidRDefault="00F90270" w:rsidP="00F90270">
      <w:pPr>
        <w:bidi/>
        <w:rPr>
          <w:rFonts w:cs="David" w:hint="cs"/>
          <w:rtl/>
        </w:rPr>
      </w:pPr>
    </w:p>
    <w:p w14:paraId="29D75DED" w14:textId="77777777" w:rsidR="00F90270" w:rsidRPr="00F90270" w:rsidRDefault="00F90270" w:rsidP="00F90270">
      <w:pPr>
        <w:bidi/>
        <w:ind w:firstLine="567"/>
        <w:rPr>
          <w:rFonts w:cs="David" w:hint="cs"/>
          <w:rtl/>
        </w:rPr>
      </w:pPr>
      <w:r w:rsidRPr="00F90270">
        <w:rPr>
          <w:rFonts w:cs="David" w:hint="cs"/>
          <w:rtl/>
        </w:rPr>
        <w:t>עוד לא שמעתי גבר שהוא נגד נשים.</w:t>
      </w:r>
    </w:p>
    <w:p w14:paraId="463B19AD" w14:textId="77777777" w:rsidR="00F90270" w:rsidRPr="00F90270" w:rsidRDefault="00F90270" w:rsidP="00F90270">
      <w:pPr>
        <w:bidi/>
        <w:rPr>
          <w:rFonts w:cs="David" w:hint="cs"/>
          <w:rtl/>
        </w:rPr>
      </w:pPr>
    </w:p>
    <w:p w14:paraId="6454CDC0"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246618AA" w14:textId="77777777" w:rsidR="00F90270" w:rsidRPr="00F90270" w:rsidRDefault="00F90270" w:rsidP="00F90270">
      <w:pPr>
        <w:bidi/>
        <w:rPr>
          <w:rFonts w:cs="David" w:hint="cs"/>
          <w:rtl/>
        </w:rPr>
      </w:pPr>
    </w:p>
    <w:p w14:paraId="7BCD0A65" w14:textId="77777777" w:rsidR="00F90270" w:rsidRPr="00F90270" w:rsidRDefault="00F90270" w:rsidP="00F90270">
      <w:pPr>
        <w:bidi/>
        <w:ind w:firstLine="567"/>
        <w:rPr>
          <w:rFonts w:cs="David" w:hint="cs"/>
          <w:rtl/>
        </w:rPr>
      </w:pPr>
      <w:r w:rsidRPr="00F90270">
        <w:rPr>
          <w:rFonts w:cs="David" w:hint="cs"/>
          <w:rtl/>
        </w:rPr>
        <w:t xml:space="preserve">חבר הכנסת שרוני, יש היום את יום זכויות הילד בכנסת, והיא בחרה להתראיין. </w:t>
      </w:r>
    </w:p>
    <w:p w14:paraId="0414C054" w14:textId="77777777" w:rsidR="00F90270" w:rsidRPr="00F90270" w:rsidRDefault="00F90270" w:rsidP="00F90270">
      <w:pPr>
        <w:numPr>
          <w:ilvl w:val="0"/>
          <w:numId w:val="2"/>
        </w:numPr>
        <w:tabs>
          <w:tab w:val="left" w:pos="1221"/>
        </w:tabs>
        <w:overflowPunct w:val="0"/>
        <w:autoSpaceDE w:val="0"/>
        <w:autoSpaceDN w:val="0"/>
        <w:bidi/>
        <w:adjustRightInd w:val="0"/>
        <w:jc w:val="center"/>
        <w:textAlignment w:val="baseline"/>
        <w:rPr>
          <w:rFonts w:cs="David" w:hint="cs"/>
          <w:b/>
          <w:bCs/>
          <w:u w:val="single"/>
        </w:rPr>
      </w:pPr>
      <w:r w:rsidRPr="00F90270">
        <w:rPr>
          <w:rFonts w:cs="David"/>
          <w:rtl/>
        </w:rPr>
        <w:br w:type="page"/>
      </w:r>
      <w:r w:rsidRPr="00F90270">
        <w:rPr>
          <w:rFonts w:cs="David" w:hint="cs"/>
          <w:b/>
          <w:bCs/>
          <w:u w:val="single"/>
          <w:rtl/>
        </w:rPr>
        <w:lastRenderedPageBreak/>
        <w:t>קביעת מסגרת הדיון לנושאים הבאים, לפי סעיף 86א' לתקנון הכנסת:</w:t>
      </w:r>
      <w:r w:rsidRPr="00F90270">
        <w:rPr>
          <w:rFonts w:cs="David"/>
          <w:b/>
          <w:bCs/>
          <w:u w:val="single"/>
          <w:rtl/>
        </w:rPr>
        <w:br/>
      </w:r>
      <w:r w:rsidRPr="00F90270">
        <w:rPr>
          <w:rFonts w:cs="David" w:hint="cs"/>
          <w:b/>
          <w:bCs/>
          <w:u w:val="single"/>
          <w:rtl/>
        </w:rPr>
        <w:t>א. היום הבינלאומי לזכויות הילד</w:t>
      </w:r>
      <w:r w:rsidRPr="00F90270">
        <w:rPr>
          <w:rFonts w:cs="David"/>
          <w:b/>
          <w:bCs/>
          <w:u w:val="single"/>
          <w:rtl/>
        </w:rPr>
        <w:br/>
      </w:r>
      <w:r w:rsidRPr="00F90270">
        <w:rPr>
          <w:rFonts w:cs="David" w:hint="cs"/>
          <w:b/>
          <w:bCs/>
          <w:u w:val="single"/>
          <w:rtl/>
        </w:rPr>
        <w:t>ב. החלטת עצרת האו"ם להקמת ועדת בדיקה לאירועי בית חנון.</w:t>
      </w:r>
    </w:p>
    <w:p w14:paraId="2B22FEE7" w14:textId="77777777" w:rsidR="00F90270" w:rsidRPr="00F90270" w:rsidRDefault="00F90270" w:rsidP="00F90270">
      <w:pPr>
        <w:bidi/>
        <w:rPr>
          <w:rFonts w:cs="David" w:hint="cs"/>
          <w:rtl/>
        </w:rPr>
      </w:pPr>
    </w:p>
    <w:p w14:paraId="7899BA15" w14:textId="77777777" w:rsidR="00F90270" w:rsidRPr="00F90270" w:rsidRDefault="00F90270" w:rsidP="00F90270">
      <w:pPr>
        <w:bidi/>
        <w:rPr>
          <w:rFonts w:cs="David" w:hint="cs"/>
          <w:rtl/>
        </w:rPr>
      </w:pPr>
    </w:p>
    <w:p w14:paraId="3C84B37C"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49E67FA0" w14:textId="77777777" w:rsidR="00F90270" w:rsidRPr="00F90270" w:rsidRDefault="00F90270" w:rsidP="00F90270">
      <w:pPr>
        <w:bidi/>
        <w:rPr>
          <w:rFonts w:cs="David" w:hint="cs"/>
          <w:rtl/>
        </w:rPr>
      </w:pPr>
    </w:p>
    <w:p w14:paraId="2ABB0653" w14:textId="77777777" w:rsidR="00F90270" w:rsidRPr="00F90270" w:rsidRDefault="00F90270" w:rsidP="00F90270">
      <w:pPr>
        <w:bidi/>
        <w:ind w:firstLine="567"/>
        <w:rPr>
          <w:rFonts w:cs="David" w:hint="cs"/>
          <w:rtl/>
        </w:rPr>
      </w:pPr>
      <w:r w:rsidRPr="00F90270">
        <w:rPr>
          <w:rFonts w:cs="David" w:hint="cs"/>
          <w:rtl/>
        </w:rPr>
        <w:t>הנשיאות החליטה אתמול שהכנסת תדבר בשני נושאים מאוד חשובים, האחד, יום הבינלאומי לזכויות הילד, והשני, החלטת עצרת האו"ם להקמת ועדת בדיקה לאירועי בית חנון.</w:t>
      </w:r>
    </w:p>
    <w:p w14:paraId="63EE78E3" w14:textId="77777777" w:rsidR="00F90270" w:rsidRPr="00F90270" w:rsidRDefault="00F90270" w:rsidP="00F90270">
      <w:pPr>
        <w:bidi/>
        <w:rPr>
          <w:rFonts w:cs="David" w:hint="cs"/>
          <w:rtl/>
        </w:rPr>
      </w:pPr>
    </w:p>
    <w:p w14:paraId="4EA09B65" w14:textId="77777777" w:rsidR="00F90270" w:rsidRPr="00F90270" w:rsidRDefault="00F90270" w:rsidP="00F90270">
      <w:pPr>
        <w:bidi/>
        <w:ind w:firstLine="567"/>
        <w:rPr>
          <w:rFonts w:cs="David" w:hint="cs"/>
          <w:rtl/>
        </w:rPr>
      </w:pPr>
      <w:r w:rsidRPr="00F90270">
        <w:rPr>
          <w:rFonts w:cs="David" w:hint="cs"/>
          <w:rtl/>
        </w:rPr>
        <w:t>בשני הנושאים הללו, הרבה מאוד חברי כנסת הגישו בקשה לסדר ולפיכך הנשיאות קבעה שיהיה דיון לפי סעיף 86א. אנחנו צריכים היום, בוועדת הכנסת, לקבוע את סדרי הדיון.</w:t>
      </w:r>
    </w:p>
    <w:p w14:paraId="02763FFF" w14:textId="77777777" w:rsidR="00F90270" w:rsidRPr="00F90270" w:rsidRDefault="00F90270" w:rsidP="00F90270">
      <w:pPr>
        <w:bidi/>
        <w:rPr>
          <w:rFonts w:cs="David" w:hint="cs"/>
          <w:rtl/>
        </w:rPr>
      </w:pPr>
    </w:p>
    <w:p w14:paraId="0D81C5FF" w14:textId="77777777" w:rsidR="00F90270" w:rsidRPr="00F90270" w:rsidRDefault="00F90270" w:rsidP="00F90270">
      <w:pPr>
        <w:bidi/>
        <w:ind w:firstLine="567"/>
        <w:rPr>
          <w:rFonts w:cs="David" w:hint="cs"/>
          <w:rtl/>
        </w:rPr>
      </w:pPr>
      <w:r w:rsidRPr="00F90270">
        <w:rPr>
          <w:rFonts w:cs="David" w:hint="cs"/>
          <w:rtl/>
        </w:rPr>
        <w:t xml:space="preserve">מכיוון שישנם שני נושאים על סדר היום, הצעתי היא שהמציעים ידברו 10 דקות ו-3 דקות לכל סיעה. </w:t>
      </w:r>
    </w:p>
    <w:p w14:paraId="46958F7F" w14:textId="77777777" w:rsidR="00F90270" w:rsidRPr="00F90270" w:rsidRDefault="00F90270" w:rsidP="00F90270">
      <w:pPr>
        <w:bidi/>
        <w:rPr>
          <w:rFonts w:cs="David" w:hint="cs"/>
          <w:rtl/>
        </w:rPr>
      </w:pPr>
    </w:p>
    <w:p w14:paraId="72AECD08" w14:textId="77777777" w:rsidR="00F90270" w:rsidRPr="00F90270" w:rsidRDefault="00F90270" w:rsidP="00F90270">
      <w:pPr>
        <w:bidi/>
        <w:rPr>
          <w:rFonts w:cs="David" w:hint="cs"/>
          <w:u w:val="single"/>
          <w:rtl/>
        </w:rPr>
      </w:pPr>
      <w:r w:rsidRPr="00F90270">
        <w:rPr>
          <w:rFonts w:cs="David" w:hint="cs"/>
          <w:u w:val="single"/>
          <w:rtl/>
        </w:rPr>
        <w:t>גדעון סער:</w:t>
      </w:r>
    </w:p>
    <w:p w14:paraId="36FC9A34" w14:textId="77777777" w:rsidR="00F90270" w:rsidRPr="00F90270" w:rsidRDefault="00F90270" w:rsidP="00F90270">
      <w:pPr>
        <w:bidi/>
        <w:rPr>
          <w:rFonts w:cs="David" w:hint="cs"/>
          <w:rtl/>
        </w:rPr>
      </w:pPr>
    </w:p>
    <w:p w14:paraId="13B47EC1" w14:textId="77777777" w:rsidR="00F90270" w:rsidRPr="00F90270" w:rsidRDefault="00F90270" w:rsidP="00F90270">
      <w:pPr>
        <w:bidi/>
        <w:ind w:firstLine="567"/>
        <w:rPr>
          <w:rFonts w:cs="David" w:hint="cs"/>
          <w:rtl/>
        </w:rPr>
      </w:pPr>
      <w:r w:rsidRPr="00F90270">
        <w:rPr>
          <w:rFonts w:cs="David" w:hint="cs"/>
          <w:rtl/>
        </w:rPr>
        <w:t xml:space="preserve">זה לא עובד כך. הרי היה מציע כמעט לכל סיעה, ואז המציע הוא הסיעה והסיעה היא המציע. הסיעות דואגות שמי שמדבר מטעמן זה המציעים. </w:t>
      </w:r>
    </w:p>
    <w:p w14:paraId="0E6F7EFE" w14:textId="77777777" w:rsidR="00F90270" w:rsidRPr="00F90270" w:rsidRDefault="00F90270" w:rsidP="00F90270">
      <w:pPr>
        <w:bidi/>
        <w:rPr>
          <w:rFonts w:cs="David" w:hint="cs"/>
          <w:rtl/>
        </w:rPr>
      </w:pPr>
    </w:p>
    <w:p w14:paraId="666797AF" w14:textId="77777777" w:rsidR="00F90270" w:rsidRPr="00F90270" w:rsidRDefault="00F90270" w:rsidP="00F90270">
      <w:pPr>
        <w:bidi/>
        <w:ind w:firstLine="567"/>
        <w:rPr>
          <w:rFonts w:cs="David" w:hint="cs"/>
          <w:rtl/>
        </w:rPr>
      </w:pPr>
      <w:r w:rsidRPr="00F90270">
        <w:rPr>
          <w:rFonts w:cs="David" w:hint="cs"/>
          <w:rtl/>
        </w:rPr>
        <w:t>לפי דעתי, בשני הנושאים, יהיה סד של 5 דקות לסיעה והסיעות דואגות שמי שמדבר מטעמן הם המציעים. ממילא יש מציע אחד לסיעה.</w:t>
      </w:r>
    </w:p>
    <w:p w14:paraId="2F33045E" w14:textId="77777777" w:rsidR="00F90270" w:rsidRPr="00F90270" w:rsidRDefault="00F90270" w:rsidP="00F90270">
      <w:pPr>
        <w:bidi/>
        <w:rPr>
          <w:rFonts w:cs="David" w:hint="cs"/>
          <w:rtl/>
        </w:rPr>
      </w:pPr>
    </w:p>
    <w:p w14:paraId="533B6449"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28833211" w14:textId="77777777" w:rsidR="00F90270" w:rsidRPr="00F90270" w:rsidRDefault="00F90270" w:rsidP="00F90270">
      <w:pPr>
        <w:bidi/>
        <w:rPr>
          <w:rFonts w:cs="David" w:hint="cs"/>
          <w:rtl/>
        </w:rPr>
      </w:pPr>
    </w:p>
    <w:p w14:paraId="4C247F15" w14:textId="77777777" w:rsidR="00F90270" w:rsidRPr="00F90270" w:rsidRDefault="00F90270" w:rsidP="00F90270">
      <w:pPr>
        <w:bidi/>
        <w:ind w:firstLine="567"/>
        <w:rPr>
          <w:rFonts w:cs="David" w:hint="cs"/>
          <w:rtl/>
        </w:rPr>
      </w:pPr>
      <w:r w:rsidRPr="00F90270">
        <w:rPr>
          <w:rFonts w:cs="David" w:hint="cs"/>
          <w:rtl/>
        </w:rPr>
        <w:t>אין לי שום בעיה לתת לחברי הכנסת את כל הזמן שבעולם כדי לדבר ולהציג את הנושאים . 5 דקות לכל סיעה -  כל נושא 5 דקות לכל סיעה. מי בעד?</w:t>
      </w:r>
    </w:p>
    <w:p w14:paraId="2F2C185B" w14:textId="77777777" w:rsidR="00F90270" w:rsidRPr="00F90270" w:rsidRDefault="00F90270" w:rsidP="00F90270">
      <w:pPr>
        <w:bidi/>
        <w:rPr>
          <w:rFonts w:cs="David" w:hint="cs"/>
          <w:rtl/>
        </w:rPr>
      </w:pPr>
    </w:p>
    <w:p w14:paraId="49AF18B9" w14:textId="77777777" w:rsidR="00F90270" w:rsidRPr="00F90270" w:rsidRDefault="00F90270" w:rsidP="00F90270">
      <w:pPr>
        <w:bidi/>
        <w:jc w:val="center"/>
        <w:rPr>
          <w:rFonts w:cs="David" w:hint="cs"/>
          <w:b/>
          <w:bCs/>
          <w:rtl/>
        </w:rPr>
      </w:pPr>
      <w:r w:rsidRPr="00F90270">
        <w:rPr>
          <w:rFonts w:cs="David" w:hint="cs"/>
          <w:b/>
          <w:bCs/>
          <w:rtl/>
        </w:rPr>
        <w:t>הצבעה</w:t>
      </w:r>
    </w:p>
    <w:p w14:paraId="5D545DDA" w14:textId="77777777" w:rsidR="00F90270" w:rsidRPr="00F90270" w:rsidRDefault="00F90270" w:rsidP="00F90270">
      <w:pPr>
        <w:bidi/>
        <w:jc w:val="center"/>
        <w:rPr>
          <w:rFonts w:cs="David" w:hint="cs"/>
          <w:rtl/>
        </w:rPr>
      </w:pPr>
    </w:p>
    <w:p w14:paraId="08A15C93" w14:textId="77777777" w:rsidR="00F90270" w:rsidRPr="00F90270" w:rsidRDefault="00F90270" w:rsidP="00F90270">
      <w:pPr>
        <w:bidi/>
        <w:jc w:val="center"/>
        <w:rPr>
          <w:rFonts w:cs="David" w:hint="cs"/>
          <w:rtl/>
        </w:rPr>
      </w:pPr>
      <w:r w:rsidRPr="00F90270">
        <w:rPr>
          <w:rFonts w:cs="David" w:hint="cs"/>
          <w:rtl/>
        </w:rPr>
        <w:t xml:space="preserve">בעד </w:t>
      </w:r>
      <w:r w:rsidRPr="00F90270">
        <w:rPr>
          <w:rFonts w:cs="David"/>
          <w:rtl/>
        </w:rPr>
        <w:t>–</w:t>
      </w:r>
      <w:r w:rsidRPr="00F90270">
        <w:rPr>
          <w:rFonts w:cs="David" w:hint="cs"/>
          <w:rtl/>
        </w:rPr>
        <w:t xml:space="preserve"> רוב</w:t>
      </w:r>
    </w:p>
    <w:p w14:paraId="316927DA" w14:textId="77777777" w:rsidR="00F90270" w:rsidRPr="00F90270" w:rsidRDefault="00F90270" w:rsidP="00F90270">
      <w:pPr>
        <w:bidi/>
        <w:jc w:val="center"/>
        <w:rPr>
          <w:rFonts w:cs="David" w:hint="cs"/>
          <w:rtl/>
        </w:rPr>
      </w:pPr>
      <w:r w:rsidRPr="00F90270">
        <w:rPr>
          <w:rFonts w:cs="David" w:hint="cs"/>
          <w:rtl/>
        </w:rPr>
        <w:t xml:space="preserve">נגד </w:t>
      </w:r>
      <w:r w:rsidRPr="00F90270">
        <w:rPr>
          <w:rFonts w:cs="David"/>
          <w:rtl/>
        </w:rPr>
        <w:t>–</w:t>
      </w:r>
      <w:r w:rsidRPr="00F90270">
        <w:rPr>
          <w:rFonts w:cs="David" w:hint="cs"/>
          <w:rtl/>
        </w:rPr>
        <w:t xml:space="preserve"> אין</w:t>
      </w:r>
    </w:p>
    <w:p w14:paraId="2A2AB5BB" w14:textId="77777777" w:rsidR="00F90270" w:rsidRPr="00F90270" w:rsidRDefault="00F90270" w:rsidP="00F90270">
      <w:pPr>
        <w:bidi/>
        <w:jc w:val="center"/>
        <w:rPr>
          <w:rFonts w:cs="David" w:hint="cs"/>
          <w:rtl/>
        </w:rPr>
      </w:pPr>
      <w:r w:rsidRPr="00F90270">
        <w:rPr>
          <w:rFonts w:cs="David" w:hint="cs"/>
          <w:rtl/>
        </w:rPr>
        <w:t>נמנעים - אין</w:t>
      </w:r>
    </w:p>
    <w:p w14:paraId="438A911D" w14:textId="77777777" w:rsidR="00F90270" w:rsidRPr="00F90270" w:rsidRDefault="00F90270" w:rsidP="00F90270">
      <w:pPr>
        <w:bidi/>
        <w:rPr>
          <w:rFonts w:cs="David" w:hint="cs"/>
          <w:rtl/>
        </w:rPr>
      </w:pPr>
    </w:p>
    <w:p w14:paraId="35EDD8A2"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009C8331" w14:textId="77777777" w:rsidR="00F90270" w:rsidRPr="00F90270" w:rsidRDefault="00F90270" w:rsidP="00F90270">
      <w:pPr>
        <w:bidi/>
        <w:rPr>
          <w:rFonts w:cs="David" w:hint="cs"/>
          <w:rtl/>
        </w:rPr>
      </w:pPr>
    </w:p>
    <w:p w14:paraId="0F619518" w14:textId="77777777" w:rsidR="00F90270" w:rsidRPr="00F90270" w:rsidRDefault="00F90270" w:rsidP="00F90270">
      <w:pPr>
        <w:bidi/>
        <w:ind w:firstLine="567"/>
        <w:rPr>
          <w:rFonts w:cs="David" w:hint="cs"/>
          <w:rtl/>
        </w:rPr>
      </w:pPr>
      <w:r w:rsidRPr="00F90270">
        <w:rPr>
          <w:rFonts w:cs="David" w:hint="cs"/>
          <w:rtl/>
        </w:rPr>
        <w:t>אין מתנגדים ואין נמנעים ולפיכך אני קובעת שסדר היום לפי 86א יהיה 5 דקות לכל נושא.</w:t>
      </w:r>
    </w:p>
    <w:p w14:paraId="2DA1663B" w14:textId="77777777" w:rsidR="00F90270" w:rsidRPr="00F90270" w:rsidRDefault="00F90270" w:rsidP="00F90270">
      <w:pPr>
        <w:bidi/>
        <w:jc w:val="center"/>
        <w:rPr>
          <w:rFonts w:cs="David" w:hint="cs"/>
          <w:b/>
          <w:bCs/>
          <w:u w:val="single"/>
          <w:rtl/>
        </w:rPr>
      </w:pPr>
      <w:r w:rsidRPr="00F90270">
        <w:rPr>
          <w:rFonts w:cs="David"/>
          <w:rtl/>
        </w:rPr>
        <w:br w:type="page"/>
      </w:r>
      <w:r w:rsidRPr="00F90270">
        <w:rPr>
          <w:rFonts w:cs="David" w:hint="cs"/>
          <w:b/>
          <w:bCs/>
          <w:u w:val="single"/>
          <w:rtl/>
        </w:rPr>
        <w:t>4. חילופי גברי בוועדה המשותפת לוועדת הכלכלה ולוועדת המדע והטכנולוגיה לדיון בהצעת חוק התקשורת (בזק ושידורים) (תיקון מס' 33), התשס"ה-2005</w:t>
      </w:r>
    </w:p>
    <w:p w14:paraId="23DBA05E" w14:textId="77777777" w:rsidR="00F90270" w:rsidRPr="00F90270" w:rsidRDefault="00F90270" w:rsidP="00F90270">
      <w:pPr>
        <w:bidi/>
        <w:rPr>
          <w:rFonts w:cs="David" w:hint="cs"/>
          <w:b/>
          <w:bCs/>
          <w:u w:val="single"/>
          <w:rtl/>
        </w:rPr>
      </w:pPr>
    </w:p>
    <w:p w14:paraId="3BA3F773"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1C58C8F0" w14:textId="77777777" w:rsidR="00F90270" w:rsidRPr="00F90270" w:rsidRDefault="00F90270" w:rsidP="00F90270">
      <w:pPr>
        <w:bidi/>
        <w:rPr>
          <w:rFonts w:cs="David" w:hint="cs"/>
          <w:b/>
          <w:bCs/>
          <w:u w:val="single"/>
          <w:rtl/>
        </w:rPr>
      </w:pPr>
    </w:p>
    <w:p w14:paraId="15216C5E" w14:textId="77777777" w:rsidR="00F90270" w:rsidRPr="00F90270" w:rsidRDefault="00F90270" w:rsidP="00F90270">
      <w:pPr>
        <w:bidi/>
        <w:ind w:firstLine="567"/>
        <w:rPr>
          <w:rFonts w:cs="David" w:hint="cs"/>
          <w:rtl/>
        </w:rPr>
      </w:pPr>
      <w:r w:rsidRPr="00F90270">
        <w:rPr>
          <w:rFonts w:cs="David" w:hint="cs"/>
          <w:rtl/>
        </w:rPr>
        <w:t>אני מבקשת להודיע על חילופי אישים בוועדה המשותפת לוועדת הכלכלה ולוועדת המדע והטכנולוגיה, לדיון בהצעת חוק התקשורת (בזק ושידורים) (תיקון מס' 33), התשס"ה-2005, שהוקמה על ידי ועדת הכנסת ביום 25.10.2005. מטעם ועדת הכלכלה, במקום חבר הכנסת יורם מרציאנו יכהן חבר הכנסת אופיר פז-פינס. מי בעד? מי נגד? מי נמנע?</w:t>
      </w:r>
    </w:p>
    <w:p w14:paraId="3E470912" w14:textId="77777777" w:rsidR="00F90270" w:rsidRPr="00F90270" w:rsidRDefault="00F90270" w:rsidP="00F90270">
      <w:pPr>
        <w:bidi/>
        <w:rPr>
          <w:rFonts w:cs="David" w:hint="cs"/>
          <w:rtl/>
        </w:rPr>
      </w:pPr>
    </w:p>
    <w:p w14:paraId="4633D6D9" w14:textId="77777777" w:rsidR="00F90270" w:rsidRPr="00F90270" w:rsidRDefault="00F90270" w:rsidP="00F90270">
      <w:pPr>
        <w:bidi/>
        <w:jc w:val="center"/>
        <w:rPr>
          <w:rFonts w:cs="David" w:hint="cs"/>
          <w:b/>
          <w:bCs/>
          <w:rtl/>
        </w:rPr>
      </w:pPr>
      <w:r w:rsidRPr="00F90270">
        <w:rPr>
          <w:rFonts w:cs="David" w:hint="cs"/>
          <w:b/>
          <w:bCs/>
          <w:rtl/>
        </w:rPr>
        <w:t>הצבעה</w:t>
      </w:r>
    </w:p>
    <w:p w14:paraId="4DC61E78" w14:textId="77777777" w:rsidR="00F90270" w:rsidRPr="00F90270" w:rsidRDefault="00F90270" w:rsidP="00F90270">
      <w:pPr>
        <w:bidi/>
        <w:jc w:val="center"/>
        <w:rPr>
          <w:rFonts w:cs="David" w:hint="cs"/>
          <w:rtl/>
        </w:rPr>
      </w:pPr>
    </w:p>
    <w:p w14:paraId="448BC10D" w14:textId="77777777" w:rsidR="00F90270" w:rsidRPr="00F90270" w:rsidRDefault="00F90270" w:rsidP="00F90270">
      <w:pPr>
        <w:bidi/>
        <w:jc w:val="center"/>
        <w:rPr>
          <w:rFonts w:cs="David" w:hint="cs"/>
          <w:rtl/>
        </w:rPr>
      </w:pPr>
      <w:r w:rsidRPr="00F90270">
        <w:rPr>
          <w:rFonts w:cs="David" w:hint="cs"/>
          <w:rtl/>
        </w:rPr>
        <w:t>בעד - רוב</w:t>
      </w:r>
    </w:p>
    <w:p w14:paraId="4079F94C" w14:textId="77777777" w:rsidR="00F90270" w:rsidRPr="00F90270" w:rsidRDefault="00F90270" w:rsidP="00F90270">
      <w:pPr>
        <w:bidi/>
        <w:jc w:val="center"/>
        <w:rPr>
          <w:rFonts w:cs="David" w:hint="cs"/>
          <w:rtl/>
        </w:rPr>
      </w:pPr>
      <w:r w:rsidRPr="00F90270">
        <w:rPr>
          <w:rFonts w:cs="David" w:hint="cs"/>
          <w:rtl/>
        </w:rPr>
        <w:t>נגד - אין</w:t>
      </w:r>
    </w:p>
    <w:p w14:paraId="225DAFD4" w14:textId="77777777" w:rsidR="00F90270" w:rsidRPr="00F90270" w:rsidRDefault="00F90270" w:rsidP="00F90270">
      <w:pPr>
        <w:bidi/>
        <w:jc w:val="center"/>
        <w:rPr>
          <w:rFonts w:cs="David" w:hint="cs"/>
          <w:rtl/>
        </w:rPr>
      </w:pPr>
      <w:r w:rsidRPr="00F90270">
        <w:rPr>
          <w:rFonts w:cs="David" w:hint="cs"/>
          <w:rtl/>
        </w:rPr>
        <w:t>נמנעים - אין</w:t>
      </w:r>
    </w:p>
    <w:p w14:paraId="7F2F1BF9" w14:textId="77777777" w:rsidR="00F90270" w:rsidRPr="00F90270" w:rsidRDefault="00F90270" w:rsidP="00F90270">
      <w:pPr>
        <w:bidi/>
        <w:rPr>
          <w:rFonts w:cs="David" w:hint="cs"/>
          <w:rtl/>
        </w:rPr>
      </w:pPr>
    </w:p>
    <w:p w14:paraId="4D5115FE" w14:textId="77777777" w:rsidR="00F90270" w:rsidRPr="00F90270" w:rsidRDefault="00F90270" w:rsidP="00F90270">
      <w:pPr>
        <w:bidi/>
        <w:rPr>
          <w:rFonts w:cs="David" w:hint="cs"/>
          <w:rtl/>
        </w:rPr>
      </w:pPr>
    </w:p>
    <w:p w14:paraId="3AC598E6"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49879169" w14:textId="77777777" w:rsidR="00F90270" w:rsidRPr="00F90270" w:rsidRDefault="00F90270" w:rsidP="00F90270">
      <w:pPr>
        <w:bidi/>
        <w:rPr>
          <w:rFonts w:cs="David" w:hint="cs"/>
          <w:rtl/>
        </w:rPr>
      </w:pPr>
    </w:p>
    <w:p w14:paraId="70E24B86" w14:textId="77777777" w:rsidR="00F90270" w:rsidRPr="00F90270" w:rsidRDefault="00F90270" w:rsidP="00F90270">
      <w:pPr>
        <w:bidi/>
        <w:rPr>
          <w:rFonts w:cs="David" w:hint="cs"/>
          <w:rtl/>
        </w:rPr>
      </w:pPr>
      <w:r w:rsidRPr="00F90270">
        <w:rPr>
          <w:rFonts w:cs="David" w:hint="cs"/>
          <w:rtl/>
        </w:rPr>
        <w:tab/>
        <w:t xml:space="preserve">אין מתנגדים, אין נמנעים. </w:t>
      </w:r>
    </w:p>
    <w:p w14:paraId="3478407A" w14:textId="77777777" w:rsidR="00F90270" w:rsidRPr="00F90270" w:rsidRDefault="00F90270" w:rsidP="00F90270">
      <w:pPr>
        <w:bidi/>
        <w:rPr>
          <w:rFonts w:cs="David" w:hint="cs"/>
          <w:rtl/>
        </w:rPr>
      </w:pPr>
    </w:p>
    <w:p w14:paraId="044E5846" w14:textId="77777777" w:rsidR="00F90270" w:rsidRPr="00F90270" w:rsidRDefault="00F90270" w:rsidP="00F90270">
      <w:pPr>
        <w:bidi/>
        <w:rPr>
          <w:rFonts w:cs="David" w:hint="cs"/>
          <w:u w:val="single"/>
          <w:rtl/>
        </w:rPr>
      </w:pPr>
      <w:r w:rsidRPr="00F90270">
        <w:rPr>
          <w:rFonts w:cs="David" w:hint="cs"/>
          <w:u w:val="single"/>
          <w:rtl/>
        </w:rPr>
        <w:t>גדעון סער:</w:t>
      </w:r>
    </w:p>
    <w:p w14:paraId="4C9D21A3" w14:textId="77777777" w:rsidR="00F90270" w:rsidRPr="00F90270" w:rsidRDefault="00F90270" w:rsidP="00F90270">
      <w:pPr>
        <w:bidi/>
        <w:rPr>
          <w:rFonts w:cs="David" w:hint="cs"/>
          <w:u w:val="single"/>
          <w:rtl/>
        </w:rPr>
      </w:pPr>
    </w:p>
    <w:p w14:paraId="43204A7F" w14:textId="77777777" w:rsidR="00F90270" w:rsidRPr="00F90270" w:rsidRDefault="00F90270" w:rsidP="00F90270">
      <w:pPr>
        <w:bidi/>
        <w:rPr>
          <w:rFonts w:cs="David" w:hint="cs"/>
          <w:rtl/>
        </w:rPr>
      </w:pPr>
      <w:r w:rsidRPr="00F90270">
        <w:rPr>
          <w:rFonts w:cs="David" w:hint="cs"/>
          <w:rtl/>
        </w:rPr>
        <w:tab/>
        <w:t>על מה הצבעתי?</w:t>
      </w:r>
    </w:p>
    <w:p w14:paraId="48D6D3A3" w14:textId="77777777" w:rsidR="00F90270" w:rsidRPr="00F90270" w:rsidRDefault="00F90270" w:rsidP="00F90270">
      <w:pPr>
        <w:bidi/>
        <w:rPr>
          <w:rFonts w:cs="David" w:hint="cs"/>
          <w:rtl/>
        </w:rPr>
      </w:pPr>
    </w:p>
    <w:p w14:paraId="7481E476"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36267150" w14:textId="77777777" w:rsidR="00F90270" w:rsidRPr="00F90270" w:rsidRDefault="00F90270" w:rsidP="00F90270">
      <w:pPr>
        <w:bidi/>
        <w:rPr>
          <w:rFonts w:cs="David" w:hint="cs"/>
          <w:rtl/>
        </w:rPr>
      </w:pPr>
    </w:p>
    <w:p w14:paraId="7BD5DA02" w14:textId="77777777" w:rsidR="00F90270" w:rsidRPr="00F90270" w:rsidRDefault="00F90270" w:rsidP="00F90270">
      <w:pPr>
        <w:bidi/>
        <w:rPr>
          <w:rFonts w:cs="David" w:hint="cs"/>
          <w:rtl/>
        </w:rPr>
      </w:pPr>
      <w:r w:rsidRPr="00F90270">
        <w:rPr>
          <w:rFonts w:cs="David" w:hint="cs"/>
          <w:rtl/>
        </w:rPr>
        <w:tab/>
        <w:t>האם אדוני אומר שהוא מצביע בעד באופן אוטומטי?</w:t>
      </w:r>
    </w:p>
    <w:p w14:paraId="561977A9" w14:textId="77777777" w:rsidR="00F90270" w:rsidRPr="00F90270" w:rsidRDefault="00F90270" w:rsidP="00F90270">
      <w:pPr>
        <w:bidi/>
        <w:rPr>
          <w:rFonts w:cs="David" w:hint="cs"/>
          <w:rtl/>
        </w:rPr>
      </w:pPr>
    </w:p>
    <w:p w14:paraId="2A106ED4" w14:textId="77777777" w:rsidR="00F90270" w:rsidRPr="00F90270" w:rsidRDefault="00F90270" w:rsidP="00F90270">
      <w:pPr>
        <w:bidi/>
        <w:rPr>
          <w:rFonts w:cs="David" w:hint="cs"/>
          <w:u w:val="single"/>
          <w:rtl/>
        </w:rPr>
      </w:pPr>
      <w:r w:rsidRPr="00F90270">
        <w:rPr>
          <w:rFonts w:cs="David" w:hint="cs"/>
          <w:u w:val="single"/>
          <w:rtl/>
        </w:rPr>
        <w:t>גדעון סער:</w:t>
      </w:r>
    </w:p>
    <w:p w14:paraId="53788C16" w14:textId="77777777" w:rsidR="00F90270" w:rsidRPr="00F90270" w:rsidRDefault="00F90270" w:rsidP="00F90270">
      <w:pPr>
        <w:bidi/>
        <w:rPr>
          <w:rFonts w:cs="David" w:hint="cs"/>
          <w:u w:val="single"/>
          <w:rtl/>
        </w:rPr>
      </w:pPr>
    </w:p>
    <w:p w14:paraId="52A3165C" w14:textId="77777777" w:rsidR="00F90270" w:rsidRPr="00F90270" w:rsidRDefault="00F90270" w:rsidP="00F90270">
      <w:pPr>
        <w:bidi/>
        <w:rPr>
          <w:rFonts w:cs="David" w:hint="cs"/>
          <w:rtl/>
        </w:rPr>
      </w:pPr>
      <w:r w:rsidRPr="00F90270">
        <w:rPr>
          <w:rFonts w:cs="David" w:hint="cs"/>
          <w:rtl/>
        </w:rPr>
        <w:tab/>
        <w:t xml:space="preserve">אם אני רואה אותך מצביעה בעד, לעיתים יכול להיות שאני אצביע בעד ורק אחר כך אני אברר על מה הצבעתי. </w:t>
      </w:r>
    </w:p>
    <w:p w14:paraId="559DB69D" w14:textId="77777777" w:rsidR="00F90270" w:rsidRPr="00F90270" w:rsidRDefault="00F90270" w:rsidP="00F90270">
      <w:pPr>
        <w:bidi/>
        <w:rPr>
          <w:rFonts w:cs="David" w:hint="cs"/>
          <w:rtl/>
        </w:rPr>
      </w:pPr>
    </w:p>
    <w:p w14:paraId="1E739428"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53078451" w14:textId="77777777" w:rsidR="00F90270" w:rsidRPr="00F90270" w:rsidRDefault="00F90270" w:rsidP="00F90270">
      <w:pPr>
        <w:bidi/>
        <w:rPr>
          <w:rFonts w:cs="David" w:hint="cs"/>
          <w:rtl/>
        </w:rPr>
      </w:pPr>
    </w:p>
    <w:p w14:paraId="626C03B2" w14:textId="77777777" w:rsidR="00F90270" w:rsidRPr="00F90270" w:rsidRDefault="00F90270" w:rsidP="00F90270">
      <w:pPr>
        <w:bidi/>
        <w:rPr>
          <w:rFonts w:cs="David" w:hint="cs"/>
          <w:rtl/>
        </w:rPr>
      </w:pPr>
      <w:r w:rsidRPr="00F90270">
        <w:rPr>
          <w:rFonts w:cs="David" w:hint="cs"/>
          <w:rtl/>
        </w:rPr>
        <w:tab/>
        <w:t xml:space="preserve">אני מודה לאדוני על - - - </w:t>
      </w:r>
    </w:p>
    <w:p w14:paraId="64D6AF8F" w14:textId="77777777" w:rsidR="00F90270" w:rsidRPr="00F90270" w:rsidRDefault="00F90270" w:rsidP="00F90270">
      <w:pPr>
        <w:bidi/>
        <w:rPr>
          <w:rFonts w:cs="David" w:hint="cs"/>
          <w:rtl/>
        </w:rPr>
      </w:pPr>
    </w:p>
    <w:p w14:paraId="1B19F05F" w14:textId="77777777" w:rsidR="00F90270" w:rsidRPr="00F90270" w:rsidRDefault="00F90270" w:rsidP="00F90270">
      <w:pPr>
        <w:bidi/>
        <w:rPr>
          <w:rFonts w:cs="David" w:hint="cs"/>
          <w:u w:val="single"/>
          <w:rtl/>
        </w:rPr>
      </w:pPr>
      <w:r w:rsidRPr="00F90270">
        <w:rPr>
          <w:rFonts w:cs="David" w:hint="cs"/>
          <w:u w:val="single"/>
          <w:rtl/>
        </w:rPr>
        <w:t>גדעון סער:</w:t>
      </w:r>
    </w:p>
    <w:p w14:paraId="4D2723CF" w14:textId="77777777" w:rsidR="00F90270" w:rsidRPr="00F90270" w:rsidRDefault="00F90270" w:rsidP="00F90270">
      <w:pPr>
        <w:bidi/>
        <w:rPr>
          <w:rFonts w:cs="David" w:hint="cs"/>
          <w:u w:val="single"/>
          <w:rtl/>
        </w:rPr>
      </w:pPr>
    </w:p>
    <w:p w14:paraId="719597FC" w14:textId="77777777" w:rsidR="00F90270" w:rsidRPr="00F90270" w:rsidRDefault="00F90270" w:rsidP="00F90270">
      <w:pPr>
        <w:bidi/>
        <w:rPr>
          <w:rFonts w:cs="David" w:hint="cs"/>
          <w:rtl/>
        </w:rPr>
      </w:pPr>
      <w:r w:rsidRPr="00F90270">
        <w:rPr>
          <w:rFonts w:cs="David" w:hint="cs"/>
          <w:rtl/>
        </w:rPr>
        <w:tab/>
        <w:t xml:space="preserve">אבל מה? לכן רציתי לדעת על מה הצבעתי. </w:t>
      </w:r>
    </w:p>
    <w:p w14:paraId="12F48BF2" w14:textId="77777777" w:rsidR="00F90270" w:rsidRPr="00F90270" w:rsidRDefault="00F90270" w:rsidP="00F90270">
      <w:pPr>
        <w:bidi/>
        <w:rPr>
          <w:rFonts w:cs="David" w:hint="cs"/>
          <w:rtl/>
        </w:rPr>
      </w:pPr>
    </w:p>
    <w:p w14:paraId="4AA97DE2" w14:textId="77777777" w:rsidR="00F90270" w:rsidRPr="00F90270" w:rsidRDefault="00F90270" w:rsidP="00F90270">
      <w:pPr>
        <w:bidi/>
        <w:rPr>
          <w:rFonts w:cs="David" w:hint="cs"/>
          <w:u w:val="single"/>
          <w:rtl/>
        </w:rPr>
      </w:pPr>
      <w:r w:rsidRPr="00F90270">
        <w:rPr>
          <w:rFonts w:cs="David" w:hint="cs"/>
          <w:u w:val="single"/>
          <w:rtl/>
        </w:rPr>
        <w:t>יצחק גלנטי:</w:t>
      </w:r>
    </w:p>
    <w:p w14:paraId="634F1F11" w14:textId="77777777" w:rsidR="00F90270" w:rsidRPr="00F90270" w:rsidRDefault="00F90270" w:rsidP="00F90270">
      <w:pPr>
        <w:bidi/>
        <w:rPr>
          <w:rFonts w:cs="David" w:hint="cs"/>
          <w:rtl/>
        </w:rPr>
      </w:pPr>
    </w:p>
    <w:p w14:paraId="6D67B274" w14:textId="77777777" w:rsidR="00F90270" w:rsidRPr="00F90270" w:rsidRDefault="00F90270" w:rsidP="00F90270">
      <w:pPr>
        <w:bidi/>
        <w:rPr>
          <w:rFonts w:cs="David" w:hint="cs"/>
          <w:rtl/>
        </w:rPr>
      </w:pPr>
      <w:r w:rsidRPr="00F90270">
        <w:rPr>
          <w:rFonts w:cs="David" w:hint="cs"/>
          <w:rtl/>
        </w:rPr>
        <w:tab/>
        <w:t xml:space="preserve">חבר הכנסת פז-פינס מחליף את חבר הכנסת יורם מרציאנו. </w:t>
      </w:r>
    </w:p>
    <w:p w14:paraId="3E35FFD5" w14:textId="77777777" w:rsidR="00F90270" w:rsidRPr="00F90270" w:rsidRDefault="00F90270" w:rsidP="00F90270">
      <w:pPr>
        <w:bidi/>
        <w:rPr>
          <w:rFonts w:cs="David" w:hint="cs"/>
          <w:u w:val="single"/>
          <w:rtl/>
        </w:rPr>
      </w:pPr>
    </w:p>
    <w:p w14:paraId="38A4533D" w14:textId="77777777" w:rsidR="00F90270" w:rsidRPr="00F90270" w:rsidRDefault="00F90270" w:rsidP="00F90270">
      <w:pPr>
        <w:bidi/>
        <w:rPr>
          <w:rFonts w:cs="David" w:hint="cs"/>
          <w:u w:val="single"/>
          <w:rtl/>
        </w:rPr>
      </w:pPr>
      <w:r w:rsidRPr="00F90270">
        <w:rPr>
          <w:rFonts w:cs="David" w:hint="cs"/>
          <w:u w:val="single"/>
          <w:rtl/>
        </w:rPr>
        <w:t>היו"ר רוחמה אברהם:</w:t>
      </w:r>
    </w:p>
    <w:p w14:paraId="131A223B" w14:textId="77777777" w:rsidR="00F90270" w:rsidRPr="00F90270" w:rsidRDefault="00F90270" w:rsidP="00F90270">
      <w:pPr>
        <w:bidi/>
        <w:rPr>
          <w:rFonts w:cs="David" w:hint="cs"/>
          <w:u w:val="single"/>
          <w:rtl/>
        </w:rPr>
      </w:pPr>
    </w:p>
    <w:p w14:paraId="6C9FE774" w14:textId="77777777" w:rsidR="00F90270" w:rsidRPr="00F90270" w:rsidRDefault="00F90270" w:rsidP="00F90270">
      <w:pPr>
        <w:bidi/>
        <w:rPr>
          <w:rFonts w:cs="David" w:hint="cs"/>
          <w:rtl/>
        </w:rPr>
      </w:pPr>
      <w:r w:rsidRPr="00F90270">
        <w:rPr>
          <w:rFonts w:cs="David" w:hint="cs"/>
          <w:rtl/>
        </w:rPr>
        <w:tab/>
        <w:t>נאדיה, משכתי ומשכתי, זה היה הנושא הראשון על סדר היום, אין מה לעשות.</w:t>
      </w:r>
    </w:p>
    <w:p w14:paraId="4D7F4BEB" w14:textId="77777777" w:rsidR="00F90270" w:rsidRPr="00F90270" w:rsidRDefault="00F90270" w:rsidP="00F90270">
      <w:pPr>
        <w:bidi/>
        <w:jc w:val="both"/>
        <w:rPr>
          <w:rFonts w:cs="David" w:hint="cs"/>
          <w:b/>
          <w:bCs/>
          <w:u w:val="single"/>
        </w:rPr>
      </w:pPr>
      <w:r w:rsidRPr="00F90270">
        <w:rPr>
          <w:rFonts w:cs="David"/>
          <w:rtl/>
        </w:rPr>
        <w:br w:type="page"/>
      </w:r>
      <w:r w:rsidRPr="00F90270">
        <w:rPr>
          <w:rFonts w:cs="David" w:hint="cs"/>
          <w:b/>
          <w:bCs/>
          <w:u w:val="single"/>
          <w:rtl/>
        </w:rPr>
        <w:t>5. קביעת ועדה לדיון בהצעת חוק התקציב לשנת הכספים 20076, התשס"ז-2006, לשם הכנתה לקריאה שניה ולקריאה שלישית.</w:t>
      </w:r>
    </w:p>
    <w:p w14:paraId="27905D19" w14:textId="77777777" w:rsidR="00F90270" w:rsidRPr="00F90270" w:rsidRDefault="00F90270" w:rsidP="00F90270">
      <w:pPr>
        <w:bidi/>
        <w:jc w:val="both"/>
        <w:rPr>
          <w:rFonts w:cs="David" w:hint="cs"/>
          <w:rtl/>
        </w:rPr>
      </w:pPr>
    </w:p>
    <w:p w14:paraId="6850630B" w14:textId="77777777" w:rsidR="00F90270" w:rsidRPr="00F90270" w:rsidRDefault="00F90270" w:rsidP="00F90270">
      <w:pPr>
        <w:bidi/>
        <w:jc w:val="both"/>
        <w:rPr>
          <w:rFonts w:cs="David" w:hint="cs"/>
          <w:u w:val="single"/>
          <w:rtl/>
        </w:rPr>
      </w:pPr>
      <w:r w:rsidRPr="00F90270">
        <w:rPr>
          <w:rFonts w:cs="David" w:hint="cs"/>
          <w:u w:val="single"/>
          <w:rtl/>
        </w:rPr>
        <w:t>היו"ר רוחמה אברהם:</w:t>
      </w:r>
    </w:p>
    <w:p w14:paraId="6EF48A77" w14:textId="77777777" w:rsidR="00F90270" w:rsidRPr="00F90270" w:rsidRDefault="00F90270" w:rsidP="00F90270">
      <w:pPr>
        <w:bidi/>
        <w:jc w:val="both"/>
        <w:rPr>
          <w:rFonts w:cs="David" w:hint="cs"/>
          <w:rtl/>
        </w:rPr>
      </w:pPr>
    </w:p>
    <w:p w14:paraId="3670DF88" w14:textId="77777777" w:rsidR="00F90270" w:rsidRPr="00F90270" w:rsidRDefault="00F90270" w:rsidP="00F90270">
      <w:pPr>
        <w:bidi/>
        <w:ind w:firstLine="567"/>
        <w:jc w:val="both"/>
        <w:rPr>
          <w:rFonts w:cs="David" w:hint="cs"/>
          <w:rtl/>
        </w:rPr>
      </w:pPr>
      <w:r w:rsidRPr="00F90270">
        <w:rPr>
          <w:rFonts w:cs="David" w:hint="cs"/>
          <w:rtl/>
        </w:rPr>
        <w:t xml:space="preserve">מליאת הכנסת החליטה להטיל על וועדת הכנסת לקבוע את הוועדה אשר תדון בהכנת חוק התקציב לשם הכנתה לקריאה שניה ולקריאה שלישית. ההצעה נדונה ביום ה-7.11.2006, הצעת חוק לשנת התקציב 2007, התשס"ז-2006. נשמעו שתי הצעות: להעביר את החוק לוועדת הכספים או לוועדה לקידום מעמד האישה. </w:t>
      </w:r>
    </w:p>
    <w:p w14:paraId="233C3841" w14:textId="77777777" w:rsidR="00F90270" w:rsidRPr="00F90270" w:rsidRDefault="00F90270" w:rsidP="00F90270">
      <w:pPr>
        <w:bidi/>
        <w:jc w:val="both"/>
        <w:rPr>
          <w:rFonts w:cs="David" w:hint="cs"/>
          <w:rtl/>
        </w:rPr>
      </w:pPr>
    </w:p>
    <w:p w14:paraId="5846D2E7" w14:textId="77777777" w:rsidR="00F90270" w:rsidRPr="00F90270" w:rsidRDefault="00F90270" w:rsidP="00F90270">
      <w:pPr>
        <w:bidi/>
        <w:ind w:firstLine="567"/>
        <w:jc w:val="both"/>
        <w:rPr>
          <w:rFonts w:cs="David" w:hint="cs"/>
          <w:rtl/>
        </w:rPr>
      </w:pPr>
      <w:r w:rsidRPr="00F90270">
        <w:rPr>
          <w:rFonts w:cs="David" w:hint="cs"/>
          <w:rtl/>
        </w:rPr>
        <w:t>כדי שהכנסת תוכל לדון בספר התקציב ולאשר אותו, הצעתנו היא להעביר את זה לוועדת הכספים. מי בעד? מי נגד? מי נמנע?</w:t>
      </w:r>
    </w:p>
    <w:p w14:paraId="3015D816" w14:textId="77777777" w:rsidR="00F90270" w:rsidRPr="00F90270" w:rsidRDefault="00F90270" w:rsidP="00F90270">
      <w:pPr>
        <w:bidi/>
        <w:ind w:firstLine="567"/>
        <w:jc w:val="both"/>
        <w:rPr>
          <w:rFonts w:cs="David" w:hint="cs"/>
          <w:rtl/>
        </w:rPr>
      </w:pPr>
    </w:p>
    <w:p w14:paraId="510F9A9C" w14:textId="77777777" w:rsidR="00F90270" w:rsidRPr="00F90270" w:rsidRDefault="00F90270" w:rsidP="00F90270">
      <w:pPr>
        <w:bidi/>
        <w:jc w:val="both"/>
        <w:rPr>
          <w:rFonts w:cs="David" w:hint="cs"/>
          <w:b/>
          <w:bCs/>
          <w:rtl/>
        </w:rPr>
      </w:pPr>
      <w:r w:rsidRPr="00F90270">
        <w:rPr>
          <w:rFonts w:cs="David" w:hint="cs"/>
          <w:b/>
          <w:bCs/>
          <w:rtl/>
        </w:rPr>
        <w:t>הצבעה</w:t>
      </w:r>
    </w:p>
    <w:p w14:paraId="5EAB2B9C" w14:textId="77777777" w:rsidR="00F90270" w:rsidRPr="00F90270" w:rsidRDefault="00F90270" w:rsidP="00F90270">
      <w:pPr>
        <w:bidi/>
        <w:jc w:val="both"/>
        <w:rPr>
          <w:rFonts w:cs="David" w:hint="cs"/>
          <w:rtl/>
        </w:rPr>
      </w:pPr>
    </w:p>
    <w:p w14:paraId="67B4F0D0" w14:textId="77777777" w:rsidR="00F90270" w:rsidRPr="00F90270" w:rsidRDefault="00F90270" w:rsidP="00F90270">
      <w:pPr>
        <w:bidi/>
        <w:jc w:val="both"/>
        <w:rPr>
          <w:rFonts w:cs="David" w:hint="cs"/>
          <w:rtl/>
        </w:rPr>
      </w:pPr>
      <w:r w:rsidRPr="00F90270">
        <w:rPr>
          <w:rFonts w:cs="David" w:hint="cs"/>
          <w:rtl/>
        </w:rPr>
        <w:t xml:space="preserve">בעד </w:t>
      </w:r>
      <w:r w:rsidRPr="00F90270">
        <w:rPr>
          <w:rFonts w:cs="David"/>
          <w:rtl/>
        </w:rPr>
        <w:t>–</w:t>
      </w:r>
      <w:r w:rsidRPr="00F90270">
        <w:rPr>
          <w:rFonts w:cs="David" w:hint="cs"/>
          <w:rtl/>
        </w:rPr>
        <w:t xml:space="preserve"> רוב</w:t>
      </w:r>
    </w:p>
    <w:p w14:paraId="2387400B" w14:textId="77777777" w:rsidR="00F90270" w:rsidRPr="00F90270" w:rsidRDefault="00F90270" w:rsidP="00F90270">
      <w:pPr>
        <w:bidi/>
        <w:jc w:val="both"/>
        <w:rPr>
          <w:rFonts w:cs="David" w:hint="cs"/>
          <w:rtl/>
        </w:rPr>
      </w:pPr>
      <w:r w:rsidRPr="00F90270">
        <w:rPr>
          <w:rFonts w:cs="David" w:hint="cs"/>
          <w:rtl/>
        </w:rPr>
        <w:t xml:space="preserve">נגד </w:t>
      </w:r>
      <w:r w:rsidRPr="00F90270">
        <w:rPr>
          <w:rFonts w:cs="David"/>
          <w:rtl/>
        </w:rPr>
        <w:t>–</w:t>
      </w:r>
      <w:r w:rsidRPr="00F90270">
        <w:rPr>
          <w:rFonts w:cs="David" w:hint="cs"/>
          <w:rtl/>
        </w:rPr>
        <w:t xml:space="preserve"> א ין</w:t>
      </w:r>
    </w:p>
    <w:p w14:paraId="16B0AFBA" w14:textId="77777777" w:rsidR="00F90270" w:rsidRPr="00F90270" w:rsidRDefault="00F90270" w:rsidP="00F90270">
      <w:pPr>
        <w:bidi/>
        <w:jc w:val="both"/>
        <w:rPr>
          <w:rFonts w:cs="David" w:hint="cs"/>
          <w:rtl/>
        </w:rPr>
      </w:pPr>
      <w:r w:rsidRPr="00F90270">
        <w:rPr>
          <w:rFonts w:cs="David" w:hint="cs"/>
          <w:rtl/>
        </w:rPr>
        <w:t>נמנעים - אין</w:t>
      </w:r>
    </w:p>
    <w:p w14:paraId="13524239" w14:textId="77777777" w:rsidR="00F90270" w:rsidRPr="00F90270" w:rsidRDefault="00F90270" w:rsidP="00F90270">
      <w:pPr>
        <w:bidi/>
        <w:jc w:val="both"/>
        <w:rPr>
          <w:rFonts w:cs="David" w:hint="cs"/>
          <w:rtl/>
        </w:rPr>
      </w:pPr>
    </w:p>
    <w:p w14:paraId="55C33B67" w14:textId="77777777" w:rsidR="00F90270" w:rsidRPr="00F90270" w:rsidRDefault="00F90270" w:rsidP="00F90270">
      <w:pPr>
        <w:bidi/>
        <w:jc w:val="both"/>
        <w:rPr>
          <w:rFonts w:cs="David" w:hint="cs"/>
          <w:u w:val="single"/>
          <w:rtl/>
        </w:rPr>
      </w:pPr>
      <w:r w:rsidRPr="00F90270">
        <w:rPr>
          <w:rFonts w:cs="David" w:hint="cs"/>
          <w:u w:val="single"/>
          <w:rtl/>
        </w:rPr>
        <w:t>היו"ר רוחמה אברהם:</w:t>
      </w:r>
    </w:p>
    <w:p w14:paraId="3DCACF2F" w14:textId="77777777" w:rsidR="00F90270" w:rsidRPr="00F90270" w:rsidRDefault="00F90270" w:rsidP="00F90270">
      <w:pPr>
        <w:bidi/>
        <w:jc w:val="both"/>
        <w:rPr>
          <w:rFonts w:cs="David" w:hint="cs"/>
          <w:rtl/>
        </w:rPr>
      </w:pPr>
    </w:p>
    <w:p w14:paraId="287B2614" w14:textId="77777777" w:rsidR="00F90270" w:rsidRPr="00F90270" w:rsidRDefault="00F90270" w:rsidP="00F90270">
      <w:pPr>
        <w:bidi/>
        <w:ind w:firstLine="567"/>
        <w:jc w:val="both"/>
        <w:rPr>
          <w:rFonts w:cs="David" w:hint="cs"/>
          <w:rtl/>
        </w:rPr>
      </w:pPr>
      <w:r w:rsidRPr="00F90270">
        <w:rPr>
          <w:rFonts w:cs="David" w:hint="cs"/>
          <w:rtl/>
        </w:rPr>
        <w:t>אין מתנגדים, אין נמנעים. לפיכך אני קובעת שוועדת הכספים תוכל לדון בחוק התקציב לשנת 2007, כאשר, אני אומרת לפרוטוקול, שלגבי חוק ההסדרים עדיין אין הסכמה. אני שוב חוזרת על הטענה שלי ואומרת שכל עוד המשק לא נמצא בחרום כלכלי, אין מקום להרבה מאוד סעיפים אשר נמצאים בחוק ההסדרים הנוכחי.</w:t>
      </w:r>
    </w:p>
    <w:p w14:paraId="1770853D" w14:textId="77777777" w:rsidR="00F90270" w:rsidRPr="00F90270" w:rsidRDefault="00F90270" w:rsidP="00F90270">
      <w:pPr>
        <w:bidi/>
        <w:jc w:val="both"/>
        <w:rPr>
          <w:rFonts w:cs="David" w:hint="cs"/>
          <w:rtl/>
        </w:rPr>
      </w:pPr>
    </w:p>
    <w:p w14:paraId="52B442EF" w14:textId="77777777" w:rsidR="00F90270" w:rsidRPr="00F90270" w:rsidRDefault="00F90270" w:rsidP="00F90270">
      <w:pPr>
        <w:bidi/>
        <w:ind w:firstLine="567"/>
        <w:jc w:val="both"/>
        <w:rPr>
          <w:rFonts w:cs="David" w:hint="cs"/>
          <w:rtl/>
        </w:rPr>
      </w:pPr>
      <w:r w:rsidRPr="00F90270">
        <w:rPr>
          <w:rFonts w:cs="David" w:hint="cs"/>
          <w:rtl/>
        </w:rPr>
        <w:t xml:space="preserve">לפיכך, אני מנהלת </w:t>
      </w:r>
      <w:r w:rsidRPr="00F90270">
        <w:rPr>
          <w:rFonts w:cs="David"/>
          <w:rtl/>
        </w:rPr>
        <w:t>–</w:t>
      </w:r>
      <w:r w:rsidRPr="00F90270">
        <w:rPr>
          <w:rFonts w:cs="David" w:hint="cs"/>
          <w:rtl/>
        </w:rPr>
        <w:t xml:space="preserve"> אני לא יודעת אם לקרוא לזה משא ומתן או התעקשות. מבחינתי, כיושבת ראש הוועדה, חשוב לי לשמור על חיזוקה של הכנסת בהיבט הזה. על אחת כמה וכמה כאשר בעינינו, ואני מקווה שגם בעיני חברי כנסת רבים, הפעם הזאת אין מקום לרפורמות בחוק ההסדרים. מבחינתנו, שיפצלו את זה מהחוק, שיביאו את זה בתהליך חקיקה רגיל, כאשר גם הכנסת וגם יושבי ראש הוועדות התחייבו לדון בזה. מבחינתי התאריך הכי רחוק, אלא אם לחברי הכנסת יהיו הצעות אחרות, זה עד תום מושב החורף. </w:t>
      </w:r>
    </w:p>
    <w:p w14:paraId="6878B97E" w14:textId="77777777" w:rsidR="00F90270" w:rsidRPr="00F90270" w:rsidRDefault="00F90270" w:rsidP="00F90270">
      <w:pPr>
        <w:bidi/>
        <w:jc w:val="both"/>
        <w:rPr>
          <w:rFonts w:cs="David" w:hint="cs"/>
          <w:rtl/>
        </w:rPr>
      </w:pPr>
    </w:p>
    <w:p w14:paraId="7A70FB79" w14:textId="77777777" w:rsidR="00F90270" w:rsidRPr="00F90270" w:rsidRDefault="00F90270" w:rsidP="00F90270">
      <w:pPr>
        <w:bidi/>
        <w:jc w:val="both"/>
        <w:rPr>
          <w:rFonts w:cs="David" w:hint="cs"/>
          <w:u w:val="single"/>
          <w:rtl/>
        </w:rPr>
      </w:pPr>
      <w:r w:rsidRPr="00F90270">
        <w:rPr>
          <w:rFonts w:cs="David" w:hint="cs"/>
          <w:u w:val="single"/>
          <w:rtl/>
        </w:rPr>
        <w:t>משה שרוני:</w:t>
      </w:r>
    </w:p>
    <w:p w14:paraId="5B6C55F4" w14:textId="77777777" w:rsidR="00F90270" w:rsidRPr="00F90270" w:rsidRDefault="00F90270" w:rsidP="00F90270">
      <w:pPr>
        <w:bidi/>
        <w:jc w:val="both"/>
        <w:rPr>
          <w:rFonts w:cs="David" w:hint="cs"/>
          <w:rtl/>
        </w:rPr>
      </w:pPr>
    </w:p>
    <w:p w14:paraId="662A5B5D" w14:textId="77777777" w:rsidR="00F90270" w:rsidRPr="00F90270" w:rsidRDefault="00F90270" w:rsidP="00F90270">
      <w:pPr>
        <w:bidi/>
        <w:ind w:firstLine="567"/>
        <w:jc w:val="both"/>
        <w:rPr>
          <w:rFonts w:cs="David" w:hint="cs"/>
          <w:rtl/>
        </w:rPr>
      </w:pPr>
      <w:r w:rsidRPr="00F90270">
        <w:rPr>
          <w:rFonts w:cs="David" w:hint="cs"/>
          <w:rtl/>
        </w:rPr>
        <w:t>אני התחייבתי לעסוק בזה 6 ימים בשבוע ולגמור. אבל חקיקה, ולא "חרטאבולה".</w:t>
      </w:r>
    </w:p>
    <w:p w14:paraId="01FFE3F1" w14:textId="77777777" w:rsidR="00F90270" w:rsidRPr="00F90270" w:rsidRDefault="00F90270" w:rsidP="00F90270">
      <w:pPr>
        <w:bidi/>
        <w:jc w:val="both"/>
        <w:rPr>
          <w:rFonts w:cs="David" w:hint="cs"/>
          <w:rtl/>
        </w:rPr>
      </w:pPr>
    </w:p>
    <w:p w14:paraId="50D85045" w14:textId="77777777" w:rsidR="00F90270" w:rsidRPr="00F90270" w:rsidRDefault="00F90270" w:rsidP="00F90270">
      <w:pPr>
        <w:bidi/>
        <w:jc w:val="both"/>
        <w:rPr>
          <w:rFonts w:cs="David" w:hint="cs"/>
          <w:u w:val="single"/>
          <w:rtl/>
        </w:rPr>
      </w:pPr>
      <w:r w:rsidRPr="00F90270">
        <w:rPr>
          <w:rFonts w:cs="David" w:hint="cs"/>
          <w:u w:val="single"/>
          <w:rtl/>
        </w:rPr>
        <w:t>דוד טל:</w:t>
      </w:r>
    </w:p>
    <w:p w14:paraId="158C37FF" w14:textId="77777777" w:rsidR="00F90270" w:rsidRPr="00F90270" w:rsidRDefault="00F90270" w:rsidP="00F90270">
      <w:pPr>
        <w:bidi/>
        <w:jc w:val="both"/>
        <w:rPr>
          <w:rFonts w:cs="David" w:hint="cs"/>
          <w:rtl/>
        </w:rPr>
      </w:pPr>
    </w:p>
    <w:p w14:paraId="3F4CDC59" w14:textId="77777777" w:rsidR="00F90270" w:rsidRPr="00F90270" w:rsidRDefault="00F90270" w:rsidP="00F90270">
      <w:pPr>
        <w:bidi/>
        <w:ind w:firstLine="567"/>
        <w:jc w:val="both"/>
        <w:rPr>
          <w:rFonts w:cs="David" w:hint="cs"/>
          <w:rtl/>
        </w:rPr>
      </w:pPr>
      <w:r w:rsidRPr="00F90270">
        <w:rPr>
          <w:rFonts w:cs="David" w:hint="cs"/>
          <w:rtl/>
        </w:rPr>
        <w:t xml:space="preserve">גברתי היושבת ראש, אני רוצה לומר שאני תומך בעמדת ואני חושב שהיא נכונה וחשובה ויש בה כדי לתרום לחיזוקה של הכנסת. אני רק סבור שכדאי שגם את וגם ראשי הוועדות </w:t>
      </w:r>
      <w:r w:rsidRPr="00F90270">
        <w:rPr>
          <w:rFonts w:cs="David"/>
          <w:rtl/>
        </w:rPr>
        <w:t>–</w:t>
      </w:r>
      <w:r w:rsidRPr="00F90270">
        <w:rPr>
          <w:rFonts w:cs="David" w:hint="cs"/>
          <w:rtl/>
        </w:rPr>
        <w:t xml:space="preserve"> קודם כל רצוי מאוד שגברתי תשב עם חברי הוועדה ותחליט, מכל חוק ההסדרים אנחנו מעבירים אחד, שניים, שלושה חוקים וזהו. ולאחר מכן, אני רוצה להוסיף ולומר, שיתר הדברים אכן צריך להעביר אותם לוועדות הרלוונטיות, כמו ועדת העבודה והרווחה של הכנסת. </w:t>
      </w:r>
    </w:p>
    <w:p w14:paraId="02AE0A58" w14:textId="77777777" w:rsidR="00F90270" w:rsidRPr="00F90270" w:rsidRDefault="00F90270" w:rsidP="00F90270">
      <w:pPr>
        <w:bidi/>
        <w:ind w:firstLine="567"/>
        <w:jc w:val="both"/>
        <w:rPr>
          <w:rFonts w:cs="David" w:hint="cs"/>
          <w:rtl/>
        </w:rPr>
      </w:pPr>
    </w:p>
    <w:p w14:paraId="69CF746F" w14:textId="77777777" w:rsidR="00F90270" w:rsidRPr="00F90270" w:rsidRDefault="00F90270" w:rsidP="00F90270">
      <w:pPr>
        <w:bidi/>
        <w:ind w:firstLine="567"/>
        <w:jc w:val="both"/>
        <w:rPr>
          <w:rFonts w:cs="David" w:hint="cs"/>
          <w:rtl/>
        </w:rPr>
      </w:pPr>
      <w:r w:rsidRPr="00F90270">
        <w:rPr>
          <w:rFonts w:cs="David" w:hint="cs"/>
          <w:rtl/>
        </w:rPr>
        <w:t xml:space="preserve">יחד עם זאת, אני לא חושב שצריך לכפות על מישהו תאריך יעד שבו הוא חייב לגמור. זאת אומרת, אנחנו לא חייבים להגיע ב-30 לחודש עם הסכמה כזאת אחרת או שהעברנו את החוק. צריך לעשות את הדבר הזה בשכל, באריכות, להתעמק בנושאים, לבדוק אותם בצורה מקצוענית כדי שלא תצא שום תקלה תחת ידו של חבר הכנסת שרוני, למשל, שהוא יושב ראש ועדה מצוין, אגב. הדברים האלה צריכים להיעשות בשכל ואני חושב שזאת פרשת דרכים, שהיום אפשר לעשות אותה. אם הכנסת הזאת, וועדת הכנסת ברשותך, לא תעשה את זה עכשיו, לדעתי, יושבי ראש אחרים לא יהיה בכוחם לעשות את זה. אני חושב שיקצרו ידיהם מלהושיע. </w:t>
      </w:r>
    </w:p>
    <w:p w14:paraId="56B2B572" w14:textId="77777777" w:rsidR="00F90270" w:rsidRPr="00F90270" w:rsidRDefault="00F90270" w:rsidP="00F90270">
      <w:pPr>
        <w:bidi/>
        <w:ind w:firstLine="567"/>
        <w:jc w:val="both"/>
        <w:rPr>
          <w:rFonts w:cs="David" w:hint="cs"/>
          <w:rtl/>
        </w:rPr>
      </w:pPr>
    </w:p>
    <w:p w14:paraId="20E7AF35" w14:textId="77777777" w:rsidR="00F90270" w:rsidRPr="00F90270" w:rsidRDefault="00F90270" w:rsidP="00F90270">
      <w:pPr>
        <w:bidi/>
        <w:ind w:firstLine="567"/>
        <w:jc w:val="both"/>
        <w:rPr>
          <w:rFonts w:cs="David" w:hint="cs"/>
          <w:rtl/>
        </w:rPr>
      </w:pPr>
      <w:r w:rsidRPr="00F90270">
        <w:rPr>
          <w:rFonts w:cs="David" w:hint="cs"/>
          <w:rtl/>
        </w:rPr>
        <w:t xml:space="preserve">זאת הזדמנות שגם היועצת המשפטית של הכנסת, וגם השופט חשין, וגם השופט זמיר, ועוד אחרים וטובים אמרו את דעתם בנושא הזה. אנחנו בהחלט יכולים להישען על העץ הגבוהה הזה ולהיתלות בעצים כאלה גבוהים וצריך לעשות את השינוי, וטוב לעשות את זה שעה אחת קודם. </w:t>
      </w:r>
    </w:p>
    <w:p w14:paraId="73394118" w14:textId="77777777" w:rsidR="00F90270" w:rsidRPr="00F90270" w:rsidRDefault="00F90270" w:rsidP="00F90270">
      <w:pPr>
        <w:bidi/>
        <w:ind w:firstLine="567"/>
        <w:jc w:val="both"/>
        <w:rPr>
          <w:rFonts w:cs="David" w:hint="cs"/>
          <w:rtl/>
        </w:rPr>
      </w:pPr>
    </w:p>
    <w:p w14:paraId="76832270" w14:textId="77777777" w:rsidR="00F90270" w:rsidRPr="00F90270" w:rsidRDefault="00F90270" w:rsidP="00F90270">
      <w:pPr>
        <w:bidi/>
        <w:ind w:firstLine="567"/>
        <w:jc w:val="both"/>
        <w:rPr>
          <w:rFonts w:cs="David" w:hint="cs"/>
          <w:rtl/>
        </w:rPr>
      </w:pPr>
      <w:r w:rsidRPr="00F90270">
        <w:rPr>
          <w:rFonts w:cs="David" w:hint="cs"/>
          <w:rtl/>
        </w:rPr>
        <w:t xml:space="preserve">אשר על כן, אני מציע שהוועדה הזאת תחליט איזה מהחוקים היא כן מעבירה בחוק ההסדרים, שניים או שלושה חוקים, לא יותר, והיתרה, כאמור, כפי שהצעת, להעביר את זה לוועדות הרלוונטיות. </w:t>
      </w:r>
    </w:p>
    <w:p w14:paraId="1FCD121C" w14:textId="77777777" w:rsidR="00F90270" w:rsidRPr="00F90270" w:rsidRDefault="00F90270" w:rsidP="00F90270">
      <w:pPr>
        <w:bidi/>
        <w:jc w:val="both"/>
        <w:rPr>
          <w:rFonts w:cs="David" w:hint="cs"/>
          <w:rtl/>
        </w:rPr>
      </w:pPr>
    </w:p>
    <w:p w14:paraId="193C738C" w14:textId="77777777" w:rsidR="00F90270" w:rsidRPr="00F90270" w:rsidRDefault="00F90270" w:rsidP="00F90270">
      <w:pPr>
        <w:bidi/>
        <w:jc w:val="both"/>
        <w:rPr>
          <w:rFonts w:cs="David" w:hint="cs"/>
          <w:u w:val="single"/>
          <w:rtl/>
        </w:rPr>
      </w:pPr>
      <w:r w:rsidRPr="00F90270">
        <w:rPr>
          <w:rFonts w:cs="David" w:hint="cs"/>
          <w:u w:val="single"/>
          <w:rtl/>
        </w:rPr>
        <w:t>היו"ר רוחמה אברהם:</w:t>
      </w:r>
    </w:p>
    <w:p w14:paraId="3F297E41" w14:textId="77777777" w:rsidR="00F90270" w:rsidRPr="00F90270" w:rsidRDefault="00F90270" w:rsidP="00F90270">
      <w:pPr>
        <w:bidi/>
        <w:jc w:val="both"/>
        <w:rPr>
          <w:rFonts w:cs="David" w:hint="cs"/>
          <w:rtl/>
        </w:rPr>
      </w:pPr>
    </w:p>
    <w:p w14:paraId="35DD4686" w14:textId="77777777" w:rsidR="00F90270" w:rsidRPr="00F90270" w:rsidRDefault="00F90270" w:rsidP="00F90270">
      <w:pPr>
        <w:bidi/>
        <w:jc w:val="both"/>
        <w:rPr>
          <w:rFonts w:cs="David" w:hint="cs"/>
          <w:rtl/>
        </w:rPr>
      </w:pPr>
      <w:r w:rsidRPr="00F90270">
        <w:rPr>
          <w:rFonts w:cs="David" w:hint="cs"/>
          <w:rtl/>
        </w:rPr>
        <w:tab/>
        <w:t xml:space="preserve">תודה רבה אדוני. </w:t>
      </w:r>
    </w:p>
    <w:p w14:paraId="04E76464" w14:textId="77777777" w:rsidR="00F90270" w:rsidRPr="00F90270" w:rsidRDefault="00F90270" w:rsidP="00F90270">
      <w:pPr>
        <w:bidi/>
        <w:jc w:val="both"/>
        <w:rPr>
          <w:rFonts w:cs="David" w:hint="cs"/>
          <w:rtl/>
        </w:rPr>
      </w:pPr>
    </w:p>
    <w:p w14:paraId="3C02FE69" w14:textId="77777777" w:rsidR="00F90270" w:rsidRPr="00F90270" w:rsidRDefault="00F90270" w:rsidP="00F90270">
      <w:pPr>
        <w:bidi/>
        <w:jc w:val="both"/>
        <w:rPr>
          <w:rFonts w:cs="David" w:hint="cs"/>
          <w:u w:val="single"/>
          <w:rtl/>
        </w:rPr>
      </w:pPr>
      <w:r w:rsidRPr="00F90270">
        <w:rPr>
          <w:rFonts w:cs="David" w:hint="cs"/>
          <w:u w:val="single"/>
          <w:rtl/>
        </w:rPr>
        <w:t>יעקב מרגי:</w:t>
      </w:r>
    </w:p>
    <w:p w14:paraId="59E6D0D1" w14:textId="77777777" w:rsidR="00F90270" w:rsidRPr="00F90270" w:rsidRDefault="00F90270" w:rsidP="00F90270">
      <w:pPr>
        <w:bidi/>
        <w:jc w:val="both"/>
        <w:rPr>
          <w:rFonts w:cs="David" w:hint="cs"/>
          <w:rtl/>
        </w:rPr>
      </w:pPr>
    </w:p>
    <w:p w14:paraId="06E5D77E" w14:textId="77777777" w:rsidR="00F90270" w:rsidRPr="00F90270" w:rsidRDefault="00F90270" w:rsidP="00F90270">
      <w:pPr>
        <w:bidi/>
        <w:ind w:firstLine="567"/>
        <w:jc w:val="both"/>
        <w:rPr>
          <w:rFonts w:cs="David" w:hint="cs"/>
          <w:rtl/>
        </w:rPr>
      </w:pPr>
      <w:r w:rsidRPr="00F90270">
        <w:rPr>
          <w:rFonts w:cs="David" w:hint="cs"/>
          <w:rtl/>
        </w:rPr>
        <w:t>תודה גברתי היושבת ראש. אני תמה קצת על הממשלה ועל משרד האוצר. רק לפני כחודש הם נתנו הסכמה בוועדת השרים לחקיקה להצעת חוק לשינוי כל המהות של חוק ההסדרים. מה ההתעקשות שלהם פה? אני לא מבין. חשבנו שהפתיחות בחוק ההסדרים הקודם לפיצול מספר חוקים יוביל, אבל אני רואה שאפילו לא מדברים על זה, רוצים להעביר אותו כמו שהוא. אני חושב שצריך להעביר את המסר שחברי הכנסת לא מוכנים להעביר אותו כפי שהוא.</w:t>
      </w:r>
    </w:p>
    <w:p w14:paraId="3A88B006" w14:textId="77777777" w:rsidR="00F90270" w:rsidRPr="00F90270" w:rsidRDefault="00F90270" w:rsidP="00F90270">
      <w:pPr>
        <w:bidi/>
        <w:jc w:val="both"/>
        <w:rPr>
          <w:rFonts w:cs="David" w:hint="cs"/>
          <w:rtl/>
        </w:rPr>
      </w:pPr>
    </w:p>
    <w:p w14:paraId="28D5B950" w14:textId="77777777" w:rsidR="00F90270" w:rsidRPr="00F90270" w:rsidRDefault="00F90270" w:rsidP="00F90270">
      <w:pPr>
        <w:bidi/>
        <w:jc w:val="both"/>
        <w:rPr>
          <w:rFonts w:cs="David" w:hint="cs"/>
          <w:u w:val="single"/>
          <w:rtl/>
        </w:rPr>
      </w:pPr>
      <w:r w:rsidRPr="00F90270">
        <w:rPr>
          <w:rFonts w:cs="David" w:hint="cs"/>
          <w:u w:val="single"/>
          <w:rtl/>
        </w:rPr>
        <w:t>היו"ר רוחמה אברהם:</w:t>
      </w:r>
    </w:p>
    <w:p w14:paraId="2A32F174" w14:textId="77777777" w:rsidR="00F90270" w:rsidRPr="00F90270" w:rsidRDefault="00F90270" w:rsidP="00F90270">
      <w:pPr>
        <w:bidi/>
        <w:jc w:val="both"/>
        <w:rPr>
          <w:rFonts w:cs="David" w:hint="cs"/>
          <w:rtl/>
        </w:rPr>
      </w:pPr>
    </w:p>
    <w:p w14:paraId="7F65BC3D" w14:textId="77777777" w:rsidR="00F90270" w:rsidRPr="00F90270" w:rsidRDefault="00F90270" w:rsidP="00F90270">
      <w:pPr>
        <w:bidi/>
        <w:ind w:firstLine="567"/>
        <w:jc w:val="both"/>
        <w:rPr>
          <w:rFonts w:cs="David" w:hint="cs"/>
          <w:rtl/>
        </w:rPr>
      </w:pPr>
      <w:r w:rsidRPr="00F90270">
        <w:rPr>
          <w:rFonts w:cs="David" w:hint="cs"/>
          <w:rtl/>
        </w:rPr>
        <w:t xml:space="preserve">האם יהיה מקובל על חברי, פה בוועדה, שנוציא מכתב לשר האוצר וליושבת ראש הכנסת, ברוח הדברים שנאמרו כאן? לכתוב להם שבכוונתנו, כוועדת הכנסת, באמת להביא אך ורק את אותם דברים שיש להם השלכה על ההכנסה וההוצאה של תקציב המדינה, כאשר בדעתנו לחלק את החוק לוועדות הרלוונטיות. כל חוק אשר יידון בוועדות, יידון ברמה של פיצול והעברה למסגרת של חוק רגיל, כאשר הכנסת תתנהל במסגרת של חוק רגיל. היא תשמע את כל הגורמים בעד ונגד. היא תתקן את מה שהיא סבורה לתקן. </w:t>
      </w:r>
    </w:p>
    <w:p w14:paraId="7CF36CD6" w14:textId="77777777" w:rsidR="00F90270" w:rsidRPr="00F90270" w:rsidRDefault="00F90270" w:rsidP="00F90270">
      <w:pPr>
        <w:bidi/>
        <w:ind w:firstLine="567"/>
        <w:jc w:val="both"/>
        <w:rPr>
          <w:rFonts w:cs="David" w:hint="cs"/>
          <w:rtl/>
        </w:rPr>
      </w:pPr>
    </w:p>
    <w:p w14:paraId="21A3578A" w14:textId="77777777" w:rsidR="00F90270" w:rsidRPr="00F90270" w:rsidRDefault="00F90270" w:rsidP="00F90270">
      <w:pPr>
        <w:bidi/>
        <w:ind w:firstLine="567"/>
        <w:jc w:val="both"/>
        <w:rPr>
          <w:rFonts w:cs="David" w:hint="cs"/>
          <w:rtl/>
        </w:rPr>
      </w:pPr>
      <w:r w:rsidRPr="00F90270">
        <w:rPr>
          <w:rFonts w:cs="David" w:hint="cs"/>
          <w:rtl/>
        </w:rPr>
        <w:t xml:space="preserve">הרי לא יעלה על הדעת שמצד אחד, פקידי הממשלה נערכים וכותבים רפורמות, שלפעמים הן רפורמות חשובות מאוד, הם יושבים על זה במשך שנים, ולעיתים הם מביאים גם את אותה רפורמה פעם שניה ופעם שלישית ולפעמים גם רביעית לכנסת. אנחנו, בהינף יד, צריכים לאשר את זה במסגרת של פחות מחודש או חודש וחצי. </w:t>
      </w:r>
    </w:p>
    <w:p w14:paraId="1261FE1C" w14:textId="77777777" w:rsidR="00F90270" w:rsidRPr="00F90270" w:rsidRDefault="00F90270" w:rsidP="00F90270">
      <w:pPr>
        <w:bidi/>
        <w:jc w:val="both"/>
        <w:rPr>
          <w:rFonts w:cs="David" w:hint="cs"/>
          <w:rtl/>
        </w:rPr>
      </w:pPr>
    </w:p>
    <w:p w14:paraId="545E3BC2" w14:textId="77777777" w:rsidR="00F90270" w:rsidRPr="00F90270" w:rsidRDefault="00F90270" w:rsidP="00F90270">
      <w:pPr>
        <w:bidi/>
        <w:ind w:firstLine="567"/>
        <w:jc w:val="both"/>
        <w:rPr>
          <w:rFonts w:cs="David" w:hint="cs"/>
          <w:rtl/>
        </w:rPr>
      </w:pPr>
      <w:r w:rsidRPr="00F90270">
        <w:rPr>
          <w:rFonts w:cs="David" w:hint="cs"/>
          <w:rtl/>
        </w:rPr>
        <w:t xml:space="preserve">למען ההגינות, כיושבת ראש הוועדה, אני סבורה שיש לי את מרחב התמרון, על פי תקנון הכנסת, לפצל את החוקים ולקבוע מה יכול להיכלל בחוק ההסדרים ומה לא. </w:t>
      </w:r>
    </w:p>
    <w:p w14:paraId="3E27552C" w14:textId="77777777" w:rsidR="00F90270" w:rsidRPr="00F90270" w:rsidRDefault="00F90270" w:rsidP="00F90270">
      <w:pPr>
        <w:bidi/>
        <w:jc w:val="both"/>
        <w:rPr>
          <w:rFonts w:cs="David" w:hint="cs"/>
          <w:rtl/>
        </w:rPr>
      </w:pPr>
    </w:p>
    <w:p w14:paraId="05FB4EB5" w14:textId="77777777" w:rsidR="00F90270" w:rsidRPr="00F90270" w:rsidRDefault="00F90270" w:rsidP="00F90270">
      <w:pPr>
        <w:bidi/>
        <w:ind w:firstLine="567"/>
        <w:jc w:val="both"/>
        <w:rPr>
          <w:rFonts w:cs="David" w:hint="cs"/>
          <w:rtl/>
        </w:rPr>
      </w:pPr>
      <w:r w:rsidRPr="00F90270">
        <w:rPr>
          <w:rFonts w:cs="David" w:hint="cs"/>
          <w:rtl/>
        </w:rPr>
        <w:t xml:space="preserve">לכן אני אומרת שבדעתי ובכוונתי, ויו"ר הקואליציה יודע את זה, להחזיק בדעתי ובעמדתי עד הסוף, גם כאשר יהיה פה המנוף של הפטיש הקואליציוני והרוב הקואליציוני. אני חושבת שכל חבר כנסת צריך לנהוג לפי מצפונו, מכיוון שאנחנו לא נמצאים בשעת חרום כלכלית. אם היינו, לא הייתי מעזה לעשות את זה. </w:t>
      </w:r>
    </w:p>
    <w:p w14:paraId="15072171" w14:textId="77777777" w:rsidR="00F90270" w:rsidRPr="00F90270" w:rsidRDefault="00F90270" w:rsidP="00F90270">
      <w:pPr>
        <w:bidi/>
        <w:jc w:val="both"/>
        <w:rPr>
          <w:rFonts w:cs="David" w:hint="cs"/>
          <w:rtl/>
        </w:rPr>
      </w:pPr>
    </w:p>
    <w:p w14:paraId="4D9A9B8E" w14:textId="77777777" w:rsidR="00F90270" w:rsidRPr="00F90270" w:rsidRDefault="00F90270" w:rsidP="00F90270">
      <w:pPr>
        <w:bidi/>
        <w:jc w:val="both"/>
        <w:rPr>
          <w:rFonts w:cs="David" w:hint="cs"/>
          <w:u w:val="single"/>
          <w:rtl/>
        </w:rPr>
      </w:pPr>
      <w:r w:rsidRPr="00F90270">
        <w:rPr>
          <w:rFonts w:cs="David" w:hint="cs"/>
          <w:u w:val="single"/>
          <w:rtl/>
        </w:rPr>
        <w:t>דוד טל:</w:t>
      </w:r>
    </w:p>
    <w:p w14:paraId="3F4E7692" w14:textId="77777777" w:rsidR="00F90270" w:rsidRPr="00F90270" w:rsidRDefault="00F90270" w:rsidP="00F90270">
      <w:pPr>
        <w:bidi/>
        <w:jc w:val="both"/>
        <w:rPr>
          <w:rFonts w:cs="David" w:hint="cs"/>
          <w:rtl/>
        </w:rPr>
      </w:pPr>
    </w:p>
    <w:p w14:paraId="40278CAA" w14:textId="77777777" w:rsidR="00F90270" w:rsidRPr="00F90270" w:rsidRDefault="00F90270" w:rsidP="00F90270">
      <w:pPr>
        <w:bidi/>
        <w:ind w:firstLine="567"/>
        <w:jc w:val="both"/>
        <w:rPr>
          <w:rFonts w:cs="David" w:hint="cs"/>
          <w:rtl/>
        </w:rPr>
      </w:pPr>
      <w:r w:rsidRPr="00F90270">
        <w:rPr>
          <w:rFonts w:cs="David" w:hint="cs"/>
          <w:rtl/>
        </w:rPr>
        <w:t xml:space="preserve">גברתי, אני חושב שהולכים ונוקפים הימים וכדאי שהדבר הזה ייעשה כפי שגברתי אמרה. להוציא מכתב, על דעת חברי הוועדה, לאנשים הרלוונטיים שציינת, אבל, יחד עם זה צריך להעביר את החוקים לוועדות כדי שיהיה להם זמן להתחיל לעבוד על זה. </w:t>
      </w:r>
    </w:p>
    <w:p w14:paraId="484C367D" w14:textId="77777777" w:rsidR="00F90270" w:rsidRPr="00F90270" w:rsidRDefault="00F90270" w:rsidP="00F90270">
      <w:pPr>
        <w:bidi/>
        <w:jc w:val="both"/>
        <w:rPr>
          <w:rFonts w:cs="David" w:hint="cs"/>
          <w:rtl/>
        </w:rPr>
      </w:pPr>
    </w:p>
    <w:p w14:paraId="2ED3465B" w14:textId="77777777" w:rsidR="00F90270" w:rsidRPr="00F90270" w:rsidRDefault="00F90270" w:rsidP="00F90270">
      <w:pPr>
        <w:bidi/>
        <w:jc w:val="both"/>
        <w:rPr>
          <w:rFonts w:cs="David" w:hint="cs"/>
          <w:u w:val="single"/>
          <w:rtl/>
        </w:rPr>
      </w:pPr>
      <w:r w:rsidRPr="00F90270">
        <w:rPr>
          <w:rFonts w:cs="David" w:hint="cs"/>
          <w:u w:val="single"/>
          <w:rtl/>
        </w:rPr>
        <w:t>היו"ר רוחמה אברהם:</w:t>
      </w:r>
    </w:p>
    <w:p w14:paraId="7A3EEEF1" w14:textId="77777777" w:rsidR="00F90270" w:rsidRPr="00F90270" w:rsidRDefault="00F90270" w:rsidP="00F90270">
      <w:pPr>
        <w:bidi/>
        <w:jc w:val="both"/>
        <w:rPr>
          <w:rFonts w:cs="David" w:hint="cs"/>
          <w:rtl/>
        </w:rPr>
      </w:pPr>
    </w:p>
    <w:p w14:paraId="5B61843E" w14:textId="77777777" w:rsidR="00F90270" w:rsidRPr="00F90270" w:rsidRDefault="00F90270" w:rsidP="00F90270">
      <w:pPr>
        <w:bidi/>
        <w:ind w:firstLine="567"/>
        <w:jc w:val="both"/>
        <w:rPr>
          <w:rFonts w:cs="David" w:hint="cs"/>
          <w:rtl/>
        </w:rPr>
      </w:pPr>
      <w:r w:rsidRPr="00F90270">
        <w:rPr>
          <w:rFonts w:cs="David" w:hint="cs"/>
          <w:rtl/>
        </w:rPr>
        <w:t xml:space="preserve">ארבל תנסח את המכתב, היא תעביר לכם היום. אני מבקשת מכם לחתום על המכתב הזה. אני אחתום עליו אחרונה ואנחנו נשלח את זה לשר האוצר וליושבת ראש הכנסת. </w:t>
      </w:r>
    </w:p>
    <w:p w14:paraId="471B1F8E" w14:textId="77777777" w:rsidR="00F90270" w:rsidRPr="00F90270" w:rsidRDefault="00F90270" w:rsidP="00F90270">
      <w:pPr>
        <w:bidi/>
        <w:jc w:val="both"/>
        <w:rPr>
          <w:rFonts w:cs="David" w:hint="cs"/>
          <w:rtl/>
        </w:rPr>
      </w:pPr>
    </w:p>
    <w:p w14:paraId="76966D0A" w14:textId="77777777" w:rsidR="00F90270" w:rsidRPr="00F90270" w:rsidRDefault="00F90270" w:rsidP="00F90270">
      <w:pPr>
        <w:bidi/>
        <w:jc w:val="both"/>
        <w:rPr>
          <w:rFonts w:cs="David" w:hint="cs"/>
          <w:u w:val="single"/>
          <w:rtl/>
        </w:rPr>
      </w:pPr>
      <w:r w:rsidRPr="00F90270">
        <w:rPr>
          <w:rFonts w:cs="David" w:hint="cs"/>
          <w:u w:val="single"/>
          <w:rtl/>
        </w:rPr>
        <w:t>יצחק גלנטי:</w:t>
      </w:r>
    </w:p>
    <w:p w14:paraId="03E20C67" w14:textId="77777777" w:rsidR="00F90270" w:rsidRPr="00F90270" w:rsidRDefault="00F90270" w:rsidP="00F90270">
      <w:pPr>
        <w:bidi/>
        <w:jc w:val="both"/>
        <w:rPr>
          <w:rFonts w:cs="David" w:hint="cs"/>
          <w:rtl/>
        </w:rPr>
      </w:pPr>
    </w:p>
    <w:p w14:paraId="120270F6" w14:textId="77777777" w:rsidR="00F90270" w:rsidRPr="00F90270" w:rsidRDefault="00F90270" w:rsidP="00F90270">
      <w:pPr>
        <w:bidi/>
        <w:ind w:firstLine="567"/>
        <w:jc w:val="both"/>
        <w:rPr>
          <w:rFonts w:cs="David" w:hint="cs"/>
          <w:rtl/>
        </w:rPr>
      </w:pPr>
      <w:r w:rsidRPr="00F90270">
        <w:rPr>
          <w:rFonts w:cs="David" w:hint="cs"/>
          <w:rtl/>
        </w:rPr>
        <w:t>את לא מתכוונת לציין שם את הסעיפים?</w:t>
      </w:r>
    </w:p>
    <w:p w14:paraId="02B440EC" w14:textId="77777777" w:rsidR="00F90270" w:rsidRPr="00F90270" w:rsidRDefault="00F90270" w:rsidP="00F90270">
      <w:pPr>
        <w:bidi/>
        <w:jc w:val="both"/>
        <w:rPr>
          <w:rFonts w:cs="David" w:hint="cs"/>
          <w:rtl/>
        </w:rPr>
      </w:pPr>
    </w:p>
    <w:p w14:paraId="582B5003" w14:textId="77777777" w:rsidR="00F90270" w:rsidRPr="00F90270" w:rsidRDefault="00F90270" w:rsidP="00F90270">
      <w:pPr>
        <w:bidi/>
        <w:jc w:val="both"/>
        <w:rPr>
          <w:rFonts w:cs="David" w:hint="cs"/>
          <w:u w:val="single"/>
          <w:rtl/>
        </w:rPr>
      </w:pPr>
      <w:r w:rsidRPr="00F90270">
        <w:rPr>
          <w:rFonts w:cs="David" w:hint="cs"/>
          <w:u w:val="single"/>
          <w:rtl/>
        </w:rPr>
        <w:t>היו"ר רוחמה אברהם:</w:t>
      </w:r>
    </w:p>
    <w:p w14:paraId="10A9585D" w14:textId="77777777" w:rsidR="00F90270" w:rsidRPr="00F90270" w:rsidRDefault="00F90270" w:rsidP="00F90270">
      <w:pPr>
        <w:bidi/>
        <w:jc w:val="both"/>
        <w:rPr>
          <w:rFonts w:cs="David" w:hint="cs"/>
          <w:rtl/>
        </w:rPr>
      </w:pPr>
    </w:p>
    <w:p w14:paraId="4BAFA706" w14:textId="77777777" w:rsidR="00F90270" w:rsidRPr="00F90270" w:rsidRDefault="00F90270" w:rsidP="00F90270">
      <w:pPr>
        <w:bidi/>
        <w:ind w:firstLine="567"/>
        <w:jc w:val="both"/>
        <w:rPr>
          <w:rFonts w:cs="David" w:hint="cs"/>
          <w:rtl/>
        </w:rPr>
      </w:pPr>
      <w:r w:rsidRPr="00F90270">
        <w:rPr>
          <w:rFonts w:cs="David" w:hint="cs"/>
          <w:rtl/>
        </w:rPr>
        <w:t xml:space="preserve">לא. אני מתכוונת לציין את הלך הרוח הכלל של חברי הוועדה, כפי שנאמר כאן. </w:t>
      </w:r>
    </w:p>
    <w:p w14:paraId="2CA776B6" w14:textId="77777777" w:rsidR="00F90270" w:rsidRPr="00F90270" w:rsidRDefault="00F90270" w:rsidP="00F90270">
      <w:pPr>
        <w:bidi/>
        <w:ind w:firstLine="396"/>
        <w:jc w:val="both"/>
        <w:rPr>
          <w:rFonts w:cs="David" w:hint="cs"/>
          <w:b/>
          <w:bCs/>
          <w:u w:val="single"/>
          <w:rtl/>
        </w:rPr>
      </w:pPr>
      <w:r w:rsidRPr="00F90270">
        <w:rPr>
          <w:rFonts w:cs="David"/>
          <w:rtl/>
        </w:rPr>
        <w:br w:type="page"/>
      </w:r>
      <w:r w:rsidRPr="00F90270">
        <w:rPr>
          <w:rFonts w:cs="David" w:hint="cs"/>
          <w:b/>
          <w:bCs/>
          <w:u w:val="single"/>
          <w:rtl/>
        </w:rPr>
        <w:t>6.  קביעת מועדי הכנסים במושב השני של הכנסת ה-17.</w:t>
      </w:r>
    </w:p>
    <w:p w14:paraId="2F81DC51" w14:textId="77777777" w:rsidR="00F90270" w:rsidRPr="00F90270" w:rsidRDefault="00F90270" w:rsidP="00F90270">
      <w:pPr>
        <w:bidi/>
        <w:jc w:val="both"/>
        <w:rPr>
          <w:rFonts w:cs="David" w:hint="cs"/>
          <w:rtl/>
        </w:rPr>
      </w:pPr>
    </w:p>
    <w:p w14:paraId="23EDCBBF" w14:textId="77777777" w:rsidR="00F90270" w:rsidRPr="00F90270" w:rsidRDefault="00F90270" w:rsidP="00F90270">
      <w:pPr>
        <w:bidi/>
        <w:jc w:val="both"/>
        <w:rPr>
          <w:rFonts w:cs="David" w:hint="cs"/>
          <w:rtl/>
        </w:rPr>
      </w:pPr>
    </w:p>
    <w:p w14:paraId="74AE1A54" w14:textId="77777777" w:rsidR="00F90270" w:rsidRPr="00F90270" w:rsidRDefault="00F90270" w:rsidP="00F90270">
      <w:pPr>
        <w:bidi/>
        <w:jc w:val="both"/>
        <w:rPr>
          <w:rFonts w:cs="David" w:hint="cs"/>
          <w:u w:val="single"/>
          <w:rtl/>
        </w:rPr>
      </w:pPr>
      <w:r w:rsidRPr="00F90270">
        <w:rPr>
          <w:rFonts w:cs="David" w:hint="cs"/>
          <w:u w:val="single"/>
          <w:rtl/>
        </w:rPr>
        <w:t>היו"ר רוחמה אברהם:</w:t>
      </w:r>
    </w:p>
    <w:p w14:paraId="5634EE58" w14:textId="77777777" w:rsidR="00F90270" w:rsidRPr="00F90270" w:rsidRDefault="00F90270" w:rsidP="00F90270">
      <w:pPr>
        <w:bidi/>
        <w:jc w:val="both"/>
        <w:rPr>
          <w:rFonts w:cs="David" w:hint="cs"/>
          <w:rtl/>
        </w:rPr>
      </w:pPr>
    </w:p>
    <w:p w14:paraId="47A87A1D" w14:textId="77777777" w:rsidR="00F90270" w:rsidRPr="00F90270" w:rsidRDefault="00F90270" w:rsidP="00F90270">
      <w:pPr>
        <w:bidi/>
        <w:ind w:firstLine="567"/>
        <w:jc w:val="both"/>
        <w:rPr>
          <w:rFonts w:cs="David" w:hint="cs"/>
          <w:rtl/>
        </w:rPr>
      </w:pPr>
      <w:r w:rsidRPr="00F90270">
        <w:rPr>
          <w:rFonts w:cs="David" w:hint="cs"/>
          <w:rtl/>
        </w:rPr>
        <w:t xml:space="preserve">הנושא הבא. יש לנו הצעה של יושבת ראש הכנסת בדבר קביעת מועדי הכנסת. קיבלתי מכתב ממזכיר הכנסת, מר אריה האן. המכתב אומר כך: </w:t>
      </w:r>
    </w:p>
    <w:p w14:paraId="256183B4" w14:textId="77777777" w:rsidR="00F90270" w:rsidRPr="00F90270" w:rsidRDefault="00F90270" w:rsidP="00F90270">
      <w:pPr>
        <w:bidi/>
        <w:ind w:firstLine="567"/>
        <w:jc w:val="both"/>
        <w:rPr>
          <w:rFonts w:cs="David" w:hint="cs"/>
          <w:rtl/>
        </w:rPr>
      </w:pPr>
    </w:p>
    <w:p w14:paraId="290649B6" w14:textId="77777777" w:rsidR="00F90270" w:rsidRPr="00F90270" w:rsidRDefault="00F90270" w:rsidP="00F90270">
      <w:pPr>
        <w:bidi/>
        <w:ind w:firstLine="567"/>
        <w:jc w:val="both"/>
        <w:rPr>
          <w:rFonts w:cs="David" w:hint="cs"/>
          <w:rtl/>
        </w:rPr>
      </w:pPr>
      <w:r w:rsidRPr="00F90270">
        <w:rPr>
          <w:rFonts w:cs="David" w:hint="cs"/>
          <w:rtl/>
        </w:rPr>
        <w:t xml:space="preserve">"בהתאם לסעיף 27ב לתקנון הכנסת, בכפוף להוראות סעיף 9א1 לחוק הכנסת, אני מעביר אליך במצורף את המלצת יושבת ראש הכנסת בדבר מועדי כנסים במושב השני של הכנסת ה-17.  אודה אם המלצת היושבת ראש תובא לאישור ועדת הכנסת". </w:t>
      </w:r>
    </w:p>
    <w:p w14:paraId="7146A33B" w14:textId="77777777" w:rsidR="00F90270" w:rsidRPr="00F90270" w:rsidRDefault="00F90270" w:rsidP="00F90270">
      <w:pPr>
        <w:bidi/>
        <w:jc w:val="both"/>
        <w:rPr>
          <w:rFonts w:cs="David" w:hint="cs"/>
          <w:rtl/>
        </w:rPr>
      </w:pPr>
    </w:p>
    <w:p w14:paraId="3DF0FFA7" w14:textId="77777777" w:rsidR="00F90270" w:rsidRPr="00F90270" w:rsidRDefault="00F90270" w:rsidP="00F90270">
      <w:pPr>
        <w:bidi/>
        <w:ind w:firstLine="567"/>
        <w:jc w:val="both"/>
        <w:rPr>
          <w:rFonts w:cs="David" w:hint="cs"/>
          <w:rtl/>
        </w:rPr>
      </w:pPr>
      <w:r w:rsidRPr="00F90270">
        <w:rPr>
          <w:rFonts w:cs="David" w:hint="cs"/>
          <w:rtl/>
        </w:rPr>
        <w:t xml:space="preserve">חברים, אנחנו יכולים, על פי התקנון, לקבל את ההצעה, לאשר אותה או לא. אנחנו איננו יכולים להתחיל לדון במשא ומתן לגבי התאריכים. דיברתי עם חבר הכנסת סער - - - </w:t>
      </w:r>
    </w:p>
    <w:p w14:paraId="618C6ED3" w14:textId="77777777" w:rsidR="00F90270" w:rsidRPr="00F90270" w:rsidRDefault="00F90270" w:rsidP="00F90270">
      <w:pPr>
        <w:bidi/>
        <w:jc w:val="both"/>
        <w:rPr>
          <w:rFonts w:cs="David" w:hint="cs"/>
          <w:rtl/>
        </w:rPr>
      </w:pPr>
    </w:p>
    <w:p w14:paraId="63848797" w14:textId="77777777" w:rsidR="00F90270" w:rsidRPr="00F90270" w:rsidRDefault="00F90270" w:rsidP="00F90270">
      <w:pPr>
        <w:bidi/>
        <w:jc w:val="both"/>
        <w:rPr>
          <w:rFonts w:cs="David" w:hint="cs"/>
          <w:u w:val="single"/>
          <w:rtl/>
        </w:rPr>
      </w:pPr>
      <w:r w:rsidRPr="00F90270">
        <w:rPr>
          <w:rFonts w:cs="David" w:hint="cs"/>
          <w:u w:val="single"/>
          <w:rtl/>
        </w:rPr>
        <w:t>גדעון סער:</w:t>
      </w:r>
    </w:p>
    <w:p w14:paraId="6E529E1E" w14:textId="77777777" w:rsidR="00F90270" w:rsidRPr="00F90270" w:rsidRDefault="00F90270" w:rsidP="00F90270">
      <w:pPr>
        <w:bidi/>
        <w:jc w:val="both"/>
        <w:rPr>
          <w:rFonts w:cs="David" w:hint="cs"/>
          <w:rtl/>
        </w:rPr>
      </w:pPr>
    </w:p>
    <w:p w14:paraId="7288E52C" w14:textId="77777777" w:rsidR="00F90270" w:rsidRPr="00F90270" w:rsidRDefault="00F90270" w:rsidP="00F90270">
      <w:pPr>
        <w:bidi/>
        <w:ind w:firstLine="567"/>
        <w:jc w:val="both"/>
        <w:rPr>
          <w:rFonts w:cs="David" w:hint="cs"/>
          <w:rtl/>
        </w:rPr>
      </w:pPr>
      <w:r w:rsidRPr="00F90270">
        <w:rPr>
          <w:rFonts w:cs="David" w:hint="cs"/>
          <w:rtl/>
        </w:rPr>
        <w:t xml:space="preserve">לא שיניתם את חנוכה, אני לא שמעתי אתמול - - - </w:t>
      </w:r>
    </w:p>
    <w:p w14:paraId="08CCC7FE" w14:textId="77777777" w:rsidR="00F90270" w:rsidRPr="00F90270" w:rsidRDefault="00F90270" w:rsidP="00F90270">
      <w:pPr>
        <w:bidi/>
        <w:ind w:firstLine="567"/>
        <w:jc w:val="both"/>
        <w:rPr>
          <w:rFonts w:cs="David" w:hint="cs"/>
          <w:rtl/>
        </w:rPr>
      </w:pPr>
    </w:p>
    <w:p w14:paraId="33210A41" w14:textId="77777777" w:rsidR="00F90270" w:rsidRPr="00F90270" w:rsidRDefault="00F90270" w:rsidP="00F90270">
      <w:pPr>
        <w:bidi/>
        <w:jc w:val="both"/>
        <w:rPr>
          <w:rFonts w:cs="David" w:hint="cs"/>
          <w:u w:val="single"/>
          <w:rtl/>
        </w:rPr>
      </w:pPr>
      <w:r w:rsidRPr="00F90270">
        <w:rPr>
          <w:rFonts w:cs="David" w:hint="cs"/>
          <w:u w:val="single"/>
          <w:rtl/>
        </w:rPr>
        <w:t>היו"ר רוחמה אברהם:</w:t>
      </w:r>
    </w:p>
    <w:p w14:paraId="1593352F" w14:textId="77777777" w:rsidR="00F90270" w:rsidRPr="00F90270" w:rsidRDefault="00F90270" w:rsidP="00F90270">
      <w:pPr>
        <w:bidi/>
        <w:ind w:firstLine="567"/>
        <w:jc w:val="both"/>
        <w:rPr>
          <w:rFonts w:cs="David" w:hint="cs"/>
          <w:rtl/>
        </w:rPr>
      </w:pPr>
    </w:p>
    <w:p w14:paraId="4B6C102F" w14:textId="77777777" w:rsidR="00F90270" w:rsidRPr="00F90270" w:rsidRDefault="00F90270" w:rsidP="00F90270">
      <w:pPr>
        <w:bidi/>
        <w:ind w:firstLine="567"/>
        <w:jc w:val="both"/>
        <w:rPr>
          <w:rFonts w:cs="David" w:hint="cs"/>
          <w:rtl/>
        </w:rPr>
      </w:pPr>
      <w:r w:rsidRPr="00F90270">
        <w:rPr>
          <w:rFonts w:cs="David" w:hint="cs"/>
          <w:rtl/>
        </w:rPr>
        <w:t>רגע, רגע. בדיוק אמרתי סער ואתה קופץ?</w:t>
      </w:r>
    </w:p>
    <w:p w14:paraId="0BB5B930" w14:textId="77777777" w:rsidR="00F90270" w:rsidRPr="00F90270" w:rsidRDefault="00F90270" w:rsidP="00F90270">
      <w:pPr>
        <w:bidi/>
        <w:jc w:val="both"/>
        <w:rPr>
          <w:rFonts w:cs="David" w:hint="cs"/>
          <w:rtl/>
        </w:rPr>
      </w:pPr>
    </w:p>
    <w:p w14:paraId="558E1F4F" w14:textId="77777777" w:rsidR="00F90270" w:rsidRPr="00F90270" w:rsidRDefault="00F90270" w:rsidP="00F90270">
      <w:pPr>
        <w:bidi/>
        <w:jc w:val="both"/>
        <w:rPr>
          <w:rFonts w:cs="David" w:hint="cs"/>
          <w:u w:val="single"/>
          <w:rtl/>
        </w:rPr>
      </w:pPr>
      <w:r w:rsidRPr="00F90270">
        <w:rPr>
          <w:rFonts w:cs="David" w:hint="cs"/>
          <w:u w:val="single"/>
          <w:rtl/>
        </w:rPr>
        <w:t>גדעון סער:</w:t>
      </w:r>
    </w:p>
    <w:p w14:paraId="4853EE5E" w14:textId="77777777" w:rsidR="00F90270" w:rsidRPr="00F90270" w:rsidRDefault="00F90270" w:rsidP="00F90270">
      <w:pPr>
        <w:bidi/>
        <w:jc w:val="both"/>
        <w:rPr>
          <w:rFonts w:cs="David" w:hint="cs"/>
          <w:u w:val="single"/>
          <w:rtl/>
        </w:rPr>
      </w:pPr>
    </w:p>
    <w:p w14:paraId="56EC6FBA" w14:textId="77777777" w:rsidR="00F90270" w:rsidRPr="00F90270" w:rsidRDefault="00F90270" w:rsidP="00F90270">
      <w:pPr>
        <w:bidi/>
        <w:ind w:firstLine="567"/>
        <w:jc w:val="both"/>
        <w:rPr>
          <w:rFonts w:cs="David" w:hint="cs"/>
          <w:rtl/>
        </w:rPr>
      </w:pPr>
      <w:r w:rsidRPr="00F90270">
        <w:rPr>
          <w:rFonts w:cs="David" w:hint="cs"/>
          <w:rtl/>
        </w:rPr>
        <w:t xml:space="preserve">אבל למה לא שיניתם את זה? יושבת ראש הכנסת אמרה שהיא תקבל כל החלטה. לא היה אחד שמסתייג. אה, ראש קטן.  </w:t>
      </w:r>
    </w:p>
    <w:p w14:paraId="47871BC5" w14:textId="77777777" w:rsidR="00F90270" w:rsidRPr="00F90270" w:rsidRDefault="00F90270" w:rsidP="00F90270">
      <w:pPr>
        <w:bidi/>
        <w:jc w:val="both"/>
        <w:rPr>
          <w:rFonts w:cs="David" w:hint="cs"/>
          <w:rtl/>
        </w:rPr>
      </w:pPr>
    </w:p>
    <w:p w14:paraId="25412F4E" w14:textId="77777777" w:rsidR="00F90270" w:rsidRPr="00F90270" w:rsidRDefault="00F90270" w:rsidP="00F90270">
      <w:pPr>
        <w:bidi/>
        <w:jc w:val="both"/>
        <w:rPr>
          <w:rFonts w:cs="David" w:hint="cs"/>
          <w:u w:val="single"/>
          <w:rtl/>
        </w:rPr>
      </w:pPr>
      <w:r w:rsidRPr="00F90270">
        <w:rPr>
          <w:rFonts w:cs="David" w:hint="cs"/>
          <w:u w:val="single"/>
          <w:rtl/>
        </w:rPr>
        <w:t>אריה האן:</w:t>
      </w:r>
    </w:p>
    <w:p w14:paraId="50C09BE7" w14:textId="77777777" w:rsidR="00F90270" w:rsidRPr="00F90270" w:rsidRDefault="00F90270" w:rsidP="00F90270">
      <w:pPr>
        <w:bidi/>
        <w:jc w:val="both"/>
        <w:rPr>
          <w:rFonts w:cs="David" w:hint="cs"/>
          <w:rtl/>
        </w:rPr>
      </w:pPr>
    </w:p>
    <w:p w14:paraId="0829BB39" w14:textId="77777777" w:rsidR="00F90270" w:rsidRPr="00F90270" w:rsidRDefault="00F90270" w:rsidP="00F90270">
      <w:pPr>
        <w:bidi/>
        <w:ind w:firstLine="567"/>
        <w:jc w:val="both"/>
        <w:rPr>
          <w:rFonts w:cs="David" w:hint="cs"/>
          <w:rtl/>
        </w:rPr>
      </w:pPr>
      <w:r w:rsidRPr="00F90270">
        <w:rPr>
          <w:rFonts w:cs="David" w:hint="cs"/>
          <w:rtl/>
        </w:rPr>
        <w:t xml:space="preserve">מי אמר ראש קטן? </w:t>
      </w:r>
    </w:p>
    <w:p w14:paraId="44002611" w14:textId="77777777" w:rsidR="00F90270" w:rsidRPr="00F90270" w:rsidRDefault="00F90270" w:rsidP="00F90270">
      <w:pPr>
        <w:bidi/>
        <w:jc w:val="both"/>
        <w:rPr>
          <w:rFonts w:cs="David" w:hint="cs"/>
          <w:rtl/>
        </w:rPr>
      </w:pPr>
    </w:p>
    <w:p w14:paraId="54C12208" w14:textId="77777777" w:rsidR="00F90270" w:rsidRPr="00F90270" w:rsidRDefault="00F90270" w:rsidP="00F90270">
      <w:pPr>
        <w:bidi/>
        <w:jc w:val="both"/>
        <w:rPr>
          <w:rFonts w:cs="David" w:hint="cs"/>
          <w:u w:val="single"/>
          <w:rtl/>
        </w:rPr>
      </w:pPr>
      <w:r w:rsidRPr="00F90270">
        <w:rPr>
          <w:rFonts w:cs="David" w:hint="cs"/>
          <w:u w:val="single"/>
          <w:rtl/>
        </w:rPr>
        <w:t>גדעון סער:</w:t>
      </w:r>
    </w:p>
    <w:p w14:paraId="10436E2B" w14:textId="77777777" w:rsidR="00F90270" w:rsidRPr="00F90270" w:rsidRDefault="00F90270" w:rsidP="00F90270">
      <w:pPr>
        <w:bidi/>
        <w:jc w:val="both"/>
        <w:rPr>
          <w:rFonts w:cs="David" w:hint="cs"/>
          <w:rtl/>
        </w:rPr>
      </w:pPr>
    </w:p>
    <w:p w14:paraId="05E61242" w14:textId="77777777" w:rsidR="00F90270" w:rsidRPr="00F90270" w:rsidRDefault="00F90270" w:rsidP="00F90270">
      <w:pPr>
        <w:bidi/>
        <w:ind w:firstLine="567"/>
        <w:jc w:val="both"/>
        <w:rPr>
          <w:rFonts w:cs="David" w:hint="cs"/>
          <w:rtl/>
        </w:rPr>
      </w:pPr>
      <w:r w:rsidRPr="00F90270">
        <w:rPr>
          <w:rFonts w:cs="David" w:hint="cs"/>
          <w:rtl/>
        </w:rPr>
        <w:t xml:space="preserve">ראש קטן, עשית מה שרצית. </w:t>
      </w:r>
    </w:p>
    <w:p w14:paraId="66572F03" w14:textId="77777777" w:rsidR="00F90270" w:rsidRPr="00F90270" w:rsidRDefault="00F90270" w:rsidP="00F90270">
      <w:pPr>
        <w:bidi/>
        <w:jc w:val="both"/>
        <w:rPr>
          <w:rFonts w:cs="David" w:hint="cs"/>
          <w:rtl/>
        </w:rPr>
      </w:pPr>
    </w:p>
    <w:p w14:paraId="39B37968" w14:textId="77777777" w:rsidR="00F90270" w:rsidRPr="00F90270" w:rsidRDefault="00F90270" w:rsidP="00F90270">
      <w:pPr>
        <w:bidi/>
        <w:jc w:val="both"/>
        <w:rPr>
          <w:rFonts w:cs="David" w:hint="cs"/>
          <w:u w:val="single"/>
          <w:rtl/>
        </w:rPr>
      </w:pPr>
      <w:r w:rsidRPr="00F90270">
        <w:rPr>
          <w:rFonts w:cs="David" w:hint="cs"/>
          <w:u w:val="single"/>
          <w:rtl/>
        </w:rPr>
        <w:t>אריה האן:</w:t>
      </w:r>
    </w:p>
    <w:p w14:paraId="3545532A" w14:textId="77777777" w:rsidR="00F90270" w:rsidRPr="00F90270" w:rsidRDefault="00F90270" w:rsidP="00F90270">
      <w:pPr>
        <w:bidi/>
        <w:jc w:val="both"/>
        <w:rPr>
          <w:rFonts w:cs="David" w:hint="cs"/>
          <w:u w:val="single"/>
          <w:rtl/>
        </w:rPr>
      </w:pPr>
    </w:p>
    <w:p w14:paraId="3F943791" w14:textId="77777777" w:rsidR="00F90270" w:rsidRPr="00F90270" w:rsidRDefault="00F90270" w:rsidP="00F90270">
      <w:pPr>
        <w:bidi/>
        <w:ind w:firstLine="567"/>
        <w:jc w:val="both"/>
        <w:rPr>
          <w:rFonts w:cs="David" w:hint="cs"/>
          <w:rtl/>
        </w:rPr>
      </w:pPr>
      <w:r w:rsidRPr="00F90270">
        <w:rPr>
          <w:rFonts w:cs="David" w:hint="cs"/>
          <w:rtl/>
        </w:rPr>
        <w:t>מה אתה מדבר?</w:t>
      </w:r>
    </w:p>
    <w:p w14:paraId="34249031" w14:textId="77777777" w:rsidR="00F90270" w:rsidRPr="00F90270" w:rsidRDefault="00F90270" w:rsidP="00F90270">
      <w:pPr>
        <w:bidi/>
        <w:jc w:val="both"/>
        <w:rPr>
          <w:rFonts w:cs="David" w:hint="cs"/>
          <w:rtl/>
        </w:rPr>
      </w:pPr>
    </w:p>
    <w:p w14:paraId="79BC6B75" w14:textId="77777777" w:rsidR="00F90270" w:rsidRPr="00F90270" w:rsidRDefault="00F90270" w:rsidP="00F90270">
      <w:pPr>
        <w:bidi/>
        <w:jc w:val="both"/>
        <w:rPr>
          <w:rFonts w:cs="David" w:hint="cs"/>
          <w:u w:val="single"/>
          <w:rtl/>
        </w:rPr>
      </w:pPr>
      <w:r w:rsidRPr="00F90270">
        <w:rPr>
          <w:rFonts w:cs="David" w:hint="cs"/>
          <w:u w:val="single"/>
          <w:rtl/>
        </w:rPr>
        <w:t>גדעון סער:</w:t>
      </w:r>
    </w:p>
    <w:p w14:paraId="4C736888" w14:textId="77777777" w:rsidR="00F90270" w:rsidRPr="00F90270" w:rsidRDefault="00F90270" w:rsidP="00F90270">
      <w:pPr>
        <w:bidi/>
        <w:jc w:val="both"/>
        <w:rPr>
          <w:rFonts w:cs="David" w:hint="cs"/>
          <w:u w:val="single"/>
          <w:rtl/>
        </w:rPr>
      </w:pPr>
    </w:p>
    <w:p w14:paraId="027DFB28" w14:textId="77777777" w:rsidR="00F90270" w:rsidRPr="00F90270" w:rsidRDefault="00F90270" w:rsidP="00F90270">
      <w:pPr>
        <w:bidi/>
        <w:ind w:firstLine="567"/>
        <w:jc w:val="both"/>
        <w:rPr>
          <w:rFonts w:cs="David" w:hint="cs"/>
          <w:rtl/>
        </w:rPr>
      </w:pPr>
      <w:r w:rsidRPr="00F90270">
        <w:rPr>
          <w:rFonts w:cs="David" w:hint="cs"/>
          <w:rtl/>
        </w:rPr>
        <w:t xml:space="preserve">אני מדבר על משהו אחר. תאמיני לי, הוא מבין אותי טוב. </w:t>
      </w:r>
    </w:p>
    <w:p w14:paraId="3618E787" w14:textId="77777777" w:rsidR="00F90270" w:rsidRPr="00F90270" w:rsidRDefault="00F90270" w:rsidP="00F90270">
      <w:pPr>
        <w:bidi/>
        <w:jc w:val="both"/>
        <w:rPr>
          <w:rFonts w:cs="David" w:hint="cs"/>
          <w:rtl/>
        </w:rPr>
      </w:pPr>
    </w:p>
    <w:p w14:paraId="7476F026" w14:textId="77777777" w:rsidR="00F90270" w:rsidRPr="00F90270" w:rsidRDefault="00F90270" w:rsidP="00F90270">
      <w:pPr>
        <w:bidi/>
        <w:jc w:val="both"/>
        <w:rPr>
          <w:rFonts w:cs="David" w:hint="cs"/>
          <w:u w:val="single"/>
          <w:rtl/>
        </w:rPr>
      </w:pPr>
      <w:r w:rsidRPr="00F90270">
        <w:rPr>
          <w:rFonts w:cs="David" w:hint="cs"/>
          <w:u w:val="single"/>
          <w:rtl/>
        </w:rPr>
        <w:t>אריה האן:</w:t>
      </w:r>
    </w:p>
    <w:p w14:paraId="11E7C4F0" w14:textId="77777777" w:rsidR="00F90270" w:rsidRPr="00F90270" w:rsidRDefault="00F90270" w:rsidP="00F90270">
      <w:pPr>
        <w:bidi/>
        <w:jc w:val="both"/>
        <w:rPr>
          <w:rFonts w:cs="David" w:hint="cs"/>
          <w:u w:val="single"/>
          <w:rtl/>
        </w:rPr>
      </w:pPr>
    </w:p>
    <w:p w14:paraId="037AEAA8" w14:textId="77777777" w:rsidR="00F90270" w:rsidRPr="00F90270" w:rsidRDefault="00F90270" w:rsidP="00F90270">
      <w:pPr>
        <w:bidi/>
        <w:ind w:firstLine="567"/>
        <w:jc w:val="both"/>
        <w:rPr>
          <w:rFonts w:cs="David" w:hint="cs"/>
          <w:rtl/>
        </w:rPr>
      </w:pPr>
      <w:r w:rsidRPr="00F90270">
        <w:rPr>
          <w:rFonts w:cs="David" w:hint="cs"/>
          <w:rtl/>
        </w:rPr>
        <w:t xml:space="preserve">לא. </w:t>
      </w:r>
    </w:p>
    <w:p w14:paraId="1D88DCBD" w14:textId="77777777" w:rsidR="00F90270" w:rsidRPr="00F90270" w:rsidRDefault="00F90270" w:rsidP="00F90270">
      <w:pPr>
        <w:bidi/>
        <w:ind w:firstLine="567"/>
        <w:jc w:val="both"/>
        <w:rPr>
          <w:rFonts w:cs="David" w:hint="cs"/>
          <w:rtl/>
        </w:rPr>
      </w:pPr>
    </w:p>
    <w:p w14:paraId="268910DC" w14:textId="77777777" w:rsidR="00F90270" w:rsidRPr="00F90270" w:rsidRDefault="00F90270" w:rsidP="00F90270">
      <w:pPr>
        <w:bidi/>
        <w:jc w:val="both"/>
        <w:rPr>
          <w:rFonts w:cs="David" w:hint="cs"/>
          <w:u w:val="single"/>
          <w:rtl/>
        </w:rPr>
      </w:pPr>
      <w:r w:rsidRPr="00F90270">
        <w:rPr>
          <w:rFonts w:cs="David" w:hint="cs"/>
          <w:u w:val="single"/>
          <w:rtl/>
        </w:rPr>
        <w:t>היו"ר רוחמה אברהם:</w:t>
      </w:r>
    </w:p>
    <w:p w14:paraId="7358855C" w14:textId="77777777" w:rsidR="00F90270" w:rsidRPr="00F90270" w:rsidRDefault="00F90270" w:rsidP="00F90270">
      <w:pPr>
        <w:bidi/>
        <w:jc w:val="both"/>
        <w:rPr>
          <w:rFonts w:cs="David" w:hint="cs"/>
          <w:rtl/>
        </w:rPr>
      </w:pPr>
    </w:p>
    <w:p w14:paraId="26011887" w14:textId="77777777" w:rsidR="00F90270" w:rsidRPr="00F90270" w:rsidRDefault="00F90270" w:rsidP="00F90270">
      <w:pPr>
        <w:bidi/>
        <w:jc w:val="both"/>
        <w:rPr>
          <w:rFonts w:cs="David" w:hint="cs"/>
          <w:rtl/>
        </w:rPr>
      </w:pPr>
      <w:r w:rsidRPr="00F90270">
        <w:rPr>
          <w:rFonts w:cs="David" w:hint="cs"/>
          <w:rtl/>
        </w:rPr>
        <w:tab/>
        <w:t xml:space="preserve">גדעון, זה לא מתאים לעשות את זה כאן. </w:t>
      </w:r>
    </w:p>
    <w:p w14:paraId="1316C17F" w14:textId="77777777" w:rsidR="00F90270" w:rsidRPr="00F90270" w:rsidRDefault="00F90270" w:rsidP="00F90270">
      <w:pPr>
        <w:bidi/>
        <w:jc w:val="both"/>
        <w:rPr>
          <w:rFonts w:cs="David" w:hint="cs"/>
          <w:rtl/>
        </w:rPr>
      </w:pPr>
    </w:p>
    <w:p w14:paraId="6B09DF6E" w14:textId="77777777" w:rsidR="00F90270" w:rsidRPr="00F90270" w:rsidRDefault="00F90270" w:rsidP="00F90270">
      <w:pPr>
        <w:bidi/>
        <w:jc w:val="both"/>
        <w:rPr>
          <w:rFonts w:cs="David" w:hint="cs"/>
          <w:u w:val="single"/>
          <w:rtl/>
        </w:rPr>
      </w:pPr>
      <w:r w:rsidRPr="00F90270">
        <w:rPr>
          <w:rFonts w:cs="David" w:hint="cs"/>
          <w:u w:val="single"/>
          <w:rtl/>
        </w:rPr>
        <w:t>גדעון סער:</w:t>
      </w:r>
    </w:p>
    <w:p w14:paraId="74CD64EF" w14:textId="77777777" w:rsidR="00F90270" w:rsidRPr="00F90270" w:rsidRDefault="00F90270" w:rsidP="00F90270">
      <w:pPr>
        <w:bidi/>
        <w:ind w:firstLine="567"/>
        <w:jc w:val="both"/>
        <w:rPr>
          <w:rFonts w:cs="David" w:hint="cs"/>
          <w:rtl/>
        </w:rPr>
      </w:pPr>
    </w:p>
    <w:p w14:paraId="06A62D46" w14:textId="77777777" w:rsidR="00F90270" w:rsidRPr="00F90270" w:rsidRDefault="00F90270" w:rsidP="00F90270">
      <w:pPr>
        <w:bidi/>
        <w:ind w:firstLine="567"/>
        <w:jc w:val="both"/>
        <w:rPr>
          <w:rFonts w:cs="David" w:hint="cs"/>
          <w:rtl/>
        </w:rPr>
      </w:pPr>
      <w:r w:rsidRPr="00F90270">
        <w:rPr>
          <w:rFonts w:cs="David" w:hint="cs"/>
          <w:rtl/>
        </w:rPr>
        <w:t xml:space="preserve">לא תהיה פה בטלה מאורגנת בכנסת ואני לא אתן לאף אחד לעשות את זה. לא יהיה פה שבוע שיעבדו פה יומיים. אני מודיע לכם את זה בצורה הכי ברורה. </w:t>
      </w:r>
    </w:p>
    <w:p w14:paraId="30238111" w14:textId="77777777" w:rsidR="00F90270" w:rsidRPr="00F90270" w:rsidRDefault="00F90270" w:rsidP="00F90270">
      <w:pPr>
        <w:bidi/>
        <w:jc w:val="both"/>
        <w:rPr>
          <w:rFonts w:cs="David" w:hint="cs"/>
          <w:rtl/>
        </w:rPr>
      </w:pPr>
      <w:r w:rsidRPr="00F90270">
        <w:rPr>
          <w:rFonts w:cs="David"/>
          <w:rtl/>
        </w:rPr>
        <w:br w:type="page"/>
      </w:r>
    </w:p>
    <w:p w14:paraId="5D1B2A36" w14:textId="77777777" w:rsidR="00F90270" w:rsidRPr="00F90270" w:rsidRDefault="00F90270" w:rsidP="00F90270">
      <w:pPr>
        <w:bidi/>
        <w:jc w:val="both"/>
        <w:rPr>
          <w:rFonts w:cs="David" w:hint="cs"/>
          <w:u w:val="single"/>
          <w:rtl/>
        </w:rPr>
      </w:pPr>
      <w:r w:rsidRPr="00F90270">
        <w:rPr>
          <w:rFonts w:cs="David" w:hint="cs"/>
          <w:u w:val="single"/>
          <w:rtl/>
        </w:rPr>
        <w:t>היו"ר רוחמה אברהם:</w:t>
      </w:r>
    </w:p>
    <w:p w14:paraId="762F4CEE" w14:textId="77777777" w:rsidR="00F90270" w:rsidRPr="00F90270" w:rsidRDefault="00F90270" w:rsidP="00F90270">
      <w:pPr>
        <w:bidi/>
        <w:ind w:firstLine="567"/>
        <w:jc w:val="both"/>
        <w:rPr>
          <w:rFonts w:cs="David" w:hint="cs"/>
          <w:rtl/>
        </w:rPr>
      </w:pPr>
    </w:p>
    <w:p w14:paraId="0FA73535" w14:textId="77777777" w:rsidR="00F90270" w:rsidRPr="00F90270" w:rsidRDefault="00F90270" w:rsidP="00F90270">
      <w:pPr>
        <w:bidi/>
        <w:ind w:firstLine="567"/>
        <w:jc w:val="both"/>
        <w:rPr>
          <w:rFonts w:cs="David" w:hint="cs"/>
          <w:rtl/>
        </w:rPr>
      </w:pPr>
      <w:r w:rsidRPr="00F90270">
        <w:rPr>
          <w:rFonts w:cs="David" w:hint="cs"/>
          <w:rtl/>
        </w:rPr>
        <w:t xml:space="preserve">גדעון, אל תודיע שום הודעה. כשתקבל את רשות הדיבור, תודיע מה שאתה רוצה. </w:t>
      </w:r>
    </w:p>
    <w:p w14:paraId="1CB0F7B7" w14:textId="77777777" w:rsidR="00F90270" w:rsidRPr="00F90270" w:rsidRDefault="00F90270" w:rsidP="00F90270">
      <w:pPr>
        <w:bidi/>
        <w:jc w:val="both"/>
        <w:rPr>
          <w:rFonts w:cs="David" w:hint="cs"/>
          <w:rtl/>
        </w:rPr>
      </w:pPr>
    </w:p>
    <w:p w14:paraId="4C1BE991" w14:textId="77777777" w:rsidR="00F90270" w:rsidRPr="00F90270" w:rsidRDefault="00F90270" w:rsidP="00F90270">
      <w:pPr>
        <w:bidi/>
        <w:jc w:val="both"/>
        <w:rPr>
          <w:rFonts w:cs="David" w:hint="cs"/>
          <w:u w:val="single"/>
          <w:rtl/>
        </w:rPr>
      </w:pPr>
      <w:r w:rsidRPr="00F90270">
        <w:rPr>
          <w:rFonts w:cs="David" w:hint="cs"/>
          <w:u w:val="single"/>
          <w:rtl/>
        </w:rPr>
        <w:t>דוד טל:</w:t>
      </w:r>
    </w:p>
    <w:p w14:paraId="65DC4175" w14:textId="77777777" w:rsidR="00F90270" w:rsidRPr="00F90270" w:rsidRDefault="00F90270" w:rsidP="00F90270">
      <w:pPr>
        <w:bidi/>
        <w:jc w:val="both"/>
        <w:rPr>
          <w:rFonts w:cs="David" w:hint="cs"/>
          <w:u w:val="single"/>
          <w:rtl/>
        </w:rPr>
      </w:pPr>
    </w:p>
    <w:p w14:paraId="4DC800EA" w14:textId="77777777" w:rsidR="00F90270" w:rsidRPr="00F90270" w:rsidRDefault="00F90270" w:rsidP="00F90270">
      <w:pPr>
        <w:bidi/>
        <w:jc w:val="both"/>
        <w:rPr>
          <w:rFonts w:cs="David" w:hint="cs"/>
          <w:rtl/>
        </w:rPr>
      </w:pPr>
      <w:r w:rsidRPr="00F90270">
        <w:rPr>
          <w:rFonts w:cs="David" w:hint="cs"/>
          <w:rtl/>
        </w:rPr>
        <w:tab/>
        <w:t>מי תובע את זה?</w:t>
      </w:r>
    </w:p>
    <w:p w14:paraId="0CD801EE" w14:textId="77777777" w:rsidR="00F90270" w:rsidRPr="00F90270" w:rsidRDefault="00F90270" w:rsidP="00F90270">
      <w:pPr>
        <w:bidi/>
        <w:jc w:val="both"/>
        <w:rPr>
          <w:rFonts w:cs="David" w:hint="cs"/>
          <w:rtl/>
        </w:rPr>
      </w:pPr>
    </w:p>
    <w:p w14:paraId="55CEB0AC" w14:textId="77777777" w:rsidR="00F90270" w:rsidRPr="00F90270" w:rsidRDefault="00F90270" w:rsidP="00F90270">
      <w:pPr>
        <w:bidi/>
        <w:jc w:val="both"/>
        <w:rPr>
          <w:rFonts w:cs="David" w:hint="cs"/>
          <w:u w:val="single"/>
          <w:rtl/>
        </w:rPr>
      </w:pPr>
      <w:r w:rsidRPr="00F90270">
        <w:rPr>
          <w:rFonts w:cs="David" w:hint="cs"/>
          <w:u w:val="single"/>
          <w:rtl/>
        </w:rPr>
        <w:t>היו"ר רוחמה אברהם:</w:t>
      </w:r>
    </w:p>
    <w:p w14:paraId="755C8C93" w14:textId="77777777" w:rsidR="00F90270" w:rsidRPr="00F90270" w:rsidRDefault="00F90270" w:rsidP="00F90270">
      <w:pPr>
        <w:bidi/>
        <w:jc w:val="both"/>
        <w:rPr>
          <w:rFonts w:cs="David" w:hint="cs"/>
          <w:rtl/>
        </w:rPr>
      </w:pPr>
    </w:p>
    <w:p w14:paraId="7A89D84A" w14:textId="77777777" w:rsidR="00F90270" w:rsidRPr="00F90270" w:rsidRDefault="00F90270" w:rsidP="00F90270">
      <w:pPr>
        <w:bidi/>
        <w:ind w:firstLine="567"/>
        <w:jc w:val="both"/>
        <w:rPr>
          <w:rFonts w:cs="David" w:hint="cs"/>
          <w:rtl/>
        </w:rPr>
      </w:pPr>
      <w:r w:rsidRPr="00F90270">
        <w:rPr>
          <w:rFonts w:cs="David" w:hint="cs"/>
          <w:rtl/>
        </w:rPr>
        <w:t xml:space="preserve">כרגע יש הצעה של יושבת ראש הכנסת. חבר הכנסת סער ואני דיברנו לפני הישיבה וסיכמנו שההצעה הזאת תבוא לעיונכם. במהלך מחר ומחרתיים עד יום שני. אני מתכוונת להביא את זה להצבעה ביום שני. אנחנו נשב במהלך היום או במהלך מחר - - - </w:t>
      </w:r>
    </w:p>
    <w:p w14:paraId="153B7683" w14:textId="77777777" w:rsidR="00F90270" w:rsidRPr="00F90270" w:rsidRDefault="00F90270" w:rsidP="00F90270">
      <w:pPr>
        <w:bidi/>
        <w:ind w:firstLine="567"/>
        <w:jc w:val="both"/>
        <w:rPr>
          <w:rFonts w:cs="David" w:hint="cs"/>
          <w:rtl/>
        </w:rPr>
      </w:pPr>
    </w:p>
    <w:p w14:paraId="253E3B29" w14:textId="77777777" w:rsidR="00F90270" w:rsidRPr="00F90270" w:rsidRDefault="00F90270" w:rsidP="00F90270">
      <w:pPr>
        <w:bidi/>
        <w:jc w:val="both"/>
        <w:rPr>
          <w:rFonts w:cs="David" w:hint="cs"/>
          <w:u w:val="single"/>
          <w:rtl/>
        </w:rPr>
      </w:pPr>
      <w:r w:rsidRPr="00F90270">
        <w:rPr>
          <w:rFonts w:cs="David" w:hint="cs"/>
          <w:u w:val="single"/>
          <w:rtl/>
        </w:rPr>
        <w:t>גדעון סער:</w:t>
      </w:r>
    </w:p>
    <w:p w14:paraId="5F7056E1" w14:textId="77777777" w:rsidR="00F90270" w:rsidRPr="00F90270" w:rsidRDefault="00F90270" w:rsidP="00F90270">
      <w:pPr>
        <w:bidi/>
        <w:ind w:firstLine="567"/>
        <w:jc w:val="both"/>
        <w:rPr>
          <w:rFonts w:cs="David" w:hint="cs"/>
          <w:u w:val="single"/>
          <w:rtl/>
        </w:rPr>
      </w:pPr>
    </w:p>
    <w:p w14:paraId="73C1DE69" w14:textId="77777777" w:rsidR="00F90270" w:rsidRPr="00F90270" w:rsidRDefault="00F90270" w:rsidP="00F90270">
      <w:pPr>
        <w:bidi/>
        <w:ind w:firstLine="567"/>
        <w:jc w:val="both"/>
        <w:rPr>
          <w:rFonts w:cs="David" w:hint="cs"/>
          <w:rtl/>
        </w:rPr>
      </w:pPr>
      <w:r w:rsidRPr="00F90270">
        <w:rPr>
          <w:rFonts w:cs="David" w:hint="cs"/>
          <w:rtl/>
        </w:rPr>
        <w:t xml:space="preserve">אני מציע שיושבת ראש הכנסת תסביר - - - </w:t>
      </w:r>
    </w:p>
    <w:p w14:paraId="6F7E58D4" w14:textId="77777777" w:rsidR="00F90270" w:rsidRPr="00F90270" w:rsidRDefault="00F90270" w:rsidP="00F90270">
      <w:pPr>
        <w:bidi/>
        <w:jc w:val="both"/>
        <w:rPr>
          <w:rFonts w:cs="David" w:hint="cs"/>
          <w:rtl/>
        </w:rPr>
      </w:pPr>
    </w:p>
    <w:p w14:paraId="5D22B26D" w14:textId="77777777" w:rsidR="00F90270" w:rsidRPr="00F90270" w:rsidRDefault="00F90270" w:rsidP="00F90270">
      <w:pPr>
        <w:bidi/>
        <w:jc w:val="both"/>
        <w:rPr>
          <w:rFonts w:cs="David" w:hint="cs"/>
          <w:u w:val="single"/>
          <w:rtl/>
        </w:rPr>
      </w:pPr>
      <w:r w:rsidRPr="00F90270">
        <w:rPr>
          <w:rFonts w:cs="David" w:hint="cs"/>
          <w:u w:val="single"/>
          <w:rtl/>
        </w:rPr>
        <w:t>היו"ר רוחמה אברהם:</w:t>
      </w:r>
    </w:p>
    <w:p w14:paraId="1723F1B7" w14:textId="77777777" w:rsidR="00F90270" w:rsidRPr="00F90270" w:rsidRDefault="00F90270" w:rsidP="00F90270">
      <w:pPr>
        <w:bidi/>
        <w:jc w:val="both"/>
        <w:rPr>
          <w:rFonts w:cs="David" w:hint="cs"/>
          <w:rtl/>
        </w:rPr>
      </w:pPr>
    </w:p>
    <w:p w14:paraId="58FCC575" w14:textId="77777777" w:rsidR="00F90270" w:rsidRPr="00F90270" w:rsidRDefault="00F90270" w:rsidP="00F90270">
      <w:pPr>
        <w:bidi/>
        <w:jc w:val="both"/>
        <w:rPr>
          <w:rFonts w:cs="David" w:hint="cs"/>
          <w:rtl/>
        </w:rPr>
      </w:pPr>
      <w:r w:rsidRPr="00F90270">
        <w:rPr>
          <w:rFonts w:cs="David" w:hint="cs"/>
          <w:rtl/>
        </w:rPr>
        <w:tab/>
        <w:t>חכה, תן לי לסיים ואחרי זה תגיד מה שאתה רוצה. מה קרה?</w:t>
      </w:r>
    </w:p>
    <w:p w14:paraId="742FFA62" w14:textId="77777777" w:rsidR="00F90270" w:rsidRPr="00F90270" w:rsidRDefault="00F90270" w:rsidP="00F90270">
      <w:pPr>
        <w:bidi/>
        <w:jc w:val="both"/>
        <w:rPr>
          <w:rFonts w:cs="David" w:hint="cs"/>
          <w:rtl/>
        </w:rPr>
      </w:pPr>
    </w:p>
    <w:p w14:paraId="6FA57C7B" w14:textId="77777777" w:rsidR="00F90270" w:rsidRPr="00F90270" w:rsidRDefault="00F90270" w:rsidP="00F90270">
      <w:pPr>
        <w:bidi/>
        <w:ind w:firstLine="567"/>
        <w:jc w:val="both"/>
        <w:rPr>
          <w:rFonts w:cs="David" w:hint="cs"/>
          <w:rtl/>
        </w:rPr>
      </w:pPr>
      <w:r w:rsidRPr="00F90270">
        <w:rPr>
          <w:rFonts w:cs="David" w:hint="cs"/>
          <w:rtl/>
        </w:rPr>
        <w:t xml:space="preserve">חברים, ההצעה מובאת לעיונכם. היא תבוא להצבעה ביום שני הקרוב. חבר הכנסת סער ואני נשב על זה. </w:t>
      </w:r>
    </w:p>
    <w:p w14:paraId="3AA576B1" w14:textId="77777777" w:rsidR="00F90270" w:rsidRPr="00F90270" w:rsidRDefault="00F90270" w:rsidP="00F90270">
      <w:pPr>
        <w:bidi/>
        <w:jc w:val="both"/>
        <w:rPr>
          <w:rFonts w:cs="David" w:hint="cs"/>
          <w:rtl/>
        </w:rPr>
      </w:pPr>
    </w:p>
    <w:p w14:paraId="78C72F73" w14:textId="77777777" w:rsidR="00F90270" w:rsidRPr="00F90270" w:rsidRDefault="00F90270" w:rsidP="00F90270">
      <w:pPr>
        <w:bidi/>
        <w:jc w:val="both"/>
        <w:rPr>
          <w:rFonts w:cs="David" w:hint="cs"/>
          <w:u w:val="single"/>
          <w:rtl/>
        </w:rPr>
      </w:pPr>
      <w:r w:rsidRPr="00F90270">
        <w:rPr>
          <w:rFonts w:cs="David" w:hint="cs"/>
          <w:u w:val="single"/>
          <w:rtl/>
        </w:rPr>
        <w:t>משה גפני:</w:t>
      </w:r>
    </w:p>
    <w:p w14:paraId="0C74561A" w14:textId="77777777" w:rsidR="00F90270" w:rsidRPr="00F90270" w:rsidRDefault="00F90270" w:rsidP="00F90270">
      <w:pPr>
        <w:bidi/>
        <w:jc w:val="both"/>
        <w:rPr>
          <w:rFonts w:cs="David" w:hint="cs"/>
          <w:rtl/>
        </w:rPr>
      </w:pPr>
    </w:p>
    <w:p w14:paraId="6617D8B8" w14:textId="77777777" w:rsidR="00F90270" w:rsidRPr="00F90270" w:rsidRDefault="00F90270" w:rsidP="00F90270">
      <w:pPr>
        <w:bidi/>
        <w:ind w:firstLine="567"/>
        <w:jc w:val="both"/>
        <w:rPr>
          <w:rFonts w:cs="David" w:hint="cs"/>
          <w:rtl/>
        </w:rPr>
      </w:pPr>
      <w:r w:rsidRPr="00F90270">
        <w:rPr>
          <w:rFonts w:cs="David" w:hint="cs"/>
          <w:rtl/>
        </w:rPr>
        <w:t xml:space="preserve">אני לא יודע למה דנים היום על המועדים, הרי בלאו הכי אין לנו מדינה. הבג"ץ פסק ששני בני זוג מאותו מין מוכרים. איפה המדינה היהודית? למה דנים פה על חגים בכלל? בג"ץ פסק, שמחה גדולה. רובינשטיין הדתי מצביע נגד ו-6 חילוניים מצביעים בעד. אחרי זה עוד אומרים - - - </w:t>
      </w:r>
    </w:p>
    <w:p w14:paraId="3BE1EA4E" w14:textId="77777777" w:rsidR="00F90270" w:rsidRPr="00F90270" w:rsidRDefault="00F90270" w:rsidP="00F90270">
      <w:pPr>
        <w:bidi/>
        <w:jc w:val="both"/>
        <w:rPr>
          <w:rFonts w:cs="David" w:hint="cs"/>
          <w:rtl/>
        </w:rPr>
      </w:pPr>
    </w:p>
    <w:p w14:paraId="64E6758B" w14:textId="77777777" w:rsidR="00F90270" w:rsidRPr="00F90270" w:rsidRDefault="00F90270" w:rsidP="00F90270">
      <w:pPr>
        <w:bidi/>
        <w:jc w:val="both"/>
        <w:rPr>
          <w:rFonts w:cs="David" w:hint="cs"/>
          <w:u w:val="single"/>
          <w:rtl/>
        </w:rPr>
      </w:pPr>
      <w:r w:rsidRPr="00F90270">
        <w:rPr>
          <w:rFonts w:cs="David" w:hint="cs"/>
          <w:u w:val="single"/>
          <w:rtl/>
        </w:rPr>
        <w:t>יורם מרציאנו:</w:t>
      </w:r>
    </w:p>
    <w:p w14:paraId="78385313" w14:textId="77777777" w:rsidR="00F90270" w:rsidRPr="00F90270" w:rsidRDefault="00F90270" w:rsidP="00F90270">
      <w:pPr>
        <w:bidi/>
        <w:jc w:val="both"/>
        <w:rPr>
          <w:rFonts w:cs="David" w:hint="cs"/>
          <w:u w:val="single"/>
          <w:rtl/>
        </w:rPr>
      </w:pPr>
    </w:p>
    <w:p w14:paraId="23D7EA3A" w14:textId="77777777" w:rsidR="00F90270" w:rsidRPr="00F90270" w:rsidRDefault="00F90270" w:rsidP="00F90270">
      <w:pPr>
        <w:bidi/>
        <w:jc w:val="both"/>
        <w:rPr>
          <w:rFonts w:cs="David" w:hint="cs"/>
          <w:rtl/>
        </w:rPr>
      </w:pPr>
      <w:r w:rsidRPr="00F90270">
        <w:rPr>
          <w:rFonts w:cs="David" w:hint="cs"/>
          <w:rtl/>
        </w:rPr>
        <w:tab/>
        <w:t>תגיד לי, מה, אתה לא רוצה לתת להם חופש בחנוכה? יום אחד, גדעון?</w:t>
      </w:r>
    </w:p>
    <w:p w14:paraId="2D418352" w14:textId="77777777" w:rsidR="00F90270" w:rsidRPr="00F90270" w:rsidRDefault="00F90270" w:rsidP="00F90270">
      <w:pPr>
        <w:bidi/>
        <w:jc w:val="both"/>
        <w:rPr>
          <w:rFonts w:cs="David" w:hint="cs"/>
          <w:rtl/>
        </w:rPr>
      </w:pPr>
    </w:p>
    <w:p w14:paraId="4557A8DF" w14:textId="77777777" w:rsidR="00F90270" w:rsidRPr="00F90270" w:rsidRDefault="00F90270" w:rsidP="00F90270">
      <w:pPr>
        <w:bidi/>
        <w:jc w:val="both"/>
        <w:rPr>
          <w:rFonts w:cs="David" w:hint="cs"/>
          <w:u w:val="single"/>
          <w:rtl/>
        </w:rPr>
      </w:pPr>
      <w:r w:rsidRPr="00F90270">
        <w:rPr>
          <w:rFonts w:cs="David" w:hint="cs"/>
          <w:u w:val="single"/>
          <w:rtl/>
        </w:rPr>
        <w:t>משה שרוני:</w:t>
      </w:r>
    </w:p>
    <w:p w14:paraId="4EF642CF" w14:textId="77777777" w:rsidR="00F90270" w:rsidRPr="00F90270" w:rsidRDefault="00F90270" w:rsidP="00F90270">
      <w:pPr>
        <w:bidi/>
        <w:jc w:val="both"/>
        <w:rPr>
          <w:rFonts w:cs="David" w:hint="cs"/>
          <w:rtl/>
        </w:rPr>
      </w:pPr>
    </w:p>
    <w:p w14:paraId="586DEA32" w14:textId="77777777" w:rsidR="00F90270" w:rsidRPr="00F90270" w:rsidRDefault="00F90270" w:rsidP="00F90270">
      <w:pPr>
        <w:bidi/>
        <w:ind w:firstLine="567"/>
        <w:jc w:val="both"/>
        <w:rPr>
          <w:rFonts w:cs="David" w:hint="cs"/>
          <w:rtl/>
        </w:rPr>
      </w:pPr>
      <w:r w:rsidRPr="00F90270">
        <w:rPr>
          <w:rFonts w:cs="David" w:hint="cs"/>
          <w:rtl/>
        </w:rPr>
        <w:t>קיבלנו את זה ונישן על זה ונחליט.</w:t>
      </w:r>
    </w:p>
    <w:p w14:paraId="0BBE68B1" w14:textId="77777777" w:rsidR="00F90270" w:rsidRPr="00F90270" w:rsidRDefault="00F90270" w:rsidP="00F90270">
      <w:pPr>
        <w:bidi/>
        <w:jc w:val="both"/>
        <w:rPr>
          <w:rFonts w:cs="David" w:hint="cs"/>
          <w:rtl/>
        </w:rPr>
      </w:pPr>
    </w:p>
    <w:p w14:paraId="22C310B0" w14:textId="77777777" w:rsidR="00F90270" w:rsidRPr="00F90270" w:rsidRDefault="00F90270" w:rsidP="00F90270">
      <w:pPr>
        <w:bidi/>
        <w:jc w:val="both"/>
        <w:rPr>
          <w:rFonts w:cs="David" w:hint="cs"/>
          <w:u w:val="single"/>
          <w:rtl/>
        </w:rPr>
      </w:pPr>
      <w:r w:rsidRPr="00F90270">
        <w:rPr>
          <w:rFonts w:cs="David" w:hint="cs"/>
          <w:u w:val="single"/>
          <w:rtl/>
        </w:rPr>
        <w:t>היו"ר רוחמה אברהם:</w:t>
      </w:r>
    </w:p>
    <w:p w14:paraId="3064073B" w14:textId="77777777" w:rsidR="00F90270" w:rsidRPr="00F90270" w:rsidRDefault="00F90270" w:rsidP="00F90270">
      <w:pPr>
        <w:bidi/>
        <w:jc w:val="both"/>
        <w:rPr>
          <w:rFonts w:cs="David" w:hint="cs"/>
          <w:u w:val="single"/>
          <w:rtl/>
        </w:rPr>
      </w:pPr>
    </w:p>
    <w:p w14:paraId="08762D5E" w14:textId="77777777" w:rsidR="00F90270" w:rsidRPr="00F90270" w:rsidRDefault="00F90270" w:rsidP="00F90270">
      <w:pPr>
        <w:bidi/>
        <w:jc w:val="both"/>
        <w:rPr>
          <w:rFonts w:cs="David" w:hint="cs"/>
          <w:rtl/>
        </w:rPr>
      </w:pPr>
      <w:r w:rsidRPr="00F90270">
        <w:rPr>
          <w:rFonts w:cs="David" w:hint="cs"/>
          <w:rtl/>
        </w:rPr>
        <w:tab/>
        <w:t xml:space="preserve">זאת הכוונה שלי. יש פה רק תיקון לתאריך. </w:t>
      </w:r>
    </w:p>
    <w:p w14:paraId="38B714D7" w14:textId="77777777" w:rsidR="00F90270" w:rsidRPr="00F90270" w:rsidRDefault="00F90270" w:rsidP="00F90270">
      <w:pPr>
        <w:bidi/>
        <w:jc w:val="both"/>
        <w:rPr>
          <w:rFonts w:cs="David" w:hint="cs"/>
          <w:rtl/>
        </w:rPr>
      </w:pPr>
    </w:p>
    <w:p w14:paraId="62A73D97" w14:textId="77777777" w:rsidR="00F90270" w:rsidRPr="00F90270" w:rsidRDefault="00F90270" w:rsidP="00F90270">
      <w:pPr>
        <w:bidi/>
        <w:jc w:val="both"/>
        <w:rPr>
          <w:rFonts w:cs="David" w:hint="cs"/>
          <w:u w:val="single"/>
          <w:rtl/>
        </w:rPr>
      </w:pPr>
      <w:r w:rsidRPr="00F90270">
        <w:rPr>
          <w:rFonts w:cs="David" w:hint="cs"/>
          <w:u w:val="single"/>
          <w:rtl/>
        </w:rPr>
        <w:t>אריה האן:</w:t>
      </w:r>
    </w:p>
    <w:p w14:paraId="44F2C09E" w14:textId="77777777" w:rsidR="00F90270" w:rsidRPr="00F90270" w:rsidRDefault="00F90270" w:rsidP="00F90270">
      <w:pPr>
        <w:bidi/>
        <w:jc w:val="both"/>
        <w:rPr>
          <w:rFonts w:cs="David" w:hint="cs"/>
          <w:rtl/>
        </w:rPr>
      </w:pPr>
    </w:p>
    <w:p w14:paraId="2FD4436B" w14:textId="77777777" w:rsidR="00F90270" w:rsidRPr="00F90270" w:rsidRDefault="00F90270" w:rsidP="00F90270">
      <w:pPr>
        <w:bidi/>
        <w:ind w:firstLine="567"/>
        <w:jc w:val="both"/>
        <w:rPr>
          <w:rFonts w:cs="David" w:hint="cs"/>
          <w:rtl/>
        </w:rPr>
      </w:pPr>
      <w:r w:rsidRPr="00F90270">
        <w:rPr>
          <w:rFonts w:cs="David" w:hint="cs"/>
          <w:rtl/>
        </w:rPr>
        <w:t xml:space="preserve">אני מבקש לתקן טעות דפוס. בעמוד השני, בנושא של צום 9 באב כתוב: "יום רביעי, י' באב, 25.7.06", זה צריך להיות 07 כמובן.  </w:t>
      </w:r>
    </w:p>
    <w:p w14:paraId="7D2B276D" w14:textId="77777777" w:rsidR="00F90270" w:rsidRPr="00F90270" w:rsidRDefault="00F90270" w:rsidP="00F90270">
      <w:pPr>
        <w:bidi/>
        <w:jc w:val="both"/>
        <w:rPr>
          <w:rFonts w:cs="David" w:hint="cs"/>
          <w:rtl/>
        </w:rPr>
      </w:pPr>
    </w:p>
    <w:p w14:paraId="7B946C57" w14:textId="77777777" w:rsidR="00F90270" w:rsidRPr="00F90270" w:rsidRDefault="00F90270" w:rsidP="00F90270">
      <w:pPr>
        <w:bidi/>
        <w:jc w:val="both"/>
        <w:rPr>
          <w:rFonts w:cs="David" w:hint="cs"/>
          <w:u w:val="single"/>
          <w:rtl/>
        </w:rPr>
      </w:pPr>
      <w:r w:rsidRPr="00F90270">
        <w:rPr>
          <w:rFonts w:cs="David" w:hint="cs"/>
          <w:u w:val="single"/>
          <w:rtl/>
        </w:rPr>
        <w:t>היו"ר רוחמה אברהם:</w:t>
      </w:r>
    </w:p>
    <w:p w14:paraId="080D4D9B" w14:textId="77777777" w:rsidR="00F90270" w:rsidRPr="00F90270" w:rsidRDefault="00F90270" w:rsidP="00F90270">
      <w:pPr>
        <w:bidi/>
        <w:jc w:val="both"/>
        <w:rPr>
          <w:rFonts w:cs="David" w:hint="cs"/>
          <w:rtl/>
        </w:rPr>
      </w:pPr>
    </w:p>
    <w:p w14:paraId="0166DA80" w14:textId="77777777" w:rsidR="00F90270" w:rsidRPr="00F90270" w:rsidRDefault="00F90270" w:rsidP="00F90270">
      <w:pPr>
        <w:bidi/>
        <w:jc w:val="both"/>
        <w:rPr>
          <w:rFonts w:cs="David" w:hint="cs"/>
          <w:rtl/>
        </w:rPr>
      </w:pPr>
      <w:r w:rsidRPr="00F90270">
        <w:rPr>
          <w:rFonts w:cs="David" w:hint="cs"/>
          <w:rtl/>
        </w:rPr>
        <w:tab/>
        <w:t>חבר הכנסת שרוני, רצית לומר משהו בשונות, לפני שאני נועלת את הישיבה?</w:t>
      </w:r>
    </w:p>
    <w:p w14:paraId="61D913E6" w14:textId="77777777" w:rsidR="00F90270" w:rsidRPr="00F90270" w:rsidRDefault="00F90270" w:rsidP="00F90270">
      <w:pPr>
        <w:bidi/>
        <w:jc w:val="both"/>
        <w:rPr>
          <w:rFonts w:cs="David" w:hint="cs"/>
          <w:u w:val="single"/>
          <w:rtl/>
        </w:rPr>
      </w:pPr>
      <w:r w:rsidRPr="00F90270">
        <w:rPr>
          <w:rFonts w:cs="David"/>
          <w:u w:val="single"/>
          <w:rtl/>
        </w:rPr>
        <w:br w:type="page"/>
      </w:r>
    </w:p>
    <w:p w14:paraId="5FDD4F9F" w14:textId="77777777" w:rsidR="00F90270" w:rsidRPr="00F90270" w:rsidRDefault="00F90270" w:rsidP="00F90270">
      <w:pPr>
        <w:bidi/>
        <w:jc w:val="both"/>
        <w:rPr>
          <w:rFonts w:cs="David" w:hint="cs"/>
          <w:u w:val="single"/>
          <w:rtl/>
        </w:rPr>
      </w:pPr>
      <w:r w:rsidRPr="00F90270">
        <w:rPr>
          <w:rFonts w:cs="David" w:hint="cs"/>
          <w:u w:val="single"/>
          <w:rtl/>
        </w:rPr>
        <w:t>משה שרוני:</w:t>
      </w:r>
    </w:p>
    <w:p w14:paraId="48446FBC" w14:textId="77777777" w:rsidR="00F90270" w:rsidRPr="00F90270" w:rsidRDefault="00F90270" w:rsidP="00F90270">
      <w:pPr>
        <w:bidi/>
        <w:jc w:val="both"/>
        <w:rPr>
          <w:rFonts w:cs="David" w:hint="cs"/>
          <w:u w:val="single"/>
          <w:rtl/>
        </w:rPr>
      </w:pPr>
    </w:p>
    <w:p w14:paraId="047F6B7F" w14:textId="77777777" w:rsidR="00F90270" w:rsidRPr="00F90270" w:rsidRDefault="00F90270" w:rsidP="00F90270">
      <w:pPr>
        <w:bidi/>
        <w:jc w:val="both"/>
        <w:rPr>
          <w:rFonts w:cs="David" w:hint="cs"/>
          <w:rtl/>
        </w:rPr>
      </w:pPr>
      <w:r w:rsidRPr="00F90270">
        <w:rPr>
          <w:rFonts w:cs="David" w:hint="cs"/>
          <w:rtl/>
        </w:rPr>
        <w:tab/>
        <w:t>זה  בסדר, אני מוותר.</w:t>
      </w:r>
    </w:p>
    <w:p w14:paraId="274BA5B4" w14:textId="77777777" w:rsidR="00F90270" w:rsidRPr="00F90270" w:rsidRDefault="00F90270" w:rsidP="00F90270">
      <w:pPr>
        <w:bidi/>
        <w:jc w:val="both"/>
        <w:rPr>
          <w:rFonts w:cs="David" w:hint="cs"/>
          <w:rtl/>
        </w:rPr>
      </w:pPr>
    </w:p>
    <w:p w14:paraId="1C20B792" w14:textId="77777777" w:rsidR="00F90270" w:rsidRPr="00F90270" w:rsidRDefault="00F90270" w:rsidP="00F90270">
      <w:pPr>
        <w:bidi/>
        <w:jc w:val="both"/>
        <w:rPr>
          <w:rFonts w:cs="David" w:hint="cs"/>
          <w:u w:val="single"/>
          <w:rtl/>
        </w:rPr>
      </w:pPr>
      <w:r w:rsidRPr="00F90270">
        <w:rPr>
          <w:rFonts w:cs="David" w:hint="cs"/>
          <w:u w:val="single"/>
          <w:rtl/>
        </w:rPr>
        <w:t>היו"ר רוחמה אברהם:</w:t>
      </w:r>
    </w:p>
    <w:p w14:paraId="2E2F12F7" w14:textId="77777777" w:rsidR="00F90270" w:rsidRPr="00F90270" w:rsidRDefault="00F90270" w:rsidP="00F90270">
      <w:pPr>
        <w:bidi/>
        <w:jc w:val="both"/>
        <w:rPr>
          <w:rFonts w:cs="David" w:hint="cs"/>
          <w:rtl/>
        </w:rPr>
      </w:pPr>
    </w:p>
    <w:p w14:paraId="5EF746AD" w14:textId="77777777" w:rsidR="00F90270" w:rsidRPr="00F90270" w:rsidRDefault="00F90270" w:rsidP="00F90270">
      <w:pPr>
        <w:bidi/>
        <w:jc w:val="both"/>
        <w:rPr>
          <w:rFonts w:cs="David" w:hint="cs"/>
          <w:rtl/>
        </w:rPr>
      </w:pPr>
      <w:r w:rsidRPr="00F90270">
        <w:rPr>
          <w:rFonts w:cs="David" w:hint="cs"/>
          <w:rtl/>
        </w:rPr>
        <w:tab/>
        <w:t xml:space="preserve">הישיבה נעולה. </w:t>
      </w:r>
    </w:p>
    <w:p w14:paraId="4F5F367C" w14:textId="77777777" w:rsidR="00F90270" w:rsidRPr="00F90270" w:rsidRDefault="00F90270" w:rsidP="00F90270">
      <w:pPr>
        <w:bidi/>
        <w:jc w:val="both"/>
        <w:rPr>
          <w:rFonts w:cs="David" w:hint="cs"/>
          <w:rtl/>
        </w:rPr>
      </w:pPr>
    </w:p>
    <w:p w14:paraId="12BA1282" w14:textId="77777777" w:rsidR="00F90270" w:rsidRPr="00F90270" w:rsidRDefault="00F90270" w:rsidP="00F90270">
      <w:pPr>
        <w:bidi/>
        <w:jc w:val="both"/>
        <w:rPr>
          <w:rFonts w:cs="David" w:hint="cs"/>
          <w:b/>
          <w:bCs/>
          <w:rtl/>
        </w:rPr>
      </w:pPr>
      <w:r w:rsidRPr="00F90270">
        <w:rPr>
          <w:rFonts w:cs="David" w:hint="cs"/>
          <w:b/>
          <w:bCs/>
          <w:rtl/>
        </w:rPr>
        <w:t>הישיבה ננעלה בשעה 09:35</w:t>
      </w:r>
    </w:p>
    <w:p w14:paraId="0764C871" w14:textId="77777777" w:rsidR="00552A80" w:rsidRPr="00F90270" w:rsidRDefault="00552A80" w:rsidP="00F90270">
      <w:pPr>
        <w:bidi/>
        <w:rPr>
          <w:rFonts w:cs="David" w:hint="cs"/>
          <w:rtl/>
        </w:rPr>
      </w:pPr>
    </w:p>
    <w:sectPr w:rsidR="00552A80" w:rsidRPr="00F90270" w:rsidSect="00F9027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A05FF" w14:textId="77777777" w:rsidR="009C2FF5" w:rsidRDefault="009C2FF5">
      <w:r>
        <w:separator/>
      </w:r>
    </w:p>
  </w:endnote>
  <w:endnote w:type="continuationSeparator" w:id="0">
    <w:p w14:paraId="4B0EBA06" w14:textId="77777777" w:rsidR="009C2FF5" w:rsidRDefault="009C2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A47E8" w14:textId="77777777" w:rsidR="009C2FF5" w:rsidRDefault="009C2FF5">
      <w:r>
        <w:separator/>
      </w:r>
    </w:p>
  </w:footnote>
  <w:footnote w:type="continuationSeparator" w:id="0">
    <w:p w14:paraId="0C6741B3" w14:textId="77777777" w:rsidR="009C2FF5" w:rsidRDefault="009C2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12068" w14:textId="77777777" w:rsidR="00F90270" w:rsidRDefault="00F9027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F44EBF3" w14:textId="77777777" w:rsidR="00F90270" w:rsidRDefault="00F90270">
    <w:pPr>
      <w:pStyle w:val="Header"/>
      <w:ind w:right="360"/>
      <w:jc w:val="both"/>
      <w:rPr>
        <w:rtl/>
      </w:rPr>
    </w:pPr>
  </w:p>
  <w:p w14:paraId="121CD5FF" w14:textId="77777777" w:rsidR="00F90270" w:rsidRDefault="00F90270"/>
  <w:p w14:paraId="774A4FE8" w14:textId="77777777" w:rsidR="00F90270" w:rsidRDefault="00F90270"/>
  <w:p w14:paraId="78E860ED" w14:textId="77777777" w:rsidR="00F90270" w:rsidRDefault="00F90270"/>
  <w:p w14:paraId="05DB68CD" w14:textId="77777777" w:rsidR="00F90270" w:rsidRDefault="00F90270"/>
  <w:p w14:paraId="4D5027F6" w14:textId="77777777" w:rsidR="00F90270" w:rsidRDefault="00F90270"/>
  <w:p w14:paraId="1719D7A5" w14:textId="77777777" w:rsidR="00F90270" w:rsidRDefault="00F90270"/>
  <w:p w14:paraId="55728F29" w14:textId="77777777" w:rsidR="00F90270" w:rsidRDefault="00F90270"/>
  <w:p w14:paraId="26EAF6E8" w14:textId="77777777" w:rsidR="00F90270" w:rsidRDefault="00F90270"/>
  <w:p w14:paraId="1F0EE20C" w14:textId="77777777" w:rsidR="00F90270" w:rsidRDefault="00F902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7244" w14:textId="77777777" w:rsidR="00F90270" w:rsidRDefault="00F9027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9C2FF5">
      <w:rPr>
        <w:rStyle w:val="PageNumber"/>
        <w:noProof/>
        <w:rtl/>
      </w:rPr>
      <w:t>1</w:t>
    </w:r>
    <w:r>
      <w:rPr>
        <w:rStyle w:val="PageNumber"/>
        <w:rtl/>
      </w:rPr>
      <w:fldChar w:fldCharType="end"/>
    </w:r>
  </w:p>
  <w:p w14:paraId="6C4059A4" w14:textId="77777777" w:rsidR="00F90270" w:rsidRDefault="00F90270">
    <w:pPr>
      <w:pStyle w:val="Header"/>
      <w:ind w:right="360"/>
      <w:jc w:val="both"/>
      <w:rPr>
        <w:rStyle w:val="PageNumber"/>
        <w:rFonts w:hint="cs"/>
        <w:rtl/>
      </w:rPr>
    </w:pPr>
    <w:r>
      <w:rPr>
        <w:rtl/>
      </w:rPr>
      <w:t>ועדת</w:t>
    </w:r>
    <w:r>
      <w:rPr>
        <w:rStyle w:val="PageNumber"/>
        <w:rFonts w:hint="cs"/>
        <w:rtl/>
      </w:rPr>
      <w:t xml:space="preserve"> הכנסת</w:t>
    </w:r>
  </w:p>
  <w:p w14:paraId="7BBBD898" w14:textId="77777777" w:rsidR="00F90270" w:rsidRDefault="00F90270">
    <w:pPr>
      <w:pStyle w:val="Header"/>
      <w:ind w:right="360"/>
      <w:jc w:val="both"/>
      <w:rPr>
        <w:rStyle w:val="PageNumber"/>
        <w:rFonts w:hint="cs"/>
        <w:rtl/>
      </w:rPr>
    </w:pPr>
    <w:r>
      <w:rPr>
        <w:rStyle w:val="PageNumber"/>
        <w:rFonts w:hint="cs"/>
        <w:rtl/>
      </w:rPr>
      <w:t>21/11/2006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27666"/>
    <w:multiLevelType w:val="hybridMultilevel"/>
    <w:tmpl w:val="4C2CC01C"/>
    <w:lvl w:ilvl="0" w:tplc="0409000F">
      <w:start w:val="1"/>
      <w:numFmt w:val="decimal"/>
      <w:lvlText w:val="%1."/>
      <w:lvlJc w:val="left"/>
      <w:pPr>
        <w:tabs>
          <w:tab w:val="num" w:pos="756"/>
        </w:tabs>
        <w:ind w:left="756" w:hanging="360"/>
      </w:pPr>
      <w:rPr>
        <w:rFonts w:hint="default"/>
      </w:rPr>
    </w:lvl>
    <w:lvl w:ilvl="1" w:tplc="603E97B6">
      <w:start w:val="1"/>
      <w:numFmt w:val="hebrew1"/>
      <w:lvlText w:val="%2."/>
      <w:lvlJc w:val="left"/>
      <w:pPr>
        <w:tabs>
          <w:tab w:val="num" w:pos="1476"/>
        </w:tabs>
        <w:ind w:left="1476" w:hanging="360"/>
      </w:pPr>
      <w:rPr>
        <w:rFonts w:hint="default"/>
      </w:rPr>
    </w:lvl>
    <w:lvl w:ilvl="2" w:tplc="51C09738">
      <w:start w:val="1"/>
      <w:numFmt w:val="hebrew1"/>
      <w:lvlText w:val="%3."/>
      <w:lvlJc w:val="left"/>
      <w:pPr>
        <w:tabs>
          <w:tab w:val="num" w:pos="2376"/>
        </w:tabs>
        <w:ind w:left="2376" w:hanging="360"/>
      </w:pPr>
      <w:rPr>
        <w:rFonts w:hint="default"/>
      </w:rPr>
    </w:lvl>
    <w:lvl w:ilvl="3" w:tplc="0409000F" w:tentative="1">
      <w:start w:val="1"/>
      <w:numFmt w:val="decimal"/>
      <w:lvlText w:val="%4."/>
      <w:lvlJc w:val="left"/>
      <w:pPr>
        <w:tabs>
          <w:tab w:val="num" w:pos="2916"/>
        </w:tabs>
        <w:ind w:left="2916" w:hanging="360"/>
      </w:pPr>
    </w:lvl>
    <w:lvl w:ilvl="4" w:tplc="04090019" w:tentative="1">
      <w:start w:val="1"/>
      <w:numFmt w:val="lowerLetter"/>
      <w:lvlText w:val="%5."/>
      <w:lvlJc w:val="left"/>
      <w:pPr>
        <w:tabs>
          <w:tab w:val="num" w:pos="3636"/>
        </w:tabs>
        <w:ind w:left="3636" w:hanging="360"/>
      </w:pPr>
    </w:lvl>
    <w:lvl w:ilvl="5" w:tplc="0409001B" w:tentative="1">
      <w:start w:val="1"/>
      <w:numFmt w:val="lowerRoman"/>
      <w:lvlText w:val="%6."/>
      <w:lvlJc w:val="right"/>
      <w:pPr>
        <w:tabs>
          <w:tab w:val="num" w:pos="4356"/>
        </w:tabs>
        <w:ind w:left="4356" w:hanging="180"/>
      </w:pPr>
    </w:lvl>
    <w:lvl w:ilvl="6" w:tplc="0409000F" w:tentative="1">
      <w:start w:val="1"/>
      <w:numFmt w:val="decimal"/>
      <w:lvlText w:val="%7."/>
      <w:lvlJc w:val="left"/>
      <w:pPr>
        <w:tabs>
          <w:tab w:val="num" w:pos="5076"/>
        </w:tabs>
        <w:ind w:left="5076" w:hanging="360"/>
      </w:pPr>
    </w:lvl>
    <w:lvl w:ilvl="7" w:tplc="04090019" w:tentative="1">
      <w:start w:val="1"/>
      <w:numFmt w:val="lowerLetter"/>
      <w:lvlText w:val="%8."/>
      <w:lvlJc w:val="left"/>
      <w:pPr>
        <w:tabs>
          <w:tab w:val="num" w:pos="5796"/>
        </w:tabs>
        <w:ind w:left="5796" w:hanging="360"/>
      </w:pPr>
    </w:lvl>
    <w:lvl w:ilvl="8" w:tplc="0409001B" w:tentative="1">
      <w:start w:val="1"/>
      <w:numFmt w:val="lowerRoman"/>
      <w:lvlText w:val="%9."/>
      <w:lvlJc w:val="right"/>
      <w:pPr>
        <w:tabs>
          <w:tab w:val="num" w:pos="6516"/>
        </w:tabs>
        <w:ind w:left="6516" w:hanging="180"/>
      </w:pPr>
    </w:lvl>
  </w:abstractNum>
  <w:abstractNum w:abstractNumId="1" w15:restartNumberingAfterBreak="0">
    <w:nsid w:val="6C06704C"/>
    <w:multiLevelType w:val="hybridMultilevel"/>
    <w:tmpl w:val="42D43A84"/>
    <w:lvl w:ilvl="0" w:tplc="64B4E90E">
      <w:start w:val="3"/>
      <w:numFmt w:val="decimal"/>
      <w:lvlText w:val="%1."/>
      <w:lvlJc w:val="left"/>
      <w:pPr>
        <w:tabs>
          <w:tab w:val="num" w:pos="756"/>
        </w:tabs>
        <w:ind w:left="756" w:hanging="360"/>
      </w:pPr>
      <w:rPr>
        <w:rFonts w:hint="default"/>
        <w:sz w:val="24"/>
      </w:rPr>
    </w:lvl>
    <w:lvl w:ilvl="1" w:tplc="04090019" w:tentative="1">
      <w:start w:val="1"/>
      <w:numFmt w:val="lowerLetter"/>
      <w:lvlText w:val="%2."/>
      <w:lvlJc w:val="left"/>
      <w:pPr>
        <w:tabs>
          <w:tab w:val="num" w:pos="1476"/>
        </w:tabs>
        <w:ind w:left="1476" w:hanging="360"/>
      </w:pPr>
    </w:lvl>
    <w:lvl w:ilvl="2" w:tplc="0409001B" w:tentative="1">
      <w:start w:val="1"/>
      <w:numFmt w:val="lowerRoman"/>
      <w:lvlText w:val="%3."/>
      <w:lvlJc w:val="right"/>
      <w:pPr>
        <w:tabs>
          <w:tab w:val="num" w:pos="2196"/>
        </w:tabs>
        <w:ind w:left="2196" w:hanging="180"/>
      </w:pPr>
    </w:lvl>
    <w:lvl w:ilvl="3" w:tplc="0409000F" w:tentative="1">
      <w:start w:val="1"/>
      <w:numFmt w:val="decimal"/>
      <w:lvlText w:val="%4."/>
      <w:lvlJc w:val="left"/>
      <w:pPr>
        <w:tabs>
          <w:tab w:val="num" w:pos="2916"/>
        </w:tabs>
        <w:ind w:left="2916" w:hanging="360"/>
      </w:pPr>
    </w:lvl>
    <w:lvl w:ilvl="4" w:tplc="04090019" w:tentative="1">
      <w:start w:val="1"/>
      <w:numFmt w:val="lowerLetter"/>
      <w:lvlText w:val="%5."/>
      <w:lvlJc w:val="left"/>
      <w:pPr>
        <w:tabs>
          <w:tab w:val="num" w:pos="3636"/>
        </w:tabs>
        <w:ind w:left="3636" w:hanging="360"/>
      </w:pPr>
    </w:lvl>
    <w:lvl w:ilvl="5" w:tplc="0409001B" w:tentative="1">
      <w:start w:val="1"/>
      <w:numFmt w:val="lowerRoman"/>
      <w:lvlText w:val="%6."/>
      <w:lvlJc w:val="right"/>
      <w:pPr>
        <w:tabs>
          <w:tab w:val="num" w:pos="4356"/>
        </w:tabs>
        <w:ind w:left="4356" w:hanging="180"/>
      </w:pPr>
    </w:lvl>
    <w:lvl w:ilvl="6" w:tplc="0409000F" w:tentative="1">
      <w:start w:val="1"/>
      <w:numFmt w:val="decimal"/>
      <w:lvlText w:val="%7."/>
      <w:lvlJc w:val="left"/>
      <w:pPr>
        <w:tabs>
          <w:tab w:val="num" w:pos="5076"/>
        </w:tabs>
        <w:ind w:left="5076" w:hanging="360"/>
      </w:pPr>
    </w:lvl>
    <w:lvl w:ilvl="7" w:tplc="04090019" w:tentative="1">
      <w:start w:val="1"/>
      <w:numFmt w:val="lowerLetter"/>
      <w:lvlText w:val="%8."/>
      <w:lvlJc w:val="left"/>
      <w:pPr>
        <w:tabs>
          <w:tab w:val="num" w:pos="5796"/>
        </w:tabs>
        <w:ind w:left="5796" w:hanging="360"/>
      </w:pPr>
    </w:lvl>
    <w:lvl w:ilvl="8" w:tplc="0409001B" w:tentative="1">
      <w:start w:val="1"/>
      <w:numFmt w:val="lowerRoman"/>
      <w:lvlText w:val="%9."/>
      <w:lvlJc w:val="right"/>
      <w:pPr>
        <w:tabs>
          <w:tab w:val="num" w:pos="6516"/>
        </w:tabs>
        <w:ind w:left="6516" w:hanging="180"/>
      </w:pPr>
    </w:lvl>
  </w:abstractNum>
  <w:num w:numId="1" w16cid:durableId="1624388783">
    <w:abstractNumId w:val="0"/>
  </w:num>
  <w:num w:numId="2" w16cid:durableId="1858344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0436פרוטוקול_ישיבת_ועדה.doc"/>
    <w:docVar w:name="StartMode" w:val="3"/>
  </w:docVars>
  <w:rsids>
    <w:rsidRoot w:val="001309AF"/>
    <w:rsid w:val="001309AF"/>
    <w:rsid w:val="00552A80"/>
    <w:rsid w:val="00660435"/>
    <w:rsid w:val="007C0C5F"/>
    <w:rsid w:val="00965806"/>
    <w:rsid w:val="009C2FF5"/>
    <w:rsid w:val="00F902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45B43D"/>
  <w15:chartTrackingRefBased/>
  <w15:docId w15:val="{C0655557-6AA7-448C-AF5A-79E6A2FE4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90270"/>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9027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90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6</Pages>
  <Words>2290</Words>
  <Characters>13057</Characters>
  <Application>Microsoft Office Word</Application>
  <DocSecurity>0</DocSecurity>
  <Lines>108</Lines>
  <Paragraphs>30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