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26BD7" w14:textId="77777777" w:rsidR="003505E1" w:rsidRPr="003505E1" w:rsidRDefault="003505E1" w:rsidP="003505E1">
      <w:pPr>
        <w:bidi/>
        <w:rPr>
          <w:rFonts w:cs="David" w:hint="cs"/>
        </w:rPr>
      </w:pPr>
      <w:r w:rsidRPr="003505E1">
        <w:rPr>
          <w:rFonts w:cs="David" w:hint="cs"/>
          <w:rtl/>
        </w:rPr>
        <w:t>הכנ</w:t>
      </w:r>
      <w:r>
        <w:rPr>
          <w:rFonts w:cs="David" w:hint="cs"/>
          <w:rtl/>
        </w:rPr>
        <w:t>סת השבע-עשרה</w:t>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t>נוסח לא מתו</w:t>
      </w:r>
    </w:p>
    <w:p w14:paraId="24EFCA6F" w14:textId="77777777" w:rsidR="003505E1" w:rsidRPr="003505E1" w:rsidRDefault="003505E1" w:rsidP="003505E1">
      <w:pPr>
        <w:bidi/>
        <w:rPr>
          <w:rFonts w:cs="David" w:hint="cs"/>
          <w:rtl/>
        </w:rPr>
      </w:pPr>
      <w:r w:rsidRPr="003505E1">
        <w:rPr>
          <w:rFonts w:cs="David" w:hint="cs"/>
          <w:rtl/>
        </w:rPr>
        <w:t>מושב שני</w:t>
      </w:r>
    </w:p>
    <w:p w14:paraId="1E35C810" w14:textId="77777777" w:rsidR="003505E1" w:rsidRPr="003505E1" w:rsidRDefault="003505E1" w:rsidP="003505E1">
      <w:pPr>
        <w:bidi/>
        <w:jc w:val="both"/>
        <w:rPr>
          <w:rFonts w:cs="David" w:hint="cs"/>
          <w:rtl/>
        </w:rPr>
      </w:pPr>
    </w:p>
    <w:p w14:paraId="1048C916" w14:textId="77777777" w:rsidR="003505E1" w:rsidRPr="003505E1" w:rsidRDefault="003505E1" w:rsidP="003505E1">
      <w:pPr>
        <w:bidi/>
        <w:jc w:val="center"/>
        <w:rPr>
          <w:rFonts w:cs="David" w:hint="cs"/>
          <w:b/>
          <w:bCs/>
          <w:rtl/>
        </w:rPr>
      </w:pPr>
      <w:r w:rsidRPr="003505E1">
        <w:rPr>
          <w:rFonts w:cs="David" w:hint="cs"/>
          <w:b/>
          <w:bCs/>
          <w:rtl/>
        </w:rPr>
        <w:t>פרוטוקול מס' 64</w:t>
      </w:r>
    </w:p>
    <w:p w14:paraId="5356F81B" w14:textId="77777777" w:rsidR="003505E1" w:rsidRPr="003505E1" w:rsidRDefault="003505E1" w:rsidP="003505E1">
      <w:pPr>
        <w:bidi/>
        <w:ind w:left="2268" w:firstLine="567"/>
        <w:jc w:val="both"/>
        <w:rPr>
          <w:rFonts w:cs="David" w:hint="cs"/>
          <w:b/>
          <w:bCs/>
          <w:rtl/>
        </w:rPr>
      </w:pPr>
      <w:r w:rsidRPr="003505E1">
        <w:rPr>
          <w:rFonts w:cs="David" w:hint="cs"/>
          <w:b/>
          <w:bCs/>
          <w:rtl/>
        </w:rPr>
        <w:t>מישיבת ועדת הכנסת</w:t>
      </w:r>
    </w:p>
    <w:p w14:paraId="4A78F69B" w14:textId="77777777" w:rsidR="003505E1" w:rsidRPr="003505E1" w:rsidRDefault="003505E1" w:rsidP="003505E1">
      <w:pPr>
        <w:bidi/>
        <w:jc w:val="both"/>
        <w:rPr>
          <w:rFonts w:cs="David" w:hint="cs"/>
          <w:b/>
          <w:bCs/>
          <w:u w:val="single"/>
          <w:rtl/>
        </w:rPr>
      </w:pPr>
      <w:r w:rsidRPr="003505E1">
        <w:rPr>
          <w:rFonts w:cs="David" w:hint="cs"/>
          <w:b/>
          <w:bCs/>
          <w:u w:val="single"/>
          <w:rtl/>
        </w:rPr>
        <w:t>יום שני, כ' בכסלו התשס"ז, ( 11 בדצמבר 2006), שעה 10:00</w:t>
      </w:r>
    </w:p>
    <w:p w14:paraId="1D996723" w14:textId="77777777" w:rsidR="003505E1" w:rsidRPr="003505E1" w:rsidRDefault="003505E1" w:rsidP="003505E1">
      <w:pPr>
        <w:bidi/>
        <w:jc w:val="center"/>
        <w:rPr>
          <w:rFonts w:cs="David" w:hint="cs"/>
          <w:b/>
          <w:bCs/>
          <w:rtl/>
        </w:rPr>
      </w:pPr>
    </w:p>
    <w:p w14:paraId="2116607D" w14:textId="77777777" w:rsidR="003505E1" w:rsidRDefault="003505E1" w:rsidP="003505E1">
      <w:pPr>
        <w:bidi/>
        <w:jc w:val="both"/>
        <w:rPr>
          <w:rFonts w:cs="David" w:hint="cs"/>
          <w:rtl/>
        </w:rPr>
      </w:pPr>
      <w:r w:rsidRPr="003505E1">
        <w:rPr>
          <w:rFonts w:cs="David" w:hint="cs"/>
          <w:u w:val="single"/>
          <w:rtl/>
        </w:rPr>
        <w:t>סדר היום</w:t>
      </w:r>
      <w:r w:rsidRPr="003505E1">
        <w:rPr>
          <w:rFonts w:cs="David" w:hint="cs"/>
          <w:rtl/>
        </w:rPr>
        <w:t>:</w:t>
      </w:r>
      <w:r w:rsidRPr="003505E1">
        <w:rPr>
          <w:rFonts w:cs="David" w:hint="cs"/>
          <w:rtl/>
        </w:rPr>
        <w:tab/>
      </w:r>
      <w:r w:rsidRPr="003505E1">
        <w:rPr>
          <w:rFonts w:cs="David" w:hint="cs"/>
          <w:rtl/>
        </w:rPr>
        <w:tab/>
      </w:r>
    </w:p>
    <w:p w14:paraId="72806CC8" w14:textId="77777777" w:rsidR="003505E1" w:rsidRPr="003505E1" w:rsidRDefault="003505E1" w:rsidP="003505E1">
      <w:pPr>
        <w:bidi/>
        <w:jc w:val="both"/>
        <w:rPr>
          <w:rFonts w:cs="David" w:hint="cs"/>
          <w:rtl/>
        </w:rPr>
      </w:pPr>
      <w:r w:rsidRPr="003505E1">
        <w:rPr>
          <w:rFonts w:cs="David" w:hint="cs"/>
          <w:rtl/>
        </w:rPr>
        <w:t>א. קביעת מסגרת הדיון להצעות הסיעות יהדות התורה-איחוד לאומי-מפד"ל, הליכוד, ובל"ד-רע"מ-תע"ל-חד"ש  להביע אי אמון בממשלה</w:t>
      </w:r>
    </w:p>
    <w:p w14:paraId="43DA1889" w14:textId="77777777" w:rsidR="003505E1" w:rsidRPr="003505E1" w:rsidRDefault="003505E1" w:rsidP="003505E1">
      <w:pPr>
        <w:bidi/>
        <w:jc w:val="both"/>
        <w:rPr>
          <w:rFonts w:cs="David" w:hint="cs"/>
          <w:rtl/>
        </w:rPr>
      </w:pPr>
      <w:r>
        <w:rPr>
          <w:rFonts w:cs="David" w:hint="cs"/>
          <w:rtl/>
        </w:rPr>
        <w:t>ב</w:t>
      </w:r>
      <w:r w:rsidRPr="003505E1">
        <w:rPr>
          <w:rFonts w:cs="David" w:hint="cs"/>
          <w:rtl/>
        </w:rPr>
        <w:t>. שעות ישיבת הכנסת בשבוע חנוכה</w:t>
      </w:r>
    </w:p>
    <w:p w14:paraId="20EC1E8E" w14:textId="77777777" w:rsidR="003505E1" w:rsidRPr="003505E1" w:rsidRDefault="003505E1" w:rsidP="003505E1">
      <w:pPr>
        <w:bidi/>
        <w:jc w:val="both"/>
        <w:rPr>
          <w:rFonts w:cs="David" w:hint="cs"/>
          <w:rtl/>
        </w:rPr>
      </w:pPr>
      <w:r w:rsidRPr="003505E1">
        <w:rPr>
          <w:rFonts w:cs="David" w:hint="cs"/>
          <w:rtl/>
        </w:rPr>
        <w:t>ג. קביעת ועדה לדיון בהצעה לסדר היום בנושא: "מכירת ספרות אנטישמית</w:t>
      </w:r>
      <w:r>
        <w:rPr>
          <w:rFonts w:cs="David" w:hint="cs"/>
          <w:rtl/>
        </w:rPr>
        <w:t xml:space="preserve"> </w:t>
      </w:r>
      <w:r w:rsidRPr="003505E1">
        <w:rPr>
          <w:rFonts w:cs="David" w:hint="cs"/>
          <w:rtl/>
        </w:rPr>
        <w:t>בחנות הפרלמנט באוקראינה", הצעת חברת הכנסת קולט אביטל</w:t>
      </w:r>
    </w:p>
    <w:p w14:paraId="1D5CFED0" w14:textId="77777777" w:rsidR="003505E1" w:rsidRPr="003505E1" w:rsidRDefault="003505E1" w:rsidP="003505E1">
      <w:pPr>
        <w:bidi/>
        <w:jc w:val="both"/>
        <w:rPr>
          <w:rFonts w:cs="David" w:hint="cs"/>
          <w:rtl/>
        </w:rPr>
      </w:pPr>
      <w:r w:rsidRPr="003505E1">
        <w:rPr>
          <w:rFonts w:cs="David" w:hint="cs"/>
          <w:rtl/>
        </w:rPr>
        <w:t xml:space="preserve">ד. בקשות הממשלה להקדמת הדיון בהצעות  החוק הבאות: </w:t>
      </w:r>
    </w:p>
    <w:p w14:paraId="13A82125" w14:textId="77777777" w:rsidR="003505E1" w:rsidRPr="003505E1" w:rsidRDefault="003505E1" w:rsidP="003505E1">
      <w:pPr>
        <w:bidi/>
        <w:jc w:val="both"/>
        <w:rPr>
          <w:rFonts w:cs="David" w:hint="cs"/>
          <w:rtl/>
        </w:rPr>
      </w:pPr>
      <w:r w:rsidRPr="003505E1">
        <w:rPr>
          <w:rFonts w:cs="David" w:hint="cs"/>
          <w:rtl/>
        </w:rPr>
        <w:t xml:space="preserve">    1. הצעת חוק שירות ביטחון (הגבלות קריאה לשירות מילואים של קצין - הוראת שעה) (תיקון מס' 5), התשס"ז-2006, לפני הקריאה הראשונה</w:t>
      </w:r>
    </w:p>
    <w:p w14:paraId="340C4908" w14:textId="77777777" w:rsidR="003505E1" w:rsidRPr="003505E1" w:rsidRDefault="003505E1" w:rsidP="003505E1">
      <w:pPr>
        <w:bidi/>
        <w:jc w:val="both"/>
        <w:rPr>
          <w:rFonts w:cs="David" w:hint="cs"/>
          <w:rtl/>
        </w:rPr>
      </w:pPr>
      <w:r w:rsidRPr="003505E1">
        <w:rPr>
          <w:rFonts w:cs="David" w:hint="cs"/>
          <w:rtl/>
        </w:rPr>
        <w:t xml:space="preserve">   2. הצעת חוק המועצה לענף הלול (ייצור ושיווק)(תיקון מס' 15), התשס"ז-2006, לפני הקריאה הראשונה</w:t>
      </w:r>
    </w:p>
    <w:p w14:paraId="565A8169" w14:textId="77777777" w:rsidR="003505E1" w:rsidRPr="003505E1" w:rsidRDefault="003505E1" w:rsidP="003505E1">
      <w:pPr>
        <w:bidi/>
        <w:jc w:val="both"/>
        <w:rPr>
          <w:rFonts w:cs="David" w:hint="cs"/>
          <w:u w:val="single"/>
          <w:rtl/>
        </w:rPr>
      </w:pPr>
    </w:p>
    <w:p w14:paraId="69237A40" w14:textId="77777777" w:rsidR="003505E1" w:rsidRPr="003505E1" w:rsidRDefault="003505E1" w:rsidP="003505E1">
      <w:pPr>
        <w:bidi/>
        <w:jc w:val="both"/>
        <w:rPr>
          <w:rFonts w:cs="David" w:hint="cs"/>
          <w:u w:val="single"/>
          <w:rtl/>
        </w:rPr>
      </w:pPr>
    </w:p>
    <w:p w14:paraId="1115D2AD" w14:textId="77777777" w:rsidR="003505E1" w:rsidRPr="003505E1" w:rsidRDefault="003505E1" w:rsidP="003505E1">
      <w:pPr>
        <w:bidi/>
        <w:jc w:val="both"/>
        <w:rPr>
          <w:rFonts w:cs="David" w:hint="cs"/>
          <w:u w:val="single"/>
          <w:rtl/>
        </w:rPr>
      </w:pPr>
      <w:r w:rsidRPr="003505E1">
        <w:rPr>
          <w:rFonts w:cs="David" w:hint="cs"/>
          <w:u w:val="single"/>
          <w:rtl/>
        </w:rPr>
        <w:t>נכחו</w:t>
      </w:r>
      <w:r w:rsidRPr="003505E1">
        <w:rPr>
          <w:rFonts w:cs="David" w:hint="cs"/>
          <w:rtl/>
        </w:rPr>
        <w:t>:</w:t>
      </w:r>
    </w:p>
    <w:p w14:paraId="0D400022" w14:textId="77777777" w:rsidR="003505E1" w:rsidRPr="003505E1" w:rsidRDefault="003505E1" w:rsidP="003505E1">
      <w:pPr>
        <w:bidi/>
        <w:jc w:val="both"/>
        <w:rPr>
          <w:rFonts w:cs="David" w:hint="cs"/>
          <w:rtl/>
        </w:rPr>
      </w:pPr>
      <w:r w:rsidRPr="003505E1">
        <w:rPr>
          <w:rFonts w:cs="David" w:hint="cs"/>
          <w:u w:val="single"/>
          <w:rtl/>
        </w:rPr>
        <w:t>חברי הוועדה</w:t>
      </w:r>
      <w:r w:rsidRPr="003505E1">
        <w:rPr>
          <w:rFonts w:cs="David" w:hint="cs"/>
          <w:rtl/>
        </w:rPr>
        <w:t>:</w:t>
      </w:r>
    </w:p>
    <w:p w14:paraId="6B51BE30" w14:textId="77777777" w:rsidR="003505E1" w:rsidRPr="003505E1" w:rsidRDefault="003505E1" w:rsidP="003505E1">
      <w:pPr>
        <w:bidi/>
        <w:jc w:val="both"/>
        <w:rPr>
          <w:rFonts w:cs="David" w:hint="cs"/>
          <w:rtl/>
        </w:rPr>
      </w:pPr>
      <w:r w:rsidRPr="003505E1">
        <w:rPr>
          <w:rFonts w:cs="David" w:hint="cs"/>
          <w:rtl/>
        </w:rPr>
        <w:t>אביגדור יצחקי - מ"מ היו"ר</w:t>
      </w:r>
    </w:p>
    <w:p w14:paraId="39FA2D3A" w14:textId="77777777" w:rsidR="003505E1" w:rsidRPr="003505E1" w:rsidRDefault="003505E1" w:rsidP="003505E1">
      <w:pPr>
        <w:bidi/>
        <w:jc w:val="both"/>
        <w:rPr>
          <w:rFonts w:cs="David" w:hint="cs"/>
          <w:rtl/>
        </w:rPr>
      </w:pPr>
      <w:r w:rsidRPr="003505E1">
        <w:rPr>
          <w:rFonts w:cs="David" w:hint="cs"/>
          <w:rtl/>
        </w:rPr>
        <w:t>קולט אביטל</w:t>
      </w:r>
    </w:p>
    <w:p w14:paraId="4DA5D23A" w14:textId="77777777" w:rsidR="003505E1" w:rsidRPr="003505E1" w:rsidRDefault="003505E1" w:rsidP="003505E1">
      <w:pPr>
        <w:bidi/>
        <w:jc w:val="both"/>
        <w:rPr>
          <w:rFonts w:cs="David" w:hint="cs"/>
          <w:rtl/>
        </w:rPr>
      </w:pPr>
      <w:r w:rsidRPr="003505E1">
        <w:rPr>
          <w:rFonts w:cs="David" w:hint="cs"/>
          <w:rtl/>
        </w:rPr>
        <w:t>דוד אזולאי</w:t>
      </w:r>
    </w:p>
    <w:p w14:paraId="6D7ED1D6" w14:textId="77777777" w:rsidR="003505E1" w:rsidRPr="003505E1" w:rsidRDefault="003505E1" w:rsidP="003505E1">
      <w:pPr>
        <w:bidi/>
        <w:jc w:val="both"/>
        <w:rPr>
          <w:rFonts w:cs="David" w:hint="cs"/>
          <w:rtl/>
        </w:rPr>
      </w:pPr>
      <w:r w:rsidRPr="003505E1">
        <w:rPr>
          <w:rFonts w:cs="David" w:hint="cs"/>
          <w:rtl/>
        </w:rPr>
        <w:t>אורי אריאל</w:t>
      </w:r>
    </w:p>
    <w:p w14:paraId="3544E59F" w14:textId="77777777" w:rsidR="003505E1" w:rsidRPr="003505E1" w:rsidRDefault="003505E1" w:rsidP="003505E1">
      <w:pPr>
        <w:bidi/>
        <w:jc w:val="both"/>
        <w:rPr>
          <w:rFonts w:cs="David" w:hint="cs"/>
          <w:rtl/>
        </w:rPr>
      </w:pPr>
      <w:r w:rsidRPr="003505E1">
        <w:rPr>
          <w:rFonts w:cs="David" w:hint="cs"/>
          <w:rtl/>
        </w:rPr>
        <w:t>יצחק גלנטי</w:t>
      </w:r>
    </w:p>
    <w:p w14:paraId="2F29C760" w14:textId="77777777" w:rsidR="003505E1" w:rsidRPr="003505E1" w:rsidRDefault="003505E1" w:rsidP="003505E1">
      <w:pPr>
        <w:bidi/>
        <w:jc w:val="both"/>
        <w:rPr>
          <w:rFonts w:cs="David" w:hint="cs"/>
          <w:rtl/>
        </w:rPr>
      </w:pPr>
      <w:r w:rsidRPr="003505E1">
        <w:rPr>
          <w:rFonts w:cs="David" w:hint="cs"/>
          <w:rtl/>
        </w:rPr>
        <w:t>נסים זאב</w:t>
      </w:r>
    </w:p>
    <w:p w14:paraId="70D273B5" w14:textId="77777777" w:rsidR="003505E1" w:rsidRPr="003505E1" w:rsidRDefault="003505E1" w:rsidP="003505E1">
      <w:pPr>
        <w:bidi/>
        <w:jc w:val="both"/>
        <w:rPr>
          <w:rFonts w:cs="David" w:hint="cs"/>
          <w:rtl/>
        </w:rPr>
      </w:pPr>
      <w:r w:rsidRPr="003505E1">
        <w:rPr>
          <w:rFonts w:cs="David" w:hint="cs"/>
          <w:rtl/>
        </w:rPr>
        <w:t>נאדיה חילו</w:t>
      </w:r>
    </w:p>
    <w:p w14:paraId="54ADCBAE" w14:textId="77777777" w:rsidR="003505E1" w:rsidRPr="003505E1" w:rsidRDefault="003505E1" w:rsidP="003505E1">
      <w:pPr>
        <w:bidi/>
        <w:jc w:val="both"/>
        <w:rPr>
          <w:rFonts w:cs="David" w:hint="cs"/>
          <w:rtl/>
        </w:rPr>
      </w:pPr>
      <w:r w:rsidRPr="003505E1">
        <w:rPr>
          <w:rFonts w:cs="David" w:hint="cs"/>
          <w:rtl/>
        </w:rPr>
        <w:t>יואל חסון</w:t>
      </w:r>
    </w:p>
    <w:p w14:paraId="2A6BC5D4" w14:textId="77777777" w:rsidR="003505E1" w:rsidRPr="003505E1" w:rsidRDefault="003505E1" w:rsidP="003505E1">
      <w:pPr>
        <w:bidi/>
        <w:jc w:val="both"/>
        <w:rPr>
          <w:rFonts w:cs="David" w:hint="cs"/>
          <w:rtl/>
        </w:rPr>
      </w:pPr>
      <w:r w:rsidRPr="003505E1">
        <w:rPr>
          <w:rFonts w:cs="David" w:hint="cs"/>
          <w:rtl/>
        </w:rPr>
        <w:t>שי חרמש</w:t>
      </w:r>
    </w:p>
    <w:p w14:paraId="039113E9" w14:textId="77777777" w:rsidR="003505E1" w:rsidRPr="003505E1" w:rsidRDefault="003505E1" w:rsidP="003505E1">
      <w:pPr>
        <w:bidi/>
        <w:jc w:val="both"/>
        <w:rPr>
          <w:rFonts w:cs="David" w:hint="cs"/>
          <w:rtl/>
        </w:rPr>
      </w:pPr>
      <w:r w:rsidRPr="003505E1">
        <w:rPr>
          <w:rFonts w:cs="David" w:hint="cs"/>
          <w:rtl/>
        </w:rPr>
        <w:t>אחמד טיבי</w:t>
      </w:r>
    </w:p>
    <w:p w14:paraId="6FB58677" w14:textId="77777777" w:rsidR="003505E1" w:rsidRPr="003505E1" w:rsidRDefault="003505E1" w:rsidP="003505E1">
      <w:pPr>
        <w:bidi/>
        <w:jc w:val="both"/>
        <w:rPr>
          <w:rFonts w:cs="David" w:hint="cs"/>
          <w:rtl/>
        </w:rPr>
      </w:pPr>
      <w:r w:rsidRPr="003505E1">
        <w:rPr>
          <w:rFonts w:cs="David" w:hint="cs"/>
          <w:rtl/>
        </w:rPr>
        <w:t>אסתרינה טרטמן</w:t>
      </w:r>
    </w:p>
    <w:p w14:paraId="21F4859C" w14:textId="77777777" w:rsidR="003505E1" w:rsidRPr="003505E1" w:rsidRDefault="003505E1" w:rsidP="003505E1">
      <w:pPr>
        <w:bidi/>
        <w:jc w:val="both"/>
        <w:rPr>
          <w:rFonts w:cs="David" w:hint="cs"/>
          <w:rtl/>
        </w:rPr>
      </w:pPr>
      <w:r w:rsidRPr="003505E1">
        <w:rPr>
          <w:rFonts w:cs="David" w:hint="cs"/>
          <w:rtl/>
        </w:rPr>
        <w:t>גדעון סער</w:t>
      </w:r>
    </w:p>
    <w:p w14:paraId="3CB6673F" w14:textId="77777777" w:rsidR="003505E1" w:rsidRPr="003505E1" w:rsidRDefault="003505E1" w:rsidP="003505E1">
      <w:pPr>
        <w:bidi/>
        <w:jc w:val="both"/>
        <w:rPr>
          <w:rFonts w:cs="David" w:hint="cs"/>
          <w:rtl/>
        </w:rPr>
      </w:pPr>
    </w:p>
    <w:p w14:paraId="3CA3B0DB" w14:textId="77777777" w:rsidR="003505E1" w:rsidRPr="003505E1" w:rsidRDefault="003505E1" w:rsidP="003505E1">
      <w:pPr>
        <w:bidi/>
        <w:jc w:val="both"/>
        <w:rPr>
          <w:rFonts w:cs="David" w:hint="cs"/>
          <w:rtl/>
        </w:rPr>
      </w:pPr>
      <w:r w:rsidRPr="003505E1">
        <w:rPr>
          <w:rFonts w:cs="David"/>
          <w:rtl/>
        </w:rPr>
        <w:t>יובל שטייניץ</w:t>
      </w:r>
    </w:p>
    <w:p w14:paraId="6EC49AA5" w14:textId="77777777" w:rsidR="003505E1" w:rsidRPr="003505E1" w:rsidRDefault="003505E1" w:rsidP="003505E1">
      <w:pPr>
        <w:bidi/>
        <w:jc w:val="both"/>
        <w:rPr>
          <w:rFonts w:cs="David"/>
          <w:rtl/>
        </w:rPr>
      </w:pPr>
    </w:p>
    <w:p w14:paraId="076DAB06" w14:textId="77777777" w:rsidR="003505E1" w:rsidRPr="003505E1" w:rsidRDefault="003505E1" w:rsidP="003505E1">
      <w:pPr>
        <w:bidi/>
        <w:jc w:val="both"/>
        <w:rPr>
          <w:rFonts w:cs="David" w:hint="cs"/>
          <w:rtl/>
        </w:rPr>
      </w:pPr>
    </w:p>
    <w:p w14:paraId="1546BB0E" w14:textId="77777777" w:rsidR="003505E1" w:rsidRPr="003505E1" w:rsidRDefault="003505E1" w:rsidP="003505E1">
      <w:pPr>
        <w:bidi/>
        <w:jc w:val="both"/>
        <w:rPr>
          <w:rFonts w:cs="David" w:hint="cs"/>
          <w:u w:val="single"/>
          <w:rtl/>
        </w:rPr>
      </w:pPr>
      <w:r w:rsidRPr="003505E1">
        <w:rPr>
          <w:rFonts w:cs="David" w:hint="cs"/>
          <w:u w:val="single"/>
          <w:rtl/>
        </w:rPr>
        <w:t>מוזמנים:</w:t>
      </w:r>
    </w:p>
    <w:p w14:paraId="5582D290" w14:textId="77777777" w:rsidR="003505E1" w:rsidRPr="003505E1" w:rsidRDefault="003505E1" w:rsidP="003505E1">
      <w:pPr>
        <w:bidi/>
        <w:jc w:val="both"/>
        <w:rPr>
          <w:rFonts w:cs="David" w:hint="cs"/>
          <w:rtl/>
        </w:rPr>
      </w:pPr>
    </w:p>
    <w:p w14:paraId="16D4CD49" w14:textId="77777777" w:rsidR="003505E1" w:rsidRPr="003505E1" w:rsidRDefault="003505E1" w:rsidP="003505E1">
      <w:pPr>
        <w:bidi/>
        <w:jc w:val="both"/>
        <w:rPr>
          <w:rFonts w:cs="David" w:hint="cs"/>
          <w:rtl/>
        </w:rPr>
      </w:pPr>
      <w:r w:rsidRPr="003505E1">
        <w:rPr>
          <w:rFonts w:cs="David" w:hint="cs"/>
          <w:rtl/>
        </w:rPr>
        <w:t>מזכיר הכנסת אריה האן</w:t>
      </w:r>
    </w:p>
    <w:p w14:paraId="7CD41D5E" w14:textId="77777777" w:rsidR="003505E1" w:rsidRPr="003505E1" w:rsidRDefault="003505E1" w:rsidP="003505E1">
      <w:pPr>
        <w:bidi/>
        <w:jc w:val="both"/>
        <w:rPr>
          <w:rFonts w:cs="David" w:hint="cs"/>
          <w:u w:val="single"/>
          <w:rtl/>
        </w:rPr>
      </w:pPr>
    </w:p>
    <w:p w14:paraId="707793A9" w14:textId="77777777" w:rsidR="003505E1" w:rsidRPr="003505E1" w:rsidRDefault="003505E1" w:rsidP="003505E1">
      <w:pPr>
        <w:bidi/>
        <w:jc w:val="both"/>
        <w:rPr>
          <w:rFonts w:cs="David" w:hint="cs"/>
          <w:rtl/>
        </w:rPr>
      </w:pPr>
      <w:r w:rsidRPr="003505E1">
        <w:rPr>
          <w:rFonts w:cs="David" w:hint="cs"/>
          <w:rtl/>
        </w:rPr>
        <w:t>עו"ד חנה פרנקל - משרד החקלאות</w:t>
      </w:r>
    </w:p>
    <w:p w14:paraId="3668A59E" w14:textId="77777777" w:rsidR="003505E1" w:rsidRPr="003505E1" w:rsidRDefault="003505E1" w:rsidP="003505E1">
      <w:pPr>
        <w:bidi/>
        <w:jc w:val="both"/>
        <w:rPr>
          <w:rFonts w:cs="David" w:hint="cs"/>
          <w:rtl/>
        </w:rPr>
      </w:pPr>
      <w:r w:rsidRPr="003505E1">
        <w:rPr>
          <w:rFonts w:cs="David" w:hint="cs"/>
          <w:rtl/>
        </w:rPr>
        <w:t>סרן עדי אברהם - משרד הביטחון</w:t>
      </w:r>
    </w:p>
    <w:p w14:paraId="67A6758A" w14:textId="77777777" w:rsidR="003505E1" w:rsidRPr="003505E1" w:rsidRDefault="003505E1" w:rsidP="003505E1">
      <w:pPr>
        <w:bidi/>
        <w:jc w:val="both"/>
        <w:rPr>
          <w:rFonts w:cs="David" w:hint="cs"/>
          <w:rtl/>
        </w:rPr>
      </w:pPr>
      <w:r w:rsidRPr="003505E1">
        <w:rPr>
          <w:rFonts w:cs="David" w:hint="cs"/>
          <w:rtl/>
        </w:rPr>
        <w:t>שרון פנחס - משרד הביטחון</w:t>
      </w:r>
    </w:p>
    <w:p w14:paraId="77F8127C" w14:textId="77777777" w:rsidR="003505E1" w:rsidRPr="003505E1" w:rsidRDefault="003505E1" w:rsidP="003505E1">
      <w:pPr>
        <w:bidi/>
        <w:jc w:val="both"/>
        <w:rPr>
          <w:rFonts w:cs="David" w:hint="cs"/>
          <w:rtl/>
        </w:rPr>
      </w:pPr>
    </w:p>
    <w:p w14:paraId="02EA19B5" w14:textId="77777777" w:rsidR="003505E1" w:rsidRPr="003505E1" w:rsidRDefault="003505E1" w:rsidP="003505E1">
      <w:pPr>
        <w:bidi/>
        <w:jc w:val="both"/>
        <w:rPr>
          <w:rFonts w:cs="David" w:hint="cs"/>
          <w:rtl/>
        </w:rPr>
      </w:pPr>
      <w:r w:rsidRPr="003505E1">
        <w:rPr>
          <w:rFonts w:cs="David" w:hint="cs"/>
          <w:u w:val="single"/>
          <w:rtl/>
        </w:rPr>
        <w:t>ייעוץ משפטי</w:t>
      </w:r>
      <w:r w:rsidRPr="003505E1">
        <w:rPr>
          <w:rFonts w:cs="David" w:hint="cs"/>
          <w:rtl/>
        </w:rPr>
        <w:t>:      ארבל אסטרחן</w:t>
      </w:r>
    </w:p>
    <w:p w14:paraId="69E8F591" w14:textId="77777777" w:rsidR="003505E1" w:rsidRPr="003505E1" w:rsidRDefault="003505E1" w:rsidP="003505E1">
      <w:pPr>
        <w:bidi/>
        <w:jc w:val="both"/>
        <w:rPr>
          <w:rFonts w:cs="David" w:hint="cs"/>
          <w:u w:val="single"/>
          <w:rtl/>
        </w:rPr>
      </w:pPr>
    </w:p>
    <w:p w14:paraId="29219A17" w14:textId="77777777" w:rsidR="003505E1" w:rsidRPr="003505E1" w:rsidRDefault="003505E1" w:rsidP="003505E1">
      <w:pPr>
        <w:bidi/>
        <w:jc w:val="both"/>
        <w:rPr>
          <w:rFonts w:cs="David" w:hint="cs"/>
          <w:rtl/>
        </w:rPr>
      </w:pPr>
      <w:r w:rsidRPr="003505E1">
        <w:rPr>
          <w:rFonts w:cs="David" w:hint="cs"/>
          <w:u w:val="single"/>
          <w:rtl/>
        </w:rPr>
        <w:t>מנהלת הוועדה</w:t>
      </w:r>
      <w:r w:rsidRPr="003505E1">
        <w:rPr>
          <w:rFonts w:cs="David" w:hint="cs"/>
          <w:rtl/>
        </w:rPr>
        <w:t>:       אתי בן יוסף</w:t>
      </w:r>
    </w:p>
    <w:p w14:paraId="092129BE" w14:textId="77777777" w:rsidR="003505E1" w:rsidRPr="003505E1" w:rsidRDefault="003505E1" w:rsidP="003505E1">
      <w:pPr>
        <w:bidi/>
        <w:jc w:val="both"/>
        <w:rPr>
          <w:rFonts w:cs="David" w:hint="cs"/>
          <w:u w:val="single"/>
          <w:rtl/>
        </w:rPr>
      </w:pPr>
    </w:p>
    <w:p w14:paraId="584B1924" w14:textId="77777777" w:rsidR="003505E1" w:rsidRPr="003505E1" w:rsidRDefault="003505E1" w:rsidP="003505E1">
      <w:pPr>
        <w:bidi/>
        <w:jc w:val="both"/>
        <w:rPr>
          <w:rFonts w:cs="David" w:hint="cs"/>
          <w:rtl/>
        </w:rPr>
      </w:pPr>
      <w:r w:rsidRPr="003505E1">
        <w:rPr>
          <w:rFonts w:cs="David" w:hint="cs"/>
          <w:u w:val="single"/>
          <w:rtl/>
        </w:rPr>
        <w:t>קצרנית:</w:t>
      </w:r>
      <w:r w:rsidRPr="003505E1">
        <w:rPr>
          <w:rFonts w:cs="David" w:hint="cs"/>
          <w:rtl/>
        </w:rPr>
        <w:tab/>
      </w:r>
      <w:r w:rsidRPr="003505E1">
        <w:rPr>
          <w:rFonts w:cs="David" w:hint="cs"/>
          <w:rtl/>
        </w:rPr>
        <w:tab/>
        <w:t>אושרה עצידה</w:t>
      </w:r>
    </w:p>
    <w:p w14:paraId="54105FFB" w14:textId="77777777" w:rsidR="003505E1" w:rsidRPr="003505E1" w:rsidRDefault="003505E1" w:rsidP="003505E1">
      <w:pPr>
        <w:bidi/>
        <w:jc w:val="both"/>
        <w:rPr>
          <w:rFonts w:cs="David" w:hint="cs"/>
          <w:rtl/>
        </w:rPr>
      </w:pPr>
      <w:r w:rsidRPr="003505E1">
        <w:rPr>
          <w:rFonts w:cs="David" w:hint="cs"/>
          <w:rtl/>
        </w:rPr>
        <w:br w:type="page"/>
      </w:r>
    </w:p>
    <w:p w14:paraId="133EFB39" w14:textId="77777777" w:rsidR="003505E1" w:rsidRPr="003505E1" w:rsidRDefault="003505E1" w:rsidP="003505E1">
      <w:pPr>
        <w:bidi/>
        <w:jc w:val="both"/>
        <w:rPr>
          <w:rFonts w:cs="David" w:hint="cs"/>
          <w:b/>
          <w:bCs/>
          <w:u w:val="single"/>
          <w:rtl/>
        </w:rPr>
      </w:pPr>
      <w:r w:rsidRPr="003505E1">
        <w:rPr>
          <w:rFonts w:cs="David" w:hint="cs"/>
          <w:b/>
          <w:bCs/>
          <w:u w:val="single"/>
          <w:rtl/>
        </w:rPr>
        <w:t>א. קביעת מסגרת הדיון להצעות הסיעות יהדות התורה-איחוד לאומי-מפד"ל, הליכוד,</w:t>
      </w:r>
    </w:p>
    <w:p w14:paraId="723887C8" w14:textId="77777777" w:rsidR="003505E1" w:rsidRPr="003505E1" w:rsidRDefault="003505E1" w:rsidP="003505E1">
      <w:pPr>
        <w:bidi/>
        <w:jc w:val="both"/>
        <w:rPr>
          <w:rFonts w:cs="David" w:hint="cs"/>
          <w:b/>
          <w:bCs/>
          <w:u w:val="single"/>
          <w:rtl/>
        </w:rPr>
      </w:pPr>
      <w:r w:rsidRPr="003505E1">
        <w:rPr>
          <w:rFonts w:cs="David" w:hint="cs"/>
          <w:b/>
          <w:bCs/>
          <w:u w:val="single"/>
          <w:rtl/>
        </w:rPr>
        <w:t>ובל"ד-רע"מ-תע"ל-חד"ש  להביע אי אמון בממשלה</w:t>
      </w:r>
    </w:p>
    <w:p w14:paraId="7DBDE7D5" w14:textId="77777777" w:rsidR="003505E1" w:rsidRPr="003505E1" w:rsidRDefault="003505E1" w:rsidP="003505E1">
      <w:pPr>
        <w:bidi/>
        <w:jc w:val="both"/>
        <w:rPr>
          <w:rFonts w:cs="David" w:hint="cs"/>
          <w:color w:val="000000"/>
          <w:u w:val="single"/>
          <w:rtl/>
        </w:rPr>
      </w:pPr>
      <w:r w:rsidRPr="003505E1">
        <w:rPr>
          <w:rFonts w:cs="David" w:hint="cs"/>
          <w:b/>
          <w:bCs/>
          <w:color w:val="000000"/>
          <w:rtl/>
        </w:rPr>
        <w:tab/>
      </w:r>
    </w:p>
    <w:p w14:paraId="7973D109" w14:textId="77777777" w:rsidR="003505E1" w:rsidRPr="003505E1" w:rsidRDefault="003505E1" w:rsidP="003505E1">
      <w:pPr>
        <w:bidi/>
        <w:jc w:val="both"/>
        <w:rPr>
          <w:rFonts w:cs="David" w:hint="cs"/>
          <w:rtl/>
        </w:rPr>
      </w:pPr>
    </w:p>
    <w:p w14:paraId="6B272D72" w14:textId="77777777" w:rsidR="003505E1" w:rsidRPr="003505E1" w:rsidRDefault="003505E1" w:rsidP="003505E1">
      <w:pPr>
        <w:bidi/>
        <w:jc w:val="both"/>
        <w:rPr>
          <w:rFonts w:cs="David" w:hint="cs"/>
          <w:rtl/>
        </w:rPr>
      </w:pPr>
      <w:r w:rsidRPr="003505E1">
        <w:rPr>
          <w:rFonts w:cs="David" w:hint="cs"/>
          <w:rtl/>
        </w:rPr>
        <w:tab/>
      </w:r>
    </w:p>
    <w:p w14:paraId="59074CE6" w14:textId="77777777" w:rsidR="003505E1" w:rsidRPr="003505E1" w:rsidRDefault="003505E1" w:rsidP="003505E1">
      <w:pPr>
        <w:bidi/>
        <w:jc w:val="both"/>
        <w:rPr>
          <w:rFonts w:cs="David" w:hint="cs"/>
          <w:rtl/>
        </w:rPr>
      </w:pPr>
      <w:r w:rsidRPr="003505E1">
        <w:rPr>
          <w:rFonts w:cs="David" w:hint="cs"/>
          <w:u w:val="single"/>
          <w:rtl/>
        </w:rPr>
        <w:t>היו"ר אביגדור יצחקי:</w:t>
      </w:r>
    </w:p>
    <w:p w14:paraId="081DEF58" w14:textId="77777777" w:rsidR="003505E1" w:rsidRPr="003505E1" w:rsidRDefault="003505E1" w:rsidP="003505E1">
      <w:pPr>
        <w:bidi/>
        <w:jc w:val="both"/>
        <w:rPr>
          <w:rFonts w:cs="David" w:hint="cs"/>
          <w:rtl/>
        </w:rPr>
      </w:pPr>
    </w:p>
    <w:p w14:paraId="7F73C9FF" w14:textId="77777777" w:rsidR="003505E1" w:rsidRPr="003505E1" w:rsidRDefault="003505E1" w:rsidP="003505E1">
      <w:pPr>
        <w:bidi/>
        <w:ind w:firstLine="567"/>
        <w:jc w:val="both"/>
        <w:rPr>
          <w:rFonts w:cs="David" w:hint="cs"/>
          <w:rtl/>
        </w:rPr>
      </w:pPr>
      <w:r w:rsidRPr="003505E1">
        <w:rPr>
          <w:rFonts w:cs="David" w:hint="cs"/>
          <w:rtl/>
        </w:rPr>
        <w:t xml:space="preserve">בוקר טוב, אני מתכבד לפתוח את ישיבת ועדת הכנסת. על סדר היום קביעת מסגרת דיון להצעות אי האמון. האם הצעות אי האמון נשארו או ירדו? </w:t>
      </w:r>
    </w:p>
    <w:p w14:paraId="18194356" w14:textId="77777777" w:rsidR="003505E1" w:rsidRPr="003505E1" w:rsidRDefault="003505E1" w:rsidP="003505E1">
      <w:pPr>
        <w:bidi/>
        <w:jc w:val="both"/>
        <w:rPr>
          <w:rFonts w:cs="David" w:hint="cs"/>
          <w:rtl/>
        </w:rPr>
      </w:pPr>
    </w:p>
    <w:p w14:paraId="1C38EBEC" w14:textId="77777777" w:rsidR="003505E1" w:rsidRPr="003505E1" w:rsidRDefault="003505E1" w:rsidP="003505E1">
      <w:pPr>
        <w:bidi/>
        <w:jc w:val="both"/>
        <w:rPr>
          <w:rFonts w:cs="David" w:hint="cs"/>
          <w:u w:val="single"/>
          <w:rtl/>
        </w:rPr>
      </w:pPr>
      <w:r w:rsidRPr="003505E1">
        <w:rPr>
          <w:rFonts w:cs="David" w:hint="cs"/>
          <w:u w:val="single"/>
          <w:rtl/>
        </w:rPr>
        <w:t>מזכיר הכנסת אריה  האן:</w:t>
      </w:r>
    </w:p>
    <w:p w14:paraId="4EBF809E" w14:textId="77777777" w:rsidR="003505E1" w:rsidRPr="003505E1" w:rsidRDefault="003505E1" w:rsidP="003505E1">
      <w:pPr>
        <w:bidi/>
        <w:jc w:val="both"/>
        <w:rPr>
          <w:rFonts w:cs="David" w:hint="cs"/>
          <w:u w:val="single"/>
          <w:rtl/>
        </w:rPr>
      </w:pPr>
    </w:p>
    <w:p w14:paraId="23B61CF8" w14:textId="77777777" w:rsidR="003505E1" w:rsidRPr="003505E1" w:rsidRDefault="003505E1" w:rsidP="003505E1">
      <w:pPr>
        <w:bidi/>
        <w:ind w:firstLine="567"/>
        <w:jc w:val="both"/>
        <w:rPr>
          <w:rFonts w:cs="David" w:hint="cs"/>
          <w:rtl/>
        </w:rPr>
      </w:pPr>
      <w:r w:rsidRPr="003505E1">
        <w:rPr>
          <w:rFonts w:cs="David" w:hint="cs"/>
          <w:rtl/>
        </w:rPr>
        <w:t xml:space="preserve">בינתיים לא הורידו. </w:t>
      </w:r>
    </w:p>
    <w:p w14:paraId="1C821B54" w14:textId="77777777" w:rsidR="003505E1" w:rsidRPr="003505E1" w:rsidRDefault="003505E1" w:rsidP="003505E1">
      <w:pPr>
        <w:bidi/>
        <w:jc w:val="both"/>
        <w:rPr>
          <w:rFonts w:cs="David" w:hint="cs"/>
          <w:rtl/>
        </w:rPr>
      </w:pPr>
    </w:p>
    <w:p w14:paraId="465F3910" w14:textId="77777777" w:rsidR="003505E1" w:rsidRPr="003505E1" w:rsidRDefault="003505E1" w:rsidP="003505E1">
      <w:pPr>
        <w:bidi/>
        <w:jc w:val="both"/>
        <w:rPr>
          <w:rFonts w:cs="David"/>
          <w:u w:val="single"/>
          <w:rtl/>
        </w:rPr>
      </w:pPr>
      <w:r w:rsidRPr="003505E1">
        <w:rPr>
          <w:rFonts w:cs="David"/>
          <w:u w:val="single"/>
          <w:rtl/>
        </w:rPr>
        <w:t>אחמד טיבי:</w:t>
      </w:r>
    </w:p>
    <w:p w14:paraId="4E1CE298" w14:textId="77777777" w:rsidR="003505E1" w:rsidRPr="003505E1" w:rsidRDefault="003505E1" w:rsidP="003505E1">
      <w:pPr>
        <w:bidi/>
        <w:jc w:val="both"/>
        <w:rPr>
          <w:rFonts w:cs="David"/>
          <w:u w:val="single"/>
          <w:rtl/>
        </w:rPr>
      </w:pPr>
    </w:p>
    <w:p w14:paraId="452DBB82" w14:textId="77777777" w:rsidR="003505E1" w:rsidRPr="003505E1" w:rsidRDefault="003505E1" w:rsidP="003505E1">
      <w:pPr>
        <w:bidi/>
        <w:jc w:val="both"/>
        <w:rPr>
          <w:rFonts w:cs="David" w:hint="cs"/>
          <w:rtl/>
        </w:rPr>
      </w:pPr>
      <w:r w:rsidRPr="003505E1">
        <w:rPr>
          <w:rFonts w:cs="David" w:hint="cs"/>
          <w:rtl/>
        </w:rPr>
        <w:t xml:space="preserve">          למה צריך להוריד את זה? </w:t>
      </w:r>
    </w:p>
    <w:p w14:paraId="067F3F59" w14:textId="77777777" w:rsidR="003505E1" w:rsidRPr="003505E1" w:rsidRDefault="003505E1" w:rsidP="003505E1">
      <w:pPr>
        <w:bidi/>
        <w:jc w:val="both"/>
        <w:rPr>
          <w:rFonts w:cs="David" w:hint="cs"/>
          <w:rtl/>
        </w:rPr>
      </w:pPr>
    </w:p>
    <w:p w14:paraId="5AADF9FE" w14:textId="77777777" w:rsidR="003505E1" w:rsidRPr="003505E1" w:rsidRDefault="003505E1" w:rsidP="003505E1">
      <w:pPr>
        <w:bidi/>
        <w:jc w:val="both"/>
        <w:rPr>
          <w:rFonts w:cs="David" w:hint="cs"/>
          <w:u w:val="single"/>
          <w:rtl/>
        </w:rPr>
      </w:pPr>
      <w:r w:rsidRPr="003505E1">
        <w:rPr>
          <w:rFonts w:cs="David" w:hint="cs"/>
          <w:u w:val="single"/>
          <w:rtl/>
        </w:rPr>
        <w:t>מזכיר הכנסת אריה האן:</w:t>
      </w:r>
    </w:p>
    <w:p w14:paraId="5F5C7C1C" w14:textId="77777777" w:rsidR="003505E1" w:rsidRPr="003505E1" w:rsidRDefault="003505E1" w:rsidP="003505E1">
      <w:pPr>
        <w:bidi/>
        <w:jc w:val="both"/>
        <w:rPr>
          <w:rFonts w:cs="David" w:hint="cs"/>
          <w:rtl/>
        </w:rPr>
      </w:pPr>
    </w:p>
    <w:p w14:paraId="7A121B28" w14:textId="77777777" w:rsidR="003505E1" w:rsidRPr="003505E1" w:rsidRDefault="003505E1" w:rsidP="003505E1">
      <w:pPr>
        <w:bidi/>
        <w:ind w:firstLine="567"/>
        <w:jc w:val="both"/>
        <w:rPr>
          <w:rFonts w:cs="David" w:hint="cs"/>
          <w:rtl/>
        </w:rPr>
      </w:pPr>
      <w:r w:rsidRPr="003505E1">
        <w:rPr>
          <w:rFonts w:cs="David" w:hint="cs"/>
          <w:rtl/>
        </w:rPr>
        <w:t xml:space="preserve">ראש הממשלה נוסע לחוץ לארץ. </w:t>
      </w:r>
    </w:p>
    <w:p w14:paraId="23A8B755" w14:textId="77777777" w:rsidR="003505E1" w:rsidRPr="003505E1" w:rsidRDefault="003505E1" w:rsidP="003505E1">
      <w:pPr>
        <w:bidi/>
        <w:jc w:val="both"/>
        <w:rPr>
          <w:rFonts w:cs="David" w:hint="cs"/>
          <w:rtl/>
        </w:rPr>
      </w:pPr>
    </w:p>
    <w:p w14:paraId="1A8DFDA4" w14:textId="77777777" w:rsidR="003505E1" w:rsidRPr="003505E1" w:rsidRDefault="003505E1" w:rsidP="003505E1">
      <w:pPr>
        <w:bidi/>
        <w:jc w:val="both"/>
        <w:rPr>
          <w:rFonts w:cs="David" w:hint="cs"/>
          <w:u w:val="single"/>
          <w:rtl/>
        </w:rPr>
      </w:pPr>
      <w:r w:rsidRPr="003505E1">
        <w:rPr>
          <w:rFonts w:cs="David" w:hint="cs"/>
          <w:u w:val="single"/>
          <w:rtl/>
        </w:rPr>
        <w:t>היו"ר אביגדור יצחקי:</w:t>
      </w:r>
    </w:p>
    <w:p w14:paraId="5448342D" w14:textId="77777777" w:rsidR="003505E1" w:rsidRPr="003505E1" w:rsidRDefault="003505E1" w:rsidP="003505E1">
      <w:pPr>
        <w:bidi/>
        <w:jc w:val="both"/>
        <w:rPr>
          <w:rFonts w:cs="David" w:hint="cs"/>
          <w:rtl/>
        </w:rPr>
      </w:pPr>
    </w:p>
    <w:p w14:paraId="710673A4" w14:textId="77777777" w:rsidR="003505E1" w:rsidRPr="003505E1" w:rsidRDefault="003505E1" w:rsidP="003505E1">
      <w:pPr>
        <w:bidi/>
        <w:ind w:firstLine="567"/>
        <w:jc w:val="both"/>
        <w:rPr>
          <w:rFonts w:cs="David" w:hint="cs"/>
          <w:rtl/>
        </w:rPr>
      </w:pPr>
      <w:r w:rsidRPr="003505E1">
        <w:rPr>
          <w:rFonts w:cs="David" w:hint="cs"/>
          <w:rtl/>
        </w:rPr>
        <w:t xml:space="preserve">האם מישהו מטפל בזה? </w:t>
      </w:r>
    </w:p>
    <w:p w14:paraId="1F8F5DDB" w14:textId="77777777" w:rsidR="003505E1" w:rsidRPr="003505E1" w:rsidRDefault="003505E1" w:rsidP="003505E1">
      <w:pPr>
        <w:bidi/>
        <w:jc w:val="both"/>
        <w:rPr>
          <w:rFonts w:cs="David" w:hint="cs"/>
          <w:rtl/>
        </w:rPr>
      </w:pPr>
    </w:p>
    <w:p w14:paraId="5A105706" w14:textId="77777777" w:rsidR="003505E1" w:rsidRPr="003505E1" w:rsidRDefault="003505E1" w:rsidP="003505E1">
      <w:pPr>
        <w:bidi/>
        <w:jc w:val="both"/>
        <w:rPr>
          <w:rFonts w:cs="David" w:hint="cs"/>
          <w:u w:val="single"/>
          <w:rtl/>
        </w:rPr>
      </w:pPr>
      <w:r w:rsidRPr="003505E1">
        <w:rPr>
          <w:rFonts w:cs="David" w:hint="cs"/>
          <w:u w:val="single"/>
          <w:rtl/>
        </w:rPr>
        <w:t>מזכיר הכנסת אריה  האן:</w:t>
      </w:r>
    </w:p>
    <w:p w14:paraId="3FE7716C" w14:textId="77777777" w:rsidR="003505E1" w:rsidRPr="003505E1" w:rsidRDefault="003505E1" w:rsidP="003505E1">
      <w:pPr>
        <w:bidi/>
        <w:jc w:val="both"/>
        <w:rPr>
          <w:rFonts w:cs="David" w:hint="cs"/>
          <w:u w:val="single"/>
          <w:rtl/>
        </w:rPr>
      </w:pPr>
    </w:p>
    <w:p w14:paraId="2CF719D2" w14:textId="77777777" w:rsidR="003505E1" w:rsidRPr="003505E1" w:rsidRDefault="003505E1" w:rsidP="003505E1">
      <w:pPr>
        <w:bidi/>
        <w:ind w:firstLine="567"/>
        <w:jc w:val="both"/>
        <w:rPr>
          <w:rFonts w:cs="David" w:hint="cs"/>
          <w:rtl/>
        </w:rPr>
      </w:pPr>
      <w:r w:rsidRPr="003505E1">
        <w:rPr>
          <w:rFonts w:cs="David" w:hint="cs"/>
          <w:rtl/>
        </w:rPr>
        <w:t xml:space="preserve">היינו עכשיו אצל דליה. גדעון, מה קורה עם הצעות אי האמון? </w:t>
      </w:r>
    </w:p>
    <w:p w14:paraId="1EA6621C" w14:textId="77777777" w:rsidR="003505E1" w:rsidRPr="003505E1" w:rsidRDefault="003505E1" w:rsidP="003505E1">
      <w:pPr>
        <w:bidi/>
        <w:jc w:val="both"/>
        <w:rPr>
          <w:rFonts w:cs="David" w:hint="cs"/>
          <w:rtl/>
        </w:rPr>
      </w:pPr>
    </w:p>
    <w:p w14:paraId="700E9753" w14:textId="77777777" w:rsidR="003505E1" w:rsidRPr="003505E1" w:rsidRDefault="003505E1" w:rsidP="003505E1">
      <w:pPr>
        <w:bidi/>
        <w:jc w:val="both"/>
        <w:rPr>
          <w:rFonts w:cs="David" w:hint="cs"/>
          <w:u w:val="single"/>
          <w:rtl/>
        </w:rPr>
      </w:pPr>
      <w:r w:rsidRPr="003505E1">
        <w:rPr>
          <w:rFonts w:cs="David" w:hint="cs"/>
          <w:u w:val="single"/>
          <w:rtl/>
        </w:rPr>
        <w:t>גדעון סער:</w:t>
      </w:r>
    </w:p>
    <w:p w14:paraId="7AD02C1B" w14:textId="77777777" w:rsidR="003505E1" w:rsidRPr="003505E1" w:rsidRDefault="003505E1" w:rsidP="003505E1">
      <w:pPr>
        <w:bidi/>
        <w:jc w:val="both"/>
        <w:rPr>
          <w:rFonts w:cs="David" w:hint="cs"/>
          <w:rtl/>
        </w:rPr>
      </w:pPr>
    </w:p>
    <w:p w14:paraId="1F3909D0" w14:textId="77777777" w:rsidR="003505E1" w:rsidRPr="003505E1" w:rsidRDefault="003505E1" w:rsidP="003505E1">
      <w:pPr>
        <w:bidi/>
        <w:ind w:firstLine="567"/>
        <w:jc w:val="both"/>
        <w:rPr>
          <w:rFonts w:cs="David" w:hint="cs"/>
          <w:rtl/>
        </w:rPr>
      </w:pPr>
      <w:r w:rsidRPr="003505E1">
        <w:rPr>
          <w:rFonts w:cs="David" w:hint="cs"/>
          <w:rtl/>
        </w:rPr>
        <w:t xml:space="preserve">רק עתה נודע לי מועד נסיעתו המדויק של ראש הממשלה שמטוסו ימריא בשעה שלוש.  לפיכך, אני צריך להתייעץ עם יושב ראש מפלגתי בנושא דחיית אי האמון. בהחלט יכול להיות מצב שאנחנו נדחה את זה בשבוע. </w:t>
      </w:r>
    </w:p>
    <w:p w14:paraId="6A3A29BB" w14:textId="77777777" w:rsidR="003505E1" w:rsidRPr="003505E1" w:rsidRDefault="003505E1" w:rsidP="003505E1">
      <w:pPr>
        <w:bidi/>
        <w:jc w:val="both"/>
        <w:rPr>
          <w:rFonts w:cs="David" w:hint="cs"/>
          <w:rtl/>
        </w:rPr>
      </w:pPr>
    </w:p>
    <w:p w14:paraId="545FDB7A" w14:textId="77777777" w:rsidR="003505E1" w:rsidRPr="003505E1" w:rsidRDefault="003505E1" w:rsidP="003505E1">
      <w:pPr>
        <w:bidi/>
        <w:jc w:val="both"/>
        <w:rPr>
          <w:rFonts w:cs="David" w:hint="cs"/>
          <w:u w:val="single"/>
          <w:rtl/>
        </w:rPr>
      </w:pPr>
      <w:r w:rsidRPr="003505E1">
        <w:rPr>
          <w:rFonts w:cs="David" w:hint="cs"/>
          <w:u w:val="single"/>
          <w:rtl/>
        </w:rPr>
        <w:t>היו"ר אביגדור יצחקי:</w:t>
      </w:r>
    </w:p>
    <w:p w14:paraId="7C73AA6A" w14:textId="77777777" w:rsidR="003505E1" w:rsidRPr="003505E1" w:rsidRDefault="003505E1" w:rsidP="003505E1">
      <w:pPr>
        <w:bidi/>
        <w:jc w:val="both"/>
        <w:rPr>
          <w:rFonts w:cs="David" w:hint="cs"/>
          <w:rtl/>
        </w:rPr>
      </w:pPr>
    </w:p>
    <w:p w14:paraId="7C5D8F34" w14:textId="77777777" w:rsidR="003505E1" w:rsidRPr="003505E1" w:rsidRDefault="003505E1" w:rsidP="003505E1">
      <w:pPr>
        <w:bidi/>
        <w:ind w:firstLine="567"/>
        <w:jc w:val="both"/>
        <w:rPr>
          <w:rFonts w:cs="David" w:hint="cs"/>
          <w:rtl/>
        </w:rPr>
      </w:pPr>
      <w:r w:rsidRPr="003505E1">
        <w:rPr>
          <w:rFonts w:cs="David" w:hint="cs"/>
          <w:rtl/>
        </w:rPr>
        <w:t xml:space="preserve">במידה ותהיה הבעת אי אמון, אנחנו מסכמים שזה 10 דקות למציע בדרך כלל, ו-3 דקות לכל סיעה. מי בעד ירים את ידו? </w:t>
      </w:r>
    </w:p>
    <w:p w14:paraId="2C4BB0E8" w14:textId="77777777" w:rsidR="003505E1" w:rsidRPr="003505E1" w:rsidRDefault="003505E1" w:rsidP="003505E1">
      <w:pPr>
        <w:bidi/>
        <w:jc w:val="both"/>
        <w:rPr>
          <w:rFonts w:cs="David" w:hint="cs"/>
          <w:rtl/>
        </w:rPr>
      </w:pPr>
    </w:p>
    <w:p w14:paraId="6ECE8739" w14:textId="77777777" w:rsidR="003505E1" w:rsidRPr="003505E1" w:rsidRDefault="003505E1" w:rsidP="003505E1">
      <w:pPr>
        <w:bidi/>
        <w:jc w:val="both"/>
        <w:rPr>
          <w:rFonts w:cs="David" w:hint="cs"/>
          <w:rtl/>
        </w:rPr>
      </w:pPr>
      <w:r w:rsidRPr="003505E1">
        <w:rPr>
          <w:rFonts w:cs="David" w:hint="cs"/>
          <w:rtl/>
        </w:rPr>
        <w:t>ה צ ב ע ה</w:t>
      </w:r>
    </w:p>
    <w:p w14:paraId="042698D6" w14:textId="77777777" w:rsidR="003505E1" w:rsidRPr="003505E1" w:rsidRDefault="003505E1" w:rsidP="003505E1">
      <w:pPr>
        <w:bidi/>
        <w:jc w:val="both"/>
        <w:rPr>
          <w:rFonts w:cs="David" w:hint="cs"/>
          <w:rtl/>
        </w:rPr>
      </w:pPr>
      <w:r w:rsidRPr="003505E1">
        <w:rPr>
          <w:rFonts w:cs="David" w:hint="cs"/>
          <w:rtl/>
        </w:rPr>
        <w:t>קביעת מסגרת הדיון להצעות להביע אי אמון אושרה פה אחד.</w:t>
      </w:r>
    </w:p>
    <w:p w14:paraId="57C1F86C" w14:textId="77777777" w:rsidR="003505E1" w:rsidRPr="003505E1" w:rsidRDefault="003505E1" w:rsidP="003505E1">
      <w:pPr>
        <w:bidi/>
        <w:jc w:val="both"/>
        <w:rPr>
          <w:rFonts w:cs="David" w:hint="cs"/>
          <w:rtl/>
        </w:rPr>
      </w:pPr>
    </w:p>
    <w:p w14:paraId="4764274B" w14:textId="77777777" w:rsidR="003505E1" w:rsidRPr="003505E1" w:rsidRDefault="003505E1" w:rsidP="003505E1">
      <w:pPr>
        <w:bidi/>
        <w:jc w:val="both"/>
        <w:rPr>
          <w:rFonts w:cs="David" w:hint="cs"/>
          <w:u w:val="single"/>
          <w:rtl/>
        </w:rPr>
      </w:pPr>
      <w:r w:rsidRPr="003505E1">
        <w:rPr>
          <w:rFonts w:cs="David" w:hint="cs"/>
          <w:u w:val="single"/>
          <w:rtl/>
        </w:rPr>
        <w:t>היו"ר אביגדור יצחקי:</w:t>
      </w:r>
    </w:p>
    <w:p w14:paraId="68443CD7" w14:textId="77777777" w:rsidR="003505E1" w:rsidRPr="003505E1" w:rsidRDefault="003505E1" w:rsidP="003505E1">
      <w:pPr>
        <w:bidi/>
        <w:jc w:val="both"/>
        <w:rPr>
          <w:rFonts w:cs="David" w:hint="cs"/>
          <w:rtl/>
        </w:rPr>
      </w:pPr>
    </w:p>
    <w:p w14:paraId="1CDEE0B8" w14:textId="77777777" w:rsidR="003505E1" w:rsidRPr="003505E1" w:rsidRDefault="003505E1" w:rsidP="003505E1">
      <w:pPr>
        <w:bidi/>
        <w:ind w:firstLine="567"/>
        <w:jc w:val="both"/>
        <w:rPr>
          <w:rFonts w:cs="David" w:hint="cs"/>
          <w:rtl/>
        </w:rPr>
      </w:pPr>
      <w:r w:rsidRPr="003505E1">
        <w:rPr>
          <w:rFonts w:cs="David" w:hint="cs"/>
          <w:rtl/>
        </w:rPr>
        <w:t>תודה, ההצעה התקבלה פה אחד.</w:t>
      </w:r>
    </w:p>
    <w:p w14:paraId="2D5FB9CD" w14:textId="77777777" w:rsidR="003505E1" w:rsidRPr="003505E1" w:rsidRDefault="003505E1" w:rsidP="003505E1">
      <w:pPr>
        <w:bidi/>
        <w:jc w:val="both"/>
        <w:rPr>
          <w:rFonts w:cs="David" w:hint="cs"/>
          <w:rtl/>
        </w:rPr>
      </w:pPr>
    </w:p>
    <w:p w14:paraId="4C67C7D6" w14:textId="77777777" w:rsidR="003505E1" w:rsidRPr="003505E1" w:rsidRDefault="003505E1" w:rsidP="003505E1">
      <w:pPr>
        <w:bidi/>
        <w:jc w:val="both"/>
        <w:rPr>
          <w:rFonts w:cs="David" w:hint="cs"/>
          <w:rtl/>
        </w:rPr>
      </w:pPr>
    </w:p>
    <w:p w14:paraId="446A38D4" w14:textId="77777777" w:rsidR="003505E1" w:rsidRPr="003505E1" w:rsidRDefault="003505E1" w:rsidP="003505E1">
      <w:pPr>
        <w:bidi/>
        <w:jc w:val="both"/>
        <w:rPr>
          <w:rFonts w:cs="David" w:hint="cs"/>
          <w:rtl/>
        </w:rPr>
      </w:pPr>
    </w:p>
    <w:p w14:paraId="3A12FFEC" w14:textId="77777777" w:rsidR="003505E1" w:rsidRPr="003505E1" w:rsidRDefault="003505E1" w:rsidP="003505E1">
      <w:pPr>
        <w:bidi/>
        <w:jc w:val="both"/>
        <w:rPr>
          <w:rFonts w:cs="David" w:hint="cs"/>
          <w:rtl/>
        </w:rPr>
      </w:pPr>
    </w:p>
    <w:p w14:paraId="05F0D196" w14:textId="77777777" w:rsidR="003505E1" w:rsidRPr="003505E1" w:rsidRDefault="003505E1" w:rsidP="003505E1">
      <w:pPr>
        <w:bidi/>
        <w:jc w:val="both"/>
        <w:rPr>
          <w:rFonts w:cs="David" w:hint="cs"/>
          <w:rtl/>
        </w:rPr>
      </w:pPr>
    </w:p>
    <w:p w14:paraId="02A51A99" w14:textId="77777777" w:rsidR="003505E1" w:rsidRPr="003505E1" w:rsidRDefault="003505E1" w:rsidP="003505E1">
      <w:pPr>
        <w:bidi/>
        <w:jc w:val="both"/>
        <w:rPr>
          <w:rFonts w:cs="David" w:hint="cs"/>
          <w:rtl/>
        </w:rPr>
      </w:pPr>
    </w:p>
    <w:p w14:paraId="12FA0E6A" w14:textId="77777777" w:rsidR="003505E1" w:rsidRPr="003505E1" w:rsidRDefault="003505E1" w:rsidP="003505E1">
      <w:pPr>
        <w:bidi/>
        <w:jc w:val="both"/>
        <w:rPr>
          <w:rFonts w:cs="David" w:hint="cs"/>
          <w:rtl/>
        </w:rPr>
      </w:pPr>
    </w:p>
    <w:p w14:paraId="1E07C025" w14:textId="77777777" w:rsidR="003505E1" w:rsidRPr="003505E1" w:rsidRDefault="003505E1" w:rsidP="003505E1">
      <w:pPr>
        <w:bidi/>
        <w:jc w:val="both"/>
        <w:rPr>
          <w:rFonts w:cs="David" w:hint="cs"/>
          <w:rtl/>
        </w:rPr>
      </w:pPr>
    </w:p>
    <w:p w14:paraId="2A63086F" w14:textId="77777777" w:rsidR="003505E1" w:rsidRPr="003505E1" w:rsidRDefault="003505E1" w:rsidP="003505E1">
      <w:pPr>
        <w:bidi/>
        <w:jc w:val="both"/>
        <w:rPr>
          <w:rFonts w:cs="David" w:hint="cs"/>
          <w:rtl/>
        </w:rPr>
      </w:pPr>
    </w:p>
    <w:p w14:paraId="34475E9F" w14:textId="77777777" w:rsidR="003505E1" w:rsidRPr="003505E1" w:rsidRDefault="003505E1" w:rsidP="003505E1">
      <w:pPr>
        <w:bidi/>
        <w:jc w:val="both"/>
        <w:rPr>
          <w:rFonts w:cs="David" w:hint="cs"/>
          <w:rtl/>
        </w:rPr>
      </w:pPr>
    </w:p>
    <w:p w14:paraId="3105BA80" w14:textId="77777777" w:rsidR="003505E1" w:rsidRPr="003505E1" w:rsidRDefault="003505E1" w:rsidP="003505E1">
      <w:pPr>
        <w:bidi/>
        <w:jc w:val="both"/>
        <w:rPr>
          <w:rFonts w:cs="David" w:hint="cs"/>
          <w:rtl/>
        </w:rPr>
      </w:pPr>
    </w:p>
    <w:p w14:paraId="43D097F1" w14:textId="77777777" w:rsidR="003505E1" w:rsidRPr="003505E1" w:rsidRDefault="003505E1" w:rsidP="003505E1">
      <w:pPr>
        <w:bidi/>
        <w:jc w:val="both"/>
        <w:rPr>
          <w:rFonts w:cs="David" w:hint="cs"/>
          <w:b/>
          <w:bCs/>
          <w:u w:val="single"/>
          <w:rtl/>
        </w:rPr>
      </w:pPr>
      <w:r w:rsidRPr="003505E1">
        <w:rPr>
          <w:rFonts w:cs="David" w:hint="cs"/>
          <w:b/>
          <w:bCs/>
          <w:u w:val="single"/>
          <w:rtl/>
        </w:rPr>
        <w:lastRenderedPageBreak/>
        <w:t>ב. שעות ישיבת הכנסת בשבוע חנוכה</w:t>
      </w:r>
    </w:p>
    <w:p w14:paraId="3461D16B" w14:textId="77777777" w:rsidR="003505E1" w:rsidRPr="003505E1" w:rsidRDefault="003505E1" w:rsidP="003505E1">
      <w:pPr>
        <w:bidi/>
        <w:jc w:val="both"/>
        <w:rPr>
          <w:rFonts w:cs="David" w:hint="cs"/>
          <w:b/>
          <w:bCs/>
          <w:rtl/>
        </w:rPr>
      </w:pPr>
    </w:p>
    <w:p w14:paraId="27ABB9AF" w14:textId="77777777" w:rsidR="003505E1" w:rsidRPr="003505E1" w:rsidRDefault="003505E1" w:rsidP="003505E1">
      <w:pPr>
        <w:bidi/>
        <w:jc w:val="both"/>
        <w:rPr>
          <w:rFonts w:cs="David" w:hint="cs"/>
          <w:u w:val="single"/>
          <w:rtl/>
        </w:rPr>
      </w:pPr>
      <w:r w:rsidRPr="003505E1">
        <w:rPr>
          <w:rFonts w:cs="David" w:hint="cs"/>
          <w:u w:val="single"/>
          <w:rtl/>
        </w:rPr>
        <w:t>היו"ר אביגדור יצחקי:</w:t>
      </w:r>
    </w:p>
    <w:p w14:paraId="01FF30D1" w14:textId="77777777" w:rsidR="003505E1" w:rsidRPr="003505E1" w:rsidRDefault="003505E1" w:rsidP="003505E1">
      <w:pPr>
        <w:bidi/>
        <w:jc w:val="both"/>
        <w:rPr>
          <w:rFonts w:cs="David" w:hint="cs"/>
          <w:rtl/>
        </w:rPr>
      </w:pPr>
    </w:p>
    <w:p w14:paraId="360064EB" w14:textId="77777777" w:rsidR="003505E1" w:rsidRPr="003505E1" w:rsidRDefault="003505E1" w:rsidP="003505E1">
      <w:pPr>
        <w:bidi/>
        <w:ind w:firstLine="567"/>
        <w:jc w:val="both"/>
        <w:rPr>
          <w:rFonts w:cs="David" w:hint="cs"/>
          <w:rtl/>
        </w:rPr>
      </w:pPr>
      <w:r w:rsidRPr="003505E1">
        <w:rPr>
          <w:rFonts w:cs="David" w:hint="cs"/>
          <w:rtl/>
        </w:rPr>
        <w:t xml:space="preserve">הנושא השני על סדר היום הוא הודעת מועדי ישיבת הכנסת בשבוע חנוכה. ביום שני ישיבת הכנסת תהיה בין 11:00 ל-15:00, וביום שלישי היא תהיה בין 12:00 ל-16:00, כשביום שלישי אנחנו נעסוק בחקיקה פרטית. </w:t>
      </w:r>
    </w:p>
    <w:p w14:paraId="482C5E8B" w14:textId="77777777" w:rsidR="003505E1" w:rsidRPr="003505E1" w:rsidRDefault="003505E1" w:rsidP="003505E1">
      <w:pPr>
        <w:bidi/>
        <w:jc w:val="both"/>
        <w:rPr>
          <w:rFonts w:cs="David" w:hint="cs"/>
          <w:rtl/>
        </w:rPr>
      </w:pPr>
    </w:p>
    <w:p w14:paraId="6933DCCD" w14:textId="77777777" w:rsidR="003505E1" w:rsidRPr="003505E1" w:rsidRDefault="003505E1" w:rsidP="003505E1">
      <w:pPr>
        <w:bidi/>
        <w:jc w:val="both"/>
        <w:rPr>
          <w:rFonts w:cs="David" w:hint="cs"/>
          <w:u w:val="single"/>
          <w:rtl/>
        </w:rPr>
      </w:pPr>
      <w:r w:rsidRPr="003505E1">
        <w:rPr>
          <w:rFonts w:cs="David" w:hint="cs"/>
          <w:u w:val="single"/>
          <w:rtl/>
        </w:rPr>
        <w:t>יצחק גלנטי:</w:t>
      </w:r>
    </w:p>
    <w:p w14:paraId="05AA8A4E" w14:textId="77777777" w:rsidR="003505E1" w:rsidRPr="003505E1" w:rsidRDefault="003505E1" w:rsidP="003505E1">
      <w:pPr>
        <w:bidi/>
        <w:jc w:val="both"/>
        <w:rPr>
          <w:rFonts w:cs="David" w:hint="cs"/>
          <w:rtl/>
        </w:rPr>
      </w:pPr>
    </w:p>
    <w:p w14:paraId="7A88800A" w14:textId="77777777" w:rsidR="003505E1" w:rsidRPr="003505E1" w:rsidRDefault="003505E1" w:rsidP="003505E1">
      <w:pPr>
        <w:bidi/>
        <w:ind w:firstLine="567"/>
        <w:jc w:val="both"/>
        <w:rPr>
          <w:rFonts w:cs="David" w:hint="cs"/>
          <w:rtl/>
        </w:rPr>
      </w:pPr>
      <w:r w:rsidRPr="003505E1">
        <w:rPr>
          <w:rFonts w:cs="David" w:hint="cs"/>
          <w:rtl/>
        </w:rPr>
        <w:t xml:space="preserve">ביום רביעי אין כלום. </w:t>
      </w:r>
    </w:p>
    <w:p w14:paraId="61A4F831" w14:textId="77777777" w:rsidR="003505E1" w:rsidRPr="003505E1" w:rsidRDefault="003505E1" w:rsidP="003505E1">
      <w:pPr>
        <w:bidi/>
        <w:jc w:val="both"/>
        <w:rPr>
          <w:rFonts w:cs="David" w:hint="cs"/>
          <w:rtl/>
        </w:rPr>
      </w:pPr>
    </w:p>
    <w:p w14:paraId="10D253AF" w14:textId="77777777" w:rsidR="003505E1" w:rsidRPr="003505E1" w:rsidRDefault="003505E1" w:rsidP="003505E1">
      <w:pPr>
        <w:bidi/>
        <w:jc w:val="both"/>
        <w:rPr>
          <w:rFonts w:cs="David" w:hint="cs"/>
          <w:u w:val="single"/>
          <w:rtl/>
        </w:rPr>
      </w:pPr>
      <w:r w:rsidRPr="003505E1">
        <w:rPr>
          <w:rFonts w:cs="David" w:hint="cs"/>
          <w:u w:val="single"/>
          <w:rtl/>
        </w:rPr>
        <w:t>מזכיר הכנסת אריה  האן:</w:t>
      </w:r>
    </w:p>
    <w:p w14:paraId="6FE118EB" w14:textId="77777777" w:rsidR="003505E1" w:rsidRPr="003505E1" w:rsidRDefault="003505E1" w:rsidP="003505E1">
      <w:pPr>
        <w:bidi/>
        <w:jc w:val="both"/>
        <w:rPr>
          <w:rFonts w:cs="David" w:hint="cs"/>
          <w:rtl/>
        </w:rPr>
      </w:pPr>
    </w:p>
    <w:p w14:paraId="2985DFFD" w14:textId="77777777" w:rsidR="003505E1" w:rsidRPr="003505E1" w:rsidRDefault="003505E1" w:rsidP="003505E1">
      <w:pPr>
        <w:bidi/>
        <w:ind w:firstLine="567"/>
        <w:jc w:val="both"/>
        <w:rPr>
          <w:rFonts w:cs="David" w:hint="cs"/>
          <w:rtl/>
        </w:rPr>
      </w:pPr>
      <w:r w:rsidRPr="003505E1">
        <w:rPr>
          <w:rFonts w:cs="David" w:hint="cs"/>
          <w:rtl/>
        </w:rPr>
        <w:t xml:space="preserve">ביום רביעי לא. </w:t>
      </w:r>
    </w:p>
    <w:p w14:paraId="0FEEC70D" w14:textId="77777777" w:rsidR="003505E1" w:rsidRPr="003505E1" w:rsidRDefault="003505E1" w:rsidP="003505E1">
      <w:pPr>
        <w:bidi/>
        <w:jc w:val="both"/>
        <w:rPr>
          <w:rFonts w:cs="David" w:hint="cs"/>
          <w:rtl/>
        </w:rPr>
      </w:pPr>
    </w:p>
    <w:p w14:paraId="565704E7" w14:textId="77777777" w:rsidR="003505E1" w:rsidRPr="003505E1" w:rsidRDefault="003505E1" w:rsidP="003505E1">
      <w:pPr>
        <w:bidi/>
        <w:jc w:val="both"/>
        <w:rPr>
          <w:rFonts w:cs="David" w:hint="cs"/>
          <w:rtl/>
        </w:rPr>
      </w:pPr>
    </w:p>
    <w:p w14:paraId="6364012F" w14:textId="77777777" w:rsidR="003505E1" w:rsidRPr="003505E1" w:rsidRDefault="003505E1" w:rsidP="003505E1">
      <w:pPr>
        <w:bidi/>
        <w:jc w:val="both"/>
        <w:rPr>
          <w:rFonts w:cs="David" w:hint="cs"/>
          <w:rtl/>
        </w:rPr>
      </w:pPr>
    </w:p>
    <w:p w14:paraId="0E8E5E2A" w14:textId="77777777" w:rsidR="003505E1" w:rsidRPr="003505E1" w:rsidRDefault="003505E1" w:rsidP="003505E1">
      <w:pPr>
        <w:bidi/>
        <w:jc w:val="both"/>
        <w:rPr>
          <w:rFonts w:cs="David" w:hint="cs"/>
          <w:rtl/>
        </w:rPr>
      </w:pPr>
    </w:p>
    <w:p w14:paraId="06BF2EED" w14:textId="77777777" w:rsidR="003505E1" w:rsidRPr="003505E1" w:rsidRDefault="003505E1" w:rsidP="003505E1">
      <w:pPr>
        <w:bidi/>
        <w:jc w:val="both"/>
        <w:rPr>
          <w:rFonts w:cs="David" w:hint="cs"/>
          <w:b/>
          <w:bCs/>
          <w:u w:val="single"/>
          <w:rtl/>
        </w:rPr>
      </w:pPr>
      <w:r w:rsidRPr="003505E1">
        <w:rPr>
          <w:rFonts w:cs="David" w:hint="cs"/>
          <w:b/>
          <w:bCs/>
          <w:u w:val="single"/>
          <w:rtl/>
        </w:rPr>
        <w:t>ג. קביעת ועדה לדיון בהצעה לסדר היום בנושא: "מכירת ספרות אנטישמית</w:t>
      </w:r>
    </w:p>
    <w:p w14:paraId="6F780061" w14:textId="77777777" w:rsidR="003505E1" w:rsidRPr="003505E1" w:rsidRDefault="003505E1" w:rsidP="003505E1">
      <w:pPr>
        <w:bidi/>
        <w:jc w:val="both"/>
        <w:rPr>
          <w:rFonts w:cs="David" w:hint="cs"/>
          <w:b/>
          <w:bCs/>
          <w:u w:val="single"/>
          <w:rtl/>
        </w:rPr>
      </w:pPr>
      <w:r w:rsidRPr="003505E1">
        <w:rPr>
          <w:rFonts w:cs="David" w:hint="cs"/>
          <w:b/>
          <w:bCs/>
          <w:u w:val="single"/>
          <w:rtl/>
        </w:rPr>
        <w:t>בחנות הפרלמנט באוקראינה", הצעת חברת הכנסת קולט אביטל</w:t>
      </w:r>
    </w:p>
    <w:p w14:paraId="69B3719C" w14:textId="77777777" w:rsidR="003505E1" w:rsidRPr="003505E1" w:rsidRDefault="003505E1" w:rsidP="003505E1">
      <w:pPr>
        <w:bidi/>
        <w:jc w:val="both"/>
        <w:rPr>
          <w:rFonts w:cs="David" w:hint="cs"/>
          <w:rtl/>
        </w:rPr>
      </w:pPr>
    </w:p>
    <w:p w14:paraId="241A6EED" w14:textId="77777777" w:rsidR="003505E1" w:rsidRPr="003505E1" w:rsidRDefault="003505E1" w:rsidP="003505E1">
      <w:pPr>
        <w:bidi/>
        <w:jc w:val="both"/>
        <w:rPr>
          <w:rFonts w:cs="David" w:hint="cs"/>
          <w:u w:val="single"/>
          <w:rtl/>
        </w:rPr>
      </w:pPr>
      <w:r w:rsidRPr="003505E1">
        <w:rPr>
          <w:rFonts w:cs="David" w:hint="cs"/>
          <w:u w:val="single"/>
          <w:rtl/>
        </w:rPr>
        <w:t>היו"ר אביגדור יצחקי:</w:t>
      </w:r>
    </w:p>
    <w:p w14:paraId="251E3A3D" w14:textId="77777777" w:rsidR="003505E1" w:rsidRPr="003505E1" w:rsidRDefault="003505E1" w:rsidP="003505E1">
      <w:pPr>
        <w:bidi/>
        <w:jc w:val="both"/>
        <w:rPr>
          <w:rFonts w:cs="David" w:hint="cs"/>
          <w:rtl/>
        </w:rPr>
      </w:pPr>
    </w:p>
    <w:p w14:paraId="13ACFC39" w14:textId="77777777" w:rsidR="003505E1" w:rsidRPr="003505E1" w:rsidRDefault="003505E1" w:rsidP="003505E1">
      <w:pPr>
        <w:bidi/>
        <w:ind w:firstLine="567"/>
        <w:jc w:val="both"/>
        <w:rPr>
          <w:rFonts w:cs="David" w:hint="cs"/>
          <w:rtl/>
        </w:rPr>
      </w:pPr>
      <w:r w:rsidRPr="003505E1">
        <w:rPr>
          <w:rFonts w:cs="David" w:hint="cs"/>
          <w:rtl/>
        </w:rPr>
        <w:t xml:space="preserve">נושא נוסף שיש לנו זה קביעת ועדה לדיון בהצעה לסדר היום בנושא "מכירת ספרות אנטישמית בחנות הפרלמנט באוקראינה", הצעת חברת הכנסת קולט אביטל.  ההצעות הן או להעביר את זה לוועדת העלייה, הקליטה והתפוצות או לוועדת החוץ והביטחון.  יושב ראש ועדת העלייה, הקליטה והתפוצות מבקש שההצעה תעבור לוועדת העלייה מהנימוק שבסמכותה לטפל בעניין יהודי התפוצות ותופעת האנטישמיות. יושב ראש ועדת החוץ והביטחון ויתר על הדיון בהצעה זו. מה מבקשת המציעה? </w:t>
      </w:r>
    </w:p>
    <w:p w14:paraId="6E54C3D0" w14:textId="77777777" w:rsidR="003505E1" w:rsidRPr="003505E1" w:rsidRDefault="003505E1" w:rsidP="003505E1">
      <w:pPr>
        <w:bidi/>
        <w:jc w:val="both"/>
        <w:rPr>
          <w:rFonts w:cs="David" w:hint="cs"/>
          <w:rtl/>
        </w:rPr>
      </w:pPr>
    </w:p>
    <w:p w14:paraId="44E8E9BD" w14:textId="77777777" w:rsidR="003505E1" w:rsidRPr="003505E1" w:rsidRDefault="003505E1" w:rsidP="003505E1">
      <w:pPr>
        <w:bidi/>
        <w:jc w:val="both"/>
        <w:rPr>
          <w:rFonts w:cs="David" w:hint="cs"/>
          <w:i/>
          <w:iCs/>
          <w:rtl/>
        </w:rPr>
      </w:pPr>
      <w:r w:rsidRPr="003505E1">
        <w:rPr>
          <w:rFonts w:cs="David" w:hint="cs"/>
          <w:u w:val="single"/>
          <w:rtl/>
        </w:rPr>
        <w:t>קולט אביטל:</w:t>
      </w:r>
    </w:p>
    <w:p w14:paraId="365BD625" w14:textId="77777777" w:rsidR="003505E1" w:rsidRPr="003505E1" w:rsidRDefault="003505E1" w:rsidP="003505E1">
      <w:pPr>
        <w:bidi/>
        <w:jc w:val="both"/>
        <w:rPr>
          <w:rFonts w:cs="David" w:hint="cs"/>
          <w:i/>
          <w:iCs/>
          <w:rtl/>
        </w:rPr>
      </w:pPr>
    </w:p>
    <w:p w14:paraId="7C332526" w14:textId="77777777" w:rsidR="003505E1" w:rsidRPr="003505E1" w:rsidRDefault="003505E1" w:rsidP="003505E1">
      <w:pPr>
        <w:bidi/>
        <w:ind w:firstLine="567"/>
        <w:jc w:val="both"/>
        <w:rPr>
          <w:rFonts w:cs="David" w:hint="cs"/>
          <w:rtl/>
        </w:rPr>
      </w:pPr>
      <w:r w:rsidRPr="003505E1">
        <w:rPr>
          <w:rFonts w:cs="David" w:hint="cs"/>
          <w:rtl/>
        </w:rPr>
        <w:t xml:space="preserve">ועדת העלייה והקליטה. </w:t>
      </w:r>
    </w:p>
    <w:p w14:paraId="51252F98" w14:textId="77777777" w:rsidR="003505E1" w:rsidRPr="003505E1" w:rsidRDefault="003505E1" w:rsidP="003505E1">
      <w:pPr>
        <w:bidi/>
        <w:jc w:val="both"/>
        <w:rPr>
          <w:rFonts w:cs="David" w:hint="cs"/>
          <w:rtl/>
        </w:rPr>
      </w:pPr>
    </w:p>
    <w:p w14:paraId="1A9FBFC0" w14:textId="77777777" w:rsidR="003505E1" w:rsidRPr="003505E1" w:rsidRDefault="003505E1" w:rsidP="003505E1">
      <w:pPr>
        <w:bidi/>
        <w:jc w:val="both"/>
        <w:rPr>
          <w:rFonts w:cs="David" w:hint="cs"/>
          <w:u w:val="single"/>
          <w:rtl/>
        </w:rPr>
      </w:pPr>
      <w:r w:rsidRPr="003505E1">
        <w:rPr>
          <w:rFonts w:cs="David" w:hint="cs"/>
          <w:u w:val="single"/>
          <w:rtl/>
        </w:rPr>
        <w:t>היו"ר אביגדור יצחקי:</w:t>
      </w:r>
    </w:p>
    <w:p w14:paraId="7D8BE0F1" w14:textId="77777777" w:rsidR="003505E1" w:rsidRPr="003505E1" w:rsidRDefault="003505E1" w:rsidP="003505E1">
      <w:pPr>
        <w:bidi/>
        <w:jc w:val="both"/>
        <w:rPr>
          <w:rFonts w:cs="David" w:hint="cs"/>
          <w:rtl/>
        </w:rPr>
      </w:pPr>
    </w:p>
    <w:p w14:paraId="7A418697" w14:textId="77777777" w:rsidR="003505E1" w:rsidRPr="003505E1" w:rsidRDefault="003505E1" w:rsidP="003505E1">
      <w:pPr>
        <w:bidi/>
        <w:ind w:firstLine="567"/>
        <w:jc w:val="both"/>
        <w:rPr>
          <w:rFonts w:cs="David" w:hint="cs"/>
          <w:rtl/>
        </w:rPr>
      </w:pPr>
      <w:r w:rsidRPr="003505E1">
        <w:rPr>
          <w:rFonts w:cs="David" w:hint="cs"/>
          <w:rtl/>
        </w:rPr>
        <w:t xml:space="preserve">מי בעד ירים את ידו? מי נגד? </w:t>
      </w:r>
    </w:p>
    <w:p w14:paraId="3ED5579A" w14:textId="77777777" w:rsidR="003505E1" w:rsidRPr="003505E1" w:rsidRDefault="003505E1" w:rsidP="003505E1">
      <w:pPr>
        <w:bidi/>
        <w:jc w:val="both"/>
        <w:rPr>
          <w:rFonts w:cs="David" w:hint="cs"/>
          <w:rtl/>
        </w:rPr>
      </w:pPr>
    </w:p>
    <w:p w14:paraId="198E7575" w14:textId="77777777" w:rsidR="003505E1" w:rsidRPr="003505E1" w:rsidRDefault="003505E1" w:rsidP="003505E1">
      <w:pPr>
        <w:bidi/>
        <w:jc w:val="both"/>
        <w:rPr>
          <w:rFonts w:cs="David" w:hint="cs"/>
          <w:rtl/>
        </w:rPr>
      </w:pPr>
      <w:r w:rsidRPr="003505E1">
        <w:rPr>
          <w:rFonts w:cs="David" w:hint="cs"/>
          <w:rtl/>
        </w:rPr>
        <w:t>ה צ ב ע ה</w:t>
      </w:r>
    </w:p>
    <w:p w14:paraId="093CBA10" w14:textId="77777777" w:rsidR="003505E1" w:rsidRPr="003505E1" w:rsidRDefault="003505E1" w:rsidP="003505E1">
      <w:pPr>
        <w:bidi/>
        <w:jc w:val="both"/>
        <w:rPr>
          <w:rFonts w:cs="David" w:hint="cs"/>
          <w:rtl/>
        </w:rPr>
      </w:pPr>
      <w:r w:rsidRPr="003505E1">
        <w:rPr>
          <w:rFonts w:cs="David" w:hint="cs"/>
          <w:rtl/>
        </w:rPr>
        <w:t>בעד - רוב</w:t>
      </w:r>
    </w:p>
    <w:p w14:paraId="79BA9FE5" w14:textId="77777777" w:rsidR="003505E1" w:rsidRPr="003505E1" w:rsidRDefault="003505E1" w:rsidP="003505E1">
      <w:pPr>
        <w:bidi/>
        <w:jc w:val="both"/>
        <w:rPr>
          <w:rFonts w:cs="David" w:hint="cs"/>
          <w:rtl/>
        </w:rPr>
      </w:pPr>
      <w:r w:rsidRPr="003505E1">
        <w:rPr>
          <w:rFonts w:cs="David" w:hint="cs"/>
          <w:rtl/>
        </w:rPr>
        <w:t>נגד- אין</w:t>
      </w:r>
    </w:p>
    <w:p w14:paraId="07951B37" w14:textId="77777777" w:rsidR="003505E1" w:rsidRPr="003505E1" w:rsidRDefault="003505E1" w:rsidP="003505E1">
      <w:pPr>
        <w:bidi/>
        <w:jc w:val="both"/>
        <w:rPr>
          <w:rFonts w:cs="David" w:hint="cs"/>
          <w:rtl/>
        </w:rPr>
      </w:pPr>
      <w:r w:rsidRPr="003505E1">
        <w:rPr>
          <w:rFonts w:cs="David" w:hint="cs"/>
          <w:rtl/>
        </w:rPr>
        <w:t>נמנעים- אין</w:t>
      </w:r>
    </w:p>
    <w:p w14:paraId="7E41CCBE" w14:textId="77777777" w:rsidR="003505E1" w:rsidRPr="003505E1" w:rsidRDefault="003505E1" w:rsidP="003505E1">
      <w:pPr>
        <w:bidi/>
        <w:jc w:val="both"/>
        <w:rPr>
          <w:rFonts w:cs="David" w:hint="cs"/>
          <w:rtl/>
        </w:rPr>
      </w:pPr>
      <w:r w:rsidRPr="003505E1">
        <w:rPr>
          <w:rFonts w:cs="David" w:hint="cs"/>
          <w:rtl/>
        </w:rPr>
        <w:t>ההצעה להעביר את הדיון בהצעה לסדר היום בנושא: "מכירת ספרות אנטישמית</w:t>
      </w:r>
    </w:p>
    <w:p w14:paraId="3D5884F8" w14:textId="77777777" w:rsidR="003505E1" w:rsidRPr="003505E1" w:rsidRDefault="003505E1" w:rsidP="003505E1">
      <w:pPr>
        <w:bidi/>
        <w:jc w:val="both"/>
        <w:rPr>
          <w:rFonts w:cs="David" w:hint="cs"/>
          <w:rtl/>
        </w:rPr>
      </w:pPr>
      <w:r w:rsidRPr="003505E1">
        <w:rPr>
          <w:rFonts w:cs="David" w:hint="cs"/>
          <w:rtl/>
        </w:rPr>
        <w:t>בחנות הפרלמנט באוקראינה", הצעת חברת הכנסת קולט אביטל, לוועדת העלייה והקליטה, אושרה.</w:t>
      </w:r>
    </w:p>
    <w:p w14:paraId="07F1DFF6" w14:textId="77777777" w:rsidR="003505E1" w:rsidRPr="003505E1" w:rsidRDefault="003505E1" w:rsidP="003505E1">
      <w:pPr>
        <w:bidi/>
        <w:jc w:val="both"/>
        <w:rPr>
          <w:rFonts w:cs="David" w:hint="cs"/>
          <w:rtl/>
        </w:rPr>
      </w:pPr>
    </w:p>
    <w:p w14:paraId="652986E1" w14:textId="77777777" w:rsidR="003505E1" w:rsidRPr="003505E1" w:rsidRDefault="003505E1" w:rsidP="003505E1">
      <w:pPr>
        <w:bidi/>
        <w:jc w:val="both"/>
        <w:rPr>
          <w:rFonts w:cs="David" w:hint="cs"/>
          <w:rtl/>
        </w:rPr>
      </w:pPr>
    </w:p>
    <w:p w14:paraId="05284D85" w14:textId="77777777" w:rsidR="003505E1" w:rsidRPr="003505E1" w:rsidRDefault="003505E1" w:rsidP="003505E1">
      <w:pPr>
        <w:bidi/>
        <w:jc w:val="both"/>
        <w:rPr>
          <w:rFonts w:cs="David" w:hint="cs"/>
          <w:rtl/>
        </w:rPr>
      </w:pPr>
    </w:p>
    <w:p w14:paraId="76328A61" w14:textId="77777777" w:rsidR="003505E1" w:rsidRPr="003505E1" w:rsidRDefault="003505E1" w:rsidP="003505E1">
      <w:pPr>
        <w:bidi/>
        <w:jc w:val="both"/>
        <w:rPr>
          <w:rFonts w:cs="David" w:hint="cs"/>
          <w:rtl/>
        </w:rPr>
      </w:pPr>
    </w:p>
    <w:p w14:paraId="0BF3ABBE" w14:textId="77777777" w:rsidR="003505E1" w:rsidRPr="003505E1" w:rsidRDefault="003505E1" w:rsidP="003505E1">
      <w:pPr>
        <w:bidi/>
        <w:jc w:val="both"/>
        <w:rPr>
          <w:rFonts w:cs="David" w:hint="cs"/>
          <w:rtl/>
        </w:rPr>
      </w:pPr>
    </w:p>
    <w:p w14:paraId="1E105F48" w14:textId="77777777" w:rsidR="003505E1" w:rsidRPr="003505E1" w:rsidRDefault="003505E1" w:rsidP="003505E1">
      <w:pPr>
        <w:bidi/>
        <w:jc w:val="both"/>
        <w:rPr>
          <w:rFonts w:cs="David" w:hint="cs"/>
          <w:rtl/>
        </w:rPr>
      </w:pPr>
    </w:p>
    <w:p w14:paraId="75241D07" w14:textId="77777777" w:rsidR="003505E1" w:rsidRPr="003505E1" w:rsidRDefault="003505E1" w:rsidP="003505E1">
      <w:pPr>
        <w:bidi/>
        <w:jc w:val="both"/>
        <w:rPr>
          <w:rFonts w:cs="David" w:hint="cs"/>
          <w:rtl/>
        </w:rPr>
      </w:pPr>
    </w:p>
    <w:p w14:paraId="057A8783" w14:textId="77777777" w:rsidR="003505E1" w:rsidRPr="003505E1" w:rsidRDefault="003505E1" w:rsidP="003505E1">
      <w:pPr>
        <w:bidi/>
        <w:jc w:val="both"/>
        <w:rPr>
          <w:rFonts w:cs="David" w:hint="cs"/>
          <w:rtl/>
        </w:rPr>
      </w:pPr>
    </w:p>
    <w:p w14:paraId="48AD6AB5" w14:textId="77777777" w:rsidR="003505E1" w:rsidRPr="003505E1" w:rsidRDefault="003505E1" w:rsidP="003505E1">
      <w:pPr>
        <w:bidi/>
        <w:jc w:val="both"/>
        <w:rPr>
          <w:rFonts w:cs="David" w:hint="cs"/>
          <w:rtl/>
        </w:rPr>
      </w:pPr>
    </w:p>
    <w:p w14:paraId="3FE36B7C" w14:textId="77777777" w:rsidR="003505E1" w:rsidRPr="003505E1" w:rsidRDefault="003505E1" w:rsidP="003505E1">
      <w:pPr>
        <w:bidi/>
        <w:jc w:val="both"/>
        <w:rPr>
          <w:rFonts w:cs="David" w:hint="cs"/>
          <w:rtl/>
        </w:rPr>
      </w:pPr>
    </w:p>
    <w:p w14:paraId="129F43B3" w14:textId="77777777" w:rsidR="003505E1" w:rsidRPr="003505E1" w:rsidRDefault="003505E1" w:rsidP="003505E1">
      <w:pPr>
        <w:bidi/>
        <w:jc w:val="both"/>
        <w:rPr>
          <w:rFonts w:cs="David" w:hint="cs"/>
          <w:rtl/>
        </w:rPr>
      </w:pPr>
    </w:p>
    <w:p w14:paraId="02F4E0BB" w14:textId="77777777" w:rsidR="003505E1" w:rsidRPr="003505E1" w:rsidRDefault="003505E1" w:rsidP="003505E1">
      <w:pPr>
        <w:bidi/>
        <w:jc w:val="both"/>
        <w:rPr>
          <w:rFonts w:cs="David" w:hint="cs"/>
          <w:rtl/>
        </w:rPr>
      </w:pPr>
    </w:p>
    <w:p w14:paraId="075E09FA" w14:textId="77777777" w:rsidR="003505E1" w:rsidRPr="003505E1" w:rsidRDefault="003505E1" w:rsidP="003505E1">
      <w:pPr>
        <w:bidi/>
        <w:jc w:val="both"/>
        <w:rPr>
          <w:rFonts w:cs="David" w:hint="cs"/>
          <w:rtl/>
        </w:rPr>
      </w:pPr>
    </w:p>
    <w:p w14:paraId="3DB17D76" w14:textId="77777777" w:rsidR="003505E1" w:rsidRPr="003505E1" w:rsidRDefault="003505E1" w:rsidP="003505E1">
      <w:pPr>
        <w:bidi/>
        <w:jc w:val="both"/>
        <w:rPr>
          <w:rFonts w:cs="David" w:hint="cs"/>
          <w:rtl/>
        </w:rPr>
      </w:pPr>
    </w:p>
    <w:p w14:paraId="5D26E6D5" w14:textId="77777777" w:rsidR="003505E1" w:rsidRPr="003505E1" w:rsidRDefault="003505E1" w:rsidP="003505E1">
      <w:pPr>
        <w:bidi/>
        <w:jc w:val="both"/>
        <w:rPr>
          <w:rFonts w:cs="David" w:hint="cs"/>
          <w:b/>
          <w:bCs/>
          <w:rtl/>
        </w:rPr>
      </w:pPr>
      <w:r w:rsidRPr="003505E1">
        <w:rPr>
          <w:rFonts w:cs="David" w:hint="cs"/>
          <w:b/>
          <w:bCs/>
          <w:rtl/>
        </w:rPr>
        <w:t>ד.</w:t>
      </w:r>
      <w:r w:rsidRPr="003505E1">
        <w:rPr>
          <w:rFonts w:cs="David" w:hint="cs"/>
          <w:b/>
          <w:bCs/>
          <w:u w:val="single"/>
          <w:rtl/>
        </w:rPr>
        <w:t xml:space="preserve"> בקשות הממשלה להקדמת הדיון בהצעות  החוק הבאות:</w:t>
      </w:r>
    </w:p>
    <w:p w14:paraId="3872552B" w14:textId="77777777" w:rsidR="003505E1" w:rsidRPr="003505E1" w:rsidRDefault="003505E1" w:rsidP="003505E1">
      <w:pPr>
        <w:bidi/>
        <w:jc w:val="both"/>
        <w:rPr>
          <w:rFonts w:cs="David" w:hint="cs"/>
          <w:b/>
          <w:bCs/>
          <w:rtl/>
        </w:rPr>
      </w:pPr>
      <w:r w:rsidRPr="003505E1">
        <w:rPr>
          <w:rFonts w:cs="David" w:hint="cs"/>
          <w:b/>
          <w:bCs/>
          <w:rtl/>
        </w:rPr>
        <w:t>1. הצעת חוק שירות ביטחון (הגבלות קריאה לשירות מילואים של קצין -</w:t>
      </w:r>
    </w:p>
    <w:p w14:paraId="153A19A8" w14:textId="77777777" w:rsidR="003505E1" w:rsidRPr="003505E1" w:rsidRDefault="003505E1" w:rsidP="003505E1">
      <w:pPr>
        <w:bidi/>
        <w:jc w:val="both"/>
        <w:rPr>
          <w:rFonts w:cs="David" w:hint="cs"/>
          <w:b/>
          <w:bCs/>
          <w:rtl/>
        </w:rPr>
      </w:pPr>
      <w:r w:rsidRPr="003505E1">
        <w:rPr>
          <w:rFonts w:cs="David" w:hint="cs"/>
          <w:b/>
          <w:bCs/>
          <w:rtl/>
        </w:rPr>
        <w:t>הוראת שעה) (תיקון מס' 5), התשס"ז-2006, לפני הקריאה הראשונה</w:t>
      </w:r>
    </w:p>
    <w:p w14:paraId="70F6FCFF" w14:textId="77777777" w:rsidR="003505E1" w:rsidRPr="003505E1" w:rsidRDefault="003505E1" w:rsidP="003505E1">
      <w:pPr>
        <w:bidi/>
        <w:jc w:val="both"/>
        <w:rPr>
          <w:rFonts w:cs="David" w:hint="cs"/>
          <w:b/>
          <w:bCs/>
          <w:rtl/>
        </w:rPr>
      </w:pPr>
      <w:r w:rsidRPr="003505E1">
        <w:rPr>
          <w:rFonts w:cs="David" w:hint="cs"/>
          <w:b/>
          <w:bCs/>
          <w:rtl/>
        </w:rPr>
        <w:t>2. הצעת חוק המועצה לענף הלול (ייצור ושיווק)(תיקון מס' 15),</w:t>
      </w:r>
    </w:p>
    <w:p w14:paraId="4E54C0F7" w14:textId="77777777" w:rsidR="003505E1" w:rsidRPr="003505E1" w:rsidRDefault="003505E1" w:rsidP="003505E1">
      <w:pPr>
        <w:bidi/>
        <w:jc w:val="both"/>
        <w:rPr>
          <w:rFonts w:cs="David" w:hint="cs"/>
          <w:b/>
          <w:bCs/>
          <w:rtl/>
        </w:rPr>
      </w:pPr>
      <w:r w:rsidRPr="003505E1">
        <w:rPr>
          <w:rFonts w:cs="David" w:hint="cs"/>
          <w:b/>
          <w:bCs/>
          <w:rtl/>
        </w:rPr>
        <w:t>התשס"ז-2006, לפני הקריאה הראשונה</w:t>
      </w:r>
    </w:p>
    <w:p w14:paraId="247BA72A" w14:textId="77777777" w:rsidR="003505E1" w:rsidRPr="003505E1" w:rsidRDefault="003505E1" w:rsidP="003505E1">
      <w:pPr>
        <w:bidi/>
        <w:jc w:val="both"/>
        <w:rPr>
          <w:rFonts w:cs="David" w:hint="cs"/>
          <w:rtl/>
        </w:rPr>
      </w:pPr>
    </w:p>
    <w:p w14:paraId="36C8AB28" w14:textId="77777777" w:rsidR="003505E1" w:rsidRPr="003505E1" w:rsidRDefault="003505E1" w:rsidP="003505E1">
      <w:pPr>
        <w:bidi/>
        <w:jc w:val="both"/>
        <w:rPr>
          <w:rFonts w:cs="David" w:hint="cs"/>
          <w:rtl/>
        </w:rPr>
      </w:pPr>
    </w:p>
    <w:p w14:paraId="4B5B0083" w14:textId="77777777" w:rsidR="003505E1" w:rsidRPr="003505E1" w:rsidRDefault="003505E1" w:rsidP="003505E1">
      <w:pPr>
        <w:bidi/>
        <w:jc w:val="both"/>
        <w:rPr>
          <w:rFonts w:cs="David" w:hint="cs"/>
          <w:u w:val="single"/>
          <w:rtl/>
        </w:rPr>
      </w:pPr>
      <w:r w:rsidRPr="003505E1">
        <w:rPr>
          <w:rFonts w:cs="David" w:hint="cs"/>
          <w:u w:val="single"/>
          <w:rtl/>
        </w:rPr>
        <w:t>היו"ר אביגדור יצחקי:</w:t>
      </w:r>
    </w:p>
    <w:p w14:paraId="7D2F7967" w14:textId="77777777" w:rsidR="003505E1" w:rsidRPr="003505E1" w:rsidRDefault="003505E1" w:rsidP="003505E1">
      <w:pPr>
        <w:bidi/>
        <w:jc w:val="both"/>
        <w:rPr>
          <w:rFonts w:cs="David" w:hint="cs"/>
          <w:rtl/>
        </w:rPr>
      </w:pPr>
    </w:p>
    <w:p w14:paraId="21516020" w14:textId="77777777" w:rsidR="003505E1" w:rsidRPr="003505E1" w:rsidRDefault="003505E1" w:rsidP="003505E1">
      <w:pPr>
        <w:bidi/>
        <w:ind w:firstLine="567"/>
        <w:jc w:val="both"/>
        <w:rPr>
          <w:rFonts w:cs="David" w:hint="cs"/>
          <w:rtl/>
        </w:rPr>
      </w:pPr>
      <w:r w:rsidRPr="003505E1">
        <w:rPr>
          <w:rFonts w:cs="David" w:hint="cs"/>
          <w:rtl/>
        </w:rPr>
        <w:t>יש לנו עכשיו שני פטורים מחובת הנחה. אני מציע שנדבר עליהם, ועד אז ייכנסו הקוורום הדרוש. אנחנו מתחילים עם משרד הביטחון. נציגת משרד הביטחון, בבקשה.</w:t>
      </w:r>
    </w:p>
    <w:p w14:paraId="49E18145" w14:textId="77777777" w:rsidR="003505E1" w:rsidRPr="003505E1" w:rsidRDefault="003505E1" w:rsidP="003505E1">
      <w:pPr>
        <w:bidi/>
        <w:jc w:val="both"/>
        <w:rPr>
          <w:rFonts w:cs="David" w:hint="cs"/>
          <w:rtl/>
        </w:rPr>
      </w:pPr>
    </w:p>
    <w:p w14:paraId="6B28FF24" w14:textId="77777777" w:rsidR="003505E1" w:rsidRPr="003505E1" w:rsidRDefault="003505E1" w:rsidP="003505E1">
      <w:pPr>
        <w:bidi/>
        <w:jc w:val="both"/>
        <w:rPr>
          <w:rFonts w:cs="David" w:hint="cs"/>
          <w:u w:val="single"/>
          <w:rtl/>
        </w:rPr>
      </w:pPr>
      <w:r w:rsidRPr="003505E1">
        <w:rPr>
          <w:rFonts w:cs="David" w:hint="cs"/>
          <w:u w:val="single"/>
          <w:rtl/>
        </w:rPr>
        <w:t>עדי אברהם:</w:t>
      </w:r>
    </w:p>
    <w:p w14:paraId="1ED1086F" w14:textId="77777777" w:rsidR="003505E1" w:rsidRPr="003505E1" w:rsidRDefault="003505E1" w:rsidP="003505E1">
      <w:pPr>
        <w:bidi/>
        <w:jc w:val="both"/>
        <w:rPr>
          <w:rFonts w:cs="David" w:hint="cs"/>
          <w:rtl/>
        </w:rPr>
      </w:pPr>
    </w:p>
    <w:p w14:paraId="543D43A5" w14:textId="77777777" w:rsidR="003505E1" w:rsidRPr="003505E1" w:rsidRDefault="003505E1" w:rsidP="003505E1">
      <w:pPr>
        <w:bidi/>
        <w:ind w:firstLine="567"/>
        <w:jc w:val="both"/>
        <w:rPr>
          <w:rFonts w:cs="David" w:hint="cs"/>
          <w:rtl/>
        </w:rPr>
      </w:pPr>
      <w:r w:rsidRPr="003505E1">
        <w:rPr>
          <w:rFonts w:cs="David" w:hint="cs"/>
          <w:rtl/>
        </w:rPr>
        <w:t xml:space="preserve">חוק שירות הביטחון מטיל מגבלות על קריאתו של חייל שירות מילואים לתעסוקה מבצעית אם מלאו לו 41, והוא שירת למעלה מעשר שנים ביחידה קרבית. ב-2001 תוקן החוק כך שאפשר יהיה לקרוא לקצינים מעל גיל 41 לביצוע תעסוקה מבצעית על אף האמור בחוק, וזאת כדי לענות לצרכים מבצעים. מעת לעת הוארך החוק. </w:t>
      </w:r>
    </w:p>
    <w:p w14:paraId="4D58E90E" w14:textId="77777777" w:rsidR="003505E1" w:rsidRPr="003505E1" w:rsidRDefault="003505E1" w:rsidP="003505E1">
      <w:pPr>
        <w:bidi/>
        <w:jc w:val="both"/>
        <w:rPr>
          <w:rFonts w:cs="David" w:hint="cs"/>
          <w:rtl/>
        </w:rPr>
      </w:pPr>
    </w:p>
    <w:p w14:paraId="66F1AF4D" w14:textId="77777777" w:rsidR="003505E1" w:rsidRPr="003505E1" w:rsidRDefault="003505E1" w:rsidP="003505E1">
      <w:pPr>
        <w:bidi/>
        <w:jc w:val="both"/>
        <w:rPr>
          <w:rFonts w:cs="David" w:hint="cs"/>
          <w:u w:val="single"/>
          <w:rtl/>
        </w:rPr>
      </w:pPr>
      <w:r w:rsidRPr="003505E1">
        <w:rPr>
          <w:rFonts w:cs="David" w:hint="cs"/>
          <w:u w:val="single"/>
          <w:rtl/>
        </w:rPr>
        <w:t>גדעון סער:</w:t>
      </w:r>
    </w:p>
    <w:p w14:paraId="60DF086B" w14:textId="77777777" w:rsidR="003505E1" w:rsidRPr="003505E1" w:rsidRDefault="003505E1" w:rsidP="003505E1">
      <w:pPr>
        <w:bidi/>
        <w:jc w:val="both"/>
        <w:rPr>
          <w:rFonts w:cs="David" w:hint="cs"/>
          <w:u w:val="single"/>
          <w:rtl/>
        </w:rPr>
      </w:pPr>
    </w:p>
    <w:p w14:paraId="6752DCD7" w14:textId="77777777" w:rsidR="003505E1" w:rsidRPr="003505E1" w:rsidRDefault="003505E1" w:rsidP="003505E1">
      <w:pPr>
        <w:bidi/>
        <w:ind w:firstLine="567"/>
        <w:jc w:val="both"/>
        <w:rPr>
          <w:rFonts w:cs="David" w:hint="cs"/>
          <w:rtl/>
        </w:rPr>
      </w:pPr>
      <w:r w:rsidRPr="003505E1">
        <w:rPr>
          <w:rFonts w:cs="David" w:hint="cs"/>
          <w:rtl/>
        </w:rPr>
        <w:t xml:space="preserve">זו פגיעה בחיילי המילואים. </w:t>
      </w:r>
    </w:p>
    <w:p w14:paraId="70EF1A7D" w14:textId="77777777" w:rsidR="003505E1" w:rsidRPr="003505E1" w:rsidRDefault="003505E1" w:rsidP="003505E1">
      <w:pPr>
        <w:bidi/>
        <w:jc w:val="both"/>
        <w:rPr>
          <w:rFonts w:cs="David" w:hint="cs"/>
          <w:rtl/>
        </w:rPr>
      </w:pPr>
    </w:p>
    <w:p w14:paraId="1FD82D51" w14:textId="77777777" w:rsidR="003505E1" w:rsidRPr="003505E1" w:rsidRDefault="003505E1" w:rsidP="003505E1">
      <w:pPr>
        <w:bidi/>
        <w:jc w:val="both"/>
        <w:rPr>
          <w:rFonts w:cs="David" w:hint="cs"/>
          <w:u w:val="single"/>
          <w:rtl/>
        </w:rPr>
      </w:pPr>
      <w:r w:rsidRPr="003505E1">
        <w:rPr>
          <w:rFonts w:cs="David" w:hint="cs"/>
          <w:u w:val="single"/>
          <w:rtl/>
        </w:rPr>
        <w:t>יצחק גלנטי:</w:t>
      </w:r>
    </w:p>
    <w:p w14:paraId="434F324D" w14:textId="77777777" w:rsidR="003505E1" w:rsidRPr="003505E1" w:rsidRDefault="003505E1" w:rsidP="003505E1">
      <w:pPr>
        <w:bidi/>
        <w:jc w:val="both"/>
        <w:rPr>
          <w:rFonts w:cs="David" w:hint="cs"/>
          <w:rtl/>
        </w:rPr>
      </w:pPr>
    </w:p>
    <w:p w14:paraId="50497E73" w14:textId="77777777" w:rsidR="003505E1" w:rsidRPr="003505E1" w:rsidRDefault="003505E1" w:rsidP="003505E1">
      <w:pPr>
        <w:bidi/>
        <w:ind w:firstLine="567"/>
        <w:jc w:val="both"/>
        <w:rPr>
          <w:rFonts w:cs="David" w:hint="cs"/>
          <w:rtl/>
        </w:rPr>
      </w:pPr>
      <w:r w:rsidRPr="003505E1">
        <w:rPr>
          <w:rFonts w:cs="David" w:hint="cs"/>
          <w:rtl/>
        </w:rPr>
        <w:t xml:space="preserve">לא בחיילים, אלא בקצינים. </w:t>
      </w:r>
    </w:p>
    <w:p w14:paraId="2E84F0BF" w14:textId="77777777" w:rsidR="003505E1" w:rsidRPr="003505E1" w:rsidRDefault="003505E1" w:rsidP="003505E1">
      <w:pPr>
        <w:bidi/>
        <w:jc w:val="both"/>
        <w:rPr>
          <w:rFonts w:cs="David" w:hint="cs"/>
          <w:rtl/>
        </w:rPr>
      </w:pPr>
    </w:p>
    <w:p w14:paraId="3D14A99A" w14:textId="77777777" w:rsidR="003505E1" w:rsidRPr="003505E1" w:rsidRDefault="003505E1" w:rsidP="003505E1">
      <w:pPr>
        <w:bidi/>
        <w:jc w:val="both"/>
        <w:rPr>
          <w:rFonts w:cs="David" w:hint="cs"/>
          <w:u w:val="single"/>
          <w:rtl/>
        </w:rPr>
      </w:pPr>
      <w:r w:rsidRPr="003505E1">
        <w:rPr>
          <w:rFonts w:cs="David" w:hint="cs"/>
          <w:u w:val="single"/>
          <w:rtl/>
        </w:rPr>
        <w:t>היו"ר אביגדור יצחקי:</w:t>
      </w:r>
    </w:p>
    <w:p w14:paraId="5CBB4718" w14:textId="77777777" w:rsidR="003505E1" w:rsidRPr="003505E1" w:rsidRDefault="003505E1" w:rsidP="003505E1">
      <w:pPr>
        <w:bidi/>
        <w:jc w:val="both"/>
        <w:rPr>
          <w:rFonts w:cs="David" w:hint="cs"/>
          <w:rtl/>
        </w:rPr>
      </w:pPr>
    </w:p>
    <w:p w14:paraId="17A34EDE" w14:textId="77777777" w:rsidR="003505E1" w:rsidRPr="003505E1" w:rsidRDefault="003505E1" w:rsidP="003505E1">
      <w:pPr>
        <w:bidi/>
        <w:ind w:firstLine="567"/>
        <w:jc w:val="both"/>
        <w:rPr>
          <w:rFonts w:cs="David" w:hint="cs"/>
          <w:rtl/>
        </w:rPr>
      </w:pPr>
      <w:r w:rsidRPr="003505E1">
        <w:rPr>
          <w:rFonts w:cs="David" w:hint="cs"/>
          <w:rtl/>
        </w:rPr>
        <w:t xml:space="preserve">אני רוצה להגיד לך שמי שמוציאים אותו ממילואים בגיל 41, מרגיש רע מאוד עם הדבר. </w:t>
      </w:r>
    </w:p>
    <w:p w14:paraId="6F156ABF" w14:textId="77777777" w:rsidR="003505E1" w:rsidRPr="003505E1" w:rsidRDefault="003505E1" w:rsidP="003505E1">
      <w:pPr>
        <w:bidi/>
        <w:jc w:val="both"/>
        <w:rPr>
          <w:rFonts w:cs="David" w:hint="cs"/>
          <w:rtl/>
        </w:rPr>
      </w:pPr>
    </w:p>
    <w:p w14:paraId="23AD01E5" w14:textId="77777777" w:rsidR="003505E1" w:rsidRPr="003505E1" w:rsidRDefault="003505E1" w:rsidP="003505E1">
      <w:pPr>
        <w:bidi/>
        <w:jc w:val="both"/>
        <w:rPr>
          <w:rFonts w:cs="David" w:hint="cs"/>
          <w:u w:val="single"/>
          <w:rtl/>
        </w:rPr>
      </w:pPr>
      <w:r w:rsidRPr="003505E1">
        <w:rPr>
          <w:rFonts w:cs="David" w:hint="cs"/>
          <w:u w:val="single"/>
          <w:rtl/>
        </w:rPr>
        <w:t>עדי אברהם:</w:t>
      </w:r>
    </w:p>
    <w:p w14:paraId="3F2E863C" w14:textId="77777777" w:rsidR="003505E1" w:rsidRPr="003505E1" w:rsidRDefault="003505E1" w:rsidP="003505E1">
      <w:pPr>
        <w:bidi/>
        <w:jc w:val="both"/>
        <w:rPr>
          <w:rFonts w:cs="David" w:hint="cs"/>
          <w:rtl/>
        </w:rPr>
      </w:pPr>
    </w:p>
    <w:p w14:paraId="76E06FAE" w14:textId="77777777" w:rsidR="003505E1" w:rsidRPr="003505E1" w:rsidRDefault="003505E1" w:rsidP="003505E1">
      <w:pPr>
        <w:bidi/>
        <w:ind w:firstLine="567"/>
        <w:jc w:val="both"/>
        <w:rPr>
          <w:rFonts w:cs="David" w:hint="cs"/>
          <w:rtl/>
        </w:rPr>
      </w:pPr>
      <w:r w:rsidRPr="003505E1">
        <w:rPr>
          <w:rFonts w:cs="David" w:hint="cs"/>
          <w:rtl/>
        </w:rPr>
        <w:t xml:space="preserve">מדובר על קריאה בין גיל 41 לגיל 42. הוראת השעה בתוקף עד ה-31 לדצמבר.  לנוכח העובדה שיש להעביר שלוש קריאות, אנחנו מבקשים לפטור מחובת הנחה. </w:t>
      </w:r>
    </w:p>
    <w:p w14:paraId="1B2955C8" w14:textId="77777777" w:rsidR="003505E1" w:rsidRPr="003505E1" w:rsidRDefault="003505E1" w:rsidP="003505E1">
      <w:pPr>
        <w:bidi/>
        <w:jc w:val="both"/>
        <w:rPr>
          <w:rFonts w:cs="David" w:hint="cs"/>
          <w:rtl/>
        </w:rPr>
      </w:pPr>
    </w:p>
    <w:p w14:paraId="1BCC9EF8" w14:textId="77777777" w:rsidR="003505E1" w:rsidRPr="003505E1" w:rsidRDefault="003505E1" w:rsidP="003505E1">
      <w:pPr>
        <w:bidi/>
        <w:jc w:val="both"/>
        <w:rPr>
          <w:rFonts w:cs="David" w:hint="cs"/>
          <w:u w:val="single"/>
          <w:rtl/>
        </w:rPr>
      </w:pPr>
      <w:r w:rsidRPr="003505E1">
        <w:rPr>
          <w:rFonts w:cs="David" w:hint="cs"/>
          <w:u w:val="single"/>
          <w:rtl/>
        </w:rPr>
        <w:t>גדעון סער:</w:t>
      </w:r>
    </w:p>
    <w:p w14:paraId="13FB443F" w14:textId="77777777" w:rsidR="003505E1" w:rsidRPr="003505E1" w:rsidRDefault="003505E1" w:rsidP="003505E1">
      <w:pPr>
        <w:bidi/>
        <w:jc w:val="both"/>
        <w:rPr>
          <w:rFonts w:cs="David" w:hint="cs"/>
          <w:rtl/>
        </w:rPr>
      </w:pPr>
    </w:p>
    <w:p w14:paraId="2975E88C" w14:textId="77777777" w:rsidR="003505E1" w:rsidRPr="003505E1" w:rsidRDefault="003505E1" w:rsidP="003505E1">
      <w:pPr>
        <w:bidi/>
        <w:ind w:firstLine="567"/>
        <w:jc w:val="both"/>
        <w:rPr>
          <w:rFonts w:cs="David" w:hint="cs"/>
          <w:rtl/>
        </w:rPr>
      </w:pPr>
      <w:r w:rsidRPr="003505E1">
        <w:rPr>
          <w:rFonts w:cs="David" w:hint="cs"/>
          <w:rtl/>
        </w:rPr>
        <w:t xml:space="preserve">אדוני היושב ראש, אני רוצה לשכנע אותך שהמסלול של פטור מחובת הנחה פה הוא מסלול ממש לא נכון. קודם כל, ההוראה המקורית היתה בזמן האינתיפאדה, ואז הוחלט לאפשר לחרוג ממה שהכנסת קבעה בהוראת שעה. ההארכה של זה כבר נהיית אוטומטית. הם באים לפה באיחור וזה לא בסדר. אבל, אין שום בעיה להעביר את זה בשלוש קריאות לא רק בשבועיים, אלא גם בשבוע אחד אין בעיה. </w:t>
      </w:r>
    </w:p>
    <w:p w14:paraId="2B671D86" w14:textId="77777777" w:rsidR="003505E1" w:rsidRPr="003505E1" w:rsidRDefault="003505E1" w:rsidP="003505E1">
      <w:pPr>
        <w:bidi/>
        <w:ind w:firstLine="567"/>
        <w:jc w:val="both"/>
        <w:rPr>
          <w:rFonts w:cs="David" w:hint="cs"/>
          <w:rtl/>
        </w:rPr>
      </w:pPr>
    </w:p>
    <w:p w14:paraId="2DE46F47" w14:textId="77777777" w:rsidR="003505E1" w:rsidRPr="003505E1" w:rsidRDefault="003505E1" w:rsidP="003505E1">
      <w:pPr>
        <w:tabs>
          <w:tab w:val="left" w:pos="1930"/>
        </w:tabs>
        <w:bidi/>
        <w:jc w:val="both"/>
        <w:rPr>
          <w:rFonts w:cs="David" w:hint="cs"/>
          <w:u w:val="single"/>
          <w:rtl/>
        </w:rPr>
      </w:pPr>
      <w:r w:rsidRPr="003505E1">
        <w:rPr>
          <w:rFonts w:cs="David" w:hint="cs"/>
          <w:u w:val="single"/>
          <w:rtl/>
        </w:rPr>
        <w:t>היו"ר אביגדור יצחקי:</w:t>
      </w:r>
    </w:p>
    <w:p w14:paraId="2F8DC937" w14:textId="77777777" w:rsidR="003505E1" w:rsidRPr="003505E1" w:rsidRDefault="003505E1" w:rsidP="003505E1">
      <w:pPr>
        <w:bidi/>
        <w:ind w:firstLine="567"/>
        <w:jc w:val="both"/>
        <w:rPr>
          <w:rFonts w:cs="David" w:hint="cs"/>
          <w:rtl/>
        </w:rPr>
      </w:pPr>
    </w:p>
    <w:p w14:paraId="6D6D1553" w14:textId="77777777" w:rsidR="003505E1" w:rsidRPr="003505E1" w:rsidRDefault="003505E1" w:rsidP="003505E1">
      <w:pPr>
        <w:bidi/>
        <w:ind w:firstLine="567"/>
        <w:jc w:val="both"/>
        <w:rPr>
          <w:rFonts w:cs="David" w:hint="cs"/>
          <w:rtl/>
        </w:rPr>
      </w:pPr>
      <w:r w:rsidRPr="003505E1">
        <w:rPr>
          <w:rFonts w:cs="David" w:hint="cs"/>
          <w:rtl/>
        </w:rPr>
        <w:t>גם ביום.</w:t>
      </w:r>
    </w:p>
    <w:p w14:paraId="0CD802E6" w14:textId="77777777" w:rsidR="003505E1" w:rsidRPr="003505E1" w:rsidRDefault="003505E1" w:rsidP="003505E1">
      <w:pPr>
        <w:bidi/>
        <w:ind w:firstLine="567"/>
        <w:jc w:val="both"/>
        <w:rPr>
          <w:rFonts w:cs="David" w:hint="cs"/>
          <w:rtl/>
        </w:rPr>
      </w:pPr>
    </w:p>
    <w:p w14:paraId="55F3DAD7" w14:textId="77777777" w:rsidR="003505E1" w:rsidRPr="003505E1" w:rsidRDefault="003505E1" w:rsidP="003505E1">
      <w:pPr>
        <w:bidi/>
        <w:jc w:val="both"/>
        <w:rPr>
          <w:rFonts w:cs="David" w:hint="cs"/>
          <w:u w:val="single"/>
          <w:rtl/>
        </w:rPr>
      </w:pPr>
      <w:r w:rsidRPr="003505E1">
        <w:rPr>
          <w:rFonts w:cs="David" w:hint="cs"/>
          <w:u w:val="single"/>
          <w:rtl/>
        </w:rPr>
        <w:t>גדעון סער:</w:t>
      </w:r>
    </w:p>
    <w:p w14:paraId="071F472C" w14:textId="77777777" w:rsidR="003505E1" w:rsidRPr="003505E1" w:rsidRDefault="003505E1" w:rsidP="003505E1">
      <w:pPr>
        <w:bidi/>
        <w:ind w:firstLine="567"/>
        <w:jc w:val="both"/>
        <w:rPr>
          <w:rFonts w:cs="David" w:hint="cs"/>
          <w:rtl/>
        </w:rPr>
      </w:pPr>
    </w:p>
    <w:p w14:paraId="55FA0706" w14:textId="77777777" w:rsidR="003505E1" w:rsidRPr="003505E1" w:rsidRDefault="003505E1" w:rsidP="003505E1">
      <w:pPr>
        <w:bidi/>
        <w:ind w:firstLine="567"/>
        <w:jc w:val="both"/>
        <w:rPr>
          <w:rFonts w:cs="David" w:hint="cs"/>
          <w:rtl/>
        </w:rPr>
      </w:pPr>
      <w:r w:rsidRPr="003505E1">
        <w:rPr>
          <w:rFonts w:cs="David" w:hint="cs"/>
          <w:rtl/>
        </w:rPr>
        <w:t xml:space="preserve">נכון, כי זה ועדת חוץ וביטחון שהיא בידי הקואליציה. אין שום סיבה לתת פטור מחובת הנחה. אני לא חושב שצריך לאשר את החוק כלאחר יד. צריך בהחלט לשקול אותו, קל וחומר שאין שום סיבה לבוא ולתת פטור מחובת הנחה בגלל העיכוב של משרד הביטחון. יש פה פגיעה בחיילי מילואים. </w:t>
      </w:r>
    </w:p>
    <w:p w14:paraId="73EC592D" w14:textId="77777777" w:rsidR="003505E1" w:rsidRPr="003505E1" w:rsidRDefault="003505E1" w:rsidP="003505E1">
      <w:pPr>
        <w:bidi/>
        <w:ind w:firstLine="567"/>
        <w:jc w:val="both"/>
        <w:rPr>
          <w:rFonts w:cs="David" w:hint="cs"/>
          <w:rtl/>
        </w:rPr>
      </w:pPr>
    </w:p>
    <w:p w14:paraId="4D26180C" w14:textId="77777777" w:rsidR="003505E1" w:rsidRPr="003505E1" w:rsidRDefault="003505E1" w:rsidP="003505E1">
      <w:pPr>
        <w:bidi/>
        <w:jc w:val="both"/>
        <w:rPr>
          <w:rFonts w:cs="David" w:hint="cs"/>
          <w:u w:val="single"/>
          <w:rtl/>
        </w:rPr>
      </w:pPr>
      <w:r w:rsidRPr="003505E1">
        <w:rPr>
          <w:rFonts w:cs="David" w:hint="cs"/>
          <w:u w:val="single"/>
          <w:rtl/>
        </w:rPr>
        <w:t>עדי אברהם:</w:t>
      </w:r>
    </w:p>
    <w:p w14:paraId="49755236" w14:textId="77777777" w:rsidR="003505E1" w:rsidRPr="003505E1" w:rsidRDefault="003505E1" w:rsidP="003505E1">
      <w:pPr>
        <w:bidi/>
        <w:ind w:firstLine="567"/>
        <w:jc w:val="both"/>
        <w:rPr>
          <w:rFonts w:cs="David" w:hint="cs"/>
          <w:rtl/>
        </w:rPr>
      </w:pPr>
    </w:p>
    <w:p w14:paraId="34DFB0E4" w14:textId="77777777" w:rsidR="003505E1" w:rsidRPr="003505E1" w:rsidRDefault="003505E1" w:rsidP="003505E1">
      <w:pPr>
        <w:bidi/>
        <w:jc w:val="both"/>
        <w:rPr>
          <w:rFonts w:cs="David" w:hint="cs"/>
          <w:rtl/>
        </w:rPr>
      </w:pPr>
      <w:r w:rsidRPr="003505E1">
        <w:rPr>
          <w:rFonts w:cs="David" w:hint="cs"/>
          <w:rtl/>
        </w:rPr>
        <w:tab/>
        <w:t>הבקשה מובאת כעת זה באמת משום שאנחנו מצויים בימים אלו בעיצומן של הבדיקות.</w:t>
      </w:r>
    </w:p>
    <w:p w14:paraId="0491FB6A" w14:textId="77777777" w:rsidR="003505E1" w:rsidRPr="003505E1" w:rsidRDefault="003505E1" w:rsidP="003505E1">
      <w:pPr>
        <w:bidi/>
        <w:jc w:val="both"/>
        <w:rPr>
          <w:rFonts w:cs="David" w:hint="cs"/>
          <w:rtl/>
        </w:rPr>
      </w:pPr>
    </w:p>
    <w:p w14:paraId="6F66CA27" w14:textId="77777777" w:rsidR="003505E1" w:rsidRPr="003505E1" w:rsidRDefault="003505E1" w:rsidP="003505E1">
      <w:pPr>
        <w:bidi/>
        <w:jc w:val="both"/>
        <w:rPr>
          <w:rFonts w:cs="David" w:hint="cs"/>
          <w:u w:val="single"/>
          <w:rtl/>
        </w:rPr>
      </w:pPr>
      <w:r w:rsidRPr="003505E1">
        <w:rPr>
          <w:rFonts w:cs="David" w:hint="cs"/>
          <w:u w:val="single"/>
          <w:rtl/>
        </w:rPr>
        <w:t>יצחק גלנטי:</w:t>
      </w:r>
    </w:p>
    <w:p w14:paraId="5566204B" w14:textId="77777777" w:rsidR="003505E1" w:rsidRPr="003505E1" w:rsidRDefault="003505E1" w:rsidP="003505E1">
      <w:pPr>
        <w:bidi/>
        <w:jc w:val="both"/>
        <w:rPr>
          <w:rFonts w:cs="David" w:hint="cs"/>
          <w:rtl/>
        </w:rPr>
      </w:pPr>
    </w:p>
    <w:p w14:paraId="49F1CD43" w14:textId="77777777" w:rsidR="003505E1" w:rsidRPr="003505E1" w:rsidRDefault="003505E1" w:rsidP="003505E1">
      <w:pPr>
        <w:bidi/>
        <w:jc w:val="both"/>
        <w:rPr>
          <w:rFonts w:cs="David" w:hint="cs"/>
          <w:rtl/>
        </w:rPr>
      </w:pPr>
      <w:r w:rsidRPr="003505E1">
        <w:rPr>
          <w:rFonts w:cs="David" w:hint="cs"/>
          <w:rtl/>
        </w:rPr>
        <w:tab/>
        <w:t xml:space="preserve">אבל, מדוע אי אפשר היה לעשות את זה לפני שבועיים? </w:t>
      </w:r>
    </w:p>
    <w:p w14:paraId="5C5C7262" w14:textId="77777777" w:rsidR="003505E1" w:rsidRPr="003505E1" w:rsidRDefault="003505E1" w:rsidP="003505E1">
      <w:pPr>
        <w:bidi/>
        <w:jc w:val="both"/>
        <w:rPr>
          <w:rFonts w:cs="David" w:hint="cs"/>
          <w:rtl/>
        </w:rPr>
      </w:pPr>
    </w:p>
    <w:p w14:paraId="619CFAC8" w14:textId="77777777" w:rsidR="003505E1" w:rsidRPr="003505E1" w:rsidRDefault="003505E1" w:rsidP="003505E1">
      <w:pPr>
        <w:bidi/>
        <w:jc w:val="both"/>
        <w:rPr>
          <w:rFonts w:cs="David" w:hint="cs"/>
          <w:u w:val="single"/>
          <w:rtl/>
        </w:rPr>
      </w:pPr>
      <w:r w:rsidRPr="003505E1">
        <w:rPr>
          <w:rFonts w:cs="David" w:hint="cs"/>
          <w:u w:val="single"/>
          <w:rtl/>
        </w:rPr>
        <w:t>עדי אברהם:</w:t>
      </w:r>
    </w:p>
    <w:p w14:paraId="5E4DBB0C" w14:textId="77777777" w:rsidR="003505E1" w:rsidRPr="003505E1" w:rsidRDefault="003505E1" w:rsidP="003505E1">
      <w:pPr>
        <w:bidi/>
        <w:jc w:val="both"/>
        <w:rPr>
          <w:rFonts w:cs="David" w:hint="cs"/>
          <w:rtl/>
        </w:rPr>
      </w:pPr>
    </w:p>
    <w:p w14:paraId="670DA6E1" w14:textId="77777777" w:rsidR="003505E1" w:rsidRPr="003505E1" w:rsidRDefault="003505E1" w:rsidP="003505E1">
      <w:pPr>
        <w:bidi/>
        <w:jc w:val="both"/>
        <w:rPr>
          <w:rFonts w:cs="David" w:hint="cs"/>
          <w:rtl/>
        </w:rPr>
      </w:pPr>
      <w:r w:rsidRPr="003505E1">
        <w:rPr>
          <w:rFonts w:cs="David" w:hint="cs"/>
          <w:rtl/>
        </w:rPr>
        <w:tab/>
        <w:t xml:space="preserve">משום שהתחקירים והבדיקות מושלמים בימים אלה ממש. היה חשוב לוודא שהצורך עודנו קיים. רק באמת משהשתכנענו שאכן קיים צורך מובאת הבקשה. </w:t>
      </w:r>
    </w:p>
    <w:p w14:paraId="11C7F8AE" w14:textId="77777777" w:rsidR="003505E1" w:rsidRPr="003505E1" w:rsidRDefault="003505E1" w:rsidP="003505E1">
      <w:pPr>
        <w:bidi/>
        <w:jc w:val="both"/>
        <w:rPr>
          <w:rFonts w:cs="David" w:hint="cs"/>
          <w:rtl/>
        </w:rPr>
      </w:pPr>
    </w:p>
    <w:p w14:paraId="3F9BF71D" w14:textId="77777777" w:rsidR="003505E1" w:rsidRPr="003505E1" w:rsidRDefault="003505E1" w:rsidP="003505E1">
      <w:pPr>
        <w:bidi/>
        <w:jc w:val="both"/>
        <w:rPr>
          <w:rFonts w:cs="David" w:hint="cs"/>
          <w:u w:val="single"/>
          <w:rtl/>
        </w:rPr>
      </w:pPr>
      <w:r w:rsidRPr="003505E1">
        <w:rPr>
          <w:rFonts w:cs="David" w:hint="cs"/>
          <w:u w:val="single"/>
          <w:rtl/>
        </w:rPr>
        <w:t>אורי אריאל:</w:t>
      </w:r>
    </w:p>
    <w:p w14:paraId="5D63ED73" w14:textId="77777777" w:rsidR="003505E1" w:rsidRPr="003505E1" w:rsidRDefault="003505E1" w:rsidP="003505E1">
      <w:pPr>
        <w:bidi/>
        <w:jc w:val="both"/>
        <w:rPr>
          <w:rFonts w:cs="David" w:hint="cs"/>
          <w:u w:val="single"/>
          <w:rtl/>
        </w:rPr>
      </w:pPr>
    </w:p>
    <w:p w14:paraId="5D992D6B" w14:textId="77777777" w:rsidR="003505E1" w:rsidRPr="003505E1" w:rsidRDefault="003505E1" w:rsidP="003505E1">
      <w:pPr>
        <w:bidi/>
        <w:jc w:val="both"/>
        <w:rPr>
          <w:rFonts w:cs="David" w:hint="cs"/>
          <w:rtl/>
        </w:rPr>
      </w:pPr>
      <w:r w:rsidRPr="003505E1">
        <w:rPr>
          <w:rFonts w:cs="David" w:hint="cs"/>
          <w:rtl/>
        </w:rPr>
        <w:tab/>
        <w:t xml:space="preserve">אני מבקש לדחות את הבקשה משני נימוקים. ראשית, ההסברים ששמענו מסרן עדי אברהם לא משכנעים אותי. שנית, אני חושב שלא יאה עשתה מערכת הביטחון ששולחת אותה. יש את סגן שר הביטחון, יש מי שצריך להציג את זה. עם כל הכבוד לתחקירים, כל אחד מבין שצריך את החוק הזה. ההתרשלות של מערכת הביטחון היא התרשלות, ואני מסכים עם גדעון סער שלא צריך שום פטור מחובת הנחה.  עוד תקלה של משרד הביטחון. </w:t>
      </w:r>
    </w:p>
    <w:p w14:paraId="58703723" w14:textId="77777777" w:rsidR="003505E1" w:rsidRPr="003505E1" w:rsidRDefault="003505E1" w:rsidP="003505E1">
      <w:pPr>
        <w:bidi/>
        <w:jc w:val="both"/>
        <w:rPr>
          <w:rFonts w:cs="David" w:hint="cs"/>
          <w:rtl/>
        </w:rPr>
      </w:pPr>
    </w:p>
    <w:p w14:paraId="64002EAD" w14:textId="77777777" w:rsidR="003505E1" w:rsidRPr="003505E1" w:rsidRDefault="003505E1" w:rsidP="003505E1">
      <w:pPr>
        <w:bidi/>
        <w:jc w:val="both"/>
        <w:rPr>
          <w:rFonts w:cs="David" w:hint="cs"/>
          <w:u w:val="single"/>
          <w:rtl/>
        </w:rPr>
      </w:pPr>
      <w:r w:rsidRPr="003505E1">
        <w:rPr>
          <w:rFonts w:cs="David" w:hint="cs"/>
          <w:u w:val="single"/>
          <w:rtl/>
        </w:rPr>
        <w:t>יואל חסון:</w:t>
      </w:r>
    </w:p>
    <w:p w14:paraId="760B9170" w14:textId="77777777" w:rsidR="003505E1" w:rsidRPr="003505E1" w:rsidRDefault="003505E1" w:rsidP="003505E1">
      <w:pPr>
        <w:bidi/>
        <w:jc w:val="both"/>
        <w:rPr>
          <w:rFonts w:cs="David" w:hint="cs"/>
          <w:rtl/>
        </w:rPr>
      </w:pPr>
    </w:p>
    <w:p w14:paraId="34D779C9" w14:textId="77777777" w:rsidR="003505E1" w:rsidRPr="003505E1" w:rsidRDefault="003505E1" w:rsidP="003505E1">
      <w:pPr>
        <w:bidi/>
        <w:jc w:val="both"/>
        <w:rPr>
          <w:rFonts w:cs="David" w:hint="cs"/>
          <w:rtl/>
        </w:rPr>
      </w:pPr>
      <w:r w:rsidRPr="003505E1">
        <w:rPr>
          <w:rFonts w:cs="David" w:hint="cs"/>
          <w:rtl/>
        </w:rPr>
        <w:tab/>
        <w:t xml:space="preserve">כל נושא שירות הביטחון, כל הזמן בא בצורה של טלאי על טלאי. אין הסדרה אחת ומשמעותית וברורה. כל הזמן הוראות חירום והוראות שעה.  מכיוון שמדובר בשינוי שמשפיע על חיילי מילואים, אני חושב שלא צריך להביא את זה לפטור מחובת הנחה, אלא צריך לתת לזה לרוץ בתהליך נורמאלי ורגיל. </w:t>
      </w:r>
    </w:p>
    <w:p w14:paraId="4967F6DA" w14:textId="77777777" w:rsidR="003505E1" w:rsidRPr="003505E1" w:rsidRDefault="003505E1" w:rsidP="003505E1">
      <w:pPr>
        <w:bidi/>
        <w:jc w:val="both"/>
        <w:rPr>
          <w:rFonts w:cs="David" w:hint="cs"/>
          <w:rtl/>
        </w:rPr>
      </w:pPr>
    </w:p>
    <w:p w14:paraId="3475D313" w14:textId="77777777" w:rsidR="003505E1" w:rsidRPr="003505E1" w:rsidRDefault="003505E1" w:rsidP="003505E1">
      <w:pPr>
        <w:tabs>
          <w:tab w:val="left" w:pos="1930"/>
        </w:tabs>
        <w:bidi/>
        <w:jc w:val="both"/>
        <w:rPr>
          <w:rFonts w:cs="David" w:hint="cs"/>
          <w:u w:val="single"/>
          <w:rtl/>
        </w:rPr>
      </w:pPr>
      <w:r w:rsidRPr="003505E1">
        <w:rPr>
          <w:rFonts w:cs="David" w:hint="cs"/>
          <w:u w:val="single"/>
          <w:rtl/>
        </w:rPr>
        <w:t>היו"ר אביגדור יצחקי:</w:t>
      </w:r>
    </w:p>
    <w:p w14:paraId="272F5D7D" w14:textId="77777777" w:rsidR="003505E1" w:rsidRPr="003505E1" w:rsidRDefault="003505E1" w:rsidP="003505E1">
      <w:pPr>
        <w:bidi/>
        <w:jc w:val="both"/>
        <w:rPr>
          <w:rFonts w:cs="David" w:hint="cs"/>
          <w:rtl/>
        </w:rPr>
      </w:pPr>
    </w:p>
    <w:p w14:paraId="5F22593A" w14:textId="77777777" w:rsidR="003505E1" w:rsidRPr="003505E1" w:rsidRDefault="003505E1" w:rsidP="003505E1">
      <w:pPr>
        <w:bidi/>
        <w:jc w:val="both"/>
        <w:rPr>
          <w:rFonts w:cs="David" w:hint="cs"/>
          <w:rtl/>
        </w:rPr>
      </w:pPr>
      <w:r w:rsidRPr="003505E1">
        <w:rPr>
          <w:rFonts w:cs="David" w:hint="cs"/>
          <w:rtl/>
        </w:rPr>
        <w:tab/>
        <w:t>בשביל חברי הכנסת הקבועים שהגיעו אני אחזור על הדברים, נמצאת פה סרן עדי אברהם והיא מבקשת פטור מחובת הנחה. היום צלצל אליי סגן שר הביטחון. מאחר ובשנת המילואים הקלנדארי</w:t>
      </w:r>
      <w:r w:rsidRPr="003505E1">
        <w:rPr>
          <w:rFonts w:cs="David" w:hint="eastAsia"/>
          <w:rtl/>
        </w:rPr>
        <w:t>ת</w:t>
      </w:r>
      <w:r w:rsidRPr="003505E1">
        <w:rPr>
          <w:rFonts w:cs="David" w:hint="cs"/>
          <w:rtl/>
        </w:rPr>
        <w:t xml:space="preserve"> השתתפו הרבה קצינים במלחמת הלבנון, הסיבה היא שהיום מבקשים לגייס לא את אותם קצינים שכבר שירתו במלחמה, אלא לגייס קצינים נוספים כדי שיעזרו בעומס. אני לא חושב שזה דבר לא נכון למרות הדברים. אני חושב שהדברים נכונים.  כולנו מכירים מה זה הוצאת צו מילואים. הוצאת צו מילואים זה לא מהיום למחר. </w:t>
      </w:r>
    </w:p>
    <w:p w14:paraId="43C5F796" w14:textId="77777777" w:rsidR="003505E1" w:rsidRPr="003505E1" w:rsidRDefault="003505E1" w:rsidP="003505E1">
      <w:pPr>
        <w:bidi/>
        <w:jc w:val="both"/>
        <w:rPr>
          <w:rFonts w:cs="David" w:hint="cs"/>
          <w:rtl/>
        </w:rPr>
      </w:pPr>
    </w:p>
    <w:p w14:paraId="1CB81674" w14:textId="77777777" w:rsidR="003505E1" w:rsidRPr="003505E1" w:rsidRDefault="003505E1" w:rsidP="003505E1">
      <w:pPr>
        <w:bidi/>
        <w:jc w:val="both"/>
        <w:rPr>
          <w:rFonts w:cs="David" w:hint="cs"/>
          <w:u w:val="single"/>
          <w:rtl/>
        </w:rPr>
      </w:pPr>
      <w:r w:rsidRPr="003505E1">
        <w:rPr>
          <w:rFonts w:cs="David" w:hint="cs"/>
          <w:u w:val="single"/>
          <w:rtl/>
        </w:rPr>
        <w:t>אורי אריאל:</w:t>
      </w:r>
    </w:p>
    <w:p w14:paraId="5D421543" w14:textId="77777777" w:rsidR="003505E1" w:rsidRPr="003505E1" w:rsidRDefault="003505E1" w:rsidP="003505E1">
      <w:pPr>
        <w:bidi/>
        <w:jc w:val="both"/>
        <w:rPr>
          <w:rFonts w:cs="David" w:hint="cs"/>
          <w:rtl/>
        </w:rPr>
      </w:pPr>
    </w:p>
    <w:p w14:paraId="4B36A33A" w14:textId="77777777" w:rsidR="003505E1" w:rsidRPr="003505E1" w:rsidRDefault="003505E1" w:rsidP="003505E1">
      <w:pPr>
        <w:bidi/>
        <w:jc w:val="both"/>
        <w:rPr>
          <w:rFonts w:cs="David" w:hint="cs"/>
          <w:rtl/>
        </w:rPr>
      </w:pPr>
      <w:r w:rsidRPr="003505E1">
        <w:rPr>
          <w:rFonts w:cs="David" w:hint="cs"/>
          <w:rtl/>
        </w:rPr>
        <w:tab/>
        <w:t>למה לא באו לפני חודשיים?</w:t>
      </w:r>
    </w:p>
    <w:p w14:paraId="0A20B387" w14:textId="77777777" w:rsidR="003505E1" w:rsidRPr="003505E1" w:rsidRDefault="003505E1" w:rsidP="003505E1">
      <w:pPr>
        <w:bidi/>
        <w:jc w:val="both"/>
        <w:rPr>
          <w:rFonts w:cs="David" w:hint="cs"/>
          <w:rtl/>
        </w:rPr>
      </w:pPr>
    </w:p>
    <w:p w14:paraId="2393F226" w14:textId="77777777" w:rsidR="003505E1" w:rsidRPr="003505E1" w:rsidRDefault="003505E1" w:rsidP="003505E1">
      <w:pPr>
        <w:tabs>
          <w:tab w:val="left" w:pos="1930"/>
        </w:tabs>
        <w:bidi/>
        <w:jc w:val="both"/>
        <w:rPr>
          <w:rFonts w:cs="David" w:hint="cs"/>
          <w:u w:val="single"/>
          <w:rtl/>
        </w:rPr>
      </w:pPr>
      <w:r w:rsidRPr="003505E1">
        <w:rPr>
          <w:rFonts w:cs="David" w:hint="cs"/>
          <w:u w:val="single"/>
          <w:rtl/>
        </w:rPr>
        <w:t>היו"ר אביגדור יצחקי:</w:t>
      </w:r>
    </w:p>
    <w:p w14:paraId="7DBD66CE" w14:textId="77777777" w:rsidR="003505E1" w:rsidRPr="003505E1" w:rsidRDefault="003505E1" w:rsidP="003505E1">
      <w:pPr>
        <w:bidi/>
        <w:jc w:val="both"/>
        <w:rPr>
          <w:rFonts w:cs="David" w:hint="cs"/>
          <w:rtl/>
        </w:rPr>
      </w:pPr>
    </w:p>
    <w:p w14:paraId="661DE638" w14:textId="77777777" w:rsidR="003505E1" w:rsidRPr="003505E1" w:rsidRDefault="003505E1" w:rsidP="003505E1">
      <w:pPr>
        <w:bidi/>
        <w:jc w:val="both"/>
        <w:rPr>
          <w:rFonts w:cs="David" w:hint="cs"/>
          <w:rtl/>
        </w:rPr>
      </w:pPr>
      <w:r w:rsidRPr="003505E1">
        <w:rPr>
          <w:rFonts w:cs="David" w:hint="cs"/>
          <w:rtl/>
        </w:rPr>
        <w:tab/>
        <w:t xml:space="preserve">לא באו, אז מה עכשיו אתה רוצה לתלות אותם על העץ? </w:t>
      </w:r>
    </w:p>
    <w:p w14:paraId="2415D613" w14:textId="77777777" w:rsidR="003505E1" w:rsidRPr="003505E1" w:rsidRDefault="003505E1" w:rsidP="003505E1">
      <w:pPr>
        <w:bidi/>
        <w:jc w:val="both"/>
        <w:rPr>
          <w:rFonts w:cs="David" w:hint="cs"/>
          <w:rtl/>
        </w:rPr>
      </w:pPr>
    </w:p>
    <w:p w14:paraId="74C267AC" w14:textId="77777777" w:rsidR="003505E1" w:rsidRPr="003505E1" w:rsidRDefault="003505E1" w:rsidP="003505E1">
      <w:pPr>
        <w:bidi/>
        <w:jc w:val="both"/>
        <w:rPr>
          <w:rFonts w:cs="David" w:hint="cs"/>
          <w:rtl/>
        </w:rPr>
      </w:pPr>
      <w:r w:rsidRPr="003505E1">
        <w:rPr>
          <w:rFonts w:cs="David" w:hint="cs"/>
          <w:rtl/>
        </w:rPr>
        <w:tab/>
        <w:t xml:space="preserve">לכן, ביקשה מערכת הביטחון, ביקש סגן שר הביטחון, ביקש שר הביטחון, שהם רוצים לזרז את העניין. אני חושב שנכון לעשות את הדברים מהר ככל האפשר על מנת שצה"ל יוכל לתכנן את עצמו, על מנת שצה"ל יוכל למלא את שנת המילואים הבאה שלו כמו שצריך. גם אם מערכת הביטחון שגתה ולא הביאה את זה לפני שבוע, אני לא רואה את הסיבה למה עכשיו לשלוח אותם לעוד שבוע. </w:t>
      </w:r>
    </w:p>
    <w:p w14:paraId="61102A58" w14:textId="77777777" w:rsidR="003505E1" w:rsidRPr="003505E1" w:rsidRDefault="003505E1" w:rsidP="003505E1">
      <w:pPr>
        <w:bidi/>
        <w:jc w:val="both"/>
        <w:rPr>
          <w:rFonts w:cs="David" w:hint="cs"/>
          <w:rtl/>
        </w:rPr>
      </w:pPr>
    </w:p>
    <w:p w14:paraId="44354B5C" w14:textId="77777777" w:rsidR="003505E1" w:rsidRPr="003505E1" w:rsidRDefault="003505E1" w:rsidP="003505E1">
      <w:pPr>
        <w:bidi/>
        <w:jc w:val="both"/>
        <w:rPr>
          <w:rFonts w:cs="David" w:hint="cs"/>
          <w:u w:val="single"/>
          <w:rtl/>
        </w:rPr>
      </w:pPr>
      <w:r w:rsidRPr="003505E1">
        <w:rPr>
          <w:rFonts w:cs="David" w:hint="cs"/>
          <w:u w:val="single"/>
          <w:rtl/>
        </w:rPr>
        <w:t>אורי אריאל:</w:t>
      </w:r>
    </w:p>
    <w:p w14:paraId="4B98D6A6" w14:textId="77777777" w:rsidR="003505E1" w:rsidRPr="003505E1" w:rsidRDefault="003505E1" w:rsidP="003505E1">
      <w:pPr>
        <w:bidi/>
        <w:jc w:val="both"/>
        <w:rPr>
          <w:rFonts w:cs="David" w:hint="cs"/>
          <w:rtl/>
        </w:rPr>
      </w:pPr>
    </w:p>
    <w:p w14:paraId="416F6A0F" w14:textId="77777777" w:rsidR="003505E1" w:rsidRPr="003505E1" w:rsidRDefault="003505E1" w:rsidP="003505E1">
      <w:pPr>
        <w:bidi/>
        <w:jc w:val="both"/>
        <w:rPr>
          <w:rFonts w:cs="David" w:hint="cs"/>
          <w:rtl/>
        </w:rPr>
      </w:pPr>
      <w:r w:rsidRPr="003505E1">
        <w:rPr>
          <w:rFonts w:cs="David" w:hint="cs"/>
          <w:rtl/>
        </w:rPr>
        <w:tab/>
        <w:t xml:space="preserve">למה זה צריך להיות פה עכשיו? שוועדת החוץ והביטחון תביא את זה. </w:t>
      </w:r>
    </w:p>
    <w:p w14:paraId="6A448D6D" w14:textId="77777777" w:rsidR="003505E1" w:rsidRPr="003505E1" w:rsidRDefault="003505E1" w:rsidP="003505E1">
      <w:pPr>
        <w:bidi/>
        <w:jc w:val="both"/>
        <w:rPr>
          <w:rFonts w:cs="David" w:hint="cs"/>
          <w:rtl/>
        </w:rPr>
      </w:pPr>
    </w:p>
    <w:p w14:paraId="62F26F7A" w14:textId="77777777" w:rsidR="003505E1" w:rsidRPr="003505E1" w:rsidRDefault="003505E1" w:rsidP="003505E1">
      <w:pPr>
        <w:tabs>
          <w:tab w:val="left" w:pos="1930"/>
        </w:tabs>
        <w:bidi/>
        <w:jc w:val="both"/>
        <w:rPr>
          <w:rFonts w:cs="David" w:hint="cs"/>
          <w:u w:val="single"/>
          <w:rtl/>
        </w:rPr>
      </w:pPr>
    </w:p>
    <w:p w14:paraId="09AB9635" w14:textId="77777777" w:rsidR="003505E1" w:rsidRPr="003505E1" w:rsidRDefault="003505E1" w:rsidP="003505E1">
      <w:pPr>
        <w:tabs>
          <w:tab w:val="left" w:pos="1930"/>
        </w:tabs>
        <w:bidi/>
        <w:jc w:val="both"/>
        <w:rPr>
          <w:rFonts w:cs="David" w:hint="cs"/>
          <w:u w:val="single"/>
          <w:rtl/>
        </w:rPr>
      </w:pPr>
    </w:p>
    <w:p w14:paraId="16AE1E89" w14:textId="77777777" w:rsidR="003505E1" w:rsidRPr="003505E1" w:rsidRDefault="003505E1" w:rsidP="003505E1">
      <w:pPr>
        <w:tabs>
          <w:tab w:val="left" w:pos="1930"/>
        </w:tabs>
        <w:bidi/>
        <w:jc w:val="both"/>
        <w:rPr>
          <w:rFonts w:cs="David" w:hint="cs"/>
          <w:u w:val="single"/>
          <w:rtl/>
        </w:rPr>
      </w:pPr>
    </w:p>
    <w:p w14:paraId="30D638D9" w14:textId="77777777" w:rsidR="003505E1" w:rsidRPr="003505E1" w:rsidRDefault="003505E1" w:rsidP="003505E1">
      <w:pPr>
        <w:tabs>
          <w:tab w:val="left" w:pos="1930"/>
        </w:tabs>
        <w:bidi/>
        <w:jc w:val="both"/>
        <w:rPr>
          <w:rFonts w:cs="David" w:hint="cs"/>
          <w:u w:val="single"/>
          <w:rtl/>
        </w:rPr>
      </w:pPr>
      <w:r w:rsidRPr="003505E1">
        <w:rPr>
          <w:rFonts w:cs="David" w:hint="cs"/>
          <w:u w:val="single"/>
          <w:rtl/>
        </w:rPr>
        <w:t>היו"ר אביגדור יצחקי:</w:t>
      </w:r>
    </w:p>
    <w:p w14:paraId="254FB6D3" w14:textId="77777777" w:rsidR="003505E1" w:rsidRPr="003505E1" w:rsidRDefault="003505E1" w:rsidP="003505E1">
      <w:pPr>
        <w:bidi/>
        <w:jc w:val="both"/>
        <w:rPr>
          <w:rFonts w:cs="David" w:hint="cs"/>
          <w:rtl/>
        </w:rPr>
      </w:pPr>
    </w:p>
    <w:p w14:paraId="7E2575E5" w14:textId="77777777" w:rsidR="003505E1" w:rsidRPr="003505E1" w:rsidRDefault="003505E1" w:rsidP="003505E1">
      <w:pPr>
        <w:bidi/>
        <w:jc w:val="both"/>
        <w:rPr>
          <w:rFonts w:cs="David" w:hint="cs"/>
          <w:rtl/>
        </w:rPr>
      </w:pPr>
      <w:r w:rsidRPr="003505E1">
        <w:rPr>
          <w:rFonts w:cs="David" w:hint="cs"/>
          <w:rtl/>
        </w:rPr>
        <w:tab/>
        <w:t xml:space="preserve">זה צריך להיות פה עכשיו כי הם עשו טעות  והם רוצים לתקן אותה, ורוצים לעשות את זה מהר ככל האפשר, קריאה ראשונה מהירה. </w:t>
      </w:r>
    </w:p>
    <w:p w14:paraId="7E28C9B3" w14:textId="77777777" w:rsidR="003505E1" w:rsidRPr="003505E1" w:rsidRDefault="003505E1" w:rsidP="003505E1">
      <w:pPr>
        <w:bidi/>
        <w:jc w:val="both"/>
        <w:rPr>
          <w:rFonts w:cs="David" w:hint="cs"/>
          <w:rtl/>
        </w:rPr>
      </w:pPr>
    </w:p>
    <w:p w14:paraId="7DCECD70" w14:textId="77777777" w:rsidR="003505E1" w:rsidRPr="003505E1" w:rsidRDefault="003505E1" w:rsidP="003505E1">
      <w:pPr>
        <w:bidi/>
        <w:jc w:val="both"/>
        <w:rPr>
          <w:rFonts w:cs="David" w:hint="cs"/>
          <w:i/>
          <w:iCs/>
          <w:rtl/>
        </w:rPr>
      </w:pPr>
      <w:r w:rsidRPr="003505E1">
        <w:rPr>
          <w:rFonts w:cs="David" w:hint="cs"/>
          <w:u w:val="single"/>
          <w:rtl/>
        </w:rPr>
        <w:t>קולט אביטל:</w:t>
      </w:r>
    </w:p>
    <w:p w14:paraId="01AC33CF" w14:textId="77777777" w:rsidR="003505E1" w:rsidRPr="003505E1" w:rsidRDefault="003505E1" w:rsidP="003505E1">
      <w:pPr>
        <w:bidi/>
        <w:jc w:val="both"/>
        <w:rPr>
          <w:rFonts w:cs="David" w:hint="cs"/>
          <w:i/>
          <w:iCs/>
          <w:rtl/>
        </w:rPr>
      </w:pPr>
    </w:p>
    <w:p w14:paraId="464C31E3" w14:textId="77777777" w:rsidR="003505E1" w:rsidRPr="003505E1" w:rsidRDefault="003505E1" w:rsidP="003505E1">
      <w:pPr>
        <w:bidi/>
        <w:jc w:val="both"/>
        <w:rPr>
          <w:rFonts w:cs="David" w:hint="cs"/>
          <w:rtl/>
        </w:rPr>
      </w:pPr>
      <w:r w:rsidRPr="003505E1">
        <w:rPr>
          <w:rFonts w:cs="David" w:hint="cs"/>
          <w:rtl/>
        </w:rPr>
        <w:tab/>
        <w:t>אני לא מתנגדת לעצם הצורך, אני בעד.</w:t>
      </w:r>
      <w:r w:rsidRPr="003505E1">
        <w:rPr>
          <w:rFonts w:cs="David" w:hint="cs"/>
          <w:rtl/>
        </w:rPr>
        <w:tab/>
        <w:t xml:space="preserve">אני רק תוהה לגבי הפרוצדורה, ואני תוהה איך זה שאנחנו כוועדה בכנסת מדברים על פטור מחובת הנחה או על זירוז תהליכים, ששולחים אלינו אנשים מצה"ל.  אם  משרד הביטחון רוצה את זה, אז שסגן שר הביטחון או מישהו מטעמו, מטעם משרד הביטחון, צריך לבוא לוועדה הזאת ולא להטיל את זה על חיילות צה"ל.  אני לא מתנגדת למהות, אני רק תוהה איך מתנהלים פה דברים בכנסת.  אני רואה פה זילות של הכנסת. אני לגופו של עניין לא אתנגד כי אני חושבת שזה נחוץ. אבל, יש פה - - - </w:t>
      </w:r>
    </w:p>
    <w:p w14:paraId="7422B951" w14:textId="77777777" w:rsidR="003505E1" w:rsidRPr="003505E1" w:rsidRDefault="003505E1" w:rsidP="003505E1">
      <w:pPr>
        <w:bidi/>
        <w:jc w:val="both"/>
        <w:rPr>
          <w:rFonts w:cs="David" w:hint="cs"/>
          <w:rtl/>
        </w:rPr>
      </w:pPr>
    </w:p>
    <w:p w14:paraId="732C3FD3" w14:textId="77777777" w:rsidR="003505E1" w:rsidRPr="003505E1" w:rsidRDefault="003505E1" w:rsidP="003505E1">
      <w:pPr>
        <w:tabs>
          <w:tab w:val="left" w:pos="1930"/>
        </w:tabs>
        <w:bidi/>
        <w:jc w:val="both"/>
        <w:rPr>
          <w:rFonts w:cs="David" w:hint="cs"/>
          <w:u w:val="single"/>
          <w:rtl/>
        </w:rPr>
      </w:pPr>
      <w:r w:rsidRPr="003505E1">
        <w:rPr>
          <w:rFonts w:cs="David" w:hint="cs"/>
          <w:u w:val="single"/>
          <w:rtl/>
        </w:rPr>
        <w:t>היו"ר אביגדור יצחקי:</w:t>
      </w:r>
    </w:p>
    <w:p w14:paraId="039974F9" w14:textId="77777777" w:rsidR="003505E1" w:rsidRPr="003505E1" w:rsidRDefault="003505E1" w:rsidP="003505E1">
      <w:pPr>
        <w:bidi/>
        <w:jc w:val="both"/>
        <w:rPr>
          <w:rFonts w:cs="David" w:hint="cs"/>
          <w:rtl/>
        </w:rPr>
      </w:pPr>
    </w:p>
    <w:p w14:paraId="3129168D" w14:textId="77777777" w:rsidR="003505E1" w:rsidRPr="003505E1" w:rsidRDefault="003505E1" w:rsidP="003505E1">
      <w:pPr>
        <w:bidi/>
        <w:jc w:val="both"/>
        <w:rPr>
          <w:rFonts w:cs="David" w:hint="cs"/>
          <w:rtl/>
        </w:rPr>
      </w:pPr>
      <w:r w:rsidRPr="003505E1">
        <w:rPr>
          <w:rFonts w:cs="David" w:hint="cs"/>
          <w:rtl/>
        </w:rPr>
        <w:tab/>
        <w:t xml:space="preserve">בואו נעבור להצעת החוק הבאה של משרד החקלאות ונצביע על שניהם ביחד. נציגת משרד החקלאות, בבקשה. </w:t>
      </w:r>
    </w:p>
    <w:p w14:paraId="1052EB81" w14:textId="77777777" w:rsidR="003505E1" w:rsidRPr="003505E1" w:rsidRDefault="003505E1" w:rsidP="003505E1">
      <w:pPr>
        <w:bidi/>
        <w:jc w:val="both"/>
        <w:rPr>
          <w:rFonts w:cs="David" w:hint="cs"/>
          <w:rtl/>
        </w:rPr>
      </w:pPr>
    </w:p>
    <w:p w14:paraId="582163E4" w14:textId="77777777" w:rsidR="003505E1" w:rsidRPr="003505E1" w:rsidRDefault="003505E1" w:rsidP="003505E1">
      <w:pPr>
        <w:bidi/>
        <w:jc w:val="both"/>
        <w:rPr>
          <w:rFonts w:cs="David" w:hint="cs"/>
          <w:u w:val="single"/>
          <w:rtl/>
        </w:rPr>
      </w:pPr>
      <w:r w:rsidRPr="003505E1">
        <w:rPr>
          <w:rFonts w:cs="David" w:hint="cs"/>
          <w:u w:val="single"/>
          <w:rtl/>
        </w:rPr>
        <w:t>חנה פרנקל:</w:t>
      </w:r>
    </w:p>
    <w:p w14:paraId="14020C3B" w14:textId="77777777" w:rsidR="003505E1" w:rsidRPr="003505E1" w:rsidRDefault="003505E1" w:rsidP="003505E1">
      <w:pPr>
        <w:bidi/>
        <w:jc w:val="both"/>
        <w:rPr>
          <w:rFonts w:cs="David" w:hint="cs"/>
          <w:rtl/>
        </w:rPr>
      </w:pPr>
    </w:p>
    <w:p w14:paraId="2D9BE437" w14:textId="77777777" w:rsidR="003505E1" w:rsidRPr="003505E1" w:rsidRDefault="003505E1" w:rsidP="003505E1">
      <w:pPr>
        <w:bidi/>
        <w:jc w:val="both"/>
        <w:rPr>
          <w:rFonts w:cs="David" w:hint="cs"/>
          <w:rtl/>
        </w:rPr>
      </w:pPr>
      <w:r w:rsidRPr="003505E1">
        <w:rPr>
          <w:rFonts w:cs="David" w:hint="cs"/>
          <w:rtl/>
        </w:rPr>
        <w:tab/>
        <w:t xml:space="preserve">אני פונה בעניין חוק מועצת הלול. עד סוף חודש זה כל חקיקת המשנה של חוק מועצת הלול קפוא.   תחילת ההוראה הזו מלפני שלוש שנים בחוק ההסדרים שבאיווחה אחת ביטל עשרות רבות של תקנות לפי חוק מועצת הלול, והוא קבע דד-ליין. הוא אמר: חוק ההסדרים לפני שלוש שנים, תעשו חקיקה חדשה, ועד סוף דצמבר כל חקיקת המשנה תבוטל. במהלך שלוש השנים האלה עשינו עבודה מאומצת להחליף ולתקן את כל חקיקת המשנה שנדרשת. כרגע אין טעם לבטל אוטומטית כברירת מחדל את כל חקיקת המשנה, לכן אנחנו מציעים להוריד את ההוראה הזאת שמוחקת את כל  חקיקת המשנה. </w:t>
      </w:r>
    </w:p>
    <w:p w14:paraId="508ECEF9" w14:textId="77777777" w:rsidR="003505E1" w:rsidRPr="003505E1" w:rsidRDefault="003505E1" w:rsidP="003505E1">
      <w:pPr>
        <w:bidi/>
        <w:jc w:val="both"/>
        <w:rPr>
          <w:rFonts w:cs="David" w:hint="cs"/>
          <w:rtl/>
        </w:rPr>
      </w:pPr>
    </w:p>
    <w:p w14:paraId="11A6FAC1" w14:textId="77777777" w:rsidR="003505E1" w:rsidRPr="003505E1" w:rsidRDefault="003505E1" w:rsidP="003505E1">
      <w:pPr>
        <w:bidi/>
        <w:ind w:firstLine="567"/>
        <w:jc w:val="both"/>
        <w:rPr>
          <w:rFonts w:cs="David" w:hint="cs"/>
          <w:rtl/>
        </w:rPr>
      </w:pPr>
      <w:r w:rsidRPr="003505E1">
        <w:rPr>
          <w:rFonts w:cs="David" w:hint="cs"/>
          <w:rtl/>
        </w:rPr>
        <w:t xml:space="preserve">באותן תקנות יש הרבה תקנות שנוגעות לבריאות הציבור, לתקנים לגבי ביצי מאכל. זה יהיה חוסר אחריות אם אנחנו נגיע למצב של סוף דצמבר והחקיקה לא תיכנס לתוקפה. התחלנו בתהליכים מאוגוסט-ספטמבר, זה דברים שלוקחים זמן בממשלה.  ייתכן שנצליח להעביר עד סוף דצמבר, אבל אנחנו לא יכולים לקחת את הסיכון. מאחר וזה לא נושא בעייתי ולא קונטרוברסלי , היינו רוצים ליתר ביטחון להעביר את זה השבוע בשלוש קריאות. </w:t>
      </w:r>
    </w:p>
    <w:p w14:paraId="4DEE7EDA" w14:textId="77777777" w:rsidR="003505E1" w:rsidRPr="003505E1" w:rsidRDefault="003505E1" w:rsidP="003505E1">
      <w:pPr>
        <w:bidi/>
        <w:jc w:val="both"/>
        <w:rPr>
          <w:rFonts w:cs="David" w:hint="cs"/>
          <w:rtl/>
        </w:rPr>
      </w:pPr>
    </w:p>
    <w:p w14:paraId="518548A3" w14:textId="77777777" w:rsidR="003505E1" w:rsidRPr="003505E1" w:rsidRDefault="003505E1" w:rsidP="003505E1">
      <w:pPr>
        <w:tabs>
          <w:tab w:val="left" w:pos="1930"/>
        </w:tabs>
        <w:bidi/>
        <w:jc w:val="both"/>
        <w:rPr>
          <w:rFonts w:cs="David" w:hint="cs"/>
          <w:u w:val="single"/>
          <w:rtl/>
        </w:rPr>
      </w:pPr>
      <w:r w:rsidRPr="003505E1">
        <w:rPr>
          <w:rFonts w:cs="David" w:hint="cs"/>
          <w:u w:val="single"/>
          <w:rtl/>
        </w:rPr>
        <w:t>היו"ר אביגדור יצחקי:</w:t>
      </w:r>
    </w:p>
    <w:p w14:paraId="01406E15" w14:textId="77777777" w:rsidR="003505E1" w:rsidRPr="003505E1" w:rsidRDefault="003505E1" w:rsidP="003505E1">
      <w:pPr>
        <w:bidi/>
        <w:jc w:val="both"/>
        <w:rPr>
          <w:rFonts w:cs="David" w:hint="cs"/>
          <w:rtl/>
        </w:rPr>
      </w:pPr>
    </w:p>
    <w:p w14:paraId="1FCBDF71" w14:textId="77777777" w:rsidR="003505E1" w:rsidRPr="003505E1" w:rsidRDefault="003505E1" w:rsidP="003505E1">
      <w:pPr>
        <w:bidi/>
        <w:jc w:val="both"/>
        <w:rPr>
          <w:rFonts w:cs="David" w:hint="cs"/>
          <w:rtl/>
        </w:rPr>
      </w:pPr>
      <w:r w:rsidRPr="003505E1">
        <w:rPr>
          <w:rFonts w:cs="David" w:hint="cs"/>
          <w:rtl/>
        </w:rPr>
        <w:tab/>
        <w:t xml:space="preserve">תודה רבה. </w:t>
      </w:r>
    </w:p>
    <w:p w14:paraId="6B47B449" w14:textId="77777777" w:rsidR="003505E1" w:rsidRPr="003505E1" w:rsidRDefault="003505E1" w:rsidP="003505E1">
      <w:pPr>
        <w:bidi/>
        <w:jc w:val="both"/>
        <w:rPr>
          <w:rFonts w:cs="David" w:hint="cs"/>
          <w:rtl/>
        </w:rPr>
      </w:pPr>
    </w:p>
    <w:p w14:paraId="38DC4FBD" w14:textId="77777777" w:rsidR="003505E1" w:rsidRPr="003505E1" w:rsidRDefault="003505E1" w:rsidP="003505E1">
      <w:pPr>
        <w:bidi/>
        <w:jc w:val="both"/>
        <w:rPr>
          <w:rFonts w:cs="David" w:hint="cs"/>
          <w:u w:val="single"/>
          <w:rtl/>
        </w:rPr>
      </w:pPr>
      <w:r w:rsidRPr="003505E1">
        <w:rPr>
          <w:rFonts w:cs="David" w:hint="cs"/>
          <w:u w:val="single"/>
          <w:rtl/>
        </w:rPr>
        <w:t>יצחק גלנטי:</w:t>
      </w:r>
    </w:p>
    <w:p w14:paraId="76EBE797" w14:textId="77777777" w:rsidR="003505E1" w:rsidRPr="003505E1" w:rsidRDefault="003505E1" w:rsidP="003505E1">
      <w:pPr>
        <w:bidi/>
        <w:jc w:val="both"/>
        <w:rPr>
          <w:rFonts w:cs="David" w:hint="cs"/>
          <w:rtl/>
        </w:rPr>
      </w:pPr>
    </w:p>
    <w:p w14:paraId="53207534" w14:textId="77777777" w:rsidR="003505E1" w:rsidRPr="003505E1" w:rsidRDefault="003505E1" w:rsidP="003505E1">
      <w:pPr>
        <w:bidi/>
        <w:jc w:val="both"/>
        <w:rPr>
          <w:rFonts w:cs="David" w:hint="cs"/>
          <w:rtl/>
        </w:rPr>
      </w:pPr>
      <w:r w:rsidRPr="003505E1">
        <w:rPr>
          <w:rFonts w:cs="David" w:hint="cs"/>
          <w:rtl/>
        </w:rPr>
        <w:tab/>
        <w:t xml:space="preserve">שוב אותה בעיה, מה בוער?  אי אפשר להפוך כל הצעה לפטור מחובת הנחה. </w:t>
      </w:r>
    </w:p>
    <w:p w14:paraId="1F3D34B8" w14:textId="77777777" w:rsidR="003505E1" w:rsidRPr="003505E1" w:rsidRDefault="003505E1" w:rsidP="003505E1">
      <w:pPr>
        <w:bidi/>
        <w:jc w:val="both"/>
        <w:rPr>
          <w:rFonts w:cs="David" w:hint="cs"/>
          <w:rtl/>
        </w:rPr>
      </w:pPr>
    </w:p>
    <w:p w14:paraId="0A1C2EBE" w14:textId="77777777" w:rsidR="003505E1" w:rsidRPr="003505E1" w:rsidRDefault="003505E1" w:rsidP="003505E1">
      <w:pPr>
        <w:bidi/>
        <w:jc w:val="both"/>
        <w:rPr>
          <w:rFonts w:cs="David" w:hint="cs"/>
          <w:i/>
          <w:iCs/>
          <w:rtl/>
        </w:rPr>
      </w:pPr>
      <w:r w:rsidRPr="003505E1">
        <w:rPr>
          <w:rFonts w:cs="David" w:hint="cs"/>
          <w:u w:val="single"/>
          <w:rtl/>
        </w:rPr>
        <w:t>קולט אביטל:</w:t>
      </w:r>
    </w:p>
    <w:p w14:paraId="7639F5D4" w14:textId="77777777" w:rsidR="003505E1" w:rsidRPr="003505E1" w:rsidRDefault="003505E1" w:rsidP="003505E1">
      <w:pPr>
        <w:bidi/>
        <w:jc w:val="both"/>
        <w:rPr>
          <w:rFonts w:cs="David" w:hint="cs"/>
          <w:i/>
          <w:iCs/>
          <w:rtl/>
        </w:rPr>
      </w:pPr>
    </w:p>
    <w:p w14:paraId="2898B8CF" w14:textId="77777777" w:rsidR="003505E1" w:rsidRPr="003505E1" w:rsidRDefault="003505E1" w:rsidP="003505E1">
      <w:pPr>
        <w:bidi/>
        <w:jc w:val="both"/>
        <w:rPr>
          <w:rFonts w:cs="David" w:hint="cs"/>
          <w:rtl/>
        </w:rPr>
      </w:pPr>
      <w:r w:rsidRPr="003505E1">
        <w:rPr>
          <w:rFonts w:cs="David" w:hint="cs"/>
          <w:i/>
          <w:iCs/>
          <w:rtl/>
        </w:rPr>
        <w:tab/>
        <w:t xml:space="preserve"> </w:t>
      </w:r>
      <w:r w:rsidRPr="003505E1">
        <w:rPr>
          <w:rFonts w:cs="David" w:hint="cs"/>
          <w:rtl/>
        </w:rPr>
        <w:t xml:space="preserve">מה זה הדבר הזה? למה נזכרים עכשיו? </w:t>
      </w:r>
    </w:p>
    <w:p w14:paraId="05F69B2B" w14:textId="77777777" w:rsidR="003505E1" w:rsidRPr="003505E1" w:rsidRDefault="003505E1" w:rsidP="003505E1">
      <w:pPr>
        <w:bidi/>
        <w:jc w:val="both"/>
        <w:rPr>
          <w:rFonts w:cs="David" w:hint="cs"/>
          <w:rtl/>
        </w:rPr>
      </w:pPr>
    </w:p>
    <w:p w14:paraId="60AB7C6A" w14:textId="77777777" w:rsidR="003505E1" w:rsidRPr="003505E1" w:rsidRDefault="003505E1" w:rsidP="003505E1">
      <w:pPr>
        <w:tabs>
          <w:tab w:val="left" w:pos="1930"/>
        </w:tabs>
        <w:bidi/>
        <w:jc w:val="both"/>
        <w:rPr>
          <w:rFonts w:cs="David" w:hint="cs"/>
          <w:u w:val="single"/>
          <w:rtl/>
        </w:rPr>
      </w:pPr>
      <w:r w:rsidRPr="003505E1">
        <w:rPr>
          <w:rFonts w:cs="David" w:hint="cs"/>
          <w:u w:val="single"/>
          <w:rtl/>
        </w:rPr>
        <w:t>היו"ר אביגדור יצחקי:</w:t>
      </w:r>
    </w:p>
    <w:p w14:paraId="2DD0C666" w14:textId="77777777" w:rsidR="003505E1" w:rsidRPr="003505E1" w:rsidRDefault="003505E1" w:rsidP="003505E1">
      <w:pPr>
        <w:bidi/>
        <w:jc w:val="both"/>
        <w:rPr>
          <w:rFonts w:cs="David" w:hint="cs"/>
          <w:rtl/>
        </w:rPr>
      </w:pPr>
    </w:p>
    <w:p w14:paraId="3D58135E" w14:textId="77777777" w:rsidR="003505E1" w:rsidRPr="003505E1" w:rsidRDefault="003505E1" w:rsidP="003505E1">
      <w:pPr>
        <w:bidi/>
        <w:jc w:val="both"/>
        <w:rPr>
          <w:rFonts w:cs="David" w:hint="cs"/>
          <w:rtl/>
        </w:rPr>
      </w:pPr>
      <w:r w:rsidRPr="003505E1">
        <w:rPr>
          <w:rFonts w:cs="David" w:hint="cs"/>
          <w:rtl/>
        </w:rPr>
        <w:tab/>
        <w:t>מאחר ואנחנו נמצאים פה רק אנשי קואליציה, וזה לא רע לפי דעתי - - -</w:t>
      </w:r>
    </w:p>
    <w:p w14:paraId="76EBCE98" w14:textId="77777777" w:rsidR="003505E1" w:rsidRPr="003505E1" w:rsidRDefault="003505E1" w:rsidP="003505E1">
      <w:pPr>
        <w:bidi/>
        <w:jc w:val="both"/>
        <w:rPr>
          <w:rFonts w:cs="David" w:hint="cs"/>
          <w:rtl/>
        </w:rPr>
      </w:pPr>
    </w:p>
    <w:p w14:paraId="4F618811" w14:textId="77777777" w:rsidR="003505E1" w:rsidRPr="003505E1" w:rsidRDefault="003505E1" w:rsidP="003505E1">
      <w:pPr>
        <w:bidi/>
        <w:jc w:val="both"/>
        <w:rPr>
          <w:rFonts w:cs="David"/>
          <w:rtl/>
        </w:rPr>
      </w:pPr>
      <w:r w:rsidRPr="003505E1">
        <w:rPr>
          <w:rFonts w:cs="David"/>
          <w:u w:val="single"/>
          <w:rtl/>
        </w:rPr>
        <w:t>יובל שטייניץ:</w:t>
      </w:r>
    </w:p>
    <w:p w14:paraId="6BADCEE9" w14:textId="77777777" w:rsidR="003505E1" w:rsidRPr="003505E1" w:rsidRDefault="003505E1" w:rsidP="003505E1">
      <w:pPr>
        <w:bidi/>
        <w:jc w:val="both"/>
        <w:rPr>
          <w:rFonts w:cs="David"/>
          <w:rtl/>
        </w:rPr>
      </w:pPr>
    </w:p>
    <w:p w14:paraId="05E7BF94" w14:textId="77777777" w:rsidR="003505E1" w:rsidRPr="003505E1" w:rsidRDefault="003505E1" w:rsidP="003505E1">
      <w:pPr>
        <w:bidi/>
        <w:jc w:val="both"/>
        <w:rPr>
          <w:rFonts w:cs="David" w:hint="cs"/>
          <w:rtl/>
        </w:rPr>
      </w:pPr>
      <w:r w:rsidRPr="003505E1">
        <w:rPr>
          <w:rFonts w:cs="David"/>
          <w:rtl/>
        </w:rPr>
        <w:tab/>
      </w:r>
      <w:r w:rsidRPr="003505E1">
        <w:rPr>
          <w:rFonts w:cs="David" w:hint="cs"/>
          <w:rtl/>
        </w:rPr>
        <w:t xml:space="preserve"> צירפת אותי לשורותיך. </w:t>
      </w:r>
    </w:p>
    <w:p w14:paraId="26AD38DB" w14:textId="77777777" w:rsidR="003505E1" w:rsidRPr="003505E1" w:rsidRDefault="003505E1" w:rsidP="003505E1">
      <w:pPr>
        <w:bidi/>
        <w:jc w:val="both"/>
        <w:rPr>
          <w:rFonts w:cs="David" w:hint="cs"/>
          <w:rtl/>
        </w:rPr>
      </w:pPr>
    </w:p>
    <w:p w14:paraId="5E6AE3DA" w14:textId="77777777" w:rsidR="003505E1" w:rsidRPr="003505E1" w:rsidRDefault="003505E1" w:rsidP="003505E1">
      <w:pPr>
        <w:tabs>
          <w:tab w:val="left" w:pos="1930"/>
        </w:tabs>
        <w:bidi/>
        <w:jc w:val="both"/>
        <w:rPr>
          <w:rFonts w:cs="David" w:hint="cs"/>
          <w:u w:val="single"/>
          <w:rtl/>
        </w:rPr>
      </w:pPr>
    </w:p>
    <w:p w14:paraId="45B4082C" w14:textId="77777777" w:rsidR="003505E1" w:rsidRPr="003505E1" w:rsidRDefault="003505E1" w:rsidP="003505E1">
      <w:pPr>
        <w:tabs>
          <w:tab w:val="left" w:pos="1930"/>
        </w:tabs>
        <w:bidi/>
        <w:jc w:val="both"/>
        <w:rPr>
          <w:rFonts w:cs="David" w:hint="cs"/>
          <w:u w:val="single"/>
          <w:rtl/>
        </w:rPr>
      </w:pPr>
    </w:p>
    <w:p w14:paraId="26AA61FE" w14:textId="77777777" w:rsidR="003505E1" w:rsidRPr="003505E1" w:rsidRDefault="003505E1" w:rsidP="003505E1">
      <w:pPr>
        <w:tabs>
          <w:tab w:val="left" w:pos="1930"/>
        </w:tabs>
        <w:bidi/>
        <w:jc w:val="both"/>
        <w:rPr>
          <w:rFonts w:cs="David" w:hint="cs"/>
          <w:u w:val="single"/>
          <w:rtl/>
        </w:rPr>
      </w:pPr>
    </w:p>
    <w:p w14:paraId="717E173A" w14:textId="77777777" w:rsidR="003505E1" w:rsidRPr="003505E1" w:rsidRDefault="003505E1" w:rsidP="003505E1">
      <w:pPr>
        <w:tabs>
          <w:tab w:val="left" w:pos="1930"/>
        </w:tabs>
        <w:bidi/>
        <w:jc w:val="both"/>
        <w:rPr>
          <w:rFonts w:cs="David" w:hint="cs"/>
          <w:u w:val="single"/>
          <w:rtl/>
        </w:rPr>
      </w:pPr>
      <w:r w:rsidRPr="003505E1">
        <w:rPr>
          <w:rFonts w:cs="David" w:hint="cs"/>
          <w:u w:val="single"/>
          <w:rtl/>
        </w:rPr>
        <w:t>היו"ר אביגדור יצחקי:</w:t>
      </w:r>
    </w:p>
    <w:p w14:paraId="0D4DF0A1" w14:textId="77777777" w:rsidR="003505E1" w:rsidRPr="003505E1" w:rsidRDefault="003505E1" w:rsidP="003505E1">
      <w:pPr>
        <w:bidi/>
        <w:jc w:val="both"/>
        <w:rPr>
          <w:rFonts w:cs="David" w:hint="cs"/>
          <w:rtl/>
        </w:rPr>
      </w:pPr>
    </w:p>
    <w:p w14:paraId="0214FAFA" w14:textId="77777777" w:rsidR="003505E1" w:rsidRPr="003505E1" w:rsidRDefault="003505E1" w:rsidP="003505E1">
      <w:pPr>
        <w:bidi/>
        <w:jc w:val="both"/>
        <w:rPr>
          <w:rFonts w:cs="David" w:hint="cs"/>
          <w:rtl/>
        </w:rPr>
      </w:pPr>
      <w:r w:rsidRPr="003505E1">
        <w:rPr>
          <w:rFonts w:cs="David" w:hint="cs"/>
          <w:rtl/>
        </w:rPr>
        <w:tab/>
        <w:t xml:space="preserve">לחברים הקבועים אנחנו נמצאים פה רק אנשי קואליציה, שזה לא רע דרך אגב. אנחנו יכולים להמשיך בדבר הזה. </w:t>
      </w:r>
    </w:p>
    <w:p w14:paraId="79ECFBEB" w14:textId="77777777" w:rsidR="003505E1" w:rsidRPr="003505E1" w:rsidRDefault="003505E1" w:rsidP="003505E1">
      <w:pPr>
        <w:bidi/>
        <w:jc w:val="both"/>
        <w:rPr>
          <w:rFonts w:cs="David" w:hint="cs"/>
          <w:rtl/>
        </w:rPr>
      </w:pPr>
    </w:p>
    <w:p w14:paraId="138961EF" w14:textId="77777777" w:rsidR="003505E1" w:rsidRPr="003505E1" w:rsidRDefault="003505E1" w:rsidP="003505E1">
      <w:pPr>
        <w:bidi/>
        <w:jc w:val="both"/>
        <w:rPr>
          <w:rFonts w:cs="David" w:hint="cs"/>
          <w:i/>
          <w:iCs/>
          <w:rtl/>
        </w:rPr>
      </w:pPr>
      <w:r w:rsidRPr="003505E1">
        <w:rPr>
          <w:rFonts w:cs="David" w:hint="cs"/>
          <w:u w:val="single"/>
          <w:rtl/>
        </w:rPr>
        <w:t>קולט אביטל:</w:t>
      </w:r>
    </w:p>
    <w:p w14:paraId="187EC619" w14:textId="77777777" w:rsidR="003505E1" w:rsidRPr="003505E1" w:rsidRDefault="003505E1" w:rsidP="003505E1">
      <w:pPr>
        <w:bidi/>
        <w:jc w:val="both"/>
        <w:rPr>
          <w:rFonts w:cs="David" w:hint="cs"/>
          <w:i/>
          <w:iCs/>
          <w:rtl/>
        </w:rPr>
      </w:pPr>
    </w:p>
    <w:p w14:paraId="5282705E" w14:textId="77777777" w:rsidR="003505E1" w:rsidRPr="003505E1" w:rsidRDefault="003505E1" w:rsidP="003505E1">
      <w:pPr>
        <w:bidi/>
        <w:jc w:val="both"/>
        <w:rPr>
          <w:rFonts w:cs="David" w:hint="cs"/>
          <w:rtl/>
        </w:rPr>
      </w:pPr>
      <w:r w:rsidRPr="003505E1">
        <w:rPr>
          <w:rFonts w:cs="David" w:hint="cs"/>
          <w:i/>
          <w:iCs/>
          <w:rtl/>
        </w:rPr>
        <w:tab/>
        <w:t xml:space="preserve"> </w:t>
      </w:r>
      <w:r w:rsidRPr="003505E1">
        <w:rPr>
          <w:rFonts w:cs="David" w:hint="cs"/>
          <w:rtl/>
        </w:rPr>
        <w:t>אני מתנגדת לסוג החאפ-לאפ הזה.</w:t>
      </w:r>
    </w:p>
    <w:p w14:paraId="711DA455" w14:textId="77777777" w:rsidR="003505E1" w:rsidRPr="003505E1" w:rsidRDefault="003505E1" w:rsidP="003505E1">
      <w:pPr>
        <w:bidi/>
        <w:jc w:val="both"/>
        <w:rPr>
          <w:rFonts w:cs="David" w:hint="cs"/>
          <w:rtl/>
        </w:rPr>
      </w:pPr>
    </w:p>
    <w:p w14:paraId="19363715" w14:textId="77777777" w:rsidR="003505E1" w:rsidRPr="003505E1" w:rsidRDefault="003505E1" w:rsidP="003505E1">
      <w:pPr>
        <w:tabs>
          <w:tab w:val="left" w:pos="1930"/>
        </w:tabs>
        <w:bidi/>
        <w:jc w:val="both"/>
        <w:rPr>
          <w:rFonts w:cs="David" w:hint="cs"/>
          <w:u w:val="single"/>
          <w:rtl/>
        </w:rPr>
      </w:pPr>
      <w:r w:rsidRPr="003505E1">
        <w:rPr>
          <w:rFonts w:cs="David" w:hint="cs"/>
          <w:u w:val="single"/>
          <w:rtl/>
        </w:rPr>
        <w:t>היו"ר אביגדור יצחקי:</w:t>
      </w:r>
    </w:p>
    <w:p w14:paraId="4FEBF12D" w14:textId="77777777" w:rsidR="003505E1" w:rsidRPr="003505E1" w:rsidRDefault="003505E1" w:rsidP="003505E1">
      <w:pPr>
        <w:bidi/>
        <w:jc w:val="both"/>
        <w:rPr>
          <w:rFonts w:cs="David" w:hint="cs"/>
          <w:rtl/>
        </w:rPr>
      </w:pPr>
    </w:p>
    <w:p w14:paraId="29902F4E" w14:textId="77777777" w:rsidR="003505E1" w:rsidRPr="003505E1" w:rsidRDefault="003505E1" w:rsidP="003505E1">
      <w:pPr>
        <w:bidi/>
        <w:jc w:val="both"/>
        <w:rPr>
          <w:rFonts w:cs="David" w:hint="cs"/>
          <w:rtl/>
        </w:rPr>
      </w:pPr>
      <w:r w:rsidRPr="003505E1">
        <w:rPr>
          <w:rFonts w:cs="David" w:hint="cs"/>
          <w:rtl/>
        </w:rPr>
        <w:tab/>
        <w:t xml:space="preserve">אני חושב שלא היו לא סגן השר אפרים סנה, ולא השר שאול שמחון, טורחים היום. הם יודעים שהזמן המוצע הוא 48 שעות שהם צריכים לחכות. אני מכיר את שניהם, אנשים מאוד מאוד רציניים. אני לא חושב ששניהם היו טורחים להרים לי טלפון בשעה מוקדמת בבוקר, ולבקש בצורה שאינה משתמעת לשתי פנים. אחרי ששאלתי אותם  צריך לחכות 48 שעות?  הם אמרו: העניין בדמנו, זה חשוב מאוד, וצריך לעשות את זה מהר ככל האפשר. </w:t>
      </w:r>
    </w:p>
    <w:p w14:paraId="1B7382A7" w14:textId="77777777" w:rsidR="003505E1" w:rsidRPr="003505E1" w:rsidRDefault="003505E1" w:rsidP="003505E1">
      <w:pPr>
        <w:bidi/>
        <w:jc w:val="both"/>
        <w:rPr>
          <w:rFonts w:cs="David" w:hint="cs"/>
          <w:rtl/>
        </w:rPr>
      </w:pPr>
    </w:p>
    <w:p w14:paraId="396806CD" w14:textId="77777777" w:rsidR="003505E1" w:rsidRPr="003505E1" w:rsidRDefault="003505E1" w:rsidP="003505E1">
      <w:pPr>
        <w:bidi/>
        <w:jc w:val="both"/>
        <w:rPr>
          <w:rFonts w:cs="David" w:hint="cs"/>
          <w:i/>
          <w:iCs/>
          <w:rtl/>
        </w:rPr>
      </w:pPr>
      <w:r w:rsidRPr="003505E1">
        <w:rPr>
          <w:rFonts w:cs="David" w:hint="cs"/>
          <w:u w:val="single"/>
          <w:rtl/>
        </w:rPr>
        <w:t>קולט אביטל:</w:t>
      </w:r>
    </w:p>
    <w:p w14:paraId="66D9C0E9" w14:textId="77777777" w:rsidR="003505E1" w:rsidRPr="003505E1" w:rsidRDefault="003505E1" w:rsidP="003505E1">
      <w:pPr>
        <w:bidi/>
        <w:jc w:val="both"/>
        <w:rPr>
          <w:rFonts w:cs="David" w:hint="cs"/>
          <w:i/>
          <w:iCs/>
          <w:rtl/>
        </w:rPr>
      </w:pPr>
    </w:p>
    <w:p w14:paraId="4ACA8DB3" w14:textId="77777777" w:rsidR="003505E1" w:rsidRPr="003505E1" w:rsidRDefault="003505E1" w:rsidP="003505E1">
      <w:pPr>
        <w:bidi/>
        <w:jc w:val="both"/>
        <w:rPr>
          <w:rFonts w:cs="David" w:hint="cs"/>
          <w:rtl/>
        </w:rPr>
      </w:pPr>
      <w:r w:rsidRPr="003505E1">
        <w:rPr>
          <w:rFonts w:cs="David" w:hint="cs"/>
          <w:i/>
          <w:iCs/>
          <w:rtl/>
        </w:rPr>
        <w:tab/>
        <w:t xml:space="preserve"> </w:t>
      </w:r>
      <w:r w:rsidRPr="003505E1">
        <w:rPr>
          <w:rFonts w:cs="David" w:hint="cs"/>
          <w:rtl/>
        </w:rPr>
        <w:t>משרד החקלאות נזכרו בעניין הזה - - -</w:t>
      </w:r>
    </w:p>
    <w:p w14:paraId="57AAEACF" w14:textId="77777777" w:rsidR="003505E1" w:rsidRPr="003505E1" w:rsidRDefault="003505E1" w:rsidP="003505E1">
      <w:pPr>
        <w:bidi/>
        <w:jc w:val="both"/>
        <w:rPr>
          <w:rFonts w:cs="David" w:hint="cs"/>
          <w:rtl/>
        </w:rPr>
      </w:pPr>
    </w:p>
    <w:p w14:paraId="52FEFEC9" w14:textId="77777777" w:rsidR="003505E1" w:rsidRPr="003505E1" w:rsidRDefault="003505E1" w:rsidP="003505E1">
      <w:pPr>
        <w:bidi/>
        <w:jc w:val="both"/>
        <w:rPr>
          <w:rFonts w:cs="David" w:hint="cs"/>
          <w:u w:val="single"/>
          <w:rtl/>
        </w:rPr>
      </w:pPr>
      <w:r w:rsidRPr="003505E1">
        <w:rPr>
          <w:rFonts w:cs="David" w:hint="cs"/>
          <w:u w:val="single"/>
          <w:rtl/>
        </w:rPr>
        <w:t>יצחק גלנטי:</w:t>
      </w:r>
    </w:p>
    <w:p w14:paraId="1B813AF7" w14:textId="77777777" w:rsidR="003505E1" w:rsidRPr="003505E1" w:rsidRDefault="003505E1" w:rsidP="003505E1">
      <w:pPr>
        <w:bidi/>
        <w:jc w:val="both"/>
        <w:rPr>
          <w:rFonts w:cs="David" w:hint="cs"/>
          <w:rtl/>
        </w:rPr>
      </w:pPr>
    </w:p>
    <w:p w14:paraId="47BFD652" w14:textId="77777777" w:rsidR="003505E1" w:rsidRPr="003505E1" w:rsidRDefault="003505E1" w:rsidP="003505E1">
      <w:pPr>
        <w:bidi/>
        <w:jc w:val="both"/>
        <w:rPr>
          <w:rFonts w:cs="David" w:hint="cs"/>
          <w:rtl/>
        </w:rPr>
      </w:pPr>
      <w:r w:rsidRPr="003505E1">
        <w:rPr>
          <w:rFonts w:cs="David" w:hint="cs"/>
          <w:rtl/>
        </w:rPr>
        <w:tab/>
        <w:t xml:space="preserve">עוד פעם נרדמו בשמירה. </w:t>
      </w:r>
    </w:p>
    <w:p w14:paraId="258DD14C" w14:textId="77777777" w:rsidR="003505E1" w:rsidRPr="003505E1" w:rsidRDefault="003505E1" w:rsidP="003505E1">
      <w:pPr>
        <w:bidi/>
        <w:jc w:val="both"/>
        <w:rPr>
          <w:rFonts w:cs="David" w:hint="cs"/>
          <w:rtl/>
        </w:rPr>
      </w:pPr>
    </w:p>
    <w:p w14:paraId="4CA30B5A" w14:textId="77777777" w:rsidR="003505E1" w:rsidRPr="003505E1" w:rsidRDefault="003505E1" w:rsidP="003505E1">
      <w:pPr>
        <w:tabs>
          <w:tab w:val="left" w:pos="1930"/>
        </w:tabs>
        <w:bidi/>
        <w:jc w:val="both"/>
        <w:rPr>
          <w:rFonts w:cs="David" w:hint="cs"/>
          <w:u w:val="single"/>
          <w:rtl/>
        </w:rPr>
      </w:pPr>
      <w:r w:rsidRPr="003505E1">
        <w:rPr>
          <w:rFonts w:cs="David" w:hint="cs"/>
          <w:u w:val="single"/>
          <w:rtl/>
        </w:rPr>
        <w:t>היו"ר אביגדור יצחקי:</w:t>
      </w:r>
    </w:p>
    <w:p w14:paraId="25F7651F" w14:textId="77777777" w:rsidR="003505E1" w:rsidRPr="003505E1" w:rsidRDefault="003505E1" w:rsidP="003505E1">
      <w:pPr>
        <w:bidi/>
        <w:jc w:val="both"/>
        <w:rPr>
          <w:rFonts w:cs="David" w:hint="cs"/>
          <w:rtl/>
        </w:rPr>
      </w:pPr>
    </w:p>
    <w:p w14:paraId="1EEF1F8B" w14:textId="77777777" w:rsidR="003505E1" w:rsidRPr="003505E1" w:rsidRDefault="003505E1" w:rsidP="003505E1">
      <w:pPr>
        <w:bidi/>
        <w:jc w:val="both"/>
        <w:rPr>
          <w:rFonts w:cs="David" w:hint="cs"/>
          <w:rtl/>
        </w:rPr>
      </w:pPr>
      <w:r w:rsidRPr="003505E1">
        <w:rPr>
          <w:rFonts w:cs="David" w:hint="cs"/>
          <w:rtl/>
        </w:rPr>
        <w:tab/>
        <w:t xml:space="preserve">אני אומר שוב, יכול להיות שמישהו במשרד החקלאות עשה טעות. אז השר מבקש מחבריו בקואליציה. נכון שמתפקידנו פה בקואליציה הוא קודם כל לעזור לשרינו ולסגני שרינו לעשות את עבודתם נאמנה, ואם אנחנו מאמינים, ואנחנו מאמינים במיוחד בשניים האלה, אני לא יכול להגיד את זה על כל האחרים, שהם באמת עושים את עבודתם נאמנה, אז אני חושב שצריך לסייע ולעזור להם. אנחנו נחכה לעוד חבר קבוע אחד מהקואליציה, זה ייקח עוד שלוש דקות, ואנחנו נצביע על שתי ההצעות ונלך הלאה. </w:t>
      </w:r>
    </w:p>
    <w:p w14:paraId="5699E3B2" w14:textId="77777777" w:rsidR="003505E1" w:rsidRPr="003505E1" w:rsidRDefault="003505E1" w:rsidP="003505E1">
      <w:pPr>
        <w:bidi/>
        <w:jc w:val="both"/>
        <w:rPr>
          <w:rFonts w:cs="David" w:hint="cs"/>
          <w:rtl/>
        </w:rPr>
      </w:pPr>
    </w:p>
    <w:p w14:paraId="68C11973" w14:textId="77777777" w:rsidR="003505E1" w:rsidRPr="003505E1" w:rsidRDefault="003505E1" w:rsidP="003505E1">
      <w:pPr>
        <w:bidi/>
        <w:jc w:val="both"/>
        <w:rPr>
          <w:rFonts w:cs="David"/>
          <w:rtl/>
        </w:rPr>
      </w:pPr>
      <w:r w:rsidRPr="003505E1">
        <w:rPr>
          <w:rFonts w:cs="David"/>
          <w:u w:val="single"/>
          <w:rtl/>
        </w:rPr>
        <w:t>יובל שטייניץ:</w:t>
      </w:r>
    </w:p>
    <w:p w14:paraId="52FA3F4C" w14:textId="77777777" w:rsidR="003505E1" w:rsidRPr="003505E1" w:rsidRDefault="003505E1" w:rsidP="003505E1">
      <w:pPr>
        <w:bidi/>
        <w:jc w:val="both"/>
        <w:rPr>
          <w:rFonts w:cs="David"/>
          <w:rtl/>
        </w:rPr>
      </w:pPr>
    </w:p>
    <w:p w14:paraId="655B1D60" w14:textId="77777777" w:rsidR="003505E1" w:rsidRPr="003505E1" w:rsidRDefault="003505E1" w:rsidP="003505E1">
      <w:pPr>
        <w:bidi/>
        <w:jc w:val="both"/>
        <w:rPr>
          <w:rFonts w:cs="David" w:hint="cs"/>
          <w:rtl/>
        </w:rPr>
      </w:pPr>
      <w:r w:rsidRPr="003505E1">
        <w:rPr>
          <w:rFonts w:cs="David"/>
          <w:rtl/>
        </w:rPr>
        <w:tab/>
      </w:r>
      <w:r w:rsidRPr="003505E1">
        <w:rPr>
          <w:rFonts w:cs="David" w:hint="cs"/>
          <w:rtl/>
        </w:rPr>
        <w:t xml:space="preserve"> אדוני היושב ראש, אני מבין את עמדתך שאתה רוצה כקואליציה לעזור להם. לכאורה, עמדתי כאופוזיציה היתה להפריע להם. אבל אני רוצה לדבר לא קואליציה ולא אופוזיציה. יש חיזיון נפרץ בכנסת ישראל שפוגע לא בקואליציה ולא באופוזיציה, אלא בכנסת ישראל ובדמוקרטיה הישראלית. </w:t>
      </w:r>
    </w:p>
    <w:p w14:paraId="7382D2C0" w14:textId="77777777" w:rsidR="003505E1" w:rsidRPr="003505E1" w:rsidRDefault="003505E1" w:rsidP="003505E1">
      <w:pPr>
        <w:bidi/>
        <w:jc w:val="both"/>
        <w:rPr>
          <w:rFonts w:cs="David" w:hint="cs"/>
          <w:rtl/>
        </w:rPr>
      </w:pPr>
    </w:p>
    <w:p w14:paraId="7CDBF8A5" w14:textId="77777777" w:rsidR="003505E1" w:rsidRPr="003505E1" w:rsidRDefault="003505E1" w:rsidP="003505E1">
      <w:pPr>
        <w:tabs>
          <w:tab w:val="left" w:pos="1930"/>
        </w:tabs>
        <w:bidi/>
        <w:jc w:val="both"/>
        <w:rPr>
          <w:rFonts w:cs="David" w:hint="cs"/>
          <w:u w:val="single"/>
          <w:rtl/>
        </w:rPr>
      </w:pPr>
      <w:r w:rsidRPr="003505E1">
        <w:rPr>
          <w:rFonts w:cs="David" w:hint="cs"/>
          <w:u w:val="single"/>
          <w:rtl/>
        </w:rPr>
        <w:t>היו"ר אביגדור יצחקי:</w:t>
      </w:r>
    </w:p>
    <w:p w14:paraId="1DDEDD89" w14:textId="77777777" w:rsidR="003505E1" w:rsidRPr="003505E1" w:rsidRDefault="003505E1" w:rsidP="003505E1">
      <w:pPr>
        <w:bidi/>
        <w:jc w:val="both"/>
        <w:rPr>
          <w:rFonts w:cs="David" w:hint="cs"/>
          <w:rtl/>
        </w:rPr>
      </w:pPr>
    </w:p>
    <w:p w14:paraId="09E59389" w14:textId="77777777" w:rsidR="003505E1" w:rsidRPr="003505E1" w:rsidRDefault="003505E1" w:rsidP="003505E1">
      <w:pPr>
        <w:bidi/>
        <w:jc w:val="both"/>
        <w:rPr>
          <w:rFonts w:cs="David" w:hint="cs"/>
          <w:rtl/>
        </w:rPr>
      </w:pPr>
      <w:r w:rsidRPr="003505E1">
        <w:rPr>
          <w:rFonts w:cs="David" w:hint="cs"/>
          <w:rtl/>
        </w:rPr>
        <w:tab/>
        <w:t xml:space="preserve">אנחנו שבעה חודשים בכנסת, מאפריל. היתה הצעה אחת של ממשלת ישראל לפטור מחובת הנחה, והיא נגעה לנושא משרד התחבורה. לא הביאו שבעה חודשים אף בקשה, למעט הנושא של משרד התחבורה. זאת הבקשה השנייה והשלישית. לכן, לא להפוך את זה לחיזיון נפרץ, ולא להפוך את זה כאילו מזלזלים בכנסת. </w:t>
      </w:r>
    </w:p>
    <w:p w14:paraId="47599C2D" w14:textId="77777777" w:rsidR="003505E1" w:rsidRPr="003505E1" w:rsidRDefault="003505E1" w:rsidP="003505E1">
      <w:pPr>
        <w:bidi/>
        <w:jc w:val="both"/>
        <w:rPr>
          <w:rFonts w:cs="David" w:hint="cs"/>
          <w:rtl/>
        </w:rPr>
      </w:pPr>
    </w:p>
    <w:p w14:paraId="53C94708" w14:textId="77777777" w:rsidR="003505E1" w:rsidRPr="003505E1" w:rsidRDefault="003505E1" w:rsidP="003505E1">
      <w:pPr>
        <w:bidi/>
        <w:jc w:val="both"/>
        <w:rPr>
          <w:rFonts w:cs="David"/>
          <w:rtl/>
        </w:rPr>
      </w:pPr>
      <w:r w:rsidRPr="003505E1">
        <w:rPr>
          <w:rFonts w:cs="David"/>
          <w:u w:val="single"/>
          <w:rtl/>
        </w:rPr>
        <w:t>יובל שטייניץ:</w:t>
      </w:r>
    </w:p>
    <w:p w14:paraId="6BB6F231" w14:textId="77777777" w:rsidR="003505E1" w:rsidRPr="003505E1" w:rsidRDefault="003505E1" w:rsidP="003505E1">
      <w:pPr>
        <w:bidi/>
        <w:jc w:val="both"/>
        <w:rPr>
          <w:rFonts w:cs="David"/>
          <w:rtl/>
        </w:rPr>
      </w:pPr>
    </w:p>
    <w:p w14:paraId="64763E68" w14:textId="77777777" w:rsidR="003505E1" w:rsidRPr="003505E1" w:rsidRDefault="003505E1" w:rsidP="003505E1">
      <w:pPr>
        <w:bidi/>
        <w:jc w:val="both"/>
        <w:rPr>
          <w:rFonts w:cs="David" w:hint="cs"/>
          <w:rtl/>
        </w:rPr>
      </w:pPr>
      <w:r w:rsidRPr="003505E1">
        <w:rPr>
          <w:rFonts w:cs="David"/>
          <w:rtl/>
        </w:rPr>
        <w:tab/>
      </w:r>
      <w:r w:rsidRPr="003505E1">
        <w:rPr>
          <w:rFonts w:cs="David" w:hint="cs"/>
          <w:rtl/>
        </w:rPr>
        <w:t xml:space="preserve">חבל שלא נתת לי לסיים את המשפט, היית רואה שעמדתך ועמדתי לא כאלו מנוגדות. יש חיזיון נפרץ בכנסת ישראל, ואני אומר את זה גם על סמך היותי יושב ראש ועדת החוץ והביטחון בכנסת הקודמת כחלק מהקואליציה, שבהם משרדי ממשלה מתוך זלזול בכנסת מגישים בקשות לזירוז. זה לא בהכרח לפטור מחובת הנחה, לפעמים זה לזירוז חקיקה בלי אפשרות לקיים דיון ממשי בחקיקה או בתקנות. התופעה הזאת פוגעת לא בקואליציה, לא באופוזיציה, אלא בכנסת ישראל, ובדמוקרטיה. </w:t>
      </w:r>
    </w:p>
    <w:p w14:paraId="2744F852" w14:textId="77777777" w:rsidR="003505E1" w:rsidRPr="003505E1" w:rsidRDefault="003505E1" w:rsidP="003505E1">
      <w:pPr>
        <w:bidi/>
        <w:jc w:val="both"/>
        <w:rPr>
          <w:rFonts w:cs="David" w:hint="cs"/>
          <w:rtl/>
        </w:rPr>
      </w:pPr>
    </w:p>
    <w:p w14:paraId="1BF721C8" w14:textId="77777777" w:rsidR="003505E1" w:rsidRPr="003505E1" w:rsidRDefault="003505E1" w:rsidP="003505E1">
      <w:pPr>
        <w:bidi/>
        <w:jc w:val="both"/>
        <w:rPr>
          <w:rFonts w:cs="David" w:hint="cs"/>
          <w:rtl/>
        </w:rPr>
      </w:pPr>
      <w:r w:rsidRPr="003505E1">
        <w:rPr>
          <w:rFonts w:cs="David" w:hint="cs"/>
          <w:rtl/>
        </w:rPr>
        <w:tab/>
        <w:t xml:space="preserve">הבקשה הזאת גם אם היא נדירה, היא חלק מאותה תופעה שמשרדי הממשלה מתעצלים, מחכים, ואז פתאום מבקשים מהכנסת להזדרז. </w:t>
      </w:r>
    </w:p>
    <w:p w14:paraId="72D7ADC6" w14:textId="77777777" w:rsidR="003505E1" w:rsidRPr="003505E1" w:rsidRDefault="003505E1" w:rsidP="003505E1">
      <w:pPr>
        <w:tabs>
          <w:tab w:val="left" w:pos="1930"/>
        </w:tabs>
        <w:bidi/>
        <w:jc w:val="both"/>
        <w:rPr>
          <w:rFonts w:cs="David" w:hint="cs"/>
          <w:u w:val="single"/>
          <w:rtl/>
        </w:rPr>
      </w:pPr>
    </w:p>
    <w:p w14:paraId="57328701" w14:textId="77777777" w:rsidR="003505E1" w:rsidRPr="003505E1" w:rsidRDefault="003505E1" w:rsidP="003505E1">
      <w:pPr>
        <w:tabs>
          <w:tab w:val="left" w:pos="1930"/>
        </w:tabs>
        <w:bidi/>
        <w:jc w:val="both"/>
        <w:rPr>
          <w:rFonts w:cs="David" w:hint="cs"/>
          <w:u w:val="single"/>
          <w:rtl/>
        </w:rPr>
      </w:pPr>
      <w:r w:rsidRPr="003505E1">
        <w:rPr>
          <w:rFonts w:cs="David" w:hint="cs"/>
          <w:u w:val="single"/>
          <w:rtl/>
        </w:rPr>
        <w:t>היו"ר אביגדור יצחקי:</w:t>
      </w:r>
    </w:p>
    <w:p w14:paraId="487217CA" w14:textId="77777777" w:rsidR="003505E1" w:rsidRPr="003505E1" w:rsidRDefault="003505E1" w:rsidP="003505E1">
      <w:pPr>
        <w:bidi/>
        <w:jc w:val="both"/>
        <w:rPr>
          <w:rFonts w:cs="David" w:hint="cs"/>
          <w:rtl/>
        </w:rPr>
      </w:pPr>
    </w:p>
    <w:p w14:paraId="5C0785D6" w14:textId="77777777" w:rsidR="003505E1" w:rsidRPr="003505E1" w:rsidRDefault="003505E1" w:rsidP="003505E1">
      <w:pPr>
        <w:bidi/>
        <w:jc w:val="both"/>
        <w:rPr>
          <w:rFonts w:cs="David" w:hint="cs"/>
          <w:rtl/>
        </w:rPr>
      </w:pPr>
      <w:r w:rsidRPr="003505E1">
        <w:rPr>
          <w:rFonts w:cs="David" w:hint="cs"/>
          <w:rtl/>
        </w:rPr>
        <w:tab/>
        <w:t xml:space="preserve">אנחנו מצביעים על הצעת סגן שר הביטחון, מי בעד ירים את ידו? </w:t>
      </w:r>
    </w:p>
    <w:p w14:paraId="27A63A56" w14:textId="77777777" w:rsidR="003505E1" w:rsidRPr="003505E1" w:rsidRDefault="003505E1" w:rsidP="003505E1">
      <w:pPr>
        <w:bidi/>
        <w:jc w:val="both"/>
        <w:rPr>
          <w:rFonts w:cs="David" w:hint="cs"/>
          <w:rtl/>
        </w:rPr>
      </w:pPr>
    </w:p>
    <w:p w14:paraId="2F18B5AF" w14:textId="77777777" w:rsidR="003505E1" w:rsidRPr="003505E1" w:rsidRDefault="003505E1" w:rsidP="003505E1">
      <w:pPr>
        <w:bidi/>
        <w:jc w:val="both"/>
        <w:rPr>
          <w:rFonts w:cs="David" w:hint="cs"/>
          <w:rtl/>
        </w:rPr>
      </w:pPr>
    </w:p>
    <w:p w14:paraId="61FEB624" w14:textId="77777777" w:rsidR="003505E1" w:rsidRPr="003505E1" w:rsidRDefault="003505E1" w:rsidP="003505E1">
      <w:pPr>
        <w:bidi/>
        <w:jc w:val="both"/>
        <w:rPr>
          <w:rFonts w:cs="David" w:hint="cs"/>
          <w:rtl/>
        </w:rPr>
      </w:pPr>
      <w:r w:rsidRPr="003505E1">
        <w:rPr>
          <w:rFonts w:cs="David" w:hint="cs"/>
          <w:rtl/>
        </w:rPr>
        <w:t>ה צ ב ע ה</w:t>
      </w:r>
    </w:p>
    <w:p w14:paraId="039E6C6E" w14:textId="77777777" w:rsidR="003505E1" w:rsidRPr="003505E1" w:rsidRDefault="003505E1" w:rsidP="003505E1">
      <w:pPr>
        <w:bidi/>
        <w:jc w:val="both"/>
        <w:rPr>
          <w:rFonts w:cs="David" w:hint="cs"/>
          <w:rtl/>
        </w:rPr>
      </w:pPr>
      <w:r w:rsidRPr="003505E1">
        <w:rPr>
          <w:rFonts w:cs="David" w:hint="cs"/>
          <w:rtl/>
        </w:rPr>
        <w:t>בעד - 9</w:t>
      </w:r>
    </w:p>
    <w:p w14:paraId="6FB27A45" w14:textId="77777777" w:rsidR="003505E1" w:rsidRPr="003505E1" w:rsidRDefault="003505E1" w:rsidP="003505E1">
      <w:pPr>
        <w:bidi/>
        <w:jc w:val="both"/>
        <w:rPr>
          <w:rFonts w:cs="David" w:hint="cs"/>
          <w:rtl/>
        </w:rPr>
      </w:pPr>
      <w:r w:rsidRPr="003505E1">
        <w:rPr>
          <w:rFonts w:cs="David" w:hint="cs"/>
          <w:rtl/>
        </w:rPr>
        <w:t>נגד - 1</w:t>
      </w:r>
    </w:p>
    <w:p w14:paraId="2D099FC1" w14:textId="77777777" w:rsidR="003505E1" w:rsidRPr="003505E1" w:rsidRDefault="003505E1" w:rsidP="003505E1">
      <w:pPr>
        <w:bidi/>
        <w:jc w:val="both"/>
        <w:rPr>
          <w:rFonts w:cs="David" w:hint="cs"/>
          <w:rtl/>
        </w:rPr>
      </w:pPr>
      <w:r w:rsidRPr="003505E1">
        <w:rPr>
          <w:rFonts w:cs="David" w:hint="cs"/>
          <w:rtl/>
        </w:rPr>
        <w:t>בקשת הממשלה להקדמת הדיון בהצעת חוק שירות הביטחון (הגבלות קריאה לשירות מילואים של קצין - הוראת שעה) (תיקון מס' 5), התשס"ז-2006, לפני הקריאה הראשונה, אושרה.</w:t>
      </w:r>
    </w:p>
    <w:p w14:paraId="65427E29" w14:textId="77777777" w:rsidR="003505E1" w:rsidRPr="003505E1" w:rsidRDefault="003505E1" w:rsidP="003505E1">
      <w:pPr>
        <w:tabs>
          <w:tab w:val="left" w:pos="1930"/>
        </w:tabs>
        <w:bidi/>
        <w:jc w:val="both"/>
        <w:rPr>
          <w:rFonts w:cs="David" w:hint="cs"/>
          <w:u w:val="single"/>
          <w:rtl/>
        </w:rPr>
      </w:pPr>
    </w:p>
    <w:p w14:paraId="42EEDCEF" w14:textId="77777777" w:rsidR="003505E1" w:rsidRPr="003505E1" w:rsidRDefault="003505E1" w:rsidP="003505E1">
      <w:pPr>
        <w:tabs>
          <w:tab w:val="left" w:pos="1930"/>
        </w:tabs>
        <w:bidi/>
        <w:jc w:val="both"/>
        <w:rPr>
          <w:rFonts w:cs="David" w:hint="cs"/>
          <w:u w:val="single"/>
          <w:rtl/>
        </w:rPr>
      </w:pPr>
      <w:r w:rsidRPr="003505E1">
        <w:rPr>
          <w:rFonts w:cs="David" w:hint="cs"/>
          <w:u w:val="single"/>
          <w:rtl/>
        </w:rPr>
        <w:t>היו"ר אביגדור יצחקי:</w:t>
      </w:r>
    </w:p>
    <w:p w14:paraId="609EA832" w14:textId="77777777" w:rsidR="003505E1" w:rsidRPr="003505E1" w:rsidRDefault="003505E1" w:rsidP="003505E1">
      <w:pPr>
        <w:bidi/>
        <w:jc w:val="both"/>
        <w:rPr>
          <w:rFonts w:cs="David" w:hint="cs"/>
          <w:rtl/>
        </w:rPr>
      </w:pPr>
    </w:p>
    <w:p w14:paraId="41A76B2B" w14:textId="77777777" w:rsidR="003505E1" w:rsidRPr="003505E1" w:rsidRDefault="003505E1" w:rsidP="003505E1">
      <w:pPr>
        <w:bidi/>
        <w:jc w:val="both"/>
        <w:rPr>
          <w:rFonts w:cs="David" w:hint="cs"/>
          <w:rtl/>
        </w:rPr>
      </w:pPr>
      <w:r w:rsidRPr="003505E1">
        <w:rPr>
          <w:rFonts w:cs="David" w:hint="cs"/>
          <w:rtl/>
        </w:rPr>
        <w:tab/>
        <w:t>אחד נגד.</w:t>
      </w:r>
    </w:p>
    <w:p w14:paraId="4EC724C4" w14:textId="77777777" w:rsidR="003505E1" w:rsidRPr="003505E1" w:rsidRDefault="003505E1" w:rsidP="003505E1">
      <w:pPr>
        <w:bidi/>
        <w:jc w:val="both"/>
        <w:rPr>
          <w:rFonts w:cs="David" w:hint="cs"/>
          <w:rtl/>
        </w:rPr>
      </w:pPr>
    </w:p>
    <w:p w14:paraId="48DA4C5E" w14:textId="77777777" w:rsidR="003505E1" w:rsidRPr="003505E1" w:rsidRDefault="003505E1" w:rsidP="003505E1">
      <w:pPr>
        <w:bidi/>
        <w:jc w:val="both"/>
        <w:rPr>
          <w:rFonts w:cs="David" w:hint="cs"/>
          <w:rtl/>
        </w:rPr>
      </w:pPr>
      <w:r w:rsidRPr="003505E1">
        <w:rPr>
          <w:rFonts w:cs="David" w:hint="cs"/>
          <w:rtl/>
        </w:rPr>
        <w:tab/>
        <w:t xml:space="preserve">מי בעד הצעת משרד החקלאות? מי נגד? </w:t>
      </w:r>
    </w:p>
    <w:p w14:paraId="79B091D4" w14:textId="77777777" w:rsidR="003505E1" w:rsidRPr="003505E1" w:rsidRDefault="003505E1" w:rsidP="003505E1">
      <w:pPr>
        <w:bidi/>
        <w:jc w:val="both"/>
        <w:rPr>
          <w:rFonts w:cs="David" w:hint="cs"/>
          <w:rtl/>
        </w:rPr>
      </w:pPr>
      <w:r w:rsidRPr="003505E1">
        <w:rPr>
          <w:rFonts w:cs="David"/>
          <w:rtl/>
        </w:rPr>
        <w:tab/>
      </w:r>
    </w:p>
    <w:p w14:paraId="05D77080" w14:textId="77777777" w:rsidR="003505E1" w:rsidRPr="003505E1" w:rsidRDefault="003505E1" w:rsidP="003505E1">
      <w:pPr>
        <w:bidi/>
        <w:jc w:val="both"/>
        <w:rPr>
          <w:rFonts w:cs="David" w:hint="cs"/>
          <w:rtl/>
        </w:rPr>
      </w:pPr>
      <w:r w:rsidRPr="003505E1">
        <w:rPr>
          <w:rFonts w:cs="David" w:hint="cs"/>
          <w:rtl/>
        </w:rPr>
        <w:t>ה צ ב ע ה</w:t>
      </w:r>
    </w:p>
    <w:p w14:paraId="350382FE" w14:textId="77777777" w:rsidR="003505E1" w:rsidRPr="003505E1" w:rsidRDefault="003505E1" w:rsidP="003505E1">
      <w:pPr>
        <w:bidi/>
        <w:jc w:val="both"/>
        <w:rPr>
          <w:rFonts w:cs="David" w:hint="cs"/>
          <w:rtl/>
        </w:rPr>
      </w:pPr>
      <w:r w:rsidRPr="003505E1">
        <w:rPr>
          <w:rFonts w:cs="David" w:hint="cs"/>
          <w:rtl/>
        </w:rPr>
        <w:t>בעד - 9</w:t>
      </w:r>
    </w:p>
    <w:p w14:paraId="62C50F5B" w14:textId="77777777" w:rsidR="003505E1" w:rsidRPr="003505E1" w:rsidRDefault="003505E1" w:rsidP="003505E1">
      <w:pPr>
        <w:bidi/>
        <w:jc w:val="both"/>
        <w:rPr>
          <w:rFonts w:cs="David" w:hint="cs"/>
          <w:rtl/>
        </w:rPr>
      </w:pPr>
      <w:r w:rsidRPr="003505E1">
        <w:rPr>
          <w:rFonts w:cs="David" w:hint="cs"/>
          <w:rtl/>
        </w:rPr>
        <w:t>נגד - 1</w:t>
      </w:r>
    </w:p>
    <w:p w14:paraId="3CEB0208" w14:textId="77777777" w:rsidR="003505E1" w:rsidRPr="003505E1" w:rsidRDefault="003505E1" w:rsidP="003505E1">
      <w:pPr>
        <w:bidi/>
        <w:jc w:val="both"/>
        <w:rPr>
          <w:rFonts w:cs="David" w:hint="cs"/>
          <w:rtl/>
        </w:rPr>
      </w:pPr>
      <w:r w:rsidRPr="003505E1">
        <w:rPr>
          <w:rFonts w:cs="David" w:hint="cs"/>
          <w:rtl/>
        </w:rPr>
        <w:t>בקשת הממשלה להקדמת הדיון בהצעת חוק המועצה לענף הלול (ייצור ושיווק)(תיקון מס' 15), התשס"ז-2006, לפני הקריאה הראשונה, אושרה.</w:t>
      </w:r>
    </w:p>
    <w:p w14:paraId="1EB9BCEF" w14:textId="77777777" w:rsidR="003505E1" w:rsidRPr="003505E1" w:rsidRDefault="003505E1" w:rsidP="003505E1">
      <w:pPr>
        <w:tabs>
          <w:tab w:val="left" w:pos="1930"/>
        </w:tabs>
        <w:bidi/>
        <w:jc w:val="both"/>
        <w:rPr>
          <w:rFonts w:cs="David" w:hint="cs"/>
          <w:u w:val="single"/>
          <w:rtl/>
        </w:rPr>
      </w:pPr>
    </w:p>
    <w:p w14:paraId="5691D000" w14:textId="77777777" w:rsidR="003505E1" w:rsidRPr="003505E1" w:rsidRDefault="003505E1" w:rsidP="003505E1">
      <w:pPr>
        <w:tabs>
          <w:tab w:val="left" w:pos="1930"/>
        </w:tabs>
        <w:bidi/>
        <w:jc w:val="both"/>
        <w:rPr>
          <w:rFonts w:cs="David" w:hint="cs"/>
          <w:u w:val="single"/>
          <w:rtl/>
        </w:rPr>
      </w:pPr>
    </w:p>
    <w:p w14:paraId="32E56C2A" w14:textId="77777777" w:rsidR="003505E1" w:rsidRPr="003505E1" w:rsidRDefault="003505E1" w:rsidP="003505E1">
      <w:pPr>
        <w:tabs>
          <w:tab w:val="left" w:pos="1930"/>
        </w:tabs>
        <w:bidi/>
        <w:jc w:val="both"/>
        <w:rPr>
          <w:rFonts w:cs="David" w:hint="cs"/>
          <w:u w:val="single"/>
          <w:rtl/>
        </w:rPr>
      </w:pPr>
      <w:r w:rsidRPr="003505E1">
        <w:rPr>
          <w:rFonts w:cs="David" w:hint="cs"/>
          <w:u w:val="single"/>
          <w:rtl/>
        </w:rPr>
        <w:t>היו"ר אביגדור יצחקי:</w:t>
      </w:r>
    </w:p>
    <w:p w14:paraId="26734AC5" w14:textId="77777777" w:rsidR="003505E1" w:rsidRPr="003505E1" w:rsidRDefault="003505E1" w:rsidP="003505E1">
      <w:pPr>
        <w:bidi/>
        <w:jc w:val="both"/>
        <w:rPr>
          <w:rFonts w:cs="David" w:hint="cs"/>
          <w:rtl/>
        </w:rPr>
      </w:pPr>
    </w:p>
    <w:p w14:paraId="3008344B" w14:textId="77777777" w:rsidR="003505E1" w:rsidRPr="003505E1" w:rsidRDefault="003505E1" w:rsidP="003505E1">
      <w:pPr>
        <w:bidi/>
        <w:jc w:val="both"/>
        <w:rPr>
          <w:rFonts w:cs="David" w:hint="cs"/>
          <w:rtl/>
        </w:rPr>
      </w:pPr>
      <w:r w:rsidRPr="003505E1">
        <w:rPr>
          <w:rFonts w:cs="David" w:hint="cs"/>
          <w:rtl/>
        </w:rPr>
        <w:tab/>
        <w:t xml:space="preserve">תודה רבה, הישיבה נעולה. </w:t>
      </w:r>
    </w:p>
    <w:p w14:paraId="45CAFB16" w14:textId="77777777" w:rsidR="003505E1" w:rsidRPr="003505E1" w:rsidRDefault="003505E1" w:rsidP="003505E1">
      <w:pPr>
        <w:bidi/>
        <w:jc w:val="both"/>
        <w:rPr>
          <w:rFonts w:cs="David" w:hint="cs"/>
          <w:rtl/>
        </w:rPr>
      </w:pPr>
    </w:p>
    <w:p w14:paraId="170F4CAB" w14:textId="77777777" w:rsidR="003505E1" w:rsidRPr="003505E1" w:rsidRDefault="003505E1" w:rsidP="003505E1">
      <w:pPr>
        <w:bidi/>
        <w:jc w:val="both"/>
        <w:rPr>
          <w:rFonts w:cs="David" w:hint="cs"/>
          <w:u w:val="single"/>
          <w:rtl/>
        </w:rPr>
      </w:pPr>
    </w:p>
    <w:p w14:paraId="40FCEF26" w14:textId="77777777" w:rsidR="003505E1" w:rsidRPr="003505E1" w:rsidRDefault="003505E1" w:rsidP="003505E1">
      <w:pPr>
        <w:bidi/>
        <w:jc w:val="both"/>
        <w:rPr>
          <w:rFonts w:cs="David" w:hint="cs"/>
          <w:u w:val="single"/>
          <w:rtl/>
        </w:rPr>
      </w:pPr>
      <w:r w:rsidRPr="003505E1">
        <w:rPr>
          <w:rFonts w:cs="David" w:hint="cs"/>
          <w:u w:val="single"/>
          <w:rtl/>
        </w:rPr>
        <w:t>הישיבה ננעלה בשעה 10:20</w:t>
      </w:r>
    </w:p>
    <w:p w14:paraId="426F5308" w14:textId="77777777" w:rsidR="00552A80" w:rsidRPr="003505E1" w:rsidRDefault="00552A80" w:rsidP="003505E1">
      <w:pPr>
        <w:bidi/>
        <w:rPr>
          <w:rFonts w:cs="David" w:hint="cs"/>
          <w:rtl/>
        </w:rPr>
      </w:pPr>
    </w:p>
    <w:sectPr w:rsidR="00552A80" w:rsidRPr="003505E1" w:rsidSect="003505E1">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33D44" w14:textId="77777777" w:rsidR="00000000" w:rsidRDefault="00507089">
      <w:r>
        <w:separator/>
      </w:r>
    </w:p>
  </w:endnote>
  <w:endnote w:type="continuationSeparator" w:id="0">
    <w:p w14:paraId="784A28DB" w14:textId="77777777" w:rsidR="00000000" w:rsidRDefault="00507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125A9" w14:textId="77777777" w:rsidR="00000000" w:rsidRDefault="00507089">
      <w:r>
        <w:separator/>
      </w:r>
    </w:p>
  </w:footnote>
  <w:footnote w:type="continuationSeparator" w:id="0">
    <w:p w14:paraId="63156D64" w14:textId="77777777" w:rsidR="00000000" w:rsidRDefault="00507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3B58E" w14:textId="77777777" w:rsidR="003505E1" w:rsidRDefault="003505E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C08D790" w14:textId="77777777" w:rsidR="003505E1" w:rsidRDefault="003505E1">
    <w:pPr>
      <w:pStyle w:val="Header"/>
      <w:ind w:right="360"/>
      <w:jc w:val="both"/>
      <w:rPr>
        <w:rtl/>
      </w:rPr>
    </w:pPr>
  </w:p>
  <w:p w14:paraId="3A427406" w14:textId="77777777" w:rsidR="003505E1" w:rsidRDefault="003505E1"/>
  <w:p w14:paraId="2269D350" w14:textId="77777777" w:rsidR="003505E1" w:rsidRDefault="003505E1"/>
  <w:p w14:paraId="50DC6254" w14:textId="77777777" w:rsidR="003505E1" w:rsidRDefault="003505E1"/>
  <w:p w14:paraId="31B5082F" w14:textId="77777777" w:rsidR="003505E1" w:rsidRDefault="003505E1"/>
  <w:p w14:paraId="0907BA7C" w14:textId="77777777" w:rsidR="003505E1" w:rsidRDefault="003505E1"/>
  <w:p w14:paraId="0889DE7F" w14:textId="77777777" w:rsidR="003505E1" w:rsidRDefault="003505E1"/>
  <w:p w14:paraId="2C297180" w14:textId="77777777" w:rsidR="003505E1" w:rsidRDefault="003505E1"/>
  <w:p w14:paraId="4CF3FA4A" w14:textId="77777777" w:rsidR="003505E1" w:rsidRDefault="003505E1"/>
  <w:p w14:paraId="46D5CAF7" w14:textId="77777777" w:rsidR="003505E1" w:rsidRDefault="003505E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5851B" w14:textId="77777777" w:rsidR="003505E1" w:rsidRDefault="003505E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w:t>
    </w:r>
    <w:r>
      <w:rPr>
        <w:rStyle w:val="PageNumber"/>
        <w:rtl/>
      </w:rPr>
      <w:fldChar w:fldCharType="end"/>
    </w:r>
  </w:p>
  <w:p w14:paraId="4DC00784" w14:textId="77777777" w:rsidR="003505E1" w:rsidRDefault="003505E1">
    <w:pPr>
      <w:pStyle w:val="Header"/>
      <w:ind w:right="360"/>
      <w:jc w:val="both"/>
      <w:rPr>
        <w:rFonts w:hint="cs"/>
        <w:rtl/>
      </w:rPr>
    </w:pPr>
    <w:r>
      <w:rPr>
        <w:rtl/>
      </w:rPr>
      <w:t>ועדת</w:t>
    </w:r>
    <w:r>
      <w:rPr>
        <w:rFonts w:hint="cs"/>
        <w:rtl/>
      </w:rPr>
      <w:t xml:space="preserve"> הכנסת</w:t>
    </w:r>
  </w:p>
  <w:p w14:paraId="5AED4152" w14:textId="77777777" w:rsidR="003505E1" w:rsidRDefault="003505E1">
    <w:pPr>
      <w:pStyle w:val="Header"/>
      <w:ind w:right="360"/>
      <w:jc w:val="both"/>
      <w:rPr>
        <w:rStyle w:val="PageNumber"/>
        <w:rFonts w:hint="cs"/>
        <w:rtl/>
      </w:rPr>
    </w:pPr>
    <w:r>
      <w:rPr>
        <w:rStyle w:val="PageNumber"/>
        <w:rFonts w:hint="cs"/>
        <w:rtl/>
      </w:rPr>
      <w:t>11.12.2006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2930פרוטוקול_ישיבת_ועדה.doc"/>
    <w:docVar w:name="StartMode" w:val="3"/>
  </w:docVars>
  <w:rsids>
    <w:rsidRoot w:val="00636F9C"/>
    <w:rsid w:val="002A6F76"/>
    <w:rsid w:val="003505E1"/>
    <w:rsid w:val="00507089"/>
    <w:rsid w:val="00552A80"/>
    <w:rsid w:val="00636F9C"/>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8021088"/>
  <w15:chartTrackingRefBased/>
  <w15:docId w15:val="{1C490FFA-E653-4EEB-BB88-ABD0D2D9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505E1"/>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350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1</TotalTime>
  <Pages>4</Pages>
  <Words>1738</Words>
  <Characters>9913</Characters>
  <Application>Microsoft Office Word</Application>
  <DocSecurity>0</DocSecurity>
  <Lines>82</Lines>
  <Paragraphs>23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2022-07-09T13:24:00Z</dcterms:created>
  <dcterms:modified xsi:type="dcterms:W3CDTF">2022-07-09T13:24:00Z</dcterms:modified>
</cp:coreProperties>
</file>