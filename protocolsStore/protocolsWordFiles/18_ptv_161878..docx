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C280" w14:textId="77777777" w:rsidR="00FE4D70" w:rsidRDefault="00FE4D70" w:rsidP="00FE4D70">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40108244" w14:textId="77777777" w:rsidR="00FE4D70" w:rsidRDefault="00FE4D70" w:rsidP="00FE4D70">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54623568" w14:textId="77777777" w:rsidR="00FE4D70" w:rsidRDefault="00FE4D70" w:rsidP="00FE4D70">
      <w:pPr>
        <w:bidi/>
        <w:jc w:val="both"/>
        <w:rPr>
          <w:rFonts w:cs="David"/>
          <w:b/>
          <w:bCs/>
          <w:rtl/>
        </w:rPr>
      </w:pPr>
    </w:p>
    <w:p w14:paraId="56A7B44A" w14:textId="77777777" w:rsidR="00FE4D70" w:rsidRDefault="00FE4D70" w:rsidP="00FE4D70">
      <w:pPr>
        <w:bidi/>
        <w:jc w:val="center"/>
        <w:outlineLvl w:val="0"/>
        <w:rPr>
          <w:rFonts w:cs="David" w:hint="cs"/>
          <w:b/>
          <w:bCs/>
          <w:rtl/>
        </w:rPr>
      </w:pPr>
    </w:p>
    <w:p w14:paraId="7ABC6F18" w14:textId="77777777" w:rsidR="00FE4D70" w:rsidRDefault="00FE4D70" w:rsidP="00FE4D70">
      <w:pPr>
        <w:bidi/>
        <w:jc w:val="center"/>
        <w:outlineLvl w:val="0"/>
        <w:rPr>
          <w:rFonts w:cs="David" w:hint="cs"/>
          <w:b/>
          <w:bCs/>
          <w:rtl/>
        </w:rPr>
      </w:pPr>
    </w:p>
    <w:p w14:paraId="29FEE15C" w14:textId="77777777" w:rsidR="00FE4D70" w:rsidRDefault="00FE4D70" w:rsidP="00FE4D70">
      <w:pPr>
        <w:bidi/>
        <w:jc w:val="center"/>
        <w:outlineLvl w:val="0"/>
        <w:rPr>
          <w:rFonts w:cs="David" w:hint="cs"/>
          <w:b/>
          <w:bCs/>
          <w:rtl/>
        </w:rPr>
      </w:pPr>
    </w:p>
    <w:p w14:paraId="321840CB" w14:textId="77777777" w:rsidR="00FE4D70" w:rsidRDefault="00FE4D70" w:rsidP="00FE4D70">
      <w:pPr>
        <w:bidi/>
        <w:jc w:val="center"/>
        <w:outlineLvl w:val="0"/>
        <w:rPr>
          <w:rFonts w:cs="David" w:hint="cs"/>
          <w:b/>
          <w:bCs/>
          <w:rtl/>
        </w:rPr>
      </w:pPr>
      <w:r>
        <w:rPr>
          <w:rFonts w:cs="David"/>
          <w:b/>
          <w:bCs/>
          <w:rtl/>
        </w:rPr>
        <w:t xml:space="preserve">פרוטוקול מס' </w:t>
      </w:r>
      <w:r>
        <w:rPr>
          <w:rFonts w:cs="David" w:hint="cs"/>
          <w:b/>
          <w:bCs/>
          <w:rtl/>
        </w:rPr>
        <w:t>111</w:t>
      </w:r>
    </w:p>
    <w:p w14:paraId="677A7254" w14:textId="77777777" w:rsidR="00FE4D70" w:rsidRDefault="00FE4D70" w:rsidP="00FE4D70">
      <w:pPr>
        <w:bidi/>
        <w:jc w:val="center"/>
        <w:outlineLvl w:val="0"/>
        <w:rPr>
          <w:rFonts w:cs="David" w:hint="cs"/>
          <w:b/>
          <w:bCs/>
          <w:rtl/>
        </w:rPr>
      </w:pPr>
      <w:r>
        <w:rPr>
          <w:rFonts w:cs="David"/>
          <w:b/>
          <w:bCs/>
          <w:rtl/>
        </w:rPr>
        <w:t>מישיב</w:t>
      </w:r>
      <w:r>
        <w:rPr>
          <w:rFonts w:cs="David" w:hint="cs"/>
          <w:b/>
          <w:bCs/>
          <w:rtl/>
        </w:rPr>
        <w:t>ת ועדת הכנסת</w:t>
      </w:r>
    </w:p>
    <w:p w14:paraId="5F80DE66" w14:textId="77777777" w:rsidR="00FE4D70" w:rsidRDefault="00FE4D70" w:rsidP="00FE4D70">
      <w:pPr>
        <w:bidi/>
        <w:jc w:val="center"/>
        <w:rPr>
          <w:rFonts w:cs="David" w:hint="cs"/>
          <w:b/>
          <w:bCs/>
          <w:u w:val="single"/>
          <w:rtl/>
        </w:rPr>
      </w:pPr>
      <w:r>
        <w:rPr>
          <w:rFonts w:cs="David" w:hint="cs"/>
          <w:b/>
          <w:bCs/>
          <w:u w:val="single"/>
          <w:rtl/>
        </w:rPr>
        <w:t xml:space="preserve">יום שני, ג' בחשוון </w:t>
      </w:r>
      <w:proofErr w:type="spellStart"/>
      <w:r>
        <w:rPr>
          <w:rFonts w:cs="David" w:hint="cs"/>
          <w:b/>
          <w:bCs/>
          <w:u w:val="single"/>
          <w:rtl/>
        </w:rPr>
        <w:t>התשע"א</w:t>
      </w:r>
      <w:proofErr w:type="spellEnd"/>
      <w:r>
        <w:rPr>
          <w:rFonts w:cs="David" w:hint="cs"/>
          <w:b/>
          <w:bCs/>
          <w:u w:val="single"/>
          <w:rtl/>
        </w:rPr>
        <w:t xml:space="preserve"> (11 באוקטובר 2010), שעה 11:30</w:t>
      </w:r>
    </w:p>
    <w:p w14:paraId="6DE0DFBF" w14:textId="77777777" w:rsidR="00FE4D70" w:rsidRDefault="00FE4D70" w:rsidP="00FE4D70">
      <w:pPr>
        <w:bidi/>
        <w:rPr>
          <w:rFonts w:cs="David" w:hint="cs"/>
          <w:b/>
          <w:bCs/>
          <w:u w:val="single"/>
          <w:rtl/>
        </w:rPr>
      </w:pPr>
    </w:p>
    <w:p w14:paraId="66F4836B" w14:textId="77777777" w:rsidR="00FE4D70" w:rsidRDefault="00FE4D70" w:rsidP="00FE4D70">
      <w:pPr>
        <w:bidi/>
        <w:rPr>
          <w:rFonts w:cs="David" w:hint="cs"/>
          <w:b/>
          <w:bCs/>
          <w:u w:val="single"/>
          <w:rtl/>
        </w:rPr>
      </w:pPr>
    </w:p>
    <w:p w14:paraId="4D628267" w14:textId="77777777" w:rsidR="00FE4D70" w:rsidRDefault="00FE4D70" w:rsidP="00FE4D70">
      <w:pPr>
        <w:bidi/>
        <w:rPr>
          <w:rFonts w:cs="David" w:hint="cs"/>
          <w:b/>
          <w:bCs/>
          <w:u w:val="single"/>
          <w:rtl/>
        </w:rPr>
      </w:pPr>
    </w:p>
    <w:p w14:paraId="57317DC9" w14:textId="77777777" w:rsidR="00FE4D70" w:rsidRDefault="00FE4D70" w:rsidP="00FE4D70">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1. קביעת ועדה לדיון בהצעת חוק ההוצאה לפועל (תיקון מס' 31), </w:t>
      </w:r>
      <w:proofErr w:type="spellStart"/>
      <w:r>
        <w:rPr>
          <w:rFonts w:cs="David" w:hint="cs"/>
          <w:rtl/>
        </w:rPr>
        <w:t>התש"ע</w:t>
      </w:r>
      <w:proofErr w:type="spellEnd"/>
      <w:r>
        <w:rPr>
          <w:rFonts w:cs="David" w:hint="cs"/>
          <w:rtl/>
        </w:rPr>
        <w:t>-2010</w:t>
      </w:r>
    </w:p>
    <w:p w14:paraId="20B37617" w14:textId="77777777" w:rsidR="00FE4D70" w:rsidRDefault="00FE4D70" w:rsidP="00FE4D70">
      <w:pPr>
        <w:bidi/>
        <w:jc w:val="both"/>
        <w:rPr>
          <w:rFonts w:cs="David" w:hint="cs"/>
          <w:rtl/>
        </w:rPr>
      </w:pPr>
      <w:r>
        <w:rPr>
          <w:rFonts w:cs="David" w:hint="cs"/>
          <w:rtl/>
        </w:rPr>
        <w:t xml:space="preserve">                   2. קביעת מסגרת לדיון סיעתי משולב בנושאים הבאים: </w:t>
      </w:r>
    </w:p>
    <w:p w14:paraId="1FC623AE" w14:textId="77777777" w:rsidR="00FE4D70" w:rsidRDefault="00FE4D70" w:rsidP="00FE4D70">
      <w:pPr>
        <w:bidi/>
        <w:ind w:left="1106" w:firstLine="334"/>
        <w:jc w:val="both"/>
        <w:rPr>
          <w:rFonts w:cs="David" w:hint="cs"/>
          <w:rtl/>
        </w:rPr>
      </w:pPr>
      <w:r>
        <w:rPr>
          <w:rFonts w:cs="David" w:hint="cs"/>
          <w:rtl/>
        </w:rPr>
        <w:t>א. הודעת ראש הממשלה על פעילות הממשלה בתקופה שחלפה מאז המושב הקודם ועל   תכניות הממשלה למושב הקרוב</w:t>
      </w:r>
    </w:p>
    <w:p w14:paraId="0F537D17" w14:textId="77777777" w:rsidR="00FE4D70" w:rsidRDefault="00FE4D70" w:rsidP="00FE4D70">
      <w:pPr>
        <w:bidi/>
        <w:jc w:val="both"/>
        <w:rPr>
          <w:rFonts w:cs="David" w:hint="cs"/>
          <w:rtl/>
        </w:rPr>
      </w:pPr>
      <w:r>
        <w:rPr>
          <w:rFonts w:cs="David" w:hint="cs"/>
          <w:rtl/>
        </w:rPr>
        <w:t xml:space="preserve">                      ב. הצעות להביע אי אמון בממשלה                </w:t>
      </w:r>
    </w:p>
    <w:p w14:paraId="10F29BA6" w14:textId="77777777" w:rsidR="00FE4D70" w:rsidRDefault="00FE4D70" w:rsidP="00FE4D70">
      <w:pPr>
        <w:bidi/>
        <w:jc w:val="both"/>
        <w:rPr>
          <w:rFonts w:cs="David" w:hint="cs"/>
          <w:b/>
          <w:bCs/>
          <w:u w:val="single"/>
          <w:rtl/>
        </w:rPr>
      </w:pPr>
    </w:p>
    <w:p w14:paraId="4649DCF0" w14:textId="77777777" w:rsidR="00FE4D70" w:rsidRDefault="00FE4D70" w:rsidP="00FE4D70">
      <w:pPr>
        <w:bidi/>
        <w:jc w:val="both"/>
        <w:rPr>
          <w:rFonts w:cs="David" w:hint="cs"/>
          <w:b/>
          <w:bCs/>
          <w:u w:val="single"/>
          <w:rtl/>
        </w:rPr>
      </w:pPr>
    </w:p>
    <w:p w14:paraId="1AADAE6B" w14:textId="77777777" w:rsidR="00FE4D70" w:rsidRDefault="00FE4D70" w:rsidP="00FE4D70">
      <w:pPr>
        <w:bidi/>
        <w:jc w:val="both"/>
        <w:rPr>
          <w:rFonts w:cs="David" w:hint="cs"/>
          <w:b/>
          <w:bCs/>
          <w:u w:val="single"/>
          <w:rtl/>
        </w:rPr>
      </w:pPr>
    </w:p>
    <w:p w14:paraId="14090070" w14:textId="77777777" w:rsidR="00FE4D70" w:rsidRDefault="00FE4D70" w:rsidP="00FE4D70">
      <w:pPr>
        <w:bidi/>
        <w:jc w:val="both"/>
        <w:rPr>
          <w:rFonts w:cs="David"/>
          <w:b/>
          <w:bCs/>
          <w:rtl/>
        </w:rPr>
      </w:pPr>
    </w:p>
    <w:p w14:paraId="386279B1" w14:textId="77777777" w:rsidR="00FE4D70" w:rsidRDefault="00FE4D70" w:rsidP="00FE4D70">
      <w:pPr>
        <w:bidi/>
        <w:jc w:val="both"/>
        <w:outlineLvl w:val="0"/>
        <w:rPr>
          <w:rFonts w:cs="David"/>
          <w:b/>
          <w:bCs/>
          <w:u w:val="single"/>
          <w:rtl/>
        </w:rPr>
      </w:pPr>
      <w:r>
        <w:rPr>
          <w:rFonts w:cs="David"/>
          <w:b/>
          <w:bCs/>
          <w:u w:val="single"/>
          <w:rtl/>
        </w:rPr>
        <w:t>נכחו:</w:t>
      </w:r>
    </w:p>
    <w:p w14:paraId="34E34D33" w14:textId="77777777" w:rsidR="00FE4D70" w:rsidRDefault="00FE4D70" w:rsidP="00FE4D70">
      <w:pPr>
        <w:bidi/>
        <w:jc w:val="both"/>
        <w:outlineLvl w:val="0"/>
        <w:rPr>
          <w:rFonts w:cs="David" w:hint="cs"/>
          <w:rtl/>
        </w:rPr>
      </w:pPr>
      <w:r>
        <w:rPr>
          <w:rFonts w:cs="David"/>
          <w:b/>
          <w:bCs/>
          <w:u w:val="single"/>
          <w:rtl/>
        </w:rPr>
        <w:t>חברי הוועדה</w:t>
      </w:r>
      <w:r>
        <w:rPr>
          <w:rFonts w:cs="David"/>
          <w:rtl/>
        </w:rPr>
        <w:t>:</w:t>
      </w:r>
      <w:r>
        <w:rPr>
          <w:rFonts w:cs="David" w:hint="cs"/>
          <w:rtl/>
        </w:rPr>
        <w:t xml:space="preserve"> יריב </w:t>
      </w:r>
      <w:proofErr w:type="spellStart"/>
      <w:r>
        <w:rPr>
          <w:rFonts w:cs="David" w:hint="cs"/>
          <w:rtl/>
        </w:rPr>
        <w:t>לוין</w:t>
      </w:r>
      <w:proofErr w:type="spellEnd"/>
      <w:r>
        <w:rPr>
          <w:rFonts w:cs="David" w:hint="cs"/>
          <w:rtl/>
        </w:rPr>
        <w:t>-היו"ר</w:t>
      </w:r>
      <w:r>
        <w:rPr>
          <w:rFonts w:cs="David"/>
          <w:rtl/>
        </w:rPr>
        <w:tab/>
      </w:r>
    </w:p>
    <w:p w14:paraId="0F156576" w14:textId="77777777" w:rsidR="00FE4D70" w:rsidRDefault="00FE4D70" w:rsidP="00FE4D70">
      <w:pPr>
        <w:bidi/>
        <w:jc w:val="both"/>
        <w:outlineLvl w:val="0"/>
        <w:rPr>
          <w:rFonts w:cs="David" w:hint="cs"/>
          <w:rtl/>
        </w:rPr>
      </w:pPr>
      <w:r>
        <w:rPr>
          <w:rFonts w:cs="David" w:hint="cs"/>
          <w:rtl/>
        </w:rPr>
        <w:t xml:space="preserve">                        זאב </w:t>
      </w:r>
      <w:proofErr w:type="spellStart"/>
      <w:r>
        <w:rPr>
          <w:rFonts w:cs="David" w:hint="cs"/>
          <w:rtl/>
        </w:rPr>
        <w:t>אלקין</w:t>
      </w:r>
      <w:proofErr w:type="spellEnd"/>
      <w:r>
        <w:rPr>
          <w:rFonts w:cs="David" w:hint="cs"/>
          <w:rtl/>
        </w:rPr>
        <w:t xml:space="preserve">            </w:t>
      </w:r>
    </w:p>
    <w:p w14:paraId="42E221BB" w14:textId="77777777" w:rsidR="00FE4D70" w:rsidRDefault="00FE4D70" w:rsidP="00FE4D70">
      <w:pPr>
        <w:bidi/>
        <w:jc w:val="both"/>
        <w:outlineLvl w:val="0"/>
        <w:rPr>
          <w:rFonts w:cs="David" w:hint="cs"/>
          <w:rtl/>
        </w:rPr>
      </w:pPr>
      <w:r>
        <w:rPr>
          <w:rFonts w:cs="David" w:hint="cs"/>
          <w:rtl/>
        </w:rPr>
        <w:t xml:space="preserve">                        ציון </w:t>
      </w:r>
      <w:proofErr w:type="spellStart"/>
      <w:r>
        <w:rPr>
          <w:rFonts w:cs="David" w:hint="cs"/>
          <w:rtl/>
        </w:rPr>
        <w:t>פיניאן</w:t>
      </w:r>
      <w:proofErr w:type="spellEnd"/>
    </w:p>
    <w:p w14:paraId="7834CFCF" w14:textId="77777777" w:rsidR="00FE4D70" w:rsidRDefault="00FE4D70" w:rsidP="00FE4D70">
      <w:pPr>
        <w:bidi/>
        <w:jc w:val="both"/>
        <w:outlineLvl w:val="0"/>
        <w:rPr>
          <w:rFonts w:cs="David" w:hint="cs"/>
          <w:rtl/>
        </w:rPr>
      </w:pPr>
      <w:r>
        <w:rPr>
          <w:rFonts w:cs="David" w:hint="cs"/>
          <w:rtl/>
        </w:rPr>
        <w:t xml:space="preserve">                        נסים זאב</w:t>
      </w:r>
    </w:p>
    <w:p w14:paraId="1D151FFA" w14:textId="77777777" w:rsidR="00FE4D70" w:rsidRDefault="00FE4D70" w:rsidP="00FE4D70">
      <w:pPr>
        <w:bidi/>
        <w:jc w:val="both"/>
        <w:outlineLvl w:val="0"/>
        <w:rPr>
          <w:rFonts w:cs="David" w:hint="cs"/>
          <w:rtl/>
        </w:rPr>
      </w:pPr>
      <w:r>
        <w:rPr>
          <w:rFonts w:cs="David" w:hint="cs"/>
          <w:rtl/>
        </w:rPr>
        <w:t xml:space="preserve">                        שלמה מולה</w:t>
      </w:r>
    </w:p>
    <w:p w14:paraId="4E788353" w14:textId="77777777" w:rsidR="00FE4D70" w:rsidRDefault="00FE4D70" w:rsidP="00FE4D70">
      <w:pPr>
        <w:bidi/>
        <w:jc w:val="both"/>
        <w:outlineLvl w:val="0"/>
        <w:rPr>
          <w:rFonts w:cs="David" w:hint="cs"/>
          <w:rtl/>
        </w:rPr>
      </w:pPr>
      <w:r>
        <w:rPr>
          <w:rFonts w:cs="David" w:hint="cs"/>
          <w:rtl/>
        </w:rPr>
        <w:t xml:space="preserve">                         </w:t>
      </w:r>
      <w:smartTag w:uri="urn:schemas-microsoft-com:office:smarttags" w:element="PersonName">
        <w:r>
          <w:rPr>
            <w:rFonts w:cs="David" w:hint="cs"/>
            <w:rtl/>
          </w:rPr>
          <w:t>אברהם מיכאלי</w:t>
        </w:r>
      </w:smartTag>
      <w:r>
        <w:rPr>
          <w:rFonts w:cs="David" w:hint="cs"/>
          <w:rtl/>
        </w:rPr>
        <w:t xml:space="preserve">  </w:t>
      </w:r>
    </w:p>
    <w:p w14:paraId="0052E843" w14:textId="77777777" w:rsidR="00FE4D70" w:rsidRDefault="00FE4D70" w:rsidP="00FE4D70">
      <w:pPr>
        <w:bidi/>
        <w:jc w:val="both"/>
        <w:outlineLvl w:val="0"/>
        <w:rPr>
          <w:rFonts w:cs="David" w:hint="cs"/>
          <w:b/>
          <w:bCs/>
          <w:u w:val="single"/>
          <w:rtl/>
        </w:rPr>
      </w:pPr>
    </w:p>
    <w:p w14:paraId="07A51568" w14:textId="77777777" w:rsidR="00FE4D70" w:rsidRDefault="00FE4D70" w:rsidP="00FE4D70">
      <w:pPr>
        <w:bidi/>
        <w:jc w:val="both"/>
        <w:outlineLvl w:val="0"/>
        <w:rPr>
          <w:rFonts w:cs="David" w:hint="cs"/>
          <w:b/>
          <w:bCs/>
          <w:u w:val="single"/>
          <w:rtl/>
        </w:rPr>
      </w:pPr>
    </w:p>
    <w:p w14:paraId="6332D9B3" w14:textId="77777777" w:rsidR="00FE4D70" w:rsidRPr="00CC4330" w:rsidRDefault="00FE4D70" w:rsidP="00FE4D70">
      <w:pPr>
        <w:bidi/>
        <w:jc w:val="both"/>
        <w:outlineLvl w:val="0"/>
        <w:rPr>
          <w:rFonts w:cs="David" w:hint="cs"/>
          <w:rtl/>
        </w:rPr>
      </w:pPr>
      <w:r>
        <w:rPr>
          <w:rFonts w:cs="David" w:hint="cs"/>
          <w:rtl/>
        </w:rPr>
        <w:t xml:space="preserve">                       ירדנה </w:t>
      </w:r>
      <w:proofErr w:type="spellStart"/>
      <w:r>
        <w:rPr>
          <w:rFonts w:cs="David" w:hint="cs"/>
          <w:rtl/>
        </w:rPr>
        <w:t>מלר</w:t>
      </w:r>
      <w:proofErr w:type="spellEnd"/>
      <w:r>
        <w:rPr>
          <w:rFonts w:cs="David" w:hint="cs"/>
          <w:rtl/>
        </w:rPr>
        <w:t>-הורוביץ             מזכירת הכנסת</w:t>
      </w:r>
    </w:p>
    <w:p w14:paraId="30D6829C" w14:textId="77777777" w:rsidR="00FE4D70" w:rsidRDefault="00FE4D70" w:rsidP="00FE4D70">
      <w:pPr>
        <w:bidi/>
        <w:jc w:val="both"/>
        <w:outlineLvl w:val="0"/>
        <w:rPr>
          <w:rFonts w:cs="David" w:hint="cs"/>
          <w:b/>
          <w:bCs/>
          <w:rtl/>
        </w:rPr>
      </w:pPr>
    </w:p>
    <w:p w14:paraId="305D5604" w14:textId="77777777" w:rsidR="00FE4D70" w:rsidRPr="00FE4D70" w:rsidRDefault="00FE4D70" w:rsidP="00FE4D70">
      <w:pPr>
        <w:bidi/>
        <w:jc w:val="both"/>
        <w:outlineLvl w:val="0"/>
        <w:rPr>
          <w:rFonts w:cs="David" w:hint="cs"/>
          <w:b/>
          <w:bCs/>
          <w:rtl/>
        </w:rPr>
      </w:pPr>
    </w:p>
    <w:p w14:paraId="07B9ABE7" w14:textId="77777777" w:rsidR="00FE4D70" w:rsidRDefault="00FE4D70" w:rsidP="00FE4D70">
      <w:pPr>
        <w:bidi/>
        <w:jc w:val="both"/>
        <w:outlineLvl w:val="0"/>
        <w:rPr>
          <w:rFonts w:cs="David" w:hint="cs"/>
          <w:b/>
          <w:bCs/>
          <w:rtl/>
        </w:rPr>
      </w:pPr>
      <w:r w:rsidRPr="00FE4D70">
        <w:rPr>
          <w:rFonts w:cs="David" w:hint="cs"/>
          <w:b/>
          <w:bCs/>
          <w:u w:val="single"/>
          <w:rtl/>
        </w:rPr>
        <w:t>יועצת משפטית:</w:t>
      </w:r>
      <w:r w:rsidRPr="00FE4D70">
        <w:rPr>
          <w:rFonts w:cs="David" w:hint="cs"/>
          <w:b/>
          <w:bCs/>
          <w:rtl/>
        </w:rPr>
        <w:t xml:space="preserve"> ארבל אסטרחן</w:t>
      </w:r>
    </w:p>
    <w:p w14:paraId="7904653A" w14:textId="77777777" w:rsidR="00FE4D70" w:rsidRPr="00FE4D70" w:rsidRDefault="00FE4D70" w:rsidP="00FE4D70">
      <w:pPr>
        <w:bidi/>
        <w:jc w:val="both"/>
        <w:outlineLvl w:val="0"/>
        <w:rPr>
          <w:rFonts w:cs="David" w:hint="cs"/>
          <w:b/>
          <w:bCs/>
          <w:rtl/>
        </w:rPr>
      </w:pPr>
    </w:p>
    <w:p w14:paraId="38AC57A2" w14:textId="77777777" w:rsidR="00FE4D70" w:rsidRDefault="00FE4D70" w:rsidP="00FE4D70">
      <w:pPr>
        <w:bidi/>
        <w:jc w:val="both"/>
        <w:outlineLvl w:val="0"/>
        <w:rPr>
          <w:rFonts w:cs="David" w:hint="cs"/>
          <w:rtl/>
        </w:rPr>
      </w:pPr>
      <w:r w:rsidRPr="00FE4D70">
        <w:rPr>
          <w:rFonts w:cs="David"/>
          <w:b/>
          <w:bCs/>
          <w:u w:val="single"/>
          <w:rtl/>
        </w:rPr>
        <w:t>מנהלת הוועדה</w:t>
      </w:r>
      <w:r w:rsidRPr="00FE4D70">
        <w:rPr>
          <w:rFonts w:cs="David"/>
          <w:b/>
          <w:bCs/>
          <w:rtl/>
        </w:rPr>
        <w:t>:</w:t>
      </w:r>
      <w:r w:rsidRPr="00FE4D70">
        <w:rPr>
          <w:rFonts w:cs="David"/>
          <w:b/>
          <w:bCs/>
          <w:rtl/>
        </w:rPr>
        <w:tab/>
      </w:r>
      <w:r w:rsidRPr="00FE4D70">
        <w:rPr>
          <w:rFonts w:cs="David" w:hint="cs"/>
          <w:b/>
          <w:bCs/>
          <w:rtl/>
        </w:rPr>
        <w:t>אתי בן-יוסף</w:t>
      </w:r>
    </w:p>
    <w:p w14:paraId="46AABB8A" w14:textId="77777777" w:rsidR="00FE4D70" w:rsidRDefault="00FE4D70" w:rsidP="00FE4D70">
      <w:pPr>
        <w:bidi/>
        <w:jc w:val="both"/>
        <w:outlineLvl w:val="0"/>
        <w:rPr>
          <w:rFonts w:cs="David" w:hint="cs"/>
          <w:rtl/>
        </w:rPr>
      </w:pPr>
    </w:p>
    <w:p w14:paraId="1EE9873C" w14:textId="77777777" w:rsidR="00FE4D70" w:rsidRDefault="00FE4D70" w:rsidP="00FE4D70">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hint="cs"/>
          <w:rtl/>
        </w:rPr>
        <w:t xml:space="preserve"> </w:t>
      </w:r>
      <w:r w:rsidRPr="00FE4D70">
        <w:rPr>
          <w:rFonts w:cs="David" w:hint="cs"/>
          <w:b/>
          <w:bCs/>
          <w:rtl/>
        </w:rPr>
        <w:t>יפעת שפרכר</w:t>
      </w:r>
      <w:r w:rsidRPr="00FE4D70">
        <w:rPr>
          <w:rFonts w:cs="David"/>
          <w:b/>
          <w:bCs/>
          <w:rtl/>
        </w:rPr>
        <w:tab/>
      </w:r>
    </w:p>
    <w:p w14:paraId="7FF5C410" w14:textId="77777777" w:rsidR="00FE4D70" w:rsidRPr="00FE4D70" w:rsidRDefault="00FE4D70" w:rsidP="00FE4D70">
      <w:pPr>
        <w:keepNext/>
        <w:bidi/>
        <w:jc w:val="center"/>
        <w:rPr>
          <w:rFonts w:cs="David" w:hint="cs"/>
          <w:b/>
          <w:bCs/>
          <w:rtl/>
        </w:rPr>
      </w:pPr>
      <w:r>
        <w:rPr>
          <w:rFonts w:cs="David"/>
          <w:rtl/>
        </w:rPr>
        <w:br w:type="page"/>
      </w:r>
      <w:r w:rsidRPr="00FE4D70">
        <w:rPr>
          <w:rFonts w:cs="David" w:hint="cs"/>
          <w:b/>
          <w:bCs/>
          <w:rtl/>
        </w:rPr>
        <w:lastRenderedPageBreak/>
        <w:t>1. קביעת ועדה לדיון בהצעת חוק ההוצאה לפועל (תיקון מס' 31),</w:t>
      </w:r>
    </w:p>
    <w:p w14:paraId="126F8DA8" w14:textId="77777777" w:rsidR="00FE4D70" w:rsidRPr="00FE4D70" w:rsidRDefault="00FE4D70" w:rsidP="00FE4D70">
      <w:pPr>
        <w:bidi/>
        <w:jc w:val="center"/>
        <w:rPr>
          <w:rFonts w:cs="David" w:hint="cs"/>
          <w:b/>
          <w:bCs/>
          <w:u w:val="single"/>
          <w:rtl/>
        </w:rPr>
      </w:pPr>
      <w:proofErr w:type="spellStart"/>
      <w:r w:rsidRPr="00FE4D70">
        <w:rPr>
          <w:rFonts w:cs="David" w:hint="cs"/>
          <w:b/>
          <w:bCs/>
          <w:u w:val="single"/>
          <w:rtl/>
        </w:rPr>
        <w:t>התשע"א</w:t>
      </w:r>
      <w:proofErr w:type="spellEnd"/>
      <w:r w:rsidRPr="00FE4D70">
        <w:rPr>
          <w:rFonts w:cs="David" w:hint="cs"/>
          <w:b/>
          <w:bCs/>
          <w:u w:val="single"/>
          <w:rtl/>
        </w:rPr>
        <w:t>-2010</w:t>
      </w:r>
    </w:p>
    <w:p w14:paraId="5C9A129D" w14:textId="77777777" w:rsidR="00FE4D70" w:rsidRDefault="00FE4D70" w:rsidP="00FE4D70">
      <w:pPr>
        <w:bidi/>
        <w:jc w:val="both"/>
        <w:rPr>
          <w:rFonts w:cs="David" w:hint="cs"/>
          <w:u w:val="single"/>
          <w:rtl/>
        </w:rPr>
      </w:pPr>
    </w:p>
    <w:p w14:paraId="1DC8EDCC" w14:textId="77777777" w:rsidR="00FE4D70" w:rsidRDefault="00FE4D70" w:rsidP="00FE4D70">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0578001" w14:textId="77777777" w:rsidR="00FE4D70" w:rsidRDefault="00FE4D70" w:rsidP="00FE4D70">
      <w:pPr>
        <w:bidi/>
        <w:jc w:val="both"/>
        <w:rPr>
          <w:rFonts w:cs="David" w:hint="cs"/>
          <w:rtl/>
        </w:rPr>
      </w:pPr>
    </w:p>
    <w:p w14:paraId="77D6787B" w14:textId="77777777" w:rsidR="00FE4D70" w:rsidRDefault="00FE4D70" w:rsidP="00FE4D70">
      <w:pPr>
        <w:bidi/>
        <w:jc w:val="both"/>
        <w:rPr>
          <w:rFonts w:cs="David" w:hint="cs"/>
          <w:rtl/>
        </w:rPr>
      </w:pPr>
      <w:r>
        <w:rPr>
          <w:rFonts w:cs="David" w:hint="cs"/>
          <w:rtl/>
        </w:rPr>
        <w:tab/>
        <w:t xml:space="preserve">אני שמח לפתוח את הישיבה הראשונה שלנו למושב הזה. אני מקווה שנמשיך באווירה הטובה שהייתה במושב הקודם במרבית הדיונים. אנחנו צריכים לאשר היום ולדון בשני נושאים. הנושא הראשון הוא קביעת ועדה לדיון בהצעת חוק ההוצאה לפועל (תיקון מס' 31), </w:t>
      </w:r>
      <w:proofErr w:type="spellStart"/>
      <w:r>
        <w:rPr>
          <w:rFonts w:cs="David" w:hint="cs"/>
          <w:rtl/>
        </w:rPr>
        <w:t>התש"ע</w:t>
      </w:r>
      <w:proofErr w:type="spellEnd"/>
      <w:r>
        <w:rPr>
          <w:rFonts w:cs="David" w:hint="cs"/>
          <w:rtl/>
        </w:rPr>
        <w:t>-2010. הלשכה המשפטית המליצה להעביר את ההצעה לוועדת חוקה, חוק ומשפט. הייתה הצעה להעביר את הדיון בנושא לוועדת הכלכלה. יו"ר ועדת החוקה מבקש להעביר את ההצעה לוועדת החוקה. מאחר ויו"ר ועדת הכלכלה סבור שהנושא אינו בתחום עניינה של ועדת הכלכלה,  אני מציע להעביר את ההצעה לוועדת חוקה,חוק ומשפט. מי בעד?</w:t>
      </w:r>
    </w:p>
    <w:p w14:paraId="79D909E1" w14:textId="77777777" w:rsidR="00FE4D70" w:rsidRDefault="00FE4D70" w:rsidP="00FE4D70">
      <w:pPr>
        <w:bidi/>
        <w:jc w:val="both"/>
        <w:rPr>
          <w:rFonts w:cs="David" w:hint="cs"/>
          <w:rtl/>
        </w:rPr>
      </w:pPr>
    </w:p>
    <w:p w14:paraId="165CFF0B" w14:textId="77777777" w:rsidR="00FE4D70" w:rsidRDefault="00FE4D70" w:rsidP="00FE4D70">
      <w:pPr>
        <w:bidi/>
        <w:jc w:val="center"/>
        <w:rPr>
          <w:rFonts w:cs="David" w:hint="cs"/>
          <w:rtl/>
        </w:rPr>
      </w:pPr>
      <w:r>
        <w:rPr>
          <w:rFonts w:cs="David" w:hint="cs"/>
          <w:rtl/>
        </w:rPr>
        <w:t>ה צ ב ע ה</w:t>
      </w:r>
    </w:p>
    <w:p w14:paraId="08B0F7AE" w14:textId="77777777" w:rsidR="00FE4D70" w:rsidRDefault="00FE4D70" w:rsidP="00FE4D70">
      <w:pPr>
        <w:bidi/>
        <w:jc w:val="both"/>
        <w:rPr>
          <w:rFonts w:cs="David" w:hint="cs"/>
          <w:rtl/>
        </w:rPr>
      </w:pPr>
    </w:p>
    <w:p w14:paraId="081A87E9" w14:textId="77777777" w:rsidR="00FE4D70" w:rsidRDefault="00FE4D70" w:rsidP="00FE4D70">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7CDCA3DF" w14:textId="77777777" w:rsidR="00FE4D70" w:rsidRDefault="00FE4D70" w:rsidP="00FE4D70">
      <w:pPr>
        <w:bidi/>
        <w:jc w:val="both"/>
        <w:rPr>
          <w:rFonts w:cs="David" w:hint="cs"/>
          <w:rtl/>
        </w:rPr>
      </w:pPr>
    </w:p>
    <w:p w14:paraId="3787A4FD" w14:textId="77777777" w:rsidR="00FE4D70" w:rsidRDefault="00FE4D70" w:rsidP="00FE4D70">
      <w:pPr>
        <w:bidi/>
        <w:jc w:val="center"/>
        <w:rPr>
          <w:rFonts w:cs="David" w:hint="cs"/>
          <w:rtl/>
        </w:rPr>
      </w:pPr>
      <w:r>
        <w:rPr>
          <w:rFonts w:cs="David" w:hint="cs"/>
          <w:rtl/>
        </w:rPr>
        <w:t>אושר</w:t>
      </w:r>
    </w:p>
    <w:p w14:paraId="69D144DD" w14:textId="77777777" w:rsidR="00FE4D70" w:rsidRDefault="00FE4D70" w:rsidP="00FE4D70">
      <w:pPr>
        <w:bidi/>
        <w:jc w:val="both"/>
        <w:rPr>
          <w:rFonts w:cs="David" w:hint="cs"/>
          <w:rtl/>
        </w:rPr>
      </w:pPr>
    </w:p>
    <w:p w14:paraId="1C4BD304" w14:textId="77777777" w:rsidR="00FE4D70" w:rsidRDefault="00FE4D70" w:rsidP="00FE4D70">
      <w:pPr>
        <w:bidi/>
        <w:jc w:val="both"/>
        <w:rPr>
          <w:rFonts w:cs="David" w:hint="cs"/>
          <w:rtl/>
        </w:rPr>
      </w:pPr>
    </w:p>
    <w:p w14:paraId="23EAF62E" w14:textId="77777777" w:rsidR="00FE4D70" w:rsidRDefault="00FE4D70" w:rsidP="00FE4D70">
      <w:pPr>
        <w:bidi/>
        <w:jc w:val="both"/>
        <w:rPr>
          <w:rFonts w:cs="David" w:hint="cs"/>
          <w:rtl/>
        </w:rPr>
      </w:pPr>
    </w:p>
    <w:p w14:paraId="07F2FF42" w14:textId="77777777" w:rsidR="00FE4D70" w:rsidRDefault="00FE4D70" w:rsidP="00FE4D70">
      <w:pPr>
        <w:bidi/>
        <w:jc w:val="both"/>
        <w:rPr>
          <w:rFonts w:cs="David" w:hint="cs"/>
          <w:rtl/>
        </w:rPr>
      </w:pPr>
    </w:p>
    <w:p w14:paraId="10373177" w14:textId="77777777" w:rsidR="00FE4D70" w:rsidRDefault="00FE4D70" w:rsidP="00FE4D70">
      <w:pPr>
        <w:bidi/>
        <w:jc w:val="both"/>
        <w:rPr>
          <w:rFonts w:cs="David" w:hint="cs"/>
          <w:rtl/>
        </w:rPr>
      </w:pPr>
    </w:p>
    <w:p w14:paraId="30715555" w14:textId="77777777" w:rsidR="00FE4D70" w:rsidRDefault="00FE4D70" w:rsidP="00FE4D70">
      <w:pPr>
        <w:bidi/>
        <w:jc w:val="both"/>
        <w:rPr>
          <w:rFonts w:cs="David" w:hint="cs"/>
          <w:rtl/>
        </w:rPr>
      </w:pPr>
    </w:p>
    <w:p w14:paraId="06E37314" w14:textId="77777777" w:rsidR="00FE4D70" w:rsidRDefault="00FE4D70" w:rsidP="00FE4D70">
      <w:pPr>
        <w:bidi/>
        <w:jc w:val="both"/>
        <w:rPr>
          <w:rFonts w:cs="David" w:hint="cs"/>
          <w:rtl/>
        </w:rPr>
      </w:pPr>
    </w:p>
    <w:p w14:paraId="5EC26788" w14:textId="77777777" w:rsidR="00FE4D70" w:rsidRDefault="00FE4D70" w:rsidP="00FE4D70">
      <w:pPr>
        <w:bidi/>
        <w:jc w:val="both"/>
        <w:rPr>
          <w:rFonts w:cs="David" w:hint="cs"/>
          <w:rtl/>
        </w:rPr>
      </w:pPr>
    </w:p>
    <w:p w14:paraId="630ABF1F" w14:textId="77777777" w:rsidR="00FE4D70" w:rsidRDefault="00FE4D70" w:rsidP="00FE4D70">
      <w:pPr>
        <w:bidi/>
        <w:jc w:val="both"/>
        <w:rPr>
          <w:rFonts w:cs="David" w:hint="cs"/>
          <w:rtl/>
        </w:rPr>
      </w:pPr>
    </w:p>
    <w:p w14:paraId="2E52E5A0" w14:textId="77777777" w:rsidR="00FE4D70" w:rsidRDefault="00FE4D70" w:rsidP="00FE4D70">
      <w:pPr>
        <w:bidi/>
        <w:jc w:val="both"/>
        <w:rPr>
          <w:rFonts w:cs="David" w:hint="cs"/>
          <w:rtl/>
        </w:rPr>
      </w:pPr>
    </w:p>
    <w:p w14:paraId="3D3FEB0A" w14:textId="77777777" w:rsidR="00FE4D70" w:rsidRDefault="00FE4D70" w:rsidP="00FE4D70">
      <w:pPr>
        <w:bidi/>
        <w:jc w:val="both"/>
        <w:rPr>
          <w:rFonts w:cs="David" w:hint="cs"/>
          <w:rtl/>
        </w:rPr>
      </w:pPr>
    </w:p>
    <w:p w14:paraId="5828B626" w14:textId="77777777" w:rsidR="00FE4D70" w:rsidRDefault="00FE4D70" w:rsidP="00FE4D70">
      <w:pPr>
        <w:bidi/>
        <w:jc w:val="both"/>
        <w:rPr>
          <w:rFonts w:cs="David" w:hint="cs"/>
          <w:rtl/>
        </w:rPr>
      </w:pPr>
    </w:p>
    <w:p w14:paraId="2CE0AFA4" w14:textId="77777777" w:rsidR="00FE4D70" w:rsidRDefault="00FE4D70" w:rsidP="00FE4D70">
      <w:pPr>
        <w:bidi/>
        <w:jc w:val="both"/>
        <w:rPr>
          <w:rFonts w:cs="David" w:hint="cs"/>
          <w:rtl/>
        </w:rPr>
      </w:pPr>
    </w:p>
    <w:p w14:paraId="42BEE644" w14:textId="77777777" w:rsidR="00FE4D70" w:rsidRDefault="00FE4D70" w:rsidP="00FE4D70">
      <w:pPr>
        <w:bidi/>
        <w:jc w:val="both"/>
        <w:rPr>
          <w:rFonts w:cs="David" w:hint="cs"/>
          <w:rtl/>
        </w:rPr>
      </w:pPr>
    </w:p>
    <w:p w14:paraId="3094A7AE" w14:textId="77777777" w:rsidR="00FE4D70" w:rsidRDefault="00FE4D70" w:rsidP="00FE4D70">
      <w:pPr>
        <w:bidi/>
        <w:jc w:val="both"/>
        <w:rPr>
          <w:rFonts w:cs="David" w:hint="cs"/>
          <w:rtl/>
        </w:rPr>
      </w:pPr>
    </w:p>
    <w:p w14:paraId="51F1840B" w14:textId="77777777" w:rsidR="00FE4D70" w:rsidRDefault="00FE4D70" w:rsidP="00FE4D70">
      <w:pPr>
        <w:bidi/>
        <w:jc w:val="both"/>
        <w:rPr>
          <w:rFonts w:cs="David" w:hint="cs"/>
          <w:rtl/>
        </w:rPr>
      </w:pPr>
    </w:p>
    <w:p w14:paraId="39637EED" w14:textId="77777777" w:rsidR="00FE4D70" w:rsidRDefault="00FE4D70" w:rsidP="00FE4D70">
      <w:pPr>
        <w:bidi/>
        <w:jc w:val="both"/>
        <w:rPr>
          <w:rFonts w:cs="David" w:hint="cs"/>
          <w:rtl/>
        </w:rPr>
      </w:pPr>
    </w:p>
    <w:p w14:paraId="39091746" w14:textId="77777777" w:rsidR="00FE4D70" w:rsidRDefault="00FE4D70" w:rsidP="00FE4D70">
      <w:pPr>
        <w:bidi/>
        <w:jc w:val="both"/>
        <w:rPr>
          <w:rFonts w:cs="David" w:hint="cs"/>
          <w:rtl/>
        </w:rPr>
      </w:pPr>
    </w:p>
    <w:p w14:paraId="2CCEB5B8" w14:textId="77777777" w:rsidR="00FE4D70" w:rsidRDefault="00FE4D70" w:rsidP="00FE4D70">
      <w:pPr>
        <w:bidi/>
        <w:jc w:val="both"/>
        <w:rPr>
          <w:rFonts w:cs="David" w:hint="cs"/>
          <w:rtl/>
        </w:rPr>
      </w:pPr>
    </w:p>
    <w:p w14:paraId="111E0CCB" w14:textId="77777777" w:rsidR="00FE4D70" w:rsidRDefault="00FE4D70" w:rsidP="00FE4D70">
      <w:pPr>
        <w:bidi/>
        <w:jc w:val="both"/>
        <w:rPr>
          <w:rFonts w:cs="David" w:hint="cs"/>
          <w:rtl/>
        </w:rPr>
      </w:pPr>
    </w:p>
    <w:p w14:paraId="48DD7D05" w14:textId="77777777" w:rsidR="00FE4D70" w:rsidRDefault="00FE4D70" w:rsidP="00FE4D70">
      <w:pPr>
        <w:bidi/>
        <w:jc w:val="both"/>
        <w:rPr>
          <w:rFonts w:cs="David" w:hint="cs"/>
          <w:rtl/>
        </w:rPr>
      </w:pPr>
    </w:p>
    <w:p w14:paraId="74120846" w14:textId="77777777" w:rsidR="00FE4D70" w:rsidRDefault="00FE4D70" w:rsidP="00FE4D70">
      <w:pPr>
        <w:bidi/>
        <w:jc w:val="both"/>
        <w:rPr>
          <w:rFonts w:cs="David" w:hint="cs"/>
          <w:rtl/>
        </w:rPr>
      </w:pPr>
    </w:p>
    <w:p w14:paraId="72D44F00" w14:textId="77777777" w:rsidR="00FE4D70" w:rsidRDefault="00FE4D70" w:rsidP="00FE4D70">
      <w:pPr>
        <w:bidi/>
        <w:jc w:val="both"/>
        <w:rPr>
          <w:rFonts w:cs="David" w:hint="cs"/>
          <w:rtl/>
        </w:rPr>
      </w:pPr>
    </w:p>
    <w:p w14:paraId="55E7B0A7" w14:textId="77777777" w:rsidR="00FE4D70" w:rsidRDefault="00FE4D70" w:rsidP="00FE4D70">
      <w:pPr>
        <w:bidi/>
        <w:jc w:val="both"/>
        <w:rPr>
          <w:rFonts w:cs="David" w:hint="cs"/>
          <w:rtl/>
        </w:rPr>
      </w:pPr>
    </w:p>
    <w:p w14:paraId="3470E809" w14:textId="77777777" w:rsidR="00FE4D70" w:rsidRDefault="00FE4D70" w:rsidP="00FE4D70">
      <w:pPr>
        <w:bidi/>
        <w:jc w:val="both"/>
        <w:rPr>
          <w:rFonts w:cs="David" w:hint="cs"/>
          <w:rtl/>
        </w:rPr>
      </w:pPr>
    </w:p>
    <w:p w14:paraId="6A82744A" w14:textId="77777777" w:rsidR="00FE4D70" w:rsidRDefault="00FE4D70" w:rsidP="00FE4D70">
      <w:pPr>
        <w:bidi/>
        <w:jc w:val="both"/>
        <w:rPr>
          <w:rFonts w:cs="David" w:hint="cs"/>
          <w:rtl/>
        </w:rPr>
      </w:pPr>
    </w:p>
    <w:p w14:paraId="29B41E9D" w14:textId="77777777" w:rsidR="00FE4D70" w:rsidRDefault="00FE4D70" w:rsidP="00FE4D70">
      <w:pPr>
        <w:bidi/>
        <w:jc w:val="both"/>
        <w:rPr>
          <w:rFonts w:cs="David" w:hint="cs"/>
          <w:rtl/>
        </w:rPr>
      </w:pPr>
    </w:p>
    <w:p w14:paraId="7E073DCE" w14:textId="77777777" w:rsidR="00FE4D70" w:rsidRDefault="00FE4D70" w:rsidP="00FE4D70">
      <w:pPr>
        <w:bidi/>
        <w:jc w:val="both"/>
        <w:rPr>
          <w:rFonts w:cs="David" w:hint="cs"/>
          <w:rtl/>
        </w:rPr>
      </w:pPr>
    </w:p>
    <w:p w14:paraId="76DB00B1" w14:textId="77777777" w:rsidR="00FE4D70" w:rsidRDefault="00FE4D70" w:rsidP="00FE4D70">
      <w:pPr>
        <w:bidi/>
        <w:jc w:val="both"/>
        <w:rPr>
          <w:rFonts w:cs="David" w:hint="cs"/>
          <w:rtl/>
        </w:rPr>
      </w:pPr>
    </w:p>
    <w:p w14:paraId="4AB6860E" w14:textId="77777777" w:rsidR="00FE4D70" w:rsidRDefault="00FE4D70" w:rsidP="00FE4D70">
      <w:pPr>
        <w:bidi/>
        <w:jc w:val="both"/>
        <w:rPr>
          <w:rFonts w:cs="David" w:hint="cs"/>
          <w:rtl/>
        </w:rPr>
      </w:pPr>
    </w:p>
    <w:p w14:paraId="57419563" w14:textId="77777777" w:rsidR="00FE4D70" w:rsidRDefault="00FE4D70" w:rsidP="00FE4D70">
      <w:pPr>
        <w:bidi/>
        <w:jc w:val="both"/>
        <w:rPr>
          <w:rFonts w:cs="David" w:hint="cs"/>
          <w:rtl/>
        </w:rPr>
      </w:pPr>
    </w:p>
    <w:p w14:paraId="0A0CC9B0" w14:textId="77777777" w:rsidR="00FE4D70" w:rsidRDefault="00FE4D70" w:rsidP="00FE4D70">
      <w:pPr>
        <w:bidi/>
        <w:jc w:val="both"/>
        <w:rPr>
          <w:rFonts w:cs="David" w:hint="cs"/>
          <w:rtl/>
        </w:rPr>
      </w:pPr>
    </w:p>
    <w:p w14:paraId="27A22CCC" w14:textId="77777777" w:rsidR="00FE4D70" w:rsidRDefault="00FE4D70" w:rsidP="00FE4D70">
      <w:pPr>
        <w:bidi/>
        <w:jc w:val="both"/>
        <w:rPr>
          <w:rFonts w:cs="David" w:hint="cs"/>
          <w:rtl/>
        </w:rPr>
      </w:pPr>
    </w:p>
    <w:p w14:paraId="139D4902" w14:textId="77777777" w:rsidR="00FE4D70" w:rsidRDefault="00FE4D70" w:rsidP="00FE4D70">
      <w:pPr>
        <w:bidi/>
        <w:jc w:val="both"/>
        <w:rPr>
          <w:rFonts w:cs="David" w:hint="cs"/>
          <w:rtl/>
        </w:rPr>
      </w:pPr>
    </w:p>
    <w:p w14:paraId="14067C5D" w14:textId="77777777" w:rsidR="00FE4D70" w:rsidRDefault="00FE4D70" w:rsidP="00FE4D70">
      <w:pPr>
        <w:bidi/>
        <w:jc w:val="both"/>
        <w:rPr>
          <w:rFonts w:cs="David" w:hint="cs"/>
          <w:rtl/>
        </w:rPr>
      </w:pPr>
    </w:p>
    <w:p w14:paraId="57DDBCD2" w14:textId="77777777" w:rsidR="00FE4D70" w:rsidRDefault="00FE4D70" w:rsidP="00FE4D70">
      <w:pPr>
        <w:bidi/>
        <w:jc w:val="both"/>
        <w:rPr>
          <w:rFonts w:cs="David" w:hint="cs"/>
          <w:rtl/>
        </w:rPr>
      </w:pPr>
    </w:p>
    <w:p w14:paraId="70A1B79A" w14:textId="77777777" w:rsidR="00FE4D70" w:rsidRDefault="00FE4D70" w:rsidP="00FE4D70">
      <w:pPr>
        <w:bidi/>
        <w:jc w:val="both"/>
        <w:rPr>
          <w:rFonts w:cs="David" w:hint="cs"/>
          <w:rtl/>
        </w:rPr>
      </w:pPr>
    </w:p>
    <w:p w14:paraId="070D7DB1" w14:textId="77777777" w:rsidR="00FE4D70" w:rsidRDefault="00FE4D70" w:rsidP="00FE4D70">
      <w:pPr>
        <w:bidi/>
        <w:jc w:val="both"/>
        <w:rPr>
          <w:rFonts w:cs="David" w:hint="cs"/>
          <w:rtl/>
        </w:rPr>
      </w:pPr>
    </w:p>
    <w:p w14:paraId="2B9BB4C3" w14:textId="77777777" w:rsidR="00FE4D70" w:rsidRDefault="00FE4D70" w:rsidP="00FE4D70">
      <w:pPr>
        <w:bidi/>
        <w:jc w:val="both"/>
        <w:rPr>
          <w:rFonts w:cs="David" w:hint="cs"/>
          <w:rtl/>
        </w:rPr>
      </w:pPr>
    </w:p>
    <w:p w14:paraId="0F725EEE" w14:textId="77777777" w:rsidR="00FE4D70" w:rsidRDefault="00FE4D70" w:rsidP="00FE4D70">
      <w:pPr>
        <w:bidi/>
        <w:jc w:val="both"/>
        <w:rPr>
          <w:rFonts w:cs="David" w:hint="cs"/>
          <w:rtl/>
        </w:rPr>
      </w:pPr>
    </w:p>
    <w:p w14:paraId="31B08BE1" w14:textId="77777777" w:rsidR="00FE4D70" w:rsidRPr="00FE4D70" w:rsidRDefault="00FE4D70" w:rsidP="00FE4D70">
      <w:pPr>
        <w:bidi/>
        <w:jc w:val="center"/>
        <w:rPr>
          <w:rFonts w:cs="David" w:hint="cs"/>
          <w:b/>
          <w:bCs/>
          <w:rtl/>
        </w:rPr>
      </w:pPr>
      <w:r w:rsidRPr="00FE4D70">
        <w:rPr>
          <w:rFonts w:cs="David" w:hint="cs"/>
          <w:b/>
          <w:bCs/>
          <w:rtl/>
        </w:rPr>
        <w:t>2. קביעת מסגרת לדיון סיעתי משולב בנושאים הבאים:</w:t>
      </w:r>
    </w:p>
    <w:p w14:paraId="5CF31226" w14:textId="77777777" w:rsidR="00FE4D70" w:rsidRPr="00FE4D70" w:rsidRDefault="00FE4D70" w:rsidP="00FE4D70">
      <w:pPr>
        <w:bidi/>
        <w:jc w:val="center"/>
        <w:rPr>
          <w:rFonts w:cs="David" w:hint="cs"/>
          <w:b/>
          <w:bCs/>
          <w:rtl/>
        </w:rPr>
      </w:pPr>
      <w:r w:rsidRPr="00FE4D70">
        <w:rPr>
          <w:rFonts w:cs="David" w:hint="cs"/>
          <w:b/>
          <w:bCs/>
          <w:rtl/>
        </w:rPr>
        <w:lastRenderedPageBreak/>
        <w:t xml:space="preserve">א. הודעת ראש הממשלה על פעילות הממשלה בתקופה שחלפה מאז המושב </w:t>
      </w:r>
    </w:p>
    <w:p w14:paraId="740C2CB8" w14:textId="77777777" w:rsidR="00FE4D70" w:rsidRPr="00FE4D70" w:rsidRDefault="00FE4D70" w:rsidP="00FE4D70">
      <w:pPr>
        <w:bidi/>
        <w:jc w:val="center"/>
        <w:rPr>
          <w:rFonts w:cs="David" w:hint="cs"/>
          <w:b/>
          <w:bCs/>
          <w:rtl/>
        </w:rPr>
      </w:pPr>
      <w:r w:rsidRPr="00FE4D70">
        <w:rPr>
          <w:rFonts w:cs="David" w:hint="cs"/>
          <w:b/>
          <w:bCs/>
          <w:rtl/>
        </w:rPr>
        <w:t>הקודם ועל תכניות הממשלה למושב הקרוב</w:t>
      </w:r>
    </w:p>
    <w:p w14:paraId="121C84C9" w14:textId="77777777" w:rsidR="00FE4D70" w:rsidRPr="00FE4D70" w:rsidRDefault="00FE4D70" w:rsidP="00FE4D70">
      <w:pPr>
        <w:bidi/>
        <w:jc w:val="center"/>
        <w:rPr>
          <w:rFonts w:cs="David" w:hint="cs"/>
          <w:b/>
          <w:bCs/>
          <w:u w:val="single"/>
          <w:rtl/>
        </w:rPr>
      </w:pPr>
      <w:r w:rsidRPr="00FE4D70">
        <w:rPr>
          <w:rFonts w:cs="David" w:hint="cs"/>
          <w:b/>
          <w:bCs/>
          <w:u w:val="single"/>
          <w:rtl/>
        </w:rPr>
        <w:t>ב. הצעות להביע אי אמון</w:t>
      </w:r>
    </w:p>
    <w:p w14:paraId="6B1EC2E5" w14:textId="77777777" w:rsidR="00FE4D70" w:rsidRDefault="00FE4D70" w:rsidP="00FE4D70">
      <w:pPr>
        <w:bidi/>
        <w:rPr>
          <w:rFonts w:cs="David" w:hint="cs"/>
          <w:rtl/>
        </w:rPr>
      </w:pPr>
    </w:p>
    <w:p w14:paraId="1627CE05" w14:textId="77777777" w:rsidR="00FE4D70" w:rsidRPr="009F2D69" w:rsidRDefault="00FE4D70" w:rsidP="00FE4D70">
      <w:pPr>
        <w:bidi/>
        <w:rPr>
          <w:rFonts w:cs="David"/>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0174EFD" w14:textId="77777777" w:rsidR="00FE4D70" w:rsidRDefault="00FE4D70" w:rsidP="00FE4D70">
      <w:pPr>
        <w:bidi/>
        <w:rPr>
          <w:rFonts w:cs="David" w:hint="cs"/>
          <w:rtl/>
        </w:rPr>
      </w:pPr>
    </w:p>
    <w:p w14:paraId="693E0A16" w14:textId="77777777" w:rsidR="00FE4D70" w:rsidRDefault="00FE4D70" w:rsidP="00FE4D70">
      <w:pPr>
        <w:bidi/>
        <w:ind w:firstLine="720"/>
        <w:rPr>
          <w:rFonts w:cs="David" w:hint="cs"/>
          <w:rtl/>
        </w:rPr>
      </w:pPr>
      <w:r>
        <w:rPr>
          <w:rFonts w:cs="David" w:hint="cs"/>
          <w:rtl/>
        </w:rPr>
        <w:t xml:space="preserve">הנושא השני על סדר היום הוא קביעת מסגרת לדיון סיעתי משולב בנושאים הבאים: א. הודעת ראש הממשלה על פעילות הממשלה בתקופה שחלפה מאז המושב הקודם ועל תכניות הממשלה למושב הקרוב. ב. הצעות להביע אי אמון בממשלה. בהתאם לסעיף 20ב לתקנון הכנסת, ימסור ראש הממשלה הודעה על פעילות הממשלה בתקופה שחלפה מאז המושב הקודם ועל תכניות הממשלה למושב הקרוב. סיעות קדימה, חד"ש, רע"מ- תע"ל-בל"ד, האיחוד הלאומי ומרצ הגישו הצעות אי אמון בנושאים שפורטו במכתב של מזכירת הכנסת. בהתאם לסעיף 20ג לתקנון, דנה הכנסת בהצעה להביע אי אמון בממשלה ביום פתיחת מושב הכנסת. תנומק ההצעה אחרי הודעת ראש הממשלה ויתקיים דיון בשני הנושאים. לפיכך אני מבקש לקבוע מסגרת דיון של 3 דקות לכל סיעה. אני מזכיר לכם שהדיון הזה הוא דיון ארוך מיסודו בגלל ריבוי הנואמים שישנם בשלב הראשון של הדיון. </w:t>
      </w:r>
    </w:p>
    <w:p w14:paraId="0C15E774" w14:textId="77777777" w:rsidR="00FE4D70" w:rsidRDefault="00FE4D70" w:rsidP="00FE4D70">
      <w:pPr>
        <w:bidi/>
        <w:ind w:firstLine="720"/>
        <w:rPr>
          <w:rFonts w:cs="David" w:hint="cs"/>
          <w:rtl/>
        </w:rPr>
      </w:pPr>
    </w:p>
    <w:p w14:paraId="3F5D117A" w14:textId="77777777" w:rsidR="00FE4D70" w:rsidRDefault="00FE4D70" w:rsidP="00FE4D70">
      <w:pPr>
        <w:bidi/>
        <w:rPr>
          <w:rFonts w:cs="David" w:hint="cs"/>
          <w:rtl/>
        </w:rPr>
      </w:pPr>
      <w:r>
        <w:rPr>
          <w:rFonts w:cs="David" w:hint="cs"/>
          <w:u w:val="single"/>
          <w:rtl/>
        </w:rPr>
        <w:t>שלמה מולה:</w:t>
      </w:r>
    </w:p>
    <w:p w14:paraId="707441F8" w14:textId="77777777" w:rsidR="00FE4D70" w:rsidRDefault="00FE4D70" w:rsidP="00FE4D70">
      <w:pPr>
        <w:bidi/>
        <w:rPr>
          <w:rFonts w:cs="David" w:hint="cs"/>
          <w:rtl/>
        </w:rPr>
      </w:pPr>
    </w:p>
    <w:p w14:paraId="3713C054" w14:textId="77777777" w:rsidR="00FE4D70" w:rsidRDefault="00FE4D70" w:rsidP="00FE4D70">
      <w:pPr>
        <w:bidi/>
        <w:rPr>
          <w:rFonts w:cs="David" w:hint="cs"/>
          <w:rtl/>
        </w:rPr>
      </w:pPr>
      <w:r>
        <w:rPr>
          <w:rFonts w:cs="David" w:hint="cs"/>
          <w:rtl/>
        </w:rPr>
        <w:tab/>
        <w:t>הסיעה הגדולה הכי נדפקת.</w:t>
      </w:r>
    </w:p>
    <w:p w14:paraId="0BC62C76" w14:textId="77777777" w:rsidR="00FE4D70" w:rsidRDefault="00FE4D70" w:rsidP="00FE4D70">
      <w:pPr>
        <w:bidi/>
        <w:rPr>
          <w:rFonts w:cs="David" w:hint="cs"/>
          <w:rtl/>
        </w:rPr>
      </w:pPr>
    </w:p>
    <w:p w14:paraId="4CA46B74" w14:textId="77777777" w:rsidR="00FE4D70" w:rsidRDefault="00FE4D70" w:rsidP="00FE4D70">
      <w:pPr>
        <w:bidi/>
        <w:rPr>
          <w:rFonts w:cs="David" w:hint="cs"/>
          <w:rtl/>
        </w:rPr>
      </w:pPr>
      <w:r>
        <w:rPr>
          <w:rFonts w:cs="David" w:hint="cs"/>
          <w:u w:val="single"/>
          <w:rtl/>
        </w:rPr>
        <w:t xml:space="preserve">זאב </w:t>
      </w:r>
      <w:proofErr w:type="spellStart"/>
      <w:r>
        <w:rPr>
          <w:rFonts w:cs="David" w:hint="cs"/>
          <w:u w:val="single"/>
          <w:rtl/>
        </w:rPr>
        <w:t>אלקין</w:t>
      </w:r>
      <w:proofErr w:type="spellEnd"/>
      <w:r>
        <w:rPr>
          <w:rFonts w:cs="David" w:hint="cs"/>
          <w:u w:val="single"/>
          <w:rtl/>
        </w:rPr>
        <w:t>:</w:t>
      </w:r>
    </w:p>
    <w:p w14:paraId="5ABB3102" w14:textId="77777777" w:rsidR="00FE4D70" w:rsidRDefault="00FE4D70" w:rsidP="00FE4D70">
      <w:pPr>
        <w:bidi/>
        <w:rPr>
          <w:rFonts w:cs="David" w:hint="cs"/>
          <w:rtl/>
        </w:rPr>
      </w:pPr>
    </w:p>
    <w:p w14:paraId="5A53FAD5" w14:textId="77777777" w:rsidR="00FE4D70" w:rsidRPr="009F2D69" w:rsidRDefault="00FE4D70" w:rsidP="00FE4D70">
      <w:pPr>
        <w:bidi/>
        <w:rPr>
          <w:rFonts w:cs="David" w:hint="cs"/>
          <w:rtl/>
        </w:rPr>
      </w:pPr>
      <w:r>
        <w:rPr>
          <w:rFonts w:cs="David" w:hint="cs"/>
          <w:rtl/>
        </w:rPr>
        <w:tab/>
        <w:t>בסיעה הגדולה מדברת יו"ר הקואליציה וגם מנמקת את האי אמון.</w:t>
      </w:r>
    </w:p>
    <w:p w14:paraId="62CAA6CD" w14:textId="77777777" w:rsidR="00FE4D70" w:rsidRDefault="00FE4D70" w:rsidP="00FE4D70">
      <w:pPr>
        <w:bidi/>
        <w:rPr>
          <w:rFonts w:cs="David" w:hint="cs"/>
          <w:rtl/>
        </w:rPr>
      </w:pPr>
    </w:p>
    <w:p w14:paraId="136DF61E" w14:textId="77777777" w:rsidR="00FE4D70" w:rsidRDefault="00FE4D70" w:rsidP="00FE4D70">
      <w:pPr>
        <w:bidi/>
        <w:rPr>
          <w:rFonts w:cs="David" w:hint="cs"/>
          <w:u w:val="single"/>
          <w:rtl/>
        </w:rPr>
      </w:pPr>
      <w:r>
        <w:rPr>
          <w:rFonts w:cs="David" w:hint="cs"/>
          <w:u w:val="single"/>
          <w:rtl/>
        </w:rPr>
        <w:t>נסים זאב:</w:t>
      </w:r>
    </w:p>
    <w:p w14:paraId="7C87A919" w14:textId="77777777" w:rsidR="00FE4D70" w:rsidRDefault="00FE4D70" w:rsidP="00FE4D70">
      <w:pPr>
        <w:bidi/>
        <w:rPr>
          <w:rFonts w:cs="David" w:hint="cs"/>
          <w:u w:val="single"/>
          <w:rtl/>
        </w:rPr>
      </w:pPr>
    </w:p>
    <w:p w14:paraId="7B6F19DE" w14:textId="77777777" w:rsidR="00FE4D70" w:rsidRPr="009F2D69" w:rsidRDefault="00FE4D70" w:rsidP="00FE4D70">
      <w:pPr>
        <w:bidi/>
        <w:rPr>
          <w:rFonts w:cs="David" w:hint="cs"/>
          <w:rtl/>
        </w:rPr>
      </w:pPr>
      <w:r>
        <w:rPr>
          <w:rFonts w:cs="David" w:hint="cs"/>
          <w:rtl/>
        </w:rPr>
        <w:tab/>
        <w:t>3 דקות זה כלום.</w:t>
      </w:r>
    </w:p>
    <w:p w14:paraId="7040482A" w14:textId="77777777" w:rsidR="00FE4D70" w:rsidRDefault="00FE4D70" w:rsidP="00FE4D70">
      <w:pPr>
        <w:bidi/>
        <w:ind w:firstLine="720"/>
        <w:rPr>
          <w:rFonts w:cs="David" w:hint="cs"/>
          <w:rtl/>
        </w:rPr>
      </w:pPr>
    </w:p>
    <w:p w14:paraId="6D1D7076" w14:textId="77777777" w:rsidR="00FE4D70" w:rsidRPr="009F2D69" w:rsidRDefault="00FE4D70" w:rsidP="00FE4D70">
      <w:pPr>
        <w:bidi/>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D704CCA" w14:textId="77777777" w:rsidR="00FE4D70" w:rsidRDefault="00FE4D70" w:rsidP="00FE4D70">
      <w:pPr>
        <w:bidi/>
        <w:rPr>
          <w:rFonts w:cs="David" w:hint="cs"/>
          <w:rtl/>
        </w:rPr>
      </w:pPr>
    </w:p>
    <w:p w14:paraId="783EA6D7" w14:textId="77777777" w:rsidR="00FE4D70" w:rsidRDefault="00FE4D70" w:rsidP="00FE4D70">
      <w:pPr>
        <w:bidi/>
        <w:ind w:firstLine="720"/>
        <w:rPr>
          <w:rFonts w:cs="David" w:hint="cs"/>
          <w:rtl/>
        </w:rPr>
      </w:pPr>
      <w:r>
        <w:rPr>
          <w:rFonts w:cs="David" w:hint="cs"/>
          <w:rtl/>
        </w:rPr>
        <w:t xml:space="preserve">חבר הכנסת זאב, אני לא יודע אם 3 דקות זה כלום. </w:t>
      </w:r>
    </w:p>
    <w:p w14:paraId="16936E8F" w14:textId="77777777" w:rsidR="00FE4D70" w:rsidRDefault="00FE4D70" w:rsidP="00FE4D70">
      <w:pPr>
        <w:bidi/>
        <w:ind w:firstLine="720"/>
        <w:rPr>
          <w:rFonts w:cs="David" w:hint="cs"/>
          <w:rtl/>
        </w:rPr>
      </w:pPr>
    </w:p>
    <w:p w14:paraId="31051F85" w14:textId="77777777" w:rsidR="00FE4D70" w:rsidRDefault="00FE4D70" w:rsidP="00FE4D70">
      <w:pPr>
        <w:bidi/>
        <w:rPr>
          <w:rFonts w:cs="David" w:hint="cs"/>
          <w:rtl/>
        </w:rPr>
      </w:pPr>
      <w:r>
        <w:rPr>
          <w:rFonts w:cs="David" w:hint="cs"/>
          <w:u w:val="single"/>
          <w:rtl/>
        </w:rPr>
        <w:t>נסים זאב:</w:t>
      </w:r>
    </w:p>
    <w:p w14:paraId="2C96F44E" w14:textId="77777777" w:rsidR="00FE4D70" w:rsidRDefault="00FE4D70" w:rsidP="00FE4D70">
      <w:pPr>
        <w:bidi/>
        <w:rPr>
          <w:rFonts w:cs="David" w:hint="cs"/>
          <w:rtl/>
        </w:rPr>
      </w:pPr>
    </w:p>
    <w:p w14:paraId="362716A6" w14:textId="77777777" w:rsidR="00FE4D70" w:rsidRDefault="00FE4D70" w:rsidP="00FE4D70">
      <w:pPr>
        <w:bidi/>
        <w:rPr>
          <w:rFonts w:cs="David" w:hint="cs"/>
          <w:rtl/>
        </w:rPr>
      </w:pPr>
      <w:r>
        <w:rPr>
          <w:rFonts w:cs="David" w:hint="cs"/>
          <w:rtl/>
        </w:rPr>
        <w:tab/>
        <w:t>תמיד בהודעת ראש הממשלה נותנים 5 דקות לכל סיעה.</w:t>
      </w:r>
    </w:p>
    <w:p w14:paraId="149CAEA1" w14:textId="77777777" w:rsidR="00FE4D70" w:rsidRDefault="00FE4D70" w:rsidP="00FE4D70">
      <w:pPr>
        <w:bidi/>
        <w:rPr>
          <w:rFonts w:cs="David" w:hint="cs"/>
          <w:rtl/>
        </w:rPr>
      </w:pPr>
    </w:p>
    <w:p w14:paraId="59E42589" w14:textId="77777777" w:rsidR="00FE4D70" w:rsidRPr="000C18B0" w:rsidRDefault="00FE4D70" w:rsidP="00FE4D70">
      <w:pPr>
        <w:bidi/>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080EAD0" w14:textId="77777777" w:rsidR="00FE4D70" w:rsidRDefault="00FE4D70" w:rsidP="00FE4D70">
      <w:pPr>
        <w:bidi/>
        <w:ind w:firstLine="720"/>
        <w:rPr>
          <w:rFonts w:cs="David" w:hint="cs"/>
          <w:rtl/>
        </w:rPr>
      </w:pPr>
    </w:p>
    <w:p w14:paraId="0CBCF293" w14:textId="77777777" w:rsidR="00FE4D70" w:rsidRDefault="00FE4D70" w:rsidP="00FE4D70">
      <w:pPr>
        <w:bidi/>
        <w:ind w:firstLine="720"/>
        <w:rPr>
          <w:rFonts w:cs="David" w:hint="cs"/>
          <w:rtl/>
        </w:rPr>
      </w:pPr>
      <w:r>
        <w:rPr>
          <w:rFonts w:cs="David" w:hint="cs"/>
          <w:rtl/>
        </w:rPr>
        <w:t>אני חושב שאפשר לחיות עם 4 דקות. אני מציע שנעשה את זה  10 דקות ו-4 דקות נוספות לכל סיעה.  מי בעד ההצעה הזאת?</w:t>
      </w:r>
    </w:p>
    <w:p w14:paraId="47B2B00B" w14:textId="77777777" w:rsidR="00FE4D70" w:rsidRDefault="00FE4D70" w:rsidP="00FE4D70">
      <w:pPr>
        <w:bidi/>
        <w:rPr>
          <w:rFonts w:cs="David" w:hint="cs"/>
          <w:rtl/>
        </w:rPr>
      </w:pPr>
    </w:p>
    <w:p w14:paraId="2D186A24" w14:textId="77777777" w:rsidR="00FE4D70" w:rsidRDefault="00FE4D70" w:rsidP="00FE4D70">
      <w:pPr>
        <w:bidi/>
        <w:rPr>
          <w:rFonts w:cs="David" w:hint="cs"/>
          <w:rtl/>
        </w:rPr>
      </w:pPr>
    </w:p>
    <w:p w14:paraId="1CACC03F" w14:textId="77777777" w:rsidR="00FE4D70" w:rsidRDefault="00FE4D70" w:rsidP="00FE4D70">
      <w:pPr>
        <w:bidi/>
        <w:jc w:val="center"/>
        <w:rPr>
          <w:rFonts w:cs="David" w:hint="cs"/>
          <w:rtl/>
        </w:rPr>
      </w:pPr>
      <w:r>
        <w:rPr>
          <w:rFonts w:cs="David" w:hint="cs"/>
          <w:rtl/>
        </w:rPr>
        <w:t>ה צ ב ע ה</w:t>
      </w:r>
    </w:p>
    <w:p w14:paraId="2A57EA35" w14:textId="77777777" w:rsidR="00FE4D70" w:rsidRDefault="00FE4D70" w:rsidP="00FE4D70">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09C0CB60" w14:textId="77777777" w:rsidR="00FE4D70" w:rsidRDefault="00FE4D70" w:rsidP="00FE4D70">
      <w:pPr>
        <w:bidi/>
        <w:rPr>
          <w:rFonts w:cs="David" w:hint="cs"/>
          <w:rtl/>
        </w:rPr>
      </w:pPr>
    </w:p>
    <w:p w14:paraId="4446C65D" w14:textId="77777777" w:rsidR="00FE4D70" w:rsidRDefault="00FE4D70" w:rsidP="00FE4D70">
      <w:pPr>
        <w:bidi/>
        <w:jc w:val="center"/>
        <w:rPr>
          <w:rFonts w:cs="David" w:hint="cs"/>
          <w:rtl/>
        </w:rPr>
      </w:pPr>
      <w:r>
        <w:rPr>
          <w:rFonts w:cs="David" w:hint="cs"/>
          <w:rtl/>
        </w:rPr>
        <w:t>אושר</w:t>
      </w:r>
    </w:p>
    <w:p w14:paraId="6A34C93B" w14:textId="77777777" w:rsidR="00FE4D70" w:rsidRDefault="00FE4D70" w:rsidP="00FE4D70">
      <w:pPr>
        <w:bidi/>
        <w:rPr>
          <w:rFonts w:cs="David" w:hint="cs"/>
          <w:rtl/>
        </w:rPr>
      </w:pPr>
      <w:r>
        <w:rPr>
          <w:rFonts w:cs="David" w:hint="cs"/>
          <w:rtl/>
        </w:rPr>
        <w:t>תודה רבה, הישיבה נעולה.</w:t>
      </w:r>
    </w:p>
    <w:p w14:paraId="0618C869" w14:textId="77777777" w:rsidR="00FE4D70" w:rsidRDefault="00FE4D70" w:rsidP="00FE4D70">
      <w:pPr>
        <w:bidi/>
        <w:rPr>
          <w:rFonts w:cs="David" w:hint="cs"/>
          <w:rtl/>
        </w:rPr>
      </w:pPr>
    </w:p>
    <w:p w14:paraId="7FCD0DCD" w14:textId="77777777" w:rsidR="00552A80" w:rsidRPr="00FE4D70" w:rsidRDefault="00FE4D70" w:rsidP="00FE4D70">
      <w:pPr>
        <w:bidi/>
        <w:rPr>
          <w:b/>
          <w:bCs/>
          <w:u w:val="single"/>
        </w:rPr>
      </w:pPr>
      <w:r w:rsidRPr="00FE4D70">
        <w:rPr>
          <w:rFonts w:cs="David" w:hint="cs"/>
          <w:b/>
          <w:bCs/>
          <w:u w:val="single"/>
          <w:rtl/>
        </w:rPr>
        <w:t>הישיבה ננעלה בשעה 11:40</w:t>
      </w:r>
    </w:p>
    <w:p w14:paraId="7897715F" w14:textId="77777777" w:rsidR="00FE4D70" w:rsidRPr="00FE4D70" w:rsidRDefault="00FE4D70">
      <w:pPr>
        <w:rPr>
          <w:rFonts w:cs="David"/>
          <w:b/>
          <w:bCs/>
          <w:u w:val="single"/>
          <w:rtl/>
        </w:rPr>
      </w:pPr>
    </w:p>
    <w:sectPr w:rsidR="00FE4D70" w:rsidRPr="00FE4D70" w:rsidSect="00FE4D70">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5A1C" w14:textId="77777777" w:rsidR="00FE4D70" w:rsidRDefault="00FE4D70">
      <w:r>
        <w:separator/>
      </w:r>
    </w:p>
  </w:endnote>
  <w:endnote w:type="continuationSeparator" w:id="0">
    <w:p w14:paraId="1D2D32F8" w14:textId="77777777" w:rsidR="00FE4D70" w:rsidRDefault="00FE4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54C1C" w14:textId="77777777" w:rsidR="00FE4D70" w:rsidRDefault="00FE4D70">
      <w:r>
        <w:separator/>
      </w:r>
    </w:p>
  </w:footnote>
  <w:footnote w:type="continuationSeparator" w:id="0">
    <w:p w14:paraId="30A0A4EE" w14:textId="77777777" w:rsidR="00FE4D70" w:rsidRDefault="00FE4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EEF7" w14:textId="77777777" w:rsidR="00FE4D70" w:rsidRDefault="00FE4D70" w:rsidP="00FE4D70">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CCB700A" w14:textId="77777777" w:rsidR="00FE4D70" w:rsidRDefault="00FE4D7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02D5" w14:textId="77777777" w:rsidR="00FE4D70" w:rsidRDefault="00FE4D70" w:rsidP="00FE4D70">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w:t>
    </w:r>
    <w:r>
      <w:rPr>
        <w:rStyle w:val="PageNumber"/>
        <w:rFonts w:cs="David"/>
        <w:szCs w:val="24"/>
      </w:rPr>
      <w:fldChar w:fldCharType="end"/>
    </w:r>
  </w:p>
  <w:p w14:paraId="0C536466" w14:textId="77777777" w:rsidR="00FE4D70" w:rsidRDefault="00FE4D70" w:rsidP="00FE4D70">
    <w:pPr>
      <w:pStyle w:val="Header"/>
      <w:ind w:right="360"/>
      <w:rPr>
        <w:rFonts w:cs="David" w:hint="cs"/>
        <w:sz w:val="24"/>
        <w:szCs w:val="24"/>
        <w:rtl/>
      </w:rPr>
    </w:pPr>
    <w:r>
      <w:rPr>
        <w:rFonts w:cs="David" w:hint="cs"/>
        <w:sz w:val="24"/>
        <w:szCs w:val="24"/>
        <w:rtl/>
      </w:rPr>
      <w:t>ועדת הכנסת</w:t>
    </w:r>
  </w:p>
  <w:p w14:paraId="763F4750" w14:textId="77777777" w:rsidR="00FE4D70" w:rsidRDefault="00FE4D70" w:rsidP="00FE4D70">
    <w:pPr>
      <w:pStyle w:val="Header"/>
      <w:ind w:right="360"/>
      <w:rPr>
        <w:rFonts w:cs="David" w:hint="cs"/>
        <w:sz w:val="24"/>
        <w:szCs w:val="24"/>
        <w:rtl/>
      </w:rPr>
    </w:pPr>
    <w:r>
      <w:rPr>
        <w:rFonts w:cs="David" w:hint="cs"/>
        <w:sz w:val="24"/>
        <w:szCs w:val="24"/>
        <w:rtl/>
      </w:rPr>
      <w:t>11.10.2010</w:t>
    </w:r>
  </w:p>
  <w:p w14:paraId="749FB2FB" w14:textId="77777777" w:rsidR="00FE4D70" w:rsidRDefault="00FE4D70">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87902פרוטוקול_ישיבת_ועדה.doc"/>
    <w:docVar w:name="StartMode" w:val="3"/>
  </w:docVars>
  <w:rsids>
    <w:rsidRoot w:val="00626481"/>
    <w:rsid w:val="003D2A6F"/>
    <w:rsid w:val="00552A80"/>
    <w:rsid w:val="00626481"/>
    <w:rsid w:val="00965806"/>
    <w:rsid w:val="00DF57C9"/>
    <w:rsid w:val="00FE4D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1FDF783"/>
  <w15:chartTrackingRefBased/>
  <w15:docId w15:val="{5DFC0F54-450A-42CC-A508-34790E26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E4D70"/>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FE4D70"/>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450</Words>
  <Characters>2565</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