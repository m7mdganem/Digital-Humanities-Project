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FE42" w14:textId="77777777" w:rsidR="00F655EE" w:rsidRPr="00F655EE" w:rsidRDefault="00F655EE" w:rsidP="00F655EE">
      <w:pPr>
        <w:bidi/>
        <w:jc w:val="both"/>
        <w:rPr>
          <w:rFonts w:cs="David" w:hint="cs"/>
          <w:b/>
          <w:bCs/>
          <w:rtl/>
        </w:rPr>
      </w:pPr>
      <w:r w:rsidRPr="00F655EE">
        <w:rPr>
          <w:rFonts w:cs="David" w:hint="cs"/>
          <w:b/>
          <w:bCs/>
          <w:rtl/>
        </w:rPr>
        <w:t>ה</w:t>
      </w:r>
      <w:r w:rsidRPr="00F655EE">
        <w:rPr>
          <w:rFonts w:cs="David"/>
          <w:b/>
          <w:bCs/>
          <w:rtl/>
        </w:rPr>
        <w:t xml:space="preserve">כנסת </w:t>
      </w:r>
      <w:r w:rsidRPr="00F655EE">
        <w:rPr>
          <w:rFonts w:cs="David" w:hint="cs"/>
          <w:b/>
          <w:bCs/>
          <w:rtl/>
        </w:rPr>
        <w:t>השמונה-עשרה</w:t>
      </w:r>
      <w:r w:rsidRPr="00F655EE">
        <w:rPr>
          <w:rFonts w:cs="David" w:hint="cs"/>
          <w:b/>
          <w:bCs/>
          <w:rtl/>
        </w:rPr>
        <w:tab/>
      </w:r>
      <w:r w:rsidRPr="00F655EE">
        <w:rPr>
          <w:rFonts w:cs="David" w:hint="cs"/>
          <w:b/>
          <w:bCs/>
          <w:rtl/>
        </w:rPr>
        <w:tab/>
        <w:t xml:space="preserve">                                                                 נוסח לא מתוקן              </w:t>
      </w:r>
    </w:p>
    <w:p w14:paraId="2BB7FB6D" w14:textId="77777777" w:rsidR="00F655EE" w:rsidRPr="00F655EE" w:rsidRDefault="00F655EE" w:rsidP="00F655EE">
      <w:pPr>
        <w:bidi/>
        <w:jc w:val="both"/>
        <w:outlineLvl w:val="0"/>
        <w:rPr>
          <w:rFonts w:cs="David" w:hint="cs"/>
          <w:b/>
          <w:bCs/>
          <w:rtl/>
        </w:rPr>
      </w:pPr>
      <w:r w:rsidRPr="00F655EE">
        <w:rPr>
          <w:rFonts w:cs="David" w:hint="cs"/>
          <w:b/>
          <w:bCs/>
          <w:rtl/>
        </w:rPr>
        <w:t>מושב שני</w:t>
      </w:r>
      <w:r w:rsidRPr="00F655EE">
        <w:rPr>
          <w:rFonts w:cs="David" w:hint="cs"/>
          <w:b/>
          <w:bCs/>
          <w:rtl/>
        </w:rPr>
        <w:tab/>
      </w:r>
      <w:r w:rsidRPr="00F655EE">
        <w:rPr>
          <w:rFonts w:cs="David" w:hint="cs"/>
          <w:b/>
          <w:bCs/>
          <w:rtl/>
        </w:rPr>
        <w:tab/>
      </w:r>
      <w:r w:rsidRPr="00F655EE">
        <w:rPr>
          <w:rFonts w:cs="David" w:hint="cs"/>
          <w:b/>
          <w:bCs/>
          <w:rtl/>
        </w:rPr>
        <w:tab/>
      </w:r>
      <w:r w:rsidRPr="00F655EE">
        <w:rPr>
          <w:rFonts w:cs="David" w:hint="cs"/>
          <w:b/>
          <w:bCs/>
          <w:rtl/>
        </w:rPr>
        <w:tab/>
      </w:r>
      <w:r w:rsidRPr="00F655EE">
        <w:rPr>
          <w:rFonts w:cs="David" w:hint="cs"/>
          <w:b/>
          <w:bCs/>
          <w:rtl/>
        </w:rPr>
        <w:tab/>
      </w:r>
      <w:r w:rsidRPr="00F655EE">
        <w:rPr>
          <w:rFonts w:cs="David" w:hint="cs"/>
          <w:b/>
          <w:bCs/>
          <w:rtl/>
        </w:rPr>
        <w:tab/>
      </w:r>
      <w:r w:rsidRPr="00F655EE">
        <w:rPr>
          <w:rFonts w:cs="David" w:hint="cs"/>
          <w:b/>
          <w:bCs/>
          <w:rtl/>
        </w:rPr>
        <w:tab/>
      </w:r>
      <w:r w:rsidRPr="00F655EE">
        <w:rPr>
          <w:rFonts w:cs="David"/>
          <w:b/>
          <w:bCs/>
          <w:rtl/>
        </w:rPr>
        <w:tab/>
      </w:r>
      <w:r w:rsidRPr="00F655EE">
        <w:rPr>
          <w:rFonts w:cs="David" w:hint="cs"/>
          <w:b/>
          <w:bCs/>
          <w:rtl/>
        </w:rPr>
        <w:t xml:space="preserve">         </w:t>
      </w:r>
    </w:p>
    <w:p w14:paraId="4C354915" w14:textId="77777777" w:rsidR="00F655EE" w:rsidRPr="00F655EE" w:rsidRDefault="00F655EE" w:rsidP="00F655EE">
      <w:pPr>
        <w:bidi/>
        <w:jc w:val="both"/>
        <w:rPr>
          <w:rFonts w:cs="David"/>
          <w:b/>
          <w:bCs/>
          <w:rtl/>
        </w:rPr>
      </w:pPr>
    </w:p>
    <w:p w14:paraId="33418538" w14:textId="77777777" w:rsidR="00F655EE" w:rsidRPr="00F655EE" w:rsidRDefault="00F655EE" w:rsidP="00F655EE">
      <w:pPr>
        <w:bidi/>
        <w:jc w:val="both"/>
        <w:outlineLvl w:val="0"/>
        <w:rPr>
          <w:rFonts w:cs="David" w:hint="cs"/>
          <w:b/>
          <w:bCs/>
          <w:rtl/>
        </w:rPr>
      </w:pPr>
    </w:p>
    <w:p w14:paraId="73A07FF8" w14:textId="77777777" w:rsidR="00F655EE" w:rsidRPr="00F655EE" w:rsidRDefault="00F655EE" w:rsidP="00F655EE">
      <w:pPr>
        <w:bidi/>
        <w:jc w:val="both"/>
        <w:outlineLvl w:val="0"/>
        <w:rPr>
          <w:rFonts w:cs="David" w:hint="cs"/>
          <w:b/>
          <w:bCs/>
          <w:rtl/>
        </w:rPr>
      </w:pPr>
    </w:p>
    <w:p w14:paraId="6F5A49FF" w14:textId="77777777" w:rsidR="00F655EE" w:rsidRPr="00F655EE" w:rsidRDefault="00F655EE" w:rsidP="00F655EE">
      <w:pPr>
        <w:bidi/>
        <w:jc w:val="center"/>
        <w:outlineLvl w:val="0"/>
        <w:rPr>
          <w:rFonts w:cs="David" w:hint="cs"/>
          <w:b/>
          <w:bCs/>
          <w:rtl/>
        </w:rPr>
      </w:pPr>
    </w:p>
    <w:p w14:paraId="75D5B40B" w14:textId="77777777" w:rsidR="00F655EE" w:rsidRPr="00F655EE" w:rsidRDefault="00F655EE" w:rsidP="00F655EE">
      <w:pPr>
        <w:bidi/>
        <w:jc w:val="center"/>
        <w:outlineLvl w:val="0"/>
        <w:rPr>
          <w:rFonts w:cs="David" w:hint="cs"/>
          <w:b/>
          <w:bCs/>
          <w:rtl/>
        </w:rPr>
      </w:pPr>
      <w:r w:rsidRPr="00F655EE">
        <w:rPr>
          <w:rFonts w:cs="David"/>
          <w:b/>
          <w:bCs/>
          <w:rtl/>
        </w:rPr>
        <w:t xml:space="preserve">פרוטוקול מס' </w:t>
      </w:r>
      <w:r w:rsidRPr="00F655EE">
        <w:rPr>
          <w:rFonts w:cs="David" w:hint="cs"/>
          <w:b/>
          <w:bCs/>
          <w:rtl/>
        </w:rPr>
        <w:t>54</w:t>
      </w:r>
    </w:p>
    <w:p w14:paraId="2269064E" w14:textId="77777777" w:rsidR="00F655EE" w:rsidRPr="00F655EE" w:rsidRDefault="00F655EE" w:rsidP="00F655EE">
      <w:pPr>
        <w:bidi/>
        <w:jc w:val="center"/>
        <w:outlineLvl w:val="0"/>
        <w:rPr>
          <w:rFonts w:cs="David" w:hint="cs"/>
          <w:b/>
          <w:bCs/>
          <w:rtl/>
        </w:rPr>
      </w:pPr>
      <w:r w:rsidRPr="00F655EE">
        <w:rPr>
          <w:rFonts w:cs="David"/>
          <w:b/>
          <w:bCs/>
          <w:rtl/>
        </w:rPr>
        <w:t>מישיב</w:t>
      </w:r>
      <w:r w:rsidRPr="00F655EE">
        <w:rPr>
          <w:rFonts w:cs="David" w:hint="cs"/>
          <w:b/>
          <w:bCs/>
          <w:rtl/>
        </w:rPr>
        <w:t>ת ועדת הכנסת</w:t>
      </w:r>
    </w:p>
    <w:p w14:paraId="32239F00" w14:textId="77777777" w:rsidR="00F655EE" w:rsidRPr="00F655EE" w:rsidRDefault="00F655EE" w:rsidP="00F655EE">
      <w:pPr>
        <w:bidi/>
        <w:jc w:val="center"/>
        <w:outlineLvl w:val="0"/>
        <w:rPr>
          <w:rFonts w:cs="David" w:hint="cs"/>
          <w:b/>
          <w:bCs/>
          <w:u w:val="single"/>
          <w:rtl/>
        </w:rPr>
      </w:pPr>
      <w:r w:rsidRPr="00F655EE">
        <w:rPr>
          <w:rFonts w:cs="David" w:hint="cs"/>
          <w:b/>
          <w:bCs/>
          <w:u w:val="single"/>
          <w:rtl/>
        </w:rPr>
        <w:t xml:space="preserve">יום שני, כ"ז בכסלו </w:t>
      </w:r>
      <w:proofErr w:type="spellStart"/>
      <w:r w:rsidRPr="00F655EE">
        <w:rPr>
          <w:rFonts w:cs="David" w:hint="cs"/>
          <w:b/>
          <w:bCs/>
          <w:u w:val="single"/>
          <w:rtl/>
        </w:rPr>
        <w:t>התש"ע</w:t>
      </w:r>
      <w:proofErr w:type="spellEnd"/>
      <w:r w:rsidRPr="00F655EE">
        <w:rPr>
          <w:rFonts w:cs="David" w:hint="cs"/>
          <w:b/>
          <w:bCs/>
          <w:u w:val="single"/>
          <w:rtl/>
        </w:rPr>
        <w:t xml:space="preserve"> (14 בדצמבר 2009), שעה: 09:30</w:t>
      </w:r>
    </w:p>
    <w:p w14:paraId="1B97937A" w14:textId="77777777" w:rsidR="00F655EE" w:rsidRPr="00F655EE" w:rsidRDefault="00F655EE" w:rsidP="00F655EE">
      <w:pPr>
        <w:bidi/>
        <w:jc w:val="both"/>
        <w:rPr>
          <w:rFonts w:cs="David"/>
          <w:b/>
          <w:bCs/>
          <w:u w:val="single"/>
          <w:rtl/>
        </w:rPr>
      </w:pPr>
    </w:p>
    <w:p w14:paraId="210165F2" w14:textId="77777777" w:rsidR="00F655EE" w:rsidRPr="00F655EE" w:rsidRDefault="00F655EE" w:rsidP="00F655EE">
      <w:pPr>
        <w:bidi/>
        <w:jc w:val="both"/>
        <w:rPr>
          <w:rFonts w:cs="David" w:hint="cs"/>
          <w:b/>
          <w:bCs/>
          <w:u w:val="single"/>
          <w:rtl/>
        </w:rPr>
      </w:pPr>
    </w:p>
    <w:p w14:paraId="4DB0B859" w14:textId="77777777" w:rsidR="00F655EE" w:rsidRPr="00F655EE" w:rsidRDefault="00F655EE" w:rsidP="00F655EE">
      <w:pPr>
        <w:bidi/>
        <w:jc w:val="both"/>
        <w:rPr>
          <w:rFonts w:cs="David" w:hint="cs"/>
          <w:b/>
          <w:bCs/>
          <w:u w:val="single"/>
          <w:rtl/>
        </w:rPr>
      </w:pPr>
    </w:p>
    <w:p w14:paraId="0F9D1A75" w14:textId="77777777" w:rsidR="00F655EE" w:rsidRPr="00F655EE" w:rsidRDefault="00F655EE" w:rsidP="00F655EE">
      <w:pPr>
        <w:bidi/>
        <w:jc w:val="both"/>
        <w:rPr>
          <w:rFonts w:cs="David" w:hint="cs"/>
          <w:rtl/>
        </w:rPr>
      </w:pPr>
      <w:r w:rsidRPr="00F655EE">
        <w:rPr>
          <w:rFonts w:cs="David" w:hint="cs"/>
          <w:b/>
          <w:bCs/>
          <w:u w:val="single"/>
          <w:rtl/>
        </w:rPr>
        <w:t>סדר היום</w:t>
      </w:r>
      <w:r w:rsidRPr="00F655EE">
        <w:rPr>
          <w:rFonts w:cs="David"/>
          <w:b/>
          <w:bCs/>
          <w:u w:val="single"/>
          <w:rtl/>
        </w:rPr>
        <w:t>:</w:t>
      </w:r>
      <w:r w:rsidRPr="00F655EE">
        <w:rPr>
          <w:rFonts w:cs="David"/>
          <w:rtl/>
        </w:rPr>
        <w:t xml:space="preserve"> </w:t>
      </w:r>
      <w:r w:rsidRPr="00F655EE">
        <w:rPr>
          <w:rFonts w:cs="David" w:hint="cs"/>
          <w:rtl/>
        </w:rPr>
        <w:t xml:space="preserve"> </w:t>
      </w:r>
    </w:p>
    <w:p w14:paraId="190CB21A" w14:textId="77777777" w:rsidR="00F655EE" w:rsidRPr="00F655EE" w:rsidRDefault="00F655EE" w:rsidP="00F655EE">
      <w:pPr>
        <w:numPr>
          <w:ilvl w:val="0"/>
          <w:numId w:val="1"/>
        </w:numPr>
        <w:autoSpaceDE w:val="0"/>
        <w:autoSpaceDN w:val="0"/>
        <w:bidi/>
        <w:jc w:val="both"/>
        <w:rPr>
          <w:rFonts w:cs="David" w:hint="cs"/>
          <w:rtl/>
        </w:rPr>
      </w:pPr>
      <w:r w:rsidRPr="00F655EE">
        <w:rPr>
          <w:rFonts w:cs="David" w:hint="cs"/>
          <w:rtl/>
        </w:rPr>
        <w:t>קביעת ועדות לדיון בהצעות חוק</w:t>
      </w:r>
    </w:p>
    <w:p w14:paraId="171960BF" w14:textId="77777777" w:rsidR="00F655EE" w:rsidRPr="00F655EE" w:rsidRDefault="00F655EE" w:rsidP="00F655EE">
      <w:pPr>
        <w:numPr>
          <w:ilvl w:val="0"/>
          <w:numId w:val="1"/>
        </w:numPr>
        <w:autoSpaceDE w:val="0"/>
        <w:autoSpaceDN w:val="0"/>
        <w:bidi/>
        <w:jc w:val="both"/>
        <w:rPr>
          <w:rFonts w:cs="David" w:hint="cs"/>
          <w:rtl/>
        </w:rPr>
      </w:pPr>
      <w:r w:rsidRPr="00F655EE">
        <w:rPr>
          <w:rFonts w:cs="David" w:hint="cs"/>
          <w:rtl/>
        </w:rPr>
        <w:t>קביעת ועדה לדיון בהצעה לסדר-היום בנושא: "סכנת פיטורים למאות עובדים במפעלים בצפון", הצעת חבר הכנסת שלמה מולה.</w:t>
      </w:r>
    </w:p>
    <w:p w14:paraId="43A135EF" w14:textId="77777777" w:rsidR="00F655EE" w:rsidRPr="00F655EE" w:rsidRDefault="00F655EE" w:rsidP="00F655EE">
      <w:pPr>
        <w:bidi/>
        <w:jc w:val="both"/>
        <w:rPr>
          <w:rFonts w:cs="David" w:hint="cs"/>
          <w:rtl/>
        </w:rPr>
      </w:pPr>
    </w:p>
    <w:p w14:paraId="1A9EF4A8" w14:textId="77777777" w:rsidR="00F655EE" w:rsidRPr="00F655EE" w:rsidRDefault="00F655EE" w:rsidP="00F655EE">
      <w:pPr>
        <w:bidi/>
        <w:jc w:val="both"/>
        <w:rPr>
          <w:rFonts w:cs="David" w:hint="cs"/>
          <w:b/>
          <w:bCs/>
          <w:u w:val="single"/>
          <w:rtl/>
        </w:rPr>
      </w:pPr>
    </w:p>
    <w:p w14:paraId="5F1C9AE9" w14:textId="77777777" w:rsidR="00F655EE" w:rsidRPr="00F655EE" w:rsidRDefault="00F655EE" w:rsidP="00F655EE">
      <w:pPr>
        <w:bidi/>
        <w:jc w:val="both"/>
        <w:rPr>
          <w:rFonts w:cs="David"/>
          <w:b/>
          <w:bCs/>
          <w:rtl/>
        </w:rPr>
      </w:pPr>
    </w:p>
    <w:p w14:paraId="676FBA3A" w14:textId="77777777" w:rsidR="00F655EE" w:rsidRPr="00F655EE" w:rsidRDefault="00F655EE" w:rsidP="00F655EE">
      <w:pPr>
        <w:bidi/>
        <w:jc w:val="both"/>
        <w:outlineLvl w:val="0"/>
        <w:rPr>
          <w:rFonts w:cs="David"/>
          <w:b/>
          <w:bCs/>
          <w:u w:val="single"/>
          <w:rtl/>
        </w:rPr>
      </w:pPr>
      <w:r w:rsidRPr="00F655EE">
        <w:rPr>
          <w:rFonts w:cs="David"/>
          <w:b/>
          <w:bCs/>
          <w:u w:val="single"/>
          <w:rtl/>
        </w:rPr>
        <w:t>נכחו:</w:t>
      </w:r>
    </w:p>
    <w:p w14:paraId="44483E41" w14:textId="77777777" w:rsidR="00F655EE" w:rsidRPr="00F655EE" w:rsidRDefault="00F655EE" w:rsidP="00F655EE">
      <w:pPr>
        <w:bidi/>
        <w:jc w:val="both"/>
        <w:outlineLvl w:val="0"/>
        <w:rPr>
          <w:rFonts w:cs="David" w:hint="cs"/>
          <w:b/>
          <w:bCs/>
          <w:u w:val="single"/>
          <w:rtl/>
        </w:rPr>
      </w:pPr>
    </w:p>
    <w:p w14:paraId="22890EC5" w14:textId="77777777" w:rsidR="00F655EE" w:rsidRPr="00F655EE" w:rsidRDefault="00F655EE" w:rsidP="00F655EE">
      <w:pPr>
        <w:bidi/>
        <w:jc w:val="both"/>
        <w:outlineLvl w:val="0"/>
        <w:rPr>
          <w:rFonts w:cs="David" w:hint="cs"/>
          <w:rtl/>
        </w:rPr>
      </w:pPr>
      <w:r w:rsidRPr="00F655EE">
        <w:rPr>
          <w:rFonts w:cs="David"/>
          <w:b/>
          <w:bCs/>
          <w:u w:val="single"/>
          <w:rtl/>
        </w:rPr>
        <w:t>חברי הוועדה</w:t>
      </w:r>
      <w:r w:rsidRPr="00F655EE">
        <w:rPr>
          <w:rFonts w:cs="David"/>
          <w:rtl/>
        </w:rPr>
        <w:t>:</w:t>
      </w:r>
      <w:r w:rsidRPr="00F655EE">
        <w:rPr>
          <w:rFonts w:cs="David"/>
          <w:rtl/>
        </w:rPr>
        <w:tab/>
      </w:r>
    </w:p>
    <w:p w14:paraId="7F085628" w14:textId="77777777" w:rsidR="00F655EE" w:rsidRPr="00F655EE" w:rsidRDefault="00F655EE" w:rsidP="00F655EE">
      <w:pPr>
        <w:keepNext/>
        <w:bidi/>
        <w:jc w:val="both"/>
        <w:rPr>
          <w:rFonts w:cs="David" w:hint="cs"/>
          <w:rtl/>
        </w:rPr>
      </w:pPr>
      <w:r w:rsidRPr="00F655EE">
        <w:rPr>
          <w:rFonts w:cs="David" w:hint="cs"/>
          <w:rtl/>
        </w:rPr>
        <w:t xml:space="preserve">יריב </w:t>
      </w:r>
      <w:proofErr w:type="spellStart"/>
      <w:r w:rsidRPr="00F655EE">
        <w:rPr>
          <w:rFonts w:cs="David" w:hint="cs"/>
          <w:rtl/>
        </w:rPr>
        <w:t>לוין</w:t>
      </w:r>
      <w:proofErr w:type="spellEnd"/>
      <w:r w:rsidRPr="00F655EE">
        <w:rPr>
          <w:rFonts w:cs="David" w:hint="cs"/>
          <w:rtl/>
        </w:rPr>
        <w:t xml:space="preserve"> </w:t>
      </w:r>
      <w:r w:rsidRPr="00F655EE">
        <w:rPr>
          <w:rFonts w:cs="David"/>
          <w:rtl/>
        </w:rPr>
        <w:t>–</w:t>
      </w:r>
      <w:r w:rsidRPr="00F655EE">
        <w:rPr>
          <w:rFonts w:cs="David" w:hint="cs"/>
          <w:rtl/>
        </w:rPr>
        <w:t xml:space="preserve"> היו"ר</w:t>
      </w:r>
    </w:p>
    <w:p w14:paraId="7DDE3E61" w14:textId="77777777" w:rsidR="00F655EE" w:rsidRPr="00F655EE" w:rsidRDefault="00F655EE" w:rsidP="00F655EE">
      <w:pPr>
        <w:keepNext/>
        <w:bidi/>
        <w:jc w:val="both"/>
        <w:rPr>
          <w:rFonts w:cs="David" w:hint="cs"/>
          <w:rtl/>
        </w:rPr>
      </w:pPr>
      <w:r w:rsidRPr="00F655EE">
        <w:rPr>
          <w:rFonts w:cs="David" w:hint="cs"/>
          <w:rtl/>
        </w:rPr>
        <w:t xml:space="preserve">זאב </w:t>
      </w:r>
      <w:proofErr w:type="spellStart"/>
      <w:r w:rsidRPr="00F655EE">
        <w:rPr>
          <w:rFonts w:cs="David" w:hint="cs"/>
          <w:rtl/>
        </w:rPr>
        <w:t>אלקין</w:t>
      </w:r>
      <w:proofErr w:type="spellEnd"/>
    </w:p>
    <w:p w14:paraId="520C0733" w14:textId="77777777" w:rsidR="00F655EE" w:rsidRPr="00F655EE" w:rsidRDefault="00F655EE" w:rsidP="00F655EE">
      <w:pPr>
        <w:keepNext/>
        <w:bidi/>
        <w:jc w:val="both"/>
        <w:rPr>
          <w:rFonts w:cs="David" w:hint="cs"/>
          <w:rtl/>
        </w:rPr>
      </w:pPr>
      <w:r w:rsidRPr="00F655EE">
        <w:rPr>
          <w:rFonts w:cs="David" w:hint="cs"/>
          <w:rtl/>
        </w:rPr>
        <w:t>רחל אדטו</w:t>
      </w:r>
    </w:p>
    <w:p w14:paraId="327D0206" w14:textId="77777777" w:rsidR="00F655EE" w:rsidRPr="00F655EE" w:rsidRDefault="00F655EE" w:rsidP="00F655EE">
      <w:pPr>
        <w:keepNext/>
        <w:bidi/>
        <w:jc w:val="both"/>
        <w:rPr>
          <w:rFonts w:cs="David" w:hint="cs"/>
          <w:rtl/>
        </w:rPr>
      </w:pPr>
      <w:r w:rsidRPr="00F655EE">
        <w:rPr>
          <w:rFonts w:cs="David" w:hint="cs"/>
          <w:rtl/>
        </w:rPr>
        <w:t>אברהם מיכאלי</w:t>
      </w:r>
    </w:p>
    <w:p w14:paraId="00C37980" w14:textId="77777777" w:rsidR="00F655EE" w:rsidRPr="00F655EE" w:rsidRDefault="00F655EE" w:rsidP="00F655EE">
      <w:pPr>
        <w:keepNext/>
        <w:bidi/>
        <w:jc w:val="both"/>
        <w:rPr>
          <w:rFonts w:cs="David" w:hint="cs"/>
          <w:rtl/>
        </w:rPr>
      </w:pPr>
      <w:r w:rsidRPr="00F655EE">
        <w:rPr>
          <w:rFonts w:cs="David" w:hint="cs"/>
          <w:rtl/>
        </w:rPr>
        <w:t>דודו רותם</w:t>
      </w:r>
    </w:p>
    <w:p w14:paraId="6618C464" w14:textId="77777777" w:rsidR="00F655EE" w:rsidRPr="00F655EE" w:rsidRDefault="00F655EE" w:rsidP="00F655EE">
      <w:pPr>
        <w:keepNext/>
        <w:bidi/>
        <w:jc w:val="both"/>
        <w:rPr>
          <w:rFonts w:cs="David" w:hint="cs"/>
          <w:rtl/>
        </w:rPr>
      </w:pPr>
    </w:p>
    <w:p w14:paraId="5F332691" w14:textId="77777777" w:rsidR="00F655EE" w:rsidRPr="00F655EE" w:rsidRDefault="00F655EE" w:rsidP="00F655EE">
      <w:pPr>
        <w:keepNext/>
        <w:bidi/>
        <w:jc w:val="both"/>
        <w:rPr>
          <w:rFonts w:cs="David" w:hint="cs"/>
          <w:rtl/>
        </w:rPr>
      </w:pPr>
      <w:r w:rsidRPr="00F655EE">
        <w:rPr>
          <w:rFonts w:cs="David" w:hint="cs"/>
          <w:rtl/>
        </w:rPr>
        <w:t xml:space="preserve">ישראל חסון </w:t>
      </w:r>
    </w:p>
    <w:p w14:paraId="485B5FBE" w14:textId="77777777" w:rsidR="00F655EE" w:rsidRPr="00F655EE" w:rsidRDefault="00F655EE" w:rsidP="00F655EE">
      <w:pPr>
        <w:keepNext/>
        <w:bidi/>
        <w:jc w:val="both"/>
        <w:rPr>
          <w:rFonts w:cs="David" w:hint="cs"/>
          <w:rtl/>
        </w:rPr>
      </w:pPr>
      <w:r w:rsidRPr="00F655EE">
        <w:rPr>
          <w:rFonts w:cs="David" w:hint="cs"/>
          <w:rtl/>
        </w:rPr>
        <w:t>שלמה מולה</w:t>
      </w:r>
    </w:p>
    <w:p w14:paraId="7474D868" w14:textId="77777777" w:rsidR="00F655EE" w:rsidRPr="00F655EE" w:rsidRDefault="00F655EE" w:rsidP="00F655EE">
      <w:pPr>
        <w:keepNext/>
        <w:bidi/>
        <w:jc w:val="both"/>
        <w:rPr>
          <w:rFonts w:cs="David" w:hint="cs"/>
          <w:rtl/>
        </w:rPr>
      </w:pPr>
      <w:proofErr w:type="spellStart"/>
      <w:r w:rsidRPr="00F655EE">
        <w:rPr>
          <w:rFonts w:cs="David" w:hint="cs"/>
          <w:rtl/>
        </w:rPr>
        <w:t>ליה</w:t>
      </w:r>
      <w:proofErr w:type="spellEnd"/>
      <w:r w:rsidRPr="00F655EE">
        <w:rPr>
          <w:rFonts w:cs="David" w:hint="cs"/>
          <w:rtl/>
        </w:rPr>
        <w:t xml:space="preserve"> שמטוב</w:t>
      </w:r>
    </w:p>
    <w:p w14:paraId="419F0C8F" w14:textId="77777777" w:rsidR="00F655EE" w:rsidRPr="00F655EE" w:rsidRDefault="00F655EE" w:rsidP="00F655EE">
      <w:pPr>
        <w:bidi/>
        <w:jc w:val="both"/>
        <w:outlineLvl w:val="0"/>
        <w:rPr>
          <w:rFonts w:cs="David" w:hint="cs"/>
          <w:rtl/>
        </w:rPr>
      </w:pPr>
    </w:p>
    <w:p w14:paraId="0DB1B0AE" w14:textId="77777777" w:rsidR="00F655EE" w:rsidRPr="00F655EE" w:rsidRDefault="00F655EE" w:rsidP="00F655EE">
      <w:pPr>
        <w:bidi/>
        <w:jc w:val="both"/>
        <w:outlineLvl w:val="0"/>
        <w:rPr>
          <w:rFonts w:cs="David" w:hint="cs"/>
          <w:b/>
          <w:bCs/>
          <w:u w:val="single"/>
          <w:rtl/>
        </w:rPr>
      </w:pPr>
    </w:p>
    <w:p w14:paraId="74D3B7CF" w14:textId="77777777" w:rsidR="00F655EE" w:rsidRPr="00F655EE" w:rsidRDefault="00F655EE" w:rsidP="00F655EE">
      <w:pPr>
        <w:bidi/>
        <w:jc w:val="both"/>
        <w:outlineLvl w:val="0"/>
        <w:rPr>
          <w:rFonts w:cs="David" w:hint="cs"/>
          <w:rtl/>
        </w:rPr>
      </w:pPr>
      <w:r w:rsidRPr="00F655EE">
        <w:rPr>
          <w:rFonts w:cs="David"/>
          <w:b/>
          <w:bCs/>
          <w:u w:val="single"/>
          <w:rtl/>
        </w:rPr>
        <w:t>מוזמנים</w:t>
      </w:r>
      <w:r w:rsidRPr="00F655EE">
        <w:rPr>
          <w:rFonts w:cs="David"/>
          <w:rtl/>
        </w:rPr>
        <w:t>:</w:t>
      </w:r>
    </w:p>
    <w:p w14:paraId="793F6DAB" w14:textId="77777777" w:rsidR="00F655EE" w:rsidRPr="00F655EE" w:rsidRDefault="00F655EE" w:rsidP="00F655EE">
      <w:pPr>
        <w:bidi/>
        <w:jc w:val="both"/>
        <w:outlineLvl w:val="0"/>
        <w:rPr>
          <w:rFonts w:cs="David" w:hint="cs"/>
          <w:rtl/>
        </w:rPr>
      </w:pPr>
      <w:r w:rsidRPr="00F655EE">
        <w:rPr>
          <w:rFonts w:cs="David" w:hint="cs"/>
          <w:rtl/>
        </w:rPr>
        <w:t>מזכיר הכנסת, איל ינון</w:t>
      </w:r>
    </w:p>
    <w:p w14:paraId="115F2180" w14:textId="77777777" w:rsidR="00F655EE" w:rsidRPr="00F655EE" w:rsidRDefault="00F655EE" w:rsidP="00F655EE">
      <w:pPr>
        <w:bidi/>
        <w:jc w:val="both"/>
        <w:outlineLvl w:val="0"/>
        <w:rPr>
          <w:rFonts w:cs="David" w:hint="cs"/>
          <w:rtl/>
        </w:rPr>
      </w:pPr>
    </w:p>
    <w:p w14:paraId="0994E007" w14:textId="77777777" w:rsidR="00F655EE" w:rsidRPr="00F655EE" w:rsidRDefault="00F655EE" w:rsidP="00F655EE">
      <w:pPr>
        <w:bidi/>
        <w:jc w:val="both"/>
        <w:outlineLvl w:val="0"/>
        <w:rPr>
          <w:rFonts w:cs="David" w:hint="cs"/>
          <w:b/>
          <w:bCs/>
          <w:u w:val="single"/>
          <w:rtl/>
        </w:rPr>
      </w:pPr>
      <w:r w:rsidRPr="00F655EE">
        <w:rPr>
          <w:rFonts w:cs="David" w:hint="cs"/>
          <w:b/>
          <w:bCs/>
          <w:u w:val="single"/>
          <w:rtl/>
        </w:rPr>
        <w:t>יועצת משפטית:</w:t>
      </w:r>
    </w:p>
    <w:p w14:paraId="2F632CAF" w14:textId="77777777" w:rsidR="00F655EE" w:rsidRPr="00F655EE" w:rsidRDefault="00F655EE" w:rsidP="00F655EE">
      <w:pPr>
        <w:bidi/>
        <w:jc w:val="both"/>
        <w:outlineLvl w:val="0"/>
        <w:rPr>
          <w:rFonts w:cs="David" w:hint="cs"/>
          <w:rtl/>
        </w:rPr>
      </w:pPr>
      <w:r w:rsidRPr="00F655EE">
        <w:rPr>
          <w:rFonts w:cs="David" w:hint="cs"/>
          <w:rtl/>
        </w:rPr>
        <w:t>ארבל אסטרחן</w:t>
      </w:r>
    </w:p>
    <w:p w14:paraId="0AB5FBA3" w14:textId="77777777" w:rsidR="00F655EE" w:rsidRPr="00F655EE" w:rsidRDefault="00F655EE" w:rsidP="00F655EE">
      <w:pPr>
        <w:bidi/>
        <w:jc w:val="both"/>
        <w:outlineLvl w:val="0"/>
        <w:rPr>
          <w:rFonts w:cs="David" w:hint="cs"/>
          <w:rtl/>
        </w:rPr>
      </w:pPr>
    </w:p>
    <w:p w14:paraId="02834953" w14:textId="77777777" w:rsidR="00F655EE" w:rsidRPr="00F655EE" w:rsidRDefault="00F655EE" w:rsidP="00F655EE">
      <w:pPr>
        <w:bidi/>
        <w:jc w:val="both"/>
        <w:outlineLvl w:val="0"/>
        <w:rPr>
          <w:rFonts w:cs="David"/>
          <w:rtl/>
        </w:rPr>
      </w:pPr>
      <w:r w:rsidRPr="00F655EE">
        <w:rPr>
          <w:rFonts w:cs="David"/>
          <w:b/>
          <w:bCs/>
          <w:u w:val="single"/>
          <w:rtl/>
        </w:rPr>
        <w:t>מנהלת הוועדה</w:t>
      </w:r>
      <w:r w:rsidRPr="00F655EE">
        <w:rPr>
          <w:rFonts w:cs="David"/>
          <w:rtl/>
        </w:rPr>
        <w:t>:</w:t>
      </w:r>
      <w:r w:rsidRPr="00F655EE">
        <w:rPr>
          <w:rFonts w:cs="David"/>
          <w:rtl/>
        </w:rPr>
        <w:tab/>
      </w:r>
    </w:p>
    <w:p w14:paraId="01A0B5F8" w14:textId="77777777" w:rsidR="00F655EE" w:rsidRPr="00F655EE" w:rsidRDefault="00F655EE" w:rsidP="00F655EE">
      <w:pPr>
        <w:bidi/>
        <w:jc w:val="both"/>
        <w:rPr>
          <w:rFonts w:cs="David" w:hint="cs"/>
          <w:rtl/>
        </w:rPr>
      </w:pPr>
      <w:r w:rsidRPr="00F655EE">
        <w:rPr>
          <w:rFonts w:cs="David" w:hint="cs"/>
          <w:rtl/>
        </w:rPr>
        <w:t>אתי בן-יוסף</w:t>
      </w:r>
    </w:p>
    <w:p w14:paraId="0D71A325" w14:textId="77777777" w:rsidR="00F655EE" w:rsidRPr="00F655EE" w:rsidRDefault="00F655EE" w:rsidP="00F655EE">
      <w:pPr>
        <w:bidi/>
        <w:jc w:val="both"/>
        <w:outlineLvl w:val="0"/>
        <w:rPr>
          <w:rFonts w:cs="David" w:hint="cs"/>
          <w:b/>
          <w:bCs/>
          <w:u w:val="single"/>
          <w:rtl/>
        </w:rPr>
      </w:pPr>
    </w:p>
    <w:p w14:paraId="5B8C87D1" w14:textId="77777777" w:rsidR="00F655EE" w:rsidRPr="00F655EE" w:rsidRDefault="00F655EE" w:rsidP="00F655EE">
      <w:pPr>
        <w:bidi/>
        <w:jc w:val="both"/>
        <w:outlineLvl w:val="0"/>
        <w:rPr>
          <w:rFonts w:cs="David" w:hint="cs"/>
          <w:b/>
          <w:bCs/>
          <w:u w:val="single"/>
          <w:rtl/>
        </w:rPr>
      </w:pPr>
      <w:r w:rsidRPr="00F655EE">
        <w:rPr>
          <w:rFonts w:cs="David" w:hint="cs"/>
          <w:b/>
          <w:bCs/>
          <w:u w:val="single"/>
          <w:rtl/>
        </w:rPr>
        <w:t xml:space="preserve">רשמת </w:t>
      </w:r>
      <w:proofErr w:type="spellStart"/>
      <w:r w:rsidRPr="00F655EE">
        <w:rPr>
          <w:rFonts w:cs="David" w:hint="cs"/>
          <w:b/>
          <w:bCs/>
          <w:u w:val="single"/>
          <w:rtl/>
        </w:rPr>
        <w:t>פרלמנטרית</w:t>
      </w:r>
      <w:proofErr w:type="spellEnd"/>
      <w:r w:rsidRPr="00F655EE">
        <w:rPr>
          <w:rFonts w:cs="David"/>
          <w:b/>
          <w:bCs/>
          <w:u w:val="single"/>
          <w:rtl/>
        </w:rPr>
        <w:t>:</w:t>
      </w:r>
    </w:p>
    <w:p w14:paraId="394351A5" w14:textId="77777777" w:rsidR="00F655EE" w:rsidRPr="00F655EE" w:rsidRDefault="00F655EE" w:rsidP="00F655EE">
      <w:pPr>
        <w:bidi/>
        <w:jc w:val="both"/>
        <w:outlineLvl w:val="0"/>
        <w:rPr>
          <w:rFonts w:cs="David"/>
          <w:rtl/>
        </w:rPr>
      </w:pPr>
      <w:r w:rsidRPr="00F655EE">
        <w:rPr>
          <w:rFonts w:cs="David" w:hint="cs"/>
          <w:rtl/>
        </w:rPr>
        <w:t>דרורה רשף</w:t>
      </w:r>
    </w:p>
    <w:p w14:paraId="66A0087F" w14:textId="77777777" w:rsidR="00F655EE" w:rsidRPr="00F655EE" w:rsidRDefault="00F655EE" w:rsidP="00F655EE">
      <w:pPr>
        <w:bidi/>
        <w:jc w:val="both"/>
        <w:outlineLvl w:val="0"/>
        <w:rPr>
          <w:rFonts w:cs="David" w:hint="cs"/>
          <w:rtl/>
        </w:rPr>
      </w:pPr>
      <w:r w:rsidRPr="00F655EE">
        <w:rPr>
          <w:rFonts w:cs="David"/>
          <w:rtl/>
        </w:rPr>
        <w:br w:type="page"/>
      </w:r>
    </w:p>
    <w:p w14:paraId="2472DD02" w14:textId="77777777" w:rsidR="00F655EE" w:rsidRPr="00F655EE" w:rsidRDefault="00F655EE" w:rsidP="00F655EE">
      <w:pPr>
        <w:keepNext/>
        <w:bidi/>
        <w:jc w:val="center"/>
        <w:rPr>
          <w:rFonts w:cs="David" w:hint="cs"/>
          <w:b/>
          <w:bCs/>
          <w:u w:val="single"/>
          <w:rtl/>
        </w:rPr>
      </w:pPr>
      <w:r w:rsidRPr="00F655EE">
        <w:rPr>
          <w:rFonts w:cs="David" w:hint="cs"/>
          <w:b/>
          <w:bCs/>
          <w:u w:val="single"/>
          <w:rtl/>
        </w:rPr>
        <w:t>1. קביעת ועדות לדיון בהצעות חוק</w:t>
      </w:r>
    </w:p>
    <w:p w14:paraId="65956CA4" w14:textId="77777777" w:rsidR="00F655EE" w:rsidRPr="00F655EE" w:rsidRDefault="00F655EE" w:rsidP="00F655EE">
      <w:pPr>
        <w:keepNext/>
        <w:bidi/>
        <w:jc w:val="both"/>
        <w:rPr>
          <w:rFonts w:cs="David" w:hint="cs"/>
          <w:rtl/>
        </w:rPr>
      </w:pPr>
    </w:p>
    <w:p w14:paraId="3075C465" w14:textId="77777777" w:rsidR="00F655EE" w:rsidRPr="00F655EE" w:rsidRDefault="00F655EE" w:rsidP="00F655EE">
      <w:pPr>
        <w:keepNext/>
        <w:bidi/>
        <w:jc w:val="both"/>
        <w:rPr>
          <w:rFonts w:cs="David" w:hint="cs"/>
          <w:rtl/>
        </w:rPr>
      </w:pPr>
    </w:p>
    <w:p w14:paraId="30FC10FD"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51247986" w14:textId="77777777" w:rsidR="00F655EE" w:rsidRPr="00F655EE" w:rsidRDefault="00F655EE" w:rsidP="00F655EE">
      <w:pPr>
        <w:keepNext/>
        <w:bidi/>
        <w:jc w:val="both"/>
        <w:rPr>
          <w:rFonts w:cs="David" w:hint="cs"/>
          <w:rtl/>
        </w:rPr>
      </w:pPr>
    </w:p>
    <w:p w14:paraId="7F56EBAF" w14:textId="77777777" w:rsidR="00F655EE" w:rsidRPr="00F655EE" w:rsidRDefault="00F655EE" w:rsidP="00F655EE">
      <w:pPr>
        <w:keepNext/>
        <w:bidi/>
        <w:jc w:val="both"/>
        <w:rPr>
          <w:rFonts w:cs="David" w:hint="cs"/>
          <w:rtl/>
        </w:rPr>
      </w:pPr>
      <w:r w:rsidRPr="00F655EE">
        <w:rPr>
          <w:rFonts w:cs="David" w:hint="cs"/>
          <w:rtl/>
        </w:rPr>
        <w:tab/>
        <w:t>בוקר טוב. אני פותח את הישיבה, שכל התארכות שלה - - -</w:t>
      </w:r>
    </w:p>
    <w:p w14:paraId="449C88E4" w14:textId="77777777" w:rsidR="00F655EE" w:rsidRPr="00F655EE" w:rsidRDefault="00F655EE" w:rsidP="00F655EE">
      <w:pPr>
        <w:keepNext/>
        <w:bidi/>
        <w:jc w:val="both"/>
        <w:rPr>
          <w:rFonts w:cs="David" w:hint="cs"/>
          <w:rtl/>
        </w:rPr>
      </w:pPr>
    </w:p>
    <w:p w14:paraId="443C7775" w14:textId="77777777" w:rsidR="00F655EE" w:rsidRPr="00F655EE" w:rsidRDefault="00F655EE" w:rsidP="00F655EE">
      <w:pPr>
        <w:bidi/>
        <w:jc w:val="both"/>
        <w:rPr>
          <w:rFonts w:cs="David" w:hint="cs"/>
          <w:u w:val="single"/>
          <w:rtl/>
        </w:rPr>
      </w:pPr>
      <w:r w:rsidRPr="00F655EE">
        <w:rPr>
          <w:rFonts w:cs="David" w:hint="cs"/>
          <w:u w:val="single"/>
          <w:rtl/>
        </w:rPr>
        <w:t>קריאה:</w:t>
      </w:r>
    </w:p>
    <w:p w14:paraId="5EBF9B2B" w14:textId="77777777" w:rsidR="00F655EE" w:rsidRPr="00F655EE" w:rsidRDefault="00F655EE" w:rsidP="00F655EE">
      <w:pPr>
        <w:keepNext/>
        <w:bidi/>
        <w:jc w:val="both"/>
        <w:rPr>
          <w:rFonts w:cs="David" w:hint="cs"/>
          <w:rtl/>
        </w:rPr>
      </w:pPr>
    </w:p>
    <w:p w14:paraId="77B0AE63" w14:textId="77777777" w:rsidR="00F655EE" w:rsidRPr="00F655EE" w:rsidRDefault="00F655EE" w:rsidP="00F655EE">
      <w:pPr>
        <w:keepNext/>
        <w:bidi/>
        <w:jc w:val="both"/>
        <w:rPr>
          <w:rFonts w:cs="David" w:hint="cs"/>
          <w:rtl/>
        </w:rPr>
      </w:pPr>
      <w:r w:rsidRPr="00F655EE">
        <w:rPr>
          <w:rFonts w:cs="David" w:hint="cs"/>
          <w:rtl/>
        </w:rPr>
        <w:tab/>
        <w:t>חג אורים שמח.</w:t>
      </w:r>
    </w:p>
    <w:p w14:paraId="501F1023" w14:textId="77777777" w:rsidR="00F655EE" w:rsidRPr="00F655EE" w:rsidRDefault="00F655EE" w:rsidP="00F655EE">
      <w:pPr>
        <w:keepNext/>
        <w:bidi/>
        <w:jc w:val="both"/>
        <w:rPr>
          <w:rFonts w:cs="David" w:hint="cs"/>
          <w:rtl/>
        </w:rPr>
      </w:pPr>
    </w:p>
    <w:p w14:paraId="52BAF870"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69D9C5D7" w14:textId="77777777" w:rsidR="00F655EE" w:rsidRPr="00F655EE" w:rsidRDefault="00F655EE" w:rsidP="00F655EE">
      <w:pPr>
        <w:keepNext/>
        <w:bidi/>
        <w:jc w:val="both"/>
        <w:rPr>
          <w:rFonts w:cs="David" w:hint="cs"/>
          <w:rtl/>
        </w:rPr>
      </w:pPr>
    </w:p>
    <w:p w14:paraId="6287AB2F" w14:textId="77777777" w:rsidR="00F655EE" w:rsidRPr="00F655EE" w:rsidRDefault="00F655EE" w:rsidP="00F655EE">
      <w:pPr>
        <w:keepNext/>
        <w:bidi/>
        <w:jc w:val="both"/>
        <w:rPr>
          <w:rFonts w:cs="David" w:hint="cs"/>
          <w:rtl/>
        </w:rPr>
      </w:pPr>
      <w:r w:rsidRPr="00F655EE">
        <w:rPr>
          <w:rFonts w:cs="David" w:hint="cs"/>
          <w:rtl/>
        </w:rPr>
        <w:tab/>
        <w:t xml:space="preserve">חג שמח. כל התארכות של הישיבה מעבר לחמש דקות תעיד שאנחנו לא עובדים ביעילות פה. </w:t>
      </w:r>
    </w:p>
    <w:p w14:paraId="09BF215D" w14:textId="77777777" w:rsidR="00F655EE" w:rsidRPr="00F655EE" w:rsidRDefault="00F655EE" w:rsidP="00F655EE">
      <w:pPr>
        <w:keepNext/>
        <w:bidi/>
        <w:jc w:val="both"/>
        <w:rPr>
          <w:rFonts w:cs="David" w:hint="cs"/>
          <w:rtl/>
        </w:rPr>
      </w:pPr>
    </w:p>
    <w:p w14:paraId="046FA6DC" w14:textId="77777777" w:rsidR="00F655EE" w:rsidRPr="00F655EE" w:rsidRDefault="00F655EE" w:rsidP="00F655EE">
      <w:pPr>
        <w:keepNext/>
        <w:bidi/>
        <w:jc w:val="both"/>
        <w:rPr>
          <w:rFonts w:cs="David" w:hint="cs"/>
          <w:rtl/>
        </w:rPr>
      </w:pPr>
      <w:r w:rsidRPr="00F655EE">
        <w:rPr>
          <w:rFonts w:cs="David" w:hint="cs"/>
          <w:rtl/>
        </w:rPr>
        <w:tab/>
        <w:t xml:space="preserve">א. הנושא הראשון על סדר היום </w:t>
      </w:r>
      <w:r w:rsidRPr="00F655EE">
        <w:rPr>
          <w:rFonts w:cs="David"/>
          <w:rtl/>
        </w:rPr>
        <w:t>–</w:t>
      </w:r>
      <w:r w:rsidRPr="00F655EE">
        <w:rPr>
          <w:rFonts w:cs="David" w:hint="cs"/>
          <w:rtl/>
        </w:rPr>
        <w:t xml:space="preserve"> הצעת חוק לתיקון פקודת האגודות השיתופיות (ועדות קבלה ביישובים קהילתיים בגליל ובנגב), </w:t>
      </w:r>
      <w:proofErr w:type="spellStart"/>
      <w:r w:rsidRPr="00F655EE">
        <w:rPr>
          <w:rFonts w:cs="David" w:hint="cs"/>
          <w:rtl/>
        </w:rPr>
        <w:t>התש"ע</w:t>
      </w:r>
      <w:proofErr w:type="spellEnd"/>
      <w:r w:rsidRPr="00F655EE">
        <w:rPr>
          <w:rFonts w:cs="David" w:hint="cs"/>
          <w:rtl/>
        </w:rPr>
        <w:t xml:space="preserve">-2009. הצעה אחת, של חברי הכנסת ישראל חסון, שי חרמש, אורי אריאל וקבוצת חברי כנסת פ/1740/18, והצעה שנייה של חבר הכנסת דוד רותם, פ/1748/18. </w:t>
      </w:r>
    </w:p>
    <w:p w14:paraId="4A60F0A1" w14:textId="77777777" w:rsidR="00F655EE" w:rsidRPr="00F655EE" w:rsidRDefault="00F655EE" w:rsidP="00F655EE">
      <w:pPr>
        <w:keepNext/>
        <w:bidi/>
        <w:jc w:val="both"/>
        <w:rPr>
          <w:rFonts w:cs="David" w:hint="cs"/>
          <w:rtl/>
        </w:rPr>
      </w:pPr>
    </w:p>
    <w:p w14:paraId="03FC3EDD" w14:textId="77777777" w:rsidR="00F655EE" w:rsidRPr="00F655EE" w:rsidRDefault="00F655EE" w:rsidP="00F655EE">
      <w:pPr>
        <w:keepNext/>
        <w:bidi/>
        <w:ind w:firstLine="720"/>
        <w:jc w:val="both"/>
        <w:rPr>
          <w:rFonts w:cs="David" w:hint="cs"/>
          <w:rtl/>
        </w:rPr>
      </w:pPr>
      <w:r w:rsidRPr="00F655EE">
        <w:rPr>
          <w:rFonts w:cs="David" w:hint="cs"/>
          <w:rtl/>
        </w:rPr>
        <w:t>נשמעה במליאה הצעה להעביר את ההצעה לדיון בוועדת החוקה, חוק ומשפט. הלשכה המשפטית אמנם ממליצה להעביר דווקא לוועדת כלכלה, אבל נשמע את נציג המציעים, חבר הכנסת חסון, בבקשה. איפה אתה רוצה שזה יהיה?</w:t>
      </w:r>
    </w:p>
    <w:p w14:paraId="7F0446C0" w14:textId="77777777" w:rsidR="00F655EE" w:rsidRPr="00F655EE" w:rsidRDefault="00F655EE" w:rsidP="00F655EE">
      <w:pPr>
        <w:keepNext/>
        <w:bidi/>
        <w:jc w:val="both"/>
        <w:rPr>
          <w:rFonts w:cs="David" w:hint="cs"/>
          <w:rtl/>
        </w:rPr>
      </w:pPr>
    </w:p>
    <w:p w14:paraId="621B22DE" w14:textId="77777777" w:rsidR="00F655EE" w:rsidRPr="00F655EE" w:rsidRDefault="00F655EE" w:rsidP="00F655EE">
      <w:pPr>
        <w:keepNext/>
        <w:bidi/>
        <w:jc w:val="both"/>
        <w:rPr>
          <w:rFonts w:cs="David" w:hint="cs"/>
          <w:rtl/>
        </w:rPr>
      </w:pPr>
      <w:r w:rsidRPr="00F655EE">
        <w:rPr>
          <w:rFonts w:cs="David" w:hint="cs"/>
          <w:u w:val="single"/>
          <w:rtl/>
        </w:rPr>
        <w:t>ישראל חסון:</w:t>
      </w:r>
    </w:p>
    <w:p w14:paraId="461586E0" w14:textId="77777777" w:rsidR="00F655EE" w:rsidRPr="00F655EE" w:rsidRDefault="00F655EE" w:rsidP="00F655EE">
      <w:pPr>
        <w:keepNext/>
        <w:bidi/>
        <w:ind w:firstLine="720"/>
        <w:jc w:val="both"/>
        <w:rPr>
          <w:rFonts w:cs="David" w:hint="cs"/>
          <w:rtl/>
        </w:rPr>
      </w:pPr>
    </w:p>
    <w:p w14:paraId="42E40C40" w14:textId="77777777" w:rsidR="00F655EE" w:rsidRPr="00F655EE" w:rsidRDefault="00F655EE" w:rsidP="00F655EE">
      <w:pPr>
        <w:keepNext/>
        <w:bidi/>
        <w:ind w:firstLine="720"/>
        <w:jc w:val="both"/>
        <w:rPr>
          <w:rFonts w:cs="David" w:hint="cs"/>
          <w:rtl/>
        </w:rPr>
      </w:pPr>
      <w:r w:rsidRPr="00F655EE">
        <w:rPr>
          <w:rFonts w:cs="David" w:hint="cs"/>
          <w:rtl/>
        </w:rPr>
        <w:t>אני מאד רוצה שזה יסתופף בחסותו של חבר הכנסת רותם. לא, אבל הטענה היא עניינית. אני חושב שהדיונים פה הם באמת דיונים ברמה החוקתית, נקרא לזה ככה, של סוגיית מיון. יש פה עוד כמה חוקים שנוגעים בנושא הזה, של מיון, ומאחר שהדיון הוא בעיקרו מול הפרקליטות ומשרד המשפטים, אז אני חושב שזו אכסניה נכונה, מעבר לשיקולי הסימפטיה-אמפטיה.</w:t>
      </w:r>
    </w:p>
    <w:p w14:paraId="41B6DB07" w14:textId="77777777" w:rsidR="00F655EE" w:rsidRPr="00F655EE" w:rsidRDefault="00F655EE" w:rsidP="00F655EE">
      <w:pPr>
        <w:keepNext/>
        <w:bidi/>
        <w:jc w:val="both"/>
        <w:rPr>
          <w:rFonts w:cs="David" w:hint="cs"/>
          <w:rtl/>
        </w:rPr>
      </w:pPr>
    </w:p>
    <w:p w14:paraId="1EFD64FA"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7A177E98" w14:textId="77777777" w:rsidR="00F655EE" w:rsidRPr="00F655EE" w:rsidRDefault="00F655EE" w:rsidP="00F655EE">
      <w:pPr>
        <w:keepNext/>
        <w:bidi/>
        <w:jc w:val="both"/>
        <w:rPr>
          <w:rFonts w:cs="David" w:hint="cs"/>
          <w:rtl/>
        </w:rPr>
      </w:pPr>
    </w:p>
    <w:p w14:paraId="72607AC3" w14:textId="77777777" w:rsidR="00F655EE" w:rsidRPr="00F655EE" w:rsidRDefault="00F655EE" w:rsidP="00F655EE">
      <w:pPr>
        <w:keepNext/>
        <w:bidi/>
        <w:jc w:val="both"/>
        <w:rPr>
          <w:rFonts w:cs="David" w:hint="cs"/>
          <w:rtl/>
        </w:rPr>
      </w:pPr>
      <w:r w:rsidRPr="00F655EE">
        <w:rPr>
          <w:rFonts w:cs="David" w:hint="cs"/>
          <w:rtl/>
        </w:rPr>
        <w:tab/>
        <w:t>תודה. האמת שאני גם מסכים, ואני מוכרח לומר שיושב ראש ועדת הכלכלה לא העביר לנו עמדה, כנראה שגם הוא לא רואה איזשהו צורך שהנושא יידון אצלו.</w:t>
      </w:r>
    </w:p>
    <w:p w14:paraId="7A527A41" w14:textId="77777777" w:rsidR="00F655EE" w:rsidRPr="00F655EE" w:rsidRDefault="00F655EE" w:rsidP="00F655EE">
      <w:pPr>
        <w:keepNext/>
        <w:bidi/>
        <w:jc w:val="both"/>
        <w:rPr>
          <w:rFonts w:cs="David" w:hint="cs"/>
          <w:rtl/>
        </w:rPr>
      </w:pPr>
    </w:p>
    <w:p w14:paraId="492913B6" w14:textId="77777777" w:rsidR="00F655EE" w:rsidRPr="00F655EE" w:rsidRDefault="00F655EE" w:rsidP="00F655EE">
      <w:pPr>
        <w:bidi/>
        <w:jc w:val="both"/>
        <w:rPr>
          <w:rFonts w:cs="David" w:hint="cs"/>
          <w:u w:val="single"/>
          <w:rtl/>
        </w:rPr>
      </w:pPr>
      <w:r w:rsidRPr="00F655EE">
        <w:rPr>
          <w:rFonts w:cs="David" w:hint="cs"/>
          <w:u w:val="single"/>
          <w:rtl/>
        </w:rPr>
        <w:t>אברהם מיכאלי:</w:t>
      </w:r>
    </w:p>
    <w:p w14:paraId="47E60FF3" w14:textId="77777777" w:rsidR="00F655EE" w:rsidRPr="00F655EE" w:rsidRDefault="00F655EE" w:rsidP="00F655EE">
      <w:pPr>
        <w:bidi/>
        <w:jc w:val="both"/>
        <w:rPr>
          <w:rFonts w:cs="David" w:hint="cs"/>
          <w:u w:val="single"/>
          <w:rtl/>
        </w:rPr>
      </w:pPr>
    </w:p>
    <w:p w14:paraId="5FFEA728" w14:textId="77777777" w:rsidR="00F655EE" w:rsidRPr="00F655EE" w:rsidRDefault="00F655EE" w:rsidP="00F655EE">
      <w:pPr>
        <w:bidi/>
        <w:jc w:val="both"/>
        <w:rPr>
          <w:rFonts w:cs="David" w:hint="cs"/>
          <w:rtl/>
        </w:rPr>
      </w:pPr>
      <w:r w:rsidRPr="00F655EE">
        <w:rPr>
          <w:rFonts w:cs="David" w:hint="cs"/>
          <w:rtl/>
        </w:rPr>
        <w:tab/>
        <w:t>מי הציע כלכלה?</w:t>
      </w:r>
    </w:p>
    <w:p w14:paraId="475F871E" w14:textId="77777777" w:rsidR="00F655EE" w:rsidRPr="00F655EE" w:rsidRDefault="00F655EE" w:rsidP="00F655EE">
      <w:pPr>
        <w:bidi/>
        <w:jc w:val="both"/>
        <w:rPr>
          <w:rFonts w:cs="David" w:hint="cs"/>
          <w:rtl/>
        </w:rPr>
      </w:pPr>
    </w:p>
    <w:p w14:paraId="36CF5EB8" w14:textId="77777777" w:rsidR="00F655EE" w:rsidRPr="00F655EE" w:rsidRDefault="00F655EE" w:rsidP="00F655EE">
      <w:pPr>
        <w:bidi/>
        <w:jc w:val="both"/>
        <w:rPr>
          <w:rFonts w:cs="David" w:hint="cs"/>
          <w:rtl/>
        </w:rPr>
      </w:pPr>
      <w:r w:rsidRPr="00F655EE">
        <w:rPr>
          <w:rFonts w:cs="David" w:hint="cs"/>
          <w:u w:val="single"/>
          <w:rtl/>
        </w:rPr>
        <w:t>קריאות:</w:t>
      </w:r>
    </w:p>
    <w:p w14:paraId="4C7183FF" w14:textId="77777777" w:rsidR="00F655EE" w:rsidRPr="00F655EE" w:rsidRDefault="00F655EE" w:rsidP="00F655EE">
      <w:pPr>
        <w:bidi/>
        <w:jc w:val="both"/>
        <w:rPr>
          <w:rFonts w:cs="David" w:hint="cs"/>
          <w:rtl/>
        </w:rPr>
      </w:pPr>
    </w:p>
    <w:p w14:paraId="39E1AE98" w14:textId="77777777" w:rsidR="00F655EE" w:rsidRPr="00F655EE" w:rsidRDefault="00F655EE" w:rsidP="00F655EE">
      <w:pPr>
        <w:bidi/>
        <w:jc w:val="both"/>
        <w:rPr>
          <w:rFonts w:cs="David" w:hint="cs"/>
          <w:rtl/>
        </w:rPr>
      </w:pPr>
      <w:r w:rsidRPr="00F655EE">
        <w:rPr>
          <w:rFonts w:cs="David" w:hint="cs"/>
          <w:rtl/>
        </w:rPr>
        <w:tab/>
        <w:t>הלשכה המשפטית.</w:t>
      </w:r>
    </w:p>
    <w:p w14:paraId="21F3D8B5" w14:textId="77777777" w:rsidR="00F655EE" w:rsidRPr="00F655EE" w:rsidRDefault="00F655EE" w:rsidP="00F655EE">
      <w:pPr>
        <w:bidi/>
        <w:jc w:val="both"/>
        <w:rPr>
          <w:rFonts w:cs="David" w:hint="cs"/>
          <w:rtl/>
        </w:rPr>
      </w:pPr>
    </w:p>
    <w:p w14:paraId="22CD6947" w14:textId="77777777" w:rsidR="00F655EE" w:rsidRPr="00F655EE" w:rsidRDefault="00F655EE" w:rsidP="00F655EE">
      <w:pPr>
        <w:bidi/>
        <w:jc w:val="both"/>
        <w:rPr>
          <w:rFonts w:cs="David" w:hint="cs"/>
          <w:u w:val="single"/>
          <w:rtl/>
        </w:rPr>
      </w:pPr>
      <w:r w:rsidRPr="00F655EE">
        <w:rPr>
          <w:rFonts w:cs="David" w:hint="cs"/>
          <w:u w:val="single"/>
          <w:rtl/>
        </w:rPr>
        <w:t>אברהם מיכאלי:</w:t>
      </w:r>
    </w:p>
    <w:p w14:paraId="3D4C943F" w14:textId="77777777" w:rsidR="00F655EE" w:rsidRPr="00F655EE" w:rsidRDefault="00F655EE" w:rsidP="00F655EE">
      <w:pPr>
        <w:bidi/>
        <w:jc w:val="both"/>
        <w:rPr>
          <w:rFonts w:cs="David" w:hint="cs"/>
          <w:rtl/>
        </w:rPr>
      </w:pPr>
    </w:p>
    <w:p w14:paraId="3DE00B5B" w14:textId="77777777" w:rsidR="00F655EE" w:rsidRPr="00F655EE" w:rsidRDefault="00F655EE" w:rsidP="00F655EE">
      <w:pPr>
        <w:bidi/>
        <w:jc w:val="both"/>
        <w:rPr>
          <w:rFonts w:cs="David" w:hint="cs"/>
          <w:rtl/>
        </w:rPr>
      </w:pPr>
      <w:r w:rsidRPr="00F655EE">
        <w:rPr>
          <w:rFonts w:cs="David" w:hint="cs"/>
          <w:rtl/>
        </w:rPr>
        <w:tab/>
        <w:t>אה. מלכתחילה?</w:t>
      </w:r>
    </w:p>
    <w:p w14:paraId="57206D10" w14:textId="77777777" w:rsidR="00F655EE" w:rsidRPr="00F655EE" w:rsidRDefault="00F655EE" w:rsidP="00F655EE">
      <w:pPr>
        <w:bidi/>
        <w:jc w:val="both"/>
        <w:rPr>
          <w:rFonts w:cs="David" w:hint="cs"/>
          <w:rtl/>
        </w:rPr>
      </w:pPr>
    </w:p>
    <w:p w14:paraId="1204D1D6"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5DF2BC1B" w14:textId="77777777" w:rsidR="00F655EE" w:rsidRPr="00F655EE" w:rsidRDefault="00F655EE" w:rsidP="00F655EE">
      <w:pPr>
        <w:bidi/>
        <w:jc w:val="both"/>
        <w:rPr>
          <w:rFonts w:cs="David" w:hint="cs"/>
          <w:rtl/>
        </w:rPr>
      </w:pPr>
    </w:p>
    <w:p w14:paraId="44274EF2" w14:textId="77777777" w:rsidR="00F655EE" w:rsidRPr="00F655EE" w:rsidRDefault="00F655EE" w:rsidP="00F655EE">
      <w:pPr>
        <w:bidi/>
        <w:jc w:val="both"/>
        <w:rPr>
          <w:rFonts w:cs="David" w:hint="cs"/>
          <w:rtl/>
        </w:rPr>
      </w:pPr>
      <w:r w:rsidRPr="00F655EE">
        <w:rPr>
          <w:rFonts w:cs="David" w:hint="cs"/>
          <w:rtl/>
        </w:rPr>
        <w:tab/>
        <w:t xml:space="preserve">כן. אז אני מציע להעביר את שתי הצעות החוק לוועדת לחוקה, חוק ומשפט. מי בעד? </w:t>
      </w:r>
    </w:p>
    <w:p w14:paraId="330C6C69" w14:textId="77777777" w:rsidR="00F655EE" w:rsidRPr="00F655EE" w:rsidRDefault="00F655EE" w:rsidP="00F655EE">
      <w:pPr>
        <w:bidi/>
        <w:jc w:val="both"/>
        <w:rPr>
          <w:rFonts w:cs="David" w:hint="cs"/>
          <w:rtl/>
        </w:rPr>
      </w:pPr>
    </w:p>
    <w:p w14:paraId="7EA7D175" w14:textId="77777777" w:rsidR="00F655EE" w:rsidRPr="00F655EE" w:rsidRDefault="00F655EE" w:rsidP="00F655EE">
      <w:pPr>
        <w:bidi/>
        <w:jc w:val="both"/>
        <w:rPr>
          <w:rFonts w:cs="David" w:hint="cs"/>
          <w:rtl/>
        </w:rPr>
      </w:pPr>
    </w:p>
    <w:p w14:paraId="071B6321" w14:textId="77777777" w:rsidR="00F655EE" w:rsidRPr="00F655EE" w:rsidRDefault="00F655EE" w:rsidP="00F655EE">
      <w:pPr>
        <w:bidi/>
        <w:jc w:val="both"/>
        <w:rPr>
          <w:rFonts w:cs="David" w:hint="cs"/>
          <w:rtl/>
        </w:rPr>
      </w:pPr>
    </w:p>
    <w:p w14:paraId="40B69293" w14:textId="77777777" w:rsidR="00F655EE" w:rsidRPr="00F655EE" w:rsidRDefault="00F655EE" w:rsidP="00F655EE">
      <w:pPr>
        <w:bidi/>
        <w:jc w:val="both"/>
        <w:rPr>
          <w:rFonts w:cs="David" w:hint="cs"/>
          <w:rtl/>
        </w:rPr>
      </w:pPr>
    </w:p>
    <w:p w14:paraId="3721E3F9" w14:textId="77777777" w:rsidR="00F655EE" w:rsidRPr="00F655EE" w:rsidRDefault="00F655EE" w:rsidP="00F655EE">
      <w:pPr>
        <w:bidi/>
        <w:jc w:val="both"/>
        <w:rPr>
          <w:rFonts w:cs="David" w:hint="cs"/>
          <w:rtl/>
        </w:rPr>
      </w:pPr>
    </w:p>
    <w:p w14:paraId="2A33A7BE" w14:textId="77777777" w:rsidR="00F655EE" w:rsidRPr="00F655EE" w:rsidRDefault="00F655EE" w:rsidP="00F655EE">
      <w:pPr>
        <w:bidi/>
        <w:jc w:val="both"/>
        <w:rPr>
          <w:rFonts w:cs="David" w:hint="cs"/>
          <w:rtl/>
        </w:rPr>
      </w:pPr>
    </w:p>
    <w:p w14:paraId="1AB6E729" w14:textId="77777777" w:rsidR="00F655EE" w:rsidRPr="00F655EE" w:rsidRDefault="00F655EE" w:rsidP="00F655EE">
      <w:pPr>
        <w:bidi/>
        <w:jc w:val="both"/>
        <w:rPr>
          <w:rFonts w:cs="David" w:hint="cs"/>
          <w:rtl/>
        </w:rPr>
      </w:pPr>
      <w:r w:rsidRPr="00F655EE">
        <w:rPr>
          <w:rFonts w:cs="David" w:hint="cs"/>
          <w:rtl/>
        </w:rPr>
        <w:lastRenderedPageBreak/>
        <w:t>הצבעה מס' 1</w:t>
      </w:r>
    </w:p>
    <w:p w14:paraId="75CEE024" w14:textId="77777777" w:rsidR="00F655EE" w:rsidRPr="00F655EE" w:rsidRDefault="00F655EE" w:rsidP="00F655EE">
      <w:pPr>
        <w:bidi/>
        <w:jc w:val="both"/>
        <w:rPr>
          <w:rFonts w:cs="David" w:hint="cs"/>
          <w:rtl/>
        </w:rPr>
      </w:pPr>
    </w:p>
    <w:p w14:paraId="1C79B386" w14:textId="77777777" w:rsidR="00F655EE" w:rsidRPr="00F655EE" w:rsidRDefault="00F655EE" w:rsidP="00F655EE">
      <w:pPr>
        <w:bidi/>
        <w:jc w:val="both"/>
        <w:rPr>
          <w:rFonts w:cs="David" w:hint="cs"/>
          <w:rtl/>
        </w:rPr>
      </w:pPr>
      <w:r w:rsidRPr="00F655EE">
        <w:rPr>
          <w:rFonts w:cs="David" w:hint="cs"/>
          <w:rtl/>
        </w:rPr>
        <w:t xml:space="preserve">בעד ההצעה להעביר את הצעות החוק לדיון בוועדת החוקה, חוק ומשפט </w:t>
      </w:r>
      <w:r w:rsidRPr="00F655EE">
        <w:rPr>
          <w:rFonts w:cs="David"/>
          <w:rtl/>
        </w:rPr>
        <w:t>–</w:t>
      </w:r>
      <w:r w:rsidRPr="00F655EE">
        <w:rPr>
          <w:rFonts w:cs="David" w:hint="cs"/>
          <w:rtl/>
        </w:rPr>
        <w:t xml:space="preserve"> 1</w:t>
      </w:r>
    </w:p>
    <w:p w14:paraId="03E8EBA2" w14:textId="77777777" w:rsidR="00F655EE" w:rsidRPr="00F655EE" w:rsidRDefault="00F655EE" w:rsidP="00F655EE">
      <w:pPr>
        <w:bidi/>
        <w:jc w:val="both"/>
        <w:rPr>
          <w:rFonts w:cs="David" w:hint="cs"/>
          <w:rtl/>
        </w:rPr>
      </w:pPr>
      <w:r w:rsidRPr="00F655EE">
        <w:rPr>
          <w:rFonts w:cs="David" w:hint="cs"/>
          <w:rtl/>
        </w:rPr>
        <w:t xml:space="preserve">נגד </w:t>
      </w:r>
      <w:r w:rsidRPr="00F655EE">
        <w:rPr>
          <w:rFonts w:cs="David"/>
          <w:rtl/>
        </w:rPr>
        <w:t>–</w:t>
      </w:r>
      <w:r w:rsidRPr="00F655EE">
        <w:rPr>
          <w:rFonts w:cs="David" w:hint="cs"/>
          <w:rtl/>
        </w:rPr>
        <w:t xml:space="preserve"> אין</w:t>
      </w:r>
    </w:p>
    <w:p w14:paraId="19A45210" w14:textId="77777777" w:rsidR="00F655EE" w:rsidRPr="00F655EE" w:rsidRDefault="00F655EE" w:rsidP="00F655EE">
      <w:pPr>
        <w:bidi/>
        <w:jc w:val="both"/>
        <w:rPr>
          <w:rFonts w:cs="David" w:hint="cs"/>
          <w:rtl/>
        </w:rPr>
      </w:pPr>
      <w:r w:rsidRPr="00F655EE">
        <w:rPr>
          <w:rFonts w:cs="David" w:hint="cs"/>
          <w:rtl/>
        </w:rPr>
        <w:t xml:space="preserve">נמנעים </w:t>
      </w:r>
      <w:r w:rsidRPr="00F655EE">
        <w:rPr>
          <w:rFonts w:cs="David"/>
          <w:rtl/>
        </w:rPr>
        <w:t>–</w:t>
      </w:r>
      <w:r w:rsidRPr="00F655EE">
        <w:rPr>
          <w:rFonts w:cs="David" w:hint="cs"/>
          <w:rtl/>
        </w:rPr>
        <w:t xml:space="preserve"> אין</w:t>
      </w:r>
    </w:p>
    <w:p w14:paraId="4FECE9BB" w14:textId="77777777" w:rsidR="00F655EE" w:rsidRPr="00F655EE" w:rsidRDefault="00F655EE" w:rsidP="00F655EE">
      <w:pPr>
        <w:bidi/>
        <w:jc w:val="both"/>
        <w:rPr>
          <w:rFonts w:cs="David" w:hint="cs"/>
          <w:rtl/>
        </w:rPr>
      </w:pPr>
      <w:r w:rsidRPr="00F655EE">
        <w:rPr>
          <w:rFonts w:cs="David" w:hint="cs"/>
          <w:rtl/>
        </w:rPr>
        <w:t xml:space="preserve">ההצעה להעביר את הצעות החוק לדיון בוועדת חוקה, חוק ומשפט נתקבלה. </w:t>
      </w:r>
    </w:p>
    <w:p w14:paraId="4ECF946F" w14:textId="77777777" w:rsidR="00F655EE" w:rsidRPr="00F655EE" w:rsidRDefault="00F655EE" w:rsidP="00F655EE">
      <w:pPr>
        <w:bidi/>
        <w:jc w:val="both"/>
        <w:rPr>
          <w:rFonts w:cs="David" w:hint="cs"/>
          <w:rtl/>
        </w:rPr>
      </w:pPr>
    </w:p>
    <w:p w14:paraId="0C7E3693" w14:textId="77777777" w:rsidR="00F655EE" w:rsidRPr="00F655EE" w:rsidRDefault="00F655EE" w:rsidP="00F655EE">
      <w:pPr>
        <w:bidi/>
        <w:jc w:val="both"/>
        <w:rPr>
          <w:rFonts w:cs="David" w:hint="cs"/>
          <w:rtl/>
        </w:rPr>
      </w:pPr>
    </w:p>
    <w:p w14:paraId="61006D7B"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6874FDD8" w14:textId="77777777" w:rsidR="00F655EE" w:rsidRPr="00F655EE" w:rsidRDefault="00F655EE" w:rsidP="00F655EE">
      <w:pPr>
        <w:bidi/>
        <w:jc w:val="both"/>
        <w:rPr>
          <w:rFonts w:cs="David" w:hint="cs"/>
          <w:rtl/>
        </w:rPr>
      </w:pPr>
    </w:p>
    <w:p w14:paraId="6B3B3277" w14:textId="77777777" w:rsidR="00F655EE" w:rsidRPr="00F655EE" w:rsidRDefault="00F655EE" w:rsidP="00F655EE">
      <w:pPr>
        <w:bidi/>
        <w:jc w:val="both"/>
        <w:rPr>
          <w:rFonts w:cs="David" w:hint="cs"/>
          <w:rtl/>
        </w:rPr>
      </w:pPr>
      <w:r w:rsidRPr="00F655EE">
        <w:rPr>
          <w:rFonts w:cs="David" w:hint="cs"/>
          <w:rtl/>
        </w:rPr>
        <w:tab/>
        <w:t>אחד. אין מתנגדים ואין נמנעים. הוחלט כאמור.</w:t>
      </w:r>
    </w:p>
    <w:p w14:paraId="590BE7C1" w14:textId="77777777" w:rsidR="00F655EE" w:rsidRPr="00F655EE" w:rsidRDefault="00F655EE" w:rsidP="00F655EE">
      <w:pPr>
        <w:bidi/>
        <w:jc w:val="both"/>
        <w:rPr>
          <w:rFonts w:cs="David" w:hint="cs"/>
          <w:rtl/>
        </w:rPr>
      </w:pPr>
    </w:p>
    <w:p w14:paraId="38C6BFF0" w14:textId="77777777" w:rsidR="00F655EE" w:rsidRPr="00F655EE" w:rsidRDefault="00F655EE" w:rsidP="00F655EE">
      <w:pPr>
        <w:bidi/>
        <w:jc w:val="both"/>
        <w:rPr>
          <w:rFonts w:cs="David" w:hint="cs"/>
          <w:rtl/>
        </w:rPr>
      </w:pPr>
      <w:r w:rsidRPr="00F655EE">
        <w:rPr>
          <w:rFonts w:cs="David" w:hint="cs"/>
          <w:rtl/>
        </w:rPr>
        <w:tab/>
        <w:t xml:space="preserve">ב. הנושא השני על סדר היום: הצעת חוק לתיקון פקודת התעבורה (עידוד תחבורה ציבורית), </w:t>
      </w:r>
      <w:proofErr w:type="spellStart"/>
      <w:r w:rsidRPr="00F655EE">
        <w:rPr>
          <w:rFonts w:cs="David" w:hint="cs"/>
          <w:rtl/>
        </w:rPr>
        <w:t>התשס"ט</w:t>
      </w:r>
      <w:proofErr w:type="spellEnd"/>
      <w:r w:rsidRPr="00F655EE">
        <w:rPr>
          <w:rFonts w:cs="David" w:hint="cs"/>
          <w:rtl/>
        </w:rPr>
        <w:t xml:space="preserve">-2009, הצעה של חברת הכנסת </w:t>
      </w:r>
      <w:proofErr w:type="spellStart"/>
      <w:r w:rsidRPr="00F655EE">
        <w:rPr>
          <w:rFonts w:cs="David" w:hint="cs"/>
          <w:rtl/>
        </w:rPr>
        <w:t>ליה</w:t>
      </w:r>
      <w:proofErr w:type="spellEnd"/>
      <w:r w:rsidRPr="00F655EE">
        <w:rPr>
          <w:rFonts w:cs="David" w:hint="cs"/>
          <w:rtl/>
        </w:rPr>
        <w:t xml:space="preserve"> שמטוב, פ/181/18. </w:t>
      </w:r>
    </w:p>
    <w:p w14:paraId="3BBE3873" w14:textId="77777777" w:rsidR="00F655EE" w:rsidRPr="00F655EE" w:rsidRDefault="00F655EE" w:rsidP="00F655EE">
      <w:pPr>
        <w:bidi/>
        <w:jc w:val="both"/>
        <w:rPr>
          <w:rFonts w:cs="David" w:hint="cs"/>
          <w:rtl/>
        </w:rPr>
      </w:pPr>
    </w:p>
    <w:p w14:paraId="0B885A97" w14:textId="77777777" w:rsidR="00F655EE" w:rsidRPr="00F655EE" w:rsidRDefault="00F655EE" w:rsidP="00F655EE">
      <w:pPr>
        <w:bidi/>
        <w:jc w:val="both"/>
        <w:rPr>
          <w:rFonts w:cs="David" w:hint="cs"/>
          <w:rtl/>
        </w:rPr>
      </w:pPr>
      <w:r w:rsidRPr="00F655EE">
        <w:rPr>
          <w:rFonts w:cs="David" w:hint="cs"/>
          <w:rtl/>
        </w:rPr>
        <w:tab/>
        <w:t xml:space="preserve">המלצת הלשכה המשפטית הינה להעביר את הצעת החוק לוועדת הכלכלה. נשמעה הצעה להעביר לוועדת הפנים והגנת הסביבה, אני מבקש לציין שהצעה דומה או זהה, לפי דעתי, של חבר הכנסת דב </w:t>
      </w:r>
      <w:proofErr w:type="spellStart"/>
      <w:r w:rsidRPr="00F655EE">
        <w:rPr>
          <w:rFonts w:cs="David" w:hint="cs"/>
          <w:rtl/>
        </w:rPr>
        <w:t>חנין</w:t>
      </w:r>
      <w:proofErr w:type="spellEnd"/>
      <w:r w:rsidRPr="00F655EE">
        <w:rPr>
          <w:rFonts w:cs="David" w:hint="cs"/>
          <w:rtl/>
        </w:rPr>
        <w:t>, פ/1064/18, הועברה לדיון בוועדת הכלכלה. ולכן, הגם שעדיין לא קיבלתי התייחסות של יושבי ראש הוועדות, נדמה לי שאין שום היגיון אלא להעביר את הנושא לוועדת הכלכלה.</w:t>
      </w:r>
    </w:p>
    <w:p w14:paraId="0907F8EC" w14:textId="77777777" w:rsidR="00F655EE" w:rsidRPr="00F655EE" w:rsidRDefault="00F655EE" w:rsidP="00F655EE">
      <w:pPr>
        <w:bidi/>
        <w:jc w:val="both"/>
        <w:rPr>
          <w:rFonts w:cs="David" w:hint="cs"/>
          <w:rtl/>
        </w:rPr>
      </w:pPr>
    </w:p>
    <w:p w14:paraId="11E533B4" w14:textId="77777777" w:rsidR="00F655EE" w:rsidRPr="00F655EE" w:rsidRDefault="00F655EE" w:rsidP="00F655EE">
      <w:pPr>
        <w:bidi/>
        <w:jc w:val="both"/>
        <w:rPr>
          <w:rFonts w:cs="David" w:hint="cs"/>
          <w:u w:val="single"/>
          <w:rtl/>
        </w:rPr>
      </w:pPr>
      <w:r w:rsidRPr="00F655EE">
        <w:rPr>
          <w:rFonts w:cs="David" w:hint="cs"/>
          <w:u w:val="single"/>
          <w:rtl/>
        </w:rPr>
        <w:t>אברהם מיכאלי:</w:t>
      </w:r>
    </w:p>
    <w:p w14:paraId="20FD3C30" w14:textId="77777777" w:rsidR="00F655EE" w:rsidRPr="00F655EE" w:rsidRDefault="00F655EE" w:rsidP="00F655EE">
      <w:pPr>
        <w:bidi/>
        <w:jc w:val="both"/>
        <w:rPr>
          <w:rFonts w:cs="David" w:hint="cs"/>
          <w:rtl/>
        </w:rPr>
      </w:pPr>
    </w:p>
    <w:p w14:paraId="2DFAAEF7" w14:textId="77777777" w:rsidR="00F655EE" w:rsidRPr="00F655EE" w:rsidRDefault="00F655EE" w:rsidP="00F655EE">
      <w:pPr>
        <w:bidi/>
        <w:jc w:val="both"/>
        <w:rPr>
          <w:rFonts w:cs="David" w:hint="cs"/>
          <w:rtl/>
        </w:rPr>
      </w:pPr>
      <w:r w:rsidRPr="00F655EE">
        <w:rPr>
          <w:rFonts w:cs="David" w:hint="cs"/>
          <w:rtl/>
        </w:rPr>
        <w:tab/>
        <w:t>אלא אם כן נעביר את זה לוועדת עלייה וקליטה.</w:t>
      </w:r>
    </w:p>
    <w:p w14:paraId="0517160C" w14:textId="77777777" w:rsidR="00F655EE" w:rsidRPr="00F655EE" w:rsidRDefault="00F655EE" w:rsidP="00F655EE">
      <w:pPr>
        <w:bidi/>
        <w:jc w:val="both"/>
        <w:rPr>
          <w:rFonts w:cs="David" w:hint="cs"/>
          <w:rtl/>
        </w:rPr>
      </w:pPr>
    </w:p>
    <w:p w14:paraId="61B57571"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09675AE7" w14:textId="77777777" w:rsidR="00F655EE" w:rsidRPr="00F655EE" w:rsidRDefault="00F655EE" w:rsidP="00F655EE">
      <w:pPr>
        <w:bidi/>
        <w:jc w:val="both"/>
        <w:rPr>
          <w:rFonts w:cs="David" w:hint="cs"/>
          <w:rtl/>
        </w:rPr>
      </w:pPr>
    </w:p>
    <w:p w14:paraId="5D170424" w14:textId="77777777" w:rsidR="00F655EE" w:rsidRPr="00F655EE" w:rsidRDefault="00F655EE" w:rsidP="00F655EE">
      <w:pPr>
        <w:bidi/>
        <w:jc w:val="both"/>
        <w:rPr>
          <w:rFonts w:cs="David" w:hint="cs"/>
          <w:rtl/>
        </w:rPr>
      </w:pPr>
      <w:r w:rsidRPr="00F655EE">
        <w:rPr>
          <w:rFonts w:cs="David" w:hint="cs"/>
          <w:rtl/>
        </w:rPr>
        <w:tab/>
        <w:t>זה מקובל גם על המציעה, ולפיכך - - -</w:t>
      </w:r>
    </w:p>
    <w:p w14:paraId="5706CA12" w14:textId="77777777" w:rsidR="00F655EE" w:rsidRPr="00F655EE" w:rsidRDefault="00F655EE" w:rsidP="00F655EE">
      <w:pPr>
        <w:bidi/>
        <w:jc w:val="both"/>
        <w:rPr>
          <w:rFonts w:cs="David" w:hint="cs"/>
          <w:rtl/>
        </w:rPr>
      </w:pPr>
    </w:p>
    <w:p w14:paraId="3A82EB15" w14:textId="77777777" w:rsidR="00F655EE" w:rsidRPr="00F655EE" w:rsidRDefault="00F655EE" w:rsidP="00F655EE">
      <w:pPr>
        <w:bidi/>
        <w:jc w:val="both"/>
        <w:rPr>
          <w:rFonts w:cs="David" w:hint="cs"/>
          <w:u w:val="single"/>
          <w:rtl/>
        </w:rPr>
      </w:pPr>
      <w:proofErr w:type="spellStart"/>
      <w:r w:rsidRPr="00F655EE">
        <w:rPr>
          <w:rFonts w:cs="David" w:hint="cs"/>
          <w:u w:val="single"/>
          <w:rtl/>
        </w:rPr>
        <w:t>ליה</w:t>
      </w:r>
      <w:proofErr w:type="spellEnd"/>
      <w:r w:rsidRPr="00F655EE">
        <w:rPr>
          <w:rFonts w:cs="David" w:hint="cs"/>
          <w:u w:val="single"/>
          <w:rtl/>
        </w:rPr>
        <w:t xml:space="preserve"> שמטוב:</w:t>
      </w:r>
    </w:p>
    <w:p w14:paraId="4B81569A" w14:textId="77777777" w:rsidR="00F655EE" w:rsidRPr="00F655EE" w:rsidRDefault="00F655EE" w:rsidP="00F655EE">
      <w:pPr>
        <w:keepNext/>
        <w:bidi/>
        <w:jc w:val="both"/>
        <w:rPr>
          <w:rFonts w:cs="David" w:hint="cs"/>
          <w:rtl/>
        </w:rPr>
      </w:pPr>
    </w:p>
    <w:p w14:paraId="3BE420D8" w14:textId="77777777" w:rsidR="00F655EE" w:rsidRPr="00F655EE" w:rsidRDefault="00F655EE" w:rsidP="00F655EE">
      <w:pPr>
        <w:keepNext/>
        <w:bidi/>
        <w:jc w:val="both"/>
        <w:rPr>
          <w:rFonts w:cs="David" w:hint="cs"/>
          <w:rtl/>
        </w:rPr>
      </w:pPr>
      <w:r w:rsidRPr="00F655EE">
        <w:rPr>
          <w:rFonts w:cs="David" w:hint="cs"/>
          <w:rtl/>
        </w:rPr>
        <w:tab/>
        <w:t xml:space="preserve">ועדת הכלכלה. </w:t>
      </w:r>
    </w:p>
    <w:p w14:paraId="39CCE293" w14:textId="77777777" w:rsidR="00F655EE" w:rsidRPr="00F655EE" w:rsidRDefault="00F655EE" w:rsidP="00F655EE">
      <w:pPr>
        <w:keepNext/>
        <w:bidi/>
        <w:jc w:val="both"/>
        <w:rPr>
          <w:rFonts w:cs="David" w:hint="cs"/>
          <w:rtl/>
        </w:rPr>
      </w:pPr>
    </w:p>
    <w:p w14:paraId="041CEEA8"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64FC60EC" w14:textId="77777777" w:rsidR="00F655EE" w:rsidRPr="00F655EE" w:rsidRDefault="00F655EE" w:rsidP="00F655EE">
      <w:pPr>
        <w:keepNext/>
        <w:bidi/>
        <w:jc w:val="both"/>
        <w:rPr>
          <w:rFonts w:cs="David" w:hint="cs"/>
          <w:rtl/>
        </w:rPr>
      </w:pPr>
    </w:p>
    <w:p w14:paraId="411F18EC" w14:textId="77777777" w:rsidR="00F655EE" w:rsidRPr="00F655EE" w:rsidRDefault="00F655EE" w:rsidP="00F655EE">
      <w:pPr>
        <w:keepNext/>
        <w:bidi/>
        <w:jc w:val="both"/>
        <w:rPr>
          <w:rFonts w:cs="David" w:hint="cs"/>
          <w:rtl/>
        </w:rPr>
      </w:pPr>
      <w:r w:rsidRPr="00F655EE">
        <w:rPr>
          <w:rFonts w:cs="David" w:hint="cs"/>
          <w:rtl/>
        </w:rPr>
        <w:tab/>
        <w:t xml:space="preserve">כן, אין שום היגיון </w:t>
      </w:r>
      <w:r w:rsidRPr="00F655EE">
        <w:rPr>
          <w:rFonts w:cs="David"/>
          <w:rtl/>
        </w:rPr>
        <w:t>–</w:t>
      </w:r>
      <w:r w:rsidRPr="00F655EE">
        <w:rPr>
          <w:rFonts w:cs="David" w:hint="cs"/>
          <w:rtl/>
        </w:rPr>
        <w:t xml:space="preserve"> וגם התחום הוא תחום מובהק של ועדת הכלכלה. </w:t>
      </w:r>
    </w:p>
    <w:p w14:paraId="610BF1BF" w14:textId="77777777" w:rsidR="00F655EE" w:rsidRPr="00F655EE" w:rsidRDefault="00F655EE" w:rsidP="00F655EE">
      <w:pPr>
        <w:keepNext/>
        <w:bidi/>
        <w:jc w:val="both"/>
        <w:rPr>
          <w:rFonts w:cs="David" w:hint="cs"/>
          <w:rtl/>
        </w:rPr>
      </w:pPr>
    </w:p>
    <w:p w14:paraId="22460853" w14:textId="77777777" w:rsidR="00F655EE" w:rsidRPr="00F655EE" w:rsidRDefault="00F655EE" w:rsidP="00F655EE">
      <w:pPr>
        <w:keepNext/>
        <w:bidi/>
        <w:jc w:val="both"/>
        <w:rPr>
          <w:rFonts w:cs="David" w:hint="cs"/>
          <w:rtl/>
        </w:rPr>
      </w:pPr>
      <w:r w:rsidRPr="00F655EE">
        <w:rPr>
          <w:rFonts w:cs="David" w:hint="cs"/>
          <w:rtl/>
        </w:rPr>
        <w:tab/>
        <w:t>מי בעד להעביר לוועדת הכלכלה?</w:t>
      </w:r>
    </w:p>
    <w:p w14:paraId="73BA2D1E" w14:textId="77777777" w:rsidR="00F655EE" w:rsidRPr="00F655EE" w:rsidRDefault="00F655EE" w:rsidP="00F655EE">
      <w:pPr>
        <w:keepNext/>
        <w:bidi/>
        <w:jc w:val="both"/>
        <w:rPr>
          <w:rFonts w:cs="David" w:hint="cs"/>
          <w:rtl/>
        </w:rPr>
      </w:pPr>
    </w:p>
    <w:p w14:paraId="4861D75A" w14:textId="77777777" w:rsidR="00F655EE" w:rsidRPr="00F655EE" w:rsidRDefault="00F655EE" w:rsidP="00F655EE">
      <w:pPr>
        <w:keepNext/>
        <w:bidi/>
        <w:jc w:val="both"/>
        <w:rPr>
          <w:rFonts w:cs="David" w:hint="cs"/>
          <w:rtl/>
        </w:rPr>
      </w:pPr>
      <w:r w:rsidRPr="00F655EE">
        <w:rPr>
          <w:rFonts w:cs="David" w:hint="cs"/>
          <w:rtl/>
        </w:rPr>
        <w:t>הצבעה מס' 2</w:t>
      </w:r>
    </w:p>
    <w:p w14:paraId="6C8F707C" w14:textId="77777777" w:rsidR="00F655EE" w:rsidRPr="00F655EE" w:rsidRDefault="00F655EE" w:rsidP="00F655EE">
      <w:pPr>
        <w:keepNext/>
        <w:bidi/>
        <w:jc w:val="both"/>
        <w:rPr>
          <w:rFonts w:cs="David" w:hint="cs"/>
          <w:rtl/>
        </w:rPr>
      </w:pPr>
    </w:p>
    <w:p w14:paraId="55DB2840" w14:textId="77777777" w:rsidR="00F655EE" w:rsidRPr="00F655EE" w:rsidRDefault="00F655EE" w:rsidP="00F655EE">
      <w:pPr>
        <w:keepNext/>
        <w:bidi/>
        <w:jc w:val="both"/>
        <w:rPr>
          <w:rFonts w:cs="David" w:hint="cs"/>
          <w:rtl/>
        </w:rPr>
      </w:pPr>
      <w:r w:rsidRPr="00F655EE">
        <w:rPr>
          <w:rFonts w:cs="David" w:hint="cs"/>
          <w:rtl/>
        </w:rPr>
        <w:t xml:space="preserve">בעד ההצעה להעביר את הצעת החוק לדיון בוועדת הכלכלה </w:t>
      </w:r>
      <w:r w:rsidRPr="00F655EE">
        <w:rPr>
          <w:rFonts w:cs="David"/>
          <w:rtl/>
        </w:rPr>
        <w:t>–</w:t>
      </w:r>
      <w:r w:rsidRPr="00F655EE">
        <w:rPr>
          <w:rFonts w:cs="David" w:hint="cs"/>
          <w:rtl/>
        </w:rPr>
        <w:t xml:space="preserve"> רוב</w:t>
      </w:r>
    </w:p>
    <w:p w14:paraId="53A40BF8" w14:textId="77777777" w:rsidR="00F655EE" w:rsidRPr="00F655EE" w:rsidRDefault="00F655EE" w:rsidP="00F655EE">
      <w:pPr>
        <w:keepNext/>
        <w:bidi/>
        <w:jc w:val="both"/>
        <w:rPr>
          <w:rFonts w:cs="David" w:hint="cs"/>
          <w:rtl/>
        </w:rPr>
      </w:pPr>
      <w:r w:rsidRPr="00F655EE">
        <w:rPr>
          <w:rFonts w:cs="David" w:hint="cs"/>
          <w:rtl/>
        </w:rPr>
        <w:t xml:space="preserve">נגד </w:t>
      </w:r>
      <w:r w:rsidRPr="00F655EE">
        <w:rPr>
          <w:rFonts w:cs="David"/>
          <w:rtl/>
        </w:rPr>
        <w:t>–</w:t>
      </w:r>
      <w:r w:rsidRPr="00F655EE">
        <w:rPr>
          <w:rFonts w:cs="David" w:hint="cs"/>
          <w:rtl/>
        </w:rPr>
        <w:t xml:space="preserve"> אין</w:t>
      </w:r>
    </w:p>
    <w:p w14:paraId="576C1870" w14:textId="77777777" w:rsidR="00F655EE" w:rsidRPr="00F655EE" w:rsidRDefault="00F655EE" w:rsidP="00F655EE">
      <w:pPr>
        <w:keepNext/>
        <w:bidi/>
        <w:jc w:val="both"/>
        <w:rPr>
          <w:rFonts w:cs="David" w:hint="cs"/>
          <w:rtl/>
        </w:rPr>
      </w:pPr>
      <w:r w:rsidRPr="00F655EE">
        <w:rPr>
          <w:rFonts w:cs="David" w:hint="cs"/>
          <w:rtl/>
        </w:rPr>
        <w:t xml:space="preserve">נמנעים </w:t>
      </w:r>
      <w:r w:rsidRPr="00F655EE">
        <w:rPr>
          <w:rFonts w:cs="David"/>
          <w:rtl/>
        </w:rPr>
        <w:t>–</w:t>
      </w:r>
      <w:r w:rsidRPr="00F655EE">
        <w:rPr>
          <w:rFonts w:cs="David" w:hint="cs"/>
          <w:rtl/>
        </w:rPr>
        <w:t xml:space="preserve"> אין</w:t>
      </w:r>
    </w:p>
    <w:p w14:paraId="68F25761" w14:textId="77777777" w:rsidR="00F655EE" w:rsidRPr="00F655EE" w:rsidRDefault="00F655EE" w:rsidP="00F655EE">
      <w:pPr>
        <w:keepNext/>
        <w:bidi/>
        <w:jc w:val="both"/>
        <w:rPr>
          <w:rFonts w:cs="David" w:hint="cs"/>
          <w:rtl/>
        </w:rPr>
      </w:pPr>
      <w:r w:rsidRPr="00F655EE">
        <w:rPr>
          <w:rFonts w:cs="David" w:hint="cs"/>
          <w:rtl/>
        </w:rPr>
        <w:t>ההצעה להעביר את הצעת החוק לדיון בוועדת הכלכלה נתקבלה.</w:t>
      </w:r>
    </w:p>
    <w:p w14:paraId="340F0426" w14:textId="77777777" w:rsidR="00F655EE" w:rsidRPr="00F655EE" w:rsidRDefault="00F655EE" w:rsidP="00F655EE">
      <w:pPr>
        <w:keepNext/>
        <w:bidi/>
        <w:jc w:val="both"/>
        <w:rPr>
          <w:rFonts w:cs="David" w:hint="cs"/>
          <w:rtl/>
        </w:rPr>
      </w:pPr>
    </w:p>
    <w:p w14:paraId="3F1EEC76"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20624FB9" w14:textId="77777777" w:rsidR="00F655EE" w:rsidRPr="00F655EE" w:rsidRDefault="00F655EE" w:rsidP="00F655EE">
      <w:pPr>
        <w:keepNext/>
        <w:bidi/>
        <w:jc w:val="both"/>
        <w:rPr>
          <w:rFonts w:cs="David" w:hint="cs"/>
          <w:rtl/>
        </w:rPr>
      </w:pPr>
    </w:p>
    <w:p w14:paraId="76993269" w14:textId="77777777" w:rsidR="00F655EE" w:rsidRPr="00F655EE" w:rsidRDefault="00F655EE" w:rsidP="00F655EE">
      <w:pPr>
        <w:keepNext/>
        <w:bidi/>
        <w:jc w:val="both"/>
        <w:rPr>
          <w:rFonts w:cs="David" w:hint="cs"/>
          <w:rtl/>
        </w:rPr>
      </w:pPr>
      <w:r w:rsidRPr="00F655EE">
        <w:rPr>
          <w:rFonts w:cs="David" w:hint="cs"/>
          <w:rtl/>
        </w:rPr>
        <w:tab/>
        <w:t>פה אחד, אין מתנגדים, אין נמנעים, הוחלט כאמור.</w:t>
      </w:r>
    </w:p>
    <w:p w14:paraId="6E2FEDE9" w14:textId="77777777" w:rsidR="00F655EE" w:rsidRPr="00F655EE" w:rsidRDefault="00F655EE" w:rsidP="00F655EE">
      <w:pPr>
        <w:keepNext/>
        <w:bidi/>
        <w:jc w:val="both"/>
        <w:rPr>
          <w:rFonts w:cs="David" w:hint="cs"/>
          <w:rtl/>
        </w:rPr>
      </w:pPr>
    </w:p>
    <w:p w14:paraId="3FC708F1" w14:textId="77777777" w:rsidR="00F655EE" w:rsidRPr="00F655EE" w:rsidRDefault="00F655EE" w:rsidP="00F655EE">
      <w:pPr>
        <w:keepNext/>
        <w:bidi/>
        <w:jc w:val="both"/>
        <w:rPr>
          <w:rFonts w:cs="David" w:hint="cs"/>
          <w:u w:val="single"/>
          <w:rtl/>
        </w:rPr>
      </w:pPr>
      <w:proofErr w:type="spellStart"/>
      <w:r w:rsidRPr="00F655EE">
        <w:rPr>
          <w:rFonts w:cs="David" w:hint="cs"/>
          <w:u w:val="single"/>
          <w:rtl/>
        </w:rPr>
        <w:t>ליה</w:t>
      </w:r>
      <w:proofErr w:type="spellEnd"/>
      <w:r w:rsidRPr="00F655EE">
        <w:rPr>
          <w:rFonts w:cs="David" w:hint="cs"/>
          <w:u w:val="single"/>
          <w:rtl/>
        </w:rPr>
        <w:t xml:space="preserve"> שמטוב:</w:t>
      </w:r>
    </w:p>
    <w:p w14:paraId="51AEE4C9" w14:textId="77777777" w:rsidR="00F655EE" w:rsidRPr="00F655EE" w:rsidRDefault="00F655EE" w:rsidP="00F655EE">
      <w:pPr>
        <w:keepNext/>
        <w:bidi/>
        <w:jc w:val="both"/>
        <w:rPr>
          <w:rFonts w:cs="David" w:hint="cs"/>
          <w:u w:val="single"/>
          <w:rtl/>
        </w:rPr>
      </w:pPr>
    </w:p>
    <w:p w14:paraId="3D8BC7B0" w14:textId="77777777" w:rsidR="00F655EE" w:rsidRPr="00F655EE" w:rsidRDefault="00F655EE" w:rsidP="00F655EE">
      <w:pPr>
        <w:keepNext/>
        <w:bidi/>
        <w:jc w:val="both"/>
        <w:rPr>
          <w:rFonts w:cs="David" w:hint="cs"/>
          <w:rtl/>
        </w:rPr>
      </w:pPr>
      <w:r w:rsidRPr="00F655EE">
        <w:rPr>
          <w:rFonts w:cs="David" w:hint="cs"/>
          <w:rtl/>
        </w:rPr>
        <w:tab/>
        <w:t>תודה רבה.</w:t>
      </w:r>
    </w:p>
    <w:p w14:paraId="36788E85" w14:textId="77777777" w:rsidR="00F655EE" w:rsidRPr="00F655EE" w:rsidRDefault="00F655EE" w:rsidP="00F655EE">
      <w:pPr>
        <w:keepNext/>
        <w:bidi/>
        <w:jc w:val="both"/>
        <w:rPr>
          <w:rFonts w:cs="David" w:hint="cs"/>
          <w:rtl/>
        </w:rPr>
      </w:pPr>
    </w:p>
    <w:p w14:paraId="4A004727" w14:textId="77777777" w:rsidR="00F655EE" w:rsidRPr="00F655EE" w:rsidRDefault="00F655EE" w:rsidP="00F655EE">
      <w:pPr>
        <w:keepNext/>
        <w:bidi/>
        <w:jc w:val="center"/>
        <w:rPr>
          <w:rFonts w:cs="David" w:hint="cs"/>
          <w:b/>
          <w:bCs/>
          <w:rtl/>
        </w:rPr>
      </w:pPr>
      <w:r w:rsidRPr="00F655EE">
        <w:rPr>
          <w:rFonts w:cs="David"/>
          <w:rtl/>
        </w:rPr>
        <w:br w:type="page"/>
      </w:r>
      <w:r w:rsidRPr="00F655EE">
        <w:rPr>
          <w:rFonts w:cs="David" w:hint="cs"/>
          <w:b/>
          <w:bCs/>
          <w:rtl/>
        </w:rPr>
        <w:t>2. קביעת ועדה לדיון בהצעה לסדר-היום</w:t>
      </w:r>
    </w:p>
    <w:p w14:paraId="07B67DE9" w14:textId="77777777" w:rsidR="00F655EE" w:rsidRPr="00F655EE" w:rsidRDefault="00F655EE" w:rsidP="00F655EE">
      <w:pPr>
        <w:keepNext/>
        <w:bidi/>
        <w:jc w:val="center"/>
        <w:rPr>
          <w:rFonts w:cs="David" w:hint="cs"/>
          <w:b/>
          <w:bCs/>
          <w:u w:val="single"/>
          <w:rtl/>
        </w:rPr>
      </w:pPr>
      <w:r w:rsidRPr="00F655EE">
        <w:rPr>
          <w:rFonts w:cs="David" w:hint="cs"/>
          <w:b/>
          <w:bCs/>
          <w:u w:val="single"/>
          <w:rtl/>
        </w:rPr>
        <w:t xml:space="preserve"> בנושא: "סכנת פיטורים למאות עובדים במפעלים בצפון"</w:t>
      </w:r>
    </w:p>
    <w:p w14:paraId="7F0905D8" w14:textId="77777777" w:rsidR="00F655EE" w:rsidRPr="00F655EE" w:rsidRDefault="00F655EE" w:rsidP="00F655EE">
      <w:pPr>
        <w:keepNext/>
        <w:bidi/>
        <w:jc w:val="both"/>
        <w:rPr>
          <w:rFonts w:cs="David" w:hint="cs"/>
          <w:u w:val="single"/>
          <w:rtl/>
        </w:rPr>
      </w:pPr>
    </w:p>
    <w:p w14:paraId="18322423" w14:textId="77777777" w:rsidR="00F655EE" w:rsidRDefault="00F655EE" w:rsidP="00F655EE">
      <w:pPr>
        <w:keepNext/>
        <w:bidi/>
        <w:jc w:val="both"/>
        <w:rPr>
          <w:rFonts w:cs="David" w:hint="cs"/>
          <w:u w:val="single"/>
          <w:rtl/>
        </w:rPr>
      </w:pPr>
    </w:p>
    <w:p w14:paraId="56A0FF25" w14:textId="77777777" w:rsidR="00F655EE" w:rsidRPr="00F655EE" w:rsidRDefault="00F655EE" w:rsidP="00F655EE">
      <w:pPr>
        <w:keepNext/>
        <w:bidi/>
        <w:jc w:val="both"/>
        <w:rPr>
          <w:rFonts w:cs="David" w:hint="cs"/>
          <w:u w:val="single"/>
          <w:rtl/>
        </w:rPr>
      </w:pPr>
    </w:p>
    <w:p w14:paraId="796923A0"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5188B4A0" w14:textId="77777777" w:rsidR="00F655EE" w:rsidRPr="00F655EE" w:rsidRDefault="00F655EE" w:rsidP="00F655EE">
      <w:pPr>
        <w:keepNext/>
        <w:bidi/>
        <w:jc w:val="both"/>
        <w:rPr>
          <w:rFonts w:cs="David" w:hint="cs"/>
          <w:rtl/>
        </w:rPr>
      </w:pPr>
    </w:p>
    <w:p w14:paraId="04862F93" w14:textId="77777777" w:rsidR="00F655EE" w:rsidRPr="00F655EE" w:rsidRDefault="00F655EE" w:rsidP="00F655EE">
      <w:pPr>
        <w:keepNext/>
        <w:bidi/>
        <w:jc w:val="both"/>
        <w:rPr>
          <w:rFonts w:cs="David" w:hint="cs"/>
          <w:rtl/>
        </w:rPr>
      </w:pPr>
      <w:r w:rsidRPr="00F655EE">
        <w:rPr>
          <w:rFonts w:cs="David" w:hint="cs"/>
          <w:rtl/>
        </w:rPr>
        <w:tab/>
        <w:t>הנושא האחרון שלנו היום על סדר היום: קביעת ועדה לדיון בהצעה לסדר-היום בנושא - - -</w:t>
      </w:r>
    </w:p>
    <w:p w14:paraId="2ADBDEE3" w14:textId="77777777" w:rsidR="00F655EE" w:rsidRPr="00F655EE" w:rsidRDefault="00F655EE" w:rsidP="00F655EE">
      <w:pPr>
        <w:keepNext/>
        <w:bidi/>
        <w:jc w:val="both"/>
        <w:rPr>
          <w:rFonts w:cs="David" w:hint="cs"/>
          <w:rtl/>
        </w:rPr>
      </w:pPr>
    </w:p>
    <w:p w14:paraId="5002850D" w14:textId="77777777" w:rsidR="00F655EE" w:rsidRPr="00F655EE" w:rsidRDefault="00F655EE" w:rsidP="00F655EE">
      <w:pPr>
        <w:keepNext/>
        <w:bidi/>
        <w:jc w:val="both"/>
        <w:rPr>
          <w:rFonts w:cs="David" w:hint="cs"/>
          <w:u w:val="single"/>
          <w:rtl/>
        </w:rPr>
      </w:pPr>
      <w:r w:rsidRPr="00F655EE">
        <w:rPr>
          <w:rFonts w:cs="David" w:hint="cs"/>
          <w:u w:val="single"/>
          <w:rtl/>
        </w:rPr>
        <w:t>דוד רותם:</w:t>
      </w:r>
    </w:p>
    <w:p w14:paraId="0BB734B8" w14:textId="77777777" w:rsidR="00F655EE" w:rsidRPr="00F655EE" w:rsidRDefault="00F655EE" w:rsidP="00F655EE">
      <w:pPr>
        <w:bidi/>
        <w:jc w:val="both"/>
        <w:rPr>
          <w:rFonts w:cs="David" w:hint="cs"/>
          <w:u w:val="single"/>
          <w:rtl/>
        </w:rPr>
      </w:pPr>
    </w:p>
    <w:p w14:paraId="0E6E2707" w14:textId="77777777" w:rsidR="00F655EE" w:rsidRPr="00F655EE" w:rsidRDefault="00F655EE" w:rsidP="00F655EE">
      <w:pPr>
        <w:keepNext/>
        <w:bidi/>
        <w:jc w:val="both"/>
        <w:rPr>
          <w:rFonts w:cs="David" w:hint="cs"/>
          <w:rtl/>
        </w:rPr>
      </w:pPr>
      <w:r w:rsidRPr="00F655EE">
        <w:rPr>
          <w:rFonts w:cs="David" w:hint="cs"/>
          <w:rtl/>
        </w:rPr>
        <w:tab/>
        <w:t>מה עם החוקים של השכרות? זה לא להיום?</w:t>
      </w:r>
    </w:p>
    <w:p w14:paraId="32DBE327" w14:textId="77777777" w:rsidR="00F655EE" w:rsidRPr="00F655EE" w:rsidRDefault="00F655EE" w:rsidP="00F655EE">
      <w:pPr>
        <w:keepNext/>
        <w:bidi/>
        <w:jc w:val="both"/>
        <w:rPr>
          <w:rFonts w:cs="David" w:hint="cs"/>
          <w:rtl/>
        </w:rPr>
      </w:pPr>
    </w:p>
    <w:p w14:paraId="38A61E11" w14:textId="77777777" w:rsidR="00F655EE" w:rsidRPr="00F655EE" w:rsidRDefault="00F655EE" w:rsidP="00F655EE">
      <w:pPr>
        <w:keepNext/>
        <w:bidi/>
        <w:jc w:val="both"/>
        <w:rPr>
          <w:rFonts w:cs="David" w:hint="cs"/>
          <w:u w:val="single"/>
          <w:rtl/>
        </w:rPr>
      </w:pPr>
      <w:r w:rsidRPr="00F655EE">
        <w:rPr>
          <w:rFonts w:cs="David" w:hint="cs"/>
          <w:u w:val="single"/>
          <w:rtl/>
        </w:rPr>
        <w:t>אתי בן יוסף:</w:t>
      </w:r>
    </w:p>
    <w:p w14:paraId="57DC5647" w14:textId="77777777" w:rsidR="00F655EE" w:rsidRPr="00F655EE" w:rsidRDefault="00F655EE" w:rsidP="00F655EE">
      <w:pPr>
        <w:keepNext/>
        <w:bidi/>
        <w:jc w:val="both"/>
        <w:rPr>
          <w:rFonts w:cs="David" w:hint="cs"/>
          <w:rtl/>
        </w:rPr>
      </w:pPr>
    </w:p>
    <w:p w14:paraId="3AE6D568" w14:textId="77777777" w:rsidR="00F655EE" w:rsidRPr="00F655EE" w:rsidRDefault="00F655EE" w:rsidP="00F655EE">
      <w:pPr>
        <w:keepNext/>
        <w:bidi/>
        <w:ind w:firstLine="720"/>
        <w:jc w:val="both"/>
        <w:rPr>
          <w:rFonts w:cs="David" w:hint="cs"/>
          <w:rtl/>
        </w:rPr>
      </w:pPr>
      <w:r w:rsidRPr="00F655EE">
        <w:rPr>
          <w:rFonts w:cs="David" w:hint="cs"/>
          <w:rtl/>
        </w:rPr>
        <w:t>לא השבוע.</w:t>
      </w:r>
    </w:p>
    <w:p w14:paraId="4495DB09" w14:textId="77777777" w:rsidR="00F655EE" w:rsidRPr="00F655EE" w:rsidRDefault="00F655EE" w:rsidP="00F655EE">
      <w:pPr>
        <w:keepNext/>
        <w:bidi/>
        <w:ind w:firstLine="720"/>
        <w:jc w:val="both"/>
        <w:rPr>
          <w:rFonts w:cs="David" w:hint="cs"/>
          <w:rtl/>
        </w:rPr>
      </w:pPr>
    </w:p>
    <w:p w14:paraId="4400C375"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6C573B83" w14:textId="77777777" w:rsidR="00F655EE" w:rsidRPr="00F655EE" w:rsidRDefault="00F655EE" w:rsidP="00F655EE">
      <w:pPr>
        <w:keepNext/>
        <w:bidi/>
        <w:ind w:firstLine="720"/>
        <w:jc w:val="both"/>
        <w:rPr>
          <w:rFonts w:cs="David" w:hint="cs"/>
          <w:rtl/>
        </w:rPr>
      </w:pPr>
    </w:p>
    <w:p w14:paraId="699312E3" w14:textId="77777777" w:rsidR="00F655EE" w:rsidRPr="00F655EE" w:rsidRDefault="00F655EE" w:rsidP="00F655EE">
      <w:pPr>
        <w:keepNext/>
        <w:bidi/>
        <w:ind w:firstLine="720"/>
        <w:jc w:val="both"/>
        <w:rPr>
          <w:rFonts w:cs="David" w:hint="cs"/>
          <w:rtl/>
        </w:rPr>
      </w:pPr>
      <w:r w:rsidRPr="00F655EE">
        <w:rPr>
          <w:rFonts w:cs="David" w:hint="cs"/>
          <w:rtl/>
        </w:rPr>
        <w:t>כן. כי אני אגיד לך מה קרה. מה שקרה זה שמתברר שההצעה שלך עם כץ עברה אליו. הלוא ישנן שלוש הצעות שנוגעות לרישוי עסקים. אחת מהן כבר אצלו.</w:t>
      </w:r>
    </w:p>
    <w:p w14:paraId="4A4889DF" w14:textId="77777777" w:rsidR="00F655EE" w:rsidRPr="00F655EE" w:rsidRDefault="00F655EE" w:rsidP="00F655EE">
      <w:pPr>
        <w:keepNext/>
        <w:bidi/>
        <w:jc w:val="both"/>
        <w:rPr>
          <w:rFonts w:cs="David" w:hint="cs"/>
          <w:rtl/>
        </w:rPr>
      </w:pPr>
    </w:p>
    <w:p w14:paraId="5BDE1012" w14:textId="77777777" w:rsidR="00F655EE" w:rsidRPr="00F655EE" w:rsidRDefault="00F655EE" w:rsidP="00F655EE">
      <w:pPr>
        <w:keepNext/>
        <w:bidi/>
        <w:jc w:val="both"/>
        <w:rPr>
          <w:rFonts w:cs="David" w:hint="cs"/>
          <w:u w:val="single"/>
          <w:rtl/>
        </w:rPr>
      </w:pPr>
      <w:r w:rsidRPr="00F655EE">
        <w:rPr>
          <w:rFonts w:cs="David" w:hint="cs"/>
          <w:u w:val="single"/>
          <w:rtl/>
        </w:rPr>
        <w:t>דוד רותם:</w:t>
      </w:r>
    </w:p>
    <w:p w14:paraId="711B5721" w14:textId="77777777" w:rsidR="00F655EE" w:rsidRPr="00F655EE" w:rsidRDefault="00F655EE" w:rsidP="00F655EE">
      <w:pPr>
        <w:keepNext/>
        <w:bidi/>
        <w:jc w:val="both"/>
        <w:rPr>
          <w:rFonts w:cs="David" w:hint="cs"/>
          <w:rtl/>
        </w:rPr>
      </w:pPr>
    </w:p>
    <w:p w14:paraId="40EA8FF7" w14:textId="77777777" w:rsidR="00F655EE" w:rsidRPr="00F655EE" w:rsidRDefault="00F655EE" w:rsidP="00F655EE">
      <w:pPr>
        <w:keepNext/>
        <w:bidi/>
        <w:jc w:val="both"/>
        <w:rPr>
          <w:rFonts w:cs="David" w:hint="cs"/>
          <w:rtl/>
        </w:rPr>
      </w:pPr>
      <w:r w:rsidRPr="00F655EE">
        <w:rPr>
          <w:rFonts w:cs="David" w:hint="cs"/>
          <w:rtl/>
        </w:rPr>
        <w:tab/>
        <w:t xml:space="preserve">כן. ושתיים </w:t>
      </w:r>
      <w:r w:rsidRPr="00F655EE">
        <w:rPr>
          <w:rFonts w:cs="David"/>
          <w:rtl/>
        </w:rPr>
        <w:t>–</w:t>
      </w:r>
      <w:r w:rsidRPr="00F655EE">
        <w:rPr>
          <w:rFonts w:cs="David" w:hint="cs"/>
          <w:rtl/>
        </w:rPr>
        <w:t xml:space="preserve"> וארבע אצלי - - -</w:t>
      </w:r>
    </w:p>
    <w:p w14:paraId="01A1BDB1" w14:textId="77777777" w:rsidR="00F655EE" w:rsidRPr="00F655EE" w:rsidRDefault="00F655EE" w:rsidP="00F655EE">
      <w:pPr>
        <w:keepNext/>
        <w:bidi/>
        <w:jc w:val="both"/>
        <w:rPr>
          <w:rFonts w:cs="David" w:hint="cs"/>
          <w:rtl/>
        </w:rPr>
      </w:pPr>
    </w:p>
    <w:p w14:paraId="34F6E34D"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7E7ADD0F" w14:textId="77777777" w:rsidR="00F655EE" w:rsidRPr="00F655EE" w:rsidRDefault="00F655EE" w:rsidP="00F655EE">
      <w:pPr>
        <w:keepNext/>
        <w:bidi/>
        <w:jc w:val="both"/>
        <w:rPr>
          <w:rFonts w:cs="David" w:hint="cs"/>
          <w:rtl/>
        </w:rPr>
      </w:pPr>
    </w:p>
    <w:p w14:paraId="4A7F76DB" w14:textId="77777777" w:rsidR="00F655EE" w:rsidRPr="00F655EE" w:rsidRDefault="00F655EE" w:rsidP="00F655EE">
      <w:pPr>
        <w:keepNext/>
        <w:bidi/>
        <w:jc w:val="both"/>
        <w:rPr>
          <w:rFonts w:cs="David" w:hint="cs"/>
          <w:rtl/>
        </w:rPr>
      </w:pPr>
      <w:r w:rsidRPr="00F655EE">
        <w:rPr>
          <w:rFonts w:cs="David" w:hint="cs"/>
          <w:rtl/>
        </w:rPr>
        <w:tab/>
        <w:t xml:space="preserve">אז צריך יהיה למצוא </w:t>
      </w:r>
      <w:r w:rsidRPr="00F655EE">
        <w:rPr>
          <w:rFonts w:cs="David"/>
          <w:rtl/>
        </w:rPr>
        <w:t>–</w:t>
      </w:r>
      <w:r w:rsidRPr="00F655EE">
        <w:rPr>
          <w:rFonts w:cs="David" w:hint="cs"/>
          <w:rtl/>
        </w:rPr>
        <w:t xml:space="preserve"> אני אגיד לך, דודו, מה שאני מציע. מה שאני מציע זה שנשב אתו, ואולי הוא יפנה אלי ויבקש גם את ההצעה שאצלו אליך, ואז נרכז את </w:t>
      </w:r>
      <w:proofErr w:type="spellStart"/>
      <w:r w:rsidRPr="00F655EE">
        <w:rPr>
          <w:rFonts w:cs="David" w:hint="cs"/>
          <w:rtl/>
        </w:rPr>
        <w:t>הכל</w:t>
      </w:r>
      <w:proofErr w:type="spellEnd"/>
      <w:r w:rsidRPr="00F655EE">
        <w:rPr>
          <w:rFonts w:cs="David" w:hint="cs"/>
          <w:rtl/>
        </w:rPr>
        <w:t xml:space="preserve">. אבל צריך לשבת, לנסות לסגור את זה. </w:t>
      </w:r>
    </w:p>
    <w:p w14:paraId="16FF8F18" w14:textId="77777777" w:rsidR="00F655EE" w:rsidRPr="00F655EE" w:rsidRDefault="00F655EE" w:rsidP="00F655EE">
      <w:pPr>
        <w:keepNext/>
        <w:bidi/>
        <w:jc w:val="both"/>
        <w:rPr>
          <w:rFonts w:cs="David" w:hint="cs"/>
          <w:rtl/>
        </w:rPr>
      </w:pPr>
    </w:p>
    <w:p w14:paraId="652155E5" w14:textId="77777777" w:rsidR="00F655EE" w:rsidRPr="00F655EE" w:rsidRDefault="00F655EE" w:rsidP="00F655EE">
      <w:pPr>
        <w:keepNext/>
        <w:bidi/>
        <w:jc w:val="both"/>
        <w:rPr>
          <w:rFonts w:cs="David" w:hint="cs"/>
          <w:u w:val="single"/>
          <w:rtl/>
        </w:rPr>
      </w:pPr>
      <w:r w:rsidRPr="00F655EE">
        <w:rPr>
          <w:rFonts w:cs="David" w:hint="cs"/>
          <w:u w:val="single"/>
          <w:rtl/>
        </w:rPr>
        <w:t>מזכיר הכנסת איל ינון:</w:t>
      </w:r>
    </w:p>
    <w:p w14:paraId="4AE92BA6" w14:textId="77777777" w:rsidR="00F655EE" w:rsidRPr="00F655EE" w:rsidRDefault="00F655EE" w:rsidP="00F655EE">
      <w:pPr>
        <w:keepNext/>
        <w:bidi/>
        <w:jc w:val="both"/>
        <w:rPr>
          <w:rFonts w:cs="David" w:hint="cs"/>
          <w:rtl/>
        </w:rPr>
      </w:pPr>
    </w:p>
    <w:p w14:paraId="6E3C6A00" w14:textId="77777777" w:rsidR="00F655EE" w:rsidRPr="00F655EE" w:rsidRDefault="00F655EE" w:rsidP="00F655EE">
      <w:pPr>
        <w:keepNext/>
        <w:bidi/>
        <w:jc w:val="both"/>
        <w:rPr>
          <w:rFonts w:cs="David" w:hint="cs"/>
          <w:rtl/>
        </w:rPr>
      </w:pPr>
      <w:r w:rsidRPr="00F655EE">
        <w:rPr>
          <w:rFonts w:cs="David" w:hint="cs"/>
          <w:rtl/>
        </w:rPr>
        <w:tab/>
        <w:t>יכול להיות שזה בטעות עבר אליו, אני אבדוק את זה. כי הייתי בדיון וגם זה עבר - - -</w:t>
      </w:r>
    </w:p>
    <w:p w14:paraId="1EBB7504" w14:textId="77777777" w:rsidR="00F655EE" w:rsidRPr="00F655EE" w:rsidRDefault="00F655EE" w:rsidP="00F655EE">
      <w:pPr>
        <w:keepNext/>
        <w:bidi/>
        <w:jc w:val="both"/>
        <w:rPr>
          <w:rFonts w:cs="David" w:hint="cs"/>
          <w:rtl/>
        </w:rPr>
      </w:pPr>
    </w:p>
    <w:p w14:paraId="1884ED67"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3E943ED1" w14:textId="77777777" w:rsidR="00F655EE" w:rsidRPr="00F655EE" w:rsidRDefault="00F655EE" w:rsidP="00F655EE">
      <w:pPr>
        <w:keepNext/>
        <w:bidi/>
        <w:jc w:val="both"/>
        <w:rPr>
          <w:rFonts w:cs="David" w:hint="cs"/>
          <w:rtl/>
        </w:rPr>
      </w:pPr>
    </w:p>
    <w:p w14:paraId="583AACD2" w14:textId="77777777" w:rsidR="00F655EE" w:rsidRPr="00F655EE" w:rsidRDefault="00F655EE" w:rsidP="00F655EE">
      <w:pPr>
        <w:keepNext/>
        <w:bidi/>
        <w:jc w:val="both"/>
        <w:rPr>
          <w:rFonts w:cs="David" w:hint="cs"/>
          <w:rtl/>
        </w:rPr>
      </w:pPr>
      <w:r w:rsidRPr="00F655EE">
        <w:rPr>
          <w:rFonts w:cs="David" w:hint="cs"/>
          <w:rtl/>
        </w:rPr>
        <w:tab/>
        <w:t xml:space="preserve">כן, צריך לבדוק את זה כי זה לא הגיוני, כי כל הנושא של האלכוהול, הצעת החוק הממשלתית מרוכזת שם, וזה גם עבר במליאה בתנאי של תיאום עם הצעת החוק הממשלתית ולכן ההיגיון אומר שזה </w:t>
      </w:r>
      <w:proofErr w:type="spellStart"/>
      <w:r w:rsidRPr="00F655EE">
        <w:rPr>
          <w:rFonts w:cs="David" w:hint="cs"/>
          <w:rtl/>
        </w:rPr>
        <w:t>יילך</w:t>
      </w:r>
      <w:proofErr w:type="spellEnd"/>
      <w:r w:rsidRPr="00F655EE">
        <w:rPr>
          <w:rFonts w:cs="David" w:hint="cs"/>
          <w:rtl/>
        </w:rPr>
        <w:t xml:space="preserve"> בחטיבה אחת, אבל צריך יהיה לסדר את העניינים. </w:t>
      </w:r>
    </w:p>
    <w:p w14:paraId="5E04C669" w14:textId="77777777" w:rsidR="00F655EE" w:rsidRPr="00F655EE" w:rsidRDefault="00F655EE" w:rsidP="00F655EE">
      <w:pPr>
        <w:keepNext/>
        <w:bidi/>
        <w:jc w:val="both"/>
        <w:rPr>
          <w:rFonts w:cs="David" w:hint="cs"/>
          <w:rtl/>
        </w:rPr>
      </w:pPr>
    </w:p>
    <w:p w14:paraId="783C86FA" w14:textId="77777777" w:rsidR="00F655EE" w:rsidRPr="00F655EE" w:rsidRDefault="00F655EE" w:rsidP="00F655EE">
      <w:pPr>
        <w:bidi/>
        <w:jc w:val="both"/>
        <w:rPr>
          <w:rFonts w:cs="David" w:hint="cs"/>
          <w:u w:val="single"/>
          <w:rtl/>
        </w:rPr>
      </w:pPr>
      <w:r w:rsidRPr="00F655EE">
        <w:rPr>
          <w:rFonts w:cs="David" w:hint="cs"/>
          <w:u w:val="single"/>
          <w:rtl/>
        </w:rPr>
        <w:t xml:space="preserve">זאב </w:t>
      </w:r>
      <w:proofErr w:type="spellStart"/>
      <w:r w:rsidRPr="00F655EE">
        <w:rPr>
          <w:rFonts w:cs="David" w:hint="cs"/>
          <w:u w:val="single"/>
          <w:rtl/>
        </w:rPr>
        <w:t>אלקין</w:t>
      </w:r>
      <w:proofErr w:type="spellEnd"/>
      <w:r w:rsidRPr="00F655EE">
        <w:rPr>
          <w:rFonts w:cs="David" w:hint="cs"/>
          <w:u w:val="single"/>
          <w:rtl/>
        </w:rPr>
        <w:t>:</w:t>
      </w:r>
    </w:p>
    <w:p w14:paraId="4513270C" w14:textId="77777777" w:rsidR="00F655EE" w:rsidRPr="00F655EE" w:rsidRDefault="00F655EE" w:rsidP="00F655EE">
      <w:pPr>
        <w:keepNext/>
        <w:bidi/>
        <w:jc w:val="both"/>
        <w:rPr>
          <w:rFonts w:cs="David" w:hint="cs"/>
          <w:rtl/>
        </w:rPr>
      </w:pPr>
    </w:p>
    <w:p w14:paraId="0ACDC583" w14:textId="77777777" w:rsidR="00F655EE" w:rsidRPr="00F655EE" w:rsidRDefault="00F655EE" w:rsidP="00F655EE">
      <w:pPr>
        <w:keepNext/>
        <w:bidi/>
        <w:jc w:val="both"/>
        <w:rPr>
          <w:rFonts w:cs="David" w:hint="cs"/>
          <w:rtl/>
        </w:rPr>
      </w:pPr>
      <w:r w:rsidRPr="00F655EE">
        <w:rPr>
          <w:rFonts w:cs="David" w:hint="cs"/>
          <w:rtl/>
        </w:rPr>
        <w:tab/>
        <w:t xml:space="preserve">אני גם בטוח שהאינטרס של המציעים זה שזה יהיה דווקא בוועדת החוקה. נראה לי. יכולת ההידברות מול השר היא בטח יותר גדולה שם. </w:t>
      </w:r>
    </w:p>
    <w:p w14:paraId="131EF761" w14:textId="77777777" w:rsidR="00F655EE" w:rsidRPr="00F655EE" w:rsidRDefault="00F655EE" w:rsidP="00F655EE">
      <w:pPr>
        <w:keepNext/>
        <w:bidi/>
        <w:jc w:val="both"/>
        <w:rPr>
          <w:rFonts w:cs="David" w:hint="cs"/>
          <w:rtl/>
        </w:rPr>
      </w:pPr>
    </w:p>
    <w:p w14:paraId="2604EDFA"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262A49F7" w14:textId="77777777" w:rsidR="00F655EE" w:rsidRPr="00F655EE" w:rsidRDefault="00F655EE" w:rsidP="00F655EE">
      <w:pPr>
        <w:keepNext/>
        <w:bidi/>
        <w:jc w:val="both"/>
        <w:rPr>
          <w:rFonts w:cs="David" w:hint="cs"/>
          <w:rtl/>
        </w:rPr>
      </w:pPr>
    </w:p>
    <w:p w14:paraId="3F6460C6" w14:textId="77777777" w:rsidR="00F655EE" w:rsidRPr="00F655EE" w:rsidRDefault="00F655EE" w:rsidP="00F655EE">
      <w:pPr>
        <w:keepNext/>
        <w:bidi/>
        <w:jc w:val="both"/>
        <w:rPr>
          <w:rFonts w:cs="David" w:hint="cs"/>
          <w:rtl/>
        </w:rPr>
      </w:pPr>
      <w:r w:rsidRPr="00F655EE">
        <w:rPr>
          <w:rFonts w:cs="David" w:hint="cs"/>
          <w:rtl/>
        </w:rPr>
        <w:tab/>
        <w:t xml:space="preserve">טוב. הנושא האחרון: "קביעת ועדה לדיון בהצעה לסדר-היום בנושא: סכנת פיטורים למאות עובדים במפעלים בצפון". הצעת חבר הכנסת שלמה מולה - נשמעו הצעות להעביר את ההצעה לדיון או בוועדת הכספים או בוועדה אחרת. יושב ראש ועדת הכספים מבקש להביא את ההצעה לדיון בוועדת הכספים. נדמה לי שזה גם המקום המתאים, הסביר והראוי. </w:t>
      </w:r>
    </w:p>
    <w:p w14:paraId="08E14FD2" w14:textId="77777777" w:rsidR="00F655EE" w:rsidRPr="00F655EE" w:rsidRDefault="00F655EE" w:rsidP="00F655EE">
      <w:pPr>
        <w:keepNext/>
        <w:bidi/>
        <w:jc w:val="both"/>
        <w:rPr>
          <w:rFonts w:cs="David" w:hint="cs"/>
          <w:rtl/>
        </w:rPr>
      </w:pPr>
    </w:p>
    <w:p w14:paraId="46BFCE21" w14:textId="77777777" w:rsidR="00F655EE" w:rsidRPr="00F655EE" w:rsidRDefault="00F655EE" w:rsidP="00F655EE">
      <w:pPr>
        <w:keepLines/>
        <w:bidi/>
        <w:jc w:val="both"/>
        <w:rPr>
          <w:rFonts w:cs="David" w:hint="cs"/>
          <w:u w:val="single"/>
          <w:rtl/>
        </w:rPr>
      </w:pPr>
      <w:r w:rsidRPr="00F655EE">
        <w:rPr>
          <w:rFonts w:cs="David" w:hint="cs"/>
          <w:u w:val="single"/>
          <w:rtl/>
        </w:rPr>
        <w:t xml:space="preserve">זאב </w:t>
      </w:r>
      <w:proofErr w:type="spellStart"/>
      <w:r w:rsidRPr="00F655EE">
        <w:rPr>
          <w:rFonts w:cs="David" w:hint="cs"/>
          <w:u w:val="single"/>
          <w:rtl/>
        </w:rPr>
        <w:t>אלקין</w:t>
      </w:r>
      <w:proofErr w:type="spellEnd"/>
      <w:r w:rsidRPr="00F655EE">
        <w:rPr>
          <w:rFonts w:cs="David" w:hint="cs"/>
          <w:u w:val="single"/>
          <w:rtl/>
        </w:rPr>
        <w:t>:</w:t>
      </w:r>
    </w:p>
    <w:p w14:paraId="4753B396" w14:textId="77777777" w:rsidR="00F655EE" w:rsidRPr="00F655EE" w:rsidRDefault="00F655EE" w:rsidP="00F655EE">
      <w:pPr>
        <w:keepNext/>
        <w:keepLines/>
        <w:bidi/>
        <w:jc w:val="both"/>
        <w:rPr>
          <w:rFonts w:cs="David" w:hint="cs"/>
          <w:rtl/>
        </w:rPr>
      </w:pPr>
    </w:p>
    <w:p w14:paraId="711D5509" w14:textId="77777777" w:rsidR="00F655EE" w:rsidRPr="00F655EE" w:rsidRDefault="00F655EE" w:rsidP="00F655EE">
      <w:pPr>
        <w:keepNext/>
        <w:bidi/>
        <w:jc w:val="both"/>
        <w:rPr>
          <w:rFonts w:cs="David" w:hint="cs"/>
          <w:rtl/>
        </w:rPr>
      </w:pPr>
      <w:r w:rsidRPr="00F655EE">
        <w:rPr>
          <w:rFonts w:cs="David" w:hint="cs"/>
          <w:rtl/>
        </w:rPr>
        <w:tab/>
        <w:t>פיטורים זה יחסי עבודה. אז אולי ועדת העבודה. אבל שהמציע יגיד. זו הצעה לסדר.</w:t>
      </w:r>
    </w:p>
    <w:p w14:paraId="0D54286B" w14:textId="77777777" w:rsidR="00F655EE" w:rsidRPr="00F655EE" w:rsidRDefault="00F655EE" w:rsidP="00F655EE">
      <w:pPr>
        <w:keepNext/>
        <w:bidi/>
        <w:jc w:val="both"/>
        <w:rPr>
          <w:rFonts w:cs="David" w:hint="cs"/>
          <w:rtl/>
        </w:rPr>
      </w:pPr>
    </w:p>
    <w:p w14:paraId="709F44F2" w14:textId="77777777" w:rsidR="00F655EE" w:rsidRPr="00F655EE" w:rsidRDefault="00F655EE" w:rsidP="00F655EE">
      <w:pPr>
        <w:bidi/>
        <w:jc w:val="both"/>
        <w:rPr>
          <w:rFonts w:cs="David" w:hint="cs"/>
          <w:u w:val="single"/>
          <w:rtl/>
        </w:rPr>
      </w:pPr>
      <w:r w:rsidRPr="00F655EE">
        <w:rPr>
          <w:rFonts w:cs="David" w:hint="cs"/>
          <w:u w:val="single"/>
          <w:rtl/>
        </w:rPr>
        <w:t>שלמה מולה:</w:t>
      </w:r>
    </w:p>
    <w:p w14:paraId="2924DAF9" w14:textId="77777777" w:rsidR="00F655EE" w:rsidRPr="00F655EE" w:rsidRDefault="00F655EE" w:rsidP="00F655EE">
      <w:pPr>
        <w:keepNext/>
        <w:bidi/>
        <w:jc w:val="both"/>
        <w:rPr>
          <w:rFonts w:cs="David" w:hint="cs"/>
          <w:rtl/>
        </w:rPr>
      </w:pPr>
    </w:p>
    <w:p w14:paraId="05F13B08" w14:textId="77777777" w:rsidR="00F655EE" w:rsidRPr="00F655EE" w:rsidRDefault="00F655EE" w:rsidP="00F655EE">
      <w:pPr>
        <w:keepNext/>
        <w:bidi/>
        <w:jc w:val="both"/>
        <w:rPr>
          <w:rFonts w:cs="David" w:hint="cs"/>
          <w:rtl/>
        </w:rPr>
      </w:pPr>
      <w:r w:rsidRPr="00F655EE">
        <w:rPr>
          <w:rFonts w:cs="David" w:hint="cs"/>
          <w:rtl/>
        </w:rPr>
        <w:tab/>
        <w:t>אני ביקשתי ועדת כספים, אדוני היושב ראש, כי בפעם הקודמת גם היה דיון בעניין הזה.</w:t>
      </w:r>
    </w:p>
    <w:p w14:paraId="12725AB4" w14:textId="77777777" w:rsidR="00F655EE" w:rsidRPr="00F655EE" w:rsidRDefault="00F655EE" w:rsidP="00F655EE">
      <w:pPr>
        <w:keepNext/>
        <w:bidi/>
        <w:jc w:val="both"/>
        <w:rPr>
          <w:rFonts w:cs="David" w:hint="cs"/>
          <w:rtl/>
        </w:rPr>
      </w:pPr>
    </w:p>
    <w:p w14:paraId="480E7917"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6E484F0E" w14:textId="77777777" w:rsidR="00F655EE" w:rsidRPr="00F655EE" w:rsidRDefault="00F655EE" w:rsidP="00F655EE">
      <w:pPr>
        <w:keepNext/>
        <w:bidi/>
        <w:jc w:val="both"/>
        <w:rPr>
          <w:rFonts w:cs="David" w:hint="cs"/>
          <w:rtl/>
        </w:rPr>
      </w:pPr>
    </w:p>
    <w:p w14:paraId="670DB4E9" w14:textId="77777777" w:rsidR="00F655EE" w:rsidRPr="00F655EE" w:rsidRDefault="00F655EE" w:rsidP="00F655EE">
      <w:pPr>
        <w:keepNext/>
        <w:bidi/>
        <w:jc w:val="both"/>
        <w:rPr>
          <w:rFonts w:cs="David" w:hint="cs"/>
          <w:rtl/>
        </w:rPr>
      </w:pPr>
      <w:r w:rsidRPr="00F655EE">
        <w:rPr>
          <w:rFonts w:cs="David" w:hint="cs"/>
          <w:rtl/>
        </w:rPr>
        <w:tab/>
        <w:t>כן. כל הנושא הזה של המפעלים ומצבם נדון שמה, אני חושב שזה נכון שזה ילך לשם.</w:t>
      </w:r>
    </w:p>
    <w:p w14:paraId="13E22CFB" w14:textId="77777777" w:rsidR="00F655EE" w:rsidRPr="00F655EE" w:rsidRDefault="00F655EE" w:rsidP="00F655EE">
      <w:pPr>
        <w:keepNext/>
        <w:bidi/>
        <w:jc w:val="both"/>
        <w:rPr>
          <w:rFonts w:cs="David" w:hint="cs"/>
          <w:rtl/>
        </w:rPr>
      </w:pPr>
    </w:p>
    <w:p w14:paraId="66E466F5" w14:textId="77777777" w:rsidR="00F655EE" w:rsidRPr="00F655EE" w:rsidRDefault="00F655EE" w:rsidP="00F655EE">
      <w:pPr>
        <w:keepNext/>
        <w:bidi/>
        <w:jc w:val="both"/>
        <w:rPr>
          <w:rFonts w:cs="David" w:hint="cs"/>
          <w:rtl/>
        </w:rPr>
      </w:pPr>
      <w:r w:rsidRPr="00F655EE">
        <w:rPr>
          <w:rFonts w:cs="David" w:hint="cs"/>
          <w:rtl/>
        </w:rPr>
        <w:tab/>
        <w:t>מי בעד להעביר את זה לוועדת הכספים?</w:t>
      </w:r>
    </w:p>
    <w:p w14:paraId="634EB3AC" w14:textId="77777777" w:rsidR="00F655EE" w:rsidRPr="00F655EE" w:rsidRDefault="00F655EE" w:rsidP="00F655EE">
      <w:pPr>
        <w:keepNext/>
        <w:bidi/>
        <w:jc w:val="both"/>
        <w:rPr>
          <w:rFonts w:cs="David" w:hint="cs"/>
          <w:rtl/>
        </w:rPr>
      </w:pPr>
    </w:p>
    <w:p w14:paraId="5D4FB230" w14:textId="77777777" w:rsidR="00F655EE" w:rsidRPr="00F655EE" w:rsidRDefault="00F655EE" w:rsidP="00F655EE">
      <w:pPr>
        <w:keepNext/>
        <w:bidi/>
        <w:jc w:val="both"/>
        <w:rPr>
          <w:rFonts w:cs="David" w:hint="cs"/>
          <w:rtl/>
        </w:rPr>
      </w:pPr>
    </w:p>
    <w:p w14:paraId="5573BA12" w14:textId="77777777" w:rsidR="00F655EE" w:rsidRPr="00F655EE" w:rsidRDefault="00F655EE" w:rsidP="00F655EE">
      <w:pPr>
        <w:keepNext/>
        <w:bidi/>
        <w:jc w:val="both"/>
        <w:rPr>
          <w:rFonts w:cs="David" w:hint="cs"/>
          <w:rtl/>
        </w:rPr>
      </w:pPr>
      <w:r w:rsidRPr="00F655EE">
        <w:rPr>
          <w:rFonts w:cs="David" w:hint="cs"/>
          <w:rtl/>
        </w:rPr>
        <w:t>הצבעה מס' 3</w:t>
      </w:r>
    </w:p>
    <w:p w14:paraId="53B62E30" w14:textId="77777777" w:rsidR="00F655EE" w:rsidRPr="00F655EE" w:rsidRDefault="00F655EE" w:rsidP="00F655EE">
      <w:pPr>
        <w:keepNext/>
        <w:bidi/>
        <w:jc w:val="both"/>
        <w:rPr>
          <w:rFonts w:cs="David" w:hint="cs"/>
          <w:rtl/>
        </w:rPr>
      </w:pPr>
    </w:p>
    <w:p w14:paraId="0F16C5A0" w14:textId="77777777" w:rsidR="00F655EE" w:rsidRPr="00F655EE" w:rsidRDefault="00F655EE" w:rsidP="00F655EE">
      <w:pPr>
        <w:keepNext/>
        <w:bidi/>
        <w:jc w:val="both"/>
        <w:rPr>
          <w:rFonts w:cs="David" w:hint="cs"/>
          <w:rtl/>
        </w:rPr>
      </w:pPr>
      <w:r w:rsidRPr="00F655EE">
        <w:rPr>
          <w:rFonts w:cs="David" w:hint="cs"/>
          <w:rtl/>
        </w:rPr>
        <w:t xml:space="preserve">בעד ההצעה להעביר את ההצעה לסדר-היום לדיון בוועדת הכספים </w:t>
      </w:r>
      <w:r w:rsidRPr="00F655EE">
        <w:rPr>
          <w:rFonts w:cs="David"/>
          <w:rtl/>
        </w:rPr>
        <w:t>–</w:t>
      </w:r>
      <w:r w:rsidRPr="00F655EE">
        <w:rPr>
          <w:rFonts w:cs="David" w:hint="cs"/>
          <w:rtl/>
        </w:rPr>
        <w:t xml:space="preserve"> רוב</w:t>
      </w:r>
    </w:p>
    <w:p w14:paraId="77A84AF6" w14:textId="77777777" w:rsidR="00F655EE" w:rsidRPr="00F655EE" w:rsidRDefault="00F655EE" w:rsidP="00F655EE">
      <w:pPr>
        <w:keepNext/>
        <w:bidi/>
        <w:jc w:val="both"/>
        <w:rPr>
          <w:rFonts w:cs="David" w:hint="cs"/>
          <w:rtl/>
        </w:rPr>
      </w:pPr>
      <w:r w:rsidRPr="00F655EE">
        <w:rPr>
          <w:rFonts w:cs="David" w:hint="cs"/>
          <w:rtl/>
        </w:rPr>
        <w:t xml:space="preserve">נגד </w:t>
      </w:r>
      <w:r w:rsidRPr="00F655EE">
        <w:rPr>
          <w:rFonts w:cs="David"/>
          <w:rtl/>
        </w:rPr>
        <w:t>–</w:t>
      </w:r>
      <w:r w:rsidRPr="00F655EE">
        <w:rPr>
          <w:rFonts w:cs="David" w:hint="cs"/>
          <w:rtl/>
        </w:rPr>
        <w:t xml:space="preserve"> אין</w:t>
      </w:r>
    </w:p>
    <w:p w14:paraId="0E50B648" w14:textId="77777777" w:rsidR="00F655EE" w:rsidRPr="00F655EE" w:rsidRDefault="00F655EE" w:rsidP="00F655EE">
      <w:pPr>
        <w:keepNext/>
        <w:bidi/>
        <w:jc w:val="both"/>
        <w:rPr>
          <w:rFonts w:cs="David" w:hint="cs"/>
          <w:rtl/>
        </w:rPr>
      </w:pPr>
      <w:r w:rsidRPr="00F655EE">
        <w:rPr>
          <w:rFonts w:cs="David" w:hint="cs"/>
          <w:rtl/>
        </w:rPr>
        <w:t xml:space="preserve">נמנעים </w:t>
      </w:r>
      <w:r w:rsidRPr="00F655EE">
        <w:rPr>
          <w:rFonts w:cs="David"/>
          <w:rtl/>
        </w:rPr>
        <w:t>–</w:t>
      </w:r>
      <w:r w:rsidRPr="00F655EE">
        <w:rPr>
          <w:rFonts w:cs="David" w:hint="cs"/>
          <w:rtl/>
        </w:rPr>
        <w:t xml:space="preserve"> אין</w:t>
      </w:r>
    </w:p>
    <w:p w14:paraId="496DA5D2" w14:textId="77777777" w:rsidR="00F655EE" w:rsidRPr="00F655EE" w:rsidRDefault="00F655EE" w:rsidP="00F655EE">
      <w:pPr>
        <w:keepNext/>
        <w:bidi/>
        <w:jc w:val="both"/>
        <w:rPr>
          <w:rFonts w:cs="David" w:hint="cs"/>
          <w:rtl/>
        </w:rPr>
      </w:pPr>
      <w:r w:rsidRPr="00F655EE">
        <w:rPr>
          <w:rFonts w:cs="David" w:hint="cs"/>
          <w:rtl/>
        </w:rPr>
        <w:t>ההצעה להעביר את ההצעה לסדר-היום לדיון בוועדת הכספים נתקבלה.</w:t>
      </w:r>
    </w:p>
    <w:p w14:paraId="0E7F55F0" w14:textId="77777777" w:rsidR="00F655EE" w:rsidRPr="00F655EE" w:rsidRDefault="00F655EE" w:rsidP="00F655EE">
      <w:pPr>
        <w:keepNext/>
        <w:bidi/>
        <w:jc w:val="both"/>
        <w:rPr>
          <w:rFonts w:cs="David" w:hint="cs"/>
          <w:rtl/>
        </w:rPr>
      </w:pPr>
    </w:p>
    <w:p w14:paraId="46109A33" w14:textId="77777777" w:rsidR="00F655EE" w:rsidRPr="00F655EE" w:rsidRDefault="00F655EE" w:rsidP="00F655EE">
      <w:pPr>
        <w:keepNext/>
        <w:bidi/>
        <w:jc w:val="both"/>
        <w:rPr>
          <w:rFonts w:cs="David" w:hint="cs"/>
          <w:u w:val="single"/>
          <w:rtl/>
        </w:rPr>
      </w:pPr>
      <w:r w:rsidRPr="00F655EE">
        <w:rPr>
          <w:rFonts w:cs="David" w:hint="cs"/>
          <w:u w:val="single"/>
          <w:rtl/>
        </w:rPr>
        <w:t xml:space="preserve">היו"ר יריב </w:t>
      </w:r>
      <w:proofErr w:type="spellStart"/>
      <w:r w:rsidRPr="00F655EE">
        <w:rPr>
          <w:rFonts w:cs="David" w:hint="cs"/>
          <w:u w:val="single"/>
          <w:rtl/>
        </w:rPr>
        <w:t>לוין</w:t>
      </w:r>
      <w:proofErr w:type="spellEnd"/>
      <w:r w:rsidRPr="00F655EE">
        <w:rPr>
          <w:rFonts w:cs="David" w:hint="cs"/>
          <w:u w:val="single"/>
          <w:rtl/>
        </w:rPr>
        <w:t>:</w:t>
      </w:r>
    </w:p>
    <w:p w14:paraId="05F87158" w14:textId="77777777" w:rsidR="00F655EE" w:rsidRPr="00F655EE" w:rsidRDefault="00F655EE" w:rsidP="00F655EE">
      <w:pPr>
        <w:keepNext/>
        <w:bidi/>
        <w:jc w:val="both"/>
        <w:rPr>
          <w:rFonts w:cs="David" w:hint="cs"/>
          <w:rtl/>
        </w:rPr>
      </w:pPr>
    </w:p>
    <w:p w14:paraId="2720F624" w14:textId="77777777" w:rsidR="00F655EE" w:rsidRPr="00F655EE" w:rsidRDefault="00F655EE" w:rsidP="00F655EE">
      <w:pPr>
        <w:keepNext/>
        <w:bidi/>
        <w:jc w:val="both"/>
        <w:rPr>
          <w:rFonts w:cs="David" w:hint="cs"/>
          <w:rtl/>
        </w:rPr>
      </w:pPr>
      <w:r w:rsidRPr="00F655EE">
        <w:rPr>
          <w:rFonts w:cs="David" w:hint="cs"/>
          <w:rtl/>
        </w:rPr>
        <w:tab/>
        <w:t xml:space="preserve">פה אחד. אין מתנגדים, אין נמנעים. הוחלט כאמור. </w:t>
      </w:r>
    </w:p>
    <w:p w14:paraId="368F8D42" w14:textId="77777777" w:rsidR="00F655EE" w:rsidRPr="00F655EE" w:rsidRDefault="00F655EE" w:rsidP="00F655EE">
      <w:pPr>
        <w:keepNext/>
        <w:bidi/>
        <w:jc w:val="both"/>
        <w:rPr>
          <w:rFonts w:cs="David" w:hint="cs"/>
          <w:rtl/>
        </w:rPr>
      </w:pPr>
    </w:p>
    <w:p w14:paraId="3C2AF013" w14:textId="77777777" w:rsidR="00F655EE" w:rsidRPr="00F655EE" w:rsidRDefault="00F655EE" w:rsidP="00F655EE">
      <w:pPr>
        <w:keepNext/>
        <w:bidi/>
        <w:jc w:val="both"/>
        <w:rPr>
          <w:rFonts w:cs="David" w:hint="cs"/>
          <w:rtl/>
        </w:rPr>
      </w:pPr>
      <w:r w:rsidRPr="00F655EE">
        <w:rPr>
          <w:rFonts w:cs="David" w:hint="cs"/>
          <w:rtl/>
        </w:rPr>
        <w:tab/>
        <w:t>הישיבה נעולה, תודה רבה.</w:t>
      </w:r>
    </w:p>
    <w:p w14:paraId="5648CD3C" w14:textId="77777777" w:rsidR="00F655EE" w:rsidRPr="00F655EE" w:rsidRDefault="00F655EE" w:rsidP="00F655EE">
      <w:pPr>
        <w:keepNext/>
        <w:bidi/>
        <w:jc w:val="both"/>
        <w:rPr>
          <w:rFonts w:cs="David" w:hint="cs"/>
          <w:rtl/>
        </w:rPr>
      </w:pPr>
    </w:p>
    <w:p w14:paraId="41F669D0" w14:textId="77777777" w:rsidR="00F655EE" w:rsidRPr="00F655EE" w:rsidRDefault="00F655EE" w:rsidP="00F655EE">
      <w:pPr>
        <w:keepNext/>
        <w:bidi/>
        <w:jc w:val="both"/>
        <w:rPr>
          <w:rFonts w:cs="David" w:hint="cs"/>
          <w:rtl/>
        </w:rPr>
      </w:pPr>
    </w:p>
    <w:p w14:paraId="2546236F" w14:textId="77777777" w:rsidR="00F655EE" w:rsidRPr="00F655EE" w:rsidRDefault="00F655EE" w:rsidP="00F655EE">
      <w:pPr>
        <w:keepNext/>
        <w:bidi/>
        <w:ind w:firstLine="720"/>
        <w:jc w:val="both"/>
        <w:rPr>
          <w:rFonts w:cs="David" w:hint="cs"/>
          <w:b/>
          <w:bCs/>
          <w:u w:val="single"/>
          <w:rtl/>
        </w:rPr>
      </w:pPr>
      <w:r w:rsidRPr="00F655EE">
        <w:rPr>
          <w:rFonts w:cs="David" w:hint="cs"/>
          <w:b/>
          <w:bCs/>
          <w:u w:val="single"/>
          <w:rtl/>
        </w:rPr>
        <w:t>הישיבה ננעלה בשעה: 09:42.</w:t>
      </w:r>
    </w:p>
    <w:p w14:paraId="0ECA2F1F" w14:textId="77777777" w:rsidR="00F655EE" w:rsidRPr="00F655EE" w:rsidRDefault="00F655EE" w:rsidP="00F655EE">
      <w:pPr>
        <w:keepNext/>
        <w:bidi/>
        <w:jc w:val="both"/>
        <w:rPr>
          <w:rFonts w:cs="David" w:hint="cs"/>
          <w:rtl/>
        </w:rPr>
      </w:pPr>
    </w:p>
    <w:p w14:paraId="7D7E6AE9" w14:textId="77777777" w:rsidR="00F655EE" w:rsidRPr="00F655EE" w:rsidRDefault="00F655EE" w:rsidP="00F655EE">
      <w:pPr>
        <w:keepNext/>
        <w:bidi/>
        <w:jc w:val="both"/>
        <w:rPr>
          <w:rFonts w:cs="David" w:hint="cs"/>
          <w:rtl/>
        </w:rPr>
      </w:pPr>
    </w:p>
    <w:p w14:paraId="75D864C0" w14:textId="77777777" w:rsidR="00F655EE" w:rsidRPr="00F655EE" w:rsidRDefault="00F655EE" w:rsidP="00F655EE">
      <w:pPr>
        <w:keepNext/>
        <w:bidi/>
        <w:jc w:val="both"/>
        <w:rPr>
          <w:rFonts w:cs="David" w:hint="cs"/>
          <w:rtl/>
        </w:rPr>
      </w:pPr>
    </w:p>
    <w:p w14:paraId="099E208D" w14:textId="77777777" w:rsidR="00F655EE" w:rsidRPr="00F655EE" w:rsidRDefault="00F655EE" w:rsidP="00F655EE">
      <w:pPr>
        <w:bidi/>
        <w:jc w:val="both"/>
        <w:rPr>
          <w:rFonts w:cs="David" w:hint="cs"/>
          <w:u w:val="single"/>
          <w:rtl/>
        </w:rPr>
      </w:pPr>
    </w:p>
    <w:p w14:paraId="12536C03" w14:textId="77777777" w:rsidR="00552A80" w:rsidRPr="00F655EE" w:rsidRDefault="00552A80" w:rsidP="00F655EE">
      <w:pPr>
        <w:bidi/>
        <w:jc w:val="both"/>
        <w:rPr>
          <w:rFonts w:cs="David"/>
        </w:rPr>
      </w:pPr>
    </w:p>
    <w:sectPr w:rsidR="00552A80" w:rsidRPr="00F655EE" w:rsidSect="00F655E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621A6" w14:textId="77777777" w:rsidR="00F655EE" w:rsidRDefault="00F655EE">
      <w:r>
        <w:separator/>
      </w:r>
    </w:p>
  </w:endnote>
  <w:endnote w:type="continuationSeparator" w:id="0">
    <w:p w14:paraId="0B780BE7" w14:textId="77777777" w:rsidR="00F655EE" w:rsidRDefault="00F6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57B4" w14:textId="77777777" w:rsidR="00F655EE" w:rsidRDefault="00F655EE">
      <w:r>
        <w:separator/>
      </w:r>
    </w:p>
  </w:footnote>
  <w:footnote w:type="continuationSeparator" w:id="0">
    <w:p w14:paraId="79EF0392" w14:textId="77777777" w:rsidR="00F655EE" w:rsidRDefault="00F6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C84C" w14:textId="77777777" w:rsidR="00F655EE" w:rsidRDefault="00F655EE" w:rsidP="00F655E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D0DFF72" w14:textId="77777777" w:rsidR="00F655EE" w:rsidRDefault="00F655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33B" w14:textId="77777777" w:rsidR="00F655EE" w:rsidRDefault="00F655EE" w:rsidP="00F655E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7CEE4534" w14:textId="77777777" w:rsidR="00F655EE" w:rsidRDefault="00F655EE" w:rsidP="00F655EE">
    <w:pPr>
      <w:pStyle w:val="Header"/>
      <w:ind w:right="360"/>
      <w:rPr>
        <w:rFonts w:cs="David" w:hint="cs"/>
        <w:sz w:val="24"/>
        <w:szCs w:val="24"/>
        <w:rtl/>
      </w:rPr>
    </w:pPr>
    <w:r>
      <w:rPr>
        <w:rFonts w:cs="David" w:hint="cs"/>
        <w:sz w:val="24"/>
        <w:szCs w:val="24"/>
        <w:rtl/>
      </w:rPr>
      <w:t>ועדת הכנסת</w:t>
    </w:r>
  </w:p>
  <w:p w14:paraId="5BE1D3A0" w14:textId="77777777" w:rsidR="00F655EE" w:rsidRDefault="00F655EE" w:rsidP="00F655EE">
    <w:pPr>
      <w:pStyle w:val="Header"/>
      <w:ind w:right="360"/>
      <w:rPr>
        <w:rFonts w:cs="David" w:hint="cs"/>
        <w:sz w:val="24"/>
        <w:szCs w:val="24"/>
        <w:rtl/>
      </w:rPr>
    </w:pPr>
    <w:r>
      <w:rPr>
        <w:rFonts w:cs="David" w:hint="cs"/>
        <w:sz w:val="24"/>
        <w:szCs w:val="24"/>
        <w:rtl/>
      </w:rPr>
      <w:t>14.12.09</w:t>
    </w:r>
  </w:p>
  <w:p w14:paraId="01808529" w14:textId="77777777" w:rsidR="00F655EE" w:rsidRDefault="00F655EE">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6147"/>
    <w:multiLevelType w:val="hybridMultilevel"/>
    <w:tmpl w:val="31E446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015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3039פרוטוקול_ישיבת_ועדה.doc"/>
    <w:docVar w:name="StartMode" w:val="3"/>
  </w:docVars>
  <w:rsids>
    <w:rsidRoot w:val="005B1BD4"/>
    <w:rsid w:val="0051352C"/>
    <w:rsid w:val="00552A80"/>
    <w:rsid w:val="00553EC1"/>
    <w:rsid w:val="005B1BD4"/>
    <w:rsid w:val="00965806"/>
    <w:rsid w:val="00F655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3C49C0"/>
  <w15:chartTrackingRefBased/>
  <w15:docId w15:val="{177D28E6-8570-4108-9EC4-9CE7DFA1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655E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655E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780</Words>
  <Characters>4449</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