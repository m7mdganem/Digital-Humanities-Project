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46E8" w14:textId="77777777" w:rsidR="00EB49B7" w:rsidRPr="00EB49B7" w:rsidRDefault="00EB49B7" w:rsidP="000E6FDF">
      <w:pPr>
        <w:tabs>
          <w:tab w:val="right" w:pos="8278"/>
        </w:tabs>
        <w:bidi/>
        <w:jc w:val="both"/>
        <w:rPr>
          <w:rFonts w:cs="David"/>
          <w:rtl/>
        </w:rPr>
      </w:pPr>
      <w:r w:rsidRPr="00EB49B7">
        <w:rPr>
          <w:rFonts w:cs="David"/>
          <w:b/>
          <w:bCs/>
          <w:rtl/>
        </w:rPr>
        <w:t>הכנסת ה</w:t>
      </w:r>
      <w:r w:rsidRPr="00EB49B7">
        <w:rPr>
          <w:rFonts w:cs="David" w:hint="cs"/>
          <w:b/>
          <w:bCs/>
          <w:rtl/>
        </w:rPr>
        <w:t>שמונה</w:t>
      </w:r>
      <w:r w:rsidRPr="00EB49B7">
        <w:rPr>
          <w:rFonts w:cs="David"/>
          <w:b/>
          <w:bCs/>
          <w:rtl/>
        </w:rPr>
        <w:t>-עשרה</w:t>
      </w:r>
      <w:r w:rsidRPr="00EB49B7">
        <w:rPr>
          <w:rFonts w:cs="David" w:hint="cs"/>
          <w:b/>
          <w:bCs/>
          <w:rtl/>
        </w:rPr>
        <w:tab/>
      </w:r>
      <w:r w:rsidRPr="00EB49B7">
        <w:rPr>
          <w:rFonts w:cs="David"/>
          <w:b/>
          <w:bCs/>
          <w:rtl/>
        </w:rPr>
        <w:t>נוסח לא מתוקן</w:t>
      </w:r>
    </w:p>
    <w:p w14:paraId="16C70C46" w14:textId="77777777" w:rsidR="00EB49B7" w:rsidRPr="00EB49B7" w:rsidRDefault="00EB49B7" w:rsidP="000E6FDF">
      <w:pPr>
        <w:bidi/>
        <w:jc w:val="both"/>
        <w:rPr>
          <w:rFonts w:cs="David" w:hint="cs"/>
          <w:b/>
          <w:bCs/>
          <w:rtl/>
        </w:rPr>
      </w:pPr>
      <w:r w:rsidRPr="00EB49B7">
        <w:rPr>
          <w:rFonts w:cs="David"/>
          <w:b/>
          <w:bCs/>
          <w:rtl/>
        </w:rPr>
        <w:t xml:space="preserve">מושב </w:t>
      </w:r>
      <w:r w:rsidRPr="00EB49B7">
        <w:rPr>
          <w:rFonts w:cs="David" w:hint="cs"/>
          <w:b/>
          <w:bCs/>
          <w:rtl/>
        </w:rPr>
        <w:t>שני</w:t>
      </w:r>
    </w:p>
    <w:p w14:paraId="6D2E92AC" w14:textId="77777777" w:rsidR="00EB49B7" w:rsidRPr="00EB49B7" w:rsidRDefault="00EB49B7" w:rsidP="000E6FDF">
      <w:pPr>
        <w:bidi/>
        <w:jc w:val="both"/>
        <w:rPr>
          <w:rFonts w:cs="David"/>
          <w:b/>
          <w:bCs/>
          <w:rtl/>
        </w:rPr>
      </w:pPr>
    </w:p>
    <w:p w14:paraId="2EBDC7FF" w14:textId="77777777" w:rsidR="00EB49B7" w:rsidRPr="00EB49B7" w:rsidRDefault="00EB49B7" w:rsidP="000E6FDF">
      <w:pPr>
        <w:bidi/>
        <w:jc w:val="both"/>
        <w:rPr>
          <w:rFonts w:cs="David"/>
          <w:b/>
          <w:bCs/>
          <w:rtl/>
        </w:rPr>
      </w:pPr>
    </w:p>
    <w:p w14:paraId="41AE50B0" w14:textId="77777777" w:rsidR="00EB49B7" w:rsidRPr="00EB49B7" w:rsidRDefault="00EB49B7" w:rsidP="000E6FDF">
      <w:pPr>
        <w:bidi/>
        <w:jc w:val="center"/>
        <w:rPr>
          <w:rFonts w:cs="David" w:hint="cs"/>
          <w:b/>
          <w:bCs/>
          <w:rtl/>
        </w:rPr>
      </w:pPr>
      <w:r w:rsidRPr="00EB49B7">
        <w:rPr>
          <w:rFonts w:cs="David"/>
          <w:b/>
          <w:bCs/>
          <w:rtl/>
        </w:rPr>
        <w:t>פרוטוקול מס</w:t>
      </w:r>
      <w:r w:rsidRPr="00EB49B7">
        <w:rPr>
          <w:rFonts w:cs="David" w:hint="cs"/>
          <w:b/>
          <w:bCs/>
          <w:rtl/>
        </w:rPr>
        <w:t>' 3</w:t>
      </w:r>
    </w:p>
    <w:p w14:paraId="575A3B9D" w14:textId="77777777" w:rsidR="00EB49B7" w:rsidRPr="00EB49B7" w:rsidRDefault="00EB49B7" w:rsidP="000E6FDF">
      <w:pPr>
        <w:pStyle w:val="Heading4"/>
        <w:keepNext w:val="0"/>
        <w:widowControl/>
        <w:rPr>
          <w:rFonts w:hint="cs"/>
          <w:sz w:val="24"/>
          <w:rtl/>
        </w:rPr>
      </w:pPr>
      <w:r w:rsidRPr="00EB49B7">
        <w:rPr>
          <w:rFonts w:hint="cs"/>
          <w:sz w:val="24"/>
          <w:rtl/>
        </w:rPr>
        <w:t>מישיבת הוועדה המשותפת של ועדת הכנסת וועדת החוקה, חוק ומשפט</w:t>
      </w:r>
    </w:p>
    <w:p w14:paraId="3BADE168" w14:textId="77777777" w:rsidR="00EB49B7" w:rsidRPr="00EB49B7" w:rsidRDefault="00EB49B7" w:rsidP="000E6FDF">
      <w:pPr>
        <w:pStyle w:val="Heading4"/>
        <w:keepNext w:val="0"/>
        <w:widowControl/>
        <w:rPr>
          <w:rFonts w:hint="cs"/>
          <w:b w:val="0"/>
          <w:bCs w:val="0"/>
          <w:sz w:val="24"/>
          <w:rtl/>
        </w:rPr>
      </w:pPr>
      <w:r w:rsidRPr="00EB49B7">
        <w:rPr>
          <w:rFonts w:hint="cs"/>
          <w:sz w:val="24"/>
          <w:rtl/>
        </w:rPr>
        <w:t>לדיון בהצעת חוק סדרי השלטון והמשפט (ביטול החלת המשפט, השיפוט והמינהל) (תיקון) (עריכת משאל עם), התשס"ח-2008 (כ/238)</w:t>
      </w:r>
    </w:p>
    <w:p w14:paraId="18AD37CA" w14:textId="77777777" w:rsidR="00EB49B7" w:rsidRPr="00EB49B7" w:rsidRDefault="00EB49B7" w:rsidP="000E6FDF">
      <w:pPr>
        <w:bidi/>
        <w:jc w:val="center"/>
        <w:rPr>
          <w:rFonts w:cs="David" w:hint="cs"/>
          <w:u w:val="single"/>
          <w:rtl/>
        </w:rPr>
      </w:pPr>
      <w:r w:rsidRPr="00EB49B7">
        <w:rPr>
          <w:rFonts w:cs="David"/>
          <w:b/>
          <w:bCs/>
          <w:noProof/>
          <w:u w:val="single"/>
          <w:rtl/>
        </w:rPr>
        <w:t>‏יום שני, ג' בשבט התש"ע</w:t>
      </w:r>
      <w:r w:rsidRPr="00EB49B7">
        <w:rPr>
          <w:rFonts w:cs="David"/>
          <w:b/>
          <w:bCs/>
          <w:u w:val="single"/>
          <w:rtl/>
        </w:rPr>
        <w:t xml:space="preserve"> </w:t>
      </w:r>
      <w:r w:rsidRPr="00EB49B7">
        <w:rPr>
          <w:rFonts w:cs="David" w:hint="cs"/>
          <w:b/>
          <w:bCs/>
          <w:u w:val="single"/>
          <w:rtl/>
        </w:rPr>
        <w:t>(</w:t>
      </w:r>
      <w:r w:rsidRPr="00EB49B7">
        <w:rPr>
          <w:rFonts w:cs="David"/>
          <w:b/>
          <w:bCs/>
          <w:noProof/>
          <w:u w:val="single"/>
          <w:rtl/>
        </w:rPr>
        <w:t>‏18 בינואר, 2010</w:t>
      </w:r>
      <w:r w:rsidRPr="00EB49B7">
        <w:rPr>
          <w:rFonts w:cs="David" w:hint="cs"/>
          <w:b/>
          <w:bCs/>
          <w:u w:val="single"/>
          <w:rtl/>
        </w:rPr>
        <w:t>)</w:t>
      </w:r>
      <w:r w:rsidRPr="00EB49B7">
        <w:rPr>
          <w:rFonts w:cs="David"/>
          <w:b/>
          <w:bCs/>
          <w:u w:val="single"/>
          <w:rtl/>
        </w:rPr>
        <w:t xml:space="preserve">, שעה </w:t>
      </w:r>
      <w:r w:rsidRPr="00EB49B7">
        <w:rPr>
          <w:rFonts w:cs="David" w:hint="cs"/>
          <w:b/>
          <w:bCs/>
          <w:u w:val="single"/>
          <w:rtl/>
        </w:rPr>
        <w:t>13:00</w:t>
      </w:r>
    </w:p>
    <w:p w14:paraId="4841EE2A" w14:textId="77777777" w:rsidR="00EB49B7" w:rsidRPr="00EB49B7" w:rsidRDefault="00EB49B7" w:rsidP="000E6FDF">
      <w:pPr>
        <w:pStyle w:val="Heading3"/>
        <w:keepNext w:val="0"/>
        <w:jc w:val="both"/>
        <w:rPr>
          <w:rFonts w:cs="David" w:hint="cs"/>
          <w:rtl/>
        </w:rPr>
      </w:pPr>
    </w:p>
    <w:p w14:paraId="245A9A6D" w14:textId="77777777" w:rsidR="00EB49B7" w:rsidRPr="00EB49B7" w:rsidRDefault="00EB49B7" w:rsidP="000E6FDF">
      <w:pPr>
        <w:tabs>
          <w:tab w:val="left" w:pos="1134"/>
          <w:tab w:val="left" w:pos="1418"/>
        </w:tabs>
        <w:bidi/>
        <w:ind w:left="1418" w:hanging="1418"/>
        <w:jc w:val="both"/>
        <w:rPr>
          <w:rFonts w:cs="David" w:hint="cs"/>
          <w:b/>
          <w:bCs/>
          <w:u w:val="single"/>
          <w:rtl/>
        </w:rPr>
      </w:pPr>
    </w:p>
    <w:p w14:paraId="42E300EB" w14:textId="77777777" w:rsidR="00EB49B7" w:rsidRPr="00EB49B7" w:rsidRDefault="00EB49B7" w:rsidP="000E6FDF">
      <w:pPr>
        <w:tabs>
          <w:tab w:val="left" w:pos="1418"/>
          <w:tab w:val="left" w:pos="1701"/>
        </w:tabs>
        <w:bidi/>
        <w:ind w:left="1701" w:hanging="1701"/>
        <w:jc w:val="both"/>
        <w:rPr>
          <w:rFonts w:cs="David" w:hint="cs"/>
          <w:rtl/>
        </w:rPr>
      </w:pPr>
      <w:r w:rsidRPr="00EB49B7">
        <w:rPr>
          <w:rFonts w:cs="David"/>
          <w:b/>
          <w:bCs/>
          <w:u w:val="single"/>
          <w:rtl/>
        </w:rPr>
        <w:t>סדר היום</w:t>
      </w:r>
      <w:r w:rsidRPr="00EB49B7">
        <w:rPr>
          <w:rFonts w:cs="David"/>
          <w:rtl/>
        </w:rPr>
        <w:t>:</w:t>
      </w:r>
    </w:p>
    <w:p w14:paraId="19A70F7D" w14:textId="77777777" w:rsidR="00EB49B7" w:rsidRPr="00EB49B7" w:rsidRDefault="00EB49B7" w:rsidP="000E6FDF">
      <w:pPr>
        <w:tabs>
          <w:tab w:val="left" w:pos="284"/>
        </w:tabs>
        <w:bidi/>
        <w:ind w:left="284" w:hanging="284"/>
        <w:jc w:val="both"/>
        <w:rPr>
          <w:rFonts w:cs="David" w:hint="cs"/>
          <w:rtl/>
        </w:rPr>
      </w:pPr>
      <w:r w:rsidRPr="00EB49B7">
        <w:rPr>
          <w:rFonts w:cs="David" w:hint="cs"/>
          <w:rtl/>
        </w:rPr>
        <w:t>1.</w:t>
      </w:r>
      <w:r w:rsidRPr="00EB49B7">
        <w:rPr>
          <w:rFonts w:cs="David" w:hint="cs"/>
          <w:rtl/>
        </w:rPr>
        <w:tab/>
        <w:t xml:space="preserve">הצעת חוק סדרי השלטון והמשפט (ביטול החלת המשפט, השיפוט והמינהל) (תיקון) (עריכת משאל עם), התשס"ח-2008 (כ/238) </w:t>
      </w:r>
      <w:r w:rsidRPr="00EB49B7">
        <w:rPr>
          <w:rFonts w:cs="David"/>
          <w:rtl/>
        </w:rPr>
        <w:t>–</w:t>
      </w:r>
      <w:r w:rsidRPr="00EB49B7">
        <w:rPr>
          <w:rFonts w:cs="David" w:hint="cs"/>
          <w:rtl/>
        </w:rPr>
        <w:t xml:space="preserve"> הכנה לקריאה שנייה ושלישית, לאחר שהוחל דין רציפות</w:t>
      </w:r>
    </w:p>
    <w:p w14:paraId="3909F944" w14:textId="77777777" w:rsidR="00EB49B7" w:rsidRPr="00EB49B7" w:rsidRDefault="000E6FDF" w:rsidP="000E6FDF">
      <w:pPr>
        <w:tabs>
          <w:tab w:val="left" w:pos="1418"/>
          <w:tab w:val="left" w:pos="1701"/>
        </w:tabs>
        <w:bidi/>
        <w:ind w:left="1701" w:hanging="283"/>
        <w:jc w:val="both"/>
        <w:rPr>
          <w:rFonts w:cs="David" w:hint="cs"/>
          <w:rtl/>
        </w:rPr>
      </w:pPr>
      <w:r>
        <w:rPr>
          <w:rFonts w:cs="David" w:hint="cs"/>
          <w:rtl/>
        </w:rPr>
        <w:t>'</w:t>
      </w:r>
    </w:p>
    <w:p w14:paraId="4EAC6AC9" w14:textId="77777777" w:rsidR="00EB49B7" w:rsidRPr="00EB49B7" w:rsidRDefault="00D52DA5" w:rsidP="000E6FDF">
      <w:pPr>
        <w:bidi/>
        <w:jc w:val="both"/>
        <w:rPr>
          <w:rFonts w:cs="David" w:hint="cs"/>
          <w:rtl/>
        </w:rPr>
      </w:pPr>
      <w:r>
        <w:rPr>
          <w:rFonts w:cs="David" w:hint="cs"/>
          <w:rtl/>
        </w:rPr>
        <w:t xml:space="preserve">  </w:t>
      </w:r>
    </w:p>
    <w:p w14:paraId="47898CFE" w14:textId="77777777" w:rsidR="00EB49B7" w:rsidRPr="00EB49B7" w:rsidRDefault="00EB49B7" w:rsidP="000E6FDF">
      <w:pPr>
        <w:tabs>
          <w:tab w:val="left" w:pos="1418"/>
        </w:tabs>
        <w:bidi/>
        <w:ind w:left="1418" w:hanging="1418"/>
        <w:jc w:val="both"/>
        <w:rPr>
          <w:rFonts w:cs="David" w:hint="cs"/>
          <w:rtl/>
        </w:rPr>
      </w:pPr>
      <w:r w:rsidRPr="00EB49B7">
        <w:rPr>
          <w:rFonts w:cs="David"/>
          <w:b/>
          <w:bCs/>
          <w:u w:val="single"/>
          <w:rtl/>
        </w:rPr>
        <w:t>נכחו</w:t>
      </w:r>
      <w:r w:rsidRPr="00EB49B7">
        <w:rPr>
          <w:rFonts w:cs="David"/>
          <w:rtl/>
        </w:rPr>
        <w:t>:</w:t>
      </w:r>
      <w:r w:rsidRPr="00EB49B7">
        <w:rPr>
          <w:rFonts w:cs="David" w:hint="cs"/>
          <w:rtl/>
        </w:rPr>
        <w:tab/>
      </w:r>
    </w:p>
    <w:p w14:paraId="02F2BC4D" w14:textId="77777777" w:rsidR="00EB49B7" w:rsidRPr="00EB49B7" w:rsidRDefault="00EB49B7" w:rsidP="000E6FDF">
      <w:pPr>
        <w:tabs>
          <w:tab w:val="left" w:pos="1418"/>
        </w:tabs>
        <w:bidi/>
        <w:ind w:left="1418"/>
        <w:jc w:val="both"/>
        <w:rPr>
          <w:rFonts w:cs="David" w:hint="cs"/>
          <w:b/>
          <w:bCs/>
          <w:u w:val="single"/>
          <w:rtl/>
        </w:rPr>
      </w:pPr>
    </w:p>
    <w:p w14:paraId="352E8926" w14:textId="77777777" w:rsidR="00EB49B7" w:rsidRPr="00EB49B7" w:rsidRDefault="00EB49B7" w:rsidP="000E6FDF">
      <w:pPr>
        <w:tabs>
          <w:tab w:val="left" w:pos="1418"/>
        </w:tabs>
        <w:bidi/>
        <w:ind w:left="1418" w:hanging="1418"/>
        <w:jc w:val="both"/>
        <w:rPr>
          <w:rFonts w:cs="David" w:hint="cs"/>
          <w:b/>
          <w:bCs/>
          <w:u w:val="single"/>
          <w:rtl/>
        </w:rPr>
      </w:pPr>
    </w:p>
    <w:p w14:paraId="555052F8" w14:textId="77777777" w:rsidR="00EB49B7" w:rsidRPr="00EB49B7" w:rsidRDefault="00EB49B7" w:rsidP="000E6FDF">
      <w:pPr>
        <w:tabs>
          <w:tab w:val="left" w:pos="1418"/>
        </w:tabs>
        <w:bidi/>
        <w:ind w:left="1418" w:hanging="1418"/>
        <w:jc w:val="both"/>
        <w:rPr>
          <w:rFonts w:cs="David" w:hint="cs"/>
          <w:rtl/>
        </w:rPr>
      </w:pPr>
      <w:r w:rsidRPr="00EB49B7">
        <w:rPr>
          <w:rFonts w:cs="David"/>
          <w:b/>
          <w:bCs/>
          <w:u w:val="single"/>
          <w:rtl/>
        </w:rPr>
        <w:t>חברי הוועדה</w:t>
      </w:r>
      <w:r w:rsidRPr="00EB49B7">
        <w:rPr>
          <w:rFonts w:cs="David"/>
          <w:rtl/>
        </w:rPr>
        <w:t>:</w:t>
      </w:r>
      <w:r w:rsidRPr="00EB49B7">
        <w:rPr>
          <w:rFonts w:cs="David" w:hint="cs"/>
          <w:rtl/>
        </w:rPr>
        <w:t xml:space="preserve"> </w:t>
      </w:r>
      <w:r w:rsidRPr="00EB49B7">
        <w:rPr>
          <w:rFonts w:cs="David" w:hint="cs"/>
          <w:rtl/>
        </w:rPr>
        <w:tab/>
      </w:r>
    </w:p>
    <w:p w14:paraId="058BCE9C" w14:textId="77777777" w:rsidR="00EB49B7" w:rsidRPr="00EB49B7" w:rsidRDefault="00EB49B7" w:rsidP="000E6FDF">
      <w:pPr>
        <w:bidi/>
        <w:jc w:val="both"/>
        <w:rPr>
          <w:rFonts w:cs="David" w:hint="cs"/>
          <w:rtl/>
        </w:rPr>
      </w:pPr>
      <w:r w:rsidRPr="00EB49B7">
        <w:rPr>
          <w:rFonts w:cs="David" w:hint="cs"/>
          <w:rtl/>
        </w:rPr>
        <w:t xml:space="preserve">יריב לוין </w:t>
      </w:r>
      <w:r w:rsidRPr="00EB49B7">
        <w:rPr>
          <w:rFonts w:cs="David"/>
          <w:rtl/>
        </w:rPr>
        <w:t>–</w:t>
      </w:r>
      <w:r w:rsidRPr="00EB49B7">
        <w:rPr>
          <w:rFonts w:cs="David" w:hint="cs"/>
          <w:rtl/>
        </w:rPr>
        <w:t xml:space="preserve"> היו"ר</w:t>
      </w:r>
    </w:p>
    <w:p w14:paraId="5F81FA55" w14:textId="77777777" w:rsidR="00EB49B7" w:rsidRPr="00EB49B7" w:rsidRDefault="00EB49B7" w:rsidP="000E6FDF">
      <w:pPr>
        <w:bidi/>
        <w:jc w:val="both"/>
        <w:rPr>
          <w:rFonts w:cs="David" w:hint="cs"/>
          <w:rtl/>
        </w:rPr>
      </w:pPr>
      <w:r w:rsidRPr="00EB49B7">
        <w:rPr>
          <w:rFonts w:cs="David" w:hint="cs"/>
          <w:rtl/>
        </w:rPr>
        <w:t>רחל אדטו</w:t>
      </w:r>
    </w:p>
    <w:p w14:paraId="186D698B" w14:textId="77777777" w:rsidR="00EB49B7" w:rsidRPr="00EB49B7" w:rsidRDefault="00EB49B7" w:rsidP="000E6FDF">
      <w:pPr>
        <w:bidi/>
        <w:jc w:val="both"/>
        <w:rPr>
          <w:rFonts w:cs="David" w:hint="cs"/>
          <w:rtl/>
        </w:rPr>
      </w:pPr>
      <w:r w:rsidRPr="00EB49B7">
        <w:rPr>
          <w:rFonts w:cs="David" w:hint="cs"/>
          <w:rtl/>
        </w:rPr>
        <w:t>אורי אורבך</w:t>
      </w:r>
    </w:p>
    <w:p w14:paraId="3876CB18" w14:textId="77777777" w:rsidR="00EB49B7" w:rsidRPr="00EB49B7" w:rsidRDefault="00EB49B7" w:rsidP="000E6FDF">
      <w:pPr>
        <w:bidi/>
        <w:jc w:val="both"/>
        <w:rPr>
          <w:rFonts w:cs="David" w:hint="cs"/>
          <w:rtl/>
        </w:rPr>
      </w:pPr>
      <w:r w:rsidRPr="00EB49B7">
        <w:rPr>
          <w:rFonts w:cs="David" w:hint="cs"/>
          <w:rtl/>
        </w:rPr>
        <w:t>שלמה (נגוסה) מולה</w:t>
      </w:r>
    </w:p>
    <w:p w14:paraId="405A2A24" w14:textId="77777777" w:rsidR="00EB49B7" w:rsidRPr="00EB49B7" w:rsidRDefault="00EB49B7" w:rsidP="000E6FDF">
      <w:pPr>
        <w:bidi/>
        <w:jc w:val="both"/>
        <w:rPr>
          <w:rFonts w:cs="David" w:hint="cs"/>
          <w:rtl/>
        </w:rPr>
      </w:pPr>
      <w:r w:rsidRPr="00EB49B7">
        <w:rPr>
          <w:rFonts w:cs="David" w:hint="cs"/>
          <w:rtl/>
        </w:rPr>
        <w:t>דוד רותם</w:t>
      </w:r>
    </w:p>
    <w:p w14:paraId="5E0F796C" w14:textId="77777777" w:rsidR="00EB49B7" w:rsidRPr="00EB49B7" w:rsidRDefault="00EB49B7" w:rsidP="000E6FDF">
      <w:pPr>
        <w:bidi/>
        <w:jc w:val="both"/>
        <w:rPr>
          <w:rFonts w:cs="David" w:hint="cs"/>
          <w:rtl/>
        </w:rPr>
      </w:pPr>
      <w:r w:rsidRPr="00EB49B7">
        <w:rPr>
          <w:rFonts w:cs="David" w:hint="cs"/>
          <w:rtl/>
        </w:rPr>
        <w:t>כרמל שאמה</w:t>
      </w:r>
    </w:p>
    <w:p w14:paraId="12B215FB" w14:textId="77777777" w:rsidR="00EB49B7" w:rsidRPr="00EB49B7" w:rsidRDefault="00EB49B7" w:rsidP="000E6FDF">
      <w:pPr>
        <w:bidi/>
        <w:jc w:val="both"/>
        <w:rPr>
          <w:rFonts w:cs="David"/>
          <w:rtl/>
        </w:rPr>
      </w:pPr>
    </w:p>
    <w:p w14:paraId="5501E751" w14:textId="77777777" w:rsidR="00EB49B7" w:rsidRPr="00EB49B7" w:rsidRDefault="00EB49B7" w:rsidP="000E6FDF">
      <w:pPr>
        <w:tabs>
          <w:tab w:val="left" w:pos="1418"/>
          <w:tab w:val="left" w:pos="3969"/>
          <w:tab w:val="left" w:pos="4253"/>
        </w:tabs>
        <w:bidi/>
        <w:ind w:left="4253" w:hanging="4253"/>
        <w:jc w:val="both"/>
        <w:rPr>
          <w:rFonts w:cs="David" w:hint="cs"/>
          <w:rtl/>
        </w:rPr>
      </w:pPr>
      <w:r w:rsidRPr="00EB49B7">
        <w:rPr>
          <w:rFonts w:cs="David"/>
          <w:b/>
          <w:bCs/>
          <w:u w:val="single"/>
          <w:rtl/>
        </w:rPr>
        <w:t>מוזמנים</w:t>
      </w:r>
      <w:r w:rsidRPr="00EB49B7">
        <w:rPr>
          <w:rFonts w:cs="David"/>
          <w:rtl/>
        </w:rPr>
        <w:t>:</w:t>
      </w:r>
      <w:r w:rsidRPr="00EB49B7">
        <w:rPr>
          <w:rFonts w:cs="David" w:hint="cs"/>
          <w:rtl/>
        </w:rPr>
        <w:tab/>
        <w:t xml:space="preserve"> </w:t>
      </w:r>
    </w:p>
    <w:p w14:paraId="451403EA"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חה"כ אריה אלדד</w:t>
      </w:r>
    </w:p>
    <w:p w14:paraId="2BE6FAA8"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עו"ד עמי ברקוביץ</w:t>
      </w:r>
      <w:r w:rsidRPr="00EB49B7">
        <w:rPr>
          <w:rFonts w:cs="David" w:hint="cs"/>
          <w:rtl/>
        </w:rPr>
        <w:tab/>
        <w:t>-</w:t>
      </w:r>
      <w:r w:rsidRPr="00EB49B7">
        <w:rPr>
          <w:rFonts w:cs="David" w:hint="cs"/>
          <w:rtl/>
        </w:rPr>
        <w:tab/>
        <w:t>מחלקת ייעוץ וחקיקה, משרד המשפטים</w:t>
      </w:r>
    </w:p>
    <w:p w14:paraId="572ABFEB"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עו"ד איל זנדברג</w:t>
      </w:r>
      <w:r w:rsidRPr="00EB49B7">
        <w:rPr>
          <w:rFonts w:cs="David" w:hint="cs"/>
          <w:rtl/>
        </w:rPr>
        <w:tab/>
        <w:t>-</w:t>
      </w:r>
      <w:r w:rsidRPr="00EB49B7">
        <w:rPr>
          <w:rFonts w:cs="David" w:hint="cs"/>
          <w:rtl/>
        </w:rPr>
        <w:tab/>
        <w:t>מחלקת ייעוץ וחקיקה, משרד המשפטים</w:t>
      </w:r>
    </w:p>
    <w:p w14:paraId="1E117FC0"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עו"ד הדס אגמון</w:t>
      </w:r>
      <w:r w:rsidRPr="00EB49B7">
        <w:rPr>
          <w:rFonts w:cs="David" w:hint="cs"/>
          <w:rtl/>
        </w:rPr>
        <w:tab/>
        <w:t>-</w:t>
      </w:r>
      <w:r w:rsidRPr="00EB49B7">
        <w:rPr>
          <w:rFonts w:cs="David" w:hint="cs"/>
          <w:rtl/>
        </w:rPr>
        <w:tab/>
        <w:t>מחלקת ייעוץ וחקיקה, משרד המשפטים</w:t>
      </w:r>
    </w:p>
    <w:p w14:paraId="205EB960"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עו"ד אסתר אפרת-סמילג</w:t>
      </w:r>
      <w:r w:rsidRPr="00EB49B7">
        <w:rPr>
          <w:rFonts w:cs="David" w:hint="cs"/>
          <w:rtl/>
        </w:rPr>
        <w:tab/>
        <w:t>-</w:t>
      </w:r>
      <w:r w:rsidRPr="00EB49B7">
        <w:rPr>
          <w:rFonts w:cs="David" w:hint="cs"/>
          <w:rtl/>
        </w:rPr>
        <w:tab/>
        <w:t>סגנית היועמ"ש ומנהלת מחלקת אמנות, משרד החוץ</w:t>
      </w:r>
    </w:p>
    <w:p w14:paraId="6CFA5C6F"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נעמה חסון</w:t>
      </w:r>
      <w:r w:rsidRPr="00EB49B7">
        <w:rPr>
          <w:rFonts w:cs="David" w:hint="cs"/>
          <w:rtl/>
        </w:rPr>
        <w:tab/>
        <w:t>-</w:t>
      </w:r>
      <w:r w:rsidRPr="00EB49B7">
        <w:rPr>
          <w:rFonts w:cs="David" w:hint="cs"/>
          <w:rtl/>
        </w:rPr>
        <w:tab/>
        <w:t>מחלקת אמנות, משרד החוץ</w:t>
      </w:r>
    </w:p>
    <w:p w14:paraId="5BB8EFE1"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איילת פישמן</w:t>
      </w:r>
      <w:r w:rsidRPr="00EB49B7">
        <w:rPr>
          <w:rFonts w:cs="David" w:hint="cs"/>
          <w:rtl/>
        </w:rPr>
        <w:tab/>
        <w:t>-</w:t>
      </w:r>
      <w:r w:rsidRPr="00EB49B7">
        <w:rPr>
          <w:rFonts w:cs="David" w:hint="cs"/>
          <w:rtl/>
        </w:rPr>
        <w:tab/>
        <w:t>סגן המפקח על הבחירות, משרד הפנים</w:t>
      </w:r>
    </w:p>
    <w:p w14:paraId="60D777C2"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עו"ד אורלי עדס</w:t>
      </w:r>
      <w:r w:rsidRPr="00EB49B7">
        <w:rPr>
          <w:rFonts w:cs="David" w:hint="cs"/>
          <w:rtl/>
        </w:rPr>
        <w:tab/>
        <w:t>-</w:t>
      </w:r>
      <w:r w:rsidRPr="00EB49B7">
        <w:rPr>
          <w:rFonts w:cs="David" w:hint="cs"/>
          <w:rtl/>
        </w:rPr>
        <w:tab/>
        <w:t>מנכ"לית בפועל, ועדת הבחירות המרכזית</w:t>
      </w:r>
    </w:p>
    <w:p w14:paraId="451A3254"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אפרים גרינברג</w:t>
      </w:r>
      <w:r w:rsidRPr="00EB49B7">
        <w:rPr>
          <w:rFonts w:cs="David" w:hint="cs"/>
          <w:rtl/>
        </w:rPr>
        <w:tab/>
        <w:t>-</w:t>
      </w:r>
      <w:r w:rsidRPr="00EB49B7">
        <w:rPr>
          <w:rFonts w:cs="David" w:hint="cs"/>
          <w:rtl/>
        </w:rPr>
        <w:tab/>
        <w:t>משנה למנכ"ל, ועדת הבחירות המרכזית</w:t>
      </w:r>
    </w:p>
    <w:p w14:paraId="1909AD17"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עו"ד אהוד שילת</w:t>
      </w:r>
      <w:r w:rsidRPr="00EB49B7">
        <w:rPr>
          <w:rFonts w:cs="David" w:hint="cs"/>
          <w:rtl/>
        </w:rPr>
        <w:tab/>
        <w:t>-</w:t>
      </w:r>
      <w:r w:rsidRPr="00EB49B7">
        <w:rPr>
          <w:rFonts w:cs="David" w:hint="cs"/>
          <w:rtl/>
        </w:rPr>
        <w:tab/>
        <w:t>היועץ המשפטי, ועדת הבחירות המרכזית</w:t>
      </w:r>
    </w:p>
    <w:p w14:paraId="23420667"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יהודה הראל</w:t>
      </w:r>
      <w:r w:rsidRPr="00EB49B7">
        <w:rPr>
          <w:rFonts w:cs="David" w:hint="cs"/>
          <w:rtl/>
        </w:rPr>
        <w:tab/>
        <w:t>-</w:t>
      </w:r>
      <w:r w:rsidRPr="00EB49B7">
        <w:rPr>
          <w:rFonts w:cs="David" w:hint="cs"/>
          <w:rtl/>
        </w:rPr>
        <w:tab/>
        <w:t>חבר הכנסת לשעבר</w:t>
      </w:r>
    </w:p>
    <w:p w14:paraId="36FC55FD"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סמי בר-לב</w:t>
      </w:r>
      <w:r w:rsidRPr="00EB49B7">
        <w:rPr>
          <w:rFonts w:cs="David" w:hint="cs"/>
          <w:rtl/>
        </w:rPr>
        <w:tab/>
        <w:t>-</w:t>
      </w:r>
      <w:r w:rsidRPr="00EB49B7">
        <w:rPr>
          <w:rFonts w:cs="David" w:hint="cs"/>
          <w:rtl/>
        </w:rPr>
        <w:tab/>
        <w:t>ראש מועצת קצרין, מרכז השלטון המקומי</w:t>
      </w:r>
    </w:p>
    <w:p w14:paraId="097BAA13" w14:textId="77777777" w:rsidR="00EB49B7" w:rsidRPr="00EB49B7" w:rsidRDefault="00EB49B7" w:rsidP="000E6FDF">
      <w:pPr>
        <w:tabs>
          <w:tab w:val="left" w:pos="2637"/>
          <w:tab w:val="left" w:pos="2977"/>
        </w:tabs>
        <w:bidi/>
        <w:ind w:left="2977" w:hanging="2977"/>
        <w:jc w:val="both"/>
        <w:rPr>
          <w:rFonts w:cs="David" w:hint="cs"/>
          <w:rtl/>
        </w:rPr>
      </w:pPr>
      <w:r w:rsidRPr="00EB49B7">
        <w:rPr>
          <w:rFonts w:cs="David" w:hint="cs"/>
          <w:rtl/>
        </w:rPr>
        <w:t>שילה הטיס-רולף</w:t>
      </w:r>
      <w:r w:rsidRPr="00EB49B7">
        <w:rPr>
          <w:rFonts w:cs="David" w:hint="cs"/>
          <w:rtl/>
        </w:rPr>
        <w:tab/>
        <w:t>-</w:t>
      </w:r>
      <w:r w:rsidRPr="00EB49B7">
        <w:rPr>
          <w:rFonts w:cs="David" w:hint="cs"/>
          <w:rtl/>
        </w:rPr>
        <w:tab/>
        <w:t>מרכז המידע והמחקר של הכנסת</w:t>
      </w:r>
    </w:p>
    <w:p w14:paraId="6838423D" w14:textId="77777777" w:rsidR="00EB49B7" w:rsidRDefault="00EB49B7" w:rsidP="000E6FDF">
      <w:pPr>
        <w:tabs>
          <w:tab w:val="left" w:pos="2637"/>
          <w:tab w:val="left" w:pos="2977"/>
        </w:tabs>
        <w:bidi/>
        <w:ind w:left="2977" w:hanging="2977"/>
        <w:jc w:val="both"/>
        <w:rPr>
          <w:rFonts w:cs="David" w:hint="cs"/>
          <w:rtl/>
        </w:rPr>
      </w:pPr>
    </w:p>
    <w:p w14:paraId="515205DC" w14:textId="77777777" w:rsidR="000E6FDF" w:rsidRPr="00EB49B7" w:rsidRDefault="000E6FDF" w:rsidP="000E6FDF">
      <w:pPr>
        <w:tabs>
          <w:tab w:val="left" w:pos="2637"/>
          <w:tab w:val="left" w:pos="2977"/>
        </w:tabs>
        <w:bidi/>
        <w:ind w:left="2977" w:hanging="2977"/>
        <w:jc w:val="both"/>
        <w:rPr>
          <w:rFonts w:cs="David" w:hint="cs"/>
          <w:rtl/>
        </w:rPr>
      </w:pPr>
    </w:p>
    <w:p w14:paraId="52B7B1BF" w14:textId="77777777" w:rsidR="00EB49B7" w:rsidRPr="00EB49B7" w:rsidRDefault="00EB49B7" w:rsidP="000E6FDF">
      <w:pPr>
        <w:tabs>
          <w:tab w:val="left" w:pos="1418"/>
        </w:tabs>
        <w:bidi/>
        <w:ind w:left="1418" w:hanging="1418"/>
        <w:jc w:val="both"/>
        <w:rPr>
          <w:rFonts w:cs="David" w:hint="cs"/>
          <w:rtl/>
        </w:rPr>
      </w:pPr>
      <w:r w:rsidRPr="00EB49B7">
        <w:rPr>
          <w:rFonts w:cs="David"/>
          <w:b/>
          <w:bCs/>
          <w:u w:val="single"/>
          <w:rtl/>
        </w:rPr>
        <w:t>י</w:t>
      </w:r>
      <w:r w:rsidRPr="00EB49B7">
        <w:rPr>
          <w:rFonts w:cs="David" w:hint="cs"/>
          <w:b/>
          <w:bCs/>
          <w:u w:val="single"/>
          <w:rtl/>
        </w:rPr>
        <w:t>י</w:t>
      </w:r>
      <w:r w:rsidRPr="00EB49B7">
        <w:rPr>
          <w:rFonts w:cs="David"/>
          <w:b/>
          <w:bCs/>
          <w:u w:val="single"/>
          <w:rtl/>
        </w:rPr>
        <w:t>ע</w:t>
      </w:r>
      <w:r w:rsidRPr="00EB49B7">
        <w:rPr>
          <w:rFonts w:cs="David" w:hint="cs"/>
          <w:b/>
          <w:bCs/>
          <w:u w:val="single"/>
          <w:rtl/>
        </w:rPr>
        <w:t>וץ</w:t>
      </w:r>
      <w:r w:rsidRPr="00EB49B7">
        <w:rPr>
          <w:rFonts w:cs="David"/>
          <w:b/>
          <w:bCs/>
          <w:u w:val="single"/>
          <w:rtl/>
        </w:rPr>
        <w:t xml:space="preserve"> משפטי</w:t>
      </w:r>
      <w:r w:rsidRPr="00EB49B7">
        <w:rPr>
          <w:rFonts w:cs="David"/>
          <w:rtl/>
        </w:rPr>
        <w:t>:</w:t>
      </w:r>
      <w:r w:rsidRPr="00EB49B7">
        <w:rPr>
          <w:rFonts w:cs="David" w:hint="cs"/>
          <w:rtl/>
        </w:rPr>
        <w:t xml:space="preserve">  </w:t>
      </w:r>
      <w:r w:rsidRPr="00EB49B7">
        <w:rPr>
          <w:rFonts w:cs="David" w:hint="cs"/>
          <w:rtl/>
        </w:rPr>
        <w:tab/>
        <w:t>ארבל אסטרחן</w:t>
      </w:r>
    </w:p>
    <w:p w14:paraId="6C2ACAA5" w14:textId="77777777" w:rsidR="00EB49B7" w:rsidRPr="00EB49B7" w:rsidRDefault="00EB49B7" w:rsidP="000E6FDF">
      <w:pPr>
        <w:tabs>
          <w:tab w:val="left" w:pos="1418"/>
        </w:tabs>
        <w:bidi/>
        <w:ind w:left="1418" w:hanging="1418"/>
        <w:jc w:val="both"/>
        <w:rPr>
          <w:rFonts w:cs="David" w:hint="cs"/>
          <w:rtl/>
        </w:rPr>
      </w:pPr>
      <w:r w:rsidRPr="00EB49B7">
        <w:rPr>
          <w:rFonts w:cs="David" w:hint="cs"/>
          <w:rtl/>
        </w:rPr>
        <w:tab/>
        <w:t>יעל סלנט (מתמחה)</w:t>
      </w:r>
    </w:p>
    <w:p w14:paraId="40AD091D" w14:textId="77777777" w:rsidR="00EB49B7" w:rsidRPr="00EB49B7" w:rsidRDefault="00EB49B7" w:rsidP="000E6FDF">
      <w:pPr>
        <w:tabs>
          <w:tab w:val="left" w:pos="1418"/>
        </w:tabs>
        <w:bidi/>
        <w:ind w:left="1418" w:hanging="1418"/>
        <w:jc w:val="both"/>
        <w:rPr>
          <w:rFonts w:cs="David"/>
          <w:rtl/>
        </w:rPr>
      </w:pPr>
    </w:p>
    <w:p w14:paraId="49436A09" w14:textId="77777777" w:rsidR="00EB49B7" w:rsidRPr="00EB49B7" w:rsidRDefault="00EB49B7" w:rsidP="000E6FDF">
      <w:pPr>
        <w:tabs>
          <w:tab w:val="left" w:pos="1418"/>
        </w:tabs>
        <w:bidi/>
        <w:ind w:left="1418" w:hanging="1418"/>
        <w:jc w:val="both"/>
        <w:rPr>
          <w:rFonts w:cs="David" w:hint="cs"/>
          <w:rtl/>
        </w:rPr>
      </w:pPr>
      <w:r w:rsidRPr="00EB49B7">
        <w:rPr>
          <w:rFonts w:cs="David"/>
          <w:b/>
          <w:bCs/>
          <w:u w:val="single"/>
          <w:rtl/>
        </w:rPr>
        <w:t>מנהלת הוועדה</w:t>
      </w:r>
      <w:r w:rsidRPr="00EB49B7">
        <w:rPr>
          <w:rFonts w:cs="David"/>
          <w:rtl/>
        </w:rPr>
        <w:t>:</w:t>
      </w:r>
      <w:r w:rsidRPr="00EB49B7">
        <w:rPr>
          <w:rFonts w:cs="David" w:hint="cs"/>
          <w:rtl/>
        </w:rPr>
        <w:tab/>
        <w:t>אתי בן-יוסף</w:t>
      </w:r>
    </w:p>
    <w:p w14:paraId="3A47C691" w14:textId="77777777" w:rsidR="00EB49B7" w:rsidRPr="00EB49B7" w:rsidRDefault="00EB49B7" w:rsidP="000E6FDF">
      <w:pPr>
        <w:tabs>
          <w:tab w:val="left" w:pos="1418"/>
        </w:tabs>
        <w:bidi/>
        <w:ind w:left="1418" w:hanging="1418"/>
        <w:jc w:val="both"/>
        <w:rPr>
          <w:rFonts w:cs="David"/>
          <w:b/>
          <w:bCs/>
          <w:u w:val="single"/>
          <w:rtl/>
        </w:rPr>
      </w:pPr>
    </w:p>
    <w:p w14:paraId="6E9986B5" w14:textId="77777777" w:rsidR="00EB49B7" w:rsidRPr="00EB49B7" w:rsidRDefault="00EB49B7" w:rsidP="000E6FDF">
      <w:pPr>
        <w:tabs>
          <w:tab w:val="left" w:pos="1701"/>
        </w:tabs>
        <w:bidi/>
        <w:ind w:left="1701" w:hanging="1701"/>
        <w:jc w:val="both"/>
        <w:rPr>
          <w:rFonts w:cs="David"/>
          <w:rtl/>
        </w:rPr>
      </w:pPr>
      <w:r w:rsidRPr="00EB49B7">
        <w:rPr>
          <w:rFonts w:cs="David" w:hint="cs"/>
          <w:b/>
          <w:bCs/>
          <w:u w:val="single"/>
          <w:rtl/>
        </w:rPr>
        <w:t>רשמת פרלמנטרית</w:t>
      </w:r>
      <w:r w:rsidRPr="00EB49B7">
        <w:rPr>
          <w:rFonts w:cs="David"/>
          <w:rtl/>
        </w:rPr>
        <w:t>:</w:t>
      </w:r>
      <w:r w:rsidRPr="00EB49B7">
        <w:rPr>
          <w:rFonts w:cs="David" w:hint="cs"/>
          <w:rtl/>
        </w:rPr>
        <w:t xml:space="preserve"> אירית שלהבת</w:t>
      </w:r>
    </w:p>
    <w:p w14:paraId="12D1CC63" w14:textId="77777777" w:rsidR="00EB49B7" w:rsidRPr="00EB49B7" w:rsidRDefault="00EB49B7" w:rsidP="000E6FDF">
      <w:pPr>
        <w:tabs>
          <w:tab w:val="left" w:pos="1559"/>
        </w:tabs>
        <w:bidi/>
        <w:jc w:val="both"/>
        <w:rPr>
          <w:rFonts w:cs="David"/>
          <w:rtl/>
        </w:rPr>
      </w:pPr>
    </w:p>
    <w:p w14:paraId="159AA48B" w14:textId="77777777" w:rsidR="00EB49B7" w:rsidRPr="00EB49B7" w:rsidRDefault="00EB49B7" w:rsidP="000E6FDF">
      <w:pPr>
        <w:bidi/>
        <w:jc w:val="both"/>
        <w:rPr>
          <w:rFonts w:cs="David" w:hint="cs"/>
          <w:rtl/>
        </w:rPr>
      </w:pPr>
      <w:r w:rsidRPr="00EB49B7">
        <w:rPr>
          <w:rFonts w:cs="David"/>
          <w:rtl/>
        </w:rPr>
        <w:br w:type="page"/>
      </w:r>
    </w:p>
    <w:p w14:paraId="68A73346" w14:textId="77777777" w:rsidR="00EB49B7" w:rsidRPr="000E6FDF" w:rsidRDefault="00EB49B7" w:rsidP="000E6FDF">
      <w:pPr>
        <w:bidi/>
        <w:jc w:val="center"/>
        <w:rPr>
          <w:rFonts w:cs="David" w:hint="cs"/>
          <w:b/>
          <w:bCs/>
          <w:rtl/>
        </w:rPr>
      </w:pPr>
      <w:r w:rsidRPr="000E6FDF">
        <w:rPr>
          <w:rFonts w:cs="David" w:hint="cs"/>
          <w:b/>
          <w:bCs/>
          <w:rtl/>
        </w:rPr>
        <w:t>הצעת חוק סדרי השלטון והמשפט (ביטול החלת המשפט, השיפוט והמינהל) (תיקון) (עריכת משאל עם), התשס"ח-2008 (כ/238)</w:t>
      </w:r>
    </w:p>
    <w:p w14:paraId="7166E8E8" w14:textId="77777777" w:rsidR="00EB49B7" w:rsidRPr="00EB49B7" w:rsidRDefault="00EB49B7" w:rsidP="000E6FDF">
      <w:pPr>
        <w:bidi/>
        <w:jc w:val="center"/>
        <w:rPr>
          <w:rFonts w:cs="David" w:hint="cs"/>
          <w:b/>
          <w:bCs/>
          <w:u w:val="single"/>
          <w:rtl/>
        </w:rPr>
      </w:pPr>
      <w:r w:rsidRPr="00EB49B7">
        <w:rPr>
          <w:rFonts w:cs="David" w:hint="cs"/>
          <w:b/>
          <w:bCs/>
          <w:u w:val="single"/>
          <w:rtl/>
        </w:rPr>
        <w:t>הכנה לקריאה שנייה ושלישית, לאחר שהוחל דין רציפות</w:t>
      </w:r>
    </w:p>
    <w:p w14:paraId="1401FC61" w14:textId="77777777" w:rsidR="00EB49B7" w:rsidRDefault="00EB49B7" w:rsidP="000E6FDF">
      <w:pPr>
        <w:bidi/>
        <w:jc w:val="both"/>
        <w:rPr>
          <w:rFonts w:cs="David" w:hint="cs"/>
          <w:rtl/>
        </w:rPr>
      </w:pPr>
    </w:p>
    <w:p w14:paraId="2B3BBE86" w14:textId="77777777" w:rsidR="000E6FDF" w:rsidRDefault="000E6FDF" w:rsidP="000E6FDF">
      <w:pPr>
        <w:bidi/>
        <w:jc w:val="both"/>
        <w:rPr>
          <w:rFonts w:cs="David" w:hint="cs"/>
          <w:rtl/>
        </w:rPr>
      </w:pPr>
    </w:p>
    <w:p w14:paraId="2E08F7BE" w14:textId="77777777" w:rsidR="000E6FDF" w:rsidRPr="00EB49B7" w:rsidRDefault="000E6FDF" w:rsidP="000E6FDF">
      <w:pPr>
        <w:bidi/>
        <w:jc w:val="both"/>
        <w:rPr>
          <w:rFonts w:cs="David" w:hint="cs"/>
          <w:rtl/>
        </w:rPr>
      </w:pPr>
    </w:p>
    <w:p w14:paraId="2914FE6E" w14:textId="77777777" w:rsidR="00EB49B7" w:rsidRPr="00EB49B7" w:rsidRDefault="00EB49B7" w:rsidP="000E6FDF">
      <w:pPr>
        <w:bidi/>
        <w:jc w:val="both"/>
        <w:rPr>
          <w:rFonts w:cs="David" w:hint="cs"/>
          <w:rtl/>
        </w:rPr>
      </w:pPr>
    </w:p>
    <w:p w14:paraId="2571839A"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ED262EC" w14:textId="77777777" w:rsidR="00EB49B7" w:rsidRPr="00EB49B7" w:rsidRDefault="00EB49B7" w:rsidP="000E6FDF">
      <w:pPr>
        <w:bidi/>
        <w:jc w:val="both"/>
        <w:rPr>
          <w:rFonts w:cs="David" w:hint="cs"/>
          <w:rtl/>
        </w:rPr>
      </w:pPr>
    </w:p>
    <w:p w14:paraId="38299F26" w14:textId="77777777" w:rsidR="00EB49B7" w:rsidRPr="00EB49B7" w:rsidRDefault="00EB49B7" w:rsidP="000E6FDF">
      <w:pPr>
        <w:bidi/>
        <w:jc w:val="both"/>
        <w:rPr>
          <w:rFonts w:cs="David" w:hint="cs"/>
          <w:rtl/>
        </w:rPr>
      </w:pPr>
      <w:r w:rsidRPr="00EB49B7">
        <w:rPr>
          <w:rFonts w:cs="David" w:hint="cs"/>
          <w:rtl/>
        </w:rPr>
        <w:tab/>
        <w:t>אני מתכבד לפתוח את הישיבה. אנחנו ממשיכים בדיון בהצעת חוק סדרי השלטון והמשפט (ביטול החלת המשפט, השיפוט והמינהל) (תיקון) (עריכת משאל עם), התשס"ח-2008 (כ/238), בהכנה לקריאה שנייה ושלישית.</w:t>
      </w:r>
    </w:p>
    <w:p w14:paraId="2FCB3D1D" w14:textId="77777777" w:rsidR="00EB49B7" w:rsidRPr="00EB49B7" w:rsidRDefault="00EB49B7" w:rsidP="000E6FDF">
      <w:pPr>
        <w:bidi/>
        <w:jc w:val="both"/>
        <w:rPr>
          <w:rFonts w:cs="David" w:hint="cs"/>
          <w:rtl/>
        </w:rPr>
      </w:pPr>
    </w:p>
    <w:p w14:paraId="22F43FE1" w14:textId="77777777" w:rsidR="00EB49B7" w:rsidRPr="00EB49B7" w:rsidRDefault="00EB49B7" w:rsidP="000E6FDF">
      <w:pPr>
        <w:bidi/>
        <w:jc w:val="both"/>
        <w:rPr>
          <w:rFonts w:cs="David" w:hint="cs"/>
          <w:rtl/>
        </w:rPr>
      </w:pPr>
      <w:r w:rsidRPr="00EB49B7">
        <w:rPr>
          <w:rFonts w:cs="David" w:hint="cs"/>
          <w:rtl/>
        </w:rPr>
        <w:tab/>
        <w:t xml:space="preserve">בישיבה הקודמת סיימנו לעבור על סעיפים 4-7, עד סוף סעיף 7(ד). נמשיך היום מסעיף 8, שהיה 9 בתחילה אבל הפך עכשיו לסעיף 8 בעקבות תיקון שעו"ד ארבל אסטרחן תפרט. בבקשה. </w:t>
      </w:r>
    </w:p>
    <w:p w14:paraId="0F435303" w14:textId="77777777" w:rsidR="00EB49B7" w:rsidRPr="00EB49B7" w:rsidRDefault="00EB49B7" w:rsidP="000E6FDF">
      <w:pPr>
        <w:bidi/>
        <w:jc w:val="both"/>
        <w:rPr>
          <w:rFonts w:cs="David" w:hint="cs"/>
          <w:rtl/>
        </w:rPr>
      </w:pPr>
    </w:p>
    <w:p w14:paraId="24D45D61"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020F0A10" w14:textId="77777777" w:rsidR="00EB49B7" w:rsidRPr="00EB49B7" w:rsidRDefault="00EB49B7" w:rsidP="000E6FDF">
      <w:pPr>
        <w:bidi/>
        <w:jc w:val="both"/>
        <w:rPr>
          <w:rFonts w:cs="David" w:hint="cs"/>
          <w:rtl/>
        </w:rPr>
      </w:pPr>
    </w:p>
    <w:p w14:paraId="1601C7A7" w14:textId="77777777" w:rsidR="00EB49B7" w:rsidRPr="00EB49B7" w:rsidRDefault="00EB49B7" w:rsidP="000E6FDF">
      <w:pPr>
        <w:bidi/>
        <w:jc w:val="both"/>
        <w:rPr>
          <w:rFonts w:cs="David" w:hint="cs"/>
          <w:rtl/>
        </w:rPr>
      </w:pPr>
      <w:r w:rsidRPr="00EB49B7">
        <w:rPr>
          <w:rFonts w:cs="David" w:hint="cs"/>
          <w:rtl/>
        </w:rPr>
        <w:tab/>
        <w:t xml:space="preserve">מה שבישיבה הקודמת סומן כסעיף 8 והוועדה טרם הגיעה אליו, החלטנו מבחינת הנוסח להכניס אותו אל תוך סעיף 9 שיש בו תיקונים עקיפים לחוק הבחירות. נגיע אליו בהמשך. </w:t>
      </w:r>
    </w:p>
    <w:p w14:paraId="5D552237" w14:textId="77777777" w:rsidR="00EB49B7" w:rsidRPr="00EB49B7" w:rsidRDefault="00EB49B7" w:rsidP="000E6FDF">
      <w:pPr>
        <w:bidi/>
        <w:jc w:val="both"/>
        <w:rPr>
          <w:rFonts w:cs="David" w:hint="cs"/>
          <w:rtl/>
        </w:rPr>
      </w:pPr>
    </w:p>
    <w:p w14:paraId="260E92F1" w14:textId="77777777" w:rsidR="00EB49B7" w:rsidRPr="00EB49B7" w:rsidRDefault="00EB49B7" w:rsidP="000E6FDF">
      <w:pPr>
        <w:bidi/>
        <w:jc w:val="both"/>
        <w:rPr>
          <w:rFonts w:cs="David" w:hint="cs"/>
          <w:rtl/>
        </w:rPr>
      </w:pPr>
      <w:r w:rsidRPr="00EB49B7">
        <w:rPr>
          <w:rFonts w:cs="David" w:hint="cs"/>
          <w:rtl/>
        </w:rPr>
        <w:t xml:space="preserve"> </w:t>
      </w:r>
      <w:r w:rsidRPr="00EB49B7">
        <w:rPr>
          <w:rFonts w:cs="David" w:hint="cs"/>
          <w:rtl/>
        </w:rPr>
        <w:tab/>
        <w:t>הסעיף הבא שבו נדון הוא מה שסומן בנוסח שבפניכם כ</w:t>
      </w:r>
      <w:r w:rsidRPr="00EB49B7">
        <w:rPr>
          <w:rFonts w:cs="David" w:hint="cs"/>
          <w:b/>
          <w:bCs/>
          <w:u w:val="single"/>
          <w:rtl/>
        </w:rPr>
        <w:t>סעיף 8</w:t>
      </w:r>
      <w:r w:rsidRPr="00EB49B7">
        <w:rPr>
          <w:rFonts w:cs="David" w:hint="cs"/>
          <w:rtl/>
        </w:rPr>
        <w:t xml:space="preserve">, שכותרתו: יום עריכת  משאל עם </w:t>
      </w:r>
      <w:r w:rsidRPr="00EB49B7">
        <w:rPr>
          <w:rFonts w:cs="David"/>
          <w:rtl/>
        </w:rPr>
        <w:t>–</w:t>
      </w:r>
      <w:r w:rsidRPr="00EB49B7">
        <w:rPr>
          <w:rFonts w:cs="David" w:hint="cs"/>
          <w:rtl/>
        </w:rPr>
        <w:t xml:space="preserve"> יום בחירה. </w:t>
      </w:r>
    </w:p>
    <w:p w14:paraId="1827DDCD" w14:textId="77777777" w:rsidR="00EB49B7" w:rsidRPr="00EB49B7" w:rsidRDefault="00EB49B7" w:rsidP="000E6FDF">
      <w:pPr>
        <w:bidi/>
        <w:jc w:val="both"/>
        <w:rPr>
          <w:rFonts w:cs="David" w:hint="cs"/>
          <w:rtl/>
        </w:rPr>
      </w:pPr>
    </w:p>
    <w:p w14:paraId="4C74C86E" w14:textId="77777777" w:rsidR="00EB49B7" w:rsidRPr="00EB49B7" w:rsidRDefault="00EB49B7" w:rsidP="000E6FDF">
      <w:pPr>
        <w:bidi/>
        <w:jc w:val="both"/>
        <w:rPr>
          <w:rFonts w:cs="David" w:hint="cs"/>
          <w:rtl/>
        </w:rPr>
      </w:pPr>
      <w:r w:rsidRPr="00EB49B7">
        <w:rPr>
          <w:rFonts w:cs="David" w:hint="cs"/>
          <w:rtl/>
        </w:rPr>
        <w:tab/>
        <w:t xml:space="preserve">כידוע, יום הבחירות לכנסת הוא יום שבתון, לפי סעיף 10 לחוק-יסוד: הכנסת, שקובע: "יום הבחירות יהיה יום שבתון אך שירותי התחבורה ושאר השירותים הציבוריים יפעלו כסדרם". בנוסח הכחול דובר על כך שיהיה יום שבתון. בנוסח שמוצע כאן, ושהתחיל להתגבש כבר בכנסת הקודמת, מוצע לקבוע כדלהלן: "יום עריכת משאל עם לפי חוק זה הוא יום בחירה", כלומר לא יום שבתון, אך שכל העובדים יוכלו לבחור לצאת לחופשה ביום הזה. </w:t>
      </w:r>
    </w:p>
    <w:p w14:paraId="3739FE53" w14:textId="77777777" w:rsidR="00EB49B7" w:rsidRPr="00EB49B7" w:rsidRDefault="00EB49B7" w:rsidP="000E6FDF">
      <w:pPr>
        <w:bidi/>
        <w:jc w:val="both"/>
        <w:rPr>
          <w:rFonts w:cs="David" w:hint="cs"/>
          <w:rtl/>
        </w:rPr>
      </w:pPr>
    </w:p>
    <w:p w14:paraId="46DE923D" w14:textId="77777777" w:rsidR="00EB49B7" w:rsidRPr="00EB49B7" w:rsidRDefault="00EB49B7" w:rsidP="000E6FDF">
      <w:pPr>
        <w:bidi/>
        <w:jc w:val="both"/>
        <w:rPr>
          <w:rFonts w:cs="David" w:hint="cs"/>
          <w:rtl/>
        </w:rPr>
      </w:pPr>
      <w:r w:rsidRPr="00EB49B7">
        <w:rPr>
          <w:rFonts w:cs="David" w:hint="cs"/>
          <w:rtl/>
        </w:rPr>
        <w:tab/>
        <w:t xml:space="preserve">מהסעיף הזה נגזרים תיקונים שנראה אותם בהמשך, על שעות ההצבעה, כי יש ניסיון לעשות התאמות שבכל זאת אפשר יהיה להצביע במוסדות חינוך, שזה המקום העיקרי שבו מוצבות קלפיות, למרות שלא מדובר ביום שבתון, אבל לפרטים נגיע בהמשך. אזכיר רק שכעת מוצע שהבחירות ייחלו בשעה 14:00 ויימשכו עד שעה 23:00, אבל את זה נראה בהמשך. </w:t>
      </w:r>
    </w:p>
    <w:p w14:paraId="639D1110" w14:textId="77777777" w:rsidR="00EB49B7" w:rsidRPr="00EB49B7" w:rsidRDefault="00EB49B7" w:rsidP="000E6FDF">
      <w:pPr>
        <w:bidi/>
        <w:jc w:val="both"/>
        <w:rPr>
          <w:rFonts w:cs="David" w:hint="cs"/>
          <w:rtl/>
        </w:rPr>
      </w:pPr>
    </w:p>
    <w:p w14:paraId="1BA48A07"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124FE1A6" w14:textId="77777777" w:rsidR="00EB49B7" w:rsidRPr="00EB49B7" w:rsidRDefault="00EB49B7" w:rsidP="000E6FDF">
      <w:pPr>
        <w:bidi/>
        <w:jc w:val="both"/>
        <w:rPr>
          <w:rFonts w:cs="David" w:hint="cs"/>
          <w:rtl/>
        </w:rPr>
      </w:pPr>
    </w:p>
    <w:p w14:paraId="1D904C23" w14:textId="77777777" w:rsidR="00EB49B7" w:rsidRPr="00EB49B7" w:rsidRDefault="00EB49B7" w:rsidP="000E6FDF">
      <w:pPr>
        <w:bidi/>
        <w:jc w:val="both"/>
        <w:rPr>
          <w:rFonts w:cs="David" w:hint="cs"/>
          <w:rtl/>
        </w:rPr>
      </w:pPr>
      <w:r w:rsidRPr="00EB49B7">
        <w:rPr>
          <w:rFonts w:cs="David" w:hint="cs"/>
          <w:rtl/>
        </w:rPr>
        <w:tab/>
        <w:t xml:space="preserve">אני נגד להפוך את זה ליום שבתון. </w:t>
      </w:r>
    </w:p>
    <w:p w14:paraId="43C5A259" w14:textId="77777777" w:rsidR="00EB49B7" w:rsidRPr="00EB49B7" w:rsidRDefault="00EB49B7" w:rsidP="000E6FDF">
      <w:pPr>
        <w:bidi/>
        <w:jc w:val="both"/>
        <w:rPr>
          <w:rFonts w:cs="David" w:hint="cs"/>
          <w:rtl/>
        </w:rPr>
      </w:pPr>
    </w:p>
    <w:p w14:paraId="0FF1FCB0"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5177A2EF" w14:textId="77777777" w:rsidR="00EB49B7" w:rsidRPr="00EB49B7" w:rsidRDefault="00EB49B7" w:rsidP="000E6FDF">
      <w:pPr>
        <w:bidi/>
        <w:jc w:val="both"/>
        <w:rPr>
          <w:rFonts w:cs="David" w:hint="cs"/>
          <w:rtl/>
        </w:rPr>
      </w:pPr>
    </w:p>
    <w:p w14:paraId="75B29119" w14:textId="77777777" w:rsidR="00EB49B7" w:rsidRPr="00EB49B7" w:rsidRDefault="00EB49B7" w:rsidP="000E6FDF">
      <w:pPr>
        <w:bidi/>
        <w:jc w:val="both"/>
        <w:rPr>
          <w:rFonts w:cs="David" w:hint="cs"/>
          <w:rtl/>
        </w:rPr>
      </w:pPr>
      <w:r w:rsidRPr="00EB49B7">
        <w:rPr>
          <w:rFonts w:cs="David" w:hint="cs"/>
          <w:rtl/>
        </w:rPr>
        <w:tab/>
        <w:t xml:space="preserve">מוצע שלא יהיה יום שבתון. </w:t>
      </w:r>
    </w:p>
    <w:p w14:paraId="5E7569F6" w14:textId="77777777" w:rsidR="00EB49B7" w:rsidRPr="00EB49B7" w:rsidRDefault="00EB49B7" w:rsidP="000E6FDF">
      <w:pPr>
        <w:bidi/>
        <w:jc w:val="both"/>
        <w:rPr>
          <w:rFonts w:cs="David" w:hint="cs"/>
          <w:rtl/>
        </w:rPr>
      </w:pPr>
    </w:p>
    <w:p w14:paraId="596EE233"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DE8A495" w14:textId="77777777" w:rsidR="00EB49B7" w:rsidRPr="00EB49B7" w:rsidRDefault="00EB49B7" w:rsidP="000E6FDF">
      <w:pPr>
        <w:bidi/>
        <w:jc w:val="both"/>
        <w:rPr>
          <w:rFonts w:cs="David" w:hint="cs"/>
          <w:rtl/>
        </w:rPr>
      </w:pPr>
    </w:p>
    <w:p w14:paraId="30FEAABE" w14:textId="77777777" w:rsidR="00EB49B7" w:rsidRPr="00EB49B7" w:rsidRDefault="00EB49B7" w:rsidP="000E6FDF">
      <w:pPr>
        <w:bidi/>
        <w:jc w:val="both"/>
        <w:rPr>
          <w:rFonts w:cs="David" w:hint="cs"/>
          <w:rtl/>
        </w:rPr>
      </w:pPr>
      <w:r w:rsidRPr="00EB49B7">
        <w:rPr>
          <w:rFonts w:cs="David" w:hint="cs"/>
          <w:rtl/>
        </w:rPr>
        <w:tab/>
        <w:t xml:space="preserve">מוצע שזה יהיה יום בחירה למי שרוצה לבחור, אבל לא מעבר לכך. </w:t>
      </w:r>
    </w:p>
    <w:p w14:paraId="34E900DC" w14:textId="77777777" w:rsidR="00EB49B7" w:rsidRPr="00EB49B7" w:rsidRDefault="00EB49B7" w:rsidP="000E6FDF">
      <w:pPr>
        <w:bidi/>
        <w:jc w:val="both"/>
        <w:rPr>
          <w:rFonts w:cs="David" w:hint="cs"/>
          <w:rtl/>
        </w:rPr>
      </w:pPr>
    </w:p>
    <w:p w14:paraId="69D2B67C"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3AFA696" w14:textId="77777777" w:rsidR="00EB49B7" w:rsidRPr="00EB49B7" w:rsidRDefault="00EB49B7" w:rsidP="000E6FDF">
      <w:pPr>
        <w:tabs>
          <w:tab w:val="left" w:pos="1559"/>
        </w:tabs>
        <w:bidi/>
        <w:jc w:val="both"/>
        <w:rPr>
          <w:rFonts w:cs="David" w:hint="cs"/>
          <w:rtl/>
        </w:rPr>
      </w:pPr>
    </w:p>
    <w:p w14:paraId="1496A5C8" w14:textId="77777777" w:rsidR="00EB49B7" w:rsidRPr="00EB49B7" w:rsidRDefault="00EB49B7" w:rsidP="000E6FDF">
      <w:pPr>
        <w:bidi/>
        <w:jc w:val="both"/>
        <w:rPr>
          <w:rFonts w:cs="David" w:hint="cs"/>
          <w:rtl/>
        </w:rPr>
      </w:pPr>
      <w:r w:rsidRPr="00EB49B7">
        <w:rPr>
          <w:rFonts w:cs="David" w:hint="cs"/>
          <w:rtl/>
        </w:rPr>
        <w:tab/>
        <w:t xml:space="preserve">בבחירות לרשויות המקומיות יש אפשרות שהיום הזה לא יהיה יום בחירה אלא יוכר כיום יציאה בתפקיד, בשל החשש שיהיו קשיים בגיוס אנשים שיעשו את השיקולים שלהם לכאן או לכאן. מדובר בהעסקה של עשרות אלפי אנשים ביום. אולי אפשר לשקול אפשרות שזה יהיה כמו ברשויות המקומיות. אמנם שם זה לא קבוע בחוק, אבל רצוי שזה יעוגן כאן. </w:t>
      </w:r>
    </w:p>
    <w:p w14:paraId="7262A299" w14:textId="77777777" w:rsidR="00EB49B7" w:rsidRPr="00EB49B7" w:rsidRDefault="00EB49B7" w:rsidP="000E6FDF">
      <w:pPr>
        <w:bidi/>
        <w:jc w:val="both"/>
        <w:rPr>
          <w:rFonts w:cs="David" w:hint="cs"/>
          <w:rtl/>
        </w:rPr>
      </w:pPr>
    </w:p>
    <w:p w14:paraId="4D04C995" w14:textId="77777777" w:rsidR="00EB49B7" w:rsidRPr="00EB49B7" w:rsidRDefault="00EB49B7" w:rsidP="000E6FDF">
      <w:pPr>
        <w:keepLines/>
        <w:bidi/>
        <w:jc w:val="both"/>
        <w:rPr>
          <w:rFonts w:cs="David" w:hint="cs"/>
          <w:u w:val="single"/>
          <w:rtl/>
        </w:rPr>
      </w:pPr>
      <w:r w:rsidRPr="00EB49B7">
        <w:rPr>
          <w:rFonts w:cs="David" w:hint="cs"/>
          <w:u w:val="single"/>
          <w:rtl/>
        </w:rPr>
        <w:t>ארבל אסטרחן:</w:t>
      </w:r>
    </w:p>
    <w:p w14:paraId="4BB638A9" w14:textId="77777777" w:rsidR="00EB49B7" w:rsidRPr="00EB49B7" w:rsidRDefault="00EB49B7" w:rsidP="000E6FDF">
      <w:pPr>
        <w:keepLines/>
        <w:bidi/>
        <w:jc w:val="both"/>
        <w:rPr>
          <w:rFonts w:cs="David" w:hint="cs"/>
          <w:rtl/>
        </w:rPr>
      </w:pPr>
    </w:p>
    <w:p w14:paraId="28A89BF0" w14:textId="77777777" w:rsidR="00EB49B7" w:rsidRPr="00EB49B7" w:rsidRDefault="00EB49B7" w:rsidP="000E6FDF">
      <w:pPr>
        <w:keepLines/>
        <w:bidi/>
        <w:jc w:val="both"/>
        <w:rPr>
          <w:rFonts w:cs="David" w:hint="cs"/>
          <w:rtl/>
        </w:rPr>
      </w:pPr>
      <w:r w:rsidRPr="00EB49B7">
        <w:rPr>
          <w:rFonts w:cs="David" w:hint="cs"/>
          <w:rtl/>
        </w:rPr>
        <w:lastRenderedPageBreak/>
        <w:tab/>
        <w:t>לקבוע מה?</w:t>
      </w:r>
    </w:p>
    <w:p w14:paraId="67731948" w14:textId="77777777" w:rsidR="00EB49B7" w:rsidRPr="00EB49B7" w:rsidRDefault="00EB49B7" w:rsidP="000E6FDF">
      <w:pPr>
        <w:bidi/>
        <w:jc w:val="both"/>
        <w:rPr>
          <w:rFonts w:cs="David" w:hint="cs"/>
          <w:rtl/>
        </w:rPr>
      </w:pPr>
    </w:p>
    <w:p w14:paraId="459DC9DB"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155A336" w14:textId="77777777" w:rsidR="00EB49B7" w:rsidRPr="00EB49B7" w:rsidRDefault="00EB49B7" w:rsidP="000E6FDF">
      <w:pPr>
        <w:tabs>
          <w:tab w:val="left" w:pos="1559"/>
        </w:tabs>
        <w:bidi/>
        <w:jc w:val="both"/>
        <w:rPr>
          <w:rFonts w:cs="David" w:hint="cs"/>
          <w:rtl/>
        </w:rPr>
      </w:pPr>
    </w:p>
    <w:p w14:paraId="5D63217D" w14:textId="77777777" w:rsidR="00EB49B7" w:rsidRPr="00EB49B7" w:rsidRDefault="00EB49B7" w:rsidP="000E6FDF">
      <w:pPr>
        <w:bidi/>
        <w:jc w:val="both"/>
        <w:rPr>
          <w:rFonts w:cs="David" w:hint="cs"/>
          <w:rtl/>
        </w:rPr>
      </w:pPr>
      <w:r w:rsidRPr="00EB49B7">
        <w:rPr>
          <w:rFonts w:cs="David" w:hint="cs"/>
          <w:rtl/>
        </w:rPr>
        <w:tab/>
        <w:t xml:space="preserve">שתהיה הודעה של נציבות שירות המדינה שזה יהיה יום בתפקיד. עו"ד איילת פישמן תסביר איך זה עובד ברשויות המקומיות. </w:t>
      </w:r>
    </w:p>
    <w:p w14:paraId="3F088E34" w14:textId="77777777" w:rsidR="00EB49B7" w:rsidRPr="00EB49B7" w:rsidRDefault="00EB49B7" w:rsidP="000E6FDF">
      <w:pPr>
        <w:bidi/>
        <w:jc w:val="both"/>
        <w:rPr>
          <w:rFonts w:cs="David" w:hint="cs"/>
          <w:rtl/>
        </w:rPr>
      </w:pPr>
    </w:p>
    <w:p w14:paraId="464439E8"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426E4B07" w14:textId="77777777" w:rsidR="00EB49B7" w:rsidRPr="00EB49B7" w:rsidRDefault="00EB49B7" w:rsidP="000E6FDF">
      <w:pPr>
        <w:bidi/>
        <w:jc w:val="both"/>
        <w:rPr>
          <w:rFonts w:cs="David" w:hint="cs"/>
          <w:rtl/>
        </w:rPr>
      </w:pPr>
    </w:p>
    <w:p w14:paraId="1C412BE7" w14:textId="77777777" w:rsidR="00EB49B7" w:rsidRPr="00EB49B7" w:rsidRDefault="00EB49B7" w:rsidP="000E6FDF">
      <w:pPr>
        <w:bidi/>
        <w:jc w:val="both"/>
        <w:rPr>
          <w:rFonts w:cs="David" w:hint="cs"/>
          <w:rtl/>
        </w:rPr>
      </w:pPr>
      <w:r w:rsidRPr="00EB49B7">
        <w:rPr>
          <w:rFonts w:cs="David" w:hint="cs"/>
          <w:rtl/>
        </w:rPr>
        <w:tab/>
        <w:t xml:space="preserve">אבל רוב העובדים הם לא עובדי מדינה. </w:t>
      </w:r>
    </w:p>
    <w:p w14:paraId="0B3E0707" w14:textId="77777777" w:rsidR="00EB49B7" w:rsidRPr="00EB49B7" w:rsidRDefault="00EB49B7" w:rsidP="000E6FDF">
      <w:pPr>
        <w:bidi/>
        <w:jc w:val="both"/>
        <w:rPr>
          <w:rFonts w:cs="David" w:hint="cs"/>
          <w:rtl/>
        </w:rPr>
      </w:pPr>
    </w:p>
    <w:p w14:paraId="65A03D4E"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4F5CC827" w14:textId="77777777" w:rsidR="00EB49B7" w:rsidRPr="00EB49B7" w:rsidRDefault="00EB49B7" w:rsidP="000E6FDF">
      <w:pPr>
        <w:bidi/>
        <w:jc w:val="both"/>
        <w:rPr>
          <w:rFonts w:cs="David" w:hint="cs"/>
          <w:rtl/>
        </w:rPr>
      </w:pPr>
    </w:p>
    <w:p w14:paraId="357772CF" w14:textId="77777777" w:rsidR="00EB49B7" w:rsidRPr="00EB49B7" w:rsidRDefault="00EB49B7" w:rsidP="000E6FDF">
      <w:pPr>
        <w:bidi/>
        <w:jc w:val="both"/>
        <w:rPr>
          <w:rFonts w:cs="David" w:hint="cs"/>
          <w:rtl/>
        </w:rPr>
      </w:pPr>
      <w:r w:rsidRPr="00EB49B7">
        <w:rPr>
          <w:rFonts w:cs="David" w:hint="cs"/>
          <w:rtl/>
        </w:rPr>
        <w:tab/>
        <w:t xml:space="preserve">אין לנו בעיה עם הבוחרים. הבעיה עשויה להתעורר עם אנשים שצריך לגייס אותם לתפקיד מזכירי ועדות קלפי וחברי ועדה. כאשר אדם צריך לשלם ביום חופשה עבור הזכות להיות מועסק כמזכיר, במקרים רבים זה לא כדאי לו. לכן בבחירות לרשויות המקומיות, שבהן כידוע אין שבתון, מידי בחירות ניתנת הודעה של נציבות שירות המדינה, שעובדי מדינה יכולים לרשום את זה כיום תפקיד על מנת להיות מועסקים כמזכירים. זה היתר מיוחד לעבודה נוספת. </w:t>
      </w:r>
    </w:p>
    <w:p w14:paraId="427C4597" w14:textId="77777777" w:rsidR="00EB49B7" w:rsidRPr="00EB49B7" w:rsidRDefault="00EB49B7" w:rsidP="000E6FDF">
      <w:pPr>
        <w:bidi/>
        <w:jc w:val="both"/>
        <w:rPr>
          <w:rFonts w:cs="David" w:hint="cs"/>
          <w:rtl/>
        </w:rPr>
      </w:pPr>
    </w:p>
    <w:p w14:paraId="34869C41"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2B2540C2" w14:textId="77777777" w:rsidR="00EB49B7" w:rsidRPr="00EB49B7" w:rsidRDefault="00EB49B7" w:rsidP="000E6FDF">
      <w:pPr>
        <w:bidi/>
        <w:jc w:val="both"/>
        <w:rPr>
          <w:rFonts w:cs="David" w:hint="cs"/>
          <w:rtl/>
        </w:rPr>
      </w:pPr>
    </w:p>
    <w:p w14:paraId="4F320F78" w14:textId="77777777" w:rsidR="00EB49B7" w:rsidRPr="00EB49B7" w:rsidRDefault="00EB49B7" w:rsidP="000E6FDF">
      <w:pPr>
        <w:bidi/>
        <w:jc w:val="both"/>
        <w:rPr>
          <w:rFonts w:cs="David" w:hint="cs"/>
          <w:rtl/>
        </w:rPr>
      </w:pPr>
      <w:r w:rsidRPr="00EB49B7">
        <w:rPr>
          <w:rFonts w:cs="David" w:hint="cs"/>
          <w:rtl/>
        </w:rPr>
        <w:tab/>
        <w:t>הם מקבלים משכורת על היום הזה ומקבלים גם משכורת מוועדת הבחירות? הם מקבלים שתי משכורות על היום הזה?</w:t>
      </w:r>
    </w:p>
    <w:p w14:paraId="4E8842E3" w14:textId="77777777" w:rsidR="00EB49B7" w:rsidRPr="00EB49B7" w:rsidRDefault="00EB49B7" w:rsidP="000E6FDF">
      <w:pPr>
        <w:bidi/>
        <w:jc w:val="both"/>
        <w:rPr>
          <w:rFonts w:cs="David" w:hint="cs"/>
          <w:rtl/>
        </w:rPr>
      </w:pPr>
    </w:p>
    <w:p w14:paraId="5C7AE591"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71C5C31D" w14:textId="77777777" w:rsidR="00EB49B7" w:rsidRPr="00EB49B7" w:rsidRDefault="00EB49B7" w:rsidP="000E6FDF">
      <w:pPr>
        <w:bidi/>
        <w:jc w:val="both"/>
        <w:rPr>
          <w:rFonts w:cs="David" w:hint="cs"/>
          <w:rtl/>
        </w:rPr>
      </w:pPr>
    </w:p>
    <w:p w14:paraId="4ADB2EC3" w14:textId="77777777" w:rsidR="00EB49B7" w:rsidRPr="00EB49B7" w:rsidRDefault="00EB49B7" w:rsidP="000E6FDF">
      <w:pPr>
        <w:bidi/>
        <w:jc w:val="both"/>
        <w:rPr>
          <w:rFonts w:cs="David" w:hint="cs"/>
          <w:rtl/>
        </w:rPr>
      </w:pPr>
      <w:r w:rsidRPr="00EB49B7">
        <w:rPr>
          <w:rFonts w:cs="David" w:hint="cs"/>
          <w:rtl/>
        </w:rPr>
        <w:tab/>
        <w:t xml:space="preserve">נכון. </w:t>
      </w:r>
    </w:p>
    <w:p w14:paraId="559DD929" w14:textId="77777777" w:rsidR="00EB49B7" w:rsidRPr="00EB49B7" w:rsidRDefault="00EB49B7" w:rsidP="000E6FDF">
      <w:pPr>
        <w:bidi/>
        <w:jc w:val="both"/>
        <w:rPr>
          <w:rFonts w:cs="David" w:hint="cs"/>
          <w:rtl/>
        </w:rPr>
      </w:pPr>
    </w:p>
    <w:p w14:paraId="23A0F06F"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7034936F" w14:textId="77777777" w:rsidR="00EB49B7" w:rsidRPr="00EB49B7" w:rsidRDefault="00EB49B7" w:rsidP="000E6FDF">
      <w:pPr>
        <w:bidi/>
        <w:jc w:val="both"/>
        <w:rPr>
          <w:rFonts w:cs="David" w:hint="cs"/>
          <w:rtl/>
        </w:rPr>
      </w:pPr>
    </w:p>
    <w:p w14:paraId="2C09039C" w14:textId="77777777" w:rsidR="00EB49B7" w:rsidRPr="00EB49B7" w:rsidRDefault="00EB49B7" w:rsidP="000E6FDF">
      <w:pPr>
        <w:bidi/>
        <w:jc w:val="both"/>
        <w:rPr>
          <w:rFonts w:cs="David" w:hint="cs"/>
          <w:rtl/>
        </w:rPr>
      </w:pPr>
      <w:r w:rsidRPr="00EB49B7">
        <w:rPr>
          <w:rFonts w:cs="David" w:hint="cs"/>
          <w:rtl/>
        </w:rPr>
        <w:tab/>
        <w:t>ומי שאינם עובדי מדינה?</w:t>
      </w:r>
    </w:p>
    <w:p w14:paraId="70DC3BEE" w14:textId="77777777" w:rsidR="00EB49B7" w:rsidRPr="00EB49B7" w:rsidRDefault="00EB49B7" w:rsidP="000E6FDF">
      <w:pPr>
        <w:bidi/>
        <w:jc w:val="both"/>
        <w:rPr>
          <w:rFonts w:cs="David" w:hint="cs"/>
          <w:rtl/>
        </w:rPr>
      </w:pPr>
    </w:p>
    <w:p w14:paraId="4BF40582"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6B84235E" w14:textId="77777777" w:rsidR="00EB49B7" w:rsidRPr="00EB49B7" w:rsidRDefault="00EB49B7" w:rsidP="000E6FDF">
      <w:pPr>
        <w:bidi/>
        <w:jc w:val="both"/>
        <w:rPr>
          <w:rFonts w:cs="David" w:hint="cs"/>
          <w:rtl/>
        </w:rPr>
      </w:pPr>
    </w:p>
    <w:p w14:paraId="474DB081" w14:textId="77777777" w:rsidR="00EB49B7" w:rsidRPr="00EB49B7" w:rsidRDefault="00EB49B7" w:rsidP="000E6FDF">
      <w:pPr>
        <w:bidi/>
        <w:jc w:val="both"/>
        <w:rPr>
          <w:rFonts w:cs="David" w:hint="cs"/>
          <w:rtl/>
        </w:rPr>
      </w:pPr>
      <w:r w:rsidRPr="00EB49B7">
        <w:rPr>
          <w:rFonts w:cs="David" w:hint="cs"/>
          <w:rtl/>
        </w:rPr>
        <w:tab/>
        <w:t>מי שאינם עובדי מדינה, בבחירות לרשויות המקומיות צריכים לשלם ביום חופשה. במקביל יש הודעה גם של מרכז השלטון המקומי.</w:t>
      </w:r>
    </w:p>
    <w:p w14:paraId="0A791950" w14:textId="77777777" w:rsidR="00EB49B7" w:rsidRPr="00EB49B7" w:rsidRDefault="00EB49B7" w:rsidP="000E6FDF">
      <w:pPr>
        <w:bidi/>
        <w:jc w:val="both"/>
        <w:rPr>
          <w:rFonts w:cs="David" w:hint="cs"/>
          <w:rtl/>
        </w:rPr>
      </w:pPr>
    </w:p>
    <w:p w14:paraId="62CCBA5F"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316C413" w14:textId="77777777" w:rsidR="00EB49B7" w:rsidRPr="00EB49B7" w:rsidRDefault="00EB49B7" w:rsidP="000E6FDF">
      <w:pPr>
        <w:bidi/>
        <w:jc w:val="both"/>
        <w:rPr>
          <w:rFonts w:cs="David" w:hint="cs"/>
          <w:rtl/>
        </w:rPr>
      </w:pPr>
    </w:p>
    <w:p w14:paraId="7B6CE683" w14:textId="77777777" w:rsidR="00EB49B7" w:rsidRPr="00EB49B7" w:rsidRDefault="00EB49B7" w:rsidP="000E6FDF">
      <w:pPr>
        <w:bidi/>
        <w:jc w:val="both"/>
        <w:rPr>
          <w:rFonts w:cs="David" w:hint="cs"/>
          <w:rtl/>
        </w:rPr>
      </w:pPr>
      <w:r w:rsidRPr="00EB49B7">
        <w:rPr>
          <w:rFonts w:cs="David" w:hint="cs"/>
          <w:rtl/>
        </w:rPr>
        <w:tab/>
        <w:t xml:space="preserve">בדרך כלל מזכירי הקלפיות הם עובדי מדינה. </w:t>
      </w:r>
    </w:p>
    <w:p w14:paraId="1BD43916" w14:textId="77777777" w:rsidR="00EB49B7" w:rsidRPr="00EB49B7" w:rsidRDefault="00EB49B7" w:rsidP="000E6FDF">
      <w:pPr>
        <w:bidi/>
        <w:jc w:val="both"/>
        <w:rPr>
          <w:rFonts w:cs="David" w:hint="cs"/>
          <w:rtl/>
        </w:rPr>
      </w:pPr>
    </w:p>
    <w:p w14:paraId="379EC075"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604A1C92" w14:textId="77777777" w:rsidR="00EB49B7" w:rsidRPr="00EB49B7" w:rsidRDefault="00EB49B7" w:rsidP="000E6FDF">
      <w:pPr>
        <w:bidi/>
        <w:jc w:val="both"/>
        <w:rPr>
          <w:rFonts w:cs="David" w:hint="cs"/>
          <w:rtl/>
        </w:rPr>
      </w:pPr>
    </w:p>
    <w:p w14:paraId="1637059A" w14:textId="77777777" w:rsidR="00EB49B7" w:rsidRPr="00EB49B7" w:rsidRDefault="00EB49B7" w:rsidP="000E6FDF">
      <w:pPr>
        <w:bidi/>
        <w:jc w:val="both"/>
        <w:rPr>
          <w:rFonts w:cs="David" w:hint="cs"/>
          <w:rtl/>
        </w:rPr>
      </w:pPr>
      <w:r w:rsidRPr="00EB49B7">
        <w:rPr>
          <w:rFonts w:cs="David" w:hint="cs"/>
          <w:rtl/>
        </w:rPr>
        <w:tab/>
        <w:t xml:space="preserve">מאחר ומדובר בסכום של כ-1,500 שקלים שמשולמים למזכיר קלפי, מעטים עובדי המדינה שזה מחיר יום עבודה שלהם, ולכן אם יצטרכו לשקול יום חופש מול יום כזה תמיד התשלום עבור עבודה כמזכיר קלפי עולה על תשלום עבור יום עבודה רגיל של מרבית עובדי המדינה. </w:t>
      </w:r>
    </w:p>
    <w:p w14:paraId="57DEA263" w14:textId="77777777" w:rsidR="00EB49B7" w:rsidRPr="00EB49B7" w:rsidRDefault="00EB49B7" w:rsidP="000E6FDF">
      <w:pPr>
        <w:bidi/>
        <w:jc w:val="both"/>
        <w:rPr>
          <w:rFonts w:cs="David" w:hint="cs"/>
          <w:rtl/>
        </w:rPr>
      </w:pPr>
    </w:p>
    <w:p w14:paraId="130887B5"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494AF921" w14:textId="77777777" w:rsidR="00EB49B7" w:rsidRPr="00EB49B7" w:rsidRDefault="00EB49B7" w:rsidP="000E6FDF">
      <w:pPr>
        <w:bidi/>
        <w:jc w:val="both"/>
        <w:rPr>
          <w:rFonts w:cs="David" w:hint="cs"/>
          <w:rtl/>
        </w:rPr>
      </w:pPr>
    </w:p>
    <w:p w14:paraId="5C4440AD" w14:textId="77777777" w:rsidR="00EB49B7" w:rsidRPr="00EB49B7" w:rsidRDefault="00EB49B7" w:rsidP="000E6FDF">
      <w:pPr>
        <w:bidi/>
        <w:jc w:val="both"/>
        <w:rPr>
          <w:rFonts w:cs="David" w:hint="cs"/>
          <w:rtl/>
        </w:rPr>
      </w:pPr>
      <w:r w:rsidRPr="00EB49B7">
        <w:rPr>
          <w:rFonts w:cs="David" w:hint="cs"/>
          <w:rtl/>
        </w:rPr>
        <w:tab/>
        <w:t xml:space="preserve">יש כאן טעות אופטית מכיוון שמדובר על שכר שמשתלם עבור יום הבחירות ובנוסף עבור יום הדרכה שהוא על חשבון זמנם הפרטי, וביום שלפני הבחירות עליהם לבוא לקחת את החומר, ואני מזכירה שמזכיר קלפי צריך להיות בקלפי מ-7 בבוקר ועד 10 בלילה. </w:t>
      </w:r>
    </w:p>
    <w:p w14:paraId="417216F2" w14:textId="77777777" w:rsidR="00EB49B7" w:rsidRPr="00EB49B7" w:rsidRDefault="00EB49B7" w:rsidP="000E6FDF">
      <w:pPr>
        <w:bidi/>
        <w:jc w:val="both"/>
        <w:rPr>
          <w:rFonts w:cs="David" w:hint="cs"/>
          <w:rtl/>
        </w:rPr>
      </w:pPr>
    </w:p>
    <w:p w14:paraId="50E7238B" w14:textId="77777777" w:rsidR="00EB49B7" w:rsidRPr="00EB49B7" w:rsidRDefault="00EB49B7" w:rsidP="000E6FDF">
      <w:pPr>
        <w:keepLines/>
        <w:bidi/>
        <w:jc w:val="both"/>
        <w:rPr>
          <w:rFonts w:cs="David" w:hint="cs"/>
          <w:u w:val="single"/>
          <w:rtl/>
        </w:rPr>
      </w:pPr>
      <w:r w:rsidRPr="00EB49B7">
        <w:rPr>
          <w:rFonts w:cs="David" w:hint="cs"/>
          <w:u w:val="single"/>
          <w:rtl/>
        </w:rPr>
        <w:t>רחל אדטו:</w:t>
      </w:r>
    </w:p>
    <w:p w14:paraId="4E4B7F56" w14:textId="77777777" w:rsidR="00EB49B7" w:rsidRPr="00EB49B7" w:rsidRDefault="00EB49B7" w:rsidP="000E6FDF">
      <w:pPr>
        <w:keepLines/>
        <w:bidi/>
        <w:jc w:val="both"/>
        <w:rPr>
          <w:rFonts w:cs="David" w:hint="cs"/>
          <w:rtl/>
        </w:rPr>
      </w:pPr>
    </w:p>
    <w:p w14:paraId="4160D90A" w14:textId="77777777" w:rsidR="00EB49B7" w:rsidRPr="00EB49B7" w:rsidRDefault="00EB49B7" w:rsidP="000E6FDF">
      <w:pPr>
        <w:bidi/>
        <w:jc w:val="both"/>
        <w:rPr>
          <w:rFonts w:cs="David" w:hint="cs"/>
          <w:rtl/>
        </w:rPr>
      </w:pPr>
      <w:r w:rsidRPr="00EB49B7">
        <w:rPr>
          <w:rFonts w:cs="David" w:hint="cs"/>
          <w:rtl/>
        </w:rPr>
        <w:tab/>
        <w:t xml:space="preserve">כדי לפתור את הבעיה של כמה מאות מזכירי קלפי - -  </w:t>
      </w:r>
    </w:p>
    <w:p w14:paraId="3B732375" w14:textId="77777777" w:rsidR="00EB49B7" w:rsidRPr="00EB49B7" w:rsidRDefault="00EB49B7" w:rsidP="000E6FDF">
      <w:pPr>
        <w:bidi/>
        <w:jc w:val="both"/>
        <w:rPr>
          <w:rFonts w:cs="David" w:hint="cs"/>
          <w:rtl/>
        </w:rPr>
      </w:pPr>
    </w:p>
    <w:p w14:paraId="4B241CA4"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436B90F3" w14:textId="77777777" w:rsidR="00EB49B7" w:rsidRPr="00EB49B7" w:rsidRDefault="00EB49B7" w:rsidP="000E6FDF">
      <w:pPr>
        <w:tabs>
          <w:tab w:val="left" w:pos="1559"/>
        </w:tabs>
        <w:bidi/>
        <w:jc w:val="both"/>
        <w:rPr>
          <w:rFonts w:cs="David" w:hint="cs"/>
          <w:rtl/>
        </w:rPr>
      </w:pPr>
    </w:p>
    <w:p w14:paraId="10A49E29" w14:textId="77777777" w:rsidR="00EB49B7" w:rsidRPr="00EB49B7" w:rsidRDefault="00EB49B7" w:rsidP="000E6FDF">
      <w:pPr>
        <w:bidi/>
        <w:jc w:val="both"/>
        <w:rPr>
          <w:rFonts w:cs="David" w:hint="cs"/>
          <w:rtl/>
        </w:rPr>
      </w:pPr>
      <w:r w:rsidRPr="00EB49B7">
        <w:rPr>
          <w:rFonts w:cs="David" w:hint="cs"/>
          <w:rtl/>
        </w:rPr>
        <w:tab/>
        <w:t xml:space="preserve">הם למעלה מ-12,000. </w:t>
      </w:r>
    </w:p>
    <w:p w14:paraId="1654433E" w14:textId="77777777" w:rsidR="00EB49B7" w:rsidRPr="00EB49B7" w:rsidRDefault="00EB49B7" w:rsidP="000E6FDF">
      <w:pPr>
        <w:bidi/>
        <w:jc w:val="both"/>
        <w:rPr>
          <w:rFonts w:cs="David" w:hint="cs"/>
          <w:rtl/>
        </w:rPr>
      </w:pPr>
    </w:p>
    <w:p w14:paraId="39A46BC7"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73C78B5B" w14:textId="77777777" w:rsidR="00EB49B7" w:rsidRPr="00EB49B7" w:rsidRDefault="00EB49B7" w:rsidP="000E6FDF">
      <w:pPr>
        <w:bidi/>
        <w:jc w:val="both"/>
        <w:rPr>
          <w:rFonts w:cs="David" w:hint="cs"/>
          <w:rtl/>
        </w:rPr>
      </w:pPr>
    </w:p>
    <w:p w14:paraId="493A08A3" w14:textId="77777777" w:rsidR="00EB49B7" w:rsidRPr="00EB49B7" w:rsidRDefault="00EB49B7" w:rsidP="000E6FDF">
      <w:pPr>
        <w:bidi/>
        <w:jc w:val="both"/>
        <w:rPr>
          <w:rFonts w:cs="David" w:hint="cs"/>
          <w:rtl/>
        </w:rPr>
      </w:pPr>
      <w:r w:rsidRPr="00EB49B7">
        <w:rPr>
          <w:rFonts w:cs="David" w:hint="cs"/>
          <w:rtl/>
        </w:rPr>
        <w:tab/>
        <w:t>- - אנו לוקחים את כל המשק ונותנים יום שבתון לכל מדינת ישראל.</w:t>
      </w:r>
    </w:p>
    <w:p w14:paraId="526A2251" w14:textId="77777777" w:rsidR="00EB49B7" w:rsidRPr="00EB49B7" w:rsidRDefault="00EB49B7" w:rsidP="000E6FDF">
      <w:pPr>
        <w:bidi/>
        <w:jc w:val="both"/>
        <w:rPr>
          <w:rFonts w:cs="David" w:hint="cs"/>
          <w:rtl/>
        </w:rPr>
      </w:pPr>
    </w:p>
    <w:p w14:paraId="4CB353BE"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16A08375" w14:textId="77777777" w:rsidR="00EB49B7" w:rsidRPr="00EB49B7" w:rsidRDefault="00EB49B7" w:rsidP="000E6FDF">
      <w:pPr>
        <w:tabs>
          <w:tab w:val="left" w:pos="1559"/>
        </w:tabs>
        <w:bidi/>
        <w:jc w:val="both"/>
        <w:rPr>
          <w:rFonts w:cs="David" w:hint="cs"/>
          <w:rtl/>
        </w:rPr>
      </w:pPr>
    </w:p>
    <w:p w14:paraId="26DFD468" w14:textId="77777777" w:rsidR="00EB49B7" w:rsidRPr="00EB49B7" w:rsidRDefault="00EB49B7" w:rsidP="000E6FDF">
      <w:pPr>
        <w:bidi/>
        <w:jc w:val="both"/>
        <w:rPr>
          <w:rFonts w:cs="David" w:hint="cs"/>
          <w:rtl/>
        </w:rPr>
      </w:pPr>
      <w:r w:rsidRPr="00EB49B7">
        <w:rPr>
          <w:rFonts w:cs="David" w:hint="cs"/>
          <w:rtl/>
        </w:rPr>
        <w:tab/>
        <w:t xml:space="preserve">לא  יום שבתון. </w:t>
      </w:r>
    </w:p>
    <w:p w14:paraId="73E45665" w14:textId="77777777" w:rsidR="00EB49B7" w:rsidRPr="00EB49B7" w:rsidRDefault="00EB49B7" w:rsidP="000E6FDF">
      <w:pPr>
        <w:bidi/>
        <w:jc w:val="both"/>
        <w:rPr>
          <w:rFonts w:cs="David" w:hint="cs"/>
          <w:rtl/>
        </w:rPr>
      </w:pPr>
    </w:p>
    <w:p w14:paraId="19D35EE0"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5CEB665B" w14:textId="77777777" w:rsidR="00EB49B7" w:rsidRPr="00EB49B7" w:rsidRDefault="00EB49B7" w:rsidP="000E6FDF">
      <w:pPr>
        <w:bidi/>
        <w:jc w:val="both"/>
        <w:rPr>
          <w:rFonts w:cs="David" w:hint="cs"/>
          <w:rtl/>
        </w:rPr>
      </w:pPr>
    </w:p>
    <w:p w14:paraId="4DC286A0" w14:textId="77777777" w:rsidR="00EB49B7" w:rsidRPr="00EB49B7" w:rsidRDefault="00EB49B7" w:rsidP="000E6FDF">
      <w:pPr>
        <w:bidi/>
        <w:jc w:val="both"/>
        <w:rPr>
          <w:rFonts w:cs="David" w:hint="cs"/>
          <w:rtl/>
        </w:rPr>
      </w:pPr>
      <w:r w:rsidRPr="00EB49B7">
        <w:rPr>
          <w:rFonts w:cs="David" w:hint="cs"/>
          <w:rtl/>
        </w:rPr>
        <w:tab/>
        <w:t xml:space="preserve">לא יום שבתון, אבל אפשרות לבחור. זה לא ראוי. </w:t>
      </w:r>
    </w:p>
    <w:p w14:paraId="3AB39299" w14:textId="77777777" w:rsidR="00EB49B7" w:rsidRPr="00EB49B7" w:rsidRDefault="00EB49B7" w:rsidP="000E6FDF">
      <w:pPr>
        <w:bidi/>
        <w:jc w:val="both"/>
        <w:rPr>
          <w:rFonts w:cs="David" w:hint="cs"/>
          <w:rtl/>
        </w:rPr>
      </w:pPr>
    </w:p>
    <w:p w14:paraId="160BD5B2"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5F11C688" w14:textId="77777777" w:rsidR="00EB49B7" w:rsidRPr="00EB49B7" w:rsidRDefault="00EB49B7" w:rsidP="000E6FDF">
      <w:pPr>
        <w:bidi/>
        <w:jc w:val="both"/>
        <w:rPr>
          <w:rFonts w:cs="David" w:hint="cs"/>
          <w:rtl/>
        </w:rPr>
      </w:pPr>
    </w:p>
    <w:p w14:paraId="47FA4A70" w14:textId="77777777" w:rsidR="00EB49B7" w:rsidRPr="00EB49B7" w:rsidRDefault="00EB49B7" w:rsidP="000E6FDF">
      <w:pPr>
        <w:bidi/>
        <w:jc w:val="both"/>
        <w:rPr>
          <w:rFonts w:cs="David" w:hint="cs"/>
          <w:rtl/>
        </w:rPr>
      </w:pPr>
      <w:r w:rsidRPr="00EB49B7">
        <w:rPr>
          <w:rFonts w:cs="David" w:hint="cs"/>
          <w:rtl/>
        </w:rPr>
        <w:tab/>
        <w:t>מה אתם מציעים לכתוב כאן?</w:t>
      </w:r>
    </w:p>
    <w:p w14:paraId="68068E44" w14:textId="77777777" w:rsidR="00EB49B7" w:rsidRPr="00EB49B7" w:rsidRDefault="00EB49B7" w:rsidP="000E6FDF">
      <w:pPr>
        <w:bidi/>
        <w:jc w:val="both"/>
        <w:rPr>
          <w:rFonts w:cs="David" w:hint="cs"/>
          <w:rtl/>
        </w:rPr>
      </w:pPr>
    </w:p>
    <w:p w14:paraId="5E8CAFE7"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6450BA8" w14:textId="77777777" w:rsidR="00EB49B7" w:rsidRPr="00EB49B7" w:rsidRDefault="00EB49B7" w:rsidP="000E6FDF">
      <w:pPr>
        <w:tabs>
          <w:tab w:val="left" w:pos="1559"/>
        </w:tabs>
        <w:bidi/>
        <w:jc w:val="both"/>
        <w:rPr>
          <w:rFonts w:cs="David" w:hint="cs"/>
          <w:rtl/>
        </w:rPr>
      </w:pPr>
    </w:p>
    <w:p w14:paraId="31DD0499" w14:textId="77777777" w:rsidR="00EB49B7" w:rsidRPr="00EB49B7" w:rsidRDefault="00EB49B7" w:rsidP="000E6FDF">
      <w:pPr>
        <w:bidi/>
        <w:jc w:val="both"/>
        <w:rPr>
          <w:rFonts w:cs="David" w:hint="cs"/>
          <w:rtl/>
        </w:rPr>
      </w:pPr>
      <w:r w:rsidRPr="00EB49B7">
        <w:rPr>
          <w:rFonts w:cs="David" w:hint="cs"/>
          <w:rtl/>
        </w:rPr>
        <w:tab/>
        <w:t xml:space="preserve">שזה יהיה יום עבודה בתפקיד. </w:t>
      </w:r>
    </w:p>
    <w:p w14:paraId="07062FE3" w14:textId="77777777" w:rsidR="00EB49B7" w:rsidRPr="00EB49B7" w:rsidRDefault="00EB49B7" w:rsidP="000E6FDF">
      <w:pPr>
        <w:bidi/>
        <w:jc w:val="both"/>
        <w:rPr>
          <w:rFonts w:cs="David" w:hint="cs"/>
          <w:rtl/>
        </w:rPr>
      </w:pPr>
    </w:p>
    <w:p w14:paraId="1367C3D3"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0ED03D83" w14:textId="77777777" w:rsidR="00EB49B7" w:rsidRPr="00EB49B7" w:rsidRDefault="00EB49B7" w:rsidP="000E6FDF">
      <w:pPr>
        <w:bidi/>
        <w:jc w:val="both"/>
        <w:rPr>
          <w:rFonts w:cs="David" w:hint="cs"/>
          <w:rtl/>
        </w:rPr>
      </w:pPr>
    </w:p>
    <w:p w14:paraId="65D4857B" w14:textId="77777777" w:rsidR="00EB49B7" w:rsidRPr="00EB49B7" w:rsidRDefault="00EB49B7" w:rsidP="000E6FDF">
      <w:pPr>
        <w:bidi/>
        <w:jc w:val="both"/>
        <w:rPr>
          <w:rFonts w:cs="David" w:hint="cs"/>
          <w:rtl/>
        </w:rPr>
      </w:pPr>
      <w:r w:rsidRPr="00EB49B7">
        <w:rPr>
          <w:rFonts w:cs="David" w:hint="cs"/>
          <w:rtl/>
        </w:rPr>
        <w:tab/>
        <w:t xml:space="preserve">לעובדי המדינה בלבד. </w:t>
      </w:r>
    </w:p>
    <w:p w14:paraId="2511B70C" w14:textId="77777777" w:rsidR="00EB49B7" w:rsidRPr="00EB49B7" w:rsidRDefault="00EB49B7" w:rsidP="000E6FDF">
      <w:pPr>
        <w:bidi/>
        <w:jc w:val="both"/>
        <w:rPr>
          <w:rFonts w:cs="David" w:hint="cs"/>
          <w:rtl/>
        </w:rPr>
      </w:pPr>
    </w:p>
    <w:p w14:paraId="33A80866"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5056FE01" w14:textId="77777777" w:rsidR="00EB49B7" w:rsidRPr="00EB49B7" w:rsidRDefault="00EB49B7" w:rsidP="000E6FDF">
      <w:pPr>
        <w:bidi/>
        <w:jc w:val="both"/>
        <w:rPr>
          <w:rFonts w:cs="David" w:hint="cs"/>
          <w:rtl/>
        </w:rPr>
      </w:pPr>
    </w:p>
    <w:p w14:paraId="345B5B1C" w14:textId="77777777" w:rsidR="00EB49B7" w:rsidRPr="00EB49B7" w:rsidRDefault="00EB49B7" w:rsidP="000E6FDF">
      <w:pPr>
        <w:bidi/>
        <w:jc w:val="both"/>
        <w:rPr>
          <w:rFonts w:cs="David" w:hint="cs"/>
          <w:rtl/>
        </w:rPr>
      </w:pPr>
      <w:r w:rsidRPr="00EB49B7">
        <w:rPr>
          <w:rFonts w:cs="David" w:hint="cs"/>
          <w:rtl/>
        </w:rPr>
        <w:tab/>
        <w:t xml:space="preserve">מה קיים היום ביחס לרשויות מקומיות? </w:t>
      </w:r>
    </w:p>
    <w:p w14:paraId="2FC3067B" w14:textId="77777777" w:rsidR="00EB49B7" w:rsidRPr="00EB49B7" w:rsidRDefault="00EB49B7" w:rsidP="000E6FDF">
      <w:pPr>
        <w:bidi/>
        <w:jc w:val="both"/>
        <w:rPr>
          <w:rFonts w:cs="David" w:hint="cs"/>
          <w:rtl/>
        </w:rPr>
      </w:pPr>
    </w:p>
    <w:p w14:paraId="67DC7732"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0FD5A331" w14:textId="77777777" w:rsidR="00EB49B7" w:rsidRPr="00EB49B7" w:rsidRDefault="00EB49B7" w:rsidP="000E6FDF">
      <w:pPr>
        <w:bidi/>
        <w:jc w:val="both"/>
        <w:rPr>
          <w:rFonts w:cs="David" w:hint="cs"/>
          <w:rtl/>
        </w:rPr>
      </w:pPr>
    </w:p>
    <w:p w14:paraId="11E2431B" w14:textId="77777777" w:rsidR="00EB49B7" w:rsidRPr="00EB49B7" w:rsidRDefault="00EB49B7" w:rsidP="000E6FDF">
      <w:pPr>
        <w:bidi/>
        <w:jc w:val="both"/>
        <w:rPr>
          <w:rFonts w:cs="David" w:hint="cs"/>
          <w:rtl/>
        </w:rPr>
      </w:pPr>
      <w:r w:rsidRPr="00EB49B7">
        <w:rPr>
          <w:rFonts w:cs="David" w:hint="cs"/>
          <w:rtl/>
        </w:rPr>
        <w:tab/>
        <w:t xml:space="preserve">קיימת הוראה של נציבות שירות המדינה שלא מעוגנת בחקיקה. </w:t>
      </w:r>
    </w:p>
    <w:p w14:paraId="30350E0B" w14:textId="77777777" w:rsidR="00EB49B7" w:rsidRPr="00EB49B7" w:rsidRDefault="00EB49B7" w:rsidP="000E6FDF">
      <w:pPr>
        <w:bidi/>
        <w:jc w:val="both"/>
        <w:rPr>
          <w:rFonts w:cs="David" w:hint="cs"/>
          <w:rtl/>
        </w:rPr>
      </w:pPr>
    </w:p>
    <w:p w14:paraId="7E688E6A"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C2C7139" w14:textId="77777777" w:rsidR="00EB49B7" w:rsidRPr="00EB49B7" w:rsidRDefault="00EB49B7" w:rsidP="000E6FDF">
      <w:pPr>
        <w:bidi/>
        <w:jc w:val="both"/>
        <w:rPr>
          <w:rFonts w:cs="David" w:hint="cs"/>
          <w:rtl/>
        </w:rPr>
      </w:pPr>
    </w:p>
    <w:p w14:paraId="20003CCC" w14:textId="77777777" w:rsidR="00EB49B7" w:rsidRPr="00EB49B7" w:rsidRDefault="00EB49B7" w:rsidP="000E6FDF">
      <w:pPr>
        <w:bidi/>
        <w:jc w:val="both"/>
        <w:rPr>
          <w:rFonts w:cs="David" w:hint="cs"/>
          <w:rtl/>
        </w:rPr>
      </w:pPr>
      <w:r w:rsidRPr="00EB49B7">
        <w:rPr>
          <w:rFonts w:cs="David" w:hint="cs"/>
          <w:rtl/>
        </w:rPr>
        <w:tab/>
        <w:t>מה קובעת החקיקה?</w:t>
      </w:r>
    </w:p>
    <w:p w14:paraId="44293494" w14:textId="77777777" w:rsidR="00EB49B7" w:rsidRPr="00EB49B7" w:rsidRDefault="00EB49B7" w:rsidP="000E6FDF">
      <w:pPr>
        <w:bidi/>
        <w:jc w:val="both"/>
        <w:rPr>
          <w:rFonts w:cs="David" w:hint="cs"/>
          <w:rtl/>
        </w:rPr>
      </w:pPr>
    </w:p>
    <w:p w14:paraId="7BD2DCC4"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636C4496" w14:textId="77777777" w:rsidR="00EB49B7" w:rsidRPr="00EB49B7" w:rsidRDefault="00EB49B7" w:rsidP="000E6FDF">
      <w:pPr>
        <w:bidi/>
        <w:jc w:val="both"/>
        <w:rPr>
          <w:rFonts w:cs="David" w:hint="cs"/>
          <w:rtl/>
        </w:rPr>
      </w:pPr>
    </w:p>
    <w:p w14:paraId="4B901239" w14:textId="77777777" w:rsidR="00EB49B7" w:rsidRPr="00EB49B7" w:rsidRDefault="00EB49B7" w:rsidP="000E6FDF">
      <w:pPr>
        <w:bidi/>
        <w:jc w:val="both"/>
        <w:rPr>
          <w:rFonts w:cs="David" w:hint="cs"/>
          <w:rtl/>
        </w:rPr>
      </w:pPr>
      <w:r w:rsidRPr="00EB49B7">
        <w:rPr>
          <w:rFonts w:cs="David" w:hint="cs"/>
          <w:rtl/>
        </w:rPr>
        <w:tab/>
        <w:t xml:space="preserve">החקיקה ברשויות המקומיות לא קובעת דבר, כלומר אין יום שבתון וכל אחד צריך לעשות את החשבון לעצמו. </w:t>
      </w:r>
    </w:p>
    <w:p w14:paraId="7117E57A" w14:textId="77777777" w:rsidR="00EB49B7" w:rsidRPr="00EB49B7" w:rsidRDefault="00EB49B7" w:rsidP="000E6FDF">
      <w:pPr>
        <w:bidi/>
        <w:jc w:val="both"/>
        <w:rPr>
          <w:rFonts w:cs="David" w:hint="cs"/>
          <w:rtl/>
        </w:rPr>
      </w:pPr>
    </w:p>
    <w:p w14:paraId="3CCB722E"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63E82819" w14:textId="77777777" w:rsidR="00EB49B7" w:rsidRPr="00EB49B7" w:rsidRDefault="00EB49B7" w:rsidP="000E6FDF">
      <w:pPr>
        <w:bidi/>
        <w:jc w:val="both"/>
        <w:rPr>
          <w:rFonts w:cs="David" w:hint="cs"/>
          <w:rtl/>
        </w:rPr>
      </w:pPr>
    </w:p>
    <w:p w14:paraId="5C573BAB" w14:textId="77777777" w:rsidR="00EB49B7" w:rsidRPr="00EB49B7" w:rsidRDefault="00EB49B7" w:rsidP="000E6FDF">
      <w:pPr>
        <w:bidi/>
        <w:jc w:val="both"/>
        <w:rPr>
          <w:rFonts w:cs="David" w:hint="cs"/>
          <w:rtl/>
        </w:rPr>
      </w:pPr>
      <w:r w:rsidRPr="00EB49B7">
        <w:rPr>
          <w:rFonts w:cs="David" w:hint="cs"/>
          <w:rtl/>
        </w:rPr>
        <w:tab/>
        <w:t>מה יפריע לנציבות שירות המדינה להוציא הוראה כזאת גם במקרה של משאל עם?</w:t>
      </w:r>
    </w:p>
    <w:p w14:paraId="1999013D" w14:textId="77777777" w:rsidR="00EB49B7" w:rsidRPr="00EB49B7" w:rsidRDefault="00EB49B7" w:rsidP="000E6FDF">
      <w:pPr>
        <w:bidi/>
        <w:jc w:val="both"/>
        <w:rPr>
          <w:rFonts w:cs="David" w:hint="cs"/>
          <w:rtl/>
        </w:rPr>
      </w:pPr>
    </w:p>
    <w:p w14:paraId="1DD14D24"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0189189A" w14:textId="77777777" w:rsidR="00EB49B7" w:rsidRPr="00EB49B7" w:rsidRDefault="00EB49B7" w:rsidP="000E6FDF">
      <w:pPr>
        <w:bidi/>
        <w:jc w:val="both"/>
        <w:rPr>
          <w:rFonts w:cs="David" w:hint="cs"/>
          <w:rtl/>
        </w:rPr>
      </w:pPr>
    </w:p>
    <w:p w14:paraId="03817A1B" w14:textId="77777777" w:rsidR="00EB49B7" w:rsidRPr="00EB49B7" w:rsidRDefault="00EB49B7" w:rsidP="000E6FDF">
      <w:pPr>
        <w:bidi/>
        <w:jc w:val="both"/>
        <w:rPr>
          <w:rFonts w:cs="David" w:hint="cs"/>
          <w:rtl/>
        </w:rPr>
      </w:pPr>
      <w:r w:rsidRPr="00EB49B7">
        <w:rPr>
          <w:rFonts w:cs="David" w:hint="cs"/>
          <w:rtl/>
        </w:rPr>
        <w:tab/>
        <w:t xml:space="preserve">שום דבר לא יפריע, אבל היא לא חייבת. </w:t>
      </w:r>
    </w:p>
    <w:p w14:paraId="19360D18" w14:textId="77777777" w:rsidR="00EB49B7" w:rsidRPr="00EB49B7" w:rsidRDefault="00EB49B7" w:rsidP="000E6FDF">
      <w:pPr>
        <w:bidi/>
        <w:jc w:val="both"/>
        <w:rPr>
          <w:rFonts w:cs="David" w:hint="cs"/>
          <w:rtl/>
        </w:rPr>
      </w:pPr>
    </w:p>
    <w:p w14:paraId="49A101EE"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40D3E87A" w14:textId="77777777" w:rsidR="00EB49B7" w:rsidRPr="00EB49B7" w:rsidRDefault="00EB49B7" w:rsidP="000E6FDF">
      <w:pPr>
        <w:bidi/>
        <w:jc w:val="both"/>
        <w:rPr>
          <w:rFonts w:cs="David" w:hint="cs"/>
          <w:rtl/>
        </w:rPr>
      </w:pPr>
    </w:p>
    <w:p w14:paraId="1C8A5448" w14:textId="77777777" w:rsidR="00EB49B7" w:rsidRPr="00EB49B7" w:rsidRDefault="00EB49B7" w:rsidP="000E6FDF">
      <w:pPr>
        <w:bidi/>
        <w:jc w:val="both"/>
        <w:rPr>
          <w:rFonts w:cs="David" w:hint="cs"/>
          <w:rtl/>
        </w:rPr>
      </w:pPr>
      <w:r w:rsidRPr="00EB49B7">
        <w:rPr>
          <w:rFonts w:cs="David" w:hint="cs"/>
          <w:rtl/>
        </w:rPr>
        <w:tab/>
        <w:t xml:space="preserve">היא לא חייבת גם בבחירות לרשויות המקומיות. </w:t>
      </w:r>
    </w:p>
    <w:p w14:paraId="01D01E55" w14:textId="77777777" w:rsidR="00EB49B7" w:rsidRPr="00EB49B7" w:rsidRDefault="00EB49B7" w:rsidP="000E6FDF">
      <w:pPr>
        <w:bidi/>
        <w:jc w:val="both"/>
        <w:rPr>
          <w:rFonts w:cs="David" w:hint="cs"/>
          <w:rtl/>
        </w:rPr>
      </w:pPr>
    </w:p>
    <w:p w14:paraId="282863FE"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3090DB32" w14:textId="77777777" w:rsidR="00EB49B7" w:rsidRPr="00EB49B7" w:rsidRDefault="00EB49B7" w:rsidP="000E6FDF">
      <w:pPr>
        <w:tabs>
          <w:tab w:val="left" w:pos="1559"/>
        </w:tabs>
        <w:bidi/>
        <w:jc w:val="both"/>
        <w:rPr>
          <w:rFonts w:cs="David" w:hint="cs"/>
          <w:rtl/>
        </w:rPr>
      </w:pPr>
    </w:p>
    <w:p w14:paraId="4035E86D" w14:textId="77777777" w:rsidR="00EB49B7" w:rsidRPr="00EB49B7" w:rsidRDefault="00EB49B7" w:rsidP="000E6FDF">
      <w:pPr>
        <w:bidi/>
        <w:jc w:val="both"/>
        <w:rPr>
          <w:rFonts w:cs="David" w:hint="cs"/>
          <w:rtl/>
        </w:rPr>
      </w:pPr>
      <w:r w:rsidRPr="00EB49B7">
        <w:rPr>
          <w:rFonts w:cs="David" w:hint="cs"/>
          <w:rtl/>
        </w:rPr>
        <w:tab/>
        <w:t xml:space="preserve">הכול תלוי ברצונו הטוב של נציב שירות המדינה. </w:t>
      </w:r>
    </w:p>
    <w:p w14:paraId="6F228093" w14:textId="77777777" w:rsidR="00EB49B7" w:rsidRPr="00EB49B7" w:rsidRDefault="00EB49B7" w:rsidP="000E6FDF">
      <w:pPr>
        <w:bidi/>
        <w:jc w:val="both"/>
        <w:rPr>
          <w:rFonts w:cs="David" w:hint="cs"/>
          <w:rtl/>
        </w:rPr>
      </w:pPr>
    </w:p>
    <w:p w14:paraId="19AB8596"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64307A78" w14:textId="77777777" w:rsidR="00EB49B7" w:rsidRPr="00EB49B7" w:rsidRDefault="00EB49B7" w:rsidP="000E6FDF">
      <w:pPr>
        <w:bidi/>
        <w:jc w:val="both"/>
        <w:rPr>
          <w:rFonts w:cs="David" w:hint="cs"/>
          <w:rtl/>
        </w:rPr>
      </w:pPr>
    </w:p>
    <w:p w14:paraId="32D74987" w14:textId="77777777" w:rsidR="00EB49B7" w:rsidRPr="00EB49B7" w:rsidRDefault="00EB49B7" w:rsidP="000E6FDF">
      <w:pPr>
        <w:bidi/>
        <w:jc w:val="both"/>
        <w:rPr>
          <w:rFonts w:cs="David" w:hint="cs"/>
          <w:rtl/>
        </w:rPr>
      </w:pPr>
      <w:r w:rsidRPr="00EB49B7">
        <w:rPr>
          <w:rFonts w:cs="David" w:hint="cs"/>
          <w:rtl/>
        </w:rPr>
        <w:tab/>
        <w:t xml:space="preserve">אני מבקש להעיר שאנחנו מביאים בשלב הזה עמדה מקצועית. אין לנו עדיין עמדה של ועדת השרים לענייני חקיקה כפי שנתבקשנו להביא. החשש שאנו רואים, שהשילוב של יום הבחירה בצד צמצום שעות הבחירה לשעות 14:00-23:00 יכול להביא, מעבר לשאלת תפקוד המזכירים, גם להכבדה על מימוש הזכות להצביע, במיוחד לאוכלוסיות חלשות, לעובדים במשמרות וכדומה. אני סבור שהוועדה צריכה לשקול גם את ההיבט הזה ולנסות לראות איך אפשר למצות את האפשרויות כך ששעות ההצבעה יורחבו. אני יודע שברשויות המקומיות כאשר אין יום שבתון הקלפיות נפתחות בשעה 7:00 בבוקר. לכן אנחנו מציעים לבחון גם אפשרות כזאת כדי לא לצמצם מאוד את שעות הבחירה. </w:t>
      </w:r>
    </w:p>
    <w:p w14:paraId="082C8428" w14:textId="77777777" w:rsidR="00EB49B7" w:rsidRPr="00EB49B7" w:rsidRDefault="00EB49B7" w:rsidP="000E6FDF">
      <w:pPr>
        <w:bidi/>
        <w:jc w:val="both"/>
        <w:rPr>
          <w:rFonts w:cs="David" w:hint="cs"/>
          <w:rtl/>
        </w:rPr>
      </w:pPr>
    </w:p>
    <w:p w14:paraId="2ED6AA47"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7C4F4506" w14:textId="77777777" w:rsidR="00EB49B7" w:rsidRPr="00EB49B7" w:rsidRDefault="00EB49B7" w:rsidP="000E6FDF">
      <w:pPr>
        <w:bidi/>
        <w:jc w:val="both"/>
        <w:rPr>
          <w:rFonts w:cs="David" w:hint="cs"/>
          <w:rtl/>
        </w:rPr>
      </w:pPr>
    </w:p>
    <w:p w14:paraId="0817F237" w14:textId="77777777" w:rsidR="00EB49B7" w:rsidRPr="00EB49B7" w:rsidRDefault="00EB49B7" w:rsidP="000E6FDF">
      <w:pPr>
        <w:bidi/>
        <w:jc w:val="both"/>
        <w:rPr>
          <w:rFonts w:cs="David" w:hint="cs"/>
          <w:rtl/>
        </w:rPr>
      </w:pPr>
      <w:r w:rsidRPr="00EB49B7">
        <w:rPr>
          <w:rFonts w:cs="David" w:hint="cs"/>
          <w:rtl/>
        </w:rPr>
        <w:tab/>
        <w:t xml:space="preserve">מה שאתה אומר נכון לגבי מי שעובד במשמרות. רוב המשמרות מתחילות מ-15:00 ומסתיימות ב-23:00 או מ-16:00 עד 24:00. אם אדם צריך להגיע למשמרת בשעה 15:00 הוא לא יכול להצביע ב-23:00. אני מסכימה אתך שצריך להרחיב את שעות ההצבעה, רק לעובדי משמרות אחר-הצהרים, להוסיף עוד שעה או שעתיים כדי שיספיקו להגיע מן המשמרת. </w:t>
      </w:r>
    </w:p>
    <w:p w14:paraId="19B3E559" w14:textId="77777777" w:rsidR="00EB49B7" w:rsidRPr="00EB49B7" w:rsidRDefault="00EB49B7" w:rsidP="000E6FDF">
      <w:pPr>
        <w:bidi/>
        <w:jc w:val="both"/>
        <w:rPr>
          <w:rFonts w:cs="David" w:hint="cs"/>
          <w:rtl/>
        </w:rPr>
      </w:pPr>
    </w:p>
    <w:p w14:paraId="2572581B"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2EAAD64E" w14:textId="77777777" w:rsidR="00EB49B7" w:rsidRPr="00EB49B7" w:rsidRDefault="00EB49B7" w:rsidP="000E6FDF">
      <w:pPr>
        <w:bidi/>
        <w:jc w:val="both"/>
        <w:rPr>
          <w:rFonts w:cs="David" w:hint="cs"/>
          <w:rtl/>
        </w:rPr>
      </w:pPr>
    </w:p>
    <w:p w14:paraId="6AEC47A6" w14:textId="77777777" w:rsidR="00EB49B7" w:rsidRPr="00EB49B7" w:rsidRDefault="00EB49B7" w:rsidP="000E6FDF">
      <w:pPr>
        <w:bidi/>
        <w:jc w:val="both"/>
        <w:rPr>
          <w:rFonts w:cs="David" w:hint="cs"/>
          <w:rtl/>
        </w:rPr>
      </w:pPr>
      <w:r w:rsidRPr="00EB49B7">
        <w:rPr>
          <w:rFonts w:cs="David" w:hint="cs"/>
          <w:rtl/>
        </w:rPr>
        <w:tab/>
        <w:t xml:space="preserve">בעייתי להתחיל לקבוע מנגנון מיוחד לעובדי משמרות. לוועדת הבחירות אין כלים כאלה. </w:t>
      </w:r>
    </w:p>
    <w:p w14:paraId="058598EE" w14:textId="77777777" w:rsidR="00EB49B7" w:rsidRPr="00EB49B7" w:rsidRDefault="00EB49B7" w:rsidP="000E6FDF">
      <w:pPr>
        <w:bidi/>
        <w:jc w:val="both"/>
        <w:rPr>
          <w:rFonts w:cs="David" w:hint="cs"/>
          <w:rtl/>
        </w:rPr>
      </w:pPr>
    </w:p>
    <w:p w14:paraId="71488C0B"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07317AEF" w14:textId="77777777" w:rsidR="00EB49B7" w:rsidRPr="00EB49B7" w:rsidRDefault="00EB49B7" w:rsidP="000E6FDF">
      <w:pPr>
        <w:bidi/>
        <w:jc w:val="both"/>
        <w:rPr>
          <w:rFonts w:cs="David" w:hint="cs"/>
          <w:rtl/>
        </w:rPr>
      </w:pPr>
    </w:p>
    <w:p w14:paraId="1045DCE6" w14:textId="77777777" w:rsidR="00EB49B7" w:rsidRPr="00EB49B7" w:rsidRDefault="00EB49B7" w:rsidP="000E6FDF">
      <w:pPr>
        <w:bidi/>
        <w:jc w:val="both"/>
        <w:rPr>
          <w:rFonts w:cs="David" w:hint="cs"/>
          <w:rtl/>
        </w:rPr>
      </w:pPr>
      <w:r w:rsidRPr="00EB49B7">
        <w:rPr>
          <w:rFonts w:cs="David" w:hint="cs"/>
          <w:rtl/>
        </w:rPr>
        <w:tab/>
        <w:t xml:space="preserve">לכן אני מציעה להוסיף עוד שעתיים כדי לפתור את הבעיה, כי אי אפשר לקבוע הסדר מיוחד רק למי שעובד במשמרת אחר-הצהרים. </w:t>
      </w:r>
    </w:p>
    <w:p w14:paraId="63380E43" w14:textId="77777777" w:rsidR="00EB49B7" w:rsidRPr="00EB49B7" w:rsidRDefault="00EB49B7" w:rsidP="000E6FDF">
      <w:pPr>
        <w:bidi/>
        <w:jc w:val="both"/>
        <w:rPr>
          <w:rFonts w:cs="David" w:hint="cs"/>
          <w:rtl/>
        </w:rPr>
      </w:pPr>
    </w:p>
    <w:p w14:paraId="78880EB5"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16A924F3" w14:textId="77777777" w:rsidR="00EB49B7" w:rsidRPr="00EB49B7" w:rsidRDefault="00EB49B7" w:rsidP="000E6FDF">
      <w:pPr>
        <w:bidi/>
        <w:jc w:val="both"/>
        <w:rPr>
          <w:rFonts w:cs="David" w:hint="cs"/>
          <w:rtl/>
        </w:rPr>
      </w:pPr>
    </w:p>
    <w:p w14:paraId="71FB4708" w14:textId="77777777" w:rsidR="00EB49B7" w:rsidRPr="00EB49B7" w:rsidRDefault="00EB49B7" w:rsidP="000E6FDF">
      <w:pPr>
        <w:bidi/>
        <w:jc w:val="both"/>
        <w:rPr>
          <w:rFonts w:cs="David" w:hint="cs"/>
          <w:rtl/>
        </w:rPr>
      </w:pPr>
      <w:r w:rsidRPr="00EB49B7">
        <w:rPr>
          <w:rFonts w:cs="David" w:hint="cs"/>
          <w:rtl/>
        </w:rPr>
        <w:tab/>
        <w:t>אני יודע שברשויות המקומיות ההצבעה היא משעות הבוקר.</w:t>
      </w:r>
    </w:p>
    <w:p w14:paraId="4FE0E60E" w14:textId="77777777" w:rsidR="00EB49B7" w:rsidRPr="00EB49B7" w:rsidRDefault="00EB49B7" w:rsidP="000E6FDF">
      <w:pPr>
        <w:bidi/>
        <w:jc w:val="both"/>
        <w:rPr>
          <w:rFonts w:cs="David" w:hint="cs"/>
          <w:rtl/>
        </w:rPr>
      </w:pPr>
    </w:p>
    <w:p w14:paraId="01E69383"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05B5B5B3" w14:textId="77777777" w:rsidR="00EB49B7" w:rsidRPr="00EB49B7" w:rsidRDefault="00EB49B7" w:rsidP="000E6FDF">
      <w:pPr>
        <w:tabs>
          <w:tab w:val="left" w:pos="1559"/>
        </w:tabs>
        <w:bidi/>
        <w:jc w:val="both"/>
        <w:rPr>
          <w:rFonts w:cs="David" w:hint="cs"/>
          <w:rtl/>
        </w:rPr>
      </w:pPr>
    </w:p>
    <w:p w14:paraId="270854D8" w14:textId="77777777" w:rsidR="00EB49B7" w:rsidRPr="00EB49B7" w:rsidRDefault="00EB49B7" w:rsidP="000E6FDF">
      <w:pPr>
        <w:bidi/>
        <w:jc w:val="both"/>
        <w:rPr>
          <w:rFonts w:cs="David" w:hint="cs"/>
          <w:rtl/>
        </w:rPr>
      </w:pPr>
      <w:r w:rsidRPr="00EB49B7">
        <w:rPr>
          <w:rFonts w:cs="David" w:hint="cs"/>
          <w:rtl/>
        </w:rPr>
        <w:tab/>
        <w:t>באשר לאחוזי ההצבעה, יש לנו נתונים מסקר מהלך ההצבעה של מערכות הבחירות האחרונות. הסקר מצביע על כך שעד השעה 14:00 מצביעים למעלה ממחצית האזרחים שמממשים את זכות ההצבעה ביום הבחירות. בבחירות האחרונות הצביעו בסך הכול 65% מצביעים עד שעה 22:00, כאשר עד שעה 14:00 הצביעו 34%. אם יקצרו את שעות ההצבעה וההצבעה תתחיל רק בשעה 14:00, סביר להניח שרבים לא יוכלו לממש את זכותם להצביע. זה שיקול שצריך בהחלט לקחת בחשבון. זה כך לאורך הקו בכל מערכות הבחירות.</w:t>
      </w:r>
    </w:p>
    <w:p w14:paraId="05ABB183" w14:textId="77777777" w:rsidR="00EB49B7" w:rsidRPr="00EB49B7" w:rsidRDefault="00EB49B7" w:rsidP="000E6FDF">
      <w:pPr>
        <w:bidi/>
        <w:jc w:val="both"/>
        <w:rPr>
          <w:rFonts w:cs="David" w:hint="cs"/>
          <w:rtl/>
        </w:rPr>
      </w:pPr>
    </w:p>
    <w:p w14:paraId="26C5AB05"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083EB866" w14:textId="77777777" w:rsidR="00EB49B7" w:rsidRPr="00EB49B7" w:rsidRDefault="00EB49B7" w:rsidP="000E6FDF">
      <w:pPr>
        <w:bidi/>
        <w:jc w:val="both"/>
        <w:rPr>
          <w:rFonts w:cs="David" w:hint="cs"/>
          <w:rtl/>
        </w:rPr>
      </w:pPr>
    </w:p>
    <w:p w14:paraId="6934C727" w14:textId="77777777" w:rsidR="00EB49B7" w:rsidRPr="00EB49B7" w:rsidRDefault="00EB49B7" w:rsidP="000E6FDF">
      <w:pPr>
        <w:bidi/>
        <w:jc w:val="both"/>
        <w:rPr>
          <w:rFonts w:cs="David" w:hint="cs"/>
          <w:rtl/>
        </w:rPr>
      </w:pPr>
      <w:r w:rsidRPr="00EB49B7">
        <w:rPr>
          <w:rFonts w:cs="David" w:hint="cs"/>
          <w:rtl/>
        </w:rPr>
        <w:tab/>
        <w:t xml:space="preserve">חשוב שאנשים יידעו ויעשו את החשבון. כאשר אדם יודע שיש לו יום חופשי הוא יכול "לשחק" עם השעות, להגיד: מתאים לי בבוקר, או מתאים לי אחר-הצהרים. </w:t>
      </w:r>
    </w:p>
    <w:p w14:paraId="28C91E2A" w14:textId="77777777" w:rsidR="00EB49B7" w:rsidRPr="00EB49B7" w:rsidRDefault="00EB49B7" w:rsidP="000E6FDF">
      <w:pPr>
        <w:bidi/>
        <w:jc w:val="both"/>
        <w:rPr>
          <w:rFonts w:cs="David" w:hint="cs"/>
          <w:rtl/>
        </w:rPr>
      </w:pPr>
    </w:p>
    <w:p w14:paraId="4696FE22"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29A04621" w14:textId="77777777" w:rsidR="00EB49B7" w:rsidRPr="00EB49B7" w:rsidRDefault="00EB49B7" w:rsidP="000E6FDF">
      <w:pPr>
        <w:tabs>
          <w:tab w:val="left" w:pos="1559"/>
        </w:tabs>
        <w:bidi/>
        <w:jc w:val="both"/>
        <w:rPr>
          <w:rFonts w:cs="David" w:hint="cs"/>
          <w:rtl/>
        </w:rPr>
      </w:pPr>
    </w:p>
    <w:p w14:paraId="04AF296C" w14:textId="77777777" w:rsidR="00EB49B7" w:rsidRPr="00EB49B7" w:rsidRDefault="00EB49B7" w:rsidP="000E6FDF">
      <w:pPr>
        <w:bidi/>
        <w:jc w:val="both"/>
        <w:rPr>
          <w:rFonts w:cs="David" w:hint="cs"/>
          <w:rtl/>
        </w:rPr>
      </w:pPr>
      <w:r w:rsidRPr="00EB49B7">
        <w:rPr>
          <w:rFonts w:cs="David" w:hint="cs"/>
          <w:rtl/>
        </w:rPr>
        <w:tab/>
        <w:t xml:space="preserve">או שאלה דווקא אנשים שלא חל עליהם השבתון, שמועסקים בכל מיני שירותים ציבוריים ומממשים את זכות ההצבעה בבוקר לפני שהם הולכים לעבודה. </w:t>
      </w:r>
    </w:p>
    <w:p w14:paraId="4ED4C802" w14:textId="77777777" w:rsidR="00EB49B7" w:rsidRPr="00EB49B7" w:rsidRDefault="00EB49B7" w:rsidP="000E6FDF">
      <w:pPr>
        <w:bidi/>
        <w:jc w:val="both"/>
        <w:rPr>
          <w:rFonts w:cs="David" w:hint="cs"/>
          <w:rtl/>
        </w:rPr>
      </w:pPr>
    </w:p>
    <w:p w14:paraId="5409E245"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A3A6056" w14:textId="77777777" w:rsidR="00EB49B7" w:rsidRPr="00EB49B7" w:rsidRDefault="00EB49B7" w:rsidP="000E6FDF">
      <w:pPr>
        <w:bidi/>
        <w:jc w:val="both"/>
        <w:rPr>
          <w:rFonts w:cs="David" w:hint="cs"/>
          <w:rtl/>
        </w:rPr>
      </w:pPr>
    </w:p>
    <w:p w14:paraId="4C8E92F7" w14:textId="77777777" w:rsidR="00EB49B7" w:rsidRPr="00EB49B7" w:rsidRDefault="00EB49B7" w:rsidP="000E6FDF">
      <w:pPr>
        <w:bidi/>
        <w:jc w:val="both"/>
        <w:rPr>
          <w:rFonts w:cs="David" w:hint="cs"/>
          <w:rtl/>
        </w:rPr>
      </w:pPr>
      <w:r w:rsidRPr="00EB49B7">
        <w:rPr>
          <w:rFonts w:cs="David" w:hint="cs"/>
          <w:rtl/>
        </w:rPr>
        <w:tab/>
        <w:t xml:space="preserve">אין ספק בדבר אחד, שככל ששעות ההצבעה רבות יותר הסיכוי גדֵל שיבואו יותר אנשים. זה הכרחי, זה הרי ברור. השאלה האם ניתן לנתח האם העובדה שאנשים הצביעו בבוקר היא כי היה יום שבתון והם יצאו לטייל, כי זה היה נוח להם, או כי זאת היתה הדרך היחידה שלהם לממש את זכותם. אינני יודע האם אנחנו מסוגלים לעשות ניתוח כזה. </w:t>
      </w:r>
    </w:p>
    <w:p w14:paraId="14A8F1C3" w14:textId="77777777" w:rsidR="00EB49B7" w:rsidRPr="00EB49B7" w:rsidRDefault="00EB49B7" w:rsidP="000E6FDF">
      <w:pPr>
        <w:bidi/>
        <w:jc w:val="both"/>
        <w:rPr>
          <w:rFonts w:cs="David" w:hint="cs"/>
          <w:rtl/>
        </w:rPr>
      </w:pPr>
    </w:p>
    <w:p w14:paraId="304F8C20"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76BF69A2" w14:textId="77777777" w:rsidR="00EB49B7" w:rsidRPr="00EB49B7" w:rsidRDefault="00EB49B7" w:rsidP="000E6FDF">
      <w:pPr>
        <w:bidi/>
        <w:jc w:val="both"/>
        <w:rPr>
          <w:rFonts w:cs="David" w:hint="cs"/>
          <w:rtl/>
        </w:rPr>
      </w:pPr>
    </w:p>
    <w:p w14:paraId="28446D08" w14:textId="77777777" w:rsidR="00EB49B7" w:rsidRPr="00EB49B7" w:rsidRDefault="00EB49B7" w:rsidP="000E6FDF">
      <w:pPr>
        <w:bidi/>
        <w:jc w:val="both"/>
        <w:rPr>
          <w:rFonts w:cs="David" w:hint="cs"/>
          <w:rtl/>
        </w:rPr>
      </w:pPr>
      <w:r w:rsidRPr="00EB49B7">
        <w:rPr>
          <w:rFonts w:cs="David" w:hint="cs"/>
          <w:rtl/>
        </w:rPr>
        <w:tab/>
        <w:t xml:space="preserve">מה עושים בעולם הגדול? בארצות-הברית יום הבחירות הוא לא יום שבתון. </w:t>
      </w:r>
    </w:p>
    <w:p w14:paraId="64178513" w14:textId="77777777" w:rsidR="00EB49B7" w:rsidRPr="00EB49B7" w:rsidRDefault="00EB49B7" w:rsidP="000E6FDF">
      <w:pPr>
        <w:bidi/>
        <w:jc w:val="both"/>
        <w:rPr>
          <w:rFonts w:cs="David" w:hint="cs"/>
          <w:rtl/>
        </w:rPr>
      </w:pPr>
    </w:p>
    <w:p w14:paraId="75591A71"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76585A82" w14:textId="77777777" w:rsidR="00EB49B7" w:rsidRPr="00EB49B7" w:rsidRDefault="00EB49B7" w:rsidP="000E6FDF">
      <w:pPr>
        <w:bidi/>
        <w:jc w:val="both"/>
        <w:rPr>
          <w:rFonts w:cs="David" w:hint="cs"/>
          <w:rtl/>
        </w:rPr>
      </w:pPr>
    </w:p>
    <w:p w14:paraId="36951800" w14:textId="77777777" w:rsidR="00EB49B7" w:rsidRPr="00EB49B7" w:rsidRDefault="00EB49B7" w:rsidP="000E6FDF">
      <w:pPr>
        <w:bidi/>
        <w:jc w:val="both"/>
        <w:rPr>
          <w:rFonts w:cs="David" w:hint="cs"/>
          <w:rtl/>
        </w:rPr>
      </w:pPr>
      <w:r w:rsidRPr="00EB49B7">
        <w:rPr>
          <w:rFonts w:cs="David" w:hint="cs"/>
          <w:rtl/>
        </w:rPr>
        <w:tab/>
        <w:t xml:space="preserve">אבל שם הבחירות נערכות ביום ראשון. </w:t>
      </w:r>
    </w:p>
    <w:p w14:paraId="10C68BB3" w14:textId="77777777" w:rsidR="00EB49B7" w:rsidRPr="00EB49B7" w:rsidRDefault="00EB49B7" w:rsidP="000E6FDF">
      <w:pPr>
        <w:bidi/>
        <w:jc w:val="both"/>
        <w:rPr>
          <w:rFonts w:cs="David" w:hint="cs"/>
          <w:rtl/>
        </w:rPr>
      </w:pPr>
    </w:p>
    <w:p w14:paraId="2BEA0162"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4B43DEA6" w14:textId="77777777" w:rsidR="00EB49B7" w:rsidRPr="00EB49B7" w:rsidRDefault="00EB49B7" w:rsidP="000E6FDF">
      <w:pPr>
        <w:tabs>
          <w:tab w:val="left" w:pos="1559"/>
        </w:tabs>
        <w:bidi/>
        <w:jc w:val="both"/>
        <w:rPr>
          <w:rFonts w:cs="David" w:hint="cs"/>
          <w:rtl/>
        </w:rPr>
      </w:pPr>
    </w:p>
    <w:p w14:paraId="05C15C2D" w14:textId="77777777" w:rsidR="00EB49B7" w:rsidRPr="00EB49B7" w:rsidRDefault="00EB49B7" w:rsidP="000E6FDF">
      <w:pPr>
        <w:bidi/>
        <w:jc w:val="both"/>
        <w:rPr>
          <w:rFonts w:cs="David" w:hint="cs"/>
          <w:rtl/>
        </w:rPr>
      </w:pPr>
      <w:r w:rsidRPr="00EB49B7">
        <w:rPr>
          <w:rFonts w:cs="David" w:hint="cs"/>
          <w:rtl/>
        </w:rPr>
        <w:tab/>
        <w:t xml:space="preserve">ברוב המדינות זה ביום ראשון. </w:t>
      </w:r>
    </w:p>
    <w:p w14:paraId="65F9E3F7" w14:textId="77777777" w:rsidR="00EB49B7" w:rsidRPr="00EB49B7" w:rsidRDefault="00EB49B7" w:rsidP="000E6FDF">
      <w:pPr>
        <w:bidi/>
        <w:jc w:val="both"/>
        <w:rPr>
          <w:rFonts w:cs="David" w:hint="cs"/>
          <w:rtl/>
        </w:rPr>
      </w:pPr>
    </w:p>
    <w:p w14:paraId="3EAB6EB8"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51C36993" w14:textId="77777777" w:rsidR="00EB49B7" w:rsidRPr="00EB49B7" w:rsidRDefault="00EB49B7" w:rsidP="000E6FDF">
      <w:pPr>
        <w:bidi/>
        <w:jc w:val="both"/>
        <w:rPr>
          <w:rFonts w:cs="David" w:hint="cs"/>
          <w:rtl/>
        </w:rPr>
      </w:pPr>
    </w:p>
    <w:p w14:paraId="50B61959" w14:textId="77777777" w:rsidR="00EB49B7" w:rsidRPr="00EB49B7" w:rsidRDefault="00EB49B7" w:rsidP="000E6FDF">
      <w:pPr>
        <w:bidi/>
        <w:jc w:val="both"/>
        <w:rPr>
          <w:rFonts w:cs="David" w:hint="cs"/>
          <w:rtl/>
        </w:rPr>
      </w:pPr>
      <w:r w:rsidRPr="00EB49B7">
        <w:rPr>
          <w:rFonts w:cs="David" w:hint="cs"/>
          <w:rtl/>
        </w:rPr>
        <w:tab/>
        <w:t xml:space="preserve">בארצות-הברית ממשלה לא מחליטה לוותר על הבית שלה. זה יכול לקרות רק בישראל. </w:t>
      </w:r>
    </w:p>
    <w:p w14:paraId="74F74937" w14:textId="77777777" w:rsidR="00EB49B7" w:rsidRPr="00EB49B7" w:rsidRDefault="00EB49B7" w:rsidP="000E6FDF">
      <w:pPr>
        <w:bidi/>
        <w:jc w:val="both"/>
        <w:rPr>
          <w:rFonts w:cs="David" w:hint="cs"/>
          <w:rtl/>
        </w:rPr>
      </w:pPr>
    </w:p>
    <w:p w14:paraId="4DC0B3AC"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74B9AE83" w14:textId="77777777" w:rsidR="00EB49B7" w:rsidRPr="00EB49B7" w:rsidRDefault="00EB49B7" w:rsidP="000E6FDF">
      <w:pPr>
        <w:bidi/>
        <w:jc w:val="both"/>
        <w:rPr>
          <w:rFonts w:cs="David" w:hint="cs"/>
          <w:rtl/>
        </w:rPr>
      </w:pPr>
    </w:p>
    <w:p w14:paraId="1268E069" w14:textId="77777777" w:rsidR="00EB49B7" w:rsidRPr="00EB49B7" w:rsidRDefault="00EB49B7" w:rsidP="000E6FDF">
      <w:pPr>
        <w:bidi/>
        <w:jc w:val="both"/>
        <w:rPr>
          <w:rFonts w:cs="David" w:hint="cs"/>
          <w:rtl/>
        </w:rPr>
      </w:pPr>
      <w:r w:rsidRPr="00EB49B7">
        <w:rPr>
          <w:rFonts w:cs="David" w:hint="cs"/>
          <w:rtl/>
        </w:rPr>
        <w:tab/>
        <w:t xml:space="preserve">אנחנו דנים כאן בנושא של דת ומדינה. </w:t>
      </w:r>
    </w:p>
    <w:p w14:paraId="5C75E9B2" w14:textId="77777777" w:rsidR="00EB49B7" w:rsidRPr="00EB49B7" w:rsidRDefault="00EB49B7" w:rsidP="000E6FDF">
      <w:pPr>
        <w:bidi/>
        <w:jc w:val="both"/>
        <w:rPr>
          <w:rFonts w:cs="David" w:hint="cs"/>
          <w:rtl/>
        </w:rPr>
      </w:pPr>
    </w:p>
    <w:p w14:paraId="32932B6E"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52F5E5AA" w14:textId="77777777" w:rsidR="00EB49B7" w:rsidRPr="00EB49B7" w:rsidRDefault="00EB49B7" w:rsidP="000E6FDF">
      <w:pPr>
        <w:bidi/>
        <w:jc w:val="both"/>
        <w:rPr>
          <w:rFonts w:cs="David" w:hint="cs"/>
          <w:rtl/>
        </w:rPr>
      </w:pPr>
    </w:p>
    <w:p w14:paraId="3E788845" w14:textId="77777777" w:rsidR="00EB49B7" w:rsidRPr="00EB49B7" w:rsidRDefault="00EB49B7" w:rsidP="000E6FDF">
      <w:pPr>
        <w:bidi/>
        <w:jc w:val="both"/>
        <w:rPr>
          <w:rFonts w:cs="David" w:hint="cs"/>
          <w:rtl/>
        </w:rPr>
      </w:pPr>
      <w:r w:rsidRPr="00EB49B7">
        <w:rPr>
          <w:rFonts w:cs="David" w:hint="cs"/>
          <w:rtl/>
        </w:rPr>
        <w:tab/>
        <w:t xml:space="preserve">אין בעיה. אגיד לכם את האמת, מכיוון שארץ ישראל היא חלק מן הדת אז אין בעיה, תעשו את ההצבעה בין 14:00-23:00 ותאמינו לי שכל מי שירצו להתנגד יגיעו לקלפי. </w:t>
      </w:r>
    </w:p>
    <w:p w14:paraId="31108CEB" w14:textId="77777777" w:rsidR="00EB49B7" w:rsidRPr="00EB49B7" w:rsidRDefault="00EB49B7" w:rsidP="000E6FDF">
      <w:pPr>
        <w:bidi/>
        <w:jc w:val="both"/>
        <w:rPr>
          <w:rFonts w:cs="David" w:hint="cs"/>
          <w:rtl/>
        </w:rPr>
      </w:pPr>
    </w:p>
    <w:p w14:paraId="62FAE2A5"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4DD5B486" w14:textId="77777777" w:rsidR="00EB49B7" w:rsidRPr="00EB49B7" w:rsidRDefault="00EB49B7" w:rsidP="000E6FDF">
      <w:pPr>
        <w:bidi/>
        <w:jc w:val="both"/>
        <w:rPr>
          <w:rFonts w:cs="David" w:hint="cs"/>
          <w:rtl/>
        </w:rPr>
      </w:pPr>
    </w:p>
    <w:p w14:paraId="1A7B57B1" w14:textId="77777777" w:rsidR="00EB49B7" w:rsidRPr="00EB49B7" w:rsidRDefault="00EB49B7" w:rsidP="000E6FDF">
      <w:pPr>
        <w:bidi/>
        <w:jc w:val="both"/>
        <w:rPr>
          <w:rFonts w:cs="David" w:hint="cs"/>
          <w:rtl/>
        </w:rPr>
      </w:pPr>
      <w:r w:rsidRPr="00EB49B7">
        <w:rPr>
          <w:rFonts w:cs="David" w:hint="cs"/>
          <w:rtl/>
        </w:rPr>
        <w:tab/>
        <w:t xml:space="preserve">השאלה, בחשבון הכי פשוט, האם 9 השעות הללו נותנות מענה סביר למצביעים. נחשב כמה זמן יש למצביע להצביע. </w:t>
      </w:r>
    </w:p>
    <w:p w14:paraId="08DFE112" w14:textId="77777777" w:rsidR="00EB49B7" w:rsidRPr="00EB49B7" w:rsidRDefault="00EB49B7" w:rsidP="000E6FDF">
      <w:pPr>
        <w:bidi/>
        <w:jc w:val="both"/>
        <w:rPr>
          <w:rFonts w:cs="David" w:hint="cs"/>
          <w:rtl/>
        </w:rPr>
      </w:pPr>
    </w:p>
    <w:p w14:paraId="0FCA12C2"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563E5E30" w14:textId="77777777" w:rsidR="00EB49B7" w:rsidRPr="00EB49B7" w:rsidRDefault="00EB49B7" w:rsidP="000E6FDF">
      <w:pPr>
        <w:bidi/>
        <w:jc w:val="both"/>
        <w:rPr>
          <w:rFonts w:cs="David" w:hint="cs"/>
          <w:rtl/>
        </w:rPr>
      </w:pPr>
    </w:p>
    <w:p w14:paraId="31B03CBE" w14:textId="77777777" w:rsidR="00EB49B7" w:rsidRPr="00EB49B7" w:rsidRDefault="00EB49B7" w:rsidP="000E6FDF">
      <w:pPr>
        <w:bidi/>
        <w:jc w:val="both"/>
        <w:rPr>
          <w:rFonts w:cs="David" w:hint="cs"/>
          <w:rtl/>
        </w:rPr>
      </w:pPr>
      <w:r w:rsidRPr="00EB49B7">
        <w:rPr>
          <w:rFonts w:cs="David" w:hint="cs"/>
          <w:rtl/>
        </w:rPr>
        <w:tab/>
        <w:t xml:space="preserve">זאת שאלה אחרת לגמרי. זאת שאלה טכנית שיש לה גם פתרונות, ועוד נגיע אליהם. אני לא רוצה להיכנס לצד הזה. אני רוצה לדבר קודם כול על השאלה העקרונית, האם זה ייקבע כיום בחירה או כיום שבתון, ועל השאלה שאפשר להתייחס אליה גם בקונטקסט הזה האם נאריך את שעות ההצבעה מעבר למה שהוצע כאן, מ-14:00 והלאה, בהתעלם מן הצד הטכני. את הצד הטכני אפשר לפתור, אפשר לשים שני פרגודים. יש כל מיני דרכים לייעל את ההצבעה. אני סבור שלא זאת הבעיה. השאלה היחידה היא האם יש מקום להקדים את שעת ההצבעה, ומה המשמעות של הקדמה. כלומר, אם נקדים את זה לשעה 13:00 האם כתוצאה מכך יהיה צורך להשבית את כל בתי-הספר, או אולי זה רק שינוי מינורי. זאת שאלה טכנית במהותה. </w:t>
      </w:r>
    </w:p>
    <w:p w14:paraId="51170EAD" w14:textId="77777777" w:rsidR="00EB49B7" w:rsidRPr="00EB49B7" w:rsidRDefault="00EB49B7" w:rsidP="000E6FDF">
      <w:pPr>
        <w:bidi/>
        <w:jc w:val="both"/>
        <w:rPr>
          <w:rFonts w:cs="David" w:hint="cs"/>
          <w:rtl/>
        </w:rPr>
      </w:pPr>
    </w:p>
    <w:p w14:paraId="7C9AF1E3"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F3E9902" w14:textId="77777777" w:rsidR="00EB49B7" w:rsidRPr="00EB49B7" w:rsidRDefault="00EB49B7" w:rsidP="000E6FDF">
      <w:pPr>
        <w:tabs>
          <w:tab w:val="left" w:pos="1559"/>
        </w:tabs>
        <w:bidi/>
        <w:jc w:val="both"/>
        <w:rPr>
          <w:rFonts w:cs="David" w:hint="cs"/>
          <w:rtl/>
        </w:rPr>
      </w:pPr>
    </w:p>
    <w:p w14:paraId="7F80D231" w14:textId="77777777" w:rsidR="00EB49B7" w:rsidRPr="00EB49B7" w:rsidRDefault="00EB49B7" w:rsidP="000E6FDF">
      <w:pPr>
        <w:bidi/>
        <w:jc w:val="both"/>
        <w:rPr>
          <w:rFonts w:cs="David" w:hint="cs"/>
          <w:rtl/>
        </w:rPr>
      </w:pPr>
      <w:r w:rsidRPr="00EB49B7">
        <w:rPr>
          <w:rFonts w:cs="David" w:hint="cs"/>
          <w:rtl/>
        </w:rPr>
        <w:tab/>
        <w:t>גם בבחירות לרשויות המקומיות, למיטב ידיעתי, לפחות בשתי מערכות הבחירות האחרונות היתה החלטת ממשלה וכל מוסדות החינוך הושבתו ביום הבחירות, מוסדות החינוך שבהם מוצבות קלפיות, כאשר למעלה מ-85% מהקלפיות מוצבות במוסדות החינוך.</w:t>
      </w:r>
    </w:p>
    <w:p w14:paraId="0C0C944B" w14:textId="77777777" w:rsidR="00EB49B7" w:rsidRPr="00EB49B7" w:rsidRDefault="00EB49B7" w:rsidP="000E6FDF">
      <w:pPr>
        <w:bidi/>
        <w:jc w:val="both"/>
        <w:rPr>
          <w:rFonts w:cs="David" w:hint="cs"/>
          <w:rtl/>
        </w:rPr>
      </w:pPr>
    </w:p>
    <w:p w14:paraId="59A1C9B3"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EC3CAAB" w14:textId="77777777" w:rsidR="00EB49B7" w:rsidRPr="00EB49B7" w:rsidRDefault="00EB49B7" w:rsidP="000E6FDF">
      <w:pPr>
        <w:bidi/>
        <w:jc w:val="both"/>
        <w:rPr>
          <w:rFonts w:cs="David" w:hint="cs"/>
          <w:rtl/>
        </w:rPr>
      </w:pPr>
    </w:p>
    <w:p w14:paraId="2842D884" w14:textId="77777777" w:rsidR="00EB49B7" w:rsidRPr="00EB49B7" w:rsidRDefault="00EB49B7" w:rsidP="000E6FDF">
      <w:pPr>
        <w:bidi/>
        <w:jc w:val="both"/>
        <w:rPr>
          <w:rFonts w:cs="David" w:hint="cs"/>
          <w:rtl/>
        </w:rPr>
      </w:pPr>
      <w:r w:rsidRPr="00EB49B7">
        <w:rPr>
          <w:rFonts w:cs="David" w:hint="cs"/>
          <w:rtl/>
        </w:rPr>
        <w:tab/>
        <w:t xml:space="preserve">אנחנו לא רוצים להגיע לזה. </w:t>
      </w:r>
    </w:p>
    <w:p w14:paraId="277903FD" w14:textId="77777777" w:rsidR="00EB49B7" w:rsidRPr="00EB49B7" w:rsidRDefault="00EB49B7" w:rsidP="000E6FDF">
      <w:pPr>
        <w:bidi/>
        <w:jc w:val="both"/>
        <w:rPr>
          <w:rFonts w:cs="David" w:hint="cs"/>
          <w:rtl/>
        </w:rPr>
      </w:pPr>
    </w:p>
    <w:p w14:paraId="689AD80D"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175F4E15" w14:textId="77777777" w:rsidR="00EB49B7" w:rsidRPr="00EB49B7" w:rsidRDefault="00EB49B7" w:rsidP="000E6FDF">
      <w:pPr>
        <w:bidi/>
        <w:jc w:val="both"/>
        <w:rPr>
          <w:rFonts w:cs="David" w:hint="cs"/>
          <w:rtl/>
        </w:rPr>
      </w:pPr>
    </w:p>
    <w:p w14:paraId="3E43298F" w14:textId="77777777" w:rsidR="00EB49B7" w:rsidRPr="00EB49B7" w:rsidRDefault="00EB49B7" w:rsidP="000E6FDF">
      <w:pPr>
        <w:bidi/>
        <w:jc w:val="both"/>
        <w:rPr>
          <w:rFonts w:cs="David" w:hint="cs"/>
          <w:rtl/>
        </w:rPr>
      </w:pPr>
      <w:r w:rsidRPr="00EB49B7">
        <w:rPr>
          <w:rFonts w:cs="David" w:hint="cs"/>
          <w:rtl/>
        </w:rPr>
        <w:tab/>
        <w:t xml:space="preserve">גם אם ההצבעה תתחיל בשעה 14:00 צריך יהיה לפנות את מוסדות החינוך כמה שעות קודם לכן. </w:t>
      </w:r>
    </w:p>
    <w:p w14:paraId="319E3A0D" w14:textId="77777777" w:rsidR="00EB49B7" w:rsidRPr="00EB49B7" w:rsidRDefault="00EB49B7" w:rsidP="000E6FDF">
      <w:pPr>
        <w:bidi/>
        <w:jc w:val="both"/>
        <w:rPr>
          <w:rFonts w:cs="David" w:hint="cs"/>
          <w:rtl/>
        </w:rPr>
      </w:pPr>
    </w:p>
    <w:p w14:paraId="1E25DC2B"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D7C1020" w14:textId="77777777" w:rsidR="00EB49B7" w:rsidRPr="00EB49B7" w:rsidRDefault="00EB49B7" w:rsidP="000E6FDF">
      <w:pPr>
        <w:bidi/>
        <w:jc w:val="both"/>
        <w:rPr>
          <w:rFonts w:cs="David" w:hint="cs"/>
          <w:rtl/>
        </w:rPr>
      </w:pPr>
    </w:p>
    <w:p w14:paraId="0B835F70" w14:textId="77777777" w:rsidR="00EB49B7" w:rsidRPr="00EB49B7" w:rsidRDefault="00EB49B7" w:rsidP="000E6FDF">
      <w:pPr>
        <w:bidi/>
        <w:jc w:val="both"/>
        <w:rPr>
          <w:rFonts w:cs="David" w:hint="cs"/>
          <w:rtl/>
        </w:rPr>
      </w:pPr>
      <w:r w:rsidRPr="00EB49B7">
        <w:rPr>
          <w:rFonts w:cs="David" w:hint="cs"/>
          <w:rtl/>
        </w:rPr>
        <w:tab/>
        <w:t xml:space="preserve">אפשר לסיים את הלימודים בשעה 12:00. רבותי, הרי ההיערכות בתוך בתי-הספר לא דורשת זמן רב. אפשר לרכז את כל הציוד בחדר המורים ואז פינוי הכיתות אם ייעשה שעה לפני ההצבעה יותיר די והותר זמן. </w:t>
      </w:r>
    </w:p>
    <w:p w14:paraId="49F10DED" w14:textId="77777777" w:rsidR="00EB49B7" w:rsidRPr="00EB49B7" w:rsidRDefault="00EB49B7" w:rsidP="000E6FDF">
      <w:pPr>
        <w:bidi/>
        <w:jc w:val="both"/>
        <w:rPr>
          <w:rFonts w:cs="David" w:hint="cs"/>
          <w:rtl/>
        </w:rPr>
      </w:pPr>
    </w:p>
    <w:p w14:paraId="3FB00674"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5EF4634F" w14:textId="77777777" w:rsidR="00EB49B7" w:rsidRPr="00EB49B7" w:rsidRDefault="00EB49B7" w:rsidP="000E6FDF">
      <w:pPr>
        <w:bidi/>
        <w:jc w:val="both"/>
        <w:rPr>
          <w:rFonts w:cs="David" w:hint="cs"/>
          <w:rtl/>
        </w:rPr>
      </w:pPr>
    </w:p>
    <w:p w14:paraId="6092BF5D" w14:textId="77777777" w:rsidR="00EB49B7" w:rsidRPr="00EB49B7" w:rsidRDefault="00EB49B7" w:rsidP="000E6FDF">
      <w:pPr>
        <w:bidi/>
        <w:jc w:val="both"/>
        <w:rPr>
          <w:rFonts w:cs="David" w:hint="cs"/>
          <w:rtl/>
        </w:rPr>
      </w:pPr>
      <w:r w:rsidRPr="00EB49B7">
        <w:rPr>
          <w:rFonts w:cs="David" w:hint="cs"/>
          <w:rtl/>
        </w:rPr>
        <w:tab/>
        <w:t xml:space="preserve">השאלה איך אנחנו עושים גם וגם, גם מאריכים את שעות ההצבעה וגם לא משביתים את בתי-הספר. לפני כמה דקות דובר על הוספת שעה נוספת להצבעה. </w:t>
      </w:r>
    </w:p>
    <w:p w14:paraId="78C441AD" w14:textId="77777777" w:rsidR="00EB49B7" w:rsidRPr="00EB49B7" w:rsidRDefault="00EB49B7" w:rsidP="000E6FDF">
      <w:pPr>
        <w:bidi/>
        <w:jc w:val="both"/>
        <w:rPr>
          <w:rFonts w:cs="David" w:hint="cs"/>
          <w:rtl/>
        </w:rPr>
      </w:pPr>
    </w:p>
    <w:p w14:paraId="1C188375"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377F1D9" w14:textId="77777777" w:rsidR="00EB49B7" w:rsidRPr="00EB49B7" w:rsidRDefault="00EB49B7" w:rsidP="000E6FDF">
      <w:pPr>
        <w:bidi/>
        <w:jc w:val="both"/>
        <w:rPr>
          <w:rFonts w:cs="David" w:hint="cs"/>
          <w:rtl/>
        </w:rPr>
      </w:pPr>
    </w:p>
    <w:p w14:paraId="5B860392" w14:textId="77777777" w:rsidR="00EB49B7" w:rsidRPr="00EB49B7" w:rsidRDefault="00EB49B7" w:rsidP="000E6FDF">
      <w:pPr>
        <w:bidi/>
        <w:jc w:val="both"/>
        <w:rPr>
          <w:rFonts w:cs="David" w:hint="cs"/>
          <w:rtl/>
        </w:rPr>
      </w:pPr>
      <w:r w:rsidRPr="00EB49B7">
        <w:rPr>
          <w:rFonts w:cs="David" w:hint="cs"/>
          <w:rtl/>
        </w:rPr>
        <w:tab/>
        <w:t xml:space="preserve">אני לא רואה שום מקום להשבית את מוסדות החינוך. הדרך היחידה, אולי אפשר להקדים את ההצבעה לשעה 13:00, מתוך הנחה שאז עד שעה 12:00 בצהרים באותו יום יסתיימו הלימודים ותהיה שעה להתארגנות. </w:t>
      </w:r>
    </w:p>
    <w:p w14:paraId="3F43EE0D" w14:textId="77777777" w:rsidR="00EB49B7" w:rsidRPr="00EB49B7" w:rsidRDefault="00EB49B7" w:rsidP="000E6FDF">
      <w:pPr>
        <w:bidi/>
        <w:jc w:val="both"/>
        <w:rPr>
          <w:rFonts w:cs="David" w:hint="cs"/>
          <w:rtl/>
        </w:rPr>
      </w:pPr>
    </w:p>
    <w:p w14:paraId="2C1045C9"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0751FA6D" w14:textId="77777777" w:rsidR="00EB49B7" w:rsidRPr="00EB49B7" w:rsidRDefault="00EB49B7" w:rsidP="000E6FDF">
      <w:pPr>
        <w:bidi/>
        <w:jc w:val="both"/>
        <w:rPr>
          <w:rFonts w:cs="David" w:hint="cs"/>
          <w:rtl/>
        </w:rPr>
      </w:pPr>
    </w:p>
    <w:p w14:paraId="6F00E93B" w14:textId="77777777" w:rsidR="00EB49B7" w:rsidRPr="00EB49B7" w:rsidRDefault="00EB49B7" w:rsidP="000E6FDF">
      <w:pPr>
        <w:bidi/>
        <w:jc w:val="both"/>
        <w:rPr>
          <w:rFonts w:cs="David" w:hint="cs"/>
          <w:rtl/>
        </w:rPr>
      </w:pPr>
      <w:r w:rsidRPr="00EB49B7">
        <w:rPr>
          <w:rFonts w:cs="David" w:hint="cs"/>
          <w:rtl/>
        </w:rPr>
        <w:tab/>
        <w:t xml:space="preserve">תוסיף שעה בערב. </w:t>
      </w:r>
    </w:p>
    <w:p w14:paraId="11008123" w14:textId="77777777" w:rsidR="00EB49B7" w:rsidRPr="00EB49B7" w:rsidRDefault="00EB49B7" w:rsidP="000E6FDF">
      <w:pPr>
        <w:bidi/>
        <w:jc w:val="both"/>
        <w:rPr>
          <w:rFonts w:cs="David" w:hint="cs"/>
          <w:rtl/>
        </w:rPr>
      </w:pPr>
    </w:p>
    <w:p w14:paraId="5B66C333"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05B712B" w14:textId="77777777" w:rsidR="00EB49B7" w:rsidRPr="00EB49B7" w:rsidRDefault="00EB49B7" w:rsidP="000E6FDF">
      <w:pPr>
        <w:bidi/>
        <w:jc w:val="both"/>
        <w:rPr>
          <w:rFonts w:cs="David" w:hint="cs"/>
          <w:rtl/>
        </w:rPr>
      </w:pPr>
    </w:p>
    <w:p w14:paraId="1F1138D8" w14:textId="77777777" w:rsidR="00EB49B7" w:rsidRPr="00EB49B7" w:rsidRDefault="00EB49B7" w:rsidP="000E6FDF">
      <w:pPr>
        <w:bidi/>
        <w:jc w:val="both"/>
        <w:rPr>
          <w:rFonts w:cs="David" w:hint="cs"/>
          <w:rtl/>
        </w:rPr>
      </w:pPr>
      <w:r w:rsidRPr="00EB49B7">
        <w:rPr>
          <w:rFonts w:cs="David" w:hint="cs"/>
          <w:rtl/>
        </w:rPr>
        <w:tab/>
        <w:t>יש דרך חלופית, להאריך בערב עד שעה 12 בלילה.</w:t>
      </w:r>
    </w:p>
    <w:p w14:paraId="72BE6F1D" w14:textId="77777777" w:rsidR="00EB49B7" w:rsidRPr="00EB49B7" w:rsidRDefault="00EB49B7" w:rsidP="000E6FDF">
      <w:pPr>
        <w:bidi/>
        <w:jc w:val="both"/>
        <w:rPr>
          <w:rFonts w:cs="David" w:hint="cs"/>
          <w:rtl/>
        </w:rPr>
      </w:pPr>
    </w:p>
    <w:p w14:paraId="0EB991AA"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0015F06B" w14:textId="77777777" w:rsidR="00EB49B7" w:rsidRPr="00EB49B7" w:rsidRDefault="00EB49B7" w:rsidP="000E6FDF">
      <w:pPr>
        <w:bidi/>
        <w:jc w:val="both"/>
        <w:rPr>
          <w:rFonts w:cs="David" w:hint="cs"/>
          <w:rtl/>
        </w:rPr>
      </w:pPr>
    </w:p>
    <w:p w14:paraId="64B4DB30" w14:textId="77777777" w:rsidR="00EB49B7" w:rsidRPr="00EB49B7" w:rsidRDefault="00EB49B7" w:rsidP="000E6FDF">
      <w:pPr>
        <w:bidi/>
        <w:jc w:val="both"/>
        <w:rPr>
          <w:rFonts w:cs="David" w:hint="cs"/>
          <w:rtl/>
        </w:rPr>
      </w:pPr>
      <w:r w:rsidRPr="00EB49B7">
        <w:rPr>
          <w:rFonts w:cs="David" w:hint="cs"/>
          <w:rtl/>
        </w:rPr>
        <w:tab/>
        <w:t xml:space="preserve">אדם שעובד במשמרות לא יוכל להצביע. </w:t>
      </w:r>
    </w:p>
    <w:p w14:paraId="0949A1A0" w14:textId="77777777" w:rsidR="00EB49B7" w:rsidRPr="00EB49B7" w:rsidRDefault="00EB49B7" w:rsidP="000E6FDF">
      <w:pPr>
        <w:bidi/>
        <w:jc w:val="both"/>
        <w:rPr>
          <w:rFonts w:cs="David" w:hint="cs"/>
          <w:rtl/>
        </w:rPr>
      </w:pPr>
    </w:p>
    <w:p w14:paraId="68CA286D"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2E7DCB5E" w14:textId="77777777" w:rsidR="00EB49B7" w:rsidRPr="00EB49B7" w:rsidRDefault="00EB49B7" w:rsidP="000E6FDF">
      <w:pPr>
        <w:bidi/>
        <w:jc w:val="both"/>
        <w:rPr>
          <w:rFonts w:cs="David" w:hint="cs"/>
          <w:rtl/>
        </w:rPr>
      </w:pPr>
    </w:p>
    <w:p w14:paraId="2AEFB2F6" w14:textId="77777777" w:rsidR="00EB49B7" w:rsidRPr="00EB49B7" w:rsidRDefault="00EB49B7" w:rsidP="000E6FDF">
      <w:pPr>
        <w:bidi/>
        <w:jc w:val="both"/>
        <w:rPr>
          <w:rFonts w:cs="David" w:hint="cs"/>
          <w:rtl/>
        </w:rPr>
      </w:pPr>
      <w:r w:rsidRPr="00EB49B7">
        <w:rPr>
          <w:rFonts w:cs="David" w:hint="cs"/>
          <w:rtl/>
        </w:rPr>
        <w:tab/>
        <w:t xml:space="preserve">מתי המשמרת שלו מתחילה? גם אם נקבע שהבחירות יתקיימו בין 13:00-23:00 אמצא לך מישהו שהמשמרת שלו נופלת בדיוק בשעות הללו. </w:t>
      </w:r>
    </w:p>
    <w:p w14:paraId="48B14ABA" w14:textId="77777777" w:rsidR="00EB49B7" w:rsidRPr="00EB49B7" w:rsidRDefault="00EB49B7" w:rsidP="000E6FDF">
      <w:pPr>
        <w:bidi/>
        <w:jc w:val="both"/>
        <w:rPr>
          <w:rFonts w:cs="David" w:hint="cs"/>
          <w:rtl/>
        </w:rPr>
      </w:pPr>
    </w:p>
    <w:p w14:paraId="548CA6B9"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32E4E94A" w14:textId="77777777" w:rsidR="00EB49B7" w:rsidRPr="00EB49B7" w:rsidRDefault="00EB49B7" w:rsidP="000E6FDF">
      <w:pPr>
        <w:bidi/>
        <w:jc w:val="both"/>
        <w:rPr>
          <w:rFonts w:cs="David" w:hint="cs"/>
          <w:rtl/>
        </w:rPr>
      </w:pPr>
    </w:p>
    <w:p w14:paraId="12D68CCF" w14:textId="77777777" w:rsidR="00EB49B7" w:rsidRPr="00EB49B7" w:rsidRDefault="00EB49B7" w:rsidP="000E6FDF">
      <w:pPr>
        <w:bidi/>
        <w:jc w:val="both"/>
        <w:rPr>
          <w:rFonts w:cs="David" w:hint="cs"/>
          <w:rtl/>
        </w:rPr>
      </w:pPr>
      <w:r w:rsidRPr="00EB49B7">
        <w:rPr>
          <w:rFonts w:cs="David" w:hint="cs"/>
          <w:rtl/>
        </w:rPr>
        <w:tab/>
        <w:t xml:space="preserve">המשמרת  מתחילה ב-15:00 או ב-16:00. מי שמתחיל בשעה 15:00 מסיים ב-23:00 ויכול להצביע אחרי המשמרת, ומי שמתחיל ב-16:00 יכול להצביע לפני המשמרת. כלומר תוספת של שעה </w:t>
      </w:r>
      <w:r w:rsidRPr="00EB49B7">
        <w:rPr>
          <w:rFonts w:cs="David"/>
          <w:rtl/>
        </w:rPr>
        <w:t>–</w:t>
      </w:r>
      <w:r w:rsidRPr="00EB49B7">
        <w:rPr>
          <w:rFonts w:cs="David" w:hint="cs"/>
          <w:rtl/>
        </w:rPr>
        <w:t xml:space="preserve"> ואמנם לא כל-כך מקובל לעשות את זה עד 24:00 </w:t>
      </w:r>
      <w:r w:rsidRPr="00EB49B7">
        <w:rPr>
          <w:rFonts w:cs="David"/>
          <w:rtl/>
        </w:rPr>
        <w:t>–</w:t>
      </w:r>
      <w:r w:rsidRPr="00EB49B7">
        <w:rPr>
          <w:rFonts w:cs="David" w:hint="cs"/>
          <w:rtl/>
        </w:rPr>
        <w:t xml:space="preserve"> מאפשרת את הגמישות הזאת בלי לפגוע בבתי-ספר, בלי להשבית וכדומה. יש בכך היגיון. </w:t>
      </w:r>
    </w:p>
    <w:p w14:paraId="4BE49B45" w14:textId="77777777" w:rsidR="00EB49B7" w:rsidRPr="00EB49B7" w:rsidRDefault="00EB49B7" w:rsidP="000E6FDF">
      <w:pPr>
        <w:bidi/>
        <w:jc w:val="both"/>
        <w:rPr>
          <w:rFonts w:cs="David" w:hint="cs"/>
          <w:rtl/>
        </w:rPr>
      </w:pPr>
    </w:p>
    <w:p w14:paraId="1C257724"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64586815" w14:textId="77777777" w:rsidR="00EB49B7" w:rsidRPr="00EB49B7" w:rsidRDefault="00EB49B7" w:rsidP="000E6FDF">
      <w:pPr>
        <w:bidi/>
        <w:jc w:val="both"/>
        <w:rPr>
          <w:rFonts w:cs="David" w:hint="cs"/>
          <w:rtl/>
        </w:rPr>
      </w:pPr>
    </w:p>
    <w:p w14:paraId="2E9DDCD3" w14:textId="77777777" w:rsidR="00EB49B7" w:rsidRPr="00EB49B7" w:rsidRDefault="00EB49B7" w:rsidP="000E6FDF">
      <w:pPr>
        <w:bidi/>
        <w:jc w:val="both"/>
        <w:rPr>
          <w:rFonts w:cs="David" w:hint="cs"/>
          <w:rtl/>
        </w:rPr>
      </w:pPr>
      <w:r w:rsidRPr="00EB49B7">
        <w:rPr>
          <w:rFonts w:cs="David" w:hint="cs"/>
          <w:rtl/>
        </w:rPr>
        <w:tab/>
        <w:t xml:space="preserve">אין שום סיבה לפגוע בבתי-ספר. </w:t>
      </w:r>
    </w:p>
    <w:p w14:paraId="792D5368" w14:textId="77777777" w:rsidR="00EB49B7" w:rsidRPr="00EB49B7" w:rsidRDefault="00EB49B7" w:rsidP="000E6FDF">
      <w:pPr>
        <w:bidi/>
        <w:jc w:val="both"/>
        <w:rPr>
          <w:rFonts w:cs="David" w:hint="cs"/>
          <w:rtl/>
        </w:rPr>
      </w:pPr>
    </w:p>
    <w:p w14:paraId="5AE5A4EE"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36F52AE2" w14:textId="77777777" w:rsidR="00EB49B7" w:rsidRPr="00EB49B7" w:rsidRDefault="00EB49B7" w:rsidP="000E6FDF">
      <w:pPr>
        <w:bidi/>
        <w:jc w:val="both"/>
        <w:rPr>
          <w:rFonts w:cs="David" w:hint="cs"/>
          <w:rtl/>
        </w:rPr>
      </w:pPr>
    </w:p>
    <w:p w14:paraId="767AF392" w14:textId="77777777" w:rsidR="00EB49B7" w:rsidRPr="00EB49B7" w:rsidRDefault="00EB49B7" w:rsidP="000E6FDF">
      <w:pPr>
        <w:bidi/>
        <w:jc w:val="both"/>
        <w:rPr>
          <w:rFonts w:cs="David" w:hint="cs"/>
          <w:rtl/>
        </w:rPr>
      </w:pPr>
      <w:r w:rsidRPr="00EB49B7">
        <w:rPr>
          <w:rFonts w:cs="David" w:hint="cs"/>
          <w:rtl/>
        </w:rPr>
        <w:tab/>
        <w:t xml:space="preserve">אני מציע שנתקן את השעה, נקבע את 24:00 כשעת סיום ההצבעה ושעת ההתחלה תישאר 14:00. נשאיר את זה כיום בחירה. אם יהיה צורך בהוראה כזאת או אחרת, כפי שעושים היום יעשו גם אז. זה הרי לא קבוע בחוק גם היום. אם תמצאו לנכון להכניס תיקון רוחבי בכל החקיקה המתאימה בסוגייה של הוראות נציבות שירות המדינה, נחבר אותו גם לכאן. </w:t>
      </w:r>
    </w:p>
    <w:p w14:paraId="65DF0F37" w14:textId="77777777" w:rsidR="00EB49B7" w:rsidRPr="00EB49B7" w:rsidRDefault="00EB49B7" w:rsidP="000E6FDF">
      <w:pPr>
        <w:bidi/>
        <w:jc w:val="both"/>
        <w:rPr>
          <w:rFonts w:cs="David" w:hint="cs"/>
          <w:rtl/>
        </w:rPr>
      </w:pPr>
    </w:p>
    <w:p w14:paraId="39578F77"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6F27A3F1" w14:textId="77777777" w:rsidR="00EB49B7" w:rsidRPr="00EB49B7" w:rsidRDefault="00EB49B7" w:rsidP="000E6FDF">
      <w:pPr>
        <w:bidi/>
        <w:jc w:val="both"/>
        <w:rPr>
          <w:rFonts w:cs="David" w:hint="cs"/>
          <w:rtl/>
        </w:rPr>
      </w:pPr>
    </w:p>
    <w:p w14:paraId="5EC93AFA" w14:textId="77777777" w:rsidR="00EB49B7" w:rsidRPr="00EB49B7" w:rsidRDefault="00EB49B7" w:rsidP="000E6FDF">
      <w:pPr>
        <w:bidi/>
        <w:jc w:val="both"/>
        <w:rPr>
          <w:rFonts w:cs="David" w:hint="cs"/>
          <w:rtl/>
        </w:rPr>
      </w:pPr>
      <w:r w:rsidRPr="00EB49B7">
        <w:rPr>
          <w:rFonts w:cs="David" w:hint="cs"/>
          <w:rtl/>
        </w:rPr>
        <w:tab/>
        <w:t>אני מתקשה להבין מה זה תיקון רוחבי.</w:t>
      </w:r>
    </w:p>
    <w:p w14:paraId="68E86E59" w14:textId="77777777" w:rsidR="00EB49B7" w:rsidRPr="00EB49B7" w:rsidRDefault="00EB49B7" w:rsidP="000E6FDF">
      <w:pPr>
        <w:bidi/>
        <w:jc w:val="both"/>
        <w:rPr>
          <w:rFonts w:cs="David" w:hint="cs"/>
          <w:rtl/>
        </w:rPr>
      </w:pPr>
    </w:p>
    <w:p w14:paraId="37DE2AE4"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1204F82" w14:textId="77777777" w:rsidR="00EB49B7" w:rsidRPr="00EB49B7" w:rsidRDefault="00EB49B7" w:rsidP="000E6FDF">
      <w:pPr>
        <w:bidi/>
        <w:jc w:val="both"/>
        <w:rPr>
          <w:rFonts w:cs="David" w:hint="cs"/>
          <w:rtl/>
        </w:rPr>
      </w:pPr>
    </w:p>
    <w:p w14:paraId="2F971089" w14:textId="77777777" w:rsidR="00EB49B7" w:rsidRPr="00EB49B7" w:rsidRDefault="00EB49B7" w:rsidP="000E6FDF">
      <w:pPr>
        <w:bidi/>
        <w:jc w:val="both"/>
        <w:rPr>
          <w:rFonts w:cs="David" w:hint="cs"/>
          <w:rtl/>
        </w:rPr>
      </w:pPr>
      <w:r w:rsidRPr="00EB49B7">
        <w:rPr>
          <w:rFonts w:cs="David" w:hint="cs"/>
          <w:rtl/>
        </w:rPr>
        <w:tab/>
        <w:t xml:space="preserve"> אם תביאו תיקון בחוק הרשויות המקומיות, שיגדיר ויעגן בחוק את ההסדרים שננקטים היום בהיעדר חוק באשר להוראות נציבות שירות המדינה, אז אין בעיה, נעשה את זה גם כאן. </w:t>
      </w:r>
    </w:p>
    <w:p w14:paraId="5162173C" w14:textId="77777777" w:rsidR="00EB49B7" w:rsidRPr="00EB49B7" w:rsidRDefault="00EB49B7" w:rsidP="000E6FDF">
      <w:pPr>
        <w:bidi/>
        <w:jc w:val="both"/>
        <w:rPr>
          <w:rFonts w:cs="David" w:hint="cs"/>
          <w:rtl/>
        </w:rPr>
      </w:pPr>
    </w:p>
    <w:p w14:paraId="3B222CDE"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292012D9" w14:textId="77777777" w:rsidR="00EB49B7" w:rsidRPr="00EB49B7" w:rsidRDefault="00EB49B7" w:rsidP="000E6FDF">
      <w:pPr>
        <w:bidi/>
        <w:jc w:val="both"/>
        <w:rPr>
          <w:rFonts w:cs="David" w:hint="cs"/>
          <w:rtl/>
        </w:rPr>
      </w:pPr>
    </w:p>
    <w:p w14:paraId="4E7FCC46" w14:textId="77777777" w:rsidR="00EB49B7" w:rsidRPr="00EB49B7" w:rsidRDefault="00EB49B7" w:rsidP="000E6FDF">
      <w:pPr>
        <w:bidi/>
        <w:jc w:val="both"/>
        <w:rPr>
          <w:rFonts w:cs="David" w:hint="cs"/>
          <w:rtl/>
        </w:rPr>
      </w:pPr>
      <w:r w:rsidRPr="00EB49B7">
        <w:rPr>
          <w:rFonts w:cs="David" w:hint="cs"/>
          <w:rtl/>
        </w:rPr>
        <w:tab/>
        <w:t xml:space="preserve">בואו נדבר לרגע על מוסדות החינוך. </w:t>
      </w:r>
    </w:p>
    <w:p w14:paraId="17CC712C" w14:textId="77777777" w:rsidR="00EB49B7" w:rsidRPr="00EB49B7" w:rsidRDefault="00EB49B7" w:rsidP="000E6FDF">
      <w:pPr>
        <w:bidi/>
        <w:jc w:val="both"/>
        <w:rPr>
          <w:rFonts w:cs="David" w:hint="cs"/>
          <w:rtl/>
        </w:rPr>
      </w:pPr>
    </w:p>
    <w:p w14:paraId="191E735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403C6A1D" w14:textId="77777777" w:rsidR="00EB49B7" w:rsidRPr="00EB49B7" w:rsidRDefault="00EB49B7" w:rsidP="000E6FDF">
      <w:pPr>
        <w:bidi/>
        <w:jc w:val="both"/>
        <w:rPr>
          <w:rFonts w:cs="David" w:hint="cs"/>
          <w:rtl/>
        </w:rPr>
      </w:pPr>
    </w:p>
    <w:p w14:paraId="68BF9E45" w14:textId="77777777" w:rsidR="00EB49B7" w:rsidRPr="00EB49B7" w:rsidRDefault="00EB49B7" w:rsidP="000E6FDF">
      <w:pPr>
        <w:bidi/>
        <w:jc w:val="both"/>
        <w:rPr>
          <w:rFonts w:cs="David" w:hint="cs"/>
          <w:rtl/>
        </w:rPr>
      </w:pPr>
      <w:r w:rsidRPr="00EB49B7">
        <w:rPr>
          <w:rFonts w:cs="David" w:hint="cs"/>
          <w:rtl/>
        </w:rPr>
        <w:tab/>
        <w:t>מוסדות החינוך יהיו פתוחים וייסגרו בשעה 13:00.</w:t>
      </w:r>
    </w:p>
    <w:p w14:paraId="1A279EB3" w14:textId="77777777" w:rsidR="00EB49B7" w:rsidRPr="00EB49B7" w:rsidRDefault="00EB49B7" w:rsidP="000E6FDF">
      <w:pPr>
        <w:bidi/>
        <w:jc w:val="both"/>
        <w:rPr>
          <w:rFonts w:cs="David" w:hint="cs"/>
          <w:rtl/>
        </w:rPr>
      </w:pPr>
    </w:p>
    <w:p w14:paraId="7D000680"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050655AA" w14:textId="77777777" w:rsidR="00EB49B7" w:rsidRPr="00EB49B7" w:rsidRDefault="00EB49B7" w:rsidP="000E6FDF">
      <w:pPr>
        <w:tabs>
          <w:tab w:val="left" w:pos="1559"/>
        </w:tabs>
        <w:bidi/>
        <w:jc w:val="both"/>
        <w:rPr>
          <w:rFonts w:cs="David" w:hint="cs"/>
          <w:rtl/>
        </w:rPr>
      </w:pPr>
    </w:p>
    <w:p w14:paraId="5F11034B" w14:textId="77777777" w:rsidR="00EB49B7" w:rsidRPr="00EB49B7" w:rsidRDefault="00EB49B7" w:rsidP="000E6FDF">
      <w:pPr>
        <w:bidi/>
        <w:jc w:val="both"/>
        <w:rPr>
          <w:rFonts w:cs="David" w:hint="cs"/>
          <w:rtl/>
        </w:rPr>
      </w:pPr>
      <w:r w:rsidRPr="00EB49B7">
        <w:rPr>
          <w:rFonts w:cs="David" w:hint="cs"/>
          <w:rtl/>
        </w:rPr>
        <w:tab/>
        <w:t xml:space="preserve">לפחות ב-12:00. צריך שעתיים כדי להכין את בתי-הספר. </w:t>
      </w:r>
    </w:p>
    <w:p w14:paraId="2AB8385A" w14:textId="77777777" w:rsidR="00EB49B7" w:rsidRPr="00EB49B7" w:rsidRDefault="00EB49B7" w:rsidP="000E6FDF">
      <w:pPr>
        <w:bidi/>
        <w:jc w:val="both"/>
        <w:rPr>
          <w:rFonts w:cs="David" w:hint="cs"/>
          <w:rtl/>
        </w:rPr>
      </w:pPr>
    </w:p>
    <w:p w14:paraId="7856A1F1"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E8FA52B" w14:textId="77777777" w:rsidR="00EB49B7" w:rsidRPr="00EB49B7" w:rsidRDefault="00EB49B7" w:rsidP="000E6FDF">
      <w:pPr>
        <w:bidi/>
        <w:jc w:val="both"/>
        <w:rPr>
          <w:rFonts w:cs="David" w:hint="cs"/>
          <w:rtl/>
        </w:rPr>
      </w:pPr>
    </w:p>
    <w:p w14:paraId="57C03DF5" w14:textId="77777777" w:rsidR="00EB49B7" w:rsidRPr="00EB49B7" w:rsidRDefault="00EB49B7" w:rsidP="000E6FDF">
      <w:pPr>
        <w:bidi/>
        <w:jc w:val="both"/>
        <w:rPr>
          <w:rFonts w:cs="David" w:hint="cs"/>
          <w:rtl/>
        </w:rPr>
      </w:pPr>
      <w:r w:rsidRPr="00EB49B7">
        <w:rPr>
          <w:rFonts w:cs="David" w:hint="cs"/>
          <w:rtl/>
        </w:rPr>
        <w:tab/>
        <w:t xml:space="preserve">אז הלימודים יסתיימו ב-12:00 ויהיו שעתיים להכין את בתי-הספר. לדעתי זה מספיק לגמרי. </w:t>
      </w:r>
    </w:p>
    <w:p w14:paraId="0515C9F5" w14:textId="77777777" w:rsidR="00EB49B7" w:rsidRPr="00EB49B7" w:rsidRDefault="00EB49B7" w:rsidP="000E6FDF">
      <w:pPr>
        <w:bidi/>
        <w:jc w:val="both"/>
        <w:rPr>
          <w:rFonts w:cs="David" w:hint="cs"/>
          <w:rtl/>
        </w:rPr>
      </w:pPr>
    </w:p>
    <w:p w14:paraId="2FF16956"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5B62DDF5" w14:textId="77777777" w:rsidR="00EB49B7" w:rsidRPr="00EB49B7" w:rsidRDefault="00EB49B7" w:rsidP="000E6FDF">
      <w:pPr>
        <w:bidi/>
        <w:jc w:val="both"/>
        <w:rPr>
          <w:rFonts w:cs="David" w:hint="cs"/>
          <w:rtl/>
        </w:rPr>
      </w:pPr>
    </w:p>
    <w:p w14:paraId="7AE9F869" w14:textId="77777777" w:rsidR="00EB49B7" w:rsidRPr="00EB49B7" w:rsidRDefault="00EB49B7" w:rsidP="000E6FDF">
      <w:pPr>
        <w:bidi/>
        <w:jc w:val="both"/>
        <w:rPr>
          <w:rFonts w:cs="David" w:hint="cs"/>
          <w:rtl/>
        </w:rPr>
      </w:pPr>
      <w:r w:rsidRPr="00EB49B7">
        <w:rPr>
          <w:rFonts w:cs="David" w:hint="cs"/>
          <w:rtl/>
        </w:rPr>
        <w:tab/>
        <w:t xml:space="preserve">את שעת סיום הלימודים אנחנו לא כותבים בחוק. את שעות פתיחת הקלפי נתקן גם בעמוד 9, בפסקה 9(ב)(15), היכן שכתוב "14:00-23:00" יהיה "14:00-24:00". </w:t>
      </w:r>
    </w:p>
    <w:p w14:paraId="7CEBD05F" w14:textId="77777777" w:rsidR="00EB49B7" w:rsidRPr="00EB49B7" w:rsidRDefault="00EB49B7" w:rsidP="000E6FDF">
      <w:pPr>
        <w:bidi/>
        <w:jc w:val="both"/>
        <w:rPr>
          <w:rFonts w:cs="David" w:hint="cs"/>
          <w:rtl/>
        </w:rPr>
      </w:pPr>
    </w:p>
    <w:p w14:paraId="7DA5D301"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5D9CCF5D" w14:textId="77777777" w:rsidR="00EB49B7" w:rsidRPr="00EB49B7" w:rsidRDefault="00EB49B7" w:rsidP="000E6FDF">
      <w:pPr>
        <w:bidi/>
        <w:jc w:val="both"/>
        <w:rPr>
          <w:rFonts w:cs="David" w:hint="cs"/>
          <w:rtl/>
        </w:rPr>
      </w:pPr>
    </w:p>
    <w:p w14:paraId="63CC0251" w14:textId="77777777" w:rsidR="00EB49B7" w:rsidRPr="00EB49B7" w:rsidRDefault="00EB49B7" w:rsidP="000E6FDF">
      <w:pPr>
        <w:bidi/>
        <w:jc w:val="both"/>
        <w:rPr>
          <w:rFonts w:cs="David" w:hint="cs"/>
          <w:rtl/>
        </w:rPr>
      </w:pPr>
      <w:r w:rsidRPr="00EB49B7">
        <w:rPr>
          <w:rFonts w:cs="David" w:hint="cs"/>
          <w:rtl/>
        </w:rPr>
        <w:tab/>
        <w:t xml:space="preserve">שעת סיום הלימודים לא תיקבע בחוק?  מי יכריז על זה? הרי כל אחד יעשה כרצונו. </w:t>
      </w:r>
    </w:p>
    <w:p w14:paraId="2481CDF8" w14:textId="77777777" w:rsidR="00EB49B7" w:rsidRPr="00EB49B7" w:rsidRDefault="00EB49B7" w:rsidP="000E6FDF">
      <w:pPr>
        <w:bidi/>
        <w:jc w:val="both"/>
        <w:rPr>
          <w:rFonts w:cs="David" w:hint="cs"/>
          <w:rtl/>
        </w:rPr>
      </w:pPr>
    </w:p>
    <w:p w14:paraId="22C77631"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590DFA22" w14:textId="77777777" w:rsidR="00EB49B7" w:rsidRPr="00EB49B7" w:rsidRDefault="00EB49B7" w:rsidP="000E6FDF">
      <w:pPr>
        <w:bidi/>
        <w:jc w:val="both"/>
        <w:rPr>
          <w:rFonts w:cs="David" w:hint="cs"/>
          <w:rtl/>
        </w:rPr>
      </w:pPr>
    </w:p>
    <w:p w14:paraId="0841DD5F" w14:textId="77777777" w:rsidR="00EB49B7" w:rsidRPr="00EB49B7" w:rsidRDefault="00EB49B7" w:rsidP="000E6FDF">
      <w:pPr>
        <w:bidi/>
        <w:jc w:val="both"/>
        <w:rPr>
          <w:rFonts w:cs="David" w:hint="cs"/>
          <w:rtl/>
        </w:rPr>
      </w:pPr>
      <w:r w:rsidRPr="00EB49B7">
        <w:rPr>
          <w:rFonts w:cs="David" w:hint="cs"/>
          <w:rtl/>
        </w:rPr>
        <w:tab/>
        <w:t xml:space="preserve">חשוב שזה ייכתב בחוק כדי למנוע התכתשות שלנו עם משרד החינוך, זה הכול. </w:t>
      </w:r>
    </w:p>
    <w:p w14:paraId="61D63204" w14:textId="77777777" w:rsidR="00EB49B7" w:rsidRPr="00EB49B7" w:rsidRDefault="00EB49B7" w:rsidP="000E6FDF">
      <w:pPr>
        <w:bidi/>
        <w:jc w:val="both"/>
        <w:rPr>
          <w:rFonts w:cs="David" w:hint="cs"/>
          <w:rtl/>
        </w:rPr>
      </w:pPr>
    </w:p>
    <w:p w14:paraId="7149BF9B"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35489CB0" w14:textId="77777777" w:rsidR="00EB49B7" w:rsidRPr="00EB49B7" w:rsidRDefault="00EB49B7" w:rsidP="000E6FDF">
      <w:pPr>
        <w:bidi/>
        <w:jc w:val="both"/>
        <w:rPr>
          <w:rFonts w:cs="David" w:hint="cs"/>
          <w:rtl/>
        </w:rPr>
      </w:pPr>
    </w:p>
    <w:p w14:paraId="3DAFDDAF" w14:textId="77777777" w:rsidR="00EB49B7" w:rsidRPr="00EB49B7" w:rsidRDefault="00EB49B7" w:rsidP="000E6FDF">
      <w:pPr>
        <w:bidi/>
        <w:jc w:val="both"/>
        <w:rPr>
          <w:rFonts w:cs="David" w:hint="cs"/>
          <w:rtl/>
        </w:rPr>
      </w:pPr>
      <w:r w:rsidRPr="00EB49B7">
        <w:rPr>
          <w:rFonts w:cs="David" w:hint="cs"/>
          <w:rtl/>
        </w:rPr>
        <w:tab/>
        <w:t xml:space="preserve">צריך לכתוב את זה. </w:t>
      </w:r>
    </w:p>
    <w:p w14:paraId="1ED862EF" w14:textId="77777777" w:rsidR="00EB49B7" w:rsidRPr="00EB49B7" w:rsidRDefault="00EB49B7" w:rsidP="000E6FDF">
      <w:pPr>
        <w:bidi/>
        <w:jc w:val="both"/>
        <w:rPr>
          <w:rFonts w:cs="David" w:hint="cs"/>
          <w:rtl/>
        </w:rPr>
      </w:pPr>
    </w:p>
    <w:p w14:paraId="6E5834ED"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48F35A96" w14:textId="77777777" w:rsidR="00EB49B7" w:rsidRPr="00EB49B7" w:rsidRDefault="00EB49B7" w:rsidP="000E6FDF">
      <w:pPr>
        <w:bidi/>
        <w:jc w:val="both"/>
        <w:rPr>
          <w:rFonts w:cs="David" w:hint="cs"/>
          <w:rtl/>
        </w:rPr>
      </w:pPr>
    </w:p>
    <w:p w14:paraId="3AE71B50" w14:textId="77777777" w:rsidR="00EB49B7" w:rsidRPr="00EB49B7" w:rsidRDefault="00EB49B7" w:rsidP="000E6FDF">
      <w:pPr>
        <w:bidi/>
        <w:jc w:val="both"/>
        <w:rPr>
          <w:rFonts w:cs="David" w:hint="cs"/>
          <w:rtl/>
        </w:rPr>
      </w:pPr>
      <w:r w:rsidRPr="00EB49B7">
        <w:rPr>
          <w:rFonts w:cs="David" w:hint="cs"/>
          <w:rtl/>
        </w:rPr>
        <w:tab/>
        <w:t xml:space="preserve">את זה צריך לתאם עם משרד החינוך. </w:t>
      </w:r>
    </w:p>
    <w:p w14:paraId="4F0F9857" w14:textId="77777777" w:rsidR="00EB49B7" w:rsidRPr="00EB49B7" w:rsidRDefault="00EB49B7" w:rsidP="000E6FDF">
      <w:pPr>
        <w:bidi/>
        <w:jc w:val="both"/>
        <w:rPr>
          <w:rFonts w:cs="David" w:hint="cs"/>
          <w:rtl/>
        </w:rPr>
      </w:pPr>
    </w:p>
    <w:p w14:paraId="24541800"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49297C09" w14:textId="77777777" w:rsidR="00EB49B7" w:rsidRPr="00EB49B7" w:rsidRDefault="00EB49B7" w:rsidP="000E6FDF">
      <w:pPr>
        <w:bidi/>
        <w:jc w:val="both"/>
        <w:rPr>
          <w:rFonts w:cs="David" w:hint="cs"/>
          <w:rtl/>
        </w:rPr>
      </w:pPr>
    </w:p>
    <w:p w14:paraId="57883C69" w14:textId="77777777" w:rsidR="00EB49B7" w:rsidRPr="00EB49B7" w:rsidRDefault="00EB49B7" w:rsidP="000E6FDF">
      <w:pPr>
        <w:bidi/>
        <w:jc w:val="both"/>
        <w:rPr>
          <w:rFonts w:cs="David" w:hint="cs"/>
          <w:rtl/>
        </w:rPr>
      </w:pPr>
      <w:r w:rsidRPr="00EB49B7">
        <w:rPr>
          <w:rFonts w:cs="David" w:hint="cs"/>
          <w:rtl/>
        </w:rPr>
        <w:tab/>
        <w:t>מה נעשה היום בסיבוב השני בבחירות לראשות עירייה?</w:t>
      </w:r>
    </w:p>
    <w:p w14:paraId="20826B80" w14:textId="77777777" w:rsidR="00EB49B7" w:rsidRPr="00EB49B7" w:rsidRDefault="00EB49B7" w:rsidP="000E6FDF">
      <w:pPr>
        <w:bidi/>
        <w:jc w:val="both"/>
        <w:rPr>
          <w:rFonts w:cs="David" w:hint="cs"/>
          <w:rtl/>
        </w:rPr>
      </w:pPr>
    </w:p>
    <w:p w14:paraId="4662E1CB"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5A7D0FD9" w14:textId="77777777" w:rsidR="00EB49B7" w:rsidRPr="00EB49B7" w:rsidRDefault="00EB49B7" w:rsidP="000E6FDF">
      <w:pPr>
        <w:bidi/>
        <w:jc w:val="both"/>
        <w:rPr>
          <w:rFonts w:cs="David" w:hint="cs"/>
          <w:rtl/>
        </w:rPr>
      </w:pPr>
    </w:p>
    <w:p w14:paraId="0AD5CF47" w14:textId="77777777" w:rsidR="00EB49B7" w:rsidRPr="00EB49B7" w:rsidRDefault="00EB49B7" w:rsidP="000E6FDF">
      <w:pPr>
        <w:bidi/>
        <w:jc w:val="both"/>
        <w:rPr>
          <w:rFonts w:cs="David" w:hint="cs"/>
          <w:rtl/>
        </w:rPr>
      </w:pPr>
      <w:r w:rsidRPr="00EB49B7">
        <w:rPr>
          <w:rFonts w:cs="David" w:hint="cs"/>
          <w:rtl/>
        </w:rPr>
        <w:tab/>
        <w:t xml:space="preserve">היום ההצבעה בסיבוב השני בבחירות לראשות עירייה היא מהצהרים, בהינתן העובדה שאחוזי ההצבעה נמוכים מאוד. </w:t>
      </w:r>
    </w:p>
    <w:p w14:paraId="477D894B" w14:textId="77777777" w:rsidR="00EB49B7" w:rsidRPr="00EB49B7" w:rsidRDefault="00EB49B7" w:rsidP="000E6FDF">
      <w:pPr>
        <w:bidi/>
        <w:jc w:val="both"/>
        <w:rPr>
          <w:rFonts w:cs="David" w:hint="cs"/>
          <w:rtl/>
        </w:rPr>
      </w:pPr>
    </w:p>
    <w:p w14:paraId="3608EC6C"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F62AD79" w14:textId="77777777" w:rsidR="00EB49B7" w:rsidRPr="00EB49B7" w:rsidRDefault="00EB49B7" w:rsidP="000E6FDF">
      <w:pPr>
        <w:bidi/>
        <w:jc w:val="both"/>
        <w:rPr>
          <w:rFonts w:cs="David" w:hint="cs"/>
          <w:rtl/>
        </w:rPr>
      </w:pPr>
    </w:p>
    <w:p w14:paraId="57A5C450" w14:textId="77777777" w:rsidR="00EB49B7" w:rsidRPr="00EB49B7" w:rsidRDefault="00EB49B7" w:rsidP="000E6FDF">
      <w:pPr>
        <w:bidi/>
        <w:jc w:val="both"/>
        <w:rPr>
          <w:rFonts w:cs="David" w:hint="cs"/>
          <w:rtl/>
        </w:rPr>
      </w:pPr>
      <w:r w:rsidRPr="00EB49B7">
        <w:rPr>
          <w:rFonts w:cs="David" w:hint="cs"/>
          <w:rtl/>
        </w:rPr>
        <w:tab/>
        <w:t>לא זאת השאלה. מה נעשה מול משרד החינוך בעניין הזה? יש הוראת חוק? יש משהו?</w:t>
      </w:r>
    </w:p>
    <w:p w14:paraId="0D69043C" w14:textId="77777777" w:rsidR="00EB49B7" w:rsidRPr="00EB49B7" w:rsidRDefault="00EB49B7" w:rsidP="000E6FDF">
      <w:pPr>
        <w:bidi/>
        <w:jc w:val="both"/>
        <w:rPr>
          <w:rFonts w:cs="David" w:hint="cs"/>
          <w:rtl/>
        </w:rPr>
      </w:pPr>
    </w:p>
    <w:p w14:paraId="10D43D1A"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3938D6FA" w14:textId="77777777" w:rsidR="00EB49B7" w:rsidRPr="00EB49B7" w:rsidRDefault="00EB49B7" w:rsidP="000E6FDF">
      <w:pPr>
        <w:bidi/>
        <w:jc w:val="both"/>
        <w:rPr>
          <w:rFonts w:cs="David" w:hint="cs"/>
          <w:rtl/>
        </w:rPr>
      </w:pPr>
    </w:p>
    <w:p w14:paraId="549C0811" w14:textId="77777777" w:rsidR="00EB49B7" w:rsidRPr="00EB49B7" w:rsidRDefault="00EB49B7" w:rsidP="000E6FDF">
      <w:pPr>
        <w:bidi/>
        <w:jc w:val="both"/>
        <w:rPr>
          <w:rFonts w:cs="David" w:hint="cs"/>
          <w:rtl/>
        </w:rPr>
      </w:pPr>
      <w:r w:rsidRPr="00EB49B7">
        <w:rPr>
          <w:rFonts w:cs="David" w:hint="cs"/>
          <w:rtl/>
        </w:rPr>
        <w:tab/>
        <w:t xml:space="preserve">קיימת רק אותה החלטת ממשלה. </w:t>
      </w:r>
    </w:p>
    <w:p w14:paraId="00EE4674" w14:textId="77777777" w:rsidR="00EB49B7" w:rsidRPr="00EB49B7" w:rsidRDefault="00EB49B7" w:rsidP="000E6FDF">
      <w:pPr>
        <w:bidi/>
        <w:jc w:val="both"/>
        <w:rPr>
          <w:rFonts w:cs="David" w:hint="cs"/>
          <w:rtl/>
        </w:rPr>
      </w:pPr>
    </w:p>
    <w:p w14:paraId="50116E30"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47BCFB0F" w14:textId="77777777" w:rsidR="00EB49B7" w:rsidRPr="00EB49B7" w:rsidRDefault="00EB49B7" w:rsidP="000E6FDF">
      <w:pPr>
        <w:bidi/>
        <w:jc w:val="both"/>
        <w:rPr>
          <w:rFonts w:cs="David" w:hint="cs"/>
          <w:rtl/>
        </w:rPr>
      </w:pPr>
    </w:p>
    <w:p w14:paraId="37F848AA" w14:textId="77777777" w:rsidR="00EB49B7" w:rsidRPr="00EB49B7" w:rsidRDefault="00EB49B7" w:rsidP="000E6FDF">
      <w:pPr>
        <w:bidi/>
        <w:jc w:val="both"/>
        <w:rPr>
          <w:rFonts w:cs="David" w:hint="cs"/>
          <w:rtl/>
        </w:rPr>
      </w:pPr>
      <w:r w:rsidRPr="00EB49B7">
        <w:rPr>
          <w:rFonts w:cs="David" w:hint="cs"/>
          <w:rtl/>
        </w:rPr>
        <w:tab/>
        <w:t xml:space="preserve">אז כאן יהיה אותו דבר. אני לא רואה צורך להמציא את הגלגל. </w:t>
      </w:r>
    </w:p>
    <w:p w14:paraId="4B086FE8" w14:textId="77777777" w:rsidR="00EB49B7" w:rsidRPr="00EB49B7" w:rsidRDefault="00EB49B7" w:rsidP="000E6FDF">
      <w:pPr>
        <w:bidi/>
        <w:jc w:val="both"/>
        <w:rPr>
          <w:rFonts w:cs="David" w:hint="cs"/>
          <w:rtl/>
        </w:rPr>
      </w:pPr>
    </w:p>
    <w:p w14:paraId="1DBA026E"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03FC0610" w14:textId="77777777" w:rsidR="00EB49B7" w:rsidRPr="00EB49B7" w:rsidRDefault="00EB49B7" w:rsidP="000E6FDF">
      <w:pPr>
        <w:bidi/>
        <w:jc w:val="both"/>
        <w:rPr>
          <w:rFonts w:cs="David" w:hint="cs"/>
          <w:rtl/>
        </w:rPr>
      </w:pPr>
    </w:p>
    <w:p w14:paraId="76814DF4" w14:textId="77777777" w:rsidR="00EB49B7" w:rsidRPr="00EB49B7" w:rsidRDefault="00EB49B7" w:rsidP="000E6FDF">
      <w:pPr>
        <w:bidi/>
        <w:jc w:val="both"/>
        <w:rPr>
          <w:rFonts w:cs="David" w:hint="cs"/>
          <w:rtl/>
        </w:rPr>
      </w:pPr>
      <w:r w:rsidRPr="00EB49B7">
        <w:rPr>
          <w:rFonts w:cs="David" w:hint="cs"/>
          <w:rtl/>
        </w:rPr>
        <w:tab/>
        <w:t xml:space="preserve"> ואם הממשלה תחליט שהיא לא רוצה את זה היא לא תקבל החלטה כזאת. </w:t>
      </w:r>
    </w:p>
    <w:p w14:paraId="5998880B" w14:textId="77777777" w:rsidR="00EB49B7" w:rsidRPr="00EB49B7" w:rsidRDefault="00EB49B7" w:rsidP="000E6FDF">
      <w:pPr>
        <w:bidi/>
        <w:jc w:val="both"/>
        <w:rPr>
          <w:rFonts w:cs="David" w:hint="cs"/>
          <w:rtl/>
        </w:rPr>
      </w:pPr>
    </w:p>
    <w:p w14:paraId="4BA7F852"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5EE31F7" w14:textId="77777777" w:rsidR="00EB49B7" w:rsidRPr="00EB49B7" w:rsidRDefault="00EB49B7" w:rsidP="000E6FDF">
      <w:pPr>
        <w:bidi/>
        <w:jc w:val="both"/>
        <w:rPr>
          <w:rFonts w:cs="David" w:hint="cs"/>
          <w:rtl/>
        </w:rPr>
      </w:pPr>
    </w:p>
    <w:p w14:paraId="1DFF91D8" w14:textId="77777777" w:rsidR="00EB49B7" w:rsidRPr="00EB49B7" w:rsidRDefault="00EB49B7" w:rsidP="000E6FDF">
      <w:pPr>
        <w:bidi/>
        <w:jc w:val="both"/>
        <w:rPr>
          <w:rFonts w:cs="David" w:hint="cs"/>
          <w:rtl/>
        </w:rPr>
      </w:pPr>
      <w:r w:rsidRPr="00EB49B7">
        <w:rPr>
          <w:rFonts w:cs="David" w:hint="cs"/>
          <w:rtl/>
        </w:rPr>
        <w:tab/>
        <w:t xml:space="preserve">הממשלה מחויבת לאותו הסדר. הממשלה לא תמנע את הצבת הקלפיות. </w:t>
      </w:r>
    </w:p>
    <w:p w14:paraId="708ADF63" w14:textId="77777777" w:rsidR="00EB49B7" w:rsidRPr="00EB49B7" w:rsidRDefault="00EB49B7" w:rsidP="000E6FDF">
      <w:pPr>
        <w:bidi/>
        <w:jc w:val="both"/>
        <w:rPr>
          <w:rFonts w:cs="David" w:hint="cs"/>
          <w:rtl/>
        </w:rPr>
      </w:pPr>
    </w:p>
    <w:p w14:paraId="1AA8C397"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57643D9D" w14:textId="77777777" w:rsidR="00EB49B7" w:rsidRPr="00EB49B7" w:rsidRDefault="00EB49B7" w:rsidP="000E6FDF">
      <w:pPr>
        <w:bidi/>
        <w:jc w:val="both"/>
        <w:rPr>
          <w:rFonts w:cs="David" w:hint="cs"/>
          <w:rtl/>
        </w:rPr>
      </w:pPr>
    </w:p>
    <w:p w14:paraId="3B9C8DFF" w14:textId="77777777" w:rsidR="00EB49B7" w:rsidRPr="00EB49B7" w:rsidRDefault="00EB49B7" w:rsidP="000E6FDF">
      <w:pPr>
        <w:bidi/>
        <w:jc w:val="both"/>
        <w:rPr>
          <w:rFonts w:cs="David" w:hint="cs"/>
          <w:rtl/>
        </w:rPr>
      </w:pPr>
      <w:r w:rsidRPr="00EB49B7">
        <w:rPr>
          <w:rFonts w:cs="David" w:hint="cs"/>
          <w:rtl/>
        </w:rPr>
        <w:tab/>
        <w:t xml:space="preserve">אם אנחנו קובעים בחוק שבתי-הספר צריכים להתפנות בשעה 12:00, ראוי לציין שרק בתי-ספר שבהם יש קלפיות ייסגרו. </w:t>
      </w:r>
    </w:p>
    <w:p w14:paraId="000040F0" w14:textId="77777777" w:rsidR="00EB49B7" w:rsidRPr="00EB49B7" w:rsidRDefault="00EB49B7" w:rsidP="000E6FDF">
      <w:pPr>
        <w:bidi/>
        <w:jc w:val="both"/>
        <w:rPr>
          <w:rFonts w:cs="David" w:hint="cs"/>
          <w:rtl/>
        </w:rPr>
      </w:pPr>
    </w:p>
    <w:p w14:paraId="24C7EDB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4F82821" w14:textId="77777777" w:rsidR="00EB49B7" w:rsidRPr="00EB49B7" w:rsidRDefault="00EB49B7" w:rsidP="000E6FDF">
      <w:pPr>
        <w:bidi/>
        <w:jc w:val="both"/>
        <w:rPr>
          <w:rFonts w:cs="David" w:hint="cs"/>
          <w:rtl/>
        </w:rPr>
      </w:pPr>
    </w:p>
    <w:p w14:paraId="5F2851A7" w14:textId="77777777" w:rsidR="00EB49B7" w:rsidRPr="00EB49B7" w:rsidRDefault="00EB49B7" w:rsidP="000E6FDF">
      <w:pPr>
        <w:bidi/>
        <w:jc w:val="both"/>
        <w:rPr>
          <w:rFonts w:cs="David" w:hint="cs"/>
          <w:rtl/>
        </w:rPr>
      </w:pPr>
      <w:r w:rsidRPr="00EB49B7">
        <w:rPr>
          <w:rFonts w:cs="David" w:hint="cs"/>
          <w:rtl/>
        </w:rPr>
        <w:tab/>
        <w:t xml:space="preserve">זה ברור לגמרי. זה תמיד חל רק על מוסד חינוך שבו מוצבות קלפיות. </w:t>
      </w:r>
    </w:p>
    <w:p w14:paraId="28D16171" w14:textId="77777777" w:rsidR="00EB49B7" w:rsidRPr="00EB49B7" w:rsidRDefault="00EB49B7" w:rsidP="000E6FDF">
      <w:pPr>
        <w:bidi/>
        <w:jc w:val="both"/>
        <w:rPr>
          <w:rFonts w:cs="David" w:hint="cs"/>
          <w:rtl/>
        </w:rPr>
      </w:pPr>
    </w:p>
    <w:p w14:paraId="0393E380"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B8B68DC" w14:textId="77777777" w:rsidR="00EB49B7" w:rsidRPr="00EB49B7" w:rsidRDefault="00EB49B7" w:rsidP="000E6FDF">
      <w:pPr>
        <w:tabs>
          <w:tab w:val="left" w:pos="1559"/>
        </w:tabs>
        <w:bidi/>
        <w:jc w:val="both"/>
        <w:rPr>
          <w:rFonts w:cs="David" w:hint="cs"/>
          <w:rtl/>
        </w:rPr>
      </w:pPr>
    </w:p>
    <w:p w14:paraId="0E42A514" w14:textId="77777777" w:rsidR="00EB49B7" w:rsidRPr="00EB49B7" w:rsidRDefault="00EB49B7" w:rsidP="000E6FDF">
      <w:pPr>
        <w:bidi/>
        <w:jc w:val="both"/>
        <w:rPr>
          <w:rFonts w:cs="David" w:hint="cs"/>
          <w:rtl/>
        </w:rPr>
      </w:pPr>
      <w:r w:rsidRPr="00EB49B7">
        <w:rPr>
          <w:rFonts w:cs="David" w:hint="cs"/>
          <w:rtl/>
        </w:rPr>
        <w:tab/>
        <w:t xml:space="preserve">אנחנו משתמשים בכל בתי-הספר כמעט ברחבי הארץ, כולל בתי-ספר פרטיים. </w:t>
      </w:r>
    </w:p>
    <w:p w14:paraId="2DC3ABFC" w14:textId="77777777" w:rsidR="00EB49B7" w:rsidRPr="00EB49B7" w:rsidRDefault="00EB49B7" w:rsidP="000E6FDF">
      <w:pPr>
        <w:bidi/>
        <w:jc w:val="both"/>
        <w:rPr>
          <w:rFonts w:cs="David" w:hint="cs"/>
          <w:rtl/>
        </w:rPr>
      </w:pPr>
    </w:p>
    <w:p w14:paraId="46A9B378"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756E306" w14:textId="77777777" w:rsidR="00EB49B7" w:rsidRPr="00EB49B7" w:rsidRDefault="00EB49B7" w:rsidP="000E6FDF">
      <w:pPr>
        <w:bidi/>
        <w:jc w:val="both"/>
        <w:rPr>
          <w:rFonts w:cs="David" w:hint="cs"/>
          <w:rtl/>
        </w:rPr>
      </w:pPr>
    </w:p>
    <w:p w14:paraId="5B50549D" w14:textId="77777777" w:rsidR="00EB49B7" w:rsidRPr="00EB49B7" w:rsidRDefault="00EB49B7" w:rsidP="000E6FDF">
      <w:pPr>
        <w:bidi/>
        <w:jc w:val="both"/>
        <w:rPr>
          <w:rFonts w:cs="David" w:hint="cs"/>
          <w:rtl/>
        </w:rPr>
      </w:pPr>
      <w:r w:rsidRPr="00EB49B7">
        <w:rPr>
          <w:rFonts w:cs="David" w:hint="cs"/>
          <w:rtl/>
        </w:rPr>
        <w:tab/>
        <w:t xml:space="preserve">אני מציע שלא נחדש עכשיו חידושים בדיני הבחירות הכלליים כי אז נצטרך להתחיל דיון ארוך עם משרד החינוך ועם עשרים גורמים אחרים. </w:t>
      </w:r>
    </w:p>
    <w:p w14:paraId="33CAF98E" w14:textId="77777777" w:rsidR="00EB49B7" w:rsidRPr="00EB49B7" w:rsidRDefault="00EB49B7" w:rsidP="000E6FDF">
      <w:pPr>
        <w:bidi/>
        <w:jc w:val="both"/>
        <w:rPr>
          <w:rFonts w:cs="David" w:hint="cs"/>
          <w:rtl/>
        </w:rPr>
      </w:pPr>
    </w:p>
    <w:p w14:paraId="0CD4935B"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225CA92" w14:textId="77777777" w:rsidR="00EB49B7" w:rsidRPr="00EB49B7" w:rsidRDefault="00EB49B7" w:rsidP="000E6FDF">
      <w:pPr>
        <w:tabs>
          <w:tab w:val="left" w:pos="1559"/>
        </w:tabs>
        <w:bidi/>
        <w:jc w:val="both"/>
        <w:rPr>
          <w:rFonts w:cs="David" w:hint="cs"/>
          <w:rtl/>
        </w:rPr>
      </w:pPr>
    </w:p>
    <w:p w14:paraId="0ED92BF1" w14:textId="77777777" w:rsidR="00EB49B7" w:rsidRPr="00EB49B7" w:rsidRDefault="00EB49B7" w:rsidP="000E6FDF">
      <w:pPr>
        <w:bidi/>
        <w:jc w:val="both"/>
        <w:rPr>
          <w:rFonts w:cs="David" w:hint="cs"/>
          <w:rtl/>
        </w:rPr>
      </w:pPr>
      <w:r w:rsidRPr="00EB49B7">
        <w:rPr>
          <w:rFonts w:cs="David" w:hint="cs"/>
          <w:rtl/>
        </w:rPr>
        <w:tab/>
        <w:t xml:space="preserve">אבל החידוש כאן הוא שמקצרים את שעות ההצבעה. </w:t>
      </w:r>
    </w:p>
    <w:p w14:paraId="3C777B6B" w14:textId="77777777" w:rsidR="00EB49B7" w:rsidRPr="00EB49B7" w:rsidRDefault="00EB49B7" w:rsidP="000E6FDF">
      <w:pPr>
        <w:bidi/>
        <w:jc w:val="both"/>
        <w:rPr>
          <w:rFonts w:cs="David" w:hint="cs"/>
          <w:rtl/>
        </w:rPr>
      </w:pPr>
    </w:p>
    <w:p w14:paraId="4EC67A8F"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F588CC1" w14:textId="77777777" w:rsidR="00EB49B7" w:rsidRPr="00EB49B7" w:rsidRDefault="00EB49B7" w:rsidP="000E6FDF">
      <w:pPr>
        <w:bidi/>
        <w:jc w:val="both"/>
        <w:rPr>
          <w:rFonts w:cs="David" w:hint="cs"/>
          <w:rtl/>
        </w:rPr>
      </w:pPr>
    </w:p>
    <w:p w14:paraId="731C828E" w14:textId="77777777" w:rsidR="00EB49B7" w:rsidRPr="00EB49B7" w:rsidRDefault="00EB49B7" w:rsidP="000E6FDF">
      <w:pPr>
        <w:bidi/>
        <w:jc w:val="both"/>
        <w:rPr>
          <w:rFonts w:cs="David" w:hint="cs"/>
          <w:rtl/>
        </w:rPr>
      </w:pPr>
      <w:r w:rsidRPr="00EB49B7">
        <w:rPr>
          <w:rFonts w:cs="David" w:hint="cs"/>
          <w:rtl/>
        </w:rPr>
        <w:tab/>
        <w:t xml:space="preserve">זה קיים היום באותה מידה בבחירות בסיבוב השני לרשויות המקומיות. </w:t>
      </w:r>
    </w:p>
    <w:p w14:paraId="27C97580" w14:textId="77777777" w:rsidR="00EB49B7" w:rsidRPr="00EB49B7" w:rsidRDefault="00EB49B7" w:rsidP="000E6FDF">
      <w:pPr>
        <w:bidi/>
        <w:jc w:val="both"/>
        <w:rPr>
          <w:rFonts w:cs="David" w:hint="cs"/>
          <w:rtl/>
        </w:rPr>
      </w:pPr>
    </w:p>
    <w:p w14:paraId="76AD8956"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7A7AA046" w14:textId="77777777" w:rsidR="00EB49B7" w:rsidRPr="00EB49B7" w:rsidRDefault="00EB49B7" w:rsidP="000E6FDF">
      <w:pPr>
        <w:bidi/>
        <w:jc w:val="both"/>
        <w:rPr>
          <w:rFonts w:cs="David" w:hint="cs"/>
          <w:rtl/>
        </w:rPr>
      </w:pPr>
    </w:p>
    <w:p w14:paraId="4D639D55" w14:textId="77777777" w:rsidR="00EB49B7" w:rsidRPr="00EB49B7" w:rsidRDefault="00EB49B7" w:rsidP="000E6FDF">
      <w:pPr>
        <w:bidi/>
        <w:jc w:val="both"/>
        <w:rPr>
          <w:rFonts w:cs="David" w:hint="cs"/>
          <w:rtl/>
        </w:rPr>
      </w:pPr>
      <w:r w:rsidRPr="00EB49B7">
        <w:rPr>
          <w:rFonts w:cs="David" w:hint="cs"/>
          <w:rtl/>
        </w:rPr>
        <w:tab/>
        <w:t xml:space="preserve">ההבדל הוא שברשויות המקומיות אין לממשלה אינטרס פוליטי ישיר, כי ברשויות המקומיות זה 160-170 רשויות מקומיות שונות. כאן יש שאלה פוליטית מן המדרגה הראשונה והממשלה יכולה בהחלט להחליט כך או אחרת בניסיון להכשיל את המערכת. יש כאן אלמנט נוסף, של הקטנת מספר הבוחרים בקלפי. לפיכך אנחנו צריכים להוסיף עוד 6,000 קלפיות. </w:t>
      </w:r>
    </w:p>
    <w:p w14:paraId="0197A21F" w14:textId="77777777" w:rsidR="00EB49B7" w:rsidRPr="00EB49B7" w:rsidRDefault="00EB49B7" w:rsidP="000E6FDF">
      <w:pPr>
        <w:bidi/>
        <w:jc w:val="both"/>
        <w:rPr>
          <w:rFonts w:cs="David" w:hint="cs"/>
          <w:rtl/>
        </w:rPr>
      </w:pPr>
    </w:p>
    <w:p w14:paraId="31332361"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1E108D9" w14:textId="77777777" w:rsidR="00EB49B7" w:rsidRPr="00EB49B7" w:rsidRDefault="00EB49B7" w:rsidP="000E6FDF">
      <w:pPr>
        <w:bidi/>
        <w:jc w:val="both"/>
        <w:rPr>
          <w:rFonts w:cs="David" w:hint="cs"/>
          <w:rtl/>
        </w:rPr>
      </w:pPr>
    </w:p>
    <w:p w14:paraId="011D2C30" w14:textId="77777777" w:rsidR="00EB49B7" w:rsidRPr="00EB49B7" w:rsidRDefault="00EB49B7" w:rsidP="000E6FDF">
      <w:pPr>
        <w:bidi/>
        <w:jc w:val="both"/>
        <w:rPr>
          <w:rFonts w:cs="David" w:hint="cs"/>
          <w:rtl/>
        </w:rPr>
      </w:pPr>
      <w:r w:rsidRPr="00EB49B7">
        <w:rPr>
          <w:rFonts w:cs="David" w:hint="cs"/>
          <w:rtl/>
        </w:rPr>
        <w:tab/>
        <w:t xml:space="preserve">אני סבור שאנחנו לא צריכים להוסיף 6,000 קלפיות. עוד לא התחלנו לדון בזה, אבל כשנגיע  לדיון הזה נבחן את השאלה ונדון בה. </w:t>
      </w:r>
    </w:p>
    <w:p w14:paraId="5734E3DF" w14:textId="77777777" w:rsidR="00EB49B7" w:rsidRPr="00EB49B7" w:rsidRDefault="00EB49B7" w:rsidP="000E6FDF">
      <w:pPr>
        <w:bidi/>
        <w:jc w:val="both"/>
        <w:rPr>
          <w:rFonts w:cs="David" w:hint="cs"/>
          <w:rtl/>
        </w:rPr>
      </w:pPr>
    </w:p>
    <w:p w14:paraId="2316CD93"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3CD948C9" w14:textId="77777777" w:rsidR="00EB49B7" w:rsidRPr="00EB49B7" w:rsidRDefault="00EB49B7" w:rsidP="000E6FDF">
      <w:pPr>
        <w:bidi/>
        <w:jc w:val="both"/>
        <w:rPr>
          <w:rFonts w:cs="David" w:hint="cs"/>
          <w:rtl/>
        </w:rPr>
      </w:pPr>
    </w:p>
    <w:p w14:paraId="76CA0C53" w14:textId="77777777" w:rsidR="00EB49B7" w:rsidRPr="00EB49B7" w:rsidRDefault="00EB49B7" w:rsidP="000E6FDF">
      <w:pPr>
        <w:bidi/>
        <w:jc w:val="both"/>
        <w:rPr>
          <w:rFonts w:cs="David" w:hint="cs"/>
          <w:rtl/>
        </w:rPr>
      </w:pPr>
      <w:r w:rsidRPr="00EB49B7">
        <w:rPr>
          <w:rFonts w:cs="David" w:hint="cs"/>
          <w:rtl/>
        </w:rPr>
        <w:tab/>
        <w:t xml:space="preserve">זה נובע מאותו עניין, שמקצצים כאן בערך 7 שעות הצבעה ויש לכך משמעות, כמה בוחרים יכולים להצביע בדקה או בשתי דקות. </w:t>
      </w:r>
    </w:p>
    <w:p w14:paraId="4047CD08" w14:textId="77777777" w:rsidR="00EB49B7" w:rsidRPr="00EB49B7" w:rsidRDefault="00EB49B7" w:rsidP="000E6FDF">
      <w:pPr>
        <w:bidi/>
        <w:jc w:val="both"/>
        <w:rPr>
          <w:rFonts w:cs="David" w:hint="cs"/>
          <w:rtl/>
        </w:rPr>
      </w:pPr>
    </w:p>
    <w:p w14:paraId="1D916F92"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F71E856" w14:textId="77777777" w:rsidR="00EB49B7" w:rsidRPr="00EB49B7" w:rsidRDefault="00EB49B7" w:rsidP="000E6FDF">
      <w:pPr>
        <w:bidi/>
        <w:jc w:val="both"/>
        <w:rPr>
          <w:rFonts w:cs="David" w:hint="cs"/>
          <w:rtl/>
        </w:rPr>
      </w:pPr>
    </w:p>
    <w:p w14:paraId="7FEB2333" w14:textId="77777777" w:rsidR="00EB49B7" w:rsidRPr="00EB49B7" w:rsidRDefault="00EB49B7" w:rsidP="000E6FDF">
      <w:pPr>
        <w:bidi/>
        <w:jc w:val="both"/>
        <w:rPr>
          <w:rFonts w:cs="David" w:hint="cs"/>
          <w:rtl/>
        </w:rPr>
      </w:pPr>
      <w:r w:rsidRPr="00EB49B7">
        <w:rPr>
          <w:rFonts w:cs="David" w:hint="cs"/>
          <w:rtl/>
        </w:rPr>
        <w:tab/>
        <w:t xml:space="preserve">אני לא מומחה כמוכם לבחירות, אבל ישבתי בוועדת קלפי פעמים רבות, לפחות כחבר ועדת בחירות במפלגה שלי, ולפעמים בבחירות מסובכות יותר ברמת המצביע הבודד שצריך לסמן שמות וכן הלאה. התמודדנו גם עם מחשבים וגם בלי מחשבים. אגב, זה עבד בכלל לא רע בסופו של עניין. השיטה שבה השתמשנו פעמים רבות היא לפתוח באותה קלפי כמה פרגודים. באופן הזה לא צריך להוסיף 6,000 קלפיות. אפשר לנהל את הכול באותו כוח-אדם כמעט ובאותם אמצעים. צריך לזכור גם שאנחנו מוסיפים שעתיים בלילה, כלומר פער השעות הכולל יקטן, ואלה דווקא שעות שייתכן שיהיו נוחות יותר להצבעה. המצב לא כל-כך קטסטרופלי. זה לא מצדיק סטייה מדיני הבחירות הכלליים. עלינו להיצמד לדיני הבחירות הכלליים ולסטות רק היכן שאין ברירה. </w:t>
      </w:r>
    </w:p>
    <w:p w14:paraId="7AB25462" w14:textId="77777777" w:rsidR="00EB49B7" w:rsidRPr="00EB49B7" w:rsidRDefault="00EB49B7" w:rsidP="000E6FDF">
      <w:pPr>
        <w:bidi/>
        <w:jc w:val="both"/>
        <w:rPr>
          <w:rFonts w:cs="David" w:hint="cs"/>
          <w:rtl/>
        </w:rPr>
      </w:pPr>
    </w:p>
    <w:p w14:paraId="265C335B"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3A2AF85C" w14:textId="77777777" w:rsidR="00EB49B7" w:rsidRPr="00EB49B7" w:rsidRDefault="00EB49B7" w:rsidP="000E6FDF">
      <w:pPr>
        <w:tabs>
          <w:tab w:val="left" w:pos="1559"/>
        </w:tabs>
        <w:bidi/>
        <w:jc w:val="both"/>
        <w:rPr>
          <w:rFonts w:cs="David" w:hint="cs"/>
          <w:rtl/>
        </w:rPr>
      </w:pPr>
    </w:p>
    <w:p w14:paraId="1D86B425" w14:textId="77777777" w:rsidR="00EB49B7" w:rsidRPr="00EB49B7" w:rsidRDefault="00EB49B7" w:rsidP="000E6FDF">
      <w:pPr>
        <w:bidi/>
        <w:jc w:val="both"/>
        <w:rPr>
          <w:rFonts w:cs="David" w:hint="cs"/>
          <w:rtl/>
        </w:rPr>
      </w:pPr>
      <w:r w:rsidRPr="00EB49B7">
        <w:rPr>
          <w:rFonts w:cs="David" w:hint="cs"/>
          <w:rtl/>
        </w:rPr>
        <w:tab/>
        <w:t>אבל יש כאן סוגייה עקרונית, בגלל השבתון, והתיקון  נגזר מזה. יש כאן סטייה מדיני הבחירות הרגילים.</w:t>
      </w:r>
    </w:p>
    <w:p w14:paraId="53B9B74C" w14:textId="77777777" w:rsidR="00EB49B7" w:rsidRPr="00EB49B7" w:rsidRDefault="00EB49B7" w:rsidP="000E6FDF">
      <w:pPr>
        <w:bidi/>
        <w:jc w:val="both"/>
        <w:rPr>
          <w:rFonts w:cs="David" w:hint="cs"/>
          <w:rtl/>
        </w:rPr>
      </w:pPr>
    </w:p>
    <w:p w14:paraId="16B9BFDF"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6F0278A5" w14:textId="77777777" w:rsidR="00EB49B7" w:rsidRPr="00EB49B7" w:rsidRDefault="00EB49B7" w:rsidP="000E6FDF">
      <w:pPr>
        <w:bidi/>
        <w:jc w:val="both"/>
        <w:rPr>
          <w:rFonts w:cs="David" w:hint="cs"/>
          <w:rtl/>
        </w:rPr>
      </w:pPr>
    </w:p>
    <w:p w14:paraId="4CDB3958" w14:textId="77777777" w:rsidR="00EB49B7" w:rsidRPr="00EB49B7" w:rsidRDefault="00EB49B7" w:rsidP="000E6FDF">
      <w:pPr>
        <w:bidi/>
        <w:jc w:val="both"/>
        <w:rPr>
          <w:rFonts w:cs="David" w:hint="cs"/>
          <w:rtl/>
        </w:rPr>
      </w:pPr>
      <w:r w:rsidRPr="00EB49B7">
        <w:rPr>
          <w:rFonts w:cs="David" w:hint="cs"/>
          <w:rtl/>
        </w:rPr>
        <w:tab/>
        <w:t xml:space="preserve">כאשר קיצצנו את השעות, זה כבר סטייה. </w:t>
      </w:r>
    </w:p>
    <w:p w14:paraId="1133B1EC" w14:textId="77777777" w:rsidR="00EB49B7" w:rsidRPr="00EB49B7" w:rsidRDefault="00EB49B7" w:rsidP="000E6FDF">
      <w:pPr>
        <w:bidi/>
        <w:jc w:val="both"/>
        <w:rPr>
          <w:rFonts w:cs="David" w:hint="cs"/>
          <w:rtl/>
        </w:rPr>
      </w:pPr>
    </w:p>
    <w:p w14:paraId="073D731E"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5B760B35" w14:textId="77777777" w:rsidR="00EB49B7" w:rsidRPr="00EB49B7" w:rsidRDefault="00EB49B7" w:rsidP="000E6FDF">
      <w:pPr>
        <w:bidi/>
        <w:jc w:val="both"/>
        <w:rPr>
          <w:rFonts w:cs="David" w:hint="cs"/>
          <w:rtl/>
        </w:rPr>
      </w:pPr>
    </w:p>
    <w:p w14:paraId="5A98CAC4" w14:textId="77777777" w:rsidR="00EB49B7" w:rsidRPr="00EB49B7" w:rsidRDefault="00EB49B7" w:rsidP="000E6FDF">
      <w:pPr>
        <w:bidi/>
        <w:jc w:val="both"/>
        <w:rPr>
          <w:rFonts w:cs="David" w:hint="cs"/>
          <w:rtl/>
        </w:rPr>
      </w:pPr>
      <w:r w:rsidRPr="00EB49B7">
        <w:rPr>
          <w:rFonts w:cs="David" w:hint="cs"/>
          <w:rtl/>
        </w:rPr>
        <w:tab/>
        <w:t xml:space="preserve">אני לא מוכן לצאת מנקודת הנחה שהממשלה תכשיל את משאל העם על-ידי שלא תסגור את מוסדות החינוך ואי אפשר יהיה לפתוח קלפיות. אי אפשר לצאת מנקודת הנחה כזאת כאשר באים לחוקק חוק. עם כל הכבוד, אני לא מוכן לקבל את ההנחה הזאת. </w:t>
      </w:r>
    </w:p>
    <w:p w14:paraId="32A7AB3A" w14:textId="77777777" w:rsidR="00EB49B7" w:rsidRPr="00EB49B7" w:rsidRDefault="00EB49B7" w:rsidP="000E6FDF">
      <w:pPr>
        <w:bidi/>
        <w:jc w:val="both"/>
        <w:rPr>
          <w:rFonts w:cs="David" w:hint="cs"/>
          <w:rtl/>
        </w:rPr>
      </w:pPr>
    </w:p>
    <w:p w14:paraId="6560AABB"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4882BFE5" w14:textId="77777777" w:rsidR="00EB49B7" w:rsidRPr="00EB49B7" w:rsidRDefault="00EB49B7" w:rsidP="000E6FDF">
      <w:pPr>
        <w:tabs>
          <w:tab w:val="left" w:pos="1559"/>
        </w:tabs>
        <w:bidi/>
        <w:jc w:val="both"/>
        <w:rPr>
          <w:rFonts w:cs="David" w:hint="cs"/>
          <w:rtl/>
        </w:rPr>
      </w:pPr>
    </w:p>
    <w:p w14:paraId="5B08869C" w14:textId="77777777" w:rsidR="00EB49B7" w:rsidRPr="00EB49B7" w:rsidRDefault="00EB49B7" w:rsidP="000E6FDF">
      <w:pPr>
        <w:bidi/>
        <w:jc w:val="both"/>
        <w:rPr>
          <w:rFonts w:cs="David" w:hint="cs"/>
          <w:rtl/>
        </w:rPr>
      </w:pPr>
      <w:r w:rsidRPr="00EB49B7">
        <w:rPr>
          <w:rFonts w:cs="David" w:hint="cs"/>
          <w:rtl/>
        </w:rPr>
        <w:tab/>
        <w:t xml:space="preserve">אנחנו מבקשים להימנע מן הצורך להידרש להחלטת הממשלה בעניין הזה ברגע האחרון. </w:t>
      </w:r>
    </w:p>
    <w:p w14:paraId="71210761" w14:textId="77777777" w:rsidR="00EB49B7" w:rsidRPr="00EB49B7" w:rsidRDefault="00EB49B7" w:rsidP="000E6FDF">
      <w:pPr>
        <w:bidi/>
        <w:jc w:val="both"/>
        <w:rPr>
          <w:rFonts w:cs="David" w:hint="cs"/>
          <w:rtl/>
        </w:rPr>
      </w:pPr>
    </w:p>
    <w:p w14:paraId="1B2505FB"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76633DD4" w14:textId="77777777" w:rsidR="00EB49B7" w:rsidRPr="00EB49B7" w:rsidRDefault="00EB49B7" w:rsidP="000E6FDF">
      <w:pPr>
        <w:bidi/>
        <w:jc w:val="both"/>
        <w:rPr>
          <w:rFonts w:cs="David" w:hint="cs"/>
          <w:rtl/>
        </w:rPr>
      </w:pPr>
    </w:p>
    <w:p w14:paraId="5847F170" w14:textId="77777777" w:rsidR="00EB49B7" w:rsidRPr="00EB49B7" w:rsidRDefault="00EB49B7" w:rsidP="000E6FDF">
      <w:pPr>
        <w:bidi/>
        <w:jc w:val="both"/>
        <w:rPr>
          <w:rFonts w:cs="David" w:hint="cs"/>
          <w:rtl/>
        </w:rPr>
      </w:pPr>
      <w:r w:rsidRPr="00EB49B7">
        <w:rPr>
          <w:rFonts w:cs="David" w:hint="cs"/>
          <w:rtl/>
        </w:rPr>
        <w:tab/>
        <w:t xml:space="preserve">אדוני היושב-ראש, אני חולק עליך. כאשר מחוקקים חוק ורוצים להבטיח שיהיה משאל עם צריך לקבוע הוראות לגבי כל הסעיפים. לא שהממשלה תרצה להכשיל, חס ושלום. הממשלה תרצה משאל עם. </w:t>
      </w:r>
    </w:p>
    <w:p w14:paraId="5B06469A" w14:textId="77777777" w:rsidR="00EB49B7" w:rsidRPr="00EB49B7" w:rsidRDefault="00EB49B7" w:rsidP="000E6FDF">
      <w:pPr>
        <w:bidi/>
        <w:jc w:val="both"/>
        <w:rPr>
          <w:rFonts w:cs="David" w:hint="cs"/>
          <w:rtl/>
        </w:rPr>
      </w:pPr>
    </w:p>
    <w:p w14:paraId="1ACF77E3"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2436EF32" w14:textId="77777777" w:rsidR="00EB49B7" w:rsidRPr="00EB49B7" w:rsidRDefault="00EB49B7" w:rsidP="000E6FDF">
      <w:pPr>
        <w:bidi/>
        <w:jc w:val="both"/>
        <w:rPr>
          <w:rFonts w:cs="David" w:hint="cs"/>
          <w:rtl/>
        </w:rPr>
      </w:pPr>
    </w:p>
    <w:p w14:paraId="6A831FB0" w14:textId="77777777" w:rsidR="00EB49B7" w:rsidRPr="00EB49B7" w:rsidRDefault="00EB49B7" w:rsidP="000E6FDF">
      <w:pPr>
        <w:bidi/>
        <w:jc w:val="both"/>
        <w:rPr>
          <w:rFonts w:cs="David" w:hint="cs"/>
          <w:rtl/>
        </w:rPr>
      </w:pPr>
      <w:r w:rsidRPr="00EB49B7">
        <w:rPr>
          <w:rFonts w:cs="David" w:hint="cs"/>
          <w:rtl/>
        </w:rPr>
        <w:tab/>
        <w:t xml:space="preserve">אולי לא הבהרתי את עצמי היטב. לא יצאתי מתוך נקודת מוצא שהממשלה תרצה להכשיל את ההצבעה. נקודת המוצא היא הלחץ הציבורי. כאשר הורים שומעים שסוגרים את בית-הספר שעה אחת מוקדם יותר, מתחיל לחץ ציבורי שהעיתונות מלבה אותו, למה וכמה וכן הלאה. ואז באופן טבעי הממשלה נוטה להימנע מהחלטות כאלה. יותר מזה, ברשויות המקומיות קרה כבר פעמיים שאני זוכר, ואולי יותר, שהממשלה החליטה לסגור את מוסדות החינוך ושר הפנים </w:t>
      </w:r>
      <w:r w:rsidRPr="00EB49B7">
        <w:rPr>
          <w:rFonts w:cs="David"/>
          <w:rtl/>
        </w:rPr>
        <w:t>–</w:t>
      </w:r>
      <w:r w:rsidRPr="00EB49B7">
        <w:rPr>
          <w:rFonts w:cs="David" w:hint="cs"/>
          <w:rtl/>
        </w:rPr>
        <w:t xml:space="preserve"> היו שניים כאלה שונים </w:t>
      </w:r>
      <w:r w:rsidRPr="00EB49B7">
        <w:rPr>
          <w:rFonts w:cs="David"/>
          <w:rtl/>
        </w:rPr>
        <w:t>–</w:t>
      </w:r>
      <w:r w:rsidRPr="00EB49B7">
        <w:rPr>
          <w:rFonts w:cs="David" w:hint="cs"/>
          <w:rtl/>
        </w:rPr>
        <w:t xml:space="preserve"> ושר החינוך </w:t>
      </w:r>
      <w:r w:rsidRPr="00EB49B7">
        <w:rPr>
          <w:rFonts w:cs="David"/>
          <w:rtl/>
        </w:rPr>
        <w:t>–</w:t>
      </w:r>
      <w:r w:rsidRPr="00EB49B7">
        <w:rPr>
          <w:rFonts w:cs="David" w:hint="cs"/>
          <w:rtl/>
        </w:rPr>
        <w:t xml:space="preserve"> ושוב היו שניים כאלה שונים </w:t>
      </w:r>
      <w:r w:rsidRPr="00EB49B7">
        <w:rPr>
          <w:rFonts w:cs="David"/>
          <w:rtl/>
        </w:rPr>
        <w:t>–</w:t>
      </w:r>
      <w:r w:rsidRPr="00EB49B7">
        <w:rPr>
          <w:rFonts w:cs="David" w:hint="cs"/>
          <w:rtl/>
        </w:rPr>
        <w:t xml:space="preserve"> יום לפני הבחירות הודיעו שפותחים את כל בתי-הספר. זה גרם כמעט לקריסה של הבחירות לרשויות המקומיות. הציבו קלפיות בחדר שבו  מחזיקים את ציוד הניקוי, את האקונומיקה ואת המטאטאים, חדר סגור בלי חלונות כי בבתי-הספר הלימודים נמשכו. היה מזל שאיזה פדופיל לא התחיל להתעסק עם ילד, כי באותו יום הסתובבו אלפי אנשים בבתי-הספר ביחד עם הילדים. מי שנתן את ההוראה פעמיים יום לפני הבחירות הם שרי חינוך משני צידי הקשת הפוליטית, כאשר לא היתה לנו אפשרות להתארגן או לכנס את הממשלה ולצעוק "חי וקיים". מכך אנו חוששים כאן. לכן אנו מבקשים שזה ייקבע בחוק. </w:t>
      </w:r>
    </w:p>
    <w:p w14:paraId="43638A90" w14:textId="77777777" w:rsidR="00EB49B7" w:rsidRPr="00EB49B7" w:rsidRDefault="00EB49B7" w:rsidP="000E6FDF">
      <w:pPr>
        <w:bidi/>
        <w:jc w:val="both"/>
        <w:rPr>
          <w:rFonts w:cs="David" w:hint="cs"/>
          <w:rtl/>
        </w:rPr>
      </w:pPr>
    </w:p>
    <w:p w14:paraId="5CC7982B"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70258C00" w14:textId="77777777" w:rsidR="00EB49B7" w:rsidRPr="00EB49B7" w:rsidRDefault="00EB49B7" w:rsidP="000E6FDF">
      <w:pPr>
        <w:bidi/>
        <w:jc w:val="both"/>
        <w:rPr>
          <w:rFonts w:cs="David" w:hint="cs"/>
          <w:rtl/>
        </w:rPr>
      </w:pPr>
    </w:p>
    <w:p w14:paraId="6B78C8CB" w14:textId="77777777" w:rsidR="00EB49B7" w:rsidRPr="00EB49B7" w:rsidRDefault="00EB49B7" w:rsidP="000E6FDF">
      <w:pPr>
        <w:bidi/>
        <w:jc w:val="both"/>
        <w:rPr>
          <w:rFonts w:cs="David" w:hint="cs"/>
          <w:rtl/>
        </w:rPr>
      </w:pPr>
      <w:r w:rsidRPr="00EB49B7">
        <w:rPr>
          <w:rFonts w:cs="David" w:hint="cs"/>
          <w:rtl/>
        </w:rPr>
        <w:tab/>
        <w:t xml:space="preserve">אנחנו מבקשים שסגירת בתי-הספר תיקבע בחוק. </w:t>
      </w:r>
    </w:p>
    <w:p w14:paraId="13BC0A10" w14:textId="77777777" w:rsidR="00EB49B7" w:rsidRPr="00EB49B7" w:rsidRDefault="00EB49B7" w:rsidP="000E6FDF">
      <w:pPr>
        <w:bidi/>
        <w:jc w:val="both"/>
        <w:rPr>
          <w:rFonts w:cs="David" w:hint="cs"/>
          <w:rtl/>
        </w:rPr>
      </w:pPr>
    </w:p>
    <w:p w14:paraId="2FDAB419"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43BE3F8" w14:textId="77777777" w:rsidR="00EB49B7" w:rsidRPr="00EB49B7" w:rsidRDefault="00EB49B7" w:rsidP="000E6FDF">
      <w:pPr>
        <w:bidi/>
        <w:jc w:val="both"/>
        <w:rPr>
          <w:rFonts w:cs="David" w:hint="cs"/>
          <w:rtl/>
        </w:rPr>
      </w:pPr>
    </w:p>
    <w:p w14:paraId="38A58679" w14:textId="77777777" w:rsidR="00EB49B7" w:rsidRPr="00EB49B7" w:rsidRDefault="00EB49B7" w:rsidP="000E6FDF">
      <w:pPr>
        <w:bidi/>
        <w:jc w:val="both"/>
        <w:rPr>
          <w:rFonts w:cs="David" w:hint="cs"/>
          <w:rtl/>
        </w:rPr>
      </w:pPr>
      <w:r w:rsidRPr="00EB49B7">
        <w:rPr>
          <w:rFonts w:cs="David" w:hint="cs"/>
          <w:rtl/>
        </w:rPr>
        <w:tab/>
        <w:t>אבל זה המצב שקיים גם היום. זה לא תוקן היום ביחס לרשויות מקומיות, אז רוצים להכניס את התיקון הזה כאן כאשר הוא לא קיים שם?</w:t>
      </w:r>
    </w:p>
    <w:p w14:paraId="4124A0A8" w14:textId="77777777" w:rsidR="00EB49B7" w:rsidRPr="00EB49B7" w:rsidRDefault="00EB49B7" w:rsidP="000E6FDF">
      <w:pPr>
        <w:bidi/>
        <w:jc w:val="both"/>
        <w:rPr>
          <w:rFonts w:cs="David" w:hint="cs"/>
          <w:rtl/>
        </w:rPr>
      </w:pPr>
    </w:p>
    <w:p w14:paraId="3534188F"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2A9F0363" w14:textId="77777777" w:rsidR="00EB49B7" w:rsidRPr="00EB49B7" w:rsidRDefault="00EB49B7" w:rsidP="000E6FDF">
      <w:pPr>
        <w:bidi/>
        <w:jc w:val="both"/>
        <w:rPr>
          <w:rFonts w:cs="David" w:hint="cs"/>
          <w:rtl/>
        </w:rPr>
      </w:pPr>
    </w:p>
    <w:p w14:paraId="3151B3D9" w14:textId="77777777" w:rsidR="00EB49B7" w:rsidRPr="00EB49B7" w:rsidRDefault="00EB49B7" w:rsidP="000E6FDF">
      <w:pPr>
        <w:bidi/>
        <w:jc w:val="both"/>
        <w:rPr>
          <w:rFonts w:cs="David" w:hint="cs"/>
          <w:rtl/>
        </w:rPr>
      </w:pPr>
      <w:r w:rsidRPr="00EB49B7">
        <w:rPr>
          <w:rFonts w:cs="David" w:hint="cs"/>
          <w:rtl/>
        </w:rPr>
        <w:tab/>
        <w:t xml:space="preserve">כן, כי השבתון בוטל. אם השבתון בוטל בחוק אז בואו נעשה הסדר חלופי. </w:t>
      </w:r>
    </w:p>
    <w:p w14:paraId="266D5F3B" w14:textId="77777777" w:rsidR="00EB49B7" w:rsidRPr="00EB49B7" w:rsidRDefault="00EB49B7" w:rsidP="000E6FDF">
      <w:pPr>
        <w:bidi/>
        <w:jc w:val="both"/>
        <w:rPr>
          <w:rFonts w:cs="David" w:hint="cs"/>
          <w:rtl/>
        </w:rPr>
      </w:pPr>
    </w:p>
    <w:p w14:paraId="4CEB1447"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175CA52" w14:textId="77777777" w:rsidR="00EB49B7" w:rsidRPr="00EB49B7" w:rsidRDefault="00EB49B7" w:rsidP="000E6FDF">
      <w:pPr>
        <w:bidi/>
        <w:jc w:val="both"/>
        <w:rPr>
          <w:rFonts w:cs="David" w:hint="cs"/>
          <w:rtl/>
        </w:rPr>
      </w:pPr>
    </w:p>
    <w:p w14:paraId="4EDFA685" w14:textId="77777777" w:rsidR="00EB49B7" w:rsidRPr="00EB49B7" w:rsidRDefault="00EB49B7" w:rsidP="000E6FDF">
      <w:pPr>
        <w:bidi/>
        <w:jc w:val="both"/>
        <w:rPr>
          <w:rFonts w:cs="David" w:hint="cs"/>
          <w:rtl/>
        </w:rPr>
      </w:pPr>
      <w:r w:rsidRPr="00EB49B7">
        <w:rPr>
          <w:rFonts w:cs="David" w:hint="cs"/>
          <w:rtl/>
        </w:rPr>
        <w:tab/>
        <w:t xml:space="preserve">אבל השבתון לא קיים גם בבחירות בסיבוב השני ברשויות המקומיות. </w:t>
      </w:r>
    </w:p>
    <w:p w14:paraId="75042A88" w14:textId="77777777" w:rsidR="00EB49B7" w:rsidRPr="00EB49B7" w:rsidRDefault="00EB49B7" w:rsidP="000E6FDF">
      <w:pPr>
        <w:bidi/>
        <w:jc w:val="both"/>
        <w:rPr>
          <w:rFonts w:cs="David" w:hint="cs"/>
          <w:rtl/>
        </w:rPr>
      </w:pPr>
    </w:p>
    <w:p w14:paraId="3BE0AB07"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350DFCB1" w14:textId="77777777" w:rsidR="00EB49B7" w:rsidRPr="00EB49B7" w:rsidRDefault="00EB49B7" w:rsidP="000E6FDF">
      <w:pPr>
        <w:tabs>
          <w:tab w:val="left" w:pos="1559"/>
        </w:tabs>
        <w:bidi/>
        <w:jc w:val="both"/>
        <w:rPr>
          <w:rFonts w:cs="David" w:hint="cs"/>
          <w:rtl/>
        </w:rPr>
      </w:pPr>
    </w:p>
    <w:p w14:paraId="74A3E146" w14:textId="77777777" w:rsidR="00EB49B7" w:rsidRPr="00EB49B7" w:rsidRDefault="00EB49B7" w:rsidP="000E6FDF">
      <w:pPr>
        <w:bidi/>
        <w:jc w:val="both"/>
        <w:rPr>
          <w:rFonts w:cs="David" w:hint="cs"/>
          <w:rtl/>
        </w:rPr>
      </w:pPr>
      <w:r w:rsidRPr="00EB49B7">
        <w:rPr>
          <w:rFonts w:cs="David" w:hint="cs"/>
          <w:rtl/>
        </w:rPr>
        <w:tab/>
        <w:t xml:space="preserve">אבל בבחירות לכנסת הוא כן קיים. </w:t>
      </w:r>
    </w:p>
    <w:p w14:paraId="4E062580" w14:textId="77777777" w:rsidR="00EB49B7" w:rsidRPr="00EB49B7" w:rsidRDefault="00EB49B7" w:rsidP="000E6FDF">
      <w:pPr>
        <w:bidi/>
        <w:jc w:val="both"/>
        <w:rPr>
          <w:rFonts w:cs="David" w:hint="cs"/>
          <w:rtl/>
        </w:rPr>
      </w:pPr>
    </w:p>
    <w:p w14:paraId="5CD98F11"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21526AC6" w14:textId="77777777" w:rsidR="00EB49B7" w:rsidRPr="00EB49B7" w:rsidRDefault="00EB49B7" w:rsidP="000E6FDF">
      <w:pPr>
        <w:bidi/>
        <w:jc w:val="both"/>
        <w:rPr>
          <w:rFonts w:cs="David" w:hint="cs"/>
          <w:rtl/>
        </w:rPr>
      </w:pPr>
    </w:p>
    <w:p w14:paraId="71D70179" w14:textId="77777777" w:rsidR="00EB49B7" w:rsidRPr="00EB49B7" w:rsidRDefault="00EB49B7" w:rsidP="000E6FDF">
      <w:pPr>
        <w:bidi/>
        <w:jc w:val="both"/>
        <w:rPr>
          <w:rFonts w:cs="David" w:hint="cs"/>
          <w:rtl/>
        </w:rPr>
      </w:pPr>
      <w:r w:rsidRPr="00EB49B7">
        <w:rPr>
          <w:rFonts w:cs="David" w:hint="cs"/>
          <w:rtl/>
        </w:rPr>
        <w:tab/>
        <w:t>בבחירות הכלליות הוא כן קיים. זה המודל.</w:t>
      </w:r>
    </w:p>
    <w:p w14:paraId="60606D1A" w14:textId="77777777" w:rsidR="00EB49B7" w:rsidRPr="00EB49B7" w:rsidRDefault="00EB49B7" w:rsidP="000E6FDF">
      <w:pPr>
        <w:bidi/>
        <w:jc w:val="both"/>
        <w:rPr>
          <w:rFonts w:cs="David" w:hint="cs"/>
          <w:rtl/>
        </w:rPr>
      </w:pPr>
    </w:p>
    <w:p w14:paraId="6E4658E2"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1BCCB929" w14:textId="77777777" w:rsidR="00EB49B7" w:rsidRPr="00EB49B7" w:rsidRDefault="00EB49B7" w:rsidP="000E6FDF">
      <w:pPr>
        <w:bidi/>
        <w:jc w:val="both"/>
        <w:rPr>
          <w:rFonts w:cs="David" w:hint="cs"/>
          <w:rtl/>
        </w:rPr>
      </w:pPr>
    </w:p>
    <w:p w14:paraId="17E81278" w14:textId="77777777" w:rsidR="00EB49B7" w:rsidRPr="00EB49B7" w:rsidRDefault="00EB49B7" w:rsidP="000E6FDF">
      <w:pPr>
        <w:bidi/>
        <w:jc w:val="both"/>
        <w:rPr>
          <w:rFonts w:cs="David" w:hint="cs"/>
          <w:rtl/>
        </w:rPr>
      </w:pPr>
      <w:r w:rsidRPr="00EB49B7">
        <w:rPr>
          <w:rFonts w:cs="David" w:hint="cs"/>
          <w:rtl/>
        </w:rPr>
        <w:tab/>
        <w:t xml:space="preserve">אמרת שהממשלה מהפחד שלא יכעסו עליה ושלא יגידו וכדומה מעדיפה להימנע מסגירת בתי-הספר בשעה 13:00, אבל הכעס גדול הרבה יותר על שהופכים את זה ליום שבתון. </w:t>
      </w:r>
    </w:p>
    <w:p w14:paraId="3D193E64" w14:textId="77777777" w:rsidR="00EB49B7" w:rsidRPr="00EB49B7" w:rsidRDefault="00EB49B7" w:rsidP="000E6FDF">
      <w:pPr>
        <w:bidi/>
        <w:jc w:val="both"/>
        <w:rPr>
          <w:rFonts w:cs="David" w:hint="cs"/>
          <w:rtl/>
        </w:rPr>
      </w:pPr>
    </w:p>
    <w:p w14:paraId="0C7B5008"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71BA043E" w14:textId="77777777" w:rsidR="00EB49B7" w:rsidRPr="00EB49B7" w:rsidRDefault="00EB49B7" w:rsidP="000E6FDF">
      <w:pPr>
        <w:bidi/>
        <w:jc w:val="both"/>
        <w:rPr>
          <w:rFonts w:cs="David" w:hint="cs"/>
          <w:rtl/>
        </w:rPr>
      </w:pPr>
    </w:p>
    <w:p w14:paraId="0841A75A" w14:textId="77777777" w:rsidR="00EB49B7" w:rsidRPr="00EB49B7" w:rsidRDefault="00EB49B7" w:rsidP="000E6FDF">
      <w:pPr>
        <w:bidi/>
        <w:jc w:val="both"/>
        <w:rPr>
          <w:rFonts w:cs="David" w:hint="cs"/>
          <w:rtl/>
        </w:rPr>
      </w:pPr>
      <w:r w:rsidRPr="00EB49B7">
        <w:rPr>
          <w:rFonts w:cs="David" w:hint="cs"/>
          <w:rtl/>
        </w:rPr>
        <w:tab/>
        <w:t xml:space="preserve">אני לא מציע שזה יהיה שבתון. אני מציע לקבוע בחוק שמוסדות חינוך שמוצבת בהם קלפי ייסגרו בשעה 12:00. </w:t>
      </w:r>
    </w:p>
    <w:p w14:paraId="59BDDFAA" w14:textId="77777777" w:rsidR="00EB49B7" w:rsidRPr="00EB49B7" w:rsidRDefault="00EB49B7" w:rsidP="000E6FDF">
      <w:pPr>
        <w:bidi/>
        <w:jc w:val="both"/>
        <w:rPr>
          <w:rFonts w:cs="David" w:hint="cs"/>
          <w:rtl/>
        </w:rPr>
      </w:pPr>
    </w:p>
    <w:p w14:paraId="643A70E5"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3109EFDD" w14:textId="77777777" w:rsidR="00EB49B7" w:rsidRPr="00EB49B7" w:rsidRDefault="00EB49B7" w:rsidP="000E6FDF">
      <w:pPr>
        <w:bidi/>
        <w:jc w:val="both"/>
        <w:rPr>
          <w:rFonts w:cs="David" w:hint="cs"/>
          <w:rtl/>
        </w:rPr>
      </w:pPr>
    </w:p>
    <w:p w14:paraId="6543AFA0" w14:textId="77777777" w:rsidR="00EB49B7" w:rsidRPr="00EB49B7" w:rsidRDefault="00EB49B7" w:rsidP="000E6FDF">
      <w:pPr>
        <w:bidi/>
        <w:jc w:val="both"/>
        <w:rPr>
          <w:rFonts w:cs="David" w:hint="cs"/>
          <w:rtl/>
        </w:rPr>
      </w:pPr>
      <w:r w:rsidRPr="00EB49B7">
        <w:rPr>
          <w:rFonts w:cs="David" w:hint="cs"/>
          <w:rtl/>
        </w:rPr>
        <w:tab/>
        <w:t xml:space="preserve">אמרתם שברוב מוסדות החינוך מוצבת קלפי, כלומר רוב מוסדות החינוך ייסגרו. </w:t>
      </w:r>
    </w:p>
    <w:p w14:paraId="70B56BC2" w14:textId="77777777" w:rsidR="00EB49B7" w:rsidRPr="00EB49B7" w:rsidRDefault="00EB49B7" w:rsidP="000E6FDF">
      <w:pPr>
        <w:bidi/>
        <w:jc w:val="both"/>
        <w:rPr>
          <w:rFonts w:cs="David" w:hint="cs"/>
          <w:rtl/>
        </w:rPr>
      </w:pPr>
    </w:p>
    <w:p w14:paraId="7AF3DB1F" w14:textId="77777777" w:rsidR="00EB49B7" w:rsidRPr="00EB49B7" w:rsidRDefault="00EB49B7" w:rsidP="000E6FDF">
      <w:pPr>
        <w:bidi/>
        <w:jc w:val="both"/>
        <w:rPr>
          <w:rFonts w:cs="David" w:hint="cs"/>
          <w:u w:val="single"/>
          <w:rtl/>
        </w:rPr>
      </w:pPr>
      <w:r w:rsidRPr="00EB49B7">
        <w:rPr>
          <w:rFonts w:cs="David" w:hint="cs"/>
          <w:u w:val="single"/>
          <w:rtl/>
        </w:rPr>
        <w:t>איילת פישמן:</w:t>
      </w:r>
    </w:p>
    <w:p w14:paraId="782A38F5" w14:textId="77777777" w:rsidR="00EB49B7" w:rsidRPr="00EB49B7" w:rsidRDefault="00EB49B7" w:rsidP="000E6FDF">
      <w:pPr>
        <w:bidi/>
        <w:jc w:val="both"/>
        <w:rPr>
          <w:rFonts w:cs="David" w:hint="cs"/>
          <w:rtl/>
        </w:rPr>
      </w:pPr>
    </w:p>
    <w:p w14:paraId="06D80339" w14:textId="77777777" w:rsidR="00EB49B7" w:rsidRPr="00EB49B7" w:rsidRDefault="00EB49B7" w:rsidP="000E6FDF">
      <w:pPr>
        <w:bidi/>
        <w:jc w:val="both"/>
        <w:rPr>
          <w:rFonts w:cs="David" w:hint="cs"/>
          <w:rtl/>
        </w:rPr>
      </w:pPr>
      <w:r w:rsidRPr="00EB49B7">
        <w:rPr>
          <w:rFonts w:cs="David" w:hint="cs"/>
          <w:rtl/>
        </w:rPr>
        <w:tab/>
        <w:t xml:space="preserve">בשעה 12:00. </w:t>
      </w:r>
    </w:p>
    <w:p w14:paraId="28004AB2" w14:textId="77777777" w:rsidR="00EB49B7" w:rsidRPr="00EB49B7" w:rsidRDefault="00EB49B7" w:rsidP="000E6FDF">
      <w:pPr>
        <w:bidi/>
        <w:jc w:val="both"/>
        <w:rPr>
          <w:rFonts w:cs="David" w:hint="cs"/>
          <w:rtl/>
        </w:rPr>
      </w:pPr>
    </w:p>
    <w:p w14:paraId="2E3E4FDA"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278A3916" w14:textId="77777777" w:rsidR="00EB49B7" w:rsidRPr="00EB49B7" w:rsidRDefault="00EB49B7" w:rsidP="000E6FDF">
      <w:pPr>
        <w:tabs>
          <w:tab w:val="left" w:pos="1559"/>
        </w:tabs>
        <w:bidi/>
        <w:jc w:val="both"/>
        <w:rPr>
          <w:rFonts w:cs="David" w:hint="cs"/>
          <w:rtl/>
        </w:rPr>
      </w:pPr>
    </w:p>
    <w:p w14:paraId="7CBCC121" w14:textId="77777777" w:rsidR="00EB49B7" w:rsidRPr="00EB49B7" w:rsidRDefault="00EB49B7" w:rsidP="000E6FDF">
      <w:pPr>
        <w:bidi/>
        <w:jc w:val="both"/>
        <w:rPr>
          <w:rFonts w:cs="David" w:hint="cs"/>
          <w:rtl/>
        </w:rPr>
      </w:pPr>
      <w:r w:rsidRPr="00EB49B7">
        <w:rPr>
          <w:rFonts w:cs="David" w:hint="cs"/>
          <w:rtl/>
        </w:rPr>
        <w:tab/>
        <w:t xml:space="preserve">אנחנו מבקשים לקבוע את זה בחוק. </w:t>
      </w:r>
    </w:p>
    <w:p w14:paraId="7049FB68" w14:textId="77777777" w:rsidR="00EB49B7" w:rsidRPr="00EB49B7" w:rsidRDefault="00EB49B7" w:rsidP="000E6FDF">
      <w:pPr>
        <w:bidi/>
        <w:jc w:val="both"/>
        <w:rPr>
          <w:rFonts w:cs="David" w:hint="cs"/>
          <w:rtl/>
        </w:rPr>
      </w:pPr>
    </w:p>
    <w:p w14:paraId="613EBEB0"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3F265428" w14:textId="77777777" w:rsidR="00EB49B7" w:rsidRPr="00EB49B7" w:rsidRDefault="00EB49B7" w:rsidP="000E6FDF">
      <w:pPr>
        <w:bidi/>
        <w:jc w:val="both"/>
        <w:rPr>
          <w:rFonts w:cs="David" w:hint="cs"/>
          <w:rtl/>
        </w:rPr>
      </w:pPr>
    </w:p>
    <w:p w14:paraId="3C7763CA" w14:textId="77777777" w:rsidR="00EB49B7" w:rsidRPr="00EB49B7" w:rsidRDefault="00EB49B7" w:rsidP="000E6FDF">
      <w:pPr>
        <w:bidi/>
        <w:jc w:val="both"/>
        <w:rPr>
          <w:rFonts w:cs="David" w:hint="cs"/>
          <w:rtl/>
        </w:rPr>
      </w:pPr>
      <w:r w:rsidRPr="00EB49B7">
        <w:rPr>
          <w:rFonts w:cs="David" w:hint="cs"/>
          <w:rtl/>
        </w:rPr>
        <w:tab/>
        <w:t xml:space="preserve">אני לא מצליח להבין למה לקבוע כאן הסדר שעד היום אתם מנהלים אותו במערכות בחירות אחרות מבלי שהוא קבוע בחוק. </w:t>
      </w:r>
    </w:p>
    <w:p w14:paraId="4B3C0D61" w14:textId="77777777" w:rsidR="00EB49B7" w:rsidRPr="00EB49B7" w:rsidRDefault="00EB49B7" w:rsidP="000E6FDF">
      <w:pPr>
        <w:bidi/>
        <w:jc w:val="both"/>
        <w:rPr>
          <w:rFonts w:cs="David" w:hint="cs"/>
          <w:rtl/>
        </w:rPr>
      </w:pPr>
    </w:p>
    <w:p w14:paraId="59DA29A3"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217C4588" w14:textId="77777777" w:rsidR="00EB49B7" w:rsidRPr="00EB49B7" w:rsidRDefault="00EB49B7" w:rsidP="000E6FDF">
      <w:pPr>
        <w:bidi/>
        <w:jc w:val="both"/>
        <w:rPr>
          <w:rFonts w:cs="David" w:hint="cs"/>
          <w:rtl/>
        </w:rPr>
      </w:pPr>
    </w:p>
    <w:p w14:paraId="37843ACA" w14:textId="77777777" w:rsidR="00EB49B7" w:rsidRPr="00EB49B7" w:rsidRDefault="00EB49B7" w:rsidP="000E6FDF">
      <w:pPr>
        <w:bidi/>
        <w:jc w:val="both"/>
        <w:rPr>
          <w:rFonts w:cs="David" w:hint="cs"/>
          <w:rtl/>
        </w:rPr>
      </w:pPr>
      <w:r w:rsidRPr="00EB49B7">
        <w:rPr>
          <w:rFonts w:cs="David" w:hint="cs"/>
          <w:rtl/>
        </w:rPr>
        <w:tab/>
        <w:t>יש שתי מערכות. יש מערכת בחירות כלליות שבה יש יום שבתון. אולי זה צריך להיות המדד להשוואה. נכון שיש מערכת אחרת שמתנהלת בצורה אחרת, אבל השאלה מה הקו שממנו אתה לא רוצה לסטות. מבחינת ההתארגנות הקו הרלוונטי יותר, להבנתי, הוא הקו של הבחירות הכלליות. אם העיקרון הוא לא לסטות מן הקו הזה, זה לא סטייה גדולה כי אנחנו צריכים ליצור תחליף ליום השבתון. הרי המחלוקת כאן לא אידיאולוגית, אלא מחלוקת על כמה לסטות מן הקו.</w:t>
      </w:r>
    </w:p>
    <w:p w14:paraId="66D01CB0" w14:textId="77777777" w:rsidR="00EB49B7" w:rsidRPr="00EB49B7" w:rsidRDefault="00EB49B7" w:rsidP="000E6FDF">
      <w:pPr>
        <w:bidi/>
        <w:jc w:val="both"/>
        <w:rPr>
          <w:rFonts w:cs="David" w:hint="cs"/>
          <w:rtl/>
        </w:rPr>
      </w:pPr>
    </w:p>
    <w:p w14:paraId="58E98CD0"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12CBF197" w14:textId="77777777" w:rsidR="00EB49B7" w:rsidRPr="00EB49B7" w:rsidRDefault="00EB49B7" w:rsidP="000E6FDF">
      <w:pPr>
        <w:tabs>
          <w:tab w:val="left" w:pos="1559"/>
        </w:tabs>
        <w:bidi/>
        <w:jc w:val="both"/>
        <w:rPr>
          <w:rFonts w:cs="David" w:hint="cs"/>
          <w:rtl/>
        </w:rPr>
      </w:pPr>
    </w:p>
    <w:p w14:paraId="34FFE228" w14:textId="77777777" w:rsidR="00EB49B7" w:rsidRPr="00EB49B7" w:rsidRDefault="00EB49B7" w:rsidP="000E6FDF">
      <w:pPr>
        <w:bidi/>
        <w:jc w:val="both"/>
        <w:rPr>
          <w:rFonts w:cs="David" w:hint="cs"/>
          <w:rtl/>
        </w:rPr>
      </w:pPr>
      <w:r w:rsidRPr="00EB49B7">
        <w:rPr>
          <w:rFonts w:cs="David" w:hint="cs"/>
          <w:rtl/>
        </w:rPr>
        <w:tab/>
        <w:t xml:space="preserve">צריך לעשות איזו התאמה בשל ביטול השבתון. </w:t>
      </w:r>
    </w:p>
    <w:p w14:paraId="5793EA21" w14:textId="77777777" w:rsidR="00EB49B7" w:rsidRPr="00EB49B7" w:rsidRDefault="00EB49B7" w:rsidP="000E6FDF">
      <w:pPr>
        <w:bidi/>
        <w:jc w:val="both"/>
        <w:rPr>
          <w:rFonts w:cs="David" w:hint="cs"/>
          <w:rtl/>
        </w:rPr>
      </w:pPr>
    </w:p>
    <w:p w14:paraId="6089C668"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08D7C7E" w14:textId="77777777" w:rsidR="00EB49B7" w:rsidRPr="00EB49B7" w:rsidRDefault="00EB49B7" w:rsidP="000E6FDF">
      <w:pPr>
        <w:bidi/>
        <w:jc w:val="both"/>
        <w:rPr>
          <w:rFonts w:cs="David" w:hint="cs"/>
          <w:rtl/>
        </w:rPr>
      </w:pPr>
    </w:p>
    <w:p w14:paraId="6EEDB926" w14:textId="77777777" w:rsidR="00EB49B7" w:rsidRPr="00EB49B7" w:rsidRDefault="00EB49B7" w:rsidP="000E6FDF">
      <w:pPr>
        <w:bidi/>
        <w:jc w:val="both"/>
        <w:rPr>
          <w:rFonts w:cs="David" w:hint="cs"/>
          <w:rtl/>
        </w:rPr>
      </w:pPr>
      <w:r w:rsidRPr="00EB49B7">
        <w:rPr>
          <w:rFonts w:cs="David" w:hint="cs"/>
          <w:rtl/>
        </w:rPr>
        <w:tab/>
        <w:t xml:space="preserve">אם זה הכיוון, אני מציע שנקבע הוראה לפיה חדר שבו תוצב קלפי יועמד לרשות ועדת הבחירות שעתיים טרם פתיחת הקלפיות, מבלי שאנחנו נחליט אם סוגרים את כל בית-הספר או מקצים קטע כיתות שהוא נפרד ממתחם בית-הספר. הדבר הזה יהיה נתון להחלטה של האנשים בבוא היום. </w:t>
      </w:r>
    </w:p>
    <w:p w14:paraId="30E4DCAB" w14:textId="77777777" w:rsidR="00EB49B7" w:rsidRPr="00EB49B7" w:rsidRDefault="00EB49B7" w:rsidP="000E6FDF">
      <w:pPr>
        <w:bidi/>
        <w:jc w:val="both"/>
        <w:rPr>
          <w:rFonts w:cs="David" w:hint="cs"/>
          <w:rtl/>
        </w:rPr>
      </w:pPr>
    </w:p>
    <w:p w14:paraId="56F25B52"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2AA63268" w14:textId="77777777" w:rsidR="00EB49B7" w:rsidRPr="00EB49B7" w:rsidRDefault="00EB49B7" w:rsidP="000E6FDF">
      <w:pPr>
        <w:bidi/>
        <w:jc w:val="both"/>
        <w:rPr>
          <w:rFonts w:cs="David" w:hint="cs"/>
          <w:rtl/>
        </w:rPr>
      </w:pPr>
    </w:p>
    <w:p w14:paraId="44E87C8C" w14:textId="77777777" w:rsidR="00EB49B7" w:rsidRPr="00EB49B7" w:rsidRDefault="00EB49B7" w:rsidP="000E6FDF">
      <w:pPr>
        <w:bidi/>
        <w:jc w:val="both"/>
        <w:rPr>
          <w:rFonts w:cs="David" w:hint="cs"/>
          <w:rtl/>
        </w:rPr>
      </w:pPr>
      <w:r w:rsidRPr="00EB49B7">
        <w:rPr>
          <w:rFonts w:cs="David" w:hint="cs"/>
          <w:rtl/>
        </w:rPr>
        <w:tab/>
        <w:t xml:space="preserve">מי יקבע אם החדר יועמד לרשות ועדת הבחירות? הרי זאת הבעיה, שאלת הסמכות, איך מורים למנהלי המוסדות ולבעלי המוסדות להקצות את החדר. הם יגידו: אנחנו לא מקצים את החדר ולכן אנחנו לא צריכים לפנות אותו במועד. </w:t>
      </w:r>
    </w:p>
    <w:p w14:paraId="25FEEC9D" w14:textId="77777777" w:rsidR="00EB49B7" w:rsidRPr="00EB49B7" w:rsidRDefault="00EB49B7" w:rsidP="000E6FDF">
      <w:pPr>
        <w:bidi/>
        <w:jc w:val="both"/>
        <w:rPr>
          <w:rFonts w:cs="David" w:hint="cs"/>
          <w:rtl/>
        </w:rPr>
      </w:pPr>
    </w:p>
    <w:p w14:paraId="3FC81023"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91FE507" w14:textId="77777777" w:rsidR="00EB49B7" w:rsidRPr="00EB49B7" w:rsidRDefault="00EB49B7" w:rsidP="000E6FDF">
      <w:pPr>
        <w:bidi/>
        <w:jc w:val="both"/>
        <w:rPr>
          <w:rFonts w:cs="David" w:hint="cs"/>
          <w:rtl/>
        </w:rPr>
      </w:pPr>
    </w:p>
    <w:p w14:paraId="57A24756" w14:textId="77777777" w:rsidR="00EB49B7" w:rsidRPr="00EB49B7" w:rsidRDefault="00EB49B7" w:rsidP="000E6FDF">
      <w:pPr>
        <w:bidi/>
        <w:jc w:val="both"/>
        <w:rPr>
          <w:rFonts w:cs="David" w:hint="cs"/>
          <w:rtl/>
        </w:rPr>
      </w:pPr>
      <w:r w:rsidRPr="00EB49B7">
        <w:rPr>
          <w:rFonts w:cs="David" w:hint="cs"/>
          <w:rtl/>
        </w:rPr>
        <w:tab/>
        <w:t>אבל מה עושים היום?</w:t>
      </w:r>
    </w:p>
    <w:p w14:paraId="07978995" w14:textId="77777777" w:rsidR="00EB49B7" w:rsidRPr="00EB49B7" w:rsidRDefault="00EB49B7" w:rsidP="000E6FDF">
      <w:pPr>
        <w:bidi/>
        <w:jc w:val="both"/>
        <w:rPr>
          <w:rFonts w:cs="David" w:hint="cs"/>
          <w:rtl/>
        </w:rPr>
      </w:pPr>
    </w:p>
    <w:p w14:paraId="5B85DCB6"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39712C2D" w14:textId="77777777" w:rsidR="00EB49B7" w:rsidRPr="00EB49B7" w:rsidRDefault="00EB49B7" w:rsidP="000E6FDF">
      <w:pPr>
        <w:bidi/>
        <w:jc w:val="both"/>
        <w:rPr>
          <w:rFonts w:cs="David" w:hint="cs"/>
          <w:rtl/>
        </w:rPr>
      </w:pPr>
    </w:p>
    <w:p w14:paraId="45B89011" w14:textId="77777777" w:rsidR="00EB49B7" w:rsidRPr="00EB49B7" w:rsidRDefault="00EB49B7" w:rsidP="000E6FDF">
      <w:pPr>
        <w:bidi/>
        <w:jc w:val="both"/>
        <w:rPr>
          <w:rFonts w:cs="David" w:hint="cs"/>
          <w:rtl/>
        </w:rPr>
      </w:pPr>
      <w:r w:rsidRPr="00EB49B7">
        <w:rPr>
          <w:rFonts w:cs="David" w:hint="cs"/>
          <w:rtl/>
        </w:rPr>
        <w:tab/>
        <w:t>תוסיף סעיף בחוק. מה אכפת לך?</w:t>
      </w:r>
    </w:p>
    <w:p w14:paraId="547BAE39" w14:textId="77777777" w:rsidR="00EB49B7" w:rsidRPr="00EB49B7" w:rsidRDefault="00EB49B7" w:rsidP="000E6FDF">
      <w:pPr>
        <w:bidi/>
        <w:jc w:val="both"/>
        <w:rPr>
          <w:rFonts w:cs="David" w:hint="cs"/>
          <w:rtl/>
        </w:rPr>
      </w:pPr>
    </w:p>
    <w:p w14:paraId="27D79694"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4B86563" w14:textId="77777777" w:rsidR="00EB49B7" w:rsidRPr="00EB49B7" w:rsidRDefault="00EB49B7" w:rsidP="000E6FDF">
      <w:pPr>
        <w:bidi/>
        <w:jc w:val="both"/>
        <w:rPr>
          <w:rFonts w:cs="David" w:hint="cs"/>
          <w:rtl/>
        </w:rPr>
      </w:pPr>
    </w:p>
    <w:p w14:paraId="01165498" w14:textId="77777777" w:rsidR="00EB49B7" w:rsidRPr="00EB49B7" w:rsidRDefault="00EB49B7" w:rsidP="000E6FDF">
      <w:pPr>
        <w:bidi/>
        <w:jc w:val="both"/>
        <w:rPr>
          <w:rFonts w:cs="David" w:hint="cs"/>
          <w:rtl/>
        </w:rPr>
      </w:pPr>
      <w:r w:rsidRPr="00EB49B7">
        <w:rPr>
          <w:rFonts w:cs="David" w:hint="cs"/>
          <w:rtl/>
        </w:rPr>
        <w:tab/>
        <w:t xml:space="preserve">למשרד החינוך תהיה בעיה קשה עם סעיף כזה. </w:t>
      </w:r>
    </w:p>
    <w:p w14:paraId="50B80596" w14:textId="77777777" w:rsidR="00EB49B7" w:rsidRPr="00EB49B7" w:rsidRDefault="00EB49B7" w:rsidP="000E6FDF">
      <w:pPr>
        <w:bidi/>
        <w:jc w:val="both"/>
        <w:rPr>
          <w:rFonts w:cs="David" w:hint="cs"/>
          <w:rtl/>
        </w:rPr>
      </w:pPr>
    </w:p>
    <w:p w14:paraId="3EBB3871"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2F710A0A" w14:textId="77777777" w:rsidR="00EB49B7" w:rsidRPr="00EB49B7" w:rsidRDefault="00EB49B7" w:rsidP="000E6FDF">
      <w:pPr>
        <w:tabs>
          <w:tab w:val="left" w:pos="1559"/>
        </w:tabs>
        <w:bidi/>
        <w:jc w:val="both"/>
        <w:rPr>
          <w:rFonts w:cs="David" w:hint="cs"/>
          <w:rtl/>
        </w:rPr>
      </w:pPr>
    </w:p>
    <w:p w14:paraId="1E9AE3F2" w14:textId="77777777" w:rsidR="00EB49B7" w:rsidRPr="00EB49B7" w:rsidRDefault="00EB49B7" w:rsidP="000E6FDF">
      <w:pPr>
        <w:bidi/>
        <w:jc w:val="both"/>
        <w:rPr>
          <w:rFonts w:cs="David" w:hint="cs"/>
          <w:rtl/>
        </w:rPr>
      </w:pPr>
      <w:r w:rsidRPr="00EB49B7">
        <w:rPr>
          <w:rFonts w:cs="David" w:hint="cs"/>
          <w:rtl/>
        </w:rPr>
        <w:tab/>
        <w:t xml:space="preserve">אז לנו תהיה בעיה קשה יותר ביום הבחירות. </w:t>
      </w:r>
    </w:p>
    <w:p w14:paraId="37278B3D" w14:textId="77777777" w:rsidR="00EB49B7" w:rsidRPr="00EB49B7" w:rsidRDefault="00EB49B7" w:rsidP="000E6FDF">
      <w:pPr>
        <w:bidi/>
        <w:jc w:val="both"/>
        <w:rPr>
          <w:rFonts w:cs="David" w:hint="cs"/>
          <w:rtl/>
        </w:rPr>
      </w:pPr>
    </w:p>
    <w:p w14:paraId="03157237"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8CB4D4B" w14:textId="77777777" w:rsidR="00EB49B7" w:rsidRPr="00EB49B7" w:rsidRDefault="00EB49B7" w:rsidP="000E6FDF">
      <w:pPr>
        <w:bidi/>
        <w:jc w:val="both"/>
        <w:rPr>
          <w:rFonts w:cs="David" w:hint="cs"/>
          <w:rtl/>
        </w:rPr>
      </w:pPr>
    </w:p>
    <w:p w14:paraId="5A61219F" w14:textId="77777777" w:rsidR="00EB49B7" w:rsidRPr="00EB49B7" w:rsidRDefault="00EB49B7" w:rsidP="000E6FDF">
      <w:pPr>
        <w:bidi/>
        <w:jc w:val="both"/>
        <w:rPr>
          <w:rFonts w:cs="David" w:hint="cs"/>
          <w:rtl/>
        </w:rPr>
      </w:pPr>
      <w:r w:rsidRPr="00EB49B7">
        <w:rPr>
          <w:rFonts w:cs="David" w:hint="cs"/>
          <w:rtl/>
        </w:rPr>
        <w:tab/>
        <w:t>איך מקצים היום את החדרים בבחירות כלליות? מי מחליט איזה חדר מקצים?</w:t>
      </w:r>
    </w:p>
    <w:p w14:paraId="5B53A667" w14:textId="77777777" w:rsidR="00EB49B7" w:rsidRPr="00EB49B7" w:rsidRDefault="00EB49B7" w:rsidP="000E6FDF">
      <w:pPr>
        <w:bidi/>
        <w:jc w:val="both"/>
        <w:rPr>
          <w:rFonts w:cs="David" w:hint="cs"/>
          <w:rtl/>
        </w:rPr>
      </w:pPr>
    </w:p>
    <w:p w14:paraId="3323AEDC"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7AF807E8" w14:textId="77777777" w:rsidR="00EB49B7" w:rsidRPr="00EB49B7" w:rsidRDefault="00EB49B7" w:rsidP="000E6FDF">
      <w:pPr>
        <w:bidi/>
        <w:jc w:val="both"/>
        <w:rPr>
          <w:rFonts w:cs="David" w:hint="cs"/>
          <w:rtl/>
        </w:rPr>
      </w:pPr>
    </w:p>
    <w:p w14:paraId="18545541" w14:textId="77777777" w:rsidR="00EB49B7" w:rsidRPr="00EB49B7" w:rsidRDefault="00EB49B7" w:rsidP="000E6FDF">
      <w:pPr>
        <w:bidi/>
        <w:jc w:val="both"/>
        <w:rPr>
          <w:rFonts w:cs="David" w:hint="cs"/>
          <w:rtl/>
        </w:rPr>
      </w:pPr>
      <w:r w:rsidRPr="00EB49B7">
        <w:rPr>
          <w:rFonts w:cs="David" w:hint="cs"/>
          <w:rtl/>
        </w:rPr>
        <w:tab/>
        <w:t xml:space="preserve">כל בית-הספר עומד לרשות ועדת הבחירות כי יש יום שבתון. </w:t>
      </w:r>
    </w:p>
    <w:p w14:paraId="76576FC2" w14:textId="77777777" w:rsidR="00EB49B7" w:rsidRPr="00EB49B7" w:rsidRDefault="00EB49B7" w:rsidP="000E6FDF">
      <w:pPr>
        <w:bidi/>
        <w:jc w:val="both"/>
        <w:rPr>
          <w:rFonts w:cs="David" w:hint="cs"/>
          <w:rtl/>
        </w:rPr>
      </w:pPr>
    </w:p>
    <w:p w14:paraId="13675AD1"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F13C8C8" w14:textId="77777777" w:rsidR="00EB49B7" w:rsidRPr="00EB49B7" w:rsidRDefault="00EB49B7" w:rsidP="000E6FDF">
      <w:pPr>
        <w:bidi/>
        <w:jc w:val="both"/>
        <w:rPr>
          <w:rFonts w:cs="David" w:hint="cs"/>
          <w:rtl/>
        </w:rPr>
      </w:pPr>
    </w:p>
    <w:p w14:paraId="350A9E16" w14:textId="77777777" w:rsidR="00EB49B7" w:rsidRPr="00EB49B7" w:rsidRDefault="00EB49B7" w:rsidP="000E6FDF">
      <w:pPr>
        <w:bidi/>
        <w:jc w:val="both"/>
        <w:rPr>
          <w:rFonts w:cs="David" w:hint="cs"/>
          <w:rtl/>
        </w:rPr>
      </w:pPr>
      <w:r w:rsidRPr="00EB49B7">
        <w:rPr>
          <w:rFonts w:cs="David" w:hint="cs"/>
          <w:rtl/>
        </w:rPr>
        <w:tab/>
        <w:t>מי מחליט בבחירות לרשויות מקומיות?</w:t>
      </w:r>
    </w:p>
    <w:p w14:paraId="735F8E87" w14:textId="77777777" w:rsidR="00EB49B7" w:rsidRPr="00EB49B7" w:rsidRDefault="00EB49B7" w:rsidP="000E6FDF">
      <w:pPr>
        <w:bidi/>
        <w:jc w:val="both"/>
        <w:rPr>
          <w:rFonts w:cs="David" w:hint="cs"/>
          <w:rtl/>
        </w:rPr>
      </w:pPr>
    </w:p>
    <w:p w14:paraId="33EBB765"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74E77C53" w14:textId="77777777" w:rsidR="00EB49B7" w:rsidRPr="00EB49B7" w:rsidRDefault="00EB49B7" w:rsidP="000E6FDF">
      <w:pPr>
        <w:bidi/>
        <w:jc w:val="both"/>
        <w:rPr>
          <w:rFonts w:cs="David" w:hint="cs"/>
          <w:rtl/>
        </w:rPr>
      </w:pPr>
    </w:p>
    <w:p w14:paraId="6F9965CC" w14:textId="77777777" w:rsidR="00EB49B7" w:rsidRPr="00EB49B7" w:rsidRDefault="00EB49B7" w:rsidP="000E6FDF">
      <w:pPr>
        <w:bidi/>
        <w:jc w:val="both"/>
        <w:rPr>
          <w:rFonts w:cs="David" w:hint="cs"/>
          <w:rtl/>
        </w:rPr>
      </w:pPr>
      <w:r w:rsidRPr="00EB49B7">
        <w:rPr>
          <w:rFonts w:cs="David" w:hint="cs"/>
          <w:rtl/>
        </w:rPr>
        <w:tab/>
        <w:t xml:space="preserve">בבחירות לרשויות המקומיות יש השבתה של בתי-הספר. </w:t>
      </w:r>
    </w:p>
    <w:p w14:paraId="6AE347CE" w14:textId="77777777" w:rsidR="00EB49B7" w:rsidRPr="00EB49B7" w:rsidRDefault="00EB49B7" w:rsidP="000E6FDF">
      <w:pPr>
        <w:bidi/>
        <w:jc w:val="both"/>
        <w:rPr>
          <w:rFonts w:cs="David" w:hint="cs"/>
          <w:rtl/>
        </w:rPr>
      </w:pPr>
    </w:p>
    <w:p w14:paraId="2C469E0D"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2C2A2813" w14:textId="77777777" w:rsidR="00EB49B7" w:rsidRPr="00EB49B7" w:rsidRDefault="00EB49B7" w:rsidP="000E6FDF">
      <w:pPr>
        <w:bidi/>
        <w:jc w:val="both"/>
        <w:rPr>
          <w:rFonts w:cs="David" w:hint="cs"/>
          <w:rtl/>
        </w:rPr>
      </w:pPr>
    </w:p>
    <w:p w14:paraId="68502216" w14:textId="77777777" w:rsidR="00EB49B7" w:rsidRPr="00EB49B7" w:rsidRDefault="00EB49B7" w:rsidP="000E6FDF">
      <w:pPr>
        <w:bidi/>
        <w:jc w:val="both"/>
        <w:rPr>
          <w:rFonts w:cs="David" w:hint="cs"/>
          <w:rtl/>
        </w:rPr>
      </w:pPr>
      <w:r w:rsidRPr="00EB49B7">
        <w:rPr>
          <w:rFonts w:cs="David" w:hint="cs"/>
          <w:rtl/>
        </w:rPr>
        <w:tab/>
        <w:t xml:space="preserve">ההחלטה מתקבלת על-ידי משרד הפנים ביחד עם ועדת הבחירות המרכזיות. יש צוות שסוקר את כל מוסדות החינוך כל הזמן, במשך כל השנים, לא רק ערב בחירות, וקובע את מקומות הקלפי. במקומות רבים לצורך קלפיות שמותאמות למוגבלי ניידות קובעים במדויק את המסדרון ואת הכיתה. אחר-כך יש שבתון ליום הבחירות לכנסת, אין ילדים בבית-הספר. ועדת הבחירות האזורית מודיעה למנהל בית-הספר, או לשרת בית-הספר שאתו מתקשרים כדי שיכין את הכיתות, ומורים לו בדיוק באיזו כיתה לעשות את זה. </w:t>
      </w:r>
    </w:p>
    <w:p w14:paraId="6538A73E" w14:textId="77777777" w:rsidR="00EB49B7" w:rsidRPr="00EB49B7" w:rsidRDefault="00EB49B7" w:rsidP="000E6FDF">
      <w:pPr>
        <w:bidi/>
        <w:jc w:val="both"/>
        <w:rPr>
          <w:rFonts w:cs="David" w:hint="cs"/>
          <w:rtl/>
        </w:rPr>
      </w:pPr>
    </w:p>
    <w:p w14:paraId="4974DC06"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329BE9A" w14:textId="77777777" w:rsidR="00EB49B7" w:rsidRPr="00EB49B7" w:rsidRDefault="00EB49B7" w:rsidP="000E6FDF">
      <w:pPr>
        <w:bidi/>
        <w:jc w:val="both"/>
        <w:rPr>
          <w:rFonts w:cs="David" w:hint="cs"/>
          <w:rtl/>
        </w:rPr>
      </w:pPr>
    </w:p>
    <w:p w14:paraId="1381ED6B" w14:textId="77777777" w:rsidR="00EB49B7" w:rsidRPr="00EB49B7" w:rsidRDefault="00EB49B7" w:rsidP="000E6FDF">
      <w:pPr>
        <w:bidi/>
        <w:jc w:val="both"/>
        <w:rPr>
          <w:rFonts w:cs="David" w:hint="cs"/>
          <w:rtl/>
        </w:rPr>
      </w:pPr>
      <w:r w:rsidRPr="00EB49B7">
        <w:rPr>
          <w:rFonts w:cs="David" w:hint="cs"/>
          <w:rtl/>
        </w:rPr>
        <w:tab/>
        <w:t>ומה קורה בבחירות לרשויות המקומיות?</w:t>
      </w:r>
    </w:p>
    <w:p w14:paraId="7A7DE2AE" w14:textId="77777777" w:rsidR="00EB49B7" w:rsidRPr="00EB49B7" w:rsidRDefault="00EB49B7" w:rsidP="000E6FDF">
      <w:pPr>
        <w:bidi/>
        <w:jc w:val="both"/>
        <w:rPr>
          <w:rFonts w:cs="David" w:hint="cs"/>
          <w:rtl/>
        </w:rPr>
      </w:pPr>
    </w:p>
    <w:p w14:paraId="4A6E31FC"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0080654C" w14:textId="77777777" w:rsidR="00EB49B7" w:rsidRPr="00EB49B7" w:rsidRDefault="00EB49B7" w:rsidP="000E6FDF">
      <w:pPr>
        <w:bidi/>
        <w:jc w:val="both"/>
        <w:rPr>
          <w:rFonts w:cs="David" w:hint="cs"/>
          <w:rtl/>
        </w:rPr>
      </w:pPr>
    </w:p>
    <w:p w14:paraId="58BAB26E" w14:textId="77777777" w:rsidR="00EB49B7" w:rsidRPr="00EB49B7" w:rsidRDefault="00EB49B7" w:rsidP="000E6FDF">
      <w:pPr>
        <w:bidi/>
        <w:jc w:val="both"/>
        <w:rPr>
          <w:rFonts w:cs="David" w:hint="cs"/>
          <w:rtl/>
        </w:rPr>
      </w:pPr>
      <w:r w:rsidRPr="00EB49B7">
        <w:rPr>
          <w:rFonts w:cs="David" w:hint="cs"/>
          <w:rtl/>
        </w:rPr>
        <w:tab/>
        <w:t xml:space="preserve">כפי שאמרתי, ברגע שמשכו את השטיח מתחת לרגלי משרד הפנים יום לפני הבחירות </w:t>
      </w:r>
      <w:r w:rsidRPr="00EB49B7">
        <w:rPr>
          <w:rFonts w:cs="David"/>
          <w:rtl/>
        </w:rPr>
        <w:t>–</w:t>
      </w:r>
      <w:r w:rsidRPr="00EB49B7">
        <w:rPr>
          <w:rFonts w:cs="David" w:hint="cs"/>
          <w:rtl/>
        </w:rPr>
        <w:t xml:space="preserve"> ואני הייתי אז המפקח על הבחירות במשרד הפנים </w:t>
      </w:r>
      <w:r w:rsidRPr="00EB49B7">
        <w:rPr>
          <w:rFonts w:cs="David"/>
          <w:rtl/>
        </w:rPr>
        <w:t>–</w:t>
      </w:r>
      <w:r w:rsidRPr="00EB49B7">
        <w:rPr>
          <w:rFonts w:cs="David" w:hint="cs"/>
          <w:rtl/>
        </w:rPr>
        <w:t xml:space="preserve"> אז כל פקיד בחירות בכל ישוב הסתדר איך שיכל. אז הציבו קלפיות באולמות התעמלות, במקום שתי קלפיות שתוכננו באולם ההתעמלות הכניסו שם 5 קלפיות ואנשים התבלבלו, ניגשו לוועדת קלפי אחת ושלשלו את המעטפה בקופסה של ועדת קלפי אחרת כי כל הקלפיות היו סמוכות זו לזו. קלפיות מסוימות הציבו בחדר שבו מחזיקים את ציוד הניקוי. </w:t>
      </w:r>
    </w:p>
    <w:p w14:paraId="0D5C0B0B" w14:textId="77777777" w:rsidR="00EB49B7" w:rsidRPr="00EB49B7" w:rsidRDefault="00EB49B7" w:rsidP="000E6FDF">
      <w:pPr>
        <w:bidi/>
        <w:jc w:val="both"/>
        <w:rPr>
          <w:rFonts w:cs="David" w:hint="cs"/>
          <w:rtl/>
        </w:rPr>
      </w:pPr>
    </w:p>
    <w:p w14:paraId="1F206536"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38D795A5" w14:textId="77777777" w:rsidR="00EB49B7" w:rsidRPr="00EB49B7" w:rsidRDefault="00EB49B7" w:rsidP="000E6FDF">
      <w:pPr>
        <w:bidi/>
        <w:jc w:val="both"/>
        <w:rPr>
          <w:rFonts w:cs="David" w:hint="cs"/>
          <w:rtl/>
        </w:rPr>
      </w:pPr>
    </w:p>
    <w:p w14:paraId="4194AA4A" w14:textId="77777777" w:rsidR="00EB49B7" w:rsidRPr="00EB49B7" w:rsidRDefault="00EB49B7" w:rsidP="000E6FDF">
      <w:pPr>
        <w:bidi/>
        <w:jc w:val="both"/>
        <w:rPr>
          <w:rFonts w:cs="David" w:hint="cs"/>
          <w:rtl/>
        </w:rPr>
      </w:pPr>
      <w:r w:rsidRPr="00EB49B7">
        <w:rPr>
          <w:rFonts w:cs="David" w:hint="cs"/>
          <w:rtl/>
        </w:rPr>
        <w:tab/>
        <w:t>אבל מה אתם עושים היום?</w:t>
      </w:r>
    </w:p>
    <w:p w14:paraId="7F55C06E" w14:textId="77777777" w:rsidR="00EB49B7" w:rsidRPr="00EB49B7" w:rsidRDefault="00EB49B7" w:rsidP="000E6FDF">
      <w:pPr>
        <w:bidi/>
        <w:jc w:val="both"/>
        <w:rPr>
          <w:rFonts w:cs="David" w:hint="cs"/>
          <w:rtl/>
        </w:rPr>
      </w:pPr>
    </w:p>
    <w:p w14:paraId="17C43D37"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5E6D2731" w14:textId="77777777" w:rsidR="00EB49B7" w:rsidRPr="00EB49B7" w:rsidRDefault="00EB49B7" w:rsidP="000E6FDF">
      <w:pPr>
        <w:bidi/>
        <w:jc w:val="both"/>
        <w:rPr>
          <w:rFonts w:cs="David" w:hint="cs"/>
          <w:rtl/>
        </w:rPr>
      </w:pPr>
    </w:p>
    <w:p w14:paraId="1C857631" w14:textId="77777777" w:rsidR="00EB49B7" w:rsidRPr="00EB49B7" w:rsidRDefault="00EB49B7" w:rsidP="000E6FDF">
      <w:pPr>
        <w:bidi/>
        <w:jc w:val="both"/>
        <w:rPr>
          <w:rFonts w:cs="David" w:hint="cs"/>
          <w:rtl/>
        </w:rPr>
      </w:pPr>
      <w:r w:rsidRPr="00EB49B7">
        <w:rPr>
          <w:rFonts w:cs="David" w:hint="cs"/>
          <w:rtl/>
        </w:rPr>
        <w:tab/>
        <w:t>יהיה כישלון בבחירות כאלה. פעם אחת, ועוד פעם אחת, ובסוף ייכשלו הבחירות לרשויות המקומיות, אין כאן חוכמות. בסופו של עניין יהיה "בְּרוֹך".</w:t>
      </w:r>
    </w:p>
    <w:p w14:paraId="47140526" w14:textId="77777777" w:rsidR="00EB49B7" w:rsidRPr="00EB49B7" w:rsidRDefault="00EB49B7" w:rsidP="000E6FDF">
      <w:pPr>
        <w:bidi/>
        <w:jc w:val="both"/>
        <w:rPr>
          <w:rFonts w:cs="David" w:hint="cs"/>
          <w:rtl/>
        </w:rPr>
      </w:pPr>
    </w:p>
    <w:p w14:paraId="66166A5B"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4FAFFF3" w14:textId="77777777" w:rsidR="00EB49B7" w:rsidRPr="00EB49B7" w:rsidRDefault="00EB49B7" w:rsidP="000E6FDF">
      <w:pPr>
        <w:bidi/>
        <w:jc w:val="both"/>
        <w:rPr>
          <w:rFonts w:cs="David" w:hint="cs"/>
          <w:rtl/>
        </w:rPr>
      </w:pPr>
    </w:p>
    <w:p w14:paraId="2C39CD6B" w14:textId="77777777" w:rsidR="00EB49B7" w:rsidRPr="00EB49B7" w:rsidRDefault="00EB49B7" w:rsidP="000E6FDF">
      <w:pPr>
        <w:bidi/>
        <w:jc w:val="both"/>
        <w:rPr>
          <w:rFonts w:cs="David" w:hint="cs"/>
          <w:rtl/>
        </w:rPr>
      </w:pPr>
      <w:r w:rsidRPr="00EB49B7">
        <w:rPr>
          <w:rFonts w:cs="David" w:hint="cs"/>
          <w:rtl/>
        </w:rPr>
        <w:tab/>
        <w:t>למה לא ניסו לקדם תיקון כזה עד היום?</w:t>
      </w:r>
    </w:p>
    <w:p w14:paraId="408A47EE" w14:textId="77777777" w:rsidR="00EB49B7" w:rsidRPr="00EB49B7" w:rsidRDefault="00EB49B7" w:rsidP="000E6FDF">
      <w:pPr>
        <w:bidi/>
        <w:jc w:val="both"/>
        <w:rPr>
          <w:rFonts w:cs="David" w:hint="cs"/>
          <w:rtl/>
        </w:rPr>
      </w:pPr>
    </w:p>
    <w:p w14:paraId="13F648EF"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6A58B9A3" w14:textId="77777777" w:rsidR="00EB49B7" w:rsidRPr="00EB49B7" w:rsidRDefault="00EB49B7" w:rsidP="000E6FDF">
      <w:pPr>
        <w:bidi/>
        <w:jc w:val="both"/>
        <w:rPr>
          <w:rFonts w:cs="David" w:hint="cs"/>
          <w:rtl/>
        </w:rPr>
      </w:pPr>
    </w:p>
    <w:p w14:paraId="68D6809F" w14:textId="77777777" w:rsidR="00EB49B7" w:rsidRPr="00EB49B7" w:rsidRDefault="00EB49B7" w:rsidP="000E6FDF">
      <w:pPr>
        <w:bidi/>
        <w:jc w:val="both"/>
        <w:rPr>
          <w:rFonts w:cs="David" w:hint="cs"/>
          <w:rtl/>
        </w:rPr>
      </w:pPr>
      <w:r w:rsidRPr="00EB49B7">
        <w:rPr>
          <w:rFonts w:cs="David" w:hint="cs"/>
          <w:rtl/>
        </w:rPr>
        <w:tab/>
        <w:t xml:space="preserve">מנסים. יש תמיד בעיה שאנשים לא רוצים לריב. אבל כשאנו מדברים על בחירות לכנסת, על משאל עם, אסור להשאיר את זה ליכולת העמידה של שר החינוך או שר אחר מול ההורים ומול כותרות בעיתונים וכן הלאה. לשר החינוך יהיה נוח מאוד אם בחוק ייכתב מה שאנו אומרים, והוא יגיד: "סליחה, זה כתוב בחוק, אין לי ברירה, לא אני הרשע". </w:t>
      </w:r>
    </w:p>
    <w:p w14:paraId="08114EDF" w14:textId="77777777" w:rsidR="00EB49B7" w:rsidRPr="00EB49B7" w:rsidRDefault="00EB49B7" w:rsidP="000E6FDF">
      <w:pPr>
        <w:bidi/>
        <w:jc w:val="both"/>
        <w:rPr>
          <w:rFonts w:cs="David" w:hint="cs"/>
          <w:rtl/>
        </w:rPr>
      </w:pPr>
    </w:p>
    <w:p w14:paraId="1B0B8533"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401B43F" w14:textId="77777777" w:rsidR="00EB49B7" w:rsidRPr="00EB49B7" w:rsidRDefault="00EB49B7" w:rsidP="000E6FDF">
      <w:pPr>
        <w:bidi/>
        <w:jc w:val="both"/>
        <w:rPr>
          <w:rFonts w:cs="David" w:hint="cs"/>
          <w:rtl/>
        </w:rPr>
      </w:pPr>
    </w:p>
    <w:p w14:paraId="706C89A2" w14:textId="77777777" w:rsidR="00EB49B7" w:rsidRPr="00EB49B7" w:rsidRDefault="00EB49B7" w:rsidP="000E6FDF">
      <w:pPr>
        <w:bidi/>
        <w:jc w:val="both"/>
        <w:rPr>
          <w:rFonts w:cs="David" w:hint="cs"/>
          <w:rtl/>
        </w:rPr>
      </w:pPr>
      <w:r w:rsidRPr="00EB49B7">
        <w:rPr>
          <w:rFonts w:cs="David" w:hint="cs"/>
          <w:rtl/>
        </w:rPr>
        <w:tab/>
        <w:t xml:space="preserve">נקבע שחדר שאמורה להימצא בו קלפי יועמד לרשות ועדת הבחירות שעתיים לפני פתיחת הקלפיות,  נקודה. </w:t>
      </w:r>
    </w:p>
    <w:p w14:paraId="0EE90743" w14:textId="77777777" w:rsidR="00EB49B7" w:rsidRPr="00EB49B7" w:rsidRDefault="00EB49B7" w:rsidP="000E6FDF">
      <w:pPr>
        <w:bidi/>
        <w:jc w:val="both"/>
        <w:rPr>
          <w:rFonts w:cs="David" w:hint="cs"/>
          <w:rtl/>
        </w:rPr>
      </w:pPr>
    </w:p>
    <w:p w14:paraId="1CC84F1D"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4B8FC0BC" w14:textId="77777777" w:rsidR="00EB49B7" w:rsidRPr="00EB49B7" w:rsidRDefault="00EB49B7" w:rsidP="000E6FDF">
      <w:pPr>
        <w:bidi/>
        <w:jc w:val="both"/>
        <w:rPr>
          <w:rFonts w:cs="David" w:hint="cs"/>
          <w:rtl/>
        </w:rPr>
      </w:pPr>
    </w:p>
    <w:p w14:paraId="64E1C4C9" w14:textId="77777777" w:rsidR="00EB49B7" w:rsidRPr="00EB49B7" w:rsidRDefault="00EB49B7" w:rsidP="000E6FDF">
      <w:pPr>
        <w:bidi/>
        <w:jc w:val="both"/>
        <w:rPr>
          <w:rFonts w:cs="David" w:hint="cs"/>
          <w:rtl/>
        </w:rPr>
      </w:pPr>
      <w:r w:rsidRPr="00EB49B7">
        <w:rPr>
          <w:rFonts w:cs="David" w:hint="cs"/>
          <w:rtl/>
        </w:rPr>
        <w:tab/>
        <w:t>באירוע כל-כך נדיר של משאל עם, האם לא נכון להתחשב בזה ובכל זאת להשבית את הלימודים כדי למנוע את כל הדברים האלה ולאפשר את זכות ההצבעה?</w:t>
      </w:r>
    </w:p>
    <w:p w14:paraId="444740B7" w14:textId="77777777" w:rsidR="00EB49B7" w:rsidRPr="00EB49B7" w:rsidRDefault="00EB49B7" w:rsidP="000E6FDF">
      <w:pPr>
        <w:bidi/>
        <w:jc w:val="both"/>
        <w:rPr>
          <w:rFonts w:cs="David" w:hint="cs"/>
          <w:rtl/>
        </w:rPr>
      </w:pPr>
    </w:p>
    <w:p w14:paraId="7C8A8352"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8DCCEA2" w14:textId="77777777" w:rsidR="00EB49B7" w:rsidRPr="00EB49B7" w:rsidRDefault="00EB49B7" w:rsidP="000E6FDF">
      <w:pPr>
        <w:bidi/>
        <w:jc w:val="both"/>
        <w:rPr>
          <w:rFonts w:cs="David" w:hint="cs"/>
          <w:rtl/>
        </w:rPr>
      </w:pPr>
    </w:p>
    <w:p w14:paraId="79F001C7" w14:textId="77777777" w:rsidR="00EB49B7" w:rsidRPr="00EB49B7" w:rsidRDefault="00EB49B7" w:rsidP="000E6FDF">
      <w:pPr>
        <w:bidi/>
        <w:jc w:val="both"/>
        <w:rPr>
          <w:rFonts w:cs="David" w:hint="cs"/>
          <w:rtl/>
        </w:rPr>
      </w:pPr>
      <w:r w:rsidRPr="00EB49B7">
        <w:rPr>
          <w:rFonts w:cs="David" w:hint="cs"/>
          <w:rtl/>
        </w:rPr>
        <w:tab/>
        <w:t xml:space="preserve">התשובה היא לא. היה כאן רוב דעות של חברי כנסת שלא מעוניינים בזה. שמעתי את הדעות כאן ואני מתרשם שהרוב מתנגד לזה. מי שירצה להציע הצעה כזאת, אפשר יהיה להצביע עליה. הרעיון לעשות השבתה של הלימודים ביום הזה - - - </w:t>
      </w:r>
    </w:p>
    <w:p w14:paraId="078122D6" w14:textId="77777777" w:rsidR="00EB49B7" w:rsidRPr="00EB49B7" w:rsidRDefault="00EB49B7" w:rsidP="000E6FDF">
      <w:pPr>
        <w:bidi/>
        <w:jc w:val="both"/>
        <w:rPr>
          <w:rFonts w:cs="David" w:hint="cs"/>
          <w:rtl/>
        </w:rPr>
      </w:pPr>
    </w:p>
    <w:p w14:paraId="002222D2"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389E72CF" w14:textId="77777777" w:rsidR="00EB49B7" w:rsidRPr="00EB49B7" w:rsidRDefault="00EB49B7" w:rsidP="000E6FDF">
      <w:pPr>
        <w:bidi/>
        <w:jc w:val="both"/>
        <w:rPr>
          <w:rFonts w:cs="David" w:hint="cs"/>
          <w:rtl/>
        </w:rPr>
      </w:pPr>
    </w:p>
    <w:p w14:paraId="31A74299" w14:textId="77777777" w:rsidR="00EB49B7" w:rsidRPr="00EB49B7" w:rsidRDefault="00EB49B7" w:rsidP="000E6FDF">
      <w:pPr>
        <w:bidi/>
        <w:jc w:val="both"/>
        <w:rPr>
          <w:rFonts w:cs="David" w:hint="cs"/>
          <w:rtl/>
        </w:rPr>
      </w:pPr>
      <w:r w:rsidRPr="00EB49B7">
        <w:rPr>
          <w:rFonts w:cs="David" w:hint="cs"/>
          <w:rtl/>
        </w:rPr>
        <w:tab/>
        <w:t xml:space="preserve">רק משעה 12:00. עד שעה 12:00 ילמדו כרגיל. </w:t>
      </w:r>
    </w:p>
    <w:p w14:paraId="78B2AFCF" w14:textId="77777777" w:rsidR="00EB49B7" w:rsidRPr="00EB49B7" w:rsidRDefault="00EB49B7" w:rsidP="000E6FDF">
      <w:pPr>
        <w:bidi/>
        <w:jc w:val="both"/>
        <w:rPr>
          <w:rFonts w:cs="David" w:hint="cs"/>
          <w:rtl/>
        </w:rPr>
      </w:pPr>
    </w:p>
    <w:p w14:paraId="7A0F9C4B"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43EBF271" w14:textId="77777777" w:rsidR="00EB49B7" w:rsidRPr="00EB49B7" w:rsidRDefault="00EB49B7" w:rsidP="000E6FDF">
      <w:pPr>
        <w:bidi/>
        <w:jc w:val="both"/>
        <w:rPr>
          <w:rFonts w:cs="David" w:hint="cs"/>
          <w:rtl/>
        </w:rPr>
      </w:pPr>
    </w:p>
    <w:p w14:paraId="4DC0A301" w14:textId="77777777" w:rsidR="00EB49B7" w:rsidRPr="00EB49B7" w:rsidRDefault="00EB49B7" w:rsidP="000E6FDF">
      <w:pPr>
        <w:bidi/>
        <w:jc w:val="both"/>
        <w:rPr>
          <w:rFonts w:cs="David" w:hint="cs"/>
          <w:rtl/>
        </w:rPr>
      </w:pPr>
      <w:r w:rsidRPr="00EB49B7">
        <w:rPr>
          <w:rFonts w:cs="David" w:hint="cs"/>
          <w:rtl/>
        </w:rPr>
        <w:tab/>
        <w:t xml:space="preserve">אני מציע להוסיף סעיף שיקבע: "מוסדות החינוך ייסגרו בשעה 12:00". </w:t>
      </w:r>
    </w:p>
    <w:p w14:paraId="723A41EA" w14:textId="77777777" w:rsidR="00EB49B7" w:rsidRPr="00EB49B7" w:rsidRDefault="00EB49B7" w:rsidP="000E6FDF">
      <w:pPr>
        <w:bidi/>
        <w:jc w:val="both"/>
        <w:rPr>
          <w:rFonts w:cs="David" w:hint="cs"/>
          <w:rtl/>
        </w:rPr>
      </w:pPr>
    </w:p>
    <w:p w14:paraId="3FFFA512"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4D6C6F24" w14:textId="77777777" w:rsidR="00EB49B7" w:rsidRPr="00EB49B7" w:rsidRDefault="00EB49B7" w:rsidP="000E6FDF">
      <w:pPr>
        <w:bidi/>
        <w:jc w:val="both"/>
        <w:rPr>
          <w:rFonts w:cs="David" w:hint="cs"/>
          <w:rtl/>
        </w:rPr>
      </w:pPr>
    </w:p>
    <w:p w14:paraId="53F09C7B" w14:textId="77777777" w:rsidR="00EB49B7" w:rsidRPr="00EB49B7" w:rsidRDefault="00EB49B7" w:rsidP="000E6FDF">
      <w:pPr>
        <w:bidi/>
        <w:jc w:val="both"/>
        <w:rPr>
          <w:rFonts w:cs="David" w:hint="cs"/>
          <w:rtl/>
        </w:rPr>
      </w:pPr>
      <w:r w:rsidRPr="00EB49B7">
        <w:rPr>
          <w:rFonts w:cs="David" w:hint="cs"/>
          <w:rtl/>
        </w:rPr>
        <w:tab/>
        <w:t xml:space="preserve">לא אכתוב דבר כזה. </w:t>
      </w:r>
    </w:p>
    <w:p w14:paraId="50B003CF" w14:textId="77777777" w:rsidR="00EB49B7" w:rsidRPr="00EB49B7" w:rsidRDefault="00EB49B7" w:rsidP="000E6FDF">
      <w:pPr>
        <w:bidi/>
        <w:jc w:val="both"/>
        <w:rPr>
          <w:rFonts w:cs="David" w:hint="cs"/>
          <w:rtl/>
        </w:rPr>
      </w:pPr>
    </w:p>
    <w:p w14:paraId="0B8EEFF9"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0598D9C9" w14:textId="77777777" w:rsidR="00EB49B7" w:rsidRPr="00EB49B7" w:rsidRDefault="00EB49B7" w:rsidP="000E6FDF">
      <w:pPr>
        <w:bidi/>
        <w:jc w:val="both"/>
        <w:rPr>
          <w:rFonts w:cs="David" w:hint="cs"/>
          <w:rtl/>
        </w:rPr>
      </w:pPr>
    </w:p>
    <w:p w14:paraId="53E79B95" w14:textId="77777777" w:rsidR="00EB49B7" w:rsidRPr="00EB49B7" w:rsidRDefault="00EB49B7" w:rsidP="000E6FDF">
      <w:pPr>
        <w:bidi/>
        <w:jc w:val="both"/>
        <w:rPr>
          <w:rFonts w:cs="David" w:hint="cs"/>
          <w:rtl/>
        </w:rPr>
      </w:pPr>
      <w:r w:rsidRPr="00EB49B7">
        <w:rPr>
          <w:rFonts w:cs="David" w:hint="cs"/>
          <w:rtl/>
        </w:rPr>
        <w:tab/>
        <w:t xml:space="preserve">אני מציע. </w:t>
      </w:r>
    </w:p>
    <w:p w14:paraId="7748795E" w14:textId="77777777" w:rsidR="00EB49B7" w:rsidRPr="00EB49B7" w:rsidRDefault="00EB49B7" w:rsidP="000E6FDF">
      <w:pPr>
        <w:bidi/>
        <w:jc w:val="both"/>
        <w:rPr>
          <w:rFonts w:cs="David" w:hint="cs"/>
          <w:rtl/>
        </w:rPr>
      </w:pPr>
    </w:p>
    <w:p w14:paraId="32650DF9"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69D5E8FD" w14:textId="77777777" w:rsidR="00EB49B7" w:rsidRPr="00EB49B7" w:rsidRDefault="00EB49B7" w:rsidP="000E6FDF">
      <w:pPr>
        <w:bidi/>
        <w:jc w:val="both"/>
        <w:rPr>
          <w:rFonts w:cs="David" w:hint="cs"/>
          <w:rtl/>
        </w:rPr>
      </w:pPr>
    </w:p>
    <w:p w14:paraId="4E582274" w14:textId="77777777" w:rsidR="00EB49B7" w:rsidRPr="00EB49B7" w:rsidRDefault="00EB49B7" w:rsidP="000E6FDF">
      <w:pPr>
        <w:bidi/>
        <w:jc w:val="both"/>
        <w:rPr>
          <w:rFonts w:cs="David" w:hint="cs"/>
          <w:rtl/>
        </w:rPr>
      </w:pPr>
      <w:r w:rsidRPr="00EB49B7">
        <w:rPr>
          <w:rFonts w:cs="David" w:hint="cs"/>
          <w:rtl/>
        </w:rPr>
        <w:tab/>
        <w:t xml:space="preserve">אני מבקש להציע הצעה שאולי תגשר בין העמדות על-ידי קביעת לשון סביל בחקיקה. אני מציע לומר: "חדר שיועמד לרשות", ואז לא ברור מי מעמיד ומי קובע. גם לשיטתך, למה שהחוק לא יקבע מי מוסמך להורות על החדרים? נסמיך מישהו, כל גורם שיימצא לנכון, שיורה למוסדות החינוך להקצות חדרים מסוימים, ואותם חדרים יועמדו לרשות ועדת הבחירות שעתיים לפני פתיחת הקלפיות. </w:t>
      </w:r>
    </w:p>
    <w:p w14:paraId="262E8F3D" w14:textId="77777777" w:rsidR="00EB49B7" w:rsidRPr="00EB49B7" w:rsidRDefault="00EB49B7" w:rsidP="000E6FDF">
      <w:pPr>
        <w:bidi/>
        <w:jc w:val="both"/>
        <w:rPr>
          <w:rFonts w:cs="David" w:hint="cs"/>
          <w:rtl/>
        </w:rPr>
      </w:pPr>
    </w:p>
    <w:p w14:paraId="6339DB7E"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3DA663CA" w14:textId="77777777" w:rsidR="00EB49B7" w:rsidRPr="00EB49B7" w:rsidRDefault="00EB49B7" w:rsidP="000E6FDF">
      <w:pPr>
        <w:bidi/>
        <w:jc w:val="both"/>
        <w:rPr>
          <w:rFonts w:cs="David" w:hint="cs"/>
          <w:rtl/>
        </w:rPr>
      </w:pPr>
    </w:p>
    <w:p w14:paraId="334F0F41" w14:textId="77777777" w:rsidR="00EB49B7" w:rsidRPr="00EB49B7" w:rsidRDefault="00EB49B7" w:rsidP="000E6FDF">
      <w:pPr>
        <w:bidi/>
        <w:jc w:val="both"/>
        <w:rPr>
          <w:rFonts w:cs="David" w:hint="cs"/>
          <w:rtl/>
        </w:rPr>
      </w:pPr>
      <w:r w:rsidRPr="00EB49B7">
        <w:rPr>
          <w:rFonts w:cs="David" w:hint="cs"/>
          <w:rtl/>
        </w:rPr>
        <w:tab/>
        <w:t xml:space="preserve">זה רעיון  מצוין. כאשר תקבעו אותו בדיני הבחירות הכלליות ובדיני הבחירות לרשויות המקומיות, לא תהיה בעיה. לא אייצר כאן עכשיו הסדר חדש שלא קיים שם. </w:t>
      </w:r>
    </w:p>
    <w:p w14:paraId="7B090667" w14:textId="77777777" w:rsidR="00EB49B7" w:rsidRPr="00EB49B7" w:rsidRDefault="00EB49B7" w:rsidP="000E6FDF">
      <w:pPr>
        <w:bidi/>
        <w:jc w:val="both"/>
        <w:rPr>
          <w:rFonts w:cs="David" w:hint="cs"/>
          <w:rtl/>
        </w:rPr>
      </w:pPr>
    </w:p>
    <w:p w14:paraId="24479CCC"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6A570FDB" w14:textId="77777777" w:rsidR="00EB49B7" w:rsidRPr="00EB49B7" w:rsidRDefault="00EB49B7" w:rsidP="000E6FDF">
      <w:pPr>
        <w:tabs>
          <w:tab w:val="left" w:pos="1559"/>
        </w:tabs>
        <w:bidi/>
        <w:jc w:val="both"/>
        <w:rPr>
          <w:rFonts w:cs="David" w:hint="cs"/>
          <w:rtl/>
        </w:rPr>
      </w:pPr>
    </w:p>
    <w:p w14:paraId="290824EB" w14:textId="77777777" w:rsidR="00EB49B7" w:rsidRPr="00EB49B7" w:rsidRDefault="00EB49B7" w:rsidP="000E6FDF">
      <w:pPr>
        <w:bidi/>
        <w:jc w:val="both"/>
        <w:rPr>
          <w:rFonts w:cs="David" w:hint="cs"/>
          <w:rtl/>
        </w:rPr>
      </w:pPr>
      <w:r w:rsidRPr="00EB49B7">
        <w:rPr>
          <w:rFonts w:cs="David" w:hint="cs"/>
          <w:rtl/>
        </w:rPr>
        <w:tab/>
        <w:t xml:space="preserve">אבל הבעיה הזאת לא מתעוררת בבחירות הרגילות. </w:t>
      </w:r>
    </w:p>
    <w:p w14:paraId="387D157A" w14:textId="77777777" w:rsidR="00EB49B7" w:rsidRPr="00EB49B7" w:rsidRDefault="00EB49B7" w:rsidP="000E6FDF">
      <w:pPr>
        <w:bidi/>
        <w:jc w:val="both"/>
        <w:rPr>
          <w:rFonts w:cs="David" w:hint="cs"/>
          <w:rtl/>
        </w:rPr>
      </w:pPr>
    </w:p>
    <w:p w14:paraId="31ADB573"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7016C53B" w14:textId="77777777" w:rsidR="00EB49B7" w:rsidRPr="00EB49B7" w:rsidRDefault="00EB49B7" w:rsidP="000E6FDF">
      <w:pPr>
        <w:bidi/>
        <w:jc w:val="both"/>
        <w:rPr>
          <w:rFonts w:cs="David" w:hint="cs"/>
          <w:rtl/>
        </w:rPr>
      </w:pPr>
    </w:p>
    <w:p w14:paraId="34995B13" w14:textId="77777777" w:rsidR="00EB49B7" w:rsidRPr="00EB49B7" w:rsidRDefault="00EB49B7" w:rsidP="000E6FDF">
      <w:pPr>
        <w:bidi/>
        <w:jc w:val="both"/>
        <w:rPr>
          <w:rFonts w:cs="David" w:hint="cs"/>
          <w:rtl/>
        </w:rPr>
      </w:pPr>
      <w:r w:rsidRPr="00EB49B7">
        <w:rPr>
          <w:rFonts w:cs="David" w:hint="cs"/>
          <w:rtl/>
        </w:rPr>
        <w:tab/>
        <w:t xml:space="preserve">אבל בסעיף 8 שינית את ההסדר. שם יש יום שבתון, נקודה. </w:t>
      </w:r>
    </w:p>
    <w:p w14:paraId="7A47BE71" w14:textId="77777777" w:rsidR="00EB49B7" w:rsidRPr="00EB49B7" w:rsidRDefault="00EB49B7" w:rsidP="000E6FDF">
      <w:pPr>
        <w:tabs>
          <w:tab w:val="left" w:pos="1559"/>
        </w:tabs>
        <w:bidi/>
        <w:jc w:val="both"/>
        <w:rPr>
          <w:rFonts w:cs="David" w:hint="cs"/>
          <w:rtl/>
        </w:rPr>
      </w:pPr>
    </w:p>
    <w:p w14:paraId="2D61ED63"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20DCBE04" w14:textId="77777777" w:rsidR="00EB49B7" w:rsidRPr="00EB49B7" w:rsidRDefault="00EB49B7" w:rsidP="000E6FDF">
      <w:pPr>
        <w:bidi/>
        <w:jc w:val="both"/>
        <w:rPr>
          <w:rFonts w:cs="David" w:hint="cs"/>
          <w:rtl/>
        </w:rPr>
      </w:pPr>
    </w:p>
    <w:p w14:paraId="4F726B21" w14:textId="77777777" w:rsidR="00EB49B7" w:rsidRPr="00EB49B7" w:rsidRDefault="00EB49B7" w:rsidP="000E6FDF">
      <w:pPr>
        <w:bidi/>
        <w:jc w:val="both"/>
        <w:rPr>
          <w:rFonts w:cs="David" w:hint="cs"/>
          <w:rtl/>
        </w:rPr>
      </w:pPr>
      <w:r w:rsidRPr="00EB49B7">
        <w:rPr>
          <w:rFonts w:cs="David" w:hint="cs"/>
          <w:rtl/>
        </w:rPr>
        <w:tab/>
        <w:t xml:space="preserve">ברשויות המקומיות יש השבתה של הלימודים. כאן לא מבקשים השבתה של הלימודים, אלא רק מ-12:00. </w:t>
      </w:r>
    </w:p>
    <w:p w14:paraId="7384BC5C" w14:textId="77777777" w:rsidR="00EB49B7" w:rsidRPr="00EB49B7" w:rsidRDefault="00EB49B7" w:rsidP="000E6FDF">
      <w:pPr>
        <w:bidi/>
        <w:jc w:val="both"/>
        <w:rPr>
          <w:rFonts w:cs="David" w:hint="cs"/>
          <w:rtl/>
        </w:rPr>
      </w:pPr>
    </w:p>
    <w:p w14:paraId="463AFA6D"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5FA5FBBE" w14:textId="77777777" w:rsidR="00EB49B7" w:rsidRPr="00EB49B7" w:rsidRDefault="00EB49B7" w:rsidP="000E6FDF">
      <w:pPr>
        <w:bidi/>
        <w:jc w:val="both"/>
        <w:rPr>
          <w:rFonts w:cs="David" w:hint="cs"/>
          <w:rtl/>
        </w:rPr>
      </w:pPr>
    </w:p>
    <w:p w14:paraId="7DB7812F" w14:textId="77777777" w:rsidR="00EB49B7" w:rsidRPr="00EB49B7" w:rsidRDefault="00EB49B7" w:rsidP="000E6FDF">
      <w:pPr>
        <w:bidi/>
        <w:jc w:val="both"/>
        <w:rPr>
          <w:rFonts w:cs="David" w:hint="cs"/>
          <w:rtl/>
        </w:rPr>
      </w:pPr>
      <w:r w:rsidRPr="00EB49B7">
        <w:rPr>
          <w:rFonts w:cs="David" w:hint="cs"/>
          <w:rtl/>
        </w:rPr>
        <w:tab/>
        <w:t>מישהו יכול להורות על כך. נכון? מי יכול להורות?</w:t>
      </w:r>
    </w:p>
    <w:p w14:paraId="03E3EE20" w14:textId="77777777" w:rsidR="00EB49B7" w:rsidRPr="00EB49B7" w:rsidRDefault="00EB49B7" w:rsidP="000E6FDF">
      <w:pPr>
        <w:bidi/>
        <w:jc w:val="both"/>
        <w:rPr>
          <w:rFonts w:cs="David" w:hint="cs"/>
          <w:rtl/>
        </w:rPr>
      </w:pPr>
    </w:p>
    <w:p w14:paraId="5A32F373"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FB27AF6" w14:textId="77777777" w:rsidR="00EB49B7" w:rsidRPr="00EB49B7" w:rsidRDefault="00EB49B7" w:rsidP="000E6FDF">
      <w:pPr>
        <w:bidi/>
        <w:jc w:val="both"/>
        <w:rPr>
          <w:rFonts w:cs="David" w:hint="cs"/>
          <w:rtl/>
        </w:rPr>
      </w:pPr>
    </w:p>
    <w:p w14:paraId="2D2416B2" w14:textId="77777777" w:rsidR="00EB49B7" w:rsidRPr="00EB49B7" w:rsidRDefault="00EB49B7" w:rsidP="000E6FDF">
      <w:pPr>
        <w:bidi/>
        <w:jc w:val="both"/>
        <w:rPr>
          <w:rFonts w:cs="David" w:hint="cs"/>
          <w:rtl/>
        </w:rPr>
      </w:pPr>
      <w:r w:rsidRPr="00EB49B7">
        <w:rPr>
          <w:rFonts w:cs="David" w:hint="cs"/>
          <w:rtl/>
        </w:rPr>
        <w:tab/>
        <w:t xml:space="preserve">מי יכול להורות? מנהל בית-הספר. אתם רוצים שכך יהיה כתוב? הרי אתם לא רוצים בכך. </w:t>
      </w:r>
    </w:p>
    <w:p w14:paraId="5C8770B8" w14:textId="77777777" w:rsidR="00EB49B7" w:rsidRPr="00EB49B7" w:rsidRDefault="00EB49B7" w:rsidP="000E6FDF">
      <w:pPr>
        <w:bidi/>
        <w:jc w:val="both"/>
        <w:rPr>
          <w:rFonts w:cs="David" w:hint="cs"/>
          <w:rtl/>
        </w:rPr>
      </w:pPr>
    </w:p>
    <w:p w14:paraId="52FC3CAD"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31B0A006" w14:textId="77777777" w:rsidR="00EB49B7" w:rsidRPr="00EB49B7" w:rsidRDefault="00EB49B7" w:rsidP="000E6FDF">
      <w:pPr>
        <w:bidi/>
        <w:jc w:val="both"/>
        <w:rPr>
          <w:rFonts w:cs="David" w:hint="cs"/>
          <w:rtl/>
        </w:rPr>
      </w:pPr>
    </w:p>
    <w:p w14:paraId="5FF7E496" w14:textId="77777777" w:rsidR="00EB49B7" w:rsidRPr="00EB49B7" w:rsidRDefault="00EB49B7" w:rsidP="000E6FDF">
      <w:pPr>
        <w:bidi/>
        <w:jc w:val="both"/>
        <w:rPr>
          <w:rFonts w:cs="David" w:hint="cs"/>
          <w:rtl/>
        </w:rPr>
      </w:pPr>
      <w:r w:rsidRPr="00EB49B7">
        <w:rPr>
          <w:rFonts w:cs="David" w:hint="cs"/>
          <w:rtl/>
        </w:rPr>
        <w:tab/>
        <w:t xml:space="preserve">אז בואו נברר את השאלה. </w:t>
      </w:r>
    </w:p>
    <w:p w14:paraId="44094999" w14:textId="77777777" w:rsidR="00EB49B7" w:rsidRPr="00EB49B7" w:rsidRDefault="00EB49B7" w:rsidP="000E6FDF">
      <w:pPr>
        <w:bidi/>
        <w:jc w:val="both"/>
        <w:rPr>
          <w:rFonts w:cs="David" w:hint="cs"/>
          <w:rtl/>
        </w:rPr>
      </w:pPr>
    </w:p>
    <w:p w14:paraId="33595D22"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0656A012" w14:textId="77777777" w:rsidR="00EB49B7" w:rsidRPr="00EB49B7" w:rsidRDefault="00EB49B7" w:rsidP="000E6FDF">
      <w:pPr>
        <w:bidi/>
        <w:jc w:val="both"/>
        <w:rPr>
          <w:rFonts w:cs="David" w:hint="cs"/>
          <w:rtl/>
        </w:rPr>
      </w:pPr>
    </w:p>
    <w:p w14:paraId="4447874A" w14:textId="77777777" w:rsidR="00EB49B7" w:rsidRPr="00EB49B7" w:rsidRDefault="00EB49B7" w:rsidP="000E6FDF">
      <w:pPr>
        <w:bidi/>
        <w:jc w:val="both"/>
        <w:rPr>
          <w:rFonts w:cs="David" w:hint="cs"/>
          <w:rtl/>
        </w:rPr>
      </w:pPr>
      <w:r w:rsidRPr="00EB49B7">
        <w:rPr>
          <w:rFonts w:cs="David" w:hint="cs"/>
          <w:rtl/>
        </w:rPr>
        <w:tab/>
        <w:t xml:space="preserve">אם הסמכות תהיה בידי שר החינוך, אני מודיע לך שלא יהיה אף בית-ספר פנוי שבו אפשר להציב קלפיות. </w:t>
      </w:r>
    </w:p>
    <w:p w14:paraId="071DF6EE" w14:textId="77777777" w:rsidR="00EB49B7" w:rsidRPr="00EB49B7" w:rsidRDefault="00EB49B7" w:rsidP="000E6FDF">
      <w:pPr>
        <w:bidi/>
        <w:jc w:val="both"/>
        <w:rPr>
          <w:rFonts w:cs="David" w:hint="cs"/>
          <w:rtl/>
        </w:rPr>
      </w:pPr>
    </w:p>
    <w:p w14:paraId="2396C228"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9A34D20" w14:textId="77777777" w:rsidR="00EB49B7" w:rsidRPr="00EB49B7" w:rsidRDefault="00EB49B7" w:rsidP="000E6FDF">
      <w:pPr>
        <w:bidi/>
        <w:jc w:val="both"/>
        <w:rPr>
          <w:rFonts w:cs="David" w:hint="cs"/>
          <w:rtl/>
        </w:rPr>
      </w:pPr>
    </w:p>
    <w:p w14:paraId="38D2A13D" w14:textId="77777777" w:rsidR="00EB49B7" w:rsidRPr="00EB49B7" w:rsidRDefault="00EB49B7" w:rsidP="000E6FDF">
      <w:pPr>
        <w:bidi/>
        <w:jc w:val="both"/>
        <w:rPr>
          <w:rFonts w:cs="David" w:hint="cs"/>
          <w:rtl/>
        </w:rPr>
      </w:pPr>
      <w:r w:rsidRPr="00EB49B7">
        <w:rPr>
          <w:rFonts w:cs="David" w:hint="cs"/>
          <w:rtl/>
        </w:rPr>
        <w:tab/>
        <w:t xml:space="preserve">לא נכון. למה להיכנס לסוגייה שעובדת כשורה לאורך כל השנים? </w:t>
      </w:r>
    </w:p>
    <w:p w14:paraId="0380681F" w14:textId="77777777" w:rsidR="00EB49B7" w:rsidRPr="00EB49B7" w:rsidRDefault="00EB49B7" w:rsidP="000E6FDF">
      <w:pPr>
        <w:bidi/>
        <w:jc w:val="both"/>
        <w:rPr>
          <w:rFonts w:cs="David" w:hint="cs"/>
          <w:rtl/>
        </w:rPr>
      </w:pPr>
    </w:p>
    <w:p w14:paraId="70272142"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2833E36E" w14:textId="77777777" w:rsidR="00EB49B7" w:rsidRPr="00EB49B7" w:rsidRDefault="00EB49B7" w:rsidP="000E6FDF">
      <w:pPr>
        <w:tabs>
          <w:tab w:val="left" w:pos="1559"/>
        </w:tabs>
        <w:bidi/>
        <w:jc w:val="both"/>
        <w:rPr>
          <w:rFonts w:cs="David" w:hint="cs"/>
          <w:rtl/>
        </w:rPr>
      </w:pPr>
    </w:p>
    <w:p w14:paraId="69A8AF93" w14:textId="77777777" w:rsidR="00EB49B7" w:rsidRPr="00EB49B7" w:rsidRDefault="00EB49B7" w:rsidP="000E6FDF">
      <w:pPr>
        <w:bidi/>
        <w:jc w:val="both"/>
        <w:rPr>
          <w:rFonts w:cs="David" w:hint="cs"/>
          <w:rtl/>
        </w:rPr>
      </w:pPr>
      <w:r w:rsidRPr="00EB49B7">
        <w:rPr>
          <w:rFonts w:cs="David" w:hint="cs"/>
          <w:rtl/>
        </w:rPr>
        <w:tab/>
        <w:t xml:space="preserve">היא לא עובדת כשורה. </w:t>
      </w:r>
    </w:p>
    <w:p w14:paraId="07649896" w14:textId="77777777" w:rsidR="00EB49B7" w:rsidRPr="00EB49B7" w:rsidRDefault="00EB49B7" w:rsidP="000E6FDF">
      <w:pPr>
        <w:bidi/>
        <w:jc w:val="both"/>
        <w:rPr>
          <w:rFonts w:cs="David" w:hint="cs"/>
          <w:rtl/>
        </w:rPr>
      </w:pPr>
    </w:p>
    <w:p w14:paraId="393E6179"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292E3487" w14:textId="77777777" w:rsidR="00EB49B7" w:rsidRPr="00EB49B7" w:rsidRDefault="00EB49B7" w:rsidP="000E6FDF">
      <w:pPr>
        <w:bidi/>
        <w:jc w:val="both"/>
        <w:rPr>
          <w:rFonts w:cs="David" w:hint="cs"/>
          <w:rtl/>
        </w:rPr>
      </w:pPr>
    </w:p>
    <w:p w14:paraId="6CA1E326" w14:textId="77777777" w:rsidR="00EB49B7" w:rsidRPr="00EB49B7" w:rsidRDefault="00EB49B7" w:rsidP="000E6FDF">
      <w:pPr>
        <w:bidi/>
        <w:jc w:val="both"/>
        <w:rPr>
          <w:rFonts w:cs="David" w:hint="cs"/>
          <w:rtl/>
        </w:rPr>
      </w:pPr>
      <w:r w:rsidRPr="00EB49B7">
        <w:rPr>
          <w:rFonts w:cs="David" w:hint="cs"/>
          <w:rtl/>
        </w:rPr>
        <w:tab/>
        <w:t xml:space="preserve">לממשלה יש אינטרס שיהיה משאל עם. היא הביאה הסכם. אם שר החינוך הוא איש של סיעה אחרת בכנסת הוא יכול לגרום צרות. בבחירות המוניציפליות אין לו בעיה כי לכל המפלגות יש מועמדים. </w:t>
      </w:r>
    </w:p>
    <w:p w14:paraId="19942D48" w14:textId="77777777" w:rsidR="00EB49B7" w:rsidRPr="00EB49B7" w:rsidRDefault="00EB49B7" w:rsidP="000E6FDF">
      <w:pPr>
        <w:bidi/>
        <w:jc w:val="both"/>
        <w:rPr>
          <w:rFonts w:cs="David" w:hint="cs"/>
          <w:rtl/>
        </w:rPr>
      </w:pPr>
    </w:p>
    <w:p w14:paraId="6499DC06"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7D9ACD35" w14:textId="77777777" w:rsidR="00EB49B7" w:rsidRPr="00EB49B7" w:rsidRDefault="00EB49B7" w:rsidP="000E6FDF">
      <w:pPr>
        <w:bidi/>
        <w:jc w:val="both"/>
        <w:rPr>
          <w:rFonts w:cs="David" w:hint="cs"/>
          <w:rtl/>
        </w:rPr>
      </w:pPr>
    </w:p>
    <w:p w14:paraId="36BF7433" w14:textId="77777777" w:rsidR="00EB49B7" w:rsidRPr="00EB49B7" w:rsidRDefault="00EB49B7" w:rsidP="000E6FDF">
      <w:pPr>
        <w:bidi/>
        <w:jc w:val="both"/>
        <w:rPr>
          <w:rFonts w:cs="David" w:hint="cs"/>
          <w:rtl/>
        </w:rPr>
      </w:pPr>
      <w:r w:rsidRPr="00EB49B7">
        <w:rPr>
          <w:rFonts w:cs="David" w:hint="cs"/>
          <w:rtl/>
        </w:rPr>
        <w:tab/>
        <w:t xml:space="preserve">אני בעד ההסתייגות הראשונה. </w:t>
      </w:r>
    </w:p>
    <w:p w14:paraId="69D98B70" w14:textId="77777777" w:rsidR="00EB49B7" w:rsidRPr="00EB49B7" w:rsidRDefault="00EB49B7" w:rsidP="000E6FDF">
      <w:pPr>
        <w:bidi/>
        <w:jc w:val="both"/>
        <w:rPr>
          <w:rFonts w:cs="David" w:hint="cs"/>
          <w:rtl/>
        </w:rPr>
      </w:pPr>
    </w:p>
    <w:p w14:paraId="59C72965"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488BDC23" w14:textId="77777777" w:rsidR="00EB49B7" w:rsidRPr="00EB49B7" w:rsidRDefault="00EB49B7" w:rsidP="000E6FDF">
      <w:pPr>
        <w:bidi/>
        <w:jc w:val="both"/>
        <w:rPr>
          <w:rFonts w:cs="David" w:hint="cs"/>
          <w:rtl/>
        </w:rPr>
      </w:pPr>
    </w:p>
    <w:p w14:paraId="3888F964" w14:textId="77777777" w:rsidR="00EB49B7" w:rsidRPr="00EB49B7" w:rsidRDefault="00EB49B7" w:rsidP="000E6FDF">
      <w:pPr>
        <w:bidi/>
        <w:jc w:val="both"/>
        <w:rPr>
          <w:rFonts w:cs="David" w:hint="cs"/>
          <w:rtl/>
        </w:rPr>
      </w:pPr>
      <w:r w:rsidRPr="00EB49B7">
        <w:rPr>
          <w:rFonts w:cs="David" w:hint="cs"/>
          <w:rtl/>
        </w:rPr>
        <w:tab/>
        <w:t>אבל בפועל בבחירות לרשויות המקומיות בתי-הספר מושבתים מן הבוקר. אנחנו לא מדברים על הסיבוב השני של הבחירות. עכשיו אנחנו מבקשים שמשעה 12:00 הלימודים יושבתו.</w:t>
      </w:r>
    </w:p>
    <w:p w14:paraId="79D44086" w14:textId="77777777" w:rsidR="00EB49B7" w:rsidRPr="00EB49B7" w:rsidRDefault="00EB49B7" w:rsidP="000E6FDF">
      <w:pPr>
        <w:bidi/>
        <w:jc w:val="both"/>
        <w:rPr>
          <w:rFonts w:cs="David" w:hint="cs"/>
          <w:rtl/>
        </w:rPr>
      </w:pPr>
    </w:p>
    <w:p w14:paraId="5EBC54A8"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A089428" w14:textId="77777777" w:rsidR="00EB49B7" w:rsidRPr="00EB49B7" w:rsidRDefault="00EB49B7" w:rsidP="000E6FDF">
      <w:pPr>
        <w:bidi/>
        <w:jc w:val="both"/>
        <w:rPr>
          <w:rFonts w:cs="David" w:hint="cs"/>
          <w:rtl/>
        </w:rPr>
      </w:pPr>
    </w:p>
    <w:p w14:paraId="3628CEA6" w14:textId="77777777" w:rsidR="00EB49B7" w:rsidRPr="00EB49B7" w:rsidRDefault="00EB49B7" w:rsidP="000E6FDF">
      <w:pPr>
        <w:bidi/>
        <w:jc w:val="both"/>
        <w:rPr>
          <w:rFonts w:cs="David" w:hint="cs"/>
          <w:rtl/>
        </w:rPr>
      </w:pPr>
      <w:r w:rsidRPr="00EB49B7">
        <w:rPr>
          <w:rFonts w:cs="David" w:hint="cs"/>
          <w:rtl/>
        </w:rPr>
        <w:tab/>
        <w:t xml:space="preserve">אין לי בעיה לקבוע שמ-12:00 החדרים שבהם יוצבו קלפיות יהיו פנויים. </w:t>
      </w:r>
    </w:p>
    <w:p w14:paraId="568C838E" w14:textId="77777777" w:rsidR="00EB49B7" w:rsidRPr="00EB49B7" w:rsidRDefault="00EB49B7" w:rsidP="000E6FDF">
      <w:pPr>
        <w:bidi/>
        <w:jc w:val="both"/>
        <w:rPr>
          <w:rFonts w:cs="David" w:hint="cs"/>
          <w:rtl/>
        </w:rPr>
      </w:pPr>
    </w:p>
    <w:p w14:paraId="679FC2D7"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77028D4A" w14:textId="77777777" w:rsidR="00EB49B7" w:rsidRPr="00EB49B7" w:rsidRDefault="00EB49B7" w:rsidP="000E6FDF">
      <w:pPr>
        <w:bidi/>
        <w:jc w:val="both"/>
        <w:rPr>
          <w:rFonts w:cs="David" w:hint="cs"/>
          <w:rtl/>
        </w:rPr>
      </w:pPr>
    </w:p>
    <w:p w14:paraId="37F35242" w14:textId="77777777" w:rsidR="00EB49B7" w:rsidRPr="00EB49B7" w:rsidRDefault="00EB49B7" w:rsidP="000E6FDF">
      <w:pPr>
        <w:bidi/>
        <w:jc w:val="both"/>
        <w:rPr>
          <w:rFonts w:cs="David" w:hint="cs"/>
          <w:rtl/>
        </w:rPr>
      </w:pPr>
      <w:r w:rsidRPr="00EB49B7">
        <w:rPr>
          <w:rFonts w:cs="David" w:hint="cs"/>
          <w:rtl/>
        </w:rPr>
        <w:tab/>
        <w:t xml:space="preserve">לא רק באותם חדרים. יהיו שם אלפי ילדים ולא תוכל לעבוד. </w:t>
      </w:r>
    </w:p>
    <w:p w14:paraId="0CA789EB" w14:textId="77777777" w:rsidR="00EB49B7" w:rsidRPr="00EB49B7" w:rsidRDefault="00EB49B7" w:rsidP="000E6FDF">
      <w:pPr>
        <w:bidi/>
        <w:jc w:val="both"/>
        <w:rPr>
          <w:rFonts w:cs="David" w:hint="cs"/>
          <w:rtl/>
        </w:rPr>
      </w:pPr>
    </w:p>
    <w:p w14:paraId="1262AAFB"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6E4611E8" w14:textId="77777777" w:rsidR="00EB49B7" w:rsidRPr="00EB49B7" w:rsidRDefault="00EB49B7" w:rsidP="000E6FDF">
      <w:pPr>
        <w:bidi/>
        <w:jc w:val="both"/>
        <w:rPr>
          <w:rFonts w:cs="David" w:hint="cs"/>
          <w:rtl/>
        </w:rPr>
      </w:pPr>
    </w:p>
    <w:p w14:paraId="1129F05D" w14:textId="77777777" w:rsidR="00EB49B7" w:rsidRPr="00EB49B7" w:rsidRDefault="00EB49B7" w:rsidP="000E6FDF">
      <w:pPr>
        <w:bidi/>
        <w:jc w:val="both"/>
        <w:rPr>
          <w:rFonts w:cs="David" w:hint="cs"/>
          <w:rtl/>
        </w:rPr>
      </w:pPr>
      <w:r w:rsidRPr="00EB49B7">
        <w:rPr>
          <w:rFonts w:cs="David" w:hint="cs"/>
          <w:rtl/>
        </w:rPr>
        <w:tab/>
        <w:t>אני מציע לכתוב בחוק: "בחדרים המיועדים להצבת קלפי יסתיימו הלימודים בשעה 12:00".</w:t>
      </w:r>
    </w:p>
    <w:p w14:paraId="10F6D5A9" w14:textId="77777777" w:rsidR="00EB49B7" w:rsidRPr="00EB49B7" w:rsidRDefault="00EB49B7" w:rsidP="000E6FDF">
      <w:pPr>
        <w:bidi/>
        <w:jc w:val="both"/>
        <w:rPr>
          <w:rFonts w:cs="David" w:hint="cs"/>
          <w:rtl/>
        </w:rPr>
      </w:pPr>
    </w:p>
    <w:p w14:paraId="686F7EDF"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18631FFC" w14:textId="77777777" w:rsidR="00EB49B7" w:rsidRPr="00EB49B7" w:rsidRDefault="00EB49B7" w:rsidP="000E6FDF">
      <w:pPr>
        <w:bidi/>
        <w:jc w:val="both"/>
        <w:rPr>
          <w:rFonts w:cs="David" w:hint="cs"/>
          <w:rtl/>
        </w:rPr>
      </w:pPr>
    </w:p>
    <w:p w14:paraId="2DCEBA66" w14:textId="77777777" w:rsidR="00EB49B7" w:rsidRPr="00EB49B7" w:rsidRDefault="00EB49B7" w:rsidP="000E6FDF">
      <w:pPr>
        <w:bidi/>
        <w:jc w:val="both"/>
        <w:rPr>
          <w:rFonts w:cs="David" w:hint="cs"/>
          <w:rtl/>
        </w:rPr>
      </w:pPr>
      <w:r w:rsidRPr="00EB49B7">
        <w:rPr>
          <w:rFonts w:cs="David" w:hint="cs"/>
          <w:rtl/>
        </w:rPr>
        <w:tab/>
        <w:t xml:space="preserve">אבל יסתובבו שם אלפי ילדים.  </w:t>
      </w:r>
    </w:p>
    <w:p w14:paraId="6ED1A934" w14:textId="77777777" w:rsidR="00EB49B7" w:rsidRPr="00EB49B7" w:rsidRDefault="00EB49B7" w:rsidP="000E6FDF">
      <w:pPr>
        <w:bidi/>
        <w:jc w:val="both"/>
        <w:rPr>
          <w:rFonts w:cs="David" w:hint="cs"/>
          <w:rtl/>
        </w:rPr>
      </w:pPr>
    </w:p>
    <w:p w14:paraId="7C551B09"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7FB1EE1" w14:textId="77777777" w:rsidR="00EB49B7" w:rsidRPr="00EB49B7" w:rsidRDefault="00EB49B7" w:rsidP="000E6FDF">
      <w:pPr>
        <w:bidi/>
        <w:jc w:val="both"/>
        <w:rPr>
          <w:rFonts w:cs="David" w:hint="cs"/>
          <w:rtl/>
        </w:rPr>
      </w:pPr>
    </w:p>
    <w:p w14:paraId="27DC8C42" w14:textId="77777777" w:rsidR="00EB49B7" w:rsidRPr="00EB49B7" w:rsidRDefault="00EB49B7" w:rsidP="000E6FDF">
      <w:pPr>
        <w:bidi/>
        <w:jc w:val="both"/>
        <w:rPr>
          <w:rFonts w:cs="David" w:hint="cs"/>
          <w:rtl/>
        </w:rPr>
      </w:pPr>
      <w:r w:rsidRPr="00EB49B7">
        <w:rPr>
          <w:rFonts w:cs="David" w:hint="cs"/>
          <w:rtl/>
        </w:rPr>
        <w:tab/>
        <w:t xml:space="preserve">אז יחליט שר החינוך אם הוא מורה לסגור בשעה 12:00 את כל בתי-הספר הללו, או שהוא ייקח את הסיכון וייתן למנהלים הוראות להקצות מתחם מסוים ולסגור אותו. אנחנו לא צריכים לנהל אותו. </w:t>
      </w:r>
    </w:p>
    <w:p w14:paraId="52FD96BE" w14:textId="77777777" w:rsidR="00EB49B7" w:rsidRPr="00EB49B7" w:rsidRDefault="00EB49B7" w:rsidP="000E6FDF">
      <w:pPr>
        <w:bidi/>
        <w:jc w:val="both"/>
        <w:rPr>
          <w:rFonts w:cs="David" w:hint="cs"/>
          <w:rtl/>
        </w:rPr>
      </w:pPr>
    </w:p>
    <w:p w14:paraId="658CDDE6"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6829A974" w14:textId="77777777" w:rsidR="00EB49B7" w:rsidRPr="00EB49B7" w:rsidRDefault="00EB49B7" w:rsidP="000E6FDF">
      <w:pPr>
        <w:tabs>
          <w:tab w:val="left" w:pos="1559"/>
        </w:tabs>
        <w:bidi/>
        <w:jc w:val="both"/>
        <w:rPr>
          <w:rFonts w:cs="David" w:hint="cs"/>
          <w:rtl/>
        </w:rPr>
      </w:pPr>
    </w:p>
    <w:p w14:paraId="2156AC5F" w14:textId="77777777" w:rsidR="00EB49B7" w:rsidRPr="00EB49B7" w:rsidRDefault="00EB49B7" w:rsidP="000E6FDF">
      <w:pPr>
        <w:bidi/>
        <w:jc w:val="both"/>
        <w:rPr>
          <w:rFonts w:cs="David" w:hint="cs"/>
          <w:rtl/>
        </w:rPr>
      </w:pPr>
      <w:r w:rsidRPr="00EB49B7">
        <w:rPr>
          <w:rFonts w:cs="David" w:hint="cs"/>
          <w:rtl/>
        </w:rPr>
        <w:tab/>
        <w:t xml:space="preserve">ואז המנהל יחליט באילו חדרים יוצבו קלפיות? לנו יש העדפה וקביעות מסוימות של נגישות לאנשים עם מוגבלות. </w:t>
      </w:r>
    </w:p>
    <w:p w14:paraId="151F7B33" w14:textId="77777777" w:rsidR="00EB49B7" w:rsidRPr="00EB49B7" w:rsidRDefault="00EB49B7" w:rsidP="000E6FDF">
      <w:pPr>
        <w:bidi/>
        <w:jc w:val="both"/>
        <w:rPr>
          <w:rFonts w:cs="David" w:hint="cs"/>
          <w:rtl/>
        </w:rPr>
      </w:pPr>
    </w:p>
    <w:p w14:paraId="73C62053"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12D31753" w14:textId="77777777" w:rsidR="00EB49B7" w:rsidRPr="00EB49B7" w:rsidRDefault="00EB49B7" w:rsidP="000E6FDF">
      <w:pPr>
        <w:bidi/>
        <w:jc w:val="both"/>
        <w:rPr>
          <w:rFonts w:cs="David" w:hint="cs"/>
          <w:rtl/>
        </w:rPr>
      </w:pPr>
    </w:p>
    <w:p w14:paraId="473298B4" w14:textId="77777777" w:rsidR="00EB49B7" w:rsidRPr="00EB49B7" w:rsidRDefault="00EB49B7" w:rsidP="000E6FDF">
      <w:pPr>
        <w:bidi/>
        <w:jc w:val="both"/>
        <w:rPr>
          <w:rFonts w:cs="David" w:hint="cs"/>
          <w:rtl/>
        </w:rPr>
      </w:pPr>
      <w:r w:rsidRPr="00EB49B7">
        <w:rPr>
          <w:rFonts w:cs="David" w:hint="cs"/>
          <w:rtl/>
        </w:rPr>
        <w:tab/>
        <w:t xml:space="preserve">אני אגיש הסתייגות. </w:t>
      </w:r>
    </w:p>
    <w:p w14:paraId="7B190B27" w14:textId="77777777" w:rsidR="00EB49B7" w:rsidRPr="00EB49B7" w:rsidRDefault="00EB49B7" w:rsidP="000E6FDF">
      <w:pPr>
        <w:bidi/>
        <w:jc w:val="both"/>
        <w:rPr>
          <w:rFonts w:cs="David" w:hint="cs"/>
          <w:rtl/>
        </w:rPr>
      </w:pPr>
    </w:p>
    <w:p w14:paraId="0ACDC83D"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13878363" w14:textId="77777777" w:rsidR="00EB49B7" w:rsidRPr="00EB49B7" w:rsidRDefault="00EB49B7" w:rsidP="000E6FDF">
      <w:pPr>
        <w:bidi/>
        <w:jc w:val="both"/>
        <w:rPr>
          <w:rFonts w:cs="David" w:hint="cs"/>
          <w:rtl/>
        </w:rPr>
      </w:pPr>
    </w:p>
    <w:p w14:paraId="50C81B6B" w14:textId="77777777" w:rsidR="00EB49B7" w:rsidRPr="00EB49B7" w:rsidRDefault="00EB49B7" w:rsidP="000E6FDF">
      <w:pPr>
        <w:bidi/>
        <w:jc w:val="both"/>
        <w:rPr>
          <w:rFonts w:cs="David" w:hint="cs"/>
          <w:rtl/>
        </w:rPr>
      </w:pPr>
      <w:r w:rsidRPr="00EB49B7">
        <w:rPr>
          <w:rFonts w:cs="David" w:hint="cs"/>
          <w:rtl/>
        </w:rPr>
        <w:tab/>
        <w:t xml:space="preserve">גם אני אגיש הסתייגות. </w:t>
      </w:r>
    </w:p>
    <w:p w14:paraId="27D0C964" w14:textId="77777777" w:rsidR="00EB49B7" w:rsidRPr="00EB49B7" w:rsidRDefault="00EB49B7" w:rsidP="000E6FDF">
      <w:pPr>
        <w:bidi/>
        <w:jc w:val="both"/>
        <w:rPr>
          <w:rFonts w:cs="David" w:hint="cs"/>
          <w:rtl/>
        </w:rPr>
      </w:pPr>
    </w:p>
    <w:p w14:paraId="0FCABBE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F982838" w14:textId="77777777" w:rsidR="00EB49B7" w:rsidRPr="00EB49B7" w:rsidRDefault="00EB49B7" w:rsidP="000E6FDF">
      <w:pPr>
        <w:bidi/>
        <w:jc w:val="both"/>
        <w:rPr>
          <w:rFonts w:cs="David" w:hint="cs"/>
          <w:rtl/>
        </w:rPr>
      </w:pPr>
    </w:p>
    <w:p w14:paraId="3B4BE43B" w14:textId="77777777" w:rsidR="00EB49B7" w:rsidRPr="00EB49B7" w:rsidRDefault="00EB49B7" w:rsidP="000E6FDF">
      <w:pPr>
        <w:bidi/>
        <w:jc w:val="both"/>
        <w:rPr>
          <w:rFonts w:cs="David" w:hint="cs"/>
          <w:rtl/>
        </w:rPr>
      </w:pPr>
      <w:r w:rsidRPr="00EB49B7">
        <w:rPr>
          <w:rFonts w:cs="David" w:hint="cs"/>
          <w:rtl/>
        </w:rPr>
        <w:tab/>
        <w:t xml:space="preserve">אני לא מדבר על מוגבלים. ברור שהוא כפוף בשיקול הדעת שלו, שהיכן שצריכה להיות קלפי למוגבלים בניידות עליו להעמיד לה מקום מתאים. </w:t>
      </w:r>
    </w:p>
    <w:p w14:paraId="697F76E2" w14:textId="77777777" w:rsidR="00EB49B7" w:rsidRPr="00EB49B7" w:rsidRDefault="00EB49B7" w:rsidP="000E6FDF">
      <w:pPr>
        <w:bidi/>
        <w:jc w:val="both"/>
        <w:rPr>
          <w:rFonts w:cs="David" w:hint="cs"/>
          <w:rtl/>
        </w:rPr>
      </w:pPr>
    </w:p>
    <w:p w14:paraId="5A00B8EE"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68C373D3" w14:textId="77777777" w:rsidR="00EB49B7" w:rsidRPr="00EB49B7" w:rsidRDefault="00EB49B7" w:rsidP="000E6FDF">
      <w:pPr>
        <w:tabs>
          <w:tab w:val="left" w:pos="1559"/>
        </w:tabs>
        <w:bidi/>
        <w:jc w:val="both"/>
        <w:rPr>
          <w:rFonts w:cs="David" w:hint="cs"/>
          <w:rtl/>
        </w:rPr>
      </w:pPr>
    </w:p>
    <w:p w14:paraId="2D3F5F0A" w14:textId="77777777" w:rsidR="00EB49B7" w:rsidRPr="00EB49B7" w:rsidRDefault="00EB49B7" w:rsidP="000E6FDF">
      <w:pPr>
        <w:bidi/>
        <w:jc w:val="both"/>
        <w:rPr>
          <w:rFonts w:cs="David" w:hint="cs"/>
          <w:rtl/>
        </w:rPr>
      </w:pPr>
      <w:r w:rsidRPr="00EB49B7">
        <w:rPr>
          <w:rFonts w:cs="David" w:hint="cs"/>
          <w:rtl/>
        </w:rPr>
        <w:tab/>
        <w:t xml:space="preserve">אבל אתה מותיר את שיקול הדעת בידי מנהלי בתי-ספר. הם יכולים להעביר את המתחמים למקום אחר. </w:t>
      </w:r>
    </w:p>
    <w:p w14:paraId="732DBFFF" w14:textId="77777777" w:rsidR="00EB49B7" w:rsidRPr="00EB49B7" w:rsidRDefault="00EB49B7" w:rsidP="000E6FDF">
      <w:pPr>
        <w:bidi/>
        <w:jc w:val="both"/>
        <w:rPr>
          <w:rFonts w:cs="David" w:hint="cs"/>
          <w:rtl/>
        </w:rPr>
      </w:pPr>
    </w:p>
    <w:p w14:paraId="3D2B90C6"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4B5DCE93" w14:textId="77777777" w:rsidR="00EB49B7" w:rsidRPr="00EB49B7" w:rsidRDefault="00EB49B7" w:rsidP="000E6FDF">
      <w:pPr>
        <w:bidi/>
        <w:jc w:val="both"/>
        <w:rPr>
          <w:rFonts w:cs="David" w:hint="cs"/>
          <w:rtl/>
        </w:rPr>
      </w:pPr>
    </w:p>
    <w:p w14:paraId="68CAC4A7" w14:textId="77777777" w:rsidR="00EB49B7" w:rsidRPr="00EB49B7" w:rsidRDefault="00EB49B7" w:rsidP="000E6FDF">
      <w:pPr>
        <w:bidi/>
        <w:jc w:val="both"/>
        <w:rPr>
          <w:rFonts w:cs="David" w:hint="cs"/>
          <w:rtl/>
        </w:rPr>
      </w:pPr>
      <w:r w:rsidRPr="00EB49B7">
        <w:rPr>
          <w:rFonts w:cs="David" w:hint="cs"/>
          <w:rtl/>
        </w:rPr>
        <w:tab/>
        <w:t xml:space="preserve">לא כתוב אילו מתחמים מנהל בית-הספר צריך לתת ולחייב אותו לתת מתחמים מסוימים. </w:t>
      </w:r>
    </w:p>
    <w:p w14:paraId="45E7200C" w14:textId="77777777" w:rsidR="00EB49B7" w:rsidRPr="00EB49B7" w:rsidRDefault="00EB49B7" w:rsidP="000E6FDF">
      <w:pPr>
        <w:bidi/>
        <w:jc w:val="both"/>
        <w:rPr>
          <w:rFonts w:cs="David" w:hint="cs"/>
          <w:rtl/>
        </w:rPr>
      </w:pPr>
    </w:p>
    <w:p w14:paraId="4EC53CFB"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FC1541A" w14:textId="77777777" w:rsidR="00EB49B7" w:rsidRPr="00EB49B7" w:rsidRDefault="00EB49B7" w:rsidP="000E6FDF">
      <w:pPr>
        <w:bidi/>
        <w:jc w:val="both"/>
        <w:rPr>
          <w:rFonts w:cs="David" w:hint="cs"/>
          <w:rtl/>
        </w:rPr>
      </w:pPr>
    </w:p>
    <w:p w14:paraId="36C4715E" w14:textId="77777777" w:rsidR="00EB49B7" w:rsidRPr="00EB49B7" w:rsidRDefault="00EB49B7" w:rsidP="000E6FDF">
      <w:pPr>
        <w:bidi/>
        <w:jc w:val="both"/>
        <w:rPr>
          <w:rFonts w:cs="David" w:hint="cs"/>
          <w:rtl/>
        </w:rPr>
      </w:pPr>
      <w:r w:rsidRPr="00EB49B7">
        <w:rPr>
          <w:rFonts w:cs="David" w:hint="cs"/>
          <w:rtl/>
        </w:rPr>
        <w:tab/>
        <w:t xml:space="preserve">אבל זה לא כתוב באף חוק עד היום. </w:t>
      </w:r>
    </w:p>
    <w:p w14:paraId="293DE9CF" w14:textId="77777777" w:rsidR="00EB49B7" w:rsidRPr="00EB49B7" w:rsidRDefault="00EB49B7" w:rsidP="000E6FDF">
      <w:pPr>
        <w:bidi/>
        <w:jc w:val="both"/>
        <w:rPr>
          <w:rFonts w:cs="David" w:hint="cs"/>
          <w:rtl/>
        </w:rPr>
      </w:pPr>
    </w:p>
    <w:p w14:paraId="473F68B0"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66A01482" w14:textId="77777777" w:rsidR="00EB49B7" w:rsidRPr="00EB49B7" w:rsidRDefault="00EB49B7" w:rsidP="000E6FDF">
      <w:pPr>
        <w:bidi/>
        <w:jc w:val="both"/>
        <w:rPr>
          <w:rFonts w:cs="David" w:hint="cs"/>
          <w:rtl/>
        </w:rPr>
      </w:pPr>
    </w:p>
    <w:p w14:paraId="263FA0A3" w14:textId="77777777" w:rsidR="00EB49B7" w:rsidRPr="00EB49B7" w:rsidRDefault="00EB49B7" w:rsidP="000E6FDF">
      <w:pPr>
        <w:bidi/>
        <w:jc w:val="both"/>
        <w:rPr>
          <w:rFonts w:cs="David" w:hint="cs"/>
          <w:rtl/>
        </w:rPr>
      </w:pPr>
      <w:r w:rsidRPr="00EB49B7">
        <w:rPr>
          <w:rFonts w:cs="David" w:hint="cs"/>
          <w:rtl/>
        </w:rPr>
        <w:tab/>
        <w:t xml:space="preserve">הבנתי שעד כה בבחירות לרשויות המקומיות עשו השבתה של הלימודים. </w:t>
      </w:r>
    </w:p>
    <w:p w14:paraId="720245C8" w14:textId="77777777" w:rsidR="00EB49B7" w:rsidRPr="00EB49B7" w:rsidRDefault="00EB49B7" w:rsidP="000E6FDF">
      <w:pPr>
        <w:bidi/>
        <w:jc w:val="both"/>
        <w:rPr>
          <w:rFonts w:cs="David" w:hint="cs"/>
          <w:rtl/>
        </w:rPr>
      </w:pPr>
    </w:p>
    <w:p w14:paraId="5C3C0F2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71F2591" w14:textId="77777777" w:rsidR="00EB49B7" w:rsidRPr="00EB49B7" w:rsidRDefault="00EB49B7" w:rsidP="000E6FDF">
      <w:pPr>
        <w:bidi/>
        <w:jc w:val="both"/>
        <w:rPr>
          <w:rFonts w:cs="David" w:hint="cs"/>
          <w:rtl/>
        </w:rPr>
      </w:pPr>
    </w:p>
    <w:p w14:paraId="50F0D496" w14:textId="77777777" w:rsidR="00EB49B7" w:rsidRPr="00EB49B7" w:rsidRDefault="00EB49B7" w:rsidP="000E6FDF">
      <w:pPr>
        <w:bidi/>
        <w:jc w:val="both"/>
        <w:rPr>
          <w:rFonts w:cs="David" w:hint="cs"/>
          <w:rtl/>
        </w:rPr>
      </w:pPr>
      <w:r w:rsidRPr="00EB49B7">
        <w:rPr>
          <w:rFonts w:cs="David" w:hint="cs"/>
          <w:rtl/>
        </w:rPr>
        <w:tab/>
        <w:t xml:space="preserve">מי שירצה יוכל להגיש הסתייגות. אין בעיה, אפשר להציע כאן כמה הצעות שונות. אני מציע שאנו נתקן לפחות את מה שמוצע כטיוטה הבסיסית, באופן שייקבע שכל החדרים שצריכים לעמוד לרשות ועדת הבחירות יועמדו לרשותה עד שעתיים לפני פתיחת הקלפיות. אפשר לקבוע במפורש שבכל מקום שבו נדרשת קלפי שמיועדת למוגבלים בניידות יועמד חדר שיהיה להנחת הדעת של יושב-ראש ועדת הבחירות האזורית שמטפל בסוגייה הזאת. גם את העניין הזה אפשר לפתור. </w:t>
      </w:r>
    </w:p>
    <w:p w14:paraId="42185F13" w14:textId="77777777" w:rsidR="00EB49B7" w:rsidRPr="00EB49B7" w:rsidRDefault="00EB49B7" w:rsidP="000E6FDF">
      <w:pPr>
        <w:bidi/>
        <w:jc w:val="both"/>
        <w:rPr>
          <w:rFonts w:cs="David" w:hint="cs"/>
          <w:rtl/>
        </w:rPr>
      </w:pPr>
    </w:p>
    <w:p w14:paraId="3C043AE9"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0954E2C7" w14:textId="77777777" w:rsidR="00EB49B7" w:rsidRPr="00EB49B7" w:rsidRDefault="00EB49B7" w:rsidP="000E6FDF">
      <w:pPr>
        <w:tabs>
          <w:tab w:val="left" w:pos="1559"/>
        </w:tabs>
        <w:bidi/>
        <w:jc w:val="both"/>
        <w:rPr>
          <w:rFonts w:cs="David" w:hint="cs"/>
          <w:rtl/>
        </w:rPr>
      </w:pPr>
    </w:p>
    <w:p w14:paraId="188C8F83" w14:textId="77777777" w:rsidR="00EB49B7" w:rsidRPr="00EB49B7" w:rsidRDefault="00EB49B7" w:rsidP="000E6FDF">
      <w:pPr>
        <w:bidi/>
        <w:jc w:val="both"/>
        <w:rPr>
          <w:rFonts w:cs="David" w:hint="cs"/>
          <w:rtl/>
        </w:rPr>
      </w:pPr>
      <w:r w:rsidRPr="00EB49B7">
        <w:rPr>
          <w:rFonts w:cs="David" w:hint="cs"/>
          <w:rtl/>
        </w:rPr>
        <w:tab/>
        <w:t xml:space="preserve">אנחנו מבקשים לפחות שכל הקלפיות שמוצבות יהיו על-פי דרישת ועדת הבחירות ולא שמנהל בית-הספר יחליט מה לעשות. קורים גם דברים כאלה. </w:t>
      </w:r>
    </w:p>
    <w:p w14:paraId="636A564D" w14:textId="77777777" w:rsidR="00EB49B7" w:rsidRPr="00EB49B7" w:rsidRDefault="00EB49B7" w:rsidP="000E6FDF">
      <w:pPr>
        <w:bidi/>
        <w:jc w:val="both"/>
        <w:rPr>
          <w:rFonts w:cs="David" w:hint="cs"/>
          <w:rtl/>
        </w:rPr>
      </w:pPr>
    </w:p>
    <w:p w14:paraId="017DAD48"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4D6D4672" w14:textId="77777777" w:rsidR="00EB49B7" w:rsidRPr="00EB49B7" w:rsidRDefault="00EB49B7" w:rsidP="000E6FDF">
      <w:pPr>
        <w:bidi/>
        <w:jc w:val="both"/>
        <w:rPr>
          <w:rFonts w:cs="David" w:hint="cs"/>
          <w:rtl/>
        </w:rPr>
      </w:pPr>
    </w:p>
    <w:p w14:paraId="74347275" w14:textId="77777777" w:rsidR="00EB49B7" w:rsidRPr="00EB49B7" w:rsidRDefault="00EB49B7" w:rsidP="000E6FDF">
      <w:pPr>
        <w:bidi/>
        <w:jc w:val="both"/>
        <w:rPr>
          <w:rFonts w:cs="David" w:hint="cs"/>
          <w:rtl/>
        </w:rPr>
      </w:pPr>
      <w:r w:rsidRPr="00EB49B7">
        <w:rPr>
          <w:rFonts w:cs="David" w:hint="cs"/>
          <w:rtl/>
        </w:rPr>
        <w:tab/>
        <w:t xml:space="preserve">מנהל בית-הספר ייתן לך את כל הקומה הרביעית. </w:t>
      </w:r>
    </w:p>
    <w:p w14:paraId="1B17DF27" w14:textId="77777777" w:rsidR="00EB49B7" w:rsidRPr="00EB49B7" w:rsidRDefault="00EB49B7" w:rsidP="000E6FDF">
      <w:pPr>
        <w:bidi/>
        <w:jc w:val="both"/>
        <w:rPr>
          <w:rFonts w:cs="David" w:hint="cs"/>
          <w:rtl/>
        </w:rPr>
      </w:pPr>
    </w:p>
    <w:p w14:paraId="7DD89D54"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7A188843" w14:textId="77777777" w:rsidR="00EB49B7" w:rsidRPr="00EB49B7" w:rsidRDefault="00EB49B7" w:rsidP="000E6FDF">
      <w:pPr>
        <w:tabs>
          <w:tab w:val="left" w:pos="1559"/>
        </w:tabs>
        <w:bidi/>
        <w:jc w:val="both"/>
        <w:rPr>
          <w:rFonts w:cs="David" w:hint="cs"/>
          <w:rtl/>
        </w:rPr>
      </w:pPr>
    </w:p>
    <w:p w14:paraId="1A307026" w14:textId="77777777" w:rsidR="00EB49B7" w:rsidRPr="00EB49B7" w:rsidRDefault="00EB49B7" w:rsidP="000E6FDF">
      <w:pPr>
        <w:bidi/>
        <w:jc w:val="both"/>
        <w:rPr>
          <w:rFonts w:cs="David" w:hint="cs"/>
          <w:rtl/>
        </w:rPr>
      </w:pPr>
      <w:r w:rsidRPr="00EB49B7">
        <w:rPr>
          <w:rFonts w:cs="David" w:hint="cs"/>
          <w:rtl/>
        </w:rPr>
        <w:tab/>
        <w:t xml:space="preserve">בדיוק. זאת הבעיה שלי. </w:t>
      </w:r>
    </w:p>
    <w:p w14:paraId="4F4B1461" w14:textId="77777777" w:rsidR="00EB49B7" w:rsidRPr="00EB49B7" w:rsidRDefault="00EB49B7" w:rsidP="000E6FDF">
      <w:pPr>
        <w:bidi/>
        <w:jc w:val="both"/>
        <w:rPr>
          <w:rFonts w:cs="David" w:hint="cs"/>
          <w:rtl/>
        </w:rPr>
      </w:pPr>
    </w:p>
    <w:p w14:paraId="0E59BE62"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23E973B8" w14:textId="77777777" w:rsidR="00EB49B7" w:rsidRPr="00EB49B7" w:rsidRDefault="00EB49B7" w:rsidP="000E6FDF">
      <w:pPr>
        <w:bidi/>
        <w:jc w:val="both"/>
        <w:rPr>
          <w:rFonts w:cs="David" w:hint="cs"/>
          <w:rtl/>
        </w:rPr>
      </w:pPr>
    </w:p>
    <w:p w14:paraId="4E092393" w14:textId="77777777" w:rsidR="00EB49B7" w:rsidRPr="00EB49B7" w:rsidRDefault="00EB49B7" w:rsidP="000E6FDF">
      <w:pPr>
        <w:bidi/>
        <w:jc w:val="both"/>
        <w:rPr>
          <w:rFonts w:cs="David" w:hint="cs"/>
          <w:rtl/>
        </w:rPr>
      </w:pPr>
      <w:r w:rsidRPr="00EB49B7">
        <w:rPr>
          <w:rFonts w:cs="David" w:hint="cs"/>
          <w:rtl/>
        </w:rPr>
        <w:tab/>
        <w:t xml:space="preserve">אני לא אוהב את הצעת החוק הזאת, זה ידוע ומוכר ואני לא צריך להצטדק. אבל שואלים אותך האם אתה דבק בדרישה שהתהליך הזה יהיה דומה לבחירות. מתארים לך שבבחירות יש קשיים, שהתהליך בבחירות לרשויות המקומיות לא מוכיח את עצמו ושבבתי-הספר יש בלגן גדול. אני מציע, וזה באמת לא התנצחות </w:t>
      </w:r>
      <w:r w:rsidRPr="00EB49B7">
        <w:rPr>
          <w:rFonts w:cs="David"/>
          <w:rtl/>
        </w:rPr>
        <w:t>–</w:t>
      </w:r>
      <w:r w:rsidRPr="00EB49B7">
        <w:rPr>
          <w:rFonts w:cs="David" w:hint="cs"/>
          <w:rtl/>
        </w:rPr>
        <w:t xml:space="preserve"> ראשית, אני אגיש הסתייגות ואציע שזה יהיה יום שבתון כללי. אם זה יעלה כסף, שמשרד האוצר ימצא את הכסף. שנית, הם אומרים לך שלא צריך לתת את שיקול הדעת למנהל בית-הספר או לשר החינוך. תן את זה לוועדת הבחירות המרכזית. אם היא אמורה לנהל את הבחירות, תן לה את כל הסמכויות כדי שתוכל לעשות הכי טוב שהיא יכולה, כדי שיהיה קל יותר לאזרח להצביע. מה העניין? אני לא מבין את ההתעקשות. </w:t>
      </w:r>
    </w:p>
    <w:p w14:paraId="4FA68E0D" w14:textId="77777777" w:rsidR="00EB49B7" w:rsidRPr="00EB49B7" w:rsidRDefault="00EB49B7" w:rsidP="000E6FDF">
      <w:pPr>
        <w:bidi/>
        <w:jc w:val="both"/>
        <w:rPr>
          <w:rFonts w:cs="David" w:hint="cs"/>
          <w:rtl/>
        </w:rPr>
      </w:pPr>
    </w:p>
    <w:p w14:paraId="43A465C9"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4E19A6D" w14:textId="77777777" w:rsidR="00EB49B7" w:rsidRPr="00EB49B7" w:rsidRDefault="00EB49B7" w:rsidP="000E6FDF">
      <w:pPr>
        <w:bidi/>
        <w:jc w:val="both"/>
        <w:rPr>
          <w:rFonts w:cs="David" w:hint="cs"/>
          <w:rtl/>
        </w:rPr>
      </w:pPr>
    </w:p>
    <w:p w14:paraId="2DEE093C" w14:textId="77777777" w:rsidR="00EB49B7" w:rsidRPr="00EB49B7" w:rsidRDefault="00EB49B7" w:rsidP="000E6FDF">
      <w:pPr>
        <w:bidi/>
        <w:jc w:val="both"/>
        <w:rPr>
          <w:rFonts w:cs="David" w:hint="cs"/>
          <w:rtl/>
        </w:rPr>
      </w:pPr>
      <w:r w:rsidRPr="00EB49B7">
        <w:rPr>
          <w:rFonts w:cs="David" w:hint="cs"/>
          <w:rtl/>
        </w:rPr>
        <w:tab/>
        <w:t>תגישו הסתייגויות. כאשר ניגש להצבעות נצביע גם על ההצעה ליום שבתון מול ההצעה ליום בחירה וגם על ההצעה שאתה מציע. אני מוכן לבדוק את עמדתו של שר החינוך, אבל אני מניח שתהיה התנגדות לתת למישהו אוטונומיה להחליט איפה בדיוק יוצבו הקלפיות בתוך בתי-הספר, דבר שלא קיים באף חוק אחר. הרי גם היום כשנותנים לכם את כל בית-הספר עדיין אתם לא יכולים להחליט להציב את הקלפי היכן שאתם רוצים.</w:t>
      </w:r>
    </w:p>
    <w:p w14:paraId="1FE52122" w14:textId="77777777" w:rsidR="00EB49B7" w:rsidRPr="00EB49B7" w:rsidRDefault="00EB49B7" w:rsidP="000E6FDF">
      <w:pPr>
        <w:bidi/>
        <w:jc w:val="both"/>
        <w:rPr>
          <w:rFonts w:cs="David" w:hint="cs"/>
          <w:rtl/>
        </w:rPr>
      </w:pPr>
    </w:p>
    <w:p w14:paraId="3434E321"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6BFA314B" w14:textId="77777777" w:rsidR="00EB49B7" w:rsidRPr="00EB49B7" w:rsidRDefault="00EB49B7" w:rsidP="000E6FDF">
      <w:pPr>
        <w:tabs>
          <w:tab w:val="left" w:pos="1559"/>
        </w:tabs>
        <w:bidi/>
        <w:jc w:val="both"/>
        <w:rPr>
          <w:rFonts w:cs="David" w:hint="cs"/>
          <w:rtl/>
        </w:rPr>
      </w:pPr>
    </w:p>
    <w:p w14:paraId="7841EEF2" w14:textId="77777777" w:rsidR="00EB49B7" w:rsidRPr="00EB49B7" w:rsidRDefault="00EB49B7" w:rsidP="000E6FDF">
      <w:pPr>
        <w:bidi/>
        <w:jc w:val="both"/>
        <w:rPr>
          <w:rFonts w:cs="David" w:hint="cs"/>
          <w:rtl/>
        </w:rPr>
      </w:pPr>
      <w:r w:rsidRPr="00EB49B7">
        <w:rPr>
          <w:rFonts w:cs="David" w:hint="cs"/>
          <w:rtl/>
        </w:rPr>
        <w:tab/>
        <w:t xml:space="preserve">היום יש לנו אפשרות לבחור היכן להציב את הקלפי. על-פי הצעתך לא תהיה לנו אפשרות לבחור. </w:t>
      </w:r>
    </w:p>
    <w:p w14:paraId="1478BEEA" w14:textId="77777777" w:rsidR="00EB49B7" w:rsidRPr="00EB49B7" w:rsidRDefault="00EB49B7" w:rsidP="000E6FDF">
      <w:pPr>
        <w:bidi/>
        <w:jc w:val="both"/>
        <w:rPr>
          <w:rFonts w:cs="David" w:hint="cs"/>
          <w:rtl/>
        </w:rPr>
      </w:pPr>
    </w:p>
    <w:p w14:paraId="7740DA5E"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E062D4E" w14:textId="77777777" w:rsidR="00EB49B7" w:rsidRPr="00EB49B7" w:rsidRDefault="00EB49B7" w:rsidP="000E6FDF">
      <w:pPr>
        <w:bidi/>
        <w:jc w:val="both"/>
        <w:rPr>
          <w:rFonts w:cs="David" w:hint="cs"/>
          <w:rtl/>
        </w:rPr>
      </w:pPr>
    </w:p>
    <w:p w14:paraId="1E04C535" w14:textId="77777777" w:rsidR="00EB49B7" w:rsidRPr="00EB49B7" w:rsidRDefault="00EB49B7" w:rsidP="000E6FDF">
      <w:pPr>
        <w:bidi/>
        <w:jc w:val="both"/>
        <w:rPr>
          <w:rFonts w:cs="David" w:hint="cs"/>
          <w:rtl/>
        </w:rPr>
      </w:pPr>
      <w:r w:rsidRPr="00EB49B7">
        <w:rPr>
          <w:rFonts w:cs="David" w:hint="cs"/>
          <w:rtl/>
        </w:rPr>
        <w:tab/>
        <w:t>ואם מנהל בית-הספר אומר לכם: אני רוצה שהקלפי תהיה פה ופה ופה?</w:t>
      </w:r>
    </w:p>
    <w:p w14:paraId="380E3AC0" w14:textId="77777777" w:rsidR="00EB49B7" w:rsidRPr="00EB49B7" w:rsidRDefault="00EB49B7" w:rsidP="000E6FDF">
      <w:pPr>
        <w:bidi/>
        <w:jc w:val="both"/>
        <w:rPr>
          <w:rFonts w:cs="David" w:hint="cs"/>
          <w:rtl/>
        </w:rPr>
      </w:pPr>
    </w:p>
    <w:p w14:paraId="14F0AFF2"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709A825F" w14:textId="77777777" w:rsidR="00EB49B7" w:rsidRPr="00EB49B7" w:rsidRDefault="00EB49B7" w:rsidP="000E6FDF">
      <w:pPr>
        <w:tabs>
          <w:tab w:val="left" w:pos="1559"/>
        </w:tabs>
        <w:bidi/>
        <w:jc w:val="both"/>
        <w:rPr>
          <w:rFonts w:cs="David" w:hint="cs"/>
          <w:rtl/>
        </w:rPr>
      </w:pPr>
    </w:p>
    <w:p w14:paraId="72885DD6" w14:textId="77777777" w:rsidR="00EB49B7" w:rsidRPr="00EB49B7" w:rsidRDefault="00EB49B7" w:rsidP="000E6FDF">
      <w:pPr>
        <w:bidi/>
        <w:jc w:val="both"/>
        <w:rPr>
          <w:rFonts w:cs="David" w:hint="cs"/>
          <w:rtl/>
        </w:rPr>
      </w:pPr>
      <w:r w:rsidRPr="00EB49B7">
        <w:rPr>
          <w:rFonts w:cs="David" w:hint="cs"/>
          <w:rtl/>
        </w:rPr>
        <w:tab/>
        <w:t xml:space="preserve">על-פי מה שאתה אומר הוא יוכל לומר שהוא מקצה לנו רק את הקומה השלישית. אני סבורה שזה לא לטובת האזרחים. </w:t>
      </w:r>
    </w:p>
    <w:p w14:paraId="7484C729" w14:textId="77777777" w:rsidR="00EB49B7" w:rsidRPr="00EB49B7" w:rsidRDefault="00EB49B7" w:rsidP="000E6FDF">
      <w:pPr>
        <w:bidi/>
        <w:jc w:val="both"/>
        <w:rPr>
          <w:rFonts w:cs="David" w:hint="cs"/>
          <w:rtl/>
        </w:rPr>
      </w:pPr>
    </w:p>
    <w:p w14:paraId="24D969CE"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43BCCBB1" w14:textId="77777777" w:rsidR="00EB49B7" w:rsidRPr="00EB49B7" w:rsidRDefault="00EB49B7" w:rsidP="000E6FDF">
      <w:pPr>
        <w:bidi/>
        <w:jc w:val="both"/>
        <w:rPr>
          <w:rFonts w:cs="David" w:hint="cs"/>
          <w:rtl/>
        </w:rPr>
      </w:pPr>
    </w:p>
    <w:p w14:paraId="3CDF268F" w14:textId="77777777" w:rsidR="00EB49B7" w:rsidRPr="00EB49B7" w:rsidRDefault="00EB49B7" w:rsidP="000E6FDF">
      <w:pPr>
        <w:bidi/>
        <w:jc w:val="both"/>
        <w:rPr>
          <w:rFonts w:cs="David" w:hint="cs"/>
          <w:rtl/>
        </w:rPr>
      </w:pPr>
      <w:r w:rsidRPr="00EB49B7">
        <w:rPr>
          <w:rFonts w:cs="David" w:hint="cs"/>
          <w:rtl/>
        </w:rPr>
        <w:tab/>
        <w:t xml:space="preserve">היום הוא יכול לומר את זה? זה בדיוק העניין, שאתם רוצים לייצר כאן הסדר שלא קיים עד היום, ואני מבין אתכם. </w:t>
      </w:r>
    </w:p>
    <w:p w14:paraId="57D70CF2" w14:textId="77777777" w:rsidR="00EB49B7" w:rsidRPr="00EB49B7" w:rsidRDefault="00EB49B7" w:rsidP="000E6FDF">
      <w:pPr>
        <w:bidi/>
        <w:jc w:val="both"/>
        <w:rPr>
          <w:rFonts w:cs="David" w:hint="cs"/>
          <w:rtl/>
        </w:rPr>
      </w:pPr>
    </w:p>
    <w:p w14:paraId="70188750"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780BFB60" w14:textId="77777777" w:rsidR="00EB49B7" w:rsidRPr="00EB49B7" w:rsidRDefault="00EB49B7" w:rsidP="000E6FDF">
      <w:pPr>
        <w:bidi/>
        <w:jc w:val="both"/>
        <w:rPr>
          <w:rFonts w:cs="David" w:hint="cs"/>
          <w:rtl/>
        </w:rPr>
      </w:pPr>
    </w:p>
    <w:p w14:paraId="7EB780B1" w14:textId="77777777" w:rsidR="00EB49B7" w:rsidRPr="00EB49B7" w:rsidRDefault="00EB49B7" w:rsidP="000E6FDF">
      <w:pPr>
        <w:bidi/>
        <w:jc w:val="both"/>
        <w:rPr>
          <w:rFonts w:cs="David" w:hint="cs"/>
          <w:rtl/>
        </w:rPr>
      </w:pPr>
      <w:r w:rsidRPr="00EB49B7">
        <w:rPr>
          <w:rFonts w:cs="David" w:hint="cs"/>
          <w:rtl/>
        </w:rPr>
        <w:tab/>
        <w:t xml:space="preserve">בבחירות היום למנהל בית-הספר אין שום עניין לקבוע באילו חדרים יוצבו הקלפיות כי בית-הספר כולו מושבת והבחירה היא שלנו. זה לא רלוונטי. </w:t>
      </w:r>
    </w:p>
    <w:p w14:paraId="60D0F904" w14:textId="77777777" w:rsidR="00EB49B7" w:rsidRPr="00EB49B7" w:rsidRDefault="00EB49B7" w:rsidP="000E6FDF">
      <w:pPr>
        <w:bidi/>
        <w:jc w:val="both"/>
        <w:rPr>
          <w:rFonts w:cs="David" w:hint="cs"/>
          <w:rtl/>
        </w:rPr>
      </w:pPr>
    </w:p>
    <w:p w14:paraId="4BEDEBE3"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017F50B7" w14:textId="77777777" w:rsidR="00EB49B7" w:rsidRPr="00EB49B7" w:rsidRDefault="00EB49B7" w:rsidP="000E6FDF">
      <w:pPr>
        <w:tabs>
          <w:tab w:val="left" w:pos="1559"/>
        </w:tabs>
        <w:bidi/>
        <w:jc w:val="both"/>
        <w:rPr>
          <w:rFonts w:cs="David" w:hint="cs"/>
          <w:rtl/>
        </w:rPr>
      </w:pPr>
    </w:p>
    <w:p w14:paraId="0C482984" w14:textId="77777777" w:rsidR="00EB49B7" w:rsidRPr="00EB49B7" w:rsidRDefault="00EB49B7" w:rsidP="000E6FDF">
      <w:pPr>
        <w:bidi/>
        <w:jc w:val="both"/>
        <w:rPr>
          <w:rFonts w:cs="David" w:hint="cs"/>
          <w:rtl/>
        </w:rPr>
      </w:pPr>
      <w:r w:rsidRPr="00EB49B7">
        <w:rPr>
          <w:rFonts w:cs="David" w:hint="cs"/>
          <w:rtl/>
        </w:rPr>
        <w:tab/>
        <w:t xml:space="preserve">כל התמונה שונה לחלוטין במצב החדש שנוצר מכיוון שבית-הספר עובד ביום ההצבעה למשאל העם. זה שונה לחלוטין מיום הבחירות לכנסת שהוא שבתון ובתי-הספר סגורים, כל בית-הספר עומד לרשותנו. אנחנו בוחרים את המקומות הטובים ביותר והנוחים ביותר לאזרחים מתוך ראייה שהכול יעבוד באמת טוב ככל האפשר. על-פי הצעת החוק הזאת אנו עלולים להיתקל במקרה שמנהל בית-ספר יאמר שכל הכיתות בקומה א' ימשיכו ללמוד וכל הכיתות בקומות ב' ו-ג' יועמדו לרשות ועדת הבחירות, למרות שאין מעלית, כאשר חלק מן המקומות מיועדים גם למוגבלים בניידות. אני לא רוצה לחשוב מה תהיה התגובה של האזרחים ביום כזה. </w:t>
      </w:r>
    </w:p>
    <w:p w14:paraId="476D66CC" w14:textId="77777777" w:rsidR="00EB49B7" w:rsidRPr="00EB49B7" w:rsidRDefault="00EB49B7" w:rsidP="000E6FDF">
      <w:pPr>
        <w:bidi/>
        <w:jc w:val="both"/>
        <w:rPr>
          <w:rFonts w:cs="David" w:hint="cs"/>
          <w:rtl/>
        </w:rPr>
      </w:pPr>
    </w:p>
    <w:p w14:paraId="4B0D8E24"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212DE22" w14:textId="77777777" w:rsidR="00EB49B7" w:rsidRPr="00EB49B7" w:rsidRDefault="00EB49B7" w:rsidP="000E6FDF">
      <w:pPr>
        <w:bidi/>
        <w:jc w:val="both"/>
        <w:rPr>
          <w:rFonts w:cs="David" w:hint="cs"/>
          <w:rtl/>
        </w:rPr>
      </w:pPr>
    </w:p>
    <w:p w14:paraId="08E09D24" w14:textId="77777777" w:rsidR="00EB49B7" w:rsidRPr="00EB49B7" w:rsidRDefault="00EB49B7" w:rsidP="000E6FDF">
      <w:pPr>
        <w:bidi/>
        <w:jc w:val="both"/>
        <w:rPr>
          <w:rFonts w:cs="David" w:hint="cs"/>
          <w:rtl/>
        </w:rPr>
      </w:pPr>
      <w:r w:rsidRPr="00EB49B7">
        <w:rPr>
          <w:rFonts w:cs="David" w:hint="cs"/>
          <w:rtl/>
        </w:rPr>
        <w:tab/>
        <w:t xml:space="preserve">כפי שאמרתי, מוגבלים בניידות החרגנו. בעניין הזה אין כל שאלה. </w:t>
      </w:r>
    </w:p>
    <w:p w14:paraId="2BF918F0" w14:textId="77777777" w:rsidR="00EB49B7" w:rsidRPr="00EB49B7" w:rsidRDefault="00EB49B7" w:rsidP="000E6FDF">
      <w:pPr>
        <w:bidi/>
        <w:jc w:val="both"/>
        <w:rPr>
          <w:rFonts w:cs="David" w:hint="cs"/>
          <w:rtl/>
        </w:rPr>
      </w:pPr>
    </w:p>
    <w:p w14:paraId="0E3E8522"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0F8629F1" w14:textId="77777777" w:rsidR="00EB49B7" w:rsidRPr="00EB49B7" w:rsidRDefault="00EB49B7" w:rsidP="000E6FDF">
      <w:pPr>
        <w:tabs>
          <w:tab w:val="left" w:pos="1559"/>
        </w:tabs>
        <w:bidi/>
        <w:jc w:val="both"/>
        <w:rPr>
          <w:rFonts w:cs="David" w:hint="cs"/>
          <w:rtl/>
        </w:rPr>
      </w:pPr>
    </w:p>
    <w:p w14:paraId="2903CC0F" w14:textId="77777777" w:rsidR="00EB49B7" w:rsidRPr="00EB49B7" w:rsidRDefault="00EB49B7" w:rsidP="000E6FDF">
      <w:pPr>
        <w:bidi/>
        <w:jc w:val="both"/>
        <w:rPr>
          <w:rFonts w:cs="David" w:hint="cs"/>
          <w:rtl/>
        </w:rPr>
      </w:pPr>
      <w:r w:rsidRPr="00EB49B7">
        <w:rPr>
          <w:rFonts w:cs="David" w:hint="cs"/>
          <w:rtl/>
        </w:rPr>
        <w:tab/>
        <w:t>אנחנו משתדלים שבכל הקלפיות תהיה גישה נוחה ככל האפשר. כאן אתה מותיר את העניין בידי בתי-הספר. זה בעייתי. כל הנוסחה של הבחירות משתנה כאשר אין שבתון.</w:t>
      </w:r>
    </w:p>
    <w:p w14:paraId="11B81632" w14:textId="77777777" w:rsidR="00EB49B7" w:rsidRPr="00EB49B7" w:rsidRDefault="00EB49B7" w:rsidP="000E6FDF">
      <w:pPr>
        <w:bidi/>
        <w:jc w:val="both"/>
        <w:rPr>
          <w:rFonts w:cs="David" w:hint="cs"/>
          <w:rtl/>
        </w:rPr>
      </w:pPr>
    </w:p>
    <w:p w14:paraId="5E383F39"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2EDE5D5A" w14:textId="77777777" w:rsidR="00EB49B7" w:rsidRPr="00EB49B7" w:rsidRDefault="00EB49B7" w:rsidP="000E6FDF">
      <w:pPr>
        <w:bidi/>
        <w:jc w:val="both"/>
        <w:rPr>
          <w:rFonts w:cs="David" w:hint="cs"/>
          <w:rtl/>
        </w:rPr>
      </w:pPr>
    </w:p>
    <w:p w14:paraId="23B011E6" w14:textId="77777777" w:rsidR="00EB49B7" w:rsidRPr="00EB49B7" w:rsidRDefault="00EB49B7" w:rsidP="000E6FDF">
      <w:pPr>
        <w:bidi/>
        <w:jc w:val="both"/>
        <w:rPr>
          <w:rFonts w:cs="David" w:hint="cs"/>
          <w:rtl/>
        </w:rPr>
      </w:pPr>
      <w:r w:rsidRPr="00EB49B7">
        <w:rPr>
          <w:rFonts w:cs="David" w:hint="cs"/>
          <w:rtl/>
        </w:rPr>
        <w:tab/>
        <w:t xml:space="preserve">אדוני היושב-ראש, אני לא מבין את ההתעקשות שלך. </w:t>
      </w:r>
    </w:p>
    <w:p w14:paraId="34AB73FB" w14:textId="77777777" w:rsidR="00EB49B7" w:rsidRPr="00EB49B7" w:rsidRDefault="00EB49B7" w:rsidP="000E6FDF">
      <w:pPr>
        <w:bidi/>
        <w:jc w:val="both"/>
        <w:rPr>
          <w:rFonts w:cs="David" w:hint="cs"/>
          <w:rtl/>
        </w:rPr>
      </w:pPr>
    </w:p>
    <w:p w14:paraId="308D2C57"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32EADC60" w14:textId="77777777" w:rsidR="00EB49B7" w:rsidRPr="00EB49B7" w:rsidRDefault="00EB49B7" w:rsidP="000E6FDF">
      <w:pPr>
        <w:bidi/>
        <w:jc w:val="both"/>
        <w:rPr>
          <w:rFonts w:cs="David" w:hint="cs"/>
          <w:rtl/>
        </w:rPr>
      </w:pPr>
    </w:p>
    <w:p w14:paraId="77150F63" w14:textId="77777777" w:rsidR="00EB49B7" w:rsidRPr="00EB49B7" w:rsidRDefault="00EB49B7" w:rsidP="000E6FDF">
      <w:pPr>
        <w:bidi/>
        <w:jc w:val="both"/>
        <w:rPr>
          <w:rFonts w:cs="David" w:hint="cs"/>
          <w:rtl/>
        </w:rPr>
      </w:pPr>
      <w:r w:rsidRPr="00EB49B7">
        <w:rPr>
          <w:rFonts w:cs="David" w:hint="cs"/>
          <w:rtl/>
        </w:rPr>
        <w:tab/>
        <w:t xml:space="preserve">הלחץ של ההורים על מנהל בית-הספר הפרטי יקבע את עמדתו. </w:t>
      </w:r>
    </w:p>
    <w:p w14:paraId="7DFC31DC" w14:textId="77777777" w:rsidR="00EB49B7" w:rsidRPr="00EB49B7" w:rsidRDefault="00EB49B7" w:rsidP="000E6FDF">
      <w:pPr>
        <w:bidi/>
        <w:jc w:val="both"/>
        <w:rPr>
          <w:rFonts w:cs="David" w:hint="cs"/>
          <w:rtl/>
        </w:rPr>
      </w:pPr>
    </w:p>
    <w:p w14:paraId="4F11D083"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9791AB6" w14:textId="77777777" w:rsidR="00EB49B7" w:rsidRPr="00EB49B7" w:rsidRDefault="00EB49B7" w:rsidP="000E6FDF">
      <w:pPr>
        <w:bidi/>
        <w:jc w:val="both"/>
        <w:rPr>
          <w:rFonts w:cs="David" w:hint="cs"/>
          <w:rtl/>
        </w:rPr>
      </w:pPr>
    </w:p>
    <w:p w14:paraId="3602B240" w14:textId="77777777" w:rsidR="00EB49B7" w:rsidRPr="00EB49B7" w:rsidRDefault="00EB49B7" w:rsidP="000E6FDF">
      <w:pPr>
        <w:bidi/>
        <w:jc w:val="both"/>
        <w:rPr>
          <w:rFonts w:cs="David" w:hint="cs"/>
          <w:rtl/>
        </w:rPr>
      </w:pPr>
      <w:r w:rsidRPr="00EB49B7">
        <w:rPr>
          <w:rFonts w:cs="David" w:hint="cs"/>
          <w:rtl/>
        </w:rPr>
        <w:tab/>
        <w:t xml:space="preserve">העמדה שאתם מציגים כאן היא עמדה של הממשלה? אני רוצה להבין. ברור לכם שכאשר תבואו עם הצעה כזאת למשרד החינוך </w:t>
      </w:r>
      <w:r w:rsidRPr="00EB49B7">
        <w:rPr>
          <w:rFonts w:cs="David"/>
          <w:rtl/>
        </w:rPr>
        <w:t>–</w:t>
      </w:r>
      <w:r w:rsidRPr="00EB49B7">
        <w:rPr>
          <w:rFonts w:cs="David" w:hint="cs"/>
          <w:rtl/>
        </w:rPr>
        <w:t xml:space="preserve"> זה לא כל-כך פשוט. </w:t>
      </w:r>
    </w:p>
    <w:p w14:paraId="207D1E17" w14:textId="77777777" w:rsidR="00EB49B7" w:rsidRPr="00EB49B7" w:rsidRDefault="00EB49B7" w:rsidP="000E6FDF">
      <w:pPr>
        <w:bidi/>
        <w:jc w:val="both"/>
        <w:rPr>
          <w:rFonts w:cs="David" w:hint="cs"/>
          <w:rtl/>
        </w:rPr>
      </w:pPr>
    </w:p>
    <w:p w14:paraId="7AF80DDA"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19385890" w14:textId="77777777" w:rsidR="00EB49B7" w:rsidRPr="00EB49B7" w:rsidRDefault="00EB49B7" w:rsidP="000E6FDF">
      <w:pPr>
        <w:bidi/>
        <w:jc w:val="both"/>
        <w:rPr>
          <w:rFonts w:cs="David" w:hint="cs"/>
          <w:rtl/>
        </w:rPr>
      </w:pPr>
    </w:p>
    <w:p w14:paraId="21AA433D" w14:textId="77777777" w:rsidR="00EB49B7" w:rsidRPr="00EB49B7" w:rsidRDefault="00EB49B7" w:rsidP="000E6FDF">
      <w:pPr>
        <w:bidi/>
        <w:jc w:val="both"/>
        <w:rPr>
          <w:rFonts w:cs="David" w:hint="cs"/>
          <w:rtl/>
        </w:rPr>
      </w:pPr>
      <w:r w:rsidRPr="00EB49B7">
        <w:rPr>
          <w:rFonts w:cs="David" w:hint="cs"/>
          <w:rtl/>
        </w:rPr>
        <w:tab/>
        <w:t xml:space="preserve">אדוני יודע שזאת לא עמדת הממשלה. </w:t>
      </w:r>
    </w:p>
    <w:p w14:paraId="1BE2341C" w14:textId="77777777" w:rsidR="00EB49B7" w:rsidRPr="00EB49B7" w:rsidRDefault="00EB49B7" w:rsidP="000E6FDF">
      <w:pPr>
        <w:bidi/>
        <w:jc w:val="both"/>
        <w:rPr>
          <w:rFonts w:cs="David" w:hint="cs"/>
          <w:rtl/>
        </w:rPr>
      </w:pPr>
    </w:p>
    <w:p w14:paraId="4FF5CB72"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38AB3E0" w14:textId="77777777" w:rsidR="00EB49B7" w:rsidRPr="00EB49B7" w:rsidRDefault="00EB49B7" w:rsidP="000E6FDF">
      <w:pPr>
        <w:bidi/>
        <w:jc w:val="both"/>
        <w:rPr>
          <w:rFonts w:cs="David" w:hint="cs"/>
          <w:rtl/>
        </w:rPr>
      </w:pPr>
    </w:p>
    <w:p w14:paraId="1B235B97" w14:textId="77777777" w:rsidR="00EB49B7" w:rsidRPr="00EB49B7" w:rsidRDefault="00EB49B7" w:rsidP="000E6FDF">
      <w:pPr>
        <w:bidi/>
        <w:jc w:val="both"/>
        <w:rPr>
          <w:rFonts w:cs="David" w:hint="cs"/>
          <w:rtl/>
        </w:rPr>
      </w:pPr>
      <w:r w:rsidRPr="00EB49B7">
        <w:rPr>
          <w:rFonts w:cs="David" w:hint="cs"/>
          <w:rtl/>
        </w:rPr>
        <w:tab/>
        <w:t>אני מבין את היתרונות אבל השאלה איך ניישב את זה עם משרד החינוך. אם אתם מוכנים קחו על עצמכם לבדוק עם משרד החינוך. אם הם מוכנים, אין בעיה. אם הם לא מוכנים, אני לא רוצה לקבוע כאן תקדימים של דיני בחירות.</w:t>
      </w:r>
    </w:p>
    <w:p w14:paraId="367D60B6" w14:textId="77777777" w:rsidR="00EB49B7" w:rsidRPr="00EB49B7" w:rsidRDefault="00EB49B7" w:rsidP="000E6FDF">
      <w:pPr>
        <w:bidi/>
        <w:jc w:val="both"/>
        <w:rPr>
          <w:rFonts w:cs="David" w:hint="cs"/>
          <w:rtl/>
        </w:rPr>
      </w:pPr>
    </w:p>
    <w:p w14:paraId="02F3EA15"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6267D170" w14:textId="77777777" w:rsidR="00EB49B7" w:rsidRPr="00EB49B7" w:rsidRDefault="00EB49B7" w:rsidP="000E6FDF">
      <w:pPr>
        <w:tabs>
          <w:tab w:val="left" w:pos="1559"/>
        </w:tabs>
        <w:bidi/>
        <w:jc w:val="both"/>
        <w:rPr>
          <w:rFonts w:cs="David" w:hint="cs"/>
          <w:rtl/>
        </w:rPr>
      </w:pPr>
    </w:p>
    <w:p w14:paraId="43DA9D2A" w14:textId="77777777" w:rsidR="00EB49B7" w:rsidRPr="00EB49B7" w:rsidRDefault="00EB49B7" w:rsidP="000E6FDF">
      <w:pPr>
        <w:bidi/>
        <w:jc w:val="both"/>
        <w:rPr>
          <w:rFonts w:cs="David" w:hint="cs"/>
          <w:rtl/>
        </w:rPr>
      </w:pPr>
      <w:r w:rsidRPr="00EB49B7">
        <w:rPr>
          <w:rFonts w:cs="David" w:hint="cs"/>
          <w:rtl/>
        </w:rPr>
        <w:tab/>
        <w:t xml:space="preserve">אבל אתה קובע תקדים כאשר אין שבתון. </w:t>
      </w:r>
    </w:p>
    <w:p w14:paraId="34CC3F2E" w14:textId="77777777" w:rsidR="00EB49B7" w:rsidRPr="00EB49B7" w:rsidRDefault="00EB49B7" w:rsidP="000E6FDF">
      <w:pPr>
        <w:bidi/>
        <w:jc w:val="both"/>
        <w:rPr>
          <w:rFonts w:cs="David" w:hint="cs"/>
          <w:rtl/>
        </w:rPr>
      </w:pPr>
    </w:p>
    <w:p w14:paraId="1AA0A945"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208A8294" w14:textId="77777777" w:rsidR="00EB49B7" w:rsidRPr="00EB49B7" w:rsidRDefault="00EB49B7" w:rsidP="000E6FDF">
      <w:pPr>
        <w:bidi/>
        <w:jc w:val="both"/>
        <w:rPr>
          <w:rFonts w:cs="David" w:hint="cs"/>
          <w:rtl/>
        </w:rPr>
      </w:pPr>
    </w:p>
    <w:p w14:paraId="7CC01851" w14:textId="77777777" w:rsidR="00EB49B7" w:rsidRPr="00EB49B7" w:rsidRDefault="00EB49B7" w:rsidP="000E6FDF">
      <w:pPr>
        <w:bidi/>
        <w:jc w:val="both"/>
        <w:rPr>
          <w:rFonts w:cs="David" w:hint="cs"/>
          <w:rtl/>
        </w:rPr>
      </w:pPr>
      <w:r w:rsidRPr="00EB49B7">
        <w:rPr>
          <w:rFonts w:cs="David" w:hint="cs"/>
          <w:rtl/>
        </w:rPr>
        <w:tab/>
        <w:t xml:space="preserve">ההצעה הזאת הרבה יותר פשוטה לעומת הבחירות לרשויות המקומיות, שם יש יום השבתה מלא של בתי-הספר. </w:t>
      </w:r>
    </w:p>
    <w:p w14:paraId="7071D03D" w14:textId="77777777" w:rsidR="00EB49B7" w:rsidRPr="00EB49B7" w:rsidRDefault="00EB49B7" w:rsidP="000E6FDF">
      <w:pPr>
        <w:bidi/>
        <w:jc w:val="both"/>
        <w:rPr>
          <w:rFonts w:cs="David" w:hint="cs"/>
          <w:rtl/>
        </w:rPr>
      </w:pPr>
    </w:p>
    <w:p w14:paraId="594E94E4"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36B2DBDA" w14:textId="77777777" w:rsidR="00EB49B7" w:rsidRPr="00EB49B7" w:rsidRDefault="00EB49B7" w:rsidP="000E6FDF">
      <w:pPr>
        <w:bidi/>
        <w:jc w:val="both"/>
        <w:rPr>
          <w:rFonts w:cs="David" w:hint="cs"/>
          <w:rtl/>
        </w:rPr>
      </w:pPr>
    </w:p>
    <w:p w14:paraId="06A8F8B0" w14:textId="77777777" w:rsidR="00EB49B7" w:rsidRPr="00EB49B7" w:rsidRDefault="00EB49B7" w:rsidP="000E6FDF">
      <w:pPr>
        <w:bidi/>
        <w:jc w:val="both"/>
        <w:rPr>
          <w:rFonts w:cs="David" w:hint="cs"/>
          <w:rtl/>
        </w:rPr>
      </w:pPr>
      <w:r w:rsidRPr="00EB49B7">
        <w:rPr>
          <w:rFonts w:cs="David" w:hint="cs"/>
          <w:rtl/>
        </w:rPr>
        <w:tab/>
        <w:t xml:space="preserve">אבל לא בסיבוב השני של הבחירות. </w:t>
      </w:r>
    </w:p>
    <w:p w14:paraId="1B593E26" w14:textId="77777777" w:rsidR="00EB49B7" w:rsidRPr="00EB49B7" w:rsidRDefault="00EB49B7" w:rsidP="000E6FDF">
      <w:pPr>
        <w:bidi/>
        <w:jc w:val="both"/>
        <w:rPr>
          <w:rFonts w:cs="David" w:hint="cs"/>
          <w:rtl/>
        </w:rPr>
      </w:pPr>
    </w:p>
    <w:p w14:paraId="49B1F2D9"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4ABE4DC4" w14:textId="77777777" w:rsidR="00EB49B7" w:rsidRPr="00EB49B7" w:rsidRDefault="00EB49B7" w:rsidP="000E6FDF">
      <w:pPr>
        <w:bidi/>
        <w:jc w:val="both"/>
        <w:rPr>
          <w:rFonts w:cs="David" w:hint="cs"/>
          <w:rtl/>
        </w:rPr>
      </w:pPr>
    </w:p>
    <w:p w14:paraId="01BA375E" w14:textId="77777777" w:rsidR="00EB49B7" w:rsidRPr="00EB49B7" w:rsidRDefault="00EB49B7" w:rsidP="000E6FDF">
      <w:pPr>
        <w:bidi/>
        <w:jc w:val="both"/>
        <w:rPr>
          <w:rFonts w:cs="David" w:hint="cs"/>
          <w:rtl/>
        </w:rPr>
      </w:pPr>
      <w:r w:rsidRPr="00EB49B7">
        <w:rPr>
          <w:rFonts w:cs="David" w:hint="cs"/>
          <w:rtl/>
        </w:rPr>
        <w:tab/>
        <w:t xml:space="preserve">הסיבוב השני של הבחירות הוא קטן. </w:t>
      </w:r>
    </w:p>
    <w:p w14:paraId="5FEAB87C" w14:textId="77777777" w:rsidR="00EB49B7" w:rsidRPr="00EB49B7" w:rsidRDefault="00EB49B7" w:rsidP="000E6FDF">
      <w:pPr>
        <w:bidi/>
        <w:jc w:val="both"/>
        <w:rPr>
          <w:rFonts w:cs="David" w:hint="cs"/>
          <w:rtl/>
        </w:rPr>
      </w:pPr>
    </w:p>
    <w:p w14:paraId="4AB454C0"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3242338" w14:textId="77777777" w:rsidR="00EB49B7" w:rsidRPr="00EB49B7" w:rsidRDefault="00EB49B7" w:rsidP="000E6FDF">
      <w:pPr>
        <w:bidi/>
        <w:jc w:val="both"/>
        <w:rPr>
          <w:rFonts w:cs="David" w:hint="cs"/>
          <w:rtl/>
        </w:rPr>
      </w:pPr>
    </w:p>
    <w:p w14:paraId="1C67CA2D" w14:textId="77777777" w:rsidR="00EB49B7" w:rsidRPr="00EB49B7" w:rsidRDefault="00EB49B7" w:rsidP="000E6FDF">
      <w:pPr>
        <w:bidi/>
        <w:jc w:val="both"/>
        <w:rPr>
          <w:rFonts w:cs="David" w:hint="cs"/>
          <w:rtl/>
        </w:rPr>
      </w:pPr>
      <w:r w:rsidRPr="00EB49B7">
        <w:rPr>
          <w:rFonts w:cs="David" w:hint="cs"/>
          <w:rtl/>
        </w:rPr>
        <w:tab/>
        <w:t xml:space="preserve">אבל אלה אותן קלפיות בדיוק. </w:t>
      </w:r>
    </w:p>
    <w:p w14:paraId="54C3E7FB" w14:textId="77777777" w:rsidR="00EB49B7" w:rsidRPr="00EB49B7" w:rsidRDefault="00EB49B7" w:rsidP="000E6FDF">
      <w:pPr>
        <w:bidi/>
        <w:jc w:val="both"/>
        <w:rPr>
          <w:rFonts w:cs="David" w:hint="cs"/>
          <w:rtl/>
        </w:rPr>
      </w:pPr>
    </w:p>
    <w:p w14:paraId="7AA76B89"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03D5616E" w14:textId="77777777" w:rsidR="00EB49B7" w:rsidRPr="00EB49B7" w:rsidRDefault="00EB49B7" w:rsidP="000E6FDF">
      <w:pPr>
        <w:bidi/>
        <w:jc w:val="both"/>
        <w:rPr>
          <w:rFonts w:cs="David" w:hint="cs"/>
          <w:rtl/>
        </w:rPr>
      </w:pPr>
    </w:p>
    <w:p w14:paraId="2C0779C7" w14:textId="77777777" w:rsidR="00EB49B7" w:rsidRPr="00EB49B7" w:rsidRDefault="00EB49B7" w:rsidP="000E6FDF">
      <w:pPr>
        <w:bidi/>
        <w:jc w:val="both"/>
        <w:rPr>
          <w:rFonts w:cs="David" w:hint="cs"/>
          <w:rtl/>
        </w:rPr>
      </w:pPr>
      <w:r w:rsidRPr="00EB49B7">
        <w:rPr>
          <w:rFonts w:cs="David" w:hint="cs"/>
          <w:rtl/>
        </w:rPr>
        <w:tab/>
        <w:t>אבל ההיקפים קטנים בהרבה.</w:t>
      </w:r>
    </w:p>
    <w:p w14:paraId="35D77F57" w14:textId="77777777" w:rsidR="00EB49B7" w:rsidRPr="00EB49B7" w:rsidRDefault="00EB49B7" w:rsidP="000E6FDF">
      <w:pPr>
        <w:bidi/>
        <w:jc w:val="both"/>
        <w:rPr>
          <w:rFonts w:cs="David" w:hint="cs"/>
          <w:rtl/>
        </w:rPr>
      </w:pPr>
    </w:p>
    <w:p w14:paraId="273D015A"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A699DE1" w14:textId="77777777" w:rsidR="00EB49B7" w:rsidRPr="00EB49B7" w:rsidRDefault="00EB49B7" w:rsidP="000E6FDF">
      <w:pPr>
        <w:bidi/>
        <w:jc w:val="both"/>
        <w:rPr>
          <w:rFonts w:cs="David" w:hint="cs"/>
          <w:rtl/>
        </w:rPr>
      </w:pPr>
    </w:p>
    <w:p w14:paraId="70DAA5D0" w14:textId="77777777" w:rsidR="00EB49B7" w:rsidRPr="00EB49B7" w:rsidRDefault="00EB49B7" w:rsidP="000E6FDF">
      <w:pPr>
        <w:bidi/>
        <w:jc w:val="both"/>
        <w:rPr>
          <w:rFonts w:cs="David" w:hint="cs"/>
          <w:rtl/>
        </w:rPr>
      </w:pPr>
      <w:r w:rsidRPr="00EB49B7">
        <w:rPr>
          <w:rFonts w:cs="David" w:hint="cs"/>
          <w:rtl/>
        </w:rPr>
        <w:tab/>
        <w:t xml:space="preserve">לא הבנתי מדוע ההיקפים קטנים בהרבה. אלה אותן ועדות קלפי, אותן קלפיות, אותם ספרי בוחרים, אותן כיתות. הכול אותו דבר. </w:t>
      </w:r>
    </w:p>
    <w:p w14:paraId="0F181E0B" w14:textId="77777777" w:rsidR="00EB49B7" w:rsidRPr="00EB49B7" w:rsidRDefault="00EB49B7" w:rsidP="000E6FDF">
      <w:pPr>
        <w:bidi/>
        <w:jc w:val="both"/>
        <w:rPr>
          <w:rFonts w:cs="David" w:hint="cs"/>
          <w:rtl/>
        </w:rPr>
      </w:pPr>
    </w:p>
    <w:p w14:paraId="2B453AAE"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19E8DEE9" w14:textId="77777777" w:rsidR="00EB49B7" w:rsidRPr="00EB49B7" w:rsidRDefault="00EB49B7" w:rsidP="000E6FDF">
      <w:pPr>
        <w:bidi/>
        <w:jc w:val="both"/>
        <w:rPr>
          <w:rFonts w:cs="David" w:hint="cs"/>
          <w:rtl/>
        </w:rPr>
      </w:pPr>
    </w:p>
    <w:p w14:paraId="15BC3EE1" w14:textId="77777777" w:rsidR="00EB49B7" w:rsidRPr="00EB49B7" w:rsidRDefault="00EB49B7" w:rsidP="000E6FDF">
      <w:pPr>
        <w:bidi/>
        <w:jc w:val="both"/>
        <w:rPr>
          <w:rFonts w:cs="David" w:hint="cs"/>
          <w:rtl/>
        </w:rPr>
      </w:pPr>
      <w:r w:rsidRPr="00EB49B7">
        <w:rPr>
          <w:rFonts w:cs="David" w:hint="cs"/>
          <w:rtl/>
        </w:rPr>
        <w:tab/>
        <w:t xml:space="preserve">אבל לא כולם מגיעים לסיבוב השני של הבחירות. מגיעים, אך לא באותו היקף. </w:t>
      </w:r>
    </w:p>
    <w:p w14:paraId="71C4F3FC" w14:textId="77777777" w:rsidR="00EB49B7" w:rsidRPr="00EB49B7" w:rsidRDefault="00EB49B7" w:rsidP="000E6FDF">
      <w:pPr>
        <w:bidi/>
        <w:jc w:val="both"/>
        <w:rPr>
          <w:rFonts w:cs="David" w:hint="cs"/>
          <w:rtl/>
        </w:rPr>
      </w:pPr>
    </w:p>
    <w:p w14:paraId="2BD0F7DE"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0AC1DA17" w14:textId="77777777" w:rsidR="00EB49B7" w:rsidRPr="00EB49B7" w:rsidRDefault="00EB49B7" w:rsidP="000E6FDF">
      <w:pPr>
        <w:tabs>
          <w:tab w:val="left" w:pos="1559"/>
        </w:tabs>
        <w:bidi/>
        <w:jc w:val="both"/>
        <w:rPr>
          <w:rFonts w:cs="David" w:hint="cs"/>
          <w:rtl/>
        </w:rPr>
      </w:pPr>
    </w:p>
    <w:p w14:paraId="49D8610C" w14:textId="77777777" w:rsidR="00EB49B7" w:rsidRPr="00EB49B7" w:rsidRDefault="00EB49B7" w:rsidP="000E6FDF">
      <w:pPr>
        <w:bidi/>
        <w:jc w:val="both"/>
        <w:rPr>
          <w:rFonts w:cs="David" w:hint="cs"/>
          <w:rtl/>
        </w:rPr>
      </w:pPr>
      <w:r w:rsidRPr="00EB49B7">
        <w:rPr>
          <w:rFonts w:cs="David" w:hint="cs"/>
          <w:rtl/>
        </w:rPr>
        <w:tab/>
        <w:t xml:space="preserve">אי אפשר להשוות את הבחירות לרשויות המקומיות והבחירות לכנסת.  </w:t>
      </w:r>
    </w:p>
    <w:p w14:paraId="0D0FE826" w14:textId="77777777" w:rsidR="00EB49B7" w:rsidRPr="00EB49B7" w:rsidRDefault="00EB49B7" w:rsidP="000E6FDF">
      <w:pPr>
        <w:bidi/>
        <w:jc w:val="both"/>
        <w:rPr>
          <w:rFonts w:cs="David" w:hint="cs"/>
          <w:rtl/>
        </w:rPr>
      </w:pPr>
    </w:p>
    <w:p w14:paraId="3649A4AA"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423EE3B3" w14:textId="77777777" w:rsidR="00EB49B7" w:rsidRPr="00EB49B7" w:rsidRDefault="00EB49B7" w:rsidP="000E6FDF">
      <w:pPr>
        <w:bidi/>
        <w:jc w:val="both"/>
        <w:rPr>
          <w:rFonts w:cs="David" w:hint="cs"/>
          <w:rtl/>
        </w:rPr>
      </w:pPr>
    </w:p>
    <w:p w14:paraId="01B230FC" w14:textId="77777777" w:rsidR="00EB49B7" w:rsidRPr="00EB49B7" w:rsidRDefault="00EB49B7" w:rsidP="000E6FDF">
      <w:pPr>
        <w:bidi/>
        <w:jc w:val="both"/>
        <w:rPr>
          <w:rFonts w:cs="David" w:hint="cs"/>
          <w:rtl/>
        </w:rPr>
      </w:pPr>
      <w:r w:rsidRPr="00EB49B7">
        <w:rPr>
          <w:rFonts w:cs="David" w:hint="cs"/>
          <w:rtl/>
        </w:rPr>
        <w:tab/>
        <w:t>השאלה אם אתה רוצה להקשות על האזרחים או לאפשר להם בחירות קלות ונוחות.</w:t>
      </w:r>
    </w:p>
    <w:p w14:paraId="2C0DD6B1" w14:textId="77777777" w:rsidR="00EB49B7" w:rsidRPr="00EB49B7" w:rsidRDefault="00EB49B7" w:rsidP="000E6FDF">
      <w:pPr>
        <w:bidi/>
        <w:jc w:val="both"/>
        <w:rPr>
          <w:rFonts w:cs="David" w:hint="cs"/>
          <w:rtl/>
        </w:rPr>
      </w:pPr>
    </w:p>
    <w:p w14:paraId="29F1FF0C"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43D2496C" w14:textId="77777777" w:rsidR="00EB49B7" w:rsidRPr="00EB49B7" w:rsidRDefault="00EB49B7" w:rsidP="000E6FDF">
      <w:pPr>
        <w:bidi/>
        <w:jc w:val="both"/>
        <w:rPr>
          <w:rFonts w:cs="David" w:hint="cs"/>
          <w:rtl/>
        </w:rPr>
      </w:pPr>
    </w:p>
    <w:p w14:paraId="75579ACF" w14:textId="77777777" w:rsidR="00EB49B7" w:rsidRPr="00EB49B7" w:rsidRDefault="00EB49B7" w:rsidP="000E6FDF">
      <w:pPr>
        <w:bidi/>
        <w:jc w:val="both"/>
        <w:rPr>
          <w:rFonts w:cs="David" w:hint="cs"/>
          <w:rtl/>
        </w:rPr>
      </w:pPr>
      <w:r w:rsidRPr="00EB49B7">
        <w:rPr>
          <w:rFonts w:cs="David" w:hint="cs"/>
          <w:rtl/>
        </w:rPr>
        <w:tab/>
        <w:t xml:space="preserve">אף אחד לא רוצה להקשות על האזרחים. </w:t>
      </w:r>
    </w:p>
    <w:p w14:paraId="3CDAEA97" w14:textId="77777777" w:rsidR="00EB49B7" w:rsidRPr="00EB49B7" w:rsidRDefault="00EB49B7" w:rsidP="000E6FDF">
      <w:pPr>
        <w:bidi/>
        <w:jc w:val="both"/>
        <w:rPr>
          <w:rFonts w:cs="David" w:hint="cs"/>
          <w:rtl/>
        </w:rPr>
      </w:pPr>
      <w:r w:rsidRPr="00EB49B7">
        <w:rPr>
          <w:rFonts w:cs="David" w:hint="cs"/>
          <w:rtl/>
        </w:rPr>
        <w:tab/>
      </w:r>
    </w:p>
    <w:p w14:paraId="35667235"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36381C71" w14:textId="77777777" w:rsidR="00EB49B7" w:rsidRPr="00EB49B7" w:rsidRDefault="00EB49B7" w:rsidP="000E6FDF">
      <w:pPr>
        <w:bidi/>
        <w:jc w:val="both"/>
        <w:rPr>
          <w:rFonts w:cs="David" w:hint="cs"/>
          <w:rtl/>
        </w:rPr>
      </w:pPr>
    </w:p>
    <w:p w14:paraId="21A7F5F1" w14:textId="77777777" w:rsidR="00EB49B7" w:rsidRPr="00EB49B7" w:rsidRDefault="00EB49B7" w:rsidP="000E6FDF">
      <w:pPr>
        <w:bidi/>
        <w:jc w:val="both"/>
        <w:rPr>
          <w:rFonts w:cs="David" w:hint="cs"/>
          <w:rtl/>
        </w:rPr>
      </w:pPr>
      <w:r w:rsidRPr="00EB49B7">
        <w:rPr>
          <w:rFonts w:cs="David" w:hint="cs"/>
          <w:rtl/>
        </w:rPr>
        <w:tab/>
        <w:t xml:space="preserve">אנשים יגיעו, יראו תור ארוך ויעזבו מבלי להצביע. </w:t>
      </w:r>
    </w:p>
    <w:p w14:paraId="4392DEB1" w14:textId="77777777" w:rsidR="00EB49B7" w:rsidRPr="00EB49B7" w:rsidRDefault="00EB49B7" w:rsidP="000E6FDF">
      <w:pPr>
        <w:bidi/>
        <w:jc w:val="both"/>
        <w:rPr>
          <w:rFonts w:cs="David" w:hint="cs"/>
          <w:rtl/>
        </w:rPr>
      </w:pPr>
    </w:p>
    <w:p w14:paraId="7475F25B"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6BDF86E4" w14:textId="77777777" w:rsidR="00EB49B7" w:rsidRPr="00EB49B7" w:rsidRDefault="00EB49B7" w:rsidP="000E6FDF">
      <w:pPr>
        <w:bidi/>
        <w:jc w:val="both"/>
        <w:rPr>
          <w:rFonts w:cs="David" w:hint="cs"/>
          <w:rtl/>
        </w:rPr>
      </w:pPr>
    </w:p>
    <w:p w14:paraId="7946C027" w14:textId="77777777" w:rsidR="00EB49B7" w:rsidRPr="00EB49B7" w:rsidRDefault="00EB49B7" w:rsidP="000E6FDF">
      <w:pPr>
        <w:bidi/>
        <w:jc w:val="both"/>
        <w:rPr>
          <w:rFonts w:cs="David" w:hint="cs"/>
          <w:rtl/>
        </w:rPr>
      </w:pPr>
      <w:r w:rsidRPr="00EB49B7">
        <w:rPr>
          <w:rFonts w:cs="David" w:hint="cs"/>
          <w:rtl/>
        </w:rPr>
        <w:tab/>
        <w:t xml:space="preserve">יום הלימודים מתבצע ברובו. </w:t>
      </w:r>
    </w:p>
    <w:p w14:paraId="2A468497" w14:textId="77777777" w:rsidR="00EB49B7" w:rsidRPr="00EB49B7" w:rsidRDefault="00EB49B7" w:rsidP="000E6FDF">
      <w:pPr>
        <w:bidi/>
        <w:jc w:val="both"/>
        <w:rPr>
          <w:rFonts w:cs="David" w:hint="cs"/>
          <w:rtl/>
        </w:rPr>
      </w:pPr>
    </w:p>
    <w:p w14:paraId="6E596866" w14:textId="77777777" w:rsidR="00EB49B7" w:rsidRPr="00EB49B7" w:rsidRDefault="00EB49B7" w:rsidP="000E6FDF">
      <w:pPr>
        <w:bidi/>
        <w:jc w:val="both"/>
        <w:rPr>
          <w:rFonts w:cs="David" w:hint="cs"/>
          <w:u w:val="single"/>
          <w:rtl/>
        </w:rPr>
      </w:pPr>
      <w:r w:rsidRPr="00EB49B7">
        <w:rPr>
          <w:rFonts w:cs="David" w:hint="cs"/>
          <w:u w:val="single"/>
          <w:rtl/>
        </w:rPr>
        <w:t>דוד רותם:</w:t>
      </w:r>
    </w:p>
    <w:p w14:paraId="7706FF32" w14:textId="77777777" w:rsidR="00EB49B7" w:rsidRPr="00EB49B7" w:rsidRDefault="00EB49B7" w:rsidP="000E6FDF">
      <w:pPr>
        <w:bidi/>
        <w:jc w:val="both"/>
        <w:rPr>
          <w:rFonts w:cs="David" w:hint="cs"/>
          <w:rtl/>
        </w:rPr>
      </w:pPr>
    </w:p>
    <w:p w14:paraId="627921F7" w14:textId="77777777" w:rsidR="00EB49B7" w:rsidRPr="00EB49B7" w:rsidRDefault="00EB49B7" w:rsidP="000E6FDF">
      <w:pPr>
        <w:bidi/>
        <w:jc w:val="both"/>
        <w:rPr>
          <w:rFonts w:cs="David" w:hint="cs"/>
          <w:rtl/>
        </w:rPr>
      </w:pPr>
      <w:r w:rsidRPr="00EB49B7">
        <w:rPr>
          <w:rFonts w:cs="David" w:hint="cs"/>
          <w:rtl/>
        </w:rPr>
        <w:tab/>
        <w:t xml:space="preserve">אני מבקש שתירשם ההסתייגות שלי. </w:t>
      </w:r>
    </w:p>
    <w:p w14:paraId="5C18E3DC" w14:textId="77777777" w:rsidR="00EB49B7" w:rsidRPr="00EB49B7" w:rsidRDefault="00EB49B7" w:rsidP="000E6FDF">
      <w:pPr>
        <w:bidi/>
        <w:jc w:val="both"/>
        <w:rPr>
          <w:rFonts w:cs="David" w:hint="cs"/>
          <w:rtl/>
        </w:rPr>
      </w:pPr>
    </w:p>
    <w:p w14:paraId="41EA54A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55BF3DF3" w14:textId="77777777" w:rsidR="00EB49B7" w:rsidRPr="00EB49B7" w:rsidRDefault="00EB49B7" w:rsidP="000E6FDF">
      <w:pPr>
        <w:bidi/>
        <w:jc w:val="both"/>
        <w:rPr>
          <w:rFonts w:cs="David" w:hint="cs"/>
          <w:rtl/>
        </w:rPr>
      </w:pPr>
    </w:p>
    <w:p w14:paraId="24B86999" w14:textId="77777777" w:rsidR="00EB49B7" w:rsidRPr="00EB49B7" w:rsidRDefault="00EB49B7" w:rsidP="000E6FDF">
      <w:pPr>
        <w:bidi/>
        <w:jc w:val="both"/>
        <w:rPr>
          <w:rFonts w:cs="David" w:hint="cs"/>
          <w:rtl/>
        </w:rPr>
      </w:pPr>
      <w:r w:rsidRPr="00EB49B7">
        <w:rPr>
          <w:rFonts w:cs="David" w:hint="cs"/>
          <w:rtl/>
        </w:rPr>
        <w:tab/>
        <w:t xml:space="preserve">אין בעיה. אני מבקש לקבל לישיבה הבאה את עמדת משרד החינוך בעניין הזה. ראשית, האם הם מוכנים שאנו נקבע סגירה של מוסדות החינוך כאן. שנית, האם הם מוכנים לחילופין שאנו נקבע סמכות של ועדת הבחירות לבחור לעצמה את הכיתות שבהן ימוקמו הקלפיות, ואם לא </w:t>
      </w:r>
      <w:r w:rsidRPr="00EB49B7">
        <w:rPr>
          <w:rFonts w:cs="David"/>
          <w:rtl/>
        </w:rPr>
        <w:t>–</w:t>
      </w:r>
      <w:r w:rsidRPr="00EB49B7">
        <w:rPr>
          <w:rFonts w:cs="David" w:hint="cs"/>
          <w:rtl/>
        </w:rPr>
        <w:t xml:space="preserve"> האם יש להם איזו הצעה אלטרנטיבית שלישית לעניין הזה. </w:t>
      </w:r>
    </w:p>
    <w:p w14:paraId="51B7CFA6" w14:textId="77777777" w:rsidR="00EB49B7" w:rsidRPr="00EB49B7" w:rsidRDefault="00EB49B7" w:rsidP="000E6FDF">
      <w:pPr>
        <w:bidi/>
        <w:jc w:val="both"/>
        <w:rPr>
          <w:rFonts w:cs="David" w:hint="cs"/>
          <w:rtl/>
        </w:rPr>
      </w:pPr>
    </w:p>
    <w:p w14:paraId="13A5EE92"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5FBE13A8" w14:textId="77777777" w:rsidR="00EB49B7" w:rsidRPr="00EB49B7" w:rsidRDefault="00EB49B7" w:rsidP="000E6FDF">
      <w:pPr>
        <w:bidi/>
        <w:jc w:val="both"/>
        <w:rPr>
          <w:rFonts w:cs="David" w:hint="cs"/>
          <w:rtl/>
        </w:rPr>
      </w:pPr>
    </w:p>
    <w:p w14:paraId="1A04EBDA" w14:textId="77777777" w:rsidR="00EB49B7" w:rsidRPr="00EB49B7" w:rsidRDefault="00EB49B7" w:rsidP="000E6FDF">
      <w:pPr>
        <w:bidi/>
        <w:jc w:val="both"/>
        <w:rPr>
          <w:rFonts w:cs="David" w:hint="cs"/>
          <w:rtl/>
        </w:rPr>
      </w:pPr>
      <w:r w:rsidRPr="00EB49B7">
        <w:rPr>
          <w:rFonts w:cs="David" w:hint="cs"/>
          <w:rtl/>
        </w:rPr>
        <w:tab/>
        <w:t xml:space="preserve">אנחנו מוכנים כמובן להיות גם הדוורים והשליחים, אך אני סבור שיהיה יעיל יותר אם הוועדה תפנה באופן ישיר, כמקובל. </w:t>
      </w:r>
    </w:p>
    <w:p w14:paraId="49D8B92D" w14:textId="77777777" w:rsidR="00EB49B7" w:rsidRPr="00EB49B7" w:rsidRDefault="00EB49B7" w:rsidP="000E6FDF">
      <w:pPr>
        <w:bidi/>
        <w:jc w:val="both"/>
        <w:rPr>
          <w:rFonts w:cs="David" w:hint="cs"/>
          <w:rtl/>
        </w:rPr>
      </w:pPr>
    </w:p>
    <w:p w14:paraId="1A44C8EB"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5BDCA37B" w14:textId="77777777" w:rsidR="00EB49B7" w:rsidRPr="00EB49B7" w:rsidRDefault="00EB49B7" w:rsidP="000E6FDF">
      <w:pPr>
        <w:bidi/>
        <w:jc w:val="both"/>
        <w:rPr>
          <w:rFonts w:cs="David" w:hint="cs"/>
          <w:rtl/>
        </w:rPr>
      </w:pPr>
    </w:p>
    <w:p w14:paraId="3A7883CB" w14:textId="77777777" w:rsidR="00EB49B7" w:rsidRPr="00EB49B7" w:rsidRDefault="00EB49B7" w:rsidP="000E6FDF">
      <w:pPr>
        <w:bidi/>
        <w:jc w:val="both"/>
        <w:rPr>
          <w:rFonts w:cs="David" w:hint="cs"/>
          <w:rtl/>
        </w:rPr>
      </w:pPr>
      <w:r w:rsidRPr="00EB49B7">
        <w:rPr>
          <w:rFonts w:cs="David" w:hint="cs"/>
          <w:rtl/>
        </w:rPr>
        <w:tab/>
        <w:t xml:space="preserve">אנחנו נפנה באופן ישיר. בסדר גמור. </w:t>
      </w:r>
    </w:p>
    <w:p w14:paraId="3C64E1FB" w14:textId="77777777" w:rsidR="00EB49B7" w:rsidRPr="00EB49B7" w:rsidRDefault="00EB49B7" w:rsidP="000E6FDF">
      <w:pPr>
        <w:bidi/>
        <w:jc w:val="both"/>
        <w:rPr>
          <w:rFonts w:cs="David" w:hint="cs"/>
          <w:rtl/>
        </w:rPr>
      </w:pPr>
    </w:p>
    <w:p w14:paraId="053E2EDB" w14:textId="77777777" w:rsidR="00EB49B7" w:rsidRPr="00EB49B7" w:rsidRDefault="00EB49B7" w:rsidP="000E6FDF">
      <w:pPr>
        <w:bidi/>
        <w:jc w:val="both"/>
        <w:rPr>
          <w:rFonts w:cs="David" w:hint="cs"/>
          <w:rtl/>
        </w:rPr>
      </w:pPr>
      <w:r w:rsidRPr="00EB49B7">
        <w:rPr>
          <w:rFonts w:cs="David" w:hint="cs"/>
          <w:rtl/>
        </w:rPr>
        <w:tab/>
        <w:t>אני עובר ל</w:t>
      </w:r>
      <w:r w:rsidRPr="00EB49B7">
        <w:rPr>
          <w:rFonts w:cs="David" w:hint="cs"/>
          <w:b/>
          <w:bCs/>
          <w:u w:val="single"/>
          <w:rtl/>
        </w:rPr>
        <w:t>סעיף 9</w:t>
      </w:r>
      <w:r w:rsidRPr="00EB49B7">
        <w:rPr>
          <w:rFonts w:cs="David" w:hint="cs"/>
          <w:rtl/>
        </w:rPr>
        <w:t xml:space="preserve"> </w:t>
      </w:r>
      <w:r w:rsidRPr="00EB49B7">
        <w:rPr>
          <w:rFonts w:cs="David"/>
          <w:rtl/>
        </w:rPr>
        <w:t>–</w:t>
      </w:r>
      <w:r w:rsidRPr="00EB49B7">
        <w:rPr>
          <w:rFonts w:cs="David" w:hint="cs"/>
          <w:rtl/>
        </w:rPr>
        <w:t xml:space="preserve"> החלת הוראות חוק הבחירות. זה סעיף ארוך מאוד שכולל שורה ארוכה של הוראות טכניות להתאמה של משאל העם להוראות של חוק הבחירות. השתדלנו ללכת צעד-צעד עם חוק הבחירות ועשינו שם את ההתאמות והשינויים המתחייבים. אני מציע שעו"ד ארבל אסטרחן תעבור על הסעיף והיכן שיהיו שאלות, הערות או הצעות אתם מתבקשים להעיר. </w:t>
      </w:r>
    </w:p>
    <w:p w14:paraId="3D9844C7" w14:textId="77777777" w:rsidR="00EB49B7" w:rsidRPr="00EB49B7" w:rsidRDefault="00EB49B7" w:rsidP="000E6FDF">
      <w:pPr>
        <w:bidi/>
        <w:jc w:val="both"/>
        <w:rPr>
          <w:rFonts w:cs="David" w:hint="cs"/>
          <w:rtl/>
        </w:rPr>
      </w:pPr>
    </w:p>
    <w:p w14:paraId="15934922"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4E6951BA" w14:textId="77777777" w:rsidR="00EB49B7" w:rsidRPr="00EB49B7" w:rsidRDefault="00EB49B7" w:rsidP="000E6FDF">
      <w:pPr>
        <w:bidi/>
        <w:jc w:val="both"/>
        <w:rPr>
          <w:rFonts w:cs="David" w:hint="cs"/>
          <w:rtl/>
        </w:rPr>
      </w:pPr>
    </w:p>
    <w:p w14:paraId="39712523" w14:textId="77777777" w:rsidR="00EB49B7" w:rsidRPr="00EB49B7" w:rsidRDefault="00EB49B7" w:rsidP="000E6FDF">
      <w:pPr>
        <w:bidi/>
        <w:jc w:val="both"/>
        <w:rPr>
          <w:rFonts w:cs="David" w:hint="cs"/>
          <w:rtl/>
        </w:rPr>
      </w:pPr>
      <w:r w:rsidRPr="00EB49B7">
        <w:rPr>
          <w:rFonts w:cs="David" w:hint="cs"/>
          <w:rtl/>
        </w:rPr>
        <w:tab/>
        <w:t>הכלל מופיע בסעיף קטן 9(א), שקובע כי "משאל העם ייערך בדרך שבה נערכות הבחירות לכנסת, וועדת הבחירות המרכזית תהא אחראית על עריכתו". זה הכלל הבסיסי.</w:t>
      </w:r>
    </w:p>
    <w:p w14:paraId="44AA7E04" w14:textId="77777777" w:rsidR="00EB49B7" w:rsidRPr="00EB49B7" w:rsidRDefault="00EB49B7" w:rsidP="000E6FDF">
      <w:pPr>
        <w:bidi/>
        <w:jc w:val="both"/>
        <w:rPr>
          <w:rFonts w:cs="David" w:hint="cs"/>
          <w:rtl/>
        </w:rPr>
      </w:pPr>
    </w:p>
    <w:p w14:paraId="5BB1322C" w14:textId="77777777" w:rsidR="00EB49B7" w:rsidRPr="00EB49B7" w:rsidRDefault="00EB49B7" w:rsidP="000E6FDF">
      <w:pPr>
        <w:bidi/>
        <w:jc w:val="both"/>
        <w:rPr>
          <w:rFonts w:cs="David" w:hint="cs"/>
          <w:rtl/>
        </w:rPr>
      </w:pPr>
      <w:r w:rsidRPr="00EB49B7">
        <w:rPr>
          <w:rFonts w:cs="David" w:hint="cs"/>
          <w:rtl/>
        </w:rPr>
        <w:tab/>
        <w:t xml:space="preserve">בהמשך באה רשימה גדולה של התאמות. סעיף קטן (ב) קובע: "על משאל העם יחולו הוראות לפי חוק הבחירות" </w:t>
      </w:r>
      <w:r w:rsidRPr="00EB49B7">
        <w:rPr>
          <w:rFonts w:cs="David"/>
          <w:rtl/>
        </w:rPr>
        <w:t>–</w:t>
      </w:r>
      <w:r w:rsidRPr="00EB49B7">
        <w:rPr>
          <w:rFonts w:cs="David" w:hint="cs"/>
          <w:rtl/>
        </w:rPr>
        <w:t xml:space="preserve"> כלומר החוק והתקנות </w:t>
      </w:r>
      <w:r w:rsidRPr="00EB49B7">
        <w:rPr>
          <w:rFonts w:cs="David"/>
          <w:rtl/>
        </w:rPr>
        <w:t>–</w:t>
      </w:r>
      <w:r w:rsidRPr="00EB49B7">
        <w:rPr>
          <w:rFonts w:cs="David" w:hint="cs"/>
          <w:rtl/>
        </w:rPr>
        <w:t xml:space="preserve"> "כאילו היה בחירות לכנסת, בשינויים המחויבים". המשמעות של שינויים מחויבים, שלא צריך בכל סעיף שכתוב בו "בחירות" לתקן עכשיו ולכתוב "משאל עם", זה שינוי מחויב. "ובשינויים  אלה בהוראות חוק הבחירות המפורטות להלן, ככל שלא נקבעו בחוק זה הוראות אחרות באותו עניין". בהמשך יש רשימה של הפניות לחוק הבחירות עם תיקונים. </w:t>
      </w:r>
    </w:p>
    <w:p w14:paraId="37DEB034" w14:textId="77777777" w:rsidR="00EB49B7" w:rsidRPr="00EB49B7" w:rsidRDefault="00EB49B7" w:rsidP="000E6FDF">
      <w:pPr>
        <w:bidi/>
        <w:jc w:val="both"/>
        <w:rPr>
          <w:rFonts w:cs="David" w:hint="cs"/>
          <w:rtl/>
        </w:rPr>
      </w:pPr>
    </w:p>
    <w:p w14:paraId="751A9C25" w14:textId="77777777" w:rsidR="00EB49B7" w:rsidRPr="00EB49B7" w:rsidRDefault="00EB49B7" w:rsidP="000E6FDF">
      <w:pPr>
        <w:bidi/>
        <w:jc w:val="both"/>
        <w:rPr>
          <w:rFonts w:cs="David" w:hint="cs"/>
          <w:rtl/>
        </w:rPr>
      </w:pPr>
      <w:r w:rsidRPr="00EB49B7">
        <w:rPr>
          <w:rFonts w:cs="David" w:hint="cs"/>
          <w:rtl/>
        </w:rPr>
        <w:tab/>
        <w:t>התיקון ב</w:t>
      </w:r>
      <w:r w:rsidRPr="00EB49B7">
        <w:rPr>
          <w:rFonts w:cs="David" w:hint="cs"/>
          <w:b/>
          <w:bCs/>
          <w:u w:val="single"/>
          <w:rtl/>
        </w:rPr>
        <w:t>פסקה (1)</w:t>
      </w:r>
      <w:r w:rsidRPr="00EB49B7">
        <w:rPr>
          <w:rFonts w:cs="David" w:hint="cs"/>
          <w:rtl/>
        </w:rPr>
        <w:t xml:space="preserve"> הוא תיקון טכני, שבא לתקן את ההגדרה "יום שליפת הפנקס". היום כתוב "יום ה' שלפני היום האחרון להגשת רשימות המועמדים". היות ואין רשימות מועמדים ואין יום אחרון להגשתן, מוצע לכתוב "היום ה-54 שלפני יום עריכת משאל העם ...". בעצם זה הולך לפי מה שקיים היום, כי היום האחרון להגשת הרשימות הוא 47 ימים לפני הבחירות. </w:t>
      </w:r>
    </w:p>
    <w:p w14:paraId="18E52ECE" w14:textId="77777777" w:rsidR="00EB49B7" w:rsidRPr="00EB49B7" w:rsidRDefault="00EB49B7" w:rsidP="000E6FDF">
      <w:pPr>
        <w:bidi/>
        <w:jc w:val="both"/>
        <w:rPr>
          <w:rFonts w:cs="David" w:hint="cs"/>
          <w:rtl/>
        </w:rPr>
      </w:pPr>
    </w:p>
    <w:p w14:paraId="2B4155F3"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048B1F33" w14:textId="77777777" w:rsidR="00EB49B7" w:rsidRPr="00EB49B7" w:rsidRDefault="00EB49B7" w:rsidP="000E6FDF">
      <w:pPr>
        <w:bidi/>
        <w:jc w:val="both"/>
        <w:rPr>
          <w:rFonts w:cs="David" w:hint="cs"/>
          <w:rtl/>
        </w:rPr>
      </w:pPr>
    </w:p>
    <w:p w14:paraId="6838ABC9" w14:textId="77777777" w:rsidR="00EB49B7" w:rsidRPr="00EB49B7" w:rsidRDefault="00EB49B7" w:rsidP="000E6FDF">
      <w:pPr>
        <w:bidi/>
        <w:jc w:val="both"/>
        <w:rPr>
          <w:rFonts w:cs="David" w:hint="cs"/>
          <w:rtl/>
        </w:rPr>
      </w:pPr>
      <w:r w:rsidRPr="00EB49B7">
        <w:rPr>
          <w:rFonts w:cs="David" w:hint="cs"/>
          <w:rtl/>
        </w:rPr>
        <w:tab/>
        <w:t>למה דווקא 54? למה לא 30? למה לא 40 או 45?</w:t>
      </w:r>
    </w:p>
    <w:p w14:paraId="61232A10" w14:textId="77777777" w:rsidR="00EB49B7" w:rsidRPr="00EB49B7" w:rsidRDefault="00EB49B7" w:rsidP="000E6FDF">
      <w:pPr>
        <w:bidi/>
        <w:jc w:val="both"/>
        <w:rPr>
          <w:rFonts w:cs="David" w:hint="cs"/>
          <w:rtl/>
        </w:rPr>
      </w:pPr>
    </w:p>
    <w:p w14:paraId="1D11A52C"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48FA380A" w14:textId="77777777" w:rsidR="00EB49B7" w:rsidRPr="00EB49B7" w:rsidRDefault="00EB49B7" w:rsidP="000E6FDF">
      <w:pPr>
        <w:bidi/>
        <w:jc w:val="both"/>
        <w:rPr>
          <w:rFonts w:cs="David" w:hint="cs"/>
          <w:rtl/>
        </w:rPr>
      </w:pPr>
    </w:p>
    <w:p w14:paraId="4244B42B" w14:textId="77777777" w:rsidR="00EB49B7" w:rsidRPr="00EB49B7" w:rsidRDefault="00EB49B7" w:rsidP="000E6FDF">
      <w:pPr>
        <w:bidi/>
        <w:jc w:val="both"/>
        <w:rPr>
          <w:rFonts w:cs="David" w:hint="cs"/>
          <w:rtl/>
        </w:rPr>
      </w:pPr>
      <w:r w:rsidRPr="00EB49B7">
        <w:rPr>
          <w:rFonts w:cs="David" w:hint="cs"/>
          <w:rtl/>
        </w:rPr>
        <w:tab/>
        <w:t xml:space="preserve">הכוונה להתאים בדיוק למה שקיים היום. היום האחרון להגשת רשימות המועמדים הוא 47 ימים לפני יום הבחירות, ויום ה' האחרון לפני מוסיף עוד כמה ימים. ספרנו וחישבנו שזה יוצא היום ה-54. </w:t>
      </w:r>
    </w:p>
    <w:p w14:paraId="60C0BBF9" w14:textId="77777777" w:rsidR="00EB49B7" w:rsidRPr="00EB49B7" w:rsidRDefault="00EB49B7" w:rsidP="000E6FDF">
      <w:pPr>
        <w:bidi/>
        <w:jc w:val="both"/>
        <w:rPr>
          <w:rFonts w:cs="David" w:hint="cs"/>
          <w:rtl/>
        </w:rPr>
      </w:pPr>
    </w:p>
    <w:p w14:paraId="5CF81DF1"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35A18244" w14:textId="77777777" w:rsidR="00EB49B7" w:rsidRPr="00EB49B7" w:rsidRDefault="00EB49B7" w:rsidP="000E6FDF">
      <w:pPr>
        <w:bidi/>
        <w:jc w:val="both"/>
        <w:rPr>
          <w:rFonts w:cs="David" w:hint="cs"/>
          <w:rtl/>
        </w:rPr>
      </w:pPr>
    </w:p>
    <w:p w14:paraId="100F2AC5" w14:textId="77777777" w:rsidR="00EB49B7" w:rsidRPr="00EB49B7" w:rsidRDefault="00EB49B7" w:rsidP="000E6FDF">
      <w:pPr>
        <w:bidi/>
        <w:jc w:val="both"/>
        <w:rPr>
          <w:rFonts w:cs="David" w:hint="cs"/>
          <w:rtl/>
        </w:rPr>
      </w:pPr>
      <w:r w:rsidRPr="00EB49B7">
        <w:rPr>
          <w:rFonts w:cs="David" w:hint="cs"/>
          <w:rtl/>
        </w:rPr>
        <w:tab/>
        <w:t xml:space="preserve">אם אני מבין נכון, מי שמועמדים להיבחר לכנסת, בודקים את הרקע שלהם ועורכים כל מיני בדיקות. כאן אין מה לבדוק. </w:t>
      </w:r>
    </w:p>
    <w:p w14:paraId="30E886A8" w14:textId="77777777" w:rsidR="00EB49B7" w:rsidRPr="00EB49B7" w:rsidRDefault="00EB49B7" w:rsidP="000E6FDF">
      <w:pPr>
        <w:bidi/>
        <w:jc w:val="both"/>
        <w:rPr>
          <w:rFonts w:cs="David" w:hint="cs"/>
          <w:rtl/>
        </w:rPr>
      </w:pPr>
    </w:p>
    <w:p w14:paraId="6382B29F"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80B6491" w14:textId="77777777" w:rsidR="00EB49B7" w:rsidRPr="00EB49B7" w:rsidRDefault="00EB49B7" w:rsidP="000E6FDF">
      <w:pPr>
        <w:bidi/>
        <w:jc w:val="both"/>
        <w:rPr>
          <w:rFonts w:cs="David" w:hint="cs"/>
          <w:rtl/>
        </w:rPr>
      </w:pPr>
    </w:p>
    <w:p w14:paraId="581DCA3E" w14:textId="77777777" w:rsidR="00EB49B7" w:rsidRPr="00EB49B7" w:rsidRDefault="00EB49B7" w:rsidP="000E6FDF">
      <w:pPr>
        <w:bidi/>
        <w:jc w:val="both"/>
        <w:rPr>
          <w:rFonts w:cs="David" w:hint="cs"/>
          <w:rtl/>
        </w:rPr>
      </w:pPr>
      <w:r w:rsidRPr="00EB49B7">
        <w:rPr>
          <w:rFonts w:cs="David" w:hint="cs"/>
          <w:rtl/>
        </w:rPr>
        <w:tab/>
        <w:t xml:space="preserve">מדובר על סגירת ספר הבוחרים. זה לא מועמדים. </w:t>
      </w:r>
    </w:p>
    <w:p w14:paraId="09E495E0" w14:textId="77777777" w:rsidR="00EB49B7" w:rsidRPr="00EB49B7" w:rsidRDefault="00EB49B7" w:rsidP="000E6FDF">
      <w:pPr>
        <w:bidi/>
        <w:jc w:val="both"/>
        <w:rPr>
          <w:rFonts w:cs="David" w:hint="cs"/>
          <w:rtl/>
        </w:rPr>
      </w:pPr>
    </w:p>
    <w:p w14:paraId="215674B0"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0CC75444" w14:textId="77777777" w:rsidR="00EB49B7" w:rsidRPr="00EB49B7" w:rsidRDefault="00EB49B7" w:rsidP="000E6FDF">
      <w:pPr>
        <w:bidi/>
        <w:jc w:val="both"/>
        <w:rPr>
          <w:rFonts w:cs="David" w:hint="cs"/>
          <w:rtl/>
        </w:rPr>
      </w:pPr>
    </w:p>
    <w:p w14:paraId="55F85D63" w14:textId="77777777" w:rsidR="00EB49B7" w:rsidRPr="00EB49B7" w:rsidRDefault="00EB49B7" w:rsidP="000E6FDF">
      <w:pPr>
        <w:bidi/>
        <w:jc w:val="both"/>
        <w:rPr>
          <w:rFonts w:cs="David" w:hint="cs"/>
          <w:rtl/>
        </w:rPr>
      </w:pPr>
      <w:r w:rsidRPr="00EB49B7">
        <w:rPr>
          <w:rFonts w:cs="David" w:hint="cs"/>
          <w:rtl/>
        </w:rPr>
        <w:tab/>
        <w:t xml:space="preserve">השאלה מי רשאי להצביע ומתי בודקים את זה. </w:t>
      </w:r>
    </w:p>
    <w:p w14:paraId="34239102" w14:textId="77777777" w:rsidR="00EB49B7" w:rsidRPr="00EB49B7" w:rsidRDefault="00EB49B7" w:rsidP="000E6FDF">
      <w:pPr>
        <w:bidi/>
        <w:jc w:val="both"/>
        <w:rPr>
          <w:rFonts w:cs="David" w:hint="cs"/>
          <w:rtl/>
        </w:rPr>
      </w:pPr>
    </w:p>
    <w:p w14:paraId="537EBEBC"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4068174D" w14:textId="77777777" w:rsidR="00EB49B7" w:rsidRPr="00EB49B7" w:rsidRDefault="00EB49B7" w:rsidP="000E6FDF">
      <w:pPr>
        <w:bidi/>
        <w:jc w:val="both"/>
        <w:rPr>
          <w:rFonts w:cs="David" w:hint="cs"/>
          <w:rtl/>
        </w:rPr>
      </w:pPr>
    </w:p>
    <w:p w14:paraId="7452B91D" w14:textId="77777777" w:rsidR="00EB49B7" w:rsidRPr="00EB49B7" w:rsidRDefault="00EB49B7" w:rsidP="000E6FDF">
      <w:pPr>
        <w:bidi/>
        <w:jc w:val="both"/>
        <w:rPr>
          <w:rFonts w:cs="David" w:hint="cs"/>
          <w:rtl/>
        </w:rPr>
      </w:pPr>
      <w:r w:rsidRPr="00EB49B7">
        <w:rPr>
          <w:rFonts w:cs="David" w:hint="cs"/>
          <w:rtl/>
        </w:rPr>
        <w:tab/>
        <w:t xml:space="preserve">מסלול אישור שמות מועמדים הוא מסלול אחר לגמרי. </w:t>
      </w:r>
    </w:p>
    <w:p w14:paraId="24948D11" w14:textId="77777777" w:rsidR="00EB49B7" w:rsidRPr="00EB49B7" w:rsidRDefault="00EB49B7" w:rsidP="000E6FDF">
      <w:pPr>
        <w:bidi/>
        <w:jc w:val="both"/>
        <w:rPr>
          <w:rFonts w:cs="David" w:hint="cs"/>
          <w:rtl/>
        </w:rPr>
      </w:pPr>
    </w:p>
    <w:p w14:paraId="71F47EA5"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4BAB65FE" w14:textId="77777777" w:rsidR="00EB49B7" w:rsidRPr="00EB49B7" w:rsidRDefault="00EB49B7" w:rsidP="000E6FDF">
      <w:pPr>
        <w:bidi/>
        <w:jc w:val="both"/>
        <w:rPr>
          <w:rFonts w:cs="David" w:hint="cs"/>
          <w:rtl/>
        </w:rPr>
      </w:pPr>
    </w:p>
    <w:p w14:paraId="0974AA67" w14:textId="77777777" w:rsidR="00EB49B7" w:rsidRPr="00EB49B7" w:rsidRDefault="00EB49B7" w:rsidP="000E6FDF">
      <w:pPr>
        <w:bidi/>
        <w:jc w:val="both"/>
        <w:rPr>
          <w:rFonts w:cs="David" w:hint="cs"/>
          <w:rtl/>
        </w:rPr>
      </w:pPr>
      <w:r w:rsidRPr="00EB49B7">
        <w:rPr>
          <w:rFonts w:cs="David" w:hint="cs"/>
          <w:rtl/>
        </w:rPr>
        <w:tab/>
        <w:t>אם כך, אלא אם כן יש בעיה טכנית, מדוע לא לקבוע שבועיים לפני מועד הבחירות?</w:t>
      </w:r>
    </w:p>
    <w:p w14:paraId="5BB9DED3" w14:textId="77777777" w:rsidR="00EB49B7" w:rsidRPr="00EB49B7" w:rsidRDefault="00EB49B7" w:rsidP="000E6FDF">
      <w:pPr>
        <w:bidi/>
        <w:jc w:val="both"/>
        <w:rPr>
          <w:rFonts w:cs="David" w:hint="cs"/>
          <w:rtl/>
        </w:rPr>
      </w:pPr>
    </w:p>
    <w:p w14:paraId="04A62158"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7459D487" w14:textId="77777777" w:rsidR="00EB49B7" w:rsidRPr="00EB49B7" w:rsidRDefault="00EB49B7" w:rsidP="000E6FDF">
      <w:pPr>
        <w:bidi/>
        <w:jc w:val="both"/>
        <w:rPr>
          <w:rFonts w:cs="David" w:hint="cs"/>
          <w:rtl/>
        </w:rPr>
      </w:pPr>
    </w:p>
    <w:p w14:paraId="353B3BA6" w14:textId="77777777" w:rsidR="00EB49B7" w:rsidRPr="00EB49B7" w:rsidRDefault="00EB49B7" w:rsidP="000E6FDF">
      <w:pPr>
        <w:bidi/>
        <w:jc w:val="both"/>
        <w:rPr>
          <w:rFonts w:cs="David" w:hint="cs"/>
          <w:rtl/>
        </w:rPr>
      </w:pPr>
      <w:r w:rsidRPr="00EB49B7">
        <w:rPr>
          <w:rFonts w:cs="David" w:hint="cs"/>
          <w:rtl/>
        </w:rPr>
        <w:tab/>
        <w:t xml:space="preserve">כדי שאנשים יוכלו לערער לוועדת הבחירות המרכזית. </w:t>
      </w:r>
    </w:p>
    <w:p w14:paraId="3C6C2BD7" w14:textId="77777777" w:rsidR="00EB49B7" w:rsidRPr="00EB49B7" w:rsidRDefault="00EB49B7" w:rsidP="000E6FDF">
      <w:pPr>
        <w:bidi/>
        <w:jc w:val="both"/>
        <w:rPr>
          <w:rFonts w:cs="David" w:hint="cs"/>
          <w:rtl/>
        </w:rPr>
      </w:pPr>
    </w:p>
    <w:p w14:paraId="1CDABD76"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0EA30FFE" w14:textId="77777777" w:rsidR="00EB49B7" w:rsidRPr="00EB49B7" w:rsidRDefault="00EB49B7" w:rsidP="000E6FDF">
      <w:pPr>
        <w:bidi/>
        <w:jc w:val="both"/>
        <w:rPr>
          <w:rFonts w:cs="David" w:hint="cs"/>
          <w:rtl/>
        </w:rPr>
      </w:pPr>
    </w:p>
    <w:p w14:paraId="20A938A0" w14:textId="77777777" w:rsidR="00EB49B7" w:rsidRPr="00EB49B7" w:rsidRDefault="00EB49B7" w:rsidP="000E6FDF">
      <w:pPr>
        <w:bidi/>
        <w:jc w:val="both"/>
        <w:rPr>
          <w:rFonts w:cs="David" w:hint="cs"/>
          <w:rtl/>
        </w:rPr>
      </w:pPr>
      <w:r w:rsidRPr="00EB49B7">
        <w:rPr>
          <w:rFonts w:cs="David" w:hint="cs"/>
          <w:rtl/>
        </w:rPr>
        <w:tab/>
        <w:t xml:space="preserve">וכדי שיהיה פנאי להודיע לאנשים. </w:t>
      </w:r>
    </w:p>
    <w:p w14:paraId="16EE1231" w14:textId="77777777" w:rsidR="00EB49B7" w:rsidRPr="00EB49B7" w:rsidRDefault="00EB49B7" w:rsidP="000E6FDF">
      <w:pPr>
        <w:bidi/>
        <w:jc w:val="both"/>
        <w:rPr>
          <w:rFonts w:cs="David" w:hint="cs"/>
          <w:rtl/>
        </w:rPr>
      </w:pPr>
    </w:p>
    <w:p w14:paraId="463CA0E4"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1EF5226C" w14:textId="77777777" w:rsidR="00EB49B7" w:rsidRPr="00EB49B7" w:rsidRDefault="00EB49B7" w:rsidP="000E6FDF">
      <w:pPr>
        <w:bidi/>
        <w:jc w:val="both"/>
        <w:rPr>
          <w:rFonts w:cs="David" w:hint="cs"/>
          <w:rtl/>
        </w:rPr>
      </w:pPr>
    </w:p>
    <w:p w14:paraId="3D3649AC" w14:textId="77777777" w:rsidR="00EB49B7" w:rsidRPr="00EB49B7" w:rsidRDefault="00EB49B7" w:rsidP="000E6FDF">
      <w:pPr>
        <w:bidi/>
        <w:jc w:val="both"/>
        <w:rPr>
          <w:rFonts w:cs="David" w:hint="cs"/>
          <w:rtl/>
        </w:rPr>
      </w:pPr>
      <w:r w:rsidRPr="00EB49B7">
        <w:rPr>
          <w:rFonts w:cs="David" w:hint="cs"/>
          <w:rtl/>
        </w:rPr>
        <w:tab/>
        <w:t xml:space="preserve">השאלה שאתה שואל היא למעשה מי יהיה כלול בפנקס. בפנקס יהיה כלול כל מי שימלאו לו 18 שנים ביום משאל העם. </w:t>
      </w:r>
    </w:p>
    <w:p w14:paraId="66B52D6A" w14:textId="77777777" w:rsidR="00EB49B7" w:rsidRPr="00EB49B7" w:rsidRDefault="00EB49B7" w:rsidP="000E6FDF">
      <w:pPr>
        <w:bidi/>
        <w:jc w:val="both"/>
        <w:rPr>
          <w:rFonts w:cs="David" w:hint="cs"/>
          <w:rtl/>
        </w:rPr>
      </w:pPr>
    </w:p>
    <w:p w14:paraId="4F9C24DB"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343ECE3C" w14:textId="77777777" w:rsidR="00EB49B7" w:rsidRPr="00EB49B7" w:rsidRDefault="00EB49B7" w:rsidP="000E6FDF">
      <w:pPr>
        <w:bidi/>
        <w:jc w:val="both"/>
        <w:rPr>
          <w:rFonts w:cs="David" w:hint="cs"/>
          <w:rtl/>
        </w:rPr>
      </w:pPr>
    </w:p>
    <w:p w14:paraId="687AA41E" w14:textId="77777777" w:rsidR="00EB49B7" w:rsidRPr="00EB49B7" w:rsidRDefault="00EB49B7" w:rsidP="000E6FDF">
      <w:pPr>
        <w:bidi/>
        <w:jc w:val="both"/>
        <w:rPr>
          <w:rFonts w:cs="David" w:hint="cs"/>
          <w:rtl/>
        </w:rPr>
      </w:pPr>
      <w:r w:rsidRPr="00EB49B7">
        <w:rPr>
          <w:rFonts w:cs="David" w:hint="cs"/>
          <w:rtl/>
        </w:rPr>
        <w:tab/>
        <w:t xml:space="preserve">כלומר, צופים קדימה. הבנתי. בסדר. </w:t>
      </w:r>
    </w:p>
    <w:p w14:paraId="43F70850" w14:textId="77777777" w:rsidR="00EB49B7" w:rsidRPr="00EB49B7" w:rsidRDefault="00EB49B7" w:rsidP="000E6FDF">
      <w:pPr>
        <w:bidi/>
        <w:jc w:val="both"/>
        <w:rPr>
          <w:rFonts w:cs="David" w:hint="cs"/>
          <w:rtl/>
        </w:rPr>
      </w:pPr>
    </w:p>
    <w:p w14:paraId="7706B0BD"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56B72E08" w14:textId="77777777" w:rsidR="00EB49B7" w:rsidRPr="00EB49B7" w:rsidRDefault="00EB49B7" w:rsidP="000E6FDF">
      <w:pPr>
        <w:bidi/>
        <w:jc w:val="both"/>
        <w:rPr>
          <w:rFonts w:cs="David" w:hint="cs"/>
          <w:rtl/>
        </w:rPr>
      </w:pPr>
    </w:p>
    <w:p w14:paraId="4C6DCDFC" w14:textId="77777777" w:rsidR="00EB49B7" w:rsidRPr="00EB49B7" w:rsidRDefault="00EB49B7" w:rsidP="000E6FDF">
      <w:pPr>
        <w:bidi/>
        <w:jc w:val="both"/>
        <w:rPr>
          <w:rFonts w:cs="David" w:hint="cs"/>
          <w:rtl/>
        </w:rPr>
      </w:pPr>
      <w:r w:rsidRPr="00EB49B7">
        <w:rPr>
          <w:rFonts w:cs="David" w:hint="cs"/>
          <w:rtl/>
        </w:rPr>
        <w:tab/>
        <w:t xml:space="preserve">על מנת שאנשים יוכלו לערער ולשאול למה הם לא כלולים. </w:t>
      </w:r>
    </w:p>
    <w:p w14:paraId="2B8417A9" w14:textId="77777777" w:rsidR="00EB49B7" w:rsidRPr="00EB49B7" w:rsidRDefault="00EB49B7" w:rsidP="000E6FDF">
      <w:pPr>
        <w:bidi/>
        <w:jc w:val="both"/>
        <w:rPr>
          <w:rFonts w:cs="David" w:hint="cs"/>
          <w:rtl/>
        </w:rPr>
      </w:pPr>
    </w:p>
    <w:p w14:paraId="058C8371"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7A9B3FBE" w14:textId="77777777" w:rsidR="00EB49B7" w:rsidRPr="00EB49B7" w:rsidRDefault="00EB49B7" w:rsidP="000E6FDF">
      <w:pPr>
        <w:bidi/>
        <w:jc w:val="both"/>
        <w:rPr>
          <w:rFonts w:cs="David" w:hint="cs"/>
          <w:rtl/>
        </w:rPr>
      </w:pPr>
    </w:p>
    <w:p w14:paraId="30E956FB" w14:textId="77777777" w:rsidR="00EB49B7" w:rsidRPr="00EB49B7" w:rsidRDefault="00EB49B7" w:rsidP="000E6FDF">
      <w:pPr>
        <w:bidi/>
        <w:jc w:val="both"/>
        <w:rPr>
          <w:rFonts w:cs="David" w:hint="cs"/>
          <w:rtl/>
        </w:rPr>
      </w:pPr>
      <w:r w:rsidRPr="00EB49B7">
        <w:rPr>
          <w:rFonts w:cs="David" w:hint="cs"/>
          <w:rtl/>
        </w:rPr>
        <w:tab/>
        <w:t xml:space="preserve">זה טכני לגמרי, כדי שיוכלו להדפיס פנקסים ולחלק אותם. </w:t>
      </w:r>
    </w:p>
    <w:p w14:paraId="02BAB7E0" w14:textId="77777777" w:rsidR="00EB49B7" w:rsidRPr="00EB49B7" w:rsidRDefault="00EB49B7" w:rsidP="000E6FDF">
      <w:pPr>
        <w:bidi/>
        <w:jc w:val="both"/>
        <w:rPr>
          <w:rFonts w:cs="David" w:hint="cs"/>
          <w:rtl/>
        </w:rPr>
      </w:pPr>
    </w:p>
    <w:p w14:paraId="502CB3F0" w14:textId="77777777" w:rsidR="00EB49B7" w:rsidRPr="00EB49B7" w:rsidRDefault="00EB49B7" w:rsidP="000E6FDF">
      <w:pPr>
        <w:bidi/>
        <w:jc w:val="both"/>
        <w:rPr>
          <w:rFonts w:cs="David" w:hint="cs"/>
          <w:u w:val="single"/>
        </w:rPr>
      </w:pPr>
      <w:r w:rsidRPr="00EB49B7">
        <w:rPr>
          <w:rFonts w:cs="David" w:hint="cs"/>
          <w:u w:val="single"/>
          <w:rtl/>
        </w:rPr>
        <w:t>אהוד שילת:</w:t>
      </w:r>
    </w:p>
    <w:p w14:paraId="5DFFD46E" w14:textId="77777777" w:rsidR="00EB49B7" w:rsidRPr="00EB49B7" w:rsidRDefault="00EB49B7" w:rsidP="000E6FDF">
      <w:pPr>
        <w:bidi/>
        <w:jc w:val="both"/>
        <w:rPr>
          <w:rFonts w:cs="David" w:hint="cs"/>
          <w:rtl/>
        </w:rPr>
      </w:pPr>
    </w:p>
    <w:p w14:paraId="3A85736D" w14:textId="77777777" w:rsidR="00EB49B7" w:rsidRPr="00EB49B7" w:rsidRDefault="00EB49B7" w:rsidP="000E6FDF">
      <w:pPr>
        <w:bidi/>
        <w:jc w:val="both"/>
        <w:rPr>
          <w:rFonts w:cs="David" w:hint="cs"/>
          <w:rtl/>
        </w:rPr>
      </w:pPr>
      <w:r w:rsidRPr="00EB49B7">
        <w:rPr>
          <w:rFonts w:cs="David" w:hint="cs"/>
          <w:rtl/>
        </w:rPr>
        <w:tab/>
        <w:t xml:space="preserve">54 ימים זה בשביל להדפיס פנקסים ובשביל כל הטכנולוגיה. </w:t>
      </w:r>
    </w:p>
    <w:p w14:paraId="2CA9F2EB" w14:textId="77777777" w:rsidR="00EB49B7" w:rsidRPr="00EB49B7" w:rsidRDefault="00EB49B7" w:rsidP="000E6FDF">
      <w:pPr>
        <w:bidi/>
        <w:jc w:val="both"/>
        <w:rPr>
          <w:rFonts w:cs="David" w:hint="cs"/>
          <w:rtl/>
        </w:rPr>
      </w:pPr>
    </w:p>
    <w:p w14:paraId="0ED8DE71"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30DA49F4" w14:textId="77777777" w:rsidR="00EB49B7" w:rsidRPr="00EB49B7" w:rsidRDefault="00EB49B7" w:rsidP="000E6FDF">
      <w:pPr>
        <w:bidi/>
        <w:jc w:val="both"/>
        <w:rPr>
          <w:rFonts w:cs="David" w:hint="cs"/>
          <w:rtl/>
        </w:rPr>
      </w:pPr>
    </w:p>
    <w:p w14:paraId="4153D242" w14:textId="77777777" w:rsidR="00EB49B7" w:rsidRPr="00EB49B7" w:rsidRDefault="00EB49B7" w:rsidP="000E6FDF">
      <w:pPr>
        <w:bidi/>
        <w:jc w:val="both"/>
        <w:rPr>
          <w:rFonts w:cs="David" w:hint="cs"/>
          <w:rtl/>
        </w:rPr>
      </w:pPr>
      <w:r w:rsidRPr="00EB49B7">
        <w:rPr>
          <w:rFonts w:cs="David" w:hint="cs"/>
          <w:rtl/>
        </w:rPr>
        <w:tab/>
        <w:t xml:space="preserve">אני יורד מזה, בסדר גמור. היה חשוב לי שלא תימנע בשל כך הזכות להצביע מאנשים רבים. </w:t>
      </w:r>
    </w:p>
    <w:p w14:paraId="47B605CB" w14:textId="77777777" w:rsidR="00EB49B7" w:rsidRPr="00EB49B7" w:rsidRDefault="00EB49B7" w:rsidP="000E6FDF">
      <w:pPr>
        <w:bidi/>
        <w:jc w:val="both"/>
        <w:rPr>
          <w:rFonts w:cs="David" w:hint="cs"/>
          <w:rtl/>
        </w:rPr>
      </w:pPr>
    </w:p>
    <w:p w14:paraId="2D091217"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5007D1EC" w14:textId="77777777" w:rsidR="00EB49B7" w:rsidRPr="00EB49B7" w:rsidRDefault="00EB49B7" w:rsidP="000E6FDF">
      <w:pPr>
        <w:bidi/>
        <w:jc w:val="both"/>
        <w:rPr>
          <w:rFonts w:cs="David" w:hint="cs"/>
          <w:rtl/>
        </w:rPr>
      </w:pPr>
    </w:p>
    <w:p w14:paraId="570D3535" w14:textId="77777777" w:rsidR="00EB49B7" w:rsidRPr="00EB49B7" w:rsidRDefault="00EB49B7" w:rsidP="000E6FDF">
      <w:pPr>
        <w:bidi/>
        <w:jc w:val="both"/>
        <w:rPr>
          <w:rFonts w:cs="David" w:hint="cs"/>
          <w:rtl/>
        </w:rPr>
      </w:pPr>
      <w:r w:rsidRPr="00EB49B7">
        <w:rPr>
          <w:rFonts w:cs="David" w:hint="cs"/>
          <w:rtl/>
        </w:rPr>
        <w:tab/>
      </w:r>
      <w:r w:rsidRPr="00EB49B7">
        <w:rPr>
          <w:rFonts w:cs="David" w:hint="cs"/>
          <w:b/>
          <w:bCs/>
          <w:u w:val="single"/>
          <w:rtl/>
        </w:rPr>
        <w:t>פסקה (2)</w:t>
      </w:r>
      <w:r w:rsidRPr="00EB49B7">
        <w:rPr>
          <w:rFonts w:cs="David" w:hint="cs"/>
          <w:rtl/>
        </w:rPr>
        <w:t xml:space="preserve"> קובעת כי "סעיפים 4 ו-5 לא ייקראו". אלה התאמות מחויבות. סעיף 4, שקובע שמפלגה רשאית להגיש רשימת מועמדים, וסעיף 5, שקובע שהצבעה תהיה בעד רשימות מועמדים, לא רלוונטיים. </w:t>
      </w:r>
    </w:p>
    <w:p w14:paraId="30BF105D" w14:textId="77777777" w:rsidR="00EB49B7" w:rsidRPr="00EB49B7" w:rsidRDefault="00EB49B7" w:rsidP="000E6FDF">
      <w:pPr>
        <w:bidi/>
        <w:jc w:val="both"/>
        <w:rPr>
          <w:rFonts w:cs="David" w:hint="cs"/>
          <w:rtl/>
        </w:rPr>
      </w:pPr>
    </w:p>
    <w:p w14:paraId="2CE39F05" w14:textId="77777777" w:rsidR="00EB49B7" w:rsidRPr="00EB49B7" w:rsidRDefault="00EB49B7" w:rsidP="000E6FDF">
      <w:pPr>
        <w:bidi/>
        <w:jc w:val="both"/>
        <w:rPr>
          <w:rFonts w:cs="David" w:hint="cs"/>
          <w:rtl/>
        </w:rPr>
      </w:pPr>
      <w:r w:rsidRPr="00EB49B7">
        <w:rPr>
          <w:rFonts w:cs="David" w:hint="cs"/>
          <w:rtl/>
        </w:rPr>
        <w:tab/>
        <w:t>ב</w:t>
      </w:r>
      <w:r w:rsidRPr="00EB49B7">
        <w:rPr>
          <w:rFonts w:cs="David" w:hint="cs"/>
          <w:b/>
          <w:bCs/>
          <w:u w:val="single"/>
          <w:rtl/>
        </w:rPr>
        <w:t>פסקה (3)</w:t>
      </w:r>
      <w:r w:rsidRPr="00EB49B7">
        <w:rPr>
          <w:rFonts w:cs="David" w:hint="cs"/>
          <w:rtl/>
        </w:rPr>
        <w:t xml:space="preserve"> יש תיקון משמעותי, ולכן גם כתבתי בצד את הנוסח המשולב. סעיף 21 לחוק הבחירות עוסק בהרכב ועדות הקלפי. הוא קובע כי "הוועדה המרכזית תקבע לא יאוחר מהיום הארבעים לפני הבחירות את מספר חבריה של כל אחת מוועדות הקלפי ואת הרכבה הסיעתי מבין הסיעות המיוצגות בוועדה המרכזית, וכן תקבע את הסיעות שמהן יהיו היושב-ראש של ועדת הקלפי וסגן היושב-ראש, ובלבד שבכל ועדת קלפי יהיו מיוצגות לא פחות משלוש סיעות".</w:t>
      </w:r>
    </w:p>
    <w:p w14:paraId="3358577D" w14:textId="77777777" w:rsidR="00EB49B7" w:rsidRPr="00EB49B7" w:rsidRDefault="00EB49B7" w:rsidP="000E6FDF">
      <w:pPr>
        <w:bidi/>
        <w:jc w:val="both"/>
        <w:rPr>
          <w:rFonts w:cs="David" w:hint="cs"/>
          <w:rtl/>
        </w:rPr>
      </w:pPr>
    </w:p>
    <w:p w14:paraId="5F2113A0" w14:textId="77777777" w:rsidR="00EB49B7" w:rsidRPr="00EB49B7" w:rsidRDefault="00EB49B7" w:rsidP="000E6FDF">
      <w:pPr>
        <w:bidi/>
        <w:jc w:val="both"/>
        <w:rPr>
          <w:rFonts w:cs="David" w:hint="cs"/>
          <w:rtl/>
        </w:rPr>
      </w:pPr>
      <w:r w:rsidRPr="00EB49B7">
        <w:rPr>
          <w:rFonts w:cs="David" w:hint="cs"/>
          <w:rtl/>
        </w:rPr>
        <w:tab/>
        <w:t xml:space="preserve">כאן הציע יושב-ראש הוועדה הסדר חדש. זה עניין שלא חשבו עליו בכנסת הקודמת, שיכולה להיות בעיה כאשר בוועדת קלפי יושבים נציגים של שלוש סיעות אבל שכולן תומכות או מתנגדות במשאל העם. </w:t>
      </w:r>
    </w:p>
    <w:p w14:paraId="12FACA54" w14:textId="77777777" w:rsidR="00EB49B7" w:rsidRPr="00EB49B7" w:rsidRDefault="00EB49B7" w:rsidP="000E6FDF">
      <w:pPr>
        <w:bidi/>
        <w:jc w:val="both"/>
        <w:rPr>
          <w:rFonts w:cs="David" w:hint="cs"/>
          <w:rtl/>
        </w:rPr>
      </w:pPr>
    </w:p>
    <w:p w14:paraId="3A30ACE4"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78657F64" w14:textId="77777777" w:rsidR="00EB49B7" w:rsidRPr="00EB49B7" w:rsidRDefault="00EB49B7" w:rsidP="000E6FDF">
      <w:pPr>
        <w:bidi/>
        <w:jc w:val="both"/>
        <w:rPr>
          <w:rFonts w:cs="David" w:hint="cs"/>
          <w:rtl/>
        </w:rPr>
      </w:pPr>
    </w:p>
    <w:p w14:paraId="68D513FD" w14:textId="77777777" w:rsidR="00EB49B7" w:rsidRPr="00EB49B7" w:rsidRDefault="00EB49B7" w:rsidP="000E6FDF">
      <w:pPr>
        <w:bidi/>
        <w:jc w:val="both"/>
        <w:rPr>
          <w:rFonts w:cs="David" w:hint="cs"/>
          <w:rtl/>
        </w:rPr>
      </w:pPr>
      <w:r w:rsidRPr="00EB49B7">
        <w:rPr>
          <w:rFonts w:cs="David" w:hint="cs"/>
          <w:rtl/>
        </w:rPr>
        <w:tab/>
        <w:t xml:space="preserve">באותה סיעה יכולים להיות גם מתנגדים וגם תומכים. </w:t>
      </w:r>
    </w:p>
    <w:p w14:paraId="516CCA12" w14:textId="77777777" w:rsidR="00EB49B7" w:rsidRPr="00EB49B7" w:rsidRDefault="00EB49B7" w:rsidP="000E6FDF">
      <w:pPr>
        <w:bidi/>
        <w:jc w:val="both"/>
        <w:rPr>
          <w:rFonts w:cs="David" w:hint="cs"/>
          <w:rtl/>
        </w:rPr>
      </w:pPr>
    </w:p>
    <w:p w14:paraId="5590E35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326F43EC" w14:textId="77777777" w:rsidR="00EB49B7" w:rsidRPr="00EB49B7" w:rsidRDefault="00EB49B7" w:rsidP="000E6FDF">
      <w:pPr>
        <w:bidi/>
        <w:jc w:val="both"/>
        <w:rPr>
          <w:rFonts w:cs="David" w:hint="cs"/>
          <w:rtl/>
        </w:rPr>
      </w:pPr>
    </w:p>
    <w:p w14:paraId="718D861B" w14:textId="77777777" w:rsidR="00EB49B7" w:rsidRPr="00EB49B7" w:rsidRDefault="00EB49B7" w:rsidP="000E6FDF">
      <w:pPr>
        <w:bidi/>
        <w:jc w:val="both"/>
        <w:rPr>
          <w:rFonts w:cs="David" w:hint="cs"/>
          <w:rtl/>
        </w:rPr>
      </w:pPr>
      <w:r w:rsidRPr="00EB49B7">
        <w:rPr>
          <w:rFonts w:cs="David" w:hint="cs"/>
          <w:rtl/>
        </w:rPr>
        <w:tab/>
        <w:t xml:space="preserve">לא רק יכולים להיות. בטוח שיהיו. </w:t>
      </w:r>
    </w:p>
    <w:p w14:paraId="5D5E9DB0" w14:textId="77777777" w:rsidR="00EB49B7" w:rsidRPr="00EB49B7" w:rsidRDefault="00EB49B7" w:rsidP="000E6FDF">
      <w:pPr>
        <w:bidi/>
        <w:jc w:val="both"/>
        <w:rPr>
          <w:rFonts w:cs="David" w:hint="cs"/>
          <w:rtl/>
        </w:rPr>
      </w:pPr>
    </w:p>
    <w:p w14:paraId="11D447BA" w14:textId="77777777" w:rsidR="00EB49B7" w:rsidRPr="00EB49B7" w:rsidRDefault="00EB49B7" w:rsidP="000E6FDF">
      <w:pPr>
        <w:keepLines/>
        <w:bidi/>
        <w:jc w:val="both"/>
        <w:rPr>
          <w:rFonts w:cs="David" w:hint="cs"/>
          <w:u w:val="single"/>
          <w:rtl/>
        </w:rPr>
      </w:pPr>
      <w:r w:rsidRPr="00EB49B7">
        <w:rPr>
          <w:rFonts w:cs="David" w:hint="cs"/>
          <w:u w:val="single"/>
          <w:rtl/>
        </w:rPr>
        <w:t>ארבל אסטרחן:</w:t>
      </w:r>
    </w:p>
    <w:p w14:paraId="17D0556F" w14:textId="77777777" w:rsidR="00EB49B7" w:rsidRPr="00EB49B7" w:rsidRDefault="00EB49B7" w:rsidP="000E6FDF">
      <w:pPr>
        <w:keepLines/>
        <w:bidi/>
        <w:jc w:val="both"/>
        <w:rPr>
          <w:rFonts w:cs="David" w:hint="cs"/>
          <w:rtl/>
        </w:rPr>
      </w:pPr>
    </w:p>
    <w:p w14:paraId="2E6A32E8" w14:textId="77777777" w:rsidR="00EB49B7" w:rsidRPr="00EB49B7" w:rsidRDefault="00EB49B7" w:rsidP="000E6FDF">
      <w:pPr>
        <w:keepLines/>
        <w:bidi/>
        <w:jc w:val="both"/>
        <w:rPr>
          <w:rFonts w:cs="David" w:hint="cs"/>
          <w:rtl/>
        </w:rPr>
      </w:pPr>
      <w:r w:rsidRPr="00EB49B7">
        <w:rPr>
          <w:rFonts w:cs="David" w:hint="cs"/>
          <w:rtl/>
        </w:rPr>
        <w:tab/>
        <w:t xml:space="preserve">נכון. לכן יש כאן רעיון חדש. הנוסח המוצע כאן יש בו כמה אלמנטים. דבר ראשון, נקבע שבכל ועדת קלפי, במקום הקביעה שקיימת היום, שיהיו מיוצגות לא פחות משלוש סיעות מבין הסיעות המיוצגות בוועדה המרכזית, מוצע שיהיה ייצוג לפחות לסיעה אחת שתמכה באישור ההסכם ואחת שהתנגדה. כלומר, מסתכלים על ההצבעה שהיתה בכנסת. בהצבעה בכנסת אנחנו יכולים לראות שיש סיעות שתמכו במלואן וסיעות שהתנגדו במלואן, לא מתייחסים כאן למי שלא השתתף בהצבעה או לנמנעים, ואז יודעים לגבי כל סיעה אם היא תמכה או התנגדה. אנחנו אומרים שבוועדת הקלפי יהיה נציג לפחות לסיעה כזאת ולסיעה כזאת. </w:t>
      </w:r>
    </w:p>
    <w:p w14:paraId="3B2FAEDF" w14:textId="77777777" w:rsidR="00EB49B7" w:rsidRPr="00EB49B7" w:rsidRDefault="00EB49B7" w:rsidP="000E6FDF">
      <w:pPr>
        <w:bidi/>
        <w:jc w:val="both"/>
        <w:rPr>
          <w:rFonts w:cs="David" w:hint="cs"/>
          <w:rtl/>
        </w:rPr>
      </w:pPr>
    </w:p>
    <w:p w14:paraId="2F546A85" w14:textId="77777777" w:rsidR="00EB49B7" w:rsidRPr="00EB49B7" w:rsidRDefault="00EB49B7" w:rsidP="000E6FDF">
      <w:pPr>
        <w:bidi/>
        <w:jc w:val="both"/>
        <w:rPr>
          <w:rFonts w:cs="David" w:hint="cs"/>
          <w:rtl/>
        </w:rPr>
      </w:pPr>
      <w:r w:rsidRPr="00EB49B7">
        <w:rPr>
          <w:rFonts w:cs="David" w:hint="cs"/>
          <w:rtl/>
        </w:rPr>
        <w:tab/>
        <w:t xml:space="preserve">באשר לסיעות שהקולות בהן יהיו לא אחידים, מוצע כאן בפסקה (2) ש"אם נחלקו קולות חברי הסיעה בהצבעה ... יראו לעניין סעיף זה" </w:t>
      </w:r>
      <w:r w:rsidRPr="00EB49B7">
        <w:rPr>
          <w:rFonts w:cs="David"/>
          <w:rtl/>
        </w:rPr>
        <w:t>–</w:t>
      </w:r>
      <w:r w:rsidRPr="00EB49B7">
        <w:rPr>
          <w:rFonts w:cs="David" w:hint="cs"/>
          <w:rtl/>
        </w:rPr>
        <w:t xml:space="preserve"> ותיכף נראה שגם לעוד כמה עניינים בהמשך </w:t>
      </w:r>
      <w:r w:rsidRPr="00EB49B7">
        <w:rPr>
          <w:rFonts w:cs="David"/>
          <w:rtl/>
        </w:rPr>
        <w:t>–</w:t>
      </w:r>
      <w:r w:rsidRPr="00EB49B7">
        <w:rPr>
          <w:rFonts w:cs="David" w:hint="cs"/>
          <w:rtl/>
        </w:rPr>
        <w:t xml:space="preserve"> את אלה שתמכו ואת אלה שהתנגדו כסיעות נפרדות. </w:t>
      </w:r>
    </w:p>
    <w:p w14:paraId="54872B0F" w14:textId="77777777" w:rsidR="00EB49B7" w:rsidRPr="00EB49B7" w:rsidRDefault="00EB49B7" w:rsidP="000E6FDF">
      <w:pPr>
        <w:bidi/>
        <w:jc w:val="both"/>
        <w:rPr>
          <w:rFonts w:cs="David" w:hint="cs"/>
          <w:rtl/>
        </w:rPr>
      </w:pPr>
    </w:p>
    <w:p w14:paraId="608BC7DF"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6D7FA5A7" w14:textId="77777777" w:rsidR="00EB49B7" w:rsidRPr="00EB49B7" w:rsidRDefault="00EB49B7" w:rsidP="000E6FDF">
      <w:pPr>
        <w:bidi/>
        <w:jc w:val="both"/>
        <w:rPr>
          <w:rFonts w:cs="David" w:hint="cs"/>
          <w:rtl/>
        </w:rPr>
      </w:pPr>
    </w:p>
    <w:p w14:paraId="5502EA3B" w14:textId="77777777" w:rsidR="00EB49B7" w:rsidRPr="00EB49B7" w:rsidRDefault="00EB49B7" w:rsidP="000E6FDF">
      <w:pPr>
        <w:bidi/>
        <w:jc w:val="both"/>
        <w:rPr>
          <w:rFonts w:cs="David" w:hint="cs"/>
          <w:rtl/>
        </w:rPr>
      </w:pPr>
      <w:r w:rsidRPr="00EB49B7">
        <w:rPr>
          <w:rFonts w:cs="David" w:hint="cs"/>
          <w:rtl/>
        </w:rPr>
        <w:tab/>
        <w:t xml:space="preserve">בשום אופן לא. </w:t>
      </w:r>
    </w:p>
    <w:p w14:paraId="6BE0CF4B" w14:textId="77777777" w:rsidR="00EB49B7" w:rsidRPr="00EB49B7" w:rsidRDefault="00EB49B7" w:rsidP="000E6FDF">
      <w:pPr>
        <w:bidi/>
        <w:jc w:val="both"/>
        <w:rPr>
          <w:rFonts w:cs="David" w:hint="cs"/>
          <w:rtl/>
        </w:rPr>
      </w:pPr>
    </w:p>
    <w:p w14:paraId="2A7D65BC"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7B4AFF2" w14:textId="77777777" w:rsidR="00EB49B7" w:rsidRPr="00EB49B7" w:rsidRDefault="00EB49B7" w:rsidP="000E6FDF">
      <w:pPr>
        <w:bidi/>
        <w:jc w:val="both"/>
        <w:rPr>
          <w:rFonts w:cs="David" w:hint="cs"/>
          <w:rtl/>
        </w:rPr>
      </w:pPr>
    </w:p>
    <w:p w14:paraId="59CE97CD" w14:textId="77777777" w:rsidR="00EB49B7" w:rsidRPr="00EB49B7" w:rsidRDefault="00EB49B7" w:rsidP="000E6FDF">
      <w:pPr>
        <w:bidi/>
        <w:jc w:val="both"/>
        <w:rPr>
          <w:rFonts w:cs="David" w:hint="cs"/>
          <w:rtl/>
        </w:rPr>
      </w:pPr>
      <w:r w:rsidRPr="00EB49B7">
        <w:rPr>
          <w:rFonts w:cs="David" w:hint="cs"/>
          <w:rtl/>
        </w:rPr>
        <w:tab/>
        <w:t xml:space="preserve">אל תיבהל. לא פיצלנו אף מפלגה. זה הגיוני מאוד. תקשיב עד הסוף. </w:t>
      </w:r>
    </w:p>
    <w:p w14:paraId="65A278D9" w14:textId="77777777" w:rsidR="00EB49B7" w:rsidRPr="00EB49B7" w:rsidRDefault="00EB49B7" w:rsidP="000E6FDF">
      <w:pPr>
        <w:bidi/>
        <w:jc w:val="both"/>
        <w:rPr>
          <w:rFonts w:cs="David" w:hint="cs"/>
          <w:rtl/>
        </w:rPr>
      </w:pPr>
    </w:p>
    <w:p w14:paraId="250313D2"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021C23DA" w14:textId="77777777" w:rsidR="00EB49B7" w:rsidRPr="00EB49B7" w:rsidRDefault="00EB49B7" w:rsidP="000E6FDF">
      <w:pPr>
        <w:bidi/>
        <w:jc w:val="both"/>
        <w:rPr>
          <w:rFonts w:cs="David" w:hint="cs"/>
          <w:rtl/>
        </w:rPr>
      </w:pPr>
    </w:p>
    <w:p w14:paraId="0C981D64" w14:textId="77777777" w:rsidR="00EB49B7" w:rsidRPr="00EB49B7" w:rsidRDefault="00EB49B7" w:rsidP="000E6FDF">
      <w:pPr>
        <w:bidi/>
        <w:jc w:val="both"/>
        <w:rPr>
          <w:rFonts w:cs="David" w:hint="cs"/>
          <w:rtl/>
        </w:rPr>
      </w:pPr>
      <w:r w:rsidRPr="00EB49B7">
        <w:rPr>
          <w:rFonts w:cs="David" w:hint="cs"/>
          <w:rtl/>
        </w:rPr>
        <w:tab/>
        <w:t xml:space="preserve">אם למשל בסיעת הליכוד יהיו מי שיתמכו ויהיו מי שיתנגדו, יווצרו לעניין הזה הליכוד א' והליכוד ב'. כל אחת מהן תיחשב כסיעה ואז לעניין ההרכב של ועדת הקלפי זאת תיחשב סיעה בעד וזאת תיחשב סיעה נגד והן יבחרו נציגים. </w:t>
      </w:r>
    </w:p>
    <w:p w14:paraId="42AC4BD7" w14:textId="77777777" w:rsidR="00EB49B7" w:rsidRPr="00EB49B7" w:rsidRDefault="00EB49B7" w:rsidP="000E6FDF">
      <w:pPr>
        <w:bidi/>
        <w:jc w:val="both"/>
        <w:rPr>
          <w:rFonts w:cs="David" w:hint="cs"/>
          <w:rtl/>
        </w:rPr>
      </w:pPr>
    </w:p>
    <w:p w14:paraId="66E63EA7"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29FE6922" w14:textId="77777777" w:rsidR="00EB49B7" w:rsidRPr="00EB49B7" w:rsidRDefault="00EB49B7" w:rsidP="000E6FDF">
      <w:pPr>
        <w:bidi/>
        <w:jc w:val="both"/>
        <w:rPr>
          <w:rFonts w:cs="David" w:hint="cs"/>
          <w:rtl/>
        </w:rPr>
      </w:pPr>
    </w:p>
    <w:p w14:paraId="2013F660" w14:textId="77777777" w:rsidR="00EB49B7" w:rsidRPr="00EB49B7" w:rsidRDefault="00EB49B7" w:rsidP="000E6FDF">
      <w:pPr>
        <w:bidi/>
        <w:jc w:val="both"/>
        <w:rPr>
          <w:rFonts w:cs="David" w:hint="cs"/>
          <w:rtl/>
        </w:rPr>
      </w:pPr>
      <w:r w:rsidRPr="00EB49B7">
        <w:rPr>
          <w:rFonts w:cs="David" w:hint="cs"/>
          <w:rtl/>
        </w:rPr>
        <w:tab/>
        <w:t xml:space="preserve">אני לא יודע מה ההסדר לגבי המימון של תעמולת הבחירות. אינני יודע אם הגענו לשאלה הזאת. </w:t>
      </w:r>
    </w:p>
    <w:p w14:paraId="38DF7D1E" w14:textId="77777777" w:rsidR="00EB49B7" w:rsidRPr="00EB49B7" w:rsidRDefault="00EB49B7" w:rsidP="000E6FDF">
      <w:pPr>
        <w:bidi/>
        <w:jc w:val="both"/>
        <w:rPr>
          <w:rFonts w:cs="David" w:hint="cs"/>
          <w:rtl/>
        </w:rPr>
      </w:pPr>
    </w:p>
    <w:p w14:paraId="70CFC33C"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D81BEBE" w14:textId="77777777" w:rsidR="00EB49B7" w:rsidRPr="00EB49B7" w:rsidRDefault="00EB49B7" w:rsidP="000E6FDF">
      <w:pPr>
        <w:bidi/>
        <w:jc w:val="both"/>
        <w:rPr>
          <w:rFonts w:cs="David" w:hint="cs"/>
          <w:rtl/>
        </w:rPr>
      </w:pPr>
    </w:p>
    <w:p w14:paraId="257F793C" w14:textId="77777777" w:rsidR="00EB49B7" w:rsidRPr="00EB49B7" w:rsidRDefault="00EB49B7" w:rsidP="000E6FDF">
      <w:pPr>
        <w:bidi/>
        <w:jc w:val="both"/>
        <w:rPr>
          <w:rFonts w:cs="David" w:hint="cs"/>
          <w:rtl/>
        </w:rPr>
      </w:pPr>
      <w:r w:rsidRPr="00EB49B7">
        <w:rPr>
          <w:rFonts w:cs="David" w:hint="cs"/>
          <w:rtl/>
        </w:rPr>
        <w:tab/>
        <w:t xml:space="preserve">זה לא רלוונטי. לא מחלקים כסף. </w:t>
      </w:r>
    </w:p>
    <w:p w14:paraId="265AB02A" w14:textId="77777777" w:rsidR="00EB49B7" w:rsidRPr="00EB49B7" w:rsidRDefault="00EB49B7" w:rsidP="000E6FDF">
      <w:pPr>
        <w:bidi/>
        <w:jc w:val="both"/>
        <w:rPr>
          <w:rFonts w:cs="David" w:hint="cs"/>
          <w:rtl/>
        </w:rPr>
      </w:pPr>
    </w:p>
    <w:p w14:paraId="00250C09"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284B6167" w14:textId="77777777" w:rsidR="00EB49B7" w:rsidRPr="00EB49B7" w:rsidRDefault="00EB49B7" w:rsidP="000E6FDF">
      <w:pPr>
        <w:bidi/>
        <w:jc w:val="both"/>
        <w:rPr>
          <w:rFonts w:cs="David" w:hint="cs"/>
          <w:rtl/>
        </w:rPr>
      </w:pPr>
    </w:p>
    <w:p w14:paraId="6EE485BB" w14:textId="77777777" w:rsidR="00EB49B7" w:rsidRPr="00EB49B7" w:rsidRDefault="00EB49B7" w:rsidP="000E6FDF">
      <w:pPr>
        <w:bidi/>
        <w:jc w:val="both"/>
        <w:rPr>
          <w:rFonts w:cs="David" w:hint="cs"/>
          <w:rtl/>
        </w:rPr>
      </w:pPr>
      <w:r w:rsidRPr="00EB49B7">
        <w:rPr>
          <w:rFonts w:cs="David" w:hint="cs"/>
          <w:rtl/>
        </w:rPr>
        <w:tab/>
        <w:t xml:space="preserve">לא עושים את זה בשביל כסף. </w:t>
      </w:r>
    </w:p>
    <w:p w14:paraId="4FEB52F0" w14:textId="77777777" w:rsidR="00EB49B7" w:rsidRPr="00EB49B7" w:rsidRDefault="00EB49B7" w:rsidP="000E6FDF">
      <w:pPr>
        <w:bidi/>
        <w:jc w:val="both"/>
        <w:rPr>
          <w:rFonts w:cs="David" w:hint="cs"/>
          <w:rtl/>
        </w:rPr>
      </w:pPr>
    </w:p>
    <w:p w14:paraId="11D9B2B5"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67A98459" w14:textId="77777777" w:rsidR="00EB49B7" w:rsidRPr="00EB49B7" w:rsidRDefault="00EB49B7" w:rsidP="000E6FDF">
      <w:pPr>
        <w:bidi/>
        <w:jc w:val="both"/>
        <w:rPr>
          <w:rFonts w:cs="David" w:hint="cs"/>
          <w:rtl/>
        </w:rPr>
      </w:pPr>
    </w:p>
    <w:p w14:paraId="6D4725D1" w14:textId="77777777" w:rsidR="00EB49B7" w:rsidRPr="00EB49B7" w:rsidRDefault="00EB49B7" w:rsidP="000E6FDF">
      <w:pPr>
        <w:bidi/>
        <w:jc w:val="both"/>
        <w:rPr>
          <w:rFonts w:cs="David" w:hint="cs"/>
          <w:rtl/>
        </w:rPr>
      </w:pPr>
      <w:r w:rsidRPr="00EB49B7">
        <w:rPr>
          <w:rFonts w:cs="David" w:hint="cs"/>
          <w:rtl/>
        </w:rPr>
        <w:tab/>
        <w:t xml:space="preserve">זה ברור לי. אני מדבר על מימון התעמולה. </w:t>
      </w:r>
    </w:p>
    <w:p w14:paraId="5D82BACF" w14:textId="77777777" w:rsidR="00EB49B7" w:rsidRPr="00EB49B7" w:rsidRDefault="00EB49B7" w:rsidP="000E6FDF">
      <w:pPr>
        <w:bidi/>
        <w:jc w:val="both"/>
        <w:rPr>
          <w:rFonts w:cs="David" w:hint="cs"/>
          <w:rtl/>
        </w:rPr>
      </w:pPr>
    </w:p>
    <w:p w14:paraId="7B458903"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35A634EC" w14:textId="77777777" w:rsidR="00EB49B7" w:rsidRPr="00EB49B7" w:rsidRDefault="00EB49B7" w:rsidP="000E6FDF">
      <w:pPr>
        <w:bidi/>
        <w:jc w:val="both"/>
        <w:rPr>
          <w:rFonts w:cs="David" w:hint="cs"/>
          <w:rtl/>
        </w:rPr>
      </w:pPr>
    </w:p>
    <w:p w14:paraId="44490CE3" w14:textId="77777777" w:rsidR="00EB49B7" w:rsidRPr="00EB49B7" w:rsidRDefault="00EB49B7" w:rsidP="000E6FDF">
      <w:pPr>
        <w:bidi/>
        <w:jc w:val="both"/>
        <w:rPr>
          <w:rFonts w:cs="David" w:hint="cs"/>
          <w:rtl/>
        </w:rPr>
      </w:pPr>
      <w:r w:rsidRPr="00EB49B7">
        <w:rPr>
          <w:rFonts w:cs="David" w:hint="cs"/>
          <w:rtl/>
        </w:rPr>
        <w:tab/>
        <w:t>אתה מדבר על מימון לראשי ועדות קלפי?</w:t>
      </w:r>
    </w:p>
    <w:p w14:paraId="4180416C" w14:textId="77777777" w:rsidR="00EB49B7" w:rsidRPr="00EB49B7" w:rsidRDefault="00EB49B7" w:rsidP="000E6FDF">
      <w:pPr>
        <w:bidi/>
        <w:jc w:val="both"/>
        <w:rPr>
          <w:rFonts w:cs="David" w:hint="cs"/>
          <w:rtl/>
        </w:rPr>
      </w:pPr>
    </w:p>
    <w:p w14:paraId="705AA7B8"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60E135BA" w14:textId="77777777" w:rsidR="00EB49B7" w:rsidRPr="00EB49B7" w:rsidRDefault="00EB49B7" w:rsidP="000E6FDF">
      <w:pPr>
        <w:bidi/>
        <w:jc w:val="both"/>
        <w:rPr>
          <w:rFonts w:cs="David" w:hint="cs"/>
          <w:rtl/>
        </w:rPr>
      </w:pPr>
    </w:p>
    <w:p w14:paraId="3AD71263" w14:textId="77777777" w:rsidR="00EB49B7" w:rsidRPr="00EB49B7" w:rsidRDefault="00EB49B7" w:rsidP="000E6FDF">
      <w:pPr>
        <w:bidi/>
        <w:jc w:val="both"/>
        <w:rPr>
          <w:rFonts w:cs="David" w:hint="cs"/>
          <w:rtl/>
        </w:rPr>
      </w:pPr>
      <w:r w:rsidRPr="00EB49B7">
        <w:rPr>
          <w:rFonts w:cs="David" w:hint="cs"/>
          <w:rtl/>
        </w:rPr>
        <w:tab/>
        <w:t xml:space="preserve">מימון למפלגות. </w:t>
      </w:r>
    </w:p>
    <w:p w14:paraId="67E9366E" w14:textId="77777777" w:rsidR="00EB49B7" w:rsidRPr="00EB49B7" w:rsidRDefault="00EB49B7" w:rsidP="000E6FDF">
      <w:pPr>
        <w:bidi/>
        <w:jc w:val="both"/>
        <w:rPr>
          <w:rFonts w:cs="David" w:hint="cs"/>
          <w:rtl/>
        </w:rPr>
      </w:pPr>
    </w:p>
    <w:p w14:paraId="78DA0B53"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5FF16889" w14:textId="77777777" w:rsidR="00EB49B7" w:rsidRPr="00EB49B7" w:rsidRDefault="00EB49B7" w:rsidP="000E6FDF">
      <w:pPr>
        <w:bidi/>
        <w:jc w:val="both"/>
        <w:rPr>
          <w:rFonts w:cs="David" w:hint="cs"/>
          <w:rtl/>
        </w:rPr>
      </w:pPr>
    </w:p>
    <w:p w14:paraId="4B443380" w14:textId="77777777" w:rsidR="00EB49B7" w:rsidRPr="00EB49B7" w:rsidRDefault="00EB49B7" w:rsidP="000E6FDF">
      <w:pPr>
        <w:bidi/>
        <w:jc w:val="both"/>
        <w:rPr>
          <w:rFonts w:cs="David" w:hint="cs"/>
          <w:rtl/>
        </w:rPr>
      </w:pPr>
      <w:r w:rsidRPr="00EB49B7">
        <w:rPr>
          <w:rFonts w:cs="David" w:hint="cs"/>
          <w:rtl/>
        </w:rPr>
        <w:tab/>
        <w:t xml:space="preserve">אתה יוצר כאן תקדים שבו אם יש מפלגה, לצורך העניין הליכוד, שמתחלקת לכאן ולכאן, כאשר אתה גוזר את תהליך הבחירות, אם ייקבע שהסיעות המיוצגות בכנסת יהיה להן תקציב למימון, המדינה תממן ואז את הסיעות הללו תראה כתתי-סיעות ותהיה להן גם חלוקה תקציבית. זה אומר שאנחנו הולכים ליצור מלחמה בתוך הסיעה. </w:t>
      </w:r>
    </w:p>
    <w:p w14:paraId="12788647" w14:textId="77777777" w:rsidR="00EB49B7" w:rsidRPr="00EB49B7" w:rsidRDefault="00EB49B7" w:rsidP="000E6FDF">
      <w:pPr>
        <w:bidi/>
        <w:jc w:val="both"/>
        <w:rPr>
          <w:rFonts w:cs="David" w:hint="cs"/>
          <w:rtl/>
        </w:rPr>
      </w:pPr>
    </w:p>
    <w:p w14:paraId="34C3FDE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5DF14669" w14:textId="77777777" w:rsidR="00EB49B7" w:rsidRPr="00EB49B7" w:rsidRDefault="00EB49B7" w:rsidP="000E6FDF">
      <w:pPr>
        <w:bidi/>
        <w:jc w:val="both"/>
        <w:rPr>
          <w:rFonts w:cs="David" w:hint="cs"/>
          <w:rtl/>
        </w:rPr>
      </w:pPr>
    </w:p>
    <w:p w14:paraId="0C2717C5" w14:textId="77777777" w:rsidR="00EB49B7" w:rsidRPr="00EB49B7" w:rsidRDefault="00EB49B7" w:rsidP="000E6FDF">
      <w:pPr>
        <w:bidi/>
        <w:jc w:val="both"/>
        <w:rPr>
          <w:rFonts w:cs="David" w:hint="cs"/>
          <w:rtl/>
        </w:rPr>
      </w:pPr>
      <w:r w:rsidRPr="00EB49B7">
        <w:rPr>
          <w:rFonts w:cs="David" w:hint="cs"/>
          <w:rtl/>
        </w:rPr>
        <w:tab/>
        <w:t xml:space="preserve">אתה צודק, אבל הסעיף הזה מתייחס אך ורק לסוגיית ועדות הקלפי. בסוגיית ועדות הקלפי יש לנו בעיה. איך תבטיח שיהיה ייצוג לשני הצדדים? הייצוג לשני הצדדים הוא לא פונקציה של מפלגות. </w:t>
      </w:r>
    </w:p>
    <w:p w14:paraId="52C78A13" w14:textId="77777777" w:rsidR="00EB49B7" w:rsidRPr="00EB49B7" w:rsidRDefault="00EB49B7" w:rsidP="000E6FDF">
      <w:pPr>
        <w:bidi/>
        <w:jc w:val="both"/>
        <w:rPr>
          <w:rFonts w:cs="David" w:hint="cs"/>
          <w:rtl/>
        </w:rPr>
      </w:pPr>
    </w:p>
    <w:p w14:paraId="4C08ECDE"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0D73E50E" w14:textId="77777777" w:rsidR="00EB49B7" w:rsidRPr="00EB49B7" w:rsidRDefault="00EB49B7" w:rsidP="000E6FDF">
      <w:pPr>
        <w:bidi/>
        <w:jc w:val="both"/>
        <w:rPr>
          <w:rFonts w:cs="David" w:hint="cs"/>
          <w:rtl/>
        </w:rPr>
      </w:pPr>
    </w:p>
    <w:p w14:paraId="32270CD9" w14:textId="77777777" w:rsidR="00EB49B7" w:rsidRPr="00EB49B7" w:rsidRDefault="00EB49B7" w:rsidP="000E6FDF">
      <w:pPr>
        <w:bidi/>
        <w:jc w:val="both"/>
        <w:rPr>
          <w:rFonts w:cs="David" w:hint="cs"/>
          <w:rtl/>
        </w:rPr>
      </w:pPr>
      <w:r w:rsidRPr="00EB49B7">
        <w:rPr>
          <w:rFonts w:cs="David" w:hint="cs"/>
          <w:rtl/>
        </w:rPr>
        <w:tab/>
        <w:t xml:space="preserve">הייתי מעדיף ללכת לא על-פי הסיעות, אלא להגיד שיהיה - - - </w:t>
      </w:r>
    </w:p>
    <w:p w14:paraId="1F24B49B" w14:textId="77777777" w:rsidR="00EB49B7" w:rsidRPr="00EB49B7" w:rsidRDefault="00EB49B7" w:rsidP="000E6FDF">
      <w:pPr>
        <w:bidi/>
        <w:jc w:val="both"/>
        <w:rPr>
          <w:rFonts w:cs="David" w:hint="cs"/>
          <w:rtl/>
        </w:rPr>
      </w:pPr>
    </w:p>
    <w:p w14:paraId="5E3154A1"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58898C7" w14:textId="77777777" w:rsidR="00EB49B7" w:rsidRPr="00EB49B7" w:rsidRDefault="00EB49B7" w:rsidP="000E6FDF">
      <w:pPr>
        <w:bidi/>
        <w:jc w:val="both"/>
        <w:rPr>
          <w:rFonts w:cs="David" w:hint="cs"/>
          <w:rtl/>
        </w:rPr>
      </w:pPr>
    </w:p>
    <w:p w14:paraId="0459E08A" w14:textId="77777777" w:rsidR="00EB49B7" w:rsidRPr="00EB49B7" w:rsidRDefault="00EB49B7" w:rsidP="000E6FDF">
      <w:pPr>
        <w:bidi/>
        <w:jc w:val="both"/>
        <w:rPr>
          <w:rFonts w:cs="David" w:hint="cs"/>
          <w:rtl/>
        </w:rPr>
      </w:pPr>
      <w:r w:rsidRPr="00EB49B7">
        <w:rPr>
          <w:rFonts w:cs="David" w:hint="cs"/>
          <w:rtl/>
        </w:rPr>
        <w:tab/>
        <w:t xml:space="preserve">אבל איך תדע? חייבת להיות נקודת התייחסות. </w:t>
      </w:r>
    </w:p>
    <w:p w14:paraId="0707C43C" w14:textId="77777777" w:rsidR="00EB49B7" w:rsidRPr="00EB49B7" w:rsidRDefault="00EB49B7" w:rsidP="000E6FDF">
      <w:pPr>
        <w:bidi/>
        <w:jc w:val="both"/>
        <w:rPr>
          <w:rFonts w:cs="David" w:hint="cs"/>
          <w:rtl/>
        </w:rPr>
      </w:pPr>
    </w:p>
    <w:p w14:paraId="4FFFEAD1"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27E03689" w14:textId="77777777" w:rsidR="00EB49B7" w:rsidRPr="00EB49B7" w:rsidRDefault="00EB49B7" w:rsidP="000E6FDF">
      <w:pPr>
        <w:bidi/>
        <w:jc w:val="both"/>
        <w:rPr>
          <w:rFonts w:cs="David" w:hint="cs"/>
          <w:rtl/>
        </w:rPr>
      </w:pPr>
    </w:p>
    <w:p w14:paraId="5F98DABE" w14:textId="77777777" w:rsidR="00EB49B7" w:rsidRPr="00EB49B7" w:rsidRDefault="00EB49B7" w:rsidP="000E6FDF">
      <w:pPr>
        <w:bidi/>
        <w:jc w:val="both"/>
        <w:rPr>
          <w:rFonts w:cs="David" w:hint="cs"/>
          <w:rtl/>
        </w:rPr>
      </w:pPr>
      <w:r w:rsidRPr="00EB49B7">
        <w:rPr>
          <w:rFonts w:cs="David" w:hint="cs"/>
          <w:rtl/>
        </w:rPr>
        <w:tab/>
        <w:t xml:space="preserve">בחוק-יסוד: משאל עם כל זה יכול היה להיפתר. </w:t>
      </w:r>
    </w:p>
    <w:p w14:paraId="060C94FA" w14:textId="77777777" w:rsidR="00EB49B7" w:rsidRPr="00EB49B7" w:rsidRDefault="00EB49B7" w:rsidP="000E6FDF">
      <w:pPr>
        <w:bidi/>
        <w:jc w:val="both"/>
        <w:rPr>
          <w:rFonts w:cs="David" w:hint="cs"/>
          <w:rtl/>
        </w:rPr>
      </w:pPr>
    </w:p>
    <w:p w14:paraId="2BBBE827"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62C5F5E2" w14:textId="77777777" w:rsidR="00EB49B7" w:rsidRPr="00EB49B7" w:rsidRDefault="00EB49B7" w:rsidP="000E6FDF">
      <w:pPr>
        <w:bidi/>
        <w:jc w:val="both"/>
        <w:rPr>
          <w:rFonts w:cs="David" w:hint="cs"/>
          <w:rtl/>
        </w:rPr>
      </w:pPr>
    </w:p>
    <w:p w14:paraId="5F76D782" w14:textId="77777777" w:rsidR="00EB49B7" w:rsidRPr="00EB49B7" w:rsidRDefault="00EB49B7" w:rsidP="000E6FDF">
      <w:pPr>
        <w:bidi/>
        <w:jc w:val="both"/>
        <w:rPr>
          <w:rFonts w:cs="David" w:hint="cs"/>
          <w:rtl/>
        </w:rPr>
      </w:pPr>
      <w:r w:rsidRPr="00EB49B7">
        <w:rPr>
          <w:rFonts w:cs="David" w:hint="cs"/>
          <w:rtl/>
        </w:rPr>
        <w:tab/>
        <w:t xml:space="preserve">אגיד לך היכן נעוצה הבעיה. אתה מוכרח להגדיר נקודת התייחסות מסוימת, שתוכל לדעת מי שייך לנגד ומי שייך לבעד. לא על-פי זה שמישהו אומר שהוא כזה, אלא על-פי איזה פרמטר ברור. הפרמטר היחיד שיש הוא לא הסיעות, כי סיעות יכולות להצביע באופן מפולג. הדרך היחידה היא לקחת כנקודת ייחוס את ההצבעה שהיתה במליאת הכנסת. זה צעד שבא לפני משאל העם שבו האנשים מצביעים וידוע היכן כל אחד עמד בדיוק. </w:t>
      </w:r>
    </w:p>
    <w:p w14:paraId="6D369275" w14:textId="77777777" w:rsidR="00EB49B7" w:rsidRPr="00EB49B7" w:rsidRDefault="00EB49B7" w:rsidP="000E6FDF">
      <w:pPr>
        <w:bidi/>
        <w:jc w:val="both"/>
        <w:rPr>
          <w:rFonts w:cs="David" w:hint="cs"/>
          <w:rtl/>
        </w:rPr>
      </w:pPr>
    </w:p>
    <w:p w14:paraId="619D727C"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703DF31C" w14:textId="77777777" w:rsidR="00EB49B7" w:rsidRPr="00EB49B7" w:rsidRDefault="00EB49B7" w:rsidP="000E6FDF">
      <w:pPr>
        <w:bidi/>
        <w:jc w:val="both"/>
        <w:rPr>
          <w:rFonts w:cs="David" w:hint="cs"/>
          <w:rtl/>
        </w:rPr>
      </w:pPr>
    </w:p>
    <w:p w14:paraId="13A460E0" w14:textId="77777777" w:rsidR="00EB49B7" w:rsidRPr="00EB49B7" w:rsidRDefault="00EB49B7" w:rsidP="000E6FDF">
      <w:pPr>
        <w:bidi/>
        <w:jc w:val="both"/>
        <w:rPr>
          <w:rFonts w:cs="David" w:hint="cs"/>
          <w:rtl/>
        </w:rPr>
      </w:pPr>
      <w:r w:rsidRPr="00EB49B7">
        <w:rPr>
          <w:rFonts w:cs="David" w:hint="cs"/>
          <w:rtl/>
        </w:rPr>
        <w:tab/>
        <w:t>מה תגיד אם יש בסיעה שלוש חלוקות: נמנע, בעד ונגד?</w:t>
      </w:r>
    </w:p>
    <w:p w14:paraId="242533D7" w14:textId="77777777" w:rsidR="00EB49B7" w:rsidRPr="00EB49B7" w:rsidRDefault="00EB49B7" w:rsidP="000E6FDF">
      <w:pPr>
        <w:bidi/>
        <w:jc w:val="both"/>
        <w:rPr>
          <w:rFonts w:cs="David" w:hint="cs"/>
          <w:rtl/>
        </w:rPr>
      </w:pPr>
    </w:p>
    <w:p w14:paraId="42427701"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0ADC282D" w14:textId="77777777" w:rsidR="00EB49B7" w:rsidRPr="00EB49B7" w:rsidRDefault="00EB49B7" w:rsidP="000E6FDF">
      <w:pPr>
        <w:bidi/>
        <w:jc w:val="both"/>
        <w:rPr>
          <w:rFonts w:cs="David" w:hint="cs"/>
          <w:rtl/>
        </w:rPr>
      </w:pPr>
    </w:p>
    <w:p w14:paraId="3AFDEC69" w14:textId="77777777" w:rsidR="00EB49B7" w:rsidRPr="00EB49B7" w:rsidRDefault="00EB49B7" w:rsidP="000E6FDF">
      <w:pPr>
        <w:bidi/>
        <w:jc w:val="both"/>
        <w:rPr>
          <w:rFonts w:cs="David" w:hint="cs"/>
          <w:rtl/>
        </w:rPr>
      </w:pPr>
      <w:r w:rsidRPr="00EB49B7">
        <w:rPr>
          <w:rFonts w:cs="David" w:hint="cs"/>
          <w:rtl/>
        </w:rPr>
        <w:tab/>
        <w:t xml:space="preserve">לא אכפת לי כרגע אם זה סיעה של שלושה או סיעה של עשרים. ברמת העיקרון, אני מתייחס לאלה שהיו בעד כקבוצה אחת, לאלה שהיו נגד כקבוצה שנייה, והם, כמו בכל ועדת קלפי של כל מפלגה, לפי היחסיות שלהם יכולים למנות. זאת אומרת, אם יש חבר אחד שהצביע בעד הוא ממנה 1/20 לעומת סיעה של 20 שהצביעה נגד. </w:t>
      </w:r>
    </w:p>
    <w:p w14:paraId="3A635C79" w14:textId="77777777" w:rsidR="00EB49B7" w:rsidRPr="00EB49B7" w:rsidRDefault="00EB49B7" w:rsidP="000E6FDF">
      <w:pPr>
        <w:bidi/>
        <w:jc w:val="both"/>
        <w:rPr>
          <w:rFonts w:cs="David" w:hint="cs"/>
          <w:rtl/>
        </w:rPr>
      </w:pPr>
    </w:p>
    <w:p w14:paraId="10DF701E"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66DCE06D" w14:textId="77777777" w:rsidR="00EB49B7" w:rsidRPr="00EB49B7" w:rsidRDefault="00EB49B7" w:rsidP="000E6FDF">
      <w:pPr>
        <w:bidi/>
        <w:jc w:val="both"/>
        <w:rPr>
          <w:rFonts w:cs="David" w:hint="cs"/>
          <w:rtl/>
        </w:rPr>
      </w:pPr>
    </w:p>
    <w:p w14:paraId="429A91E9" w14:textId="77777777" w:rsidR="00EB49B7" w:rsidRPr="00EB49B7" w:rsidRDefault="00EB49B7" w:rsidP="000E6FDF">
      <w:pPr>
        <w:bidi/>
        <w:jc w:val="both"/>
        <w:rPr>
          <w:rFonts w:cs="David" w:hint="cs"/>
          <w:rtl/>
        </w:rPr>
      </w:pPr>
      <w:r w:rsidRPr="00EB49B7">
        <w:rPr>
          <w:rFonts w:cs="David" w:hint="cs"/>
          <w:rtl/>
        </w:rPr>
        <w:tab/>
        <w:t xml:space="preserve">זה לגמרי הגיוני ואני תומך בזה בוודאי. השאלה היא מה הנגזרת מתוך זה למימון לראשי ועדות קלפי ולסגנים. </w:t>
      </w:r>
    </w:p>
    <w:p w14:paraId="3EDC6918" w14:textId="77777777" w:rsidR="00EB49B7" w:rsidRPr="00EB49B7" w:rsidRDefault="00EB49B7" w:rsidP="000E6FDF">
      <w:pPr>
        <w:bidi/>
        <w:jc w:val="both"/>
        <w:rPr>
          <w:rFonts w:cs="David" w:hint="cs"/>
          <w:rtl/>
        </w:rPr>
      </w:pPr>
    </w:p>
    <w:p w14:paraId="28B88234"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4967DF7B" w14:textId="77777777" w:rsidR="00EB49B7" w:rsidRPr="00EB49B7" w:rsidRDefault="00EB49B7" w:rsidP="000E6FDF">
      <w:pPr>
        <w:bidi/>
        <w:jc w:val="both"/>
        <w:rPr>
          <w:rFonts w:cs="David" w:hint="cs"/>
          <w:rtl/>
        </w:rPr>
      </w:pPr>
    </w:p>
    <w:p w14:paraId="30F53C50" w14:textId="77777777" w:rsidR="00EB49B7" w:rsidRPr="00EB49B7" w:rsidRDefault="00EB49B7" w:rsidP="000E6FDF">
      <w:pPr>
        <w:bidi/>
        <w:jc w:val="both"/>
        <w:rPr>
          <w:rFonts w:cs="David" w:hint="cs"/>
          <w:rtl/>
        </w:rPr>
      </w:pPr>
      <w:r w:rsidRPr="00EB49B7">
        <w:rPr>
          <w:rFonts w:cs="David" w:hint="cs"/>
          <w:rtl/>
        </w:rPr>
        <w:tab/>
        <w:t xml:space="preserve">אין מימון לראשי ועדות קלפי. </w:t>
      </w:r>
    </w:p>
    <w:p w14:paraId="4B179F9B" w14:textId="77777777" w:rsidR="00EB49B7" w:rsidRPr="00EB49B7" w:rsidRDefault="00EB49B7" w:rsidP="000E6FDF">
      <w:pPr>
        <w:bidi/>
        <w:jc w:val="both"/>
        <w:rPr>
          <w:rFonts w:cs="David" w:hint="cs"/>
          <w:rtl/>
        </w:rPr>
      </w:pPr>
    </w:p>
    <w:p w14:paraId="6452CF47"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57E6CC0E" w14:textId="77777777" w:rsidR="00EB49B7" w:rsidRPr="00EB49B7" w:rsidRDefault="00EB49B7" w:rsidP="000E6FDF">
      <w:pPr>
        <w:bidi/>
        <w:jc w:val="both"/>
        <w:rPr>
          <w:rFonts w:cs="David" w:hint="cs"/>
          <w:rtl/>
        </w:rPr>
      </w:pPr>
    </w:p>
    <w:p w14:paraId="4C2F1931" w14:textId="77777777" w:rsidR="00EB49B7" w:rsidRPr="00EB49B7" w:rsidRDefault="00EB49B7" w:rsidP="000E6FDF">
      <w:pPr>
        <w:bidi/>
        <w:jc w:val="both"/>
        <w:rPr>
          <w:rFonts w:cs="David" w:hint="cs"/>
          <w:rtl/>
        </w:rPr>
      </w:pPr>
      <w:r w:rsidRPr="00EB49B7">
        <w:rPr>
          <w:rFonts w:cs="David" w:hint="cs"/>
          <w:rtl/>
        </w:rPr>
        <w:tab/>
        <w:t xml:space="preserve">חברי ועדת קלפי מקבלים משכורת מוועדת הבחירות. </w:t>
      </w:r>
    </w:p>
    <w:p w14:paraId="45E63A0D" w14:textId="77777777" w:rsidR="00EB49B7" w:rsidRPr="00EB49B7" w:rsidRDefault="00EB49B7" w:rsidP="000E6FDF">
      <w:pPr>
        <w:bidi/>
        <w:jc w:val="both"/>
        <w:rPr>
          <w:rFonts w:cs="David" w:hint="cs"/>
          <w:rtl/>
        </w:rPr>
      </w:pPr>
    </w:p>
    <w:p w14:paraId="2C4DE8FA" w14:textId="77777777" w:rsidR="00EB49B7" w:rsidRPr="00EB49B7" w:rsidRDefault="00EB49B7" w:rsidP="000E6FDF">
      <w:pPr>
        <w:bidi/>
        <w:jc w:val="both"/>
        <w:rPr>
          <w:rFonts w:cs="David" w:hint="cs"/>
          <w:u w:val="single"/>
          <w:rtl/>
        </w:rPr>
      </w:pPr>
      <w:r w:rsidRPr="00EB49B7">
        <w:rPr>
          <w:rFonts w:cs="David" w:hint="cs"/>
          <w:u w:val="single"/>
          <w:rtl/>
        </w:rPr>
        <w:t>עמי ברקוביץ:</w:t>
      </w:r>
    </w:p>
    <w:p w14:paraId="43EF9A02" w14:textId="77777777" w:rsidR="00EB49B7" w:rsidRPr="00EB49B7" w:rsidRDefault="00EB49B7" w:rsidP="000E6FDF">
      <w:pPr>
        <w:bidi/>
        <w:jc w:val="both"/>
        <w:rPr>
          <w:rFonts w:cs="David" w:hint="cs"/>
          <w:rtl/>
        </w:rPr>
      </w:pPr>
    </w:p>
    <w:p w14:paraId="59F41ABD" w14:textId="77777777" w:rsidR="00EB49B7" w:rsidRPr="00EB49B7" w:rsidRDefault="00EB49B7" w:rsidP="000E6FDF">
      <w:pPr>
        <w:bidi/>
        <w:jc w:val="both"/>
        <w:rPr>
          <w:rFonts w:cs="David" w:hint="cs"/>
          <w:rtl/>
        </w:rPr>
      </w:pPr>
      <w:r w:rsidRPr="00EB49B7">
        <w:rPr>
          <w:rFonts w:cs="David" w:hint="cs"/>
          <w:rtl/>
        </w:rPr>
        <w:tab/>
        <w:t xml:space="preserve">בכל מקרה היה צריך לתפעל את אותן קלפיות. </w:t>
      </w:r>
    </w:p>
    <w:p w14:paraId="04B2A09A" w14:textId="77777777" w:rsidR="00EB49B7" w:rsidRPr="00EB49B7" w:rsidRDefault="00EB49B7" w:rsidP="000E6FDF">
      <w:pPr>
        <w:bidi/>
        <w:jc w:val="both"/>
        <w:rPr>
          <w:rFonts w:cs="David" w:hint="cs"/>
          <w:rtl/>
        </w:rPr>
      </w:pPr>
    </w:p>
    <w:p w14:paraId="53C7E28D"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364B1450" w14:textId="77777777" w:rsidR="00EB49B7" w:rsidRPr="00EB49B7" w:rsidRDefault="00EB49B7" w:rsidP="000E6FDF">
      <w:pPr>
        <w:bidi/>
        <w:jc w:val="both"/>
        <w:rPr>
          <w:rFonts w:cs="David" w:hint="cs"/>
          <w:rtl/>
        </w:rPr>
      </w:pPr>
    </w:p>
    <w:p w14:paraId="795719C6" w14:textId="77777777" w:rsidR="00EB49B7" w:rsidRPr="00EB49B7" w:rsidRDefault="00EB49B7" w:rsidP="000E6FDF">
      <w:pPr>
        <w:bidi/>
        <w:jc w:val="both"/>
        <w:rPr>
          <w:rFonts w:cs="David" w:hint="cs"/>
          <w:rtl/>
        </w:rPr>
      </w:pPr>
      <w:r w:rsidRPr="00EB49B7">
        <w:rPr>
          <w:rFonts w:cs="David" w:hint="cs"/>
          <w:rtl/>
        </w:rPr>
        <w:tab/>
        <w:t xml:space="preserve">נכון, אבל מקובל שמחלקים את העוגה הזאת בין המפלגות ויש 100 ראשי ועדות קלפי לליכוד ו-100 לזה. כאן יכולה להיות מחלוקת בתוך הסיעות על המימון. זה מה שחבר הכנסת שלמה מולה אמר. </w:t>
      </w:r>
    </w:p>
    <w:p w14:paraId="1D84C388" w14:textId="77777777" w:rsidR="00EB49B7" w:rsidRPr="00EB49B7" w:rsidRDefault="00EB49B7" w:rsidP="000E6FDF">
      <w:pPr>
        <w:bidi/>
        <w:jc w:val="both"/>
        <w:rPr>
          <w:rFonts w:cs="David" w:hint="cs"/>
          <w:rtl/>
        </w:rPr>
      </w:pPr>
    </w:p>
    <w:p w14:paraId="094E02F7"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10D466F2" w14:textId="77777777" w:rsidR="00EB49B7" w:rsidRPr="00EB49B7" w:rsidRDefault="00EB49B7" w:rsidP="000E6FDF">
      <w:pPr>
        <w:bidi/>
        <w:jc w:val="both"/>
        <w:rPr>
          <w:rFonts w:cs="David" w:hint="cs"/>
          <w:rtl/>
        </w:rPr>
      </w:pPr>
    </w:p>
    <w:p w14:paraId="3F7E01A5" w14:textId="77777777" w:rsidR="00EB49B7" w:rsidRPr="00EB49B7" w:rsidRDefault="00EB49B7" w:rsidP="000E6FDF">
      <w:pPr>
        <w:bidi/>
        <w:jc w:val="both"/>
        <w:rPr>
          <w:rFonts w:cs="David" w:hint="cs"/>
          <w:rtl/>
        </w:rPr>
      </w:pPr>
      <w:r w:rsidRPr="00EB49B7">
        <w:rPr>
          <w:rFonts w:cs="David" w:hint="cs"/>
          <w:rtl/>
        </w:rPr>
        <w:tab/>
        <w:t>מימון מפלגות או משכורות?</w:t>
      </w:r>
    </w:p>
    <w:p w14:paraId="6011E577" w14:textId="77777777" w:rsidR="00EB49B7" w:rsidRPr="00EB49B7" w:rsidRDefault="00EB49B7" w:rsidP="000E6FDF">
      <w:pPr>
        <w:bidi/>
        <w:jc w:val="both"/>
        <w:rPr>
          <w:rFonts w:cs="David" w:hint="cs"/>
          <w:rtl/>
        </w:rPr>
      </w:pPr>
    </w:p>
    <w:p w14:paraId="299CEDDC"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045DCC6B" w14:textId="77777777" w:rsidR="00EB49B7" w:rsidRPr="00EB49B7" w:rsidRDefault="00EB49B7" w:rsidP="000E6FDF">
      <w:pPr>
        <w:bidi/>
        <w:jc w:val="both"/>
        <w:rPr>
          <w:rFonts w:cs="David" w:hint="cs"/>
          <w:rtl/>
        </w:rPr>
      </w:pPr>
    </w:p>
    <w:p w14:paraId="1D77E0E4" w14:textId="77777777" w:rsidR="00EB49B7" w:rsidRPr="00EB49B7" w:rsidRDefault="00EB49B7" w:rsidP="000E6FDF">
      <w:pPr>
        <w:bidi/>
        <w:jc w:val="both"/>
        <w:rPr>
          <w:rFonts w:cs="David" w:hint="cs"/>
          <w:rtl/>
        </w:rPr>
      </w:pPr>
      <w:r w:rsidRPr="00EB49B7">
        <w:rPr>
          <w:rFonts w:cs="David" w:hint="cs"/>
          <w:rtl/>
        </w:rPr>
        <w:tab/>
        <w:t xml:space="preserve">גם וגם. </w:t>
      </w:r>
    </w:p>
    <w:p w14:paraId="1AFB5143" w14:textId="77777777" w:rsidR="00EB49B7" w:rsidRPr="00EB49B7" w:rsidRDefault="00EB49B7" w:rsidP="000E6FDF">
      <w:pPr>
        <w:bidi/>
        <w:jc w:val="both"/>
        <w:rPr>
          <w:rFonts w:cs="David" w:hint="cs"/>
          <w:rtl/>
        </w:rPr>
      </w:pPr>
    </w:p>
    <w:p w14:paraId="3669474A"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7FE0B473" w14:textId="77777777" w:rsidR="00EB49B7" w:rsidRPr="00EB49B7" w:rsidRDefault="00EB49B7" w:rsidP="000E6FDF">
      <w:pPr>
        <w:bidi/>
        <w:jc w:val="both"/>
        <w:rPr>
          <w:rFonts w:cs="David" w:hint="cs"/>
          <w:rtl/>
        </w:rPr>
      </w:pPr>
    </w:p>
    <w:p w14:paraId="6A77A66C" w14:textId="77777777" w:rsidR="00EB49B7" w:rsidRPr="00EB49B7" w:rsidRDefault="00EB49B7" w:rsidP="000E6FDF">
      <w:pPr>
        <w:bidi/>
        <w:jc w:val="both"/>
        <w:rPr>
          <w:rFonts w:cs="David" w:hint="cs"/>
          <w:rtl/>
        </w:rPr>
      </w:pPr>
      <w:r w:rsidRPr="00EB49B7">
        <w:rPr>
          <w:rFonts w:cs="David" w:hint="cs"/>
          <w:rtl/>
        </w:rPr>
        <w:tab/>
        <w:t xml:space="preserve">היום בוועדת הבחירות, יש חלק שהמדינה מממנת ויש חלק שהמפלגות מממנות </w:t>
      </w:r>
      <w:r w:rsidRPr="00EB49B7">
        <w:rPr>
          <w:rFonts w:cs="David"/>
          <w:rtl/>
        </w:rPr>
        <w:t>–</w:t>
      </w:r>
      <w:r w:rsidRPr="00EB49B7">
        <w:rPr>
          <w:rFonts w:cs="David" w:hint="cs"/>
          <w:rtl/>
        </w:rPr>
        <w:t xml:space="preserve"> המשקיפים. </w:t>
      </w:r>
    </w:p>
    <w:p w14:paraId="0B3866D0" w14:textId="77777777" w:rsidR="00EB49B7" w:rsidRPr="00EB49B7" w:rsidRDefault="00EB49B7" w:rsidP="000E6FDF">
      <w:pPr>
        <w:bidi/>
        <w:jc w:val="both"/>
        <w:rPr>
          <w:rFonts w:cs="David" w:hint="cs"/>
          <w:rtl/>
        </w:rPr>
      </w:pPr>
    </w:p>
    <w:p w14:paraId="0DCCEA6B"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0949CED6" w14:textId="77777777" w:rsidR="00EB49B7" w:rsidRPr="00EB49B7" w:rsidRDefault="00EB49B7" w:rsidP="000E6FDF">
      <w:pPr>
        <w:bidi/>
        <w:jc w:val="both"/>
        <w:rPr>
          <w:rFonts w:cs="David" w:hint="cs"/>
          <w:rtl/>
        </w:rPr>
      </w:pPr>
    </w:p>
    <w:p w14:paraId="6F90918D" w14:textId="77777777" w:rsidR="00EB49B7" w:rsidRPr="00EB49B7" w:rsidRDefault="00EB49B7" w:rsidP="000E6FDF">
      <w:pPr>
        <w:bidi/>
        <w:jc w:val="both"/>
        <w:rPr>
          <w:rFonts w:cs="David" w:hint="cs"/>
          <w:rtl/>
        </w:rPr>
      </w:pPr>
      <w:r w:rsidRPr="00EB49B7">
        <w:rPr>
          <w:rFonts w:cs="David" w:hint="cs"/>
          <w:rtl/>
        </w:rPr>
        <w:tab/>
        <w:t xml:space="preserve">הכול המדינה מממנת. את כל השכר של חברי ועדות הקלפי המדינה מממנת. </w:t>
      </w:r>
    </w:p>
    <w:p w14:paraId="182CB5B4" w14:textId="77777777" w:rsidR="00EB49B7" w:rsidRPr="00EB49B7" w:rsidRDefault="00EB49B7" w:rsidP="000E6FDF">
      <w:pPr>
        <w:bidi/>
        <w:jc w:val="both"/>
        <w:rPr>
          <w:rFonts w:cs="David" w:hint="cs"/>
          <w:rtl/>
        </w:rPr>
      </w:pPr>
    </w:p>
    <w:p w14:paraId="06436807"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62FA7968" w14:textId="77777777" w:rsidR="00EB49B7" w:rsidRPr="00EB49B7" w:rsidRDefault="00EB49B7" w:rsidP="000E6FDF">
      <w:pPr>
        <w:tabs>
          <w:tab w:val="left" w:pos="1559"/>
        </w:tabs>
        <w:bidi/>
        <w:jc w:val="both"/>
        <w:rPr>
          <w:rFonts w:cs="David" w:hint="cs"/>
          <w:rtl/>
        </w:rPr>
      </w:pPr>
    </w:p>
    <w:p w14:paraId="3E1072B5" w14:textId="77777777" w:rsidR="00EB49B7" w:rsidRPr="00EB49B7" w:rsidRDefault="00EB49B7" w:rsidP="000E6FDF">
      <w:pPr>
        <w:bidi/>
        <w:jc w:val="both"/>
        <w:rPr>
          <w:rFonts w:cs="David" w:hint="cs"/>
          <w:rtl/>
        </w:rPr>
      </w:pPr>
      <w:r w:rsidRPr="00EB49B7">
        <w:rPr>
          <w:rFonts w:cs="David" w:hint="cs"/>
          <w:rtl/>
        </w:rPr>
        <w:tab/>
        <w:t xml:space="preserve">המשקיפים לא מקבלים שכר. </w:t>
      </w:r>
    </w:p>
    <w:p w14:paraId="180D6120" w14:textId="77777777" w:rsidR="00EB49B7" w:rsidRPr="00EB49B7" w:rsidRDefault="00EB49B7" w:rsidP="000E6FDF">
      <w:pPr>
        <w:bidi/>
        <w:jc w:val="both"/>
        <w:rPr>
          <w:rFonts w:cs="David" w:hint="cs"/>
          <w:rtl/>
        </w:rPr>
      </w:pPr>
    </w:p>
    <w:p w14:paraId="5453B428" w14:textId="77777777" w:rsidR="00EB49B7" w:rsidRPr="00EB49B7" w:rsidRDefault="00EB49B7" w:rsidP="000E6FDF">
      <w:pPr>
        <w:bidi/>
        <w:jc w:val="both"/>
        <w:rPr>
          <w:rFonts w:cs="David" w:hint="cs"/>
          <w:u w:val="single"/>
          <w:rtl/>
        </w:rPr>
      </w:pPr>
      <w:r w:rsidRPr="00EB49B7">
        <w:rPr>
          <w:rFonts w:cs="David" w:hint="cs"/>
          <w:u w:val="single"/>
          <w:rtl/>
        </w:rPr>
        <w:t>איל זנדברג:</w:t>
      </w:r>
    </w:p>
    <w:p w14:paraId="2A3350D4" w14:textId="77777777" w:rsidR="00EB49B7" w:rsidRPr="00EB49B7" w:rsidRDefault="00EB49B7" w:rsidP="000E6FDF">
      <w:pPr>
        <w:bidi/>
        <w:jc w:val="both"/>
        <w:rPr>
          <w:rFonts w:cs="David" w:hint="cs"/>
          <w:rtl/>
        </w:rPr>
      </w:pPr>
    </w:p>
    <w:p w14:paraId="0DB096E2" w14:textId="77777777" w:rsidR="00EB49B7" w:rsidRPr="00EB49B7" w:rsidRDefault="00EB49B7" w:rsidP="000E6FDF">
      <w:pPr>
        <w:bidi/>
        <w:jc w:val="both"/>
        <w:rPr>
          <w:rFonts w:cs="David" w:hint="cs"/>
          <w:rtl/>
        </w:rPr>
      </w:pPr>
      <w:r w:rsidRPr="00EB49B7">
        <w:rPr>
          <w:rFonts w:cs="David" w:hint="cs"/>
          <w:rtl/>
        </w:rPr>
        <w:tab/>
        <w:t xml:space="preserve">אם המפלגה מחזירה הוצאות למשקיפים זה עניין שלה. </w:t>
      </w:r>
    </w:p>
    <w:p w14:paraId="4A99029D" w14:textId="77777777" w:rsidR="00EB49B7" w:rsidRPr="00EB49B7" w:rsidRDefault="00EB49B7" w:rsidP="000E6FDF">
      <w:pPr>
        <w:bidi/>
        <w:jc w:val="both"/>
        <w:rPr>
          <w:rFonts w:cs="David" w:hint="cs"/>
          <w:rtl/>
        </w:rPr>
      </w:pPr>
    </w:p>
    <w:p w14:paraId="6B0628CF"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66587CFD" w14:textId="77777777" w:rsidR="00EB49B7" w:rsidRPr="00EB49B7" w:rsidRDefault="00EB49B7" w:rsidP="000E6FDF">
      <w:pPr>
        <w:tabs>
          <w:tab w:val="left" w:pos="1559"/>
        </w:tabs>
        <w:bidi/>
        <w:jc w:val="both"/>
        <w:rPr>
          <w:rFonts w:cs="David" w:hint="cs"/>
          <w:rtl/>
        </w:rPr>
      </w:pPr>
    </w:p>
    <w:p w14:paraId="6BBFF669" w14:textId="77777777" w:rsidR="00EB49B7" w:rsidRPr="00EB49B7" w:rsidRDefault="00EB49B7" w:rsidP="000E6FDF">
      <w:pPr>
        <w:bidi/>
        <w:jc w:val="both"/>
        <w:rPr>
          <w:rFonts w:cs="David" w:hint="cs"/>
          <w:rtl/>
        </w:rPr>
      </w:pPr>
      <w:r w:rsidRPr="00EB49B7">
        <w:rPr>
          <w:rFonts w:cs="David" w:hint="cs"/>
          <w:rtl/>
        </w:rPr>
        <w:tab/>
        <w:t xml:space="preserve">השכר לחברי ועדות הקלפי הוא מתקציב ועדת הבחירות. </w:t>
      </w:r>
    </w:p>
    <w:p w14:paraId="3E5D07B1" w14:textId="77777777" w:rsidR="00EB49B7" w:rsidRPr="00EB49B7" w:rsidRDefault="00EB49B7" w:rsidP="000E6FDF">
      <w:pPr>
        <w:bidi/>
        <w:jc w:val="both"/>
        <w:rPr>
          <w:rFonts w:cs="David" w:hint="cs"/>
          <w:rtl/>
        </w:rPr>
      </w:pPr>
    </w:p>
    <w:p w14:paraId="11FCDA5C"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2C51B2B8" w14:textId="77777777" w:rsidR="00EB49B7" w:rsidRPr="00EB49B7" w:rsidRDefault="00EB49B7" w:rsidP="000E6FDF">
      <w:pPr>
        <w:bidi/>
        <w:jc w:val="both"/>
        <w:rPr>
          <w:rFonts w:cs="David" w:hint="cs"/>
          <w:rtl/>
        </w:rPr>
      </w:pPr>
    </w:p>
    <w:p w14:paraId="554218A1" w14:textId="77777777" w:rsidR="00EB49B7" w:rsidRPr="00EB49B7" w:rsidRDefault="00EB49B7" w:rsidP="000E6FDF">
      <w:pPr>
        <w:bidi/>
        <w:jc w:val="both"/>
        <w:rPr>
          <w:rFonts w:cs="David" w:hint="cs"/>
          <w:rtl/>
        </w:rPr>
      </w:pPr>
      <w:r w:rsidRPr="00EB49B7">
        <w:rPr>
          <w:rFonts w:cs="David" w:hint="cs"/>
          <w:rtl/>
        </w:rPr>
        <w:tab/>
        <w:t xml:space="preserve">אז נשארנו רק עם הסוגייה של המימון. </w:t>
      </w:r>
    </w:p>
    <w:p w14:paraId="63B7C5E2" w14:textId="77777777" w:rsidR="00EB49B7" w:rsidRPr="00EB49B7" w:rsidRDefault="00EB49B7" w:rsidP="000E6FDF">
      <w:pPr>
        <w:bidi/>
        <w:jc w:val="both"/>
        <w:rPr>
          <w:rFonts w:cs="David" w:hint="cs"/>
          <w:rtl/>
        </w:rPr>
      </w:pPr>
    </w:p>
    <w:p w14:paraId="1C2F5070"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5E2D8A4A" w14:textId="77777777" w:rsidR="00EB49B7" w:rsidRPr="00EB49B7" w:rsidRDefault="00EB49B7" w:rsidP="000E6FDF">
      <w:pPr>
        <w:bidi/>
        <w:jc w:val="both"/>
        <w:rPr>
          <w:rFonts w:cs="David" w:hint="cs"/>
          <w:rtl/>
        </w:rPr>
      </w:pPr>
    </w:p>
    <w:p w14:paraId="141F1C2A" w14:textId="77777777" w:rsidR="00EB49B7" w:rsidRPr="00EB49B7" w:rsidRDefault="00EB49B7" w:rsidP="000E6FDF">
      <w:pPr>
        <w:bidi/>
        <w:jc w:val="both"/>
        <w:rPr>
          <w:rFonts w:cs="David" w:hint="cs"/>
          <w:rtl/>
        </w:rPr>
      </w:pPr>
      <w:r w:rsidRPr="00EB49B7">
        <w:rPr>
          <w:rFonts w:cs="David" w:hint="cs"/>
          <w:rtl/>
        </w:rPr>
        <w:tab/>
        <w:t xml:space="preserve">זה בעייתי מאוד. </w:t>
      </w:r>
    </w:p>
    <w:p w14:paraId="08884496" w14:textId="77777777" w:rsidR="00EB49B7" w:rsidRPr="00EB49B7" w:rsidRDefault="00EB49B7" w:rsidP="000E6FDF">
      <w:pPr>
        <w:bidi/>
        <w:jc w:val="both"/>
        <w:rPr>
          <w:rFonts w:cs="David" w:hint="cs"/>
          <w:rtl/>
        </w:rPr>
      </w:pPr>
    </w:p>
    <w:p w14:paraId="6EBBF359"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3B739AC3" w14:textId="77777777" w:rsidR="00EB49B7" w:rsidRPr="00EB49B7" w:rsidRDefault="00EB49B7" w:rsidP="000E6FDF">
      <w:pPr>
        <w:bidi/>
        <w:jc w:val="both"/>
        <w:rPr>
          <w:rFonts w:cs="David" w:hint="cs"/>
          <w:rtl/>
        </w:rPr>
      </w:pPr>
    </w:p>
    <w:p w14:paraId="5D050760" w14:textId="77777777" w:rsidR="00EB49B7" w:rsidRPr="00EB49B7" w:rsidRDefault="00EB49B7" w:rsidP="000E6FDF">
      <w:pPr>
        <w:bidi/>
        <w:jc w:val="both"/>
        <w:rPr>
          <w:rFonts w:cs="David" w:hint="cs"/>
          <w:rtl/>
        </w:rPr>
      </w:pPr>
      <w:r w:rsidRPr="00EB49B7">
        <w:rPr>
          <w:rFonts w:cs="David" w:hint="cs"/>
          <w:rtl/>
        </w:rPr>
        <w:tab/>
        <w:t xml:space="preserve">באופן עקרוני, אין מימון תעמולה, ואם יהיה </w:t>
      </w:r>
      <w:r w:rsidRPr="00EB49B7">
        <w:rPr>
          <w:rFonts w:cs="David"/>
          <w:rtl/>
        </w:rPr>
        <w:t>–</w:t>
      </w:r>
      <w:r w:rsidRPr="00EB49B7">
        <w:rPr>
          <w:rFonts w:cs="David" w:hint="cs"/>
          <w:rtl/>
        </w:rPr>
        <w:t xml:space="preserve"> זה לא רלוונטי. </w:t>
      </w:r>
    </w:p>
    <w:p w14:paraId="24F8D43B" w14:textId="77777777" w:rsidR="00EB49B7" w:rsidRPr="00EB49B7" w:rsidRDefault="00EB49B7" w:rsidP="000E6FDF">
      <w:pPr>
        <w:bidi/>
        <w:jc w:val="both"/>
        <w:rPr>
          <w:rFonts w:cs="David" w:hint="cs"/>
          <w:rtl/>
        </w:rPr>
      </w:pPr>
    </w:p>
    <w:p w14:paraId="78F2938D"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0D138A4D" w14:textId="77777777" w:rsidR="00EB49B7" w:rsidRPr="00EB49B7" w:rsidRDefault="00EB49B7" w:rsidP="000E6FDF">
      <w:pPr>
        <w:bidi/>
        <w:jc w:val="both"/>
        <w:rPr>
          <w:rFonts w:cs="David" w:hint="cs"/>
          <w:rtl/>
        </w:rPr>
      </w:pPr>
    </w:p>
    <w:p w14:paraId="41AD6C09" w14:textId="77777777" w:rsidR="00EB49B7" w:rsidRPr="00EB49B7" w:rsidRDefault="00EB49B7" w:rsidP="000E6FDF">
      <w:pPr>
        <w:bidi/>
        <w:jc w:val="both"/>
        <w:rPr>
          <w:rFonts w:cs="David" w:hint="cs"/>
          <w:rtl/>
        </w:rPr>
      </w:pPr>
      <w:r w:rsidRPr="00EB49B7">
        <w:rPr>
          <w:rFonts w:cs="David" w:hint="cs"/>
          <w:rtl/>
        </w:rPr>
        <w:tab/>
        <w:t xml:space="preserve">אני מעדיף שהמדינה תממן את התעמולה במקום שיגייסו כסף ממיליארדרים. </w:t>
      </w:r>
    </w:p>
    <w:p w14:paraId="35167AB9" w14:textId="77777777" w:rsidR="00EB49B7" w:rsidRPr="00EB49B7" w:rsidRDefault="00EB49B7" w:rsidP="000E6FDF">
      <w:pPr>
        <w:bidi/>
        <w:jc w:val="both"/>
        <w:rPr>
          <w:rFonts w:cs="David" w:hint="cs"/>
          <w:rtl/>
        </w:rPr>
      </w:pPr>
    </w:p>
    <w:p w14:paraId="3A6EE2C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4AFF92E9" w14:textId="77777777" w:rsidR="00EB49B7" w:rsidRPr="00EB49B7" w:rsidRDefault="00EB49B7" w:rsidP="000E6FDF">
      <w:pPr>
        <w:bidi/>
        <w:jc w:val="both"/>
        <w:rPr>
          <w:rFonts w:cs="David" w:hint="cs"/>
          <w:rtl/>
        </w:rPr>
      </w:pPr>
    </w:p>
    <w:p w14:paraId="49B3D693" w14:textId="77777777" w:rsidR="00EB49B7" w:rsidRPr="00EB49B7" w:rsidRDefault="00EB49B7" w:rsidP="000E6FDF">
      <w:pPr>
        <w:bidi/>
        <w:jc w:val="both"/>
        <w:rPr>
          <w:rFonts w:cs="David" w:hint="cs"/>
          <w:rtl/>
        </w:rPr>
      </w:pPr>
      <w:r w:rsidRPr="00EB49B7">
        <w:rPr>
          <w:rFonts w:cs="David" w:hint="cs"/>
          <w:rtl/>
        </w:rPr>
        <w:tab/>
        <w:t xml:space="preserve">אין לי בעיה, אבל בואו נסכים שזה לא יהיה בשיטה הזאת. חבר הכנסת מולה, ההצעה שלך לגיטימית, אבל היא לא מתייחסת לעניין שלפנינו עכשיו. עוד נדון בזה בהמשך, לא בסעיף הזה. </w:t>
      </w:r>
    </w:p>
    <w:p w14:paraId="133BAEC1" w14:textId="77777777" w:rsidR="00EB49B7" w:rsidRPr="00EB49B7" w:rsidRDefault="00EB49B7" w:rsidP="000E6FDF">
      <w:pPr>
        <w:bidi/>
        <w:jc w:val="both"/>
        <w:rPr>
          <w:rFonts w:cs="David" w:hint="cs"/>
          <w:rtl/>
        </w:rPr>
      </w:pPr>
    </w:p>
    <w:p w14:paraId="73ABE46C"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2466F9EC" w14:textId="77777777" w:rsidR="00EB49B7" w:rsidRPr="00EB49B7" w:rsidRDefault="00EB49B7" w:rsidP="000E6FDF">
      <w:pPr>
        <w:bidi/>
        <w:jc w:val="both"/>
        <w:rPr>
          <w:rFonts w:cs="David" w:hint="cs"/>
          <w:rtl/>
        </w:rPr>
      </w:pPr>
    </w:p>
    <w:p w14:paraId="1D8EA1C9" w14:textId="77777777" w:rsidR="00EB49B7" w:rsidRPr="00EB49B7" w:rsidRDefault="00EB49B7" w:rsidP="000E6FDF">
      <w:pPr>
        <w:bidi/>
        <w:jc w:val="both"/>
        <w:rPr>
          <w:rFonts w:cs="David" w:hint="cs"/>
          <w:rtl/>
        </w:rPr>
      </w:pPr>
      <w:r w:rsidRPr="00EB49B7">
        <w:rPr>
          <w:rFonts w:cs="David" w:hint="cs"/>
          <w:rtl/>
        </w:rPr>
        <w:tab/>
        <w:t xml:space="preserve">אתה לא יכול לברוח מכך שאם יחקק חוק משאל עם שקובע אם יהיה שבתון וקובע את הכול, והמדינה תממן, כל כסף צריך להיות מוּצא באמצעות ועדת הבחירות המרכזית, הכלל הזה מקובל עליי. שאלת הייצוג, באיזה אופן וכן הלאה, היא שאלה אחרת. </w:t>
      </w:r>
    </w:p>
    <w:p w14:paraId="03E167B3" w14:textId="77777777" w:rsidR="00EB49B7" w:rsidRPr="00EB49B7" w:rsidRDefault="00EB49B7" w:rsidP="000E6FDF">
      <w:pPr>
        <w:bidi/>
        <w:jc w:val="both"/>
        <w:rPr>
          <w:rFonts w:cs="David" w:hint="cs"/>
          <w:rtl/>
        </w:rPr>
      </w:pPr>
    </w:p>
    <w:p w14:paraId="79540308"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7055546" w14:textId="77777777" w:rsidR="00EB49B7" w:rsidRPr="00EB49B7" w:rsidRDefault="00EB49B7" w:rsidP="000E6FDF">
      <w:pPr>
        <w:bidi/>
        <w:jc w:val="both"/>
        <w:rPr>
          <w:rFonts w:cs="David" w:hint="cs"/>
          <w:rtl/>
        </w:rPr>
      </w:pPr>
    </w:p>
    <w:p w14:paraId="12A53294" w14:textId="77777777" w:rsidR="00EB49B7" w:rsidRPr="00EB49B7" w:rsidRDefault="00EB49B7" w:rsidP="000E6FDF">
      <w:pPr>
        <w:bidi/>
        <w:jc w:val="both"/>
        <w:rPr>
          <w:rFonts w:cs="David" w:hint="cs"/>
          <w:rtl/>
        </w:rPr>
      </w:pPr>
      <w:r w:rsidRPr="00EB49B7">
        <w:rPr>
          <w:rFonts w:cs="David" w:hint="cs"/>
          <w:rtl/>
        </w:rPr>
        <w:tab/>
        <w:t xml:space="preserve">כעת אנחנו לא עוסקים במימון אלא דנים בסוגייה איך נאייש קלפיות ונוודא שיש בקלפי ייצוג לשני הצדדים, לתומכים ולמתנגדים. אין מחלוקת על כך שלא יתכן שבקלפי יישבו נציגים רק של צד אחד. באשר לתשלום לחברי ועדות הקלפי, הרי כל קבוצה כזאת תמנה את חברי ועדות הקלפי וישלמו להם את התשלום שמגיע להם. תמיד זה פרופורציונלי. הרי כל חבר כנסת "שווה" את הקול שלו. </w:t>
      </w:r>
    </w:p>
    <w:p w14:paraId="66920A91" w14:textId="77777777" w:rsidR="00EB49B7" w:rsidRPr="00EB49B7" w:rsidRDefault="00EB49B7" w:rsidP="000E6FDF">
      <w:pPr>
        <w:bidi/>
        <w:jc w:val="both"/>
        <w:rPr>
          <w:rFonts w:cs="David" w:hint="cs"/>
          <w:rtl/>
        </w:rPr>
      </w:pPr>
    </w:p>
    <w:p w14:paraId="0BAC3C5D"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69946D89" w14:textId="77777777" w:rsidR="00EB49B7" w:rsidRPr="00EB49B7" w:rsidRDefault="00EB49B7" w:rsidP="000E6FDF">
      <w:pPr>
        <w:bidi/>
        <w:jc w:val="both"/>
        <w:rPr>
          <w:rFonts w:cs="David" w:hint="cs"/>
          <w:rtl/>
        </w:rPr>
      </w:pPr>
    </w:p>
    <w:p w14:paraId="7E3B11FC" w14:textId="77777777" w:rsidR="00EB49B7" w:rsidRPr="00EB49B7" w:rsidRDefault="00EB49B7" w:rsidP="000E6FDF">
      <w:pPr>
        <w:bidi/>
        <w:jc w:val="both"/>
        <w:rPr>
          <w:rFonts w:cs="David" w:hint="cs"/>
          <w:rtl/>
        </w:rPr>
      </w:pPr>
      <w:r w:rsidRPr="00EB49B7">
        <w:rPr>
          <w:rFonts w:cs="David" w:hint="cs"/>
          <w:rtl/>
        </w:rPr>
        <w:tab/>
        <w:t>התשלום הוא דרך המפלגה או ישירות לאדם?</w:t>
      </w:r>
    </w:p>
    <w:p w14:paraId="3B2DDBFF" w14:textId="77777777" w:rsidR="00EB49B7" w:rsidRPr="00EB49B7" w:rsidRDefault="00EB49B7" w:rsidP="000E6FDF">
      <w:pPr>
        <w:bidi/>
        <w:jc w:val="both"/>
        <w:rPr>
          <w:rFonts w:cs="David" w:hint="cs"/>
          <w:rtl/>
        </w:rPr>
      </w:pPr>
    </w:p>
    <w:p w14:paraId="695D8B65"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44B97FA7" w14:textId="77777777" w:rsidR="00EB49B7" w:rsidRPr="00EB49B7" w:rsidRDefault="00EB49B7" w:rsidP="000E6FDF">
      <w:pPr>
        <w:tabs>
          <w:tab w:val="left" w:pos="1559"/>
        </w:tabs>
        <w:bidi/>
        <w:jc w:val="both"/>
        <w:rPr>
          <w:rFonts w:cs="David" w:hint="cs"/>
          <w:rtl/>
        </w:rPr>
      </w:pPr>
    </w:p>
    <w:p w14:paraId="1B62FAF8" w14:textId="77777777" w:rsidR="00EB49B7" w:rsidRPr="00EB49B7" w:rsidRDefault="00EB49B7" w:rsidP="000E6FDF">
      <w:pPr>
        <w:bidi/>
        <w:jc w:val="both"/>
        <w:rPr>
          <w:rFonts w:cs="David" w:hint="cs"/>
          <w:rtl/>
        </w:rPr>
      </w:pPr>
      <w:r w:rsidRPr="00EB49B7">
        <w:rPr>
          <w:rFonts w:cs="David" w:hint="cs"/>
          <w:rtl/>
        </w:rPr>
        <w:tab/>
        <w:t xml:space="preserve">היום יש תקציב לוועדת הבחירות, סעיף תקציבי שמיועד לכך. המפלגה משלמת ישירות לפעילים. היא מגייסת אותם ומשלמת להם. היא נדרשת להעביר אלינו את כל הרשימות עם פירוט התשלום ששולם ורק אז מקבלת את מלוא התקציב. לפני כן היא מקבלת מקדמות. </w:t>
      </w:r>
    </w:p>
    <w:p w14:paraId="3F42B2A4" w14:textId="77777777" w:rsidR="00EB49B7" w:rsidRPr="00EB49B7" w:rsidRDefault="00EB49B7" w:rsidP="000E6FDF">
      <w:pPr>
        <w:bidi/>
        <w:jc w:val="both"/>
        <w:rPr>
          <w:rFonts w:cs="David" w:hint="cs"/>
          <w:rtl/>
        </w:rPr>
      </w:pPr>
    </w:p>
    <w:p w14:paraId="7CCC2068"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3E042606" w14:textId="77777777" w:rsidR="00EB49B7" w:rsidRPr="00EB49B7" w:rsidRDefault="00EB49B7" w:rsidP="000E6FDF">
      <w:pPr>
        <w:bidi/>
        <w:jc w:val="both"/>
        <w:rPr>
          <w:rFonts w:cs="David" w:hint="cs"/>
          <w:rtl/>
        </w:rPr>
      </w:pPr>
    </w:p>
    <w:p w14:paraId="403391EA" w14:textId="77777777" w:rsidR="00EB49B7" w:rsidRPr="00EB49B7" w:rsidRDefault="00EB49B7" w:rsidP="000E6FDF">
      <w:pPr>
        <w:bidi/>
        <w:jc w:val="both"/>
        <w:rPr>
          <w:rFonts w:cs="David" w:hint="cs"/>
          <w:rtl/>
        </w:rPr>
      </w:pPr>
      <w:r w:rsidRPr="00EB49B7">
        <w:rPr>
          <w:rFonts w:cs="David" w:hint="cs"/>
          <w:rtl/>
        </w:rPr>
        <w:tab/>
        <w:t xml:space="preserve">אני לא רואה בזה קושי. </w:t>
      </w:r>
    </w:p>
    <w:p w14:paraId="1571A0C4" w14:textId="77777777" w:rsidR="00EB49B7" w:rsidRPr="00EB49B7" w:rsidRDefault="00EB49B7" w:rsidP="000E6FDF">
      <w:pPr>
        <w:bidi/>
        <w:jc w:val="both"/>
        <w:rPr>
          <w:rFonts w:cs="David" w:hint="cs"/>
          <w:rtl/>
        </w:rPr>
      </w:pPr>
    </w:p>
    <w:p w14:paraId="4331421D"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53C2343E" w14:textId="77777777" w:rsidR="00EB49B7" w:rsidRPr="00EB49B7" w:rsidRDefault="00EB49B7" w:rsidP="000E6FDF">
      <w:pPr>
        <w:bidi/>
        <w:jc w:val="both"/>
        <w:rPr>
          <w:rFonts w:cs="David" w:hint="cs"/>
          <w:rtl/>
        </w:rPr>
      </w:pPr>
    </w:p>
    <w:p w14:paraId="5C5B02F7" w14:textId="77777777" w:rsidR="00EB49B7" w:rsidRPr="00EB49B7" w:rsidRDefault="00EB49B7" w:rsidP="000E6FDF">
      <w:pPr>
        <w:bidi/>
        <w:jc w:val="both"/>
        <w:rPr>
          <w:rFonts w:cs="David" w:hint="cs"/>
          <w:rtl/>
        </w:rPr>
      </w:pPr>
      <w:r w:rsidRPr="00EB49B7">
        <w:rPr>
          <w:rFonts w:cs="David" w:hint="cs"/>
          <w:rtl/>
        </w:rPr>
        <w:tab/>
        <w:t xml:space="preserve">אין בזה קושי. זה ההסדר ההגיוני היחיד. </w:t>
      </w:r>
    </w:p>
    <w:p w14:paraId="2A8DB2C5" w14:textId="77777777" w:rsidR="00EB49B7" w:rsidRPr="00EB49B7" w:rsidRDefault="00EB49B7" w:rsidP="000E6FDF">
      <w:pPr>
        <w:bidi/>
        <w:jc w:val="both"/>
        <w:rPr>
          <w:rFonts w:cs="David" w:hint="cs"/>
          <w:rtl/>
        </w:rPr>
      </w:pPr>
    </w:p>
    <w:p w14:paraId="190FFEC5"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15AD7ED2" w14:textId="77777777" w:rsidR="00EB49B7" w:rsidRPr="00EB49B7" w:rsidRDefault="00EB49B7" w:rsidP="000E6FDF">
      <w:pPr>
        <w:bidi/>
        <w:jc w:val="both"/>
        <w:rPr>
          <w:rFonts w:cs="David" w:hint="cs"/>
          <w:rtl/>
        </w:rPr>
      </w:pPr>
    </w:p>
    <w:p w14:paraId="3BE6FB0E" w14:textId="77777777" w:rsidR="00EB49B7" w:rsidRPr="00EB49B7" w:rsidRDefault="00EB49B7" w:rsidP="000E6FDF">
      <w:pPr>
        <w:bidi/>
        <w:jc w:val="both"/>
        <w:rPr>
          <w:rFonts w:cs="David" w:hint="cs"/>
          <w:rtl/>
        </w:rPr>
      </w:pPr>
      <w:r w:rsidRPr="00EB49B7">
        <w:rPr>
          <w:rFonts w:cs="David" w:hint="cs"/>
          <w:rtl/>
        </w:rPr>
        <w:tab/>
        <w:t xml:space="preserve">אם המפלגה מתחלקת 6-4, אז יחלקו את זה באותו אופן. אני לא רואה בזה בעיה. </w:t>
      </w:r>
    </w:p>
    <w:p w14:paraId="273A2DD7" w14:textId="77777777" w:rsidR="00EB49B7" w:rsidRPr="00EB49B7" w:rsidRDefault="00EB49B7" w:rsidP="000E6FDF">
      <w:pPr>
        <w:bidi/>
        <w:jc w:val="both"/>
        <w:rPr>
          <w:rFonts w:cs="David" w:hint="cs"/>
          <w:rtl/>
        </w:rPr>
      </w:pPr>
    </w:p>
    <w:p w14:paraId="7DFD5E34"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7C13ED91" w14:textId="77777777" w:rsidR="00EB49B7" w:rsidRPr="00EB49B7" w:rsidRDefault="00EB49B7" w:rsidP="000E6FDF">
      <w:pPr>
        <w:bidi/>
        <w:jc w:val="both"/>
        <w:rPr>
          <w:rFonts w:cs="David" w:hint="cs"/>
          <w:rtl/>
        </w:rPr>
      </w:pPr>
    </w:p>
    <w:p w14:paraId="238DDD79" w14:textId="77777777" w:rsidR="00EB49B7" w:rsidRPr="00EB49B7" w:rsidRDefault="00EB49B7" w:rsidP="000E6FDF">
      <w:pPr>
        <w:bidi/>
        <w:jc w:val="both"/>
        <w:rPr>
          <w:rFonts w:cs="David" w:hint="cs"/>
          <w:rtl/>
        </w:rPr>
      </w:pPr>
      <w:r w:rsidRPr="00EB49B7">
        <w:rPr>
          <w:rFonts w:cs="David" w:hint="cs"/>
          <w:rtl/>
        </w:rPr>
        <w:tab/>
        <w:t>ומה עם המשקיפים?</w:t>
      </w:r>
    </w:p>
    <w:p w14:paraId="14761FEF" w14:textId="77777777" w:rsidR="00EB49B7" w:rsidRPr="00EB49B7" w:rsidRDefault="00EB49B7" w:rsidP="000E6FDF">
      <w:pPr>
        <w:bidi/>
        <w:jc w:val="both"/>
        <w:rPr>
          <w:rFonts w:cs="David" w:hint="cs"/>
          <w:rtl/>
        </w:rPr>
      </w:pPr>
    </w:p>
    <w:p w14:paraId="12B3D76A"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185BAAD8" w14:textId="77777777" w:rsidR="00EB49B7" w:rsidRPr="00EB49B7" w:rsidRDefault="00EB49B7" w:rsidP="000E6FDF">
      <w:pPr>
        <w:tabs>
          <w:tab w:val="left" w:pos="1559"/>
        </w:tabs>
        <w:bidi/>
        <w:jc w:val="both"/>
        <w:rPr>
          <w:rFonts w:cs="David" w:hint="cs"/>
          <w:rtl/>
        </w:rPr>
      </w:pPr>
    </w:p>
    <w:p w14:paraId="0FB5CFD4" w14:textId="77777777" w:rsidR="00EB49B7" w:rsidRPr="00EB49B7" w:rsidRDefault="00EB49B7" w:rsidP="000E6FDF">
      <w:pPr>
        <w:bidi/>
        <w:jc w:val="both"/>
        <w:rPr>
          <w:rFonts w:cs="David" w:hint="cs"/>
          <w:rtl/>
        </w:rPr>
      </w:pPr>
      <w:r w:rsidRPr="00EB49B7">
        <w:rPr>
          <w:rFonts w:cs="David" w:hint="cs"/>
          <w:rtl/>
        </w:rPr>
        <w:tab/>
        <w:t xml:space="preserve">משקיפים לא מקבלים שכר. רק חברי ועדות קלפי מקבלים שכר. </w:t>
      </w:r>
    </w:p>
    <w:p w14:paraId="4CF2A3B3" w14:textId="77777777" w:rsidR="00EB49B7" w:rsidRPr="00EB49B7" w:rsidRDefault="00EB49B7" w:rsidP="000E6FDF">
      <w:pPr>
        <w:bidi/>
        <w:jc w:val="both"/>
        <w:rPr>
          <w:rFonts w:cs="David" w:hint="cs"/>
          <w:rtl/>
        </w:rPr>
      </w:pPr>
    </w:p>
    <w:p w14:paraId="137EDFE6"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0560342E" w14:textId="77777777" w:rsidR="00EB49B7" w:rsidRPr="00EB49B7" w:rsidRDefault="00EB49B7" w:rsidP="000E6FDF">
      <w:pPr>
        <w:bidi/>
        <w:jc w:val="both"/>
        <w:rPr>
          <w:rFonts w:cs="David" w:hint="cs"/>
          <w:rtl/>
        </w:rPr>
      </w:pPr>
    </w:p>
    <w:p w14:paraId="56BE6FF9" w14:textId="77777777" w:rsidR="00EB49B7" w:rsidRPr="00EB49B7" w:rsidRDefault="00EB49B7" w:rsidP="000E6FDF">
      <w:pPr>
        <w:bidi/>
        <w:jc w:val="both"/>
        <w:rPr>
          <w:rFonts w:cs="David" w:hint="cs"/>
          <w:rtl/>
        </w:rPr>
      </w:pPr>
      <w:r w:rsidRPr="00EB49B7">
        <w:rPr>
          <w:rFonts w:cs="David" w:hint="cs"/>
          <w:rtl/>
        </w:rPr>
        <w:tab/>
        <w:t xml:space="preserve">אבל המפלגות כן מממנות שכר למשקיפים. </w:t>
      </w:r>
    </w:p>
    <w:p w14:paraId="62DA8430" w14:textId="77777777" w:rsidR="00EB49B7" w:rsidRPr="00EB49B7" w:rsidRDefault="00EB49B7" w:rsidP="000E6FDF">
      <w:pPr>
        <w:bidi/>
        <w:jc w:val="both"/>
        <w:rPr>
          <w:rFonts w:cs="David" w:hint="cs"/>
          <w:rtl/>
        </w:rPr>
      </w:pPr>
    </w:p>
    <w:p w14:paraId="740E1261"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AE4177C" w14:textId="77777777" w:rsidR="00EB49B7" w:rsidRPr="00EB49B7" w:rsidRDefault="00EB49B7" w:rsidP="000E6FDF">
      <w:pPr>
        <w:tabs>
          <w:tab w:val="left" w:pos="1559"/>
        </w:tabs>
        <w:bidi/>
        <w:jc w:val="both"/>
        <w:rPr>
          <w:rFonts w:cs="David" w:hint="cs"/>
          <w:rtl/>
        </w:rPr>
      </w:pPr>
    </w:p>
    <w:p w14:paraId="7B65E0D0" w14:textId="77777777" w:rsidR="00EB49B7" w:rsidRPr="00EB49B7" w:rsidRDefault="00EB49B7" w:rsidP="000E6FDF">
      <w:pPr>
        <w:bidi/>
        <w:jc w:val="both"/>
        <w:rPr>
          <w:rFonts w:cs="David" w:hint="cs"/>
          <w:rtl/>
        </w:rPr>
      </w:pPr>
      <w:r w:rsidRPr="00EB49B7">
        <w:rPr>
          <w:rFonts w:cs="David" w:hint="cs"/>
          <w:rtl/>
        </w:rPr>
        <w:tab/>
        <w:t xml:space="preserve">אינני יודעת מה המפלגות מממנות מתקציבן. </w:t>
      </w:r>
    </w:p>
    <w:p w14:paraId="0E6E7391" w14:textId="77777777" w:rsidR="00EB49B7" w:rsidRPr="00EB49B7" w:rsidRDefault="00EB49B7" w:rsidP="000E6FDF">
      <w:pPr>
        <w:bidi/>
        <w:jc w:val="both"/>
        <w:rPr>
          <w:rFonts w:cs="David" w:hint="cs"/>
          <w:rtl/>
        </w:rPr>
      </w:pPr>
    </w:p>
    <w:p w14:paraId="3E5439A6" w14:textId="77777777" w:rsidR="00EB49B7" w:rsidRPr="00EB49B7" w:rsidRDefault="00EB49B7" w:rsidP="000E6FDF">
      <w:pPr>
        <w:bidi/>
        <w:jc w:val="both"/>
        <w:rPr>
          <w:rFonts w:cs="David" w:hint="cs"/>
          <w:u w:val="single"/>
          <w:rtl/>
        </w:rPr>
      </w:pPr>
      <w:r w:rsidRPr="00EB49B7">
        <w:rPr>
          <w:rFonts w:cs="David" w:hint="cs"/>
          <w:u w:val="single"/>
          <w:rtl/>
        </w:rPr>
        <w:t>אפרים גרינברג:</w:t>
      </w:r>
    </w:p>
    <w:p w14:paraId="40346315" w14:textId="77777777" w:rsidR="00EB49B7" w:rsidRPr="00EB49B7" w:rsidRDefault="00EB49B7" w:rsidP="000E6FDF">
      <w:pPr>
        <w:bidi/>
        <w:jc w:val="both"/>
        <w:rPr>
          <w:rFonts w:cs="David" w:hint="cs"/>
          <w:rtl/>
        </w:rPr>
      </w:pPr>
    </w:p>
    <w:p w14:paraId="34C9E4F0" w14:textId="77777777" w:rsidR="00EB49B7" w:rsidRPr="00EB49B7" w:rsidRDefault="00EB49B7" w:rsidP="000E6FDF">
      <w:pPr>
        <w:bidi/>
        <w:jc w:val="both"/>
        <w:rPr>
          <w:rFonts w:cs="David" w:hint="cs"/>
          <w:rtl/>
        </w:rPr>
      </w:pPr>
      <w:r w:rsidRPr="00EB49B7">
        <w:rPr>
          <w:rFonts w:cs="David" w:hint="cs"/>
          <w:rtl/>
        </w:rPr>
        <w:tab/>
        <w:t xml:space="preserve">תרצה מפלגה לממן משקיף </w:t>
      </w:r>
      <w:r w:rsidRPr="00EB49B7">
        <w:rPr>
          <w:rFonts w:cs="David"/>
          <w:rtl/>
        </w:rPr>
        <w:t>–</w:t>
      </w:r>
      <w:r w:rsidRPr="00EB49B7">
        <w:rPr>
          <w:rFonts w:cs="David" w:hint="cs"/>
          <w:rtl/>
        </w:rPr>
        <w:t xml:space="preserve"> תממן משקיף. </w:t>
      </w:r>
    </w:p>
    <w:p w14:paraId="40608987" w14:textId="77777777" w:rsidR="00EB49B7" w:rsidRPr="00EB49B7" w:rsidRDefault="00EB49B7" w:rsidP="000E6FDF">
      <w:pPr>
        <w:bidi/>
        <w:jc w:val="both"/>
        <w:rPr>
          <w:rFonts w:cs="David" w:hint="cs"/>
          <w:rtl/>
        </w:rPr>
      </w:pPr>
    </w:p>
    <w:p w14:paraId="5288DEAD"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67D37C7F" w14:textId="77777777" w:rsidR="00EB49B7" w:rsidRPr="00EB49B7" w:rsidRDefault="00EB49B7" w:rsidP="000E6FDF">
      <w:pPr>
        <w:bidi/>
        <w:jc w:val="both"/>
        <w:rPr>
          <w:rFonts w:cs="David" w:hint="cs"/>
          <w:rtl/>
        </w:rPr>
      </w:pPr>
    </w:p>
    <w:p w14:paraId="375BF253" w14:textId="77777777" w:rsidR="00EB49B7" w:rsidRPr="00EB49B7" w:rsidRDefault="00EB49B7" w:rsidP="000E6FDF">
      <w:pPr>
        <w:bidi/>
        <w:jc w:val="both"/>
        <w:rPr>
          <w:rFonts w:cs="David" w:hint="cs"/>
          <w:rtl/>
        </w:rPr>
      </w:pPr>
      <w:r w:rsidRPr="00EB49B7">
        <w:rPr>
          <w:rFonts w:cs="David" w:hint="cs"/>
          <w:rtl/>
        </w:rPr>
        <w:tab/>
        <w:t>עו"ד ארבל אסטרחן, מה באשר למשקיפים?</w:t>
      </w:r>
    </w:p>
    <w:p w14:paraId="5D6C19FD" w14:textId="77777777" w:rsidR="00EB49B7" w:rsidRPr="00EB49B7" w:rsidRDefault="00EB49B7" w:rsidP="000E6FDF">
      <w:pPr>
        <w:bidi/>
        <w:jc w:val="both"/>
        <w:rPr>
          <w:rFonts w:cs="David" w:hint="cs"/>
          <w:rtl/>
        </w:rPr>
      </w:pPr>
    </w:p>
    <w:p w14:paraId="172DF5D3"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593C5D3E" w14:textId="77777777" w:rsidR="00EB49B7" w:rsidRPr="00EB49B7" w:rsidRDefault="00EB49B7" w:rsidP="000E6FDF">
      <w:pPr>
        <w:bidi/>
        <w:jc w:val="both"/>
        <w:rPr>
          <w:rFonts w:cs="David" w:hint="cs"/>
          <w:rtl/>
        </w:rPr>
      </w:pPr>
    </w:p>
    <w:p w14:paraId="7BD1F933" w14:textId="77777777" w:rsidR="00EB49B7" w:rsidRPr="00EB49B7" w:rsidRDefault="00EB49B7" w:rsidP="000E6FDF">
      <w:pPr>
        <w:bidi/>
        <w:jc w:val="both"/>
        <w:rPr>
          <w:rFonts w:cs="David" w:hint="cs"/>
          <w:rtl/>
        </w:rPr>
      </w:pPr>
      <w:r w:rsidRPr="00EB49B7">
        <w:rPr>
          <w:rFonts w:cs="David" w:hint="cs"/>
          <w:rtl/>
        </w:rPr>
        <w:tab/>
        <w:t xml:space="preserve">יש הוראה שסיעות הכנסת, לרבות הסיעות הנפרדות כפי שאנו קוראים להן כאן, יוכלו לשלוח משקיפים לוועדות הקלפי, אבל רק הסיעות שאין להן ייצוג בוועדת הקלפי. כלומר, אם בוועדת קלפי יש ייצוג לשתיים-שלוש סיעות, סיעות נוספות יוכלו לשלוח משקיפים. כפי שהיום לא מקבלים על כך מימון, גם כאן לא יקבלו מימון. </w:t>
      </w:r>
    </w:p>
    <w:p w14:paraId="41520606" w14:textId="77777777" w:rsidR="00EB49B7" w:rsidRPr="00EB49B7" w:rsidRDefault="00EB49B7" w:rsidP="000E6FDF">
      <w:pPr>
        <w:bidi/>
        <w:jc w:val="both"/>
        <w:rPr>
          <w:rFonts w:cs="David" w:hint="cs"/>
          <w:rtl/>
        </w:rPr>
      </w:pPr>
    </w:p>
    <w:p w14:paraId="02BDEE9F" w14:textId="77777777" w:rsidR="00EB49B7" w:rsidRPr="00EB49B7" w:rsidRDefault="00EB49B7" w:rsidP="000E6FDF">
      <w:pPr>
        <w:bidi/>
        <w:jc w:val="both"/>
        <w:rPr>
          <w:rFonts w:cs="David" w:hint="cs"/>
          <w:u w:val="single"/>
        </w:rPr>
      </w:pPr>
      <w:r w:rsidRPr="00EB49B7">
        <w:rPr>
          <w:rFonts w:cs="David" w:hint="cs"/>
          <w:u w:val="single"/>
          <w:rtl/>
        </w:rPr>
        <w:t>שלמה (נגוסה) מולה:</w:t>
      </w:r>
    </w:p>
    <w:p w14:paraId="4B780674" w14:textId="77777777" w:rsidR="00EB49B7" w:rsidRPr="00EB49B7" w:rsidRDefault="00EB49B7" w:rsidP="000E6FDF">
      <w:pPr>
        <w:bidi/>
        <w:jc w:val="both"/>
        <w:rPr>
          <w:rFonts w:cs="David" w:hint="cs"/>
          <w:rtl/>
        </w:rPr>
      </w:pPr>
    </w:p>
    <w:p w14:paraId="569C6EED" w14:textId="77777777" w:rsidR="00EB49B7" w:rsidRPr="00EB49B7" w:rsidRDefault="00EB49B7" w:rsidP="000E6FDF">
      <w:pPr>
        <w:bidi/>
        <w:jc w:val="both"/>
        <w:rPr>
          <w:rFonts w:cs="David" w:hint="cs"/>
          <w:rtl/>
        </w:rPr>
      </w:pPr>
      <w:r w:rsidRPr="00EB49B7">
        <w:rPr>
          <w:rFonts w:cs="David" w:hint="cs"/>
          <w:rtl/>
        </w:rPr>
        <w:tab/>
        <w:t>אם השאלה במשאל העם מצריכה תשובה של בעד או נגד, אם יש 4 סיעות שהן נגד את רוצה להגיד שארבע הסיעות ישלחו נציג?</w:t>
      </w:r>
    </w:p>
    <w:p w14:paraId="4A586253" w14:textId="77777777" w:rsidR="00EB49B7" w:rsidRPr="00EB49B7" w:rsidRDefault="00EB49B7" w:rsidP="000E6FDF">
      <w:pPr>
        <w:bidi/>
        <w:jc w:val="both"/>
        <w:rPr>
          <w:rFonts w:cs="David" w:hint="cs"/>
          <w:rtl/>
        </w:rPr>
      </w:pPr>
    </w:p>
    <w:p w14:paraId="3BC0D708"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0060F51" w14:textId="77777777" w:rsidR="00EB49B7" w:rsidRPr="00EB49B7" w:rsidRDefault="00EB49B7" w:rsidP="000E6FDF">
      <w:pPr>
        <w:bidi/>
        <w:jc w:val="both"/>
        <w:rPr>
          <w:rFonts w:cs="David" w:hint="cs"/>
          <w:rtl/>
        </w:rPr>
      </w:pPr>
    </w:p>
    <w:p w14:paraId="33868638" w14:textId="77777777" w:rsidR="00EB49B7" w:rsidRPr="00EB49B7" w:rsidRDefault="00EB49B7" w:rsidP="000E6FDF">
      <w:pPr>
        <w:bidi/>
        <w:jc w:val="both"/>
        <w:rPr>
          <w:rFonts w:cs="David" w:hint="cs"/>
          <w:rtl/>
        </w:rPr>
      </w:pPr>
      <w:r w:rsidRPr="00EB49B7">
        <w:rPr>
          <w:rFonts w:cs="David" w:hint="cs"/>
          <w:rtl/>
        </w:rPr>
        <w:tab/>
        <w:t xml:space="preserve">אם ירצו, יכולים גם היום לשלוח 4 משקיפים. </w:t>
      </w:r>
    </w:p>
    <w:p w14:paraId="4AD7EC7B" w14:textId="77777777" w:rsidR="00EB49B7" w:rsidRPr="00EB49B7" w:rsidRDefault="00EB49B7" w:rsidP="000E6FDF">
      <w:pPr>
        <w:bidi/>
        <w:jc w:val="both"/>
        <w:rPr>
          <w:rFonts w:cs="David" w:hint="cs"/>
          <w:rtl/>
        </w:rPr>
      </w:pPr>
    </w:p>
    <w:p w14:paraId="5898183A"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DE65856" w14:textId="77777777" w:rsidR="00EB49B7" w:rsidRPr="00EB49B7" w:rsidRDefault="00EB49B7" w:rsidP="000E6FDF">
      <w:pPr>
        <w:tabs>
          <w:tab w:val="left" w:pos="1559"/>
        </w:tabs>
        <w:bidi/>
        <w:jc w:val="both"/>
        <w:rPr>
          <w:rFonts w:cs="David" w:hint="cs"/>
          <w:rtl/>
        </w:rPr>
      </w:pPr>
    </w:p>
    <w:p w14:paraId="68D7D154" w14:textId="77777777" w:rsidR="00EB49B7" w:rsidRPr="00EB49B7" w:rsidRDefault="00EB49B7" w:rsidP="000E6FDF">
      <w:pPr>
        <w:bidi/>
        <w:jc w:val="both"/>
        <w:rPr>
          <w:rFonts w:cs="David" w:hint="cs"/>
          <w:rtl/>
        </w:rPr>
      </w:pPr>
      <w:r w:rsidRPr="00EB49B7">
        <w:rPr>
          <w:rFonts w:cs="David" w:hint="cs"/>
          <w:rtl/>
        </w:rPr>
        <w:tab/>
        <w:t xml:space="preserve">אם יש 20 סיעות ורק 3 בוועדת הקלפי, יוכלו לשלוח 17 משקיפים. </w:t>
      </w:r>
    </w:p>
    <w:p w14:paraId="3A86678C" w14:textId="77777777" w:rsidR="00EB49B7" w:rsidRPr="00EB49B7" w:rsidRDefault="00EB49B7" w:rsidP="000E6FDF">
      <w:pPr>
        <w:bidi/>
        <w:jc w:val="both"/>
        <w:rPr>
          <w:rFonts w:cs="David" w:hint="cs"/>
          <w:rtl/>
        </w:rPr>
      </w:pPr>
    </w:p>
    <w:p w14:paraId="513F2C24"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7F8D4973" w14:textId="77777777" w:rsidR="00EB49B7" w:rsidRPr="00EB49B7" w:rsidRDefault="00EB49B7" w:rsidP="000E6FDF">
      <w:pPr>
        <w:bidi/>
        <w:jc w:val="both"/>
        <w:rPr>
          <w:rFonts w:cs="David" w:hint="cs"/>
          <w:rtl/>
        </w:rPr>
      </w:pPr>
    </w:p>
    <w:p w14:paraId="6A47C1F4" w14:textId="77777777" w:rsidR="00EB49B7" w:rsidRPr="00EB49B7" w:rsidRDefault="00EB49B7" w:rsidP="000E6FDF">
      <w:pPr>
        <w:bidi/>
        <w:jc w:val="both"/>
        <w:rPr>
          <w:rFonts w:cs="David" w:hint="cs"/>
          <w:rtl/>
        </w:rPr>
      </w:pPr>
      <w:r w:rsidRPr="00EB49B7">
        <w:rPr>
          <w:rFonts w:cs="David" w:hint="cs"/>
          <w:rtl/>
        </w:rPr>
        <w:tab/>
        <w:t xml:space="preserve">הם לא סומכים זה על זה. הם חושבים: הוא רק אמר שהוא בעד והוא בעצם נגד. אף אחד לא מפריע לשלוח משקיפים. </w:t>
      </w:r>
    </w:p>
    <w:p w14:paraId="5DE88D2C" w14:textId="77777777" w:rsidR="00EB49B7" w:rsidRPr="00EB49B7" w:rsidRDefault="00EB49B7" w:rsidP="000E6FDF">
      <w:pPr>
        <w:bidi/>
        <w:jc w:val="both"/>
        <w:rPr>
          <w:rFonts w:cs="David" w:hint="cs"/>
          <w:rtl/>
        </w:rPr>
      </w:pPr>
    </w:p>
    <w:p w14:paraId="3D7CC187"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76192B23" w14:textId="77777777" w:rsidR="00EB49B7" w:rsidRPr="00EB49B7" w:rsidRDefault="00EB49B7" w:rsidP="000E6FDF">
      <w:pPr>
        <w:bidi/>
        <w:jc w:val="both"/>
        <w:rPr>
          <w:rFonts w:cs="David" w:hint="cs"/>
          <w:rtl/>
        </w:rPr>
      </w:pPr>
    </w:p>
    <w:p w14:paraId="3E98C86A" w14:textId="77777777" w:rsidR="00EB49B7" w:rsidRPr="00EB49B7" w:rsidRDefault="00EB49B7" w:rsidP="000E6FDF">
      <w:pPr>
        <w:bidi/>
        <w:jc w:val="both"/>
        <w:rPr>
          <w:rFonts w:cs="David" w:hint="cs"/>
          <w:rtl/>
        </w:rPr>
      </w:pPr>
      <w:r w:rsidRPr="00EB49B7">
        <w:rPr>
          <w:rFonts w:cs="David" w:hint="cs"/>
          <w:rtl/>
        </w:rPr>
        <w:tab/>
        <w:t xml:space="preserve">אנחנו מאפשרים לשלוח משקיפים. ירצו </w:t>
      </w:r>
      <w:r w:rsidRPr="00EB49B7">
        <w:rPr>
          <w:rFonts w:cs="David"/>
          <w:rtl/>
        </w:rPr>
        <w:t>–</w:t>
      </w:r>
      <w:r w:rsidRPr="00EB49B7">
        <w:rPr>
          <w:rFonts w:cs="David" w:hint="cs"/>
          <w:rtl/>
        </w:rPr>
        <w:t xml:space="preserve"> ישלחו. הסיכוי שיעשו כן קלוש, אני מסכים אתך, אבל מאפשרים להם. למה לנו למנוע מהם?</w:t>
      </w:r>
    </w:p>
    <w:p w14:paraId="064D572A" w14:textId="77777777" w:rsidR="00EB49B7" w:rsidRPr="00EB49B7" w:rsidRDefault="00EB49B7" w:rsidP="000E6FDF">
      <w:pPr>
        <w:bidi/>
        <w:jc w:val="both"/>
        <w:rPr>
          <w:rFonts w:cs="David" w:hint="cs"/>
          <w:rtl/>
        </w:rPr>
      </w:pPr>
    </w:p>
    <w:p w14:paraId="601592C3"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36AC3EFF" w14:textId="77777777" w:rsidR="00EB49B7" w:rsidRPr="00EB49B7" w:rsidRDefault="00EB49B7" w:rsidP="000E6FDF">
      <w:pPr>
        <w:tabs>
          <w:tab w:val="left" w:pos="1559"/>
        </w:tabs>
        <w:bidi/>
        <w:jc w:val="both"/>
        <w:rPr>
          <w:rFonts w:cs="David" w:hint="cs"/>
          <w:rtl/>
        </w:rPr>
      </w:pPr>
    </w:p>
    <w:p w14:paraId="08F995A8" w14:textId="77777777" w:rsidR="00EB49B7" w:rsidRPr="00EB49B7" w:rsidRDefault="00EB49B7" w:rsidP="000E6FDF">
      <w:pPr>
        <w:bidi/>
        <w:jc w:val="both"/>
        <w:rPr>
          <w:rFonts w:cs="David" w:hint="cs"/>
          <w:rtl/>
        </w:rPr>
      </w:pPr>
      <w:r w:rsidRPr="00EB49B7">
        <w:rPr>
          <w:rFonts w:cs="David" w:hint="cs"/>
          <w:rtl/>
        </w:rPr>
        <w:tab/>
        <w:t xml:space="preserve">יש לנו הערה לפסקה הזאת. אם כבר רוצים להיצמד לנוסח הנוכחי של החוק, בנוסח הקיים מדובר על ייצוג של לא פחות משלוש סיעות. אנחנו מבקשים להיצמד לזה ולהותיר את האפשרות הזאת גם כאן. המניין החוקי לפתיחת קלפי הוא שני חברים ויש סבירות גדולה מאוד שמבין שניים לא יגיע אחד ולא ייפתחו קלפיות בזמן. לכן אנחנו מבקשים להשאיר: "לא פחות משלושה חברים". </w:t>
      </w:r>
    </w:p>
    <w:p w14:paraId="69EEF96A" w14:textId="77777777" w:rsidR="00EB49B7" w:rsidRPr="00EB49B7" w:rsidRDefault="00EB49B7" w:rsidP="000E6FDF">
      <w:pPr>
        <w:bidi/>
        <w:jc w:val="both"/>
        <w:rPr>
          <w:rFonts w:cs="David" w:hint="cs"/>
          <w:rtl/>
        </w:rPr>
      </w:pPr>
    </w:p>
    <w:p w14:paraId="0FE337DE"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AE309C1" w14:textId="77777777" w:rsidR="00EB49B7" w:rsidRPr="00EB49B7" w:rsidRDefault="00EB49B7" w:rsidP="000E6FDF">
      <w:pPr>
        <w:bidi/>
        <w:jc w:val="both"/>
        <w:rPr>
          <w:rFonts w:cs="David" w:hint="cs"/>
          <w:rtl/>
        </w:rPr>
      </w:pPr>
    </w:p>
    <w:p w14:paraId="12F9FD3E" w14:textId="77777777" w:rsidR="00EB49B7" w:rsidRPr="00EB49B7" w:rsidRDefault="00EB49B7" w:rsidP="000E6FDF">
      <w:pPr>
        <w:bidi/>
        <w:jc w:val="both"/>
        <w:rPr>
          <w:rFonts w:cs="David" w:hint="cs"/>
          <w:rtl/>
        </w:rPr>
      </w:pPr>
      <w:r w:rsidRPr="00EB49B7">
        <w:rPr>
          <w:rFonts w:cs="David" w:hint="cs"/>
          <w:rtl/>
        </w:rPr>
        <w:tab/>
        <w:t xml:space="preserve">אני לא רואה בזה בעיה. </w:t>
      </w:r>
    </w:p>
    <w:p w14:paraId="1B74FBFB" w14:textId="77777777" w:rsidR="00EB49B7" w:rsidRPr="00EB49B7" w:rsidRDefault="00EB49B7" w:rsidP="000E6FDF">
      <w:pPr>
        <w:bidi/>
        <w:jc w:val="both"/>
        <w:rPr>
          <w:rFonts w:cs="David" w:hint="cs"/>
          <w:rtl/>
        </w:rPr>
      </w:pPr>
    </w:p>
    <w:p w14:paraId="71F39875" w14:textId="77777777" w:rsidR="00EB49B7" w:rsidRPr="00EB49B7" w:rsidRDefault="00EB49B7" w:rsidP="000E6FDF">
      <w:pPr>
        <w:bidi/>
        <w:jc w:val="both"/>
        <w:rPr>
          <w:rFonts w:cs="David" w:hint="cs"/>
          <w:u w:val="single"/>
          <w:rtl/>
        </w:rPr>
      </w:pPr>
      <w:r w:rsidRPr="00EB49B7">
        <w:rPr>
          <w:rFonts w:cs="David" w:hint="cs"/>
          <w:u w:val="single"/>
          <w:rtl/>
        </w:rPr>
        <w:t>אריה אלדד:</w:t>
      </w:r>
    </w:p>
    <w:p w14:paraId="292CBD43" w14:textId="77777777" w:rsidR="00EB49B7" w:rsidRPr="00EB49B7" w:rsidRDefault="00EB49B7" w:rsidP="000E6FDF">
      <w:pPr>
        <w:bidi/>
        <w:jc w:val="both"/>
        <w:rPr>
          <w:rFonts w:cs="David" w:hint="cs"/>
          <w:rtl/>
        </w:rPr>
      </w:pPr>
    </w:p>
    <w:p w14:paraId="34657773" w14:textId="77777777" w:rsidR="00EB49B7" w:rsidRPr="00EB49B7" w:rsidRDefault="00EB49B7" w:rsidP="000E6FDF">
      <w:pPr>
        <w:bidi/>
        <w:jc w:val="both"/>
        <w:rPr>
          <w:rFonts w:cs="David" w:hint="cs"/>
          <w:rtl/>
        </w:rPr>
      </w:pPr>
      <w:r w:rsidRPr="00EB49B7">
        <w:rPr>
          <w:rFonts w:cs="David" w:hint="cs"/>
          <w:rtl/>
        </w:rPr>
        <w:tab/>
        <w:t xml:space="preserve">ובלבד שאחד מהם לפחות הוא בעד ואחד לפחות נגד. </w:t>
      </w:r>
    </w:p>
    <w:p w14:paraId="33A454E3" w14:textId="77777777" w:rsidR="00EB49B7" w:rsidRPr="00EB49B7" w:rsidRDefault="00EB49B7" w:rsidP="000E6FDF">
      <w:pPr>
        <w:bidi/>
        <w:jc w:val="both"/>
        <w:rPr>
          <w:rFonts w:cs="David" w:hint="cs"/>
          <w:rtl/>
        </w:rPr>
      </w:pPr>
    </w:p>
    <w:p w14:paraId="425967B3" w14:textId="77777777" w:rsidR="00EB49B7" w:rsidRPr="00EB49B7" w:rsidRDefault="00EB49B7" w:rsidP="000E6FDF">
      <w:pPr>
        <w:keepLines/>
        <w:tabs>
          <w:tab w:val="left" w:pos="1559"/>
        </w:tabs>
        <w:bidi/>
        <w:jc w:val="both"/>
        <w:rPr>
          <w:rFonts w:cs="David" w:hint="cs"/>
          <w:u w:val="single"/>
          <w:rtl/>
        </w:rPr>
      </w:pPr>
      <w:r w:rsidRPr="00EB49B7">
        <w:rPr>
          <w:rFonts w:cs="David" w:hint="cs"/>
          <w:u w:val="single"/>
          <w:rtl/>
        </w:rPr>
        <w:t>אורלי עדס:</w:t>
      </w:r>
    </w:p>
    <w:p w14:paraId="7AEC12B1" w14:textId="77777777" w:rsidR="00EB49B7" w:rsidRPr="00EB49B7" w:rsidRDefault="00EB49B7" w:rsidP="000E6FDF">
      <w:pPr>
        <w:keepLines/>
        <w:tabs>
          <w:tab w:val="left" w:pos="1559"/>
        </w:tabs>
        <w:bidi/>
        <w:jc w:val="both"/>
        <w:rPr>
          <w:rFonts w:cs="David" w:hint="cs"/>
          <w:rtl/>
        </w:rPr>
      </w:pPr>
    </w:p>
    <w:p w14:paraId="4D961A3E" w14:textId="77777777" w:rsidR="00EB49B7" w:rsidRPr="00EB49B7" w:rsidRDefault="00EB49B7" w:rsidP="000E6FDF">
      <w:pPr>
        <w:keepLines/>
        <w:bidi/>
        <w:jc w:val="both"/>
        <w:rPr>
          <w:rFonts w:cs="David" w:hint="cs"/>
          <w:rtl/>
        </w:rPr>
      </w:pPr>
      <w:r w:rsidRPr="00EB49B7">
        <w:rPr>
          <w:rFonts w:cs="David" w:hint="cs"/>
          <w:rtl/>
        </w:rPr>
        <w:tab/>
        <w:t xml:space="preserve">האיזון יישמר במסגרת האזור. </w:t>
      </w:r>
    </w:p>
    <w:p w14:paraId="1279A5CD" w14:textId="77777777" w:rsidR="00EB49B7" w:rsidRPr="00EB49B7" w:rsidRDefault="00EB49B7" w:rsidP="000E6FDF">
      <w:pPr>
        <w:bidi/>
        <w:jc w:val="both"/>
        <w:rPr>
          <w:rFonts w:cs="David" w:hint="cs"/>
          <w:rtl/>
        </w:rPr>
      </w:pPr>
    </w:p>
    <w:p w14:paraId="5FDA64D0"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585A7A5E" w14:textId="77777777" w:rsidR="00EB49B7" w:rsidRPr="00EB49B7" w:rsidRDefault="00EB49B7" w:rsidP="000E6FDF">
      <w:pPr>
        <w:bidi/>
        <w:jc w:val="both"/>
        <w:rPr>
          <w:rFonts w:cs="David" w:hint="cs"/>
          <w:rtl/>
        </w:rPr>
      </w:pPr>
    </w:p>
    <w:p w14:paraId="22155D30" w14:textId="77777777" w:rsidR="00EB49B7" w:rsidRPr="00EB49B7" w:rsidRDefault="00EB49B7" w:rsidP="000E6FDF">
      <w:pPr>
        <w:bidi/>
        <w:jc w:val="both"/>
        <w:rPr>
          <w:rFonts w:cs="David" w:hint="cs"/>
          <w:rtl/>
        </w:rPr>
      </w:pPr>
      <w:r w:rsidRPr="00EB49B7">
        <w:rPr>
          <w:rFonts w:cs="David" w:hint="cs"/>
          <w:rtl/>
        </w:rPr>
        <w:tab/>
        <w:t xml:space="preserve">"בכל ועדת קלפי יהיו לפחות שלושה, וביניהם לפחות אחד בעד ואחד נגד". </w:t>
      </w:r>
    </w:p>
    <w:p w14:paraId="28A4C9A3" w14:textId="77777777" w:rsidR="00EB49B7" w:rsidRPr="00EB49B7" w:rsidRDefault="00EB49B7" w:rsidP="000E6FDF">
      <w:pPr>
        <w:bidi/>
        <w:jc w:val="both"/>
        <w:rPr>
          <w:rFonts w:cs="David" w:hint="cs"/>
          <w:rtl/>
        </w:rPr>
      </w:pPr>
    </w:p>
    <w:p w14:paraId="54D84BD4"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08E1E726" w14:textId="77777777" w:rsidR="00EB49B7" w:rsidRPr="00EB49B7" w:rsidRDefault="00EB49B7" w:rsidP="000E6FDF">
      <w:pPr>
        <w:tabs>
          <w:tab w:val="left" w:pos="1559"/>
        </w:tabs>
        <w:bidi/>
        <w:jc w:val="both"/>
        <w:rPr>
          <w:rFonts w:cs="David" w:hint="cs"/>
          <w:rtl/>
        </w:rPr>
      </w:pPr>
    </w:p>
    <w:p w14:paraId="5D6D5C31" w14:textId="77777777" w:rsidR="00EB49B7" w:rsidRPr="00EB49B7" w:rsidRDefault="00EB49B7" w:rsidP="000E6FDF">
      <w:pPr>
        <w:bidi/>
        <w:jc w:val="both"/>
        <w:rPr>
          <w:rFonts w:cs="David" w:hint="cs"/>
          <w:rtl/>
        </w:rPr>
      </w:pPr>
      <w:r w:rsidRPr="00EB49B7">
        <w:rPr>
          <w:rFonts w:cs="David" w:hint="cs"/>
          <w:rtl/>
        </w:rPr>
        <w:tab/>
        <w:t>זה תיקון גם בסעיף 21(א) וגם בסעיף 21(ב)(2).</w:t>
      </w:r>
    </w:p>
    <w:p w14:paraId="4776B744" w14:textId="77777777" w:rsidR="00EB49B7" w:rsidRPr="00EB49B7" w:rsidRDefault="00EB49B7" w:rsidP="000E6FDF">
      <w:pPr>
        <w:bidi/>
        <w:jc w:val="both"/>
        <w:rPr>
          <w:rFonts w:cs="David" w:hint="cs"/>
          <w:rtl/>
        </w:rPr>
      </w:pPr>
    </w:p>
    <w:p w14:paraId="30618206"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27C5DD40" w14:textId="77777777" w:rsidR="00EB49B7" w:rsidRPr="00EB49B7" w:rsidRDefault="00EB49B7" w:rsidP="000E6FDF">
      <w:pPr>
        <w:bidi/>
        <w:jc w:val="both"/>
        <w:rPr>
          <w:rFonts w:cs="David" w:hint="cs"/>
          <w:rtl/>
        </w:rPr>
      </w:pPr>
    </w:p>
    <w:p w14:paraId="6CC59526" w14:textId="77777777" w:rsidR="00EB49B7" w:rsidRPr="00EB49B7" w:rsidRDefault="00EB49B7" w:rsidP="000E6FDF">
      <w:pPr>
        <w:bidi/>
        <w:jc w:val="both"/>
        <w:rPr>
          <w:rFonts w:cs="David" w:hint="cs"/>
          <w:rtl/>
        </w:rPr>
      </w:pPr>
      <w:r w:rsidRPr="00EB49B7">
        <w:rPr>
          <w:rFonts w:cs="David" w:hint="cs"/>
          <w:rtl/>
        </w:rPr>
        <w:tab/>
        <w:t xml:space="preserve">שימו לב שלא מוצע כאן לשנות את הרכבה של ועדת הבחירות המרכזית, רק את ועדות הקלפי. הרעיון הוא שבוועדת הבחירות המרכזית בכל עת יהיה ייצוג גם לסיעות שהן בעד וגם לסיעות שהן נגד, גם אם האיזון לא יהיה בדיוק לפי מה שהיה בכנסת. אבל יכולות להיות סיעות נפרדות שלא יהיה להן כשלעצמן ייצוג. בסיטואציה שתיארתי, שהליכוד נחלק, הנציגים בוועדת הבחירות יהיו רק של הליכוד, לא של מה שקראנו לו הליכוד א' והליכוד ב'. </w:t>
      </w:r>
    </w:p>
    <w:p w14:paraId="72F7B5C8" w14:textId="77777777" w:rsidR="00EB49B7" w:rsidRPr="00EB49B7" w:rsidRDefault="00EB49B7" w:rsidP="000E6FDF">
      <w:pPr>
        <w:bidi/>
        <w:jc w:val="both"/>
        <w:rPr>
          <w:rFonts w:cs="David" w:hint="cs"/>
          <w:rtl/>
        </w:rPr>
      </w:pPr>
    </w:p>
    <w:p w14:paraId="2405B7EA" w14:textId="77777777" w:rsidR="00EB49B7" w:rsidRPr="00EB49B7" w:rsidRDefault="00EB49B7" w:rsidP="000E6FDF">
      <w:pPr>
        <w:bidi/>
        <w:jc w:val="both"/>
        <w:rPr>
          <w:rFonts w:cs="David" w:hint="cs"/>
          <w:rtl/>
        </w:rPr>
      </w:pPr>
      <w:r w:rsidRPr="00EB49B7">
        <w:rPr>
          <w:rFonts w:cs="David" w:hint="cs"/>
          <w:rtl/>
        </w:rPr>
        <w:tab/>
        <w:t xml:space="preserve">דבר נוסף שכדאי להבהיר כאן, שתמונת המצב של הסיעות תהיה כפי שהיתה ביום ההצבעה בכנסת ושינויים שיהיו אחר-כך בהרכב הסיעתי לא יובאו בחשבון. </w:t>
      </w:r>
    </w:p>
    <w:p w14:paraId="0A6D4209" w14:textId="77777777" w:rsidR="00EB49B7" w:rsidRPr="00EB49B7" w:rsidRDefault="00EB49B7" w:rsidP="000E6FDF">
      <w:pPr>
        <w:bidi/>
        <w:jc w:val="both"/>
        <w:rPr>
          <w:rFonts w:cs="David" w:hint="cs"/>
          <w:rtl/>
        </w:rPr>
      </w:pPr>
    </w:p>
    <w:p w14:paraId="1C8B0553" w14:textId="77777777" w:rsidR="00EB49B7" w:rsidRPr="00EB49B7" w:rsidRDefault="00EB49B7" w:rsidP="000E6FDF">
      <w:pPr>
        <w:bidi/>
        <w:jc w:val="both"/>
        <w:rPr>
          <w:rFonts w:cs="David" w:hint="cs"/>
          <w:rtl/>
        </w:rPr>
      </w:pPr>
      <w:r w:rsidRPr="00EB49B7">
        <w:rPr>
          <w:rFonts w:cs="David" w:hint="cs"/>
          <w:rtl/>
        </w:rPr>
        <w:tab/>
        <w:t xml:space="preserve">אם כך, יש לנו תיקון בסעיף 21(א)(1), כפי שאמרתי. בסעיף 21(א) תתווסף פסקה (2) לגבי הסיעות הנפרדות, ובכל ועדת קלפי יהיה לפחות נציג אחד מסיעה שתמכה ולפחות נציג אחד מסיעה שהתנגדה. אלה התיקונים בסעיף 21. </w:t>
      </w:r>
    </w:p>
    <w:p w14:paraId="1C580185" w14:textId="77777777" w:rsidR="00EB49B7" w:rsidRPr="00EB49B7" w:rsidRDefault="00EB49B7" w:rsidP="000E6FDF">
      <w:pPr>
        <w:bidi/>
        <w:jc w:val="both"/>
        <w:rPr>
          <w:rFonts w:cs="David" w:hint="cs"/>
          <w:rtl/>
        </w:rPr>
      </w:pPr>
    </w:p>
    <w:p w14:paraId="773EFFEA" w14:textId="77777777" w:rsidR="00EB49B7" w:rsidRPr="00EB49B7" w:rsidRDefault="00EB49B7" w:rsidP="000E6FDF">
      <w:pPr>
        <w:bidi/>
        <w:jc w:val="both"/>
        <w:rPr>
          <w:rFonts w:cs="David" w:hint="cs"/>
          <w:rtl/>
        </w:rPr>
      </w:pPr>
      <w:r w:rsidRPr="00EB49B7">
        <w:rPr>
          <w:rFonts w:cs="David" w:hint="cs"/>
          <w:rtl/>
        </w:rPr>
        <w:tab/>
      </w:r>
      <w:r w:rsidRPr="00EB49B7">
        <w:rPr>
          <w:rFonts w:cs="David" w:hint="cs"/>
          <w:b/>
          <w:bCs/>
          <w:u w:val="single"/>
          <w:rtl/>
        </w:rPr>
        <w:t>פסקה (4)</w:t>
      </w:r>
      <w:r w:rsidRPr="00EB49B7">
        <w:rPr>
          <w:rFonts w:cs="David" w:hint="cs"/>
          <w:rtl/>
        </w:rPr>
        <w:t xml:space="preserve"> </w:t>
      </w:r>
      <w:r w:rsidRPr="00EB49B7">
        <w:rPr>
          <w:rFonts w:cs="David"/>
          <w:rtl/>
        </w:rPr>
        <w:t>–</w:t>
      </w:r>
      <w:r w:rsidRPr="00EB49B7">
        <w:rPr>
          <w:rFonts w:cs="David" w:hint="cs"/>
          <w:rtl/>
        </w:rPr>
        <w:t xml:space="preserve"> בסעיף 24, סעיף קטן (ד) מדבר על המשקיפים. היום קבוע שכל רשימות המועמדים יכולות לשלוח משקיפים גם לישיבות ועדת הבחירות המרכזית, גם לוועדות האזוריות וגם לוועדות הקלפי. מוצע כאן שבישיבות של ועדות קלפי בלבד יוכל להיות נוכח כמשקיף נציג של כל סיעה, לרבות סיעה נפרדת שדיברנו עליה שאינה מיוצגת באותה ועדת קלפי. </w:t>
      </w:r>
    </w:p>
    <w:p w14:paraId="46ECA17A" w14:textId="77777777" w:rsidR="00EB49B7" w:rsidRPr="00EB49B7" w:rsidRDefault="00EB49B7" w:rsidP="000E6FDF">
      <w:pPr>
        <w:bidi/>
        <w:jc w:val="both"/>
        <w:rPr>
          <w:rFonts w:cs="David" w:hint="cs"/>
          <w:rtl/>
        </w:rPr>
      </w:pPr>
    </w:p>
    <w:p w14:paraId="7EFBADB1" w14:textId="77777777" w:rsidR="00EB49B7" w:rsidRPr="00EB49B7" w:rsidRDefault="00EB49B7" w:rsidP="000E6FDF">
      <w:pPr>
        <w:bidi/>
        <w:jc w:val="both"/>
        <w:rPr>
          <w:rFonts w:cs="David" w:hint="cs"/>
          <w:rtl/>
        </w:rPr>
      </w:pPr>
      <w:r w:rsidRPr="00EB49B7">
        <w:rPr>
          <w:rFonts w:cs="David" w:hint="cs"/>
          <w:rtl/>
        </w:rPr>
        <w:tab/>
        <w:t xml:space="preserve">עוד מוצע לקבוע בסעיף קטן 24(ט), היום כתוב: "ישיבה של ועדת קלפי תהיה חוקית בכל מספר של חברים נוכחים, ובלבד שנכח בה גם מזכיר, אולם בעת ספירת הקולות תהיה הישיבה חוקית אם נכחו נציגים של שתי סיעות לפחות". כעת מוצע לקבוע שהישיבה תהיה חוקית "אם נכחו לפחות נציג של סיעה אחת שתמכה באישור ההסכם ושל סיעה אחת שהתנגדה לאישור ההסכם", שוב: סיעות כמשמעותן כפי שדיברנו. </w:t>
      </w:r>
    </w:p>
    <w:p w14:paraId="1843607B" w14:textId="77777777" w:rsidR="00EB49B7" w:rsidRPr="00EB49B7" w:rsidRDefault="00EB49B7" w:rsidP="000E6FDF">
      <w:pPr>
        <w:bidi/>
        <w:jc w:val="both"/>
        <w:rPr>
          <w:rFonts w:cs="David" w:hint="cs"/>
          <w:rtl/>
        </w:rPr>
      </w:pPr>
    </w:p>
    <w:p w14:paraId="6BD907DA" w14:textId="77777777" w:rsidR="00EB49B7" w:rsidRPr="00EB49B7" w:rsidRDefault="00EB49B7" w:rsidP="000E6FDF">
      <w:pPr>
        <w:bidi/>
        <w:jc w:val="both"/>
        <w:rPr>
          <w:rFonts w:cs="David" w:hint="cs"/>
          <w:rtl/>
        </w:rPr>
      </w:pPr>
      <w:r w:rsidRPr="00EB49B7">
        <w:rPr>
          <w:rFonts w:cs="David" w:hint="cs"/>
          <w:rtl/>
        </w:rPr>
        <w:tab/>
      </w:r>
      <w:r w:rsidRPr="00EB49B7">
        <w:rPr>
          <w:rFonts w:cs="David" w:hint="cs"/>
          <w:b/>
          <w:bCs/>
          <w:u w:val="single"/>
          <w:rtl/>
        </w:rPr>
        <w:t>פסקה (5)</w:t>
      </w:r>
      <w:r w:rsidRPr="00EB49B7">
        <w:rPr>
          <w:rFonts w:cs="David" w:hint="cs"/>
          <w:rtl/>
        </w:rPr>
        <w:t xml:space="preserve"> </w:t>
      </w:r>
      <w:r w:rsidRPr="00EB49B7">
        <w:rPr>
          <w:rFonts w:cs="David"/>
          <w:rtl/>
        </w:rPr>
        <w:t>–</w:t>
      </w:r>
      <w:r w:rsidRPr="00EB49B7">
        <w:rPr>
          <w:rFonts w:cs="David" w:hint="cs"/>
          <w:rtl/>
        </w:rPr>
        <w:t xml:space="preserve"> התיקון הבא הוא בסעיף 25. מוצע להוסיף את סעיף קטן (ב8). סעיף 25 קובע שלכל סיעה יהיה בא כוח וממלא מקום ושהודעות על כך יימסרו ליושב-ראש הכנסת. מוצע להוסיף שאם היו סיעות נפרדות, כפי שדיברנו עליהן, הן יקבעו את בא כוחן וממלא מקומו ויודיעו בכתב ליושב-ראש הכנסת על זהותם. </w:t>
      </w:r>
    </w:p>
    <w:p w14:paraId="000F26BE" w14:textId="77777777" w:rsidR="00EB49B7" w:rsidRPr="00EB49B7" w:rsidRDefault="00EB49B7" w:rsidP="000E6FDF">
      <w:pPr>
        <w:bidi/>
        <w:jc w:val="both"/>
        <w:rPr>
          <w:rFonts w:cs="David" w:hint="cs"/>
          <w:rtl/>
        </w:rPr>
      </w:pPr>
    </w:p>
    <w:p w14:paraId="604DF3E7"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2992DD8E" w14:textId="77777777" w:rsidR="00EB49B7" w:rsidRPr="00EB49B7" w:rsidRDefault="00EB49B7" w:rsidP="000E6FDF">
      <w:pPr>
        <w:tabs>
          <w:tab w:val="left" w:pos="1559"/>
        </w:tabs>
        <w:bidi/>
        <w:jc w:val="both"/>
        <w:rPr>
          <w:rFonts w:cs="David" w:hint="cs"/>
          <w:rtl/>
        </w:rPr>
      </w:pPr>
    </w:p>
    <w:p w14:paraId="024A62A3" w14:textId="77777777" w:rsidR="00EB49B7" w:rsidRPr="00EB49B7" w:rsidRDefault="00EB49B7" w:rsidP="000E6FDF">
      <w:pPr>
        <w:bidi/>
        <w:jc w:val="both"/>
        <w:rPr>
          <w:rFonts w:cs="David" w:hint="cs"/>
          <w:rtl/>
        </w:rPr>
      </w:pPr>
      <w:r w:rsidRPr="00EB49B7">
        <w:rPr>
          <w:rFonts w:cs="David" w:hint="cs"/>
          <w:rtl/>
        </w:rPr>
        <w:tab/>
        <w:t xml:space="preserve">יש לי בקשה בסעיף הזה. מאחר וההרכב הסיעתי ייקבע כפי שנאמר בסעיפים הקודמים, שצריך שיהיה ייצוג לסיעה אחת שהיא בעד ולסיעה אחת שהיא נגד, אולי אפשר יהיה לכתוב גם שההודעה אל יושב-ראש הכנסת תכלול את עמדת כל אחת מן הסיעות, בעד או נגד. </w:t>
      </w:r>
    </w:p>
    <w:p w14:paraId="7AB6B6B7" w14:textId="77777777" w:rsidR="00EB49B7" w:rsidRPr="00EB49B7" w:rsidRDefault="00EB49B7" w:rsidP="000E6FDF">
      <w:pPr>
        <w:bidi/>
        <w:jc w:val="both"/>
        <w:rPr>
          <w:rFonts w:cs="David" w:hint="cs"/>
          <w:rtl/>
        </w:rPr>
      </w:pPr>
    </w:p>
    <w:p w14:paraId="4E8C90D4"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019CF9A6" w14:textId="77777777" w:rsidR="00EB49B7" w:rsidRPr="00EB49B7" w:rsidRDefault="00EB49B7" w:rsidP="000E6FDF">
      <w:pPr>
        <w:bidi/>
        <w:jc w:val="both"/>
        <w:rPr>
          <w:rFonts w:cs="David" w:hint="cs"/>
          <w:rtl/>
        </w:rPr>
      </w:pPr>
    </w:p>
    <w:p w14:paraId="7E22069B" w14:textId="77777777" w:rsidR="00EB49B7" w:rsidRPr="00EB49B7" w:rsidRDefault="00EB49B7" w:rsidP="000E6FDF">
      <w:pPr>
        <w:bidi/>
        <w:jc w:val="both"/>
        <w:rPr>
          <w:rFonts w:cs="David" w:hint="cs"/>
          <w:rtl/>
        </w:rPr>
      </w:pPr>
      <w:r w:rsidRPr="00EB49B7">
        <w:rPr>
          <w:rFonts w:cs="David" w:hint="cs"/>
          <w:rtl/>
        </w:rPr>
        <w:tab/>
        <w:t xml:space="preserve">בסדר. זה יהיה בסעיף קטן (ה). </w:t>
      </w:r>
    </w:p>
    <w:p w14:paraId="7A645614" w14:textId="77777777" w:rsidR="00EB49B7" w:rsidRPr="00EB49B7" w:rsidRDefault="00EB49B7" w:rsidP="000E6FDF">
      <w:pPr>
        <w:bidi/>
        <w:jc w:val="both"/>
        <w:rPr>
          <w:rFonts w:cs="David" w:hint="cs"/>
          <w:rtl/>
        </w:rPr>
      </w:pPr>
    </w:p>
    <w:p w14:paraId="764726B0"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22A41DA8" w14:textId="77777777" w:rsidR="00EB49B7" w:rsidRPr="00EB49B7" w:rsidRDefault="00EB49B7" w:rsidP="000E6FDF">
      <w:pPr>
        <w:tabs>
          <w:tab w:val="left" w:pos="1559"/>
        </w:tabs>
        <w:bidi/>
        <w:jc w:val="both"/>
        <w:rPr>
          <w:rFonts w:cs="David" w:hint="cs"/>
          <w:rtl/>
        </w:rPr>
      </w:pPr>
    </w:p>
    <w:p w14:paraId="0D128948" w14:textId="77777777" w:rsidR="00EB49B7" w:rsidRPr="00EB49B7" w:rsidRDefault="00EB49B7" w:rsidP="000E6FDF">
      <w:pPr>
        <w:bidi/>
        <w:jc w:val="both"/>
        <w:rPr>
          <w:rFonts w:cs="David" w:hint="cs"/>
          <w:rtl/>
        </w:rPr>
      </w:pPr>
      <w:r w:rsidRPr="00EB49B7">
        <w:rPr>
          <w:rFonts w:cs="David" w:hint="cs"/>
          <w:rtl/>
        </w:rPr>
        <w:tab/>
        <w:t xml:space="preserve">ובנוסף לכך, תישלח הודעה גם לשר הפנים. </w:t>
      </w:r>
    </w:p>
    <w:p w14:paraId="1B293B11" w14:textId="77777777" w:rsidR="00EB49B7" w:rsidRPr="00EB49B7" w:rsidRDefault="00EB49B7" w:rsidP="000E6FDF">
      <w:pPr>
        <w:bidi/>
        <w:jc w:val="both"/>
        <w:rPr>
          <w:rFonts w:cs="David" w:hint="cs"/>
          <w:rtl/>
        </w:rPr>
      </w:pPr>
    </w:p>
    <w:p w14:paraId="17CBBF97"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7E81B11C" w14:textId="77777777" w:rsidR="00EB49B7" w:rsidRPr="00EB49B7" w:rsidRDefault="00EB49B7" w:rsidP="000E6FDF">
      <w:pPr>
        <w:bidi/>
        <w:jc w:val="both"/>
        <w:rPr>
          <w:rFonts w:cs="David" w:hint="cs"/>
          <w:rtl/>
        </w:rPr>
      </w:pPr>
    </w:p>
    <w:p w14:paraId="50747449" w14:textId="77777777" w:rsidR="00EB49B7" w:rsidRPr="00EB49B7" w:rsidRDefault="00EB49B7" w:rsidP="000E6FDF">
      <w:pPr>
        <w:bidi/>
        <w:jc w:val="both"/>
        <w:rPr>
          <w:rFonts w:cs="David" w:hint="cs"/>
          <w:rtl/>
        </w:rPr>
      </w:pPr>
      <w:r w:rsidRPr="00EB49B7">
        <w:rPr>
          <w:rFonts w:cs="David" w:hint="cs"/>
          <w:rtl/>
        </w:rPr>
        <w:tab/>
        <w:t>תיכף אגיע לסעיף קטן (ה).</w:t>
      </w:r>
    </w:p>
    <w:p w14:paraId="1E9DEAC4" w14:textId="77777777" w:rsidR="00EB49B7" w:rsidRPr="00EB49B7" w:rsidRDefault="00EB49B7" w:rsidP="000E6FDF">
      <w:pPr>
        <w:bidi/>
        <w:jc w:val="both"/>
        <w:rPr>
          <w:rFonts w:cs="David" w:hint="cs"/>
          <w:rtl/>
        </w:rPr>
      </w:pPr>
    </w:p>
    <w:p w14:paraId="2B44174E" w14:textId="77777777" w:rsidR="00EB49B7" w:rsidRPr="00EB49B7" w:rsidRDefault="00EB49B7" w:rsidP="000E6FDF">
      <w:pPr>
        <w:bidi/>
        <w:jc w:val="both"/>
        <w:rPr>
          <w:rFonts w:cs="David" w:hint="cs"/>
          <w:rtl/>
        </w:rPr>
      </w:pPr>
      <w:r w:rsidRPr="00EB49B7">
        <w:rPr>
          <w:rFonts w:cs="David" w:hint="cs"/>
          <w:rtl/>
        </w:rPr>
        <w:tab/>
        <w:t>זה הוספה של סעיף קטן (ב8).</w:t>
      </w:r>
    </w:p>
    <w:p w14:paraId="6E3EC45B" w14:textId="77777777" w:rsidR="00EB49B7" w:rsidRPr="00EB49B7" w:rsidRDefault="00EB49B7" w:rsidP="000E6FDF">
      <w:pPr>
        <w:bidi/>
        <w:jc w:val="both"/>
        <w:rPr>
          <w:rFonts w:cs="David" w:hint="cs"/>
          <w:rtl/>
        </w:rPr>
      </w:pPr>
    </w:p>
    <w:p w14:paraId="78FFB9A9" w14:textId="77777777" w:rsidR="00EB49B7" w:rsidRPr="00EB49B7" w:rsidRDefault="00EB49B7" w:rsidP="000E6FDF">
      <w:pPr>
        <w:bidi/>
        <w:jc w:val="both"/>
        <w:rPr>
          <w:rFonts w:cs="David" w:hint="cs"/>
          <w:rtl/>
        </w:rPr>
      </w:pPr>
      <w:r w:rsidRPr="00EB49B7">
        <w:rPr>
          <w:rFonts w:cs="David" w:hint="cs"/>
          <w:rtl/>
        </w:rPr>
        <w:tab/>
        <w:t xml:space="preserve">בסעיף קטן (ג) יש הוראה לגבי שינויים בהרכב הסיעתי וכיצד הם משפיעים על הרכב הוועדות. היום כתוב שאם היה שינוי בהרכב הסיעתי של הכנסת, של צירוף סיעות, והוא נעשה לאחר היום ה-49 שלפני יום הבחירות, ישתנה ההרכב הסיעתי של ועדות הקלפי שבהן יש נציגים לפחות משלוש סיעות. מוצע לתקן את הסעיף הזה ולקבוע שאם השתנה ההרכב הסיעתי, ישתנה ההרכב הסיעתי של ועדות הבחירות, אבל אם השינוי היה צירוף של סיעות שנעשה לאחר שנקבע כבר ההרכב הסיעתי של ועדות הקלפי זה לא יביא לשינוי בהרכב ועדות הקלפי. אלה כל מיני דברים טכניים. </w:t>
      </w:r>
    </w:p>
    <w:p w14:paraId="05828A19" w14:textId="77777777" w:rsidR="00EB49B7" w:rsidRPr="00EB49B7" w:rsidRDefault="00EB49B7" w:rsidP="000E6FDF">
      <w:pPr>
        <w:bidi/>
        <w:jc w:val="both"/>
        <w:rPr>
          <w:rFonts w:cs="David" w:hint="cs"/>
          <w:rtl/>
        </w:rPr>
      </w:pPr>
    </w:p>
    <w:p w14:paraId="7BF8A4BD"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0CD4E7B1" w14:textId="77777777" w:rsidR="00EB49B7" w:rsidRPr="00EB49B7" w:rsidRDefault="00EB49B7" w:rsidP="000E6FDF">
      <w:pPr>
        <w:bidi/>
        <w:jc w:val="both"/>
        <w:rPr>
          <w:rFonts w:cs="David" w:hint="cs"/>
          <w:rtl/>
        </w:rPr>
      </w:pPr>
    </w:p>
    <w:p w14:paraId="5EC91CAF" w14:textId="77777777" w:rsidR="00EB49B7" w:rsidRPr="00EB49B7" w:rsidRDefault="00EB49B7" w:rsidP="000E6FDF">
      <w:pPr>
        <w:bidi/>
        <w:jc w:val="both"/>
        <w:rPr>
          <w:rFonts w:cs="David" w:hint="cs"/>
          <w:rtl/>
        </w:rPr>
      </w:pPr>
      <w:r w:rsidRPr="00EB49B7">
        <w:rPr>
          <w:rFonts w:cs="David" w:hint="cs"/>
          <w:rtl/>
        </w:rPr>
        <w:tab/>
        <w:t xml:space="preserve">זה מתקשר למה שאמרת על שינוי התקנון, מה הזכויות בעקבות התפצלות של סיעה, ונאמר לנו שכעת עובדים על זה. זה מתקשר לאותו עניין, כי אז נשאל כחלק משינוי התקנון אילו זכויות או חובות יש לסיעות שמתפצלות. מכיוון שנאמר שחלק מהדברים אתה חותך מהם ולא מאפשר להם, זה מתקשר לאותו עניין. </w:t>
      </w:r>
    </w:p>
    <w:p w14:paraId="645E45EE" w14:textId="77777777" w:rsidR="00EB49B7" w:rsidRPr="00EB49B7" w:rsidRDefault="00EB49B7" w:rsidP="000E6FDF">
      <w:pPr>
        <w:bidi/>
        <w:jc w:val="both"/>
        <w:rPr>
          <w:rFonts w:cs="David" w:hint="cs"/>
          <w:rtl/>
        </w:rPr>
      </w:pPr>
    </w:p>
    <w:p w14:paraId="0FADABEE"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4A99597" w14:textId="77777777" w:rsidR="00EB49B7" w:rsidRPr="00EB49B7" w:rsidRDefault="00EB49B7" w:rsidP="000E6FDF">
      <w:pPr>
        <w:bidi/>
        <w:jc w:val="both"/>
        <w:rPr>
          <w:rFonts w:cs="David" w:hint="cs"/>
          <w:rtl/>
        </w:rPr>
      </w:pPr>
    </w:p>
    <w:p w14:paraId="48DC8A50" w14:textId="77777777" w:rsidR="00EB49B7" w:rsidRPr="00EB49B7" w:rsidRDefault="00EB49B7" w:rsidP="000E6FDF">
      <w:pPr>
        <w:bidi/>
        <w:jc w:val="both"/>
        <w:rPr>
          <w:rFonts w:cs="David" w:hint="cs"/>
          <w:rtl/>
        </w:rPr>
      </w:pPr>
      <w:r w:rsidRPr="00EB49B7">
        <w:rPr>
          <w:rFonts w:cs="David" w:hint="cs"/>
          <w:rtl/>
        </w:rPr>
        <w:tab/>
        <w:t xml:space="preserve">למרות שכאן זה בעיקר חיתוך של מוֹעֵד ולא חיתוך מהותי. אם הם עשו את זה לפני המועד אז הם מוּכרים. </w:t>
      </w:r>
    </w:p>
    <w:p w14:paraId="4FB2EB57" w14:textId="77777777" w:rsidR="00EB49B7" w:rsidRPr="00EB49B7" w:rsidRDefault="00EB49B7" w:rsidP="000E6FDF">
      <w:pPr>
        <w:bidi/>
        <w:jc w:val="both"/>
        <w:rPr>
          <w:rFonts w:cs="David" w:hint="cs"/>
          <w:rtl/>
        </w:rPr>
      </w:pPr>
    </w:p>
    <w:p w14:paraId="1DFB3F00"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4AACA709" w14:textId="77777777" w:rsidR="00EB49B7" w:rsidRPr="00EB49B7" w:rsidRDefault="00EB49B7" w:rsidP="000E6FDF">
      <w:pPr>
        <w:bidi/>
        <w:jc w:val="both"/>
        <w:rPr>
          <w:rFonts w:cs="David" w:hint="cs"/>
          <w:rtl/>
        </w:rPr>
      </w:pPr>
    </w:p>
    <w:p w14:paraId="5C90DB69" w14:textId="77777777" w:rsidR="00EB49B7" w:rsidRPr="00EB49B7" w:rsidRDefault="00EB49B7" w:rsidP="000E6FDF">
      <w:pPr>
        <w:bidi/>
        <w:jc w:val="both"/>
        <w:rPr>
          <w:rFonts w:cs="David" w:hint="cs"/>
          <w:rtl/>
        </w:rPr>
      </w:pPr>
      <w:r w:rsidRPr="00EB49B7">
        <w:rPr>
          <w:rFonts w:cs="David" w:hint="cs"/>
          <w:rtl/>
        </w:rPr>
        <w:tab/>
        <w:t>במסגרת שינוי התקנון אתה יכול להוסיף גם, בין היתר, את מה שעו"ד ארבל אסטרחן אומרת כרגע, שלא תהיה להם זכות - - -</w:t>
      </w:r>
    </w:p>
    <w:p w14:paraId="3C3E2E80" w14:textId="77777777" w:rsidR="00EB49B7" w:rsidRPr="00EB49B7" w:rsidRDefault="00EB49B7" w:rsidP="000E6FDF">
      <w:pPr>
        <w:bidi/>
        <w:jc w:val="both"/>
        <w:rPr>
          <w:rFonts w:cs="David" w:hint="cs"/>
          <w:rtl/>
        </w:rPr>
      </w:pPr>
    </w:p>
    <w:p w14:paraId="388AB8CC"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3CE02AD9" w14:textId="77777777" w:rsidR="00EB49B7" w:rsidRPr="00EB49B7" w:rsidRDefault="00EB49B7" w:rsidP="000E6FDF">
      <w:pPr>
        <w:bidi/>
        <w:jc w:val="both"/>
        <w:rPr>
          <w:rFonts w:cs="David" w:hint="cs"/>
          <w:rtl/>
        </w:rPr>
      </w:pPr>
    </w:p>
    <w:p w14:paraId="7ED89E45" w14:textId="77777777" w:rsidR="00EB49B7" w:rsidRPr="00EB49B7" w:rsidRDefault="00EB49B7" w:rsidP="000E6FDF">
      <w:pPr>
        <w:bidi/>
        <w:jc w:val="both"/>
        <w:rPr>
          <w:rFonts w:cs="David" w:hint="cs"/>
          <w:rtl/>
        </w:rPr>
      </w:pPr>
      <w:r w:rsidRPr="00EB49B7">
        <w:rPr>
          <w:rFonts w:cs="David" w:hint="cs"/>
          <w:rtl/>
        </w:rPr>
        <w:tab/>
        <w:t xml:space="preserve">בעיקרון נותנים לסיעה את כל הזכויות כאשר מכירים בהתפלגות שלה. זה לא בדיוק אותה סוגייה. כאן הקו הוא קו של תאריך על-פי נקודת החיתוך. </w:t>
      </w:r>
    </w:p>
    <w:p w14:paraId="573CBC4B" w14:textId="77777777" w:rsidR="00EB49B7" w:rsidRPr="00EB49B7" w:rsidRDefault="00EB49B7" w:rsidP="000E6FDF">
      <w:pPr>
        <w:bidi/>
        <w:jc w:val="both"/>
        <w:rPr>
          <w:rFonts w:cs="David" w:hint="cs"/>
          <w:rtl/>
        </w:rPr>
      </w:pPr>
    </w:p>
    <w:p w14:paraId="50107392"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222E7837" w14:textId="77777777" w:rsidR="00EB49B7" w:rsidRPr="00EB49B7" w:rsidRDefault="00EB49B7" w:rsidP="000E6FDF">
      <w:pPr>
        <w:bidi/>
        <w:jc w:val="both"/>
        <w:rPr>
          <w:rFonts w:cs="David" w:hint="cs"/>
          <w:rtl/>
        </w:rPr>
      </w:pPr>
    </w:p>
    <w:p w14:paraId="6BC69717" w14:textId="77777777" w:rsidR="00EB49B7" w:rsidRPr="00EB49B7" w:rsidRDefault="00EB49B7" w:rsidP="000E6FDF">
      <w:pPr>
        <w:bidi/>
        <w:jc w:val="both"/>
        <w:rPr>
          <w:rFonts w:cs="David" w:hint="cs"/>
          <w:rtl/>
        </w:rPr>
      </w:pPr>
      <w:r w:rsidRPr="00EB49B7">
        <w:rPr>
          <w:rFonts w:cs="David" w:hint="cs"/>
          <w:rtl/>
        </w:rPr>
        <w:tab/>
        <w:t xml:space="preserve">נכון, אבל מכיוון ששנינו חברים בשתי הוועדות הללו אז צריך לזכור את מה שעו"ד ארבל אסטרחן אמרה כרגע לעניין החובות והזכויות שמעניקים גם לפילוג וגם לפרישה של סיעות. </w:t>
      </w:r>
    </w:p>
    <w:p w14:paraId="3C9F47A4" w14:textId="77777777" w:rsidR="00EB49B7" w:rsidRPr="00EB49B7" w:rsidRDefault="00EB49B7" w:rsidP="000E6FDF">
      <w:pPr>
        <w:bidi/>
        <w:jc w:val="both"/>
        <w:rPr>
          <w:rFonts w:cs="David" w:hint="cs"/>
          <w:rtl/>
        </w:rPr>
      </w:pPr>
    </w:p>
    <w:p w14:paraId="458C22D6"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2C2157CA" w14:textId="77777777" w:rsidR="00EB49B7" w:rsidRPr="00EB49B7" w:rsidRDefault="00EB49B7" w:rsidP="000E6FDF">
      <w:pPr>
        <w:bidi/>
        <w:jc w:val="both"/>
        <w:rPr>
          <w:rFonts w:cs="David" w:hint="cs"/>
          <w:rtl/>
        </w:rPr>
      </w:pPr>
    </w:p>
    <w:p w14:paraId="1631B761" w14:textId="77777777" w:rsidR="00EB49B7" w:rsidRPr="00EB49B7" w:rsidRDefault="00EB49B7" w:rsidP="000E6FDF">
      <w:pPr>
        <w:bidi/>
        <w:jc w:val="both"/>
        <w:rPr>
          <w:rFonts w:cs="David" w:hint="cs"/>
          <w:rtl/>
        </w:rPr>
      </w:pPr>
      <w:r w:rsidRPr="00EB49B7">
        <w:rPr>
          <w:rFonts w:cs="David" w:hint="cs"/>
          <w:rtl/>
        </w:rPr>
        <w:tab/>
        <w:t xml:space="preserve">את אומרת דבר נכון, אבל אלה לא תיקוני תקנון אלא תיקוני חוק. אם את נותנת לסיעה שפרשה ייצוג בוועדות בחירות זה פונקציה של חוקי הבחירות ולא של תיקון התקנון. </w:t>
      </w:r>
    </w:p>
    <w:p w14:paraId="0C54B34C" w14:textId="77777777" w:rsidR="00EB49B7" w:rsidRPr="00EB49B7" w:rsidRDefault="00EB49B7" w:rsidP="000E6FDF">
      <w:pPr>
        <w:bidi/>
        <w:jc w:val="both"/>
        <w:rPr>
          <w:rFonts w:cs="David" w:hint="cs"/>
          <w:rtl/>
        </w:rPr>
      </w:pPr>
    </w:p>
    <w:p w14:paraId="286F20C9" w14:textId="77777777" w:rsidR="00EB49B7" w:rsidRPr="00EB49B7" w:rsidRDefault="00EB49B7" w:rsidP="000E6FDF">
      <w:pPr>
        <w:bidi/>
        <w:jc w:val="both"/>
        <w:rPr>
          <w:rFonts w:cs="David" w:hint="cs"/>
          <w:u w:val="single"/>
          <w:rtl/>
        </w:rPr>
      </w:pPr>
      <w:r w:rsidRPr="00EB49B7">
        <w:rPr>
          <w:rFonts w:cs="David" w:hint="cs"/>
          <w:u w:val="single"/>
          <w:rtl/>
        </w:rPr>
        <w:t>רחל אדטו:</w:t>
      </w:r>
    </w:p>
    <w:p w14:paraId="4A497F02" w14:textId="77777777" w:rsidR="00EB49B7" w:rsidRPr="00EB49B7" w:rsidRDefault="00EB49B7" w:rsidP="000E6FDF">
      <w:pPr>
        <w:bidi/>
        <w:jc w:val="both"/>
        <w:rPr>
          <w:rFonts w:cs="David" w:hint="cs"/>
          <w:rtl/>
        </w:rPr>
      </w:pPr>
    </w:p>
    <w:p w14:paraId="009A4E37" w14:textId="77777777" w:rsidR="00EB49B7" w:rsidRPr="00EB49B7" w:rsidRDefault="00EB49B7" w:rsidP="000E6FDF">
      <w:pPr>
        <w:bidi/>
        <w:jc w:val="both"/>
        <w:rPr>
          <w:rFonts w:cs="David" w:hint="cs"/>
          <w:rtl/>
        </w:rPr>
      </w:pPr>
      <w:r w:rsidRPr="00EB49B7">
        <w:rPr>
          <w:rFonts w:cs="David" w:hint="cs"/>
          <w:rtl/>
        </w:rPr>
        <w:tab/>
        <w:t>צריך לזכור את זה, כי תמיד יכולה לבוא סיעה שהתפלגה לפני משאל עם, לפני בחירות וכדומה ולהגיד: יש לנו זכות לשבת בוועדות הקלפי. הקשר גם ישיר וגם עקיף.</w:t>
      </w:r>
    </w:p>
    <w:p w14:paraId="3AB74954" w14:textId="77777777" w:rsidR="00EB49B7" w:rsidRPr="00EB49B7" w:rsidRDefault="00EB49B7" w:rsidP="000E6FDF">
      <w:pPr>
        <w:bidi/>
        <w:jc w:val="both"/>
        <w:rPr>
          <w:rFonts w:cs="David" w:hint="cs"/>
          <w:rtl/>
        </w:rPr>
      </w:pPr>
    </w:p>
    <w:p w14:paraId="248501F2"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DA86B78" w14:textId="77777777" w:rsidR="00EB49B7" w:rsidRPr="00EB49B7" w:rsidRDefault="00EB49B7" w:rsidP="000E6FDF">
      <w:pPr>
        <w:bidi/>
        <w:jc w:val="both"/>
        <w:rPr>
          <w:rFonts w:cs="David" w:hint="cs"/>
          <w:rtl/>
        </w:rPr>
      </w:pPr>
    </w:p>
    <w:p w14:paraId="612FAA2A" w14:textId="77777777" w:rsidR="00EB49B7" w:rsidRPr="00EB49B7" w:rsidRDefault="00EB49B7" w:rsidP="000E6FDF">
      <w:pPr>
        <w:bidi/>
        <w:jc w:val="both"/>
        <w:rPr>
          <w:rFonts w:cs="David" w:hint="cs"/>
          <w:rtl/>
        </w:rPr>
      </w:pPr>
      <w:r w:rsidRPr="00EB49B7">
        <w:rPr>
          <w:rFonts w:cs="David" w:hint="cs"/>
          <w:rtl/>
        </w:rPr>
        <w:tab/>
        <w:t xml:space="preserve">את צודקת, אבל המסלול הוא בחוק ולא בתקנון. </w:t>
      </w:r>
    </w:p>
    <w:p w14:paraId="7CA009B6" w14:textId="77777777" w:rsidR="00EB49B7" w:rsidRPr="00EB49B7" w:rsidRDefault="00EB49B7" w:rsidP="000E6FDF">
      <w:pPr>
        <w:bidi/>
        <w:jc w:val="both"/>
        <w:rPr>
          <w:rFonts w:cs="David" w:hint="cs"/>
          <w:rtl/>
        </w:rPr>
      </w:pPr>
    </w:p>
    <w:p w14:paraId="22A18002" w14:textId="77777777" w:rsidR="00EB49B7" w:rsidRPr="00EB49B7" w:rsidRDefault="00EB49B7" w:rsidP="000E6FDF">
      <w:pPr>
        <w:keepLines/>
        <w:bidi/>
        <w:jc w:val="both"/>
        <w:rPr>
          <w:rFonts w:cs="David" w:hint="cs"/>
          <w:u w:val="single"/>
          <w:rtl/>
        </w:rPr>
      </w:pPr>
      <w:r w:rsidRPr="00EB49B7">
        <w:rPr>
          <w:rFonts w:cs="David" w:hint="cs"/>
          <w:u w:val="single"/>
          <w:rtl/>
        </w:rPr>
        <w:t>ארבל אסטרחן:</w:t>
      </w:r>
    </w:p>
    <w:p w14:paraId="28B88DFE" w14:textId="77777777" w:rsidR="00EB49B7" w:rsidRPr="00EB49B7" w:rsidRDefault="00EB49B7" w:rsidP="000E6FDF">
      <w:pPr>
        <w:keepLines/>
        <w:bidi/>
        <w:jc w:val="both"/>
        <w:rPr>
          <w:rFonts w:cs="David" w:hint="cs"/>
          <w:rtl/>
        </w:rPr>
      </w:pPr>
    </w:p>
    <w:p w14:paraId="4B2C04C4" w14:textId="77777777" w:rsidR="00EB49B7" w:rsidRPr="00EB49B7" w:rsidRDefault="00EB49B7" w:rsidP="000E6FDF">
      <w:pPr>
        <w:keepLines/>
        <w:bidi/>
        <w:jc w:val="both"/>
        <w:rPr>
          <w:rFonts w:cs="David" w:hint="cs"/>
          <w:rtl/>
        </w:rPr>
      </w:pPr>
      <w:r w:rsidRPr="00EB49B7">
        <w:rPr>
          <w:rFonts w:cs="David" w:hint="cs"/>
          <w:rtl/>
        </w:rPr>
        <w:tab/>
        <w:t xml:space="preserve">סעיף קטן 25(ה) קובע היום שיושב-ראש הכנסת יודיע ליושב-ראש הוועדה המרכזית על הפרטים האמורים באותו סעיף ושינויים בהם. מוצע להוסיף, בהתאם להערת אנשי ועדת הבחירות ומשרד הפנים, שיושב-ראש הכנסת יעביר לשר הפנים וליושב-ראש ועדת הבחירות המרכזית, לא יאוחר מהיום החמישים שלפני יום עריכת משאל עם, את רשימת סיעות הכנסת, לרבות סיעות נפרדות. </w:t>
      </w:r>
    </w:p>
    <w:p w14:paraId="72BFB595" w14:textId="77777777" w:rsidR="00EB49B7" w:rsidRPr="00EB49B7" w:rsidRDefault="00EB49B7" w:rsidP="000E6FDF">
      <w:pPr>
        <w:bidi/>
        <w:jc w:val="both"/>
        <w:rPr>
          <w:rFonts w:cs="David" w:hint="cs"/>
          <w:rtl/>
        </w:rPr>
      </w:pPr>
    </w:p>
    <w:p w14:paraId="3FA601ED" w14:textId="77777777" w:rsidR="00EB49B7" w:rsidRPr="00EB49B7" w:rsidRDefault="00EB49B7" w:rsidP="000E6FDF">
      <w:pPr>
        <w:tabs>
          <w:tab w:val="left" w:pos="1559"/>
        </w:tabs>
        <w:bidi/>
        <w:jc w:val="both"/>
        <w:rPr>
          <w:rFonts w:cs="David" w:hint="cs"/>
          <w:u w:val="single"/>
          <w:rtl/>
        </w:rPr>
      </w:pPr>
      <w:r w:rsidRPr="00EB49B7">
        <w:rPr>
          <w:rFonts w:cs="David" w:hint="cs"/>
          <w:u w:val="single"/>
          <w:rtl/>
        </w:rPr>
        <w:t>אורלי עדס:</w:t>
      </w:r>
    </w:p>
    <w:p w14:paraId="5EA4B10B" w14:textId="77777777" w:rsidR="00EB49B7" w:rsidRPr="00EB49B7" w:rsidRDefault="00EB49B7" w:rsidP="000E6FDF">
      <w:pPr>
        <w:tabs>
          <w:tab w:val="left" w:pos="1559"/>
        </w:tabs>
        <w:bidi/>
        <w:jc w:val="both"/>
        <w:rPr>
          <w:rFonts w:cs="David" w:hint="cs"/>
          <w:rtl/>
        </w:rPr>
      </w:pPr>
    </w:p>
    <w:p w14:paraId="6F28EBEE" w14:textId="77777777" w:rsidR="00EB49B7" w:rsidRPr="00EB49B7" w:rsidRDefault="00EB49B7" w:rsidP="000E6FDF">
      <w:pPr>
        <w:bidi/>
        <w:jc w:val="both"/>
        <w:rPr>
          <w:rFonts w:cs="David" w:hint="cs"/>
          <w:rtl/>
        </w:rPr>
      </w:pPr>
      <w:r w:rsidRPr="00EB49B7">
        <w:rPr>
          <w:rFonts w:cs="David" w:hint="cs"/>
          <w:rtl/>
        </w:rPr>
        <w:tab/>
        <w:t xml:space="preserve">וגם כאן בציון עמדתן. </w:t>
      </w:r>
    </w:p>
    <w:p w14:paraId="0FEFE9BF" w14:textId="77777777" w:rsidR="00EB49B7" w:rsidRPr="00EB49B7" w:rsidRDefault="00EB49B7" w:rsidP="000E6FDF">
      <w:pPr>
        <w:bidi/>
        <w:jc w:val="both"/>
        <w:rPr>
          <w:rFonts w:cs="David" w:hint="cs"/>
          <w:rtl/>
        </w:rPr>
      </w:pPr>
    </w:p>
    <w:p w14:paraId="01E7079A"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171B4FCD" w14:textId="77777777" w:rsidR="00EB49B7" w:rsidRPr="00EB49B7" w:rsidRDefault="00EB49B7" w:rsidP="000E6FDF">
      <w:pPr>
        <w:bidi/>
        <w:jc w:val="both"/>
        <w:rPr>
          <w:rFonts w:cs="David" w:hint="cs"/>
          <w:rtl/>
        </w:rPr>
      </w:pPr>
    </w:p>
    <w:p w14:paraId="0DD12F70" w14:textId="77777777" w:rsidR="00EB49B7" w:rsidRPr="00EB49B7" w:rsidRDefault="00EB49B7" w:rsidP="000E6FDF">
      <w:pPr>
        <w:bidi/>
        <w:jc w:val="both"/>
        <w:rPr>
          <w:rFonts w:cs="David" w:hint="cs"/>
          <w:rtl/>
        </w:rPr>
      </w:pPr>
      <w:r w:rsidRPr="00EB49B7">
        <w:rPr>
          <w:rFonts w:cs="David" w:hint="cs"/>
          <w:rtl/>
        </w:rPr>
        <w:tab/>
        <w:t xml:space="preserve">וגם את באי-כוחן וממלאי מקומם. </w:t>
      </w:r>
    </w:p>
    <w:p w14:paraId="2D159C81" w14:textId="77777777" w:rsidR="00EB49B7" w:rsidRPr="00EB49B7" w:rsidRDefault="00EB49B7" w:rsidP="000E6FDF">
      <w:pPr>
        <w:bidi/>
        <w:jc w:val="both"/>
        <w:rPr>
          <w:rFonts w:cs="David" w:hint="cs"/>
          <w:rtl/>
        </w:rPr>
      </w:pPr>
    </w:p>
    <w:p w14:paraId="3121B8E9" w14:textId="77777777" w:rsidR="00EB49B7" w:rsidRPr="00EB49B7" w:rsidRDefault="00EB49B7" w:rsidP="000E6FDF">
      <w:pPr>
        <w:bidi/>
        <w:jc w:val="both"/>
        <w:rPr>
          <w:rFonts w:cs="David" w:hint="cs"/>
          <w:u w:val="single"/>
          <w:rtl/>
        </w:rPr>
      </w:pPr>
      <w:r w:rsidRPr="00EB49B7">
        <w:rPr>
          <w:rFonts w:cs="David" w:hint="cs"/>
          <w:u w:val="single"/>
          <w:rtl/>
        </w:rPr>
        <w:t>ארבל אסטרחן:</w:t>
      </w:r>
    </w:p>
    <w:p w14:paraId="75BF9763" w14:textId="77777777" w:rsidR="00EB49B7" w:rsidRPr="00EB49B7" w:rsidRDefault="00EB49B7" w:rsidP="000E6FDF">
      <w:pPr>
        <w:bidi/>
        <w:jc w:val="both"/>
        <w:rPr>
          <w:rFonts w:cs="David" w:hint="cs"/>
          <w:rtl/>
        </w:rPr>
      </w:pPr>
    </w:p>
    <w:p w14:paraId="521F9B83" w14:textId="77777777" w:rsidR="00EB49B7" w:rsidRPr="00EB49B7" w:rsidRDefault="00EB49B7" w:rsidP="000E6FDF">
      <w:pPr>
        <w:bidi/>
        <w:jc w:val="both"/>
        <w:rPr>
          <w:rFonts w:cs="David" w:hint="cs"/>
          <w:rtl/>
        </w:rPr>
      </w:pPr>
      <w:r w:rsidRPr="00EB49B7">
        <w:rPr>
          <w:rFonts w:cs="David" w:hint="cs"/>
          <w:rtl/>
        </w:rPr>
        <w:tab/>
      </w:r>
      <w:r w:rsidRPr="00EB49B7">
        <w:rPr>
          <w:rFonts w:cs="David" w:hint="cs"/>
          <w:b/>
          <w:bCs/>
          <w:u w:val="single"/>
          <w:rtl/>
        </w:rPr>
        <w:t>פסקה (6)</w:t>
      </w:r>
      <w:r w:rsidRPr="00EB49B7">
        <w:rPr>
          <w:rFonts w:cs="David" w:hint="cs"/>
          <w:rtl/>
        </w:rPr>
        <w:t xml:space="preserve"> </w:t>
      </w:r>
      <w:r w:rsidRPr="00EB49B7">
        <w:rPr>
          <w:rFonts w:cs="David"/>
          <w:rtl/>
        </w:rPr>
        <w:t>–</w:t>
      </w:r>
      <w:r w:rsidRPr="00EB49B7">
        <w:rPr>
          <w:rFonts w:cs="David" w:hint="cs"/>
          <w:rtl/>
        </w:rPr>
        <w:t xml:space="preserve"> סעיף 39 הוא סעיף חשוב שעוסק במסירת המידע מפנקס הבוחרים לסיעות. מוצעים בו כמה תיקונים. </w:t>
      </w:r>
    </w:p>
    <w:p w14:paraId="219DD5D2" w14:textId="77777777" w:rsidR="00EB49B7" w:rsidRPr="00EB49B7" w:rsidRDefault="00EB49B7" w:rsidP="000E6FDF">
      <w:pPr>
        <w:bidi/>
        <w:jc w:val="both"/>
        <w:rPr>
          <w:rFonts w:cs="David" w:hint="cs"/>
          <w:rtl/>
        </w:rPr>
      </w:pPr>
    </w:p>
    <w:p w14:paraId="3F209BFA" w14:textId="77777777" w:rsidR="00EB49B7" w:rsidRPr="00EB49B7" w:rsidRDefault="00EB49B7" w:rsidP="000E6FDF">
      <w:pPr>
        <w:bidi/>
        <w:jc w:val="both"/>
        <w:rPr>
          <w:rFonts w:cs="David" w:hint="cs"/>
          <w:rtl/>
        </w:rPr>
      </w:pPr>
      <w:r w:rsidRPr="00EB49B7">
        <w:rPr>
          <w:rFonts w:cs="David" w:hint="cs"/>
          <w:rtl/>
        </w:rPr>
        <w:tab/>
        <w:t xml:space="preserve">בסעיף יש הגדרה של "היום הקובע", שקובעת: או היום החמישים לפני יום הבחירות, או אם יש בחירות במועד קצר בגלל חוק הפיזור וכולי אז יום היווצרות העילה. היות וכאן זה תמיד יהיה תשעים ימים, מוצע להגדיר את "היום הקובע": "היום שלאחר היום שבו נוצרה העילה לעריכת משאל העם". העילה זה ההצבעה בכנסת. </w:t>
      </w:r>
    </w:p>
    <w:p w14:paraId="610C929F" w14:textId="77777777" w:rsidR="00EB49B7" w:rsidRPr="00EB49B7" w:rsidRDefault="00EB49B7" w:rsidP="000E6FDF">
      <w:pPr>
        <w:bidi/>
        <w:jc w:val="both"/>
        <w:rPr>
          <w:rFonts w:cs="David" w:hint="cs"/>
          <w:rtl/>
        </w:rPr>
      </w:pPr>
    </w:p>
    <w:p w14:paraId="3A61BE92" w14:textId="77777777" w:rsidR="00EB49B7" w:rsidRPr="00EB49B7" w:rsidRDefault="00EB49B7" w:rsidP="000E6FDF">
      <w:pPr>
        <w:bidi/>
        <w:jc w:val="both"/>
        <w:rPr>
          <w:rFonts w:cs="David" w:hint="cs"/>
          <w:rtl/>
        </w:rPr>
      </w:pPr>
      <w:r w:rsidRPr="00EB49B7">
        <w:rPr>
          <w:rFonts w:cs="David" w:hint="cs"/>
          <w:rtl/>
        </w:rPr>
        <w:tab/>
        <w:t xml:space="preserve">אחר-כך יש הגדרה של "מפלגה" שקובעת: "מפלגה שיש לה ייצוג בכנסת, או מפלגה שנרשמה לפי חוק הבחירות ובא כוחה הודיע שבכוונתה להגיש רשימת מועמדים". בהמשך יש הוראות לגבי מסירת מידע בבחירות גם למפלגות שמיוצגות בכנסת וגם למפלגות שאינן מיוצגות ורק רשומות והודיעו שבכוונתן להתמודד. כאן מוצע בהמשך שמפלגות שאינן מיוצגות בכנסת לא יקבלו מידע מפנקס הבוחרים אלא רק מפלגות שמיוצגות בכנסת. </w:t>
      </w:r>
    </w:p>
    <w:p w14:paraId="52D8B497" w14:textId="77777777" w:rsidR="00EB49B7" w:rsidRPr="00EB49B7" w:rsidRDefault="00EB49B7" w:rsidP="000E6FDF">
      <w:pPr>
        <w:bidi/>
        <w:jc w:val="both"/>
        <w:rPr>
          <w:rFonts w:cs="David" w:hint="cs"/>
          <w:rtl/>
        </w:rPr>
      </w:pPr>
    </w:p>
    <w:p w14:paraId="5E94DE9E" w14:textId="77777777" w:rsidR="00EB49B7" w:rsidRPr="00EB49B7" w:rsidRDefault="00EB49B7" w:rsidP="000E6FDF">
      <w:pPr>
        <w:bidi/>
        <w:jc w:val="both"/>
        <w:rPr>
          <w:rFonts w:cs="David" w:hint="cs"/>
          <w:rtl/>
        </w:rPr>
      </w:pPr>
      <w:r w:rsidRPr="00EB49B7">
        <w:rPr>
          <w:rFonts w:cs="David" w:hint="cs"/>
          <w:rtl/>
        </w:rPr>
        <w:t xml:space="preserve"> </w:t>
      </w:r>
      <w:r w:rsidRPr="00EB49B7">
        <w:rPr>
          <w:rFonts w:cs="David" w:hint="cs"/>
          <w:rtl/>
        </w:rPr>
        <w:tab/>
        <w:t xml:space="preserve">בסעיף קטן 39(ב) נקבע ששר הפנים ימסור למפלגה או לסיעה מידע. כאן מוצע להוסיף: "לרבות לסיעה נפרדת". כלומר אם יש סיעה שנחלקה לשתי סיעות, כפי שדיברנו, שתיהן יקבלו את המידע. </w:t>
      </w:r>
    </w:p>
    <w:p w14:paraId="102D4478" w14:textId="77777777" w:rsidR="00EB49B7" w:rsidRPr="00EB49B7" w:rsidRDefault="00EB49B7" w:rsidP="000E6FDF">
      <w:pPr>
        <w:bidi/>
        <w:jc w:val="both"/>
        <w:rPr>
          <w:rFonts w:cs="David" w:hint="cs"/>
          <w:rtl/>
        </w:rPr>
      </w:pPr>
    </w:p>
    <w:p w14:paraId="33A866BE" w14:textId="77777777" w:rsidR="00EB49B7" w:rsidRPr="00EB49B7" w:rsidRDefault="00EB49B7" w:rsidP="000E6FDF">
      <w:pPr>
        <w:bidi/>
        <w:jc w:val="both"/>
        <w:rPr>
          <w:rFonts w:cs="David" w:hint="cs"/>
          <w:rtl/>
        </w:rPr>
      </w:pPr>
      <w:r w:rsidRPr="00EB49B7">
        <w:rPr>
          <w:rFonts w:cs="David" w:hint="cs"/>
          <w:rtl/>
        </w:rPr>
        <w:tab/>
        <w:t>בהמשך כתוב שלא יעשו שימוש במידע אלא לצורכי התמודדות בבחירות. יובהר שזה רק לצורכי משאל העם כמובן כי זה מידע רגיש.</w:t>
      </w:r>
    </w:p>
    <w:p w14:paraId="5E7A54DF" w14:textId="77777777" w:rsidR="00EB49B7" w:rsidRPr="00EB49B7" w:rsidRDefault="00EB49B7" w:rsidP="000E6FDF">
      <w:pPr>
        <w:bidi/>
        <w:jc w:val="both"/>
        <w:rPr>
          <w:rFonts w:cs="David" w:hint="cs"/>
          <w:rtl/>
        </w:rPr>
      </w:pPr>
    </w:p>
    <w:p w14:paraId="1616E4A7" w14:textId="77777777" w:rsidR="00EB49B7" w:rsidRPr="00EB49B7" w:rsidRDefault="00EB49B7" w:rsidP="000E6FDF">
      <w:pPr>
        <w:bidi/>
        <w:jc w:val="both"/>
        <w:rPr>
          <w:rFonts w:cs="David" w:hint="cs"/>
          <w:rtl/>
        </w:rPr>
      </w:pPr>
      <w:r w:rsidRPr="00EB49B7">
        <w:rPr>
          <w:rFonts w:cs="David" w:hint="cs"/>
          <w:rtl/>
        </w:rPr>
        <w:tab/>
        <w:t xml:space="preserve">אלה התיקונים בסעיף 39. </w:t>
      </w:r>
    </w:p>
    <w:p w14:paraId="074E94E4" w14:textId="77777777" w:rsidR="00EB49B7" w:rsidRPr="00EB49B7" w:rsidRDefault="00EB49B7" w:rsidP="000E6FDF">
      <w:pPr>
        <w:bidi/>
        <w:jc w:val="both"/>
        <w:rPr>
          <w:rFonts w:cs="David" w:hint="cs"/>
          <w:rtl/>
        </w:rPr>
      </w:pPr>
    </w:p>
    <w:p w14:paraId="6CB2A779" w14:textId="77777777" w:rsidR="00EB49B7" w:rsidRPr="00EB49B7" w:rsidRDefault="00EB49B7" w:rsidP="000E6FDF">
      <w:pPr>
        <w:bidi/>
        <w:jc w:val="both"/>
        <w:rPr>
          <w:rFonts w:cs="David" w:hint="cs"/>
          <w:u w:val="single"/>
          <w:rtl/>
        </w:rPr>
      </w:pPr>
      <w:r w:rsidRPr="00EB49B7">
        <w:rPr>
          <w:rFonts w:cs="David" w:hint="cs"/>
          <w:u w:val="single"/>
          <w:rtl/>
        </w:rPr>
        <w:t>היו"ר יריב לוין:</w:t>
      </w:r>
    </w:p>
    <w:p w14:paraId="1CCFB316" w14:textId="77777777" w:rsidR="00EB49B7" w:rsidRPr="00EB49B7" w:rsidRDefault="00EB49B7" w:rsidP="000E6FDF">
      <w:pPr>
        <w:bidi/>
        <w:jc w:val="both"/>
        <w:rPr>
          <w:rFonts w:cs="David" w:hint="cs"/>
          <w:rtl/>
        </w:rPr>
      </w:pPr>
    </w:p>
    <w:p w14:paraId="67161CA5" w14:textId="77777777" w:rsidR="00EB49B7" w:rsidRPr="00EB49B7" w:rsidRDefault="00EB49B7" w:rsidP="000E6FDF">
      <w:pPr>
        <w:bidi/>
        <w:jc w:val="both"/>
        <w:rPr>
          <w:rFonts w:cs="David" w:hint="cs"/>
          <w:rtl/>
        </w:rPr>
      </w:pPr>
      <w:r w:rsidRPr="00EB49B7">
        <w:rPr>
          <w:rFonts w:cs="David" w:hint="cs"/>
          <w:rtl/>
        </w:rPr>
        <w:tab/>
        <w:t xml:space="preserve">יש הערות נוספות לעניין הזה? אין. </w:t>
      </w:r>
    </w:p>
    <w:p w14:paraId="5655D4FC" w14:textId="77777777" w:rsidR="00EB49B7" w:rsidRPr="00EB49B7" w:rsidRDefault="00EB49B7" w:rsidP="000E6FDF">
      <w:pPr>
        <w:bidi/>
        <w:jc w:val="both"/>
        <w:rPr>
          <w:rFonts w:cs="David" w:hint="cs"/>
          <w:rtl/>
        </w:rPr>
      </w:pPr>
    </w:p>
    <w:p w14:paraId="35D8A8BB" w14:textId="77777777" w:rsidR="00EB49B7" w:rsidRPr="00EB49B7" w:rsidRDefault="00EB49B7" w:rsidP="000E6FDF">
      <w:pPr>
        <w:bidi/>
        <w:jc w:val="both"/>
        <w:rPr>
          <w:rFonts w:cs="David" w:hint="cs"/>
          <w:rtl/>
        </w:rPr>
      </w:pPr>
      <w:r w:rsidRPr="00EB49B7">
        <w:rPr>
          <w:rFonts w:cs="David" w:hint="cs"/>
          <w:rtl/>
        </w:rPr>
        <w:tab/>
        <w:t xml:space="preserve">תודה רבה. הישיבה נעולה. </w:t>
      </w:r>
    </w:p>
    <w:p w14:paraId="53CDD7F6" w14:textId="77777777" w:rsidR="00EB49B7" w:rsidRPr="00EB49B7" w:rsidRDefault="00EB49B7" w:rsidP="000E6FDF">
      <w:pPr>
        <w:bidi/>
        <w:jc w:val="both"/>
        <w:rPr>
          <w:rFonts w:cs="David" w:hint="cs"/>
          <w:rtl/>
        </w:rPr>
      </w:pPr>
    </w:p>
    <w:p w14:paraId="1AE2E3E4" w14:textId="77777777" w:rsidR="00EB49B7" w:rsidRPr="00EB49B7" w:rsidRDefault="00EB49B7" w:rsidP="000E6FDF">
      <w:pPr>
        <w:bidi/>
        <w:jc w:val="both"/>
        <w:rPr>
          <w:rFonts w:cs="David" w:hint="cs"/>
          <w:rtl/>
        </w:rPr>
      </w:pPr>
    </w:p>
    <w:p w14:paraId="0D4D6E69" w14:textId="77777777" w:rsidR="00EB49B7" w:rsidRPr="00EB49B7" w:rsidRDefault="00EB49B7" w:rsidP="000E6FDF">
      <w:pPr>
        <w:bidi/>
        <w:jc w:val="both"/>
        <w:rPr>
          <w:rFonts w:cs="David" w:hint="cs"/>
          <w:rtl/>
        </w:rPr>
      </w:pPr>
      <w:r w:rsidRPr="00EB49B7">
        <w:rPr>
          <w:rFonts w:cs="David" w:hint="cs"/>
          <w:b/>
          <w:bCs/>
          <w:u w:val="single"/>
          <w:rtl/>
        </w:rPr>
        <w:t>הישיבה ננעלה בשעה 14:05</w:t>
      </w:r>
    </w:p>
    <w:p w14:paraId="6E9157AE" w14:textId="77777777" w:rsidR="00552A80" w:rsidRPr="00EB49B7" w:rsidRDefault="00552A80" w:rsidP="000E6FDF">
      <w:pPr>
        <w:bidi/>
        <w:jc w:val="both"/>
        <w:rPr>
          <w:rFonts w:cs="David"/>
        </w:rPr>
      </w:pPr>
    </w:p>
    <w:p w14:paraId="58DDAE7D" w14:textId="77777777" w:rsidR="000E6FDF" w:rsidRPr="00EB49B7" w:rsidRDefault="000E6FDF">
      <w:pPr>
        <w:rPr>
          <w:rFonts w:cs="David"/>
        </w:rPr>
      </w:pPr>
    </w:p>
    <w:sectPr w:rsidR="000E6FDF" w:rsidRPr="00EB49B7" w:rsidSect="00EB49B7">
      <w:headerReference w:type="even" r:id="rId6"/>
      <w:headerReference w:type="default" r:id="rId7"/>
      <w:footerReference w:type="even"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E880C" w14:textId="77777777" w:rsidR="00EB49B7" w:rsidRDefault="00EB49B7">
      <w:r>
        <w:separator/>
      </w:r>
    </w:p>
  </w:endnote>
  <w:endnote w:type="continuationSeparator" w:id="0">
    <w:p w14:paraId="0701DF07" w14:textId="77777777" w:rsidR="00EB49B7" w:rsidRDefault="00EB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6E54" w14:textId="77777777" w:rsidR="00EB49B7" w:rsidRDefault="00EB49B7" w:rsidP="00EB49B7">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2DF78F0" w14:textId="77777777" w:rsidR="00EB49B7" w:rsidRDefault="00EB49B7" w:rsidP="00EB49B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8AE35" w14:textId="77777777" w:rsidR="00EB49B7" w:rsidRDefault="00EB49B7" w:rsidP="00EB49B7">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D52DA5">
      <w:rPr>
        <w:rStyle w:val="PageNumber"/>
        <w:noProof/>
        <w:rtl/>
      </w:rPr>
      <w:t>29</w:t>
    </w:r>
    <w:r>
      <w:rPr>
        <w:rStyle w:val="PageNumber"/>
        <w:rtl/>
      </w:rPr>
      <w:fldChar w:fldCharType="end"/>
    </w:r>
  </w:p>
  <w:p w14:paraId="2F7005AA" w14:textId="77777777" w:rsidR="00EB49B7" w:rsidRDefault="00EB49B7" w:rsidP="00EB49B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BCA0D" w14:textId="77777777" w:rsidR="00EB49B7" w:rsidRDefault="00EB49B7">
      <w:r>
        <w:separator/>
      </w:r>
    </w:p>
  </w:footnote>
  <w:footnote w:type="continuationSeparator" w:id="0">
    <w:p w14:paraId="7F6EC3DF" w14:textId="77777777" w:rsidR="00EB49B7" w:rsidRDefault="00EB4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3AE9" w14:textId="77777777" w:rsidR="00EB49B7" w:rsidRDefault="00EB49B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841CB65" w14:textId="77777777" w:rsidR="00EB49B7" w:rsidRDefault="00EB49B7">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486A" w14:textId="77777777" w:rsidR="00EB49B7" w:rsidRDefault="00EB49B7">
    <w:pPr>
      <w:pStyle w:val="Header"/>
      <w:tabs>
        <w:tab w:val="clear" w:pos="4153"/>
      </w:tabs>
      <w:jc w:val="both"/>
      <w:rPr>
        <w:rStyle w:val="PageNumber"/>
        <w:rFonts w:hint="cs"/>
        <w:rtl/>
      </w:rPr>
    </w:pPr>
    <w:r>
      <w:rPr>
        <w:rtl/>
      </w:rPr>
      <w:t>ועד</w:t>
    </w:r>
    <w:r>
      <w:rPr>
        <w:rFonts w:hint="cs"/>
        <w:rtl/>
      </w:rPr>
      <w:t>ה משותפת כנסת-חוקה</w:t>
    </w:r>
    <w:r>
      <w:rPr>
        <w:rFonts w:hint="cs"/>
        <w:rtl/>
      </w:rPr>
      <w:tab/>
    </w:r>
    <w:r>
      <w:rPr>
        <w:rStyle w:val="PageNumber"/>
      </w:rPr>
      <w:fldChar w:fldCharType="begin"/>
    </w:r>
    <w:r>
      <w:rPr>
        <w:rStyle w:val="PageNumber"/>
      </w:rPr>
      <w:instrText xml:space="preserve"> PAGE </w:instrText>
    </w:r>
    <w:r>
      <w:rPr>
        <w:rStyle w:val="PageNumber"/>
      </w:rPr>
      <w:fldChar w:fldCharType="separate"/>
    </w:r>
    <w:r w:rsidR="00D52DA5">
      <w:rPr>
        <w:rStyle w:val="PageNumber"/>
        <w:noProof/>
        <w:rtl/>
      </w:rPr>
      <w:t>29</w:t>
    </w:r>
    <w:r>
      <w:rPr>
        <w:rStyle w:val="PageNumber"/>
      </w:rPr>
      <w:fldChar w:fldCharType="end"/>
    </w:r>
  </w:p>
  <w:p w14:paraId="0F1CEE04" w14:textId="77777777" w:rsidR="00EB49B7" w:rsidRDefault="00EB49B7">
    <w:pPr>
      <w:pStyle w:val="Header"/>
      <w:tabs>
        <w:tab w:val="clear" w:pos="4153"/>
      </w:tabs>
      <w:jc w:val="both"/>
      <w:rPr>
        <w:rStyle w:val="PageNumber"/>
        <w:rFonts w:hint="cs"/>
        <w:rtl/>
      </w:rPr>
    </w:pPr>
    <w:r>
      <w:rPr>
        <w:rStyle w:val="PageNumber"/>
        <w:rFonts w:hint="cs"/>
        <w:rtl/>
      </w:rPr>
      <w:t xml:space="preserve">לדיון בהצ"ח סדרי השלטון והמשפט (ביטול החלת המשפט, השיפוט </w:t>
    </w:r>
  </w:p>
  <w:p w14:paraId="63E3CB52" w14:textId="77777777" w:rsidR="00EB49B7" w:rsidRDefault="00EB49B7" w:rsidP="00EB49B7">
    <w:pPr>
      <w:pStyle w:val="Header"/>
      <w:tabs>
        <w:tab w:val="clear" w:pos="4153"/>
      </w:tabs>
      <w:jc w:val="both"/>
      <w:rPr>
        <w:rFonts w:hint="cs"/>
        <w:rtl/>
      </w:rPr>
    </w:pPr>
    <w:r>
      <w:rPr>
        <w:rStyle w:val="PageNumber"/>
        <w:rFonts w:hint="cs"/>
        <w:rtl/>
      </w:rPr>
      <w:t>והמינהל) (תיקון) (עריכת משאל עם), התשס"ח-2008</w:t>
    </w:r>
  </w:p>
  <w:p w14:paraId="34FBE7A6" w14:textId="77777777" w:rsidR="00EB49B7" w:rsidRDefault="00EB49B7">
    <w:pPr>
      <w:pStyle w:val="Header"/>
      <w:jc w:val="both"/>
      <w:rPr>
        <w:rFonts w:hint="cs"/>
        <w:rtl/>
      </w:rPr>
    </w:pPr>
    <w:bookmarkStart w:id="0" w:name="MeetingDate"/>
    <w:r>
      <w:rPr>
        <w:rtl/>
      </w:rPr>
      <w:t>18/1/2010</w:t>
    </w:r>
    <w:bookmarkEnd w:id="0"/>
  </w:p>
  <w:p w14:paraId="3EF2A37F" w14:textId="77777777" w:rsidR="00EB49B7" w:rsidRDefault="00EB49B7">
    <w:pPr>
      <w:pStyle w:val="Header"/>
      <w:jc w:val="both"/>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112פרוטוקול_ישיבת_ועדה.doc"/>
    <w:docVar w:name="StartMode" w:val="3"/>
  </w:docVars>
  <w:rsids>
    <w:rsidRoot w:val="005A1716"/>
    <w:rsid w:val="000E6FDF"/>
    <w:rsid w:val="00552A80"/>
    <w:rsid w:val="005A1716"/>
    <w:rsid w:val="008A2669"/>
    <w:rsid w:val="00965806"/>
    <w:rsid w:val="00D52DA5"/>
    <w:rsid w:val="00D94D88"/>
    <w:rsid w:val="00EB49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8EEC8A"/>
  <w15:chartTrackingRefBased/>
  <w15:docId w15:val="{571B906B-4E42-4F0A-B4EE-11CC36AB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B49B7"/>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EB49B7"/>
  </w:style>
  <w:style w:type="paragraph" w:styleId="Header">
    <w:name w:val="header"/>
    <w:basedOn w:val="Normal"/>
    <w:rsid w:val="00EB49B7"/>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B49B7"/>
    <w:pPr>
      <w:widowControl w:val="0"/>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6614</Words>
  <Characters>37700</Characters>
  <Application>Microsoft Office Word</Application>
  <DocSecurity>0</DocSecurity>
  <Lines>314</Lines>
  <Paragraphs>88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