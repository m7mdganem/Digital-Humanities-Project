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DD615" w14:textId="77777777" w:rsidR="00293AF5" w:rsidRDefault="00293AF5" w:rsidP="00293AF5">
      <w:pPr>
        <w:bidi/>
        <w:jc w:val="both"/>
        <w:rPr>
          <w:rFonts w:cs="David" w:hint="cs"/>
          <w:b/>
          <w:bCs/>
          <w:rtl/>
        </w:rPr>
      </w:pPr>
    </w:p>
    <w:p w14:paraId="5F9ABA3F" w14:textId="77777777" w:rsidR="00293AF5" w:rsidRDefault="00293AF5" w:rsidP="00293AF5">
      <w:pPr>
        <w:bidi/>
        <w:jc w:val="both"/>
        <w:rPr>
          <w:rFonts w:cs="David" w:hint="cs"/>
          <w:b/>
          <w:bCs/>
          <w:rtl/>
        </w:rPr>
      </w:pPr>
      <w:r>
        <w:rPr>
          <w:rFonts w:cs="David" w:hint="cs"/>
          <w:b/>
          <w:bCs/>
          <w:rtl/>
        </w:rPr>
        <w:t>ה</w:t>
      </w:r>
      <w:r>
        <w:rPr>
          <w:rFonts w:cs="David"/>
          <w:b/>
          <w:bCs/>
          <w:rtl/>
        </w:rPr>
        <w:t xml:space="preserve">כנסת </w:t>
      </w:r>
      <w:r>
        <w:rPr>
          <w:rFonts w:cs="David" w:hint="cs"/>
          <w:b/>
          <w:bCs/>
          <w:rtl/>
        </w:rPr>
        <w:t>השמונה-עשרה</w:t>
      </w:r>
      <w:r>
        <w:rPr>
          <w:rFonts w:cs="David" w:hint="cs"/>
          <w:b/>
          <w:bCs/>
          <w:rtl/>
        </w:rPr>
        <w:tab/>
        <w:t xml:space="preserve">                                                                  נוסח לא מתוקן              </w:t>
      </w:r>
    </w:p>
    <w:p w14:paraId="4DE7DBD3" w14:textId="77777777" w:rsidR="00293AF5" w:rsidRDefault="00293AF5" w:rsidP="00293AF5">
      <w:pPr>
        <w:bidi/>
        <w:jc w:val="both"/>
        <w:outlineLvl w:val="0"/>
        <w:rPr>
          <w:rFonts w:cs="David" w:hint="cs"/>
          <w:b/>
          <w:bCs/>
          <w:rtl/>
        </w:rPr>
      </w:pPr>
      <w:r>
        <w:rPr>
          <w:rFonts w:cs="David" w:hint="cs"/>
          <w:b/>
          <w:bCs/>
          <w:rtl/>
        </w:rPr>
        <w:t>מושב שני</w:t>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b/>
          <w:bCs/>
          <w:rtl/>
        </w:rPr>
        <w:tab/>
      </w:r>
      <w:r>
        <w:rPr>
          <w:rFonts w:cs="David" w:hint="cs"/>
          <w:b/>
          <w:bCs/>
          <w:rtl/>
        </w:rPr>
        <w:t xml:space="preserve">         </w:t>
      </w:r>
    </w:p>
    <w:p w14:paraId="52E91ECB" w14:textId="77777777" w:rsidR="00293AF5" w:rsidRDefault="00293AF5" w:rsidP="00293AF5">
      <w:pPr>
        <w:bidi/>
        <w:jc w:val="center"/>
        <w:outlineLvl w:val="0"/>
        <w:rPr>
          <w:rFonts w:cs="David" w:hint="cs"/>
          <w:b/>
          <w:bCs/>
          <w:rtl/>
        </w:rPr>
      </w:pPr>
    </w:p>
    <w:p w14:paraId="544F3639" w14:textId="77777777" w:rsidR="00293AF5" w:rsidRDefault="00293AF5" w:rsidP="00293AF5">
      <w:pPr>
        <w:bidi/>
        <w:jc w:val="center"/>
        <w:outlineLvl w:val="0"/>
        <w:rPr>
          <w:rFonts w:cs="David" w:hint="cs"/>
          <w:b/>
          <w:bCs/>
          <w:rtl/>
        </w:rPr>
      </w:pPr>
    </w:p>
    <w:p w14:paraId="7DE018CC" w14:textId="77777777" w:rsidR="00293AF5" w:rsidRDefault="00293AF5" w:rsidP="00293AF5">
      <w:pPr>
        <w:bidi/>
        <w:jc w:val="center"/>
        <w:outlineLvl w:val="0"/>
        <w:rPr>
          <w:rFonts w:cs="David" w:hint="cs"/>
          <w:b/>
          <w:bCs/>
          <w:rtl/>
        </w:rPr>
      </w:pPr>
      <w:r>
        <w:rPr>
          <w:rFonts w:cs="David"/>
          <w:b/>
          <w:bCs/>
          <w:rtl/>
        </w:rPr>
        <w:t xml:space="preserve">פרוטוקול מס' </w:t>
      </w:r>
      <w:r>
        <w:rPr>
          <w:rFonts w:cs="David" w:hint="cs"/>
          <w:b/>
          <w:bCs/>
          <w:rtl/>
        </w:rPr>
        <w:t>74</w:t>
      </w:r>
    </w:p>
    <w:p w14:paraId="19244020" w14:textId="77777777" w:rsidR="00293AF5" w:rsidRDefault="00293AF5" w:rsidP="00293AF5">
      <w:pPr>
        <w:bidi/>
        <w:jc w:val="center"/>
        <w:outlineLvl w:val="0"/>
        <w:rPr>
          <w:rFonts w:cs="David" w:hint="cs"/>
          <w:b/>
          <w:bCs/>
          <w:rtl/>
        </w:rPr>
      </w:pPr>
      <w:r>
        <w:rPr>
          <w:rFonts w:cs="David"/>
          <w:b/>
          <w:bCs/>
          <w:rtl/>
        </w:rPr>
        <w:t>מישיב</w:t>
      </w:r>
      <w:r>
        <w:rPr>
          <w:rFonts w:cs="David" w:hint="cs"/>
          <w:b/>
          <w:bCs/>
          <w:rtl/>
        </w:rPr>
        <w:t>ת ועדת הכנסת</w:t>
      </w:r>
    </w:p>
    <w:p w14:paraId="1EBCC266" w14:textId="77777777" w:rsidR="00293AF5" w:rsidRDefault="00293AF5" w:rsidP="00293AF5">
      <w:pPr>
        <w:bidi/>
        <w:jc w:val="center"/>
        <w:rPr>
          <w:rFonts w:cs="David" w:hint="cs"/>
          <w:b/>
          <w:bCs/>
          <w:u w:val="single"/>
          <w:rtl/>
        </w:rPr>
      </w:pPr>
      <w:r>
        <w:rPr>
          <w:rFonts w:cs="David" w:hint="cs"/>
          <w:b/>
          <w:bCs/>
          <w:u w:val="single"/>
          <w:rtl/>
        </w:rPr>
        <w:t>יום שלישי, ט"ז באדר התש"ע (2 במרץ 2010), שעה 13:00</w:t>
      </w:r>
    </w:p>
    <w:p w14:paraId="4A7A946D" w14:textId="77777777" w:rsidR="00293AF5" w:rsidRDefault="00293AF5" w:rsidP="00293AF5">
      <w:pPr>
        <w:bidi/>
        <w:rPr>
          <w:rFonts w:cs="David" w:hint="cs"/>
          <w:b/>
          <w:bCs/>
          <w:u w:val="single"/>
          <w:rtl/>
        </w:rPr>
      </w:pPr>
    </w:p>
    <w:p w14:paraId="5B9CFD7A" w14:textId="77777777" w:rsidR="00293AF5" w:rsidRDefault="00293AF5" w:rsidP="00293AF5">
      <w:pPr>
        <w:bidi/>
        <w:rPr>
          <w:rFonts w:cs="David" w:hint="cs"/>
          <w:b/>
          <w:bCs/>
          <w:u w:val="single"/>
          <w:rtl/>
        </w:rPr>
      </w:pPr>
    </w:p>
    <w:p w14:paraId="30B51008" w14:textId="77777777" w:rsidR="00293AF5" w:rsidRDefault="00293AF5" w:rsidP="00293AF5">
      <w:pPr>
        <w:bidi/>
        <w:rPr>
          <w:rFonts w:cs="David" w:hint="cs"/>
          <w:b/>
          <w:bCs/>
          <w:u w:val="single"/>
          <w:rtl/>
        </w:rPr>
      </w:pPr>
    </w:p>
    <w:p w14:paraId="2D34CD29" w14:textId="77777777" w:rsidR="00293AF5" w:rsidRDefault="00293AF5" w:rsidP="00293AF5">
      <w:pPr>
        <w:bidi/>
        <w:jc w:val="both"/>
        <w:rPr>
          <w:rFonts w:cs="David" w:hint="cs"/>
          <w:rtl/>
        </w:rPr>
      </w:pPr>
      <w:r>
        <w:rPr>
          <w:rFonts w:cs="David" w:hint="cs"/>
          <w:b/>
          <w:bCs/>
          <w:u w:val="single"/>
          <w:rtl/>
        </w:rPr>
        <w:t>סדר היום</w:t>
      </w:r>
      <w:r>
        <w:rPr>
          <w:rFonts w:cs="David"/>
          <w:b/>
          <w:bCs/>
          <w:u w:val="single"/>
          <w:rtl/>
        </w:rPr>
        <w:t>:</w:t>
      </w:r>
      <w:r>
        <w:rPr>
          <w:rFonts w:cs="David"/>
          <w:rtl/>
        </w:rPr>
        <w:t xml:space="preserve"> </w:t>
      </w:r>
      <w:r>
        <w:rPr>
          <w:rFonts w:cs="David" w:hint="cs"/>
          <w:rtl/>
        </w:rPr>
        <w:t xml:space="preserve"> </w:t>
      </w:r>
    </w:p>
    <w:p w14:paraId="5DAF77F5" w14:textId="77777777" w:rsidR="00293AF5" w:rsidRDefault="00293AF5" w:rsidP="00293AF5">
      <w:pPr>
        <w:bidi/>
        <w:jc w:val="both"/>
        <w:rPr>
          <w:rFonts w:cs="David" w:hint="cs"/>
          <w:b/>
          <w:bCs/>
          <w:u w:val="single"/>
          <w:rtl/>
        </w:rPr>
      </w:pPr>
    </w:p>
    <w:p w14:paraId="2F99D895" w14:textId="77777777" w:rsidR="00293AF5" w:rsidRDefault="00293AF5" w:rsidP="00293AF5">
      <w:pPr>
        <w:numPr>
          <w:ilvl w:val="0"/>
          <w:numId w:val="2"/>
        </w:numPr>
        <w:autoSpaceDE w:val="0"/>
        <w:autoSpaceDN w:val="0"/>
        <w:bidi/>
        <w:jc w:val="both"/>
        <w:rPr>
          <w:rFonts w:cs="David" w:hint="cs"/>
        </w:rPr>
      </w:pPr>
      <w:r w:rsidRPr="000A7847">
        <w:rPr>
          <w:rFonts w:cs="David" w:hint="cs"/>
          <w:rtl/>
        </w:rPr>
        <w:t>אישור נאום נשיא ברזיל</w:t>
      </w:r>
      <w:r>
        <w:rPr>
          <w:rFonts w:cs="David" w:hint="cs"/>
          <w:rtl/>
        </w:rPr>
        <w:t xml:space="preserve"> במליאת הכנסת. </w:t>
      </w:r>
    </w:p>
    <w:p w14:paraId="3C169928" w14:textId="77777777" w:rsidR="00293AF5" w:rsidRDefault="00293AF5" w:rsidP="00293AF5">
      <w:pPr>
        <w:numPr>
          <w:ilvl w:val="0"/>
          <w:numId w:val="2"/>
        </w:numPr>
        <w:autoSpaceDE w:val="0"/>
        <w:autoSpaceDN w:val="0"/>
        <w:bidi/>
        <w:jc w:val="both"/>
        <w:rPr>
          <w:rFonts w:cs="David" w:hint="cs"/>
        </w:rPr>
      </w:pPr>
      <w:r>
        <w:rPr>
          <w:rFonts w:cs="David" w:hint="cs"/>
          <w:rtl/>
        </w:rPr>
        <w:t>בקשת יו"ר ועדת העבודה, הרווחה והבריאות להקדמת הדיון בהצעת חוק הסדרת העיסוק במקצועות הבריאות (תיקון מס' 2), התש"ע-2010, לפני הקריאה השניה והשלישית.</w:t>
      </w:r>
    </w:p>
    <w:p w14:paraId="49FE62E1" w14:textId="77777777" w:rsidR="00293AF5" w:rsidRDefault="00293AF5" w:rsidP="00293AF5">
      <w:pPr>
        <w:numPr>
          <w:ilvl w:val="0"/>
          <w:numId w:val="2"/>
        </w:numPr>
        <w:autoSpaceDE w:val="0"/>
        <w:autoSpaceDN w:val="0"/>
        <w:bidi/>
        <w:jc w:val="both"/>
        <w:rPr>
          <w:rFonts w:cs="David" w:hint="cs"/>
        </w:rPr>
      </w:pPr>
      <w:r>
        <w:rPr>
          <w:rFonts w:cs="David" w:hint="cs"/>
          <w:rtl/>
        </w:rPr>
        <w:t xml:space="preserve">הצעה לסדר-היום בנושא: העברת נתונים לדוח גולדסטון על-ידי הקרן החדשה לישראל ועמותות שמאל, של חברי ה כנסת זבולון אורלב, דני דנון, חיים אמסלם, חיים אורון, יוליה שמאלוב-ברקוביץ, עפו אגבאריה ומשה גפני. קביעת ועדה לדיון בהצעה. </w:t>
      </w:r>
    </w:p>
    <w:p w14:paraId="3F24394A" w14:textId="77777777" w:rsidR="00293AF5" w:rsidRDefault="00293AF5" w:rsidP="00293AF5">
      <w:pPr>
        <w:numPr>
          <w:ilvl w:val="0"/>
          <w:numId w:val="2"/>
        </w:numPr>
        <w:autoSpaceDE w:val="0"/>
        <w:autoSpaceDN w:val="0"/>
        <w:bidi/>
        <w:jc w:val="both"/>
        <w:rPr>
          <w:rFonts w:cs="David" w:hint="cs"/>
        </w:rPr>
      </w:pPr>
      <w:r>
        <w:rPr>
          <w:rFonts w:cs="David" w:hint="cs"/>
          <w:rtl/>
        </w:rPr>
        <w:t xml:space="preserve">בקשת יו"ר ועדת הפנים והגנת הסביבה להעברת הצעה לסדר-היום בנושא "הנצחת זכרו ומורשתו של הצדיק המקובל הרב ישראל אבוחצירא (הבבא סאלי) זצוק"ל, התשס"ט-2009, מוועדת הפנים והגנת הסביבה לדיון בוועדת החינוך, התרבות והספורט. </w:t>
      </w:r>
    </w:p>
    <w:p w14:paraId="6BB6A6C5" w14:textId="77777777" w:rsidR="00293AF5" w:rsidRDefault="00293AF5" w:rsidP="00293AF5">
      <w:pPr>
        <w:numPr>
          <w:ilvl w:val="0"/>
          <w:numId w:val="2"/>
        </w:numPr>
        <w:autoSpaceDE w:val="0"/>
        <w:autoSpaceDN w:val="0"/>
        <w:bidi/>
        <w:jc w:val="both"/>
        <w:rPr>
          <w:rFonts w:cs="David" w:hint="cs"/>
        </w:rPr>
      </w:pPr>
      <w:r>
        <w:rPr>
          <w:rFonts w:cs="David" w:hint="cs"/>
          <w:rtl/>
        </w:rPr>
        <w:t>הודעת ועדת הכנסת על רצונה להחיל דין רציפות על הצעת חוק חסינות חברי הכנסת, זכויותיהם וחובותיהם (תיקון מס' 36) (צמצום החסינות בפני חיפוש בשל עבירת ביטחון), התשס"ח-2008, של חה"כ עתניאל שנלר (פ/2699)</w:t>
      </w:r>
    </w:p>
    <w:p w14:paraId="5928BA11" w14:textId="77777777" w:rsidR="00293AF5" w:rsidRDefault="00293AF5" w:rsidP="00293AF5">
      <w:pPr>
        <w:numPr>
          <w:ilvl w:val="0"/>
          <w:numId w:val="2"/>
        </w:numPr>
        <w:autoSpaceDE w:val="0"/>
        <w:autoSpaceDN w:val="0"/>
        <w:bidi/>
        <w:jc w:val="both"/>
        <w:rPr>
          <w:rFonts w:cs="David" w:hint="cs"/>
        </w:rPr>
      </w:pPr>
      <w:r>
        <w:rPr>
          <w:rFonts w:cs="David" w:hint="cs"/>
          <w:rtl/>
        </w:rPr>
        <w:t xml:space="preserve">הצעה לסדר-היום בנושא: העברת נתונים לדוח גולדסטון על-ידי הקרן החדשה לישראל ועמותות שמאל, של חברי ה כנסת זבולון אורלב, דני דנון, חיים אמסלם, חיים אורון, יוליה שמאלוב-ברקוביץ, עפו אגבאריה ומשה גפני. קביעת ועדה לדיון בהצעה. </w:t>
      </w:r>
    </w:p>
    <w:p w14:paraId="0A770A9A" w14:textId="77777777" w:rsidR="00293AF5" w:rsidRPr="000A7847" w:rsidRDefault="00293AF5" w:rsidP="00293AF5">
      <w:pPr>
        <w:numPr>
          <w:ilvl w:val="0"/>
          <w:numId w:val="2"/>
        </w:numPr>
        <w:autoSpaceDE w:val="0"/>
        <w:autoSpaceDN w:val="0"/>
        <w:bidi/>
        <w:jc w:val="both"/>
        <w:rPr>
          <w:rFonts w:cs="David" w:hint="cs"/>
          <w:rtl/>
        </w:rPr>
      </w:pPr>
      <w:r>
        <w:rPr>
          <w:rFonts w:cs="David" w:hint="cs"/>
          <w:rtl/>
        </w:rPr>
        <w:t xml:space="preserve">הצעות לתיקון תקנון הכנסת. </w:t>
      </w:r>
    </w:p>
    <w:p w14:paraId="13DE630E" w14:textId="77777777" w:rsidR="00293AF5" w:rsidRDefault="00293AF5" w:rsidP="00293AF5">
      <w:pPr>
        <w:bidi/>
        <w:jc w:val="both"/>
        <w:rPr>
          <w:rFonts w:cs="David" w:hint="cs"/>
          <w:b/>
          <w:bCs/>
          <w:u w:val="single"/>
          <w:rtl/>
        </w:rPr>
      </w:pPr>
    </w:p>
    <w:p w14:paraId="558AD0E6" w14:textId="77777777" w:rsidR="00293AF5" w:rsidRDefault="00293AF5" w:rsidP="00293AF5">
      <w:pPr>
        <w:bidi/>
        <w:jc w:val="both"/>
        <w:rPr>
          <w:rFonts w:cs="David"/>
          <w:b/>
          <w:bCs/>
          <w:rtl/>
        </w:rPr>
      </w:pPr>
    </w:p>
    <w:p w14:paraId="497CE5F7" w14:textId="77777777" w:rsidR="00293AF5" w:rsidRDefault="00293AF5" w:rsidP="00293AF5">
      <w:pPr>
        <w:bidi/>
        <w:jc w:val="both"/>
        <w:outlineLvl w:val="0"/>
        <w:rPr>
          <w:rFonts w:cs="David"/>
          <w:b/>
          <w:bCs/>
          <w:u w:val="single"/>
          <w:rtl/>
        </w:rPr>
      </w:pPr>
      <w:r>
        <w:rPr>
          <w:rFonts w:cs="David"/>
          <w:b/>
          <w:bCs/>
          <w:u w:val="single"/>
          <w:rtl/>
        </w:rPr>
        <w:t>נכחו:</w:t>
      </w:r>
    </w:p>
    <w:p w14:paraId="578F0979" w14:textId="77777777" w:rsidR="00293AF5" w:rsidRDefault="00293AF5" w:rsidP="00293AF5">
      <w:pPr>
        <w:bidi/>
        <w:jc w:val="both"/>
        <w:outlineLvl w:val="0"/>
        <w:rPr>
          <w:rFonts w:cs="David" w:hint="cs"/>
          <w:rtl/>
        </w:rPr>
      </w:pPr>
      <w:r>
        <w:rPr>
          <w:rFonts w:cs="David"/>
          <w:b/>
          <w:bCs/>
          <w:u w:val="single"/>
          <w:rtl/>
        </w:rPr>
        <w:t>חברי הוועדה</w:t>
      </w:r>
      <w:r>
        <w:rPr>
          <w:rFonts w:cs="David"/>
          <w:rtl/>
        </w:rPr>
        <w:t>:</w:t>
      </w:r>
      <w:r>
        <w:rPr>
          <w:rFonts w:cs="David"/>
          <w:rtl/>
        </w:rPr>
        <w:tab/>
      </w:r>
    </w:p>
    <w:p w14:paraId="256B5182" w14:textId="77777777" w:rsidR="00293AF5" w:rsidRDefault="00293AF5" w:rsidP="00293AF5">
      <w:pPr>
        <w:bidi/>
        <w:jc w:val="both"/>
        <w:outlineLvl w:val="0"/>
        <w:rPr>
          <w:rFonts w:cs="David" w:hint="cs"/>
          <w:rtl/>
        </w:rPr>
      </w:pPr>
    </w:p>
    <w:p w14:paraId="2122A6F2" w14:textId="77777777" w:rsidR="00293AF5" w:rsidRDefault="00293AF5" w:rsidP="00293AF5">
      <w:pPr>
        <w:bidi/>
        <w:jc w:val="both"/>
        <w:outlineLvl w:val="0"/>
        <w:rPr>
          <w:rFonts w:cs="David" w:hint="cs"/>
          <w:rtl/>
        </w:rPr>
      </w:pPr>
      <w:r>
        <w:rPr>
          <w:rFonts w:cs="David" w:hint="cs"/>
          <w:rtl/>
        </w:rPr>
        <w:t xml:space="preserve">יריב לוין </w:t>
      </w:r>
      <w:r>
        <w:rPr>
          <w:rFonts w:cs="David"/>
          <w:rtl/>
        </w:rPr>
        <w:t>–</w:t>
      </w:r>
      <w:r>
        <w:rPr>
          <w:rFonts w:cs="David" w:hint="cs"/>
          <w:rtl/>
        </w:rPr>
        <w:t xml:space="preserve"> היו"ר</w:t>
      </w:r>
    </w:p>
    <w:p w14:paraId="496B46AA" w14:textId="77777777" w:rsidR="00293AF5" w:rsidRDefault="00293AF5" w:rsidP="00293AF5">
      <w:pPr>
        <w:bidi/>
        <w:jc w:val="both"/>
        <w:outlineLvl w:val="0"/>
        <w:rPr>
          <w:rFonts w:cs="David" w:hint="cs"/>
          <w:rtl/>
        </w:rPr>
      </w:pPr>
      <w:r>
        <w:rPr>
          <w:rFonts w:cs="David" w:hint="cs"/>
          <w:rtl/>
        </w:rPr>
        <w:t>רחל אדטו</w:t>
      </w:r>
    </w:p>
    <w:p w14:paraId="3382BCCD" w14:textId="77777777" w:rsidR="00293AF5" w:rsidRDefault="00293AF5" w:rsidP="00293AF5">
      <w:pPr>
        <w:bidi/>
        <w:jc w:val="both"/>
        <w:outlineLvl w:val="0"/>
        <w:rPr>
          <w:rFonts w:cs="David" w:hint="cs"/>
          <w:rtl/>
        </w:rPr>
      </w:pPr>
      <w:r>
        <w:rPr>
          <w:rFonts w:cs="David" w:hint="cs"/>
          <w:rtl/>
        </w:rPr>
        <w:t>אחמד טיבי</w:t>
      </w:r>
    </w:p>
    <w:p w14:paraId="3991E488" w14:textId="77777777" w:rsidR="00293AF5" w:rsidRDefault="00293AF5" w:rsidP="00293AF5">
      <w:pPr>
        <w:bidi/>
        <w:jc w:val="both"/>
        <w:outlineLvl w:val="0"/>
        <w:rPr>
          <w:rFonts w:cs="David" w:hint="cs"/>
          <w:rtl/>
        </w:rPr>
      </w:pPr>
      <w:r>
        <w:rPr>
          <w:rFonts w:cs="David" w:hint="cs"/>
          <w:rtl/>
        </w:rPr>
        <w:t>דוד רותם</w:t>
      </w:r>
    </w:p>
    <w:p w14:paraId="2CF90A00" w14:textId="77777777" w:rsidR="00293AF5" w:rsidRDefault="00293AF5" w:rsidP="00293AF5">
      <w:pPr>
        <w:bidi/>
        <w:jc w:val="both"/>
        <w:outlineLvl w:val="0"/>
        <w:rPr>
          <w:rFonts w:cs="David" w:hint="cs"/>
          <w:rtl/>
        </w:rPr>
      </w:pPr>
      <w:r>
        <w:rPr>
          <w:rFonts w:cs="David" w:hint="cs"/>
          <w:rtl/>
        </w:rPr>
        <w:t>עתניאל שנלר</w:t>
      </w:r>
    </w:p>
    <w:p w14:paraId="69017E9C" w14:textId="77777777" w:rsidR="00293AF5" w:rsidRDefault="00293AF5" w:rsidP="00293AF5">
      <w:pPr>
        <w:bidi/>
        <w:jc w:val="both"/>
        <w:outlineLvl w:val="0"/>
        <w:rPr>
          <w:rFonts w:cs="David" w:hint="cs"/>
          <w:rtl/>
        </w:rPr>
      </w:pPr>
      <w:r>
        <w:rPr>
          <w:rFonts w:cs="David" w:hint="cs"/>
          <w:rtl/>
        </w:rPr>
        <w:t>יולי תמיר</w:t>
      </w:r>
    </w:p>
    <w:p w14:paraId="796313FD" w14:textId="77777777" w:rsidR="00293AF5" w:rsidRPr="00B33110" w:rsidRDefault="00293AF5" w:rsidP="00293AF5">
      <w:pPr>
        <w:bidi/>
        <w:jc w:val="both"/>
        <w:outlineLvl w:val="0"/>
        <w:rPr>
          <w:rFonts w:cs="David" w:hint="cs"/>
          <w:rtl/>
        </w:rPr>
      </w:pPr>
    </w:p>
    <w:p w14:paraId="6902D1A3" w14:textId="77777777" w:rsidR="00293AF5" w:rsidRDefault="00293AF5" w:rsidP="00293AF5">
      <w:pPr>
        <w:bidi/>
        <w:jc w:val="both"/>
        <w:outlineLvl w:val="0"/>
        <w:rPr>
          <w:rFonts w:cs="David" w:hint="cs"/>
          <w:rtl/>
        </w:rPr>
      </w:pPr>
      <w:r>
        <w:rPr>
          <w:rFonts w:cs="David"/>
          <w:b/>
          <w:bCs/>
          <w:u w:val="single"/>
          <w:rtl/>
        </w:rPr>
        <w:t>מוזמנים</w:t>
      </w:r>
      <w:r>
        <w:rPr>
          <w:rFonts w:cs="David"/>
          <w:rtl/>
        </w:rPr>
        <w:t>:</w:t>
      </w:r>
    </w:p>
    <w:p w14:paraId="2C313674" w14:textId="77777777" w:rsidR="00293AF5" w:rsidRDefault="00293AF5" w:rsidP="00293AF5">
      <w:pPr>
        <w:bidi/>
        <w:jc w:val="both"/>
        <w:outlineLvl w:val="0"/>
        <w:rPr>
          <w:rFonts w:cs="David" w:hint="cs"/>
          <w:rtl/>
        </w:rPr>
      </w:pPr>
    </w:p>
    <w:p w14:paraId="7702CA9E" w14:textId="77777777" w:rsidR="00293AF5" w:rsidRDefault="00293AF5" w:rsidP="00293AF5">
      <w:pPr>
        <w:bidi/>
        <w:jc w:val="both"/>
        <w:outlineLvl w:val="0"/>
        <w:rPr>
          <w:rFonts w:cs="David" w:hint="cs"/>
          <w:rtl/>
        </w:rPr>
      </w:pPr>
      <w:r>
        <w:rPr>
          <w:rFonts w:cs="David" w:hint="cs"/>
          <w:rtl/>
        </w:rPr>
        <w:t xml:space="preserve">איל ינון </w:t>
      </w:r>
      <w:r>
        <w:rPr>
          <w:rFonts w:cs="David" w:hint="cs"/>
          <w:rtl/>
        </w:rPr>
        <w:tab/>
      </w:r>
      <w:r>
        <w:rPr>
          <w:rFonts w:cs="David" w:hint="cs"/>
          <w:rtl/>
        </w:rPr>
        <w:tab/>
      </w:r>
      <w:r>
        <w:rPr>
          <w:rFonts w:cs="David" w:hint="cs"/>
          <w:rtl/>
        </w:rPr>
        <w:tab/>
      </w:r>
      <w:r>
        <w:rPr>
          <w:rFonts w:cs="David" w:hint="cs"/>
          <w:rtl/>
        </w:rPr>
        <w:tab/>
      </w:r>
      <w:r>
        <w:rPr>
          <w:rFonts w:cs="David"/>
          <w:rtl/>
        </w:rPr>
        <w:t>–</w:t>
      </w:r>
      <w:r>
        <w:rPr>
          <w:rFonts w:cs="David" w:hint="cs"/>
          <w:rtl/>
        </w:rPr>
        <w:t xml:space="preserve"> מזכיר הכנסת </w:t>
      </w:r>
    </w:p>
    <w:p w14:paraId="4123FE5E" w14:textId="77777777" w:rsidR="00293AF5" w:rsidRDefault="00293AF5" w:rsidP="00293AF5">
      <w:pPr>
        <w:bidi/>
        <w:jc w:val="both"/>
        <w:outlineLvl w:val="0"/>
        <w:rPr>
          <w:rFonts w:cs="David" w:hint="cs"/>
          <w:rtl/>
        </w:rPr>
      </w:pPr>
      <w:r>
        <w:rPr>
          <w:rFonts w:cs="David" w:hint="cs"/>
          <w:rtl/>
        </w:rPr>
        <w:t>יואל הדר</w:t>
      </w:r>
      <w:r>
        <w:rPr>
          <w:rFonts w:cs="David" w:hint="cs"/>
          <w:rtl/>
        </w:rPr>
        <w:tab/>
      </w:r>
      <w:r>
        <w:rPr>
          <w:rFonts w:cs="David" w:hint="cs"/>
          <w:rtl/>
        </w:rPr>
        <w:tab/>
      </w:r>
      <w:r>
        <w:rPr>
          <w:rFonts w:cs="David" w:hint="cs"/>
          <w:rtl/>
        </w:rPr>
        <w:tab/>
        <w:t>- יועמ"ש המשרד לביטחון פנים</w:t>
      </w:r>
    </w:p>
    <w:p w14:paraId="1CE23671" w14:textId="77777777" w:rsidR="00293AF5" w:rsidRDefault="00293AF5" w:rsidP="00293AF5">
      <w:pPr>
        <w:bidi/>
        <w:jc w:val="both"/>
        <w:outlineLvl w:val="0"/>
        <w:rPr>
          <w:rFonts w:cs="David" w:hint="cs"/>
          <w:rtl/>
        </w:rPr>
      </w:pPr>
      <w:r>
        <w:rPr>
          <w:rFonts w:cs="David" w:hint="cs"/>
          <w:rtl/>
        </w:rPr>
        <w:t>דנה צ'רנובלסקי</w:t>
      </w:r>
      <w:r>
        <w:rPr>
          <w:rFonts w:cs="David" w:hint="cs"/>
          <w:rtl/>
        </w:rPr>
        <w:tab/>
      </w:r>
      <w:r>
        <w:rPr>
          <w:rFonts w:cs="David" w:hint="cs"/>
          <w:rtl/>
        </w:rPr>
        <w:tab/>
      </w:r>
      <w:r>
        <w:rPr>
          <w:rFonts w:cs="David" w:hint="cs"/>
          <w:rtl/>
        </w:rPr>
        <w:tab/>
        <w:t>- ע' יועמ"ש, המשרד לביטחון פנים</w:t>
      </w:r>
    </w:p>
    <w:p w14:paraId="2D4F3BCF" w14:textId="77777777" w:rsidR="00293AF5" w:rsidRDefault="00293AF5" w:rsidP="00293AF5">
      <w:pPr>
        <w:bidi/>
        <w:jc w:val="both"/>
        <w:outlineLvl w:val="0"/>
        <w:rPr>
          <w:rFonts w:cs="David" w:hint="cs"/>
          <w:rtl/>
        </w:rPr>
      </w:pPr>
      <w:r>
        <w:rPr>
          <w:rFonts w:cs="David" w:hint="cs"/>
          <w:rtl/>
        </w:rPr>
        <w:t>לירון נוי-לוי</w:t>
      </w:r>
      <w:r>
        <w:rPr>
          <w:rFonts w:cs="David" w:hint="cs"/>
          <w:rtl/>
        </w:rPr>
        <w:tab/>
      </w:r>
      <w:r>
        <w:rPr>
          <w:rFonts w:cs="David" w:hint="cs"/>
          <w:rtl/>
        </w:rPr>
        <w:tab/>
      </w:r>
      <w:r>
        <w:rPr>
          <w:rFonts w:cs="David" w:hint="cs"/>
          <w:rtl/>
        </w:rPr>
        <w:tab/>
        <w:t>- ע' יועמ"ש, המשרד לביטחון פנים</w:t>
      </w:r>
    </w:p>
    <w:p w14:paraId="53B634DD" w14:textId="77777777" w:rsidR="00293AF5" w:rsidRDefault="00293AF5" w:rsidP="00293AF5">
      <w:pPr>
        <w:bidi/>
        <w:jc w:val="both"/>
        <w:outlineLvl w:val="0"/>
        <w:rPr>
          <w:rFonts w:cs="David" w:hint="cs"/>
          <w:rtl/>
        </w:rPr>
      </w:pPr>
      <w:r>
        <w:rPr>
          <w:rFonts w:cs="David" w:hint="cs"/>
          <w:rtl/>
        </w:rPr>
        <w:t>עמי ברקוביץ</w:t>
      </w:r>
      <w:r>
        <w:rPr>
          <w:rFonts w:cs="David" w:hint="cs"/>
          <w:rtl/>
        </w:rPr>
        <w:tab/>
      </w:r>
      <w:r>
        <w:rPr>
          <w:rFonts w:cs="David" w:hint="cs"/>
          <w:rtl/>
        </w:rPr>
        <w:tab/>
      </w:r>
      <w:r>
        <w:rPr>
          <w:rFonts w:cs="David" w:hint="cs"/>
          <w:rtl/>
        </w:rPr>
        <w:tab/>
        <w:t>- משרד המשפטים</w:t>
      </w:r>
    </w:p>
    <w:p w14:paraId="1016D2C3" w14:textId="77777777" w:rsidR="00293AF5" w:rsidRDefault="00293AF5" w:rsidP="00293AF5">
      <w:pPr>
        <w:bidi/>
        <w:jc w:val="both"/>
        <w:outlineLvl w:val="0"/>
        <w:rPr>
          <w:rFonts w:cs="David" w:hint="cs"/>
          <w:rtl/>
        </w:rPr>
      </w:pPr>
      <w:r>
        <w:rPr>
          <w:rFonts w:cs="David" w:hint="cs"/>
          <w:rtl/>
        </w:rPr>
        <w:t>אביטל בגין</w:t>
      </w:r>
      <w:r>
        <w:rPr>
          <w:rFonts w:cs="David" w:hint="cs"/>
          <w:rtl/>
        </w:rPr>
        <w:tab/>
      </w:r>
      <w:r>
        <w:rPr>
          <w:rFonts w:cs="David" w:hint="cs"/>
          <w:rtl/>
        </w:rPr>
        <w:tab/>
      </w:r>
      <w:r>
        <w:rPr>
          <w:rFonts w:cs="David" w:hint="cs"/>
          <w:rtl/>
        </w:rPr>
        <w:tab/>
        <w:t>- משרד המשפטים</w:t>
      </w:r>
    </w:p>
    <w:p w14:paraId="56A03976" w14:textId="77777777" w:rsidR="00293AF5" w:rsidRDefault="00293AF5" w:rsidP="00293AF5">
      <w:pPr>
        <w:bidi/>
        <w:jc w:val="both"/>
        <w:outlineLvl w:val="0"/>
        <w:rPr>
          <w:rFonts w:cs="David" w:hint="cs"/>
          <w:rtl/>
        </w:rPr>
      </w:pPr>
    </w:p>
    <w:p w14:paraId="5BC94DAA" w14:textId="77777777" w:rsidR="00293AF5" w:rsidRDefault="00293AF5" w:rsidP="00293AF5">
      <w:pPr>
        <w:bidi/>
        <w:jc w:val="both"/>
        <w:outlineLvl w:val="0"/>
        <w:rPr>
          <w:rFonts w:cs="David" w:hint="cs"/>
          <w:rtl/>
        </w:rPr>
      </w:pPr>
    </w:p>
    <w:p w14:paraId="54B55EE1" w14:textId="77777777" w:rsidR="00293AF5" w:rsidRDefault="00293AF5" w:rsidP="00293AF5">
      <w:pPr>
        <w:bidi/>
        <w:jc w:val="both"/>
        <w:outlineLvl w:val="0"/>
        <w:rPr>
          <w:rFonts w:cs="David" w:hint="cs"/>
          <w:rtl/>
        </w:rPr>
      </w:pPr>
      <w:r>
        <w:rPr>
          <w:rFonts w:cs="David"/>
          <w:b/>
          <w:bCs/>
          <w:u w:val="single"/>
          <w:rtl/>
        </w:rPr>
        <w:t>מנהלת הוועדה</w:t>
      </w:r>
      <w:r>
        <w:rPr>
          <w:rFonts w:cs="David"/>
          <w:rtl/>
        </w:rPr>
        <w:t>:</w:t>
      </w:r>
      <w:r>
        <w:rPr>
          <w:rFonts w:cs="David"/>
          <w:rtl/>
        </w:rPr>
        <w:tab/>
      </w:r>
      <w:r>
        <w:rPr>
          <w:rFonts w:cs="David" w:hint="cs"/>
          <w:rtl/>
        </w:rPr>
        <w:tab/>
      </w:r>
      <w:r>
        <w:rPr>
          <w:rFonts w:cs="David" w:hint="cs"/>
          <w:rtl/>
        </w:rPr>
        <w:tab/>
        <w:t>אתי בן-יוסף</w:t>
      </w:r>
    </w:p>
    <w:p w14:paraId="4D05BBB3" w14:textId="77777777" w:rsidR="00293AF5" w:rsidRDefault="00293AF5" w:rsidP="00293AF5">
      <w:pPr>
        <w:bidi/>
        <w:jc w:val="both"/>
        <w:rPr>
          <w:rFonts w:cs="David" w:hint="cs"/>
          <w:b/>
          <w:bCs/>
          <w:u w:val="single"/>
          <w:rtl/>
        </w:rPr>
      </w:pPr>
    </w:p>
    <w:p w14:paraId="6FFE9352" w14:textId="77777777" w:rsidR="00293AF5" w:rsidRDefault="00293AF5" w:rsidP="00293AF5">
      <w:pPr>
        <w:bidi/>
        <w:jc w:val="both"/>
        <w:outlineLvl w:val="0"/>
        <w:rPr>
          <w:rFonts w:cs="David" w:hint="cs"/>
          <w:rtl/>
        </w:rPr>
      </w:pPr>
      <w:r w:rsidRPr="000A7847">
        <w:rPr>
          <w:rFonts w:cs="David" w:hint="cs"/>
          <w:b/>
          <w:bCs/>
          <w:u w:val="single"/>
          <w:rtl/>
        </w:rPr>
        <w:t>רשמת פרלמנטרית</w:t>
      </w:r>
      <w:r w:rsidRPr="000A7847">
        <w:rPr>
          <w:rFonts w:cs="David"/>
          <w:b/>
          <w:bCs/>
          <w:rtl/>
        </w:rPr>
        <w:t>:</w:t>
      </w:r>
      <w:r>
        <w:rPr>
          <w:rFonts w:cs="David"/>
          <w:rtl/>
        </w:rPr>
        <w:tab/>
      </w:r>
      <w:r>
        <w:rPr>
          <w:rFonts w:cs="David" w:hint="cs"/>
          <w:rtl/>
        </w:rPr>
        <w:tab/>
      </w:r>
      <w:smartTag w:uri="urn:schemas-microsoft-com:office:smarttags" w:element="PersonName">
        <w:r>
          <w:rPr>
            <w:rFonts w:cs="David" w:hint="cs"/>
            <w:rtl/>
          </w:rPr>
          <w:t>יפה קרינצה</w:t>
        </w:r>
      </w:smartTag>
    </w:p>
    <w:p w14:paraId="1466B411" w14:textId="77777777" w:rsidR="00293AF5" w:rsidRPr="00A423F1" w:rsidRDefault="00293AF5" w:rsidP="00293AF5">
      <w:pPr>
        <w:bidi/>
        <w:jc w:val="center"/>
        <w:rPr>
          <w:rFonts w:cs="David" w:hint="cs"/>
          <w:b/>
          <w:bCs/>
          <w:u w:val="single"/>
          <w:rtl/>
        </w:rPr>
      </w:pPr>
      <w:r>
        <w:rPr>
          <w:rFonts w:cs="David"/>
          <w:rtl/>
        </w:rPr>
        <w:br w:type="page"/>
      </w:r>
      <w:r w:rsidRPr="00A423F1">
        <w:rPr>
          <w:rFonts w:cs="David" w:hint="cs"/>
          <w:b/>
          <w:bCs/>
          <w:u w:val="single"/>
          <w:rtl/>
        </w:rPr>
        <w:lastRenderedPageBreak/>
        <w:t>1. אישור נאום נשיא ברזיל במליאת הכנסת</w:t>
      </w:r>
    </w:p>
    <w:p w14:paraId="4316ACA5" w14:textId="77777777" w:rsidR="00293AF5" w:rsidRDefault="00293AF5" w:rsidP="00293AF5">
      <w:pPr>
        <w:bidi/>
        <w:jc w:val="both"/>
        <w:rPr>
          <w:rFonts w:cs="David" w:hint="cs"/>
          <w:u w:val="single"/>
          <w:rtl/>
        </w:rPr>
      </w:pPr>
    </w:p>
    <w:p w14:paraId="57E9FFD2" w14:textId="77777777" w:rsidR="00293AF5" w:rsidRDefault="00293AF5" w:rsidP="00293AF5">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4707F8E0" w14:textId="77777777" w:rsidR="00293AF5" w:rsidRDefault="00293AF5" w:rsidP="00293AF5">
      <w:pPr>
        <w:bidi/>
        <w:jc w:val="both"/>
        <w:rPr>
          <w:rFonts w:cs="David" w:hint="cs"/>
          <w:u w:val="single"/>
          <w:rtl/>
        </w:rPr>
      </w:pPr>
    </w:p>
    <w:p w14:paraId="17E37E32" w14:textId="77777777" w:rsidR="00293AF5" w:rsidRDefault="00293AF5" w:rsidP="00293AF5">
      <w:pPr>
        <w:keepNext/>
        <w:bidi/>
        <w:ind w:firstLine="720"/>
        <w:jc w:val="both"/>
        <w:rPr>
          <w:rFonts w:cs="David" w:hint="cs"/>
          <w:rtl/>
        </w:rPr>
      </w:pPr>
      <w:r>
        <w:rPr>
          <w:rFonts w:cs="David" w:hint="cs"/>
          <w:rtl/>
        </w:rPr>
        <w:t xml:space="preserve">שלום לכולם, אני פותח את הישיבה. התווספו כמה נושאים קצרים על סדר-היום, שאני מבקש שנאשר ואז נעבור לדון בסוגיה של חוק החסינות ואחר כך בנושאים של התקנון. </w:t>
      </w:r>
    </w:p>
    <w:p w14:paraId="0D6D0F52" w14:textId="77777777" w:rsidR="00293AF5" w:rsidRDefault="00293AF5" w:rsidP="00293AF5">
      <w:pPr>
        <w:keepNext/>
        <w:bidi/>
        <w:ind w:firstLine="720"/>
        <w:jc w:val="both"/>
        <w:rPr>
          <w:rFonts w:cs="David" w:hint="cs"/>
          <w:rtl/>
        </w:rPr>
      </w:pPr>
    </w:p>
    <w:p w14:paraId="2BF17762" w14:textId="77777777" w:rsidR="00293AF5" w:rsidRDefault="00293AF5" w:rsidP="00293AF5">
      <w:pPr>
        <w:keepNext/>
        <w:bidi/>
        <w:ind w:firstLine="720"/>
        <w:jc w:val="both"/>
        <w:rPr>
          <w:rFonts w:cs="David" w:hint="cs"/>
          <w:rtl/>
        </w:rPr>
      </w:pPr>
      <w:r>
        <w:rPr>
          <w:rFonts w:cs="David" w:hint="cs"/>
          <w:rtl/>
        </w:rPr>
        <w:t>הנושא הראשון הוא אישור נאום נשיא ברזיל במליאת הכנסת. התבקשתי על-ידי יושב ראש הכנסת, ראובן ריבלין, לאשר את נאומו של מר לולה דה סילבה, נשיא ברזיל, במליאת הכנסת. הנשיא עתיד לבקר בכנסת ב-15 במרץ 2010, ואם נאשר זאת, בהתאם לסעיפים 19 ו-22 החדשים לתקנון הכנסת, יוכל לנאום בכנסת בשפתו, בפורטוגזית. נתבקשנו גם להקדים לצורך כך את מועד פתיחת ישיבת הכנסת לשעה 3:00.</w:t>
      </w:r>
    </w:p>
    <w:p w14:paraId="697DC616" w14:textId="77777777" w:rsidR="00293AF5" w:rsidRDefault="00293AF5" w:rsidP="00293AF5">
      <w:pPr>
        <w:keepNext/>
        <w:bidi/>
        <w:jc w:val="both"/>
        <w:rPr>
          <w:rFonts w:cs="David" w:hint="cs"/>
          <w:rtl/>
        </w:rPr>
      </w:pPr>
    </w:p>
    <w:p w14:paraId="192531E1" w14:textId="77777777" w:rsidR="00293AF5" w:rsidRPr="006E41CE" w:rsidRDefault="00293AF5" w:rsidP="00293AF5">
      <w:pPr>
        <w:bidi/>
        <w:jc w:val="both"/>
        <w:rPr>
          <w:rFonts w:cs="David" w:hint="cs"/>
          <w:u w:val="single"/>
          <w:rtl/>
        </w:rPr>
      </w:pPr>
      <w:r>
        <w:rPr>
          <w:rFonts w:cs="David" w:hint="cs"/>
          <w:u w:val="single"/>
          <w:rtl/>
        </w:rPr>
        <w:t>דוד רותם:</w:t>
      </w:r>
    </w:p>
    <w:p w14:paraId="42F75031" w14:textId="77777777" w:rsidR="00293AF5" w:rsidRDefault="00293AF5" w:rsidP="00293AF5">
      <w:pPr>
        <w:keepNext/>
        <w:bidi/>
        <w:jc w:val="both"/>
        <w:rPr>
          <w:rFonts w:cs="David" w:hint="cs"/>
          <w:rtl/>
        </w:rPr>
      </w:pPr>
    </w:p>
    <w:p w14:paraId="24CC3E45" w14:textId="77777777" w:rsidR="00293AF5" w:rsidRDefault="00293AF5" w:rsidP="00293AF5">
      <w:pPr>
        <w:keepNext/>
        <w:bidi/>
        <w:jc w:val="both"/>
        <w:rPr>
          <w:rFonts w:cs="David" w:hint="cs"/>
          <w:rtl/>
        </w:rPr>
      </w:pPr>
      <w:r>
        <w:rPr>
          <w:rFonts w:cs="David" w:hint="cs"/>
          <w:rtl/>
        </w:rPr>
        <w:tab/>
        <w:t>האם זה כולל גם ביקור גומלין של נשיא ישראל בברזיל?</w:t>
      </w:r>
    </w:p>
    <w:p w14:paraId="4A7DA812" w14:textId="77777777" w:rsidR="00293AF5" w:rsidRDefault="00293AF5" w:rsidP="00293AF5">
      <w:pPr>
        <w:keepNext/>
        <w:bidi/>
        <w:jc w:val="both"/>
        <w:rPr>
          <w:rFonts w:cs="David" w:hint="cs"/>
          <w:rtl/>
        </w:rPr>
      </w:pPr>
    </w:p>
    <w:p w14:paraId="51A58D8F" w14:textId="77777777" w:rsidR="00293AF5" w:rsidRDefault="00293AF5" w:rsidP="00293AF5">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57348AAD" w14:textId="77777777" w:rsidR="00293AF5" w:rsidRDefault="00293AF5" w:rsidP="00293AF5">
      <w:pPr>
        <w:keepNext/>
        <w:bidi/>
        <w:jc w:val="both"/>
        <w:rPr>
          <w:rFonts w:cs="David" w:hint="cs"/>
          <w:rtl/>
        </w:rPr>
      </w:pPr>
    </w:p>
    <w:p w14:paraId="15B905FD" w14:textId="77777777" w:rsidR="00293AF5" w:rsidRDefault="00293AF5" w:rsidP="00293AF5">
      <w:pPr>
        <w:keepNext/>
        <w:bidi/>
        <w:jc w:val="both"/>
        <w:rPr>
          <w:rFonts w:cs="David" w:hint="cs"/>
          <w:rtl/>
        </w:rPr>
      </w:pPr>
      <w:r>
        <w:rPr>
          <w:rFonts w:cs="David" w:hint="cs"/>
          <w:rtl/>
        </w:rPr>
        <w:tab/>
        <w:t>היה ביקור של נשיא ישראל בברזיל, למיטב זכרוני. נדמה לי שברזיל היא חברה במועצת הביטחון של האו"ם.</w:t>
      </w:r>
    </w:p>
    <w:p w14:paraId="7627670A" w14:textId="77777777" w:rsidR="00293AF5" w:rsidRDefault="00293AF5" w:rsidP="00293AF5">
      <w:pPr>
        <w:keepNext/>
        <w:bidi/>
        <w:jc w:val="both"/>
        <w:rPr>
          <w:rFonts w:cs="David" w:hint="cs"/>
          <w:rtl/>
        </w:rPr>
      </w:pPr>
    </w:p>
    <w:p w14:paraId="60A8EA4F" w14:textId="77777777" w:rsidR="00293AF5" w:rsidRDefault="00293AF5" w:rsidP="00293AF5">
      <w:pPr>
        <w:bidi/>
        <w:jc w:val="both"/>
        <w:rPr>
          <w:rFonts w:cs="David" w:hint="cs"/>
          <w:u w:val="single"/>
          <w:rtl/>
        </w:rPr>
      </w:pPr>
      <w:r>
        <w:rPr>
          <w:rFonts w:cs="David" w:hint="cs"/>
          <w:u w:val="single"/>
          <w:rtl/>
        </w:rPr>
        <w:t>רחל אדטו</w:t>
      </w:r>
      <w:r w:rsidRPr="00E36EB4">
        <w:rPr>
          <w:rFonts w:cs="David" w:hint="cs"/>
          <w:u w:val="single"/>
          <w:rtl/>
        </w:rPr>
        <w:t>:</w:t>
      </w:r>
    </w:p>
    <w:p w14:paraId="4B31C652" w14:textId="77777777" w:rsidR="00293AF5" w:rsidRPr="00E36EB4" w:rsidRDefault="00293AF5" w:rsidP="00293AF5">
      <w:pPr>
        <w:bidi/>
        <w:jc w:val="both"/>
        <w:rPr>
          <w:rFonts w:cs="David" w:hint="cs"/>
          <w:u w:val="single"/>
          <w:rtl/>
        </w:rPr>
      </w:pPr>
    </w:p>
    <w:p w14:paraId="4F9207A9" w14:textId="77777777" w:rsidR="00293AF5" w:rsidRDefault="00293AF5" w:rsidP="00293AF5">
      <w:pPr>
        <w:keepNext/>
        <w:bidi/>
        <w:ind w:firstLine="720"/>
        <w:jc w:val="both"/>
        <w:rPr>
          <w:rFonts w:cs="David" w:hint="cs"/>
          <w:rtl/>
        </w:rPr>
      </w:pPr>
      <w:r>
        <w:rPr>
          <w:rFonts w:cs="David" w:hint="cs"/>
          <w:rtl/>
        </w:rPr>
        <w:t>יש קריטריון קבוע לגבי העניין הזה? עכשיו אנחנו מתחילים בזליגה של הנושא מי רשאי לנאום והשאלה היא למה צריכים לדון על זה. אם יש החלטה שנשיאים של מדינות ידידותיות רשאים לנאום פה, אז למה צריך כל פעם דיון מחדש?</w:t>
      </w:r>
    </w:p>
    <w:p w14:paraId="303CD05D" w14:textId="77777777" w:rsidR="00293AF5" w:rsidRDefault="00293AF5" w:rsidP="00293AF5">
      <w:pPr>
        <w:keepNext/>
        <w:bidi/>
        <w:jc w:val="both"/>
        <w:rPr>
          <w:rFonts w:cs="David" w:hint="cs"/>
          <w:rtl/>
        </w:rPr>
      </w:pPr>
    </w:p>
    <w:p w14:paraId="28123DD4" w14:textId="77777777" w:rsidR="00293AF5" w:rsidRDefault="00293AF5" w:rsidP="00293AF5">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5EDAB0C6" w14:textId="77777777" w:rsidR="00293AF5" w:rsidRDefault="00293AF5" w:rsidP="00293AF5">
      <w:pPr>
        <w:bidi/>
        <w:jc w:val="both"/>
        <w:rPr>
          <w:rFonts w:cs="David" w:hint="cs"/>
          <w:u w:val="single"/>
          <w:rtl/>
        </w:rPr>
      </w:pPr>
    </w:p>
    <w:p w14:paraId="06BC9611" w14:textId="77777777" w:rsidR="00293AF5" w:rsidRDefault="00293AF5" w:rsidP="00293AF5">
      <w:pPr>
        <w:keepNext/>
        <w:bidi/>
        <w:ind w:firstLine="720"/>
        <w:jc w:val="both"/>
        <w:rPr>
          <w:rFonts w:cs="David" w:hint="cs"/>
          <w:rtl/>
        </w:rPr>
      </w:pPr>
      <w:r>
        <w:rPr>
          <w:rFonts w:cs="David" w:hint="cs"/>
          <w:rtl/>
        </w:rPr>
        <w:t xml:space="preserve">התקנון שאישרנו קובע במפורש שיושב ראש הכנסת פונה וועדת הכנסת מאשרת. נשיאים לא מעטים מבקרים כאן, אינני יודע כיצד מחליט יושב ראש הכנסת - אני מניח שבתיאום עם הממשלה - לאילו נשיאים יתאפשר לעשות גם ביקור בכנסת. אני מניח שהמעמד המיוחד של ברזיל, נוכח היותה אחת המדינות הגדולות בעולם ונוכח העובדה שלמיטב ידיעתי היא חברה במועצת הביטחון של האו"ם ושחקן מרכזי בכל הסוגיות הרלוונטיות שנמצאות היום על השולחן, נמצא לנכון להזמין את נשיא ברזיל לשאת כאן דברים. אני לא יודע אם זה דבר כל כך נורא, שמדי פעם יופיעו ראשי מדינות וינאמו בכנסת. </w:t>
      </w:r>
    </w:p>
    <w:p w14:paraId="0BD5C081" w14:textId="77777777" w:rsidR="00293AF5" w:rsidRDefault="00293AF5" w:rsidP="00293AF5">
      <w:pPr>
        <w:keepNext/>
        <w:bidi/>
        <w:jc w:val="both"/>
        <w:rPr>
          <w:rFonts w:cs="David" w:hint="cs"/>
          <w:rtl/>
        </w:rPr>
      </w:pPr>
    </w:p>
    <w:p w14:paraId="2246BC6D" w14:textId="77777777" w:rsidR="00293AF5" w:rsidRDefault="00293AF5" w:rsidP="00293AF5">
      <w:pPr>
        <w:bidi/>
        <w:jc w:val="both"/>
        <w:rPr>
          <w:rFonts w:cs="David" w:hint="cs"/>
          <w:u w:val="single"/>
          <w:rtl/>
        </w:rPr>
      </w:pPr>
      <w:r>
        <w:rPr>
          <w:rFonts w:cs="David" w:hint="cs"/>
          <w:u w:val="single"/>
          <w:rtl/>
        </w:rPr>
        <w:t>רחל אדטו</w:t>
      </w:r>
      <w:r w:rsidRPr="00E36EB4">
        <w:rPr>
          <w:rFonts w:cs="David" w:hint="cs"/>
          <w:u w:val="single"/>
          <w:rtl/>
        </w:rPr>
        <w:t>:</w:t>
      </w:r>
    </w:p>
    <w:p w14:paraId="0EB777D8" w14:textId="77777777" w:rsidR="00293AF5" w:rsidRPr="00E36EB4" w:rsidRDefault="00293AF5" w:rsidP="00293AF5">
      <w:pPr>
        <w:bidi/>
        <w:jc w:val="both"/>
        <w:rPr>
          <w:rFonts w:cs="David" w:hint="cs"/>
          <w:u w:val="single"/>
          <w:rtl/>
        </w:rPr>
      </w:pPr>
    </w:p>
    <w:p w14:paraId="2F7D4F91" w14:textId="77777777" w:rsidR="00293AF5" w:rsidRDefault="00293AF5" w:rsidP="00293AF5">
      <w:pPr>
        <w:keepNext/>
        <w:bidi/>
        <w:ind w:firstLine="720"/>
        <w:jc w:val="both"/>
        <w:rPr>
          <w:rFonts w:cs="David" w:hint="cs"/>
          <w:rtl/>
        </w:rPr>
      </w:pPr>
      <w:r>
        <w:rPr>
          <w:rFonts w:cs="David" w:hint="cs"/>
          <w:rtl/>
        </w:rPr>
        <w:t xml:space="preserve">ברגע שנותנים לשיקול דעת, כלומר אתה אומר: מעל גודל מסוים, אוכלוסיה מסוימת, חברות בוועדה כזו </w:t>
      </w:r>
      <w:r>
        <w:rPr>
          <w:rFonts w:cs="David"/>
          <w:rtl/>
        </w:rPr>
        <w:t>–</w:t>
      </w:r>
      <w:r>
        <w:rPr>
          <w:rFonts w:cs="David" w:hint="cs"/>
          <w:rtl/>
        </w:rPr>
        <w:t xml:space="preserve"> אני מאשר, ואם הוא לא </w:t>
      </w:r>
      <w:r>
        <w:rPr>
          <w:rFonts w:cs="David"/>
          <w:rtl/>
        </w:rPr>
        <w:t>–</w:t>
      </w:r>
      <w:r>
        <w:rPr>
          <w:rFonts w:cs="David" w:hint="cs"/>
          <w:rtl/>
        </w:rPr>
        <w:t xml:space="preserve"> אז לא. אז יש סיבה למשבר דיפלומטי ביחסי אומות על רקע השאלה למה זה כן וזה לא. עצם זה שזה אישור שמביא לדיון קריטריונים כאלה ואחרים - - - </w:t>
      </w:r>
    </w:p>
    <w:p w14:paraId="75624D0E" w14:textId="77777777" w:rsidR="00293AF5" w:rsidRDefault="00293AF5" w:rsidP="00293AF5">
      <w:pPr>
        <w:bidi/>
        <w:jc w:val="both"/>
        <w:rPr>
          <w:rFonts w:cs="David" w:hint="cs"/>
          <w:u w:val="single"/>
          <w:rtl/>
        </w:rPr>
      </w:pPr>
    </w:p>
    <w:p w14:paraId="57331B0E" w14:textId="77777777" w:rsidR="00293AF5" w:rsidRDefault="00293AF5" w:rsidP="00293AF5">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5EA1C36C" w14:textId="77777777" w:rsidR="00293AF5" w:rsidRDefault="00293AF5" w:rsidP="00293AF5">
      <w:pPr>
        <w:bidi/>
        <w:jc w:val="both"/>
        <w:rPr>
          <w:rFonts w:cs="David" w:hint="cs"/>
          <w:u w:val="single"/>
          <w:rtl/>
        </w:rPr>
      </w:pPr>
    </w:p>
    <w:p w14:paraId="7ED2F02E" w14:textId="77777777" w:rsidR="00293AF5" w:rsidRDefault="00293AF5" w:rsidP="00293AF5">
      <w:pPr>
        <w:bidi/>
        <w:ind w:firstLine="720"/>
        <w:jc w:val="both"/>
        <w:rPr>
          <w:rFonts w:cs="David" w:hint="cs"/>
          <w:rtl/>
        </w:rPr>
      </w:pPr>
      <w:r>
        <w:rPr>
          <w:rFonts w:cs="David" w:hint="cs"/>
          <w:rtl/>
        </w:rPr>
        <w:t xml:space="preserve">אני לא מביא שום קריטריון. אני מנסה לחשוב מה הן הסיבות שיש מקרים שכן מאשרים או לא מאשרים. אני מניח שיש לעניין הזה כל מיני סיבות. באופן עקרוני אני רואה בזה דבר מבורך. </w:t>
      </w:r>
    </w:p>
    <w:p w14:paraId="7D550EC4" w14:textId="77777777" w:rsidR="00293AF5" w:rsidRDefault="00293AF5" w:rsidP="00293AF5">
      <w:pPr>
        <w:bidi/>
        <w:jc w:val="both"/>
        <w:rPr>
          <w:rFonts w:cs="David" w:hint="cs"/>
          <w:rtl/>
        </w:rPr>
      </w:pPr>
    </w:p>
    <w:p w14:paraId="4324715C" w14:textId="77777777" w:rsidR="00293AF5" w:rsidRPr="006C7A70" w:rsidRDefault="00293AF5" w:rsidP="00293AF5">
      <w:pPr>
        <w:bidi/>
        <w:jc w:val="both"/>
        <w:rPr>
          <w:rFonts w:cs="David" w:hint="cs"/>
          <w:u w:val="single"/>
          <w:rtl/>
        </w:rPr>
      </w:pPr>
      <w:r w:rsidRPr="006C7A70">
        <w:rPr>
          <w:rFonts w:cs="David" w:hint="cs"/>
          <w:u w:val="single"/>
          <w:rtl/>
        </w:rPr>
        <w:t>איל</w:t>
      </w:r>
      <w:r>
        <w:rPr>
          <w:rFonts w:cs="David" w:hint="cs"/>
          <w:u w:val="single"/>
          <w:rtl/>
        </w:rPr>
        <w:t xml:space="preserve"> ינון:</w:t>
      </w:r>
    </w:p>
    <w:p w14:paraId="681DAF82" w14:textId="77777777" w:rsidR="00293AF5" w:rsidRDefault="00293AF5" w:rsidP="00293AF5">
      <w:pPr>
        <w:bidi/>
        <w:jc w:val="both"/>
        <w:rPr>
          <w:rFonts w:cs="David" w:hint="cs"/>
          <w:rtl/>
        </w:rPr>
      </w:pPr>
    </w:p>
    <w:p w14:paraId="55E30D4E" w14:textId="77777777" w:rsidR="00293AF5" w:rsidRDefault="00293AF5" w:rsidP="00293AF5">
      <w:pPr>
        <w:bidi/>
        <w:ind w:firstLine="720"/>
        <w:jc w:val="both"/>
        <w:rPr>
          <w:rFonts w:cs="David" w:hint="cs"/>
          <w:rtl/>
        </w:rPr>
      </w:pPr>
      <w:r>
        <w:rPr>
          <w:rFonts w:cs="David" w:hint="cs"/>
          <w:rtl/>
        </w:rPr>
        <w:t xml:space="preserve">סליחה שאיחרתי, הייתי בישיבה בנשיאות. הסיבה שנשיא ברזיל ינאם במליאה היא בשל העובדה שנשיא המדינה, שמעון פרס, היה לפני כמה חודשים בברזיל ודיבר בפני הפרלמנט הברזילאי. לבקשתו של נשיא המדינה, יושב ראש הכנסת - - - </w:t>
      </w:r>
    </w:p>
    <w:p w14:paraId="02824594" w14:textId="77777777" w:rsidR="00293AF5" w:rsidRDefault="00293AF5" w:rsidP="00293AF5">
      <w:pPr>
        <w:bidi/>
        <w:jc w:val="both"/>
        <w:rPr>
          <w:rFonts w:cs="David" w:hint="cs"/>
          <w:rtl/>
        </w:rPr>
      </w:pPr>
    </w:p>
    <w:p w14:paraId="5AB3E2E1" w14:textId="77777777" w:rsidR="00293AF5" w:rsidRDefault="00293AF5" w:rsidP="00293AF5">
      <w:pPr>
        <w:keepLines/>
        <w:bidi/>
        <w:jc w:val="both"/>
        <w:rPr>
          <w:rFonts w:cs="David" w:hint="cs"/>
          <w:u w:val="single"/>
          <w:rtl/>
        </w:rPr>
      </w:pPr>
      <w:r>
        <w:rPr>
          <w:rFonts w:cs="David" w:hint="cs"/>
          <w:u w:val="single"/>
          <w:rtl/>
        </w:rPr>
        <w:t>דוד רותם</w:t>
      </w:r>
      <w:r w:rsidRPr="00E36EB4">
        <w:rPr>
          <w:rFonts w:cs="David" w:hint="cs"/>
          <w:u w:val="single"/>
          <w:rtl/>
        </w:rPr>
        <w:t>:</w:t>
      </w:r>
    </w:p>
    <w:p w14:paraId="4213C0B6" w14:textId="77777777" w:rsidR="00293AF5" w:rsidRDefault="00293AF5" w:rsidP="00293AF5">
      <w:pPr>
        <w:keepLines/>
        <w:bidi/>
        <w:jc w:val="both"/>
        <w:rPr>
          <w:rFonts w:cs="David" w:hint="cs"/>
          <w:u w:val="single"/>
          <w:rtl/>
        </w:rPr>
      </w:pPr>
    </w:p>
    <w:p w14:paraId="0AD4D0F9" w14:textId="77777777" w:rsidR="00293AF5" w:rsidRDefault="00293AF5" w:rsidP="00293AF5">
      <w:pPr>
        <w:bidi/>
        <w:ind w:firstLine="720"/>
        <w:jc w:val="both"/>
        <w:rPr>
          <w:rFonts w:cs="David" w:hint="cs"/>
          <w:rtl/>
        </w:rPr>
      </w:pPr>
      <w:r>
        <w:rPr>
          <w:rFonts w:cs="David" w:hint="cs"/>
          <w:rtl/>
        </w:rPr>
        <w:lastRenderedPageBreak/>
        <w:t>ואם נניח שנשיא המדינה לא היה נוסע לא היה נוסע לברזיל והנשיא הברזילאי היה מגיע הנה?</w:t>
      </w:r>
    </w:p>
    <w:p w14:paraId="2161A58B" w14:textId="77777777" w:rsidR="00293AF5" w:rsidRDefault="00293AF5" w:rsidP="00293AF5">
      <w:pPr>
        <w:bidi/>
        <w:jc w:val="both"/>
        <w:rPr>
          <w:rFonts w:cs="David" w:hint="cs"/>
          <w:rtl/>
        </w:rPr>
      </w:pPr>
    </w:p>
    <w:p w14:paraId="3A188B1B" w14:textId="77777777" w:rsidR="00293AF5" w:rsidRDefault="00293AF5" w:rsidP="00293AF5">
      <w:pPr>
        <w:bidi/>
        <w:jc w:val="both"/>
        <w:rPr>
          <w:rFonts w:cs="David" w:hint="cs"/>
          <w:u w:val="single"/>
          <w:rtl/>
        </w:rPr>
      </w:pPr>
      <w:r w:rsidRPr="002C3275">
        <w:rPr>
          <w:rFonts w:cs="David" w:hint="cs"/>
          <w:u w:val="single"/>
          <w:rtl/>
        </w:rPr>
        <w:t>איל ינון:</w:t>
      </w:r>
    </w:p>
    <w:p w14:paraId="5A9D5AD5" w14:textId="77777777" w:rsidR="00293AF5" w:rsidRDefault="00293AF5" w:rsidP="00293AF5">
      <w:pPr>
        <w:bidi/>
        <w:jc w:val="both"/>
        <w:rPr>
          <w:rFonts w:cs="David" w:hint="cs"/>
          <w:u w:val="single"/>
          <w:rtl/>
        </w:rPr>
      </w:pPr>
    </w:p>
    <w:p w14:paraId="61B276EB" w14:textId="77777777" w:rsidR="00293AF5" w:rsidRDefault="00293AF5" w:rsidP="00293AF5">
      <w:pPr>
        <w:bidi/>
        <w:jc w:val="both"/>
        <w:rPr>
          <w:rFonts w:cs="David" w:hint="cs"/>
          <w:rtl/>
        </w:rPr>
      </w:pPr>
      <w:r>
        <w:rPr>
          <w:rFonts w:cs="David" w:hint="cs"/>
          <w:rtl/>
        </w:rPr>
        <w:tab/>
        <w:t xml:space="preserve">זה היה שיקול נוסף. </w:t>
      </w:r>
    </w:p>
    <w:p w14:paraId="1688F189" w14:textId="77777777" w:rsidR="00293AF5" w:rsidRPr="00AD51B9" w:rsidRDefault="00293AF5" w:rsidP="00293AF5">
      <w:pPr>
        <w:bidi/>
        <w:jc w:val="both"/>
        <w:rPr>
          <w:rFonts w:cs="David" w:hint="cs"/>
          <w:rtl/>
        </w:rPr>
      </w:pPr>
    </w:p>
    <w:p w14:paraId="1EA6D848" w14:textId="77777777" w:rsidR="00293AF5" w:rsidRDefault="00293AF5" w:rsidP="00293AF5">
      <w:pPr>
        <w:bidi/>
        <w:jc w:val="both"/>
        <w:rPr>
          <w:rFonts w:cs="David" w:hint="cs"/>
          <w:u w:val="single"/>
          <w:rtl/>
        </w:rPr>
      </w:pPr>
      <w:r>
        <w:rPr>
          <w:rFonts w:cs="David" w:hint="cs"/>
          <w:u w:val="single"/>
          <w:rtl/>
        </w:rPr>
        <w:t>רחל אדטו</w:t>
      </w:r>
      <w:r w:rsidRPr="00E36EB4">
        <w:rPr>
          <w:rFonts w:cs="David" w:hint="cs"/>
          <w:u w:val="single"/>
          <w:rtl/>
        </w:rPr>
        <w:t>:</w:t>
      </w:r>
    </w:p>
    <w:p w14:paraId="01C40EE3" w14:textId="77777777" w:rsidR="00293AF5" w:rsidRDefault="00293AF5" w:rsidP="00293AF5">
      <w:pPr>
        <w:bidi/>
        <w:jc w:val="both"/>
        <w:rPr>
          <w:rFonts w:cs="David" w:hint="cs"/>
          <w:rtl/>
        </w:rPr>
      </w:pPr>
    </w:p>
    <w:p w14:paraId="597BCDF0" w14:textId="77777777" w:rsidR="00293AF5" w:rsidRDefault="00293AF5" w:rsidP="00293AF5">
      <w:pPr>
        <w:bidi/>
        <w:jc w:val="both"/>
        <w:rPr>
          <w:rFonts w:cs="David" w:hint="cs"/>
          <w:rtl/>
        </w:rPr>
      </w:pPr>
      <w:r>
        <w:rPr>
          <w:rFonts w:cs="David" w:hint="cs"/>
          <w:rtl/>
        </w:rPr>
        <w:tab/>
        <w:t xml:space="preserve">ואז היית שם את הקריטריון שלי, שאני שואלת למה הוא כן והשני לא. </w:t>
      </w:r>
    </w:p>
    <w:p w14:paraId="7D986839" w14:textId="77777777" w:rsidR="00293AF5" w:rsidRPr="00AD51B9" w:rsidRDefault="00293AF5" w:rsidP="00293AF5">
      <w:pPr>
        <w:bidi/>
        <w:jc w:val="both"/>
        <w:rPr>
          <w:rFonts w:cs="David" w:hint="cs"/>
          <w:rtl/>
        </w:rPr>
      </w:pPr>
    </w:p>
    <w:p w14:paraId="5AE34319" w14:textId="77777777" w:rsidR="00293AF5" w:rsidRPr="002C3275" w:rsidRDefault="00293AF5" w:rsidP="00293AF5">
      <w:pPr>
        <w:bidi/>
        <w:jc w:val="both"/>
        <w:rPr>
          <w:rFonts w:cs="David" w:hint="cs"/>
          <w:u w:val="single"/>
          <w:rtl/>
        </w:rPr>
      </w:pPr>
      <w:r w:rsidRPr="002C3275">
        <w:rPr>
          <w:rFonts w:cs="David" w:hint="cs"/>
          <w:u w:val="single"/>
          <w:rtl/>
        </w:rPr>
        <w:t>איל ינון:</w:t>
      </w:r>
    </w:p>
    <w:p w14:paraId="5B92019A" w14:textId="77777777" w:rsidR="00293AF5" w:rsidRDefault="00293AF5" w:rsidP="00293AF5">
      <w:pPr>
        <w:bidi/>
        <w:jc w:val="both"/>
        <w:rPr>
          <w:rFonts w:cs="David" w:hint="cs"/>
          <w:u w:val="single"/>
          <w:rtl/>
        </w:rPr>
      </w:pPr>
    </w:p>
    <w:p w14:paraId="0B5463E4" w14:textId="77777777" w:rsidR="00293AF5" w:rsidRDefault="00293AF5" w:rsidP="00293AF5">
      <w:pPr>
        <w:bidi/>
        <w:ind w:firstLine="720"/>
        <w:jc w:val="both"/>
        <w:rPr>
          <w:rFonts w:cs="David" w:hint="cs"/>
          <w:rtl/>
        </w:rPr>
      </w:pPr>
      <w:r>
        <w:rPr>
          <w:rFonts w:cs="David" w:hint="cs"/>
          <w:rtl/>
        </w:rPr>
        <w:t xml:space="preserve">זה לא באופן אוטומטי. </w:t>
      </w:r>
    </w:p>
    <w:p w14:paraId="3F88C75E" w14:textId="77777777" w:rsidR="00293AF5" w:rsidRDefault="00293AF5" w:rsidP="00293AF5">
      <w:pPr>
        <w:bidi/>
        <w:jc w:val="both"/>
        <w:rPr>
          <w:rFonts w:cs="David" w:hint="cs"/>
          <w:rtl/>
        </w:rPr>
      </w:pPr>
    </w:p>
    <w:p w14:paraId="7D553B0F" w14:textId="77777777" w:rsidR="00293AF5" w:rsidRPr="006E41CE" w:rsidRDefault="00293AF5" w:rsidP="00293AF5">
      <w:pPr>
        <w:bidi/>
        <w:jc w:val="both"/>
        <w:rPr>
          <w:rFonts w:cs="David" w:hint="cs"/>
          <w:u w:val="single"/>
          <w:rtl/>
        </w:rPr>
      </w:pPr>
      <w:r>
        <w:rPr>
          <w:rFonts w:cs="David" w:hint="cs"/>
          <w:u w:val="single"/>
          <w:rtl/>
        </w:rPr>
        <w:t>דוד רותם:</w:t>
      </w:r>
    </w:p>
    <w:p w14:paraId="49C7AD74" w14:textId="77777777" w:rsidR="00293AF5" w:rsidRDefault="00293AF5" w:rsidP="00293AF5">
      <w:pPr>
        <w:bidi/>
        <w:jc w:val="both"/>
        <w:rPr>
          <w:rFonts w:cs="David" w:hint="cs"/>
          <w:rtl/>
        </w:rPr>
      </w:pPr>
    </w:p>
    <w:p w14:paraId="0C56107D" w14:textId="77777777" w:rsidR="00293AF5" w:rsidRDefault="00293AF5" w:rsidP="00293AF5">
      <w:pPr>
        <w:bidi/>
        <w:jc w:val="both"/>
        <w:rPr>
          <w:rFonts w:cs="David" w:hint="cs"/>
          <w:rtl/>
        </w:rPr>
      </w:pPr>
      <w:r>
        <w:rPr>
          <w:rFonts w:cs="David" w:hint="cs"/>
          <w:rtl/>
        </w:rPr>
        <w:tab/>
        <w:t xml:space="preserve">ראשי מדינות שהגיעו לביקור רשמי בכנסת קיבלו אישור לנאום במליאה. </w:t>
      </w:r>
    </w:p>
    <w:p w14:paraId="5CC33A9D" w14:textId="77777777" w:rsidR="00293AF5" w:rsidRDefault="00293AF5" w:rsidP="00293AF5">
      <w:pPr>
        <w:bidi/>
        <w:jc w:val="both"/>
        <w:rPr>
          <w:rFonts w:cs="David" w:hint="cs"/>
          <w:rtl/>
        </w:rPr>
      </w:pPr>
    </w:p>
    <w:p w14:paraId="48AC8382" w14:textId="77777777" w:rsidR="00293AF5" w:rsidRPr="006C7A70" w:rsidRDefault="00293AF5" w:rsidP="00293AF5">
      <w:pPr>
        <w:bidi/>
        <w:jc w:val="both"/>
        <w:rPr>
          <w:rFonts w:cs="David" w:hint="cs"/>
          <w:u w:val="single"/>
          <w:rtl/>
        </w:rPr>
      </w:pPr>
      <w:r w:rsidRPr="006C7A70">
        <w:rPr>
          <w:rFonts w:cs="David" w:hint="cs"/>
          <w:u w:val="single"/>
          <w:rtl/>
        </w:rPr>
        <w:t>איל</w:t>
      </w:r>
      <w:r>
        <w:rPr>
          <w:rFonts w:cs="David" w:hint="cs"/>
          <w:u w:val="single"/>
          <w:rtl/>
        </w:rPr>
        <w:t xml:space="preserve"> ינון:</w:t>
      </w:r>
    </w:p>
    <w:p w14:paraId="1D3DF057" w14:textId="77777777" w:rsidR="00293AF5" w:rsidRDefault="00293AF5" w:rsidP="00293AF5">
      <w:pPr>
        <w:bidi/>
        <w:jc w:val="both"/>
        <w:rPr>
          <w:rFonts w:cs="David" w:hint="cs"/>
          <w:rtl/>
        </w:rPr>
      </w:pPr>
    </w:p>
    <w:p w14:paraId="6C39F279" w14:textId="77777777" w:rsidR="00293AF5" w:rsidRDefault="00293AF5" w:rsidP="00293AF5">
      <w:pPr>
        <w:bidi/>
        <w:jc w:val="both"/>
        <w:rPr>
          <w:rFonts w:cs="David" w:hint="cs"/>
          <w:rtl/>
        </w:rPr>
      </w:pPr>
      <w:r>
        <w:rPr>
          <w:rFonts w:cs="David" w:hint="cs"/>
          <w:rtl/>
        </w:rPr>
        <w:tab/>
        <w:t xml:space="preserve">לא כולם. </w:t>
      </w:r>
    </w:p>
    <w:p w14:paraId="061806FE" w14:textId="77777777" w:rsidR="00293AF5" w:rsidRDefault="00293AF5" w:rsidP="00293AF5">
      <w:pPr>
        <w:bidi/>
        <w:jc w:val="both"/>
        <w:rPr>
          <w:rFonts w:cs="David" w:hint="cs"/>
          <w:rtl/>
        </w:rPr>
      </w:pPr>
    </w:p>
    <w:p w14:paraId="62D0FBA3" w14:textId="77777777" w:rsidR="00293AF5" w:rsidRDefault="00293AF5" w:rsidP="00293AF5">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0652935B" w14:textId="77777777" w:rsidR="00293AF5" w:rsidRDefault="00293AF5" w:rsidP="00293AF5">
      <w:pPr>
        <w:bidi/>
        <w:jc w:val="both"/>
        <w:rPr>
          <w:rFonts w:cs="David" w:hint="cs"/>
          <w:rtl/>
        </w:rPr>
      </w:pPr>
    </w:p>
    <w:p w14:paraId="28EBB631" w14:textId="77777777" w:rsidR="00293AF5" w:rsidRDefault="00293AF5" w:rsidP="00293AF5">
      <w:pPr>
        <w:bidi/>
        <w:ind w:firstLine="720"/>
        <w:jc w:val="both"/>
        <w:rPr>
          <w:rFonts w:cs="David" w:hint="cs"/>
          <w:rtl/>
        </w:rPr>
      </w:pPr>
      <w:r>
        <w:rPr>
          <w:rFonts w:cs="David" w:hint="cs"/>
          <w:rtl/>
        </w:rPr>
        <w:t xml:space="preserve">אני זוכר שהיה פה נשיא צ'כיה ולא נאם במליאה. </w:t>
      </w:r>
    </w:p>
    <w:p w14:paraId="75B94F1D" w14:textId="77777777" w:rsidR="00293AF5" w:rsidRDefault="00293AF5" w:rsidP="00293AF5">
      <w:pPr>
        <w:bidi/>
        <w:ind w:firstLine="720"/>
        <w:jc w:val="both"/>
        <w:rPr>
          <w:rFonts w:cs="David" w:hint="cs"/>
          <w:rtl/>
        </w:rPr>
      </w:pPr>
    </w:p>
    <w:p w14:paraId="611CF927" w14:textId="77777777" w:rsidR="00293AF5" w:rsidRPr="006C7A70" w:rsidRDefault="00293AF5" w:rsidP="00293AF5">
      <w:pPr>
        <w:bidi/>
        <w:jc w:val="both"/>
        <w:rPr>
          <w:rFonts w:cs="David" w:hint="cs"/>
          <w:u w:val="single"/>
          <w:rtl/>
        </w:rPr>
      </w:pPr>
      <w:r w:rsidRPr="006C7A70">
        <w:rPr>
          <w:rFonts w:cs="David" w:hint="cs"/>
          <w:u w:val="single"/>
          <w:rtl/>
        </w:rPr>
        <w:t>איל</w:t>
      </w:r>
      <w:r>
        <w:rPr>
          <w:rFonts w:cs="David" w:hint="cs"/>
          <w:u w:val="single"/>
          <w:rtl/>
        </w:rPr>
        <w:t xml:space="preserve"> ינון:</w:t>
      </w:r>
    </w:p>
    <w:p w14:paraId="2F8F437B" w14:textId="77777777" w:rsidR="00293AF5" w:rsidRDefault="00293AF5" w:rsidP="00293AF5">
      <w:pPr>
        <w:bidi/>
        <w:ind w:firstLine="720"/>
        <w:jc w:val="both"/>
        <w:rPr>
          <w:rFonts w:cs="David" w:hint="cs"/>
          <w:rtl/>
        </w:rPr>
      </w:pPr>
    </w:p>
    <w:p w14:paraId="261C9842" w14:textId="77777777" w:rsidR="00293AF5" w:rsidRDefault="00293AF5" w:rsidP="00293AF5">
      <w:pPr>
        <w:bidi/>
        <w:ind w:firstLine="720"/>
        <w:jc w:val="both"/>
        <w:rPr>
          <w:rFonts w:cs="David" w:hint="cs"/>
          <w:rtl/>
        </w:rPr>
      </w:pPr>
      <w:r>
        <w:rPr>
          <w:rFonts w:cs="David" w:hint="cs"/>
          <w:rtl/>
        </w:rPr>
        <w:t xml:space="preserve">לא כולם גם מבקשים. זה לא אוטומטי. </w:t>
      </w:r>
    </w:p>
    <w:p w14:paraId="3209D5E6" w14:textId="77777777" w:rsidR="00293AF5" w:rsidRDefault="00293AF5" w:rsidP="00293AF5">
      <w:pPr>
        <w:bidi/>
        <w:ind w:firstLine="720"/>
        <w:jc w:val="both"/>
        <w:rPr>
          <w:rFonts w:cs="David" w:hint="cs"/>
          <w:rtl/>
        </w:rPr>
      </w:pPr>
    </w:p>
    <w:p w14:paraId="3E5F9BB1" w14:textId="77777777" w:rsidR="00293AF5" w:rsidRDefault="00293AF5" w:rsidP="00293AF5">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74E4A58C" w14:textId="77777777" w:rsidR="00293AF5" w:rsidRDefault="00293AF5" w:rsidP="00293AF5">
      <w:pPr>
        <w:bidi/>
        <w:ind w:firstLine="720"/>
        <w:jc w:val="both"/>
        <w:rPr>
          <w:rFonts w:cs="David" w:hint="cs"/>
          <w:rtl/>
        </w:rPr>
      </w:pPr>
    </w:p>
    <w:p w14:paraId="02AFDA4F" w14:textId="77777777" w:rsidR="00293AF5" w:rsidRDefault="00293AF5" w:rsidP="00293AF5">
      <w:pPr>
        <w:bidi/>
        <w:ind w:firstLine="720"/>
        <w:jc w:val="both"/>
        <w:rPr>
          <w:rFonts w:cs="David" w:hint="cs"/>
          <w:rtl/>
        </w:rPr>
      </w:pPr>
      <w:r>
        <w:rPr>
          <w:rFonts w:cs="David" w:hint="cs"/>
          <w:rtl/>
        </w:rPr>
        <w:t xml:space="preserve">הכלל הוא שוועדת הכנסת היא הגוף שמאשר, כדי שתהיה יכולת לבקר. מצד שני, אנחנו בהחלט לא ננהל כאן את יחסי החוץ של המדינה. אם נמצא בקדנציה של שנה לאשר </w:t>
      </w:r>
      <w:r>
        <w:rPr>
          <w:rFonts w:cs="David"/>
          <w:rtl/>
        </w:rPr>
        <w:t>–</w:t>
      </w:r>
      <w:r>
        <w:rPr>
          <w:rFonts w:cs="David" w:hint="cs"/>
          <w:rtl/>
        </w:rPr>
        <w:t xml:space="preserve"> זה הנשיא השני שמבקשים לאפשר לו לנאום בפני המליאה </w:t>
      </w:r>
      <w:r>
        <w:rPr>
          <w:rFonts w:cs="David"/>
          <w:rtl/>
        </w:rPr>
        <w:t>–</w:t>
      </w:r>
      <w:r>
        <w:rPr>
          <w:rFonts w:cs="David" w:hint="cs"/>
          <w:rtl/>
        </w:rPr>
        <w:t xml:space="preserve"> אני חושב שזה רק לכבודנו ואני מציע לאשר את זה. </w:t>
      </w:r>
    </w:p>
    <w:p w14:paraId="2F56B249" w14:textId="77777777" w:rsidR="00293AF5" w:rsidRDefault="00293AF5" w:rsidP="00293AF5">
      <w:pPr>
        <w:bidi/>
        <w:jc w:val="both"/>
        <w:rPr>
          <w:rFonts w:cs="David" w:hint="cs"/>
          <w:rtl/>
        </w:rPr>
      </w:pPr>
    </w:p>
    <w:p w14:paraId="2C026D18" w14:textId="77777777" w:rsidR="00293AF5" w:rsidRPr="002C3275" w:rsidRDefault="00293AF5" w:rsidP="00293AF5">
      <w:pPr>
        <w:bidi/>
        <w:jc w:val="both"/>
        <w:rPr>
          <w:rFonts w:cs="David" w:hint="cs"/>
          <w:u w:val="single"/>
          <w:rtl/>
        </w:rPr>
      </w:pPr>
      <w:r w:rsidRPr="002C3275">
        <w:rPr>
          <w:rFonts w:cs="David" w:hint="cs"/>
          <w:u w:val="single"/>
          <w:rtl/>
        </w:rPr>
        <w:t>איל ינון:</w:t>
      </w:r>
    </w:p>
    <w:p w14:paraId="742002A3" w14:textId="77777777" w:rsidR="00293AF5" w:rsidRDefault="00293AF5" w:rsidP="00293AF5">
      <w:pPr>
        <w:bidi/>
        <w:jc w:val="both"/>
        <w:rPr>
          <w:rFonts w:cs="David" w:hint="cs"/>
          <w:rtl/>
        </w:rPr>
      </w:pPr>
    </w:p>
    <w:p w14:paraId="0B122E04" w14:textId="77777777" w:rsidR="00293AF5" w:rsidRDefault="00293AF5" w:rsidP="00293AF5">
      <w:pPr>
        <w:bidi/>
        <w:ind w:firstLine="720"/>
        <w:jc w:val="both"/>
        <w:rPr>
          <w:rFonts w:cs="David" w:hint="cs"/>
          <w:rtl/>
        </w:rPr>
      </w:pPr>
      <w:r>
        <w:rPr>
          <w:rFonts w:cs="David" w:hint="cs"/>
          <w:rtl/>
        </w:rPr>
        <w:t xml:space="preserve">בבקשה שאותה הגשנו לוועדת הכנסת ציינו ששעת הנאום תהיה מוקדמת יותר. אם האופוזיציה תסכים, נשמח ששעת הנאום תהיה ב-16:00 כי יש לנו חשש שב-15:00 אולם המליאה לא יהיה מלא. המשמעות היא לדחות את האי-אמון ל-17:00 כי סדר גודל של ישיבה כזאת הוא בערך שעה. אז אם יעלה רצון טוב מלפני סיעות האופוזיציה </w:t>
      </w:r>
      <w:r>
        <w:rPr>
          <w:rFonts w:cs="David"/>
          <w:rtl/>
        </w:rPr>
        <w:t>–</w:t>
      </w:r>
      <w:r>
        <w:rPr>
          <w:rFonts w:cs="David" w:hint="cs"/>
          <w:rtl/>
        </w:rPr>
        <w:t xml:space="preserve"> נשמח. אם אתה יכול, בהחלטה תשאיר פתוח שבמקרה שהאופוזיציה תסכים נפתח את הישיבה בשעה 16:00.</w:t>
      </w:r>
    </w:p>
    <w:p w14:paraId="537BFA3C" w14:textId="77777777" w:rsidR="00293AF5" w:rsidRDefault="00293AF5" w:rsidP="00293AF5">
      <w:pPr>
        <w:bidi/>
        <w:ind w:firstLine="720"/>
        <w:jc w:val="both"/>
        <w:rPr>
          <w:rFonts w:cs="David" w:hint="cs"/>
          <w:rtl/>
        </w:rPr>
      </w:pPr>
      <w:r>
        <w:rPr>
          <w:rFonts w:cs="David" w:hint="cs"/>
          <w:rtl/>
        </w:rPr>
        <w:t xml:space="preserve"> </w:t>
      </w:r>
    </w:p>
    <w:p w14:paraId="563BC522" w14:textId="77777777" w:rsidR="00293AF5" w:rsidRDefault="00293AF5" w:rsidP="00293AF5">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4E06946C" w14:textId="77777777" w:rsidR="00293AF5" w:rsidRDefault="00293AF5" w:rsidP="00293AF5">
      <w:pPr>
        <w:bidi/>
        <w:jc w:val="both"/>
        <w:rPr>
          <w:rFonts w:cs="David" w:hint="cs"/>
          <w:u w:val="single"/>
          <w:rtl/>
        </w:rPr>
      </w:pPr>
    </w:p>
    <w:p w14:paraId="6D78E2BA" w14:textId="77777777" w:rsidR="00293AF5" w:rsidRDefault="00293AF5" w:rsidP="00293AF5">
      <w:pPr>
        <w:bidi/>
        <w:ind w:firstLine="720"/>
        <w:jc w:val="both"/>
        <w:rPr>
          <w:rFonts w:cs="David" w:hint="cs"/>
          <w:rtl/>
        </w:rPr>
      </w:pPr>
      <w:r>
        <w:rPr>
          <w:rFonts w:cs="David" w:hint="cs"/>
          <w:rtl/>
        </w:rPr>
        <w:t xml:space="preserve">אני מציע שההחלטה תהיה שאנחנו מאשרים את בקשת יושב ראש הכנסת לאפשר לנשיא ברזיל לנאום במליאת הכנסת ב-15 במרץ. אנחנו מאשרים להקדים את פתיחת הישיבה לשעה 15:00, במידה שיושב ראש הכנסת יראה שיש בכך צורך. אם לא יהיה צורך, אז הוא בוודאי יקבע את לוח הזמנים בהתאם לסמכות ולסמכות הנשיאות, החל מהשעה 16:00 ואילך. </w:t>
      </w:r>
    </w:p>
    <w:p w14:paraId="519EDE33" w14:textId="77777777" w:rsidR="00293AF5" w:rsidRDefault="00293AF5" w:rsidP="00293AF5">
      <w:pPr>
        <w:bidi/>
        <w:ind w:firstLine="720"/>
        <w:jc w:val="both"/>
        <w:rPr>
          <w:rFonts w:cs="David" w:hint="cs"/>
          <w:rtl/>
        </w:rPr>
      </w:pPr>
    </w:p>
    <w:p w14:paraId="56BF2244" w14:textId="77777777" w:rsidR="00293AF5" w:rsidRDefault="00293AF5" w:rsidP="00293AF5">
      <w:pPr>
        <w:bidi/>
        <w:ind w:firstLine="720"/>
        <w:jc w:val="both"/>
        <w:rPr>
          <w:rFonts w:cs="David" w:hint="cs"/>
          <w:rtl/>
        </w:rPr>
      </w:pPr>
      <w:r>
        <w:rPr>
          <w:rFonts w:cs="David" w:hint="cs"/>
          <w:rtl/>
        </w:rPr>
        <w:t>מי בעד האישור? מי נגד?</w:t>
      </w:r>
    </w:p>
    <w:p w14:paraId="7D927F70" w14:textId="77777777" w:rsidR="00293AF5" w:rsidRDefault="00293AF5" w:rsidP="00293AF5">
      <w:pPr>
        <w:bidi/>
        <w:jc w:val="both"/>
        <w:rPr>
          <w:rFonts w:cs="David" w:hint="cs"/>
          <w:rtl/>
        </w:rPr>
      </w:pPr>
    </w:p>
    <w:p w14:paraId="782FEBBD" w14:textId="77777777" w:rsidR="00293AF5" w:rsidRDefault="00293AF5" w:rsidP="00293AF5">
      <w:pPr>
        <w:bidi/>
        <w:jc w:val="center"/>
        <w:rPr>
          <w:rFonts w:cs="David" w:hint="cs"/>
          <w:b/>
          <w:bCs/>
          <w:rtl/>
        </w:rPr>
      </w:pPr>
    </w:p>
    <w:p w14:paraId="61739BD5" w14:textId="77777777" w:rsidR="00293AF5" w:rsidRDefault="00293AF5" w:rsidP="00293AF5">
      <w:pPr>
        <w:bidi/>
        <w:jc w:val="center"/>
        <w:rPr>
          <w:rFonts w:cs="David" w:hint="cs"/>
          <w:b/>
          <w:bCs/>
          <w:rtl/>
        </w:rPr>
      </w:pPr>
    </w:p>
    <w:p w14:paraId="2B2E230E" w14:textId="77777777" w:rsidR="00293AF5" w:rsidRDefault="00293AF5" w:rsidP="00293AF5">
      <w:pPr>
        <w:bidi/>
        <w:jc w:val="center"/>
        <w:rPr>
          <w:rFonts w:cs="David" w:hint="cs"/>
          <w:b/>
          <w:bCs/>
          <w:rtl/>
        </w:rPr>
      </w:pPr>
    </w:p>
    <w:p w14:paraId="2403A069" w14:textId="77777777" w:rsidR="00293AF5" w:rsidRDefault="00293AF5" w:rsidP="00293AF5">
      <w:pPr>
        <w:bidi/>
        <w:jc w:val="center"/>
        <w:rPr>
          <w:rFonts w:cs="David" w:hint="cs"/>
          <w:b/>
          <w:bCs/>
          <w:rtl/>
        </w:rPr>
      </w:pPr>
    </w:p>
    <w:p w14:paraId="3A2DAB32" w14:textId="77777777" w:rsidR="00293AF5" w:rsidRDefault="00293AF5" w:rsidP="00293AF5">
      <w:pPr>
        <w:bidi/>
        <w:jc w:val="center"/>
        <w:rPr>
          <w:rFonts w:cs="David" w:hint="cs"/>
          <w:b/>
          <w:bCs/>
          <w:rtl/>
        </w:rPr>
      </w:pPr>
    </w:p>
    <w:p w14:paraId="050D68D8" w14:textId="77777777" w:rsidR="00293AF5" w:rsidRPr="000A7847" w:rsidRDefault="00293AF5" w:rsidP="00293AF5">
      <w:pPr>
        <w:bidi/>
        <w:jc w:val="center"/>
        <w:rPr>
          <w:rFonts w:cs="David" w:hint="cs"/>
          <w:b/>
          <w:bCs/>
          <w:rtl/>
        </w:rPr>
      </w:pPr>
      <w:r w:rsidRPr="000A7847">
        <w:rPr>
          <w:rFonts w:cs="David" w:hint="cs"/>
          <w:b/>
          <w:bCs/>
          <w:rtl/>
        </w:rPr>
        <w:t>הצבעה</w:t>
      </w:r>
    </w:p>
    <w:p w14:paraId="6E7BEB7A" w14:textId="77777777" w:rsidR="00293AF5" w:rsidRPr="000A7847" w:rsidRDefault="00293AF5" w:rsidP="00293AF5">
      <w:pPr>
        <w:bidi/>
        <w:jc w:val="center"/>
        <w:rPr>
          <w:rFonts w:cs="David" w:hint="cs"/>
          <w:b/>
          <w:bCs/>
          <w:rtl/>
        </w:rPr>
      </w:pPr>
    </w:p>
    <w:p w14:paraId="23058C53" w14:textId="77777777" w:rsidR="00293AF5" w:rsidRPr="000A7847" w:rsidRDefault="00293AF5" w:rsidP="00293AF5">
      <w:pPr>
        <w:bidi/>
        <w:jc w:val="center"/>
        <w:rPr>
          <w:rFonts w:cs="David" w:hint="cs"/>
          <w:b/>
          <w:bCs/>
          <w:rtl/>
        </w:rPr>
      </w:pPr>
      <w:r w:rsidRPr="000A7847">
        <w:rPr>
          <w:rFonts w:cs="David" w:hint="cs"/>
          <w:b/>
          <w:bCs/>
          <w:rtl/>
        </w:rPr>
        <w:t>בעד</w:t>
      </w:r>
      <w:r>
        <w:rPr>
          <w:rFonts w:cs="David" w:hint="cs"/>
          <w:b/>
          <w:bCs/>
          <w:rtl/>
        </w:rPr>
        <w:t xml:space="preserve"> אישור נאום נשיא ברזיל במליאת הכנסת</w:t>
      </w:r>
      <w:r w:rsidRPr="000A7847">
        <w:rPr>
          <w:rFonts w:cs="David" w:hint="cs"/>
          <w:b/>
          <w:bCs/>
          <w:rtl/>
        </w:rPr>
        <w:t xml:space="preserve"> </w:t>
      </w:r>
      <w:r w:rsidRPr="000A7847">
        <w:rPr>
          <w:rFonts w:cs="David"/>
          <w:b/>
          <w:bCs/>
          <w:rtl/>
        </w:rPr>
        <w:t>–</w:t>
      </w:r>
      <w:r w:rsidRPr="000A7847">
        <w:rPr>
          <w:rFonts w:cs="David" w:hint="cs"/>
          <w:b/>
          <w:bCs/>
          <w:rtl/>
        </w:rPr>
        <w:t xml:space="preserve"> פה אחד</w:t>
      </w:r>
    </w:p>
    <w:p w14:paraId="26E5204C" w14:textId="77777777" w:rsidR="00293AF5" w:rsidRDefault="00293AF5" w:rsidP="00293AF5">
      <w:pPr>
        <w:bidi/>
        <w:jc w:val="center"/>
        <w:rPr>
          <w:rFonts w:cs="David" w:hint="cs"/>
          <w:b/>
          <w:bCs/>
          <w:rtl/>
        </w:rPr>
      </w:pPr>
      <w:r w:rsidRPr="000A7847">
        <w:rPr>
          <w:rFonts w:cs="David" w:hint="cs"/>
          <w:b/>
          <w:bCs/>
          <w:rtl/>
        </w:rPr>
        <w:t xml:space="preserve">נגד </w:t>
      </w:r>
      <w:r w:rsidRPr="000A7847">
        <w:rPr>
          <w:rFonts w:cs="David"/>
          <w:b/>
          <w:bCs/>
          <w:rtl/>
        </w:rPr>
        <w:t>–</w:t>
      </w:r>
      <w:r w:rsidRPr="000A7847">
        <w:rPr>
          <w:rFonts w:cs="David" w:hint="cs"/>
          <w:b/>
          <w:bCs/>
          <w:rtl/>
        </w:rPr>
        <w:t xml:space="preserve"> אין</w:t>
      </w:r>
    </w:p>
    <w:p w14:paraId="3F14DCC6" w14:textId="77777777" w:rsidR="00293AF5" w:rsidRPr="000A7847" w:rsidRDefault="00293AF5" w:rsidP="00293AF5">
      <w:pPr>
        <w:bidi/>
        <w:jc w:val="center"/>
        <w:rPr>
          <w:rFonts w:cs="David" w:hint="cs"/>
          <w:b/>
          <w:bCs/>
          <w:rtl/>
        </w:rPr>
      </w:pPr>
      <w:r>
        <w:rPr>
          <w:rFonts w:cs="David" w:hint="cs"/>
          <w:b/>
          <w:bCs/>
          <w:rtl/>
        </w:rPr>
        <w:t>נמנעים - אין</w:t>
      </w:r>
    </w:p>
    <w:p w14:paraId="1E66779E" w14:textId="77777777" w:rsidR="00293AF5" w:rsidRPr="000A7847" w:rsidRDefault="00293AF5" w:rsidP="00293AF5">
      <w:pPr>
        <w:bidi/>
        <w:jc w:val="center"/>
        <w:rPr>
          <w:rFonts w:cs="David" w:hint="cs"/>
          <w:b/>
          <w:bCs/>
          <w:rtl/>
        </w:rPr>
      </w:pPr>
      <w:r>
        <w:rPr>
          <w:rFonts w:cs="David" w:hint="cs"/>
          <w:b/>
          <w:bCs/>
          <w:rtl/>
        </w:rPr>
        <w:t xml:space="preserve">נאום נשיא ברזיל במליאת הכנסת </w:t>
      </w:r>
      <w:r w:rsidRPr="000A7847">
        <w:rPr>
          <w:rFonts w:cs="David" w:hint="cs"/>
          <w:b/>
          <w:bCs/>
          <w:rtl/>
        </w:rPr>
        <w:t>אושר.</w:t>
      </w:r>
    </w:p>
    <w:p w14:paraId="5C079A26" w14:textId="77777777" w:rsidR="00293AF5" w:rsidRDefault="00293AF5" w:rsidP="00293AF5">
      <w:pPr>
        <w:bidi/>
        <w:jc w:val="both"/>
        <w:rPr>
          <w:rFonts w:cs="David" w:hint="cs"/>
          <w:rtl/>
        </w:rPr>
      </w:pPr>
    </w:p>
    <w:p w14:paraId="2AB19506" w14:textId="77777777" w:rsidR="00293AF5" w:rsidRDefault="00293AF5" w:rsidP="00293AF5">
      <w:pPr>
        <w:bidi/>
        <w:jc w:val="both"/>
        <w:rPr>
          <w:rFonts w:cs="David" w:hint="cs"/>
          <w:rtl/>
        </w:rPr>
      </w:pPr>
    </w:p>
    <w:p w14:paraId="79AECC43" w14:textId="77777777" w:rsidR="00293AF5" w:rsidRDefault="00293AF5" w:rsidP="00293AF5">
      <w:pPr>
        <w:bidi/>
        <w:jc w:val="both"/>
        <w:rPr>
          <w:rFonts w:cs="David" w:hint="cs"/>
          <w:u w:val="single"/>
          <w:rtl/>
        </w:rPr>
      </w:pPr>
      <w:r>
        <w:rPr>
          <w:rFonts w:cs="David" w:hint="cs"/>
          <w:u w:val="single"/>
          <w:rtl/>
        </w:rPr>
        <w:t>אחמד טיבי</w:t>
      </w:r>
      <w:r w:rsidRPr="00E36EB4">
        <w:rPr>
          <w:rFonts w:cs="David" w:hint="cs"/>
          <w:u w:val="single"/>
          <w:rtl/>
        </w:rPr>
        <w:t>:</w:t>
      </w:r>
    </w:p>
    <w:p w14:paraId="41DF1250" w14:textId="77777777" w:rsidR="00293AF5" w:rsidRDefault="00293AF5" w:rsidP="00293AF5">
      <w:pPr>
        <w:bidi/>
        <w:jc w:val="both"/>
        <w:rPr>
          <w:rFonts w:cs="David" w:hint="cs"/>
          <w:rtl/>
        </w:rPr>
      </w:pPr>
    </w:p>
    <w:p w14:paraId="25CE572A" w14:textId="77777777" w:rsidR="00293AF5" w:rsidRDefault="00293AF5" w:rsidP="00293AF5">
      <w:pPr>
        <w:bidi/>
        <w:jc w:val="both"/>
        <w:rPr>
          <w:rFonts w:cs="David" w:hint="cs"/>
          <w:rtl/>
        </w:rPr>
      </w:pPr>
      <w:r>
        <w:rPr>
          <w:rFonts w:cs="David" w:hint="cs"/>
          <w:rtl/>
        </w:rPr>
        <w:tab/>
        <w:t xml:space="preserve">רביזיה. </w:t>
      </w:r>
    </w:p>
    <w:p w14:paraId="77F2A066" w14:textId="77777777" w:rsidR="00293AF5" w:rsidRDefault="00293AF5" w:rsidP="00293AF5">
      <w:pPr>
        <w:bidi/>
        <w:jc w:val="both"/>
        <w:rPr>
          <w:rFonts w:cs="David" w:hint="cs"/>
          <w:rtl/>
        </w:rPr>
      </w:pPr>
    </w:p>
    <w:p w14:paraId="32006776" w14:textId="77777777" w:rsidR="00293AF5" w:rsidRDefault="00293AF5" w:rsidP="00293AF5">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548DDDD4" w14:textId="77777777" w:rsidR="00293AF5" w:rsidRDefault="00293AF5" w:rsidP="00293AF5">
      <w:pPr>
        <w:bidi/>
        <w:jc w:val="both"/>
        <w:rPr>
          <w:rFonts w:cs="David" w:hint="cs"/>
          <w:rtl/>
        </w:rPr>
      </w:pPr>
    </w:p>
    <w:p w14:paraId="6183DE30" w14:textId="77777777" w:rsidR="00293AF5" w:rsidRDefault="00293AF5" w:rsidP="00293AF5">
      <w:pPr>
        <w:bidi/>
        <w:jc w:val="both"/>
        <w:rPr>
          <w:rFonts w:cs="David" w:hint="cs"/>
          <w:rtl/>
        </w:rPr>
      </w:pPr>
      <w:r>
        <w:rPr>
          <w:rFonts w:cs="David" w:hint="cs"/>
          <w:rtl/>
        </w:rPr>
        <w:tab/>
        <w:t xml:space="preserve">אני מצביע על רביזיה, לבקשת חבר הכנסת טיבי, לעניין החלטתנו לאשר את נאום נשיא ברזיל במליאת הכנסת. </w:t>
      </w:r>
    </w:p>
    <w:p w14:paraId="1AEFBEEB" w14:textId="77777777" w:rsidR="00293AF5" w:rsidRDefault="00293AF5" w:rsidP="00293AF5">
      <w:pPr>
        <w:bidi/>
        <w:jc w:val="both"/>
        <w:rPr>
          <w:rFonts w:cs="David" w:hint="cs"/>
          <w:rtl/>
        </w:rPr>
      </w:pPr>
    </w:p>
    <w:p w14:paraId="7A7BEAED" w14:textId="77777777" w:rsidR="00293AF5" w:rsidRDefault="00293AF5" w:rsidP="00293AF5">
      <w:pPr>
        <w:bidi/>
        <w:jc w:val="both"/>
        <w:rPr>
          <w:rFonts w:cs="David" w:hint="cs"/>
          <w:u w:val="single"/>
          <w:rtl/>
        </w:rPr>
      </w:pPr>
      <w:r>
        <w:rPr>
          <w:rFonts w:cs="David" w:hint="cs"/>
          <w:u w:val="single"/>
          <w:rtl/>
        </w:rPr>
        <w:t>אחמד טיבי</w:t>
      </w:r>
      <w:r w:rsidRPr="00E36EB4">
        <w:rPr>
          <w:rFonts w:cs="David" w:hint="cs"/>
          <w:u w:val="single"/>
          <w:rtl/>
        </w:rPr>
        <w:t>:</w:t>
      </w:r>
    </w:p>
    <w:p w14:paraId="7EF070B8" w14:textId="77777777" w:rsidR="00293AF5" w:rsidRDefault="00293AF5" w:rsidP="00293AF5">
      <w:pPr>
        <w:bidi/>
        <w:jc w:val="both"/>
        <w:rPr>
          <w:rFonts w:cs="David" w:hint="cs"/>
          <w:rtl/>
        </w:rPr>
      </w:pPr>
    </w:p>
    <w:p w14:paraId="69212EF7" w14:textId="77777777" w:rsidR="00293AF5" w:rsidRDefault="00293AF5" w:rsidP="00293AF5">
      <w:pPr>
        <w:bidi/>
        <w:jc w:val="both"/>
        <w:rPr>
          <w:rFonts w:cs="David" w:hint="cs"/>
          <w:rtl/>
        </w:rPr>
      </w:pPr>
      <w:r>
        <w:rPr>
          <w:rFonts w:cs="David" w:hint="cs"/>
          <w:rtl/>
        </w:rPr>
        <w:tab/>
        <w:t xml:space="preserve">אני מבטל את הרביזיה. </w:t>
      </w:r>
    </w:p>
    <w:p w14:paraId="391397C4" w14:textId="77777777" w:rsidR="00293AF5" w:rsidRDefault="00293AF5" w:rsidP="00293AF5">
      <w:pPr>
        <w:bidi/>
        <w:jc w:val="both"/>
        <w:rPr>
          <w:rFonts w:cs="David" w:hint="cs"/>
          <w:rtl/>
        </w:rPr>
      </w:pPr>
    </w:p>
    <w:p w14:paraId="3FB21278" w14:textId="77777777" w:rsidR="00293AF5" w:rsidRDefault="00293AF5" w:rsidP="00293AF5">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2D7B5E63" w14:textId="77777777" w:rsidR="00293AF5" w:rsidRDefault="00293AF5" w:rsidP="00293AF5">
      <w:pPr>
        <w:bidi/>
        <w:jc w:val="both"/>
        <w:rPr>
          <w:rFonts w:cs="David" w:hint="cs"/>
          <w:rtl/>
        </w:rPr>
      </w:pPr>
    </w:p>
    <w:p w14:paraId="70E0B8CE" w14:textId="77777777" w:rsidR="00293AF5" w:rsidRDefault="00293AF5" w:rsidP="00293AF5">
      <w:pPr>
        <w:bidi/>
        <w:jc w:val="both"/>
        <w:rPr>
          <w:rFonts w:cs="David"/>
          <w:rtl/>
        </w:rPr>
      </w:pPr>
      <w:r>
        <w:rPr>
          <w:rFonts w:cs="David" w:hint="cs"/>
          <w:rtl/>
        </w:rPr>
        <w:tab/>
        <w:t xml:space="preserve">תודה, אושר. </w:t>
      </w:r>
    </w:p>
    <w:p w14:paraId="781EA38E" w14:textId="77777777" w:rsidR="00293AF5" w:rsidRPr="00A423F1" w:rsidRDefault="00293AF5" w:rsidP="00293AF5">
      <w:pPr>
        <w:numPr>
          <w:ilvl w:val="0"/>
          <w:numId w:val="3"/>
        </w:numPr>
        <w:autoSpaceDE w:val="0"/>
        <w:autoSpaceDN w:val="0"/>
        <w:bidi/>
        <w:jc w:val="center"/>
        <w:rPr>
          <w:rFonts w:cs="David" w:hint="cs"/>
          <w:b/>
          <w:bCs/>
          <w:u w:val="single"/>
        </w:rPr>
      </w:pPr>
      <w:r>
        <w:rPr>
          <w:rFonts w:cs="David"/>
          <w:rtl/>
        </w:rPr>
        <w:br w:type="page"/>
      </w:r>
      <w:r w:rsidRPr="00A423F1">
        <w:rPr>
          <w:rFonts w:cs="David" w:hint="cs"/>
          <w:b/>
          <w:bCs/>
          <w:rtl/>
        </w:rPr>
        <w:t xml:space="preserve">בקשת יו"ר ועדת העבודה, הרווחה והבריאות להקדמת הדיון בהצעת חוק הסדרת העיסוק </w:t>
      </w:r>
      <w:r w:rsidRPr="00A423F1">
        <w:rPr>
          <w:rFonts w:cs="David" w:hint="cs"/>
          <w:b/>
          <w:bCs/>
          <w:u w:val="single"/>
          <w:rtl/>
        </w:rPr>
        <w:t>במקצועות הבריאות (תיקון מס' 2), התש"ע-2010, לפני הקריאה השניה והשלישית.</w:t>
      </w:r>
    </w:p>
    <w:p w14:paraId="4A756E01" w14:textId="77777777" w:rsidR="00293AF5" w:rsidRPr="00FE4096" w:rsidRDefault="00293AF5" w:rsidP="00293AF5">
      <w:pPr>
        <w:bidi/>
        <w:jc w:val="center"/>
        <w:rPr>
          <w:rFonts w:cs="David" w:hint="cs"/>
          <w:rtl/>
        </w:rPr>
      </w:pPr>
    </w:p>
    <w:p w14:paraId="1609FA1A" w14:textId="77777777" w:rsidR="00293AF5" w:rsidRDefault="00293AF5" w:rsidP="00293AF5">
      <w:pPr>
        <w:bidi/>
        <w:jc w:val="both"/>
        <w:rPr>
          <w:rFonts w:cs="David" w:hint="cs"/>
          <w:u w:val="single"/>
          <w:rtl/>
        </w:rPr>
      </w:pPr>
    </w:p>
    <w:p w14:paraId="17CC73D7" w14:textId="77777777" w:rsidR="00293AF5" w:rsidRDefault="00293AF5" w:rsidP="00293AF5">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1984C205" w14:textId="77777777" w:rsidR="00293AF5" w:rsidRDefault="00293AF5" w:rsidP="00293AF5">
      <w:pPr>
        <w:bidi/>
        <w:jc w:val="both"/>
        <w:rPr>
          <w:rFonts w:cs="David" w:hint="cs"/>
          <w:u w:val="single"/>
          <w:rtl/>
        </w:rPr>
      </w:pPr>
    </w:p>
    <w:p w14:paraId="1513F52A" w14:textId="77777777" w:rsidR="00293AF5" w:rsidRDefault="00293AF5" w:rsidP="00293AF5">
      <w:pPr>
        <w:bidi/>
        <w:ind w:firstLine="720"/>
        <w:jc w:val="both"/>
        <w:rPr>
          <w:rFonts w:cs="David" w:hint="cs"/>
          <w:rtl/>
        </w:rPr>
      </w:pPr>
      <w:r>
        <w:rPr>
          <w:rFonts w:cs="David" w:hint="cs"/>
          <w:rtl/>
        </w:rPr>
        <w:t xml:space="preserve">הסעיף השני על סדר-היום, בקשת יושב ראש ועדת העבודה, הרווחה והבריאות להקדמת הדיון בהצעת חוק הסדרת העיסוק במקצועות הבריאות (תיקון מס' 2), התש"ע-2010 לפני הקריאה השניה והשלישית. </w:t>
      </w:r>
    </w:p>
    <w:p w14:paraId="39B0FA57" w14:textId="77777777" w:rsidR="00293AF5" w:rsidRDefault="00293AF5" w:rsidP="00293AF5">
      <w:pPr>
        <w:bidi/>
        <w:ind w:firstLine="720"/>
        <w:jc w:val="both"/>
        <w:rPr>
          <w:rFonts w:cs="David" w:hint="cs"/>
          <w:rtl/>
        </w:rPr>
      </w:pPr>
    </w:p>
    <w:p w14:paraId="5580AA47" w14:textId="77777777" w:rsidR="00293AF5" w:rsidRDefault="00293AF5" w:rsidP="00293AF5">
      <w:pPr>
        <w:bidi/>
        <w:ind w:firstLine="720"/>
        <w:jc w:val="both"/>
        <w:rPr>
          <w:rFonts w:cs="David" w:hint="cs"/>
          <w:rtl/>
        </w:rPr>
      </w:pPr>
      <w:r>
        <w:rPr>
          <w:rFonts w:cs="David" w:hint="cs"/>
          <w:rtl/>
        </w:rPr>
        <w:t>יושב ראש ועדת העבודה והרווחה מציין שהוועדה סיימה את הכנסת הצעת חוק לקריאה שניה ושלישית ביום רביעי, 24.2. עקב חופשת הפורים היא תונח על שולחן הכנסת רק היום. הצעת החוק הזו היא לתיקון לחוק מקצועות הבריאות, בו מוצע להסדיר את העיסוק בארבעה מקצועות בריאות נוספים: קרימינולוגיה קלינית, פודיאטריה ניתוחית וכירופרקטיקה. על כן הוא מבקש את אישורנו להביא את החוק לקריאה שניה ושלישית. אין לנו צורך בקוורום משום שמדובר בקריאה שניה ושלישית. יש הערות?</w:t>
      </w:r>
    </w:p>
    <w:p w14:paraId="44115B5B" w14:textId="77777777" w:rsidR="00293AF5" w:rsidRDefault="00293AF5" w:rsidP="00293AF5">
      <w:pPr>
        <w:bidi/>
        <w:ind w:firstLine="720"/>
        <w:jc w:val="both"/>
        <w:rPr>
          <w:rFonts w:cs="David" w:hint="cs"/>
          <w:rtl/>
        </w:rPr>
      </w:pPr>
    </w:p>
    <w:p w14:paraId="68EA8BAC" w14:textId="77777777" w:rsidR="00293AF5" w:rsidRDefault="00293AF5" w:rsidP="00293AF5">
      <w:pPr>
        <w:bidi/>
        <w:ind w:firstLine="720"/>
        <w:jc w:val="both"/>
        <w:rPr>
          <w:rFonts w:cs="David" w:hint="cs"/>
          <w:rtl/>
        </w:rPr>
      </w:pPr>
      <w:r>
        <w:rPr>
          <w:rFonts w:cs="David" w:hint="cs"/>
          <w:rtl/>
        </w:rPr>
        <w:t>מי בעד בקשת יו"ר ועדת העבודה, הרווחה והבריאות? מי נגד?</w:t>
      </w:r>
    </w:p>
    <w:p w14:paraId="08FD289E" w14:textId="77777777" w:rsidR="00293AF5" w:rsidRDefault="00293AF5" w:rsidP="00293AF5">
      <w:pPr>
        <w:bidi/>
        <w:jc w:val="both"/>
        <w:rPr>
          <w:rFonts w:cs="David" w:hint="cs"/>
          <w:rtl/>
        </w:rPr>
      </w:pPr>
    </w:p>
    <w:p w14:paraId="730BF4C9" w14:textId="77777777" w:rsidR="00293AF5" w:rsidRDefault="00293AF5" w:rsidP="00293AF5">
      <w:pPr>
        <w:bidi/>
        <w:jc w:val="center"/>
        <w:rPr>
          <w:rFonts w:cs="David" w:hint="cs"/>
          <w:b/>
          <w:bCs/>
          <w:rtl/>
        </w:rPr>
      </w:pPr>
    </w:p>
    <w:p w14:paraId="2CBAB67C" w14:textId="77777777" w:rsidR="00293AF5" w:rsidRDefault="00293AF5" w:rsidP="00293AF5">
      <w:pPr>
        <w:bidi/>
        <w:jc w:val="center"/>
        <w:rPr>
          <w:rFonts w:cs="David" w:hint="cs"/>
          <w:b/>
          <w:bCs/>
          <w:rtl/>
        </w:rPr>
      </w:pPr>
      <w:r>
        <w:rPr>
          <w:rFonts w:cs="David" w:hint="cs"/>
          <w:b/>
          <w:bCs/>
          <w:rtl/>
        </w:rPr>
        <w:t>הצבעה</w:t>
      </w:r>
    </w:p>
    <w:p w14:paraId="11F78971" w14:textId="77777777" w:rsidR="00293AF5" w:rsidRDefault="00293AF5" w:rsidP="00293AF5">
      <w:pPr>
        <w:bidi/>
        <w:jc w:val="center"/>
        <w:rPr>
          <w:rFonts w:cs="David" w:hint="cs"/>
          <w:b/>
          <w:bCs/>
          <w:rtl/>
        </w:rPr>
      </w:pPr>
    </w:p>
    <w:p w14:paraId="60607816" w14:textId="77777777" w:rsidR="00293AF5" w:rsidRPr="000A7847" w:rsidRDefault="00293AF5" w:rsidP="00293AF5">
      <w:pPr>
        <w:bidi/>
        <w:jc w:val="center"/>
        <w:rPr>
          <w:rFonts w:cs="David" w:hint="cs"/>
          <w:b/>
          <w:bCs/>
          <w:rtl/>
        </w:rPr>
      </w:pPr>
      <w:r w:rsidRPr="000A7847">
        <w:rPr>
          <w:rFonts w:cs="David" w:hint="cs"/>
          <w:b/>
          <w:bCs/>
          <w:rtl/>
        </w:rPr>
        <w:t>בעד</w:t>
      </w:r>
      <w:r>
        <w:rPr>
          <w:rFonts w:cs="David" w:hint="cs"/>
          <w:b/>
          <w:bCs/>
          <w:rtl/>
        </w:rPr>
        <w:t xml:space="preserve"> בקשת יו"ר ועדת העבודה, הרווחה והבריאות</w:t>
      </w:r>
      <w:r w:rsidRPr="000A7847">
        <w:rPr>
          <w:rFonts w:cs="David" w:hint="cs"/>
          <w:b/>
          <w:bCs/>
          <w:rtl/>
        </w:rPr>
        <w:t xml:space="preserve"> </w:t>
      </w:r>
      <w:r w:rsidRPr="000A7847">
        <w:rPr>
          <w:rFonts w:cs="David"/>
          <w:b/>
          <w:bCs/>
          <w:rtl/>
        </w:rPr>
        <w:t>–</w:t>
      </w:r>
      <w:r w:rsidRPr="000A7847">
        <w:rPr>
          <w:rFonts w:cs="David" w:hint="cs"/>
          <w:b/>
          <w:bCs/>
          <w:rtl/>
        </w:rPr>
        <w:t xml:space="preserve"> פה אחד</w:t>
      </w:r>
    </w:p>
    <w:p w14:paraId="6FEBBB22" w14:textId="77777777" w:rsidR="00293AF5" w:rsidRPr="000A7847" w:rsidRDefault="00293AF5" w:rsidP="00293AF5">
      <w:pPr>
        <w:bidi/>
        <w:jc w:val="center"/>
        <w:rPr>
          <w:rFonts w:cs="David" w:hint="cs"/>
          <w:b/>
          <w:bCs/>
          <w:rtl/>
        </w:rPr>
      </w:pPr>
      <w:r w:rsidRPr="000A7847">
        <w:rPr>
          <w:rFonts w:cs="David" w:hint="cs"/>
          <w:b/>
          <w:bCs/>
          <w:rtl/>
        </w:rPr>
        <w:t xml:space="preserve">נגד </w:t>
      </w:r>
      <w:r w:rsidRPr="000A7847">
        <w:rPr>
          <w:rFonts w:cs="David"/>
          <w:b/>
          <w:bCs/>
          <w:rtl/>
        </w:rPr>
        <w:t>–</w:t>
      </w:r>
      <w:r w:rsidRPr="000A7847">
        <w:rPr>
          <w:rFonts w:cs="David" w:hint="cs"/>
          <w:b/>
          <w:bCs/>
          <w:rtl/>
        </w:rPr>
        <w:t xml:space="preserve"> אין</w:t>
      </w:r>
    </w:p>
    <w:p w14:paraId="4176EAB5" w14:textId="77777777" w:rsidR="00293AF5" w:rsidRPr="000A7847" w:rsidRDefault="00293AF5" w:rsidP="00293AF5">
      <w:pPr>
        <w:bidi/>
        <w:jc w:val="center"/>
        <w:rPr>
          <w:rFonts w:cs="David" w:hint="cs"/>
          <w:b/>
          <w:bCs/>
          <w:rtl/>
        </w:rPr>
      </w:pPr>
      <w:r>
        <w:rPr>
          <w:rFonts w:cs="David" w:hint="cs"/>
          <w:b/>
          <w:bCs/>
          <w:rtl/>
        </w:rPr>
        <w:t xml:space="preserve">הבקשה </w:t>
      </w:r>
      <w:r w:rsidRPr="000A7847">
        <w:rPr>
          <w:rFonts w:cs="David" w:hint="cs"/>
          <w:b/>
          <w:bCs/>
          <w:rtl/>
        </w:rPr>
        <w:t>אושר</w:t>
      </w:r>
      <w:r>
        <w:rPr>
          <w:rFonts w:cs="David" w:hint="cs"/>
          <w:b/>
          <w:bCs/>
          <w:rtl/>
        </w:rPr>
        <w:t>ה</w:t>
      </w:r>
    </w:p>
    <w:p w14:paraId="0A16F634" w14:textId="77777777" w:rsidR="00293AF5" w:rsidRPr="000A7847" w:rsidRDefault="00293AF5" w:rsidP="00293AF5">
      <w:pPr>
        <w:bidi/>
        <w:jc w:val="center"/>
        <w:rPr>
          <w:rFonts w:cs="David" w:hint="cs"/>
          <w:b/>
          <w:bCs/>
          <w:rtl/>
        </w:rPr>
      </w:pPr>
    </w:p>
    <w:p w14:paraId="2DEFD134" w14:textId="77777777" w:rsidR="00293AF5" w:rsidRDefault="00293AF5" w:rsidP="00293AF5">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64398717" w14:textId="77777777" w:rsidR="00293AF5" w:rsidRDefault="00293AF5" w:rsidP="00293AF5">
      <w:pPr>
        <w:bidi/>
        <w:jc w:val="both"/>
        <w:rPr>
          <w:rFonts w:cs="David" w:hint="cs"/>
          <w:u w:val="single"/>
          <w:rtl/>
        </w:rPr>
      </w:pPr>
    </w:p>
    <w:p w14:paraId="0E0056F9" w14:textId="77777777" w:rsidR="00293AF5" w:rsidRDefault="00293AF5" w:rsidP="00293AF5">
      <w:pPr>
        <w:bidi/>
        <w:ind w:firstLine="720"/>
        <w:jc w:val="both"/>
        <w:rPr>
          <w:rFonts w:cs="David" w:hint="cs"/>
          <w:rtl/>
        </w:rPr>
      </w:pPr>
      <w:r>
        <w:rPr>
          <w:rFonts w:cs="David" w:hint="cs"/>
          <w:rtl/>
        </w:rPr>
        <w:t xml:space="preserve">בעד </w:t>
      </w:r>
      <w:r>
        <w:rPr>
          <w:rFonts w:cs="David"/>
          <w:rtl/>
        </w:rPr>
        <w:t>–</w:t>
      </w:r>
      <w:r>
        <w:rPr>
          <w:rFonts w:cs="David" w:hint="cs"/>
          <w:rtl/>
        </w:rPr>
        <w:t xml:space="preserve"> פה אחד, אין מתנגדים, אין נמנעים. אושר. </w:t>
      </w:r>
    </w:p>
    <w:p w14:paraId="3E154B39" w14:textId="77777777" w:rsidR="00293AF5" w:rsidRDefault="00293AF5" w:rsidP="00293AF5">
      <w:pPr>
        <w:bidi/>
        <w:ind w:firstLine="720"/>
        <w:jc w:val="both"/>
        <w:rPr>
          <w:rFonts w:cs="David" w:hint="cs"/>
          <w:rtl/>
        </w:rPr>
      </w:pPr>
    </w:p>
    <w:p w14:paraId="51F3AF75" w14:textId="77777777" w:rsidR="00293AF5" w:rsidRPr="00A423F1" w:rsidRDefault="00293AF5" w:rsidP="00293AF5">
      <w:pPr>
        <w:bidi/>
        <w:jc w:val="center"/>
        <w:rPr>
          <w:rFonts w:cs="David" w:hint="cs"/>
          <w:b/>
          <w:bCs/>
          <w:u w:val="single"/>
          <w:rtl/>
        </w:rPr>
      </w:pPr>
      <w:r>
        <w:rPr>
          <w:rFonts w:cs="David"/>
          <w:rtl/>
        </w:rPr>
        <w:br w:type="page"/>
      </w:r>
      <w:r w:rsidRPr="00A423F1">
        <w:rPr>
          <w:rFonts w:cs="David" w:hint="cs"/>
          <w:b/>
          <w:bCs/>
          <w:rtl/>
        </w:rPr>
        <w:t xml:space="preserve">3. קביעת ועדה לדיון בהצעה לסדר-היום בנושא העברת נתונים לדוח גולדסטון על-ידי הקרן החדשה לישראל ועמותות השמאל, של חברי הכנסת חיים אמסלם, יוליה שמאלוב-ברקוביץ, </w:t>
      </w:r>
      <w:r w:rsidRPr="00A423F1">
        <w:rPr>
          <w:rFonts w:cs="David" w:hint="cs"/>
          <w:b/>
          <w:bCs/>
          <w:u w:val="single"/>
          <w:rtl/>
        </w:rPr>
        <w:t>עפו אגבאריה ומשה גפני.</w:t>
      </w:r>
    </w:p>
    <w:p w14:paraId="0C9F0EF9" w14:textId="77777777" w:rsidR="00293AF5" w:rsidRPr="001903D0" w:rsidRDefault="00293AF5" w:rsidP="00293AF5">
      <w:pPr>
        <w:bidi/>
        <w:jc w:val="both"/>
        <w:rPr>
          <w:rFonts w:cs="David" w:hint="cs"/>
          <w:u w:val="single"/>
        </w:rPr>
      </w:pPr>
    </w:p>
    <w:p w14:paraId="4D0E1669" w14:textId="77777777" w:rsidR="00293AF5" w:rsidRPr="00433990" w:rsidRDefault="00293AF5" w:rsidP="00293AF5">
      <w:pPr>
        <w:bidi/>
        <w:ind w:left="360"/>
        <w:jc w:val="both"/>
        <w:rPr>
          <w:rFonts w:cs="David" w:hint="cs"/>
          <w:u w:val="single"/>
        </w:rPr>
      </w:pPr>
      <w:r w:rsidRPr="00433990">
        <w:rPr>
          <w:rFonts w:cs="David" w:hint="cs"/>
          <w:u w:val="single"/>
          <w:rtl/>
        </w:rPr>
        <w:t xml:space="preserve"> </w:t>
      </w:r>
    </w:p>
    <w:p w14:paraId="307E9D93" w14:textId="77777777" w:rsidR="00293AF5" w:rsidRDefault="00293AF5" w:rsidP="00293AF5">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046FEBAB" w14:textId="77777777" w:rsidR="00293AF5" w:rsidRDefault="00293AF5" w:rsidP="00293AF5">
      <w:pPr>
        <w:bidi/>
        <w:ind w:firstLine="720"/>
        <w:jc w:val="both"/>
        <w:rPr>
          <w:rFonts w:cs="David" w:hint="cs"/>
          <w:rtl/>
        </w:rPr>
      </w:pPr>
    </w:p>
    <w:p w14:paraId="54B0BBBD" w14:textId="77777777" w:rsidR="00293AF5" w:rsidRDefault="00293AF5" w:rsidP="00293AF5">
      <w:pPr>
        <w:bidi/>
        <w:ind w:firstLine="720"/>
        <w:jc w:val="both"/>
        <w:rPr>
          <w:rFonts w:cs="David" w:hint="cs"/>
          <w:rtl/>
        </w:rPr>
      </w:pPr>
      <w:r>
        <w:rPr>
          <w:rFonts w:cs="David" w:hint="cs"/>
          <w:rtl/>
        </w:rPr>
        <w:t xml:space="preserve">הנושא השלישי בתוספת לסדר-היום הוא הצעה של חברת הכנסת מירי רגב. מכיוון שהיא עדיין איננה, זה יידון יותר מאוחר, אם נספיק. </w:t>
      </w:r>
    </w:p>
    <w:p w14:paraId="1B1F197B" w14:textId="77777777" w:rsidR="00293AF5" w:rsidRDefault="00293AF5" w:rsidP="00293AF5">
      <w:pPr>
        <w:bidi/>
        <w:ind w:firstLine="720"/>
        <w:jc w:val="both"/>
        <w:rPr>
          <w:rFonts w:cs="David" w:hint="cs"/>
          <w:rtl/>
        </w:rPr>
      </w:pPr>
    </w:p>
    <w:p w14:paraId="132132AB" w14:textId="77777777" w:rsidR="00293AF5" w:rsidRDefault="00293AF5" w:rsidP="00293AF5">
      <w:pPr>
        <w:bidi/>
        <w:ind w:firstLine="720"/>
        <w:jc w:val="both"/>
        <w:rPr>
          <w:rFonts w:cs="David" w:hint="cs"/>
          <w:rtl/>
        </w:rPr>
      </w:pPr>
    </w:p>
    <w:p w14:paraId="7BA17953" w14:textId="77777777" w:rsidR="00293AF5" w:rsidRDefault="00293AF5" w:rsidP="00293AF5">
      <w:pPr>
        <w:bidi/>
        <w:ind w:firstLine="720"/>
        <w:jc w:val="both"/>
        <w:rPr>
          <w:rFonts w:cs="David" w:hint="cs"/>
          <w:rtl/>
        </w:rPr>
      </w:pPr>
      <w:r>
        <w:rPr>
          <w:rFonts w:cs="David" w:hint="cs"/>
          <w:rtl/>
        </w:rPr>
        <w:t>עכשיו אני עובר לסעיף של קביעת ועדה לדיון בהצעה לסדר-היום בנושא העברת נתונים לדוח גולדסטון על-ידי הקרן החדשה לישראל ועמותות השמאל, של חברי הכנסת חיים אמסלם, יוליה שמאלוב-</w:t>
      </w:r>
      <w:r w:rsidRPr="00C60227">
        <w:rPr>
          <w:rFonts w:cs="David" w:hint="cs"/>
          <w:rtl/>
        </w:rPr>
        <w:t>ברקוביץ, עפו אגבאריה ומשה גפני.</w:t>
      </w:r>
      <w:r>
        <w:rPr>
          <w:rFonts w:cs="David" w:hint="cs"/>
          <w:rtl/>
        </w:rPr>
        <w:t xml:space="preserve"> </w:t>
      </w:r>
    </w:p>
    <w:p w14:paraId="7CB84F9F" w14:textId="77777777" w:rsidR="00293AF5" w:rsidRDefault="00293AF5" w:rsidP="00293AF5">
      <w:pPr>
        <w:bidi/>
        <w:ind w:firstLine="720"/>
        <w:jc w:val="both"/>
        <w:rPr>
          <w:rFonts w:cs="David" w:hint="cs"/>
          <w:rtl/>
        </w:rPr>
      </w:pPr>
    </w:p>
    <w:p w14:paraId="45D38B4F" w14:textId="77777777" w:rsidR="00293AF5" w:rsidRDefault="00293AF5" w:rsidP="00293AF5">
      <w:pPr>
        <w:bidi/>
        <w:ind w:firstLine="720"/>
        <w:jc w:val="both"/>
        <w:rPr>
          <w:rFonts w:cs="David" w:hint="cs"/>
          <w:rtl/>
        </w:rPr>
      </w:pPr>
      <w:r>
        <w:rPr>
          <w:rFonts w:cs="David" w:hint="cs"/>
          <w:rtl/>
        </w:rPr>
        <w:t xml:space="preserve">נשמעו הצעות להעביר את הדיון לוועדת החוקה, חוק ומשפט או לוועדת החוץ והביטחון. יו"ר ועדת החוקה סבור שהנושא צריך להיות בוועדת החוקה  ומציין שאף הוקמה ועדת משנה שדנה בנושא. יושב ראש ועדת החוץ והביטחון הודיע שגם לטעמו הוועדה המתאימה היא ועדת החוקה, חוק ומשפט. לכ, הייתי מציע להעביר את העניין לוועדת החוקה, חוק ומשפט, תוך שאני מבין שהנושא יידון במסגרת ועדת המשנה. </w:t>
      </w:r>
    </w:p>
    <w:p w14:paraId="5F943BFA" w14:textId="77777777" w:rsidR="00293AF5" w:rsidRDefault="00293AF5" w:rsidP="00293AF5">
      <w:pPr>
        <w:bidi/>
        <w:jc w:val="both"/>
        <w:rPr>
          <w:rFonts w:cs="David" w:hint="cs"/>
          <w:rtl/>
        </w:rPr>
      </w:pPr>
    </w:p>
    <w:p w14:paraId="54CDBD56" w14:textId="77777777" w:rsidR="00293AF5" w:rsidRDefault="00293AF5" w:rsidP="00293AF5">
      <w:pPr>
        <w:bidi/>
        <w:jc w:val="both"/>
        <w:rPr>
          <w:rFonts w:cs="David" w:hint="cs"/>
          <w:u w:val="single"/>
          <w:rtl/>
        </w:rPr>
      </w:pPr>
      <w:r>
        <w:rPr>
          <w:rFonts w:cs="David" w:hint="cs"/>
          <w:u w:val="single"/>
          <w:rtl/>
        </w:rPr>
        <w:t>דוד רותם</w:t>
      </w:r>
      <w:r w:rsidRPr="00E36EB4">
        <w:rPr>
          <w:rFonts w:cs="David" w:hint="cs"/>
          <w:u w:val="single"/>
          <w:rtl/>
        </w:rPr>
        <w:t>:</w:t>
      </w:r>
    </w:p>
    <w:p w14:paraId="73E56C13" w14:textId="77777777" w:rsidR="00293AF5" w:rsidRDefault="00293AF5" w:rsidP="00293AF5">
      <w:pPr>
        <w:bidi/>
        <w:jc w:val="both"/>
        <w:rPr>
          <w:rFonts w:cs="David" w:hint="cs"/>
          <w:u w:val="single"/>
          <w:rtl/>
        </w:rPr>
      </w:pPr>
    </w:p>
    <w:p w14:paraId="436FFAF4" w14:textId="77777777" w:rsidR="00293AF5" w:rsidRDefault="00293AF5" w:rsidP="00293AF5">
      <w:pPr>
        <w:bidi/>
        <w:ind w:firstLine="720"/>
        <w:jc w:val="both"/>
        <w:rPr>
          <w:rFonts w:cs="David" w:hint="cs"/>
          <w:rtl/>
        </w:rPr>
      </w:pPr>
      <w:r>
        <w:rPr>
          <w:rFonts w:cs="David" w:hint="cs"/>
          <w:rtl/>
        </w:rPr>
        <w:t xml:space="preserve">לא בטוח שהצעה לסדר אפשר לעשות בוועדת המשנה. </w:t>
      </w:r>
    </w:p>
    <w:p w14:paraId="39FB4BC4" w14:textId="77777777" w:rsidR="00293AF5" w:rsidRDefault="00293AF5" w:rsidP="00293AF5">
      <w:pPr>
        <w:bidi/>
        <w:ind w:firstLine="720"/>
        <w:jc w:val="both"/>
        <w:rPr>
          <w:rFonts w:cs="David" w:hint="cs"/>
          <w:rtl/>
        </w:rPr>
      </w:pPr>
    </w:p>
    <w:p w14:paraId="789671F8" w14:textId="77777777" w:rsidR="00293AF5" w:rsidRDefault="00293AF5" w:rsidP="00293AF5">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3E9F3A25" w14:textId="77777777" w:rsidR="00293AF5" w:rsidRDefault="00293AF5" w:rsidP="00293AF5">
      <w:pPr>
        <w:bidi/>
        <w:ind w:firstLine="720"/>
        <w:jc w:val="both"/>
        <w:rPr>
          <w:rFonts w:cs="David" w:hint="cs"/>
          <w:rtl/>
        </w:rPr>
      </w:pPr>
    </w:p>
    <w:p w14:paraId="7D866B70" w14:textId="77777777" w:rsidR="00293AF5" w:rsidRDefault="00293AF5" w:rsidP="00293AF5">
      <w:pPr>
        <w:bidi/>
        <w:ind w:firstLine="720"/>
        <w:jc w:val="both"/>
        <w:rPr>
          <w:rFonts w:cs="David" w:hint="cs"/>
          <w:rtl/>
        </w:rPr>
      </w:pPr>
      <w:r>
        <w:rPr>
          <w:rFonts w:cs="David" w:hint="cs"/>
          <w:rtl/>
        </w:rPr>
        <w:t xml:space="preserve">אין בעיה, זה כבר עניין שלך. </w:t>
      </w:r>
    </w:p>
    <w:p w14:paraId="28D4AB43" w14:textId="77777777" w:rsidR="00293AF5" w:rsidRDefault="00293AF5" w:rsidP="00293AF5">
      <w:pPr>
        <w:bidi/>
        <w:ind w:firstLine="720"/>
        <w:jc w:val="both"/>
        <w:rPr>
          <w:rFonts w:cs="David" w:hint="cs"/>
          <w:rtl/>
        </w:rPr>
      </w:pPr>
    </w:p>
    <w:p w14:paraId="01BB01AF" w14:textId="77777777" w:rsidR="00293AF5" w:rsidRPr="006E41CE" w:rsidRDefault="00293AF5" w:rsidP="00293AF5">
      <w:pPr>
        <w:bidi/>
        <w:jc w:val="both"/>
        <w:rPr>
          <w:rFonts w:cs="David" w:hint="cs"/>
          <w:u w:val="single"/>
          <w:rtl/>
        </w:rPr>
      </w:pPr>
      <w:r>
        <w:rPr>
          <w:rFonts w:cs="David" w:hint="cs"/>
          <w:u w:val="single"/>
          <w:rtl/>
        </w:rPr>
        <w:t>דוד רותם:</w:t>
      </w:r>
    </w:p>
    <w:p w14:paraId="7E3C4FF7" w14:textId="77777777" w:rsidR="00293AF5" w:rsidRDefault="00293AF5" w:rsidP="00293AF5">
      <w:pPr>
        <w:bidi/>
        <w:ind w:firstLine="720"/>
        <w:jc w:val="both"/>
        <w:rPr>
          <w:rFonts w:cs="David" w:hint="cs"/>
          <w:rtl/>
        </w:rPr>
      </w:pPr>
    </w:p>
    <w:p w14:paraId="6AD4BC2E" w14:textId="77777777" w:rsidR="00293AF5" w:rsidRDefault="00293AF5" w:rsidP="00293AF5">
      <w:pPr>
        <w:bidi/>
        <w:ind w:firstLine="720"/>
        <w:jc w:val="both"/>
        <w:rPr>
          <w:rFonts w:cs="David" w:hint="cs"/>
          <w:rtl/>
        </w:rPr>
      </w:pPr>
      <w:r>
        <w:rPr>
          <w:rFonts w:cs="David" w:hint="cs"/>
          <w:rtl/>
        </w:rPr>
        <w:t xml:space="preserve">אדבר עם המציעים. אם הם יסכימו אז לא תהיה בעיה. </w:t>
      </w:r>
    </w:p>
    <w:p w14:paraId="7E440E71" w14:textId="77777777" w:rsidR="00293AF5" w:rsidRDefault="00293AF5" w:rsidP="00293AF5">
      <w:pPr>
        <w:bidi/>
        <w:ind w:firstLine="720"/>
        <w:jc w:val="both"/>
        <w:rPr>
          <w:rFonts w:cs="David" w:hint="cs"/>
          <w:rtl/>
        </w:rPr>
      </w:pPr>
    </w:p>
    <w:p w14:paraId="13EB0E3F" w14:textId="77777777" w:rsidR="00293AF5" w:rsidRDefault="00293AF5" w:rsidP="00293AF5">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3B8E50D7" w14:textId="77777777" w:rsidR="00293AF5" w:rsidRDefault="00293AF5" w:rsidP="00293AF5">
      <w:pPr>
        <w:bidi/>
        <w:ind w:firstLine="720"/>
        <w:jc w:val="both"/>
        <w:rPr>
          <w:rFonts w:cs="David" w:hint="cs"/>
          <w:rtl/>
        </w:rPr>
      </w:pPr>
    </w:p>
    <w:p w14:paraId="5DC02CA8" w14:textId="77777777" w:rsidR="00293AF5" w:rsidRDefault="00293AF5" w:rsidP="00293AF5">
      <w:pPr>
        <w:bidi/>
        <w:ind w:firstLine="720"/>
        <w:jc w:val="both"/>
        <w:rPr>
          <w:rFonts w:cs="David" w:hint="cs"/>
          <w:rtl/>
        </w:rPr>
      </w:pPr>
      <w:r>
        <w:rPr>
          <w:rFonts w:cs="David" w:hint="cs"/>
          <w:rtl/>
        </w:rPr>
        <w:t>בסדר גמור. מי בעד העברת הנושא לוועדת החוקה, חוק ומשפט? מי נגד?</w:t>
      </w:r>
    </w:p>
    <w:p w14:paraId="307E2018" w14:textId="77777777" w:rsidR="00293AF5" w:rsidRDefault="00293AF5" w:rsidP="00293AF5">
      <w:pPr>
        <w:bidi/>
        <w:ind w:firstLine="720"/>
        <w:jc w:val="both"/>
        <w:rPr>
          <w:rFonts w:cs="David" w:hint="cs"/>
          <w:rtl/>
        </w:rPr>
      </w:pPr>
    </w:p>
    <w:p w14:paraId="71A2043E" w14:textId="77777777" w:rsidR="00293AF5" w:rsidRDefault="00293AF5" w:rsidP="00293AF5">
      <w:pPr>
        <w:bidi/>
        <w:jc w:val="both"/>
        <w:rPr>
          <w:rFonts w:cs="David" w:hint="cs"/>
          <w:rtl/>
        </w:rPr>
      </w:pPr>
    </w:p>
    <w:p w14:paraId="6F89C252" w14:textId="77777777" w:rsidR="00293AF5" w:rsidRPr="000A7847" w:rsidRDefault="00293AF5" w:rsidP="00293AF5">
      <w:pPr>
        <w:bidi/>
        <w:jc w:val="center"/>
        <w:rPr>
          <w:rFonts w:cs="David" w:hint="cs"/>
          <w:b/>
          <w:bCs/>
          <w:rtl/>
        </w:rPr>
      </w:pPr>
      <w:r w:rsidRPr="000A7847">
        <w:rPr>
          <w:rFonts w:cs="David" w:hint="cs"/>
          <w:b/>
          <w:bCs/>
          <w:rtl/>
        </w:rPr>
        <w:t>בעד</w:t>
      </w:r>
      <w:r>
        <w:rPr>
          <w:rFonts w:cs="David" w:hint="cs"/>
          <w:b/>
          <w:bCs/>
          <w:rtl/>
        </w:rPr>
        <w:t xml:space="preserve"> העברת הנושא לוועדת החוקה, חוק ומשפט</w:t>
      </w:r>
      <w:r w:rsidRPr="000A7847">
        <w:rPr>
          <w:rFonts w:cs="David" w:hint="cs"/>
          <w:b/>
          <w:bCs/>
          <w:rtl/>
        </w:rPr>
        <w:t xml:space="preserve"> </w:t>
      </w:r>
      <w:r w:rsidRPr="000A7847">
        <w:rPr>
          <w:rFonts w:cs="David"/>
          <w:b/>
          <w:bCs/>
          <w:rtl/>
        </w:rPr>
        <w:t>–</w:t>
      </w:r>
      <w:r w:rsidRPr="000A7847">
        <w:rPr>
          <w:rFonts w:cs="David" w:hint="cs"/>
          <w:b/>
          <w:bCs/>
          <w:rtl/>
        </w:rPr>
        <w:t xml:space="preserve"> 4</w:t>
      </w:r>
    </w:p>
    <w:p w14:paraId="12F0B11D" w14:textId="77777777" w:rsidR="00293AF5" w:rsidRPr="000A7847" w:rsidRDefault="00293AF5" w:rsidP="00293AF5">
      <w:pPr>
        <w:bidi/>
        <w:jc w:val="center"/>
        <w:rPr>
          <w:rFonts w:cs="David" w:hint="cs"/>
          <w:b/>
          <w:bCs/>
          <w:rtl/>
        </w:rPr>
      </w:pPr>
      <w:r w:rsidRPr="000A7847">
        <w:rPr>
          <w:rFonts w:cs="David" w:hint="cs"/>
          <w:b/>
          <w:bCs/>
          <w:rtl/>
        </w:rPr>
        <w:t xml:space="preserve">נגד </w:t>
      </w:r>
      <w:r w:rsidRPr="000A7847">
        <w:rPr>
          <w:rFonts w:cs="David"/>
          <w:b/>
          <w:bCs/>
          <w:rtl/>
        </w:rPr>
        <w:t>–</w:t>
      </w:r>
      <w:r w:rsidRPr="000A7847">
        <w:rPr>
          <w:rFonts w:cs="David" w:hint="cs"/>
          <w:b/>
          <w:bCs/>
          <w:rtl/>
        </w:rPr>
        <w:t xml:space="preserve"> אין</w:t>
      </w:r>
    </w:p>
    <w:p w14:paraId="36C7599C" w14:textId="77777777" w:rsidR="00293AF5" w:rsidRPr="000A7847" w:rsidRDefault="00293AF5" w:rsidP="00293AF5">
      <w:pPr>
        <w:bidi/>
        <w:jc w:val="center"/>
        <w:rPr>
          <w:rFonts w:cs="David" w:hint="cs"/>
          <w:b/>
          <w:bCs/>
          <w:rtl/>
        </w:rPr>
      </w:pPr>
      <w:r w:rsidRPr="000A7847">
        <w:rPr>
          <w:rFonts w:cs="David" w:hint="cs"/>
          <w:b/>
          <w:bCs/>
          <w:rtl/>
        </w:rPr>
        <w:t xml:space="preserve">נמנעים </w:t>
      </w:r>
      <w:r w:rsidRPr="000A7847">
        <w:rPr>
          <w:rFonts w:cs="David"/>
          <w:b/>
          <w:bCs/>
          <w:rtl/>
        </w:rPr>
        <w:t>–</w:t>
      </w:r>
      <w:r w:rsidRPr="000A7847">
        <w:rPr>
          <w:rFonts w:cs="David" w:hint="cs"/>
          <w:b/>
          <w:bCs/>
          <w:rtl/>
        </w:rPr>
        <w:t xml:space="preserve"> אין</w:t>
      </w:r>
    </w:p>
    <w:p w14:paraId="18C598BB" w14:textId="77777777" w:rsidR="00293AF5" w:rsidRPr="000A7847" w:rsidRDefault="00293AF5" w:rsidP="00293AF5">
      <w:pPr>
        <w:bidi/>
        <w:jc w:val="center"/>
        <w:rPr>
          <w:rFonts w:cs="David" w:hint="cs"/>
          <w:b/>
          <w:bCs/>
          <w:rtl/>
        </w:rPr>
      </w:pPr>
      <w:r>
        <w:rPr>
          <w:rFonts w:cs="David" w:hint="cs"/>
          <w:b/>
          <w:bCs/>
          <w:rtl/>
        </w:rPr>
        <w:t xml:space="preserve">העברת הנושא לוועדת החוקה, חוק ומשפט </w:t>
      </w:r>
      <w:r w:rsidRPr="000A7847">
        <w:rPr>
          <w:rFonts w:cs="David" w:hint="cs"/>
          <w:b/>
          <w:bCs/>
          <w:rtl/>
        </w:rPr>
        <w:t>אושר</w:t>
      </w:r>
      <w:r>
        <w:rPr>
          <w:rFonts w:cs="David" w:hint="cs"/>
          <w:b/>
          <w:bCs/>
          <w:rtl/>
        </w:rPr>
        <w:t>ה.</w:t>
      </w:r>
    </w:p>
    <w:p w14:paraId="6F80F65A" w14:textId="77777777" w:rsidR="00293AF5" w:rsidRDefault="00293AF5" w:rsidP="00293AF5">
      <w:pPr>
        <w:bidi/>
        <w:jc w:val="both"/>
        <w:rPr>
          <w:rFonts w:cs="David" w:hint="cs"/>
          <w:rtl/>
        </w:rPr>
      </w:pPr>
    </w:p>
    <w:p w14:paraId="4177D248" w14:textId="77777777" w:rsidR="00293AF5" w:rsidRDefault="00293AF5" w:rsidP="00293AF5">
      <w:pPr>
        <w:bidi/>
        <w:jc w:val="both"/>
        <w:rPr>
          <w:rFonts w:cs="David" w:hint="cs"/>
          <w:rtl/>
        </w:rPr>
      </w:pPr>
    </w:p>
    <w:p w14:paraId="2CCAEA1A" w14:textId="77777777" w:rsidR="00293AF5" w:rsidRDefault="00293AF5" w:rsidP="00293AF5">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7F83A808" w14:textId="77777777" w:rsidR="00293AF5" w:rsidRDefault="00293AF5" w:rsidP="00293AF5">
      <w:pPr>
        <w:bidi/>
        <w:jc w:val="both"/>
        <w:rPr>
          <w:rFonts w:cs="David" w:hint="cs"/>
          <w:u w:val="single"/>
          <w:rtl/>
        </w:rPr>
      </w:pPr>
    </w:p>
    <w:p w14:paraId="78D22AC5" w14:textId="77777777" w:rsidR="00293AF5" w:rsidRDefault="00293AF5" w:rsidP="00293AF5">
      <w:pPr>
        <w:bidi/>
        <w:ind w:firstLine="720"/>
        <w:jc w:val="both"/>
        <w:rPr>
          <w:rFonts w:cs="David" w:hint="cs"/>
          <w:rtl/>
        </w:rPr>
      </w:pPr>
      <w:r>
        <w:rPr>
          <w:rFonts w:cs="David" w:hint="cs"/>
          <w:rtl/>
        </w:rPr>
        <w:t xml:space="preserve">4 בעד, אין מתנגדים ואין נמנעים. ועדת החוקה, חוק ומשפט אושרה. </w:t>
      </w:r>
    </w:p>
    <w:p w14:paraId="31BFCF1D" w14:textId="77777777" w:rsidR="00293AF5" w:rsidRPr="00A423F1" w:rsidRDefault="00293AF5" w:rsidP="00293AF5">
      <w:pPr>
        <w:bidi/>
        <w:ind w:left="360"/>
        <w:jc w:val="center"/>
        <w:rPr>
          <w:rFonts w:cs="David" w:hint="cs"/>
          <w:b/>
          <w:bCs/>
          <w:u w:val="single"/>
        </w:rPr>
      </w:pPr>
      <w:r>
        <w:rPr>
          <w:rFonts w:cs="David"/>
          <w:rtl/>
        </w:rPr>
        <w:br w:type="page"/>
      </w:r>
      <w:r w:rsidRPr="00A423F1">
        <w:rPr>
          <w:rFonts w:cs="David" w:hint="cs"/>
          <w:b/>
          <w:bCs/>
          <w:rtl/>
        </w:rPr>
        <w:t>4. בקשת יו"ר ועדת הפנים והגנת הסביבה להעברת הצעה לסדר-היום בנושא "הנצחת זכרו ומורשתו של הצדיק המקובל הרב ישראל אבוחצירא (הבבא סאלי) זצוק"ל, התשס"ט-</w:t>
      </w:r>
      <w:r w:rsidRPr="00A423F1">
        <w:rPr>
          <w:rFonts w:cs="David" w:hint="cs"/>
          <w:b/>
          <w:bCs/>
          <w:u w:val="single"/>
          <w:rtl/>
        </w:rPr>
        <w:t>2009, מוועדת הפנים והגנת הסביבה לדיון בוועדת החינוך, התרבות והספורט.</w:t>
      </w:r>
    </w:p>
    <w:p w14:paraId="267955A4" w14:textId="77777777" w:rsidR="00293AF5" w:rsidRPr="001903D0" w:rsidRDefault="00293AF5" w:rsidP="00293AF5">
      <w:pPr>
        <w:bidi/>
        <w:jc w:val="both"/>
        <w:rPr>
          <w:rFonts w:cs="David" w:hint="cs"/>
          <w:u w:val="single"/>
          <w:rtl/>
        </w:rPr>
      </w:pPr>
    </w:p>
    <w:p w14:paraId="17D740B5" w14:textId="77777777" w:rsidR="00293AF5" w:rsidRDefault="00293AF5" w:rsidP="00293AF5">
      <w:pPr>
        <w:bidi/>
        <w:jc w:val="both"/>
        <w:rPr>
          <w:rFonts w:cs="David" w:hint="cs"/>
          <w:u w:val="single"/>
          <w:rtl/>
        </w:rPr>
      </w:pPr>
    </w:p>
    <w:p w14:paraId="37DA2836" w14:textId="77777777" w:rsidR="00293AF5" w:rsidRDefault="00293AF5" w:rsidP="00293AF5">
      <w:pPr>
        <w:bidi/>
        <w:jc w:val="both"/>
        <w:rPr>
          <w:rFonts w:cs="David" w:hint="cs"/>
          <w:u w:val="single"/>
          <w:rtl/>
        </w:rPr>
      </w:pPr>
    </w:p>
    <w:p w14:paraId="47456BE5" w14:textId="77777777" w:rsidR="00293AF5" w:rsidRDefault="00293AF5" w:rsidP="00293AF5">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4D490695" w14:textId="77777777" w:rsidR="00293AF5" w:rsidRDefault="00293AF5" w:rsidP="00293AF5">
      <w:pPr>
        <w:bidi/>
        <w:ind w:firstLine="720"/>
        <w:jc w:val="both"/>
        <w:rPr>
          <w:rFonts w:cs="David" w:hint="cs"/>
          <w:rtl/>
        </w:rPr>
      </w:pPr>
    </w:p>
    <w:p w14:paraId="058E6C88" w14:textId="77777777" w:rsidR="00293AF5" w:rsidRDefault="00293AF5" w:rsidP="00293AF5">
      <w:pPr>
        <w:bidi/>
        <w:ind w:firstLine="720"/>
        <w:jc w:val="both"/>
        <w:rPr>
          <w:rFonts w:cs="David" w:hint="cs"/>
          <w:rtl/>
        </w:rPr>
      </w:pPr>
      <w:r>
        <w:rPr>
          <w:rFonts w:cs="David" w:hint="cs"/>
          <w:rtl/>
        </w:rPr>
        <w:t>הנושא הבא על סדר-היום הוא בקשת יושב ראש ועדת הפנים והגנת הסביבה להעברת הצעה לסדר-היום בנושא "הנצחת זכרו ומורשתו של הצדיק המקובל הרב ישראל אבוחצירא (הבבא סאלי) זצוק"ל, התשס"ט-2009, מוועדת הפנים והגנת הסביבה לדיון בוועדת החינוך, התרבות והספורט.</w:t>
      </w:r>
    </w:p>
    <w:p w14:paraId="43E64E2F" w14:textId="77777777" w:rsidR="00293AF5" w:rsidRDefault="00293AF5" w:rsidP="00293AF5">
      <w:pPr>
        <w:bidi/>
        <w:ind w:firstLine="720"/>
        <w:jc w:val="both"/>
        <w:rPr>
          <w:rFonts w:cs="David" w:hint="cs"/>
        </w:rPr>
      </w:pPr>
      <w:r>
        <w:rPr>
          <w:rFonts w:cs="David" w:hint="cs"/>
          <w:rtl/>
        </w:rPr>
        <w:t xml:space="preserve"> </w:t>
      </w:r>
    </w:p>
    <w:p w14:paraId="7552446D" w14:textId="77777777" w:rsidR="00293AF5" w:rsidRDefault="00293AF5" w:rsidP="00293AF5">
      <w:pPr>
        <w:bidi/>
        <w:ind w:firstLine="720"/>
        <w:jc w:val="both"/>
        <w:rPr>
          <w:rFonts w:cs="David" w:hint="cs"/>
          <w:rtl/>
        </w:rPr>
      </w:pPr>
      <w:r>
        <w:rPr>
          <w:rFonts w:cs="David" w:hint="cs"/>
          <w:rtl/>
        </w:rPr>
        <w:t>מאחר שעל פניו זו נראית הוועדה המתאימה לדיון מתאימה, וכמו שאני מבין ועדת החינוך מסכימה לקבל את העניין, אני מציע לקבל את הבקשה ולקבוע שההצעה הזו לסדר-היום תידון בוועדת החינוך, התרבות והספורט במקום בוועדת הפנים והגנת הסביבה.</w:t>
      </w:r>
    </w:p>
    <w:p w14:paraId="70180441" w14:textId="77777777" w:rsidR="00293AF5" w:rsidRDefault="00293AF5" w:rsidP="00293AF5">
      <w:pPr>
        <w:bidi/>
        <w:ind w:firstLine="720"/>
        <w:jc w:val="both"/>
        <w:rPr>
          <w:rFonts w:cs="David" w:hint="cs"/>
          <w:rtl/>
        </w:rPr>
      </w:pPr>
    </w:p>
    <w:p w14:paraId="646818CA" w14:textId="77777777" w:rsidR="00293AF5" w:rsidRPr="001903D0" w:rsidRDefault="00293AF5" w:rsidP="00293AF5">
      <w:pPr>
        <w:bidi/>
        <w:ind w:firstLine="720"/>
        <w:jc w:val="both"/>
        <w:rPr>
          <w:rFonts w:cs="David" w:hint="cs"/>
          <w:b/>
          <w:bCs/>
          <w:rtl/>
        </w:rPr>
      </w:pPr>
      <w:r w:rsidRPr="001903D0">
        <w:rPr>
          <w:rFonts w:cs="David" w:hint="cs"/>
          <w:b/>
          <w:bCs/>
          <w:rtl/>
        </w:rPr>
        <w:t>הצבעה</w:t>
      </w:r>
    </w:p>
    <w:p w14:paraId="088BDBDF" w14:textId="77777777" w:rsidR="00293AF5" w:rsidRDefault="00293AF5" w:rsidP="00293AF5">
      <w:pPr>
        <w:bidi/>
        <w:jc w:val="both"/>
        <w:rPr>
          <w:rFonts w:cs="David" w:hint="cs"/>
          <w:rtl/>
        </w:rPr>
      </w:pPr>
    </w:p>
    <w:p w14:paraId="787EAF5C" w14:textId="77777777" w:rsidR="00293AF5" w:rsidRDefault="00293AF5" w:rsidP="00293AF5">
      <w:pPr>
        <w:bidi/>
        <w:jc w:val="center"/>
        <w:rPr>
          <w:rFonts w:cs="David" w:hint="cs"/>
          <w:b/>
          <w:bCs/>
          <w:rtl/>
        </w:rPr>
      </w:pPr>
      <w:r w:rsidRPr="000A7847">
        <w:rPr>
          <w:rFonts w:cs="David" w:hint="cs"/>
          <w:b/>
          <w:bCs/>
          <w:rtl/>
        </w:rPr>
        <w:t>בעד</w:t>
      </w:r>
      <w:r>
        <w:rPr>
          <w:rFonts w:cs="David" w:hint="cs"/>
          <w:b/>
          <w:bCs/>
          <w:rtl/>
        </w:rPr>
        <w:t xml:space="preserve"> העברת ההצעה לסדר-היום לוועדת החינוך, התרבות והספורט</w:t>
      </w:r>
      <w:r w:rsidRPr="000A7847">
        <w:rPr>
          <w:rFonts w:cs="David" w:hint="cs"/>
          <w:b/>
          <w:bCs/>
          <w:rtl/>
        </w:rPr>
        <w:t xml:space="preserve"> </w:t>
      </w:r>
      <w:r w:rsidRPr="000A7847">
        <w:rPr>
          <w:rFonts w:cs="David"/>
          <w:b/>
          <w:bCs/>
          <w:rtl/>
        </w:rPr>
        <w:t>–</w:t>
      </w:r>
      <w:r>
        <w:rPr>
          <w:rFonts w:cs="David" w:hint="cs"/>
          <w:b/>
          <w:bCs/>
          <w:rtl/>
        </w:rPr>
        <w:t xml:space="preserve"> פה אחד</w:t>
      </w:r>
    </w:p>
    <w:p w14:paraId="2F1A42DA" w14:textId="77777777" w:rsidR="00293AF5" w:rsidRDefault="00293AF5" w:rsidP="00293AF5">
      <w:pPr>
        <w:bidi/>
        <w:jc w:val="center"/>
        <w:rPr>
          <w:rFonts w:cs="David" w:hint="cs"/>
          <w:b/>
          <w:bCs/>
          <w:rtl/>
        </w:rPr>
      </w:pPr>
      <w:r>
        <w:rPr>
          <w:rFonts w:cs="David" w:hint="cs"/>
          <w:b/>
          <w:bCs/>
          <w:rtl/>
        </w:rPr>
        <w:t xml:space="preserve">נגד </w:t>
      </w:r>
      <w:r>
        <w:rPr>
          <w:rFonts w:cs="David"/>
          <w:b/>
          <w:bCs/>
          <w:rtl/>
        </w:rPr>
        <w:t>–</w:t>
      </w:r>
      <w:r>
        <w:rPr>
          <w:rFonts w:cs="David" w:hint="cs"/>
          <w:b/>
          <w:bCs/>
          <w:rtl/>
        </w:rPr>
        <w:t xml:space="preserve"> אין</w:t>
      </w:r>
    </w:p>
    <w:p w14:paraId="1D83645D" w14:textId="77777777" w:rsidR="00293AF5" w:rsidRPr="000A7847" w:rsidRDefault="00293AF5" w:rsidP="00293AF5">
      <w:pPr>
        <w:bidi/>
        <w:jc w:val="center"/>
        <w:rPr>
          <w:rFonts w:cs="David" w:hint="cs"/>
          <w:b/>
          <w:bCs/>
          <w:rtl/>
        </w:rPr>
      </w:pPr>
      <w:r>
        <w:rPr>
          <w:rFonts w:cs="David" w:hint="cs"/>
          <w:b/>
          <w:bCs/>
          <w:rtl/>
        </w:rPr>
        <w:t>נמנעים - אין</w:t>
      </w:r>
    </w:p>
    <w:p w14:paraId="54ADFBFB" w14:textId="77777777" w:rsidR="00293AF5" w:rsidRPr="000A7847" w:rsidRDefault="00293AF5" w:rsidP="00293AF5">
      <w:pPr>
        <w:bidi/>
        <w:jc w:val="center"/>
        <w:rPr>
          <w:rFonts w:cs="David" w:hint="cs"/>
          <w:b/>
          <w:bCs/>
          <w:rtl/>
        </w:rPr>
      </w:pPr>
      <w:r>
        <w:rPr>
          <w:rFonts w:cs="David" w:hint="cs"/>
          <w:b/>
          <w:bCs/>
          <w:rtl/>
        </w:rPr>
        <w:t xml:space="preserve">העברת ההצעה לסדר-היום לוועדת החינוך, התרבות והספורט </w:t>
      </w:r>
      <w:r w:rsidRPr="000A7847">
        <w:rPr>
          <w:rFonts w:cs="David" w:hint="cs"/>
          <w:b/>
          <w:bCs/>
          <w:rtl/>
        </w:rPr>
        <w:t>אושר</w:t>
      </w:r>
      <w:r>
        <w:rPr>
          <w:rFonts w:cs="David" w:hint="cs"/>
          <w:b/>
          <w:bCs/>
          <w:rtl/>
        </w:rPr>
        <w:t>ה</w:t>
      </w:r>
      <w:r w:rsidRPr="000A7847">
        <w:rPr>
          <w:rFonts w:cs="David" w:hint="cs"/>
          <w:b/>
          <w:bCs/>
          <w:rtl/>
        </w:rPr>
        <w:t>.</w:t>
      </w:r>
    </w:p>
    <w:p w14:paraId="31A8AEDE" w14:textId="77777777" w:rsidR="00293AF5" w:rsidRDefault="00293AF5" w:rsidP="00293AF5">
      <w:pPr>
        <w:bidi/>
        <w:jc w:val="both"/>
        <w:rPr>
          <w:rFonts w:cs="David" w:hint="cs"/>
          <w:rtl/>
        </w:rPr>
      </w:pPr>
    </w:p>
    <w:p w14:paraId="2F493698" w14:textId="77777777" w:rsidR="00293AF5" w:rsidRDefault="00293AF5" w:rsidP="00293AF5">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26C024AF" w14:textId="77777777" w:rsidR="00293AF5" w:rsidRDefault="00293AF5" w:rsidP="00293AF5">
      <w:pPr>
        <w:bidi/>
        <w:jc w:val="both"/>
        <w:rPr>
          <w:rFonts w:cs="David" w:hint="cs"/>
          <w:u w:val="single"/>
          <w:rtl/>
        </w:rPr>
      </w:pPr>
    </w:p>
    <w:p w14:paraId="344C21A5" w14:textId="77777777" w:rsidR="00293AF5" w:rsidRDefault="00293AF5" w:rsidP="00293AF5">
      <w:pPr>
        <w:bidi/>
        <w:ind w:firstLine="720"/>
        <w:jc w:val="both"/>
        <w:rPr>
          <w:rFonts w:cs="David" w:hint="cs"/>
          <w:rtl/>
        </w:rPr>
      </w:pPr>
      <w:r>
        <w:rPr>
          <w:rFonts w:cs="David" w:hint="cs"/>
          <w:rtl/>
        </w:rPr>
        <w:t xml:space="preserve">תודה, אושר פה אחד. </w:t>
      </w:r>
    </w:p>
    <w:p w14:paraId="67B38923" w14:textId="77777777" w:rsidR="00293AF5" w:rsidRDefault="00293AF5" w:rsidP="00293AF5">
      <w:pPr>
        <w:bidi/>
        <w:ind w:firstLine="720"/>
        <w:jc w:val="both"/>
        <w:rPr>
          <w:rFonts w:cs="David" w:hint="cs"/>
          <w:rtl/>
        </w:rPr>
      </w:pPr>
    </w:p>
    <w:p w14:paraId="6DA0E784" w14:textId="77777777" w:rsidR="00293AF5" w:rsidRPr="00A423F1" w:rsidRDefault="00293AF5" w:rsidP="00293AF5">
      <w:pPr>
        <w:numPr>
          <w:ilvl w:val="0"/>
          <w:numId w:val="6"/>
        </w:numPr>
        <w:autoSpaceDE w:val="0"/>
        <w:autoSpaceDN w:val="0"/>
        <w:bidi/>
        <w:jc w:val="center"/>
        <w:rPr>
          <w:rFonts w:cs="David" w:hint="cs"/>
          <w:b/>
          <w:bCs/>
          <w:u w:val="single"/>
        </w:rPr>
      </w:pPr>
      <w:r>
        <w:rPr>
          <w:rFonts w:cs="David"/>
          <w:rtl/>
        </w:rPr>
        <w:br w:type="page"/>
      </w:r>
      <w:r w:rsidRPr="00A423F1">
        <w:rPr>
          <w:rFonts w:cs="David" w:hint="cs"/>
          <w:b/>
          <w:bCs/>
          <w:rtl/>
        </w:rPr>
        <w:t xml:space="preserve">הודעת ועדת הכנסת על רצונה להחיל דין רציפות על הצעת חוק חסינות חברי הכנסת, זכויותיהם וחובותיהם (תיקון מס' 36) (צמצום החסינות בפני חיפוש בשל עבירת </w:t>
      </w:r>
      <w:r w:rsidRPr="00A423F1">
        <w:rPr>
          <w:rFonts w:cs="David" w:hint="cs"/>
          <w:b/>
          <w:bCs/>
          <w:u w:val="single"/>
          <w:rtl/>
        </w:rPr>
        <w:t>ביטחון), התשס"ח-2008, של חה"כ עתניאל שנלר (פ/2699)</w:t>
      </w:r>
    </w:p>
    <w:p w14:paraId="50DEB10F" w14:textId="77777777" w:rsidR="00293AF5" w:rsidRPr="001903D0" w:rsidRDefault="00293AF5" w:rsidP="00293AF5">
      <w:pPr>
        <w:bidi/>
        <w:jc w:val="both"/>
        <w:rPr>
          <w:rFonts w:cs="David" w:hint="cs"/>
          <w:u w:val="single"/>
          <w:rtl/>
        </w:rPr>
      </w:pPr>
    </w:p>
    <w:p w14:paraId="0A3B5AE7" w14:textId="77777777" w:rsidR="00293AF5" w:rsidRDefault="00293AF5" w:rsidP="00293AF5">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221B0A37" w14:textId="77777777" w:rsidR="00293AF5" w:rsidRDefault="00293AF5" w:rsidP="00293AF5">
      <w:pPr>
        <w:bidi/>
        <w:ind w:firstLine="720"/>
        <w:jc w:val="both"/>
        <w:rPr>
          <w:rFonts w:cs="David" w:hint="cs"/>
          <w:rtl/>
        </w:rPr>
      </w:pPr>
    </w:p>
    <w:p w14:paraId="02639F99" w14:textId="77777777" w:rsidR="00293AF5" w:rsidRDefault="00293AF5" w:rsidP="00293AF5">
      <w:pPr>
        <w:bidi/>
        <w:ind w:firstLine="720"/>
        <w:jc w:val="both"/>
        <w:rPr>
          <w:rFonts w:cs="David" w:hint="cs"/>
          <w:rtl/>
        </w:rPr>
      </w:pPr>
      <w:r>
        <w:rPr>
          <w:rFonts w:cs="David" w:hint="cs"/>
          <w:rtl/>
        </w:rPr>
        <w:t xml:space="preserve">מכאן אנחנו עוברים הצעת חוק חסינות חברי הכנסת, זכויותיהם וחובותיהם (תיקון מס' 36) (צמצום החסינות בפני חיפוש בשל עבירת ביטחון), התשס"ח-2008, הכנה לקריאה שניה ושלישית, לאחר שהוחל דין רציפות. </w:t>
      </w:r>
    </w:p>
    <w:p w14:paraId="42EE6C3A" w14:textId="77777777" w:rsidR="00293AF5" w:rsidRDefault="00293AF5" w:rsidP="00293AF5">
      <w:pPr>
        <w:bidi/>
        <w:ind w:firstLine="720"/>
        <w:jc w:val="both"/>
        <w:rPr>
          <w:rFonts w:cs="David" w:hint="cs"/>
          <w:rtl/>
        </w:rPr>
      </w:pPr>
    </w:p>
    <w:p w14:paraId="4FBAB707" w14:textId="77777777" w:rsidR="00293AF5" w:rsidRDefault="00293AF5" w:rsidP="00293AF5">
      <w:pPr>
        <w:bidi/>
        <w:ind w:firstLine="720"/>
        <w:jc w:val="both"/>
        <w:rPr>
          <w:rFonts w:cs="David" w:hint="cs"/>
          <w:rtl/>
        </w:rPr>
      </w:pPr>
      <w:r>
        <w:rPr>
          <w:rFonts w:cs="David" w:hint="cs"/>
          <w:rtl/>
        </w:rPr>
        <w:t xml:space="preserve">אני מזכיר שהוחלט בוועדה, אחרי דיונים וחילוקי דעות לא פשוטים, להחיל את דין הרציפות ולאפשר דיון ענייני ולעומק בהכנה לקריאה שניה ושלישית בהצעת החוק של חבר הכנסת שנלר. בעקבות הדיונים האלה חבר הכנסת שנלר הציע לבצע כל מיני שינויים ותיקונים. על בסיס זה ועל בסיס הרבה מאוד הערות של הלשכה המשפטית מונח בפניכם גם נוסח מוצע, שגובש על-ידי הלשכה המשפטית, כמובן ככל שהוועדה תמצא לנכון ללכת בכיוון הזה. </w:t>
      </w:r>
    </w:p>
    <w:p w14:paraId="490C5CBC" w14:textId="77777777" w:rsidR="00293AF5" w:rsidRDefault="00293AF5" w:rsidP="00293AF5">
      <w:pPr>
        <w:bidi/>
        <w:jc w:val="both"/>
        <w:rPr>
          <w:rFonts w:cs="David" w:hint="cs"/>
          <w:rtl/>
        </w:rPr>
      </w:pPr>
    </w:p>
    <w:p w14:paraId="7A4E864A" w14:textId="77777777" w:rsidR="00293AF5" w:rsidRDefault="00293AF5" w:rsidP="00293AF5">
      <w:pPr>
        <w:bidi/>
        <w:ind w:firstLine="720"/>
        <w:jc w:val="both"/>
        <w:rPr>
          <w:rFonts w:cs="David" w:hint="cs"/>
          <w:rtl/>
        </w:rPr>
      </w:pPr>
      <w:r>
        <w:rPr>
          <w:rFonts w:cs="David" w:hint="cs"/>
          <w:rtl/>
        </w:rPr>
        <w:t xml:space="preserve">הייתי מציע שחבר הכנסת שנלר ייתן לנו איזושהי סקירה קצרה ואחר כך אבקש את ארבל לתת לנו התייחסות גם לגופו של נושא זה וגם לקונטקסט שהוא נמצא בו, בסוגיית החסינות בכלל, משום שנדמה לי שהדבר רלוונטי. בבקשה, חבר הכנסת שנלר. </w:t>
      </w:r>
    </w:p>
    <w:p w14:paraId="3182B799" w14:textId="77777777" w:rsidR="00293AF5" w:rsidRDefault="00293AF5" w:rsidP="00293AF5">
      <w:pPr>
        <w:bidi/>
        <w:jc w:val="both"/>
        <w:rPr>
          <w:rFonts w:cs="David" w:hint="cs"/>
          <w:rtl/>
        </w:rPr>
      </w:pPr>
    </w:p>
    <w:p w14:paraId="7ECA4604" w14:textId="77777777" w:rsidR="00293AF5" w:rsidRDefault="00293AF5" w:rsidP="00293AF5">
      <w:pPr>
        <w:bidi/>
        <w:jc w:val="both"/>
        <w:rPr>
          <w:rFonts w:cs="David" w:hint="cs"/>
          <w:u w:val="single"/>
          <w:rtl/>
        </w:rPr>
      </w:pPr>
      <w:r>
        <w:rPr>
          <w:rFonts w:cs="David" w:hint="cs"/>
          <w:u w:val="single"/>
          <w:rtl/>
        </w:rPr>
        <w:t>עתניאל שנלר</w:t>
      </w:r>
      <w:r w:rsidRPr="00E36EB4">
        <w:rPr>
          <w:rFonts w:cs="David" w:hint="cs"/>
          <w:u w:val="single"/>
          <w:rtl/>
        </w:rPr>
        <w:t>:</w:t>
      </w:r>
    </w:p>
    <w:p w14:paraId="30ECF4B3" w14:textId="77777777" w:rsidR="00293AF5" w:rsidRDefault="00293AF5" w:rsidP="00293AF5">
      <w:pPr>
        <w:bidi/>
        <w:jc w:val="both"/>
        <w:rPr>
          <w:rFonts w:cs="David" w:hint="cs"/>
          <w:u w:val="single"/>
          <w:rtl/>
        </w:rPr>
      </w:pPr>
    </w:p>
    <w:p w14:paraId="0D744A93" w14:textId="77777777" w:rsidR="00293AF5" w:rsidRDefault="00293AF5" w:rsidP="00293AF5">
      <w:pPr>
        <w:bidi/>
        <w:ind w:firstLine="720"/>
        <w:jc w:val="both"/>
        <w:rPr>
          <w:rFonts w:cs="David" w:hint="cs"/>
          <w:rtl/>
        </w:rPr>
      </w:pPr>
      <w:r>
        <w:rPr>
          <w:rFonts w:cs="David" w:hint="cs"/>
          <w:rtl/>
        </w:rPr>
        <w:t>תודה רבה. החוק הזה עבר הרבה גלגולים, אומר במשפט אחד, בשביל לקצר מאוד. החוק הזה הונח על בסיס הנחה שאם יש חשד לעבירות מסוג פשע, פגיעה בביטחון המדינה והחיפוש הכרחי, בפרוצדורה מאוד מובנית ומאוד ארוכה ניתן יהיה לחפש בכליו של חבר הכנסת. אלא מאי, טענו נגד העניין הזה רבים מחברי הכנסת. חלקם טענו שההגדרה של פגיעה בביטחון המדינה היא רחבה מאוד; אחרים טענו שעבירה מסוג פשע היא רחבה מאוד. אז אמרנו שנצמצם את הכול לרמה הכי הכי מצומצמת, שבוודאי עליה אף אזרח ישראלי לא חולק, כך אני יכול לקוות לפחות. אמרנו שכנראה אין חילוקי דעות לגבי מי שלכאורה נאשם בעבירות בגידה וריגול, שאלה אולי העבירות הכי קיצוניות.</w:t>
      </w:r>
    </w:p>
    <w:p w14:paraId="415DB12F" w14:textId="77777777" w:rsidR="00293AF5" w:rsidRDefault="00293AF5" w:rsidP="00293AF5">
      <w:pPr>
        <w:bidi/>
        <w:jc w:val="both"/>
        <w:rPr>
          <w:rFonts w:cs="David" w:hint="cs"/>
          <w:rtl/>
        </w:rPr>
      </w:pPr>
    </w:p>
    <w:p w14:paraId="4263325D" w14:textId="77777777" w:rsidR="00293AF5" w:rsidRDefault="00293AF5" w:rsidP="00293AF5">
      <w:pPr>
        <w:bidi/>
        <w:jc w:val="both"/>
        <w:rPr>
          <w:rFonts w:cs="David" w:hint="cs"/>
          <w:u w:val="single"/>
          <w:rtl/>
        </w:rPr>
      </w:pPr>
      <w:r>
        <w:rPr>
          <w:rFonts w:cs="David" w:hint="cs"/>
          <w:u w:val="single"/>
          <w:rtl/>
        </w:rPr>
        <w:t>דוד רותם</w:t>
      </w:r>
      <w:r w:rsidRPr="00E36EB4">
        <w:rPr>
          <w:rFonts w:cs="David" w:hint="cs"/>
          <w:u w:val="single"/>
          <w:rtl/>
        </w:rPr>
        <w:t>:</w:t>
      </w:r>
    </w:p>
    <w:p w14:paraId="728FEEE7" w14:textId="77777777" w:rsidR="00293AF5" w:rsidRDefault="00293AF5" w:rsidP="00293AF5">
      <w:pPr>
        <w:bidi/>
        <w:jc w:val="both"/>
        <w:rPr>
          <w:rFonts w:cs="David" w:hint="cs"/>
          <w:u w:val="single"/>
          <w:rtl/>
        </w:rPr>
      </w:pPr>
    </w:p>
    <w:p w14:paraId="16CCFAF2" w14:textId="77777777" w:rsidR="00293AF5" w:rsidRDefault="00293AF5" w:rsidP="00293AF5">
      <w:pPr>
        <w:bidi/>
        <w:ind w:firstLine="720"/>
        <w:jc w:val="both"/>
        <w:rPr>
          <w:rFonts w:cs="David" w:hint="cs"/>
          <w:rtl/>
        </w:rPr>
      </w:pPr>
      <w:r>
        <w:rPr>
          <w:rFonts w:cs="David" w:hint="cs"/>
          <w:rtl/>
        </w:rPr>
        <w:t>זו סתירה בתוך החוק. איך יכול להיות חבר כנסת אזרח ישראל שיהיה חשוד בבגידה ובריגול?</w:t>
      </w:r>
    </w:p>
    <w:p w14:paraId="50C3E676" w14:textId="77777777" w:rsidR="00293AF5" w:rsidRDefault="00293AF5" w:rsidP="00293AF5">
      <w:pPr>
        <w:bidi/>
        <w:jc w:val="both"/>
        <w:rPr>
          <w:rFonts w:cs="David" w:hint="cs"/>
          <w:rtl/>
        </w:rPr>
      </w:pPr>
    </w:p>
    <w:p w14:paraId="066D20D3" w14:textId="77777777" w:rsidR="00293AF5" w:rsidRDefault="00293AF5" w:rsidP="00293AF5">
      <w:pPr>
        <w:bidi/>
        <w:jc w:val="both"/>
        <w:rPr>
          <w:rFonts w:cs="David" w:hint="cs"/>
          <w:u w:val="single"/>
          <w:rtl/>
        </w:rPr>
      </w:pPr>
      <w:r>
        <w:rPr>
          <w:rFonts w:cs="David" w:hint="cs"/>
          <w:u w:val="single"/>
          <w:rtl/>
        </w:rPr>
        <w:t>עתניאל שנלר</w:t>
      </w:r>
      <w:r w:rsidRPr="00E36EB4">
        <w:rPr>
          <w:rFonts w:cs="David" w:hint="cs"/>
          <w:u w:val="single"/>
          <w:rtl/>
        </w:rPr>
        <w:t>:</w:t>
      </w:r>
    </w:p>
    <w:p w14:paraId="2390FDF8" w14:textId="77777777" w:rsidR="00293AF5" w:rsidRDefault="00293AF5" w:rsidP="00293AF5">
      <w:pPr>
        <w:bidi/>
        <w:jc w:val="both"/>
        <w:rPr>
          <w:rFonts w:cs="David" w:hint="cs"/>
          <w:u w:val="single"/>
          <w:rtl/>
        </w:rPr>
      </w:pPr>
    </w:p>
    <w:p w14:paraId="0C6BD93B" w14:textId="77777777" w:rsidR="00293AF5" w:rsidRDefault="00293AF5" w:rsidP="00293AF5">
      <w:pPr>
        <w:bidi/>
        <w:ind w:firstLine="720"/>
        <w:jc w:val="both"/>
        <w:rPr>
          <w:rFonts w:cs="David" w:hint="cs"/>
          <w:rtl/>
        </w:rPr>
      </w:pPr>
      <w:r>
        <w:rPr>
          <w:rFonts w:cs="David" w:hint="cs"/>
          <w:rtl/>
        </w:rPr>
        <w:t xml:space="preserve">משום שזה לא סביר זה חוק תיאורטי, לכן אני לא מניח שמישהו יתנגד לו. </w:t>
      </w:r>
    </w:p>
    <w:p w14:paraId="20796083" w14:textId="77777777" w:rsidR="00293AF5" w:rsidRDefault="00293AF5" w:rsidP="00293AF5">
      <w:pPr>
        <w:bidi/>
        <w:jc w:val="both"/>
        <w:rPr>
          <w:rFonts w:cs="David" w:hint="cs"/>
          <w:rtl/>
        </w:rPr>
      </w:pPr>
    </w:p>
    <w:p w14:paraId="6B783E48" w14:textId="77777777" w:rsidR="00293AF5" w:rsidRDefault="00293AF5" w:rsidP="00293AF5">
      <w:pPr>
        <w:bidi/>
        <w:jc w:val="both"/>
        <w:rPr>
          <w:rFonts w:cs="David" w:hint="cs"/>
          <w:u w:val="single"/>
          <w:rtl/>
        </w:rPr>
      </w:pPr>
      <w:r>
        <w:rPr>
          <w:rFonts w:cs="David" w:hint="cs"/>
          <w:u w:val="single"/>
          <w:rtl/>
        </w:rPr>
        <w:t>דוד רותם</w:t>
      </w:r>
      <w:r w:rsidRPr="00E36EB4">
        <w:rPr>
          <w:rFonts w:cs="David" w:hint="cs"/>
          <w:u w:val="single"/>
          <w:rtl/>
        </w:rPr>
        <w:t>:</w:t>
      </w:r>
    </w:p>
    <w:p w14:paraId="7EFA2EF0" w14:textId="77777777" w:rsidR="00293AF5" w:rsidRDefault="00293AF5" w:rsidP="00293AF5">
      <w:pPr>
        <w:bidi/>
        <w:jc w:val="both"/>
        <w:rPr>
          <w:rFonts w:cs="David" w:hint="cs"/>
          <w:u w:val="single"/>
          <w:rtl/>
        </w:rPr>
      </w:pPr>
    </w:p>
    <w:p w14:paraId="5EE7A4D9" w14:textId="77777777" w:rsidR="00293AF5" w:rsidRDefault="00293AF5" w:rsidP="00293AF5">
      <w:pPr>
        <w:bidi/>
        <w:ind w:firstLine="720"/>
        <w:jc w:val="both"/>
        <w:rPr>
          <w:rFonts w:cs="David" w:hint="cs"/>
          <w:rtl/>
        </w:rPr>
      </w:pPr>
      <w:r>
        <w:rPr>
          <w:rFonts w:cs="David" w:hint="cs"/>
          <w:rtl/>
        </w:rPr>
        <w:t>האם עולה בדעתך שיש חבר כנסת שיהיה חשוד בריגול או בבגידה?</w:t>
      </w:r>
    </w:p>
    <w:p w14:paraId="77ABF5D1" w14:textId="77777777" w:rsidR="00293AF5" w:rsidRDefault="00293AF5" w:rsidP="00293AF5">
      <w:pPr>
        <w:bidi/>
        <w:jc w:val="both"/>
        <w:rPr>
          <w:rFonts w:cs="David" w:hint="cs"/>
          <w:rtl/>
        </w:rPr>
      </w:pPr>
    </w:p>
    <w:p w14:paraId="1B023CBA" w14:textId="77777777" w:rsidR="00293AF5" w:rsidRPr="00A53349" w:rsidRDefault="00293AF5" w:rsidP="00293AF5">
      <w:pPr>
        <w:keepNext/>
        <w:bidi/>
        <w:jc w:val="both"/>
        <w:rPr>
          <w:rFonts w:cs="David" w:hint="cs"/>
          <w:u w:val="single"/>
          <w:rtl/>
        </w:rPr>
      </w:pPr>
      <w:r>
        <w:rPr>
          <w:rFonts w:cs="David" w:hint="cs"/>
          <w:u w:val="single"/>
          <w:rtl/>
        </w:rPr>
        <w:t>עתניאל שנלר:</w:t>
      </w:r>
    </w:p>
    <w:p w14:paraId="3FE07154" w14:textId="77777777" w:rsidR="00293AF5" w:rsidRDefault="00293AF5" w:rsidP="00293AF5">
      <w:pPr>
        <w:bidi/>
        <w:jc w:val="both"/>
        <w:rPr>
          <w:rFonts w:cs="David" w:hint="cs"/>
          <w:rtl/>
        </w:rPr>
      </w:pPr>
    </w:p>
    <w:p w14:paraId="2068817A" w14:textId="77777777" w:rsidR="00293AF5" w:rsidRDefault="00293AF5" w:rsidP="00293AF5">
      <w:pPr>
        <w:bidi/>
        <w:jc w:val="both"/>
        <w:rPr>
          <w:rFonts w:cs="David" w:hint="cs"/>
          <w:rtl/>
        </w:rPr>
      </w:pPr>
      <w:r>
        <w:rPr>
          <w:rFonts w:cs="David" w:hint="cs"/>
          <w:rtl/>
        </w:rPr>
        <w:tab/>
        <w:t xml:space="preserve">לא, לא עולה בדעתי. אבל ככל החוקים התיאורטיים, לפעמים דיון תיאורטי מעניין. </w:t>
      </w:r>
    </w:p>
    <w:p w14:paraId="643BF69E" w14:textId="77777777" w:rsidR="00293AF5" w:rsidRDefault="00293AF5" w:rsidP="00293AF5">
      <w:pPr>
        <w:bidi/>
        <w:jc w:val="both"/>
        <w:rPr>
          <w:rFonts w:cs="David" w:hint="cs"/>
          <w:rtl/>
        </w:rPr>
      </w:pPr>
    </w:p>
    <w:p w14:paraId="6B70E84F" w14:textId="77777777" w:rsidR="00293AF5" w:rsidRDefault="00293AF5" w:rsidP="00293AF5">
      <w:pPr>
        <w:bidi/>
        <w:ind w:firstLine="720"/>
        <w:jc w:val="both"/>
        <w:rPr>
          <w:rFonts w:cs="David" w:hint="cs"/>
          <w:rtl/>
        </w:rPr>
      </w:pPr>
      <w:r>
        <w:rPr>
          <w:rFonts w:cs="David" w:hint="cs"/>
          <w:rtl/>
        </w:rPr>
        <w:t xml:space="preserve">צמצמנו את זה ממש. השאלה השניה שעלתה הייתה השאלה של הפרוצדורה. זה לא דבר פשוט ודבר של מה בכך לפגוע בחסינותם של חברי הכנסת, כי זה ערך במדינה דמוקרטית. ניסינו לתת הרבה מאוד מערכות בולמות, מסננות, שיוכלו להיות כמו ברמה של חשד לעבירות שבגינן יש אישור להאזין האזנות סתר. קבענו שרק שופט בית משפט עליון רשאי להורות בצו על חיפוש בכליו של חבר כנסת, וגם זה רק אם שוכנע שיש יסוד לחשש שהאדם הוא באמת בוגד או מרגל, ושהחיפוש הכרחי מטעמי ביטחון. איך יגיע הדבר לשופט בית המשפט העליון? רק אם המפכ"ל או ראש השב"כ, באישור היועץ המשפטי לממשלה, והוא יודיע ליושב ראש הכנסת. זו פרוצדורה מאוד ארוכה, מאוד מורכבת. </w:t>
      </w:r>
    </w:p>
    <w:p w14:paraId="658D0187" w14:textId="77777777" w:rsidR="00293AF5" w:rsidRDefault="00293AF5" w:rsidP="00293AF5">
      <w:pPr>
        <w:bidi/>
        <w:jc w:val="both"/>
        <w:rPr>
          <w:rFonts w:cs="David" w:hint="cs"/>
          <w:rtl/>
        </w:rPr>
      </w:pPr>
    </w:p>
    <w:p w14:paraId="6D80885C" w14:textId="77777777" w:rsidR="00293AF5" w:rsidRDefault="00293AF5" w:rsidP="00293AF5">
      <w:pPr>
        <w:bidi/>
        <w:jc w:val="both"/>
        <w:rPr>
          <w:rFonts w:cs="David" w:hint="cs"/>
          <w:u w:val="single"/>
          <w:rtl/>
        </w:rPr>
      </w:pPr>
      <w:r>
        <w:rPr>
          <w:rFonts w:cs="David" w:hint="cs"/>
          <w:u w:val="single"/>
          <w:rtl/>
        </w:rPr>
        <w:t>אחמד טיבי</w:t>
      </w:r>
      <w:r w:rsidRPr="00E36EB4">
        <w:rPr>
          <w:rFonts w:cs="David" w:hint="cs"/>
          <w:u w:val="single"/>
          <w:rtl/>
        </w:rPr>
        <w:t>:</w:t>
      </w:r>
    </w:p>
    <w:p w14:paraId="76FC15F9" w14:textId="77777777" w:rsidR="00293AF5" w:rsidRDefault="00293AF5" w:rsidP="00293AF5">
      <w:pPr>
        <w:bidi/>
        <w:jc w:val="both"/>
        <w:rPr>
          <w:rFonts w:cs="David" w:hint="cs"/>
          <w:u w:val="single"/>
          <w:rtl/>
        </w:rPr>
      </w:pPr>
    </w:p>
    <w:p w14:paraId="3FE3E8AB" w14:textId="77777777" w:rsidR="00293AF5" w:rsidRDefault="00293AF5" w:rsidP="00293AF5">
      <w:pPr>
        <w:bidi/>
        <w:ind w:firstLine="720"/>
        <w:jc w:val="both"/>
        <w:rPr>
          <w:rFonts w:cs="David" w:hint="cs"/>
          <w:rtl/>
        </w:rPr>
      </w:pPr>
      <w:r>
        <w:rPr>
          <w:rFonts w:cs="David" w:hint="cs"/>
          <w:rtl/>
        </w:rPr>
        <w:t>הפרוצדורה הזאת הפריעה פעם לבצע את החוק?</w:t>
      </w:r>
    </w:p>
    <w:p w14:paraId="2561C1AA" w14:textId="77777777" w:rsidR="00293AF5" w:rsidRDefault="00293AF5" w:rsidP="00293AF5">
      <w:pPr>
        <w:bidi/>
        <w:jc w:val="both"/>
        <w:rPr>
          <w:rFonts w:cs="David" w:hint="cs"/>
          <w:rtl/>
        </w:rPr>
      </w:pPr>
    </w:p>
    <w:p w14:paraId="324F4C8F" w14:textId="77777777" w:rsidR="00293AF5" w:rsidRDefault="00293AF5" w:rsidP="00293AF5">
      <w:pPr>
        <w:bidi/>
        <w:jc w:val="both"/>
        <w:rPr>
          <w:rFonts w:cs="David" w:hint="cs"/>
          <w:u w:val="single"/>
          <w:rtl/>
        </w:rPr>
      </w:pPr>
      <w:r>
        <w:rPr>
          <w:rFonts w:cs="David" w:hint="cs"/>
          <w:u w:val="single"/>
          <w:rtl/>
        </w:rPr>
        <w:t>דוד רותם</w:t>
      </w:r>
      <w:r w:rsidRPr="00E36EB4">
        <w:rPr>
          <w:rFonts w:cs="David" w:hint="cs"/>
          <w:u w:val="single"/>
          <w:rtl/>
        </w:rPr>
        <w:t>:</w:t>
      </w:r>
    </w:p>
    <w:p w14:paraId="2738CD76" w14:textId="77777777" w:rsidR="00293AF5" w:rsidRDefault="00293AF5" w:rsidP="00293AF5">
      <w:pPr>
        <w:bidi/>
        <w:jc w:val="both"/>
        <w:rPr>
          <w:rFonts w:cs="David" w:hint="cs"/>
          <w:u w:val="single"/>
          <w:rtl/>
        </w:rPr>
      </w:pPr>
    </w:p>
    <w:p w14:paraId="492EF498" w14:textId="77777777" w:rsidR="00293AF5" w:rsidRDefault="00293AF5" w:rsidP="00293AF5">
      <w:pPr>
        <w:bidi/>
        <w:ind w:firstLine="720"/>
        <w:jc w:val="both"/>
        <w:rPr>
          <w:rFonts w:cs="David" w:hint="cs"/>
          <w:rtl/>
        </w:rPr>
      </w:pPr>
      <w:r>
        <w:rPr>
          <w:rFonts w:cs="David" w:hint="cs"/>
          <w:rtl/>
        </w:rPr>
        <w:t xml:space="preserve">אני מקווה שעד היום לא השתמשו בפרוצדורה הזאת כדי לחפש בכיסים של בוגדים ומרגלים. </w:t>
      </w:r>
    </w:p>
    <w:p w14:paraId="296A450F" w14:textId="77777777" w:rsidR="00293AF5" w:rsidRDefault="00293AF5" w:rsidP="00293AF5">
      <w:pPr>
        <w:bidi/>
        <w:jc w:val="both"/>
        <w:rPr>
          <w:rFonts w:cs="David" w:hint="cs"/>
          <w:rtl/>
        </w:rPr>
      </w:pPr>
    </w:p>
    <w:p w14:paraId="6CE8221E" w14:textId="77777777" w:rsidR="00293AF5" w:rsidRDefault="00293AF5" w:rsidP="00293AF5">
      <w:pPr>
        <w:bidi/>
        <w:jc w:val="both"/>
        <w:rPr>
          <w:rFonts w:cs="David" w:hint="cs"/>
          <w:u w:val="single"/>
          <w:rtl/>
        </w:rPr>
      </w:pPr>
      <w:r>
        <w:rPr>
          <w:rFonts w:cs="David" w:hint="cs"/>
          <w:u w:val="single"/>
          <w:rtl/>
        </w:rPr>
        <w:t>עתניאל שנלר</w:t>
      </w:r>
      <w:r w:rsidRPr="00E36EB4">
        <w:rPr>
          <w:rFonts w:cs="David" w:hint="cs"/>
          <w:u w:val="single"/>
          <w:rtl/>
        </w:rPr>
        <w:t>:</w:t>
      </w:r>
    </w:p>
    <w:p w14:paraId="2071D8A7" w14:textId="77777777" w:rsidR="00293AF5" w:rsidRDefault="00293AF5" w:rsidP="00293AF5">
      <w:pPr>
        <w:bidi/>
        <w:jc w:val="both"/>
        <w:rPr>
          <w:rFonts w:cs="David" w:hint="cs"/>
          <w:u w:val="single"/>
          <w:rtl/>
        </w:rPr>
      </w:pPr>
    </w:p>
    <w:p w14:paraId="4A914CF8" w14:textId="77777777" w:rsidR="00293AF5" w:rsidRDefault="00293AF5" w:rsidP="00293AF5">
      <w:pPr>
        <w:bidi/>
        <w:ind w:firstLine="720"/>
        <w:jc w:val="both"/>
        <w:rPr>
          <w:rFonts w:cs="David" w:hint="cs"/>
          <w:rtl/>
        </w:rPr>
      </w:pPr>
      <w:r>
        <w:rPr>
          <w:rFonts w:cs="David" w:hint="cs"/>
          <w:rtl/>
        </w:rPr>
        <w:t xml:space="preserve">חבר הכנסת טיבי שאל שאלה מאוד חשובה. אני הייתי עד לפחות לדיון אחד מאוד קשה בוועדת החוקה בקדנציה הקודמת, שעסקה בנושא של ההאזנות. הפרוצדורה מנעה האזנות. התשובה היא כן. </w:t>
      </w:r>
    </w:p>
    <w:p w14:paraId="434298D1" w14:textId="77777777" w:rsidR="00293AF5" w:rsidRDefault="00293AF5" w:rsidP="00293AF5">
      <w:pPr>
        <w:bidi/>
        <w:jc w:val="both"/>
        <w:rPr>
          <w:rFonts w:cs="David" w:hint="cs"/>
          <w:rtl/>
        </w:rPr>
      </w:pPr>
    </w:p>
    <w:p w14:paraId="6CED51C8" w14:textId="77777777" w:rsidR="00293AF5" w:rsidRDefault="00293AF5" w:rsidP="00293AF5">
      <w:pPr>
        <w:bidi/>
        <w:jc w:val="both"/>
        <w:rPr>
          <w:rFonts w:cs="David" w:hint="cs"/>
          <w:u w:val="single"/>
          <w:rtl/>
        </w:rPr>
      </w:pPr>
      <w:r>
        <w:rPr>
          <w:rFonts w:cs="David" w:hint="cs"/>
          <w:u w:val="single"/>
          <w:rtl/>
        </w:rPr>
        <w:t>אחמד טיבי</w:t>
      </w:r>
      <w:r w:rsidRPr="00E36EB4">
        <w:rPr>
          <w:rFonts w:cs="David" w:hint="cs"/>
          <w:u w:val="single"/>
          <w:rtl/>
        </w:rPr>
        <w:t>:</w:t>
      </w:r>
    </w:p>
    <w:p w14:paraId="676746E9" w14:textId="77777777" w:rsidR="00293AF5" w:rsidRDefault="00293AF5" w:rsidP="00293AF5">
      <w:pPr>
        <w:bidi/>
        <w:jc w:val="both"/>
        <w:rPr>
          <w:rFonts w:cs="David" w:hint="cs"/>
          <w:u w:val="single"/>
          <w:rtl/>
        </w:rPr>
      </w:pPr>
    </w:p>
    <w:p w14:paraId="00185029" w14:textId="77777777" w:rsidR="00293AF5" w:rsidRDefault="00293AF5" w:rsidP="00293AF5">
      <w:pPr>
        <w:bidi/>
        <w:ind w:firstLine="720"/>
        <w:jc w:val="both"/>
        <w:rPr>
          <w:rFonts w:cs="David" w:hint="cs"/>
          <w:rtl/>
        </w:rPr>
      </w:pPr>
      <w:r>
        <w:rPr>
          <w:rFonts w:cs="David" w:hint="cs"/>
          <w:rtl/>
        </w:rPr>
        <w:t>לחבר כנסת?</w:t>
      </w:r>
    </w:p>
    <w:p w14:paraId="3FC7DD82" w14:textId="77777777" w:rsidR="00293AF5" w:rsidRDefault="00293AF5" w:rsidP="00293AF5">
      <w:pPr>
        <w:bidi/>
        <w:jc w:val="both"/>
        <w:rPr>
          <w:rFonts w:cs="David" w:hint="cs"/>
          <w:rtl/>
        </w:rPr>
      </w:pPr>
    </w:p>
    <w:p w14:paraId="718988EF" w14:textId="77777777" w:rsidR="00293AF5" w:rsidRDefault="00293AF5" w:rsidP="00293AF5">
      <w:pPr>
        <w:bidi/>
        <w:jc w:val="both"/>
        <w:rPr>
          <w:rFonts w:cs="David" w:hint="cs"/>
          <w:u w:val="single"/>
          <w:rtl/>
        </w:rPr>
      </w:pPr>
      <w:r>
        <w:rPr>
          <w:rFonts w:cs="David" w:hint="cs"/>
          <w:u w:val="single"/>
          <w:rtl/>
        </w:rPr>
        <w:t>עתניאל שנלר</w:t>
      </w:r>
      <w:r w:rsidRPr="00E36EB4">
        <w:rPr>
          <w:rFonts w:cs="David" w:hint="cs"/>
          <w:u w:val="single"/>
          <w:rtl/>
        </w:rPr>
        <w:t>:</w:t>
      </w:r>
    </w:p>
    <w:p w14:paraId="445735F4" w14:textId="77777777" w:rsidR="00293AF5" w:rsidRDefault="00293AF5" w:rsidP="00293AF5">
      <w:pPr>
        <w:bidi/>
        <w:jc w:val="both"/>
        <w:rPr>
          <w:rFonts w:cs="David" w:hint="cs"/>
          <w:u w:val="single"/>
          <w:rtl/>
        </w:rPr>
      </w:pPr>
    </w:p>
    <w:p w14:paraId="60BDB8AA" w14:textId="77777777" w:rsidR="00293AF5" w:rsidRDefault="00293AF5" w:rsidP="00293AF5">
      <w:pPr>
        <w:bidi/>
        <w:ind w:firstLine="720"/>
        <w:jc w:val="both"/>
        <w:rPr>
          <w:rFonts w:cs="David" w:hint="cs"/>
          <w:rtl/>
        </w:rPr>
      </w:pPr>
      <w:r>
        <w:rPr>
          <w:rFonts w:cs="David" w:hint="cs"/>
          <w:rtl/>
        </w:rPr>
        <w:t xml:space="preserve">בוודאי. אני לא רוצה לומר יותר מדי, כי לא ראוי שאומר  - - -  </w:t>
      </w:r>
    </w:p>
    <w:p w14:paraId="69624898" w14:textId="77777777" w:rsidR="00293AF5" w:rsidRDefault="00293AF5" w:rsidP="00293AF5">
      <w:pPr>
        <w:bidi/>
        <w:jc w:val="both"/>
        <w:rPr>
          <w:rFonts w:cs="David" w:hint="cs"/>
          <w:rtl/>
        </w:rPr>
      </w:pPr>
    </w:p>
    <w:p w14:paraId="7A87CC34" w14:textId="77777777" w:rsidR="00293AF5" w:rsidRDefault="00293AF5" w:rsidP="00293AF5">
      <w:pPr>
        <w:bidi/>
        <w:jc w:val="both"/>
        <w:rPr>
          <w:rFonts w:cs="David" w:hint="cs"/>
          <w:u w:val="single"/>
          <w:rtl/>
        </w:rPr>
      </w:pPr>
      <w:r>
        <w:rPr>
          <w:rFonts w:cs="David" w:hint="cs"/>
          <w:u w:val="single"/>
          <w:rtl/>
        </w:rPr>
        <w:t>אחמד טיבי</w:t>
      </w:r>
      <w:r w:rsidRPr="00E36EB4">
        <w:rPr>
          <w:rFonts w:cs="David" w:hint="cs"/>
          <w:u w:val="single"/>
          <w:rtl/>
        </w:rPr>
        <w:t>:</w:t>
      </w:r>
    </w:p>
    <w:p w14:paraId="46B1D0B0" w14:textId="77777777" w:rsidR="00293AF5" w:rsidRDefault="00293AF5" w:rsidP="00293AF5">
      <w:pPr>
        <w:bidi/>
        <w:jc w:val="both"/>
        <w:rPr>
          <w:rFonts w:cs="David" w:hint="cs"/>
          <w:u w:val="single"/>
          <w:rtl/>
        </w:rPr>
      </w:pPr>
    </w:p>
    <w:p w14:paraId="2E9FDC0F" w14:textId="77777777" w:rsidR="00293AF5" w:rsidRDefault="00293AF5" w:rsidP="00293AF5">
      <w:pPr>
        <w:bidi/>
        <w:ind w:firstLine="720"/>
        <w:jc w:val="both"/>
        <w:rPr>
          <w:rFonts w:cs="David" w:hint="cs"/>
          <w:rtl/>
        </w:rPr>
      </w:pPr>
      <w:r>
        <w:rPr>
          <w:rFonts w:cs="David" w:hint="cs"/>
          <w:rtl/>
        </w:rPr>
        <w:t xml:space="preserve">יושב ראש הכנסת לשעבר, אברהם בורג, הודיע באחד מדיוני הוועדות שהיו ציטוטים לחברי כנסת, באישור של בית המשפט. </w:t>
      </w:r>
    </w:p>
    <w:p w14:paraId="45CA0969" w14:textId="77777777" w:rsidR="00293AF5" w:rsidRDefault="00293AF5" w:rsidP="00293AF5">
      <w:pPr>
        <w:bidi/>
        <w:jc w:val="both"/>
        <w:rPr>
          <w:rFonts w:cs="David" w:hint="cs"/>
          <w:rtl/>
        </w:rPr>
      </w:pPr>
    </w:p>
    <w:p w14:paraId="72D7D270" w14:textId="77777777" w:rsidR="00293AF5" w:rsidRPr="002D0E69" w:rsidRDefault="00293AF5" w:rsidP="00293AF5">
      <w:pPr>
        <w:bidi/>
        <w:jc w:val="both"/>
        <w:rPr>
          <w:rFonts w:cs="David" w:hint="cs"/>
          <w:u w:val="single"/>
          <w:rtl/>
        </w:rPr>
      </w:pPr>
      <w:r w:rsidRPr="002D0E69">
        <w:rPr>
          <w:rFonts w:cs="David" w:hint="cs"/>
          <w:u w:val="single"/>
          <w:rtl/>
        </w:rPr>
        <w:t>ארבל</w:t>
      </w:r>
      <w:r>
        <w:rPr>
          <w:rFonts w:cs="David" w:hint="cs"/>
          <w:u w:val="single"/>
          <w:rtl/>
        </w:rPr>
        <w:t xml:space="preserve"> אסטרחן:</w:t>
      </w:r>
    </w:p>
    <w:p w14:paraId="5CB115F6" w14:textId="77777777" w:rsidR="00293AF5" w:rsidRDefault="00293AF5" w:rsidP="00293AF5">
      <w:pPr>
        <w:bidi/>
        <w:jc w:val="both"/>
        <w:rPr>
          <w:rFonts w:cs="David" w:hint="cs"/>
          <w:rtl/>
        </w:rPr>
      </w:pPr>
    </w:p>
    <w:p w14:paraId="10A46133" w14:textId="77777777" w:rsidR="00293AF5" w:rsidRDefault="00293AF5" w:rsidP="00293AF5">
      <w:pPr>
        <w:bidi/>
        <w:ind w:firstLine="720"/>
        <w:jc w:val="both"/>
        <w:rPr>
          <w:rFonts w:cs="David" w:hint="cs"/>
          <w:rtl/>
        </w:rPr>
      </w:pPr>
      <w:r w:rsidRPr="00434527">
        <w:rPr>
          <w:rFonts w:cs="David" w:hint="cs"/>
          <w:rtl/>
        </w:rPr>
        <w:t>אחר כך החוק תוקן.</w:t>
      </w:r>
      <w:r>
        <w:rPr>
          <w:rFonts w:cs="David" w:hint="cs"/>
          <w:rtl/>
        </w:rPr>
        <w:t xml:space="preserve"> </w:t>
      </w:r>
    </w:p>
    <w:p w14:paraId="0D31AB69" w14:textId="77777777" w:rsidR="00293AF5" w:rsidRDefault="00293AF5" w:rsidP="00293AF5">
      <w:pPr>
        <w:bidi/>
        <w:jc w:val="both"/>
        <w:rPr>
          <w:rFonts w:cs="David" w:hint="cs"/>
          <w:rtl/>
        </w:rPr>
      </w:pPr>
    </w:p>
    <w:p w14:paraId="4589925E" w14:textId="77777777" w:rsidR="00293AF5" w:rsidRDefault="00293AF5" w:rsidP="00293AF5">
      <w:pPr>
        <w:bidi/>
        <w:jc w:val="both"/>
        <w:rPr>
          <w:rFonts w:cs="David" w:hint="cs"/>
          <w:u w:val="single"/>
          <w:rtl/>
        </w:rPr>
      </w:pPr>
      <w:r>
        <w:rPr>
          <w:rFonts w:cs="David" w:hint="cs"/>
          <w:u w:val="single"/>
          <w:rtl/>
        </w:rPr>
        <w:t>עתניאל שנלר</w:t>
      </w:r>
      <w:r w:rsidRPr="00E36EB4">
        <w:rPr>
          <w:rFonts w:cs="David" w:hint="cs"/>
          <w:u w:val="single"/>
          <w:rtl/>
        </w:rPr>
        <w:t>:</w:t>
      </w:r>
    </w:p>
    <w:p w14:paraId="49C0F4F8" w14:textId="77777777" w:rsidR="00293AF5" w:rsidRDefault="00293AF5" w:rsidP="00293AF5">
      <w:pPr>
        <w:bidi/>
        <w:jc w:val="both"/>
        <w:rPr>
          <w:rFonts w:cs="David" w:hint="cs"/>
          <w:u w:val="single"/>
          <w:rtl/>
        </w:rPr>
      </w:pPr>
    </w:p>
    <w:p w14:paraId="0A829940" w14:textId="77777777" w:rsidR="00293AF5" w:rsidRDefault="00293AF5" w:rsidP="00293AF5">
      <w:pPr>
        <w:bidi/>
        <w:ind w:firstLine="720"/>
        <w:jc w:val="both"/>
        <w:rPr>
          <w:rFonts w:cs="David" w:hint="cs"/>
          <w:rtl/>
        </w:rPr>
      </w:pPr>
      <w:r>
        <w:rPr>
          <w:rFonts w:cs="David" w:hint="cs"/>
          <w:rtl/>
        </w:rPr>
        <w:t xml:space="preserve">לסיכום, אדוני היושב ראש, החוק הזה תפקידו היה רחב הרבה יותר. סברתי, כחבר כנסת, שלא יכול להיות שתהיה לנו חסינות שאיננה מהותית בתפקידנו כחברי כנסת. סברתי שצריכים לשים מגבלות. אני סבור שאסור לעשות קרדום לחפור בו בחוק החסינות כנגד מדינת ישראל, כנגד אושיות המדינה. דא עקא, היו התנגדויות רבות, וצמצמנו עד למינימום שבמינימום. לכן, נדמה לי שאחרי כל הצמצום המאוד גדול הזה והתייעצויות שהיו עם פרופסור סוזי נבות בכנסת הקודמת, הגענו לידי הבנה שהצמצום הזה אמנם קטן מאוד ממה שאני רציתי, אבל הוא כנראה המרב שאפשר בתנאים הקיימים והייתי רוצה לאשר את הצמצום הזה לקריאה שניה ושלישית. </w:t>
      </w:r>
    </w:p>
    <w:p w14:paraId="4F3DE6D8" w14:textId="77777777" w:rsidR="00293AF5" w:rsidRDefault="00293AF5" w:rsidP="00293AF5">
      <w:pPr>
        <w:bidi/>
        <w:ind w:firstLine="720"/>
        <w:jc w:val="both"/>
        <w:rPr>
          <w:rFonts w:cs="David" w:hint="cs"/>
          <w:rtl/>
        </w:rPr>
      </w:pPr>
    </w:p>
    <w:p w14:paraId="14CDC7F6" w14:textId="77777777" w:rsidR="00293AF5" w:rsidRDefault="00293AF5" w:rsidP="00293AF5">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357CD387" w14:textId="77777777" w:rsidR="00293AF5" w:rsidRDefault="00293AF5" w:rsidP="00293AF5">
      <w:pPr>
        <w:bidi/>
        <w:ind w:firstLine="720"/>
        <w:jc w:val="both"/>
        <w:rPr>
          <w:rFonts w:cs="David" w:hint="cs"/>
          <w:rtl/>
        </w:rPr>
      </w:pPr>
    </w:p>
    <w:p w14:paraId="10CBAD80" w14:textId="77777777" w:rsidR="00293AF5" w:rsidRDefault="00293AF5" w:rsidP="00293AF5">
      <w:pPr>
        <w:bidi/>
        <w:ind w:firstLine="720"/>
        <w:jc w:val="both"/>
        <w:rPr>
          <w:rFonts w:cs="David" w:hint="cs"/>
          <w:rtl/>
        </w:rPr>
      </w:pPr>
      <w:r>
        <w:rPr>
          <w:rFonts w:cs="David" w:hint="cs"/>
          <w:rtl/>
        </w:rPr>
        <w:t xml:space="preserve">תודה. ארבל, בבקשה. אחר כך נשמע את הגורמים המקצועיים. </w:t>
      </w:r>
    </w:p>
    <w:p w14:paraId="70CBB79A" w14:textId="77777777" w:rsidR="00293AF5" w:rsidRDefault="00293AF5" w:rsidP="00293AF5">
      <w:pPr>
        <w:bidi/>
        <w:jc w:val="both"/>
        <w:rPr>
          <w:rFonts w:cs="David" w:hint="cs"/>
          <w:rtl/>
        </w:rPr>
      </w:pPr>
    </w:p>
    <w:p w14:paraId="524F8050" w14:textId="77777777" w:rsidR="00293AF5" w:rsidRPr="002D0E69" w:rsidRDefault="00293AF5" w:rsidP="00293AF5">
      <w:pPr>
        <w:bidi/>
        <w:jc w:val="both"/>
        <w:rPr>
          <w:rFonts w:cs="David" w:hint="cs"/>
          <w:u w:val="single"/>
          <w:rtl/>
        </w:rPr>
      </w:pPr>
      <w:r w:rsidRPr="002D0E69">
        <w:rPr>
          <w:rFonts w:cs="David" w:hint="cs"/>
          <w:u w:val="single"/>
          <w:rtl/>
        </w:rPr>
        <w:t>ארבל</w:t>
      </w:r>
      <w:r>
        <w:rPr>
          <w:rFonts w:cs="David" w:hint="cs"/>
          <w:u w:val="single"/>
          <w:rtl/>
        </w:rPr>
        <w:t xml:space="preserve"> אסטרחן:</w:t>
      </w:r>
    </w:p>
    <w:p w14:paraId="4EFA5028" w14:textId="77777777" w:rsidR="00293AF5" w:rsidRDefault="00293AF5" w:rsidP="00293AF5">
      <w:pPr>
        <w:bidi/>
        <w:jc w:val="both"/>
        <w:rPr>
          <w:rFonts w:cs="David" w:hint="cs"/>
          <w:rtl/>
        </w:rPr>
      </w:pPr>
    </w:p>
    <w:p w14:paraId="73E1F93A" w14:textId="77777777" w:rsidR="00293AF5" w:rsidRDefault="00293AF5" w:rsidP="00293AF5">
      <w:pPr>
        <w:bidi/>
        <w:ind w:firstLine="720"/>
        <w:jc w:val="both"/>
        <w:rPr>
          <w:rFonts w:cs="David" w:hint="cs"/>
          <w:rtl/>
        </w:rPr>
      </w:pPr>
      <w:r>
        <w:rPr>
          <w:rFonts w:cs="David" w:hint="cs"/>
          <w:rtl/>
        </w:rPr>
        <w:t xml:space="preserve">בגלל שזו ישיבה ראשונה אחרי החלת דין רציפות אתן רקע על הנושא. היום חוק החסינות קובע לצד החסינות המהותית חסינויות ספציפיות נוספות. בסעיף 2 יש את החסינות בפני חיפוש, בסעיף 2(א) את החסינות בפני האזנת סתר ובסעיף 3 את החסינות בפני מעצר. </w:t>
      </w:r>
    </w:p>
    <w:p w14:paraId="3F231916" w14:textId="77777777" w:rsidR="00293AF5" w:rsidRDefault="00293AF5" w:rsidP="00293AF5">
      <w:pPr>
        <w:bidi/>
        <w:ind w:firstLine="720"/>
        <w:jc w:val="both"/>
        <w:rPr>
          <w:rFonts w:cs="David" w:hint="cs"/>
          <w:rtl/>
        </w:rPr>
      </w:pPr>
    </w:p>
    <w:p w14:paraId="408633F0" w14:textId="77777777" w:rsidR="00293AF5" w:rsidRDefault="00293AF5" w:rsidP="00293AF5">
      <w:pPr>
        <w:bidi/>
        <w:ind w:firstLine="720"/>
        <w:jc w:val="both"/>
        <w:rPr>
          <w:rFonts w:cs="David" w:hint="cs"/>
          <w:rtl/>
        </w:rPr>
      </w:pPr>
      <w:r>
        <w:rPr>
          <w:rFonts w:cs="David" w:hint="cs"/>
          <w:rtl/>
        </w:rPr>
        <w:t xml:space="preserve">לעניין החיפוש, קובע החוק שחבר הכנסת חסין בפני חיפוש בדירה, בגוף, בחפצים והוא קובע מספר סייגים לכך. לעניין החיפוש בגוף או בחפצים יש סייג לנוגע למקום שנועד לבדיקה מטעם שלטונות המכס. אחר כך קובע החוק חסינות בפני חיפוש בניירות, אבל קובע לכך סייג לשם קיום הפיקוח על מטבע ומטבע חוץ. לעניין ניירות יש גם סייג על מכתבים שנשלחים מאסיר לחבר כנסת או מחבר כנסת לאסיר, אם יש חשש שהמסירה תפגע בביטחון המדינה או בהליכי משפט. הסייגים הם מעטים והחסינות היא רחבה מאוד. </w:t>
      </w:r>
    </w:p>
    <w:p w14:paraId="77835AF2" w14:textId="77777777" w:rsidR="00293AF5" w:rsidRDefault="00293AF5" w:rsidP="00293AF5">
      <w:pPr>
        <w:bidi/>
        <w:jc w:val="both"/>
        <w:rPr>
          <w:rFonts w:cs="David" w:hint="cs"/>
          <w:rtl/>
        </w:rPr>
      </w:pPr>
    </w:p>
    <w:p w14:paraId="0544F12D" w14:textId="77777777" w:rsidR="00293AF5" w:rsidRPr="006E41CE" w:rsidRDefault="00293AF5" w:rsidP="00293AF5">
      <w:pPr>
        <w:bidi/>
        <w:jc w:val="both"/>
        <w:rPr>
          <w:rFonts w:cs="David" w:hint="cs"/>
          <w:u w:val="single"/>
          <w:rtl/>
        </w:rPr>
      </w:pPr>
      <w:r>
        <w:rPr>
          <w:rFonts w:cs="David" w:hint="cs"/>
          <w:u w:val="single"/>
          <w:rtl/>
        </w:rPr>
        <w:t>דוד רותם:</w:t>
      </w:r>
    </w:p>
    <w:p w14:paraId="40E4F72E" w14:textId="77777777" w:rsidR="00293AF5" w:rsidRDefault="00293AF5" w:rsidP="00293AF5">
      <w:pPr>
        <w:bidi/>
        <w:jc w:val="both"/>
        <w:rPr>
          <w:rFonts w:cs="David" w:hint="cs"/>
          <w:rtl/>
        </w:rPr>
      </w:pPr>
    </w:p>
    <w:p w14:paraId="2AEB8384" w14:textId="77777777" w:rsidR="00293AF5" w:rsidRDefault="00293AF5" w:rsidP="00293AF5">
      <w:pPr>
        <w:bidi/>
        <w:ind w:firstLine="720"/>
        <w:jc w:val="both"/>
        <w:rPr>
          <w:rFonts w:cs="David" w:hint="cs"/>
          <w:rtl/>
        </w:rPr>
      </w:pPr>
      <w:r>
        <w:rPr>
          <w:rFonts w:cs="David" w:hint="cs"/>
          <w:rtl/>
        </w:rPr>
        <w:t>למה במכס לא צריך אישור של שופט בית משפט עליון עם אישור של היועץ המשפטי לממשלה?</w:t>
      </w:r>
    </w:p>
    <w:p w14:paraId="282136B2" w14:textId="77777777" w:rsidR="00293AF5" w:rsidRDefault="00293AF5" w:rsidP="00293AF5">
      <w:pPr>
        <w:bidi/>
        <w:jc w:val="both"/>
        <w:rPr>
          <w:rFonts w:cs="David" w:hint="cs"/>
          <w:rtl/>
        </w:rPr>
      </w:pPr>
    </w:p>
    <w:p w14:paraId="1D3C190B" w14:textId="77777777" w:rsidR="00293AF5" w:rsidRPr="002D0E69" w:rsidRDefault="00293AF5" w:rsidP="00293AF5">
      <w:pPr>
        <w:bidi/>
        <w:jc w:val="both"/>
        <w:rPr>
          <w:rFonts w:cs="David" w:hint="cs"/>
          <w:u w:val="single"/>
          <w:rtl/>
        </w:rPr>
      </w:pPr>
      <w:r w:rsidRPr="002D0E69">
        <w:rPr>
          <w:rFonts w:cs="David" w:hint="cs"/>
          <w:u w:val="single"/>
          <w:rtl/>
        </w:rPr>
        <w:t>ארבל</w:t>
      </w:r>
      <w:r>
        <w:rPr>
          <w:rFonts w:cs="David" w:hint="cs"/>
          <w:u w:val="single"/>
          <w:rtl/>
        </w:rPr>
        <w:t xml:space="preserve"> אסטרחן:</w:t>
      </w:r>
    </w:p>
    <w:p w14:paraId="25996E53" w14:textId="77777777" w:rsidR="00293AF5" w:rsidRDefault="00293AF5" w:rsidP="00293AF5">
      <w:pPr>
        <w:bidi/>
        <w:jc w:val="both"/>
        <w:rPr>
          <w:rFonts w:cs="David" w:hint="cs"/>
          <w:rtl/>
        </w:rPr>
      </w:pPr>
    </w:p>
    <w:p w14:paraId="0A2A29E4" w14:textId="77777777" w:rsidR="00293AF5" w:rsidRDefault="00293AF5" w:rsidP="00293AF5">
      <w:pPr>
        <w:bidi/>
        <w:ind w:firstLine="720"/>
        <w:jc w:val="both"/>
        <w:rPr>
          <w:rFonts w:cs="David" w:hint="cs"/>
          <w:rtl/>
        </w:rPr>
      </w:pPr>
      <w:r>
        <w:rPr>
          <w:rFonts w:cs="David" w:hint="cs"/>
          <w:rtl/>
        </w:rPr>
        <w:t>כך נקבע. החוק הוא מ-1951.</w:t>
      </w:r>
    </w:p>
    <w:p w14:paraId="0E95CB1A" w14:textId="77777777" w:rsidR="00293AF5" w:rsidRDefault="00293AF5" w:rsidP="00293AF5">
      <w:pPr>
        <w:bidi/>
        <w:jc w:val="both"/>
        <w:rPr>
          <w:rFonts w:cs="David" w:hint="cs"/>
          <w:rtl/>
        </w:rPr>
      </w:pPr>
    </w:p>
    <w:p w14:paraId="239D4B8F" w14:textId="77777777" w:rsidR="00293AF5" w:rsidRPr="006E41CE" w:rsidRDefault="00293AF5" w:rsidP="00293AF5">
      <w:pPr>
        <w:bidi/>
        <w:jc w:val="both"/>
        <w:rPr>
          <w:rFonts w:cs="David" w:hint="cs"/>
          <w:u w:val="single"/>
          <w:rtl/>
        </w:rPr>
      </w:pPr>
      <w:r>
        <w:rPr>
          <w:rFonts w:cs="David" w:hint="cs"/>
          <w:u w:val="single"/>
          <w:rtl/>
        </w:rPr>
        <w:t>דוד רותם:</w:t>
      </w:r>
    </w:p>
    <w:p w14:paraId="64687FBE" w14:textId="77777777" w:rsidR="00293AF5" w:rsidRDefault="00293AF5" w:rsidP="00293AF5">
      <w:pPr>
        <w:bidi/>
        <w:jc w:val="both"/>
        <w:rPr>
          <w:rFonts w:cs="David" w:hint="cs"/>
          <w:rtl/>
        </w:rPr>
      </w:pPr>
    </w:p>
    <w:p w14:paraId="17F99137" w14:textId="77777777" w:rsidR="00293AF5" w:rsidRDefault="00293AF5" w:rsidP="00293AF5">
      <w:pPr>
        <w:bidi/>
        <w:jc w:val="both"/>
        <w:rPr>
          <w:rFonts w:cs="David" w:hint="cs"/>
          <w:rtl/>
        </w:rPr>
      </w:pPr>
      <w:r>
        <w:rPr>
          <w:rFonts w:cs="David" w:hint="cs"/>
          <w:rtl/>
        </w:rPr>
        <w:tab/>
        <w:t xml:space="preserve">שם הבעיה הרבה יותר גדולה, כי תופסים את עודפי הסיגריות והוויסקי. </w:t>
      </w:r>
    </w:p>
    <w:p w14:paraId="5C44A1C0" w14:textId="77777777" w:rsidR="00293AF5" w:rsidRDefault="00293AF5" w:rsidP="00293AF5">
      <w:pPr>
        <w:bidi/>
        <w:jc w:val="both"/>
        <w:rPr>
          <w:rFonts w:cs="David" w:hint="cs"/>
          <w:rtl/>
        </w:rPr>
      </w:pPr>
    </w:p>
    <w:p w14:paraId="4FFE3A7C" w14:textId="77777777" w:rsidR="00293AF5" w:rsidRPr="00A53349" w:rsidRDefault="00293AF5" w:rsidP="00293AF5">
      <w:pPr>
        <w:keepNext/>
        <w:bidi/>
        <w:jc w:val="both"/>
        <w:rPr>
          <w:rFonts w:cs="David" w:hint="cs"/>
          <w:u w:val="single"/>
          <w:rtl/>
        </w:rPr>
      </w:pPr>
      <w:r>
        <w:rPr>
          <w:rFonts w:cs="David" w:hint="cs"/>
          <w:u w:val="single"/>
          <w:rtl/>
        </w:rPr>
        <w:t>עתניאל שנלר:</w:t>
      </w:r>
    </w:p>
    <w:p w14:paraId="67168AED" w14:textId="77777777" w:rsidR="00293AF5" w:rsidRDefault="00293AF5" w:rsidP="00293AF5">
      <w:pPr>
        <w:bidi/>
        <w:jc w:val="both"/>
        <w:rPr>
          <w:rFonts w:cs="David" w:hint="cs"/>
          <w:rtl/>
        </w:rPr>
      </w:pPr>
    </w:p>
    <w:p w14:paraId="66DC84CE" w14:textId="77777777" w:rsidR="00293AF5" w:rsidRDefault="00293AF5" w:rsidP="00293AF5">
      <w:pPr>
        <w:bidi/>
        <w:ind w:firstLine="720"/>
        <w:jc w:val="both"/>
        <w:rPr>
          <w:rFonts w:cs="David" w:hint="cs"/>
          <w:rtl/>
        </w:rPr>
      </w:pPr>
      <w:r>
        <w:rPr>
          <w:rFonts w:cs="David" w:hint="cs"/>
          <w:rtl/>
        </w:rPr>
        <w:t>והמטבע לא נראה מגוחך היום?</w:t>
      </w:r>
    </w:p>
    <w:p w14:paraId="34DFC374" w14:textId="77777777" w:rsidR="00293AF5" w:rsidRDefault="00293AF5" w:rsidP="00293AF5">
      <w:pPr>
        <w:bidi/>
        <w:jc w:val="both"/>
        <w:rPr>
          <w:rFonts w:cs="David" w:hint="cs"/>
          <w:rtl/>
        </w:rPr>
      </w:pPr>
    </w:p>
    <w:p w14:paraId="075A1335" w14:textId="77777777" w:rsidR="00293AF5" w:rsidRPr="002D0E69" w:rsidRDefault="00293AF5" w:rsidP="00293AF5">
      <w:pPr>
        <w:bidi/>
        <w:jc w:val="both"/>
        <w:rPr>
          <w:rFonts w:cs="David" w:hint="cs"/>
          <w:u w:val="single"/>
          <w:rtl/>
        </w:rPr>
      </w:pPr>
      <w:r w:rsidRPr="002D0E69">
        <w:rPr>
          <w:rFonts w:cs="David" w:hint="cs"/>
          <w:u w:val="single"/>
          <w:rtl/>
        </w:rPr>
        <w:t>ארבל</w:t>
      </w:r>
      <w:r>
        <w:rPr>
          <w:rFonts w:cs="David" w:hint="cs"/>
          <w:u w:val="single"/>
          <w:rtl/>
        </w:rPr>
        <w:t xml:space="preserve"> אסטרחן:</w:t>
      </w:r>
    </w:p>
    <w:p w14:paraId="259F9878" w14:textId="77777777" w:rsidR="00293AF5" w:rsidRDefault="00293AF5" w:rsidP="00293AF5">
      <w:pPr>
        <w:bidi/>
        <w:jc w:val="both"/>
        <w:rPr>
          <w:rFonts w:cs="David" w:hint="cs"/>
          <w:rtl/>
        </w:rPr>
      </w:pPr>
    </w:p>
    <w:p w14:paraId="76A9009E" w14:textId="77777777" w:rsidR="00293AF5" w:rsidRDefault="00293AF5" w:rsidP="00293AF5">
      <w:pPr>
        <w:bidi/>
        <w:ind w:firstLine="720"/>
        <w:jc w:val="both"/>
        <w:rPr>
          <w:rFonts w:cs="David" w:hint="cs"/>
          <w:rtl/>
        </w:rPr>
      </w:pPr>
      <w:r>
        <w:rPr>
          <w:rFonts w:cs="David" w:hint="cs"/>
          <w:rtl/>
        </w:rPr>
        <w:t xml:space="preserve">רואים שזה סעיף שנוסח לפני שנים רבות, אבל כך חיו אתו עד עכשיו. בנוסף, קובע החוק אפשרות להסיר את החסינות הזאת בפני חיפוש, אבל הפרוצדורה היא פרוצדורה גלויה: דיון בוועדת הכנסת ואחר כך דיון במליאה, מה שכמובן יכול לסכל את מטרת החיפוש. </w:t>
      </w:r>
    </w:p>
    <w:p w14:paraId="4C89A31C" w14:textId="77777777" w:rsidR="00293AF5" w:rsidRDefault="00293AF5" w:rsidP="00293AF5">
      <w:pPr>
        <w:bidi/>
        <w:ind w:firstLine="720"/>
        <w:jc w:val="both"/>
        <w:rPr>
          <w:rFonts w:cs="David" w:hint="cs"/>
          <w:rtl/>
        </w:rPr>
      </w:pPr>
    </w:p>
    <w:p w14:paraId="574350CC" w14:textId="77777777" w:rsidR="00293AF5" w:rsidRDefault="00293AF5" w:rsidP="00293AF5">
      <w:pPr>
        <w:bidi/>
        <w:ind w:firstLine="720"/>
        <w:jc w:val="both"/>
        <w:rPr>
          <w:rFonts w:cs="David" w:hint="cs"/>
          <w:rtl/>
        </w:rPr>
      </w:pPr>
      <w:r>
        <w:rPr>
          <w:rFonts w:cs="David" w:hint="cs"/>
          <w:rtl/>
        </w:rPr>
        <w:t xml:space="preserve">לצד סעיף 2 </w:t>
      </w:r>
      <w:r>
        <w:rPr>
          <w:rFonts w:cs="David"/>
          <w:rtl/>
        </w:rPr>
        <w:t>–</w:t>
      </w:r>
      <w:r>
        <w:rPr>
          <w:rFonts w:cs="David" w:hint="cs"/>
          <w:rtl/>
        </w:rPr>
        <w:t xml:space="preserve"> סעיף החסינות בפני חיפוש - חוקקת הכנסת ה-16 את סעיף החסינות בפני האזנת סתר, שהוא סעיף סמוך. בו כבר נקבעו פרוצדורות אחרות. אני רוצה להזכיר את זה כי אני חושבת שצריך להיות קשר בין הסעיפים. סעיף האזנת הסתר אומר שחבר הכנסת חסין בפני האזנת סתר </w:t>
      </w:r>
      <w:r>
        <w:rPr>
          <w:rFonts w:cs="David"/>
          <w:rtl/>
        </w:rPr>
        <w:t>–</w:t>
      </w:r>
      <w:r>
        <w:rPr>
          <w:rFonts w:cs="David" w:hint="cs"/>
          <w:rtl/>
        </w:rPr>
        <w:t xml:space="preserve"> זה הכלל - אבל אומר ששופט בית משפט עליון רשאי להתיר בצו האזנת סתר, אם הוא שוכנע שיש יסוד לחשד, שחבר הכנסת חשוד בעבירה, והתקיימו תנאים: או שהוא התבקש מאת ראש רשות ביטחון, כשמדובר בעבירת פשע שיש בה סכנה לפגיעה בביטחון המדינה והאזנת הסתר הכרחית מטעמי ביטחון המדינה, או התבקש מאת קצין משטרה מוסמך </w:t>
      </w:r>
      <w:r>
        <w:rPr>
          <w:rFonts w:cs="David"/>
          <w:rtl/>
        </w:rPr>
        <w:t>–</w:t>
      </w:r>
      <w:r>
        <w:rPr>
          <w:rFonts w:cs="David" w:hint="cs"/>
          <w:rtl/>
        </w:rPr>
        <w:t xml:space="preserve"> אלה מונחים שמופיעים בחוק האזנת סתר היום - כשהעבירה היא: רצח, הריגה, עבירה שיש בה סכנה לפגיעה בביטחון המדינה או עבירה של עסקת סמים או קשר לעבור אחת מהעבירות האלה, והאזנת הסתר הכרחית למניעתה או לחקירתה של העבירה. </w:t>
      </w:r>
    </w:p>
    <w:p w14:paraId="4C7F83F7" w14:textId="77777777" w:rsidR="00293AF5" w:rsidRDefault="00293AF5" w:rsidP="00293AF5">
      <w:pPr>
        <w:bidi/>
        <w:ind w:firstLine="720"/>
        <w:jc w:val="both"/>
        <w:rPr>
          <w:rFonts w:cs="David" w:hint="cs"/>
          <w:rtl/>
        </w:rPr>
      </w:pPr>
    </w:p>
    <w:p w14:paraId="52F67D1C" w14:textId="77777777" w:rsidR="00293AF5" w:rsidRDefault="00293AF5" w:rsidP="00293AF5">
      <w:pPr>
        <w:bidi/>
        <w:ind w:firstLine="720"/>
        <w:jc w:val="both"/>
        <w:rPr>
          <w:rFonts w:cs="David" w:hint="cs"/>
          <w:rtl/>
        </w:rPr>
      </w:pPr>
      <w:r>
        <w:rPr>
          <w:rFonts w:cs="David" w:hint="cs"/>
          <w:rtl/>
        </w:rPr>
        <w:t xml:space="preserve">אני רוצה להזכיר שלאחרונה הגישה הממשלה הצעת חוק לתיקון חוק האזנת סתר באופן שיאפשר להרחיב את העבירות שבגינן אפשר להאזין לאנשים שהיום ההאזנה אליהם מוגבלת: עורך דין, רופא, פסיכולוג וכהן דת. באותה מסגרת הציעה הממשלה לתקן גם את חוק החסינות ולהוסיף שם עבירות נוספות שבגינן ניתן יהיה לערוך האזנת סתר לחבר כנסת ולהוסיף לשם עבירה מסוג פשע לפי חוק הלבנת הון, עבירה לפי חוק המאבק בארגוני פשיעה, עבירה של סחר בבני אדם, עיסוק בזנות או עבירת שוחד. </w:t>
      </w:r>
    </w:p>
    <w:p w14:paraId="552A87F7" w14:textId="77777777" w:rsidR="00293AF5" w:rsidRDefault="00293AF5" w:rsidP="00293AF5">
      <w:pPr>
        <w:bidi/>
        <w:jc w:val="both"/>
        <w:rPr>
          <w:rFonts w:cs="David" w:hint="cs"/>
          <w:rtl/>
        </w:rPr>
      </w:pPr>
    </w:p>
    <w:p w14:paraId="5BAF050A" w14:textId="77777777" w:rsidR="00293AF5" w:rsidRDefault="00293AF5" w:rsidP="00293AF5">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64614991" w14:textId="77777777" w:rsidR="00293AF5" w:rsidRDefault="00293AF5" w:rsidP="00293AF5">
      <w:pPr>
        <w:bidi/>
        <w:jc w:val="both"/>
        <w:rPr>
          <w:rFonts w:cs="David" w:hint="cs"/>
          <w:rtl/>
        </w:rPr>
      </w:pPr>
    </w:p>
    <w:p w14:paraId="03501FF6" w14:textId="77777777" w:rsidR="00293AF5" w:rsidRDefault="00293AF5" w:rsidP="00293AF5">
      <w:pPr>
        <w:bidi/>
        <w:ind w:firstLine="720"/>
        <w:jc w:val="both"/>
        <w:rPr>
          <w:rFonts w:cs="David" w:hint="cs"/>
          <w:rtl/>
        </w:rPr>
      </w:pPr>
      <w:r>
        <w:rPr>
          <w:rFonts w:cs="David" w:hint="cs"/>
          <w:rtl/>
        </w:rPr>
        <w:t xml:space="preserve">החוק הזה נמצא בוועדת החוקה, חוק ומשפט. סעיף 10 מתייחס למה ששייך בכלל לחברי כנסת ולא לכלל העניינים שהחוק מדבר עליהם. </w:t>
      </w:r>
    </w:p>
    <w:p w14:paraId="33E6E381" w14:textId="77777777" w:rsidR="00293AF5" w:rsidRDefault="00293AF5" w:rsidP="00293AF5">
      <w:pPr>
        <w:bidi/>
        <w:ind w:firstLine="720"/>
        <w:jc w:val="both"/>
        <w:rPr>
          <w:rFonts w:cs="David" w:hint="cs"/>
          <w:rtl/>
        </w:rPr>
      </w:pPr>
    </w:p>
    <w:p w14:paraId="3BB29C1D" w14:textId="77777777" w:rsidR="00293AF5" w:rsidRPr="006E41CE" w:rsidRDefault="00293AF5" w:rsidP="00293AF5">
      <w:pPr>
        <w:bidi/>
        <w:jc w:val="both"/>
        <w:rPr>
          <w:rFonts w:cs="David" w:hint="cs"/>
          <w:u w:val="single"/>
          <w:rtl/>
        </w:rPr>
      </w:pPr>
      <w:r>
        <w:rPr>
          <w:rFonts w:cs="David" w:hint="cs"/>
          <w:u w:val="single"/>
          <w:rtl/>
        </w:rPr>
        <w:t>דוד רותם:</w:t>
      </w:r>
    </w:p>
    <w:p w14:paraId="4E1BE39E" w14:textId="77777777" w:rsidR="00293AF5" w:rsidRDefault="00293AF5" w:rsidP="00293AF5">
      <w:pPr>
        <w:bidi/>
        <w:ind w:firstLine="720"/>
        <w:jc w:val="both"/>
        <w:rPr>
          <w:rFonts w:cs="David" w:hint="cs"/>
          <w:rtl/>
        </w:rPr>
      </w:pPr>
    </w:p>
    <w:p w14:paraId="1EF8117F" w14:textId="77777777" w:rsidR="00293AF5" w:rsidRDefault="00293AF5" w:rsidP="00293AF5">
      <w:pPr>
        <w:bidi/>
        <w:ind w:firstLine="720"/>
        <w:jc w:val="both"/>
        <w:rPr>
          <w:rFonts w:cs="David" w:hint="cs"/>
          <w:rtl/>
        </w:rPr>
      </w:pPr>
      <w:r>
        <w:rPr>
          <w:rFonts w:cs="David" w:hint="cs"/>
          <w:rtl/>
        </w:rPr>
        <w:t>איזה חוק?</w:t>
      </w:r>
    </w:p>
    <w:p w14:paraId="2DC3FA99" w14:textId="77777777" w:rsidR="00293AF5" w:rsidRDefault="00293AF5" w:rsidP="00293AF5">
      <w:pPr>
        <w:bidi/>
        <w:ind w:firstLine="720"/>
        <w:jc w:val="both"/>
        <w:rPr>
          <w:rFonts w:cs="David" w:hint="cs"/>
          <w:rtl/>
        </w:rPr>
      </w:pPr>
    </w:p>
    <w:p w14:paraId="527181AB" w14:textId="77777777" w:rsidR="00293AF5" w:rsidRDefault="00293AF5" w:rsidP="00293AF5">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67885EE7" w14:textId="77777777" w:rsidR="00293AF5" w:rsidRDefault="00293AF5" w:rsidP="00293AF5">
      <w:pPr>
        <w:bidi/>
        <w:ind w:firstLine="720"/>
        <w:jc w:val="both"/>
        <w:rPr>
          <w:rFonts w:cs="David" w:hint="cs"/>
          <w:rtl/>
        </w:rPr>
      </w:pPr>
    </w:p>
    <w:p w14:paraId="75AD9F54" w14:textId="77777777" w:rsidR="00293AF5" w:rsidRDefault="00293AF5" w:rsidP="00293AF5">
      <w:pPr>
        <w:bidi/>
        <w:ind w:firstLine="720"/>
        <w:jc w:val="both"/>
        <w:rPr>
          <w:rFonts w:cs="David" w:hint="cs"/>
          <w:rtl/>
        </w:rPr>
      </w:pPr>
      <w:r>
        <w:rPr>
          <w:rFonts w:cs="David" w:hint="cs"/>
          <w:rtl/>
        </w:rPr>
        <w:t xml:space="preserve">תיקון לחוק האזנת סתר, שנמצא אצלך. הייתי רוצה לדעת איפה הוא עומד מבחינת תהליך החקיקה. האם התחלתם לדון בו להכנה לקריאה שניה ושלישית? אולי גם אוציא מכתב מסודר, כי אני חושב שנכון שאת סעיף 10 נעביר הנה, כי הוא עוסק בהאזנות לחברי כנסת וכן הלאה. הוא צריך להיות נדון פה.  </w:t>
      </w:r>
    </w:p>
    <w:p w14:paraId="20C64A6F" w14:textId="77777777" w:rsidR="00293AF5" w:rsidRDefault="00293AF5" w:rsidP="00293AF5">
      <w:pPr>
        <w:bidi/>
        <w:jc w:val="both"/>
        <w:rPr>
          <w:rFonts w:cs="David" w:hint="cs"/>
          <w:rtl/>
        </w:rPr>
      </w:pPr>
    </w:p>
    <w:p w14:paraId="722253F8" w14:textId="77777777" w:rsidR="00293AF5" w:rsidRPr="006E41CE" w:rsidRDefault="00293AF5" w:rsidP="00293AF5">
      <w:pPr>
        <w:bidi/>
        <w:jc w:val="both"/>
        <w:rPr>
          <w:rFonts w:cs="David" w:hint="cs"/>
          <w:u w:val="single"/>
          <w:rtl/>
        </w:rPr>
      </w:pPr>
      <w:r>
        <w:rPr>
          <w:rFonts w:cs="David" w:hint="cs"/>
          <w:u w:val="single"/>
          <w:rtl/>
        </w:rPr>
        <w:t>דוד רותם:</w:t>
      </w:r>
    </w:p>
    <w:p w14:paraId="29FC5485" w14:textId="77777777" w:rsidR="00293AF5" w:rsidRDefault="00293AF5" w:rsidP="00293AF5">
      <w:pPr>
        <w:bidi/>
        <w:jc w:val="both"/>
        <w:rPr>
          <w:rFonts w:cs="David" w:hint="cs"/>
          <w:rtl/>
        </w:rPr>
      </w:pPr>
    </w:p>
    <w:p w14:paraId="50433CDF" w14:textId="77777777" w:rsidR="00293AF5" w:rsidRDefault="00293AF5" w:rsidP="00293AF5">
      <w:pPr>
        <w:bidi/>
        <w:ind w:firstLine="720"/>
        <w:jc w:val="both"/>
        <w:rPr>
          <w:rFonts w:cs="David" w:hint="cs"/>
          <w:rtl/>
        </w:rPr>
      </w:pPr>
      <w:r>
        <w:rPr>
          <w:rFonts w:cs="David" w:hint="cs"/>
          <w:rtl/>
        </w:rPr>
        <w:t xml:space="preserve">אני מציע שנעביר אליך את כל החוק. </w:t>
      </w:r>
    </w:p>
    <w:p w14:paraId="3E830696" w14:textId="77777777" w:rsidR="00293AF5" w:rsidRDefault="00293AF5" w:rsidP="00293AF5">
      <w:pPr>
        <w:bidi/>
        <w:jc w:val="both"/>
        <w:rPr>
          <w:rFonts w:cs="David" w:hint="cs"/>
          <w:rtl/>
        </w:rPr>
      </w:pPr>
    </w:p>
    <w:p w14:paraId="43A07E96" w14:textId="77777777" w:rsidR="00293AF5" w:rsidRDefault="00293AF5" w:rsidP="00293AF5">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7F250F03" w14:textId="77777777" w:rsidR="00293AF5" w:rsidRDefault="00293AF5" w:rsidP="00293AF5">
      <w:pPr>
        <w:bidi/>
        <w:jc w:val="both"/>
        <w:rPr>
          <w:rFonts w:cs="David" w:hint="cs"/>
          <w:rtl/>
        </w:rPr>
      </w:pPr>
    </w:p>
    <w:p w14:paraId="4BBDF414" w14:textId="77777777" w:rsidR="00293AF5" w:rsidRDefault="00293AF5" w:rsidP="00293AF5">
      <w:pPr>
        <w:bidi/>
        <w:jc w:val="both"/>
        <w:rPr>
          <w:rFonts w:cs="David" w:hint="cs"/>
          <w:rtl/>
        </w:rPr>
      </w:pPr>
    </w:p>
    <w:p w14:paraId="51498532" w14:textId="77777777" w:rsidR="00293AF5" w:rsidRDefault="00293AF5" w:rsidP="00293AF5">
      <w:pPr>
        <w:bidi/>
        <w:ind w:firstLine="720"/>
        <w:jc w:val="both"/>
        <w:rPr>
          <w:rFonts w:cs="David" w:hint="cs"/>
          <w:rtl/>
        </w:rPr>
      </w:pPr>
      <w:r>
        <w:rPr>
          <w:rFonts w:cs="David" w:hint="cs"/>
          <w:rtl/>
        </w:rPr>
        <w:t>לא, את כל החוק אני לא רוצה. אני מוותר על התענוג הזה מראש. אני חושב שאנחנו צריכים לקחת בחשבון שמה שנעשה בחוק הזה, לפי דעתי, צריך להיות מותאם למה שנעשה שם. אם נעשה פעולה כאן ושם הדברים ילכו באיזשהו מסלול אחר, אני חושב שזה ייצור מצב לא סביר. הייתי מבקש לשמוע אחר כך את נציגי משרד המשפטים, המשרד לביטחון פנים, השב"כ, אם יוכלו להתייחס לקורלציה בין שני הדברים האלה, כי אני חושב שאנחנו צריכים לגבש הסדר אחיד. אין היגיון שתהיה הרחבה מאוד גדולה בתחום אחד וצמצום משמעותי בתחום אחר, אלא אם תאירו את עינינו שלדבר הזה יש בעיניכם סיבה מוצדקת.</w:t>
      </w:r>
    </w:p>
    <w:p w14:paraId="0C87B884" w14:textId="77777777" w:rsidR="00293AF5" w:rsidRDefault="00293AF5" w:rsidP="00293AF5">
      <w:pPr>
        <w:bidi/>
        <w:jc w:val="both"/>
        <w:rPr>
          <w:rFonts w:cs="David" w:hint="cs"/>
          <w:rtl/>
        </w:rPr>
      </w:pPr>
    </w:p>
    <w:p w14:paraId="4DBE6244" w14:textId="77777777" w:rsidR="00293AF5" w:rsidRPr="002D0E69" w:rsidRDefault="00293AF5" w:rsidP="00293AF5">
      <w:pPr>
        <w:bidi/>
        <w:jc w:val="both"/>
        <w:rPr>
          <w:rFonts w:cs="David" w:hint="cs"/>
          <w:u w:val="single"/>
          <w:rtl/>
        </w:rPr>
      </w:pPr>
      <w:r w:rsidRPr="002D0E69">
        <w:rPr>
          <w:rFonts w:cs="David" w:hint="cs"/>
          <w:u w:val="single"/>
          <w:rtl/>
        </w:rPr>
        <w:t>ארבל</w:t>
      </w:r>
      <w:r>
        <w:rPr>
          <w:rFonts w:cs="David" w:hint="cs"/>
          <w:u w:val="single"/>
          <w:rtl/>
        </w:rPr>
        <w:t xml:space="preserve"> אסטרחן:</w:t>
      </w:r>
    </w:p>
    <w:p w14:paraId="1BCC9B07" w14:textId="77777777" w:rsidR="00293AF5" w:rsidRDefault="00293AF5" w:rsidP="00293AF5">
      <w:pPr>
        <w:bidi/>
        <w:jc w:val="both"/>
        <w:rPr>
          <w:rFonts w:cs="David" w:hint="cs"/>
          <w:rtl/>
        </w:rPr>
      </w:pPr>
    </w:p>
    <w:p w14:paraId="13642A98" w14:textId="77777777" w:rsidR="00293AF5" w:rsidRDefault="00293AF5" w:rsidP="00293AF5">
      <w:pPr>
        <w:bidi/>
        <w:ind w:firstLine="720"/>
        <w:jc w:val="both"/>
        <w:rPr>
          <w:rFonts w:cs="David" w:hint="cs"/>
          <w:rtl/>
        </w:rPr>
      </w:pPr>
      <w:r>
        <w:rPr>
          <w:rFonts w:cs="David" w:hint="cs"/>
          <w:rtl/>
        </w:rPr>
        <w:t xml:space="preserve">סעיף 2(א) של האזנת הסתר קובע פרוצדורה מפורטת: איך מגישים את הבקשה להיתר, היא תידון במעמד צד אחד, מה יפרטו בהיתר, תהיה לתקופה. הסעיף גם קובע שהשופט שנתן את ההיתר יאזין להקלטה או יורה על עריכת תמליל ויבדוק את החומר. בקיצור, פרוצדורה שלמה שקשורה להאזנת סתר לחבר כנסת. </w:t>
      </w:r>
    </w:p>
    <w:p w14:paraId="04C2D4E6" w14:textId="77777777" w:rsidR="00293AF5" w:rsidRDefault="00293AF5" w:rsidP="00293AF5">
      <w:pPr>
        <w:bidi/>
        <w:ind w:firstLine="720"/>
        <w:jc w:val="both"/>
        <w:rPr>
          <w:rFonts w:cs="David" w:hint="cs"/>
          <w:rtl/>
        </w:rPr>
      </w:pPr>
    </w:p>
    <w:p w14:paraId="416E4090" w14:textId="77777777" w:rsidR="00293AF5" w:rsidRDefault="00293AF5" w:rsidP="00293AF5">
      <w:pPr>
        <w:bidi/>
        <w:ind w:firstLine="720"/>
        <w:jc w:val="both"/>
        <w:rPr>
          <w:rFonts w:cs="David" w:hint="cs"/>
          <w:rtl/>
        </w:rPr>
      </w:pPr>
      <w:r>
        <w:rPr>
          <w:rFonts w:cs="David" w:hint="cs"/>
          <w:rtl/>
        </w:rPr>
        <w:t xml:space="preserve">הצעת החוק של חבר הכנסת שנלר, בנוסח שעבר בקריאה טרומית ובקריאה ראשונה, כללה יסודות דומים לסעיף של האזנת סתר, כפי שפירטתי, בשינויים מסוימים. הוא דיבר על כך ששופט של בית משפט עליון יוכל להורות בצו על חיפוש אצל חבר כנסת, בהתקיים מספר תנאים: אם הוא שוכנע שיש יסוד לחשד שחבר הכנסת עצמו חשוד בעבירה </w:t>
      </w:r>
      <w:r>
        <w:rPr>
          <w:rFonts w:cs="David"/>
          <w:rtl/>
        </w:rPr>
        <w:t>–</w:t>
      </w:r>
      <w:r>
        <w:rPr>
          <w:rFonts w:cs="David" w:hint="cs"/>
          <w:rtl/>
        </w:rPr>
        <w:t xml:space="preserve"> מדובר רק בעבירה מסוג פשע שיש בה סכנה לפגיעה בביטחון המדינה והחיפוש הכרחי מטעמי ביטחון המדינה. זה מינוחים דומים לאלה שקיימים לגבי האזנת סתר, הבקשה תוגש על ידי המפכ"ל או ראש השב"כ, באישור היועץ המשפטי לממשלה.</w:t>
      </w:r>
    </w:p>
    <w:p w14:paraId="3DAFB951" w14:textId="77777777" w:rsidR="00293AF5" w:rsidRDefault="00293AF5" w:rsidP="00293AF5">
      <w:pPr>
        <w:bidi/>
        <w:jc w:val="both"/>
        <w:rPr>
          <w:rFonts w:cs="David" w:hint="cs"/>
          <w:rtl/>
        </w:rPr>
      </w:pPr>
    </w:p>
    <w:p w14:paraId="19652C93" w14:textId="77777777" w:rsidR="00293AF5" w:rsidRDefault="00293AF5" w:rsidP="00293AF5">
      <w:pPr>
        <w:bidi/>
        <w:ind w:firstLine="720"/>
        <w:jc w:val="both"/>
        <w:rPr>
          <w:rFonts w:cs="David" w:hint="cs"/>
          <w:rtl/>
        </w:rPr>
      </w:pPr>
      <w:r>
        <w:rPr>
          <w:rFonts w:cs="David" w:hint="cs"/>
          <w:rtl/>
        </w:rPr>
        <w:t xml:space="preserve">בעת שהוחלה הרציפות וגם בישיבה הקודמת של הוועדה הזאת אמר חבר הכנסת שנלר שהוא חושב לצמצם את ההצעה כך שהיא לא תחול על כל עבירה מסוג פשע שיש בה סכנה לפגיעה בביטחון המדינה אלא רק על עבירות בגידה או ריגול, שעונשן 15 שנות מאסר או יותר. </w:t>
      </w:r>
    </w:p>
    <w:p w14:paraId="596BB634" w14:textId="77777777" w:rsidR="00293AF5" w:rsidRDefault="00293AF5" w:rsidP="00293AF5">
      <w:pPr>
        <w:bidi/>
        <w:ind w:firstLine="720"/>
        <w:jc w:val="both"/>
        <w:rPr>
          <w:rFonts w:cs="David" w:hint="cs"/>
          <w:rtl/>
        </w:rPr>
      </w:pPr>
    </w:p>
    <w:p w14:paraId="1439C894" w14:textId="77777777" w:rsidR="00293AF5" w:rsidRDefault="00293AF5" w:rsidP="00293AF5">
      <w:pPr>
        <w:bidi/>
        <w:ind w:firstLine="720"/>
        <w:jc w:val="both"/>
        <w:rPr>
          <w:rFonts w:cs="David" w:hint="cs"/>
          <w:rtl/>
        </w:rPr>
      </w:pPr>
      <w:r>
        <w:rPr>
          <w:rFonts w:cs="David" w:hint="cs"/>
          <w:rtl/>
        </w:rPr>
        <w:t xml:space="preserve">ההצעה הזאת יוצרת סטייה משמעותית מהמצב שקיים היום לגבי האזנות סתר, שמקובל לראותן כפוגעניות יותר בחבר הכנסת </w:t>
      </w:r>
      <w:r>
        <w:rPr>
          <w:rFonts w:cs="David"/>
          <w:rtl/>
        </w:rPr>
        <w:t>–</w:t>
      </w:r>
      <w:r>
        <w:rPr>
          <w:rFonts w:cs="David" w:hint="cs"/>
          <w:rtl/>
        </w:rPr>
        <w:t xml:space="preserve"> האזנת סתר לעומת החיפוש. התוצאה יכולה להיות שסעיף החיפוש יגיד שניתן לערוך חיפוש, עם הפרוצדורה שהוזכרה, רק לגבי חבר כנסת שחשוד בעבירות ריגול או בגידה חמורות </w:t>
      </w:r>
      <w:r>
        <w:rPr>
          <w:rFonts w:cs="David"/>
          <w:rtl/>
        </w:rPr>
        <w:t>–</w:t>
      </w:r>
      <w:r>
        <w:rPr>
          <w:rFonts w:cs="David" w:hint="cs"/>
          <w:rtl/>
        </w:rPr>
        <w:t xml:space="preserve"> מעל 15 שנות מאסר - לעומת האזנת סתר שניתן לאשר בפרוצדורה הזאת אם חבר הכנסת חשוד בעבירות אחרות: של רצח, הריגה, סכנה לפגיעה בביטחון המדינה או עסקת סמים. הוועדה צריכה לחשוב האם יש מקום ליצירת האבחנה הזאת בין אפשרות החיפוש לאפשרות האזנת הסתר. </w:t>
      </w:r>
    </w:p>
    <w:p w14:paraId="07D08786" w14:textId="77777777" w:rsidR="00293AF5" w:rsidRDefault="00293AF5" w:rsidP="00293AF5">
      <w:pPr>
        <w:bidi/>
        <w:jc w:val="both"/>
        <w:rPr>
          <w:rFonts w:cs="David" w:hint="cs"/>
          <w:rtl/>
        </w:rPr>
      </w:pPr>
    </w:p>
    <w:p w14:paraId="65EBC42B" w14:textId="77777777" w:rsidR="00293AF5" w:rsidRPr="006C7A70" w:rsidRDefault="00293AF5" w:rsidP="00293AF5">
      <w:pPr>
        <w:bidi/>
        <w:jc w:val="both"/>
        <w:rPr>
          <w:rFonts w:cs="David" w:hint="cs"/>
          <w:u w:val="single"/>
          <w:rtl/>
        </w:rPr>
      </w:pPr>
      <w:r w:rsidRPr="006C7A70">
        <w:rPr>
          <w:rFonts w:cs="David" w:hint="cs"/>
          <w:u w:val="single"/>
          <w:rtl/>
        </w:rPr>
        <w:t>איל</w:t>
      </w:r>
      <w:r>
        <w:rPr>
          <w:rFonts w:cs="David" w:hint="cs"/>
          <w:u w:val="single"/>
          <w:rtl/>
        </w:rPr>
        <w:t xml:space="preserve"> ינון:</w:t>
      </w:r>
    </w:p>
    <w:p w14:paraId="20D19112" w14:textId="77777777" w:rsidR="00293AF5" w:rsidRDefault="00293AF5" w:rsidP="00293AF5">
      <w:pPr>
        <w:bidi/>
        <w:jc w:val="both"/>
        <w:rPr>
          <w:rFonts w:cs="David" w:hint="cs"/>
          <w:rtl/>
        </w:rPr>
      </w:pPr>
    </w:p>
    <w:p w14:paraId="22B72526" w14:textId="77777777" w:rsidR="00293AF5" w:rsidRDefault="00293AF5" w:rsidP="00293AF5">
      <w:pPr>
        <w:bidi/>
        <w:ind w:firstLine="720"/>
        <w:jc w:val="both"/>
        <w:rPr>
          <w:rFonts w:cs="David" w:hint="cs"/>
          <w:rtl/>
        </w:rPr>
      </w:pPr>
      <w:r>
        <w:rPr>
          <w:rFonts w:cs="David" w:hint="cs"/>
          <w:rtl/>
        </w:rPr>
        <w:t xml:space="preserve">זה יוצא קצת מוזר, כי האזנת סתר נתפסת כצעד יותר - - -  </w:t>
      </w:r>
    </w:p>
    <w:p w14:paraId="6718F2D3" w14:textId="77777777" w:rsidR="00293AF5" w:rsidRDefault="00293AF5" w:rsidP="00293AF5">
      <w:pPr>
        <w:bidi/>
        <w:jc w:val="both"/>
        <w:rPr>
          <w:rFonts w:cs="David" w:hint="cs"/>
          <w:rtl/>
        </w:rPr>
      </w:pPr>
    </w:p>
    <w:p w14:paraId="4328888E" w14:textId="77777777" w:rsidR="00293AF5" w:rsidRPr="002D0E69" w:rsidRDefault="00293AF5" w:rsidP="00293AF5">
      <w:pPr>
        <w:bidi/>
        <w:jc w:val="both"/>
        <w:rPr>
          <w:rFonts w:cs="David" w:hint="cs"/>
          <w:u w:val="single"/>
          <w:rtl/>
        </w:rPr>
      </w:pPr>
      <w:r w:rsidRPr="002D0E69">
        <w:rPr>
          <w:rFonts w:cs="David" w:hint="cs"/>
          <w:u w:val="single"/>
          <w:rtl/>
        </w:rPr>
        <w:t>ארבל</w:t>
      </w:r>
      <w:r>
        <w:rPr>
          <w:rFonts w:cs="David" w:hint="cs"/>
          <w:u w:val="single"/>
          <w:rtl/>
        </w:rPr>
        <w:t xml:space="preserve"> אסטרחן:</w:t>
      </w:r>
    </w:p>
    <w:p w14:paraId="050B8BC0" w14:textId="77777777" w:rsidR="00293AF5" w:rsidRDefault="00293AF5" w:rsidP="00293AF5">
      <w:pPr>
        <w:bidi/>
        <w:jc w:val="both"/>
        <w:rPr>
          <w:rFonts w:cs="David" w:hint="cs"/>
          <w:rtl/>
        </w:rPr>
      </w:pPr>
    </w:p>
    <w:p w14:paraId="26FD0843" w14:textId="77777777" w:rsidR="00293AF5" w:rsidRDefault="00293AF5" w:rsidP="00293AF5">
      <w:pPr>
        <w:bidi/>
        <w:ind w:firstLine="720"/>
        <w:jc w:val="both"/>
        <w:rPr>
          <w:rFonts w:cs="David" w:hint="cs"/>
          <w:rtl/>
        </w:rPr>
      </w:pPr>
      <w:r>
        <w:rPr>
          <w:rFonts w:cs="David" w:hint="cs"/>
          <w:rtl/>
        </w:rPr>
        <w:t xml:space="preserve">מונח בפניכם נוסח, שחבר הכנסת שנלר אומר שאינו מקובל עליו כרגע, אבל בכל זאת רצינו להציג אותו. בכנסת הקודמת, אחרי הקריאה הראשונה, עם יציאת הכנסת לפגרת בחירות באופן מוקדם מהצפוי לא הסתיימו ההליכים אבל קיימנו ישיבות עם אנשי המקצוע הרלוונטיים. ניסינו לגבש נוסח, שמונח בפניכם וכתוב עליו: נוסח לדיון בוועדת הכנסת </w:t>
      </w:r>
      <w:r>
        <w:rPr>
          <w:rFonts w:cs="David"/>
          <w:rtl/>
        </w:rPr>
        <w:t>–</w:t>
      </w:r>
      <w:r>
        <w:rPr>
          <w:rFonts w:cs="David" w:hint="cs"/>
          <w:rtl/>
        </w:rPr>
        <w:t xml:space="preserve"> הכנה לקריאה שניה ושלישית. היו שותפים אז המשנה ליועץ המשפטי לממשלה חקיקה, המשנה פלילי, אנשי השב"כ, אנשי המשרד לביטחון פנים והמשטרה, שחלקם נמצאים גם כאן. אציג בקצרה את הנוסח הזה. כאמור, הוא שונה ממה שהציג כאן חבר הכנסת שנלר, שהוא בעל ההצעה. מה שהוצע כאן זה לקבוע בסעיף 2 בחוק החסינות, סעיף החיפוש, שעל אף האמור בסעיפים (א) ו-(ב) שקובעים את החסינות, רשאי שופט בית משפט עליון להתיר בצו חיפוש אצל חבר כנסת, אם שוכנע שחיפוש הכרחי למניעתה או לחקירתה של עבירה מהעבירות המנויות ב-2(א). כלומר, יש הפניה לעבירות של האזנת הסתר. צריך לשים לב שכאן לא בהכרח חבר הכנסת חשוד, יכול להיות גם בן משפחתו. מטרת הסעיפים זה למנוע שימוש לרעה וניצול לרעה של החסינויות, שזה דבר שלעתים נעשה לצורך הגנת אדם שאינו חבר הכנסת עצמו. </w:t>
      </w:r>
    </w:p>
    <w:p w14:paraId="5432BF11" w14:textId="77777777" w:rsidR="00293AF5" w:rsidRDefault="00293AF5" w:rsidP="00293AF5">
      <w:pPr>
        <w:bidi/>
        <w:jc w:val="both"/>
        <w:rPr>
          <w:rFonts w:cs="David" w:hint="cs"/>
          <w:rtl/>
        </w:rPr>
      </w:pPr>
    </w:p>
    <w:p w14:paraId="39D8C904" w14:textId="77777777" w:rsidR="00293AF5" w:rsidRPr="00A53349" w:rsidRDefault="00293AF5" w:rsidP="00293AF5">
      <w:pPr>
        <w:keepNext/>
        <w:bidi/>
        <w:jc w:val="both"/>
        <w:rPr>
          <w:rFonts w:cs="David" w:hint="cs"/>
          <w:u w:val="single"/>
          <w:rtl/>
        </w:rPr>
      </w:pPr>
      <w:r>
        <w:rPr>
          <w:rFonts w:cs="David" w:hint="cs"/>
          <w:u w:val="single"/>
          <w:rtl/>
        </w:rPr>
        <w:t>עתניאל שנלר:</w:t>
      </w:r>
    </w:p>
    <w:p w14:paraId="4CA47020" w14:textId="77777777" w:rsidR="00293AF5" w:rsidRDefault="00293AF5" w:rsidP="00293AF5">
      <w:pPr>
        <w:bidi/>
        <w:jc w:val="both"/>
        <w:rPr>
          <w:rFonts w:cs="David" w:hint="cs"/>
          <w:rtl/>
        </w:rPr>
      </w:pPr>
    </w:p>
    <w:p w14:paraId="5B6E5503" w14:textId="77777777" w:rsidR="00293AF5" w:rsidRDefault="00293AF5" w:rsidP="00293AF5">
      <w:pPr>
        <w:bidi/>
        <w:ind w:firstLine="720"/>
        <w:jc w:val="both"/>
        <w:rPr>
          <w:rFonts w:cs="David" w:hint="cs"/>
          <w:rtl/>
        </w:rPr>
      </w:pPr>
      <w:r>
        <w:rPr>
          <w:rFonts w:cs="David" w:hint="cs"/>
          <w:rtl/>
        </w:rPr>
        <w:t xml:space="preserve">זה מרחיב יותר מההצעה. </w:t>
      </w:r>
    </w:p>
    <w:p w14:paraId="32C048AE" w14:textId="77777777" w:rsidR="00293AF5" w:rsidRDefault="00293AF5" w:rsidP="00293AF5">
      <w:pPr>
        <w:bidi/>
        <w:jc w:val="both"/>
        <w:rPr>
          <w:rFonts w:cs="David" w:hint="cs"/>
          <w:rtl/>
        </w:rPr>
      </w:pPr>
    </w:p>
    <w:p w14:paraId="15B106F7" w14:textId="77777777" w:rsidR="00293AF5" w:rsidRPr="002D0E69" w:rsidRDefault="00293AF5" w:rsidP="00293AF5">
      <w:pPr>
        <w:bidi/>
        <w:jc w:val="both"/>
        <w:rPr>
          <w:rFonts w:cs="David" w:hint="cs"/>
          <w:u w:val="single"/>
          <w:rtl/>
        </w:rPr>
      </w:pPr>
      <w:r w:rsidRPr="002D0E69">
        <w:rPr>
          <w:rFonts w:cs="David" w:hint="cs"/>
          <w:u w:val="single"/>
          <w:rtl/>
        </w:rPr>
        <w:t>ארבל</w:t>
      </w:r>
      <w:r>
        <w:rPr>
          <w:rFonts w:cs="David" w:hint="cs"/>
          <w:u w:val="single"/>
          <w:rtl/>
        </w:rPr>
        <w:t xml:space="preserve"> אסטרחן:</w:t>
      </w:r>
    </w:p>
    <w:p w14:paraId="4364FDB5" w14:textId="77777777" w:rsidR="00293AF5" w:rsidRDefault="00293AF5" w:rsidP="00293AF5">
      <w:pPr>
        <w:bidi/>
        <w:jc w:val="both"/>
        <w:rPr>
          <w:rFonts w:cs="David" w:hint="cs"/>
          <w:rtl/>
        </w:rPr>
      </w:pPr>
    </w:p>
    <w:p w14:paraId="1465E9A4" w14:textId="77777777" w:rsidR="00293AF5" w:rsidRDefault="00293AF5" w:rsidP="00293AF5">
      <w:pPr>
        <w:bidi/>
        <w:ind w:firstLine="720"/>
        <w:jc w:val="both"/>
        <w:rPr>
          <w:rFonts w:cs="David" w:hint="cs"/>
          <w:rtl/>
        </w:rPr>
      </w:pPr>
      <w:r>
        <w:rPr>
          <w:rFonts w:cs="David" w:hint="cs"/>
          <w:rtl/>
        </w:rPr>
        <w:t>נכון. חיפוש ותפיסה ייעשו לפי הוראות כל דין, וככל האפשר, תוך פגיעה מצומצמת בפעילותו של חבר הכנסת. יש כל מיני הוראות פרוצדורה: שהבקשה תוגש בכתב על-ידי הגורמים המנויים ב-2(א), באישור היועץ המשפטי לממשלה - - -</w:t>
      </w:r>
    </w:p>
    <w:p w14:paraId="24C0E6BC" w14:textId="77777777" w:rsidR="00293AF5" w:rsidRDefault="00293AF5" w:rsidP="00293AF5">
      <w:pPr>
        <w:bidi/>
        <w:jc w:val="both"/>
        <w:rPr>
          <w:rFonts w:cs="David" w:hint="cs"/>
          <w:rtl/>
        </w:rPr>
      </w:pPr>
    </w:p>
    <w:p w14:paraId="17608FF1" w14:textId="77777777" w:rsidR="00293AF5" w:rsidRPr="00A53349" w:rsidRDefault="00293AF5" w:rsidP="00293AF5">
      <w:pPr>
        <w:keepNext/>
        <w:bidi/>
        <w:jc w:val="both"/>
        <w:rPr>
          <w:rFonts w:cs="David" w:hint="cs"/>
          <w:u w:val="single"/>
          <w:rtl/>
        </w:rPr>
      </w:pPr>
      <w:r>
        <w:rPr>
          <w:rFonts w:cs="David" w:hint="cs"/>
          <w:u w:val="single"/>
          <w:rtl/>
        </w:rPr>
        <w:t>עתניאל שנלר:</w:t>
      </w:r>
    </w:p>
    <w:p w14:paraId="6E7EDBA0" w14:textId="77777777" w:rsidR="00293AF5" w:rsidRDefault="00293AF5" w:rsidP="00293AF5">
      <w:pPr>
        <w:bidi/>
        <w:jc w:val="both"/>
        <w:rPr>
          <w:rFonts w:cs="David" w:hint="cs"/>
          <w:rtl/>
        </w:rPr>
      </w:pPr>
    </w:p>
    <w:p w14:paraId="13BC897B" w14:textId="77777777" w:rsidR="00293AF5" w:rsidRDefault="00293AF5" w:rsidP="00293AF5">
      <w:pPr>
        <w:bidi/>
        <w:ind w:firstLine="720"/>
        <w:jc w:val="both"/>
        <w:rPr>
          <w:rFonts w:cs="David" w:hint="cs"/>
          <w:rtl/>
        </w:rPr>
      </w:pPr>
      <w:r>
        <w:rPr>
          <w:rFonts w:cs="David" w:hint="cs"/>
          <w:rtl/>
        </w:rPr>
        <w:t xml:space="preserve">אני מראש אני אומר לך שאקבל את זה. </w:t>
      </w:r>
    </w:p>
    <w:p w14:paraId="42F2ED01" w14:textId="77777777" w:rsidR="00293AF5" w:rsidRDefault="00293AF5" w:rsidP="00293AF5">
      <w:pPr>
        <w:bidi/>
        <w:jc w:val="both"/>
        <w:rPr>
          <w:rFonts w:cs="David" w:hint="cs"/>
          <w:rtl/>
        </w:rPr>
      </w:pPr>
    </w:p>
    <w:p w14:paraId="7C7B177A" w14:textId="77777777" w:rsidR="00293AF5" w:rsidRDefault="00293AF5" w:rsidP="00293AF5">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1940948A" w14:textId="77777777" w:rsidR="00293AF5" w:rsidRDefault="00293AF5" w:rsidP="00293AF5">
      <w:pPr>
        <w:bidi/>
        <w:jc w:val="both"/>
        <w:rPr>
          <w:rFonts w:cs="David" w:hint="cs"/>
          <w:rtl/>
        </w:rPr>
      </w:pPr>
    </w:p>
    <w:p w14:paraId="5D8F374A" w14:textId="77777777" w:rsidR="00293AF5" w:rsidRDefault="00293AF5" w:rsidP="00293AF5">
      <w:pPr>
        <w:bidi/>
        <w:ind w:firstLine="720"/>
        <w:jc w:val="both"/>
        <w:rPr>
          <w:rFonts w:cs="David" w:hint="cs"/>
          <w:rtl/>
        </w:rPr>
      </w:pPr>
      <w:r>
        <w:rPr>
          <w:rFonts w:cs="David" w:hint="cs"/>
          <w:rtl/>
        </w:rPr>
        <w:t xml:space="preserve">אבל זה מחייב אותנו להידרש לשאלה האם אנחנו לא מבצעים תיקון בסוגיה של האזנת הסתר באופן כזה שאנחנו מאחדים את שני הדברים. פה אנחנו מרחיבים את העניין באופן משמעותי, השאלה היא אם התהליך הנכון הוא לא הפוך </w:t>
      </w:r>
      <w:r>
        <w:rPr>
          <w:rFonts w:cs="David"/>
          <w:rtl/>
        </w:rPr>
        <w:t>–</w:t>
      </w:r>
      <w:r>
        <w:rPr>
          <w:rFonts w:cs="David" w:hint="cs"/>
          <w:rtl/>
        </w:rPr>
        <w:t xml:space="preserve"> לבוא דווקא בגישה שהצגת בנוסח המצומצם יותר שלך, ולהגיד שנעשה דבר דומה גם בהאזנות הסתר. </w:t>
      </w:r>
    </w:p>
    <w:p w14:paraId="5A4904D2" w14:textId="77777777" w:rsidR="00293AF5" w:rsidRDefault="00293AF5" w:rsidP="00293AF5">
      <w:pPr>
        <w:bidi/>
        <w:jc w:val="both"/>
        <w:rPr>
          <w:rFonts w:cs="David" w:hint="cs"/>
          <w:rtl/>
        </w:rPr>
      </w:pPr>
    </w:p>
    <w:p w14:paraId="3E4ADE8E" w14:textId="77777777" w:rsidR="00293AF5" w:rsidRPr="00A53349" w:rsidRDefault="00293AF5" w:rsidP="00293AF5">
      <w:pPr>
        <w:keepNext/>
        <w:bidi/>
        <w:jc w:val="both"/>
        <w:rPr>
          <w:rFonts w:cs="David" w:hint="cs"/>
          <w:u w:val="single"/>
          <w:rtl/>
        </w:rPr>
      </w:pPr>
      <w:r>
        <w:rPr>
          <w:rFonts w:cs="David" w:hint="cs"/>
          <w:u w:val="single"/>
          <w:rtl/>
        </w:rPr>
        <w:t>עתניאל שנלר:</w:t>
      </w:r>
    </w:p>
    <w:p w14:paraId="5948C780" w14:textId="77777777" w:rsidR="00293AF5" w:rsidRDefault="00293AF5" w:rsidP="00293AF5">
      <w:pPr>
        <w:bidi/>
        <w:jc w:val="both"/>
        <w:rPr>
          <w:rFonts w:cs="David" w:hint="cs"/>
          <w:rtl/>
        </w:rPr>
      </w:pPr>
    </w:p>
    <w:p w14:paraId="581A5224" w14:textId="77777777" w:rsidR="00293AF5" w:rsidRDefault="00293AF5" w:rsidP="00293AF5">
      <w:pPr>
        <w:bidi/>
        <w:ind w:firstLine="720"/>
        <w:jc w:val="both"/>
        <w:rPr>
          <w:rFonts w:cs="David" w:hint="cs"/>
          <w:rtl/>
        </w:rPr>
      </w:pPr>
      <w:r>
        <w:rPr>
          <w:rFonts w:cs="David" w:hint="cs"/>
          <w:rtl/>
        </w:rPr>
        <w:t xml:space="preserve">בעיניי, חוק חסינות חברי הכנסת נועד שאני אוכל לעבוד כמו שצריך. הוא לא נועד שאעשה שום שימוש, קרדום לחפור בו, נגד מדינת ישראל ולא משנה עכשיו השקפות ודעות. מבחינתי, המדינה, ביטחונה ושלומה חשובה פי מיליון מכל חסינות של כל חבר כנסת. לכן, כל הרחבה </w:t>
      </w:r>
      <w:r>
        <w:rPr>
          <w:rFonts w:cs="David"/>
          <w:rtl/>
        </w:rPr>
        <w:t>–</w:t>
      </w:r>
      <w:r>
        <w:rPr>
          <w:rFonts w:cs="David" w:hint="cs"/>
          <w:rtl/>
        </w:rPr>
        <w:t xml:space="preserve"> תפיסתית - היא נכונה. אם יש לי חסינות לעבודה היומיומית כשאני לויאלי למדינה ולחוקיה, כמו שאני מצהיר אמונים, ודאי ארצה להשתמש בחסינות. אבל מי שמצהיר אמונים ולא עומד מאחורי ההצהרה הזאת, אני בעד להרחיב. </w:t>
      </w:r>
    </w:p>
    <w:p w14:paraId="04CE045A" w14:textId="77777777" w:rsidR="00293AF5" w:rsidRDefault="00293AF5" w:rsidP="00293AF5">
      <w:pPr>
        <w:bidi/>
        <w:jc w:val="both"/>
        <w:rPr>
          <w:rFonts w:cs="David" w:hint="cs"/>
          <w:rtl/>
        </w:rPr>
      </w:pPr>
    </w:p>
    <w:p w14:paraId="6E8998EE" w14:textId="77777777" w:rsidR="00293AF5" w:rsidRDefault="00293AF5" w:rsidP="00293AF5">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2FBCD10E" w14:textId="77777777" w:rsidR="00293AF5" w:rsidRDefault="00293AF5" w:rsidP="00293AF5">
      <w:pPr>
        <w:bidi/>
        <w:jc w:val="both"/>
        <w:rPr>
          <w:rFonts w:cs="David" w:hint="cs"/>
          <w:rtl/>
        </w:rPr>
      </w:pPr>
    </w:p>
    <w:p w14:paraId="79ACE3D1" w14:textId="77777777" w:rsidR="00293AF5" w:rsidRDefault="00293AF5" w:rsidP="00293AF5">
      <w:pPr>
        <w:bidi/>
        <w:ind w:firstLine="720"/>
        <w:jc w:val="both"/>
        <w:rPr>
          <w:rFonts w:cs="David" w:hint="cs"/>
          <w:rtl/>
        </w:rPr>
      </w:pPr>
      <w:r>
        <w:rPr>
          <w:rFonts w:cs="David" w:hint="cs"/>
          <w:rtl/>
        </w:rPr>
        <w:t xml:space="preserve">אבל בהאזנות הסתר יש דברים שהם לא עבירות ביטחון, זה בדיוק העניין. השאלה היא אם אנחנו הולכים להרחיב את זה לשם. אני יכול לתחום את האפשרויות, יש לנו שלוש דרכים ללכת בהן. יש דרך אחת שהיא לומר שנעשה שני הסדרים שונים, לא ניגע בהסדר של האזנות סתר ונצמצם מאוד את ההסדר של החיפוש ביחס למה שיש בהאזנות סתר. גם אם הצמצום הוא הרחבה ביחס למצב הקיים היום, הוא עדיין הרבה יותר מצומצם מהאזנות סתר. </w:t>
      </w:r>
    </w:p>
    <w:p w14:paraId="78ACD20B" w14:textId="77777777" w:rsidR="00293AF5" w:rsidRDefault="00293AF5" w:rsidP="00293AF5">
      <w:pPr>
        <w:bidi/>
        <w:jc w:val="both"/>
        <w:rPr>
          <w:rFonts w:cs="David" w:hint="cs"/>
          <w:rtl/>
        </w:rPr>
      </w:pPr>
    </w:p>
    <w:p w14:paraId="1902D96C" w14:textId="77777777" w:rsidR="00293AF5" w:rsidRPr="006C7A70" w:rsidRDefault="00293AF5" w:rsidP="00293AF5">
      <w:pPr>
        <w:bidi/>
        <w:jc w:val="both"/>
        <w:rPr>
          <w:rFonts w:cs="David" w:hint="cs"/>
          <w:u w:val="single"/>
          <w:rtl/>
        </w:rPr>
      </w:pPr>
      <w:r w:rsidRPr="006C7A70">
        <w:rPr>
          <w:rFonts w:cs="David" w:hint="cs"/>
          <w:u w:val="single"/>
          <w:rtl/>
        </w:rPr>
        <w:t>איל</w:t>
      </w:r>
      <w:r>
        <w:rPr>
          <w:rFonts w:cs="David" w:hint="cs"/>
          <w:u w:val="single"/>
          <w:rtl/>
        </w:rPr>
        <w:t xml:space="preserve"> ינון:</w:t>
      </w:r>
    </w:p>
    <w:p w14:paraId="1D5BCD97" w14:textId="77777777" w:rsidR="00293AF5" w:rsidRDefault="00293AF5" w:rsidP="00293AF5">
      <w:pPr>
        <w:bidi/>
        <w:jc w:val="both"/>
        <w:rPr>
          <w:rFonts w:cs="David" w:hint="cs"/>
          <w:rtl/>
        </w:rPr>
      </w:pPr>
    </w:p>
    <w:p w14:paraId="65EAED06" w14:textId="77777777" w:rsidR="00293AF5" w:rsidRDefault="00293AF5" w:rsidP="00293AF5">
      <w:pPr>
        <w:bidi/>
        <w:ind w:firstLine="720"/>
        <w:jc w:val="both"/>
        <w:rPr>
          <w:rFonts w:cs="David" w:hint="cs"/>
          <w:rtl/>
        </w:rPr>
      </w:pPr>
      <w:r>
        <w:rPr>
          <w:rFonts w:cs="David" w:hint="cs"/>
          <w:rtl/>
        </w:rPr>
        <w:t xml:space="preserve">זאת ההצעה של חבר הכנסת שנלר. </w:t>
      </w:r>
    </w:p>
    <w:p w14:paraId="0093F0DA" w14:textId="77777777" w:rsidR="00293AF5" w:rsidRDefault="00293AF5" w:rsidP="00293AF5">
      <w:pPr>
        <w:bidi/>
        <w:jc w:val="both"/>
        <w:rPr>
          <w:rFonts w:cs="David" w:hint="cs"/>
          <w:rtl/>
        </w:rPr>
      </w:pPr>
    </w:p>
    <w:p w14:paraId="468B7D5D" w14:textId="77777777" w:rsidR="00293AF5" w:rsidRDefault="00293AF5" w:rsidP="00293AF5">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70552C07" w14:textId="77777777" w:rsidR="00293AF5" w:rsidRDefault="00293AF5" w:rsidP="00293AF5">
      <w:pPr>
        <w:bidi/>
        <w:jc w:val="both"/>
        <w:rPr>
          <w:rFonts w:cs="David" w:hint="cs"/>
          <w:rtl/>
        </w:rPr>
      </w:pPr>
    </w:p>
    <w:p w14:paraId="0E870CA5" w14:textId="77777777" w:rsidR="00293AF5" w:rsidRDefault="00293AF5" w:rsidP="00293AF5">
      <w:pPr>
        <w:bidi/>
        <w:ind w:firstLine="720"/>
        <w:jc w:val="both"/>
        <w:rPr>
          <w:rFonts w:cs="David" w:hint="cs"/>
          <w:rtl/>
        </w:rPr>
      </w:pPr>
      <w:r>
        <w:rPr>
          <w:rFonts w:cs="David" w:hint="cs"/>
          <w:rtl/>
        </w:rPr>
        <w:t>זאת אפשרות אחת. יש אפשרות שניה, להגיד שנרחיב את ההצעה שלך הרבה מעבר ונאחד את העילות של האזנות הסתר עם החיפוש, תוך הרחבה של החיפוש לכיוון של מה שיש היום בהאזנות סתר. יש גם אפשרות שלישית, הפוכה, שנעשה את ההאחדה הזאת על ידי כך שנצמצם את האזנות סתר ונגיע לאיזושהי פורמולה, שהיא קרובה להצעה שלך ביחס לחיפוש, אבל נחיל אותה גם שם. מתוך שלוש האפשרויות האלה, איפה אתה עומד?</w:t>
      </w:r>
    </w:p>
    <w:p w14:paraId="6DFCD268" w14:textId="77777777" w:rsidR="00293AF5" w:rsidRDefault="00293AF5" w:rsidP="00293AF5">
      <w:pPr>
        <w:bidi/>
        <w:jc w:val="both"/>
        <w:rPr>
          <w:rFonts w:cs="David" w:hint="cs"/>
          <w:rtl/>
        </w:rPr>
      </w:pPr>
    </w:p>
    <w:p w14:paraId="1720D007" w14:textId="77777777" w:rsidR="00293AF5" w:rsidRPr="00A53349" w:rsidRDefault="00293AF5" w:rsidP="00293AF5">
      <w:pPr>
        <w:keepNext/>
        <w:bidi/>
        <w:jc w:val="both"/>
        <w:rPr>
          <w:rFonts w:cs="David" w:hint="cs"/>
          <w:u w:val="single"/>
          <w:rtl/>
        </w:rPr>
      </w:pPr>
      <w:r>
        <w:rPr>
          <w:rFonts w:cs="David" w:hint="cs"/>
          <w:u w:val="single"/>
          <w:rtl/>
        </w:rPr>
        <w:t>עתניאל שנלר:</w:t>
      </w:r>
    </w:p>
    <w:p w14:paraId="60D953EA" w14:textId="77777777" w:rsidR="00293AF5" w:rsidRDefault="00293AF5" w:rsidP="00293AF5">
      <w:pPr>
        <w:bidi/>
        <w:jc w:val="both"/>
        <w:rPr>
          <w:rFonts w:cs="David" w:hint="cs"/>
          <w:rtl/>
        </w:rPr>
      </w:pPr>
    </w:p>
    <w:p w14:paraId="0C751AC4" w14:textId="77777777" w:rsidR="00293AF5" w:rsidRDefault="00293AF5" w:rsidP="00293AF5">
      <w:pPr>
        <w:bidi/>
        <w:ind w:firstLine="720"/>
        <w:jc w:val="both"/>
        <w:rPr>
          <w:rFonts w:cs="David" w:hint="cs"/>
          <w:rtl/>
        </w:rPr>
      </w:pPr>
      <w:r>
        <w:rPr>
          <w:rFonts w:cs="David" w:hint="cs"/>
          <w:rtl/>
        </w:rPr>
        <w:t xml:space="preserve">כפי שאמרתי קודם, אני רוצה לשמור על המדינה לפני החסינות ולכן האופציה השלישית חשובה. אבל יש כאן שאלה פרקטית. בפרקטיקה, אם נקבל היום את ההצעה המצומצמת, זה ייגמר ונוכל משם להיכנס למערכת דיונים גדולה מאוד לאיזון בין ההצעות האלה להצעות האחרות. זה דיון ערכי, מהותי מאוד. האם ביטחון המדינה שווה לסמים? האם ביטחון המדינה וקיומה שווה למטבע או למכס? זו שאלה ערכית גדולה מאוד. לכן, אני כן בעד </w:t>
      </w:r>
      <w:r>
        <w:rPr>
          <w:rFonts w:cs="David"/>
          <w:rtl/>
        </w:rPr>
        <w:t>–</w:t>
      </w:r>
      <w:r>
        <w:rPr>
          <w:rFonts w:cs="David" w:hint="cs"/>
          <w:rtl/>
        </w:rPr>
        <w:t xml:space="preserve"> על אף שאני פועל נגד תפיסת עולמי במקרה הזה - לאמץ את הגישה המצמצמת, להעביר אותה בקריאה שניה ושלישית ולפתוח דיון מהותי. לא אכפת לי ליזום חקיקה משלימה בעניין יחד עם יושב ראש הוועדה, אבל זה דיון מסוג אחר. </w:t>
      </w:r>
    </w:p>
    <w:p w14:paraId="0390941E" w14:textId="77777777" w:rsidR="00293AF5" w:rsidRDefault="00293AF5" w:rsidP="00293AF5">
      <w:pPr>
        <w:bidi/>
        <w:jc w:val="both"/>
        <w:rPr>
          <w:rFonts w:cs="David" w:hint="cs"/>
          <w:rtl/>
        </w:rPr>
      </w:pPr>
    </w:p>
    <w:p w14:paraId="5C8EFE3D" w14:textId="77777777" w:rsidR="00293AF5" w:rsidRDefault="00293AF5" w:rsidP="00293AF5">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74BC64F7" w14:textId="77777777" w:rsidR="00293AF5" w:rsidRDefault="00293AF5" w:rsidP="00293AF5">
      <w:pPr>
        <w:bidi/>
        <w:jc w:val="both"/>
        <w:rPr>
          <w:rFonts w:cs="David" w:hint="cs"/>
          <w:rtl/>
        </w:rPr>
      </w:pPr>
    </w:p>
    <w:p w14:paraId="7A7A4CC4" w14:textId="77777777" w:rsidR="00293AF5" w:rsidRDefault="00293AF5" w:rsidP="00293AF5">
      <w:pPr>
        <w:bidi/>
        <w:ind w:firstLine="720"/>
        <w:jc w:val="both"/>
        <w:rPr>
          <w:rFonts w:cs="David" w:hint="cs"/>
          <w:rtl/>
        </w:rPr>
      </w:pPr>
      <w:r>
        <w:rPr>
          <w:rFonts w:cs="David" w:hint="cs"/>
          <w:rtl/>
        </w:rPr>
        <w:t xml:space="preserve">הוא קיים. יש לנו את הקריאה הראשונה, שמבקשת להרחיב מאוד. </w:t>
      </w:r>
    </w:p>
    <w:p w14:paraId="40DFF0EA" w14:textId="77777777" w:rsidR="00293AF5" w:rsidRDefault="00293AF5" w:rsidP="00293AF5">
      <w:pPr>
        <w:bidi/>
        <w:jc w:val="both"/>
        <w:rPr>
          <w:rFonts w:cs="David" w:hint="cs"/>
          <w:rtl/>
        </w:rPr>
      </w:pPr>
    </w:p>
    <w:p w14:paraId="6A2A28A2" w14:textId="77777777" w:rsidR="00293AF5" w:rsidRPr="006C7A70" w:rsidRDefault="00293AF5" w:rsidP="00293AF5">
      <w:pPr>
        <w:bidi/>
        <w:jc w:val="both"/>
        <w:rPr>
          <w:rFonts w:cs="David" w:hint="cs"/>
          <w:u w:val="single"/>
          <w:rtl/>
        </w:rPr>
      </w:pPr>
      <w:r w:rsidRPr="006C7A70">
        <w:rPr>
          <w:rFonts w:cs="David" w:hint="cs"/>
          <w:u w:val="single"/>
          <w:rtl/>
        </w:rPr>
        <w:t>איל</w:t>
      </w:r>
      <w:r>
        <w:rPr>
          <w:rFonts w:cs="David" w:hint="cs"/>
          <w:u w:val="single"/>
          <w:rtl/>
        </w:rPr>
        <w:t xml:space="preserve"> ינון:</w:t>
      </w:r>
    </w:p>
    <w:p w14:paraId="6E65B0B5" w14:textId="77777777" w:rsidR="00293AF5" w:rsidRDefault="00293AF5" w:rsidP="00293AF5">
      <w:pPr>
        <w:bidi/>
        <w:jc w:val="both"/>
        <w:rPr>
          <w:rFonts w:cs="David" w:hint="cs"/>
          <w:rtl/>
        </w:rPr>
      </w:pPr>
    </w:p>
    <w:p w14:paraId="4E38F222" w14:textId="77777777" w:rsidR="00293AF5" w:rsidRDefault="00293AF5" w:rsidP="00293AF5">
      <w:pPr>
        <w:bidi/>
        <w:ind w:firstLine="720"/>
        <w:jc w:val="both"/>
        <w:rPr>
          <w:rFonts w:cs="David" w:hint="cs"/>
          <w:rtl/>
        </w:rPr>
      </w:pPr>
      <w:r>
        <w:rPr>
          <w:rFonts w:cs="David" w:hint="cs"/>
          <w:rtl/>
        </w:rPr>
        <w:t xml:space="preserve">אתה מעלה אופציה הפוכה, שמשמעותה הרחבה דרמטית של החסינות. לא לכך התכוון המשורר הזה ולא לכך מתכוונים יתר המשוררים. </w:t>
      </w:r>
    </w:p>
    <w:p w14:paraId="79ADEF38" w14:textId="77777777" w:rsidR="00293AF5" w:rsidRDefault="00293AF5" w:rsidP="00293AF5">
      <w:pPr>
        <w:bidi/>
        <w:jc w:val="both"/>
        <w:rPr>
          <w:rFonts w:cs="David" w:hint="cs"/>
          <w:rtl/>
        </w:rPr>
      </w:pPr>
    </w:p>
    <w:p w14:paraId="20BF34A0" w14:textId="77777777" w:rsidR="00293AF5" w:rsidRDefault="00293AF5" w:rsidP="00293AF5">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6252AC93" w14:textId="77777777" w:rsidR="00293AF5" w:rsidRDefault="00293AF5" w:rsidP="00293AF5">
      <w:pPr>
        <w:bidi/>
        <w:jc w:val="both"/>
        <w:rPr>
          <w:rFonts w:cs="David" w:hint="cs"/>
          <w:rtl/>
        </w:rPr>
      </w:pPr>
    </w:p>
    <w:p w14:paraId="18B36410" w14:textId="77777777" w:rsidR="00293AF5" w:rsidRDefault="00293AF5" w:rsidP="00293AF5">
      <w:pPr>
        <w:bidi/>
        <w:ind w:firstLine="720"/>
        <w:jc w:val="both"/>
        <w:rPr>
          <w:rFonts w:cs="David" w:hint="cs"/>
          <w:rtl/>
        </w:rPr>
      </w:pPr>
      <w:r>
        <w:rPr>
          <w:rFonts w:cs="David" w:hint="cs"/>
          <w:rtl/>
        </w:rPr>
        <w:t xml:space="preserve">ברור לי שלא לכך מתכוונים, אבל אני חושב שאי-אפשר לנתק את השאלה. אני לא יודע מה המסקנה שנגיע אליה, אבל להגיד שפה נתנהג כאילו האזנות הסתר לא קיימות ושם נתנהג כאילו זה לא קיים </w:t>
      </w:r>
      <w:r>
        <w:rPr>
          <w:rFonts w:cs="David"/>
          <w:rtl/>
        </w:rPr>
        <w:t>–</w:t>
      </w:r>
      <w:r>
        <w:rPr>
          <w:rFonts w:cs="David" w:hint="cs"/>
          <w:rtl/>
        </w:rPr>
        <w:t xml:space="preserve"> נראה לי שזה לא נכון. </w:t>
      </w:r>
    </w:p>
    <w:p w14:paraId="3512796D" w14:textId="77777777" w:rsidR="00293AF5" w:rsidRDefault="00293AF5" w:rsidP="00293AF5">
      <w:pPr>
        <w:bidi/>
        <w:jc w:val="both"/>
        <w:rPr>
          <w:rFonts w:cs="David" w:hint="cs"/>
          <w:rtl/>
        </w:rPr>
      </w:pPr>
    </w:p>
    <w:p w14:paraId="20C92C9B" w14:textId="77777777" w:rsidR="00293AF5" w:rsidRPr="00A53349" w:rsidRDefault="00293AF5" w:rsidP="00293AF5">
      <w:pPr>
        <w:keepNext/>
        <w:bidi/>
        <w:jc w:val="both"/>
        <w:rPr>
          <w:rFonts w:cs="David" w:hint="cs"/>
          <w:u w:val="single"/>
          <w:rtl/>
        </w:rPr>
      </w:pPr>
      <w:r>
        <w:rPr>
          <w:rFonts w:cs="David" w:hint="cs"/>
          <w:u w:val="single"/>
          <w:rtl/>
        </w:rPr>
        <w:t>עתניאל שנלר:</w:t>
      </w:r>
    </w:p>
    <w:p w14:paraId="60C10043" w14:textId="77777777" w:rsidR="00293AF5" w:rsidRDefault="00293AF5" w:rsidP="00293AF5">
      <w:pPr>
        <w:bidi/>
        <w:jc w:val="both"/>
        <w:rPr>
          <w:rFonts w:cs="David" w:hint="cs"/>
          <w:rtl/>
        </w:rPr>
      </w:pPr>
    </w:p>
    <w:p w14:paraId="6733EEE4" w14:textId="77777777" w:rsidR="00293AF5" w:rsidRDefault="00293AF5" w:rsidP="00293AF5">
      <w:pPr>
        <w:bidi/>
        <w:ind w:firstLine="720"/>
        <w:jc w:val="both"/>
        <w:rPr>
          <w:rFonts w:cs="David" w:hint="cs"/>
          <w:rtl/>
        </w:rPr>
      </w:pPr>
      <w:r>
        <w:rPr>
          <w:rFonts w:cs="David" w:hint="cs"/>
          <w:rtl/>
        </w:rPr>
        <w:t xml:space="preserve">לא בהכרח הכלי של ההאזנה הוא הכלי של החיפוש. זו תרופה אחרת. לכן לא בהכרח צריך לקשור. </w:t>
      </w:r>
    </w:p>
    <w:p w14:paraId="4E6097E3" w14:textId="77777777" w:rsidR="00293AF5" w:rsidRDefault="00293AF5" w:rsidP="00293AF5">
      <w:pPr>
        <w:bidi/>
        <w:jc w:val="both"/>
        <w:rPr>
          <w:rFonts w:cs="David" w:hint="cs"/>
          <w:rtl/>
        </w:rPr>
      </w:pPr>
    </w:p>
    <w:p w14:paraId="6AAFD15B" w14:textId="77777777" w:rsidR="00293AF5" w:rsidRDefault="00293AF5" w:rsidP="00293AF5">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75FF6D7E" w14:textId="77777777" w:rsidR="00293AF5" w:rsidRDefault="00293AF5" w:rsidP="00293AF5">
      <w:pPr>
        <w:bidi/>
        <w:jc w:val="both"/>
        <w:rPr>
          <w:rFonts w:cs="David" w:hint="cs"/>
          <w:rtl/>
        </w:rPr>
      </w:pPr>
    </w:p>
    <w:p w14:paraId="63186804" w14:textId="77777777" w:rsidR="00293AF5" w:rsidRDefault="00293AF5" w:rsidP="00293AF5">
      <w:pPr>
        <w:bidi/>
        <w:ind w:firstLine="720"/>
        <w:jc w:val="both"/>
        <w:rPr>
          <w:rFonts w:cs="David" w:hint="cs"/>
          <w:rtl/>
        </w:rPr>
      </w:pPr>
      <w:r>
        <w:rPr>
          <w:rFonts w:cs="David" w:hint="cs"/>
          <w:rtl/>
        </w:rPr>
        <w:t xml:space="preserve">זה נכון, אבל יש רבים שחושבים שהאזנה היא הרבה יותר פוגענית. </w:t>
      </w:r>
    </w:p>
    <w:p w14:paraId="3A5B5B5D" w14:textId="77777777" w:rsidR="00293AF5" w:rsidRDefault="00293AF5" w:rsidP="00293AF5">
      <w:pPr>
        <w:bidi/>
        <w:jc w:val="both"/>
        <w:rPr>
          <w:rFonts w:cs="David" w:hint="cs"/>
          <w:rtl/>
        </w:rPr>
      </w:pPr>
    </w:p>
    <w:p w14:paraId="5DCCC691" w14:textId="77777777" w:rsidR="00293AF5" w:rsidRPr="00A53349" w:rsidRDefault="00293AF5" w:rsidP="00293AF5">
      <w:pPr>
        <w:keepNext/>
        <w:bidi/>
        <w:jc w:val="both"/>
        <w:rPr>
          <w:rFonts w:cs="David" w:hint="cs"/>
          <w:u w:val="single"/>
          <w:rtl/>
        </w:rPr>
      </w:pPr>
      <w:r>
        <w:rPr>
          <w:rFonts w:cs="David" w:hint="cs"/>
          <w:u w:val="single"/>
          <w:rtl/>
        </w:rPr>
        <w:t>עתניאל שנלר:</w:t>
      </w:r>
    </w:p>
    <w:p w14:paraId="13EA82F8" w14:textId="77777777" w:rsidR="00293AF5" w:rsidRDefault="00293AF5" w:rsidP="00293AF5">
      <w:pPr>
        <w:bidi/>
        <w:jc w:val="both"/>
        <w:rPr>
          <w:rFonts w:cs="David" w:hint="cs"/>
          <w:rtl/>
        </w:rPr>
      </w:pPr>
    </w:p>
    <w:p w14:paraId="26AF12DA" w14:textId="77777777" w:rsidR="00293AF5" w:rsidRDefault="00293AF5" w:rsidP="00293AF5">
      <w:pPr>
        <w:bidi/>
        <w:ind w:firstLine="720"/>
        <w:jc w:val="both"/>
        <w:rPr>
          <w:rFonts w:cs="David" w:hint="cs"/>
          <w:rtl/>
        </w:rPr>
      </w:pPr>
      <w:r>
        <w:rPr>
          <w:rFonts w:cs="David" w:hint="cs"/>
          <w:rtl/>
        </w:rPr>
        <w:t xml:space="preserve">היא הנותנת. תנו להיכנס לדבר הפחות פוגעני, הדבר היותר פשוט, יותר טריוויאלי, יותר מובן מאליו </w:t>
      </w:r>
      <w:r>
        <w:rPr>
          <w:rFonts w:cs="David"/>
          <w:rtl/>
        </w:rPr>
        <w:t>–</w:t>
      </w:r>
      <w:r>
        <w:rPr>
          <w:rFonts w:cs="David" w:hint="cs"/>
          <w:rtl/>
        </w:rPr>
        <w:t xml:space="preserve"> נדמה לי שהוא כזה </w:t>
      </w:r>
      <w:r>
        <w:rPr>
          <w:rFonts w:cs="David"/>
          <w:rtl/>
        </w:rPr>
        <w:t>–</w:t>
      </w:r>
      <w:r>
        <w:rPr>
          <w:rFonts w:cs="David" w:hint="cs"/>
          <w:rtl/>
        </w:rPr>
        <w:t xml:space="preserve"> בואו נסכם אותו, נעגן אותו בחוק ואחר כך נבחן את המשמעויות הרחבות יותר. </w:t>
      </w:r>
    </w:p>
    <w:p w14:paraId="2572F5DC" w14:textId="77777777" w:rsidR="00293AF5" w:rsidRDefault="00293AF5" w:rsidP="00293AF5">
      <w:pPr>
        <w:bidi/>
        <w:jc w:val="both"/>
        <w:rPr>
          <w:rFonts w:cs="David" w:hint="cs"/>
          <w:rtl/>
        </w:rPr>
      </w:pPr>
    </w:p>
    <w:p w14:paraId="464EC965" w14:textId="77777777" w:rsidR="00293AF5" w:rsidRDefault="00293AF5" w:rsidP="00293AF5">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579104AD" w14:textId="77777777" w:rsidR="00293AF5" w:rsidRDefault="00293AF5" w:rsidP="00293AF5">
      <w:pPr>
        <w:bidi/>
        <w:jc w:val="both"/>
        <w:rPr>
          <w:rFonts w:cs="David" w:hint="cs"/>
          <w:rtl/>
        </w:rPr>
      </w:pPr>
    </w:p>
    <w:p w14:paraId="716D4AA5" w14:textId="77777777" w:rsidR="00293AF5" w:rsidRDefault="00293AF5" w:rsidP="00293AF5">
      <w:pPr>
        <w:bidi/>
        <w:ind w:firstLine="720"/>
        <w:jc w:val="both"/>
        <w:rPr>
          <w:rFonts w:cs="David" w:hint="cs"/>
          <w:rtl/>
        </w:rPr>
      </w:pPr>
      <w:r>
        <w:rPr>
          <w:rFonts w:cs="David" w:hint="cs"/>
          <w:rtl/>
        </w:rPr>
        <w:t>מה ההתייחסות שלך לכל הסעיפים הנוספים הטכניים שיש פה בקשר לתהליכים הטכניים?</w:t>
      </w:r>
    </w:p>
    <w:p w14:paraId="08D58811" w14:textId="77777777" w:rsidR="00293AF5" w:rsidRDefault="00293AF5" w:rsidP="00293AF5">
      <w:pPr>
        <w:bidi/>
        <w:jc w:val="both"/>
        <w:rPr>
          <w:rFonts w:cs="David" w:hint="cs"/>
          <w:rtl/>
        </w:rPr>
      </w:pPr>
    </w:p>
    <w:p w14:paraId="02D1ABDA" w14:textId="77777777" w:rsidR="00293AF5" w:rsidRPr="00A53349" w:rsidRDefault="00293AF5" w:rsidP="00293AF5">
      <w:pPr>
        <w:keepNext/>
        <w:bidi/>
        <w:jc w:val="both"/>
        <w:rPr>
          <w:rFonts w:cs="David" w:hint="cs"/>
          <w:u w:val="single"/>
          <w:rtl/>
        </w:rPr>
      </w:pPr>
      <w:r>
        <w:rPr>
          <w:rFonts w:cs="David" w:hint="cs"/>
          <w:u w:val="single"/>
          <w:rtl/>
        </w:rPr>
        <w:t>עתניאל שנלר:</w:t>
      </w:r>
    </w:p>
    <w:p w14:paraId="40BA7C19" w14:textId="77777777" w:rsidR="00293AF5" w:rsidRDefault="00293AF5" w:rsidP="00293AF5">
      <w:pPr>
        <w:bidi/>
        <w:jc w:val="both"/>
        <w:rPr>
          <w:rFonts w:cs="David" w:hint="cs"/>
          <w:rtl/>
        </w:rPr>
      </w:pPr>
    </w:p>
    <w:p w14:paraId="4D37A3E0" w14:textId="77777777" w:rsidR="00293AF5" w:rsidRDefault="00293AF5" w:rsidP="00293AF5">
      <w:pPr>
        <w:bidi/>
        <w:ind w:firstLine="720"/>
        <w:jc w:val="both"/>
        <w:rPr>
          <w:rFonts w:cs="David" w:hint="cs"/>
          <w:rtl/>
        </w:rPr>
      </w:pPr>
      <w:r>
        <w:rPr>
          <w:rFonts w:cs="David" w:hint="cs"/>
          <w:rtl/>
        </w:rPr>
        <w:t xml:space="preserve">אני רואה את זה רק עכשיו. למשל, כתוב כאן: צו חיפוש לעבירה אחרת מסוג פשע. אנחנו לא מדברים על הנוסח הזה. </w:t>
      </w:r>
    </w:p>
    <w:p w14:paraId="6A969C38" w14:textId="77777777" w:rsidR="00293AF5" w:rsidRDefault="00293AF5" w:rsidP="00293AF5">
      <w:pPr>
        <w:bidi/>
        <w:jc w:val="both"/>
        <w:rPr>
          <w:rFonts w:cs="David" w:hint="cs"/>
          <w:rtl/>
        </w:rPr>
      </w:pPr>
    </w:p>
    <w:p w14:paraId="2EF3F400" w14:textId="77777777" w:rsidR="00293AF5" w:rsidRPr="002D0E69" w:rsidRDefault="00293AF5" w:rsidP="00293AF5">
      <w:pPr>
        <w:bidi/>
        <w:jc w:val="both"/>
        <w:rPr>
          <w:rFonts w:cs="David" w:hint="cs"/>
          <w:u w:val="single"/>
          <w:rtl/>
        </w:rPr>
      </w:pPr>
      <w:r w:rsidRPr="002D0E69">
        <w:rPr>
          <w:rFonts w:cs="David" w:hint="cs"/>
          <w:u w:val="single"/>
          <w:rtl/>
        </w:rPr>
        <w:t>ארבל</w:t>
      </w:r>
      <w:r>
        <w:rPr>
          <w:rFonts w:cs="David" w:hint="cs"/>
          <w:u w:val="single"/>
          <w:rtl/>
        </w:rPr>
        <w:t xml:space="preserve"> אסטרחן:</w:t>
      </w:r>
    </w:p>
    <w:p w14:paraId="5FE46DCE" w14:textId="77777777" w:rsidR="00293AF5" w:rsidRDefault="00293AF5" w:rsidP="00293AF5">
      <w:pPr>
        <w:bidi/>
        <w:jc w:val="both"/>
        <w:rPr>
          <w:rFonts w:cs="David" w:hint="cs"/>
          <w:rtl/>
        </w:rPr>
      </w:pPr>
    </w:p>
    <w:p w14:paraId="59554E74" w14:textId="77777777" w:rsidR="00293AF5" w:rsidRDefault="00293AF5" w:rsidP="00293AF5">
      <w:pPr>
        <w:bidi/>
        <w:ind w:firstLine="720"/>
        <w:jc w:val="both"/>
        <w:rPr>
          <w:rFonts w:cs="David" w:hint="cs"/>
          <w:rtl/>
        </w:rPr>
      </w:pPr>
      <w:r>
        <w:rPr>
          <w:rFonts w:cs="David" w:hint="cs"/>
          <w:rtl/>
        </w:rPr>
        <w:t xml:space="preserve">מה שמפריע לך זה מה שמופיע ב-(ג)(1). בסעיף (ג)(3) יצטרכו לעשות התאמה, אם יחליטו ללכת על העבירות המצומצמות. אבל אחר כך יש פרוצדורה: שהבקשה תידון במעמד צד אחד, יצורפו העתקים מבקשות קודמות הנוגעות לאותו חבר כנסת והחלטות בית משפט, כך ששופט שייתן צו כזה יידע. סעיף (6) יוצר נוהל חדש של ניסיון להפריד בין דברים הקשורים למילוי התפקיד לבין כאלה שלא, כך שניירות, מסמכים וחומר מחשב יופרד, יוכנס לחבילה, יימסר לשופט, והוא יבחן את החומר הזה. אם הוא יחשוב שהחומר נוגע לעבירה שבשלה ניתן צו החיפוש או עבירה אחרת מסוג פשע או עשוי להביא למניעתה של עבירה כאמור, יעביר את זה למי שביקש את הצו, אחרת ישיב את זה לחבר הכנסת. לחבר הכנסת תינתן זכות טיעון. </w:t>
      </w:r>
    </w:p>
    <w:p w14:paraId="38AF9115" w14:textId="77777777" w:rsidR="00293AF5" w:rsidRDefault="00293AF5" w:rsidP="00293AF5">
      <w:pPr>
        <w:bidi/>
        <w:jc w:val="both"/>
        <w:rPr>
          <w:rFonts w:cs="David" w:hint="cs"/>
          <w:rtl/>
        </w:rPr>
      </w:pPr>
    </w:p>
    <w:p w14:paraId="425D9D68" w14:textId="77777777" w:rsidR="00293AF5" w:rsidRDefault="00293AF5" w:rsidP="00293AF5">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1C6C8343" w14:textId="77777777" w:rsidR="00293AF5" w:rsidRDefault="00293AF5" w:rsidP="00293AF5">
      <w:pPr>
        <w:bidi/>
        <w:jc w:val="both"/>
        <w:rPr>
          <w:rFonts w:cs="David" w:hint="cs"/>
          <w:rtl/>
        </w:rPr>
      </w:pPr>
    </w:p>
    <w:p w14:paraId="09F46B13" w14:textId="77777777" w:rsidR="00293AF5" w:rsidRDefault="00293AF5" w:rsidP="00293AF5">
      <w:pPr>
        <w:bidi/>
        <w:jc w:val="both"/>
        <w:rPr>
          <w:rFonts w:cs="David" w:hint="cs"/>
          <w:rtl/>
        </w:rPr>
      </w:pPr>
      <w:r>
        <w:rPr>
          <w:rFonts w:cs="David" w:hint="cs"/>
          <w:rtl/>
        </w:rPr>
        <w:tab/>
        <w:t xml:space="preserve">אני חושב שהדברים האלה צריכים להיות כי ההסבר לוקה. </w:t>
      </w:r>
    </w:p>
    <w:p w14:paraId="00BC6131" w14:textId="77777777" w:rsidR="00293AF5" w:rsidRDefault="00293AF5" w:rsidP="00293AF5">
      <w:pPr>
        <w:bidi/>
        <w:jc w:val="both"/>
        <w:rPr>
          <w:rFonts w:cs="David" w:hint="cs"/>
          <w:rtl/>
        </w:rPr>
      </w:pPr>
    </w:p>
    <w:p w14:paraId="55E94B7F" w14:textId="77777777" w:rsidR="00293AF5" w:rsidRPr="00A53349" w:rsidRDefault="00293AF5" w:rsidP="00293AF5">
      <w:pPr>
        <w:keepNext/>
        <w:bidi/>
        <w:jc w:val="both"/>
        <w:rPr>
          <w:rFonts w:cs="David" w:hint="cs"/>
          <w:u w:val="single"/>
          <w:rtl/>
        </w:rPr>
      </w:pPr>
      <w:r>
        <w:rPr>
          <w:rFonts w:cs="David" w:hint="cs"/>
          <w:u w:val="single"/>
          <w:rtl/>
        </w:rPr>
        <w:t>עתניאל שנלר:</w:t>
      </w:r>
    </w:p>
    <w:p w14:paraId="720237E7" w14:textId="77777777" w:rsidR="00293AF5" w:rsidRDefault="00293AF5" w:rsidP="00293AF5">
      <w:pPr>
        <w:bidi/>
        <w:jc w:val="both"/>
        <w:rPr>
          <w:rFonts w:cs="David" w:hint="cs"/>
          <w:rtl/>
        </w:rPr>
      </w:pPr>
    </w:p>
    <w:p w14:paraId="5A278C62" w14:textId="77777777" w:rsidR="00293AF5" w:rsidRDefault="00293AF5" w:rsidP="00293AF5">
      <w:pPr>
        <w:bidi/>
        <w:ind w:firstLine="720"/>
        <w:jc w:val="both"/>
        <w:rPr>
          <w:rFonts w:cs="David" w:hint="cs"/>
          <w:rtl/>
        </w:rPr>
      </w:pPr>
      <w:r>
        <w:rPr>
          <w:rFonts w:cs="David" w:hint="cs"/>
          <w:rtl/>
        </w:rPr>
        <w:t xml:space="preserve">זה בסדר גמור. זו שאלה מקצועות ואני לא מבין בזה, אני גם לא רוצה להבין. </w:t>
      </w:r>
    </w:p>
    <w:p w14:paraId="3A4161FF" w14:textId="77777777" w:rsidR="00293AF5" w:rsidRDefault="00293AF5" w:rsidP="00293AF5">
      <w:pPr>
        <w:bidi/>
        <w:ind w:firstLine="720"/>
        <w:jc w:val="both"/>
        <w:rPr>
          <w:rFonts w:cs="David" w:hint="cs"/>
          <w:rtl/>
        </w:rPr>
      </w:pPr>
    </w:p>
    <w:p w14:paraId="795937AB" w14:textId="77777777" w:rsidR="00293AF5" w:rsidRPr="002D0E69" w:rsidRDefault="00293AF5" w:rsidP="00293AF5">
      <w:pPr>
        <w:bidi/>
        <w:jc w:val="both"/>
        <w:rPr>
          <w:rFonts w:cs="David" w:hint="cs"/>
          <w:u w:val="single"/>
          <w:rtl/>
        </w:rPr>
      </w:pPr>
      <w:r w:rsidRPr="002D0E69">
        <w:rPr>
          <w:rFonts w:cs="David" w:hint="cs"/>
          <w:u w:val="single"/>
          <w:rtl/>
        </w:rPr>
        <w:t>ארבל</w:t>
      </w:r>
      <w:r>
        <w:rPr>
          <w:rFonts w:cs="David" w:hint="cs"/>
          <w:u w:val="single"/>
          <w:rtl/>
        </w:rPr>
        <w:t xml:space="preserve"> אסטרחן:</w:t>
      </w:r>
    </w:p>
    <w:p w14:paraId="6EB998A0" w14:textId="77777777" w:rsidR="00293AF5" w:rsidRDefault="00293AF5" w:rsidP="00293AF5">
      <w:pPr>
        <w:bidi/>
        <w:ind w:firstLine="720"/>
        <w:jc w:val="both"/>
        <w:rPr>
          <w:rFonts w:cs="David" w:hint="cs"/>
          <w:rtl/>
        </w:rPr>
      </w:pPr>
    </w:p>
    <w:p w14:paraId="6121158E" w14:textId="77777777" w:rsidR="00293AF5" w:rsidRDefault="00293AF5" w:rsidP="00293AF5">
      <w:pPr>
        <w:bidi/>
        <w:ind w:firstLine="720"/>
        <w:jc w:val="both"/>
        <w:rPr>
          <w:rFonts w:cs="David" w:hint="cs"/>
          <w:rtl/>
        </w:rPr>
      </w:pPr>
      <w:r>
        <w:rPr>
          <w:rFonts w:cs="David" w:hint="cs"/>
          <w:rtl/>
        </w:rPr>
        <w:t xml:space="preserve">השאלה העיקרית היא על איזה עבירות, אם בכלל, ועל איזה מדובר והאם רק חבר הכנסת חשוד או גם אדם אחר חשוד. </w:t>
      </w:r>
    </w:p>
    <w:p w14:paraId="4D44C3EC" w14:textId="77777777" w:rsidR="00293AF5" w:rsidRDefault="00293AF5" w:rsidP="00293AF5">
      <w:pPr>
        <w:bidi/>
        <w:ind w:firstLine="720"/>
        <w:jc w:val="both"/>
        <w:rPr>
          <w:rFonts w:cs="David" w:hint="cs"/>
          <w:rtl/>
        </w:rPr>
      </w:pPr>
    </w:p>
    <w:p w14:paraId="621D1EAE" w14:textId="77777777" w:rsidR="00293AF5" w:rsidRPr="00A53349" w:rsidRDefault="00293AF5" w:rsidP="00293AF5">
      <w:pPr>
        <w:keepNext/>
        <w:bidi/>
        <w:jc w:val="both"/>
        <w:rPr>
          <w:rFonts w:cs="David" w:hint="cs"/>
          <w:u w:val="single"/>
          <w:rtl/>
        </w:rPr>
      </w:pPr>
      <w:r>
        <w:rPr>
          <w:rFonts w:cs="David" w:hint="cs"/>
          <w:u w:val="single"/>
          <w:rtl/>
        </w:rPr>
        <w:t>עתניאל שנלר:</w:t>
      </w:r>
    </w:p>
    <w:p w14:paraId="122EF346" w14:textId="77777777" w:rsidR="00293AF5" w:rsidRDefault="00293AF5" w:rsidP="00293AF5">
      <w:pPr>
        <w:bidi/>
        <w:ind w:firstLine="720"/>
        <w:jc w:val="both"/>
        <w:rPr>
          <w:rFonts w:cs="David" w:hint="cs"/>
          <w:rtl/>
        </w:rPr>
      </w:pPr>
    </w:p>
    <w:p w14:paraId="2E3773C9" w14:textId="77777777" w:rsidR="00293AF5" w:rsidRDefault="00293AF5" w:rsidP="00293AF5">
      <w:pPr>
        <w:bidi/>
        <w:ind w:firstLine="720"/>
        <w:jc w:val="both"/>
        <w:rPr>
          <w:rFonts w:cs="David" w:hint="cs"/>
          <w:rtl/>
        </w:rPr>
      </w:pPr>
      <w:r>
        <w:rPr>
          <w:rFonts w:cs="David" w:hint="cs"/>
          <w:rtl/>
        </w:rPr>
        <w:t xml:space="preserve">מבחינה זאת, הרחבה לא רק לחבר הכנסת אלא גם למשפחתו וביתו זה בסדר גמור. זו מהות החיפוש. לא אתן לבן שלי להחביא מתחת לבלטות אצלי בבית. </w:t>
      </w:r>
    </w:p>
    <w:p w14:paraId="2061B811" w14:textId="77777777" w:rsidR="00293AF5" w:rsidRDefault="00293AF5" w:rsidP="00293AF5">
      <w:pPr>
        <w:bidi/>
        <w:ind w:firstLine="720"/>
        <w:jc w:val="both"/>
        <w:rPr>
          <w:rFonts w:cs="David" w:hint="cs"/>
          <w:rtl/>
        </w:rPr>
      </w:pPr>
    </w:p>
    <w:p w14:paraId="5FDF3A0B" w14:textId="77777777" w:rsidR="00293AF5" w:rsidRPr="002D0E69" w:rsidRDefault="00293AF5" w:rsidP="00293AF5">
      <w:pPr>
        <w:bidi/>
        <w:jc w:val="both"/>
        <w:rPr>
          <w:rFonts w:cs="David" w:hint="cs"/>
          <w:u w:val="single"/>
          <w:rtl/>
        </w:rPr>
      </w:pPr>
      <w:r w:rsidRPr="002D0E69">
        <w:rPr>
          <w:rFonts w:cs="David" w:hint="cs"/>
          <w:u w:val="single"/>
          <w:rtl/>
        </w:rPr>
        <w:t>ארבל</w:t>
      </w:r>
      <w:r>
        <w:rPr>
          <w:rFonts w:cs="David" w:hint="cs"/>
          <w:u w:val="single"/>
          <w:rtl/>
        </w:rPr>
        <w:t xml:space="preserve"> אסטרחן:</w:t>
      </w:r>
    </w:p>
    <w:p w14:paraId="11C297FB" w14:textId="77777777" w:rsidR="00293AF5" w:rsidRDefault="00293AF5" w:rsidP="00293AF5">
      <w:pPr>
        <w:bidi/>
        <w:ind w:firstLine="720"/>
        <w:jc w:val="both"/>
        <w:rPr>
          <w:rFonts w:cs="David" w:hint="cs"/>
          <w:rtl/>
        </w:rPr>
      </w:pPr>
    </w:p>
    <w:p w14:paraId="714D45CE" w14:textId="77777777" w:rsidR="00293AF5" w:rsidRDefault="00293AF5" w:rsidP="00293AF5">
      <w:pPr>
        <w:bidi/>
        <w:ind w:firstLine="720"/>
        <w:jc w:val="both"/>
        <w:rPr>
          <w:rFonts w:cs="David" w:hint="cs"/>
          <w:rtl/>
        </w:rPr>
      </w:pPr>
      <w:r>
        <w:rPr>
          <w:rFonts w:cs="David" w:hint="cs"/>
          <w:rtl/>
        </w:rPr>
        <w:t xml:space="preserve">היום החסינות מגנה על זה. </w:t>
      </w:r>
    </w:p>
    <w:p w14:paraId="3C7BF6EF" w14:textId="77777777" w:rsidR="00293AF5" w:rsidRDefault="00293AF5" w:rsidP="00293AF5">
      <w:pPr>
        <w:bidi/>
        <w:ind w:firstLine="720"/>
        <w:jc w:val="both"/>
        <w:rPr>
          <w:rFonts w:cs="David" w:hint="cs"/>
          <w:rtl/>
        </w:rPr>
      </w:pPr>
    </w:p>
    <w:p w14:paraId="7ABCF57A" w14:textId="77777777" w:rsidR="00293AF5" w:rsidRDefault="00293AF5" w:rsidP="00293AF5">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3E22548A" w14:textId="77777777" w:rsidR="00293AF5" w:rsidRDefault="00293AF5" w:rsidP="00293AF5">
      <w:pPr>
        <w:bidi/>
        <w:jc w:val="both"/>
        <w:rPr>
          <w:rFonts w:cs="David" w:hint="cs"/>
          <w:rtl/>
        </w:rPr>
      </w:pPr>
    </w:p>
    <w:p w14:paraId="4611F87E" w14:textId="77777777" w:rsidR="00293AF5" w:rsidRDefault="00293AF5" w:rsidP="00293AF5">
      <w:pPr>
        <w:bidi/>
        <w:ind w:firstLine="720"/>
        <w:jc w:val="both"/>
        <w:rPr>
          <w:rFonts w:cs="David" w:hint="cs"/>
          <w:rtl/>
        </w:rPr>
      </w:pPr>
      <w:r>
        <w:rPr>
          <w:rFonts w:cs="David" w:hint="cs"/>
          <w:rtl/>
        </w:rPr>
        <w:t xml:space="preserve">זה לא כל כך פשוט, חבר הכנסת שנלר, כי אתה מבין שאם מישהו חושב שבנך החביא משהו אצלך בבית וזה מאפשר לו להיכנס אליך הביתה ולבצע חיפוש - - - כשאתה תגיד לבן שלך: תחביא אצלי בבית </w:t>
      </w:r>
      <w:r>
        <w:rPr>
          <w:rFonts w:cs="David"/>
          <w:rtl/>
        </w:rPr>
        <w:t>–</w:t>
      </w:r>
      <w:r>
        <w:rPr>
          <w:rFonts w:cs="David" w:hint="cs"/>
          <w:rtl/>
        </w:rPr>
        <w:t xml:space="preserve"> אין בבית, אבל מה קורה כאשר מישהו חושב שהבן שלך אולי החביא אצלך בבית, וכאשר מחפשים את הבן שלך, על הדרך כבר עושים חגיגה שלמה של חיפוש אצלך בבית. זה לא כל כך פשוט בעיניי. אני חושב שאלה שאלות כבדות משקל, זה לא עניין קל. </w:t>
      </w:r>
    </w:p>
    <w:p w14:paraId="3A76C2C1" w14:textId="77777777" w:rsidR="00293AF5" w:rsidRDefault="00293AF5" w:rsidP="00293AF5">
      <w:pPr>
        <w:bidi/>
        <w:jc w:val="both"/>
        <w:rPr>
          <w:rFonts w:cs="David" w:hint="cs"/>
          <w:rtl/>
        </w:rPr>
      </w:pPr>
    </w:p>
    <w:p w14:paraId="791A3CCD" w14:textId="77777777" w:rsidR="00293AF5" w:rsidRPr="00A53349" w:rsidRDefault="00293AF5" w:rsidP="00293AF5">
      <w:pPr>
        <w:keepNext/>
        <w:bidi/>
        <w:jc w:val="both"/>
        <w:rPr>
          <w:rFonts w:cs="David" w:hint="cs"/>
          <w:u w:val="single"/>
          <w:rtl/>
        </w:rPr>
      </w:pPr>
      <w:r>
        <w:rPr>
          <w:rFonts w:cs="David" w:hint="cs"/>
          <w:u w:val="single"/>
          <w:rtl/>
        </w:rPr>
        <w:t>עתניאל שנלר:</w:t>
      </w:r>
    </w:p>
    <w:p w14:paraId="7E9B8ABE" w14:textId="77777777" w:rsidR="00293AF5" w:rsidRDefault="00293AF5" w:rsidP="00293AF5">
      <w:pPr>
        <w:bidi/>
        <w:jc w:val="both"/>
        <w:rPr>
          <w:rFonts w:cs="David" w:hint="cs"/>
          <w:rtl/>
        </w:rPr>
      </w:pPr>
    </w:p>
    <w:p w14:paraId="3026880C" w14:textId="77777777" w:rsidR="00293AF5" w:rsidRDefault="00293AF5" w:rsidP="00293AF5">
      <w:pPr>
        <w:bidi/>
        <w:ind w:firstLine="720"/>
        <w:jc w:val="both"/>
        <w:rPr>
          <w:rFonts w:cs="David" w:hint="cs"/>
          <w:rtl/>
        </w:rPr>
      </w:pPr>
      <w:r>
        <w:rPr>
          <w:rFonts w:cs="David" w:hint="cs"/>
          <w:rtl/>
        </w:rPr>
        <w:t xml:space="preserve">יש לי הנחה סמויה, ואולי אנשי המקצוע יוכלו לאושש אותה, שאם האדם החשוד מודע לכך שהוא חשוד ממילא היכולת לשים את היד על הדברים קטנה יותר. אני רוצה להניח שהמערכת האמונה על ביטחון המדינה תהיה הראשונה שתוכל לשים את היד על הדברים. אז ודאי שלעולם זה לא יסגור את כל הפרצות, יש המון תרחישים שיכולים להיות, החשיבות בעיניי היא שאם יש חשד יותר מסביר, בפרוצדורה שאמרנו, שמישהו מרגל אז שיוכלו לחפש אצלו. נורא פשוט. מרוב סיבוכים את הדבר הכי פשוט בעולם אנחנו מאבדים, את הליבה. אז הליבה תיפתר ומי שרוצה לגנוב את המדינה כך או אחרת, אז יכול להיות שלא נצליח בכלי הזה, אז יהיה לנו כלי אחר - כלי של האזנת סתר או כלי אחר או שיעצרו את הבן שלו לחקירה עד שיישבר ויגיד שאבא שלו מרגל.  </w:t>
      </w:r>
    </w:p>
    <w:p w14:paraId="513DF2EC" w14:textId="77777777" w:rsidR="00293AF5" w:rsidRDefault="00293AF5" w:rsidP="00293AF5">
      <w:pPr>
        <w:bidi/>
        <w:jc w:val="both"/>
        <w:rPr>
          <w:rFonts w:cs="David" w:hint="cs"/>
          <w:rtl/>
        </w:rPr>
      </w:pPr>
    </w:p>
    <w:p w14:paraId="509D3B46" w14:textId="77777777" w:rsidR="00293AF5" w:rsidRDefault="00293AF5" w:rsidP="00293AF5">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3AF7C9B7" w14:textId="77777777" w:rsidR="00293AF5" w:rsidRDefault="00293AF5" w:rsidP="00293AF5">
      <w:pPr>
        <w:bidi/>
        <w:jc w:val="both"/>
        <w:rPr>
          <w:rFonts w:cs="David" w:hint="cs"/>
          <w:rtl/>
        </w:rPr>
      </w:pPr>
    </w:p>
    <w:p w14:paraId="4F0250CA" w14:textId="77777777" w:rsidR="00293AF5" w:rsidRDefault="00293AF5" w:rsidP="00293AF5">
      <w:pPr>
        <w:bidi/>
        <w:jc w:val="both"/>
        <w:rPr>
          <w:rFonts w:cs="David" w:hint="cs"/>
          <w:rtl/>
        </w:rPr>
      </w:pPr>
      <w:r>
        <w:rPr>
          <w:rFonts w:cs="David" w:hint="cs"/>
          <w:rtl/>
        </w:rPr>
        <w:tab/>
        <w:t xml:space="preserve">כשאבא שלו מרגל אני לא רואה בעיה. אני שואל על המקרה ההפוך, כשהבן הוא מרגל, לא האבא. </w:t>
      </w:r>
    </w:p>
    <w:p w14:paraId="26E23106" w14:textId="77777777" w:rsidR="00293AF5" w:rsidRDefault="00293AF5" w:rsidP="00293AF5">
      <w:pPr>
        <w:bidi/>
        <w:jc w:val="both"/>
        <w:rPr>
          <w:rFonts w:cs="David" w:hint="cs"/>
          <w:rtl/>
        </w:rPr>
      </w:pPr>
    </w:p>
    <w:p w14:paraId="4E7F6C46" w14:textId="77777777" w:rsidR="00293AF5" w:rsidRPr="00A53349" w:rsidRDefault="00293AF5" w:rsidP="00293AF5">
      <w:pPr>
        <w:keepNext/>
        <w:bidi/>
        <w:jc w:val="both"/>
        <w:rPr>
          <w:rFonts w:cs="David" w:hint="cs"/>
          <w:u w:val="single"/>
          <w:rtl/>
        </w:rPr>
      </w:pPr>
      <w:r>
        <w:rPr>
          <w:rFonts w:cs="David" w:hint="cs"/>
          <w:u w:val="single"/>
          <w:rtl/>
        </w:rPr>
        <w:t>עתניאל שנלר:</w:t>
      </w:r>
    </w:p>
    <w:p w14:paraId="0969A302" w14:textId="77777777" w:rsidR="00293AF5" w:rsidRDefault="00293AF5" w:rsidP="00293AF5">
      <w:pPr>
        <w:bidi/>
        <w:jc w:val="both"/>
        <w:rPr>
          <w:rFonts w:cs="David" w:hint="cs"/>
          <w:rtl/>
        </w:rPr>
      </w:pPr>
    </w:p>
    <w:p w14:paraId="349F3495" w14:textId="77777777" w:rsidR="00293AF5" w:rsidRDefault="00293AF5" w:rsidP="00293AF5">
      <w:pPr>
        <w:bidi/>
        <w:ind w:firstLine="720"/>
        <w:jc w:val="both"/>
        <w:rPr>
          <w:rFonts w:cs="David" w:hint="cs"/>
          <w:rtl/>
        </w:rPr>
      </w:pPr>
      <w:r>
        <w:rPr>
          <w:rFonts w:cs="David" w:hint="cs"/>
          <w:rtl/>
        </w:rPr>
        <w:t xml:space="preserve">אין עליו חסינות. </w:t>
      </w:r>
    </w:p>
    <w:p w14:paraId="5AB0FC16" w14:textId="77777777" w:rsidR="00293AF5" w:rsidRDefault="00293AF5" w:rsidP="00293AF5">
      <w:pPr>
        <w:bidi/>
        <w:jc w:val="both"/>
        <w:rPr>
          <w:rFonts w:cs="David" w:hint="cs"/>
          <w:rtl/>
        </w:rPr>
      </w:pPr>
    </w:p>
    <w:p w14:paraId="52C3CE87" w14:textId="77777777" w:rsidR="00293AF5" w:rsidRPr="00A423F1" w:rsidRDefault="00293AF5" w:rsidP="00293AF5">
      <w:pPr>
        <w:bidi/>
        <w:jc w:val="both"/>
        <w:rPr>
          <w:rFonts w:cs="David" w:hint="cs"/>
          <w:rtl/>
        </w:rPr>
      </w:pPr>
      <w:r w:rsidRPr="00A423F1">
        <w:rPr>
          <w:rFonts w:cs="David" w:hint="cs"/>
          <w:rtl/>
        </w:rPr>
        <w:t>היו</w:t>
      </w:r>
      <w:r w:rsidRPr="00A423F1">
        <w:rPr>
          <w:rFonts w:cs="David"/>
          <w:rtl/>
        </w:rPr>
        <w:t>"</w:t>
      </w:r>
      <w:r w:rsidRPr="00A423F1">
        <w:rPr>
          <w:rFonts w:cs="David" w:hint="cs"/>
          <w:rtl/>
        </w:rPr>
        <w:t>ר יריב לוין:</w:t>
      </w:r>
    </w:p>
    <w:p w14:paraId="3CD6F885" w14:textId="77777777" w:rsidR="00293AF5" w:rsidRPr="00A423F1" w:rsidRDefault="00293AF5" w:rsidP="00293AF5">
      <w:pPr>
        <w:bidi/>
        <w:jc w:val="both"/>
        <w:rPr>
          <w:rFonts w:cs="David" w:hint="cs"/>
          <w:rtl/>
        </w:rPr>
      </w:pPr>
    </w:p>
    <w:p w14:paraId="1E08DA3D" w14:textId="77777777" w:rsidR="00293AF5" w:rsidRDefault="00293AF5" w:rsidP="00293AF5">
      <w:pPr>
        <w:bidi/>
        <w:ind w:firstLine="720"/>
        <w:jc w:val="both"/>
        <w:rPr>
          <w:rFonts w:cs="David" w:hint="cs"/>
          <w:rtl/>
        </w:rPr>
      </w:pPr>
      <w:r w:rsidRPr="00A423F1">
        <w:rPr>
          <w:rFonts w:cs="David" w:hint="cs"/>
          <w:rtl/>
        </w:rPr>
        <w:t>אבל יגידו שרוצים לחפש אצלך בבית, כי חושבים שהבן שלך עשה א', ב', ג'. זה לא פשוט.</w:t>
      </w:r>
      <w:r>
        <w:rPr>
          <w:rFonts w:cs="David" w:hint="cs"/>
          <w:rtl/>
        </w:rPr>
        <w:t xml:space="preserve"> זה מה שאנחנו מתירים פה, אליבא דגרסה נוכחית, אם אני מבין אותה נכון. בעיניי זה לא דבר קל, אולי הוא נכון אבל הוא בטח לא פשוט. </w:t>
      </w:r>
    </w:p>
    <w:p w14:paraId="54A91A6B" w14:textId="77777777" w:rsidR="00293AF5" w:rsidRDefault="00293AF5" w:rsidP="00293AF5">
      <w:pPr>
        <w:bidi/>
        <w:ind w:firstLine="720"/>
        <w:jc w:val="both"/>
        <w:rPr>
          <w:rFonts w:cs="David" w:hint="cs"/>
          <w:rtl/>
        </w:rPr>
      </w:pPr>
    </w:p>
    <w:p w14:paraId="766766EA" w14:textId="77777777" w:rsidR="00293AF5" w:rsidRDefault="00293AF5" w:rsidP="00293AF5">
      <w:pPr>
        <w:bidi/>
        <w:ind w:firstLine="720"/>
        <w:jc w:val="both"/>
        <w:rPr>
          <w:rFonts w:cs="David" w:hint="cs"/>
          <w:rtl/>
        </w:rPr>
      </w:pPr>
      <w:r>
        <w:rPr>
          <w:rFonts w:cs="David" w:hint="cs"/>
          <w:rtl/>
        </w:rPr>
        <w:t xml:space="preserve">אני רוצה לשמוע את המשרדים. משרד המשפטים, בבקשה. </w:t>
      </w:r>
    </w:p>
    <w:p w14:paraId="77E41C5C" w14:textId="77777777" w:rsidR="00293AF5" w:rsidRDefault="00293AF5" w:rsidP="00293AF5">
      <w:pPr>
        <w:bidi/>
        <w:jc w:val="both"/>
        <w:rPr>
          <w:rFonts w:cs="David" w:hint="cs"/>
          <w:rtl/>
        </w:rPr>
      </w:pPr>
    </w:p>
    <w:p w14:paraId="0520F148" w14:textId="77777777" w:rsidR="00293AF5" w:rsidRPr="00503E2B" w:rsidRDefault="00293AF5" w:rsidP="00293AF5">
      <w:pPr>
        <w:bidi/>
        <w:jc w:val="both"/>
        <w:rPr>
          <w:rFonts w:cs="David" w:hint="cs"/>
          <w:u w:val="single"/>
          <w:rtl/>
        </w:rPr>
      </w:pPr>
      <w:r w:rsidRPr="00503E2B">
        <w:rPr>
          <w:rFonts w:cs="David" w:hint="cs"/>
          <w:u w:val="single"/>
          <w:rtl/>
        </w:rPr>
        <w:t>עמי ברק</w:t>
      </w:r>
      <w:r>
        <w:rPr>
          <w:rFonts w:cs="David" w:hint="cs"/>
          <w:u w:val="single"/>
          <w:rtl/>
        </w:rPr>
        <w:t>ו</w:t>
      </w:r>
      <w:r w:rsidRPr="00503E2B">
        <w:rPr>
          <w:rFonts w:cs="David" w:hint="cs"/>
          <w:u w:val="single"/>
          <w:rtl/>
        </w:rPr>
        <w:t>ביץ</w:t>
      </w:r>
      <w:r>
        <w:rPr>
          <w:rFonts w:cs="David" w:hint="cs"/>
          <w:u w:val="single"/>
          <w:rtl/>
        </w:rPr>
        <w:t>:</w:t>
      </w:r>
    </w:p>
    <w:p w14:paraId="5BD5145F" w14:textId="77777777" w:rsidR="00293AF5" w:rsidRDefault="00293AF5" w:rsidP="00293AF5">
      <w:pPr>
        <w:bidi/>
        <w:jc w:val="both"/>
        <w:rPr>
          <w:rFonts w:cs="David" w:hint="cs"/>
          <w:rtl/>
        </w:rPr>
      </w:pPr>
    </w:p>
    <w:p w14:paraId="187B69B7" w14:textId="77777777" w:rsidR="00293AF5" w:rsidRDefault="00293AF5" w:rsidP="00293AF5">
      <w:pPr>
        <w:bidi/>
        <w:ind w:firstLine="720"/>
        <w:jc w:val="both"/>
        <w:rPr>
          <w:rFonts w:cs="David" w:hint="cs"/>
          <w:rtl/>
        </w:rPr>
      </w:pPr>
      <w:r>
        <w:rPr>
          <w:rFonts w:cs="David" w:hint="cs"/>
          <w:rtl/>
        </w:rPr>
        <w:t xml:space="preserve">קודם כול, אני רוצה להביא לידיעת הוועדה את החלטת ועדת השרים לחקיקה, שהחליטה במסגרת הדיון על החלת רציפות על הצעת החוק של חבר הכנסת שנלר להודיע לוועדת הכנסת שהממשלה אינה קובעת עמדה ביחס להחלת דין רציפות על הצעת חוק חסינות חברי הכנסת, זכויותיהם וחובותיהם (תיקון מס' 36). זאת אומרת, אין לנו עמדה של ועדת השרים. בנסיבות האלה נתייחס בזהירות הראויה בהיבטים המקצועיים. </w:t>
      </w:r>
    </w:p>
    <w:p w14:paraId="519345DB" w14:textId="77777777" w:rsidR="00293AF5" w:rsidRDefault="00293AF5" w:rsidP="00293AF5">
      <w:pPr>
        <w:bidi/>
        <w:ind w:firstLine="720"/>
        <w:jc w:val="both"/>
        <w:rPr>
          <w:rFonts w:cs="David" w:hint="cs"/>
          <w:rtl/>
        </w:rPr>
      </w:pPr>
    </w:p>
    <w:p w14:paraId="19EBBB20" w14:textId="77777777" w:rsidR="00293AF5" w:rsidRDefault="00293AF5" w:rsidP="00293AF5">
      <w:pPr>
        <w:bidi/>
        <w:ind w:firstLine="720"/>
        <w:jc w:val="both"/>
        <w:rPr>
          <w:rFonts w:cs="David" w:hint="cs"/>
          <w:rtl/>
        </w:rPr>
      </w:pPr>
      <w:r>
        <w:rPr>
          <w:rFonts w:cs="David" w:hint="cs"/>
          <w:rtl/>
        </w:rPr>
        <w:t xml:space="preserve">הנוסח של הצעת החוק שארבל הניחה הוא נוסח שגובש בסיוע שלנו, גם בכנסת הקודמת. חשבנו שמבחינה מקצועית יש מקום להתאמה בין הדברים. בהקשר של האזנות הסתר, הצעת החוק הממשלתית מדברת על הרחבה, ולכן כאן יש עמדה ברורה שמדברת על הרחבה של היקף העבירות שצריכות להיות במסגרת זו. </w:t>
      </w:r>
    </w:p>
    <w:p w14:paraId="037688EE" w14:textId="77777777" w:rsidR="00293AF5" w:rsidRDefault="00293AF5" w:rsidP="00293AF5">
      <w:pPr>
        <w:bidi/>
        <w:jc w:val="both"/>
        <w:rPr>
          <w:rFonts w:cs="David" w:hint="cs"/>
          <w:rtl/>
        </w:rPr>
      </w:pPr>
    </w:p>
    <w:p w14:paraId="756FBED1" w14:textId="77777777" w:rsidR="00293AF5" w:rsidRDefault="00293AF5" w:rsidP="00293AF5">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5AF84625" w14:textId="77777777" w:rsidR="00293AF5" w:rsidRDefault="00293AF5" w:rsidP="00293AF5">
      <w:pPr>
        <w:bidi/>
        <w:jc w:val="both"/>
        <w:rPr>
          <w:rFonts w:cs="David" w:hint="cs"/>
          <w:rtl/>
        </w:rPr>
      </w:pPr>
    </w:p>
    <w:p w14:paraId="01A7DAC7" w14:textId="77777777" w:rsidR="00293AF5" w:rsidRDefault="00293AF5" w:rsidP="00293AF5">
      <w:pPr>
        <w:bidi/>
        <w:ind w:firstLine="720"/>
        <w:jc w:val="both"/>
        <w:rPr>
          <w:rFonts w:cs="David" w:hint="cs"/>
          <w:rtl/>
        </w:rPr>
      </w:pPr>
      <w:r>
        <w:rPr>
          <w:rFonts w:cs="David" w:hint="cs"/>
          <w:rtl/>
        </w:rPr>
        <w:t xml:space="preserve">זאת אומרת, הנוסח הזה, לפחות מהצד הפרקטי הטכני, מקובל עליכם? בצד העקרוני, כנהוג בנושאים מהסוג הזה, אין לממשלה עמדה. תודה. </w:t>
      </w:r>
    </w:p>
    <w:p w14:paraId="1F80B5E6" w14:textId="77777777" w:rsidR="00293AF5" w:rsidRDefault="00293AF5" w:rsidP="00293AF5">
      <w:pPr>
        <w:bidi/>
        <w:ind w:firstLine="720"/>
        <w:jc w:val="both"/>
        <w:rPr>
          <w:rFonts w:cs="David" w:hint="cs"/>
          <w:rtl/>
        </w:rPr>
      </w:pPr>
    </w:p>
    <w:p w14:paraId="27CEF579" w14:textId="77777777" w:rsidR="00293AF5" w:rsidRPr="00503E2B" w:rsidRDefault="00293AF5" w:rsidP="00293AF5">
      <w:pPr>
        <w:bidi/>
        <w:jc w:val="both"/>
        <w:rPr>
          <w:rFonts w:cs="David" w:hint="cs"/>
          <w:u w:val="single"/>
          <w:rtl/>
        </w:rPr>
      </w:pPr>
      <w:r w:rsidRPr="00503E2B">
        <w:rPr>
          <w:rFonts w:cs="David" w:hint="cs"/>
          <w:u w:val="single"/>
          <w:rtl/>
        </w:rPr>
        <w:t>עמי</w:t>
      </w:r>
      <w:r>
        <w:rPr>
          <w:rFonts w:cs="David" w:hint="cs"/>
          <w:u w:val="single"/>
          <w:rtl/>
        </w:rPr>
        <w:t xml:space="preserve"> ברקוביץ:</w:t>
      </w:r>
    </w:p>
    <w:p w14:paraId="49ABFBC9" w14:textId="77777777" w:rsidR="00293AF5" w:rsidRDefault="00293AF5" w:rsidP="00293AF5">
      <w:pPr>
        <w:bidi/>
        <w:jc w:val="both"/>
        <w:rPr>
          <w:rFonts w:cs="David" w:hint="cs"/>
          <w:rtl/>
        </w:rPr>
      </w:pPr>
    </w:p>
    <w:p w14:paraId="65E72186" w14:textId="77777777" w:rsidR="00293AF5" w:rsidRDefault="00293AF5" w:rsidP="00293AF5">
      <w:pPr>
        <w:bidi/>
        <w:ind w:firstLine="720"/>
        <w:jc w:val="both"/>
        <w:rPr>
          <w:rFonts w:cs="David" w:hint="cs"/>
          <w:rtl/>
        </w:rPr>
      </w:pPr>
      <w:r>
        <w:rPr>
          <w:rFonts w:cs="David" w:hint="cs"/>
          <w:rtl/>
        </w:rPr>
        <w:t xml:space="preserve">כן. </w:t>
      </w:r>
    </w:p>
    <w:p w14:paraId="6EFE0F8F" w14:textId="77777777" w:rsidR="00293AF5" w:rsidRDefault="00293AF5" w:rsidP="00293AF5">
      <w:pPr>
        <w:bidi/>
        <w:jc w:val="both"/>
        <w:rPr>
          <w:rFonts w:cs="David" w:hint="cs"/>
          <w:rtl/>
        </w:rPr>
      </w:pPr>
    </w:p>
    <w:p w14:paraId="23A7C0C9" w14:textId="77777777" w:rsidR="00293AF5" w:rsidRPr="00503E2B" w:rsidRDefault="00293AF5" w:rsidP="00293AF5">
      <w:pPr>
        <w:bidi/>
        <w:jc w:val="both"/>
        <w:rPr>
          <w:rFonts w:cs="David" w:hint="cs"/>
          <w:u w:val="single"/>
          <w:rtl/>
        </w:rPr>
      </w:pPr>
      <w:r>
        <w:rPr>
          <w:rFonts w:cs="David" w:hint="cs"/>
          <w:u w:val="single"/>
          <w:rtl/>
        </w:rPr>
        <w:t>אביטל בגין:</w:t>
      </w:r>
    </w:p>
    <w:p w14:paraId="759B9EC8" w14:textId="77777777" w:rsidR="00293AF5" w:rsidRDefault="00293AF5" w:rsidP="00293AF5">
      <w:pPr>
        <w:bidi/>
        <w:jc w:val="both"/>
        <w:rPr>
          <w:rFonts w:cs="David" w:hint="cs"/>
          <w:rtl/>
        </w:rPr>
      </w:pPr>
    </w:p>
    <w:p w14:paraId="6E274E99" w14:textId="77777777" w:rsidR="00293AF5" w:rsidRDefault="00293AF5" w:rsidP="00293AF5">
      <w:pPr>
        <w:bidi/>
        <w:ind w:firstLine="720"/>
        <w:jc w:val="both"/>
        <w:rPr>
          <w:rFonts w:cs="David" w:hint="cs"/>
          <w:rtl/>
        </w:rPr>
      </w:pPr>
      <w:r>
        <w:rPr>
          <w:rFonts w:cs="David" w:hint="cs"/>
          <w:rtl/>
        </w:rPr>
        <w:t xml:space="preserve">לגבי מה שאמר חבר הכנסת שנלר, שאם לא חיפוש אז אפשר למצוא כל מיני דרכים אחרות, אז דווקא חיפוש הוא כלי הרבה פחות חודרני מאשר האזנת סתר, שזה בקיצון השני. זה נעשה בנוכחות, חייבים להיות עדים, ולכן נראה לי מדרג לא נכון ליצור שהחיפוש יהיה על עבירות מצומצמות ונגיד שנמצא דרך אחרת במקרה של עבירות אחרות. כמובן יש את ההכרעה, שהיא ערכית, למה רצח או עסקת סמים יותר או פחות חמור מעבירות ריגול. </w:t>
      </w:r>
    </w:p>
    <w:p w14:paraId="74FF2BCE" w14:textId="77777777" w:rsidR="00293AF5" w:rsidRDefault="00293AF5" w:rsidP="00293AF5">
      <w:pPr>
        <w:bidi/>
        <w:jc w:val="both"/>
        <w:rPr>
          <w:rFonts w:cs="David" w:hint="cs"/>
          <w:rtl/>
        </w:rPr>
      </w:pPr>
    </w:p>
    <w:p w14:paraId="7C407126" w14:textId="77777777" w:rsidR="00293AF5" w:rsidRPr="00A53349" w:rsidRDefault="00293AF5" w:rsidP="00293AF5">
      <w:pPr>
        <w:keepNext/>
        <w:bidi/>
        <w:jc w:val="both"/>
        <w:rPr>
          <w:rFonts w:cs="David" w:hint="cs"/>
          <w:u w:val="single"/>
          <w:rtl/>
        </w:rPr>
      </w:pPr>
      <w:r>
        <w:rPr>
          <w:rFonts w:cs="David" w:hint="cs"/>
          <w:u w:val="single"/>
          <w:rtl/>
        </w:rPr>
        <w:t>עתניאל שנלר:</w:t>
      </w:r>
    </w:p>
    <w:p w14:paraId="4F41AD9F" w14:textId="77777777" w:rsidR="00293AF5" w:rsidRDefault="00293AF5" w:rsidP="00293AF5">
      <w:pPr>
        <w:bidi/>
        <w:jc w:val="both"/>
        <w:rPr>
          <w:rFonts w:cs="David" w:hint="cs"/>
          <w:rtl/>
        </w:rPr>
      </w:pPr>
    </w:p>
    <w:p w14:paraId="25AE9F7B" w14:textId="77777777" w:rsidR="00293AF5" w:rsidRDefault="00293AF5" w:rsidP="00293AF5">
      <w:pPr>
        <w:bidi/>
        <w:ind w:firstLine="720"/>
        <w:jc w:val="both"/>
        <w:rPr>
          <w:rFonts w:cs="David" w:hint="cs"/>
          <w:rtl/>
        </w:rPr>
      </w:pPr>
      <w:r>
        <w:rPr>
          <w:rFonts w:cs="David" w:hint="cs"/>
          <w:rtl/>
        </w:rPr>
        <w:t xml:space="preserve">שלא תבינו לא נכון, אני חוזר ואומר: ככל שתרחיבו יותר אגיד לכם תודה. אני רוצה חסינות שלא אכשל בלשוני כחבר כנסת. בכל השאר אין לי צורך בשום חסינות לשום דבר. </w:t>
      </w:r>
    </w:p>
    <w:p w14:paraId="3728E8AF" w14:textId="77777777" w:rsidR="00293AF5" w:rsidRDefault="00293AF5" w:rsidP="00293AF5">
      <w:pPr>
        <w:bidi/>
        <w:jc w:val="both"/>
        <w:rPr>
          <w:rFonts w:cs="David" w:hint="cs"/>
          <w:rtl/>
        </w:rPr>
      </w:pPr>
    </w:p>
    <w:p w14:paraId="3773417D" w14:textId="77777777" w:rsidR="00293AF5" w:rsidRDefault="00293AF5" w:rsidP="00293AF5">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5BA42FED" w14:textId="77777777" w:rsidR="00293AF5" w:rsidRDefault="00293AF5" w:rsidP="00293AF5">
      <w:pPr>
        <w:bidi/>
        <w:jc w:val="both"/>
        <w:rPr>
          <w:rFonts w:cs="David" w:hint="cs"/>
          <w:rtl/>
        </w:rPr>
      </w:pPr>
    </w:p>
    <w:p w14:paraId="44CF76EE" w14:textId="77777777" w:rsidR="00293AF5" w:rsidRDefault="00293AF5" w:rsidP="00293AF5">
      <w:pPr>
        <w:bidi/>
        <w:ind w:firstLine="720"/>
        <w:jc w:val="both"/>
        <w:rPr>
          <w:rFonts w:cs="David" w:hint="cs"/>
          <w:rtl/>
        </w:rPr>
      </w:pPr>
      <w:r>
        <w:rPr>
          <w:rFonts w:cs="David" w:hint="cs"/>
          <w:rtl/>
        </w:rPr>
        <w:t xml:space="preserve">חבר הכנסת שנלר, אומר לך איפה הבעיה בעיניי. כשאתה עשית עסקת סמים - אין לי ויכוח אתך. הבעיה היא שאתה חשוד, אתה עוד לא אשם, ולפעמים גם חושדים בכשרים, בכאלה שלא עשו. כאשר עושים מהלך של חיפוש בביתו של חבר כנסת, זה לא עניין פשוט. </w:t>
      </w:r>
    </w:p>
    <w:p w14:paraId="66126E83" w14:textId="77777777" w:rsidR="00293AF5" w:rsidRDefault="00293AF5" w:rsidP="00293AF5">
      <w:pPr>
        <w:bidi/>
        <w:jc w:val="both"/>
        <w:rPr>
          <w:rFonts w:cs="David" w:hint="cs"/>
          <w:rtl/>
        </w:rPr>
      </w:pPr>
    </w:p>
    <w:p w14:paraId="6C268090" w14:textId="77777777" w:rsidR="00293AF5" w:rsidRPr="00A53349" w:rsidRDefault="00293AF5" w:rsidP="00293AF5">
      <w:pPr>
        <w:keepNext/>
        <w:bidi/>
        <w:jc w:val="both"/>
        <w:rPr>
          <w:rFonts w:cs="David" w:hint="cs"/>
          <w:u w:val="single"/>
          <w:rtl/>
        </w:rPr>
      </w:pPr>
      <w:r>
        <w:rPr>
          <w:rFonts w:cs="David" w:hint="cs"/>
          <w:u w:val="single"/>
          <w:rtl/>
        </w:rPr>
        <w:t>עתניאל שנלר:</w:t>
      </w:r>
    </w:p>
    <w:p w14:paraId="1C1F0083" w14:textId="77777777" w:rsidR="00293AF5" w:rsidRDefault="00293AF5" w:rsidP="00293AF5">
      <w:pPr>
        <w:bidi/>
        <w:jc w:val="both"/>
        <w:rPr>
          <w:rFonts w:cs="David" w:hint="cs"/>
          <w:rtl/>
        </w:rPr>
      </w:pPr>
    </w:p>
    <w:p w14:paraId="6C636027" w14:textId="77777777" w:rsidR="00293AF5" w:rsidRDefault="00293AF5" w:rsidP="00293AF5">
      <w:pPr>
        <w:bidi/>
        <w:ind w:firstLine="720"/>
        <w:jc w:val="both"/>
        <w:rPr>
          <w:rFonts w:cs="David" w:hint="cs"/>
          <w:rtl/>
        </w:rPr>
      </w:pPr>
      <w:r>
        <w:rPr>
          <w:rFonts w:cs="David" w:hint="cs"/>
          <w:rtl/>
        </w:rPr>
        <w:t xml:space="preserve">אחרי כל הפרוצדורה. </w:t>
      </w:r>
    </w:p>
    <w:p w14:paraId="3B6CABB5" w14:textId="77777777" w:rsidR="00293AF5" w:rsidRDefault="00293AF5" w:rsidP="00293AF5">
      <w:pPr>
        <w:bidi/>
        <w:jc w:val="both"/>
        <w:rPr>
          <w:rFonts w:cs="David" w:hint="cs"/>
          <w:rtl/>
        </w:rPr>
      </w:pPr>
    </w:p>
    <w:p w14:paraId="53041C30" w14:textId="77777777" w:rsidR="00293AF5" w:rsidRDefault="00293AF5" w:rsidP="00293AF5">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5FBA4AAE" w14:textId="77777777" w:rsidR="00293AF5" w:rsidRDefault="00293AF5" w:rsidP="00293AF5">
      <w:pPr>
        <w:bidi/>
        <w:jc w:val="both"/>
        <w:rPr>
          <w:rFonts w:cs="David" w:hint="cs"/>
          <w:rtl/>
        </w:rPr>
      </w:pPr>
    </w:p>
    <w:p w14:paraId="08CFEEF9" w14:textId="77777777" w:rsidR="00293AF5" w:rsidRDefault="00293AF5" w:rsidP="00293AF5">
      <w:pPr>
        <w:bidi/>
        <w:ind w:firstLine="720"/>
        <w:jc w:val="both"/>
        <w:rPr>
          <w:rFonts w:cs="David" w:hint="cs"/>
          <w:rtl/>
        </w:rPr>
      </w:pPr>
      <w:r>
        <w:rPr>
          <w:rFonts w:cs="David" w:hint="cs"/>
          <w:rtl/>
        </w:rPr>
        <w:t xml:space="preserve">זה לא תהליך פשוט. אם ניקח תקופות רגישות, שאפשר לחשוב עליהן, שפתאום חושדים במישהו שאולי עושה משהו ונכנסים לביתו ומתחילים לחפש אצלו </w:t>
      </w:r>
      <w:r>
        <w:rPr>
          <w:rFonts w:cs="David"/>
          <w:rtl/>
        </w:rPr>
        <w:t>–</w:t>
      </w:r>
      <w:r>
        <w:rPr>
          <w:rFonts w:cs="David" w:hint="cs"/>
          <w:rtl/>
        </w:rPr>
        <w:t xml:space="preserve"> זה לא סיפור פשוט. אין שום ספק שאם הוא עשה עסקת סמים אין שום בעיה. אם נדע בהתחלה את התוצאה הסופית זה קל מאוד, הבעיה היא לא שם. </w:t>
      </w:r>
    </w:p>
    <w:p w14:paraId="2C0F804E" w14:textId="77777777" w:rsidR="00293AF5" w:rsidRDefault="00293AF5" w:rsidP="00293AF5">
      <w:pPr>
        <w:bidi/>
        <w:jc w:val="both"/>
        <w:rPr>
          <w:rFonts w:cs="David" w:hint="cs"/>
          <w:rtl/>
        </w:rPr>
      </w:pPr>
    </w:p>
    <w:p w14:paraId="69B9EC80" w14:textId="77777777" w:rsidR="00293AF5" w:rsidRPr="00A53349" w:rsidRDefault="00293AF5" w:rsidP="00293AF5">
      <w:pPr>
        <w:keepNext/>
        <w:bidi/>
        <w:jc w:val="both"/>
        <w:rPr>
          <w:rFonts w:cs="David" w:hint="cs"/>
          <w:u w:val="single"/>
          <w:rtl/>
        </w:rPr>
      </w:pPr>
      <w:r>
        <w:rPr>
          <w:rFonts w:cs="David" w:hint="cs"/>
          <w:u w:val="single"/>
          <w:rtl/>
        </w:rPr>
        <w:t>עתניאל שנלר:</w:t>
      </w:r>
    </w:p>
    <w:p w14:paraId="1CB2E53C" w14:textId="77777777" w:rsidR="00293AF5" w:rsidRDefault="00293AF5" w:rsidP="00293AF5">
      <w:pPr>
        <w:bidi/>
        <w:jc w:val="both"/>
        <w:rPr>
          <w:rFonts w:cs="David" w:hint="cs"/>
          <w:rtl/>
        </w:rPr>
      </w:pPr>
    </w:p>
    <w:p w14:paraId="1610F682" w14:textId="77777777" w:rsidR="00293AF5" w:rsidRDefault="00293AF5" w:rsidP="00293AF5">
      <w:pPr>
        <w:bidi/>
        <w:ind w:firstLine="720"/>
        <w:jc w:val="both"/>
        <w:rPr>
          <w:rFonts w:cs="David" w:hint="cs"/>
          <w:rtl/>
        </w:rPr>
      </w:pPr>
      <w:r>
        <w:rPr>
          <w:rFonts w:cs="David" w:hint="cs"/>
          <w:rtl/>
        </w:rPr>
        <w:t xml:space="preserve">בוא נשחק משחק סימולציה, ברשותך. ניקח לכיוון ההפוך, בשביל האיזון; אני עכשיו פעיל קיצוני, נער גבעות. חושבים שאני לא בסדר כי עשיתי דבר כזה או אחר, לא יכולים לנצל נגדי את העניין הזה כי בסופו של דבר יבוא ראש השב"כ ויפנה ליועץ המשפטי לממשלה, שיבקש הוכחות או סבירות, אמות מידה של סבירות גבוהה, יפנה לשופט, לוקחים את החבילה ושמים אצלו, הוא בוחן את הדברים, מודיעים ליושב ראש הכנסת. אז אם אני באמת נגד המדינה כנער גבעות </w:t>
      </w:r>
      <w:r>
        <w:rPr>
          <w:rFonts w:cs="David"/>
          <w:rtl/>
        </w:rPr>
        <w:t>–</w:t>
      </w:r>
      <w:r>
        <w:rPr>
          <w:rFonts w:cs="David" w:hint="cs"/>
          <w:rtl/>
        </w:rPr>
        <w:t xml:space="preserve"> חפש אותי וגם מתחת לבלטות שלי, ואם לא </w:t>
      </w:r>
      <w:r>
        <w:rPr>
          <w:rFonts w:cs="David"/>
          <w:rtl/>
        </w:rPr>
        <w:t>–</w:t>
      </w:r>
      <w:r>
        <w:rPr>
          <w:rFonts w:cs="David" w:hint="cs"/>
          <w:rtl/>
        </w:rPr>
        <w:t xml:space="preserve"> לא צריך לפחד מזה. </w:t>
      </w:r>
    </w:p>
    <w:p w14:paraId="23CD8630" w14:textId="77777777" w:rsidR="00293AF5" w:rsidRDefault="00293AF5" w:rsidP="00293AF5">
      <w:pPr>
        <w:bidi/>
        <w:jc w:val="both"/>
        <w:rPr>
          <w:rFonts w:cs="David" w:hint="cs"/>
          <w:rtl/>
        </w:rPr>
      </w:pPr>
    </w:p>
    <w:p w14:paraId="1EA19251" w14:textId="77777777" w:rsidR="00293AF5" w:rsidRDefault="00293AF5" w:rsidP="00293AF5">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3776EDB7" w14:textId="77777777" w:rsidR="00293AF5" w:rsidRDefault="00293AF5" w:rsidP="00293AF5">
      <w:pPr>
        <w:bidi/>
        <w:jc w:val="both"/>
        <w:rPr>
          <w:rFonts w:cs="David" w:hint="cs"/>
          <w:rtl/>
        </w:rPr>
      </w:pPr>
    </w:p>
    <w:p w14:paraId="688A5979" w14:textId="77777777" w:rsidR="00293AF5" w:rsidRDefault="00293AF5" w:rsidP="00293AF5">
      <w:pPr>
        <w:bidi/>
        <w:ind w:firstLine="720"/>
        <w:jc w:val="both"/>
        <w:rPr>
          <w:rFonts w:cs="David" w:hint="cs"/>
          <w:rtl/>
        </w:rPr>
      </w:pPr>
      <w:r>
        <w:rPr>
          <w:rFonts w:cs="David" w:hint="cs"/>
          <w:rtl/>
        </w:rPr>
        <w:t>אבל אם הבן שלך הוא בנוער הגבעות.</w:t>
      </w:r>
    </w:p>
    <w:p w14:paraId="1E97688D" w14:textId="77777777" w:rsidR="00293AF5" w:rsidRDefault="00293AF5" w:rsidP="00293AF5">
      <w:pPr>
        <w:bidi/>
        <w:ind w:firstLine="720"/>
        <w:jc w:val="both"/>
        <w:rPr>
          <w:rFonts w:cs="David" w:hint="cs"/>
          <w:rtl/>
        </w:rPr>
      </w:pPr>
    </w:p>
    <w:p w14:paraId="3192AAC9" w14:textId="77777777" w:rsidR="00293AF5" w:rsidRPr="00A53349" w:rsidRDefault="00293AF5" w:rsidP="00293AF5">
      <w:pPr>
        <w:keepNext/>
        <w:bidi/>
        <w:jc w:val="both"/>
        <w:rPr>
          <w:rFonts w:cs="David" w:hint="cs"/>
          <w:u w:val="single"/>
          <w:rtl/>
        </w:rPr>
      </w:pPr>
      <w:r>
        <w:rPr>
          <w:rFonts w:cs="David" w:hint="cs"/>
          <w:u w:val="single"/>
          <w:rtl/>
        </w:rPr>
        <w:t>עתניאל שנלר:</w:t>
      </w:r>
    </w:p>
    <w:p w14:paraId="62AEB862" w14:textId="77777777" w:rsidR="00293AF5" w:rsidRDefault="00293AF5" w:rsidP="00293AF5">
      <w:pPr>
        <w:bidi/>
        <w:ind w:firstLine="720"/>
        <w:jc w:val="both"/>
        <w:rPr>
          <w:rFonts w:cs="David" w:hint="cs"/>
          <w:rtl/>
        </w:rPr>
      </w:pPr>
    </w:p>
    <w:p w14:paraId="63E47FDC" w14:textId="77777777" w:rsidR="00293AF5" w:rsidRDefault="00293AF5" w:rsidP="00293AF5">
      <w:pPr>
        <w:bidi/>
        <w:ind w:firstLine="720"/>
        <w:jc w:val="both"/>
        <w:rPr>
          <w:rFonts w:cs="David" w:hint="cs"/>
          <w:rtl/>
        </w:rPr>
      </w:pPr>
      <w:r>
        <w:rPr>
          <w:rFonts w:cs="David" w:hint="cs"/>
          <w:rtl/>
        </w:rPr>
        <w:t xml:space="preserve">אדרבא, דלגו על הכול וקחו אותו מיד. </w:t>
      </w:r>
    </w:p>
    <w:p w14:paraId="500A0937" w14:textId="77777777" w:rsidR="00293AF5" w:rsidRDefault="00293AF5" w:rsidP="00293AF5">
      <w:pPr>
        <w:bidi/>
        <w:ind w:firstLine="720"/>
        <w:jc w:val="both"/>
        <w:rPr>
          <w:rFonts w:cs="David" w:hint="cs"/>
          <w:rtl/>
        </w:rPr>
      </w:pPr>
    </w:p>
    <w:p w14:paraId="2C106B35" w14:textId="77777777" w:rsidR="00293AF5" w:rsidRDefault="00293AF5" w:rsidP="00293AF5">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0CED9D22" w14:textId="77777777" w:rsidR="00293AF5" w:rsidRDefault="00293AF5" w:rsidP="00293AF5">
      <w:pPr>
        <w:bidi/>
        <w:ind w:firstLine="720"/>
        <w:jc w:val="both"/>
        <w:rPr>
          <w:rFonts w:cs="David" w:hint="cs"/>
          <w:rtl/>
        </w:rPr>
      </w:pPr>
    </w:p>
    <w:p w14:paraId="12B1E2C4" w14:textId="77777777" w:rsidR="00293AF5" w:rsidRDefault="00293AF5" w:rsidP="00293AF5">
      <w:pPr>
        <w:bidi/>
        <w:ind w:firstLine="720"/>
        <w:jc w:val="both"/>
        <w:rPr>
          <w:rFonts w:cs="David" w:hint="cs"/>
          <w:rtl/>
        </w:rPr>
      </w:pPr>
      <w:r>
        <w:rPr>
          <w:rFonts w:cs="David" w:hint="cs"/>
          <w:rtl/>
        </w:rPr>
        <w:t xml:space="preserve">כן, אבל השאלה היא אם החיפוש צריך להיות בחדר העבודה שלך בבית, שבו יש בדיוק באותו רגע פנייה של שוטר מתוך המשטרה, שמסכן את תפקידו והביא לידיעתך איזה דבר שהוא חשב שהוא מוכרח להביא לידיעתך. זאת השאלה. </w:t>
      </w:r>
    </w:p>
    <w:p w14:paraId="4D5542A2" w14:textId="77777777" w:rsidR="00293AF5" w:rsidRDefault="00293AF5" w:rsidP="00293AF5">
      <w:pPr>
        <w:bidi/>
        <w:jc w:val="both"/>
        <w:rPr>
          <w:rFonts w:cs="David" w:hint="cs"/>
          <w:rtl/>
        </w:rPr>
      </w:pPr>
    </w:p>
    <w:p w14:paraId="5AEA1AFD" w14:textId="77777777" w:rsidR="00293AF5" w:rsidRPr="00A53349" w:rsidRDefault="00293AF5" w:rsidP="00293AF5">
      <w:pPr>
        <w:keepNext/>
        <w:bidi/>
        <w:jc w:val="both"/>
        <w:rPr>
          <w:rFonts w:cs="David" w:hint="cs"/>
          <w:u w:val="single"/>
          <w:rtl/>
        </w:rPr>
      </w:pPr>
      <w:r>
        <w:rPr>
          <w:rFonts w:cs="David" w:hint="cs"/>
          <w:u w:val="single"/>
          <w:rtl/>
        </w:rPr>
        <w:t>עתניאל שנלר:</w:t>
      </w:r>
    </w:p>
    <w:p w14:paraId="621A4974" w14:textId="77777777" w:rsidR="00293AF5" w:rsidRDefault="00293AF5" w:rsidP="00293AF5">
      <w:pPr>
        <w:bidi/>
        <w:jc w:val="both"/>
        <w:rPr>
          <w:rFonts w:cs="David" w:hint="cs"/>
          <w:rtl/>
        </w:rPr>
      </w:pPr>
    </w:p>
    <w:p w14:paraId="2580D669" w14:textId="77777777" w:rsidR="00293AF5" w:rsidRDefault="00293AF5" w:rsidP="00293AF5">
      <w:pPr>
        <w:bidi/>
        <w:ind w:firstLine="720"/>
        <w:jc w:val="both"/>
        <w:rPr>
          <w:rFonts w:cs="David" w:hint="cs"/>
          <w:rtl/>
        </w:rPr>
      </w:pPr>
      <w:r>
        <w:rPr>
          <w:rFonts w:cs="David" w:hint="cs"/>
          <w:rtl/>
        </w:rPr>
        <w:t xml:space="preserve">מי רואה את זה? השופט העליון? היועץ המשפטי לממשלה? סודות המדינה אצלם, אז הוא ידע. </w:t>
      </w:r>
    </w:p>
    <w:p w14:paraId="5AAE49DE" w14:textId="77777777" w:rsidR="00293AF5" w:rsidRDefault="00293AF5" w:rsidP="00293AF5">
      <w:pPr>
        <w:bidi/>
        <w:jc w:val="both"/>
        <w:rPr>
          <w:rFonts w:cs="David" w:hint="cs"/>
          <w:rtl/>
        </w:rPr>
      </w:pPr>
    </w:p>
    <w:p w14:paraId="6B54ADAD" w14:textId="77777777" w:rsidR="00293AF5" w:rsidRDefault="00293AF5" w:rsidP="00293AF5">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2A97B27F" w14:textId="77777777" w:rsidR="00293AF5" w:rsidRDefault="00293AF5" w:rsidP="00293AF5">
      <w:pPr>
        <w:bidi/>
        <w:ind w:firstLine="720"/>
        <w:jc w:val="both"/>
        <w:rPr>
          <w:rFonts w:cs="David" w:hint="cs"/>
          <w:rtl/>
        </w:rPr>
      </w:pPr>
    </w:p>
    <w:p w14:paraId="18A7744D" w14:textId="77777777" w:rsidR="00293AF5" w:rsidRDefault="00293AF5" w:rsidP="00293AF5">
      <w:pPr>
        <w:bidi/>
        <w:ind w:firstLine="720"/>
        <w:jc w:val="both"/>
        <w:rPr>
          <w:rFonts w:cs="David" w:hint="cs"/>
          <w:rtl/>
        </w:rPr>
      </w:pPr>
      <w:r>
        <w:rPr>
          <w:rFonts w:cs="David" w:hint="cs"/>
          <w:rtl/>
        </w:rPr>
        <w:t xml:space="preserve">ברור לך שהאקט הזה הוא אקט שיש לו השלכות שהן הרבה מעבר לשאלה מי רואה איזשהו נייר. האקט הוא אקט לא פשוט. אני יכול לקחת את הגישה שלך עד הקצה ולומר שחוץ מחסינות על דברי שאתה אומר בפיך אין חסינות לכלום. גם זאת גישה. אולי לא צריך חסינות בכלל? הרי אף אחד מאתנו לא לוקח את התעודה שלו ונכנס למקום שהמשטרה סגרה בצו ואמרה: אל תתקרבו לשם כי שם יש מטען חבלה. אז אנחנו לא באים ומנופפים בתעודה הזו, אז בואו נוותר על החסינות בכלל. יכול להיות, אני לא קובע עמדה. אני רק אומר לך שהשאלה היא שאלה כבדה ולא פשוטה והיא גם שאלה שהיא מאוד בעיני המתבונן. מה שאנחנו רואים, כאלה שנמצאים </w:t>
      </w:r>
      <w:r>
        <w:rPr>
          <w:rFonts w:cs="David"/>
          <w:rtl/>
        </w:rPr>
        <w:t>–</w:t>
      </w:r>
      <w:r>
        <w:rPr>
          <w:rFonts w:cs="David" w:hint="cs"/>
          <w:rtl/>
        </w:rPr>
        <w:t xml:space="preserve"> אני מקווה לפחות </w:t>
      </w:r>
      <w:r>
        <w:rPr>
          <w:rFonts w:cs="David"/>
          <w:rtl/>
        </w:rPr>
        <w:t>–</w:t>
      </w:r>
      <w:r>
        <w:rPr>
          <w:rFonts w:cs="David" w:hint="cs"/>
          <w:rtl/>
        </w:rPr>
        <w:t xml:space="preserve"> באיזשהו במיינסטרים, האנשים בקצוות מסתכלים באופן שונה. החששות שלהם יותר גדולים, ואני חושב שבצדק. אני מבין אותם בעניין הזה. מצד שני, אני מסכים אתך לחלוטין </w:t>
      </w:r>
      <w:r>
        <w:rPr>
          <w:rFonts w:cs="David"/>
          <w:rtl/>
        </w:rPr>
        <w:t>–</w:t>
      </w:r>
      <w:r>
        <w:rPr>
          <w:rFonts w:cs="David" w:hint="cs"/>
          <w:rtl/>
        </w:rPr>
        <w:t xml:space="preserve"> כבר התבטאתי כמה פעמים שיש כמה חברי כנסת שהפכו את הסיעות שלהם ואת פעולתם פה למוצב קדמי של האויב, לפעמים מוצב ריגול של האויב. צריך לעשות איזון נכון. </w:t>
      </w:r>
    </w:p>
    <w:p w14:paraId="6B25705B" w14:textId="77777777" w:rsidR="00293AF5" w:rsidRDefault="00293AF5" w:rsidP="00293AF5">
      <w:pPr>
        <w:bidi/>
        <w:jc w:val="both"/>
        <w:rPr>
          <w:rFonts w:cs="David" w:hint="cs"/>
          <w:rtl/>
        </w:rPr>
      </w:pPr>
    </w:p>
    <w:p w14:paraId="165450B7" w14:textId="77777777" w:rsidR="00293AF5" w:rsidRPr="00A53349" w:rsidRDefault="00293AF5" w:rsidP="00293AF5">
      <w:pPr>
        <w:keepNext/>
        <w:bidi/>
        <w:jc w:val="both"/>
        <w:rPr>
          <w:rFonts w:cs="David" w:hint="cs"/>
          <w:u w:val="single"/>
          <w:rtl/>
        </w:rPr>
      </w:pPr>
      <w:r>
        <w:rPr>
          <w:rFonts w:cs="David" w:hint="cs"/>
          <w:u w:val="single"/>
          <w:rtl/>
        </w:rPr>
        <w:t>עתניאל שנלר:</w:t>
      </w:r>
    </w:p>
    <w:p w14:paraId="3BA9477C" w14:textId="77777777" w:rsidR="00293AF5" w:rsidRDefault="00293AF5" w:rsidP="00293AF5">
      <w:pPr>
        <w:bidi/>
        <w:jc w:val="both"/>
        <w:rPr>
          <w:rFonts w:cs="David" w:hint="cs"/>
          <w:rtl/>
        </w:rPr>
      </w:pPr>
    </w:p>
    <w:p w14:paraId="68283311" w14:textId="77777777" w:rsidR="00293AF5" w:rsidRDefault="00293AF5" w:rsidP="00293AF5">
      <w:pPr>
        <w:bidi/>
        <w:ind w:firstLine="720"/>
        <w:jc w:val="both"/>
        <w:rPr>
          <w:rFonts w:cs="David" w:hint="cs"/>
          <w:rtl/>
        </w:rPr>
      </w:pPr>
      <w:r>
        <w:rPr>
          <w:rFonts w:cs="David" w:hint="cs"/>
          <w:rtl/>
        </w:rPr>
        <w:t xml:space="preserve">יש עוד בעיה, אדוני היושב ראש, בעיה של הגינות כלפי חברי הכנסת. התחלתי בחוק מרחיב. נכון לרגע זה, שנינו חברי הכנסת היחידים כאן. התחייבתי שהחוק יהיה מצומצם, אני לא רוצה לפגוע במה שהתחייבתי. למרות שאני מאוד רוצה הרחבה, יש גם הגינות כלפי חבריי. </w:t>
      </w:r>
    </w:p>
    <w:p w14:paraId="693BF6E7" w14:textId="77777777" w:rsidR="00293AF5" w:rsidRDefault="00293AF5" w:rsidP="00293AF5">
      <w:pPr>
        <w:bidi/>
        <w:jc w:val="both"/>
        <w:rPr>
          <w:rFonts w:cs="David" w:hint="cs"/>
          <w:rtl/>
        </w:rPr>
      </w:pPr>
    </w:p>
    <w:p w14:paraId="3C7BF30E" w14:textId="77777777" w:rsidR="00293AF5" w:rsidRDefault="00293AF5" w:rsidP="00293AF5">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7A283294" w14:textId="77777777" w:rsidR="00293AF5" w:rsidRDefault="00293AF5" w:rsidP="00293AF5">
      <w:pPr>
        <w:bidi/>
        <w:jc w:val="both"/>
        <w:rPr>
          <w:rFonts w:cs="David" w:hint="cs"/>
          <w:rtl/>
        </w:rPr>
      </w:pPr>
    </w:p>
    <w:p w14:paraId="73295771" w14:textId="77777777" w:rsidR="00293AF5" w:rsidRDefault="00293AF5" w:rsidP="00293AF5">
      <w:pPr>
        <w:bidi/>
        <w:ind w:firstLine="720"/>
        <w:jc w:val="both"/>
        <w:rPr>
          <w:rFonts w:cs="David" w:hint="cs"/>
          <w:rtl/>
        </w:rPr>
      </w:pPr>
      <w:r>
        <w:rPr>
          <w:rFonts w:cs="David" w:hint="cs"/>
          <w:rtl/>
        </w:rPr>
        <w:t xml:space="preserve">אני מקבל, זו לא השאלה. השאלה היא מה גדר הצמצום. </w:t>
      </w:r>
    </w:p>
    <w:p w14:paraId="140C77AD" w14:textId="77777777" w:rsidR="00293AF5" w:rsidRDefault="00293AF5" w:rsidP="00293AF5">
      <w:pPr>
        <w:bidi/>
        <w:jc w:val="both"/>
        <w:rPr>
          <w:rFonts w:cs="David" w:hint="cs"/>
          <w:rtl/>
        </w:rPr>
      </w:pPr>
    </w:p>
    <w:p w14:paraId="3D57D16F" w14:textId="77777777" w:rsidR="00293AF5" w:rsidRPr="00A53349" w:rsidRDefault="00293AF5" w:rsidP="00293AF5">
      <w:pPr>
        <w:keepNext/>
        <w:bidi/>
        <w:jc w:val="both"/>
        <w:rPr>
          <w:rFonts w:cs="David" w:hint="cs"/>
          <w:u w:val="single"/>
          <w:rtl/>
        </w:rPr>
      </w:pPr>
      <w:r>
        <w:rPr>
          <w:rFonts w:cs="David" w:hint="cs"/>
          <w:u w:val="single"/>
          <w:rtl/>
        </w:rPr>
        <w:t>עתניאל שנלר:</w:t>
      </w:r>
    </w:p>
    <w:p w14:paraId="6D0A61E5" w14:textId="77777777" w:rsidR="00293AF5" w:rsidRDefault="00293AF5" w:rsidP="00293AF5">
      <w:pPr>
        <w:bidi/>
        <w:jc w:val="both"/>
        <w:rPr>
          <w:rFonts w:cs="David" w:hint="cs"/>
          <w:rtl/>
        </w:rPr>
      </w:pPr>
    </w:p>
    <w:p w14:paraId="425A6E79" w14:textId="77777777" w:rsidR="00293AF5" w:rsidRDefault="00293AF5" w:rsidP="00293AF5">
      <w:pPr>
        <w:bidi/>
        <w:ind w:firstLine="720"/>
        <w:jc w:val="both"/>
        <w:rPr>
          <w:rFonts w:cs="David" w:hint="cs"/>
          <w:rtl/>
        </w:rPr>
      </w:pPr>
      <w:r>
        <w:rPr>
          <w:rFonts w:cs="David" w:hint="cs"/>
          <w:rtl/>
        </w:rPr>
        <w:t xml:space="preserve">אני בעד לקבל את ההצעה הבסיסית המצומצמת, ואני חוזר על המלצתי: אחרי שהיא תתקבל אשמח מאוד להרחיב דיון על הדבר הזה. </w:t>
      </w:r>
    </w:p>
    <w:p w14:paraId="224D0188" w14:textId="77777777" w:rsidR="00293AF5" w:rsidRDefault="00293AF5" w:rsidP="00293AF5">
      <w:pPr>
        <w:bidi/>
        <w:ind w:firstLine="720"/>
        <w:jc w:val="both"/>
        <w:rPr>
          <w:rFonts w:cs="David" w:hint="cs"/>
          <w:rtl/>
        </w:rPr>
      </w:pPr>
    </w:p>
    <w:p w14:paraId="7F40959F" w14:textId="77777777" w:rsidR="00293AF5" w:rsidRDefault="00293AF5" w:rsidP="00293AF5">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6BB8DF15" w14:textId="77777777" w:rsidR="00293AF5" w:rsidRDefault="00293AF5" w:rsidP="00293AF5">
      <w:pPr>
        <w:bidi/>
        <w:ind w:firstLine="720"/>
        <w:jc w:val="both"/>
        <w:rPr>
          <w:rFonts w:cs="David" w:hint="cs"/>
          <w:rtl/>
        </w:rPr>
      </w:pPr>
    </w:p>
    <w:p w14:paraId="2E531F3E" w14:textId="77777777" w:rsidR="00293AF5" w:rsidRDefault="00293AF5" w:rsidP="00293AF5">
      <w:pPr>
        <w:bidi/>
        <w:ind w:firstLine="720"/>
        <w:jc w:val="both"/>
        <w:rPr>
          <w:rFonts w:cs="David" w:hint="cs"/>
          <w:rtl/>
        </w:rPr>
      </w:pPr>
      <w:r>
        <w:rPr>
          <w:rFonts w:cs="David" w:hint="cs"/>
          <w:rtl/>
        </w:rPr>
        <w:t xml:space="preserve">בסדר גמור. המשרד לביטחון פנים, בבקשה. </w:t>
      </w:r>
    </w:p>
    <w:p w14:paraId="45E255AE" w14:textId="77777777" w:rsidR="00293AF5" w:rsidRDefault="00293AF5" w:rsidP="00293AF5">
      <w:pPr>
        <w:bidi/>
        <w:jc w:val="both"/>
        <w:rPr>
          <w:rFonts w:cs="David" w:hint="cs"/>
          <w:rtl/>
        </w:rPr>
      </w:pPr>
    </w:p>
    <w:p w14:paraId="16FDCAFB" w14:textId="77777777" w:rsidR="00293AF5" w:rsidRPr="00221C65" w:rsidRDefault="00293AF5" w:rsidP="00293AF5">
      <w:pPr>
        <w:bidi/>
        <w:jc w:val="both"/>
        <w:rPr>
          <w:rFonts w:cs="David" w:hint="cs"/>
          <w:u w:val="single"/>
          <w:rtl/>
        </w:rPr>
      </w:pPr>
      <w:r w:rsidRPr="00221C65">
        <w:rPr>
          <w:rFonts w:cs="David" w:hint="cs"/>
          <w:u w:val="single"/>
          <w:rtl/>
        </w:rPr>
        <w:t>יואל הדר</w:t>
      </w:r>
      <w:r>
        <w:rPr>
          <w:rFonts w:cs="David" w:hint="cs"/>
          <w:u w:val="single"/>
          <w:rtl/>
        </w:rPr>
        <w:t>:</w:t>
      </w:r>
    </w:p>
    <w:p w14:paraId="2160BFB3" w14:textId="77777777" w:rsidR="00293AF5" w:rsidRDefault="00293AF5" w:rsidP="00293AF5">
      <w:pPr>
        <w:bidi/>
        <w:jc w:val="both"/>
        <w:rPr>
          <w:rFonts w:cs="David" w:hint="cs"/>
          <w:rtl/>
        </w:rPr>
      </w:pPr>
    </w:p>
    <w:p w14:paraId="17A6F891" w14:textId="77777777" w:rsidR="00293AF5" w:rsidRDefault="00293AF5" w:rsidP="00293AF5">
      <w:pPr>
        <w:bidi/>
        <w:ind w:firstLine="720"/>
        <w:jc w:val="both"/>
        <w:rPr>
          <w:rFonts w:cs="David" w:hint="cs"/>
          <w:rtl/>
        </w:rPr>
      </w:pPr>
      <w:r>
        <w:rPr>
          <w:rFonts w:cs="David" w:hint="cs"/>
          <w:rtl/>
        </w:rPr>
        <w:t xml:space="preserve">המשרד לביטחון פנים כפוף להחלטת המשלה בעניין הזה אז אנחנו לא מביעים עמדה. כמו שהיושב אמר, אנחנו סבורים שיש צורך ליצור אחידות, לפחות בכל מה שקשור בהאזנת סתר וחוק החיפוש, כי גם לדעתנו האזנת סתר יותר דרקונית מאשר החיפוש. הנושא הוא ערכי במהותו. זה מה שחברי הכנסת סבורים, שנושא ההרחבה אולי יותר נכון כי זה קשור לנושא של ערכים </w:t>
      </w:r>
      <w:r>
        <w:rPr>
          <w:rFonts w:cs="David"/>
          <w:rtl/>
        </w:rPr>
        <w:t>–</w:t>
      </w:r>
      <w:r>
        <w:rPr>
          <w:rFonts w:cs="David" w:hint="cs"/>
          <w:rtl/>
        </w:rPr>
        <w:t xml:space="preserve"> מה בדיוק נדרש מחבר כנסת. לכן הצעת החוק המורחבת יותר היא יותר נכונה, לטעמנו, כשיש את המנגנונים, שזה לא רק מנגנון של הרשות המבצעת אלא גם של הרשות השופטת. זה בהיררכיה הכי גבוהה של שני המנגנונים האלה, שייתנו את המענה לחשש שהועלה פה. אני מניח שהצעת החוק לא נולדה רק בגלל הדיון התיאורטי אלא נולדה מפני שקיים חשש מסוים וחשבו שגם הציבור צריך להיות מוגן מפני החשש הזה. אם הציבור צריך להיות מוגן מפני החשש הזה אז יש מקום לצד המורחב, כשידונו במכלול הרחב, יחד עם הנושא של האזנת הסתר, וזה ייתן מענה כללי. </w:t>
      </w:r>
    </w:p>
    <w:p w14:paraId="7B9A918A" w14:textId="77777777" w:rsidR="00293AF5" w:rsidRDefault="00293AF5" w:rsidP="00293AF5">
      <w:pPr>
        <w:bidi/>
        <w:ind w:firstLine="720"/>
        <w:jc w:val="both"/>
        <w:rPr>
          <w:rFonts w:cs="David" w:hint="cs"/>
          <w:rtl/>
        </w:rPr>
      </w:pPr>
    </w:p>
    <w:p w14:paraId="73CE442E" w14:textId="77777777" w:rsidR="00293AF5" w:rsidRDefault="00293AF5" w:rsidP="00293AF5">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4B1A8C06" w14:textId="77777777" w:rsidR="00293AF5" w:rsidRDefault="00293AF5" w:rsidP="00293AF5">
      <w:pPr>
        <w:bidi/>
        <w:ind w:firstLine="720"/>
        <w:jc w:val="both"/>
        <w:rPr>
          <w:rFonts w:cs="David" w:hint="cs"/>
          <w:rtl/>
        </w:rPr>
      </w:pPr>
    </w:p>
    <w:p w14:paraId="547AB0FF" w14:textId="77777777" w:rsidR="00293AF5" w:rsidRDefault="00293AF5" w:rsidP="00293AF5">
      <w:pPr>
        <w:bidi/>
        <w:ind w:firstLine="720"/>
        <w:jc w:val="both"/>
        <w:rPr>
          <w:rFonts w:cs="David" w:hint="cs"/>
          <w:rtl/>
        </w:rPr>
      </w:pPr>
      <w:r>
        <w:rPr>
          <w:rFonts w:cs="David" w:hint="cs"/>
          <w:rtl/>
        </w:rPr>
        <w:t xml:space="preserve">תודה. שירות הביטחון הכללי, בבקשה. </w:t>
      </w:r>
    </w:p>
    <w:p w14:paraId="01E51948" w14:textId="77777777" w:rsidR="00293AF5" w:rsidRDefault="00293AF5" w:rsidP="00293AF5">
      <w:pPr>
        <w:bidi/>
        <w:jc w:val="both"/>
        <w:rPr>
          <w:rFonts w:cs="David" w:hint="cs"/>
          <w:rtl/>
        </w:rPr>
      </w:pPr>
    </w:p>
    <w:p w14:paraId="4D078F2F" w14:textId="77777777" w:rsidR="00293AF5" w:rsidRPr="00221C65" w:rsidRDefault="00293AF5" w:rsidP="00293AF5">
      <w:pPr>
        <w:bidi/>
        <w:jc w:val="both"/>
        <w:rPr>
          <w:rFonts w:cs="David" w:hint="cs"/>
          <w:u w:val="single"/>
          <w:rtl/>
        </w:rPr>
      </w:pPr>
      <w:r>
        <w:rPr>
          <w:rFonts w:cs="David" w:hint="cs"/>
          <w:u w:val="single"/>
          <w:rtl/>
        </w:rPr>
        <w:t>א':</w:t>
      </w:r>
    </w:p>
    <w:p w14:paraId="360CE87A" w14:textId="77777777" w:rsidR="00293AF5" w:rsidRDefault="00293AF5" w:rsidP="00293AF5">
      <w:pPr>
        <w:bidi/>
        <w:jc w:val="both"/>
        <w:rPr>
          <w:rFonts w:cs="David" w:hint="cs"/>
          <w:rtl/>
        </w:rPr>
      </w:pPr>
    </w:p>
    <w:p w14:paraId="283F581A" w14:textId="77777777" w:rsidR="00293AF5" w:rsidRDefault="00293AF5" w:rsidP="00293AF5">
      <w:pPr>
        <w:bidi/>
        <w:ind w:firstLine="720"/>
        <w:jc w:val="both"/>
        <w:rPr>
          <w:rFonts w:cs="David" w:hint="cs"/>
          <w:rtl/>
        </w:rPr>
      </w:pPr>
      <w:r>
        <w:rPr>
          <w:rFonts w:cs="David" w:hint="cs"/>
          <w:rtl/>
        </w:rPr>
        <w:t xml:space="preserve">אנחנו, כחלק מהמדינה, לא יוזמים ולא דוחפים הצעות חוק שפוגעות בריבונות הכנסת. אני כאן בעיקר בשביל לענות על שאלות. אני מדבר רק מהזווית של הביטחון. בשנים האחרונות היו כמה חקירות שהגיעו לרמה פומבית, כך שהדברים האלה קורים, זה לא דבר תיאורטי. </w:t>
      </w:r>
    </w:p>
    <w:p w14:paraId="2123B7BC" w14:textId="77777777" w:rsidR="00293AF5" w:rsidRDefault="00293AF5" w:rsidP="00293AF5">
      <w:pPr>
        <w:bidi/>
        <w:ind w:firstLine="720"/>
        <w:jc w:val="both"/>
        <w:rPr>
          <w:rFonts w:cs="David" w:hint="cs"/>
          <w:rtl/>
        </w:rPr>
      </w:pPr>
    </w:p>
    <w:p w14:paraId="724C7C6A" w14:textId="77777777" w:rsidR="00293AF5" w:rsidRDefault="00293AF5" w:rsidP="00293AF5">
      <w:pPr>
        <w:bidi/>
        <w:ind w:firstLine="720"/>
        <w:jc w:val="both"/>
        <w:rPr>
          <w:rFonts w:cs="David" w:hint="cs"/>
          <w:rtl/>
        </w:rPr>
      </w:pPr>
      <w:r>
        <w:rPr>
          <w:rFonts w:cs="David" w:hint="cs"/>
          <w:rtl/>
        </w:rPr>
        <w:t xml:space="preserve">דבר שני, יש הבדל בין האזנת סתר לבין חיפוש. האזנת סתר, בדרך כלל, היא חשאית, לא גלויה. יודע עליה ראש השב"כ, שופט בית המשפט העליון ולפי הפרוצדורה. חיפוש הוא אקט פומבי בדרך כלל. אם אתה הולך לבית של מישהו, כל התקשורת שם, ואתה גם נבחן אחרת ציבורית. פה אתה כבר בסוף החקירה, ואם אתה עושה פעולה כזאת יש מבחן של ציבורי, צריך להסביר מה עשית שם. לכן יש פה עוד ריסון בעצם העובדה שזה עניין פומבי. </w:t>
      </w:r>
    </w:p>
    <w:p w14:paraId="7B4DD588" w14:textId="77777777" w:rsidR="00293AF5" w:rsidRDefault="00293AF5" w:rsidP="00293AF5">
      <w:pPr>
        <w:bidi/>
        <w:ind w:firstLine="720"/>
        <w:jc w:val="both"/>
        <w:rPr>
          <w:rFonts w:cs="David" w:hint="cs"/>
          <w:rtl/>
        </w:rPr>
      </w:pPr>
    </w:p>
    <w:p w14:paraId="7405B951" w14:textId="77777777" w:rsidR="00293AF5" w:rsidRDefault="00293AF5" w:rsidP="00293AF5">
      <w:pPr>
        <w:bidi/>
        <w:ind w:firstLine="720"/>
        <w:jc w:val="both"/>
        <w:rPr>
          <w:rFonts w:cs="David" w:hint="cs"/>
          <w:rtl/>
        </w:rPr>
      </w:pPr>
      <w:r>
        <w:rPr>
          <w:rFonts w:cs="David" w:hint="cs"/>
          <w:rtl/>
        </w:rPr>
        <w:t xml:space="preserve">כרגע המצב המשפטי הוא שאין שום אפשרות לבצע חיפוש אצל חבר כנסת, החסינות היא מוחלטת. לכן, ככל שיש חקירה, אני חושב שיש אינטרס ציבורי בכך שחקירה </w:t>
      </w:r>
      <w:r>
        <w:rPr>
          <w:rFonts w:cs="David"/>
          <w:rtl/>
        </w:rPr>
        <w:t>–</w:t>
      </w:r>
      <w:r>
        <w:rPr>
          <w:rFonts w:cs="David" w:hint="cs"/>
          <w:rtl/>
        </w:rPr>
        <w:t xml:space="preserve"> בוודאי גלויה - תהיה כזאת שבסופו של דבר אפשר יהיה להביא ראיות ולהתמודד עם הדבר הזה ולא להשאיר את זה רק בצורה של חשדות. אלה כלים שאנחנו, כרשות מודיעין וחקירה, נשמח שיהיו, תהא הפרוצדורה אשר תהא. במובן הפרוצדוראלי, במובן זה שרואה את זה היועץ המשפטי לממשלה וזה לא נמצא רק אצל הרשות המבצעת וזה הולך לשופט בית המשפט העליון </w:t>
      </w:r>
      <w:r>
        <w:rPr>
          <w:rFonts w:cs="David"/>
          <w:rtl/>
        </w:rPr>
        <w:t>–</w:t>
      </w:r>
      <w:r>
        <w:rPr>
          <w:rFonts w:cs="David" w:hint="cs"/>
          <w:rtl/>
        </w:rPr>
        <w:t xml:space="preserve"> כל מכשול שתשימו בדרך הוא פחות בעייתי מבחינתנו, ובלבד שעצם האפשרות שבמקרים המתאימים, הקיצוניים, שיצדיקו את הפעולה הזאת, זה יהיה אפשרי. </w:t>
      </w:r>
    </w:p>
    <w:p w14:paraId="1AA33C75" w14:textId="77777777" w:rsidR="00293AF5" w:rsidRDefault="00293AF5" w:rsidP="00293AF5">
      <w:pPr>
        <w:bidi/>
        <w:jc w:val="both"/>
        <w:rPr>
          <w:rFonts w:cs="David" w:hint="cs"/>
          <w:rtl/>
        </w:rPr>
      </w:pPr>
    </w:p>
    <w:p w14:paraId="03531ADE" w14:textId="77777777" w:rsidR="00293AF5" w:rsidRPr="00E8313A" w:rsidRDefault="00293AF5" w:rsidP="00293AF5">
      <w:pPr>
        <w:bidi/>
        <w:jc w:val="both"/>
        <w:rPr>
          <w:rFonts w:cs="David" w:hint="cs"/>
          <w:u w:val="single"/>
          <w:rtl/>
        </w:rPr>
      </w:pPr>
      <w:r w:rsidRPr="00E8313A">
        <w:rPr>
          <w:rFonts w:cs="David" w:hint="cs"/>
          <w:u w:val="single"/>
          <w:rtl/>
        </w:rPr>
        <w:t>אביטל בגין:</w:t>
      </w:r>
    </w:p>
    <w:p w14:paraId="263A5944" w14:textId="77777777" w:rsidR="00293AF5" w:rsidRDefault="00293AF5" w:rsidP="00293AF5">
      <w:pPr>
        <w:bidi/>
        <w:jc w:val="both"/>
        <w:rPr>
          <w:rFonts w:cs="David" w:hint="cs"/>
          <w:rtl/>
        </w:rPr>
      </w:pPr>
    </w:p>
    <w:p w14:paraId="277F5C66" w14:textId="77777777" w:rsidR="00293AF5" w:rsidRDefault="00293AF5" w:rsidP="00293AF5">
      <w:pPr>
        <w:bidi/>
        <w:ind w:firstLine="720"/>
        <w:jc w:val="both"/>
        <w:rPr>
          <w:rFonts w:cs="David" w:hint="cs"/>
          <w:rtl/>
        </w:rPr>
      </w:pPr>
      <w:r>
        <w:rPr>
          <w:rFonts w:cs="David" w:hint="cs"/>
          <w:rtl/>
        </w:rPr>
        <w:t xml:space="preserve">אני רוצה להוסיף לגבי הסעיף האחרון, סעיף (6) לנוסח שהונח בפני הוועדה. קודם אדוני היושב ראש העיר שבדיוק כשהשוטר נכנס מונח על השולחן איזשהו מסמך. הכלל שמוצע פה, והוא הכלל שנכון להיום גם לפי הנהלים של המשטרה בחיפוש אצל בעלי חסיונות, שהשוטר אינו מסתכל בחומר. החומר מועבר סגור לבית המשפט, ובית המשפט יכול להכריע במתן זכות טיעון לחבר הכנסת האם יש קשר ענייני לעבודתו של חבר הכנסת או לא. אני חושבת שזה משהו מאוד משמעותי בכלל זה שאין פה חשיפה של הרשות המבצעת לחומר. </w:t>
      </w:r>
    </w:p>
    <w:p w14:paraId="5C08859A" w14:textId="77777777" w:rsidR="00293AF5" w:rsidRDefault="00293AF5" w:rsidP="00293AF5">
      <w:pPr>
        <w:bidi/>
        <w:jc w:val="both"/>
        <w:rPr>
          <w:rFonts w:cs="David" w:hint="cs"/>
          <w:rtl/>
        </w:rPr>
      </w:pPr>
    </w:p>
    <w:p w14:paraId="4DFA48E6" w14:textId="77777777" w:rsidR="00293AF5" w:rsidRDefault="00293AF5" w:rsidP="00293AF5">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15CB853C" w14:textId="77777777" w:rsidR="00293AF5" w:rsidRDefault="00293AF5" w:rsidP="00293AF5">
      <w:pPr>
        <w:bidi/>
        <w:jc w:val="both"/>
        <w:rPr>
          <w:rFonts w:cs="David" w:hint="cs"/>
          <w:u w:val="single"/>
          <w:rtl/>
        </w:rPr>
      </w:pPr>
    </w:p>
    <w:p w14:paraId="3BC314EE" w14:textId="77777777" w:rsidR="00293AF5" w:rsidRDefault="00293AF5" w:rsidP="00293AF5">
      <w:pPr>
        <w:bidi/>
        <w:ind w:firstLine="720"/>
        <w:jc w:val="both"/>
        <w:rPr>
          <w:rFonts w:cs="David" w:hint="cs"/>
          <w:rtl/>
        </w:rPr>
      </w:pPr>
      <w:r>
        <w:rPr>
          <w:rFonts w:cs="David" w:hint="cs"/>
          <w:rtl/>
        </w:rPr>
        <w:t xml:space="preserve">אני מסכים. הפרוצדורה שאובה מההסדר שנעשה לגבי עורכי דין בחיפוש במשרדיהם. מאחר שהייתי פעיל בלשכה ויצא לי ללוות אי-אלו מקרים כאלה </w:t>
      </w:r>
      <w:r>
        <w:rPr>
          <w:rFonts w:cs="David"/>
          <w:rtl/>
        </w:rPr>
        <w:t>–</w:t>
      </w:r>
      <w:r>
        <w:rPr>
          <w:rFonts w:cs="David" w:hint="cs"/>
          <w:rtl/>
        </w:rPr>
        <w:t xml:space="preserve"> זה נכון. זה הרבה יותר טוב מאשר משהו שהוא פרוץ לחלוטין, אבל יש פה אלמנט שאי-אפשר להתעלם ממנו. יכול להיות שמישהו יגיד שלא צריך חסינות בכלל, אבל אין ספק שחדירה כזאת היא לא דבר פשוט. </w:t>
      </w:r>
    </w:p>
    <w:p w14:paraId="4606C8E6" w14:textId="77777777" w:rsidR="00293AF5" w:rsidRDefault="00293AF5" w:rsidP="00293AF5">
      <w:pPr>
        <w:bidi/>
        <w:ind w:firstLine="720"/>
        <w:jc w:val="both"/>
        <w:rPr>
          <w:rFonts w:cs="David" w:hint="cs"/>
          <w:rtl/>
        </w:rPr>
      </w:pPr>
    </w:p>
    <w:p w14:paraId="0D56029D" w14:textId="77777777" w:rsidR="00293AF5" w:rsidRDefault="00293AF5" w:rsidP="00293AF5">
      <w:pPr>
        <w:bidi/>
        <w:ind w:firstLine="720"/>
        <w:jc w:val="both"/>
        <w:rPr>
          <w:rFonts w:cs="David" w:hint="cs"/>
          <w:rtl/>
        </w:rPr>
      </w:pPr>
      <w:r>
        <w:rPr>
          <w:rFonts w:cs="David" w:hint="cs"/>
          <w:rtl/>
        </w:rPr>
        <w:t xml:space="preserve">לפיכך, הייתי רוצה לומר משהו ולהציע הצעת סיכום כדי שנוכל להצביע עליה. אני מבין שיש גם הסתייגויות שהוגשו. </w:t>
      </w:r>
    </w:p>
    <w:p w14:paraId="37AEF975" w14:textId="77777777" w:rsidR="00293AF5" w:rsidRDefault="00293AF5" w:rsidP="00293AF5">
      <w:pPr>
        <w:bidi/>
        <w:jc w:val="both"/>
        <w:rPr>
          <w:rFonts w:cs="David" w:hint="cs"/>
          <w:rtl/>
        </w:rPr>
      </w:pPr>
    </w:p>
    <w:p w14:paraId="4EA4CEBA" w14:textId="77777777" w:rsidR="00293AF5" w:rsidRPr="002D0E69" w:rsidRDefault="00293AF5" w:rsidP="00293AF5">
      <w:pPr>
        <w:bidi/>
        <w:jc w:val="both"/>
        <w:rPr>
          <w:rFonts w:cs="David" w:hint="cs"/>
          <w:u w:val="single"/>
          <w:rtl/>
        </w:rPr>
      </w:pPr>
      <w:r w:rsidRPr="002D0E69">
        <w:rPr>
          <w:rFonts w:cs="David" w:hint="cs"/>
          <w:u w:val="single"/>
          <w:rtl/>
        </w:rPr>
        <w:t>ארבל</w:t>
      </w:r>
      <w:r>
        <w:rPr>
          <w:rFonts w:cs="David" w:hint="cs"/>
          <w:u w:val="single"/>
          <w:rtl/>
        </w:rPr>
        <w:t xml:space="preserve"> אסטרחן:</w:t>
      </w:r>
    </w:p>
    <w:p w14:paraId="239B8B84" w14:textId="77777777" w:rsidR="00293AF5" w:rsidRDefault="00293AF5" w:rsidP="00293AF5">
      <w:pPr>
        <w:bidi/>
        <w:jc w:val="both"/>
        <w:rPr>
          <w:rFonts w:cs="David" w:hint="cs"/>
          <w:rtl/>
        </w:rPr>
      </w:pPr>
    </w:p>
    <w:p w14:paraId="2144078B" w14:textId="77777777" w:rsidR="00293AF5" w:rsidRDefault="00293AF5" w:rsidP="00293AF5">
      <w:pPr>
        <w:bidi/>
        <w:ind w:firstLine="720"/>
        <w:jc w:val="both"/>
        <w:rPr>
          <w:rFonts w:cs="David" w:hint="cs"/>
          <w:rtl/>
        </w:rPr>
      </w:pPr>
      <w:r>
        <w:rPr>
          <w:rFonts w:cs="David" w:hint="cs"/>
          <w:rtl/>
        </w:rPr>
        <w:t xml:space="preserve">רק שתי הסתייגויות, של סיעת חד"ש. הן לא כל כך מתאימות. </w:t>
      </w:r>
    </w:p>
    <w:p w14:paraId="49E22900" w14:textId="77777777" w:rsidR="00293AF5" w:rsidRDefault="00293AF5" w:rsidP="00293AF5">
      <w:pPr>
        <w:bidi/>
        <w:jc w:val="both"/>
        <w:rPr>
          <w:rFonts w:cs="David" w:hint="cs"/>
          <w:rtl/>
        </w:rPr>
      </w:pPr>
    </w:p>
    <w:p w14:paraId="044BC61C" w14:textId="77777777" w:rsidR="00293AF5" w:rsidRDefault="00293AF5" w:rsidP="00293AF5">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69FBE33B" w14:textId="77777777" w:rsidR="00293AF5" w:rsidRDefault="00293AF5" w:rsidP="00293AF5">
      <w:pPr>
        <w:bidi/>
        <w:jc w:val="both"/>
        <w:rPr>
          <w:rFonts w:cs="David" w:hint="cs"/>
          <w:u w:val="single"/>
          <w:rtl/>
        </w:rPr>
      </w:pPr>
    </w:p>
    <w:p w14:paraId="7F493E13" w14:textId="77777777" w:rsidR="00293AF5" w:rsidRDefault="00293AF5" w:rsidP="00293AF5">
      <w:pPr>
        <w:bidi/>
        <w:ind w:firstLine="720"/>
        <w:jc w:val="both"/>
        <w:rPr>
          <w:rFonts w:cs="David" w:hint="cs"/>
          <w:rtl/>
        </w:rPr>
      </w:pPr>
      <w:r>
        <w:rPr>
          <w:rFonts w:cs="David" w:hint="cs"/>
          <w:rtl/>
        </w:rPr>
        <w:t xml:space="preserve">תיכף נתייחס. דבר ראשון, מצערת מאוד הנוכחות הדלה בישיבה הזאת. אני חושב שהנושא מאוד מאוד חשוב. העובדה שחברי כנסת כמעט ולא מגיעים לדיוני התקנון, אתה כבר השלמנו, אבל האם גם סוגיית החסינות היא דלת משתתפים? אני חושב שזה דבר מצער.בעיניי זו סוגיה חשובה וחבל שהדברים נראים כך. </w:t>
      </w:r>
    </w:p>
    <w:p w14:paraId="37DF5178" w14:textId="77777777" w:rsidR="00293AF5" w:rsidRDefault="00293AF5" w:rsidP="00293AF5">
      <w:pPr>
        <w:bidi/>
        <w:jc w:val="both"/>
        <w:rPr>
          <w:rFonts w:cs="David" w:hint="cs"/>
          <w:rtl/>
        </w:rPr>
      </w:pPr>
    </w:p>
    <w:p w14:paraId="0D453819" w14:textId="77777777" w:rsidR="00293AF5" w:rsidRDefault="00293AF5" w:rsidP="00293AF5">
      <w:pPr>
        <w:bidi/>
        <w:ind w:firstLine="720"/>
        <w:jc w:val="both"/>
        <w:rPr>
          <w:rFonts w:cs="David" w:hint="cs"/>
          <w:rtl/>
        </w:rPr>
      </w:pPr>
      <w:r>
        <w:rPr>
          <w:rFonts w:cs="David" w:hint="cs"/>
          <w:rtl/>
        </w:rPr>
        <w:t xml:space="preserve">בי"ת, חבר הכנסת שנלר, אני הייתי מציע כך, ותאמר לי אם זה מקובל עליך. מאחר שלא נוכל להיכנס עכשיו לסוגיה של האזנות הסתר, נתקן את הסעיף כך שיתייחס אך ורק לאותם שני מצבי קיצון שהצעת. זה אחד. שניים, אני מציע שהצו יוגבל רק למקרים שבהם חבר הכנסת עצמו הוא החשוד. </w:t>
      </w:r>
    </w:p>
    <w:p w14:paraId="3385BFD8" w14:textId="77777777" w:rsidR="00293AF5" w:rsidRDefault="00293AF5" w:rsidP="00293AF5">
      <w:pPr>
        <w:bidi/>
        <w:jc w:val="both"/>
        <w:rPr>
          <w:rFonts w:cs="David" w:hint="cs"/>
          <w:rtl/>
        </w:rPr>
      </w:pPr>
    </w:p>
    <w:p w14:paraId="2D1D941E" w14:textId="77777777" w:rsidR="00293AF5" w:rsidRDefault="00293AF5" w:rsidP="00293AF5">
      <w:pPr>
        <w:bidi/>
        <w:jc w:val="both"/>
        <w:rPr>
          <w:rFonts w:cs="David" w:hint="cs"/>
          <w:u w:val="single"/>
          <w:rtl/>
        </w:rPr>
      </w:pPr>
      <w:r>
        <w:rPr>
          <w:rFonts w:cs="David" w:hint="cs"/>
          <w:u w:val="single"/>
          <w:rtl/>
        </w:rPr>
        <w:t>עתניאל שנלר</w:t>
      </w:r>
      <w:r w:rsidRPr="00E36EB4">
        <w:rPr>
          <w:rFonts w:cs="David" w:hint="cs"/>
          <w:u w:val="single"/>
          <w:rtl/>
        </w:rPr>
        <w:t>:</w:t>
      </w:r>
    </w:p>
    <w:p w14:paraId="62C803C9" w14:textId="77777777" w:rsidR="00293AF5" w:rsidRDefault="00293AF5" w:rsidP="00293AF5">
      <w:pPr>
        <w:bidi/>
        <w:jc w:val="both"/>
        <w:rPr>
          <w:rFonts w:cs="David" w:hint="cs"/>
          <w:u w:val="single"/>
          <w:rtl/>
        </w:rPr>
      </w:pPr>
    </w:p>
    <w:p w14:paraId="2E461B66" w14:textId="77777777" w:rsidR="00293AF5" w:rsidRDefault="00293AF5" w:rsidP="00293AF5">
      <w:pPr>
        <w:bidi/>
        <w:ind w:firstLine="720"/>
        <w:jc w:val="both"/>
        <w:rPr>
          <w:rFonts w:cs="David" w:hint="cs"/>
          <w:rtl/>
        </w:rPr>
      </w:pPr>
      <w:r>
        <w:rPr>
          <w:rFonts w:cs="David" w:hint="cs"/>
          <w:rtl/>
        </w:rPr>
        <w:t xml:space="preserve">זה מה שכתוב כאן, בנוסח הישן. </w:t>
      </w:r>
    </w:p>
    <w:p w14:paraId="5295E8AD" w14:textId="77777777" w:rsidR="00293AF5" w:rsidRDefault="00293AF5" w:rsidP="00293AF5">
      <w:pPr>
        <w:bidi/>
        <w:jc w:val="both"/>
        <w:rPr>
          <w:rFonts w:cs="David" w:hint="cs"/>
          <w:rtl/>
        </w:rPr>
      </w:pPr>
    </w:p>
    <w:p w14:paraId="5C0C1FC5" w14:textId="77777777" w:rsidR="00293AF5" w:rsidRDefault="00293AF5" w:rsidP="00293AF5">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582BAA1F" w14:textId="77777777" w:rsidR="00293AF5" w:rsidRDefault="00293AF5" w:rsidP="00293AF5">
      <w:pPr>
        <w:bidi/>
        <w:jc w:val="both"/>
        <w:rPr>
          <w:rFonts w:cs="David" w:hint="cs"/>
          <w:u w:val="single"/>
          <w:rtl/>
        </w:rPr>
      </w:pPr>
    </w:p>
    <w:p w14:paraId="1E2A5423" w14:textId="77777777" w:rsidR="00293AF5" w:rsidRDefault="00293AF5" w:rsidP="00293AF5">
      <w:pPr>
        <w:bidi/>
        <w:ind w:firstLine="720"/>
        <w:jc w:val="both"/>
        <w:rPr>
          <w:rFonts w:cs="David" w:hint="cs"/>
          <w:rtl/>
        </w:rPr>
      </w:pPr>
      <w:r>
        <w:rPr>
          <w:rFonts w:cs="David" w:hint="cs"/>
          <w:rtl/>
        </w:rPr>
        <w:t xml:space="preserve">כן. אני יודע שזה היה הכיוון מלכתחילה, אבל אני רוצה שנהיה חדים וברורים. אני מציע שבהנחה שנידרש לסוגיית הנושא של הסעיף שנוגע להאזנת סתר, בתוך המסגרת הזאת ננסה אחר כך לייצר איזושהי האחדה. </w:t>
      </w:r>
    </w:p>
    <w:p w14:paraId="58EA7344" w14:textId="77777777" w:rsidR="00293AF5" w:rsidRDefault="00293AF5" w:rsidP="00293AF5">
      <w:pPr>
        <w:bidi/>
        <w:ind w:firstLine="720"/>
        <w:jc w:val="both"/>
        <w:rPr>
          <w:rFonts w:cs="David" w:hint="cs"/>
          <w:rtl/>
        </w:rPr>
      </w:pPr>
    </w:p>
    <w:p w14:paraId="3554EC84" w14:textId="77777777" w:rsidR="00293AF5" w:rsidRDefault="00293AF5" w:rsidP="00293AF5">
      <w:pPr>
        <w:bidi/>
        <w:jc w:val="both"/>
        <w:rPr>
          <w:rFonts w:cs="David" w:hint="cs"/>
          <w:u w:val="single"/>
          <w:rtl/>
        </w:rPr>
      </w:pPr>
      <w:r>
        <w:rPr>
          <w:rFonts w:cs="David" w:hint="cs"/>
          <w:u w:val="single"/>
          <w:rtl/>
        </w:rPr>
        <w:t>עתניאל שנלר</w:t>
      </w:r>
      <w:r w:rsidRPr="00E36EB4">
        <w:rPr>
          <w:rFonts w:cs="David" w:hint="cs"/>
          <w:u w:val="single"/>
          <w:rtl/>
        </w:rPr>
        <w:t>:</w:t>
      </w:r>
    </w:p>
    <w:p w14:paraId="1602649D" w14:textId="77777777" w:rsidR="00293AF5" w:rsidRDefault="00293AF5" w:rsidP="00293AF5">
      <w:pPr>
        <w:bidi/>
        <w:jc w:val="both"/>
        <w:rPr>
          <w:rFonts w:cs="David" w:hint="cs"/>
          <w:u w:val="single"/>
          <w:rtl/>
        </w:rPr>
      </w:pPr>
    </w:p>
    <w:p w14:paraId="74DA9AA5" w14:textId="77777777" w:rsidR="00293AF5" w:rsidRDefault="00293AF5" w:rsidP="00293AF5">
      <w:pPr>
        <w:bidi/>
        <w:ind w:firstLine="720"/>
        <w:jc w:val="both"/>
        <w:rPr>
          <w:rFonts w:cs="David" w:hint="cs"/>
          <w:rtl/>
        </w:rPr>
      </w:pPr>
      <w:r>
        <w:rPr>
          <w:rFonts w:cs="David" w:hint="cs"/>
          <w:rtl/>
        </w:rPr>
        <w:t xml:space="preserve">אולי ניקח את הדבר הזה, נניח אותו עכשיו ונריץ בהרצה מהירה. </w:t>
      </w:r>
    </w:p>
    <w:p w14:paraId="016BB451" w14:textId="77777777" w:rsidR="00293AF5" w:rsidRDefault="00293AF5" w:rsidP="00293AF5">
      <w:pPr>
        <w:bidi/>
        <w:jc w:val="both"/>
        <w:rPr>
          <w:rFonts w:cs="David" w:hint="cs"/>
          <w:rtl/>
        </w:rPr>
      </w:pPr>
    </w:p>
    <w:p w14:paraId="1BF12B05" w14:textId="77777777" w:rsidR="00293AF5" w:rsidRDefault="00293AF5" w:rsidP="00293AF5">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0E0C1D03" w14:textId="77777777" w:rsidR="00293AF5" w:rsidRDefault="00293AF5" w:rsidP="00293AF5">
      <w:pPr>
        <w:bidi/>
        <w:jc w:val="both"/>
        <w:rPr>
          <w:rFonts w:cs="David" w:hint="cs"/>
          <w:u w:val="single"/>
          <w:rtl/>
        </w:rPr>
      </w:pPr>
    </w:p>
    <w:p w14:paraId="01C1B1EE" w14:textId="77777777" w:rsidR="00293AF5" w:rsidRDefault="00293AF5" w:rsidP="00293AF5">
      <w:pPr>
        <w:bidi/>
        <w:ind w:firstLine="720"/>
        <w:jc w:val="both"/>
        <w:rPr>
          <w:rFonts w:cs="David" w:hint="cs"/>
          <w:rtl/>
        </w:rPr>
      </w:pPr>
      <w:r>
        <w:rPr>
          <w:rFonts w:cs="David" w:hint="cs"/>
          <w:rtl/>
        </w:rPr>
        <w:t xml:space="preserve">גם אפשרות. צריך להבין שכאן נעשה צמצום דרמטי ביחס למה שקיים היום בהאזנות הסתר. </w:t>
      </w:r>
    </w:p>
    <w:p w14:paraId="7ED3AB45" w14:textId="77777777" w:rsidR="00293AF5" w:rsidRDefault="00293AF5" w:rsidP="00293AF5">
      <w:pPr>
        <w:bidi/>
        <w:jc w:val="both"/>
        <w:rPr>
          <w:rFonts w:cs="David" w:hint="cs"/>
          <w:rtl/>
        </w:rPr>
      </w:pPr>
    </w:p>
    <w:p w14:paraId="195E7A48" w14:textId="77777777" w:rsidR="00293AF5" w:rsidRPr="002C3275" w:rsidRDefault="00293AF5" w:rsidP="00293AF5">
      <w:pPr>
        <w:bidi/>
        <w:jc w:val="both"/>
        <w:rPr>
          <w:rFonts w:cs="David" w:hint="cs"/>
          <w:u w:val="single"/>
          <w:rtl/>
        </w:rPr>
      </w:pPr>
      <w:r w:rsidRPr="002C3275">
        <w:rPr>
          <w:rFonts w:cs="David" w:hint="cs"/>
          <w:u w:val="single"/>
          <w:rtl/>
        </w:rPr>
        <w:t>איל ינון:</w:t>
      </w:r>
    </w:p>
    <w:p w14:paraId="5885E6DC" w14:textId="77777777" w:rsidR="00293AF5" w:rsidRDefault="00293AF5" w:rsidP="00293AF5">
      <w:pPr>
        <w:bidi/>
        <w:jc w:val="both"/>
        <w:rPr>
          <w:rFonts w:cs="David" w:hint="cs"/>
          <w:rtl/>
        </w:rPr>
      </w:pPr>
    </w:p>
    <w:p w14:paraId="23F6636F" w14:textId="77777777" w:rsidR="00293AF5" w:rsidRDefault="00293AF5" w:rsidP="00293AF5">
      <w:pPr>
        <w:bidi/>
        <w:ind w:firstLine="720"/>
        <w:jc w:val="both"/>
        <w:rPr>
          <w:rFonts w:cs="David" w:hint="cs"/>
          <w:rtl/>
        </w:rPr>
      </w:pPr>
      <w:r>
        <w:rPr>
          <w:rFonts w:cs="David" w:hint="cs"/>
          <w:rtl/>
        </w:rPr>
        <w:t xml:space="preserve">הוא לא מציע לצמצם. הוא מרחיב. </w:t>
      </w:r>
    </w:p>
    <w:p w14:paraId="3E51672D" w14:textId="77777777" w:rsidR="00293AF5" w:rsidRDefault="00293AF5" w:rsidP="00293AF5">
      <w:pPr>
        <w:bidi/>
        <w:jc w:val="both"/>
        <w:rPr>
          <w:rFonts w:cs="David" w:hint="cs"/>
          <w:rtl/>
        </w:rPr>
      </w:pPr>
    </w:p>
    <w:p w14:paraId="53EFF89F" w14:textId="77777777" w:rsidR="00293AF5" w:rsidRDefault="00293AF5" w:rsidP="00293AF5">
      <w:pPr>
        <w:bidi/>
        <w:jc w:val="both"/>
        <w:rPr>
          <w:rFonts w:cs="David" w:hint="cs"/>
          <w:u w:val="single"/>
          <w:rtl/>
        </w:rPr>
      </w:pPr>
      <w:r>
        <w:rPr>
          <w:rFonts w:cs="David" w:hint="cs"/>
          <w:u w:val="single"/>
          <w:rtl/>
        </w:rPr>
        <w:t>עתניאל שנלר</w:t>
      </w:r>
      <w:r w:rsidRPr="00E36EB4">
        <w:rPr>
          <w:rFonts w:cs="David" w:hint="cs"/>
          <w:u w:val="single"/>
          <w:rtl/>
        </w:rPr>
        <w:t>:</w:t>
      </w:r>
    </w:p>
    <w:p w14:paraId="3821CC58" w14:textId="77777777" w:rsidR="00293AF5" w:rsidRDefault="00293AF5" w:rsidP="00293AF5">
      <w:pPr>
        <w:bidi/>
        <w:jc w:val="both"/>
        <w:rPr>
          <w:rFonts w:cs="David" w:hint="cs"/>
          <w:u w:val="single"/>
          <w:rtl/>
        </w:rPr>
      </w:pPr>
    </w:p>
    <w:p w14:paraId="03A92AFB" w14:textId="77777777" w:rsidR="00293AF5" w:rsidRDefault="00293AF5" w:rsidP="00293AF5">
      <w:pPr>
        <w:bidi/>
        <w:ind w:firstLine="720"/>
        <w:jc w:val="both"/>
        <w:rPr>
          <w:rFonts w:cs="David" w:hint="cs"/>
          <w:rtl/>
        </w:rPr>
      </w:pPr>
      <w:r>
        <w:rPr>
          <w:rFonts w:cs="David" w:hint="cs"/>
          <w:rtl/>
        </w:rPr>
        <w:t xml:space="preserve">את זה נעביר עכשיו. נהפוך את זה להצעת חוק פרטית. </w:t>
      </w:r>
    </w:p>
    <w:p w14:paraId="0BE29EF3" w14:textId="77777777" w:rsidR="00293AF5" w:rsidRDefault="00293AF5" w:rsidP="00293AF5">
      <w:pPr>
        <w:bidi/>
        <w:jc w:val="both"/>
        <w:rPr>
          <w:rFonts w:cs="David" w:hint="cs"/>
          <w:rtl/>
        </w:rPr>
      </w:pPr>
    </w:p>
    <w:p w14:paraId="0FF899DC" w14:textId="77777777" w:rsidR="00293AF5" w:rsidRDefault="00293AF5" w:rsidP="00293AF5">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4F334EA2" w14:textId="77777777" w:rsidR="00293AF5" w:rsidRDefault="00293AF5" w:rsidP="00293AF5">
      <w:pPr>
        <w:bidi/>
        <w:jc w:val="both"/>
        <w:rPr>
          <w:rFonts w:cs="David" w:hint="cs"/>
          <w:u w:val="single"/>
          <w:rtl/>
        </w:rPr>
      </w:pPr>
    </w:p>
    <w:p w14:paraId="7E5C8227" w14:textId="77777777" w:rsidR="00293AF5" w:rsidRDefault="00293AF5" w:rsidP="00293AF5">
      <w:pPr>
        <w:bidi/>
        <w:ind w:firstLine="720"/>
        <w:jc w:val="both"/>
        <w:rPr>
          <w:rFonts w:cs="David" w:hint="cs"/>
          <w:rtl/>
        </w:rPr>
      </w:pPr>
      <w:r>
        <w:rPr>
          <w:rFonts w:cs="David" w:hint="cs"/>
          <w:rtl/>
        </w:rPr>
        <w:t xml:space="preserve">זה אתה בהחלט יכול. הבעיה שלי היא השאלה מה נכלל בתוך 2א(ב)(1), כי להחיל באופן גורף את הקיים </w:t>
      </w:r>
      <w:r>
        <w:rPr>
          <w:rFonts w:cs="David"/>
          <w:rtl/>
        </w:rPr>
        <w:t>–</w:t>
      </w:r>
      <w:r>
        <w:rPr>
          <w:rFonts w:cs="David" w:hint="cs"/>
          <w:rtl/>
        </w:rPr>
        <w:t xml:space="preserve"> אני לא יודע. יכול להיות שצריך להוסיף לקיים או לגרוע ממנו. אני חושב שזה מחייב דיון, אבל אני חושב שברגע שנכריע שם נכון יהיה לבצע את ההתאמות כאן, עד כמה שאפשר. </w:t>
      </w:r>
    </w:p>
    <w:p w14:paraId="3DFA0230" w14:textId="77777777" w:rsidR="00293AF5" w:rsidRDefault="00293AF5" w:rsidP="00293AF5">
      <w:pPr>
        <w:bidi/>
        <w:jc w:val="both"/>
        <w:rPr>
          <w:rFonts w:cs="David" w:hint="cs"/>
          <w:rtl/>
        </w:rPr>
      </w:pPr>
    </w:p>
    <w:p w14:paraId="3B32B432" w14:textId="77777777" w:rsidR="00293AF5" w:rsidRPr="00A423F1" w:rsidRDefault="00293AF5" w:rsidP="00293AF5">
      <w:pPr>
        <w:bidi/>
        <w:jc w:val="both"/>
        <w:rPr>
          <w:rFonts w:cs="David" w:hint="cs"/>
          <w:rtl/>
        </w:rPr>
      </w:pPr>
      <w:r w:rsidRPr="00A423F1">
        <w:rPr>
          <w:rFonts w:cs="David" w:hint="cs"/>
          <w:rtl/>
        </w:rPr>
        <w:t>עמי ברקוביץ:</w:t>
      </w:r>
    </w:p>
    <w:p w14:paraId="2337A3F4" w14:textId="77777777" w:rsidR="00293AF5" w:rsidRPr="00A423F1" w:rsidRDefault="00293AF5" w:rsidP="00293AF5">
      <w:pPr>
        <w:bidi/>
        <w:jc w:val="both"/>
        <w:rPr>
          <w:rFonts w:cs="David" w:hint="cs"/>
          <w:rtl/>
        </w:rPr>
      </w:pPr>
    </w:p>
    <w:p w14:paraId="28998D8D" w14:textId="77777777" w:rsidR="00293AF5" w:rsidRDefault="00293AF5" w:rsidP="00293AF5">
      <w:pPr>
        <w:bidi/>
        <w:ind w:firstLine="720"/>
        <w:jc w:val="both"/>
        <w:rPr>
          <w:rFonts w:cs="David" w:hint="cs"/>
          <w:rtl/>
        </w:rPr>
      </w:pPr>
      <w:r w:rsidRPr="00A423F1">
        <w:rPr>
          <w:rFonts w:cs="David" w:hint="cs"/>
          <w:rtl/>
        </w:rPr>
        <w:t>כיוון שהנוסח הזה שמדובר בו לא מהודק עד הסוף, להבנתי, אני מבקש, אם אפשר, לא</w:t>
      </w:r>
      <w:r>
        <w:rPr>
          <w:rFonts w:cs="David" w:hint="cs"/>
          <w:rtl/>
        </w:rPr>
        <w:t xml:space="preserve"> להצביע עליו היום. אם זה הולך לקריאה שניה ושלישית היינו רוצים לסגור את התיאום מול הנהלת בתי המשפט, שזה מטיל עליהם - - -  </w:t>
      </w:r>
    </w:p>
    <w:p w14:paraId="25D81FC2" w14:textId="77777777" w:rsidR="00293AF5" w:rsidRDefault="00293AF5" w:rsidP="00293AF5">
      <w:pPr>
        <w:bidi/>
        <w:jc w:val="both"/>
        <w:rPr>
          <w:rFonts w:cs="David" w:hint="cs"/>
          <w:rtl/>
        </w:rPr>
      </w:pPr>
    </w:p>
    <w:p w14:paraId="6F471E87" w14:textId="77777777" w:rsidR="00293AF5" w:rsidRDefault="00293AF5" w:rsidP="00293AF5">
      <w:pPr>
        <w:bidi/>
        <w:jc w:val="both"/>
        <w:rPr>
          <w:rFonts w:cs="David" w:hint="cs"/>
          <w:u w:val="single"/>
          <w:rtl/>
        </w:rPr>
      </w:pPr>
      <w:r>
        <w:rPr>
          <w:rFonts w:cs="David" w:hint="cs"/>
          <w:u w:val="single"/>
          <w:rtl/>
        </w:rPr>
        <w:t>עתניאל שנלר</w:t>
      </w:r>
      <w:r w:rsidRPr="00E36EB4">
        <w:rPr>
          <w:rFonts w:cs="David" w:hint="cs"/>
          <w:u w:val="single"/>
          <w:rtl/>
        </w:rPr>
        <w:t>:</w:t>
      </w:r>
    </w:p>
    <w:p w14:paraId="166B2512" w14:textId="77777777" w:rsidR="00293AF5" w:rsidRDefault="00293AF5" w:rsidP="00293AF5">
      <w:pPr>
        <w:bidi/>
        <w:jc w:val="both"/>
        <w:rPr>
          <w:rFonts w:cs="David" w:hint="cs"/>
          <w:u w:val="single"/>
          <w:rtl/>
        </w:rPr>
      </w:pPr>
    </w:p>
    <w:p w14:paraId="2779D91D" w14:textId="77777777" w:rsidR="00293AF5" w:rsidRDefault="00293AF5" w:rsidP="00293AF5">
      <w:pPr>
        <w:bidi/>
        <w:ind w:firstLine="720"/>
        <w:jc w:val="both"/>
        <w:rPr>
          <w:rFonts w:cs="David" w:hint="cs"/>
          <w:rtl/>
        </w:rPr>
      </w:pPr>
      <w:r>
        <w:rPr>
          <w:rFonts w:cs="David" w:hint="cs"/>
          <w:rtl/>
        </w:rPr>
        <w:t xml:space="preserve">אני מתנגד לדבר הזה. זה ישב כבר חודשים רבים מאוד. הם יעשו אחר כך תיקונים במייל. אם לא נצביע היום זה לא יעבור, אני יודע מה אני אומר. מי שמבקש לא להצביע בעצם רוצה לקבור את החוק הזה. </w:t>
      </w:r>
    </w:p>
    <w:p w14:paraId="088B0282" w14:textId="77777777" w:rsidR="00293AF5" w:rsidRDefault="00293AF5" w:rsidP="00293AF5">
      <w:pPr>
        <w:bidi/>
        <w:ind w:firstLine="720"/>
        <w:jc w:val="both"/>
        <w:rPr>
          <w:rFonts w:cs="David" w:hint="cs"/>
          <w:rtl/>
        </w:rPr>
      </w:pPr>
    </w:p>
    <w:p w14:paraId="57EBE7F4" w14:textId="77777777" w:rsidR="00293AF5" w:rsidRPr="00E8313A" w:rsidRDefault="00293AF5" w:rsidP="00293AF5">
      <w:pPr>
        <w:bidi/>
        <w:jc w:val="both"/>
        <w:rPr>
          <w:rFonts w:cs="David" w:hint="cs"/>
          <w:u w:val="single"/>
          <w:rtl/>
        </w:rPr>
      </w:pPr>
      <w:r w:rsidRPr="00E8313A">
        <w:rPr>
          <w:rFonts w:cs="David" w:hint="cs"/>
          <w:u w:val="single"/>
          <w:rtl/>
        </w:rPr>
        <w:t>עמי</w:t>
      </w:r>
      <w:r>
        <w:rPr>
          <w:rFonts w:cs="David" w:hint="cs"/>
          <w:u w:val="single"/>
          <w:rtl/>
        </w:rPr>
        <w:t xml:space="preserve"> ברקוביץ:</w:t>
      </w:r>
    </w:p>
    <w:p w14:paraId="102E545C" w14:textId="77777777" w:rsidR="00293AF5" w:rsidRDefault="00293AF5" w:rsidP="00293AF5">
      <w:pPr>
        <w:bidi/>
        <w:jc w:val="both"/>
        <w:rPr>
          <w:rFonts w:cs="David" w:hint="cs"/>
          <w:rtl/>
        </w:rPr>
      </w:pPr>
    </w:p>
    <w:p w14:paraId="5C67034B" w14:textId="77777777" w:rsidR="00293AF5" w:rsidRDefault="00293AF5" w:rsidP="00293AF5">
      <w:pPr>
        <w:bidi/>
        <w:jc w:val="both"/>
        <w:rPr>
          <w:rFonts w:cs="David" w:hint="cs"/>
          <w:rtl/>
        </w:rPr>
      </w:pPr>
      <w:r>
        <w:rPr>
          <w:rFonts w:cs="David" w:hint="cs"/>
          <w:rtl/>
        </w:rPr>
        <w:tab/>
        <w:t xml:space="preserve">לא נכון. אני אומר לך כעמדה מקצועית - - - </w:t>
      </w:r>
    </w:p>
    <w:p w14:paraId="76F64516" w14:textId="77777777" w:rsidR="00293AF5" w:rsidRDefault="00293AF5" w:rsidP="00293AF5">
      <w:pPr>
        <w:bidi/>
        <w:jc w:val="both"/>
        <w:rPr>
          <w:rFonts w:cs="David" w:hint="cs"/>
          <w:rtl/>
        </w:rPr>
      </w:pPr>
    </w:p>
    <w:p w14:paraId="60C54BF6" w14:textId="77777777" w:rsidR="00293AF5" w:rsidRDefault="00293AF5" w:rsidP="00293AF5">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0BFFF6A9" w14:textId="77777777" w:rsidR="00293AF5" w:rsidRDefault="00293AF5" w:rsidP="00293AF5">
      <w:pPr>
        <w:bidi/>
        <w:jc w:val="both"/>
        <w:rPr>
          <w:rFonts w:cs="David" w:hint="cs"/>
          <w:rtl/>
        </w:rPr>
      </w:pPr>
    </w:p>
    <w:p w14:paraId="75A66026" w14:textId="77777777" w:rsidR="00293AF5" w:rsidRDefault="00293AF5" w:rsidP="00293AF5">
      <w:pPr>
        <w:bidi/>
        <w:jc w:val="both"/>
        <w:rPr>
          <w:rFonts w:cs="David" w:hint="cs"/>
          <w:rtl/>
        </w:rPr>
      </w:pPr>
      <w:r>
        <w:rPr>
          <w:rFonts w:cs="David" w:hint="cs"/>
          <w:rtl/>
        </w:rPr>
        <w:tab/>
        <w:t xml:space="preserve">אני חושב שהבקשה היא לגיטימית והגיונית, אבל מכיוון שאנחנו נמצאים בסד הזמנים שאנחנו נמצאים בו המשמעות היא שהעניין לא יסתיים. לא נספיק לגמור את זה אם לא נצביע. השאלה אם יש פה איזה שהם פערים - - - </w:t>
      </w:r>
    </w:p>
    <w:p w14:paraId="0AC378D6" w14:textId="77777777" w:rsidR="00293AF5" w:rsidRDefault="00293AF5" w:rsidP="00293AF5">
      <w:pPr>
        <w:bidi/>
        <w:jc w:val="both"/>
        <w:rPr>
          <w:rFonts w:cs="David" w:hint="cs"/>
          <w:rtl/>
        </w:rPr>
      </w:pPr>
    </w:p>
    <w:p w14:paraId="07FF53EE" w14:textId="77777777" w:rsidR="00293AF5" w:rsidRPr="00E8313A" w:rsidRDefault="00293AF5" w:rsidP="00293AF5">
      <w:pPr>
        <w:bidi/>
        <w:jc w:val="both"/>
        <w:rPr>
          <w:rFonts w:cs="David" w:hint="cs"/>
          <w:u w:val="single"/>
          <w:rtl/>
        </w:rPr>
      </w:pPr>
      <w:r w:rsidRPr="00E8313A">
        <w:rPr>
          <w:rFonts w:cs="David" w:hint="cs"/>
          <w:u w:val="single"/>
          <w:rtl/>
        </w:rPr>
        <w:t>עמי</w:t>
      </w:r>
      <w:r>
        <w:rPr>
          <w:rFonts w:cs="David" w:hint="cs"/>
          <w:u w:val="single"/>
          <w:rtl/>
        </w:rPr>
        <w:t xml:space="preserve"> ברקוביץ:</w:t>
      </w:r>
    </w:p>
    <w:p w14:paraId="69438F0D" w14:textId="77777777" w:rsidR="00293AF5" w:rsidRDefault="00293AF5" w:rsidP="00293AF5">
      <w:pPr>
        <w:bidi/>
        <w:jc w:val="both"/>
        <w:rPr>
          <w:rFonts w:cs="David" w:hint="cs"/>
          <w:rtl/>
        </w:rPr>
      </w:pPr>
    </w:p>
    <w:p w14:paraId="5FD3CB66" w14:textId="77777777" w:rsidR="00293AF5" w:rsidRDefault="00293AF5" w:rsidP="00293AF5">
      <w:pPr>
        <w:bidi/>
        <w:ind w:firstLine="720"/>
        <w:jc w:val="both"/>
        <w:rPr>
          <w:rFonts w:cs="David" w:hint="cs"/>
          <w:rtl/>
        </w:rPr>
      </w:pPr>
      <w:r>
        <w:rPr>
          <w:rFonts w:cs="David" w:hint="cs"/>
          <w:rtl/>
        </w:rPr>
        <w:t xml:space="preserve">אנחנו מבקשים פרק זמן של שבוע. </w:t>
      </w:r>
    </w:p>
    <w:p w14:paraId="5B2EF48D" w14:textId="77777777" w:rsidR="00293AF5" w:rsidRDefault="00293AF5" w:rsidP="00293AF5">
      <w:pPr>
        <w:bidi/>
        <w:ind w:firstLine="720"/>
        <w:jc w:val="both"/>
        <w:rPr>
          <w:rFonts w:cs="David" w:hint="cs"/>
          <w:rtl/>
        </w:rPr>
      </w:pPr>
    </w:p>
    <w:p w14:paraId="33689FAA" w14:textId="77777777" w:rsidR="00293AF5" w:rsidRPr="00A53349" w:rsidRDefault="00293AF5" w:rsidP="00293AF5">
      <w:pPr>
        <w:keepNext/>
        <w:bidi/>
        <w:jc w:val="both"/>
        <w:rPr>
          <w:rFonts w:cs="David" w:hint="cs"/>
          <w:u w:val="single"/>
          <w:rtl/>
        </w:rPr>
      </w:pPr>
      <w:r>
        <w:rPr>
          <w:rFonts w:cs="David" w:hint="cs"/>
          <w:u w:val="single"/>
          <w:rtl/>
        </w:rPr>
        <w:t>עתניאל שנלר:</w:t>
      </w:r>
    </w:p>
    <w:p w14:paraId="4FC1F973" w14:textId="77777777" w:rsidR="00293AF5" w:rsidRDefault="00293AF5" w:rsidP="00293AF5">
      <w:pPr>
        <w:bidi/>
        <w:ind w:firstLine="720"/>
        <w:jc w:val="both"/>
        <w:rPr>
          <w:rFonts w:cs="David" w:hint="cs"/>
          <w:rtl/>
        </w:rPr>
      </w:pPr>
    </w:p>
    <w:p w14:paraId="5F8B8F8F" w14:textId="77777777" w:rsidR="00293AF5" w:rsidRDefault="00293AF5" w:rsidP="00293AF5">
      <w:pPr>
        <w:bidi/>
        <w:ind w:firstLine="720"/>
        <w:jc w:val="both"/>
        <w:rPr>
          <w:rFonts w:cs="David" w:hint="cs"/>
          <w:rtl/>
        </w:rPr>
      </w:pPr>
      <w:r>
        <w:rPr>
          <w:rFonts w:cs="David" w:hint="cs"/>
          <w:rtl/>
        </w:rPr>
        <w:t xml:space="preserve">תעלה דבר קונקרטי. </w:t>
      </w:r>
    </w:p>
    <w:p w14:paraId="080F588A" w14:textId="77777777" w:rsidR="00293AF5" w:rsidRDefault="00293AF5" w:rsidP="00293AF5">
      <w:pPr>
        <w:bidi/>
        <w:ind w:firstLine="720"/>
        <w:jc w:val="both"/>
        <w:rPr>
          <w:rFonts w:cs="David" w:hint="cs"/>
          <w:rtl/>
        </w:rPr>
      </w:pPr>
    </w:p>
    <w:p w14:paraId="4FC455B6" w14:textId="77777777" w:rsidR="00293AF5" w:rsidRPr="00E8313A" w:rsidRDefault="00293AF5" w:rsidP="00293AF5">
      <w:pPr>
        <w:bidi/>
        <w:jc w:val="both"/>
        <w:rPr>
          <w:rFonts w:cs="David" w:hint="cs"/>
          <w:u w:val="single"/>
          <w:rtl/>
        </w:rPr>
      </w:pPr>
      <w:r w:rsidRPr="00E8313A">
        <w:rPr>
          <w:rFonts w:cs="David" w:hint="cs"/>
          <w:u w:val="single"/>
          <w:rtl/>
        </w:rPr>
        <w:t>עמי</w:t>
      </w:r>
      <w:r>
        <w:rPr>
          <w:rFonts w:cs="David" w:hint="cs"/>
          <w:u w:val="single"/>
          <w:rtl/>
        </w:rPr>
        <w:t xml:space="preserve"> ברקוביץ:</w:t>
      </w:r>
    </w:p>
    <w:p w14:paraId="3A190E12" w14:textId="77777777" w:rsidR="00293AF5" w:rsidRDefault="00293AF5" w:rsidP="00293AF5">
      <w:pPr>
        <w:bidi/>
        <w:ind w:firstLine="720"/>
        <w:jc w:val="both"/>
        <w:rPr>
          <w:rFonts w:cs="David" w:hint="cs"/>
          <w:rtl/>
        </w:rPr>
      </w:pPr>
    </w:p>
    <w:p w14:paraId="6E3D920B" w14:textId="77777777" w:rsidR="00293AF5" w:rsidRDefault="00293AF5" w:rsidP="00293AF5">
      <w:pPr>
        <w:bidi/>
        <w:ind w:firstLine="720"/>
        <w:jc w:val="both"/>
        <w:rPr>
          <w:rFonts w:cs="David" w:hint="cs"/>
          <w:rtl/>
        </w:rPr>
      </w:pPr>
      <w:r>
        <w:rPr>
          <w:rFonts w:cs="David" w:hint="cs"/>
          <w:rtl/>
        </w:rPr>
        <w:t xml:space="preserve">אמרתי. למשל, הנושא של הטלת מטלה כזאת על נשיא בית המשפט העליון, עדיף שהנושא יהיה מתואם עם הנהלת בית המשפט. </w:t>
      </w:r>
    </w:p>
    <w:p w14:paraId="4B18911A" w14:textId="77777777" w:rsidR="00293AF5" w:rsidRDefault="00293AF5" w:rsidP="00293AF5">
      <w:pPr>
        <w:bidi/>
        <w:ind w:firstLine="720"/>
        <w:jc w:val="both"/>
        <w:rPr>
          <w:rFonts w:cs="David" w:hint="cs"/>
          <w:rtl/>
        </w:rPr>
      </w:pPr>
    </w:p>
    <w:p w14:paraId="08837BE0" w14:textId="77777777" w:rsidR="00293AF5" w:rsidRPr="00A53349" w:rsidRDefault="00293AF5" w:rsidP="00293AF5">
      <w:pPr>
        <w:keepNext/>
        <w:bidi/>
        <w:jc w:val="both"/>
        <w:rPr>
          <w:rFonts w:cs="David" w:hint="cs"/>
          <w:u w:val="single"/>
          <w:rtl/>
        </w:rPr>
      </w:pPr>
      <w:r>
        <w:rPr>
          <w:rFonts w:cs="David" w:hint="cs"/>
          <w:u w:val="single"/>
          <w:rtl/>
        </w:rPr>
        <w:t>עתניאל שנלר:</w:t>
      </w:r>
    </w:p>
    <w:p w14:paraId="3733E34B" w14:textId="77777777" w:rsidR="00293AF5" w:rsidRDefault="00293AF5" w:rsidP="00293AF5">
      <w:pPr>
        <w:bidi/>
        <w:ind w:firstLine="720"/>
        <w:jc w:val="both"/>
        <w:rPr>
          <w:rFonts w:cs="David" w:hint="cs"/>
          <w:rtl/>
        </w:rPr>
      </w:pPr>
    </w:p>
    <w:p w14:paraId="5CA38072" w14:textId="77777777" w:rsidR="00293AF5" w:rsidRDefault="00293AF5" w:rsidP="00293AF5">
      <w:pPr>
        <w:bidi/>
        <w:ind w:firstLine="720"/>
        <w:jc w:val="both"/>
        <w:rPr>
          <w:rFonts w:cs="David" w:hint="cs"/>
          <w:rtl/>
        </w:rPr>
      </w:pPr>
      <w:r>
        <w:rPr>
          <w:rFonts w:cs="David" w:hint="cs"/>
          <w:rtl/>
        </w:rPr>
        <w:t>מה זה לתאם? אני לא מבין. המחוקק קבע שזה מוטל עליו, למה צריך לתאם את זה?</w:t>
      </w:r>
    </w:p>
    <w:p w14:paraId="07838B35" w14:textId="77777777" w:rsidR="00293AF5" w:rsidRDefault="00293AF5" w:rsidP="00293AF5">
      <w:pPr>
        <w:bidi/>
        <w:ind w:firstLine="720"/>
        <w:jc w:val="both"/>
        <w:rPr>
          <w:rFonts w:cs="David" w:hint="cs"/>
          <w:rtl/>
        </w:rPr>
      </w:pPr>
    </w:p>
    <w:p w14:paraId="5C80120C" w14:textId="77777777" w:rsidR="00293AF5" w:rsidRPr="00E8313A" w:rsidRDefault="00293AF5" w:rsidP="00293AF5">
      <w:pPr>
        <w:bidi/>
        <w:jc w:val="both"/>
        <w:rPr>
          <w:rFonts w:cs="David" w:hint="cs"/>
          <w:u w:val="single"/>
          <w:rtl/>
        </w:rPr>
      </w:pPr>
      <w:r w:rsidRPr="00E8313A">
        <w:rPr>
          <w:rFonts w:cs="David" w:hint="cs"/>
          <w:u w:val="single"/>
          <w:rtl/>
        </w:rPr>
        <w:t>עמי</w:t>
      </w:r>
      <w:r>
        <w:rPr>
          <w:rFonts w:cs="David" w:hint="cs"/>
          <w:u w:val="single"/>
          <w:rtl/>
        </w:rPr>
        <w:t xml:space="preserve"> ברקוביץ:</w:t>
      </w:r>
    </w:p>
    <w:p w14:paraId="38412D21" w14:textId="77777777" w:rsidR="00293AF5" w:rsidRDefault="00293AF5" w:rsidP="00293AF5">
      <w:pPr>
        <w:bidi/>
        <w:ind w:firstLine="720"/>
        <w:jc w:val="both"/>
        <w:rPr>
          <w:rFonts w:cs="David" w:hint="cs"/>
          <w:rtl/>
        </w:rPr>
      </w:pPr>
    </w:p>
    <w:p w14:paraId="376D0B81" w14:textId="77777777" w:rsidR="00293AF5" w:rsidRDefault="00293AF5" w:rsidP="00293AF5">
      <w:pPr>
        <w:bidi/>
        <w:ind w:firstLine="720"/>
        <w:jc w:val="both"/>
        <w:rPr>
          <w:rFonts w:cs="David" w:hint="cs"/>
          <w:rtl/>
        </w:rPr>
      </w:pPr>
      <w:r>
        <w:rPr>
          <w:rFonts w:cs="David" w:hint="cs"/>
          <w:rtl/>
        </w:rPr>
        <w:t xml:space="preserve">בדרך כלל, כשמטילים כזאת מטלה </w:t>
      </w:r>
      <w:r>
        <w:rPr>
          <w:rFonts w:cs="David"/>
          <w:rtl/>
        </w:rPr>
        <w:t>–</w:t>
      </w:r>
      <w:r>
        <w:rPr>
          <w:rFonts w:cs="David" w:hint="cs"/>
          <w:rtl/>
        </w:rPr>
        <w:t xml:space="preserve"> כך עשינו גם בסיבוב הקודם - יש את ההגדרה עם חומר מחשב, יש את סמכות העזר שמוצעת כאן, כיצד השופט יעבד את חומר המחשב. אלה דברים שלמיטב זכרוני, הדיונים נפסקו לקראת התפזרות הכנסת הקודמת אבל לא היו מבושלים עד הסוף.</w:t>
      </w:r>
    </w:p>
    <w:p w14:paraId="6D5F1666" w14:textId="77777777" w:rsidR="00293AF5" w:rsidRDefault="00293AF5" w:rsidP="00293AF5">
      <w:pPr>
        <w:bidi/>
        <w:jc w:val="both"/>
        <w:rPr>
          <w:rFonts w:cs="David" w:hint="cs"/>
          <w:rtl/>
        </w:rPr>
      </w:pPr>
    </w:p>
    <w:p w14:paraId="73EB2C48" w14:textId="77777777" w:rsidR="00293AF5" w:rsidRDefault="00293AF5" w:rsidP="00293AF5">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200EAF48" w14:textId="77777777" w:rsidR="00293AF5" w:rsidRDefault="00293AF5" w:rsidP="00293AF5">
      <w:pPr>
        <w:bidi/>
        <w:jc w:val="both"/>
        <w:rPr>
          <w:rFonts w:cs="David" w:hint="cs"/>
          <w:u w:val="single"/>
          <w:rtl/>
        </w:rPr>
      </w:pPr>
    </w:p>
    <w:p w14:paraId="6E673100" w14:textId="77777777" w:rsidR="00293AF5" w:rsidRDefault="00293AF5" w:rsidP="00293AF5">
      <w:pPr>
        <w:bidi/>
        <w:ind w:firstLine="720"/>
        <w:jc w:val="both"/>
        <w:rPr>
          <w:rFonts w:cs="David" w:hint="cs"/>
          <w:rtl/>
        </w:rPr>
      </w:pPr>
      <w:r>
        <w:rPr>
          <w:rFonts w:cs="David" w:hint="cs"/>
          <w:rtl/>
        </w:rPr>
        <w:t xml:space="preserve">אבל הנושא הזה היה חלק מההצעה כפי שהיא נמצאת בקריאה הראשונה. </w:t>
      </w:r>
    </w:p>
    <w:p w14:paraId="07CFB0A9" w14:textId="77777777" w:rsidR="00293AF5" w:rsidRDefault="00293AF5" w:rsidP="00293AF5">
      <w:pPr>
        <w:bidi/>
        <w:ind w:firstLine="720"/>
        <w:jc w:val="both"/>
        <w:rPr>
          <w:rFonts w:cs="David" w:hint="cs"/>
          <w:rtl/>
        </w:rPr>
      </w:pPr>
    </w:p>
    <w:p w14:paraId="45B8E6FC" w14:textId="77777777" w:rsidR="00293AF5" w:rsidRPr="00E8313A" w:rsidRDefault="00293AF5" w:rsidP="00293AF5">
      <w:pPr>
        <w:bidi/>
        <w:jc w:val="both"/>
        <w:rPr>
          <w:rFonts w:cs="David" w:hint="cs"/>
          <w:u w:val="single"/>
          <w:rtl/>
        </w:rPr>
      </w:pPr>
      <w:r w:rsidRPr="00E8313A">
        <w:rPr>
          <w:rFonts w:cs="David" w:hint="cs"/>
          <w:u w:val="single"/>
          <w:rtl/>
        </w:rPr>
        <w:t>עמי</w:t>
      </w:r>
      <w:r>
        <w:rPr>
          <w:rFonts w:cs="David" w:hint="cs"/>
          <w:u w:val="single"/>
          <w:rtl/>
        </w:rPr>
        <w:t xml:space="preserve"> ברקוביץ:</w:t>
      </w:r>
    </w:p>
    <w:p w14:paraId="61823619" w14:textId="77777777" w:rsidR="00293AF5" w:rsidRDefault="00293AF5" w:rsidP="00293AF5">
      <w:pPr>
        <w:bidi/>
        <w:jc w:val="both"/>
        <w:rPr>
          <w:rFonts w:cs="David" w:hint="cs"/>
          <w:rtl/>
        </w:rPr>
      </w:pPr>
    </w:p>
    <w:p w14:paraId="5B625424" w14:textId="77777777" w:rsidR="00293AF5" w:rsidRDefault="00293AF5" w:rsidP="00293AF5">
      <w:pPr>
        <w:bidi/>
        <w:jc w:val="both"/>
        <w:rPr>
          <w:rFonts w:cs="David" w:hint="cs"/>
          <w:rtl/>
        </w:rPr>
      </w:pPr>
      <w:r>
        <w:rPr>
          <w:rFonts w:cs="David" w:hint="cs"/>
          <w:rtl/>
        </w:rPr>
        <w:tab/>
        <w:t xml:space="preserve">לא, לא. </w:t>
      </w:r>
    </w:p>
    <w:p w14:paraId="6642DAF8" w14:textId="77777777" w:rsidR="00293AF5" w:rsidRDefault="00293AF5" w:rsidP="00293AF5">
      <w:pPr>
        <w:bidi/>
        <w:jc w:val="both"/>
        <w:rPr>
          <w:rFonts w:cs="David" w:hint="cs"/>
          <w:rtl/>
        </w:rPr>
      </w:pPr>
    </w:p>
    <w:p w14:paraId="2DD73988" w14:textId="77777777" w:rsidR="00293AF5" w:rsidRDefault="00293AF5" w:rsidP="00293AF5">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34C6DD4A" w14:textId="77777777" w:rsidR="00293AF5" w:rsidRDefault="00293AF5" w:rsidP="00293AF5">
      <w:pPr>
        <w:bidi/>
        <w:jc w:val="both"/>
        <w:rPr>
          <w:rFonts w:cs="David" w:hint="cs"/>
          <w:rtl/>
        </w:rPr>
      </w:pPr>
    </w:p>
    <w:p w14:paraId="4C243347" w14:textId="77777777" w:rsidR="00293AF5" w:rsidRDefault="00293AF5" w:rsidP="00293AF5">
      <w:pPr>
        <w:bidi/>
        <w:jc w:val="both"/>
        <w:rPr>
          <w:rFonts w:cs="David" w:hint="cs"/>
          <w:rtl/>
        </w:rPr>
      </w:pPr>
      <w:r>
        <w:rPr>
          <w:rFonts w:cs="David" w:hint="cs"/>
          <w:rtl/>
        </w:rPr>
        <w:tab/>
        <w:t xml:space="preserve">עצם הסמכות של שופט בית המשפט העליון להורות. </w:t>
      </w:r>
    </w:p>
    <w:p w14:paraId="23D00B01" w14:textId="77777777" w:rsidR="00293AF5" w:rsidRDefault="00293AF5" w:rsidP="00293AF5">
      <w:pPr>
        <w:bidi/>
        <w:jc w:val="both"/>
        <w:rPr>
          <w:rFonts w:cs="David" w:hint="cs"/>
          <w:rtl/>
        </w:rPr>
      </w:pPr>
    </w:p>
    <w:p w14:paraId="7F42E187" w14:textId="77777777" w:rsidR="00293AF5" w:rsidRPr="00E8313A" w:rsidRDefault="00293AF5" w:rsidP="00293AF5">
      <w:pPr>
        <w:bidi/>
        <w:jc w:val="both"/>
        <w:rPr>
          <w:rFonts w:cs="David" w:hint="cs"/>
          <w:u w:val="single"/>
          <w:rtl/>
        </w:rPr>
      </w:pPr>
      <w:r w:rsidRPr="00E8313A">
        <w:rPr>
          <w:rFonts w:cs="David" w:hint="cs"/>
          <w:u w:val="single"/>
          <w:rtl/>
        </w:rPr>
        <w:t>עמי</w:t>
      </w:r>
      <w:r>
        <w:rPr>
          <w:rFonts w:cs="David" w:hint="cs"/>
          <w:u w:val="single"/>
          <w:rtl/>
        </w:rPr>
        <w:t xml:space="preserve"> ברקוביץ:</w:t>
      </w:r>
    </w:p>
    <w:p w14:paraId="43D2F2C7" w14:textId="77777777" w:rsidR="00293AF5" w:rsidRDefault="00293AF5" w:rsidP="00293AF5">
      <w:pPr>
        <w:bidi/>
        <w:jc w:val="both"/>
        <w:rPr>
          <w:rFonts w:cs="David" w:hint="cs"/>
          <w:rtl/>
        </w:rPr>
      </w:pPr>
    </w:p>
    <w:p w14:paraId="0EB88427" w14:textId="77777777" w:rsidR="00293AF5" w:rsidRDefault="00293AF5" w:rsidP="00293AF5">
      <w:pPr>
        <w:bidi/>
        <w:ind w:firstLine="720"/>
        <w:jc w:val="both"/>
        <w:rPr>
          <w:rFonts w:cs="David" w:hint="cs"/>
          <w:rtl/>
        </w:rPr>
      </w:pPr>
      <w:r>
        <w:rPr>
          <w:rFonts w:cs="David" w:hint="cs"/>
          <w:rtl/>
        </w:rPr>
        <w:t xml:space="preserve">אבל המנגנון לא היה קיים. </w:t>
      </w:r>
    </w:p>
    <w:p w14:paraId="57B2870F" w14:textId="77777777" w:rsidR="00293AF5" w:rsidRDefault="00293AF5" w:rsidP="00293AF5">
      <w:pPr>
        <w:bidi/>
        <w:jc w:val="both"/>
        <w:rPr>
          <w:rFonts w:cs="David" w:hint="cs"/>
          <w:rtl/>
        </w:rPr>
      </w:pPr>
    </w:p>
    <w:p w14:paraId="76F441CF" w14:textId="77777777" w:rsidR="00293AF5" w:rsidRDefault="00293AF5" w:rsidP="00293AF5">
      <w:pPr>
        <w:bidi/>
        <w:jc w:val="both"/>
        <w:rPr>
          <w:rFonts w:cs="David" w:hint="cs"/>
          <w:u w:val="single"/>
          <w:rtl/>
        </w:rPr>
      </w:pPr>
      <w:r>
        <w:rPr>
          <w:rFonts w:cs="David" w:hint="cs"/>
          <w:u w:val="single"/>
          <w:rtl/>
        </w:rPr>
        <w:t>עתניאל שנלר</w:t>
      </w:r>
      <w:r w:rsidRPr="00E36EB4">
        <w:rPr>
          <w:rFonts w:cs="David" w:hint="cs"/>
          <w:u w:val="single"/>
          <w:rtl/>
        </w:rPr>
        <w:t>:</w:t>
      </w:r>
    </w:p>
    <w:p w14:paraId="138D899A" w14:textId="77777777" w:rsidR="00293AF5" w:rsidRDefault="00293AF5" w:rsidP="00293AF5">
      <w:pPr>
        <w:bidi/>
        <w:jc w:val="both"/>
        <w:rPr>
          <w:rFonts w:cs="David" w:hint="cs"/>
          <w:u w:val="single"/>
          <w:rtl/>
        </w:rPr>
      </w:pPr>
    </w:p>
    <w:p w14:paraId="37E4A5E6" w14:textId="77777777" w:rsidR="00293AF5" w:rsidRDefault="00293AF5" w:rsidP="00293AF5">
      <w:pPr>
        <w:bidi/>
        <w:ind w:firstLine="720"/>
        <w:jc w:val="both"/>
        <w:rPr>
          <w:rFonts w:cs="David" w:hint="cs"/>
          <w:rtl/>
        </w:rPr>
      </w:pPr>
      <w:r>
        <w:rPr>
          <w:rFonts w:cs="David" w:hint="cs"/>
          <w:rtl/>
        </w:rPr>
        <w:t xml:space="preserve">חוק האזנות סתר. </w:t>
      </w:r>
    </w:p>
    <w:p w14:paraId="59BD30EF" w14:textId="77777777" w:rsidR="00293AF5" w:rsidRDefault="00293AF5" w:rsidP="00293AF5">
      <w:pPr>
        <w:bidi/>
        <w:jc w:val="both"/>
        <w:rPr>
          <w:rFonts w:cs="David" w:hint="cs"/>
          <w:rtl/>
        </w:rPr>
      </w:pPr>
    </w:p>
    <w:p w14:paraId="4A0B2C7F" w14:textId="77777777" w:rsidR="00293AF5" w:rsidRPr="00737FCE" w:rsidRDefault="00293AF5" w:rsidP="00293AF5">
      <w:pPr>
        <w:bidi/>
        <w:jc w:val="both"/>
        <w:rPr>
          <w:rFonts w:cs="David" w:hint="cs"/>
          <w:u w:val="single"/>
          <w:rtl/>
        </w:rPr>
      </w:pPr>
      <w:r>
        <w:rPr>
          <w:rFonts w:cs="David" w:hint="cs"/>
          <w:u w:val="single"/>
          <w:rtl/>
        </w:rPr>
        <w:t>אביטל בגין:</w:t>
      </w:r>
    </w:p>
    <w:p w14:paraId="29B6DEA7" w14:textId="77777777" w:rsidR="00293AF5" w:rsidRDefault="00293AF5" w:rsidP="00293AF5">
      <w:pPr>
        <w:bidi/>
        <w:jc w:val="both"/>
        <w:rPr>
          <w:rFonts w:cs="David" w:hint="cs"/>
          <w:rtl/>
        </w:rPr>
      </w:pPr>
    </w:p>
    <w:p w14:paraId="67887053" w14:textId="77777777" w:rsidR="00293AF5" w:rsidRDefault="00293AF5" w:rsidP="00293AF5">
      <w:pPr>
        <w:bidi/>
        <w:ind w:firstLine="720"/>
        <w:jc w:val="both"/>
        <w:rPr>
          <w:rFonts w:cs="David" w:hint="cs"/>
          <w:rtl/>
        </w:rPr>
      </w:pPr>
      <w:r>
        <w:rPr>
          <w:rFonts w:cs="David" w:hint="cs"/>
          <w:rtl/>
        </w:rPr>
        <w:t>בהאזנות סתר זה מנוסח אחרת בגלל שיש תמליל. פה יש עניין של הכנסה למעטפה - - -</w:t>
      </w:r>
    </w:p>
    <w:p w14:paraId="784A212D" w14:textId="77777777" w:rsidR="00293AF5" w:rsidRDefault="00293AF5" w:rsidP="00293AF5">
      <w:pPr>
        <w:bidi/>
        <w:jc w:val="both"/>
        <w:rPr>
          <w:rFonts w:cs="David" w:hint="cs"/>
          <w:rtl/>
        </w:rPr>
      </w:pPr>
    </w:p>
    <w:p w14:paraId="4EE7B34F" w14:textId="77777777" w:rsidR="00293AF5" w:rsidRDefault="00293AF5" w:rsidP="00293AF5">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29D6B032" w14:textId="77777777" w:rsidR="00293AF5" w:rsidRDefault="00293AF5" w:rsidP="00293AF5">
      <w:pPr>
        <w:bidi/>
        <w:jc w:val="both"/>
        <w:rPr>
          <w:rFonts w:cs="David" w:hint="cs"/>
          <w:u w:val="single"/>
          <w:rtl/>
        </w:rPr>
      </w:pPr>
    </w:p>
    <w:p w14:paraId="2C32477B" w14:textId="77777777" w:rsidR="00293AF5" w:rsidRDefault="00293AF5" w:rsidP="00293AF5">
      <w:pPr>
        <w:bidi/>
        <w:ind w:firstLine="720"/>
        <w:jc w:val="both"/>
        <w:rPr>
          <w:rFonts w:cs="David" w:hint="cs"/>
          <w:rtl/>
        </w:rPr>
      </w:pPr>
      <w:r>
        <w:rPr>
          <w:rFonts w:cs="David" w:hint="cs"/>
          <w:rtl/>
        </w:rPr>
        <w:t xml:space="preserve">אני לא רואה בזה עניין מהותי. אגיד לכם מה אני מציע. אני מציע שנקיים בעניין הזה הצבעה. נשארו שבועיים לסיום המושב. </w:t>
      </w:r>
    </w:p>
    <w:p w14:paraId="1FED00F1" w14:textId="77777777" w:rsidR="00293AF5" w:rsidRDefault="00293AF5" w:rsidP="00293AF5">
      <w:pPr>
        <w:bidi/>
        <w:ind w:firstLine="720"/>
        <w:jc w:val="both"/>
        <w:rPr>
          <w:rFonts w:cs="David" w:hint="cs"/>
          <w:rtl/>
        </w:rPr>
      </w:pPr>
    </w:p>
    <w:p w14:paraId="6249ED6C" w14:textId="77777777" w:rsidR="00293AF5" w:rsidRPr="00A53349" w:rsidRDefault="00293AF5" w:rsidP="00293AF5">
      <w:pPr>
        <w:keepNext/>
        <w:bidi/>
        <w:jc w:val="both"/>
        <w:rPr>
          <w:rFonts w:cs="David" w:hint="cs"/>
          <w:u w:val="single"/>
          <w:rtl/>
        </w:rPr>
      </w:pPr>
      <w:r>
        <w:rPr>
          <w:rFonts w:cs="David" w:hint="cs"/>
          <w:u w:val="single"/>
          <w:rtl/>
        </w:rPr>
        <w:t>עתניאל שנלר:</w:t>
      </w:r>
    </w:p>
    <w:p w14:paraId="49263A33" w14:textId="77777777" w:rsidR="00293AF5" w:rsidRDefault="00293AF5" w:rsidP="00293AF5">
      <w:pPr>
        <w:bidi/>
        <w:ind w:firstLine="720"/>
        <w:jc w:val="both"/>
        <w:rPr>
          <w:rFonts w:cs="David" w:hint="cs"/>
          <w:rtl/>
        </w:rPr>
      </w:pPr>
    </w:p>
    <w:p w14:paraId="5A939AEE" w14:textId="77777777" w:rsidR="00293AF5" w:rsidRDefault="00293AF5" w:rsidP="00293AF5">
      <w:pPr>
        <w:bidi/>
        <w:ind w:firstLine="720"/>
        <w:jc w:val="both"/>
        <w:rPr>
          <w:rFonts w:cs="David" w:hint="cs"/>
          <w:rtl/>
        </w:rPr>
      </w:pPr>
      <w:r>
        <w:rPr>
          <w:rFonts w:cs="David" w:hint="cs"/>
          <w:rtl/>
        </w:rPr>
        <w:t xml:space="preserve">אני מאוד מבקש שנצביע היום. </w:t>
      </w:r>
    </w:p>
    <w:p w14:paraId="6BAB8595" w14:textId="77777777" w:rsidR="00293AF5" w:rsidRDefault="00293AF5" w:rsidP="00293AF5">
      <w:pPr>
        <w:bidi/>
        <w:ind w:firstLine="720"/>
        <w:jc w:val="both"/>
        <w:rPr>
          <w:rFonts w:cs="David" w:hint="cs"/>
          <w:rtl/>
        </w:rPr>
      </w:pPr>
    </w:p>
    <w:p w14:paraId="2E309F43" w14:textId="77777777" w:rsidR="00293AF5" w:rsidRDefault="00293AF5" w:rsidP="00293AF5">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1A5AAA2E" w14:textId="77777777" w:rsidR="00293AF5" w:rsidRDefault="00293AF5" w:rsidP="00293AF5">
      <w:pPr>
        <w:bidi/>
        <w:ind w:firstLine="720"/>
        <w:jc w:val="both"/>
        <w:rPr>
          <w:rFonts w:cs="David" w:hint="cs"/>
          <w:rtl/>
        </w:rPr>
      </w:pPr>
    </w:p>
    <w:p w14:paraId="233F5C36" w14:textId="77777777" w:rsidR="00293AF5" w:rsidRDefault="00293AF5" w:rsidP="00293AF5">
      <w:pPr>
        <w:bidi/>
        <w:ind w:firstLine="720"/>
        <w:jc w:val="both"/>
        <w:rPr>
          <w:rFonts w:cs="David" w:hint="cs"/>
          <w:rtl/>
        </w:rPr>
      </w:pPr>
      <w:r>
        <w:rPr>
          <w:rFonts w:cs="David" w:hint="cs"/>
          <w:rtl/>
        </w:rPr>
        <w:t xml:space="preserve">כן, נקיים בעניין הזה הצבעה היום ונניח את העניין ביום שני, אלא אם תהיה לכם הערה קרדינלית שתחייב לקיים ביום שני דיון נוסף. אם לא יהיה דרמטי שמחייב שינוי יסודי, אז ביום שני בשבוע הבא נניח את זה וכך נוכל לסיים את העניין. אם תבואו ביום שני ותאמרו שהתעורר משהו דרמטי אז נסדיר אותו ביום שני, אם יהיה בזה צורך, למרות שאני לא רואה סיטואציה שנידרש לזה. </w:t>
      </w:r>
    </w:p>
    <w:p w14:paraId="50C1519E" w14:textId="77777777" w:rsidR="00293AF5" w:rsidRDefault="00293AF5" w:rsidP="00293AF5">
      <w:pPr>
        <w:bidi/>
        <w:jc w:val="both"/>
        <w:rPr>
          <w:rFonts w:cs="David" w:hint="cs"/>
          <w:rtl/>
        </w:rPr>
      </w:pPr>
    </w:p>
    <w:p w14:paraId="2364F79C" w14:textId="77777777" w:rsidR="00293AF5" w:rsidRPr="00737FCE" w:rsidRDefault="00293AF5" w:rsidP="00293AF5">
      <w:pPr>
        <w:bidi/>
        <w:jc w:val="both"/>
        <w:rPr>
          <w:rFonts w:cs="David" w:hint="cs"/>
          <w:u w:val="single"/>
          <w:rtl/>
        </w:rPr>
      </w:pPr>
      <w:r>
        <w:rPr>
          <w:rFonts w:cs="David" w:hint="cs"/>
          <w:u w:val="single"/>
          <w:rtl/>
        </w:rPr>
        <w:t>אביטל בגין:</w:t>
      </w:r>
    </w:p>
    <w:p w14:paraId="737BF402" w14:textId="77777777" w:rsidR="00293AF5" w:rsidRDefault="00293AF5" w:rsidP="00293AF5">
      <w:pPr>
        <w:bidi/>
        <w:jc w:val="both"/>
        <w:rPr>
          <w:rFonts w:cs="David" w:hint="cs"/>
          <w:rtl/>
        </w:rPr>
      </w:pPr>
    </w:p>
    <w:p w14:paraId="754CF6D8" w14:textId="77777777" w:rsidR="00293AF5" w:rsidRDefault="00293AF5" w:rsidP="00293AF5">
      <w:pPr>
        <w:bidi/>
        <w:ind w:firstLine="720"/>
        <w:jc w:val="both"/>
        <w:rPr>
          <w:rFonts w:cs="David" w:hint="cs"/>
          <w:rtl/>
        </w:rPr>
      </w:pPr>
      <w:r>
        <w:rPr>
          <w:rFonts w:cs="David" w:hint="cs"/>
          <w:rtl/>
        </w:rPr>
        <w:t xml:space="preserve">אם אפשר, לחדד על אילו עבירות מדובר. ריגול ובגידה הם שני סימנים - - - </w:t>
      </w:r>
    </w:p>
    <w:p w14:paraId="24A6C211" w14:textId="77777777" w:rsidR="00293AF5" w:rsidRDefault="00293AF5" w:rsidP="00293AF5">
      <w:pPr>
        <w:bidi/>
        <w:ind w:firstLine="720"/>
        <w:jc w:val="both"/>
        <w:rPr>
          <w:rFonts w:cs="David" w:hint="cs"/>
          <w:rtl/>
        </w:rPr>
      </w:pPr>
    </w:p>
    <w:p w14:paraId="2C6FDAEC" w14:textId="77777777" w:rsidR="00293AF5" w:rsidRPr="00A53349" w:rsidRDefault="00293AF5" w:rsidP="00293AF5">
      <w:pPr>
        <w:keepNext/>
        <w:bidi/>
        <w:jc w:val="both"/>
        <w:rPr>
          <w:rFonts w:cs="David" w:hint="cs"/>
          <w:u w:val="single"/>
          <w:rtl/>
        </w:rPr>
      </w:pPr>
      <w:r>
        <w:rPr>
          <w:rFonts w:cs="David" w:hint="cs"/>
          <w:u w:val="single"/>
          <w:rtl/>
        </w:rPr>
        <w:t>עתניאל שנלר:</w:t>
      </w:r>
    </w:p>
    <w:p w14:paraId="5A2E53EB" w14:textId="77777777" w:rsidR="00293AF5" w:rsidRDefault="00293AF5" w:rsidP="00293AF5">
      <w:pPr>
        <w:bidi/>
        <w:ind w:firstLine="720"/>
        <w:jc w:val="both"/>
        <w:rPr>
          <w:rFonts w:cs="David" w:hint="cs"/>
          <w:rtl/>
        </w:rPr>
      </w:pPr>
    </w:p>
    <w:p w14:paraId="3E564373" w14:textId="77777777" w:rsidR="00293AF5" w:rsidRDefault="00293AF5" w:rsidP="00293AF5">
      <w:pPr>
        <w:bidi/>
        <w:ind w:firstLine="720"/>
        <w:jc w:val="both"/>
        <w:rPr>
          <w:rFonts w:cs="David" w:hint="cs"/>
          <w:rtl/>
        </w:rPr>
      </w:pPr>
      <w:r>
        <w:rPr>
          <w:rFonts w:cs="David" w:hint="cs"/>
          <w:rtl/>
        </w:rPr>
        <w:t xml:space="preserve"> סימנים ב' ו-ד' לפרק ז' לחוק העונשין. זה הנוסח של עורכת הדין ארבל. </w:t>
      </w:r>
    </w:p>
    <w:p w14:paraId="0E666DE5" w14:textId="77777777" w:rsidR="00293AF5" w:rsidRDefault="00293AF5" w:rsidP="00293AF5">
      <w:pPr>
        <w:bidi/>
        <w:ind w:firstLine="720"/>
        <w:jc w:val="both"/>
        <w:rPr>
          <w:rFonts w:cs="David" w:hint="cs"/>
          <w:rtl/>
        </w:rPr>
      </w:pPr>
    </w:p>
    <w:p w14:paraId="0A9298E0" w14:textId="77777777" w:rsidR="00293AF5" w:rsidRPr="00737FCE" w:rsidRDefault="00293AF5" w:rsidP="00293AF5">
      <w:pPr>
        <w:bidi/>
        <w:jc w:val="both"/>
        <w:rPr>
          <w:rFonts w:cs="David" w:hint="cs"/>
          <w:u w:val="single"/>
          <w:rtl/>
        </w:rPr>
      </w:pPr>
      <w:r>
        <w:rPr>
          <w:rFonts w:cs="David" w:hint="cs"/>
          <w:u w:val="single"/>
          <w:rtl/>
        </w:rPr>
        <w:t>אביטל בגין:</w:t>
      </w:r>
    </w:p>
    <w:p w14:paraId="34FF8312" w14:textId="77777777" w:rsidR="00293AF5" w:rsidRDefault="00293AF5" w:rsidP="00293AF5">
      <w:pPr>
        <w:bidi/>
        <w:ind w:firstLine="720"/>
        <w:jc w:val="both"/>
        <w:rPr>
          <w:rFonts w:cs="David" w:hint="cs"/>
          <w:rtl/>
        </w:rPr>
      </w:pPr>
    </w:p>
    <w:p w14:paraId="49541E22" w14:textId="77777777" w:rsidR="00293AF5" w:rsidRDefault="00293AF5" w:rsidP="00293AF5">
      <w:pPr>
        <w:bidi/>
        <w:ind w:firstLine="720"/>
        <w:jc w:val="both"/>
        <w:rPr>
          <w:rFonts w:cs="David" w:hint="cs"/>
          <w:rtl/>
        </w:rPr>
      </w:pPr>
      <w:r>
        <w:rPr>
          <w:rFonts w:cs="David" w:hint="cs"/>
          <w:rtl/>
        </w:rPr>
        <w:t xml:space="preserve">סימן ב' וסימן ד' שעונשם 15 שנות מאסר. </w:t>
      </w:r>
    </w:p>
    <w:p w14:paraId="3B14DAF7" w14:textId="77777777" w:rsidR="00293AF5" w:rsidRDefault="00293AF5" w:rsidP="00293AF5">
      <w:pPr>
        <w:bidi/>
        <w:jc w:val="both"/>
        <w:rPr>
          <w:rFonts w:cs="David" w:hint="cs"/>
          <w:rtl/>
        </w:rPr>
      </w:pPr>
    </w:p>
    <w:p w14:paraId="2A20FCB0" w14:textId="77777777" w:rsidR="00293AF5" w:rsidRPr="002D0E69" w:rsidRDefault="00293AF5" w:rsidP="00293AF5">
      <w:pPr>
        <w:bidi/>
        <w:jc w:val="both"/>
        <w:rPr>
          <w:rFonts w:cs="David" w:hint="cs"/>
          <w:u w:val="single"/>
          <w:rtl/>
        </w:rPr>
      </w:pPr>
      <w:r w:rsidRPr="002D0E69">
        <w:rPr>
          <w:rFonts w:cs="David" w:hint="cs"/>
          <w:u w:val="single"/>
          <w:rtl/>
        </w:rPr>
        <w:t>ארבל</w:t>
      </w:r>
      <w:r>
        <w:rPr>
          <w:rFonts w:cs="David" w:hint="cs"/>
          <w:u w:val="single"/>
          <w:rtl/>
        </w:rPr>
        <w:t xml:space="preserve"> אסטרחן:</w:t>
      </w:r>
    </w:p>
    <w:p w14:paraId="4E8AC64D" w14:textId="77777777" w:rsidR="00293AF5" w:rsidRDefault="00293AF5" w:rsidP="00293AF5">
      <w:pPr>
        <w:bidi/>
        <w:jc w:val="both"/>
        <w:rPr>
          <w:rFonts w:cs="David" w:hint="cs"/>
          <w:rtl/>
        </w:rPr>
      </w:pPr>
    </w:p>
    <w:p w14:paraId="3CE6540F" w14:textId="77777777" w:rsidR="00293AF5" w:rsidRDefault="00293AF5" w:rsidP="00293AF5">
      <w:pPr>
        <w:bidi/>
        <w:ind w:firstLine="720"/>
        <w:jc w:val="both"/>
        <w:rPr>
          <w:rFonts w:cs="David" w:hint="cs"/>
          <w:rtl/>
        </w:rPr>
      </w:pPr>
      <w:r>
        <w:rPr>
          <w:rFonts w:cs="David" w:hint="cs"/>
          <w:rtl/>
        </w:rPr>
        <w:t xml:space="preserve">זאת השאלה העקרונית, על מה זה יחול. </w:t>
      </w:r>
    </w:p>
    <w:p w14:paraId="6B33A65A" w14:textId="77777777" w:rsidR="00293AF5" w:rsidRDefault="00293AF5" w:rsidP="00293AF5">
      <w:pPr>
        <w:bidi/>
        <w:ind w:firstLine="720"/>
        <w:jc w:val="both"/>
        <w:rPr>
          <w:rFonts w:cs="David" w:hint="cs"/>
          <w:rtl/>
        </w:rPr>
      </w:pPr>
    </w:p>
    <w:p w14:paraId="3781C1E8" w14:textId="77777777" w:rsidR="00293AF5" w:rsidRPr="00737FCE" w:rsidRDefault="00293AF5" w:rsidP="00293AF5">
      <w:pPr>
        <w:bidi/>
        <w:jc w:val="both"/>
        <w:rPr>
          <w:rFonts w:cs="David" w:hint="cs"/>
          <w:u w:val="single"/>
          <w:rtl/>
        </w:rPr>
      </w:pPr>
      <w:r>
        <w:rPr>
          <w:rFonts w:cs="David" w:hint="cs"/>
          <w:u w:val="single"/>
          <w:rtl/>
        </w:rPr>
        <w:t>אביטל בגין:</w:t>
      </w:r>
    </w:p>
    <w:p w14:paraId="07F8BAD3" w14:textId="77777777" w:rsidR="00293AF5" w:rsidRDefault="00293AF5" w:rsidP="00293AF5">
      <w:pPr>
        <w:bidi/>
        <w:jc w:val="both"/>
        <w:rPr>
          <w:rFonts w:cs="David" w:hint="cs"/>
          <w:rtl/>
        </w:rPr>
      </w:pPr>
    </w:p>
    <w:p w14:paraId="6C23E673" w14:textId="77777777" w:rsidR="00293AF5" w:rsidRDefault="00293AF5" w:rsidP="00293AF5">
      <w:pPr>
        <w:bidi/>
        <w:jc w:val="both"/>
        <w:rPr>
          <w:rFonts w:cs="David" w:hint="cs"/>
          <w:rtl/>
        </w:rPr>
      </w:pPr>
      <w:r>
        <w:rPr>
          <w:rFonts w:cs="David" w:hint="cs"/>
          <w:rtl/>
        </w:rPr>
        <w:tab/>
        <w:t xml:space="preserve">הסימנים האלה כוללים כל מיני עבירות. </w:t>
      </w:r>
    </w:p>
    <w:p w14:paraId="384CB3A7" w14:textId="77777777" w:rsidR="00293AF5" w:rsidRDefault="00293AF5" w:rsidP="00293AF5">
      <w:pPr>
        <w:bidi/>
        <w:jc w:val="both"/>
        <w:rPr>
          <w:rFonts w:cs="David" w:hint="cs"/>
          <w:rtl/>
        </w:rPr>
      </w:pPr>
    </w:p>
    <w:p w14:paraId="7194DA77" w14:textId="77777777" w:rsidR="00293AF5" w:rsidRDefault="00293AF5" w:rsidP="00293AF5">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768E0E66" w14:textId="77777777" w:rsidR="00293AF5" w:rsidRDefault="00293AF5" w:rsidP="00293AF5">
      <w:pPr>
        <w:bidi/>
        <w:jc w:val="both"/>
        <w:rPr>
          <w:rFonts w:cs="David" w:hint="cs"/>
          <w:rtl/>
        </w:rPr>
      </w:pPr>
    </w:p>
    <w:p w14:paraId="42CB52F8" w14:textId="77777777" w:rsidR="00293AF5" w:rsidRDefault="00293AF5" w:rsidP="00293AF5">
      <w:pPr>
        <w:bidi/>
        <w:jc w:val="both"/>
        <w:rPr>
          <w:rFonts w:cs="David" w:hint="cs"/>
          <w:rtl/>
        </w:rPr>
      </w:pPr>
      <w:r>
        <w:rPr>
          <w:rFonts w:cs="David" w:hint="cs"/>
          <w:rtl/>
        </w:rPr>
        <w:tab/>
        <w:t xml:space="preserve">אבל נדמה לי שזה הוגדר. </w:t>
      </w:r>
    </w:p>
    <w:p w14:paraId="0D3ACDF0" w14:textId="77777777" w:rsidR="00293AF5" w:rsidRDefault="00293AF5" w:rsidP="00293AF5">
      <w:pPr>
        <w:bidi/>
        <w:jc w:val="both"/>
        <w:rPr>
          <w:rFonts w:cs="David" w:hint="cs"/>
          <w:rtl/>
        </w:rPr>
      </w:pPr>
    </w:p>
    <w:p w14:paraId="23FB1B80" w14:textId="77777777" w:rsidR="00293AF5" w:rsidRPr="002D0E69" w:rsidRDefault="00293AF5" w:rsidP="00293AF5">
      <w:pPr>
        <w:bidi/>
        <w:jc w:val="both"/>
        <w:rPr>
          <w:rFonts w:cs="David" w:hint="cs"/>
          <w:u w:val="single"/>
          <w:rtl/>
        </w:rPr>
      </w:pPr>
      <w:r w:rsidRPr="002D0E69">
        <w:rPr>
          <w:rFonts w:cs="David" w:hint="cs"/>
          <w:u w:val="single"/>
          <w:rtl/>
        </w:rPr>
        <w:t>ארבל</w:t>
      </w:r>
      <w:r>
        <w:rPr>
          <w:rFonts w:cs="David" w:hint="cs"/>
          <w:u w:val="single"/>
          <w:rtl/>
        </w:rPr>
        <w:t xml:space="preserve"> אסטרחן:</w:t>
      </w:r>
    </w:p>
    <w:p w14:paraId="735AB086" w14:textId="77777777" w:rsidR="00293AF5" w:rsidRDefault="00293AF5" w:rsidP="00293AF5">
      <w:pPr>
        <w:bidi/>
        <w:jc w:val="both"/>
        <w:rPr>
          <w:rFonts w:cs="David" w:hint="cs"/>
          <w:rtl/>
        </w:rPr>
      </w:pPr>
    </w:p>
    <w:p w14:paraId="7932F944" w14:textId="77777777" w:rsidR="00293AF5" w:rsidRDefault="00293AF5" w:rsidP="00293AF5">
      <w:pPr>
        <w:bidi/>
        <w:ind w:firstLine="720"/>
        <w:jc w:val="both"/>
        <w:rPr>
          <w:rFonts w:cs="David" w:hint="cs"/>
          <w:rtl/>
        </w:rPr>
      </w:pPr>
      <w:r>
        <w:rPr>
          <w:rFonts w:cs="David" w:hint="cs"/>
          <w:rtl/>
        </w:rPr>
        <w:t xml:space="preserve">זה לא היה בכחול, כך מציע חבר הכנסת שנלר. </w:t>
      </w:r>
    </w:p>
    <w:p w14:paraId="339197D2" w14:textId="77777777" w:rsidR="00293AF5" w:rsidRDefault="00293AF5" w:rsidP="00293AF5">
      <w:pPr>
        <w:bidi/>
        <w:jc w:val="both"/>
        <w:rPr>
          <w:rFonts w:cs="David" w:hint="cs"/>
          <w:rtl/>
        </w:rPr>
      </w:pPr>
    </w:p>
    <w:p w14:paraId="737A1F57" w14:textId="77777777" w:rsidR="00293AF5" w:rsidRDefault="00293AF5" w:rsidP="00293AF5">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2F113475" w14:textId="77777777" w:rsidR="00293AF5" w:rsidRDefault="00293AF5" w:rsidP="00293AF5">
      <w:pPr>
        <w:bidi/>
        <w:jc w:val="both"/>
        <w:rPr>
          <w:rFonts w:cs="David" w:hint="cs"/>
          <w:rtl/>
        </w:rPr>
      </w:pPr>
    </w:p>
    <w:p w14:paraId="42163D0D" w14:textId="77777777" w:rsidR="00293AF5" w:rsidRDefault="00293AF5" w:rsidP="00293AF5">
      <w:pPr>
        <w:bidi/>
        <w:ind w:firstLine="720"/>
        <w:jc w:val="both"/>
        <w:rPr>
          <w:rFonts w:cs="David" w:hint="cs"/>
          <w:rtl/>
        </w:rPr>
      </w:pPr>
      <w:r>
        <w:rPr>
          <w:rFonts w:cs="David" w:hint="cs"/>
          <w:rtl/>
        </w:rPr>
        <w:t xml:space="preserve">אני מבין שזה עוד מצמצם חלק מהסימנים עצמם. ההגדרה נראית לי סבירה לגמרי. </w:t>
      </w:r>
    </w:p>
    <w:p w14:paraId="6A30FFAD" w14:textId="77777777" w:rsidR="00293AF5" w:rsidRDefault="00293AF5" w:rsidP="00293AF5">
      <w:pPr>
        <w:bidi/>
        <w:jc w:val="both"/>
        <w:rPr>
          <w:rFonts w:cs="David" w:hint="cs"/>
          <w:rtl/>
        </w:rPr>
      </w:pPr>
    </w:p>
    <w:p w14:paraId="74CD7586" w14:textId="77777777" w:rsidR="00293AF5" w:rsidRPr="002D0E69" w:rsidRDefault="00293AF5" w:rsidP="00293AF5">
      <w:pPr>
        <w:bidi/>
        <w:jc w:val="both"/>
        <w:rPr>
          <w:rFonts w:cs="David" w:hint="cs"/>
          <w:u w:val="single"/>
          <w:rtl/>
        </w:rPr>
      </w:pPr>
      <w:r w:rsidRPr="002D0E69">
        <w:rPr>
          <w:rFonts w:cs="David" w:hint="cs"/>
          <w:u w:val="single"/>
          <w:rtl/>
        </w:rPr>
        <w:t>ארבל</w:t>
      </w:r>
      <w:r>
        <w:rPr>
          <w:rFonts w:cs="David" w:hint="cs"/>
          <w:u w:val="single"/>
          <w:rtl/>
        </w:rPr>
        <w:t xml:space="preserve"> אסטרחן:</w:t>
      </w:r>
    </w:p>
    <w:p w14:paraId="0922822E" w14:textId="77777777" w:rsidR="00293AF5" w:rsidRDefault="00293AF5" w:rsidP="00293AF5">
      <w:pPr>
        <w:bidi/>
        <w:jc w:val="both"/>
        <w:rPr>
          <w:rFonts w:cs="David" w:hint="cs"/>
          <w:rtl/>
        </w:rPr>
      </w:pPr>
    </w:p>
    <w:p w14:paraId="0BE8D2CA" w14:textId="77777777" w:rsidR="00293AF5" w:rsidRDefault="00293AF5" w:rsidP="00293AF5">
      <w:pPr>
        <w:bidi/>
        <w:ind w:firstLine="720"/>
        <w:jc w:val="both"/>
        <w:rPr>
          <w:rFonts w:cs="David" w:hint="cs"/>
          <w:rtl/>
        </w:rPr>
      </w:pPr>
      <w:r>
        <w:rPr>
          <w:rFonts w:cs="David" w:hint="cs"/>
          <w:rtl/>
        </w:rPr>
        <w:t xml:space="preserve">בתוך פרק ז', שעניינו: ביטחון המדינה, יחסי חוץ וסודות רשמיים, כולל מספר סימנים. סימן ב' מדבר על בגידה ומפרט שורה של עבירות עם עונשים שונים. למשל, יש עבירה של מי שסייע בידי שבוי מלחמה לנסות להימלט ממקום כליאתו או מישראל, דינו מאסר עשר שנים; התכוון לפגוע בביטחון המדינה, דינו מאסר 15 שנה. </w:t>
      </w:r>
    </w:p>
    <w:p w14:paraId="7DEB4C12" w14:textId="77777777" w:rsidR="00293AF5" w:rsidRDefault="00293AF5" w:rsidP="00293AF5">
      <w:pPr>
        <w:bidi/>
        <w:jc w:val="both"/>
        <w:rPr>
          <w:rFonts w:cs="David" w:hint="cs"/>
          <w:rtl/>
        </w:rPr>
      </w:pPr>
    </w:p>
    <w:p w14:paraId="46D253B0" w14:textId="77777777" w:rsidR="00293AF5" w:rsidRDefault="00293AF5" w:rsidP="00293AF5">
      <w:pPr>
        <w:bidi/>
        <w:jc w:val="both"/>
        <w:rPr>
          <w:rFonts w:cs="David" w:hint="cs"/>
          <w:u w:val="single"/>
          <w:rtl/>
        </w:rPr>
      </w:pPr>
      <w:r>
        <w:rPr>
          <w:rFonts w:cs="David" w:hint="cs"/>
          <w:u w:val="single"/>
          <w:rtl/>
        </w:rPr>
        <w:t>עתניאל שנלר</w:t>
      </w:r>
      <w:r w:rsidRPr="00E36EB4">
        <w:rPr>
          <w:rFonts w:cs="David" w:hint="cs"/>
          <w:u w:val="single"/>
          <w:rtl/>
        </w:rPr>
        <w:t>:</w:t>
      </w:r>
    </w:p>
    <w:p w14:paraId="0DE1583D" w14:textId="77777777" w:rsidR="00293AF5" w:rsidRDefault="00293AF5" w:rsidP="00293AF5">
      <w:pPr>
        <w:bidi/>
        <w:jc w:val="both"/>
        <w:rPr>
          <w:rFonts w:cs="David" w:hint="cs"/>
          <w:u w:val="single"/>
          <w:rtl/>
        </w:rPr>
      </w:pPr>
    </w:p>
    <w:p w14:paraId="1902D2B6" w14:textId="77777777" w:rsidR="00293AF5" w:rsidRDefault="00293AF5" w:rsidP="00293AF5">
      <w:pPr>
        <w:bidi/>
        <w:ind w:firstLine="720"/>
        <w:jc w:val="both"/>
        <w:rPr>
          <w:rFonts w:cs="David" w:hint="cs"/>
          <w:rtl/>
        </w:rPr>
      </w:pPr>
      <w:r>
        <w:rPr>
          <w:rFonts w:cs="David" w:hint="cs"/>
          <w:rtl/>
        </w:rPr>
        <w:t xml:space="preserve">גם את זה צמצמנו. זה אפילו לא בגידה, אלא רק בגידה חמורה. זה ריגול בריבוע. </w:t>
      </w:r>
    </w:p>
    <w:p w14:paraId="1C5A4C96" w14:textId="77777777" w:rsidR="00293AF5" w:rsidRDefault="00293AF5" w:rsidP="00293AF5">
      <w:pPr>
        <w:bidi/>
        <w:jc w:val="both"/>
        <w:rPr>
          <w:rFonts w:cs="David" w:hint="cs"/>
          <w:rtl/>
        </w:rPr>
      </w:pPr>
    </w:p>
    <w:p w14:paraId="4F38E05F" w14:textId="77777777" w:rsidR="00293AF5" w:rsidRPr="00AE25FA" w:rsidRDefault="00293AF5" w:rsidP="00293AF5">
      <w:pPr>
        <w:bidi/>
        <w:jc w:val="both"/>
        <w:rPr>
          <w:rFonts w:cs="David" w:hint="cs"/>
          <w:u w:val="single"/>
          <w:rtl/>
        </w:rPr>
      </w:pPr>
      <w:r w:rsidRPr="00AE25FA">
        <w:rPr>
          <w:rFonts w:cs="David" w:hint="cs"/>
          <w:u w:val="single"/>
          <w:rtl/>
        </w:rPr>
        <w:t>עמי</w:t>
      </w:r>
      <w:r>
        <w:rPr>
          <w:rFonts w:cs="David" w:hint="cs"/>
          <w:u w:val="single"/>
          <w:rtl/>
        </w:rPr>
        <w:t xml:space="preserve"> ברקוביץ:</w:t>
      </w:r>
    </w:p>
    <w:p w14:paraId="54047A19" w14:textId="77777777" w:rsidR="00293AF5" w:rsidRDefault="00293AF5" w:rsidP="00293AF5">
      <w:pPr>
        <w:bidi/>
        <w:jc w:val="both"/>
        <w:rPr>
          <w:rFonts w:cs="David" w:hint="cs"/>
          <w:rtl/>
        </w:rPr>
      </w:pPr>
    </w:p>
    <w:p w14:paraId="4ACCE5E7" w14:textId="77777777" w:rsidR="00293AF5" w:rsidRDefault="00293AF5" w:rsidP="00293AF5">
      <w:pPr>
        <w:bidi/>
        <w:ind w:firstLine="720"/>
        <w:jc w:val="both"/>
        <w:rPr>
          <w:rFonts w:cs="David" w:hint="cs"/>
          <w:rtl/>
        </w:rPr>
      </w:pPr>
      <w:r>
        <w:rPr>
          <w:rFonts w:cs="David" w:hint="cs"/>
          <w:rtl/>
        </w:rPr>
        <w:t xml:space="preserve">ככל שאתה עושה את זה אתה מרחיב את הפער להאזנות סתר. </w:t>
      </w:r>
    </w:p>
    <w:p w14:paraId="319C9A12" w14:textId="77777777" w:rsidR="00293AF5" w:rsidRDefault="00293AF5" w:rsidP="00293AF5">
      <w:pPr>
        <w:bidi/>
        <w:ind w:firstLine="720"/>
        <w:jc w:val="both"/>
        <w:rPr>
          <w:rFonts w:cs="David" w:hint="cs"/>
          <w:rtl/>
        </w:rPr>
      </w:pPr>
    </w:p>
    <w:p w14:paraId="5FCF857F" w14:textId="77777777" w:rsidR="00293AF5" w:rsidRPr="00A53349" w:rsidRDefault="00293AF5" w:rsidP="00293AF5">
      <w:pPr>
        <w:keepNext/>
        <w:bidi/>
        <w:jc w:val="both"/>
        <w:rPr>
          <w:rFonts w:cs="David" w:hint="cs"/>
          <w:u w:val="single"/>
          <w:rtl/>
        </w:rPr>
      </w:pPr>
      <w:r>
        <w:rPr>
          <w:rFonts w:cs="David" w:hint="cs"/>
          <w:u w:val="single"/>
          <w:rtl/>
        </w:rPr>
        <w:t>עתניאל שנלר:</w:t>
      </w:r>
    </w:p>
    <w:p w14:paraId="374134A0" w14:textId="77777777" w:rsidR="00293AF5" w:rsidRDefault="00293AF5" w:rsidP="00293AF5">
      <w:pPr>
        <w:bidi/>
        <w:ind w:firstLine="720"/>
        <w:jc w:val="both"/>
        <w:rPr>
          <w:rFonts w:cs="David" w:hint="cs"/>
          <w:rtl/>
        </w:rPr>
      </w:pPr>
    </w:p>
    <w:p w14:paraId="5B8CAFA5" w14:textId="77777777" w:rsidR="00293AF5" w:rsidRDefault="00293AF5" w:rsidP="00293AF5">
      <w:pPr>
        <w:bidi/>
        <w:ind w:firstLine="720"/>
        <w:jc w:val="both"/>
        <w:rPr>
          <w:rFonts w:cs="David" w:hint="cs"/>
          <w:rtl/>
        </w:rPr>
      </w:pPr>
      <w:r>
        <w:rPr>
          <w:rFonts w:cs="David" w:hint="cs"/>
          <w:rtl/>
        </w:rPr>
        <w:t xml:space="preserve">אני יודע. </w:t>
      </w:r>
    </w:p>
    <w:p w14:paraId="3F3B3EC2" w14:textId="77777777" w:rsidR="00293AF5" w:rsidRDefault="00293AF5" w:rsidP="00293AF5">
      <w:pPr>
        <w:bidi/>
        <w:jc w:val="both"/>
        <w:rPr>
          <w:rFonts w:cs="David" w:hint="cs"/>
          <w:rtl/>
        </w:rPr>
      </w:pPr>
    </w:p>
    <w:p w14:paraId="5EE36EF1" w14:textId="77777777" w:rsidR="00293AF5" w:rsidRDefault="00293AF5" w:rsidP="00293AF5">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562404EB" w14:textId="77777777" w:rsidR="00293AF5" w:rsidRDefault="00293AF5" w:rsidP="00293AF5">
      <w:pPr>
        <w:bidi/>
        <w:jc w:val="both"/>
        <w:rPr>
          <w:rFonts w:cs="David" w:hint="cs"/>
          <w:u w:val="single"/>
          <w:rtl/>
        </w:rPr>
      </w:pPr>
    </w:p>
    <w:p w14:paraId="3EDD7E64" w14:textId="77777777" w:rsidR="00293AF5" w:rsidRDefault="00293AF5" w:rsidP="00293AF5">
      <w:pPr>
        <w:bidi/>
        <w:ind w:firstLine="720"/>
        <w:jc w:val="both"/>
        <w:rPr>
          <w:rFonts w:cs="David" w:hint="cs"/>
          <w:rtl/>
        </w:rPr>
      </w:pPr>
      <w:r>
        <w:rPr>
          <w:rFonts w:cs="David" w:hint="cs"/>
          <w:rtl/>
        </w:rPr>
        <w:t xml:space="preserve">אין ספק שנידרש בכל מקרה לעשות התאמות. אתה לא מרחיב את הפער, אתה מצמצם את הפער, אבל צמצום קטן. לכן, אני חושב שאפשר לעשות את זה, כי אנחנו בכל אופן מצמצמים. כשנדון שם נצטרך לבצע את הגישור הסופי. זה לא שאנחנו לוקחים את הפער ומרחיבים אותו, אנחנו מצמצמים, אז זה אפשרי. </w:t>
      </w:r>
    </w:p>
    <w:p w14:paraId="5246A60F" w14:textId="77777777" w:rsidR="00293AF5" w:rsidRDefault="00293AF5" w:rsidP="00293AF5">
      <w:pPr>
        <w:bidi/>
        <w:ind w:firstLine="720"/>
        <w:jc w:val="both"/>
        <w:rPr>
          <w:rFonts w:cs="David" w:hint="cs"/>
          <w:rtl/>
        </w:rPr>
      </w:pPr>
    </w:p>
    <w:p w14:paraId="7B5D5E38" w14:textId="77777777" w:rsidR="00293AF5" w:rsidRDefault="00293AF5" w:rsidP="00293AF5">
      <w:pPr>
        <w:bidi/>
        <w:jc w:val="both"/>
        <w:rPr>
          <w:rFonts w:cs="David" w:hint="cs"/>
          <w:u w:val="single"/>
          <w:rtl/>
        </w:rPr>
      </w:pPr>
      <w:r>
        <w:rPr>
          <w:rFonts w:cs="David" w:hint="cs"/>
          <w:u w:val="single"/>
          <w:rtl/>
        </w:rPr>
        <w:t>עתניאל שנלר</w:t>
      </w:r>
      <w:r w:rsidRPr="00E36EB4">
        <w:rPr>
          <w:rFonts w:cs="David" w:hint="cs"/>
          <w:u w:val="single"/>
          <w:rtl/>
        </w:rPr>
        <w:t>:</w:t>
      </w:r>
    </w:p>
    <w:p w14:paraId="47F48334" w14:textId="77777777" w:rsidR="00293AF5" w:rsidRDefault="00293AF5" w:rsidP="00293AF5">
      <w:pPr>
        <w:bidi/>
        <w:jc w:val="both"/>
        <w:rPr>
          <w:rFonts w:cs="David" w:hint="cs"/>
          <w:u w:val="single"/>
          <w:rtl/>
        </w:rPr>
      </w:pPr>
    </w:p>
    <w:p w14:paraId="0A5A3B49" w14:textId="77777777" w:rsidR="00293AF5" w:rsidRDefault="00293AF5" w:rsidP="00293AF5">
      <w:pPr>
        <w:bidi/>
        <w:ind w:firstLine="720"/>
        <w:jc w:val="both"/>
        <w:rPr>
          <w:rFonts w:cs="David" w:hint="cs"/>
          <w:rtl/>
        </w:rPr>
      </w:pPr>
      <w:r>
        <w:rPr>
          <w:rFonts w:cs="David" w:hint="cs"/>
          <w:rtl/>
        </w:rPr>
        <w:t>אם הדבר הזה מקובל כבסיס, אשמח מאוד שנתחיל להריץ את זה.</w:t>
      </w:r>
    </w:p>
    <w:p w14:paraId="42A10762" w14:textId="77777777" w:rsidR="00293AF5" w:rsidRDefault="00293AF5" w:rsidP="00293AF5">
      <w:pPr>
        <w:bidi/>
        <w:ind w:firstLine="720"/>
        <w:jc w:val="both"/>
        <w:rPr>
          <w:rFonts w:cs="David" w:hint="cs"/>
          <w:rtl/>
        </w:rPr>
      </w:pPr>
    </w:p>
    <w:p w14:paraId="36A5065B" w14:textId="77777777" w:rsidR="00293AF5" w:rsidRDefault="00293AF5" w:rsidP="00293AF5">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73F19D08" w14:textId="77777777" w:rsidR="00293AF5" w:rsidRDefault="00293AF5" w:rsidP="00293AF5">
      <w:pPr>
        <w:bidi/>
        <w:ind w:firstLine="720"/>
        <w:jc w:val="both"/>
        <w:rPr>
          <w:rFonts w:cs="David" w:hint="cs"/>
          <w:rtl/>
        </w:rPr>
      </w:pPr>
    </w:p>
    <w:p w14:paraId="17224328" w14:textId="77777777" w:rsidR="00293AF5" w:rsidRDefault="00293AF5" w:rsidP="00293AF5">
      <w:pPr>
        <w:bidi/>
        <w:ind w:firstLine="720"/>
        <w:jc w:val="both"/>
        <w:rPr>
          <w:rFonts w:cs="David" w:hint="cs"/>
          <w:rtl/>
        </w:rPr>
      </w:pPr>
      <w:r>
        <w:rPr>
          <w:rFonts w:cs="David" w:hint="cs"/>
          <w:rtl/>
        </w:rPr>
        <w:t xml:space="preserve">השאלה הגדולה היא מה יהיה שם. </w:t>
      </w:r>
    </w:p>
    <w:p w14:paraId="187703C4" w14:textId="77777777" w:rsidR="00293AF5" w:rsidRDefault="00293AF5" w:rsidP="00293AF5">
      <w:pPr>
        <w:bidi/>
        <w:jc w:val="both"/>
        <w:rPr>
          <w:rFonts w:cs="David" w:hint="cs"/>
          <w:rtl/>
        </w:rPr>
      </w:pPr>
    </w:p>
    <w:p w14:paraId="28D82C74" w14:textId="77777777" w:rsidR="00293AF5" w:rsidRPr="002D0E69" w:rsidRDefault="00293AF5" w:rsidP="00293AF5">
      <w:pPr>
        <w:bidi/>
        <w:jc w:val="both"/>
        <w:rPr>
          <w:rFonts w:cs="David" w:hint="cs"/>
          <w:u w:val="single"/>
          <w:rtl/>
        </w:rPr>
      </w:pPr>
      <w:r w:rsidRPr="00BA2C65">
        <w:rPr>
          <w:rFonts w:cs="David" w:hint="cs"/>
          <w:u w:val="single"/>
          <w:rtl/>
        </w:rPr>
        <w:t>ארבל אסטרחן:</w:t>
      </w:r>
    </w:p>
    <w:p w14:paraId="082E251A" w14:textId="77777777" w:rsidR="00293AF5" w:rsidRDefault="00293AF5" w:rsidP="00293AF5">
      <w:pPr>
        <w:bidi/>
        <w:jc w:val="both"/>
        <w:rPr>
          <w:rFonts w:cs="David" w:hint="cs"/>
          <w:rtl/>
        </w:rPr>
      </w:pPr>
    </w:p>
    <w:p w14:paraId="6D520A71" w14:textId="77777777" w:rsidR="00293AF5" w:rsidRDefault="00293AF5" w:rsidP="00293AF5">
      <w:pPr>
        <w:bidi/>
        <w:ind w:firstLine="720"/>
        <w:jc w:val="both"/>
        <w:rPr>
          <w:rFonts w:cs="David" w:hint="cs"/>
          <w:rtl/>
        </w:rPr>
      </w:pPr>
      <w:r>
        <w:rPr>
          <w:rFonts w:cs="David" w:hint="cs"/>
          <w:rtl/>
        </w:rPr>
        <w:t xml:space="preserve">אני רוצה להגיד מהם הסימנים שדיבר עליהם חבר הכנסת שנלר. יש את סימן ב' </w:t>
      </w:r>
      <w:r>
        <w:rPr>
          <w:rFonts w:cs="David"/>
          <w:rtl/>
        </w:rPr>
        <w:t>–</w:t>
      </w:r>
      <w:r>
        <w:rPr>
          <w:rFonts w:cs="David" w:hint="cs"/>
          <w:rtl/>
        </w:rPr>
        <w:t xml:space="preserve"> בגידה רק על עבירות שעונשן 15 שנות מאסר או יותר. העבירה המרכזית: מי שעשה בכוונה לפגוע בריבונותה של המדינה מעשה שיש בו כדי לפגוע בריבונותה, מי שעשה בכוונה ששטח כלשהו ייצא מריבונותה או מעשה שיש בו להביא לכך; מי שעשה בכוונה להביא לידי פעולה צבאית נגד ישראל או מעשה שיש בו כדי להביא לכך דינו מאסר 15 שנה; התכוון לסייע לאויב דינו מיתה או מאסר עולם. אלה הן עבירות בסימן ב' </w:t>
      </w:r>
      <w:r>
        <w:rPr>
          <w:rFonts w:cs="David"/>
          <w:rtl/>
        </w:rPr>
        <w:t>–</w:t>
      </w:r>
      <w:r>
        <w:rPr>
          <w:rFonts w:cs="David" w:hint="cs"/>
          <w:rtl/>
        </w:rPr>
        <w:t xml:space="preserve"> בגידה. </w:t>
      </w:r>
    </w:p>
    <w:p w14:paraId="7F67937F" w14:textId="77777777" w:rsidR="00293AF5" w:rsidRDefault="00293AF5" w:rsidP="00293AF5">
      <w:pPr>
        <w:bidi/>
        <w:ind w:firstLine="720"/>
        <w:jc w:val="both"/>
        <w:rPr>
          <w:rFonts w:cs="David" w:hint="cs"/>
          <w:rtl/>
        </w:rPr>
      </w:pPr>
    </w:p>
    <w:p w14:paraId="4392787B" w14:textId="77777777" w:rsidR="00293AF5" w:rsidRDefault="00293AF5" w:rsidP="00293AF5">
      <w:pPr>
        <w:bidi/>
        <w:ind w:firstLine="720"/>
        <w:jc w:val="both"/>
        <w:rPr>
          <w:rFonts w:cs="David" w:hint="cs"/>
          <w:rtl/>
        </w:rPr>
      </w:pPr>
      <w:r>
        <w:rPr>
          <w:rFonts w:cs="David" w:hint="cs"/>
          <w:rtl/>
        </w:rPr>
        <w:t>אחר כך יש סימן ג', שלגביו מוצע שלא יחול החוק, שעניינו פגיעה בכוחות מזוינים שאומר, למשל: מי שמעורר מרידה או משתתף בה; מי שגורם בזדון נזק לרכוש שהוא בשימוש כוח מזוין.</w:t>
      </w:r>
    </w:p>
    <w:p w14:paraId="6524DE93" w14:textId="77777777" w:rsidR="00293AF5" w:rsidRDefault="00293AF5" w:rsidP="00293AF5">
      <w:pPr>
        <w:bidi/>
        <w:ind w:firstLine="720"/>
        <w:jc w:val="both"/>
        <w:rPr>
          <w:rFonts w:cs="David" w:hint="cs"/>
          <w:rtl/>
        </w:rPr>
      </w:pPr>
    </w:p>
    <w:p w14:paraId="527B89B7" w14:textId="77777777" w:rsidR="00293AF5" w:rsidRPr="00A53349" w:rsidRDefault="00293AF5" w:rsidP="00293AF5">
      <w:pPr>
        <w:keepNext/>
        <w:bidi/>
        <w:jc w:val="both"/>
        <w:rPr>
          <w:rFonts w:cs="David" w:hint="cs"/>
          <w:u w:val="single"/>
          <w:rtl/>
        </w:rPr>
      </w:pPr>
      <w:r>
        <w:rPr>
          <w:rFonts w:cs="David" w:hint="cs"/>
          <w:u w:val="single"/>
          <w:rtl/>
        </w:rPr>
        <w:t>עתניאל שנלר:</w:t>
      </w:r>
    </w:p>
    <w:p w14:paraId="685F02ED" w14:textId="77777777" w:rsidR="00293AF5" w:rsidRDefault="00293AF5" w:rsidP="00293AF5">
      <w:pPr>
        <w:bidi/>
        <w:ind w:firstLine="720"/>
        <w:jc w:val="both"/>
        <w:rPr>
          <w:rFonts w:cs="David" w:hint="cs"/>
          <w:rtl/>
        </w:rPr>
      </w:pPr>
    </w:p>
    <w:p w14:paraId="200028F3" w14:textId="77777777" w:rsidR="00293AF5" w:rsidRDefault="00293AF5" w:rsidP="00293AF5">
      <w:pPr>
        <w:bidi/>
        <w:ind w:firstLine="720"/>
        <w:jc w:val="both"/>
        <w:rPr>
          <w:rFonts w:cs="David" w:hint="cs"/>
          <w:rtl/>
        </w:rPr>
      </w:pPr>
      <w:r>
        <w:rPr>
          <w:rFonts w:cs="David" w:hint="cs"/>
          <w:rtl/>
        </w:rPr>
        <w:t xml:space="preserve">זה ביקשנו שלא יהיה. </w:t>
      </w:r>
    </w:p>
    <w:p w14:paraId="412FA681" w14:textId="77777777" w:rsidR="00293AF5" w:rsidRDefault="00293AF5" w:rsidP="00293AF5">
      <w:pPr>
        <w:bidi/>
        <w:ind w:firstLine="720"/>
        <w:jc w:val="both"/>
        <w:rPr>
          <w:rFonts w:cs="David" w:hint="cs"/>
          <w:rtl/>
        </w:rPr>
      </w:pPr>
    </w:p>
    <w:p w14:paraId="5C136D7E" w14:textId="77777777" w:rsidR="00293AF5" w:rsidRPr="002D0E69" w:rsidRDefault="00293AF5" w:rsidP="00293AF5">
      <w:pPr>
        <w:bidi/>
        <w:jc w:val="both"/>
        <w:rPr>
          <w:rFonts w:cs="David" w:hint="cs"/>
          <w:u w:val="single"/>
          <w:rtl/>
        </w:rPr>
      </w:pPr>
      <w:r w:rsidRPr="002D0E69">
        <w:rPr>
          <w:rFonts w:cs="David" w:hint="cs"/>
          <w:u w:val="single"/>
          <w:rtl/>
        </w:rPr>
        <w:t>ארבל</w:t>
      </w:r>
      <w:r>
        <w:rPr>
          <w:rFonts w:cs="David" w:hint="cs"/>
          <w:u w:val="single"/>
          <w:rtl/>
        </w:rPr>
        <w:t xml:space="preserve"> אסטרחן:</w:t>
      </w:r>
    </w:p>
    <w:p w14:paraId="705C5150" w14:textId="77777777" w:rsidR="00293AF5" w:rsidRDefault="00293AF5" w:rsidP="00293AF5">
      <w:pPr>
        <w:bidi/>
        <w:ind w:firstLine="720"/>
        <w:jc w:val="both"/>
        <w:rPr>
          <w:rFonts w:cs="David" w:hint="cs"/>
          <w:rtl/>
        </w:rPr>
      </w:pPr>
    </w:p>
    <w:p w14:paraId="20A86266" w14:textId="77777777" w:rsidR="00293AF5" w:rsidRDefault="00293AF5" w:rsidP="00293AF5">
      <w:pPr>
        <w:bidi/>
        <w:ind w:firstLine="720"/>
        <w:jc w:val="both"/>
        <w:rPr>
          <w:rFonts w:cs="David" w:hint="cs"/>
          <w:rtl/>
        </w:rPr>
      </w:pPr>
      <w:r>
        <w:rPr>
          <w:rFonts w:cs="David" w:hint="cs"/>
          <w:rtl/>
        </w:rPr>
        <w:t xml:space="preserve">נכון. מי שהסית או שידל אדם החייב בשירות בכוח מזוין שלא ישרת בו. מוצע שזה לא יחול. </w:t>
      </w:r>
    </w:p>
    <w:p w14:paraId="76D3B21A" w14:textId="77777777" w:rsidR="00293AF5" w:rsidRDefault="00293AF5" w:rsidP="00293AF5">
      <w:pPr>
        <w:bidi/>
        <w:ind w:firstLine="720"/>
        <w:jc w:val="both"/>
        <w:rPr>
          <w:rFonts w:cs="David" w:hint="cs"/>
          <w:rtl/>
        </w:rPr>
      </w:pPr>
    </w:p>
    <w:p w14:paraId="3264817D" w14:textId="77777777" w:rsidR="00293AF5" w:rsidRDefault="00293AF5" w:rsidP="00293AF5">
      <w:pPr>
        <w:bidi/>
        <w:ind w:firstLine="720"/>
        <w:jc w:val="both"/>
        <w:rPr>
          <w:rFonts w:cs="David" w:hint="cs"/>
          <w:rtl/>
        </w:rPr>
      </w:pPr>
      <w:r>
        <w:rPr>
          <w:rFonts w:cs="David" w:hint="cs"/>
          <w:rtl/>
        </w:rPr>
        <w:t xml:space="preserve">אחר כך יש לנו סימן ד', שעניינו ריגול. חבר הכנסת שנלר מציע שהוא כן יחול, אבל רק על העבירות החמורות יותר, של 15 שנה ומעלה. למשל, הסעיף הראשון בו, 111 לחוק העונשין, אומר: מי שביודעין מסר ידיעה לאויב או בשבילו דינו מאסר עשר שנים - כלומר, זה לא יחול עליו. אבל: הייתה ידיעה העלולה להיות לתועלת האויב דינו מאסר 15 שנה - אז כן. מי שמסר ידיעה והתכוון לפגוע בביטחון המדינה </w:t>
      </w:r>
      <w:r>
        <w:rPr>
          <w:rFonts w:cs="David"/>
          <w:rtl/>
        </w:rPr>
        <w:t>–</w:t>
      </w:r>
      <w:r>
        <w:rPr>
          <w:rFonts w:cs="David" w:hint="cs"/>
          <w:rtl/>
        </w:rPr>
        <w:t xml:space="preserve"> 15 שנה. מי שהשיג, אסף, הכין, רשם או החזיק ידיעה והתכוון לפגוע בביטחון המדינה </w:t>
      </w:r>
      <w:r>
        <w:rPr>
          <w:rFonts w:cs="David"/>
          <w:rtl/>
        </w:rPr>
        <w:t>–</w:t>
      </w:r>
      <w:r>
        <w:rPr>
          <w:rFonts w:cs="David" w:hint="cs"/>
          <w:rtl/>
        </w:rPr>
        <w:t xml:space="preserve"> עשר שנים. יש כאן הוראות על ידיעות סודיות: מי שקיים ביודעין מגע עם סוכן חוץ ואין לו הסבר לכך </w:t>
      </w:r>
      <w:r>
        <w:rPr>
          <w:rFonts w:cs="David"/>
          <w:rtl/>
        </w:rPr>
        <w:t>–</w:t>
      </w:r>
      <w:r>
        <w:rPr>
          <w:rFonts w:cs="David" w:hint="cs"/>
          <w:rtl/>
        </w:rPr>
        <w:t xml:space="preserve"> מאסר 15 שנה. אחר כך מי שעושה כל מיני מעשים בכוונה להכין מעשה עבירה לפי סימן זה, מזייף מסמכים, מחזיק מסמך רשמי או משתמש בו כשאינו מוסמך לכך, משתמש בטענות שווא ומוסר ביודעין הודעה כוזבת </w:t>
      </w:r>
      <w:r>
        <w:rPr>
          <w:rFonts w:cs="David"/>
          <w:rtl/>
        </w:rPr>
        <w:t>–</w:t>
      </w:r>
      <w:r>
        <w:rPr>
          <w:rFonts w:cs="David" w:hint="cs"/>
          <w:rtl/>
        </w:rPr>
        <w:t xml:space="preserve"> דינו מאסר חמש שנים. </w:t>
      </w:r>
    </w:p>
    <w:p w14:paraId="54C85D91" w14:textId="77777777" w:rsidR="00293AF5" w:rsidRDefault="00293AF5" w:rsidP="00293AF5">
      <w:pPr>
        <w:bidi/>
        <w:ind w:firstLine="720"/>
        <w:jc w:val="both"/>
        <w:rPr>
          <w:rFonts w:cs="David" w:hint="cs"/>
          <w:rtl/>
        </w:rPr>
      </w:pPr>
    </w:p>
    <w:p w14:paraId="25BA769E" w14:textId="77777777" w:rsidR="00293AF5" w:rsidRDefault="00293AF5" w:rsidP="00293AF5">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7D65574C" w14:textId="77777777" w:rsidR="00293AF5" w:rsidRDefault="00293AF5" w:rsidP="00293AF5">
      <w:pPr>
        <w:bidi/>
        <w:ind w:firstLine="720"/>
        <w:jc w:val="both"/>
        <w:rPr>
          <w:rFonts w:cs="David" w:hint="cs"/>
          <w:rtl/>
        </w:rPr>
      </w:pPr>
    </w:p>
    <w:p w14:paraId="33D2FEE3" w14:textId="77777777" w:rsidR="00293AF5" w:rsidRDefault="00293AF5" w:rsidP="00293AF5">
      <w:pPr>
        <w:bidi/>
        <w:ind w:firstLine="720"/>
        <w:jc w:val="both"/>
        <w:rPr>
          <w:rFonts w:cs="David" w:hint="cs"/>
          <w:rtl/>
        </w:rPr>
      </w:pPr>
      <w:r>
        <w:rPr>
          <w:rFonts w:cs="David" w:hint="cs"/>
          <w:rtl/>
        </w:rPr>
        <w:t xml:space="preserve">כל אלה לא חלים, ברור. </w:t>
      </w:r>
    </w:p>
    <w:p w14:paraId="4089231B" w14:textId="77777777" w:rsidR="00293AF5" w:rsidRDefault="00293AF5" w:rsidP="00293AF5">
      <w:pPr>
        <w:bidi/>
        <w:ind w:firstLine="720"/>
        <w:jc w:val="both"/>
        <w:rPr>
          <w:rFonts w:cs="David" w:hint="cs"/>
          <w:rtl/>
        </w:rPr>
      </w:pPr>
    </w:p>
    <w:p w14:paraId="68149813" w14:textId="77777777" w:rsidR="00293AF5" w:rsidRPr="002D0E69" w:rsidRDefault="00293AF5" w:rsidP="00293AF5">
      <w:pPr>
        <w:bidi/>
        <w:jc w:val="both"/>
        <w:rPr>
          <w:rFonts w:cs="David" w:hint="cs"/>
          <w:u w:val="single"/>
          <w:rtl/>
        </w:rPr>
      </w:pPr>
      <w:r w:rsidRPr="002D0E69">
        <w:rPr>
          <w:rFonts w:cs="David" w:hint="cs"/>
          <w:u w:val="single"/>
          <w:rtl/>
        </w:rPr>
        <w:t>ארבל</w:t>
      </w:r>
      <w:r>
        <w:rPr>
          <w:rFonts w:cs="David" w:hint="cs"/>
          <w:u w:val="single"/>
          <w:rtl/>
        </w:rPr>
        <w:t xml:space="preserve"> אסטרחן:</w:t>
      </w:r>
    </w:p>
    <w:p w14:paraId="791B05DD" w14:textId="77777777" w:rsidR="00293AF5" w:rsidRDefault="00293AF5" w:rsidP="00293AF5">
      <w:pPr>
        <w:bidi/>
        <w:ind w:firstLine="720"/>
        <w:jc w:val="both"/>
        <w:rPr>
          <w:rFonts w:cs="David" w:hint="cs"/>
          <w:rtl/>
        </w:rPr>
      </w:pPr>
    </w:p>
    <w:p w14:paraId="1CBCDDE2" w14:textId="77777777" w:rsidR="00293AF5" w:rsidRDefault="00293AF5" w:rsidP="00293AF5">
      <w:pPr>
        <w:bidi/>
        <w:ind w:firstLine="720"/>
        <w:jc w:val="both"/>
        <w:rPr>
          <w:rFonts w:cs="David" w:hint="cs"/>
          <w:rtl/>
        </w:rPr>
      </w:pPr>
      <w:r>
        <w:rPr>
          <w:rFonts w:cs="David" w:hint="cs"/>
          <w:rtl/>
        </w:rPr>
        <w:t>יש סט של עבירות, וחבר הכנסת שנלר מדבר על החמורות יותר. אחר כך יש לנו עוד סימן שעניינו</w:t>
      </w:r>
      <w:r>
        <w:rPr>
          <w:rFonts w:cs="David"/>
        </w:rPr>
        <w:t xml:space="preserve"> </w:t>
      </w:r>
      <w:r>
        <w:rPr>
          <w:rFonts w:cs="David" w:hint="cs"/>
        </w:rPr>
        <w:t xml:space="preserve"> </w:t>
      </w:r>
      <w:r>
        <w:rPr>
          <w:rFonts w:cs="David" w:hint="cs"/>
          <w:rtl/>
        </w:rPr>
        <w:t xml:space="preserve">סודות רשמיים, לגבי עובדי ציבור שמוסרים סודות. גם זה מוצע שלא יחול. סימן ה' וסימן ו' </w:t>
      </w:r>
      <w:r>
        <w:rPr>
          <w:rFonts w:cs="David"/>
          <w:rtl/>
        </w:rPr>
        <w:t>–</w:t>
      </w:r>
      <w:r>
        <w:rPr>
          <w:rFonts w:cs="David" w:hint="cs"/>
          <w:rtl/>
        </w:rPr>
        <w:t xml:space="preserve"> פגיעה ביחסי החוץ, גם לא. כלומר, רק סימן ב' שעניינו בגידה וסימן ד'. </w:t>
      </w:r>
    </w:p>
    <w:p w14:paraId="1498DE7A" w14:textId="77777777" w:rsidR="00293AF5" w:rsidRDefault="00293AF5" w:rsidP="00293AF5">
      <w:pPr>
        <w:bidi/>
        <w:jc w:val="both"/>
        <w:rPr>
          <w:rFonts w:cs="David" w:hint="cs"/>
          <w:rtl/>
        </w:rPr>
      </w:pPr>
    </w:p>
    <w:p w14:paraId="479BAAB6" w14:textId="77777777" w:rsidR="00293AF5" w:rsidRDefault="00293AF5" w:rsidP="00293AF5">
      <w:pPr>
        <w:bidi/>
        <w:jc w:val="both"/>
        <w:rPr>
          <w:rFonts w:cs="David" w:hint="cs"/>
          <w:u w:val="single"/>
          <w:rtl/>
        </w:rPr>
      </w:pPr>
      <w:r>
        <w:rPr>
          <w:rFonts w:cs="David" w:hint="cs"/>
          <w:u w:val="single"/>
          <w:rtl/>
        </w:rPr>
        <w:t>עתניאל שנלר</w:t>
      </w:r>
      <w:r w:rsidRPr="00E36EB4">
        <w:rPr>
          <w:rFonts w:cs="David" w:hint="cs"/>
          <w:u w:val="single"/>
          <w:rtl/>
        </w:rPr>
        <w:t>:</w:t>
      </w:r>
    </w:p>
    <w:p w14:paraId="39F0F164" w14:textId="77777777" w:rsidR="00293AF5" w:rsidRDefault="00293AF5" w:rsidP="00293AF5">
      <w:pPr>
        <w:bidi/>
        <w:jc w:val="both"/>
        <w:rPr>
          <w:rFonts w:cs="David" w:hint="cs"/>
          <w:u w:val="single"/>
          <w:rtl/>
        </w:rPr>
      </w:pPr>
    </w:p>
    <w:p w14:paraId="6B696B08" w14:textId="77777777" w:rsidR="00293AF5" w:rsidRDefault="00293AF5" w:rsidP="00293AF5">
      <w:pPr>
        <w:bidi/>
        <w:ind w:firstLine="720"/>
        <w:jc w:val="both"/>
        <w:rPr>
          <w:rFonts w:cs="David" w:hint="cs"/>
          <w:rtl/>
        </w:rPr>
      </w:pPr>
      <w:r>
        <w:rPr>
          <w:rFonts w:cs="David" w:hint="cs"/>
          <w:rtl/>
        </w:rPr>
        <w:t>אדוני היושב ראש, איך תתייחס אם אבקש שאת סעיף הענישה נוריד מ-15 שנים לעשר שנים? זה לא יסייע קצת?</w:t>
      </w:r>
    </w:p>
    <w:p w14:paraId="463C0CB7" w14:textId="77777777" w:rsidR="00293AF5" w:rsidRDefault="00293AF5" w:rsidP="00293AF5">
      <w:pPr>
        <w:bidi/>
        <w:jc w:val="both"/>
        <w:rPr>
          <w:rFonts w:cs="David" w:hint="cs"/>
          <w:rtl/>
        </w:rPr>
      </w:pPr>
    </w:p>
    <w:p w14:paraId="08C0973C" w14:textId="77777777" w:rsidR="00293AF5" w:rsidRDefault="00293AF5" w:rsidP="00293AF5">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5F768899" w14:textId="77777777" w:rsidR="00293AF5" w:rsidRDefault="00293AF5" w:rsidP="00293AF5">
      <w:pPr>
        <w:bidi/>
        <w:jc w:val="both"/>
        <w:rPr>
          <w:rFonts w:cs="David" w:hint="cs"/>
          <w:u w:val="single"/>
          <w:rtl/>
        </w:rPr>
      </w:pPr>
    </w:p>
    <w:p w14:paraId="61635170" w14:textId="77777777" w:rsidR="00293AF5" w:rsidRDefault="00293AF5" w:rsidP="00293AF5">
      <w:pPr>
        <w:bidi/>
        <w:ind w:firstLine="720"/>
        <w:jc w:val="both"/>
        <w:rPr>
          <w:rFonts w:cs="David" w:hint="cs"/>
          <w:rtl/>
        </w:rPr>
      </w:pPr>
      <w:r>
        <w:rPr>
          <w:rFonts w:cs="David" w:hint="cs"/>
          <w:rtl/>
        </w:rPr>
        <w:t xml:space="preserve">אני לא רואה בזה בעיה, אבל אני חושב שבכל מקרה נידרש. </w:t>
      </w:r>
    </w:p>
    <w:p w14:paraId="3A381931" w14:textId="77777777" w:rsidR="00293AF5" w:rsidRDefault="00293AF5" w:rsidP="00293AF5">
      <w:pPr>
        <w:bidi/>
        <w:jc w:val="both"/>
        <w:rPr>
          <w:rFonts w:cs="David" w:hint="cs"/>
          <w:rtl/>
        </w:rPr>
      </w:pPr>
    </w:p>
    <w:p w14:paraId="152B4F09" w14:textId="77777777" w:rsidR="00293AF5" w:rsidRPr="00BA2C65" w:rsidRDefault="00293AF5" w:rsidP="00293AF5">
      <w:pPr>
        <w:bidi/>
        <w:jc w:val="both"/>
        <w:rPr>
          <w:rFonts w:cs="David" w:hint="cs"/>
          <w:u w:val="single"/>
          <w:rtl/>
        </w:rPr>
      </w:pPr>
      <w:r w:rsidRPr="00BA2C65">
        <w:rPr>
          <w:rFonts w:cs="David" w:hint="cs"/>
          <w:u w:val="single"/>
          <w:rtl/>
        </w:rPr>
        <w:t>דני</w:t>
      </w:r>
      <w:r>
        <w:rPr>
          <w:rFonts w:cs="David" w:hint="cs"/>
          <w:u w:val="single"/>
          <w:rtl/>
        </w:rPr>
        <w:t xml:space="preserve"> גבע:</w:t>
      </w:r>
    </w:p>
    <w:p w14:paraId="3983C4C4" w14:textId="77777777" w:rsidR="00293AF5" w:rsidRDefault="00293AF5" w:rsidP="00293AF5">
      <w:pPr>
        <w:bidi/>
        <w:jc w:val="both"/>
        <w:rPr>
          <w:rFonts w:cs="David" w:hint="cs"/>
          <w:rtl/>
        </w:rPr>
      </w:pPr>
    </w:p>
    <w:p w14:paraId="0F206B66" w14:textId="77777777" w:rsidR="00293AF5" w:rsidRDefault="00293AF5" w:rsidP="00293AF5">
      <w:pPr>
        <w:bidi/>
        <w:ind w:firstLine="720"/>
        <w:jc w:val="both"/>
        <w:rPr>
          <w:rFonts w:cs="David" w:hint="cs"/>
          <w:rtl/>
        </w:rPr>
      </w:pPr>
      <w:r>
        <w:rPr>
          <w:rFonts w:cs="David" w:hint="cs"/>
          <w:rtl/>
        </w:rPr>
        <w:t xml:space="preserve">עדיף לכסות מעשר שנים ומעלה. </w:t>
      </w:r>
    </w:p>
    <w:p w14:paraId="69C4D383" w14:textId="77777777" w:rsidR="00293AF5" w:rsidRDefault="00293AF5" w:rsidP="00293AF5">
      <w:pPr>
        <w:bidi/>
        <w:jc w:val="both"/>
        <w:rPr>
          <w:rFonts w:cs="David" w:hint="cs"/>
          <w:rtl/>
        </w:rPr>
      </w:pPr>
    </w:p>
    <w:p w14:paraId="3EF32FEB" w14:textId="77777777" w:rsidR="00293AF5" w:rsidRDefault="00293AF5" w:rsidP="00293AF5">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1282105B" w14:textId="77777777" w:rsidR="00293AF5" w:rsidRDefault="00293AF5" w:rsidP="00293AF5">
      <w:pPr>
        <w:bidi/>
        <w:jc w:val="both"/>
        <w:rPr>
          <w:rFonts w:cs="David" w:hint="cs"/>
          <w:u w:val="single"/>
          <w:rtl/>
        </w:rPr>
      </w:pPr>
    </w:p>
    <w:p w14:paraId="22BA3F90" w14:textId="77777777" w:rsidR="00293AF5" w:rsidRDefault="00293AF5" w:rsidP="00293AF5">
      <w:pPr>
        <w:bidi/>
        <w:ind w:firstLine="720"/>
        <w:jc w:val="both"/>
        <w:rPr>
          <w:rFonts w:cs="David" w:hint="cs"/>
          <w:rtl/>
        </w:rPr>
      </w:pPr>
      <w:r>
        <w:rPr>
          <w:rFonts w:cs="David" w:hint="cs"/>
          <w:rtl/>
        </w:rPr>
        <w:t xml:space="preserve">אני לא רואה בזה בעיה. אני מציע שנקרא ואחר כך נעבור על ההסתייגויות ונצביע עליהן. אחר כך נצביע על החוק בכללותו. </w:t>
      </w:r>
    </w:p>
    <w:p w14:paraId="5E253C3F" w14:textId="77777777" w:rsidR="00293AF5" w:rsidRDefault="00293AF5" w:rsidP="00293AF5">
      <w:pPr>
        <w:bidi/>
        <w:jc w:val="both"/>
        <w:rPr>
          <w:rFonts w:cs="David" w:hint="cs"/>
          <w:rtl/>
        </w:rPr>
      </w:pPr>
    </w:p>
    <w:p w14:paraId="55851AEC" w14:textId="77777777" w:rsidR="00293AF5" w:rsidRPr="002D0E69" w:rsidRDefault="00293AF5" w:rsidP="00293AF5">
      <w:pPr>
        <w:bidi/>
        <w:jc w:val="both"/>
        <w:rPr>
          <w:rFonts w:cs="David" w:hint="cs"/>
          <w:u w:val="single"/>
          <w:rtl/>
        </w:rPr>
      </w:pPr>
      <w:r w:rsidRPr="002D0E69">
        <w:rPr>
          <w:rFonts w:cs="David" w:hint="cs"/>
          <w:u w:val="single"/>
          <w:rtl/>
        </w:rPr>
        <w:t>ארבל</w:t>
      </w:r>
      <w:r>
        <w:rPr>
          <w:rFonts w:cs="David" w:hint="cs"/>
          <w:u w:val="single"/>
          <w:rtl/>
        </w:rPr>
        <w:t xml:space="preserve"> אסטרחן:</w:t>
      </w:r>
    </w:p>
    <w:p w14:paraId="6E66A7FF" w14:textId="77777777" w:rsidR="00293AF5" w:rsidRDefault="00293AF5" w:rsidP="00293AF5">
      <w:pPr>
        <w:bidi/>
        <w:jc w:val="both"/>
        <w:rPr>
          <w:rFonts w:cs="David" w:hint="cs"/>
          <w:rtl/>
        </w:rPr>
      </w:pPr>
    </w:p>
    <w:p w14:paraId="7347E0CA" w14:textId="77777777" w:rsidR="00293AF5" w:rsidRDefault="00293AF5" w:rsidP="00293AF5">
      <w:pPr>
        <w:bidi/>
        <w:ind w:firstLine="720"/>
        <w:jc w:val="both"/>
        <w:rPr>
          <w:rFonts w:cs="David" w:hint="cs"/>
          <w:rtl/>
        </w:rPr>
      </w:pPr>
      <w:r>
        <w:rPr>
          <w:rFonts w:cs="David" w:hint="cs"/>
          <w:rtl/>
        </w:rPr>
        <w:t>מה שמוצע זה שיתווסף סעיף קטן (ג) בסעיף 2 לחוק החסינות שבו ייאמר: "על אף האמור בסעיפים קטנים (א) ו-(ב), סעיפי החסינות והסייגים, רשאי שופט של בית המשפט העליון להתיר בצו חיפוש אצל חבר כנסת" ופה אנחנו רוצים: "אם שוכנע שחבר הכנסת חשוד בעבירות בגידה או ריגול לפי סימנים ב' ו-ד' לפרק ז' לחוק העונשין, שעונשן עשר שנות מאסר או יותר".</w:t>
      </w:r>
    </w:p>
    <w:p w14:paraId="278788AA" w14:textId="77777777" w:rsidR="00293AF5" w:rsidRDefault="00293AF5" w:rsidP="00293AF5">
      <w:pPr>
        <w:bidi/>
        <w:jc w:val="both"/>
        <w:rPr>
          <w:rFonts w:cs="David" w:hint="cs"/>
          <w:rtl/>
        </w:rPr>
      </w:pPr>
    </w:p>
    <w:p w14:paraId="1592AF29" w14:textId="77777777" w:rsidR="00293AF5" w:rsidRPr="00737FCE" w:rsidRDefault="00293AF5" w:rsidP="00293AF5">
      <w:pPr>
        <w:bidi/>
        <w:jc w:val="both"/>
        <w:rPr>
          <w:rFonts w:cs="David" w:hint="cs"/>
          <w:u w:val="single"/>
          <w:rtl/>
        </w:rPr>
      </w:pPr>
      <w:r>
        <w:rPr>
          <w:rFonts w:cs="David" w:hint="cs"/>
          <w:u w:val="single"/>
          <w:rtl/>
        </w:rPr>
        <w:t>אביטל בגין:</w:t>
      </w:r>
    </w:p>
    <w:p w14:paraId="375683B9" w14:textId="77777777" w:rsidR="00293AF5" w:rsidRDefault="00293AF5" w:rsidP="00293AF5">
      <w:pPr>
        <w:bidi/>
        <w:jc w:val="both"/>
        <w:rPr>
          <w:rFonts w:cs="David" w:hint="cs"/>
          <w:rtl/>
        </w:rPr>
      </w:pPr>
    </w:p>
    <w:p w14:paraId="0D082328" w14:textId="77777777" w:rsidR="00293AF5" w:rsidRDefault="00293AF5" w:rsidP="00293AF5">
      <w:pPr>
        <w:bidi/>
        <w:ind w:firstLine="720"/>
        <w:jc w:val="both"/>
        <w:rPr>
          <w:rFonts w:cs="David" w:hint="cs"/>
          <w:rtl/>
        </w:rPr>
      </w:pPr>
      <w:r>
        <w:rPr>
          <w:rFonts w:cs="David" w:hint="cs"/>
          <w:rtl/>
        </w:rPr>
        <w:t xml:space="preserve">למה להגיד בגידה וריגול? עבירות המנויות בסעיף - - - </w:t>
      </w:r>
    </w:p>
    <w:p w14:paraId="0C396BEF" w14:textId="77777777" w:rsidR="00293AF5" w:rsidRDefault="00293AF5" w:rsidP="00293AF5">
      <w:pPr>
        <w:bidi/>
        <w:jc w:val="both"/>
        <w:rPr>
          <w:rFonts w:cs="David" w:hint="cs"/>
          <w:rtl/>
        </w:rPr>
      </w:pPr>
    </w:p>
    <w:p w14:paraId="11EE5E5C" w14:textId="77777777" w:rsidR="00293AF5" w:rsidRPr="002D0E69" w:rsidRDefault="00293AF5" w:rsidP="00293AF5">
      <w:pPr>
        <w:bidi/>
        <w:jc w:val="both"/>
        <w:rPr>
          <w:rFonts w:cs="David" w:hint="cs"/>
          <w:u w:val="single"/>
          <w:rtl/>
        </w:rPr>
      </w:pPr>
      <w:r w:rsidRPr="002D0E69">
        <w:rPr>
          <w:rFonts w:cs="David" w:hint="cs"/>
          <w:u w:val="single"/>
          <w:rtl/>
        </w:rPr>
        <w:t>ארבל</w:t>
      </w:r>
      <w:r>
        <w:rPr>
          <w:rFonts w:cs="David" w:hint="cs"/>
          <w:u w:val="single"/>
          <w:rtl/>
        </w:rPr>
        <w:t xml:space="preserve"> אסטרחן:</w:t>
      </w:r>
    </w:p>
    <w:p w14:paraId="00A69B2F" w14:textId="77777777" w:rsidR="00293AF5" w:rsidRDefault="00293AF5" w:rsidP="00293AF5">
      <w:pPr>
        <w:bidi/>
        <w:jc w:val="both"/>
        <w:rPr>
          <w:rFonts w:cs="David" w:hint="cs"/>
          <w:rtl/>
        </w:rPr>
      </w:pPr>
    </w:p>
    <w:p w14:paraId="129C108D" w14:textId="77777777" w:rsidR="00293AF5" w:rsidRDefault="00293AF5" w:rsidP="00293AF5">
      <w:pPr>
        <w:bidi/>
        <w:ind w:firstLine="720"/>
        <w:jc w:val="both"/>
        <w:rPr>
          <w:rFonts w:cs="David" w:hint="cs"/>
          <w:rtl/>
        </w:rPr>
      </w:pPr>
      <w:r>
        <w:rPr>
          <w:rFonts w:cs="David" w:hint="cs"/>
          <w:rtl/>
        </w:rPr>
        <w:t>רק להפנות לסימן ב' ו-ד'? בסדר, זה כבר עניין סמנטי. "והחיפוש הכרחי למניעתה או לחקירתה של העבירה". אני לא יודעת אם צריך את זה אם אמרנו שחבר הכנסת עצמו חשוד. איך כתבנו בהאזנת סתר? "האזנת סתר הכרחית מטעמי ביטחון המדינה, הכרחית למניעתה או לחקירתה". אז נשאיר: "והחיפוש הכרחי למניעתה או לחקירתה של עבירה כאמור".</w:t>
      </w:r>
    </w:p>
    <w:p w14:paraId="0833A6BA" w14:textId="77777777" w:rsidR="00293AF5" w:rsidRDefault="00293AF5" w:rsidP="00293AF5">
      <w:pPr>
        <w:bidi/>
        <w:jc w:val="both"/>
        <w:rPr>
          <w:rFonts w:cs="David" w:hint="cs"/>
          <w:rtl/>
        </w:rPr>
      </w:pPr>
    </w:p>
    <w:p w14:paraId="408FE0B6" w14:textId="77777777" w:rsidR="00293AF5" w:rsidRPr="00737FCE" w:rsidRDefault="00293AF5" w:rsidP="00293AF5">
      <w:pPr>
        <w:bidi/>
        <w:jc w:val="both"/>
        <w:rPr>
          <w:rFonts w:cs="David" w:hint="cs"/>
          <w:u w:val="single"/>
          <w:rtl/>
        </w:rPr>
      </w:pPr>
      <w:r>
        <w:rPr>
          <w:rFonts w:cs="David" w:hint="cs"/>
          <w:u w:val="single"/>
          <w:rtl/>
        </w:rPr>
        <w:t>אביטל בגין:</w:t>
      </w:r>
    </w:p>
    <w:p w14:paraId="6AAC6B9C" w14:textId="77777777" w:rsidR="00293AF5" w:rsidRDefault="00293AF5" w:rsidP="00293AF5">
      <w:pPr>
        <w:bidi/>
        <w:jc w:val="both"/>
        <w:rPr>
          <w:rFonts w:cs="David" w:hint="cs"/>
          <w:rtl/>
        </w:rPr>
      </w:pPr>
    </w:p>
    <w:p w14:paraId="73A93EBF" w14:textId="77777777" w:rsidR="00293AF5" w:rsidRDefault="00293AF5" w:rsidP="00293AF5">
      <w:pPr>
        <w:bidi/>
        <w:ind w:firstLine="720"/>
        <w:jc w:val="both"/>
        <w:rPr>
          <w:rFonts w:cs="David" w:hint="cs"/>
          <w:rtl/>
        </w:rPr>
      </w:pPr>
      <w:r>
        <w:rPr>
          <w:rFonts w:cs="David" w:hint="cs"/>
          <w:rtl/>
        </w:rPr>
        <w:t xml:space="preserve">(ב) אומר: שוכנע שיש יסוד לחשד שחבר הכנסת חשוד. </w:t>
      </w:r>
    </w:p>
    <w:p w14:paraId="3ED927FD" w14:textId="77777777" w:rsidR="00293AF5" w:rsidRDefault="00293AF5" w:rsidP="00293AF5">
      <w:pPr>
        <w:bidi/>
        <w:jc w:val="both"/>
        <w:rPr>
          <w:rFonts w:cs="David" w:hint="cs"/>
          <w:rtl/>
        </w:rPr>
      </w:pPr>
    </w:p>
    <w:p w14:paraId="2BDFDF77" w14:textId="77777777" w:rsidR="00293AF5" w:rsidRPr="002D0E69" w:rsidRDefault="00293AF5" w:rsidP="00293AF5">
      <w:pPr>
        <w:bidi/>
        <w:jc w:val="both"/>
        <w:rPr>
          <w:rFonts w:cs="David" w:hint="cs"/>
          <w:u w:val="single"/>
          <w:rtl/>
        </w:rPr>
      </w:pPr>
      <w:r w:rsidRPr="002D0E69">
        <w:rPr>
          <w:rFonts w:cs="David" w:hint="cs"/>
          <w:u w:val="single"/>
          <w:rtl/>
        </w:rPr>
        <w:t>ארבל</w:t>
      </w:r>
      <w:r>
        <w:rPr>
          <w:rFonts w:cs="David" w:hint="cs"/>
          <w:u w:val="single"/>
          <w:rtl/>
        </w:rPr>
        <w:t xml:space="preserve"> אסטרחן:</w:t>
      </w:r>
    </w:p>
    <w:p w14:paraId="468CA7CE" w14:textId="77777777" w:rsidR="00293AF5" w:rsidRDefault="00293AF5" w:rsidP="00293AF5">
      <w:pPr>
        <w:bidi/>
        <w:jc w:val="both"/>
        <w:rPr>
          <w:rFonts w:cs="David" w:hint="cs"/>
          <w:rtl/>
        </w:rPr>
      </w:pPr>
    </w:p>
    <w:p w14:paraId="1D0E5FEE" w14:textId="77777777" w:rsidR="00293AF5" w:rsidRDefault="00293AF5" w:rsidP="00293AF5">
      <w:pPr>
        <w:bidi/>
        <w:ind w:firstLine="720"/>
        <w:jc w:val="both"/>
        <w:rPr>
          <w:rFonts w:cs="David" w:hint="cs"/>
          <w:rtl/>
        </w:rPr>
      </w:pPr>
      <w:r>
        <w:rPr>
          <w:rFonts w:cs="David" w:hint="cs"/>
          <w:rtl/>
        </w:rPr>
        <w:t xml:space="preserve">כן, שחבר הכנסת חשוד בעבירות לפי סימנים ב' ו-ד' וכו', עשר שנות מאסר או יותר, והחיפוש הכרחי למניעתה או לחקירתה של עבירה כאמור. </w:t>
      </w:r>
    </w:p>
    <w:p w14:paraId="4B82FBFC" w14:textId="77777777" w:rsidR="00293AF5" w:rsidRDefault="00293AF5" w:rsidP="00293AF5">
      <w:pPr>
        <w:bidi/>
        <w:ind w:firstLine="720"/>
        <w:jc w:val="both"/>
        <w:rPr>
          <w:rFonts w:cs="David" w:hint="cs"/>
          <w:rtl/>
        </w:rPr>
      </w:pPr>
    </w:p>
    <w:p w14:paraId="7B09DA2B" w14:textId="77777777" w:rsidR="00293AF5" w:rsidRDefault="00293AF5" w:rsidP="00293AF5">
      <w:pPr>
        <w:bidi/>
        <w:ind w:firstLine="720"/>
        <w:jc w:val="both"/>
        <w:rPr>
          <w:rFonts w:cs="David" w:hint="cs"/>
          <w:rtl/>
        </w:rPr>
      </w:pPr>
      <w:r>
        <w:rPr>
          <w:rFonts w:cs="David" w:hint="cs"/>
          <w:rtl/>
        </w:rPr>
        <w:t xml:space="preserve">"חיפוש ותפיסה ייעשו לפי הוראות כל דין וככל האפשר תוך פגיעה מצומצמת בפעילותו של חבר הכנסת" </w:t>
      </w:r>
      <w:r>
        <w:rPr>
          <w:rFonts w:cs="David"/>
          <w:rtl/>
        </w:rPr>
        <w:t>–</w:t>
      </w:r>
      <w:r>
        <w:rPr>
          <w:rFonts w:cs="David" w:hint="cs"/>
          <w:rtl/>
        </w:rPr>
        <w:t xml:space="preserve"> זה יכול להישאר. אנחנו לא מפנים יותר, אז מי יוכל להגיש את הבקשה? בהאזנת סתר אמרנו שיכול להגיש את זה קצין משטרה מוסמך או ראש רשות ביטחון. גם כאן מדובר על שניהם?</w:t>
      </w:r>
    </w:p>
    <w:p w14:paraId="4403ABD7" w14:textId="77777777" w:rsidR="00293AF5" w:rsidRDefault="00293AF5" w:rsidP="00293AF5">
      <w:pPr>
        <w:bidi/>
        <w:jc w:val="both"/>
        <w:rPr>
          <w:rFonts w:cs="David" w:hint="cs"/>
          <w:rtl/>
        </w:rPr>
      </w:pPr>
    </w:p>
    <w:p w14:paraId="5BE439A3" w14:textId="77777777" w:rsidR="00293AF5" w:rsidRDefault="00293AF5" w:rsidP="00293AF5">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5D83F695" w14:textId="77777777" w:rsidR="00293AF5" w:rsidRDefault="00293AF5" w:rsidP="00293AF5">
      <w:pPr>
        <w:bidi/>
        <w:jc w:val="both"/>
        <w:rPr>
          <w:rFonts w:cs="David" w:hint="cs"/>
          <w:rtl/>
        </w:rPr>
      </w:pPr>
    </w:p>
    <w:p w14:paraId="2A97A033" w14:textId="77777777" w:rsidR="00293AF5" w:rsidRDefault="00293AF5" w:rsidP="00293AF5">
      <w:pPr>
        <w:bidi/>
        <w:ind w:firstLine="720"/>
        <w:jc w:val="both"/>
        <w:rPr>
          <w:rFonts w:cs="David" w:hint="cs"/>
          <w:rtl/>
        </w:rPr>
      </w:pPr>
      <w:r>
        <w:rPr>
          <w:rFonts w:cs="David" w:hint="cs"/>
          <w:rtl/>
        </w:rPr>
        <w:t xml:space="preserve">זה צריך להיות אותו דבר. אין שום היגיון שזה יהיה נפרד. </w:t>
      </w:r>
    </w:p>
    <w:p w14:paraId="15E997DA" w14:textId="77777777" w:rsidR="00293AF5" w:rsidRDefault="00293AF5" w:rsidP="00293AF5">
      <w:pPr>
        <w:bidi/>
        <w:ind w:firstLine="720"/>
        <w:jc w:val="both"/>
        <w:rPr>
          <w:rFonts w:cs="David" w:hint="cs"/>
          <w:rtl/>
        </w:rPr>
      </w:pPr>
    </w:p>
    <w:p w14:paraId="3D733912" w14:textId="77777777" w:rsidR="00293AF5" w:rsidRPr="002D0E69" w:rsidRDefault="00293AF5" w:rsidP="00293AF5">
      <w:pPr>
        <w:bidi/>
        <w:jc w:val="both"/>
        <w:rPr>
          <w:rFonts w:cs="David" w:hint="cs"/>
          <w:u w:val="single"/>
          <w:rtl/>
        </w:rPr>
      </w:pPr>
      <w:r w:rsidRPr="002D0E69">
        <w:rPr>
          <w:rFonts w:cs="David" w:hint="cs"/>
          <w:u w:val="single"/>
          <w:rtl/>
        </w:rPr>
        <w:t>ארבל</w:t>
      </w:r>
      <w:r>
        <w:rPr>
          <w:rFonts w:cs="David" w:hint="cs"/>
          <w:u w:val="single"/>
          <w:rtl/>
        </w:rPr>
        <w:t xml:space="preserve"> אסטרחן:</w:t>
      </w:r>
    </w:p>
    <w:p w14:paraId="08614E32" w14:textId="77777777" w:rsidR="00293AF5" w:rsidRDefault="00293AF5" w:rsidP="00293AF5">
      <w:pPr>
        <w:bidi/>
        <w:ind w:firstLine="720"/>
        <w:jc w:val="both"/>
        <w:rPr>
          <w:rFonts w:cs="David" w:hint="cs"/>
          <w:rtl/>
        </w:rPr>
      </w:pPr>
    </w:p>
    <w:p w14:paraId="180181CC" w14:textId="77777777" w:rsidR="00293AF5" w:rsidRDefault="00293AF5" w:rsidP="00293AF5">
      <w:pPr>
        <w:bidi/>
        <w:ind w:firstLine="720"/>
        <w:jc w:val="both"/>
        <w:rPr>
          <w:rFonts w:cs="David" w:hint="cs"/>
          <w:rtl/>
        </w:rPr>
      </w:pPr>
      <w:r>
        <w:rPr>
          <w:rFonts w:cs="David" w:hint="cs"/>
          <w:rtl/>
        </w:rPr>
        <w:t>אז זה אותם גורמים שמנויים בסעיף 2א(ב).</w:t>
      </w:r>
    </w:p>
    <w:p w14:paraId="0CDD3A57" w14:textId="77777777" w:rsidR="00293AF5" w:rsidRDefault="00293AF5" w:rsidP="00293AF5">
      <w:pPr>
        <w:bidi/>
        <w:jc w:val="both"/>
        <w:rPr>
          <w:rFonts w:cs="David" w:hint="cs"/>
          <w:rtl/>
        </w:rPr>
      </w:pPr>
    </w:p>
    <w:p w14:paraId="1E13DD2C" w14:textId="77777777" w:rsidR="00293AF5" w:rsidRPr="00F41AED" w:rsidRDefault="00293AF5" w:rsidP="00293AF5">
      <w:pPr>
        <w:bidi/>
        <w:jc w:val="both"/>
        <w:rPr>
          <w:rFonts w:cs="David" w:hint="cs"/>
          <w:u w:val="single"/>
          <w:rtl/>
        </w:rPr>
      </w:pPr>
      <w:r w:rsidRPr="00F41AED">
        <w:rPr>
          <w:rFonts w:cs="David" w:hint="cs"/>
          <w:u w:val="single"/>
          <w:rtl/>
        </w:rPr>
        <w:t>יואל הדר</w:t>
      </w:r>
      <w:r>
        <w:rPr>
          <w:rFonts w:cs="David" w:hint="cs"/>
          <w:u w:val="single"/>
          <w:rtl/>
        </w:rPr>
        <w:t>:</w:t>
      </w:r>
    </w:p>
    <w:p w14:paraId="7B1891FC" w14:textId="77777777" w:rsidR="00293AF5" w:rsidRDefault="00293AF5" w:rsidP="00293AF5">
      <w:pPr>
        <w:bidi/>
        <w:jc w:val="both"/>
        <w:rPr>
          <w:rFonts w:cs="David" w:hint="cs"/>
          <w:rtl/>
        </w:rPr>
      </w:pPr>
    </w:p>
    <w:p w14:paraId="78A568CE" w14:textId="77777777" w:rsidR="00293AF5" w:rsidRDefault="00293AF5" w:rsidP="00293AF5">
      <w:pPr>
        <w:bidi/>
        <w:ind w:firstLine="720"/>
        <w:jc w:val="both"/>
        <w:rPr>
          <w:rFonts w:cs="David" w:hint="cs"/>
          <w:rtl/>
        </w:rPr>
      </w:pPr>
      <w:r>
        <w:rPr>
          <w:rFonts w:cs="David" w:hint="cs"/>
          <w:rtl/>
        </w:rPr>
        <w:t xml:space="preserve">סגן ניצב ומעלה. </w:t>
      </w:r>
    </w:p>
    <w:p w14:paraId="7CB29534" w14:textId="77777777" w:rsidR="00293AF5" w:rsidRDefault="00293AF5" w:rsidP="00293AF5">
      <w:pPr>
        <w:bidi/>
        <w:jc w:val="both"/>
        <w:rPr>
          <w:rFonts w:cs="David" w:hint="cs"/>
          <w:rtl/>
        </w:rPr>
      </w:pPr>
    </w:p>
    <w:p w14:paraId="6A12DB28" w14:textId="77777777" w:rsidR="00293AF5" w:rsidRDefault="00293AF5" w:rsidP="00293AF5">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706E83B1" w14:textId="77777777" w:rsidR="00293AF5" w:rsidRDefault="00293AF5" w:rsidP="00293AF5">
      <w:pPr>
        <w:bidi/>
        <w:jc w:val="both"/>
        <w:rPr>
          <w:rFonts w:cs="David" w:hint="cs"/>
          <w:u w:val="single"/>
          <w:rtl/>
        </w:rPr>
      </w:pPr>
    </w:p>
    <w:p w14:paraId="5ABF084C" w14:textId="77777777" w:rsidR="00293AF5" w:rsidRDefault="00293AF5" w:rsidP="00293AF5">
      <w:pPr>
        <w:bidi/>
        <w:ind w:firstLine="720"/>
        <w:jc w:val="both"/>
        <w:rPr>
          <w:rFonts w:cs="David" w:hint="cs"/>
          <w:rtl/>
        </w:rPr>
      </w:pPr>
      <w:r>
        <w:rPr>
          <w:rFonts w:cs="David" w:hint="cs"/>
          <w:rtl/>
        </w:rPr>
        <w:t>בעיניי זה לא מספיק.</w:t>
      </w:r>
    </w:p>
    <w:p w14:paraId="6DAE3422" w14:textId="77777777" w:rsidR="00293AF5" w:rsidRDefault="00293AF5" w:rsidP="00293AF5">
      <w:pPr>
        <w:bidi/>
        <w:jc w:val="both"/>
        <w:rPr>
          <w:rFonts w:cs="David" w:hint="cs"/>
          <w:rtl/>
        </w:rPr>
      </w:pPr>
    </w:p>
    <w:p w14:paraId="4F12E51A" w14:textId="77777777" w:rsidR="00293AF5" w:rsidRPr="002D0E69" w:rsidRDefault="00293AF5" w:rsidP="00293AF5">
      <w:pPr>
        <w:bidi/>
        <w:jc w:val="both"/>
        <w:rPr>
          <w:rFonts w:cs="David" w:hint="cs"/>
          <w:u w:val="single"/>
          <w:rtl/>
        </w:rPr>
      </w:pPr>
      <w:r w:rsidRPr="002D0E69">
        <w:rPr>
          <w:rFonts w:cs="David" w:hint="cs"/>
          <w:u w:val="single"/>
          <w:rtl/>
        </w:rPr>
        <w:t>ארבל</w:t>
      </w:r>
      <w:r>
        <w:rPr>
          <w:rFonts w:cs="David" w:hint="cs"/>
          <w:u w:val="single"/>
          <w:rtl/>
        </w:rPr>
        <w:t xml:space="preserve"> אסטרחן:</w:t>
      </w:r>
    </w:p>
    <w:p w14:paraId="22EBEDE4" w14:textId="77777777" w:rsidR="00293AF5" w:rsidRDefault="00293AF5" w:rsidP="00293AF5">
      <w:pPr>
        <w:bidi/>
        <w:jc w:val="both"/>
        <w:rPr>
          <w:rFonts w:cs="David" w:hint="cs"/>
          <w:rtl/>
        </w:rPr>
      </w:pPr>
    </w:p>
    <w:p w14:paraId="5011F654" w14:textId="77777777" w:rsidR="00293AF5" w:rsidRDefault="00293AF5" w:rsidP="00293AF5">
      <w:pPr>
        <w:bidi/>
        <w:ind w:firstLine="720"/>
        <w:jc w:val="both"/>
        <w:rPr>
          <w:rFonts w:cs="David" w:hint="cs"/>
          <w:rtl/>
        </w:rPr>
      </w:pPr>
      <w:r>
        <w:rPr>
          <w:rFonts w:cs="David" w:hint="cs"/>
          <w:rtl/>
        </w:rPr>
        <w:t xml:space="preserve">לא, קצין משטרה מוסמך זה ניצב משנה ומעלה. </w:t>
      </w:r>
    </w:p>
    <w:p w14:paraId="5C23DEB0" w14:textId="77777777" w:rsidR="00293AF5" w:rsidRDefault="00293AF5" w:rsidP="00293AF5">
      <w:pPr>
        <w:bidi/>
        <w:jc w:val="both"/>
        <w:rPr>
          <w:rFonts w:cs="David" w:hint="cs"/>
          <w:rtl/>
        </w:rPr>
      </w:pPr>
    </w:p>
    <w:p w14:paraId="6722EE89" w14:textId="77777777" w:rsidR="00293AF5" w:rsidRDefault="00293AF5" w:rsidP="00293AF5">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4225ED7D" w14:textId="77777777" w:rsidR="00293AF5" w:rsidRDefault="00293AF5" w:rsidP="00293AF5">
      <w:pPr>
        <w:bidi/>
        <w:jc w:val="both"/>
        <w:rPr>
          <w:rFonts w:cs="David" w:hint="cs"/>
          <w:u w:val="single"/>
          <w:rtl/>
        </w:rPr>
      </w:pPr>
    </w:p>
    <w:p w14:paraId="4414A795" w14:textId="77777777" w:rsidR="00293AF5" w:rsidRDefault="00293AF5" w:rsidP="00293AF5">
      <w:pPr>
        <w:bidi/>
        <w:ind w:firstLine="720"/>
        <w:jc w:val="both"/>
        <w:rPr>
          <w:rFonts w:cs="David" w:hint="cs"/>
          <w:rtl/>
        </w:rPr>
      </w:pPr>
      <w:r>
        <w:rPr>
          <w:rFonts w:cs="David" w:hint="cs"/>
          <w:rtl/>
        </w:rPr>
        <w:t xml:space="preserve">זה נשמע יותר הגיוני. </w:t>
      </w:r>
    </w:p>
    <w:p w14:paraId="676DCA6E" w14:textId="77777777" w:rsidR="00293AF5" w:rsidRDefault="00293AF5" w:rsidP="00293AF5">
      <w:pPr>
        <w:bidi/>
        <w:jc w:val="both"/>
        <w:rPr>
          <w:rFonts w:cs="David" w:hint="cs"/>
          <w:rtl/>
        </w:rPr>
      </w:pPr>
    </w:p>
    <w:p w14:paraId="79FBCCDA" w14:textId="77777777" w:rsidR="00293AF5" w:rsidRPr="002D0E69" w:rsidRDefault="00293AF5" w:rsidP="00293AF5">
      <w:pPr>
        <w:bidi/>
        <w:jc w:val="both"/>
        <w:rPr>
          <w:rFonts w:cs="David" w:hint="cs"/>
          <w:u w:val="single"/>
          <w:rtl/>
        </w:rPr>
      </w:pPr>
      <w:r w:rsidRPr="002D0E69">
        <w:rPr>
          <w:rFonts w:cs="David" w:hint="cs"/>
          <w:u w:val="single"/>
          <w:rtl/>
        </w:rPr>
        <w:t>ארבל</w:t>
      </w:r>
      <w:r>
        <w:rPr>
          <w:rFonts w:cs="David" w:hint="cs"/>
          <w:u w:val="single"/>
          <w:rtl/>
        </w:rPr>
        <w:t xml:space="preserve"> אסטרחן:</w:t>
      </w:r>
    </w:p>
    <w:p w14:paraId="4BEEC0CE" w14:textId="77777777" w:rsidR="00293AF5" w:rsidRDefault="00293AF5" w:rsidP="00293AF5">
      <w:pPr>
        <w:bidi/>
        <w:jc w:val="both"/>
        <w:rPr>
          <w:rFonts w:cs="David" w:hint="cs"/>
          <w:rtl/>
        </w:rPr>
      </w:pPr>
    </w:p>
    <w:p w14:paraId="2167712F" w14:textId="77777777" w:rsidR="00293AF5" w:rsidRDefault="00293AF5" w:rsidP="00293AF5">
      <w:pPr>
        <w:bidi/>
        <w:ind w:firstLine="720"/>
        <w:jc w:val="both"/>
        <w:rPr>
          <w:rFonts w:cs="David" w:hint="cs"/>
          <w:rtl/>
        </w:rPr>
      </w:pPr>
      <w:r>
        <w:rPr>
          <w:rFonts w:cs="David" w:hint="cs"/>
          <w:rtl/>
        </w:rPr>
        <w:t xml:space="preserve">או ראש רשות ביטחון, שזה ראש אגף המודיעין במטכ"ל או ראש השב"כ. </w:t>
      </w:r>
    </w:p>
    <w:p w14:paraId="186DE374" w14:textId="77777777" w:rsidR="00293AF5" w:rsidRDefault="00293AF5" w:rsidP="00293AF5">
      <w:pPr>
        <w:bidi/>
        <w:jc w:val="both"/>
        <w:rPr>
          <w:rFonts w:cs="David" w:hint="cs"/>
          <w:rtl/>
        </w:rPr>
      </w:pPr>
    </w:p>
    <w:p w14:paraId="4ABBA8A4" w14:textId="77777777" w:rsidR="00293AF5" w:rsidRPr="00F41AED" w:rsidRDefault="00293AF5" w:rsidP="00293AF5">
      <w:pPr>
        <w:bidi/>
        <w:jc w:val="both"/>
        <w:rPr>
          <w:rFonts w:cs="David" w:hint="cs"/>
          <w:u w:val="single"/>
          <w:rtl/>
        </w:rPr>
      </w:pPr>
      <w:r w:rsidRPr="00F41AED">
        <w:rPr>
          <w:rFonts w:cs="David" w:hint="cs"/>
          <w:u w:val="single"/>
          <w:rtl/>
        </w:rPr>
        <w:t>יואל</w:t>
      </w:r>
      <w:r>
        <w:rPr>
          <w:rFonts w:cs="David" w:hint="cs"/>
          <w:u w:val="single"/>
          <w:rtl/>
        </w:rPr>
        <w:t xml:space="preserve"> הדר:</w:t>
      </w:r>
    </w:p>
    <w:p w14:paraId="1C416AB4" w14:textId="77777777" w:rsidR="00293AF5" w:rsidRDefault="00293AF5" w:rsidP="00293AF5">
      <w:pPr>
        <w:bidi/>
        <w:jc w:val="both"/>
        <w:rPr>
          <w:rFonts w:cs="David" w:hint="cs"/>
          <w:rtl/>
        </w:rPr>
      </w:pPr>
    </w:p>
    <w:p w14:paraId="14A74E0A" w14:textId="77777777" w:rsidR="00293AF5" w:rsidRDefault="00293AF5" w:rsidP="00293AF5">
      <w:pPr>
        <w:bidi/>
        <w:ind w:firstLine="720"/>
        <w:jc w:val="both"/>
        <w:rPr>
          <w:rFonts w:cs="David" w:hint="cs"/>
          <w:rtl/>
        </w:rPr>
      </w:pPr>
      <w:r>
        <w:rPr>
          <w:rFonts w:cs="David" w:hint="cs"/>
          <w:rtl/>
        </w:rPr>
        <w:t xml:space="preserve">לפי החוק הזה יש גם סמכויות לסגן ניצב וגם לניצב משנה. </w:t>
      </w:r>
    </w:p>
    <w:p w14:paraId="71699685" w14:textId="77777777" w:rsidR="00293AF5" w:rsidRDefault="00293AF5" w:rsidP="00293AF5">
      <w:pPr>
        <w:bidi/>
        <w:jc w:val="both"/>
        <w:rPr>
          <w:rFonts w:cs="David" w:hint="cs"/>
          <w:rtl/>
        </w:rPr>
      </w:pPr>
    </w:p>
    <w:p w14:paraId="7AC051B1" w14:textId="77777777" w:rsidR="00293AF5" w:rsidRPr="002D0E69" w:rsidRDefault="00293AF5" w:rsidP="00293AF5">
      <w:pPr>
        <w:bidi/>
        <w:jc w:val="both"/>
        <w:rPr>
          <w:rFonts w:cs="David" w:hint="cs"/>
          <w:u w:val="single"/>
          <w:rtl/>
        </w:rPr>
      </w:pPr>
      <w:r w:rsidRPr="002D0E69">
        <w:rPr>
          <w:rFonts w:cs="David" w:hint="cs"/>
          <w:u w:val="single"/>
          <w:rtl/>
        </w:rPr>
        <w:t>ארבל</w:t>
      </w:r>
      <w:r>
        <w:rPr>
          <w:rFonts w:cs="David" w:hint="cs"/>
          <w:u w:val="single"/>
          <w:rtl/>
        </w:rPr>
        <w:t xml:space="preserve"> אסטרחן:</w:t>
      </w:r>
    </w:p>
    <w:p w14:paraId="3F0AEA5D" w14:textId="77777777" w:rsidR="00293AF5" w:rsidRDefault="00293AF5" w:rsidP="00293AF5">
      <w:pPr>
        <w:bidi/>
        <w:jc w:val="both"/>
        <w:rPr>
          <w:rFonts w:cs="David" w:hint="cs"/>
          <w:rtl/>
        </w:rPr>
      </w:pPr>
    </w:p>
    <w:p w14:paraId="20CDBD64" w14:textId="77777777" w:rsidR="00293AF5" w:rsidRDefault="00293AF5" w:rsidP="00293AF5">
      <w:pPr>
        <w:bidi/>
        <w:ind w:firstLine="720"/>
        <w:jc w:val="both"/>
        <w:rPr>
          <w:rFonts w:cs="David" w:hint="cs"/>
          <w:rtl/>
        </w:rPr>
      </w:pPr>
      <w:r>
        <w:rPr>
          <w:rFonts w:cs="David" w:hint="cs"/>
          <w:rtl/>
        </w:rPr>
        <w:t xml:space="preserve">אב ל ההגדרה של קצין משטרה מוסמך זה מי שיכול להגיש. הבקשה תידון במעמד צד אחד בלבד ויחולו הוראות סעיף 2א(ד) לעניין התייצבות מטעם המבקש, שזה אומר שמטעם המבקש יתייצב קצין בדרגת סגן ניצב ומעלה או ראש מחלקה בשירות הביטחון הכללי ומעלה, שיקבע ראש השירות לפי העניין. </w:t>
      </w:r>
    </w:p>
    <w:p w14:paraId="0FE7635F" w14:textId="77777777" w:rsidR="00293AF5" w:rsidRDefault="00293AF5" w:rsidP="00293AF5">
      <w:pPr>
        <w:bidi/>
        <w:ind w:firstLine="720"/>
        <w:jc w:val="both"/>
        <w:rPr>
          <w:rFonts w:cs="David" w:hint="cs"/>
          <w:rtl/>
        </w:rPr>
      </w:pPr>
    </w:p>
    <w:p w14:paraId="3ADBF646" w14:textId="77777777" w:rsidR="00293AF5" w:rsidRDefault="00293AF5" w:rsidP="00293AF5">
      <w:pPr>
        <w:bidi/>
        <w:ind w:firstLine="720"/>
        <w:jc w:val="both"/>
        <w:rPr>
          <w:rFonts w:cs="David" w:hint="cs"/>
          <w:rtl/>
        </w:rPr>
      </w:pPr>
      <w:r>
        <w:rPr>
          <w:rFonts w:cs="David" w:hint="cs"/>
          <w:rtl/>
        </w:rPr>
        <w:t xml:space="preserve">לבקשה יצורפו העתקים מבקשות קודמות הנוגעות לאותו חבר כנסת באותו תיק חקירה, וכן החלטות בית המשפט בבקשות אלה. </w:t>
      </w:r>
    </w:p>
    <w:p w14:paraId="2383AF34" w14:textId="77777777" w:rsidR="00293AF5" w:rsidRDefault="00293AF5" w:rsidP="00293AF5">
      <w:pPr>
        <w:bidi/>
        <w:jc w:val="both"/>
        <w:rPr>
          <w:rFonts w:cs="David" w:hint="cs"/>
          <w:rtl/>
        </w:rPr>
      </w:pPr>
    </w:p>
    <w:p w14:paraId="0DE51438" w14:textId="77777777" w:rsidR="00293AF5" w:rsidRPr="00737FCE" w:rsidRDefault="00293AF5" w:rsidP="00293AF5">
      <w:pPr>
        <w:bidi/>
        <w:jc w:val="both"/>
        <w:rPr>
          <w:rFonts w:cs="David" w:hint="cs"/>
          <w:u w:val="single"/>
          <w:rtl/>
        </w:rPr>
      </w:pPr>
      <w:r>
        <w:rPr>
          <w:rFonts w:cs="David" w:hint="cs"/>
          <w:u w:val="single"/>
          <w:rtl/>
        </w:rPr>
        <w:t>אביטל בגין:</w:t>
      </w:r>
    </w:p>
    <w:p w14:paraId="28454FE8" w14:textId="77777777" w:rsidR="00293AF5" w:rsidRDefault="00293AF5" w:rsidP="00293AF5">
      <w:pPr>
        <w:bidi/>
        <w:jc w:val="both"/>
        <w:rPr>
          <w:rFonts w:cs="David" w:hint="cs"/>
          <w:rtl/>
        </w:rPr>
      </w:pPr>
    </w:p>
    <w:p w14:paraId="06174D87" w14:textId="77777777" w:rsidR="00293AF5" w:rsidRDefault="00293AF5" w:rsidP="00293AF5">
      <w:pPr>
        <w:bidi/>
        <w:ind w:firstLine="720"/>
        <w:jc w:val="both"/>
        <w:rPr>
          <w:rFonts w:cs="David" w:hint="cs"/>
          <w:rtl/>
        </w:rPr>
      </w:pPr>
      <w:r>
        <w:rPr>
          <w:rFonts w:cs="David" w:hint="cs"/>
          <w:rtl/>
        </w:rPr>
        <w:t xml:space="preserve">הערה אחורה. בסעיף 2: היועץ המשפטי לממשלה יודיע ליושב ראש הכנסת על מתן צו כאמור. זה לא יכול להיות כי הצו עוד לא ניתן בשלב הזה. הוא צריך להודיע על הבקשה ולא על מתן הצו. </w:t>
      </w:r>
    </w:p>
    <w:p w14:paraId="4705EA24" w14:textId="77777777" w:rsidR="00293AF5" w:rsidRDefault="00293AF5" w:rsidP="00293AF5">
      <w:pPr>
        <w:bidi/>
        <w:jc w:val="both"/>
        <w:rPr>
          <w:rFonts w:cs="David" w:hint="cs"/>
          <w:rtl/>
        </w:rPr>
      </w:pPr>
    </w:p>
    <w:p w14:paraId="48F44676" w14:textId="77777777" w:rsidR="00293AF5" w:rsidRPr="002D0E69" w:rsidRDefault="00293AF5" w:rsidP="00293AF5">
      <w:pPr>
        <w:bidi/>
        <w:jc w:val="both"/>
        <w:rPr>
          <w:rFonts w:cs="David" w:hint="cs"/>
          <w:u w:val="single"/>
          <w:rtl/>
        </w:rPr>
      </w:pPr>
      <w:r w:rsidRPr="002D0E69">
        <w:rPr>
          <w:rFonts w:cs="David" w:hint="cs"/>
          <w:u w:val="single"/>
          <w:rtl/>
        </w:rPr>
        <w:t>ארבל</w:t>
      </w:r>
      <w:r>
        <w:rPr>
          <w:rFonts w:cs="David" w:hint="cs"/>
          <w:u w:val="single"/>
          <w:rtl/>
        </w:rPr>
        <w:t xml:space="preserve"> אסטרחן:</w:t>
      </w:r>
    </w:p>
    <w:p w14:paraId="5E3FFF79" w14:textId="77777777" w:rsidR="00293AF5" w:rsidRDefault="00293AF5" w:rsidP="00293AF5">
      <w:pPr>
        <w:bidi/>
        <w:jc w:val="both"/>
        <w:rPr>
          <w:rFonts w:cs="David" w:hint="cs"/>
          <w:rtl/>
        </w:rPr>
      </w:pPr>
    </w:p>
    <w:p w14:paraId="5838A04B" w14:textId="77777777" w:rsidR="00293AF5" w:rsidRDefault="00293AF5" w:rsidP="00293AF5">
      <w:pPr>
        <w:bidi/>
        <w:ind w:firstLine="720"/>
        <w:jc w:val="both"/>
        <w:rPr>
          <w:rFonts w:cs="David" w:hint="cs"/>
          <w:rtl/>
        </w:rPr>
      </w:pPr>
      <w:r>
        <w:rPr>
          <w:rFonts w:cs="David" w:hint="cs"/>
          <w:rtl/>
        </w:rPr>
        <w:t xml:space="preserve">על מתן הצו, אחרי שהצו ניתן. יושב ראש הכנסת לא יודע על עצם הגשת הבקשה. </w:t>
      </w:r>
    </w:p>
    <w:p w14:paraId="0F6A4733" w14:textId="77777777" w:rsidR="00293AF5" w:rsidRDefault="00293AF5" w:rsidP="00293AF5">
      <w:pPr>
        <w:bidi/>
        <w:ind w:firstLine="720"/>
        <w:jc w:val="both"/>
        <w:rPr>
          <w:rFonts w:cs="David" w:hint="cs"/>
          <w:rtl/>
        </w:rPr>
      </w:pPr>
    </w:p>
    <w:p w14:paraId="7B3A1CDB" w14:textId="77777777" w:rsidR="00293AF5" w:rsidRDefault="00293AF5" w:rsidP="00293AF5">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7F71F9A3" w14:textId="77777777" w:rsidR="00293AF5" w:rsidRDefault="00293AF5" w:rsidP="00293AF5">
      <w:pPr>
        <w:bidi/>
        <w:ind w:firstLine="720"/>
        <w:jc w:val="both"/>
        <w:rPr>
          <w:rFonts w:cs="David" w:hint="cs"/>
          <w:rtl/>
        </w:rPr>
      </w:pPr>
    </w:p>
    <w:p w14:paraId="5282DAA0" w14:textId="77777777" w:rsidR="00293AF5" w:rsidRDefault="00293AF5" w:rsidP="00293AF5">
      <w:pPr>
        <w:bidi/>
        <w:ind w:firstLine="720"/>
        <w:jc w:val="both"/>
        <w:rPr>
          <w:rFonts w:cs="David" w:hint="cs"/>
          <w:rtl/>
        </w:rPr>
      </w:pPr>
      <w:r>
        <w:rPr>
          <w:rFonts w:cs="David" w:hint="cs"/>
          <w:rtl/>
        </w:rPr>
        <w:t xml:space="preserve">יושב ראש הכנסת הוא לא צד להליך הבקשה. הוא רק מקבל הודעה שיש צו. </w:t>
      </w:r>
    </w:p>
    <w:p w14:paraId="010A0212" w14:textId="77777777" w:rsidR="00293AF5" w:rsidRDefault="00293AF5" w:rsidP="00293AF5">
      <w:pPr>
        <w:bidi/>
        <w:ind w:firstLine="720"/>
        <w:jc w:val="both"/>
        <w:rPr>
          <w:rFonts w:cs="David" w:hint="cs"/>
          <w:rtl/>
        </w:rPr>
      </w:pPr>
    </w:p>
    <w:p w14:paraId="77FE2D20" w14:textId="77777777" w:rsidR="00293AF5" w:rsidRPr="002D0E69" w:rsidRDefault="00293AF5" w:rsidP="00293AF5">
      <w:pPr>
        <w:bidi/>
        <w:jc w:val="both"/>
        <w:rPr>
          <w:rFonts w:cs="David" w:hint="cs"/>
          <w:u w:val="single"/>
          <w:rtl/>
        </w:rPr>
      </w:pPr>
      <w:r w:rsidRPr="002D0E69">
        <w:rPr>
          <w:rFonts w:cs="David" w:hint="cs"/>
          <w:u w:val="single"/>
          <w:rtl/>
        </w:rPr>
        <w:t>ארבל</w:t>
      </w:r>
      <w:r>
        <w:rPr>
          <w:rFonts w:cs="David" w:hint="cs"/>
          <w:u w:val="single"/>
          <w:rtl/>
        </w:rPr>
        <w:t xml:space="preserve"> אסטרחן:</w:t>
      </w:r>
    </w:p>
    <w:p w14:paraId="6D16147E" w14:textId="77777777" w:rsidR="00293AF5" w:rsidRDefault="00293AF5" w:rsidP="00293AF5">
      <w:pPr>
        <w:bidi/>
        <w:ind w:firstLine="720"/>
        <w:jc w:val="both"/>
        <w:rPr>
          <w:rFonts w:cs="David" w:hint="cs"/>
          <w:rtl/>
        </w:rPr>
      </w:pPr>
    </w:p>
    <w:p w14:paraId="031D1280" w14:textId="77777777" w:rsidR="00293AF5" w:rsidRDefault="00293AF5" w:rsidP="00293AF5">
      <w:pPr>
        <w:bidi/>
        <w:ind w:firstLine="720"/>
        <w:jc w:val="both"/>
        <w:rPr>
          <w:rFonts w:cs="David" w:hint="cs"/>
          <w:rtl/>
        </w:rPr>
      </w:pPr>
      <w:r>
        <w:rPr>
          <w:rFonts w:cs="David" w:hint="cs"/>
          <w:rtl/>
        </w:rPr>
        <w:t xml:space="preserve">אפשר כמובן לקבוע שלב אחר, אבל לפי זה רק אחרי שניתן צו. אגב, גם לא ברור מכאן אם זה אחרי ביצוע החיפוש או לא. יכול להיות שאחרי ביצוע החיפוש הוא יידע את יושב ראש הכנסת. </w:t>
      </w:r>
    </w:p>
    <w:p w14:paraId="0D5B5B32" w14:textId="77777777" w:rsidR="00293AF5" w:rsidRDefault="00293AF5" w:rsidP="00293AF5">
      <w:pPr>
        <w:bidi/>
        <w:jc w:val="both"/>
        <w:rPr>
          <w:rFonts w:cs="David" w:hint="cs"/>
          <w:rtl/>
        </w:rPr>
      </w:pPr>
    </w:p>
    <w:p w14:paraId="04C64478" w14:textId="77777777" w:rsidR="00293AF5" w:rsidRPr="00153D94" w:rsidRDefault="00293AF5" w:rsidP="00293AF5">
      <w:pPr>
        <w:bidi/>
        <w:jc w:val="both"/>
        <w:rPr>
          <w:rFonts w:cs="David" w:hint="cs"/>
          <w:u w:val="single"/>
          <w:rtl/>
        </w:rPr>
      </w:pPr>
      <w:r>
        <w:rPr>
          <w:rFonts w:cs="David" w:hint="cs"/>
          <w:u w:val="single"/>
          <w:rtl/>
        </w:rPr>
        <w:t>א':</w:t>
      </w:r>
    </w:p>
    <w:p w14:paraId="453D55A8" w14:textId="77777777" w:rsidR="00293AF5" w:rsidRDefault="00293AF5" w:rsidP="00293AF5">
      <w:pPr>
        <w:bidi/>
        <w:jc w:val="both"/>
        <w:rPr>
          <w:rFonts w:cs="David" w:hint="cs"/>
          <w:rtl/>
        </w:rPr>
      </w:pPr>
    </w:p>
    <w:p w14:paraId="5D0BF25C" w14:textId="77777777" w:rsidR="00293AF5" w:rsidRDefault="00293AF5" w:rsidP="00293AF5">
      <w:pPr>
        <w:bidi/>
        <w:ind w:firstLine="720"/>
        <w:jc w:val="both"/>
        <w:rPr>
          <w:rFonts w:cs="David" w:hint="cs"/>
          <w:rtl/>
        </w:rPr>
      </w:pPr>
      <w:r>
        <w:rPr>
          <w:rFonts w:cs="David" w:hint="cs"/>
          <w:rtl/>
        </w:rPr>
        <w:t xml:space="preserve">כרונולוגית זה לא מתאים, כי לא ייכנסו לפני שניתן הצו ומבוצע החיפוש. </w:t>
      </w:r>
    </w:p>
    <w:p w14:paraId="2E5D9594" w14:textId="77777777" w:rsidR="00293AF5" w:rsidRDefault="00293AF5" w:rsidP="00293AF5">
      <w:pPr>
        <w:bidi/>
        <w:ind w:firstLine="720"/>
        <w:jc w:val="both"/>
        <w:rPr>
          <w:rFonts w:cs="David" w:hint="cs"/>
          <w:rtl/>
        </w:rPr>
      </w:pPr>
    </w:p>
    <w:p w14:paraId="574026A8" w14:textId="77777777" w:rsidR="00293AF5" w:rsidRPr="002D0E69" w:rsidRDefault="00293AF5" w:rsidP="00293AF5">
      <w:pPr>
        <w:bidi/>
        <w:jc w:val="both"/>
        <w:rPr>
          <w:rFonts w:cs="David" w:hint="cs"/>
          <w:u w:val="single"/>
          <w:rtl/>
        </w:rPr>
      </w:pPr>
      <w:r w:rsidRPr="002D0E69">
        <w:rPr>
          <w:rFonts w:cs="David" w:hint="cs"/>
          <w:u w:val="single"/>
          <w:rtl/>
        </w:rPr>
        <w:t>ארבל</w:t>
      </w:r>
      <w:r>
        <w:rPr>
          <w:rFonts w:cs="David" w:hint="cs"/>
          <w:u w:val="single"/>
          <w:rtl/>
        </w:rPr>
        <w:t xml:space="preserve"> אסטרחן:</w:t>
      </w:r>
    </w:p>
    <w:p w14:paraId="5317D758" w14:textId="77777777" w:rsidR="00293AF5" w:rsidRDefault="00293AF5" w:rsidP="00293AF5">
      <w:pPr>
        <w:bidi/>
        <w:ind w:firstLine="720"/>
        <w:jc w:val="both"/>
        <w:rPr>
          <w:rFonts w:cs="David" w:hint="cs"/>
          <w:rtl/>
        </w:rPr>
      </w:pPr>
    </w:p>
    <w:p w14:paraId="54AD1C6A" w14:textId="77777777" w:rsidR="00293AF5" w:rsidRDefault="00293AF5" w:rsidP="00293AF5">
      <w:pPr>
        <w:bidi/>
        <w:ind w:firstLine="720"/>
        <w:jc w:val="both"/>
        <w:rPr>
          <w:rFonts w:cs="David" w:hint="cs"/>
          <w:rtl/>
        </w:rPr>
      </w:pPr>
      <w:r>
        <w:rPr>
          <w:rFonts w:cs="David" w:hint="cs"/>
          <w:rtl/>
        </w:rPr>
        <w:t xml:space="preserve">ניתן צו ואז מבוצע חיפוש. מתי רוצים שיו"ר הכנסת יידע? בין מתן הצו לחיפוש. </w:t>
      </w:r>
    </w:p>
    <w:p w14:paraId="1027F95C" w14:textId="77777777" w:rsidR="00293AF5" w:rsidRDefault="00293AF5" w:rsidP="00293AF5">
      <w:pPr>
        <w:bidi/>
        <w:jc w:val="both"/>
        <w:rPr>
          <w:rFonts w:cs="David" w:hint="cs"/>
          <w:rtl/>
        </w:rPr>
      </w:pPr>
    </w:p>
    <w:p w14:paraId="6895F2A5" w14:textId="77777777" w:rsidR="00293AF5" w:rsidRDefault="00293AF5" w:rsidP="00293AF5">
      <w:pPr>
        <w:bidi/>
        <w:jc w:val="both"/>
        <w:rPr>
          <w:rFonts w:cs="David" w:hint="cs"/>
          <w:u w:val="single"/>
          <w:rtl/>
        </w:rPr>
      </w:pPr>
      <w:r>
        <w:rPr>
          <w:rFonts w:cs="David" w:hint="cs"/>
          <w:u w:val="single"/>
          <w:rtl/>
        </w:rPr>
        <w:t>אביטל בגין:</w:t>
      </w:r>
    </w:p>
    <w:p w14:paraId="5B8A94EF" w14:textId="77777777" w:rsidR="00293AF5" w:rsidRPr="00153D94" w:rsidRDefault="00293AF5" w:rsidP="00293AF5">
      <w:pPr>
        <w:bidi/>
        <w:jc w:val="both"/>
        <w:rPr>
          <w:rFonts w:cs="David" w:hint="cs"/>
          <w:u w:val="single"/>
          <w:rtl/>
        </w:rPr>
      </w:pPr>
    </w:p>
    <w:p w14:paraId="6E806B5D" w14:textId="77777777" w:rsidR="00293AF5" w:rsidRDefault="00293AF5" w:rsidP="00293AF5">
      <w:pPr>
        <w:bidi/>
        <w:ind w:firstLine="720"/>
        <w:jc w:val="both"/>
        <w:rPr>
          <w:rFonts w:cs="David" w:hint="cs"/>
          <w:rtl/>
        </w:rPr>
      </w:pPr>
      <w:r>
        <w:rPr>
          <w:rFonts w:cs="David" w:hint="cs"/>
          <w:rtl/>
        </w:rPr>
        <w:t xml:space="preserve">כרגע זה מופיע בבקשה. </w:t>
      </w:r>
    </w:p>
    <w:p w14:paraId="4FA3C71F" w14:textId="77777777" w:rsidR="00293AF5" w:rsidRDefault="00293AF5" w:rsidP="00293AF5">
      <w:pPr>
        <w:bidi/>
        <w:jc w:val="both"/>
        <w:rPr>
          <w:rFonts w:cs="David" w:hint="cs"/>
          <w:rtl/>
        </w:rPr>
      </w:pPr>
    </w:p>
    <w:p w14:paraId="591ABF4F" w14:textId="77777777" w:rsidR="00293AF5" w:rsidRPr="006C7A70" w:rsidRDefault="00293AF5" w:rsidP="00293AF5">
      <w:pPr>
        <w:bidi/>
        <w:jc w:val="both"/>
        <w:rPr>
          <w:rFonts w:cs="David" w:hint="cs"/>
          <w:u w:val="single"/>
          <w:rtl/>
        </w:rPr>
      </w:pPr>
      <w:r w:rsidRPr="006C7A70">
        <w:rPr>
          <w:rFonts w:cs="David" w:hint="cs"/>
          <w:u w:val="single"/>
          <w:rtl/>
        </w:rPr>
        <w:t>איל</w:t>
      </w:r>
      <w:r>
        <w:rPr>
          <w:rFonts w:cs="David" w:hint="cs"/>
          <w:u w:val="single"/>
          <w:rtl/>
        </w:rPr>
        <w:t xml:space="preserve"> ינון:</w:t>
      </w:r>
    </w:p>
    <w:p w14:paraId="722A2BBD" w14:textId="77777777" w:rsidR="00293AF5" w:rsidRDefault="00293AF5" w:rsidP="00293AF5">
      <w:pPr>
        <w:bidi/>
        <w:jc w:val="both"/>
        <w:rPr>
          <w:rFonts w:cs="David" w:hint="cs"/>
          <w:rtl/>
        </w:rPr>
      </w:pPr>
    </w:p>
    <w:p w14:paraId="56DCDD08" w14:textId="77777777" w:rsidR="00293AF5" w:rsidRDefault="00293AF5" w:rsidP="00293AF5">
      <w:pPr>
        <w:bidi/>
        <w:jc w:val="both"/>
        <w:rPr>
          <w:rFonts w:cs="David" w:hint="cs"/>
          <w:rtl/>
        </w:rPr>
      </w:pPr>
      <w:r>
        <w:rPr>
          <w:rFonts w:cs="David" w:hint="cs"/>
          <w:rtl/>
        </w:rPr>
        <w:tab/>
        <w:t xml:space="preserve">זה מנוסח כאילו במתן הצו, זה מופיע במקום של הבקשה. </w:t>
      </w:r>
    </w:p>
    <w:p w14:paraId="721860FB" w14:textId="77777777" w:rsidR="00293AF5" w:rsidRDefault="00293AF5" w:rsidP="00293AF5">
      <w:pPr>
        <w:bidi/>
        <w:jc w:val="both"/>
        <w:rPr>
          <w:rFonts w:cs="David" w:hint="cs"/>
          <w:rtl/>
        </w:rPr>
      </w:pPr>
    </w:p>
    <w:p w14:paraId="2C4D7EA9" w14:textId="77777777" w:rsidR="00293AF5" w:rsidRPr="002D0E69" w:rsidRDefault="00293AF5" w:rsidP="00293AF5">
      <w:pPr>
        <w:bidi/>
        <w:jc w:val="both"/>
        <w:rPr>
          <w:rFonts w:cs="David" w:hint="cs"/>
          <w:u w:val="single"/>
          <w:rtl/>
        </w:rPr>
      </w:pPr>
      <w:r w:rsidRPr="002D0E69">
        <w:rPr>
          <w:rFonts w:cs="David" w:hint="cs"/>
          <w:u w:val="single"/>
          <w:rtl/>
        </w:rPr>
        <w:t>ארבל</w:t>
      </w:r>
      <w:r>
        <w:rPr>
          <w:rFonts w:cs="David" w:hint="cs"/>
          <w:u w:val="single"/>
          <w:rtl/>
        </w:rPr>
        <w:t xml:space="preserve"> אסטרחן:</w:t>
      </w:r>
    </w:p>
    <w:p w14:paraId="3400EE70" w14:textId="77777777" w:rsidR="00293AF5" w:rsidRDefault="00293AF5" w:rsidP="00293AF5">
      <w:pPr>
        <w:bidi/>
        <w:jc w:val="both"/>
        <w:rPr>
          <w:rFonts w:cs="David" w:hint="cs"/>
          <w:rtl/>
        </w:rPr>
      </w:pPr>
    </w:p>
    <w:p w14:paraId="22C81EBF" w14:textId="77777777" w:rsidR="00293AF5" w:rsidRDefault="00293AF5" w:rsidP="00293AF5">
      <w:pPr>
        <w:bidi/>
        <w:ind w:firstLine="720"/>
        <w:jc w:val="both"/>
        <w:rPr>
          <w:rFonts w:cs="David" w:hint="cs"/>
          <w:rtl/>
        </w:rPr>
      </w:pPr>
      <w:r>
        <w:rPr>
          <w:rFonts w:cs="David" w:hint="cs"/>
          <w:rtl/>
        </w:rPr>
        <w:t xml:space="preserve">אז נראה איפה נכניס את זה. אבל מה רוצים? שהוא יודיע על מתן הצו. </w:t>
      </w:r>
    </w:p>
    <w:p w14:paraId="725059FA" w14:textId="77777777" w:rsidR="00293AF5" w:rsidRDefault="00293AF5" w:rsidP="00293AF5">
      <w:pPr>
        <w:bidi/>
        <w:ind w:firstLine="720"/>
        <w:jc w:val="both"/>
        <w:rPr>
          <w:rFonts w:cs="David" w:hint="cs"/>
          <w:rtl/>
        </w:rPr>
      </w:pPr>
    </w:p>
    <w:p w14:paraId="0F98CECC" w14:textId="77777777" w:rsidR="00293AF5" w:rsidRDefault="00293AF5" w:rsidP="00293AF5">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74422F10" w14:textId="77777777" w:rsidR="00293AF5" w:rsidRDefault="00293AF5" w:rsidP="00293AF5">
      <w:pPr>
        <w:bidi/>
        <w:ind w:firstLine="720"/>
        <w:jc w:val="both"/>
        <w:rPr>
          <w:rFonts w:cs="David" w:hint="cs"/>
          <w:rtl/>
        </w:rPr>
      </w:pPr>
    </w:p>
    <w:p w14:paraId="2A14798A" w14:textId="77777777" w:rsidR="00293AF5" w:rsidRDefault="00293AF5" w:rsidP="00293AF5">
      <w:pPr>
        <w:bidi/>
        <w:ind w:firstLine="720"/>
        <w:jc w:val="both"/>
        <w:rPr>
          <w:rFonts w:cs="David" w:hint="cs"/>
          <w:rtl/>
        </w:rPr>
      </w:pPr>
      <w:r>
        <w:rPr>
          <w:rFonts w:cs="David" w:hint="cs"/>
          <w:rtl/>
        </w:rPr>
        <w:t xml:space="preserve">על מתן הצו ולפני החיפוש. נדמה לי שזו הדרך הנכונה. </w:t>
      </w:r>
    </w:p>
    <w:p w14:paraId="6E877F5E" w14:textId="77777777" w:rsidR="00293AF5" w:rsidRDefault="00293AF5" w:rsidP="00293AF5">
      <w:pPr>
        <w:bidi/>
        <w:ind w:firstLine="720"/>
        <w:jc w:val="both"/>
        <w:rPr>
          <w:rFonts w:cs="David" w:hint="cs"/>
          <w:rtl/>
        </w:rPr>
      </w:pPr>
    </w:p>
    <w:p w14:paraId="5F2E29FD" w14:textId="77777777" w:rsidR="00293AF5" w:rsidRPr="002D0E69" w:rsidRDefault="00293AF5" w:rsidP="00293AF5">
      <w:pPr>
        <w:bidi/>
        <w:jc w:val="both"/>
        <w:rPr>
          <w:rFonts w:cs="David" w:hint="cs"/>
          <w:u w:val="single"/>
          <w:rtl/>
        </w:rPr>
      </w:pPr>
      <w:r w:rsidRPr="002D0E69">
        <w:rPr>
          <w:rFonts w:cs="David" w:hint="cs"/>
          <w:u w:val="single"/>
          <w:rtl/>
        </w:rPr>
        <w:t>ארבל</w:t>
      </w:r>
      <w:r>
        <w:rPr>
          <w:rFonts w:cs="David" w:hint="cs"/>
          <w:u w:val="single"/>
          <w:rtl/>
        </w:rPr>
        <w:t xml:space="preserve"> אסטרחן:</w:t>
      </w:r>
    </w:p>
    <w:p w14:paraId="090DBE08" w14:textId="77777777" w:rsidR="00293AF5" w:rsidRDefault="00293AF5" w:rsidP="00293AF5">
      <w:pPr>
        <w:bidi/>
        <w:ind w:firstLine="720"/>
        <w:jc w:val="both"/>
        <w:rPr>
          <w:rFonts w:cs="David" w:hint="cs"/>
          <w:rtl/>
        </w:rPr>
      </w:pPr>
    </w:p>
    <w:p w14:paraId="6F3FFAB1" w14:textId="77777777" w:rsidR="00293AF5" w:rsidRDefault="00293AF5" w:rsidP="00293AF5">
      <w:pPr>
        <w:bidi/>
        <w:ind w:firstLine="720"/>
        <w:jc w:val="both"/>
        <w:rPr>
          <w:rFonts w:cs="David" w:hint="cs"/>
          <w:rtl/>
        </w:rPr>
      </w:pPr>
      <w:r>
        <w:rPr>
          <w:rFonts w:cs="David" w:hint="cs"/>
          <w:rtl/>
        </w:rPr>
        <w:t>יכול להיות שנשנה את הסדר. היו"ר יידע אחרי מתן הצו. אחר כך יש את סעיף (6) שמדבר על הפרוצדורה של מה עושים עם חומר שיכול להיות שקשור למילוי התפקיד.</w:t>
      </w:r>
    </w:p>
    <w:p w14:paraId="04814493" w14:textId="77777777" w:rsidR="00293AF5" w:rsidRDefault="00293AF5" w:rsidP="00293AF5">
      <w:pPr>
        <w:bidi/>
        <w:jc w:val="both"/>
        <w:rPr>
          <w:rFonts w:cs="David" w:hint="cs"/>
          <w:rtl/>
        </w:rPr>
      </w:pPr>
    </w:p>
    <w:p w14:paraId="6E308102" w14:textId="77777777" w:rsidR="00293AF5" w:rsidRDefault="00293AF5" w:rsidP="00293AF5">
      <w:pPr>
        <w:bidi/>
        <w:jc w:val="both"/>
        <w:rPr>
          <w:rFonts w:cs="David" w:hint="cs"/>
          <w:u w:val="single"/>
          <w:rtl/>
        </w:rPr>
      </w:pPr>
      <w:r>
        <w:rPr>
          <w:rFonts w:cs="David" w:hint="cs"/>
          <w:u w:val="single"/>
          <w:rtl/>
        </w:rPr>
        <w:t>עתניאל שנלר</w:t>
      </w:r>
      <w:r w:rsidRPr="00E36EB4">
        <w:rPr>
          <w:rFonts w:cs="David" w:hint="cs"/>
          <w:u w:val="single"/>
          <w:rtl/>
        </w:rPr>
        <w:t>:</w:t>
      </w:r>
    </w:p>
    <w:p w14:paraId="55D2201D" w14:textId="77777777" w:rsidR="00293AF5" w:rsidRDefault="00293AF5" w:rsidP="00293AF5">
      <w:pPr>
        <w:bidi/>
        <w:jc w:val="both"/>
        <w:rPr>
          <w:rFonts w:cs="David" w:hint="cs"/>
          <w:u w:val="single"/>
          <w:rtl/>
        </w:rPr>
      </w:pPr>
    </w:p>
    <w:p w14:paraId="7926D212" w14:textId="77777777" w:rsidR="00293AF5" w:rsidRDefault="00293AF5" w:rsidP="00293AF5">
      <w:pPr>
        <w:bidi/>
        <w:ind w:firstLine="720"/>
        <w:jc w:val="both"/>
        <w:rPr>
          <w:rFonts w:cs="David" w:hint="cs"/>
          <w:rtl/>
        </w:rPr>
      </w:pPr>
      <w:r>
        <w:rPr>
          <w:rFonts w:cs="David" w:hint="cs"/>
          <w:rtl/>
        </w:rPr>
        <w:t xml:space="preserve">תפישת החבילה. </w:t>
      </w:r>
    </w:p>
    <w:p w14:paraId="6155FF10" w14:textId="77777777" w:rsidR="00293AF5" w:rsidRDefault="00293AF5" w:rsidP="00293AF5">
      <w:pPr>
        <w:bidi/>
        <w:jc w:val="both"/>
        <w:rPr>
          <w:rFonts w:cs="David" w:hint="cs"/>
          <w:rtl/>
        </w:rPr>
      </w:pPr>
    </w:p>
    <w:p w14:paraId="3B26F2D6" w14:textId="77777777" w:rsidR="00293AF5" w:rsidRPr="00153D94" w:rsidRDefault="00293AF5" w:rsidP="00293AF5">
      <w:pPr>
        <w:bidi/>
        <w:jc w:val="both"/>
        <w:rPr>
          <w:rFonts w:cs="David" w:hint="cs"/>
          <w:u w:val="single"/>
          <w:rtl/>
        </w:rPr>
      </w:pPr>
      <w:r>
        <w:rPr>
          <w:rFonts w:cs="David" w:hint="cs"/>
          <w:u w:val="single"/>
          <w:rtl/>
        </w:rPr>
        <w:t>א':</w:t>
      </w:r>
    </w:p>
    <w:p w14:paraId="603ED667" w14:textId="77777777" w:rsidR="00293AF5" w:rsidRDefault="00293AF5" w:rsidP="00293AF5">
      <w:pPr>
        <w:bidi/>
        <w:jc w:val="both"/>
        <w:rPr>
          <w:rFonts w:cs="David" w:hint="cs"/>
          <w:rtl/>
        </w:rPr>
      </w:pPr>
    </w:p>
    <w:p w14:paraId="65B42560" w14:textId="77777777" w:rsidR="00293AF5" w:rsidRDefault="00293AF5" w:rsidP="00293AF5">
      <w:pPr>
        <w:bidi/>
        <w:ind w:firstLine="720"/>
        <w:jc w:val="both"/>
        <w:rPr>
          <w:rFonts w:cs="David" w:hint="cs"/>
          <w:rtl/>
        </w:rPr>
      </w:pPr>
      <w:r>
        <w:rPr>
          <w:rFonts w:cs="David" w:hint="cs"/>
          <w:rtl/>
        </w:rPr>
        <w:t xml:space="preserve">לא התייחסנו לסיטואציה שבה יו"ר הכנסת הוא נשוא החיפוש עצמו. </w:t>
      </w:r>
    </w:p>
    <w:p w14:paraId="4B0ACCA9" w14:textId="77777777" w:rsidR="00293AF5" w:rsidRDefault="00293AF5" w:rsidP="00293AF5">
      <w:pPr>
        <w:bidi/>
        <w:jc w:val="both"/>
        <w:rPr>
          <w:rFonts w:cs="David" w:hint="cs"/>
          <w:rtl/>
        </w:rPr>
      </w:pPr>
    </w:p>
    <w:p w14:paraId="785A41BD" w14:textId="77777777" w:rsidR="00293AF5" w:rsidRPr="00CB6F63" w:rsidRDefault="00293AF5" w:rsidP="00293AF5">
      <w:pPr>
        <w:bidi/>
        <w:jc w:val="both"/>
        <w:rPr>
          <w:rFonts w:cs="David" w:hint="cs"/>
          <w:u w:val="single"/>
          <w:rtl/>
        </w:rPr>
      </w:pPr>
      <w:r w:rsidRPr="00CB6F63">
        <w:rPr>
          <w:rFonts w:cs="David" w:hint="cs"/>
          <w:u w:val="single"/>
          <w:rtl/>
        </w:rPr>
        <w:t>ארבל אסטרחן:</w:t>
      </w:r>
    </w:p>
    <w:p w14:paraId="3998E167" w14:textId="77777777" w:rsidR="00293AF5" w:rsidRPr="00A423F1" w:rsidRDefault="00293AF5" w:rsidP="00293AF5">
      <w:pPr>
        <w:bidi/>
        <w:jc w:val="both"/>
        <w:rPr>
          <w:rFonts w:cs="David" w:hint="cs"/>
          <w:rtl/>
        </w:rPr>
      </w:pPr>
    </w:p>
    <w:p w14:paraId="390BFC11" w14:textId="77777777" w:rsidR="00293AF5" w:rsidRDefault="00293AF5" w:rsidP="00293AF5">
      <w:pPr>
        <w:bidi/>
        <w:ind w:firstLine="720"/>
        <w:jc w:val="both"/>
        <w:rPr>
          <w:rFonts w:cs="David" w:hint="cs"/>
          <w:rtl/>
        </w:rPr>
      </w:pPr>
      <w:r w:rsidRPr="00A423F1">
        <w:rPr>
          <w:rFonts w:cs="David" w:hint="cs"/>
          <w:rtl/>
        </w:rPr>
        <w:t>נכון, לא התייחסנו לזה. במקרה הזה אחרי החיפוש הוא יידע. לא נעשה סעיף על חיפוש</w:t>
      </w:r>
      <w:r>
        <w:rPr>
          <w:rFonts w:cs="David" w:hint="cs"/>
          <w:rtl/>
        </w:rPr>
        <w:t xml:space="preserve"> אצל יו"ר הכנסת.</w:t>
      </w:r>
    </w:p>
    <w:p w14:paraId="1BD1F53D" w14:textId="77777777" w:rsidR="00293AF5" w:rsidRDefault="00293AF5" w:rsidP="00293AF5">
      <w:pPr>
        <w:bidi/>
        <w:ind w:firstLine="720"/>
        <w:jc w:val="both"/>
        <w:rPr>
          <w:rFonts w:cs="David" w:hint="cs"/>
          <w:rtl/>
        </w:rPr>
      </w:pPr>
    </w:p>
    <w:p w14:paraId="60B9EF90" w14:textId="77777777" w:rsidR="00293AF5" w:rsidRDefault="00293AF5" w:rsidP="00293AF5">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58284F50" w14:textId="77777777" w:rsidR="00293AF5" w:rsidRDefault="00293AF5" w:rsidP="00293AF5">
      <w:pPr>
        <w:bidi/>
        <w:ind w:firstLine="720"/>
        <w:jc w:val="both"/>
        <w:rPr>
          <w:rFonts w:cs="David" w:hint="cs"/>
          <w:rtl/>
        </w:rPr>
      </w:pPr>
    </w:p>
    <w:p w14:paraId="1D778E66" w14:textId="77777777" w:rsidR="00293AF5" w:rsidRDefault="00293AF5" w:rsidP="00293AF5">
      <w:pPr>
        <w:bidi/>
        <w:ind w:firstLine="720"/>
        <w:jc w:val="both"/>
        <w:rPr>
          <w:rFonts w:cs="David" w:hint="cs"/>
          <w:rtl/>
        </w:rPr>
      </w:pPr>
      <w:r>
        <w:rPr>
          <w:rFonts w:cs="David" w:hint="cs"/>
          <w:rtl/>
        </w:rPr>
        <w:t xml:space="preserve">אם אנחנו שם, כבר החיפוש אין לו ערך. אין טעם. </w:t>
      </w:r>
    </w:p>
    <w:p w14:paraId="0E9EACD5" w14:textId="77777777" w:rsidR="00293AF5" w:rsidRDefault="00293AF5" w:rsidP="00293AF5">
      <w:pPr>
        <w:bidi/>
        <w:ind w:firstLine="720"/>
        <w:jc w:val="both"/>
        <w:rPr>
          <w:rFonts w:cs="David" w:hint="cs"/>
          <w:rtl/>
        </w:rPr>
      </w:pPr>
    </w:p>
    <w:p w14:paraId="78592FAE" w14:textId="77777777" w:rsidR="00293AF5" w:rsidRPr="002D0E69" w:rsidRDefault="00293AF5" w:rsidP="00293AF5">
      <w:pPr>
        <w:bidi/>
        <w:jc w:val="both"/>
        <w:rPr>
          <w:rFonts w:cs="David" w:hint="cs"/>
          <w:u w:val="single"/>
          <w:rtl/>
        </w:rPr>
      </w:pPr>
      <w:r w:rsidRPr="002D0E69">
        <w:rPr>
          <w:rFonts w:cs="David" w:hint="cs"/>
          <w:u w:val="single"/>
          <w:rtl/>
        </w:rPr>
        <w:t>ארבל</w:t>
      </w:r>
      <w:r>
        <w:rPr>
          <w:rFonts w:cs="David" w:hint="cs"/>
          <w:u w:val="single"/>
          <w:rtl/>
        </w:rPr>
        <w:t xml:space="preserve"> אסטרחן:</w:t>
      </w:r>
    </w:p>
    <w:p w14:paraId="10873148" w14:textId="77777777" w:rsidR="00293AF5" w:rsidRDefault="00293AF5" w:rsidP="00293AF5">
      <w:pPr>
        <w:bidi/>
        <w:ind w:firstLine="720"/>
        <w:jc w:val="both"/>
        <w:rPr>
          <w:rFonts w:cs="David" w:hint="cs"/>
          <w:rtl/>
        </w:rPr>
      </w:pPr>
    </w:p>
    <w:p w14:paraId="2D7A4F6E" w14:textId="77777777" w:rsidR="00293AF5" w:rsidRDefault="00293AF5" w:rsidP="00293AF5">
      <w:pPr>
        <w:bidi/>
        <w:ind w:firstLine="720"/>
        <w:jc w:val="both"/>
        <w:rPr>
          <w:rFonts w:cs="David" w:hint="cs"/>
          <w:rtl/>
        </w:rPr>
      </w:pPr>
      <w:r>
        <w:rPr>
          <w:rFonts w:cs="David" w:hint="cs"/>
          <w:rtl/>
        </w:rPr>
        <w:t xml:space="preserve">מה שמוצע: ניירות, מסמכים וכן מחשב, חומר מחשב ופלט, כפי שהם מוגדרים בחוק המחשבים. אבל אפשר להבין מהדברים עצמם את ההגדרות. יוכנסו לחבילה מיד עם תפיסתם, כשחבילה מוגדרת כמעטפה או כלי קיבול אחר. החבילה תיסגר ותימסר בלא דיחוי לשופט שנתן את צו החיפוש, ובהיעדרו לשופט אחר של בית המשפט העליון. כלומר, שופט עצמו של בית המשפט העליון יקבל את החומר. הוא יבחן את החומר שנתפס בחיפוש, ואם הוא מצא שהחומר נוגע לעבירה שבשלה ניתן צו החיפוש, לעבירה אחרת מסוג פשע או עשוי להביא למניעתה של עבירה כאמור - - - </w:t>
      </w:r>
    </w:p>
    <w:p w14:paraId="4845F23F" w14:textId="77777777" w:rsidR="00293AF5" w:rsidRDefault="00293AF5" w:rsidP="00293AF5">
      <w:pPr>
        <w:bidi/>
        <w:jc w:val="both"/>
        <w:rPr>
          <w:rFonts w:cs="David" w:hint="cs"/>
          <w:rtl/>
        </w:rPr>
      </w:pPr>
    </w:p>
    <w:p w14:paraId="3E6B3912" w14:textId="77777777" w:rsidR="00293AF5" w:rsidRDefault="00293AF5" w:rsidP="00293AF5">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32794DBE" w14:textId="77777777" w:rsidR="00293AF5" w:rsidRDefault="00293AF5" w:rsidP="00293AF5">
      <w:pPr>
        <w:bidi/>
        <w:jc w:val="both"/>
        <w:rPr>
          <w:rFonts w:cs="David" w:hint="cs"/>
          <w:u w:val="single"/>
          <w:rtl/>
        </w:rPr>
      </w:pPr>
    </w:p>
    <w:p w14:paraId="72A84292" w14:textId="77777777" w:rsidR="00293AF5" w:rsidRDefault="00293AF5" w:rsidP="00293AF5">
      <w:pPr>
        <w:bidi/>
        <w:ind w:firstLine="720"/>
        <w:jc w:val="both"/>
        <w:rPr>
          <w:rFonts w:cs="David" w:hint="cs"/>
          <w:rtl/>
        </w:rPr>
      </w:pPr>
      <w:r>
        <w:rPr>
          <w:rFonts w:cs="David" w:hint="cs"/>
          <w:rtl/>
        </w:rPr>
        <w:t xml:space="preserve">אני חושב שעבירה אחרת מסוג פשע צריך להוריד. </w:t>
      </w:r>
    </w:p>
    <w:p w14:paraId="3C0EBEFE" w14:textId="77777777" w:rsidR="00293AF5" w:rsidRDefault="00293AF5" w:rsidP="00293AF5">
      <w:pPr>
        <w:bidi/>
        <w:jc w:val="both"/>
        <w:rPr>
          <w:rFonts w:cs="David" w:hint="cs"/>
          <w:rtl/>
        </w:rPr>
      </w:pPr>
    </w:p>
    <w:p w14:paraId="1CC1FC1A" w14:textId="77777777" w:rsidR="00293AF5" w:rsidRPr="004D4109" w:rsidRDefault="00293AF5" w:rsidP="00293AF5">
      <w:pPr>
        <w:bidi/>
        <w:jc w:val="both"/>
        <w:rPr>
          <w:rFonts w:cs="David" w:hint="cs"/>
          <w:u w:val="single"/>
          <w:rtl/>
        </w:rPr>
      </w:pPr>
      <w:r w:rsidRPr="004D4109">
        <w:rPr>
          <w:rFonts w:cs="David" w:hint="cs"/>
          <w:u w:val="single"/>
          <w:rtl/>
        </w:rPr>
        <w:t>עמי</w:t>
      </w:r>
      <w:r>
        <w:rPr>
          <w:rFonts w:cs="David" w:hint="cs"/>
          <w:u w:val="single"/>
          <w:rtl/>
        </w:rPr>
        <w:t xml:space="preserve"> ברקוביץ:</w:t>
      </w:r>
    </w:p>
    <w:p w14:paraId="58F14583" w14:textId="77777777" w:rsidR="00293AF5" w:rsidRDefault="00293AF5" w:rsidP="00293AF5">
      <w:pPr>
        <w:bidi/>
        <w:jc w:val="both"/>
        <w:rPr>
          <w:rFonts w:cs="David" w:hint="cs"/>
          <w:rtl/>
        </w:rPr>
      </w:pPr>
    </w:p>
    <w:p w14:paraId="3B04AB26" w14:textId="77777777" w:rsidR="00293AF5" w:rsidRDefault="00293AF5" w:rsidP="00293AF5">
      <w:pPr>
        <w:bidi/>
        <w:ind w:firstLine="720"/>
        <w:jc w:val="both"/>
        <w:rPr>
          <w:rFonts w:cs="David" w:hint="cs"/>
          <w:rtl/>
        </w:rPr>
      </w:pPr>
      <w:r>
        <w:rPr>
          <w:rFonts w:cs="David" w:hint="cs"/>
          <w:rtl/>
        </w:rPr>
        <w:t xml:space="preserve">אז הוא עוצם את העיניים. </w:t>
      </w:r>
    </w:p>
    <w:p w14:paraId="3D26B49C" w14:textId="77777777" w:rsidR="00293AF5" w:rsidRDefault="00293AF5" w:rsidP="00293AF5">
      <w:pPr>
        <w:bidi/>
        <w:ind w:firstLine="720"/>
        <w:jc w:val="both"/>
        <w:rPr>
          <w:rFonts w:cs="David" w:hint="cs"/>
          <w:rtl/>
        </w:rPr>
      </w:pPr>
    </w:p>
    <w:p w14:paraId="10EB9C6B" w14:textId="77777777" w:rsidR="00293AF5" w:rsidRDefault="00293AF5" w:rsidP="00293AF5">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39DC5CE2" w14:textId="77777777" w:rsidR="00293AF5" w:rsidRDefault="00293AF5" w:rsidP="00293AF5">
      <w:pPr>
        <w:bidi/>
        <w:ind w:firstLine="720"/>
        <w:jc w:val="both"/>
        <w:rPr>
          <w:rFonts w:cs="David" w:hint="cs"/>
          <w:rtl/>
        </w:rPr>
      </w:pPr>
    </w:p>
    <w:p w14:paraId="55E423CA" w14:textId="77777777" w:rsidR="00293AF5" w:rsidRDefault="00293AF5" w:rsidP="00293AF5">
      <w:pPr>
        <w:bidi/>
        <w:ind w:firstLine="720"/>
        <w:jc w:val="both"/>
        <w:rPr>
          <w:rFonts w:cs="David" w:hint="cs"/>
          <w:rtl/>
        </w:rPr>
      </w:pPr>
      <w:r>
        <w:rPr>
          <w:rFonts w:cs="David" w:hint="cs"/>
          <w:rtl/>
        </w:rPr>
        <w:t xml:space="preserve">השאלה מה תכלית העניין. אני לא יודע מה זה, שעכשיו פתאום יחשדו בו שהוא עשה אני לא יודע מה. </w:t>
      </w:r>
    </w:p>
    <w:p w14:paraId="2C3DE67C" w14:textId="77777777" w:rsidR="00293AF5" w:rsidRDefault="00293AF5" w:rsidP="00293AF5">
      <w:pPr>
        <w:bidi/>
        <w:jc w:val="both"/>
        <w:rPr>
          <w:rFonts w:cs="David" w:hint="cs"/>
          <w:rtl/>
        </w:rPr>
      </w:pPr>
    </w:p>
    <w:p w14:paraId="5DBFDE50" w14:textId="77777777" w:rsidR="00293AF5" w:rsidRPr="00737FCE" w:rsidRDefault="00293AF5" w:rsidP="00293AF5">
      <w:pPr>
        <w:bidi/>
        <w:jc w:val="both"/>
        <w:rPr>
          <w:rFonts w:cs="David" w:hint="cs"/>
          <w:u w:val="single"/>
          <w:rtl/>
        </w:rPr>
      </w:pPr>
      <w:r>
        <w:rPr>
          <w:rFonts w:cs="David" w:hint="cs"/>
          <w:u w:val="single"/>
          <w:rtl/>
        </w:rPr>
        <w:t>אביטל בגין:</w:t>
      </w:r>
    </w:p>
    <w:p w14:paraId="24C096E7" w14:textId="77777777" w:rsidR="00293AF5" w:rsidRDefault="00293AF5" w:rsidP="00293AF5">
      <w:pPr>
        <w:bidi/>
        <w:jc w:val="both"/>
        <w:rPr>
          <w:rFonts w:cs="David" w:hint="cs"/>
          <w:rtl/>
        </w:rPr>
      </w:pPr>
    </w:p>
    <w:p w14:paraId="0B69EEB8" w14:textId="77777777" w:rsidR="00293AF5" w:rsidRDefault="00293AF5" w:rsidP="00293AF5">
      <w:pPr>
        <w:bidi/>
        <w:ind w:firstLine="720"/>
        <w:jc w:val="both"/>
        <w:rPr>
          <w:rFonts w:cs="David" w:hint="cs"/>
          <w:rtl/>
        </w:rPr>
      </w:pPr>
      <w:r>
        <w:rPr>
          <w:rFonts w:cs="David" w:hint="cs"/>
          <w:rtl/>
        </w:rPr>
        <w:t xml:space="preserve">מדובר בשופט שרואה. </w:t>
      </w:r>
    </w:p>
    <w:p w14:paraId="79F7B14D" w14:textId="77777777" w:rsidR="00293AF5" w:rsidRDefault="00293AF5" w:rsidP="00293AF5">
      <w:pPr>
        <w:bidi/>
        <w:jc w:val="both"/>
        <w:rPr>
          <w:rFonts w:cs="David" w:hint="cs"/>
          <w:rtl/>
        </w:rPr>
      </w:pPr>
    </w:p>
    <w:p w14:paraId="2E59DA79" w14:textId="77777777" w:rsidR="00293AF5" w:rsidRDefault="00293AF5" w:rsidP="00293AF5">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481F2567" w14:textId="77777777" w:rsidR="00293AF5" w:rsidRDefault="00293AF5" w:rsidP="00293AF5">
      <w:pPr>
        <w:bidi/>
        <w:jc w:val="both"/>
        <w:rPr>
          <w:rFonts w:cs="David" w:hint="cs"/>
          <w:u w:val="single"/>
          <w:rtl/>
        </w:rPr>
      </w:pPr>
    </w:p>
    <w:p w14:paraId="6DEACB43" w14:textId="77777777" w:rsidR="00293AF5" w:rsidRDefault="00293AF5" w:rsidP="00293AF5">
      <w:pPr>
        <w:bidi/>
        <w:ind w:firstLine="720"/>
        <w:jc w:val="both"/>
        <w:rPr>
          <w:rFonts w:cs="David" w:hint="cs"/>
          <w:rtl/>
        </w:rPr>
      </w:pPr>
      <w:r>
        <w:rPr>
          <w:rFonts w:cs="David" w:hint="cs"/>
          <w:rtl/>
        </w:rPr>
        <w:t xml:space="preserve">לא זו תכלית העניין, אחרת אנחנו מגיעים בדיוק למקום שבו אני לא רוצה להיות. השופט יגיד: רגע, הוא בכלל לא מרגל, אבל תדעו לכם שהוא סוחר סמים. אני לא רוצה להיות שם. </w:t>
      </w:r>
    </w:p>
    <w:p w14:paraId="6384CA4A" w14:textId="77777777" w:rsidR="00293AF5" w:rsidRDefault="00293AF5" w:rsidP="00293AF5">
      <w:pPr>
        <w:bidi/>
        <w:jc w:val="both"/>
        <w:rPr>
          <w:rFonts w:cs="David" w:hint="cs"/>
          <w:rtl/>
        </w:rPr>
      </w:pPr>
    </w:p>
    <w:p w14:paraId="785169F2" w14:textId="77777777" w:rsidR="00293AF5" w:rsidRDefault="00293AF5" w:rsidP="00293AF5">
      <w:pPr>
        <w:bidi/>
        <w:jc w:val="both"/>
        <w:rPr>
          <w:rFonts w:cs="David" w:hint="cs"/>
          <w:u w:val="single"/>
          <w:rtl/>
        </w:rPr>
      </w:pPr>
      <w:r>
        <w:rPr>
          <w:rFonts w:cs="David" w:hint="cs"/>
          <w:u w:val="single"/>
          <w:rtl/>
        </w:rPr>
        <w:t>עתניאל שנלר</w:t>
      </w:r>
      <w:r w:rsidRPr="00E36EB4">
        <w:rPr>
          <w:rFonts w:cs="David" w:hint="cs"/>
          <w:u w:val="single"/>
          <w:rtl/>
        </w:rPr>
        <w:t>:</w:t>
      </w:r>
    </w:p>
    <w:p w14:paraId="665A6CC9" w14:textId="77777777" w:rsidR="00293AF5" w:rsidRDefault="00293AF5" w:rsidP="00293AF5">
      <w:pPr>
        <w:bidi/>
        <w:jc w:val="both"/>
        <w:rPr>
          <w:rFonts w:cs="David" w:hint="cs"/>
          <w:u w:val="single"/>
          <w:rtl/>
        </w:rPr>
      </w:pPr>
    </w:p>
    <w:p w14:paraId="360C4F3C" w14:textId="77777777" w:rsidR="00293AF5" w:rsidRDefault="00293AF5" w:rsidP="00293AF5">
      <w:pPr>
        <w:bidi/>
        <w:ind w:firstLine="720"/>
        <w:jc w:val="both"/>
        <w:rPr>
          <w:rFonts w:cs="David" w:hint="cs"/>
          <w:rtl/>
        </w:rPr>
      </w:pPr>
      <w:r>
        <w:rPr>
          <w:rFonts w:cs="David" w:hint="cs"/>
          <w:rtl/>
        </w:rPr>
        <w:t xml:space="preserve">זה לא בתיקון הזה. </w:t>
      </w:r>
    </w:p>
    <w:p w14:paraId="11488013" w14:textId="77777777" w:rsidR="00293AF5" w:rsidRDefault="00293AF5" w:rsidP="00293AF5">
      <w:pPr>
        <w:bidi/>
        <w:jc w:val="both"/>
        <w:rPr>
          <w:rFonts w:cs="David" w:hint="cs"/>
          <w:rtl/>
        </w:rPr>
      </w:pPr>
    </w:p>
    <w:p w14:paraId="25661320" w14:textId="77777777" w:rsidR="00293AF5" w:rsidRPr="004D4109" w:rsidRDefault="00293AF5" w:rsidP="00293AF5">
      <w:pPr>
        <w:bidi/>
        <w:jc w:val="both"/>
        <w:rPr>
          <w:rFonts w:cs="David" w:hint="cs"/>
          <w:u w:val="single"/>
          <w:rtl/>
        </w:rPr>
      </w:pPr>
      <w:r w:rsidRPr="004D4109">
        <w:rPr>
          <w:rFonts w:cs="David" w:hint="cs"/>
          <w:u w:val="single"/>
          <w:rtl/>
        </w:rPr>
        <w:t>עמי</w:t>
      </w:r>
      <w:r>
        <w:rPr>
          <w:rFonts w:cs="David" w:hint="cs"/>
          <w:u w:val="single"/>
          <w:rtl/>
        </w:rPr>
        <w:t xml:space="preserve"> ברקוביץ:</w:t>
      </w:r>
    </w:p>
    <w:p w14:paraId="57F86B45" w14:textId="77777777" w:rsidR="00293AF5" w:rsidRDefault="00293AF5" w:rsidP="00293AF5">
      <w:pPr>
        <w:bidi/>
        <w:jc w:val="both"/>
        <w:rPr>
          <w:rFonts w:cs="David" w:hint="cs"/>
          <w:rtl/>
        </w:rPr>
      </w:pPr>
    </w:p>
    <w:p w14:paraId="70381C31" w14:textId="77777777" w:rsidR="00293AF5" w:rsidRDefault="00293AF5" w:rsidP="00293AF5">
      <w:pPr>
        <w:bidi/>
        <w:ind w:firstLine="720"/>
        <w:jc w:val="both"/>
        <w:rPr>
          <w:rFonts w:cs="David" w:hint="cs"/>
          <w:rtl/>
        </w:rPr>
      </w:pPr>
      <w:r>
        <w:rPr>
          <w:rFonts w:cs="David" w:hint="cs"/>
          <w:rtl/>
        </w:rPr>
        <w:t xml:space="preserve">היו הערות של הייעוץ המשפטי של המשטרה בשלבים המוקדמים, לפחות לפי מכתב שהם העבירו לנו. הנושא של הפנייה להגדרות בחוק המחשבים, להוסיף את המילים: "וכיוצא באלה". </w:t>
      </w:r>
    </w:p>
    <w:p w14:paraId="339E73BF" w14:textId="77777777" w:rsidR="00293AF5" w:rsidRDefault="00293AF5" w:rsidP="00293AF5">
      <w:pPr>
        <w:bidi/>
        <w:jc w:val="both"/>
        <w:rPr>
          <w:rFonts w:cs="David" w:hint="cs"/>
          <w:rtl/>
        </w:rPr>
      </w:pPr>
    </w:p>
    <w:p w14:paraId="60CB283F" w14:textId="77777777" w:rsidR="00293AF5" w:rsidRPr="002D0E69" w:rsidRDefault="00293AF5" w:rsidP="00293AF5">
      <w:pPr>
        <w:bidi/>
        <w:jc w:val="both"/>
        <w:rPr>
          <w:rFonts w:cs="David" w:hint="cs"/>
          <w:u w:val="single"/>
          <w:rtl/>
        </w:rPr>
      </w:pPr>
      <w:r w:rsidRPr="002D0E69">
        <w:rPr>
          <w:rFonts w:cs="David" w:hint="cs"/>
          <w:u w:val="single"/>
          <w:rtl/>
        </w:rPr>
        <w:t>ארבל</w:t>
      </w:r>
      <w:r>
        <w:rPr>
          <w:rFonts w:cs="David" w:hint="cs"/>
          <w:u w:val="single"/>
          <w:rtl/>
        </w:rPr>
        <w:t xml:space="preserve"> אסטרחן:</w:t>
      </w:r>
    </w:p>
    <w:p w14:paraId="6CD3EC20" w14:textId="77777777" w:rsidR="00293AF5" w:rsidRDefault="00293AF5" w:rsidP="00293AF5">
      <w:pPr>
        <w:bidi/>
        <w:jc w:val="both"/>
        <w:rPr>
          <w:rFonts w:cs="David" w:hint="cs"/>
          <w:rtl/>
        </w:rPr>
      </w:pPr>
    </w:p>
    <w:p w14:paraId="19166F67" w14:textId="77777777" w:rsidR="00293AF5" w:rsidRDefault="00293AF5" w:rsidP="00293AF5">
      <w:pPr>
        <w:bidi/>
        <w:ind w:firstLine="720"/>
        <w:jc w:val="both"/>
        <w:rPr>
          <w:rFonts w:cs="David" w:hint="cs"/>
          <w:rtl/>
        </w:rPr>
      </w:pPr>
      <w:r>
        <w:rPr>
          <w:rFonts w:cs="David" w:hint="cs"/>
          <w:rtl/>
        </w:rPr>
        <w:t>הייתה באמת הערה האם ניירות ומסמכים, וכן מחשב, חומר מחשב ופלט - האם להגיד פה "וכיוצא באלה".</w:t>
      </w:r>
    </w:p>
    <w:p w14:paraId="0CBC8BED" w14:textId="77777777" w:rsidR="00293AF5" w:rsidRDefault="00293AF5" w:rsidP="00293AF5">
      <w:pPr>
        <w:bidi/>
        <w:ind w:firstLine="720"/>
        <w:jc w:val="both"/>
        <w:rPr>
          <w:rFonts w:cs="David" w:hint="cs"/>
          <w:rtl/>
        </w:rPr>
      </w:pPr>
    </w:p>
    <w:p w14:paraId="3850BDD8" w14:textId="77777777" w:rsidR="00293AF5" w:rsidRDefault="00293AF5" w:rsidP="00293AF5">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0C8FCA88" w14:textId="77777777" w:rsidR="00293AF5" w:rsidRDefault="00293AF5" w:rsidP="00293AF5">
      <w:pPr>
        <w:bidi/>
        <w:jc w:val="both"/>
        <w:rPr>
          <w:rFonts w:cs="David" w:hint="cs"/>
          <w:u w:val="single"/>
          <w:rtl/>
        </w:rPr>
      </w:pPr>
    </w:p>
    <w:p w14:paraId="03598CB1" w14:textId="77777777" w:rsidR="00293AF5" w:rsidRDefault="00293AF5" w:rsidP="00293AF5">
      <w:pPr>
        <w:bidi/>
        <w:ind w:firstLine="720"/>
        <w:jc w:val="both"/>
        <w:rPr>
          <w:rFonts w:cs="David" w:hint="cs"/>
          <w:rtl/>
        </w:rPr>
      </w:pPr>
      <w:r>
        <w:rPr>
          <w:rFonts w:cs="David" w:hint="cs"/>
          <w:rtl/>
        </w:rPr>
        <w:t xml:space="preserve">אני לא רואה בעיה בזה. אני לא יודע אם צריך, אבל מה זה משנה. העניין הוא שאפשר לתפוס את הכול, אם כבר תפסו. </w:t>
      </w:r>
    </w:p>
    <w:p w14:paraId="1D770824" w14:textId="77777777" w:rsidR="00293AF5" w:rsidRDefault="00293AF5" w:rsidP="00293AF5">
      <w:pPr>
        <w:bidi/>
        <w:jc w:val="both"/>
        <w:rPr>
          <w:rFonts w:cs="David" w:hint="cs"/>
          <w:rtl/>
        </w:rPr>
      </w:pPr>
    </w:p>
    <w:p w14:paraId="7A801C80" w14:textId="77777777" w:rsidR="00293AF5" w:rsidRPr="002D0E69" w:rsidRDefault="00293AF5" w:rsidP="00293AF5">
      <w:pPr>
        <w:bidi/>
        <w:jc w:val="both"/>
        <w:rPr>
          <w:rFonts w:cs="David" w:hint="cs"/>
          <w:u w:val="single"/>
          <w:rtl/>
        </w:rPr>
      </w:pPr>
      <w:r w:rsidRPr="002D0E69">
        <w:rPr>
          <w:rFonts w:cs="David" w:hint="cs"/>
          <w:u w:val="single"/>
          <w:rtl/>
        </w:rPr>
        <w:t>ארבל</w:t>
      </w:r>
      <w:r>
        <w:rPr>
          <w:rFonts w:cs="David" w:hint="cs"/>
          <w:u w:val="single"/>
          <w:rtl/>
        </w:rPr>
        <w:t xml:space="preserve"> אסטרחן:</w:t>
      </w:r>
    </w:p>
    <w:p w14:paraId="1FD24906" w14:textId="77777777" w:rsidR="00293AF5" w:rsidRDefault="00293AF5" w:rsidP="00293AF5">
      <w:pPr>
        <w:bidi/>
        <w:jc w:val="both"/>
        <w:rPr>
          <w:rFonts w:cs="David" w:hint="cs"/>
          <w:rtl/>
        </w:rPr>
      </w:pPr>
    </w:p>
    <w:p w14:paraId="61481BA8" w14:textId="77777777" w:rsidR="00293AF5" w:rsidRDefault="00293AF5" w:rsidP="00293AF5">
      <w:pPr>
        <w:bidi/>
        <w:ind w:firstLine="720"/>
        <w:jc w:val="both"/>
        <w:rPr>
          <w:rFonts w:cs="David" w:hint="cs"/>
          <w:rtl/>
        </w:rPr>
      </w:pPr>
      <w:r>
        <w:rPr>
          <w:rFonts w:cs="David" w:hint="cs"/>
          <w:rtl/>
        </w:rPr>
        <w:t>כרגע אנחנו משאירים את זה בלי, אבל נראה אם יחשבו במשטרה שיש חשיבות להוסיף. האם לא מספיק להסתפק בהגדרות האלה?</w:t>
      </w:r>
    </w:p>
    <w:p w14:paraId="2659E9E1" w14:textId="77777777" w:rsidR="00293AF5" w:rsidRDefault="00293AF5" w:rsidP="00293AF5">
      <w:pPr>
        <w:bidi/>
        <w:jc w:val="both"/>
        <w:rPr>
          <w:rFonts w:cs="David" w:hint="cs"/>
          <w:rtl/>
        </w:rPr>
      </w:pPr>
    </w:p>
    <w:p w14:paraId="626E1B27" w14:textId="77777777" w:rsidR="00293AF5" w:rsidRPr="00E56D41" w:rsidRDefault="00293AF5" w:rsidP="00293AF5">
      <w:pPr>
        <w:bidi/>
        <w:jc w:val="both"/>
        <w:rPr>
          <w:rFonts w:cs="David" w:hint="cs"/>
          <w:u w:val="single"/>
          <w:rtl/>
        </w:rPr>
      </w:pPr>
      <w:r>
        <w:rPr>
          <w:rFonts w:cs="David" w:hint="cs"/>
          <w:u w:val="single"/>
          <w:rtl/>
        </w:rPr>
        <w:t>לירון נוי לוי:</w:t>
      </w:r>
    </w:p>
    <w:p w14:paraId="35148CC6" w14:textId="77777777" w:rsidR="00293AF5" w:rsidRDefault="00293AF5" w:rsidP="00293AF5">
      <w:pPr>
        <w:bidi/>
        <w:jc w:val="both"/>
        <w:rPr>
          <w:rFonts w:cs="David" w:hint="cs"/>
          <w:rtl/>
        </w:rPr>
      </w:pPr>
    </w:p>
    <w:p w14:paraId="70694717" w14:textId="77777777" w:rsidR="00293AF5" w:rsidRDefault="00293AF5" w:rsidP="00293AF5">
      <w:pPr>
        <w:bidi/>
        <w:ind w:firstLine="720"/>
        <w:jc w:val="both"/>
        <w:rPr>
          <w:rFonts w:cs="David" w:hint="cs"/>
          <w:rtl/>
        </w:rPr>
      </w:pPr>
      <w:r>
        <w:rPr>
          <w:rFonts w:cs="David" w:hint="cs"/>
          <w:rtl/>
        </w:rPr>
        <w:t xml:space="preserve">אני צריכה לבדוק את זה. </w:t>
      </w:r>
    </w:p>
    <w:p w14:paraId="11D94248" w14:textId="77777777" w:rsidR="00293AF5" w:rsidRDefault="00293AF5" w:rsidP="00293AF5">
      <w:pPr>
        <w:bidi/>
        <w:jc w:val="both"/>
        <w:rPr>
          <w:rFonts w:cs="David" w:hint="cs"/>
          <w:rtl/>
        </w:rPr>
      </w:pPr>
    </w:p>
    <w:p w14:paraId="56D0809F" w14:textId="77777777" w:rsidR="00293AF5" w:rsidRDefault="00293AF5" w:rsidP="00293AF5">
      <w:pPr>
        <w:bidi/>
        <w:jc w:val="both"/>
        <w:rPr>
          <w:rFonts w:cs="David" w:hint="cs"/>
          <w:u w:val="single"/>
          <w:rtl/>
        </w:rPr>
      </w:pPr>
      <w:r>
        <w:rPr>
          <w:rFonts w:cs="David" w:hint="cs"/>
          <w:u w:val="single"/>
          <w:rtl/>
        </w:rPr>
        <w:t>עתניאל שנלר</w:t>
      </w:r>
      <w:r w:rsidRPr="00E36EB4">
        <w:rPr>
          <w:rFonts w:cs="David" w:hint="cs"/>
          <w:u w:val="single"/>
          <w:rtl/>
        </w:rPr>
        <w:t>:</w:t>
      </w:r>
    </w:p>
    <w:p w14:paraId="17E34402" w14:textId="77777777" w:rsidR="00293AF5" w:rsidRDefault="00293AF5" w:rsidP="00293AF5">
      <w:pPr>
        <w:bidi/>
        <w:jc w:val="both"/>
        <w:rPr>
          <w:rFonts w:cs="David" w:hint="cs"/>
          <w:u w:val="single"/>
          <w:rtl/>
        </w:rPr>
      </w:pPr>
    </w:p>
    <w:p w14:paraId="04B4B7F4" w14:textId="77777777" w:rsidR="00293AF5" w:rsidRDefault="00293AF5" w:rsidP="00293AF5">
      <w:pPr>
        <w:bidi/>
        <w:ind w:firstLine="720"/>
        <w:jc w:val="both"/>
        <w:rPr>
          <w:rFonts w:cs="David" w:hint="cs"/>
          <w:rtl/>
        </w:rPr>
      </w:pPr>
      <w:r>
        <w:rPr>
          <w:rFonts w:cs="David" w:hint="cs"/>
          <w:rtl/>
        </w:rPr>
        <w:t xml:space="preserve">אני לא חושב שיש כאן בעיה, הרי ככלות הכול הם רואים את המחשב, רואים את הניירות. תוסיפו  "כיוצא באלה". נראה הגיוני. נעשה הפוך על הפוך: נצביע על "כיוצא באלה" ואם תחשבי שלא צריך אז תורידו. </w:t>
      </w:r>
    </w:p>
    <w:p w14:paraId="2401BA19" w14:textId="77777777" w:rsidR="00293AF5" w:rsidRDefault="00293AF5" w:rsidP="00293AF5">
      <w:pPr>
        <w:bidi/>
        <w:ind w:firstLine="720"/>
        <w:jc w:val="both"/>
        <w:rPr>
          <w:rFonts w:cs="David" w:hint="cs"/>
          <w:rtl/>
        </w:rPr>
      </w:pPr>
    </w:p>
    <w:p w14:paraId="714D1C3C" w14:textId="77777777" w:rsidR="00293AF5" w:rsidRPr="002D0E69" w:rsidRDefault="00293AF5" w:rsidP="00293AF5">
      <w:pPr>
        <w:bidi/>
        <w:jc w:val="both"/>
        <w:rPr>
          <w:rFonts w:cs="David" w:hint="cs"/>
          <w:u w:val="single"/>
          <w:rtl/>
        </w:rPr>
      </w:pPr>
      <w:r w:rsidRPr="002D0E69">
        <w:rPr>
          <w:rFonts w:cs="David" w:hint="cs"/>
          <w:u w:val="single"/>
          <w:rtl/>
        </w:rPr>
        <w:t>ארבל</w:t>
      </w:r>
      <w:r>
        <w:rPr>
          <w:rFonts w:cs="David" w:hint="cs"/>
          <w:u w:val="single"/>
          <w:rtl/>
        </w:rPr>
        <w:t xml:space="preserve"> אסטרחן:</w:t>
      </w:r>
    </w:p>
    <w:p w14:paraId="36410AC1" w14:textId="77777777" w:rsidR="00293AF5" w:rsidRDefault="00293AF5" w:rsidP="00293AF5">
      <w:pPr>
        <w:bidi/>
        <w:ind w:firstLine="720"/>
        <w:jc w:val="both"/>
        <w:rPr>
          <w:rFonts w:cs="David" w:hint="cs"/>
          <w:rtl/>
        </w:rPr>
      </w:pPr>
    </w:p>
    <w:p w14:paraId="784669BF" w14:textId="77777777" w:rsidR="00293AF5" w:rsidRDefault="00293AF5" w:rsidP="00293AF5">
      <w:pPr>
        <w:bidi/>
        <w:ind w:firstLine="720"/>
        <w:jc w:val="both"/>
        <w:rPr>
          <w:rFonts w:cs="David" w:hint="cs"/>
          <w:rtl/>
        </w:rPr>
      </w:pPr>
      <w:r>
        <w:rPr>
          <w:rFonts w:cs="David" w:hint="cs"/>
          <w:rtl/>
        </w:rPr>
        <w:t xml:space="preserve">בסדר, זה לא יעכב את ההצבעה. נבדוק האם צריך להוסיף פה את המילה. </w:t>
      </w:r>
    </w:p>
    <w:p w14:paraId="4053CA35" w14:textId="77777777" w:rsidR="00293AF5" w:rsidRDefault="00293AF5" w:rsidP="00293AF5">
      <w:pPr>
        <w:bidi/>
        <w:jc w:val="both"/>
        <w:rPr>
          <w:rFonts w:cs="David" w:hint="cs"/>
          <w:rtl/>
        </w:rPr>
      </w:pPr>
    </w:p>
    <w:p w14:paraId="69813CFA" w14:textId="77777777" w:rsidR="00293AF5" w:rsidRDefault="00293AF5" w:rsidP="00293AF5">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1E0D27FA" w14:textId="77777777" w:rsidR="00293AF5" w:rsidRDefault="00293AF5" w:rsidP="00293AF5">
      <w:pPr>
        <w:bidi/>
        <w:jc w:val="both"/>
        <w:rPr>
          <w:rFonts w:cs="David" w:hint="cs"/>
          <w:u w:val="single"/>
          <w:rtl/>
        </w:rPr>
      </w:pPr>
    </w:p>
    <w:p w14:paraId="79C35D89" w14:textId="77777777" w:rsidR="00293AF5" w:rsidRDefault="00293AF5" w:rsidP="00293AF5">
      <w:pPr>
        <w:bidi/>
        <w:ind w:firstLine="720"/>
        <w:jc w:val="both"/>
        <w:rPr>
          <w:rFonts w:cs="David" w:hint="cs"/>
          <w:rtl/>
        </w:rPr>
      </w:pPr>
      <w:r>
        <w:rPr>
          <w:rFonts w:cs="David" w:hint="cs"/>
          <w:rtl/>
        </w:rPr>
        <w:t>מה שחשוב הוא (7)(א), ששם זה צריך להיות "נוגע לעבירה - - -"</w:t>
      </w:r>
    </w:p>
    <w:p w14:paraId="56E8480E" w14:textId="77777777" w:rsidR="00293AF5" w:rsidRDefault="00293AF5" w:rsidP="00293AF5">
      <w:pPr>
        <w:bidi/>
        <w:jc w:val="both"/>
        <w:rPr>
          <w:rFonts w:cs="David" w:hint="cs"/>
          <w:rtl/>
        </w:rPr>
      </w:pPr>
    </w:p>
    <w:p w14:paraId="28212185" w14:textId="77777777" w:rsidR="00293AF5" w:rsidRPr="002D0E69" w:rsidRDefault="00293AF5" w:rsidP="00293AF5">
      <w:pPr>
        <w:bidi/>
        <w:jc w:val="both"/>
        <w:rPr>
          <w:rFonts w:cs="David" w:hint="cs"/>
          <w:u w:val="single"/>
          <w:rtl/>
        </w:rPr>
      </w:pPr>
      <w:r w:rsidRPr="002D0E69">
        <w:rPr>
          <w:rFonts w:cs="David" w:hint="cs"/>
          <w:u w:val="single"/>
          <w:rtl/>
        </w:rPr>
        <w:t>ארבל</w:t>
      </w:r>
      <w:r>
        <w:rPr>
          <w:rFonts w:cs="David" w:hint="cs"/>
          <w:u w:val="single"/>
          <w:rtl/>
        </w:rPr>
        <w:t xml:space="preserve"> אסטרחן:</w:t>
      </w:r>
    </w:p>
    <w:p w14:paraId="1A0FBC64" w14:textId="77777777" w:rsidR="00293AF5" w:rsidRDefault="00293AF5" w:rsidP="00293AF5">
      <w:pPr>
        <w:bidi/>
        <w:jc w:val="both"/>
        <w:rPr>
          <w:rFonts w:cs="David" w:hint="cs"/>
          <w:rtl/>
        </w:rPr>
      </w:pPr>
    </w:p>
    <w:p w14:paraId="68BB1055" w14:textId="77777777" w:rsidR="00293AF5" w:rsidRDefault="00293AF5" w:rsidP="00293AF5">
      <w:pPr>
        <w:bidi/>
        <w:jc w:val="both"/>
        <w:rPr>
          <w:rFonts w:cs="David" w:hint="cs"/>
          <w:rtl/>
        </w:rPr>
      </w:pPr>
      <w:r>
        <w:rPr>
          <w:rFonts w:cs="David" w:hint="cs"/>
          <w:rtl/>
        </w:rPr>
        <w:tab/>
        <w:t>אקרא את זה שוב. הרעיון לגבי (6) היה דברים שקשורים לעבודה: מסמכים, מחשב וכו'. סעיף (7): "מצא השופט כי חומר שנתפס נוגע לעבירה שבשלה ניתן צו החיפוש או עשוי להביא למניעתה של עבירה כאמור, יורה על העברתו של חומר זה בלבד למבקש הצו; לעניין כל חומר אחר - יורה השופט על השבתו לחבר הכנסת".</w:t>
      </w:r>
    </w:p>
    <w:p w14:paraId="6B6E7C12" w14:textId="77777777" w:rsidR="00293AF5" w:rsidRDefault="00293AF5" w:rsidP="00293AF5">
      <w:pPr>
        <w:bidi/>
        <w:jc w:val="both"/>
        <w:rPr>
          <w:rFonts w:cs="David" w:hint="cs"/>
          <w:rtl/>
        </w:rPr>
      </w:pPr>
    </w:p>
    <w:p w14:paraId="089AADA9" w14:textId="77777777" w:rsidR="00293AF5" w:rsidRPr="00E56D41" w:rsidRDefault="00293AF5" w:rsidP="00293AF5">
      <w:pPr>
        <w:bidi/>
        <w:jc w:val="both"/>
        <w:rPr>
          <w:rFonts w:cs="David" w:hint="cs"/>
          <w:u w:val="single"/>
          <w:rtl/>
        </w:rPr>
      </w:pPr>
      <w:r w:rsidRPr="00E56D41">
        <w:rPr>
          <w:rFonts w:cs="David" w:hint="cs"/>
          <w:u w:val="single"/>
          <w:rtl/>
        </w:rPr>
        <w:t>עמי</w:t>
      </w:r>
      <w:r>
        <w:rPr>
          <w:rFonts w:cs="David" w:hint="cs"/>
          <w:u w:val="single"/>
          <w:rtl/>
        </w:rPr>
        <w:t xml:space="preserve"> ברקוביץ:</w:t>
      </w:r>
    </w:p>
    <w:p w14:paraId="3104EE42" w14:textId="77777777" w:rsidR="00293AF5" w:rsidRDefault="00293AF5" w:rsidP="00293AF5">
      <w:pPr>
        <w:bidi/>
        <w:jc w:val="both"/>
        <w:rPr>
          <w:rFonts w:cs="David" w:hint="cs"/>
          <w:rtl/>
        </w:rPr>
      </w:pPr>
    </w:p>
    <w:p w14:paraId="253526DB" w14:textId="77777777" w:rsidR="00293AF5" w:rsidRDefault="00293AF5" w:rsidP="00293AF5">
      <w:pPr>
        <w:bidi/>
        <w:ind w:firstLine="720"/>
        <w:jc w:val="both"/>
        <w:rPr>
          <w:rFonts w:cs="David" w:hint="cs"/>
          <w:rtl/>
        </w:rPr>
      </w:pPr>
      <w:r>
        <w:rPr>
          <w:rFonts w:cs="David" w:hint="cs"/>
          <w:rtl/>
        </w:rPr>
        <w:t xml:space="preserve">כאן זה סמכות העזר. </w:t>
      </w:r>
    </w:p>
    <w:p w14:paraId="032060FA" w14:textId="77777777" w:rsidR="00293AF5" w:rsidRDefault="00293AF5" w:rsidP="00293AF5">
      <w:pPr>
        <w:bidi/>
        <w:jc w:val="both"/>
        <w:rPr>
          <w:rFonts w:cs="David" w:hint="cs"/>
          <w:rtl/>
        </w:rPr>
      </w:pPr>
    </w:p>
    <w:p w14:paraId="0C34F9E4" w14:textId="77777777" w:rsidR="00293AF5" w:rsidRPr="002D0E69" w:rsidRDefault="00293AF5" w:rsidP="00293AF5">
      <w:pPr>
        <w:bidi/>
        <w:jc w:val="both"/>
        <w:rPr>
          <w:rFonts w:cs="David" w:hint="cs"/>
          <w:u w:val="single"/>
          <w:rtl/>
        </w:rPr>
      </w:pPr>
      <w:r w:rsidRPr="002D0E69">
        <w:rPr>
          <w:rFonts w:cs="David" w:hint="cs"/>
          <w:u w:val="single"/>
          <w:rtl/>
        </w:rPr>
        <w:t>ארבל</w:t>
      </w:r>
      <w:r>
        <w:rPr>
          <w:rFonts w:cs="David" w:hint="cs"/>
          <w:u w:val="single"/>
          <w:rtl/>
        </w:rPr>
        <w:t xml:space="preserve"> אסטרחן:</w:t>
      </w:r>
    </w:p>
    <w:p w14:paraId="6763539B" w14:textId="77777777" w:rsidR="00293AF5" w:rsidRDefault="00293AF5" w:rsidP="00293AF5">
      <w:pPr>
        <w:bidi/>
        <w:jc w:val="both"/>
        <w:rPr>
          <w:rFonts w:cs="David" w:hint="cs"/>
          <w:rtl/>
        </w:rPr>
      </w:pPr>
    </w:p>
    <w:p w14:paraId="688B3F7B" w14:textId="77777777" w:rsidR="00293AF5" w:rsidRDefault="00293AF5" w:rsidP="00293AF5">
      <w:pPr>
        <w:bidi/>
        <w:ind w:firstLine="720"/>
        <w:jc w:val="both"/>
        <w:rPr>
          <w:rFonts w:cs="David" w:hint="cs"/>
          <w:rtl/>
        </w:rPr>
      </w:pPr>
      <w:r>
        <w:rPr>
          <w:rFonts w:cs="David" w:hint="cs"/>
          <w:rtl/>
        </w:rPr>
        <w:t xml:space="preserve">נכון. השופט מקבל הארד דיסק, אם הוא צריך שמישהו יפתח אותו ויעזור לו לפענח. השאלה היא אם צריך להוסיף סמכות עזר: השופט או מי שהוא נזקק לו. </w:t>
      </w:r>
    </w:p>
    <w:p w14:paraId="410F4EF7" w14:textId="77777777" w:rsidR="00293AF5" w:rsidRDefault="00293AF5" w:rsidP="00293AF5">
      <w:pPr>
        <w:bidi/>
        <w:jc w:val="both"/>
        <w:rPr>
          <w:rFonts w:cs="David" w:hint="cs"/>
          <w:rtl/>
        </w:rPr>
      </w:pPr>
    </w:p>
    <w:p w14:paraId="0355282F" w14:textId="77777777" w:rsidR="00293AF5" w:rsidRDefault="00293AF5" w:rsidP="00293AF5">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74F34D5E" w14:textId="77777777" w:rsidR="00293AF5" w:rsidRDefault="00293AF5" w:rsidP="00293AF5">
      <w:pPr>
        <w:bidi/>
        <w:jc w:val="both"/>
        <w:rPr>
          <w:rFonts w:cs="David" w:hint="cs"/>
          <w:u w:val="single"/>
          <w:rtl/>
        </w:rPr>
      </w:pPr>
    </w:p>
    <w:p w14:paraId="34EBF521" w14:textId="77777777" w:rsidR="00293AF5" w:rsidRDefault="00293AF5" w:rsidP="00293AF5">
      <w:pPr>
        <w:bidi/>
        <w:ind w:firstLine="720"/>
        <w:jc w:val="both"/>
        <w:rPr>
          <w:rFonts w:cs="David" w:hint="cs"/>
          <w:rtl/>
        </w:rPr>
      </w:pPr>
      <w:r>
        <w:rPr>
          <w:rFonts w:cs="David" w:hint="cs"/>
          <w:rtl/>
        </w:rPr>
        <w:t xml:space="preserve">לא, אני לא חושב. </w:t>
      </w:r>
    </w:p>
    <w:p w14:paraId="5B27C5A2" w14:textId="77777777" w:rsidR="00293AF5" w:rsidRDefault="00293AF5" w:rsidP="00293AF5">
      <w:pPr>
        <w:bidi/>
        <w:jc w:val="both"/>
        <w:rPr>
          <w:rFonts w:cs="David" w:hint="cs"/>
          <w:rtl/>
        </w:rPr>
      </w:pPr>
    </w:p>
    <w:p w14:paraId="1FD5BF1B" w14:textId="77777777" w:rsidR="00293AF5" w:rsidRDefault="00293AF5" w:rsidP="00293AF5">
      <w:pPr>
        <w:bidi/>
        <w:jc w:val="both"/>
        <w:rPr>
          <w:rFonts w:cs="David" w:hint="cs"/>
          <w:u w:val="single"/>
          <w:rtl/>
        </w:rPr>
      </w:pPr>
      <w:r>
        <w:rPr>
          <w:rFonts w:cs="David" w:hint="cs"/>
          <w:u w:val="single"/>
          <w:rtl/>
        </w:rPr>
        <w:t>עתניאל שנלר</w:t>
      </w:r>
      <w:r w:rsidRPr="00E36EB4">
        <w:rPr>
          <w:rFonts w:cs="David" w:hint="cs"/>
          <w:u w:val="single"/>
          <w:rtl/>
        </w:rPr>
        <w:t>:</w:t>
      </w:r>
    </w:p>
    <w:p w14:paraId="66112DD2" w14:textId="77777777" w:rsidR="00293AF5" w:rsidRDefault="00293AF5" w:rsidP="00293AF5">
      <w:pPr>
        <w:bidi/>
        <w:jc w:val="both"/>
        <w:rPr>
          <w:rFonts w:cs="David" w:hint="cs"/>
          <w:u w:val="single"/>
          <w:rtl/>
        </w:rPr>
      </w:pPr>
    </w:p>
    <w:p w14:paraId="3C17C847" w14:textId="77777777" w:rsidR="00293AF5" w:rsidRDefault="00293AF5" w:rsidP="00293AF5">
      <w:pPr>
        <w:bidi/>
        <w:ind w:firstLine="720"/>
        <w:jc w:val="both"/>
        <w:rPr>
          <w:rFonts w:cs="David" w:hint="cs"/>
          <w:rtl/>
        </w:rPr>
      </w:pPr>
      <w:r>
        <w:rPr>
          <w:rFonts w:cs="David" w:hint="cs"/>
          <w:rtl/>
        </w:rPr>
        <w:t>העוזר של השופט נכתב בחוק באיזשהו מקום?</w:t>
      </w:r>
    </w:p>
    <w:p w14:paraId="776B1059" w14:textId="77777777" w:rsidR="00293AF5" w:rsidRDefault="00293AF5" w:rsidP="00293AF5">
      <w:pPr>
        <w:bidi/>
        <w:jc w:val="both"/>
        <w:rPr>
          <w:rFonts w:cs="David" w:hint="cs"/>
          <w:rtl/>
        </w:rPr>
      </w:pPr>
    </w:p>
    <w:p w14:paraId="615F2E40" w14:textId="77777777" w:rsidR="00293AF5" w:rsidRDefault="00293AF5" w:rsidP="00293AF5">
      <w:pPr>
        <w:bidi/>
        <w:jc w:val="both"/>
        <w:rPr>
          <w:rFonts w:cs="David" w:hint="cs"/>
          <w:rtl/>
        </w:rPr>
      </w:pPr>
      <w:r>
        <w:rPr>
          <w:rFonts w:cs="David" w:hint="cs"/>
          <w:u w:val="single"/>
          <w:rtl/>
        </w:rPr>
        <w:t>עמי ברקוביץ:</w:t>
      </w:r>
    </w:p>
    <w:p w14:paraId="1B7E3A46" w14:textId="77777777" w:rsidR="00293AF5" w:rsidRDefault="00293AF5" w:rsidP="00293AF5">
      <w:pPr>
        <w:bidi/>
        <w:jc w:val="both"/>
        <w:rPr>
          <w:rFonts w:cs="David" w:hint="cs"/>
          <w:rtl/>
        </w:rPr>
      </w:pPr>
    </w:p>
    <w:p w14:paraId="548E4DEB" w14:textId="77777777" w:rsidR="00293AF5" w:rsidRDefault="00293AF5" w:rsidP="00293AF5">
      <w:pPr>
        <w:bidi/>
        <w:jc w:val="both"/>
        <w:rPr>
          <w:rFonts w:cs="David" w:hint="cs"/>
          <w:rtl/>
        </w:rPr>
      </w:pPr>
      <w:r>
        <w:rPr>
          <w:rFonts w:cs="David" w:hint="cs"/>
          <w:rtl/>
        </w:rPr>
        <w:tab/>
        <w:t>אז מכוח מה מותר לו לראות את החומר?</w:t>
      </w:r>
    </w:p>
    <w:p w14:paraId="72501CF0" w14:textId="77777777" w:rsidR="00293AF5" w:rsidRDefault="00293AF5" w:rsidP="00293AF5">
      <w:pPr>
        <w:bidi/>
        <w:jc w:val="both"/>
        <w:rPr>
          <w:rFonts w:cs="David" w:hint="cs"/>
          <w:rtl/>
        </w:rPr>
      </w:pPr>
    </w:p>
    <w:p w14:paraId="06732AF6" w14:textId="77777777" w:rsidR="00293AF5" w:rsidRPr="002D0E69" w:rsidRDefault="00293AF5" w:rsidP="00293AF5">
      <w:pPr>
        <w:bidi/>
        <w:jc w:val="both"/>
        <w:rPr>
          <w:rFonts w:cs="David" w:hint="cs"/>
          <w:u w:val="single"/>
          <w:rtl/>
        </w:rPr>
      </w:pPr>
      <w:r w:rsidRPr="002D0E69">
        <w:rPr>
          <w:rFonts w:cs="David" w:hint="cs"/>
          <w:u w:val="single"/>
          <w:rtl/>
        </w:rPr>
        <w:t>ארבל</w:t>
      </w:r>
      <w:r>
        <w:rPr>
          <w:rFonts w:cs="David" w:hint="cs"/>
          <w:u w:val="single"/>
          <w:rtl/>
        </w:rPr>
        <w:t xml:space="preserve"> אסטרחן:</w:t>
      </w:r>
    </w:p>
    <w:p w14:paraId="0B43D7F1" w14:textId="77777777" w:rsidR="00293AF5" w:rsidRDefault="00293AF5" w:rsidP="00293AF5">
      <w:pPr>
        <w:bidi/>
        <w:jc w:val="both"/>
        <w:rPr>
          <w:rFonts w:cs="David" w:hint="cs"/>
          <w:rtl/>
        </w:rPr>
      </w:pPr>
    </w:p>
    <w:p w14:paraId="44BFF159" w14:textId="77777777" w:rsidR="00293AF5" w:rsidRPr="00E56D41" w:rsidRDefault="00293AF5" w:rsidP="00293AF5">
      <w:pPr>
        <w:bidi/>
        <w:jc w:val="both"/>
        <w:rPr>
          <w:rFonts w:cs="David" w:hint="cs"/>
          <w:rtl/>
        </w:rPr>
      </w:pPr>
      <w:r>
        <w:rPr>
          <w:rFonts w:cs="David" w:hint="cs"/>
          <w:rtl/>
        </w:rPr>
        <w:tab/>
        <w:t xml:space="preserve">נותנים לשופט בית המשפט העליון הארד דיסק, האם - - - </w:t>
      </w:r>
    </w:p>
    <w:p w14:paraId="129AB109" w14:textId="77777777" w:rsidR="00293AF5" w:rsidRDefault="00293AF5" w:rsidP="00293AF5">
      <w:pPr>
        <w:bidi/>
        <w:jc w:val="both"/>
        <w:rPr>
          <w:rFonts w:cs="David" w:hint="cs"/>
          <w:rtl/>
        </w:rPr>
      </w:pPr>
    </w:p>
    <w:p w14:paraId="5386679B" w14:textId="77777777" w:rsidR="00293AF5" w:rsidRDefault="00293AF5" w:rsidP="00293AF5">
      <w:pPr>
        <w:bidi/>
        <w:jc w:val="both"/>
        <w:rPr>
          <w:rFonts w:cs="David" w:hint="cs"/>
          <w:u w:val="single"/>
          <w:rtl/>
        </w:rPr>
      </w:pPr>
      <w:r>
        <w:rPr>
          <w:rFonts w:cs="David" w:hint="cs"/>
          <w:u w:val="single"/>
          <w:rtl/>
        </w:rPr>
        <w:t>רחל אדטו</w:t>
      </w:r>
      <w:r w:rsidRPr="00E36EB4">
        <w:rPr>
          <w:rFonts w:cs="David" w:hint="cs"/>
          <w:u w:val="single"/>
          <w:rtl/>
        </w:rPr>
        <w:t>:</w:t>
      </w:r>
    </w:p>
    <w:p w14:paraId="66418E22" w14:textId="77777777" w:rsidR="00293AF5" w:rsidRPr="00E36EB4" w:rsidRDefault="00293AF5" w:rsidP="00293AF5">
      <w:pPr>
        <w:bidi/>
        <w:jc w:val="both"/>
        <w:rPr>
          <w:rFonts w:cs="David" w:hint="cs"/>
          <w:u w:val="single"/>
          <w:rtl/>
        </w:rPr>
      </w:pPr>
    </w:p>
    <w:p w14:paraId="7BF68C9C" w14:textId="77777777" w:rsidR="00293AF5" w:rsidRDefault="00293AF5" w:rsidP="00293AF5">
      <w:pPr>
        <w:bidi/>
        <w:ind w:firstLine="720"/>
        <w:jc w:val="both"/>
        <w:rPr>
          <w:rFonts w:cs="David" w:hint="cs"/>
          <w:rtl/>
        </w:rPr>
      </w:pPr>
      <w:r>
        <w:rPr>
          <w:rFonts w:cs="David" w:hint="cs"/>
          <w:rtl/>
        </w:rPr>
        <w:t xml:space="preserve">מה ההבדל בין זה לבין דברים אחרים שמביאים לו? יש מספיק דברים, גם בחוק הפלילי, שזה רק לעיני השופט. </w:t>
      </w:r>
    </w:p>
    <w:p w14:paraId="3C7D29D8" w14:textId="77777777" w:rsidR="00293AF5" w:rsidRDefault="00293AF5" w:rsidP="00293AF5">
      <w:pPr>
        <w:bidi/>
        <w:jc w:val="both"/>
        <w:rPr>
          <w:rFonts w:cs="David" w:hint="cs"/>
          <w:rtl/>
        </w:rPr>
      </w:pPr>
    </w:p>
    <w:p w14:paraId="28BB0FF9" w14:textId="77777777" w:rsidR="00293AF5" w:rsidRDefault="00293AF5" w:rsidP="00293AF5">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2B608865" w14:textId="77777777" w:rsidR="00293AF5" w:rsidRDefault="00293AF5" w:rsidP="00293AF5">
      <w:pPr>
        <w:bidi/>
        <w:jc w:val="both"/>
        <w:rPr>
          <w:rFonts w:cs="David" w:hint="cs"/>
          <w:u w:val="single"/>
          <w:rtl/>
        </w:rPr>
      </w:pPr>
    </w:p>
    <w:p w14:paraId="315D425D" w14:textId="77777777" w:rsidR="00293AF5" w:rsidRDefault="00293AF5" w:rsidP="00293AF5">
      <w:pPr>
        <w:bidi/>
        <w:ind w:firstLine="720"/>
        <w:jc w:val="both"/>
        <w:rPr>
          <w:rFonts w:cs="David" w:hint="cs"/>
          <w:rtl/>
        </w:rPr>
      </w:pPr>
      <w:r>
        <w:rPr>
          <w:rFonts w:cs="David" w:hint="cs"/>
          <w:rtl/>
        </w:rPr>
        <w:t xml:space="preserve">אני לא רואה שום צורך להיכנס לזה. אז מביאים לו את איש המחשבים, איש המחשבים מעלה לו את הדיסק, פותח לו, שם ומסביר לו איך מסתכלים. אני לא חושב שצריך לכתוב. </w:t>
      </w:r>
    </w:p>
    <w:p w14:paraId="61C7C20D" w14:textId="77777777" w:rsidR="00293AF5" w:rsidRDefault="00293AF5" w:rsidP="00293AF5">
      <w:pPr>
        <w:bidi/>
        <w:ind w:firstLine="720"/>
        <w:jc w:val="both"/>
        <w:rPr>
          <w:rFonts w:cs="David" w:hint="cs"/>
          <w:rtl/>
        </w:rPr>
      </w:pPr>
    </w:p>
    <w:p w14:paraId="476C4583" w14:textId="77777777" w:rsidR="00293AF5" w:rsidRPr="002D0E69" w:rsidRDefault="00293AF5" w:rsidP="00293AF5">
      <w:pPr>
        <w:bidi/>
        <w:jc w:val="both"/>
        <w:rPr>
          <w:rFonts w:cs="David" w:hint="cs"/>
          <w:u w:val="single"/>
          <w:rtl/>
        </w:rPr>
      </w:pPr>
      <w:r w:rsidRPr="002D0E69">
        <w:rPr>
          <w:rFonts w:cs="David" w:hint="cs"/>
          <w:u w:val="single"/>
          <w:rtl/>
        </w:rPr>
        <w:t>ארבל</w:t>
      </w:r>
      <w:r>
        <w:rPr>
          <w:rFonts w:cs="David" w:hint="cs"/>
          <w:u w:val="single"/>
          <w:rtl/>
        </w:rPr>
        <w:t xml:space="preserve"> אסטרחן:</w:t>
      </w:r>
    </w:p>
    <w:p w14:paraId="1FB395CC" w14:textId="77777777" w:rsidR="00293AF5" w:rsidRDefault="00293AF5" w:rsidP="00293AF5">
      <w:pPr>
        <w:bidi/>
        <w:ind w:firstLine="720"/>
        <w:jc w:val="both"/>
        <w:rPr>
          <w:rFonts w:cs="David" w:hint="cs"/>
          <w:rtl/>
        </w:rPr>
      </w:pPr>
    </w:p>
    <w:p w14:paraId="47867978" w14:textId="77777777" w:rsidR="00293AF5" w:rsidRDefault="00293AF5" w:rsidP="00293AF5">
      <w:pPr>
        <w:bidi/>
        <w:ind w:firstLine="720"/>
        <w:jc w:val="both"/>
        <w:rPr>
          <w:rFonts w:cs="David" w:hint="cs"/>
          <w:rtl/>
        </w:rPr>
      </w:pPr>
      <w:r>
        <w:rPr>
          <w:rFonts w:cs="David" w:hint="cs"/>
          <w:rtl/>
        </w:rPr>
        <w:t xml:space="preserve">פה אומרים שרק אדם אחד, רק השופט שנתן את הצו, רשאי לעיין. </w:t>
      </w:r>
    </w:p>
    <w:p w14:paraId="0CEEB994" w14:textId="77777777" w:rsidR="00293AF5" w:rsidRDefault="00293AF5" w:rsidP="00293AF5">
      <w:pPr>
        <w:bidi/>
        <w:ind w:firstLine="720"/>
        <w:jc w:val="both"/>
        <w:rPr>
          <w:rFonts w:cs="David" w:hint="cs"/>
          <w:rtl/>
        </w:rPr>
      </w:pPr>
    </w:p>
    <w:p w14:paraId="3D521318" w14:textId="77777777" w:rsidR="00293AF5" w:rsidRDefault="00293AF5" w:rsidP="00293AF5">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10B35FA1" w14:textId="77777777" w:rsidR="00293AF5" w:rsidRDefault="00293AF5" w:rsidP="00293AF5">
      <w:pPr>
        <w:bidi/>
        <w:ind w:firstLine="720"/>
        <w:jc w:val="both"/>
        <w:rPr>
          <w:rFonts w:cs="David" w:hint="cs"/>
          <w:rtl/>
        </w:rPr>
      </w:pPr>
    </w:p>
    <w:p w14:paraId="4C686A25" w14:textId="77777777" w:rsidR="00293AF5" w:rsidRDefault="00293AF5" w:rsidP="00293AF5">
      <w:pPr>
        <w:bidi/>
        <w:ind w:firstLine="720"/>
        <w:jc w:val="both"/>
        <w:rPr>
          <w:rFonts w:cs="David" w:hint="cs"/>
          <w:rtl/>
        </w:rPr>
      </w:pPr>
      <w:r>
        <w:rPr>
          <w:rFonts w:cs="David" w:hint="cs"/>
          <w:rtl/>
        </w:rPr>
        <w:t xml:space="preserve">זה ברור. זה קיים בהרבה מקומות. </w:t>
      </w:r>
    </w:p>
    <w:p w14:paraId="5CBCF24B" w14:textId="77777777" w:rsidR="00293AF5" w:rsidRDefault="00293AF5" w:rsidP="00293AF5">
      <w:pPr>
        <w:bidi/>
        <w:jc w:val="both"/>
        <w:rPr>
          <w:rFonts w:cs="David" w:hint="cs"/>
          <w:rtl/>
        </w:rPr>
      </w:pPr>
    </w:p>
    <w:p w14:paraId="57A813D1" w14:textId="77777777" w:rsidR="00293AF5" w:rsidRDefault="00293AF5" w:rsidP="00293AF5">
      <w:pPr>
        <w:bidi/>
        <w:jc w:val="both"/>
        <w:rPr>
          <w:rFonts w:cs="David" w:hint="cs"/>
          <w:u w:val="single"/>
          <w:rtl/>
        </w:rPr>
      </w:pPr>
      <w:r>
        <w:rPr>
          <w:rFonts w:cs="David" w:hint="cs"/>
          <w:u w:val="single"/>
          <w:rtl/>
        </w:rPr>
        <w:t>רחל אדטו</w:t>
      </w:r>
      <w:r w:rsidRPr="00E36EB4">
        <w:rPr>
          <w:rFonts w:cs="David" w:hint="cs"/>
          <w:u w:val="single"/>
          <w:rtl/>
        </w:rPr>
        <w:t>:</w:t>
      </w:r>
    </w:p>
    <w:p w14:paraId="660D1A55" w14:textId="77777777" w:rsidR="00293AF5" w:rsidRPr="00E36EB4" w:rsidRDefault="00293AF5" w:rsidP="00293AF5">
      <w:pPr>
        <w:bidi/>
        <w:jc w:val="both"/>
        <w:rPr>
          <w:rFonts w:cs="David" w:hint="cs"/>
          <w:u w:val="single"/>
          <w:rtl/>
        </w:rPr>
      </w:pPr>
    </w:p>
    <w:p w14:paraId="1FB80DD1" w14:textId="77777777" w:rsidR="00293AF5" w:rsidRDefault="00293AF5" w:rsidP="00293AF5">
      <w:pPr>
        <w:bidi/>
        <w:ind w:firstLine="720"/>
        <w:jc w:val="both"/>
        <w:rPr>
          <w:rFonts w:cs="David" w:hint="cs"/>
          <w:rtl/>
        </w:rPr>
      </w:pPr>
      <w:r>
        <w:rPr>
          <w:rFonts w:cs="David" w:hint="cs"/>
          <w:rtl/>
        </w:rPr>
        <w:t xml:space="preserve">גם בפלילי ובביטחוני יש לך שהשופט יקבל את החומר. </w:t>
      </w:r>
    </w:p>
    <w:p w14:paraId="72F6C3B8" w14:textId="77777777" w:rsidR="00293AF5" w:rsidRDefault="00293AF5" w:rsidP="00293AF5">
      <w:pPr>
        <w:bidi/>
        <w:jc w:val="both"/>
        <w:rPr>
          <w:rFonts w:cs="David" w:hint="cs"/>
          <w:rtl/>
        </w:rPr>
      </w:pPr>
    </w:p>
    <w:p w14:paraId="7FBF5DE7" w14:textId="77777777" w:rsidR="00293AF5" w:rsidRDefault="00293AF5" w:rsidP="00293AF5">
      <w:pPr>
        <w:bidi/>
        <w:jc w:val="both"/>
        <w:rPr>
          <w:rFonts w:cs="David" w:hint="cs"/>
          <w:u w:val="single"/>
          <w:rtl/>
        </w:rPr>
      </w:pPr>
      <w:r>
        <w:rPr>
          <w:rFonts w:cs="David" w:hint="cs"/>
          <w:u w:val="single"/>
          <w:rtl/>
        </w:rPr>
        <w:t>עתניאל שנלר</w:t>
      </w:r>
      <w:r w:rsidRPr="00E36EB4">
        <w:rPr>
          <w:rFonts w:cs="David" w:hint="cs"/>
          <w:u w:val="single"/>
          <w:rtl/>
        </w:rPr>
        <w:t>:</w:t>
      </w:r>
    </w:p>
    <w:p w14:paraId="6B82750E" w14:textId="77777777" w:rsidR="00293AF5" w:rsidRDefault="00293AF5" w:rsidP="00293AF5">
      <w:pPr>
        <w:bidi/>
        <w:jc w:val="both"/>
        <w:rPr>
          <w:rFonts w:cs="David" w:hint="cs"/>
          <w:u w:val="single"/>
          <w:rtl/>
        </w:rPr>
      </w:pPr>
    </w:p>
    <w:p w14:paraId="06D189F5" w14:textId="77777777" w:rsidR="00293AF5" w:rsidRDefault="00293AF5" w:rsidP="00293AF5">
      <w:pPr>
        <w:bidi/>
        <w:ind w:firstLine="720"/>
        <w:jc w:val="both"/>
        <w:rPr>
          <w:rFonts w:cs="David" w:hint="cs"/>
          <w:rtl/>
        </w:rPr>
      </w:pPr>
      <w:r>
        <w:rPr>
          <w:rFonts w:cs="David" w:hint="cs"/>
          <w:rtl/>
        </w:rPr>
        <w:t xml:space="preserve">מגיש הצו הוא רק ניצב משנה. נגיד שיש לו עוזר או עוזרת שמכינה את המכתב. היא לא נכללת בזה. </w:t>
      </w:r>
    </w:p>
    <w:p w14:paraId="2FA636D3" w14:textId="77777777" w:rsidR="00293AF5" w:rsidRDefault="00293AF5" w:rsidP="00293AF5">
      <w:pPr>
        <w:bidi/>
        <w:jc w:val="both"/>
        <w:rPr>
          <w:rFonts w:cs="David" w:hint="cs"/>
          <w:rtl/>
        </w:rPr>
      </w:pPr>
    </w:p>
    <w:p w14:paraId="169206AF" w14:textId="77777777" w:rsidR="00293AF5" w:rsidRPr="00E56D41" w:rsidRDefault="00293AF5" w:rsidP="00293AF5">
      <w:pPr>
        <w:bidi/>
        <w:jc w:val="both"/>
        <w:rPr>
          <w:rFonts w:cs="David" w:hint="cs"/>
          <w:u w:val="single"/>
          <w:rtl/>
        </w:rPr>
      </w:pPr>
      <w:r w:rsidRPr="00E56D41">
        <w:rPr>
          <w:rFonts w:cs="David" w:hint="cs"/>
          <w:u w:val="single"/>
          <w:rtl/>
        </w:rPr>
        <w:t>עמי</w:t>
      </w:r>
      <w:r>
        <w:rPr>
          <w:rFonts w:cs="David" w:hint="cs"/>
          <w:u w:val="single"/>
          <w:rtl/>
        </w:rPr>
        <w:t xml:space="preserve"> ברקוביץ:</w:t>
      </w:r>
    </w:p>
    <w:p w14:paraId="7B172CBB" w14:textId="77777777" w:rsidR="00293AF5" w:rsidRDefault="00293AF5" w:rsidP="00293AF5">
      <w:pPr>
        <w:bidi/>
        <w:jc w:val="both"/>
        <w:rPr>
          <w:rFonts w:cs="David" w:hint="cs"/>
          <w:rtl/>
        </w:rPr>
      </w:pPr>
    </w:p>
    <w:p w14:paraId="431BF4E0" w14:textId="77777777" w:rsidR="00293AF5" w:rsidRDefault="00293AF5" w:rsidP="00293AF5">
      <w:pPr>
        <w:bidi/>
        <w:ind w:firstLine="720"/>
        <w:jc w:val="both"/>
        <w:rPr>
          <w:rFonts w:cs="David" w:hint="cs"/>
          <w:rtl/>
        </w:rPr>
      </w:pPr>
      <w:r>
        <w:rPr>
          <w:rFonts w:cs="David" w:hint="cs"/>
          <w:rtl/>
        </w:rPr>
        <w:t xml:space="preserve">היא לא רואה את החומר. </w:t>
      </w:r>
    </w:p>
    <w:p w14:paraId="228E016E" w14:textId="77777777" w:rsidR="00293AF5" w:rsidRDefault="00293AF5" w:rsidP="00293AF5">
      <w:pPr>
        <w:bidi/>
        <w:jc w:val="both"/>
        <w:rPr>
          <w:rFonts w:cs="David" w:hint="cs"/>
          <w:rtl/>
        </w:rPr>
      </w:pPr>
    </w:p>
    <w:p w14:paraId="3CD99A73" w14:textId="77777777" w:rsidR="00293AF5" w:rsidRDefault="00293AF5" w:rsidP="00293AF5">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0306FE2E" w14:textId="77777777" w:rsidR="00293AF5" w:rsidRDefault="00293AF5" w:rsidP="00293AF5">
      <w:pPr>
        <w:bidi/>
        <w:jc w:val="both"/>
        <w:rPr>
          <w:rFonts w:cs="David" w:hint="cs"/>
          <w:u w:val="single"/>
          <w:rtl/>
        </w:rPr>
      </w:pPr>
    </w:p>
    <w:p w14:paraId="3E51DA5E" w14:textId="77777777" w:rsidR="00293AF5" w:rsidRDefault="00293AF5" w:rsidP="00293AF5">
      <w:pPr>
        <w:bidi/>
        <w:ind w:firstLine="720"/>
        <w:jc w:val="both"/>
        <w:rPr>
          <w:rFonts w:cs="David" w:hint="cs"/>
          <w:rtl/>
        </w:rPr>
      </w:pPr>
      <w:r>
        <w:rPr>
          <w:rFonts w:cs="David" w:hint="cs"/>
          <w:rtl/>
        </w:rPr>
        <w:t xml:space="preserve">אני גם לא רוצה להפוך את השופט לממונה על אבטחת המידע. זה לא סביר. </w:t>
      </w:r>
    </w:p>
    <w:p w14:paraId="65330FB5" w14:textId="77777777" w:rsidR="00293AF5" w:rsidRDefault="00293AF5" w:rsidP="00293AF5">
      <w:pPr>
        <w:bidi/>
        <w:ind w:firstLine="720"/>
        <w:jc w:val="both"/>
        <w:rPr>
          <w:rFonts w:cs="David" w:hint="cs"/>
          <w:rtl/>
        </w:rPr>
      </w:pPr>
    </w:p>
    <w:p w14:paraId="72EE6F23" w14:textId="77777777" w:rsidR="00293AF5" w:rsidRPr="002D0E69" w:rsidRDefault="00293AF5" w:rsidP="00293AF5">
      <w:pPr>
        <w:bidi/>
        <w:jc w:val="both"/>
        <w:rPr>
          <w:rFonts w:cs="David" w:hint="cs"/>
          <w:u w:val="single"/>
          <w:rtl/>
        </w:rPr>
      </w:pPr>
      <w:r w:rsidRPr="002D0E69">
        <w:rPr>
          <w:rFonts w:cs="David" w:hint="cs"/>
          <w:u w:val="single"/>
          <w:rtl/>
        </w:rPr>
        <w:t>ארבל</w:t>
      </w:r>
      <w:r>
        <w:rPr>
          <w:rFonts w:cs="David" w:hint="cs"/>
          <w:u w:val="single"/>
          <w:rtl/>
        </w:rPr>
        <w:t xml:space="preserve"> אסטרחן:</w:t>
      </w:r>
    </w:p>
    <w:p w14:paraId="402A907E" w14:textId="77777777" w:rsidR="00293AF5" w:rsidRDefault="00293AF5" w:rsidP="00293AF5">
      <w:pPr>
        <w:bidi/>
        <w:ind w:firstLine="720"/>
        <w:jc w:val="both"/>
        <w:rPr>
          <w:rFonts w:cs="David" w:hint="cs"/>
          <w:rtl/>
        </w:rPr>
      </w:pPr>
    </w:p>
    <w:p w14:paraId="3BF61880" w14:textId="77777777" w:rsidR="00293AF5" w:rsidRDefault="00293AF5" w:rsidP="00293AF5">
      <w:pPr>
        <w:bidi/>
        <w:ind w:firstLine="720"/>
        <w:jc w:val="both"/>
        <w:rPr>
          <w:rFonts w:cs="David" w:hint="cs"/>
          <w:rtl/>
        </w:rPr>
      </w:pPr>
      <w:r>
        <w:rPr>
          <w:rFonts w:cs="David" w:hint="cs"/>
          <w:rtl/>
        </w:rPr>
        <w:t>תהינו האם צריך להגיד: או מי שמסייע לו בכך או מי שהוא הסמיך - - -</w:t>
      </w:r>
    </w:p>
    <w:p w14:paraId="6B16C176" w14:textId="77777777" w:rsidR="00293AF5" w:rsidRDefault="00293AF5" w:rsidP="00293AF5">
      <w:pPr>
        <w:bidi/>
        <w:jc w:val="both"/>
        <w:rPr>
          <w:rFonts w:cs="David" w:hint="cs"/>
          <w:rtl/>
        </w:rPr>
      </w:pPr>
    </w:p>
    <w:p w14:paraId="6308B956" w14:textId="77777777" w:rsidR="00293AF5" w:rsidRPr="00E56D41" w:rsidRDefault="00293AF5" w:rsidP="00293AF5">
      <w:pPr>
        <w:bidi/>
        <w:jc w:val="both"/>
        <w:rPr>
          <w:rFonts w:cs="David" w:hint="cs"/>
          <w:u w:val="single"/>
          <w:rtl/>
        </w:rPr>
      </w:pPr>
      <w:r w:rsidRPr="00E56D41">
        <w:rPr>
          <w:rFonts w:cs="David" w:hint="cs"/>
          <w:u w:val="single"/>
          <w:rtl/>
        </w:rPr>
        <w:t>עמי</w:t>
      </w:r>
      <w:r>
        <w:rPr>
          <w:rFonts w:cs="David" w:hint="cs"/>
          <w:u w:val="single"/>
          <w:rtl/>
        </w:rPr>
        <w:t xml:space="preserve"> ברקוביץ:</w:t>
      </w:r>
    </w:p>
    <w:p w14:paraId="60BB009E" w14:textId="77777777" w:rsidR="00293AF5" w:rsidRDefault="00293AF5" w:rsidP="00293AF5">
      <w:pPr>
        <w:bidi/>
        <w:jc w:val="both"/>
        <w:rPr>
          <w:rFonts w:cs="David" w:hint="cs"/>
          <w:rtl/>
        </w:rPr>
      </w:pPr>
    </w:p>
    <w:p w14:paraId="01138837" w14:textId="77777777" w:rsidR="00293AF5" w:rsidRDefault="00293AF5" w:rsidP="00293AF5">
      <w:pPr>
        <w:bidi/>
        <w:ind w:firstLine="720"/>
        <w:jc w:val="both"/>
        <w:rPr>
          <w:rFonts w:cs="David" w:hint="cs"/>
          <w:rtl/>
        </w:rPr>
      </w:pPr>
      <w:r>
        <w:rPr>
          <w:rFonts w:cs="David" w:hint="cs"/>
          <w:rtl/>
        </w:rPr>
        <w:t xml:space="preserve">קיבלנו בשעתו שתי הערות בנושא, כולל מהרשות לטכנולוגיה, שאמרו לנו שהם חושבים שכדאי. </w:t>
      </w:r>
    </w:p>
    <w:p w14:paraId="655D5F26" w14:textId="77777777" w:rsidR="00293AF5" w:rsidRDefault="00293AF5" w:rsidP="00293AF5">
      <w:pPr>
        <w:bidi/>
        <w:ind w:firstLine="720"/>
        <w:jc w:val="both"/>
        <w:rPr>
          <w:rFonts w:cs="David" w:hint="cs"/>
          <w:rtl/>
        </w:rPr>
      </w:pPr>
    </w:p>
    <w:p w14:paraId="4A182559" w14:textId="77777777" w:rsidR="00293AF5" w:rsidRDefault="00293AF5" w:rsidP="00293AF5">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1B5DA5E5" w14:textId="77777777" w:rsidR="00293AF5" w:rsidRDefault="00293AF5" w:rsidP="00293AF5">
      <w:pPr>
        <w:bidi/>
        <w:ind w:firstLine="720"/>
        <w:jc w:val="both"/>
        <w:rPr>
          <w:rFonts w:cs="David" w:hint="cs"/>
          <w:rtl/>
        </w:rPr>
      </w:pPr>
    </w:p>
    <w:p w14:paraId="72B1FE82" w14:textId="77777777" w:rsidR="00293AF5" w:rsidRDefault="00293AF5" w:rsidP="00293AF5">
      <w:pPr>
        <w:bidi/>
        <w:ind w:firstLine="720"/>
        <w:jc w:val="both"/>
        <w:rPr>
          <w:rFonts w:cs="David" w:hint="cs"/>
          <w:rtl/>
        </w:rPr>
      </w:pPr>
      <w:r>
        <w:rPr>
          <w:rFonts w:cs="David" w:hint="cs"/>
          <w:rtl/>
        </w:rPr>
        <w:t>יש הוראה דומה לזו באיזשהו חוק?</w:t>
      </w:r>
    </w:p>
    <w:p w14:paraId="317DA389" w14:textId="77777777" w:rsidR="00293AF5" w:rsidRDefault="00293AF5" w:rsidP="00293AF5">
      <w:pPr>
        <w:bidi/>
        <w:jc w:val="both"/>
        <w:rPr>
          <w:rFonts w:cs="David" w:hint="cs"/>
          <w:rtl/>
        </w:rPr>
      </w:pPr>
    </w:p>
    <w:p w14:paraId="3BF77E3C" w14:textId="77777777" w:rsidR="00293AF5" w:rsidRPr="00737FCE" w:rsidRDefault="00293AF5" w:rsidP="00293AF5">
      <w:pPr>
        <w:bidi/>
        <w:jc w:val="both"/>
        <w:rPr>
          <w:rFonts w:cs="David" w:hint="cs"/>
          <w:u w:val="single"/>
          <w:rtl/>
        </w:rPr>
      </w:pPr>
      <w:r>
        <w:rPr>
          <w:rFonts w:cs="David" w:hint="cs"/>
          <w:u w:val="single"/>
          <w:rtl/>
        </w:rPr>
        <w:t>אביטל בגין:</w:t>
      </w:r>
    </w:p>
    <w:p w14:paraId="20B297DE" w14:textId="77777777" w:rsidR="00293AF5" w:rsidRDefault="00293AF5" w:rsidP="00293AF5">
      <w:pPr>
        <w:bidi/>
        <w:jc w:val="both"/>
        <w:rPr>
          <w:rFonts w:cs="David" w:hint="cs"/>
          <w:rtl/>
        </w:rPr>
      </w:pPr>
    </w:p>
    <w:p w14:paraId="7E78F1D7" w14:textId="77777777" w:rsidR="00293AF5" w:rsidRDefault="00293AF5" w:rsidP="00293AF5">
      <w:pPr>
        <w:bidi/>
        <w:ind w:firstLine="720"/>
        <w:jc w:val="both"/>
        <w:rPr>
          <w:rFonts w:cs="David" w:hint="cs"/>
          <w:rtl/>
        </w:rPr>
      </w:pPr>
      <w:r>
        <w:rPr>
          <w:rFonts w:cs="David" w:hint="cs"/>
          <w:rtl/>
        </w:rPr>
        <w:t xml:space="preserve">יש הוראה בחוק האזנת סתר, שהוא רשאי להיעזר במישהו אחר. </w:t>
      </w:r>
    </w:p>
    <w:p w14:paraId="00E2CF47" w14:textId="77777777" w:rsidR="00293AF5" w:rsidRDefault="00293AF5" w:rsidP="00293AF5">
      <w:pPr>
        <w:bidi/>
        <w:jc w:val="both"/>
        <w:rPr>
          <w:rFonts w:cs="David" w:hint="cs"/>
          <w:rtl/>
        </w:rPr>
      </w:pPr>
    </w:p>
    <w:p w14:paraId="1836882C" w14:textId="77777777" w:rsidR="00293AF5" w:rsidRDefault="00293AF5" w:rsidP="00293AF5">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7F12CE5B" w14:textId="77777777" w:rsidR="00293AF5" w:rsidRDefault="00293AF5" w:rsidP="00293AF5">
      <w:pPr>
        <w:bidi/>
        <w:jc w:val="both"/>
        <w:rPr>
          <w:rFonts w:cs="David" w:hint="cs"/>
          <w:rtl/>
        </w:rPr>
      </w:pPr>
    </w:p>
    <w:p w14:paraId="0F83849E" w14:textId="77777777" w:rsidR="00293AF5" w:rsidRDefault="00293AF5" w:rsidP="00293AF5">
      <w:pPr>
        <w:bidi/>
        <w:ind w:firstLine="720"/>
        <w:jc w:val="both"/>
        <w:rPr>
          <w:rFonts w:cs="David" w:hint="cs"/>
          <w:rtl/>
        </w:rPr>
      </w:pPr>
      <w:r>
        <w:rPr>
          <w:rFonts w:cs="David" w:hint="cs"/>
          <w:rtl/>
        </w:rPr>
        <w:t xml:space="preserve">בחיפוש שנעשה אצל עורכי דין, שגם שם מביאים מעטפה, יש הוראה כזאת? לא. </w:t>
      </w:r>
    </w:p>
    <w:p w14:paraId="43834D88" w14:textId="77777777" w:rsidR="00293AF5" w:rsidRDefault="00293AF5" w:rsidP="00293AF5">
      <w:pPr>
        <w:bidi/>
        <w:jc w:val="both"/>
        <w:rPr>
          <w:rFonts w:cs="David" w:hint="cs"/>
          <w:rtl/>
        </w:rPr>
      </w:pPr>
    </w:p>
    <w:p w14:paraId="1F4233B9" w14:textId="77777777" w:rsidR="00293AF5" w:rsidRPr="00737FCE" w:rsidRDefault="00293AF5" w:rsidP="00293AF5">
      <w:pPr>
        <w:bidi/>
        <w:jc w:val="both"/>
        <w:rPr>
          <w:rFonts w:cs="David" w:hint="cs"/>
          <w:u w:val="single"/>
          <w:rtl/>
        </w:rPr>
      </w:pPr>
      <w:r>
        <w:rPr>
          <w:rFonts w:cs="David" w:hint="cs"/>
          <w:u w:val="single"/>
          <w:rtl/>
        </w:rPr>
        <w:t>אביטל בגין:</w:t>
      </w:r>
    </w:p>
    <w:p w14:paraId="49C70777" w14:textId="77777777" w:rsidR="00293AF5" w:rsidRDefault="00293AF5" w:rsidP="00293AF5">
      <w:pPr>
        <w:bidi/>
        <w:jc w:val="both"/>
        <w:rPr>
          <w:rFonts w:cs="David" w:hint="cs"/>
          <w:rtl/>
        </w:rPr>
      </w:pPr>
    </w:p>
    <w:p w14:paraId="7376301A" w14:textId="77777777" w:rsidR="00293AF5" w:rsidRDefault="00293AF5" w:rsidP="00293AF5">
      <w:pPr>
        <w:bidi/>
        <w:ind w:firstLine="720"/>
        <w:jc w:val="both"/>
        <w:rPr>
          <w:rFonts w:cs="David" w:hint="cs"/>
          <w:rtl/>
        </w:rPr>
      </w:pPr>
      <w:r>
        <w:rPr>
          <w:rFonts w:cs="David" w:hint="cs"/>
          <w:rtl/>
        </w:rPr>
        <w:t xml:space="preserve">אבל בחיפוש אצל עורכי דין אין הוראה שקובעת שאסור לו להסתכל. זה רק מופיע בפקודת מס הכנסה וזה בנוהל של המשטרה. איסור העיון לא מופיע בחקיקה. </w:t>
      </w:r>
    </w:p>
    <w:p w14:paraId="1820476A" w14:textId="77777777" w:rsidR="00293AF5" w:rsidRDefault="00293AF5" w:rsidP="00293AF5">
      <w:pPr>
        <w:bidi/>
        <w:ind w:firstLine="720"/>
        <w:jc w:val="both"/>
        <w:rPr>
          <w:rFonts w:cs="David" w:hint="cs"/>
          <w:rtl/>
        </w:rPr>
      </w:pPr>
    </w:p>
    <w:p w14:paraId="29606BA0" w14:textId="77777777" w:rsidR="00293AF5" w:rsidRPr="002D0E69" w:rsidRDefault="00293AF5" w:rsidP="00293AF5">
      <w:pPr>
        <w:bidi/>
        <w:jc w:val="both"/>
        <w:rPr>
          <w:rFonts w:cs="David" w:hint="cs"/>
          <w:u w:val="single"/>
          <w:rtl/>
        </w:rPr>
      </w:pPr>
      <w:r w:rsidRPr="002D0E69">
        <w:rPr>
          <w:rFonts w:cs="David" w:hint="cs"/>
          <w:u w:val="single"/>
          <w:rtl/>
        </w:rPr>
        <w:t>ארבל</w:t>
      </w:r>
      <w:r>
        <w:rPr>
          <w:rFonts w:cs="David" w:hint="cs"/>
          <w:u w:val="single"/>
          <w:rtl/>
        </w:rPr>
        <w:t xml:space="preserve"> אסטרחן:</w:t>
      </w:r>
    </w:p>
    <w:p w14:paraId="730DA2DA" w14:textId="77777777" w:rsidR="00293AF5" w:rsidRDefault="00293AF5" w:rsidP="00293AF5">
      <w:pPr>
        <w:bidi/>
        <w:ind w:firstLine="720"/>
        <w:jc w:val="both"/>
        <w:rPr>
          <w:rFonts w:cs="David" w:hint="cs"/>
          <w:rtl/>
        </w:rPr>
      </w:pPr>
    </w:p>
    <w:p w14:paraId="6D2D7B34" w14:textId="77777777" w:rsidR="00293AF5" w:rsidRDefault="00293AF5" w:rsidP="00293AF5">
      <w:pPr>
        <w:bidi/>
        <w:ind w:firstLine="720"/>
        <w:jc w:val="both"/>
        <w:rPr>
          <w:rFonts w:cs="David" w:hint="cs"/>
          <w:rtl/>
        </w:rPr>
      </w:pPr>
      <w:r>
        <w:rPr>
          <w:rFonts w:cs="David" w:hint="cs"/>
          <w:rtl/>
        </w:rPr>
        <w:t xml:space="preserve">רק בפקודת מס הכנסה מופיע העניין הזה, שאם הולכים לעורך דין אז מכניסים לכלי קיבול </w:t>
      </w:r>
      <w:r>
        <w:rPr>
          <w:rFonts w:cs="David"/>
          <w:rtl/>
        </w:rPr>
        <w:t>–</w:t>
      </w:r>
      <w:r>
        <w:rPr>
          <w:rFonts w:cs="David" w:hint="cs"/>
          <w:rtl/>
        </w:rPr>
        <w:t xml:space="preserve"> מעטפה </w:t>
      </w:r>
      <w:r>
        <w:rPr>
          <w:rFonts w:cs="David"/>
          <w:rtl/>
        </w:rPr>
        <w:t>–</w:t>
      </w:r>
      <w:r>
        <w:rPr>
          <w:rFonts w:cs="David" w:hint="cs"/>
          <w:rtl/>
        </w:rPr>
        <w:t xml:space="preserve"> את החומר ומעבירים. זה לא מופיע בחקיקה אחרת. </w:t>
      </w:r>
    </w:p>
    <w:p w14:paraId="04DC7D65" w14:textId="77777777" w:rsidR="00293AF5" w:rsidRDefault="00293AF5" w:rsidP="00293AF5">
      <w:pPr>
        <w:bidi/>
        <w:ind w:firstLine="720"/>
        <w:jc w:val="both"/>
        <w:rPr>
          <w:rFonts w:cs="David" w:hint="cs"/>
          <w:rtl/>
        </w:rPr>
      </w:pPr>
    </w:p>
    <w:p w14:paraId="19C336C7" w14:textId="77777777" w:rsidR="00293AF5" w:rsidRDefault="00293AF5" w:rsidP="00293AF5">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711934C6" w14:textId="77777777" w:rsidR="00293AF5" w:rsidRDefault="00293AF5" w:rsidP="00293AF5">
      <w:pPr>
        <w:bidi/>
        <w:ind w:firstLine="720"/>
        <w:jc w:val="both"/>
        <w:rPr>
          <w:rFonts w:cs="David" w:hint="cs"/>
          <w:rtl/>
        </w:rPr>
      </w:pPr>
    </w:p>
    <w:p w14:paraId="6F0A90E1" w14:textId="77777777" w:rsidR="00293AF5" w:rsidRDefault="00293AF5" w:rsidP="00293AF5">
      <w:pPr>
        <w:bidi/>
        <w:ind w:firstLine="720"/>
        <w:jc w:val="both"/>
        <w:rPr>
          <w:rFonts w:cs="David" w:hint="cs"/>
          <w:rtl/>
        </w:rPr>
      </w:pPr>
      <w:r>
        <w:rPr>
          <w:rFonts w:cs="David" w:hint="cs"/>
          <w:rtl/>
        </w:rPr>
        <w:t>ואז מה קורה?</w:t>
      </w:r>
    </w:p>
    <w:p w14:paraId="0364F8CF" w14:textId="77777777" w:rsidR="00293AF5" w:rsidRDefault="00293AF5" w:rsidP="00293AF5">
      <w:pPr>
        <w:bidi/>
        <w:jc w:val="both"/>
        <w:rPr>
          <w:rFonts w:cs="David" w:hint="cs"/>
          <w:rtl/>
        </w:rPr>
      </w:pPr>
    </w:p>
    <w:p w14:paraId="53A9D46C" w14:textId="77777777" w:rsidR="00293AF5" w:rsidRPr="00E56D41" w:rsidRDefault="00293AF5" w:rsidP="00293AF5">
      <w:pPr>
        <w:bidi/>
        <w:jc w:val="both"/>
        <w:rPr>
          <w:rFonts w:cs="David" w:hint="cs"/>
          <w:u w:val="single"/>
          <w:rtl/>
        </w:rPr>
      </w:pPr>
      <w:r w:rsidRPr="00E56D41">
        <w:rPr>
          <w:rFonts w:cs="David" w:hint="cs"/>
          <w:u w:val="single"/>
          <w:rtl/>
        </w:rPr>
        <w:t>עמי</w:t>
      </w:r>
      <w:r>
        <w:rPr>
          <w:rFonts w:cs="David" w:hint="cs"/>
          <w:u w:val="single"/>
          <w:rtl/>
        </w:rPr>
        <w:t xml:space="preserve"> ברקוביץ:</w:t>
      </w:r>
    </w:p>
    <w:p w14:paraId="3547080E" w14:textId="77777777" w:rsidR="00293AF5" w:rsidRDefault="00293AF5" w:rsidP="00293AF5">
      <w:pPr>
        <w:bidi/>
        <w:jc w:val="both"/>
        <w:rPr>
          <w:rFonts w:cs="David" w:hint="cs"/>
          <w:rtl/>
        </w:rPr>
      </w:pPr>
    </w:p>
    <w:p w14:paraId="010CCC3E" w14:textId="77777777" w:rsidR="00293AF5" w:rsidRDefault="00293AF5" w:rsidP="00293AF5">
      <w:pPr>
        <w:bidi/>
        <w:ind w:firstLine="720"/>
        <w:jc w:val="both"/>
        <w:rPr>
          <w:rFonts w:cs="David" w:hint="cs"/>
          <w:rtl/>
        </w:rPr>
      </w:pPr>
      <w:r>
        <w:rPr>
          <w:rFonts w:cs="David" w:hint="cs"/>
          <w:rtl/>
        </w:rPr>
        <w:t xml:space="preserve">אני שואל אם גם בחקיקה הזאת כתוב שרק השופט. </w:t>
      </w:r>
    </w:p>
    <w:p w14:paraId="6304211E" w14:textId="77777777" w:rsidR="00293AF5" w:rsidRDefault="00293AF5" w:rsidP="00293AF5">
      <w:pPr>
        <w:bidi/>
        <w:jc w:val="both"/>
        <w:rPr>
          <w:rFonts w:cs="David" w:hint="cs"/>
          <w:rtl/>
        </w:rPr>
      </w:pPr>
    </w:p>
    <w:p w14:paraId="30775763" w14:textId="77777777" w:rsidR="00293AF5" w:rsidRDefault="00293AF5" w:rsidP="00293AF5">
      <w:pPr>
        <w:bidi/>
        <w:jc w:val="both"/>
        <w:rPr>
          <w:rFonts w:cs="David" w:hint="cs"/>
          <w:u w:val="single"/>
          <w:rtl/>
        </w:rPr>
      </w:pPr>
      <w:r>
        <w:rPr>
          <w:rFonts w:cs="David" w:hint="cs"/>
          <w:u w:val="single"/>
          <w:rtl/>
        </w:rPr>
        <w:t>רחל אדטו</w:t>
      </w:r>
      <w:r w:rsidRPr="00E36EB4">
        <w:rPr>
          <w:rFonts w:cs="David" w:hint="cs"/>
          <w:u w:val="single"/>
          <w:rtl/>
        </w:rPr>
        <w:t>:</w:t>
      </w:r>
    </w:p>
    <w:p w14:paraId="6D604DF3" w14:textId="77777777" w:rsidR="00293AF5" w:rsidRDefault="00293AF5" w:rsidP="00293AF5">
      <w:pPr>
        <w:bidi/>
        <w:jc w:val="both"/>
        <w:rPr>
          <w:rFonts w:cs="David" w:hint="cs"/>
          <w:u w:val="single"/>
          <w:rtl/>
        </w:rPr>
      </w:pPr>
    </w:p>
    <w:p w14:paraId="229B4D14" w14:textId="77777777" w:rsidR="00293AF5" w:rsidRDefault="00293AF5" w:rsidP="00293AF5">
      <w:pPr>
        <w:bidi/>
        <w:ind w:firstLine="720"/>
        <w:jc w:val="both"/>
        <w:rPr>
          <w:rFonts w:cs="David" w:hint="cs"/>
          <w:rtl/>
        </w:rPr>
      </w:pPr>
      <w:r>
        <w:rPr>
          <w:rFonts w:cs="David" w:hint="cs"/>
          <w:rtl/>
        </w:rPr>
        <w:t xml:space="preserve">כתוב שמכניסים לכלי קיבול אבל לא כתוב למי אסור להסתכל בזה. </w:t>
      </w:r>
      <w:r w:rsidRPr="00FB57B2">
        <w:rPr>
          <w:rFonts w:cs="David" w:hint="cs"/>
          <w:rtl/>
        </w:rPr>
        <w:t xml:space="preserve">אנשים שעובדים שם חותמים על סודיות. </w:t>
      </w:r>
    </w:p>
    <w:p w14:paraId="3AE8BE06" w14:textId="77777777" w:rsidR="00293AF5" w:rsidRDefault="00293AF5" w:rsidP="00293AF5">
      <w:pPr>
        <w:bidi/>
        <w:jc w:val="both"/>
        <w:rPr>
          <w:rFonts w:cs="David" w:hint="cs"/>
          <w:rtl/>
        </w:rPr>
      </w:pPr>
    </w:p>
    <w:p w14:paraId="0DCECA25" w14:textId="77777777" w:rsidR="00293AF5" w:rsidRPr="00A53349" w:rsidRDefault="00293AF5" w:rsidP="00293AF5">
      <w:pPr>
        <w:keepNext/>
        <w:bidi/>
        <w:jc w:val="both"/>
        <w:rPr>
          <w:rFonts w:cs="David" w:hint="cs"/>
          <w:u w:val="single"/>
          <w:rtl/>
        </w:rPr>
      </w:pPr>
      <w:r>
        <w:rPr>
          <w:rFonts w:cs="David" w:hint="cs"/>
          <w:u w:val="single"/>
          <w:rtl/>
        </w:rPr>
        <w:t>עתניאל שנלר:</w:t>
      </w:r>
    </w:p>
    <w:p w14:paraId="512D9860" w14:textId="77777777" w:rsidR="00293AF5" w:rsidRDefault="00293AF5" w:rsidP="00293AF5">
      <w:pPr>
        <w:bidi/>
        <w:jc w:val="both"/>
        <w:rPr>
          <w:rFonts w:cs="David" w:hint="cs"/>
          <w:rtl/>
        </w:rPr>
      </w:pPr>
    </w:p>
    <w:p w14:paraId="5D3B77C9" w14:textId="77777777" w:rsidR="00293AF5" w:rsidRDefault="00293AF5" w:rsidP="00293AF5">
      <w:pPr>
        <w:bidi/>
        <w:jc w:val="both"/>
        <w:rPr>
          <w:rFonts w:cs="David" w:hint="cs"/>
          <w:rtl/>
        </w:rPr>
      </w:pPr>
      <w:r>
        <w:rPr>
          <w:rFonts w:cs="David" w:hint="cs"/>
          <w:rtl/>
        </w:rPr>
        <w:tab/>
        <w:t>אפשר להוסיף "השופט או מי מטעמו".</w:t>
      </w:r>
    </w:p>
    <w:p w14:paraId="4D6F3CD9" w14:textId="77777777" w:rsidR="00293AF5" w:rsidRDefault="00293AF5" w:rsidP="00293AF5">
      <w:pPr>
        <w:bidi/>
        <w:jc w:val="both"/>
        <w:rPr>
          <w:rFonts w:cs="David" w:hint="cs"/>
          <w:rtl/>
        </w:rPr>
      </w:pPr>
    </w:p>
    <w:p w14:paraId="3F7E4113" w14:textId="77777777" w:rsidR="00293AF5" w:rsidRDefault="00293AF5" w:rsidP="00293AF5">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6993537C" w14:textId="77777777" w:rsidR="00293AF5" w:rsidRDefault="00293AF5" w:rsidP="00293AF5">
      <w:pPr>
        <w:bidi/>
        <w:jc w:val="both"/>
        <w:rPr>
          <w:rFonts w:cs="David" w:hint="cs"/>
          <w:rtl/>
        </w:rPr>
      </w:pPr>
    </w:p>
    <w:p w14:paraId="53F6B73A" w14:textId="77777777" w:rsidR="00293AF5" w:rsidRDefault="00293AF5" w:rsidP="00293AF5">
      <w:pPr>
        <w:bidi/>
        <w:jc w:val="both"/>
        <w:rPr>
          <w:rFonts w:cs="David" w:hint="cs"/>
          <w:rtl/>
        </w:rPr>
      </w:pPr>
      <w:r>
        <w:rPr>
          <w:rFonts w:cs="David" w:hint="cs"/>
          <w:rtl/>
        </w:rPr>
        <w:tab/>
        <w:t xml:space="preserve">לא. </w:t>
      </w:r>
    </w:p>
    <w:p w14:paraId="3AE01D96" w14:textId="77777777" w:rsidR="00293AF5" w:rsidRDefault="00293AF5" w:rsidP="00293AF5">
      <w:pPr>
        <w:bidi/>
        <w:jc w:val="both"/>
        <w:rPr>
          <w:rFonts w:cs="David" w:hint="cs"/>
          <w:rtl/>
        </w:rPr>
      </w:pPr>
    </w:p>
    <w:p w14:paraId="42DBE473" w14:textId="77777777" w:rsidR="00293AF5" w:rsidRPr="002D0E69" w:rsidRDefault="00293AF5" w:rsidP="00293AF5">
      <w:pPr>
        <w:bidi/>
        <w:jc w:val="both"/>
        <w:rPr>
          <w:rFonts w:cs="David" w:hint="cs"/>
          <w:u w:val="single"/>
          <w:rtl/>
        </w:rPr>
      </w:pPr>
      <w:r w:rsidRPr="002D0E69">
        <w:rPr>
          <w:rFonts w:cs="David" w:hint="cs"/>
          <w:u w:val="single"/>
          <w:rtl/>
        </w:rPr>
        <w:t>ארבל</w:t>
      </w:r>
      <w:r>
        <w:rPr>
          <w:rFonts w:cs="David" w:hint="cs"/>
          <w:u w:val="single"/>
          <w:rtl/>
        </w:rPr>
        <w:t xml:space="preserve"> אסטרחן:</w:t>
      </w:r>
    </w:p>
    <w:p w14:paraId="08D7EB45" w14:textId="77777777" w:rsidR="00293AF5" w:rsidRDefault="00293AF5" w:rsidP="00293AF5">
      <w:pPr>
        <w:bidi/>
        <w:jc w:val="both"/>
        <w:rPr>
          <w:rFonts w:cs="David" w:hint="cs"/>
          <w:rtl/>
        </w:rPr>
      </w:pPr>
    </w:p>
    <w:p w14:paraId="5E696139" w14:textId="77777777" w:rsidR="00293AF5" w:rsidRDefault="00293AF5" w:rsidP="00293AF5">
      <w:pPr>
        <w:bidi/>
        <w:jc w:val="both"/>
        <w:rPr>
          <w:rFonts w:cs="David" w:hint="cs"/>
          <w:rtl/>
        </w:rPr>
      </w:pPr>
      <w:r>
        <w:rPr>
          <w:rFonts w:cs="David" w:hint="cs"/>
          <w:rtl/>
        </w:rPr>
        <w:tab/>
        <w:t xml:space="preserve">במס הכנסה כתוב שהשופט ידון בבקשה, ואם הוא החליט שהחומר חסוי. לא כתוב מה הפרוצדורה. </w:t>
      </w:r>
    </w:p>
    <w:p w14:paraId="0BC3B987" w14:textId="77777777" w:rsidR="00293AF5" w:rsidRDefault="00293AF5" w:rsidP="00293AF5">
      <w:pPr>
        <w:bidi/>
        <w:jc w:val="both"/>
        <w:rPr>
          <w:rFonts w:cs="David" w:hint="cs"/>
          <w:rtl/>
        </w:rPr>
      </w:pPr>
    </w:p>
    <w:p w14:paraId="6EB12025" w14:textId="77777777" w:rsidR="00293AF5" w:rsidRPr="000B5982" w:rsidRDefault="00293AF5" w:rsidP="00293AF5">
      <w:pPr>
        <w:bidi/>
        <w:jc w:val="both"/>
        <w:rPr>
          <w:rFonts w:cs="David" w:hint="cs"/>
          <w:u w:val="single"/>
          <w:rtl/>
        </w:rPr>
      </w:pPr>
      <w:r>
        <w:rPr>
          <w:rFonts w:cs="David" w:hint="cs"/>
          <w:u w:val="single"/>
          <w:rtl/>
        </w:rPr>
        <w:t>א':</w:t>
      </w:r>
    </w:p>
    <w:p w14:paraId="1C2B1CCF" w14:textId="77777777" w:rsidR="00293AF5" w:rsidRDefault="00293AF5" w:rsidP="00293AF5">
      <w:pPr>
        <w:bidi/>
        <w:jc w:val="both"/>
        <w:rPr>
          <w:rFonts w:cs="David" w:hint="cs"/>
          <w:rtl/>
        </w:rPr>
      </w:pPr>
    </w:p>
    <w:p w14:paraId="3CFD044C" w14:textId="77777777" w:rsidR="00293AF5" w:rsidRDefault="00293AF5" w:rsidP="00293AF5">
      <w:pPr>
        <w:bidi/>
        <w:ind w:firstLine="720"/>
        <w:jc w:val="both"/>
        <w:rPr>
          <w:rFonts w:cs="David" w:hint="cs"/>
          <w:rtl/>
        </w:rPr>
      </w:pPr>
      <w:r>
        <w:rPr>
          <w:rFonts w:cs="David" w:hint="cs"/>
          <w:rtl/>
        </w:rPr>
        <w:t xml:space="preserve">השופט, ובהיעדרו שופט מוסמך אחר. </w:t>
      </w:r>
    </w:p>
    <w:p w14:paraId="519A9BF1" w14:textId="77777777" w:rsidR="00293AF5" w:rsidRDefault="00293AF5" w:rsidP="00293AF5">
      <w:pPr>
        <w:bidi/>
        <w:jc w:val="both"/>
        <w:rPr>
          <w:rFonts w:cs="David" w:hint="cs"/>
          <w:rtl/>
        </w:rPr>
      </w:pPr>
    </w:p>
    <w:p w14:paraId="335D5F91" w14:textId="77777777" w:rsidR="00293AF5" w:rsidRDefault="00293AF5" w:rsidP="00293AF5">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2028108C" w14:textId="77777777" w:rsidR="00293AF5" w:rsidRDefault="00293AF5" w:rsidP="00293AF5">
      <w:pPr>
        <w:bidi/>
        <w:jc w:val="both"/>
        <w:rPr>
          <w:rFonts w:cs="David" w:hint="cs"/>
          <w:u w:val="single"/>
          <w:rtl/>
        </w:rPr>
      </w:pPr>
    </w:p>
    <w:p w14:paraId="3C0FA0A7" w14:textId="77777777" w:rsidR="00293AF5" w:rsidRDefault="00293AF5" w:rsidP="00293AF5">
      <w:pPr>
        <w:bidi/>
        <w:ind w:firstLine="720"/>
        <w:jc w:val="both"/>
        <w:rPr>
          <w:rFonts w:cs="David" w:hint="cs"/>
          <w:rtl/>
        </w:rPr>
      </w:pPr>
      <w:r>
        <w:rPr>
          <w:rFonts w:cs="David" w:hint="cs"/>
          <w:rtl/>
        </w:rPr>
        <w:t xml:space="preserve">מובן לגמרי שאם מביאים לשופט מעטפה סגורה הוא אמור לראות אותה, לא אחרים אמורים לראות אותה. </w:t>
      </w:r>
    </w:p>
    <w:p w14:paraId="3E92FFAF" w14:textId="77777777" w:rsidR="00293AF5" w:rsidRDefault="00293AF5" w:rsidP="00293AF5">
      <w:pPr>
        <w:bidi/>
        <w:jc w:val="both"/>
        <w:rPr>
          <w:rFonts w:cs="David" w:hint="cs"/>
          <w:rtl/>
        </w:rPr>
      </w:pPr>
    </w:p>
    <w:p w14:paraId="2867AE53" w14:textId="77777777" w:rsidR="00293AF5" w:rsidRPr="00E56D41" w:rsidRDefault="00293AF5" w:rsidP="00293AF5">
      <w:pPr>
        <w:bidi/>
        <w:jc w:val="both"/>
        <w:rPr>
          <w:rFonts w:cs="David" w:hint="cs"/>
          <w:u w:val="single"/>
          <w:rtl/>
        </w:rPr>
      </w:pPr>
      <w:r w:rsidRPr="00E56D41">
        <w:rPr>
          <w:rFonts w:cs="David" w:hint="cs"/>
          <w:u w:val="single"/>
          <w:rtl/>
        </w:rPr>
        <w:t>עמי</w:t>
      </w:r>
      <w:r>
        <w:rPr>
          <w:rFonts w:cs="David" w:hint="cs"/>
          <w:u w:val="single"/>
          <w:rtl/>
        </w:rPr>
        <w:t xml:space="preserve"> ברקוביץ:</w:t>
      </w:r>
    </w:p>
    <w:p w14:paraId="2C976026" w14:textId="77777777" w:rsidR="00293AF5" w:rsidRDefault="00293AF5" w:rsidP="00293AF5">
      <w:pPr>
        <w:bidi/>
        <w:jc w:val="both"/>
        <w:rPr>
          <w:rFonts w:cs="David" w:hint="cs"/>
          <w:rtl/>
        </w:rPr>
      </w:pPr>
    </w:p>
    <w:p w14:paraId="46505BE9" w14:textId="77777777" w:rsidR="00293AF5" w:rsidRDefault="00293AF5" w:rsidP="00293AF5">
      <w:pPr>
        <w:bidi/>
        <w:ind w:firstLine="720"/>
        <w:jc w:val="both"/>
        <w:rPr>
          <w:rFonts w:cs="David" w:hint="cs"/>
          <w:rtl/>
        </w:rPr>
      </w:pPr>
      <w:r>
        <w:rPr>
          <w:rFonts w:cs="David" w:hint="cs"/>
          <w:rtl/>
        </w:rPr>
        <w:t xml:space="preserve">אבל פה יש בעיה תפעולית. </w:t>
      </w:r>
    </w:p>
    <w:p w14:paraId="13E2C5C6" w14:textId="77777777" w:rsidR="00293AF5" w:rsidRDefault="00293AF5" w:rsidP="00293AF5">
      <w:pPr>
        <w:bidi/>
        <w:jc w:val="both"/>
        <w:rPr>
          <w:rFonts w:cs="David" w:hint="cs"/>
          <w:rtl/>
        </w:rPr>
      </w:pPr>
    </w:p>
    <w:p w14:paraId="7DCA0562" w14:textId="77777777" w:rsidR="00293AF5" w:rsidRDefault="00293AF5" w:rsidP="00293AF5">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4A3D733E" w14:textId="77777777" w:rsidR="00293AF5" w:rsidRDefault="00293AF5" w:rsidP="00293AF5">
      <w:pPr>
        <w:bidi/>
        <w:jc w:val="both"/>
        <w:rPr>
          <w:rFonts w:cs="David" w:hint="cs"/>
          <w:u w:val="single"/>
          <w:rtl/>
        </w:rPr>
      </w:pPr>
    </w:p>
    <w:p w14:paraId="327AE811" w14:textId="77777777" w:rsidR="00293AF5" w:rsidRDefault="00293AF5" w:rsidP="00293AF5">
      <w:pPr>
        <w:bidi/>
        <w:ind w:firstLine="720"/>
        <w:jc w:val="both"/>
        <w:rPr>
          <w:rFonts w:cs="David" w:hint="cs"/>
          <w:rtl/>
        </w:rPr>
      </w:pPr>
      <w:r>
        <w:rPr>
          <w:rFonts w:cs="David" w:hint="cs"/>
          <w:rtl/>
        </w:rPr>
        <w:t xml:space="preserve">אם יש בעיה תפעולית הוא יגיד לעוזר שלו: תכניס לי את הדיסק, תפתח את המסמך. אני מתקשה להאמין שיש שופטים בעידן של היום שלא מסוגלים לפתוח חומר. יכול להיות, באופן תיאורטי, אם יתמנה ביום מן הימים שופט שהוא כבד ראייה, אז אולי יזדקק לאיזו עזרה </w:t>
      </w:r>
      <w:r>
        <w:rPr>
          <w:rFonts w:cs="David"/>
          <w:rtl/>
        </w:rPr>
        <w:t>–</w:t>
      </w:r>
      <w:r>
        <w:rPr>
          <w:rFonts w:cs="David" w:hint="cs"/>
          <w:rtl/>
        </w:rPr>
        <w:t xml:space="preserve"> אז יעזרו לו. צריך להשאיר משהו לשכל הישר. </w:t>
      </w:r>
    </w:p>
    <w:p w14:paraId="3025A626" w14:textId="77777777" w:rsidR="00293AF5" w:rsidRDefault="00293AF5" w:rsidP="00293AF5">
      <w:pPr>
        <w:bidi/>
        <w:ind w:firstLine="720"/>
        <w:jc w:val="both"/>
        <w:rPr>
          <w:rFonts w:cs="David" w:hint="cs"/>
          <w:rtl/>
        </w:rPr>
      </w:pPr>
    </w:p>
    <w:p w14:paraId="2F63CEB5" w14:textId="77777777" w:rsidR="00293AF5" w:rsidRDefault="00293AF5" w:rsidP="00293AF5">
      <w:pPr>
        <w:bidi/>
        <w:jc w:val="both"/>
        <w:rPr>
          <w:rFonts w:cs="David" w:hint="cs"/>
          <w:u w:val="single"/>
          <w:rtl/>
        </w:rPr>
      </w:pPr>
      <w:r>
        <w:rPr>
          <w:rFonts w:cs="David" w:hint="cs"/>
          <w:u w:val="single"/>
          <w:rtl/>
        </w:rPr>
        <w:t>רחל אדטו</w:t>
      </w:r>
      <w:r w:rsidRPr="00E36EB4">
        <w:rPr>
          <w:rFonts w:cs="David" w:hint="cs"/>
          <w:u w:val="single"/>
          <w:rtl/>
        </w:rPr>
        <w:t>:</w:t>
      </w:r>
    </w:p>
    <w:p w14:paraId="22FDB37F" w14:textId="77777777" w:rsidR="00293AF5" w:rsidRDefault="00293AF5" w:rsidP="00293AF5">
      <w:pPr>
        <w:bidi/>
        <w:ind w:firstLine="720"/>
        <w:jc w:val="both"/>
        <w:rPr>
          <w:rFonts w:cs="David" w:hint="cs"/>
          <w:rtl/>
        </w:rPr>
      </w:pPr>
    </w:p>
    <w:p w14:paraId="79DBDC62" w14:textId="77777777" w:rsidR="00293AF5" w:rsidRDefault="00293AF5" w:rsidP="00293AF5">
      <w:pPr>
        <w:bidi/>
        <w:ind w:firstLine="720"/>
        <w:jc w:val="both"/>
        <w:rPr>
          <w:rFonts w:cs="David" w:hint="cs"/>
          <w:rtl/>
        </w:rPr>
      </w:pPr>
      <w:r>
        <w:rPr>
          <w:rFonts w:cs="David" w:hint="cs"/>
          <w:rtl/>
        </w:rPr>
        <w:t xml:space="preserve">היה בעיתון עליהום על השופטים, אתה נותן להם קרדיט עכשיו. </w:t>
      </w:r>
    </w:p>
    <w:p w14:paraId="02A2A639" w14:textId="77777777" w:rsidR="00293AF5" w:rsidRDefault="00293AF5" w:rsidP="00293AF5">
      <w:pPr>
        <w:bidi/>
        <w:ind w:firstLine="720"/>
        <w:jc w:val="both"/>
        <w:rPr>
          <w:rFonts w:cs="David" w:hint="cs"/>
          <w:rtl/>
        </w:rPr>
      </w:pPr>
    </w:p>
    <w:p w14:paraId="34CF8DAF" w14:textId="77777777" w:rsidR="00293AF5" w:rsidRDefault="00293AF5" w:rsidP="00293AF5">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197B362A" w14:textId="77777777" w:rsidR="00293AF5" w:rsidRDefault="00293AF5" w:rsidP="00293AF5">
      <w:pPr>
        <w:bidi/>
        <w:ind w:firstLine="720"/>
        <w:jc w:val="both"/>
        <w:rPr>
          <w:rFonts w:cs="David" w:hint="cs"/>
          <w:rtl/>
        </w:rPr>
      </w:pPr>
    </w:p>
    <w:p w14:paraId="26D9AD98" w14:textId="77777777" w:rsidR="00293AF5" w:rsidRDefault="00293AF5" w:rsidP="00293AF5">
      <w:pPr>
        <w:bidi/>
        <w:ind w:firstLine="720"/>
        <w:jc w:val="both"/>
        <w:rPr>
          <w:rFonts w:cs="David" w:hint="cs"/>
          <w:rtl/>
        </w:rPr>
      </w:pPr>
      <w:r>
        <w:rPr>
          <w:rFonts w:cs="David" w:hint="cs"/>
          <w:rtl/>
        </w:rPr>
        <w:t xml:space="preserve">הביקורת שלי ידועה והיא גלויה. יכולה להיות מחלוקת מהן הגישות שהמערכת צריכה לאמץ אבל לא על היכולות שלהם ולא על העובדה שהם באמת באים בידיים נקיות כדי לעשות עבודה עניינית. הם לא יזמנו את כל העוזרים המשפטיים של בתי המשפט כדי לעשות סימפוזיון דווקא על התיק הזה ולהציג להם את כל החומר החסוי, שזה עתה הונח על שולחנם. </w:t>
      </w:r>
    </w:p>
    <w:p w14:paraId="07E56CE0" w14:textId="77777777" w:rsidR="00293AF5" w:rsidRDefault="00293AF5" w:rsidP="00293AF5">
      <w:pPr>
        <w:bidi/>
        <w:jc w:val="both"/>
        <w:rPr>
          <w:rFonts w:cs="David" w:hint="cs"/>
          <w:rtl/>
        </w:rPr>
      </w:pPr>
    </w:p>
    <w:p w14:paraId="078E79E3" w14:textId="77777777" w:rsidR="00293AF5" w:rsidRPr="002D0E69" w:rsidRDefault="00293AF5" w:rsidP="00293AF5">
      <w:pPr>
        <w:bidi/>
        <w:jc w:val="both"/>
        <w:rPr>
          <w:rFonts w:cs="David" w:hint="cs"/>
          <w:u w:val="single"/>
          <w:rtl/>
        </w:rPr>
      </w:pPr>
      <w:r w:rsidRPr="002D0E69">
        <w:rPr>
          <w:rFonts w:cs="David" w:hint="cs"/>
          <w:u w:val="single"/>
          <w:rtl/>
        </w:rPr>
        <w:t>ארבל</w:t>
      </w:r>
      <w:r>
        <w:rPr>
          <w:rFonts w:cs="David" w:hint="cs"/>
          <w:u w:val="single"/>
          <w:rtl/>
        </w:rPr>
        <w:t xml:space="preserve"> אסטרחן:</w:t>
      </w:r>
    </w:p>
    <w:p w14:paraId="7FE6A8E4" w14:textId="77777777" w:rsidR="00293AF5" w:rsidRDefault="00293AF5" w:rsidP="00293AF5">
      <w:pPr>
        <w:bidi/>
        <w:jc w:val="both"/>
        <w:rPr>
          <w:rFonts w:cs="David" w:hint="cs"/>
          <w:rtl/>
        </w:rPr>
      </w:pPr>
    </w:p>
    <w:p w14:paraId="4EEA3235" w14:textId="77777777" w:rsidR="00293AF5" w:rsidRDefault="00293AF5" w:rsidP="00293AF5">
      <w:pPr>
        <w:bidi/>
        <w:ind w:firstLine="720"/>
        <w:jc w:val="both"/>
        <w:rPr>
          <w:rFonts w:cs="David" w:hint="cs"/>
          <w:rtl/>
        </w:rPr>
      </w:pPr>
      <w:r>
        <w:rPr>
          <w:rFonts w:cs="David" w:hint="cs"/>
          <w:rtl/>
        </w:rPr>
        <w:t>אמרנו שאם חומר המחשב או המסמכים לא נוגעים לעבירה בשלה ניתן הצו או לא יביאו למניעתה של עיברה כאמור - זה יוחזר לחבר הכנסת. שופט לא יורה על העברת החומר למבקש, אלא לאחר שנתן לחבר הכנסת הזדמנות לטעון את טענותיו. הוא לא ידע, כמובן, שהולך להיערך חיפוש, אבל בשביל להעביר חומר מהסוג הזה בלבד, של מסמכים וניירות, לשב"כ או למשטרה ייתנו לחבר הכנסת הזדמנות לטעון את טענותיו.</w:t>
      </w:r>
    </w:p>
    <w:p w14:paraId="0994ED01" w14:textId="77777777" w:rsidR="00293AF5" w:rsidRDefault="00293AF5" w:rsidP="00293AF5">
      <w:pPr>
        <w:bidi/>
        <w:jc w:val="both"/>
        <w:rPr>
          <w:rFonts w:cs="David" w:hint="cs"/>
          <w:rtl/>
        </w:rPr>
      </w:pPr>
    </w:p>
    <w:p w14:paraId="3154F95C" w14:textId="77777777" w:rsidR="00293AF5" w:rsidRDefault="00293AF5" w:rsidP="00293AF5">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23EF0887" w14:textId="77777777" w:rsidR="00293AF5" w:rsidRDefault="00293AF5" w:rsidP="00293AF5">
      <w:pPr>
        <w:bidi/>
        <w:jc w:val="both"/>
        <w:rPr>
          <w:rFonts w:cs="David" w:hint="cs"/>
          <w:u w:val="single"/>
          <w:rtl/>
        </w:rPr>
      </w:pPr>
    </w:p>
    <w:p w14:paraId="2426EF2C" w14:textId="77777777" w:rsidR="00293AF5" w:rsidRDefault="00293AF5" w:rsidP="00293AF5">
      <w:pPr>
        <w:bidi/>
        <w:ind w:firstLine="720"/>
        <w:jc w:val="both"/>
        <w:rPr>
          <w:rFonts w:cs="David" w:hint="cs"/>
          <w:rtl/>
        </w:rPr>
      </w:pPr>
      <w:r>
        <w:rPr>
          <w:rFonts w:cs="David" w:hint="cs"/>
          <w:rtl/>
        </w:rPr>
        <w:t xml:space="preserve">כמובן שקלדנית תהיה ותקליד, אבל חושב שישמע את טענותיו בעניין בדלתיים סגורות. זה צריך להיות ברור. </w:t>
      </w:r>
    </w:p>
    <w:p w14:paraId="04B23372" w14:textId="77777777" w:rsidR="00293AF5" w:rsidRDefault="00293AF5" w:rsidP="00293AF5">
      <w:pPr>
        <w:bidi/>
        <w:jc w:val="both"/>
        <w:rPr>
          <w:rFonts w:cs="David" w:hint="cs"/>
          <w:rtl/>
        </w:rPr>
      </w:pPr>
    </w:p>
    <w:p w14:paraId="436C4254" w14:textId="77777777" w:rsidR="00293AF5" w:rsidRDefault="00293AF5" w:rsidP="00293AF5">
      <w:pPr>
        <w:bidi/>
        <w:jc w:val="both"/>
        <w:rPr>
          <w:rFonts w:cs="David" w:hint="cs"/>
          <w:u w:val="single"/>
          <w:rtl/>
        </w:rPr>
      </w:pPr>
      <w:r>
        <w:rPr>
          <w:rFonts w:cs="David" w:hint="cs"/>
          <w:u w:val="single"/>
          <w:rtl/>
        </w:rPr>
        <w:t>עתניאל שנלר</w:t>
      </w:r>
      <w:r w:rsidRPr="00E36EB4">
        <w:rPr>
          <w:rFonts w:cs="David" w:hint="cs"/>
          <w:u w:val="single"/>
          <w:rtl/>
        </w:rPr>
        <w:t>:</w:t>
      </w:r>
    </w:p>
    <w:p w14:paraId="2B3966E9" w14:textId="77777777" w:rsidR="00293AF5" w:rsidRDefault="00293AF5" w:rsidP="00293AF5">
      <w:pPr>
        <w:bidi/>
        <w:jc w:val="both"/>
        <w:rPr>
          <w:rFonts w:cs="David" w:hint="cs"/>
          <w:u w:val="single"/>
          <w:rtl/>
        </w:rPr>
      </w:pPr>
    </w:p>
    <w:p w14:paraId="542DBCAE" w14:textId="77777777" w:rsidR="00293AF5" w:rsidRDefault="00293AF5" w:rsidP="00293AF5">
      <w:pPr>
        <w:bidi/>
        <w:ind w:firstLine="720"/>
        <w:jc w:val="both"/>
        <w:rPr>
          <w:rFonts w:cs="David" w:hint="cs"/>
          <w:rtl/>
        </w:rPr>
      </w:pPr>
      <w:r>
        <w:rPr>
          <w:rFonts w:cs="David" w:hint="cs"/>
          <w:rtl/>
        </w:rPr>
        <w:t>אם אני רוצה לעשות חקירה סמויה, למה צריך את הסעיף הזה?</w:t>
      </w:r>
    </w:p>
    <w:p w14:paraId="79AC3659" w14:textId="77777777" w:rsidR="00293AF5" w:rsidRDefault="00293AF5" w:rsidP="00293AF5">
      <w:pPr>
        <w:bidi/>
        <w:jc w:val="both"/>
        <w:rPr>
          <w:rFonts w:cs="David" w:hint="cs"/>
          <w:rtl/>
        </w:rPr>
      </w:pPr>
    </w:p>
    <w:p w14:paraId="5EADFE0C" w14:textId="77777777" w:rsidR="00293AF5" w:rsidRPr="00737FCE" w:rsidRDefault="00293AF5" w:rsidP="00293AF5">
      <w:pPr>
        <w:bidi/>
        <w:jc w:val="both"/>
        <w:rPr>
          <w:rFonts w:cs="David" w:hint="cs"/>
          <w:u w:val="single"/>
          <w:rtl/>
        </w:rPr>
      </w:pPr>
      <w:r>
        <w:rPr>
          <w:rFonts w:cs="David" w:hint="cs"/>
          <w:u w:val="single"/>
          <w:rtl/>
        </w:rPr>
        <w:t>אביטל בגין:</w:t>
      </w:r>
    </w:p>
    <w:p w14:paraId="53F80D2A" w14:textId="77777777" w:rsidR="00293AF5" w:rsidRDefault="00293AF5" w:rsidP="00293AF5">
      <w:pPr>
        <w:bidi/>
        <w:jc w:val="both"/>
        <w:rPr>
          <w:rFonts w:cs="David" w:hint="cs"/>
          <w:rtl/>
        </w:rPr>
      </w:pPr>
    </w:p>
    <w:p w14:paraId="6E1DF94B" w14:textId="77777777" w:rsidR="00293AF5" w:rsidRDefault="00293AF5" w:rsidP="00293AF5">
      <w:pPr>
        <w:bidi/>
        <w:ind w:firstLine="720"/>
        <w:jc w:val="both"/>
        <w:rPr>
          <w:rFonts w:cs="David" w:hint="cs"/>
          <w:rtl/>
        </w:rPr>
      </w:pPr>
      <w:r>
        <w:rPr>
          <w:rFonts w:cs="David" w:hint="cs"/>
          <w:rtl/>
        </w:rPr>
        <w:t xml:space="preserve">חיפוש הוא לא סמוי. </w:t>
      </w:r>
    </w:p>
    <w:p w14:paraId="0EF1A7D0" w14:textId="77777777" w:rsidR="00293AF5" w:rsidRDefault="00293AF5" w:rsidP="00293AF5">
      <w:pPr>
        <w:bidi/>
        <w:jc w:val="both"/>
        <w:rPr>
          <w:rFonts w:cs="David" w:hint="cs"/>
          <w:rtl/>
        </w:rPr>
      </w:pPr>
    </w:p>
    <w:p w14:paraId="67BF89E3" w14:textId="77777777" w:rsidR="00293AF5" w:rsidRPr="002C3275" w:rsidRDefault="00293AF5" w:rsidP="00293AF5">
      <w:pPr>
        <w:bidi/>
        <w:jc w:val="both"/>
        <w:rPr>
          <w:rFonts w:cs="David" w:hint="cs"/>
          <w:u w:val="single"/>
          <w:rtl/>
        </w:rPr>
      </w:pPr>
      <w:r w:rsidRPr="002C3275">
        <w:rPr>
          <w:rFonts w:cs="David" w:hint="cs"/>
          <w:u w:val="single"/>
          <w:rtl/>
        </w:rPr>
        <w:t>איל ינון:</w:t>
      </w:r>
    </w:p>
    <w:p w14:paraId="3A19B390" w14:textId="77777777" w:rsidR="00293AF5" w:rsidRDefault="00293AF5" w:rsidP="00293AF5">
      <w:pPr>
        <w:bidi/>
        <w:jc w:val="both"/>
        <w:rPr>
          <w:rFonts w:cs="David" w:hint="cs"/>
          <w:rtl/>
        </w:rPr>
      </w:pPr>
    </w:p>
    <w:p w14:paraId="070A7CF3" w14:textId="77777777" w:rsidR="00293AF5" w:rsidRDefault="00293AF5" w:rsidP="00293AF5">
      <w:pPr>
        <w:bidi/>
        <w:ind w:firstLine="720"/>
        <w:jc w:val="both"/>
        <w:rPr>
          <w:rFonts w:cs="David" w:hint="cs"/>
          <w:rtl/>
        </w:rPr>
      </w:pPr>
      <w:r>
        <w:rPr>
          <w:rFonts w:cs="David" w:hint="cs"/>
          <w:rtl/>
        </w:rPr>
        <w:t xml:space="preserve">הוא יודע מזה אחר כך. </w:t>
      </w:r>
    </w:p>
    <w:p w14:paraId="38681D64" w14:textId="77777777" w:rsidR="00293AF5" w:rsidRDefault="00293AF5" w:rsidP="00293AF5">
      <w:pPr>
        <w:bidi/>
        <w:jc w:val="both"/>
        <w:rPr>
          <w:rFonts w:cs="David" w:hint="cs"/>
          <w:rtl/>
        </w:rPr>
      </w:pPr>
    </w:p>
    <w:p w14:paraId="0D3C5821" w14:textId="77777777" w:rsidR="00293AF5" w:rsidRDefault="00293AF5" w:rsidP="00293AF5">
      <w:pPr>
        <w:bidi/>
        <w:jc w:val="both"/>
        <w:rPr>
          <w:rFonts w:cs="David" w:hint="cs"/>
          <w:u w:val="single"/>
          <w:rtl/>
        </w:rPr>
      </w:pPr>
      <w:r>
        <w:rPr>
          <w:rFonts w:cs="David" w:hint="cs"/>
          <w:u w:val="single"/>
          <w:rtl/>
        </w:rPr>
        <w:t>עתניאל שנלר</w:t>
      </w:r>
      <w:r w:rsidRPr="00E36EB4">
        <w:rPr>
          <w:rFonts w:cs="David" w:hint="cs"/>
          <w:u w:val="single"/>
          <w:rtl/>
        </w:rPr>
        <w:t>:</w:t>
      </w:r>
    </w:p>
    <w:p w14:paraId="5F0D9273" w14:textId="77777777" w:rsidR="00293AF5" w:rsidRDefault="00293AF5" w:rsidP="00293AF5">
      <w:pPr>
        <w:bidi/>
        <w:jc w:val="both"/>
        <w:rPr>
          <w:rFonts w:cs="David" w:hint="cs"/>
          <w:u w:val="single"/>
          <w:rtl/>
        </w:rPr>
      </w:pPr>
    </w:p>
    <w:p w14:paraId="26B822EA" w14:textId="77777777" w:rsidR="00293AF5" w:rsidRDefault="00293AF5" w:rsidP="00293AF5">
      <w:pPr>
        <w:bidi/>
        <w:ind w:firstLine="720"/>
        <w:jc w:val="both"/>
        <w:rPr>
          <w:rFonts w:cs="David" w:hint="cs"/>
          <w:rtl/>
        </w:rPr>
      </w:pPr>
      <w:r>
        <w:rPr>
          <w:rFonts w:cs="David" w:hint="cs"/>
          <w:rtl/>
        </w:rPr>
        <w:t xml:space="preserve">היום אפשר לשאוב מחשבים, העולם עוסק בכך. אם יש צו שאני יכול לקחת, יכול להיות שלטובת החקירה עצמה </w:t>
      </w:r>
      <w:r>
        <w:rPr>
          <w:rFonts w:cs="David"/>
          <w:rtl/>
        </w:rPr>
        <w:t>–</w:t>
      </w:r>
      <w:r>
        <w:rPr>
          <w:rFonts w:cs="David" w:hint="cs"/>
          <w:rtl/>
        </w:rPr>
        <w:t xml:space="preserve"> באותו היגיון של האזנות הסתר </w:t>
      </w:r>
      <w:r>
        <w:rPr>
          <w:rFonts w:cs="David"/>
          <w:rtl/>
        </w:rPr>
        <w:t>–</w:t>
      </w:r>
      <w:r>
        <w:rPr>
          <w:rFonts w:cs="David" w:hint="cs"/>
          <w:rtl/>
        </w:rPr>
        <w:t xml:space="preserve"> אני שואב את החומרים משם. </w:t>
      </w:r>
    </w:p>
    <w:p w14:paraId="01203C62" w14:textId="77777777" w:rsidR="00293AF5" w:rsidRDefault="00293AF5" w:rsidP="00293AF5">
      <w:pPr>
        <w:bidi/>
        <w:jc w:val="both"/>
        <w:rPr>
          <w:rFonts w:cs="David" w:hint="cs"/>
          <w:rtl/>
        </w:rPr>
      </w:pPr>
    </w:p>
    <w:p w14:paraId="4CB9391E" w14:textId="77777777" w:rsidR="00293AF5" w:rsidRPr="002D0E69" w:rsidRDefault="00293AF5" w:rsidP="00293AF5">
      <w:pPr>
        <w:bidi/>
        <w:jc w:val="both"/>
        <w:rPr>
          <w:rFonts w:cs="David" w:hint="cs"/>
          <w:u w:val="single"/>
          <w:rtl/>
        </w:rPr>
      </w:pPr>
      <w:r w:rsidRPr="002D0E69">
        <w:rPr>
          <w:rFonts w:cs="David" w:hint="cs"/>
          <w:u w:val="single"/>
          <w:rtl/>
        </w:rPr>
        <w:t>ארבל</w:t>
      </w:r>
      <w:r>
        <w:rPr>
          <w:rFonts w:cs="David" w:hint="cs"/>
          <w:u w:val="single"/>
          <w:rtl/>
        </w:rPr>
        <w:t xml:space="preserve"> אסטרחן:</w:t>
      </w:r>
    </w:p>
    <w:p w14:paraId="78D1129B" w14:textId="77777777" w:rsidR="00293AF5" w:rsidRDefault="00293AF5" w:rsidP="00293AF5">
      <w:pPr>
        <w:bidi/>
        <w:jc w:val="both"/>
        <w:rPr>
          <w:rFonts w:cs="David" w:hint="cs"/>
          <w:rtl/>
        </w:rPr>
      </w:pPr>
    </w:p>
    <w:p w14:paraId="07C3C065" w14:textId="77777777" w:rsidR="00293AF5" w:rsidRDefault="00293AF5" w:rsidP="00293AF5">
      <w:pPr>
        <w:bidi/>
        <w:ind w:firstLine="720"/>
        <w:jc w:val="both"/>
        <w:rPr>
          <w:rFonts w:cs="David" w:hint="cs"/>
          <w:rtl/>
        </w:rPr>
      </w:pPr>
      <w:r>
        <w:rPr>
          <w:rFonts w:cs="David" w:hint="cs"/>
          <w:rtl/>
        </w:rPr>
        <w:t>וחבר הכנסת בכלל לא יודע שהעבירו כשמדובר בחומרי מחשב, מסמכים שלו?</w:t>
      </w:r>
    </w:p>
    <w:p w14:paraId="7BB88E5F" w14:textId="77777777" w:rsidR="00293AF5" w:rsidRDefault="00293AF5" w:rsidP="00293AF5">
      <w:pPr>
        <w:bidi/>
        <w:ind w:firstLine="720"/>
        <w:jc w:val="both"/>
        <w:rPr>
          <w:rFonts w:cs="David" w:hint="cs"/>
          <w:rtl/>
        </w:rPr>
      </w:pPr>
    </w:p>
    <w:p w14:paraId="723ACEBD" w14:textId="77777777" w:rsidR="00293AF5" w:rsidRDefault="00293AF5" w:rsidP="00293AF5">
      <w:pPr>
        <w:bidi/>
        <w:jc w:val="both"/>
        <w:rPr>
          <w:rFonts w:cs="David" w:hint="cs"/>
          <w:u w:val="single"/>
          <w:rtl/>
        </w:rPr>
      </w:pPr>
      <w:r>
        <w:rPr>
          <w:rFonts w:cs="David" w:hint="cs"/>
          <w:u w:val="single"/>
          <w:rtl/>
        </w:rPr>
        <w:t>רחל אדטו</w:t>
      </w:r>
      <w:r w:rsidRPr="00E36EB4">
        <w:rPr>
          <w:rFonts w:cs="David" w:hint="cs"/>
          <w:u w:val="single"/>
          <w:rtl/>
        </w:rPr>
        <w:t>:</w:t>
      </w:r>
    </w:p>
    <w:p w14:paraId="551A2F28" w14:textId="77777777" w:rsidR="00293AF5" w:rsidRDefault="00293AF5" w:rsidP="00293AF5">
      <w:pPr>
        <w:bidi/>
        <w:ind w:firstLine="720"/>
        <w:jc w:val="both"/>
        <w:rPr>
          <w:rFonts w:cs="David" w:hint="cs"/>
          <w:rtl/>
        </w:rPr>
      </w:pPr>
    </w:p>
    <w:p w14:paraId="688FED2B" w14:textId="77777777" w:rsidR="00293AF5" w:rsidRDefault="00293AF5" w:rsidP="00293AF5">
      <w:pPr>
        <w:bidi/>
        <w:ind w:firstLine="720"/>
        <w:jc w:val="both"/>
        <w:rPr>
          <w:rFonts w:cs="David" w:hint="cs"/>
          <w:rtl/>
        </w:rPr>
      </w:pPr>
      <w:r>
        <w:rPr>
          <w:rFonts w:cs="David" w:hint="cs"/>
          <w:rtl/>
        </w:rPr>
        <w:t xml:space="preserve">השאלה היא אם עושים כזה דבר, אם שואבים מחשב בלי שאנשים יודעים. </w:t>
      </w:r>
    </w:p>
    <w:p w14:paraId="748A6A14" w14:textId="77777777" w:rsidR="00293AF5" w:rsidRDefault="00293AF5" w:rsidP="00293AF5">
      <w:pPr>
        <w:bidi/>
        <w:jc w:val="both"/>
        <w:rPr>
          <w:rFonts w:cs="David" w:hint="cs"/>
          <w:rtl/>
        </w:rPr>
      </w:pPr>
    </w:p>
    <w:p w14:paraId="7D146AD6" w14:textId="77777777" w:rsidR="00293AF5" w:rsidRDefault="00293AF5" w:rsidP="00293AF5">
      <w:pPr>
        <w:bidi/>
        <w:jc w:val="both"/>
        <w:rPr>
          <w:rFonts w:cs="David" w:hint="cs"/>
          <w:u w:val="single"/>
          <w:rtl/>
        </w:rPr>
      </w:pPr>
      <w:r>
        <w:rPr>
          <w:rFonts w:cs="David" w:hint="cs"/>
          <w:u w:val="single"/>
          <w:rtl/>
        </w:rPr>
        <w:t>עתניאל שנלר</w:t>
      </w:r>
      <w:r w:rsidRPr="00E36EB4">
        <w:rPr>
          <w:rFonts w:cs="David" w:hint="cs"/>
          <w:u w:val="single"/>
          <w:rtl/>
        </w:rPr>
        <w:t>:</w:t>
      </w:r>
    </w:p>
    <w:p w14:paraId="13539166" w14:textId="77777777" w:rsidR="00293AF5" w:rsidRDefault="00293AF5" w:rsidP="00293AF5">
      <w:pPr>
        <w:bidi/>
        <w:jc w:val="both"/>
        <w:rPr>
          <w:rFonts w:cs="David" w:hint="cs"/>
          <w:u w:val="single"/>
          <w:rtl/>
        </w:rPr>
      </w:pPr>
    </w:p>
    <w:p w14:paraId="07FDC110" w14:textId="77777777" w:rsidR="00293AF5" w:rsidRDefault="00293AF5" w:rsidP="00293AF5">
      <w:pPr>
        <w:bidi/>
        <w:ind w:firstLine="720"/>
        <w:jc w:val="both"/>
        <w:rPr>
          <w:rFonts w:cs="David" w:hint="cs"/>
          <w:rtl/>
        </w:rPr>
      </w:pPr>
      <w:r>
        <w:rPr>
          <w:rFonts w:cs="David" w:hint="cs"/>
          <w:rtl/>
        </w:rPr>
        <w:t xml:space="preserve">יכול להיות. </w:t>
      </w:r>
    </w:p>
    <w:p w14:paraId="2CE42F79" w14:textId="77777777" w:rsidR="00293AF5" w:rsidRDefault="00293AF5" w:rsidP="00293AF5">
      <w:pPr>
        <w:bidi/>
        <w:jc w:val="both"/>
        <w:rPr>
          <w:rFonts w:cs="David" w:hint="cs"/>
          <w:rtl/>
        </w:rPr>
      </w:pPr>
    </w:p>
    <w:p w14:paraId="48FDF253" w14:textId="77777777" w:rsidR="00293AF5" w:rsidRDefault="00293AF5" w:rsidP="00293AF5">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51462AED" w14:textId="77777777" w:rsidR="00293AF5" w:rsidRDefault="00293AF5" w:rsidP="00293AF5">
      <w:pPr>
        <w:bidi/>
        <w:jc w:val="both"/>
        <w:rPr>
          <w:rFonts w:cs="David" w:hint="cs"/>
          <w:u w:val="single"/>
          <w:rtl/>
        </w:rPr>
      </w:pPr>
    </w:p>
    <w:p w14:paraId="0BE99899" w14:textId="77777777" w:rsidR="00293AF5" w:rsidRDefault="00293AF5" w:rsidP="00293AF5">
      <w:pPr>
        <w:bidi/>
        <w:ind w:firstLine="720"/>
        <w:jc w:val="both"/>
        <w:rPr>
          <w:rFonts w:cs="David" w:hint="cs"/>
          <w:rtl/>
        </w:rPr>
      </w:pPr>
      <w:r>
        <w:rPr>
          <w:rFonts w:cs="David" w:hint="cs"/>
          <w:rtl/>
        </w:rPr>
        <w:t>היום כל הסוגיה של שאיבת חומר לא תחומה בהאזנות סתר?</w:t>
      </w:r>
    </w:p>
    <w:p w14:paraId="1B8FD889" w14:textId="77777777" w:rsidR="00293AF5" w:rsidRDefault="00293AF5" w:rsidP="00293AF5">
      <w:pPr>
        <w:bidi/>
        <w:jc w:val="both"/>
        <w:rPr>
          <w:rFonts w:cs="David" w:hint="cs"/>
          <w:rtl/>
        </w:rPr>
      </w:pPr>
    </w:p>
    <w:p w14:paraId="7872C706" w14:textId="77777777" w:rsidR="00293AF5" w:rsidRPr="00737FCE" w:rsidRDefault="00293AF5" w:rsidP="00293AF5">
      <w:pPr>
        <w:bidi/>
        <w:jc w:val="both"/>
        <w:rPr>
          <w:rFonts w:cs="David" w:hint="cs"/>
          <w:u w:val="single"/>
          <w:rtl/>
        </w:rPr>
      </w:pPr>
      <w:r>
        <w:rPr>
          <w:rFonts w:cs="David" w:hint="cs"/>
          <w:u w:val="single"/>
          <w:rtl/>
        </w:rPr>
        <w:t>אביטל בגין:</w:t>
      </w:r>
    </w:p>
    <w:p w14:paraId="664A276A" w14:textId="77777777" w:rsidR="00293AF5" w:rsidRDefault="00293AF5" w:rsidP="00293AF5">
      <w:pPr>
        <w:bidi/>
        <w:jc w:val="both"/>
        <w:rPr>
          <w:rFonts w:cs="David" w:hint="cs"/>
          <w:rtl/>
        </w:rPr>
      </w:pPr>
    </w:p>
    <w:p w14:paraId="45D6FFA0" w14:textId="77777777" w:rsidR="00293AF5" w:rsidRDefault="00293AF5" w:rsidP="00293AF5">
      <w:pPr>
        <w:bidi/>
        <w:ind w:firstLine="720"/>
        <w:jc w:val="both"/>
        <w:rPr>
          <w:rFonts w:cs="David" w:hint="cs"/>
          <w:rtl/>
        </w:rPr>
      </w:pPr>
      <w:r>
        <w:rPr>
          <w:rFonts w:cs="David" w:hint="cs"/>
          <w:rtl/>
        </w:rPr>
        <w:t xml:space="preserve">חדירה לחומר מחשב מוסדרת בפקודת סדר הדין הפלילי והיא מחייבת צו, היא מחייבת נוכחות החשוד ושני עדים. </w:t>
      </w:r>
    </w:p>
    <w:p w14:paraId="6419691A" w14:textId="77777777" w:rsidR="00293AF5" w:rsidRDefault="00293AF5" w:rsidP="00293AF5">
      <w:pPr>
        <w:bidi/>
        <w:jc w:val="both"/>
        <w:rPr>
          <w:rFonts w:cs="David" w:hint="cs"/>
          <w:rtl/>
        </w:rPr>
      </w:pPr>
    </w:p>
    <w:p w14:paraId="3DE1EB54" w14:textId="77777777" w:rsidR="00293AF5" w:rsidRDefault="00293AF5" w:rsidP="00293AF5">
      <w:pPr>
        <w:bidi/>
        <w:jc w:val="both"/>
        <w:rPr>
          <w:rFonts w:cs="David" w:hint="cs"/>
          <w:u w:val="single"/>
          <w:rtl/>
        </w:rPr>
      </w:pPr>
      <w:r>
        <w:rPr>
          <w:rFonts w:cs="David" w:hint="cs"/>
          <w:u w:val="single"/>
          <w:rtl/>
        </w:rPr>
        <w:t>רחל אדטו</w:t>
      </w:r>
      <w:r w:rsidRPr="00E36EB4">
        <w:rPr>
          <w:rFonts w:cs="David" w:hint="cs"/>
          <w:u w:val="single"/>
          <w:rtl/>
        </w:rPr>
        <w:t>:</w:t>
      </w:r>
    </w:p>
    <w:p w14:paraId="1F0DCA09" w14:textId="77777777" w:rsidR="00293AF5" w:rsidRDefault="00293AF5" w:rsidP="00293AF5">
      <w:pPr>
        <w:bidi/>
        <w:jc w:val="both"/>
        <w:rPr>
          <w:rFonts w:cs="David" w:hint="cs"/>
          <w:rtl/>
        </w:rPr>
      </w:pPr>
    </w:p>
    <w:p w14:paraId="6F0C90E9" w14:textId="77777777" w:rsidR="00293AF5" w:rsidRDefault="00293AF5" w:rsidP="00293AF5">
      <w:pPr>
        <w:bidi/>
        <w:jc w:val="both"/>
        <w:rPr>
          <w:rFonts w:cs="David" w:hint="cs"/>
          <w:rtl/>
        </w:rPr>
      </w:pPr>
      <w:r>
        <w:rPr>
          <w:rFonts w:cs="David" w:hint="cs"/>
          <w:rtl/>
        </w:rPr>
        <w:tab/>
        <w:t xml:space="preserve">ורק מישהו שיודע לפתוח, לא כל אחד יכול לעשות את זה. </w:t>
      </w:r>
    </w:p>
    <w:p w14:paraId="50202C16" w14:textId="77777777" w:rsidR="00293AF5" w:rsidRDefault="00293AF5" w:rsidP="00293AF5">
      <w:pPr>
        <w:bidi/>
        <w:jc w:val="both"/>
        <w:rPr>
          <w:rFonts w:cs="David" w:hint="cs"/>
          <w:u w:val="single"/>
          <w:rtl/>
        </w:rPr>
      </w:pPr>
    </w:p>
    <w:p w14:paraId="7D482221" w14:textId="77777777" w:rsidR="00293AF5" w:rsidRDefault="00293AF5" w:rsidP="00293AF5">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53523988" w14:textId="77777777" w:rsidR="00293AF5" w:rsidRDefault="00293AF5" w:rsidP="00293AF5">
      <w:pPr>
        <w:bidi/>
        <w:jc w:val="both"/>
        <w:rPr>
          <w:rFonts w:cs="David" w:hint="cs"/>
          <w:u w:val="single"/>
          <w:rtl/>
        </w:rPr>
      </w:pPr>
    </w:p>
    <w:p w14:paraId="147605D4" w14:textId="77777777" w:rsidR="00293AF5" w:rsidRDefault="00293AF5" w:rsidP="00293AF5">
      <w:pPr>
        <w:bidi/>
        <w:ind w:firstLine="720"/>
        <w:jc w:val="both"/>
        <w:rPr>
          <w:rFonts w:cs="David" w:hint="cs"/>
          <w:rtl/>
        </w:rPr>
      </w:pPr>
      <w:r>
        <w:rPr>
          <w:rFonts w:cs="David" w:hint="cs"/>
          <w:rtl/>
        </w:rPr>
        <w:t xml:space="preserve">אני חושב שצריך להשאיר את זה. אפשר להוסיף פה סעיף שמאפשר לבקש צו מיוחד משופט במקרה מתאים, שזה ייעשה מבלי הודעה. לא הייתי נכנס לזה. </w:t>
      </w:r>
    </w:p>
    <w:p w14:paraId="0ECA4D51" w14:textId="77777777" w:rsidR="00293AF5" w:rsidRDefault="00293AF5" w:rsidP="00293AF5">
      <w:pPr>
        <w:bidi/>
        <w:jc w:val="both"/>
        <w:rPr>
          <w:rFonts w:cs="David" w:hint="cs"/>
          <w:rtl/>
        </w:rPr>
      </w:pPr>
    </w:p>
    <w:p w14:paraId="0204D1DB" w14:textId="77777777" w:rsidR="00293AF5" w:rsidRDefault="00293AF5" w:rsidP="00293AF5">
      <w:pPr>
        <w:bidi/>
        <w:jc w:val="both"/>
        <w:rPr>
          <w:rFonts w:cs="David" w:hint="cs"/>
          <w:u w:val="single"/>
          <w:rtl/>
        </w:rPr>
      </w:pPr>
      <w:r>
        <w:rPr>
          <w:rFonts w:cs="David" w:hint="cs"/>
          <w:u w:val="single"/>
          <w:rtl/>
        </w:rPr>
        <w:t>עתניאל שנלר</w:t>
      </w:r>
      <w:r w:rsidRPr="00E36EB4">
        <w:rPr>
          <w:rFonts w:cs="David" w:hint="cs"/>
          <w:u w:val="single"/>
          <w:rtl/>
        </w:rPr>
        <w:t>:</w:t>
      </w:r>
    </w:p>
    <w:p w14:paraId="0DF35F3B" w14:textId="77777777" w:rsidR="00293AF5" w:rsidRDefault="00293AF5" w:rsidP="00293AF5">
      <w:pPr>
        <w:bidi/>
        <w:jc w:val="both"/>
        <w:rPr>
          <w:rFonts w:cs="David" w:hint="cs"/>
          <w:u w:val="single"/>
          <w:rtl/>
        </w:rPr>
      </w:pPr>
    </w:p>
    <w:p w14:paraId="4C991567" w14:textId="77777777" w:rsidR="00293AF5" w:rsidRDefault="00293AF5" w:rsidP="00293AF5">
      <w:pPr>
        <w:bidi/>
        <w:ind w:firstLine="720"/>
        <w:jc w:val="both"/>
        <w:rPr>
          <w:rFonts w:cs="David" w:hint="cs"/>
          <w:rtl/>
        </w:rPr>
      </w:pPr>
      <w:r>
        <w:rPr>
          <w:rFonts w:cs="David" w:hint="cs"/>
          <w:rtl/>
        </w:rPr>
        <w:t xml:space="preserve">אולי נוסיף: במידה שהצגת החומרים לא תפגע - - - </w:t>
      </w:r>
    </w:p>
    <w:p w14:paraId="27D6FF63" w14:textId="77777777" w:rsidR="00293AF5" w:rsidRDefault="00293AF5" w:rsidP="00293AF5">
      <w:pPr>
        <w:bidi/>
        <w:ind w:firstLine="720"/>
        <w:jc w:val="both"/>
        <w:rPr>
          <w:rFonts w:cs="David" w:hint="cs"/>
          <w:rtl/>
        </w:rPr>
      </w:pPr>
    </w:p>
    <w:p w14:paraId="7E10532D" w14:textId="77777777" w:rsidR="00293AF5" w:rsidRDefault="00293AF5" w:rsidP="00293AF5">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5353D9DC" w14:textId="77777777" w:rsidR="00293AF5" w:rsidRDefault="00293AF5" w:rsidP="00293AF5">
      <w:pPr>
        <w:bidi/>
        <w:ind w:firstLine="720"/>
        <w:jc w:val="both"/>
        <w:rPr>
          <w:rFonts w:cs="David" w:hint="cs"/>
          <w:rtl/>
        </w:rPr>
      </w:pPr>
    </w:p>
    <w:p w14:paraId="52D9B825" w14:textId="77777777" w:rsidR="00293AF5" w:rsidRDefault="00293AF5" w:rsidP="00293AF5">
      <w:pPr>
        <w:bidi/>
        <w:ind w:firstLine="720"/>
        <w:jc w:val="both"/>
        <w:rPr>
          <w:rFonts w:cs="David" w:hint="cs"/>
          <w:rtl/>
        </w:rPr>
      </w:pPr>
      <w:r>
        <w:rPr>
          <w:rFonts w:cs="David" w:hint="cs"/>
          <w:rtl/>
        </w:rPr>
        <w:t xml:space="preserve">לא, תמיד יגידו שזה יפגע. </w:t>
      </w:r>
    </w:p>
    <w:p w14:paraId="057A3A83" w14:textId="77777777" w:rsidR="00293AF5" w:rsidRDefault="00293AF5" w:rsidP="00293AF5">
      <w:pPr>
        <w:bidi/>
        <w:jc w:val="both"/>
        <w:rPr>
          <w:rFonts w:cs="David" w:hint="cs"/>
          <w:rtl/>
        </w:rPr>
      </w:pPr>
    </w:p>
    <w:p w14:paraId="3D23699D" w14:textId="77777777" w:rsidR="00293AF5" w:rsidRPr="00E56D41" w:rsidRDefault="00293AF5" w:rsidP="00293AF5">
      <w:pPr>
        <w:bidi/>
        <w:jc w:val="both"/>
        <w:rPr>
          <w:rFonts w:cs="David" w:hint="cs"/>
          <w:u w:val="single"/>
          <w:rtl/>
        </w:rPr>
      </w:pPr>
      <w:r w:rsidRPr="00E56D41">
        <w:rPr>
          <w:rFonts w:cs="David" w:hint="cs"/>
          <w:u w:val="single"/>
          <w:rtl/>
        </w:rPr>
        <w:t>עמי</w:t>
      </w:r>
      <w:r>
        <w:rPr>
          <w:rFonts w:cs="David" w:hint="cs"/>
          <w:u w:val="single"/>
          <w:rtl/>
        </w:rPr>
        <w:t xml:space="preserve"> ברקוביץ:</w:t>
      </w:r>
    </w:p>
    <w:p w14:paraId="12978474" w14:textId="77777777" w:rsidR="00293AF5" w:rsidRDefault="00293AF5" w:rsidP="00293AF5">
      <w:pPr>
        <w:bidi/>
        <w:jc w:val="both"/>
        <w:rPr>
          <w:rFonts w:cs="David" w:hint="cs"/>
          <w:rtl/>
        </w:rPr>
      </w:pPr>
    </w:p>
    <w:p w14:paraId="59C11681" w14:textId="77777777" w:rsidR="00293AF5" w:rsidRDefault="00293AF5" w:rsidP="00293AF5">
      <w:pPr>
        <w:bidi/>
        <w:ind w:firstLine="720"/>
        <w:jc w:val="both"/>
        <w:rPr>
          <w:rFonts w:cs="David" w:hint="cs"/>
          <w:rtl/>
        </w:rPr>
      </w:pPr>
      <w:r>
        <w:rPr>
          <w:rFonts w:cs="David" w:hint="cs"/>
          <w:rtl/>
        </w:rPr>
        <w:t xml:space="preserve">חבר הכנסת יודע איזה חומרים יש לו. </w:t>
      </w:r>
    </w:p>
    <w:p w14:paraId="5F892DD3" w14:textId="77777777" w:rsidR="00293AF5" w:rsidRDefault="00293AF5" w:rsidP="00293AF5">
      <w:pPr>
        <w:bidi/>
        <w:jc w:val="both"/>
        <w:rPr>
          <w:rFonts w:cs="David" w:hint="cs"/>
          <w:rtl/>
        </w:rPr>
      </w:pPr>
    </w:p>
    <w:p w14:paraId="2CAFE520" w14:textId="77777777" w:rsidR="00293AF5" w:rsidRDefault="00293AF5" w:rsidP="00293AF5">
      <w:pPr>
        <w:bidi/>
        <w:jc w:val="both"/>
        <w:rPr>
          <w:rFonts w:cs="David" w:hint="cs"/>
          <w:u w:val="single"/>
          <w:rtl/>
        </w:rPr>
      </w:pPr>
      <w:r>
        <w:rPr>
          <w:rFonts w:cs="David" w:hint="cs"/>
          <w:u w:val="single"/>
          <w:rtl/>
        </w:rPr>
        <w:t>רחל אדטו</w:t>
      </w:r>
      <w:r w:rsidRPr="00E36EB4">
        <w:rPr>
          <w:rFonts w:cs="David" w:hint="cs"/>
          <w:u w:val="single"/>
          <w:rtl/>
        </w:rPr>
        <w:t>:</w:t>
      </w:r>
    </w:p>
    <w:p w14:paraId="72F5BE8F" w14:textId="77777777" w:rsidR="00293AF5" w:rsidRPr="00E36EB4" w:rsidRDefault="00293AF5" w:rsidP="00293AF5">
      <w:pPr>
        <w:bidi/>
        <w:jc w:val="both"/>
        <w:rPr>
          <w:rFonts w:cs="David" w:hint="cs"/>
          <w:u w:val="single"/>
          <w:rtl/>
        </w:rPr>
      </w:pPr>
    </w:p>
    <w:p w14:paraId="589C6E28" w14:textId="77777777" w:rsidR="00293AF5" w:rsidRDefault="00293AF5" w:rsidP="00293AF5">
      <w:pPr>
        <w:bidi/>
        <w:ind w:firstLine="720"/>
        <w:jc w:val="both"/>
        <w:rPr>
          <w:rFonts w:cs="David" w:hint="cs"/>
          <w:rtl/>
        </w:rPr>
      </w:pPr>
      <w:r>
        <w:rPr>
          <w:rFonts w:cs="David" w:hint="cs"/>
          <w:rtl/>
        </w:rPr>
        <w:t xml:space="preserve">אם אתה הולך לאפשר לשאוב ממחשב אז אתה עוקף חוק קיים. </w:t>
      </w:r>
    </w:p>
    <w:p w14:paraId="043AD844" w14:textId="77777777" w:rsidR="00293AF5" w:rsidRDefault="00293AF5" w:rsidP="00293AF5">
      <w:pPr>
        <w:bidi/>
        <w:jc w:val="both"/>
        <w:rPr>
          <w:rFonts w:cs="David" w:hint="cs"/>
          <w:rtl/>
        </w:rPr>
      </w:pPr>
    </w:p>
    <w:p w14:paraId="6087531C" w14:textId="77777777" w:rsidR="00293AF5" w:rsidRDefault="00293AF5" w:rsidP="00293AF5">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428C5208" w14:textId="77777777" w:rsidR="00293AF5" w:rsidRDefault="00293AF5" w:rsidP="00293AF5">
      <w:pPr>
        <w:bidi/>
        <w:jc w:val="both"/>
        <w:rPr>
          <w:rFonts w:cs="David" w:hint="cs"/>
          <w:u w:val="single"/>
          <w:rtl/>
        </w:rPr>
      </w:pPr>
    </w:p>
    <w:p w14:paraId="1C33D639" w14:textId="77777777" w:rsidR="00293AF5" w:rsidRDefault="00293AF5" w:rsidP="00293AF5">
      <w:pPr>
        <w:bidi/>
        <w:ind w:firstLine="720"/>
        <w:jc w:val="both"/>
        <w:rPr>
          <w:rFonts w:cs="David" w:hint="cs"/>
          <w:rtl/>
        </w:rPr>
      </w:pPr>
      <w:r>
        <w:rPr>
          <w:rFonts w:cs="David" w:hint="cs"/>
          <w:rtl/>
        </w:rPr>
        <w:t xml:space="preserve">לא, אני לא מרשה כלום. אני חושב שצריך להשאיר את זה, אבל הדיון צריך להיות בדלתיים סגורות. אם חבר הכנסת רוצה להגיד עניינים שנוגעים - - - </w:t>
      </w:r>
    </w:p>
    <w:p w14:paraId="0BAE0FF8" w14:textId="77777777" w:rsidR="00293AF5" w:rsidRDefault="00293AF5" w:rsidP="00293AF5">
      <w:pPr>
        <w:bidi/>
        <w:jc w:val="both"/>
        <w:rPr>
          <w:rFonts w:cs="David" w:hint="cs"/>
          <w:rtl/>
        </w:rPr>
      </w:pPr>
    </w:p>
    <w:p w14:paraId="2FA7469B" w14:textId="77777777" w:rsidR="00293AF5" w:rsidRPr="00E56D41" w:rsidRDefault="00293AF5" w:rsidP="00293AF5">
      <w:pPr>
        <w:bidi/>
        <w:jc w:val="both"/>
        <w:rPr>
          <w:rFonts w:cs="David" w:hint="cs"/>
          <w:u w:val="single"/>
          <w:rtl/>
        </w:rPr>
      </w:pPr>
      <w:r w:rsidRPr="00E56D41">
        <w:rPr>
          <w:rFonts w:cs="David" w:hint="cs"/>
          <w:u w:val="single"/>
          <w:rtl/>
        </w:rPr>
        <w:t>עמי</w:t>
      </w:r>
      <w:r>
        <w:rPr>
          <w:rFonts w:cs="David" w:hint="cs"/>
          <w:u w:val="single"/>
          <w:rtl/>
        </w:rPr>
        <w:t xml:space="preserve"> ברקוביץ:</w:t>
      </w:r>
    </w:p>
    <w:p w14:paraId="3F4C73E9" w14:textId="77777777" w:rsidR="00293AF5" w:rsidRDefault="00293AF5" w:rsidP="00293AF5">
      <w:pPr>
        <w:bidi/>
        <w:jc w:val="both"/>
        <w:rPr>
          <w:rFonts w:cs="David" w:hint="cs"/>
          <w:rtl/>
        </w:rPr>
      </w:pPr>
    </w:p>
    <w:p w14:paraId="7307960C" w14:textId="77777777" w:rsidR="00293AF5" w:rsidRDefault="00293AF5" w:rsidP="00293AF5">
      <w:pPr>
        <w:bidi/>
        <w:ind w:firstLine="720"/>
        <w:jc w:val="both"/>
        <w:rPr>
          <w:rFonts w:cs="David" w:hint="cs"/>
          <w:rtl/>
        </w:rPr>
      </w:pPr>
      <w:r>
        <w:rPr>
          <w:rFonts w:cs="David" w:hint="cs"/>
          <w:rtl/>
        </w:rPr>
        <w:t xml:space="preserve">השאלה היא אם צריך את זה או שזה מופיע בעילות של חוק בתי המשפט. אנחנו צריכים לבדוק את זה. </w:t>
      </w:r>
    </w:p>
    <w:p w14:paraId="0514337D" w14:textId="77777777" w:rsidR="00293AF5" w:rsidRDefault="00293AF5" w:rsidP="00293AF5">
      <w:pPr>
        <w:bidi/>
        <w:ind w:firstLine="720"/>
        <w:jc w:val="both"/>
        <w:rPr>
          <w:rFonts w:cs="David" w:hint="cs"/>
          <w:rtl/>
        </w:rPr>
      </w:pPr>
    </w:p>
    <w:p w14:paraId="7307EFE4" w14:textId="77777777" w:rsidR="00293AF5" w:rsidRDefault="00293AF5" w:rsidP="00293AF5">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128AE17C" w14:textId="77777777" w:rsidR="00293AF5" w:rsidRDefault="00293AF5" w:rsidP="00293AF5">
      <w:pPr>
        <w:bidi/>
        <w:ind w:firstLine="720"/>
        <w:jc w:val="both"/>
        <w:rPr>
          <w:rFonts w:cs="David" w:hint="cs"/>
          <w:rtl/>
        </w:rPr>
      </w:pPr>
    </w:p>
    <w:p w14:paraId="74F91C00" w14:textId="77777777" w:rsidR="00293AF5" w:rsidRDefault="00293AF5" w:rsidP="00293AF5">
      <w:pPr>
        <w:bidi/>
        <w:ind w:firstLine="720"/>
        <w:jc w:val="both"/>
        <w:rPr>
          <w:rFonts w:cs="David" w:hint="cs"/>
          <w:rtl/>
        </w:rPr>
      </w:pPr>
      <w:r>
        <w:rPr>
          <w:rFonts w:cs="David" w:hint="cs"/>
          <w:rtl/>
        </w:rPr>
        <w:t xml:space="preserve">אבל הסיכום יהיה שזה בדלתיים סגורות, יהיה הניסוח אשר יהיה מבחינה טכנית. </w:t>
      </w:r>
    </w:p>
    <w:p w14:paraId="13B4108F" w14:textId="77777777" w:rsidR="00293AF5" w:rsidRDefault="00293AF5" w:rsidP="00293AF5">
      <w:pPr>
        <w:bidi/>
        <w:jc w:val="both"/>
        <w:rPr>
          <w:rFonts w:cs="David" w:hint="cs"/>
          <w:rtl/>
        </w:rPr>
      </w:pPr>
    </w:p>
    <w:p w14:paraId="7DEBE86E" w14:textId="77777777" w:rsidR="00293AF5" w:rsidRDefault="00293AF5" w:rsidP="00293AF5">
      <w:pPr>
        <w:bidi/>
        <w:jc w:val="both"/>
        <w:rPr>
          <w:rFonts w:cs="David" w:hint="cs"/>
          <w:u w:val="single"/>
          <w:rtl/>
        </w:rPr>
      </w:pPr>
      <w:r>
        <w:rPr>
          <w:rFonts w:cs="David" w:hint="cs"/>
          <w:u w:val="single"/>
          <w:rtl/>
        </w:rPr>
        <w:t>רחל אדטו</w:t>
      </w:r>
      <w:r w:rsidRPr="00E36EB4">
        <w:rPr>
          <w:rFonts w:cs="David" w:hint="cs"/>
          <w:u w:val="single"/>
          <w:rtl/>
        </w:rPr>
        <w:t>:</w:t>
      </w:r>
    </w:p>
    <w:p w14:paraId="5E40C3C9" w14:textId="77777777" w:rsidR="00293AF5" w:rsidRDefault="00293AF5" w:rsidP="00293AF5">
      <w:pPr>
        <w:bidi/>
        <w:jc w:val="both"/>
        <w:rPr>
          <w:rFonts w:cs="David" w:hint="cs"/>
          <w:rtl/>
        </w:rPr>
      </w:pPr>
    </w:p>
    <w:p w14:paraId="75A3F1B9" w14:textId="77777777" w:rsidR="00293AF5" w:rsidRDefault="00293AF5" w:rsidP="00293AF5">
      <w:pPr>
        <w:bidi/>
        <w:jc w:val="both"/>
        <w:rPr>
          <w:rFonts w:cs="David" w:hint="cs"/>
          <w:rtl/>
        </w:rPr>
      </w:pPr>
      <w:r>
        <w:rPr>
          <w:rFonts w:cs="David" w:hint="cs"/>
          <w:rtl/>
        </w:rPr>
        <w:tab/>
        <w:t xml:space="preserve">אחרת זה אבסורד. </w:t>
      </w:r>
    </w:p>
    <w:p w14:paraId="2D7D4224" w14:textId="77777777" w:rsidR="00293AF5" w:rsidRDefault="00293AF5" w:rsidP="00293AF5">
      <w:pPr>
        <w:bidi/>
        <w:jc w:val="both"/>
        <w:rPr>
          <w:rFonts w:cs="David" w:hint="cs"/>
          <w:rtl/>
        </w:rPr>
      </w:pPr>
    </w:p>
    <w:p w14:paraId="395F2357" w14:textId="77777777" w:rsidR="00293AF5" w:rsidRPr="002D0E69" w:rsidRDefault="00293AF5" w:rsidP="00293AF5">
      <w:pPr>
        <w:bidi/>
        <w:jc w:val="both"/>
        <w:rPr>
          <w:rFonts w:cs="David" w:hint="cs"/>
          <w:u w:val="single"/>
          <w:rtl/>
        </w:rPr>
      </w:pPr>
      <w:r w:rsidRPr="002D0E69">
        <w:rPr>
          <w:rFonts w:cs="David" w:hint="cs"/>
          <w:u w:val="single"/>
          <w:rtl/>
        </w:rPr>
        <w:t>ארבל</w:t>
      </w:r>
      <w:r>
        <w:rPr>
          <w:rFonts w:cs="David" w:hint="cs"/>
          <w:u w:val="single"/>
          <w:rtl/>
        </w:rPr>
        <w:t xml:space="preserve"> אסטרחן:</w:t>
      </w:r>
    </w:p>
    <w:p w14:paraId="11DB864B" w14:textId="77777777" w:rsidR="00293AF5" w:rsidRDefault="00293AF5" w:rsidP="00293AF5">
      <w:pPr>
        <w:bidi/>
        <w:jc w:val="both"/>
        <w:rPr>
          <w:rFonts w:cs="David" w:hint="cs"/>
          <w:rtl/>
        </w:rPr>
      </w:pPr>
    </w:p>
    <w:p w14:paraId="2DBB9BE0" w14:textId="77777777" w:rsidR="00293AF5" w:rsidRDefault="00293AF5" w:rsidP="00293AF5">
      <w:pPr>
        <w:bidi/>
        <w:ind w:firstLine="720"/>
        <w:jc w:val="both"/>
        <w:rPr>
          <w:rFonts w:cs="David" w:hint="cs"/>
          <w:rtl/>
        </w:rPr>
      </w:pPr>
      <w:r>
        <w:rPr>
          <w:rFonts w:cs="David" w:hint="cs"/>
          <w:rtl/>
        </w:rPr>
        <w:t xml:space="preserve">יש בחוק השב"כ אפשרות לשב"כ לערוך לעתים חיפוש סמוי. </w:t>
      </w:r>
    </w:p>
    <w:p w14:paraId="1157B5CC" w14:textId="77777777" w:rsidR="00293AF5" w:rsidRDefault="00293AF5" w:rsidP="00293AF5">
      <w:pPr>
        <w:bidi/>
        <w:jc w:val="both"/>
        <w:rPr>
          <w:rFonts w:cs="David" w:hint="cs"/>
          <w:rtl/>
        </w:rPr>
      </w:pPr>
    </w:p>
    <w:p w14:paraId="6CE60948" w14:textId="77777777" w:rsidR="00293AF5" w:rsidRPr="000B5982" w:rsidRDefault="00293AF5" w:rsidP="00293AF5">
      <w:pPr>
        <w:bidi/>
        <w:jc w:val="both"/>
        <w:rPr>
          <w:rFonts w:cs="David" w:hint="cs"/>
          <w:u w:val="single"/>
          <w:rtl/>
        </w:rPr>
      </w:pPr>
      <w:r>
        <w:rPr>
          <w:rFonts w:cs="David" w:hint="cs"/>
          <w:u w:val="single"/>
          <w:rtl/>
        </w:rPr>
        <w:t>א':</w:t>
      </w:r>
    </w:p>
    <w:p w14:paraId="4FFEF582" w14:textId="77777777" w:rsidR="00293AF5" w:rsidRDefault="00293AF5" w:rsidP="00293AF5">
      <w:pPr>
        <w:bidi/>
        <w:jc w:val="both"/>
        <w:rPr>
          <w:rFonts w:cs="David" w:hint="cs"/>
          <w:rtl/>
        </w:rPr>
      </w:pPr>
    </w:p>
    <w:p w14:paraId="031D5ADD" w14:textId="77777777" w:rsidR="00293AF5" w:rsidRDefault="00293AF5" w:rsidP="00293AF5">
      <w:pPr>
        <w:bidi/>
        <w:ind w:firstLine="720"/>
        <w:jc w:val="both"/>
        <w:rPr>
          <w:rFonts w:cs="David" w:hint="cs"/>
          <w:rtl/>
        </w:rPr>
      </w:pPr>
      <w:r>
        <w:rPr>
          <w:rFonts w:cs="David" w:hint="cs"/>
          <w:rtl/>
        </w:rPr>
        <w:t xml:space="preserve">אבל לא לחברי כנסת. </w:t>
      </w:r>
      <w:r>
        <w:rPr>
          <w:rFonts w:cs="David" w:hint="cs"/>
          <w:rtl/>
        </w:rPr>
        <w:tab/>
      </w:r>
    </w:p>
    <w:p w14:paraId="18339393" w14:textId="77777777" w:rsidR="00293AF5" w:rsidRDefault="00293AF5" w:rsidP="00293AF5">
      <w:pPr>
        <w:bidi/>
        <w:ind w:firstLine="720"/>
        <w:jc w:val="both"/>
        <w:rPr>
          <w:rFonts w:cs="David" w:hint="cs"/>
          <w:rtl/>
        </w:rPr>
      </w:pPr>
    </w:p>
    <w:p w14:paraId="0DB1263B" w14:textId="77777777" w:rsidR="00293AF5" w:rsidRDefault="00293AF5" w:rsidP="00293AF5">
      <w:pPr>
        <w:bidi/>
        <w:jc w:val="both"/>
        <w:rPr>
          <w:rFonts w:cs="David" w:hint="cs"/>
          <w:u w:val="single"/>
          <w:rtl/>
        </w:rPr>
      </w:pPr>
      <w:r>
        <w:rPr>
          <w:rFonts w:cs="David" w:hint="cs"/>
          <w:u w:val="single"/>
          <w:rtl/>
        </w:rPr>
        <w:t>רחל אדטו</w:t>
      </w:r>
      <w:r w:rsidRPr="00E36EB4">
        <w:rPr>
          <w:rFonts w:cs="David" w:hint="cs"/>
          <w:u w:val="single"/>
          <w:rtl/>
        </w:rPr>
        <w:t>:</w:t>
      </w:r>
    </w:p>
    <w:p w14:paraId="601455E9" w14:textId="77777777" w:rsidR="00293AF5" w:rsidRDefault="00293AF5" w:rsidP="00293AF5">
      <w:pPr>
        <w:bidi/>
        <w:ind w:firstLine="720"/>
        <w:jc w:val="both"/>
        <w:rPr>
          <w:rFonts w:cs="David" w:hint="cs"/>
          <w:rtl/>
        </w:rPr>
      </w:pPr>
    </w:p>
    <w:p w14:paraId="0730B97E" w14:textId="77777777" w:rsidR="00293AF5" w:rsidRDefault="00293AF5" w:rsidP="00293AF5">
      <w:pPr>
        <w:bidi/>
        <w:ind w:firstLine="720"/>
        <w:jc w:val="both"/>
        <w:rPr>
          <w:rFonts w:cs="David" w:hint="cs"/>
          <w:rtl/>
        </w:rPr>
      </w:pPr>
      <w:r>
        <w:rPr>
          <w:rFonts w:cs="David" w:hint="cs"/>
          <w:rtl/>
        </w:rPr>
        <w:t xml:space="preserve">זה חיפוש, אבל זה לא לקחת את הראיות. </w:t>
      </w:r>
    </w:p>
    <w:p w14:paraId="7348D530" w14:textId="77777777" w:rsidR="00293AF5" w:rsidRDefault="00293AF5" w:rsidP="00293AF5">
      <w:pPr>
        <w:bidi/>
        <w:jc w:val="both"/>
        <w:rPr>
          <w:rFonts w:cs="David" w:hint="cs"/>
          <w:rtl/>
        </w:rPr>
      </w:pPr>
    </w:p>
    <w:p w14:paraId="4C27780A" w14:textId="77777777" w:rsidR="00293AF5" w:rsidRPr="002D0E69" w:rsidRDefault="00293AF5" w:rsidP="00293AF5">
      <w:pPr>
        <w:bidi/>
        <w:jc w:val="both"/>
        <w:rPr>
          <w:rFonts w:cs="David" w:hint="cs"/>
          <w:u w:val="single"/>
          <w:rtl/>
        </w:rPr>
      </w:pPr>
      <w:r w:rsidRPr="002D0E69">
        <w:rPr>
          <w:rFonts w:cs="David" w:hint="cs"/>
          <w:u w:val="single"/>
          <w:rtl/>
        </w:rPr>
        <w:t>ארבל</w:t>
      </w:r>
      <w:r>
        <w:rPr>
          <w:rFonts w:cs="David" w:hint="cs"/>
          <w:u w:val="single"/>
          <w:rtl/>
        </w:rPr>
        <w:t xml:space="preserve"> אסטרחן:</w:t>
      </w:r>
    </w:p>
    <w:p w14:paraId="2134FD2A" w14:textId="77777777" w:rsidR="00293AF5" w:rsidRDefault="00293AF5" w:rsidP="00293AF5">
      <w:pPr>
        <w:bidi/>
        <w:jc w:val="both"/>
        <w:rPr>
          <w:rFonts w:cs="David" w:hint="cs"/>
          <w:rtl/>
        </w:rPr>
      </w:pPr>
    </w:p>
    <w:p w14:paraId="08E0EC75" w14:textId="77777777" w:rsidR="00293AF5" w:rsidRDefault="00293AF5" w:rsidP="00293AF5">
      <w:pPr>
        <w:bidi/>
        <w:ind w:firstLine="720"/>
        <w:jc w:val="both"/>
        <w:rPr>
          <w:rFonts w:cs="David" w:hint="cs"/>
          <w:rtl/>
        </w:rPr>
      </w:pPr>
      <w:r>
        <w:rPr>
          <w:rFonts w:cs="David" w:hint="cs"/>
          <w:rtl/>
        </w:rPr>
        <w:t>פסקה (8) קיימת גם בסעיף של האזנת סתר, שזה לא פוגע בהוראות סעיף 6 לחוק המשכן, שאומר שכל פעולה שבעל תפקיד רשאי לעשות, אם הוא רוצה לעשות אותה במשכן הוא צריך אישור של יו"ר הכנסת, מעבר לצו.</w:t>
      </w:r>
    </w:p>
    <w:p w14:paraId="37DC00D2" w14:textId="77777777" w:rsidR="00293AF5" w:rsidRDefault="00293AF5" w:rsidP="00293AF5">
      <w:pPr>
        <w:bidi/>
        <w:jc w:val="both"/>
        <w:rPr>
          <w:rFonts w:cs="David" w:hint="cs"/>
          <w:rtl/>
        </w:rPr>
      </w:pPr>
    </w:p>
    <w:p w14:paraId="0E185A99" w14:textId="77777777" w:rsidR="00293AF5" w:rsidRDefault="00293AF5" w:rsidP="00293AF5">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57585F0C" w14:textId="77777777" w:rsidR="00293AF5" w:rsidRDefault="00293AF5" w:rsidP="00293AF5">
      <w:pPr>
        <w:bidi/>
        <w:jc w:val="both"/>
        <w:rPr>
          <w:rFonts w:cs="David" w:hint="cs"/>
          <w:u w:val="single"/>
          <w:rtl/>
        </w:rPr>
      </w:pPr>
    </w:p>
    <w:p w14:paraId="7443236D" w14:textId="77777777" w:rsidR="00293AF5" w:rsidRDefault="00293AF5" w:rsidP="00293AF5">
      <w:pPr>
        <w:bidi/>
        <w:ind w:firstLine="720"/>
        <w:jc w:val="both"/>
        <w:rPr>
          <w:rFonts w:cs="David" w:hint="cs"/>
          <w:rtl/>
        </w:rPr>
      </w:pPr>
      <w:r>
        <w:rPr>
          <w:rFonts w:cs="David" w:hint="cs"/>
          <w:rtl/>
        </w:rPr>
        <w:t xml:space="preserve">זה ברור. אני מציע שנעבור על ההסתייגויות, נצביע קודם על ההסתייגות ואחר כך, בהיעדר מי שינמק אותן, נקריא אותן ונצביע עליהן. </w:t>
      </w:r>
    </w:p>
    <w:p w14:paraId="4EB30528" w14:textId="77777777" w:rsidR="00293AF5" w:rsidRDefault="00293AF5" w:rsidP="00293AF5">
      <w:pPr>
        <w:bidi/>
        <w:jc w:val="both"/>
        <w:rPr>
          <w:rFonts w:cs="David" w:hint="cs"/>
          <w:rtl/>
        </w:rPr>
      </w:pPr>
    </w:p>
    <w:p w14:paraId="44D9B369" w14:textId="77777777" w:rsidR="00293AF5" w:rsidRPr="002D0E69" w:rsidRDefault="00293AF5" w:rsidP="00293AF5">
      <w:pPr>
        <w:bidi/>
        <w:jc w:val="both"/>
        <w:rPr>
          <w:rFonts w:cs="David" w:hint="cs"/>
          <w:u w:val="single"/>
          <w:rtl/>
        </w:rPr>
      </w:pPr>
      <w:r w:rsidRPr="002D0E69">
        <w:rPr>
          <w:rFonts w:cs="David" w:hint="cs"/>
          <w:u w:val="single"/>
          <w:rtl/>
        </w:rPr>
        <w:t>ארבל</w:t>
      </w:r>
      <w:r>
        <w:rPr>
          <w:rFonts w:cs="David" w:hint="cs"/>
          <w:u w:val="single"/>
          <w:rtl/>
        </w:rPr>
        <w:t xml:space="preserve"> אסטרחן:</w:t>
      </w:r>
    </w:p>
    <w:p w14:paraId="6EC4A1DA" w14:textId="77777777" w:rsidR="00293AF5" w:rsidRDefault="00293AF5" w:rsidP="00293AF5">
      <w:pPr>
        <w:bidi/>
        <w:jc w:val="both"/>
        <w:rPr>
          <w:rFonts w:cs="David" w:hint="cs"/>
          <w:rtl/>
        </w:rPr>
      </w:pPr>
    </w:p>
    <w:p w14:paraId="088218D1" w14:textId="77777777" w:rsidR="00293AF5" w:rsidRDefault="00293AF5" w:rsidP="00293AF5">
      <w:pPr>
        <w:bidi/>
        <w:ind w:firstLine="720"/>
        <w:jc w:val="both"/>
        <w:rPr>
          <w:rFonts w:cs="David" w:hint="cs"/>
          <w:rtl/>
        </w:rPr>
      </w:pPr>
      <w:r>
        <w:rPr>
          <w:rFonts w:cs="David" w:hint="cs"/>
          <w:rtl/>
        </w:rPr>
        <w:t xml:space="preserve">הן גם לא מתאימות. הגישו ארבעת חברי סיעת חד"ש הסתייגות אחת. הם רצו להגיד במקום "שופט בית משפט עליון רשאי בצו" לומר "ועדת הכנסת, ברוב של שני שליש מחבריה, רשאית לקבוע". זה מסכל את כל החוק. </w:t>
      </w:r>
    </w:p>
    <w:p w14:paraId="01FEBDB5" w14:textId="77777777" w:rsidR="00293AF5" w:rsidRDefault="00293AF5" w:rsidP="00293AF5">
      <w:pPr>
        <w:bidi/>
        <w:jc w:val="both"/>
        <w:rPr>
          <w:rFonts w:cs="David" w:hint="cs"/>
          <w:rtl/>
        </w:rPr>
      </w:pPr>
    </w:p>
    <w:p w14:paraId="24C06993" w14:textId="77777777" w:rsidR="00293AF5" w:rsidRDefault="00293AF5" w:rsidP="00293AF5">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049EF550" w14:textId="77777777" w:rsidR="00293AF5" w:rsidRDefault="00293AF5" w:rsidP="00293AF5">
      <w:pPr>
        <w:bidi/>
        <w:jc w:val="both"/>
        <w:rPr>
          <w:rFonts w:cs="David" w:hint="cs"/>
          <w:u w:val="single"/>
          <w:rtl/>
        </w:rPr>
      </w:pPr>
    </w:p>
    <w:p w14:paraId="6135BE6D" w14:textId="77777777" w:rsidR="00293AF5" w:rsidRDefault="00293AF5" w:rsidP="00293AF5">
      <w:pPr>
        <w:bidi/>
        <w:ind w:firstLine="720"/>
        <w:jc w:val="both"/>
        <w:rPr>
          <w:rFonts w:cs="David" w:hint="cs"/>
          <w:rtl/>
        </w:rPr>
      </w:pPr>
      <w:r>
        <w:rPr>
          <w:rFonts w:cs="David" w:hint="cs"/>
          <w:rtl/>
        </w:rPr>
        <w:t xml:space="preserve">זכותם. </w:t>
      </w:r>
    </w:p>
    <w:p w14:paraId="65D7368F" w14:textId="77777777" w:rsidR="00293AF5" w:rsidRDefault="00293AF5" w:rsidP="00293AF5">
      <w:pPr>
        <w:bidi/>
        <w:jc w:val="both"/>
        <w:rPr>
          <w:rFonts w:cs="David" w:hint="cs"/>
          <w:rtl/>
        </w:rPr>
      </w:pPr>
    </w:p>
    <w:p w14:paraId="0C54F96C" w14:textId="77777777" w:rsidR="00293AF5" w:rsidRPr="002D0E69" w:rsidRDefault="00293AF5" w:rsidP="00293AF5">
      <w:pPr>
        <w:bidi/>
        <w:jc w:val="both"/>
        <w:rPr>
          <w:rFonts w:cs="David" w:hint="cs"/>
          <w:u w:val="single"/>
          <w:rtl/>
        </w:rPr>
      </w:pPr>
      <w:r w:rsidRPr="002D0E69">
        <w:rPr>
          <w:rFonts w:cs="David" w:hint="cs"/>
          <w:u w:val="single"/>
          <w:rtl/>
        </w:rPr>
        <w:t>ארבל</w:t>
      </w:r>
      <w:r>
        <w:rPr>
          <w:rFonts w:cs="David" w:hint="cs"/>
          <w:u w:val="single"/>
          <w:rtl/>
        </w:rPr>
        <w:t xml:space="preserve"> אסטרחן:</w:t>
      </w:r>
    </w:p>
    <w:p w14:paraId="32F1662C" w14:textId="77777777" w:rsidR="00293AF5" w:rsidRDefault="00293AF5" w:rsidP="00293AF5">
      <w:pPr>
        <w:bidi/>
        <w:jc w:val="both"/>
        <w:rPr>
          <w:rFonts w:cs="David" w:hint="cs"/>
          <w:rtl/>
        </w:rPr>
      </w:pPr>
    </w:p>
    <w:p w14:paraId="71E979D4" w14:textId="77777777" w:rsidR="00293AF5" w:rsidRDefault="00293AF5" w:rsidP="00293AF5">
      <w:pPr>
        <w:bidi/>
        <w:ind w:firstLine="720"/>
        <w:jc w:val="both"/>
        <w:rPr>
          <w:rFonts w:cs="David" w:hint="cs"/>
          <w:rtl/>
        </w:rPr>
      </w:pPr>
      <w:r>
        <w:rPr>
          <w:rFonts w:cs="David" w:hint="cs"/>
          <w:rtl/>
        </w:rPr>
        <w:t xml:space="preserve">הסתייגות לא יכולה לשלול את עצם החוק. היום החוק אומר שאפשר לערוך חיפוש לחבר כנסת אם מסירים את החסינות. הצעת החוק הזו באה להגיד שיהיה מקרים שכן יהיה חיפוש כי הוא יישאר סמוי, ולכן לדעתי ההסתייגות שלהם מסכלת את מהות החוק, שמאפשר לערוך חיפוש, ולכן אי-אפשר לכלול אותה. </w:t>
      </w:r>
    </w:p>
    <w:p w14:paraId="24F39DAC" w14:textId="77777777" w:rsidR="00293AF5" w:rsidRDefault="00293AF5" w:rsidP="00293AF5">
      <w:pPr>
        <w:bidi/>
        <w:jc w:val="both"/>
        <w:rPr>
          <w:rFonts w:cs="David" w:hint="cs"/>
          <w:rtl/>
        </w:rPr>
      </w:pPr>
    </w:p>
    <w:p w14:paraId="30F49971" w14:textId="77777777" w:rsidR="00293AF5" w:rsidRDefault="00293AF5" w:rsidP="00293AF5">
      <w:pPr>
        <w:bidi/>
        <w:jc w:val="both"/>
        <w:rPr>
          <w:rFonts w:cs="David" w:hint="cs"/>
          <w:u w:val="single"/>
          <w:rtl/>
        </w:rPr>
      </w:pPr>
      <w:r>
        <w:rPr>
          <w:rFonts w:cs="David" w:hint="cs"/>
          <w:u w:val="single"/>
          <w:rtl/>
        </w:rPr>
        <w:t>עתניאל שנלר</w:t>
      </w:r>
      <w:r w:rsidRPr="00E36EB4">
        <w:rPr>
          <w:rFonts w:cs="David" w:hint="cs"/>
          <w:u w:val="single"/>
          <w:rtl/>
        </w:rPr>
        <w:t>:</w:t>
      </w:r>
    </w:p>
    <w:p w14:paraId="32AF423E" w14:textId="77777777" w:rsidR="00293AF5" w:rsidRDefault="00293AF5" w:rsidP="00293AF5">
      <w:pPr>
        <w:bidi/>
        <w:jc w:val="both"/>
        <w:rPr>
          <w:rFonts w:cs="David" w:hint="cs"/>
          <w:u w:val="single"/>
          <w:rtl/>
        </w:rPr>
      </w:pPr>
    </w:p>
    <w:p w14:paraId="088D153A" w14:textId="77777777" w:rsidR="00293AF5" w:rsidRDefault="00293AF5" w:rsidP="00293AF5">
      <w:pPr>
        <w:bidi/>
        <w:ind w:firstLine="720"/>
        <w:jc w:val="both"/>
        <w:rPr>
          <w:rFonts w:cs="David" w:hint="cs"/>
          <w:rtl/>
        </w:rPr>
      </w:pPr>
      <w:r>
        <w:rPr>
          <w:rFonts w:cs="David" w:hint="cs"/>
          <w:rtl/>
        </w:rPr>
        <w:t xml:space="preserve">אפשר להצביע נגד. </w:t>
      </w:r>
    </w:p>
    <w:p w14:paraId="2773F73D" w14:textId="77777777" w:rsidR="00293AF5" w:rsidRDefault="00293AF5" w:rsidP="00293AF5">
      <w:pPr>
        <w:bidi/>
        <w:jc w:val="both"/>
        <w:rPr>
          <w:rFonts w:cs="David" w:hint="cs"/>
          <w:rtl/>
        </w:rPr>
      </w:pPr>
    </w:p>
    <w:p w14:paraId="26E0963C" w14:textId="77777777" w:rsidR="00293AF5" w:rsidRPr="002D0E69" w:rsidRDefault="00293AF5" w:rsidP="00293AF5">
      <w:pPr>
        <w:bidi/>
        <w:jc w:val="both"/>
        <w:rPr>
          <w:rFonts w:cs="David" w:hint="cs"/>
          <w:u w:val="single"/>
          <w:rtl/>
        </w:rPr>
      </w:pPr>
      <w:r w:rsidRPr="002D0E69">
        <w:rPr>
          <w:rFonts w:cs="David" w:hint="cs"/>
          <w:u w:val="single"/>
          <w:rtl/>
        </w:rPr>
        <w:t>ארבל</w:t>
      </w:r>
      <w:r>
        <w:rPr>
          <w:rFonts w:cs="David" w:hint="cs"/>
          <w:u w:val="single"/>
          <w:rtl/>
        </w:rPr>
        <w:t xml:space="preserve"> אסטרחן:</w:t>
      </w:r>
    </w:p>
    <w:p w14:paraId="10F042AF" w14:textId="77777777" w:rsidR="00293AF5" w:rsidRDefault="00293AF5" w:rsidP="00293AF5">
      <w:pPr>
        <w:bidi/>
        <w:jc w:val="both"/>
        <w:rPr>
          <w:rFonts w:cs="David" w:hint="cs"/>
          <w:rtl/>
        </w:rPr>
      </w:pPr>
    </w:p>
    <w:p w14:paraId="6C3AE09B" w14:textId="77777777" w:rsidR="00293AF5" w:rsidRDefault="00293AF5" w:rsidP="00293AF5">
      <w:pPr>
        <w:bidi/>
        <w:ind w:firstLine="720"/>
        <w:jc w:val="both"/>
        <w:rPr>
          <w:rFonts w:cs="David" w:hint="cs"/>
          <w:rtl/>
        </w:rPr>
      </w:pPr>
      <w:r>
        <w:rPr>
          <w:rFonts w:cs="David" w:hint="cs"/>
          <w:rtl/>
        </w:rPr>
        <w:t xml:space="preserve">אם הכוונה שלהם היא הסתייגות דיבור, אז אני יכולה לתת להם הסתייגות דיבור. ההסתייגות הזאת, בתוכנה, מאיינת את הכול כי היא אומרת שלא יהיה חיפוש כי ברגע שירצו לעשות חיפוש ויבואו לוועדת הכנסת שתאשר את זה - --  </w:t>
      </w:r>
    </w:p>
    <w:p w14:paraId="29C77A85" w14:textId="77777777" w:rsidR="00293AF5" w:rsidRDefault="00293AF5" w:rsidP="00293AF5">
      <w:pPr>
        <w:bidi/>
        <w:jc w:val="both"/>
        <w:rPr>
          <w:rFonts w:cs="David" w:hint="cs"/>
          <w:rtl/>
        </w:rPr>
      </w:pPr>
    </w:p>
    <w:p w14:paraId="64B3FC7B" w14:textId="77777777" w:rsidR="00293AF5" w:rsidRPr="002C3275" w:rsidRDefault="00293AF5" w:rsidP="00293AF5">
      <w:pPr>
        <w:bidi/>
        <w:jc w:val="both"/>
        <w:rPr>
          <w:rFonts w:cs="David" w:hint="cs"/>
          <w:u w:val="single"/>
          <w:rtl/>
        </w:rPr>
      </w:pPr>
      <w:r w:rsidRPr="002C3275">
        <w:rPr>
          <w:rFonts w:cs="David" w:hint="cs"/>
          <w:u w:val="single"/>
          <w:rtl/>
        </w:rPr>
        <w:t>איל ינון:</w:t>
      </w:r>
    </w:p>
    <w:p w14:paraId="67E9F56A" w14:textId="77777777" w:rsidR="00293AF5" w:rsidRDefault="00293AF5" w:rsidP="00293AF5">
      <w:pPr>
        <w:bidi/>
        <w:jc w:val="both"/>
        <w:rPr>
          <w:rFonts w:cs="David" w:hint="cs"/>
          <w:rtl/>
        </w:rPr>
      </w:pPr>
    </w:p>
    <w:p w14:paraId="1578D195" w14:textId="77777777" w:rsidR="00293AF5" w:rsidRDefault="00293AF5" w:rsidP="00293AF5">
      <w:pPr>
        <w:bidi/>
        <w:ind w:firstLine="720"/>
        <w:jc w:val="both"/>
        <w:rPr>
          <w:rFonts w:cs="David" w:hint="cs"/>
          <w:rtl/>
        </w:rPr>
      </w:pPr>
      <w:r>
        <w:rPr>
          <w:rFonts w:cs="David" w:hint="cs"/>
          <w:rtl/>
        </w:rPr>
        <w:t xml:space="preserve">הסברת להם את זה? יכול להיות שהיו מנסחים בצורה שתאפשר להם לנמק במליאה. </w:t>
      </w:r>
    </w:p>
    <w:p w14:paraId="570CEE16" w14:textId="77777777" w:rsidR="00293AF5" w:rsidRDefault="00293AF5" w:rsidP="00293AF5">
      <w:pPr>
        <w:bidi/>
        <w:jc w:val="both"/>
        <w:rPr>
          <w:rFonts w:cs="David" w:hint="cs"/>
          <w:rtl/>
        </w:rPr>
      </w:pPr>
    </w:p>
    <w:p w14:paraId="26169B3C" w14:textId="77777777" w:rsidR="00293AF5" w:rsidRDefault="00293AF5" w:rsidP="00293AF5">
      <w:pPr>
        <w:bidi/>
        <w:jc w:val="both"/>
        <w:rPr>
          <w:rFonts w:cs="David" w:hint="cs"/>
          <w:u w:val="single"/>
          <w:rtl/>
        </w:rPr>
      </w:pPr>
      <w:r>
        <w:rPr>
          <w:rFonts w:cs="David" w:hint="cs"/>
          <w:u w:val="single"/>
          <w:rtl/>
        </w:rPr>
        <w:t>עתניאל שנלר</w:t>
      </w:r>
      <w:r w:rsidRPr="00E36EB4">
        <w:rPr>
          <w:rFonts w:cs="David" w:hint="cs"/>
          <w:u w:val="single"/>
          <w:rtl/>
        </w:rPr>
        <w:t>:</w:t>
      </w:r>
    </w:p>
    <w:p w14:paraId="4C4E0D16" w14:textId="77777777" w:rsidR="00293AF5" w:rsidRDefault="00293AF5" w:rsidP="00293AF5">
      <w:pPr>
        <w:bidi/>
        <w:jc w:val="both"/>
        <w:rPr>
          <w:rFonts w:cs="David" w:hint="cs"/>
          <w:u w:val="single"/>
          <w:rtl/>
        </w:rPr>
      </w:pPr>
    </w:p>
    <w:p w14:paraId="6958D8FC" w14:textId="77777777" w:rsidR="00293AF5" w:rsidRDefault="00293AF5" w:rsidP="00293AF5">
      <w:pPr>
        <w:bidi/>
        <w:ind w:firstLine="720"/>
        <w:jc w:val="both"/>
        <w:rPr>
          <w:rFonts w:cs="David" w:hint="cs"/>
          <w:rtl/>
        </w:rPr>
      </w:pPr>
      <w:r>
        <w:rPr>
          <w:rFonts w:cs="David" w:hint="cs"/>
          <w:rtl/>
        </w:rPr>
        <w:t xml:space="preserve">אני מציע להעלות את זה ולהוריד. זה יהיה יותר פשוט, כי אחרת תהיה להם עילה. </w:t>
      </w:r>
    </w:p>
    <w:p w14:paraId="10892D24" w14:textId="77777777" w:rsidR="00293AF5" w:rsidRDefault="00293AF5" w:rsidP="00293AF5">
      <w:pPr>
        <w:bidi/>
        <w:jc w:val="both"/>
        <w:rPr>
          <w:rFonts w:cs="David" w:hint="cs"/>
          <w:rtl/>
        </w:rPr>
      </w:pPr>
    </w:p>
    <w:p w14:paraId="79957FA3" w14:textId="77777777" w:rsidR="00293AF5" w:rsidRDefault="00293AF5" w:rsidP="00293AF5">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774E8DF1" w14:textId="77777777" w:rsidR="00293AF5" w:rsidRDefault="00293AF5" w:rsidP="00293AF5">
      <w:pPr>
        <w:bidi/>
        <w:jc w:val="both"/>
        <w:rPr>
          <w:rFonts w:cs="David" w:hint="cs"/>
          <w:u w:val="single"/>
          <w:rtl/>
        </w:rPr>
      </w:pPr>
    </w:p>
    <w:p w14:paraId="1BA84EF7" w14:textId="77777777" w:rsidR="00293AF5" w:rsidRDefault="00293AF5" w:rsidP="00293AF5">
      <w:pPr>
        <w:bidi/>
        <w:ind w:firstLine="720"/>
        <w:jc w:val="both"/>
        <w:rPr>
          <w:rFonts w:cs="David" w:hint="cs"/>
          <w:rtl/>
        </w:rPr>
      </w:pPr>
      <w:r>
        <w:rPr>
          <w:rFonts w:cs="David" w:hint="cs"/>
          <w:rtl/>
        </w:rPr>
        <w:t>אני מסכים. נצביע על ההסתייגות ונאפשר לך לנסח את ההסתייגות מולם, באופן שלא יערער את החוק מיסודו אבל יהיה קרוב למה שהם רוצים.</w:t>
      </w:r>
    </w:p>
    <w:p w14:paraId="22EA0950" w14:textId="77777777" w:rsidR="00293AF5" w:rsidRDefault="00293AF5" w:rsidP="00293AF5">
      <w:pPr>
        <w:bidi/>
        <w:jc w:val="both"/>
        <w:rPr>
          <w:rFonts w:cs="David" w:hint="cs"/>
          <w:rtl/>
        </w:rPr>
      </w:pPr>
    </w:p>
    <w:p w14:paraId="077402A8" w14:textId="77777777" w:rsidR="00293AF5" w:rsidRDefault="00293AF5" w:rsidP="00293AF5">
      <w:pPr>
        <w:bidi/>
        <w:jc w:val="both"/>
        <w:rPr>
          <w:rFonts w:cs="David" w:hint="cs"/>
          <w:u w:val="single"/>
          <w:rtl/>
        </w:rPr>
      </w:pPr>
      <w:r>
        <w:rPr>
          <w:rFonts w:cs="David" w:hint="cs"/>
          <w:u w:val="single"/>
          <w:rtl/>
        </w:rPr>
        <w:t>רחל אדטו</w:t>
      </w:r>
      <w:r w:rsidRPr="00E36EB4">
        <w:rPr>
          <w:rFonts w:cs="David" w:hint="cs"/>
          <w:u w:val="single"/>
          <w:rtl/>
        </w:rPr>
        <w:t>:</w:t>
      </w:r>
    </w:p>
    <w:p w14:paraId="08968A2D" w14:textId="77777777" w:rsidR="00293AF5" w:rsidRPr="00E36EB4" w:rsidRDefault="00293AF5" w:rsidP="00293AF5">
      <w:pPr>
        <w:bidi/>
        <w:jc w:val="both"/>
        <w:rPr>
          <w:rFonts w:cs="David" w:hint="cs"/>
          <w:u w:val="single"/>
          <w:rtl/>
        </w:rPr>
      </w:pPr>
    </w:p>
    <w:p w14:paraId="123F9B18" w14:textId="77777777" w:rsidR="00293AF5" w:rsidRDefault="00293AF5" w:rsidP="00293AF5">
      <w:pPr>
        <w:bidi/>
        <w:ind w:firstLine="720"/>
        <w:jc w:val="both"/>
        <w:rPr>
          <w:rFonts w:cs="David" w:hint="cs"/>
          <w:rtl/>
        </w:rPr>
      </w:pPr>
      <w:r>
        <w:rPr>
          <w:rFonts w:cs="David" w:hint="cs"/>
          <w:rtl/>
        </w:rPr>
        <w:t xml:space="preserve">אם היה מישהו שזה מאוד חשוב לו היה יכול להיות פה ולדבר על זה. </w:t>
      </w:r>
    </w:p>
    <w:p w14:paraId="2D2DAAC8" w14:textId="77777777" w:rsidR="00293AF5" w:rsidRDefault="00293AF5" w:rsidP="00293AF5">
      <w:pPr>
        <w:bidi/>
        <w:jc w:val="both"/>
        <w:rPr>
          <w:rFonts w:cs="David" w:hint="cs"/>
          <w:rtl/>
        </w:rPr>
      </w:pPr>
    </w:p>
    <w:p w14:paraId="4BFD83F0" w14:textId="77777777" w:rsidR="00293AF5" w:rsidRPr="002D0E69" w:rsidRDefault="00293AF5" w:rsidP="00293AF5">
      <w:pPr>
        <w:bidi/>
        <w:jc w:val="both"/>
        <w:rPr>
          <w:rFonts w:cs="David" w:hint="cs"/>
          <w:u w:val="single"/>
          <w:rtl/>
        </w:rPr>
      </w:pPr>
      <w:r w:rsidRPr="002D0E69">
        <w:rPr>
          <w:rFonts w:cs="David" w:hint="cs"/>
          <w:u w:val="single"/>
          <w:rtl/>
        </w:rPr>
        <w:t>ארבל</w:t>
      </w:r>
      <w:r>
        <w:rPr>
          <w:rFonts w:cs="David" w:hint="cs"/>
          <w:u w:val="single"/>
          <w:rtl/>
        </w:rPr>
        <w:t xml:space="preserve"> אסטרחן:</w:t>
      </w:r>
    </w:p>
    <w:p w14:paraId="57BB5A63" w14:textId="77777777" w:rsidR="00293AF5" w:rsidRDefault="00293AF5" w:rsidP="00293AF5">
      <w:pPr>
        <w:bidi/>
        <w:jc w:val="both"/>
        <w:rPr>
          <w:rFonts w:cs="David" w:hint="cs"/>
          <w:rtl/>
        </w:rPr>
      </w:pPr>
    </w:p>
    <w:p w14:paraId="49877DC0" w14:textId="77777777" w:rsidR="00293AF5" w:rsidRDefault="00293AF5" w:rsidP="00293AF5">
      <w:pPr>
        <w:bidi/>
        <w:ind w:firstLine="720"/>
        <w:jc w:val="both"/>
        <w:rPr>
          <w:rFonts w:cs="David" w:hint="cs"/>
          <w:rtl/>
        </w:rPr>
      </w:pPr>
      <w:r>
        <w:rPr>
          <w:rFonts w:cs="David" w:hint="cs"/>
          <w:rtl/>
        </w:rPr>
        <w:t xml:space="preserve">אדבר אתם, אנסה לשכנע אותם לכלול הסתייגות דיבור. זה לא רק לשנות את זה, צריך לשנות פה המון דברים. זה ממש הופך הכול, לכן הייתי אומרת להם שהם לא יכולים לכלול את זה ובמקום זה יקבלו הסתייגות דיבור. </w:t>
      </w:r>
    </w:p>
    <w:p w14:paraId="6DF01D44" w14:textId="77777777" w:rsidR="00293AF5" w:rsidRDefault="00293AF5" w:rsidP="00293AF5">
      <w:pPr>
        <w:bidi/>
        <w:ind w:firstLine="720"/>
        <w:jc w:val="both"/>
        <w:rPr>
          <w:rFonts w:cs="David" w:hint="cs"/>
          <w:rtl/>
        </w:rPr>
      </w:pPr>
    </w:p>
    <w:p w14:paraId="2F9FB6D6" w14:textId="77777777" w:rsidR="00293AF5" w:rsidRDefault="00293AF5" w:rsidP="00293AF5">
      <w:pPr>
        <w:bidi/>
        <w:ind w:firstLine="720"/>
        <w:jc w:val="both"/>
        <w:rPr>
          <w:rFonts w:cs="David" w:hint="cs"/>
          <w:rtl/>
        </w:rPr>
      </w:pPr>
      <w:r>
        <w:rPr>
          <w:rFonts w:cs="David" w:hint="cs"/>
          <w:rtl/>
        </w:rPr>
        <w:t xml:space="preserve">ההסתייגות השניה אומרת שהבקשה תוגש על-ידי היועץ המשפטי לאחר שאושרה על-ידי נשיא בית המשפט העליון. אז היא מוגשת לעליון באישור נשיא העליון </w:t>
      </w:r>
      <w:r>
        <w:rPr>
          <w:rFonts w:cs="David"/>
          <w:rtl/>
        </w:rPr>
        <w:t>–</w:t>
      </w:r>
      <w:r>
        <w:rPr>
          <w:rFonts w:cs="David" w:hint="cs"/>
          <w:rtl/>
        </w:rPr>
        <w:t xml:space="preserve"> זה גם משהו שהוא לא אפשרי. </w:t>
      </w:r>
    </w:p>
    <w:p w14:paraId="1D35F068" w14:textId="77777777" w:rsidR="00293AF5" w:rsidRDefault="00293AF5" w:rsidP="00293AF5">
      <w:pPr>
        <w:bidi/>
        <w:jc w:val="both"/>
        <w:rPr>
          <w:rFonts w:cs="David" w:hint="cs"/>
          <w:rtl/>
        </w:rPr>
      </w:pPr>
    </w:p>
    <w:p w14:paraId="39549641" w14:textId="77777777" w:rsidR="00293AF5" w:rsidRDefault="00293AF5" w:rsidP="00293AF5">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7D151899" w14:textId="77777777" w:rsidR="00293AF5" w:rsidRDefault="00293AF5" w:rsidP="00293AF5">
      <w:pPr>
        <w:bidi/>
        <w:jc w:val="both"/>
        <w:rPr>
          <w:rFonts w:cs="David" w:hint="cs"/>
          <w:u w:val="single"/>
          <w:rtl/>
        </w:rPr>
      </w:pPr>
    </w:p>
    <w:p w14:paraId="2D5D8F62" w14:textId="77777777" w:rsidR="00293AF5" w:rsidRDefault="00293AF5" w:rsidP="00293AF5">
      <w:pPr>
        <w:bidi/>
        <w:ind w:firstLine="720"/>
        <w:jc w:val="both"/>
        <w:rPr>
          <w:rFonts w:cs="David" w:hint="cs"/>
          <w:rtl/>
        </w:rPr>
      </w:pPr>
      <w:r>
        <w:rPr>
          <w:rFonts w:cs="David" w:hint="cs"/>
          <w:rtl/>
        </w:rPr>
        <w:t xml:space="preserve">למה? מותר להם. הם אומרים: אנחנו רוצים פרוצדורה שאומרת ששופט עליון לא ידון בזה בלי שנשיא העליון אישר שהוא מסכים.מותר להם. הוא יגיד: אני מרשה לו לדון לגוף הבקשה, מין קביעת הרכב במירכאות. </w:t>
      </w:r>
    </w:p>
    <w:p w14:paraId="7952685B" w14:textId="77777777" w:rsidR="00293AF5" w:rsidRDefault="00293AF5" w:rsidP="00293AF5">
      <w:pPr>
        <w:bidi/>
        <w:jc w:val="both"/>
        <w:rPr>
          <w:rFonts w:cs="David" w:hint="cs"/>
          <w:rtl/>
        </w:rPr>
      </w:pPr>
    </w:p>
    <w:p w14:paraId="697A6F61" w14:textId="77777777" w:rsidR="00293AF5" w:rsidRPr="002D0E69" w:rsidRDefault="00293AF5" w:rsidP="00293AF5">
      <w:pPr>
        <w:bidi/>
        <w:jc w:val="both"/>
        <w:rPr>
          <w:rFonts w:cs="David" w:hint="cs"/>
          <w:u w:val="single"/>
          <w:rtl/>
        </w:rPr>
      </w:pPr>
      <w:r w:rsidRPr="002D0E69">
        <w:rPr>
          <w:rFonts w:cs="David" w:hint="cs"/>
          <w:u w:val="single"/>
          <w:rtl/>
        </w:rPr>
        <w:t>ארבל</w:t>
      </w:r>
      <w:r>
        <w:rPr>
          <w:rFonts w:cs="David" w:hint="cs"/>
          <w:u w:val="single"/>
          <w:rtl/>
        </w:rPr>
        <w:t xml:space="preserve"> אסטרחן:</w:t>
      </w:r>
    </w:p>
    <w:p w14:paraId="190FD40D" w14:textId="77777777" w:rsidR="00293AF5" w:rsidRDefault="00293AF5" w:rsidP="00293AF5">
      <w:pPr>
        <w:bidi/>
        <w:jc w:val="both"/>
        <w:rPr>
          <w:rFonts w:cs="David" w:hint="cs"/>
          <w:rtl/>
        </w:rPr>
      </w:pPr>
    </w:p>
    <w:p w14:paraId="0F46BB36" w14:textId="77777777" w:rsidR="00293AF5" w:rsidRDefault="00293AF5" w:rsidP="00293AF5">
      <w:pPr>
        <w:bidi/>
        <w:ind w:firstLine="720"/>
        <w:jc w:val="both"/>
        <w:rPr>
          <w:rFonts w:cs="David" w:hint="cs"/>
          <w:rtl/>
        </w:rPr>
      </w:pPr>
      <w:r>
        <w:rPr>
          <w:rFonts w:cs="David" w:hint="cs"/>
          <w:rtl/>
        </w:rPr>
        <w:t xml:space="preserve">חברי סיעת החרוצים רואים שעוברת הצעת חוק בקריאה ראשונה, הם מגישים ישר הסתייגויות לפי הנוסח הקיים, כשמטרתם בעצם דיבור. אדבר אתם ואראה אם אפשר לתת להם שתי הסתייגויות דיבור. </w:t>
      </w:r>
    </w:p>
    <w:p w14:paraId="2788BAD8" w14:textId="77777777" w:rsidR="00293AF5" w:rsidRDefault="00293AF5" w:rsidP="00293AF5">
      <w:pPr>
        <w:bidi/>
        <w:jc w:val="both"/>
        <w:rPr>
          <w:rFonts w:cs="David" w:hint="cs"/>
          <w:rtl/>
        </w:rPr>
      </w:pPr>
    </w:p>
    <w:p w14:paraId="4374BB19" w14:textId="77777777" w:rsidR="00293AF5" w:rsidRDefault="00293AF5" w:rsidP="00293AF5">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703A849F" w14:textId="77777777" w:rsidR="00293AF5" w:rsidRDefault="00293AF5" w:rsidP="00293AF5">
      <w:pPr>
        <w:bidi/>
        <w:jc w:val="both"/>
        <w:rPr>
          <w:rFonts w:cs="David" w:hint="cs"/>
          <w:u w:val="single"/>
          <w:rtl/>
        </w:rPr>
      </w:pPr>
    </w:p>
    <w:p w14:paraId="0FFEC01A" w14:textId="77777777" w:rsidR="00293AF5" w:rsidRDefault="00293AF5" w:rsidP="00293AF5">
      <w:pPr>
        <w:bidi/>
        <w:ind w:firstLine="720"/>
        <w:jc w:val="both"/>
        <w:rPr>
          <w:rFonts w:cs="David" w:hint="cs"/>
          <w:rtl/>
        </w:rPr>
      </w:pPr>
      <w:r>
        <w:rPr>
          <w:rFonts w:cs="David" w:hint="cs"/>
          <w:rtl/>
        </w:rPr>
        <w:t xml:space="preserve">בסדר. אבל אם הם יעמדו על זה אז אין בעיה, אפשר להשאיר. אלה יהיו סדרי משפט חדשים, שאני אזכיר להם כשהם יתקיפו את ההצעות שלי לשינויים במערכת המשפט. </w:t>
      </w:r>
    </w:p>
    <w:p w14:paraId="3B1C4E22" w14:textId="77777777" w:rsidR="00293AF5" w:rsidRDefault="00293AF5" w:rsidP="00293AF5">
      <w:pPr>
        <w:bidi/>
        <w:ind w:firstLine="720"/>
        <w:jc w:val="both"/>
        <w:rPr>
          <w:rFonts w:cs="David" w:hint="cs"/>
          <w:rtl/>
        </w:rPr>
      </w:pPr>
    </w:p>
    <w:p w14:paraId="47EE3A07" w14:textId="77777777" w:rsidR="00293AF5" w:rsidRDefault="00293AF5" w:rsidP="00293AF5">
      <w:pPr>
        <w:bidi/>
        <w:ind w:firstLine="720"/>
        <w:jc w:val="both"/>
        <w:rPr>
          <w:rFonts w:cs="David"/>
          <w:rtl/>
        </w:rPr>
      </w:pPr>
      <w:r>
        <w:rPr>
          <w:rFonts w:cs="David" w:hint="cs"/>
          <w:rtl/>
        </w:rPr>
        <w:t xml:space="preserve">מי בעד הסתייגות הראשונה? </w:t>
      </w:r>
    </w:p>
    <w:p w14:paraId="193509EB" w14:textId="77777777" w:rsidR="00293AF5" w:rsidRPr="00D075AD" w:rsidRDefault="00293AF5" w:rsidP="00293AF5">
      <w:pPr>
        <w:bidi/>
        <w:ind w:firstLine="720"/>
        <w:jc w:val="center"/>
        <w:rPr>
          <w:rFonts w:cs="David" w:hint="cs"/>
          <w:b/>
          <w:bCs/>
          <w:rtl/>
        </w:rPr>
      </w:pPr>
      <w:r w:rsidRPr="00D075AD">
        <w:rPr>
          <w:rFonts w:cs="David" w:hint="cs"/>
          <w:b/>
          <w:bCs/>
          <w:rtl/>
        </w:rPr>
        <w:t>הצבעה</w:t>
      </w:r>
    </w:p>
    <w:p w14:paraId="22CA3B03" w14:textId="77777777" w:rsidR="00293AF5" w:rsidRPr="00D075AD" w:rsidRDefault="00293AF5" w:rsidP="00293AF5">
      <w:pPr>
        <w:bidi/>
        <w:ind w:firstLine="720"/>
        <w:jc w:val="center"/>
        <w:rPr>
          <w:rFonts w:cs="David" w:hint="cs"/>
          <w:b/>
          <w:bCs/>
          <w:rtl/>
        </w:rPr>
      </w:pPr>
    </w:p>
    <w:p w14:paraId="4346B63C" w14:textId="77777777" w:rsidR="00293AF5" w:rsidRPr="00D075AD" w:rsidRDefault="00293AF5" w:rsidP="00293AF5">
      <w:pPr>
        <w:bidi/>
        <w:ind w:firstLine="720"/>
        <w:jc w:val="center"/>
        <w:rPr>
          <w:rFonts w:cs="David" w:hint="cs"/>
          <w:b/>
          <w:bCs/>
          <w:rtl/>
        </w:rPr>
      </w:pPr>
      <w:r w:rsidRPr="00D075AD">
        <w:rPr>
          <w:rFonts w:cs="David" w:hint="cs"/>
          <w:b/>
          <w:bCs/>
          <w:rtl/>
        </w:rPr>
        <w:t xml:space="preserve">בעד ההסתייגות </w:t>
      </w:r>
      <w:r w:rsidRPr="00D075AD">
        <w:rPr>
          <w:rFonts w:cs="David"/>
          <w:b/>
          <w:bCs/>
          <w:rtl/>
        </w:rPr>
        <w:t>–</w:t>
      </w:r>
      <w:r w:rsidRPr="00D075AD">
        <w:rPr>
          <w:rFonts w:cs="David" w:hint="cs"/>
          <w:b/>
          <w:bCs/>
          <w:rtl/>
        </w:rPr>
        <w:t xml:space="preserve"> אין</w:t>
      </w:r>
    </w:p>
    <w:p w14:paraId="0AC9F4F7" w14:textId="77777777" w:rsidR="00293AF5" w:rsidRPr="00D075AD" w:rsidRDefault="00293AF5" w:rsidP="00293AF5">
      <w:pPr>
        <w:bidi/>
        <w:ind w:firstLine="720"/>
        <w:jc w:val="center"/>
        <w:rPr>
          <w:rFonts w:cs="David" w:hint="cs"/>
          <w:b/>
          <w:bCs/>
          <w:rtl/>
        </w:rPr>
      </w:pPr>
      <w:r w:rsidRPr="00D075AD">
        <w:rPr>
          <w:rFonts w:cs="David" w:hint="cs"/>
          <w:b/>
          <w:bCs/>
          <w:rtl/>
        </w:rPr>
        <w:t xml:space="preserve">נגד </w:t>
      </w:r>
      <w:r w:rsidRPr="00D075AD">
        <w:rPr>
          <w:rFonts w:cs="David"/>
          <w:b/>
          <w:bCs/>
          <w:rtl/>
        </w:rPr>
        <w:t>–</w:t>
      </w:r>
      <w:r w:rsidRPr="00D075AD">
        <w:rPr>
          <w:rFonts w:cs="David" w:hint="cs"/>
          <w:b/>
          <w:bCs/>
          <w:rtl/>
        </w:rPr>
        <w:t xml:space="preserve"> 3</w:t>
      </w:r>
    </w:p>
    <w:p w14:paraId="00C7610E" w14:textId="77777777" w:rsidR="00293AF5" w:rsidRPr="00D075AD" w:rsidRDefault="00293AF5" w:rsidP="00293AF5">
      <w:pPr>
        <w:bidi/>
        <w:ind w:firstLine="720"/>
        <w:jc w:val="center"/>
        <w:rPr>
          <w:rFonts w:cs="David" w:hint="cs"/>
          <w:b/>
          <w:bCs/>
          <w:rtl/>
        </w:rPr>
      </w:pPr>
      <w:r w:rsidRPr="00D075AD">
        <w:rPr>
          <w:rFonts w:cs="David" w:hint="cs"/>
          <w:b/>
          <w:bCs/>
          <w:rtl/>
        </w:rPr>
        <w:t xml:space="preserve">נמנעים </w:t>
      </w:r>
      <w:r w:rsidRPr="00D075AD">
        <w:rPr>
          <w:rFonts w:cs="David"/>
          <w:b/>
          <w:bCs/>
          <w:rtl/>
        </w:rPr>
        <w:t>–</w:t>
      </w:r>
      <w:r w:rsidRPr="00D075AD">
        <w:rPr>
          <w:rFonts w:cs="David" w:hint="cs"/>
          <w:b/>
          <w:bCs/>
          <w:rtl/>
        </w:rPr>
        <w:t xml:space="preserve"> אין</w:t>
      </w:r>
    </w:p>
    <w:p w14:paraId="7BE307D6" w14:textId="77777777" w:rsidR="00293AF5" w:rsidRPr="00D075AD" w:rsidRDefault="00293AF5" w:rsidP="00293AF5">
      <w:pPr>
        <w:bidi/>
        <w:ind w:firstLine="720"/>
        <w:jc w:val="center"/>
        <w:rPr>
          <w:rFonts w:cs="David" w:hint="cs"/>
          <w:b/>
          <w:bCs/>
          <w:rtl/>
        </w:rPr>
      </w:pPr>
      <w:r w:rsidRPr="00D075AD">
        <w:rPr>
          <w:rFonts w:cs="David" w:hint="cs"/>
          <w:b/>
          <w:bCs/>
          <w:rtl/>
        </w:rPr>
        <w:t>ההסתייגות נדחתה.</w:t>
      </w:r>
    </w:p>
    <w:p w14:paraId="4FB08DF6" w14:textId="77777777" w:rsidR="00293AF5" w:rsidRDefault="00293AF5" w:rsidP="00293AF5">
      <w:pPr>
        <w:bidi/>
        <w:ind w:firstLine="720"/>
        <w:jc w:val="both"/>
        <w:rPr>
          <w:rFonts w:cs="David" w:hint="cs"/>
          <w:rtl/>
        </w:rPr>
      </w:pPr>
    </w:p>
    <w:p w14:paraId="4342E711" w14:textId="77777777" w:rsidR="00293AF5" w:rsidRDefault="00293AF5" w:rsidP="00293AF5">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78A742B3" w14:textId="77777777" w:rsidR="00293AF5" w:rsidRDefault="00293AF5" w:rsidP="00293AF5">
      <w:pPr>
        <w:bidi/>
        <w:ind w:firstLine="720"/>
        <w:jc w:val="both"/>
        <w:rPr>
          <w:rFonts w:cs="David" w:hint="cs"/>
          <w:rtl/>
        </w:rPr>
      </w:pPr>
    </w:p>
    <w:p w14:paraId="43B6D0D4" w14:textId="77777777" w:rsidR="00293AF5" w:rsidRDefault="00293AF5" w:rsidP="00293AF5">
      <w:pPr>
        <w:bidi/>
        <w:ind w:firstLine="720"/>
        <w:jc w:val="both"/>
        <w:rPr>
          <w:rFonts w:cs="David" w:hint="cs"/>
          <w:rtl/>
        </w:rPr>
      </w:pPr>
      <w:r>
        <w:rPr>
          <w:rFonts w:cs="David" w:hint="cs"/>
          <w:rtl/>
        </w:rPr>
        <w:t>תודה, ההסתייגות נדחתה. מי בעד ההסתייגות השניה? מי נגד?</w:t>
      </w:r>
    </w:p>
    <w:p w14:paraId="57761BF9" w14:textId="77777777" w:rsidR="00293AF5" w:rsidRDefault="00293AF5" w:rsidP="00293AF5">
      <w:pPr>
        <w:bidi/>
        <w:ind w:firstLine="720"/>
        <w:jc w:val="both"/>
        <w:rPr>
          <w:rFonts w:cs="David" w:hint="cs"/>
          <w:rtl/>
        </w:rPr>
      </w:pPr>
    </w:p>
    <w:p w14:paraId="691BF9D2" w14:textId="77777777" w:rsidR="00293AF5" w:rsidRPr="00D075AD" w:rsidRDefault="00293AF5" w:rsidP="00293AF5">
      <w:pPr>
        <w:bidi/>
        <w:ind w:firstLine="720"/>
        <w:jc w:val="center"/>
        <w:rPr>
          <w:rFonts w:cs="David" w:hint="cs"/>
          <w:b/>
          <w:bCs/>
          <w:rtl/>
        </w:rPr>
      </w:pPr>
      <w:r w:rsidRPr="00D075AD">
        <w:rPr>
          <w:rFonts w:cs="David" w:hint="cs"/>
          <w:b/>
          <w:bCs/>
          <w:rtl/>
        </w:rPr>
        <w:t>הצבעה</w:t>
      </w:r>
    </w:p>
    <w:p w14:paraId="714BC960" w14:textId="77777777" w:rsidR="00293AF5" w:rsidRPr="00D075AD" w:rsidRDefault="00293AF5" w:rsidP="00293AF5">
      <w:pPr>
        <w:bidi/>
        <w:ind w:firstLine="720"/>
        <w:jc w:val="center"/>
        <w:rPr>
          <w:rFonts w:cs="David" w:hint="cs"/>
          <w:b/>
          <w:bCs/>
          <w:rtl/>
        </w:rPr>
      </w:pPr>
    </w:p>
    <w:p w14:paraId="03794AC9" w14:textId="77777777" w:rsidR="00293AF5" w:rsidRPr="00D075AD" w:rsidRDefault="00293AF5" w:rsidP="00293AF5">
      <w:pPr>
        <w:bidi/>
        <w:ind w:firstLine="720"/>
        <w:jc w:val="center"/>
        <w:rPr>
          <w:rFonts w:cs="David" w:hint="cs"/>
          <w:b/>
          <w:bCs/>
          <w:rtl/>
        </w:rPr>
      </w:pPr>
      <w:r w:rsidRPr="00D075AD">
        <w:rPr>
          <w:rFonts w:cs="David" w:hint="cs"/>
          <w:b/>
          <w:bCs/>
          <w:rtl/>
        </w:rPr>
        <w:t xml:space="preserve">בעד ההסתייגות </w:t>
      </w:r>
      <w:r w:rsidRPr="00D075AD">
        <w:rPr>
          <w:rFonts w:cs="David"/>
          <w:b/>
          <w:bCs/>
          <w:rtl/>
        </w:rPr>
        <w:t>–</w:t>
      </w:r>
      <w:r w:rsidRPr="00D075AD">
        <w:rPr>
          <w:rFonts w:cs="David" w:hint="cs"/>
          <w:b/>
          <w:bCs/>
          <w:rtl/>
        </w:rPr>
        <w:t xml:space="preserve"> אין</w:t>
      </w:r>
    </w:p>
    <w:p w14:paraId="5F36AB81" w14:textId="77777777" w:rsidR="00293AF5" w:rsidRPr="00D075AD" w:rsidRDefault="00293AF5" w:rsidP="00293AF5">
      <w:pPr>
        <w:bidi/>
        <w:ind w:firstLine="720"/>
        <w:jc w:val="center"/>
        <w:rPr>
          <w:rFonts w:cs="David" w:hint="cs"/>
          <w:b/>
          <w:bCs/>
          <w:rtl/>
        </w:rPr>
      </w:pPr>
      <w:r w:rsidRPr="00D075AD">
        <w:rPr>
          <w:rFonts w:cs="David" w:hint="cs"/>
          <w:b/>
          <w:bCs/>
          <w:rtl/>
        </w:rPr>
        <w:t xml:space="preserve">נגד </w:t>
      </w:r>
      <w:r w:rsidRPr="00D075AD">
        <w:rPr>
          <w:rFonts w:cs="David"/>
          <w:b/>
          <w:bCs/>
          <w:rtl/>
        </w:rPr>
        <w:t>–</w:t>
      </w:r>
      <w:r w:rsidRPr="00D075AD">
        <w:rPr>
          <w:rFonts w:cs="David" w:hint="cs"/>
          <w:b/>
          <w:bCs/>
          <w:rtl/>
        </w:rPr>
        <w:t xml:space="preserve"> 3</w:t>
      </w:r>
    </w:p>
    <w:p w14:paraId="4F5E4D54" w14:textId="77777777" w:rsidR="00293AF5" w:rsidRPr="00D075AD" w:rsidRDefault="00293AF5" w:rsidP="00293AF5">
      <w:pPr>
        <w:bidi/>
        <w:ind w:firstLine="720"/>
        <w:jc w:val="center"/>
        <w:rPr>
          <w:rFonts w:cs="David" w:hint="cs"/>
          <w:b/>
          <w:bCs/>
          <w:rtl/>
        </w:rPr>
      </w:pPr>
      <w:r w:rsidRPr="00D075AD">
        <w:rPr>
          <w:rFonts w:cs="David" w:hint="cs"/>
          <w:b/>
          <w:bCs/>
          <w:rtl/>
        </w:rPr>
        <w:t xml:space="preserve">נמנעים </w:t>
      </w:r>
      <w:r w:rsidRPr="00D075AD">
        <w:rPr>
          <w:rFonts w:cs="David"/>
          <w:b/>
          <w:bCs/>
          <w:rtl/>
        </w:rPr>
        <w:t>–</w:t>
      </w:r>
      <w:r w:rsidRPr="00D075AD">
        <w:rPr>
          <w:rFonts w:cs="David" w:hint="cs"/>
          <w:b/>
          <w:bCs/>
          <w:rtl/>
        </w:rPr>
        <w:t xml:space="preserve"> אין</w:t>
      </w:r>
    </w:p>
    <w:p w14:paraId="6FC964B5" w14:textId="77777777" w:rsidR="00293AF5" w:rsidRPr="00D075AD" w:rsidRDefault="00293AF5" w:rsidP="00293AF5">
      <w:pPr>
        <w:bidi/>
        <w:ind w:firstLine="720"/>
        <w:jc w:val="center"/>
        <w:rPr>
          <w:rFonts w:cs="David" w:hint="cs"/>
          <w:b/>
          <w:bCs/>
          <w:rtl/>
        </w:rPr>
      </w:pPr>
      <w:r w:rsidRPr="00D075AD">
        <w:rPr>
          <w:rFonts w:cs="David" w:hint="cs"/>
          <w:b/>
          <w:bCs/>
          <w:rtl/>
        </w:rPr>
        <w:t>ההסתייגות נדחתה.</w:t>
      </w:r>
    </w:p>
    <w:p w14:paraId="1C2961C0" w14:textId="77777777" w:rsidR="00293AF5" w:rsidRDefault="00293AF5" w:rsidP="00293AF5">
      <w:pPr>
        <w:bidi/>
        <w:jc w:val="both"/>
        <w:rPr>
          <w:rFonts w:cs="David" w:hint="cs"/>
          <w:rtl/>
        </w:rPr>
      </w:pPr>
    </w:p>
    <w:p w14:paraId="7A97CF19" w14:textId="77777777" w:rsidR="00293AF5" w:rsidRDefault="00293AF5" w:rsidP="00293AF5">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2CF0F5CF" w14:textId="77777777" w:rsidR="00293AF5" w:rsidRDefault="00293AF5" w:rsidP="00293AF5">
      <w:pPr>
        <w:bidi/>
        <w:jc w:val="both"/>
        <w:rPr>
          <w:rFonts w:cs="David" w:hint="cs"/>
          <w:rtl/>
        </w:rPr>
      </w:pPr>
    </w:p>
    <w:p w14:paraId="3312C644" w14:textId="77777777" w:rsidR="00293AF5" w:rsidRDefault="00293AF5" w:rsidP="00293AF5">
      <w:pPr>
        <w:bidi/>
        <w:ind w:firstLine="720"/>
        <w:jc w:val="both"/>
        <w:rPr>
          <w:rFonts w:cs="David" w:hint="cs"/>
          <w:rtl/>
        </w:rPr>
      </w:pPr>
      <w:r>
        <w:rPr>
          <w:rFonts w:cs="David" w:hint="cs"/>
          <w:rtl/>
        </w:rPr>
        <w:t xml:space="preserve">תודה, ההסתייגות השניה נדחתה. </w:t>
      </w:r>
    </w:p>
    <w:p w14:paraId="724CDDCA" w14:textId="77777777" w:rsidR="00293AF5" w:rsidRDefault="00293AF5" w:rsidP="00293AF5">
      <w:pPr>
        <w:bidi/>
        <w:ind w:firstLine="720"/>
        <w:jc w:val="both"/>
        <w:rPr>
          <w:rFonts w:cs="David" w:hint="cs"/>
          <w:rtl/>
        </w:rPr>
      </w:pPr>
    </w:p>
    <w:p w14:paraId="09E58C57" w14:textId="77777777" w:rsidR="00293AF5" w:rsidRDefault="00293AF5" w:rsidP="00293AF5">
      <w:pPr>
        <w:bidi/>
        <w:ind w:firstLine="720"/>
        <w:jc w:val="both"/>
        <w:rPr>
          <w:rFonts w:cs="David" w:hint="cs"/>
          <w:rtl/>
        </w:rPr>
      </w:pPr>
      <w:r>
        <w:rPr>
          <w:rFonts w:cs="David" w:hint="cs"/>
          <w:rtl/>
        </w:rPr>
        <w:t xml:space="preserve">עכשיו נצביע על החוק, בתוספת ההערות והתיקונים שהועברו כאן על-ידי ארבל, תוך שאני מבהיר שאאפשר לנציגי משרד המשפטים, לבקשתם, שבמידה שעד יום שני יתברר שיש פה משהו דרמטי שמחייב להביא אותו בפני הוועדה נמתין עד יום שני, ואם לא </w:t>
      </w:r>
      <w:r>
        <w:rPr>
          <w:rFonts w:cs="David"/>
          <w:rtl/>
        </w:rPr>
        <w:t>–</w:t>
      </w:r>
      <w:r>
        <w:rPr>
          <w:rFonts w:cs="David" w:hint="cs"/>
          <w:rtl/>
        </w:rPr>
        <w:t xml:space="preserve"> נניח ביום שני את הצעת החוק, בהנחה שתאושר עכשיו בהצבעה. </w:t>
      </w:r>
    </w:p>
    <w:p w14:paraId="4645A61E" w14:textId="77777777" w:rsidR="00293AF5" w:rsidRDefault="00293AF5" w:rsidP="00293AF5">
      <w:pPr>
        <w:bidi/>
        <w:ind w:firstLine="720"/>
        <w:jc w:val="both"/>
        <w:rPr>
          <w:rFonts w:cs="David" w:hint="cs"/>
          <w:rtl/>
        </w:rPr>
      </w:pPr>
    </w:p>
    <w:p w14:paraId="7902B5CB" w14:textId="77777777" w:rsidR="00293AF5" w:rsidRDefault="00293AF5" w:rsidP="00293AF5">
      <w:pPr>
        <w:bidi/>
        <w:ind w:firstLine="720"/>
        <w:jc w:val="both"/>
        <w:rPr>
          <w:rFonts w:cs="David" w:hint="cs"/>
          <w:rtl/>
        </w:rPr>
      </w:pPr>
      <w:r>
        <w:rPr>
          <w:rFonts w:cs="David" w:hint="cs"/>
          <w:rtl/>
        </w:rPr>
        <w:t>מי בעד נוסח הצעת החוק, כפי שהקריאה ארבל, עם התיקונים והשינויים שעליהם דובר?</w:t>
      </w:r>
    </w:p>
    <w:p w14:paraId="78053856" w14:textId="77777777" w:rsidR="00293AF5" w:rsidRDefault="00293AF5" w:rsidP="00293AF5">
      <w:pPr>
        <w:bidi/>
        <w:ind w:firstLine="720"/>
        <w:jc w:val="both"/>
        <w:rPr>
          <w:rFonts w:cs="David" w:hint="cs"/>
          <w:rtl/>
        </w:rPr>
      </w:pPr>
    </w:p>
    <w:p w14:paraId="7B4F245D" w14:textId="77777777" w:rsidR="00293AF5" w:rsidRDefault="00293AF5" w:rsidP="00293AF5">
      <w:pPr>
        <w:bidi/>
        <w:jc w:val="both"/>
        <w:rPr>
          <w:rFonts w:cs="David" w:hint="cs"/>
          <w:rtl/>
        </w:rPr>
      </w:pPr>
    </w:p>
    <w:p w14:paraId="2632FDFF" w14:textId="77777777" w:rsidR="00293AF5" w:rsidRDefault="00293AF5" w:rsidP="00293AF5">
      <w:pPr>
        <w:bidi/>
        <w:jc w:val="center"/>
        <w:rPr>
          <w:rFonts w:cs="David" w:hint="cs"/>
          <w:b/>
          <w:bCs/>
          <w:rtl/>
        </w:rPr>
      </w:pPr>
      <w:r>
        <w:rPr>
          <w:rFonts w:cs="David" w:hint="cs"/>
          <w:b/>
          <w:bCs/>
          <w:rtl/>
        </w:rPr>
        <w:t>הצבעה</w:t>
      </w:r>
    </w:p>
    <w:p w14:paraId="0D46DD02" w14:textId="77777777" w:rsidR="00293AF5" w:rsidRDefault="00293AF5" w:rsidP="00293AF5">
      <w:pPr>
        <w:bidi/>
        <w:jc w:val="center"/>
        <w:rPr>
          <w:rFonts w:cs="David" w:hint="cs"/>
          <w:b/>
          <w:bCs/>
          <w:rtl/>
        </w:rPr>
      </w:pPr>
    </w:p>
    <w:p w14:paraId="72994022" w14:textId="77777777" w:rsidR="00293AF5" w:rsidRPr="000A7847" w:rsidRDefault="00293AF5" w:rsidP="00293AF5">
      <w:pPr>
        <w:bidi/>
        <w:jc w:val="center"/>
        <w:rPr>
          <w:rFonts w:cs="David" w:hint="cs"/>
          <w:b/>
          <w:bCs/>
          <w:rtl/>
        </w:rPr>
      </w:pPr>
      <w:r w:rsidRPr="000A7847">
        <w:rPr>
          <w:rFonts w:cs="David" w:hint="cs"/>
          <w:b/>
          <w:bCs/>
          <w:rtl/>
        </w:rPr>
        <w:t xml:space="preserve">בעד הצעת החוק </w:t>
      </w:r>
      <w:r w:rsidRPr="000A7847">
        <w:rPr>
          <w:rFonts w:cs="David"/>
          <w:b/>
          <w:bCs/>
          <w:rtl/>
        </w:rPr>
        <w:t>–</w:t>
      </w:r>
      <w:r w:rsidRPr="000A7847">
        <w:rPr>
          <w:rFonts w:cs="David" w:hint="cs"/>
          <w:b/>
          <w:bCs/>
          <w:rtl/>
        </w:rPr>
        <w:t xml:space="preserve"> 3</w:t>
      </w:r>
    </w:p>
    <w:p w14:paraId="7C3E5135" w14:textId="77777777" w:rsidR="00293AF5" w:rsidRDefault="00293AF5" w:rsidP="00293AF5">
      <w:pPr>
        <w:bidi/>
        <w:jc w:val="center"/>
        <w:rPr>
          <w:rFonts w:cs="David" w:hint="cs"/>
          <w:b/>
          <w:bCs/>
          <w:rtl/>
        </w:rPr>
      </w:pPr>
      <w:r w:rsidRPr="000A7847">
        <w:rPr>
          <w:rFonts w:cs="David" w:hint="cs"/>
          <w:b/>
          <w:bCs/>
          <w:rtl/>
        </w:rPr>
        <w:t xml:space="preserve">נגד </w:t>
      </w:r>
      <w:r w:rsidRPr="000A7847">
        <w:rPr>
          <w:rFonts w:cs="David"/>
          <w:b/>
          <w:bCs/>
          <w:rtl/>
        </w:rPr>
        <w:t>–</w:t>
      </w:r>
      <w:r w:rsidRPr="000A7847">
        <w:rPr>
          <w:rFonts w:cs="David" w:hint="cs"/>
          <w:b/>
          <w:bCs/>
          <w:rtl/>
        </w:rPr>
        <w:t xml:space="preserve"> אין</w:t>
      </w:r>
    </w:p>
    <w:p w14:paraId="7DBE5E01" w14:textId="77777777" w:rsidR="00293AF5" w:rsidRPr="000A7847" w:rsidRDefault="00293AF5" w:rsidP="00293AF5">
      <w:pPr>
        <w:bidi/>
        <w:jc w:val="center"/>
        <w:rPr>
          <w:rFonts w:cs="David" w:hint="cs"/>
          <w:b/>
          <w:bCs/>
          <w:rtl/>
        </w:rPr>
      </w:pPr>
      <w:r>
        <w:rPr>
          <w:rFonts w:cs="David" w:hint="cs"/>
          <w:b/>
          <w:bCs/>
          <w:rtl/>
        </w:rPr>
        <w:t>נמנעים - אין</w:t>
      </w:r>
    </w:p>
    <w:p w14:paraId="0B294108" w14:textId="77777777" w:rsidR="00293AF5" w:rsidRPr="000A7847" w:rsidRDefault="00293AF5" w:rsidP="00293AF5">
      <w:pPr>
        <w:bidi/>
        <w:jc w:val="center"/>
        <w:rPr>
          <w:rFonts w:cs="David" w:hint="cs"/>
          <w:b/>
          <w:bCs/>
          <w:rtl/>
        </w:rPr>
      </w:pPr>
      <w:r>
        <w:rPr>
          <w:rFonts w:cs="David" w:hint="cs"/>
          <w:b/>
          <w:bCs/>
          <w:rtl/>
        </w:rPr>
        <w:t xml:space="preserve">הצעת החוק </w:t>
      </w:r>
      <w:r w:rsidRPr="000A7847">
        <w:rPr>
          <w:rFonts w:cs="David" w:hint="cs"/>
          <w:b/>
          <w:bCs/>
          <w:rtl/>
        </w:rPr>
        <w:t>אושר</w:t>
      </w:r>
      <w:r>
        <w:rPr>
          <w:rFonts w:cs="David" w:hint="cs"/>
          <w:b/>
          <w:bCs/>
          <w:rtl/>
        </w:rPr>
        <w:t>ה</w:t>
      </w:r>
      <w:r w:rsidRPr="000A7847">
        <w:rPr>
          <w:rFonts w:cs="David" w:hint="cs"/>
          <w:b/>
          <w:bCs/>
          <w:rtl/>
        </w:rPr>
        <w:t>.</w:t>
      </w:r>
    </w:p>
    <w:p w14:paraId="48B07C57" w14:textId="77777777" w:rsidR="00293AF5" w:rsidRDefault="00293AF5" w:rsidP="00293AF5">
      <w:pPr>
        <w:bidi/>
        <w:jc w:val="both"/>
        <w:rPr>
          <w:rFonts w:cs="David" w:hint="cs"/>
          <w:rtl/>
        </w:rPr>
      </w:pPr>
    </w:p>
    <w:p w14:paraId="359EE46E" w14:textId="77777777" w:rsidR="00293AF5" w:rsidRDefault="00293AF5" w:rsidP="00293AF5">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2BAE2D19" w14:textId="77777777" w:rsidR="00293AF5" w:rsidRDefault="00293AF5" w:rsidP="00293AF5">
      <w:pPr>
        <w:bidi/>
        <w:jc w:val="both"/>
        <w:rPr>
          <w:rFonts w:cs="David" w:hint="cs"/>
          <w:rtl/>
        </w:rPr>
      </w:pPr>
    </w:p>
    <w:p w14:paraId="5404E974" w14:textId="77777777" w:rsidR="00293AF5" w:rsidRDefault="00293AF5" w:rsidP="00293AF5">
      <w:pPr>
        <w:bidi/>
        <w:jc w:val="both"/>
        <w:rPr>
          <w:rFonts w:cs="David" w:hint="cs"/>
          <w:rtl/>
        </w:rPr>
      </w:pPr>
      <w:r>
        <w:rPr>
          <w:rFonts w:cs="David" w:hint="cs"/>
          <w:rtl/>
        </w:rPr>
        <w:tab/>
        <w:t xml:space="preserve">תודה. שלושה בעד, אין מתנגדים ואין נמנעים. </w:t>
      </w:r>
    </w:p>
    <w:p w14:paraId="5B7CEB05" w14:textId="77777777" w:rsidR="00293AF5" w:rsidRDefault="00293AF5" w:rsidP="00293AF5">
      <w:pPr>
        <w:bidi/>
        <w:jc w:val="both"/>
        <w:rPr>
          <w:rFonts w:cs="David" w:hint="cs"/>
          <w:rtl/>
        </w:rPr>
      </w:pPr>
    </w:p>
    <w:p w14:paraId="6250FD86" w14:textId="77777777" w:rsidR="00293AF5" w:rsidRDefault="00293AF5" w:rsidP="00293AF5">
      <w:pPr>
        <w:bidi/>
        <w:jc w:val="both"/>
        <w:rPr>
          <w:rFonts w:cs="David" w:hint="cs"/>
          <w:u w:val="single"/>
          <w:rtl/>
        </w:rPr>
      </w:pPr>
      <w:r>
        <w:rPr>
          <w:rFonts w:cs="David" w:hint="cs"/>
          <w:u w:val="single"/>
          <w:rtl/>
        </w:rPr>
        <w:t>עתניאל שנלר</w:t>
      </w:r>
      <w:r w:rsidRPr="00E36EB4">
        <w:rPr>
          <w:rFonts w:cs="David" w:hint="cs"/>
          <w:u w:val="single"/>
          <w:rtl/>
        </w:rPr>
        <w:t>:</w:t>
      </w:r>
    </w:p>
    <w:p w14:paraId="581AEE4C" w14:textId="77777777" w:rsidR="00293AF5" w:rsidRDefault="00293AF5" w:rsidP="00293AF5">
      <w:pPr>
        <w:bidi/>
        <w:jc w:val="both"/>
        <w:rPr>
          <w:rFonts w:cs="David" w:hint="cs"/>
          <w:u w:val="single"/>
          <w:rtl/>
        </w:rPr>
      </w:pPr>
    </w:p>
    <w:p w14:paraId="1C34B3AD" w14:textId="77777777" w:rsidR="00293AF5" w:rsidRDefault="00293AF5" w:rsidP="00293AF5">
      <w:pPr>
        <w:bidi/>
        <w:ind w:firstLine="720"/>
        <w:jc w:val="both"/>
        <w:rPr>
          <w:rFonts w:cs="David" w:hint="cs"/>
          <w:rtl/>
        </w:rPr>
      </w:pPr>
      <w:r>
        <w:rPr>
          <w:rFonts w:cs="David" w:hint="cs"/>
          <w:rtl/>
        </w:rPr>
        <w:t xml:space="preserve">אני מבקש לעשות רביזיה. </w:t>
      </w:r>
    </w:p>
    <w:p w14:paraId="2CDDB410" w14:textId="77777777" w:rsidR="00293AF5" w:rsidRDefault="00293AF5" w:rsidP="00293AF5">
      <w:pPr>
        <w:bidi/>
        <w:jc w:val="both"/>
        <w:rPr>
          <w:rFonts w:cs="David" w:hint="cs"/>
          <w:rtl/>
        </w:rPr>
      </w:pPr>
    </w:p>
    <w:p w14:paraId="505196D7" w14:textId="77777777" w:rsidR="00293AF5" w:rsidRPr="002D0E69" w:rsidRDefault="00293AF5" w:rsidP="00293AF5">
      <w:pPr>
        <w:bidi/>
        <w:jc w:val="both"/>
        <w:rPr>
          <w:rFonts w:cs="David" w:hint="cs"/>
          <w:u w:val="single"/>
          <w:rtl/>
        </w:rPr>
      </w:pPr>
      <w:r w:rsidRPr="002D0E69">
        <w:rPr>
          <w:rFonts w:cs="David" w:hint="cs"/>
          <w:u w:val="single"/>
          <w:rtl/>
        </w:rPr>
        <w:t>ארבל</w:t>
      </w:r>
      <w:r>
        <w:rPr>
          <w:rFonts w:cs="David" w:hint="cs"/>
          <w:u w:val="single"/>
          <w:rtl/>
        </w:rPr>
        <w:t xml:space="preserve"> אסטרחן:</w:t>
      </w:r>
    </w:p>
    <w:p w14:paraId="65148574" w14:textId="77777777" w:rsidR="00293AF5" w:rsidRDefault="00293AF5" w:rsidP="00293AF5">
      <w:pPr>
        <w:bidi/>
        <w:jc w:val="both"/>
        <w:rPr>
          <w:rFonts w:cs="David" w:hint="cs"/>
          <w:rtl/>
        </w:rPr>
      </w:pPr>
    </w:p>
    <w:p w14:paraId="5F509AB1" w14:textId="77777777" w:rsidR="00293AF5" w:rsidRDefault="00293AF5" w:rsidP="00293AF5">
      <w:pPr>
        <w:bidi/>
        <w:ind w:firstLine="720"/>
        <w:jc w:val="both"/>
        <w:rPr>
          <w:rFonts w:cs="David" w:hint="cs"/>
          <w:rtl/>
        </w:rPr>
      </w:pPr>
      <w:r>
        <w:rPr>
          <w:rFonts w:cs="David" w:hint="cs"/>
          <w:rtl/>
        </w:rPr>
        <w:t xml:space="preserve">אנחנו לא עושים בוועדת הכנסת רביזיות סתם. </w:t>
      </w:r>
    </w:p>
    <w:p w14:paraId="324B5331" w14:textId="77777777" w:rsidR="00293AF5" w:rsidRDefault="00293AF5" w:rsidP="00293AF5">
      <w:pPr>
        <w:bidi/>
        <w:ind w:firstLine="720"/>
        <w:jc w:val="both"/>
        <w:rPr>
          <w:rFonts w:cs="David" w:hint="cs"/>
          <w:rtl/>
        </w:rPr>
      </w:pPr>
    </w:p>
    <w:p w14:paraId="0EC33EF1" w14:textId="77777777" w:rsidR="00293AF5" w:rsidRPr="00A53349" w:rsidRDefault="00293AF5" w:rsidP="00293AF5">
      <w:pPr>
        <w:keepNext/>
        <w:bidi/>
        <w:jc w:val="both"/>
        <w:rPr>
          <w:rFonts w:cs="David" w:hint="cs"/>
          <w:u w:val="single"/>
          <w:rtl/>
        </w:rPr>
      </w:pPr>
      <w:r>
        <w:rPr>
          <w:rFonts w:cs="David" w:hint="cs"/>
          <w:u w:val="single"/>
          <w:rtl/>
        </w:rPr>
        <w:t>עתניאל שנלר:</w:t>
      </w:r>
    </w:p>
    <w:p w14:paraId="7352699B" w14:textId="77777777" w:rsidR="00293AF5" w:rsidRDefault="00293AF5" w:rsidP="00293AF5">
      <w:pPr>
        <w:bidi/>
        <w:ind w:firstLine="720"/>
        <w:jc w:val="both"/>
        <w:rPr>
          <w:rFonts w:cs="David" w:hint="cs"/>
          <w:rtl/>
        </w:rPr>
      </w:pPr>
    </w:p>
    <w:p w14:paraId="3BAA5925" w14:textId="77777777" w:rsidR="00293AF5" w:rsidRDefault="00293AF5" w:rsidP="00293AF5">
      <w:pPr>
        <w:bidi/>
        <w:ind w:firstLine="720"/>
        <w:jc w:val="both"/>
        <w:rPr>
          <w:rFonts w:cs="David" w:hint="cs"/>
          <w:rtl/>
        </w:rPr>
      </w:pPr>
      <w:r>
        <w:rPr>
          <w:rFonts w:cs="David" w:hint="cs"/>
          <w:rtl/>
        </w:rPr>
        <w:t xml:space="preserve">בפעם הקודמת עשו לי תרגיל; גמרנו כאן, הלכתי, אחרי רבע שעה לי שהייתה רביזיה והיה דיון מחדש. </w:t>
      </w:r>
    </w:p>
    <w:p w14:paraId="112AA168" w14:textId="77777777" w:rsidR="00293AF5" w:rsidRDefault="00293AF5" w:rsidP="00293AF5">
      <w:pPr>
        <w:bidi/>
        <w:ind w:firstLine="720"/>
        <w:jc w:val="both"/>
        <w:rPr>
          <w:rFonts w:cs="David" w:hint="cs"/>
          <w:rtl/>
        </w:rPr>
      </w:pPr>
    </w:p>
    <w:p w14:paraId="2B7ED8C4" w14:textId="77777777" w:rsidR="00293AF5" w:rsidRPr="002D0E69" w:rsidRDefault="00293AF5" w:rsidP="00293AF5">
      <w:pPr>
        <w:bidi/>
        <w:jc w:val="both"/>
        <w:rPr>
          <w:rFonts w:cs="David" w:hint="cs"/>
          <w:u w:val="single"/>
          <w:rtl/>
        </w:rPr>
      </w:pPr>
      <w:r w:rsidRPr="002D0E69">
        <w:rPr>
          <w:rFonts w:cs="David" w:hint="cs"/>
          <w:u w:val="single"/>
          <w:rtl/>
        </w:rPr>
        <w:t>ארבל</w:t>
      </w:r>
      <w:r>
        <w:rPr>
          <w:rFonts w:cs="David" w:hint="cs"/>
          <w:u w:val="single"/>
          <w:rtl/>
        </w:rPr>
        <w:t xml:space="preserve"> אסטרחן:</w:t>
      </w:r>
    </w:p>
    <w:p w14:paraId="3C4EA3B5" w14:textId="77777777" w:rsidR="00293AF5" w:rsidRDefault="00293AF5" w:rsidP="00293AF5">
      <w:pPr>
        <w:bidi/>
        <w:ind w:firstLine="720"/>
        <w:jc w:val="both"/>
        <w:rPr>
          <w:rFonts w:cs="David" w:hint="cs"/>
          <w:rtl/>
        </w:rPr>
      </w:pPr>
    </w:p>
    <w:p w14:paraId="2FEB1BB0" w14:textId="77777777" w:rsidR="00293AF5" w:rsidRDefault="00293AF5" w:rsidP="00293AF5">
      <w:pPr>
        <w:bidi/>
        <w:ind w:firstLine="720"/>
        <w:jc w:val="both"/>
        <w:rPr>
          <w:rFonts w:cs="David" w:hint="cs"/>
          <w:rtl/>
        </w:rPr>
      </w:pPr>
      <w:r>
        <w:rPr>
          <w:rFonts w:cs="David" w:hint="cs"/>
          <w:rtl/>
        </w:rPr>
        <w:t xml:space="preserve">אבל רביזיה כזו לא יכולה למנוע רביזיה אחרת. </w:t>
      </w:r>
    </w:p>
    <w:p w14:paraId="69920CF8" w14:textId="77777777" w:rsidR="00293AF5" w:rsidRDefault="00293AF5" w:rsidP="00293AF5">
      <w:pPr>
        <w:bidi/>
        <w:jc w:val="both"/>
        <w:rPr>
          <w:rFonts w:cs="David" w:hint="cs"/>
          <w:rtl/>
        </w:rPr>
      </w:pPr>
    </w:p>
    <w:p w14:paraId="230884BA" w14:textId="77777777" w:rsidR="00293AF5" w:rsidRDefault="00293AF5" w:rsidP="00293AF5">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18D88600" w14:textId="77777777" w:rsidR="00293AF5" w:rsidRDefault="00293AF5" w:rsidP="00293AF5">
      <w:pPr>
        <w:bidi/>
        <w:jc w:val="both"/>
        <w:rPr>
          <w:rFonts w:cs="David" w:hint="cs"/>
          <w:u w:val="single"/>
          <w:rtl/>
        </w:rPr>
      </w:pPr>
    </w:p>
    <w:p w14:paraId="45996AD7" w14:textId="77777777" w:rsidR="00293AF5" w:rsidRDefault="00293AF5" w:rsidP="00293AF5">
      <w:pPr>
        <w:bidi/>
        <w:ind w:firstLine="720"/>
        <w:jc w:val="both"/>
        <w:rPr>
          <w:rFonts w:cs="David" w:hint="cs"/>
          <w:rtl/>
        </w:rPr>
      </w:pPr>
      <w:r>
        <w:rPr>
          <w:rFonts w:cs="David" w:hint="cs"/>
          <w:rtl/>
        </w:rPr>
        <w:t xml:space="preserve">חבר הכנסת שנלר, בהנחה שחתמתי על הנוסח, בזה תם העניין. אגיש ביום שני, אבל אחתום כשיהיה לי נוסח מוכן. </w:t>
      </w:r>
    </w:p>
    <w:p w14:paraId="29A4A6D4" w14:textId="77777777" w:rsidR="00293AF5" w:rsidRDefault="00293AF5" w:rsidP="00293AF5">
      <w:pPr>
        <w:bidi/>
        <w:jc w:val="both"/>
        <w:rPr>
          <w:rFonts w:cs="David" w:hint="cs"/>
          <w:rtl/>
        </w:rPr>
      </w:pPr>
    </w:p>
    <w:p w14:paraId="2CA0DBFF" w14:textId="77777777" w:rsidR="00293AF5" w:rsidRDefault="00293AF5" w:rsidP="00293AF5">
      <w:pPr>
        <w:bidi/>
        <w:jc w:val="both"/>
        <w:rPr>
          <w:rFonts w:cs="David" w:hint="cs"/>
          <w:u w:val="single"/>
          <w:rtl/>
        </w:rPr>
      </w:pPr>
      <w:r>
        <w:rPr>
          <w:rFonts w:cs="David" w:hint="cs"/>
          <w:u w:val="single"/>
          <w:rtl/>
        </w:rPr>
        <w:t>עתניאל שנלר</w:t>
      </w:r>
      <w:r w:rsidRPr="00E36EB4">
        <w:rPr>
          <w:rFonts w:cs="David" w:hint="cs"/>
          <w:u w:val="single"/>
          <w:rtl/>
        </w:rPr>
        <w:t>:</w:t>
      </w:r>
    </w:p>
    <w:p w14:paraId="32249C54" w14:textId="77777777" w:rsidR="00293AF5" w:rsidRDefault="00293AF5" w:rsidP="00293AF5">
      <w:pPr>
        <w:bidi/>
        <w:jc w:val="both"/>
        <w:rPr>
          <w:rFonts w:cs="David" w:hint="cs"/>
          <w:u w:val="single"/>
          <w:rtl/>
        </w:rPr>
      </w:pPr>
    </w:p>
    <w:p w14:paraId="418E226D" w14:textId="77777777" w:rsidR="00293AF5" w:rsidRDefault="00293AF5" w:rsidP="00293AF5">
      <w:pPr>
        <w:bidi/>
        <w:ind w:firstLine="720"/>
        <w:jc w:val="both"/>
        <w:rPr>
          <w:rFonts w:cs="David" w:hint="cs"/>
          <w:rtl/>
        </w:rPr>
      </w:pPr>
      <w:r>
        <w:rPr>
          <w:rFonts w:cs="David" w:hint="cs"/>
          <w:rtl/>
        </w:rPr>
        <w:t xml:space="preserve">מה אכפת לכם? נעשה רביזיה מניעתית. אני בסך הכול רוצה להבטיח שלא יעשו כאן תרגיל. אני מבקש גם הסתייגות דיבור. </w:t>
      </w:r>
    </w:p>
    <w:p w14:paraId="04CB7642" w14:textId="77777777" w:rsidR="00293AF5" w:rsidRDefault="00293AF5" w:rsidP="00293AF5">
      <w:pPr>
        <w:bidi/>
        <w:jc w:val="both"/>
        <w:rPr>
          <w:rFonts w:cs="David" w:hint="cs"/>
          <w:rtl/>
        </w:rPr>
      </w:pPr>
    </w:p>
    <w:p w14:paraId="0C848078" w14:textId="77777777" w:rsidR="00293AF5" w:rsidRDefault="00293AF5" w:rsidP="00293AF5">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524141CD" w14:textId="77777777" w:rsidR="00293AF5" w:rsidRDefault="00293AF5" w:rsidP="00293AF5">
      <w:pPr>
        <w:bidi/>
        <w:jc w:val="both"/>
        <w:rPr>
          <w:rFonts w:cs="David" w:hint="cs"/>
          <w:u w:val="single"/>
          <w:rtl/>
        </w:rPr>
      </w:pPr>
    </w:p>
    <w:p w14:paraId="2C8636E2" w14:textId="77777777" w:rsidR="00293AF5" w:rsidRDefault="00293AF5" w:rsidP="00293AF5">
      <w:pPr>
        <w:bidi/>
        <w:ind w:firstLine="720"/>
        <w:jc w:val="both"/>
        <w:rPr>
          <w:rFonts w:cs="David" w:hint="cs"/>
          <w:rtl/>
        </w:rPr>
      </w:pPr>
      <w:r>
        <w:rPr>
          <w:rFonts w:cs="David" w:hint="cs"/>
          <w:rtl/>
        </w:rPr>
        <w:t>זו לא בעיה, זה יינתן לך. נצביע על הרביזיה, בכפוף להערה של ארבל. מי בעד הרביזיה של חבר הכנסת שנלר נגד עצמו?</w:t>
      </w:r>
    </w:p>
    <w:p w14:paraId="33F434AC" w14:textId="77777777" w:rsidR="00293AF5" w:rsidRDefault="00293AF5" w:rsidP="00293AF5">
      <w:pPr>
        <w:bidi/>
        <w:ind w:firstLine="720"/>
        <w:jc w:val="both"/>
        <w:rPr>
          <w:rFonts w:cs="David" w:hint="cs"/>
          <w:rtl/>
        </w:rPr>
      </w:pPr>
    </w:p>
    <w:p w14:paraId="3A9589A5" w14:textId="77777777" w:rsidR="00293AF5" w:rsidRDefault="00293AF5" w:rsidP="00293AF5">
      <w:pPr>
        <w:bidi/>
        <w:jc w:val="both"/>
        <w:rPr>
          <w:rFonts w:cs="David" w:hint="cs"/>
          <w:rtl/>
        </w:rPr>
      </w:pPr>
    </w:p>
    <w:p w14:paraId="15CE4CA5" w14:textId="77777777" w:rsidR="00293AF5" w:rsidRDefault="00293AF5" w:rsidP="00293AF5">
      <w:pPr>
        <w:bidi/>
        <w:jc w:val="center"/>
        <w:rPr>
          <w:rFonts w:cs="David" w:hint="cs"/>
          <w:b/>
          <w:bCs/>
          <w:rtl/>
        </w:rPr>
      </w:pPr>
      <w:r>
        <w:rPr>
          <w:rFonts w:cs="David" w:hint="cs"/>
          <w:b/>
          <w:bCs/>
          <w:rtl/>
        </w:rPr>
        <w:t>הצבעה</w:t>
      </w:r>
    </w:p>
    <w:p w14:paraId="265F1748" w14:textId="77777777" w:rsidR="00293AF5" w:rsidRDefault="00293AF5" w:rsidP="00293AF5">
      <w:pPr>
        <w:bidi/>
        <w:jc w:val="center"/>
        <w:rPr>
          <w:rFonts w:cs="David" w:hint="cs"/>
          <w:b/>
          <w:bCs/>
          <w:rtl/>
        </w:rPr>
      </w:pPr>
    </w:p>
    <w:p w14:paraId="290CE79F" w14:textId="77777777" w:rsidR="00293AF5" w:rsidRPr="000A7847" w:rsidRDefault="00293AF5" w:rsidP="00293AF5">
      <w:pPr>
        <w:bidi/>
        <w:jc w:val="center"/>
        <w:rPr>
          <w:rFonts w:cs="David" w:hint="cs"/>
          <w:b/>
          <w:bCs/>
          <w:rtl/>
        </w:rPr>
      </w:pPr>
      <w:r w:rsidRPr="000A7847">
        <w:rPr>
          <w:rFonts w:cs="David" w:hint="cs"/>
          <w:b/>
          <w:bCs/>
          <w:rtl/>
        </w:rPr>
        <w:t>בעד</w:t>
      </w:r>
      <w:r>
        <w:rPr>
          <w:rFonts w:cs="David" w:hint="cs"/>
          <w:b/>
          <w:bCs/>
          <w:rtl/>
        </w:rPr>
        <w:t xml:space="preserve"> הרביזיה</w:t>
      </w:r>
      <w:r w:rsidRPr="000A7847">
        <w:rPr>
          <w:rFonts w:cs="David" w:hint="cs"/>
          <w:b/>
          <w:bCs/>
          <w:rtl/>
        </w:rPr>
        <w:t xml:space="preserve"> </w:t>
      </w:r>
      <w:r w:rsidRPr="000A7847">
        <w:rPr>
          <w:rFonts w:cs="David"/>
          <w:b/>
          <w:bCs/>
          <w:rtl/>
        </w:rPr>
        <w:t>–</w:t>
      </w:r>
      <w:r w:rsidRPr="000A7847">
        <w:rPr>
          <w:rFonts w:cs="David" w:hint="cs"/>
          <w:b/>
          <w:bCs/>
          <w:rtl/>
        </w:rPr>
        <w:t xml:space="preserve"> אין</w:t>
      </w:r>
    </w:p>
    <w:p w14:paraId="6F1E76A8" w14:textId="77777777" w:rsidR="00293AF5" w:rsidRDefault="00293AF5" w:rsidP="00293AF5">
      <w:pPr>
        <w:bidi/>
        <w:jc w:val="center"/>
        <w:rPr>
          <w:rFonts w:cs="David" w:hint="cs"/>
          <w:b/>
          <w:bCs/>
          <w:rtl/>
        </w:rPr>
      </w:pPr>
      <w:r w:rsidRPr="000A7847">
        <w:rPr>
          <w:rFonts w:cs="David" w:hint="cs"/>
          <w:b/>
          <w:bCs/>
          <w:rtl/>
        </w:rPr>
        <w:t xml:space="preserve">נגד </w:t>
      </w:r>
      <w:r w:rsidRPr="000A7847">
        <w:rPr>
          <w:rFonts w:cs="David"/>
          <w:b/>
          <w:bCs/>
          <w:rtl/>
        </w:rPr>
        <w:t>–</w:t>
      </w:r>
      <w:r>
        <w:rPr>
          <w:rFonts w:cs="David" w:hint="cs"/>
          <w:b/>
          <w:bCs/>
          <w:rtl/>
        </w:rPr>
        <w:t xml:space="preserve"> 3</w:t>
      </w:r>
    </w:p>
    <w:p w14:paraId="7EBAF833" w14:textId="77777777" w:rsidR="00293AF5" w:rsidRPr="000A7847" w:rsidRDefault="00293AF5" w:rsidP="00293AF5">
      <w:pPr>
        <w:bidi/>
        <w:jc w:val="center"/>
        <w:rPr>
          <w:rFonts w:cs="David" w:hint="cs"/>
          <w:b/>
          <w:bCs/>
          <w:rtl/>
        </w:rPr>
      </w:pPr>
      <w:r>
        <w:rPr>
          <w:rFonts w:cs="David" w:hint="cs"/>
          <w:b/>
          <w:bCs/>
          <w:rtl/>
        </w:rPr>
        <w:t>נמנעים - אין</w:t>
      </w:r>
    </w:p>
    <w:p w14:paraId="65D0AF64" w14:textId="77777777" w:rsidR="00293AF5" w:rsidRDefault="00293AF5" w:rsidP="00293AF5">
      <w:pPr>
        <w:bidi/>
        <w:jc w:val="center"/>
        <w:rPr>
          <w:rFonts w:cs="David" w:hint="cs"/>
          <w:b/>
          <w:bCs/>
          <w:rtl/>
        </w:rPr>
      </w:pPr>
      <w:r>
        <w:rPr>
          <w:rFonts w:cs="David" w:hint="cs"/>
          <w:b/>
          <w:bCs/>
          <w:rtl/>
        </w:rPr>
        <w:t xml:space="preserve">הרביזיה לא נתקבלה. </w:t>
      </w:r>
    </w:p>
    <w:p w14:paraId="11E57AB4" w14:textId="77777777" w:rsidR="00293AF5" w:rsidRDefault="00293AF5" w:rsidP="00293AF5">
      <w:pPr>
        <w:bidi/>
        <w:rPr>
          <w:rFonts w:cs="David" w:hint="cs"/>
          <w:b/>
          <w:bCs/>
          <w:rtl/>
        </w:rPr>
      </w:pPr>
    </w:p>
    <w:p w14:paraId="2BA10A08" w14:textId="77777777" w:rsidR="00293AF5" w:rsidRDefault="00293AF5" w:rsidP="00293AF5">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14:paraId="5C0AA90D" w14:textId="77777777" w:rsidR="00293AF5" w:rsidRDefault="00293AF5" w:rsidP="00293AF5">
      <w:pPr>
        <w:bidi/>
        <w:rPr>
          <w:rFonts w:cs="David" w:hint="cs"/>
          <w:rtl/>
        </w:rPr>
      </w:pPr>
    </w:p>
    <w:p w14:paraId="200430E4" w14:textId="77777777" w:rsidR="00293AF5" w:rsidRDefault="00293AF5" w:rsidP="00293AF5">
      <w:pPr>
        <w:bidi/>
        <w:rPr>
          <w:rFonts w:cs="David" w:hint="cs"/>
          <w:rtl/>
        </w:rPr>
      </w:pPr>
      <w:r>
        <w:rPr>
          <w:rFonts w:cs="David" w:hint="cs"/>
          <w:rtl/>
        </w:rPr>
        <w:tab/>
        <w:t xml:space="preserve">בעד </w:t>
      </w:r>
      <w:r>
        <w:rPr>
          <w:rFonts w:cs="David"/>
          <w:rtl/>
        </w:rPr>
        <w:t>–</w:t>
      </w:r>
      <w:r>
        <w:rPr>
          <w:rFonts w:cs="David" w:hint="cs"/>
          <w:rtl/>
        </w:rPr>
        <w:t xml:space="preserve"> אין, נגד - פה אחד. הרביזיה נדחתה. תודה רבה וברכות, אחרי מאמץ ותלאות אבל אני חושב שזה חייב דיון לעומק, וטוב שעשינו את זה. </w:t>
      </w:r>
    </w:p>
    <w:p w14:paraId="5BD45426" w14:textId="77777777" w:rsidR="00293AF5" w:rsidRDefault="00293AF5" w:rsidP="00293AF5">
      <w:pPr>
        <w:bidi/>
        <w:rPr>
          <w:rFonts w:cs="David" w:hint="cs"/>
          <w:rtl/>
        </w:rPr>
      </w:pPr>
    </w:p>
    <w:p w14:paraId="7BAD0DEB" w14:textId="77777777" w:rsidR="00293AF5" w:rsidRDefault="00293AF5" w:rsidP="00293AF5">
      <w:pPr>
        <w:bidi/>
        <w:rPr>
          <w:rFonts w:cs="David" w:hint="cs"/>
          <w:rtl/>
        </w:rPr>
      </w:pPr>
      <w:r>
        <w:rPr>
          <w:rFonts w:cs="David" w:hint="cs"/>
          <w:rtl/>
        </w:rPr>
        <w:tab/>
        <w:t xml:space="preserve">תודה, אני נועל את הישיבה. </w:t>
      </w:r>
    </w:p>
    <w:p w14:paraId="38FBE197" w14:textId="77777777" w:rsidR="00293AF5" w:rsidRPr="00AB5088" w:rsidRDefault="00293AF5" w:rsidP="00293AF5">
      <w:pPr>
        <w:bidi/>
        <w:rPr>
          <w:rFonts w:cs="David" w:hint="cs"/>
          <w:rtl/>
        </w:rPr>
      </w:pPr>
    </w:p>
    <w:p w14:paraId="320A2304" w14:textId="77777777" w:rsidR="00293AF5" w:rsidRDefault="00293AF5" w:rsidP="00293AF5">
      <w:pPr>
        <w:bidi/>
        <w:jc w:val="both"/>
        <w:rPr>
          <w:rFonts w:cs="David" w:hint="cs"/>
          <w:rtl/>
        </w:rPr>
      </w:pPr>
    </w:p>
    <w:p w14:paraId="49EE1D08" w14:textId="77777777" w:rsidR="00293AF5" w:rsidRDefault="00293AF5" w:rsidP="00293AF5">
      <w:pPr>
        <w:bidi/>
        <w:jc w:val="both"/>
        <w:rPr>
          <w:rFonts w:cs="David" w:hint="cs"/>
          <w:u w:val="single"/>
          <w:rtl/>
        </w:rPr>
      </w:pPr>
    </w:p>
    <w:p w14:paraId="4EDC87CF" w14:textId="77777777" w:rsidR="00293AF5" w:rsidRDefault="00293AF5" w:rsidP="00293AF5">
      <w:pPr>
        <w:bidi/>
        <w:jc w:val="both"/>
        <w:rPr>
          <w:rFonts w:cs="David" w:hint="cs"/>
          <w:u w:val="single"/>
          <w:rtl/>
        </w:rPr>
      </w:pPr>
    </w:p>
    <w:p w14:paraId="7D52EA1C" w14:textId="77777777" w:rsidR="00293AF5" w:rsidRPr="00A423F1" w:rsidRDefault="00293AF5" w:rsidP="00293AF5">
      <w:pPr>
        <w:bidi/>
        <w:jc w:val="both"/>
        <w:rPr>
          <w:b/>
          <w:bCs/>
        </w:rPr>
      </w:pPr>
      <w:r w:rsidRPr="00A423F1">
        <w:rPr>
          <w:rFonts w:cs="David" w:hint="cs"/>
          <w:b/>
          <w:bCs/>
          <w:u w:val="single"/>
          <w:rtl/>
        </w:rPr>
        <w:t>הישיבה ננעלה בשעה 14:30.</w:t>
      </w:r>
    </w:p>
    <w:p w14:paraId="70EC332C" w14:textId="77777777" w:rsidR="00552A80" w:rsidRPr="00293AF5" w:rsidRDefault="00552A80" w:rsidP="00293AF5">
      <w:pPr>
        <w:rPr>
          <w:rFonts w:hint="cs"/>
          <w:rtl/>
        </w:rPr>
      </w:pPr>
    </w:p>
    <w:sectPr w:rsidR="00552A80" w:rsidRPr="00293AF5" w:rsidSect="00293AF5">
      <w:headerReference w:type="even" r:id="rId7"/>
      <w:headerReference w:type="default" r:id="rId8"/>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4DAAC3" w14:textId="77777777" w:rsidR="00000000" w:rsidRDefault="003F64C0">
      <w:r>
        <w:separator/>
      </w:r>
    </w:p>
  </w:endnote>
  <w:endnote w:type="continuationSeparator" w:id="0">
    <w:p w14:paraId="18D957DF" w14:textId="77777777" w:rsidR="00000000" w:rsidRDefault="003F64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41AB1" w14:textId="77777777" w:rsidR="00000000" w:rsidRDefault="003F64C0">
      <w:r>
        <w:separator/>
      </w:r>
    </w:p>
  </w:footnote>
  <w:footnote w:type="continuationSeparator" w:id="0">
    <w:p w14:paraId="785987FD" w14:textId="77777777" w:rsidR="00000000" w:rsidRDefault="003F64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A0FD9" w14:textId="77777777" w:rsidR="00293AF5" w:rsidRDefault="00293AF5" w:rsidP="00293AF5">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23CECB9B" w14:textId="77777777" w:rsidR="00293AF5" w:rsidRDefault="00293AF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FA7C8" w14:textId="77777777" w:rsidR="00293AF5" w:rsidRDefault="00293AF5" w:rsidP="00293AF5">
    <w:pPr>
      <w:pStyle w:val="Header"/>
      <w:framePr w:wrap="around" w:vAnchor="text" w:hAnchor="margin" w:y="1"/>
      <w:rPr>
        <w:rStyle w:val="PageNumber"/>
        <w:rFonts w:cs="David"/>
        <w:sz w:val="24"/>
        <w:szCs w:val="24"/>
        <w:rtl/>
      </w:rPr>
    </w:pPr>
    <w:r>
      <w:rPr>
        <w:rStyle w:val="PageNumber"/>
        <w:rFonts w:cs="David"/>
        <w:szCs w:val="24"/>
      </w:rPr>
      <w:fldChar w:fldCharType="begin"/>
    </w:r>
    <w:r>
      <w:rPr>
        <w:rStyle w:val="PageNumber"/>
        <w:rFonts w:cs="David"/>
        <w:szCs w:val="24"/>
      </w:rPr>
      <w:instrText xml:space="preserve">PAGE  </w:instrText>
    </w:r>
    <w:r>
      <w:rPr>
        <w:rStyle w:val="PageNumber"/>
        <w:rFonts w:cs="David"/>
        <w:szCs w:val="24"/>
      </w:rPr>
      <w:fldChar w:fldCharType="separate"/>
    </w:r>
    <w:r>
      <w:rPr>
        <w:rStyle w:val="PageNumber"/>
        <w:rFonts w:cs="David"/>
        <w:noProof/>
        <w:szCs w:val="24"/>
        <w:rtl/>
      </w:rPr>
      <w:t>33</w:t>
    </w:r>
    <w:r>
      <w:rPr>
        <w:rStyle w:val="PageNumber"/>
        <w:rFonts w:cs="David"/>
        <w:szCs w:val="24"/>
      </w:rPr>
      <w:fldChar w:fldCharType="end"/>
    </w:r>
  </w:p>
  <w:p w14:paraId="72A45388" w14:textId="77777777" w:rsidR="00293AF5" w:rsidRDefault="00293AF5" w:rsidP="00293AF5">
    <w:pPr>
      <w:pStyle w:val="Header"/>
      <w:ind w:right="360"/>
      <w:rPr>
        <w:rFonts w:cs="David" w:hint="cs"/>
        <w:sz w:val="24"/>
        <w:szCs w:val="24"/>
        <w:rtl/>
      </w:rPr>
    </w:pPr>
    <w:r>
      <w:rPr>
        <w:rFonts w:cs="David" w:hint="cs"/>
        <w:sz w:val="24"/>
        <w:szCs w:val="24"/>
        <w:rtl/>
      </w:rPr>
      <w:t>ועדת הכנסת</w:t>
    </w:r>
  </w:p>
  <w:p w14:paraId="25258B3C" w14:textId="77777777" w:rsidR="00293AF5" w:rsidRDefault="00293AF5" w:rsidP="00293AF5">
    <w:pPr>
      <w:pStyle w:val="Header"/>
      <w:ind w:right="360"/>
      <w:rPr>
        <w:rFonts w:cs="David" w:hint="cs"/>
        <w:sz w:val="24"/>
        <w:szCs w:val="24"/>
        <w:rtl/>
      </w:rPr>
    </w:pPr>
    <w:r>
      <w:rPr>
        <w:rFonts w:cs="David" w:hint="cs"/>
        <w:sz w:val="24"/>
        <w:szCs w:val="24"/>
        <w:rtl/>
      </w:rPr>
      <w:t>2.3.2010</w:t>
    </w:r>
  </w:p>
  <w:p w14:paraId="2C5B35F8" w14:textId="77777777" w:rsidR="00293AF5" w:rsidRDefault="00293AF5">
    <w:pPr>
      <w:pStyle w:val="Header"/>
      <w:ind w:right="360"/>
      <w:rPr>
        <w:rFonts w:cs="David" w:hint="cs"/>
        <w:sz w:val="24"/>
        <w:szCs w:val="24"/>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A100F"/>
    <w:multiLevelType w:val="hybridMultilevel"/>
    <w:tmpl w:val="E126EF8E"/>
    <w:lvl w:ilvl="0" w:tplc="0409000F">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E78430D"/>
    <w:multiLevelType w:val="hybridMultilevel"/>
    <w:tmpl w:val="C8226BA2"/>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25D2EBE"/>
    <w:multiLevelType w:val="hybridMultilevel"/>
    <w:tmpl w:val="31CA770E"/>
    <w:lvl w:ilvl="0" w:tplc="4B964220">
      <w:start w:val="1"/>
      <w:numFmt w:val="hebrew1"/>
      <w:lvlText w:val="%1."/>
      <w:lvlJc w:val="left"/>
      <w:pPr>
        <w:tabs>
          <w:tab w:val="num" w:pos="720"/>
        </w:tabs>
        <w:ind w:left="720" w:right="720" w:hanging="360"/>
      </w:pPr>
      <w:rPr>
        <w:rFonts w:ascii="Times New Roman" w:hAnsi="Times New Roman" w:cs="Times New Roman" w:hint="default"/>
        <w:sz w:val="2"/>
        <w:szCs w:val="20"/>
      </w:rPr>
    </w:lvl>
    <w:lvl w:ilvl="1" w:tplc="040D0019">
      <w:start w:val="1"/>
      <w:numFmt w:val="lowerLetter"/>
      <w:lvlText w:val="%2."/>
      <w:lvlJc w:val="left"/>
      <w:pPr>
        <w:tabs>
          <w:tab w:val="num" w:pos="1440"/>
        </w:tabs>
        <w:ind w:left="1440" w:right="1440" w:hanging="360"/>
      </w:pPr>
      <w:rPr>
        <w:rFonts w:ascii="Times New Roman" w:hAnsi="Times New Roman" w:cs="Times New Roman"/>
      </w:rPr>
    </w:lvl>
    <w:lvl w:ilvl="2" w:tplc="040D001B">
      <w:start w:val="1"/>
      <w:numFmt w:val="lowerRoman"/>
      <w:lvlText w:val="%3."/>
      <w:lvlJc w:val="right"/>
      <w:pPr>
        <w:tabs>
          <w:tab w:val="num" w:pos="2160"/>
        </w:tabs>
        <w:ind w:left="2160" w:right="2160" w:hanging="180"/>
      </w:pPr>
      <w:rPr>
        <w:rFonts w:ascii="Times New Roman" w:hAnsi="Times New Roman" w:cs="Times New Roman"/>
      </w:rPr>
    </w:lvl>
    <w:lvl w:ilvl="3" w:tplc="040D000F">
      <w:start w:val="1"/>
      <w:numFmt w:val="decimal"/>
      <w:lvlText w:val="%4."/>
      <w:lvlJc w:val="left"/>
      <w:pPr>
        <w:tabs>
          <w:tab w:val="num" w:pos="2880"/>
        </w:tabs>
        <w:ind w:left="2880" w:right="2880" w:hanging="360"/>
      </w:pPr>
      <w:rPr>
        <w:rFonts w:ascii="Times New Roman" w:hAnsi="Times New Roman" w:cs="Times New Roman"/>
      </w:rPr>
    </w:lvl>
    <w:lvl w:ilvl="4" w:tplc="040D0019">
      <w:start w:val="1"/>
      <w:numFmt w:val="lowerLetter"/>
      <w:lvlText w:val="%5."/>
      <w:lvlJc w:val="left"/>
      <w:pPr>
        <w:tabs>
          <w:tab w:val="num" w:pos="3600"/>
        </w:tabs>
        <w:ind w:left="3600" w:right="3600" w:hanging="360"/>
      </w:pPr>
      <w:rPr>
        <w:rFonts w:ascii="Times New Roman" w:hAnsi="Times New Roman" w:cs="Times New Roman"/>
      </w:rPr>
    </w:lvl>
    <w:lvl w:ilvl="5" w:tplc="040D001B">
      <w:start w:val="1"/>
      <w:numFmt w:val="lowerRoman"/>
      <w:lvlText w:val="%6."/>
      <w:lvlJc w:val="right"/>
      <w:pPr>
        <w:tabs>
          <w:tab w:val="num" w:pos="4320"/>
        </w:tabs>
        <w:ind w:left="4320" w:right="4320" w:hanging="180"/>
      </w:pPr>
      <w:rPr>
        <w:rFonts w:ascii="Times New Roman" w:hAnsi="Times New Roman" w:cs="Times New Roman"/>
      </w:rPr>
    </w:lvl>
    <w:lvl w:ilvl="6" w:tplc="040D000F">
      <w:start w:val="1"/>
      <w:numFmt w:val="decimal"/>
      <w:lvlText w:val="%7."/>
      <w:lvlJc w:val="left"/>
      <w:pPr>
        <w:tabs>
          <w:tab w:val="num" w:pos="5040"/>
        </w:tabs>
        <w:ind w:left="5040" w:right="5040" w:hanging="360"/>
      </w:pPr>
      <w:rPr>
        <w:rFonts w:ascii="Times New Roman" w:hAnsi="Times New Roman" w:cs="Times New Roman"/>
      </w:rPr>
    </w:lvl>
    <w:lvl w:ilvl="7" w:tplc="040D0019">
      <w:start w:val="1"/>
      <w:numFmt w:val="lowerLetter"/>
      <w:lvlText w:val="%8."/>
      <w:lvlJc w:val="left"/>
      <w:pPr>
        <w:tabs>
          <w:tab w:val="num" w:pos="5760"/>
        </w:tabs>
        <w:ind w:left="5760" w:right="5760" w:hanging="360"/>
      </w:pPr>
      <w:rPr>
        <w:rFonts w:ascii="Times New Roman" w:hAnsi="Times New Roman" w:cs="Times New Roman"/>
      </w:rPr>
    </w:lvl>
    <w:lvl w:ilvl="8" w:tplc="040D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3" w15:restartNumberingAfterBreak="0">
    <w:nsid w:val="491746FC"/>
    <w:multiLevelType w:val="hybridMultilevel"/>
    <w:tmpl w:val="82C2ADB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9F0195D"/>
    <w:multiLevelType w:val="hybridMultilevel"/>
    <w:tmpl w:val="C40803E4"/>
    <w:lvl w:ilvl="0" w:tplc="63DA04A6">
      <w:start w:val="5"/>
      <w:numFmt w:val="decimal"/>
      <w:lvlText w:val="%1."/>
      <w:lvlJc w:val="left"/>
      <w:pPr>
        <w:tabs>
          <w:tab w:val="num" w:pos="785"/>
        </w:tabs>
        <w:ind w:left="785" w:hanging="360"/>
      </w:pPr>
      <w:rPr>
        <w:rFonts w:hint="default"/>
        <w:u w:val="none"/>
      </w:rPr>
    </w:lvl>
    <w:lvl w:ilvl="1" w:tplc="04090019" w:tentative="1">
      <w:start w:val="1"/>
      <w:numFmt w:val="lowerLetter"/>
      <w:lvlText w:val="%2."/>
      <w:lvlJc w:val="left"/>
      <w:pPr>
        <w:tabs>
          <w:tab w:val="num" w:pos="1505"/>
        </w:tabs>
        <w:ind w:left="1505" w:hanging="360"/>
      </w:pPr>
    </w:lvl>
    <w:lvl w:ilvl="2" w:tplc="0409001B" w:tentative="1">
      <w:start w:val="1"/>
      <w:numFmt w:val="lowerRoman"/>
      <w:lvlText w:val="%3."/>
      <w:lvlJc w:val="right"/>
      <w:pPr>
        <w:tabs>
          <w:tab w:val="num" w:pos="2225"/>
        </w:tabs>
        <w:ind w:left="2225" w:hanging="180"/>
      </w:pPr>
    </w:lvl>
    <w:lvl w:ilvl="3" w:tplc="0409000F" w:tentative="1">
      <w:start w:val="1"/>
      <w:numFmt w:val="decimal"/>
      <w:lvlText w:val="%4."/>
      <w:lvlJc w:val="left"/>
      <w:pPr>
        <w:tabs>
          <w:tab w:val="num" w:pos="2945"/>
        </w:tabs>
        <w:ind w:left="2945" w:hanging="360"/>
      </w:pPr>
    </w:lvl>
    <w:lvl w:ilvl="4" w:tplc="04090019" w:tentative="1">
      <w:start w:val="1"/>
      <w:numFmt w:val="lowerLetter"/>
      <w:lvlText w:val="%5."/>
      <w:lvlJc w:val="left"/>
      <w:pPr>
        <w:tabs>
          <w:tab w:val="num" w:pos="3665"/>
        </w:tabs>
        <w:ind w:left="3665" w:hanging="360"/>
      </w:pPr>
    </w:lvl>
    <w:lvl w:ilvl="5" w:tplc="0409001B" w:tentative="1">
      <w:start w:val="1"/>
      <w:numFmt w:val="lowerRoman"/>
      <w:lvlText w:val="%6."/>
      <w:lvlJc w:val="right"/>
      <w:pPr>
        <w:tabs>
          <w:tab w:val="num" w:pos="4385"/>
        </w:tabs>
        <w:ind w:left="4385" w:hanging="180"/>
      </w:pPr>
    </w:lvl>
    <w:lvl w:ilvl="6" w:tplc="0409000F" w:tentative="1">
      <w:start w:val="1"/>
      <w:numFmt w:val="decimal"/>
      <w:lvlText w:val="%7."/>
      <w:lvlJc w:val="left"/>
      <w:pPr>
        <w:tabs>
          <w:tab w:val="num" w:pos="5105"/>
        </w:tabs>
        <w:ind w:left="5105" w:hanging="360"/>
      </w:pPr>
    </w:lvl>
    <w:lvl w:ilvl="7" w:tplc="04090019" w:tentative="1">
      <w:start w:val="1"/>
      <w:numFmt w:val="lowerLetter"/>
      <w:lvlText w:val="%8."/>
      <w:lvlJc w:val="left"/>
      <w:pPr>
        <w:tabs>
          <w:tab w:val="num" w:pos="5825"/>
        </w:tabs>
        <w:ind w:left="5825" w:hanging="360"/>
      </w:pPr>
    </w:lvl>
    <w:lvl w:ilvl="8" w:tplc="0409001B" w:tentative="1">
      <w:start w:val="1"/>
      <w:numFmt w:val="lowerRoman"/>
      <w:lvlText w:val="%9."/>
      <w:lvlJc w:val="right"/>
      <w:pPr>
        <w:tabs>
          <w:tab w:val="num" w:pos="6545"/>
        </w:tabs>
        <w:ind w:left="6545" w:hanging="180"/>
      </w:pPr>
    </w:lvl>
  </w:abstractNum>
  <w:abstractNum w:abstractNumId="5" w15:restartNumberingAfterBreak="0">
    <w:nsid w:val="6E9C2DCF"/>
    <w:multiLevelType w:val="hybridMultilevel"/>
    <w:tmpl w:val="56B6FDC8"/>
    <w:lvl w:ilvl="0" w:tplc="0409000F">
      <w:start w:val="4"/>
      <w:numFmt w:val="decimal"/>
      <w:lvlText w:val="%1."/>
      <w:lvlJc w:val="left"/>
      <w:pPr>
        <w:tabs>
          <w:tab w:val="num" w:pos="785"/>
        </w:tabs>
        <w:ind w:left="785" w:hanging="360"/>
      </w:pPr>
      <w:rPr>
        <w:rFonts w:hint="default"/>
      </w:rPr>
    </w:lvl>
    <w:lvl w:ilvl="1" w:tplc="04090019" w:tentative="1">
      <w:start w:val="1"/>
      <w:numFmt w:val="lowerLetter"/>
      <w:lvlText w:val="%2."/>
      <w:lvlJc w:val="left"/>
      <w:pPr>
        <w:tabs>
          <w:tab w:val="num" w:pos="1505"/>
        </w:tabs>
        <w:ind w:left="1505" w:hanging="360"/>
      </w:pPr>
    </w:lvl>
    <w:lvl w:ilvl="2" w:tplc="0409001B" w:tentative="1">
      <w:start w:val="1"/>
      <w:numFmt w:val="lowerRoman"/>
      <w:lvlText w:val="%3."/>
      <w:lvlJc w:val="right"/>
      <w:pPr>
        <w:tabs>
          <w:tab w:val="num" w:pos="2225"/>
        </w:tabs>
        <w:ind w:left="2225" w:hanging="180"/>
      </w:pPr>
    </w:lvl>
    <w:lvl w:ilvl="3" w:tplc="0409000F" w:tentative="1">
      <w:start w:val="1"/>
      <w:numFmt w:val="decimal"/>
      <w:lvlText w:val="%4."/>
      <w:lvlJc w:val="left"/>
      <w:pPr>
        <w:tabs>
          <w:tab w:val="num" w:pos="2945"/>
        </w:tabs>
        <w:ind w:left="2945" w:hanging="360"/>
      </w:pPr>
    </w:lvl>
    <w:lvl w:ilvl="4" w:tplc="04090019" w:tentative="1">
      <w:start w:val="1"/>
      <w:numFmt w:val="lowerLetter"/>
      <w:lvlText w:val="%5."/>
      <w:lvlJc w:val="left"/>
      <w:pPr>
        <w:tabs>
          <w:tab w:val="num" w:pos="3665"/>
        </w:tabs>
        <w:ind w:left="3665" w:hanging="360"/>
      </w:pPr>
    </w:lvl>
    <w:lvl w:ilvl="5" w:tplc="0409001B" w:tentative="1">
      <w:start w:val="1"/>
      <w:numFmt w:val="lowerRoman"/>
      <w:lvlText w:val="%6."/>
      <w:lvlJc w:val="right"/>
      <w:pPr>
        <w:tabs>
          <w:tab w:val="num" w:pos="4385"/>
        </w:tabs>
        <w:ind w:left="4385" w:hanging="180"/>
      </w:pPr>
    </w:lvl>
    <w:lvl w:ilvl="6" w:tplc="0409000F" w:tentative="1">
      <w:start w:val="1"/>
      <w:numFmt w:val="decimal"/>
      <w:lvlText w:val="%7."/>
      <w:lvlJc w:val="left"/>
      <w:pPr>
        <w:tabs>
          <w:tab w:val="num" w:pos="5105"/>
        </w:tabs>
        <w:ind w:left="5105" w:hanging="360"/>
      </w:pPr>
    </w:lvl>
    <w:lvl w:ilvl="7" w:tplc="04090019" w:tentative="1">
      <w:start w:val="1"/>
      <w:numFmt w:val="lowerLetter"/>
      <w:lvlText w:val="%8."/>
      <w:lvlJc w:val="left"/>
      <w:pPr>
        <w:tabs>
          <w:tab w:val="num" w:pos="5825"/>
        </w:tabs>
        <w:ind w:left="5825" w:hanging="360"/>
      </w:pPr>
    </w:lvl>
    <w:lvl w:ilvl="8" w:tplc="0409001B" w:tentative="1">
      <w:start w:val="1"/>
      <w:numFmt w:val="lowerRoman"/>
      <w:lvlText w:val="%9."/>
      <w:lvlJc w:val="right"/>
      <w:pPr>
        <w:tabs>
          <w:tab w:val="num" w:pos="6545"/>
        </w:tabs>
        <w:ind w:left="6545" w:hanging="180"/>
      </w:pPr>
    </w:lvl>
  </w:abstractNum>
  <w:num w:numId="1" w16cid:durableId="793519823">
    <w:abstractNumId w:val="2"/>
  </w:num>
  <w:num w:numId="2" w16cid:durableId="109710961">
    <w:abstractNumId w:val="3"/>
  </w:num>
  <w:num w:numId="3" w16cid:durableId="1231968141">
    <w:abstractNumId w:val="1"/>
  </w:num>
  <w:num w:numId="4" w16cid:durableId="220022589">
    <w:abstractNumId w:val="0"/>
  </w:num>
  <w:num w:numId="5" w16cid:durableId="988749235">
    <w:abstractNumId w:val="5"/>
  </w:num>
  <w:num w:numId="6" w16cid:durableId="3917816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40010פרוטוקול_ישיבת_ועדה.doc"/>
    <w:docVar w:name="StartMode" w:val="3"/>
  </w:docVars>
  <w:rsids>
    <w:rsidRoot w:val="00C601B8"/>
    <w:rsid w:val="00293AF5"/>
    <w:rsid w:val="003F64C0"/>
    <w:rsid w:val="00552A80"/>
    <w:rsid w:val="00965806"/>
    <w:rsid w:val="00C36FA9"/>
    <w:rsid w:val="00C601B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3AB2D1E4"/>
  <w15:chartTrackingRefBased/>
  <w15:docId w15:val="{D19DC0BE-E08C-4A6D-85B6-B14FBB343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293AF5"/>
    <w:pPr>
      <w:tabs>
        <w:tab w:val="center" w:pos="4153"/>
        <w:tab w:val="right" w:pos="8306"/>
      </w:tabs>
      <w:autoSpaceDE w:val="0"/>
      <w:autoSpaceDN w:val="0"/>
      <w:bidi/>
    </w:pPr>
    <w:rPr>
      <w:sz w:val="20"/>
      <w:szCs w:val="20"/>
      <w:lang w:eastAsia="he-IL"/>
    </w:rPr>
  </w:style>
  <w:style w:type="character" w:styleId="PageNumber">
    <w:name w:val="page number"/>
    <w:basedOn w:val="DefaultParagraphFont"/>
    <w:rsid w:val="00293AF5"/>
    <w:rPr>
      <w:rFonts w:cs="Miriam"/>
      <w:lang w:bidi="he-IL"/>
    </w:rPr>
  </w:style>
  <w:style w:type="paragraph" w:styleId="Footer">
    <w:name w:val="footer"/>
    <w:basedOn w:val="Normal"/>
    <w:rsid w:val="00293AF5"/>
    <w:pPr>
      <w:tabs>
        <w:tab w:val="center" w:pos="4153"/>
        <w:tab w:val="right" w:pos="8306"/>
      </w:tabs>
      <w:autoSpaceDE w:val="0"/>
      <w:autoSpaceDN w:val="0"/>
      <w:bidi/>
    </w:pPr>
    <w:rPr>
      <w:sz w:val="20"/>
      <w:szCs w:val="20"/>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8038</Words>
  <Characters>45819</Characters>
  <Application>Microsoft Office Word</Application>
  <DocSecurity>0</DocSecurity>
  <Lines>381</Lines>
  <Paragraphs>107</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53750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2022-07-09T13:31:00Z</dcterms:created>
  <dcterms:modified xsi:type="dcterms:W3CDTF">2022-07-09T13:31:00Z</dcterms:modified>
</cp:coreProperties>
</file>