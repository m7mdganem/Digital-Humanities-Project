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23580" w14:textId="77777777" w:rsidR="00406905" w:rsidRPr="00406905" w:rsidRDefault="00406905" w:rsidP="00406905">
      <w:pPr>
        <w:pStyle w:val="Heading5"/>
        <w:rPr>
          <w:b/>
          <w:bCs/>
          <w:sz w:val="24"/>
          <w:rtl/>
        </w:rPr>
      </w:pPr>
      <w:r w:rsidRPr="00406905">
        <w:rPr>
          <w:b/>
          <w:bCs/>
          <w:sz w:val="24"/>
          <w:rtl/>
        </w:rPr>
        <w:t xml:space="preserve">הכנסת </w:t>
      </w:r>
      <w:r w:rsidRPr="00406905">
        <w:rPr>
          <w:rFonts w:hint="cs"/>
          <w:b/>
          <w:bCs/>
          <w:sz w:val="24"/>
          <w:rtl/>
        </w:rPr>
        <w:t>השבע-עשרה</w:t>
      </w:r>
      <w:r w:rsidRPr="00406905">
        <w:rPr>
          <w:b/>
          <w:bCs/>
          <w:sz w:val="24"/>
          <w:rtl/>
        </w:rPr>
        <w:tab/>
      </w:r>
      <w:r w:rsidRPr="00406905">
        <w:rPr>
          <w:b/>
          <w:bCs/>
          <w:sz w:val="24"/>
          <w:rtl/>
        </w:rPr>
        <w:tab/>
      </w:r>
      <w:r w:rsidRPr="00406905">
        <w:rPr>
          <w:b/>
          <w:bCs/>
          <w:sz w:val="24"/>
          <w:rtl/>
        </w:rPr>
        <w:tab/>
      </w:r>
      <w:r w:rsidRPr="00406905">
        <w:rPr>
          <w:b/>
          <w:bCs/>
          <w:sz w:val="24"/>
          <w:rtl/>
        </w:rPr>
        <w:tab/>
      </w:r>
      <w:r w:rsidRPr="00406905">
        <w:rPr>
          <w:b/>
          <w:bCs/>
          <w:sz w:val="24"/>
          <w:rtl/>
        </w:rPr>
        <w:tab/>
      </w:r>
      <w:r w:rsidRPr="00406905">
        <w:rPr>
          <w:b/>
          <w:bCs/>
          <w:sz w:val="24"/>
          <w:rtl/>
        </w:rPr>
        <w:tab/>
        <w:t>נוסח לא מתוקן</w:t>
      </w:r>
    </w:p>
    <w:p w14:paraId="358B0DEC" w14:textId="77777777" w:rsidR="00406905" w:rsidRPr="00406905" w:rsidRDefault="00406905" w:rsidP="00406905">
      <w:pPr>
        <w:bidi/>
        <w:jc w:val="both"/>
        <w:rPr>
          <w:rFonts w:cs="David" w:hint="cs"/>
          <w:b/>
          <w:bCs/>
          <w:rtl/>
        </w:rPr>
      </w:pPr>
      <w:r w:rsidRPr="00406905">
        <w:rPr>
          <w:rFonts w:cs="David"/>
          <w:b/>
          <w:bCs/>
          <w:rtl/>
        </w:rPr>
        <w:t xml:space="preserve">מושב </w:t>
      </w:r>
      <w:r w:rsidRPr="00406905">
        <w:rPr>
          <w:rFonts w:cs="David" w:hint="cs"/>
          <w:b/>
          <w:bCs/>
          <w:rtl/>
        </w:rPr>
        <w:t>שלישי</w:t>
      </w:r>
    </w:p>
    <w:p w14:paraId="32A1E6D6" w14:textId="77777777" w:rsidR="00406905" w:rsidRPr="00406905" w:rsidRDefault="00406905" w:rsidP="00406905">
      <w:pPr>
        <w:bidi/>
        <w:jc w:val="both"/>
        <w:rPr>
          <w:rFonts w:cs="David"/>
          <w:b/>
          <w:bCs/>
          <w:rtl/>
        </w:rPr>
      </w:pPr>
    </w:p>
    <w:p w14:paraId="0821655B" w14:textId="77777777" w:rsidR="00406905" w:rsidRPr="00406905" w:rsidRDefault="00406905" w:rsidP="00406905">
      <w:pPr>
        <w:bidi/>
        <w:jc w:val="both"/>
        <w:rPr>
          <w:rFonts w:cs="David"/>
          <w:b/>
          <w:bCs/>
          <w:rtl/>
        </w:rPr>
      </w:pPr>
    </w:p>
    <w:p w14:paraId="0439FDB9" w14:textId="77777777" w:rsidR="00406905" w:rsidRPr="00406905" w:rsidRDefault="00406905" w:rsidP="00406905">
      <w:pPr>
        <w:bidi/>
        <w:jc w:val="both"/>
        <w:rPr>
          <w:rFonts w:cs="David"/>
          <w:b/>
          <w:bCs/>
          <w:rtl/>
        </w:rPr>
      </w:pPr>
    </w:p>
    <w:p w14:paraId="3FC75562" w14:textId="77777777" w:rsidR="00406905" w:rsidRPr="00406905" w:rsidRDefault="00406905" w:rsidP="00406905">
      <w:pPr>
        <w:bidi/>
        <w:jc w:val="both"/>
        <w:rPr>
          <w:rFonts w:cs="David"/>
          <w:b/>
          <w:bCs/>
          <w:rtl/>
        </w:rPr>
      </w:pPr>
    </w:p>
    <w:p w14:paraId="5D236CC3" w14:textId="77777777" w:rsidR="00406905" w:rsidRPr="00406905" w:rsidRDefault="00406905" w:rsidP="00406905">
      <w:pPr>
        <w:bidi/>
        <w:jc w:val="center"/>
        <w:rPr>
          <w:rFonts w:cs="David" w:hint="cs"/>
          <w:b/>
          <w:bCs/>
          <w:rtl/>
        </w:rPr>
      </w:pPr>
      <w:r w:rsidRPr="00406905">
        <w:rPr>
          <w:rFonts w:cs="David"/>
          <w:b/>
          <w:bCs/>
          <w:rtl/>
        </w:rPr>
        <w:t>פרוטוקול מס'</w:t>
      </w:r>
      <w:r w:rsidRPr="00406905">
        <w:rPr>
          <w:rFonts w:cs="David" w:hint="cs"/>
          <w:b/>
          <w:bCs/>
          <w:rtl/>
        </w:rPr>
        <w:t xml:space="preserve"> 199</w:t>
      </w:r>
    </w:p>
    <w:p w14:paraId="33105EB7" w14:textId="77777777" w:rsidR="00406905" w:rsidRPr="00406905" w:rsidRDefault="00406905" w:rsidP="00406905">
      <w:pPr>
        <w:bidi/>
        <w:jc w:val="center"/>
        <w:rPr>
          <w:rFonts w:cs="David" w:hint="cs"/>
          <w:b/>
          <w:bCs/>
          <w:rtl/>
        </w:rPr>
      </w:pPr>
      <w:r w:rsidRPr="00406905">
        <w:rPr>
          <w:rFonts w:cs="David" w:hint="cs"/>
          <w:b/>
          <w:bCs/>
          <w:rtl/>
        </w:rPr>
        <w:t>מישיבת ועדת הכנסת</w:t>
      </w:r>
    </w:p>
    <w:p w14:paraId="160E5F36" w14:textId="77777777" w:rsidR="00406905" w:rsidRPr="00406905" w:rsidRDefault="00406905" w:rsidP="00406905">
      <w:pPr>
        <w:bidi/>
        <w:jc w:val="center"/>
        <w:rPr>
          <w:rFonts w:cs="David" w:hint="cs"/>
          <w:b/>
          <w:bCs/>
          <w:u w:val="single"/>
          <w:rtl/>
        </w:rPr>
      </w:pPr>
      <w:r w:rsidRPr="00406905">
        <w:rPr>
          <w:rFonts w:cs="David" w:hint="cs"/>
          <w:b/>
          <w:bCs/>
          <w:u w:val="single"/>
          <w:rtl/>
        </w:rPr>
        <w:t xml:space="preserve">יום שני, י"ד בשבט </w:t>
      </w:r>
      <w:proofErr w:type="spellStart"/>
      <w:r w:rsidRPr="00406905">
        <w:rPr>
          <w:rFonts w:cs="David" w:hint="cs"/>
          <w:b/>
          <w:bCs/>
          <w:u w:val="single"/>
          <w:rtl/>
        </w:rPr>
        <w:t>התשס"ח</w:t>
      </w:r>
      <w:proofErr w:type="spellEnd"/>
      <w:r w:rsidRPr="00406905">
        <w:rPr>
          <w:rFonts w:cs="David" w:hint="cs"/>
          <w:b/>
          <w:bCs/>
          <w:u w:val="single"/>
          <w:rtl/>
        </w:rPr>
        <w:t xml:space="preserve"> (21 בינואר 2008), שעה 10:30</w:t>
      </w:r>
    </w:p>
    <w:p w14:paraId="40674E18" w14:textId="77777777" w:rsidR="00406905" w:rsidRPr="00406905" w:rsidRDefault="00406905" w:rsidP="00406905">
      <w:pPr>
        <w:tabs>
          <w:tab w:val="left" w:pos="1221"/>
        </w:tabs>
        <w:bidi/>
        <w:jc w:val="both"/>
        <w:rPr>
          <w:rFonts w:cs="David" w:hint="cs"/>
          <w:b/>
          <w:bCs/>
          <w:u w:val="single"/>
          <w:rtl/>
        </w:rPr>
      </w:pPr>
    </w:p>
    <w:p w14:paraId="562BC064" w14:textId="77777777" w:rsidR="00406905" w:rsidRPr="00406905" w:rsidRDefault="00406905" w:rsidP="00406905">
      <w:pPr>
        <w:tabs>
          <w:tab w:val="left" w:pos="1221"/>
        </w:tabs>
        <w:bidi/>
        <w:jc w:val="both"/>
        <w:rPr>
          <w:rFonts w:cs="David" w:hint="cs"/>
          <w:b/>
          <w:bCs/>
          <w:u w:val="single"/>
          <w:rtl/>
        </w:rPr>
      </w:pPr>
    </w:p>
    <w:p w14:paraId="678095B7" w14:textId="77777777" w:rsidR="00406905" w:rsidRPr="00406905" w:rsidRDefault="00406905" w:rsidP="00406905">
      <w:pPr>
        <w:pStyle w:val="Heading5"/>
        <w:rPr>
          <w:rFonts w:hint="cs"/>
          <w:sz w:val="24"/>
          <w:rtl/>
        </w:rPr>
      </w:pPr>
      <w:r w:rsidRPr="00406905">
        <w:rPr>
          <w:b/>
          <w:bCs/>
          <w:sz w:val="24"/>
          <w:u w:val="single"/>
          <w:rtl/>
        </w:rPr>
        <w:t>סדר היום</w:t>
      </w:r>
      <w:r w:rsidRPr="00406905">
        <w:rPr>
          <w:sz w:val="24"/>
          <w:rtl/>
        </w:rPr>
        <w:t>:</w:t>
      </w:r>
      <w:r w:rsidRPr="00406905">
        <w:rPr>
          <w:rFonts w:hint="cs"/>
          <w:sz w:val="24"/>
          <w:rtl/>
        </w:rPr>
        <w:t xml:space="preserve"> א. קביעת מסגרת הדיון להצעות להביא אי אמון בממשלה.</w:t>
      </w:r>
    </w:p>
    <w:p w14:paraId="4AFC8212" w14:textId="77777777" w:rsidR="00406905" w:rsidRPr="00406905" w:rsidRDefault="00406905" w:rsidP="00406905">
      <w:pPr>
        <w:bidi/>
        <w:jc w:val="both"/>
        <w:rPr>
          <w:rFonts w:cs="David" w:hint="cs"/>
          <w:rtl/>
        </w:rPr>
      </w:pPr>
      <w:r w:rsidRPr="00406905">
        <w:rPr>
          <w:rFonts w:cs="David" w:hint="cs"/>
          <w:b/>
          <w:bCs/>
          <w:rtl/>
        </w:rPr>
        <w:t xml:space="preserve">                   </w:t>
      </w:r>
      <w:r w:rsidRPr="00406905">
        <w:rPr>
          <w:rFonts w:cs="David" w:hint="cs"/>
          <w:rtl/>
        </w:rPr>
        <w:t xml:space="preserve">ב. בקשת חבר הכנסת אריה אלדד להקדמת הדיון בהצעת חוק הכנסת (תיקון-דיווח          </w:t>
      </w:r>
    </w:p>
    <w:p w14:paraId="5416B84A" w14:textId="77777777" w:rsidR="00406905" w:rsidRPr="00406905" w:rsidRDefault="00406905" w:rsidP="00406905">
      <w:pPr>
        <w:bidi/>
        <w:jc w:val="both"/>
        <w:rPr>
          <w:rFonts w:cs="David" w:hint="cs"/>
          <w:rtl/>
        </w:rPr>
      </w:pPr>
      <w:r w:rsidRPr="00406905">
        <w:rPr>
          <w:rFonts w:cs="David" w:hint="cs"/>
          <w:rtl/>
        </w:rPr>
        <w:t xml:space="preserve">                       שרים לוועדות הכנסת), </w:t>
      </w:r>
      <w:proofErr w:type="spellStart"/>
      <w:r w:rsidRPr="00406905">
        <w:rPr>
          <w:rFonts w:cs="David" w:hint="cs"/>
          <w:rtl/>
        </w:rPr>
        <w:t>התשס"ח</w:t>
      </w:r>
      <w:proofErr w:type="spellEnd"/>
      <w:r w:rsidRPr="00406905">
        <w:rPr>
          <w:rFonts w:cs="David" w:hint="cs"/>
          <w:rtl/>
        </w:rPr>
        <w:t>-2007 (פ/3175/17), לפני הקריאה הטרומית.</w:t>
      </w:r>
    </w:p>
    <w:p w14:paraId="06A8E13A" w14:textId="77777777" w:rsidR="00406905" w:rsidRPr="00406905" w:rsidRDefault="00406905" w:rsidP="00406905">
      <w:pPr>
        <w:bidi/>
        <w:jc w:val="both"/>
        <w:rPr>
          <w:rFonts w:cs="David" w:hint="cs"/>
          <w:rtl/>
        </w:rPr>
      </w:pPr>
      <w:r w:rsidRPr="00406905">
        <w:rPr>
          <w:rFonts w:cs="David" w:hint="cs"/>
          <w:b/>
          <w:bCs/>
          <w:rtl/>
        </w:rPr>
        <w:t xml:space="preserve">                   </w:t>
      </w:r>
      <w:r w:rsidRPr="00406905">
        <w:rPr>
          <w:rFonts w:cs="David" w:hint="cs"/>
          <w:rtl/>
        </w:rPr>
        <w:t xml:space="preserve">ג. בקשת יו"ר ועדת העבודה, הרווחה והבריאות להעברת הצעת חוק חיילים </w:t>
      </w:r>
    </w:p>
    <w:p w14:paraId="17D52898" w14:textId="77777777" w:rsidR="00406905" w:rsidRPr="00406905" w:rsidRDefault="00406905" w:rsidP="00406905">
      <w:pPr>
        <w:bidi/>
        <w:jc w:val="both"/>
        <w:rPr>
          <w:rFonts w:cs="David" w:hint="cs"/>
          <w:rtl/>
        </w:rPr>
      </w:pPr>
      <w:r w:rsidRPr="00406905">
        <w:rPr>
          <w:rFonts w:cs="David" w:hint="cs"/>
          <w:rtl/>
        </w:rPr>
        <w:t xml:space="preserve">                       משוחררים (החזרה לעבודה) (תיקון מס' 13), </w:t>
      </w:r>
      <w:proofErr w:type="spellStart"/>
      <w:r w:rsidRPr="00406905">
        <w:rPr>
          <w:rFonts w:cs="David" w:hint="cs"/>
          <w:rtl/>
        </w:rPr>
        <w:t>התשס"ח</w:t>
      </w:r>
      <w:proofErr w:type="spellEnd"/>
      <w:r w:rsidRPr="00406905">
        <w:rPr>
          <w:rFonts w:cs="David" w:hint="cs"/>
          <w:rtl/>
        </w:rPr>
        <w:t xml:space="preserve">-2007 (מ/351), מוועדת </w:t>
      </w:r>
    </w:p>
    <w:p w14:paraId="6782FD5F" w14:textId="77777777" w:rsidR="00406905" w:rsidRPr="00406905" w:rsidRDefault="00406905" w:rsidP="00406905">
      <w:pPr>
        <w:bidi/>
        <w:jc w:val="both"/>
        <w:rPr>
          <w:rFonts w:cs="David" w:hint="cs"/>
          <w:rtl/>
        </w:rPr>
      </w:pPr>
      <w:r w:rsidRPr="00406905">
        <w:rPr>
          <w:rFonts w:cs="David" w:hint="cs"/>
          <w:rtl/>
        </w:rPr>
        <w:t xml:space="preserve">                       החוץ והביטחון לדיון בוועדת העבודה, הרווחה והבריאות. </w:t>
      </w:r>
    </w:p>
    <w:p w14:paraId="273F2185" w14:textId="77777777" w:rsidR="00406905" w:rsidRPr="00406905" w:rsidRDefault="00406905" w:rsidP="00406905">
      <w:pPr>
        <w:bidi/>
        <w:jc w:val="both"/>
        <w:rPr>
          <w:rFonts w:cs="David" w:hint="cs"/>
          <w:rtl/>
        </w:rPr>
      </w:pPr>
      <w:r w:rsidRPr="00406905">
        <w:rPr>
          <w:rFonts w:cs="David" w:hint="cs"/>
          <w:b/>
          <w:bCs/>
          <w:rtl/>
        </w:rPr>
        <w:t xml:space="preserve">                   </w:t>
      </w:r>
      <w:r w:rsidRPr="00406905">
        <w:rPr>
          <w:rFonts w:cs="David" w:hint="cs"/>
          <w:rtl/>
        </w:rPr>
        <w:t xml:space="preserve">ד. קביעת ועדה לדיון בהצעה לסדר היום בנושא: "דו"ח הקובע כי בבאר שבע יש חומר </w:t>
      </w:r>
    </w:p>
    <w:p w14:paraId="3BF5B665" w14:textId="77777777" w:rsidR="00406905" w:rsidRPr="00406905" w:rsidRDefault="00406905" w:rsidP="00406905">
      <w:pPr>
        <w:bidi/>
        <w:jc w:val="both"/>
        <w:rPr>
          <w:rFonts w:cs="David" w:hint="cs"/>
          <w:rtl/>
        </w:rPr>
      </w:pPr>
      <w:r w:rsidRPr="00406905">
        <w:rPr>
          <w:rFonts w:cs="David" w:hint="cs"/>
          <w:rtl/>
        </w:rPr>
        <w:t xml:space="preserve">                       מסרטן", הצעת החוק של חה"כ דב </w:t>
      </w:r>
      <w:proofErr w:type="spellStart"/>
      <w:r w:rsidRPr="00406905">
        <w:rPr>
          <w:rFonts w:cs="David" w:hint="cs"/>
          <w:rtl/>
        </w:rPr>
        <w:t>חנין</w:t>
      </w:r>
      <w:proofErr w:type="spellEnd"/>
      <w:r w:rsidRPr="00406905">
        <w:rPr>
          <w:rFonts w:cs="David" w:hint="cs"/>
          <w:rtl/>
        </w:rPr>
        <w:t xml:space="preserve">, סופה לנדבר, </w:t>
      </w:r>
      <w:proofErr w:type="spellStart"/>
      <w:r w:rsidRPr="00406905">
        <w:rPr>
          <w:rFonts w:cs="David" w:hint="cs"/>
          <w:rtl/>
        </w:rPr>
        <w:t>טלאב</w:t>
      </w:r>
      <w:proofErr w:type="spellEnd"/>
      <w:r w:rsidRPr="00406905">
        <w:rPr>
          <w:rFonts w:cs="David" w:hint="cs"/>
          <w:rtl/>
        </w:rPr>
        <w:t xml:space="preserve"> </w:t>
      </w:r>
      <w:proofErr w:type="spellStart"/>
      <w:r w:rsidRPr="00406905">
        <w:rPr>
          <w:rFonts w:cs="David" w:hint="cs"/>
          <w:rtl/>
        </w:rPr>
        <w:t>אלסאנע</w:t>
      </w:r>
      <w:proofErr w:type="spellEnd"/>
      <w:r w:rsidRPr="00406905">
        <w:rPr>
          <w:rFonts w:cs="David" w:hint="cs"/>
          <w:rtl/>
        </w:rPr>
        <w:t xml:space="preserve"> ואליהו גבאי.</w:t>
      </w:r>
    </w:p>
    <w:p w14:paraId="5C631AAE" w14:textId="77777777" w:rsidR="00406905" w:rsidRPr="00406905" w:rsidRDefault="00406905" w:rsidP="00406905">
      <w:pPr>
        <w:bidi/>
        <w:jc w:val="both"/>
        <w:rPr>
          <w:rFonts w:cs="David" w:hint="cs"/>
          <w:rtl/>
        </w:rPr>
      </w:pPr>
      <w:r w:rsidRPr="00406905">
        <w:rPr>
          <w:rFonts w:cs="David" w:hint="cs"/>
          <w:b/>
          <w:bCs/>
          <w:rtl/>
        </w:rPr>
        <w:t xml:space="preserve">                   </w:t>
      </w:r>
      <w:r w:rsidRPr="00406905">
        <w:rPr>
          <w:rFonts w:cs="David" w:hint="cs"/>
          <w:rtl/>
        </w:rPr>
        <w:t xml:space="preserve">ה. בקשת הממשלה להקדמת הדיון בהצעת חוק התוכנית להגדלת גמלאות הבטחת </w:t>
      </w:r>
    </w:p>
    <w:p w14:paraId="610364D1" w14:textId="77777777" w:rsidR="00406905" w:rsidRPr="00406905" w:rsidRDefault="00406905" w:rsidP="00406905">
      <w:pPr>
        <w:bidi/>
        <w:jc w:val="both"/>
        <w:rPr>
          <w:rFonts w:cs="David" w:hint="cs"/>
          <w:rtl/>
        </w:rPr>
      </w:pPr>
      <w:r w:rsidRPr="00406905">
        <w:rPr>
          <w:rFonts w:cs="David" w:hint="cs"/>
          <w:rtl/>
        </w:rPr>
        <w:t xml:space="preserve">                        הכנסה קשישים נזקקים ולסיוע לניצולי שואה (תיקוני חקיקה), </w:t>
      </w:r>
      <w:proofErr w:type="spellStart"/>
      <w:r w:rsidRPr="00406905">
        <w:rPr>
          <w:rFonts w:cs="David" w:hint="cs"/>
          <w:rtl/>
        </w:rPr>
        <w:t>התשס"ח</w:t>
      </w:r>
      <w:proofErr w:type="spellEnd"/>
      <w:r w:rsidRPr="00406905">
        <w:rPr>
          <w:rFonts w:cs="David" w:hint="cs"/>
          <w:rtl/>
        </w:rPr>
        <w:t xml:space="preserve">-2008, </w:t>
      </w:r>
    </w:p>
    <w:p w14:paraId="5A3F9D6F" w14:textId="77777777" w:rsidR="00406905" w:rsidRPr="00406905" w:rsidRDefault="00406905" w:rsidP="00406905">
      <w:pPr>
        <w:bidi/>
        <w:jc w:val="both"/>
        <w:rPr>
          <w:rFonts w:cs="David" w:hint="cs"/>
          <w:rtl/>
        </w:rPr>
      </w:pPr>
      <w:r w:rsidRPr="00406905">
        <w:rPr>
          <w:rFonts w:cs="David" w:hint="cs"/>
          <w:rtl/>
        </w:rPr>
        <w:t xml:space="preserve">                        לפני הקריאה הראשונה. </w:t>
      </w:r>
    </w:p>
    <w:p w14:paraId="5587A0A9" w14:textId="77777777" w:rsidR="00406905" w:rsidRPr="00406905" w:rsidRDefault="00406905" w:rsidP="00406905">
      <w:pPr>
        <w:bidi/>
        <w:jc w:val="both"/>
        <w:rPr>
          <w:rFonts w:cs="David" w:hint="cs"/>
          <w:rtl/>
        </w:rPr>
      </w:pPr>
      <w:r w:rsidRPr="00406905">
        <w:rPr>
          <w:rFonts w:cs="David" w:hint="cs"/>
          <w:b/>
          <w:bCs/>
          <w:rtl/>
        </w:rPr>
        <w:t xml:space="preserve">                   </w:t>
      </w:r>
      <w:r w:rsidRPr="00406905">
        <w:rPr>
          <w:rFonts w:cs="David" w:hint="cs"/>
          <w:rtl/>
        </w:rPr>
        <w:t xml:space="preserve">ו. הצעות יו"ר הכנסת לתיקוני חקיקה ותיקוני תקנון בענייני עבודת הכנסת והצעות </w:t>
      </w:r>
    </w:p>
    <w:p w14:paraId="4F2B5E77" w14:textId="77777777" w:rsidR="00406905" w:rsidRPr="00406905" w:rsidRDefault="00406905" w:rsidP="00406905">
      <w:pPr>
        <w:bidi/>
        <w:jc w:val="both"/>
        <w:rPr>
          <w:rFonts w:cs="David" w:hint="cs"/>
          <w:rtl/>
        </w:rPr>
      </w:pPr>
      <w:r w:rsidRPr="00406905">
        <w:rPr>
          <w:rFonts w:cs="David" w:hint="cs"/>
          <w:rtl/>
        </w:rPr>
        <w:t xml:space="preserve">                      חברי כנסת לתיקוני תקנון. </w:t>
      </w:r>
    </w:p>
    <w:p w14:paraId="4DD3EAB9" w14:textId="77777777" w:rsidR="00406905" w:rsidRPr="00406905" w:rsidRDefault="00406905" w:rsidP="00406905">
      <w:pPr>
        <w:tabs>
          <w:tab w:val="left" w:pos="1221"/>
        </w:tabs>
        <w:bidi/>
        <w:jc w:val="both"/>
        <w:rPr>
          <w:rFonts w:cs="David" w:hint="cs"/>
          <w:b/>
          <w:bCs/>
          <w:rtl/>
        </w:rPr>
      </w:pPr>
    </w:p>
    <w:p w14:paraId="55E09FD6" w14:textId="77777777" w:rsidR="00406905" w:rsidRPr="00406905" w:rsidRDefault="00406905" w:rsidP="00406905">
      <w:pPr>
        <w:bidi/>
        <w:jc w:val="both"/>
        <w:rPr>
          <w:rFonts w:cs="David" w:hint="cs"/>
          <w:b/>
          <w:bCs/>
          <w:rtl/>
        </w:rPr>
      </w:pPr>
      <w:r w:rsidRPr="00406905">
        <w:rPr>
          <w:rFonts w:cs="David" w:hint="cs"/>
          <w:b/>
          <w:bCs/>
          <w:rtl/>
        </w:rPr>
        <w:t xml:space="preserve">                    </w:t>
      </w:r>
    </w:p>
    <w:p w14:paraId="2560AC69" w14:textId="77777777" w:rsidR="00406905" w:rsidRPr="00406905" w:rsidRDefault="00406905" w:rsidP="00406905">
      <w:pPr>
        <w:bidi/>
        <w:jc w:val="both"/>
        <w:rPr>
          <w:rFonts w:cs="David" w:hint="cs"/>
          <w:rtl/>
        </w:rPr>
      </w:pPr>
    </w:p>
    <w:p w14:paraId="08C2FF8E" w14:textId="77777777" w:rsidR="00406905" w:rsidRPr="00406905" w:rsidRDefault="00406905" w:rsidP="00406905">
      <w:pPr>
        <w:bidi/>
        <w:jc w:val="both"/>
        <w:rPr>
          <w:rFonts w:cs="David"/>
          <w:rtl/>
        </w:rPr>
      </w:pPr>
    </w:p>
    <w:p w14:paraId="3BD2A209" w14:textId="77777777" w:rsidR="00406905" w:rsidRPr="00406905" w:rsidRDefault="00406905" w:rsidP="00406905">
      <w:pPr>
        <w:bidi/>
        <w:jc w:val="both"/>
        <w:rPr>
          <w:rFonts w:cs="David"/>
          <w:b/>
          <w:bCs/>
          <w:u w:val="single"/>
          <w:rtl/>
        </w:rPr>
      </w:pPr>
      <w:r w:rsidRPr="00406905">
        <w:rPr>
          <w:rFonts w:cs="David"/>
          <w:b/>
          <w:bCs/>
          <w:u w:val="single"/>
          <w:rtl/>
        </w:rPr>
        <w:t>נכחו</w:t>
      </w:r>
      <w:r w:rsidRPr="00406905">
        <w:rPr>
          <w:rFonts w:cs="David"/>
          <w:rtl/>
        </w:rPr>
        <w:t>:</w:t>
      </w:r>
    </w:p>
    <w:p w14:paraId="1A9EF6A2" w14:textId="77777777" w:rsidR="00406905" w:rsidRPr="00406905" w:rsidRDefault="00406905" w:rsidP="00406905">
      <w:pPr>
        <w:bidi/>
        <w:jc w:val="both"/>
        <w:rPr>
          <w:rFonts w:cs="David"/>
          <w:rtl/>
        </w:rPr>
      </w:pPr>
    </w:p>
    <w:p w14:paraId="5F6863A4" w14:textId="77777777" w:rsidR="00406905" w:rsidRPr="00406905" w:rsidRDefault="00406905" w:rsidP="00406905">
      <w:pPr>
        <w:tabs>
          <w:tab w:val="left" w:pos="1788"/>
        </w:tabs>
        <w:bidi/>
        <w:jc w:val="both"/>
        <w:rPr>
          <w:rFonts w:cs="David" w:hint="cs"/>
          <w:rtl/>
        </w:rPr>
      </w:pPr>
      <w:r w:rsidRPr="00406905">
        <w:rPr>
          <w:rFonts w:cs="David"/>
          <w:b/>
          <w:bCs/>
          <w:u w:val="single"/>
          <w:rtl/>
        </w:rPr>
        <w:t>חברי הוועדה</w:t>
      </w:r>
      <w:r w:rsidRPr="00406905">
        <w:rPr>
          <w:rFonts w:cs="David"/>
          <w:rtl/>
        </w:rPr>
        <w:t>:</w:t>
      </w:r>
    </w:p>
    <w:p w14:paraId="42C36CA9" w14:textId="77777777" w:rsidR="00406905" w:rsidRPr="00406905" w:rsidRDefault="00406905" w:rsidP="00406905">
      <w:pPr>
        <w:tabs>
          <w:tab w:val="left" w:pos="1788"/>
        </w:tabs>
        <w:bidi/>
        <w:jc w:val="both"/>
        <w:rPr>
          <w:rFonts w:cs="David" w:hint="cs"/>
          <w:rtl/>
        </w:rPr>
      </w:pPr>
      <w:r w:rsidRPr="00406905">
        <w:rPr>
          <w:rFonts w:cs="David" w:hint="cs"/>
          <w:rtl/>
        </w:rPr>
        <w:t xml:space="preserve">דוד טל </w:t>
      </w:r>
      <w:r w:rsidRPr="00406905">
        <w:rPr>
          <w:rFonts w:cs="David"/>
          <w:rtl/>
        </w:rPr>
        <w:t>–</w:t>
      </w:r>
      <w:r w:rsidRPr="00406905">
        <w:rPr>
          <w:rFonts w:cs="David" w:hint="cs"/>
          <w:rtl/>
        </w:rPr>
        <w:t xml:space="preserve"> היו"ר</w:t>
      </w:r>
    </w:p>
    <w:p w14:paraId="5E2C6051" w14:textId="77777777" w:rsidR="00406905" w:rsidRPr="00406905" w:rsidRDefault="00406905" w:rsidP="00406905">
      <w:pPr>
        <w:tabs>
          <w:tab w:val="left" w:pos="1788"/>
        </w:tabs>
        <w:bidi/>
        <w:jc w:val="both"/>
        <w:rPr>
          <w:rFonts w:cs="David" w:hint="cs"/>
          <w:rtl/>
        </w:rPr>
      </w:pPr>
      <w:r w:rsidRPr="00406905">
        <w:rPr>
          <w:rFonts w:cs="David" w:hint="cs"/>
          <w:rtl/>
        </w:rPr>
        <w:t>קולט אביטל</w:t>
      </w:r>
    </w:p>
    <w:p w14:paraId="6777E3DB" w14:textId="77777777" w:rsidR="00406905" w:rsidRPr="00406905" w:rsidRDefault="00406905" w:rsidP="00406905">
      <w:pPr>
        <w:tabs>
          <w:tab w:val="left" w:pos="1788"/>
        </w:tabs>
        <w:bidi/>
        <w:jc w:val="both"/>
        <w:rPr>
          <w:rFonts w:cs="David" w:hint="cs"/>
          <w:rtl/>
        </w:rPr>
      </w:pPr>
      <w:r w:rsidRPr="00406905">
        <w:rPr>
          <w:rFonts w:cs="David" w:hint="cs"/>
          <w:rtl/>
        </w:rPr>
        <w:t xml:space="preserve">יולי </w:t>
      </w:r>
      <w:proofErr w:type="spellStart"/>
      <w:r w:rsidRPr="00406905">
        <w:rPr>
          <w:rFonts w:cs="David" w:hint="cs"/>
          <w:rtl/>
        </w:rPr>
        <w:t>אדלשטיין</w:t>
      </w:r>
      <w:proofErr w:type="spellEnd"/>
    </w:p>
    <w:p w14:paraId="7D6D3FFE" w14:textId="77777777" w:rsidR="00406905" w:rsidRPr="00406905" w:rsidRDefault="00406905" w:rsidP="00406905">
      <w:pPr>
        <w:tabs>
          <w:tab w:val="left" w:pos="1788"/>
        </w:tabs>
        <w:bidi/>
        <w:jc w:val="both"/>
        <w:rPr>
          <w:rFonts w:cs="David" w:hint="cs"/>
          <w:rtl/>
        </w:rPr>
      </w:pPr>
      <w:proofErr w:type="spellStart"/>
      <w:r w:rsidRPr="00406905">
        <w:rPr>
          <w:rFonts w:cs="David" w:hint="cs"/>
          <w:rtl/>
        </w:rPr>
        <w:t>רוברט</w:t>
      </w:r>
      <w:proofErr w:type="spellEnd"/>
      <w:r w:rsidRPr="00406905">
        <w:rPr>
          <w:rFonts w:cs="David" w:hint="cs"/>
          <w:rtl/>
        </w:rPr>
        <w:t xml:space="preserve"> </w:t>
      </w:r>
      <w:proofErr w:type="spellStart"/>
      <w:r w:rsidRPr="00406905">
        <w:rPr>
          <w:rFonts w:cs="David" w:hint="cs"/>
          <w:rtl/>
        </w:rPr>
        <w:t>אילטוב</w:t>
      </w:r>
      <w:proofErr w:type="spellEnd"/>
    </w:p>
    <w:p w14:paraId="633CE1A4" w14:textId="77777777" w:rsidR="00406905" w:rsidRPr="00406905" w:rsidRDefault="00406905" w:rsidP="00406905">
      <w:pPr>
        <w:tabs>
          <w:tab w:val="left" w:pos="1788"/>
        </w:tabs>
        <w:bidi/>
        <w:jc w:val="both"/>
        <w:rPr>
          <w:rFonts w:cs="David" w:hint="cs"/>
          <w:rtl/>
        </w:rPr>
      </w:pPr>
      <w:r w:rsidRPr="00406905">
        <w:rPr>
          <w:rFonts w:cs="David" w:hint="cs"/>
          <w:rtl/>
        </w:rPr>
        <w:t>אריה אלדד</w:t>
      </w:r>
    </w:p>
    <w:p w14:paraId="31A93FD9" w14:textId="77777777" w:rsidR="00406905" w:rsidRPr="00406905" w:rsidRDefault="00406905" w:rsidP="00406905">
      <w:pPr>
        <w:tabs>
          <w:tab w:val="left" w:pos="1788"/>
        </w:tabs>
        <w:bidi/>
        <w:jc w:val="both"/>
        <w:rPr>
          <w:rFonts w:cs="David" w:hint="cs"/>
          <w:rtl/>
        </w:rPr>
      </w:pPr>
      <w:r w:rsidRPr="00406905">
        <w:rPr>
          <w:rFonts w:cs="David" w:hint="cs"/>
          <w:rtl/>
        </w:rPr>
        <w:t>אורי אריאל</w:t>
      </w:r>
    </w:p>
    <w:p w14:paraId="4503378E" w14:textId="77777777" w:rsidR="00406905" w:rsidRPr="00406905" w:rsidRDefault="00406905" w:rsidP="00406905">
      <w:pPr>
        <w:tabs>
          <w:tab w:val="left" w:pos="1788"/>
        </w:tabs>
        <w:bidi/>
        <w:jc w:val="both"/>
        <w:rPr>
          <w:rFonts w:cs="David" w:hint="cs"/>
          <w:rtl/>
        </w:rPr>
      </w:pPr>
      <w:r w:rsidRPr="00406905">
        <w:rPr>
          <w:rFonts w:cs="David" w:hint="cs"/>
          <w:rtl/>
        </w:rPr>
        <w:t>יצחק גלנטי</w:t>
      </w:r>
    </w:p>
    <w:p w14:paraId="2777269E" w14:textId="77777777" w:rsidR="00406905" w:rsidRPr="00406905" w:rsidRDefault="00406905" w:rsidP="00406905">
      <w:pPr>
        <w:tabs>
          <w:tab w:val="left" w:pos="1788"/>
        </w:tabs>
        <w:bidi/>
        <w:jc w:val="both"/>
        <w:rPr>
          <w:rFonts w:cs="David" w:hint="cs"/>
          <w:rtl/>
        </w:rPr>
      </w:pPr>
      <w:r w:rsidRPr="00406905">
        <w:rPr>
          <w:rFonts w:cs="David" w:hint="cs"/>
          <w:rtl/>
        </w:rPr>
        <w:t xml:space="preserve">אבשלום </w:t>
      </w:r>
      <w:proofErr w:type="spellStart"/>
      <w:r w:rsidRPr="00406905">
        <w:rPr>
          <w:rFonts w:cs="David" w:hint="cs"/>
          <w:rtl/>
        </w:rPr>
        <w:t>וילן</w:t>
      </w:r>
      <w:proofErr w:type="spellEnd"/>
    </w:p>
    <w:p w14:paraId="211141AF" w14:textId="77777777" w:rsidR="00406905" w:rsidRPr="00406905" w:rsidRDefault="00406905" w:rsidP="00406905">
      <w:pPr>
        <w:tabs>
          <w:tab w:val="left" w:pos="1788"/>
        </w:tabs>
        <w:bidi/>
        <w:jc w:val="both"/>
        <w:rPr>
          <w:rFonts w:cs="David" w:hint="cs"/>
          <w:rtl/>
        </w:rPr>
      </w:pPr>
      <w:r w:rsidRPr="00406905">
        <w:rPr>
          <w:rFonts w:cs="David" w:hint="cs"/>
          <w:rtl/>
        </w:rPr>
        <w:t>יצחק זיו</w:t>
      </w:r>
    </w:p>
    <w:p w14:paraId="2E119896" w14:textId="77777777" w:rsidR="00406905" w:rsidRPr="00406905" w:rsidRDefault="00406905" w:rsidP="00406905">
      <w:pPr>
        <w:tabs>
          <w:tab w:val="left" w:pos="1788"/>
        </w:tabs>
        <w:bidi/>
        <w:jc w:val="both"/>
        <w:rPr>
          <w:rFonts w:cs="David" w:hint="cs"/>
          <w:rtl/>
        </w:rPr>
      </w:pPr>
      <w:r w:rsidRPr="00406905">
        <w:rPr>
          <w:rFonts w:cs="David" w:hint="cs"/>
          <w:rtl/>
        </w:rPr>
        <w:t xml:space="preserve">דב </w:t>
      </w:r>
      <w:proofErr w:type="spellStart"/>
      <w:r w:rsidRPr="00406905">
        <w:rPr>
          <w:rFonts w:cs="David" w:hint="cs"/>
          <w:rtl/>
        </w:rPr>
        <w:t>חנין</w:t>
      </w:r>
      <w:proofErr w:type="spellEnd"/>
    </w:p>
    <w:p w14:paraId="74178D4D" w14:textId="77777777" w:rsidR="00406905" w:rsidRPr="00406905" w:rsidRDefault="00406905" w:rsidP="00406905">
      <w:pPr>
        <w:tabs>
          <w:tab w:val="left" w:pos="1788"/>
        </w:tabs>
        <w:bidi/>
        <w:jc w:val="both"/>
        <w:rPr>
          <w:rFonts w:cs="David" w:hint="cs"/>
          <w:rtl/>
        </w:rPr>
      </w:pPr>
      <w:r w:rsidRPr="00406905">
        <w:rPr>
          <w:rFonts w:cs="David" w:hint="cs"/>
          <w:rtl/>
        </w:rPr>
        <w:t>יואל חסון</w:t>
      </w:r>
    </w:p>
    <w:p w14:paraId="4694C8DF" w14:textId="77777777" w:rsidR="00406905" w:rsidRPr="00406905" w:rsidRDefault="00406905" w:rsidP="00406905">
      <w:pPr>
        <w:tabs>
          <w:tab w:val="left" w:pos="1788"/>
        </w:tabs>
        <w:bidi/>
        <w:jc w:val="both"/>
        <w:rPr>
          <w:rFonts w:cs="David" w:hint="cs"/>
          <w:rtl/>
        </w:rPr>
      </w:pPr>
      <w:proofErr w:type="spellStart"/>
      <w:r w:rsidRPr="00406905">
        <w:rPr>
          <w:rFonts w:cs="David" w:hint="cs"/>
          <w:rtl/>
        </w:rPr>
        <w:t>אחמד</w:t>
      </w:r>
      <w:proofErr w:type="spellEnd"/>
      <w:r w:rsidRPr="00406905">
        <w:rPr>
          <w:rFonts w:cs="David" w:hint="cs"/>
          <w:rtl/>
        </w:rPr>
        <w:t xml:space="preserve"> טיבי</w:t>
      </w:r>
    </w:p>
    <w:p w14:paraId="54EADD44" w14:textId="77777777" w:rsidR="00406905" w:rsidRPr="00406905" w:rsidRDefault="00406905" w:rsidP="00406905">
      <w:pPr>
        <w:bidi/>
        <w:jc w:val="both"/>
        <w:rPr>
          <w:rFonts w:cs="David" w:hint="cs"/>
          <w:rtl/>
        </w:rPr>
      </w:pPr>
      <w:proofErr w:type="spellStart"/>
      <w:r w:rsidRPr="00406905">
        <w:rPr>
          <w:rFonts w:cs="David" w:hint="cs"/>
          <w:rtl/>
        </w:rPr>
        <w:t>אסתרינה</w:t>
      </w:r>
      <w:proofErr w:type="spellEnd"/>
      <w:r w:rsidRPr="00406905">
        <w:rPr>
          <w:rFonts w:cs="David" w:hint="cs"/>
          <w:rtl/>
        </w:rPr>
        <w:t xml:space="preserve"> </w:t>
      </w:r>
      <w:proofErr w:type="spellStart"/>
      <w:r w:rsidRPr="00406905">
        <w:rPr>
          <w:rFonts w:cs="David" w:hint="cs"/>
          <w:rtl/>
        </w:rPr>
        <w:t>טרטמן</w:t>
      </w:r>
      <w:proofErr w:type="spellEnd"/>
    </w:p>
    <w:p w14:paraId="513753C4" w14:textId="77777777" w:rsidR="00406905" w:rsidRPr="00406905" w:rsidRDefault="00406905" w:rsidP="00406905">
      <w:pPr>
        <w:bidi/>
        <w:jc w:val="both"/>
        <w:rPr>
          <w:rFonts w:cs="David" w:hint="cs"/>
          <w:rtl/>
        </w:rPr>
      </w:pPr>
      <w:r w:rsidRPr="00406905">
        <w:rPr>
          <w:rFonts w:cs="David" w:hint="cs"/>
          <w:rtl/>
        </w:rPr>
        <w:t xml:space="preserve">אביגדור </w:t>
      </w:r>
      <w:proofErr w:type="spellStart"/>
      <w:r w:rsidRPr="00406905">
        <w:rPr>
          <w:rFonts w:cs="David" w:hint="cs"/>
          <w:rtl/>
        </w:rPr>
        <w:t>יצחקי</w:t>
      </w:r>
      <w:proofErr w:type="spellEnd"/>
    </w:p>
    <w:p w14:paraId="52956CC7" w14:textId="77777777" w:rsidR="00406905" w:rsidRPr="00406905" w:rsidRDefault="00406905" w:rsidP="00406905">
      <w:pPr>
        <w:bidi/>
        <w:jc w:val="both"/>
        <w:rPr>
          <w:rFonts w:cs="David" w:hint="cs"/>
          <w:rtl/>
        </w:rPr>
      </w:pPr>
      <w:r w:rsidRPr="00406905">
        <w:rPr>
          <w:rFonts w:cs="David" w:hint="cs"/>
          <w:rtl/>
        </w:rPr>
        <w:t>אמנון כהן</w:t>
      </w:r>
    </w:p>
    <w:p w14:paraId="497B01AF" w14:textId="77777777" w:rsidR="00406905" w:rsidRPr="00406905" w:rsidRDefault="00406905" w:rsidP="00406905">
      <w:pPr>
        <w:bidi/>
        <w:jc w:val="both"/>
        <w:rPr>
          <w:rFonts w:cs="David" w:hint="cs"/>
          <w:rtl/>
        </w:rPr>
      </w:pPr>
      <w:r w:rsidRPr="00406905">
        <w:rPr>
          <w:rFonts w:cs="David" w:hint="cs"/>
          <w:rtl/>
        </w:rPr>
        <w:t>משה כחלון</w:t>
      </w:r>
    </w:p>
    <w:p w14:paraId="0EFC65ED" w14:textId="77777777" w:rsidR="00406905" w:rsidRPr="00406905" w:rsidRDefault="00406905" w:rsidP="00406905">
      <w:pPr>
        <w:bidi/>
        <w:jc w:val="both"/>
        <w:rPr>
          <w:rFonts w:cs="David" w:hint="cs"/>
          <w:rtl/>
        </w:rPr>
      </w:pPr>
      <w:r w:rsidRPr="00406905">
        <w:rPr>
          <w:rFonts w:cs="David" w:hint="cs"/>
          <w:rtl/>
        </w:rPr>
        <w:t xml:space="preserve">אברהם </w:t>
      </w:r>
      <w:proofErr w:type="spellStart"/>
      <w:r w:rsidRPr="00406905">
        <w:rPr>
          <w:rFonts w:cs="David" w:hint="cs"/>
          <w:rtl/>
        </w:rPr>
        <w:t>מיכאלי</w:t>
      </w:r>
      <w:proofErr w:type="spellEnd"/>
    </w:p>
    <w:p w14:paraId="03DEF64A" w14:textId="77777777" w:rsidR="00406905" w:rsidRPr="00406905" w:rsidRDefault="00406905" w:rsidP="00406905">
      <w:pPr>
        <w:bidi/>
        <w:jc w:val="both"/>
        <w:rPr>
          <w:rFonts w:cs="David" w:hint="cs"/>
          <w:rtl/>
        </w:rPr>
      </w:pPr>
      <w:r w:rsidRPr="00406905">
        <w:rPr>
          <w:rFonts w:cs="David" w:hint="cs"/>
          <w:rtl/>
        </w:rPr>
        <w:t xml:space="preserve">יעקב </w:t>
      </w:r>
      <w:proofErr w:type="spellStart"/>
      <w:r w:rsidRPr="00406905">
        <w:rPr>
          <w:rFonts w:cs="David" w:hint="cs"/>
          <w:rtl/>
        </w:rPr>
        <w:t>מרגי</w:t>
      </w:r>
      <w:proofErr w:type="spellEnd"/>
    </w:p>
    <w:p w14:paraId="1B9B2969" w14:textId="77777777" w:rsidR="00406905" w:rsidRPr="00406905" w:rsidRDefault="00406905" w:rsidP="00406905">
      <w:pPr>
        <w:bidi/>
        <w:jc w:val="both"/>
        <w:rPr>
          <w:rFonts w:cs="David" w:hint="cs"/>
          <w:rtl/>
        </w:rPr>
      </w:pPr>
      <w:r w:rsidRPr="00406905">
        <w:rPr>
          <w:rFonts w:cs="David" w:hint="cs"/>
          <w:rtl/>
        </w:rPr>
        <w:t>גדעון סער</w:t>
      </w:r>
    </w:p>
    <w:p w14:paraId="2A906149" w14:textId="77777777" w:rsidR="00406905" w:rsidRPr="00406905" w:rsidRDefault="00406905" w:rsidP="00406905">
      <w:pPr>
        <w:bidi/>
        <w:jc w:val="both"/>
        <w:rPr>
          <w:rFonts w:cs="David" w:hint="cs"/>
          <w:rtl/>
        </w:rPr>
      </w:pPr>
      <w:r w:rsidRPr="00406905">
        <w:rPr>
          <w:rFonts w:cs="David" w:hint="cs"/>
          <w:rtl/>
        </w:rPr>
        <w:t xml:space="preserve">יוחנן </w:t>
      </w:r>
      <w:proofErr w:type="spellStart"/>
      <w:r w:rsidRPr="00406905">
        <w:rPr>
          <w:rFonts w:cs="David" w:hint="cs"/>
          <w:rtl/>
        </w:rPr>
        <w:t>פלסנר</w:t>
      </w:r>
      <w:proofErr w:type="spellEnd"/>
    </w:p>
    <w:p w14:paraId="7FF0F393" w14:textId="77777777" w:rsidR="00406905" w:rsidRPr="00406905" w:rsidRDefault="00406905" w:rsidP="00406905">
      <w:pPr>
        <w:bidi/>
        <w:jc w:val="both"/>
        <w:rPr>
          <w:rFonts w:cs="David" w:hint="cs"/>
          <w:rtl/>
        </w:rPr>
      </w:pPr>
      <w:r w:rsidRPr="00406905">
        <w:rPr>
          <w:rFonts w:cs="David" w:hint="cs"/>
          <w:rtl/>
        </w:rPr>
        <w:t>מאיר פרוש</w:t>
      </w:r>
    </w:p>
    <w:p w14:paraId="59BD483C" w14:textId="77777777" w:rsidR="00406905" w:rsidRPr="00406905" w:rsidRDefault="00406905" w:rsidP="00406905">
      <w:pPr>
        <w:bidi/>
        <w:jc w:val="both"/>
        <w:rPr>
          <w:rFonts w:cs="David" w:hint="cs"/>
          <w:rtl/>
        </w:rPr>
      </w:pPr>
    </w:p>
    <w:p w14:paraId="4D890D1F" w14:textId="77777777" w:rsidR="00406905" w:rsidRPr="00406905" w:rsidRDefault="00406905" w:rsidP="00406905">
      <w:pPr>
        <w:bidi/>
        <w:jc w:val="both"/>
        <w:rPr>
          <w:rFonts w:cs="David" w:hint="cs"/>
          <w:rtl/>
        </w:rPr>
      </w:pPr>
    </w:p>
    <w:p w14:paraId="1DC94A9C" w14:textId="77777777" w:rsidR="00406905" w:rsidRPr="00406905" w:rsidRDefault="00406905" w:rsidP="00406905">
      <w:pPr>
        <w:tabs>
          <w:tab w:val="left" w:pos="1788"/>
          <w:tab w:val="left" w:pos="3631"/>
        </w:tabs>
        <w:bidi/>
        <w:jc w:val="both"/>
        <w:rPr>
          <w:rFonts w:cs="David" w:hint="cs"/>
          <w:rtl/>
        </w:rPr>
      </w:pPr>
      <w:r w:rsidRPr="00406905">
        <w:rPr>
          <w:rFonts w:cs="David"/>
          <w:b/>
          <w:bCs/>
          <w:u w:val="single"/>
          <w:rtl/>
        </w:rPr>
        <w:t>מוזמנים</w:t>
      </w:r>
      <w:r w:rsidRPr="00406905">
        <w:rPr>
          <w:rFonts w:cs="David"/>
          <w:rtl/>
        </w:rPr>
        <w:t>:</w:t>
      </w:r>
    </w:p>
    <w:p w14:paraId="4E400F2C" w14:textId="77777777" w:rsidR="00406905" w:rsidRPr="00406905" w:rsidRDefault="00406905" w:rsidP="00406905">
      <w:pPr>
        <w:bidi/>
        <w:jc w:val="both"/>
        <w:rPr>
          <w:rFonts w:cs="David" w:hint="cs"/>
          <w:rtl/>
        </w:rPr>
      </w:pPr>
      <w:r w:rsidRPr="00406905">
        <w:rPr>
          <w:rFonts w:cs="David" w:hint="cs"/>
          <w:rtl/>
        </w:rPr>
        <w:t xml:space="preserve">יעל כהן </w:t>
      </w:r>
      <w:r w:rsidRPr="00406905">
        <w:rPr>
          <w:rFonts w:cs="David"/>
          <w:rtl/>
        </w:rPr>
        <w:t>–</w:t>
      </w:r>
      <w:r w:rsidRPr="00406905">
        <w:rPr>
          <w:rFonts w:cs="David" w:hint="cs"/>
          <w:rtl/>
        </w:rPr>
        <w:t xml:space="preserve"> משרד ראש הממשלה</w:t>
      </w:r>
    </w:p>
    <w:p w14:paraId="0A92F649" w14:textId="77777777" w:rsidR="00406905" w:rsidRPr="00406905" w:rsidRDefault="00406905" w:rsidP="00406905">
      <w:pPr>
        <w:bidi/>
        <w:jc w:val="both"/>
        <w:rPr>
          <w:rFonts w:cs="David" w:hint="cs"/>
          <w:rtl/>
        </w:rPr>
      </w:pPr>
      <w:r w:rsidRPr="00406905">
        <w:rPr>
          <w:rFonts w:cs="David" w:hint="cs"/>
          <w:rtl/>
        </w:rPr>
        <w:t xml:space="preserve">משה בר- סימן טוב </w:t>
      </w:r>
      <w:r w:rsidRPr="00406905">
        <w:rPr>
          <w:rFonts w:cs="David"/>
          <w:rtl/>
        </w:rPr>
        <w:t>–</w:t>
      </w:r>
      <w:r w:rsidRPr="00406905">
        <w:rPr>
          <w:rFonts w:cs="David" w:hint="cs"/>
          <w:rtl/>
        </w:rPr>
        <w:t xml:space="preserve"> משרד האוצר</w:t>
      </w:r>
    </w:p>
    <w:p w14:paraId="42FF0631" w14:textId="77777777" w:rsidR="00406905" w:rsidRPr="00406905" w:rsidRDefault="00406905" w:rsidP="00406905">
      <w:pPr>
        <w:bidi/>
        <w:jc w:val="both"/>
        <w:rPr>
          <w:rFonts w:cs="David" w:hint="cs"/>
          <w:rtl/>
        </w:rPr>
      </w:pPr>
      <w:r w:rsidRPr="00406905">
        <w:rPr>
          <w:rFonts w:cs="David" w:hint="cs"/>
          <w:rtl/>
        </w:rPr>
        <w:t xml:space="preserve">גליה מאיר </w:t>
      </w:r>
      <w:r w:rsidRPr="00406905">
        <w:rPr>
          <w:rFonts w:cs="David"/>
          <w:rtl/>
        </w:rPr>
        <w:t>–</w:t>
      </w:r>
      <w:r w:rsidRPr="00406905">
        <w:rPr>
          <w:rFonts w:cs="David" w:hint="cs"/>
          <w:rtl/>
        </w:rPr>
        <w:t xml:space="preserve"> משרד האוצר</w:t>
      </w:r>
    </w:p>
    <w:p w14:paraId="4C9D5E11" w14:textId="77777777" w:rsidR="00406905" w:rsidRPr="00406905" w:rsidRDefault="00406905" w:rsidP="00406905">
      <w:pPr>
        <w:bidi/>
        <w:jc w:val="both"/>
        <w:rPr>
          <w:rFonts w:cs="David" w:hint="cs"/>
          <w:rtl/>
        </w:rPr>
      </w:pPr>
      <w:r w:rsidRPr="00406905">
        <w:rPr>
          <w:rFonts w:cs="David" w:hint="cs"/>
          <w:rtl/>
        </w:rPr>
        <w:t xml:space="preserve">שירלי </w:t>
      </w:r>
      <w:proofErr w:type="spellStart"/>
      <w:r w:rsidRPr="00406905">
        <w:rPr>
          <w:rFonts w:cs="David" w:hint="cs"/>
          <w:rtl/>
        </w:rPr>
        <w:t>אברמי</w:t>
      </w:r>
      <w:proofErr w:type="spellEnd"/>
      <w:r w:rsidRPr="00406905">
        <w:rPr>
          <w:rFonts w:cs="David" w:hint="cs"/>
          <w:rtl/>
        </w:rPr>
        <w:t xml:space="preserve"> </w:t>
      </w:r>
      <w:r w:rsidRPr="00406905">
        <w:rPr>
          <w:rFonts w:cs="David"/>
          <w:rtl/>
        </w:rPr>
        <w:t>–</w:t>
      </w:r>
      <w:r w:rsidRPr="00406905">
        <w:rPr>
          <w:rFonts w:cs="David" w:hint="cs"/>
          <w:rtl/>
        </w:rPr>
        <w:t xml:space="preserve"> מנהלת מרכז מחקר ומידע של הכנסת</w:t>
      </w:r>
    </w:p>
    <w:p w14:paraId="4C2E8AF7" w14:textId="77777777" w:rsidR="00406905" w:rsidRPr="00406905" w:rsidRDefault="00406905" w:rsidP="00406905">
      <w:pPr>
        <w:bidi/>
        <w:jc w:val="both"/>
        <w:rPr>
          <w:rFonts w:cs="David" w:hint="cs"/>
          <w:rtl/>
        </w:rPr>
      </w:pPr>
      <w:r w:rsidRPr="00406905">
        <w:rPr>
          <w:rFonts w:cs="David" w:hint="cs"/>
          <w:rtl/>
        </w:rPr>
        <w:lastRenderedPageBreak/>
        <w:t xml:space="preserve">אייל ינון </w:t>
      </w:r>
      <w:r w:rsidRPr="00406905">
        <w:rPr>
          <w:rFonts w:cs="David"/>
          <w:rtl/>
        </w:rPr>
        <w:t>–</w:t>
      </w:r>
      <w:r w:rsidRPr="00406905">
        <w:rPr>
          <w:rFonts w:cs="David" w:hint="cs"/>
          <w:rtl/>
        </w:rPr>
        <w:t xml:space="preserve"> מזכיר הכנסת</w:t>
      </w:r>
    </w:p>
    <w:p w14:paraId="309608F0" w14:textId="77777777" w:rsidR="00406905" w:rsidRPr="00406905" w:rsidRDefault="00406905" w:rsidP="00406905">
      <w:pPr>
        <w:bidi/>
        <w:jc w:val="both"/>
        <w:rPr>
          <w:rFonts w:cs="David" w:hint="cs"/>
          <w:rtl/>
        </w:rPr>
      </w:pPr>
      <w:proofErr w:type="spellStart"/>
      <w:r w:rsidRPr="00406905">
        <w:rPr>
          <w:rFonts w:cs="David" w:hint="cs"/>
          <w:rtl/>
        </w:rPr>
        <w:t>נאזם</w:t>
      </w:r>
      <w:proofErr w:type="spellEnd"/>
      <w:r w:rsidRPr="00406905">
        <w:rPr>
          <w:rFonts w:cs="David" w:hint="cs"/>
          <w:rtl/>
        </w:rPr>
        <w:t xml:space="preserve"> בדר </w:t>
      </w:r>
      <w:r w:rsidRPr="00406905">
        <w:rPr>
          <w:rFonts w:cs="David"/>
          <w:rtl/>
        </w:rPr>
        <w:t>–</w:t>
      </w:r>
      <w:r w:rsidRPr="00406905">
        <w:rPr>
          <w:rFonts w:cs="David" w:hint="cs"/>
          <w:rtl/>
        </w:rPr>
        <w:t xml:space="preserve"> סגן מזכיר הכנסת</w:t>
      </w:r>
    </w:p>
    <w:p w14:paraId="06E1A58D" w14:textId="77777777" w:rsidR="00406905" w:rsidRPr="00406905" w:rsidRDefault="00406905" w:rsidP="00406905">
      <w:pPr>
        <w:bidi/>
        <w:jc w:val="both"/>
        <w:rPr>
          <w:rFonts w:cs="David" w:hint="cs"/>
          <w:rtl/>
        </w:rPr>
      </w:pPr>
      <w:r w:rsidRPr="00406905">
        <w:rPr>
          <w:rFonts w:cs="David" w:hint="cs"/>
          <w:rtl/>
        </w:rPr>
        <w:t xml:space="preserve">ירדנה </w:t>
      </w:r>
      <w:proofErr w:type="spellStart"/>
      <w:r w:rsidRPr="00406905">
        <w:rPr>
          <w:rFonts w:cs="David" w:hint="cs"/>
          <w:rtl/>
        </w:rPr>
        <w:t>מלר</w:t>
      </w:r>
      <w:proofErr w:type="spellEnd"/>
      <w:r w:rsidRPr="00406905">
        <w:rPr>
          <w:rFonts w:cs="David" w:hint="cs"/>
          <w:rtl/>
        </w:rPr>
        <w:t xml:space="preserve"> </w:t>
      </w:r>
      <w:r w:rsidRPr="00406905">
        <w:rPr>
          <w:rFonts w:cs="David"/>
          <w:rtl/>
        </w:rPr>
        <w:t>–</w:t>
      </w:r>
      <w:r w:rsidRPr="00406905">
        <w:rPr>
          <w:rFonts w:cs="David" w:hint="cs"/>
          <w:rtl/>
        </w:rPr>
        <w:t xml:space="preserve"> סגנית מזכיר הכנסת</w:t>
      </w:r>
    </w:p>
    <w:p w14:paraId="1998B4D8" w14:textId="77777777" w:rsidR="00406905" w:rsidRPr="00406905" w:rsidRDefault="00406905" w:rsidP="00406905">
      <w:pPr>
        <w:bidi/>
        <w:jc w:val="both"/>
        <w:rPr>
          <w:rFonts w:cs="David"/>
          <w:rtl/>
        </w:rPr>
      </w:pPr>
    </w:p>
    <w:p w14:paraId="125E72CD" w14:textId="77777777" w:rsidR="00406905" w:rsidRPr="00406905" w:rsidRDefault="00406905" w:rsidP="00406905">
      <w:pPr>
        <w:tabs>
          <w:tab w:val="left" w:pos="1930"/>
        </w:tabs>
        <w:bidi/>
        <w:spacing w:line="360" w:lineRule="auto"/>
        <w:jc w:val="both"/>
        <w:rPr>
          <w:rFonts w:cs="David" w:hint="cs"/>
          <w:rtl/>
        </w:rPr>
      </w:pPr>
      <w:r w:rsidRPr="00406905">
        <w:rPr>
          <w:rFonts w:cs="David"/>
          <w:b/>
          <w:bCs/>
          <w:u w:val="single"/>
          <w:rtl/>
        </w:rPr>
        <w:t>י</w:t>
      </w:r>
      <w:r w:rsidRPr="00406905">
        <w:rPr>
          <w:rFonts w:cs="David" w:hint="cs"/>
          <w:b/>
          <w:bCs/>
          <w:u w:val="single"/>
          <w:rtl/>
        </w:rPr>
        <w:t>יעוץ משפטי</w:t>
      </w:r>
      <w:r w:rsidRPr="00406905">
        <w:rPr>
          <w:rFonts w:cs="David"/>
          <w:b/>
          <w:bCs/>
          <w:u w:val="single"/>
          <w:rtl/>
        </w:rPr>
        <w:t>:</w:t>
      </w:r>
      <w:r w:rsidRPr="00406905">
        <w:rPr>
          <w:rFonts w:cs="David" w:hint="cs"/>
          <w:b/>
          <w:bCs/>
          <w:rtl/>
        </w:rPr>
        <w:t xml:space="preserve"> א</w:t>
      </w:r>
      <w:r w:rsidRPr="00406905">
        <w:rPr>
          <w:rFonts w:cs="David" w:hint="cs"/>
          <w:rtl/>
        </w:rPr>
        <w:t xml:space="preserve">רבל </w:t>
      </w:r>
      <w:proofErr w:type="spellStart"/>
      <w:r w:rsidRPr="00406905">
        <w:rPr>
          <w:rFonts w:cs="David" w:hint="cs"/>
          <w:rtl/>
        </w:rPr>
        <w:t>אסטרחן</w:t>
      </w:r>
      <w:proofErr w:type="spellEnd"/>
    </w:p>
    <w:p w14:paraId="4C66DC04" w14:textId="77777777" w:rsidR="00406905" w:rsidRPr="00406905" w:rsidRDefault="00406905" w:rsidP="00406905">
      <w:pPr>
        <w:tabs>
          <w:tab w:val="left" w:pos="1930"/>
        </w:tabs>
        <w:bidi/>
        <w:spacing w:line="360" w:lineRule="auto"/>
        <w:jc w:val="both"/>
        <w:rPr>
          <w:rFonts w:cs="David" w:hint="cs"/>
          <w:rtl/>
        </w:rPr>
      </w:pPr>
      <w:r w:rsidRPr="00406905">
        <w:rPr>
          <w:rFonts w:cs="David" w:hint="cs"/>
          <w:b/>
          <w:bCs/>
          <w:u w:val="single"/>
          <w:rtl/>
        </w:rPr>
        <w:t>מתמחה:</w:t>
      </w:r>
      <w:r w:rsidRPr="00406905">
        <w:rPr>
          <w:rFonts w:cs="David" w:hint="cs"/>
          <w:rtl/>
        </w:rPr>
        <w:t xml:space="preserve"> דין ליבנה</w:t>
      </w:r>
    </w:p>
    <w:p w14:paraId="2113727A" w14:textId="77777777" w:rsidR="00406905" w:rsidRPr="00406905" w:rsidRDefault="00406905" w:rsidP="00406905">
      <w:pPr>
        <w:tabs>
          <w:tab w:val="left" w:pos="1930"/>
        </w:tabs>
        <w:bidi/>
        <w:jc w:val="both"/>
        <w:rPr>
          <w:rFonts w:cs="David" w:hint="cs"/>
          <w:b/>
          <w:bCs/>
          <w:rtl/>
        </w:rPr>
      </w:pPr>
      <w:r w:rsidRPr="00406905">
        <w:rPr>
          <w:rFonts w:cs="David"/>
          <w:b/>
          <w:bCs/>
          <w:u w:val="single"/>
          <w:rtl/>
        </w:rPr>
        <w:t>מנהלת הוועדה</w:t>
      </w:r>
      <w:r w:rsidRPr="00406905">
        <w:rPr>
          <w:rFonts w:cs="David"/>
          <w:rtl/>
        </w:rPr>
        <w:t>:</w:t>
      </w:r>
      <w:r w:rsidRPr="00406905">
        <w:rPr>
          <w:rFonts w:cs="David" w:hint="cs"/>
          <w:rtl/>
        </w:rPr>
        <w:t xml:space="preserve"> אתי בן יוסף</w:t>
      </w:r>
    </w:p>
    <w:p w14:paraId="021B70D1" w14:textId="77777777" w:rsidR="00406905" w:rsidRPr="00406905" w:rsidRDefault="00406905" w:rsidP="00406905">
      <w:pPr>
        <w:bidi/>
        <w:jc w:val="both"/>
        <w:rPr>
          <w:rFonts w:cs="David"/>
          <w:rtl/>
        </w:rPr>
      </w:pPr>
    </w:p>
    <w:p w14:paraId="71C3A1C5" w14:textId="77777777" w:rsidR="00406905" w:rsidRPr="00406905" w:rsidRDefault="00406905" w:rsidP="00406905">
      <w:pPr>
        <w:tabs>
          <w:tab w:val="left" w:pos="1930"/>
        </w:tabs>
        <w:bidi/>
        <w:jc w:val="both"/>
        <w:rPr>
          <w:rFonts w:cs="David" w:hint="cs"/>
          <w:rtl/>
        </w:rPr>
      </w:pPr>
      <w:r w:rsidRPr="00406905">
        <w:rPr>
          <w:rFonts w:cs="David" w:hint="cs"/>
          <w:b/>
          <w:bCs/>
          <w:u w:val="single"/>
          <w:rtl/>
        </w:rPr>
        <w:t xml:space="preserve">רשמת </w:t>
      </w:r>
      <w:proofErr w:type="spellStart"/>
      <w:r w:rsidRPr="00406905">
        <w:rPr>
          <w:rFonts w:cs="David" w:hint="cs"/>
          <w:b/>
          <w:bCs/>
          <w:u w:val="single"/>
          <w:rtl/>
        </w:rPr>
        <w:t>פרלמנטרית</w:t>
      </w:r>
      <w:proofErr w:type="spellEnd"/>
      <w:r w:rsidRPr="00406905">
        <w:rPr>
          <w:rFonts w:cs="David"/>
          <w:rtl/>
        </w:rPr>
        <w:t>:</w:t>
      </w:r>
      <w:r w:rsidRPr="00406905">
        <w:rPr>
          <w:rFonts w:cs="David" w:hint="cs"/>
          <w:rtl/>
        </w:rPr>
        <w:t xml:space="preserve"> רותי וייס</w:t>
      </w:r>
      <w:r w:rsidRPr="00406905">
        <w:rPr>
          <w:rFonts w:cs="David" w:hint="cs"/>
          <w:rtl/>
        </w:rPr>
        <w:tab/>
      </w:r>
    </w:p>
    <w:p w14:paraId="7921E3F9" w14:textId="77777777" w:rsidR="00406905" w:rsidRPr="00406905" w:rsidRDefault="00406905" w:rsidP="00406905">
      <w:pPr>
        <w:bidi/>
        <w:jc w:val="both"/>
        <w:rPr>
          <w:rFonts w:cs="David" w:hint="cs"/>
          <w:b/>
          <w:bCs/>
          <w:rtl/>
        </w:rPr>
      </w:pPr>
    </w:p>
    <w:p w14:paraId="2433BD79" w14:textId="77777777" w:rsidR="00406905" w:rsidRPr="00406905" w:rsidRDefault="00406905" w:rsidP="00406905">
      <w:pPr>
        <w:pStyle w:val="Heading5"/>
        <w:rPr>
          <w:rFonts w:hint="cs"/>
          <w:b/>
          <w:bCs/>
          <w:sz w:val="24"/>
          <w:u w:val="single"/>
          <w:rtl/>
        </w:rPr>
      </w:pPr>
      <w:r w:rsidRPr="00406905">
        <w:rPr>
          <w:b/>
          <w:bCs/>
          <w:sz w:val="24"/>
          <w:u w:val="single"/>
          <w:rtl/>
        </w:rPr>
        <w:br w:type="page"/>
      </w:r>
      <w:r w:rsidRPr="00406905">
        <w:rPr>
          <w:rFonts w:hint="cs"/>
          <w:b/>
          <w:bCs/>
          <w:sz w:val="24"/>
          <w:rtl/>
        </w:rPr>
        <w:lastRenderedPageBreak/>
        <w:t xml:space="preserve">                              </w:t>
      </w:r>
      <w:r w:rsidRPr="00406905">
        <w:rPr>
          <w:rFonts w:hint="cs"/>
          <w:b/>
          <w:bCs/>
          <w:sz w:val="24"/>
          <w:u w:val="single"/>
          <w:rtl/>
        </w:rPr>
        <w:t>א. קביעת מסגרת הדיון להצעות להביא אי אמון בממשלה</w:t>
      </w:r>
    </w:p>
    <w:p w14:paraId="6FF881BA" w14:textId="77777777" w:rsidR="00406905" w:rsidRPr="00406905" w:rsidRDefault="00406905" w:rsidP="00406905">
      <w:pPr>
        <w:pStyle w:val="Heading5"/>
        <w:rPr>
          <w:rFonts w:hint="cs"/>
          <w:sz w:val="24"/>
          <w:u w:val="single"/>
          <w:rtl/>
        </w:rPr>
      </w:pPr>
    </w:p>
    <w:p w14:paraId="2B95B44F" w14:textId="77777777" w:rsidR="00406905" w:rsidRPr="00406905" w:rsidRDefault="00406905" w:rsidP="00406905">
      <w:pPr>
        <w:pStyle w:val="Heading5"/>
        <w:rPr>
          <w:rFonts w:hint="cs"/>
          <w:sz w:val="24"/>
          <w:rtl/>
        </w:rPr>
      </w:pPr>
    </w:p>
    <w:p w14:paraId="2932F85E" w14:textId="77777777" w:rsidR="00406905" w:rsidRPr="00406905" w:rsidRDefault="00406905" w:rsidP="00406905">
      <w:pPr>
        <w:pStyle w:val="Heading5"/>
        <w:rPr>
          <w:rFonts w:hint="cs"/>
          <w:sz w:val="24"/>
          <w:u w:val="single"/>
          <w:rtl/>
        </w:rPr>
      </w:pPr>
      <w:r w:rsidRPr="00406905">
        <w:rPr>
          <w:rFonts w:hint="cs"/>
          <w:sz w:val="24"/>
          <w:u w:val="single"/>
          <w:rtl/>
        </w:rPr>
        <w:t>היו</w:t>
      </w:r>
      <w:r w:rsidRPr="00406905">
        <w:rPr>
          <w:sz w:val="24"/>
          <w:u w:val="single"/>
          <w:rtl/>
        </w:rPr>
        <w:t>"</w:t>
      </w:r>
      <w:r w:rsidRPr="00406905">
        <w:rPr>
          <w:rFonts w:hint="cs"/>
          <w:sz w:val="24"/>
          <w:u w:val="single"/>
          <w:rtl/>
        </w:rPr>
        <w:t>ר דוד טל:</w:t>
      </w:r>
    </w:p>
    <w:p w14:paraId="236EF46F" w14:textId="77777777" w:rsidR="00406905" w:rsidRPr="00406905" w:rsidRDefault="00406905" w:rsidP="00406905">
      <w:pPr>
        <w:bidi/>
        <w:jc w:val="both"/>
        <w:rPr>
          <w:rFonts w:cs="David" w:hint="cs"/>
          <w:u w:val="single"/>
          <w:rtl/>
        </w:rPr>
      </w:pPr>
    </w:p>
    <w:p w14:paraId="72A40855" w14:textId="77777777" w:rsidR="00406905" w:rsidRPr="00406905" w:rsidRDefault="00406905" w:rsidP="00406905">
      <w:pPr>
        <w:bidi/>
        <w:jc w:val="both"/>
        <w:rPr>
          <w:rFonts w:cs="David" w:hint="cs"/>
          <w:rtl/>
        </w:rPr>
      </w:pPr>
      <w:r w:rsidRPr="00406905">
        <w:rPr>
          <w:rFonts w:cs="David" w:hint="cs"/>
          <w:rtl/>
        </w:rPr>
        <w:tab/>
        <w:t xml:space="preserve">בוקר טוב, אני מתכבד לפתוח את ישיבת ועדת הכנסת. אנחנו רוצים לקבוע מסגרת דיון להצעות להביע אי אמון בממשלה. כדרכנו בקודש זה יהיה בסדר רבותי? 3 דקות - 10 דקות. מי בעד ירים את ידו, תודה. מי נגד? תודה. מי נמנע? תודה ההחלטה התקבלה. </w:t>
      </w:r>
    </w:p>
    <w:p w14:paraId="19E0A60F" w14:textId="77777777" w:rsidR="00406905" w:rsidRPr="00406905" w:rsidRDefault="00406905" w:rsidP="00406905">
      <w:pPr>
        <w:bidi/>
        <w:jc w:val="both"/>
        <w:rPr>
          <w:rFonts w:cs="David" w:hint="cs"/>
          <w:rtl/>
        </w:rPr>
      </w:pPr>
    </w:p>
    <w:p w14:paraId="5A4F469E" w14:textId="77777777" w:rsidR="00406905" w:rsidRPr="00406905" w:rsidRDefault="00406905" w:rsidP="00406905">
      <w:pPr>
        <w:bidi/>
        <w:jc w:val="both"/>
        <w:rPr>
          <w:rFonts w:cs="David" w:hint="cs"/>
          <w:rtl/>
        </w:rPr>
      </w:pPr>
    </w:p>
    <w:p w14:paraId="2E550BF1" w14:textId="77777777" w:rsidR="00406905" w:rsidRPr="00406905" w:rsidRDefault="00406905" w:rsidP="00406905">
      <w:pPr>
        <w:bidi/>
        <w:jc w:val="both"/>
        <w:rPr>
          <w:rFonts w:cs="David" w:hint="cs"/>
          <w:rtl/>
        </w:rPr>
      </w:pPr>
    </w:p>
    <w:p w14:paraId="0FB7EFA6" w14:textId="77777777" w:rsidR="00406905" w:rsidRPr="00406905" w:rsidRDefault="00406905" w:rsidP="00406905">
      <w:pPr>
        <w:bidi/>
        <w:jc w:val="both"/>
        <w:rPr>
          <w:rFonts w:cs="David" w:hint="cs"/>
          <w:rtl/>
        </w:rPr>
      </w:pPr>
    </w:p>
    <w:p w14:paraId="1E7177A4" w14:textId="77777777" w:rsidR="00406905" w:rsidRPr="00406905" w:rsidRDefault="00406905" w:rsidP="00406905">
      <w:pPr>
        <w:bidi/>
        <w:jc w:val="both"/>
        <w:rPr>
          <w:rFonts w:cs="David" w:hint="cs"/>
          <w:rtl/>
        </w:rPr>
      </w:pPr>
    </w:p>
    <w:p w14:paraId="02079B3C" w14:textId="77777777" w:rsidR="00406905" w:rsidRPr="00406905" w:rsidRDefault="00406905" w:rsidP="00406905">
      <w:pPr>
        <w:bidi/>
        <w:jc w:val="both"/>
        <w:rPr>
          <w:rFonts w:cs="David" w:hint="cs"/>
          <w:rtl/>
        </w:rPr>
      </w:pPr>
    </w:p>
    <w:p w14:paraId="78DAF94D" w14:textId="77777777" w:rsidR="00406905" w:rsidRPr="00406905" w:rsidRDefault="00406905" w:rsidP="00406905">
      <w:pPr>
        <w:bidi/>
        <w:jc w:val="both"/>
        <w:rPr>
          <w:rFonts w:cs="David" w:hint="cs"/>
          <w:rtl/>
        </w:rPr>
      </w:pPr>
    </w:p>
    <w:p w14:paraId="039AFB23" w14:textId="77777777" w:rsidR="00406905" w:rsidRPr="00406905" w:rsidRDefault="00406905" w:rsidP="00406905">
      <w:pPr>
        <w:bidi/>
        <w:jc w:val="both"/>
        <w:rPr>
          <w:rFonts w:cs="David" w:hint="cs"/>
          <w:rtl/>
        </w:rPr>
      </w:pPr>
    </w:p>
    <w:p w14:paraId="6BA11101" w14:textId="77777777" w:rsidR="00406905" w:rsidRPr="00406905" w:rsidRDefault="00406905" w:rsidP="00406905">
      <w:pPr>
        <w:bidi/>
        <w:jc w:val="both"/>
        <w:rPr>
          <w:rFonts w:cs="David" w:hint="cs"/>
          <w:rtl/>
        </w:rPr>
      </w:pPr>
    </w:p>
    <w:p w14:paraId="1D164269" w14:textId="77777777" w:rsidR="00406905" w:rsidRPr="00406905" w:rsidRDefault="00406905" w:rsidP="00406905">
      <w:pPr>
        <w:bidi/>
        <w:jc w:val="both"/>
        <w:rPr>
          <w:rFonts w:cs="David" w:hint="cs"/>
          <w:rtl/>
        </w:rPr>
      </w:pPr>
    </w:p>
    <w:p w14:paraId="79FE711C" w14:textId="77777777" w:rsidR="00406905" w:rsidRPr="00406905" w:rsidRDefault="00406905" w:rsidP="00406905">
      <w:pPr>
        <w:bidi/>
        <w:jc w:val="both"/>
        <w:rPr>
          <w:rFonts w:cs="David" w:hint="cs"/>
          <w:rtl/>
        </w:rPr>
      </w:pPr>
    </w:p>
    <w:p w14:paraId="31463D81" w14:textId="77777777" w:rsidR="00406905" w:rsidRPr="00406905" w:rsidRDefault="00406905" w:rsidP="00406905">
      <w:pPr>
        <w:bidi/>
        <w:jc w:val="both"/>
        <w:rPr>
          <w:rFonts w:cs="David" w:hint="cs"/>
          <w:rtl/>
        </w:rPr>
      </w:pPr>
    </w:p>
    <w:p w14:paraId="6EB23AED" w14:textId="77777777" w:rsidR="00406905" w:rsidRPr="00406905" w:rsidRDefault="00406905" w:rsidP="00406905">
      <w:pPr>
        <w:bidi/>
        <w:jc w:val="both"/>
        <w:rPr>
          <w:rFonts w:cs="David" w:hint="cs"/>
          <w:rtl/>
        </w:rPr>
      </w:pPr>
    </w:p>
    <w:p w14:paraId="468B97B9" w14:textId="77777777" w:rsidR="00406905" w:rsidRPr="00406905" w:rsidRDefault="00406905" w:rsidP="00406905">
      <w:pPr>
        <w:bidi/>
        <w:jc w:val="both"/>
        <w:rPr>
          <w:rFonts w:cs="David" w:hint="cs"/>
          <w:rtl/>
        </w:rPr>
      </w:pPr>
    </w:p>
    <w:p w14:paraId="74487756" w14:textId="77777777" w:rsidR="00406905" w:rsidRPr="00406905" w:rsidRDefault="00406905" w:rsidP="00406905">
      <w:pPr>
        <w:bidi/>
        <w:jc w:val="both"/>
        <w:rPr>
          <w:rFonts w:cs="David" w:hint="cs"/>
          <w:rtl/>
        </w:rPr>
      </w:pPr>
    </w:p>
    <w:p w14:paraId="1B1703FF" w14:textId="77777777" w:rsidR="00406905" w:rsidRPr="00406905" w:rsidRDefault="00406905" w:rsidP="00406905">
      <w:pPr>
        <w:bidi/>
        <w:jc w:val="both"/>
        <w:rPr>
          <w:rFonts w:cs="David" w:hint="cs"/>
          <w:rtl/>
        </w:rPr>
      </w:pPr>
    </w:p>
    <w:p w14:paraId="5D011AE3" w14:textId="77777777" w:rsidR="00406905" w:rsidRPr="00406905" w:rsidRDefault="00406905" w:rsidP="00406905">
      <w:pPr>
        <w:bidi/>
        <w:jc w:val="both"/>
        <w:rPr>
          <w:rFonts w:cs="David" w:hint="cs"/>
          <w:rtl/>
        </w:rPr>
      </w:pPr>
    </w:p>
    <w:p w14:paraId="0E715AB9" w14:textId="77777777" w:rsidR="00406905" w:rsidRPr="00406905" w:rsidRDefault="00406905" w:rsidP="00406905">
      <w:pPr>
        <w:bidi/>
        <w:jc w:val="both"/>
        <w:rPr>
          <w:rFonts w:cs="David" w:hint="cs"/>
          <w:rtl/>
        </w:rPr>
      </w:pPr>
    </w:p>
    <w:p w14:paraId="2DB22008" w14:textId="77777777" w:rsidR="00406905" w:rsidRPr="00406905" w:rsidRDefault="00406905" w:rsidP="00406905">
      <w:pPr>
        <w:bidi/>
        <w:jc w:val="both"/>
        <w:rPr>
          <w:rFonts w:cs="David" w:hint="cs"/>
          <w:rtl/>
        </w:rPr>
      </w:pPr>
    </w:p>
    <w:p w14:paraId="2583AEEC" w14:textId="77777777" w:rsidR="00406905" w:rsidRPr="00406905" w:rsidRDefault="00406905" w:rsidP="00406905">
      <w:pPr>
        <w:bidi/>
        <w:jc w:val="both"/>
        <w:rPr>
          <w:rFonts w:cs="David" w:hint="cs"/>
          <w:rtl/>
        </w:rPr>
      </w:pPr>
    </w:p>
    <w:p w14:paraId="47DA494F" w14:textId="77777777" w:rsidR="00406905" w:rsidRPr="00406905" w:rsidRDefault="00406905" w:rsidP="00406905">
      <w:pPr>
        <w:bidi/>
        <w:jc w:val="both"/>
        <w:rPr>
          <w:rFonts w:cs="David" w:hint="cs"/>
          <w:rtl/>
        </w:rPr>
      </w:pPr>
    </w:p>
    <w:p w14:paraId="1C3B30AC" w14:textId="77777777" w:rsidR="00406905" w:rsidRPr="00406905" w:rsidRDefault="00406905" w:rsidP="00406905">
      <w:pPr>
        <w:bidi/>
        <w:jc w:val="both"/>
        <w:rPr>
          <w:rFonts w:cs="David" w:hint="cs"/>
          <w:rtl/>
        </w:rPr>
      </w:pPr>
    </w:p>
    <w:p w14:paraId="25C6E936" w14:textId="77777777" w:rsidR="00406905" w:rsidRPr="00406905" w:rsidRDefault="00406905" w:rsidP="00406905">
      <w:pPr>
        <w:bidi/>
        <w:jc w:val="both"/>
        <w:rPr>
          <w:rFonts w:cs="David" w:hint="cs"/>
          <w:rtl/>
        </w:rPr>
      </w:pPr>
    </w:p>
    <w:p w14:paraId="5AED9555" w14:textId="77777777" w:rsidR="00406905" w:rsidRPr="00406905" w:rsidRDefault="00406905" w:rsidP="00406905">
      <w:pPr>
        <w:bidi/>
        <w:jc w:val="both"/>
        <w:rPr>
          <w:rFonts w:cs="David" w:hint="cs"/>
          <w:rtl/>
        </w:rPr>
      </w:pPr>
    </w:p>
    <w:p w14:paraId="6786BA1D" w14:textId="77777777" w:rsidR="00406905" w:rsidRPr="00406905" w:rsidRDefault="00406905" w:rsidP="00406905">
      <w:pPr>
        <w:bidi/>
        <w:jc w:val="both"/>
        <w:rPr>
          <w:rFonts w:cs="David" w:hint="cs"/>
          <w:rtl/>
        </w:rPr>
      </w:pPr>
    </w:p>
    <w:p w14:paraId="369EDB61" w14:textId="77777777" w:rsidR="00406905" w:rsidRPr="00406905" w:rsidRDefault="00406905" w:rsidP="00406905">
      <w:pPr>
        <w:bidi/>
        <w:jc w:val="both"/>
        <w:rPr>
          <w:rFonts w:cs="David" w:hint="cs"/>
          <w:rtl/>
        </w:rPr>
      </w:pPr>
    </w:p>
    <w:p w14:paraId="0752E0D9" w14:textId="77777777" w:rsidR="00406905" w:rsidRPr="00406905" w:rsidRDefault="00406905" w:rsidP="00406905">
      <w:pPr>
        <w:bidi/>
        <w:jc w:val="both"/>
        <w:rPr>
          <w:rFonts w:cs="David" w:hint="cs"/>
          <w:rtl/>
        </w:rPr>
      </w:pPr>
    </w:p>
    <w:p w14:paraId="118898B0" w14:textId="77777777" w:rsidR="00406905" w:rsidRPr="00406905" w:rsidRDefault="00406905" w:rsidP="00406905">
      <w:pPr>
        <w:bidi/>
        <w:jc w:val="both"/>
        <w:rPr>
          <w:rFonts w:cs="David" w:hint="cs"/>
          <w:rtl/>
        </w:rPr>
      </w:pPr>
    </w:p>
    <w:p w14:paraId="40563FBA" w14:textId="77777777" w:rsidR="00406905" w:rsidRPr="00406905" w:rsidRDefault="00406905" w:rsidP="00406905">
      <w:pPr>
        <w:bidi/>
        <w:jc w:val="both"/>
        <w:rPr>
          <w:rFonts w:cs="David" w:hint="cs"/>
          <w:rtl/>
        </w:rPr>
      </w:pPr>
    </w:p>
    <w:p w14:paraId="47D7875B" w14:textId="77777777" w:rsidR="00406905" w:rsidRPr="00406905" w:rsidRDefault="00406905" w:rsidP="00406905">
      <w:pPr>
        <w:bidi/>
        <w:jc w:val="both"/>
        <w:rPr>
          <w:rFonts w:cs="David" w:hint="cs"/>
          <w:rtl/>
        </w:rPr>
      </w:pPr>
    </w:p>
    <w:p w14:paraId="32707E28" w14:textId="77777777" w:rsidR="00406905" w:rsidRPr="00406905" w:rsidRDefault="00406905" w:rsidP="00406905">
      <w:pPr>
        <w:bidi/>
        <w:jc w:val="both"/>
        <w:rPr>
          <w:rFonts w:cs="David" w:hint="cs"/>
          <w:rtl/>
        </w:rPr>
      </w:pPr>
    </w:p>
    <w:p w14:paraId="20A4A50B" w14:textId="77777777" w:rsidR="00406905" w:rsidRPr="00406905" w:rsidRDefault="00406905" w:rsidP="00406905">
      <w:pPr>
        <w:bidi/>
        <w:jc w:val="both"/>
        <w:rPr>
          <w:rFonts w:cs="David" w:hint="cs"/>
          <w:rtl/>
        </w:rPr>
      </w:pPr>
    </w:p>
    <w:p w14:paraId="675C48AC" w14:textId="77777777" w:rsidR="00406905" w:rsidRPr="00406905" w:rsidRDefault="00406905" w:rsidP="00406905">
      <w:pPr>
        <w:bidi/>
        <w:jc w:val="both"/>
        <w:rPr>
          <w:rFonts w:cs="David" w:hint="cs"/>
          <w:rtl/>
        </w:rPr>
      </w:pPr>
    </w:p>
    <w:p w14:paraId="5A5CD8BB" w14:textId="77777777" w:rsidR="00406905" w:rsidRPr="00406905" w:rsidRDefault="00406905" w:rsidP="00406905">
      <w:pPr>
        <w:bidi/>
        <w:jc w:val="both"/>
        <w:rPr>
          <w:rFonts w:cs="David" w:hint="cs"/>
          <w:rtl/>
        </w:rPr>
      </w:pPr>
    </w:p>
    <w:p w14:paraId="36F36D81" w14:textId="77777777" w:rsidR="00406905" w:rsidRPr="00406905" w:rsidRDefault="00406905" w:rsidP="00406905">
      <w:pPr>
        <w:bidi/>
        <w:jc w:val="both"/>
        <w:rPr>
          <w:rFonts w:cs="David" w:hint="cs"/>
          <w:rtl/>
        </w:rPr>
      </w:pPr>
    </w:p>
    <w:p w14:paraId="33BCB319" w14:textId="77777777" w:rsidR="00406905" w:rsidRPr="00406905" w:rsidRDefault="00406905" w:rsidP="00406905">
      <w:pPr>
        <w:bidi/>
        <w:jc w:val="both"/>
        <w:rPr>
          <w:rFonts w:cs="David" w:hint="cs"/>
          <w:rtl/>
        </w:rPr>
      </w:pPr>
    </w:p>
    <w:p w14:paraId="692F99A0" w14:textId="77777777" w:rsidR="00406905" w:rsidRPr="00406905" w:rsidRDefault="00406905" w:rsidP="00406905">
      <w:pPr>
        <w:bidi/>
        <w:jc w:val="both"/>
        <w:rPr>
          <w:rFonts w:cs="David" w:hint="cs"/>
          <w:rtl/>
        </w:rPr>
      </w:pPr>
    </w:p>
    <w:p w14:paraId="62257D45" w14:textId="77777777" w:rsidR="00406905" w:rsidRPr="00406905" w:rsidRDefault="00406905" w:rsidP="00406905">
      <w:pPr>
        <w:bidi/>
        <w:jc w:val="both"/>
        <w:rPr>
          <w:rFonts w:cs="David" w:hint="cs"/>
          <w:rtl/>
        </w:rPr>
      </w:pPr>
    </w:p>
    <w:p w14:paraId="53439A5B" w14:textId="77777777" w:rsidR="00406905" w:rsidRPr="00406905" w:rsidRDefault="00406905" w:rsidP="00406905">
      <w:pPr>
        <w:bidi/>
        <w:jc w:val="both"/>
        <w:rPr>
          <w:rFonts w:cs="David" w:hint="cs"/>
          <w:rtl/>
        </w:rPr>
      </w:pPr>
    </w:p>
    <w:p w14:paraId="63856A2D" w14:textId="77777777" w:rsidR="00406905" w:rsidRPr="00406905" w:rsidRDefault="00406905" w:rsidP="00406905">
      <w:pPr>
        <w:bidi/>
        <w:jc w:val="both"/>
        <w:rPr>
          <w:rFonts w:cs="David" w:hint="cs"/>
          <w:rtl/>
        </w:rPr>
      </w:pPr>
    </w:p>
    <w:p w14:paraId="10472761" w14:textId="77777777" w:rsidR="00406905" w:rsidRPr="00406905" w:rsidRDefault="00406905" w:rsidP="00406905">
      <w:pPr>
        <w:bidi/>
        <w:jc w:val="both"/>
        <w:rPr>
          <w:rFonts w:cs="David" w:hint="cs"/>
          <w:rtl/>
        </w:rPr>
      </w:pPr>
    </w:p>
    <w:p w14:paraId="14BE5E5A" w14:textId="77777777" w:rsidR="00406905" w:rsidRPr="00406905" w:rsidRDefault="00406905" w:rsidP="00406905">
      <w:pPr>
        <w:bidi/>
        <w:jc w:val="both"/>
        <w:rPr>
          <w:rFonts w:cs="David" w:hint="cs"/>
          <w:rtl/>
        </w:rPr>
      </w:pPr>
    </w:p>
    <w:p w14:paraId="66365951" w14:textId="77777777" w:rsidR="00406905" w:rsidRPr="00406905" w:rsidRDefault="00406905" w:rsidP="00406905">
      <w:pPr>
        <w:bidi/>
        <w:jc w:val="both"/>
        <w:rPr>
          <w:rFonts w:cs="David" w:hint="cs"/>
          <w:rtl/>
        </w:rPr>
      </w:pPr>
    </w:p>
    <w:p w14:paraId="4E0D6239" w14:textId="77777777" w:rsidR="00406905" w:rsidRPr="00406905" w:rsidRDefault="00406905" w:rsidP="00406905">
      <w:pPr>
        <w:bidi/>
        <w:jc w:val="both"/>
        <w:rPr>
          <w:rFonts w:cs="David" w:hint="cs"/>
          <w:rtl/>
        </w:rPr>
      </w:pPr>
      <w:r w:rsidRPr="00406905">
        <w:rPr>
          <w:rFonts w:cs="David"/>
          <w:rtl/>
        </w:rPr>
        <w:br w:type="page"/>
      </w:r>
    </w:p>
    <w:p w14:paraId="727E10D3" w14:textId="77777777" w:rsidR="00406905" w:rsidRPr="00406905" w:rsidRDefault="00406905" w:rsidP="00406905">
      <w:pPr>
        <w:bidi/>
        <w:jc w:val="both"/>
        <w:rPr>
          <w:rFonts w:cs="David" w:hint="cs"/>
          <w:b/>
          <w:bCs/>
          <w:u w:val="single"/>
          <w:rtl/>
        </w:rPr>
      </w:pPr>
      <w:r w:rsidRPr="00406905">
        <w:rPr>
          <w:rFonts w:cs="David" w:hint="cs"/>
          <w:b/>
          <w:bCs/>
          <w:rtl/>
        </w:rPr>
        <w:t xml:space="preserve">ב. בקשת חבר הכנסת אריה אלדד להקדמת הדיון בהצעת חוק הכנסת (תיקון-דיווח שרים </w:t>
      </w:r>
      <w:r w:rsidRPr="00406905">
        <w:rPr>
          <w:rFonts w:cs="David" w:hint="cs"/>
          <w:b/>
          <w:bCs/>
          <w:u w:val="single"/>
          <w:rtl/>
        </w:rPr>
        <w:t xml:space="preserve">לוועדות הכנסת), </w:t>
      </w:r>
      <w:proofErr w:type="spellStart"/>
      <w:r w:rsidRPr="00406905">
        <w:rPr>
          <w:rFonts w:cs="David" w:hint="cs"/>
          <w:b/>
          <w:bCs/>
          <w:u w:val="single"/>
          <w:rtl/>
        </w:rPr>
        <w:t>התשס"ח</w:t>
      </w:r>
      <w:proofErr w:type="spellEnd"/>
      <w:r w:rsidRPr="00406905">
        <w:rPr>
          <w:rFonts w:cs="David" w:hint="cs"/>
          <w:b/>
          <w:bCs/>
          <w:u w:val="single"/>
          <w:rtl/>
        </w:rPr>
        <w:t>-2007 (פ/3175/17), לפני הקריאה הטרומית.</w:t>
      </w:r>
    </w:p>
    <w:p w14:paraId="695872F9" w14:textId="77777777" w:rsidR="00406905" w:rsidRPr="00406905" w:rsidRDefault="00406905" w:rsidP="00406905">
      <w:pPr>
        <w:bidi/>
        <w:jc w:val="both"/>
        <w:rPr>
          <w:rFonts w:cs="David" w:hint="cs"/>
          <w:b/>
          <w:bCs/>
          <w:rtl/>
        </w:rPr>
      </w:pPr>
    </w:p>
    <w:p w14:paraId="013FB246" w14:textId="77777777" w:rsidR="00406905" w:rsidRPr="00406905" w:rsidRDefault="00406905" w:rsidP="00406905">
      <w:pPr>
        <w:bidi/>
        <w:jc w:val="both"/>
        <w:rPr>
          <w:rFonts w:cs="David" w:hint="cs"/>
          <w:rtl/>
        </w:rPr>
      </w:pPr>
    </w:p>
    <w:p w14:paraId="03A6C58E"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FF58CD0" w14:textId="77777777" w:rsidR="00406905" w:rsidRPr="00406905" w:rsidRDefault="00406905" w:rsidP="00406905">
      <w:pPr>
        <w:bidi/>
        <w:jc w:val="both"/>
        <w:rPr>
          <w:rFonts w:cs="David" w:hint="cs"/>
          <w:rtl/>
        </w:rPr>
      </w:pPr>
    </w:p>
    <w:p w14:paraId="7A27DDAF" w14:textId="77777777" w:rsidR="00406905" w:rsidRPr="00406905" w:rsidRDefault="00406905" w:rsidP="00406905">
      <w:pPr>
        <w:bidi/>
        <w:jc w:val="both"/>
        <w:rPr>
          <w:rFonts w:cs="David" w:hint="cs"/>
          <w:rtl/>
        </w:rPr>
      </w:pPr>
      <w:r w:rsidRPr="00406905">
        <w:rPr>
          <w:rFonts w:cs="David" w:hint="cs"/>
          <w:rtl/>
        </w:rPr>
        <w:tab/>
        <w:t xml:space="preserve"> נעבור לנושא הבא בסדר היום, בקשתו של ידידינו חבר הכנסת אריה אלדד להקדמת הדיון בהצעת חוק הכנסת (תיקון-דיווח שרים לוועדות הכנסת), לפני קריאה טרומית, בבקשה חבר הכנסת אלדד, למה זה חשוב עכשיו ולמה זה דחוף עכשיו? ולמה על אף שיש לנו תקנון שדן בנושא אדוני בכל אופן מבקש לקבוע את זה בחוק ולא להכניס את זה במסגרת התקנונית של הכנסת?</w:t>
      </w:r>
    </w:p>
    <w:p w14:paraId="6670867C" w14:textId="77777777" w:rsidR="00406905" w:rsidRPr="00406905" w:rsidRDefault="00406905" w:rsidP="00406905">
      <w:pPr>
        <w:bidi/>
        <w:jc w:val="both"/>
        <w:rPr>
          <w:rFonts w:cs="David" w:hint="cs"/>
          <w:rtl/>
        </w:rPr>
      </w:pPr>
    </w:p>
    <w:p w14:paraId="05E427AE" w14:textId="77777777" w:rsidR="00406905" w:rsidRPr="00406905" w:rsidRDefault="00406905" w:rsidP="00406905">
      <w:pPr>
        <w:bidi/>
        <w:jc w:val="both"/>
        <w:rPr>
          <w:rFonts w:cs="David" w:hint="cs"/>
          <w:u w:val="single"/>
          <w:rtl/>
        </w:rPr>
      </w:pPr>
      <w:r w:rsidRPr="00406905">
        <w:rPr>
          <w:rFonts w:cs="David" w:hint="cs"/>
          <w:u w:val="single"/>
          <w:rtl/>
        </w:rPr>
        <w:t>אריה אלדד:</w:t>
      </w:r>
    </w:p>
    <w:p w14:paraId="1CD2EF84" w14:textId="77777777" w:rsidR="00406905" w:rsidRPr="00406905" w:rsidRDefault="00406905" w:rsidP="00406905">
      <w:pPr>
        <w:bidi/>
        <w:jc w:val="both"/>
        <w:rPr>
          <w:rFonts w:cs="David" w:hint="cs"/>
          <w:u w:val="single"/>
          <w:rtl/>
        </w:rPr>
      </w:pPr>
    </w:p>
    <w:p w14:paraId="633B625C" w14:textId="77777777" w:rsidR="00406905" w:rsidRPr="00406905" w:rsidRDefault="00406905" w:rsidP="00406905">
      <w:pPr>
        <w:bidi/>
        <w:jc w:val="both"/>
        <w:rPr>
          <w:rFonts w:cs="David" w:hint="cs"/>
          <w:rtl/>
        </w:rPr>
      </w:pPr>
      <w:r w:rsidRPr="00406905">
        <w:rPr>
          <w:rFonts w:cs="David" w:hint="cs"/>
          <w:rtl/>
        </w:rPr>
        <w:tab/>
        <w:t xml:space="preserve">תודה אדוני היושב ראש. הצעת החוק שלי באה אולי לערוך תיקון מהותי בדרכי עבודתה של הממשלה. עד היום אין חובה חוקית לממשלה להכין תוכנית עבודה, לכל אחד ממשרדי הממשלה להכין תוכנית עבודה ואחר כך גם לדווח לכנסת על ביצוע התוכנית, קשיים, ביצוע שלם. ההצעה הקיימת היום בשינוי תקנון הכנסת היא מבורכת, היא הצעה חשובה מאוד שיבואו שרים לדווח מה עשו. אבל בלשון ההצעה של תיקון תקנון הכנסת נאמר שהשר יבוא, יספר לוועדה הרלוונטית מה הוא עשה וידבר על תוכניות המשרד לעתיד. תוכניות המשרד לעתיד זו הגדרה מאוד כללית. בכוונתנו לפעול בתחומים מסוימים כאלה ואחרים, לטפח, להשקיע, לשים דגש בתחום מסוים. בניגוד למה שכתוב בהצעת החוק שלי שבה מדובר על תוכנית עבודה. תוכנית עבודה זה דבר מאוד מובנה, מוגדר, מה בכוונת המשרד לעשות, כמה כסף יושקע לכל סעיף, באיזה לוח זמנים, מה יהיו אבני הדרך לביצוע </w:t>
      </w:r>
      <w:r w:rsidRPr="00406905">
        <w:rPr>
          <w:rFonts w:cs="David"/>
          <w:rtl/>
        </w:rPr>
        <w:t>–</w:t>
      </w:r>
      <w:r w:rsidRPr="00406905">
        <w:rPr>
          <w:rFonts w:cs="David" w:hint="cs"/>
          <w:rtl/>
        </w:rPr>
        <w:t xml:space="preserve"> תוכנית עבודה. כמו שכל חברה מסחרית יודעת לעשות, כמו שכל יחידה בצבא מחויבת להכין כתכנון עבודה שנתי.</w:t>
      </w:r>
    </w:p>
    <w:p w14:paraId="7839413B" w14:textId="77777777" w:rsidR="00406905" w:rsidRPr="00406905" w:rsidRDefault="00406905" w:rsidP="00406905">
      <w:pPr>
        <w:bidi/>
        <w:jc w:val="both"/>
        <w:rPr>
          <w:rFonts w:cs="David" w:hint="cs"/>
          <w:rtl/>
        </w:rPr>
      </w:pPr>
    </w:p>
    <w:p w14:paraId="47885E28"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559109C2" w14:textId="77777777" w:rsidR="00406905" w:rsidRPr="00406905" w:rsidRDefault="00406905" w:rsidP="00406905">
      <w:pPr>
        <w:pStyle w:val="Heading5"/>
        <w:rPr>
          <w:rFonts w:hint="cs"/>
          <w:sz w:val="24"/>
          <w:rtl/>
        </w:rPr>
      </w:pPr>
    </w:p>
    <w:p w14:paraId="38304087" w14:textId="77777777" w:rsidR="00406905" w:rsidRPr="00406905" w:rsidRDefault="00406905" w:rsidP="00406905">
      <w:pPr>
        <w:bidi/>
        <w:jc w:val="both"/>
        <w:rPr>
          <w:rFonts w:cs="David" w:hint="cs"/>
          <w:rtl/>
        </w:rPr>
      </w:pPr>
      <w:r w:rsidRPr="00406905">
        <w:rPr>
          <w:rFonts w:cs="David" w:hint="cs"/>
          <w:rtl/>
        </w:rPr>
        <w:tab/>
        <w:t xml:space="preserve"> למה זה דחוף? אתה רוצה את זה בוודאי אחרי זמן תקציב.</w:t>
      </w:r>
    </w:p>
    <w:p w14:paraId="2E2847D9" w14:textId="77777777" w:rsidR="00406905" w:rsidRPr="00406905" w:rsidRDefault="00406905" w:rsidP="00406905">
      <w:pPr>
        <w:bidi/>
        <w:jc w:val="both"/>
        <w:rPr>
          <w:rFonts w:cs="David" w:hint="cs"/>
          <w:rtl/>
        </w:rPr>
      </w:pPr>
    </w:p>
    <w:p w14:paraId="5A590A46" w14:textId="77777777" w:rsidR="00406905" w:rsidRPr="00406905" w:rsidRDefault="00406905" w:rsidP="00406905">
      <w:pPr>
        <w:bidi/>
        <w:jc w:val="both"/>
        <w:rPr>
          <w:rFonts w:cs="David" w:hint="cs"/>
          <w:rtl/>
        </w:rPr>
      </w:pPr>
      <w:r w:rsidRPr="00406905">
        <w:rPr>
          <w:rFonts w:cs="David" w:hint="cs"/>
          <w:u w:val="single"/>
          <w:rtl/>
        </w:rPr>
        <w:t xml:space="preserve">יולי </w:t>
      </w:r>
      <w:proofErr w:type="spellStart"/>
      <w:r w:rsidRPr="00406905">
        <w:rPr>
          <w:rFonts w:cs="David" w:hint="cs"/>
          <w:u w:val="single"/>
          <w:rtl/>
        </w:rPr>
        <w:t>אדלשטיין</w:t>
      </w:r>
      <w:proofErr w:type="spellEnd"/>
      <w:r w:rsidRPr="00406905">
        <w:rPr>
          <w:rFonts w:cs="David" w:hint="cs"/>
          <w:u w:val="single"/>
          <w:rtl/>
        </w:rPr>
        <w:t>:</w:t>
      </w:r>
    </w:p>
    <w:p w14:paraId="24EC1359" w14:textId="77777777" w:rsidR="00406905" w:rsidRPr="00406905" w:rsidRDefault="00406905" w:rsidP="00406905">
      <w:pPr>
        <w:bidi/>
        <w:jc w:val="both"/>
        <w:rPr>
          <w:rFonts w:cs="David" w:hint="cs"/>
          <w:rtl/>
        </w:rPr>
      </w:pPr>
    </w:p>
    <w:p w14:paraId="0FAEF0BC" w14:textId="77777777" w:rsidR="00406905" w:rsidRPr="00406905" w:rsidRDefault="00406905" w:rsidP="00406905">
      <w:pPr>
        <w:bidi/>
        <w:jc w:val="both"/>
        <w:rPr>
          <w:rFonts w:cs="David" w:hint="cs"/>
          <w:rtl/>
        </w:rPr>
      </w:pPr>
      <w:r w:rsidRPr="00406905">
        <w:rPr>
          <w:rFonts w:cs="David" w:hint="cs"/>
          <w:rtl/>
        </w:rPr>
        <w:tab/>
        <w:t xml:space="preserve"> מה שטוען חבר הכנסת </w:t>
      </w:r>
      <w:proofErr w:type="spellStart"/>
      <w:r w:rsidRPr="00406905">
        <w:rPr>
          <w:rFonts w:cs="David" w:hint="cs"/>
          <w:rtl/>
        </w:rPr>
        <w:t>יצחקי</w:t>
      </w:r>
      <w:proofErr w:type="spellEnd"/>
      <w:r w:rsidRPr="00406905">
        <w:rPr>
          <w:rFonts w:cs="David" w:hint="cs"/>
          <w:rtl/>
        </w:rPr>
        <w:t xml:space="preserve"> הוא שלממשלת </w:t>
      </w:r>
      <w:proofErr w:type="spellStart"/>
      <w:r w:rsidRPr="00406905">
        <w:rPr>
          <w:rFonts w:cs="David" w:hint="cs"/>
          <w:rtl/>
        </w:rPr>
        <w:t>אולמרט</w:t>
      </w:r>
      <w:proofErr w:type="spellEnd"/>
      <w:r w:rsidRPr="00406905">
        <w:rPr>
          <w:rFonts w:cs="David" w:hint="cs"/>
          <w:rtl/>
        </w:rPr>
        <w:t xml:space="preserve"> זה בלאו הכי לא יעזור, אז למה זה דחוף?</w:t>
      </w:r>
    </w:p>
    <w:p w14:paraId="45562700" w14:textId="77777777" w:rsidR="00406905" w:rsidRPr="00406905" w:rsidRDefault="00406905" w:rsidP="00406905">
      <w:pPr>
        <w:bidi/>
        <w:jc w:val="both"/>
        <w:rPr>
          <w:rFonts w:cs="David" w:hint="cs"/>
          <w:rtl/>
        </w:rPr>
      </w:pPr>
    </w:p>
    <w:p w14:paraId="15230883" w14:textId="77777777" w:rsidR="00406905" w:rsidRPr="00406905" w:rsidRDefault="00406905" w:rsidP="00406905">
      <w:pPr>
        <w:bidi/>
        <w:jc w:val="both"/>
        <w:rPr>
          <w:rFonts w:cs="David" w:hint="cs"/>
          <w:u w:val="single"/>
          <w:rtl/>
        </w:rPr>
      </w:pPr>
      <w:r w:rsidRPr="00406905">
        <w:rPr>
          <w:rFonts w:cs="David" w:hint="cs"/>
          <w:u w:val="single"/>
          <w:rtl/>
        </w:rPr>
        <w:t>אריה אלדד:</w:t>
      </w:r>
    </w:p>
    <w:p w14:paraId="7C0A5770" w14:textId="77777777" w:rsidR="00406905" w:rsidRPr="00406905" w:rsidRDefault="00406905" w:rsidP="00406905">
      <w:pPr>
        <w:bidi/>
        <w:jc w:val="both"/>
        <w:rPr>
          <w:rFonts w:cs="David" w:hint="cs"/>
          <w:u w:val="single"/>
          <w:rtl/>
        </w:rPr>
      </w:pPr>
    </w:p>
    <w:p w14:paraId="33C95953" w14:textId="77777777" w:rsidR="00406905" w:rsidRPr="00406905" w:rsidRDefault="00406905" w:rsidP="00406905">
      <w:pPr>
        <w:bidi/>
        <w:jc w:val="both"/>
        <w:rPr>
          <w:rFonts w:cs="David" w:hint="cs"/>
          <w:rtl/>
        </w:rPr>
      </w:pPr>
      <w:r w:rsidRPr="00406905">
        <w:rPr>
          <w:rFonts w:cs="David" w:hint="cs"/>
          <w:rtl/>
        </w:rPr>
        <w:tab/>
        <w:t xml:space="preserve"> אנחנו מקווים שנספיק אולי להחיל את זה עוד על ממשלת </w:t>
      </w:r>
      <w:proofErr w:type="spellStart"/>
      <w:r w:rsidRPr="00406905">
        <w:rPr>
          <w:rFonts w:cs="David" w:hint="cs"/>
          <w:rtl/>
        </w:rPr>
        <w:t>אולמרט</w:t>
      </w:r>
      <w:proofErr w:type="spellEnd"/>
      <w:r w:rsidRPr="00406905">
        <w:rPr>
          <w:rFonts w:cs="David" w:hint="cs"/>
          <w:rtl/>
        </w:rPr>
        <w:t xml:space="preserve"> ולכן זה דחוף, כי אחרת איך הם ילמדו?</w:t>
      </w:r>
    </w:p>
    <w:p w14:paraId="4E74A5E2" w14:textId="77777777" w:rsidR="00406905" w:rsidRPr="00406905" w:rsidRDefault="00406905" w:rsidP="00406905">
      <w:pPr>
        <w:bidi/>
        <w:jc w:val="both"/>
        <w:rPr>
          <w:rFonts w:cs="David" w:hint="cs"/>
          <w:u w:val="single"/>
          <w:rtl/>
        </w:rPr>
      </w:pPr>
    </w:p>
    <w:p w14:paraId="6C0CBC0C"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3F96F63F" w14:textId="77777777" w:rsidR="00406905" w:rsidRPr="00406905" w:rsidRDefault="00406905" w:rsidP="00406905">
      <w:pPr>
        <w:bidi/>
        <w:jc w:val="both"/>
        <w:rPr>
          <w:rFonts w:cs="David" w:hint="cs"/>
          <w:rtl/>
        </w:rPr>
      </w:pPr>
    </w:p>
    <w:p w14:paraId="1D71994B" w14:textId="77777777" w:rsidR="00406905" w:rsidRPr="00406905" w:rsidRDefault="00406905" w:rsidP="00406905">
      <w:pPr>
        <w:bidi/>
        <w:jc w:val="both"/>
        <w:rPr>
          <w:rFonts w:cs="David" w:hint="cs"/>
          <w:rtl/>
        </w:rPr>
      </w:pPr>
      <w:r w:rsidRPr="00406905">
        <w:rPr>
          <w:rFonts w:cs="David" w:hint="cs"/>
          <w:rtl/>
        </w:rPr>
        <w:tab/>
        <w:t>לאור המשפט האחרון שלך, ברגע זה איבדת כל סיכוי להעביר את זה כרגע.</w:t>
      </w:r>
    </w:p>
    <w:p w14:paraId="2A1293E3" w14:textId="77777777" w:rsidR="00406905" w:rsidRPr="00406905" w:rsidRDefault="00406905" w:rsidP="00406905">
      <w:pPr>
        <w:bidi/>
        <w:jc w:val="both"/>
        <w:rPr>
          <w:rFonts w:cs="David" w:hint="cs"/>
          <w:rtl/>
        </w:rPr>
      </w:pPr>
    </w:p>
    <w:p w14:paraId="25C02370" w14:textId="77777777" w:rsidR="00406905" w:rsidRPr="00406905" w:rsidRDefault="00406905" w:rsidP="00406905">
      <w:pPr>
        <w:bidi/>
        <w:jc w:val="both"/>
        <w:rPr>
          <w:rFonts w:cs="David" w:hint="cs"/>
          <w:u w:val="single"/>
          <w:rtl/>
        </w:rPr>
      </w:pPr>
      <w:r w:rsidRPr="00406905">
        <w:rPr>
          <w:rFonts w:cs="David" w:hint="cs"/>
          <w:u w:val="single"/>
          <w:rtl/>
        </w:rPr>
        <w:t>אריה אלדד:</w:t>
      </w:r>
    </w:p>
    <w:p w14:paraId="571C4D76" w14:textId="77777777" w:rsidR="00406905" w:rsidRPr="00406905" w:rsidRDefault="00406905" w:rsidP="00406905">
      <w:pPr>
        <w:bidi/>
        <w:jc w:val="both"/>
        <w:rPr>
          <w:rFonts w:cs="David" w:hint="cs"/>
          <w:u w:val="single"/>
          <w:rtl/>
        </w:rPr>
      </w:pPr>
    </w:p>
    <w:p w14:paraId="73D49689" w14:textId="77777777" w:rsidR="00406905" w:rsidRPr="00406905" w:rsidRDefault="00406905" w:rsidP="00406905">
      <w:pPr>
        <w:bidi/>
        <w:jc w:val="both"/>
        <w:rPr>
          <w:rFonts w:cs="David" w:hint="cs"/>
          <w:rtl/>
        </w:rPr>
      </w:pPr>
      <w:r w:rsidRPr="00406905">
        <w:rPr>
          <w:rFonts w:cs="David" w:hint="cs"/>
          <w:rtl/>
        </w:rPr>
        <w:tab/>
        <w:t xml:space="preserve">אני לא מאמין שתהיה כאן איזה סוג של נקמנות פוליטית. </w:t>
      </w:r>
    </w:p>
    <w:p w14:paraId="3D9FEA79" w14:textId="77777777" w:rsidR="00406905" w:rsidRPr="00406905" w:rsidRDefault="00406905" w:rsidP="00406905">
      <w:pPr>
        <w:bidi/>
        <w:jc w:val="both"/>
        <w:rPr>
          <w:rFonts w:cs="David" w:hint="cs"/>
          <w:rtl/>
        </w:rPr>
      </w:pPr>
    </w:p>
    <w:p w14:paraId="3AF30298"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7B74482" w14:textId="77777777" w:rsidR="00406905" w:rsidRPr="00406905" w:rsidRDefault="00406905" w:rsidP="00406905">
      <w:pPr>
        <w:bidi/>
        <w:jc w:val="both"/>
        <w:rPr>
          <w:rFonts w:cs="David" w:hint="cs"/>
          <w:rtl/>
        </w:rPr>
      </w:pPr>
    </w:p>
    <w:p w14:paraId="6CCBE70C" w14:textId="77777777" w:rsidR="00406905" w:rsidRPr="00406905" w:rsidRDefault="00406905" w:rsidP="00406905">
      <w:pPr>
        <w:bidi/>
        <w:jc w:val="both"/>
        <w:rPr>
          <w:rFonts w:cs="David" w:hint="cs"/>
          <w:rtl/>
        </w:rPr>
      </w:pPr>
      <w:r w:rsidRPr="00406905">
        <w:rPr>
          <w:rFonts w:cs="David" w:hint="cs"/>
          <w:rtl/>
        </w:rPr>
        <w:tab/>
        <w:t xml:space="preserve"> לא נקמנות פוליטית, שמחה לאיד אם תיכשל. </w:t>
      </w:r>
    </w:p>
    <w:p w14:paraId="656B9D8F" w14:textId="77777777" w:rsidR="00406905" w:rsidRPr="00406905" w:rsidRDefault="00406905" w:rsidP="00406905">
      <w:pPr>
        <w:bidi/>
        <w:jc w:val="both"/>
        <w:rPr>
          <w:rFonts w:cs="David" w:hint="cs"/>
          <w:rtl/>
        </w:rPr>
      </w:pPr>
    </w:p>
    <w:p w14:paraId="6C886DDC" w14:textId="77777777" w:rsidR="00406905" w:rsidRPr="00406905" w:rsidRDefault="00406905" w:rsidP="00406905">
      <w:pPr>
        <w:bidi/>
        <w:jc w:val="both"/>
        <w:rPr>
          <w:rFonts w:cs="David" w:hint="cs"/>
          <w:u w:val="single"/>
          <w:rtl/>
        </w:rPr>
      </w:pPr>
      <w:r w:rsidRPr="00406905">
        <w:rPr>
          <w:rFonts w:cs="David" w:hint="cs"/>
          <w:u w:val="single"/>
          <w:rtl/>
        </w:rPr>
        <w:t>אריה אלדד:</w:t>
      </w:r>
    </w:p>
    <w:p w14:paraId="48EB74E0" w14:textId="77777777" w:rsidR="00406905" w:rsidRPr="00406905" w:rsidRDefault="00406905" w:rsidP="00406905">
      <w:pPr>
        <w:bidi/>
        <w:jc w:val="both"/>
        <w:rPr>
          <w:rFonts w:cs="David" w:hint="cs"/>
          <w:u w:val="single"/>
          <w:rtl/>
        </w:rPr>
      </w:pPr>
    </w:p>
    <w:p w14:paraId="0BEF9B35" w14:textId="77777777" w:rsidR="00406905" w:rsidRPr="00406905" w:rsidRDefault="00406905" w:rsidP="00406905">
      <w:pPr>
        <w:bidi/>
        <w:jc w:val="both"/>
        <w:rPr>
          <w:rFonts w:cs="David" w:hint="cs"/>
          <w:rtl/>
        </w:rPr>
      </w:pPr>
      <w:r w:rsidRPr="00406905">
        <w:rPr>
          <w:rFonts w:cs="David" w:hint="cs"/>
          <w:rtl/>
        </w:rPr>
        <w:tab/>
        <w:t xml:space="preserve"> חלילה, אני אפילו לא מעלה על דעתי אפשרות רחוקה מסוג זה. מה שאני מתכוון לומר הוא שיש כאן תיקון יסודי בדרך עבודת ממשלה ואינני רואה מדוע לא לתקן תיקון יסודי כזה בבחינת יפה שעה אחת קודם. אין סיבה שאני רואה לעין להמתין עם הדבר הזה - - - </w:t>
      </w:r>
    </w:p>
    <w:p w14:paraId="0221EDF7" w14:textId="77777777" w:rsidR="00406905" w:rsidRPr="00406905" w:rsidRDefault="00406905" w:rsidP="00406905">
      <w:pPr>
        <w:bidi/>
        <w:jc w:val="both"/>
        <w:rPr>
          <w:rFonts w:cs="David" w:hint="cs"/>
          <w:rtl/>
        </w:rPr>
      </w:pPr>
      <w:r w:rsidRPr="00406905">
        <w:rPr>
          <w:rFonts w:cs="David"/>
          <w:u w:val="single"/>
          <w:rtl/>
        </w:rPr>
        <w:br w:type="page"/>
      </w:r>
      <w:r w:rsidRPr="00406905">
        <w:rPr>
          <w:rFonts w:cs="David" w:hint="cs"/>
          <w:u w:val="single"/>
          <w:rtl/>
        </w:rPr>
        <w:t>היו</w:t>
      </w:r>
      <w:r w:rsidRPr="00406905">
        <w:rPr>
          <w:rFonts w:cs="David"/>
          <w:u w:val="single"/>
          <w:rtl/>
        </w:rPr>
        <w:t>"</w:t>
      </w:r>
      <w:r w:rsidRPr="00406905">
        <w:rPr>
          <w:rFonts w:cs="David" w:hint="cs"/>
          <w:u w:val="single"/>
          <w:rtl/>
        </w:rPr>
        <w:t>ר דוד טל:</w:t>
      </w:r>
    </w:p>
    <w:p w14:paraId="6AB2C890" w14:textId="77777777" w:rsidR="00406905" w:rsidRPr="00406905" w:rsidRDefault="00406905" w:rsidP="00406905">
      <w:pPr>
        <w:bidi/>
        <w:jc w:val="both"/>
        <w:rPr>
          <w:rFonts w:cs="David" w:hint="cs"/>
          <w:rtl/>
        </w:rPr>
      </w:pPr>
    </w:p>
    <w:p w14:paraId="67C5201E" w14:textId="77777777" w:rsidR="00406905" w:rsidRPr="00406905" w:rsidRDefault="00406905" w:rsidP="00406905">
      <w:pPr>
        <w:bidi/>
        <w:jc w:val="both"/>
        <w:rPr>
          <w:rFonts w:cs="David" w:hint="cs"/>
          <w:rtl/>
        </w:rPr>
      </w:pPr>
      <w:r w:rsidRPr="00406905">
        <w:rPr>
          <w:rFonts w:cs="David" w:hint="cs"/>
          <w:rtl/>
        </w:rPr>
        <w:tab/>
        <w:t xml:space="preserve"> תודה, חבר הכנסת יואל חסון. </w:t>
      </w:r>
    </w:p>
    <w:p w14:paraId="106E0DA5" w14:textId="77777777" w:rsidR="00406905" w:rsidRPr="00406905" w:rsidRDefault="00406905" w:rsidP="00406905">
      <w:pPr>
        <w:bidi/>
        <w:jc w:val="both"/>
        <w:rPr>
          <w:rFonts w:cs="David" w:hint="cs"/>
          <w:rtl/>
        </w:rPr>
      </w:pPr>
    </w:p>
    <w:p w14:paraId="690E383F" w14:textId="77777777" w:rsidR="00406905" w:rsidRPr="00406905" w:rsidRDefault="00406905" w:rsidP="00406905">
      <w:pPr>
        <w:pStyle w:val="Heading5"/>
        <w:rPr>
          <w:rFonts w:hint="cs"/>
          <w:sz w:val="24"/>
          <w:rtl/>
        </w:rPr>
      </w:pPr>
      <w:r w:rsidRPr="00406905">
        <w:rPr>
          <w:rFonts w:hint="cs"/>
          <w:sz w:val="24"/>
          <w:u w:val="single"/>
          <w:rtl/>
        </w:rPr>
        <w:t>יואל חסון:</w:t>
      </w:r>
    </w:p>
    <w:p w14:paraId="6190C9C3" w14:textId="77777777" w:rsidR="00406905" w:rsidRPr="00406905" w:rsidRDefault="00406905" w:rsidP="00406905">
      <w:pPr>
        <w:pStyle w:val="Heading5"/>
        <w:rPr>
          <w:rFonts w:hint="cs"/>
          <w:sz w:val="24"/>
          <w:rtl/>
        </w:rPr>
      </w:pPr>
    </w:p>
    <w:p w14:paraId="0A9927DE" w14:textId="77777777" w:rsidR="00406905" w:rsidRPr="00406905" w:rsidRDefault="00406905" w:rsidP="00406905">
      <w:pPr>
        <w:bidi/>
        <w:jc w:val="both"/>
        <w:rPr>
          <w:rFonts w:cs="David" w:hint="cs"/>
          <w:rtl/>
        </w:rPr>
      </w:pPr>
      <w:r w:rsidRPr="00406905">
        <w:rPr>
          <w:rFonts w:cs="David" w:hint="cs"/>
          <w:rtl/>
        </w:rPr>
        <w:tab/>
        <w:t xml:space="preserve">תודה אדוני היושב ראש, בלי להתייחס לעניין המהותי שאני דווקא חושב שזו הצעת חוק נכונה וחשובה בעניין עבודת הממשלה והכנסת. אני פשוט באמת לא מבין את הדחיפות ויותר מזה, אני חייב להגיד לך חבר הכנסת אלדד שהדבר הזה ראוי היה שיידון, לפחות מבחינתנו, אולי לא מבחינתך, בהנהלת הקואליציה, והיינו שמחים לדון בהצעה הזאת ויכול להיות שגם היית מקבל את תמיכת הקואליציה בעניין הזה. לכן אני מבקש ממך לא להצביע על זה כרגע, להביא את זה להנהלת הקואליציה אפילו היום, אני לא רואה סיבה שלא נסכים לזה ונלך עם זה ביחד. </w:t>
      </w:r>
    </w:p>
    <w:p w14:paraId="309B23F3" w14:textId="77777777" w:rsidR="00406905" w:rsidRPr="00406905" w:rsidRDefault="00406905" w:rsidP="00406905">
      <w:pPr>
        <w:bidi/>
        <w:jc w:val="both"/>
        <w:rPr>
          <w:rFonts w:cs="David" w:hint="cs"/>
          <w:rtl/>
        </w:rPr>
      </w:pPr>
    </w:p>
    <w:p w14:paraId="4ABEF2E0" w14:textId="77777777" w:rsidR="00406905" w:rsidRPr="00406905" w:rsidRDefault="00406905" w:rsidP="00406905">
      <w:pPr>
        <w:bidi/>
        <w:jc w:val="both"/>
        <w:rPr>
          <w:rFonts w:cs="David" w:hint="cs"/>
          <w:u w:val="single"/>
          <w:rtl/>
        </w:rPr>
      </w:pPr>
      <w:r w:rsidRPr="00406905">
        <w:rPr>
          <w:rFonts w:cs="David" w:hint="cs"/>
          <w:u w:val="single"/>
          <w:rtl/>
        </w:rPr>
        <w:t>אריה אלדד:</w:t>
      </w:r>
    </w:p>
    <w:p w14:paraId="1A784DCC" w14:textId="77777777" w:rsidR="00406905" w:rsidRPr="00406905" w:rsidRDefault="00406905" w:rsidP="00406905">
      <w:pPr>
        <w:bidi/>
        <w:jc w:val="both"/>
        <w:rPr>
          <w:rFonts w:cs="David" w:hint="cs"/>
          <w:u w:val="single"/>
          <w:rtl/>
        </w:rPr>
      </w:pPr>
    </w:p>
    <w:p w14:paraId="144D5D75" w14:textId="77777777" w:rsidR="00406905" w:rsidRPr="00406905" w:rsidRDefault="00406905" w:rsidP="00406905">
      <w:pPr>
        <w:bidi/>
        <w:jc w:val="both"/>
        <w:rPr>
          <w:rFonts w:cs="David" w:hint="cs"/>
          <w:rtl/>
        </w:rPr>
      </w:pPr>
      <w:r w:rsidRPr="00406905">
        <w:rPr>
          <w:rFonts w:cs="David" w:hint="cs"/>
          <w:rtl/>
        </w:rPr>
        <w:tab/>
        <w:t xml:space="preserve"> בשמחה אקבל את הצעתו של חבר הכנסת חסון.</w:t>
      </w:r>
    </w:p>
    <w:p w14:paraId="77071CE1" w14:textId="77777777" w:rsidR="00406905" w:rsidRPr="00406905" w:rsidRDefault="00406905" w:rsidP="00406905">
      <w:pPr>
        <w:bidi/>
        <w:jc w:val="both"/>
        <w:rPr>
          <w:rFonts w:cs="David" w:hint="cs"/>
          <w:rtl/>
        </w:rPr>
      </w:pPr>
    </w:p>
    <w:p w14:paraId="66EBD999"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107B826" w14:textId="77777777" w:rsidR="00406905" w:rsidRPr="00406905" w:rsidRDefault="00406905" w:rsidP="00406905">
      <w:pPr>
        <w:bidi/>
        <w:jc w:val="both"/>
        <w:rPr>
          <w:rFonts w:cs="David" w:hint="cs"/>
          <w:rtl/>
        </w:rPr>
      </w:pPr>
    </w:p>
    <w:p w14:paraId="20303D0F" w14:textId="77777777" w:rsidR="00406905" w:rsidRPr="00406905" w:rsidRDefault="00406905" w:rsidP="00406905">
      <w:pPr>
        <w:bidi/>
        <w:jc w:val="both"/>
        <w:rPr>
          <w:rFonts w:cs="David" w:hint="cs"/>
          <w:rtl/>
        </w:rPr>
      </w:pPr>
      <w:r w:rsidRPr="00406905">
        <w:rPr>
          <w:rFonts w:cs="David" w:hint="cs"/>
          <w:rtl/>
        </w:rPr>
        <w:tab/>
        <w:t xml:space="preserve">תודה רבה, פתרנו את הנושא הזה. </w:t>
      </w:r>
    </w:p>
    <w:p w14:paraId="75A32537" w14:textId="77777777" w:rsidR="00406905" w:rsidRPr="00406905" w:rsidRDefault="00406905" w:rsidP="00406905">
      <w:pPr>
        <w:bidi/>
        <w:jc w:val="both"/>
        <w:rPr>
          <w:rFonts w:cs="David" w:hint="cs"/>
          <w:rtl/>
        </w:rPr>
      </w:pPr>
    </w:p>
    <w:p w14:paraId="0ED7A03D" w14:textId="77777777" w:rsidR="00406905" w:rsidRPr="00406905" w:rsidRDefault="00406905" w:rsidP="00406905">
      <w:pPr>
        <w:bidi/>
        <w:ind w:firstLine="567"/>
        <w:jc w:val="both"/>
        <w:rPr>
          <w:rFonts w:cs="David" w:hint="cs"/>
          <w:rtl/>
        </w:rPr>
      </w:pPr>
      <w:r w:rsidRPr="00406905">
        <w:rPr>
          <w:rFonts w:cs="David" w:hint="cs"/>
          <w:rtl/>
        </w:rPr>
        <w:t xml:space="preserve">יש חוב קטן שלא סיימתי, אני רוצה להודות לידידי חבר הכנסת </w:t>
      </w:r>
      <w:proofErr w:type="spellStart"/>
      <w:r w:rsidRPr="00406905">
        <w:rPr>
          <w:rFonts w:cs="David" w:hint="cs"/>
          <w:rtl/>
        </w:rPr>
        <w:t>מרגי</w:t>
      </w:r>
      <w:proofErr w:type="spellEnd"/>
      <w:r w:rsidRPr="00406905">
        <w:rPr>
          <w:rFonts w:cs="David" w:hint="cs"/>
          <w:rtl/>
        </w:rPr>
        <w:t xml:space="preserve"> שמילא את מקומי בשבוע האחרון ונאמר לי כאן שהוא עשה את העבודה בצורה נאמנה, יסודית וטובה, תודה.  </w:t>
      </w:r>
    </w:p>
    <w:p w14:paraId="012AF997" w14:textId="77777777" w:rsidR="00406905" w:rsidRPr="00406905" w:rsidRDefault="00406905" w:rsidP="00406905">
      <w:pPr>
        <w:bidi/>
        <w:jc w:val="both"/>
        <w:rPr>
          <w:rFonts w:cs="David" w:hint="cs"/>
          <w:rtl/>
        </w:rPr>
      </w:pPr>
    </w:p>
    <w:p w14:paraId="68B5B686" w14:textId="77777777" w:rsidR="00406905" w:rsidRPr="00406905" w:rsidRDefault="00406905" w:rsidP="00406905">
      <w:pPr>
        <w:bidi/>
        <w:jc w:val="both"/>
        <w:rPr>
          <w:rFonts w:cs="David" w:hint="cs"/>
          <w:rtl/>
        </w:rPr>
      </w:pPr>
    </w:p>
    <w:p w14:paraId="1E281404" w14:textId="77777777" w:rsidR="00406905" w:rsidRPr="00406905" w:rsidRDefault="00406905" w:rsidP="00406905">
      <w:pPr>
        <w:bidi/>
        <w:jc w:val="both"/>
        <w:rPr>
          <w:rFonts w:cs="David" w:hint="cs"/>
          <w:rtl/>
        </w:rPr>
      </w:pPr>
    </w:p>
    <w:p w14:paraId="02949A86" w14:textId="77777777" w:rsidR="00406905" w:rsidRPr="00406905" w:rsidRDefault="00406905" w:rsidP="00406905">
      <w:pPr>
        <w:bidi/>
        <w:jc w:val="both"/>
        <w:rPr>
          <w:rFonts w:cs="David" w:hint="cs"/>
          <w:rtl/>
        </w:rPr>
      </w:pPr>
    </w:p>
    <w:p w14:paraId="19F8BB95" w14:textId="77777777" w:rsidR="00406905" w:rsidRPr="00406905" w:rsidRDefault="00406905" w:rsidP="00406905">
      <w:pPr>
        <w:bidi/>
        <w:jc w:val="both"/>
        <w:rPr>
          <w:rFonts w:cs="David" w:hint="cs"/>
          <w:rtl/>
        </w:rPr>
      </w:pPr>
    </w:p>
    <w:p w14:paraId="7640FFBF" w14:textId="77777777" w:rsidR="00406905" w:rsidRPr="00406905" w:rsidRDefault="00406905" w:rsidP="00406905">
      <w:pPr>
        <w:bidi/>
        <w:jc w:val="both"/>
        <w:rPr>
          <w:rFonts w:cs="David" w:hint="cs"/>
          <w:rtl/>
        </w:rPr>
      </w:pPr>
    </w:p>
    <w:p w14:paraId="36A03135" w14:textId="77777777" w:rsidR="00406905" w:rsidRPr="00406905" w:rsidRDefault="00406905" w:rsidP="00406905">
      <w:pPr>
        <w:bidi/>
        <w:jc w:val="both"/>
        <w:rPr>
          <w:rFonts w:cs="David" w:hint="cs"/>
          <w:rtl/>
        </w:rPr>
      </w:pPr>
    </w:p>
    <w:p w14:paraId="3A8C8A9B" w14:textId="77777777" w:rsidR="00406905" w:rsidRPr="00406905" w:rsidRDefault="00406905" w:rsidP="00406905">
      <w:pPr>
        <w:bidi/>
        <w:jc w:val="both"/>
        <w:rPr>
          <w:rFonts w:cs="David" w:hint="cs"/>
          <w:rtl/>
        </w:rPr>
      </w:pPr>
    </w:p>
    <w:p w14:paraId="3CAE39AB" w14:textId="77777777" w:rsidR="00406905" w:rsidRPr="00406905" w:rsidRDefault="00406905" w:rsidP="00406905">
      <w:pPr>
        <w:bidi/>
        <w:jc w:val="both"/>
        <w:rPr>
          <w:rFonts w:cs="David" w:hint="cs"/>
          <w:rtl/>
        </w:rPr>
      </w:pPr>
    </w:p>
    <w:p w14:paraId="02E73B67" w14:textId="77777777" w:rsidR="00406905" w:rsidRPr="00406905" w:rsidRDefault="00406905" w:rsidP="00406905">
      <w:pPr>
        <w:bidi/>
        <w:jc w:val="both"/>
        <w:rPr>
          <w:rFonts w:cs="David" w:hint="cs"/>
          <w:rtl/>
        </w:rPr>
      </w:pPr>
    </w:p>
    <w:p w14:paraId="7BDE8F91" w14:textId="77777777" w:rsidR="00406905" w:rsidRPr="00406905" w:rsidRDefault="00406905" w:rsidP="00406905">
      <w:pPr>
        <w:bidi/>
        <w:jc w:val="both"/>
        <w:rPr>
          <w:rFonts w:cs="David" w:hint="cs"/>
          <w:rtl/>
        </w:rPr>
      </w:pPr>
    </w:p>
    <w:p w14:paraId="2436B3E0" w14:textId="77777777" w:rsidR="00406905" w:rsidRPr="00406905" w:rsidRDefault="00406905" w:rsidP="00406905">
      <w:pPr>
        <w:bidi/>
        <w:jc w:val="both"/>
        <w:rPr>
          <w:rFonts w:cs="David" w:hint="cs"/>
          <w:rtl/>
        </w:rPr>
      </w:pPr>
    </w:p>
    <w:p w14:paraId="619F6F11" w14:textId="77777777" w:rsidR="00406905" w:rsidRPr="00406905" w:rsidRDefault="00406905" w:rsidP="00406905">
      <w:pPr>
        <w:bidi/>
        <w:jc w:val="both"/>
        <w:rPr>
          <w:rFonts w:cs="David" w:hint="cs"/>
          <w:rtl/>
        </w:rPr>
      </w:pPr>
    </w:p>
    <w:p w14:paraId="3C74BF16" w14:textId="77777777" w:rsidR="00406905" w:rsidRPr="00406905" w:rsidRDefault="00406905" w:rsidP="00406905">
      <w:pPr>
        <w:bidi/>
        <w:jc w:val="both"/>
        <w:rPr>
          <w:rFonts w:cs="David" w:hint="cs"/>
          <w:rtl/>
        </w:rPr>
      </w:pPr>
    </w:p>
    <w:p w14:paraId="65D375A6" w14:textId="77777777" w:rsidR="00406905" w:rsidRPr="00406905" w:rsidRDefault="00406905" w:rsidP="00406905">
      <w:pPr>
        <w:bidi/>
        <w:jc w:val="both"/>
        <w:rPr>
          <w:rFonts w:cs="David" w:hint="cs"/>
          <w:b/>
          <w:bCs/>
          <w:u w:val="single"/>
          <w:rtl/>
        </w:rPr>
      </w:pPr>
      <w:r w:rsidRPr="00406905">
        <w:rPr>
          <w:rFonts w:cs="David"/>
          <w:rtl/>
        </w:rPr>
        <w:br w:type="page"/>
      </w:r>
      <w:r w:rsidRPr="00406905">
        <w:rPr>
          <w:rFonts w:cs="David" w:hint="cs"/>
          <w:b/>
          <w:bCs/>
          <w:rtl/>
        </w:rPr>
        <w:t xml:space="preserve">ג. בקשת יו"ר ועדת העבודה, הרווחה והבריאות להעברת הצעת חוק חיילים משוחררים (החזרה לעבודה) (תיקון מס' 13), </w:t>
      </w:r>
      <w:proofErr w:type="spellStart"/>
      <w:r w:rsidRPr="00406905">
        <w:rPr>
          <w:rFonts w:cs="David" w:hint="cs"/>
          <w:b/>
          <w:bCs/>
          <w:rtl/>
        </w:rPr>
        <w:t>התשס"ח</w:t>
      </w:r>
      <w:proofErr w:type="spellEnd"/>
      <w:r w:rsidRPr="00406905">
        <w:rPr>
          <w:rFonts w:cs="David" w:hint="cs"/>
          <w:b/>
          <w:bCs/>
          <w:rtl/>
        </w:rPr>
        <w:t xml:space="preserve">-2007 (מ/351), מוועדת החוץ והביטחון לדיון בוועדת </w:t>
      </w:r>
      <w:r w:rsidRPr="00406905">
        <w:rPr>
          <w:rFonts w:cs="David" w:hint="cs"/>
          <w:b/>
          <w:bCs/>
          <w:u w:val="single"/>
          <w:rtl/>
        </w:rPr>
        <w:t>העבודה, הרווחה והבריאות</w:t>
      </w:r>
    </w:p>
    <w:p w14:paraId="7C554628" w14:textId="77777777" w:rsidR="00406905" w:rsidRPr="00406905" w:rsidRDefault="00406905" w:rsidP="00406905">
      <w:pPr>
        <w:bidi/>
        <w:jc w:val="both"/>
        <w:rPr>
          <w:rFonts w:cs="David" w:hint="cs"/>
          <w:b/>
          <w:bCs/>
          <w:u w:val="single"/>
          <w:rtl/>
        </w:rPr>
      </w:pPr>
    </w:p>
    <w:p w14:paraId="6E71591A"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D741BEE" w14:textId="77777777" w:rsidR="00406905" w:rsidRPr="00406905" w:rsidRDefault="00406905" w:rsidP="00406905">
      <w:pPr>
        <w:bidi/>
        <w:jc w:val="both"/>
        <w:rPr>
          <w:rFonts w:cs="David" w:hint="cs"/>
          <w:rtl/>
        </w:rPr>
      </w:pPr>
    </w:p>
    <w:p w14:paraId="3A603913" w14:textId="77777777" w:rsidR="00406905" w:rsidRPr="00406905" w:rsidRDefault="00406905" w:rsidP="00406905">
      <w:pPr>
        <w:bidi/>
        <w:jc w:val="both"/>
        <w:rPr>
          <w:rFonts w:cs="David" w:hint="cs"/>
          <w:rtl/>
        </w:rPr>
      </w:pPr>
      <w:r w:rsidRPr="00406905">
        <w:rPr>
          <w:rFonts w:cs="David" w:hint="cs"/>
          <w:rtl/>
        </w:rPr>
        <w:tab/>
        <w:t xml:space="preserve">נעבור לנושא הבא, בקשת יו"ר ועדת העבודה, הרווחה והבריאות להעברת הצעת חוק חיילים משוחררים (החזרה לעבודה) (תיקון מס' 13), </w:t>
      </w:r>
      <w:proofErr w:type="spellStart"/>
      <w:r w:rsidRPr="00406905">
        <w:rPr>
          <w:rFonts w:cs="David" w:hint="cs"/>
          <w:rtl/>
        </w:rPr>
        <w:t>התשס"ח</w:t>
      </w:r>
      <w:proofErr w:type="spellEnd"/>
      <w:r w:rsidRPr="00406905">
        <w:rPr>
          <w:rFonts w:cs="David" w:hint="cs"/>
          <w:rtl/>
        </w:rPr>
        <w:t xml:space="preserve">-2007 (מ/351), מוועדת החוץ והביטחון לדיון בוועדת העבודה, הרווחה והבריאות של הכנסת. יושב ראש הוועדה נמצא או מי מטעמו? </w:t>
      </w:r>
    </w:p>
    <w:p w14:paraId="187A6FE9" w14:textId="77777777" w:rsidR="00406905" w:rsidRPr="00406905" w:rsidRDefault="00406905" w:rsidP="00406905">
      <w:pPr>
        <w:bidi/>
        <w:jc w:val="both"/>
        <w:rPr>
          <w:rFonts w:cs="David" w:hint="cs"/>
          <w:rtl/>
        </w:rPr>
      </w:pPr>
    </w:p>
    <w:p w14:paraId="2C24079A" w14:textId="77777777" w:rsidR="00406905" w:rsidRPr="00406905" w:rsidRDefault="00406905" w:rsidP="00406905">
      <w:pPr>
        <w:bidi/>
        <w:jc w:val="both"/>
        <w:rPr>
          <w:rFonts w:cs="David" w:hint="cs"/>
          <w:rtl/>
        </w:rPr>
      </w:pPr>
      <w:r w:rsidRPr="00406905">
        <w:rPr>
          <w:rFonts w:cs="David" w:hint="cs"/>
          <w:u w:val="single"/>
          <w:rtl/>
        </w:rPr>
        <w:t>אתי בן יוסף:</w:t>
      </w:r>
    </w:p>
    <w:p w14:paraId="7D445D22" w14:textId="77777777" w:rsidR="00406905" w:rsidRPr="00406905" w:rsidRDefault="00406905" w:rsidP="00406905">
      <w:pPr>
        <w:bidi/>
        <w:jc w:val="both"/>
        <w:rPr>
          <w:rFonts w:cs="David" w:hint="cs"/>
          <w:rtl/>
        </w:rPr>
      </w:pPr>
    </w:p>
    <w:p w14:paraId="42B5D86A" w14:textId="77777777" w:rsidR="00406905" w:rsidRPr="00406905" w:rsidRDefault="00406905" w:rsidP="00406905">
      <w:pPr>
        <w:bidi/>
        <w:jc w:val="both"/>
        <w:rPr>
          <w:rFonts w:cs="David" w:hint="cs"/>
          <w:rtl/>
        </w:rPr>
      </w:pPr>
      <w:r w:rsidRPr="00406905">
        <w:rPr>
          <w:rFonts w:cs="David" w:hint="cs"/>
          <w:rtl/>
        </w:rPr>
        <w:tab/>
        <w:t xml:space="preserve">יש הסכמה של ועדת חוץ וביטחון. </w:t>
      </w:r>
    </w:p>
    <w:p w14:paraId="553C261C" w14:textId="77777777" w:rsidR="00406905" w:rsidRPr="00406905" w:rsidRDefault="00406905" w:rsidP="00406905">
      <w:pPr>
        <w:bidi/>
        <w:jc w:val="both"/>
        <w:rPr>
          <w:rFonts w:cs="David" w:hint="cs"/>
          <w:rtl/>
        </w:rPr>
      </w:pPr>
    </w:p>
    <w:p w14:paraId="7F8EE492"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7E3C487" w14:textId="77777777" w:rsidR="00406905" w:rsidRPr="00406905" w:rsidRDefault="00406905" w:rsidP="00406905">
      <w:pPr>
        <w:bidi/>
        <w:jc w:val="both"/>
        <w:rPr>
          <w:rFonts w:cs="David" w:hint="cs"/>
          <w:rtl/>
        </w:rPr>
      </w:pPr>
    </w:p>
    <w:p w14:paraId="67F742E3" w14:textId="77777777" w:rsidR="00406905" w:rsidRPr="00406905" w:rsidRDefault="00406905" w:rsidP="00406905">
      <w:pPr>
        <w:bidi/>
        <w:jc w:val="both"/>
        <w:rPr>
          <w:rFonts w:cs="David" w:hint="cs"/>
          <w:rtl/>
        </w:rPr>
      </w:pPr>
      <w:r w:rsidRPr="00406905">
        <w:rPr>
          <w:rFonts w:cs="David" w:hint="cs"/>
          <w:rtl/>
        </w:rPr>
        <w:tab/>
        <w:t xml:space="preserve">נאמר לי ויש לנו כאן מכתב שיש הסכמה של ועדת חוץ וביטחון להעביר את זה לוועדת העבודה והרווחה. </w:t>
      </w:r>
    </w:p>
    <w:p w14:paraId="13CDE21F" w14:textId="77777777" w:rsidR="00406905" w:rsidRPr="00406905" w:rsidRDefault="00406905" w:rsidP="00406905">
      <w:pPr>
        <w:bidi/>
        <w:jc w:val="both"/>
        <w:rPr>
          <w:rFonts w:cs="David" w:hint="cs"/>
          <w:rtl/>
        </w:rPr>
      </w:pPr>
    </w:p>
    <w:p w14:paraId="5C688911"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315F27CB" w14:textId="77777777" w:rsidR="00406905" w:rsidRPr="00406905" w:rsidRDefault="00406905" w:rsidP="00406905">
      <w:pPr>
        <w:pStyle w:val="Heading5"/>
        <w:rPr>
          <w:rFonts w:hint="cs"/>
          <w:sz w:val="24"/>
          <w:rtl/>
        </w:rPr>
      </w:pPr>
    </w:p>
    <w:p w14:paraId="2A866FB0" w14:textId="77777777" w:rsidR="00406905" w:rsidRPr="00406905" w:rsidRDefault="00406905" w:rsidP="00406905">
      <w:pPr>
        <w:bidi/>
        <w:jc w:val="both"/>
        <w:rPr>
          <w:rFonts w:cs="David" w:hint="cs"/>
          <w:rtl/>
        </w:rPr>
      </w:pPr>
      <w:r w:rsidRPr="00406905">
        <w:rPr>
          <w:rFonts w:cs="David" w:hint="cs"/>
          <w:rtl/>
        </w:rPr>
        <w:tab/>
        <w:t xml:space="preserve"> ועדת הכנסת קבעה בזמנו שזה יועבר לוועדת חוץ וביטחון מטעמים ראויים שהוצגו אז באותה ועדה. מה היו הטעמים? הטעמים היו שהחוק הזה בראש ובראשונה נועד לסייע לחיילים המשתחררים על מנת שימצאו את מקומם בחברה לאחר מכן. אנחנו חושבים וחשבנו אז, אני לא מבין מה השתנה היום, ושמישהו יבוא ויסביר מה השתנה היום מאז שבעצם מי שצריך לדון ברווחתם של חיילים משוחררים זה ועדת העבודה. </w:t>
      </w:r>
    </w:p>
    <w:p w14:paraId="02777DB8" w14:textId="77777777" w:rsidR="00406905" w:rsidRPr="00406905" w:rsidRDefault="00406905" w:rsidP="00406905">
      <w:pPr>
        <w:bidi/>
        <w:jc w:val="both"/>
        <w:rPr>
          <w:rFonts w:cs="David" w:hint="cs"/>
          <w:rtl/>
        </w:rPr>
      </w:pPr>
    </w:p>
    <w:p w14:paraId="3D1EB9F6"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5ED0DC19" w14:textId="77777777" w:rsidR="00406905" w:rsidRPr="00406905" w:rsidRDefault="00406905" w:rsidP="00406905">
      <w:pPr>
        <w:bidi/>
        <w:jc w:val="both"/>
        <w:rPr>
          <w:rFonts w:cs="David" w:hint="cs"/>
          <w:rtl/>
        </w:rPr>
      </w:pPr>
    </w:p>
    <w:p w14:paraId="0D9891BD" w14:textId="77777777" w:rsidR="00406905" w:rsidRPr="00406905" w:rsidRDefault="00406905" w:rsidP="00406905">
      <w:pPr>
        <w:bidi/>
        <w:jc w:val="both"/>
        <w:rPr>
          <w:rFonts w:cs="David" w:hint="cs"/>
          <w:rtl/>
        </w:rPr>
      </w:pPr>
      <w:r w:rsidRPr="00406905">
        <w:rPr>
          <w:rFonts w:cs="David" w:hint="cs"/>
          <w:rtl/>
        </w:rPr>
        <w:tab/>
        <w:t xml:space="preserve"> על פי הניירת שמונחת לפני, חבר הכנסת </w:t>
      </w:r>
      <w:proofErr w:type="spellStart"/>
      <w:r w:rsidRPr="00406905">
        <w:rPr>
          <w:rFonts w:cs="David" w:hint="cs"/>
          <w:rtl/>
        </w:rPr>
        <w:t>יצחקי</w:t>
      </w:r>
      <w:proofErr w:type="spellEnd"/>
      <w:r w:rsidRPr="00406905">
        <w:rPr>
          <w:rFonts w:cs="David" w:hint="cs"/>
          <w:rtl/>
        </w:rPr>
        <w:t xml:space="preserve">, לא מדובר בהצעת חוק שאדוני מדבר עליה. מה שאני כן יכול לומר הוא - - - </w:t>
      </w:r>
    </w:p>
    <w:p w14:paraId="311BAD4B" w14:textId="77777777" w:rsidR="00406905" w:rsidRPr="00406905" w:rsidRDefault="00406905" w:rsidP="00406905">
      <w:pPr>
        <w:bidi/>
        <w:jc w:val="both"/>
        <w:rPr>
          <w:rFonts w:cs="David" w:hint="cs"/>
          <w:rtl/>
        </w:rPr>
      </w:pPr>
    </w:p>
    <w:p w14:paraId="0DD3E17A" w14:textId="77777777" w:rsidR="00406905" w:rsidRPr="00406905" w:rsidRDefault="00406905" w:rsidP="00406905">
      <w:pPr>
        <w:bidi/>
        <w:jc w:val="both"/>
        <w:rPr>
          <w:rFonts w:cs="David" w:hint="cs"/>
          <w:rtl/>
        </w:rPr>
      </w:pPr>
      <w:r w:rsidRPr="00406905">
        <w:rPr>
          <w:rFonts w:cs="David" w:hint="cs"/>
          <w:u w:val="single"/>
          <w:rtl/>
        </w:rPr>
        <w:t xml:space="preserve">ארבל </w:t>
      </w:r>
      <w:proofErr w:type="spellStart"/>
      <w:r w:rsidRPr="00406905">
        <w:rPr>
          <w:rFonts w:cs="David" w:hint="cs"/>
          <w:u w:val="single"/>
          <w:rtl/>
        </w:rPr>
        <w:t>אסטרחן</w:t>
      </w:r>
      <w:proofErr w:type="spellEnd"/>
      <w:r w:rsidRPr="00406905">
        <w:rPr>
          <w:rFonts w:cs="David" w:hint="cs"/>
          <w:u w:val="single"/>
          <w:rtl/>
        </w:rPr>
        <w:t>:</w:t>
      </w:r>
    </w:p>
    <w:p w14:paraId="147DC6E3" w14:textId="77777777" w:rsidR="00406905" w:rsidRPr="00406905" w:rsidRDefault="00406905" w:rsidP="00406905">
      <w:pPr>
        <w:bidi/>
        <w:jc w:val="both"/>
        <w:rPr>
          <w:rFonts w:cs="David" w:hint="cs"/>
          <w:rtl/>
        </w:rPr>
      </w:pPr>
    </w:p>
    <w:p w14:paraId="3843A378" w14:textId="77777777" w:rsidR="00406905" w:rsidRPr="00406905" w:rsidRDefault="00406905" w:rsidP="00406905">
      <w:pPr>
        <w:bidi/>
        <w:jc w:val="both"/>
        <w:rPr>
          <w:rFonts w:cs="David" w:hint="cs"/>
          <w:rtl/>
        </w:rPr>
      </w:pPr>
      <w:r w:rsidRPr="00406905">
        <w:rPr>
          <w:rFonts w:cs="David" w:hint="cs"/>
          <w:rtl/>
        </w:rPr>
        <w:tab/>
        <w:t xml:space="preserve">סגן השר ביקש את ועדת העבודה והרווחה. </w:t>
      </w:r>
    </w:p>
    <w:p w14:paraId="15E3047E" w14:textId="77777777" w:rsidR="00406905" w:rsidRPr="00406905" w:rsidRDefault="00406905" w:rsidP="00406905">
      <w:pPr>
        <w:bidi/>
        <w:jc w:val="both"/>
        <w:rPr>
          <w:rFonts w:cs="David" w:hint="cs"/>
          <w:rtl/>
        </w:rPr>
      </w:pPr>
    </w:p>
    <w:p w14:paraId="41301DB4"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6DF06A9D" w14:textId="77777777" w:rsidR="00406905" w:rsidRPr="00406905" w:rsidRDefault="00406905" w:rsidP="00406905">
      <w:pPr>
        <w:pStyle w:val="Heading5"/>
        <w:rPr>
          <w:rFonts w:hint="cs"/>
          <w:sz w:val="24"/>
          <w:rtl/>
        </w:rPr>
      </w:pPr>
    </w:p>
    <w:p w14:paraId="3B36FC47" w14:textId="77777777" w:rsidR="00406905" w:rsidRPr="00406905" w:rsidRDefault="00406905" w:rsidP="00406905">
      <w:pPr>
        <w:bidi/>
        <w:jc w:val="both"/>
        <w:rPr>
          <w:rFonts w:cs="David" w:hint="cs"/>
          <w:rtl/>
        </w:rPr>
      </w:pPr>
      <w:r w:rsidRPr="00406905">
        <w:rPr>
          <w:rFonts w:cs="David" w:hint="cs"/>
          <w:rtl/>
        </w:rPr>
        <w:tab/>
        <w:t xml:space="preserve"> איזה סגן שר?</w:t>
      </w:r>
    </w:p>
    <w:p w14:paraId="4778F15B" w14:textId="77777777" w:rsidR="00406905" w:rsidRPr="00406905" w:rsidRDefault="00406905" w:rsidP="00406905">
      <w:pPr>
        <w:bidi/>
        <w:jc w:val="both"/>
        <w:rPr>
          <w:rFonts w:cs="David" w:hint="cs"/>
          <w:rtl/>
        </w:rPr>
      </w:pPr>
    </w:p>
    <w:p w14:paraId="05D0076E" w14:textId="77777777" w:rsidR="00406905" w:rsidRPr="00406905" w:rsidRDefault="00406905" w:rsidP="00406905">
      <w:pPr>
        <w:bidi/>
        <w:jc w:val="both"/>
        <w:rPr>
          <w:rFonts w:cs="David" w:hint="cs"/>
          <w:rtl/>
        </w:rPr>
      </w:pPr>
      <w:r w:rsidRPr="00406905">
        <w:rPr>
          <w:rFonts w:cs="David" w:hint="cs"/>
          <w:u w:val="single"/>
          <w:rtl/>
        </w:rPr>
        <w:t xml:space="preserve">ארבל </w:t>
      </w:r>
      <w:proofErr w:type="spellStart"/>
      <w:r w:rsidRPr="00406905">
        <w:rPr>
          <w:rFonts w:cs="David" w:hint="cs"/>
          <w:u w:val="single"/>
          <w:rtl/>
        </w:rPr>
        <w:t>אסטרחן</w:t>
      </w:r>
      <w:proofErr w:type="spellEnd"/>
      <w:r w:rsidRPr="00406905">
        <w:rPr>
          <w:rFonts w:cs="David" w:hint="cs"/>
          <w:u w:val="single"/>
          <w:rtl/>
        </w:rPr>
        <w:t>:</w:t>
      </w:r>
    </w:p>
    <w:p w14:paraId="18B9B27F" w14:textId="77777777" w:rsidR="00406905" w:rsidRPr="00406905" w:rsidRDefault="00406905" w:rsidP="00406905">
      <w:pPr>
        <w:bidi/>
        <w:jc w:val="both"/>
        <w:rPr>
          <w:rFonts w:cs="David" w:hint="cs"/>
          <w:rtl/>
        </w:rPr>
      </w:pPr>
    </w:p>
    <w:p w14:paraId="27017A12" w14:textId="77777777" w:rsidR="00406905" w:rsidRPr="00406905" w:rsidRDefault="00406905" w:rsidP="00406905">
      <w:pPr>
        <w:bidi/>
        <w:jc w:val="both"/>
        <w:rPr>
          <w:rFonts w:cs="David" w:hint="cs"/>
          <w:rtl/>
        </w:rPr>
      </w:pPr>
      <w:r w:rsidRPr="00406905">
        <w:rPr>
          <w:rFonts w:cs="David" w:hint="cs"/>
          <w:rtl/>
        </w:rPr>
        <w:tab/>
        <w:t xml:space="preserve"> מתן וילנאי. </w:t>
      </w:r>
    </w:p>
    <w:p w14:paraId="7EB4C666" w14:textId="77777777" w:rsidR="00406905" w:rsidRPr="00406905" w:rsidRDefault="00406905" w:rsidP="00406905">
      <w:pPr>
        <w:bidi/>
        <w:jc w:val="both"/>
        <w:rPr>
          <w:rFonts w:cs="David" w:hint="cs"/>
          <w:rtl/>
        </w:rPr>
      </w:pPr>
    </w:p>
    <w:p w14:paraId="782C2A4B"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515F672C" w14:textId="77777777" w:rsidR="00406905" w:rsidRPr="00406905" w:rsidRDefault="00406905" w:rsidP="00406905">
      <w:pPr>
        <w:bidi/>
        <w:jc w:val="both"/>
        <w:rPr>
          <w:rFonts w:cs="David" w:hint="cs"/>
          <w:rtl/>
        </w:rPr>
      </w:pPr>
    </w:p>
    <w:p w14:paraId="5405DA6D" w14:textId="77777777" w:rsidR="00406905" w:rsidRPr="00406905" w:rsidRDefault="00406905" w:rsidP="00406905">
      <w:pPr>
        <w:bidi/>
        <w:jc w:val="both"/>
        <w:rPr>
          <w:rFonts w:cs="David" w:hint="cs"/>
          <w:rtl/>
        </w:rPr>
      </w:pPr>
      <w:r w:rsidRPr="00406905">
        <w:rPr>
          <w:rFonts w:cs="David" w:hint="cs"/>
          <w:rtl/>
        </w:rPr>
        <w:tab/>
        <w:t xml:space="preserve"> סגן שר הביטחון ביקש את הדבר. הדיון פה הוא לגיטימי, אנחנו נעלה את זה להצבעה, יהיה רוב </w:t>
      </w:r>
      <w:r w:rsidRPr="00406905">
        <w:rPr>
          <w:rFonts w:cs="David"/>
          <w:rtl/>
        </w:rPr>
        <w:t>–</w:t>
      </w:r>
      <w:r w:rsidRPr="00406905">
        <w:rPr>
          <w:rFonts w:cs="David" w:hint="cs"/>
          <w:rtl/>
        </w:rPr>
        <w:t xml:space="preserve"> נעביר, לא יהיה רוב- לא נעביר. </w:t>
      </w:r>
    </w:p>
    <w:p w14:paraId="7F996076" w14:textId="77777777" w:rsidR="00406905" w:rsidRPr="00406905" w:rsidRDefault="00406905" w:rsidP="00406905">
      <w:pPr>
        <w:bidi/>
        <w:jc w:val="both"/>
        <w:rPr>
          <w:rFonts w:cs="David" w:hint="cs"/>
          <w:rtl/>
        </w:rPr>
      </w:pPr>
    </w:p>
    <w:p w14:paraId="3A16790B"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0B2E5D50" w14:textId="77777777" w:rsidR="00406905" w:rsidRPr="00406905" w:rsidRDefault="00406905" w:rsidP="00406905">
      <w:pPr>
        <w:pStyle w:val="Heading5"/>
        <w:rPr>
          <w:rFonts w:hint="cs"/>
          <w:sz w:val="24"/>
          <w:rtl/>
        </w:rPr>
      </w:pPr>
    </w:p>
    <w:p w14:paraId="0CBE7007" w14:textId="77777777" w:rsidR="00406905" w:rsidRPr="00406905" w:rsidRDefault="00406905" w:rsidP="00406905">
      <w:pPr>
        <w:bidi/>
        <w:jc w:val="both"/>
        <w:rPr>
          <w:rFonts w:cs="David" w:hint="cs"/>
          <w:rtl/>
        </w:rPr>
      </w:pPr>
      <w:r w:rsidRPr="00406905">
        <w:rPr>
          <w:rFonts w:cs="David" w:hint="cs"/>
          <w:rtl/>
        </w:rPr>
        <w:tab/>
        <w:t>אבל אני חושב שהייתה פה החלטה.</w:t>
      </w:r>
    </w:p>
    <w:p w14:paraId="00DC653C" w14:textId="77777777" w:rsidR="00406905" w:rsidRPr="00406905" w:rsidRDefault="00406905" w:rsidP="00406905">
      <w:pPr>
        <w:bidi/>
        <w:jc w:val="both"/>
        <w:rPr>
          <w:rFonts w:cs="David" w:hint="cs"/>
          <w:rtl/>
        </w:rPr>
      </w:pPr>
    </w:p>
    <w:p w14:paraId="2224541D"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66BBA18B" w14:textId="77777777" w:rsidR="00406905" w:rsidRPr="00406905" w:rsidRDefault="00406905" w:rsidP="00406905">
      <w:pPr>
        <w:bidi/>
        <w:jc w:val="both"/>
        <w:rPr>
          <w:rFonts w:cs="David" w:hint="cs"/>
          <w:rtl/>
        </w:rPr>
      </w:pPr>
    </w:p>
    <w:p w14:paraId="47314200" w14:textId="77777777" w:rsidR="00406905" w:rsidRPr="00406905" w:rsidRDefault="00406905" w:rsidP="00406905">
      <w:pPr>
        <w:bidi/>
        <w:jc w:val="both"/>
        <w:rPr>
          <w:rFonts w:cs="David" w:hint="cs"/>
          <w:rtl/>
        </w:rPr>
      </w:pPr>
      <w:r w:rsidRPr="00406905">
        <w:rPr>
          <w:rFonts w:cs="David" w:hint="cs"/>
          <w:rtl/>
        </w:rPr>
        <w:tab/>
        <w:t xml:space="preserve"> אתה לא מדבר על אותה הצעת חוק. </w:t>
      </w:r>
    </w:p>
    <w:p w14:paraId="47BDDCC1" w14:textId="77777777" w:rsidR="00406905" w:rsidRPr="00406905" w:rsidRDefault="00406905" w:rsidP="00406905">
      <w:pPr>
        <w:bidi/>
        <w:jc w:val="both"/>
        <w:rPr>
          <w:rFonts w:cs="David" w:hint="cs"/>
          <w:rtl/>
        </w:rPr>
      </w:pPr>
    </w:p>
    <w:p w14:paraId="59CAC163" w14:textId="77777777" w:rsidR="00406905" w:rsidRPr="00406905" w:rsidRDefault="00406905" w:rsidP="00406905">
      <w:pPr>
        <w:bidi/>
        <w:jc w:val="both"/>
        <w:rPr>
          <w:rFonts w:cs="David" w:hint="cs"/>
          <w:rtl/>
        </w:rPr>
      </w:pPr>
      <w:r w:rsidRPr="00406905">
        <w:rPr>
          <w:rFonts w:cs="David" w:hint="cs"/>
          <w:u w:val="single"/>
          <w:rtl/>
        </w:rPr>
        <w:t xml:space="preserve">יולי </w:t>
      </w:r>
      <w:proofErr w:type="spellStart"/>
      <w:r w:rsidRPr="00406905">
        <w:rPr>
          <w:rFonts w:cs="David" w:hint="cs"/>
          <w:u w:val="single"/>
          <w:rtl/>
        </w:rPr>
        <w:t>אדלשטיין</w:t>
      </w:r>
      <w:proofErr w:type="spellEnd"/>
      <w:r w:rsidRPr="00406905">
        <w:rPr>
          <w:rFonts w:cs="David" w:hint="cs"/>
          <w:u w:val="single"/>
          <w:rtl/>
        </w:rPr>
        <w:t>:</w:t>
      </w:r>
    </w:p>
    <w:p w14:paraId="5269D4AC" w14:textId="77777777" w:rsidR="00406905" w:rsidRPr="00406905" w:rsidRDefault="00406905" w:rsidP="00406905">
      <w:pPr>
        <w:bidi/>
        <w:jc w:val="both"/>
        <w:rPr>
          <w:rFonts w:cs="David" w:hint="cs"/>
          <w:rtl/>
        </w:rPr>
      </w:pPr>
    </w:p>
    <w:p w14:paraId="41109EEE" w14:textId="77777777" w:rsidR="00406905" w:rsidRPr="00406905" w:rsidRDefault="00406905" w:rsidP="00406905">
      <w:pPr>
        <w:bidi/>
        <w:jc w:val="both"/>
        <w:rPr>
          <w:rFonts w:cs="David" w:hint="cs"/>
          <w:rtl/>
        </w:rPr>
      </w:pPr>
      <w:r w:rsidRPr="00406905">
        <w:rPr>
          <w:rFonts w:cs="David" w:hint="cs"/>
          <w:rtl/>
        </w:rPr>
        <w:tab/>
        <w:t xml:space="preserve">אני רוצה להבהיר את הנקודה. אדוני היושב ראש, את חטאי אני מזכיר היום. המצב הוא כזה, ניהלתי את ישיבת המליאה בה סגן שר הביטחון העלה רצוף 4 הצעות חוק כשרוב הצעות החוק הנידונות מטבע הדברים הופנו לוועדת חוץ וביטחון. לדעתי, מבלי לשים לב, גם בהצעת החוק הזאת, למרות שציין בדבריו סגן שר הביטחון חבר הכנסת וילנאי שהוא מעוניין שהיא תעבור לוועדת העבודה, הרווחה והבריאות- לאחר ההצבעה הודעתי שהצעת החוק עוברת לוועדת החוץ והביטחון, לא נשמעו דעות אחרות וכך זה הגיע לוועדת החוץ והביטחון. לאחר מכן אפילו קיבלתי שאלה מהפרוטוקול או מהמזכירות האם נכון הדבר? אמרתי, למיטב זכרוני זה מה שאמרתי בישיבה.  </w:t>
      </w:r>
    </w:p>
    <w:p w14:paraId="35ADDF23" w14:textId="77777777" w:rsidR="00406905" w:rsidRPr="00406905" w:rsidRDefault="00406905" w:rsidP="00406905">
      <w:pPr>
        <w:bidi/>
        <w:jc w:val="both"/>
        <w:rPr>
          <w:rFonts w:cs="David" w:hint="cs"/>
          <w:rtl/>
        </w:rPr>
      </w:pPr>
    </w:p>
    <w:p w14:paraId="6A5610E9"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2D3BAA0" w14:textId="77777777" w:rsidR="00406905" w:rsidRPr="00406905" w:rsidRDefault="00406905" w:rsidP="00406905">
      <w:pPr>
        <w:bidi/>
        <w:jc w:val="both"/>
        <w:rPr>
          <w:rFonts w:cs="David" w:hint="cs"/>
          <w:rtl/>
        </w:rPr>
      </w:pPr>
    </w:p>
    <w:p w14:paraId="0FAB48E5" w14:textId="77777777" w:rsidR="00406905" w:rsidRPr="00406905" w:rsidRDefault="00406905" w:rsidP="00406905">
      <w:pPr>
        <w:bidi/>
        <w:jc w:val="both"/>
        <w:rPr>
          <w:rFonts w:cs="David" w:hint="cs"/>
          <w:rtl/>
        </w:rPr>
      </w:pPr>
      <w:r w:rsidRPr="00406905">
        <w:rPr>
          <w:rFonts w:cs="David" w:hint="cs"/>
          <w:rtl/>
        </w:rPr>
        <w:tab/>
        <w:t xml:space="preserve">אם כך זה יותר </w:t>
      </w:r>
      <w:proofErr w:type="spellStart"/>
      <w:r w:rsidRPr="00406905">
        <w:rPr>
          <w:rFonts w:cs="David" w:hint="cs"/>
          <w:rtl/>
        </w:rPr>
        <w:t>פרוצדורלי</w:t>
      </w:r>
      <w:proofErr w:type="spellEnd"/>
      <w:r w:rsidRPr="00406905">
        <w:rPr>
          <w:rFonts w:cs="David" w:hint="cs"/>
          <w:rtl/>
        </w:rPr>
        <w:t xml:space="preserve">, זה עבר בטעות לוועדת החוץ והביטחון. </w:t>
      </w:r>
    </w:p>
    <w:p w14:paraId="39183895" w14:textId="77777777" w:rsidR="00406905" w:rsidRPr="00406905" w:rsidRDefault="00406905" w:rsidP="00406905">
      <w:pPr>
        <w:bidi/>
        <w:jc w:val="both"/>
        <w:rPr>
          <w:rFonts w:cs="David" w:hint="cs"/>
          <w:rtl/>
        </w:rPr>
      </w:pPr>
    </w:p>
    <w:p w14:paraId="713F903B" w14:textId="77777777" w:rsidR="00406905" w:rsidRPr="00406905" w:rsidRDefault="00406905" w:rsidP="00406905">
      <w:pPr>
        <w:bidi/>
        <w:jc w:val="both"/>
        <w:rPr>
          <w:rFonts w:cs="David" w:hint="cs"/>
          <w:rtl/>
        </w:rPr>
      </w:pPr>
      <w:r w:rsidRPr="00406905">
        <w:rPr>
          <w:rFonts w:cs="David" w:hint="cs"/>
          <w:u w:val="single"/>
          <w:rtl/>
        </w:rPr>
        <w:t xml:space="preserve">יולי </w:t>
      </w:r>
      <w:proofErr w:type="spellStart"/>
      <w:r w:rsidRPr="00406905">
        <w:rPr>
          <w:rFonts w:cs="David" w:hint="cs"/>
          <w:u w:val="single"/>
          <w:rtl/>
        </w:rPr>
        <w:t>אדלשטיין</w:t>
      </w:r>
      <w:proofErr w:type="spellEnd"/>
      <w:r w:rsidRPr="00406905">
        <w:rPr>
          <w:rFonts w:cs="David" w:hint="cs"/>
          <w:u w:val="single"/>
          <w:rtl/>
        </w:rPr>
        <w:t>:</w:t>
      </w:r>
    </w:p>
    <w:p w14:paraId="2E8D1B0D" w14:textId="77777777" w:rsidR="00406905" w:rsidRPr="00406905" w:rsidRDefault="00406905" w:rsidP="00406905">
      <w:pPr>
        <w:bidi/>
        <w:jc w:val="both"/>
        <w:rPr>
          <w:rFonts w:cs="David" w:hint="cs"/>
          <w:rtl/>
        </w:rPr>
      </w:pPr>
    </w:p>
    <w:p w14:paraId="76537FAF" w14:textId="77777777" w:rsidR="00406905" w:rsidRPr="00406905" w:rsidRDefault="00406905" w:rsidP="00406905">
      <w:pPr>
        <w:bidi/>
        <w:jc w:val="both"/>
        <w:rPr>
          <w:rFonts w:cs="David" w:hint="cs"/>
          <w:rtl/>
        </w:rPr>
      </w:pPr>
      <w:r w:rsidRPr="00406905">
        <w:rPr>
          <w:rFonts w:cs="David" w:hint="cs"/>
          <w:rtl/>
        </w:rPr>
        <w:tab/>
        <w:t xml:space="preserve"> זה </w:t>
      </w:r>
      <w:proofErr w:type="spellStart"/>
      <w:r w:rsidRPr="00406905">
        <w:rPr>
          <w:rFonts w:cs="David" w:hint="cs"/>
          <w:rtl/>
        </w:rPr>
        <w:t>פרוצדורלי</w:t>
      </w:r>
      <w:proofErr w:type="spellEnd"/>
      <w:r w:rsidRPr="00406905">
        <w:rPr>
          <w:rFonts w:cs="David" w:hint="cs"/>
          <w:rtl/>
        </w:rPr>
        <w:t xml:space="preserve"> לגמרי והצעת החוק הזו נכנסה לשם במסגרת עוד 3 הצעות אחרות שנכנסו לאותה ועדה. </w:t>
      </w:r>
    </w:p>
    <w:p w14:paraId="7C566517" w14:textId="77777777" w:rsidR="00406905" w:rsidRPr="00406905" w:rsidRDefault="00406905" w:rsidP="00406905">
      <w:pPr>
        <w:bidi/>
        <w:jc w:val="both"/>
        <w:rPr>
          <w:rFonts w:cs="David" w:hint="cs"/>
          <w:rtl/>
        </w:rPr>
      </w:pPr>
    </w:p>
    <w:p w14:paraId="197121C3"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428F9CD" w14:textId="77777777" w:rsidR="00406905" w:rsidRPr="00406905" w:rsidRDefault="00406905" w:rsidP="00406905">
      <w:pPr>
        <w:bidi/>
        <w:jc w:val="both"/>
        <w:rPr>
          <w:rFonts w:cs="David" w:hint="cs"/>
          <w:rtl/>
        </w:rPr>
      </w:pPr>
    </w:p>
    <w:p w14:paraId="5303FDA5" w14:textId="77777777" w:rsidR="00406905" w:rsidRPr="00406905" w:rsidRDefault="00406905" w:rsidP="00406905">
      <w:pPr>
        <w:bidi/>
        <w:jc w:val="both"/>
        <w:rPr>
          <w:rFonts w:cs="David" w:hint="cs"/>
          <w:rtl/>
        </w:rPr>
      </w:pPr>
      <w:r w:rsidRPr="00406905">
        <w:rPr>
          <w:rFonts w:cs="David" w:hint="cs"/>
          <w:rtl/>
        </w:rPr>
        <w:tab/>
        <w:t xml:space="preserve">תודה, אני מודה לך על הבהרת הנושא. אנחנו עוברים להצבעה. מי בעד להעביר את הצעת החוק הזאת מוועדת החוץ והביטחון לוועדת העבודה, הרווחה והבריאות של הכנסת, ירים את ידו, תודה. מי נגד? תודה. מי נמנע? תודה. הצעת החוק כאמור תועבר לוועדת העבודה והרווחה של  הכנסת. </w:t>
      </w:r>
    </w:p>
    <w:p w14:paraId="5B268A6B" w14:textId="77777777" w:rsidR="00406905" w:rsidRPr="00406905" w:rsidRDefault="00406905" w:rsidP="00406905">
      <w:pPr>
        <w:bidi/>
        <w:jc w:val="both"/>
        <w:rPr>
          <w:rFonts w:cs="David" w:hint="cs"/>
          <w:rtl/>
        </w:rPr>
      </w:pPr>
    </w:p>
    <w:p w14:paraId="7098FECA" w14:textId="77777777" w:rsidR="00406905" w:rsidRPr="00406905" w:rsidRDefault="00406905" w:rsidP="00406905">
      <w:pPr>
        <w:bidi/>
        <w:jc w:val="both"/>
        <w:rPr>
          <w:rFonts w:cs="David" w:hint="cs"/>
          <w:rtl/>
        </w:rPr>
      </w:pPr>
    </w:p>
    <w:p w14:paraId="38737602" w14:textId="77777777" w:rsidR="00406905" w:rsidRPr="00406905" w:rsidRDefault="00406905" w:rsidP="00406905">
      <w:pPr>
        <w:bidi/>
        <w:jc w:val="both"/>
        <w:rPr>
          <w:rFonts w:cs="David" w:hint="cs"/>
          <w:b/>
          <w:bCs/>
          <w:u w:val="single"/>
          <w:rtl/>
        </w:rPr>
      </w:pPr>
      <w:r w:rsidRPr="00406905">
        <w:rPr>
          <w:rFonts w:cs="David"/>
          <w:rtl/>
        </w:rPr>
        <w:br w:type="page"/>
      </w:r>
      <w:r w:rsidRPr="00406905">
        <w:rPr>
          <w:rFonts w:cs="David" w:hint="cs"/>
          <w:b/>
          <w:bCs/>
          <w:rtl/>
        </w:rPr>
        <w:t xml:space="preserve">ד. קביעת ועדה לדיון בהצעה לסדר היום בנושא: "דו"ח הקובע כי בבאר שבע יש חומר מסרטן", </w:t>
      </w:r>
      <w:r w:rsidRPr="00406905">
        <w:rPr>
          <w:rFonts w:cs="David" w:hint="cs"/>
          <w:b/>
          <w:bCs/>
          <w:u w:val="single"/>
          <w:rtl/>
        </w:rPr>
        <w:t xml:space="preserve">הצעת החוק של חה"כ דב </w:t>
      </w:r>
      <w:proofErr w:type="spellStart"/>
      <w:r w:rsidRPr="00406905">
        <w:rPr>
          <w:rFonts w:cs="David" w:hint="cs"/>
          <w:b/>
          <w:bCs/>
          <w:u w:val="single"/>
          <w:rtl/>
        </w:rPr>
        <w:t>חנין</w:t>
      </w:r>
      <w:proofErr w:type="spellEnd"/>
      <w:r w:rsidRPr="00406905">
        <w:rPr>
          <w:rFonts w:cs="David" w:hint="cs"/>
          <w:b/>
          <w:bCs/>
          <w:u w:val="single"/>
          <w:rtl/>
        </w:rPr>
        <w:t xml:space="preserve">, סופה לנדבר, </w:t>
      </w:r>
      <w:proofErr w:type="spellStart"/>
      <w:r w:rsidRPr="00406905">
        <w:rPr>
          <w:rFonts w:cs="David" w:hint="cs"/>
          <w:b/>
          <w:bCs/>
          <w:u w:val="single"/>
          <w:rtl/>
        </w:rPr>
        <w:t>טלאב</w:t>
      </w:r>
      <w:proofErr w:type="spellEnd"/>
      <w:r w:rsidRPr="00406905">
        <w:rPr>
          <w:rFonts w:cs="David" w:hint="cs"/>
          <w:b/>
          <w:bCs/>
          <w:u w:val="single"/>
          <w:rtl/>
        </w:rPr>
        <w:t xml:space="preserve"> </w:t>
      </w:r>
      <w:proofErr w:type="spellStart"/>
      <w:r w:rsidRPr="00406905">
        <w:rPr>
          <w:rFonts w:cs="David" w:hint="cs"/>
          <w:b/>
          <w:bCs/>
          <w:u w:val="single"/>
          <w:rtl/>
        </w:rPr>
        <w:t>אלסאנע</w:t>
      </w:r>
      <w:proofErr w:type="spellEnd"/>
      <w:r w:rsidRPr="00406905">
        <w:rPr>
          <w:rFonts w:cs="David" w:hint="cs"/>
          <w:b/>
          <w:bCs/>
          <w:u w:val="single"/>
          <w:rtl/>
        </w:rPr>
        <w:t xml:space="preserve"> ואליהו גבאי</w:t>
      </w:r>
    </w:p>
    <w:p w14:paraId="4082F07C" w14:textId="77777777" w:rsidR="00406905" w:rsidRPr="00406905" w:rsidRDefault="00406905" w:rsidP="00406905">
      <w:pPr>
        <w:bidi/>
        <w:jc w:val="both"/>
        <w:rPr>
          <w:rFonts w:cs="David" w:hint="cs"/>
          <w:u w:val="single"/>
          <w:rtl/>
        </w:rPr>
      </w:pPr>
    </w:p>
    <w:p w14:paraId="7A50A301" w14:textId="77777777" w:rsidR="00406905" w:rsidRPr="00406905" w:rsidRDefault="00406905" w:rsidP="00406905">
      <w:pPr>
        <w:bidi/>
        <w:jc w:val="both"/>
        <w:rPr>
          <w:rFonts w:cs="David" w:hint="cs"/>
          <w:rtl/>
        </w:rPr>
      </w:pPr>
    </w:p>
    <w:p w14:paraId="028A5507"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FECA42B" w14:textId="77777777" w:rsidR="00406905" w:rsidRPr="00406905" w:rsidRDefault="00406905" w:rsidP="00406905">
      <w:pPr>
        <w:bidi/>
        <w:jc w:val="both"/>
        <w:rPr>
          <w:rFonts w:cs="David" w:hint="cs"/>
          <w:rtl/>
        </w:rPr>
      </w:pPr>
    </w:p>
    <w:p w14:paraId="0462C910" w14:textId="77777777" w:rsidR="00406905" w:rsidRPr="00406905" w:rsidRDefault="00406905" w:rsidP="00406905">
      <w:pPr>
        <w:bidi/>
        <w:jc w:val="both"/>
        <w:rPr>
          <w:rFonts w:cs="David" w:hint="cs"/>
          <w:rtl/>
        </w:rPr>
      </w:pPr>
      <w:r w:rsidRPr="00406905">
        <w:rPr>
          <w:rFonts w:cs="David" w:hint="cs"/>
          <w:rtl/>
        </w:rPr>
        <w:tab/>
        <w:t xml:space="preserve">אנחנו עוברים לנושא הבא שעל סדר היום, קביעת ועדה לדיון בהצעה לסדר היום בנושא: "דו"ח הקובע כי בבאר שבע יש חומר מסרטן", הצעת החוק של חה"כ דב </w:t>
      </w:r>
      <w:proofErr w:type="spellStart"/>
      <w:r w:rsidRPr="00406905">
        <w:rPr>
          <w:rFonts w:cs="David" w:hint="cs"/>
          <w:rtl/>
        </w:rPr>
        <w:t>חנין</w:t>
      </w:r>
      <w:proofErr w:type="spellEnd"/>
      <w:r w:rsidRPr="00406905">
        <w:rPr>
          <w:rFonts w:cs="David" w:hint="cs"/>
          <w:rtl/>
        </w:rPr>
        <w:t xml:space="preserve">, סופה לנדבר, </w:t>
      </w:r>
      <w:proofErr w:type="spellStart"/>
      <w:r w:rsidRPr="00406905">
        <w:rPr>
          <w:rFonts w:cs="David" w:hint="cs"/>
          <w:rtl/>
        </w:rPr>
        <w:t>טלאב</w:t>
      </w:r>
      <w:proofErr w:type="spellEnd"/>
      <w:r w:rsidRPr="00406905">
        <w:rPr>
          <w:rFonts w:cs="David" w:hint="cs"/>
          <w:rtl/>
        </w:rPr>
        <w:t xml:space="preserve"> </w:t>
      </w:r>
      <w:proofErr w:type="spellStart"/>
      <w:r w:rsidRPr="00406905">
        <w:rPr>
          <w:rFonts w:cs="David" w:hint="cs"/>
          <w:rtl/>
        </w:rPr>
        <w:t>אלסאנע</w:t>
      </w:r>
      <w:proofErr w:type="spellEnd"/>
      <w:r w:rsidRPr="00406905">
        <w:rPr>
          <w:rFonts w:cs="David" w:hint="cs"/>
          <w:rtl/>
        </w:rPr>
        <w:t xml:space="preserve"> ואליהו גבאי. מישהו מהחברים נמצא כאן?</w:t>
      </w:r>
    </w:p>
    <w:p w14:paraId="5CC82136" w14:textId="77777777" w:rsidR="00406905" w:rsidRPr="00406905" w:rsidRDefault="00406905" w:rsidP="00406905">
      <w:pPr>
        <w:bidi/>
        <w:jc w:val="both"/>
        <w:rPr>
          <w:rFonts w:cs="David" w:hint="cs"/>
          <w:rtl/>
        </w:rPr>
      </w:pPr>
    </w:p>
    <w:p w14:paraId="04AEE984" w14:textId="77777777" w:rsidR="00406905" w:rsidRPr="00406905" w:rsidRDefault="00406905" w:rsidP="00406905">
      <w:pPr>
        <w:bidi/>
        <w:jc w:val="both"/>
        <w:rPr>
          <w:rFonts w:cs="David" w:hint="cs"/>
          <w:rtl/>
        </w:rPr>
      </w:pPr>
      <w:r w:rsidRPr="00406905">
        <w:rPr>
          <w:rFonts w:cs="David" w:hint="cs"/>
          <w:rtl/>
        </w:rPr>
        <w:tab/>
        <w:t xml:space="preserve">בזמנו נשמעו הצעות להעביר את ההצעה לדיון בוועדה משותפת של ועדת העבודה, הרווחה והבריאות וועדת הפנים. ביום 25 באוקטובר הוקמה ועדה משותפת של ועדת הפנים והגנת הסביבה וועדת העבודה, הרווחה והבריאות לדיון בהצעה לסדר היום בנושא ממצאי משרד הבריאות על עלייה בתחלואה בסרטן בשל זיהום סביבתי. אנחנו מבקשים לקבוע איזה מהוועדות הנושא יועבר אליה, האם לוועדה המשותפת או לוועדה אחרת. </w:t>
      </w:r>
    </w:p>
    <w:p w14:paraId="454118B6" w14:textId="77777777" w:rsidR="00406905" w:rsidRPr="00406905" w:rsidRDefault="00406905" w:rsidP="00406905">
      <w:pPr>
        <w:bidi/>
        <w:jc w:val="both"/>
        <w:rPr>
          <w:rFonts w:cs="David" w:hint="cs"/>
          <w:rtl/>
        </w:rPr>
      </w:pPr>
    </w:p>
    <w:p w14:paraId="6D5DDAF3" w14:textId="77777777" w:rsidR="00406905" w:rsidRPr="00406905" w:rsidRDefault="00406905" w:rsidP="00406905">
      <w:pPr>
        <w:bidi/>
        <w:jc w:val="both"/>
        <w:rPr>
          <w:rFonts w:cs="David" w:hint="cs"/>
          <w:rtl/>
        </w:rPr>
      </w:pPr>
      <w:r w:rsidRPr="00406905">
        <w:rPr>
          <w:rFonts w:cs="David" w:hint="cs"/>
          <w:u w:val="single"/>
          <w:rtl/>
        </w:rPr>
        <w:t xml:space="preserve">יעקב </w:t>
      </w:r>
      <w:proofErr w:type="spellStart"/>
      <w:r w:rsidRPr="00406905">
        <w:rPr>
          <w:rFonts w:cs="David" w:hint="cs"/>
          <w:u w:val="single"/>
          <w:rtl/>
        </w:rPr>
        <w:t>מרגי</w:t>
      </w:r>
      <w:proofErr w:type="spellEnd"/>
      <w:r w:rsidRPr="00406905">
        <w:rPr>
          <w:rFonts w:cs="David" w:hint="cs"/>
          <w:u w:val="single"/>
          <w:rtl/>
        </w:rPr>
        <w:t>:</w:t>
      </w:r>
    </w:p>
    <w:p w14:paraId="44A59E81" w14:textId="77777777" w:rsidR="00406905" w:rsidRPr="00406905" w:rsidRDefault="00406905" w:rsidP="00406905">
      <w:pPr>
        <w:bidi/>
        <w:jc w:val="both"/>
        <w:rPr>
          <w:rFonts w:cs="David" w:hint="cs"/>
          <w:rtl/>
        </w:rPr>
      </w:pPr>
    </w:p>
    <w:p w14:paraId="20BE8904" w14:textId="77777777" w:rsidR="00406905" w:rsidRPr="00406905" w:rsidRDefault="00406905" w:rsidP="00406905">
      <w:pPr>
        <w:bidi/>
        <w:jc w:val="both"/>
        <w:rPr>
          <w:rFonts w:cs="David" w:hint="cs"/>
          <w:rtl/>
        </w:rPr>
      </w:pPr>
      <w:r w:rsidRPr="00406905">
        <w:rPr>
          <w:rFonts w:cs="David" w:hint="cs"/>
          <w:rtl/>
        </w:rPr>
        <w:tab/>
        <w:t xml:space="preserve">אדוני היושב ראש, הייתי בין המציעים, משום מה זה לא רשום פה, אבל בעיקרון אני חושב שלכנס ועדה משותפת זה רעיון נכון. </w:t>
      </w:r>
    </w:p>
    <w:p w14:paraId="489B233D" w14:textId="77777777" w:rsidR="00406905" w:rsidRPr="00406905" w:rsidRDefault="00406905" w:rsidP="00406905">
      <w:pPr>
        <w:bidi/>
        <w:jc w:val="both"/>
        <w:rPr>
          <w:rFonts w:cs="David" w:hint="cs"/>
          <w:rtl/>
        </w:rPr>
      </w:pPr>
    </w:p>
    <w:p w14:paraId="02A3AB43"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5BEDE37C" w14:textId="77777777" w:rsidR="00406905" w:rsidRPr="00406905" w:rsidRDefault="00406905" w:rsidP="00406905">
      <w:pPr>
        <w:bidi/>
        <w:jc w:val="both"/>
        <w:rPr>
          <w:rFonts w:cs="David" w:hint="cs"/>
          <w:rtl/>
        </w:rPr>
      </w:pPr>
    </w:p>
    <w:p w14:paraId="503CE417" w14:textId="77777777" w:rsidR="00406905" w:rsidRPr="00406905" w:rsidRDefault="00406905" w:rsidP="00406905">
      <w:pPr>
        <w:bidi/>
        <w:jc w:val="both"/>
        <w:rPr>
          <w:rFonts w:cs="David" w:hint="cs"/>
          <w:rtl/>
        </w:rPr>
      </w:pPr>
      <w:r w:rsidRPr="00406905">
        <w:rPr>
          <w:rFonts w:cs="David" w:hint="cs"/>
          <w:rtl/>
        </w:rPr>
        <w:tab/>
        <w:t xml:space="preserve"> מי בעד להעביר את זה לוועדת משותפת של ועדת הפנים והגנת הסביבה וועדת העבודה, הרווחה והבריאות, ירים את ידו, תודה. מי נגד? תודה. מי נמנע? תודה. ההצעה הועברה כאמור לוועדה המשותפת לוועדת העבודה, הרווחה והבריאות וועדת הפנים והגנת הסביבה.</w:t>
      </w:r>
    </w:p>
    <w:p w14:paraId="4B07213E" w14:textId="77777777" w:rsidR="00406905" w:rsidRPr="00406905" w:rsidRDefault="00406905" w:rsidP="00406905">
      <w:pPr>
        <w:bidi/>
        <w:jc w:val="both"/>
        <w:rPr>
          <w:rFonts w:cs="David" w:hint="cs"/>
          <w:u w:val="single"/>
          <w:rtl/>
        </w:rPr>
      </w:pPr>
      <w:r w:rsidRPr="00406905">
        <w:rPr>
          <w:rFonts w:cs="David"/>
          <w:rtl/>
        </w:rPr>
        <w:br w:type="page"/>
      </w:r>
      <w:r w:rsidRPr="00406905">
        <w:rPr>
          <w:rFonts w:cs="David" w:hint="cs"/>
          <w:b/>
          <w:bCs/>
          <w:rtl/>
        </w:rPr>
        <w:t xml:space="preserve">ה. בקשת הממשלה להקדמת הדיון בהצעת חוק התוכנית להגדלת גמלאות הבטחת הכנסה </w:t>
      </w:r>
    </w:p>
    <w:p w14:paraId="6B932E06" w14:textId="77777777" w:rsidR="00406905" w:rsidRPr="00406905" w:rsidRDefault="00406905" w:rsidP="00406905">
      <w:pPr>
        <w:bidi/>
        <w:jc w:val="both"/>
        <w:rPr>
          <w:rFonts w:cs="David" w:hint="cs"/>
          <w:b/>
          <w:bCs/>
          <w:u w:val="single"/>
          <w:rtl/>
        </w:rPr>
      </w:pPr>
      <w:r w:rsidRPr="00406905">
        <w:rPr>
          <w:rFonts w:cs="David" w:hint="cs"/>
          <w:b/>
          <w:bCs/>
          <w:u w:val="single"/>
          <w:rtl/>
        </w:rPr>
        <w:t xml:space="preserve">קשישים נזקקים ולסיוע לניצולי שואה (תיקוני חקיקה), </w:t>
      </w:r>
      <w:proofErr w:type="spellStart"/>
      <w:r w:rsidRPr="00406905">
        <w:rPr>
          <w:rFonts w:cs="David" w:hint="cs"/>
          <w:b/>
          <w:bCs/>
          <w:u w:val="single"/>
          <w:rtl/>
        </w:rPr>
        <w:t>התשס"ח</w:t>
      </w:r>
      <w:proofErr w:type="spellEnd"/>
      <w:r w:rsidRPr="00406905">
        <w:rPr>
          <w:rFonts w:cs="David" w:hint="cs"/>
          <w:b/>
          <w:bCs/>
          <w:u w:val="single"/>
          <w:rtl/>
        </w:rPr>
        <w:t>-2008, לפני הקריאה הראשונה</w:t>
      </w:r>
    </w:p>
    <w:p w14:paraId="0859889B" w14:textId="77777777" w:rsidR="00406905" w:rsidRPr="00406905" w:rsidRDefault="00406905" w:rsidP="00406905">
      <w:pPr>
        <w:bidi/>
        <w:jc w:val="both"/>
        <w:rPr>
          <w:rFonts w:cs="David" w:hint="cs"/>
          <w:u w:val="single"/>
          <w:rtl/>
        </w:rPr>
      </w:pPr>
    </w:p>
    <w:p w14:paraId="6DDA4F7D"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6B285C8D" w14:textId="77777777" w:rsidR="00406905" w:rsidRPr="00406905" w:rsidRDefault="00406905" w:rsidP="00406905">
      <w:pPr>
        <w:bidi/>
        <w:jc w:val="both"/>
        <w:rPr>
          <w:rFonts w:cs="David" w:hint="cs"/>
          <w:rtl/>
        </w:rPr>
      </w:pPr>
    </w:p>
    <w:p w14:paraId="06738E07" w14:textId="77777777" w:rsidR="00406905" w:rsidRPr="00406905" w:rsidRDefault="00406905" w:rsidP="00406905">
      <w:pPr>
        <w:bidi/>
        <w:jc w:val="both"/>
        <w:rPr>
          <w:rFonts w:cs="David" w:hint="cs"/>
          <w:rtl/>
        </w:rPr>
      </w:pPr>
      <w:r w:rsidRPr="00406905">
        <w:rPr>
          <w:rFonts w:cs="David" w:hint="cs"/>
          <w:rtl/>
        </w:rPr>
        <w:tab/>
        <w:t xml:space="preserve"> יש תוספת לסדר היום, בקשת הממשלה להקדמת הדיון בהצעת חוק התוכנית להגדלת גמלאות הבטחת הכנסה קשישים נזקקים ולסיוע לניצולי שואה (תיקוני חקיקה), </w:t>
      </w:r>
      <w:proofErr w:type="spellStart"/>
      <w:r w:rsidRPr="00406905">
        <w:rPr>
          <w:rFonts w:cs="David" w:hint="cs"/>
          <w:rtl/>
        </w:rPr>
        <w:t>התשס"ח</w:t>
      </w:r>
      <w:proofErr w:type="spellEnd"/>
      <w:r w:rsidRPr="00406905">
        <w:rPr>
          <w:rFonts w:cs="David" w:hint="cs"/>
          <w:rtl/>
        </w:rPr>
        <w:t>-2008, לפני הקריאה הראשונה. מישהו רוצה להתייחס לזה?</w:t>
      </w:r>
    </w:p>
    <w:p w14:paraId="1A1C5F50" w14:textId="77777777" w:rsidR="00406905" w:rsidRPr="00406905" w:rsidRDefault="00406905" w:rsidP="00406905">
      <w:pPr>
        <w:bidi/>
        <w:jc w:val="both"/>
        <w:rPr>
          <w:rFonts w:cs="David" w:hint="cs"/>
          <w:rtl/>
        </w:rPr>
      </w:pPr>
    </w:p>
    <w:p w14:paraId="4D813F74" w14:textId="77777777" w:rsidR="00406905" w:rsidRPr="00406905" w:rsidRDefault="00406905" w:rsidP="00406905">
      <w:pPr>
        <w:pStyle w:val="Heading5"/>
        <w:rPr>
          <w:rFonts w:hint="cs"/>
          <w:sz w:val="24"/>
          <w:rtl/>
        </w:rPr>
      </w:pPr>
      <w:r w:rsidRPr="00406905">
        <w:rPr>
          <w:rFonts w:hint="cs"/>
          <w:sz w:val="24"/>
          <w:u w:val="single"/>
          <w:rtl/>
        </w:rPr>
        <w:t>יואל חסון:</w:t>
      </w:r>
    </w:p>
    <w:p w14:paraId="726C123D" w14:textId="77777777" w:rsidR="00406905" w:rsidRPr="00406905" w:rsidRDefault="00406905" w:rsidP="00406905">
      <w:pPr>
        <w:pStyle w:val="Heading5"/>
        <w:rPr>
          <w:rFonts w:hint="cs"/>
          <w:sz w:val="24"/>
          <w:rtl/>
        </w:rPr>
      </w:pPr>
    </w:p>
    <w:p w14:paraId="3704AAD7" w14:textId="77777777" w:rsidR="00406905" w:rsidRPr="00406905" w:rsidRDefault="00406905" w:rsidP="00406905">
      <w:pPr>
        <w:bidi/>
        <w:jc w:val="both"/>
        <w:rPr>
          <w:rFonts w:cs="David" w:hint="cs"/>
          <w:rtl/>
        </w:rPr>
      </w:pPr>
      <w:r w:rsidRPr="00406905">
        <w:rPr>
          <w:rFonts w:cs="David" w:hint="cs"/>
          <w:rtl/>
        </w:rPr>
        <w:tab/>
        <w:t xml:space="preserve"> צריך אולי להגיד: כל הכבוד לממשלה, ולקדם קדימה. </w:t>
      </w:r>
    </w:p>
    <w:p w14:paraId="491ADD89" w14:textId="77777777" w:rsidR="00406905" w:rsidRPr="00406905" w:rsidRDefault="00406905" w:rsidP="00406905">
      <w:pPr>
        <w:bidi/>
        <w:jc w:val="both"/>
        <w:rPr>
          <w:rFonts w:cs="David" w:hint="cs"/>
          <w:rtl/>
        </w:rPr>
      </w:pPr>
    </w:p>
    <w:p w14:paraId="26B1AC09"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092191E4" w14:textId="77777777" w:rsidR="00406905" w:rsidRPr="00406905" w:rsidRDefault="00406905" w:rsidP="00406905">
      <w:pPr>
        <w:bidi/>
        <w:jc w:val="both"/>
        <w:rPr>
          <w:rFonts w:cs="David" w:hint="cs"/>
          <w:i/>
          <w:iCs/>
          <w:rtl/>
        </w:rPr>
      </w:pPr>
    </w:p>
    <w:p w14:paraId="67E68947" w14:textId="77777777" w:rsidR="00406905" w:rsidRPr="00406905" w:rsidRDefault="00406905" w:rsidP="00406905">
      <w:pPr>
        <w:bidi/>
        <w:jc w:val="both"/>
        <w:rPr>
          <w:rFonts w:cs="David" w:hint="cs"/>
          <w:rtl/>
        </w:rPr>
      </w:pPr>
      <w:r w:rsidRPr="00406905">
        <w:rPr>
          <w:rFonts w:cs="David" w:hint="cs"/>
          <w:i/>
          <w:iCs/>
          <w:rtl/>
        </w:rPr>
        <w:tab/>
        <w:t xml:space="preserve"> </w:t>
      </w:r>
      <w:r w:rsidRPr="00406905">
        <w:rPr>
          <w:rFonts w:cs="David" w:hint="cs"/>
          <w:rtl/>
        </w:rPr>
        <w:t xml:space="preserve">אפשר לקדם גם בלי קדימה, </w:t>
      </w:r>
      <w:proofErr w:type="spellStart"/>
      <w:r w:rsidRPr="00406905">
        <w:rPr>
          <w:rFonts w:cs="David" w:hint="cs"/>
          <w:rtl/>
        </w:rPr>
        <w:t>במרצ</w:t>
      </w:r>
      <w:proofErr w:type="spellEnd"/>
      <w:r w:rsidRPr="00406905">
        <w:rPr>
          <w:rFonts w:cs="David" w:hint="cs"/>
          <w:rtl/>
        </w:rPr>
        <w:t xml:space="preserve"> אפשר לקדם, בעבודה מאומצת. </w:t>
      </w:r>
    </w:p>
    <w:p w14:paraId="122D6481" w14:textId="77777777" w:rsidR="00406905" w:rsidRPr="00406905" w:rsidRDefault="00406905" w:rsidP="00406905">
      <w:pPr>
        <w:bidi/>
        <w:jc w:val="both"/>
        <w:rPr>
          <w:rFonts w:cs="David" w:hint="cs"/>
          <w:rtl/>
        </w:rPr>
      </w:pPr>
    </w:p>
    <w:p w14:paraId="72755811"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AC06EA7" w14:textId="77777777" w:rsidR="00406905" w:rsidRPr="00406905" w:rsidRDefault="00406905" w:rsidP="00406905">
      <w:pPr>
        <w:bidi/>
        <w:jc w:val="both"/>
        <w:rPr>
          <w:rFonts w:cs="David" w:hint="cs"/>
          <w:rtl/>
        </w:rPr>
      </w:pPr>
    </w:p>
    <w:p w14:paraId="6361B47D" w14:textId="77777777" w:rsidR="00406905" w:rsidRPr="00406905" w:rsidRDefault="00406905" w:rsidP="00406905">
      <w:pPr>
        <w:bidi/>
        <w:jc w:val="both"/>
        <w:rPr>
          <w:rFonts w:cs="David" w:hint="cs"/>
          <w:rtl/>
        </w:rPr>
      </w:pPr>
      <w:r w:rsidRPr="00406905">
        <w:rPr>
          <w:rFonts w:cs="David" w:hint="cs"/>
          <w:rtl/>
        </w:rPr>
        <w:tab/>
        <w:t xml:space="preserve"> נשמע את יעל כהן ממשרד ראש הממשלה ונעבור להצבעה. </w:t>
      </w:r>
    </w:p>
    <w:p w14:paraId="3656059D" w14:textId="77777777" w:rsidR="00406905" w:rsidRPr="00406905" w:rsidRDefault="00406905" w:rsidP="00406905">
      <w:pPr>
        <w:bidi/>
        <w:jc w:val="both"/>
        <w:rPr>
          <w:rFonts w:cs="David" w:hint="cs"/>
          <w:rtl/>
        </w:rPr>
      </w:pPr>
    </w:p>
    <w:p w14:paraId="1D222896" w14:textId="77777777" w:rsidR="00406905" w:rsidRPr="00406905" w:rsidRDefault="00406905" w:rsidP="00406905">
      <w:pPr>
        <w:bidi/>
        <w:jc w:val="both"/>
        <w:rPr>
          <w:rFonts w:cs="David" w:hint="cs"/>
          <w:rtl/>
        </w:rPr>
      </w:pPr>
      <w:r w:rsidRPr="00406905">
        <w:rPr>
          <w:rFonts w:cs="David" w:hint="cs"/>
          <w:u w:val="single"/>
          <w:rtl/>
        </w:rPr>
        <w:t>יעל כהן:</w:t>
      </w:r>
    </w:p>
    <w:p w14:paraId="427BC015" w14:textId="77777777" w:rsidR="00406905" w:rsidRPr="00406905" w:rsidRDefault="00406905" w:rsidP="00406905">
      <w:pPr>
        <w:bidi/>
        <w:jc w:val="both"/>
        <w:rPr>
          <w:rFonts w:cs="David" w:hint="cs"/>
          <w:rtl/>
        </w:rPr>
      </w:pPr>
    </w:p>
    <w:p w14:paraId="2084CB4F" w14:textId="77777777" w:rsidR="00406905" w:rsidRPr="00406905" w:rsidRDefault="00406905" w:rsidP="00406905">
      <w:pPr>
        <w:bidi/>
        <w:jc w:val="both"/>
        <w:rPr>
          <w:rFonts w:cs="David" w:hint="cs"/>
          <w:rtl/>
        </w:rPr>
      </w:pPr>
      <w:r w:rsidRPr="00406905">
        <w:rPr>
          <w:rFonts w:cs="David" w:hint="cs"/>
          <w:rtl/>
        </w:rPr>
        <w:tab/>
        <w:t xml:space="preserve">זאת הצעת חוק שכוללת 2 מרכיבים, הגדת קצבאות הבטחת הכנסה לקשישים נזקקים וסיוע לניצולי שואה במגוון תחומים. אנחנו מבקשים לקדם את החקיקה כמה שיותר מהר ולכן הבאנו את זה לכאן. </w:t>
      </w:r>
    </w:p>
    <w:p w14:paraId="21785BD6" w14:textId="77777777" w:rsidR="00406905" w:rsidRPr="00406905" w:rsidRDefault="00406905" w:rsidP="00406905">
      <w:pPr>
        <w:bidi/>
        <w:jc w:val="both"/>
        <w:rPr>
          <w:rFonts w:cs="David" w:hint="cs"/>
          <w:rtl/>
        </w:rPr>
      </w:pPr>
    </w:p>
    <w:p w14:paraId="2167D4D2"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75C38FC" w14:textId="77777777" w:rsidR="00406905" w:rsidRPr="00406905" w:rsidRDefault="00406905" w:rsidP="00406905">
      <w:pPr>
        <w:bidi/>
        <w:jc w:val="both"/>
        <w:rPr>
          <w:rFonts w:cs="David" w:hint="cs"/>
          <w:rtl/>
        </w:rPr>
      </w:pPr>
    </w:p>
    <w:p w14:paraId="1802D3F8" w14:textId="77777777" w:rsidR="00406905" w:rsidRPr="00406905" w:rsidRDefault="00406905" w:rsidP="00406905">
      <w:pPr>
        <w:bidi/>
        <w:jc w:val="both"/>
        <w:rPr>
          <w:rFonts w:cs="David" w:hint="cs"/>
          <w:rtl/>
        </w:rPr>
      </w:pPr>
      <w:r w:rsidRPr="00406905">
        <w:rPr>
          <w:rFonts w:cs="David" w:hint="cs"/>
          <w:rtl/>
        </w:rPr>
        <w:tab/>
        <w:t>האם במסגרת הזאת זה חל גם על יהדות טוניסיה ולוב?</w:t>
      </w:r>
    </w:p>
    <w:p w14:paraId="3F8AA251" w14:textId="77777777" w:rsidR="00406905" w:rsidRPr="00406905" w:rsidRDefault="00406905" w:rsidP="00406905">
      <w:pPr>
        <w:bidi/>
        <w:jc w:val="both"/>
        <w:rPr>
          <w:rFonts w:cs="David" w:hint="cs"/>
          <w:rtl/>
        </w:rPr>
      </w:pPr>
    </w:p>
    <w:p w14:paraId="4481D35E" w14:textId="77777777" w:rsidR="00406905" w:rsidRPr="00406905" w:rsidRDefault="00406905" w:rsidP="00406905">
      <w:pPr>
        <w:bidi/>
        <w:jc w:val="both"/>
        <w:rPr>
          <w:rFonts w:cs="David" w:hint="cs"/>
          <w:rtl/>
        </w:rPr>
      </w:pPr>
      <w:r w:rsidRPr="00406905">
        <w:rPr>
          <w:rFonts w:cs="David" w:hint="cs"/>
          <w:u w:val="single"/>
          <w:rtl/>
        </w:rPr>
        <w:t>יעל כהן:</w:t>
      </w:r>
    </w:p>
    <w:p w14:paraId="4396A41A" w14:textId="77777777" w:rsidR="00406905" w:rsidRPr="00406905" w:rsidRDefault="00406905" w:rsidP="00406905">
      <w:pPr>
        <w:bidi/>
        <w:jc w:val="both"/>
        <w:rPr>
          <w:rFonts w:cs="David" w:hint="cs"/>
          <w:rtl/>
        </w:rPr>
      </w:pPr>
    </w:p>
    <w:p w14:paraId="052242F4" w14:textId="77777777" w:rsidR="00406905" w:rsidRPr="00406905" w:rsidRDefault="00406905" w:rsidP="00406905">
      <w:pPr>
        <w:bidi/>
        <w:jc w:val="both"/>
        <w:rPr>
          <w:rFonts w:cs="David" w:hint="cs"/>
          <w:rtl/>
        </w:rPr>
      </w:pPr>
      <w:r w:rsidRPr="00406905">
        <w:rPr>
          <w:rFonts w:cs="David" w:hint="cs"/>
          <w:rtl/>
        </w:rPr>
        <w:tab/>
        <w:t xml:space="preserve"> יוצאי טוניס ולוב שהיו במחנות נכנסים לחוק החדש. </w:t>
      </w:r>
    </w:p>
    <w:p w14:paraId="0E6F4563" w14:textId="77777777" w:rsidR="00406905" w:rsidRPr="00406905" w:rsidRDefault="00406905" w:rsidP="00406905">
      <w:pPr>
        <w:bidi/>
        <w:jc w:val="both"/>
        <w:rPr>
          <w:rFonts w:cs="David" w:hint="cs"/>
          <w:u w:val="single"/>
          <w:rtl/>
        </w:rPr>
      </w:pPr>
    </w:p>
    <w:p w14:paraId="5DC5AA06"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31897D4" w14:textId="77777777" w:rsidR="00406905" w:rsidRPr="00406905" w:rsidRDefault="00406905" w:rsidP="00406905">
      <w:pPr>
        <w:bidi/>
        <w:jc w:val="both"/>
        <w:rPr>
          <w:rFonts w:cs="David" w:hint="cs"/>
          <w:rtl/>
        </w:rPr>
      </w:pPr>
    </w:p>
    <w:p w14:paraId="618545DA" w14:textId="77777777" w:rsidR="00406905" w:rsidRPr="00406905" w:rsidRDefault="00406905" w:rsidP="00406905">
      <w:pPr>
        <w:bidi/>
        <w:jc w:val="both"/>
        <w:rPr>
          <w:rFonts w:cs="David" w:hint="cs"/>
          <w:rtl/>
        </w:rPr>
      </w:pPr>
      <w:r w:rsidRPr="00406905">
        <w:rPr>
          <w:rFonts w:cs="David" w:hint="cs"/>
          <w:rtl/>
        </w:rPr>
        <w:tab/>
        <w:t>ומי שלא היה במחנה או בגטו?</w:t>
      </w:r>
    </w:p>
    <w:p w14:paraId="50D5B1FC" w14:textId="77777777" w:rsidR="00406905" w:rsidRPr="00406905" w:rsidRDefault="00406905" w:rsidP="00406905">
      <w:pPr>
        <w:bidi/>
        <w:jc w:val="both"/>
        <w:rPr>
          <w:rFonts w:cs="David" w:hint="cs"/>
          <w:rtl/>
        </w:rPr>
      </w:pPr>
    </w:p>
    <w:p w14:paraId="3119EFB5" w14:textId="77777777" w:rsidR="00406905" w:rsidRPr="00406905" w:rsidRDefault="00406905" w:rsidP="00406905">
      <w:pPr>
        <w:bidi/>
        <w:jc w:val="both"/>
        <w:rPr>
          <w:rFonts w:cs="David" w:hint="cs"/>
          <w:rtl/>
        </w:rPr>
      </w:pPr>
      <w:r w:rsidRPr="00406905">
        <w:rPr>
          <w:rFonts w:cs="David" w:hint="cs"/>
          <w:u w:val="single"/>
          <w:rtl/>
        </w:rPr>
        <w:t>יעל כהן:</w:t>
      </w:r>
    </w:p>
    <w:p w14:paraId="4B0DC074" w14:textId="77777777" w:rsidR="00406905" w:rsidRPr="00406905" w:rsidRDefault="00406905" w:rsidP="00406905">
      <w:pPr>
        <w:bidi/>
        <w:jc w:val="both"/>
        <w:rPr>
          <w:rFonts w:cs="David" w:hint="cs"/>
          <w:rtl/>
        </w:rPr>
      </w:pPr>
    </w:p>
    <w:p w14:paraId="699D09D7" w14:textId="77777777" w:rsidR="00406905" w:rsidRPr="00406905" w:rsidRDefault="00406905" w:rsidP="00406905">
      <w:pPr>
        <w:bidi/>
        <w:jc w:val="both"/>
        <w:rPr>
          <w:rFonts w:cs="David" w:hint="cs"/>
          <w:rtl/>
        </w:rPr>
      </w:pPr>
      <w:r w:rsidRPr="00406905">
        <w:rPr>
          <w:rFonts w:cs="David" w:hint="cs"/>
          <w:rtl/>
        </w:rPr>
        <w:tab/>
        <w:t xml:space="preserve">מדובר ביוצאי מחנות </w:t>
      </w:r>
      <w:proofErr w:type="spellStart"/>
      <w:r w:rsidRPr="00406905">
        <w:rPr>
          <w:rFonts w:cs="David" w:hint="cs"/>
          <w:rtl/>
        </w:rPr>
        <w:t>וגיטאות</w:t>
      </w:r>
      <w:proofErr w:type="spellEnd"/>
      <w:r w:rsidRPr="00406905">
        <w:rPr>
          <w:rFonts w:cs="David" w:hint="cs"/>
          <w:rtl/>
        </w:rPr>
        <w:t xml:space="preserve"> ובאנשים שקיבלו תשלומים לפי כל מיני הסדרים. </w:t>
      </w:r>
    </w:p>
    <w:p w14:paraId="488F65EE" w14:textId="77777777" w:rsidR="00406905" w:rsidRPr="00406905" w:rsidRDefault="00406905" w:rsidP="00406905">
      <w:pPr>
        <w:bidi/>
        <w:jc w:val="both"/>
        <w:rPr>
          <w:rFonts w:cs="David" w:hint="cs"/>
          <w:rtl/>
        </w:rPr>
      </w:pPr>
    </w:p>
    <w:p w14:paraId="404639B9" w14:textId="77777777" w:rsidR="00406905" w:rsidRPr="00406905" w:rsidRDefault="00406905" w:rsidP="00406905">
      <w:pPr>
        <w:bidi/>
        <w:jc w:val="both"/>
        <w:rPr>
          <w:rFonts w:cs="David"/>
          <w:rtl/>
        </w:rPr>
      </w:pPr>
      <w:r w:rsidRPr="00406905">
        <w:rPr>
          <w:rFonts w:cs="David" w:hint="eastAsia"/>
          <w:u w:val="single"/>
          <w:rtl/>
        </w:rPr>
        <w:t>אורי</w:t>
      </w:r>
      <w:r w:rsidRPr="00406905">
        <w:rPr>
          <w:rFonts w:cs="David"/>
          <w:u w:val="single"/>
          <w:rtl/>
        </w:rPr>
        <w:t xml:space="preserve"> אריאל:</w:t>
      </w:r>
    </w:p>
    <w:p w14:paraId="61213503" w14:textId="77777777" w:rsidR="00406905" w:rsidRPr="00406905" w:rsidRDefault="00406905" w:rsidP="00406905">
      <w:pPr>
        <w:bidi/>
        <w:jc w:val="both"/>
        <w:rPr>
          <w:rFonts w:cs="David"/>
          <w:rtl/>
        </w:rPr>
      </w:pPr>
    </w:p>
    <w:p w14:paraId="51FBA6E1" w14:textId="77777777" w:rsidR="00406905" w:rsidRPr="00406905" w:rsidRDefault="00406905" w:rsidP="00406905">
      <w:pPr>
        <w:bidi/>
        <w:jc w:val="both"/>
        <w:rPr>
          <w:rFonts w:cs="David" w:hint="cs"/>
          <w:rtl/>
        </w:rPr>
      </w:pPr>
      <w:r w:rsidRPr="00406905">
        <w:rPr>
          <w:rFonts w:cs="David"/>
          <w:rtl/>
        </w:rPr>
        <w:tab/>
      </w:r>
      <w:r w:rsidRPr="00406905">
        <w:rPr>
          <w:rFonts w:cs="David" w:hint="cs"/>
          <w:rtl/>
        </w:rPr>
        <w:t xml:space="preserve"> כבודו הרי יודע את התשובה, ולאורך ציר הזמן הם הולכים לעולמם.</w:t>
      </w:r>
    </w:p>
    <w:p w14:paraId="3E3DEA11" w14:textId="77777777" w:rsidR="00406905" w:rsidRPr="00406905" w:rsidRDefault="00406905" w:rsidP="00406905">
      <w:pPr>
        <w:bidi/>
        <w:jc w:val="both"/>
        <w:rPr>
          <w:rFonts w:cs="David" w:hint="cs"/>
          <w:rtl/>
        </w:rPr>
      </w:pPr>
    </w:p>
    <w:p w14:paraId="68497054"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646744C5" w14:textId="77777777" w:rsidR="00406905" w:rsidRPr="00406905" w:rsidRDefault="00406905" w:rsidP="00406905">
      <w:pPr>
        <w:bidi/>
        <w:jc w:val="both"/>
        <w:rPr>
          <w:rFonts w:cs="David" w:hint="cs"/>
          <w:rtl/>
        </w:rPr>
      </w:pPr>
    </w:p>
    <w:p w14:paraId="68C615E0" w14:textId="77777777" w:rsidR="00406905" w:rsidRPr="00406905" w:rsidRDefault="00406905" w:rsidP="00406905">
      <w:pPr>
        <w:bidi/>
        <w:jc w:val="both"/>
        <w:rPr>
          <w:rFonts w:cs="David" w:hint="cs"/>
          <w:rtl/>
        </w:rPr>
      </w:pPr>
      <w:r w:rsidRPr="00406905">
        <w:rPr>
          <w:rFonts w:cs="David" w:hint="cs"/>
          <w:rtl/>
        </w:rPr>
        <w:tab/>
        <w:t xml:space="preserve"> ומי שהיה באיזושהי רכבת, נכנסו 10,000 איש לרכבת וירדו ממנה רק 2000 איש, האם ה-2000 האלה יהיו זכאים או לא זכאים?</w:t>
      </w:r>
    </w:p>
    <w:p w14:paraId="12422A30" w14:textId="77777777" w:rsidR="00406905" w:rsidRPr="00406905" w:rsidRDefault="00406905" w:rsidP="00406905">
      <w:pPr>
        <w:bidi/>
        <w:jc w:val="both"/>
        <w:rPr>
          <w:rFonts w:cs="David" w:hint="cs"/>
          <w:rtl/>
        </w:rPr>
      </w:pPr>
    </w:p>
    <w:p w14:paraId="0F5937ED" w14:textId="77777777" w:rsidR="00406905" w:rsidRPr="00406905" w:rsidRDefault="00406905" w:rsidP="00406905">
      <w:pPr>
        <w:bidi/>
        <w:jc w:val="both"/>
        <w:rPr>
          <w:rFonts w:cs="David" w:hint="cs"/>
          <w:rtl/>
        </w:rPr>
      </w:pPr>
      <w:r w:rsidRPr="00406905">
        <w:rPr>
          <w:rFonts w:cs="David" w:hint="cs"/>
          <w:u w:val="single"/>
          <w:rtl/>
        </w:rPr>
        <w:t>יעל כהן:</w:t>
      </w:r>
    </w:p>
    <w:p w14:paraId="6CC33352" w14:textId="77777777" w:rsidR="00406905" w:rsidRPr="00406905" w:rsidRDefault="00406905" w:rsidP="00406905">
      <w:pPr>
        <w:bidi/>
        <w:jc w:val="both"/>
        <w:rPr>
          <w:rFonts w:cs="David" w:hint="cs"/>
          <w:rtl/>
        </w:rPr>
      </w:pPr>
    </w:p>
    <w:p w14:paraId="1794C1C9" w14:textId="77777777" w:rsidR="00406905" w:rsidRPr="00406905" w:rsidRDefault="00406905" w:rsidP="00406905">
      <w:pPr>
        <w:bidi/>
        <w:jc w:val="both"/>
        <w:rPr>
          <w:rFonts w:cs="David" w:hint="cs"/>
          <w:rtl/>
        </w:rPr>
      </w:pPr>
      <w:r w:rsidRPr="00406905">
        <w:rPr>
          <w:rFonts w:cs="David" w:hint="cs"/>
          <w:rtl/>
        </w:rPr>
        <w:tab/>
        <w:t xml:space="preserve">אני לא נכנסת כרגע לפרטים - - - </w:t>
      </w:r>
    </w:p>
    <w:p w14:paraId="40DAEC33" w14:textId="77777777" w:rsidR="00406905" w:rsidRPr="00406905" w:rsidRDefault="00406905" w:rsidP="00406905">
      <w:pPr>
        <w:bidi/>
        <w:jc w:val="both"/>
        <w:rPr>
          <w:rFonts w:cs="David" w:hint="cs"/>
          <w:rtl/>
        </w:rPr>
      </w:pPr>
    </w:p>
    <w:p w14:paraId="29A43280" w14:textId="77777777" w:rsidR="00406905" w:rsidRPr="00406905" w:rsidRDefault="00406905" w:rsidP="00406905">
      <w:pPr>
        <w:bidi/>
        <w:jc w:val="both"/>
        <w:rPr>
          <w:rFonts w:cs="David" w:hint="cs"/>
          <w:rtl/>
        </w:rPr>
      </w:pPr>
      <w:r w:rsidRPr="00406905">
        <w:rPr>
          <w:rFonts w:cs="David"/>
          <w:u w:val="single"/>
          <w:rtl/>
        </w:rPr>
        <w:br w:type="page"/>
      </w:r>
      <w:r w:rsidRPr="00406905">
        <w:rPr>
          <w:rFonts w:cs="David" w:hint="cs"/>
          <w:u w:val="single"/>
          <w:rtl/>
        </w:rPr>
        <w:t>היו</w:t>
      </w:r>
      <w:r w:rsidRPr="00406905">
        <w:rPr>
          <w:rFonts w:cs="David"/>
          <w:u w:val="single"/>
          <w:rtl/>
        </w:rPr>
        <w:t>"</w:t>
      </w:r>
      <w:r w:rsidRPr="00406905">
        <w:rPr>
          <w:rFonts w:cs="David" w:hint="cs"/>
          <w:u w:val="single"/>
          <w:rtl/>
        </w:rPr>
        <w:t>ר דוד טל:</w:t>
      </w:r>
    </w:p>
    <w:p w14:paraId="1B322767" w14:textId="77777777" w:rsidR="00406905" w:rsidRPr="00406905" w:rsidRDefault="00406905" w:rsidP="00406905">
      <w:pPr>
        <w:bidi/>
        <w:jc w:val="both"/>
        <w:rPr>
          <w:rFonts w:cs="David" w:hint="cs"/>
          <w:rtl/>
        </w:rPr>
      </w:pPr>
    </w:p>
    <w:p w14:paraId="6E1E5828" w14:textId="77777777" w:rsidR="00406905" w:rsidRPr="00406905" w:rsidRDefault="00406905" w:rsidP="00406905">
      <w:pPr>
        <w:bidi/>
        <w:jc w:val="both"/>
        <w:rPr>
          <w:rFonts w:cs="David" w:hint="cs"/>
          <w:rtl/>
        </w:rPr>
      </w:pPr>
      <w:r w:rsidRPr="00406905">
        <w:rPr>
          <w:rFonts w:cs="David" w:hint="cs"/>
          <w:rtl/>
        </w:rPr>
        <w:tab/>
        <w:t xml:space="preserve">אני כן נכנס גברתי, את מבקשת ממני פטור, אני רוצה לדעת על מה אני נותן את הפטור. </w:t>
      </w:r>
    </w:p>
    <w:p w14:paraId="1D28EA26" w14:textId="77777777" w:rsidR="00406905" w:rsidRPr="00406905" w:rsidRDefault="00406905" w:rsidP="00406905">
      <w:pPr>
        <w:bidi/>
        <w:jc w:val="both"/>
        <w:rPr>
          <w:rFonts w:cs="David" w:hint="cs"/>
          <w:rtl/>
        </w:rPr>
      </w:pPr>
    </w:p>
    <w:p w14:paraId="45AB71C5" w14:textId="77777777" w:rsidR="00406905" w:rsidRPr="00406905" w:rsidRDefault="00406905" w:rsidP="00406905">
      <w:pPr>
        <w:bidi/>
        <w:jc w:val="both"/>
        <w:rPr>
          <w:rFonts w:cs="David" w:hint="cs"/>
          <w:rtl/>
        </w:rPr>
      </w:pPr>
      <w:r w:rsidRPr="00406905">
        <w:rPr>
          <w:rFonts w:cs="David" w:hint="cs"/>
          <w:u w:val="single"/>
          <w:rtl/>
        </w:rPr>
        <w:t>יעל כהן:</w:t>
      </w:r>
    </w:p>
    <w:p w14:paraId="5D3874B9" w14:textId="77777777" w:rsidR="00406905" w:rsidRPr="00406905" w:rsidRDefault="00406905" w:rsidP="00406905">
      <w:pPr>
        <w:bidi/>
        <w:jc w:val="both"/>
        <w:rPr>
          <w:rFonts w:cs="David" w:hint="cs"/>
          <w:rtl/>
        </w:rPr>
      </w:pPr>
    </w:p>
    <w:p w14:paraId="59E2B519" w14:textId="77777777" w:rsidR="00406905" w:rsidRPr="00406905" w:rsidRDefault="00406905" w:rsidP="00406905">
      <w:pPr>
        <w:bidi/>
        <w:jc w:val="both"/>
        <w:rPr>
          <w:rFonts w:cs="David" w:hint="cs"/>
          <w:rtl/>
        </w:rPr>
      </w:pPr>
      <w:r w:rsidRPr="00406905">
        <w:rPr>
          <w:rFonts w:cs="David" w:hint="cs"/>
          <w:rtl/>
        </w:rPr>
        <w:tab/>
        <w:t xml:space="preserve"> לצד ההטבות ליוצאי מחנות וגטאות יש הגדלה של גמלאות הבטחת הכנסה לקשישים נזקקים באשר הם כדי לתת פיתרון גם לכאלה שהם במעגל השני. </w:t>
      </w:r>
    </w:p>
    <w:p w14:paraId="694A5C64" w14:textId="77777777" w:rsidR="00406905" w:rsidRPr="00406905" w:rsidRDefault="00406905" w:rsidP="00406905">
      <w:pPr>
        <w:bidi/>
        <w:jc w:val="both"/>
        <w:rPr>
          <w:rFonts w:cs="David" w:hint="cs"/>
          <w:rtl/>
        </w:rPr>
      </w:pPr>
    </w:p>
    <w:p w14:paraId="64C76023"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FC00990" w14:textId="77777777" w:rsidR="00406905" w:rsidRPr="00406905" w:rsidRDefault="00406905" w:rsidP="00406905">
      <w:pPr>
        <w:bidi/>
        <w:jc w:val="both"/>
        <w:rPr>
          <w:rFonts w:cs="David" w:hint="cs"/>
          <w:rtl/>
        </w:rPr>
      </w:pPr>
    </w:p>
    <w:p w14:paraId="153BB3E7" w14:textId="77777777" w:rsidR="00406905" w:rsidRPr="00406905" w:rsidRDefault="00406905" w:rsidP="00406905">
      <w:pPr>
        <w:bidi/>
        <w:jc w:val="both"/>
        <w:rPr>
          <w:rFonts w:cs="David" w:hint="cs"/>
          <w:rtl/>
        </w:rPr>
      </w:pPr>
      <w:r w:rsidRPr="00406905">
        <w:rPr>
          <w:rFonts w:cs="David" w:hint="cs"/>
          <w:rtl/>
        </w:rPr>
        <w:tab/>
        <w:t xml:space="preserve"> ולעצם השאלה שלי - - -</w:t>
      </w:r>
    </w:p>
    <w:p w14:paraId="2E716F8C" w14:textId="77777777" w:rsidR="00406905" w:rsidRPr="00406905" w:rsidRDefault="00406905" w:rsidP="00406905">
      <w:pPr>
        <w:bidi/>
        <w:jc w:val="both"/>
        <w:rPr>
          <w:rFonts w:cs="David" w:hint="cs"/>
          <w:rtl/>
        </w:rPr>
      </w:pPr>
    </w:p>
    <w:p w14:paraId="50D12467" w14:textId="77777777" w:rsidR="00406905" w:rsidRPr="00406905" w:rsidRDefault="00406905" w:rsidP="00406905">
      <w:pPr>
        <w:bidi/>
        <w:jc w:val="both"/>
        <w:rPr>
          <w:rFonts w:cs="David" w:hint="cs"/>
          <w:rtl/>
        </w:rPr>
      </w:pPr>
      <w:r w:rsidRPr="00406905">
        <w:rPr>
          <w:rFonts w:cs="David" w:hint="cs"/>
          <w:u w:val="single"/>
          <w:rtl/>
        </w:rPr>
        <w:t>משה בר-סימן טוב:</w:t>
      </w:r>
    </w:p>
    <w:p w14:paraId="026E5565" w14:textId="77777777" w:rsidR="00406905" w:rsidRPr="00406905" w:rsidRDefault="00406905" w:rsidP="00406905">
      <w:pPr>
        <w:bidi/>
        <w:jc w:val="both"/>
        <w:rPr>
          <w:rFonts w:cs="David" w:hint="cs"/>
          <w:rtl/>
        </w:rPr>
      </w:pPr>
    </w:p>
    <w:p w14:paraId="5DCEAC3A" w14:textId="77777777" w:rsidR="00406905" w:rsidRPr="00406905" w:rsidRDefault="00406905" w:rsidP="00406905">
      <w:pPr>
        <w:bidi/>
        <w:jc w:val="both"/>
        <w:rPr>
          <w:rFonts w:cs="David" w:hint="cs"/>
          <w:rtl/>
        </w:rPr>
      </w:pPr>
      <w:r w:rsidRPr="00406905">
        <w:rPr>
          <w:rFonts w:cs="David" w:hint="cs"/>
          <w:rtl/>
        </w:rPr>
        <w:tab/>
        <w:t xml:space="preserve">הקריטריונים שנקבע בתסקיר החוק הם בהתאם לסיכום של ראש הממשלה, הן עם ארגוני הניצולים ולפי החלטת הממשלה שהתקבלה בהתאם. אני לא יכול להגיד לך על </w:t>
      </w:r>
      <w:proofErr w:type="spellStart"/>
      <w:r w:rsidRPr="00406905">
        <w:rPr>
          <w:rFonts w:cs="David" w:hint="cs"/>
          <w:rtl/>
        </w:rPr>
        <w:t>ניו</w:t>
      </w:r>
      <w:proofErr w:type="spellEnd"/>
      <w:r w:rsidRPr="00406905">
        <w:rPr>
          <w:rFonts w:cs="David" w:hint="cs"/>
          <w:rtl/>
        </w:rPr>
        <w:t xml:space="preserve"> אנס כזה או אחר, על רכבת כזאת או אחרת, אבל העיקרון המנחה הוא ניצולי שואה יוצאי מחנות וגטאות. התזכיר הממשלתי עושה אבחנה בין ניצולי שואה שהיו תחת הכיבוש הנאצי יוצאי מחנות וגטאות לבין פליטי שואה. ניצולי שואה יוצאי מחנות וגטאות אנחנו דואגים בתוכנית הממשלתית שכל ניצול שואה יוצא מחנות וגטאות יקבל קצבה חודשית, ואם הוא לא מקבל קצבה ממקור אחר הוא יקבל במסגרת הצעת החוק הזאת. לגבי פליטי השואה אנחנו נותנים את המענה במסגרת העלאת השלמת הכנסה לקשישים ונזקקים באמצעות חוק הבטחת הכנסה מחד, ומאידך באמצעות העלאה בסיוע בדיור באמצעות משרד השיכון. אנחנו נותנים מענה דיפרנציאלי אך משלים - - - </w:t>
      </w:r>
    </w:p>
    <w:p w14:paraId="5CB2112D" w14:textId="77777777" w:rsidR="00406905" w:rsidRPr="00406905" w:rsidRDefault="00406905" w:rsidP="00406905">
      <w:pPr>
        <w:bidi/>
        <w:jc w:val="both"/>
        <w:rPr>
          <w:rFonts w:cs="David" w:hint="cs"/>
          <w:rtl/>
        </w:rPr>
      </w:pPr>
    </w:p>
    <w:p w14:paraId="3649CF9A"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8AE2222" w14:textId="77777777" w:rsidR="00406905" w:rsidRPr="00406905" w:rsidRDefault="00406905" w:rsidP="00406905">
      <w:pPr>
        <w:bidi/>
        <w:jc w:val="both"/>
        <w:rPr>
          <w:rFonts w:cs="David" w:hint="cs"/>
          <w:rtl/>
        </w:rPr>
      </w:pPr>
    </w:p>
    <w:p w14:paraId="5B604E5D" w14:textId="77777777" w:rsidR="00406905" w:rsidRPr="00406905" w:rsidRDefault="00406905" w:rsidP="00406905">
      <w:pPr>
        <w:bidi/>
        <w:jc w:val="both"/>
        <w:rPr>
          <w:rFonts w:cs="David" w:hint="cs"/>
          <w:rtl/>
        </w:rPr>
      </w:pPr>
      <w:r w:rsidRPr="00406905">
        <w:rPr>
          <w:rFonts w:cs="David" w:hint="cs"/>
          <w:rtl/>
        </w:rPr>
        <w:tab/>
        <w:t xml:space="preserve">אני חוזר על השאלה משום שפעם אחר פעם במהלך 60 שנה, יש קהילות, אני מדבר כרגע על קהילת לוב וטוניסיה ולמען הגילוי הנאות אומר שהנחתי הצעת חוק בנושא והיום גם נדון בה בוועדת הכספים. נוצר מצב של עשרות שנות קיפוח לקהילות הללו ואני לא רואה פיתרון, גם בעצם הימים הללו - - - </w:t>
      </w:r>
    </w:p>
    <w:p w14:paraId="18AB21BA" w14:textId="77777777" w:rsidR="00406905" w:rsidRPr="00406905" w:rsidRDefault="00406905" w:rsidP="00406905">
      <w:pPr>
        <w:bidi/>
        <w:jc w:val="both"/>
        <w:rPr>
          <w:rFonts w:cs="David" w:hint="cs"/>
          <w:rtl/>
        </w:rPr>
      </w:pPr>
    </w:p>
    <w:p w14:paraId="78398B2C"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529D1670" w14:textId="77777777" w:rsidR="00406905" w:rsidRPr="00406905" w:rsidRDefault="00406905" w:rsidP="00406905">
      <w:pPr>
        <w:bidi/>
        <w:jc w:val="both"/>
        <w:rPr>
          <w:rFonts w:cs="David" w:hint="cs"/>
          <w:u w:val="single"/>
          <w:rtl/>
        </w:rPr>
      </w:pPr>
    </w:p>
    <w:p w14:paraId="6F729F7A" w14:textId="77777777" w:rsidR="00406905" w:rsidRPr="00406905" w:rsidRDefault="00406905" w:rsidP="00406905">
      <w:pPr>
        <w:bidi/>
        <w:jc w:val="both"/>
        <w:rPr>
          <w:rFonts w:cs="David" w:hint="cs"/>
          <w:rtl/>
        </w:rPr>
      </w:pPr>
      <w:r w:rsidRPr="00406905">
        <w:rPr>
          <w:rFonts w:cs="David" w:hint="cs"/>
          <w:rtl/>
        </w:rPr>
        <w:tab/>
        <w:t xml:space="preserve"> דורות של קיפוח.</w:t>
      </w:r>
    </w:p>
    <w:p w14:paraId="1B5CEE87" w14:textId="77777777" w:rsidR="00406905" w:rsidRPr="00406905" w:rsidRDefault="00406905" w:rsidP="00406905">
      <w:pPr>
        <w:bidi/>
        <w:jc w:val="both"/>
        <w:rPr>
          <w:rFonts w:cs="David" w:hint="cs"/>
          <w:rtl/>
        </w:rPr>
      </w:pPr>
    </w:p>
    <w:p w14:paraId="57377766"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5EC7367" w14:textId="77777777" w:rsidR="00406905" w:rsidRPr="00406905" w:rsidRDefault="00406905" w:rsidP="00406905">
      <w:pPr>
        <w:bidi/>
        <w:jc w:val="both"/>
        <w:rPr>
          <w:rFonts w:cs="David" w:hint="cs"/>
          <w:rtl/>
        </w:rPr>
      </w:pPr>
    </w:p>
    <w:p w14:paraId="5B13E6BF" w14:textId="77777777" w:rsidR="00406905" w:rsidRPr="00406905" w:rsidRDefault="00406905" w:rsidP="00406905">
      <w:pPr>
        <w:bidi/>
        <w:jc w:val="both"/>
        <w:rPr>
          <w:rFonts w:cs="David" w:hint="cs"/>
          <w:rtl/>
        </w:rPr>
      </w:pPr>
      <w:r w:rsidRPr="00406905">
        <w:rPr>
          <w:rFonts w:cs="David" w:hint="cs"/>
          <w:rtl/>
        </w:rPr>
        <w:tab/>
        <w:t>נכון. לכן רציתי לדעת האם זה מכסה גם את יהדות לוב וטוניסיה או שאתה מבקש ממני שאצביע עכשיו על המשך הקיפוח, ואני לא יכול לעשות את זה.</w:t>
      </w:r>
    </w:p>
    <w:p w14:paraId="25880D4C" w14:textId="77777777" w:rsidR="00406905" w:rsidRPr="00406905" w:rsidRDefault="00406905" w:rsidP="00406905">
      <w:pPr>
        <w:bidi/>
        <w:jc w:val="both"/>
        <w:rPr>
          <w:rFonts w:cs="David" w:hint="cs"/>
          <w:rtl/>
        </w:rPr>
      </w:pPr>
    </w:p>
    <w:p w14:paraId="6F72E344" w14:textId="77777777" w:rsidR="00406905" w:rsidRPr="00406905" w:rsidRDefault="00406905" w:rsidP="00406905">
      <w:pPr>
        <w:bidi/>
        <w:jc w:val="both"/>
        <w:rPr>
          <w:rFonts w:cs="David" w:hint="cs"/>
          <w:rtl/>
        </w:rPr>
      </w:pPr>
      <w:r w:rsidRPr="00406905">
        <w:rPr>
          <w:rFonts w:cs="David" w:hint="cs"/>
          <w:u w:val="single"/>
          <w:rtl/>
        </w:rPr>
        <w:t>משה בר-סימן טוב:</w:t>
      </w:r>
    </w:p>
    <w:p w14:paraId="25858C8F" w14:textId="77777777" w:rsidR="00406905" w:rsidRPr="00406905" w:rsidRDefault="00406905" w:rsidP="00406905">
      <w:pPr>
        <w:bidi/>
        <w:jc w:val="both"/>
        <w:rPr>
          <w:rFonts w:cs="David" w:hint="cs"/>
          <w:rtl/>
        </w:rPr>
      </w:pPr>
    </w:p>
    <w:p w14:paraId="0F6E104F" w14:textId="77777777" w:rsidR="00406905" w:rsidRPr="00406905" w:rsidRDefault="00406905" w:rsidP="00406905">
      <w:pPr>
        <w:bidi/>
        <w:jc w:val="both"/>
        <w:rPr>
          <w:rFonts w:cs="David" w:hint="cs"/>
          <w:rtl/>
        </w:rPr>
      </w:pPr>
      <w:r w:rsidRPr="00406905">
        <w:rPr>
          <w:rFonts w:cs="David" w:hint="cs"/>
          <w:rtl/>
        </w:rPr>
        <w:tab/>
        <w:t xml:space="preserve"> חלילה, לשאלה הזאת יש תשובה אחת והיא כן. לצוות המשותף שעבד גם עם מרכז הארגונים וגם עם משרד המשפטים, היה חשוב מאוד שניתן מענה לכל ניצולי השואה באשר הם, בפרט לניצולי שואה יוצאי לוב וטוניס. כיוון שידענו שאנחנו צריכים לבנות את הפיתרון סביב הקבוצה הזאת שהייתה קבוצה שעד היום לא קיבלה מענה, בנינו את ההגדרה כאן בחוק כדי שתיתן מענה ליוצאי לוב וטוניס יוצאי מחנות וגטאות. זה היה העוגן שלנו בבניית ההגדרות ולכן הם מקבלים מענה בצורה מוחלטת. אני גם יודע שאדוני לקח אתו לדיון של יוצאי לוב וטוניס את עורך דין שי סומך ממשרד המשפטים - - -</w:t>
      </w:r>
    </w:p>
    <w:p w14:paraId="0C746FAF" w14:textId="77777777" w:rsidR="00406905" w:rsidRPr="00406905" w:rsidRDefault="00406905" w:rsidP="00406905">
      <w:pPr>
        <w:bidi/>
        <w:jc w:val="both"/>
        <w:rPr>
          <w:rFonts w:cs="David" w:hint="cs"/>
          <w:rtl/>
        </w:rPr>
      </w:pPr>
    </w:p>
    <w:p w14:paraId="69ED3CE7"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D4649D3" w14:textId="77777777" w:rsidR="00406905" w:rsidRPr="00406905" w:rsidRDefault="00406905" w:rsidP="00406905">
      <w:pPr>
        <w:bidi/>
        <w:jc w:val="both"/>
        <w:rPr>
          <w:rFonts w:cs="David" w:hint="cs"/>
          <w:rtl/>
        </w:rPr>
      </w:pPr>
    </w:p>
    <w:p w14:paraId="1C8B10AD" w14:textId="77777777" w:rsidR="00406905" w:rsidRPr="00406905" w:rsidRDefault="00406905" w:rsidP="00406905">
      <w:pPr>
        <w:bidi/>
        <w:jc w:val="both"/>
        <w:rPr>
          <w:rFonts w:cs="David" w:hint="cs"/>
          <w:rtl/>
        </w:rPr>
      </w:pPr>
      <w:r w:rsidRPr="00406905">
        <w:rPr>
          <w:rFonts w:cs="David" w:hint="cs"/>
          <w:rtl/>
        </w:rPr>
        <w:tab/>
        <w:t xml:space="preserve"> אכן. </w:t>
      </w:r>
    </w:p>
    <w:p w14:paraId="1E0B7B57" w14:textId="77777777" w:rsidR="00406905" w:rsidRPr="00406905" w:rsidRDefault="00406905" w:rsidP="00406905">
      <w:pPr>
        <w:bidi/>
        <w:jc w:val="both"/>
        <w:rPr>
          <w:rFonts w:cs="David" w:hint="cs"/>
          <w:rtl/>
        </w:rPr>
      </w:pPr>
    </w:p>
    <w:p w14:paraId="39877ED0" w14:textId="77777777" w:rsidR="00406905" w:rsidRPr="00406905" w:rsidRDefault="00406905" w:rsidP="00406905">
      <w:pPr>
        <w:bidi/>
        <w:jc w:val="both"/>
        <w:rPr>
          <w:rFonts w:cs="David" w:hint="cs"/>
          <w:rtl/>
        </w:rPr>
      </w:pPr>
      <w:r w:rsidRPr="00406905">
        <w:rPr>
          <w:rFonts w:cs="David"/>
          <w:u w:val="single"/>
          <w:rtl/>
        </w:rPr>
        <w:br w:type="page"/>
      </w:r>
      <w:r w:rsidRPr="00406905">
        <w:rPr>
          <w:rFonts w:cs="David" w:hint="cs"/>
          <w:u w:val="single"/>
          <w:rtl/>
        </w:rPr>
        <w:t>משה בר-סימן טוב:</w:t>
      </w:r>
    </w:p>
    <w:p w14:paraId="1E18D2F9" w14:textId="77777777" w:rsidR="00406905" w:rsidRPr="00406905" w:rsidRDefault="00406905" w:rsidP="00406905">
      <w:pPr>
        <w:bidi/>
        <w:jc w:val="both"/>
        <w:rPr>
          <w:rFonts w:cs="David" w:hint="cs"/>
          <w:rtl/>
        </w:rPr>
      </w:pPr>
    </w:p>
    <w:p w14:paraId="39625307" w14:textId="77777777" w:rsidR="00406905" w:rsidRPr="00406905" w:rsidRDefault="00406905" w:rsidP="00406905">
      <w:pPr>
        <w:bidi/>
        <w:jc w:val="both"/>
        <w:rPr>
          <w:rFonts w:cs="David" w:hint="cs"/>
          <w:rtl/>
        </w:rPr>
      </w:pPr>
      <w:r w:rsidRPr="00406905">
        <w:rPr>
          <w:rFonts w:cs="David" w:hint="cs"/>
          <w:rtl/>
        </w:rPr>
        <w:tab/>
        <w:t xml:space="preserve"> שהעביר את הנושא ואכן זה עמד לנגד עיננו כל הזמן וידענו שכל פיתרון שנביא לא יוכל להיות שלם אם הוא לא יכלול את יהדות לוב וטוניס, והפיתרון שיש כאן בהחלט כולל אותם. </w:t>
      </w:r>
    </w:p>
    <w:p w14:paraId="0C1812B5" w14:textId="77777777" w:rsidR="00406905" w:rsidRPr="00406905" w:rsidRDefault="00406905" w:rsidP="00406905">
      <w:pPr>
        <w:bidi/>
        <w:jc w:val="both"/>
        <w:rPr>
          <w:rFonts w:cs="David" w:hint="cs"/>
          <w:rtl/>
        </w:rPr>
      </w:pPr>
    </w:p>
    <w:p w14:paraId="12925118"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23DC70F" w14:textId="77777777" w:rsidR="00406905" w:rsidRPr="00406905" w:rsidRDefault="00406905" w:rsidP="00406905">
      <w:pPr>
        <w:bidi/>
        <w:jc w:val="both"/>
        <w:rPr>
          <w:rFonts w:cs="David" w:hint="cs"/>
          <w:rtl/>
        </w:rPr>
      </w:pPr>
    </w:p>
    <w:p w14:paraId="670A4CE9" w14:textId="77777777" w:rsidR="00406905" w:rsidRPr="00406905" w:rsidRDefault="00406905" w:rsidP="00406905">
      <w:pPr>
        <w:bidi/>
        <w:jc w:val="both"/>
        <w:rPr>
          <w:rFonts w:cs="David" w:hint="cs"/>
          <w:rtl/>
        </w:rPr>
      </w:pPr>
      <w:r w:rsidRPr="00406905">
        <w:rPr>
          <w:rFonts w:cs="David" w:hint="cs"/>
          <w:rtl/>
        </w:rPr>
        <w:tab/>
        <w:t xml:space="preserve"> תודה, חברת הכנסת קולט אביטל. </w:t>
      </w:r>
    </w:p>
    <w:p w14:paraId="113564E8" w14:textId="77777777" w:rsidR="00406905" w:rsidRPr="00406905" w:rsidRDefault="00406905" w:rsidP="00406905">
      <w:pPr>
        <w:bidi/>
        <w:jc w:val="both"/>
        <w:rPr>
          <w:rFonts w:cs="David" w:hint="cs"/>
          <w:rtl/>
        </w:rPr>
      </w:pPr>
    </w:p>
    <w:p w14:paraId="486CDF17"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13B741C9" w14:textId="77777777" w:rsidR="00406905" w:rsidRPr="00406905" w:rsidRDefault="00406905" w:rsidP="00406905">
      <w:pPr>
        <w:bidi/>
        <w:jc w:val="both"/>
        <w:rPr>
          <w:rFonts w:cs="David" w:hint="cs"/>
          <w:i/>
          <w:iCs/>
          <w:rtl/>
        </w:rPr>
      </w:pPr>
    </w:p>
    <w:p w14:paraId="786379FB" w14:textId="77777777" w:rsidR="00406905" w:rsidRPr="00406905" w:rsidRDefault="00406905" w:rsidP="00406905">
      <w:pPr>
        <w:bidi/>
        <w:jc w:val="both"/>
        <w:rPr>
          <w:rFonts w:cs="David" w:hint="cs"/>
          <w:rtl/>
        </w:rPr>
      </w:pPr>
      <w:r w:rsidRPr="00406905">
        <w:rPr>
          <w:rFonts w:cs="David" w:hint="cs"/>
          <w:i/>
          <w:iCs/>
          <w:rtl/>
        </w:rPr>
        <w:tab/>
      </w:r>
      <w:r w:rsidRPr="00406905">
        <w:rPr>
          <w:rFonts w:cs="David" w:hint="cs"/>
          <w:rtl/>
        </w:rPr>
        <w:t>אני רוצה להגיד 2 דברים. ראשית אני שמחה שסוף סוף תסקיר החוק הזה הוגש לכנסת כי כל יום שאנחנו מעקבים תסקיר כזה זה אומר</w:t>
      </w:r>
      <w:r w:rsidRPr="00406905">
        <w:rPr>
          <w:rFonts w:cs="David" w:hint="cs"/>
          <w:i/>
          <w:iCs/>
          <w:rtl/>
        </w:rPr>
        <w:t xml:space="preserve"> ש</w:t>
      </w:r>
      <w:r w:rsidRPr="00406905">
        <w:rPr>
          <w:rFonts w:cs="David" w:hint="cs"/>
          <w:rtl/>
        </w:rPr>
        <w:t xml:space="preserve">אנשים לא מקבלים את הכסף שהובטח להם כבר מאוקטובר. </w:t>
      </w:r>
    </w:p>
    <w:p w14:paraId="1B4B9AB5" w14:textId="77777777" w:rsidR="00406905" w:rsidRPr="00406905" w:rsidRDefault="00406905" w:rsidP="00406905">
      <w:pPr>
        <w:bidi/>
        <w:jc w:val="both"/>
        <w:rPr>
          <w:rFonts w:cs="David" w:hint="cs"/>
          <w:rtl/>
        </w:rPr>
      </w:pPr>
    </w:p>
    <w:p w14:paraId="3E7AC36F"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6A83D37" w14:textId="77777777" w:rsidR="00406905" w:rsidRPr="00406905" w:rsidRDefault="00406905" w:rsidP="00406905">
      <w:pPr>
        <w:bidi/>
        <w:jc w:val="both"/>
        <w:rPr>
          <w:rFonts w:cs="David" w:hint="cs"/>
          <w:rtl/>
        </w:rPr>
      </w:pPr>
    </w:p>
    <w:p w14:paraId="7F4109D2" w14:textId="77777777" w:rsidR="00406905" w:rsidRPr="00406905" w:rsidRDefault="00406905" w:rsidP="00406905">
      <w:pPr>
        <w:bidi/>
        <w:jc w:val="both"/>
        <w:rPr>
          <w:rFonts w:cs="David" w:hint="cs"/>
          <w:rtl/>
        </w:rPr>
      </w:pPr>
      <w:r w:rsidRPr="00406905">
        <w:rPr>
          <w:rFonts w:cs="David" w:hint="cs"/>
          <w:rtl/>
        </w:rPr>
        <w:tab/>
        <w:t xml:space="preserve"> וכל יום אנשים מתים. </w:t>
      </w:r>
    </w:p>
    <w:p w14:paraId="7D22A8E2" w14:textId="77777777" w:rsidR="00406905" w:rsidRPr="00406905" w:rsidRDefault="00406905" w:rsidP="00406905">
      <w:pPr>
        <w:bidi/>
        <w:jc w:val="both"/>
        <w:rPr>
          <w:rFonts w:cs="David" w:hint="cs"/>
          <w:rtl/>
        </w:rPr>
      </w:pPr>
    </w:p>
    <w:p w14:paraId="35B5E003"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1D5F9AF3" w14:textId="77777777" w:rsidR="00406905" w:rsidRPr="00406905" w:rsidRDefault="00406905" w:rsidP="00406905">
      <w:pPr>
        <w:bidi/>
        <w:jc w:val="both"/>
        <w:rPr>
          <w:rFonts w:cs="David" w:hint="cs"/>
          <w:i/>
          <w:iCs/>
          <w:rtl/>
        </w:rPr>
      </w:pPr>
    </w:p>
    <w:p w14:paraId="77C8172B" w14:textId="77777777" w:rsidR="00406905" w:rsidRPr="00406905" w:rsidRDefault="00406905" w:rsidP="00406905">
      <w:pPr>
        <w:bidi/>
        <w:jc w:val="both"/>
        <w:rPr>
          <w:rFonts w:cs="David" w:hint="cs"/>
          <w:rtl/>
        </w:rPr>
      </w:pPr>
      <w:r w:rsidRPr="00406905">
        <w:rPr>
          <w:rFonts w:cs="David" w:hint="cs"/>
          <w:i/>
          <w:iCs/>
          <w:rtl/>
        </w:rPr>
        <w:tab/>
        <w:t xml:space="preserve"> </w:t>
      </w:r>
      <w:r w:rsidRPr="00406905">
        <w:rPr>
          <w:rFonts w:cs="David" w:hint="cs"/>
          <w:rtl/>
        </w:rPr>
        <w:t xml:space="preserve">ולכן אנחנו צריכים למהר. אני רוצה להגיד לך שהצעת החוק הזו לא מכסה את כולם. היא גם לא מכסה חלק מפליטי רומניה שהיו ברחבות וכו', בוודאי אין לה פיתרון גם לגבי חלק מהאנשים מטוניס ומלוב. לכן מה שאני מציעה הוא שנאפשר את הפטור הזה, שנביא את החוק הזה לקריאה ראשונה כמה שיותר מהר, וזה הזמן שבו, בין הקריאה הראשונה לשנייה, נוכל אנחנו לבוא ולהילחם להוסיף את הדברים הנחוצים. </w:t>
      </w:r>
    </w:p>
    <w:p w14:paraId="522DC3FB" w14:textId="77777777" w:rsidR="00406905" w:rsidRPr="00406905" w:rsidRDefault="00406905" w:rsidP="00406905">
      <w:pPr>
        <w:bidi/>
        <w:jc w:val="both"/>
        <w:rPr>
          <w:rFonts w:cs="David" w:hint="cs"/>
          <w:rtl/>
        </w:rPr>
      </w:pPr>
    </w:p>
    <w:p w14:paraId="40C45BA9"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7FD3650" w14:textId="77777777" w:rsidR="00406905" w:rsidRPr="00406905" w:rsidRDefault="00406905" w:rsidP="00406905">
      <w:pPr>
        <w:bidi/>
        <w:jc w:val="both"/>
        <w:rPr>
          <w:rFonts w:cs="David" w:hint="cs"/>
          <w:rtl/>
        </w:rPr>
      </w:pPr>
    </w:p>
    <w:p w14:paraId="581985AF" w14:textId="77777777" w:rsidR="00406905" w:rsidRPr="00406905" w:rsidRDefault="00406905" w:rsidP="00406905">
      <w:pPr>
        <w:bidi/>
        <w:jc w:val="both"/>
        <w:rPr>
          <w:rFonts w:cs="David" w:hint="cs"/>
          <w:rtl/>
        </w:rPr>
      </w:pPr>
      <w:r w:rsidRPr="00406905">
        <w:rPr>
          <w:rFonts w:cs="David" w:hint="cs"/>
          <w:rtl/>
        </w:rPr>
        <w:tab/>
        <w:t xml:space="preserve">חברת הכנסת אביטל, אני רוצה לומר לך שזה הארגומנט שהשתמשו בו חברי בוועדת הכספים כשהעליתי את הנושא של הטוניסאים, אמרו לי אותו דבר, והאמת היא שקשה מאוד שלא להצביע בעד חוק כזה שמטיב עם חלק גדול מהציבור, להגיד, עד שלא תסדרו את זה לקהילה הטוניסאית והלובית אני לא אתמוך בזה. ואנחנו תמכנו בזה ונתנו את ידנו לזה ואמרו לנו שיהיו </w:t>
      </w:r>
      <w:proofErr w:type="spellStart"/>
      <w:r w:rsidRPr="00406905">
        <w:rPr>
          <w:rFonts w:cs="David" w:hint="cs"/>
          <w:rtl/>
        </w:rPr>
        <w:t>סימפטים</w:t>
      </w:r>
      <w:proofErr w:type="spellEnd"/>
      <w:r w:rsidRPr="00406905">
        <w:rPr>
          <w:rFonts w:cs="David" w:hint="cs"/>
          <w:rtl/>
        </w:rPr>
        <w:t xml:space="preserve"> כלפינו בכל מה שקשור ליהדות לוב וטוניסיה, וצמצמנו את הצעת החוק כך שהיא לא תעלה 10 או 12 מיליארד שקלים כפי שמשרד האוצר טוען, הגם שהוא טועה, אבל לא משנה, וצמצמנו אותה. ועד היום אין התייחסות מתאימה לנושא הזה. אז מאוד יהיה לי לא נוח שלא אצביע בעד הצעת חוק שכזאת שפה נותנת מענה לחלק מהאוכלוסייה. אבל אנחנו שבים לאותה נקודה שיהדות טוניסיה ולוב נשארות מחוץ לחברה בכל הנושא שקשור לפיצויים והם היו גם במחנות, לא גטאות אבל מחנות עבודה, וגם נרדפו, וגם נאנסו, וגם נרצחו. לכן נראה לי תמוה שמתעסקים עם כולם, וכל פעם כשמגיעים לפיתרון לא נותנים פיתרון שלם לכלל יהדות התפוצות. </w:t>
      </w:r>
    </w:p>
    <w:p w14:paraId="662A769E" w14:textId="77777777" w:rsidR="00406905" w:rsidRPr="00406905" w:rsidRDefault="00406905" w:rsidP="00406905">
      <w:pPr>
        <w:bidi/>
        <w:jc w:val="both"/>
        <w:rPr>
          <w:rFonts w:cs="David" w:hint="cs"/>
          <w:rtl/>
        </w:rPr>
      </w:pPr>
    </w:p>
    <w:p w14:paraId="061588C2"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032C2989" w14:textId="77777777" w:rsidR="00406905" w:rsidRPr="00406905" w:rsidRDefault="00406905" w:rsidP="00406905">
      <w:pPr>
        <w:bidi/>
        <w:jc w:val="both"/>
        <w:rPr>
          <w:rFonts w:cs="David" w:hint="cs"/>
          <w:i/>
          <w:iCs/>
          <w:rtl/>
        </w:rPr>
      </w:pPr>
    </w:p>
    <w:p w14:paraId="504222F1" w14:textId="77777777" w:rsidR="00406905" w:rsidRPr="00406905" w:rsidRDefault="00406905" w:rsidP="00406905">
      <w:pPr>
        <w:bidi/>
        <w:jc w:val="both"/>
        <w:rPr>
          <w:rFonts w:cs="David" w:hint="cs"/>
          <w:rtl/>
        </w:rPr>
      </w:pPr>
      <w:r w:rsidRPr="00406905">
        <w:rPr>
          <w:rFonts w:cs="David" w:hint="cs"/>
          <w:i/>
          <w:iCs/>
          <w:rtl/>
        </w:rPr>
        <w:tab/>
        <w:t xml:space="preserve"> </w:t>
      </w:r>
      <w:r w:rsidRPr="00406905">
        <w:rPr>
          <w:rFonts w:cs="David" w:hint="cs"/>
          <w:rtl/>
        </w:rPr>
        <w:t xml:space="preserve">אני לא באה לסנגר על הממשלה, אני רק באה להגיד לך שלמען הסדר הטוב, כשאתה מדבר על יהדות לוב וטוניסיה תוסיף בבקשה, רק כדי שנהיה כולנו אובייקטיבים, כפי שאני מנסה להילחם בעד יהדות לוב וטוניסיה, גם את יהדות רומניה למשל, שגם לא כלולה פה. </w:t>
      </w:r>
    </w:p>
    <w:p w14:paraId="14435DE8" w14:textId="77777777" w:rsidR="00406905" w:rsidRPr="00406905" w:rsidRDefault="00406905" w:rsidP="00406905">
      <w:pPr>
        <w:bidi/>
        <w:jc w:val="both"/>
        <w:rPr>
          <w:rFonts w:cs="David" w:hint="cs"/>
          <w:rtl/>
        </w:rPr>
      </w:pPr>
    </w:p>
    <w:p w14:paraId="77765C67"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2C3D46E" w14:textId="77777777" w:rsidR="00406905" w:rsidRPr="00406905" w:rsidRDefault="00406905" w:rsidP="00406905">
      <w:pPr>
        <w:bidi/>
        <w:jc w:val="both"/>
        <w:rPr>
          <w:rFonts w:cs="David" w:hint="cs"/>
          <w:rtl/>
        </w:rPr>
      </w:pPr>
    </w:p>
    <w:p w14:paraId="7DB940EC" w14:textId="77777777" w:rsidR="00406905" w:rsidRPr="00406905" w:rsidRDefault="00406905" w:rsidP="00406905">
      <w:pPr>
        <w:bidi/>
        <w:jc w:val="both"/>
        <w:rPr>
          <w:rFonts w:cs="David" w:hint="cs"/>
          <w:rtl/>
        </w:rPr>
      </w:pPr>
      <w:r w:rsidRPr="00406905">
        <w:rPr>
          <w:rFonts w:cs="David" w:hint="cs"/>
          <w:rtl/>
        </w:rPr>
        <w:tab/>
        <w:t xml:space="preserve">על פי שיחה שהייתה לי אתמול עם מנכ"ל משרד ראש הממשלה יהדות רומניה כן כלולה פה - - - </w:t>
      </w:r>
    </w:p>
    <w:p w14:paraId="46FC8A15" w14:textId="77777777" w:rsidR="00406905" w:rsidRPr="00406905" w:rsidRDefault="00406905" w:rsidP="00406905">
      <w:pPr>
        <w:bidi/>
        <w:jc w:val="both"/>
        <w:rPr>
          <w:rFonts w:cs="David" w:hint="cs"/>
          <w:rtl/>
        </w:rPr>
      </w:pPr>
    </w:p>
    <w:p w14:paraId="614A1447"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71F8E106" w14:textId="77777777" w:rsidR="00406905" w:rsidRPr="00406905" w:rsidRDefault="00406905" w:rsidP="00406905">
      <w:pPr>
        <w:bidi/>
        <w:jc w:val="both"/>
        <w:rPr>
          <w:rFonts w:cs="David" w:hint="cs"/>
          <w:i/>
          <w:iCs/>
          <w:rtl/>
        </w:rPr>
      </w:pPr>
    </w:p>
    <w:p w14:paraId="73DD9F55" w14:textId="77777777" w:rsidR="00406905" w:rsidRPr="00406905" w:rsidRDefault="00406905" w:rsidP="00406905">
      <w:pPr>
        <w:bidi/>
        <w:jc w:val="both"/>
        <w:rPr>
          <w:rFonts w:cs="David" w:hint="cs"/>
          <w:rtl/>
        </w:rPr>
      </w:pPr>
      <w:r w:rsidRPr="00406905">
        <w:rPr>
          <w:rFonts w:cs="David" w:hint="cs"/>
          <w:i/>
          <w:iCs/>
          <w:rtl/>
        </w:rPr>
        <w:tab/>
        <w:t xml:space="preserve"> </w:t>
      </w:r>
      <w:r w:rsidRPr="00406905">
        <w:rPr>
          <w:rFonts w:cs="David" w:hint="cs"/>
          <w:rtl/>
        </w:rPr>
        <w:t xml:space="preserve">לא. </w:t>
      </w:r>
    </w:p>
    <w:p w14:paraId="18367F56" w14:textId="77777777" w:rsidR="00406905" w:rsidRPr="00406905" w:rsidRDefault="00406905" w:rsidP="00406905">
      <w:pPr>
        <w:bidi/>
        <w:jc w:val="both"/>
        <w:rPr>
          <w:rFonts w:cs="David" w:hint="cs"/>
          <w:rtl/>
        </w:rPr>
      </w:pPr>
    </w:p>
    <w:p w14:paraId="7DBFB8AA" w14:textId="77777777" w:rsidR="00406905" w:rsidRPr="00406905" w:rsidRDefault="00406905" w:rsidP="00406905">
      <w:pPr>
        <w:bidi/>
        <w:jc w:val="both"/>
        <w:rPr>
          <w:rFonts w:cs="David" w:hint="cs"/>
          <w:u w:val="single"/>
          <w:rtl/>
        </w:rPr>
      </w:pPr>
    </w:p>
    <w:p w14:paraId="3F1C5B54" w14:textId="77777777" w:rsidR="00406905" w:rsidRPr="00406905" w:rsidRDefault="00406905" w:rsidP="00406905">
      <w:pPr>
        <w:bidi/>
        <w:jc w:val="both"/>
        <w:rPr>
          <w:rFonts w:cs="David" w:hint="cs"/>
          <w:u w:val="single"/>
          <w:rtl/>
        </w:rPr>
      </w:pPr>
    </w:p>
    <w:p w14:paraId="3DE86BE0"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87F395C" w14:textId="77777777" w:rsidR="00406905" w:rsidRPr="00406905" w:rsidRDefault="00406905" w:rsidP="00406905">
      <w:pPr>
        <w:bidi/>
        <w:jc w:val="both"/>
        <w:rPr>
          <w:rFonts w:cs="David" w:hint="cs"/>
          <w:rtl/>
        </w:rPr>
      </w:pPr>
    </w:p>
    <w:p w14:paraId="63C82EC0" w14:textId="77777777" w:rsidR="00406905" w:rsidRPr="00406905" w:rsidRDefault="00406905" w:rsidP="00406905">
      <w:pPr>
        <w:bidi/>
        <w:jc w:val="both"/>
        <w:rPr>
          <w:rFonts w:cs="David" w:hint="cs"/>
          <w:rtl/>
        </w:rPr>
      </w:pPr>
      <w:r w:rsidRPr="00406905">
        <w:rPr>
          <w:rFonts w:cs="David" w:hint="cs"/>
          <w:rtl/>
        </w:rPr>
        <w:tab/>
        <w:t xml:space="preserve"> כולל כל הנושא. </w:t>
      </w:r>
    </w:p>
    <w:p w14:paraId="11B65BA9" w14:textId="77777777" w:rsidR="00406905" w:rsidRPr="00406905" w:rsidRDefault="00406905" w:rsidP="00406905">
      <w:pPr>
        <w:bidi/>
        <w:jc w:val="both"/>
        <w:rPr>
          <w:rFonts w:cs="David" w:hint="cs"/>
          <w:rtl/>
        </w:rPr>
      </w:pPr>
    </w:p>
    <w:p w14:paraId="1BE7290E"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0E1EBC94" w14:textId="77777777" w:rsidR="00406905" w:rsidRPr="00406905" w:rsidRDefault="00406905" w:rsidP="00406905">
      <w:pPr>
        <w:bidi/>
        <w:jc w:val="both"/>
        <w:rPr>
          <w:rFonts w:cs="David" w:hint="cs"/>
          <w:i/>
          <w:iCs/>
          <w:rtl/>
        </w:rPr>
      </w:pPr>
    </w:p>
    <w:p w14:paraId="4C353FF9" w14:textId="77777777" w:rsidR="00406905" w:rsidRPr="00406905" w:rsidRDefault="00406905" w:rsidP="00406905">
      <w:pPr>
        <w:bidi/>
        <w:jc w:val="both"/>
        <w:rPr>
          <w:rFonts w:cs="David" w:hint="cs"/>
          <w:rtl/>
        </w:rPr>
      </w:pPr>
      <w:r w:rsidRPr="00406905">
        <w:rPr>
          <w:rFonts w:cs="David" w:hint="cs"/>
          <w:i/>
          <w:iCs/>
          <w:rtl/>
        </w:rPr>
        <w:tab/>
        <w:t xml:space="preserve"> </w:t>
      </w:r>
      <w:r w:rsidRPr="00406905">
        <w:rPr>
          <w:rFonts w:cs="David" w:hint="cs"/>
          <w:rtl/>
        </w:rPr>
        <w:t xml:space="preserve">לא. </w:t>
      </w:r>
    </w:p>
    <w:p w14:paraId="31E414DD" w14:textId="77777777" w:rsidR="00406905" w:rsidRPr="00406905" w:rsidRDefault="00406905" w:rsidP="00406905">
      <w:pPr>
        <w:bidi/>
        <w:jc w:val="both"/>
        <w:rPr>
          <w:rFonts w:cs="David" w:hint="cs"/>
          <w:rtl/>
        </w:rPr>
      </w:pPr>
    </w:p>
    <w:p w14:paraId="16014139"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92FE081" w14:textId="77777777" w:rsidR="00406905" w:rsidRPr="00406905" w:rsidRDefault="00406905" w:rsidP="00406905">
      <w:pPr>
        <w:bidi/>
        <w:jc w:val="both"/>
        <w:rPr>
          <w:rFonts w:cs="David" w:hint="cs"/>
          <w:rtl/>
        </w:rPr>
      </w:pPr>
    </w:p>
    <w:p w14:paraId="4CC48290" w14:textId="77777777" w:rsidR="00406905" w:rsidRPr="00406905" w:rsidRDefault="00406905" w:rsidP="00406905">
      <w:pPr>
        <w:bidi/>
        <w:jc w:val="both"/>
        <w:rPr>
          <w:rFonts w:cs="David" w:hint="cs"/>
          <w:rtl/>
        </w:rPr>
      </w:pPr>
      <w:r w:rsidRPr="00406905">
        <w:rPr>
          <w:rFonts w:cs="David" w:hint="cs"/>
          <w:rtl/>
        </w:rPr>
        <w:tab/>
        <w:t xml:space="preserve"> אני אומר לך מה שאמר לי אתמול בלילה מנכ"ל משרד ראש הממשלה. העלית את מה שהעליתי מפני ששעתיים לפני כן ישבתי עם רפי איתן ורפי איתן אמר לי שיש בעיה לטוניסאים, הם לא נותנים פיתרון והם יעברו אולי לוועדת חריגים. אז אני שואל, הטוניסאים הם אנשים מאוד חריגים אבל למה כל הזמן </w:t>
      </w:r>
      <w:proofErr w:type="spellStart"/>
      <w:r w:rsidRPr="00406905">
        <w:rPr>
          <w:rFonts w:cs="David" w:hint="cs"/>
          <w:rtl/>
        </w:rPr>
        <w:t>להחריג</w:t>
      </w:r>
      <w:proofErr w:type="spellEnd"/>
      <w:r w:rsidRPr="00406905">
        <w:rPr>
          <w:rFonts w:cs="David" w:hint="cs"/>
          <w:rtl/>
        </w:rPr>
        <w:t xml:space="preserve"> אותם? </w:t>
      </w:r>
    </w:p>
    <w:p w14:paraId="29D1B604" w14:textId="77777777" w:rsidR="00406905" w:rsidRPr="00406905" w:rsidRDefault="00406905" w:rsidP="00406905">
      <w:pPr>
        <w:bidi/>
        <w:jc w:val="both"/>
        <w:rPr>
          <w:rFonts w:cs="David" w:hint="cs"/>
          <w:rtl/>
        </w:rPr>
      </w:pPr>
    </w:p>
    <w:p w14:paraId="6D4079E9" w14:textId="77777777" w:rsidR="00406905" w:rsidRPr="00406905" w:rsidRDefault="00406905" w:rsidP="00406905">
      <w:pPr>
        <w:bidi/>
        <w:jc w:val="both"/>
        <w:rPr>
          <w:rFonts w:cs="David" w:hint="cs"/>
          <w:rtl/>
        </w:rPr>
      </w:pPr>
      <w:r w:rsidRPr="00406905">
        <w:rPr>
          <w:rFonts w:cs="David" w:hint="cs"/>
          <w:u w:val="single"/>
          <w:rtl/>
        </w:rPr>
        <w:t>משה בר-סימן טוב:</w:t>
      </w:r>
    </w:p>
    <w:p w14:paraId="5D91E444" w14:textId="77777777" w:rsidR="00406905" w:rsidRPr="00406905" w:rsidRDefault="00406905" w:rsidP="00406905">
      <w:pPr>
        <w:bidi/>
        <w:jc w:val="both"/>
        <w:rPr>
          <w:rFonts w:cs="David" w:hint="cs"/>
          <w:rtl/>
        </w:rPr>
      </w:pPr>
    </w:p>
    <w:p w14:paraId="40EEF206" w14:textId="77777777" w:rsidR="00406905" w:rsidRPr="00406905" w:rsidRDefault="00406905" w:rsidP="00406905">
      <w:pPr>
        <w:bidi/>
        <w:jc w:val="both"/>
        <w:rPr>
          <w:rFonts w:cs="David" w:hint="cs"/>
          <w:rtl/>
        </w:rPr>
      </w:pPr>
      <w:r w:rsidRPr="00406905">
        <w:rPr>
          <w:rFonts w:cs="David" w:hint="cs"/>
          <w:rtl/>
        </w:rPr>
        <w:tab/>
        <w:t xml:space="preserve">משום מה קיבלתי את התחושה שבסוף דברי הייתי ברור, אז אומר אותם שוב בצורה הכי ברורה: כל יוצאי המחנות והגטאות באשר הם, בין אם הם מרומניה ובין אם הם מלוב ובין אם הם מטוניס כלולים בהגדרה - - -  </w:t>
      </w:r>
    </w:p>
    <w:p w14:paraId="29C7AA8B" w14:textId="77777777" w:rsidR="00406905" w:rsidRPr="00406905" w:rsidRDefault="00406905" w:rsidP="00406905">
      <w:pPr>
        <w:bidi/>
        <w:jc w:val="both"/>
        <w:rPr>
          <w:rFonts w:cs="David" w:hint="cs"/>
          <w:rtl/>
        </w:rPr>
      </w:pPr>
    </w:p>
    <w:p w14:paraId="6BE67295"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02C6A10A" w14:textId="77777777" w:rsidR="00406905" w:rsidRPr="00406905" w:rsidRDefault="00406905" w:rsidP="00406905">
      <w:pPr>
        <w:bidi/>
        <w:jc w:val="both"/>
        <w:rPr>
          <w:rFonts w:cs="David" w:hint="cs"/>
          <w:i/>
          <w:iCs/>
          <w:rtl/>
        </w:rPr>
      </w:pPr>
    </w:p>
    <w:p w14:paraId="191CA71F" w14:textId="77777777" w:rsidR="00406905" w:rsidRPr="00406905" w:rsidRDefault="00406905" w:rsidP="00406905">
      <w:pPr>
        <w:bidi/>
        <w:jc w:val="both"/>
        <w:rPr>
          <w:rFonts w:cs="David" w:hint="cs"/>
          <w:rtl/>
        </w:rPr>
      </w:pPr>
      <w:r w:rsidRPr="00406905">
        <w:rPr>
          <w:rFonts w:cs="David" w:hint="cs"/>
          <w:i/>
          <w:iCs/>
          <w:rtl/>
        </w:rPr>
        <w:tab/>
        <w:t xml:space="preserve"> </w:t>
      </w:r>
      <w:r w:rsidRPr="00406905">
        <w:rPr>
          <w:rFonts w:cs="David" w:hint="cs"/>
          <w:rtl/>
        </w:rPr>
        <w:t xml:space="preserve">אנחנו מדברים על אנשים שלא היו במחנות, שברחו מרכבות. </w:t>
      </w:r>
    </w:p>
    <w:p w14:paraId="7B44035D" w14:textId="77777777" w:rsidR="00406905" w:rsidRPr="00406905" w:rsidRDefault="00406905" w:rsidP="00406905">
      <w:pPr>
        <w:bidi/>
        <w:jc w:val="both"/>
        <w:rPr>
          <w:rFonts w:cs="David" w:hint="cs"/>
          <w:u w:val="single"/>
          <w:rtl/>
        </w:rPr>
      </w:pPr>
    </w:p>
    <w:p w14:paraId="7B41F2FA" w14:textId="77777777" w:rsidR="00406905" w:rsidRPr="00406905" w:rsidRDefault="00406905" w:rsidP="00406905">
      <w:pPr>
        <w:bidi/>
        <w:jc w:val="both"/>
        <w:rPr>
          <w:rFonts w:cs="David" w:hint="cs"/>
          <w:rtl/>
        </w:rPr>
      </w:pPr>
      <w:r w:rsidRPr="00406905">
        <w:rPr>
          <w:rFonts w:cs="David" w:hint="cs"/>
          <w:u w:val="single"/>
          <w:rtl/>
        </w:rPr>
        <w:t>משה בר-סימן טוב:</w:t>
      </w:r>
    </w:p>
    <w:p w14:paraId="2C136C1D" w14:textId="77777777" w:rsidR="00406905" w:rsidRPr="00406905" w:rsidRDefault="00406905" w:rsidP="00406905">
      <w:pPr>
        <w:bidi/>
        <w:jc w:val="both"/>
        <w:rPr>
          <w:rFonts w:cs="David" w:hint="cs"/>
          <w:rtl/>
        </w:rPr>
      </w:pPr>
    </w:p>
    <w:p w14:paraId="002761CA" w14:textId="77777777" w:rsidR="00406905" w:rsidRPr="00406905" w:rsidRDefault="00406905" w:rsidP="00406905">
      <w:pPr>
        <w:bidi/>
        <w:jc w:val="both"/>
        <w:rPr>
          <w:rFonts w:cs="David" w:hint="cs"/>
          <w:rtl/>
        </w:rPr>
      </w:pPr>
      <w:r w:rsidRPr="00406905">
        <w:rPr>
          <w:rFonts w:cs="David" w:hint="cs"/>
          <w:rtl/>
        </w:rPr>
        <w:tab/>
        <w:t xml:space="preserve">כל יוצאי מחנות וגטאות, לרבות מחנות שהיו בהם עבודות פרך </w:t>
      </w:r>
      <w:r w:rsidRPr="00406905">
        <w:rPr>
          <w:rFonts w:cs="David"/>
          <w:rtl/>
        </w:rPr>
        <w:t>–</w:t>
      </w:r>
      <w:r w:rsidRPr="00406905">
        <w:rPr>
          <w:rFonts w:cs="David" w:hint="cs"/>
          <w:rtl/>
        </w:rPr>
        <w:t xml:space="preserve"> כלולים בהצעת החוק - - - </w:t>
      </w:r>
    </w:p>
    <w:p w14:paraId="01DF4047" w14:textId="77777777" w:rsidR="00406905" w:rsidRPr="00406905" w:rsidRDefault="00406905" w:rsidP="00406905">
      <w:pPr>
        <w:bidi/>
        <w:jc w:val="both"/>
        <w:rPr>
          <w:rFonts w:cs="David" w:hint="cs"/>
          <w:u w:val="single"/>
          <w:rtl/>
        </w:rPr>
      </w:pPr>
    </w:p>
    <w:p w14:paraId="6CB1989E" w14:textId="77777777" w:rsidR="00406905" w:rsidRPr="00406905" w:rsidRDefault="00406905" w:rsidP="00406905">
      <w:pPr>
        <w:bidi/>
        <w:jc w:val="both"/>
        <w:rPr>
          <w:rFonts w:cs="David" w:hint="cs"/>
          <w:rtl/>
        </w:rPr>
      </w:pPr>
      <w:r w:rsidRPr="00406905">
        <w:rPr>
          <w:rFonts w:cs="David" w:hint="cs"/>
          <w:u w:val="single"/>
          <w:rtl/>
        </w:rPr>
        <w:t>משה כחלון:</w:t>
      </w:r>
    </w:p>
    <w:p w14:paraId="7438CFC8" w14:textId="77777777" w:rsidR="00406905" w:rsidRPr="00406905" w:rsidRDefault="00406905" w:rsidP="00406905">
      <w:pPr>
        <w:bidi/>
        <w:jc w:val="both"/>
        <w:rPr>
          <w:rFonts w:cs="David" w:hint="cs"/>
          <w:rtl/>
        </w:rPr>
      </w:pPr>
    </w:p>
    <w:p w14:paraId="42882950" w14:textId="77777777" w:rsidR="00406905" w:rsidRPr="00406905" w:rsidRDefault="00406905" w:rsidP="00406905">
      <w:pPr>
        <w:bidi/>
        <w:jc w:val="both"/>
        <w:rPr>
          <w:rFonts w:cs="David" w:hint="cs"/>
          <w:rtl/>
        </w:rPr>
      </w:pPr>
      <w:r w:rsidRPr="00406905">
        <w:rPr>
          <w:rFonts w:cs="David" w:hint="cs"/>
          <w:rtl/>
        </w:rPr>
        <w:tab/>
        <w:t xml:space="preserve"> התשובה שלך היא מצוינת אבל זאת לא השאלה. </w:t>
      </w:r>
    </w:p>
    <w:p w14:paraId="7CA5AD10" w14:textId="77777777" w:rsidR="00406905" w:rsidRPr="00406905" w:rsidRDefault="00406905" w:rsidP="00406905">
      <w:pPr>
        <w:bidi/>
        <w:jc w:val="both"/>
        <w:rPr>
          <w:rFonts w:cs="David" w:hint="cs"/>
          <w:rtl/>
        </w:rPr>
      </w:pPr>
    </w:p>
    <w:p w14:paraId="7AED3831" w14:textId="77777777" w:rsidR="00406905" w:rsidRPr="00406905" w:rsidRDefault="00406905" w:rsidP="00406905">
      <w:pPr>
        <w:bidi/>
        <w:jc w:val="both"/>
        <w:rPr>
          <w:rFonts w:cs="David" w:hint="cs"/>
          <w:rtl/>
        </w:rPr>
      </w:pPr>
      <w:r w:rsidRPr="00406905">
        <w:rPr>
          <w:rFonts w:cs="David" w:hint="cs"/>
          <w:u w:val="single"/>
          <w:rtl/>
        </w:rPr>
        <w:t>משה בר-סימן טוב:</w:t>
      </w:r>
    </w:p>
    <w:p w14:paraId="7991B9E4" w14:textId="77777777" w:rsidR="00406905" w:rsidRPr="00406905" w:rsidRDefault="00406905" w:rsidP="00406905">
      <w:pPr>
        <w:bidi/>
        <w:jc w:val="both"/>
        <w:rPr>
          <w:rFonts w:cs="David" w:hint="cs"/>
          <w:rtl/>
        </w:rPr>
      </w:pPr>
    </w:p>
    <w:p w14:paraId="66955709" w14:textId="77777777" w:rsidR="00406905" w:rsidRPr="00406905" w:rsidRDefault="00406905" w:rsidP="00406905">
      <w:pPr>
        <w:bidi/>
        <w:jc w:val="both"/>
        <w:rPr>
          <w:rFonts w:cs="David" w:hint="cs"/>
          <w:rtl/>
        </w:rPr>
      </w:pPr>
      <w:r w:rsidRPr="00406905">
        <w:rPr>
          <w:rFonts w:cs="David" w:hint="cs"/>
          <w:rtl/>
        </w:rPr>
        <w:tab/>
        <w:t xml:space="preserve"> זאת כן השאלה. </w:t>
      </w:r>
    </w:p>
    <w:p w14:paraId="0A38F42D" w14:textId="77777777" w:rsidR="00406905" w:rsidRPr="00406905" w:rsidRDefault="00406905" w:rsidP="00406905">
      <w:pPr>
        <w:bidi/>
        <w:jc w:val="both"/>
        <w:rPr>
          <w:rFonts w:cs="David" w:hint="cs"/>
          <w:rtl/>
        </w:rPr>
      </w:pPr>
    </w:p>
    <w:p w14:paraId="45FC1825" w14:textId="77777777" w:rsidR="00406905" w:rsidRPr="00406905" w:rsidRDefault="00406905" w:rsidP="00406905">
      <w:pPr>
        <w:bidi/>
        <w:jc w:val="both"/>
        <w:rPr>
          <w:rFonts w:cs="David" w:hint="cs"/>
          <w:rtl/>
        </w:rPr>
      </w:pPr>
      <w:r w:rsidRPr="00406905">
        <w:rPr>
          <w:rFonts w:cs="David" w:hint="cs"/>
          <w:u w:val="single"/>
          <w:rtl/>
        </w:rPr>
        <w:t>משה כחלון:</w:t>
      </w:r>
    </w:p>
    <w:p w14:paraId="73372D50" w14:textId="77777777" w:rsidR="00406905" w:rsidRPr="00406905" w:rsidRDefault="00406905" w:rsidP="00406905">
      <w:pPr>
        <w:bidi/>
        <w:jc w:val="both"/>
        <w:rPr>
          <w:rFonts w:cs="David" w:hint="cs"/>
          <w:rtl/>
        </w:rPr>
      </w:pPr>
    </w:p>
    <w:p w14:paraId="26D24927" w14:textId="77777777" w:rsidR="00406905" w:rsidRPr="00406905" w:rsidRDefault="00406905" w:rsidP="00406905">
      <w:pPr>
        <w:bidi/>
        <w:jc w:val="both"/>
        <w:rPr>
          <w:rFonts w:cs="David" w:hint="cs"/>
          <w:rtl/>
        </w:rPr>
      </w:pPr>
      <w:r w:rsidRPr="00406905">
        <w:rPr>
          <w:rFonts w:cs="David" w:hint="cs"/>
          <w:rtl/>
        </w:rPr>
        <w:tab/>
        <w:t xml:space="preserve"> זאת לא השאלה. </w:t>
      </w:r>
    </w:p>
    <w:p w14:paraId="6C4D3701" w14:textId="77777777" w:rsidR="00406905" w:rsidRPr="00406905" w:rsidRDefault="00406905" w:rsidP="00406905">
      <w:pPr>
        <w:bidi/>
        <w:jc w:val="both"/>
        <w:rPr>
          <w:rFonts w:cs="David" w:hint="cs"/>
          <w:rtl/>
        </w:rPr>
      </w:pPr>
    </w:p>
    <w:p w14:paraId="69441965" w14:textId="77777777" w:rsidR="00406905" w:rsidRPr="00406905" w:rsidRDefault="00406905" w:rsidP="00406905">
      <w:pPr>
        <w:bidi/>
        <w:jc w:val="both"/>
        <w:rPr>
          <w:rFonts w:cs="David" w:hint="cs"/>
          <w:rtl/>
        </w:rPr>
      </w:pPr>
      <w:r w:rsidRPr="00406905">
        <w:rPr>
          <w:rFonts w:cs="David" w:hint="cs"/>
          <w:u w:val="single"/>
          <w:rtl/>
        </w:rPr>
        <w:t>משה בר-סימן טוב:</w:t>
      </w:r>
    </w:p>
    <w:p w14:paraId="748F3797" w14:textId="77777777" w:rsidR="00406905" w:rsidRPr="00406905" w:rsidRDefault="00406905" w:rsidP="00406905">
      <w:pPr>
        <w:bidi/>
        <w:jc w:val="both"/>
        <w:rPr>
          <w:rFonts w:cs="David" w:hint="cs"/>
          <w:rtl/>
        </w:rPr>
      </w:pPr>
    </w:p>
    <w:p w14:paraId="35549E62" w14:textId="77777777" w:rsidR="00406905" w:rsidRPr="00406905" w:rsidRDefault="00406905" w:rsidP="00406905">
      <w:pPr>
        <w:bidi/>
        <w:jc w:val="both"/>
        <w:rPr>
          <w:rFonts w:cs="David" w:hint="cs"/>
          <w:rtl/>
        </w:rPr>
      </w:pPr>
      <w:r w:rsidRPr="00406905">
        <w:rPr>
          <w:rFonts w:cs="David" w:hint="cs"/>
          <w:rtl/>
        </w:rPr>
        <w:tab/>
        <w:t xml:space="preserve"> הסיבה שיהדות לוב וטוניס חשה מקופחת היא שהמחנות שהיו בלוב וטוניס הוכרו מאוחר מדי לצורך קבלת תגמולים חד פעמיים ולצורך קבלת תגמולים מקרן  - - - </w:t>
      </w:r>
    </w:p>
    <w:p w14:paraId="0A4CD944" w14:textId="77777777" w:rsidR="00406905" w:rsidRPr="00406905" w:rsidRDefault="00406905" w:rsidP="00406905">
      <w:pPr>
        <w:bidi/>
        <w:jc w:val="both"/>
        <w:rPr>
          <w:rFonts w:cs="David" w:hint="cs"/>
          <w:rtl/>
        </w:rPr>
      </w:pPr>
    </w:p>
    <w:p w14:paraId="4137BA01"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1E789F7" w14:textId="77777777" w:rsidR="00406905" w:rsidRPr="00406905" w:rsidRDefault="00406905" w:rsidP="00406905">
      <w:pPr>
        <w:bidi/>
        <w:jc w:val="both"/>
        <w:rPr>
          <w:rFonts w:cs="David" w:hint="cs"/>
          <w:rtl/>
        </w:rPr>
      </w:pPr>
    </w:p>
    <w:p w14:paraId="7AA474C9" w14:textId="77777777" w:rsidR="00406905" w:rsidRPr="00406905" w:rsidRDefault="00406905" w:rsidP="00406905">
      <w:pPr>
        <w:bidi/>
        <w:jc w:val="both"/>
        <w:rPr>
          <w:rFonts w:cs="David" w:hint="cs"/>
          <w:rtl/>
        </w:rPr>
      </w:pPr>
      <w:r w:rsidRPr="00406905">
        <w:rPr>
          <w:rFonts w:cs="David" w:hint="cs"/>
          <w:rtl/>
        </w:rPr>
        <w:tab/>
        <w:t xml:space="preserve"> אני לא מבין - - - </w:t>
      </w:r>
    </w:p>
    <w:p w14:paraId="12213BBB" w14:textId="77777777" w:rsidR="00406905" w:rsidRPr="00406905" w:rsidRDefault="00406905" w:rsidP="00406905">
      <w:pPr>
        <w:bidi/>
        <w:jc w:val="both"/>
        <w:rPr>
          <w:rFonts w:cs="David" w:hint="cs"/>
          <w:rtl/>
        </w:rPr>
      </w:pPr>
    </w:p>
    <w:p w14:paraId="1FFD4063" w14:textId="77777777" w:rsidR="00406905" w:rsidRPr="00406905" w:rsidRDefault="00406905" w:rsidP="00406905">
      <w:pPr>
        <w:bidi/>
        <w:jc w:val="both"/>
        <w:rPr>
          <w:rFonts w:cs="David" w:hint="cs"/>
          <w:rtl/>
        </w:rPr>
      </w:pPr>
      <w:r w:rsidRPr="00406905">
        <w:rPr>
          <w:rFonts w:cs="David" w:hint="cs"/>
          <w:u w:val="single"/>
          <w:rtl/>
        </w:rPr>
        <w:t>משה בר-סימן טוב:</w:t>
      </w:r>
    </w:p>
    <w:p w14:paraId="519BEC6E" w14:textId="77777777" w:rsidR="00406905" w:rsidRPr="00406905" w:rsidRDefault="00406905" w:rsidP="00406905">
      <w:pPr>
        <w:bidi/>
        <w:jc w:val="both"/>
        <w:rPr>
          <w:rFonts w:cs="David" w:hint="cs"/>
          <w:rtl/>
        </w:rPr>
      </w:pPr>
    </w:p>
    <w:p w14:paraId="65CA2953" w14:textId="77777777" w:rsidR="00406905" w:rsidRPr="00406905" w:rsidRDefault="00406905" w:rsidP="00406905">
      <w:pPr>
        <w:bidi/>
        <w:ind w:firstLine="567"/>
        <w:jc w:val="both"/>
        <w:rPr>
          <w:rFonts w:cs="David" w:hint="cs"/>
          <w:rtl/>
        </w:rPr>
      </w:pPr>
      <w:r w:rsidRPr="00406905">
        <w:rPr>
          <w:rFonts w:cs="David" w:hint="cs"/>
          <w:rtl/>
        </w:rPr>
        <w:t xml:space="preserve">בגלל הגרמנים, אבל אנחנו דאגנו שבהצעת החוק שלנו הם יקבלו מענה ויקבלו גמלה. כל מי שהיה במחנות וגטאות בלוב, טוניס ורומניה, והייתה אוכלוסייה - - - </w:t>
      </w:r>
    </w:p>
    <w:p w14:paraId="17A04E8A" w14:textId="77777777" w:rsidR="00406905" w:rsidRDefault="00406905" w:rsidP="00406905">
      <w:pPr>
        <w:bidi/>
        <w:jc w:val="both"/>
        <w:rPr>
          <w:rFonts w:cs="David" w:hint="cs"/>
          <w:rtl/>
        </w:rPr>
      </w:pPr>
    </w:p>
    <w:p w14:paraId="7BF1C17F" w14:textId="77777777" w:rsidR="00406905" w:rsidRDefault="00406905" w:rsidP="00406905">
      <w:pPr>
        <w:bidi/>
        <w:jc w:val="both"/>
        <w:rPr>
          <w:rFonts w:cs="David" w:hint="cs"/>
          <w:rtl/>
        </w:rPr>
      </w:pPr>
    </w:p>
    <w:p w14:paraId="04991C47" w14:textId="77777777" w:rsidR="00406905" w:rsidRDefault="00406905" w:rsidP="00406905">
      <w:pPr>
        <w:bidi/>
        <w:jc w:val="both"/>
        <w:rPr>
          <w:rFonts w:cs="David" w:hint="cs"/>
          <w:rtl/>
        </w:rPr>
      </w:pPr>
    </w:p>
    <w:p w14:paraId="00DE7C14" w14:textId="77777777" w:rsidR="00406905" w:rsidRDefault="00406905" w:rsidP="00406905">
      <w:pPr>
        <w:bidi/>
        <w:jc w:val="both"/>
        <w:rPr>
          <w:rFonts w:cs="David" w:hint="cs"/>
          <w:rtl/>
        </w:rPr>
      </w:pPr>
    </w:p>
    <w:p w14:paraId="724ACC27" w14:textId="77777777" w:rsidR="00406905" w:rsidRPr="00406905" w:rsidRDefault="00406905" w:rsidP="00406905">
      <w:pPr>
        <w:bidi/>
        <w:jc w:val="both"/>
        <w:rPr>
          <w:rFonts w:cs="David" w:hint="cs"/>
          <w:rtl/>
        </w:rPr>
      </w:pPr>
    </w:p>
    <w:p w14:paraId="3A86D98C"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6254AC18" w14:textId="77777777" w:rsidR="00406905" w:rsidRPr="00406905" w:rsidRDefault="00406905" w:rsidP="00406905">
      <w:pPr>
        <w:bidi/>
        <w:jc w:val="both"/>
        <w:rPr>
          <w:rFonts w:cs="David" w:hint="cs"/>
          <w:rtl/>
        </w:rPr>
      </w:pPr>
    </w:p>
    <w:p w14:paraId="655B058F" w14:textId="77777777" w:rsidR="00406905" w:rsidRPr="00406905" w:rsidRDefault="00406905" w:rsidP="00406905">
      <w:pPr>
        <w:bidi/>
        <w:jc w:val="both"/>
        <w:rPr>
          <w:rFonts w:cs="David" w:hint="cs"/>
          <w:rtl/>
        </w:rPr>
      </w:pPr>
      <w:r w:rsidRPr="00406905">
        <w:rPr>
          <w:rFonts w:cs="David" w:hint="cs"/>
          <w:rtl/>
        </w:rPr>
        <w:tab/>
        <w:t xml:space="preserve"> ומי שהיה פליט וניצול שואה מטוניסיה?</w:t>
      </w:r>
    </w:p>
    <w:p w14:paraId="6FF12DEA" w14:textId="77777777" w:rsidR="00406905" w:rsidRPr="00406905" w:rsidRDefault="00406905" w:rsidP="00406905">
      <w:pPr>
        <w:bidi/>
        <w:jc w:val="both"/>
        <w:rPr>
          <w:rFonts w:cs="David" w:hint="cs"/>
          <w:rtl/>
        </w:rPr>
      </w:pPr>
      <w:r w:rsidRPr="00406905">
        <w:rPr>
          <w:rFonts w:cs="David" w:hint="cs"/>
          <w:u w:val="single"/>
          <w:rtl/>
        </w:rPr>
        <w:t>משה כחלון:</w:t>
      </w:r>
    </w:p>
    <w:p w14:paraId="127B6A96" w14:textId="77777777" w:rsidR="00406905" w:rsidRPr="00406905" w:rsidRDefault="00406905" w:rsidP="00406905">
      <w:pPr>
        <w:bidi/>
        <w:jc w:val="both"/>
        <w:rPr>
          <w:rFonts w:cs="David" w:hint="cs"/>
          <w:rtl/>
        </w:rPr>
      </w:pPr>
    </w:p>
    <w:p w14:paraId="23B4CAA5" w14:textId="77777777" w:rsidR="00406905" w:rsidRPr="00406905" w:rsidRDefault="00406905" w:rsidP="00406905">
      <w:pPr>
        <w:bidi/>
        <w:jc w:val="both"/>
        <w:rPr>
          <w:rFonts w:cs="David" w:hint="cs"/>
          <w:rtl/>
        </w:rPr>
      </w:pPr>
      <w:r w:rsidRPr="00406905">
        <w:rPr>
          <w:rFonts w:cs="David" w:hint="cs"/>
          <w:rtl/>
        </w:rPr>
        <w:tab/>
        <w:t xml:space="preserve"> אנשים שברחו מההרים. </w:t>
      </w:r>
    </w:p>
    <w:p w14:paraId="69CEE0B9" w14:textId="77777777" w:rsidR="00406905" w:rsidRPr="00406905" w:rsidRDefault="00406905" w:rsidP="00406905">
      <w:pPr>
        <w:bidi/>
        <w:jc w:val="both"/>
        <w:rPr>
          <w:rFonts w:cs="David" w:hint="cs"/>
          <w:rtl/>
        </w:rPr>
      </w:pPr>
    </w:p>
    <w:p w14:paraId="40900FAB" w14:textId="77777777" w:rsidR="00406905" w:rsidRPr="00406905" w:rsidRDefault="00406905" w:rsidP="00406905">
      <w:pPr>
        <w:bidi/>
        <w:jc w:val="both"/>
        <w:rPr>
          <w:rFonts w:cs="David" w:hint="cs"/>
          <w:rtl/>
        </w:rPr>
      </w:pPr>
      <w:r w:rsidRPr="00406905">
        <w:rPr>
          <w:rFonts w:cs="David" w:hint="cs"/>
          <w:u w:val="single"/>
          <w:rtl/>
        </w:rPr>
        <w:t>משה בר-סימן טוב:</w:t>
      </w:r>
    </w:p>
    <w:p w14:paraId="71B5F3A0" w14:textId="77777777" w:rsidR="00406905" w:rsidRPr="00406905" w:rsidRDefault="00406905" w:rsidP="00406905">
      <w:pPr>
        <w:bidi/>
        <w:jc w:val="both"/>
        <w:rPr>
          <w:rFonts w:cs="David" w:hint="cs"/>
          <w:rtl/>
        </w:rPr>
      </w:pPr>
    </w:p>
    <w:p w14:paraId="6C503F87" w14:textId="77777777" w:rsidR="00406905" w:rsidRPr="00406905" w:rsidRDefault="00406905" w:rsidP="00406905">
      <w:pPr>
        <w:bidi/>
        <w:jc w:val="both"/>
        <w:rPr>
          <w:rFonts w:cs="David" w:hint="cs"/>
          <w:rtl/>
        </w:rPr>
      </w:pPr>
      <w:r w:rsidRPr="00406905">
        <w:rPr>
          <w:rFonts w:cs="David" w:hint="cs"/>
          <w:rtl/>
        </w:rPr>
        <w:tab/>
        <w:t xml:space="preserve">אנשים שברחו ולא היו תחת הכיבוש הנאצי באופן ישיר מקבלים מענה באמצעות מה שאנחנו קוראים המענה למעגל השני. </w:t>
      </w:r>
    </w:p>
    <w:p w14:paraId="5DA2085D" w14:textId="77777777" w:rsidR="00406905" w:rsidRPr="00406905" w:rsidRDefault="00406905" w:rsidP="00406905">
      <w:pPr>
        <w:bidi/>
        <w:jc w:val="both"/>
        <w:rPr>
          <w:rFonts w:cs="David" w:hint="cs"/>
          <w:rtl/>
        </w:rPr>
      </w:pPr>
    </w:p>
    <w:p w14:paraId="2C27CE66"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E25E724" w14:textId="77777777" w:rsidR="00406905" w:rsidRPr="00406905" w:rsidRDefault="00406905" w:rsidP="00406905">
      <w:pPr>
        <w:bidi/>
        <w:jc w:val="both"/>
        <w:rPr>
          <w:rFonts w:cs="David" w:hint="cs"/>
          <w:rtl/>
        </w:rPr>
      </w:pPr>
    </w:p>
    <w:p w14:paraId="5F20F983" w14:textId="77777777" w:rsidR="00406905" w:rsidRPr="00406905" w:rsidRDefault="00406905" w:rsidP="00406905">
      <w:pPr>
        <w:bidi/>
        <w:jc w:val="both"/>
        <w:rPr>
          <w:rFonts w:cs="David" w:hint="cs"/>
          <w:rtl/>
        </w:rPr>
      </w:pPr>
      <w:r w:rsidRPr="00406905">
        <w:rPr>
          <w:rFonts w:cs="David" w:hint="cs"/>
          <w:rtl/>
        </w:rPr>
        <w:tab/>
        <w:t xml:space="preserve"> אישה שנאנסה בטוניסיה על ידי הנאצים תקבל?</w:t>
      </w:r>
    </w:p>
    <w:p w14:paraId="0F110197" w14:textId="77777777" w:rsidR="00406905" w:rsidRPr="00406905" w:rsidRDefault="00406905" w:rsidP="00406905">
      <w:pPr>
        <w:bidi/>
        <w:jc w:val="both"/>
        <w:rPr>
          <w:rFonts w:cs="David" w:hint="cs"/>
          <w:rtl/>
        </w:rPr>
      </w:pPr>
    </w:p>
    <w:p w14:paraId="1A76C005" w14:textId="77777777" w:rsidR="00406905" w:rsidRPr="00406905" w:rsidRDefault="00406905" w:rsidP="00406905">
      <w:pPr>
        <w:bidi/>
        <w:jc w:val="both"/>
        <w:rPr>
          <w:rFonts w:cs="David" w:hint="cs"/>
          <w:rtl/>
        </w:rPr>
      </w:pPr>
      <w:r w:rsidRPr="00406905">
        <w:rPr>
          <w:rFonts w:cs="David" w:hint="cs"/>
          <w:u w:val="single"/>
          <w:rtl/>
        </w:rPr>
        <w:t>משה בר-סימן טוב:</w:t>
      </w:r>
    </w:p>
    <w:p w14:paraId="58B14234" w14:textId="77777777" w:rsidR="00406905" w:rsidRPr="00406905" w:rsidRDefault="00406905" w:rsidP="00406905">
      <w:pPr>
        <w:bidi/>
        <w:jc w:val="both"/>
        <w:rPr>
          <w:rFonts w:cs="David" w:hint="cs"/>
          <w:rtl/>
        </w:rPr>
      </w:pPr>
    </w:p>
    <w:p w14:paraId="23459C2F" w14:textId="77777777" w:rsidR="00406905" w:rsidRPr="00406905" w:rsidRDefault="00406905" w:rsidP="00406905">
      <w:pPr>
        <w:bidi/>
        <w:jc w:val="both"/>
        <w:rPr>
          <w:rFonts w:cs="David" w:hint="cs"/>
          <w:rtl/>
        </w:rPr>
      </w:pPr>
      <w:r w:rsidRPr="00406905">
        <w:rPr>
          <w:rFonts w:cs="David" w:hint="cs"/>
          <w:rtl/>
        </w:rPr>
        <w:tab/>
        <w:t xml:space="preserve"> אני לא יודע אם היא נאנסה בטוניסיה - - - </w:t>
      </w:r>
    </w:p>
    <w:p w14:paraId="40858201" w14:textId="77777777" w:rsidR="00406905" w:rsidRPr="00406905" w:rsidRDefault="00406905" w:rsidP="00406905">
      <w:pPr>
        <w:bidi/>
        <w:jc w:val="both"/>
        <w:rPr>
          <w:rFonts w:cs="David" w:hint="cs"/>
          <w:rtl/>
        </w:rPr>
      </w:pPr>
    </w:p>
    <w:p w14:paraId="5CD92C6A"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289C65D" w14:textId="77777777" w:rsidR="00406905" w:rsidRPr="00406905" w:rsidRDefault="00406905" w:rsidP="00406905">
      <w:pPr>
        <w:bidi/>
        <w:jc w:val="both"/>
        <w:rPr>
          <w:rFonts w:cs="David" w:hint="cs"/>
          <w:rtl/>
        </w:rPr>
      </w:pPr>
    </w:p>
    <w:p w14:paraId="4A8B87D2" w14:textId="77777777" w:rsidR="00406905" w:rsidRPr="00406905" w:rsidRDefault="00406905" w:rsidP="00406905">
      <w:pPr>
        <w:bidi/>
        <w:jc w:val="both"/>
        <w:rPr>
          <w:rFonts w:cs="David" w:hint="cs"/>
          <w:rtl/>
        </w:rPr>
      </w:pPr>
      <w:r w:rsidRPr="00406905">
        <w:rPr>
          <w:rFonts w:cs="David" w:hint="cs"/>
          <w:rtl/>
        </w:rPr>
        <w:tab/>
        <w:t xml:space="preserve"> מי יודע אם אדוני ממשרד האוצר לא יודע.</w:t>
      </w:r>
    </w:p>
    <w:p w14:paraId="65E6594E" w14:textId="77777777" w:rsidR="00406905" w:rsidRPr="00406905" w:rsidRDefault="00406905" w:rsidP="00406905">
      <w:pPr>
        <w:bidi/>
        <w:jc w:val="both"/>
        <w:rPr>
          <w:rFonts w:cs="David" w:hint="cs"/>
          <w:rtl/>
        </w:rPr>
      </w:pPr>
    </w:p>
    <w:p w14:paraId="50FCF341" w14:textId="77777777" w:rsidR="00406905" w:rsidRPr="00406905" w:rsidRDefault="00406905" w:rsidP="00406905">
      <w:pPr>
        <w:bidi/>
        <w:jc w:val="both"/>
        <w:rPr>
          <w:rFonts w:cs="David" w:hint="cs"/>
          <w:rtl/>
        </w:rPr>
      </w:pPr>
      <w:r w:rsidRPr="00406905">
        <w:rPr>
          <w:rFonts w:cs="David" w:hint="cs"/>
          <w:u w:val="single"/>
          <w:rtl/>
        </w:rPr>
        <w:t>משה בר-סימן טוב:</w:t>
      </w:r>
    </w:p>
    <w:p w14:paraId="130CF05D" w14:textId="77777777" w:rsidR="00406905" w:rsidRPr="00406905" w:rsidRDefault="00406905" w:rsidP="00406905">
      <w:pPr>
        <w:bidi/>
        <w:jc w:val="both"/>
        <w:rPr>
          <w:rFonts w:cs="David" w:hint="cs"/>
          <w:rtl/>
        </w:rPr>
      </w:pPr>
    </w:p>
    <w:p w14:paraId="726DDAE7" w14:textId="77777777" w:rsidR="00406905" w:rsidRPr="00406905" w:rsidRDefault="00406905" w:rsidP="00406905">
      <w:pPr>
        <w:bidi/>
        <w:jc w:val="both"/>
        <w:rPr>
          <w:rFonts w:cs="David" w:hint="cs"/>
          <w:rtl/>
        </w:rPr>
      </w:pPr>
      <w:r w:rsidRPr="00406905">
        <w:rPr>
          <w:rFonts w:cs="David" w:hint="cs"/>
          <w:rtl/>
        </w:rPr>
        <w:tab/>
        <w:t xml:space="preserve">יש הגדרות מאוד ברורות שמכסות את כל אוכלוסיית יוצאי טוניסיה ולוב. </w:t>
      </w:r>
    </w:p>
    <w:p w14:paraId="7B73B5D1" w14:textId="77777777" w:rsidR="00406905" w:rsidRPr="00406905" w:rsidRDefault="00406905" w:rsidP="00406905">
      <w:pPr>
        <w:bidi/>
        <w:jc w:val="both"/>
        <w:rPr>
          <w:rFonts w:cs="David" w:hint="cs"/>
          <w:rtl/>
        </w:rPr>
      </w:pPr>
    </w:p>
    <w:p w14:paraId="21131454"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73FFA8AA" w14:textId="77777777" w:rsidR="00406905" w:rsidRPr="00406905" w:rsidRDefault="00406905" w:rsidP="00406905">
      <w:pPr>
        <w:bidi/>
        <w:jc w:val="both"/>
        <w:rPr>
          <w:rFonts w:cs="David" w:hint="cs"/>
          <w:rtl/>
        </w:rPr>
      </w:pPr>
    </w:p>
    <w:p w14:paraId="31F66CE8" w14:textId="77777777" w:rsidR="00406905" w:rsidRPr="00406905" w:rsidRDefault="00406905" w:rsidP="00406905">
      <w:pPr>
        <w:bidi/>
        <w:jc w:val="both"/>
        <w:rPr>
          <w:rFonts w:cs="David" w:hint="cs"/>
          <w:rtl/>
        </w:rPr>
      </w:pPr>
      <w:r w:rsidRPr="00406905">
        <w:rPr>
          <w:rFonts w:cs="David" w:hint="cs"/>
          <w:rtl/>
        </w:rPr>
        <w:tab/>
        <w:t xml:space="preserve"> האם האישה הזאת מכוסה על ידי ההגדרות המאוד ברורות? אם זה מאוד ברור את תדע להגיד לי אם זה מכסה או לא. </w:t>
      </w:r>
    </w:p>
    <w:p w14:paraId="55BCD087" w14:textId="77777777" w:rsidR="00406905" w:rsidRPr="00406905" w:rsidRDefault="00406905" w:rsidP="00406905">
      <w:pPr>
        <w:bidi/>
        <w:jc w:val="both"/>
        <w:rPr>
          <w:rFonts w:cs="David" w:hint="cs"/>
          <w:rtl/>
        </w:rPr>
      </w:pPr>
    </w:p>
    <w:p w14:paraId="4798B97D"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910C035" w14:textId="77777777" w:rsidR="00406905" w:rsidRPr="00406905" w:rsidRDefault="00406905" w:rsidP="00406905">
      <w:pPr>
        <w:bidi/>
        <w:jc w:val="both"/>
        <w:rPr>
          <w:rFonts w:cs="David" w:hint="cs"/>
          <w:rtl/>
        </w:rPr>
      </w:pPr>
    </w:p>
    <w:p w14:paraId="22AA9C41" w14:textId="77777777" w:rsidR="00406905" w:rsidRPr="00406905" w:rsidRDefault="00406905" w:rsidP="00406905">
      <w:pPr>
        <w:bidi/>
        <w:jc w:val="both"/>
        <w:rPr>
          <w:rFonts w:cs="David" w:hint="cs"/>
          <w:rtl/>
        </w:rPr>
      </w:pPr>
      <w:r w:rsidRPr="00406905">
        <w:rPr>
          <w:rFonts w:cs="David" w:hint="cs"/>
          <w:rtl/>
        </w:rPr>
        <w:tab/>
        <w:t xml:space="preserve"> אם היא יוצאת מחנות, היא  ניצולת רדיפות הנאצים, היא נאנסה, שדדו ממנה את כל כספה וזהבה וכל מה שהיה לה - - - </w:t>
      </w:r>
    </w:p>
    <w:p w14:paraId="06392BC7" w14:textId="77777777" w:rsidR="00406905" w:rsidRPr="00406905" w:rsidRDefault="00406905" w:rsidP="00406905">
      <w:pPr>
        <w:bidi/>
        <w:jc w:val="both"/>
        <w:rPr>
          <w:rFonts w:cs="David" w:hint="cs"/>
          <w:rtl/>
        </w:rPr>
      </w:pPr>
    </w:p>
    <w:p w14:paraId="5A5133AE" w14:textId="77777777" w:rsidR="00406905" w:rsidRPr="00406905" w:rsidRDefault="00406905" w:rsidP="00406905">
      <w:pPr>
        <w:bidi/>
        <w:jc w:val="both"/>
        <w:rPr>
          <w:rFonts w:cs="David" w:hint="cs"/>
          <w:rtl/>
        </w:rPr>
      </w:pPr>
      <w:r w:rsidRPr="00406905">
        <w:rPr>
          <w:rFonts w:cs="David" w:hint="cs"/>
          <w:u w:val="single"/>
          <w:rtl/>
        </w:rPr>
        <w:t>משה בר-סימן טוב:</w:t>
      </w:r>
    </w:p>
    <w:p w14:paraId="78387180" w14:textId="77777777" w:rsidR="00406905" w:rsidRPr="00406905" w:rsidRDefault="00406905" w:rsidP="00406905">
      <w:pPr>
        <w:bidi/>
        <w:jc w:val="both"/>
        <w:rPr>
          <w:rFonts w:cs="David" w:hint="cs"/>
          <w:rtl/>
        </w:rPr>
      </w:pPr>
    </w:p>
    <w:p w14:paraId="28672CCB" w14:textId="77777777" w:rsidR="00406905" w:rsidRPr="00406905" w:rsidRDefault="00406905" w:rsidP="00406905">
      <w:pPr>
        <w:bidi/>
        <w:jc w:val="both"/>
        <w:rPr>
          <w:rFonts w:cs="David" w:hint="cs"/>
          <w:rtl/>
        </w:rPr>
      </w:pPr>
      <w:r w:rsidRPr="00406905">
        <w:rPr>
          <w:rFonts w:cs="David" w:hint="cs"/>
          <w:rtl/>
        </w:rPr>
        <w:tab/>
        <w:t xml:space="preserve"> אם היא הייתה תחת כיבוש נאצי ישיר והיא פליטת שואה היא תקבל מענה באמצעות המרכיב השני שיש בחוק וזה העלאת קצבאות השלמת הכנסה לקשישים ונזקקים. </w:t>
      </w:r>
    </w:p>
    <w:p w14:paraId="192E33CD" w14:textId="77777777" w:rsidR="00406905" w:rsidRPr="00406905" w:rsidRDefault="00406905" w:rsidP="00406905">
      <w:pPr>
        <w:bidi/>
        <w:jc w:val="both"/>
        <w:rPr>
          <w:rFonts w:cs="David" w:hint="cs"/>
          <w:rtl/>
        </w:rPr>
      </w:pPr>
    </w:p>
    <w:p w14:paraId="1C8600F6"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5BDFADC4" w14:textId="77777777" w:rsidR="00406905" w:rsidRPr="00406905" w:rsidRDefault="00406905" w:rsidP="00406905">
      <w:pPr>
        <w:bidi/>
        <w:jc w:val="both"/>
        <w:rPr>
          <w:rFonts w:cs="David" w:hint="cs"/>
          <w:rtl/>
        </w:rPr>
      </w:pPr>
    </w:p>
    <w:p w14:paraId="2F1A0E39" w14:textId="77777777" w:rsidR="00406905" w:rsidRPr="00406905" w:rsidRDefault="00406905" w:rsidP="00406905">
      <w:pPr>
        <w:bidi/>
        <w:jc w:val="both"/>
        <w:rPr>
          <w:rFonts w:cs="David" w:hint="cs"/>
          <w:rtl/>
        </w:rPr>
      </w:pPr>
      <w:r w:rsidRPr="00406905">
        <w:rPr>
          <w:rFonts w:cs="David" w:hint="cs"/>
          <w:rtl/>
        </w:rPr>
        <w:tab/>
        <w:t xml:space="preserve"> אבל היא לא מקבלת קצבה ראשונה, אתה מדבר איתי על קצבה שנייה שהיא צריכה לקבל?</w:t>
      </w:r>
    </w:p>
    <w:p w14:paraId="15A06844" w14:textId="77777777" w:rsidR="00406905" w:rsidRPr="00406905" w:rsidRDefault="00406905" w:rsidP="00406905">
      <w:pPr>
        <w:bidi/>
        <w:jc w:val="both"/>
        <w:rPr>
          <w:rFonts w:cs="David" w:hint="cs"/>
          <w:rtl/>
        </w:rPr>
      </w:pPr>
    </w:p>
    <w:p w14:paraId="45CCBE16" w14:textId="77777777" w:rsidR="00406905" w:rsidRPr="00406905" w:rsidRDefault="00406905" w:rsidP="00406905">
      <w:pPr>
        <w:bidi/>
        <w:jc w:val="both"/>
        <w:rPr>
          <w:rFonts w:cs="David" w:hint="cs"/>
          <w:rtl/>
        </w:rPr>
      </w:pPr>
      <w:r w:rsidRPr="00406905">
        <w:rPr>
          <w:rFonts w:cs="David" w:hint="cs"/>
          <w:u w:val="single"/>
          <w:rtl/>
        </w:rPr>
        <w:t>משה בר-סימן טוב:</w:t>
      </w:r>
    </w:p>
    <w:p w14:paraId="5AA53379" w14:textId="77777777" w:rsidR="00406905" w:rsidRPr="00406905" w:rsidRDefault="00406905" w:rsidP="00406905">
      <w:pPr>
        <w:bidi/>
        <w:jc w:val="both"/>
        <w:rPr>
          <w:rFonts w:cs="David" w:hint="cs"/>
          <w:rtl/>
        </w:rPr>
      </w:pPr>
    </w:p>
    <w:p w14:paraId="0EB48EDD" w14:textId="77777777" w:rsidR="00406905" w:rsidRPr="00406905" w:rsidRDefault="00406905" w:rsidP="00406905">
      <w:pPr>
        <w:bidi/>
        <w:jc w:val="both"/>
        <w:rPr>
          <w:rFonts w:cs="David" w:hint="cs"/>
          <w:rtl/>
        </w:rPr>
      </w:pPr>
      <w:r w:rsidRPr="00406905">
        <w:rPr>
          <w:rFonts w:cs="David" w:hint="cs"/>
          <w:rtl/>
        </w:rPr>
        <w:tab/>
        <w:t xml:space="preserve">קצבת השלמת הכנסה היא תקבל, במידה והיא עומדת במבחני הכנסה של הביטוח הלאומי היא תקבל קצבת השלמת הכנסה. </w:t>
      </w:r>
    </w:p>
    <w:p w14:paraId="3FD968F6" w14:textId="77777777" w:rsidR="00406905" w:rsidRDefault="00406905" w:rsidP="00406905">
      <w:pPr>
        <w:bidi/>
        <w:jc w:val="both"/>
        <w:rPr>
          <w:rFonts w:cs="David" w:hint="cs"/>
          <w:rtl/>
        </w:rPr>
      </w:pPr>
    </w:p>
    <w:p w14:paraId="129C7372" w14:textId="77777777" w:rsidR="00406905" w:rsidRDefault="00406905" w:rsidP="00406905">
      <w:pPr>
        <w:bidi/>
        <w:jc w:val="both"/>
        <w:rPr>
          <w:rFonts w:cs="David" w:hint="cs"/>
          <w:rtl/>
        </w:rPr>
      </w:pPr>
    </w:p>
    <w:p w14:paraId="17059A3C" w14:textId="77777777" w:rsidR="00406905" w:rsidRDefault="00406905" w:rsidP="00406905">
      <w:pPr>
        <w:bidi/>
        <w:jc w:val="both"/>
        <w:rPr>
          <w:rFonts w:cs="David" w:hint="cs"/>
          <w:rtl/>
        </w:rPr>
      </w:pPr>
    </w:p>
    <w:p w14:paraId="4CFA9DA7" w14:textId="77777777" w:rsidR="00406905" w:rsidRDefault="00406905" w:rsidP="00406905">
      <w:pPr>
        <w:bidi/>
        <w:jc w:val="both"/>
        <w:rPr>
          <w:rFonts w:cs="David" w:hint="cs"/>
          <w:rtl/>
        </w:rPr>
      </w:pPr>
    </w:p>
    <w:p w14:paraId="457EEFCD" w14:textId="77777777" w:rsidR="00406905" w:rsidRDefault="00406905" w:rsidP="00406905">
      <w:pPr>
        <w:bidi/>
        <w:jc w:val="both"/>
        <w:rPr>
          <w:rFonts w:cs="David" w:hint="cs"/>
          <w:rtl/>
        </w:rPr>
      </w:pPr>
    </w:p>
    <w:p w14:paraId="31C26709" w14:textId="77777777" w:rsidR="00406905" w:rsidRPr="00406905" w:rsidRDefault="00406905" w:rsidP="00406905">
      <w:pPr>
        <w:bidi/>
        <w:jc w:val="both"/>
        <w:rPr>
          <w:rFonts w:cs="David" w:hint="cs"/>
          <w:rtl/>
        </w:rPr>
      </w:pPr>
    </w:p>
    <w:p w14:paraId="09F79CC3"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7B45AC2B" w14:textId="77777777" w:rsidR="00406905" w:rsidRPr="00406905" w:rsidRDefault="00406905" w:rsidP="00406905">
      <w:pPr>
        <w:bidi/>
        <w:jc w:val="both"/>
        <w:rPr>
          <w:rFonts w:cs="David" w:hint="cs"/>
          <w:rtl/>
        </w:rPr>
      </w:pPr>
    </w:p>
    <w:p w14:paraId="3AEAEAD4" w14:textId="77777777" w:rsidR="00406905" w:rsidRPr="00406905" w:rsidRDefault="00406905" w:rsidP="00406905">
      <w:pPr>
        <w:bidi/>
        <w:jc w:val="both"/>
        <w:rPr>
          <w:rFonts w:cs="David" w:hint="cs"/>
          <w:rtl/>
        </w:rPr>
      </w:pPr>
      <w:r w:rsidRPr="00406905">
        <w:rPr>
          <w:rFonts w:cs="David" w:hint="cs"/>
          <w:rtl/>
        </w:rPr>
        <w:tab/>
        <w:t xml:space="preserve">דעתי לא נוחה ולא נחה ממה שאתה אומר אבל כנראה שאנחנו ננהל את זה היום בוועדת הכספים. יש חברים נוספים שרוצים להתייחס? לא, אם כן רבותי אני מעלה את זה להצבעה. מי בעד פטור מחובת הנחה לממשלה, ירים את ידו, תודה. מי נגד? תודה. מי נמנע? תודה. הממשלה  קיבלה פטור מחובת הנחה לקריאה ראשונה בתקווה שיביאו איזשהו תיקון מפני שבעוד 10 שנים לא יהיה עם מי לדבר, גם אי אפשר יהיה לפתור את הבעיה וזה יישאר על המצפון של אלה שלא נתנו את המענה וזה יהיה על המצפון שלנו. אנחנו לא נתנו את המענה, תודה רבה. </w:t>
      </w:r>
    </w:p>
    <w:p w14:paraId="613F8E92" w14:textId="77777777" w:rsidR="00406905" w:rsidRPr="00406905" w:rsidRDefault="00406905" w:rsidP="00406905">
      <w:pPr>
        <w:bidi/>
        <w:jc w:val="both"/>
        <w:rPr>
          <w:rFonts w:cs="David" w:hint="cs"/>
          <w:b/>
          <w:bCs/>
          <w:u w:val="single"/>
          <w:rtl/>
        </w:rPr>
      </w:pPr>
      <w:r w:rsidRPr="00406905">
        <w:rPr>
          <w:rFonts w:cs="David" w:hint="cs"/>
          <w:b/>
          <w:bCs/>
          <w:rtl/>
        </w:rPr>
        <w:t xml:space="preserve">ו. הצעות יו"ר הכנסת לתיקוני חקיקה ותיקוני תקנון בענייני עבודת הכנסת והצעות חברי כנסת </w:t>
      </w:r>
      <w:r w:rsidRPr="00406905">
        <w:rPr>
          <w:rFonts w:cs="David" w:hint="cs"/>
          <w:b/>
          <w:bCs/>
          <w:u w:val="single"/>
          <w:rtl/>
        </w:rPr>
        <w:t>לתיקוני תקנון</w:t>
      </w:r>
    </w:p>
    <w:p w14:paraId="5E4D62C9" w14:textId="77777777" w:rsidR="00406905" w:rsidRPr="00406905" w:rsidRDefault="00406905" w:rsidP="00406905">
      <w:pPr>
        <w:bidi/>
        <w:jc w:val="both"/>
        <w:rPr>
          <w:rFonts w:cs="David" w:hint="cs"/>
          <w:rtl/>
        </w:rPr>
      </w:pPr>
    </w:p>
    <w:p w14:paraId="59D39A80" w14:textId="77777777" w:rsidR="00406905" w:rsidRPr="00406905" w:rsidRDefault="00406905" w:rsidP="00406905">
      <w:pPr>
        <w:bidi/>
        <w:jc w:val="both"/>
        <w:rPr>
          <w:rFonts w:cs="David" w:hint="cs"/>
          <w:b/>
          <w:bCs/>
          <w:u w:val="single"/>
          <w:rtl/>
        </w:rPr>
      </w:pPr>
      <w:r w:rsidRPr="00406905">
        <w:rPr>
          <w:rFonts w:cs="David" w:hint="cs"/>
          <w:b/>
          <w:bCs/>
          <w:u w:val="single"/>
          <w:rtl/>
        </w:rPr>
        <w:t>תיקון סעיף 88:</w:t>
      </w:r>
    </w:p>
    <w:p w14:paraId="25DB0668" w14:textId="77777777" w:rsidR="00406905" w:rsidRPr="00406905" w:rsidRDefault="00406905" w:rsidP="00406905">
      <w:pPr>
        <w:bidi/>
        <w:jc w:val="both"/>
        <w:rPr>
          <w:rFonts w:cs="David" w:hint="cs"/>
          <w:b/>
          <w:bCs/>
          <w:u w:val="single"/>
          <w:rtl/>
        </w:rPr>
      </w:pPr>
    </w:p>
    <w:p w14:paraId="5E917874"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DC6EE95" w14:textId="77777777" w:rsidR="00406905" w:rsidRPr="00406905" w:rsidRDefault="00406905" w:rsidP="00406905">
      <w:pPr>
        <w:bidi/>
        <w:jc w:val="both"/>
        <w:rPr>
          <w:rFonts w:cs="David" w:hint="cs"/>
          <w:rtl/>
        </w:rPr>
      </w:pPr>
    </w:p>
    <w:p w14:paraId="23BB87F2" w14:textId="77777777" w:rsidR="00406905" w:rsidRPr="00406905" w:rsidRDefault="00406905" w:rsidP="00406905">
      <w:pPr>
        <w:bidi/>
        <w:jc w:val="both"/>
        <w:rPr>
          <w:rFonts w:cs="David" w:hint="cs"/>
          <w:u w:val="single"/>
          <w:rtl/>
        </w:rPr>
      </w:pPr>
      <w:r w:rsidRPr="00406905">
        <w:rPr>
          <w:rFonts w:cs="David" w:hint="cs"/>
          <w:rtl/>
        </w:rPr>
        <w:tab/>
        <w:t xml:space="preserve"> נעבור לסעיף הבא, הצעות יו"ר הכנסת לתיקוני חקיקה ותיקוני תקנון בענייני עבודת הכנסת והצעות חברי כנסת לתיקוני תקנון. אנחנו כנראה נצביע היום, חבר הכנסת גדעון סער, זה בסדר מבחינתכם?</w:t>
      </w:r>
    </w:p>
    <w:p w14:paraId="6C5B2322" w14:textId="77777777" w:rsidR="00406905" w:rsidRPr="00406905" w:rsidRDefault="00406905" w:rsidP="00406905">
      <w:pPr>
        <w:bidi/>
        <w:jc w:val="both"/>
        <w:rPr>
          <w:rFonts w:cs="David" w:hint="cs"/>
          <w:u w:val="single"/>
          <w:rtl/>
        </w:rPr>
      </w:pPr>
    </w:p>
    <w:p w14:paraId="7F5FAF7B"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14DC03B0" w14:textId="77777777" w:rsidR="00406905" w:rsidRPr="00406905" w:rsidRDefault="00406905" w:rsidP="00406905">
      <w:pPr>
        <w:bidi/>
        <w:jc w:val="both"/>
        <w:rPr>
          <w:rFonts w:cs="David" w:hint="cs"/>
          <w:u w:val="single"/>
          <w:rtl/>
        </w:rPr>
      </w:pPr>
    </w:p>
    <w:p w14:paraId="5786301B" w14:textId="77777777" w:rsidR="00406905" w:rsidRPr="00406905" w:rsidRDefault="00406905" w:rsidP="00406905">
      <w:pPr>
        <w:bidi/>
        <w:jc w:val="both"/>
        <w:rPr>
          <w:rFonts w:cs="David" w:hint="cs"/>
          <w:rtl/>
        </w:rPr>
      </w:pPr>
      <w:r w:rsidRPr="00406905">
        <w:rPr>
          <w:rFonts w:cs="David" w:hint="cs"/>
          <w:rtl/>
        </w:rPr>
        <w:tab/>
        <w:t>השאלה על מה?</w:t>
      </w:r>
    </w:p>
    <w:p w14:paraId="51F06C5A" w14:textId="77777777" w:rsidR="00406905" w:rsidRPr="00406905" w:rsidRDefault="00406905" w:rsidP="00406905">
      <w:pPr>
        <w:bidi/>
        <w:jc w:val="both"/>
        <w:rPr>
          <w:rFonts w:cs="David" w:hint="cs"/>
          <w:rtl/>
        </w:rPr>
      </w:pPr>
    </w:p>
    <w:p w14:paraId="0F798BCB"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4F4AF15" w14:textId="77777777" w:rsidR="00406905" w:rsidRPr="00406905" w:rsidRDefault="00406905" w:rsidP="00406905">
      <w:pPr>
        <w:bidi/>
        <w:jc w:val="both"/>
        <w:rPr>
          <w:rFonts w:cs="David" w:hint="cs"/>
          <w:rtl/>
        </w:rPr>
      </w:pPr>
    </w:p>
    <w:p w14:paraId="79ED8547" w14:textId="77777777" w:rsidR="00406905" w:rsidRPr="00406905" w:rsidRDefault="00406905" w:rsidP="00406905">
      <w:pPr>
        <w:bidi/>
        <w:jc w:val="both"/>
        <w:rPr>
          <w:rFonts w:cs="David" w:hint="cs"/>
          <w:rtl/>
        </w:rPr>
      </w:pPr>
      <w:r w:rsidRPr="00406905">
        <w:rPr>
          <w:rFonts w:cs="David" w:hint="cs"/>
          <w:rtl/>
        </w:rPr>
        <w:tab/>
        <w:t xml:space="preserve">על כ-5 סעיפים.  </w:t>
      </w:r>
    </w:p>
    <w:p w14:paraId="281EEE07" w14:textId="77777777" w:rsidR="00406905" w:rsidRPr="00406905" w:rsidRDefault="00406905" w:rsidP="00406905">
      <w:pPr>
        <w:bidi/>
        <w:jc w:val="both"/>
        <w:rPr>
          <w:rFonts w:cs="David" w:hint="cs"/>
          <w:rtl/>
        </w:rPr>
      </w:pPr>
    </w:p>
    <w:p w14:paraId="459E587C" w14:textId="77777777" w:rsidR="00406905" w:rsidRPr="00406905" w:rsidRDefault="00406905" w:rsidP="00406905">
      <w:pPr>
        <w:bidi/>
        <w:ind w:firstLine="567"/>
        <w:jc w:val="both"/>
        <w:rPr>
          <w:rFonts w:cs="David" w:hint="cs"/>
          <w:rtl/>
        </w:rPr>
      </w:pPr>
      <w:r w:rsidRPr="00406905">
        <w:rPr>
          <w:rFonts w:cs="David" w:hint="cs"/>
          <w:rtl/>
        </w:rPr>
        <w:t xml:space="preserve">לפני כן אני רוצה להביע את תנחומי </w:t>
      </w:r>
      <w:proofErr w:type="spellStart"/>
      <w:r w:rsidRPr="00406905">
        <w:rPr>
          <w:rFonts w:cs="David" w:hint="cs"/>
          <w:rtl/>
        </w:rPr>
        <w:t>לנאזם</w:t>
      </w:r>
      <w:proofErr w:type="spellEnd"/>
      <w:r w:rsidRPr="00406905">
        <w:rPr>
          <w:rFonts w:cs="David" w:hint="cs"/>
          <w:rtl/>
        </w:rPr>
        <w:t xml:space="preserve"> בדר על מות אימו, שלא תדע עוד צער ושיהיה לך רק שובע שמחות. אמא זה דבר יקר לכל אחד מאיתנו ומי שמאבד אמא זה חסר גדול אבל אני מקווה מאוד שבעזרת השם לא תדע יותר צער. </w:t>
      </w:r>
    </w:p>
    <w:p w14:paraId="66B573FF" w14:textId="77777777" w:rsidR="00406905" w:rsidRPr="00406905" w:rsidRDefault="00406905" w:rsidP="00406905">
      <w:pPr>
        <w:bidi/>
        <w:jc w:val="both"/>
        <w:rPr>
          <w:rFonts w:cs="David" w:hint="cs"/>
          <w:rtl/>
        </w:rPr>
      </w:pPr>
    </w:p>
    <w:p w14:paraId="5A2FED81" w14:textId="77777777" w:rsidR="00406905" w:rsidRPr="00406905" w:rsidRDefault="00406905" w:rsidP="00406905">
      <w:pPr>
        <w:bidi/>
        <w:jc w:val="both"/>
        <w:rPr>
          <w:rFonts w:cs="David" w:hint="cs"/>
          <w:rtl/>
        </w:rPr>
      </w:pPr>
      <w:r w:rsidRPr="00406905">
        <w:rPr>
          <w:rFonts w:cs="David" w:hint="cs"/>
          <w:rtl/>
        </w:rPr>
        <w:tab/>
        <w:t>אנחנו ממשיכים בסדר היום. מונח לפניכם תיקון סעיף 88, אדוני מזכיר הכנסת, אתה רוצה לקרוא לנו?</w:t>
      </w:r>
    </w:p>
    <w:p w14:paraId="7BB74EF8" w14:textId="77777777" w:rsidR="00406905" w:rsidRPr="00406905" w:rsidRDefault="00406905" w:rsidP="00406905">
      <w:pPr>
        <w:bidi/>
        <w:jc w:val="both"/>
        <w:rPr>
          <w:rFonts w:cs="David" w:hint="cs"/>
          <w:rtl/>
        </w:rPr>
      </w:pPr>
    </w:p>
    <w:p w14:paraId="425D6985" w14:textId="77777777" w:rsidR="00406905" w:rsidRPr="00406905" w:rsidRDefault="00406905" w:rsidP="00406905">
      <w:pPr>
        <w:bidi/>
        <w:jc w:val="both"/>
        <w:rPr>
          <w:rFonts w:cs="David" w:hint="cs"/>
          <w:rtl/>
        </w:rPr>
      </w:pPr>
      <w:r w:rsidRPr="00406905">
        <w:rPr>
          <w:rFonts w:cs="David" w:hint="cs"/>
          <w:u w:val="single"/>
          <w:rtl/>
        </w:rPr>
        <w:t>אייל ינון:</w:t>
      </w:r>
    </w:p>
    <w:p w14:paraId="14A5DCAD" w14:textId="77777777" w:rsidR="00406905" w:rsidRPr="00406905" w:rsidRDefault="00406905" w:rsidP="00406905">
      <w:pPr>
        <w:bidi/>
        <w:jc w:val="both"/>
        <w:rPr>
          <w:rFonts w:cs="David" w:hint="cs"/>
          <w:rtl/>
        </w:rPr>
      </w:pPr>
    </w:p>
    <w:p w14:paraId="3A0F85A8" w14:textId="77777777" w:rsidR="00406905" w:rsidRPr="00406905" w:rsidRDefault="00406905" w:rsidP="00406905">
      <w:pPr>
        <w:bidi/>
        <w:jc w:val="both"/>
        <w:rPr>
          <w:rFonts w:cs="David" w:hint="cs"/>
          <w:rtl/>
        </w:rPr>
      </w:pPr>
      <w:r w:rsidRPr="00406905">
        <w:rPr>
          <w:rFonts w:cs="David" w:hint="cs"/>
          <w:rtl/>
        </w:rPr>
        <w:tab/>
        <w:t xml:space="preserve">אנחנו מדברים היום על 3 הצעות לתיקון התקנון ולתיקון חוק הכנסת שכבר עלו ונדונו פה בוועדה. ההצעה הראשונה כמו שאמר יושב הראש, תיקון סעיף 88 שעוסק בהצעות לסדר היום, מי מייצג את הממשלה בתשובות להצעות לסדר היום. כפי שדיווחנו בדיון הקודם הושגה הסכמה בין השרה המקשרת לבין יושבת ראש הכנסת לגבי נוסח הסעיף. </w:t>
      </w:r>
    </w:p>
    <w:p w14:paraId="00874957" w14:textId="77777777" w:rsidR="00406905" w:rsidRPr="00406905" w:rsidRDefault="00406905" w:rsidP="00406905">
      <w:pPr>
        <w:bidi/>
        <w:jc w:val="both"/>
        <w:rPr>
          <w:rFonts w:cs="David" w:hint="cs"/>
          <w:rtl/>
        </w:rPr>
      </w:pPr>
    </w:p>
    <w:p w14:paraId="611530C5" w14:textId="77777777" w:rsidR="00406905" w:rsidRPr="00406905" w:rsidRDefault="00406905" w:rsidP="00406905">
      <w:pPr>
        <w:bidi/>
        <w:ind w:firstLine="567"/>
        <w:jc w:val="both"/>
        <w:rPr>
          <w:rFonts w:cs="David" w:hint="cs"/>
          <w:rtl/>
        </w:rPr>
      </w:pPr>
      <w:r w:rsidRPr="00406905">
        <w:rPr>
          <w:rFonts w:cs="David" w:hint="cs"/>
          <w:rtl/>
        </w:rPr>
        <w:t xml:space="preserve">חברי הכנסת שהשתתפו בדיון חשבו שיש מקום ליצירת עוד איזושהי חוליה שתקשה עוד יותר על הממשלה מעבר להצעה. ניסינו לבוא בדברים בעניין הזה גם עם מזכירות הממשלה, לא הצלחנו להגיע לאיזשהו מנגנון נוסף שיקשה ולכן אנחנו רוצים להציג את הנוסח המוסכם - - - </w:t>
      </w:r>
    </w:p>
    <w:p w14:paraId="04FCEF2E" w14:textId="77777777" w:rsidR="00406905" w:rsidRPr="00406905" w:rsidRDefault="00406905" w:rsidP="00406905">
      <w:pPr>
        <w:bidi/>
        <w:jc w:val="both"/>
        <w:rPr>
          <w:rFonts w:cs="David" w:hint="cs"/>
          <w:rtl/>
        </w:rPr>
      </w:pPr>
    </w:p>
    <w:p w14:paraId="76706F14"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52625B62" w14:textId="77777777" w:rsidR="00406905" w:rsidRPr="00406905" w:rsidRDefault="00406905" w:rsidP="00406905">
      <w:pPr>
        <w:bidi/>
        <w:jc w:val="both"/>
        <w:rPr>
          <w:rFonts w:cs="David" w:hint="cs"/>
          <w:u w:val="single"/>
          <w:rtl/>
        </w:rPr>
      </w:pPr>
    </w:p>
    <w:p w14:paraId="2258A807" w14:textId="77777777" w:rsidR="00406905" w:rsidRPr="00406905" w:rsidRDefault="00406905" w:rsidP="00406905">
      <w:pPr>
        <w:bidi/>
        <w:jc w:val="both"/>
        <w:rPr>
          <w:rFonts w:cs="David" w:hint="cs"/>
          <w:rtl/>
        </w:rPr>
      </w:pPr>
      <w:r w:rsidRPr="00406905">
        <w:rPr>
          <w:rFonts w:cs="David" w:hint="cs"/>
          <w:rtl/>
        </w:rPr>
        <w:tab/>
        <w:t xml:space="preserve">הוא לא מוסכם, הוא מוסכם על הממשלה. </w:t>
      </w:r>
    </w:p>
    <w:p w14:paraId="3E32DDD3" w14:textId="77777777" w:rsidR="00406905" w:rsidRPr="00406905" w:rsidRDefault="00406905" w:rsidP="00406905">
      <w:pPr>
        <w:bidi/>
        <w:jc w:val="both"/>
        <w:rPr>
          <w:rFonts w:cs="David" w:hint="cs"/>
          <w:rtl/>
        </w:rPr>
      </w:pPr>
    </w:p>
    <w:p w14:paraId="4074B3DB" w14:textId="77777777" w:rsidR="00406905" w:rsidRPr="00406905" w:rsidRDefault="00406905" w:rsidP="00406905">
      <w:pPr>
        <w:bidi/>
        <w:jc w:val="both"/>
        <w:rPr>
          <w:rFonts w:cs="David" w:hint="cs"/>
          <w:rtl/>
        </w:rPr>
      </w:pPr>
      <w:r w:rsidRPr="00406905">
        <w:rPr>
          <w:rFonts w:cs="David" w:hint="cs"/>
          <w:u w:val="single"/>
          <w:rtl/>
        </w:rPr>
        <w:t>אייל ינון:</w:t>
      </w:r>
    </w:p>
    <w:p w14:paraId="5824A7FB" w14:textId="77777777" w:rsidR="00406905" w:rsidRPr="00406905" w:rsidRDefault="00406905" w:rsidP="00406905">
      <w:pPr>
        <w:bidi/>
        <w:jc w:val="both"/>
        <w:rPr>
          <w:rFonts w:cs="David" w:hint="cs"/>
          <w:rtl/>
        </w:rPr>
      </w:pPr>
    </w:p>
    <w:p w14:paraId="114D36B5" w14:textId="77777777" w:rsidR="00406905" w:rsidRPr="00406905" w:rsidRDefault="00406905" w:rsidP="00406905">
      <w:pPr>
        <w:bidi/>
        <w:jc w:val="both"/>
        <w:rPr>
          <w:rFonts w:cs="David" w:hint="cs"/>
          <w:rtl/>
        </w:rPr>
      </w:pPr>
      <w:r w:rsidRPr="00406905">
        <w:rPr>
          <w:rFonts w:cs="David" w:hint="cs"/>
          <w:rtl/>
        </w:rPr>
        <w:tab/>
        <w:t xml:space="preserve"> אמרתי שהוא מוסכם בין השרה המקשרת לבין יושבת ראש הכנסת. </w:t>
      </w:r>
    </w:p>
    <w:p w14:paraId="5A386E28" w14:textId="77777777" w:rsidR="00406905" w:rsidRPr="00406905" w:rsidRDefault="00406905" w:rsidP="00406905">
      <w:pPr>
        <w:bidi/>
        <w:jc w:val="both"/>
        <w:rPr>
          <w:rFonts w:cs="David" w:hint="cs"/>
          <w:rtl/>
        </w:rPr>
      </w:pPr>
    </w:p>
    <w:p w14:paraId="41E6DB68"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507C0DAE" w14:textId="77777777" w:rsidR="00406905" w:rsidRPr="00406905" w:rsidRDefault="00406905" w:rsidP="00406905">
      <w:pPr>
        <w:bidi/>
        <w:jc w:val="both"/>
        <w:rPr>
          <w:rFonts w:cs="David" w:hint="cs"/>
          <w:rtl/>
        </w:rPr>
      </w:pPr>
    </w:p>
    <w:p w14:paraId="4225B170" w14:textId="77777777" w:rsidR="00406905" w:rsidRPr="00406905" w:rsidRDefault="00406905" w:rsidP="00406905">
      <w:pPr>
        <w:bidi/>
        <w:jc w:val="both"/>
        <w:rPr>
          <w:rFonts w:cs="David" w:hint="cs"/>
          <w:rtl/>
        </w:rPr>
      </w:pPr>
      <w:r w:rsidRPr="00406905">
        <w:rPr>
          <w:rFonts w:cs="David" w:hint="cs"/>
          <w:rtl/>
        </w:rPr>
        <w:tab/>
        <w:t xml:space="preserve"> הוא מוסכם בין האנשים הרלוונטיים. </w:t>
      </w:r>
    </w:p>
    <w:p w14:paraId="3B14FEBD" w14:textId="77777777" w:rsidR="00406905" w:rsidRPr="00406905" w:rsidRDefault="00406905" w:rsidP="00406905">
      <w:pPr>
        <w:bidi/>
        <w:jc w:val="both"/>
        <w:rPr>
          <w:rFonts w:cs="David" w:hint="cs"/>
          <w:rtl/>
        </w:rPr>
      </w:pPr>
    </w:p>
    <w:p w14:paraId="2F7D6577" w14:textId="77777777" w:rsidR="00406905" w:rsidRPr="00406905" w:rsidRDefault="00406905" w:rsidP="00406905">
      <w:pPr>
        <w:bidi/>
        <w:jc w:val="both"/>
        <w:rPr>
          <w:rFonts w:cs="David" w:hint="cs"/>
          <w:rtl/>
        </w:rPr>
      </w:pPr>
      <w:r w:rsidRPr="00406905">
        <w:rPr>
          <w:rFonts w:cs="David" w:hint="cs"/>
          <w:u w:val="single"/>
          <w:rtl/>
        </w:rPr>
        <w:t>אייל ינון:</w:t>
      </w:r>
    </w:p>
    <w:p w14:paraId="78AA40AC" w14:textId="77777777" w:rsidR="00406905" w:rsidRPr="00406905" w:rsidRDefault="00406905" w:rsidP="00406905">
      <w:pPr>
        <w:bidi/>
        <w:jc w:val="both"/>
        <w:rPr>
          <w:rFonts w:cs="David" w:hint="cs"/>
          <w:rtl/>
        </w:rPr>
      </w:pPr>
    </w:p>
    <w:p w14:paraId="367FFA66" w14:textId="77777777" w:rsidR="00406905" w:rsidRPr="00406905" w:rsidRDefault="00406905" w:rsidP="00406905">
      <w:pPr>
        <w:bidi/>
        <w:jc w:val="both"/>
        <w:rPr>
          <w:rFonts w:cs="David" w:hint="cs"/>
          <w:rtl/>
        </w:rPr>
      </w:pPr>
      <w:r w:rsidRPr="00406905">
        <w:rPr>
          <w:rFonts w:cs="David" w:hint="cs"/>
          <w:rtl/>
        </w:rPr>
        <w:tab/>
        <w:t xml:space="preserve"> זה גם משהו. </w:t>
      </w:r>
    </w:p>
    <w:p w14:paraId="66B5F4E4" w14:textId="77777777" w:rsidR="00406905" w:rsidRPr="00406905" w:rsidRDefault="00406905" w:rsidP="00406905">
      <w:pPr>
        <w:bidi/>
        <w:jc w:val="both"/>
        <w:rPr>
          <w:rFonts w:cs="David" w:hint="cs"/>
          <w:rtl/>
        </w:rPr>
      </w:pPr>
    </w:p>
    <w:p w14:paraId="6D80C6DC"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0059E5AE" w14:textId="77777777" w:rsidR="00406905" w:rsidRPr="00406905" w:rsidRDefault="00406905" w:rsidP="00406905">
      <w:pPr>
        <w:bidi/>
        <w:jc w:val="both"/>
        <w:rPr>
          <w:rFonts w:cs="David" w:hint="cs"/>
          <w:u w:val="single"/>
          <w:rtl/>
        </w:rPr>
      </w:pPr>
    </w:p>
    <w:p w14:paraId="13CCEC27" w14:textId="77777777" w:rsidR="00406905" w:rsidRPr="00406905" w:rsidRDefault="00406905" w:rsidP="00406905">
      <w:pPr>
        <w:bidi/>
        <w:jc w:val="both"/>
        <w:rPr>
          <w:rFonts w:cs="David" w:hint="cs"/>
          <w:rtl/>
        </w:rPr>
      </w:pPr>
      <w:r w:rsidRPr="00406905">
        <w:rPr>
          <w:rFonts w:cs="David" w:hint="cs"/>
          <w:rtl/>
        </w:rPr>
        <w:tab/>
        <w:t xml:space="preserve"> זה כמו הדטנט, כמו ארצות הברית וברית המועצות. </w:t>
      </w:r>
    </w:p>
    <w:p w14:paraId="378C4087" w14:textId="77777777" w:rsidR="00406905" w:rsidRPr="00406905" w:rsidRDefault="00406905" w:rsidP="00406905">
      <w:pPr>
        <w:bidi/>
        <w:jc w:val="both"/>
        <w:rPr>
          <w:rFonts w:cs="David" w:hint="cs"/>
          <w:rtl/>
        </w:rPr>
      </w:pPr>
    </w:p>
    <w:p w14:paraId="1A945145"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6FE8208" w14:textId="77777777" w:rsidR="00406905" w:rsidRPr="00406905" w:rsidRDefault="00406905" w:rsidP="00406905">
      <w:pPr>
        <w:bidi/>
        <w:jc w:val="both"/>
        <w:rPr>
          <w:rFonts w:cs="David" w:hint="cs"/>
          <w:rtl/>
        </w:rPr>
      </w:pPr>
    </w:p>
    <w:p w14:paraId="2CCF4F10" w14:textId="77777777" w:rsidR="00406905" w:rsidRPr="00406905" w:rsidRDefault="00406905" w:rsidP="00406905">
      <w:pPr>
        <w:bidi/>
        <w:jc w:val="both"/>
        <w:rPr>
          <w:rFonts w:cs="David" w:hint="cs"/>
          <w:rtl/>
        </w:rPr>
      </w:pPr>
      <w:r w:rsidRPr="00406905">
        <w:rPr>
          <w:rFonts w:cs="David" w:hint="cs"/>
          <w:rtl/>
        </w:rPr>
        <w:tab/>
        <w:t xml:space="preserve"> זו כבר התקדמות מסוימת. </w:t>
      </w:r>
    </w:p>
    <w:p w14:paraId="2818F0B5" w14:textId="77777777" w:rsidR="00406905" w:rsidRPr="00406905" w:rsidRDefault="00406905" w:rsidP="00406905">
      <w:pPr>
        <w:bidi/>
        <w:jc w:val="both"/>
        <w:rPr>
          <w:rFonts w:cs="David" w:hint="cs"/>
          <w:u w:val="single"/>
          <w:rtl/>
        </w:rPr>
      </w:pPr>
    </w:p>
    <w:p w14:paraId="5FD705B3" w14:textId="77777777" w:rsidR="00406905" w:rsidRPr="00406905" w:rsidRDefault="00406905" w:rsidP="00406905">
      <w:pPr>
        <w:bidi/>
        <w:jc w:val="both"/>
        <w:rPr>
          <w:rFonts w:cs="David" w:hint="cs"/>
          <w:rtl/>
        </w:rPr>
      </w:pPr>
      <w:r w:rsidRPr="00406905">
        <w:rPr>
          <w:rFonts w:cs="David" w:hint="cs"/>
          <w:u w:val="single"/>
          <w:rtl/>
        </w:rPr>
        <w:t>אייל ינון:</w:t>
      </w:r>
    </w:p>
    <w:p w14:paraId="57029BD6" w14:textId="77777777" w:rsidR="00406905" w:rsidRPr="00406905" w:rsidRDefault="00406905" w:rsidP="00406905">
      <w:pPr>
        <w:bidi/>
        <w:jc w:val="both"/>
        <w:rPr>
          <w:rFonts w:cs="David" w:hint="cs"/>
          <w:rtl/>
        </w:rPr>
      </w:pPr>
    </w:p>
    <w:p w14:paraId="1A214B98" w14:textId="77777777" w:rsidR="00406905" w:rsidRPr="00406905" w:rsidRDefault="00406905" w:rsidP="00406905">
      <w:pPr>
        <w:bidi/>
        <w:jc w:val="both"/>
        <w:rPr>
          <w:rFonts w:cs="David" w:hint="cs"/>
          <w:rtl/>
        </w:rPr>
      </w:pPr>
      <w:r w:rsidRPr="00406905">
        <w:rPr>
          <w:rFonts w:cs="David" w:hint="cs"/>
          <w:rtl/>
        </w:rPr>
        <w:tab/>
        <w:t xml:space="preserve">נקריא את הסעיף שאנחנו מדברים עליו כפי שהוא מופיע אחרי התיקון. "לעניין סעיף זה תיוצג הממשלה על ידי אחד מאלה: ראש הממשלה, השר שהנושא המוצע נמצא בסמכותו, באופן ישיר או עקיף, או סגנו, ואם הנושא נמצא בסמכות ראש הממשלה </w:t>
      </w:r>
      <w:r w:rsidRPr="00406905">
        <w:rPr>
          <w:rFonts w:cs="David"/>
          <w:rtl/>
        </w:rPr>
        <w:t>–</w:t>
      </w:r>
      <w:r w:rsidRPr="00406905">
        <w:rPr>
          <w:rFonts w:cs="David" w:hint="cs"/>
          <w:rtl/>
        </w:rPr>
        <w:t xml:space="preserve"> גם השר המקשר בין הממשלה לבין הכנסת; הממשלה לא תיוצג על ידי שר או סגן שר אחר, אלא בנסיבות מיוחדות, באישור השר המקשר בין הממשלה לבין הכנסת, או שר אחר שראש הממשלה הסמיכו לצורך כך, ובתיאום עם יושב ראש הכנסת". </w:t>
      </w:r>
    </w:p>
    <w:p w14:paraId="0A5DBA73" w14:textId="77777777" w:rsidR="00406905" w:rsidRPr="00406905" w:rsidRDefault="00406905" w:rsidP="00406905">
      <w:pPr>
        <w:bidi/>
        <w:jc w:val="both"/>
        <w:rPr>
          <w:rFonts w:cs="David" w:hint="cs"/>
          <w:rtl/>
        </w:rPr>
      </w:pPr>
    </w:p>
    <w:p w14:paraId="48C6720B"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011E68B" w14:textId="77777777" w:rsidR="00406905" w:rsidRPr="00406905" w:rsidRDefault="00406905" w:rsidP="00406905">
      <w:pPr>
        <w:bidi/>
        <w:jc w:val="both"/>
        <w:rPr>
          <w:rFonts w:cs="David" w:hint="cs"/>
          <w:rtl/>
        </w:rPr>
      </w:pPr>
    </w:p>
    <w:p w14:paraId="49C60E1B" w14:textId="77777777" w:rsidR="00406905" w:rsidRPr="00406905" w:rsidRDefault="00406905" w:rsidP="00406905">
      <w:pPr>
        <w:bidi/>
        <w:jc w:val="both"/>
        <w:rPr>
          <w:rFonts w:cs="David" w:hint="cs"/>
          <w:rtl/>
        </w:rPr>
      </w:pPr>
      <w:r w:rsidRPr="00406905">
        <w:rPr>
          <w:rFonts w:cs="David" w:hint="cs"/>
          <w:rtl/>
        </w:rPr>
        <w:tab/>
        <w:t xml:space="preserve"> תודה, אנחנו עוברים להצבעה. </w:t>
      </w:r>
    </w:p>
    <w:p w14:paraId="4E17F0B5" w14:textId="77777777" w:rsidR="00406905" w:rsidRPr="00406905" w:rsidRDefault="00406905" w:rsidP="00406905">
      <w:pPr>
        <w:bidi/>
        <w:jc w:val="both"/>
        <w:rPr>
          <w:rFonts w:cs="David" w:hint="cs"/>
          <w:rtl/>
        </w:rPr>
      </w:pPr>
    </w:p>
    <w:p w14:paraId="077A4180"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782F74A2" w14:textId="77777777" w:rsidR="00406905" w:rsidRPr="00406905" w:rsidRDefault="00406905" w:rsidP="00406905">
      <w:pPr>
        <w:bidi/>
        <w:jc w:val="both"/>
        <w:rPr>
          <w:rFonts w:cs="David" w:hint="cs"/>
          <w:u w:val="single"/>
          <w:rtl/>
        </w:rPr>
      </w:pPr>
    </w:p>
    <w:p w14:paraId="4F9A6057" w14:textId="77777777" w:rsidR="00406905" w:rsidRPr="00406905" w:rsidRDefault="00406905" w:rsidP="00406905">
      <w:pPr>
        <w:bidi/>
        <w:jc w:val="both"/>
        <w:rPr>
          <w:rFonts w:cs="David" w:hint="cs"/>
          <w:rtl/>
        </w:rPr>
      </w:pPr>
      <w:r w:rsidRPr="00406905">
        <w:rPr>
          <w:rFonts w:cs="David" w:hint="cs"/>
          <w:rtl/>
        </w:rPr>
        <w:tab/>
        <w:t xml:space="preserve"> רגע אדוני - - - </w:t>
      </w:r>
    </w:p>
    <w:p w14:paraId="706EBC40" w14:textId="77777777" w:rsidR="00406905" w:rsidRPr="00406905" w:rsidRDefault="00406905" w:rsidP="00406905">
      <w:pPr>
        <w:bidi/>
        <w:jc w:val="both"/>
        <w:rPr>
          <w:rFonts w:cs="David" w:hint="cs"/>
          <w:rtl/>
        </w:rPr>
      </w:pPr>
    </w:p>
    <w:p w14:paraId="6338CA80"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4BD7608" w14:textId="77777777" w:rsidR="00406905" w:rsidRPr="00406905" w:rsidRDefault="00406905" w:rsidP="00406905">
      <w:pPr>
        <w:bidi/>
        <w:jc w:val="both"/>
        <w:rPr>
          <w:rFonts w:cs="David" w:hint="cs"/>
          <w:rtl/>
        </w:rPr>
      </w:pPr>
    </w:p>
    <w:p w14:paraId="4365C91A" w14:textId="77777777" w:rsidR="00406905" w:rsidRPr="00406905" w:rsidRDefault="00406905" w:rsidP="00406905">
      <w:pPr>
        <w:bidi/>
        <w:jc w:val="both"/>
        <w:rPr>
          <w:rFonts w:cs="David" w:hint="cs"/>
          <w:rtl/>
        </w:rPr>
      </w:pPr>
      <w:r w:rsidRPr="00406905">
        <w:rPr>
          <w:rFonts w:cs="David" w:hint="cs"/>
          <w:rtl/>
        </w:rPr>
        <w:tab/>
        <w:t xml:space="preserve"> גדעון, כבר דנו בזה. </w:t>
      </w:r>
    </w:p>
    <w:p w14:paraId="32E0CD21" w14:textId="77777777" w:rsidR="00406905" w:rsidRPr="00406905" w:rsidRDefault="00406905" w:rsidP="00406905">
      <w:pPr>
        <w:bidi/>
        <w:jc w:val="both"/>
        <w:rPr>
          <w:rFonts w:cs="David" w:hint="cs"/>
          <w:rtl/>
        </w:rPr>
      </w:pPr>
    </w:p>
    <w:p w14:paraId="752A26EE"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6D245E49" w14:textId="77777777" w:rsidR="00406905" w:rsidRPr="00406905" w:rsidRDefault="00406905" w:rsidP="00406905">
      <w:pPr>
        <w:bidi/>
        <w:jc w:val="both"/>
        <w:rPr>
          <w:rFonts w:cs="David" w:hint="cs"/>
          <w:u w:val="single"/>
          <w:rtl/>
        </w:rPr>
      </w:pPr>
    </w:p>
    <w:p w14:paraId="27421107" w14:textId="77777777" w:rsidR="00406905" w:rsidRPr="00406905" w:rsidRDefault="00406905" w:rsidP="00406905">
      <w:pPr>
        <w:bidi/>
        <w:jc w:val="both"/>
        <w:rPr>
          <w:rFonts w:cs="David" w:hint="cs"/>
          <w:rtl/>
        </w:rPr>
      </w:pPr>
      <w:r w:rsidRPr="00406905">
        <w:rPr>
          <w:rFonts w:cs="David" w:hint="cs"/>
          <w:rtl/>
        </w:rPr>
        <w:tab/>
        <w:t xml:space="preserve"> לא, אבל - - - </w:t>
      </w:r>
    </w:p>
    <w:p w14:paraId="2C9412C9" w14:textId="77777777" w:rsidR="00406905" w:rsidRPr="00406905" w:rsidRDefault="00406905" w:rsidP="00406905">
      <w:pPr>
        <w:bidi/>
        <w:jc w:val="both"/>
        <w:rPr>
          <w:rFonts w:cs="David" w:hint="cs"/>
          <w:rtl/>
        </w:rPr>
      </w:pPr>
    </w:p>
    <w:p w14:paraId="47A1694F"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651CFB2" w14:textId="77777777" w:rsidR="00406905" w:rsidRPr="00406905" w:rsidRDefault="00406905" w:rsidP="00406905">
      <w:pPr>
        <w:bidi/>
        <w:jc w:val="both"/>
        <w:rPr>
          <w:rFonts w:cs="David" w:hint="cs"/>
          <w:rtl/>
        </w:rPr>
      </w:pPr>
    </w:p>
    <w:p w14:paraId="5B99AAE4" w14:textId="77777777" w:rsidR="00406905" w:rsidRPr="00406905" w:rsidRDefault="00406905" w:rsidP="00406905">
      <w:pPr>
        <w:bidi/>
        <w:jc w:val="both"/>
        <w:rPr>
          <w:rFonts w:cs="David" w:hint="cs"/>
          <w:rtl/>
        </w:rPr>
      </w:pPr>
      <w:r w:rsidRPr="00406905">
        <w:rPr>
          <w:rFonts w:cs="David" w:hint="cs"/>
          <w:rtl/>
        </w:rPr>
        <w:tab/>
        <w:t xml:space="preserve"> אתה רוצה לומר את דעתך? דעת האופוזיציה?</w:t>
      </w:r>
    </w:p>
    <w:p w14:paraId="313DD4C1" w14:textId="77777777" w:rsidR="00406905" w:rsidRPr="00406905" w:rsidRDefault="00406905" w:rsidP="00406905">
      <w:pPr>
        <w:bidi/>
        <w:jc w:val="both"/>
        <w:rPr>
          <w:rFonts w:cs="David" w:hint="cs"/>
          <w:rtl/>
        </w:rPr>
      </w:pPr>
    </w:p>
    <w:p w14:paraId="2C17C77B"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274C8B95" w14:textId="77777777" w:rsidR="00406905" w:rsidRPr="00406905" w:rsidRDefault="00406905" w:rsidP="00406905">
      <w:pPr>
        <w:bidi/>
        <w:jc w:val="both"/>
        <w:rPr>
          <w:rFonts w:cs="David" w:hint="cs"/>
          <w:u w:val="single"/>
          <w:rtl/>
        </w:rPr>
      </w:pPr>
    </w:p>
    <w:p w14:paraId="3E939B0F" w14:textId="77777777" w:rsidR="00406905" w:rsidRPr="00406905" w:rsidRDefault="00406905" w:rsidP="00406905">
      <w:pPr>
        <w:bidi/>
        <w:jc w:val="both"/>
        <w:rPr>
          <w:rFonts w:cs="David" w:hint="cs"/>
          <w:rtl/>
        </w:rPr>
      </w:pPr>
      <w:r w:rsidRPr="00406905">
        <w:rPr>
          <w:rFonts w:cs="David" w:hint="cs"/>
          <w:rtl/>
        </w:rPr>
        <w:tab/>
        <w:t xml:space="preserve"> אני רוצה להגיד את דעתי והיא למיטב ידיעתי גם דעתך. </w:t>
      </w:r>
    </w:p>
    <w:p w14:paraId="3FB076AD" w14:textId="77777777" w:rsidR="00406905" w:rsidRPr="00406905" w:rsidRDefault="00406905" w:rsidP="00406905">
      <w:pPr>
        <w:bidi/>
        <w:jc w:val="both"/>
        <w:rPr>
          <w:rFonts w:cs="David" w:hint="cs"/>
          <w:rtl/>
        </w:rPr>
      </w:pPr>
    </w:p>
    <w:p w14:paraId="6FC597B9"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A5A7BFC" w14:textId="77777777" w:rsidR="00406905" w:rsidRPr="00406905" w:rsidRDefault="00406905" w:rsidP="00406905">
      <w:pPr>
        <w:bidi/>
        <w:jc w:val="both"/>
        <w:rPr>
          <w:rFonts w:cs="David" w:hint="cs"/>
          <w:rtl/>
        </w:rPr>
      </w:pPr>
    </w:p>
    <w:p w14:paraId="4C533C0D" w14:textId="77777777" w:rsidR="00406905" w:rsidRPr="00406905" w:rsidRDefault="00406905" w:rsidP="00406905">
      <w:pPr>
        <w:bidi/>
        <w:jc w:val="both"/>
        <w:rPr>
          <w:rFonts w:cs="David" w:hint="cs"/>
          <w:rtl/>
        </w:rPr>
      </w:pPr>
      <w:r w:rsidRPr="00406905">
        <w:rPr>
          <w:rFonts w:cs="David" w:hint="cs"/>
          <w:rtl/>
        </w:rPr>
        <w:tab/>
        <w:t xml:space="preserve"> אתה חושב?</w:t>
      </w:r>
    </w:p>
    <w:p w14:paraId="30339FD5" w14:textId="77777777" w:rsidR="00406905" w:rsidRPr="00406905" w:rsidRDefault="00406905" w:rsidP="00406905">
      <w:pPr>
        <w:bidi/>
        <w:jc w:val="both"/>
        <w:rPr>
          <w:rFonts w:cs="David" w:hint="cs"/>
          <w:rtl/>
        </w:rPr>
      </w:pPr>
    </w:p>
    <w:p w14:paraId="47877171"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3217C555" w14:textId="77777777" w:rsidR="00406905" w:rsidRPr="00406905" w:rsidRDefault="00406905" w:rsidP="00406905">
      <w:pPr>
        <w:bidi/>
        <w:jc w:val="both"/>
        <w:rPr>
          <w:rFonts w:cs="David" w:hint="cs"/>
          <w:u w:val="single"/>
          <w:rtl/>
        </w:rPr>
      </w:pPr>
    </w:p>
    <w:p w14:paraId="54FA1A14" w14:textId="77777777" w:rsidR="00406905" w:rsidRPr="00406905" w:rsidRDefault="00406905" w:rsidP="00406905">
      <w:pPr>
        <w:bidi/>
        <w:jc w:val="both"/>
        <w:rPr>
          <w:rFonts w:cs="David" w:hint="cs"/>
          <w:rtl/>
        </w:rPr>
      </w:pPr>
      <w:r w:rsidRPr="00406905">
        <w:rPr>
          <w:rFonts w:cs="David" w:hint="cs"/>
          <w:rtl/>
        </w:rPr>
        <w:tab/>
        <w:t xml:space="preserve"> מאחר שאני בדרך כלל זוכר - - - </w:t>
      </w:r>
    </w:p>
    <w:p w14:paraId="19C7670E" w14:textId="77777777" w:rsidR="00406905" w:rsidRPr="00406905" w:rsidRDefault="00406905" w:rsidP="00406905">
      <w:pPr>
        <w:bidi/>
        <w:jc w:val="both"/>
        <w:rPr>
          <w:rFonts w:cs="David" w:hint="cs"/>
          <w:rtl/>
        </w:rPr>
      </w:pPr>
    </w:p>
    <w:p w14:paraId="11C94C3F"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727EBD4A" w14:textId="77777777" w:rsidR="00406905" w:rsidRPr="00406905" w:rsidRDefault="00406905" w:rsidP="00406905">
      <w:pPr>
        <w:bidi/>
        <w:jc w:val="both"/>
        <w:rPr>
          <w:rFonts w:cs="David" w:hint="cs"/>
          <w:rtl/>
        </w:rPr>
      </w:pPr>
    </w:p>
    <w:p w14:paraId="0330A6C3" w14:textId="77777777" w:rsidR="00406905" w:rsidRPr="00406905" w:rsidRDefault="00406905" w:rsidP="00406905">
      <w:pPr>
        <w:bidi/>
        <w:jc w:val="both"/>
        <w:rPr>
          <w:rFonts w:cs="David" w:hint="cs"/>
          <w:rtl/>
        </w:rPr>
      </w:pPr>
      <w:r w:rsidRPr="00406905">
        <w:rPr>
          <w:rFonts w:cs="David" w:hint="cs"/>
          <w:rtl/>
        </w:rPr>
        <w:tab/>
        <w:t xml:space="preserve"> עשיתי רביזיה חשיבתית. </w:t>
      </w:r>
    </w:p>
    <w:p w14:paraId="7C7A4973" w14:textId="77777777" w:rsidR="00406905" w:rsidRPr="00406905" w:rsidRDefault="00406905" w:rsidP="00406905">
      <w:pPr>
        <w:bidi/>
        <w:jc w:val="both"/>
        <w:rPr>
          <w:rFonts w:cs="David" w:hint="cs"/>
          <w:rtl/>
        </w:rPr>
      </w:pPr>
    </w:p>
    <w:p w14:paraId="7A60ACF9"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69D8C876" w14:textId="77777777" w:rsidR="00406905" w:rsidRPr="00406905" w:rsidRDefault="00406905" w:rsidP="00406905">
      <w:pPr>
        <w:bidi/>
        <w:jc w:val="both"/>
        <w:rPr>
          <w:rFonts w:cs="David" w:hint="cs"/>
          <w:u w:val="single"/>
          <w:rtl/>
        </w:rPr>
      </w:pPr>
    </w:p>
    <w:p w14:paraId="3C8F4862" w14:textId="77777777" w:rsidR="00406905" w:rsidRPr="00406905" w:rsidRDefault="00406905" w:rsidP="00406905">
      <w:pPr>
        <w:bidi/>
        <w:jc w:val="both"/>
        <w:rPr>
          <w:rFonts w:cs="David" w:hint="cs"/>
          <w:rtl/>
        </w:rPr>
      </w:pPr>
      <w:r w:rsidRPr="00406905">
        <w:rPr>
          <w:rFonts w:cs="David" w:hint="cs"/>
          <w:rtl/>
        </w:rPr>
        <w:tab/>
        <w:t xml:space="preserve">אני זוכר את עמדותיך לאורך כל הדרך בדיון. ההצעה שבאה בפנינו היא הצעה גרועה ביותר. היא הצעה שלא משפרת את המצב הקיים. היא הצעה שבאה ואומרת למעשה, אפשר לעשות את הקומבינה שלא השר הנוגע בדבר משיב אלא יש מישהו שמשיב במקומו </w:t>
      </w:r>
      <w:proofErr w:type="spellStart"/>
      <w:r w:rsidRPr="00406905">
        <w:rPr>
          <w:rFonts w:cs="David" w:hint="cs"/>
          <w:rtl/>
        </w:rPr>
        <w:t>והכל</w:t>
      </w:r>
      <w:proofErr w:type="spellEnd"/>
      <w:r w:rsidRPr="00406905">
        <w:rPr>
          <w:rFonts w:cs="David" w:hint="cs"/>
          <w:rtl/>
        </w:rPr>
        <w:t xml:space="preserve"> אם השר המתאם או המתאמת מאשרים את זה. אין פה שום מגבלה. </w:t>
      </w:r>
    </w:p>
    <w:p w14:paraId="5FD8B88F" w14:textId="77777777" w:rsidR="00406905" w:rsidRPr="00406905" w:rsidRDefault="00406905" w:rsidP="00406905">
      <w:pPr>
        <w:bidi/>
        <w:jc w:val="both"/>
        <w:rPr>
          <w:rFonts w:cs="David" w:hint="cs"/>
          <w:rtl/>
        </w:rPr>
      </w:pPr>
    </w:p>
    <w:p w14:paraId="182D2170"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6689736" w14:textId="77777777" w:rsidR="00406905" w:rsidRPr="00406905" w:rsidRDefault="00406905" w:rsidP="00406905">
      <w:pPr>
        <w:bidi/>
        <w:jc w:val="both"/>
        <w:rPr>
          <w:rFonts w:cs="David" w:hint="cs"/>
          <w:rtl/>
        </w:rPr>
      </w:pPr>
    </w:p>
    <w:p w14:paraId="457DBE12" w14:textId="77777777" w:rsidR="00406905" w:rsidRPr="00406905" w:rsidRDefault="00406905" w:rsidP="00406905">
      <w:pPr>
        <w:bidi/>
        <w:jc w:val="both"/>
        <w:rPr>
          <w:rFonts w:cs="David" w:hint="cs"/>
          <w:rtl/>
        </w:rPr>
      </w:pPr>
      <w:r w:rsidRPr="00406905">
        <w:rPr>
          <w:rFonts w:cs="David" w:hint="cs"/>
          <w:rtl/>
        </w:rPr>
        <w:tab/>
        <w:t xml:space="preserve"> בנסיבות מיוחדות. </w:t>
      </w:r>
    </w:p>
    <w:p w14:paraId="03F18F03" w14:textId="77777777" w:rsidR="00406905" w:rsidRPr="00406905" w:rsidRDefault="00406905" w:rsidP="00406905">
      <w:pPr>
        <w:bidi/>
        <w:jc w:val="both"/>
        <w:rPr>
          <w:rFonts w:cs="David" w:hint="cs"/>
          <w:rtl/>
        </w:rPr>
      </w:pPr>
    </w:p>
    <w:p w14:paraId="65080ABA"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00907AF5" w14:textId="77777777" w:rsidR="00406905" w:rsidRPr="00406905" w:rsidRDefault="00406905" w:rsidP="00406905">
      <w:pPr>
        <w:bidi/>
        <w:jc w:val="both"/>
        <w:rPr>
          <w:rFonts w:cs="David" w:hint="cs"/>
          <w:u w:val="single"/>
          <w:rtl/>
        </w:rPr>
      </w:pPr>
    </w:p>
    <w:p w14:paraId="41C9C65F" w14:textId="77777777" w:rsidR="00406905" w:rsidRPr="00406905" w:rsidRDefault="00406905" w:rsidP="00406905">
      <w:pPr>
        <w:bidi/>
        <w:jc w:val="both"/>
        <w:rPr>
          <w:rFonts w:cs="David" w:hint="cs"/>
          <w:rtl/>
        </w:rPr>
      </w:pPr>
      <w:r w:rsidRPr="00406905">
        <w:rPr>
          <w:rFonts w:cs="David" w:hint="cs"/>
          <w:rtl/>
        </w:rPr>
        <w:tab/>
        <w:t xml:space="preserve">אבל הנסיבות המיוחדות, אתה יודע, אם זה היה בית משפט, בית משפט יודע מה זה נסיבות מיוחדות. זאת אומרת חלק </w:t>
      </w:r>
      <w:proofErr w:type="spellStart"/>
      <w:r w:rsidRPr="00406905">
        <w:rPr>
          <w:rFonts w:cs="David" w:hint="cs"/>
          <w:rtl/>
        </w:rPr>
        <w:t>מהפרקטיקות</w:t>
      </w:r>
      <w:proofErr w:type="spellEnd"/>
      <w:r w:rsidRPr="00406905">
        <w:rPr>
          <w:rFonts w:cs="David" w:hint="cs"/>
          <w:rtl/>
        </w:rPr>
        <w:t xml:space="preserve"> שלו כשהוא דן בבקשות </w:t>
      </w:r>
      <w:r w:rsidRPr="00406905">
        <w:rPr>
          <w:rFonts w:cs="David"/>
          <w:rtl/>
        </w:rPr>
        <w:t>–</w:t>
      </w:r>
      <w:r w:rsidRPr="00406905">
        <w:rPr>
          <w:rFonts w:cs="David" w:hint="cs"/>
          <w:rtl/>
        </w:rPr>
        <w:t xml:space="preserve"> מה הן נסיבות מיוחדות. כאן הדבר הזה לא קיים. יבואו ויגידו אלף ואחד סיפורים. אני מציע שתהיה מגבלה על כל היעדרות, אם זה לכנס, אם זה למושב, צריך לקבוע את הדבר הזה אבל הנוסח הזה לא משיג את זה. </w:t>
      </w:r>
    </w:p>
    <w:p w14:paraId="74CBFB48" w14:textId="77777777" w:rsidR="00406905" w:rsidRPr="00406905" w:rsidRDefault="00406905" w:rsidP="00406905">
      <w:pPr>
        <w:bidi/>
        <w:jc w:val="both"/>
        <w:rPr>
          <w:rFonts w:cs="David" w:hint="cs"/>
          <w:rtl/>
        </w:rPr>
      </w:pPr>
    </w:p>
    <w:p w14:paraId="5073FD7B"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CD02922" w14:textId="77777777" w:rsidR="00406905" w:rsidRPr="00406905" w:rsidRDefault="00406905" w:rsidP="00406905">
      <w:pPr>
        <w:bidi/>
        <w:jc w:val="both"/>
        <w:rPr>
          <w:rFonts w:cs="David" w:hint="cs"/>
          <w:rtl/>
        </w:rPr>
      </w:pPr>
    </w:p>
    <w:p w14:paraId="28C6C1D6" w14:textId="77777777" w:rsidR="00406905" w:rsidRPr="00406905" w:rsidRDefault="00406905" w:rsidP="00406905">
      <w:pPr>
        <w:bidi/>
        <w:jc w:val="both"/>
        <w:rPr>
          <w:rFonts w:cs="David" w:hint="cs"/>
          <w:rtl/>
        </w:rPr>
      </w:pPr>
      <w:r w:rsidRPr="00406905">
        <w:rPr>
          <w:rFonts w:cs="David" w:hint="cs"/>
          <w:rtl/>
        </w:rPr>
        <w:tab/>
        <w:t xml:space="preserve"> מזכיר הכנסת רוצה להוסיף משהו?</w:t>
      </w:r>
    </w:p>
    <w:p w14:paraId="6C070954" w14:textId="77777777" w:rsidR="00406905" w:rsidRPr="00406905" w:rsidRDefault="00406905" w:rsidP="00406905">
      <w:pPr>
        <w:bidi/>
        <w:jc w:val="both"/>
        <w:rPr>
          <w:rFonts w:cs="David" w:hint="cs"/>
          <w:rtl/>
        </w:rPr>
      </w:pPr>
    </w:p>
    <w:p w14:paraId="64FDCC81"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779B6DC4" w14:textId="77777777" w:rsidR="00406905" w:rsidRPr="00406905" w:rsidRDefault="00406905" w:rsidP="00406905">
      <w:pPr>
        <w:bidi/>
        <w:jc w:val="both"/>
        <w:rPr>
          <w:rFonts w:cs="David" w:hint="cs"/>
          <w:u w:val="single"/>
          <w:rtl/>
        </w:rPr>
      </w:pPr>
    </w:p>
    <w:p w14:paraId="20CEF08A" w14:textId="77777777" w:rsidR="00406905" w:rsidRPr="00406905" w:rsidRDefault="00406905" w:rsidP="00406905">
      <w:pPr>
        <w:bidi/>
        <w:jc w:val="both"/>
        <w:rPr>
          <w:rFonts w:cs="David" w:hint="cs"/>
          <w:rtl/>
        </w:rPr>
      </w:pPr>
      <w:r w:rsidRPr="00406905">
        <w:rPr>
          <w:rFonts w:cs="David" w:hint="cs"/>
          <w:rtl/>
        </w:rPr>
        <w:tab/>
        <w:t xml:space="preserve"> בדקו עם מזכירות הממשלה והם לא רצו, ברור. </w:t>
      </w:r>
    </w:p>
    <w:p w14:paraId="3DEEAD2F" w14:textId="77777777" w:rsidR="00406905" w:rsidRPr="00406905" w:rsidRDefault="00406905" w:rsidP="00406905">
      <w:pPr>
        <w:bidi/>
        <w:jc w:val="both"/>
        <w:rPr>
          <w:rFonts w:cs="David" w:hint="cs"/>
          <w:rtl/>
        </w:rPr>
      </w:pPr>
    </w:p>
    <w:p w14:paraId="0876AFC1" w14:textId="77777777" w:rsidR="00406905" w:rsidRPr="00406905" w:rsidRDefault="00406905" w:rsidP="00406905">
      <w:pPr>
        <w:bidi/>
        <w:jc w:val="both"/>
        <w:rPr>
          <w:rFonts w:cs="David" w:hint="cs"/>
          <w:rtl/>
        </w:rPr>
      </w:pPr>
      <w:r w:rsidRPr="00406905">
        <w:rPr>
          <w:rFonts w:cs="David" w:hint="cs"/>
          <w:u w:val="single"/>
          <w:rtl/>
        </w:rPr>
        <w:t>אייל ינון:</w:t>
      </w:r>
    </w:p>
    <w:p w14:paraId="4C41441F" w14:textId="77777777" w:rsidR="00406905" w:rsidRPr="00406905" w:rsidRDefault="00406905" w:rsidP="00406905">
      <w:pPr>
        <w:bidi/>
        <w:jc w:val="both"/>
        <w:rPr>
          <w:rFonts w:cs="David" w:hint="cs"/>
          <w:rtl/>
        </w:rPr>
      </w:pPr>
    </w:p>
    <w:p w14:paraId="7EDF3E43" w14:textId="77777777" w:rsidR="00406905" w:rsidRPr="00406905" w:rsidRDefault="00406905" w:rsidP="00406905">
      <w:pPr>
        <w:bidi/>
        <w:jc w:val="both"/>
        <w:rPr>
          <w:rFonts w:cs="David" w:hint="cs"/>
          <w:rtl/>
        </w:rPr>
      </w:pPr>
      <w:r w:rsidRPr="00406905">
        <w:rPr>
          <w:rFonts w:cs="David" w:hint="cs"/>
          <w:rtl/>
        </w:rPr>
        <w:tab/>
        <w:t xml:space="preserve"> אני רוצה להזכיר שבהצעה המקורית הצענו שזה יהיה באישור יו"ר הכנסת, ואז נדמה לי שחברי הכנסת - - -</w:t>
      </w:r>
    </w:p>
    <w:p w14:paraId="55648AD9" w14:textId="77777777" w:rsidR="00406905" w:rsidRPr="00406905" w:rsidRDefault="00406905" w:rsidP="00406905">
      <w:pPr>
        <w:bidi/>
        <w:jc w:val="both"/>
        <w:rPr>
          <w:rFonts w:cs="David" w:hint="cs"/>
          <w:rtl/>
        </w:rPr>
      </w:pPr>
    </w:p>
    <w:p w14:paraId="0D2F8013"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72511930" w14:textId="77777777" w:rsidR="00406905" w:rsidRPr="00406905" w:rsidRDefault="00406905" w:rsidP="00406905">
      <w:pPr>
        <w:pStyle w:val="Heading5"/>
        <w:rPr>
          <w:rFonts w:hint="cs"/>
          <w:sz w:val="24"/>
          <w:rtl/>
        </w:rPr>
      </w:pPr>
    </w:p>
    <w:p w14:paraId="2C4040CC" w14:textId="77777777" w:rsidR="00406905" w:rsidRPr="00406905" w:rsidRDefault="00406905" w:rsidP="00406905">
      <w:pPr>
        <w:bidi/>
        <w:jc w:val="both"/>
        <w:rPr>
          <w:rFonts w:cs="David" w:hint="cs"/>
          <w:rtl/>
        </w:rPr>
      </w:pPr>
      <w:r w:rsidRPr="00406905">
        <w:rPr>
          <w:rFonts w:cs="David" w:hint="cs"/>
          <w:rtl/>
        </w:rPr>
        <w:tab/>
        <w:t xml:space="preserve"> מה ההבדל?</w:t>
      </w:r>
    </w:p>
    <w:p w14:paraId="38029D6A" w14:textId="77777777" w:rsidR="00406905" w:rsidRPr="00406905" w:rsidRDefault="00406905" w:rsidP="00406905">
      <w:pPr>
        <w:bidi/>
        <w:jc w:val="both"/>
        <w:rPr>
          <w:rFonts w:cs="David" w:hint="cs"/>
          <w:rtl/>
        </w:rPr>
      </w:pPr>
    </w:p>
    <w:p w14:paraId="575DB40A" w14:textId="77777777" w:rsidR="00406905" w:rsidRPr="00406905" w:rsidRDefault="00406905" w:rsidP="00406905">
      <w:pPr>
        <w:bidi/>
        <w:jc w:val="both"/>
        <w:rPr>
          <w:rFonts w:cs="David" w:hint="cs"/>
          <w:rtl/>
        </w:rPr>
      </w:pPr>
      <w:r w:rsidRPr="00406905">
        <w:rPr>
          <w:rFonts w:cs="David" w:hint="cs"/>
          <w:u w:val="single"/>
          <w:rtl/>
        </w:rPr>
        <w:t>אייל ינון:</w:t>
      </w:r>
    </w:p>
    <w:p w14:paraId="40D0B6E1" w14:textId="77777777" w:rsidR="00406905" w:rsidRPr="00406905" w:rsidRDefault="00406905" w:rsidP="00406905">
      <w:pPr>
        <w:bidi/>
        <w:jc w:val="both"/>
        <w:rPr>
          <w:rFonts w:cs="David" w:hint="cs"/>
          <w:rtl/>
        </w:rPr>
      </w:pPr>
    </w:p>
    <w:p w14:paraId="2204A803" w14:textId="77777777" w:rsidR="00406905" w:rsidRPr="00406905" w:rsidRDefault="00406905" w:rsidP="00406905">
      <w:pPr>
        <w:bidi/>
        <w:jc w:val="both"/>
        <w:rPr>
          <w:rFonts w:cs="David" w:hint="cs"/>
          <w:rtl/>
        </w:rPr>
      </w:pPr>
      <w:r w:rsidRPr="00406905">
        <w:rPr>
          <w:rFonts w:cs="David" w:hint="cs"/>
          <w:rtl/>
        </w:rPr>
        <w:tab/>
        <w:t xml:space="preserve"> יש הבדל בין תיאום לבין אישור. </w:t>
      </w:r>
    </w:p>
    <w:p w14:paraId="27AE3F80" w14:textId="77777777" w:rsidR="00406905" w:rsidRPr="00406905" w:rsidRDefault="00406905" w:rsidP="00406905">
      <w:pPr>
        <w:bidi/>
        <w:jc w:val="both"/>
        <w:rPr>
          <w:rFonts w:cs="David" w:hint="cs"/>
          <w:rtl/>
        </w:rPr>
      </w:pPr>
    </w:p>
    <w:p w14:paraId="62C6E51E" w14:textId="77777777" w:rsidR="00406905" w:rsidRPr="00406905" w:rsidRDefault="00406905" w:rsidP="00406905">
      <w:pPr>
        <w:bidi/>
        <w:jc w:val="both"/>
        <w:rPr>
          <w:rFonts w:cs="David" w:hint="cs"/>
          <w:rtl/>
        </w:rPr>
      </w:pPr>
      <w:r w:rsidRPr="00406905">
        <w:rPr>
          <w:rFonts w:cs="David" w:hint="cs"/>
          <w:u w:val="single"/>
          <w:rtl/>
        </w:rPr>
        <w:t xml:space="preserve">יולי </w:t>
      </w:r>
      <w:proofErr w:type="spellStart"/>
      <w:r w:rsidRPr="00406905">
        <w:rPr>
          <w:rFonts w:cs="David" w:hint="cs"/>
          <w:u w:val="single"/>
          <w:rtl/>
        </w:rPr>
        <w:t>אדלשטיין</w:t>
      </w:r>
      <w:proofErr w:type="spellEnd"/>
      <w:r w:rsidRPr="00406905">
        <w:rPr>
          <w:rFonts w:cs="David" w:hint="cs"/>
          <w:u w:val="single"/>
          <w:rtl/>
        </w:rPr>
        <w:t>:</w:t>
      </w:r>
    </w:p>
    <w:p w14:paraId="0350A504" w14:textId="77777777" w:rsidR="00406905" w:rsidRPr="00406905" w:rsidRDefault="00406905" w:rsidP="00406905">
      <w:pPr>
        <w:bidi/>
        <w:jc w:val="both"/>
        <w:rPr>
          <w:rFonts w:cs="David" w:hint="cs"/>
          <w:rtl/>
        </w:rPr>
      </w:pPr>
    </w:p>
    <w:p w14:paraId="47D73A42" w14:textId="77777777" w:rsidR="00406905" w:rsidRPr="00406905" w:rsidRDefault="00406905" w:rsidP="00406905">
      <w:pPr>
        <w:bidi/>
        <w:jc w:val="both"/>
        <w:rPr>
          <w:rFonts w:cs="David" w:hint="cs"/>
          <w:rtl/>
        </w:rPr>
      </w:pPr>
      <w:r w:rsidRPr="00406905">
        <w:rPr>
          <w:rFonts w:cs="David" w:hint="cs"/>
          <w:rtl/>
        </w:rPr>
        <w:tab/>
        <w:t xml:space="preserve"> דיברתי על זה 10 דקות בישיבה הקודמת והזכרתי כמה חרבות וכידונים נשברו בוועדות - - - </w:t>
      </w:r>
    </w:p>
    <w:p w14:paraId="26E2CB79" w14:textId="77777777" w:rsidR="00406905" w:rsidRPr="00406905" w:rsidRDefault="00406905" w:rsidP="00406905">
      <w:pPr>
        <w:bidi/>
        <w:jc w:val="both"/>
        <w:rPr>
          <w:rFonts w:cs="David" w:hint="cs"/>
          <w:rtl/>
        </w:rPr>
      </w:pPr>
    </w:p>
    <w:p w14:paraId="65A4B519"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7AC47F9B" w14:textId="77777777" w:rsidR="00406905" w:rsidRPr="00406905" w:rsidRDefault="00406905" w:rsidP="00406905">
      <w:pPr>
        <w:pStyle w:val="Heading5"/>
        <w:rPr>
          <w:rFonts w:hint="cs"/>
          <w:sz w:val="24"/>
          <w:rtl/>
        </w:rPr>
      </w:pPr>
    </w:p>
    <w:p w14:paraId="5F60635B" w14:textId="77777777" w:rsidR="00406905" w:rsidRPr="00406905" w:rsidRDefault="00406905" w:rsidP="00406905">
      <w:pPr>
        <w:bidi/>
        <w:jc w:val="both"/>
        <w:rPr>
          <w:rFonts w:cs="David" w:hint="cs"/>
          <w:rtl/>
        </w:rPr>
      </w:pPr>
      <w:r w:rsidRPr="00406905">
        <w:rPr>
          <w:rFonts w:cs="David" w:hint="cs"/>
          <w:rtl/>
        </w:rPr>
        <w:tab/>
        <w:t xml:space="preserve"> אם תיאום זה אומר שבלעדיה אי אפשר להחליט זה כמו אישור. </w:t>
      </w:r>
    </w:p>
    <w:p w14:paraId="0FD07241" w14:textId="77777777" w:rsidR="00406905" w:rsidRPr="00406905" w:rsidRDefault="00406905" w:rsidP="00406905">
      <w:pPr>
        <w:bidi/>
        <w:jc w:val="both"/>
        <w:rPr>
          <w:rFonts w:cs="David" w:hint="cs"/>
          <w:rtl/>
        </w:rPr>
      </w:pPr>
    </w:p>
    <w:p w14:paraId="4ABBD312" w14:textId="77777777" w:rsidR="00406905" w:rsidRPr="00406905" w:rsidRDefault="00406905" w:rsidP="00406905">
      <w:pPr>
        <w:bidi/>
        <w:jc w:val="both"/>
        <w:rPr>
          <w:rFonts w:cs="David" w:hint="cs"/>
          <w:rtl/>
        </w:rPr>
      </w:pPr>
      <w:r w:rsidRPr="00406905">
        <w:rPr>
          <w:rFonts w:cs="David" w:hint="cs"/>
          <w:u w:val="single"/>
          <w:rtl/>
        </w:rPr>
        <w:t>אייל ינון:</w:t>
      </w:r>
    </w:p>
    <w:p w14:paraId="229D40DE" w14:textId="77777777" w:rsidR="00406905" w:rsidRPr="00406905" w:rsidRDefault="00406905" w:rsidP="00406905">
      <w:pPr>
        <w:bidi/>
        <w:jc w:val="both"/>
        <w:rPr>
          <w:rFonts w:cs="David" w:hint="cs"/>
          <w:rtl/>
        </w:rPr>
      </w:pPr>
    </w:p>
    <w:p w14:paraId="05CE4AA3" w14:textId="77777777" w:rsidR="00406905" w:rsidRPr="00406905" w:rsidRDefault="00406905" w:rsidP="00406905">
      <w:pPr>
        <w:bidi/>
        <w:jc w:val="both"/>
        <w:rPr>
          <w:rFonts w:cs="David" w:hint="cs"/>
          <w:rtl/>
        </w:rPr>
      </w:pPr>
      <w:r w:rsidRPr="00406905">
        <w:rPr>
          <w:rFonts w:cs="David" w:hint="cs"/>
          <w:rtl/>
        </w:rPr>
        <w:tab/>
        <w:t xml:space="preserve"> נכון, לכן הגענו להסכמה סביב הנוסח של תיאום כי זה נוסח שנמצא איפה שהוא בין התייעצות, שזה משהו פחות, לבין ידיעה שזה משהו - - - </w:t>
      </w:r>
    </w:p>
    <w:p w14:paraId="5611F55A" w14:textId="77777777" w:rsidR="00406905" w:rsidRPr="00406905" w:rsidRDefault="00406905" w:rsidP="00406905">
      <w:pPr>
        <w:bidi/>
        <w:jc w:val="both"/>
        <w:rPr>
          <w:rFonts w:cs="David" w:hint="cs"/>
          <w:rtl/>
        </w:rPr>
      </w:pPr>
    </w:p>
    <w:p w14:paraId="09FE68FF"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000EB650" w14:textId="77777777" w:rsidR="00406905" w:rsidRPr="00406905" w:rsidRDefault="00406905" w:rsidP="00406905">
      <w:pPr>
        <w:pStyle w:val="Heading5"/>
        <w:rPr>
          <w:rFonts w:hint="cs"/>
          <w:sz w:val="24"/>
          <w:rtl/>
        </w:rPr>
      </w:pPr>
    </w:p>
    <w:p w14:paraId="4F74CCF7" w14:textId="77777777" w:rsidR="00406905" w:rsidRPr="00406905" w:rsidRDefault="00406905" w:rsidP="00406905">
      <w:pPr>
        <w:bidi/>
        <w:jc w:val="both"/>
        <w:rPr>
          <w:rFonts w:cs="David" w:hint="cs"/>
          <w:rtl/>
        </w:rPr>
      </w:pPr>
      <w:r w:rsidRPr="00406905">
        <w:rPr>
          <w:rFonts w:cs="David" w:hint="cs"/>
          <w:rtl/>
        </w:rPr>
        <w:tab/>
        <w:t xml:space="preserve"> תיאום זה אומר אישור. </w:t>
      </w:r>
    </w:p>
    <w:p w14:paraId="4EE7F885" w14:textId="77777777" w:rsidR="00406905" w:rsidRPr="00406905" w:rsidRDefault="00406905" w:rsidP="00406905">
      <w:pPr>
        <w:bidi/>
        <w:jc w:val="both"/>
        <w:rPr>
          <w:rFonts w:cs="David" w:hint="cs"/>
          <w:rtl/>
        </w:rPr>
      </w:pPr>
    </w:p>
    <w:p w14:paraId="3435F729"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557A881" w14:textId="77777777" w:rsidR="00406905" w:rsidRPr="00406905" w:rsidRDefault="00406905" w:rsidP="00406905">
      <w:pPr>
        <w:bidi/>
        <w:jc w:val="both"/>
        <w:rPr>
          <w:rFonts w:cs="David" w:hint="cs"/>
          <w:rtl/>
        </w:rPr>
      </w:pPr>
    </w:p>
    <w:p w14:paraId="5EE810B6" w14:textId="77777777" w:rsidR="00406905" w:rsidRPr="00406905" w:rsidRDefault="00406905" w:rsidP="00406905">
      <w:pPr>
        <w:bidi/>
        <w:jc w:val="both"/>
        <w:rPr>
          <w:rFonts w:cs="David" w:hint="cs"/>
          <w:rtl/>
        </w:rPr>
      </w:pPr>
      <w:r w:rsidRPr="00406905">
        <w:rPr>
          <w:rFonts w:cs="David" w:hint="cs"/>
          <w:rtl/>
        </w:rPr>
        <w:tab/>
        <w:t xml:space="preserve">רבותי, אני מעביר את זה להצבעה כפי שזה מונח לפניכם. </w:t>
      </w:r>
    </w:p>
    <w:p w14:paraId="07D60AA2" w14:textId="77777777" w:rsidR="00406905" w:rsidRPr="00406905" w:rsidRDefault="00406905" w:rsidP="00406905">
      <w:pPr>
        <w:bidi/>
        <w:jc w:val="both"/>
        <w:rPr>
          <w:rFonts w:cs="David" w:hint="cs"/>
          <w:rtl/>
        </w:rPr>
      </w:pPr>
    </w:p>
    <w:p w14:paraId="3962ADA3"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19AC1651" w14:textId="77777777" w:rsidR="00406905" w:rsidRPr="00406905" w:rsidRDefault="00406905" w:rsidP="00406905">
      <w:pPr>
        <w:bidi/>
        <w:jc w:val="both"/>
        <w:rPr>
          <w:rFonts w:cs="David" w:hint="cs"/>
          <w:u w:val="single"/>
          <w:rtl/>
        </w:rPr>
      </w:pPr>
    </w:p>
    <w:p w14:paraId="79E0DB91" w14:textId="77777777" w:rsidR="00406905" w:rsidRPr="00406905" w:rsidRDefault="00406905" w:rsidP="00406905">
      <w:pPr>
        <w:bidi/>
        <w:jc w:val="both"/>
        <w:rPr>
          <w:rFonts w:cs="David" w:hint="cs"/>
          <w:rtl/>
        </w:rPr>
      </w:pPr>
      <w:r w:rsidRPr="00406905">
        <w:rPr>
          <w:rFonts w:cs="David" w:hint="cs"/>
          <w:rtl/>
        </w:rPr>
        <w:tab/>
        <w:t xml:space="preserve"> אי אפשר - - -</w:t>
      </w:r>
    </w:p>
    <w:p w14:paraId="42544814"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365E1197" w14:textId="77777777" w:rsidR="00406905" w:rsidRPr="00406905" w:rsidRDefault="00406905" w:rsidP="00406905">
      <w:pPr>
        <w:bidi/>
        <w:jc w:val="both"/>
        <w:rPr>
          <w:rFonts w:cs="David" w:hint="cs"/>
          <w:rtl/>
        </w:rPr>
      </w:pPr>
    </w:p>
    <w:p w14:paraId="51D59E07" w14:textId="77777777" w:rsidR="00406905" w:rsidRPr="00406905" w:rsidRDefault="00406905" w:rsidP="00406905">
      <w:pPr>
        <w:bidi/>
        <w:jc w:val="both"/>
        <w:rPr>
          <w:rFonts w:cs="David" w:hint="cs"/>
          <w:rtl/>
        </w:rPr>
      </w:pPr>
      <w:r w:rsidRPr="00406905">
        <w:rPr>
          <w:rFonts w:cs="David" w:hint="cs"/>
          <w:rtl/>
        </w:rPr>
        <w:tab/>
        <w:t xml:space="preserve"> אדוני, כבר דנו בנושא הזה. </w:t>
      </w:r>
    </w:p>
    <w:p w14:paraId="0B1C5A06" w14:textId="77777777" w:rsidR="00406905" w:rsidRPr="00406905" w:rsidRDefault="00406905" w:rsidP="00406905">
      <w:pPr>
        <w:bidi/>
        <w:jc w:val="both"/>
        <w:rPr>
          <w:rFonts w:cs="David" w:hint="cs"/>
          <w:u w:val="single"/>
          <w:rtl/>
        </w:rPr>
      </w:pPr>
    </w:p>
    <w:p w14:paraId="59B645BC"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409E27EC" w14:textId="77777777" w:rsidR="00406905" w:rsidRPr="00406905" w:rsidRDefault="00406905" w:rsidP="00406905">
      <w:pPr>
        <w:bidi/>
        <w:jc w:val="both"/>
        <w:rPr>
          <w:rFonts w:cs="David" w:hint="cs"/>
          <w:u w:val="single"/>
          <w:rtl/>
        </w:rPr>
      </w:pPr>
    </w:p>
    <w:p w14:paraId="0E6E4E6C" w14:textId="77777777" w:rsidR="00406905" w:rsidRPr="00406905" w:rsidRDefault="00406905" w:rsidP="00406905">
      <w:pPr>
        <w:bidi/>
        <w:jc w:val="both"/>
        <w:rPr>
          <w:rFonts w:cs="David" w:hint="cs"/>
          <w:rtl/>
        </w:rPr>
      </w:pPr>
      <w:r w:rsidRPr="00406905">
        <w:rPr>
          <w:rFonts w:cs="David" w:hint="cs"/>
          <w:rtl/>
        </w:rPr>
        <w:tab/>
        <w:t xml:space="preserve">אבל הקונצנזוס היה אחר. </w:t>
      </w:r>
    </w:p>
    <w:p w14:paraId="38C335DD" w14:textId="77777777" w:rsidR="00406905" w:rsidRPr="00406905" w:rsidRDefault="00406905" w:rsidP="00406905">
      <w:pPr>
        <w:bidi/>
        <w:jc w:val="both"/>
        <w:rPr>
          <w:rFonts w:cs="David" w:hint="cs"/>
          <w:rtl/>
        </w:rPr>
      </w:pPr>
    </w:p>
    <w:p w14:paraId="33F634B4"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0750B9EE" w14:textId="77777777" w:rsidR="00406905" w:rsidRPr="00406905" w:rsidRDefault="00406905" w:rsidP="00406905">
      <w:pPr>
        <w:pStyle w:val="Heading5"/>
        <w:rPr>
          <w:rFonts w:hint="cs"/>
          <w:sz w:val="24"/>
          <w:rtl/>
        </w:rPr>
      </w:pPr>
    </w:p>
    <w:p w14:paraId="3EF99F73" w14:textId="77777777" w:rsidR="00406905" w:rsidRPr="00406905" w:rsidRDefault="00406905" w:rsidP="00406905">
      <w:pPr>
        <w:bidi/>
        <w:jc w:val="both"/>
        <w:rPr>
          <w:rFonts w:cs="David" w:hint="cs"/>
          <w:rtl/>
        </w:rPr>
      </w:pPr>
      <w:r w:rsidRPr="00406905">
        <w:rPr>
          <w:rFonts w:cs="David" w:hint="cs"/>
          <w:rtl/>
        </w:rPr>
        <w:tab/>
        <w:t xml:space="preserve"> היה פה שינוי. </w:t>
      </w:r>
    </w:p>
    <w:p w14:paraId="0966DD44" w14:textId="77777777" w:rsidR="00406905" w:rsidRPr="00406905" w:rsidRDefault="00406905" w:rsidP="00406905">
      <w:pPr>
        <w:bidi/>
        <w:jc w:val="both"/>
        <w:rPr>
          <w:rFonts w:cs="David" w:hint="cs"/>
          <w:rtl/>
        </w:rPr>
      </w:pPr>
    </w:p>
    <w:p w14:paraId="4A432F0D"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E70EC27" w14:textId="77777777" w:rsidR="00406905" w:rsidRPr="00406905" w:rsidRDefault="00406905" w:rsidP="00406905">
      <w:pPr>
        <w:bidi/>
        <w:jc w:val="both"/>
        <w:rPr>
          <w:rFonts w:cs="David" w:hint="cs"/>
          <w:rtl/>
        </w:rPr>
      </w:pPr>
    </w:p>
    <w:p w14:paraId="1D205343" w14:textId="77777777" w:rsidR="00406905" w:rsidRPr="00406905" w:rsidRDefault="00406905" w:rsidP="00406905">
      <w:pPr>
        <w:bidi/>
        <w:jc w:val="both"/>
        <w:rPr>
          <w:rFonts w:cs="David" w:hint="cs"/>
          <w:rtl/>
        </w:rPr>
      </w:pPr>
      <w:r w:rsidRPr="00406905">
        <w:rPr>
          <w:rFonts w:cs="David" w:hint="cs"/>
          <w:rtl/>
        </w:rPr>
        <w:tab/>
        <w:t xml:space="preserve">אני רוצה להזכיר לחברים בוועדה, הנושא הזה </w:t>
      </w:r>
      <w:r w:rsidRPr="00406905">
        <w:rPr>
          <w:rFonts w:cs="David"/>
          <w:rtl/>
        </w:rPr>
        <w:t>–</w:t>
      </w:r>
      <w:r w:rsidRPr="00406905">
        <w:rPr>
          <w:rFonts w:cs="David" w:hint="cs"/>
          <w:rtl/>
        </w:rPr>
        <w:t xml:space="preserve"> אם הוא לא יעבור בוודאי שטוב לכם, אם הוא יעבור זה יונח על שולחן הכנסת במשך 14 יום, תוכלו להגיש את ההסתייגויות שלכם ונשוב  ונדון פה בהסתייגויות שלכם. אפשר להצביע עכשיו, לא נשחית את זמננו, אני מעלה את זה להצבעה. מי בעד הנוסח כפי שהוא מונח כאן לפניכם, תיקון סעיף 88, ירים את ידו. מי נגד? 5 בעד ו-5 נגד. הנוסח הזה נפל. אתה מבקש רביזיה אז יש רביזיה על ההצעה. </w:t>
      </w:r>
    </w:p>
    <w:p w14:paraId="7C26E290" w14:textId="77777777" w:rsidR="00406905" w:rsidRPr="00406905" w:rsidRDefault="00406905" w:rsidP="00406905">
      <w:pPr>
        <w:bidi/>
        <w:jc w:val="both"/>
        <w:rPr>
          <w:rFonts w:cs="David" w:hint="cs"/>
          <w:rtl/>
        </w:rPr>
      </w:pPr>
    </w:p>
    <w:p w14:paraId="7ACEBB79"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67FB1940" w14:textId="77777777" w:rsidR="00406905" w:rsidRPr="00406905" w:rsidRDefault="00406905" w:rsidP="00406905">
      <w:pPr>
        <w:pStyle w:val="Heading5"/>
        <w:rPr>
          <w:rFonts w:hint="cs"/>
          <w:sz w:val="24"/>
          <w:rtl/>
        </w:rPr>
      </w:pPr>
    </w:p>
    <w:p w14:paraId="270495AD" w14:textId="77777777" w:rsidR="00406905" w:rsidRPr="00406905" w:rsidRDefault="00406905" w:rsidP="00406905">
      <w:pPr>
        <w:bidi/>
        <w:jc w:val="both"/>
        <w:rPr>
          <w:rFonts w:cs="David" w:hint="cs"/>
          <w:rtl/>
        </w:rPr>
      </w:pPr>
      <w:r w:rsidRPr="00406905">
        <w:rPr>
          <w:rFonts w:cs="David" w:hint="cs"/>
          <w:rtl/>
        </w:rPr>
        <w:tab/>
        <w:t xml:space="preserve"> מי מבקש רביזיה?</w:t>
      </w:r>
    </w:p>
    <w:p w14:paraId="75EED720" w14:textId="77777777" w:rsidR="00406905" w:rsidRPr="00406905" w:rsidRDefault="00406905" w:rsidP="00406905">
      <w:pPr>
        <w:bidi/>
        <w:jc w:val="both"/>
        <w:rPr>
          <w:rFonts w:cs="David" w:hint="cs"/>
          <w:rtl/>
        </w:rPr>
      </w:pPr>
    </w:p>
    <w:p w14:paraId="66BFD930" w14:textId="77777777" w:rsidR="00406905" w:rsidRPr="00406905" w:rsidRDefault="00406905" w:rsidP="00406905">
      <w:pPr>
        <w:bidi/>
        <w:jc w:val="both"/>
        <w:rPr>
          <w:rFonts w:cs="David"/>
          <w:rtl/>
        </w:rPr>
      </w:pPr>
      <w:r w:rsidRPr="00406905">
        <w:rPr>
          <w:rFonts w:cs="David" w:hint="eastAsia"/>
          <w:u w:val="single"/>
          <w:rtl/>
        </w:rPr>
        <w:t>אורי</w:t>
      </w:r>
      <w:r w:rsidRPr="00406905">
        <w:rPr>
          <w:rFonts w:cs="David"/>
          <w:u w:val="single"/>
          <w:rtl/>
        </w:rPr>
        <w:t xml:space="preserve"> אריאל:</w:t>
      </w:r>
    </w:p>
    <w:p w14:paraId="68FBFC4C" w14:textId="77777777" w:rsidR="00406905" w:rsidRPr="00406905" w:rsidRDefault="00406905" w:rsidP="00406905">
      <w:pPr>
        <w:bidi/>
        <w:jc w:val="both"/>
        <w:rPr>
          <w:rFonts w:cs="David"/>
          <w:rtl/>
        </w:rPr>
      </w:pPr>
    </w:p>
    <w:p w14:paraId="260AE519" w14:textId="77777777" w:rsidR="00406905" w:rsidRPr="00406905" w:rsidRDefault="00406905" w:rsidP="00406905">
      <w:pPr>
        <w:bidi/>
        <w:jc w:val="both"/>
        <w:rPr>
          <w:rFonts w:cs="David" w:hint="cs"/>
          <w:rtl/>
        </w:rPr>
      </w:pPr>
      <w:r w:rsidRPr="00406905">
        <w:rPr>
          <w:rFonts w:cs="David"/>
          <w:rtl/>
        </w:rPr>
        <w:tab/>
      </w:r>
      <w:r w:rsidRPr="00406905">
        <w:rPr>
          <w:rFonts w:cs="David" w:hint="cs"/>
          <w:rtl/>
        </w:rPr>
        <w:t xml:space="preserve">לא חשוב, מישהו - - - </w:t>
      </w:r>
    </w:p>
    <w:p w14:paraId="0B03C2BB" w14:textId="77777777" w:rsidR="00406905" w:rsidRPr="00406905" w:rsidRDefault="00406905" w:rsidP="00406905">
      <w:pPr>
        <w:bidi/>
        <w:jc w:val="both"/>
        <w:rPr>
          <w:rFonts w:cs="David" w:hint="cs"/>
          <w:rtl/>
        </w:rPr>
      </w:pPr>
    </w:p>
    <w:p w14:paraId="2A5240D3" w14:textId="77777777" w:rsidR="00406905" w:rsidRPr="00406905" w:rsidRDefault="00406905" w:rsidP="00406905">
      <w:pPr>
        <w:bidi/>
        <w:jc w:val="both"/>
        <w:rPr>
          <w:rFonts w:cs="David" w:hint="cs"/>
          <w:rtl/>
        </w:rPr>
      </w:pPr>
      <w:r w:rsidRPr="00406905">
        <w:rPr>
          <w:rFonts w:cs="David" w:hint="cs"/>
          <w:u w:val="single"/>
          <w:rtl/>
        </w:rPr>
        <w:t>משה כחלון:</w:t>
      </w:r>
    </w:p>
    <w:p w14:paraId="308D9DAB" w14:textId="77777777" w:rsidR="00406905" w:rsidRPr="00406905" w:rsidRDefault="00406905" w:rsidP="00406905">
      <w:pPr>
        <w:bidi/>
        <w:jc w:val="both"/>
        <w:rPr>
          <w:rFonts w:cs="David" w:hint="cs"/>
          <w:rtl/>
        </w:rPr>
      </w:pPr>
    </w:p>
    <w:p w14:paraId="43E679BE" w14:textId="77777777" w:rsidR="00406905" w:rsidRPr="00406905" w:rsidRDefault="00406905" w:rsidP="00406905">
      <w:pPr>
        <w:bidi/>
        <w:jc w:val="both"/>
        <w:rPr>
          <w:rFonts w:cs="David" w:hint="cs"/>
          <w:rtl/>
        </w:rPr>
      </w:pPr>
      <w:r w:rsidRPr="00406905">
        <w:rPr>
          <w:rFonts w:cs="David" w:hint="cs"/>
          <w:rtl/>
        </w:rPr>
        <w:tab/>
        <w:t xml:space="preserve"> יושב ראש ועדת הכנסת. </w:t>
      </w:r>
    </w:p>
    <w:p w14:paraId="7BD958F1" w14:textId="77777777" w:rsidR="00406905" w:rsidRPr="00406905" w:rsidRDefault="00406905" w:rsidP="00406905">
      <w:pPr>
        <w:bidi/>
        <w:jc w:val="both"/>
        <w:rPr>
          <w:rFonts w:cs="David" w:hint="cs"/>
          <w:rtl/>
        </w:rPr>
      </w:pPr>
    </w:p>
    <w:p w14:paraId="5C361D78"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315719E" w14:textId="77777777" w:rsidR="00406905" w:rsidRPr="00406905" w:rsidRDefault="00406905" w:rsidP="00406905">
      <w:pPr>
        <w:bidi/>
        <w:jc w:val="both"/>
        <w:rPr>
          <w:rFonts w:cs="David" w:hint="cs"/>
          <w:rtl/>
        </w:rPr>
      </w:pPr>
    </w:p>
    <w:p w14:paraId="08B478E4" w14:textId="77777777" w:rsidR="00406905" w:rsidRPr="00406905" w:rsidRDefault="00406905" w:rsidP="00406905">
      <w:pPr>
        <w:bidi/>
        <w:jc w:val="both"/>
        <w:rPr>
          <w:rFonts w:cs="David" w:hint="cs"/>
          <w:rtl/>
        </w:rPr>
      </w:pPr>
      <w:r w:rsidRPr="00406905">
        <w:rPr>
          <w:rFonts w:cs="David" w:hint="cs"/>
          <w:rtl/>
        </w:rPr>
        <w:tab/>
        <w:t xml:space="preserve"> מותר לי לבקש?</w:t>
      </w:r>
    </w:p>
    <w:p w14:paraId="0E8E890A" w14:textId="77777777" w:rsidR="00406905" w:rsidRPr="00406905" w:rsidRDefault="00406905" w:rsidP="00406905">
      <w:pPr>
        <w:bidi/>
        <w:jc w:val="both"/>
        <w:rPr>
          <w:rFonts w:cs="David" w:hint="cs"/>
          <w:rtl/>
        </w:rPr>
      </w:pPr>
    </w:p>
    <w:p w14:paraId="0D2BFFAE"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6BFC6EC8" w14:textId="77777777" w:rsidR="00406905" w:rsidRPr="00406905" w:rsidRDefault="00406905" w:rsidP="00406905">
      <w:pPr>
        <w:pStyle w:val="Heading5"/>
        <w:rPr>
          <w:rFonts w:hint="cs"/>
          <w:sz w:val="24"/>
          <w:rtl/>
        </w:rPr>
      </w:pPr>
    </w:p>
    <w:p w14:paraId="4E32CDD1" w14:textId="77777777" w:rsidR="00406905" w:rsidRPr="00406905" w:rsidRDefault="00406905" w:rsidP="00406905">
      <w:pPr>
        <w:bidi/>
        <w:jc w:val="both"/>
        <w:rPr>
          <w:rFonts w:cs="David" w:hint="cs"/>
          <w:rtl/>
        </w:rPr>
      </w:pPr>
      <w:r w:rsidRPr="00406905">
        <w:rPr>
          <w:rFonts w:cs="David" w:hint="cs"/>
          <w:rtl/>
        </w:rPr>
        <w:tab/>
        <w:t xml:space="preserve"> לא אמרת אני מבקש. </w:t>
      </w:r>
    </w:p>
    <w:p w14:paraId="0E0E98C8" w14:textId="77777777" w:rsidR="00406905" w:rsidRPr="00406905" w:rsidRDefault="00406905" w:rsidP="00406905">
      <w:pPr>
        <w:bidi/>
        <w:jc w:val="both"/>
        <w:rPr>
          <w:rFonts w:cs="David" w:hint="cs"/>
          <w:rtl/>
        </w:rPr>
      </w:pPr>
    </w:p>
    <w:p w14:paraId="6107D991"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05327043" w14:textId="77777777" w:rsidR="00406905" w:rsidRPr="00406905" w:rsidRDefault="00406905" w:rsidP="00406905">
      <w:pPr>
        <w:bidi/>
        <w:jc w:val="both"/>
        <w:rPr>
          <w:rFonts w:cs="David" w:hint="cs"/>
          <w:u w:val="single"/>
          <w:rtl/>
        </w:rPr>
      </w:pPr>
    </w:p>
    <w:p w14:paraId="7B0972FB" w14:textId="77777777" w:rsidR="00406905" w:rsidRPr="00406905" w:rsidRDefault="00406905" w:rsidP="00406905">
      <w:pPr>
        <w:bidi/>
        <w:jc w:val="both"/>
        <w:rPr>
          <w:rFonts w:cs="David" w:hint="cs"/>
          <w:rtl/>
        </w:rPr>
      </w:pPr>
      <w:r w:rsidRPr="00406905">
        <w:rPr>
          <w:rFonts w:cs="David" w:hint="cs"/>
          <w:rtl/>
        </w:rPr>
        <w:tab/>
        <w:t xml:space="preserve"> אדוני היושב ראש, אני חייב לומר לך שזו ממש דרך - - - </w:t>
      </w:r>
    </w:p>
    <w:p w14:paraId="348D13AD" w14:textId="77777777" w:rsidR="00406905" w:rsidRPr="00406905" w:rsidRDefault="00406905" w:rsidP="00406905">
      <w:pPr>
        <w:bidi/>
        <w:jc w:val="both"/>
        <w:rPr>
          <w:rFonts w:cs="David" w:hint="cs"/>
          <w:rtl/>
        </w:rPr>
      </w:pPr>
    </w:p>
    <w:p w14:paraId="23389D81"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DFF268B" w14:textId="77777777" w:rsidR="00406905" w:rsidRPr="00406905" w:rsidRDefault="00406905" w:rsidP="00406905">
      <w:pPr>
        <w:bidi/>
        <w:jc w:val="both"/>
        <w:rPr>
          <w:rFonts w:cs="David" w:hint="cs"/>
          <w:rtl/>
        </w:rPr>
      </w:pPr>
    </w:p>
    <w:p w14:paraId="507683AD" w14:textId="77777777" w:rsidR="00406905" w:rsidRPr="00406905" w:rsidRDefault="00406905" w:rsidP="00406905">
      <w:pPr>
        <w:bidi/>
        <w:jc w:val="both"/>
        <w:rPr>
          <w:rFonts w:cs="David" w:hint="cs"/>
          <w:rtl/>
        </w:rPr>
      </w:pPr>
      <w:r w:rsidRPr="00406905">
        <w:rPr>
          <w:rFonts w:cs="David" w:hint="cs"/>
          <w:rtl/>
        </w:rPr>
        <w:tab/>
        <w:t xml:space="preserve"> אנחנו עוברים הלאה. </w:t>
      </w:r>
    </w:p>
    <w:p w14:paraId="6DA6743D" w14:textId="77777777" w:rsidR="00406905" w:rsidRPr="00406905" w:rsidRDefault="00406905" w:rsidP="00406905">
      <w:pPr>
        <w:bidi/>
        <w:jc w:val="both"/>
        <w:rPr>
          <w:rFonts w:cs="David" w:hint="cs"/>
          <w:rtl/>
        </w:rPr>
      </w:pPr>
    </w:p>
    <w:p w14:paraId="25C633AF"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3FB98D3A" w14:textId="77777777" w:rsidR="00406905" w:rsidRPr="00406905" w:rsidRDefault="00406905" w:rsidP="00406905">
      <w:pPr>
        <w:bidi/>
        <w:jc w:val="both"/>
        <w:rPr>
          <w:rFonts w:cs="David" w:hint="cs"/>
          <w:u w:val="single"/>
          <w:rtl/>
        </w:rPr>
      </w:pPr>
    </w:p>
    <w:p w14:paraId="4C6BBCF1" w14:textId="77777777" w:rsidR="00406905" w:rsidRPr="00406905" w:rsidRDefault="00406905" w:rsidP="00406905">
      <w:pPr>
        <w:bidi/>
        <w:jc w:val="both"/>
        <w:rPr>
          <w:rFonts w:cs="David" w:hint="cs"/>
          <w:rtl/>
        </w:rPr>
      </w:pPr>
      <w:r w:rsidRPr="00406905">
        <w:rPr>
          <w:rFonts w:cs="David" w:hint="cs"/>
          <w:rtl/>
        </w:rPr>
        <w:tab/>
        <w:t xml:space="preserve">תרשה לי לדבר. </w:t>
      </w:r>
    </w:p>
    <w:p w14:paraId="5C3C3F58" w14:textId="77777777" w:rsidR="00406905" w:rsidRPr="00406905" w:rsidRDefault="00406905" w:rsidP="00406905">
      <w:pPr>
        <w:bidi/>
        <w:jc w:val="both"/>
        <w:rPr>
          <w:rFonts w:cs="David" w:hint="cs"/>
          <w:rtl/>
        </w:rPr>
      </w:pPr>
    </w:p>
    <w:p w14:paraId="0E56EBFD"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37A7F44B" w14:textId="77777777" w:rsidR="00406905" w:rsidRPr="00406905" w:rsidRDefault="00406905" w:rsidP="00406905">
      <w:pPr>
        <w:bidi/>
        <w:jc w:val="both"/>
        <w:rPr>
          <w:rFonts w:cs="David" w:hint="cs"/>
          <w:rtl/>
        </w:rPr>
      </w:pPr>
    </w:p>
    <w:p w14:paraId="4153C19B" w14:textId="77777777" w:rsidR="00406905" w:rsidRPr="00406905" w:rsidRDefault="00406905" w:rsidP="00406905">
      <w:pPr>
        <w:bidi/>
        <w:jc w:val="both"/>
        <w:rPr>
          <w:rFonts w:cs="David" w:hint="cs"/>
          <w:rtl/>
        </w:rPr>
      </w:pPr>
      <w:r w:rsidRPr="00406905">
        <w:rPr>
          <w:rFonts w:cs="David" w:hint="cs"/>
          <w:rtl/>
        </w:rPr>
        <w:tab/>
        <w:t xml:space="preserve"> אתה מדבר יותר מדי, אתה גוזל את הזמן של כל חברי הוועדה. </w:t>
      </w:r>
    </w:p>
    <w:p w14:paraId="4537216A" w14:textId="77777777" w:rsidR="00406905" w:rsidRPr="00406905" w:rsidRDefault="00406905" w:rsidP="00406905">
      <w:pPr>
        <w:bidi/>
        <w:jc w:val="both"/>
        <w:rPr>
          <w:rFonts w:cs="David" w:hint="cs"/>
          <w:rtl/>
        </w:rPr>
      </w:pPr>
    </w:p>
    <w:p w14:paraId="6F09ABA2"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610A54AB" w14:textId="77777777" w:rsidR="00406905" w:rsidRPr="00406905" w:rsidRDefault="00406905" w:rsidP="00406905">
      <w:pPr>
        <w:bidi/>
        <w:jc w:val="both"/>
        <w:rPr>
          <w:rFonts w:cs="David" w:hint="cs"/>
          <w:u w:val="single"/>
          <w:rtl/>
        </w:rPr>
      </w:pPr>
    </w:p>
    <w:p w14:paraId="645F16D6" w14:textId="77777777" w:rsidR="00406905" w:rsidRPr="00406905" w:rsidRDefault="00406905" w:rsidP="00406905">
      <w:pPr>
        <w:bidi/>
        <w:jc w:val="both"/>
        <w:rPr>
          <w:rFonts w:cs="David" w:hint="cs"/>
          <w:rtl/>
        </w:rPr>
      </w:pPr>
      <w:r w:rsidRPr="00406905">
        <w:rPr>
          <w:rFonts w:cs="David" w:hint="cs"/>
          <w:rtl/>
        </w:rPr>
        <w:tab/>
        <w:t xml:space="preserve"> דיברתי חצי דקה. </w:t>
      </w:r>
    </w:p>
    <w:p w14:paraId="2EFBED1B" w14:textId="77777777" w:rsidR="00406905" w:rsidRPr="00406905" w:rsidRDefault="00406905" w:rsidP="00406905">
      <w:pPr>
        <w:bidi/>
        <w:jc w:val="both"/>
        <w:rPr>
          <w:rFonts w:cs="David" w:hint="cs"/>
          <w:rtl/>
        </w:rPr>
      </w:pPr>
    </w:p>
    <w:p w14:paraId="11C3E4BA"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32A64BA" w14:textId="77777777" w:rsidR="00406905" w:rsidRPr="00406905" w:rsidRDefault="00406905" w:rsidP="00406905">
      <w:pPr>
        <w:bidi/>
        <w:jc w:val="both"/>
        <w:rPr>
          <w:rFonts w:cs="David" w:hint="cs"/>
          <w:rtl/>
        </w:rPr>
      </w:pPr>
    </w:p>
    <w:p w14:paraId="2C66ED0B" w14:textId="77777777" w:rsidR="00406905" w:rsidRPr="00406905" w:rsidRDefault="00406905" w:rsidP="00406905">
      <w:pPr>
        <w:bidi/>
        <w:jc w:val="both"/>
        <w:rPr>
          <w:rFonts w:cs="David" w:hint="cs"/>
          <w:rtl/>
        </w:rPr>
      </w:pPr>
      <w:r w:rsidRPr="00406905">
        <w:rPr>
          <w:rFonts w:cs="David" w:hint="cs"/>
          <w:rtl/>
        </w:rPr>
        <w:tab/>
        <w:t xml:space="preserve"> חצי שעה זה חצי דקה?</w:t>
      </w:r>
    </w:p>
    <w:p w14:paraId="03A07EB0" w14:textId="77777777" w:rsidR="00406905" w:rsidRPr="00406905" w:rsidRDefault="00406905" w:rsidP="00406905">
      <w:pPr>
        <w:bidi/>
        <w:jc w:val="both"/>
        <w:rPr>
          <w:rFonts w:cs="David" w:hint="cs"/>
          <w:rtl/>
        </w:rPr>
      </w:pPr>
    </w:p>
    <w:p w14:paraId="3F28E88D" w14:textId="77777777" w:rsidR="00406905" w:rsidRPr="00406905" w:rsidRDefault="00406905" w:rsidP="00406905">
      <w:pPr>
        <w:bidi/>
        <w:jc w:val="both"/>
        <w:rPr>
          <w:rFonts w:cs="David"/>
          <w:rtl/>
        </w:rPr>
      </w:pPr>
      <w:r w:rsidRPr="00406905">
        <w:rPr>
          <w:rFonts w:cs="David" w:hint="eastAsia"/>
          <w:u w:val="single"/>
          <w:rtl/>
        </w:rPr>
        <w:t>אורי</w:t>
      </w:r>
      <w:r w:rsidRPr="00406905">
        <w:rPr>
          <w:rFonts w:cs="David"/>
          <w:u w:val="single"/>
          <w:rtl/>
        </w:rPr>
        <w:t xml:space="preserve"> אריאל:</w:t>
      </w:r>
    </w:p>
    <w:p w14:paraId="1F6E2F0F" w14:textId="77777777" w:rsidR="00406905" w:rsidRPr="00406905" w:rsidRDefault="00406905" w:rsidP="00406905">
      <w:pPr>
        <w:bidi/>
        <w:jc w:val="both"/>
        <w:rPr>
          <w:rFonts w:cs="David"/>
          <w:rtl/>
        </w:rPr>
      </w:pPr>
    </w:p>
    <w:p w14:paraId="61101103" w14:textId="77777777" w:rsidR="00406905" w:rsidRPr="00406905" w:rsidRDefault="00406905" w:rsidP="00406905">
      <w:pPr>
        <w:bidi/>
        <w:jc w:val="both"/>
        <w:rPr>
          <w:rFonts w:cs="David" w:hint="cs"/>
          <w:rtl/>
        </w:rPr>
      </w:pPr>
      <w:r w:rsidRPr="00406905">
        <w:rPr>
          <w:rFonts w:cs="David"/>
          <w:rtl/>
        </w:rPr>
        <w:tab/>
      </w:r>
      <w:r w:rsidRPr="00406905">
        <w:rPr>
          <w:rFonts w:cs="David" w:hint="cs"/>
          <w:rtl/>
        </w:rPr>
        <w:t xml:space="preserve"> אני מבקש לתת את הזמן שלי לחבר הכנסת סער. </w:t>
      </w:r>
    </w:p>
    <w:p w14:paraId="406993A1" w14:textId="77777777" w:rsidR="00406905" w:rsidRPr="00406905" w:rsidRDefault="00406905" w:rsidP="00406905">
      <w:pPr>
        <w:bidi/>
        <w:jc w:val="both"/>
        <w:rPr>
          <w:rFonts w:cs="David" w:hint="cs"/>
          <w:rtl/>
        </w:rPr>
      </w:pPr>
    </w:p>
    <w:p w14:paraId="2D5164C7"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693DF3E" w14:textId="77777777" w:rsidR="00406905" w:rsidRPr="00406905" w:rsidRDefault="00406905" w:rsidP="00406905">
      <w:pPr>
        <w:bidi/>
        <w:jc w:val="both"/>
        <w:rPr>
          <w:rFonts w:cs="David" w:hint="cs"/>
          <w:rtl/>
        </w:rPr>
      </w:pPr>
    </w:p>
    <w:p w14:paraId="11E802CD" w14:textId="77777777" w:rsidR="00406905" w:rsidRPr="00406905" w:rsidRDefault="00406905" w:rsidP="00406905">
      <w:pPr>
        <w:bidi/>
        <w:jc w:val="both"/>
        <w:rPr>
          <w:rFonts w:cs="David" w:hint="cs"/>
          <w:rtl/>
        </w:rPr>
      </w:pPr>
      <w:r w:rsidRPr="00406905">
        <w:rPr>
          <w:rFonts w:cs="David" w:hint="cs"/>
          <w:rtl/>
        </w:rPr>
        <w:tab/>
        <w:t xml:space="preserve"> אז יש לך עוד דקה, חבר הכנסת סער. </w:t>
      </w:r>
    </w:p>
    <w:p w14:paraId="0CC02B92" w14:textId="77777777" w:rsidR="00406905" w:rsidRPr="00406905" w:rsidRDefault="00406905" w:rsidP="00406905">
      <w:pPr>
        <w:bidi/>
        <w:jc w:val="both"/>
        <w:rPr>
          <w:rFonts w:cs="David" w:hint="cs"/>
          <w:rtl/>
        </w:rPr>
      </w:pPr>
    </w:p>
    <w:p w14:paraId="43544340"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12A4C578" w14:textId="77777777" w:rsidR="00406905" w:rsidRPr="00406905" w:rsidRDefault="00406905" w:rsidP="00406905">
      <w:pPr>
        <w:bidi/>
        <w:jc w:val="both"/>
        <w:rPr>
          <w:rFonts w:cs="David" w:hint="cs"/>
          <w:u w:val="single"/>
          <w:rtl/>
        </w:rPr>
      </w:pPr>
    </w:p>
    <w:p w14:paraId="5638508D" w14:textId="77777777" w:rsidR="00406905" w:rsidRPr="00406905" w:rsidRDefault="00406905" w:rsidP="00406905">
      <w:pPr>
        <w:bidi/>
        <w:jc w:val="both"/>
        <w:rPr>
          <w:rFonts w:cs="David" w:hint="cs"/>
          <w:rtl/>
        </w:rPr>
      </w:pPr>
      <w:r w:rsidRPr="00406905">
        <w:rPr>
          <w:rFonts w:cs="David" w:hint="cs"/>
          <w:rtl/>
        </w:rPr>
        <w:tab/>
        <w:t xml:space="preserve">אומנם ההצעה נפלה אבל אני מציע לאדוני, בעניינים האלה לנסות להגיע להסכמה לא רק בין יושבת ראש הכנסת לשרה המתאמת אלא הסכמה רחבה. להעביר דברים מהסוג הזה לא בהסכמה רחבה זו טעות. </w:t>
      </w:r>
    </w:p>
    <w:p w14:paraId="497727C2" w14:textId="77777777" w:rsidR="00406905" w:rsidRPr="00406905" w:rsidRDefault="00406905" w:rsidP="00406905">
      <w:pPr>
        <w:bidi/>
        <w:jc w:val="both"/>
        <w:rPr>
          <w:rFonts w:cs="David" w:hint="cs"/>
          <w:rtl/>
        </w:rPr>
      </w:pPr>
    </w:p>
    <w:p w14:paraId="7B3D24F3"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73BF788F" w14:textId="77777777" w:rsidR="00406905" w:rsidRPr="00406905" w:rsidRDefault="00406905" w:rsidP="00406905">
      <w:pPr>
        <w:bidi/>
        <w:jc w:val="both"/>
        <w:rPr>
          <w:rFonts w:cs="David" w:hint="cs"/>
          <w:rtl/>
        </w:rPr>
      </w:pPr>
    </w:p>
    <w:p w14:paraId="1380F093" w14:textId="77777777" w:rsidR="00406905" w:rsidRPr="00406905" w:rsidRDefault="00406905" w:rsidP="00406905">
      <w:pPr>
        <w:bidi/>
        <w:jc w:val="both"/>
        <w:rPr>
          <w:rFonts w:cs="David" w:hint="cs"/>
          <w:rtl/>
        </w:rPr>
      </w:pPr>
      <w:r w:rsidRPr="00406905">
        <w:rPr>
          <w:rFonts w:cs="David" w:hint="cs"/>
          <w:rtl/>
        </w:rPr>
        <w:tab/>
        <w:t xml:space="preserve"> אני מסכים עם כל מילה של גדעון סער אבל בסופו של יום צריך להניח את זה ולחתוך לכאן או לכאן. </w:t>
      </w:r>
    </w:p>
    <w:p w14:paraId="5499FD29" w14:textId="77777777" w:rsidR="00406905" w:rsidRPr="00406905" w:rsidRDefault="00406905" w:rsidP="00406905">
      <w:pPr>
        <w:bidi/>
        <w:jc w:val="both"/>
        <w:rPr>
          <w:rFonts w:cs="David" w:hint="cs"/>
          <w:rtl/>
        </w:rPr>
      </w:pPr>
    </w:p>
    <w:p w14:paraId="3291EBDB"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231201DC" w14:textId="77777777" w:rsidR="00406905" w:rsidRPr="00406905" w:rsidRDefault="00406905" w:rsidP="00406905">
      <w:pPr>
        <w:pStyle w:val="Heading5"/>
        <w:rPr>
          <w:rFonts w:hint="cs"/>
          <w:sz w:val="24"/>
          <w:rtl/>
        </w:rPr>
      </w:pPr>
    </w:p>
    <w:p w14:paraId="04DE0B79" w14:textId="77777777" w:rsidR="00406905" w:rsidRPr="00406905" w:rsidRDefault="00406905" w:rsidP="00406905">
      <w:pPr>
        <w:bidi/>
        <w:jc w:val="both"/>
        <w:rPr>
          <w:rFonts w:cs="David" w:hint="cs"/>
          <w:rtl/>
        </w:rPr>
      </w:pPr>
      <w:r w:rsidRPr="00406905">
        <w:rPr>
          <w:rFonts w:cs="David" w:hint="cs"/>
          <w:rtl/>
        </w:rPr>
        <w:tab/>
        <w:t xml:space="preserve">אני מבקש להעלות להצעה - - - </w:t>
      </w:r>
    </w:p>
    <w:p w14:paraId="556ADD6C" w14:textId="77777777" w:rsidR="00406905" w:rsidRPr="00406905" w:rsidRDefault="00406905" w:rsidP="00406905">
      <w:pPr>
        <w:bidi/>
        <w:jc w:val="both"/>
        <w:rPr>
          <w:rFonts w:cs="David" w:hint="cs"/>
          <w:rtl/>
        </w:rPr>
      </w:pPr>
    </w:p>
    <w:p w14:paraId="7FBD6879"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05DEDE8" w14:textId="77777777" w:rsidR="00406905" w:rsidRPr="00406905" w:rsidRDefault="00406905" w:rsidP="00406905">
      <w:pPr>
        <w:bidi/>
        <w:jc w:val="both"/>
        <w:rPr>
          <w:rFonts w:cs="David" w:hint="cs"/>
          <w:rtl/>
        </w:rPr>
      </w:pPr>
    </w:p>
    <w:p w14:paraId="4E7CB22D" w14:textId="77777777" w:rsidR="00406905" w:rsidRPr="00406905" w:rsidRDefault="00406905" w:rsidP="00406905">
      <w:pPr>
        <w:bidi/>
        <w:jc w:val="both"/>
        <w:rPr>
          <w:rFonts w:cs="David" w:hint="cs"/>
          <w:rtl/>
        </w:rPr>
      </w:pPr>
      <w:r w:rsidRPr="00406905">
        <w:rPr>
          <w:rFonts w:cs="David" w:hint="cs"/>
          <w:rtl/>
        </w:rPr>
        <w:tab/>
        <w:t xml:space="preserve">אני אאפשר לך. אדוני, כל מה שאתה רוצה לשנות אפשר לשנות במסגרת הפרוצדורה, כשזה יהיה מונח על שולחן הכנסת לבקש את ההסתייגות - - - </w:t>
      </w:r>
    </w:p>
    <w:p w14:paraId="20CC3A79" w14:textId="77777777" w:rsidR="00406905" w:rsidRPr="00406905" w:rsidRDefault="00406905" w:rsidP="00406905">
      <w:pPr>
        <w:bidi/>
        <w:jc w:val="both"/>
        <w:rPr>
          <w:rFonts w:cs="David" w:hint="cs"/>
          <w:rtl/>
        </w:rPr>
      </w:pPr>
    </w:p>
    <w:p w14:paraId="55EBEA6E"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568D59D2" w14:textId="77777777" w:rsidR="00406905" w:rsidRPr="00406905" w:rsidRDefault="00406905" w:rsidP="00406905">
      <w:pPr>
        <w:pStyle w:val="Heading5"/>
        <w:rPr>
          <w:rFonts w:hint="cs"/>
          <w:sz w:val="24"/>
          <w:rtl/>
        </w:rPr>
      </w:pPr>
    </w:p>
    <w:p w14:paraId="07BBC1A8" w14:textId="77777777" w:rsidR="00406905" w:rsidRPr="00406905" w:rsidRDefault="00406905" w:rsidP="00406905">
      <w:pPr>
        <w:bidi/>
        <w:jc w:val="both"/>
        <w:rPr>
          <w:rFonts w:cs="David" w:hint="cs"/>
          <w:rtl/>
        </w:rPr>
      </w:pPr>
      <w:r w:rsidRPr="00406905">
        <w:rPr>
          <w:rFonts w:cs="David" w:hint="cs"/>
          <w:rtl/>
        </w:rPr>
        <w:tab/>
        <w:t xml:space="preserve">אבל היה נוסח קודם שמונח פה. </w:t>
      </w:r>
    </w:p>
    <w:p w14:paraId="490100E1" w14:textId="77777777" w:rsidR="00406905" w:rsidRPr="00406905" w:rsidRDefault="00406905" w:rsidP="00406905">
      <w:pPr>
        <w:bidi/>
        <w:jc w:val="both"/>
        <w:rPr>
          <w:rFonts w:cs="David" w:hint="cs"/>
          <w:rtl/>
        </w:rPr>
      </w:pPr>
    </w:p>
    <w:p w14:paraId="468B9014"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73232F05" w14:textId="77777777" w:rsidR="00406905" w:rsidRPr="00406905" w:rsidRDefault="00406905" w:rsidP="00406905">
      <w:pPr>
        <w:bidi/>
        <w:jc w:val="both"/>
        <w:rPr>
          <w:rFonts w:cs="David" w:hint="cs"/>
          <w:rtl/>
        </w:rPr>
      </w:pPr>
    </w:p>
    <w:p w14:paraId="27CFD844" w14:textId="77777777" w:rsidR="00406905" w:rsidRPr="00406905" w:rsidRDefault="00406905" w:rsidP="00406905">
      <w:pPr>
        <w:bidi/>
        <w:jc w:val="both"/>
        <w:rPr>
          <w:rFonts w:cs="David" w:hint="cs"/>
          <w:rtl/>
        </w:rPr>
      </w:pPr>
      <w:r w:rsidRPr="00406905">
        <w:rPr>
          <w:rFonts w:cs="David" w:hint="cs"/>
          <w:rtl/>
        </w:rPr>
        <w:tab/>
        <w:t>היה נוסח קודם ויש עכשיו נוסח כזה - - -</w:t>
      </w:r>
    </w:p>
    <w:p w14:paraId="6BA86F82" w14:textId="77777777" w:rsidR="00406905" w:rsidRPr="00406905" w:rsidRDefault="00406905" w:rsidP="00406905">
      <w:pPr>
        <w:bidi/>
        <w:jc w:val="both"/>
        <w:rPr>
          <w:rFonts w:cs="David" w:hint="cs"/>
          <w:rtl/>
        </w:rPr>
      </w:pPr>
    </w:p>
    <w:p w14:paraId="37CAC104"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785B9AC7" w14:textId="77777777" w:rsidR="00406905" w:rsidRPr="00406905" w:rsidRDefault="00406905" w:rsidP="00406905">
      <w:pPr>
        <w:pStyle w:val="Heading5"/>
        <w:rPr>
          <w:rFonts w:hint="cs"/>
          <w:sz w:val="24"/>
          <w:rtl/>
        </w:rPr>
      </w:pPr>
    </w:p>
    <w:p w14:paraId="6D4DCCCF" w14:textId="77777777" w:rsidR="00406905" w:rsidRPr="00406905" w:rsidRDefault="00406905" w:rsidP="00406905">
      <w:pPr>
        <w:bidi/>
        <w:jc w:val="both"/>
        <w:rPr>
          <w:rFonts w:cs="David" w:hint="cs"/>
          <w:rtl/>
        </w:rPr>
      </w:pPr>
      <w:r w:rsidRPr="00406905">
        <w:rPr>
          <w:rFonts w:cs="David" w:hint="cs"/>
          <w:rtl/>
        </w:rPr>
        <w:tab/>
        <w:t xml:space="preserve"> למה לא מצביעים על הנוסח הקודם?</w:t>
      </w:r>
    </w:p>
    <w:p w14:paraId="5CB71F9A" w14:textId="77777777" w:rsidR="00406905" w:rsidRPr="00406905" w:rsidRDefault="00406905" w:rsidP="00406905">
      <w:pPr>
        <w:bidi/>
        <w:jc w:val="both"/>
        <w:rPr>
          <w:rFonts w:cs="David" w:hint="cs"/>
          <w:rtl/>
        </w:rPr>
      </w:pPr>
    </w:p>
    <w:p w14:paraId="78444144"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6D88C43D" w14:textId="77777777" w:rsidR="00406905" w:rsidRPr="00406905" w:rsidRDefault="00406905" w:rsidP="00406905">
      <w:pPr>
        <w:bidi/>
        <w:jc w:val="both"/>
        <w:rPr>
          <w:rFonts w:cs="David" w:hint="cs"/>
          <w:rtl/>
        </w:rPr>
      </w:pPr>
    </w:p>
    <w:p w14:paraId="32DD3FCA" w14:textId="77777777" w:rsidR="00406905" w:rsidRPr="00406905" w:rsidRDefault="00406905" w:rsidP="00406905">
      <w:pPr>
        <w:bidi/>
        <w:jc w:val="both"/>
        <w:rPr>
          <w:rFonts w:cs="David" w:hint="cs"/>
          <w:rtl/>
        </w:rPr>
      </w:pPr>
      <w:r w:rsidRPr="00406905">
        <w:rPr>
          <w:rFonts w:cs="David" w:hint="cs"/>
          <w:rtl/>
        </w:rPr>
        <w:tab/>
        <w:t xml:space="preserve"> מפני שבנוסח הזה חשבנו שאנחנו מקבלים הסכמה הרבה יותר רחבה מאשר בנוסח הקודם. </w:t>
      </w:r>
    </w:p>
    <w:p w14:paraId="6CE4E3F3" w14:textId="77777777" w:rsidR="00406905" w:rsidRPr="00406905" w:rsidRDefault="00406905" w:rsidP="00406905">
      <w:pPr>
        <w:bidi/>
        <w:jc w:val="both"/>
        <w:rPr>
          <w:rFonts w:cs="David" w:hint="cs"/>
          <w:rtl/>
        </w:rPr>
      </w:pPr>
    </w:p>
    <w:p w14:paraId="2409CAA1"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26AF44F4" w14:textId="77777777" w:rsidR="00406905" w:rsidRPr="00406905" w:rsidRDefault="00406905" w:rsidP="00406905">
      <w:pPr>
        <w:pStyle w:val="Heading5"/>
        <w:rPr>
          <w:rFonts w:hint="cs"/>
          <w:sz w:val="24"/>
          <w:rtl/>
        </w:rPr>
      </w:pPr>
    </w:p>
    <w:p w14:paraId="2CF4FC8A" w14:textId="77777777" w:rsidR="00406905" w:rsidRPr="00406905" w:rsidRDefault="00406905" w:rsidP="00406905">
      <w:pPr>
        <w:bidi/>
        <w:jc w:val="both"/>
        <w:rPr>
          <w:rFonts w:cs="David" w:hint="cs"/>
          <w:rtl/>
        </w:rPr>
      </w:pPr>
      <w:r w:rsidRPr="00406905">
        <w:rPr>
          <w:rFonts w:cs="David" w:hint="cs"/>
          <w:rtl/>
        </w:rPr>
        <w:tab/>
        <w:t xml:space="preserve">אבל היה נוסח קודם, צריך להצביע גם עליו. </w:t>
      </w:r>
    </w:p>
    <w:p w14:paraId="4D8900F1" w14:textId="77777777" w:rsidR="00406905" w:rsidRPr="00406905" w:rsidRDefault="00406905" w:rsidP="00406905">
      <w:pPr>
        <w:bidi/>
        <w:jc w:val="both"/>
        <w:rPr>
          <w:rFonts w:cs="David" w:hint="cs"/>
          <w:rtl/>
        </w:rPr>
      </w:pPr>
    </w:p>
    <w:p w14:paraId="1BF5E9FB"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41E0026" w14:textId="77777777" w:rsidR="00406905" w:rsidRPr="00406905" w:rsidRDefault="00406905" w:rsidP="00406905">
      <w:pPr>
        <w:bidi/>
        <w:jc w:val="both"/>
        <w:rPr>
          <w:rFonts w:cs="David" w:hint="cs"/>
          <w:rtl/>
        </w:rPr>
      </w:pPr>
    </w:p>
    <w:p w14:paraId="4DF893F6" w14:textId="77777777" w:rsidR="00406905" w:rsidRPr="00406905" w:rsidRDefault="00406905" w:rsidP="00406905">
      <w:pPr>
        <w:bidi/>
        <w:jc w:val="both"/>
        <w:rPr>
          <w:rFonts w:cs="David" w:hint="cs"/>
          <w:rtl/>
        </w:rPr>
      </w:pPr>
      <w:r w:rsidRPr="00406905">
        <w:rPr>
          <w:rFonts w:cs="David" w:hint="cs"/>
          <w:rtl/>
        </w:rPr>
        <w:tab/>
        <w:t xml:space="preserve"> היושב ראש החליט שמצביעים על הנוסח הזה וזאת זכותו של יושב ראש הוועדה. </w:t>
      </w:r>
    </w:p>
    <w:p w14:paraId="54511C42" w14:textId="77777777" w:rsidR="00406905" w:rsidRPr="00406905" w:rsidRDefault="00406905" w:rsidP="00406905">
      <w:pPr>
        <w:bidi/>
        <w:jc w:val="both"/>
        <w:rPr>
          <w:rFonts w:cs="David" w:hint="cs"/>
          <w:rtl/>
        </w:rPr>
      </w:pPr>
    </w:p>
    <w:p w14:paraId="46B5EC4A"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4C36A454" w14:textId="77777777" w:rsidR="00406905" w:rsidRPr="00406905" w:rsidRDefault="00406905" w:rsidP="00406905">
      <w:pPr>
        <w:pStyle w:val="Heading5"/>
        <w:rPr>
          <w:rFonts w:hint="cs"/>
          <w:sz w:val="24"/>
          <w:rtl/>
        </w:rPr>
      </w:pPr>
    </w:p>
    <w:p w14:paraId="674B155C" w14:textId="77777777" w:rsidR="00406905" w:rsidRPr="00406905" w:rsidRDefault="00406905" w:rsidP="00406905">
      <w:pPr>
        <w:bidi/>
        <w:jc w:val="both"/>
        <w:rPr>
          <w:rFonts w:cs="David" w:hint="cs"/>
          <w:rtl/>
        </w:rPr>
      </w:pPr>
      <w:r w:rsidRPr="00406905">
        <w:rPr>
          <w:rFonts w:cs="David" w:hint="cs"/>
          <w:rtl/>
        </w:rPr>
        <w:tab/>
        <w:t xml:space="preserve"> לא אמרת היושב ראש, גם על הרביזיה לא אמרת היושב ראש, עכשיו על זה לא אמרת, תחליט. </w:t>
      </w:r>
    </w:p>
    <w:p w14:paraId="467F6B60" w14:textId="77777777" w:rsidR="00406905" w:rsidRPr="00406905" w:rsidRDefault="00406905" w:rsidP="00406905">
      <w:pPr>
        <w:bidi/>
        <w:jc w:val="both"/>
        <w:rPr>
          <w:rFonts w:cs="David" w:hint="cs"/>
          <w:rtl/>
        </w:rPr>
      </w:pPr>
    </w:p>
    <w:p w14:paraId="21470C81"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3DB78768" w14:textId="77777777" w:rsidR="00406905" w:rsidRPr="00406905" w:rsidRDefault="00406905" w:rsidP="00406905">
      <w:pPr>
        <w:bidi/>
        <w:jc w:val="both"/>
        <w:rPr>
          <w:rFonts w:cs="David" w:hint="cs"/>
          <w:rtl/>
        </w:rPr>
      </w:pPr>
    </w:p>
    <w:p w14:paraId="44D272C1" w14:textId="77777777" w:rsidR="00406905" w:rsidRPr="00406905" w:rsidRDefault="00406905" w:rsidP="00406905">
      <w:pPr>
        <w:bidi/>
        <w:jc w:val="both"/>
        <w:rPr>
          <w:rFonts w:cs="David" w:hint="cs"/>
          <w:rtl/>
        </w:rPr>
      </w:pPr>
      <w:r w:rsidRPr="00406905">
        <w:rPr>
          <w:rFonts w:cs="David" w:hint="cs"/>
          <w:rtl/>
        </w:rPr>
        <w:tab/>
        <w:t xml:space="preserve"> מה שמונח פה זה על פי הסכמתו של היושב ראש, זה מונח כרגע להצבעה. אפשר להצביע נגד כמו שהצביעו עכשיו וזה בסדר, אנחנו אנשים דמוקרטיים. </w:t>
      </w:r>
    </w:p>
    <w:p w14:paraId="58892503" w14:textId="77777777" w:rsidR="00406905" w:rsidRPr="00406905" w:rsidRDefault="00406905" w:rsidP="00406905">
      <w:pPr>
        <w:bidi/>
        <w:jc w:val="both"/>
        <w:rPr>
          <w:rFonts w:cs="David" w:hint="cs"/>
          <w:rtl/>
        </w:rPr>
      </w:pPr>
    </w:p>
    <w:p w14:paraId="205DC832" w14:textId="77777777" w:rsidR="00406905" w:rsidRPr="00406905" w:rsidRDefault="00406905" w:rsidP="00406905">
      <w:pPr>
        <w:bidi/>
        <w:jc w:val="both"/>
        <w:rPr>
          <w:rFonts w:cs="David" w:hint="cs"/>
          <w:rtl/>
        </w:rPr>
      </w:pPr>
      <w:r w:rsidRPr="00406905">
        <w:rPr>
          <w:rFonts w:cs="David" w:hint="cs"/>
          <w:u w:val="single"/>
          <w:rtl/>
        </w:rPr>
        <w:t>אייל ינון:</w:t>
      </w:r>
    </w:p>
    <w:p w14:paraId="48D5F36A" w14:textId="77777777" w:rsidR="00406905" w:rsidRPr="00406905" w:rsidRDefault="00406905" w:rsidP="00406905">
      <w:pPr>
        <w:bidi/>
        <w:jc w:val="both"/>
        <w:rPr>
          <w:rFonts w:cs="David" w:hint="cs"/>
          <w:rtl/>
        </w:rPr>
      </w:pPr>
    </w:p>
    <w:p w14:paraId="52E80DC3" w14:textId="77777777" w:rsidR="00406905" w:rsidRPr="00406905" w:rsidRDefault="00406905" w:rsidP="00406905">
      <w:pPr>
        <w:bidi/>
        <w:jc w:val="both"/>
        <w:rPr>
          <w:rFonts w:cs="David" w:hint="cs"/>
          <w:rtl/>
        </w:rPr>
      </w:pPr>
      <w:r w:rsidRPr="00406905">
        <w:rPr>
          <w:rFonts w:cs="David" w:hint="cs"/>
          <w:rtl/>
        </w:rPr>
        <w:tab/>
        <w:t xml:space="preserve">אתייחס במילה אחת להערה של חבר הכנסת </w:t>
      </w:r>
      <w:proofErr w:type="spellStart"/>
      <w:r w:rsidRPr="00406905">
        <w:rPr>
          <w:rFonts w:cs="David" w:hint="cs"/>
          <w:rtl/>
        </w:rPr>
        <w:t>יצחקי</w:t>
      </w:r>
      <w:proofErr w:type="spellEnd"/>
      <w:r w:rsidRPr="00406905">
        <w:rPr>
          <w:rFonts w:cs="David" w:hint="cs"/>
          <w:rtl/>
        </w:rPr>
        <w:t xml:space="preserve">. זה לא סתם איזושהי גחמה של היושב ראש. משתנה פה כל הזמן ההרכב של החברים שדנים בתיקונים לתקנון. בהרכב הקודם קודם, זה שבו דנה הוועדה בסוגיה הזאת - רוב חברי הוועדה שהיו פה הביעו הסכמה עם עמדת הממשלה או עמדת השרה המקשרת שיש פה איזושהי התערבות שבין הרשויות, שהכנסת קובעת לממשלה מי השר המשיב מטעמה. נדמה לי שגם חבר הכנסת סער הסכים עם העניין הזה.  </w:t>
      </w:r>
    </w:p>
    <w:p w14:paraId="2B64CD07" w14:textId="77777777" w:rsidR="00406905" w:rsidRPr="00406905" w:rsidRDefault="00406905" w:rsidP="00406905">
      <w:pPr>
        <w:bidi/>
        <w:jc w:val="both"/>
        <w:rPr>
          <w:rFonts w:cs="David" w:hint="cs"/>
          <w:rtl/>
        </w:rPr>
      </w:pPr>
    </w:p>
    <w:p w14:paraId="551A618E"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701D6085" w14:textId="77777777" w:rsidR="00406905" w:rsidRPr="00406905" w:rsidRDefault="00406905" w:rsidP="00406905">
      <w:pPr>
        <w:pStyle w:val="Heading5"/>
        <w:rPr>
          <w:rFonts w:hint="cs"/>
          <w:sz w:val="24"/>
          <w:rtl/>
        </w:rPr>
      </w:pPr>
    </w:p>
    <w:p w14:paraId="320CC9A6" w14:textId="77777777" w:rsidR="00406905" w:rsidRPr="00406905" w:rsidRDefault="00406905" w:rsidP="00406905">
      <w:pPr>
        <w:bidi/>
        <w:jc w:val="both"/>
        <w:rPr>
          <w:rFonts w:cs="David" w:hint="cs"/>
          <w:rtl/>
        </w:rPr>
      </w:pPr>
      <w:r w:rsidRPr="00406905">
        <w:rPr>
          <w:rFonts w:cs="David" w:hint="cs"/>
          <w:rtl/>
        </w:rPr>
        <w:tab/>
        <w:t>ידידי המלומד מזכיר הכנסת, אני רוצה להגיד לך שמבחינתי, וניהלתי הרבה מאוד משאים ומתנים, במיוחד עם ועדי עובדים ובמיוחד לקראת הפרטות - אין הבדל בין אישור ותיאום, אין הבדל בין אישור ותיאום.</w:t>
      </w:r>
    </w:p>
    <w:p w14:paraId="2FA0BE8C" w14:textId="77777777" w:rsidR="00406905" w:rsidRPr="00406905" w:rsidRDefault="00406905" w:rsidP="00406905">
      <w:pPr>
        <w:bidi/>
        <w:jc w:val="both"/>
        <w:rPr>
          <w:rFonts w:cs="David" w:hint="cs"/>
          <w:rtl/>
        </w:rPr>
      </w:pPr>
    </w:p>
    <w:p w14:paraId="44BAC126" w14:textId="77777777" w:rsidR="00406905" w:rsidRPr="00406905" w:rsidRDefault="00406905" w:rsidP="00406905">
      <w:pPr>
        <w:bidi/>
        <w:jc w:val="both"/>
        <w:rPr>
          <w:rFonts w:cs="David" w:hint="cs"/>
          <w:rtl/>
        </w:rPr>
      </w:pPr>
      <w:r w:rsidRPr="00406905">
        <w:rPr>
          <w:rFonts w:cs="David" w:hint="cs"/>
          <w:u w:val="single"/>
          <w:rtl/>
        </w:rPr>
        <w:t xml:space="preserve">ארבל </w:t>
      </w:r>
      <w:proofErr w:type="spellStart"/>
      <w:r w:rsidRPr="00406905">
        <w:rPr>
          <w:rFonts w:cs="David" w:hint="cs"/>
          <w:u w:val="single"/>
          <w:rtl/>
        </w:rPr>
        <w:t>אסטרחן</w:t>
      </w:r>
      <w:proofErr w:type="spellEnd"/>
      <w:r w:rsidRPr="00406905">
        <w:rPr>
          <w:rFonts w:cs="David" w:hint="cs"/>
          <w:u w:val="single"/>
          <w:rtl/>
        </w:rPr>
        <w:t>:</w:t>
      </w:r>
    </w:p>
    <w:p w14:paraId="4B90A2CD" w14:textId="77777777" w:rsidR="00406905" w:rsidRPr="00406905" w:rsidRDefault="00406905" w:rsidP="00406905">
      <w:pPr>
        <w:bidi/>
        <w:jc w:val="both"/>
        <w:rPr>
          <w:rFonts w:cs="David" w:hint="cs"/>
          <w:rtl/>
        </w:rPr>
      </w:pPr>
    </w:p>
    <w:p w14:paraId="06C25DB4" w14:textId="77777777" w:rsidR="00406905" w:rsidRPr="00406905" w:rsidRDefault="00406905" w:rsidP="00406905">
      <w:pPr>
        <w:bidi/>
        <w:jc w:val="both"/>
        <w:rPr>
          <w:rFonts w:cs="David" w:hint="cs"/>
          <w:rtl/>
        </w:rPr>
      </w:pPr>
      <w:r w:rsidRPr="00406905">
        <w:rPr>
          <w:rFonts w:cs="David" w:hint="cs"/>
          <w:rtl/>
        </w:rPr>
        <w:tab/>
        <w:t>מבחינה משפטית יש הבדל.</w:t>
      </w:r>
    </w:p>
    <w:p w14:paraId="699183F3" w14:textId="77777777" w:rsidR="00406905" w:rsidRPr="00406905" w:rsidRDefault="00406905" w:rsidP="00406905">
      <w:pPr>
        <w:bidi/>
        <w:jc w:val="both"/>
        <w:rPr>
          <w:rFonts w:cs="David" w:hint="cs"/>
          <w:rtl/>
        </w:rPr>
      </w:pPr>
    </w:p>
    <w:p w14:paraId="0E7FFF03"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5F66C19F" w14:textId="77777777" w:rsidR="00406905" w:rsidRPr="00406905" w:rsidRDefault="00406905" w:rsidP="00406905">
      <w:pPr>
        <w:pStyle w:val="Heading5"/>
        <w:rPr>
          <w:rFonts w:hint="cs"/>
          <w:sz w:val="24"/>
          <w:rtl/>
        </w:rPr>
      </w:pPr>
    </w:p>
    <w:p w14:paraId="041EDF0F" w14:textId="77777777" w:rsidR="00406905" w:rsidRPr="00406905" w:rsidRDefault="00406905" w:rsidP="00406905">
      <w:pPr>
        <w:bidi/>
        <w:jc w:val="both"/>
        <w:rPr>
          <w:rFonts w:cs="David" w:hint="cs"/>
          <w:rtl/>
        </w:rPr>
      </w:pPr>
      <w:r w:rsidRPr="00406905">
        <w:rPr>
          <w:rFonts w:cs="David" w:hint="cs"/>
          <w:rtl/>
        </w:rPr>
        <w:tab/>
        <w:t xml:space="preserve">יש הבדל אבל בפועל, בפרקטיקה אין הבדל. </w:t>
      </w:r>
    </w:p>
    <w:p w14:paraId="2F600450" w14:textId="77777777" w:rsidR="00406905" w:rsidRPr="00406905" w:rsidRDefault="00406905" w:rsidP="00406905">
      <w:pPr>
        <w:bidi/>
        <w:jc w:val="both"/>
        <w:rPr>
          <w:rFonts w:cs="David" w:hint="cs"/>
          <w:rtl/>
        </w:rPr>
      </w:pPr>
    </w:p>
    <w:p w14:paraId="11923DF1" w14:textId="77777777" w:rsidR="00406905" w:rsidRPr="00406905" w:rsidRDefault="00406905" w:rsidP="00406905">
      <w:pPr>
        <w:bidi/>
        <w:jc w:val="both"/>
        <w:rPr>
          <w:rFonts w:cs="David" w:hint="cs"/>
          <w:rtl/>
        </w:rPr>
      </w:pPr>
      <w:r w:rsidRPr="00406905">
        <w:rPr>
          <w:rFonts w:cs="David" w:hint="cs"/>
          <w:u w:val="single"/>
          <w:rtl/>
        </w:rPr>
        <w:t>אייל ינון:</w:t>
      </w:r>
    </w:p>
    <w:p w14:paraId="325F07F7" w14:textId="77777777" w:rsidR="00406905" w:rsidRPr="00406905" w:rsidRDefault="00406905" w:rsidP="00406905">
      <w:pPr>
        <w:bidi/>
        <w:jc w:val="both"/>
        <w:rPr>
          <w:rFonts w:cs="David" w:hint="cs"/>
          <w:rtl/>
        </w:rPr>
      </w:pPr>
    </w:p>
    <w:p w14:paraId="02C1582A" w14:textId="77777777" w:rsidR="00406905" w:rsidRPr="00406905" w:rsidRDefault="00406905" w:rsidP="00406905">
      <w:pPr>
        <w:bidi/>
        <w:jc w:val="both"/>
        <w:rPr>
          <w:rFonts w:cs="David" w:hint="cs"/>
          <w:rtl/>
        </w:rPr>
      </w:pPr>
      <w:r w:rsidRPr="00406905">
        <w:rPr>
          <w:rFonts w:cs="David" w:hint="cs"/>
          <w:rtl/>
        </w:rPr>
        <w:tab/>
        <w:t xml:space="preserve"> נכון, לכן חשבנו שזה נוסח טוב. </w:t>
      </w:r>
    </w:p>
    <w:p w14:paraId="4E5FF708" w14:textId="77777777" w:rsidR="00406905" w:rsidRPr="00406905" w:rsidRDefault="00406905" w:rsidP="00406905">
      <w:pPr>
        <w:bidi/>
        <w:jc w:val="both"/>
        <w:rPr>
          <w:rFonts w:cs="David" w:hint="cs"/>
          <w:rtl/>
        </w:rPr>
      </w:pPr>
    </w:p>
    <w:p w14:paraId="5294DB74"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33B3D10D" w14:textId="77777777" w:rsidR="00406905" w:rsidRPr="00406905" w:rsidRDefault="00406905" w:rsidP="00406905">
      <w:pPr>
        <w:pStyle w:val="Heading5"/>
        <w:rPr>
          <w:rFonts w:hint="cs"/>
          <w:sz w:val="24"/>
          <w:rtl/>
        </w:rPr>
      </w:pPr>
    </w:p>
    <w:p w14:paraId="1467A662" w14:textId="77777777" w:rsidR="00406905" w:rsidRPr="00406905" w:rsidRDefault="00406905" w:rsidP="00406905">
      <w:pPr>
        <w:bidi/>
        <w:jc w:val="both"/>
        <w:rPr>
          <w:rFonts w:cs="David" w:hint="cs"/>
          <w:rtl/>
        </w:rPr>
      </w:pPr>
      <w:r w:rsidRPr="00406905">
        <w:rPr>
          <w:rFonts w:cs="David" w:hint="cs"/>
          <w:rtl/>
        </w:rPr>
        <w:tab/>
        <w:t xml:space="preserve"> לכן, למה לא לקרוא לילד בשמו ולהגיד: באישור יושבת ראש הכנסת ולגמור את הדבר הזה. </w:t>
      </w:r>
    </w:p>
    <w:p w14:paraId="6766BC17" w14:textId="77777777" w:rsidR="00406905" w:rsidRPr="00406905" w:rsidRDefault="00406905" w:rsidP="00406905">
      <w:pPr>
        <w:bidi/>
        <w:jc w:val="both"/>
        <w:rPr>
          <w:rFonts w:cs="David" w:hint="cs"/>
          <w:rtl/>
        </w:rPr>
      </w:pPr>
    </w:p>
    <w:p w14:paraId="6B4AAAED"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A8C2782" w14:textId="77777777" w:rsidR="00406905" w:rsidRPr="00406905" w:rsidRDefault="00406905" w:rsidP="00406905">
      <w:pPr>
        <w:bidi/>
        <w:jc w:val="both"/>
        <w:rPr>
          <w:rFonts w:cs="David" w:hint="cs"/>
          <w:rtl/>
        </w:rPr>
      </w:pPr>
    </w:p>
    <w:p w14:paraId="5DD45ECC" w14:textId="77777777" w:rsidR="00406905" w:rsidRPr="00406905" w:rsidRDefault="00406905" w:rsidP="00406905">
      <w:pPr>
        <w:bidi/>
        <w:jc w:val="both"/>
        <w:rPr>
          <w:rFonts w:cs="David" w:hint="cs"/>
          <w:rtl/>
        </w:rPr>
      </w:pPr>
      <w:r w:rsidRPr="00406905">
        <w:rPr>
          <w:rFonts w:cs="David" w:hint="cs"/>
          <w:rtl/>
        </w:rPr>
        <w:tab/>
        <w:t xml:space="preserve"> תודה רבה. יש באישור, יש בתיאום ויש בהתייעצות - - - </w:t>
      </w:r>
    </w:p>
    <w:p w14:paraId="37459745" w14:textId="77777777" w:rsidR="00406905" w:rsidRPr="00406905" w:rsidRDefault="00406905" w:rsidP="00406905">
      <w:pPr>
        <w:bidi/>
        <w:jc w:val="both"/>
        <w:rPr>
          <w:rFonts w:cs="David" w:hint="cs"/>
          <w:rtl/>
        </w:rPr>
      </w:pPr>
    </w:p>
    <w:p w14:paraId="03C8FFC5" w14:textId="77777777" w:rsidR="00406905" w:rsidRPr="00406905" w:rsidRDefault="00406905" w:rsidP="00406905">
      <w:pPr>
        <w:bidi/>
        <w:jc w:val="both"/>
        <w:rPr>
          <w:rFonts w:cs="David" w:hint="cs"/>
          <w:rtl/>
        </w:rPr>
      </w:pPr>
      <w:r w:rsidRPr="00406905">
        <w:rPr>
          <w:rFonts w:cs="David" w:hint="cs"/>
          <w:u w:val="single"/>
          <w:rtl/>
        </w:rPr>
        <w:t xml:space="preserve">יולי </w:t>
      </w:r>
      <w:proofErr w:type="spellStart"/>
      <w:r w:rsidRPr="00406905">
        <w:rPr>
          <w:rFonts w:cs="David" w:hint="cs"/>
          <w:u w:val="single"/>
          <w:rtl/>
        </w:rPr>
        <w:t>אדלשטיין</w:t>
      </w:r>
      <w:proofErr w:type="spellEnd"/>
      <w:r w:rsidRPr="00406905">
        <w:rPr>
          <w:rFonts w:cs="David" w:hint="cs"/>
          <w:u w:val="single"/>
          <w:rtl/>
        </w:rPr>
        <w:t>:</w:t>
      </w:r>
    </w:p>
    <w:p w14:paraId="5108E9E7" w14:textId="77777777" w:rsidR="00406905" w:rsidRPr="00406905" w:rsidRDefault="00406905" w:rsidP="00406905">
      <w:pPr>
        <w:bidi/>
        <w:jc w:val="both"/>
        <w:rPr>
          <w:rFonts w:cs="David" w:hint="cs"/>
          <w:rtl/>
        </w:rPr>
      </w:pPr>
    </w:p>
    <w:p w14:paraId="5E022BBE" w14:textId="77777777" w:rsidR="00406905" w:rsidRPr="00406905" w:rsidRDefault="00406905" w:rsidP="00406905">
      <w:pPr>
        <w:bidi/>
        <w:jc w:val="both"/>
        <w:rPr>
          <w:rFonts w:cs="David" w:hint="cs"/>
          <w:rtl/>
        </w:rPr>
      </w:pPr>
      <w:r w:rsidRPr="00406905">
        <w:rPr>
          <w:rFonts w:cs="David" w:hint="cs"/>
          <w:rtl/>
        </w:rPr>
        <w:tab/>
        <w:t xml:space="preserve">אני מציע שמישהו יספר את זה לעמיתנו רוני בר- און שאין הבדל בין הודעה, לקיום, לאישור ומה נאמר על ידי שר המשפטים על היועץ המשפטי לממשלה, הפרוטוקולים קיימים. </w:t>
      </w:r>
    </w:p>
    <w:p w14:paraId="1454F649" w14:textId="77777777" w:rsidR="00406905" w:rsidRPr="00406905" w:rsidRDefault="00406905" w:rsidP="00406905">
      <w:pPr>
        <w:bidi/>
        <w:jc w:val="both"/>
        <w:rPr>
          <w:rFonts w:cs="David" w:hint="cs"/>
          <w:rtl/>
        </w:rPr>
      </w:pPr>
    </w:p>
    <w:p w14:paraId="1A791554"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323403F2" w14:textId="77777777" w:rsidR="00406905" w:rsidRPr="00406905" w:rsidRDefault="00406905" w:rsidP="00406905">
      <w:pPr>
        <w:bidi/>
        <w:jc w:val="both"/>
        <w:rPr>
          <w:rFonts w:cs="David" w:hint="cs"/>
          <w:rtl/>
        </w:rPr>
      </w:pPr>
    </w:p>
    <w:p w14:paraId="108818E2" w14:textId="77777777" w:rsidR="00406905" w:rsidRPr="00406905" w:rsidRDefault="00406905" w:rsidP="00406905">
      <w:pPr>
        <w:bidi/>
        <w:jc w:val="both"/>
        <w:rPr>
          <w:rFonts w:cs="David" w:hint="cs"/>
          <w:rtl/>
        </w:rPr>
      </w:pPr>
      <w:r w:rsidRPr="00406905">
        <w:rPr>
          <w:rFonts w:cs="David" w:hint="cs"/>
          <w:rtl/>
        </w:rPr>
        <w:tab/>
        <w:t xml:space="preserve"> בבקשה חבר הכנסת </w:t>
      </w:r>
      <w:proofErr w:type="spellStart"/>
      <w:r w:rsidRPr="00406905">
        <w:rPr>
          <w:rFonts w:cs="David" w:hint="cs"/>
          <w:rtl/>
        </w:rPr>
        <w:t>מרגי</w:t>
      </w:r>
      <w:proofErr w:type="spellEnd"/>
      <w:r w:rsidRPr="00406905">
        <w:rPr>
          <w:rFonts w:cs="David" w:hint="cs"/>
          <w:rtl/>
        </w:rPr>
        <w:t xml:space="preserve">. </w:t>
      </w:r>
    </w:p>
    <w:p w14:paraId="502F51E5" w14:textId="77777777" w:rsidR="00406905" w:rsidRPr="00406905" w:rsidRDefault="00406905" w:rsidP="00406905">
      <w:pPr>
        <w:bidi/>
        <w:jc w:val="both"/>
        <w:rPr>
          <w:rFonts w:cs="David" w:hint="cs"/>
          <w:rtl/>
        </w:rPr>
      </w:pPr>
    </w:p>
    <w:p w14:paraId="42659615" w14:textId="77777777" w:rsidR="00406905" w:rsidRPr="00406905" w:rsidRDefault="00406905" w:rsidP="00406905">
      <w:pPr>
        <w:bidi/>
        <w:jc w:val="both"/>
        <w:rPr>
          <w:rFonts w:cs="David" w:hint="cs"/>
          <w:rtl/>
        </w:rPr>
      </w:pPr>
      <w:r w:rsidRPr="00406905">
        <w:rPr>
          <w:rFonts w:cs="David" w:hint="cs"/>
          <w:u w:val="single"/>
          <w:rtl/>
        </w:rPr>
        <w:t xml:space="preserve">יעקב </w:t>
      </w:r>
      <w:proofErr w:type="spellStart"/>
      <w:r w:rsidRPr="00406905">
        <w:rPr>
          <w:rFonts w:cs="David" w:hint="cs"/>
          <w:u w:val="single"/>
          <w:rtl/>
        </w:rPr>
        <w:t>מרגי</w:t>
      </w:r>
      <w:proofErr w:type="spellEnd"/>
      <w:r w:rsidRPr="00406905">
        <w:rPr>
          <w:rFonts w:cs="David" w:hint="cs"/>
          <w:u w:val="single"/>
          <w:rtl/>
        </w:rPr>
        <w:t>:</w:t>
      </w:r>
    </w:p>
    <w:p w14:paraId="4E3B7FF1" w14:textId="77777777" w:rsidR="00406905" w:rsidRPr="00406905" w:rsidRDefault="00406905" w:rsidP="00406905">
      <w:pPr>
        <w:bidi/>
        <w:jc w:val="both"/>
        <w:rPr>
          <w:rFonts w:cs="David" w:hint="cs"/>
          <w:rtl/>
        </w:rPr>
      </w:pPr>
    </w:p>
    <w:p w14:paraId="5BA811FF" w14:textId="77777777" w:rsidR="00406905" w:rsidRPr="00406905" w:rsidRDefault="00406905" w:rsidP="00406905">
      <w:pPr>
        <w:bidi/>
        <w:jc w:val="both"/>
        <w:rPr>
          <w:rFonts w:cs="David" w:hint="cs"/>
          <w:rtl/>
        </w:rPr>
      </w:pPr>
      <w:r w:rsidRPr="00406905">
        <w:rPr>
          <w:rFonts w:cs="David" w:hint="cs"/>
          <w:rtl/>
        </w:rPr>
        <w:tab/>
        <w:t xml:space="preserve">אני סמוך ובטוח שיושבת ראש הכנסת אמונה על מעמדה של הכנסת ותפקוד הכנסת וכבודה של הכנסת יותר מאשר על הממשלה והוכחתי את זה לדורותיהם. </w:t>
      </w:r>
    </w:p>
    <w:p w14:paraId="59C74E7C"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4E1AC5A2" w14:textId="77777777" w:rsidR="00406905" w:rsidRPr="00406905" w:rsidRDefault="00406905" w:rsidP="00406905">
      <w:pPr>
        <w:pStyle w:val="Heading5"/>
        <w:rPr>
          <w:rFonts w:hint="cs"/>
          <w:sz w:val="24"/>
          <w:rtl/>
        </w:rPr>
      </w:pPr>
    </w:p>
    <w:p w14:paraId="741CC8D7" w14:textId="77777777" w:rsidR="00406905" w:rsidRPr="00406905" w:rsidRDefault="00406905" w:rsidP="00406905">
      <w:pPr>
        <w:bidi/>
        <w:jc w:val="both"/>
        <w:rPr>
          <w:rFonts w:cs="David" w:hint="cs"/>
          <w:rtl/>
        </w:rPr>
      </w:pPr>
      <w:r w:rsidRPr="00406905">
        <w:rPr>
          <w:rFonts w:cs="David" w:hint="cs"/>
          <w:rtl/>
        </w:rPr>
        <w:tab/>
        <w:t xml:space="preserve"> אין קשר ליושבת ראש כזאת או אחרת. </w:t>
      </w:r>
    </w:p>
    <w:p w14:paraId="0F51DD04" w14:textId="77777777" w:rsidR="00406905" w:rsidRPr="00406905" w:rsidRDefault="00406905" w:rsidP="00406905">
      <w:pPr>
        <w:bidi/>
        <w:jc w:val="both"/>
        <w:rPr>
          <w:rFonts w:cs="David" w:hint="cs"/>
          <w:rtl/>
        </w:rPr>
      </w:pPr>
    </w:p>
    <w:p w14:paraId="52988E23" w14:textId="77777777" w:rsidR="00406905" w:rsidRPr="00406905" w:rsidRDefault="00406905" w:rsidP="00406905">
      <w:pPr>
        <w:bidi/>
        <w:jc w:val="both"/>
        <w:rPr>
          <w:rFonts w:cs="David" w:hint="cs"/>
          <w:rtl/>
        </w:rPr>
      </w:pPr>
      <w:r w:rsidRPr="00406905">
        <w:rPr>
          <w:rFonts w:cs="David" w:hint="cs"/>
          <w:u w:val="single"/>
          <w:rtl/>
        </w:rPr>
        <w:t xml:space="preserve">יעקב </w:t>
      </w:r>
      <w:proofErr w:type="spellStart"/>
      <w:r w:rsidRPr="00406905">
        <w:rPr>
          <w:rFonts w:cs="David" w:hint="cs"/>
          <w:u w:val="single"/>
          <w:rtl/>
        </w:rPr>
        <w:t>מרגי</w:t>
      </w:r>
      <w:proofErr w:type="spellEnd"/>
      <w:r w:rsidRPr="00406905">
        <w:rPr>
          <w:rFonts w:cs="David" w:hint="cs"/>
          <w:u w:val="single"/>
          <w:rtl/>
        </w:rPr>
        <w:t>:</w:t>
      </w:r>
    </w:p>
    <w:p w14:paraId="4191AA95" w14:textId="77777777" w:rsidR="00406905" w:rsidRPr="00406905" w:rsidRDefault="00406905" w:rsidP="00406905">
      <w:pPr>
        <w:bidi/>
        <w:jc w:val="both"/>
        <w:rPr>
          <w:rFonts w:cs="David" w:hint="cs"/>
          <w:rtl/>
        </w:rPr>
      </w:pPr>
    </w:p>
    <w:p w14:paraId="0C49F61E" w14:textId="77777777" w:rsidR="00406905" w:rsidRPr="00406905" w:rsidRDefault="00406905" w:rsidP="00406905">
      <w:pPr>
        <w:bidi/>
        <w:jc w:val="both"/>
        <w:rPr>
          <w:rFonts w:cs="David" w:hint="cs"/>
          <w:rtl/>
        </w:rPr>
      </w:pPr>
      <w:r w:rsidRPr="00406905">
        <w:rPr>
          <w:rFonts w:cs="David" w:hint="cs"/>
          <w:rtl/>
        </w:rPr>
        <w:tab/>
        <w:t xml:space="preserve"> לכן כתוב: בתיאום עם יושבת ראש הכנסת. </w:t>
      </w:r>
    </w:p>
    <w:p w14:paraId="0C73842A" w14:textId="77777777" w:rsidR="00406905" w:rsidRPr="00406905" w:rsidRDefault="00406905" w:rsidP="00406905">
      <w:pPr>
        <w:bidi/>
        <w:jc w:val="both"/>
        <w:rPr>
          <w:rFonts w:cs="David" w:hint="cs"/>
          <w:rtl/>
        </w:rPr>
      </w:pPr>
    </w:p>
    <w:p w14:paraId="46A1F9A0"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4EF25C12" w14:textId="77777777" w:rsidR="00406905" w:rsidRPr="00406905" w:rsidRDefault="00406905" w:rsidP="00406905">
      <w:pPr>
        <w:pStyle w:val="Heading5"/>
        <w:rPr>
          <w:rFonts w:hint="cs"/>
          <w:sz w:val="24"/>
          <w:rtl/>
        </w:rPr>
      </w:pPr>
    </w:p>
    <w:p w14:paraId="42C2FC6D" w14:textId="77777777" w:rsidR="00406905" w:rsidRPr="00406905" w:rsidRDefault="00406905" w:rsidP="00406905">
      <w:pPr>
        <w:bidi/>
        <w:jc w:val="both"/>
        <w:rPr>
          <w:rFonts w:cs="David" w:hint="cs"/>
          <w:rtl/>
        </w:rPr>
      </w:pPr>
      <w:r w:rsidRPr="00406905">
        <w:rPr>
          <w:rFonts w:cs="David" w:hint="cs"/>
          <w:rtl/>
        </w:rPr>
        <w:tab/>
        <w:t xml:space="preserve"> אנחנו רוצים "באישור".</w:t>
      </w:r>
    </w:p>
    <w:p w14:paraId="4D5AABED" w14:textId="77777777" w:rsidR="00406905" w:rsidRPr="00406905" w:rsidRDefault="00406905" w:rsidP="00406905">
      <w:pPr>
        <w:bidi/>
        <w:jc w:val="both"/>
        <w:rPr>
          <w:rFonts w:cs="David" w:hint="cs"/>
          <w:rtl/>
        </w:rPr>
      </w:pPr>
    </w:p>
    <w:p w14:paraId="2A828422"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6C13C871" w14:textId="77777777" w:rsidR="00406905" w:rsidRPr="00406905" w:rsidRDefault="00406905" w:rsidP="00406905">
      <w:pPr>
        <w:bidi/>
        <w:jc w:val="both"/>
        <w:rPr>
          <w:rFonts w:cs="David" w:hint="cs"/>
          <w:u w:val="single"/>
          <w:rtl/>
        </w:rPr>
      </w:pPr>
    </w:p>
    <w:p w14:paraId="4DFD8AD1" w14:textId="77777777" w:rsidR="00406905" w:rsidRPr="00406905" w:rsidRDefault="00406905" w:rsidP="00406905">
      <w:pPr>
        <w:bidi/>
        <w:jc w:val="both"/>
        <w:rPr>
          <w:rFonts w:cs="David" w:hint="cs"/>
          <w:rtl/>
        </w:rPr>
      </w:pPr>
      <w:r w:rsidRPr="00406905">
        <w:rPr>
          <w:rFonts w:cs="David" w:hint="cs"/>
          <w:rtl/>
        </w:rPr>
        <w:tab/>
        <w:t xml:space="preserve"> זה  </w:t>
      </w:r>
      <w:proofErr w:type="spellStart"/>
      <w:r w:rsidRPr="00406905">
        <w:rPr>
          <w:rFonts w:cs="David" w:hint="cs"/>
          <w:rtl/>
        </w:rPr>
        <w:t>יפול</w:t>
      </w:r>
      <w:proofErr w:type="spellEnd"/>
      <w:r w:rsidRPr="00406905">
        <w:rPr>
          <w:rFonts w:cs="David" w:hint="cs"/>
          <w:rtl/>
        </w:rPr>
        <w:t xml:space="preserve"> במליאה. </w:t>
      </w:r>
    </w:p>
    <w:p w14:paraId="12C33FD5" w14:textId="77777777" w:rsidR="00406905" w:rsidRPr="00406905" w:rsidRDefault="00406905" w:rsidP="00406905">
      <w:pPr>
        <w:bidi/>
        <w:jc w:val="both"/>
        <w:rPr>
          <w:rFonts w:cs="David" w:hint="cs"/>
          <w:rtl/>
        </w:rPr>
      </w:pPr>
    </w:p>
    <w:p w14:paraId="677481ED"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7BA96019" w14:textId="77777777" w:rsidR="00406905" w:rsidRPr="00406905" w:rsidRDefault="00406905" w:rsidP="00406905">
      <w:pPr>
        <w:bidi/>
        <w:jc w:val="both"/>
        <w:rPr>
          <w:rFonts w:cs="David" w:hint="cs"/>
          <w:rtl/>
        </w:rPr>
      </w:pPr>
    </w:p>
    <w:p w14:paraId="2BD89AB7" w14:textId="77777777" w:rsidR="00406905" w:rsidRPr="00406905" w:rsidRDefault="00406905" w:rsidP="00406905">
      <w:pPr>
        <w:bidi/>
        <w:jc w:val="both"/>
        <w:rPr>
          <w:rFonts w:cs="David" w:hint="cs"/>
          <w:rtl/>
        </w:rPr>
      </w:pPr>
      <w:r w:rsidRPr="00406905">
        <w:rPr>
          <w:rFonts w:cs="David" w:hint="cs"/>
          <w:rtl/>
        </w:rPr>
        <w:tab/>
        <w:t xml:space="preserve">אז תגישו הסתייגויות, יהיה להם רוב ותקבלו את זה. </w:t>
      </w:r>
    </w:p>
    <w:p w14:paraId="2FB42D3B" w14:textId="77777777" w:rsidR="00406905" w:rsidRPr="00406905" w:rsidRDefault="00406905" w:rsidP="00406905">
      <w:pPr>
        <w:bidi/>
        <w:jc w:val="both"/>
        <w:rPr>
          <w:rFonts w:cs="David" w:hint="cs"/>
          <w:rtl/>
        </w:rPr>
      </w:pPr>
    </w:p>
    <w:p w14:paraId="2E38069A" w14:textId="77777777" w:rsidR="00406905" w:rsidRPr="00406905" w:rsidRDefault="00406905" w:rsidP="00406905">
      <w:pPr>
        <w:bidi/>
        <w:jc w:val="both"/>
        <w:rPr>
          <w:rFonts w:cs="David" w:hint="cs"/>
          <w:rtl/>
        </w:rPr>
      </w:pPr>
      <w:r w:rsidRPr="00406905">
        <w:rPr>
          <w:rFonts w:cs="David" w:hint="cs"/>
          <w:u w:val="single"/>
          <w:rtl/>
        </w:rPr>
        <w:t xml:space="preserve">יעקב </w:t>
      </w:r>
      <w:proofErr w:type="spellStart"/>
      <w:r w:rsidRPr="00406905">
        <w:rPr>
          <w:rFonts w:cs="David" w:hint="cs"/>
          <w:u w:val="single"/>
          <w:rtl/>
        </w:rPr>
        <w:t>מרגי</w:t>
      </w:r>
      <w:proofErr w:type="spellEnd"/>
      <w:r w:rsidRPr="00406905">
        <w:rPr>
          <w:rFonts w:cs="David" w:hint="cs"/>
          <w:u w:val="single"/>
          <w:rtl/>
        </w:rPr>
        <w:t>:</w:t>
      </w:r>
    </w:p>
    <w:p w14:paraId="36621770" w14:textId="77777777" w:rsidR="00406905" w:rsidRPr="00406905" w:rsidRDefault="00406905" w:rsidP="00406905">
      <w:pPr>
        <w:bidi/>
        <w:jc w:val="both"/>
        <w:rPr>
          <w:rFonts w:cs="David" w:hint="cs"/>
          <w:rtl/>
        </w:rPr>
      </w:pPr>
    </w:p>
    <w:p w14:paraId="6C2A0731" w14:textId="77777777" w:rsidR="00406905" w:rsidRPr="00406905" w:rsidRDefault="00406905" w:rsidP="00406905">
      <w:pPr>
        <w:bidi/>
        <w:jc w:val="both"/>
        <w:rPr>
          <w:rFonts w:cs="David" w:hint="cs"/>
          <w:rtl/>
        </w:rPr>
      </w:pPr>
      <w:r w:rsidRPr="00406905">
        <w:rPr>
          <w:rFonts w:cs="David" w:hint="cs"/>
          <w:rtl/>
        </w:rPr>
        <w:tab/>
        <w:t xml:space="preserve"> יש בעיה עם המילה "באישור" לשנות אותה?</w:t>
      </w:r>
    </w:p>
    <w:p w14:paraId="2362C509" w14:textId="77777777" w:rsidR="00406905" w:rsidRPr="00406905" w:rsidRDefault="00406905" w:rsidP="00406905">
      <w:pPr>
        <w:bidi/>
        <w:jc w:val="both"/>
        <w:rPr>
          <w:rFonts w:cs="David" w:hint="cs"/>
          <w:rtl/>
        </w:rPr>
      </w:pPr>
    </w:p>
    <w:p w14:paraId="1F2DA2D8"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34CCF144" w14:textId="77777777" w:rsidR="00406905" w:rsidRPr="00406905" w:rsidRDefault="00406905" w:rsidP="00406905">
      <w:pPr>
        <w:bidi/>
        <w:jc w:val="both"/>
        <w:rPr>
          <w:rFonts w:cs="David" w:hint="cs"/>
          <w:rtl/>
        </w:rPr>
      </w:pPr>
    </w:p>
    <w:p w14:paraId="35508B68" w14:textId="77777777" w:rsidR="00406905" w:rsidRPr="00406905" w:rsidRDefault="00406905" w:rsidP="00406905">
      <w:pPr>
        <w:bidi/>
        <w:jc w:val="both"/>
        <w:rPr>
          <w:rFonts w:cs="David" w:hint="cs"/>
          <w:rtl/>
        </w:rPr>
      </w:pPr>
      <w:r w:rsidRPr="00406905">
        <w:rPr>
          <w:rFonts w:cs="David" w:hint="cs"/>
          <w:rtl/>
        </w:rPr>
        <w:tab/>
        <w:t xml:space="preserve"> זה בתיאום. </w:t>
      </w:r>
    </w:p>
    <w:p w14:paraId="6E00D61E" w14:textId="77777777" w:rsidR="00406905" w:rsidRPr="00406905" w:rsidRDefault="00406905" w:rsidP="00406905">
      <w:pPr>
        <w:bidi/>
        <w:jc w:val="both"/>
        <w:rPr>
          <w:rFonts w:cs="David" w:hint="cs"/>
          <w:rtl/>
        </w:rPr>
      </w:pPr>
    </w:p>
    <w:p w14:paraId="312325B9" w14:textId="77777777" w:rsidR="00406905" w:rsidRPr="00406905" w:rsidRDefault="00406905" w:rsidP="00406905">
      <w:pPr>
        <w:bidi/>
        <w:jc w:val="both"/>
        <w:rPr>
          <w:rFonts w:cs="David" w:hint="cs"/>
          <w:rtl/>
        </w:rPr>
      </w:pPr>
      <w:r w:rsidRPr="00406905">
        <w:rPr>
          <w:rFonts w:cs="David" w:hint="cs"/>
          <w:u w:val="single"/>
          <w:rtl/>
        </w:rPr>
        <w:t>אייל ינון:</w:t>
      </w:r>
    </w:p>
    <w:p w14:paraId="2C6B088B" w14:textId="77777777" w:rsidR="00406905" w:rsidRPr="00406905" w:rsidRDefault="00406905" w:rsidP="00406905">
      <w:pPr>
        <w:bidi/>
        <w:jc w:val="both"/>
        <w:rPr>
          <w:rFonts w:cs="David" w:hint="cs"/>
          <w:rtl/>
        </w:rPr>
      </w:pPr>
    </w:p>
    <w:p w14:paraId="21338A46" w14:textId="77777777" w:rsidR="00406905" w:rsidRPr="00406905" w:rsidRDefault="00406905" w:rsidP="00406905">
      <w:pPr>
        <w:bidi/>
        <w:jc w:val="both"/>
        <w:rPr>
          <w:rFonts w:cs="David" w:hint="cs"/>
          <w:rtl/>
        </w:rPr>
      </w:pPr>
      <w:r w:rsidRPr="00406905">
        <w:rPr>
          <w:rFonts w:cs="David" w:hint="cs"/>
          <w:rtl/>
        </w:rPr>
        <w:tab/>
        <w:t>השרה המקשרת התנגדה לזה ורוב חברי הכנסת שהיו בפעם הקודמת הסכימו איתה.</w:t>
      </w:r>
    </w:p>
    <w:p w14:paraId="514C67BC" w14:textId="77777777" w:rsidR="00406905" w:rsidRPr="00406905" w:rsidRDefault="00406905" w:rsidP="00406905">
      <w:pPr>
        <w:bidi/>
        <w:jc w:val="both"/>
        <w:rPr>
          <w:rFonts w:cs="David" w:hint="cs"/>
          <w:rtl/>
        </w:rPr>
      </w:pPr>
    </w:p>
    <w:p w14:paraId="7B347BFF"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785EAA3" w14:textId="77777777" w:rsidR="00406905" w:rsidRPr="00406905" w:rsidRDefault="00406905" w:rsidP="00406905">
      <w:pPr>
        <w:bidi/>
        <w:jc w:val="both"/>
        <w:rPr>
          <w:rFonts w:cs="David" w:hint="cs"/>
          <w:rtl/>
        </w:rPr>
      </w:pPr>
    </w:p>
    <w:p w14:paraId="57873293" w14:textId="77777777" w:rsidR="00406905" w:rsidRPr="00406905" w:rsidRDefault="00406905" w:rsidP="00406905">
      <w:pPr>
        <w:bidi/>
        <w:jc w:val="both"/>
        <w:rPr>
          <w:rFonts w:cs="David" w:hint="cs"/>
          <w:rtl/>
        </w:rPr>
      </w:pPr>
      <w:r w:rsidRPr="00406905">
        <w:rPr>
          <w:rFonts w:cs="David" w:hint="cs"/>
          <w:rtl/>
        </w:rPr>
        <w:tab/>
        <w:t xml:space="preserve">רבותי, הדיון בנושא הזה הסתיים. </w:t>
      </w:r>
    </w:p>
    <w:p w14:paraId="78AC168D" w14:textId="77777777" w:rsidR="00406905" w:rsidRPr="00406905" w:rsidRDefault="00406905" w:rsidP="00406905">
      <w:pPr>
        <w:bidi/>
        <w:jc w:val="both"/>
        <w:rPr>
          <w:rFonts w:cs="David" w:hint="cs"/>
          <w:rtl/>
        </w:rPr>
      </w:pPr>
    </w:p>
    <w:p w14:paraId="7CEA27AA" w14:textId="77777777" w:rsidR="00406905" w:rsidRPr="00406905" w:rsidRDefault="00406905" w:rsidP="00406905">
      <w:pPr>
        <w:bidi/>
        <w:jc w:val="both"/>
        <w:rPr>
          <w:rFonts w:cs="David" w:hint="cs"/>
          <w:rtl/>
        </w:rPr>
      </w:pPr>
    </w:p>
    <w:p w14:paraId="3E009C1E" w14:textId="77777777" w:rsidR="00406905" w:rsidRPr="00406905" w:rsidRDefault="00406905" w:rsidP="00406905">
      <w:pPr>
        <w:bidi/>
        <w:jc w:val="both"/>
        <w:rPr>
          <w:rFonts w:cs="David" w:hint="cs"/>
          <w:rtl/>
        </w:rPr>
      </w:pPr>
    </w:p>
    <w:p w14:paraId="38721260" w14:textId="77777777" w:rsidR="00406905" w:rsidRPr="00406905" w:rsidRDefault="00406905" w:rsidP="00406905">
      <w:pPr>
        <w:bidi/>
        <w:jc w:val="center"/>
        <w:rPr>
          <w:rFonts w:cs="David" w:hint="cs"/>
          <w:b/>
          <w:bCs/>
          <w:u w:val="single"/>
          <w:rtl/>
        </w:rPr>
      </w:pPr>
      <w:r w:rsidRPr="00406905">
        <w:rPr>
          <w:rFonts w:cs="David"/>
          <w:u w:val="single"/>
          <w:rtl/>
        </w:rPr>
        <w:br w:type="page"/>
      </w:r>
      <w:r w:rsidRPr="00406905">
        <w:rPr>
          <w:rFonts w:cs="David" w:hint="cs"/>
          <w:b/>
          <w:bCs/>
          <w:u w:val="single"/>
          <w:rtl/>
        </w:rPr>
        <w:t>תיקון סעיף 10</w:t>
      </w:r>
    </w:p>
    <w:p w14:paraId="0B37C0CC" w14:textId="77777777" w:rsidR="00406905" w:rsidRPr="00406905" w:rsidRDefault="00406905" w:rsidP="00406905">
      <w:pPr>
        <w:bidi/>
        <w:jc w:val="both"/>
        <w:rPr>
          <w:rFonts w:cs="David" w:hint="cs"/>
          <w:u w:val="single"/>
          <w:rtl/>
        </w:rPr>
      </w:pPr>
    </w:p>
    <w:p w14:paraId="74EC165E"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0230033" w14:textId="77777777" w:rsidR="00406905" w:rsidRPr="00406905" w:rsidRDefault="00406905" w:rsidP="00406905">
      <w:pPr>
        <w:bidi/>
        <w:jc w:val="both"/>
        <w:rPr>
          <w:rFonts w:cs="David" w:hint="cs"/>
          <w:rtl/>
        </w:rPr>
      </w:pPr>
    </w:p>
    <w:p w14:paraId="79CB554D" w14:textId="77777777" w:rsidR="00406905" w:rsidRPr="00406905" w:rsidRDefault="00406905" w:rsidP="00406905">
      <w:pPr>
        <w:bidi/>
        <w:jc w:val="both"/>
        <w:rPr>
          <w:rFonts w:cs="David" w:hint="cs"/>
          <w:rtl/>
        </w:rPr>
      </w:pPr>
      <w:r w:rsidRPr="00406905">
        <w:rPr>
          <w:rFonts w:cs="David" w:hint="cs"/>
          <w:rtl/>
        </w:rPr>
        <w:tab/>
        <w:t xml:space="preserve">אנחנו עוברים לתיקון סעיף 10, הצעת תיקון תקנון הכנסת. אני מזכיר ליושבים פה שאנחנו מדברים על הוועדה לענייני ביקורת המדינה שתבחר יושב ראש מבין חבריה. אני מודיע לכם שוב כפי שהודעתי בדיון הקודם, היום אני מקיים הצבעות על כל מה שאני מעלה כרגע. </w:t>
      </w:r>
    </w:p>
    <w:p w14:paraId="089474B2" w14:textId="77777777" w:rsidR="00406905" w:rsidRPr="00406905" w:rsidRDefault="00406905" w:rsidP="00406905">
      <w:pPr>
        <w:bidi/>
        <w:jc w:val="both"/>
        <w:rPr>
          <w:rFonts w:cs="David" w:hint="cs"/>
          <w:rtl/>
        </w:rPr>
      </w:pPr>
    </w:p>
    <w:p w14:paraId="424D7EBF"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32043410" w14:textId="77777777" w:rsidR="00406905" w:rsidRPr="00406905" w:rsidRDefault="00406905" w:rsidP="00406905">
      <w:pPr>
        <w:bidi/>
        <w:jc w:val="both"/>
        <w:rPr>
          <w:rFonts w:cs="David" w:hint="cs"/>
          <w:u w:val="single"/>
          <w:rtl/>
        </w:rPr>
      </w:pPr>
    </w:p>
    <w:p w14:paraId="664E1902" w14:textId="77777777" w:rsidR="00406905" w:rsidRPr="00406905" w:rsidRDefault="00406905" w:rsidP="00406905">
      <w:pPr>
        <w:bidi/>
        <w:jc w:val="both"/>
        <w:rPr>
          <w:rFonts w:cs="David" w:hint="cs"/>
          <w:rtl/>
        </w:rPr>
      </w:pPr>
      <w:r w:rsidRPr="00406905">
        <w:rPr>
          <w:rFonts w:cs="David" w:hint="cs"/>
          <w:rtl/>
        </w:rPr>
        <w:tab/>
        <w:t xml:space="preserve"> על מה מדובר עכשיו?</w:t>
      </w:r>
    </w:p>
    <w:p w14:paraId="5D2261B4" w14:textId="77777777" w:rsidR="00406905" w:rsidRPr="00406905" w:rsidRDefault="00406905" w:rsidP="00406905">
      <w:pPr>
        <w:bidi/>
        <w:jc w:val="both"/>
        <w:rPr>
          <w:rFonts w:cs="David" w:hint="cs"/>
          <w:rtl/>
        </w:rPr>
      </w:pPr>
    </w:p>
    <w:p w14:paraId="0B0B1986"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3DEE912" w14:textId="77777777" w:rsidR="00406905" w:rsidRPr="00406905" w:rsidRDefault="00406905" w:rsidP="00406905">
      <w:pPr>
        <w:bidi/>
        <w:jc w:val="both"/>
        <w:rPr>
          <w:rFonts w:cs="David" w:hint="cs"/>
          <w:rtl/>
        </w:rPr>
      </w:pPr>
    </w:p>
    <w:p w14:paraId="59A024A4" w14:textId="77777777" w:rsidR="00406905" w:rsidRPr="00406905" w:rsidRDefault="00406905" w:rsidP="00406905">
      <w:pPr>
        <w:bidi/>
        <w:jc w:val="both"/>
        <w:rPr>
          <w:rFonts w:cs="David" w:hint="cs"/>
          <w:rtl/>
        </w:rPr>
      </w:pPr>
      <w:r w:rsidRPr="00406905">
        <w:rPr>
          <w:rFonts w:cs="David" w:hint="cs"/>
          <w:rtl/>
        </w:rPr>
        <w:tab/>
        <w:t xml:space="preserve"> על יושב ראש ועדת ביקורת המדינה שיהיה מטעם האופוזיציה ואם יהיה יושב ראש כזה ממפלגה ערבית, בהנחה שכל סיעות הבית יהיו בקואליציה ורק הסיעות הערביות יהיו באופוזיציה ואז על פי החוק יושב ראש מהאופוזיציה צריך למלא את התפקיד. אזכיר לגדעון סער ולאחרים את מה שהוא אמר, אדוני המזכיר בבקשה תקרא את זה. גדעון, אתה תדבר אחר כך, לא שינית את דעתך, נכון?</w:t>
      </w:r>
    </w:p>
    <w:p w14:paraId="6FAA7DE5" w14:textId="77777777" w:rsidR="00406905" w:rsidRPr="00406905" w:rsidRDefault="00406905" w:rsidP="00406905">
      <w:pPr>
        <w:bidi/>
        <w:jc w:val="both"/>
        <w:rPr>
          <w:rFonts w:cs="David" w:hint="cs"/>
          <w:rtl/>
        </w:rPr>
      </w:pPr>
    </w:p>
    <w:p w14:paraId="7AAC9D9E"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4B27B819" w14:textId="77777777" w:rsidR="00406905" w:rsidRPr="00406905" w:rsidRDefault="00406905" w:rsidP="00406905">
      <w:pPr>
        <w:bidi/>
        <w:jc w:val="both"/>
        <w:rPr>
          <w:rFonts w:cs="David" w:hint="cs"/>
          <w:u w:val="single"/>
          <w:rtl/>
        </w:rPr>
      </w:pPr>
    </w:p>
    <w:p w14:paraId="4DCE811B" w14:textId="77777777" w:rsidR="00406905" w:rsidRPr="00406905" w:rsidRDefault="00406905" w:rsidP="00406905">
      <w:pPr>
        <w:bidi/>
        <w:jc w:val="both"/>
        <w:rPr>
          <w:rFonts w:cs="David" w:hint="cs"/>
          <w:rtl/>
        </w:rPr>
      </w:pPr>
      <w:r w:rsidRPr="00406905">
        <w:rPr>
          <w:rFonts w:cs="David" w:hint="cs"/>
          <w:rtl/>
        </w:rPr>
        <w:tab/>
        <w:t xml:space="preserve"> לחלוטין לא. </w:t>
      </w:r>
    </w:p>
    <w:p w14:paraId="063BC37A" w14:textId="77777777" w:rsidR="00406905" w:rsidRPr="00406905" w:rsidRDefault="00406905" w:rsidP="00406905">
      <w:pPr>
        <w:bidi/>
        <w:jc w:val="both"/>
        <w:rPr>
          <w:rFonts w:cs="David" w:hint="cs"/>
          <w:rtl/>
        </w:rPr>
      </w:pPr>
    </w:p>
    <w:p w14:paraId="3DC6CA8E"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E557C03" w14:textId="77777777" w:rsidR="00406905" w:rsidRPr="00406905" w:rsidRDefault="00406905" w:rsidP="00406905">
      <w:pPr>
        <w:bidi/>
        <w:jc w:val="both"/>
        <w:rPr>
          <w:rFonts w:cs="David" w:hint="cs"/>
          <w:rtl/>
        </w:rPr>
      </w:pPr>
    </w:p>
    <w:p w14:paraId="00832B14" w14:textId="77777777" w:rsidR="00406905" w:rsidRPr="00406905" w:rsidRDefault="00406905" w:rsidP="00406905">
      <w:pPr>
        <w:bidi/>
        <w:jc w:val="both"/>
        <w:rPr>
          <w:rFonts w:cs="David" w:hint="cs"/>
          <w:rtl/>
        </w:rPr>
      </w:pPr>
      <w:r w:rsidRPr="00406905">
        <w:rPr>
          <w:rFonts w:cs="David" w:hint="cs"/>
          <w:rtl/>
        </w:rPr>
        <w:tab/>
        <w:t xml:space="preserve"> אז אני תומך בהצעתך. </w:t>
      </w:r>
    </w:p>
    <w:p w14:paraId="43184348" w14:textId="77777777" w:rsidR="00406905" w:rsidRPr="00406905" w:rsidRDefault="00406905" w:rsidP="00406905">
      <w:pPr>
        <w:bidi/>
        <w:jc w:val="both"/>
        <w:rPr>
          <w:rFonts w:cs="David" w:hint="cs"/>
          <w:rtl/>
        </w:rPr>
      </w:pPr>
    </w:p>
    <w:p w14:paraId="14D9F0A9" w14:textId="77777777" w:rsidR="00406905" w:rsidRPr="00406905" w:rsidRDefault="00406905" w:rsidP="00406905">
      <w:pPr>
        <w:bidi/>
        <w:jc w:val="both"/>
        <w:rPr>
          <w:rFonts w:cs="David" w:hint="cs"/>
          <w:rtl/>
        </w:rPr>
      </w:pPr>
      <w:r w:rsidRPr="00406905">
        <w:rPr>
          <w:rFonts w:cs="David" w:hint="cs"/>
          <w:u w:val="single"/>
          <w:rtl/>
        </w:rPr>
        <w:t>אייל ינון:</w:t>
      </w:r>
    </w:p>
    <w:p w14:paraId="07F237A0" w14:textId="77777777" w:rsidR="00406905" w:rsidRPr="00406905" w:rsidRDefault="00406905" w:rsidP="00406905">
      <w:pPr>
        <w:bidi/>
        <w:jc w:val="both"/>
        <w:rPr>
          <w:rFonts w:cs="David" w:hint="cs"/>
          <w:rtl/>
        </w:rPr>
      </w:pPr>
    </w:p>
    <w:p w14:paraId="724C9963" w14:textId="77777777" w:rsidR="00406905" w:rsidRPr="00406905" w:rsidRDefault="00406905" w:rsidP="00406905">
      <w:pPr>
        <w:bidi/>
        <w:jc w:val="both"/>
        <w:rPr>
          <w:rFonts w:cs="David" w:hint="cs"/>
          <w:rtl/>
        </w:rPr>
      </w:pPr>
      <w:r w:rsidRPr="00406905">
        <w:rPr>
          <w:rFonts w:cs="David" w:hint="cs"/>
          <w:rtl/>
        </w:rPr>
        <w:tab/>
        <w:t xml:space="preserve">מונח בפניכם הנוסח שהיה מונח בפעם הקודמת שהנושא עלה בפני הוועדה ללא כל שינויים. כפי שציין היושב ראש, עלתה ביקורת על ההצעה הזאת מכיוון שאומר שאם תהיה ממשלת אחדות לאומית שרק סיעות ערביות יהיו באופוזיציה, על פי התקנון ח"כ ערבי יהיה יו"ר הוועדה והעניין הוא בעייתי לטעמם של מספר חברי כנסת. יושבת ראש הכנסת ויושב ראש הוועדה סברו שאין בכך בעיה ואם תהיה בעיה יתוקן התקנון בבוא העת. למיטב ידיעתנו, במשך כל שנות קיומה של המדינה והכנסת לא היה מצב כזה שרק סיעות ערביות היו באופוזיציה. </w:t>
      </w:r>
    </w:p>
    <w:p w14:paraId="7FA567DE" w14:textId="77777777" w:rsidR="00406905" w:rsidRPr="00406905" w:rsidRDefault="00406905" w:rsidP="00406905">
      <w:pPr>
        <w:bidi/>
        <w:jc w:val="both"/>
        <w:rPr>
          <w:rFonts w:cs="David" w:hint="cs"/>
          <w:rtl/>
        </w:rPr>
      </w:pPr>
    </w:p>
    <w:p w14:paraId="078EA810"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6D21D65" w14:textId="77777777" w:rsidR="00406905" w:rsidRPr="00406905" w:rsidRDefault="00406905" w:rsidP="00406905">
      <w:pPr>
        <w:bidi/>
        <w:jc w:val="both"/>
        <w:rPr>
          <w:rFonts w:cs="David" w:hint="cs"/>
          <w:rtl/>
        </w:rPr>
      </w:pPr>
    </w:p>
    <w:p w14:paraId="45BE6C48" w14:textId="77777777" w:rsidR="00406905" w:rsidRPr="00406905" w:rsidRDefault="00406905" w:rsidP="00406905">
      <w:pPr>
        <w:bidi/>
        <w:jc w:val="both"/>
        <w:rPr>
          <w:rFonts w:cs="David" w:hint="cs"/>
          <w:rtl/>
        </w:rPr>
      </w:pPr>
      <w:r w:rsidRPr="00406905">
        <w:rPr>
          <w:rFonts w:cs="David" w:hint="cs"/>
          <w:rtl/>
        </w:rPr>
        <w:tab/>
        <w:t xml:space="preserve"> לא היה. </w:t>
      </w:r>
    </w:p>
    <w:p w14:paraId="354CCFA9" w14:textId="77777777" w:rsidR="00406905" w:rsidRPr="00406905" w:rsidRDefault="00406905" w:rsidP="00406905">
      <w:pPr>
        <w:bidi/>
        <w:jc w:val="both"/>
        <w:rPr>
          <w:rFonts w:cs="David" w:hint="cs"/>
          <w:rtl/>
        </w:rPr>
      </w:pPr>
    </w:p>
    <w:p w14:paraId="5EC76780" w14:textId="77777777" w:rsidR="00406905" w:rsidRPr="00406905" w:rsidRDefault="00406905" w:rsidP="00406905">
      <w:pPr>
        <w:bidi/>
        <w:jc w:val="both"/>
        <w:rPr>
          <w:rFonts w:cs="David" w:hint="cs"/>
          <w:rtl/>
        </w:rPr>
      </w:pPr>
      <w:r w:rsidRPr="00406905">
        <w:rPr>
          <w:rFonts w:cs="David" w:hint="cs"/>
          <w:u w:val="single"/>
          <w:rtl/>
        </w:rPr>
        <w:t>אייל ינון:</w:t>
      </w:r>
    </w:p>
    <w:p w14:paraId="22DA82ED" w14:textId="77777777" w:rsidR="00406905" w:rsidRPr="00406905" w:rsidRDefault="00406905" w:rsidP="00406905">
      <w:pPr>
        <w:bidi/>
        <w:jc w:val="both"/>
        <w:rPr>
          <w:rFonts w:cs="David" w:hint="cs"/>
          <w:rtl/>
        </w:rPr>
      </w:pPr>
    </w:p>
    <w:p w14:paraId="33DD8761" w14:textId="77777777" w:rsidR="00406905" w:rsidRPr="00406905" w:rsidRDefault="00406905" w:rsidP="00406905">
      <w:pPr>
        <w:bidi/>
        <w:jc w:val="both"/>
        <w:rPr>
          <w:rFonts w:cs="David" w:hint="cs"/>
          <w:rtl/>
        </w:rPr>
      </w:pPr>
      <w:r w:rsidRPr="00406905">
        <w:rPr>
          <w:rFonts w:cs="David" w:hint="cs"/>
          <w:rtl/>
        </w:rPr>
        <w:tab/>
        <w:t xml:space="preserve"> ולכן זה מצב מאוד רחוק ויש מקום לקבל את התיקון. </w:t>
      </w:r>
    </w:p>
    <w:p w14:paraId="549F6070" w14:textId="77777777" w:rsidR="00406905" w:rsidRPr="00406905" w:rsidRDefault="00406905" w:rsidP="00406905">
      <w:pPr>
        <w:bidi/>
        <w:jc w:val="both"/>
        <w:rPr>
          <w:rFonts w:cs="David" w:hint="cs"/>
          <w:rtl/>
        </w:rPr>
      </w:pPr>
    </w:p>
    <w:p w14:paraId="01439E7B"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A23767B" w14:textId="77777777" w:rsidR="00406905" w:rsidRPr="00406905" w:rsidRDefault="00406905" w:rsidP="00406905">
      <w:pPr>
        <w:bidi/>
        <w:jc w:val="both"/>
        <w:rPr>
          <w:rFonts w:cs="David" w:hint="cs"/>
          <w:rtl/>
        </w:rPr>
      </w:pPr>
    </w:p>
    <w:p w14:paraId="5D84FD16" w14:textId="77777777" w:rsidR="00406905" w:rsidRPr="00406905" w:rsidRDefault="00406905" w:rsidP="00406905">
      <w:pPr>
        <w:bidi/>
        <w:jc w:val="both"/>
        <w:rPr>
          <w:rFonts w:cs="David" w:hint="cs"/>
          <w:rtl/>
        </w:rPr>
      </w:pPr>
      <w:r w:rsidRPr="00406905">
        <w:rPr>
          <w:rFonts w:cs="David" w:hint="cs"/>
          <w:rtl/>
        </w:rPr>
        <w:tab/>
        <w:t xml:space="preserve"> תודה, גדעון סער, לפני ההצבעה. </w:t>
      </w:r>
    </w:p>
    <w:p w14:paraId="51EE275F" w14:textId="77777777" w:rsidR="00406905" w:rsidRPr="00406905" w:rsidRDefault="00406905" w:rsidP="00406905">
      <w:pPr>
        <w:bidi/>
        <w:jc w:val="both"/>
        <w:rPr>
          <w:rFonts w:cs="David" w:hint="cs"/>
          <w:rtl/>
        </w:rPr>
      </w:pPr>
    </w:p>
    <w:p w14:paraId="386938BC"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37B25A3E" w14:textId="77777777" w:rsidR="00406905" w:rsidRPr="00406905" w:rsidRDefault="00406905" w:rsidP="00406905">
      <w:pPr>
        <w:bidi/>
        <w:jc w:val="both"/>
        <w:rPr>
          <w:rFonts w:cs="David" w:hint="cs"/>
          <w:u w:val="single"/>
          <w:rtl/>
        </w:rPr>
      </w:pPr>
    </w:p>
    <w:p w14:paraId="503CBD1C" w14:textId="77777777" w:rsidR="00406905" w:rsidRPr="00406905" w:rsidRDefault="00406905" w:rsidP="00406905">
      <w:pPr>
        <w:bidi/>
        <w:jc w:val="both"/>
        <w:rPr>
          <w:rFonts w:cs="David" w:hint="cs"/>
          <w:rtl/>
        </w:rPr>
      </w:pPr>
      <w:r w:rsidRPr="00406905">
        <w:rPr>
          <w:rFonts w:cs="David" w:hint="cs"/>
          <w:rtl/>
        </w:rPr>
        <w:tab/>
        <w:t xml:space="preserve">אני בהחלט סולד מגזענות ואסור להגיע למצב שבשל החשש שח"כ ערבי יהיו יחידים באופוזיציה יעשו את הקומבינה הזאת. אבל אני חייב לומר שצריך להשמיט את הסיפא של סעיף (א1)(1). זאת אומרת, לא להשאיר מצב שבו יכול להיות יושב ראש ועדת ביקורת המדינה שהוא לא מהאופוזיציה. זאת אומרת להשאיר מצב שבו יכול להיות יו"ר ועדה מהקואליציה. כי אגיד לכם מה יקרה, ואז אתם מרעים את המצב, כי זה הדבר שאתם בדרך כלל עושים בקדנציה הזאת. אתם הרי תנסו לעשות הפרד ומשול בתוך האופוזיציה. לקואליציה תמיד יש כוחות והקואליציה תבוא ותבטיח פיתויים לחלק מחברי האופוזיציה בתפקידים כאלה ואחרים ובאמצעות הדבר הזה תשיג את תפקיד יושב ראש הוועדה לביקורת המדינה לסיעות הקואליציה. אגב אורי, זה לא קשור בכלל לענייני ערבים, אם אתה מבין את הסיפא הזאת. </w:t>
      </w:r>
    </w:p>
    <w:p w14:paraId="452FCB0A" w14:textId="77777777" w:rsidR="00406905" w:rsidRPr="00406905" w:rsidRDefault="00406905" w:rsidP="00406905">
      <w:pPr>
        <w:bidi/>
        <w:jc w:val="both"/>
        <w:rPr>
          <w:rFonts w:cs="David" w:hint="cs"/>
          <w:rtl/>
        </w:rPr>
      </w:pPr>
    </w:p>
    <w:p w14:paraId="558D1FBD" w14:textId="77777777" w:rsidR="00406905" w:rsidRPr="00406905" w:rsidRDefault="00406905" w:rsidP="00406905">
      <w:pPr>
        <w:bidi/>
        <w:jc w:val="both"/>
        <w:rPr>
          <w:rFonts w:cs="David"/>
          <w:rtl/>
        </w:rPr>
      </w:pPr>
      <w:r w:rsidRPr="00406905">
        <w:rPr>
          <w:rFonts w:cs="David" w:hint="eastAsia"/>
          <w:u w:val="single"/>
          <w:rtl/>
        </w:rPr>
        <w:t>אורי</w:t>
      </w:r>
      <w:r w:rsidRPr="00406905">
        <w:rPr>
          <w:rFonts w:cs="David"/>
          <w:u w:val="single"/>
          <w:rtl/>
        </w:rPr>
        <w:t xml:space="preserve"> אריאל:</w:t>
      </w:r>
    </w:p>
    <w:p w14:paraId="22077F16" w14:textId="77777777" w:rsidR="00406905" w:rsidRPr="00406905" w:rsidRDefault="00406905" w:rsidP="00406905">
      <w:pPr>
        <w:bidi/>
        <w:jc w:val="both"/>
        <w:rPr>
          <w:rFonts w:cs="David"/>
          <w:rtl/>
        </w:rPr>
      </w:pPr>
    </w:p>
    <w:p w14:paraId="14A33846" w14:textId="77777777" w:rsidR="00406905" w:rsidRPr="00406905" w:rsidRDefault="00406905" w:rsidP="00406905">
      <w:pPr>
        <w:bidi/>
        <w:jc w:val="both"/>
        <w:rPr>
          <w:rFonts w:cs="David" w:hint="cs"/>
          <w:rtl/>
        </w:rPr>
      </w:pPr>
      <w:r w:rsidRPr="00406905">
        <w:rPr>
          <w:rFonts w:cs="David"/>
          <w:rtl/>
        </w:rPr>
        <w:tab/>
      </w:r>
      <w:r w:rsidRPr="00406905">
        <w:rPr>
          <w:rFonts w:cs="David" w:hint="cs"/>
          <w:rtl/>
        </w:rPr>
        <w:t xml:space="preserve"> בגדר כל ישראל ערבים זה לזה.</w:t>
      </w:r>
    </w:p>
    <w:p w14:paraId="54B2A1A1" w14:textId="77777777" w:rsidR="00406905" w:rsidRPr="00406905" w:rsidRDefault="00406905" w:rsidP="00406905">
      <w:pPr>
        <w:bidi/>
        <w:jc w:val="both"/>
        <w:rPr>
          <w:rFonts w:cs="David" w:hint="cs"/>
          <w:rtl/>
        </w:rPr>
      </w:pPr>
    </w:p>
    <w:p w14:paraId="63EF9346"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78F1D2F2" w14:textId="77777777" w:rsidR="00406905" w:rsidRPr="00406905" w:rsidRDefault="00406905" w:rsidP="00406905">
      <w:pPr>
        <w:bidi/>
        <w:jc w:val="both"/>
        <w:rPr>
          <w:rFonts w:cs="David" w:hint="cs"/>
          <w:u w:val="single"/>
          <w:rtl/>
        </w:rPr>
      </w:pPr>
    </w:p>
    <w:p w14:paraId="70368B0B" w14:textId="77777777" w:rsidR="00406905" w:rsidRPr="00406905" w:rsidRDefault="00406905" w:rsidP="00406905">
      <w:pPr>
        <w:bidi/>
        <w:jc w:val="both"/>
        <w:rPr>
          <w:rFonts w:cs="David" w:hint="cs"/>
          <w:rtl/>
        </w:rPr>
      </w:pPr>
      <w:r w:rsidRPr="00406905">
        <w:rPr>
          <w:rFonts w:cs="David" w:hint="cs"/>
          <w:rtl/>
        </w:rPr>
        <w:tab/>
        <w:t xml:space="preserve">אורי, תבין מה הטיעון. אם כל חברי האופוזיציה הם ערבים - ממילא הערבים לא יעבירו את זה לקואליציה. אבל זה תסריט שאומר: חלק מסיעות האופוזיציה יקבלו משהו, ימכרו את הוועדה לביקורת המדינה לסיעה קואליציונית, הדבר הזה הוא בלתי אפשרי.  </w:t>
      </w:r>
    </w:p>
    <w:p w14:paraId="77810C05" w14:textId="77777777" w:rsidR="00406905" w:rsidRPr="00406905" w:rsidRDefault="00406905" w:rsidP="00406905">
      <w:pPr>
        <w:bidi/>
        <w:jc w:val="both"/>
        <w:rPr>
          <w:rFonts w:cs="David" w:hint="cs"/>
          <w:rtl/>
        </w:rPr>
      </w:pPr>
    </w:p>
    <w:p w14:paraId="2CB712BB"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6564D9A" w14:textId="77777777" w:rsidR="00406905" w:rsidRPr="00406905" w:rsidRDefault="00406905" w:rsidP="00406905">
      <w:pPr>
        <w:bidi/>
        <w:jc w:val="both"/>
        <w:rPr>
          <w:rFonts w:cs="David" w:hint="cs"/>
          <w:rtl/>
        </w:rPr>
      </w:pPr>
    </w:p>
    <w:p w14:paraId="37EBD33B" w14:textId="77777777" w:rsidR="00406905" w:rsidRPr="00406905" w:rsidRDefault="00406905" w:rsidP="00406905">
      <w:pPr>
        <w:bidi/>
        <w:jc w:val="both"/>
        <w:rPr>
          <w:rFonts w:cs="David" w:hint="cs"/>
          <w:rtl/>
        </w:rPr>
      </w:pPr>
      <w:r w:rsidRPr="00406905">
        <w:rPr>
          <w:rFonts w:cs="David" w:hint="cs"/>
          <w:rtl/>
        </w:rPr>
        <w:tab/>
        <w:t>גדעון, אני רוצה לשאול אותך ידידי, בכנות, עם יד על הלב, האם זה לא חלק משגרת ימינו? האם אדוני לא עושה את זה ביום יום?</w:t>
      </w:r>
    </w:p>
    <w:p w14:paraId="6D134071" w14:textId="77777777" w:rsidR="00406905" w:rsidRPr="00406905" w:rsidRDefault="00406905" w:rsidP="00406905">
      <w:pPr>
        <w:bidi/>
        <w:jc w:val="both"/>
        <w:rPr>
          <w:rFonts w:cs="David" w:hint="cs"/>
          <w:rtl/>
        </w:rPr>
      </w:pPr>
    </w:p>
    <w:p w14:paraId="169C303B"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00F3009C" w14:textId="77777777" w:rsidR="00406905" w:rsidRPr="00406905" w:rsidRDefault="00406905" w:rsidP="00406905">
      <w:pPr>
        <w:bidi/>
        <w:jc w:val="both"/>
        <w:rPr>
          <w:rFonts w:cs="David" w:hint="cs"/>
          <w:u w:val="single"/>
          <w:rtl/>
        </w:rPr>
      </w:pPr>
    </w:p>
    <w:p w14:paraId="056B047E" w14:textId="77777777" w:rsidR="00406905" w:rsidRPr="00406905" w:rsidRDefault="00406905" w:rsidP="00406905">
      <w:pPr>
        <w:bidi/>
        <w:jc w:val="both"/>
        <w:rPr>
          <w:rFonts w:cs="David" w:hint="cs"/>
          <w:rtl/>
        </w:rPr>
      </w:pPr>
      <w:r w:rsidRPr="00406905">
        <w:rPr>
          <w:rFonts w:cs="David" w:hint="cs"/>
          <w:rtl/>
        </w:rPr>
        <w:tab/>
        <w:t xml:space="preserve">לא. </w:t>
      </w:r>
    </w:p>
    <w:p w14:paraId="75980281" w14:textId="77777777" w:rsidR="00406905" w:rsidRPr="00406905" w:rsidRDefault="00406905" w:rsidP="00406905">
      <w:pPr>
        <w:bidi/>
        <w:jc w:val="both"/>
        <w:rPr>
          <w:rFonts w:cs="David" w:hint="cs"/>
          <w:rtl/>
        </w:rPr>
      </w:pPr>
    </w:p>
    <w:p w14:paraId="63A5050E"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CBFE425" w14:textId="77777777" w:rsidR="00406905" w:rsidRPr="00406905" w:rsidRDefault="00406905" w:rsidP="00406905">
      <w:pPr>
        <w:bidi/>
        <w:jc w:val="both"/>
        <w:rPr>
          <w:rFonts w:cs="David" w:hint="cs"/>
          <w:rtl/>
        </w:rPr>
      </w:pPr>
    </w:p>
    <w:p w14:paraId="78A03528" w14:textId="77777777" w:rsidR="00406905" w:rsidRPr="00406905" w:rsidRDefault="00406905" w:rsidP="00406905">
      <w:pPr>
        <w:bidi/>
        <w:jc w:val="both"/>
        <w:rPr>
          <w:rFonts w:cs="David" w:hint="cs"/>
          <w:rtl/>
        </w:rPr>
      </w:pPr>
      <w:r w:rsidRPr="00406905">
        <w:rPr>
          <w:rFonts w:cs="David" w:hint="cs"/>
          <w:rtl/>
        </w:rPr>
        <w:tab/>
        <w:t xml:space="preserve"> אתה עושה אבחנות במה מותר ומה אסור? זה חלק מהפוליטיקה. </w:t>
      </w:r>
    </w:p>
    <w:p w14:paraId="352437F1" w14:textId="77777777" w:rsidR="00406905" w:rsidRPr="00406905" w:rsidRDefault="00406905" w:rsidP="00406905">
      <w:pPr>
        <w:bidi/>
        <w:jc w:val="both"/>
        <w:rPr>
          <w:rFonts w:cs="David" w:hint="cs"/>
          <w:rtl/>
        </w:rPr>
      </w:pPr>
    </w:p>
    <w:p w14:paraId="4982EE7E"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3F043EBA" w14:textId="77777777" w:rsidR="00406905" w:rsidRPr="00406905" w:rsidRDefault="00406905" w:rsidP="00406905">
      <w:pPr>
        <w:bidi/>
        <w:jc w:val="both"/>
        <w:rPr>
          <w:rFonts w:cs="David" w:hint="cs"/>
          <w:u w:val="single"/>
          <w:rtl/>
        </w:rPr>
      </w:pPr>
    </w:p>
    <w:p w14:paraId="20E72F14" w14:textId="77777777" w:rsidR="00406905" w:rsidRPr="00406905" w:rsidRDefault="00406905" w:rsidP="00406905">
      <w:pPr>
        <w:bidi/>
        <w:jc w:val="both"/>
        <w:rPr>
          <w:rFonts w:cs="David" w:hint="cs"/>
          <w:rtl/>
        </w:rPr>
      </w:pPr>
      <w:r w:rsidRPr="00406905">
        <w:rPr>
          <w:rFonts w:cs="David" w:hint="cs"/>
          <w:rtl/>
        </w:rPr>
        <w:tab/>
        <w:t xml:space="preserve"> יו"ר הוועדה לביקורת מדינה </w:t>
      </w:r>
      <w:r w:rsidRPr="00406905">
        <w:rPr>
          <w:rFonts w:cs="David"/>
          <w:rtl/>
        </w:rPr>
        <w:t>–</w:t>
      </w:r>
      <w:r w:rsidRPr="00406905">
        <w:rPr>
          <w:rFonts w:cs="David" w:hint="cs"/>
          <w:rtl/>
        </w:rPr>
        <w:t xml:space="preserve"> כל הקדנציות האחרונות יש קונוונציה שהוא איש אופוזיציה. </w:t>
      </w:r>
    </w:p>
    <w:p w14:paraId="6005CD02" w14:textId="77777777" w:rsidR="00406905" w:rsidRPr="00406905" w:rsidRDefault="00406905" w:rsidP="00406905">
      <w:pPr>
        <w:bidi/>
        <w:jc w:val="both"/>
        <w:rPr>
          <w:rFonts w:cs="David" w:hint="cs"/>
          <w:rtl/>
        </w:rPr>
      </w:pPr>
    </w:p>
    <w:p w14:paraId="5996AF26"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4CA3474" w14:textId="77777777" w:rsidR="00406905" w:rsidRPr="00406905" w:rsidRDefault="00406905" w:rsidP="00406905">
      <w:pPr>
        <w:bidi/>
        <w:jc w:val="both"/>
        <w:rPr>
          <w:rFonts w:cs="David" w:hint="cs"/>
          <w:rtl/>
        </w:rPr>
      </w:pPr>
    </w:p>
    <w:p w14:paraId="5C4AEBFA" w14:textId="77777777" w:rsidR="00406905" w:rsidRPr="00406905" w:rsidRDefault="00406905" w:rsidP="00406905">
      <w:pPr>
        <w:bidi/>
        <w:jc w:val="both"/>
        <w:rPr>
          <w:rFonts w:cs="David" w:hint="cs"/>
          <w:rtl/>
        </w:rPr>
      </w:pPr>
      <w:r w:rsidRPr="00406905">
        <w:rPr>
          <w:rFonts w:cs="David" w:hint="cs"/>
          <w:rtl/>
        </w:rPr>
        <w:tab/>
        <w:t xml:space="preserve">תוכל להגיש על זה הסתייגות. </w:t>
      </w:r>
    </w:p>
    <w:p w14:paraId="414BCB9C" w14:textId="77777777" w:rsidR="00406905" w:rsidRPr="00406905" w:rsidRDefault="00406905" w:rsidP="00406905">
      <w:pPr>
        <w:bidi/>
        <w:jc w:val="both"/>
        <w:rPr>
          <w:rFonts w:cs="David" w:hint="cs"/>
          <w:rtl/>
        </w:rPr>
      </w:pPr>
    </w:p>
    <w:p w14:paraId="13CEE7D5"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03A086C9" w14:textId="77777777" w:rsidR="00406905" w:rsidRPr="00406905" w:rsidRDefault="00406905" w:rsidP="00406905">
      <w:pPr>
        <w:bidi/>
        <w:jc w:val="both"/>
        <w:rPr>
          <w:rFonts w:cs="David" w:hint="cs"/>
          <w:u w:val="single"/>
          <w:rtl/>
        </w:rPr>
      </w:pPr>
    </w:p>
    <w:p w14:paraId="405F8D88" w14:textId="77777777" w:rsidR="00406905" w:rsidRPr="00406905" w:rsidRDefault="00406905" w:rsidP="00406905">
      <w:pPr>
        <w:bidi/>
        <w:jc w:val="both"/>
        <w:rPr>
          <w:rFonts w:cs="David" w:hint="cs"/>
          <w:rtl/>
        </w:rPr>
      </w:pPr>
      <w:r w:rsidRPr="00406905">
        <w:rPr>
          <w:rFonts w:cs="David" w:hint="cs"/>
          <w:rtl/>
        </w:rPr>
        <w:tab/>
        <w:t xml:space="preserve"> אבל אני מבקש להצביע רק על הסיפא. </w:t>
      </w:r>
    </w:p>
    <w:p w14:paraId="2CC5834F" w14:textId="77777777" w:rsidR="00406905" w:rsidRPr="00406905" w:rsidRDefault="00406905" w:rsidP="00406905">
      <w:pPr>
        <w:bidi/>
        <w:jc w:val="both"/>
        <w:rPr>
          <w:rFonts w:cs="David" w:hint="cs"/>
          <w:rtl/>
        </w:rPr>
      </w:pPr>
    </w:p>
    <w:p w14:paraId="304B2C91"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EF9795D" w14:textId="77777777" w:rsidR="00406905" w:rsidRPr="00406905" w:rsidRDefault="00406905" w:rsidP="00406905">
      <w:pPr>
        <w:bidi/>
        <w:jc w:val="both"/>
        <w:rPr>
          <w:rFonts w:cs="David" w:hint="cs"/>
          <w:rtl/>
        </w:rPr>
      </w:pPr>
    </w:p>
    <w:p w14:paraId="53B1B196" w14:textId="77777777" w:rsidR="00406905" w:rsidRPr="00406905" w:rsidRDefault="00406905" w:rsidP="00406905">
      <w:pPr>
        <w:bidi/>
        <w:jc w:val="both"/>
        <w:rPr>
          <w:rFonts w:cs="David" w:hint="cs"/>
          <w:rtl/>
        </w:rPr>
      </w:pPr>
      <w:r w:rsidRPr="00406905">
        <w:rPr>
          <w:rFonts w:cs="David" w:hint="cs"/>
          <w:rtl/>
        </w:rPr>
        <w:tab/>
        <w:t xml:space="preserve">  אני רוצה להצביע על הסעיף כפי שהוא. </w:t>
      </w:r>
    </w:p>
    <w:p w14:paraId="62F6A84C" w14:textId="77777777" w:rsidR="00406905" w:rsidRPr="00406905" w:rsidRDefault="00406905" w:rsidP="00406905">
      <w:pPr>
        <w:bidi/>
        <w:jc w:val="both"/>
        <w:rPr>
          <w:rFonts w:cs="David" w:hint="cs"/>
          <w:rtl/>
        </w:rPr>
      </w:pPr>
    </w:p>
    <w:p w14:paraId="2BA35F86"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35947172" w14:textId="77777777" w:rsidR="00406905" w:rsidRPr="00406905" w:rsidRDefault="00406905" w:rsidP="00406905">
      <w:pPr>
        <w:bidi/>
        <w:jc w:val="both"/>
        <w:rPr>
          <w:rFonts w:cs="David" w:hint="cs"/>
          <w:u w:val="single"/>
          <w:rtl/>
        </w:rPr>
      </w:pPr>
    </w:p>
    <w:p w14:paraId="1AD0ED1F" w14:textId="77777777" w:rsidR="00406905" w:rsidRPr="00406905" w:rsidRDefault="00406905" w:rsidP="00406905">
      <w:pPr>
        <w:bidi/>
        <w:jc w:val="both"/>
        <w:rPr>
          <w:rFonts w:cs="David" w:hint="cs"/>
          <w:rtl/>
        </w:rPr>
      </w:pPr>
      <w:r w:rsidRPr="00406905">
        <w:rPr>
          <w:rFonts w:cs="David" w:hint="cs"/>
          <w:rtl/>
        </w:rPr>
        <w:tab/>
        <w:t xml:space="preserve"> למה?</w:t>
      </w:r>
    </w:p>
    <w:p w14:paraId="5C257568" w14:textId="77777777" w:rsidR="00406905" w:rsidRPr="00406905" w:rsidRDefault="00406905" w:rsidP="00406905">
      <w:pPr>
        <w:bidi/>
        <w:jc w:val="both"/>
        <w:rPr>
          <w:rFonts w:cs="David" w:hint="cs"/>
          <w:rtl/>
        </w:rPr>
      </w:pPr>
    </w:p>
    <w:p w14:paraId="24160AFF"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7CB0A7E8" w14:textId="77777777" w:rsidR="00406905" w:rsidRPr="00406905" w:rsidRDefault="00406905" w:rsidP="00406905">
      <w:pPr>
        <w:bidi/>
        <w:jc w:val="both"/>
        <w:rPr>
          <w:rFonts w:cs="David" w:hint="cs"/>
          <w:rtl/>
        </w:rPr>
      </w:pPr>
    </w:p>
    <w:p w14:paraId="2026763B" w14:textId="77777777" w:rsidR="00406905" w:rsidRPr="00406905" w:rsidRDefault="00406905" w:rsidP="00406905">
      <w:pPr>
        <w:bidi/>
        <w:jc w:val="both"/>
        <w:rPr>
          <w:rFonts w:cs="David" w:hint="cs"/>
          <w:rtl/>
        </w:rPr>
      </w:pPr>
      <w:r w:rsidRPr="00406905">
        <w:rPr>
          <w:rFonts w:cs="David" w:hint="cs"/>
          <w:rtl/>
        </w:rPr>
        <w:tab/>
        <w:t xml:space="preserve">ככה. כי החלטתי. </w:t>
      </w:r>
    </w:p>
    <w:p w14:paraId="7E926E27" w14:textId="77777777" w:rsidR="00406905" w:rsidRPr="00406905" w:rsidRDefault="00406905" w:rsidP="00406905">
      <w:pPr>
        <w:bidi/>
        <w:jc w:val="both"/>
        <w:rPr>
          <w:rFonts w:cs="David" w:hint="cs"/>
          <w:rtl/>
        </w:rPr>
      </w:pPr>
    </w:p>
    <w:p w14:paraId="5298BB43"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4854E529" w14:textId="77777777" w:rsidR="00406905" w:rsidRPr="00406905" w:rsidRDefault="00406905" w:rsidP="00406905">
      <w:pPr>
        <w:bidi/>
        <w:jc w:val="both"/>
        <w:rPr>
          <w:rFonts w:cs="David" w:hint="cs"/>
          <w:u w:val="single"/>
          <w:rtl/>
        </w:rPr>
      </w:pPr>
    </w:p>
    <w:p w14:paraId="7BE83E57" w14:textId="77777777" w:rsidR="00406905" w:rsidRPr="00406905" w:rsidRDefault="00406905" w:rsidP="00406905">
      <w:pPr>
        <w:bidi/>
        <w:jc w:val="both"/>
        <w:rPr>
          <w:rFonts w:cs="David" w:hint="cs"/>
          <w:rtl/>
        </w:rPr>
      </w:pPr>
      <w:r w:rsidRPr="00406905">
        <w:rPr>
          <w:rFonts w:cs="David" w:hint="cs"/>
          <w:rtl/>
        </w:rPr>
        <w:tab/>
        <w:t xml:space="preserve"> אתם מוכנים לדבר הזה? יושב ראש לביקורת המדינה מהקואליציה?</w:t>
      </w:r>
    </w:p>
    <w:p w14:paraId="17AC97C1" w14:textId="77777777" w:rsidR="00406905" w:rsidRPr="00406905" w:rsidRDefault="00406905" w:rsidP="00406905">
      <w:pPr>
        <w:bidi/>
        <w:jc w:val="both"/>
        <w:rPr>
          <w:rFonts w:cs="David" w:hint="cs"/>
          <w:rtl/>
        </w:rPr>
      </w:pPr>
    </w:p>
    <w:p w14:paraId="53467C3D" w14:textId="77777777" w:rsidR="00406905" w:rsidRPr="00406905" w:rsidRDefault="00406905" w:rsidP="00406905">
      <w:pPr>
        <w:bidi/>
        <w:jc w:val="both"/>
        <w:rPr>
          <w:rFonts w:cs="David" w:hint="cs"/>
          <w:rtl/>
        </w:rPr>
      </w:pPr>
      <w:r w:rsidRPr="00406905">
        <w:rPr>
          <w:rFonts w:cs="David"/>
          <w:u w:val="single"/>
          <w:rtl/>
        </w:rPr>
        <w:br w:type="page"/>
      </w:r>
      <w:r w:rsidRPr="00406905">
        <w:rPr>
          <w:rFonts w:cs="David" w:hint="cs"/>
          <w:u w:val="single"/>
          <w:rtl/>
        </w:rPr>
        <w:t>היו</w:t>
      </w:r>
      <w:r w:rsidRPr="00406905">
        <w:rPr>
          <w:rFonts w:cs="David"/>
          <w:u w:val="single"/>
          <w:rtl/>
        </w:rPr>
        <w:t>"</w:t>
      </w:r>
      <w:r w:rsidRPr="00406905">
        <w:rPr>
          <w:rFonts w:cs="David" w:hint="cs"/>
          <w:u w:val="single"/>
          <w:rtl/>
        </w:rPr>
        <w:t>ר דוד טל:</w:t>
      </w:r>
    </w:p>
    <w:p w14:paraId="521901AE" w14:textId="77777777" w:rsidR="00406905" w:rsidRPr="00406905" w:rsidRDefault="00406905" w:rsidP="00406905">
      <w:pPr>
        <w:bidi/>
        <w:jc w:val="both"/>
        <w:rPr>
          <w:rFonts w:cs="David" w:hint="cs"/>
          <w:rtl/>
        </w:rPr>
      </w:pPr>
    </w:p>
    <w:p w14:paraId="24626207" w14:textId="77777777" w:rsidR="00406905" w:rsidRPr="00406905" w:rsidRDefault="00406905" w:rsidP="00406905">
      <w:pPr>
        <w:bidi/>
        <w:jc w:val="both"/>
        <w:rPr>
          <w:rFonts w:cs="David" w:hint="cs"/>
          <w:rtl/>
        </w:rPr>
      </w:pPr>
      <w:r w:rsidRPr="00406905">
        <w:rPr>
          <w:rFonts w:cs="David" w:hint="cs"/>
          <w:rtl/>
        </w:rPr>
        <w:tab/>
        <w:t xml:space="preserve"> גדעון, אני רוצה להזכיר לאדוני שיושב ראש הוועדה קובע את הסדר. נצביע על הצעת החוק כפי שהיא, אדוני יוכל להכניס את ההסתייגויות האלה לאחר שזה יונח על שולחן הכנסת. אני מעלה את זה להצבעה כפי שזה מונח.  מי בעד ההצעה כפי שהיא מונחת כרגע לפניכם ירים את ידו. </w:t>
      </w:r>
    </w:p>
    <w:p w14:paraId="6D577D02" w14:textId="77777777" w:rsidR="00406905" w:rsidRPr="00406905" w:rsidRDefault="00406905" w:rsidP="00406905">
      <w:pPr>
        <w:bidi/>
        <w:jc w:val="both"/>
        <w:rPr>
          <w:rFonts w:cs="David" w:hint="cs"/>
          <w:rtl/>
        </w:rPr>
      </w:pPr>
    </w:p>
    <w:p w14:paraId="5063A718"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1A0E16D1" w14:textId="77777777" w:rsidR="00406905" w:rsidRPr="00406905" w:rsidRDefault="00406905" w:rsidP="00406905">
      <w:pPr>
        <w:bidi/>
        <w:jc w:val="both"/>
        <w:rPr>
          <w:rFonts w:cs="David" w:hint="cs"/>
          <w:u w:val="single"/>
          <w:rtl/>
        </w:rPr>
      </w:pPr>
    </w:p>
    <w:p w14:paraId="298E1443" w14:textId="77777777" w:rsidR="00406905" w:rsidRPr="00406905" w:rsidRDefault="00406905" w:rsidP="00406905">
      <w:pPr>
        <w:bidi/>
        <w:jc w:val="both"/>
        <w:rPr>
          <w:rFonts w:cs="David" w:hint="cs"/>
          <w:rtl/>
        </w:rPr>
      </w:pPr>
      <w:r w:rsidRPr="00406905">
        <w:rPr>
          <w:rFonts w:cs="David" w:hint="cs"/>
          <w:rtl/>
        </w:rPr>
        <w:tab/>
        <w:t xml:space="preserve"> אתם מוכנים שזה לא יהיה בידי האופוזיציה?</w:t>
      </w:r>
    </w:p>
    <w:p w14:paraId="4AAC1AFE" w14:textId="77777777" w:rsidR="00406905" w:rsidRPr="00406905" w:rsidRDefault="00406905" w:rsidP="00406905">
      <w:pPr>
        <w:bidi/>
        <w:jc w:val="both"/>
        <w:rPr>
          <w:rFonts w:cs="David" w:hint="cs"/>
          <w:rtl/>
        </w:rPr>
      </w:pPr>
    </w:p>
    <w:p w14:paraId="47945525"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093423D" w14:textId="77777777" w:rsidR="00406905" w:rsidRPr="00406905" w:rsidRDefault="00406905" w:rsidP="00406905">
      <w:pPr>
        <w:bidi/>
        <w:jc w:val="both"/>
        <w:rPr>
          <w:rFonts w:cs="David" w:hint="cs"/>
          <w:rtl/>
        </w:rPr>
      </w:pPr>
    </w:p>
    <w:p w14:paraId="4C60D0D0" w14:textId="77777777" w:rsidR="00406905" w:rsidRPr="00406905" w:rsidRDefault="00406905" w:rsidP="00406905">
      <w:pPr>
        <w:bidi/>
        <w:jc w:val="both"/>
        <w:rPr>
          <w:rFonts w:cs="David" w:hint="cs"/>
          <w:rtl/>
        </w:rPr>
      </w:pPr>
      <w:r w:rsidRPr="00406905">
        <w:rPr>
          <w:rFonts w:cs="David" w:hint="cs"/>
          <w:rtl/>
        </w:rPr>
        <w:tab/>
        <w:t xml:space="preserve"> מי נגד? מי נמנע? תודה. ההצעה התקבלה כפי שהיא. </w:t>
      </w:r>
    </w:p>
    <w:p w14:paraId="39378D4F" w14:textId="77777777" w:rsidR="00406905" w:rsidRPr="00406905" w:rsidRDefault="00406905" w:rsidP="00406905">
      <w:pPr>
        <w:bidi/>
        <w:jc w:val="both"/>
        <w:rPr>
          <w:rFonts w:cs="David" w:hint="cs"/>
          <w:rtl/>
        </w:rPr>
      </w:pPr>
    </w:p>
    <w:p w14:paraId="2334F00F"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40EA398E" w14:textId="77777777" w:rsidR="00406905" w:rsidRPr="00406905" w:rsidRDefault="00406905" w:rsidP="00406905">
      <w:pPr>
        <w:bidi/>
        <w:jc w:val="both"/>
        <w:rPr>
          <w:rFonts w:cs="David" w:hint="cs"/>
          <w:u w:val="single"/>
          <w:rtl/>
        </w:rPr>
      </w:pPr>
    </w:p>
    <w:p w14:paraId="74AEC8B6" w14:textId="77777777" w:rsidR="00406905" w:rsidRPr="00406905" w:rsidRDefault="00406905" w:rsidP="00406905">
      <w:pPr>
        <w:bidi/>
        <w:jc w:val="both"/>
        <w:rPr>
          <w:rFonts w:cs="David" w:hint="cs"/>
          <w:rtl/>
        </w:rPr>
      </w:pPr>
      <w:r w:rsidRPr="00406905">
        <w:rPr>
          <w:rFonts w:cs="David" w:hint="cs"/>
          <w:rtl/>
        </w:rPr>
        <w:tab/>
        <w:t xml:space="preserve">אני מבקש רביזיה. </w:t>
      </w:r>
    </w:p>
    <w:p w14:paraId="7056DCEF" w14:textId="77777777" w:rsidR="00406905" w:rsidRPr="00406905" w:rsidRDefault="00406905" w:rsidP="00406905">
      <w:pPr>
        <w:bidi/>
        <w:jc w:val="both"/>
        <w:rPr>
          <w:rFonts w:cs="David" w:hint="cs"/>
          <w:rtl/>
        </w:rPr>
      </w:pPr>
    </w:p>
    <w:p w14:paraId="4F66AF8A"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31691E92" w14:textId="77777777" w:rsidR="00406905" w:rsidRPr="00406905" w:rsidRDefault="00406905" w:rsidP="00406905">
      <w:pPr>
        <w:bidi/>
        <w:jc w:val="both"/>
        <w:rPr>
          <w:rFonts w:cs="David" w:hint="cs"/>
          <w:rtl/>
        </w:rPr>
      </w:pPr>
    </w:p>
    <w:p w14:paraId="28C68DEC" w14:textId="77777777" w:rsidR="00406905" w:rsidRPr="00406905" w:rsidRDefault="00406905" w:rsidP="00406905">
      <w:pPr>
        <w:bidi/>
        <w:jc w:val="both"/>
        <w:rPr>
          <w:rFonts w:cs="David" w:hint="cs"/>
          <w:rtl/>
        </w:rPr>
      </w:pPr>
      <w:r w:rsidRPr="00406905">
        <w:rPr>
          <w:rFonts w:cs="David" w:hint="cs"/>
          <w:rtl/>
        </w:rPr>
        <w:tab/>
        <w:t xml:space="preserve"> מי בעד הרביזיה?</w:t>
      </w:r>
    </w:p>
    <w:p w14:paraId="643F6A21" w14:textId="77777777" w:rsidR="00406905" w:rsidRPr="00406905" w:rsidRDefault="00406905" w:rsidP="00406905">
      <w:pPr>
        <w:bidi/>
        <w:jc w:val="both"/>
        <w:rPr>
          <w:rFonts w:cs="David" w:hint="cs"/>
          <w:rtl/>
        </w:rPr>
      </w:pPr>
    </w:p>
    <w:p w14:paraId="6FD75432"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32C5E4B2" w14:textId="77777777" w:rsidR="00406905" w:rsidRPr="00406905" w:rsidRDefault="00406905" w:rsidP="00406905">
      <w:pPr>
        <w:bidi/>
        <w:jc w:val="both"/>
        <w:rPr>
          <w:rFonts w:cs="David" w:hint="cs"/>
          <w:u w:val="single"/>
          <w:rtl/>
        </w:rPr>
      </w:pPr>
    </w:p>
    <w:p w14:paraId="6CE3551B" w14:textId="77777777" w:rsidR="00406905" w:rsidRPr="00406905" w:rsidRDefault="00406905" w:rsidP="00406905">
      <w:pPr>
        <w:bidi/>
        <w:jc w:val="both"/>
        <w:rPr>
          <w:rFonts w:cs="David" w:hint="cs"/>
          <w:rtl/>
        </w:rPr>
      </w:pPr>
      <w:r w:rsidRPr="00406905">
        <w:rPr>
          <w:rFonts w:cs="David" w:hint="cs"/>
          <w:rtl/>
        </w:rPr>
        <w:tab/>
        <w:t xml:space="preserve"> למה אתה עושה כך - - - </w:t>
      </w:r>
    </w:p>
    <w:p w14:paraId="6844E1D8" w14:textId="77777777" w:rsidR="00406905" w:rsidRPr="00406905" w:rsidRDefault="00406905" w:rsidP="00406905">
      <w:pPr>
        <w:bidi/>
        <w:jc w:val="both"/>
        <w:rPr>
          <w:rFonts w:cs="David" w:hint="cs"/>
          <w:rtl/>
        </w:rPr>
      </w:pPr>
    </w:p>
    <w:p w14:paraId="3599112F"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C34F943" w14:textId="77777777" w:rsidR="00406905" w:rsidRPr="00406905" w:rsidRDefault="00406905" w:rsidP="00406905">
      <w:pPr>
        <w:bidi/>
        <w:jc w:val="both"/>
        <w:rPr>
          <w:rFonts w:cs="David" w:hint="cs"/>
          <w:rtl/>
        </w:rPr>
      </w:pPr>
    </w:p>
    <w:p w14:paraId="274B5A3B" w14:textId="77777777" w:rsidR="00406905" w:rsidRPr="00406905" w:rsidRDefault="00406905" w:rsidP="00406905">
      <w:pPr>
        <w:bidi/>
        <w:jc w:val="both"/>
        <w:rPr>
          <w:rFonts w:cs="David" w:hint="cs"/>
          <w:rtl/>
        </w:rPr>
      </w:pPr>
      <w:r w:rsidRPr="00406905">
        <w:rPr>
          <w:rFonts w:cs="David" w:hint="cs"/>
          <w:rtl/>
        </w:rPr>
        <w:tab/>
        <w:t xml:space="preserve"> ככה אני רוצה. גדעון, אם תרים את קולך - - - </w:t>
      </w:r>
    </w:p>
    <w:p w14:paraId="10D14993" w14:textId="77777777" w:rsidR="00406905" w:rsidRPr="00406905" w:rsidRDefault="00406905" w:rsidP="00406905">
      <w:pPr>
        <w:bidi/>
        <w:jc w:val="both"/>
        <w:rPr>
          <w:rFonts w:cs="David" w:hint="cs"/>
          <w:rtl/>
        </w:rPr>
      </w:pPr>
    </w:p>
    <w:p w14:paraId="48005276"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4F684C56" w14:textId="77777777" w:rsidR="00406905" w:rsidRPr="00406905" w:rsidRDefault="00406905" w:rsidP="00406905">
      <w:pPr>
        <w:bidi/>
        <w:jc w:val="both"/>
        <w:rPr>
          <w:rFonts w:cs="David" w:hint="cs"/>
          <w:u w:val="single"/>
          <w:rtl/>
        </w:rPr>
      </w:pPr>
    </w:p>
    <w:p w14:paraId="6F45666A" w14:textId="77777777" w:rsidR="00406905" w:rsidRPr="00406905" w:rsidRDefault="00406905" w:rsidP="00406905">
      <w:pPr>
        <w:bidi/>
        <w:jc w:val="both"/>
        <w:rPr>
          <w:rFonts w:cs="David" w:hint="cs"/>
          <w:rtl/>
        </w:rPr>
      </w:pPr>
      <w:r w:rsidRPr="00406905">
        <w:rPr>
          <w:rFonts w:cs="David" w:hint="cs"/>
          <w:rtl/>
        </w:rPr>
        <w:tab/>
        <w:t xml:space="preserve"> אתה לא יכול לעשות את זה.</w:t>
      </w:r>
    </w:p>
    <w:p w14:paraId="5476F548" w14:textId="77777777" w:rsidR="00406905" w:rsidRPr="00406905" w:rsidRDefault="00406905" w:rsidP="00406905">
      <w:pPr>
        <w:bidi/>
        <w:jc w:val="both"/>
        <w:rPr>
          <w:rFonts w:cs="David" w:hint="cs"/>
          <w:rtl/>
        </w:rPr>
      </w:pPr>
    </w:p>
    <w:p w14:paraId="72AC9FE6" w14:textId="77777777" w:rsidR="00406905" w:rsidRPr="00406905" w:rsidRDefault="00406905" w:rsidP="00406905">
      <w:pPr>
        <w:bidi/>
        <w:jc w:val="both"/>
        <w:rPr>
          <w:rFonts w:cs="David" w:hint="cs"/>
          <w:rtl/>
        </w:rPr>
      </w:pPr>
      <w:r w:rsidRPr="00406905">
        <w:rPr>
          <w:rFonts w:cs="David" w:hint="cs"/>
          <w:rtl/>
        </w:rPr>
        <w:t xml:space="preserve"> </w:t>
      </w:r>
      <w:r w:rsidRPr="00406905">
        <w:rPr>
          <w:rFonts w:cs="David" w:hint="cs"/>
          <w:u w:val="single"/>
          <w:rtl/>
        </w:rPr>
        <w:t>היו</w:t>
      </w:r>
      <w:r w:rsidRPr="00406905">
        <w:rPr>
          <w:rFonts w:cs="David"/>
          <w:u w:val="single"/>
          <w:rtl/>
        </w:rPr>
        <w:t>"</w:t>
      </w:r>
      <w:r w:rsidRPr="00406905">
        <w:rPr>
          <w:rFonts w:cs="David" w:hint="cs"/>
          <w:u w:val="single"/>
          <w:rtl/>
        </w:rPr>
        <w:t>ר דוד טל:</w:t>
      </w:r>
    </w:p>
    <w:p w14:paraId="637F251A" w14:textId="77777777" w:rsidR="00406905" w:rsidRPr="00406905" w:rsidRDefault="00406905" w:rsidP="00406905">
      <w:pPr>
        <w:bidi/>
        <w:jc w:val="both"/>
        <w:rPr>
          <w:rFonts w:cs="David" w:hint="cs"/>
          <w:rtl/>
        </w:rPr>
      </w:pPr>
    </w:p>
    <w:p w14:paraId="1FBF3BAD" w14:textId="77777777" w:rsidR="00406905" w:rsidRPr="00406905" w:rsidRDefault="00406905" w:rsidP="00406905">
      <w:pPr>
        <w:bidi/>
        <w:jc w:val="both"/>
        <w:rPr>
          <w:rFonts w:cs="David" w:hint="cs"/>
          <w:rtl/>
        </w:rPr>
      </w:pPr>
      <w:r w:rsidRPr="00406905">
        <w:rPr>
          <w:rFonts w:cs="David" w:hint="cs"/>
          <w:rtl/>
        </w:rPr>
        <w:tab/>
        <w:t xml:space="preserve"> בוודאי שאני יכול לעשות את זה. אתה היית  עושה יותר מזה. רבותי, מי בעד רביזיה ירים את ידו, תודה. מי נגד? תודה, הרביזיה לא התקבלה. </w:t>
      </w:r>
    </w:p>
    <w:p w14:paraId="06611E8A" w14:textId="77777777" w:rsidR="00406905" w:rsidRPr="00406905" w:rsidRDefault="00406905" w:rsidP="00406905">
      <w:pPr>
        <w:bidi/>
        <w:jc w:val="both"/>
        <w:rPr>
          <w:rFonts w:cs="David" w:hint="cs"/>
          <w:rtl/>
        </w:rPr>
      </w:pPr>
    </w:p>
    <w:p w14:paraId="56DD3A92"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001CD3DA" w14:textId="77777777" w:rsidR="00406905" w:rsidRPr="00406905" w:rsidRDefault="00406905" w:rsidP="00406905">
      <w:pPr>
        <w:bidi/>
        <w:jc w:val="both"/>
        <w:rPr>
          <w:rFonts w:cs="David" w:hint="cs"/>
          <w:u w:val="single"/>
          <w:rtl/>
        </w:rPr>
      </w:pPr>
    </w:p>
    <w:p w14:paraId="6CF7F961" w14:textId="77777777" w:rsidR="00406905" w:rsidRPr="00406905" w:rsidRDefault="00406905" w:rsidP="00406905">
      <w:pPr>
        <w:bidi/>
        <w:jc w:val="both"/>
        <w:rPr>
          <w:rFonts w:cs="David" w:hint="cs"/>
          <w:rtl/>
        </w:rPr>
      </w:pPr>
      <w:r w:rsidRPr="00406905">
        <w:rPr>
          <w:rFonts w:cs="David" w:hint="cs"/>
          <w:rtl/>
        </w:rPr>
        <w:tab/>
        <w:t xml:space="preserve"> לא נכון. </w:t>
      </w:r>
    </w:p>
    <w:p w14:paraId="0026FE5F" w14:textId="77777777" w:rsidR="00406905" w:rsidRPr="00406905" w:rsidRDefault="00406905" w:rsidP="00406905">
      <w:pPr>
        <w:bidi/>
        <w:jc w:val="both"/>
        <w:rPr>
          <w:rFonts w:cs="David" w:hint="cs"/>
          <w:rtl/>
        </w:rPr>
      </w:pPr>
    </w:p>
    <w:p w14:paraId="72F9353C"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5D7C3DE0" w14:textId="77777777" w:rsidR="00406905" w:rsidRPr="00406905" w:rsidRDefault="00406905" w:rsidP="00406905">
      <w:pPr>
        <w:bidi/>
        <w:jc w:val="both"/>
        <w:rPr>
          <w:rFonts w:cs="David" w:hint="cs"/>
          <w:rtl/>
        </w:rPr>
      </w:pPr>
    </w:p>
    <w:p w14:paraId="025EA501" w14:textId="77777777" w:rsidR="00406905" w:rsidRPr="00406905" w:rsidRDefault="00406905" w:rsidP="00406905">
      <w:pPr>
        <w:bidi/>
        <w:jc w:val="both"/>
        <w:rPr>
          <w:rFonts w:cs="David" w:hint="cs"/>
          <w:rtl/>
        </w:rPr>
      </w:pPr>
      <w:r w:rsidRPr="00406905">
        <w:rPr>
          <w:rFonts w:cs="David" w:hint="cs"/>
          <w:rtl/>
        </w:rPr>
        <w:tab/>
        <w:t xml:space="preserve"> אתה רוצה שנספור עוד פעם? מי בעד רביזיה ירים את ידו. 5 בעד. מי נגד? 7. 5 כנגד 7 -  הרביזיה לא התקבלה. תוכל לעשות הסתייגות לאחר שזה יונח על שולחן הכנסת. </w:t>
      </w:r>
    </w:p>
    <w:p w14:paraId="03ECB6B0" w14:textId="77777777" w:rsidR="00406905" w:rsidRPr="00406905" w:rsidRDefault="00406905" w:rsidP="00406905">
      <w:pPr>
        <w:bidi/>
        <w:jc w:val="both"/>
        <w:rPr>
          <w:rFonts w:cs="David" w:hint="cs"/>
          <w:rtl/>
        </w:rPr>
      </w:pPr>
    </w:p>
    <w:p w14:paraId="2B292E92" w14:textId="77777777" w:rsidR="00406905" w:rsidRPr="00406905" w:rsidRDefault="00406905" w:rsidP="00406905">
      <w:pPr>
        <w:bidi/>
        <w:jc w:val="center"/>
        <w:rPr>
          <w:rFonts w:cs="David" w:hint="cs"/>
          <w:b/>
          <w:bCs/>
          <w:u w:val="single"/>
          <w:rtl/>
        </w:rPr>
      </w:pPr>
      <w:r w:rsidRPr="00406905">
        <w:rPr>
          <w:rFonts w:cs="David"/>
          <w:u w:val="single"/>
          <w:rtl/>
        </w:rPr>
        <w:br w:type="page"/>
      </w:r>
      <w:r w:rsidRPr="00406905">
        <w:rPr>
          <w:rFonts w:cs="David" w:hint="cs"/>
          <w:b/>
          <w:bCs/>
          <w:u w:val="single"/>
          <w:rtl/>
        </w:rPr>
        <w:t>הוספת פרק י"א לחוק הכנסת</w:t>
      </w:r>
    </w:p>
    <w:p w14:paraId="65EC5D16" w14:textId="77777777" w:rsidR="00406905" w:rsidRPr="00406905" w:rsidRDefault="00406905" w:rsidP="00406905">
      <w:pPr>
        <w:bidi/>
        <w:jc w:val="both"/>
        <w:rPr>
          <w:rFonts w:cs="David" w:hint="cs"/>
          <w:u w:val="single"/>
          <w:rtl/>
        </w:rPr>
      </w:pPr>
    </w:p>
    <w:p w14:paraId="37BBFF94"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248A62F" w14:textId="77777777" w:rsidR="00406905" w:rsidRPr="00406905" w:rsidRDefault="00406905" w:rsidP="00406905">
      <w:pPr>
        <w:bidi/>
        <w:jc w:val="both"/>
        <w:rPr>
          <w:rFonts w:cs="David" w:hint="cs"/>
          <w:rtl/>
        </w:rPr>
      </w:pPr>
    </w:p>
    <w:p w14:paraId="781C359C" w14:textId="77777777" w:rsidR="00406905" w:rsidRPr="00406905" w:rsidRDefault="00406905" w:rsidP="00406905">
      <w:pPr>
        <w:bidi/>
        <w:jc w:val="both"/>
        <w:rPr>
          <w:rFonts w:cs="David" w:hint="cs"/>
          <w:rtl/>
        </w:rPr>
      </w:pPr>
      <w:r w:rsidRPr="00406905">
        <w:rPr>
          <w:rFonts w:cs="David" w:hint="cs"/>
          <w:rtl/>
        </w:rPr>
        <w:tab/>
        <w:t xml:space="preserve">אנחנו עוברים להצעת חוק הכנסת, תיקון חובת מסירת מידע למרכז המחקר והמידע של הכנסת, הוספת פרק י"א לחוק הכנסת, אדוני המזכיר, תציג את זה בבקשה. </w:t>
      </w:r>
    </w:p>
    <w:p w14:paraId="6D418806" w14:textId="77777777" w:rsidR="00406905" w:rsidRPr="00406905" w:rsidRDefault="00406905" w:rsidP="00406905">
      <w:pPr>
        <w:bidi/>
        <w:jc w:val="both"/>
        <w:rPr>
          <w:rFonts w:cs="David" w:hint="cs"/>
          <w:rtl/>
        </w:rPr>
      </w:pPr>
    </w:p>
    <w:p w14:paraId="060C2CD1" w14:textId="77777777" w:rsidR="00406905" w:rsidRPr="00406905" w:rsidRDefault="00406905" w:rsidP="00406905">
      <w:pPr>
        <w:bidi/>
        <w:jc w:val="both"/>
        <w:rPr>
          <w:rFonts w:cs="David" w:hint="cs"/>
          <w:rtl/>
        </w:rPr>
      </w:pPr>
      <w:r w:rsidRPr="00406905">
        <w:rPr>
          <w:rFonts w:cs="David" w:hint="cs"/>
          <w:u w:val="single"/>
          <w:rtl/>
        </w:rPr>
        <w:t>אייל ינון:</w:t>
      </w:r>
    </w:p>
    <w:p w14:paraId="1C20114A" w14:textId="77777777" w:rsidR="00406905" w:rsidRPr="00406905" w:rsidRDefault="00406905" w:rsidP="00406905">
      <w:pPr>
        <w:bidi/>
        <w:jc w:val="both"/>
        <w:rPr>
          <w:rFonts w:cs="David" w:hint="cs"/>
          <w:rtl/>
        </w:rPr>
      </w:pPr>
    </w:p>
    <w:p w14:paraId="154402AD" w14:textId="77777777" w:rsidR="00406905" w:rsidRPr="00406905" w:rsidRDefault="00406905" w:rsidP="00406905">
      <w:pPr>
        <w:bidi/>
        <w:jc w:val="both"/>
        <w:rPr>
          <w:rFonts w:cs="David" w:hint="cs"/>
          <w:rtl/>
        </w:rPr>
      </w:pPr>
      <w:r w:rsidRPr="00406905">
        <w:rPr>
          <w:rFonts w:cs="David" w:hint="cs"/>
          <w:rtl/>
        </w:rPr>
        <w:tab/>
        <w:t xml:space="preserve">בעקבות דיונים שהיו בוועדה בנושא של חובת מסירת מידע למרכז המחקר והמידע, היועצת המשפטית של הוועדה ואני ישבנו גם עם נציגי הממשלה וגם עם מנהלת מרכז מחקר ומידע והגענו לנוסח שמקובל על מנהלת מרכז המחקר והמידע לגבי הפרטים של ההצעה בעניין חובת מסירת המידע, שכן הנושא של חובת המסירה העלה כל מיני בעיות. נקרא את הסעיפים ואז נדבר על הדברים. </w:t>
      </w:r>
    </w:p>
    <w:p w14:paraId="6D276290" w14:textId="77777777" w:rsidR="00406905" w:rsidRPr="00406905" w:rsidRDefault="00406905" w:rsidP="00406905">
      <w:pPr>
        <w:bidi/>
        <w:jc w:val="both"/>
        <w:rPr>
          <w:rFonts w:cs="David" w:hint="cs"/>
          <w:rtl/>
        </w:rPr>
      </w:pPr>
    </w:p>
    <w:p w14:paraId="1AFD259A"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7C983F03" w14:textId="77777777" w:rsidR="00406905" w:rsidRPr="00406905" w:rsidRDefault="00406905" w:rsidP="00406905">
      <w:pPr>
        <w:bidi/>
        <w:jc w:val="both"/>
        <w:rPr>
          <w:rFonts w:cs="David" w:hint="cs"/>
          <w:rtl/>
        </w:rPr>
      </w:pPr>
    </w:p>
    <w:p w14:paraId="77B64D86" w14:textId="77777777" w:rsidR="00406905" w:rsidRPr="00406905" w:rsidRDefault="00406905" w:rsidP="00406905">
      <w:pPr>
        <w:bidi/>
        <w:jc w:val="both"/>
        <w:rPr>
          <w:rFonts w:cs="David" w:hint="cs"/>
          <w:rtl/>
        </w:rPr>
      </w:pPr>
      <w:r w:rsidRPr="00406905">
        <w:rPr>
          <w:rFonts w:cs="David" w:hint="cs"/>
          <w:rtl/>
        </w:rPr>
        <w:tab/>
        <w:t xml:space="preserve">כל סעיף שנעבור, אם יהיו הסתייגויות למישהו מהחברים שירים את ידו. אם לא יהיו הסתייגויות נעבור לנושא הבא ונראה את הסעיף שעברנו כמאושר. בבקשה. </w:t>
      </w:r>
    </w:p>
    <w:p w14:paraId="27C8FC33" w14:textId="77777777" w:rsidR="00406905" w:rsidRPr="00406905" w:rsidRDefault="00406905" w:rsidP="00406905">
      <w:pPr>
        <w:bidi/>
        <w:jc w:val="both"/>
        <w:rPr>
          <w:rFonts w:cs="David" w:hint="cs"/>
          <w:rtl/>
        </w:rPr>
      </w:pPr>
    </w:p>
    <w:p w14:paraId="6480075E" w14:textId="77777777" w:rsidR="00406905" w:rsidRPr="00406905" w:rsidRDefault="00406905" w:rsidP="00406905">
      <w:pPr>
        <w:bidi/>
        <w:jc w:val="both"/>
        <w:rPr>
          <w:rFonts w:cs="David" w:hint="cs"/>
          <w:rtl/>
        </w:rPr>
      </w:pPr>
      <w:r w:rsidRPr="00406905">
        <w:rPr>
          <w:rFonts w:cs="David" w:hint="cs"/>
          <w:u w:val="single"/>
          <w:rtl/>
        </w:rPr>
        <w:t>אייל ינון:</w:t>
      </w:r>
    </w:p>
    <w:p w14:paraId="1EA78EFF" w14:textId="77777777" w:rsidR="00406905" w:rsidRPr="00406905" w:rsidRDefault="00406905" w:rsidP="00406905">
      <w:pPr>
        <w:bidi/>
        <w:jc w:val="both"/>
        <w:rPr>
          <w:rFonts w:cs="David" w:hint="cs"/>
          <w:rtl/>
        </w:rPr>
      </w:pPr>
    </w:p>
    <w:p w14:paraId="1D258B0E" w14:textId="77777777" w:rsidR="00406905" w:rsidRPr="00406905" w:rsidRDefault="00406905" w:rsidP="00406905">
      <w:pPr>
        <w:bidi/>
        <w:jc w:val="both"/>
        <w:rPr>
          <w:rFonts w:cs="David" w:hint="cs"/>
          <w:rtl/>
        </w:rPr>
      </w:pPr>
      <w:r w:rsidRPr="00406905">
        <w:rPr>
          <w:rFonts w:cs="David" w:hint="cs"/>
          <w:rtl/>
        </w:rPr>
        <w:tab/>
        <w:t xml:space="preserve"> מרכז המחקר והמידע של הכנסת רשאי לדרוש מגוף מבוקר המנוי בסעיפים 9(1) עד (6) לחוק מבקר המדינה. פירוט הגופים נמצא למטה בהערת שוליים מספר 2 בנייר שאתם מחזיקים. ידיעות, מסמכים או דוחות (בסעיף זה </w:t>
      </w:r>
      <w:r w:rsidRPr="00406905">
        <w:rPr>
          <w:rFonts w:cs="David"/>
          <w:rtl/>
        </w:rPr>
        <w:t>–</w:t>
      </w:r>
      <w:r w:rsidRPr="00406905">
        <w:rPr>
          <w:rFonts w:cs="David" w:hint="cs"/>
          <w:rtl/>
        </w:rPr>
        <w:t xml:space="preserve"> מידע) - - - </w:t>
      </w:r>
    </w:p>
    <w:p w14:paraId="44545753" w14:textId="77777777" w:rsidR="00406905" w:rsidRPr="00406905" w:rsidRDefault="00406905" w:rsidP="00406905">
      <w:pPr>
        <w:bidi/>
        <w:jc w:val="both"/>
        <w:rPr>
          <w:rFonts w:cs="David" w:hint="cs"/>
          <w:rtl/>
        </w:rPr>
      </w:pPr>
    </w:p>
    <w:p w14:paraId="72A6F0AD"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096C21C6" w14:textId="77777777" w:rsidR="00406905" w:rsidRPr="00406905" w:rsidRDefault="00406905" w:rsidP="00406905">
      <w:pPr>
        <w:bidi/>
        <w:jc w:val="both"/>
        <w:rPr>
          <w:rFonts w:cs="David" w:hint="cs"/>
          <w:i/>
          <w:iCs/>
          <w:rtl/>
        </w:rPr>
      </w:pPr>
    </w:p>
    <w:p w14:paraId="14586566" w14:textId="77777777" w:rsidR="00406905" w:rsidRPr="00406905" w:rsidRDefault="00406905" w:rsidP="00406905">
      <w:pPr>
        <w:bidi/>
        <w:jc w:val="both"/>
        <w:rPr>
          <w:rFonts w:cs="David" w:hint="cs"/>
          <w:rtl/>
        </w:rPr>
      </w:pPr>
      <w:r w:rsidRPr="00406905">
        <w:rPr>
          <w:rFonts w:cs="David" w:hint="cs"/>
          <w:i/>
          <w:iCs/>
          <w:rtl/>
        </w:rPr>
        <w:tab/>
        <w:t xml:space="preserve"> </w:t>
      </w:r>
      <w:r w:rsidRPr="00406905">
        <w:rPr>
          <w:rFonts w:cs="David" w:hint="cs"/>
          <w:rtl/>
        </w:rPr>
        <w:t>מה זה ידיעות?</w:t>
      </w:r>
    </w:p>
    <w:p w14:paraId="1E36C3F0" w14:textId="77777777" w:rsidR="00406905" w:rsidRPr="00406905" w:rsidRDefault="00406905" w:rsidP="00406905">
      <w:pPr>
        <w:bidi/>
        <w:jc w:val="both"/>
        <w:rPr>
          <w:rFonts w:cs="David" w:hint="cs"/>
          <w:rtl/>
        </w:rPr>
      </w:pPr>
    </w:p>
    <w:p w14:paraId="36078569" w14:textId="77777777" w:rsidR="00406905" w:rsidRPr="00406905" w:rsidRDefault="00406905" w:rsidP="00406905">
      <w:pPr>
        <w:bidi/>
        <w:jc w:val="both"/>
        <w:rPr>
          <w:rFonts w:cs="David" w:hint="cs"/>
          <w:rtl/>
        </w:rPr>
      </w:pPr>
      <w:r w:rsidRPr="00406905">
        <w:rPr>
          <w:rFonts w:cs="David" w:hint="cs"/>
          <w:u w:val="single"/>
          <w:rtl/>
        </w:rPr>
        <w:t>אייל ינון:</w:t>
      </w:r>
    </w:p>
    <w:p w14:paraId="5995E1F6" w14:textId="77777777" w:rsidR="00406905" w:rsidRPr="00406905" w:rsidRDefault="00406905" w:rsidP="00406905">
      <w:pPr>
        <w:bidi/>
        <w:jc w:val="both"/>
        <w:rPr>
          <w:rFonts w:cs="David" w:hint="cs"/>
          <w:rtl/>
        </w:rPr>
      </w:pPr>
    </w:p>
    <w:p w14:paraId="660A8BE2" w14:textId="77777777" w:rsidR="00406905" w:rsidRPr="00406905" w:rsidRDefault="00406905" w:rsidP="00406905">
      <w:pPr>
        <w:bidi/>
        <w:jc w:val="both"/>
        <w:rPr>
          <w:rFonts w:cs="David" w:hint="cs"/>
          <w:rtl/>
        </w:rPr>
      </w:pPr>
      <w:r w:rsidRPr="00406905">
        <w:rPr>
          <w:rFonts w:cs="David" w:hint="cs"/>
          <w:rtl/>
        </w:rPr>
        <w:tab/>
        <w:t xml:space="preserve"> זה נוסח שלקוח מסעיפים קיימים בחוקים אחרים שיש בהם חובת מסירת מידע. יכול להיות שהמילה זאת היא מילה ארכאית קצת.  </w:t>
      </w:r>
    </w:p>
    <w:p w14:paraId="3DA53E0F" w14:textId="77777777" w:rsidR="00406905" w:rsidRPr="00406905" w:rsidRDefault="00406905" w:rsidP="00406905">
      <w:pPr>
        <w:bidi/>
        <w:jc w:val="both"/>
        <w:rPr>
          <w:rFonts w:cs="David" w:hint="cs"/>
          <w:rtl/>
        </w:rPr>
      </w:pPr>
    </w:p>
    <w:p w14:paraId="074AA0F1"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550CE8B5" w14:textId="77777777" w:rsidR="00406905" w:rsidRPr="00406905" w:rsidRDefault="00406905" w:rsidP="00406905">
      <w:pPr>
        <w:bidi/>
        <w:jc w:val="both"/>
        <w:rPr>
          <w:rFonts w:cs="David" w:hint="cs"/>
          <w:i/>
          <w:iCs/>
          <w:rtl/>
        </w:rPr>
      </w:pPr>
    </w:p>
    <w:p w14:paraId="6B485991" w14:textId="77777777" w:rsidR="00406905" w:rsidRPr="00406905" w:rsidRDefault="00406905" w:rsidP="00406905">
      <w:pPr>
        <w:bidi/>
        <w:ind w:firstLine="567"/>
        <w:jc w:val="both"/>
        <w:rPr>
          <w:rFonts w:cs="David" w:hint="cs"/>
          <w:rtl/>
        </w:rPr>
      </w:pPr>
      <w:r w:rsidRPr="00406905">
        <w:rPr>
          <w:rFonts w:cs="David" w:hint="cs"/>
          <w:rtl/>
        </w:rPr>
        <w:t xml:space="preserve">זו מילה שבכל מילון עברי תמצא שאין לה כל קשר לעניין הזה, </w:t>
      </w:r>
      <w:r w:rsidRPr="00406905">
        <w:rPr>
          <w:rFonts w:cs="David" w:hint="cs"/>
          <w:i/>
          <w:iCs/>
          <w:rtl/>
        </w:rPr>
        <w:t xml:space="preserve"> </w:t>
      </w:r>
      <w:r w:rsidRPr="00406905">
        <w:rPr>
          <w:rFonts w:cs="David" w:hint="cs"/>
          <w:rtl/>
        </w:rPr>
        <w:t xml:space="preserve">הרי המרכז למחקר לא ילך לחפש ידיעות. </w:t>
      </w:r>
    </w:p>
    <w:p w14:paraId="51A10C81" w14:textId="77777777" w:rsidR="00406905" w:rsidRPr="00406905" w:rsidRDefault="00406905" w:rsidP="00406905">
      <w:pPr>
        <w:bidi/>
        <w:jc w:val="both"/>
        <w:rPr>
          <w:rFonts w:cs="David" w:hint="cs"/>
          <w:rtl/>
        </w:rPr>
      </w:pPr>
    </w:p>
    <w:p w14:paraId="2A69A262" w14:textId="77777777" w:rsidR="00406905" w:rsidRPr="00406905" w:rsidRDefault="00406905" w:rsidP="00406905">
      <w:pPr>
        <w:bidi/>
        <w:jc w:val="both"/>
        <w:rPr>
          <w:rFonts w:cs="David" w:hint="cs"/>
          <w:rtl/>
        </w:rPr>
      </w:pPr>
      <w:r w:rsidRPr="00406905">
        <w:rPr>
          <w:rFonts w:cs="David" w:hint="cs"/>
          <w:u w:val="single"/>
          <w:rtl/>
        </w:rPr>
        <w:t>אייל ינון:</w:t>
      </w:r>
    </w:p>
    <w:p w14:paraId="31874432" w14:textId="77777777" w:rsidR="00406905" w:rsidRPr="00406905" w:rsidRDefault="00406905" w:rsidP="00406905">
      <w:pPr>
        <w:bidi/>
        <w:jc w:val="both"/>
        <w:rPr>
          <w:rFonts w:cs="David" w:hint="cs"/>
          <w:rtl/>
        </w:rPr>
      </w:pPr>
    </w:p>
    <w:p w14:paraId="2D500DA7" w14:textId="77777777" w:rsidR="00406905" w:rsidRPr="00406905" w:rsidRDefault="00406905" w:rsidP="00406905">
      <w:pPr>
        <w:bidi/>
        <w:jc w:val="both"/>
        <w:rPr>
          <w:rFonts w:cs="David" w:hint="cs"/>
          <w:rtl/>
        </w:rPr>
      </w:pPr>
      <w:r w:rsidRPr="00406905">
        <w:rPr>
          <w:rFonts w:cs="David" w:hint="cs"/>
          <w:rtl/>
        </w:rPr>
        <w:tab/>
        <w:t xml:space="preserve"> אפשר למחוק את המילה הזאת. </w:t>
      </w:r>
    </w:p>
    <w:p w14:paraId="73289130" w14:textId="77777777" w:rsidR="00406905" w:rsidRPr="00406905" w:rsidRDefault="00406905" w:rsidP="00406905">
      <w:pPr>
        <w:bidi/>
        <w:jc w:val="both"/>
        <w:rPr>
          <w:rFonts w:cs="David" w:hint="cs"/>
          <w:rtl/>
        </w:rPr>
      </w:pPr>
    </w:p>
    <w:p w14:paraId="7656D040" w14:textId="77777777" w:rsidR="00406905" w:rsidRPr="00406905" w:rsidRDefault="00406905" w:rsidP="00406905">
      <w:pPr>
        <w:pStyle w:val="Heading5"/>
        <w:rPr>
          <w:rFonts w:hint="cs"/>
          <w:sz w:val="24"/>
          <w:rtl/>
        </w:rPr>
      </w:pPr>
      <w:proofErr w:type="spellStart"/>
      <w:r w:rsidRPr="00406905">
        <w:rPr>
          <w:rFonts w:hint="cs"/>
          <w:sz w:val="24"/>
          <w:u w:val="single"/>
          <w:rtl/>
        </w:rPr>
        <w:t>אסתרינה</w:t>
      </w:r>
      <w:proofErr w:type="spellEnd"/>
      <w:r w:rsidRPr="00406905">
        <w:rPr>
          <w:rFonts w:hint="cs"/>
          <w:sz w:val="24"/>
          <w:u w:val="single"/>
          <w:rtl/>
        </w:rPr>
        <w:t xml:space="preserve"> </w:t>
      </w:r>
      <w:proofErr w:type="spellStart"/>
      <w:r w:rsidRPr="00406905">
        <w:rPr>
          <w:rFonts w:hint="cs"/>
          <w:sz w:val="24"/>
          <w:u w:val="single"/>
          <w:rtl/>
        </w:rPr>
        <w:t>טרטמן</w:t>
      </w:r>
      <w:proofErr w:type="spellEnd"/>
      <w:r w:rsidRPr="00406905">
        <w:rPr>
          <w:rFonts w:hint="cs"/>
          <w:sz w:val="24"/>
          <w:u w:val="single"/>
          <w:rtl/>
        </w:rPr>
        <w:t>:</w:t>
      </w:r>
    </w:p>
    <w:p w14:paraId="7B802427" w14:textId="77777777" w:rsidR="00406905" w:rsidRPr="00406905" w:rsidRDefault="00406905" w:rsidP="00406905">
      <w:pPr>
        <w:pStyle w:val="Heading5"/>
        <w:rPr>
          <w:rFonts w:hint="cs"/>
          <w:sz w:val="24"/>
          <w:rtl/>
        </w:rPr>
      </w:pPr>
    </w:p>
    <w:p w14:paraId="7DF7E493" w14:textId="77777777" w:rsidR="00406905" w:rsidRPr="00406905" w:rsidRDefault="00406905" w:rsidP="00406905">
      <w:pPr>
        <w:bidi/>
        <w:jc w:val="both"/>
        <w:rPr>
          <w:rFonts w:cs="David" w:hint="cs"/>
          <w:rtl/>
        </w:rPr>
      </w:pPr>
      <w:r w:rsidRPr="00406905">
        <w:rPr>
          <w:rFonts w:cs="David" w:hint="cs"/>
          <w:rtl/>
        </w:rPr>
        <w:tab/>
        <w:t xml:space="preserve"> אולי זה מידע. </w:t>
      </w:r>
    </w:p>
    <w:p w14:paraId="2A08D7B6" w14:textId="77777777" w:rsidR="00406905" w:rsidRPr="00406905" w:rsidRDefault="00406905" w:rsidP="00406905">
      <w:pPr>
        <w:bidi/>
        <w:jc w:val="both"/>
        <w:rPr>
          <w:rFonts w:cs="David" w:hint="cs"/>
          <w:rtl/>
        </w:rPr>
      </w:pPr>
    </w:p>
    <w:p w14:paraId="304821C8" w14:textId="77777777" w:rsidR="00406905" w:rsidRPr="00406905" w:rsidRDefault="00406905" w:rsidP="00406905">
      <w:pPr>
        <w:bidi/>
        <w:jc w:val="both"/>
        <w:rPr>
          <w:rFonts w:cs="David" w:hint="cs"/>
          <w:rtl/>
        </w:rPr>
      </w:pPr>
      <w:r w:rsidRPr="00406905">
        <w:rPr>
          <w:rFonts w:cs="David" w:hint="cs"/>
          <w:u w:val="single"/>
          <w:rtl/>
        </w:rPr>
        <w:t>אייל ינון:</w:t>
      </w:r>
    </w:p>
    <w:p w14:paraId="5A44C621" w14:textId="77777777" w:rsidR="00406905" w:rsidRPr="00406905" w:rsidRDefault="00406905" w:rsidP="00406905">
      <w:pPr>
        <w:bidi/>
        <w:jc w:val="both"/>
        <w:rPr>
          <w:rFonts w:cs="David" w:hint="cs"/>
          <w:rtl/>
        </w:rPr>
      </w:pPr>
    </w:p>
    <w:p w14:paraId="1B71BCFA" w14:textId="77777777" w:rsidR="00406905" w:rsidRPr="00406905" w:rsidRDefault="00406905" w:rsidP="00406905">
      <w:pPr>
        <w:bidi/>
        <w:jc w:val="both"/>
        <w:rPr>
          <w:rFonts w:cs="David" w:hint="cs"/>
          <w:rtl/>
        </w:rPr>
      </w:pPr>
      <w:r w:rsidRPr="00406905">
        <w:rPr>
          <w:rFonts w:cs="David" w:hint="cs"/>
          <w:rtl/>
        </w:rPr>
        <w:tab/>
        <w:t xml:space="preserve"> אני מסכים, צריך לתקן את זה למידע, אין שום בעיה. </w:t>
      </w:r>
    </w:p>
    <w:p w14:paraId="756B8641" w14:textId="77777777" w:rsidR="00406905" w:rsidRPr="00406905" w:rsidRDefault="00406905" w:rsidP="00406905">
      <w:pPr>
        <w:bidi/>
        <w:jc w:val="both"/>
        <w:rPr>
          <w:rFonts w:cs="David" w:hint="cs"/>
          <w:rtl/>
        </w:rPr>
      </w:pPr>
    </w:p>
    <w:p w14:paraId="390A57BC"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5CD4A555" w14:textId="77777777" w:rsidR="00406905" w:rsidRPr="00406905" w:rsidRDefault="00406905" w:rsidP="00406905">
      <w:pPr>
        <w:bidi/>
        <w:jc w:val="both"/>
        <w:rPr>
          <w:rFonts w:cs="David" w:hint="cs"/>
          <w:rtl/>
        </w:rPr>
      </w:pPr>
    </w:p>
    <w:p w14:paraId="64D78624" w14:textId="77777777" w:rsidR="00406905" w:rsidRPr="00406905" w:rsidRDefault="00406905" w:rsidP="00406905">
      <w:pPr>
        <w:bidi/>
        <w:jc w:val="both"/>
        <w:rPr>
          <w:rFonts w:cs="David" w:hint="cs"/>
          <w:rtl/>
        </w:rPr>
      </w:pPr>
      <w:r w:rsidRPr="00406905">
        <w:rPr>
          <w:rFonts w:cs="David" w:hint="cs"/>
          <w:rtl/>
        </w:rPr>
        <w:tab/>
        <w:t xml:space="preserve"> אין בעיה. </w:t>
      </w:r>
    </w:p>
    <w:p w14:paraId="3B42123B" w14:textId="77777777" w:rsidR="00406905" w:rsidRPr="00406905" w:rsidRDefault="00406905" w:rsidP="00406905">
      <w:pPr>
        <w:bidi/>
        <w:jc w:val="both"/>
        <w:rPr>
          <w:rFonts w:cs="David" w:hint="cs"/>
          <w:rtl/>
        </w:rPr>
      </w:pPr>
    </w:p>
    <w:p w14:paraId="70C244A3" w14:textId="77777777" w:rsidR="00406905" w:rsidRPr="00406905" w:rsidRDefault="00406905" w:rsidP="00406905">
      <w:pPr>
        <w:bidi/>
        <w:jc w:val="both"/>
        <w:rPr>
          <w:rFonts w:cs="David" w:hint="cs"/>
          <w:rtl/>
        </w:rPr>
      </w:pPr>
      <w:r w:rsidRPr="00406905">
        <w:rPr>
          <w:rFonts w:cs="David"/>
          <w:u w:val="single"/>
          <w:rtl/>
        </w:rPr>
        <w:br w:type="page"/>
      </w:r>
      <w:r w:rsidRPr="00406905">
        <w:rPr>
          <w:rFonts w:cs="David" w:hint="cs"/>
          <w:u w:val="single"/>
          <w:rtl/>
        </w:rPr>
        <w:t>אייל ינון:</w:t>
      </w:r>
    </w:p>
    <w:p w14:paraId="67D00DEF" w14:textId="77777777" w:rsidR="00406905" w:rsidRPr="00406905" w:rsidRDefault="00406905" w:rsidP="00406905">
      <w:pPr>
        <w:bidi/>
        <w:jc w:val="both"/>
        <w:rPr>
          <w:rFonts w:cs="David" w:hint="cs"/>
          <w:rtl/>
        </w:rPr>
      </w:pPr>
    </w:p>
    <w:p w14:paraId="33B3793E" w14:textId="77777777" w:rsidR="00406905" w:rsidRPr="00406905" w:rsidRDefault="00406905" w:rsidP="00406905">
      <w:pPr>
        <w:bidi/>
        <w:jc w:val="both"/>
        <w:rPr>
          <w:rFonts w:cs="David" w:hint="cs"/>
          <w:rtl/>
        </w:rPr>
      </w:pPr>
      <w:r w:rsidRPr="00406905">
        <w:rPr>
          <w:rFonts w:cs="David" w:hint="cs"/>
          <w:rtl/>
        </w:rPr>
        <w:tab/>
        <w:t xml:space="preserve">אנחנו מקבלים את ההערה ונתקן את זה. "מידע, מסמכים או דוחות אשר נמצאים בתחום סמכותו של אותו גוף והדרושים לכנסת, לוועדות הכנסת, לחברי הכנסת או למוסדות הכנסת למילוי תפקידם. גוף כאמור ימסור למרכז המחקר והמידע את המידע ללא דיחוי. </w:t>
      </w:r>
    </w:p>
    <w:p w14:paraId="073F1D30" w14:textId="77777777" w:rsidR="00406905" w:rsidRPr="00406905" w:rsidRDefault="00406905" w:rsidP="00406905">
      <w:pPr>
        <w:bidi/>
        <w:jc w:val="both"/>
        <w:rPr>
          <w:rFonts w:cs="David" w:hint="cs"/>
          <w:rtl/>
        </w:rPr>
      </w:pPr>
    </w:p>
    <w:p w14:paraId="1B4F6FDD"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51833851" w14:textId="77777777" w:rsidR="00406905" w:rsidRPr="00406905" w:rsidRDefault="00406905" w:rsidP="00406905">
      <w:pPr>
        <w:bidi/>
        <w:jc w:val="both"/>
        <w:rPr>
          <w:rFonts w:cs="David" w:hint="cs"/>
          <w:rtl/>
        </w:rPr>
      </w:pPr>
    </w:p>
    <w:p w14:paraId="32145CC2" w14:textId="77777777" w:rsidR="00406905" w:rsidRPr="00406905" w:rsidRDefault="00406905" w:rsidP="00406905">
      <w:pPr>
        <w:bidi/>
        <w:jc w:val="both"/>
        <w:rPr>
          <w:rFonts w:cs="David" w:hint="cs"/>
          <w:rtl/>
        </w:rPr>
      </w:pPr>
      <w:r w:rsidRPr="00406905">
        <w:rPr>
          <w:rFonts w:cs="David" w:hint="cs"/>
          <w:rtl/>
        </w:rPr>
        <w:tab/>
        <w:t xml:space="preserve"> עד כאן, השגות רבותי.  </w:t>
      </w:r>
    </w:p>
    <w:p w14:paraId="52375671" w14:textId="77777777" w:rsidR="00406905" w:rsidRPr="00406905" w:rsidRDefault="00406905" w:rsidP="00406905">
      <w:pPr>
        <w:bidi/>
        <w:jc w:val="both"/>
        <w:rPr>
          <w:rFonts w:cs="David" w:hint="cs"/>
          <w:rtl/>
        </w:rPr>
      </w:pPr>
    </w:p>
    <w:p w14:paraId="2FFC1055"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740B5A34" w14:textId="77777777" w:rsidR="00406905" w:rsidRPr="00406905" w:rsidRDefault="00406905" w:rsidP="00406905">
      <w:pPr>
        <w:bidi/>
        <w:jc w:val="both"/>
        <w:rPr>
          <w:rFonts w:cs="David" w:hint="cs"/>
          <w:i/>
          <w:iCs/>
          <w:rtl/>
        </w:rPr>
      </w:pPr>
    </w:p>
    <w:p w14:paraId="7290681C" w14:textId="77777777" w:rsidR="00406905" w:rsidRPr="00406905" w:rsidRDefault="00406905" w:rsidP="00406905">
      <w:pPr>
        <w:bidi/>
        <w:jc w:val="both"/>
        <w:rPr>
          <w:rFonts w:cs="David" w:hint="cs"/>
          <w:rtl/>
        </w:rPr>
      </w:pPr>
      <w:r w:rsidRPr="00406905">
        <w:rPr>
          <w:rFonts w:cs="David" w:hint="cs"/>
          <w:i/>
          <w:iCs/>
          <w:rtl/>
        </w:rPr>
        <w:tab/>
      </w:r>
      <w:r w:rsidRPr="00406905">
        <w:rPr>
          <w:rFonts w:cs="David" w:hint="cs"/>
          <w:rtl/>
        </w:rPr>
        <w:t>זה</w:t>
      </w:r>
      <w:r w:rsidRPr="00406905">
        <w:rPr>
          <w:rFonts w:cs="David" w:hint="cs"/>
          <w:i/>
          <w:iCs/>
          <w:rtl/>
        </w:rPr>
        <w:t xml:space="preserve"> </w:t>
      </w:r>
      <w:r w:rsidRPr="00406905">
        <w:rPr>
          <w:rFonts w:cs="David" w:hint="cs"/>
          <w:rtl/>
        </w:rPr>
        <w:t xml:space="preserve">לא כולל מידע מסווג. </w:t>
      </w:r>
    </w:p>
    <w:p w14:paraId="28F6F7AE" w14:textId="77777777" w:rsidR="00406905" w:rsidRPr="00406905" w:rsidRDefault="00406905" w:rsidP="00406905">
      <w:pPr>
        <w:bidi/>
        <w:jc w:val="both"/>
        <w:rPr>
          <w:rFonts w:cs="David" w:hint="cs"/>
          <w:rtl/>
        </w:rPr>
      </w:pPr>
    </w:p>
    <w:p w14:paraId="25888B48" w14:textId="77777777" w:rsidR="00406905" w:rsidRPr="00406905" w:rsidRDefault="00406905" w:rsidP="00406905">
      <w:pPr>
        <w:bidi/>
        <w:jc w:val="both"/>
        <w:rPr>
          <w:rFonts w:cs="David" w:hint="cs"/>
          <w:rtl/>
        </w:rPr>
      </w:pPr>
      <w:r w:rsidRPr="00406905">
        <w:rPr>
          <w:rFonts w:cs="David" w:hint="cs"/>
          <w:u w:val="single"/>
          <w:rtl/>
        </w:rPr>
        <w:t>אייל ינון:</w:t>
      </w:r>
    </w:p>
    <w:p w14:paraId="0253FE0F" w14:textId="77777777" w:rsidR="00406905" w:rsidRPr="00406905" w:rsidRDefault="00406905" w:rsidP="00406905">
      <w:pPr>
        <w:bidi/>
        <w:jc w:val="both"/>
        <w:rPr>
          <w:rFonts w:cs="David" w:hint="cs"/>
          <w:rtl/>
        </w:rPr>
      </w:pPr>
    </w:p>
    <w:p w14:paraId="6B464210" w14:textId="77777777" w:rsidR="00406905" w:rsidRPr="00406905" w:rsidRDefault="00406905" w:rsidP="00406905">
      <w:pPr>
        <w:bidi/>
        <w:jc w:val="both"/>
        <w:rPr>
          <w:rFonts w:cs="David" w:hint="cs"/>
          <w:rtl/>
        </w:rPr>
      </w:pPr>
      <w:r w:rsidRPr="00406905">
        <w:rPr>
          <w:rFonts w:cs="David" w:hint="cs"/>
          <w:rtl/>
        </w:rPr>
        <w:tab/>
        <w:t xml:space="preserve"> נגיע עוד מעט לסייגים. </w:t>
      </w:r>
    </w:p>
    <w:p w14:paraId="01615E00" w14:textId="77777777" w:rsidR="00406905" w:rsidRPr="00406905" w:rsidRDefault="00406905" w:rsidP="00406905">
      <w:pPr>
        <w:bidi/>
        <w:jc w:val="both"/>
        <w:rPr>
          <w:rFonts w:cs="David" w:hint="cs"/>
          <w:rtl/>
        </w:rPr>
      </w:pPr>
    </w:p>
    <w:p w14:paraId="0F5FC5B3"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68301122" w14:textId="77777777" w:rsidR="00406905" w:rsidRPr="00406905" w:rsidRDefault="00406905" w:rsidP="00406905">
      <w:pPr>
        <w:bidi/>
        <w:jc w:val="both"/>
        <w:rPr>
          <w:rFonts w:cs="David" w:hint="cs"/>
          <w:rtl/>
        </w:rPr>
      </w:pPr>
    </w:p>
    <w:p w14:paraId="170E3808" w14:textId="77777777" w:rsidR="00406905" w:rsidRPr="00406905" w:rsidRDefault="00406905" w:rsidP="00406905">
      <w:pPr>
        <w:bidi/>
        <w:jc w:val="both"/>
        <w:rPr>
          <w:rFonts w:cs="David" w:hint="cs"/>
          <w:rtl/>
        </w:rPr>
      </w:pPr>
      <w:r w:rsidRPr="00406905">
        <w:rPr>
          <w:rFonts w:cs="David" w:hint="cs"/>
          <w:rtl/>
        </w:rPr>
        <w:tab/>
        <w:t xml:space="preserve">יש עוד? אפשר לראות את זה כמאושר? תודה. סעיף (א) אושר, הלאה, סעיף (ב). </w:t>
      </w:r>
    </w:p>
    <w:p w14:paraId="178851A4" w14:textId="77777777" w:rsidR="00406905" w:rsidRPr="00406905" w:rsidRDefault="00406905" w:rsidP="00406905">
      <w:pPr>
        <w:bidi/>
        <w:jc w:val="both"/>
        <w:rPr>
          <w:rFonts w:cs="David" w:hint="cs"/>
          <w:rtl/>
        </w:rPr>
      </w:pPr>
    </w:p>
    <w:p w14:paraId="63B0C609" w14:textId="77777777" w:rsidR="00406905" w:rsidRPr="00406905" w:rsidRDefault="00406905" w:rsidP="00406905">
      <w:pPr>
        <w:bidi/>
        <w:jc w:val="both"/>
        <w:rPr>
          <w:rFonts w:cs="David" w:hint="cs"/>
          <w:rtl/>
        </w:rPr>
      </w:pPr>
      <w:r w:rsidRPr="00406905">
        <w:rPr>
          <w:rFonts w:cs="David" w:hint="cs"/>
          <w:u w:val="single"/>
          <w:rtl/>
        </w:rPr>
        <w:t>אייל ינון:</w:t>
      </w:r>
    </w:p>
    <w:p w14:paraId="0FAA2FB9" w14:textId="77777777" w:rsidR="00406905" w:rsidRPr="00406905" w:rsidRDefault="00406905" w:rsidP="00406905">
      <w:pPr>
        <w:bidi/>
        <w:jc w:val="both"/>
        <w:rPr>
          <w:rFonts w:cs="David" w:hint="cs"/>
          <w:rtl/>
        </w:rPr>
      </w:pPr>
    </w:p>
    <w:p w14:paraId="0EF587A1" w14:textId="77777777" w:rsidR="00406905" w:rsidRPr="00406905" w:rsidRDefault="00406905" w:rsidP="00406905">
      <w:pPr>
        <w:bidi/>
        <w:jc w:val="both"/>
        <w:rPr>
          <w:rFonts w:cs="David" w:hint="cs"/>
          <w:rtl/>
        </w:rPr>
      </w:pPr>
      <w:r w:rsidRPr="00406905">
        <w:rPr>
          <w:rFonts w:cs="David" w:hint="cs"/>
          <w:rtl/>
        </w:rPr>
        <w:tab/>
        <w:t xml:space="preserve">גוף כאמור בסעיף קטן (א) אינו חייב למסור למרכז המחקר והמידע מידע כמפורט להלן, ואולם אם ניתן להעביר חלק מהמידע או אם ניתן להעבירו בתנאים, יועבר המידע בחלקו או בתנאים. עכשיו אנחנו נכנסים לסייגים להעברת המידע שגם הם בשיקול דעת. זה לא איסור מוחלט להעביר את המידע אלא זה נתון לשיקול דעת של הגופים שאמורים להעביר את המידע.  </w:t>
      </w:r>
    </w:p>
    <w:p w14:paraId="7C60E089" w14:textId="77777777" w:rsidR="00406905" w:rsidRPr="00406905" w:rsidRDefault="00406905" w:rsidP="00406905">
      <w:pPr>
        <w:bidi/>
        <w:jc w:val="both"/>
        <w:rPr>
          <w:rFonts w:cs="David" w:hint="cs"/>
          <w:rtl/>
        </w:rPr>
      </w:pPr>
    </w:p>
    <w:p w14:paraId="2B92D8B0"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3B8FA796" w14:textId="77777777" w:rsidR="00406905" w:rsidRPr="00406905" w:rsidRDefault="00406905" w:rsidP="00406905">
      <w:pPr>
        <w:bidi/>
        <w:jc w:val="both"/>
        <w:rPr>
          <w:rFonts w:cs="David" w:hint="cs"/>
          <w:i/>
          <w:iCs/>
          <w:rtl/>
        </w:rPr>
      </w:pPr>
    </w:p>
    <w:p w14:paraId="111D028E" w14:textId="77777777" w:rsidR="00406905" w:rsidRPr="00406905" w:rsidRDefault="00406905" w:rsidP="00406905">
      <w:pPr>
        <w:bidi/>
        <w:jc w:val="both"/>
        <w:rPr>
          <w:rFonts w:cs="David" w:hint="cs"/>
          <w:rtl/>
        </w:rPr>
      </w:pPr>
      <w:r w:rsidRPr="00406905">
        <w:rPr>
          <w:rFonts w:cs="David" w:hint="cs"/>
          <w:i/>
          <w:iCs/>
          <w:rtl/>
        </w:rPr>
        <w:tab/>
      </w:r>
      <w:r w:rsidRPr="00406905">
        <w:rPr>
          <w:rFonts w:cs="David" w:hint="cs"/>
          <w:rtl/>
        </w:rPr>
        <w:t xml:space="preserve">מה זה עוזר? אם אתה אומר שהכנסת רשאית, היא רשאית והיא עושה את זה בכל מקרה. אם אתה גם נותן לגוף אפשרות לסרב - אז בשביל מה - - - </w:t>
      </w:r>
    </w:p>
    <w:p w14:paraId="20F7CBFE" w14:textId="77777777" w:rsidR="00406905" w:rsidRPr="00406905" w:rsidRDefault="00406905" w:rsidP="00406905">
      <w:pPr>
        <w:bidi/>
        <w:jc w:val="both"/>
        <w:rPr>
          <w:rFonts w:cs="David" w:hint="cs"/>
          <w:rtl/>
        </w:rPr>
      </w:pPr>
    </w:p>
    <w:p w14:paraId="5D5990E9" w14:textId="77777777" w:rsidR="00406905" w:rsidRPr="00406905" w:rsidRDefault="00406905" w:rsidP="00406905">
      <w:pPr>
        <w:bidi/>
        <w:jc w:val="both"/>
        <w:rPr>
          <w:rFonts w:cs="David" w:hint="cs"/>
          <w:rtl/>
        </w:rPr>
      </w:pPr>
      <w:r w:rsidRPr="00406905">
        <w:rPr>
          <w:rFonts w:cs="David" w:hint="cs"/>
          <w:u w:val="single"/>
          <w:rtl/>
        </w:rPr>
        <w:t>אייל ינון:</w:t>
      </w:r>
    </w:p>
    <w:p w14:paraId="501918FB" w14:textId="77777777" w:rsidR="00406905" w:rsidRPr="00406905" w:rsidRDefault="00406905" w:rsidP="00406905">
      <w:pPr>
        <w:bidi/>
        <w:jc w:val="both"/>
        <w:rPr>
          <w:rFonts w:cs="David" w:hint="cs"/>
          <w:rtl/>
        </w:rPr>
      </w:pPr>
    </w:p>
    <w:p w14:paraId="6DE022F5" w14:textId="77777777" w:rsidR="00406905" w:rsidRPr="00406905" w:rsidRDefault="00406905" w:rsidP="00406905">
      <w:pPr>
        <w:bidi/>
        <w:jc w:val="both"/>
        <w:rPr>
          <w:rFonts w:cs="David" w:hint="cs"/>
          <w:rtl/>
        </w:rPr>
      </w:pPr>
      <w:r w:rsidRPr="00406905">
        <w:rPr>
          <w:rFonts w:cs="David" w:hint="cs"/>
          <w:rtl/>
        </w:rPr>
        <w:tab/>
        <w:t xml:space="preserve"> אני לא נותן אפשרות גורפת לסרב, אני מפרט בעוד רגע את הנושאים שלגביהם יש שיקול דעת לסרב. </w:t>
      </w:r>
    </w:p>
    <w:p w14:paraId="4AA9FFAC" w14:textId="77777777" w:rsidR="00406905" w:rsidRPr="00406905" w:rsidRDefault="00406905" w:rsidP="00406905">
      <w:pPr>
        <w:bidi/>
        <w:jc w:val="both"/>
        <w:rPr>
          <w:rFonts w:cs="David" w:hint="cs"/>
          <w:rtl/>
        </w:rPr>
      </w:pPr>
    </w:p>
    <w:p w14:paraId="76C24E43"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74145F2" w14:textId="77777777" w:rsidR="00406905" w:rsidRPr="00406905" w:rsidRDefault="00406905" w:rsidP="00406905">
      <w:pPr>
        <w:bidi/>
        <w:jc w:val="both"/>
        <w:rPr>
          <w:rFonts w:cs="David" w:hint="cs"/>
          <w:rtl/>
        </w:rPr>
      </w:pPr>
    </w:p>
    <w:p w14:paraId="3E251414" w14:textId="77777777" w:rsidR="00406905" w:rsidRPr="00406905" w:rsidRDefault="00406905" w:rsidP="00406905">
      <w:pPr>
        <w:bidi/>
        <w:jc w:val="both"/>
        <w:rPr>
          <w:rFonts w:cs="David" w:hint="cs"/>
          <w:rtl/>
        </w:rPr>
      </w:pPr>
      <w:r w:rsidRPr="00406905">
        <w:rPr>
          <w:rFonts w:cs="David" w:hint="cs"/>
          <w:rtl/>
        </w:rPr>
        <w:tab/>
        <w:t xml:space="preserve"> מייד נראה את הנושאים. </w:t>
      </w:r>
    </w:p>
    <w:p w14:paraId="2F8021D4" w14:textId="77777777" w:rsidR="00406905" w:rsidRPr="00406905" w:rsidRDefault="00406905" w:rsidP="00406905">
      <w:pPr>
        <w:bidi/>
        <w:jc w:val="both"/>
        <w:rPr>
          <w:rFonts w:cs="David" w:hint="cs"/>
          <w:rtl/>
        </w:rPr>
      </w:pPr>
    </w:p>
    <w:p w14:paraId="619E7E55" w14:textId="77777777" w:rsidR="00406905" w:rsidRPr="00406905" w:rsidRDefault="00406905" w:rsidP="00406905">
      <w:pPr>
        <w:bidi/>
        <w:jc w:val="both"/>
        <w:rPr>
          <w:rFonts w:cs="David" w:hint="cs"/>
          <w:rtl/>
        </w:rPr>
      </w:pPr>
      <w:r w:rsidRPr="00406905">
        <w:rPr>
          <w:rFonts w:cs="David" w:hint="cs"/>
          <w:u w:val="single"/>
          <w:rtl/>
        </w:rPr>
        <w:t>אייל ינון:</w:t>
      </w:r>
    </w:p>
    <w:p w14:paraId="18616530" w14:textId="77777777" w:rsidR="00406905" w:rsidRPr="00406905" w:rsidRDefault="00406905" w:rsidP="00406905">
      <w:pPr>
        <w:bidi/>
        <w:jc w:val="both"/>
        <w:rPr>
          <w:rFonts w:cs="David" w:hint="cs"/>
          <w:rtl/>
        </w:rPr>
      </w:pPr>
    </w:p>
    <w:p w14:paraId="6B73A1E6" w14:textId="77777777" w:rsidR="00406905" w:rsidRPr="00406905" w:rsidRDefault="00406905" w:rsidP="00406905">
      <w:pPr>
        <w:bidi/>
        <w:jc w:val="both"/>
        <w:rPr>
          <w:rFonts w:cs="David" w:hint="cs"/>
          <w:rtl/>
        </w:rPr>
      </w:pPr>
      <w:r w:rsidRPr="00406905">
        <w:rPr>
          <w:rFonts w:cs="David" w:hint="cs"/>
          <w:rtl/>
        </w:rPr>
        <w:tab/>
        <w:t xml:space="preserve"> הנושא הראשון זה מידע שמסירתו עלולה לסכן את ביטחון המדינה, את יחסי החוץ שלה או את ביטחון הפנים. הנושא השני זה מידע שהכנתו מצריכה הקצאת משאבים בלתי סבירה;</w:t>
      </w:r>
    </w:p>
    <w:p w14:paraId="4E16EEFD" w14:textId="77777777" w:rsidR="00406905" w:rsidRPr="00406905" w:rsidRDefault="00406905" w:rsidP="00406905">
      <w:pPr>
        <w:bidi/>
        <w:jc w:val="both"/>
        <w:rPr>
          <w:rFonts w:cs="David" w:hint="cs"/>
          <w:rtl/>
        </w:rPr>
      </w:pPr>
      <w:r w:rsidRPr="00406905">
        <w:rPr>
          <w:rFonts w:cs="David" w:hint="cs"/>
          <w:rtl/>
        </w:rPr>
        <w:t xml:space="preserve">אלא אם מרכז המידע. </w:t>
      </w:r>
    </w:p>
    <w:p w14:paraId="60DB3241" w14:textId="77777777" w:rsidR="00406905" w:rsidRPr="00406905" w:rsidRDefault="00406905" w:rsidP="00406905">
      <w:pPr>
        <w:bidi/>
        <w:jc w:val="both"/>
        <w:rPr>
          <w:rFonts w:cs="David" w:hint="cs"/>
          <w:rtl/>
        </w:rPr>
      </w:pPr>
    </w:p>
    <w:p w14:paraId="5423D95B" w14:textId="77777777" w:rsidR="00406905" w:rsidRPr="00406905" w:rsidRDefault="00406905" w:rsidP="00406905">
      <w:pPr>
        <w:bidi/>
        <w:jc w:val="both"/>
        <w:rPr>
          <w:rFonts w:cs="David" w:hint="cs"/>
          <w:rtl/>
        </w:rPr>
      </w:pPr>
      <w:r w:rsidRPr="00406905">
        <w:rPr>
          <w:rFonts w:cs="David" w:hint="cs"/>
          <w:u w:val="single"/>
          <w:rtl/>
        </w:rPr>
        <w:t xml:space="preserve">יוחנן </w:t>
      </w:r>
      <w:proofErr w:type="spellStart"/>
      <w:r w:rsidRPr="00406905">
        <w:rPr>
          <w:rFonts w:cs="David" w:hint="cs"/>
          <w:u w:val="single"/>
          <w:rtl/>
        </w:rPr>
        <w:t>פלסנר</w:t>
      </w:r>
      <w:proofErr w:type="spellEnd"/>
      <w:r w:rsidRPr="00406905">
        <w:rPr>
          <w:rFonts w:cs="David" w:hint="cs"/>
          <w:u w:val="single"/>
          <w:rtl/>
        </w:rPr>
        <w:t>:</w:t>
      </w:r>
    </w:p>
    <w:p w14:paraId="7E56478E" w14:textId="77777777" w:rsidR="00406905" w:rsidRPr="00406905" w:rsidRDefault="00406905" w:rsidP="00406905">
      <w:pPr>
        <w:bidi/>
        <w:jc w:val="both"/>
        <w:rPr>
          <w:rFonts w:cs="David" w:hint="cs"/>
          <w:rtl/>
        </w:rPr>
      </w:pPr>
    </w:p>
    <w:p w14:paraId="4F040813" w14:textId="77777777" w:rsidR="00406905" w:rsidRPr="00406905" w:rsidRDefault="00406905" w:rsidP="00406905">
      <w:pPr>
        <w:bidi/>
        <w:jc w:val="both"/>
        <w:rPr>
          <w:rFonts w:cs="David" w:hint="cs"/>
          <w:rtl/>
        </w:rPr>
      </w:pPr>
      <w:r w:rsidRPr="00406905">
        <w:rPr>
          <w:rFonts w:cs="David" w:hint="cs"/>
          <w:rtl/>
        </w:rPr>
        <w:tab/>
        <w:t xml:space="preserve">לגבי הסעיף הזה, הקצאת משאבים בלתי סבירה, אלא אם כן המרכז מחקר אומר שהוא יקצה את המשאבים בעצמו, כך עושה מבקר המדינה. </w:t>
      </w:r>
    </w:p>
    <w:p w14:paraId="68B6938C" w14:textId="77777777" w:rsidR="00406905" w:rsidRPr="00406905" w:rsidRDefault="00406905" w:rsidP="00406905">
      <w:pPr>
        <w:bidi/>
        <w:jc w:val="both"/>
        <w:rPr>
          <w:rFonts w:cs="David" w:hint="cs"/>
          <w:rtl/>
        </w:rPr>
      </w:pPr>
    </w:p>
    <w:p w14:paraId="3F47491C" w14:textId="77777777" w:rsidR="00406905" w:rsidRPr="00406905" w:rsidRDefault="00406905" w:rsidP="00406905">
      <w:pPr>
        <w:bidi/>
        <w:jc w:val="both"/>
        <w:rPr>
          <w:rFonts w:cs="David" w:hint="cs"/>
          <w:rtl/>
        </w:rPr>
      </w:pPr>
      <w:r w:rsidRPr="00406905">
        <w:rPr>
          <w:rFonts w:cs="David" w:hint="cs"/>
          <w:u w:val="single"/>
          <w:rtl/>
        </w:rPr>
        <w:t>אייל ינון:</w:t>
      </w:r>
    </w:p>
    <w:p w14:paraId="2CCC9C8D" w14:textId="77777777" w:rsidR="00406905" w:rsidRPr="00406905" w:rsidRDefault="00406905" w:rsidP="00406905">
      <w:pPr>
        <w:bidi/>
        <w:jc w:val="both"/>
        <w:rPr>
          <w:rFonts w:cs="David" w:hint="cs"/>
          <w:rtl/>
        </w:rPr>
      </w:pPr>
    </w:p>
    <w:p w14:paraId="409E9DD9" w14:textId="77777777" w:rsidR="00406905" w:rsidRPr="00406905" w:rsidRDefault="00406905" w:rsidP="00406905">
      <w:pPr>
        <w:bidi/>
        <w:jc w:val="both"/>
        <w:rPr>
          <w:rFonts w:cs="David" w:hint="cs"/>
          <w:rtl/>
        </w:rPr>
      </w:pPr>
      <w:r w:rsidRPr="00406905">
        <w:rPr>
          <w:rFonts w:cs="David" w:hint="cs"/>
          <w:rtl/>
        </w:rPr>
        <w:tab/>
        <w:t xml:space="preserve"> ברור שמדובר בהקצאת משאבים בלתי סבירה מצד הגוף, לא מצד הכנסת. </w:t>
      </w:r>
    </w:p>
    <w:p w14:paraId="201A5265" w14:textId="77777777" w:rsidR="00406905" w:rsidRPr="00406905" w:rsidRDefault="00406905" w:rsidP="00406905">
      <w:pPr>
        <w:bidi/>
        <w:jc w:val="both"/>
        <w:rPr>
          <w:rFonts w:cs="David" w:hint="cs"/>
          <w:rtl/>
        </w:rPr>
      </w:pPr>
    </w:p>
    <w:p w14:paraId="2CD7A7E3" w14:textId="77777777" w:rsidR="00406905" w:rsidRPr="00406905" w:rsidRDefault="00406905" w:rsidP="00406905">
      <w:pPr>
        <w:bidi/>
        <w:jc w:val="both"/>
        <w:rPr>
          <w:rFonts w:cs="David" w:hint="cs"/>
          <w:rtl/>
        </w:rPr>
      </w:pPr>
      <w:r w:rsidRPr="00406905">
        <w:rPr>
          <w:rFonts w:cs="David" w:hint="cs"/>
          <w:u w:val="single"/>
          <w:rtl/>
        </w:rPr>
        <w:t xml:space="preserve">יוחנן </w:t>
      </w:r>
      <w:proofErr w:type="spellStart"/>
      <w:r w:rsidRPr="00406905">
        <w:rPr>
          <w:rFonts w:cs="David" w:hint="cs"/>
          <w:u w:val="single"/>
          <w:rtl/>
        </w:rPr>
        <w:t>פלסנר</w:t>
      </w:r>
      <w:proofErr w:type="spellEnd"/>
      <w:r w:rsidRPr="00406905">
        <w:rPr>
          <w:rFonts w:cs="David" w:hint="cs"/>
          <w:u w:val="single"/>
          <w:rtl/>
        </w:rPr>
        <w:t>:</w:t>
      </w:r>
    </w:p>
    <w:p w14:paraId="685075F8" w14:textId="77777777" w:rsidR="00406905" w:rsidRPr="00406905" w:rsidRDefault="00406905" w:rsidP="00406905">
      <w:pPr>
        <w:bidi/>
        <w:jc w:val="both"/>
        <w:rPr>
          <w:rFonts w:cs="David" w:hint="cs"/>
          <w:rtl/>
        </w:rPr>
      </w:pPr>
    </w:p>
    <w:p w14:paraId="71CAA85F" w14:textId="77777777" w:rsidR="00406905" w:rsidRPr="00406905" w:rsidRDefault="00406905" w:rsidP="00406905">
      <w:pPr>
        <w:bidi/>
        <w:jc w:val="both"/>
        <w:rPr>
          <w:rFonts w:cs="David" w:hint="cs"/>
          <w:rtl/>
        </w:rPr>
      </w:pPr>
      <w:r w:rsidRPr="00406905">
        <w:rPr>
          <w:rFonts w:cs="David" w:hint="cs"/>
          <w:rtl/>
        </w:rPr>
        <w:tab/>
        <w:t xml:space="preserve"> ברור, אבל זאת יכולה להיות אמתלה לסירוב. </w:t>
      </w:r>
    </w:p>
    <w:p w14:paraId="06AA3954" w14:textId="77777777" w:rsidR="00406905" w:rsidRPr="00406905" w:rsidRDefault="00406905" w:rsidP="00406905">
      <w:pPr>
        <w:bidi/>
        <w:jc w:val="both"/>
        <w:rPr>
          <w:rFonts w:cs="David" w:hint="cs"/>
          <w:rtl/>
        </w:rPr>
      </w:pPr>
    </w:p>
    <w:p w14:paraId="4B6605E2" w14:textId="77777777" w:rsidR="00406905" w:rsidRPr="00406905" w:rsidRDefault="00406905" w:rsidP="00406905">
      <w:pPr>
        <w:bidi/>
        <w:jc w:val="both"/>
        <w:rPr>
          <w:rFonts w:cs="David" w:hint="cs"/>
          <w:rtl/>
        </w:rPr>
      </w:pPr>
      <w:r w:rsidRPr="00406905">
        <w:rPr>
          <w:rFonts w:cs="David" w:hint="cs"/>
          <w:u w:val="single"/>
          <w:rtl/>
        </w:rPr>
        <w:t>אייל ינון:</w:t>
      </w:r>
    </w:p>
    <w:p w14:paraId="23FC9C0D" w14:textId="77777777" w:rsidR="00406905" w:rsidRPr="00406905" w:rsidRDefault="00406905" w:rsidP="00406905">
      <w:pPr>
        <w:bidi/>
        <w:jc w:val="both"/>
        <w:rPr>
          <w:rFonts w:cs="David" w:hint="cs"/>
          <w:rtl/>
        </w:rPr>
      </w:pPr>
    </w:p>
    <w:p w14:paraId="2CFB563F" w14:textId="77777777" w:rsidR="00406905" w:rsidRPr="00406905" w:rsidRDefault="00406905" w:rsidP="00406905">
      <w:pPr>
        <w:bidi/>
        <w:jc w:val="both"/>
        <w:rPr>
          <w:rFonts w:cs="David" w:hint="cs"/>
          <w:rtl/>
        </w:rPr>
      </w:pPr>
      <w:r w:rsidRPr="00406905">
        <w:rPr>
          <w:rFonts w:cs="David" w:hint="cs"/>
          <w:rtl/>
        </w:rPr>
        <w:tab/>
        <w:t xml:space="preserve"> אנחנו יכולים להבהיר את זה, הקצאת משאבים בלתי סבירה מצד הגוף שצריך למסור את המידע. </w:t>
      </w:r>
    </w:p>
    <w:p w14:paraId="41287937" w14:textId="77777777" w:rsidR="00406905" w:rsidRPr="00406905" w:rsidRDefault="00406905" w:rsidP="00406905">
      <w:pPr>
        <w:bidi/>
        <w:jc w:val="both"/>
        <w:rPr>
          <w:rFonts w:cs="David" w:hint="cs"/>
          <w:rtl/>
        </w:rPr>
      </w:pPr>
    </w:p>
    <w:p w14:paraId="48BF1403"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656F998B" w14:textId="77777777" w:rsidR="00406905" w:rsidRPr="00406905" w:rsidRDefault="00406905" w:rsidP="00406905">
      <w:pPr>
        <w:bidi/>
        <w:jc w:val="both"/>
        <w:rPr>
          <w:rFonts w:cs="David" w:hint="cs"/>
          <w:rtl/>
        </w:rPr>
      </w:pPr>
    </w:p>
    <w:p w14:paraId="05625D44" w14:textId="77777777" w:rsidR="00406905" w:rsidRPr="00406905" w:rsidRDefault="00406905" w:rsidP="00406905">
      <w:pPr>
        <w:bidi/>
        <w:jc w:val="both"/>
        <w:rPr>
          <w:rFonts w:cs="David" w:hint="cs"/>
          <w:rtl/>
        </w:rPr>
      </w:pPr>
      <w:r w:rsidRPr="00406905">
        <w:rPr>
          <w:rFonts w:cs="David" w:hint="cs"/>
          <w:rtl/>
        </w:rPr>
        <w:tab/>
        <w:t xml:space="preserve"> ההבהרה הזאת תתווסף. </w:t>
      </w:r>
    </w:p>
    <w:p w14:paraId="29A09F2B" w14:textId="77777777" w:rsidR="00406905" w:rsidRPr="00406905" w:rsidRDefault="00406905" w:rsidP="00406905">
      <w:pPr>
        <w:bidi/>
        <w:jc w:val="both"/>
        <w:rPr>
          <w:rFonts w:cs="David" w:hint="cs"/>
          <w:rtl/>
        </w:rPr>
      </w:pPr>
    </w:p>
    <w:p w14:paraId="12070792" w14:textId="77777777" w:rsidR="00406905" w:rsidRPr="00406905" w:rsidRDefault="00406905" w:rsidP="00406905">
      <w:pPr>
        <w:bidi/>
        <w:jc w:val="both"/>
        <w:rPr>
          <w:rFonts w:cs="David" w:hint="cs"/>
          <w:rtl/>
        </w:rPr>
      </w:pPr>
      <w:r w:rsidRPr="00406905">
        <w:rPr>
          <w:rFonts w:cs="David" w:hint="cs"/>
          <w:u w:val="single"/>
          <w:rtl/>
        </w:rPr>
        <w:t>אייל ינון:</w:t>
      </w:r>
    </w:p>
    <w:p w14:paraId="32BA2270" w14:textId="77777777" w:rsidR="00406905" w:rsidRPr="00406905" w:rsidRDefault="00406905" w:rsidP="00406905">
      <w:pPr>
        <w:bidi/>
        <w:jc w:val="both"/>
        <w:rPr>
          <w:rFonts w:cs="David" w:hint="cs"/>
          <w:rtl/>
        </w:rPr>
      </w:pPr>
    </w:p>
    <w:p w14:paraId="29C7F795" w14:textId="77777777" w:rsidR="00406905" w:rsidRPr="00406905" w:rsidRDefault="00406905" w:rsidP="00406905">
      <w:pPr>
        <w:bidi/>
        <w:jc w:val="both"/>
        <w:rPr>
          <w:rFonts w:cs="David" w:hint="cs"/>
          <w:rtl/>
        </w:rPr>
      </w:pPr>
      <w:r w:rsidRPr="00406905">
        <w:rPr>
          <w:rFonts w:cs="David" w:hint="cs"/>
          <w:rtl/>
        </w:rPr>
        <w:tab/>
        <w:t>(3) מידע מאת גוף בעל סמכות שפיטה, תביעה או חקירה על פי דין, בעניין תוכנו של הליך משפטי תלוי ועומד;</w:t>
      </w:r>
    </w:p>
    <w:p w14:paraId="7771E13F" w14:textId="77777777" w:rsidR="00406905" w:rsidRPr="00406905" w:rsidRDefault="00406905" w:rsidP="00406905">
      <w:pPr>
        <w:bidi/>
        <w:jc w:val="both"/>
        <w:rPr>
          <w:rFonts w:cs="David" w:hint="cs"/>
          <w:rtl/>
        </w:rPr>
      </w:pPr>
    </w:p>
    <w:p w14:paraId="66DB3116"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01F6F4EF" w14:textId="77777777" w:rsidR="00406905" w:rsidRPr="00406905" w:rsidRDefault="00406905" w:rsidP="00406905">
      <w:pPr>
        <w:bidi/>
        <w:jc w:val="both"/>
        <w:rPr>
          <w:rFonts w:cs="David" w:hint="cs"/>
          <w:i/>
          <w:iCs/>
          <w:rtl/>
        </w:rPr>
      </w:pPr>
    </w:p>
    <w:p w14:paraId="7A1F236D" w14:textId="77777777" w:rsidR="00406905" w:rsidRPr="00406905" w:rsidRDefault="00406905" w:rsidP="00406905">
      <w:pPr>
        <w:bidi/>
        <w:jc w:val="both"/>
        <w:rPr>
          <w:rFonts w:cs="David" w:hint="cs"/>
          <w:rtl/>
        </w:rPr>
      </w:pPr>
      <w:r w:rsidRPr="00406905">
        <w:rPr>
          <w:rFonts w:cs="David" w:hint="cs"/>
          <w:i/>
          <w:iCs/>
          <w:rtl/>
        </w:rPr>
        <w:tab/>
      </w:r>
      <w:r w:rsidRPr="00406905">
        <w:rPr>
          <w:rFonts w:cs="David" w:hint="cs"/>
          <w:rtl/>
        </w:rPr>
        <w:t>רק כשזה</w:t>
      </w:r>
      <w:r w:rsidRPr="00406905">
        <w:rPr>
          <w:rFonts w:cs="David" w:hint="cs"/>
          <w:i/>
          <w:iCs/>
          <w:rtl/>
        </w:rPr>
        <w:t xml:space="preserve"> </w:t>
      </w:r>
      <w:r w:rsidRPr="00406905">
        <w:rPr>
          <w:rFonts w:cs="David" w:hint="cs"/>
          <w:rtl/>
        </w:rPr>
        <w:t xml:space="preserve">סוביודיצה. </w:t>
      </w:r>
    </w:p>
    <w:p w14:paraId="179F0C0E" w14:textId="77777777" w:rsidR="00406905" w:rsidRPr="00406905" w:rsidRDefault="00406905" w:rsidP="00406905">
      <w:pPr>
        <w:bidi/>
        <w:jc w:val="both"/>
        <w:rPr>
          <w:rFonts w:cs="David" w:hint="cs"/>
          <w:rtl/>
        </w:rPr>
      </w:pPr>
    </w:p>
    <w:p w14:paraId="4B9E3E71" w14:textId="77777777" w:rsidR="00406905" w:rsidRPr="00406905" w:rsidRDefault="00406905" w:rsidP="00406905">
      <w:pPr>
        <w:bidi/>
        <w:jc w:val="both"/>
        <w:rPr>
          <w:rFonts w:cs="David" w:hint="cs"/>
          <w:rtl/>
        </w:rPr>
      </w:pPr>
      <w:r w:rsidRPr="00406905">
        <w:rPr>
          <w:rFonts w:cs="David" w:hint="cs"/>
          <w:u w:val="single"/>
          <w:rtl/>
        </w:rPr>
        <w:t>אייל ינון:</w:t>
      </w:r>
    </w:p>
    <w:p w14:paraId="10CE4839" w14:textId="77777777" w:rsidR="00406905" w:rsidRPr="00406905" w:rsidRDefault="00406905" w:rsidP="00406905">
      <w:pPr>
        <w:bidi/>
        <w:jc w:val="both"/>
        <w:rPr>
          <w:rFonts w:cs="David" w:hint="cs"/>
          <w:rtl/>
        </w:rPr>
      </w:pPr>
    </w:p>
    <w:p w14:paraId="54B57E02" w14:textId="77777777" w:rsidR="00406905" w:rsidRPr="00406905" w:rsidRDefault="00406905" w:rsidP="00406905">
      <w:pPr>
        <w:bidi/>
        <w:jc w:val="both"/>
        <w:rPr>
          <w:rFonts w:cs="David" w:hint="cs"/>
          <w:rtl/>
        </w:rPr>
      </w:pPr>
      <w:r w:rsidRPr="00406905">
        <w:rPr>
          <w:rFonts w:cs="David" w:hint="cs"/>
          <w:rtl/>
        </w:rPr>
        <w:tab/>
        <w:t xml:space="preserve"> לא רק סוביודיצה אלא חקירה שמתנהלת, שרוצים פרטים ספציפיים לגבי חקירה. </w:t>
      </w:r>
    </w:p>
    <w:p w14:paraId="51B0019F" w14:textId="77777777" w:rsidR="00406905" w:rsidRPr="00406905" w:rsidRDefault="00406905" w:rsidP="00406905">
      <w:pPr>
        <w:bidi/>
        <w:jc w:val="both"/>
        <w:rPr>
          <w:rFonts w:cs="David" w:hint="cs"/>
          <w:rtl/>
        </w:rPr>
      </w:pPr>
    </w:p>
    <w:p w14:paraId="683B0401"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3B159300" w14:textId="77777777" w:rsidR="00406905" w:rsidRPr="00406905" w:rsidRDefault="00406905" w:rsidP="00406905">
      <w:pPr>
        <w:bidi/>
        <w:jc w:val="both"/>
        <w:rPr>
          <w:rFonts w:cs="David" w:hint="cs"/>
          <w:rtl/>
        </w:rPr>
      </w:pPr>
    </w:p>
    <w:p w14:paraId="45B52B69" w14:textId="77777777" w:rsidR="00406905" w:rsidRPr="00406905" w:rsidRDefault="00406905" w:rsidP="00406905">
      <w:pPr>
        <w:bidi/>
        <w:jc w:val="both"/>
        <w:rPr>
          <w:rFonts w:cs="David" w:hint="cs"/>
          <w:rtl/>
        </w:rPr>
      </w:pPr>
      <w:r w:rsidRPr="00406905">
        <w:rPr>
          <w:rFonts w:cs="David" w:hint="cs"/>
          <w:rtl/>
        </w:rPr>
        <w:tab/>
        <w:t>אגב, היום עדיין קיים הנושא הזה של סוביודיצה?</w:t>
      </w:r>
    </w:p>
    <w:p w14:paraId="524F2EC4" w14:textId="77777777" w:rsidR="00406905" w:rsidRPr="00406905" w:rsidRDefault="00406905" w:rsidP="00406905">
      <w:pPr>
        <w:bidi/>
        <w:jc w:val="both"/>
        <w:rPr>
          <w:rFonts w:cs="David" w:hint="cs"/>
          <w:rtl/>
        </w:rPr>
      </w:pPr>
    </w:p>
    <w:p w14:paraId="42C1E3F4" w14:textId="77777777" w:rsidR="00406905" w:rsidRPr="00406905" w:rsidRDefault="00406905" w:rsidP="00406905">
      <w:pPr>
        <w:bidi/>
        <w:jc w:val="both"/>
        <w:rPr>
          <w:rFonts w:cs="David" w:hint="cs"/>
          <w:rtl/>
        </w:rPr>
      </w:pPr>
      <w:r w:rsidRPr="00406905">
        <w:rPr>
          <w:rFonts w:cs="David" w:hint="cs"/>
          <w:u w:val="single"/>
          <w:rtl/>
        </w:rPr>
        <w:t>אייל ינון:</w:t>
      </w:r>
    </w:p>
    <w:p w14:paraId="2352DDCF" w14:textId="77777777" w:rsidR="00406905" w:rsidRPr="00406905" w:rsidRDefault="00406905" w:rsidP="00406905">
      <w:pPr>
        <w:bidi/>
        <w:jc w:val="both"/>
        <w:rPr>
          <w:rFonts w:cs="David" w:hint="cs"/>
          <w:rtl/>
        </w:rPr>
      </w:pPr>
    </w:p>
    <w:p w14:paraId="3D1423B1" w14:textId="77777777" w:rsidR="00406905" w:rsidRPr="00406905" w:rsidRDefault="00406905" w:rsidP="00406905">
      <w:pPr>
        <w:bidi/>
        <w:jc w:val="both"/>
        <w:rPr>
          <w:rFonts w:cs="David" w:hint="cs"/>
          <w:rtl/>
        </w:rPr>
      </w:pPr>
      <w:r w:rsidRPr="00406905">
        <w:rPr>
          <w:rFonts w:cs="David" w:hint="cs"/>
          <w:rtl/>
        </w:rPr>
        <w:tab/>
        <w:t xml:space="preserve"> כן, רק בעניינים פליליים, פעם זה היה רחב. </w:t>
      </w:r>
    </w:p>
    <w:p w14:paraId="48AA20CE" w14:textId="77777777" w:rsidR="00406905" w:rsidRPr="00406905" w:rsidRDefault="00406905" w:rsidP="00406905">
      <w:pPr>
        <w:bidi/>
        <w:jc w:val="both"/>
        <w:rPr>
          <w:rFonts w:cs="David" w:hint="cs"/>
          <w:rtl/>
        </w:rPr>
      </w:pPr>
      <w:r w:rsidRPr="00406905">
        <w:rPr>
          <w:rFonts w:cs="David" w:hint="cs"/>
          <w:rtl/>
        </w:rPr>
        <w:tab/>
      </w:r>
    </w:p>
    <w:p w14:paraId="41B96111" w14:textId="77777777" w:rsidR="00406905" w:rsidRPr="00406905" w:rsidRDefault="00406905" w:rsidP="00406905">
      <w:pPr>
        <w:bidi/>
        <w:jc w:val="both"/>
        <w:rPr>
          <w:rFonts w:cs="David" w:hint="cs"/>
          <w:rtl/>
        </w:rPr>
      </w:pPr>
      <w:r w:rsidRPr="00406905">
        <w:rPr>
          <w:rFonts w:cs="David" w:hint="cs"/>
          <w:rtl/>
        </w:rPr>
        <w:tab/>
        <w:t xml:space="preserve">(4) מידע בדבר דיונים פנימיים או טיוטות והתייעצויות פנימיות. זה דברים שגם על פי חוקים אחרים יש הגנה - - - </w:t>
      </w:r>
    </w:p>
    <w:p w14:paraId="7FCDA808" w14:textId="77777777" w:rsidR="00406905" w:rsidRPr="00406905" w:rsidRDefault="00406905" w:rsidP="00406905">
      <w:pPr>
        <w:bidi/>
        <w:jc w:val="both"/>
        <w:rPr>
          <w:rFonts w:cs="David" w:hint="cs"/>
          <w:rtl/>
        </w:rPr>
      </w:pPr>
    </w:p>
    <w:p w14:paraId="0FB43977"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00D35C4" w14:textId="77777777" w:rsidR="00406905" w:rsidRPr="00406905" w:rsidRDefault="00406905" w:rsidP="00406905">
      <w:pPr>
        <w:bidi/>
        <w:jc w:val="both"/>
        <w:rPr>
          <w:rFonts w:cs="David" w:hint="cs"/>
          <w:rtl/>
        </w:rPr>
      </w:pPr>
    </w:p>
    <w:p w14:paraId="65D46822" w14:textId="77777777" w:rsidR="00406905" w:rsidRPr="00406905" w:rsidRDefault="00406905" w:rsidP="00406905">
      <w:pPr>
        <w:bidi/>
        <w:jc w:val="both"/>
        <w:rPr>
          <w:rFonts w:cs="David" w:hint="cs"/>
          <w:rtl/>
        </w:rPr>
      </w:pPr>
      <w:r w:rsidRPr="00406905">
        <w:rPr>
          <w:rFonts w:cs="David" w:hint="cs"/>
          <w:rtl/>
        </w:rPr>
        <w:tab/>
        <w:t xml:space="preserve"> האם עד כאן יש הסתייגויות? חבר הכנסת </w:t>
      </w:r>
      <w:proofErr w:type="spellStart"/>
      <w:r w:rsidRPr="00406905">
        <w:rPr>
          <w:rFonts w:cs="David" w:hint="cs"/>
          <w:rtl/>
        </w:rPr>
        <w:t>מיכאלי</w:t>
      </w:r>
      <w:proofErr w:type="spellEnd"/>
      <w:r w:rsidRPr="00406905">
        <w:rPr>
          <w:rFonts w:cs="David" w:hint="cs"/>
          <w:rtl/>
        </w:rPr>
        <w:t xml:space="preserve">, בבקשה. </w:t>
      </w:r>
    </w:p>
    <w:p w14:paraId="20ABC894" w14:textId="77777777" w:rsidR="00406905" w:rsidRPr="00406905" w:rsidRDefault="00406905" w:rsidP="00406905">
      <w:pPr>
        <w:bidi/>
        <w:jc w:val="both"/>
        <w:rPr>
          <w:rFonts w:cs="David" w:hint="cs"/>
          <w:rtl/>
        </w:rPr>
      </w:pPr>
    </w:p>
    <w:p w14:paraId="793AA2A4" w14:textId="77777777" w:rsidR="00406905" w:rsidRPr="00406905" w:rsidRDefault="00406905" w:rsidP="00406905">
      <w:pPr>
        <w:bidi/>
        <w:jc w:val="both"/>
        <w:rPr>
          <w:rFonts w:cs="David" w:hint="cs"/>
          <w:rtl/>
        </w:rPr>
      </w:pPr>
      <w:r w:rsidRPr="00406905">
        <w:rPr>
          <w:rFonts w:cs="David" w:hint="cs"/>
          <w:u w:val="single"/>
          <w:rtl/>
        </w:rPr>
        <w:t xml:space="preserve">אברהם </w:t>
      </w:r>
      <w:proofErr w:type="spellStart"/>
      <w:r w:rsidRPr="00406905">
        <w:rPr>
          <w:rFonts w:cs="David" w:hint="cs"/>
          <w:u w:val="single"/>
          <w:rtl/>
        </w:rPr>
        <w:t>מיכאלי</w:t>
      </w:r>
      <w:proofErr w:type="spellEnd"/>
      <w:r w:rsidRPr="00406905">
        <w:rPr>
          <w:rFonts w:cs="David" w:hint="cs"/>
          <w:u w:val="single"/>
          <w:rtl/>
        </w:rPr>
        <w:t>:</w:t>
      </w:r>
    </w:p>
    <w:p w14:paraId="597E555A" w14:textId="77777777" w:rsidR="00406905" w:rsidRPr="00406905" w:rsidRDefault="00406905" w:rsidP="00406905">
      <w:pPr>
        <w:bidi/>
        <w:jc w:val="both"/>
        <w:rPr>
          <w:rFonts w:cs="David" w:hint="cs"/>
          <w:rtl/>
        </w:rPr>
      </w:pPr>
    </w:p>
    <w:p w14:paraId="5E9D4D90" w14:textId="77777777" w:rsidR="00406905" w:rsidRPr="00406905" w:rsidRDefault="00406905" w:rsidP="00406905">
      <w:pPr>
        <w:bidi/>
        <w:jc w:val="both"/>
        <w:rPr>
          <w:rFonts w:cs="David" w:hint="cs"/>
          <w:rtl/>
        </w:rPr>
      </w:pPr>
      <w:r w:rsidRPr="00406905">
        <w:rPr>
          <w:rFonts w:cs="David" w:hint="cs"/>
          <w:rtl/>
        </w:rPr>
        <w:tab/>
        <w:t xml:space="preserve"> מי קובע מה זה המידע המסווג הזה? הרי הם יחליטו על דעת עצמם שאת זה הם לא מעבירים. </w:t>
      </w:r>
    </w:p>
    <w:p w14:paraId="53B56E6B" w14:textId="77777777" w:rsidR="00406905" w:rsidRPr="00406905" w:rsidRDefault="00406905" w:rsidP="00406905">
      <w:pPr>
        <w:bidi/>
        <w:jc w:val="both"/>
        <w:rPr>
          <w:rFonts w:cs="David" w:hint="cs"/>
          <w:rtl/>
        </w:rPr>
      </w:pPr>
    </w:p>
    <w:p w14:paraId="7259E84B" w14:textId="77777777" w:rsidR="00406905" w:rsidRPr="00406905" w:rsidRDefault="00406905" w:rsidP="00406905">
      <w:pPr>
        <w:bidi/>
        <w:jc w:val="both"/>
        <w:rPr>
          <w:rFonts w:cs="David" w:hint="cs"/>
          <w:rtl/>
        </w:rPr>
      </w:pPr>
      <w:r w:rsidRPr="00406905">
        <w:rPr>
          <w:rFonts w:cs="David" w:hint="cs"/>
          <w:u w:val="single"/>
          <w:rtl/>
        </w:rPr>
        <w:t>אייל ינון:</w:t>
      </w:r>
    </w:p>
    <w:p w14:paraId="7E3174E3" w14:textId="77777777" w:rsidR="00406905" w:rsidRPr="00406905" w:rsidRDefault="00406905" w:rsidP="00406905">
      <w:pPr>
        <w:bidi/>
        <w:jc w:val="both"/>
        <w:rPr>
          <w:rFonts w:cs="David" w:hint="cs"/>
          <w:rtl/>
        </w:rPr>
      </w:pPr>
    </w:p>
    <w:p w14:paraId="4A5E1B2E" w14:textId="77777777" w:rsidR="00406905" w:rsidRPr="00406905" w:rsidRDefault="00406905" w:rsidP="00406905">
      <w:pPr>
        <w:bidi/>
        <w:jc w:val="both"/>
        <w:rPr>
          <w:rFonts w:cs="David" w:hint="cs"/>
          <w:rtl/>
        </w:rPr>
      </w:pPr>
      <w:r w:rsidRPr="00406905">
        <w:rPr>
          <w:rFonts w:cs="David" w:hint="cs"/>
          <w:rtl/>
        </w:rPr>
        <w:tab/>
        <w:t xml:space="preserve"> נגיע לעניין הזה בהמשך ההצעה. </w:t>
      </w:r>
    </w:p>
    <w:p w14:paraId="17459126" w14:textId="77777777" w:rsidR="00406905" w:rsidRPr="00406905" w:rsidRDefault="00406905" w:rsidP="00406905">
      <w:pPr>
        <w:bidi/>
        <w:jc w:val="both"/>
        <w:rPr>
          <w:rFonts w:cs="David" w:hint="cs"/>
          <w:rtl/>
        </w:rPr>
      </w:pPr>
    </w:p>
    <w:p w14:paraId="62DE25AF"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7F58A454" w14:textId="77777777" w:rsidR="00406905" w:rsidRPr="00406905" w:rsidRDefault="00406905" w:rsidP="00406905">
      <w:pPr>
        <w:bidi/>
        <w:jc w:val="both"/>
        <w:rPr>
          <w:rFonts w:cs="David" w:hint="cs"/>
          <w:rtl/>
        </w:rPr>
      </w:pPr>
    </w:p>
    <w:p w14:paraId="06A53117" w14:textId="77777777" w:rsidR="00406905" w:rsidRPr="00406905" w:rsidRDefault="00406905" w:rsidP="00406905">
      <w:pPr>
        <w:bidi/>
        <w:jc w:val="both"/>
        <w:rPr>
          <w:rFonts w:cs="David" w:hint="cs"/>
          <w:rtl/>
        </w:rPr>
      </w:pPr>
      <w:r w:rsidRPr="00406905">
        <w:rPr>
          <w:rFonts w:cs="David" w:hint="cs"/>
          <w:rtl/>
        </w:rPr>
        <w:tab/>
        <w:t xml:space="preserve"> קולט אביטל, בבקשה. </w:t>
      </w:r>
    </w:p>
    <w:p w14:paraId="0A58FB87" w14:textId="77777777" w:rsidR="00406905" w:rsidRPr="00406905" w:rsidRDefault="00406905" w:rsidP="00406905">
      <w:pPr>
        <w:bidi/>
        <w:jc w:val="both"/>
        <w:rPr>
          <w:rFonts w:cs="David" w:hint="cs"/>
          <w:rtl/>
        </w:rPr>
      </w:pPr>
    </w:p>
    <w:p w14:paraId="12B6180D"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6EC5726D" w14:textId="77777777" w:rsidR="00406905" w:rsidRPr="00406905" w:rsidRDefault="00406905" w:rsidP="00406905">
      <w:pPr>
        <w:bidi/>
        <w:jc w:val="both"/>
        <w:rPr>
          <w:rFonts w:cs="David" w:hint="cs"/>
          <w:i/>
          <w:iCs/>
          <w:rtl/>
        </w:rPr>
      </w:pPr>
    </w:p>
    <w:p w14:paraId="27C3B948" w14:textId="77777777" w:rsidR="00406905" w:rsidRPr="00406905" w:rsidRDefault="00406905" w:rsidP="00406905">
      <w:pPr>
        <w:bidi/>
        <w:jc w:val="both"/>
        <w:rPr>
          <w:rFonts w:cs="David" w:hint="cs"/>
          <w:rtl/>
        </w:rPr>
      </w:pPr>
      <w:r w:rsidRPr="00406905">
        <w:rPr>
          <w:rFonts w:cs="David" w:hint="cs"/>
          <w:i/>
          <w:iCs/>
          <w:rtl/>
        </w:rPr>
        <w:tab/>
      </w:r>
      <w:r w:rsidRPr="00406905">
        <w:rPr>
          <w:rFonts w:cs="David" w:hint="cs"/>
          <w:rtl/>
        </w:rPr>
        <w:t xml:space="preserve">אני רוצה להבין, אם גוף כמו מבקר המדינה, לא רשאי ולא יכול, כי אני יודעת שהוא כן יכול לקבל מידע בדבר דיונים פנימיים - - - </w:t>
      </w:r>
    </w:p>
    <w:p w14:paraId="1AA7D866" w14:textId="77777777" w:rsidR="00406905" w:rsidRPr="00406905" w:rsidRDefault="00406905" w:rsidP="00406905">
      <w:pPr>
        <w:bidi/>
        <w:jc w:val="both"/>
        <w:rPr>
          <w:rFonts w:cs="David" w:hint="cs"/>
          <w:rtl/>
        </w:rPr>
      </w:pPr>
      <w:r w:rsidRPr="00406905">
        <w:rPr>
          <w:rFonts w:cs="David" w:hint="cs"/>
          <w:u w:val="single"/>
          <w:rtl/>
        </w:rPr>
        <w:t>אייל ינון:</w:t>
      </w:r>
    </w:p>
    <w:p w14:paraId="34258158" w14:textId="77777777" w:rsidR="00406905" w:rsidRPr="00406905" w:rsidRDefault="00406905" w:rsidP="00406905">
      <w:pPr>
        <w:bidi/>
        <w:jc w:val="both"/>
        <w:rPr>
          <w:rFonts w:cs="David" w:hint="cs"/>
          <w:rtl/>
        </w:rPr>
      </w:pPr>
    </w:p>
    <w:p w14:paraId="1DDFE0F7" w14:textId="77777777" w:rsidR="00406905" w:rsidRPr="00406905" w:rsidRDefault="00406905" w:rsidP="00406905">
      <w:pPr>
        <w:bidi/>
        <w:jc w:val="both"/>
        <w:rPr>
          <w:rFonts w:cs="David" w:hint="cs"/>
          <w:rtl/>
        </w:rPr>
      </w:pPr>
      <w:r w:rsidRPr="00406905">
        <w:rPr>
          <w:rFonts w:cs="David" w:hint="cs"/>
          <w:rtl/>
        </w:rPr>
        <w:tab/>
        <w:t xml:space="preserve">יש הבדל בין מבקר המדינה והמטרות שלשמן הוא מקבל את החומר ואת המידע לבין המרכז מחקר ומידע והמטרות שלשמן הוא מבקש את המידע. זו גם הגנה </w:t>
      </w:r>
      <w:proofErr w:type="spellStart"/>
      <w:r w:rsidRPr="00406905">
        <w:rPr>
          <w:rFonts w:cs="David" w:hint="cs"/>
          <w:rtl/>
        </w:rPr>
        <w:t>פסיקתית</w:t>
      </w:r>
      <w:proofErr w:type="spellEnd"/>
      <w:r w:rsidRPr="00406905">
        <w:rPr>
          <w:rFonts w:cs="David" w:hint="cs"/>
          <w:rtl/>
        </w:rPr>
        <w:t xml:space="preserve"> שהרציונל שלה זה כדי שבמשרדי הממשלה ובגופים השונים שעליהם החוק הזה חל יוכלו לקיים איזשהו תהליך, איזה שהם דיונים פנימיים בצורה חופשית </w:t>
      </w:r>
      <w:r w:rsidRPr="00406905">
        <w:rPr>
          <w:rFonts w:cs="David"/>
          <w:rtl/>
        </w:rPr>
        <w:t>–</w:t>
      </w:r>
      <w:r w:rsidRPr="00406905">
        <w:rPr>
          <w:rFonts w:cs="David" w:hint="cs"/>
          <w:rtl/>
        </w:rPr>
        <w:t xml:space="preserve"> לא מקובל להעביר חלקים או טיוטות או סטנוגרמות או פרוטוקולים של דברים פנימיים שמתנהלים בתוך משרדי ממשלה או גופים אחרים שהחוק חל עליהם. </w:t>
      </w:r>
    </w:p>
    <w:p w14:paraId="30C62EF6" w14:textId="77777777" w:rsidR="00406905" w:rsidRPr="00406905" w:rsidRDefault="00406905" w:rsidP="00406905">
      <w:pPr>
        <w:bidi/>
        <w:jc w:val="both"/>
        <w:rPr>
          <w:rFonts w:cs="David" w:hint="cs"/>
          <w:rtl/>
        </w:rPr>
      </w:pPr>
    </w:p>
    <w:p w14:paraId="3E0454EE"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73B05D4" w14:textId="77777777" w:rsidR="00406905" w:rsidRPr="00406905" w:rsidRDefault="00406905" w:rsidP="00406905">
      <w:pPr>
        <w:bidi/>
        <w:jc w:val="both"/>
        <w:rPr>
          <w:rFonts w:cs="David" w:hint="cs"/>
          <w:rtl/>
        </w:rPr>
      </w:pPr>
    </w:p>
    <w:p w14:paraId="3E5B67EA" w14:textId="77777777" w:rsidR="00406905" w:rsidRPr="00406905" w:rsidRDefault="00406905" w:rsidP="00406905">
      <w:pPr>
        <w:bidi/>
        <w:jc w:val="both"/>
        <w:rPr>
          <w:rFonts w:cs="David" w:hint="cs"/>
          <w:rtl/>
        </w:rPr>
      </w:pPr>
      <w:r w:rsidRPr="00406905">
        <w:rPr>
          <w:rFonts w:cs="David" w:hint="cs"/>
          <w:rtl/>
        </w:rPr>
        <w:tab/>
        <w:t>שירלי, כל הנושא הזה הוא בתיאום איתכם?</w:t>
      </w:r>
    </w:p>
    <w:p w14:paraId="53AE43F0" w14:textId="77777777" w:rsidR="00406905" w:rsidRPr="00406905" w:rsidRDefault="00406905" w:rsidP="00406905">
      <w:pPr>
        <w:bidi/>
        <w:jc w:val="both"/>
        <w:rPr>
          <w:rFonts w:cs="David" w:hint="cs"/>
          <w:rtl/>
        </w:rPr>
      </w:pPr>
    </w:p>
    <w:p w14:paraId="5F713669" w14:textId="77777777" w:rsidR="00406905" w:rsidRPr="00406905" w:rsidRDefault="00406905" w:rsidP="00406905">
      <w:pPr>
        <w:bidi/>
        <w:jc w:val="both"/>
        <w:rPr>
          <w:rFonts w:cs="David" w:hint="cs"/>
          <w:rtl/>
        </w:rPr>
      </w:pPr>
      <w:r w:rsidRPr="00406905">
        <w:rPr>
          <w:rFonts w:cs="David" w:hint="cs"/>
          <w:u w:val="single"/>
          <w:rtl/>
        </w:rPr>
        <w:t xml:space="preserve">שירלי </w:t>
      </w:r>
      <w:proofErr w:type="spellStart"/>
      <w:r w:rsidRPr="00406905">
        <w:rPr>
          <w:rFonts w:cs="David" w:hint="cs"/>
          <w:u w:val="single"/>
          <w:rtl/>
        </w:rPr>
        <w:t>אברמי</w:t>
      </w:r>
      <w:proofErr w:type="spellEnd"/>
      <w:r w:rsidRPr="00406905">
        <w:rPr>
          <w:rFonts w:cs="David" w:hint="cs"/>
          <w:u w:val="single"/>
          <w:rtl/>
        </w:rPr>
        <w:t>:</w:t>
      </w:r>
    </w:p>
    <w:p w14:paraId="15414D63" w14:textId="77777777" w:rsidR="00406905" w:rsidRPr="00406905" w:rsidRDefault="00406905" w:rsidP="00406905">
      <w:pPr>
        <w:bidi/>
        <w:jc w:val="both"/>
        <w:rPr>
          <w:rFonts w:cs="David" w:hint="cs"/>
          <w:rtl/>
        </w:rPr>
      </w:pPr>
    </w:p>
    <w:p w14:paraId="05429062" w14:textId="77777777" w:rsidR="00406905" w:rsidRPr="00406905" w:rsidRDefault="00406905" w:rsidP="00406905">
      <w:pPr>
        <w:bidi/>
        <w:jc w:val="both"/>
        <w:rPr>
          <w:rFonts w:cs="David" w:hint="cs"/>
          <w:rtl/>
        </w:rPr>
      </w:pPr>
      <w:r w:rsidRPr="00406905">
        <w:rPr>
          <w:rFonts w:cs="David" w:hint="cs"/>
          <w:rtl/>
        </w:rPr>
        <w:tab/>
        <w:t xml:space="preserve">כפי שאמר מזכיר הכנסת, כל הנושא הזה נעשה בהתייעצות איתי ומקובל על מרכז המחקר והמידע. עכשיו במחשבה שנייה, הנושא של דיונים פנימיים, מה שאנחנו מנסים לעשות פה זה למנוע ממשרדים להשתמש באמתלות למה לא להעביר מידע והעניין של דיונים פנימיים אני חושבת שהוא קצת רחב מדי כי מה שהתכוונו כשדיברנו על הסעיף הזה זה טיוטות והתייעצויות פנימיות שזה בהחלט אנחנו לא רוצים לקבל. אבל אני חושבת שמשרד עלול להגיד שכל דבר שנעשה בתוך המשרד הוא דיון פנימי והנוסח הזה הוא קצת רחב מדי. </w:t>
      </w:r>
    </w:p>
    <w:p w14:paraId="65A9A2AB" w14:textId="77777777" w:rsidR="00406905" w:rsidRPr="00406905" w:rsidRDefault="00406905" w:rsidP="00406905">
      <w:pPr>
        <w:bidi/>
        <w:jc w:val="both"/>
        <w:rPr>
          <w:rFonts w:cs="David" w:hint="cs"/>
          <w:rtl/>
        </w:rPr>
      </w:pPr>
    </w:p>
    <w:p w14:paraId="37D25443" w14:textId="77777777" w:rsidR="00406905" w:rsidRPr="00406905" w:rsidRDefault="00406905" w:rsidP="00406905">
      <w:pPr>
        <w:bidi/>
        <w:jc w:val="both"/>
        <w:rPr>
          <w:rFonts w:cs="David" w:hint="cs"/>
          <w:rtl/>
        </w:rPr>
      </w:pPr>
      <w:r w:rsidRPr="00406905">
        <w:rPr>
          <w:rFonts w:cs="David" w:hint="cs"/>
          <w:u w:val="single"/>
          <w:rtl/>
        </w:rPr>
        <w:t>אייל ינון:</w:t>
      </w:r>
    </w:p>
    <w:p w14:paraId="1AF75586" w14:textId="77777777" w:rsidR="00406905" w:rsidRPr="00406905" w:rsidRDefault="00406905" w:rsidP="00406905">
      <w:pPr>
        <w:bidi/>
        <w:jc w:val="both"/>
        <w:rPr>
          <w:rFonts w:cs="David" w:hint="cs"/>
          <w:rtl/>
        </w:rPr>
      </w:pPr>
    </w:p>
    <w:p w14:paraId="1D98BE96" w14:textId="77777777" w:rsidR="00406905" w:rsidRPr="00406905" w:rsidRDefault="00406905" w:rsidP="00406905">
      <w:pPr>
        <w:bidi/>
        <w:jc w:val="both"/>
        <w:rPr>
          <w:rFonts w:cs="David" w:hint="cs"/>
          <w:rtl/>
        </w:rPr>
      </w:pPr>
      <w:r w:rsidRPr="00406905">
        <w:rPr>
          <w:rFonts w:cs="David" w:hint="cs"/>
          <w:rtl/>
        </w:rPr>
        <w:tab/>
        <w:t xml:space="preserve"> אז אולי נשאיר את זה: מידע בדבר טיוטות והתייעצויות פנימיות. </w:t>
      </w:r>
    </w:p>
    <w:p w14:paraId="07D45038" w14:textId="77777777" w:rsidR="00406905" w:rsidRPr="00406905" w:rsidRDefault="00406905" w:rsidP="00406905">
      <w:pPr>
        <w:bidi/>
        <w:jc w:val="both"/>
        <w:rPr>
          <w:rFonts w:cs="David" w:hint="cs"/>
          <w:rtl/>
        </w:rPr>
      </w:pPr>
    </w:p>
    <w:p w14:paraId="77163202" w14:textId="77777777" w:rsidR="00406905" w:rsidRPr="00406905" w:rsidRDefault="00406905" w:rsidP="00406905">
      <w:pPr>
        <w:bidi/>
        <w:jc w:val="both"/>
        <w:rPr>
          <w:rFonts w:cs="David" w:hint="cs"/>
          <w:rtl/>
        </w:rPr>
      </w:pPr>
      <w:r w:rsidRPr="00406905">
        <w:rPr>
          <w:rFonts w:cs="David" w:hint="cs"/>
          <w:u w:val="single"/>
          <w:rtl/>
        </w:rPr>
        <w:t xml:space="preserve">שירלי </w:t>
      </w:r>
      <w:proofErr w:type="spellStart"/>
      <w:r w:rsidRPr="00406905">
        <w:rPr>
          <w:rFonts w:cs="David" w:hint="cs"/>
          <w:u w:val="single"/>
          <w:rtl/>
        </w:rPr>
        <w:t>אברמי</w:t>
      </w:r>
      <w:proofErr w:type="spellEnd"/>
      <w:r w:rsidRPr="00406905">
        <w:rPr>
          <w:rFonts w:cs="David" w:hint="cs"/>
          <w:u w:val="single"/>
          <w:rtl/>
        </w:rPr>
        <w:t>:</w:t>
      </w:r>
    </w:p>
    <w:p w14:paraId="29896360" w14:textId="77777777" w:rsidR="00406905" w:rsidRPr="00406905" w:rsidRDefault="00406905" w:rsidP="00406905">
      <w:pPr>
        <w:bidi/>
        <w:jc w:val="both"/>
        <w:rPr>
          <w:rFonts w:cs="David" w:hint="cs"/>
          <w:rtl/>
        </w:rPr>
      </w:pPr>
    </w:p>
    <w:p w14:paraId="16B61C0A" w14:textId="77777777" w:rsidR="00406905" w:rsidRPr="00406905" w:rsidRDefault="00406905" w:rsidP="00406905">
      <w:pPr>
        <w:bidi/>
        <w:jc w:val="both"/>
        <w:rPr>
          <w:rFonts w:cs="David" w:hint="cs"/>
          <w:rtl/>
        </w:rPr>
      </w:pPr>
      <w:r w:rsidRPr="00406905">
        <w:rPr>
          <w:rFonts w:cs="David" w:hint="cs"/>
          <w:rtl/>
        </w:rPr>
        <w:tab/>
        <w:t xml:space="preserve">זה נראה לי יותר. </w:t>
      </w:r>
    </w:p>
    <w:p w14:paraId="635E6E04" w14:textId="77777777" w:rsidR="00406905" w:rsidRPr="00406905" w:rsidRDefault="00406905" w:rsidP="00406905">
      <w:pPr>
        <w:bidi/>
        <w:jc w:val="both"/>
        <w:rPr>
          <w:rFonts w:cs="David" w:hint="cs"/>
          <w:rtl/>
        </w:rPr>
      </w:pPr>
    </w:p>
    <w:p w14:paraId="38AF8D1C" w14:textId="77777777" w:rsidR="00406905" w:rsidRPr="00406905" w:rsidRDefault="00406905" w:rsidP="00406905">
      <w:pPr>
        <w:bidi/>
        <w:jc w:val="both"/>
        <w:rPr>
          <w:rFonts w:cs="David" w:hint="cs"/>
          <w:rtl/>
        </w:rPr>
      </w:pPr>
      <w:r w:rsidRPr="00406905">
        <w:rPr>
          <w:rFonts w:cs="David" w:hint="cs"/>
          <w:u w:val="single"/>
          <w:rtl/>
        </w:rPr>
        <w:t>אייל ינון:</w:t>
      </w:r>
    </w:p>
    <w:p w14:paraId="41C5361A" w14:textId="77777777" w:rsidR="00406905" w:rsidRPr="00406905" w:rsidRDefault="00406905" w:rsidP="00406905">
      <w:pPr>
        <w:bidi/>
        <w:jc w:val="both"/>
        <w:rPr>
          <w:rFonts w:cs="David" w:hint="cs"/>
          <w:rtl/>
        </w:rPr>
      </w:pPr>
    </w:p>
    <w:p w14:paraId="45B94F7F" w14:textId="77777777" w:rsidR="00406905" w:rsidRPr="00406905" w:rsidRDefault="00406905" w:rsidP="00406905">
      <w:pPr>
        <w:bidi/>
        <w:jc w:val="both"/>
        <w:rPr>
          <w:rFonts w:cs="David" w:hint="cs"/>
          <w:rtl/>
        </w:rPr>
      </w:pPr>
      <w:r w:rsidRPr="00406905">
        <w:rPr>
          <w:rFonts w:cs="David" w:hint="cs"/>
          <w:rtl/>
        </w:rPr>
        <w:tab/>
        <w:t xml:space="preserve"> ובלי "דיונים פנימיים". נוריד את המילים: דיונים פנימיים. </w:t>
      </w:r>
    </w:p>
    <w:p w14:paraId="712BA2FC" w14:textId="77777777" w:rsidR="00406905" w:rsidRPr="00406905" w:rsidRDefault="00406905" w:rsidP="00406905">
      <w:pPr>
        <w:bidi/>
        <w:jc w:val="both"/>
        <w:rPr>
          <w:rFonts w:cs="David" w:hint="cs"/>
          <w:rtl/>
        </w:rPr>
      </w:pPr>
    </w:p>
    <w:p w14:paraId="3218944F"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73FE70CA" w14:textId="77777777" w:rsidR="00406905" w:rsidRPr="00406905" w:rsidRDefault="00406905" w:rsidP="00406905">
      <w:pPr>
        <w:bidi/>
        <w:jc w:val="both"/>
        <w:rPr>
          <w:rFonts w:cs="David" w:hint="cs"/>
          <w:rtl/>
        </w:rPr>
      </w:pPr>
    </w:p>
    <w:p w14:paraId="0339EA46" w14:textId="77777777" w:rsidR="00406905" w:rsidRPr="00406905" w:rsidRDefault="00406905" w:rsidP="00406905">
      <w:pPr>
        <w:bidi/>
        <w:jc w:val="both"/>
        <w:rPr>
          <w:rFonts w:cs="David" w:hint="cs"/>
          <w:rtl/>
        </w:rPr>
      </w:pPr>
      <w:r w:rsidRPr="00406905">
        <w:rPr>
          <w:rFonts w:cs="David" w:hint="cs"/>
          <w:rtl/>
        </w:rPr>
        <w:tab/>
        <w:t xml:space="preserve">תודה. אין השגות, סעיף (ב) אושר על 4 חלקיו. </w:t>
      </w:r>
    </w:p>
    <w:p w14:paraId="5FDD40B1" w14:textId="77777777" w:rsidR="00406905" w:rsidRPr="00406905" w:rsidRDefault="00406905" w:rsidP="00406905">
      <w:pPr>
        <w:bidi/>
        <w:jc w:val="both"/>
        <w:rPr>
          <w:rFonts w:cs="David" w:hint="cs"/>
          <w:rtl/>
        </w:rPr>
      </w:pPr>
    </w:p>
    <w:p w14:paraId="4607A829" w14:textId="77777777" w:rsidR="00406905" w:rsidRPr="00406905" w:rsidRDefault="00406905" w:rsidP="00406905">
      <w:pPr>
        <w:bidi/>
        <w:jc w:val="both"/>
        <w:rPr>
          <w:rFonts w:cs="David" w:hint="cs"/>
          <w:rtl/>
        </w:rPr>
      </w:pPr>
      <w:r w:rsidRPr="00406905">
        <w:rPr>
          <w:rFonts w:cs="David" w:hint="cs"/>
          <w:u w:val="single"/>
          <w:rtl/>
        </w:rPr>
        <w:t>אייל ינון:</w:t>
      </w:r>
    </w:p>
    <w:p w14:paraId="2ECAFFEB" w14:textId="77777777" w:rsidR="00406905" w:rsidRPr="00406905" w:rsidRDefault="00406905" w:rsidP="00406905">
      <w:pPr>
        <w:bidi/>
        <w:jc w:val="both"/>
        <w:rPr>
          <w:rFonts w:cs="David" w:hint="cs"/>
          <w:rtl/>
        </w:rPr>
      </w:pPr>
    </w:p>
    <w:p w14:paraId="3CC897BD" w14:textId="77777777" w:rsidR="00406905" w:rsidRPr="00406905" w:rsidRDefault="00406905" w:rsidP="00406905">
      <w:pPr>
        <w:bidi/>
        <w:jc w:val="both"/>
        <w:rPr>
          <w:rFonts w:cs="David" w:hint="cs"/>
          <w:rtl/>
        </w:rPr>
      </w:pPr>
      <w:r w:rsidRPr="00406905">
        <w:rPr>
          <w:rFonts w:cs="David" w:hint="cs"/>
          <w:rtl/>
        </w:rPr>
        <w:tab/>
        <w:t xml:space="preserve"> סעיף (ג). עכשיו אנחנו מדברים על מה שח"כ </w:t>
      </w:r>
      <w:proofErr w:type="spellStart"/>
      <w:r w:rsidRPr="00406905">
        <w:rPr>
          <w:rFonts w:cs="David" w:hint="cs"/>
          <w:rtl/>
        </w:rPr>
        <w:t>מיכאלי</w:t>
      </w:r>
      <w:proofErr w:type="spellEnd"/>
      <w:r w:rsidRPr="00406905">
        <w:rPr>
          <w:rFonts w:cs="David" w:hint="cs"/>
          <w:rtl/>
        </w:rPr>
        <w:t xml:space="preserve"> העלה בנושא שיקול הדעת. "החלטת גוף כי לא ניתן למסור למרכז המחקר והמידע מידע המפורט בסעיף קטן (ב), תימסר בידי השר שהגוף הוא בתחומי פעילות משרדו, ואם אין מדובר בגוף הכפוף לשר </w:t>
      </w:r>
      <w:r w:rsidRPr="00406905">
        <w:rPr>
          <w:rFonts w:cs="David"/>
          <w:rtl/>
        </w:rPr>
        <w:t>–</w:t>
      </w:r>
      <w:r w:rsidRPr="00406905">
        <w:rPr>
          <w:rFonts w:cs="David" w:hint="cs"/>
          <w:rtl/>
        </w:rPr>
        <w:t xml:space="preserve"> בידי ראש הגוף, בכתב ובצירוף נימוקים." מרכז המחקר והמידע ביום יום לא עובד מול השרים או מול המנכ"לים אלא מול פקידים שעוסקים בחומרים שעליהם אנחנו מדברים. במקרה שמדובר בסירוב לתת אנחנו דורשים שהדבר יבוא לשר או למי שעומד בראש הגוף ואם הוא מסרב הוא יצטרך לתת את הסירוב הזה בכתב ובצירוף נימוקים ולא סתם איזושהי הודעה טלפונית של הפקיד שמסרב לתת את החומר למרכז המחקר והמידע. </w:t>
      </w:r>
    </w:p>
    <w:p w14:paraId="7671FE6E" w14:textId="77777777" w:rsidR="00406905" w:rsidRPr="00406905" w:rsidRDefault="00406905" w:rsidP="00406905">
      <w:pPr>
        <w:bidi/>
        <w:jc w:val="both"/>
        <w:rPr>
          <w:rFonts w:cs="David" w:hint="cs"/>
          <w:rtl/>
        </w:rPr>
      </w:pPr>
    </w:p>
    <w:p w14:paraId="0E3ABAD3"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7E1DE3AD" w14:textId="77777777" w:rsidR="00406905" w:rsidRPr="00406905" w:rsidRDefault="00406905" w:rsidP="00406905">
      <w:pPr>
        <w:pStyle w:val="Heading5"/>
        <w:rPr>
          <w:rFonts w:hint="cs"/>
          <w:sz w:val="24"/>
          <w:rtl/>
        </w:rPr>
      </w:pPr>
    </w:p>
    <w:p w14:paraId="5BB4586F" w14:textId="77777777" w:rsidR="00406905" w:rsidRPr="00406905" w:rsidRDefault="00406905" w:rsidP="00406905">
      <w:pPr>
        <w:bidi/>
        <w:jc w:val="both"/>
        <w:rPr>
          <w:rFonts w:cs="David" w:hint="cs"/>
          <w:rtl/>
        </w:rPr>
      </w:pPr>
      <w:r w:rsidRPr="00406905">
        <w:rPr>
          <w:rFonts w:cs="David" w:hint="cs"/>
          <w:rtl/>
        </w:rPr>
        <w:tab/>
        <w:t xml:space="preserve">זה לעשות פלסתר את כל העניין, אני מודיע לך, עבדתי עם שרים, כל פקיד או מנכ"ל או מישהו שבא לשר ואומר לו: אנחנו לא רוצים לתת מידע, השר אפילו לא רואה על מה הוא חותם, על מה אתה מדבר? יכתבו לכם את הנימוקים. </w:t>
      </w:r>
    </w:p>
    <w:p w14:paraId="30B18C71" w14:textId="77777777" w:rsidR="00406905" w:rsidRPr="00406905" w:rsidRDefault="00406905" w:rsidP="00406905">
      <w:pPr>
        <w:bidi/>
        <w:jc w:val="both"/>
        <w:rPr>
          <w:rFonts w:cs="David" w:hint="cs"/>
          <w:rtl/>
        </w:rPr>
      </w:pPr>
    </w:p>
    <w:p w14:paraId="26659708"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25FC86D" w14:textId="77777777" w:rsidR="00406905" w:rsidRPr="00406905" w:rsidRDefault="00406905" w:rsidP="00406905">
      <w:pPr>
        <w:bidi/>
        <w:jc w:val="both"/>
        <w:rPr>
          <w:rFonts w:cs="David" w:hint="cs"/>
          <w:rtl/>
        </w:rPr>
      </w:pPr>
    </w:p>
    <w:p w14:paraId="4F98D21E" w14:textId="77777777" w:rsidR="00406905" w:rsidRPr="00406905" w:rsidRDefault="00406905" w:rsidP="00406905">
      <w:pPr>
        <w:bidi/>
        <w:jc w:val="both"/>
        <w:rPr>
          <w:rFonts w:cs="David" w:hint="cs"/>
          <w:rtl/>
        </w:rPr>
      </w:pPr>
      <w:r w:rsidRPr="00406905">
        <w:rPr>
          <w:rFonts w:cs="David" w:hint="cs"/>
          <w:rtl/>
        </w:rPr>
        <w:tab/>
        <w:t xml:space="preserve"> יש שרים שלא יודעים על מה הם חותמים? </w:t>
      </w:r>
    </w:p>
    <w:p w14:paraId="34C19E8B"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02EC0594" w14:textId="77777777" w:rsidR="00406905" w:rsidRPr="00406905" w:rsidRDefault="00406905" w:rsidP="00406905">
      <w:pPr>
        <w:pStyle w:val="Heading5"/>
        <w:rPr>
          <w:rFonts w:hint="cs"/>
          <w:sz w:val="24"/>
          <w:rtl/>
        </w:rPr>
      </w:pPr>
    </w:p>
    <w:p w14:paraId="339EB264" w14:textId="77777777" w:rsidR="00406905" w:rsidRPr="00406905" w:rsidRDefault="00406905" w:rsidP="00406905">
      <w:pPr>
        <w:bidi/>
        <w:jc w:val="both"/>
        <w:rPr>
          <w:rFonts w:cs="David" w:hint="cs"/>
          <w:rtl/>
        </w:rPr>
      </w:pPr>
      <w:r w:rsidRPr="00406905">
        <w:rPr>
          <w:rFonts w:cs="David" w:hint="cs"/>
          <w:rtl/>
        </w:rPr>
        <w:tab/>
        <w:t xml:space="preserve"> יש הרבה מאוד שרים - - -</w:t>
      </w:r>
    </w:p>
    <w:p w14:paraId="6A2E85F0" w14:textId="77777777" w:rsidR="00406905" w:rsidRPr="00406905" w:rsidRDefault="00406905" w:rsidP="00406905">
      <w:pPr>
        <w:bidi/>
        <w:jc w:val="both"/>
        <w:rPr>
          <w:rFonts w:cs="David" w:hint="cs"/>
          <w:rtl/>
        </w:rPr>
      </w:pPr>
    </w:p>
    <w:p w14:paraId="15D53057"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EAC3F84" w14:textId="77777777" w:rsidR="00406905" w:rsidRPr="00406905" w:rsidRDefault="00406905" w:rsidP="00406905">
      <w:pPr>
        <w:bidi/>
        <w:jc w:val="both"/>
        <w:rPr>
          <w:rFonts w:cs="David" w:hint="cs"/>
          <w:rtl/>
        </w:rPr>
      </w:pPr>
    </w:p>
    <w:p w14:paraId="210D707D" w14:textId="77777777" w:rsidR="00406905" w:rsidRPr="00406905" w:rsidRDefault="00406905" w:rsidP="00406905">
      <w:pPr>
        <w:bidi/>
        <w:jc w:val="both"/>
        <w:rPr>
          <w:rFonts w:cs="David" w:hint="cs"/>
          <w:rtl/>
        </w:rPr>
      </w:pPr>
      <w:r w:rsidRPr="00406905">
        <w:rPr>
          <w:rFonts w:cs="David" w:hint="cs"/>
          <w:rtl/>
        </w:rPr>
        <w:tab/>
        <w:t xml:space="preserve"> אני אתן לו המחאה של 10 מיליון דולר הוא גם יחתום?</w:t>
      </w:r>
    </w:p>
    <w:p w14:paraId="1BA13478" w14:textId="77777777" w:rsidR="00406905" w:rsidRPr="00406905" w:rsidRDefault="00406905" w:rsidP="00406905">
      <w:pPr>
        <w:bidi/>
        <w:jc w:val="both"/>
        <w:rPr>
          <w:rFonts w:cs="David" w:hint="cs"/>
          <w:rtl/>
        </w:rPr>
      </w:pPr>
    </w:p>
    <w:p w14:paraId="126696E5"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04B7849F" w14:textId="77777777" w:rsidR="00406905" w:rsidRPr="00406905" w:rsidRDefault="00406905" w:rsidP="00406905">
      <w:pPr>
        <w:pStyle w:val="Heading5"/>
        <w:rPr>
          <w:rFonts w:hint="cs"/>
          <w:sz w:val="24"/>
          <w:rtl/>
        </w:rPr>
      </w:pPr>
    </w:p>
    <w:p w14:paraId="0F67686F" w14:textId="77777777" w:rsidR="00406905" w:rsidRPr="00406905" w:rsidRDefault="00406905" w:rsidP="00406905">
      <w:pPr>
        <w:bidi/>
        <w:jc w:val="both"/>
        <w:rPr>
          <w:rFonts w:cs="David" w:hint="cs"/>
          <w:rtl/>
        </w:rPr>
      </w:pPr>
      <w:r w:rsidRPr="00406905">
        <w:rPr>
          <w:rFonts w:cs="David" w:hint="cs"/>
          <w:rtl/>
        </w:rPr>
        <w:tab/>
        <w:t xml:space="preserve"> אני מודיע לך שבמקום שעבדך הנאמן כתב: נא לחתום, חתמו גם בלי לדעת על מה חותמים. </w:t>
      </w:r>
    </w:p>
    <w:p w14:paraId="0D1E254C" w14:textId="77777777" w:rsidR="00406905" w:rsidRPr="00406905" w:rsidRDefault="00406905" w:rsidP="00406905">
      <w:pPr>
        <w:bidi/>
        <w:jc w:val="both"/>
        <w:rPr>
          <w:rFonts w:cs="David" w:hint="cs"/>
          <w:rtl/>
        </w:rPr>
      </w:pPr>
    </w:p>
    <w:p w14:paraId="58898636"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EEEA8E6" w14:textId="77777777" w:rsidR="00406905" w:rsidRPr="00406905" w:rsidRDefault="00406905" w:rsidP="00406905">
      <w:pPr>
        <w:bidi/>
        <w:jc w:val="both"/>
        <w:rPr>
          <w:rFonts w:cs="David" w:hint="cs"/>
          <w:rtl/>
        </w:rPr>
      </w:pPr>
    </w:p>
    <w:p w14:paraId="14D24CE2" w14:textId="77777777" w:rsidR="00406905" w:rsidRPr="00406905" w:rsidRDefault="00406905" w:rsidP="00406905">
      <w:pPr>
        <w:bidi/>
        <w:jc w:val="both"/>
        <w:rPr>
          <w:rFonts w:cs="David" w:hint="cs"/>
          <w:rtl/>
        </w:rPr>
      </w:pPr>
      <w:r w:rsidRPr="00406905">
        <w:rPr>
          <w:rFonts w:cs="David" w:hint="cs"/>
          <w:rtl/>
        </w:rPr>
        <w:tab/>
        <w:t xml:space="preserve"> ככה התנהלה הממשלה? </w:t>
      </w:r>
    </w:p>
    <w:p w14:paraId="62DC3EF5" w14:textId="77777777" w:rsidR="00406905" w:rsidRPr="00406905" w:rsidRDefault="00406905" w:rsidP="00406905">
      <w:pPr>
        <w:bidi/>
        <w:jc w:val="both"/>
        <w:rPr>
          <w:rFonts w:cs="David" w:hint="cs"/>
          <w:rtl/>
        </w:rPr>
      </w:pPr>
    </w:p>
    <w:p w14:paraId="36683A6F" w14:textId="77777777" w:rsidR="00406905" w:rsidRPr="00406905" w:rsidRDefault="00406905" w:rsidP="00406905">
      <w:pPr>
        <w:bidi/>
        <w:jc w:val="both"/>
        <w:rPr>
          <w:rFonts w:cs="David" w:hint="cs"/>
          <w:rtl/>
        </w:rPr>
      </w:pPr>
      <w:r w:rsidRPr="00406905">
        <w:rPr>
          <w:rFonts w:cs="David" w:hint="cs"/>
          <w:u w:val="single"/>
          <w:rtl/>
        </w:rPr>
        <w:t xml:space="preserve">יוחנן </w:t>
      </w:r>
      <w:proofErr w:type="spellStart"/>
      <w:r w:rsidRPr="00406905">
        <w:rPr>
          <w:rFonts w:cs="David" w:hint="cs"/>
          <w:u w:val="single"/>
          <w:rtl/>
        </w:rPr>
        <w:t>פלסנר</w:t>
      </w:r>
      <w:proofErr w:type="spellEnd"/>
      <w:r w:rsidRPr="00406905">
        <w:rPr>
          <w:rFonts w:cs="David" w:hint="cs"/>
          <w:u w:val="single"/>
          <w:rtl/>
        </w:rPr>
        <w:t>:</w:t>
      </w:r>
    </w:p>
    <w:p w14:paraId="579690B6" w14:textId="77777777" w:rsidR="00406905" w:rsidRPr="00406905" w:rsidRDefault="00406905" w:rsidP="00406905">
      <w:pPr>
        <w:bidi/>
        <w:jc w:val="both"/>
        <w:rPr>
          <w:rFonts w:cs="David" w:hint="cs"/>
          <w:rtl/>
        </w:rPr>
      </w:pPr>
    </w:p>
    <w:p w14:paraId="463A6E88" w14:textId="77777777" w:rsidR="00406905" w:rsidRPr="00406905" w:rsidRDefault="00406905" w:rsidP="00406905">
      <w:pPr>
        <w:bidi/>
        <w:jc w:val="both"/>
        <w:rPr>
          <w:rFonts w:cs="David" w:hint="cs"/>
          <w:rtl/>
        </w:rPr>
      </w:pPr>
      <w:r w:rsidRPr="00406905">
        <w:rPr>
          <w:rFonts w:cs="David" w:hint="cs"/>
          <w:rtl/>
        </w:rPr>
        <w:tab/>
        <w:t xml:space="preserve"> מעבר לזה, הם לא צריכים אפילו להגיע למצב שהם מודיעים שהם לא מוסרים אלא פשוט אתה מקבל מידע חלקי ואתה אפילו לא יודע את זה. איך אתה יכול לדעת איזה מסמכים קיימים ואיזה מסמכים לא קיימים. </w:t>
      </w:r>
    </w:p>
    <w:p w14:paraId="4AAF3E22" w14:textId="77777777" w:rsidR="00406905" w:rsidRPr="00406905" w:rsidRDefault="00406905" w:rsidP="00406905">
      <w:pPr>
        <w:bidi/>
        <w:jc w:val="both"/>
        <w:rPr>
          <w:rFonts w:cs="David" w:hint="cs"/>
          <w:rtl/>
        </w:rPr>
      </w:pPr>
    </w:p>
    <w:p w14:paraId="3FEF7951"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610DDF88" w14:textId="77777777" w:rsidR="00406905" w:rsidRPr="00406905" w:rsidRDefault="00406905" w:rsidP="00406905">
      <w:pPr>
        <w:bidi/>
        <w:jc w:val="both"/>
        <w:rPr>
          <w:rFonts w:cs="David" w:hint="cs"/>
          <w:rtl/>
        </w:rPr>
      </w:pPr>
    </w:p>
    <w:p w14:paraId="6C454CB4" w14:textId="77777777" w:rsidR="00406905" w:rsidRPr="00406905" w:rsidRDefault="00406905" w:rsidP="00406905">
      <w:pPr>
        <w:bidi/>
        <w:jc w:val="both"/>
        <w:rPr>
          <w:rFonts w:cs="David" w:hint="cs"/>
          <w:rtl/>
        </w:rPr>
      </w:pPr>
      <w:r w:rsidRPr="00406905">
        <w:rPr>
          <w:rFonts w:cs="David" w:hint="cs"/>
          <w:rtl/>
        </w:rPr>
        <w:tab/>
        <w:t xml:space="preserve"> אתה לא יודע, אתה יכול רק לסמוך על זה, לעולם לא תוכל לדעת, אם אתה במילא לא יודע ומבקש מהם, לעולם לא תוכל לדעת אם נתנו לך את כל הפרטים, אתה רק סומך על זה ששר לא יחתום על דבר שכזה. ואם שר חתם על דבר שכזה וחבר הכנסת עלה על זה </w:t>
      </w:r>
      <w:r w:rsidRPr="00406905">
        <w:rPr>
          <w:rFonts w:cs="David"/>
          <w:rtl/>
        </w:rPr>
        <w:t>–</w:t>
      </w:r>
      <w:r w:rsidRPr="00406905">
        <w:rPr>
          <w:rFonts w:cs="David" w:hint="cs"/>
          <w:rtl/>
        </w:rPr>
        <w:t xml:space="preserve"> אני חושב שהשר ירגיש מאוד לא נוח.  </w:t>
      </w:r>
    </w:p>
    <w:p w14:paraId="399C8F99" w14:textId="77777777" w:rsidR="00406905" w:rsidRPr="00406905" w:rsidRDefault="00406905" w:rsidP="00406905">
      <w:pPr>
        <w:bidi/>
        <w:jc w:val="both"/>
        <w:rPr>
          <w:rFonts w:cs="David" w:hint="cs"/>
          <w:rtl/>
        </w:rPr>
      </w:pPr>
    </w:p>
    <w:p w14:paraId="463DC450" w14:textId="77777777" w:rsidR="00406905" w:rsidRPr="00406905" w:rsidRDefault="00406905" w:rsidP="00406905">
      <w:pPr>
        <w:bidi/>
        <w:jc w:val="both"/>
        <w:rPr>
          <w:rFonts w:cs="David" w:hint="cs"/>
          <w:rtl/>
        </w:rPr>
      </w:pPr>
      <w:r w:rsidRPr="00406905">
        <w:rPr>
          <w:rFonts w:cs="David" w:hint="cs"/>
          <w:u w:val="single"/>
          <w:rtl/>
        </w:rPr>
        <w:t>אייל ינון:</w:t>
      </w:r>
    </w:p>
    <w:p w14:paraId="4AA101D6" w14:textId="77777777" w:rsidR="00406905" w:rsidRPr="00406905" w:rsidRDefault="00406905" w:rsidP="00406905">
      <w:pPr>
        <w:bidi/>
        <w:jc w:val="both"/>
        <w:rPr>
          <w:rFonts w:cs="David" w:hint="cs"/>
          <w:rtl/>
        </w:rPr>
      </w:pPr>
    </w:p>
    <w:p w14:paraId="1DD0413E" w14:textId="77777777" w:rsidR="00406905" w:rsidRPr="00406905" w:rsidRDefault="00406905" w:rsidP="00406905">
      <w:pPr>
        <w:bidi/>
        <w:jc w:val="both"/>
        <w:rPr>
          <w:rFonts w:cs="David" w:hint="cs"/>
          <w:rtl/>
        </w:rPr>
      </w:pPr>
      <w:r w:rsidRPr="00406905">
        <w:rPr>
          <w:rFonts w:cs="David" w:hint="cs"/>
          <w:rtl/>
        </w:rPr>
        <w:tab/>
        <w:t xml:space="preserve"> אני חושב שאפשר לפתור את הבעיה של חבר הכנסת </w:t>
      </w:r>
      <w:proofErr w:type="spellStart"/>
      <w:r w:rsidRPr="00406905">
        <w:rPr>
          <w:rFonts w:cs="David" w:hint="cs"/>
          <w:rtl/>
        </w:rPr>
        <w:t>פלסנר</w:t>
      </w:r>
      <w:proofErr w:type="spellEnd"/>
      <w:r w:rsidRPr="00406905">
        <w:rPr>
          <w:rFonts w:cs="David" w:hint="cs"/>
          <w:rtl/>
        </w:rPr>
        <w:t xml:space="preserve"> בקלות, באופן שנבהיר בחוק שאם נמסר מידע שהוא מידע חלקי תינתן על כך הודעה שמדובר במידע חלקי ולא שכאילו המידע מושלם. </w:t>
      </w:r>
    </w:p>
    <w:p w14:paraId="59639A79" w14:textId="77777777" w:rsidR="00406905" w:rsidRPr="00406905" w:rsidRDefault="00406905" w:rsidP="00406905">
      <w:pPr>
        <w:bidi/>
        <w:jc w:val="both"/>
        <w:rPr>
          <w:rFonts w:cs="David" w:hint="cs"/>
          <w:rtl/>
        </w:rPr>
      </w:pPr>
    </w:p>
    <w:p w14:paraId="5D2A0193" w14:textId="77777777" w:rsidR="00406905" w:rsidRPr="00406905" w:rsidRDefault="00406905" w:rsidP="00406905">
      <w:pPr>
        <w:bidi/>
        <w:jc w:val="both"/>
        <w:rPr>
          <w:rFonts w:cs="David" w:hint="cs"/>
          <w:rtl/>
        </w:rPr>
      </w:pPr>
      <w:r w:rsidRPr="00406905">
        <w:rPr>
          <w:rFonts w:cs="David" w:hint="cs"/>
          <w:u w:val="single"/>
          <w:rtl/>
        </w:rPr>
        <w:t xml:space="preserve">יוחנן </w:t>
      </w:r>
      <w:proofErr w:type="spellStart"/>
      <w:r w:rsidRPr="00406905">
        <w:rPr>
          <w:rFonts w:cs="David" w:hint="cs"/>
          <w:u w:val="single"/>
          <w:rtl/>
        </w:rPr>
        <w:t>פלסנר</w:t>
      </w:r>
      <w:proofErr w:type="spellEnd"/>
      <w:r w:rsidRPr="00406905">
        <w:rPr>
          <w:rFonts w:cs="David" w:hint="cs"/>
          <w:u w:val="single"/>
          <w:rtl/>
        </w:rPr>
        <w:t>:</w:t>
      </w:r>
    </w:p>
    <w:p w14:paraId="2F8B5AA4" w14:textId="77777777" w:rsidR="00406905" w:rsidRPr="00406905" w:rsidRDefault="00406905" w:rsidP="00406905">
      <w:pPr>
        <w:bidi/>
        <w:jc w:val="both"/>
        <w:rPr>
          <w:rFonts w:cs="David" w:hint="cs"/>
          <w:rtl/>
        </w:rPr>
      </w:pPr>
    </w:p>
    <w:p w14:paraId="1021112F" w14:textId="77777777" w:rsidR="00406905" w:rsidRPr="00406905" w:rsidRDefault="00406905" w:rsidP="00406905">
      <w:pPr>
        <w:bidi/>
        <w:jc w:val="both"/>
        <w:rPr>
          <w:rFonts w:cs="David" w:hint="cs"/>
          <w:rtl/>
        </w:rPr>
      </w:pPr>
      <w:r w:rsidRPr="00406905">
        <w:rPr>
          <w:rFonts w:cs="David" w:hint="cs"/>
          <w:rtl/>
        </w:rPr>
        <w:tab/>
        <w:t xml:space="preserve"> זה אף פעם זה לא אבסולוטי. </w:t>
      </w:r>
    </w:p>
    <w:p w14:paraId="5F9CF61D" w14:textId="77777777" w:rsidR="00406905" w:rsidRPr="00406905" w:rsidRDefault="00406905" w:rsidP="00406905">
      <w:pPr>
        <w:bidi/>
        <w:jc w:val="both"/>
        <w:rPr>
          <w:rFonts w:cs="David" w:hint="cs"/>
          <w:rtl/>
        </w:rPr>
      </w:pPr>
    </w:p>
    <w:p w14:paraId="239A9FA9"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7DEBEA29" w14:textId="77777777" w:rsidR="00406905" w:rsidRPr="00406905" w:rsidRDefault="00406905" w:rsidP="00406905">
      <w:pPr>
        <w:bidi/>
        <w:jc w:val="both"/>
        <w:rPr>
          <w:rFonts w:cs="David" w:hint="cs"/>
          <w:rtl/>
        </w:rPr>
      </w:pPr>
    </w:p>
    <w:p w14:paraId="5E8329F1" w14:textId="77777777" w:rsidR="00406905" w:rsidRPr="00406905" w:rsidRDefault="00406905" w:rsidP="00406905">
      <w:pPr>
        <w:bidi/>
        <w:jc w:val="both"/>
        <w:rPr>
          <w:rFonts w:cs="David" w:hint="cs"/>
          <w:rtl/>
        </w:rPr>
      </w:pPr>
      <w:r w:rsidRPr="00406905">
        <w:rPr>
          <w:rFonts w:cs="David" w:hint="cs"/>
          <w:rtl/>
        </w:rPr>
        <w:tab/>
        <w:t xml:space="preserve"> אתה צודק, אף פעם זה לא אבסולוטי, וגם לפעמים הוא יחשוב שהוא נתן לי את כל המידע, זה עדיין יכול להיות מידע חסר. </w:t>
      </w:r>
    </w:p>
    <w:p w14:paraId="68ECF6EA" w14:textId="77777777" w:rsidR="00406905" w:rsidRPr="00406905" w:rsidRDefault="00406905" w:rsidP="00406905">
      <w:pPr>
        <w:bidi/>
        <w:jc w:val="both"/>
        <w:rPr>
          <w:rFonts w:cs="David" w:hint="cs"/>
          <w:rtl/>
        </w:rPr>
      </w:pPr>
    </w:p>
    <w:p w14:paraId="65C94C37"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767DD8AE" w14:textId="77777777" w:rsidR="00406905" w:rsidRPr="00406905" w:rsidRDefault="00406905" w:rsidP="00406905">
      <w:pPr>
        <w:bidi/>
        <w:jc w:val="both"/>
        <w:rPr>
          <w:rFonts w:cs="David" w:hint="cs"/>
          <w:i/>
          <w:iCs/>
          <w:rtl/>
        </w:rPr>
      </w:pPr>
    </w:p>
    <w:p w14:paraId="54EE9155" w14:textId="77777777" w:rsidR="00406905" w:rsidRPr="00406905" w:rsidRDefault="00406905" w:rsidP="00406905">
      <w:pPr>
        <w:bidi/>
        <w:ind w:firstLine="567"/>
        <w:jc w:val="both"/>
        <w:rPr>
          <w:rFonts w:cs="David" w:hint="cs"/>
          <w:rtl/>
        </w:rPr>
      </w:pPr>
      <w:r w:rsidRPr="00406905">
        <w:rPr>
          <w:rFonts w:cs="David" w:hint="cs"/>
          <w:rtl/>
        </w:rPr>
        <w:t xml:space="preserve">אני חושבת שהנקודה הזאת היא מאוד ראויה מפני שאנחנו יודעים שלא פעם משרדי ממשלה וגופים שמהם אנחנו מבקשים מידע נותנים מידע בצורה מאוד סלקטיבית ומסתירים חלק. לי זה קורה עכשיו כל הזמן מול משרד החינוך. זו רק דוגמא. </w:t>
      </w:r>
    </w:p>
    <w:p w14:paraId="5F4A491C" w14:textId="77777777" w:rsidR="00406905" w:rsidRPr="00406905" w:rsidRDefault="00406905" w:rsidP="00406905">
      <w:pPr>
        <w:bidi/>
        <w:ind w:firstLine="567"/>
        <w:jc w:val="both"/>
        <w:rPr>
          <w:rFonts w:cs="David" w:hint="cs"/>
          <w:rtl/>
        </w:rPr>
      </w:pPr>
    </w:p>
    <w:p w14:paraId="3FE3B234"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D385879" w14:textId="77777777" w:rsidR="00406905" w:rsidRPr="00406905" w:rsidRDefault="00406905" w:rsidP="00406905">
      <w:pPr>
        <w:bidi/>
        <w:jc w:val="both"/>
        <w:rPr>
          <w:rFonts w:cs="David" w:hint="cs"/>
          <w:rtl/>
        </w:rPr>
      </w:pPr>
    </w:p>
    <w:p w14:paraId="15A6DCCC" w14:textId="77777777" w:rsidR="00406905" w:rsidRPr="00406905" w:rsidRDefault="00406905" w:rsidP="00406905">
      <w:pPr>
        <w:bidi/>
        <w:ind w:firstLine="567"/>
        <w:jc w:val="both"/>
        <w:rPr>
          <w:rFonts w:cs="David" w:hint="cs"/>
          <w:rtl/>
        </w:rPr>
      </w:pPr>
      <w:r w:rsidRPr="00406905">
        <w:rPr>
          <w:rFonts w:cs="David" w:hint="cs"/>
          <w:rtl/>
        </w:rPr>
        <w:t xml:space="preserve">אני לא מאמין, השרה מסיעתך. </w:t>
      </w:r>
    </w:p>
    <w:p w14:paraId="3D71327C" w14:textId="77777777" w:rsidR="00406905" w:rsidRPr="00406905" w:rsidRDefault="00406905" w:rsidP="00406905">
      <w:pPr>
        <w:bidi/>
        <w:ind w:firstLine="567"/>
        <w:jc w:val="both"/>
        <w:rPr>
          <w:rFonts w:cs="David" w:hint="cs"/>
          <w:rtl/>
        </w:rPr>
      </w:pPr>
    </w:p>
    <w:p w14:paraId="3AAA979D" w14:textId="77777777" w:rsidR="00406905" w:rsidRPr="00406905" w:rsidRDefault="00406905" w:rsidP="00406905">
      <w:pPr>
        <w:bidi/>
        <w:jc w:val="both"/>
        <w:rPr>
          <w:rFonts w:cs="David" w:hint="cs"/>
          <w:i/>
          <w:iCs/>
          <w:rtl/>
        </w:rPr>
      </w:pPr>
      <w:r w:rsidRPr="00406905">
        <w:rPr>
          <w:rFonts w:cs="David"/>
          <w:u w:val="single"/>
          <w:rtl/>
        </w:rPr>
        <w:br w:type="page"/>
      </w:r>
      <w:r w:rsidRPr="00406905">
        <w:rPr>
          <w:rFonts w:cs="David" w:hint="cs"/>
          <w:u w:val="single"/>
          <w:rtl/>
        </w:rPr>
        <w:t>קולט אביטל:</w:t>
      </w:r>
    </w:p>
    <w:p w14:paraId="3D873056" w14:textId="77777777" w:rsidR="00406905" w:rsidRPr="00406905" w:rsidRDefault="00406905" w:rsidP="00406905">
      <w:pPr>
        <w:bidi/>
        <w:jc w:val="both"/>
        <w:rPr>
          <w:rFonts w:cs="David" w:hint="cs"/>
          <w:i/>
          <w:iCs/>
          <w:rtl/>
        </w:rPr>
      </w:pPr>
    </w:p>
    <w:p w14:paraId="065625F8" w14:textId="77777777" w:rsidR="00406905" w:rsidRPr="00406905" w:rsidRDefault="00406905" w:rsidP="00406905">
      <w:pPr>
        <w:bidi/>
        <w:ind w:firstLine="567"/>
        <w:jc w:val="both"/>
        <w:rPr>
          <w:rFonts w:cs="David" w:hint="cs"/>
          <w:rtl/>
        </w:rPr>
      </w:pPr>
      <w:r w:rsidRPr="00406905">
        <w:rPr>
          <w:rFonts w:cs="David" w:hint="cs"/>
          <w:rtl/>
        </w:rPr>
        <w:t xml:space="preserve">זו לא השרה בעצמה כי את זה הפקידים מחליטים. הרי השרה לא יכולה לבוא לבדוק. רציתי לראות מה מלמדים בבתי הספר על אלי כהן זכרונו לברכה. גיליתי חצי מהדברים והמשפחה באה והביאה לי דברים אחרים לגמרי. אז פה אנחנו חייבים לטפל בנקודה הזאת. </w:t>
      </w:r>
    </w:p>
    <w:p w14:paraId="31FB3C96" w14:textId="77777777" w:rsidR="00406905" w:rsidRPr="00406905" w:rsidRDefault="00406905" w:rsidP="00406905">
      <w:pPr>
        <w:bidi/>
        <w:ind w:firstLine="567"/>
        <w:jc w:val="both"/>
        <w:rPr>
          <w:rFonts w:cs="David" w:hint="cs"/>
          <w:rtl/>
        </w:rPr>
      </w:pPr>
    </w:p>
    <w:p w14:paraId="0E5027C1"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3411C1C0" w14:textId="77777777" w:rsidR="00406905" w:rsidRPr="00406905" w:rsidRDefault="00406905" w:rsidP="00406905">
      <w:pPr>
        <w:bidi/>
        <w:jc w:val="both"/>
        <w:rPr>
          <w:rFonts w:cs="David" w:hint="cs"/>
          <w:rtl/>
        </w:rPr>
      </w:pPr>
    </w:p>
    <w:p w14:paraId="2842A3CA" w14:textId="77777777" w:rsidR="00406905" w:rsidRPr="00406905" w:rsidRDefault="00406905" w:rsidP="00406905">
      <w:pPr>
        <w:bidi/>
        <w:ind w:firstLine="567"/>
        <w:jc w:val="both"/>
        <w:rPr>
          <w:rFonts w:cs="David" w:hint="cs"/>
          <w:rtl/>
        </w:rPr>
      </w:pPr>
      <w:r w:rsidRPr="00406905">
        <w:rPr>
          <w:rFonts w:cs="David" w:hint="cs"/>
          <w:rtl/>
        </w:rPr>
        <w:t>איך את מציעה לתקן את זה?</w:t>
      </w:r>
    </w:p>
    <w:p w14:paraId="1F924956" w14:textId="77777777" w:rsidR="00406905" w:rsidRPr="00406905" w:rsidRDefault="00406905" w:rsidP="00406905">
      <w:pPr>
        <w:bidi/>
        <w:ind w:firstLine="567"/>
        <w:jc w:val="both"/>
        <w:rPr>
          <w:rFonts w:cs="David" w:hint="cs"/>
          <w:rtl/>
        </w:rPr>
      </w:pPr>
    </w:p>
    <w:p w14:paraId="4A14309F"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039A2F70" w14:textId="77777777" w:rsidR="00406905" w:rsidRPr="00406905" w:rsidRDefault="00406905" w:rsidP="00406905">
      <w:pPr>
        <w:bidi/>
        <w:jc w:val="both"/>
        <w:rPr>
          <w:rFonts w:cs="David" w:hint="cs"/>
          <w:i/>
          <w:iCs/>
          <w:rtl/>
        </w:rPr>
      </w:pPr>
    </w:p>
    <w:p w14:paraId="4D1A8FD6" w14:textId="77777777" w:rsidR="00406905" w:rsidRPr="00406905" w:rsidRDefault="00406905" w:rsidP="00406905">
      <w:pPr>
        <w:bidi/>
        <w:jc w:val="both"/>
        <w:rPr>
          <w:rFonts w:cs="David" w:hint="cs"/>
          <w:rtl/>
        </w:rPr>
      </w:pPr>
      <w:r w:rsidRPr="00406905">
        <w:rPr>
          <w:rFonts w:cs="David" w:hint="cs"/>
          <w:i/>
          <w:iCs/>
          <w:rtl/>
        </w:rPr>
        <w:tab/>
      </w:r>
      <w:r w:rsidRPr="00406905">
        <w:rPr>
          <w:rFonts w:cs="David" w:hint="cs"/>
          <w:rtl/>
        </w:rPr>
        <w:t xml:space="preserve">אני חושבת שאנחנו צרכים בחוק או בתקנון הזה לכתוב שהגוף שאליו אנחנו פונים, בהנחה שהוא נותן מידע, אם הוא מחליט לתת מידע צריך להוסיף גם שזה המידע השלם. </w:t>
      </w:r>
    </w:p>
    <w:p w14:paraId="0F0CEEC5" w14:textId="77777777" w:rsidR="00406905" w:rsidRPr="00406905" w:rsidRDefault="00406905" w:rsidP="00406905">
      <w:pPr>
        <w:bidi/>
        <w:jc w:val="both"/>
        <w:rPr>
          <w:rFonts w:cs="David" w:hint="cs"/>
          <w:rtl/>
        </w:rPr>
      </w:pPr>
    </w:p>
    <w:p w14:paraId="7E30AFDD"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2CD7A93F" w14:textId="77777777" w:rsidR="00406905" w:rsidRPr="00406905" w:rsidRDefault="00406905" w:rsidP="00406905">
      <w:pPr>
        <w:bidi/>
        <w:jc w:val="both"/>
        <w:rPr>
          <w:rFonts w:cs="David" w:hint="cs"/>
          <w:rtl/>
        </w:rPr>
      </w:pPr>
    </w:p>
    <w:p w14:paraId="6884A861" w14:textId="77777777" w:rsidR="00406905" w:rsidRPr="00406905" w:rsidRDefault="00406905" w:rsidP="00406905">
      <w:pPr>
        <w:bidi/>
        <w:jc w:val="both"/>
        <w:rPr>
          <w:rFonts w:cs="David" w:hint="cs"/>
          <w:rtl/>
        </w:rPr>
      </w:pPr>
      <w:r w:rsidRPr="00406905">
        <w:rPr>
          <w:rFonts w:cs="David" w:hint="cs"/>
          <w:rtl/>
        </w:rPr>
        <w:tab/>
        <w:t xml:space="preserve">זה המידע שעומד תחת ידיו - - - </w:t>
      </w:r>
    </w:p>
    <w:p w14:paraId="443C90EB" w14:textId="77777777" w:rsidR="00406905" w:rsidRPr="00406905" w:rsidRDefault="00406905" w:rsidP="00406905">
      <w:pPr>
        <w:bidi/>
        <w:jc w:val="both"/>
        <w:rPr>
          <w:rFonts w:cs="David" w:hint="cs"/>
          <w:rtl/>
        </w:rPr>
      </w:pPr>
    </w:p>
    <w:p w14:paraId="62904EA0"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5525465C" w14:textId="77777777" w:rsidR="00406905" w:rsidRPr="00406905" w:rsidRDefault="00406905" w:rsidP="00406905">
      <w:pPr>
        <w:bidi/>
        <w:jc w:val="both"/>
        <w:rPr>
          <w:rFonts w:cs="David" w:hint="cs"/>
          <w:i/>
          <w:iCs/>
          <w:rtl/>
        </w:rPr>
      </w:pPr>
    </w:p>
    <w:p w14:paraId="12092964" w14:textId="77777777" w:rsidR="00406905" w:rsidRPr="00406905" w:rsidRDefault="00406905" w:rsidP="00406905">
      <w:pPr>
        <w:bidi/>
        <w:jc w:val="both"/>
        <w:rPr>
          <w:rFonts w:cs="David" w:hint="cs"/>
          <w:rtl/>
        </w:rPr>
      </w:pPr>
      <w:r w:rsidRPr="00406905">
        <w:rPr>
          <w:rFonts w:cs="David" w:hint="cs"/>
          <w:i/>
          <w:iCs/>
          <w:rtl/>
        </w:rPr>
        <w:tab/>
      </w:r>
      <w:r w:rsidRPr="00406905">
        <w:rPr>
          <w:rFonts w:cs="David" w:hint="cs"/>
          <w:rtl/>
        </w:rPr>
        <w:t xml:space="preserve">שזה המידע השלם. </w:t>
      </w:r>
    </w:p>
    <w:p w14:paraId="04859F5F" w14:textId="77777777" w:rsidR="00406905" w:rsidRPr="00406905" w:rsidRDefault="00406905" w:rsidP="00406905">
      <w:pPr>
        <w:bidi/>
        <w:jc w:val="both"/>
        <w:rPr>
          <w:rFonts w:cs="David" w:hint="cs"/>
          <w:rtl/>
        </w:rPr>
      </w:pPr>
    </w:p>
    <w:p w14:paraId="153FC247"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4A0CCB33" w14:textId="77777777" w:rsidR="00406905" w:rsidRPr="00406905" w:rsidRDefault="00406905" w:rsidP="00406905">
      <w:pPr>
        <w:bidi/>
        <w:jc w:val="both"/>
        <w:rPr>
          <w:rFonts w:cs="David" w:hint="cs"/>
          <w:rtl/>
        </w:rPr>
      </w:pPr>
    </w:p>
    <w:p w14:paraId="67DC4036" w14:textId="77777777" w:rsidR="00406905" w:rsidRPr="00406905" w:rsidRDefault="00406905" w:rsidP="00406905">
      <w:pPr>
        <w:bidi/>
        <w:jc w:val="both"/>
        <w:rPr>
          <w:rFonts w:cs="David" w:hint="cs"/>
          <w:rtl/>
        </w:rPr>
      </w:pPr>
      <w:r w:rsidRPr="00406905">
        <w:rPr>
          <w:rFonts w:cs="David" w:hint="cs"/>
          <w:rtl/>
        </w:rPr>
        <w:tab/>
        <w:t xml:space="preserve"> הוא לא יכול לדעת, למיטב ידיעתו. תמיד אפשר למצוא מידע אחר שהוא לא הביא. </w:t>
      </w:r>
    </w:p>
    <w:p w14:paraId="07984BE9" w14:textId="77777777" w:rsidR="00406905" w:rsidRPr="00406905" w:rsidRDefault="00406905" w:rsidP="00406905">
      <w:pPr>
        <w:bidi/>
        <w:jc w:val="both"/>
        <w:rPr>
          <w:rFonts w:cs="David" w:hint="cs"/>
          <w:rtl/>
        </w:rPr>
      </w:pPr>
    </w:p>
    <w:p w14:paraId="78A4D985"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6739C624" w14:textId="77777777" w:rsidR="00406905" w:rsidRPr="00406905" w:rsidRDefault="00406905" w:rsidP="00406905">
      <w:pPr>
        <w:bidi/>
        <w:jc w:val="both"/>
        <w:rPr>
          <w:rFonts w:cs="David" w:hint="cs"/>
          <w:i/>
          <w:iCs/>
          <w:rtl/>
        </w:rPr>
      </w:pPr>
    </w:p>
    <w:p w14:paraId="2E73329D" w14:textId="77777777" w:rsidR="00406905" w:rsidRPr="00406905" w:rsidRDefault="00406905" w:rsidP="00406905">
      <w:pPr>
        <w:bidi/>
        <w:jc w:val="both"/>
        <w:rPr>
          <w:rFonts w:cs="David" w:hint="cs"/>
          <w:rtl/>
        </w:rPr>
      </w:pPr>
      <w:r w:rsidRPr="00406905">
        <w:rPr>
          <w:rFonts w:cs="David" w:hint="cs"/>
          <w:i/>
          <w:iCs/>
          <w:rtl/>
        </w:rPr>
        <w:tab/>
        <w:t xml:space="preserve"> </w:t>
      </w:r>
      <w:r w:rsidRPr="00406905">
        <w:rPr>
          <w:rFonts w:cs="David" w:hint="cs"/>
          <w:rtl/>
        </w:rPr>
        <w:t xml:space="preserve">נתתי לך דוגמא של השבועיים האחרונים. רציתי לקבל מידע מה המזכירות הפדגוגית יודעת שמלמדים בבתי הספר. הם נתנו לי חצי מהחומר. </w:t>
      </w:r>
    </w:p>
    <w:p w14:paraId="14697B38" w14:textId="77777777" w:rsidR="00406905" w:rsidRPr="00406905" w:rsidRDefault="00406905" w:rsidP="00406905">
      <w:pPr>
        <w:bidi/>
        <w:jc w:val="both"/>
        <w:rPr>
          <w:rFonts w:cs="David" w:hint="cs"/>
          <w:rtl/>
        </w:rPr>
      </w:pPr>
    </w:p>
    <w:p w14:paraId="2DA8C014" w14:textId="77777777" w:rsidR="00406905" w:rsidRPr="00406905" w:rsidRDefault="00406905" w:rsidP="00406905">
      <w:pPr>
        <w:bidi/>
        <w:jc w:val="both"/>
        <w:rPr>
          <w:rFonts w:cs="David" w:hint="cs"/>
          <w:rtl/>
        </w:rPr>
      </w:pPr>
      <w:r w:rsidRPr="00406905">
        <w:rPr>
          <w:rFonts w:cs="David" w:hint="cs"/>
          <w:u w:val="single"/>
          <w:rtl/>
        </w:rPr>
        <w:t>אייל ינון:</w:t>
      </w:r>
    </w:p>
    <w:p w14:paraId="3DDD839A" w14:textId="77777777" w:rsidR="00406905" w:rsidRPr="00406905" w:rsidRDefault="00406905" w:rsidP="00406905">
      <w:pPr>
        <w:bidi/>
        <w:jc w:val="both"/>
        <w:rPr>
          <w:rFonts w:cs="David" w:hint="cs"/>
          <w:rtl/>
        </w:rPr>
      </w:pPr>
    </w:p>
    <w:p w14:paraId="760E7798" w14:textId="77777777" w:rsidR="00406905" w:rsidRPr="00406905" w:rsidRDefault="00406905" w:rsidP="00406905">
      <w:pPr>
        <w:bidi/>
        <w:jc w:val="both"/>
        <w:rPr>
          <w:rFonts w:cs="David" w:hint="cs"/>
          <w:rtl/>
        </w:rPr>
      </w:pPr>
      <w:r w:rsidRPr="00406905">
        <w:rPr>
          <w:rFonts w:cs="David" w:hint="cs"/>
          <w:rtl/>
        </w:rPr>
        <w:tab/>
        <w:t xml:space="preserve"> חברת הכנסת אביטל, אם נוסיף בתקנון שהגוף יתחייב שזה המידע השלם והמקיף - - -</w:t>
      </w:r>
    </w:p>
    <w:p w14:paraId="240EFB74" w14:textId="77777777" w:rsidR="00406905" w:rsidRPr="00406905" w:rsidRDefault="00406905" w:rsidP="00406905">
      <w:pPr>
        <w:bidi/>
        <w:jc w:val="both"/>
        <w:rPr>
          <w:rFonts w:cs="David" w:hint="cs"/>
          <w:rtl/>
        </w:rPr>
      </w:pPr>
    </w:p>
    <w:p w14:paraId="6DD16715"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56C7795" w14:textId="77777777" w:rsidR="00406905" w:rsidRPr="00406905" w:rsidRDefault="00406905" w:rsidP="00406905">
      <w:pPr>
        <w:bidi/>
        <w:jc w:val="both"/>
        <w:rPr>
          <w:rFonts w:cs="David" w:hint="cs"/>
          <w:rtl/>
        </w:rPr>
      </w:pPr>
    </w:p>
    <w:p w14:paraId="7D3458C8" w14:textId="77777777" w:rsidR="00406905" w:rsidRPr="00406905" w:rsidRDefault="00406905" w:rsidP="00406905">
      <w:pPr>
        <w:bidi/>
        <w:jc w:val="both"/>
        <w:rPr>
          <w:rFonts w:cs="David" w:hint="cs"/>
          <w:rtl/>
        </w:rPr>
      </w:pPr>
      <w:r w:rsidRPr="00406905">
        <w:rPr>
          <w:rFonts w:cs="David" w:hint="cs"/>
          <w:rtl/>
        </w:rPr>
        <w:tab/>
        <w:t xml:space="preserve"> זה יצמצם - -  - </w:t>
      </w:r>
    </w:p>
    <w:p w14:paraId="5C3EDFB3" w14:textId="77777777" w:rsidR="00406905" w:rsidRPr="00406905" w:rsidRDefault="00406905" w:rsidP="00406905">
      <w:pPr>
        <w:bidi/>
        <w:jc w:val="both"/>
        <w:rPr>
          <w:rFonts w:cs="David" w:hint="cs"/>
          <w:rtl/>
        </w:rPr>
      </w:pPr>
    </w:p>
    <w:p w14:paraId="7318B75B"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163F1C64" w14:textId="77777777" w:rsidR="00406905" w:rsidRPr="00406905" w:rsidRDefault="00406905" w:rsidP="00406905">
      <w:pPr>
        <w:pStyle w:val="Heading5"/>
        <w:rPr>
          <w:rFonts w:hint="cs"/>
          <w:sz w:val="24"/>
          <w:rtl/>
        </w:rPr>
      </w:pPr>
    </w:p>
    <w:p w14:paraId="0E30E566" w14:textId="77777777" w:rsidR="00406905" w:rsidRPr="00406905" w:rsidRDefault="00406905" w:rsidP="00406905">
      <w:pPr>
        <w:bidi/>
        <w:jc w:val="both"/>
        <w:rPr>
          <w:rFonts w:cs="David" w:hint="cs"/>
          <w:rtl/>
        </w:rPr>
      </w:pPr>
      <w:r w:rsidRPr="00406905">
        <w:rPr>
          <w:rFonts w:cs="David" w:hint="cs"/>
          <w:rtl/>
        </w:rPr>
        <w:tab/>
        <w:t xml:space="preserve">כשיש סיבות של ביטחון מדינה הם בהחלט נימוקים כבדי משקל, אבל אני לא מציע להסתפק בזה שאם שר יחליט שהוא לא נותן אז לא נותנים. לכן מה שאני מציע שהנימוקים יבואו בפני ועדת הכנסת וועדת הכנסת תוכל להחליט האם הנימוקים ראויים או לא ראויים. ואם הכנסת תחליט שלמרות הנימוקים, אפשר אם רוצים להצביע על זה במליאה, על המשרד כן לתת את האינפורמציה הזאת הוא יצטרך לתת. כמשפט אחרון, הכנסת בסופו של דבר תפקידה לפקח על הממשלה, זה התפקיד הכי חשוב שלה - - - </w:t>
      </w:r>
    </w:p>
    <w:p w14:paraId="04DD2EF5" w14:textId="77777777" w:rsidR="00406905" w:rsidRPr="00406905" w:rsidRDefault="00406905" w:rsidP="00406905">
      <w:pPr>
        <w:bidi/>
        <w:jc w:val="both"/>
        <w:rPr>
          <w:rFonts w:cs="David" w:hint="cs"/>
          <w:rtl/>
        </w:rPr>
      </w:pPr>
    </w:p>
    <w:p w14:paraId="345F299F"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41CC9094" w14:textId="77777777" w:rsidR="00406905" w:rsidRPr="00406905" w:rsidRDefault="00406905" w:rsidP="00406905">
      <w:pPr>
        <w:bidi/>
        <w:jc w:val="both"/>
        <w:rPr>
          <w:rFonts w:cs="David" w:hint="cs"/>
          <w:u w:val="single"/>
          <w:rtl/>
        </w:rPr>
      </w:pPr>
    </w:p>
    <w:p w14:paraId="5FD3531B" w14:textId="77777777" w:rsidR="00406905" w:rsidRPr="00406905" w:rsidRDefault="00406905" w:rsidP="00406905">
      <w:pPr>
        <w:bidi/>
        <w:jc w:val="both"/>
        <w:rPr>
          <w:rFonts w:cs="David" w:hint="cs"/>
          <w:rtl/>
        </w:rPr>
      </w:pPr>
      <w:r w:rsidRPr="00406905">
        <w:rPr>
          <w:rFonts w:cs="David" w:hint="cs"/>
          <w:rtl/>
        </w:rPr>
        <w:tab/>
        <w:t xml:space="preserve">באמצעות נציג של הקואליציה ברשות הוועדה לביקורת המדינה. </w:t>
      </w:r>
    </w:p>
    <w:p w14:paraId="49282EBD" w14:textId="77777777" w:rsidR="00406905" w:rsidRPr="00406905" w:rsidRDefault="00406905" w:rsidP="00406905">
      <w:pPr>
        <w:bidi/>
        <w:jc w:val="both"/>
        <w:rPr>
          <w:rFonts w:cs="David" w:hint="cs"/>
          <w:rtl/>
        </w:rPr>
      </w:pPr>
    </w:p>
    <w:p w14:paraId="2595F323"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049D3D77" w14:textId="77777777" w:rsidR="00406905" w:rsidRPr="00406905" w:rsidRDefault="00406905" w:rsidP="00406905">
      <w:pPr>
        <w:pStyle w:val="Heading5"/>
        <w:rPr>
          <w:rFonts w:hint="cs"/>
          <w:sz w:val="24"/>
          <w:rtl/>
        </w:rPr>
      </w:pPr>
    </w:p>
    <w:p w14:paraId="1F4BB71A" w14:textId="77777777" w:rsidR="00406905" w:rsidRPr="00406905" w:rsidRDefault="00406905" w:rsidP="00406905">
      <w:pPr>
        <w:bidi/>
        <w:jc w:val="both"/>
        <w:rPr>
          <w:rFonts w:cs="David" w:hint="cs"/>
          <w:rtl/>
        </w:rPr>
      </w:pPr>
      <w:r w:rsidRPr="00406905">
        <w:rPr>
          <w:rFonts w:cs="David" w:hint="cs"/>
          <w:rtl/>
        </w:rPr>
        <w:tab/>
        <w:t xml:space="preserve">זה בהסכמה. </w:t>
      </w:r>
    </w:p>
    <w:p w14:paraId="36BC351D" w14:textId="77777777" w:rsidR="00406905" w:rsidRPr="00406905" w:rsidRDefault="00406905" w:rsidP="00406905">
      <w:pPr>
        <w:bidi/>
        <w:jc w:val="both"/>
        <w:rPr>
          <w:rFonts w:cs="David" w:hint="cs"/>
          <w:rtl/>
        </w:rPr>
      </w:pPr>
    </w:p>
    <w:p w14:paraId="6D4E7D1D" w14:textId="77777777" w:rsidR="00406905" w:rsidRPr="00406905" w:rsidRDefault="00406905" w:rsidP="00406905">
      <w:pPr>
        <w:bidi/>
        <w:jc w:val="both"/>
        <w:rPr>
          <w:rFonts w:cs="David" w:hint="cs"/>
          <w:rtl/>
        </w:rPr>
      </w:pPr>
    </w:p>
    <w:p w14:paraId="7722AABB" w14:textId="77777777" w:rsidR="00406905" w:rsidRPr="00406905" w:rsidRDefault="00406905" w:rsidP="00406905">
      <w:pPr>
        <w:bidi/>
        <w:jc w:val="both"/>
        <w:rPr>
          <w:rFonts w:cs="David" w:hint="cs"/>
          <w:u w:val="single"/>
          <w:rtl/>
        </w:rPr>
      </w:pPr>
      <w:r w:rsidRPr="00406905">
        <w:rPr>
          <w:rFonts w:cs="David" w:hint="cs"/>
          <w:u w:val="single"/>
          <w:rtl/>
        </w:rPr>
        <w:t>גדעון סער:</w:t>
      </w:r>
    </w:p>
    <w:p w14:paraId="07FCC90A" w14:textId="77777777" w:rsidR="00406905" w:rsidRPr="00406905" w:rsidRDefault="00406905" w:rsidP="00406905">
      <w:pPr>
        <w:bidi/>
        <w:jc w:val="both"/>
        <w:rPr>
          <w:rFonts w:cs="David" w:hint="cs"/>
          <w:u w:val="single"/>
          <w:rtl/>
        </w:rPr>
      </w:pPr>
    </w:p>
    <w:p w14:paraId="07B936EA" w14:textId="77777777" w:rsidR="00406905" w:rsidRPr="00406905" w:rsidRDefault="00406905" w:rsidP="00406905">
      <w:pPr>
        <w:bidi/>
        <w:jc w:val="both"/>
        <w:rPr>
          <w:rFonts w:cs="David" w:hint="cs"/>
          <w:rtl/>
        </w:rPr>
      </w:pPr>
      <w:r w:rsidRPr="00406905">
        <w:rPr>
          <w:rFonts w:cs="David" w:hint="cs"/>
          <w:rtl/>
        </w:rPr>
        <w:tab/>
        <w:t xml:space="preserve"> זה בקומבינות. </w:t>
      </w:r>
    </w:p>
    <w:p w14:paraId="677C5DE9" w14:textId="77777777" w:rsidR="00406905" w:rsidRPr="00406905" w:rsidRDefault="00406905" w:rsidP="00406905">
      <w:pPr>
        <w:bidi/>
        <w:jc w:val="both"/>
        <w:rPr>
          <w:rFonts w:cs="David" w:hint="cs"/>
          <w:rtl/>
        </w:rPr>
      </w:pPr>
    </w:p>
    <w:p w14:paraId="292BA89C" w14:textId="77777777" w:rsidR="00406905" w:rsidRPr="00406905" w:rsidRDefault="00406905" w:rsidP="00406905">
      <w:pPr>
        <w:pStyle w:val="Heading5"/>
        <w:rPr>
          <w:rFonts w:hint="cs"/>
          <w:sz w:val="24"/>
          <w:rtl/>
        </w:rPr>
      </w:pPr>
      <w:r w:rsidRPr="00406905">
        <w:rPr>
          <w:rFonts w:hint="cs"/>
          <w:sz w:val="24"/>
          <w:u w:val="single"/>
          <w:rtl/>
        </w:rPr>
        <w:t xml:space="preserve">אביגדור </w:t>
      </w:r>
      <w:proofErr w:type="spellStart"/>
      <w:r w:rsidRPr="00406905">
        <w:rPr>
          <w:rFonts w:hint="cs"/>
          <w:sz w:val="24"/>
          <w:u w:val="single"/>
          <w:rtl/>
        </w:rPr>
        <w:t>יצחקי</w:t>
      </w:r>
      <w:proofErr w:type="spellEnd"/>
      <w:r w:rsidRPr="00406905">
        <w:rPr>
          <w:rFonts w:hint="cs"/>
          <w:sz w:val="24"/>
          <w:u w:val="single"/>
          <w:rtl/>
        </w:rPr>
        <w:t>:</w:t>
      </w:r>
    </w:p>
    <w:p w14:paraId="0AF030E8" w14:textId="77777777" w:rsidR="00406905" w:rsidRPr="00406905" w:rsidRDefault="00406905" w:rsidP="00406905">
      <w:pPr>
        <w:pStyle w:val="Heading5"/>
        <w:rPr>
          <w:rFonts w:hint="cs"/>
          <w:sz w:val="24"/>
          <w:rtl/>
        </w:rPr>
      </w:pPr>
    </w:p>
    <w:p w14:paraId="3B90EBA7" w14:textId="77777777" w:rsidR="00406905" w:rsidRPr="00406905" w:rsidRDefault="00406905" w:rsidP="00406905">
      <w:pPr>
        <w:bidi/>
        <w:jc w:val="both"/>
        <w:rPr>
          <w:rFonts w:cs="David" w:hint="cs"/>
          <w:rtl/>
        </w:rPr>
      </w:pPr>
      <w:r w:rsidRPr="00406905">
        <w:rPr>
          <w:rFonts w:cs="David" w:hint="cs"/>
          <w:rtl/>
        </w:rPr>
        <w:tab/>
        <w:t xml:space="preserve"> לכן מה שאני מציע שבכל זאת יהיה פה פיקוח שאפשר לחייב בצורה כזו או אחרת מתן מידע על ידי הכנסת גם אם השר חושב שיש להם נימוקים הולמים שלא לתת מידע. </w:t>
      </w:r>
    </w:p>
    <w:p w14:paraId="41AD486C" w14:textId="77777777" w:rsidR="00406905" w:rsidRPr="00406905" w:rsidRDefault="00406905" w:rsidP="00406905">
      <w:pPr>
        <w:bidi/>
        <w:jc w:val="both"/>
        <w:rPr>
          <w:rFonts w:cs="David" w:hint="cs"/>
          <w:rtl/>
        </w:rPr>
      </w:pPr>
    </w:p>
    <w:p w14:paraId="2FC04083" w14:textId="77777777" w:rsidR="00406905" w:rsidRPr="00406905" w:rsidRDefault="00406905" w:rsidP="00406905">
      <w:pPr>
        <w:bidi/>
        <w:jc w:val="both"/>
        <w:rPr>
          <w:rFonts w:cs="David" w:hint="cs"/>
          <w:rtl/>
        </w:rPr>
      </w:pPr>
      <w:r w:rsidRPr="00406905">
        <w:rPr>
          <w:rFonts w:cs="David" w:hint="cs"/>
          <w:u w:val="single"/>
          <w:rtl/>
        </w:rPr>
        <w:t>אייל ינון:</w:t>
      </w:r>
    </w:p>
    <w:p w14:paraId="7D779CEE" w14:textId="77777777" w:rsidR="00406905" w:rsidRPr="00406905" w:rsidRDefault="00406905" w:rsidP="00406905">
      <w:pPr>
        <w:bidi/>
        <w:jc w:val="both"/>
        <w:rPr>
          <w:rFonts w:cs="David" w:hint="cs"/>
          <w:rtl/>
        </w:rPr>
      </w:pPr>
    </w:p>
    <w:p w14:paraId="70CC5144" w14:textId="77777777" w:rsidR="00406905" w:rsidRPr="00406905" w:rsidRDefault="00406905" w:rsidP="00406905">
      <w:pPr>
        <w:bidi/>
        <w:jc w:val="both"/>
        <w:rPr>
          <w:rFonts w:cs="David" w:hint="cs"/>
          <w:rtl/>
        </w:rPr>
      </w:pPr>
      <w:r w:rsidRPr="00406905">
        <w:rPr>
          <w:rFonts w:cs="David" w:hint="cs"/>
          <w:rtl/>
        </w:rPr>
        <w:tab/>
        <w:t xml:space="preserve">הנושא שמעלה חבר הכנסת </w:t>
      </w:r>
      <w:proofErr w:type="spellStart"/>
      <w:r w:rsidRPr="00406905">
        <w:rPr>
          <w:rFonts w:cs="David" w:hint="cs"/>
          <w:rtl/>
        </w:rPr>
        <w:t>יצחקי</w:t>
      </w:r>
      <w:proofErr w:type="spellEnd"/>
      <w:r w:rsidRPr="00406905">
        <w:rPr>
          <w:rFonts w:cs="David" w:hint="cs"/>
          <w:rtl/>
        </w:rPr>
        <w:t xml:space="preserve"> עלה בדיונים הקודמים והועלו גם כמה הצעות של מנגנונים בדומה למנגנון שאתה עכשיו מציע של גוף שיהיה מן </w:t>
      </w:r>
      <w:proofErr w:type="spellStart"/>
      <w:r w:rsidRPr="00406905">
        <w:rPr>
          <w:rFonts w:cs="David" w:hint="cs"/>
          <w:rtl/>
        </w:rPr>
        <w:t>ערכאת</w:t>
      </w:r>
      <w:proofErr w:type="spellEnd"/>
      <w:r w:rsidRPr="00406905">
        <w:rPr>
          <w:rFonts w:cs="David" w:hint="cs"/>
          <w:rtl/>
        </w:rPr>
        <w:t xml:space="preserve"> ערעור להחלטה של ראש הגוף או השר שקובע שהחומר לא יועבר. נדמה לי שחבר הכנסת סער אמר שיהיה זה לא תקין מבחינת היחסים בין הרשויות שבסוף הכנסת קובעת לממשלה מה הם החומרים שהיא מעבירה לכנסת - - - </w:t>
      </w:r>
    </w:p>
    <w:p w14:paraId="695692D0" w14:textId="77777777" w:rsidR="00406905" w:rsidRPr="00406905" w:rsidRDefault="00406905" w:rsidP="00406905">
      <w:pPr>
        <w:bidi/>
        <w:jc w:val="both"/>
        <w:rPr>
          <w:rFonts w:cs="David" w:hint="cs"/>
          <w:rtl/>
        </w:rPr>
      </w:pPr>
    </w:p>
    <w:p w14:paraId="394B322B" w14:textId="77777777" w:rsidR="00406905" w:rsidRPr="00406905" w:rsidRDefault="00406905" w:rsidP="00406905">
      <w:pPr>
        <w:bidi/>
        <w:jc w:val="both"/>
        <w:rPr>
          <w:rFonts w:cs="David" w:hint="cs"/>
          <w:rtl/>
        </w:rPr>
      </w:pPr>
      <w:r w:rsidRPr="00406905">
        <w:rPr>
          <w:rFonts w:cs="David" w:hint="cs"/>
          <w:u w:val="single"/>
          <w:rtl/>
        </w:rPr>
        <w:t xml:space="preserve">אברהם </w:t>
      </w:r>
      <w:proofErr w:type="spellStart"/>
      <w:r w:rsidRPr="00406905">
        <w:rPr>
          <w:rFonts w:cs="David" w:hint="cs"/>
          <w:u w:val="single"/>
          <w:rtl/>
        </w:rPr>
        <w:t>מיכאלי</w:t>
      </w:r>
      <w:proofErr w:type="spellEnd"/>
      <w:r w:rsidRPr="00406905">
        <w:rPr>
          <w:rFonts w:cs="David" w:hint="cs"/>
          <w:u w:val="single"/>
          <w:rtl/>
        </w:rPr>
        <w:t>:</w:t>
      </w:r>
    </w:p>
    <w:p w14:paraId="14D07816" w14:textId="77777777" w:rsidR="00406905" w:rsidRPr="00406905" w:rsidRDefault="00406905" w:rsidP="00406905">
      <w:pPr>
        <w:bidi/>
        <w:jc w:val="both"/>
        <w:rPr>
          <w:rFonts w:cs="David" w:hint="cs"/>
          <w:rtl/>
        </w:rPr>
      </w:pPr>
    </w:p>
    <w:p w14:paraId="1C9B9D04" w14:textId="77777777" w:rsidR="00406905" w:rsidRPr="00406905" w:rsidRDefault="00406905" w:rsidP="00406905">
      <w:pPr>
        <w:bidi/>
        <w:jc w:val="both"/>
        <w:rPr>
          <w:rFonts w:cs="David" w:hint="cs"/>
          <w:rtl/>
        </w:rPr>
      </w:pPr>
      <w:r w:rsidRPr="00406905">
        <w:rPr>
          <w:rFonts w:cs="David" w:hint="cs"/>
          <w:rtl/>
        </w:rPr>
        <w:tab/>
        <w:t>אז מה עדיף, שבית המשפט יתערב, הגורם השלישי?</w:t>
      </w:r>
    </w:p>
    <w:p w14:paraId="18E35EB3" w14:textId="77777777" w:rsidR="00406905" w:rsidRPr="00406905" w:rsidRDefault="00406905" w:rsidP="00406905">
      <w:pPr>
        <w:bidi/>
        <w:jc w:val="both"/>
        <w:rPr>
          <w:rFonts w:cs="David" w:hint="cs"/>
          <w:rtl/>
        </w:rPr>
      </w:pPr>
    </w:p>
    <w:p w14:paraId="65B4AE00" w14:textId="77777777" w:rsidR="00406905" w:rsidRPr="00406905" w:rsidRDefault="00406905" w:rsidP="00406905">
      <w:pPr>
        <w:bidi/>
        <w:jc w:val="both"/>
        <w:rPr>
          <w:rFonts w:cs="David" w:hint="cs"/>
          <w:rtl/>
        </w:rPr>
      </w:pPr>
      <w:r w:rsidRPr="00406905">
        <w:rPr>
          <w:rFonts w:cs="David" w:hint="cs"/>
          <w:u w:val="single"/>
          <w:rtl/>
        </w:rPr>
        <w:t>אייל ינון:</w:t>
      </w:r>
    </w:p>
    <w:p w14:paraId="5F841FF2" w14:textId="77777777" w:rsidR="00406905" w:rsidRPr="00406905" w:rsidRDefault="00406905" w:rsidP="00406905">
      <w:pPr>
        <w:bidi/>
        <w:jc w:val="both"/>
        <w:rPr>
          <w:rFonts w:cs="David" w:hint="cs"/>
          <w:rtl/>
        </w:rPr>
      </w:pPr>
    </w:p>
    <w:p w14:paraId="6ACA80F8" w14:textId="77777777" w:rsidR="00406905" w:rsidRPr="00406905" w:rsidRDefault="00406905" w:rsidP="00406905">
      <w:pPr>
        <w:bidi/>
        <w:jc w:val="both"/>
        <w:rPr>
          <w:rFonts w:cs="David" w:hint="cs"/>
          <w:rtl/>
        </w:rPr>
      </w:pPr>
      <w:r w:rsidRPr="00406905">
        <w:rPr>
          <w:rFonts w:cs="David" w:hint="cs"/>
          <w:rtl/>
        </w:rPr>
        <w:tab/>
        <w:t xml:space="preserve"> לא יהיה פה כל כך בית משפט כי לא נראה לי הגיוני שהכנסת תפנה לבית משפט כדי להכריח את השר - - - </w:t>
      </w:r>
    </w:p>
    <w:p w14:paraId="75C2A62C" w14:textId="77777777" w:rsidR="00406905" w:rsidRPr="00406905" w:rsidRDefault="00406905" w:rsidP="00406905">
      <w:pPr>
        <w:bidi/>
        <w:jc w:val="both"/>
        <w:rPr>
          <w:rFonts w:cs="David" w:hint="cs"/>
          <w:rtl/>
        </w:rPr>
      </w:pPr>
    </w:p>
    <w:p w14:paraId="476DDE65" w14:textId="77777777" w:rsidR="00406905" w:rsidRPr="00406905" w:rsidRDefault="00406905" w:rsidP="00406905">
      <w:pPr>
        <w:bidi/>
        <w:jc w:val="both"/>
        <w:rPr>
          <w:rFonts w:cs="David" w:hint="cs"/>
          <w:rtl/>
        </w:rPr>
      </w:pPr>
      <w:r w:rsidRPr="00406905">
        <w:rPr>
          <w:rFonts w:cs="David" w:hint="cs"/>
          <w:u w:val="single"/>
          <w:rtl/>
        </w:rPr>
        <w:t xml:space="preserve">אברהם </w:t>
      </w:r>
      <w:proofErr w:type="spellStart"/>
      <w:r w:rsidRPr="00406905">
        <w:rPr>
          <w:rFonts w:cs="David" w:hint="cs"/>
          <w:u w:val="single"/>
          <w:rtl/>
        </w:rPr>
        <w:t>מיכאלי</w:t>
      </w:r>
      <w:proofErr w:type="spellEnd"/>
      <w:r w:rsidRPr="00406905">
        <w:rPr>
          <w:rFonts w:cs="David" w:hint="cs"/>
          <w:u w:val="single"/>
          <w:rtl/>
        </w:rPr>
        <w:t>:</w:t>
      </w:r>
    </w:p>
    <w:p w14:paraId="5CF99EA2" w14:textId="77777777" w:rsidR="00406905" w:rsidRPr="00406905" w:rsidRDefault="00406905" w:rsidP="00406905">
      <w:pPr>
        <w:bidi/>
        <w:jc w:val="both"/>
        <w:rPr>
          <w:rFonts w:cs="David" w:hint="cs"/>
          <w:rtl/>
        </w:rPr>
      </w:pPr>
    </w:p>
    <w:p w14:paraId="6F4793CD" w14:textId="77777777" w:rsidR="00406905" w:rsidRPr="00406905" w:rsidRDefault="00406905" w:rsidP="00406905">
      <w:pPr>
        <w:bidi/>
        <w:jc w:val="both"/>
        <w:rPr>
          <w:rFonts w:cs="David" w:hint="cs"/>
          <w:rtl/>
        </w:rPr>
      </w:pPr>
      <w:r w:rsidRPr="00406905">
        <w:rPr>
          <w:rFonts w:cs="David" w:hint="cs"/>
          <w:rtl/>
        </w:rPr>
        <w:tab/>
        <w:t xml:space="preserve">אם מדובר פה בעיקרון שהמידע הזה חשוב ל-מ.מ.מ ואנחנו ככנסת אמורים לקבל את המידע הזה בהמשך העבודה שלנו </w:t>
      </w:r>
      <w:r w:rsidRPr="00406905">
        <w:rPr>
          <w:rFonts w:cs="David"/>
          <w:rtl/>
        </w:rPr>
        <w:t>–</w:t>
      </w:r>
      <w:r w:rsidRPr="00406905">
        <w:rPr>
          <w:rFonts w:cs="David" w:hint="cs"/>
          <w:rtl/>
        </w:rPr>
        <w:t xml:space="preserve"> אז כן צריכים להתעקש על זה ולקבל את זה. אם השר לא ייתן והכנסת לא תתערב </w:t>
      </w:r>
      <w:r w:rsidRPr="00406905">
        <w:rPr>
          <w:rFonts w:cs="David"/>
          <w:rtl/>
        </w:rPr>
        <w:t>–</w:t>
      </w:r>
      <w:r w:rsidRPr="00406905">
        <w:rPr>
          <w:rFonts w:cs="David" w:hint="cs"/>
          <w:rtl/>
        </w:rPr>
        <w:t xml:space="preserve"> החומר הזה לא יגיע אלינו. </w:t>
      </w:r>
    </w:p>
    <w:p w14:paraId="27FE0F58" w14:textId="77777777" w:rsidR="00406905" w:rsidRPr="00406905" w:rsidRDefault="00406905" w:rsidP="00406905">
      <w:pPr>
        <w:bidi/>
        <w:jc w:val="both"/>
        <w:rPr>
          <w:rFonts w:cs="David" w:hint="cs"/>
          <w:rtl/>
        </w:rPr>
      </w:pPr>
    </w:p>
    <w:p w14:paraId="589F5DC9"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74DDD869" w14:textId="77777777" w:rsidR="00406905" w:rsidRPr="00406905" w:rsidRDefault="00406905" w:rsidP="00406905">
      <w:pPr>
        <w:bidi/>
        <w:jc w:val="both"/>
        <w:rPr>
          <w:rFonts w:cs="David" w:hint="cs"/>
          <w:rtl/>
        </w:rPr>
      </w:pPr>
    </w:p>
    <w:p w14:paraId="7DC41FAA" w14:textId="77777777" w:rsidR="00406905" w:rsidRPr="00406905" w:rsidRDefault="00406905" w:rsidP="00406905">
      <w:pPr>
        <w:bidi/>
        <w:jc w:val="both"/>
        <w:rPr>
          <w:rFonts w:cs="David" w:hint="cs"/>
          <w:rtl/>
        </w:rPr>
      </w:pPr>
      <w:r w:rsidRPr="00406905">
        <w:rPr>
          <w:rFonts w:cs="David" w:hint="cs"/>
          <w:rtl/>
        </w:rPr>
        <w:tab/>
        <w:t>שירלי, רציתי לדעת, כמה פעמים נתקלתם בבעיה שכזאת שביקשתם חומר והחומר נמנע מכם. האם זה חלק גדול מהפניות שלכם נענות בצורה כזאת?</w:t>
      </w:r>
    </w:p>
    <w:p w14:paraId="67FFAFC5" w14:textId="77777777" w:rsidR="00406905" w:rsidRPr="00406905" w:rsidRDefault="00406905" w:rsidP="00406905">
      <w:pPr>
        <w:bidi/>
        <w:jc w:val="both"/>
        <w:rPr>
          <w:rFonts w:cs="David" w:hint="cs"/>
          <w:rtl/>
        </w:rPr>
      </w:pPr>
    </w:p>
    <w:p w14:paraId="570711E0" w14:textId="77777777" w:rsidR="00406905" w:rsidRPr="00406905" w:rsidRDefault="00406905" w:rsidP="00406905">
      <w:pPr>
        <w:bidi/>
        <w:jc w:val="both"/>
        <w:rPr>
          <w:rFonts w:cs="David" w:hint="cs"/>
          <w:rtl/>
        </w:rPr>
      </w:pPr>
      <w:r w:rsidRPr="00406905">
        <w:rPr>
          <w:rFonts w:cs="David" w:hint="cs"/>
          <w:u w:val="single"/>
          <w:rtl/>
        </w:rPr>
        <w:t>אייל ינון:</w:t>
      </w:r>
    </w:p>
    <w:p w14:paraId="45459B23" w14:textId="77777777" w:rsidR="00406905" w:rsidRPr="00406905" w:rsidRDefault="00406905" w:rsidP="00406905">
      <w:pPr>
        <w:bidi/>
        <w:jc w:val="both"/>
        <w:rPr>
          <w:rFonts w:cs="David" w:hint="cs"/>
          <w:rtl/>
        </w:rPr>
      </w:pPr>
    </w:p>
    <w:p w14:paraId="1A5D629C" w14:textId="77777777" w:rsidR="00406905" w:rsidRPr="00406905" w:rsidRDefault="00406905" w:rsidP="00406905">
      <w:pPr>
        <w:bidi/>
        <w:jc w:val="both"/>
        <w:rPr>
          <w:rFonts w:cs="David" w:hint="cs"/>
          <w:rtl/>
        </w:rPr>
      </w:pPr>
      <w:r w:rsidRPr="00406905">
        <w:rPr>
          <w:rFonts w:cs="David" w:hint="cs"/>
          <w:rtl/>
        </w:rPr>
        <w:tab/>
        <w:t xml:space="preserve">מהסיבות האלה. </w:t>
      </w:r>
    </w:p>
    <w:p w14:paraId="0B9CCCCC" w14:textId="77777777" w:rsidR="00406905" w:rsidRPr="00406905" w:rsidRDefault="00406905" w:rsidP="00406905">
      <w:pPr>
        <w:bidi/>
        <w:jc w:val="both"/>
        <w:rPr>
          <w:rFonts w:cs="David" w:hint="cs"/>
          <w:rtl/>
        </w:rPr>
      </w:pPr>
    </w:p>
    <w:p w14:paraId="19696496"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7B4483FD" w14:textId="77777777" w:rsidR="00406905" w:rsidRPr="00406905" w:rsidRDefault="00406905" w:rsidP="00406905">
      <w:pPr>
        <w:bidi/>
        <w:jc w:val="both"/>
        <w:rPr>
          <w:rFonts w:cs="David" w:hint="cs"/>
          <w:rtl/>
        </w:rPr>
      </w:pPr>
    </w:p>
    <w:p w14:paraId="0E887547" w14:textId="77777777" w:rsidR="00406905" w:rsidRPr="00406905" w:rsidRDefault="00406905" w:rsidP="00406905">
      <w:pPr>
        <w:bidi/>
        <w:jc w:val="both"/>
        <w:rPr>
          <w:rFonts w:cs="David" w:hint="cs"/>
          <w:rtl/>
        </w:rPr>
      </w:pPr>
      <w:r w:rsidRPr="00406905">
        <w:rPr>
          <w:rFonts w:cs="David" w:hint="cs"/>
          <w:rtl/>
        </w:rPr>
        <w:tab/>
        <w:t xml:space="preserve"> מהסיבות האלה, או שזה גזרה די מצומצמת שזה יותר שולי - - - </w:t>
      </w:r>
    </w:p>
    <w:p w14:paraId="2407DBB8" w14:textId="77777777" w:rsidR="00406905" w:rsidRPr="00406905" w:rsidRDefault="00406905" w:rsidP="00406905">
      <w:pPr>
        <w:bidi/>
        <w:jc w:val="both"/>
        <w:rPr>
          <w:rFonts w:cs="David" w:hint="cs"/>
          <w:rtl/>
        </w:rPr>
      </w:pPr>
    </w:p>
    <w:p w14:paraId="5C84DACA" w14:textId="77777777" w:rsidR="00406905" w:rsidRPr="00406905" w:rsidRDefault="00406905" w:rsidP="00406905">
      <w:pPr>
        <w:bidi/>
        <w:jc w:val="both"/>
        <w:rPr>
          <w:rFonts w:cs="David" w:hint="cs"/>
          <w:rtl/>
        </w:rPr>
      </w:pPr>
      <w:r w:rsidRPr="00406905">
        <w:rPr>
          <w:rFonts w:cs="David" w:hint="cs"/>
          <w:u w:val="single"/>
          <w:rtl/>
        </w:rPr>
        <w:t xml:space="preserve">שירלי </w:t>
      </w:r>
      <w:proofErr w:type="spellStart"/>
      <w:r w:rsidRPr="00406905">
        <w:rPr>
          <w:rFonts w:cs="David" w:hint="cs"/>
          <w:u w:val="single"/>
          <w:rtl/>
        </w:rPr>
        <w:t>אברמי</w:t>
      </w:r>
      <w:proofErr w:type="spellEnd"/>
      <w:r w:rsidRPr="00406905">
        <w:rPr>
          <w:rFonts w:cs="David" w:hint="cs"/>
          <w:u w:val="single"/>
          <w:rtl/>
        </w:rPr>
        <w:t>:</w:t>
      </w:r>
    </w:p>
    <w:p w14:paraId="6FCA5304" w14:textId="77777777" w:rsidR="00406905" w:rsidRPr="00406905" w:rsidRDefault="00406905" w:rsidP="00406905">
      <w:pPr>
        <w:bidi/>
        <w:jc w:val="both"/>
        <w:rPr>
          <w:rFonts w:cs="David" w:hint="cs"/>
          <w:rtl/>
        </w:rPr>
      </w:pPr>
    </w:p>
    <w:p w14:paraId="3FDFC647" w14:textId="77777777" w:rsidR="00406905" w:rsidRPr="00406905" w:rsidRDefault="00406905" w:rsidP="00406905">
      <w:pPr>
        <w:bidi/>
        <w:jc w:val="both"/>
        <w:rPr>
          <w:rFonts w:cs="David" w:hint="cs"/>
          <w:rtl/>
        </w:rPr>
      </w:pPr>
      <w:r w:rsidRPr="00406905">
        <w:rPr>
          <w:rFonts w:cs="David" w:hint="cs"/>
          <w:rtl/>
        </w:rPr>
        <w:tab/>
        <w:t xml:space="preserve">אני חייבת להגיד שזה לא שולי מפני שיש מעט משרדים שמתקשים להעביר אלינו חומר אבל המשרדים שמתקשים - - - </w:t>
      </w:r>
    </w:p>
    <w:p w14:paraId="06C65528" w14:textId="77777777" w:rsidR="00406905" w:rsidRPr="00406905" w:rsidRDefault="00406905" w:rsidP="00406905">
      <w:pPr>
        <w:bidi/>
        <w:jc w:val="both"/>
        <w:rPr>
          <w:rFonts w:cs="David" w:hint="cs"/>
          <w:rtl/>
        </w:rPr>
      </w:pPr>
    </w:p>
    <w:p w14:paraId="01BD9E53"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626F91DE" w14:textId="77777777" w:rsidR="00406905" w:rsidRPr="00406905" w:rsidRDefault="00406905" w:rsidP="00406905">
      <w:pPr>
        <w:bidi/>
        <w:jc w:val="both"/>
        <w:rPr>
          <w:rFonts w:cs="David" w:hint="cs"/>
          <w:rtl/>
        </w:rPr>
      </w:pPr>
    </w:p>
    <w:p w14:paraId="6D3BE8EF" w14:textId="77777777" w:rsidR="00406905" w:rsidRPr="00406905" w:rsidRDefault="00406905" w:rsidP="00406905">
      <w:pPr>
        <w:bidi/>
        <w:jc w:val="both"/>
        <w:rPr>
          <w:rFonts w:cs="David" w:hint="cs"/>
          <w:rtl/>
        </w:rPr>
      </w:pPr>
      <w:r w:rsidRPr="00406905">
        <w:rPr>
          <w:rFonts w:cs="David" w:hint="cs"/>
          <w:rtl/>
        </w:rPr>
        <w:tab/>
        <w:t xml:space="preserve"> מתקשים זה </w:t>
      </w:r>
      <w:proofErr w:type="spellStart"/>
      <w:r w:rsidRPr="00406905">
        <w:rPr>
          <w:rFonts w:cs="David" w:hint="cs"/>
          <w:rtl/>
        </w:rPr>
        <w:t>במרכאות</w:t>
      </w:r>
      <w:proofErr w:type="spellEnd"/>
      <w:r w:rsidRPr="00406905">
        <w:rPr>
          <w:rFonts w:cs="David" w:hint="cs"/>
          <w:rtl/>
        </w:rPr>
        <w:t>?</w:t>
      </w:r>
    </w:p>
    <w:p w14:paraId="2E641043" w14:textId="77777777" w:rsidR="00406905" w:rsidRPr="00406905" w:rsidRDefault="00406905" w:rsidP="00406905">
      <w:pPr>
        <w:bidi/>
        <w:jc w:val="both"/>
        <w:rPr>
          <w:rFonts w:cs="David" w:hint="cs"/>
          <w:rtl/>
        </w:rPr>
      </w:pPr>
    </w:p>
    <w:p w14:paraId="4FD0A27F" w14:textId="77777777" w:rsidR="00406905" w:rsidRPr="00406905" w:rsidRDefault="00406905" w:rsidP="00406905">
      <w:pPr>
        <w:bidi/>
        <w:jc w:val="both"/>
        <w:rPr>
          <w:rFonts w:cs="David" w:hint="cs"/>
          <w:rtl/>
        </w:rPr>
      </w:pPr>
      <w:r w:rsidRPr="00406905">
        <w:rPr>
          <w:rFonts w:cs="David" w:hint="cs"/>
          <w:u w:val="single"/>
          <w:rtl/>
        </w:rPr>
        <w:t xml:space="preserve">שירלי </w:t>
      </w:r>
      <w:proofErr w:type="spellStart"/>
      <w:r w:rsidRPr="00406905">
        <w:rPr>
          <w:rFonts w:cs="David" w:hint="cs"/>
          <w:u w:val="single"/>
          <w:rtl/>
        </w:rPr>
        <w:t>אברהמי</w:t>
      </w:r>
      <w:proofErr w:type="spellEnd"/>
      <w:r w:rsidRPr="00406905">
        <w:rPr>
          <w:rFonts w:cs="David" w:hint="cs"/>
          <w:u w:val="single"/>
          <w:rtl/>
        </w:rPr>
        <w:t>:</w:t>
      </w:r>
    </w:p>
    <w:p w14:paraId="11F6B8E8" w14:textId="77777777" w:rsidR="00406905" w:rsidRPr="00406905" w:rsidRDefault="00406905" w:rsidP="00406905">
      <w:pPr>
        <w:bidi/>
        <w:jc w:val="both"/>
        <w:rPr>
          <w:rFonts w:cs="David" w:hint="cs"/>
          <w:rtl/>
        </w:rPr>
      </w:pPr>
    </w:p>
    <w:p w14:paraId="41205CCB" w14:textId="77777777" w:rsidR="00406905" w:rsidRPr="00406905" w:rsidRDefault="00406905" w:rsidP="00406905">
      <w:pPr>
        <w:bidi/>
        <w:jc w:val="both"/>
        <w:rPr>
          <w:rFonts w:cs="David" w:hint="cs"/>
          <w:rtl/>
        </w:rPr>
      </w:pPr>
      <w:r w:rsidRPr="00406905">
        <w:rPr>
          <w:rFonts w:cs="David" w:hint="cs"/>
          <w:rtl/>
        </w:rPr>
        <w:tab/>
        <w:t xml:space="preserve"> כן. אבל המשרדים שמתקשים להעביר חומר מתקשים לגבי רוב הבקשות.</w:t>
      </w:r>
    </w:p>
    <w:p w14:paraId="1194C0A6" w14:textId="77777777" w:rsidR="00406905" w:rsidRPr="00406905" w:rsidRDefault="00406905" w:rsidP="00406905">
      <w:pPr>
        <w:bidi/>
        <w:jc w:val="both"/>
        <w:rPr>
          <w:rFonts w:cs="David" w:hint="cs"/>
          <w:rtl/>
        </w:rPr>
      </w:pPr>
    </w:p>
    <w:p w14:paraId="12AF5F2C" w14:textId="77777777" w:rsidR="00406905" w:rsidRPr="00406905" w:rsidRDefault="00406905" w:rsidP="00406905">
      <w:pPr>
        <w:bidi/>
        <w:jc w:val="both"/>
        <w:rPr>
          <w:rFonts w:cs="David" w:hint="cs"/>
          <w:rtl/>
        </w:rPr>
      </w:pPr>
      <w:r w:rsidRPr="00406905">
        <w:rPr>
          <w:rFonts w:cs="David" w:hint="cs"/>
          <w:u w:val="single"/>
          <w:rtl/>
        </w:rPr>
        <w:t>אייל ינון:</w:t>
      </w:r>
    </w:p>
    <w:p w14:paraId="6CE2DDAB" w14:textId="77777777" w:rsidR="00406905" w:rsidRPr="00406905" w:rsidRDefault="00406905" w:rsidP="00406905">
      <w:pPr>
        <w:bidi/>
        <w:jc w:val="both"/>
        <w:rPr>
          <w:rFonts w:cs="David" w:hint="cs"/>
          <w:rtl/>
        </w:rPr>
      </w:pPr>
    </w:p>
    <w:p w14:paraId="565EDC49" w14:textId="77777777" w:rsidR="00406905" w:rsidRPr="00406905" w:rsidRDefault="00406905" w:rsidP="00406905">
      <w:pPr>
        <w:bidi/>
        <w:jc w:val="both"/>
        <w:rPr>
          <w:rFonts w:cs="David" w:hint="cs"/>
          <w:rtl/>
        </w:rPr>
      </w:pPr>
      <w:r w:rsidRPr="00406905">
        <w:rPr>
          <w:rFonts w:cs="David" w:hint="cs"/>
          <w:rtl/>
        </w:rPr>
        <w:tab/>
        <w:t xml:space="preserve"> אבל אני חייב להבהיר פה. אני חושב שיש פה אי הבנה בין מה שאומרת מנהלת המרכז לבין הנושא הזה. המשרדים שמתקשים להעביר כיום למרכז חומר הם לא מתקשים מסיבות של חיסיון של ביטחון המדינה. הם מתקשים מסיבות אחרות שהן לא לגיטימיות. </w:t>
      </w:r>
    </w:p>
    <w:p w14:paraId="1035BD68" w14:textId="77777777" w:rsidR="00406905" w:rsidRPr="00406905" w:rsidRDefault="00406905" w:rsidP="00406905">
      <w:pPr>
        <w:bidi/>
        <w:jc w:val="both"/>
        <w:rPr>
          <w:rFonts w:cs="David" w:hint="cs"/>
          <w:rtl/>
        </w:rPr>
      </w:pPr>
    </w:p>
    <w:p w14:paraId="78AFECEF"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102188D5" w14:textId="77777777" w:rsidR="00406905" w:rsidRPr="00406905" w:rsidRDefault="00406905" w:rsidP="00406905">
      <w:pPr>
        <w:bidi/>
        <w:jc w:val="both"/>
        <w:rPr>
          <w:rFonts w:cs="David" w:hint="cs"/>
          <w:rtl/>
        </w:rPr>
      </w:pPr>
    </w:p>
    <w:p w14:paraId="718B1E87" w14:textId="77777777" w:rsidR="00406905" w:rsidRPr="00406905" w:rsidRDefault="00406905" w:rsidP="00406905">
      <w:pPr>
        <w:bidi/>
        <w:jc w:val="both"/>
        <w:rPr>
          <w:rFonts w:cs="David" w:hint="cs"/>
          <w:rtl/>
        </w:rPr>
      </w:pPr>
      <w:r w:rsidRPr="00406905">
        <w:rPr>
          <w:rFonts w:cs="David" w:hint="cs"/>
          <w:rtl/>
        </w:rPr>
        <w:tab/>
        <w:t xml:space="preserve"> שהם עצלנים - - -</w:t>
      </w:r>
    </w:p>
    <w:p w14:paraId="011F285E" w14:textId="77777777" w:rsidR="00406905" w:rsidRPr="00406905" w:rsidRDefault="00406905" w:rsidP="00406905">
      <w:pPr>
        <w:bidi/>
        <w:jc w:val="both"/>
        <w:rPr>
          <w:rFonts w:cs="David" w:hint="cs"/>
          <w:rtl/>
        </w:rPr>
      </w:pPr>
    </w:p>
    <w:p w14:paraId="235C536D" w14:textId="77777777" w:rsidR="00406905" w:rsidRPr="00406905" w:rsidRDefault="00406905" w:rsidP="00406905">
      <w:pPr>
        <w:bidi/>
        <w:jc w:val="both"/>
        <w:rPr>
          <w:rFonts w:cs="David" w:hint="cs"/>
          <w:rtl/>
        </w:rPr>
      </w:pPr>
      <w:r w:rsidRPr="00406905">
        <w:rPr>
          <w:rFonts w:cs="David" w:hint="cs"/>
          <w:u w:val="single"/>
          <w:rtl/>
        </w:rPr>
        <w:t>אייל ינון:</w:t>
      </w:r>
    </w:p>
    <w:p w14:paraId="27F935B2" w14:textId="77777777" w:rsidR="00406905" w:rsidRPr="00406905" w:rsidRDefault="00406905" w:rsidP="00406905">
      <w:pPr>
        <w:bidi/>
        <w:jc w:val="both"/>
        <w:rPr>
          <w:rFonts w:cs="David" w:hint="cs"/>
          <w:rtl/>
        </w:rPr>
      </w:pPr>
    </w:p>
    <w:p w14:paraId="1E8DBC61" w14:textId="77777777" w:rsidR="00406905" w:rsidRPr="00406905" w:rsidRDefault="00406905" w:rsidP="00406905">
      <w:pPr>
        <w:bidi/>
        <w:jc w:val="both"/>
        <w:rPr>
          <w:rFonts w:cs="David" w:hint="cs"/>
          <w:rtl/>
        </w:rPr>
      </w:pPr>
      <w:r w:rsidRPr="00406905">
        <w:rPr>
          <w:rFonts w:cs="David" w:hint="cs"/>
          <w:rtl/>
        </w:rPr>
        <w:tab/>
        <w:t xml:space="preserve"> סיבות לא לגיטימיות ולפי החוק יהיה אסור להם להתקשות כי יש חובת מסירת מידע. אנחנו מדברים על גזרה מאוד מצומצמת של מקרים של פגיעה בביטחון, של פגיעה ביחסי החוץ, של פגיעה בביטחון הפנים, של דברים של הקצאת משאבים בלתי סבירה. זה לא הנימוקים שבגללם ה-מ.מ.מ היום לא מקבל מידע. הוא לא מקבל מידע בגלל שמשרדים לא מוכנים להכיר בו כגוף שזכאי לקבל מידע. הוא לא מקבל מידע בגלל בלגן במשרדים, מאותן סיבות שחברת הכנסת אביטל מקבלת מידע סלקטיבי, לא מסיבות שנתלות בנימוקים שאנחנו מדברים פה. </w:t>
      </w:r>
    </w:p>
    <w:p w14:paraId="3E8094BE" w14:textId="77777777" w:rsidR="00406905" w:rsidRPr="00406905" w:rsidRDefault="00406905" w:rsidP="00406905">
      <w:pPr>
        <w:bidi/>
        <w:jc w:val="both"/>
        <w:rPr>
          <w:rFonts w:cs="David" w:hint="cs"/>
          <w:rtl/>
        </w:rPr>
      </w:pPr>
    </w:p>
    <w:p w14:paraId="65D70165"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045D630D" w14:textId="77777777" w:rsidR="00406905" w:rsidRPr="00406905" w:rsidRDefault="00406905" w:rsidP="00406905">
      <w:pPr>
        <w:bidi/>
        <w:jc w:val="both"/>
        <w:rPr>
          <w:rFonts w:cs="David" w:hint="cs"/>
          <w:rtl/>
        </w:rPr>
      </w:pPr>
    </w:p>
    <w:p w14:paraId="0DAD97A8" w14:textId="77777777" w:rsidR="00406905" w:rsidRPr="00406905" w:rsidRDefault="00406905" w:rsidP="00406905">
      <w:pPr>
        <w:bidi/>
        <w:jc w:val="both"/>
        <w:rPr>
          <w:rFonts w:cs="David" w:hint="cs"/>
          <w:rtl/>
        </w:rPr>
      </w:pPr>
      <w:r w:rsidRPr="00406905">
        <w:rPr>
          <w:rFonts w:cs="David" w:hint="cs"/>
          <w:rtl/>
        </w:rPr>
        <w:tab/>
        <w:t xml:space="preserve"> לגבי סעיף (ג) הכנסנו איזשהו שינוי?</w:t>
      </w:r>
    </w:p>
    <w:p w14:paraId="579FC8C5" w14:textId="77777777" w:rsidR="00406905" w:rsidRPr="00406905" w:rsidRDefault="00406905" w:rsidP="00406905">
      <w:pPr>
        <w:bidi/>
        <w:jc w:val="both"/>
        <w:rPr>
          <w:rFonts w:cs="David" w:hint="cs"/>
          <w:rtl/>
        </w:rPr>
      </w:pPr>
    </w:p>
    <w:p w14:paraId="27E60502" w14:textId="77777777" w:rsidR="00406905" w:rsidRPr="00406905" w:rsidRDefault="00406905" w:rsidP="00406905">
      <w:pPr>
        <w:bidi/>
        <w:jc w:val="both"/>
        <w:rPr>
          <w:rFonts w:cs="David" w:hint="cs"/>
          <w:rtl/>
        </w:rPr>
      </w:pPr>
      <w:r w:rsidRPr="00406905">
        <w:rPr>
          <w:rFonts w:cs="David" w:hint="cs"/>
          <w:u w:val="single"/>
          <w:rtl/>
        </w:rPr>
        <w:t xml:space="preserve">יולי </w:t>
      </w:r>
      <w:proofErr w:type="spellStart"/>
      <w:r w:rsidRPr="00406905">
        <w:rPr>
          <w:rFonts w:cs="David" w:hint="cs"/>
          <w:u w:val="single"/>
          <w:rtl/>
        </w:rPr>
        <w:t>אדלשטיין</w:t>
      </w:r>
      <w:proofErr w:type="spellEnd"/>
      <w:r w:rsidRPr="00406905">
        <w:rPr>
          <w:rFonts w:cs="David" w:hint="cs"/>
          <w:u w:val="single"/>
          <w:rtl/>
        </w:rPr>
        <w:t>:</w:t>
      </w:r>
    </w:p>
    <w:p w14:paraId="3E5AF698" w14:textId="77777777" w:rsidR="00406905" w:rsidRPr="00406905" w:rsidRDefault="00406905" w:rsidP="00406905">
      <w:pPr>
        <w:bidi/>
        <w:jc w:val="both"/>
        <w:rPr>
          <w:rFonts w:cs="David" w:hint="cs"/>
          <w:rtl/>
        </w:rPr>
      </w:pPr>
    </w:p>
    <w:p w14:paraId="42B2E907" w14:textId="77777777" w:rsidR="00406905" w:rsidRPr="00406905" w:rsidRDefault="00406905" w:rsidP="00406905">
      <w:pPr>
        <w:bidi/>
        <w:jc w:val="both"/>
        <w:rPr>
          <w:rFonts w:cs="David" w:hint="cs"/>
          <w:rtl/>
        </w:rPr>
      </w:pPr>
      <w:r w:rsidRPr="00406905">
        <w:rPr>
          <w:rFonts w:cs="David" w:hint="cs"/>
          <w:rtl/>
        </w:rPr>
        <w:tab/>
        <w:t xml:space="preserve"> אני רוצה שגם להבא נבדיל בין 2 דברים בדיונים האלה. מצד אחד כבר נאמר כאן המשפט שאנחנו מתערבים בעבודת הממשלה, איפה הוא נאמר? בסעיף שמדבר על לתת </w:t>
      </w:r>
      <w:proofErr w:type="spellStart"/>
      <w:r w:rsidRPr="00406905">
        <w:rPr>
          <w:rFonts w:cs="David" w:hint="cs"/>
          <w:rtl/>
        </w:rPr>
        <w:t>לתת</w:t>
      </w:r>
      <w:proofErr w:type="spellEnd"/>
      <w:r w:rsidRPr="00406905">
        <w:rPr>
          <w:rFonts w:cs="David" w:hint="cs"/>
          <w:rtl/>
        </w:rPr>
        <w:t xml:space="preserve"> לשרים יכולת לנסוע לבר מצווה זו או אחרת ולכן השר לאיכות הסביבה יענה במקום השר לביטחון פנים. בסעיף מהותי זה, וכאן אני חולק מאוד על אביגדור </w:t>
      </w:r>
      <w:proofErr w:type="spellStart"/>
      <w:r w:rsidRPr="00406905">
        <w:rPr>
          <w:rFonts w:cs="David" w:hint="cs"/>
          <w:rtl/>
        </w:rPr>
        <w:t>יצחקי</w:t>
      </w:r>
      <w:proofErr w:type="spellEnd"/>
      <w:r w:rsidRPr="00406905">
        <w:rPr>
          <w:rFonts w:cs="David" w:hint="cs"/>
          <w:rtl/>
        </w:rPr>
        <w:t xml:space="preserve">, וזה באמת עלה בדיונים הקודמים ודיברו שרק שר הביטחון או רק השר לביטחון פנים, אני רוצה לומר שיכולות להיות סוגיות, ואני מדבר מניסיוני הצנוע אפילו במשרד הקליטה, שלא הייתי שש להפיץ מידע שהוא חשוב ורלוונטי וחברי כנסת דואגים מה שקורה עם </w:t>
      </w:r>
      <w:proofErr w:type="spellStart"/>
      <w:r w:rsidRPr="00406905">
        <w:rPr>
          <w:rFonts w:cs="David" w:hint="cs"/>
          <w:rtl/>
        </w:rPr>
        <w:t>העליה</w:t>
      </w:r>
      <w:proofErr w:type="spellEnd"/>
      <w:r w:rsidRPr="00406905">
        <w:rPr>
          <w:rFonts w:cs="David" w:hint="cs"/>
          <w:rtl/>
        </w:rPr>
        <w:t xml:space="preserve"> לאיראן - - - </w:t>
      </w:r>
    </w:p>
    <w:p w14:paraId="64A29A24" w14:textId="77777777" w:rsidR="00406905" w:rsidRPr="00406905" w:rsidRDefault="00406905" w:rsidP="00406905">
      <w:pPr>
        <w:bidi/>
        <w:jc w:val="both"/>
        <w:rPr>
          <w:rFonts w:cs="David" w:hint="cs"/>
          <w:rtl/>
        </w:rPr>
      </w:pPr>
    </w:p>
    <w:p w14:paraId="4D0046CC" w14:textId="77777777" w:rsidR="00406905" w:rsidRPr="00406905" w:rsidRDefault="00406905" w:rsidP="00406905">
      <w:pPr>
        <w:bidi/>
        <w:jc w:val="both"/>
        <w:rPr>
          <w:rFonts w:cs="David" w:hint="cs"/>
          <w:i/>
          <w:iCs/>
          <w:rtl/>
        </w:rPr>
      </w:pPr>
      <w:r w:rsidRPr="00406905">
        <w:rPr>
          <w:rFonts w:cs="David" w:hint="cs"/>
          <w:u w:val="single"/>
          <w:rtl/>
        </w:rPr>
        <w:t>קולט אביטל:</w:t>
      </w:r>
    </w:p>
    <w:p w14:paraId="1EA8D348" w14:textId="77777777" w:rsidR="00406905" w:rsidRPr="00406905" w:rsidRDefault="00406905" w:rsidP="00406905">
      <w:pPr>
        <w:bidi/>
        <w:jc w:val="both"/>
        <w:rPr>
          <w:rFonts w:cs="David" w:hint="cs"/>
          <w:i/>
          <w:iCs/>
          <w:rtl/>
        </w:rPr>
      </w:pPr>
    </w:p>
    <w:p w14:paraId="4DBE3C75" w14:textId="77777777" w:rsidR="00406905" w:rsidRPr="00406905" w:rsidRDefault="00406905" w:rsidP="00406905">
      <w:pPr>
        <w:bidi/>
        <w:jc w:val="both"/>
        <w:rPr>
          <w:rFonts w:cs="David" w:hint="cs"/>
          <w:rtl/>
        </w:rPr>
      </w:pPr>
      <w:r w:rsidRPr="00406905">
        <w:rPr>
          <w:rFonts w:cs="David" w:hint="cs"/>
          <w:i/>
          <w:iCs/>
          <w:rtl/>
        </w:rPr>
        <w:tab/>
        <w:t xml:space="preserve"> </w:t>
      </w:r>
      <w:r w:rsidRPr="00406905">
        <w:rPr>
          <w:rFonts w:cs="David" w:hint="cs"/>
          <w:rtl/>
        </w:rPr>
        <w:t xml:space="preserve">לא יכול להיות. </w:t>
      </w:r>
    </w:p>
    <w:p w14:paraId="16224367" w14:textId="77777777" w:rsidR="00406905" w:rsidRPr="00406905" w:rsidRDefault="00406905" w:rsidP="00406905">
      <w:pPr>
        <w:bidi/>
        <w:jc w:val="both"/>
        <w:rPr>
          <w:rFonts w:cs="David" w:hint="cs"/>
          <w:rtl/>
        </w:rPr>
      </w:pPr>
    </w:p>
    <w:p w14:paraId="3B80734D" w14:textId="77777777" w:rsidR="00406905" w:rsidRPr="00406905" w:rsidRDefault="00406905" w:rsidP="00406905">
      <w:pPr>
        <w:bidi/>
        <w:jc w:val="both"/>
        <w:rPr>
          <w:rFonts w:cs="David" w:hint="cs"/>
          <w:rtl/>
        </w:rPr>
      </w:pPr>
      <w:r w:rsidRPr="00406905">
        <w:rPr>
          <w:rFonts w:cs="David" w:hint="cs"/>
          <w:u w:val="single"/>
          <w:rtl/>
        </w:rPr>
        <w:t xml:space="preserve">יולי </w:t>
      </w:r>
      <w:proofErr w:type="spellStart"/>
      <w:r w:rsidRPr="00406905">
        <w:rPr>
          <w:rFonts w:cs="David" w:hint="cs"/>
          <w:u w:val="single"/>
          <w:rtl/>
        </w:rPr>
        <w:t>אדלשטיין</w:t>
      </w:r>
      <w:proofErr w:type="spellEnd"/>
      <w:r w:rsidRPr="00406905">
        <w:rPr>
          <w:rFonts w:cs="David" w:hint="cs"/>
          <w:u w:val="single"/>
          <w:rtl/>
        </w:rPr>
        <w:t>:</w:t>
      </w:r>
    </w:p>
    <w:p w14:paraId="49D4233E" w14:textId="77777777" w:rsidR="00406905" w:rsidRPr="00406905" w:rsidRDefault="00406905" w:rsidP="00406905">
      <w:pPr>
        <w:bidi/>
        <w:jc w:val="both"/>
        <w:rPr>
          <w:rFonts w:cs="David" w:hint="cs"/>
          <w:rtl/>
        </w:rPr>
      </w:pPr>
    </w:p>
    <w:p w14:paraId="6A58EC4B" w14:textId="77777777" w:rsidR="00406905" w:rsidRPr="00406905" w:rsidRDefault="00406905" w:rsidP="00406905">
      <w:pPr>
        <w:bidi/>
        <w:jc w:val="both"/>
        <w:rPr>
          <w:rFonts w:cs="David" w:hint="cs"/>
          <w:rtl/>
        </w:rPr>
      </w:pPr>
      <w:r w:rsidRPr="00406905">
        <w:rPr>
          <w:rFonts w:cs="David" w:hint="cs"/>
          <w:rtl/>
        </w:rPr>
        <w:tab/>
        <w:t xml:space="preserve"> והעלייה מאתיופיה וכהנה </w:t>
      </w:r>
      <w:proofErr w:type="spellStart"/>
      <w:r w:rsidRPr="00406905">
        <w:rPr>
          <w:rFonts w:cs="David" w:hint="cs"/>
          <w:rtl/>
        </w:rPr>
        <w:t>וכהנה</w:t>
      </w:r>
      <w:proofErr w:type="spellEnd"/>
      <w:r w:rsidRPr="00406905">
        <w:rPr>
          <w:rFonts w:cs="David" w:hint="cs"/>
          <w:rtl/>
        </w:rPr>
        <w:t xml:space="preserve"> סוגיות. ואותו דבר יכול להיות בתחום של איכות הסביבה וכל דבר אחר. לכן כן הייתי משאיר כאן את הסמכות של שר מתוך הנחה שבכל זאת אנחנו טיפה יותר רציניים. </w:t>
      </w:r>
    </w:p>
    <w:p w14:paraId="706DF33A" w14:textId="77777777" w:rsidR="00406905" w:rsidRPr="00406905" w:rsidRDefault="00406905" w:rsidP="00406905">
      <w:pPr>
        <w:bidi/>
        <w:jc w:val="both"/>
        <w:rPr>
          <w:rFonts w:cs="David" w:hint="cs"/>
          <w:rtl/>
        </w:rPr>
      </w:pPr>
    </w:p>
    <w:p w14:paraId="4518ED2F" w14:textId="77777777" w:rsidR="00406905" w:rsidRPr="00406905" w:rsidRDefault="00406905" w:rsidP="00406905">
      <w:pPr>
        <w:bidi/>
        <w:jc w:val="both"/>
        <w:rPr>
          <w:rFonts w:cs="David" w:hint="cs"/>
          <w:rtl/>
        </w:rPr>
      </w:pPr>
      <w:r w:rsidRPr="00406905">
        <w:rPr>
          <w:rFonts w:cs="David" w:hint="cs"/>
          <w:u w:val="single"/>
          <w:rtl/>
        </w:rPr>
        <w:t>אייל ינון:</w:t>
      </w:r>
    </w:p>
    <w:p w14:paraId="684FFA51" w14:textId="77777777" w:rsidR="00406905" w:rsidRPr="00406905" w:rsidRDefault="00406905" w:rsidP="00406905">
      <w:pPr>
        <w:bidi/>
        <w:jc w:val="both"/>
        <w:rPr>
          <w:rFonts w:cs="David" w:hint="cs"/>
          <w:rtl/>
        </w:rPr>
      </w:pPr>
    </w:p>
    <w:p w14:paraId="5F42D1E3" w14:textId="77777777" w:rsidR="00406905" w:rsidRPr="00406905" w:rsidRDefault="00406905" w:rsidP="00406905">
      <w:pPr>
        <w:bidi/>
        <w:jc w:val="both"/>
        <w:rPr>
          <w:rFonts w:cs="David" w:hint="cs"/>
          <w:rtl/>
        </w:rPr>
      </w:pPr>
      <w:r w:rsidRPr="00406905">
        <w:rPr>
          <w:rFonts w:cs="David" w:hint="cs"/>
          <w:rtl/>
        </w:rPr>
        <w:tab/>
        <w:t xml:space="preserve">אולי רק כדי לחזק את מה שאומר חבר הכנסת </w:t>
      </w:r>
      <w:proofErr w:type="spellStart"/>
      <w:r w:rsidRPr="00406905">
        <w:rPr>
          <w:rFonts w:cs="David" w:hint="cs"/>
          <w:rtl/>
        </w:rPr>
        <w:t>אדלשטיין</w:t>
      </w:r>
      <w:proofErr w:type="spellEnd"/>
      <w:r w:rsidRPr="00406905">
        <w:rPr>
          <w:rFonts w:cs="David" w:hint="cs"/>
          <w:rtl/>
        </w:rPr>
        <w:t xml:space="preserve">, יש </w:t>
      </w:r>
      <w:proofErr w:type="spellStart"/>
      <w:r w:rsidRPr="00406905">
        <w:rPr>
          <w:rFonts w:cs="David" w:hint="cs"/>
          <w:rtl/>
        </w:rPr>
        <w:t>דינמיקה</w:t>
      </w:r>
      <w:proofErr w:type="spellEnd"/>
      <w:r w:rsidRPr="00406905">
        <w:rPr>
          <w:rFonts w:cs="David" w:hint="cs"/>
          <w:rtl/>
        </w:rPr>
        <w:t xml:space="preserve"> בין הרשויות, ואני עד לה בחצי שנה הזאת, לפעמים יש כל מיני סירובים אז יו"ר הכנסת פונה לשר, פונה למנכ"ל, יש דברים שהם מאחורי הקלעים, לא </w:t>
      </w:r>
      <w:proofErr w:type="spellStart"/>
      <w:r w:rsidRPr="00406905">
        <w:rPr>
          <w:rFonts w:cs="David" w:hint="cs"/>
          <w:rtl/>
        </w:rPr>
        <w:t>הכל</w:t>
      </w:r>
      <w:proofErr w:type="spellEnd"/>
      <w:r w:rsidRPr="00406905">
        <w:rPr>
          <w:rFonts w:cs="David" w:hint="cs"/>
          <w:rtl/>
        </w:rPr>
        <w:t xml:space="preserve"> צריך להיות על השולחן. </w:t>
      </w:r>
    </w:p>
    <w:p w14:paraId="217AD0DA" w14:textId="77777777" w:rsidR="00406905" w:rsidRPr="00406905" w:rsidRDefault="00406905" w:rsidP="00406905">
      <w:pPr>
        <w:bidi/>
        <w:jc w:val="both"/>
        <w:rPr>
          <w:rFonts w:cs="David" w:hint="cs"/>
          <w:rtl/>
        </w:rPr>
      </w:pPr>
    </w:p>
    <w:p w14:paraId="7FAAF76F"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5CE35F06" w14:textId="77777777" w:rsidR="00406905" w:rsidRPr="00406905" w:rsidRDefault="00406905" w:rsidP="00406905">
      <w:pPr>
        <w:bidi/>
        <w:jc w:val="both"/>
        <w:rPr>
          <w:rFonts w:cs="David" w:hint="cs"/>
          <w:rtl/>
        </w:rPr>
      </w:pPr>
    </w:p>
    <w:p w14:paraId="19C15335" w14:textId="77777777" w:rsidR="00406905" w:rsidRPr="00406905" w:rsidRDefault="00406905" w:rsidP="00406905">
      <w:pPr>
        <w:bidi/>
        <w:jc w:val="both"/>
        <w:rPr>
          <w:rFonts w:cs="David" w:hint="cs"/>
          <w:rtl/>
        </w:rPr>
      </w:pPr>
      <w:r w:rsidRPr="00406905">
        <w:rPr>
          <w:rFonts w:cs="David" w:hint="cs"/>
          <w:rtl/>
        </w:rPr>
        <w:tab/>
        <w:t xml:space="preserve">רבותי, אנחנו נצביע על הסעיף הזה. מי בעד הסעיף הזה כפי שהוא ירים את ידו. תודה. מי נגד? מי נמנע? תודה. סעיף (ג) התקבל. סעיף (ד). </w:t>
      </w:r>
    </w:p>
    <w:p w14:paraId="28A1CC8E" w14:textId="77777777" w:rsidR="00406905" w:rsidRPr="00406905" w:rsidRDefault="00406905" w:rsidP="00406905">
      <w:pPr>
        <w:bidi/>
        <w:jc w:val="both"/>
        <w:rPr>
          <w:rFonts w:cs="David" w:hint="cs"/>
          <w:rtl/>
        </w:rPr>
      </w:pPr>
    </w:p>
    <w:p w14:paraId="6231352E" w14:textId="77777777" w:rsidR="00406905" w:rsidRPr="00406905" w:rsidRDefault="00406905" w:rsidP="00406905">
      <w:pPr>
        <w:bidi/>
        <w:jc w:val="both"/>
        <w:rPr>
          <w:rFonts w:cs="David" w:hint="cs"/>
          <w:rtl/>
        </w:rPr>
      </w:pPr>
      <w:r w:rsidRPr="00406905">
        <w:rPr>
          <w:rFonts w:cs="David" w:hint="cs"/>
          <w:u w:val="single"/>
          <w:rtl/>
        </w:rPr>
        <w:t>אייל ינון:</w:t>
      </w:r>
    </w:p>
    <w:p w14:paraId="14D21E80" w14:textId="77777777" w:rsidR="00406905" w:rsidRPr="00406905" w:rsidRDefault="00406905" w:rsidP="00406905">
      <w:pPr>
        <w:bidi/>
        <w:jc w:val="both"/>
        <w:rPr>
          <w:rFonts w:cs="David" w:hint="cs"/>
          <w:rtl/>
        </w:rPr>
      </w:pPr>
    </w:p>
    <w:p w14:paraId="5BE8C07B" w14:textId="77777777" w:rsidR="00406905" w:rsidRPr="00406905" w:rsidRDefault="00406905" w:rsidP="00406905">
      <w:pPr>
        <w:bidi/>
        <w:jc w:val="both"/>
        <w:rPr>
          <w:rFonts w:cs="David" w:hint="cs"/>
          <w:rtl/>
        </w:rPr>
      </w:pPr>
      <w:r w:rsidRPr="00406905">
        <w:rPr>
          <w:rFonts w:cs="David" w:hint="cs"/>
          <w:rtl/>
        </w:rPr>
        <w:tab/>
        <w:t xml:space="preserve"> סעיף (ד) "לא יימסר מידע לפי חוק זה אם מסירתו אסורה לפי כל דין".</w:t>
      </w:r>
    </w:p>
    <w:p w14:paraId="0B2D206E" w14:textId="77777777" w:rsidR="00406905" w:rsidRPr="00406905" w:rsidRDefault="00406905" w:rsidP="00406905">
      <w:pPr>
        <w:bidi/>
        <w:jc w:val="both"/>
        <w:rPr>
          <w:rFonts w:cs="David" w:hint="cs"/>
          <w:rtl/>
        </w:rPr>
      </w:pPr>
    </w:p>
    <w:p w14:paraId="5D41C518"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3F331F35" w14:textId="77777777" w:rsidR="00406905" w:rsidRPr="00406905" w:rsidRDefault="00406905" w:rsidP="00406905">
      <w:pPr>
        <w:bidi/>
        <w:jc w:val="both"/>
        <w:rPr>
          <w:rFonts w:cs="David" w:hint="cs"/>
          <w:rtl/>
        </w:rPr>
      </w:pPr>
    </w:p>
    <w:p w14:paraId="274106E7" w14:textId="77777777" w:rsidR="00406905" w:rsidRPr="00406905" w:rsidRDefault="00406905" w:rsidP="00406905">
      <w:pPr>
        <w:bidi/>
        <w:jc w:val="both"/>
        <w:rPr>
          <w:rFonts w:cs="David" w:hint="cs"/>
          <w:rtl/>
        </w:rPr>
      </w:pPr>
      <w:r w:rsidRPr="00406905">
        <w:rPr>
          <w:rFonts w:cs="David" w:hint="cs"/>
          <w:rtl/>
        </w:rPr>
        <w:tab/>
        <w:t xml:space="preserve"> זה ברור לכולנו. מי בעד סעיף (ד) ירים את ידו, מי נגד? מי נמנע? תודה. סעיף (ד) התקבל. </w:t>
      </w:r>
    </w:p>
    <w:p w14:paraId="04B28CCF" w14:textId="77777777" w:rsidR="00406905" w:rsidRPr="00406905" w:rsidRDefault="00406905" w:rsidP="00406905">
      <w:pPr>
        <w:bidi/>
        <w:jc w:val="both"/>
        <w:rPr>
          <w:rFonts w:cs="David" w:hint="cs"/>
          <w:rtl/>
        </w:rPr>
      </w:pPr>
    </w:p>
    <w:p w14:paraId="50D0A037" w14:textId="77777777" w:rsidR="00406905" w:rsidRPr="00406905" w:rsidRDefault="00406905" w:rsidP="00406905">
      <w:pPr>
        <w:bidi/>
        <w:jc w:val="both"/>
        <w:rPr>
          <w:rFonts w:cs="David" w:hint="cs"/>
          <w:rtl/>
        </w:rPr>
      </w:pPr>
      <w:r w:rsidRPr="00406905">
        <w:rPr>
          <w:rFonts w:cs="David" w:hint="cs"/>
          <w:u w:val="single"/>
          <w:rtl/>
        </w:rPr>
        <w:t>אייל ינון:</w:t>
      </w:r>
    </w:p>
    <w:p w14:paraId="6E9F2E9A" w14:textId="77777777" w:rsidR="00406905" w:rsidRPr="00406905" w:rsidRDefault="00406905" w:rsidP="00406905">
      <w:pPr>
        <w:bidi/>
        <w:jc w:val="both"/>
        <w:rPr>
          <w:rFonts w:cs="David" w:hint="cs"/>
          <w:rtl/>
        </w:rPr>
      </w:pPr>
    </w:p>
    <w:p w14:paraId="6BCBB4DE" w14:textId="77777777" w:rsidR="00406905" w:rsidRPr="00406905" w:rsidRDefault="00406905" w:rsidP="00406905">
      <w:pPr>
        <w:bidi/>
        <w:jc w:val="both"/>
        <w:rPr>
          <w:rFonts w:cs="David" w:hint="cs"/>
          <w:rtl/>
        </w:rPr>
      </w:pPr>
      <w:r w:rsidRPr="00406905">
        <w:rPr>
          <w:rFonts w:cs="David" w:hint="cs"/>
          <w:rtl/>
        </w:rPr>
        <w:tab/>
        <w:t xml:space="preserve"> הסעיף האחרון, סעיף (ה) </w:t>
      </w:r>
      <w:r w:rsidRPr="00406905">
        <w:rPr>
          <w:rFonts w:cs="David"/>
          <w:rtl/>
        </w:rPr>
        <w:t>–</w:t>
      </w:r>
      <w:r w:rsidRPr="00406905">
        <w:rPr>
          <w:rFonts w:cs="David" w:hint="cs"/>
          <w:rtl/>
        </w:rPr>
        <w:t xml:space="preserve"> "אין בהוראות סעיף זה כדי לפגוע בחובת מסירת מידע לכנסת ולוועדותיה לפי חוק יסוד הכנסת ולפי חוק יסוד הממשלה". הסעיף בא להבהיר שחובת מסירת המידע למרכז המחקר והמידע אינו בא להחליף את החובות האחרות של הממשלה למסירת מידע לכנסת. </w:t>
      </w:r>
    </w:p>
    <w:p w14:paraId="00E68A49" w14:textId="77777777" w:rsidR="00406905" w:rsidRPr="00406905" w:rsidRDefault="00406905" w:rsidP="00406905">
      <w:pPr>
        <w:bidi/>
        <w:jc w:val="both"/>
        <w:rPr>
          <w:rFonts w:cs="David" w:hint="cs"/>
          <w:rtl/>
        </w:rPr>
      </w:pPr>
    </w:p>
    <w:p w14:paraId="2753B9B5" w14:textId="77777777" w:rsidR="00406905" w:rsidRPr="00406905" w:rsidRDefault="00406905" w:rsidP="00406905">
      <w:pPr>
        <w:bidi/>
        <w:jc w:val="both"/>
        <w:rPr>
          <w:rFonts w:cs="David" w:hint="cs"/>
          <w:rtl/>
        </w:rPr>
      </w:pPr>
      <w:r w:rsidRPr="00406905">
        <w:rPr>
          <w:rFonts w:cs="David" w:hint="cs"/>
          <w:u w:val="single"/>
          <w:rtl/>
        </w:rPr>
        <w:t>היו</w:t>
      </w:r>
      <w:r w:rsidRPr="00406905">
        <w:rPr>
          <w:rFonts w:cs="David"/>
          <w:u w:val="single"/>
          <w:rtl/>
        </w:rPr>
        <w:t>"</w:t>
      </w:r>
      <w:r w:rsidRPr="00406905">
        <w:rPr>
          <w:rFonts w:cs="David" w:hint="cs"/>
          <w:u w:val="single"/>
          <w:rtl/>
        </w:rPr>
        <w:t>ר דוד טל:</w:t>
      </w:r>
    </w:p>
    <w:p w14:paraId="52082E85" w14:textId="77777777" w:rsidR="00406905" w:rsidRPr="00406905" w:rsidRDefault="00406905" w:rsidP="00406905">
      <w:pPr>
        <w:bidi/>
        <w:jc w:val="both"/>
        <w:rPr>
          <w:rFonts w:cs="David" w:hint="cs"/>
          <w:rtl/>
        </w:rPr>
      </w:pPr>
    </w:p>
    <w:p w14:paraId="1EED7A86" w14:textId="77777777" w:rsidR="00406905" w:rsidRPr="00406905" w:rsidRDefault="00406905" w:rsidP="00406905">
      <w:pPr>
        <w:bidi/>
        <w:jc w:val="both"/>
        <w:rPr>
          <w:rFonts w:cs="David" w:hint="cs"/>
          <w:rtl/>
        </w:rPr>
      </w:pPr>
      <w:r w:rsidRPr="00406905">
        <w:rPr>
          <w:rFonts w:cs="David" w:hint="cs"/>
          <w:rtl/>
        </w:rPr>
        <w:tab/>
        <w:t xml:space="preserve"> תודה רבה. מי בעד סעיף (ה)? תודה. מי נגד? מי נמנע? תודה, הסעיף התקבל. </w:t>
      </w:r>
    </w:p>
    <w:p w14:paraId="17822C84" w14:textId="77777777" w:rsidR="00406905" w:rsidRPr="00406905" w:rsidRDefault="00406905" w:rsidP="00406905">
      <w:pPr>
        <w:bidi/>
        <w:jc w:val="both"/>
        <w:rPr>
          <w:rFonts w:cs="David" w:hint="cs"/>
          <w:rtl/>
        </w:rPr>
      </w:pPr>
    </w:p>
    <w:p w14:paraId="77F28284" w14:textId="77777777" w:rsidR="00406905" w:rsidRPr="00406905" w:rsidRDefault="00406905" w:rsidP="00406905">
      <w:pPr>
        <w:bidi/>
        <w:jc w:val="both"/>
        <w:rPr>
          <w:rFonts w:cs="David" w:hint="cs"/>
          <w:rtl/>
        </w:rPr>
      </w:pPr>
      <w:r w:rsidRPr="00406905">
        <w:rPr>
          <w:rFonts w:cs="David" w:hint="cs"/>
          <w:rtl/>
        </w:rPr>
        <w:tab/>
        <w:t xml:space="preserve">אני רוצה להוסיף את תודתי ותודתנו למרכז למחקר ומידע שימשיך ויוסיף הלאה וכהנה </w:t>
      </w:r>
      <w:proofErr w:type="spellStart"/>
      <w:r w:rsidRPr="00406905">
        <w:rPr>
          <w:rFonts w:cs="David" w:hint="cs"/>
          <w:rtl/>
        </w:rPr>
        <w:t>וכהנה</w:t>
      </w:r>
      <w:proofErr w:type="spellEnd"/>
      <w:r w:rsidRPr="00406905">
        <w:rPr>
          <w:rFonts w:cs="David" w:hint="cs"/>
          <w:rtl/>
        </w:rPr>
        <w:t xml:space="preserve"> ויוציא לנו עבודות איכותיות וטובות כדרכו בקודש, תודה רבה, הישיבה נעולה. </w:t>
      </w:r>
    </w:p>
    <w:p w14:paraId="2D85F57E" w14:textId="77777777" w:rsidR="00406905" w:rsidRPr="00406905" w:rsidRDefault="00406905" w:rsidP="00406905">
      <w:pPr>
        <w:bidi/>
        <w:jc w:val="both"/>
        <w:rPr>
          <w:rFonts w:cs="David" w:hint="cs"/>
          <w:rtl/>
        </w:rPr>
      </w:pPr>
    </w:p>
    <w:p w14:paraId="0727C036" w14:textId="77777777" w:rsidR="00406905" w:rsidRPr="00406905" w:rsidRDefault="00406905" w:rsidP="00406905">
      <w:pPr>
        <w:bidi/>
        <w:jc w:val="both"/>
        <w:rPr>
          <w:rFonts w:cs="David" w:hint="cs"/>
          <w:b/>
          <w:bCs/>
          <w:u w:val="single"/>
          <w:rtl/>
        </w:rPr>
      </w:pPr>
      <w:r w:rsidRPr="00406905">
        <w:rPr>
          <w:rFonts w:cs="David" w:hint="cs"/>
          <w:b/>
          <w:bCs/>
          <w:u w:val="single"/>
          <w:rtl/>
        </w:rPr>
        <w:t>הישיבה ננעלה בשעה 11:30</w:t>
      </w:r>
    </w:p>
    <w:p w14:paraId="1B059E80" w14:textId="77777777" w:rsidR="00406905" w:rsidRPr="00406905" w:rsidRDefault="00406905" w:rsidP="00406905">
      <w:pPr>
        <w:bidi/>
        <w:jc w:val="both"/>
        <w:rPr>
          <w:rFonts w:cs="David" w:hint="cs"/>
          <w:rtl/>
        </w:rPr>
      </w:pPr>
    </w:p>
    <w:p w14:paraId="419E67E5" w14:textId="77777777" w:rsidR="00406905" w:rsidRPr="00406905" w:rsidRDefault="00406905" w:rsidP="00406905">
      <w:pPr>
        <w:tabs>
          <w:tab w:val="left" w:pos="2780"/>
        </w:tabs>
        <w:bidi/>
        <w:jc w:val="both"/>
        <w:rPr>
          <w:rFonts w:cs="David" w:hint="cs"/>
          <w:rtl/>
        </w:rPr>
      </w:pPr>
    </w:p>
    <w:p w14:paraId="75049C65" w14:textId="77777777" w:rsidR="00552A80" w:rsidRPr="00406905" w:rsidRDefault="00552A80" w:rsidP="00406905">
      <w:pPr>
        <w:bidi/>
        <w:jc w:val="both"/>
        <w:rPr>
          <w:rFonts w:cs="David"/>
        </w:rPr>
      </w:pPr>
    </w:p>
    <w:sectPr w:rsidR="00552A80" w:rsidRPr="00406905" w:rsidSect="00406905">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941AA" w14:textId="77777777" w:rsidR="00000000" w:rsidRDefault="00C24D2A">
      <w:r>
        <w:separator/>
      </w:r>
    </w:p>
  </w:endnote>
  <w:endnote w:type="continuationSeparator" w:id="0">
    <w:p w14:paraId="5E37A16E" w14:textId="77777777" w:rsidR="00000000" w:rsidRDefault="00C24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0D796" w14:textId="77777777" w:rsidR="00000000" w:rsidRDefault="00C24D2A">
      <w:r>
        <w:separator/>
      </w:r>
    </w:p>
  </w:footnote>
  <w:footnote w:type="continuationSeparator" w:id="0">
    <w:p w14:paraId="556BEADC" w14:textId="77777777" w:rsidR="00000000" w:rsidRDefault="00C24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2E7E9" w14:textId="77777777" w:rsidR="00406905" w:rsidRDefault="0040690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F17DF71" w14:textId="77777777" w:rsidR="00406905" w:rsidRDefault="00406905">
    <w:pPr>
      <w:pStyle w:val="Header"/>
      <w:ind w:right="360"/>
      <w:jc w:val="both"/>
      <w:rPr>
        <w:rtl/>
      </w:rPr>
    </w:pPr>
  </w:p>
  <w:p w14:paraId="71E3A706" w14:textId="77777777" w:rsidR="00406905" w:rsidRDefault="00406905"/>
  <w:p w14:paraId="458B7B21" w14:textId="77777777" w:rsidR="00406905" w:rsidRDefault="00406905"/>
  <w:p w14:paraId="12FF74D6" w14:textId="77777777" w:rsidR="00406905" w:rsidRDefault="00406905"/>
  <w:p w14:paraId="6D31F308" w14:textId="77777777" w:rsidR="00406905" w:rsidRDefault="00406905"/>
  <w:p w14:paraId="30456A13" w14:textId="77777777" w:rsidR="00406905" w:rsidRDefault="00406905"/>
  <w:p w14:paraId="72033197" w14:textId="77777777" w:rsidR="00406905" w:rsidRDefault="00406905"/>
  <w:p w14:paraId="7F927420" w14:textId="77777777" w:rsidR="00406905" w:rsidRDefault="00406905"/>
  <w:p w14:paraId="307DDCA6" w14:textId="77777777" w:rsidR="00406905" w:rsidRDefault="00406905"/>
  <w:p w14:paraId="67868ADE" w14:textId="77777777" w:rsidR="00406905" w:rsidRDefault="004069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C0B9" w14:textId="77777777" w:rsidR="00406905" w:rsidRDefault="0040690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32</w:t>
    </w:r>
    <w:r>
      <w:rPr>
        <w:rStyle w:val="PageNumber"/>
        <w:rtl/>
      </w:rPr>
      <w:fldChar w:fldCharType="end"/>
    </w:r>
  </w:p>
  <w:p w14:paraId="09985885" w14:textId="77777777" w:rsidR="00406905" w:rsidRDefault="00406905">
    <w:pPr>
      <w:pStyle w:val="Header"/>
      <w:ind w:right="360"/>
      <w:jc w:val="both"/>
      <w:rPr>
        <w:rStyle w:val="PageNumber"/>
        <w:rFonts w:hint="cs"/>
        <w:rtl/>
      </w:rPr>
    </w:pPr>
    <w:r>
      <w:rPr>
        <w:rtl/>
      </w:rPr>
      <w:t>ועדת</w:t>
    </w:r>
    <w:r>
      <w:rPr>
        <w:rStyle w:val="PageNumber"/>
        <w:rFonts w:hint="cs"/>
        <w:rtl/>
      </w:rPr>
      <w:t xml:space="preserve"> הכנסת</w:t>
    </w:r>
  </w:p>
  <w:p w14:paraId="34889B97" w14:textId="77777777" w:rsidR="00406905" w:rsidRDefault="00406905">
    <w:pPr>
      <w:pStyle w:val="Header"/>
      <w:ind w:right="360"/>
      <w:jc w:val="both"/>
      <w:rPr>
        <w:rStyle w:val="PageNumber"/>
        <w:rFonts w:hint="cs"/>
        <w:rtl/>
      </w:rPr>
    </w:pPr>
    <w:r>
      <w:rPr>
        <w:rStyle w:val="PageNumber"/>
        <w:rFonts w:hint="cs"/>
        <w:rtl/>
      </w:rPr>
      <w:t>21.1.2008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2425פרוטוקול_ישיבת_ועדה.doc"/>
    <w:docVar w:name="StartMode" w:val="3"/>
  </w:docVars>
  <w:rsids>
    <w:rsidRoot w:val="00CB7588"/>
    <w:rsid w:val="00172AA0"/>
    <w:rsid w:val="00406905"/>
    <w:rsid w:val="00552A80"/>
    <w:rsid w:val="00965806"/>
    <w:rsid w:val="00C24D2A"/>
    <w:rsid w:val="00CB75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B19B3B"/>
  <w15:chartTrackingRefBased/>
  <w15:docId w15:val="{2018C376-9E25-4B86-B021-AA59009C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406905"/>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406905"/>
  </w:style>
  <w:style w:type="paragraph" w:styleId="Header">
    <w:name w:val="header"/>
    <w:basedOn w:val="Normal"/>
    <w:rsid w:val="00406905"/>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6159</Words>
  <Characters>35109</Characters>
  <Application>Microsoft Office Word</Application>
  <DocSecurity>0</DocSecurity>
  <Lines>292</Lines>
  <Paragraphs>82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